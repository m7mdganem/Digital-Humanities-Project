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4A65" w14:textId="77777777" w:rsidR="0099353E" w:rsidRPr="0099353E" w:rsidRDefault="0099353E" w:rsidP="0099353E">
      <w:pPr>
        <w:pStyle w:val="Heading5"/>
        <w:rPr>
          <w:b/>
          <w:bCs/>
          <w:rtl/>
        </w:rPr>
      </w:pPr>
      <w:r w:rsidRPr="0099353E">
        <w:rPr>
          <w:b/>
          <w:bCs/>
          <w:rtl/>
        </w:rPr>
        <w:t xml:space="preserve">הכנסת </w:t>
      </w:r>
      <w:r w:rsidRPr="0099353E">
        <w:rPr>
          <w:rFonts w:hint="cs"/>
          <w:b/>
          <w:bCs/>
          <w:rtl/>
        </w:rPr>
        <w:t>השש-עשרה</w:t>
      </w:r>
      <w:r w:rsidRPr="0099353E">
        <w:rPr>
          <w:b/>
          <w:bCs/>
          <w:rtl/>
        </w:rPr>
        <w:tab/>
      </w:r>
      <w:r w:rsidRPr="0099353E">
        <w:rPr>
          <w:b/>
          <w:bCs/>
          <w:rtl/>
        </w:rPr>
        <w:tab/>
      </w:r>
      <w:r w:rsidRPr="0099353E">
        <w:rPr>
          <w:b/>
          <w:bCs/>
          <w:rtl/>
        </w:rPr>
        <w:tab/>
      </w:r>
      <w:r w:rsidRPr="0099353E">
        <w:rPr>
          <w:b/>
          <w:bCs/>
          <w:rtl/>
        </w:rPr>
        <w:tab/>
      </w:r>
      <w:r w:rsidRPr="0099353E">
        <w:rPr>
          <w:b/>
          <w:bCs/>
          <w:rtl/>
        </w:rPr>
        <w:tab/>
      </w:r>
      <w:r w:rsidRPr="0099353E">
        <w:rPr>
          <w:b/>
          <w:bCs/>
          <w:rtl/>
        </w:rPr>
        <w:tab/>
      </w:r>
      <w:r w:rsidRPr="0099353E">
        <w:rPr>
          <w:b/>
          <w:bCs/>
          <w:rtl/>
        </w:rPr>
        <w:tab/>
        <w:t>נוסח לא מתוקן</w:t>
      </w:r>
    </w:p>
    <w:p w14:paraId="2377F5D6" w14:textId="77777777" w:rsidR="0099353E" w:rsidRPr="0099353E" w:rsidRDefault="0099353E" w:rsidP="0099353E">
      <w:pPr>
        <w:bidi/>
        <w:jc w:val="both"/>
        <w:rPr>
          <w:rFonts w:cs="David" w:hint="cs"/>
          <w:b/>
          <w:bCs/>
          <w:rtl/>
        </w:rPr>
      </w:pPr>
      <w:r w:rsidRPr="0099353E">
        <w:rPr>
          <w:rFonts w:cs="David"/>
          <w:b/>
          <w:bCs/>
          <w:rtl/>
        </w:rPr>
        <w:t xml:space="preserve">מושב </w:t>
      </w:r>
      <w:r w:rsidRPr="0099353E">
        <w:rPr>
          <w:rFonts w:cs="David" w:hint="cs"/>
          <w:b/>
          <w:bCs/>
          <w:rtl/>
        </w:rPr>
        <w:t>שני</w:t>
      </w:r>
    </w:p>
    <w:p w14:paraId="4C1ED102" w14:textId="77777777" w:rsidR="0099353E" w:rsidRPr="0099353E" w:rsidRDefault="0099353E" w:rsidP="0099353E">
      <w:pPr>
        <w:bidi/>
        <w:jc w:val="both"/>
        <w:rPr>
          <w:rFonts w:cs="David"/>
          <w:b/>
          <w:bCs/>
          <w:rtl/>
        </w:rPr>
      </w:pPr>
    </w:p>
    <w:p w14:paraId="55451164" w14:textId="77777777" w:rsidR="0099353E" w:rsidRPr="0099353E" w:rsidRDefault="0099353E" w:rsidP="0099353E">
      <w:pPr>
        <w:bidi/>
        <w:jc w:val="both"/>
        <w:rPr>
          <w:rFonts w:cs="David"/>
          <w:b/>
          <w:bCs/>
          <w:rtl/>
        </w:rPr>
      </w:pPr>
    </w:p>
    <w:p w14:paraId="55B91719" w14:textId="77777777" w:rsidR="0099353E" w:rsidRPr="0099353E" w:rsidRDefault="0099353E" w:rsidP="0099353E">
      <w:pPr>
        <w:bidi/>
        <w:jc w:val="both"/>
        <w:rPr>
          <w:rFonts w:cs="David"/>
          <w:b/>
          <w:bCs/>
          <w:rtl/>
        </w:rPr>
      </w:pPr>
    </w:p>
    <w:p w14:paraId="38B7F7E5" w14:textId="77777777" w:rsidR="0099353E" w:rsidRPr="0099353E" w:rsidRDefault="0099353E" w:rsidP="0099353E">
      <w:pPr>
        <w:bidi/>
        <w:jc w:val="both"/>
        <w:rPr>
          <w:rFonts w:cs="David"/>
          <w:b/>
          <w:bCs/>
          <w:rtl/>
        </w:rPr>
      </w:pPr>
    </w:p>
    <w:p w14:paraId="04ADCF8E" w14:textId="77777777" w:rsidR="0099353E" w:rsidRPr="0099353E" w:rsidRDefault="0099353E" w:rsidP="0099353E">
      <w:pPr>
        <w:pStyle w:val="Heading1"/>
        <w:jc w:val="center"/>
        <w:rPr>
          <w:rFonts w:cs="David" w:hint="cs"/>
          <w:b/>
          <w:bCs/>
          <w:u w:val="none"/>
          <w:rtl/>
        </w:rPr>
      </w:pPr>
      <w:r w:rsidRPr="0099353E">
        <w:rPr>
          <w:rFonts w:cs="David"/>
          <w:b/>
          <w:bCs/>
          <w:u w:val="none"/>
          <w:rtl/>
        </w:rPr>
        <w:t>פרוטוקול מס'</w:t>
      </w:r>
      <w:r w:rsidRPr="0099353E">
        <w:rPr>
          <w:rFonts w:cs="David" w:hint="cs"/>
          <w:b/>
          <w:bCs/>
          <w:u w:val="none"/>
          <w:rtl/>
        </w:rPr>
        <w:t xml:space="preserve"> 117</w:t>
      </w:r>
    </w:p>
    <w:p w14:paraId="1B003961" w14:textId="77777777" w:rsidR="0099353E" w:rsidRPr="0099353E" w:rsidRDefault="0099353E" w:rsidP="0099353E">
      <w:pPr>
        <w:bidi/>
        <w:jc w:val="center"/>
        <w:rPr>
          <w:rFonts w:cs="David" w:hint="cs"/>
          <w:b/>
          <w:bCs/>
          <w:rtl/>
        </w:rPr>
      </w:pPr>
      <w:r w:rsidRPr="0099353E">
        <w:rPr>
          <w:rFonts w:cs="David" w:hint="cs"/>
          <w:b/>
          <w:bCs/>
          <w:rtl/>
        </w:rPr>
        <w:t>מישיבת ועדת הכנסת</w:t>
      </w:r>
    </w:p>
    <w:p w14:paraId="72A5F9F4" w14:textId="77777777" w:rsidR="0099353E" w:rsidRPr="0099353E" w:rsidRDefault="0099353E" w:rsidP="0099353E">
      <w:pPr>
        <w:pStyle w:val="Heading7"/>
        <w:rPr>
          <w:rFonts w:hint="cs"/>
          <w:rtl/>
        </w:rPr>
      </w:pPr>
      <w:r w:rsidRPr="0099353E">
        <w:rPr>
          <w:rFonts w:hint="cs"/>
          <w:rtl/>
        </w:rPr>
        <w:t>יום שלישי, י"ט בסיוון התשס"ז (5 ביוני 2007), שעה 9:30</w:t>
      </w:r>
    </w:p>
    <w:p w14:paraId="6472FCED" w14:textId="77777777" w:rsidR="0099353E" w:rsidRPr="0099353E" w:rsidRDefault="0099353E" w:rsidP="0099353E">
      <w:pPr>
        <w:bidi/>
        <w:jc w:val="both"/>
        <w:rPr>
          <w:rFonts w:cs="David" w:hint="cs"/>
          <w:rtl/>
        </w:rPr>
      </w:pPr>
    </w:p>
    <w:p w14:paraId="2A5DF088" w14:textId="77777777" w:rsidR="0099353E" w:rsidRPr="0099353E" w:rsidRDefault="0099353E" w:rsidP="0099353E">
      <w:pPr>
        <w:bidi/>
        <w:jc w:val="both"/>
        <w:rPr>
          <w:rFonts w:cs="David"/>
          <w:b/>
          <w:bCs/>
          <w:rtl/>
        </w:rPr>
      </w:pPr>
    </w:p>
    <w:p w14:paraId="70E1627A" w14:textId="77777777" w:rsidR="0099353E" w:rsidRPr="0099353E" w:rsidRDefault="0099353E" w:rsidP="0099353E">
      <w:pPr>
        <w:tabs>
          <w:tab w:val="left" w:pos="1221"/>
        </w:tabs>
        <w:bidi/>
        <w:jc w:val="both"/>
        <w:rPr>
          <w:rFonts w:cs="David" w:hint="cs"/>
          <w:b/>
          <w:bCs/>
          <w:u w:val="single"/>
          <w:rtl/>
        </w:rPr>
      </w:pPr>
    </w:p>
    <w:p w14:paraId="118BD0B1" w14:textId="77777777" w:rsidR="0099353E" w:rsidRPr="0099353E" w:rsidRDefault="0099353E" w:rsidP="0099353E">
      <w:pPr>
        <w:tabs>
          <w:tab w:val="left" w:pos="1221"/>
        </w:tabs>
        <w:bidi/>
        <w:jc w:val="both"/>
        <w:rPr>
          <w:rFonts w:cs="David" w:hint="cs"/>
          <w:b/>
          <w:bCs/>
          <w:rtl/>
        </w:rPr>
      </w:pPr>
      <w:r w:rsidRPr="0099353E">
        <w:rPr>
          <w:rFonts w:cs="David"/>
          <w:b/>
          <w:bCs/>
          <w:u w:val="single"/>
          <w:rtl/>
        </w:rPr>
        <w:t>סדר היום</w:t>
      </w:r>
      <w:r w:rsidRPr="0099353E">
        <w:rPr>
          <w:rFonts w:cs="David"/>
          <w:rtl/>
        </w:rPr>
        <w:t>:</w:t>
      </w:r>
    </w:p>
    <w:p w14:paraId="3BD1DF35" w14:textId="77777777" w:rsidR="0099353E" w:rsidRPr="0099353E" w:rsidRDefault="0099353E" w:rsidP="0099353E">
      <w:pPr>
        <w:bidi/>
        <w:jc w:val="both"/>
        <w:rPr>
          <w:rFonts w:cs="David" w:hint="cs"/>
          <w:b/>
          <w:bCs/>
          <w:u w:val="single"/>
          <w:rtl/>
        </w:rPr>
      </w:pPr>
    </w:p>
    <w:p w14:paraId="7D6CC3F9" w14:textId="77777777" w:rsidR="0099353E" w:rsidRPr="0099353E" w:rsidRDefault="0099353E" w:rsidP="0099353E">
      <w:pPr>
        <w:bidi/>
        <w:jc w:val="both"/>
        <w:rPr>
          <w:rFonts w:cs="David" w:hint="cs"/>
          <w:b/>
          <w:bCs/>
          <w:u w:val="single"/>
          <w:rtl/>
        </w:rPr>
      </w:pPr>
      <w:r w:rsidRPr="0099353E">
        <w:rPr>
          <w:rFonts w:cs="David" w:hint="cs"/>
          <w:b/>
          <w:bCs/>
          <w:u w:val="single"/>
          <w:rtl/>
        </w:rPr>
        <w:t>קביעת ועדות לדיון בהצעות החוק הבאות:</w:t>
      </w:r>
    </w:p>
    <w:p w14:paraId="50A731D9" w14:textId="77777777" w:rsidR="0099353E" w:rsidRPr="0099353E" w:rsidRDefault="0099353E" w:rsidP="0099353E">
      <w:pPr>
        <w:bidi/>
        <w:jc w:val="both"/>
        <w:rPr>
          <w:rFonts w:cs="David" w:hint="cs"/>
          <w:b/>
          <w:bCs/>
          <w:rtl/>
        </w:rPr>
      </w:pPr>
    </w:p>
    <w:p w14:paraId="39303E8E" w14:textId="77777777" w:rsidR="0099353E" w:rsidRPr="0099353E" w:rsidRDefault="0099353E" w:rsidP="0099353E">
      <w:pPr>
        <w:bidi/>
        <w:jc w:val="both"/>
        <w:rPr>
          <w:rFonts w:cs="David" w:hint="cs"/>
          <w:b/>
          <w:bCs/>
        </w:rPr>
      </w:pPr>
      <w:r w:rsidRPr="0099353E">
        <w:rPr>
          <w:rFonts w:cs="David" w:hint="cs"/>
          <w:b/>
          <w:bCs/>
          <w:rtl/>
        </w:rPr>
        <w:t xml:space="preserve">1. הצעת חוק הטבות לניצולי שואה נזקקים (תיקון </w:t>
      </w:r>
      <w:r w:rsidRPr="0099353E">
        <w:rPr>
          <w:rFonts w:cs="David"/>
          <w:b/>
          <w:bCs/>
          <w:rtl/>
        </w:rPr>
        <w:t>–</w:t>
      </w:r>
      <w:r w:rsidRPr="0099353E">
        <w:rPr>
          <w:rFonts w:cs="David" w:hint="cs"/>
          <w:b/>
          <w:bCs/>
          <w:rtl/>
        </w:rPr>
        <w:t xml:space="preserve"> אי חישוב תשלום כהכנסה), התשס"ז-2007, הצעת חברי-הכנסת מרינה סולודקין ומיכאל נודלמן (פ/17/1953)</w:t>
      </w:r>
    </w:p>
    <w:p w14:paraId="0ADC9692" w14:textId="77777777" w:rsidR="0099353E" w:rsidRPr="0099353E" w:rsidRDefault="0099353E" w:rsidP="0099353E">
      <w:pPr>
        <w:pStyle w:val="BodyText2"/>
        <w:rPr>
          <w:rFonts w:hint="cs"/>
          <w:b/>
          <w:bCs/>
          <w:rtl/>
        </w:rPr>
      </w:pPr>
    </w:p>
    <w:p w14:paraId="4B890F5E" w14:textId="77777777" w:rsidR="0099353E" w:rsidRPr="0099353E" w:rsidRDefault="0099353E" w:rsidP="0099353E">
      <w:pPr>
        <w:pStyle w:val="BodyText2"/>
        <w:rPr>
          <w:rFonts w:hint="cs"/>
          <w:b/>
          <w:bCs/>
          <w:rtl/>
        </w:rPr>
      </w:pPr>
      <w:r w:rsidRPr="0099353E">
        <w:rPr>
          <w:rFonts w:hint="cs"/>
          <w:b/>
          <w:bCs/>
          <w:rtl/>
        </w:rPr>
        <w:t xml:space="preserve">2. הצעת חוק הצעת חוק מס ערך מוסף (תיקון </w:t>
      </w:r>
      <w:r w:rsidRPr="0099353E">
        <w:rPr>
          <w:b/>
          <w:bCs/>
          <w:rtl/>
        </w:rPr>
        <w:t>–</w:t>
      </w:r>
      <w:r w:rsidRPr="0099353E">
        <w:rPr>
          <w:rFonts w:hint="cs"/>
          <w:b/>
          <w:bCs/>
          <w:rtl/>
        </w:rPr>
        <w:t xml:space="preserve"> פטור לטובין מיובאים המיועדים לנזקקים), התשס"ז-2007, של חבר-הכנסת גדעון סער (פ/1953/17).</w:t>
      </w:r>
    </w:p>
    <w:p w14:paraId="641F690E" w14:textId="77777777" w:rsidR="0099353E" w:rsidRPr="0099353E" w:rsidRDefault="0099353E" w:rsidP="0099353E">
      <w:pPr>
        <w:pStyle w:val="BodyText2"/>
        <w:rPr>
          <w:rFonts w:hint="cs"/>
          <w:b/>
          <w:bCs/>
          <w:rtl/>
        </w:rPr>
      </w:pPr>
    </w:p>
    <w:p w14:paraId="240E2B1C" w14:textId="77777777" w:rsidR="0099353E" w:rsidRPr="0099353E" w:rsidRDefault="0099353E" w:rsidP="0099353E">
      <w:pPr>
        <w:pStyle w:val="BodyText"/>
        <w:rPr>
          <w:rFonts w:hint="cs"/>
          <w:b/>
          <w:bCs/>
          <w:rtl/>
        </w:rPr>
      </w:pPr>
      <w:r w:rsidRPr="0099353E">
        <w:rPr>
          <w:rFonts w:hint="cs"/>
          <w:b/>
          <w:bCs/>
          <w:rtl/>
        </w:rPr>
        <w:t xml:space="preserve">3. הצעת חוק סדרי השלטון והמשפט (ביטול החלת המשפט, השיפוט והמנהל) (תיקון </w:t>
      </w:r>
      <w:r w:rsidRPr="0099353E">
        <w:rPr>
          <w:b/>
          <w:bCs/>
          <w:rtl/>
        </w:rPr>
        <w:t>–</w:t>
      </w:r>
      <w:r w:rsidRPr="0099353E">
        <w:rPr>
          <w:rFonts w:hint="cs"/>
          <w:b/>
          <w:bCs/>
          <w:rtl/>
        </w:rPr>
        <w:t xml:space="preserve"> התקנת תקנות), התשס"ז-2007, של חבר-הכנסת אביגדור יצחקי</w:t>
      </w:r>
    </w:p>
    <w:p w14:paraId="4E988FA9" w14:textId="77777777" w:rsidR="0099353E" w:rsidRPr="0099353E" w:rsidRDefault="0099353E" w:rsidP="0099353E">
      <w:pPr>
        <w:pStyle w:val="BodyText2"/>
        <w:rPr>
          <w:rFonts w:hint="cs"/>
          <w:b/>
          <w:bCs/>
          <w:rtl/>
        </w:rPr>
      </w:pPr>
    </w:p>
    <w:p w14:paraId="4DCC32F7" w14:textId="77777777" w:rsidR="0099353E" w:rsidRPr="0099353E" w:rsidRDefault="0099353E" w:rsidP="0099353E">
      <w:pPr>
        <w:bidi/>
        <w:jc w:val="both"/>
        <w:rPr>
          <w:rFonts w:cs="David" w:hint="cs"/>
          <w:b/>
          <w:bCs/>
          <w:rtl/>
        </w:rPr>
      </w:pPr>
      <w:r w:rsidRPr="0099353E">
        <w:rPr>
          <w:rFonts w:cs="David" w:hint="cs"/>
          <w:b/>
          <w:bCs/>
          <w:rtl/>
        </w:rPr>
        <w:t xml:space="preserve">4. הצעת חוק עבודת נשים (תיקון </w:t>
      </w:r>
      <w:r w:rsidRPr="0099353E">
        <w:rPr>
          <w:rFonts w:cs="David"/>
          <w:b/>
          <w:bCs/>
          <w:rtl/>
        </w:rPr>
        <w:t>–</w:t>
      </w:r>
      <w:r w:rsidRPr="0099353E">
        <w:rPr>
          <w:rFonts w:cs="David" w:hint="cs"/>
          <w:b/>
          <w:bCs/>
          <w:rtl/>
        </w:rPr>
        <w:t xml:space="preserve"> איסור פיטורים במהלך טיפולי פוריות לקראת הילד הראשון או השני מאותו בן זוג), התשס"ז-2007, הצעת חבר-הכנסת גדעון סער (פ/17פ/2349)</w:t>
      </w:r>
    </w:p>
    <w:p w14:paraId="2DCC0F24" w14:textId="77777777" w:rsidR="0099353E" w:rsidRPr="0099353E" w:rsidRDefault="0099353E" w:rsidP="0099353E">
      <w:pPr>
        <w:bidi/>
        <w:jc w:val="both"/>
        <w:rPr>
          <w:rFonts w:cs="David" w:hint="cs"/>
          <w:rtl/>
        </w:rPr>
      </w:pPr>
    </w:p>
    <w:p w14:paraId="086D90A7" w14:textId="77777777" w:rsidR="0099353E" w:rsidRPr="0099353E" w:rsidRDefault="0099353E" w:rsidP="0099353E">
      <w:pPr>
        <w:bidi/>
        <w:jc w:val="both"/>
        <w:rPr>
          <w:rFonts w:cs="David" w:hint="cs"/>
          <w:b/>
          <w:bCs/>
          <w:rtl/>
        </w:rPr>
      </w:pPr>
      <w:r w:rsidRPr="0099353E">
        <w:rPr>
          <w:rFonts w:cs="David" w:hint="cs"/>
          <w:b/>
          <w:bCs/>
          <w:rtl/>
        </w:rPr>
        <w:t>5. קביעת ועדה לדיון בנושא "יום החקלאות וההתיישבות ויום המים הבינלאומי".</w:t>
      </w:r>
    </w:p>
    <w:p w14:paraId="6E530F76" w14:textId="77777777" w:rsidR="0099353E" w:rsidRPr="0099353E" w:rsidRDefault="0099353E" w:rsidP="0099353E">
      <w:pPr>
        <w:bidi/>
        <w:jc w:val="both"/>
        <w:rPr>
          <w:rFonts w:cs="David"/>
          <w:rtl/>
        </w:rPr>
      </w:pPr>
    </w:p>
    <w:p w14:paraId="038515EF" w14:textId="77777777" w:rsidR="0099353E" w:rsidRPr="0099353E" w:rsidRDefault="0099353E" w:rsidP="0099353E">
      <w:pPr>
        <w:bidi/>
        <w:jc w:val="both"/>
        <w:rPr>
          <w:rFonts w:cs="David"/>
          <w:b/>
          <w:bCs/>
          <w:u w:val="single"/>
          <w:rtl/>
        </w:rPr>
      </w:pPr>
      <w:r w:rsidRPr="0099353E">
        <w:rPr>
          <w:rFonts w:cs="David"/>
          <w:b/>
          <w:bCs/>
          <w:u w:val="single"/>
          <w:rtl/>
        </w:rPr>
        <w:t>נכחו</w:t>
      </w:r>
      <w:r w:rsidRPr="0099353E">
        <w:rPr>
          <w:rFonts w:cs="David"/>
          <w:rtl/>
        </w:rPr>
        <w:t>:</w:t>
      </w:r>
    </w:p>
    <w:p w14:paraId="23A7333D" w14:textId="77777777" w:rsidR="0099353E" w:rsidRPr="0099353E" w:rsidRDefault="0099353E" w:rsidP="0099353E">
      <w:pPr>
        <w:bidi/>
        <w:jc w:val="both"/>
        <w:rPr>
          <w:rFonts w:cs="David"/>
          <w:rtl/>
        </w:rPr>
      </w:pPr>
    </w:p>
    <w:p w14:paraId="60657497" w14:textId="77777777" w:rsidR="0099353E" w:rsidRPr="0099353E" w:rsidRDefault="0099353E" w:rsidP="0099353E">
      <w:pPr>
        <w:tabs>
          <w:tab w:val="left" w:pos="1788"/>
        </w:tabs>
        <w:bidi/>
        <w:jc w:val="both"/>
        <w:rPr>
          <w:rFonts w:cs="David"/>
          <w:rtl/>
        </w:rPr>
      </w:pPr>
      <w:r w:rsidRPr="0099353E">
        <w:rPr>
          <w:rFonts w:cs="David"/>
          <w:b/>
          <w:bCs/>
          <w:u w:val="single"/>
          <w:rtl/>
        </w:rPr>
        <w:t>חברי הוועדה</w:t>
      </w:r>
      <w:r w:rsidRPr="0099353E">
        <w:rPr>
          <w:rFonts w:cs="David"/>
          <w:rtl/>
        </w:rPr>
        <w:t>:</w:t>
      </w:r>
    </w:p>
    <w:p w14:paraId="2F369EFF" w14:textId="77777777" w:rsidR="0099353E" w:rsidRPr="0099353E" w:rsidRDefault="0099353E" w:rsidP="0099353E">
      <w:pPr>
        <w:bidi/>
        <w:jc w:val="both"/>
        <w:rPr>
          <w:rFonts w:cs="David"/>
          <w:rtl/>
        </w:rPr>
      </w:pPr>
    </w:p>
    <w:p w14:paraId="5D7E63D1" w14:textId="77777777" w:rsidR="0099353E" w:rsidRPr="0099353E" w:rsidRDefault="0099353E" w:rsidP="0099353E">
      <w:pPr>
        <w:bidi/>
        <w:jc w:val="both"/>
        <w:rPr>
          <w:rFonts w:cs="David" w:hint="cs"/>
          <w:rtl/>
        </w:rPr>
      </w:pPr>
      <w:r w:rsidRPr="0099353E">
        <w:rPr>
          <w:rFonts w:cs="David" w:hint="cs"/>
          <w:rtl/>
        </w:rPr>
        <w:t xml:space="preserve">רוחמה אברהם </w:t>
      </w:r>
      <w:r w:rsidRPr="0099353E">
        <w:rPr>
          <w:rFonts w:cs="David"/>
          <w:rtl/>
        </w:rPr>
        <w:t>–</w:t>
      </w:r>
      <w:r w:rsidRPr="0099353E">
        <w:rPr>
          <w:rFonts w:cs="David" w:hint="cs"/>
          <w:rtl/>
        </w:rPr>
        <w:t xml:space="preserve"> היו"ר</w:t>
      </w:r>
    </w:p>
    <w:p w14:paraId="54C83831" w14:textId="77777777" w:rsidR="0099353E" w:rsidRPr="0099353E" w:rsidRDefault="0099353E" w:rsidP="0099353E">
      <w:pPr>
        <w:bidi/>
        <w:jc w:val="both"/>
        <w:rPr>
          <w:rFonts w:cs="David" w:hint="cs"/>
          <w:rtl/>
        </w:rPr>
      </w:pPr>
      <w:r w:rsidRPr="0099353E">
        <w:rPr>
          <w:rFonts w:cs="David" w:hint="cs"/>
          <w:rtl/>
        </w:rPr>
        <w:t>קולט אביטל</w:t>
      </w:r>
    </w:p>
    <w:p w14:paraId="2020A5E4" w14:textId="77777777" w:rsidR="0099353E" w:rsidRPr="0099353E" w:rsidRDefault="0099353E" w:rsidP="0099353E">
      <w:pPr>
        <w:bidi/>
        <w:jc w:val="both"/>
        <w:rPr>
          <w:rFonts w:cs="David" w:hint="cs"/>
          <w:rtl/>
        </w:rPr>
      </w:pPr>
      <w:r w:rsidRPr="0099353E">
        <w:rPr>
          <w:rFonts w:cs="David" w:hint="cs"/>
          <w:rtl/>
        </w:rPr>
        <w:t>יולי אדלשטיין</w:t>
      </w:r>
    </w:p>
    <w:p w14:paraId="1F88D97F" w14:textId="77777777" w:rsidR="0099353E" w:rsidRPr="0099353E" w:rsidRDefault="0099353E" w:rsidP="0099353E">
      <w:pPr>
        <w:bidi/>
        <w:jc w:val="both"/>
        <w:rPr>
          <w:rFonts w:cs="David" w:hint="cs"/>
          <w:rtl/>
        </w:rPr>
      </w:pPr>
      <w:smartTag w:uri="urn:schemas-microsoft-com:office:smarttags" w:element="PersonName">
        <w:r w:rsidRPr="0099353E">
          <w:rPr>
            <w:rFonts w:cs="David" w:hint="cs"/>
            <w:rtl/>
          </w:rPr>
          <w:t>אורי אריאל</w:t>
        </w:r>
      </w:smartTag>
    </w:p>
    <w:p w14:paraId="600CA36B" w14:textId="77777777" w:rsidR="0099353E" w:rsidRPr="0099353E" w:rsidRDefault="0099353E" w:rsidP="0099353E">
      <w:pPr>
        <w:bidi/>
        <w:jc w:val="both"/>
        <w:rPr>
          <w:rFonts w:cs="David" w:hint="cs"/>
          <w:rtl/>
        </w:rPr>
      </w:pPr>
      <w:r w:rsidRPr="0099353E">
        <w:rPr>
          <w:rFonts w:cs="David" w:hint="cs"/>
          <w:rtl/>
        </w:rPr>
        <w:t>מנחם בן ששון</w:t>
      </w:r>
    </w:p>
    <w:p w14:paraId="5FE6283F" w14:textId="77777777" w:rsidR="0099353E" w:rsidRPr="0099353E" w:rsidRDefault="0099353E" w:rsidP="0099353E">
      <w:pPr>
        <w:bidi/>
        <w:jc w:val="both"/>
        <w:rPr>
          <w:rFonts w:cs="David" w:hint="cs"/>
          <w:rtl/>
        </w:rPr>
      </w:pPr>
      <w:r w:rsidRPr="0099353E">
        <w:rPr>
          <w:rFonts w:cs="David" w:hint="cs"/>
          <w:rtl/>
        </w:rPr>
        <w:t>מוחמד ברכה</w:t>
      </w:r>
    </w:p>
    <w:p w14:paraId="1BA2D3B4" w14:textId="77777777" w:rsidR="0099353E" w:rsidRPr="0099353E" w:rsidRDefault="0099353E" w:rsidP="0099353E">
      <w:pPr>
        <w:bidi/>
        <w:jc w:val="both"/>
        <w:rPr>
          <w:rFonts w:cs="David" w:hint="cs"/>
          <w:rtl/>
        </w:rPr>
      </w:pPr>
      <w:r w:rsidRPr="0099353E">
        <w:rPr>
          <w:rFonts w:cs="David" w:hint="cs"/>
          <w:rtl/>
        </w:rPr>
        <w:t>אליהו גבאי</w:t>
      </w:r>
    </w:p>
    <w:p w14:paraId="50A0598F" w14:textId="77777777" w:rsidR="0099353E" w:rsidRPr="0099353E" w:rsidRDefault="0099353E" w:rsidP="0099353E">
      <w:pPr>
        <w:bidi/>
        <w:jc w:val="both"/>
        <w:rPr>
          <w:rFonts w:cs="David" w:hint="cs"/>
          <w:rtl/>
        </w:rPr>
      </w:pPr>
      <w:r w:rsidRPr="0099353E">
        <w:rPr>
          <w:rFonts w:cs="David" w:hint="cs"/>
          <w:rtl/>
        </w:rPr>
        <w:t>יצחק גלנטי</w:t>
      </w:r>
    </w:p>
    <w:p w14:paraId="3298B37E" w14:textId="77777777" w:rsidR="0099353E" w:rsidRPr="0099353E" w:rsidRDefault="0099353E" w:rsidP="0099353E">
      <w:pPr>
        <w:bidi/>
        <w:jc w:val="both"/>
        <w:rPr>
          <w:rFonts w:cs="David" w:hint="cs"/>
          <w:rtl/>
        </w:rPr>
      </w:pPr>
      <w:r w:rsidRPr="0099353E">
        <w:rPr>
          <w:rFonts w:cs="David" w:hint="cs"/>
          <w:rtl/>
        </w:rPr>
        <w:t>נאדיה חילו</w:t>
      </w:r>
    </w:p>
    <w:p w14:paraId="272ABBDF" w14:textId="77777777" w:rsidR="0099353E" w:rsidRPr="0099353E" w:rsidRDefault="0099353E" w:rsidP="0099353E">
      <w:pPr>
        <w:bidi/>
        <w:jc w:val="both"/>
        <w:rPr>
          <w:rFonts w:cs="David" w:hint="cs"/>
          <w:rtl/>
        </w:rPr>
      </w:pPr>
      <w:r w:rsidRPr="0099353E">
        <w:rPr>
          <w:rFonts w:cs="David" w:hint="cs"/>
          <w:rtl/>
        </w:rPr>
        <w:t>יואל חסון</w:t>
      </w:r>
    </w:p>
    <w:p w14:paraId="2D761E59" w14:textId="77777777" w:rsidR="0099353E" w:rsidRPr="0099353E" w:rsidRDefault="0099353E" w:rsidP="0099353E">
      <w:pPr>
        <w:bidi/>
        <w:jc w:val="both"/>
        <w:rPr>
          <w:rFonts w:cs="David" w:hint="cs"/>
          <w:rtl/>
        </w:rPr>
      </w:pPr>
      <w:r w:rsidRPr="0099353E">
        <w:rPr>
          <w:rFonts w:cs="David" w:hint="cs"/>
          <w:rtl/>
        </w:rPr>
        <w:t>אחמד טיבי</w:t>
      </w:r>
    </w:p>
    <w:p w14:paraId="277708FC" w14:textId="77777777" w:rsidR="0099353E" w:rsidRPr="0099353E" w:rsidRDefault="0099353E" w:rsidP="0099353E">
      <w:pPr>
        <w:bidi/>
        <w:jc w:val="both"/>
        <w:rPr>
          <w:rFonts w:cs="David" w:hint="cs"/>
          <w:rtl/>
        </w:rPr>
      </w:pPr>
      <w:r w:rsidRPr="0099353E">
        <w:rPr>
          <w:rFonts w:cs="David" w:hint="cs"/>
          <w:rtl/>
        </w:rPr>
        <w:t>אסתרינה טרטמן</w:t>
      </w:r>
    </w:p>
    <w:p w14:paraId="1CA07E6C" w14:textId="77777777" w:rsidR="0099353E" w:rsidRPr="0099353E" w:rsidRDefault="0099353E" w:rsidP="0099353E">
      <w:pPr>
        <w:bidi/>
        <w:jc w:val="both"/>
        <w:rPr>
          <w:rFonts w:cs="David" w:hint="cs"/>
          <w:rtl/>
        </w:rPr>
      </w:pPr>
      <w:r w:rsidRPr="0099353E">
        <w:rPr>
          <w:rFonts w:cs="David" w:hint="cs"/>
          <w:rtl/>
        </w:rPr>
        <w:t>אביגדור יצחקי</w:t>
      </w:r>
    </w:p>
    <w:p w14:paraId="541EA4AA" w14:textId="77777777" w:rsidR="0099353E" w:rsidRPr="0099353E" w:rsidRDefault="0099353E" w:rsidP="0099353E">
      <w:pPr>
        <w:bidi/>
        <w:jc w:val="both"/>
        <w:rPr>
          <w:rFonts w:cs="David" w:hint="cs"/>
          <w:rtl/>
        </w:rPr>
      </w:pPr>
      <w:r w:rsidRPr="0099353E">
        <w:rPr>
          <w:rFonts w:cs="David" w:hint="cs"/>
          <w:rtl/>
        </w:rPr>
        <w:t>יעקב מרגי</w:t>
      </w:r>
    </w:p>
    <w:p w14:paraId="369FE6C6" w14:textId="77777777" w:rsidR="0099353E" w:rsidRPr="0099353E" w:rsidRDefault="0099353E" w:rsidP="0099353E">
      <w:pPr>
        <w:bidi/>
        <w:jc w:val="both"/>
        <w:rPr>
          <w:rFonts w:cs="David" w:hint="cs"/>
          <w:rtl/>
        </w:rPr>
      </w:pPr>
      <w:r w:rsidRPr="0099353E">
        <w:rPr>
          <w:rFonts w:cs="David" w:hint="cs"/>
          <w:rtl/>
        </w:rPr>
        <w:t>יורם מרציאנו</w:t>
      </w:r>
    </w:p>
    <w:p w14:paraId="2F650BAE" w14:textId="77777777" w:rsidR="0099353E" w:rsidRPr="0099353E" w:rsidRDefault="0099353E" w:rsidP="0099353E">
      <w:pPr>
        <w:bidi/>
        <w:jc w:val="both"/>
        <w:rPr>
          <w:rFonts w:cs="David" w:hint="cs"/>
          <w:rtl/>
        </w:rPr>
      </w:pPr>
      <w:r w:rsidRPr="0099353E">
        <w:rPr>
          <w:rFonts w:cs="David" w:hint="cs"/>
          <w:rtl/>
        </w:rPr>
        <w:t>מיכאל נודלמן</w:t>
      </w:r>
    </w:p>
    <w:p w14:paraId="527DCC34" w14:textId="77777777" w:rsidR="0099353E" w:rsidRPr="0099353E" w:rsidRDefault="0099353E" w:rsidP="0099353E">
      <w:pPr>
        <w:bidi/>
        <w:jc w:val="both"/>
        <w:rPr>
          <w:rFonts w:cs="David" w:hint="cs"/>
          <w:rtl/>
        </w:rPr>
      </w:pPr>
      <w:r w:rsidRPr="0099353E">
        <w:rPr>
          <w:rFonts w:cs="David" w:hint="cs"/>
          <w:rtl/>
        </w:rPr>
        <w:t>גדעון סער</w:t>
      </w:r>
    </w:p>
    <w:p w14:paraId="3F0FD75C" w14:textId="77777777" w:rsidR="0099353E" w:rsidRPr="0099353E" w:rsidRDefault="0099353E" w:rsidP="0099353E">
      <w:pPr>
        <w:bidi/>
        <w:jc w:val="both"/>
        <w:rPr>
          <w:rFonts w:cs="David" w:hint="cs"/>
          <w:rtl/>
        </w:rPr>
      </w:pPr>
      <w:r w:rsidRPr="0099353E">
        <w:rPr>
          <w:rFonts w:cs="David" w:hint="cs"/>
          <w:rtl/>
        </w:rPr>
        <w:t>מאיר פרוש</w:t>
      </w:r>
    </w:p>
    <w:p w14:paraId="5DC5B08C" w14:textId="77777777" w:rsidR="0099353E" w:rsidRPr="0099353E" w:rsidRDefault="0099353E" w:rsidP="0099353E">
      <w:pPr>
        <w:bidi/>
        <w:jc w:val="both"/>
        <w:rPr>
          <w:rFonts w:cs="David" w:hint="cs"/>
          <w:rtl/>
        </w:rPr>
      </w:pPr>
      <w:r w:rsidRPr="0099353E">
        <w:rPr>
          <w:rFonts w:cs="David" w:hint="cs"/>
          <w:rtl/>
        </w:rPr>
        <w:t>דוד רותם</w:t>
      </w:r>
    </w:p>
    <w:p w14:paraId="0412D9AF" w14:textId="77777777" w:rsidR="0099353E" w:rsidRPr="0099353E" w:rsidRDefault="0099353E" w:rsidP="0099353E">
      <w:pPr>
        <w:bidi/>
        <w:jc w:val="both"/>
        <w:rPr>
          <w:rFonts w:cs="David" w:hint="cs"/>
          <w:rtl/>
        </w:rPr>
      </w:pPr>
      <w:r w:rsidRPr="0099353E">
        <w:rPr>
          <w:rFonts w:cs="David" w:hint="cs"/>
          <w:rtl/>
        </w:rPr>
        <w:t>ראובן ריבלין</w:t>
      </w:r>
    </w:p>
    <w:p w14:paraId="6235B47C" w14:textId="77777777" w:rsidR="0099353E" w:rsidRPr="0099353E" w:rsidRDefault="0099353E" w:rsidP="0099353E">
      <w:pPr>
        <w:bidi/>
        <w:jc w:val="both"/>
        <w:rPr>
          <w:rFonts w:cs="David" w:hint="cs"/>
          <w:rtl/>
        </w:rPr>
      </w:pPr>
      <w:r w:rsidRPr="0099353E">
        <w:rPr>
          <w:rFonts w:cs="David" w:hint="cs"/>
          <w:rtl/>
        </w:rPr>
        <w:t>משה שרוני</w:t>
      </w:r>
    </w:p>
    <w:p w14:paraId="4159F5CD" w14:textId="77777777" w:rsidR="0099353E" w:rsidRPr="0099353E" w:rsidRDefault="0099353E" w:rsidP="0099353E">
      <w:pPr>
        <w:bidi/>
        <w:jc w:val="both"/>
        <w:rPr>
          <w:rFonts w:cs="David" w:hint="cs"/>
          <w:rtl/>
        </w:rPr>
      </w:pPr>
    </w:p>
    <w:p w14:paraId="3337A3DF" w14:textId="77777777" w:rsidR="0099353E" w:rsidRPr="0099353E" w:rsidRDefault="0099353E" w:rsidP="0099353E">
      <w:pPr>
        <w:tabs>
          <w:tab w:val="left" w:pos="1930"/>
        </w:tabs>
        <w:bidi/>
        <w:jc w:val="both"/>
        <w:rPr>
          <w:rFonts w:cs="David" w:hint="cs"/>
          <w:rtl/>
        </w:rPr>
      </w:pPr>
      <w:r w:rsidRPr="0099353E">
        <w:rPr>
          <w:rFonts w:cs="David"/>
          <w:b/>
          <w:bCs/>
          <w:u w:val="single"/>
          <w:rtl/>
        </w:rPr>
        <w:br w:type="page"/>
      </w:r>
      <w:r w:rsidRPr="0099353E">
        <w:rPr>
          <w:rFonts w:cs="David"/>
          <w:b/>
          <w:bCs/>
          <w:u w:val="single"/>
          <w:rtl/>
        </w:rPr>
        <w:lastRenderedPageBreak/>
        <w:t>יוע</w:t>
      </w:r>
      <w:r w:rsidRPr="0099353E">
        <w:rPr>
          <w:rFonts w:cs="David" w:hint="cs"/>
          <w:b/>
          <w:bCs/>
          <w:u w:val="single"/>
          <w:rtl/>
        </w:rPr>
        <w:t>צת</w:t>
      </w:r>
      <w:r w:rsidRPr="0099353E">
        <w:rPr>
          <w:rFonts w:cs="David"/>
          <w:b/>
          <w:bCs/>
          <w:u w:val="single"/>
          <w:rtl/>
        </w:rPr>
        <w:t xml:space="preserve"> משפטי</w:t>
      </w:r>
      <w:r w:rsidRPr="0099353E">
        <w:rPr>
          <w:rFonts w:cs="David" w:hint="cs"/>
          <w:b/>
          <w:bCs/>
          <w:u w:val="single"/>
          <w:rtl/>
        </w:rPr>
        <w:t>ת</w:t>
      </w:r>
      <w:r w:rsidRPr="0099353E">
        <w:rPr>
          <w:rFonts w:cs="David"/>
          <w:b/>
          <w:bCs/>
          <w:rtl/>
        </w:rPr>
        <w:t>:</w:t>
      </w:r>
    </w:p>
    <w:p w14:paraId="78967926" w14:textId="77777777" w:rsidR="0099353E" w:rsidRPr="0099353E" w:rsidRDefault="0099353E" w:rsidP="0099353E">
      <w:pPr>
        <w:bidi/>
        <w:jc w:val="both"/>
        <w:rPr>
          <w:rFonts w:cs="David" w:hint="cs"/>
          <w:rtl/>
        </w:rPr>
      </w:pPr>
    </w:p>
    <w:p w14:paraId="3FB2B086" w14:textId="77777777" w:rsidR="0099353E" w:rsidRPr="0099353E" w:rsidRDefault="0099353E" w:rsidP="0099353E">
      <w:pPr>
        <w:bidi/>
        <w:jc w:val="both"/>
        <w:rPr>
          <w:rFonts w:cs="David" w:hint="cs"/>
          <w:rtl/>
        </w:rPr>
      </w:pPr>
      <w:r w:rsidRPr="0099353E">
        <w:rPr>
          <w:rFonts w:cs="David" w:hint="cs"/>
          <w:rtl/>
        </w:rPr>
        <w:t>ארבל אסטרחן</w:t>
      </w:r>
    </w:p>
    <w:p w14:paraId="452AD920" w14:textId="77777777" w:rsidR="0099353E" w:rsidRPr="0099353E" w:rsidRDefault="0099353E" w:rsidP="0099353E">
      <w:pPr>
        <w:bidi/>
        <w:jc w:val="both"/>
        <w:rPr>
          <w:rFonts w:cs="David" w:hint="cs"/>
          <w:rtl/>
        </w:rPr>
      </w:pPr>
    </w:p>
    <w:p w14:paraId="17D86F4D" w14:textId="77777777" w:rsidR="0099353E" w:rsidRPr="0099353E" w:rsidRDefault="0099353E" w:rsidP="0099353E">
      <w:pPr>
        <w:tabs>
          <w:tab w:val="left" w:pos="1930"/>
        </w:tabs>
        <w:bidi/>
        <w:jc w:val="both"/>
        <w:rPr>
          <w:rFonts w:cs="David" w:hint="cs"/>
          <w:b/>
          <w:bCs/>
          <w:rtl/>
        </w:rPr>
      </w:pPr>
      <w:r w:rsidRPr="0099353E">
        <w:rPr>
          <w:rFonts w:cs="David"/>
          <w:b/>
          <w:bCs/>
          <w:u w:val="single"/>
          <w:rtl/>
        </w:rPr>
        <w:t>מנהלת הוועדה</w:t>
      </w:r>
      <w:r w:rsidRPr="0099353E">
        <w:rPr>
          <w:rFonts w:cs="David"/>
          <w:rtl/>
        </w:rPr>
        <w:t>:</w:t>
      </w:r>
    </w:p>
    <w:p w14:paraId="6532AC2B" w14:textId="77777777" w:rsidR="0099353E" w:rsidRPr="0099353E" w:rsidRDefault="0099353E" w:rsidP="0099353E">
      <w:pPr>
        <w:bidi/>
        <w:jc w:val="both"/>
        <w:rPr>
          <w:rFonts w:cs="David" w:hint="cs"/>
          <w:rtl/>
        </w:rPr>
      </w:pPr>
    </w:p>
    <w:p w14:paraId="6403ED99" w14:textId="77777777" w:rsidR="0099353E" w:rsidRPr="0099353E" w:rsidRDefault="0099353E" w:rsidP="0099353E">
      <w:pPr>
        <w:bidi/>
        <w:jc w:val="both"/>
        <w:rPr>
          <w:rFonts w:cs="David" w:hint="cs"/>
          <w:rtl/>
        </w:rPr>
      </w:pPr>
      <w:r w:rsidRPr="0099353E">
        <w:rPr>
          <w:rFonts w:cs="David" w:hint="cs"/>
          <w:rtl/>
        </w:rPr>
        <w:t>אתי בן-יוסף</w:t>
      </w:r>
    </w:p>
    <w:p w14:paraId="05BEE9B7" w14:textId="77777777" w:rsidR="0099353E" w:rsidRPr="0099353E" w:rsidRDefault="0099353E" w:rsidP="0099353E">
      <w:pPr>
        <w:bidi/>
        <w:jc w:val="both"/>
        <w:rPr>
          <w:rFonts w:cs="David" w:hint="cs"/>
          <w:rtl/>
        </w:rPr>
      </w:pPr>
    </w:p>
    <w:p w14:paraId="0818D0E0" w14:textId="77777777" w:rsidR="0099353E" w:rsidRPr="0099353E" w:rsidRDefault="0099353E" w:rsidP="0099353E">
      <w:pPr>
        <w:tabs>
          <w:tab w:val="left" w:pos="1930"/>
        </w:tabs>
        <w:bidi/>
        <w:jc w:val="both"/>
        <w:rPr>
          <w:rFonts w:cs="David"/>
          <w:b/>
          <w:bCs/>
          <w:u w:val="single"/>
          <w:rtl/>
        </w:rPr>
      </w:pPr>
      <w:r w:rsidRPr="0099353E">
        <w:rPr>
          <w:rFonts w:cs="David" w:hint="cs"/>
          <w:b/>
          <w:bCs/>
          <w:u w:val="single"/>
          <w:rtl/>
        </w:rPr>
        <w:t>רשמת פרלמנטרית</w:t>
      </w:r>
      <w:r w:rsidRPr="0099353E">
        <w:rPr>
          <w:rFonts w:cs="David"/>
          <w:b/>
          <w:bCs/>
          <w:u w:val="single"/>
          <w:rtl/>
        </w:rPr>
        <w:t>:</w:t>
      </w:r>
    </w:p>
    <w:p w14:paraId="3B11C81D" w14:textId="77777777" w:rsidR="0099353E" w:rsidRPr="0099353E" w:rsidRDefault="0099353E" w:rsidP="0099353E">
      <w:pPr>
        <w:bidi/>
        <w:jc w:val="both"/>
        <w:rPr>
          <w:rFonts w:cs="David" w:hint="cs"/>
          <w:b/>
          <w:bCs/>
          <w:rtl/>
        </w:rPr>
      </w:pPr>
    </w:p>
    <w:p w14:paraId="3436D6DB" w14:textId="77777777" w:rsidR="0099353E" w:rsidRPr="0099353E" w:rsidRDefault="0099353E" w:rsidP="0099353E">
      <w:pPr>
        <w:bidi/>
        <w:jc w:val="both"/>
        <w:rPr>
          <w:rFonts w:cs="David" w:hint="cs"/>
          <w:rtl/>
        </w:rPr>
      </w:pPr>
      <w:r w:rsidRPr="0099353E">
        <w:rPr>
          <w:rFonts w:cs="David" w:hint="cs"/>
          <w:rtl/>
        </w:rPr>
        <w:t>יפה קרינצה</w:t>
      </w:r>
    </w:p>
    <w:p w14:paraId="36DD4CA0" w14:textId="77777777" w:rsidR="0099353E" w:rsidRPr="0099353E" w:rsidRDefault="0099353E" w:rsidP="0099353E">
      <w:pPr>
        <w:bidi/>
        <w:jc w:val="both"/>
        <w:rPr>
          <w:rFonts w:cs="David" w:hint="cs"/>
          <w:b/>
          <w:bCs/>
          <w:u w:val="single"/>
          <w:rtl/>
        </w:rPr>
      </w:pPr>
      <w:r w:rsidRPr="0099353E">
        <w:rPr>
          <w:rFonts w:cs="David"/>
          <w:rtl/>
        </w:rPr>
        <w:br w:type="page"/>
      </w:r>
      <w:r w:rsidRPr="0099353E">
        <w:rPr>
          <w:rFonts w:cs="David" w:hint="cs"/>
          <w:b/>
          <w:bCs/>
          <w:u w:val="single"/>
          <w:rtl/>
        </w:rPr>
        <w:lastRenderedPageBreak/>
        <w:t>קביעת ועדות לדיון בהצעות החוק הבאות:</w:t>
      </w:r>
    </w:p>
    <w:p w14:paraId="62D17163" w14:textId="77777777" w:rsidR="0099353E" w:rsidRPr="0099353E" w:rsidRDefault="0099353E" w:rsidP="0099353E">
      <w:pPr>
        <w:numPr>
          <w:ilvl w:val="0"/>
          <w:numId w:val="1"/>
        </w:numPr>
        <w:overflowPunct w:val="0"/>
        <w:autoSpaceDE w:val="0"/>
        <w:autoSpaceDN w:val="0"/>
        <w:bidi/>
        <w:adjustRightInd w:val="0"/>
        <w:ind w:right="0"/>
        <w:jc w:val="both"/>
        <w:textAlignment w:val="baseline"/>
        <w:rPr>
          <w:rFonts w:cs="David" w:hint="cs"/>
          <w:b/>
          <w:bCs/>
          <w:u w:val="single"/>
        </w:rPr>
      </w:pPr>
      <w:r w:rsidRPr="0099353E">
        <w:rPr>
          <w:rFonts w:cs="David" w:hint="cs"/>
          <w:b/>
          <w:bCs/>
          <w:u w:val="single"/>
          <w:rtl/>
        </w:rPr>
        <w:t xml:space="preserve">הצעת חוק הטבות לניצולי שואה נזקקים (תיקון </w:t>
      </w:r>
      <w:r w:rsidRPr="0099353E">
        <w:rPr>
          <w:rFonts w:cs="David"/>
          <w:b/>
          <w:bCs/>
          <w:u w:val="single"/>
          <w:rtl/>
        </w:rPr>
        <w:t>–</w:t>
      </w:r>
      <w:r w:rsidRPr="0099353E">
        <w:rPr>
          <w:rFonts w:cs="David" w:hint="cs"/>
          <w:b/>
          <w:bCs/>
          <w:u w:val="single"/>
          <w:rtl/>
        </w:rPr>
        <w:t xml:space="preserve"> אי חישוב תשלום כהכנסה), התשס"ז-2007, הצעת חברי-הכנסת מרינה סולודקין ומיכאל נודלמן</w:t>
      </w:r>
    </w:p>
    <w:p w14:paraId="17F7C5F3" w14:textId="77777777" w:rsidR="0099353E" w:rsidRPr="0099353E" w:rsidRDefault="0099353E" w:rsidP="0099353E">
      <w:pPr>
        <w:bidi/>
        <w:ind w:left="360"/>
        <w:jc w:val="both"/>
        <w:rPr>
          <w:rFonts w:cs="David" w:hint="cs"/>
          <w:rtl/>
        </w:rPr>
      </w:pPr>
    </w:p>
    <w:p w14:paraId="1771ACBC" w14:textId="77777777" w:rsidR="0099353E" w:rsidRPr="0099353E" w:rsidRDefault="0099353E" w:rsidP="0099353E">
      <w:pPr>
        <w:bidi/>
        <w:jc w:val="both"/>
        <w:rPr>
          <w:rFonts w:cs="David" w:hint="cs"/>
          <w:rtl/>
        </w:rPr>
      </w:pPr>
    </w:p>
    <w:p w14:paraId="7EFC5746" w14:textId="77777777" w:rsidR="0099353E" w:rsidRPr="0099353E" w:rsidRDefault="0099353E" w:rsidP="0099353E">
      <w:pPr>
        <w:bidi/>
        <w:jc w:val="both"/>
        <w:rPr>
          <w:rFonts w:cs="David" w:hint="cs"/>
          <w:rtl/>
        </w:rPr>
      </w:pPr>
    </w:p>
    <w:p w14:paraId="31AD145D"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57F2F80B" w14:textId="77777777" w:rsidR="0099353E" w:rsidRPr="0099353E" w:rsidRDefault="0099353E" w:rsidP="0099353E">
      <w:pPr>
        <w:bidi/>
        <w:jc w:val="both"/>
        <w:rPr>
          <w:rFonts w:cs="David" w:hint="cs"/>
          <w:u w:val="single"/>
          <w:rtl/>
        </w:rPr>
      </w:pPr>
    </w:p>
    <w:p w14:paraId="1F22AA0C" w14:textId="77777777" w:rsidR="0099353E" w:rsidRPr="0099353E" w:rsidRDefault="0099353E" w:rsidP="0099353E">
      <w:pPr>
        <w:bidi/>
        <w:ind w:firstLine="567"/>
        <w:jc w:val="both"/>
        <w:rPr>
          <w:rFonts w:cs="David" w:hint="cs"/>
          <w:rtl/>
        </w:rPr>
      </w:pPr>
      <w:r w:rsidRPr="0099353E">
        <w:rPr>
          <w:rFonts w:cs="David" w:hint="cs"/>
          <w:rtl/>
        </w:rPr>
        <w:t xml:space="preserve">בוקר טוב, אני פותחת את ישיבת ועדת הכנסת. על סדר יומנו קביעת ועדות לדיון בהצעות חוק. ההצעה הראשונה היא הצעת חוק הטבות לניצולי שואה נזקקים (תיקון </w:t>
      </w:r>
      <w:r w:rsidRPr="0099353E">
        <w:rPr>
          <w:rFonts w:cs="David"/>
          <w:rtl/>
        </w:rPr>
        <w:t>–</w:t>
      </w:r>
      <w:r w:rsidRPr="0099353E">
        <w:rPr>
          <w:rFonts w:cs="David" w:hint="cs"/>
          <w:rtl/>
        </w:rPr>
        <w:t xml:space="preserve"> אי חישוב תשלום כהכנסה), התשס"ז-2007, הצעתם של חברי-הכנסת מרינה סולודקין ומיכאל נודלמן. נשמעו במליאה שתי הצעות: להעביר את זה לוועדת העליה והקליטה או לוועדת הכספים. </w:t>
      </w:r>
    </w:p>
    <w:p w14:paraId="0FE23EFE" w14:textId="77777777" w:rsidR="0099353E" w:rsidRPr="0099353E" w:rsidRDefault="0099353E" w:rsidP="0099353E">
      <w:pPr>
        <w:bidi/>
        <w:ind w:firstLine="567"/>
        <w:jc w:val="both"/>
        <w:rPr>
          <w:rFonts w:cs="David" w:hint="cs"/>
          <w:rtl/>
        </w:rPr>
      </w:pPr>
    </w:p>
    <w:p w14:paraId="75974553" w14:textId="77777777" w:rsidR="0099353E" w:rsidRPr="0099353E" w:rsidRDefault="0099353E" w:rsidP="0099353E">
      <w:pPr>
        <w:bidi/>
        <w:ind w:firstLine="567"/>
        <w:jc w:val="both"/>
        <w:rPr>
          <w:rFonts w:cs="David" w:hint="cs"/>
          <w:rtl/>
        </w:rPr>
      </w:pPr>
      <w:r w:rsidRPr="0099353E">
        <w:rPr>
          <w:rFonts w:cs="David" w:hint="cs"/>
          <w:rtl/>
        </w:rPr>
        <w:t xml:space="preserve">יושב-ראש ועדת העליה והקליטה מסר שהוועדה הכינה את ההצעה לקריאה ראשונה ומן הראוי שהליך החקיקה יסתיים באותה ועדה. יושב-ראש ועדת הכספים ביקש להעביר את ההצעה אליו בנימוק שהוקמה ועדת משנה מיוחדת שתטפל בעניין נפגעי רדיפות הנאצים, לרבות הצעות החוק. </w:t>
      </w:r>
    </w:p>
    <w:p w14:paraId="474B840D" w14:textId="77777777" w:rsidR="0099353E" w:rsidRPr="0099353E" w:rsidRDefault="0099353E" w:rsidP="0099353E">
      <w:pPr>
        <w:bidi/>
        <w:ind w:firstLine="567"/>
        <w:jc w:val="both"/>
        <w:rPr>
          <w:rFonts w:cs="David" w:hint="cs"/>
          <w:rtl/>
        </w:rPr>
      </w:pPr>
    </w:p>
    <w:p w14:paraId="3715CD27" w14:textId="77777777" w:rsidR="0099353E" w:rsidRPr="0099353E" w:rsidRDefault="0099353E" w:rsidP="0099353E">
      <w:pPr>
        <w:bidi/>
        <w:ind w:firstLine="567"/>
        <w:jc w:val="both"/>
        <w:rPr>
          <w:rFonts w:cs="David" w:hint="cs"/>
          <w:rtl/>
        </w:rPr>
      </w:pPr>
      <w:r w:rsidRPr="0099353E">
        <w:rPr>
          <w:rFonts w:cs="David" w:hint="cs"/>
          <w:rtl/>
        </w:rPr>
        <w:t>אני סבורה שמכיוון שהצעת החוק התחילה ונדונה בוועדה לקליטת העליה וועדת הכספים הקימה רק ועדת משנה מן הראוי שהליך החקיקה ימשיך להיות מטופל בוועדת העליה והקליטה ולפיכך אצביע על זה. חבר-הכנסת סער, רוצה לומר משהו בנדון?</w:t>
      </w:r>
    </w:p>
    <w:p w14:paraId="5A6C1042" w14:textId="77777777" w:rsidR="0099353E" w:rsidRPr="0099353E" w:rsidRDefault="0099353E" w:rsidP="0099353E">
      <w:pPr>
        <w:bidi/>
        <w:ind w:firstLine="567"/>
        <w:jc w:val="both"/>
        <w:rPr>
          <w:rFonts w:cs="David" w:hint="cs"/>
          <w:rtl/>
        </w:rPr>
      </w:pPr>
    </w:p>
    <w:p w14:paraId="7EB88B90"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08CF207B" w14:textId="77777777" w:rsidR="0099353E" w:rsidRPr="0099353E" w:rsidRDefault="0099353E" w:rsidP="0099353E">
      <w:pPr>
        <w:bidi/>
        <w:jc w:val="both"/>
        <w:rPr>
          <w:rFonts w:cs="David" w:hint="cs"/>
          <w:u w:val="single"/>
          <w:rtl/>
        </w:rPr>
      </w:pPr>
    </w:p>
    <w:p w14:paraId="0D1DCA41" w14:textId="77777777" w:rsidR="0099353E" w:rsidRPr="0099353E" w:rsidRDefault="0099353E" w:rsidP="0099353E">
      <w:pPr>
        <w:bidi/>
        <w:ind w:firstLine="567"/>
        <w:jc w:val="both"/>
        <w:rPr>
          <w:rFonts w:cs="David" w:hint="cs"/>
          <w:rtl/>
        </w:rPr>
      </w:pPr>
      <w:r w:rsidRPr="0099353E">
        <w:rPr>
          <w:rFonts w:cs="David" w:hint="cs"/>
          <w:rtl/>
        </w:rPr>
        <w:t xml:space="preserve">לנוכח דברייך אני מוותר על זכות הדיבור. </w:t>
      </w:r>
    </w:p>
    <w:p w14:paraId="4AE4E299" w14:textId="77777777" w:rsidR="0099353E" w:rsidRPr="0099353E" w:rsidRDefault="0099353E" w:rsidP="0099353E">
      <w:pPr>
        <w:bidi/>
        <w:jc w:val="both"/>
        <w:rPr>
          <w:rFonts w:cs="David" w:hint="cs"/>
          <w:rtl/>
        </w:rPr>
      </w:pPr>
    </w:p>
    <w:p w14:paraId="49D5F042" w14:textId="77777777" w:rsidR="0099353E" w:rsidRPr="0099353E" w:rsidRDefault="0099353E" w:rsidP="0099353E">
      <w:pPr>
        <w:bidi/>
        <w:jc w:val="both"/>
        <w:rPr>
          <w:rFonts w:cs="David" w:hint="cs"/>
          <w:rtl/>
        </w:rPr>
      </w:pPr>
      <w:r w:rsidRPr="0099353E">
        <w:rPr>
          <w:rFonts w:cs="David" w:hint="cs"/>
          <w:u w:val="single"/>
          <w:rtl/>
        </w:rPr>
        <w:t>יורם מרציאנו:</w:t>
      </w:r>
    </w:p>
    <w:p w14:paraId="2F6EE44D" w14:textId="77777777" w:rsidR="0099353E" w:rsidRPr="0099353E" w:rsidRDefault="0099353E" w:rsidP="0099353E">
      <w:pPr>
        <w:bidi/>
        <w:jc w:val="both"/>
        <w:rPr>
          <w:rFonts w:cs="David" w:hint="cs"/>
          <w:rtl/>
        </w:rPr>
      </w:pPr>
    </w:p>
    <w:p w14:paraId="4C392D06" w14:textId="77777777" w:rsidR="0099353E" w:rsidRPr="0099353E" w:rsidRDefault="0099353E" w:rsidP="0099353E">
      <w:pPr>
        <w:bidi/>
        <w:jc w:val="both"/>
        <w:rPr>
          <w:rFonts w:cs="David" w:hint="cs"/>
          <w:rtl/>
        </w:rPr>
      </w:pPr>
      <w:r w:rsidRPr="0099353E">
        <w:rPr>
          <w:rFonts w:cs="David" w:hint="cs"/>
          <w:rtl/>
        </w:rPr>
        <w:tab/>
        <w:t xml:space="preserve">הצבעה. אנחנו תמימי דעים וזה יעבור פה אחד. </w:t>
      </w:r>
    </w:p>
    <w:p w14:paraId="48810ADB" w14:textId="77777777" w:rsidR="0099353E" w:rsidRPr="0099353E" w:rsidRDefault="0099353E" w:rsidP="0099353E">
      <w:pPr>
        <w:bidi/>
        <w:jc w:val="both"/>
        <w:rPr>
          <w:rFonts w:cs="David" w:hint="cs"/>
          <w:rtl/>
        </w:rPr>
      </w:pPr>
    </w:p>
    <w:p w14:paraId="198A5EEF"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6C68B576" w14:textId="77777777" w:rsidR="0099353E" w:rsidRPr="0099353E" w:rsidRDefault="0099353E" w:rsidP="0099353E">
      <w:pPr>
        <w:bidi/>
        <w:jc w:val="both"/>
        <w:rPr>
          <w:rFonts w:cs="David" w:hint="cs"/>
          <w:u w:val="single"/>
          <w:rtl/>
        </w:rPr>
      </w:pPr>
    </w:p>
    <w:p w14:paraId="08066A61" w14:textId="77777777" w:rsidR="0099353E" w:rsidRPr="0099353E" w:rsidRDefault="0099353E" w:rsidP="0099353E">
      <w:pPr>
        <w:bidi/>
        <w:jc w:val="both"/>
        <w:rPr>
          <w:rFonts w:cs="David" w:hint="cs"/>
          <w:rtl/>
        </w:rPr>
      </w:pPr>
      <w:r w:rsidRPr="0099353E">
        <w:rPr>
          <w:rFonts w:cs="David" w:hint="cs"/>
          <w:rtl/>
        </w:rPr>
        <w:tab/>
        <w:t xml:space="preserve"> אני רוצה להעיר, שבניגוד לנוהל, אחרי קריאה טרומית אם חוק מסוים הוכן בוועדה לקריאה ראשונה, זה שקוראים במליאה זה איננו מאפשר. צריכה להיות פניה לוועדת הכנסת. יש כאן טעות, לא בפעם הראשונה, מכיוון שהחוק שייך לוועדה וצריך להוציא אותו מהוועדה. אי אפשר על דרך זה שקוראים במליאה, כמו אחרי הקריאה הטרומית, להביא אותו לכאן. </w:t>
      </w:r>
    </w:p>
    <w:p w14:paraId="792BBE1D" w14:textId="77777777" w:rsidR="0099353E" w:rsidRPr="0099353E" w:rsidRDefault="0099353E" w:rsidP="0099353E">
      <w:pPr>
        <w:bidi/>
        <w:jc w:val="both"/>
        <w:rPr>
          <w:rFonts w:cs="David" w:hint="cs"/>
          <w:rtl/>
        </w:rPr>
      </w:pPr>
    </w:p>
    <w:p w14:paraId="1E294530"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30501695" w14:textId="77777777" w:rsidR="0099353E" w:rsidRPr="0099353E" w:rsidRDefault="0099353E" w:rsidP="0099353E">
      <w:pPr>
        <w:bidi/>
        <w:jc w:val="both"/>
        <w:rPr>
          <w:rFonts w:cs="David" w:hint="cs"/>
          <w:rtl/>
        </w:rPr>
      </w:pPr>
    </w:p>
    <w:p w14:paraId="0B7F2B4C" w14:textId="77777777" w:rsidR="0099353E" w:rsidRPr="0099353E" w:rsidRDefault="0099353E" w:rsidP="0099353E">
      <w:pPr>
        <w:bidi/>
        <w:jc w:val="both"/>
        <w:rPr>
          <w:rFonts w:cs="David" w:hint="cs"/>
          <w:rtl/>
        </w:rPr>
      </w:pPr>
      <w:r w:rsidRPr="0099353E">
        <w:rPr>
          <w:rFonts w:cs="David" w:hint="cs"/>
          <w:rtl/>
        </w:rPr>
        <w:tab/>
        <w:t xml:space="preserve">אז אני מבקשת שתשלחי מכתב למזכירות הכנסת וליושב ראש שיעיר את תשומת לבם ויעיר להם. </w:t>
      </w:r>
    </w:p>
    <w:p w14:paraId="28ACBBEE" w14:textId="77777777" w:rsidR="0099353E" w:rsidRPr="0099353E" w:rsidRDefault="0099353E" w:rsidP="0099353E">
      <w:pPr>
        <w:bidi/>
        <w:jc w:val="both"/>
        <w:rPr>
          <w:rFonts w:cs="David" w:hint="cs"/>
          <w:rtl/>
        </w:rPr>
      </w:pPr>
    </w:p>
    <w:p w14:paraId="05B27195" w14:textId="77777777" w:rsidR="0099353E" w:rsidRPr="0099353E" w:rsidRDefault="0099353E" w:rsidP="0099353E">
      <w:pPr>
        <w:bidi/>
        <w:jc w:val="both"/>
        <w:rPr>
          <w:rFonts w:cs="David" w:hint="cs"/>
          <w:rtl/>
        </w:rPr>
      </w:pPr>
      <w:r w:rsidRPr="0099353E">
        <w:rPr>
          <w:rFonts w:cs="David" w:hint="cs"/>
          <w:rtl/>
        </w:rPr>
        <w:tab/>
        <w:t>מי בעד להשאיר את הצעת החוק בוועדת העליה והקליטה?</w:t>
      </w:r>
    </w:p>
    <w:p w14:paraId="29BC059F" w14:textId="77777777" w:rsidR="0099353E" w:rsidRPr="0099353E" w:rsidRDefault="0099353E" w:rsidP="0099353E">
      <w:pPr>
        <w:bidi/>
        <w:jc w:val="both"/>
        <w:rPr>
          <w:rFonts w:cs="David" w:hint="cs"/>
          <w:rtl/>
        </w:rPr>
      </w:pPr>
    </w:p>
    <w:p w14:paraId="2D3069D9" w14:textId="77777777" w:rsidR="0099353E" w:rsidRPr="0099353E" w:rsidRDefault="0099353E" w:rsidP="0099353E">
      <w:pPr>
        <w:bidi/>
        <w:jc w:val="center"/>
        <w:rPr>
          <w:rFonts w:cs="David" w:hint="cs"/>
          <w:b/>
          <w:bCs/>
          <w:rtl/>
        </w:rPr>
      </w:pPr>
      <w:r w:rsidRPr="0099353E">
        <w:rPr>
          <w:rFonts w:cs="David" w:hint="cs"/>
          <w:b/>
          <w:bCs/>
          <w:rtl/>
        </w:rPr>
        <w:t>הצבעה</w:t>
      </w:r>
    </w:p>
    <w:p w14:paraId="35596F71" w14:textId="77777777" w:rsidR="0099353E" w:rsidRPr="0099353E" w:rsidRDefault="0099353E" w:rsidP="0099353E">
      <w:pPr>
        <w:bidi/>
        <w:jc w:val="center"/>
        <w:rPr>
          <w:rFonts w:cs="David" w:hint="cs"/>
          <w:b/>
          <w:bCs/>
          <w:rtl/>
        </w:rPr>
      </w:pPr>
    </w:p>
    <w:p w14:paraId="43151213" w14:textId="77777777" w:rsidR="0099353E" w:rsidRPr="0099353E" w:rsidRDefault="0099353E" w:rsidP="0099353E">
      <w:pPr>
        <w:bidi/>
        <w:jc w:val="center"/>
        <w:rPr>
          <w:rFonts w:cs="David" w:hint="cs"/>
          <w:b/>
          <w:bCs/>
          <w:rtl/>
        </w:rPr>
      </w:pPr>
      <w:r w:rsidRPr="0099353E">
        <w:rPr>
          <w:rFonts w:cs="David" w:hint="cs"/>
          <w:b/>
          <w:bCs/>
          <w:rtl/>
        </w:rPr>
        <w:t xml:space="preserve">בעד </w:t>
      </w:r>
      <w:r w:rsidRPr="0099353E">
        <w:rPr>
          <w:rFonts w:cs="David"/>
          <w:b/>
          <w:bCs/>
          <w:rtl/>
        </w:rPr>
        <w:t>–</w:t>
      </w:r>
      <w:r w:rsidRPr="0099353E">
        <w:rPr>
          <w:rFonts w:cs="David" w:hint="cs"/>
          <w:b/>
          <w:bCs/>
          <w:rtl/>
        </w:rPr>
        <w:t xml:space="preserve"> 11</w:t>
      </w:r>
    </w:p>
    <w:p w14:paraId="1A633C72" w14:textId="77777777" w:rsidR="0099353E" w:rsidRPr="0099353E" w:rsidRDefault="0099353E" w:rsidP="0099353E">
      <w:pPr>
        <w:bidi/>
        <w:jc w:val="center"/>
        <w:rPr>
          <w:rFonts w:cs="David" w:hint="cs"/>
          <w:b/>
          <w:bCs/>
          <w:rtl/>
        </w:rPr>
      </w:pPr>
      <w:r w:rsidRPr="0099353E">
        <w:rPr>
          <w:rFonts w:cs="David" w:hint="cs"/>
          <w:b/>
          <w:bCs/>
          <w:rtl/>
        </w:rPr>
        <w:t xml:space="preserve">נגד </w:t>
      </w:r>
      <w:r w:rsidRPr="0099353E">
        <w:rPr>
          <w:rFonts w:cs="David"/>
          <w:b/>
          <w:bCs/>
          <w:rtl/>
        </w:rPr>
        <w:t>–</w:t>
      </w:r>
      <w:r w:rsidRPr="0099353E">
        <w:rPr>
          <w:rFonts w:cs="David" w:hint="cs"/>
          <w:b/>
          <w:bCs/>
          <w:rtl/>
        </w:rPr>
        <w:t xml:space="preserve"> אין</w:t>
      </w:r>
    </w:p>
    <w:p w14:paraId="6C129736" w14:textId="77777777" w:rsidR="0099353E" w:rsidRPr="0099353E" w:rsidRDefault="0099353E" w:rsidP="0099353E">
      <w:pPr>
        <w:bidi/>
        <w:jc w:val="center"/>
        <w:rPr>
          <w:rFonts w:cs="David" w:hint="cs"/>
          <w:b/>
          <w:bCs/>
          <w:rtl/>
        </w:rPr>
      </w:pPr>
      <w:r w:rsidRPr="0099353E">
        <w:rPr>
          <w:rFonts w:cs="David" w:hint="cs"/>
          <w:b/>
          <w:bCs/>
          <w:rtl/>
        </w:rPr>
        <w:t xml:space="preserve">נמנעים </w:t>
      </w:r>
      <w:r w:rsidRPr="0099353E">
        <w:rPr>
          <w:rFonts w:cs="David"/>
          <w:b/>
          <w:bCs/>
          <w:rtl/>
        </w:rPr>
        <w:t>–</w:t>
      </w:r>
      <w:r w:rsidRPr="0099353E">
        <w:rPr>
          <w:rFonts w:cs="David" w:hint="cs"/>
          <w:b/>
          <w:bCs/>
          <w:rtl/>
        </w:rPr>
        <w:t xml:space="preserve"> אין</w:t>
      </w:r>
    </w:p>
    <w:p w14:paraId="203FDC7E" w14:textId="77777777" w:rsidR="0099353E" w:rsidRPr="0099353E" w:rsidRDefault="0099353E" w:rsidP="0099353E">
      <w:pPr>
        <w:bidi/>
        <w:jc w:val="center"/>
        <w:rPr>
          <w:rFonts w:cs="David" w:hint="cs"/>
          <w:b/>
          <w:bCs/>
          <w:rtl/>
        </w:rPr>
      </w:pPr>
      <w:r w:rsidRPr="0099353E">
        <w:rPr>
          <w:rFonts w:cs="David" w:hint="cs"/>
          <w:b/>
          <w:bCs/>
          <w:rtl/>
        </w:rPr>
        <w:t>הצעת החוק תועבר לוועדת העליה והקליטה</w:t>
      </w:r>
    </w:p>
    <w:p w14:paraId="4CFA9A93" w14:textId="77777777" w:rsidR="0099353E" w:rsidRPr="0099353E" w:rsidRDefault="0099353E" w:rsidP="0099353E">
      <w:pPr>
        <w:bidi/>
        <w:jc w:val="both"/>
        <w:rPr>
          <w:rFonts w:cs="David" w:hint="cs"/>
          <w:b/>
          <w:bCs/>
          <w:rtl/>
        </w:rPr>
      </w:pPr>
    </w:p>
    <w:p w14:paraId="4508DA36"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7FA8172A" w14:textId="77777777" w:rsidR="0099353E" w:rsidRPr="0099353E" w:rsidRDefault="0099353E" w:rsidP="0099353E">
      <w:pPr>
        <w:bidi/>
        <w:jc w:val="both"/>
        <w:rPr>
          <w:rFonts w:cs="David" w:hint="cs"/>
          <w:rtl/>
        </w:rPr>
      </w:pPr>
    </w:p>
    <w:p w14:paraId="6E8DA662" w14:textId="77777777" w:rsidR="0099353E" w:rsidRPr="0099353E" w:rsidRDefault="0099353E" w:rsidP="0099353E">
      <w:pPr>
        <w:pStyle w:val="BodyText2"/>
        <w:rPr>
          <w:rFonts w:hint="cs"/>
          <w:rtl/>
        </w:rPr>
      </w:pPr>
      <w:r w:rsidRPr="0099353E">
        <w:rPr>
          <w:rFonts w:hint="cs"/>
          <w:rtl/>
        </w:rPr>
        <w:tab/>
        <w:t xml:space="preserve">11 הצביעו בעד, אין מתנגדים ואין נמנעים ולכן אני קובעת שהחוק ימשיך להיות מטופל בוועדת העליה והקליטה. </w:t>
      </w:r>
    </w:p>
    <w:p w14:paraId="4B34EED1" w14:textId="77777777" w:rsidR="0099353E" w:rsidRPr="0099353E" w:rsidRDefault="0099353E" w:rsidP="0099353E">
      <w:pPr>
        <w:pStyle w:val="BodyText2"/>
        <w:rPr>
          <w:rFonts w:hint="cs"/>
          <w:b/>
          <w:bCs/>
          <w:rtl/>
        </w:rPr>
      </w:pPr>
      <w:r w:rsidRPr="0099353E">
        <w:rPr>
          <w:rFonts w:hint="cs"/>
          <w:b/>
          <w:bCs/>
          <w:rtl/>
        </w:rPr>
        <w:t xml:space="preserve">2. הצעת חוק מס ערך מוסף (תיקון </w:t>
      </w:r>
      <w:r w:rsidRPr="0099353E">
        <w:rPr>
          <w:b/>
          <w:bCs/>
          <w:rtl/>
        </w:rPr>
        <w:t>–</w:t>
      </w:r>
      <w:r w:rsidRPr="0099353E">
        <w:rPr>
          <w:rFonts w:hint="cs"/>
          <w:b/>
          <w:bCs/>
          <w:rtl/>
        </w:rPr>
        <w:t xml:space="preserve"> פטור לטובין מיובאים המיועדים לנזקקים), התשס"ז-2007, של חבר-הכנסת גדעון סער (פ/1953/17).</w:t>
      </w:r>
    </w:p>
    <w:p w14:paraId="48BAB373" w14:textId="77777777" w:rsidR="0099353E" w:rsidRPr="0099353E" w:rsidRDefault="0099353E" w:rsidP="0099353E">
      <w:pPr>
        <w:pStyle w:val="BodyText2"/>
        <w:rPr>
          <w:rFonts w:hint="cs"/>
          <w:rtl/>
        </w:rPr>
      </w:pPr>
    </w:p>
    <w:p w14:paraId="3D830F5B"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67F0E1F5" w14:textId="77777777" w:rsidR="0099353E" w:rsidRPr="0099353E" w:rsidRDefault="0099353E" w:rsidP="0099353E">
      <w:pPr>
        <w:pStyle w:val="BodyText2"/>
        <w:rPr>
          <w:rFonts w:hint="cs"/>
          <w:rtl/>
        </w:rPr>
      </w:pPr>
    </w:p>
    <w:p w14:paraId="1F197449" w14:textId="77777777" w:rsidR="0099353E" w:rsidRPr="0099353E" w:rsidRDefault="0099353E" w:rsidP="0099353E">
      <w:pPr>
        <w:pStyle w:val="BodyText2"/>
        <w:rPr>
          <w:rFonts w:hint="cs"/>
          <w:rtl/>
        </w:rPr>
      </w:pPr>
      <w:r w:rsidRPr="0099353E">
        <w:rPr>
          <w:rFonts w:hint="cs"/>
          <w:rtl/>
        </w:rPr>
        <w:tab/>
        <w:t xml:space="preserve">הצעת החוק הבאה היא הצעת חוק מס ערך מוסף (תיקון </w:t>
      </w:r>
      <w:r w:rsidRPr="0099353E">
        <w:rPr>
          <w:rtl/>
        </w:rPr>
        <w:t>–</w:t>
      </w:r>
      <w:r w:rsidRPr="0099353E">
        <w:rPr>
          <w:rFonts w:hint="cs"/>
          <w:rtl/>
        </w:rPr>
        <w:t xml:space="preserve"> פטור לטובין מיובאים המיועדים לנזקקים), התשס"ז-2007, של חבר-הכנסת גדעון סער (פ/1953/17). נשמעו הצעות להעביר את הצעת החוק לדיון בוועדת הכספים או בו</w:t>
      </w:r>
      <w:smartTag w:uri="urn:schemas-microsoft-com:office:smarttags" w:element="PersonName">
        <w:r w:rsidRPr="0099353E">
          <w:rPr>
            <w:rFonts w:hint="cs"/>
            <w:rtl/>
          </w:rPr>
          <w:t>ועדת הכלכלה</w:t>
        </w:r>
      </w:smartTag>
      <w:r w:rsidRPr="0099353E">
        <w:rPr>
          <w:rFonts w:hint="cs"/>
          <w:rtl/>
        </w:rPr>
        <w:t xml:space="preserve">. </w:t>
      </w:r>
    </w:p>
    <w:p w14:paraId="2E8EC6CC" w14:textId="77777777" w:rsidR="0099353E" w:rsidRPr="0099353E" w:rsidRDefault="0099353E" w:rsidP="0099353E">
      <w:pPr>
        <w:pStyle w:val="BodyText2"/>
        <w:rPr>
          <w:rFonts w:hint="cs"/>
          <w:rtl/>
        </w:rPr>
      </w:pPr>
    </w:p>
    <w:p w14:paraId="366D5561" w14:textId="77777777" w:rsidR="0099353E" w:rsidRPr="0099353E" w:rsidRDefault="0099353E" w:rsidP="0099353E">
      <w:pPr>
        <w:pStyle w:val="BodyText2"/>
        <w:rPr>
          <w:rFonts w:hint="cs"/>
          <w:rtl/>
        </w:rPr>
      </w:pPr>
      <w:r w:rsidRPr="0099353E">
        <w:rPr>
          <w:rFonts w:hint="cs"/>
          <w:rtl/>
        </w:rPr>
        <w:tab/>
        <w:t xml:space="preserve">יושב-ראש ועדת הכספים מבקש להעביר את הצעת החוק לוועדת הכספים. ליושב-ראש </w:t>
      </w:r>
      <w:smartTag w:uri="urn:schemas-microsoft-com:office:smarttags" w:element="PersonName">
        <w:r w:rsidRPr="0099353E">
          <w:rPr>
            <w:rFonts w:hint="cs"/>
            <w:rtl/>
          </w:rPr>
          <w:t>ועדת הכלכלה</w:t>
        </w:r>
      </w:smartTag>
      <w:r w:rsidRPr="0099353E">
        <w:rPr>
          <w:rFonts w:hint="cs"/>
          <w:rtl/>
        </w:rPr>
        <w:t xml:space="preserve"> לא הייתה עמדה עקרונית בנושא. למגיש החוק יש משהו לומר בעניין הזה?</w:t>
      </w:r>
    </w:p>
    <w:p w14:paraId="1B7138D7" w14:textId="77777777" w:rsidR="0099353E" w:rsidRPr="0099353E" w:rsidRDefault="0099353E" w:rsidP="0099353E">
      <w:pPr>
        <w:pStyle w:val="BodyText2"/>
        <w:rPr>
          <w:rFonts w:hint="cs"/>
          <w:rtl/>
        </w:rPr>
      </w:pPr>
    </w:p>
    <w:p w14:paraId="619E5856"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12AFB8FB" w14:textId="77777777" w:rsidR="0099353E" w:rsidRPr="0099353E" w:rsidRDefault="0099353E" w:rsidP="0099353E">
      <w:pPr>
        <w:bidi/>
        <w:jc w:val="both"/>
        <w:rPr>
          <w:rFonts w:cs="David" w:hint="cs"/>
          <w:u w:val="single"/>
          <w:rtl/>
        </w:rPr>
      </w:pPr>
    </w:p>
    <w:p w14:paraId="7A583193" w14:textId="77777777" w:rsidR="0099353E" w:rsidRPr="0099353E" w:rsidRDefault="0099353E" w:rsidP="0099353E">
      <w:pPr>
        <w:pStyle w:val="BodyText2"/>
        <w:rPr>
          <w:rFonts w:hint="cs"/>
          <w:rtl/>
        </w:rPr>
      </w:pPr>
      <w:r w:rsidRPr="0099353E">
        <w:rPr>
          <w:rFonts w:hint="cs"/>
          <w:rtl/>
        </w:rPr>
        <w:tab/>
        <w:t xml:space="preserve"> אני מבקש להעביר את זה לו</w:t>
      </w:r>
      <w:smartTag w:uri="urn:schemas-microsoft-com:office:smarttags" w:element="PersonName">
        <w:r w:rsidRPr="0099353E">
          <w:rPr>
            <w:rFonts w:hint="cs"/>
            <w:rtl/>
          </w:rPr>
          <w:t>ועדת הכלכלה</w:t>
        </w:r>
      </w:smartTag>
      <w:r w:rsidRPr="0099353E">
        <w:rPr>
          <w:rFonts w:hint="cs"/>
          <w:rtl/>
        </w:rPr>
        <w:t xml:space="preserve">. </w:t>
      </w:r>
    </w:p>
    <w:p w14:paraId="2472BDAE" w14:textId="77777777" w:rsidR="0099353E" w:rsidRPr="0099353E" w:rsidRDefault="0099353E" w:rsidP="0099353E">
      <w:pPr>
        <w:pStyle w:val="BodyText2"/>
        <w:rPr>
          <w:rFonts w:hint="cs"/>
          <w:rtl/>
        </w:rPr>
      </w:pPr>
    </w:p>
    <w:p w14:paraId="60E377A1" w14:textId="77777777" w:rsidR="0099353E" w:rsidRPr="0099353E" w:rsidRDefault="0099353E" w:rsidP="0099353E">
      <w:pPr>
        <w:pStyle w:val="BodyText2"/>
        <w:rPr>
          <w:rFonts w:hint="cs"/>
          <w:rtl/>
        </w:rPr>
      </w:pPr>
      <w:r w:rsidRPr="0099353E">
        <w:rPr>
          <w:rFonts w:hint="cs"/>
          <w:u w:val="single"/>
          <w:rtl/>
        </w:rPr>
        <w:t>ארבל אסטרחן:</w:t>
      </w:r>
    </w:p>
    <w:p w14:paraId="117136E7" w14:textId="77777777" w:rsidR="0099353E" w:rsidRPr="0099353E" w:rsidRDefault="0099353E" w:rsidP="0099353E">
      <w:pPr>
        <w:pStyle w:val="BodyText2"/>
        <w:rPr>
          <w:rFonts w:hint="cs"/>
          <w:rtl/>
        </w:rPr>
      </w:pPr>
    </w:p>
    <w:p w14:paraId="3F540679" w14:textId="77777777" w:rsidR="0099353E" w:rsidRPr="0099353E" w:rsidRDefault="0099353E" w:rsidP="0099353E">
      <w:pPr>
        <w:pStyle w:val="BodyText2"/>
        <w:rPr>
          <w:rFonts w:hint="cs"/>
          <w:rtl/>
        </w:rPr>
      </w:pPr>
      <w:r w:rsidRPr="0099353E">
        <w:rPr>
          <w:rFonts w:hint="cs"/>
          <w:rtl/>
        </w:rPr>
        <w:tab/>
        <w:t xml:space="preserve">זה שייך, כמובן, לוועדת הכספים. </w:t>
      </w:r>
    </w:p>
    <w:p w14:paraId="15891F89" w14:textId="77777777" w:rsidR="0099353E" w:rsidRPr="0099353E" w:rsidRDefault="0099353E" w:rsidP="0099353E">
      <w:pPr>
        <w:pStyle w:val="BodyText2"/>
        <w:rPr>
          <w:rFonts w:hint="cs"/>
          <w:rtl/>
        </w:rPr>
      </w:pPr>
    </w:p>
    <w:p w14:paraId="488B7A80" w14:textId="77777777" w:rsidR="0099353E" w:rsidRPr="0099353E" w:rsidRDefault="0099353E" w:rsidP="0099353E">
      <w:pPr>
        <w:bidi/>
        <w:jc w:val="both"/>
        <w:rPr>
          <w:rFonts w:cs="David" w:hint="cs"/>
          <w:rtl/>
        </w:rPr>
      </w:pPr>
      <w:r w:rsidRPr="0099353E">
        <w:rPr>
          <w:rFonts w:cs="David" w:hint="cs"/>
          <w:u w:val="single"/>
          <w:rtl/>
        </w:rPr>
        <w:t>יורם מרציאנו:</w:t>
      </w:r>
    </w:p>
    <w:p w14:paraId="29E74F07" w14:textId="77777777" w:rsidR="0099353E" w:rsidRPr="0099353E" w:rsidRDefault="0099353E" w:rsidP="0099353E">
      <w:pPr>
        <w:pStyle w:val="BodyText2"/>
        <w:rPr>
          <w:rFonts w:hint="cs"/>
          <w:rtl/>
        </w:rPr>
      </w:pPr>
    </w:p>
    <w:p w14:paraId="29CF80CF" w14:textId="77777777" w:rsidR="0099353E" w:rsidRPr="0099353E" w:rsidRDefault="0099353E" w:rsidP="0099353E">
      <w:pPr>
        <w:pStyle w:val="BodyText2"/>
        <w:rPr>
          <w:rFonts w:hint="cs"/>
          <w:rtl/>
        </w:rPr>
      </w:pPr>
      <w:r w:rsidRPr="0099353E">
        <w:rPr>
          <w:rFonts w:hint="cs"/>
          <w:rtl/>
        </w:rPr>
        <w:tab/>
      </w:r>
      <w:smartTag w:uri="urn:schemas-microsoft-com:office:smarttags" w:element="PersonName">
        <w:r w:rsidRPr="0099353E">
          <w:rPr>
            <w:rFonts w:hint="cs"/>
            <w:rtl/>
          </w:rPr>
          <w:t>ועדת הכלכלה</w:t>
        </w:r>
      </w:smartTag>
      <w:r w:rsidRPr="0099353E">
        <w:rPr>
          <w:rFonts w:hint="cs"/>
          <w:rtl/>
        </w:rPr>
        <w:t>, רבותיי.</w:t>
      </w:r>
    </w:p>
    <w:p w14:paraId="188D40B2" w14:textId="77777777" w:rsidR="0099353E" w:rsidRPr="0099353E" w:rsidRDefault="0099353E" w:rsidP="0099353E">
      <w:pPr>
        <w:pStyle w:val="BodyText2"/>
        <w:rPr>
          <w:rFonts w:hint="cs"/>
          <w:rtl/>
        </w:rPr>
      </w:pPr>
    </w:p>
    <w:p w14:paraId="7DF7A8AE"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210F0802" w14:textId="77777777" w:rsidR="0099353E" w:rsidRPr="0099353E" w:rsidRDefault="0099353E" w:rsidP="0099353E">
      <w:pPr>
        <w:pStyle w:val="BodyText2"/>
        <w:rPr>
          <w:rFonts w:hint="cs"/>
          <w:rtl/>
        </w:rPr>
      </w:pPr>
    </w:p>
    <w:p w14:paraId="58B304AD" w14:textId="77777777" w:rsidR="0099353E" w:rsidRPr="0099353E" w:rsidRDefault="0099353E" w:rsidP="0099353E">
      <w:pPr>
        <w:pStyle w:val="BodyText2"/>
        <w:rPr>
          <w:rFonts w:hint="cs"/>
          <w:rtl/>
        </w:rPr>
      </w:pPr>
      <w:r w:rsidRPr="0099353E">
        <w:rPr>
          <w:rFonts w:hint="cs"/>
          <w:rtl/>
        </w:rPr>
        <w:tab/>
        <w:t>מי בעד להעביר את זה לוועדת הכספים?</w:t>
      </w:r>
    </w:p>
    <w:p w14:paraId="66C7336B" w14:textId="77777777" w:rsidR="0099353E" w:rsidRPr="0099353E" w:rsidRDefault="0099353E" w:rsidP="0099353E">
      <w:pPr>
        <w:pStyle w:val="BodyText2"/>
        <w:rPr>
          <w:rFonts w:hint="cs"/>
          <w:rtl/>
        </w:rPr>
      </w:pPr>
    </w:p>
    <w:p w14:paraId="030C7028" w14:textId="77777777" w:rsidR="0099353E" w:rsidRPr="0099353E" w:rsidRDefault="0099353E" w:rsidP="0099353E">
      <w:pPr>
        <w:pStyle w:val="BodyText2"/>
        <w:jc w:val="center"/>
        <w:rPr>
          <w:rFonts w:hint="cs"/>
          <w:b/>
          <w:bCs/>
          <w:rtl/>
        </w:rPr>
      </w:pPr>
      <w:r w:rsidRPr="0099353E">
        <w:rPr>
          <w:rFonts w:hint="cs"/>
          <w:b/>
          <w:bCs/>
          <w:rtl/>
        </w:rPr>
        <w:t>הצבעה</w:t>
      </w:r>
    </w:p>
    <w:p w14:paraId="0F3771AC" w14:textId="77777777" w:rsidR="0099353E" w:rsidRPr="0099353E" w:rsidRDefault="0099353E" w:rsidP="0099353E">
      <w:pPr>
        <w:pStyle w:val="BodyText2"/>
        <w:jc w:val="center"/>
        <w:rPr>
          <w:rFonts w:hint="cs"/>
          <w:b/>
          <w:bCs/>
          <w:rtl/>
        </w:rPr>
      </w:pPr>
    </w:p>
    <w:p w14:paraId="5D107D5F" w14:textId="77777777" w:rsidR="0099353E" w:rsidRPr="0099353E" w:rsidRDefault="0099353E" w:rsidP="0099353E">
      <w:pPr>
        <w:pStyle w:val="BodyText2"/>
        <w:jc w:val="center"/>
        <w:rPr>
          <w:rFonts w:hint="cs"/>
          <w:b/>
          <w:bCs/>
          <w:rtl/>
        </w:rPr>
      </w:pPr>
      <w:r w:rsidRPr="0099353E">
        <w:rPr>
          <w:rFonts w:hint="cs"/>
          <w:b/>
          <w:bCs/>
          <w:rtl/>
        </w:rPr>
        <w:t xml:space="preserve">בעד </w:t>
      </w:r>
      <w:r w:rsidRPr="0099353E">
        <w:rPr>
          <w:b/>
          <w:bCs/>
          <w:rtl/>
        </w:rPr>
        <w:t>–</w:t>
      </w:r>
      <w:r w:rsidRPr="0099353E">
        <w:rPr>
          <w:rFonts w:hint="cs"/>
          <w:b/>
          <w:bCs/>
          <w:rtl/>
        </w:rPr>
        <w:t xml:space="preserve"> 1</w:t>
      </w:r>
    </w:p>
    <w:p w14:paraId="5CA68498" w14:textId="77777777" w:rsidR="0099353E" w:rsidRPr="0099353E" w:rsidRDefault="0099353E" w:rsidP="0099353E">
      <w:pPr>
        <w:pStyle w:val="BodyText2"/>
        <w:jc w:val="center"/>
        <w:rPr>
          <w:rFonts w:hint="cs"/>
          <w:b/>
          <w:bCs/>
          <w:rtl/>
        </w:rPr>
      </w:pPr>
      <w:r w:rsidRPr="0099353E">
        <w:rPr>
          <w:rFonts w:hint="cs"/>
          <w:b/>
          <w:bCs/>
          <w:rtl/>
        </w:rPr>
        <w:t xml:space="preserve">נגד </w:t>
      </w:r>
      <w:r w:rsidRPr="0099353E">
        <w:rPr>
          <w:b/>
          <w:bCs/>
          <w:rtl/>
        </w:rPr>
        <w:t>–</w:t>
      </w:r>
      <w:r w:rsidRPr="0099353E">
        <w:rPr>
          <w:rFonts w:hint="cs"/>
          <w:b/>
          <w:bCs/>
          <w:rtl/>
        </w:rPr>
        <w:t xml:space="preserve"> 8</w:t>
      </w:r>
    </w:p>
    <w:p w14:paraId="7B39A850" w14:textId="77777777" w:rsidR="0099353E" w:rsidRPr="0099353E" w:rsidRDefault="0099353E" w:rsidP="0099353E">
      <w:pPr>
        <w:pStyle w:val="BodyText2"/>
        <w:jc w:val="center"/>
        <w:rPr>
          <w:rFonts w:hint="cs"/>
          <w:b/>
          <w:bCs/>
          <w:rtl/>
        </w:rPr>
      </w:pPr>
      <w:r w:rsidRPr="0099353E">
        <w:rPr>
          <w:rFonts w:hint="cs"/>
          <w:b/>
          <w:bCs/>
          <w:rtl/>
        </w:rPr>
        <w:t xml:space="preserve">נמנעים </w:t>
      </w:r>
      <w:r w:rsidRPr="0099353E">
        <w:rPr>
          <w:b/>
          <w:bCs/>
          <w:rtl/>
        </w:rPr>
        <w:t>–</w:t>
      </w:r>
      <w:r w:rsidRPr="0099353E">
        <w:rPr>
          <w:rFonts w:hint="cs"/>
          <w:b/>
          <w:bCs/>
          <w:rtl/>
        </w:rPr>
        <w:t xml:space="preserve"> אין</w:t>
      </w:r>
    </w:p>
    <w:p w14:paraId="6DFAF0E2" w14:textId="77777777" w:rsidR="0099353E" w:rsidRPr="0099353E" w:rsidRDefault="0099353E" w:rsidP="0099353E">
      <w:pPr>
        <w:pStyle w:val="BodyText2"/>
        <w:rPr>
          <w:rFonts w:hint="cs"/>
          <w:rtl/>
        </w:rPr>
      </w:pPr>
    </w:p>
    <w:p w14:paraId="4EF7F6A0" w14:textId="77777777" w:rsidR="0099353E" w:rsidRPr="0099353E" w:rsidRDefault="0099353E" w:rsidP="0099353E">
      <w:pPr>
        <w:pStyle w:val="BodyText2"/>
        <w:jc w:val="center"/>
        <w:rPr>
          <w:rFonts w:hint="cs"/>
          <w:b/>
          <w:bCs/>
          <w:rtl/>
        </w:rPr>
      </w:pPr>
      <w:r w:rsidRPr="0099353E">
        <w:rPr>
          <w:rFonts w:hint="cs"/>
          <w:b/>
          <w:bCs/>
          <w:rtl/>
        </w:rPr>
        <w:t>הצעת החוק תועבר לדיון בו</w:t>
      </w:r>
      <w:smartTag w:uri="urn:schemas-microsoft-com:office:smarttags" w:element="PersonName">
        <w:r w:rsidRPr="0099353E">
          <w:rPr>
            <w:rFonts w:hint="cs"/>
            <w:b/>
            <w:bCs/>
            <w:rtl/>
          </w:rPr>
          <w:t>ועדת הכלכלה</w:t>
        </w:r>
      </w:smartTag>
      <w:r w:rsidRPr="0099353E">
        <w:rPr>
          <w:rFonts w:hint="cs"/>
          <w:b/>
          <w:bCs/>
          <w:rtl/>
        </w:rPr>
        <w:t>.</w:t>
      </w:r>
    </w:p>
    <w:p w14:paraId="19BD40F4" w14:textId="77777777" w:rsidR="0099353E" w:rsidRPr="0099353E" w:rsidRDefault="0099353E" w:rsidP="0099353E">
      <w:pPr>
        <w:pStyle w:val="BodyText2"/>
        <w:rPr>
          <w:rFonts w:hint="cs"/>
          <w:rtl/>
        </w:rPr>
      </w:pPr>
    </w:p>
    <w:p w14:paraId="0C71888A"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7A8FDCF0" w14:textId="77777777" w:rsidR="0099353E" w:rsidRPr="0099353E" w:rsidRDefault="0099353E" w:rsidP="0099353E">
      <w:pPr>
        <w:pStyle w:val="BodyText2"/>
        <w:rPr>
          <w:rFonts w:hint="cs"/>
          <w:rtl/>
        </w:rPr>
      </w:pPr>
    </w:p>
    <w:p w14:paraId="7C1BD5F9" w14:textId="77777777" w:rsidR="0099353E" w:rsidRPr="0099353E" w:rsidRDefault="0099353E" w:rsidP="0099353E">
      <w:pPr>
        <w:pStyle w:val="BodyText2"/>
        <w:rPr>
          <w:rFonts w:hint="cs"/>
          <w:rtl/>
        </w:rPr>
      </w:pPr>
      <w:r w:rsidRPr="0099353E">
        <w:rPr>
          <w:rFonts w:hint="cs"/>
          <w:rtl/>
        </w:rPr>
        <w:tab/>
        <w:t xml:space="preserve">בעד הצביע אחד, נגד שמונה. </w:t>
      </w:r>
    </w:p>
    <w:p w14:paraId="52ECBC26" w14:textId="77777777" w:rsidR="0099353E" w:rsidRPr="0099353E" w:rsidRDefault="0099353E" w:rsidP="0099353E">
      <w:pPr>
        <w:pStyle w:val="BodyText2"/>
        <w:rPr>
          <w:rFonts w:hint="cs"/>
          <w:rtl/>
        </w:rPr>
      </w:pPr>
    </w:p>
    <w:p w14:paraId="5EFAE009" w14:textId="77777777" w:rsidR="0099353E" w:rsidRPr="0099353E" w:rsidRDefault="0099353E" w:rsidP="0099353E">
      <w:pPr>
        <w:pStyle w:val="BodyText2"/>
        <w:rPr>
          <w:rFonts w:hint="cs"/>
          <w:rtl/>
        </w:rPr>
      </w:pPr>
      <w:r w:rsidRPr="0099353E">
        <w:rPr>
          <w:rFonts w:hint="cs"/>
          <w:u w:val="single"/>
          <w:rtl/>
        </w:rPr>
        <w:t>משה שרוני:</w:t>
      </w:r>
      <w:r w:rsidRPr="0099353E">
        <w:rPr>
          <w:rFonts w:hint="cs"/>
          <w:rtl/>
        </w:rPr>
        <w:tab/>
      </w:r>
    </w:p>
    <w:p w14:paraId="59719821" w14:textId="77777777" w:rsidR="0099353E" w:rsidRPr="0099353E" w:rsidRDefault="0099353E" w:rsidP="0099353E">
      <w:pPr>
        <w:pStyle w:val="BodyText2"/>
        <w:rPr>
          <w:rFonts w:hint="cs"/>
          <w:rtl/>
        </w:rPr>
      </w:pPr>
    </w:p>
    <w:p w14:paraId="75E6022D" w14:textId="77777777" w:rsidR="0099353E" w:rsidRPr="0099353E" w:rsidRDefault="0099353E" w:rsidP="0099353E">
      <w:pPr>
        <w:pStyle w:val="BodyText2"/>
        <w:rPr>
          <w:rFonts w:hint="cs"/>
          <w:rtl/>
        </w:rPr>
      </w:pPr>
      <w:r w:rsidRPr="0099353E">
        <w:rPr>
          <w:rFonts w:hint="cs"/>
          <w:rtl/>
        </w:rPr>
        <w:tab/>
        <w:t>למה לו</w:t>
      </w:r>
      <w:smartTag w:uri="urn:schemas-microsoft-com:office:smarttags" w:element="PersonName">
        <w:r w:rsidRPr="0099353E">
          <w:rPr>
            <w:rFonts w:hint="cs"/>
            <w:rtl/>
          </w:rPr>
          <w:t>ועדת הכלכלה</w:t>
        </w:r>
      </w:smartTag>
      <w:r w:rsidRPr="0099353E">
        <w:rPr>
          <w:rFonts w:hint="cs"/>
          <w:rtl/>
        </w:rPr>
        <w:t xml:space="preserve"> כשזה ועדת הכספים פר אקסלנס?</w:t>
      </w:r>
    </w:p>
    <w:p w14:paraId="13EE7089" w14:textId="77777777" w:rsidR="0099353E" w:rsidRPr="0099353E" w:rsidRDefault="0099353E" w:rsidP="0099353E">
      <w:pPr>
        <w:pStyle w:val="BodyText2"/>
        <w:rPr>
          <w:rFonts w:hint="cs"/>
          <w:rtl/>
        </w:rPr>
      </w:pPr>
    </w:p>
    <w:p w14:paraId="3D5FF8BC"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25D60A48" w14:textId="77777777" w:rsidR="0099353E" w:rsidRPr="0099353E" w:rsidRDefault="0099353E" w:rsidP="0099353E">
      <w:pPr>
        <w:pStyle w:val="BodyText2"/>
        <w:rPr>
          <w:rFonts w:hint="cs"/>
          <w:rtl/>
        </w:rPr>
      </w:pPr>
    </w:p>
    <w:p w14:paraId="1F5538A9" w14:textId="77777777" w:rsidR="0099353E" w:rsidRPr="0099353E" w:rsidRDefault="0099353E" w:rsidP="0099353E">
      <w:pPr>
        <w:pStyle w:val="BodyText2"/>
        <w:rPr>
          <w:rFonts w:hint="cs"/>
          <w:rtl/>
        </w:rPr>
      </w:pPr>
      <w:r w:rsidRPr="0099353E">
        <w:rPr>
          <w:rFonts w:hint="cs"/>
          <w:rtl/>
        </w:rPr>
        <w:tab/>
        <w:t>יכולת להצביע אחרת.</w:t>
      </w:r>
    </w:p>
    <w:p w14:paraId="236B7055" w14:textId="77777777" w:rsidR="0099353E" w:rsidRPr="0099353E" w:rsidRDefault="0099353E" w:rsidP="0099353E">
      <w:pPr>
        <w:bidi/>
        <w:jc w:val="both"/>
        <w:rPr>
          <w:rFonts w:cs="David" w:hint="cs"/>
          <w:rtl/>
        </w:rPr>
      </w:pPr>
    </w:p>
    <w:p w14:paraId="6BC1248C" w14:textId="77777777" w:rsidR="0099353E" w:rsidRPr="0099353E" w:rsidRDefault="0099353E" w:rsidP="0099353E">
      <w:pPr>
        <w:pStyle w:val="BodyText2"/>
        <w:rPr>
          <w:rFonts w:hint="cs"/>
          <w:rtl/>
        </w:rPr>
      </w:pPr>
      <w:r w:rsidRPr="0099353E">
        <w:rPr>
          <w:rFonts w:hint="cs"/>
          <w:u w:val="single"/>
          <w:rtl/>
        </w:rPr>
        <w:t>משה שרוני:</w:t>
      </w:r>
      <w:r w:rsidRPr="0099353E">
        <w:rPr>
          <w:rFonts w:hint="cs"/>
          <w:rtl/>
        </w:rPr>
        <w:tab/>
      </w:r>
    </w:p>
    <w:p w14:paraId="6BA40D7C" w14:textId="77777777" w:rsidR="0099353E" w:rsidRPr="0099353E" w:rsidRDefault="0099353E" w:rsidP="0099353E">
      <w:pPr>
        <w:bidi/>
        <w:jc w:val="both"/>
        <w:rPr>
          <w:rFonts w:cs="David" w:hint="cs"/>
          <w:rtl/>
        </w:rPr>
      </w:pPr>
    </w:p>
    <w:p w14:paraId="0FA64D5A" w14:textId="77777777" w:rsidR="0099353E" w:rsidRPr="0099353E" w:rsidRDefault="0099353E" w:rsidP="0099353E">
      <w:pPr>
        <w:bidi/>
        <w:jc w:val="both"/>
        <w:rPr>
          <w:rFonts w:cs="David" w:hint="cs"/>
          <w:rtl/>
        </w:rPr>
      </w:pPr>
      <w:r w:rsidRPr="0099353E">
        <w:rPr>
          <w:rFonts w:cs="David" w:hint="cs"/>
          <w:rtl/>
        </w:rPr>
        <w:tab/>
        <w:t xml:space="preserve">אני מבקש רביזיה. </w:t>
      </w:r>
    </w:p>
    <w:p w14:paraId="79F2408C" w14:textId="77777777" w:rsidR="0099353E" w:rsidRPr="0099353E" w:rsidRDefault="0099353E" w:rsidP="0099353E">
      <w:pPr>
        <w:bidi/>
        <w:jc w:val="both"/>
        <w:rPr>
          <w:rFonts w:cs="David" w:hint="cs"/>
          <w:rtl/>
        </w:rPr>
      </w:pPr>
    </w:p>
    <w:p w14:paraId="5DA3264E" w14:textId="77777777" w:rsidR="0099353E" w:rsidRPr="0099353E" w:rsidRDefault="0099353E" w:rsidP="0099353E">
      <w:pPr>
        <w:bidi/>
        <w:jc w:val="both"/>
        <w:rPr>
          <w:rFonts w:cs="David" w:hint="cs"/>
          <w:u w:val="single"/>
          <w:rtl/>
        </w:rPr>
      </w:pPr>
      <w:r w:rsidRPr="0099353E">
        <w:rPr>
          <w:rFonts w:cs="David"/>
          <w:u w:val="single"/>
          <w:rtl/>
        </w:rPr>
        <w:br w:type="page"/>
      </w:r>
      <w:r w:rsidRPr="0099353E">
        <w:rPr>
          <w:rFonts w:cs="David" w:hint="cs"/>
          <w:u w:val="single"/>
          <w:rtl/>
        </w:rPr>
        <w:t>היו"ר רוחמה אברהם:</w:t>
      </w:r>
    </w:p>
    <w:p w14:paraId="57016A75" w14:textId="77777777" w:rsidR="0099353E" w:rsidRPr="0099353E" w:rsidRDefault="0099353E" w:rsidP="0099353E">
      <w:pPr>
        <w:bidi/>
        <w:jc w:val="both"/>
        <w:rPr>
          <w:rFonts w:cs="David" w:hint="cs"/>
          <w:rtl/>
        </w:rPr>
      </w:pPr>
    </w:p>
    <w:p w14:paraId="6C5DE876" w14:textId="77777777" w:rsidR="0099353E" w:rsidRPr="0099353E" w:rsidRDefault="0099353E" w:rsidP="0099353E">
      <w:pPr>
        <w:bidi/>
        <w:jc w:val="both"/>
        <w:rPr>
          <w:rFonts w:cs="David" w:hint="cs"/>
          <w:rtl/>
        </w:rPr>
      </w:pPr>
      <w:r w:rsidRPr="0099353E">
        <w:rPr>
          <w:rFonts w:cs="David" w:hint="cs"/>
          <w:rtl/>
        </w:rPr>
        <w:tab/>
        <w:t>רביזיה בעוד דקה. מי בעד הרביזיה של חבר-הכנסת שרוני?</w:t>
      </w:r>
    </w:p>
    <w:p w14:paraId="69ABEE87" w14:textId="77777777" w:rsidR="0099353E" w:rsidRPr="0099353E" w:rsidRDefault="0099353E" w:rsidP="0099353E">
      <w:pPr>
        <w:bidi/>
        <w:jc w:val="both"/>
        <w:rPr>
          <w:rFonts w:cs="David" w:hint="cs"/>
          <w:rtl/>
        </w:rPr>
      </w:pPr>
    </w:p>
    <w:p w14:paraId="03EA8E08" w14:textId="77777777" w:rsidR="0099353E" w:rsidRPr="0099353E" w:rsidRDefault="0099353E" w:rsidP="0099353E">
      <w:pPr>
        <w:bidi/>
        <w:jc w:val="center"/>
        <w:rPr>
          <w:rFonts w:cs="David" w:hint="cs"/>
          <w:b/>
          <w:bCs/>
          <w:rtl/>
        </w:rPr>
      </w:pPr>
      <w:r w:rsidRPr="0099353E">
        <w:rPr>
          <w:rFonts w:cs="David" w:hint="cs"/>
          <w:b/>
          <w:bCs/>
          <w:rtl/>
        </w:rPr>
        <w:t>הצבעה</w:t>
      </w:r>
    </w:p>
    <w:p w14:paraId="58578C57" w14:textId="77777777" w:rsidR="0099353E" w:rsidRPr="0099353E" w:rsidRDefault="0099353E" w:rsidP="0099353E">
      <w:pPr>
        <w:bidi/>
        <w:jc w:val="center"/>
        <w:rPr>
          <w:rFonts w:cs="David" w:hint="cs"/>
          <w:b/>
          <w:bCs/>
          <w:rtl/>
        </w:rPr>
      </w:pPr>
    </w:p>
    <w:p w14:paraId="31AFD1BA" w14:textId="77777777" w:rsidR="0099353E" w:rsidRPr="0099353E" w:rsidRDefault="0099353E" w:rsidP="0099353E">
      <w:pPr>
        <w:bidi/>
        <w:jc w:val="center"/>
        <w:rPr>
          <w:rFonts w:cs="David" w:hint="cs"/>
          <w:b/>
          <w:bCs/>
          <w:rtl/>
        </w:rPr>
      </w:pPr>
      <w:r w:rsidRPr="0099353E">
        <w:rPr>
          <w:rFonts w:cs="David" w:hint="cs"/>
          <w:b/>
          <w:bCs/>
          <w:rtl/>
        </w:rPr>
        <w:t xml:space="preserve">בעד </w:t>
      </w:r>
      <w:r w:rsidRPr="0099353E">
        <w:rPr>
          <w:rFonts w:cs="David"/>
          <w:b/>
          <w:bCs/>
          <w:rtl/>
        </w:rPr>
        <w:t>–</w:t>
      </w:r>
      <w:r w:rsidRPr="0099353E">
        <w:rPr>
          <w:rFonts w:cs="David" w:hint="cs"/>
          <w:b/>
          <w:bCs/>
          <w:rtl/>
        </w:rPr>
        <w:t xml:space="preserve"> 8</w:t>
      </w:r>
    </w:p>
    <w:p w14:paraId="410DAA88" w14:textId="77777777" w:rsidR="0099353E" w:rsidRPr="0099353E" w:rsidRDefault="0099353E" w:rsidP="0099353E">
      <w:pPr>
        <w:bidi/>
        <w:jc w:val="center"/>
        <w:rPr>
          <w:rFonts w:cs="David" w:hint="cs"/>
          <w:b/>
          <w:bCs/>
          <w:rtl/>
        </w:rPr>
      </w:pPr>
      <w:r w:rsidRPr="0099353E">
        <w:rPr>
          <w:rFonts w:cs="David" w:hint="cs"/>
          <w:b/>
          <w:bCs/>
          <w:rtl/>
        </w:rPr>
        <w:t xml:space="preserve">נגד </w:t>
      </w:r>
      <w:r w:rsidRPr="0099353E">
        <w:rPr>
          <w:rFonts w:cs="David"/>
          <w:b/>
          <w:bCs/>
          <w:rtl/>
        </w:rPr>
        <w:t>–</w:t>
      </w:r>
      <w:r w:rsidRPr="0099353E">
        <w:rPr>
          <w:rFonts w:cs="David" w:hint="cs"/>
          <w:b/>
          <w:bCs/>
          <w:rtl/>
        </w:rPr>
        <w:t xml:space="preserve"> 5</w:t>
      </w:r>
    </w:p>
    <w:p w14:paraId="4453F4B4" w14:textId="77777777" w:rsidR="0099353E" w:rsidRPr="0099353E" w:rsidRDefault="0099353E" w:rsidP="0099353E">
      <w:pPr>
        <w:bidi/>
        <w:jc w:val="center"/>
        <w:rPr>
          <w:rFonts w:cs="David" w:hint="cs"/>
          <w:b/>
          <w:bCs/>
          <w:rtl/>
        </w:rPr>
      </w:pPr>
      <w:r w:rsidRPr="0099353E">
        <w:rPr>
          <w:rFonts w:cs="David" w:hint="cs"/>
          <w:b/>
          <w:bCs/>
          <w:rtl/>
        </w:rPr>
        <w:t xml:space="preserve">נמנעים </w:t>
      </w:r>
      <w:r w:rsidRPr="0099353E">
        <w:rPr>
          <w:rFonts w:cs="David"/>
          <w:b/>
          <w:bCs/>
          <w:rtl/>
        </w:rPr>
        <w:t>–</w:t>
      </w:r>
      <w:r w:rsidRPr="0099353E">
        <w:rPr>
          <w:rFonts w:cs="David" w:hint="cs"/>
          <w:b/>
          <w:bCs/>
          <w:rtl/>
        </w:rPr>
        <w:t xml:space="preserve"> 1</w:t>
      </w:r>
    </w:p>
    <w:p w14:paraId="63DF7A4D" w14:textId="77777777" w:rsidR="0099353E" w:rsidRPr="0099353E" w:rsidRDefault="0099353E" w:rsidP="0099353E">
      <w:pPr>
        <w:bidi/>
        <w:jc w:val="both"/>
        <w:rPr>
          <w:rFonts w:cs="David" w:hint="cs"/>
          <w:b/>
          <w:bCs/>
          <w:rtl/>
        </w:rPr>
      </w:pPr>
    </w:p>
    <w:p w14:paraId="0F63BECE" w14:textId="77777777" w:rsidR="0099353E" w:rsidRPr="0099353E" w:rsidRDefault="0099353E" w:rsidP="0099353E">
      <w:pPr>
        <w:bidi/>
        <w:jc w:val="both"/>
        <w:rPr>
          <w:rFonts w:cs="David" w:hint="cs"/>
          <w:rtl/>
        </w:rPr>
      </w:pPr>
    </w:p>
    <w:p w14:paraId="009BAEB8"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6F8A8010" w14:textId="77777777" w:rsidR="0099353E" w:rsidRPr="0099353E" w:rsidRDefault="0099353E" w:rsidP="0099353E">
      <w:pPr>
        <w:bidi/>
        <w:jc w:val="both"/>
        <w:rPr>
          <w:rFonts w:cs="David" w:hint="cs"/>
          <w:rtl/>
        </w:rPr>
      </w:pPr>
    </w:p>
    <w:p w14:paraId="2F5FE0FF" w14:textId="77777777" w:rsidR="0099353E" w:rsidRPr="0099353E" w:rsidRDefault="0099353E" w:rsidP="0099353E">
      <w:pPr>
        <w:bidi/>
        <w:jc w:val="both"/>
        <w:rPr>
          <w:rFonts w:cs="David" w:hint="cs"/>
          <w:rtl/>
        </w:rPr>
      </w:pPr>
      <w:r w:rsidRPr="0099353E">
        <w:rPr>
          <w:rFonts w:cs="David" w:hint="cs"/>
          <w:rtl/>
        </w:rPr>
        <w:tab/>
        <w:t xml:space="preserve">בעד הרביזיה הצביעו שמונה, נגד הצביעו חמישה, נמנע אחד. </w:t>
      </w:r>
    </w:p>
    <w:p w14:paraId="0C476D55" w14:textId="77777777" w:rsidR="0099353E" w:rsidRPr="0099353E" w:rsidRDefault="0099353E" w:rsidP="0099353E">
      <w:pPr>
        <w:bidi/>
        <w:jc w:val="both"/>
        <w:rPr>
          <w:rFonts w:cs="David" w:hint="cs"/>
          <w:rtl/>
        </w:rPr>
      </w:pPr>
    </w:p>
    <w:p w14:paraId="2B3A0F6D"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6D6E8F41" w14:textId="77777777" w:rsidR="0099353E" w:rsidRPr="0099353E" w:rsidRDefault="0099353E" w:rsidP="0099353E">
      <w:pPr>
        <w:bidi/>
        <w:jc w:val="both"/>
        <w:rPr>
          <w:rFonts w:cs="David" w:hint="cs"/>
          <w:u w:val="single"/>
          <w:rtl/>
        </w:rPr>
      </w:pPr>
    </w:p>
    <w:p w14:paraId="457A9577" w14:textId="77777777" w:rsidR="0099353E" w:rsidRPr="0099353E" w:rsidRDefault="0099353E" w:rsidP="0099353E">
      <w:pPr>
        <w:bidi/>
        <w:jc w:val="both"/>
        <w:rPr>
          <w:rFonts w:cs="David" w:hint="cs"/>
          <w:rtl/>
        </w:rPr>
      </w:pPr>
      <w:r w:rsidRPr="0099353E">
        <w:rPr>
          <w:rFonts w:cs="David" w:hint="cs"/>
          <w:rtl/>
        </w:rPr>
        <w:tab/>
        <w:t xml:space="preserve"> לא נכון, לא ספרת את כולם.</w:t>
      </w:r>
    </w:p>
    <w:p w14:paraId="0AC4E2F4" w14:textId="77777777" w:rsidR="0099353E" w:rsidRPr="0099353E" w:rsidRDefault="0099353E" w:rsidP="0099353E">
      <w:pPr>
        <w:bidi/>
        <w:jc w:val="both"/>
        <w:rPr>
          <w:rFonts w:cs="David" w:hint="cs"/>
          <w:rtl/>
        </w:rPr>
      </w:pPr>
    </w:p>
    <w:p w14:paraId="3E43739F"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3CB77174" w14:textId="77777777" w:rsidR="0099353E" w:rsidRPr="0099353E" w:rsidRDefault="0099353E" w:rsidP="0099353E">
      <w:pPr>
        <w:bidi/>
        <w:jc w:val="both"/>
        <w:rPr>
          <w:rFonts w:cs="David" w:hint="cs"/>
          <w:rtl/>
        </w:rPr>
      </w:pPr>
    </w:p>
    <w:p w14:paraId="64884F0C" w14:textId="77777777" w:rsidR="0099353E" w:rsidRPr="0099353E" w:rsidRDefault="0099353E" w:rsidP="0099353E">
      <w:pPr>
        <w:bidi/>
        <w:ind w:firstLine="567"/>
        <w:jc w:val="both"/>
        <w:rPr>
          <w:rFonts w:cs="David" w:hint="cs"/>
          <w:rtl/>
        </w:rPr>
      </w:pPr>
      <w:r w:rsidRPr="0099353E">
        <w:rPr>
          <w:rFonts w:cs="David" w:hint="cs"/>
          <w:rtl/>
        </w:rPr>
        <w:t>חברי-הכנסת, מה קורה כאן? מכיוון שהיה בלבול בעניין ההצבעה אני מביאה את הרביזיה להצבעה מההתחלה. אם ימשיך להיות כאן רעש אפזר את הישיבה, כי כך אני לא יכולה להמשיך. אני חוזרת על ההצבעה.</w:t>
      </w:r>
    </w:p>
    <w:p w14:paraId="5C4D6C61" w14:textId="77777777" w:rsidR="0099353E" w:rsidRPr="0099353E" w:rsidRDefault="0099353E" w:rsidP="0099353E">
      <w:pPr>
        <w:bidi/>
        <w:jc w:val="both"/>
        <w:rPr>
          <w:rFonts w:cs="David" w:hint="cs"/>
          <w:rtl/>
        </w:rPr>
      </w:pPr>
    </w:p>
    <w:p w14:paraId="2143AA18" w14:textId="77777777" w:rsidR="0099353E" w:rsidRPr="0099353E" w:rsidRDefault="0099353E" w:rsidP="0099353E">
      <w:pPr>
        <w:bidi/>
        <w:jc w:val="both"/>
        <w:rPr>
          <w:rFonts w:cs="David" w:hint="cs"/>
          <w:rtl/>
        </w:rPr>
      </w:pPr>
      <w:r w:rsidRPr="0099353E">
        <w:rPr>
          <w:rFonts w:cs="David" w:hint="cs"/>
          <w:rtl/>
        </w:rPr>
        <w:tab/>
        <w:t>מי בעד הרביזיה של חבר-הכנסת שרוני? מי מתנגד?</w:t>
      </w:r>
    </w:p>
    <w:p w14:paraId="3BE120ED" w14:textId="77777777" w:rsidR="0099353E" w:rsidRPr="0099353E" w:rsidRDefault="0099353E" w:rsidP="0099353E">
      <w:pPr>
        <w:bidi/>
        <w:jc w:val="both"/>
        <w:rPr>
          <w:rFonts w:cs="David" w:hint="cs"/>
          <w:rtl/>
        </w:rPr>
      </w:pPr>
    </w:p>
    <w:p w14:paraId="46B90581" w14:textId="77777777" w:rsidR="0099353E" w:rsidRPr="0099353E" w:rsidRDefault="0099353E" w:rsidP="0099353E">
      <w:pPr>
        <w:bidi/>
        <w:jc w:val="center"/>
        <w:rPr>
          <w:rFonts w:cs="David" w:hint="cs"/>
          <w:b/>
          <w:bCs/>
          <w:rtl/>
        </w:rPr>
      </w:pPr>
      <w:r w:rsidRPr="0099353E">
        <w:rPr>
          <w:rFonts w:cs="David" w:hint="cs"/>
          <w:b/>
          <w:bCs/>
          <w:rtl/>
        </w:rPr>
        <w:t>הצבעה</w:t>
      </w:r>
    </w:p>
    <w:p w14:paraId="431504CC" w14:textId="77777777" w:rsidR="0099353E" w:rsidRPr="0099353E" w:rsidRDefault="0099353E" w:rsidP="0099353E">
      <w:pPr>
        <w:bidi/>
        <w:jc w:val="center"/>
        <w:rPr>
          <w:rFonts w:cs="David" w:hint="cs"/>
          <w:b/>
          <w:bCs/>
          <w:rtl/>
        </w:rPr>
      </w:pPr>
    </w:p>
    <w:p w14:paraId="1865E545" w14:textId="77777777" w:rsidR="0099353E" w:rsidRPr="0099353E" w:rsidRDefault="0099353E" w:rsidP="0099353E">
      <w:pPr>
        <w:bidi/>
        <w:jc w:val="center"/>
        <w:rPr>
          <w:rFonts w:cs="David" w:hint="cs"/>
          <w:b/>
          <w:bCs/>
          <w:rtl/>
        </w:rPr>
      </w:pPr>
      <w:r w:rsidRPr="0099353E">
        <w:rPr>
          <w:rFonts w:cs="David" w:hint="cs"/>
          <w:b/>
          <w:bCs/>
          <w:rtl/>
        </w:rPr>
        <w:t xml:space="preserve">בעד </w:t>
      </w:r>
      <w:r w:rsidRPr="0099353E">
        <w:rPr>
          <w:rFonts w:cs="David"/>
          <w:b/>
          <w:bCs/>
          <w:rtl/>
        </w:rPr>
        <w:t>–</w:t>
      </w:r>
      <w:r w:rsidRPr="0099353E">
        <w:rPr>
          <w:rFonts w:cs="David" w:hint="cs"/>
          <w:b/>
          <w:bCs/>
          <w:rtl/>
        </w:rPr>
        <w:t xml:space="preserve"> 8</w:t>
      </w:r>
    </w:p>
    <w:p w14:paraId="181955C5" w14:textId="77777777" w:rsidR="0099353E" w:rsidRPr="0099353E" w:rsidRDefault="0099353E" w:rsidP="0099353E">
      <w:pPr>
        <w:bidi/>
        <w:jc w:val="center"/>
        <w:rPr>
          <w:rFonts w:cs="David" w:hint="cs"/>
          <w:b/>
          <w:bCs/>
          <w:rtl/>
        </w:rPr>
      </w:pPr>
      <w:r w:rsidRPr="0099353E">
        <w:rPr>
          <w:rFonts w:cs="David" w:hint="cs"/>
          <w:b/>
          <w:bCs/>
          <w:rtl/>
        </w:rPr>
        <w:t xml:space="preserve">נגד </w:t>
      </w:r>
      <w:r w:rsidRPr="0099353E">
        <w:rPr>
          <w:rFonts w:cs="David"/>
          <w:b/>
          <w:bCs/>
          <w:rtl/>
        </w:rPr>
        <w:t>–</w:t>
      </w:r>
      <w:r w:rsidRPr="0099353E">
        <w:rPr>
          <w:rFonts w:cs="David" w:hint="cs"/>
          <w:b/>
          <w:bCs/>
          <w:rtl/>
        </w:rPr>
        <w:t xml:space="preserve"> 10</w:t>
      </w:r>
    </w:p>
    <w:p w14:paraId="1EFC27E8" w14:textId="77777777" w:rsidR="0099353E" w:rsidRPr="0099353E" w:rsidRDefault="0099353E" w:rsidP="0099353E">
      <w:pPr>
        <w:bidi/>
        <w:jc w:val="center"/>
        <w:rPr>
          <w:rFonts w:cs="David" w:hint="cs"/>
          <w:b/>
          <w:bCs/>
          <w:rtl/>
        </w:rPr>
      </w:pPr>
      <w:r w:rsidRPr="0099353E">
        <w:rPr>
          <w:rFonts w:cs="David" w:hint="cs"/>
          <w:b/>
          <w:bCs/>
          <w:rtl/>
        </w:rPr>
        <w:t xml:space="preserve">נמנעים </w:t>
      </w:r>
      <w:r w:rsidRPr="0099353E">
        <w:rPr>
          <w:rFonts w:cs="David"/>
          <w:b/>
          <w:bCs/>
          <w:rtl/>
        </w:rPr>
        <w:t>–</w:t>
      </w:r>
      <w:r w:rsidRPr="0099353E">
        <w:rPr>
          <w:rFonts w:cs="David" w:hint="cs"/>
          <w:b/>
          <w:bCs/>
          <w:rtl/>
        </w:rPr>
        <w:t xml:space="preserve"> 1</w:t>
      </w:r>
    </w:p>
    <w:p w14:paraId="4A93B1BE" w14:textId="77777777" w:rsidR="0099353E" w:rsidRPr="0099353E" w:rsidRDefault="0099353E" w:rsidP="0099353E">
      <w:pPr>
        <w:bidi/>
        <w:jc w:val="center"/>
        <w:rPr>
          <w:rFonts w:cs="David" w:hint="cs"/>
          <w:b/>
          <w:bCs/>
          <w:rtl/>
        </w:rPr>
      </w:pPr>
    </w:p>
    <w:p w14:paraId="1F16A449" w14:textId="77777777" w:rsidR="0099353E" w:rsidRPr="0099353E" w:rsidRDefault="0099353E" w:rsidP="0099353E">
      <w:pPr>
        <w:bidi/>
        <w:jc w:val="center"/>
        <w:rPr>
          <w:rFonts w:cs="David" w:hint="cs"/>
          <w:b/>
          <w:bCs/>
          <w:rtl/>
        </w:rPr>
      </w:pPr>
      <w:r w:rsidRPr="0099353E">
        <w:rPr>
          <w:rFonts w:cs="David" w:hint="cs"/>
          <w:b/>
          <w:bCs/>
          <w:rtl/>
        </w:rPr>
        <w:t>הרביזיה לא עברה.</w:t>
      </w:r>
    </w:p>
    <w:p w14:paraId="42A94B54" w14:textId="77777777" w:rsidR="0099353E" w:rsidRPr="0099353E" w:rsidRDefault="0099353E" w:rsidP="0099353E">
      <w:pPr>
        <w:bidi/>
        <w:jc w:val="both"/>
        <w:rPr>
          <w:rFonts w:cs="David" w:hint="cs"/>
          <w:rtl/>
        </w:rPr>
      </w:pPr>
    </w:p>
    <w:p w14:paraId="73BBA1F1"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00407EE2" w14:textId="77777777" w:rsidR="0099353E" w:rsidRPr="0099353E" w:rsidRDefault="0099353E" w:rsidP="0099353E">
      <w:pPr>
        <w:pStyle w:val="BodyText"/>
        <w:rPr>
          <w:rFonts w:hint="cs"/>
          <w:rtl/>
        </w:rPr>
      </w:pPr>
    </w:p>
    <w:p w14:paraId="45505FF8" w14:textId="77777777" w:rsidR="0099353E" w:rsidRPr="0099353E" w:rsidRDefault="0099353E" w:rsidP="0099353E">
      <w:pPr>
        <w:pStyle w:val="BodyText"/>
        <w:rPr>
          <w:rFonts w:hint="cs"/>
          <w:rtl/>
        </w:rPr>
      </w:pPr>
      <w:r w:rsidRPr="0099353E">
        <w:rPr>
          <w:rFonts w:hint="cs"/>
          <w:rtl/>
        </w:rPr>
        <w:tab/>
        <w:t>בעד הצביעו שמונה, נגד הצביעו עשרה, נמנע אחד. לפיכך, הצעת החוק עוברת לדיון בו</w:t>
      </w:r>
      <w:smartTag w:uri="urn:schemas-microsoft-com:office:smarttags" w:element="PersonName">
        <w:r w:rsidRPr="0099353E">
          <w:rPr>
            <w:rFonts w:hint="cs"/>
            <w:rtl/>
          </w:rPr>
          <w:t>ועדת הכלכלה</w:t>
        </w:r>
      </w:smartTag>
      <w:r w:rsidRPr="0099353E">
        <w:rPr>
          <w:rFonts w:hint="cs"/>
          <w:rtl/>
        </w:rPr>
        <w:t xml:space="preserve">. </w:t>
      </w:r>
    </w:p>
    <w:p w14:paraId="377E8BF5" w14:textId="77777777" w:rsidR="0099353E" w:rsidRPr="0099353E" w:rsidRDefault="0099353E" w:rsidP="0099353E">
      <w:pPr>
        <w:pStyle w:val="BodyText"/>
        <w:rPr>
          <w:rFonts w:hint="cs"/>
          <w:rtl/>
        </w:rPr>
      </w:pPr>
    </w:p>
    <w:p w14:paraId="0CCBF639" w14:textId="77777777" w:rsidR="0099353E" w:rsidRPr="0099353E" w:rsidRDefault="0099353E" w:rsidP="0099353E">
      <w:pPr>
        <w:pStyle w:val="BodyText2"/>
        <w:rPr>
          <w:rFonts w:hint="cs"/>
          <w:rtl/>
        </w:rPr>
      </w:pPr>
      <w:r w:rsidRPr="0099353E">
        <w:rPr>
          <w:rFonts w:hint="cs"/>
          <w:u w:val="single"/>
          <w:rtl/>
        </w:rPr>
        <w:t>משה שרוני:</w:t>
      </w:r>
      <w:r w:rsidRPr="0099353E">
        <w:rPr>
          <w:rFonts w:hint="cs"/>
          <w:rtl/>
        </w:rPr>
        <w:tab/>
      </w:r>
    </w:p>
    <w:p w14:paraId="07B18F60" w14:textId="77777777" w:rsidR="0099353E" w:rsidRPr="0099353E" w:rsidRDefault="0099353E" w:rsidP="0099353E">
      <w:pPr>
        <w:pStyle w:val="BodyText"/>
        <w:rPr>
          <w:rFonts w:hint="cs"/>
          <w:rtl/>
        </w:rPr>
      </w:pPr>
    </w:p>
    <w:p w14:paraId="41D5FEDC" w14:textId="77777777" w:rsidR="0099353E" w:rsidRPr="0099353E" w:rsidRDefault="0099353E" w:rsidP="0099353E">
      <w:pPr>
        <w:pStyle w:val="BodyText"/>
        <w:rPr>
          <w:rFonts w:hint="cs"/>
          <w:rtl/>
        </w:rPr>
      </w:pPr>
      <w:r w:rsidRPr="0099353E">
        <w:rPr>
          <w:rFonts w:hint="cs"/>
          <w:rtl/>
        </w:rPr>
        <w:tab/>
        <w:t xml:space="preserve">אני מצטער מאוד, אני מתנגד. זה לא פייר, לא מתנהגים ככה. זה מתאים לוועדת הכספים. </w:t>
      </w:r>
    </w:p>
    <w:p w14:paraId="499F2579" w14:textId="77777777" w:rsidR="0099353E" w:rsidRPr="0099353E" w:rsidRDefault="0099353E" w:rsidP="0099353E">
      <w:pPr>
        <w:pStyle w:val="BodyText"/>
        <w:rPr>
          <w:rFonts w:hint="cs"/>
          <w:b/>
          <w:bCs/>
          <w:rtl/>
        </w:rPr>
      </w:pPr>
      <w:r w:rsidRPr="0099353E">
        <w:rPr>
          <w:rtl/>
        </w:rPr>
        <w:br w:type="page"/>
      </w:r>
      <w:r w:rsidRPr="0099353E">
        <w:rPr>
          <w:rFonts w:hint="cs"/>
          <w:b/>
          <w:bCs/>
          <w:rtl/>
        </w:rPr>
        <w:t xml:space="preserve">3. הצעת חוק סדרי השלטון והמשפט (ביטול החלת המשפט, השיפוט והמנהל) (תיקון </w:t>
      </w:r>
      <w:r w:rsidRPr="0099353E">
        <w:rPr>
          <w:b/>
          <w:bCs/>
          <w:rtl/>
        </w:rPr>
        <w:t>–</w:t>
      </w:r>
      <w:r w:rsidRPr="0099353E">
        <w:rPr>
          <w:rFonts w:hint="cs"/>
          <w:b/>
          <w:bCs/>
          <w:rtl/>
        </w:rPr>
        <w:t xml:space="preserve"> התקנת תקנות), התשס"ז-2007, של חבר-הכנסת אביגדור יצחקי</w:t>
      </w:r>
    </w:p>
    <w:p w14:paraId="796D6DD8" w14:textId="77777777" w:rsidR="0099353E" w:rsidRPr="0099353E" w:rsidRDefault="0099353E" w:rsidP="0099353E">
      <w:pPr>
        <w:bidi/>
        <w:jc w:val="both"/>
        <w:rPr>
          <w:rFonts w:cs="David" w:hint="cs"/>
          <w:u w:val="single"/>
          <w:rtl/>
        </w:rPr>
      </w:pPr>
    </w:p>
    <w:p w14:paraId="761BDDF8" w14:textId="77777777" w:rsidR="0099353E" w:rsidRPr="0099353E" w:rsidRDefault="0099353E" w:rsidP="0099353E">
      <w:pPr>
        <w:bidi/>
        <w:jc w:val="both"/>
        <w:rPr>
          <w:rFonts w:cs="David" w:hint="cs"/>
          <w:u w:val="single"/>
          <w:rtl/>
        </w:rPr>
      </w:pPr>
    </w:p>
    <w:p w14:paraId="261F5F84"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1CA01E80" w14:textId="77777777" w:rsidR="0099353E" w:rsidRPr="0099353E" w:rsidRDefault="0099353E" w:rsidP="0099353E">
      <w:pPr>
        <w:pStyle w:val="BodyText"/>
        <w:rPr>
          <w:rFonts w:hint="cs"/>
          <w:rtl/>
        </w:rPr>
      </w:pPr>
    </w:p>
    <w:p w14:paraId="45BEDC48" w14:textId="77777777" w:rsidR="0099353E" w:rsidRPr="0099353E" w:rsidRDefault="0099353E" w:rsidP="0099353E">
      <w:pPr>
        <w:pStyle w:val="BodyText"/>
        <w:rPr>
          <w:rFonts w:hint="cs"/>
          <w:rtl/>
        </w:rPr>
      </w:pPr>
      <w:r w:rsidRPr="0099353E">
        <w:rPr>
          <w:rFonts w:hint="cs"/>
          <w:rtl/>
        </w:rPr>
        <w:tab/>
        <w:t xml:space="preserve">אני עוברת להצעה השלישית, הצעת חוק סדרי השלטון והמשפט (ביטול החלת המשפט, השיפוט והמנהל) (תיקון </w:t>
      </w:r>
      <w:r w:rsidRPr="0099353E">
        <w:rPr>
          <w:rtl/>
        </w:rPr>
        <w:t>–</w:t>
      </w:r>
      <w:r w:rsidRPr="0099353E">
        <w:rPr>
          <w:rFonts w:hint="cs"/>
          <w:rtl/>
        </w:rPr>
        <w:t xml:space="preserve"> התקנת תקנות), התשס"ז-2007, של חבר-הכנסת אביגדור יצחקי. נשמעו הצעות להעביר את הצעת החוק לדיון בו</w:t>
      </w:r>
      <w:smartTag w:uri="urn:schemas-microsoft-com:office:smarttags" w:element="PersonName">
        <w:r w:rsidRPr="0099353E">
          <w:rPr>
            <w:rFonts w:hint="cs"/>
            <w:rtl/>
          </w:rPr>
          <w:t>ועדת החוקה</w:t>
        </w:r>
      </w:smartTag>
      <w:r w:rsidRPr="0099353E">
        <w:rPr>
          <w:rFonts w:hint="cs"/>
          <w:rtl/>
        </w:rPr>
        <w:t xml:space="preserve">, חוק ומשפט או בוועדה לקידום מעמד האישה. </w:t>
      </w:r>
    </w:p>
    <w:p w14:paraId="46159072" w14:textId="77777777" w:rsidR="0099353E" w:rsidRPr="0099353E" w:rsidRDefault="0099353E" w:rsidP="0099353E">
      <w:pPr>
        <w:pStyle w:val="BodyText"/>
        <w:rPr>
          <w:rFonts w:hint="cs"/>
          <w:rtl/>
        </w:rPr>
      </w:pPr>
    </w:p>
    <w:p w14:paraId="44533A88" w14:textId="77777777" w:rsidR="0099353E" w:rsidRPr="0099353E" w:rsidRDefault="0099353E" w:rsidP="0099353E">
      <w:pPr>
        <w:pStyle w:val="BodyText"/>
        <w:rPr>
          <w:rFonts w:hint="cs"/>
          <w:rtl/>
        </w:rPr>
      </w:pPr>
      <w:r w:rsidRPr="0099353E">
        <w:rPr>
          <w:rFonts w:hint="cs"/>
          <w:rtl/>
        </w:rPr>
        <w:tab/>
        <w:t xml:space="preserve">יושב-ראש הוועדה לקידום מעמד האישה מוכן, לנוכח חשיבות הנושא, לקיים את הדיון בהצעת החוק הזו גם בוועדת הכנסת, בה מיוצגות כמעט כל סיעות הבית. יושב-ראש </w:t>
      </w:r>
      <w:smartTag w:uri="urn:schemas-microsoft-com:office:smarttags" w:element="PersonName">
        <w:r w:rsidRPr="0099353E">
          <w:rPr>
            <w:rFonts w:hint="cs"/>
            <w:rtl/>
          </w:rPr>
          <w:t>ועדת החוקה</w:t>
        </w:r>
      </w:smartTag>
      <w:r w:rsidRPr="0099353E">
        <w:rPr>
          <w:rFonts w:hint="cs"/>
          <w:rtl/>
        </w:rPr>
        <w:t>, חוק ומשפט מבקש להביא את הצעת החוק הזו לו</w:t>
      </w:r>
      <w:smartTag w:uri="urn:schemas-microsoft-com:office:smarttags" w:element="PersonName">
        <w:r w:rsidRPr="0099353E">
          <w:rPr>
            <w:rFonts w:hint="cs"/>
            <w:rtl/>
          </w:rPr>
          <w:t>ועדת החוקה</w:t>
        </w:r>
      </w:smartTag>
      <w:r w:rsidRPr="0099353E">
        <w:rPr>
          <w:rFonts w:hint="cs"/>
          <w:rtl/>
        </w:rPr>
        <w:t xml:space="preserve">. </w:t>
      </w:r>
    </w:p>
    <w:p w14:paraId="47F95A6F" w14:textId="77777777" w:rsidR="0099353E" w:rsidRPr="0099353E" w:rsidRDefault="0099353E" w:rsidP="0099353E">
      <w:pPr>
        <w:pStyle w:val="BodyText"/>
        <w:rPr>
          <w:rFonts w:hint="cs"/>
          <w:rtl/>
        </w:rPr>
      </w:pPr>
    </w:p>
    <w:p w14:paraId="440F24CC" w14:textId="77777777" w:rsidR="0099353E" w:rsidRPr="0099353E" w:rsidRDefault="0099353E" w:rsidP="0099353E">
      <w:pPr>
        <w:bidi/>
        <w:jc w:val="both"/>
        <w:rPr>
          <w:rFonts w:cs="David" w:hint="cs"/>
          <w:u w:val="single"/>
          <w:rtl/>
        </w:rPr>
      </w:pPr>
      <w:r w:rsidRPr="0099353E">
        <w:rPr>
          <w:rFonts w:cs="David" w:hint="cs"/>
          <w:u w:val="single"/>
          <w:rtl/>
        </w:rPr>
        <w:t>אביגדור יצחקי:</w:t>
      </w:r>
    </w:p>
    <w:p w14:paraId="14038319" w14:textId="77777777" w:rsidR="0099353E" w:rsidRPr="0099353E" w:rsidRDefault="0099353E" w:rsidP="0099353E">
      <w:pPr>
        <w:pStyle w:val="BodyText"/>
        <w:rPr>
          <w:rFonts w:hint="cs"/>
          <w:rtl/>
        </w:rPr>
      </w:pPr>
    </w:p>
    <w:p w14:paraId="65C91984" w14:textId="77777777" w:rsidR="0099353E" w:rsidRPr="0099353E" w:rsidRDefault="0099353E" w:rsidP="0099353E">
      <w:pPr>
        <w:pStyle w:val="BodyText"/>
        <w:rPr>
          <w:rFonts w:hint="cs"/>
          <w:rtl/>
        </w:rPr>
      </w:pPr>
      <w:r w:rsidRPr="0099353E">
        <w:rPr>
          <w:rFonts w:hint="cs"/>
          <w:rtl/>
        </w:rPr>
        <w:tab/>
        <w:t xml:space="preserve">גברתי היושבת ראש, זה לא שינוי חוק וגם לא חקיקה </w:t>
      </w:r>
      <w:r w:rsidRPr="0099353E">
        <w:rPr>
          <w:rtl/>
        </w:rPr>
        <w:t>–</w:t>
      </w:r>
      <w:r w:rsidRPr="0099353E">
        <w:rPr>
          <w:rFonts w:hint="cs"/>
          <w:rtl/>
        </w:rPr>
        <w:t xml:space="preserve"> החוק קיים וישנו. כל מה שאנחנו רוצים להשיג הוא לגרום לכך שהחוק יוחל מהרגע שבו התקבל החוק, כי למרות שהחוק חוקק בכנסת בשנת 1999 הוא לא חל, כי אמרו שצריך לחוקק חוק יסוד של משאלי עם. אני אומר לך שלחוקק חוק יסוד: משאל עם בכנסת הנוכחית אין שום סיכוי שבעולם, אני גם לא בטוח שבכנסות הבאות אפשר יהיה לחוקק חוק כזה. מאחר שאנחנו רוצים להחיל את החוק הזה, כפי שחוקק על ידי הכנסת, ומאחר והחקיקה מציעה שבמקום לחכות לחוק יסוד: משאל עם אפשר להתקין תקנה שעד שיחוקק חוק כזה, אם יחוקק, מי שיהיה אחראי על סדרי משאל העם זה ועדת הבחירות המרכזית, ומאחר שיש פה תקנה שקשורה לוועדת הבחירות המרכזית, ומאחר וענייני ועדת הבחירות המרכזית בדרך כלל נידונים בוועדת הכנסת לגבי מינויים, סדרי עבודה וכל מה שקשור בזה - - - </w:t>
      </w:r>
    </w:p>
    <w:p w14:paraId="6EE4C912" w14:textId="77777777" w:rsidR="0099353E" w:rsidRPr="0099353E" w:rsidRDefault="0099353E" w:rsidP="0099353E">
      <w:pPr>
        <w:pStyle w:val="BodyText"/>
        <w:rPr>
          <w:rFonts w:hint="cs"/>
          <w:rtl/>
        </w:rPr>
      </w:pPr>
    </w:p>
    <w:p w14:paraId="5A02BBDC" w14:textId="77777777" w:rsidR="0099353E" w:rsidRPr="0099353E" w:rsidRDefault="0099353E" w:rsidP="0099353E">
      <w:pPr>
        <w:pStyle w:val="BodyText"/>
        <w:rPr>
          <w:rFonts w:hint="cs"/>
          <w:rtl/>
        </w:rPr>
      </w:pPr>
      <w:r w:rsidRPr="0099353E">
        <w:rPr>
          <w:rFonts w:hint="cs"/>
          <w:u w:val="single"/>
          <w:rtl/>
        </w:rPr>
        <w:t>ארבל אסטרחן:</w:t>
      </w:r>
    </w:p>
    <w:p w14:paraId="35EDDEBC" w14:textId="77777777" w:rsidR="0099353E" w:rsidRPr="0099353E" w:rsidRDefault="0099353E" w:rsidP="0099353E">
      <w:pPr>
        <w:pStyle w:val="BodyText"/>
        <w:rPr>
          <w:rFonts w:hint="cs"/>
          <w:rtl/>
        </w:rPr>
      </w:pPr>
    </w:p>
    <w:p w14:paraId="018696C9" w14:textId="77777777" w:rsidR="0099353E" w:rsidRPr="0099353E" w:rsidRDefault="0099353E" w:rsidP="0099353E">
      <w:pPr>
        <w:pStyle w:val="BodyText"/>
        <w:rPr>
          <w:rFonts w:hint="cs"/>
          <w:rtl/>
        </w:rPr>
      </w:pPr>
      <w:r w:rsidRPr="0099353E">
        <w:rPr>
          <w:rFonts w:hint="cs"/>
          <w:rtl/>
        </w:rPr>
        <w:tab/>
        <w:t>הם נידונים רק בו</w:t>
      </w:r>
      <w:smartTag w:uri="urn:schemas-microsoft-com:office:smarttags" w:element="PersonName">
        <w:r w:rsidRPr="0099353E">
          <w:rPr>
            <w:rFonts w:hint="cs"/>
            <w:rtl/>
          </w:rPr>
          <w:t>ועדת החוקה</w:t>
        </w:r>
      </w:smartTag>
      <w:r w:rsidRPr="0099353E">
        <w:rPr>
          <w:rFonts w:hint="cs"/>
          <w:rtl/>
        </w:rPr>
        <w:t xml:space="preserve">. </w:t>
      </w:r>
    </w:p>
    <w:p w14:paraId="2353513F" w14:textId="77777777" w:rsidR="0099353E" w:rsidRPr="0099353E" w:rsidRDefault="0099353E" w:rsidP="0099353E">
      <w:pPr>
        <w:pStyle w:val="BodyText"/>
        <w:rPr>
          <w:rFonts w:hint="cs"/>
          <w:rtl/>
        </w:rPr>
      </w:pPr>
    </w:p>
    <w:p w14:paraId="4E60A884" w14:textId="77777777" w:rsidR="0099353E" w:rsidRPr="0099353E" w:rsidRDefault="0099353E" w:rsidP="0099353E">
      <w:pPr>
        <w:bidi/>
        <w:jc w:val="both"/>
        <w:rPr>
          <w:rFonts w:cs="David" w:hint="cs"/>
          <w:u w:val="single"/>
          <w:rtl/>
        </w:rPr>
      </w:pPr>
      <w:r w:rsidRPr="0099353E">
        <w:rPr>
          <w:rFonts w:cs="David" w:hint="cs"/>
          <w:u w:val="single"/>
          <w:rtl/>
        </w:rPr>
        <w:t>רוחמה אברהם:</w:t>
      </w:r>
    </w:p>
    <w:p w14:paraId="6D2DB1FF" w14:textId="77777777" w:rsidR="0099353E" w:rsidRPr="0099353E" w:rsidRDefault="0099353E" w:rsidP="0099353E">
      <w:pPr>
        <w:pStyle w:val="BodyText"/>
        <w:rPr>
          <w:rFonts w:hint="cs"/>
          <w:rtl/>
        </w:rPr>
      </w:pPr>
    </w:p>
    <w:p w14:paraId="0D12644C" w14:textId="77777777" w:rsidR="0099353E" w:rsidRPr="0099353E" w:rsidRDefault="0099353E" w:rsidP="0099353E">
      <w:pPr>
        <w:pStyle w:val="BodyText"/>
        <w:rPr>
          <w:rFonts w:hint="cs"/>
          <w:rtl/>
        </w:rPr>
      </w:pPr>
      <w:r w:rsidRPr="0099353E">
        <w:rPr>
          <w:rFonts w:hint="cs"/>
          <w:rtl/>
        </w:rPr>
        <w:tab/>
        <w:t xml:space="preserve">ארבל, את לא יכולה לעשות את זה. </w:t>
      </w:r>
    </w:p>
    <w:p w14:paraId="159E7760" w14:textId="77777777" w:rsidR="0099353E" w:rsidRPr="0099353E" w:rsidRDefault="0099353E" w:rsidP="0099353E">
      <w:pPr>
        <w:pStyle w:val="BodyText"/>
        <w:rPr>
          <w:rFonts w:hint="cs"/>
          <w:rtl/>
        </w:rPr>
      </w:pPr>
    </w:p>
    <w:p w14:paraId="7B566774" w14:textId="77777777" w:rsidR="0099353E" w:rsidRPr="0099353E" w:rsidRDefault="0099353E" w:rsidP="0099353E">
      <w:pPr>
        <w:bidi/>
        <w:jc w:val="both"/>
        <w:rPr>
          <w:rFonts w:cs="David" w:hint="cs"/>
          <w:u w:val="single"/>
          <w:rtl/>
        </w:rPr>
      </w:pPr>
      <w:r w:rsidRPr="0099353E">
        <w:rPr>
          <w:rFonts w:cs="David" w:hint="cs"/>
          <w:u w:val="single"/>
          <w:rtl/>
        </w:rPr>
        <w:t>אביגדור יצחקי:</w:t>
      </w:r>
    </w:p>
    <w:p w14:paraId="3CCBB537" w14:textId="77777777" w:rsidR="0099353E" w:rsidRPr="0099353E" w:rsidRDefault="0099353E" w:rsidP="0099353E">
      <w:pPr>
        <w:pStyle w:val="BodyText"/>
        <w:rPr>
          <w:rFonts w:hint="cs"/>
          <w:rtl/>
        </w:rPr>
      </w:pPr>
    </w:p>
    <w:p w14:paraId="6DF3E45B" w14:textId="77777777" w:rsidR="0099353E" w:rsidRPr="0099353E" w:rsidRDefault="0099353E" w:rsidP="0099353E">
      <w:pPr>
        <w:pStyle w:val="BodyText"/>
        <w:rPr>
          <w:rFonts w:hint="cs"/>
          <w:rtl/>
        </w:rPr>
      </w:pPr>
      <w:r w:rsidRPr="0099353E">
        <w:rPr>
          <w:rFonts w:hint="cs"/>
          <w:rtl/>
        </w:rPr>
        <w:tab/>
        <w:t xml:space="preserve">לכן, מאחר ומדובר בעניין פרוצדורלי, אני חושב שצריך לדון בו בוועדת הכנסת, שבה יש נציגות מאוד נאותה לכל חברי הבית. דרך אגב, בצורה שבה הם מיוצגים פה הם גם מיוצגים בוועדת הבחירות המרכזית. </w:t>
      </w:r>
    </w:p>
    <w:p w14:paraId="408C6E0C" w14:textId="77777777" w:rsidR="0099353E" w:rsidRPr="0099353E" w:rsidRDefault="0099353E" w:rsidP="0099353E">
      <w:pPr>
        <w:pStyle w:val="BodyText"/>
        <w:rPr>
          <w:rFonts w:hint="cs"/>
          <w:rtl/>
        </w:rPr>
      </w:pPr>
    </w:p>
    <w:p w14:paraId="666686EB" w14:textId="77777777" w:rsidR="0099353E" w:rsidRPr="0099353E" w:rsidRDefault="0099353E" w:rsidP="0099353E">
      <w:pPr>
        <w:pStyle w:val="BodyText"/>
        <w:rPr>
          <w:rFonts w:hint="cs"/>
          <w:rtl/>
        </w:rPr>
      </w:pPr>
      <w:r w:rsidRPr="0099353E">
        <w:rPr>
          <w:rFonts w:hint="cs"/>
          <w:rtl/>
        </w:rPr>
        <w:tab/>
        <w:t xml:space="preserve">אני רוצה לציין עוד עובדה, שאני חושב שהיא מן העניין. אני חושב שהחוק הזה דחוף מההיבט הזה שאנחנו שומעים כל מיני לחשושים בהרבה מאוד נושאים.  דרך אגב, החוק הזה לא מונע מראש הממשלה לקיים משא ומתן עם מדינה שכנה אויבת או ככל שתהיה, ההפך הוא הנכון. הוא יכול ללכת בצורה הרבה יותר שקטה כשהוא יודע מה המצב בצורה שאינה משתמעת לשני פנים. </w:t>
      </w:r>
    </w:p>
    <w:p w14:paraId="0652C6EE" w14:textId="77777777" w:rsidR="0099353E" w:rsidRPr="0099353E" w:rsidRDefault="0099353E" w:rsidP="0099353E">
      <w:pPr>
        <w:pStyle w:val="BodyText"/>
        <w:rPr>
          <w:rFonts w:hint="cs"/>
          <w:rtl/>
        </w:rPr>
      </w:pPr>
    </w:p>
    <w:p w14:paraId="30A65EF8" w14:textId="77777777" w:rsidR="0099353E" w:rsidRPr="0099353E" w:rsidRDefault="0099353E" w:rsidP="0099353E">
      <w:pPr>
        <w:pStyle w:val="BodyText"/>
        <w:ind w:firstLine="567"/>
        <w:rPr>
          <w:rFonts w:hint="cs"/>
          <w:rtl/>
        </w:rPr>
      </w:pPr>
      <w:r w:rsidRPr="0099353E">
        <w:rPr>
          <w:rFonts w:hint="cs"/>
          <w:rtl/>
        </w:rPr>
        <w:t xml:space="preserve">מאחר ויושב </w:t>
      </w:r>
      <w:smartTag w:uri="urn:schemas-microsoft-com:office:smarttags" w:element="PersonName">
        <w:r w:rsidRPr="0099353E">
          <w:rPr>
            <w:rFonts w:hint="cs"/>
            <w:rtl/>
          </w:rPr>
          <w:t>ועדת החוקה</w:t>
        </w:r>
      </w:smartTag>
      <w:r w:rsidRPr="0099353E">
        <w:rPr>
          <w:rFonts w:hint="cs"/>
          <w:rtl/>
        </w:rPr>
        <w:t xml:space="preserve">, חוק ומשפט הוא מתנגד נחרץ לחוק הזה, ולמרות עמדת כל חברי סיעת "קדימה" הוא היחיד שלא הסכים לחתום על החוק הזה, מטעמים אידיאולוגיים שאני מכבד אותם, ומאחר שמדובר בתקנה פשוטה שתחייב את ועדת הבחירות המרכזית להגיע למצב שבו היא תקבע את סדרי משאל העם - במידה שנצטרך איזשהו משאל עם - אז אני חושב שרצוי לקיים את הדיון הזה בוועדת הכנסת ולסיים את העניין הזה מהר ככל האפשר. </w:t>
      </w:r>
    </w:p>
    <w:p w14:paraId="79962702" w14:textId="77777777" w:rsidR="0099353E" w:rsidRPr="0099353E" w:rsidRDefault="0099353E" w:rsidP="0099353E">
      <w:pPr>
        <w:pStyle w:val="BodyText"/>
        <w:ind w:firstLine="567"/>
        <w:rPr>
          <w:rFonts w:hint="cs"/>
          <w:rtl/>
        </w:rPr>
      </w:pPr>
    </w:p>
    <w:p w14:paraId="10636C8B" w14:textId="77777777" w:rsidR="0099353E" w:rsidRPr="0099353E" w:rsidRDefault="0099353E" w:rsidP="0099353E">
      <w:pPr>
        <w:bidi/>
        <w:jc w:val="both"/>
        <w:rPr>
          <w:rFonts w:cs="David" w:hint="cs"/>
          <w:u w:val="single"/>
          <w:rtl/>
        </w:rPr>
      </w:pPr>
      <w:r w:rsidRPr="0099353E">
        <w:rPr>
          <w:rFonts w:cs="David"/>
          <w:u w:val="single"/>
          <w:rtl/>
        </w:rPr>
        <w:br w:type="page"/>
      </w:r>
      <w:r w:rsidRPr="0099353E">
        <w:rPr>
          <w:rFonts w:cs="David" w:hint="cs"/>
          <w:u w:val="single"/>
          <w:rtl/>
        </w:rPr>
        <w:t>היו"ר רוחמה אברהם:</w:t>
      </w:r>
    </w:p>
    <w:p w14:paraId="5147CADD" w14:textId="77777777" w:rsidR="0099353E" w:rsidRPr="0099353E" w:rsidRDefault="0099353E" w:rsidP="0099353E">
      <w:pPr>
        <w:pStyle w:val="BodyText"/>
        <w:ind w:firstLine="567"/>
        <w:rPr>
          <w:rFonts w:hint="cs"/>
          <w:rtl/>
        </w:rPr>
      </w:pPr>
    </w:p>
    <w:p w14:paraId="4A3E6D3B" w14:textId="77777777" w:rsidR="0099353E" w:rsidRPr="0099353E" w:rsidRDefault="0099353E" w:rsidP="0099353E">
      <w:pPr>
        <w:pStyle w:val="BodyText"/>
        <w:ind w:firstLine="567"/>
        <w:rPr>
          <w:rFonts w:hint="cs"/>
          <w:rtl/>
        </w:rPr>
      </w:pPr>
      <w:r w:rsidRPr="0099353E">
        <w:rPr>
          <w:rFonts w:hint="cs"/>
          <w:rtl/>
        </w:rPr>
        <w:t xml:space="preserve">אני מודה לך. אדוני, יושב-ראש </w:t>
      </w:r>
      <w:smartTag w:uri="urn:schemas-microsoft-com:office:smarttags" w:element="PersonName">
        <w:r w:rsidRPr="0099353E">
          <w:rPr>
            <w:rFonts w:hint="cs"/>
            <w:rtl/>
          </w:rPr>
          <w:t>ועדת החוקה</w:t>
        </w:r>
      </w:smartTag>
      <w:r w:rsidRPr="0099353E">
        <w:rPr>
          <w:rFonts w:hint="cs"/>
          <w:rtl/>
        </w:rPr>
        <w:t xml:space="preserve">, חוק ומשפט, בבקשה. </w:t>
      </w:r>
    </w:p>
    <w:p w14:paraId="57F14E51" w14:textId="77777777" w:rsidR="0099353E" w:rsidRPr="0099353E" w:rsidRDefault="0099353E" w:rsidP="0099353E">
      <w:pPr>
        <w:pStyle w:val="BodyText"/>
        <w:rPr>
          <w:rFonts w:hint="cs"/>
          <w:rtl/>
        </w:rPr>
      </w:pPr>
    </w:p>
    <w:p w14:paraId="5F566A1E" w14:textId="77777777" w:rsidR="0099353E" w:rsidRPr="0099353E" w:rsidRDefault="0099353E" w:rsidP="0099353E">
      <w:pPr>
        <w:pStyle w:val="BodyText"/>
        <w:rPr>
          <w:rFonts w:hint="cs"/>
          <w:rtl/>
        </w:rPr>
      </w:pPr>
      <w:r w:rsidRPr="0099353E">
        <w:rPr>
          <w:rFonts w:hint="cs"/>
          <w:u w:val="single"/>
          <w:rtl/>
        </w:rPr>
        <w:t>מנחם בן ששון:</w:t>
      </w:r>
    </w:p>
    <w:p w14:paraId="1131E1EF" w14:textId="77777777" w:rsidR="0099353E" w:rsidRPr="0099353E" w:rsidRDefault="0099353E" w:rsidP="0099353E">
      <w:pPr>
        <w:pStyle w:val="BodyText"/>
        <w:rPr>
          <w:rFonts w:hint="cs"/>
          <w:rtl/>
        </w:rPr>
      </w:pPr>
    </w:p>
    <w:p w14:paraId="41B549EB" w14:textId="77777777" w:rsidR="0099353E" w:rsidRPr="0099353E" w:rsidRDefault="0099353E" w:rsidP="0099353E">
      <w:pPr>
        <w:pStyle w:val="BodyText"/>
        <w:rPr>
          <w:rFonts w:hint="cs"/>
          <w:rtl/>
        </w:rPr>
      </w:pPr>
      <w:r w:rsidRPr="0099353E">
        <w:rPr>
          <w:rFonts w:hint="cs"/>
          <w:rtl/>
        </w:rPr>
        <w:tab/>
        <w:t>ישבתי בפניכם כמה פעמים וביקשתי מסיבות אחרות, למשל חוקים שנוגעים לענייני אזרחות, שהחוקים ידונו בו</w:t>
      </w:r>
      <w:smartTag w:uri="urn:schemas-microsoft-com:office:smarttags" w:element="PersonName">
        <w:r w:rsidRPr="0099353E">
          <w:rPr>
            <w:rFonts w:hint="cs"/>
            <w:rtl/>
          </w:rPr>
          <w:t>ועדת החוקה</w:t>
        </w:r>
      </w:smartTag>
      <w:r w:rsidRPr="0099353E">
        <w:rPr>
          <w:rFonts w:hint="cs"/>
          <w:rtl/>
        </w:rPr>
        <w:t xml:space="preserve">. אתם נתתם לי תשובה ברורה. פתחתם את התקנון מעמוד 13 ואילך והקראתם בפניי בצורה מסודרת מה תפקידה של כל ועדה מוועדות הכנסת וקיבלתי את הדין. אמרתי: אם כך, אני מושך את בקשתי לגבי אותם חוקים. היום אנחנו נמצאים במצב זהה, כשהבקשה היא בקשה תמוהה. החוק הזה, לכל צורותיו, אני מתחיל בחוק שחוקק בשנת 1981, חוק רמת הגולן, אני עובר לחוק שנחקק ב-1999, שאליו מתייחס החוק, קרי חוק סדרי שלטון ומשפט סעיף 4, ואני מגיע אל החוק שלפנינו </w:t>
      </w:r>
      <w:r w:rsidRPr="0099353E">
        <w:rPr>
          <w:rtl/>
        </w:rPr>
        <w:t>–</w:t>
      </w:r>
      <w:r w:rsidRPr="0099353E">
        <w:rPr>
          <w:rFonts w:hint="cs"/>
          <w:rtl/>
        </w:rPr>
        <w:t xml:space="preserve"> כל החוקים הללו נחקקו בו</w:t>
      </w:r>
      <w:smartTag w:uri="urn:schemas-microsoft-com:office:smarttags" w:element="PersonName">
        <w:r w:rsidRPr="0099353E">
          <w:rPr>
            <w:rFonts w:hint="cs"/>
            <w:rtl/>
          </w:rPr>
          <w:t>ועדת החוקה</w:t>
        </w:r>
      </w:smartTag>
      <w:r w:rsidRPr="0099353E">
        <w:rPr>
          <w:rFonts w:hint="cs"/>
          <w:rtl/>
        </w:rPr>
        <w:t xml:space="preserve">, חוק ומשפט. </w:t>
      </w:r>
    </w:p>
    <w:p w14:paraId="62E189C5" w14:textId="77777777" w:rsidR="0099353E" w:rsidRPr="0099353E" w:rsidRDefault="0099353E" w:rsidP="0099353E">
      <w:pPr>
        <w:pStyle w:val="BodyText"/>
        <w:rPr>
          <w:rFonts w:hint="cs"/>
          <w:rtl/>
        </w:rPr>
      </w:pPr>
    </w:p>
    <w:p w14:paraId="016F3CC3" w14:textId="77777777" w:rsidR="0099353E" w:rsidRPr="0099353E" w:rsidRDefault="0099353E" w:rsidP="0099353E">
      <w:pPr>
        <w:pStyle w:val="BodyText"/>
        <w:rPr>
          <w:rFonts w:hint="cs"/>
          <w:rtl/>
        </w:rPr>
      </w:pPr>
      <w:r w:rsidRPr="0099353E">
        <w:rPr>
          <w:rFonts w:hint="cs"/>
          <w:rtl/>
        </w:rPr>
        <w:tab/>
        <w:t xml:space="preserve">דבר שני, חוקי בחירות? חוקי בחירות נעשים רק בוועדת חוקה, חוק ומשפט, תשאלו את חבר-הכנסת גדעון סער, הוא היה ראש ועדת משנה של ועדת חוקה, חוק ומשפט שעסקה בענייני בחירות. זאת אומרת - - - </w:t>
      </w:r>
    </w:p>
    <w:p w14:paraId="237AB16D" w14:textId="77777777" w:rsidR="0099353E" w:rsidRPr="0099353E" w:rsidRDefault="0099353E" w:rsidP="0099353E">
      <w:pPr>
        <w:pStyle w:val="BodyText"/>
        <w:rPr>
          <w:rFonts w:hint="cs"/>
          <w:rtl/>
        </w:rPr>
      </w:pPr>
    </w:p>
    <w:p w14:paraId="34F558FF"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43640F08" w14:textId="77777777" w:rsidR="0099353E" w:rsidRPr="0099353E" w:rsidRDefault="0099353E" w:rsidP="0099353E">
      <w:pPr>
        <w:bidi/>
        <w:jc w:val="both"/>
        <w:rPr>
          <w:rFonts w:cs="David" w:hint="cs"/>
          <w:u w:val="single"/>
          <w:rtl/>
        </w:rPr>
      </w:pPr>
    </w:p>
    <w:p w14:paraId="70A186AC" w14:textId="77777777" w:rsidR="0099353E" w:rsidRPr="0099353E" w:rsidRDefault="0099353E" w:rsidP="0099353E">
      <w:pPr>
        <w:pStyle w:val="BodyText"/>
        <w:rPr>
          <w:rFonts w:hint="cs"/>
          <w:rtl/>
        </w:rPr>
      </w:pPr>
      <w:r w:rsidRPr="0099353E">
        <w:rPr>
          <w:rFonts w:hint="cs"/>
          <w:rtl/>
        </w:rPr>
        <w:tab/>
        <w:t xml:space="preserve"> זה לא קשור לבחירות. </w:t>
      </w:r>
    </w:p>
    <w:p w14:paraId="7FB8780E" w14:textId="77777777" w:rsidR="0099353E" w:rsidRPr="0099353E" w:rsidRDefault="0099353E" w:rsidP="0099353E">
      <w:pPr>
        <w:pStyle w:val="BodyText"/>
        <w:rPr>
          <w:rFonts w:hint="cs"/>
          <w:rtl/>
        </w:rPr>
      </w:pPr>
    </w:p>
    <w:p w14:paraId="62E2AFCA" w14:textId="77777777" w:rsidR="0099353E" w:rsidRPr="0099353E" w:rsidRDefault="0099353E" w:rsidP="0099353E">
      <w:pPr>
        <w:pStyle w:val="BodyText"/>
        <w:rPr>
          <w:rFonts w:hint="cs"/>
          <w:rtl/>
        </w:rPr>
      </w:pPr>
      <w:r w:rsidRPr="0099353E">
        <w:rPr>
          <w:rFonts w:hint="cs"/>
          <w:u w:val="single"/>
          <w:rtl/>
        </w:rPr>
        <w:t>מנחם בן ששון:</w:t>
      </w:r>
    </w:p>
    <w:p w14:paraId="2D7EB838" w14:textId="77777777" w:rsidR="0099353E" w:rsidRPr="0099353E" w:rsidRDefault="0099353E" w:rsidP="0099353E">
      <w:pPr>
        <w:pStyle w:val="BodyText"/>
        <w:rPr>
          <w:rFonts w:hint="cs"/>
          <w:rtl/>
        </w:rPr>
      </w:pPr>
    </w:p>
    <w:p w14:paraId="716DFC08" w14:textId="77777777" w:rsidR="0099353E" w:rsidRPr="0099353E" w:rsidRDefault="0099353E" w:rsidP="0099353E">
      <w:pPr>
        <w:pStyle w:val="BodyText"/>
        <w:rPr>
          <w:rFonts w:hint="cs"/>
          <w:rtl/>
        </w:rPr>
      </w:pPr>
      <w:r w:rsidRPr="0099353E">
        <w:rPr>
          <w:rFonts w:hint="cs"/>
          <w:rtl/>
        </w:rPr>
        <w:tab/>
        <w:t>אני מתייחס למה שאמר חבר-הכנסת יצחקי. הוא אמר "בחירות". ענייני בחירות נעשים אך ורק בו</w:t>
      </w:r>
      <w:smartTag w:uri="urn:schemas-microsoft-com:office:smarttags" w:element="PersonName">
        <w:r w:rsidRPr="0099353E">
          <w:rPr>
            <w:rFonts w:hint="cs"/>
            <w:rtl/>
          </w:rPr>
          <w:t>ועדת החוקה</w:t>
        </w:r>
      </w:smartTag>
      <w:r w:rsidRPr="0099353E">
        <w:rPr>
          <w:rFonts w:hint="cs"/>
          <w:rtl/>
        </w:rPr>
        <w:t xml:space="preserve">, חוק ומשפט. </w:t>
      </w:r>
    </w:p>
    <w:p w14:paraId="236AA7E2" w14:textId="77777777" w:rsidR="0099353E" w:rsidRPr="0099353E" w:rsidRDefault="0099353E" w:rsidP="0099353E">
      <w:pPr>
        <w:pStyle w:val="BodyText"/>
        <w:rPr>
          <w:rFonts w:hint="cs"/>
          <w:rtl/>
        </w:rPr>
      </w:pPr>
    </w:p>
    <w:p w14:paraId="4DB74F02" w14:textId="77777777" w:rsidR="0099353E" w:rsidRPr="0099353E" w:rsidRDefault="0099353E" w:rsidP="0099353E">
      <w:pPr>
        <w:pStyle w:val="BodyText"/>
        <w:rPr>
          <w:rFonts w:hint="cs"/>
          <w:rtl/>
        </w:rPr>
      </w:pPr>
      <w:r w:rsidRPr="0099353E">
        <w:rPr>
          <w:rFonts w:hint="cs"/>
          <w:rtl/>
        </w:rPr>
        <w:tab/>
        <w:t>אני מגיע לסעיף השלישי. רוצים למחוק חוק יסוד או למחוק התייחסות לחוק יסוד שהכנסת חוקקה באמצעים פרוצדורליים?</w:t>
      </w:r>
    </w:p>
    <w:p w14:paraId="0C5EEBA0" w14:textId="77777777" w:rsidR="0099353E" w:rsidRPr="0099353E" w:rsidRDefault="0099353E" w:rsidP="0099353E">
      <w:pPr>
        <w:pStyle w:val="BodyText"/>
        <w:rPr>
          <w:rFonts w:hint="cs"/>
          <w:rtl/>
        </w:rPr>
      </w:pPr>
    </w:p>
    <w:p w14:paraId="3082222E" w14:textId="77777777" w:rsidR="0099353E" w:rsidRPr="0099353E" w:rsidRDefault="0099353E" w:rsidP="0099353E">
      <w:pPr>
        <w:bidi/>
        <w:jc w:val="both"/>
        <w:rPr>
          <w:rFonts w:cs="David" w:hint="cs"/>
          <w:u w:val="single"/>
          <w:rtl/>
        </w:rPr>
      </w:pPr>
      <w:r w:rsidRPr="0099353E">
        <w:rPr>
          <w:rFonts w:cs="David" w:hint="cs"/>
          <w:u w:val="single"/>
          <w:rtl/>
        </w:rPr>
        <w:t>אביגדור יצחקי:</w:t>
      </w:r>
    </w:p>
    <w:p w14:paraId="0B661C60" w14:textId="77777777" w:rsidR="0099353E" w:rsidRPr="0099353E" w:rsidRDefault="0099353E" w:rsidP="0099353E">
      <w:pPr>
        <w:pStyle w:val="BodyText"/>
        <w:rPr>
          <w:rFonts w:hint="cs"/>
          <w:rtl/>
        </w:rPr>
      </w:pPr>
    </w:p>
    <w:p w14:paraId="675B444C" w14:textId="77777777" w:rsidR="0099353E" w:rsidRPr="0099353E" w:rsidRDefault="0099353E" w:rsidP="0099353E">
      <w:pPr>
        <w:pStyle w:val="BodyText"/>
        <w:rPr>
          <w:rFonts w:hint="cs"/>
          <w:rtl/>
        </w:rPr>
      </w:pPr>
      <w:r w:rsidRPr="0099353E">
        <w:rPr>
          <w:rFonts w:hint="cs"/>
          <w:rtl/>
        </w:rPr>
        <w:tab/>
        <w:t xml:space="preserve">זה חוק יסוד שלא קיים. אין חוק כזה. </w:t>
      </w:r>
    </w:p>
    <w:p w14:paraId="33580501" w14:textId="77777777" w:rsidR="0099353E" w:rsidRPr="0099353E" w:rsidRDefault="0099353E" w:rsidP="0099353E">
      <w:pPr>
        <w:pStyle w:val="BodyText"/>
        <w:rPr>
          <w:rFonts w:hint="cs"/>
          <w:rtl/>
        </w:rPr>
      </w:pPr>
    </w:p>
    <w:p w14:paraId="52C4D8B2" w14:textId="77777777" w:rsidR="0099353E" w:rsidRPr="0099353E" w:rsidRDefault="0099353E" w:rsidP="0099353E">
      <w:pPr>
        <w:bidi/>
        <w:jc w:val="both"/>
        <w:rPr>
          <w:rFonts w:cs="David" w:hint="cs"/>
          <w:rtl/>
        </w:rPr>
      </w:pPr>
      <w:r w:rsidRPr="0099353E">
        <w:rPr>
          <w:rFonts w:cs="David" w:hint="cs"/>
          <w:u w:val="single"/>
          <w:rtl/>
        </w:rPr>
        <w:t>ראובן ריבלין:</w:t>
      </w:r>
    </w:p>
    <w:p w14:paraId="64B9FCA1" w14:textId="77777777" w:rsidR="0099353E" w:rsidRPr="0099353E" w:rsidRDefault="0099353E" w:rsidP="0099353E">
      <w:pPr>
        <w:pStyle w:val="BodyText"/>
        <w:rPr>
          <w:rFonts w:hint="cs"/>
          <w:rtl/>
        </w:rPr>
      </w:pPr>
    </w:p>
    <w:p w14:paraId="4E1D8FC5" w14:textId="77777777" w:rsidR="0099353E" w:rsidRPr="0099353E" w:rsidRDefault="0099353E" w:rsidP="0099353E">
      <w:pPr>
        <w:pStyle w:val="BodyText"/>
        <w:rPr>
          <w:rFonts w:hint="cs"/>
          <w:rtl/>
        </w:rPr>
      </w:pPr>
      <w:r w:rsidRPr="0099353E">
        <w:rPr>
          <w:rFonts w:hint="cs"/>
          <w:rtl/>
        </w:rPr>
        <w:tab/>
        <w:t xml:space="preserve">יושב-ראש </w:t>
      </w:r>
      <w:smartTag w:uri="urn:schemas-microsoft-com:office:smarttags" w:element="PersonName">
        <w:r w:rsidRPr="0099353E">
          <w:rPr>
            <w:rFonts w:hint="cs"/>
            <w:rtl/>
          </w:rPr>
          <w:t>ועדת החוקה</w:t>
        </w:r>
      </w:smartTag>
      <w:r w:rsidRPr="0099353E">
        <w:rPr>
          <w:rFonts w:hint="cs"/>
          <w:rtl/>
        </w:rPr>
        <w:t xml:space="preserve"> מציע לנו הצעה מסוכנת מאוד, לפעול לפי שורת ההיגיון. </w:t>
      </w:r>
    </w:p>
    <w:p w14:paraId="5F2145E4" w14:textId="77777777" w:rsidR="0099353E" w:rsidRPr="0099353E" w:rsidRDefault="0099353E" w:rsidP="0099353E">
      <w:pPr>
        <w:pStyle w:val="BodyText"/>
        <w:rPr>
          <w:rFonts w:hint="cs"/>
          <w:rtl/>
        </w:rPr>
      </w:pPr>
    </w:p>
    <w:p w14:paraId="1A83270E" w14:textId="77777777" w:rsidR="0099353E" w:rsidRPr="0099353E" w:rsidRDefault="0099353E" w:rsidP="0099353E">
      <w:pPr>
        <w:bidi/>
        <w:jc w:val="both"/>
        <w:rPr>
          <w:rFonts w:cs="David" w:hint="cs"/>
          <w:rtl/>
        </w:rPr>
      </w:pPr>
      <w:r w:rsidRPr="0099353E">
        <w:rPr>
          <w:rFonts w:cs="David" w:hint="cs"/>
          <w:u w:val="single"/>
          <w:rtl/>
        </w:rPr>
        <w:t>זהבה גלאון:</w:t>
      </w:r>
    </w:p>
    <w:p w14:paraId="347DF4CA" w14:textId="77777777" w:rsidR="0099353E" w:rsidRPr="0099353E" w:rsidRDefault="0099353E" w:rsidP="0099353E">
      <w:pPr>
        <w:bidi/>
        <w:jc w:val="both"/>
        <w:rPr>
          <w:rFonts w:cs="David" w:hint="cs"/>
          <w:rtl/>
        </w:rPr>
      </w:pPr>
    </w:p>
    <w:p w14:paraId="5F24C5C5" w14:textId="77777777" w:rsidR="0099353E" w:rsidRPr="0099353E" w:rsidRDefault="0099353E" w:rsidP="0099353E">
      <w:pPr>
        <w:pStyle w:val="BodyText"/>
        <w:rPr>
          <w:rFonts w:hint="cs"/>
          <w:rtl/>
        </w:rPr>
      </w:pPr>
      <w:r w:rsidRPr="0099353E">
        <w:rPr>
          <w:rFonts w:hint="cs"/>
          <w:rtl/>
        </w:rPr>
        <w:tab/>
        <w:t xml:space="preserve"> הוא ממש מגזים. הוא חושב שצריך לפעול לפי השכל הישר. </w:t>
      </w:r>
    </w:p>
    <w:p w14:paraId="20C3EEFC" w14:textId="77777777" w:rsidR="0099353E" w:rsidRPr="0099353E" w:rsidRDefault="0099353E" w:rsidP="0099353E">
      <w:pPr>
        <w:pStyle w:val="BodyText"/>
        <w:rPr>
          <w:rFonts w:hint="cs"/>
          <w:rtl/>
        </w:rPr>
      </w:pPr>
    </w:p>
    <w:p w14:paraId="17B3F9EA" w14:textId="77777777" w:rsidR="0099353E" w:rsidRPr="0099353E" w:rsidRDefault="0099353E" w:rsidP="0099353E">
      <w:pPr>
        <w:bidi/>
        <w:jc w:val="both"/>
        <w:rPr>
          <w:rFonts w:cs="David" w:hint="cs"/>
          <w:u w:val="single"/>
          <w:rtl/>
        </w:rPr>
      </w:pPr>
      <w:r w:rsidRPr="0099353E">
        <w:rPr>
          <w:rFonts w:cs="David" w:hint="cs"/>
          <w:u w:val="single"/>
          <w:rtl/>
        </w:rPr>
        <w:t>רוחמה אברהם:</w:t>
      </w:r>
    </w:p>
    <w:p w14:paraId="6E873A9B" w14:textId="77777777" w:rsidR="0099353E" w:rsidRPr="0099353E" w:rsidRDefault="0099353E" w:rsidP="0099353E">
      <w:pPr>
        <w:pStyle w:val="BodyText"/>
        <w:rPr>
          <w:rFonts w:hint="cs"/>
          <w:rtl/>
        </w:rPr>
      </w:pPr>
    </w:p>
    <w:p w14:paraId="54E039C7" w14:textId="77777777" w:rsidR="0099353E" w:rsidRPr="0099353E" w:rsidRDefault="0099353E" w:rsidP="0099353E">
      <w:pPr>
        <w:pStyle w:val="BodyText"/>
        <w:rPr>
          <w:rFonts w:hint="cs"/>
          <w:rtl/>
        </w:rPr>
      </w:pPr>
      <w:r w:rsidRPr="0099353E">
        <w:rPr>
          <w:rFonts w:hint="cs"/>
          <w:rtl/>
        </w:rPr>
        <w:tab/>
        <w:t>חברי-הכנסת, אני מבקשת לאפשר לחבר הכנסת בן ששון להמשיך.</w:t>
      </w:r>
    </w:p>
    <w:p w14:paraId="39156FAB" w14:textId="77777777" w:rsidR="0099353E" w:rsidRPr="0099353E" w:rsidRDefault="0099353E" w:rsidP="0099353E">
      <w:pPr>
        <w:pStyle w:val="BodyText"/>
        <w:rPr>
          <w:rFonts w:hint="cs"/>
          <w:rtl/>
        </w:rPr>
      </w:pPr>
    </w:p>
    <w:p w14:paraId="0669CDF0" w14:textId="77777777" w:rsidR="0099353E" w:rsidRPr="0099353E" w:rsidRDefault="0099353E" w:rsidP="0099353E">
      <w:pPr>
        <w:pStyle w:val="BodyText"/>
        <w:rPr>
          <w:rFonts w:hint="cs"/>
          <w:rtl/>
        </w:rPr>
      </w:pPr>
      <w:r w:rsidRPr="0099353E">
        <w:rPr>
          <w:rFonts w:hint="cs"/>
          <w:u w:val="single"/>
          <w:rtl/>
        </w:rPr>
        <w:t>מנחם בן ששון:</w:t>
      </w:r>
    </w:p>
    <w:p w14:paraId="240E295C" w14:textId="77777777" w:rsidR="0099353E" w:rsidRPr="0099353E" w:rsidRDefault="0099353E" w:rsidP="0099353E">
      <w:pPr>
        <w:pStyle w:val="BodyText"/>
        <w:rPr>
          <w:rFonts w:hint="cs"/>
          <w:rtl/>
        </w:rPr>
      </w:pPr>
    </w:p>
    <w:p w14:paraId="4E55789A" w14:textId="77777777" w:rsidR="0099353E" w:rsidRPr="0099353E" w:rsidRDefault="0099353E" w:rsidP="0099353E">
      <w:pPr>
        <w:pStyle w:val="BodyText"/>
        <w:rPr>
          <w:rFonts w:hint="cs"/>
          <w:rtl/>
        </w:rPr>
      </w:pPr>
      <w:r w:rsidRPr="0099353E">
        <w:rPr>
          <w:rFonts w:hint="cs"/>
          <w:rtl/>
        </w:rPr>
        <w:tab/>
        <w:t xml:space="preserve">רבותיי, סעיף 13א(1) מציין מה תפקידה של ועדת הכנסת. סעיף 13א(6) מציין מה תפקידה של </w:t>
      </w:r>
      <w:smartTag w:uri="urn:schemas-microsoft-com:office:smarttags" w:element="PersonName">
        <w:r w:rsidRPr="0099353E">
          <w:rPr>
            <w:rFonts w:hint="cs"/>
            <w:rtl/>
          </w:rPr>
          <w:t>ועדת החוקה</w:t>
        </w:r>
      </w:smartTag>
      <w:r w:rsidRPr="0099353E">
        <w:rPr>
          <w:rFonts w:hint="cs"/>
          <w:rtl/>
        </w:rPr>
        <w:t>. שוועדה של הכנסת תעבור על החוק?</w:t>
      </w:r>
    </w:p>
    <w:p w14:paraId="40007F0B" w14:textId="77777777" w:rsidR="0099353E" w:rsidRPr="0099353E" w:rsidRDefault="0099353E" w:rsidP="0099353E">
      <w:pPr>
        <w:pStyle w:val="BodyText"/>
        <w:rPr>
          <w:rFonts w:hint="cs"/>
          <w:rtl/>
        </w:rPr>
      </w:pPr>
    </w:p>
    <w:p w14:paraId="6E168D54"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7238C287" w14:textId="77777777" w:rsidR="0099353E" w:rsidRPr="0099353E" w:rsidRDefault="0099353E" w:rsidP="0099353E">
      <w:pPr>
        <w:bidi/>
        <w:jc w:val="both"/>
        <w:rPr>
          <w:rFonts w:cs="David" w:hint="cs"/>
          <w:u w:val="single"/>
          <w:rtl/>
        </w:rPr>
      </w:pPr>
    </w:p>
    <w:p w14:paraId="068BAE5B" w14:textId="77777777" w:rsidR="0099353E" w:rsidRPr="0099353E" w:rsidRDefault="0099353E" w:rsidP="0099353E">
      <w:pPr>
        <w:pStyle w:val="BodyText"/>
        <w:rPr>
          <w:rFonts w:hint="cs"/>
          <w:rtl/>
        </w:rPr>
      </w:pPr>
      <w:r w:rsidRPr="0099353E">
        <w:rPr>
          <w:rFonts w:hint="cs"/>
          <w:rtl/>
        </w:rPr>
        <w:tab/>
        <w:t xml:space="preserve"> תעבור על החוק? נו, באמת.</w:t>
      </w:r>
    </w:p>
    <w:p w14:paraId="37AC8F88" w14:textId="77777777" w:rsidR="0099353E" w:rsidRPr="0099353E" w:rsidRDefault="0099353E" w:rsidP="0099353E">
      <w:pPr>
        <w:pStyle w:val="BodyText"/>
        <w:rPr>
          <w:rFonts w:hint="cs"/>
          <w:rtl/>
        </w:rPr>
      </w:pPr>
    </w:p>
    <w:p w14:paraId="720B3044" w14:textId="77777777" w:rsidR="0099353E" w:rsidRPr="0099353E" w:rsidRDefault="0099353E" w:rsidP="0099353E">
      <w:pPr>
        <w:bidi/>
        <w:jc w:val="both"/>
        <w:rPr>
          <w:rFonts w:cs="David" w:hint="cs"/>
          <w:u w:val="single"/>
          <w:rtl/>
        </w:rPr>
      </w:pPr>
      <w:r w:rsidRPr="0099353E">
        <w:rPr>
          <w:rFonts w:cs="David"/>
          <w:u w:val="single"/>
          <w:rtl/>
        </w:rPr>
        <w:br w:type="page"/>
      </w:r>
      <w:r w:rsidRPr="0099353E">
        <w:rPr>
          <w:rFonts w:cs="David" w:hint="cs"/>
          <w:u w:val="single"/>
          <w:rtl/>
        </w:rPr>
        <w:t>רוחמה אברהם:</w:t>
      </w:r>
    </w:p>
    <w:p w14:paraId="32479511" w14:textId="77777777" w:rsidR="0099353E" w:rsidRPr="0099353E" w:rsidRDefault="0099353E" w:rsidP="0099353E">
      <w:pPr>
        <w:pStyle w:val="BodyText"/>
        <w:rPr>
          <w:rFonts w:hint="cs"/>
          <w:rtl/>
        </w:rPr>
      </w:pPr>
    </w:p>
    <w:p w14:paraId="7F2E8A75" w14:textId="77777777" w:rsidR="0099353E" w:rsidRPr="0099353E" w:rsidRDefault="0099353E" w:rsidP="0099353E">
      <w:pPr>
        <w:pStyle w:val="BodyText"/>
        <w:rPr>
          <w:rFonts w:hint="cs"/>
          <w:rtl/>
        </w:rPr>
      </w:pPr>
      <w:r w:rsidRPr="0099353E">
        <w:rPr>
          <w:rFonts w:hint="cs"/>
          <w:rtl/>
        </w:rPr>
        <w:tab/>
        <w:t xml:space="preserve">תן לו להשמיע את הטיעון. ביקשת רשות דיבור ותקבל אותה, אבל אל תפריע לו. </w:t>
      </w:r>
    </w:p>
    <w:p w14:paraId="3782B02D" w14:textId="77777777" w:rsidR="0099353E" w:rsidRPr="0099353E" w:rsidRDefault="0099353E" w:rsidP="0099353E">
      <w:pPr>
        <w:pStyle w:val="BodyText"/>
        <w:rPr>
          <w:rFonts w:hint="cs"/>
          <w:rtl/>
        </w:rPr>
      </w:pPr>
    </w:p>
    <w:p w14:paraId="2BAD89FD" w14:textId="77777777" w:rsidR="0099353E" w:rsidRPr="0099353E" w:rsidRDefault="0099353E" w:rsidP="0099353E">
      <w:pPr>
        <w:pStyle w:val="BodyText"/>
        <w:rPr>
          <w:rFonts w:hint="cs"/>
          <w:rtl/>
        </w:rPr>
      </w:pPr>
      <w:r w:rsidRPr="0099353E">
        <w:rPr>
          <w:rFonts w:hint="cs"/>
          <w:u w:val="single"/>
          <w:rtl/>
        </w:rPr>
        <w:t>מנחם בן ששון:</w:t>
      </w:r>
    </w:p>
    <w:p w14:paraId="3B936802" w14:textId="77777777" w:rsidR="0099353E" w:rsidRPr="0099353E" w:rsidRDefault="0099353E" w:rsidP="0099353E">
      <w:pPr>
        <w:pStyle w:val="BodyText"/>
        <w:rPr>
          <w:rFonts w:hint="cs"/>
          <w:rtl/>
        </w:rPr>
      </w:pPr>
    </w:p>
    <w:p w14:paraId="2109D7F1" w14:textId="77777777" w:rsidR="0099353E" w:rsidRPr="0099353E" w:rsidRDefault="0099353E" w:rsidP="0099353E">
      <w:pPr>
        <w:pStyle w:val="BodyText"/>
        <w:rPr>
          <w:rFonts w:hint="cs"/>
          <w:rtl/>
        </w:rPr>
      </w:pPr>
      <w:r w:rsidRPr="0099353E">
        <w:rPr>
          <w:rFonts w:hint="cs"/>
          <w:rtl/>
        </w:rPr>
        <w:tab/>
        <w:t>לשנות סדרי מנהל בתוך הבית. הנקודה האחרונה היא הנקודה האישית. להבדיל ממה שיועצים לי חברים, הרבה פעמים אני מביא לכנסת חוק שנעשה בוועדת חוקה ואני מתנגד לו. אני נמצא במיעוט בו</w:t>
      </w:r>
      <w:smartTag w:uri="urn:schemas-microsoft-com:office:smarttags" w:element="PersonName">
        <w:r w:rsidRPr="0099353E">
          <w:rPr>
            <w:rFonts w:hint="cs"/>
            <w:rtl/>
          </w:rPr>
          <w:t>ועדת החוקה</w:t>
        </w:r>
      </w:smartTag>
      <w:r w:rsidRPr="0099353E">
        <w:rPr>
          <w:rFonts w:hint="cs"/>
          <w:rtl/>
        </w:rPr>
        <w:t>. ועדת החוק היא לא ועדה של אדם היא ועדה של הכנסת. תפקידי להביא דברים לדיון המקצועי ביותר. במקרה הזה, אין ועדה אחרת שיכולה לעשות את זה, מבחינת הסמכות, כמו ועדת חוקה. למשוך את זה מו</w:t>
      </w:r>
      <w:smartTag w:uri="urn:schemas-microsoft-com:office:smarttags" w:element="PersonName">
        <w:r w:rsidRPr="0099353E">
          <w:rPr>
            <w:rFonts w:hint="cs"/>
            <w:rtl/>
          </w:rPr>
          <w:t>ועדת החוקה</w:t>
        </w:r>
      </w:smartTag>
      <w:r w:rsidRPr="0099353E">
        <w:rPr>
          <w:rFonts w:hint="cs"/>
          <w:rtl/>
        </w:rPr>
        <w:t xml:space="preserve"> זה משיקולים שהם לא משיקולים העניין וההיגיון. באותה צורה, בזמנו שכנעתם אותי והסברתם לי - - - </w:t>
      </w:r>
    </w:p>
    <w:p w14:paraId="11ADE968" w14:textId="77777777" w:rsidR="0099353E" w:rsidRPr="0099353E" w:rsidRDefault="0099353E" w:rsidP="0099353E">
      <w:pPr>
        <w:pStyle w:val="BodyText"/>
        <w:rPr>
          <w:rFonts w:hint="cs"/>
          <w:rtl/>
        </w:rPr>
      </w:pPr>
    </w:p>
    <w:p w14:paraId="57DFFEBD" w14:textId="77777777" w:rsidR="0099353E" w:rsidRPr="0099353E" w:rsidRDefault="0099353E" w:rsidP="0099353E">
      <w:pPr>
        <w:bidi/>
        <w:jc w:val="both"/>
        <w:rPr>
          <w:rFonts w:cs="David" w:hint="cs"/>
          <w:rtl/>
        </w:rPr>
      </w:pPr>
      <w:r w:rsidRPr="0099353E">
        <w:rPr>
          <w:rFonts w:cs="David" w:hint="cs"/>
          <w:u w:val="single"/>
          <w:rtl/>
        </w:rPr>
        <w:t>יורם מרציאנו:</w:t>
      </w:r>
    </w:p>
    <w:p w14:paraId="473C8F32" w14:textId="77777777" w:rsidR="0099353E" w:rsidRPr="0099353E" w:rsidRDefault="0099353E" w:rsidP="0099353E">
      <w:pPr>
        <w:pStyle w:val="BodyText"/>
        <w:rPr>
          <w:rFonts w:hint="cs"/>
          <w:rtl/>
        </w:rPr>
      </w:pPr>
    </w:p>
    <w:p w14:paraId="794E58A3" w14:textId="77777777" w:rsidR="0099353E" w:rsidRPr="0099353E" w:rsidRDefault="0099353E" w:rsidP="0099353E">
      <w:pPr>
        <w:pStyle w:val="BodyText"/>
        <w:numPr>
          <w:ilvl w:val="0"/>
          <w:numId w:val="2"/>
        </w:numPr>
        <w:ind w:right="0"/>
        <w:rPr>
          <w:rFonts w:hint="cs"/>
          <w:rtl/>
        </w:rPr>
      </w:pPr>
      <w:r w:rsidRPr="0099353E">
        <w:rPr>
          <w:rFonts w:hint="cs"/>
          <w:rtl/>
        </w:rPr>
        <w:t xml:space="preserve">- -  </w:t>
      </w:r>
    </w:p>
    <w:p w14:paraId="4DAB5F7F" w14:textId="77777777" w:rsidR="0099353E" w:rsidRPr="0099353E" w:rsidRDefault="0099353E" w:rsidP="0099353E">
      <w:pPr>
        <w:pStyle w:val="BodyText"/>
        <w:rPr>
          <w:rFonts w:hint="cs"/>
          <w:rtl/>
        </w:rPr>
      </w:pPr>
    </w:p>
    <w:p w14:paraId="427B75C3"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15617F87" w14:textId="77777777" w:rsidR="0099353E" w:rsidRPr="0099353E" w:rsidRDefault="0099353E" w:rsidP="0099353E">
      <w:pPr>
        <w:bidi/>
        <w:jc w:val="both"/>
        <w:rPr>
          <w:rFonts w:cs="David" w:hint="cs"/>
          <w:rtl/>
        </w:rPr>
      </w:pPr>
    </w:p>
    <w:p w14:paraId="58660EAC" w14:textId="77777777" w:rsidR="0099353E" w:rsidRPr="0099353E" w:rsidRDefault="0099353E" w:rsidP="0099353E">
      <w:pPr>
        <w:bidi/>
        <w:jc w:val="both"/>
        <w:rPr>
          <w:rFonts w:cs="David" w:hint="cs"/>
          <w:rtl/>
        </w:rPr>
      </w:pPr>
      <w:r w:rsidRPr="0099353E">
        <w:rPr>
          <w:rFonts w:cs="David" w:hint="cs"/>
          <w:rtl/>
        </w:rPr>
        <w:tab/>
        <w:t xml:space="preserve">חבר-הכנסת מרציאנו, אני קוראת אותך לסדר. </w:t>
      </w:r>
    </w:p>
    <w:p w14:paraId="5E4DB1E7" w14:textId="77777777" w:rsidR="0099353E" w:rsidRPr="0099353E" w:rsidRDefault="0099353E" w:rsidP="0099353E">
      <w:pPr>
        <w:pStyle w:val="BodyText"/>
        <w:rPr>
          <w:rFonts w:hint="cs"/>
          <w:rtl/>
        </w:rPr>
      </w:pPr>
    </w:p>
    <w:p w14:paraId="65AEC774" w14:textId="77777777" w:rsidR="0099353E" w:rsidRPr="0099353E" w:rsidRDefault="0099353E" w:rsidP="0099353E">
      <w:pPr>
        <w:pStyle w:val="BodyText"/>
        <w:rPr>
          <w:rFonts w:hint="cs"/>
          <w:rtl/>
        </w:rPr>
      </w:pPr>
      <w:r w:rsidRPr="0099353E">
        <w:rPr>
          <w:rFonts w:hint="cs"/>
          <w:u w:val="single"/>
          <w:rtl/>
        </w:rPr>
        <w:t>מנחם בן ששון:</w:t>
      </w:r>
    </w:p>
    <w:p w14:paraId="7D26937D" w14:textId="77777777" w:rsidR="0099353E" w:rsidRPr="0099353E" w:rsidRDefault="0099353E" w:rsidP="0099353E">
      <w:pPr>
        <w:bidi/>
        <w:jc w:val="both"/>
        <w:rPr>
          <w:rFonts w:cs="David" w:hint="cs"/>
          <w:rtl/>
        </w:rPr>
      </w:pPr>
    </w:p>
    <w:p w14:paraId="4BF52742" w14:textId="77777777" w:rsidR="0099353E" w:rsidRPr="0099353E" w:rsidRDefault="0099353E" w:rsidP="0099353E">
      <w:pPr>
        <w:bidi/>
        <w:jc w:val="both"/>
        <w:rPr>
          <w:rFonts w:cs="David" w:hint="cs"/>
          <w:rtl/>
        </w:rPr>
      </w:pPr>
      <w:r w:rsidRPr="0099353E">
        <w:rPr>
          <w:rFonts w:cs="David" w:hint="cs"/>
          <w:rtl/>
        </w:rPr>
        <w:tab/>
        <w:t xml:space="preserve">באותה צורה אני אומר עכשיו שזה יהיה תקדים שאחריו יעשו עוד מעשים מהסוג הזה ויביאו לוועדה למעמד האישה את החוק הזה, למשל. </w:t>
      </w:r>
    </w:p>
    <w:p w14:paraId="16EFEAC4" w14:textId="77777777" w:rsidR="0099353E" w:rsidRPr="0099353E" w:rsidRDefault="0099353E" w:rsidP="0099353E">
      <w:pPr>
        <w:bidi/>
        <w:jc w:val="both"/>
        <w:rPr>
          <w:rFonts w:cs="David" w:hint="cs"/>
          <w:rtl/>
        </w:rPr>
      </w:pPr>
    </w:p>
    <w:p w14:paraId="0D0E283D"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732A6720" w14:textId="77777777" w:rsidR="0099353E" w:rsidRPr="0099353E" w:rsidRDefault="0099353E" w:rsidP="0099353E">
      <w:pPr>
        <w:bidi/>
        <w:jc w:val="both"/>
        <w:rPr>
          <w:rFonts w:cs="David" w:hint="cs"/>
          <w:rtl/>
        </w:rPr>
      </w:pPr>
    </w:p>
    <w:p w14:paraId="3CC334F4" w14:textId="77777777" w:rsidR="0099353E" w:rsidRPr="0099353E" w:rsidRDefault="0099353E" w:rsidP="0099353E">
      <w:pPr>
        <w:bidi/>
        <w:jc w:val="both"/>
        <w:rPr>
          <w:rFonts w:cs="David" w:hint="cs"/>
          <w:rtl/>
        </w:rPr>
      </w:pPr>
      <w:r w:rsidRPr="0099353E">
        <w:rPr>
          <w:rFonts w:cs="David" w:hint="cs"/>
          <w:rtl/>
        </w:rPr>
        <w:tab/>
        <w:t xml:space="preserve">אני מודה לך, אדוני. חבר-הכנסת סער, בבקשה. </w:t>
      </w:r>
    </w:p>
    <w:p w14:paraId="27D35813" w14:textId="77777777" w:rsidR="0099353E" w:rsidRPr="0099353E" w:rsidRDefault="0099353E" w:rsidP="0099353E">
      <w:pPr>
        <w:bidi/>
        <w:jc w:val="both"/>
        <w:rPr>
          <w:rFonts w:cs="David" w:hint="cs"/>
          <w:rtl/>
        </w:rPr>
      </w:pPr>
    </w:p>
    <w:p w14:paraId="71E685CD"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33A7EC74" w14:textId="77777777" w:rsidR="0099353E" w:rsidRPr="0099353E" w:rsidRDefault="0099353E" w:rsidP="0099353E">
      <w:pPr>
        <w:bidi/>
        <w:jc w:val="both"/>
        <w:rPr>
          <w:rFonts w:cs="David" w:hint="cs"/>
          <w:u w:val="single"/>
          <w:rtl/>
        </w:rPr>
      </w:pPr>
    </w:p>
    <w:p w14:paraId="4C26F608" w14:textId="77777777" w:rsidR="0099353E" w:rsidRPr="0099353E" w:rsidRDefault="0099353E" w:rsidP="0099353E">
      <w:pPr>
        <w:bidi/>
        <w:jc w:val="both"/>
        <w:rPr>
          <w:rFonts w:cs="David" w:hint="cs"/>
          <w:rtl/>
        </w:rPr>
      </w:pPr>
      <w:r w:rsidRPr="0099353E">
        <w:rPr>
          <w:rFonts w:cs="David" w:hint="cs"/>
          <w:rtl/>
        </w:rPr>
        <w:tab/>
        <w:t xml:space="preserve"> גברתי, במליאה הצעתי להעביר את החוק לוועדה לקידום מעמד האישה. יחד עם זאת, לנוכח הנימוקים שנשמעו חזרתי בי ואני תומך בהעברתו לוועדת הכנסת, ואני רוצה לנמק. הרוב בכנסת, בצורה ברורה וחד-משמעית, הצביע בעד החוק של חברי-הכנסת יצחקי, מרציאנו ואחרים שהציעו את החוק. יש משקל לכך שחבר הכנסת בן-ששון </w:t>
      </w:r>
      <w:r w:rsidRPr="0099353E">
        <w:rPr>
          <w:rFonts w:cs="David"/>
          <w:rtl/>
        </w:rPr>
        <w:t>–</w:t>
      </w:r>
      <w:r w:rsidRPr="0099353E">
        <w:rPr>
          <w:rFonts w:cs="David" w:hint="cs"/>
          <w:rtl/>
        </w:rPr>
        <w:t xml:space="preserve"> לא רק כנאמנו של ראש הממשלה, שהיה בין הבודדים שהצביעו נגד החוק, אלא גם בתפיסת עולם </w:t>
      </w:r>
      <w:r w:rsidRPr="0099353E">
        <w:rPr>
          <w:rFonts w:cs="David"/>
          <w:rtl/>
        </w:rPr>
        <w:t>–</w:t>
      </w:r>
      <w:r w:rsidRPr="0099353E">
        <w:rPr>
          <w:rFonts w:cs="David" w:hint="cs"/>
          <w:rtl/>
        </w:rPr>
        <w:t xml:space="preserve"> מתנגד לחוק והכוונה היא לעשות סיכול ממוקד לרוב בכנסת בו</w:t>
      </w:r>
      <w:smartTag w:uri="urn:schemas-microsoft-com:office:smarttags" w:element="PersonName">
        <w:r w:rsidRPr="0099353E">
          <w:rPr>
            <w:rFonts w:cs="David" w:hint="cs"/>
            <w:rtl/>
          </w:rPr>
          <w:t>ועדת החוקה</w:t>
        </w:r>
      </w:smartTag>
      <w:r w:rsidRPr="0099353E">
        <w:rPr>
          <w:rFonts w:cs="David" w:hint="cs"/>
          <w:rtl/>
        </w:rPr>
        <w:t xml:space="preserve">. </w:t>
      </w:r>
    </w:p>
    <w:p w14:paraId="0DB96D39" w14:textId="77777777" w:rsidR="0099353E" w:rsidRPr="0099353E" w:rsidRDefault="0099353E" w:rsidP="0099353E">
      <w:pPr>
        <w:bidi/>
        <w:jc w:val="both"/>
        <w:rPr>
          <w:rFonts w:cs="David" w:hint="cs"/>
          <w:rtl/>
        </w:rPr>
      </w:pPr>
    </w:p>
    <w:p w14:paraId="1D9FCECB" w14:textId="77777777" w:rsidR="0099353E" w:rsidRPr="0099353E" w:rsidRDefault="0099353E" w:rsidP="0099353E">
      <w:pPr>
        <w:bidi/>
        <w:jc w:val="both"/>
        <w:rPr>
          <w:rFonts w:cs="David" w:hint="cs"/>
          <w:rtl/>
        </w:rPr>
      </w:pPr>
      <w:r w:rsidRPr="0099353E">
        <w:rPr>
          <w:rFonts w:cs="David" w:hint="cs"/>
          <w:rtl/>
        </w:rPr>
        <w:tab/>
        <w:t xml:space="preserve">אומר יושב-ראש </w:t>
      </w:r>
      <w:smartTag w:uri="urn:schemas-microsoft-com:office:smarttags" w:element="PersonName">
        <w:r w:rsidRPr="0099353E">
          <w:rPr>
            <w:rFonts w:cs="David" w:hint="cs"/>
            <w:rtl/>
          </w:rPr>
          <w:t>ועדת החוקה</w:t>
        </w:r>
      </w:smartTag>
      <w:r w:rsidRPr="0099353E">
        <w:rPr>
          <w:rFonts w:cs="David" w:hint="cs"/>
          <w:rtl/>
        </w:rPr>
        <w:t xml:space="preserve"> שזה אומר לעבור על החוק. הרי אתה עצמך, חבר-הכנסת בן-ששון וחבריך בקואליציה, כאשר היה פה נושא חוק ההסדרים הצבעתם באין-ספור נושאים להעביר את החוקים לא לוועדה הייעודית אלא לוועדה אחרת, לפי רצון הקואליציה. </w:t>
      </w:r>
    </w:p>
    <w:p w14:paraId="16CD063C" w14:textId="77777777" w:rsidR="0099353E" w:rsidRPr="0099353E" w:rsidRDefault="0099353E" w:rsidP="0099353E">
      <w:pPr>
        <w:bidi/>
        <w:jc w:val="both"/>
        <w:rPr>
          <w:rFonts w:cs="David" w:hint="cs"/>
          <w:rtl/>
        </w:rPr>
      </w:pPr>
    </w:p>
    <w:p w14:paraId="5274E005" w14:textId="77777777" w:rsidR="0099353E" w:rsidRPr="0099353E" w:rsidRDefault="0099353E" w:rsidP="0099353E">
      <w:pPr>
        <w:bidi/>
        <w:jc w:val="both"/>
        <w:rPr>
          <w:rFonts w:cs="David" w:hint="cs"/>
          <w:rtl/>
        </w:rPr>
      </w:pPr>
      <w:r w:rsidRPr="0099353E">
        <w:rPr>
          <w:rFonts w:cs="David" w:hint="cs"/>
          <w:u w:val="single"/>
          <w:rtl/>
        </w:rPr>
        <w:t>ראובן ריבלין:</w:t>
      </w:r>
    </w:p>
    <w:p w14:paraId="68C310CE" w14:textId="77777777" w:rsidR="0099353E" w:rsidRPr="0099353E" w:rsidRDefault="0099353E" w:rsidP="0099353E">
      <w:pPr>
        <w:bidi/>
        <w:jc w:val="both"/>
        <w:rPr>
          <w:rFonts w:cs="David" w:hint="cs"/>
          <w:rtl/>
        </w:rPr>
      </w:pPr>
    </w:p>
    <w:p w14:paraId="1E68ABBE" w14:textId="77777777" w:rsidR="0099353E" w:rsidRPr="0099353E" w:rsidRDefault="0099353E" w:rsidP="0099353E">
      <w:pPr>
        <w:bidi/>
        <w:jc w:val="both"/>
        <w:rPr>
          <w:rFonts w:cs="David" w:hint="cs"/>
          <w:rtl/>
        </w:rPr>
      </w:pPr>
      <w:r w:rsidRPr="0099353E">
        <w:rPr>
          <w:rFonts w:cs="David" w:hint="cs"/>
          <w:rtl/>
        </w:rPr>
        <w:tab/>
        <w:t xml:space="preserve">כי הוא לא הבין אז את התקנון. </w:t>
      </w:r>
    </w:p>
    <w:p w14:paraId="309169FF" w14:textId="77777777" w:rsidR="0099353E" w:rsidRPr="0099353E" w:rsidRDefault="0099353E" w:rsidP="0099353E">
      <w:pPr>
        <w:bidi/>
        <w:jc w:val="both"/>
        <w:rPr>
          <w:rFonts w:cs="David" w:hint="cs"/>
          <w:rtl/>
        </w:rPr>
      </w:pPr>
    </w:p>
    <w:p w14:paraId="559C2A89"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6318ADDF" w14:textId="77777777" w:rsidR="0099353E" w:rsidRPr="0099353E" w:rsidRDefault="0099353E" w:rsidP="0099353E">
      <w:pPr>
        <w:bidi/>
        <w:jc w:val="both"/>
        <w:rPr>
          <w:rFonts w:cs="David" w:hint="cs"/>
          <w:u w:val="single"/>
          <w:rtl/>
        </w:rPr>
      </w:pPr>
    </w:p>
    <w:p w14:paraId="44D337A0" w14:textId="77777777" w:rsidR="0099353E" w:rsidRPr="0099353E" w:rsidRDefault="0099353E" w:rsidP="0099353E">
      <w:pPr>
        <w:bidi/>
        <w:jc w:val="both"/>
        <w:rPr>
          <w:rFonts w:cs="David" w:hint="cs"/>
          <w:rtl/>
        </w:rPr>
      </w:pPr>
      <w:r w:rsidRPr="0099353E">
        <w:rPr>
          <w:rFonts w:cs="David" w:hint="cs"/>
          <w:rtl/>
        </w:rPr>
        <w:tab/>
        <w:t xml:space="preserve"> יתכן, אבל יחד עם זאת שהיו דברים מעולם. גברתי היושבת ראש, בגדר סמכותה של הועדה הזאת שיקול דעת, וגם שיקול דעת פוליטי. ראינו שכשזה נוח לאנשים מסוימים הם מצביעים בגדר הדבר הזה. </w:t>
      </w:r>
    </w:p>
    <w:p w14:paraId="7609D960" w14:textId="77777777" w:rsidR="0099353E" w:rsidRPr="0099353E" w:rsidRDefault="0099353E" w:rsidP="0099353E">
      <w:pPr>
        <w:bidi/>
        <w:jc w:val="both"/>
        <w:rPr>
          <w:rFonts w:cs="David" w:hint="cs"/>
          <w:rtl/>
        </w:rPr>
      </w:pPr>
    </w:p>
    <w:p w14:paraId="72E5396C" w14:textId="77777777" w:rsidR="0099353E" w:rsidRPr="0099353E" w:rsidRDefault="0099353E" w:rsidP="0099353E">
      <w:pPr>
        <w:bidi/>
        <w:jc w:val="both"/>
        <w:rPr>
          <w:rFonts w:cs="David" w:hint="cs"/>
          <w:rtl/>
        </w:rPr>
      </w:pPr>
      <w:r w:rsidRPr="0099353E">
        <w:rPr>
          <w:rFonts w:cs="David" w:hint="cs"/>
          <w:rtl/>
        </w:rPr>
        <w:tab/>
        <w:t xml:space="preserve">יש פה גם דבר ענייני; </w:t>
      </w:r>
      <w:smartTag w:uri="urn:schemas-microsoft-com:office:smarttags" w:element="PersonName">
        <w:r w:rsidRPr="0099353E">
          <w:rPr>
            <w:rFonts w:cs="David" w:hint="cs"/>
            <w:rtl/>
          </w:rPr>
          <w:t>ועדת החוקה</w:t>
        </w:r>
      </w:smartTag>
      <w:r w:rsidRPr="0099353E">
        <w:rPr>
          <w:rFonts w:cs="David" w:hint="cs"/>
          <w:rtl/>
        </w:rPr>
        <w:t xml:space="preserve">, חוק ומשפט היא ועדה מאוד עמוסה. יש לה היום בצנרת לפחות 30 הצעות בתור. אני יודע את זה כמי שיש לו הרבה הצעות חוק שצריכות להידון בוועדה הזאת. </w:t>
      </w:r>
    </w:p>
    <w:p w14:paraId="5ED8E6AF" w14:textId="77777777" w:rsidR="0099353E" w:rsidRPr="0099353E" w:rsidRDefault="0099353E" w:rsidP="0099353E">
      <w:pPr>
        <w:bidi/>
        <w:jc w:val="both"/>
        <w:rPr>
          <w:rFonts w:cs="David" w:hint="cs"/>
          <w:rtl/>
        </w:rPr>
      </w:pPr>
    </w:p>
    <w:p w14:paraId="4216AA8E" w14:textId="77777777" w:rsidR="0099353E" w:rsidRPr="0099353E" w:rsidRDefault="0099353E" w:rsidP="0099353E">
      <w:pPr>
        <w:bidi/>
        <w:jc w:val="both"/>
        <w:rPr>
          <w:rFonts w:cs="David" w:hint="cs"/>
          <w:rtl/>
        </w:rPr>
      </w:pPr>
      <w:r w:rsidRPr="0099353E">
        <w:rPr>
          <w:rFonts w:cs="David" w:hint="cs"/>
          <w:u w:val="single"/>
          <w:rtl/>
        </w:rPr>
        <w:t>אחמד טיבי:</w:t>
      </w:r>
    </w:p>
    <w:p w14:paraId="7A99E166" w14:textId="77777777" w:rsidR="0099353E" w:rsidRPr="0099353E" w:rsidRDefault="0099353E" w:rsidP="0099353E">
      <w:pPr>
        <w:bidi/>
        <w:jc w:val="both"/>
        <w:rPr>
          <w:rFonts w:cs="David" w:hint="cs"/>
          <w:rtl/>
        </w:rPr>
      </w:pPr>
    </w:p>
    <w:p w14:paraId="7C6901C2" w14:textId="77777777" w:rsidR="0099353E" w:rsidRPr="0099353E" w:rsidRDefault="0099353E" w:rsidP="0099353E">
      <w:pPr>
        <w:bidi/>
        <w:jc w:val="both"/>
        <w:rPr>
          <w:rFonts w:cs="David" w:hint="cs"/>
          <w:rtl/>
        </w:rPr>
      </w:pPr>
      <w:r w:rsidRPr="0099353E">
        <w:rPr>
          <w:rFonts w:cs="David" w:hint="cs"/>
          <w:rtl/>
        </w:rPr>
        <w:tab/>
        <w:t xml:space="preserve"> </w:t>
      </w:r>
      <w:smartTag w:uri="urn:schemas-microsoft-com:office:smarttags" w:element="PersonName">
        <w:r w:rsidRPr="0099353E">
          <w:rPr>
            <w:rFonts w:cs="David" w:hint="cs"/>
            <w:rtl/>
          </w:rPr>
          <w:t>ועדת הכלכלה</w:t>
        </w:r>
      </w:smartTag>
      <w:r w:rsidRPr="0099353E">
        <w:rPr>
          <w:rFonts w:cs="David" w:hint="cs"/>
          <w:rtl/>
        </w:rPr>
        <w:t xml:space="preserve"> לא הייתה עמוסה לפני רבע שעה?</w:t>
      </w:r>
    </w:p>
    <w:p w14:paraId="63756B7B" w14:textId="77777777" w:rsidR="0099353E" w:rsidRPr="0099353E" w:rsidRDefault="0099353E" w:rsidP="0099353E">
      <w:pPr>
        <w:bidi/>
        <w:jc w:val="both"/>
        <w:rPr>
          <w:rFonts w:cs="David" w:hint="cs"/>
          <w:rtl/>
        </w:rPr>
      </w:pPr>
    </w:p>
    <w:p w14:paraId="2AA93F34"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39EA687C" w14:textId="77777777" w:rsidR="0099353E" w:rsidRPr="0099353E" w:rsidRDefault="0099353E" w:rsidP="0099353E">
      <w:pPr>
        <w:bidi/>
        <w:jc w:val="both"/>
        <w:rPr>
          <w:rFonts w:cs="David" w:hint="cs"/>
          <w:u w:val="single"/>
          <w:rtl/>
        </w:rPr>
      </w:pPr>
    </w:p>
    <w:p w14:paraId="70B73888" w14:textId="77777777" w:rsidR="0099353E" w:rsidRPr="0099353E" w:rsidRDefault="0099353E" w:rsidP="0099353E">
      <w:pPr>
        <w:bidi/>
        <w:jc w:val="both"/>
        <w:rPr>
          <w:rFonts w:cs="David" w:hint="cs"/>
          <w:rtl/>
        </w:rPr>
      </w:pPr>
      <w:r w:rsidRPr="0099353E">
        <w:rPr>
          <w:rFonts w:cs="David" w:hint="cs"/>
          <w:rtl/>
        </w:rPr>
        <w:tab/>
        <w:t xml:space="preserve"> אני מניח שחבר הכנסת כחלון יוכל לפנות זמן. יחד עם זאת, כאשר העברתי בנושא חוק הבוררות  - - - </w:t>
      </w:r>
    </w:p>
    <w:p w14:paraId="4000B14B" w14:textId="77777777" w:rsidR="0099353E" w:rsidRPr="0099353E" w:rsidRDefault="0099353E" w:rsidP="0099353E">
      <w:pPr>
        <w:bidi/>
        <w:jc w:val="both"/>
        <w:rPr>
          <w:rFonts w:cs="David" w:hint="cs"/>
          <w:rtl/>
        </w:rPr>
      </w:pPr>
    </w:p>
    <w:p w14:paraId="759E55B2" w14:textId="77777777" w:rsidR="0099353E" w:rsidRPr="0099353E" w:rsidRDefault="0099353E" w:rsidP="0099353E">
      <w:pPr>
        <w:bidi/>
        <w:jc w:val="both"/>
        <w:rPr>
          <w:rFonts w:cs="David" w:hint="cs"/>
          <w:rtl/>
        </w:rPr>
      </w:pPr>
      <w:r w:rsidRPr="0099353E">
        <w:rPr>
          <w:rFonts w:cs="David" w:hint="cs"/>
          <w:u w:val="single"/>
          <w:rtl/>
        </w:rPr>
        <w:t>יורם מרציאנו:</w:t>
      </w:r>
    </w:p>
    <w:p w14:paraId="564A8A7E" w14:textId="77777777" w:rsidR="0099353E" w:rsidRPr="0099353E" w:rsidRDefault="0099353E" w:rsidP="0099353E">
      <w:pPr>
        <w:bidi/>
        <w:jc w:val="both"/>
        <w:rPr>
          <w:rFonts w:cs="David" w:hint="cs"/>
          <w:rtl/>
        </w:rPr>
      </w:pPr>
    </w:p>
    <w:p w14:paraId="04AFF54B" w14:textId="77777777" w:rsidR="0099353E" w:rsidRPr="0099353E" w:rsidRDefault="0099353E" w:rsidP="0099353E">
      <w:pPr>
        <w:bidi/>
        <w:jc w:val="both"/>
        <w:rPr>
          <w:rFonts w:cs="David" w:hint="cs"/>
          <w:rtl/>
        </w:rPr>
      </w:pPr>
      <w:r w:rsidRPr="0099353E">
        <w:rPr>
          <w:rFonts w:cs="David" w:hint="cs"/>
          <w:rtl/>
        </w:rPr>
        <w:tab/>
        <w:t>זה לא שייך - - -</w:t>
      </w:r>
    </w:p>
    <w:p w14:paraId="6D61F8D6" w14:textId="77777777" w:rsidR="0099353E" w:rsidRPr="0099353E" w:rsidRDefault="0099353E" w:rsidP="0099353E">
      <w:pPr>
        <w:bidi/>
        <w:jc w:val="both"/>
        <w:rPr>
          <w:rFonts w:cs="David" w:hint="cs"/>
          <w:rtl/>
        </w:rPr>
      </w:pPr>
    </w:p>
    <w:p w14:paraId="62942B97"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695937D0" w14:textId="77777777" w:rsidR="0099353E" w:rsidRPr="0099353E" w:rsidRDefault="0099353E" w:rsidP="0099353E">
      <w:pPr>
        <w:bidi/>
        <w:jc w:val="both"/>
        <w:rPr>
          <w:rFonts w:cs="David" w:hint="cs"/>
          <w:rtl/>
        </w:rPr>
      </w:pPr>
    </w:p>
    <w:p w14:paraId="1EBF1F59" w14:textId="77777777" w:rsidR="0099353E" w:rsidRPr="0099353E" w:rsidRDefault="0099353E" w:rsidP="0099353E">
      <w:pPr>
        <w:bidi/>
        <w:jc w:val="both"/>
        <w:rPr>
          <w:rFonts w:cs="David" w:hint="cs"/>
          <w:rtl/>
        </w:rPr>
      </w:pPr>
      <w:r w:rsidRPr="0099353E">
        <w:rPr>
          <w:rFonts w:cs="David" w:hint="cs"/>
          <w:rtl/>
        </w:rPr>
        <w:tab/>
        <w:t>חבר-הכנסת מרציאנו, אתה מבקש רשות דיבור? זאת הדרך לבקש?</w:t>
      </w:r>
    </w:p>
    <w:p w14:paraId="25226BAE" w14:textId="77777777" w:rsidR="0099353E" w:rsidRPr="0099353E" w:rsidRDefault="0099353E" w:rsidP="0099353E">
      <w:pPr>
        <w:bidi/>
        <w:jc w:val="both"/>
        <w:rPr>
          <w:rFonts w:cs="David" w:hint="cs"/>
          <w:rtl/>
        </w:rPr>
      </w:pPr>
    </w:p>
    <w:p w14:paraId="3489BD97" w14:textId="77777777" w:rsidR="0099353E" w:rsidRPr="0099353E" w:rsidRDefault="0099353E" w:rsidP="0099353E">
      <w:pPr>
        <w:bidi/>
        <w:jc w:val="both"/>
        <w:rPr>
          <w:rFonts w:cs="David" w:hint="cs"/>
          <w:rtl/>
        </w:rPr>
      </w:pPr>
      <w:r w:rsidRPr="0099353E">
        <w:rPr>
          <w:rFonts w:cs="David" w:hint="cs"/>
          <w:u w:val="single"/>
          <w:rtl/>
        </w:rPr>
        <w:t>זהבה גלאון:</w:t>
      </w:r>
    </w:p>
    <w:p w14:paraId="233B195B" w14:textId="77777777" w:rsidR="0099353E" w:rsidRPr="0099353E" w:rsidRDefault="0099353E" w:rsidP="0099353E">
      <w:pPr>
        <w:bidi/>
        <w:jc w:val="both"/>
        <w:rPr>
          <w:rFonts w:cs="David" w:hint="cs"/>
          <w:rtl/>
        </w:rPr>
      </w:pPr>
    </w:p>
    <w:p w14:paraId="2D48872F" w14:textId="77777777" w:rsidR="0099353E" w:rsidRPr="0099353E" w:rsidRDefault="0099353E" w:rsidP="0099353E">
      <w:pPr>
        <w:bidi/>
        <w:jc w:val="both"/>
        <w:rPr>
          <w:rFonts w:cs="David" w:hint="cs"/>
          <w:rtl/>
        </w:rPr>
      </w:pPr>
      <w:r w:rsidRPr="0099353E">
        <w:rPr>
          <w:rFonts w:cs="David" w:hint="cs"/>
          <w:rtl/>
        </w:rPr>
        <w:tab/>
        <w:t xml:space="preserve"> גדעון סער, אתה רגיל לתת טיעונים מנצחים. ועדה עמוסה זה טיעון מאוד מהותי. </w:t>
      </w:r>
    </w:p>
    <w:p w14:paraId="5276E8B8" w14:textId="77777777" w:rsidR="0099353E" w:rsidRPr="0099353E" w:rsidRDefault="0099353E" w:rsidP="0099353E">
      <w:pPr>
        <w:bidi/>
        <w:jc w:val="both"/>
        <w:rPr>
          <w:rFonts w:cs="David" w:hint="cs"/>
          <w:rtl/>
        </w:rPr>
      </w:pPr>
    </w:p>
    <w:p w14:paraId="36CAC219"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1B84F819" w14:textId="77777777" w:rsidR="0099353E" w:rsidRPr="0099353E" w:rsidRDefault="0099353E" w:rsidP="0099353E">
      <w:pPr>
        <w:bidi/>
        <w:jc w:val="both"/>
        <w:rPr>
          <w:rFonts w:cs="David" w:hint="cs"/>
          <w:rtl/>
        </w:rPr>
      </w:pPr>
    </w:p>
    <w:p w14:paraId="572EA7B4" w14:textId="77777777" w:rsidR="0099353E" w:rsidRPr="0099353E" w:rsidRDefault="0099353E" w:rsidP="0099353E">
      <w:pPr>
        <w:bidi/>
        <w:jc w:val="both"/>
        <w:rPr>
          <w:rFonts w:cs="David" w:hint="cs"/>
          <w:rtl/>
        </w:rPr>
      </w:pPr>
      <w:r w:rsidRPr="0099353E">
        <w:rPr>
          <w:rFonts w:cs="David" w:hint="cs"/>
          <w:rtl/>
        </w:rPr>
        <w:tab/>
        <w:t xml:space="preserve">חברת הכנסת גלאון. </w:t>
      </w:r>
    </w:p>
    <w:p w14:paraId="33E48F50" w14:textId="77777777" w:rsidR="0099353E" w:rsidRPr="0099353E" w:rsidRDefault="0099353E" w:rsidP="0099353E">
      <w:pPr>
        <w:bidi/>
        <w:jc w:val="both"/>
        <w:rPr>
          <w:rFonts w:cs="David" w:hint="cs"/>
          <w:rtl/>
        </w:rPr>
      </w:pPr>
    </w:p>
    <w:p w14:paraId="625AD19E"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51288745" w14:textId="77777777" w:rsidR="0099353E" w:rsidRPr="0099353E" w:rsidRDefault="0099353E" w:rsidP="0099353E">
      <w:pPr>
        <w:bidi/>
        <w:jc w:val="both"/>
        <w:rPr>
          <w:rFonts w:cs="David" w:hint="cs"/>
          <w:u w:val="single"/>
          <w:rtl/>
        </w:rPr>
      </w:pPr>
    </w:p>
    <w:p w14:paraId="1ADA38FC" w14:textId="77777777" w:rsidR="0099353E" w:rsidRPr="0099353E" w:rsidRDefault="0099353E" w:rsidP="0099353E">
      <w:pPr>
        <w:bidi/>
        <w:jc w:val="both"/>
        <w:rPr>
          <w:rFonts w:cs="David" w:hint="cs"/>
          <w:rtl/>
        </w:rPr>
      </w:pPr>
      <w:r w:rsidRPr="0099353E">
        <w:rPr>
          <w:rFonts w:cs="David" w:hint="cs"/>
          <w:rtl/>
        </w:rPr>
        <w:tab/>
        <w:t xml:space="preserve"> כאשר בא חבר-הכנסת בן-ששון ומצטט את התקנון, בתקנון עצמו יש הוראה שוועדת הכנסת קובעת אם יש מחלוקת. דהיינו, אם יש מחלוקת בנושא מסוים אנחנו לא עוברים על התקנון כאשר אנחנו מכריעים בוועדת הכנסת, אלא מקיימים את מצוות התקנון. לכן, אין ספק שאני אתמוך בוועדת הכנסת. הטיעון שהושמע, ברמה המשפטית וברמה העניינית, הוא טיעון לא נכון שכן שיקול הדעת של ועדת הכנסת היא הדבר הקובע כאן כולל במקרים שהוקמו ועדות מיוחדות בכנסת כדי לעקוף את ועדת הכספים. כלומר, היו דברים הרבה יותר מרחיקי לכת. </w:t>
      </w:r>
    </w:p>
    <w:p w14:paraId="40C8E9FF" w14:textId="77777777" w:rsidR="0099353E" w:rsidRPr="0099353E" w:rsidRDefault="0099353E" w:rsidP="0099353E">
      <w:pPr>
        <w:bidi/>
        <w:jc w:val="both"/>
        <w:rPr>
          <w:rFonts w:cs="David" w:hint="cs"/>
          <w:rtl/>
        </w:rPr>
      </w:pPr>
    </w:p>
    <w:p w14:paraId="76C5BC4B" w14:textId="77777777" w:rsidR="0099353E" w:rsidRPr="0099353E" w:rsidRDefault="0099353E" w:rsidP="0099353E">
      <w:pPr>
        <w:bidi/>
        <w:jc w:val="both"/>
        <w:rPr>
          <w:rFonts w:cs="David" w:hint="cs"/>
          <w:rtl/>
        </w:rPr>
      </w:pPr>
      <w:r w:rsidRPr="0099353E">
        <w:rPr>
          <w:rFonts w:cs="David" w:hint="cs"/>
          <w:rtl/>
        </w:rPr>
        <w:tab/>
        <w:t xml:space="preserve">לסיום, כאשר מדברים בדבר שהוא אמנם לא דיני בחירות, כפי שטען חבר-הכנסת בן-ששון, שאז היה אולי קושי נוסף, אלא בנושא שהוא במחלוקת, מה יותר טוב מלבוא לוועדת הכנסת, שהיא הגדולה בוועדות הכנסת. היא מונה 25 חברים ויש בה חברים מכל סיעות הכנסת, למעט אחת, ולכן היא ועדה שמשקפת בתוכה את כל חילוקי הדעות שיש בבית הזה והיא הרחבה ביותר, שיכולה להתאים לנושא. </w:t>
      </w:r>
    </w:p>
    <w:p w14:paraId="1AD56F3A" w14:textId="77777777" w:rsidR="0099353E" w:rsidRPr="0099353E" w:rsidRDefault="0099353E" w:rsidP="0099353E">
      <w:pPr>
        <w:bidi/>
        <w:jc w:val="both"/>
        <w:rPr>
          <w:rFonts w:cs="David" w:hint="cs"/>
          <w:rtl/>
        </w:rPr>
      </w:pPr>
    </w:p>
    <w:p w14:paraId="0918BFCB"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1582794F" w14:textId="77777777" w:rsidR="0099353E" w:rsidRPr="0099353E" w:rsidRDefault="0099353E" w:rsidP="0099353E">
      <w:pPr>
        <w:bidi/>
        <w:jc w:val="both"/>
        <w:rPr>
          <w:rFonts w:cs="David" w:hint="cs"/>
          <w:rtl/>
        </w:rPr>
      </w:pPr>
    </w:p>
    <w:p w14:paraId="497485C5" w14:textId="77777777" w:rsidR="0099353E" w:rsidRPr="0099353E" w:rsidRDefault="0099353E" w:rsidP="0099353E">
      <w:pPr>
        <w:bidi/>
        <w:jc w:val="both"/>
        <w:rPr>
          <w:rFonts w:cs="David" w:hint="cs"/>
          <w:rtl/>
        </w:rPr>
      </w:pPr>
      <w:r w:rsidRPr="0099353E">
        <w:rPr>
          <w:rFonts w:cs="David" w:hint="cs"/>
          <w:rtl/>
        </w:rPr>
        <w:tab/>
        <w:t xml:space="preserve">תודה. חברת הכנסת גלאון, בבקשה. </w:t>
      </w:r>
    </w:p>
    <w:p w14:paraId="163CA7A4" w14:textId="77777777" w:rsidR="0099353E" w:rsidRPr="0099353E" w:rsidRDefault="0099353E" w:rsidP="0099353E">
      <w:pPr>
        <w:bidi/>
        <w:jc w:val="both"/>
        <w:rPr>
          <w:rFonts w:cs="David" w:hint="cs"/>
          <w:rtl/>
        </w:rPr>
      </w:pPr>
    </w:p>
    <w:p w14:paraId="2FF80696" w14:textId="77777777" w:rsidR="0099353E" w:rsidRPr="0099353E" w:rsidRDefault="0099353E" w:rsidP="0099353E">
      <w:pPr>
        <w:bidi/>
        <w:jc w:val="both"/>
        <w:rPr>
          <w:rFonts w:cs="David" w:hint="cs"/>
          <w:rtl/>
        </w:rPr>
      </w:pPr>
      <w:r w:rsidRPr="0099353E">
        <w:rPr>
          <w:rFonts w:cs="David" w:hint="cs"/>
          <w:u w:val="single"/>
          <w:rtl/>
        </w:rPr>
        <w:t>זהבה גלאון:</w:t>
      </w:r>
    </w:p>
    <w:p w14:paraId="59217152" w14:textId="77777777" w:rsidR="0099353E" w:rsidRPr="0099353E" w:rsidRDefault="0099353E" w:rsidP="0099353E">
      <w:pPr>
        <w:bidi/>
        <w:jc w:val="both"/>
        <w:rPr>
          <w:rFonts w:cs="David" w:hint="cs"/>
          <w:rtl/>
        </w:rPr>
      </w:pPr>
    </w:p>
    <w:p w14:paraId="730545E8" w14:textId="77777777" w:rsidR="0099353E" w:rsidRPr="0099353E" w:rsidRDefault="0099353E" w:rsidP="0099353E">
      <w:pPr>
        <w:bidi/>
        <w:jc w:val="both"/>
        <w:rPr>
          <w:rFonts w:cs="David" w:hint="cs"/>
          <w:rtl/>
        </w:rPr>
      </w:pPr>
      <w:r w:rsidRPr="0099353E">
        <w:rPr>
          <w:rFonts w:cs="David" w:hint="cs"/>
          <w:rtl/>
        </w:rPr>
        <w:tab/>
        <w:t xml:space="preserve">צודק חברי, חבר-הכנסת גדעון סער, שהסמכות ושיקול הדעת נתונים לוועדת הכנסת, בתנאי שהיא מפעילה שיקול דעת תקנוני ולא שיקולים פוליטיים צרים, שזה מה שנשמע עד רגע זה. כל הטיעונים, כבדי המשקל והרציניים, שנשמעו מפיותיהם של חברי-הכנסת יצחקי וגדעון סער הם שיקולים רציניים, רק הם לא מהותיים. ממתי טיעון של רוב במליאה זה טיעון שמסביר למה החוק צריך להיות בוועדה - - - </w:t>
      </w:r>
    </w:p>
    <w:p w14:paraId="2C57BD6F" w14:textId="77777777" w:rsidR="0099353E" w:rsidRPr="0099353E" w:rsidRDefault="0099353E" w:rsidP="0099353E">
      <w:pPr>
        <w:bidi/>
        <w:jc w:val="both"/>
        <w:rPr>
          <w:rFonts w:cs="David" w:hint="cs"/>
          <w:rtl/>
        </w:rPr>
      </w:pPr>
    </w:p>
    <w:p w14:paraId="3D0B1162"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6CA6B012" w14:textId="77777777" w:rsidR="0099353E" w:rsidRPr="0099353E" w:rsidRDefault="0099353E" w:rsidP="0099353E">
      <w:pPr>
        <w:bidi/>
        <w:jc w:val="both"/>
        <w:rPr>
          <w:rFonts w:cs="David" w:hint="cs"/>
          <w:u w:val="single"/>
          <w:rtl/>
        </w:rPr>
      </w:pPr>
    </w:p>
    <w:p w14:paraId="51BD89B7" w14:textId="77777777" w:rsidR="0099353E" w:rsidRPr="0099353E" w:rsidRDefault="0099353E" w:rsidP="0099353E">
      <w:pPr>
        <w:bidi/>
        <w:jc w:val="both"/>
        <w:rPr>
          <w:rFonts w:cs="David" w:hint="cs"/>
          <w:rtl/>
        </w:rPr>
      </w:pPr>
      <w:r w:rsidRPr="0099353E">
        <w:rPr>
          <w:rFonts w:cs="David" w:hint="cs"/>
          <w:rtl/>
        </w:rPr>
        <w:tab/>
        <w:t xml:space="preserve"> כי את שייכת למיעוט שמנסה לסכל חקיקה. </w:t>
      </w:r>
    </w:p>
    <w:p w14:paraId="6F590FF6" w14:textId="77777777" w:rsidR="0099353E" w:rsidRPr="0099353E" w:rsidRDefault="0099353E" w:rsidP="0099353E">
      <w:pPr>
        <w:bidi/>
        <w:jc w:val="both"/>
        <w:rPr>
          <w:rFonts w:cs="David" w:hint="cs"/>
          <w:rtl/>
        </w:rPr>
      </w:pPr>
    </w:p>
    <w:p w14:paraId="46C65271" w14:textId="77777777" w:rsidR="0099353E" w:rsidRPr="0099353E" w:rsidRDefault="0099353E" w:rsidP="0099353E">
      <w:pPr>
        <w:bidi/>
        <w:jc w:val="both"/>
        <w:rPr>
          <w:rFonts w:cs="David" w:hint="cs"/>
          <w:rtl/>
        </w:rPr>
      </w:pPr>
      <w:r w:rsidRPr="0099353E">
        <w:rPr>
          <w:rFonts w:cs="David"/>
          <w:u w:val="single"/>
          <w:rtl/>
        </w:rPr>
        <w:br w:type="page"/>
      </w:r>
      <w:r w:rsidRPr="0099353E">
        <w:rPr>
          <w:rFonts w:cs="David" w:hint="cs"/>
          <w:u w:val="single"/>
          <w:rtl/>
        </w:rPr>
        <w:t>זהבה גלאון:</w:t>
      </w:r>
    </w:p>
    <w:p w14:paraId="41559F7A" w14:textId="77777777" w:rsidR="0099353E" w:rsidRPr="0099353E" w:rsidRDefault="0099353E" w:rsidP="0099353E">
      <w:pPr>
        <w:bidi/>
        <w:jc w:val="both"/>
        <w:rPr>
          <w:rFonts w:cs="David" w:hint="cs"/>
          <w:rtl/>
        </w:rPr>
      </w:pPr>
    </w:p>
    <w:p w14:paraId="0CD3F0C7" w14:textId="77777777" w:rsidR="0099353E" w:rsidRPr="0099353E" w:rsidRDefault="0099353E" w:rsidP="0099353E">
      <w:pPr>
        <w:bidi/>
        <w:jc w:val="both"/>
        <w:rPr>
          <w:rFonts w:cs="David" w:hint="cs"/>
          <w:rtl/>
        </w:rPr>
      </w:pPr>
      <w:r w:rsidRPr="0099353E">
        <w:rPr>
          <w:rFonts w:cs="David" w:hint="cs"/>
          <w:rtl/>
        </w:rPr>
        <w:tab/>
        <w:t xml:space="preserve"> אתה שייך לקבוצה שמפעילה את עריצות הרוב. </w:t>
      </w:r>
    </w:p>
    <w:p w14:paraId="39C8B386" w14:textId="77777777" w:rsidR="0099353E" w:rsidRPr="0099353E" w:rsidRDefault="0099353E" w:rsidP="0099353E">
      <w:pPr>
        <w:bidi/>
        <w:jc w:val="both"/>
        <w:rPr>
          <w:rFonts w:cs="David" w:hint="cs"/>
          <w:rtl/>
        </w:rPr>
      </w:pPr>
    </w:p>
    <w:p w14:paraId="639BDC1E"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6D584CD4" w14:textId="77777777" w:rsidR="0099353E" w:rsidRPr="0099353E" w:rsidRDefault="0099353E" w:rsidP="0099353E">
      <w:pPr>
        <w:bidi/>
        <w:jc w:val="both"/>
        <w:rPr>
          <w:rFonts w:cs="David" w:hint="cs"/>
          <w:rtl/>
        </w:rPr>
      </w:pPr>
    </w:p>
    <w:p w14:paraId="6F884A5D" w14:textId="77777777" w:rsidR="0099353E" w:rsidRPr="0099353E" w:rsidRDefault="0099353E" w:rsidP="0099353E">
      <w:pPr>
        <w:bidi/>
        <w:jc w:val="both"/>
        <w:rPr>
          <w:rFonts w:cs="David" w:hint="cs"/>
          <w:rtl/>
        </w:rPr>
      </w:pPr>
      <w:r w:rsidRPr="0099353E">
        <w:rPr>
          <w:rFonts w:cs="David" w:hint="cs"/>
          <w:rtl/>
        </w:rPr>
        <w:tab/>
        <w:t xml:space="preserve">אל תעני לו. </w:t>
      </w:r>
    </w:p>
    <w:p w14:paraId="5A99BA9C" w14:textId="77777777" w:rsidR="0099353E" w:rsidRPr="0099353E" w:rsidRDefault="0099353E" w:rsidP="0099353E">
      <w:pPr>
        <w:bidi/>
        <w:jc w:val="both"/>
        <w:rPr>
          <w:rFonts w:cs="David" w:hint="cs"/>
          <w:rtl/>
        </w:rPr>
      </w:pPr>
    </w:p>
    <w:p w14:paraId="5698D101" w14:textId="77777777" w:rsidR="0099353E" w:rsidRPr="0099353E" w:rsidRDefault="0099353E" w:rsidP="0099353E">
      <w:pPr>
        <w:bidi/>
        <w:jc w:val="both"/>
        <w:rPr>
          <w:rFonts w:cs="David" w:hint="cs"/>
          <w:rtl/>
        </w:rPr>
      </w:pPr>
      <w:r w:rsidRPr="0099353E">
        <w:rPr>
          <w:rFonts w:cs="David" w:hint="cs"/>
          <w:u w:val="single"/>
          <w:rtl/>
        </w:rPr>
        <w:t>זהבה גלאון:</w:t>
      </w:r>
    </w:p>
    <w:p w14:paraId="3F970781" w14:textId="77777777" w:rsidR="0099353E" w:rsidRPr="0099353E" w:rsidRDefault="0099353E" w:rsidP="0099353E">
      <w:pPr>
        <w:bidi/>
        <w:jc w:val="both"/>
        <w:rPr>
          <w:rFonts w:cs="David" w:hint="cs"/>
          <w:rtl/>
        </w:rPr>
      </w:pPr>
    </w:p>
    <w:p w14:paraId="2007A82C" w14:textId="77777777" w:rsidR="0099353E" w:rsidRPr="0099353E" w:rsidRDefault="0099353E" w:rsidP="0099353E">
      <w:pPr>
        <w:bidi/>
        <w:jc w:val="both"/>
        <w:rPr>
          <w:rFonts w:cs="David" w:hint="cs"/>
          <w:rtl/>
        </w:rPr>
      </w:pPr>
      <w:r w:rsidRPr="0099353E">
        <w:rPr>
          <w:rFonts w:cs="David" w:hint="cs"/>
          <w:rtl/>
        </w:rPr>
        <w:tab/>
        <w:t xml:space="preserve"> גברתי היושבת ראש, לא יכול להיות ששיקולים פוליטיים יכתיבו את סדרי עבודת הבית. הזילות, שבגלל שיש רוב - - -</w:t>
      </w:r>
    </w:p>
    <w:p w14:paraId="60CB5E53" w14:textId="77777777" w:rsidR="0099353E" w:rsidRPr="0099353E" w:rsidRDefault="0099353E" w:rsidP="0099353E">
      <w:pPr>
        <w:bidi/>
        <w:jc w:val="both"/>
        <w:rPr>
          <w:rFonts w:cs="David" w:hint="cs"/>
          <w:rtl/>
        </w:rPr>
      </w:pPr>
    </w:p>
    <w:p w14:paraId="74EE74C9"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7B032CAA" w14:textId="77777777" w:rsidR="0099353E" w:rsidRPr="0099353E" w:rsidRDefault="0099353E" w:rsidP="0099353E">
      <w:pPr>
        <w:bidi/>
        <w:jc w:val="both"/>
        <w:rPr>
          <w:rFonts w:cs="David" w:hint="cs"/>
          <w:rtl/>
        </w:rPr>
      </w:pPr>
    </w:p>
    <w:p w14:paraId="43D57A75" w14:textId="77777777" w:rsidR="0099353E" w:rsidRPr="0099353E" w:rsidRDefault="0099353E" w:rsidP="0099353E">
      <w:pPr>
        <w:bidi/>
        <w:jc w:val="both"/>
        <w:rPr>
          <w:rFonts w:cs="David" w:hint="cs"/>
          <w:rtl/>
        </w:rPr>
      </w:pPr>
      <w:r w:rsidRPr="0099353E">
        <w:rPr>
          <w:rFonts w:cs="David" w:hint="cs"/>
          <w:rtl/>
        </w:rPr>
        <w:tab/>
        <w:t xml:space="preserve">סליחה, אני לא שומעת את חברת הכנסת גלאון. </w:t>
      </w:r>
    </w:p>
    <w:p w14:paraId="6FC7A85A" w14:textId="77777777" w:rsidR="0099353E" w:rsidRPr="0099353E" w:rsidRDefault="0099353E" w:rsidP="0099353E">
      <w:pPr>
        <w:bidi/>
        <w:jc w:val="both"/>
        <w:rPr>
          <w:rFonts w:cs="David" w:hint="cs"/>
          <w:rtl/>
        </w:rPr>
      </w:pPr>
    </w:p>
    <w:p w14:paraId="59927A55" w14:textId="77777777" w:rsidR="0099353E" w:rsidRPr="0099353E" w:rsidRDefault="0099353E" w:rsidP="0099353E">
      <w:pPr>
        <w:bidi/>
        <w:jc w:val="both"/>
        <w:rPr>
          <w:rFonts w:cs="David" w:hint="cs"/>
          <w:rtl/>
        </w:rPr>
      </w:pPr>
      <w:r w:rsidRPr="0099353E">
        <w:rPr>
          <w:rFonts w:cs="David" w:hint="cs"/>
          <w:u w:val="single"/>
          <w:rtl/>
        </w:rPr>
        <w:t>זהבה גלאון:</w:t>
      </w:r>
    </w:p>
    <w:p w14:paraId="636BEF9C" w14:textId="77777777" w:rsidR="0099353E" w:rsidRPr="0099353E" w:rsidRDefault="0099353E" w:rsidP="0099353E">
      <w:pPr>
        <w:bidi/>
        <w:jc w:val="both"/>
        <w:rPr>
          <w:rFonts w:cs="David" w:hint="cs"/>
          <w:rtl/>
        </w:rPr>
      </w:pPr>
    </w:p>
    <w:p w14:paraId="3ED4209E" w14:textId="77777777" w:rsidR="0099353E" w:rsidRPr="0099353E" w:rsidRDefault="0099353E" w:rsidP="0099353E">
      <w:pPr>
        <w:bidi/>
        <w:jc w:val="both"/>
        <w:rPr>
          <w:rFonts w:cs="David" w:hint="cs"/>
          <w:rtl/>
        </w:rPr>
      </w:pPr>
      <w:r w:rsidRPr="0099353E">
        <w:rPr>
          <w:rFonts w:cs="David" w:hint="cs"/>
          <w:rtl/>
        </w:rPr>
        <w:tab/>
        <w:t xml:space="preserve"> אני מאוד מוטרדת. יש פיחות זוחל וכרסום במעמדן של הוועדות ועושים זילות ממעמד הוועדות בגלל שיקולים פוליטיים ובגלל קוניטורה פוליטית מזדמנת, כי יש עכשיו רוב זה או אחר, כי יש חבירה כזו או אחרת בין שני הדוברים הקודמים לעשות איזושהי קומבינציה ולהעביר חוק שיש לו השלכות פוליטיות לא לוועדה. הרבה פעמים נידונים דברים בו</w:t>
      </w:r>
      <w:smartTag w:uri="urn:schemas-microsoft-com:office:smarttags" w:element="PersonName">
        <w:r w:rsidRPr="0099353E">
          <w:rPr>
            <w:rFonts w:cs="David" w:hint="cs"/>
            <w:rtl/>
          </w:rPr>
          <w:t>ועדת החוקה</w:t>
        </w:r>
      </w:smartTag>
      <w:r w:rsidRPr="0099353E">
        <w:rPr>
          <w:rFonts w:cs="David" w:hint="cs"/>
          <w:rtl/>
        </w:rPr>
        <w:t xml:space="preserve"> של הכנסת, יושב-ראש הוועדה מעלה חוק שלא תואם את השקפת עולמי, אבל מה זה רלוונטי? שם זה צריך להיות נידון. אני לא זוכרת כנסת, כמו הכנסת הזו, שעושה שימוש בכוח כדי לפגוע בעבודת הוועדות ובמעמדן של הוועדות. </w:t>
      </w:r>
    </w:p>
    <w:p w14:paraId="6AF42B48" w14:textId="77777777" w:rsidR="0099353E" w:rsidRPr="0099353E" w:rsidRDefault="0099353E" w:rsidP="0099353E">
      <w:pPr>
        <w:bidi/>
        <w:jc w:val="both"/>
        <w:rPr>
          <w:rFonts w:cs="David" w:hint="cs"/>
          <w:rtl/>
        </w:rPr>
      </w:pPr>
    </w:p>
    <w:p w14:paraId="342D59D9" w14:textId="77777777" w:rsidR="0099353E" w:rsidRPr="0099353E" w:rsidRDefault="0099353E" w:rsidP="0099353E">
      <w:pPr>
        <w:bidi/>
        <w:ind w:firstLine="567"/>
        <w:jc w:val="both"/>
        <w:rPr>
          <w:rFonts w:cs="David" w:hint="cs"/>
          <w:rtl/>
        </w:rPr>
      </w:pPr>
      <w:r w:rsidRPr="0099353E">
        <w:rPr>
          <w:rFonts w:cs="David" w:hint="cs"/>
          <w:rtl/>
        </w:rPr>
        <w:t xml:space="preserve">אני חושבת שזאת חובתנו, גם אם זה לא תואם את השקפת עולמנו, לדאוג שהתקנון יופעל כמו שהוא צריך להיות מופעל. תודה רבה. </w:t>
      </w:r>
    </w:p>
    <w:p w14:paraId="4ADCBADD" w14:textId="77777777" w:rsidR="0099353E" w:rsidRPr="0099353E" w:rsidRDefault="0099353E" w:rsidP="0099353E">
      <w:pPr>
        <w:bidi/>
        <w:ind w:firstLine="567"/>
        <w:jc w:val="both"/>
        <w:rPr>
          <w:rFonts w:cs="David" w:hint="cs"/>
          <w:rtl/>
        </w:rPr>
      </w:pPr>
    </w:p>
    <w:p w14:paraId="10F992BE"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517F506C" w14:textId="77777777" w:rsidR="0099353E" w:rsidRPr="0099353E" w:rsidRDefault="0099353E" w:rsidP="0099353E">
      <w:pPr>
        <w:bidi/>
        <w:ind w:firstLine="567"/>
        <w:jc w:val="both"/>
        <w:rPr>
          <w:rFonts w:cs="David" w:hint="cs"/>
          <w:rtl/>
        </w:rPr>
      </w:pPr>
    </w:p>
    <w:p w14:paraId="1C3D316D" w14:textId="77777777" w:rsidR="0099353E" w:rsidRPr="0099353E" w:rsidRDefault="0099353E" w:rsidP="0099353E">
      <w:pPr>
        <w:bidi/>
        <w:ind w:firstLine="567"/>
        <w:jc w:val="both"/>
        <w:rPr>
          <w:rFonts w:cs="David" w:hint="cs"/>
          <w:rtl/>
        </w:rPr>
      </w:pPr>
      <w:r w:rsidRPr="0099353E">
        <w:rPr>
          <w:rFonts w:cs="David" w:hint="cs"/>
          <w:rtl/>
        </w:rPr>
        <w:t xml:space="preserve">אני מודה לך, גברתי. חבר-הכנסת פרוש, בבקשה. </w:t>
      </w:r>
    </w:p>
    <w:p w14:paraId="729DF58A" w14:textId="77777777" w:rsidR="0099353E" w:rsidRPr="0099353E" w:rsidRDefault="0099353E" w:rsidP="0099353E">
      <w:pPr>
        <w:bidi/>
        <w:ind w:firstLine="567"/>
        <w:jc w:val="both"/>
        <w:rPr>
          <w:rFonts w:cs="David" w:hint="cs"/>
          <w:rtl/>
        </w:rPr>
      </w:pPr>
    </w:p>
    <w:p w14:paraId="30E1B242" w14:textId="77777777" w:rsidR="0099353E" w:rsidRPr="0099353E" w:rsidRDefault="0099353E" w:rsidP="0099353E">
      <w:pPr>
        <w:bidi/>
        <w:jc w:val="both"/>
        <w:rPr>
          <w:rFonts w:cs="David" w:hint="cs"/>
          <w:u w:val="single"/>
          <w:rtl/>
        </w:rPr>
      </w:pPr>
      <w:r w:rsidRPr="0099353E">
        <w:rPr>
          <w:rFonts w:cs="David" w:hint="cs"/>
          <w:u w:val="single"/>
          <w:rtl/>
        </w:rPr>
        <w:t>מאיר פרוש:</w:t>
      </w:r>
    </w:p>
    <w:p w14:paraId="5D806305" w14:textId="77777777" w:rsidR="0099353E" w:rsidRPr="0099353E" w:rsidRDefault="0099353E" w:rsidP="0099353E">
      <w:pPr>
        <w:bidi/>
        <w:jc w:val="both"/>
        <w:rPr>
          <w:rFonts w:cs="David" w:hint="cs"/>
          <w:u w:val="single"/>
        </w:rPr>
      </w:pPr>
    </w:p>
    <w:p w14:paraId="216396E0" w14:textId="77777777" w:rsidR="0099353E" w:rsidRPr="0099353E" w:rsidRDefault="0099353E" w:rsidP="0099353E">
      <w:pPr>
        <w:bidi/>
        <w:ind w:firstLine="567"/>
        <w:jc w:val="both"/>
        <w:rPr>
          <w:rFonts w:cs="David" w:hint="cs"/>
          <w:rtl/>
        </w:rPr>
      </w:pPr>
      <w:r w:rsidRPr="0099353E">
        <w:rPr>
          <w:rFonts w:cs="David" w:hint="cs"/>
          <w:rtl/>
        </w:rPr>
        <w:t xml:space="preserve">מאחר שזה נושא שלכאורה הוא חדש בציבוריות הישראלית, אני יכול להבין מדוע מבקשים לקדם את החקיקה בעניין הזה. הייתי מציע למי שעוסק בשאלת משאל העם לגבש הסכמה בין סיעות הבית ולא ללכת פה עם קואליציה ואופוזיציה. אני מציע שבנושא כל כך רגיש וחשוב יהיה ניסיון לגבש הסכמה יותר רחבה. </w:t>
      </w:r>
    </w:p>
    <w:p w14:paraId="049FE3F9" w14:textId="77777777" w:rsidR="0099353E" w:rsidRPr="0099353E" w:rsidRDefault="0099353E" w:rsidP="0099353E">
      <w:pPr>
        <w:bidi/>
        <w:ind w:firstLine="567"/>
        <w:jc w:val="both"/>
        <w:rPr>
          <w:rFonts w:cs="David" w:hint="cs"/>
          <w:rtl/>
        </w:rPr>
      </w:pPr>
    </w:p>
    <w:p w14:paraId="04F97DB6"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72584FB5" w14:textId="77777777" w:rsidR="0099353E" w:rsidRPr="0099353E" w:rsidRDefault="0099353E" w:rsidP="0099353E">
      <w:pPr>
        <w:bidi/>
        <w:ind w:firstLine="567"/>
        <w:jc w:val="both"/>
        <w:rPr>
          <w:rFonts w:cs="David" w:hint="cs"/>
          <w:rtl/>
        </w:rPr>
      </w:pPr>
    </w:p>
    <w:p w14:paraId="40F6D37B" w14:textId="77777777" w:rsidR="0099353E" w:rsidRPr="0099353E" w:rsidRDefault="0099353E" w:rsidP="0099353E">
      <w:pPr>
        <w:bidi/>
        <w:ind w:firstLine="567"/>
        <w:jc w:val="both"/>
        <w:rPr>
          <w:rFonts w:cs="David" w:hint="cs"/>
          <w:rtl/>
        </w:rPr>
      </w:pPr>
      <w:r w:rsidRPr="0099353E">
        <w:rPr>
          <w:rFonts w:cs="David" w:hint="cs"/>
          <w:rtl/>
        </w:rPr>
        <w:t xml:space="preserve">תודה רבה, אדוני. חבר-הכנסת אדלשטיין, בבקשה. </w:t>
      </w:r>
    </w:p>
    <w:p w14:paraId="581BF1EB" w14:textId="77777777" w:rsidR="0099353E" w:rsidRPr="0099353E" w:rsidRDefault="0099353E" w:rsidP="0099353E">
      <w:pPr>
        <w:bidi/>
        <w:ind w:firstLine="567"/>
        <w:jc w:val="both"/>
        <w:rPr>
          <w:rFonts w:cs="David" w:hint="cs"/>
          <w:rtl/>
        </w:rPr>
      </w:pPr>
    </w:p>
    <w:p w14:paraId="431CB537" w14:textId="77777777" w:rsidR="0099353E" w:rsidRPr="0099353E" w:rsidRDefault="0099353E" w:rsidP="0099353E">
      <w:pPr>
        <w:bidi/>
        <w:jc w:val="both"/>
        <w:rPr>
          <w:rFonts w:cs="David"/>
          <w:u w:val="single"/>
          <w:rtl/>
        </w:rPr>
      </w:pPr>
      <w:r w:rsidRPr="0099353E">
        <w:rPr>
          <w:rFonts w:cs="David"/>
          <w:u w:val="single"/>
          <w:rtl/>
        </w:rPr>
        <w:t>יולי-יואל אדלשטיין:</w:t>
      </w:r>
    </w:p>
    <w:p w14:paraId="3F60C796" w14:textId="77777777" w:rsidR="0099353E" w:rsidRPr="0099353E" w:rsidRDefault="0099353E" w:rsidP="0099353E">
      <w:pPr>
        <w:bidi/>
        <w:jc w:val="both"/>
        <w:rPr>
          <w:rFonts w:cs="David"/>
          <w:u w:val="single"/>
          <w:rtl/>
        </w:rPr>
      </w:pPr>
    </w:p>
    <w:p w14:paraId="7ED59FB4" w14:textId="77777777" w:rsidR="0099353E" w:rsidRPr="0099353E" w:rsidRDefault="0099353E" w:rsidP="0099353E">
      <w:pPr>
        <w:bidi/>
        <w:ind w:firstLine="567"/>
        <w:jc w:val="both"/>
        <w:rPr>
          <w:rFonts w:cs="David" w:hint="cs"/>
          <w:rtl/>
        </w:rPr>
      </w:pPr>
      <w:r w:rsidRPr="0099353E">
        <w:rPr>
          <w:rFonts w:cs="David" w:hint="cs"/>
          <w:rtl/>
        </w:rPr>
        <w:t xml:space="preserve">תודה, גברתי היושבת ראש. אני רוצה לחזק את הדברים שנאמרו כאן. לאורך השנים הסוגיה הזאת עלתה כל פעם שהיה דיון כדי להכריע בין הוועדות, ותמיד השורה האחרונה הייתה שלוועדה הזאת יש סמכות להכריע לאיזו ועדה יופנה חוק כזה או אחר. אני קצת מופתע לשמוע את הטיעון של רוב של רוב מסיבי חברי-כנסת שחתומים על חוק הוא טיעון מיותר. מאז ומתמיד בשתדלנות מול יושב-ראש הכנסת בוועדה הזאת ובדיונים בנשיאות הטיעון הזה שימש אנשים לבקש פטור מחובת הנחה, לבקש לקדם חקיקה יותר מהירה במליאה, לתת אור ירוק לחקיקה. תמיד כשאמרו שיש 61 חברי-כנסת מהרבה מסיעות הבית שחתומים על חקיקה מסוימת, קידמו. גם בנושא הזה ברור לגמרי למה אנשים מעונינים לפחות לקדם את הדיון. מה יהיה תוצאות ההצבעה אף אחד לא יודע, אבל את הדיון צריך לקדם.  </w:t>
      </w:r>
    </w:p>
    <w:p w14:paraId="645CB0E7" w14:textId="77777777" w:rsidR="0099353E" w:rsidRPr="0099353E" w:rsidRDefault="0099353E" w:rsidP="0099353E">
      <w:pPr>
        <w:bidi/>
        <w:ind w:firstLine="567"/>
        <w:jc w:val="both"/>
        <w:rPr>
          <w:rFonts w:cs="David" w:hint="cs"/>
          <w:rtl/>
        </w:rPr>
      </w:pPr>
    </w:p>
    <w:p w14:paraId="52FB7924" w14:textId="77777777" w:rsidR="0099353E" w:rsidRPr="0099353E" w:rsidRDefault="0099353E" w:rsidP="0099353E">
      <w:pPr>
        <w:bidi/>
        <w:ind w:firstLine="567"/>
        <w:jc w:val="both"/>
        <w:rPr>
          <w:rFonts w:cs="David" w:hint="cs"/>
          <w:rtl/>
        </w:rPr>
      </w:pPr>
      <w:r w:rsidRPr="0099353E">
        <w:rPr>
          <w:rFonts w:cs="David" w:hint="cs"/>
          <w:rtl/>
        </w:rPr>
        <w:t xml:space="preserve">אני חושב שמה שנאמר על עומס בוועדה מסוימת </w:t>
      </w:r>
      <w:r w:rsidRPr="0099353E">
        <w:rPr>
          <w:rFonts w:cs="David"/>
          <w:rtl/>
        </w:rPr>
        <w:t>–</w:t>
      </w:r>
      <w:r w:rsidRPr="0099353E">
        <w:rPr>
          <w:rFonts w:cs="David" w:hint="cs"/>
          <w:rtl/>
        </w:rPr>
        <w:t xml:space="preserve"> טיעון שעורר גיחוכים </w:t>
      </w:r>
      <w:r w:rsidRPr="0099353E">
        <w:rPr>
          <w:rFonts w:cs="David"/>
          <w:rtl/>
        </w:rPr>
        <w:t>–</w:t>
      </w:r>
      <w:r w:rsidRPr="0099353E">
        <w:rPr>
          <w:rFonts w:cs="David" w:hint="cs"/>
          <w:rtl/>
        </w:rPr>
        <w:t xml:space="preserve"> הרי ברור לגמרי שכאשר כלי תקשורת ישאלו ראש ועדה זה או אחר למה חוק זה או אחר לא עלה אפילו על שולחן הדיונים, ואם עלה למה במשך שלושה חודשים לא נמצא זמן להעלות אותו פעם שניה, אף אחד מחברינו לא יגיד שהוא קיבל טלפון ממישהו ולכן החוק עבר. תמיד הטיעון יהיה שיש עומס על חברי-כנסת שעובדים קשה על חקיקה, ולכן אסור לפנות פה מקום לחוק שעדיין ממתין לתורו. </w:t>
      </w:r>
    </w:p>
    <w:p w14:paraId="14633126" w14:textId="77777777" w:rsidR="0099353E" w:rsidRPr="0099353E" w:rsidRDefault="0099353E" w:rsidP="0099353E">
      <w:pPr>
        <w:bidi/>
        <w:jc w:val="both"/>
        <w:rPr>
          <w:rFonts w:cs="David" w:hint="cs"/>
          <w:rtl/>
        </w:rPr>
      </w:pPr>
    </w:p>
    <w:p w14:paraId="3C6134D4" w14:textId="77777777" w:rsidR="0099353E" w:rsidRPr="0099353E" w:rsidRDefault="0099353E" w:rsidP="0099353E">
      <w:pPr>
        <w:bidi/>
        <w:ind w:firstLine="567"/>
        <w:jc w:val="both"/>
        <w:rPr>
          <w:rFonts w:cs="David" w:hint="cs"/>
          <w:rtl/>
        </w:rPr>
      </w:pPr>
      <w:r w:rsidRPr="0099353E">
        <w:rPr>
          <w:rFonts w:cs="David" w:hint="cs"/>
          <w:rtl/>
        </w:rPr>
        <w:t xml:space="preserve">לאור כל האמור לעיל אני חושבת שוועדת הכנסת מוסמכת לדון, היא יכולה לדון. אפרופו דברים שאמר חבר-הכנסת מאיר פרוש, זאת ורק זאת הוועדה שיכולה לגבש הסכמה בין כל סיעות הבית. החוק הזה הוא מקרה קלאסי שאין אופוזיציה וקואליציה, זה חוצה אופוזיציה וקואליציה, בוודאי בהרכב הנוכחי, ולכן לעניות דעתי זאת הוועדה שיכולה גם לדון דיון עמוק ולגבש הסכמה רחבה וגם לקדם את החקיקה. התוצאות ייקבעו רק בהצבעה. </w:t>
      </w:r>
    </w:p>
    <w:p w14:paraId="7834816E" w14:textId="77777777" w:rsidR="0099353E" w:rsidRPr="0099353E" w:rsidRDefault="0099353E" w:rsidP="0099353E">
      <w:pPr>
        <w:bidi/>
        <w:ind w:firstLine="567"/>
        <w:jc w:val="both"/>
        <w:rPr>
          <w:rFonts w:cs="David" w:hint="cs"/>
          <w:rtl/>
        </w:rPr>
      </w:pPr>
    </w:p>
    <w:p w14:paraId="11563FB1"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34D61DFA" w14:textId="77777777" w:rsidR="0099353E" w:rsidRPr="0099353E" w:rsidRDefault="0099353E" w:rsidP="0099353E">
      <w:pPr>
        <w:bidi/>
        <w:ind w:firstLine="567"/>
        <w:jc w:val="both"/>
        <w:rPr>
          <w:rFonts w:cs="David" w:hint="cs"/>
          <w:rtl/>
        </w:rPr>
      </w:pPr>
    </w:p>
    <w:p w14:paraId="1548CDE6" w14:textId="77777777" w:rsidR="0099353E" w:rsidRPr="0099353E" w:rsidRDefault="0099353E" w:rsidP="0099353E">
      <w:pPr>
        <w:bidi/>
        <w:ind w:firstLine="567"/>
        <w:jc w:val="both"/>
        <w:rPr>
          <w:rFonts w:cs="David" w:hint="cs"/>
          <w:rtl/>
        </w:rPr>
      </w:pPr>
      <w:r w:rsidRPr="0099353E">
        <w:rPr>
          <w:rFonts w:cs="David" w:hint="cs"/>
          <w:rtl/>
        </w:rPr>
        <w:t xml:space="preserve">אני מודה לך, אדוני. אני עוברת לחבר-הכנסת יואל חסון, בבקשה. </w:t>
      </w:r>
    </w:p>
    <w:p w14:paraId="250FAE5F" w14:textId="77777777" w:rsidR="0099353E" w:rsidRPr="0099353E" w:rsidRDefault="0099353E" w:rsidP="0099353E">
      <w:pPr>
        <w:bidi/>
        <w:jc w:val="both"/>
        <w:rPr>
          <w:rFonts w:cs="David" w:hint="cs"/>
          <w:rtl/>
        </w:rPr>
      </w:pPr>
    </w:p>
    <w:p w14:paraId="65A146BB" w14:textId="77777777" w:rsidR="0099353E" w:rsidRPr="0099353E" w:rsidRDefault="0099353E" w:rsidP="0099353E">
      <w:pPr>
        <w:bidi/>
        <w:jc w:val="both"/>
        <w:rPr>
          <w:rFonts w:cs="David" w:hint="cs"/>
          <w:rtl/>
        </w:rPr>
      </w:pPr>
      <w:r w:rsidRPr="0099353E">
        <w:rPr>
          <w:rFonts w:cs="David" w:hint="cs"/>
          <w:u w:val="single"/>
          <w:rtl/>
        </w:rPr>
        <w:t>יואל חסון:</w:t>
      </w:r>
    </w:p>
    <w:p w14:paraId="77235410" w14:textId="77777777" w:rsidR="0099353E" w:rsidRPr="0099353E" w:rsidRDefault="0099353E" w:rsidP="0099353E">
      <w:pPr>
        <w:bidi/>
        <w:jc w:val="both"/>
        <w:rPr>
          <w:rFonts w:cs="David" w:hint="cs"/>
          <w:rtl/>
        </w:rPr>
      </w:pPr>
    </w:p>
    <w:p w14:paraId="215CEBBE" w14:textId="77777777" w:rsidR="0099353E" w:rsidRPr="0099353E" w:rsidRDefault="0099353E" w:rsidP="0099353E">
      <w:pPr>
        <w:bidi/>
        <w:jc w:val="both"/>
        <w:rPr>
          <w:rFonts w:cs="David" w:hint="cs"/>
          <w:rtl/>
        </w:rPr>
      </w:pPr>
      <w:r w:rsidRPr="0099353E">
        <w:rPr>
          <w:rFonts w:cs="David" w:hint="cs"/>
          <w:rtl/>
        </w:rPr>
        <w:tab/>
        <w:t>גברתי היושבת ראש, לי באופן אישי ברור שזה צריך להיות בו</w:t>
      </w:r>
      <w:smartTag w:uri="urn:schemas-microsoft-com:office:smarttags" w:element="PersonName">
        <w:r w:rsidRPr="0099353E">
          <w:rPr>
            <w:rFonts w:cs="David" w:hint="cs"/>
            <w:rtl/>
          </w:rPr>
          <w:t>ועדת החוקה</w:t>
        </w:r>
      </w:smartTag>
      <w:r w:rsidRPr="0099353E">
        <w:rPr>
          <w:rFonts w:cs="David" w:hint="cs"/>
          <w:rtl/>
        </w:rPr>
        <w:t>, וברור שאם לא הייתה הסתייגות פוליטית מובהקת בתוך המליאה זה היה עובר באופן אוטומטי לו</w:t>
      </w:r>
      <w:smartTag w:uri="urn:schemas-microsoft-com:office:smarttags" w:element="PersonName">
        <w:r w:rsidRPr="0099353E">
          <w:rPr>
            <w:rFonts w:cs="David" w:hint="cs"/>
            <w:rtl/>
          </w:rPr>
          <w:t>ועדת החוקה</w:t>
        </w:r>
      </w:smartTag>
      <w:r w:rsidRPr="0099353E">
        <w:rPr>
          <w:rFonts w:cs="David" w:hint="cs"/>
          <w:rtl/>
        </w:rPr>
        <w:t>. אני חושב שו</w:t>
      </w:r>
      <w:smartTag w:uri="urn:schemas-microsoft-com:office:smarttags" w:element="PersonName">
        <w:r w:rsidRPr="0099353E">
          <w:rPr>
            <w:rFonts w:cs="David" w:hint="cs"/>
            <w:rtl/>
          </w:rPr>
          <w:t>ועדת החוקה</w:t>
        </w:r>
      </w:smartTag>
      <w:r w:rsidRPr="0099353E">
        <w:rPr>
          <w:rFonts w:cs="David" w:hint="cs"/>
          <w:rtl/>
        </w:rPr>
        <w:t xml:space="preserve"> היא ועדה עניינית. </w:t>
      </w:r>
    </w:p>
    <w:p w14:paraId="04CC8A4E" w14:textId="77777777" w:rsidR="0099353E" w:rsidRPr="0099353E" w:rsidRDefault="0099353E" w:rsidP="0099353E">
      <w:pPr>
        <w:bidi/>
        <w:jc w:val="both"/>
        <w:rPr>
          <w:rFonts w:cs="David" w:hint="cs"/>
          <w:rtl/>
        </w:rPr>
      </w:pPr>
    </w:p>
    <w:p w14:paraId="35E2813E" w14:textId="77777777" w:rsidR="0099353E" w:rsidRPr="0099353E" w:rsidRDefault="0099353E" w:rsidP="0099353E">
      <w:pPr>
        <w:bidi/>
        <w:jc w:val="both"/>
        <w:rPr>
          <w:rFonts w:cs="David" w:hint="cs"/>
          <w:rtl/>
        </w:rPr>
      </w:pPr>
      <w:r w:rsidRPr="0099353E">
        <w:rPr>
          <w:rFonts w:cs="David" w:hint="cs"/>
          <w:u w:val="single"/>
          <w:rtl/>
        </w:rPr>
        <w:t>יורם מרציאנו:</w:t>
      </w:r>
    </w:p>
    <w:p w14:paraId="4D84F61F" w14:textId="77777777" w:rsidR="0099353E" w:rsidRPr="0099353E" w:rsidRDefault="0099353E" w:rsidP="0099353E">
      <w:pPr>
        <w:bidi/>
        <w:jc w:val="both"/>
        <w:rPr>
          <w:rFonts w:cs="David" w:hint="cs"/>
          <w:rtl/>
        </w:rPr>
      </w:pPr>
    </w:p>
    <w:p w14:paraId="00E2F1DC" w14:textId="77777777" w:rsidR="0099353E" w:rsidRPr="0099353E" w:rsidRDefault="0099353E" w:rsidP="0099353E">
      <w:pPr>
        <w:bidi/>
        <w:jc w:val="both"/>
        <w:rPr>
          <w:rFonts w:cs="David" w:hint="cs"/>
          <w:rtl/>
        </w:rPr>
      </w:pPr>
      <w:r w:rsidRPr="0099353E">
        <w:rPr>
          <w:rFonts w:cs="David" w:hint="cs"/>
          <w:rtl/>
        </w:rPr>
        <w:tab/>
        <w:t>מה, אנחנו לא ועדה עניינית?</w:t>
      </w:r>
    </w:p>
    <w:p w14:paraId="1D653C4C" w14:textId="77777777" w:rsidR="0099353E" w:rsidRPr="0099353E" w:rsidRDefault="0099353E" w:rsidP="0099353E">
      <w:pPr>
        <w:bidi/>
        <w:jc w:val="both"/>
        <w:rPr>
          <w:rFonts w:cs="David" w:hint="cs"/>
          <w:rtl/>
        </w:rPr>
      </w:pPr>
    </w:p>
    <w:p w14:paraId="4FC6EC01"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1D58B0C7" w14:textId="77777777" w:rsidR="0099353E" w:rsidRPr="0099353E" w:rsidRDefault="0099353E" w:rsidP="0099353E">
      <w:pPr>
        <w:bidi/>
        <w:jc w:val="both"/>
        <w:rPr>
          <w:rFonts w:cs="David" w:hint="cs"/>
          <w:rtl/>
        </w:rPr>
      </w:pPr>
    </w:p>
    <w:p w14:paraId="6E828C52" w14:textId="77777777" w:rsidR="0099353E" w:rsidRPr="0099353E" w:rsidRDefault="0099353E" w:rsidP="0099353E">
      <w:pPr>
        <w:bidi/>
        <w:jc w:val="both"/>
        <w:rPr>
          <w:rFonts w:cs="David" w:hint="cs"/>
          <w:rtl/>
        </w:rPr>
      </w:pPr>
      <w:r w:rsidRPr="0099353E">
        <w:rPr>
          <w:rFonts w:cs="David" w:hint="cs"/>
          <w:rtl/>
        </w:rPr>
        <w:tab/>
        <w:t xml:space="preserve">אם אתה רוצה לענות לו תענה לו בתורך. </w:t>
      </w:r>
    </w:p>
    <w:p w14:paraId="214E1150" w14:textId="77777777" w:rsidR="0099353E" w:rsidRPr="0099353E" w:rsidRDefault="0099353E" w:rsidP="0099353E">
      <w:pPr>
        <w:bidi/>
        <w:jc w:val="both"/>
        <w:rPr>
          <w:rFonts w:cs="David" w:hint="cs"/>
          <w:rtl/>
        </w:rPr>
      </w:pPr>
    </w:p>
    <w:p w14:paraId="4AFAF6B7" w14:textId="77777777" w:rsidR="0099353E" w:rsidRPr="0099353E" w:rsidRDefault="0099353E" w:rsidP="0099353E">
      <w:pPr>
        <w:bidi/>
        <w:jc w:val="both"/>
        <w:rPr>
          <w:rFonts w:cs="David" w:hint="cs"/>
          <w:rtl/>
        </w:rPr>
      </w:pPr>
      <w:r w:rsidRPr="0099353E">
        <w:rPr>
          <w:rFonts w:cs="David" w:hint="cs"/>
          <w:u w:val="single"/>
          <w:rtl/>
        </w:rPr>
        <w:t>יורם מרציאנו:</w:t>
      </w:r>
    </w:p>
    <w:p w14:paraId="18D79D5B" w14:textId="77777777" w:rsidR="0099353E" w:rsidRPr="0099353E" w:rsidRDefault="0099353E" w:rsidP="0099353E">
      <w:pPr>
        <w:bidi/>
        <w:jc w:val="both"/>
        <w:rPr>
          <w:rFonts w:cs="David" w:hint="cs"/>
          <w:rtl/>
        </w:rPr>
      </w:pPr>
    </w:p>
    <w:p w14:paraId="22BC5B7E" w14:textId="77777777" w:rsidR="0099353E" w:rsidRPr="0099353E" w:rsidRDefault="0099353E" w:rsidP="0099353E">
      <w:pPr>
        <w:bidi/>
        <w:jc w:val="both"/>
        <w:rPr>
          <w:rFonts w:cs="David" w:hint="cs"/>
          <w:rtl/>
        </w:rPr>
      </w:pPr>
      <w:r w:rsidRPr="0099353E">
        <w:rPr>
          <w:rFonts w:cs="David" w:hint="cs"/>
          <w:rtl/>
        </w:rPr>
        <w:tab/>
        <w:t xml:space="preserve">אני שומר על כבודך ועל כבוד הוועדה. </w:t>
      </w:r>
    </w:p>
    <w:p w14:paraId="2F0EA36D" w14:textId="77777777" w:rsidR="0099353E" w:rsidRPr="0099353E" w:rsidRDefault="0099353E" w:rsidP="0099353E">
      <w:pPr>
        <w:bidi/>
        <w:jc w:val="both"/>
        <w:rPr>
          <w:rFonts w:cs="David" w:hint="cs"/>
          <w:rtl/>
        </w:rPr>
      </w:pPr>
    </w:p>
    <w:p w14:paraId="5FA05E58"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26503654" w14:textId="77777777" w:rsidR="0099353E" w:rsidRPr="0099353E" w:rsidRDefault="0099353E" w:rsidP="0099353E">
      <w:pPr>
        <w:bidi/>
        <w:jc w:val="both"/>
        <w:rPr>
          <w:rFonts w:cs="David" w:hint="cs"/>
          <w:rtl/>
        </w:rPr>
      </w:pPr>
    </w:p>
    <w:p w14:paraId="6E40FE9E" w14:textId="77777777" w:rsidR="0099353E" w:rsidRPr="0099353E" w:rsidRDefault="0099353E" w:rsidP="0099353E">
      <w:pPr>
        <w:bidi/>
        <w:jc w:val="both"/>
        <w:rPr>
          <w:rFonts w:cs="David" w:hint="cs"/>
          <w:rtl/>
        </w:rPr>
      </w:pPr>
      <w:r w:rsidRPr="0099353E">
        <w:rPr>
          <w:rFonts w:cs="David" w:hint="cs"/>
          <w:rtl/>
        </w:rPr>
        <w:tab/>
        <w:t xml:space="preserve">תענה לו לאחר שתבקש את רשות הדיבור. </w:t>
      </w:r>
    </w:p>
    <w:p w14:paraId="4E74E5E3" w14:textId="77777777" w:rsidR="0099353E" w:rsidRPr="0099353E" w:rsidRDefault="0099353E" w:rsidP="0099353E">
      <w:pPr>
        <w:bidi/>
        <w:jc w:val="both"/>
        <w:rPr>
          <w:rFonts w:cs="David" w:hint="cs"/>
          <w:rtl/>
        </w:rPr>
      </w:pPr>
    </w:p>
    <w:p w14:paraId="75A42448" w14:textId="77777777" w:rsidR="0099353E" w:rsidRPr="0099353E" w:rsidRDefault="0099353E" w:rsidP="0099353E">
      <w:pPr>
        <w:bidi/>
        <w:jc w:val="both"/>
        <w:rPr>
          <w:rFonts w:cs="David" w:hint="cs"/>
          <w:rtl/>
        </w:rPr>
      </w:pPr>
      <w:r w:rsidRPr="0099353E">
        <w:rPr>
          <w:rFonts w:cs="David" w:hint="cs"/>
          <w:u w:val="single"/>
          <w:rtl/>
        </w:rPr>
        <w:t>יואל חסון:</w:t>
      </w:r>
    </w:p>
    <w:p w14:paraId="3510D0CC" w14:textId="77777777" w:rsidR="0099353E" w:rsidRPr="0099353E" w:rsidRDefault="0099353E" w:rsidP="0099353E">
      <w:pPr>
        <w:bidi/>
        <w:jc w:val="both"/>
        <w:rPr>
          <w:rFonts w:cs="David" w:hint="cs"/>
          <w:rtl/>
        </w:rPr>
      </w:pPr>
    </w:p>
    <w:p w14:paraId="6126F8A6" w14:textId="77777777" w:rsidR="0099353E" w:rsidRPr="0099353E" w:rsidRDefault="0099353E" w:rsidP="0099353E">
      <w:pPr>
        <w:bidi/>
        <w:jc w:val="both"/>
        <w:rPr>
          <w:rFonts w:cs="David" w:hint="cs"/>
          <w:rtl/>
        </w:rPr>
      </w:pPr>
      <w:r w:rsidRPr="0099353E">
        <w:rPr>
          <w:rFonts w:cs="David" w:hint="cs"/>
          <w:rtl/>
        </w:rPr>
        <w:tab/>
        <w:t>ועדת הכנסת היא עניינית וחשובה, היא חשובה כדי להסדיר את העניינים הפרלמנטריים בכנסת, אבל לו</w:t>
      </w:r>
      <w:smartTag w:uri="urn:schemas-microsoft-com:office:smarttags" w:element="PersonName">
        <w:r w:rsidRPr="0099353E">
          <w:rPr>
            <w:rFonts w:cs="David" w:hint="cs"/>
            <w:rtl/>
          </w:rPr>
          <w:t>ועדת החוקה</w:t>
        </w:r>
      </w:smartTag>
      <w:r w:rsidRPr="0099353E">
        <w:rPr>
          <w:rFonts w:cs="David" w:hint="cs"/>
          <w:rtl/>
        </w:rPr>
        <w:t xml:space="preserve"> יש את הכלים להעביר את החוק, וראוי לשמוע את אנשי המקצוע בעניין הזה. </w:t>
      </w:r>
    </w:p>
    <w:p w14:paraId="2F1DF0A4" w14:textId="77777777" w:rsidR="0099353E" w:rsidRPr="0099353E" w:rsidRDefault="0099353E" w:rsidP="0099353E">
      <w:pPr>
        <w:bidi/>
        <w:jc w:val="both"/>
        <w:rPr>
          <w:rFonts w:cs="David" w:hint="cs"/>
          <w:rtl/>
        </w:rPr>
      </w:pPr>
    </w:p>
    <w:p w14:paraId="2AA5927B" w14:textId="77777777" w:rsidR="0099353E" w:rsidRPr="0099353E" w:rsidRDefault="0099353E" w:rsidP="0099353E">
      <w:pPr>
        <w:bidi/>
        <w:jc w:val="both"/>
        <w:rPr>
          <w:rFonts w:cs="David" w:hint="cs"/>
          <w:rtl/>
        </w:rPr>
      </w:pPr>
      <w:r w:rsidRPr="0099353E">
        <w:rPr>
          <w:rFonts w:cs="David" w:hint="cs"/>
          <w:rtl/>
        </w:rPr>
        <w:tab/>
        <w:t xml:space="preserve">גברתי היושבת ראש, כיוון שגם את וגם יושב-ראש </w:t>
      </w:r>
      <w:smartTag w:uri="urn:schemas-microsoft-com:office:smarttags" w:element="PersonName">
        <w:r w:rsidRPr="0099353E">
          <w:rPr>
            <w:rFonts w:cs="David" w:hint="cs"/>
            <w:rtl/>
          </w:rPr>
          <w:t>ועדת החוקה</w:t>
        </w:r>
      </w:smartTag>
      <w:r w:rsidRPr="0099353E">
        <w:rPr>
          <w:rFonts w:cs="David" w:hint="cs"/>
          <w:rtl/>
        </w:rPr>
        <w:t xml:space="preserve"> הם חברי סיעתי אני מציע שתיכנסו להידברות ותנסו להגיע לפתרון מוסכם שלא יאלץ גם אותנו להצביע אחד נגד השני בעניין הזה. אני מציע לנסות להגיע עם יושב-ראש </w:t>
      </w:r>
      <w:smartTag w:uri="urn:schemas-microsoft-com:office:smarttags" w:element="PersonName">
        <w:r w:rsidRPr="0099353E">
          <w:rPr>
            <w:rFonts w:cs="David" w:hint="cs"/>
            <w:rtl/>
          </w:rPr>
          <w:t>ועדת החוקה</w:t>
        </w:r>
      </w:smartTag>
      <w:r w:rsidRPr="0099353E">
        <w:rPr>
          <w:rFonts w:cs="David" w:hint="cs"/>
          <w:rtl/>
        </w:rPr>
        <w:t xml:space="preserve"> לסיכום בנושא, גם אם זה יצריך דחייה בקבלת ההחלטה. </w:t>
      </w:r>
    </w:p>
    <w:p w14:paraId="2CF1366D" w14:textId="77777777" w:rsidR="0099353E" w:rsidRPr="0099353E" w:rsidRDefault="0099353E" w:rsidP="0099353E">
      <w:pPr>
        <w:bidi/>
        <w:jc w:val="both"/>
        <w:rPr>
          <w:rFonts w:cs="David" w:hint="cs"/>
          <w:rtl/>
        </w:rPr>
      </w:pPr>
    </w:p>
    <w:p w14:paraId="3CC1C0D9" w14:textId="77777777" w:rsidR="0099353E" w:rsidRPr="0099353E" w:rsidRDefault="0099353E" w:rsidP="0099353E">
      <w:pPr>
        <w:bidi/>
        <w:jc w:val="both"/>
        <w:rPr>
          <w:rFonts w:cs="David" w:hint="cs"/>
          <w:rtl/>
        </w:rPr>
      </w:pPr>
      <w:r w:rsidRPr="0099353E">
        <w:rPr>
          <w:rFonts w:cs="David" w:hint="cs"/>
          <w:rtl/>
        </w:rPr>
        <w:tab/>
        <w:t>אני חושב שראוי להעביר את זה לו</w:t>
      </w:r>
      <w:smartTag w:uri="urn:schemas-microsoft-com:office:smarttags" w:element="PersonName">
        <w:r w:rsidRPr="0099353E">
          <w:rPr>
            <w:rFonts w:cs="David" w:hint="cs"/>
            <w:rtl/>
          </w:rPr>
          <w:t>ועדת החוקה</w:t>
        </w:r>
      </w:smartTag>
      <w:r w:rsidRPr="0099353E">
        <w:rPr>
          <w:rFonts w:cs="David" w:hint="cs"/>
          <w:rtl/>
        </w:rPr>
        <w:t>. בו</w:t>
      </w:r>
      <w:smartTag w:uri="urn:schemas-microsoft-com:office:smarttags" w:element="PersonName">
        <w:r w:rsidRPr="0099353E">
          <w:rPr>
            <w:rFonts w:cs="David" w:hint="cs"/>
            <w:rtl/>
          </w:rPr>
          <w:t>ועדת החוקה</w:t>
        </w:r>
      </w:smartTag>
      <w:r w:rsidRPr="0099353E">
        <w:rPr>
          <w:rFonts w:cs="David" w:hint="cs"/>
          <w:rtl/>
        </w:rPr>
        <w:t xml:space="preserve"> יש חברים מכל הסיעות. </w:t>
      </w:r>
    </w:p>
    <w:p w14:paraId="70102915" w14:textId="77777777" w:rsidR="0099353E" w:rsidRPr="0099353E" w:rsidRDefault="0099353E" w:rsidP="0099353E">
      <w:pPr>
        <w:bidi/>
        <w:jc w:val="both"/>
        <w:rPr>
          <w:rFonts w:cs="David" w:hint="cs"/>
          <w:rtl/>
        </w:rPr>
      </w:pPr>
    </w:p>
    <w:p w14:paraId="37050C2E" w14:textId="77777777" w:rsidR="0099353E" w:rsidRPr="0099353E" w:rsidRDefault="0099353E" w:rsidP="0099353E">
      <w:pPr>
        <w:bidi/>
        <w:jc w:val="both"/>
        <w:rPr>
          <w:rFonts w:cs="David" w:hint="cs"/>
          <w:rtl/>
        </w:rPr>
      </w:pPr>
      <w:r w:rsidRPr="0099353E">
        <w:rPr>
          <w:rFonts w:cs="David" w:hint="cs"/>
          <w:u w:val="single"/>
          <w:rtl/>
        </w:rPr>
        <w:t>יורם מרציאנו:</w:t>
      </w:r>
    </w:p>
    <w:p w14:paraId="57B11CCC" w14:textId="77777777" w:rsidR="0099353E" w:rsidRPr="0099353E" w:rsidRDefault="0099353E" w:rsidP="0099353E">
      <w:pPr>
        <w:bidi/>
        <w:jc w:val="both"/>
        <w:rPr>
          <w:rFonts w:cs="David" w:hint="cs"/>
          <w:rtl/>
        </w:rPr>
      </w:pPr>
    </w:p>
    <w:p w14:paraId="40AAA104" w14:textId="77777777" w:rsidR="0099353E" w:rsidRPr="0099353E" w:rsidRDefault="0099353E" w:rsidP="0099353E">
      <w:pPr>
        <w:bidi/>
        <w:jc w:val="both"/>
        <w:rPr>
          <w:rFonts w:cs="David" w:hint="cs"/>
          <w:rtl/>
        </w:rPr>
      </w:pPr>
      <w:r w:rsidRPr="0099353E">
        <w:rPr>
          <w:rFonts w:cs="David" w:hint="cs"/>
          <w:rtl/>
        </w:rPr>
        <w:tab/>
        <w:t xml:space="preserve">אם אתה מציע להם להיפגש אז אל תקבע עמדה. אתה גם מציע להם להיפגש וגם קובע עמדה. </w:t>
      </w:r>
    </w:p>
    <w:p w14:paraId="6CEFE74C" w14:textId="77777777" w:rsidR="0099353E" w:rsidRPr="0099353E" w:rsidRDefault="0099353E" w:rsidP="0099353E">
      <w:pPr>
        <w:bidi/>
        <w:jc w:val="both"/>
        <w:rPr>
          <w:rFonts w:cs="David" w:hint="cs"/>
          <w:rtl/>
        </w:rPr>
      </w:pPr>
    </w:p>
    <w:p w14:paraId="4A894E70" w14:textId="77777777" w:rsidR="0099353E" w:rsidRPr="0099353E" w:rsidRDefault="0099353E" w:rsidP="0099353E">
      <w:pPr>
        <w:bidi/>
        <w:jc w:val="both"/>
        <w:rPr>
          <w:rFonts w:cs="David" w:hint="cs"/>
          <w:rtl/>
        </w:rPr>
      </w:pPr>
      <w:r w:rsidRPr="0099353E">
        <w:rPr>
          <w:rFonts w:cs="David"/>
          <w:u w:val="single"/>
          <w:rtl/>
        </w:rPr>
        <w:br w:type="page"/>
      </w:r>
      <w:r w:rsidRPr="0099353E">
        <w:rPr>
          <w:rFonts w:cs="David" w:hint="cs"/>
          <w:u w:val="single"/>
          <w:rtl/>
        </w:rPr>
        <w:t>יואל חסון:</w:t>
      </w:r>
    </w:p>
    <w:p w14:paraId="1092F409" w14:textId="77777777" w:rsidR="0099353E" w:rsidRPr="0099353E" w:rsidRDefault="0099353E" w:rsidP="0099353E">
      <w:pPr>
        <w:bidi/>
        <w:jc w:val="both"/>
        <w:rPr>
          <w:rFonts w:cs="David" w:hint="cs"/>
          <w:rtl/>
        </w:rPr>
      </w:pPr>
    </w:p>
    <w:p w14:paraId="70A8AC79" w14:textId="77777777" w:rsidR="0099353E" w:rsidRPr="0099353E" w:rsidRDefault="0099353E" w:rsidP="0099353E">
      <w:pPr>
        <w:bidi/>
        <w:jc w:val="both"/>
        <w:rPr>
          <w:rFonts w:cs="David" w:hint="cs"/>
          <w:rtl/>
        </w:rPr>
      </w:pPr>
      <w:r w:rsidRPr="0099353E">
        <w:rPr>
          <w:rFonts w:cs="David" w:hint="cs"/>
          <w:rtl/>
        </w:rPr>
        <w:tab/>
        <w:t>אם היא לא תקבל את עמדתי והיא תחליט בכל זאת להעמיד את הנושא להצבעה, אני חושב שזה צריך להיות בו</w:t>
      </w:r>
      <w:smartTag w:uri="urn:schemas-microsoft-com:office:smarttags" w:element="PersonName">
        <w:r w:rsidRPr="0099353E">
          <w:rPr>
            <w:rFonts w:cs="David" w:hint="cs"/>
            <w:rtl/>
          </w:rPr>
          <w:t>ועדת החוקה</w:t>
        </w:r>
      </w:smartTag>
      <w:r w:rsidRPr="0099353E">
        <w:rPr>
          <w:rFonts w:cs="David" w:hint="cs"/>
          <w:rtl/>
        </w:rPr>
        <w:t xml:space="preserve">. </w:t>
      </w:r>
    </w:p>
    <w:p w14:paraId="11ED886F" w14:textId="77777777" w:rsidR="0099353E" w:rsidRPr="0099353E" w:rsidRDefault="0099353E" w:rsidP="0099353E">
      <w:pPr>
        <w:bidi/>
        <w:jc w:val="both"/>
        <w:rPr>
          <w:rFonts w:cs="David" w:hint="cs"/>
          <w:rtl/>
        </w:rPr>
      </w:pPr>
    </w:p>
    <w:p w14:paraId="6097C225"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38FFEBA5" w14:textId="77777777" w:rsidR="0099353E" w:rsidRPr="0099353E" w:rsidRDefault="0099353E" w:rsidP="0099353E">
      <w:pPr>
        <w:bidi/>
        <w:jc w:val="both"/>
        <w:rPr>
          <w:rFonts w:cs="David" w:hint="cs"/>
          <w:rtl/>
        </w:rPr>
      </w:pPr>
    </w:p>
    <w:p w14:paraId="4CFFE97D" w14:textId="77777777" w:rsidR="0099353E" w:rsidRPr="0099353E" w:rsidRDefault="0099353E" w:rsidP="0099353E">
      <w:pPr>
        <w:bidi/>
        <w:jc w:val="both"/>
        <w:rPr>
          <w:rFonts w:cs="David" w:hint="cs"/>
          <w:rtl/>
        </w:rPr>
      </w:pPr>
      <w:r w:rsidRPr="0099353E">
        <w:rPr>
          <w:rFonts w:cs="David" w:hint="cs"/>
          <w:rtl/>
        </w:rPr>
        <w:tab/>
        <w:t xml:space="preserve">תודה. חבר-הכנסת טיבי, בבקשה. </w:t>
      </w:r>
    </w:p>
    <w:p w14:paraId="10AD445E" w14:textId="77777777" w:rsidR="0099353E" w:rsidRPr="0099353E" w:rsidRDefault="0099353E" w:rsidP="0099353E">
      <w:pPr>
        <w:bidi/>
        <w:jc w:val="both"/>
        <w:rPr>
          <w:rFonts w:cs="David" w:hint="cs"/>
          <w:rtl/>
        </w:rPr>
      </w:pPr>
    </w:p>
    <w:p w14:paraId="62248976" w14:textId="77777777" w:rsidR="0099353E" w:rsidRPr="0099353E" w:rsidRDefault="0099353E" w:rsidP="0099353E">
      <w:pPr>
        <w:bidi/>
        <w:jc w:val="both"/>
        <w:rPr>
          <w:rFonts w:cs="David" w:hint="cs"/>
          <w:rtl/>
        </w:rPr>
      </w:pPr>
      <w:r w:rsidRPr="0099353E">
        <w:rPr>
          <w:rFonts w:cs="David" w:hint="cs"/>
          <w:u w:val="single"/>
          <w:rtl/>
        </w:rPr>
        <w:t>אחמד טיבי:</w:t>
      </w:r>
    </w:p>
    <w:p w14:paraId="2EBA605D" w14:textId="77777777" w:rsidR="0099353E" w:rsidRPr="0099353E" w:rsidRDefault="0099353E" w:rsidP="0099353E">
      <w:pPr>
        <w:bidi/>
        <w:jc w:val="both"/>
        <w:rPr>
          <w:rFonts w:cs="David" w:hint="cs"/>
          <w:rtl/>
        </w:rPr>
      </w:pPr>
    </w:p>
    <w:p w14:paraId="3F0FAA39" w14:textId="77777777" w:rsidR="0099353E" w:rsidRPr="0099353E" w:rsidRDefault="0099353E" w:rsidP="0099353E">
      <w:pPr>
        <w:bidi/>
        <w:jc w:val="both"/>
        <w:rPr>
          <w:rFonts w:cs="David" w:hint="cs"/>
          <w:rtl/>
        </w:rPr>
      </w:pPr>
      <w:r w:rsidRPr="0099353E">
        <w:rPr>
          <w:rFonts w:cs="David" w:hint="cs"/>
          <w:rtl/>
        </w:rPr>
        <w:tab/>
        <w:t>מטרת הצעת החוק היא לטרפד אפשרות מהותית של משא ומתן עם סוריה. הדבר ברור, הוא אפילו לא מוסתר?</w:t>
      </w:r>
    </w:p>
    <w:p w14:paraId="57022FC3" w14:textId="77777777" w:rsidR="0099353E" w:rsidRPr="0099353E" w:rsidRDefault="0099353E" w:rsidP="0099353E">
      <w:pPr>
        <w:bidi/>
        <w:jc w:val="both"/>
        <w:rPr>
          <w:rFonts w:cs="David" w:hint="cs"/>
          <w:rtl/>
        </w:rPr>
      </w:pPr>
    </w:p>
    <w:p w14:paraId="09EF2AA1" w14:textId="77777777" w:rsidR="0099353E" w:rsidRPr="0099353E" w:rsidRDefault="0099353E" w:rsidP="0099353E">
      <w:pPr>
        <w:bidi/>
        <w:jc w:val="both"/>
        <w:rPr>
          <w:rFonts w:cs="David" w:hint="cs"/>
          <w:u w:val="single"/>
          <w:rtl/>
        </w:rPr>
      </w:pPr>
      <w:r w:rsidRPr="0099353E">
        <w:rPr>
          <w:rFonts w:cs="David" w:hint="cs"/>
          <w:u w:val="single"/>
          <w:rtl/>
        </w:rPr>
        <w:t>אביגדור יצחקי:</w:t>
      </w:r>
    </w:p>
    <w:p w14:paraId="37430D59" w14:textId="77777777" w:rsidR="0099353E" w:rsidRPr="0099353E" w:rsidRDefault="0099353E" w:rsidP="0099353E">
      <w:pPr>
        <w:bidi/>
        <w:jc w:val="both"/>
        <w:rPr>
          <w:rFonts w:cs="David" w:hint="cs"/>
          <w:rtl/>
        </w:rPr>
      </w:pPr>
    </w:p>
    <w:p w14:paraId="2263E547" w14:textId="77777777" w:rsidR="0099353E" w:rsidRPr="0099353E" w:rsidRDefault="0099353E" w:rsidP="0099353E">
      <w:pPr>
        <w:bidi/>
        <w:jc w:val="both"/>
        <w:rPr>
          <w:rFonts w:cs="David" w:hint="cs"/>
          <w:rtl/>
        </w:rPr>
      </w:pPr>
      <w:r w:rsidRPr="0099353E">
        <w:rPr>
          <w:rFonts w:cs="David" w:hint="cs"/>
          <w:rtl/>
        </w:rPr>
        <w:tab/>
        <w:t>אתה בעד משא ומתן עם סוריה?</w:t>
      </w:r>
    </w:p>
    <w:p w14:paraId="6D5F9561" w14:textId="77777777" w:rsidR="0099353E" w:rsidRPr="0099353E" w:rsidRDefault="0099353E" w:rsidP="0099353E">
      <w:pPr>
        <w:bidi/>
        <w:jc w:val="both"/>
        <w:rPr>
          <w:rFonts w:cs="David" w:hint="cs"/>
          <w:rtl/>
        </w:rPr>
      </w:pPr>
    </w:p>
    <w:p w14:paraId="06F29A1C" w14:textId="77777777" w:rsidR="0099353E" w:rsidRPr="0099353E" w:rsidRDefault="0099353E" w:rsidP="0099353E">
      <w:pPr>
        <w:bidi/>
        <w:jc w:val="both"/>
        <w:rPr>
          <w:rFonts w:cs="David" w:hint="cs"/>
          <w:rtl/>
        </w:rPr>
      </w:pPr>
      <w:r w:rsidRPr="0099353E">
        <w:rPr>
          <w:rFonts w:cs="David" w:hint="cs"/>
          <w:u w:val="single"/>
          <w:rtl/>
        </w:rPr>
        <w:t>אחמד טיבי:</w:t>
      </w:r>
    </w:p>
    <w:p w14:paraId="240EDEFE" w14:textId="77777777" w:rsidR="0099353E" w:rsidRPr="0099353E" w:rsidRDefault="0099353E" w:rsidP="0099353E">
      <w:pPr>
        <w:bidi/>
        <w:jc w:val="both"/>
        <w:rPr>
          <w:rFonts w:cs="David" w:hint="cs"/>
          <w:rtl/>
        </w:rPr>
      </w:pPr>
    </w:p>
    <w:p w14:paraId="698D804D" w14:textId="77777777" w:rsidR="0099353E" w:rsidRPr="0099353E" w:rsidRDefault="0099353E" w:rsidP="0099353E">
      <w:pPr>
        <w:bidi/>
        <w:jc w:val="both"/>
        <w:rPr>
          <w:rFonts w:cs="David" w:hint="cs"/>
          <w:rtl/>
        </w:rPr>
      </w:pPr>
      <w:r w:rsidRPr="0099353E">
        <w:rPr>
          <w:rFonts w:cs="David" w:hint="cs"/>
          <w:rtl/>
        </w:rPr>
        <w:tab/>
        <w:t xml:space="preserve"> אני בעד. לזכותו של חבר-הכנסת אביגדור יצחקי ייאמר שהוא אומר את זה בריש גלי. הוא אומר שהוא לא רוצה שתוצאת המשא ומתן תהיה כך וכך ולכן הוא מציע את הצעת החוק הזו. אנחנו לא חברי-כנסת חדשים בכנסת הזו. כל נושא כזה מובא, על-פי התקנון ועל פי המהות, לדיון בו</w:t>
      </w:r>
      <w:smartTag w:uri="urn:schemas-microsoft-com:office:smarttags" w:element="PersonName">
        <w:r w:rsidRPr="0099353E">
          <w:rPr>
            <w:rFonts w:cs="David" w:hint="cs"/>
            <w:rtl/>
          </w:rPr>
          <w:t>ועדת החוקה</w:t>
        </w:r>
      </w:smartTag>
      <w:r w:rsidRPr="0099353E">
        <w:rPr>
          <w:rFonts w:cs="David" w:hint="cs"/>
          <w:rtl/>
        </w:rPr>
        <w:t>. היום הכנסת הייתה עדה לכך שבגלל שיקולים אישיים ולא ענייניים הועבר נושא מוועדת הכספים לו</w:t>
      </w:r>
      <w:smartTag w:uri="urn:schemas-microsoft-com:office:smarttags" w:element="PersonName">
        <w:r w:rsidRPr="0099353E">
          <w:rPr>
            <w:rFonts w:cs="David" w:hint="cs"/>
            <w:rtl/>
          </w:rPr>
          <w:t>ועדת הכלכלה</w:t>
        </w:r>
      </w:smartTag>
      <w:r w:rsidRPr="0099353E">
        <w:rPr>
          <w:rFonts w:cs="David" w:hint="cs"/>
          <w:rtl/>
        </w:rPr>
        <w:t xml:space="preserve">. </w:t>
      </w:r>
    </w:p>
    <w:p w14:paraId="747FF57E" w14:textId="77777777" w:rsidR="0099353E" w:rsidRPr="0099353E" w:rsidRDefault="0099353E" w:rsidP="0099353E">
      <w:pPr>
        <w:bidi/>
        <w:jc w:val="both"/>
        <w:rPr>
          <w:rFonts w:cs="David" w:hint="cs"/>
          <w:rtl/>
        </w:rPr>
      </w:pPr>
    </w:p>
    <w:p w14:paraId="6BF9D5B6" w14:textId="77777777" w:rsidR="0099353E" w:rsidRPr="0099353E" w:rsidRDefault="0099353E" w:rsidP="0099353E">
      <w:pPr>
        <w:bidi/>
        <w:jc w:val="both"/>
        <w:rPr>
          <w:rFonts w:cs="David" w:hint="cs"/>
          <w:rtl/>
        </w:rPr>
      </w:pPr>
      <w:r w:rsidRPr="0099353E">
        <w:rPr>
          <w:rFonts w:cs="David" w:hint="cs"/>
          <w:rtl/>
        </w:rPr>
        <w:tab/>
        <w:t xml:space="preserve">מה שאומר חבר-הכנסת חסון נכון, </w:t>
      </w:r>
      <w:smartTag w:uri="urn:schemas-microsoft-com:office:smarttags" w:element="PersonName">
        <w:r w:rsidRPr="0099353E">
          <w:rPr>
            <w:rFonts w:cs="David" w:hint="cs"/>
            <w:rtl/>
          </w:rPr>
          <w:t>ועדת החוקה</w:t>
        </w:r>
      </w:smartTag>
      <w:r w:rsidRPr="0099353E">
        <w:rPr>
          <w:rFonts w:cs="David" w:hint="cs"/>
          <w:rtl/>
        </w:rPr>
        <w:t xml:space="preserve"> היא ועדה יותר עניינית מוועדת הכנסת בנושא הכנסת בנושא ספציפי זה. אפשר להעביר כמעט כל נושא בכנסת לדיון בוועדת הכנסת, כי זה יותר נוח למציע ההצעה, יותר נוח כי ליושב-ראש </w:t>
      </w:r>
      <w:smartTag w:uri="urn:schemas-microsoft-com:office:smarttags" w:element="PersonName">
        <w:r w:rsidRPr="0099353E">
          <w:rPr>
            <w:rFonts w:cs="David" w:hint="cs"/>
            <w:rtl/>
          </w:rPr>
          <w:t>ועדת החוקה</w:t>
        </w:r>
      </w:smartTag>
      <w:r w:rsidRPr="0099353E">
        <w:rPr>
          <w:rFonts w:cs="David" w:hint="cs"/>
          <w:rtl/>
        </w:rPr>
        <w:t xml:space="preserve"> יש עמדה עקרונית אחרת. </w:t>
      </w:r>
    </w:p>
    <w:p w14:paraId="6A889988" w14:textId="77777777" w:rsidR="0099353E" w:rsidRPr="0099353E" w:rsidRDefault="0099353E" w:rsidP="0099353E">
      <w:pPr>
        <w:bidi/>
        <w:jc w:val="both"/>
        <w:rPr>
          <w:rFonts w:cs="David" w:hint="cs"/>
          <w:rtl/>
        </w:rPr>
      </w:pPr>
    </w:p>
    <w:p w14:paraId="1576DE56" w14:textId="77777777" w:rsidR="0099353E" w:rsidRPr="0099353E" w:rsidRDefault="0099353E" w:rsidP="0099353E">
      <w:pPr>
        <w:bidi/>
        <w:jc w:val="both"/>
        <w:rPr>
          <w:rFonts w:cs="David" w:hint="cs"/>
          <w:rtl/>
        </w:rPr>
      </w:pPr>
      <w:r w:rsidRPr="0099353E">
        <w:rPr>
          <w:rFonts w:cs="David" w:hint="cs"/>
          <w:u w:val="single"/>
          <w:rtl/>
        </w:rPr>
        <w:t>אורי יהודה אריאל:</w:t>
      </w:r>
    </w:p>
    <w:p w14:paraId="0C3C3A40" w14:textId="77777777" w:rsidR="0099353E" w:rsidRPr="0099353E" w:rsidRDefault="0099353E" w:rsidP="0099353E">
      <w:pPr>
        <w:bidi/>
        <w:jc w:val="both"/>
        <w:rPr>
          <w:rFonts w:cs="David" w:hint="cs"/>
          <w:rtl/>
        </w:rPr>
      </w:pPr>
    </w:p>
    <w:p w14:paraId="7D9354C8" w14:textId="77777777" w:rsidR="0099353E" w:rsidRPr="0099353E" w:rsidRDefault="0099353E" w:rsidP="0099353E">
      <w:pPr>
        <w:bidi/>
        <w:jc w:val="both"/>
        <w:rPr>
          <w:rFonts w:cs="David" w:hint="cs"/>
          <w:rtl/>
        </w:rPr>
      </w:pPr>
      <w:r w:rsidRPr="0099353E">
        <w:rPr>
          <w:rFonts w:cs="David" w:hint="cs"/>
          <w:rtl/>
        </w:rPr>
        <w:tab/>
        <w:t xml:space="preserve"> מה אומר על זה בשארה?</w:t>
      </w:r>
    </w:p>
    <w:p w14:paraId="18286AF4" w14:textId="77777777" w:rsidR="0099353E" w:rsidRPr="0099353E" w:rsidRDefault="0099353E" w:rsidP="0099353E">
      <w:pPr>
        <w:bidi/>
        <w:jc w:val="both"/>
        <w:rPr>
          <w:rFonts w:cs="David" w:hint="cs"/>
          <w:rtl/>
        </w:rPr>
      </w:pPr>
    </w:p>
    <w:p w14:paraId="619BD480"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323425BE" w14:textId="77777777" w:rsidR="0099353E" w:rsidRPr="0099353E" w:rsidRDefault="0099353E" w:rsidP="0099353E">
      <w:pPr>
        <w:bidi/>
        <w:jc w:val="both"/>
        <w:rPr>
          <w:rFonts w:cs="David" w:hint="cs"/>
          <w:rtl/>
        </w:rPr>
      </w:pPr>
    </w:p>
    <w:p w14:paraId="1598AB70" w14:textId="77777777" w:rsidR="0099353E" w:rsidRPr="0099353E" w:rsidRDefault="0099353E" w:rsidP="0099353E">
      <w:pPr>
        <w:bidi/>
        <w:jc w:val="both"/>
        <w:rPr>
          <w:rFonts w:cs="David" w:hint="cs"/>
          <w:rtl/>
        </w:rPr>
      </w:pPr>
      <w:r w:rsidRPr="0099353E">
        <w:rPr>
          <w:rFonts w:cs="David" w:hint="cs"/>
          <w:rtl/>
        </w:rPr>
        <w:tab/>
        <w:t>סליחה, מה השאלה הזאת?</w:t>
      </w:r>
    </w:p>
    <w:p w14:paraId="1CF5B11F" w14:textId="77777777" w:rsidR="0099353E" w:rsidRPr="0099353E" w:rsidRDefault="0099353E" w:rsidP="0099353E">
      <w:pPr>
        <w:bidi/>
        <w:jc w:val="both"/>
        <w:rPr>
          <w:rFonts w:cs="David" w:hint="cs"/>
          <w:rtl/>
        </w:rPr>
      </w:pPr>
    </w:p>
    <w:p w14:paraId="1898A60A" w14:textId="77777777" w:rsidR="0099353E" w:rsidRPr="0099353E" w:rsidRDefault="0099353E" w:rsidP="0099353E">
      <w:pPr>
        <w:bidi/>
        <w:jc w:val="both"/>
        <w:rPr>
          <w:rFonts w:cs="David" w:hint="cs"/>
          <w:rtl/>
        </w:rPr>
      </w:pPr>
      <w:r w:rsidRPr="0099353E">
        <w:rPr>
          <w:rFonts w:cs="David" w:hint="cs"/>
          <w:u w:val="single"/>
          <w:rtl/>
        </w:rPr>
        <w:t>אחמד טיבי:</w:t>
      </w:r>
    </w:p>
    <w:p w14:paraId="332694D1" w14:textId="77777777" w:rsidR="0099353E" w:rsidRPr="0099353E" w:rsidRDefault="0099353E" w:rsidP="0099353E">
      <w:pPr>
        <w:bidi/>
        <w:jc w:val="both"/>
        <w:rPr>
          <w:rFonts w:cs="David" w:hint="cs"/>
          <w:rtl/>
        </w:rPr>
      </w:pPr>
    </w:p>
    <w:p w14:paraId="6A27DED4" w14:textId="77777777" w:rsidR="0099353E" w:rsidRPr="0099353E" w:rsidRDefault="0099353E" w:rsidP="0099353E">
      <w:pPr>
        <w:bidi/>
        <w:jc w:val="both"/>
        <w:rPr>
          <w:rFonts w:cs="David" w:hint="cs"/>
          <w:rtl/>
        </w:rPr>
      </w:pPr>
      <w:r w:rsidRPr="0099353E">
        <w:rPr>
          <w:rFonts w:cs="David" w:hint="cs"/>
          <w:rtl/>
        </w:rPr>
        <w:tab/>
        <w:t xml:space="preserve"> אפילו חוש הומור אין לך. </w:t>
      </w:r>
    </w:p>
    <w:p w14:paraId="169C611B" w14:textId="77777777" w:rsidR="0099353E" w:rsidRPr="0099353E" w:rsidRDefault="0099353E" w:rsidP="0099353E">
      <w:pPr>
        <w:bidi/>
        <w:jc w:val="both"/>
        <w:rPr>
          <w:rFonts w:cs="David" w:hint="cs"/>
          <w:rtl/>
        </w:rPr>
      </w:pPr>
    </w:p>
    <w:p w14:paraId="0846067A"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01733C9B" w14:textId="77777777" w:rsidR="0099353E" w:rsidRPr="0099353E" w:rsidRDefault="0099353E" w:rsidP="0099353E">
      <w:pPr>
        <w:bidi/>
        <w:jc w:val="both"/>
        <w:rPr>
          <w:rFonts w:cs="David" w:hint="cs"/>
          <w:rtl/>
        </w:rPr>
      </w:pPr>
    </w:p>
    <w:p w14:paraId="3CE8C852" w14:textId="77777777" w:rsidR="0099353E" w:rsidRPr="0099353E" w:rsidRDefault="0099353E" w:rsidP="0099353E">
      <w:pPr>
        <w:bidi/>
        <w:jc w:val="both"/>
        <w:rPr>
          <w:rFonts w:cs="David" w:hint="cs"/>
          <w:rtl/>
        </w:rPr>
      </w:pPr>
      <w:r w:rsidRPr="0099353E">
        <w:rPr>
          <w:rFonts w:cs="David" w:hint="cs"/>
          <w:rtl/>
        </w:rPr>
        <w:tab/>
        <w:t xml:space="preserve">חבר-הכנסת אריאל, אני קוראת אותך לסדר פעם ראשונה ואני אעשה את קצר עד השלישית. די, זה מאוד מפריע שאתה מדבר כל הזמן. </w:t>
      </w:r>
    </w:p>
    <w:p w14:paraId="4959CC9A" w14:textId="77777777" w:rsidR="0099353E" w:rsidRPr="0099353E" w:rsidRDefault="0099353E" w:rsidP="0099353E">
      <w:pPr>
        <w:bidi/>
        <w:jc w:val="both"/>
        <w:rPr>
          <w:rFonts w:cs="David" w:hint="cs"/>
          <w:rtl/>
        </w:rPr>
      </w:pPr>
    </w:p>
    <w:p w14:paraId="150B1AF2" w14:textId="77777777" w:rsidR="0099353E" w:rsidRPr="0099353E" w:rsidRDefault="0099353E" w:rsidP="0099353E">
      <w:pPr>
        <w:bidi/>
        <w:jc w:val="both"/>
        <w:rPr>
          <w:rFonts w:cs="David" w:hint="cs"/>
          <w:rtl/>
        </w:rPr>
      </w:pPr>
      <w:r w:rsidRPr="0099353E">
        <w:rPr>
          <w:rFonts w:cs="David" w:hint="cs"/>
          <w:u w:val="single"/>
          <w:rtl/>
        </w:rPr>
        <w:t>אחמד טיבי:</w:t>
      </w:r>
    </w:p>
    <w:p w14:paraId="66157813" w14:textId="77777777" w:rsidR="0099353E" w:rsidRPr="0099353E" w:rsidRDefault="0099353E" w:rsidP="0099353E">
      <w:pPr>
        <w:bidi/>
        <w:jc w:val="both"/>
        <w:rPr>
          <w:rFonts w:cs="David" w:hint="cs"/>
          <w:rtl/>
        </w:rPr>
      </w:pPr>
    </w:p>
    <w:p w14:paraId="60AC59A7" w14:textId="77777777" w:rsidR="0099353E" w:rsidRPr="0099353E" w:rsidRDefault="0099353E" w:rsidP="0099353E">
      <w:pPr>
        <w:bidi/>
        <w:jc w:val="both"/>
        <w:rPr>
          <w:rFonts w:cs="David" w:hint="cs"/>
          <w:rtl/>
        </w:rPr>
      </w:pPr>
      <w:r w:rsidRPr="0099353E">
        <w:rPr>
          <w:rFonts w:cs="David" w:hint="cs"/>
          <w:rtl/>
        </w:rPr>
        <w:tab/>
        <w:t xml:space="preserve"> יש דברים ששיקולים פרסונליים לא צריכים להוות גורם מכריע בהם. יחסי לאביגדור יצחקי ידוע ולכן אני אומר לך, חבר-הכנסת מרציאנו, לא כל דבר הוא חברות אישית. זה נושא עקרוני, ואתה חבר-כנסת של מפלגת העבודה. </w:t>
      </w:r>
    </w:p>
    <w:p w14:paraId="4EF832F5" w14:textId="77777777" w:rsidR="0099353E" w:rsidRPr="0099353E" w:rsidRDefault="0099353E" w:rsidP="0099353E">
      <w:pPr>
        <w:bidi/>
        <w:jc w:val="both"/>
        <w:rPr>
          <w:rFonts w:cs="David" w:hint="cs"/>
          <w:rtl/>
        </w:rPr>
      </w:pPr>
    </w:p>
    <w:p w14:paraId="22C7D24C"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66DB79A9" w14:textId="77777777" w:rsidR="0099353E" w:rsidRPr="0099353E" w:rsidRDefault="0099353E" w:rsidP="0099353E">
      <w:pPr>
        <w:bidi/>
        <w:jc w:val="both"/>
        <w:rPr>
          <w:rFonts w:cs="David" w:hint="cs"/>
          <w:u w:val="single"/>
          <w:rtl/>
        </w:rPr>
      </w:pPr>
    </w:p>
    <w:p w14:paraId="0CD73040" w14:textId="77777777" w:rsidR="0099353E" w:rsidRPr="0099353E" w:rsidRDefault="0099353E" w:rsidP="0099353E">
      <w:pPr>
        <w:bidi/>
        <w:jc w:val="both"/>
        <w:rPr>
          <w:rFonts w:cs="David" w:hint="cs"/>
          <w:rtl/>
        </w:rPr>
      </w:pPr>
      <w:r w:rsidRPr="0099353E">
        <w:rPr>
          <w:rFonts w:cs="David" w:hint="cs"/>
          <w:rtl/>
        </w:rPr>
        <w:tab/>
        <w:t xml:space="preserve"> אבל הוא הצביע בניגוד לדעתך במליאה, מה אתה רוצה?</w:t>
      </w:r>
    </w:p>
    <w:p w14:paraId="3662B149" w14:textId="77777777" w:rsidR="0099353E" w:rsidRPr="0099353E" w:rsidRDefault="0099353E" w:rsidP="0099353E">
      <w:pPr>
        <w:bidi/>
        <w:jc w:val="both"/>
        <w:rPr>
          <w:rFonts w:cs="David" w:hint="cs"/>
          <w:rtl/>
        </w:rPr>
      </w:pPr>
    </w:p>
    <w:p w14:paraId="0338138B" w14:textId="77777777" w:rsidR="0099353E" w:rsidRPr="0099353E" w:rsidRDefault="0099353E" w:rsidP="0099353E">
      <w:pPr>
        <w:bidi/>
        <w:jc w:val="both"/>
        <w:rPr>
          <w:rFonts w:cs="David" w:hint="cs"/>
          <w:rtl/>
        </w:rPr>
      </w:pPr>
      <w:r w:rsidRPr="0099353E">
        <w:rPr>
          <w:rFonts w:cs="David"/>
          <w:u w:val="single"/>
          <w:rtl/>
        </w:rPr>
        <w:br w:type="page"/>
      </w:r>
      <w:r w:rsidRPr="0099353E">
        <w:rPr>
          <w:rFonts w:cs="David" w:hint="cs"/>
          <w:u w:val="single"/>
          <w:rtl/>
        </w:rPr>
        <w:t>יורם מרציאנו:</w:t>
      </w:r>
    </w:p>
    <w:p w14:paraId="19525CB1" w14:textId="77777777" w:rsidR="0099353E" w:rsidRPr="0099353E" w:rsidRDefault="0099353E" w:rsidP="0099353E">
      <w:pPr>
        <w:bidi/>
        <w:jc w:val="both"/>
        <w:rPr>
          <w:rFonts w:cs="David" w:hint="cs"/>
          <w:rtl/>
        </w:rPr>
      </w:pPr>
    </w:p>
    <w:p w14:paraId="07BAB7B1" w14:textId="77777777" w:rsidR="0099353E" w:rsidRPr="0099353E" w:rsidRDefault="0099353E" w:rsidP="0099353E">
      <w:pPr>
        <w:bidi/>
        <w:jc w:val="both"/>
        <w:rPr>
          <w:rFonts w:cs="David" w:hint="cs"/>
          <w:rtl/>
        </w:rPr>
      </w:pPr>
      <w:r w:rsidRPr="0099353E">
        <w:rPr>
          <w:rFonts w:cs="David" w:hint="cs"/>
          <w:rtl/>
        </w:rPr>
        <w:tab/>
        <w:t xml:space="preserve">מותר לי גם לחשוב אחרת? אני רוצה להזכיר לך שברמת הגולן חיים הרבה מאוד אנשי מפלגת העבודה. </w:t>
      </w:r>
    </w:p>
    <w:p w14:paraId="2125AD10" w14:textId="77777777" w:rsidR="0099353E" w:rsidRPr="0099353E" w:rsidRDefault="0099353E" w:rsidP="0099353E">
      <w:pPr>
        <w:bidi/>
        <w:jc w:val="both"/>
        <w:rPr>
          <w:rFonts w:cs="David" w:hint="cs"/>
          <w:rtl/>
        </w:rPr>
      </w:pPr>
    </w:p>
    <w:p w14:paraId="3D6CF549" w14:textId="77777777" w:rsidR="0099353E" w:rsidRPr="0099353E" w:rsidRDefault="0099353E" w:rsidP="0099353E">
      <w:pPr>
        <w:bidi/>
        <w:jc w:val="both"/>
        <w:rPr>
          <w:rFonts w:cs="David" w:hint="cs"/>
          <w:rtl/>
        </w:rPr>
      </w:pPr>
      <w:r w:rsidRPr="0099353E">
        <w:rPr>
          <w:rFonts w:cs="David" w:hint="cs"/>
          <w:u w:val="single"/>
          <w:rtl/>
        </w:rPr>
        <w:t>אחמד טיבי:</w:t>
      </w:r>
    </w:p>
    <w:p w14:paraId="180ACD62" w14:textId="77777777" w:rsidR="0099353E" w:rsidRPr="0099353E" w:rsidRDefault="0099353E" w:rsidP="0099353E">
      <w:pPr>
        <w:bidi/>
        <w:jc w:val="both"/>
        <w:rPr>
          <w:rFonts w:cs="David" w:hint="cs"/>
          <w:rtl/>
        </w:rPr>
      </w:pPr>
    </w:p>
    <w:p w14:paraId="7175F699" w14:textId="77777777" w:rsidR="0099353E" w:rsidRPr="0099353E" w:rsidRDefault="0099353E" w:rsidP="0099353E">
      <w:pPr>
        <w:bidi/>
        <w:jc w:val="both"/>
        <w:rPr>
          <w:rFonts w:cs="David" w:hint="cs"/>
          <w:rtl/>
        </w:rPr>
      </w:pPr>
      <w:r w:rsidRPr="0099353E">
        <w:rPr>
          <w:rFonts w:cs="David" w:hint="cs"/>
          <w:rtl/>
        </w:rPr>
        <w:tab/>
        <w:t xml:space="preserve">אתם גם כבשתם את האזור הזה. את כל זה אני יודע. </w:t>
      </w:r>
    </w:p>
    <w:p w14:paraId="55824F28" w14:textId="77777777" w:rsidR="0099353E" w:rsidRPr="0099353E" w:rsidRDefault="0099353E" w:rsidP="0099353E">
      <w:pPr>
        <w:bidi/>
        <w:jc w:val="both"/>
        <w:rPr>
          <w:rFonts w:cs="David" w:hint="cs"/>
          <w:rtl/>
        </w:rPr>
      </w:pPr>
    </w:p>
    <w:p w14:paraId="032389E0"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056D0FC6" w14:textId="77777777" w:rsidR="0099353E" w:rsidRPr="0099353E" w:rsidRDefault="0099353E" w:rsidP="0099353E">
      <w:pPr>
        <w:bidi/>
        <w:jc w:val="both"/>
        <w:rPr>
          <w:rFonts w:cs="David" w:hint="cs"/>
          <w:rtl/>
        </w:rPr>
      </w:pPr>
    </w:p>
    <w:p w14:paraId="4402D7A7" w14:textId="77777777" w:rsidR="0099353E" w:rsidRPr="0099353E" w:rsidRDefault="0099353E" w:rsidP="0099353E">
      <w:pPr>
        <w:bidi/>
        <w:jc w:val="both"/>
        <w:rPr>
          <w:rFonts w:cs="David" w:hint="cs"/>
          <w:rtl/>
        </w:rPr>
      </w:pPr>
      <w:r w:rsidRPr="0099353E">
        <w:rPr>
          <w:rFonts w:cs="David" w:hint="cs"/>
          <w:rtl/>
        </w:rPr>
        <w:tab/>
        <w:t xml:space="preserve">חברת הכנסת גלאון את מפריעה. חבר-הכנסת סער </w:t>
      </w:r>
      <w:r w:rsidRPr="0099353E">
        <w:rPr>
          <w:rFonts w:cs="David"/>
          <w:rtl/>
        </w:rPr>
        <w:t>–</w:t>
      </w:r>
      <w:r w:rsidRPr="0099353E">
        <w:rPr>
          <w:rFonts w:cs="David" w:hint="cs"/>
          <w:rtl/>
        </w:rPr>
        <w:t xml:space="preserve"> תודה. </w:t>
      </w:r>
    </w:p>
    <w:p w14:paraId="3C17FF65" w14:textId="77777777" w:rsidR="0099353E" w:rsidRPr="0099353E" w:rsidRDefault="0099353E" w:rsidP="0099353E">
      <w:pPr>
        <w:bidi/>
        <w:jc w:val="both"/>
        <w:rPr>
          <w:rFonts w:cs="David" w:hint="cs"/>
          <w:rtl/>
        </w:rPr>
      </w:pPr>
    </w:p>
    <w:p w14:paraId="7FAD9928" w14:textId="77777777" w:rsidR="0099353E" w:rsidRPr="0099353E" w:rsidRDefault="0099353E" w:rsidP="0099353E">
      <w:pPr>
        <w:bidi/>
        <w:jc w:val="both"/>
        <w:rPr>
          <w:rFonts w:cs="David" w:hint="cs"/>
          <w:rtl/>
        </w:rPr>
      </w:pPr>
      <w:r w:rsidRPr="0099353E">
        <w:rPr>
          <w:rFonts w:cs="David" w:hint="cs"/>
          <w:u w:val="single"/>
          <w:rtl/>
        </w:rPr>
        <w:t>אחמד טיבי:</w:t>
      </w:r>
    </w:p>
    <w:p w14:paraId="41D9A112" w14:textId="77777777" w:rsidR="0099353E" w:rsidRPr="0099353E" w:rsidRDefault="0099353E" w:rsidP="0099353E">
      <w:pPr>
        <w:bidi/>
        <w:jc w:val="both"/>
        <w:rPr>
          <w:rFonts w:cs="David" w:hint="cs"/>
          <w:rtl/>
        </w:rPr>
      </w:pPr>
    </w:p>
    <w:p w14:paraId="55050E06" w14:textId="77777777" w:rsidR="0099353E" w:rsidRPr="0099353E" w:rsidRDefault="0099353E" w:rsidP="0099353E">
      <w:pPr>
        <w:bidi/>
        <w:jc w:val="both"/>
        <w:rPr>
          <w:rFonts w:cs="David" w:hint="cs"/>
          <w:rtl/>
        </w:rPr>
      </w:pPr>
      <w:r w:rsidRPr="0099353E">
        <w:rPr>
          <w:rFonts w:cs="David" w:hint="cs"/>
          <w:rtl/>
        </w:rPr>
        <w:tab/>
        <w:t xml:space="preserve"> הוא אמנם לא הצביע כמוני במליאה אבל אנסה לשכנע אותו ולהבהיר בפניו ולפני חבריו במפלגת העבודה - - - </w:t>
      </w:r>
    </w:p>
    <w:p w14:paraId="3DF7D7E4" w14:textId="77777777" w:rsidR="0099353E" w:rsidRPr="0099353E" w:rsidRDefault="0099353E" w:rsidP="0099353E">
      <w:pPr>
        <w:bidi/>
        <w:jc w:val="both"/>
        <w:rPr>
          <w:rFonts w:cs="David" w:hint="cs"/>
          <w:rtl/>
        </w:rPr>
      </w:pPr>
    </w:p>
    <w:p w14:paraId="68222C41" w14:textId="77777777" w:rsidR="0099353E" w:rsidRPr="0099353E" w:rsidRDefault="0099353E" w:rsidP="0099353E">
      <w:pPr>
        <w:bidi/>
        <w:jc w:val="both"/>
        <w:rPr>
          <w:rFonts w:cs="David"/>
          <w:u w:val="single"/>
          <w:rtl/>
        </w:rPr>
      </w:pPr>
      <w:r w:rsidRPr="0099353E">
        <w:rPr>
          <w:rFonts w:cs="David"/>
          <w:u w:val="single"/>
          <w:rtl/>
        </w:rPr>
        <w:t>יולי-יואל אדלשטיין:</w:t>
      </w:r>
    </w:p>
    <w:p w14:paraId="02089F12" w14:textId="77777777" w:rsidR="0099353E" w:rsidRPr="0099353E" w:rsidRDefault="0099353E" w:rsidP="0099353E">
      <w:pPr>
        <w:bidi/>
        <w:jc w:val="both"/>
        <w:rPr>
          <w:rFonts w:cs="David"/>
          <w:u w:val="single"/>
          <w:rtl/>
        </w:rPr>
      </w:pPr>
    </w:p>
    <w:p w14:paraId="1FCB26C5" w14:textId="77777777" w:rsidR="0099353E" w:rsidRPr="0099353E" w:rsidRDefault="0099353E" w:rsidP="0099353E">
      <w:pPr>
        <w:bidi/>
        <w:jc w:val="both"/>
        <w:rPr>
          <w:rFonts w:cs="David" w:hint="cs"/>
          <w:rtl/>
        </w:rPr>
      </w:pPr>
      <w:r w:rsidRPr="0099353E">
        <w:rPr>
          <w:rFonts w:cs="David"/>
          <w:rtl/>
        </w:rPr>
        <w:tab/>
      </w:r>
      <w:r w:rsidRPr="0099353E">
        <w:rPr>
          <w:rFonts w:cs="David" w:hint="cs"/>
          <w:rtl/>
        </w:rPr>
        <w:t>איך תשכנע אותו אם אתה לא חבר בו</w:t>
      </w:r>
      <w:smartTag w:uri="urn:schemas-microsoft-com:office:smarttags" w:element="PersonName">
        <w:r w:rsidRPr="0099353E">
          <w:rPr>
            <w:rFonts w:cs="David" w:hint="cs"/>
            <w:rtl/>
          </w:rPr>
          <w:t>ועדת החוקה</w:t>
        </w:r>
      </w:smartTag>
      <w:r w:rsidRPr="0099353E">
        <w:rPr>
          <w:rFonts w:cs="David" w:hint="cs"/>
          <w:rtl/>
        </w:rPr>
        <w:t>?</w:t>
      </w:r>
    </w:p>
    <w:p w14:paraId="4F9B1402" w14:textId="77777777" w:rsidR="0099353E" w:rsidRPr="0099353E" w:rsidRDefault="0099353E" w:rsidP="0099353E">
      <w:pPr>
        <w:bidi/>
        <w:jc w:val="both"/>
        <w:rPr>
          <w:rFonts w:cs="David" w:hint="cs"/>
          <w:rtl/>
        </w:rPr>
      </w:pPr>
    </w:p>
    <w:p w14:paraId="0B5B634D" w14:textId="77777777" w:rsidR="0099353E" w:rsidRPr="0099353E" w:rsidRDefault="0099353E" w:rsidP="0099353E">
      <w:pPr>
        <w:bidi/>
        <w:jc w:val="both"/>
        <w:rPr>
          <w:rFonts w:cs="David" w:hint="cs"/>
          <w:rtl/>
        </w:rPr>
      </w:pPr>
      <w:r w:rsidRPr="0099353E">
        <w:rPr>
          <w:rFonts w:cs="David" w:hint="cs"/>
          <w:u w:val="single"/>
          <w:rtl/>
        </w:rPr>
        <w:t>אחמד טיבי:</w:t>
      </w:r>
    </w:p>
    <w:p w14:paraId="4BFD3AE4" w14:textId="77777777" w:rsidR="0099353E" w:rsidRPr="0099353E" w:rsidRDefault="0099353E" w:rsidP="0099353E">
      <w:pPr>
        <w:bidi/>
        <w:jc w:val="both"/>
        <w:rPr>
          <w:rFonts w:cs="David" w:hint="cs"/>
          <w:rtl/>
        </w:rPr>
      </w:pPr>
    </w:p>
    <w:p w14:paraId="4CC92654" w14:textId="77777777" w:rsidR="0099353E" w:rsidRPr="0099353E" w:rsidRDefault="0099353E" w:rsidP="0099353E">
      <w:pPr>
        <w:bidi/>
        <w:jc w:val="both"/>
        <w:rPr>
          <w:rFonts w:cs="David" w:hint="cs"/>
          <w:rtl/>
        </w:rPr>
      </w:pPr>
      <w:r w:rsidRPr="0099353E">
        <w:rPr>
          <w:rFonts w:cs="David" w:hint="cs"/>
          <w:rtl/>
        </w:rPr>
        <w:tab/>
        <w:t xml:space="preserve"> אני סומך יותר בו</w:t>
      </w:r>
      <w:smartTag w:uri="urn:schemas-microsoft-com:office:smarttags" w:element="PersonName">
        <w:r w:rsidRPr="0099353E">
          <w:rPr>
            <w:rFonts w:cs="David" w:hint="cs"/>
            <w:rtl/>
          </w:rPr>
          <w:t>ועדת החוקה</w:t>
        </w:r>
      </w:smartTag>
      <w:r w:rsidRPr="0099353E">
        <w:rPr>
          <w:rFonts w:cs="David" w:hint="cs"/>
          <w:rtl/>
        </w:rPr>
        <w:t xml:space="preserve">, גם אם דעתי לא תתקבל. אוכל להביע שם את דעתי. התקנון מחייב שזה יהיה שם, אבל תמיד ניתן להשתמש בסעיף זה או אחר כדי לעקוף את התקנון. תודה רבה. </w:t>
      </w:r>
    </w:p>
    <w:p w14:paraId="5BD034C3" w14:textId="77777777" w:rsidR="0099353E" w:rsidRPr="0099353E" w:rsidRDefault="0099353E" w:rsidP="0099353E">
      <w:pPr>
        <w:bidi/>
        <w:jc w:val="both"/>
        <w:rPr>
          <w:rFonts w:cs="David" w:hint="cs"/>
          <w:rtl/>
        </w:rPr>
      </w:pPr>
    </w:p>
    <w:p w14:paraId="5D850B48"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540EBF51" w14:textId="77777777" w:rsidR="0099353E" w:rsidRPr="0099353E" w:rsidRDefault="0099353E" w:rsidP="0099353E">
      <w:pPr>
        <w:bidi/>
        <w:jc w:val="both"/>
        <w:rPr>
          <w:rFonts w:cs="David" w:hint="cs"/>
          <w:rtl/>
        </w:rPr>
      </w:pPr>
    </w:p>
    <w:p w14:paraId="54CE716C" w14:textId="77777777" w:rsidR="0099353E" w:rsidRPr="0099353E" w:rsidRDefault="0099353E" w:rsidP="0099353E">
      <w:pPr>
        <w:bidi/>
        <w:jc w:val="both"/>
        <w:rPr>
          <w:rFonts w:cs="David" w:hint="cs"/>
          <w:rtl/>
        </w:rPr>
      </w:pPr>
      <w:r w:rsidRPr="0099353E">
        <w:rPr>
          <w:rFonts w:cs="David" w:hint="cs"/>
          <w:rtl/>
        </w:rPr>
        <w:tab/>
        <w:t>תודה. שמעתי את החברים ואני מבינה את כל ההתלבטויות. אציע להקים ועדה מיוחדת משותפת לוועדת הכנסת ו</w:t>
      </w:r>
      <w:smartTag w:uri="urn:schemas-microsoft-com:office:smarttags" w:element="PersonName">
        <w:r w:rsidRPr="0099353E">
          <w:rPr>
            <w:rFonts w:cs="David" w:hint="cs"/>
            <w:rtl/>
          </w:rPr>
          <w:t>ועדת החוקה</w:t>
        </w:r>
      </w:smartTag>
      <w:r w:rsidRPr="0099353E">
        <w:rPr>
          <w:rFonts w:cs="David" w:hint="cs"/>
          <w:rtl/>
        </w:rPr>
        <w:t xml:space="preserve"> בעניין הזה, בראשות יושבת ראש ועדת הכנסת. ההרכב שלה יקבע בתיאום מלא, דהיינו: ממלא יושב-ראש הקואליציה, חבר-הכנסת חסון, מציע הצעת החוק, חבר-הכנסת אביגדור יצחקי, יושב-ראש הסיעה הגדולה, חבר-הכנסת סער ואנוכי.</w:t>
      </w:r>
    </w:p>
    <w:p w14:paraId="0EE224C3" w14:textId="77777777" w:rsidR="0099353E" w:rsidRPr="0099353E" w:rsidRDefault="0099353E" w:rsidP="0099353E">
      <w:pPr>
        <w:bidi/>
        <w:jc w:val="both"/>
        <w:rPr>
          <w:rFonts w:cs="David" w:hint="cs"/>
          <w:rtl/>
        </w:rPr>
      </w:pPr>
    </w:p>
    <w:p w14:paraId="14A90F3B" w14:textId="77777777" w:rsidR="0099353E" w:rsidRPr="0099353E" w:rsidRDefault="0099353E" w:rsidP="0099353E">
      <w:pPr>
        <w:bidi/>
        <w:jc w:val="both"/>
        <w:rPr>
          <w:rFonts w:cs="David" w:hint="cs"/>
          <w:u w:val="single"/>
          <w:rtl/>
        </w:rPr>
      </w:pPr>
      <w:r w:rsidRPr="0099353E">
        <w:rPr>
          <w:rFonts w:cs="David" w:hint="cs"/>
          <w:u w:val="single"/>
          <w:rtl/>
        </w:rPr>
        <w:t>מאיר פרוש:</w:t>
      </w:r>
    </w:p>
    <w:p w14:paraId="34B9FB5D" w14:textId="77777777" w:rsidR="0099353E" w:rsidRPr="0099353E" w:rsidRDefault="0099353E" w:rsidP="0099353E">
      <w:pPr>
        <w:bidi/>
        <w:jc w:val="both"/>
        <w:rPr>
          <w:rFonts w:cs="David" w:hint="cs"/>
          <w:u w:val="single"/>
        </w:rPr>
      </w:pPr>
    </w:p>
    <w:p w14:paraId="5DECE9B6" w14:textId="77777777" w:rsidR="0099353E" w:rsidRPr="0099353E" w:rsidRDefault="0099353E" w:rsidP="0099353E">
      <w:pPr>
        <w:bidi/>
        <w:jc w:val="both"/>
        <w:rPr>
          <w:rFonts w:cs="David" w:hint="cs"/>
          <w:rtl/>
        </w:rPr>
      </w:pPr>
      <w:r w:rsidRPr="0099353E">
        <w:rPr>
          <w:rFonts w:cs="David" w:hint="cs"/>
          <w:rtl/>
        </w:rPr>
        <w:tab/>
        <w:t xml:space="preserve"> יהיה ייצוג לכל הסיעות?</w:t>
      </w:r>
    </w:p>
    <w:p w14:paraId="64CEDD88" w14:textId="77777777" w:rsidR="0099353E" w:rsidRPr="0099353E" w:rsidRDefault="0099353E" w:rsidP="0099353E">
      <w:pPr>
        <w:bidi/>
        <w:jc w:val="both"/>
        <w:rPr>
          <w:rFonts w:cs="David" w:hint="cs"/>
          <w:rtl/>
        </w:rPr>
      </w:pPr>
    </w:p>
    <w:p w14:paraId="6F159241"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2998BE60" w14:textId="77777777" w:rsidR="0099353E" w:rsidRPr="0099353E" w:rsidRDefault="0099353E" w:rsidP="0099353E">
      <w:pPr>
        <w:bidi/>
        <w:jc w:val="both"/>
        <w:rPr>
          <w:rFonts w:cs="David" w:hint="cs"/>
          <w:rtl/>
        </w:rPr>
      </w:pPr>
    </w:p>
    <w:p w14:paraId="63CC3EF7" w14:textId="77777777" w:rsidR="0099353E" w:rsidRPr="0099353E" w:rsidRDefault="0099353E" w:rsidP="0099353E">
      <w:pPr>
        <w:bidi/>
        <w:jc w:val="both"/>
        <w:rPr>
          <w:rFonts w:cs="David" w:hint="cs"/>
          <w:rtl/>
        </w:rPr>
      </w:pPr>
      <w:r w:rsidRPr="0099353E">
        <w:rPr>
          <w:rFonts w:cs="David" w:hint="cs"/>
          <w:rtl/>
        </w:rPr>
        <w:tab/>
        <w:t>נשב על זה ונדאג לכך. לפני שנצביע על הצעתי חבר-הכנסת בן-ששון מבקש לומר משהו.</w:t>
      </w:r>
    </w:p>
    <w:p w14:paraId="2D987E9F" w14:textId="77777777" w:rsidR="0099353E" w:rsidRPr="0099353E" w:rsidRDefault="0099353E" w:rsidP="0099353E">
      <w:pPr>
        <w:bidi/>
        <w:jc w:val="both"/>
        <w:rPr>
          <w:rFonts w:cs="David" w:hint="cs"/>
          <w:rtl/>
        </w:rPr>
      </w:pPr>
    </w:p>
    <w:p w14:paraId="4E3E5B06" w14:textId="77777777" w:rsidR="0099353E" w:rsidRPr="0099353E" w:rsidRDefault="0099353E" w:rsidP="0099353E">
      <w:pPr>
        <w:pStyle w:val="BodyText"/>
        <w:rPr>
          <w:rFonts w:hint="cs"/>
          <w:rtl/>
        </w:rPr>
      </w:pPr>
      <w:r w:rsidRPr="0099353E">
        <w:rPr>
          <w:rFonts w:hint="cs"/>
          <w:u w:val="single"/>
          <w:rtl/>
        </w:rPr>
        <w:t>מנחם בן ששון:</w:t>
      </w:r>
    </w:p>
    <w:p w14:paraId="4936D709" w14:textId="77777777" w:rsidR="0099353E" w:rsidRPr="0099353E" w:rsidRDefault="0099353E" w:rsidP="0099353E">
      <w:pPr>
        <w:bidi/>
        <w:jc w:val="both"/>
        <w:rPr>
          <w:rFonts w:cs="David" w:hint="cs"/>
          <w:rtl/>
        </w:rPr>
      </w:pPr>
    </w:p>
    <w:p w14:paraId="57E456A6" w14:textId="77777777" w:rsidR="0099353E" w:rsidRPr="0099353E" w:rsidRDefault="0099353E" w:rsidP="0099353E">
      <w:pPr>
        <w:bidi/>
        <w:jc w:val="both"/>
        <w:rPr>
          <w:rFonts w:cs="David" w:hint="cs"/>
          <w:rtl/>
        </w:rPr>
      </w:pPr>
      <w:r w:rsidRPr="0099353E">
        <w:rPr>
          <w:rFonts w:cs="David" w:hint="cs"/>
          <w:rtl/>
        </w:rPr>
        <w:tab/>
        <w:t xml:space="preserve">אני מבקש להעמיד על דיוקה הערה שאמר חבר-הכנסת סער. את עמדתי לגבי החוק הבעתי בלי לדעת מה עמדתו של איש. </w:t>
      </w:r>
    </w:p>
    <w:p w14:paraId="6DDD0B19" w14:textId="77777777" w:rsidR="0099353E" w:rsidRPr="0099353E" w:rsidRDefault="0099353E" w:rsidP="0099353E">
      <w:pPr>
        <w:bidi/>
        <w:jc w:val="both"/>
        <w:rPr>
          <w:rFonts w:cs="David" w:hint="cs"/>
          <w:rtl/>
        </w:rPr>
      </w:pPr>
    </w:p>
    <w:p w14:paraId="53FFB465"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13B85957" w14:textId="77777777" w:rsidR="0099353E" w:rsidRPr="0099353E" w:rsidRDefault="0099353E" w:rsidP="0099353E">
      <w:pPr>
        <w:bidi/>
        <w:jc w:val="both"/>
        <w:rPr>
          <w:rFonts w:cs="David" w:hint="cs"/>
          <w:rtl/>
        </w:rPr>
      </w:pPr>
    </w:p>
    <w:p w14:paraId="22481F7F" w14:textId="77777777" w:rsidR="0099353E" w:rsidRPr="0099353E" w:rsidRDefault="0099353E" w:rsidP="0099353E">
      <w:pPr>
        <w:bidi/>
        <w:jc w:val="both"/>
        <w:rPr>
          <w:rFonts w:cs="David" w:hint="cs"/>
          <w:rtl/>
        </w:rPr>
      </w:pPr>
      <w:r w:rsidRPr="0099353E">
        <w:rPr>
          <w:rFonts w:cs="David" w:hint="cs"/>
          <w:rtl/>
        </w:rPr>
        <w:tab/>
        <w:t xml:space="preserve">אני מודה לך. </w:t>
      </w:r>
    </w:p>
    <w:p w14:paraId="43ED0A27" w14:textId="77777777" w:rsidR="0099353E" w:rsidRPr="0099353E" w:rsidRDefault="0099353E" w:rsidP="0099353E">
      <w:pPr>
        <w:bidi/>
        <w:jc w:val="both"/>
        <w:rPr>
          <w:rFonts w:cs="David" w:hint="cs"/>
          <w:rtl/>
        </w:rPr>
      </w:pPr>
    </w:p>
    <w:p w14:paraId="77AB4ACA" w14:textId="77777777" w:rsidR="0099353E" w:rsidRPr="0099353E" w:rsidRDefault="0099353E" w:rsidP="0099353E">
      <w:pPr>
        <w:tabs>
          <w:tab w:val="left" w:pos="422"/>
        </w:tabs>
        <w:bidi/>
        <w:ind w:left="102"/>
        <w:jc w:val="both"/>
        <w:rPr>
          <w:rFonts w:ascii="Arial Unicode MS" w:eastAsia="Arial Unicode MS" w:hAnsi="Arial Unicode MS" w:cs="David"/>
          <w:color w:val="000000"/>
          <w:rtl/>
        </w:rPr>
      </w:pPr>
      <w:r w:rsidRPr="0099353E">
        <w:rPr>
          <w:rFonts w:ascii="Arial Unicode MS" w:eastAsia="Arial Unicode MS" w:hAnsi="Arial Unicode MS" w:cs="David" w:hint="cs"/>
          <w:color w:val="000000"/>
          <w:u w:val="single"/>
          <w:rtl/>
        </w:rPr>
        <w:t>ארבל אסטרחן:</w:t>
      </w:r>
      <w:r w:rsidRPr="0099353E">
        <w:rPr>
          <w:rFonts w:cs="David"/>
          <w:rtl/>
        </w:rPr>
        <w:t xml:space="preserve"> </w:t>
      </w:r>
    </w:p>
    <w:p w14:paraId="0161124F" w14:textId="77777777" w:rsidR="0099353E" w:rsidRPr="0099353E" w:rsidRDefault="0099353E" w:rsidP="0099353E">
      <w:pPr>
        <w:bidi/>
        <w:jc w:val="both"/>
        <w:rPr>
          <w:rFonts w:cs="David" w:hint="cs"/>
          <w:rtl/>
        </w:rPr>
      </w:pPr>
    </w:p>
    <w:p w14:paraId="04081BF9" w14:textId="77777777" w:rsidR="0099353E" w:rsidRPr="0099353E" w:rsidRDefault="0099353E" w:rsidP="0099353E">
      <w:pPr>
        <w:bidi/>
        <w:jc w:val="both"/>
        <w:rPr>
          <w:rFonts w:cs="David" w:hint="cs"/>
          <w:rtl/>
        </w:rPr>
      </w:pPr>
      <w:r w:rsidRPr="0099353E">
        <w:rPr>
          <w:rFonts w:cs="David" w:hint="cs"/>
          <w:rtl/>
        </w:rPr>
        <w:tab/>
        <w:t>מה שאגיד לא יפתיע אף אחד, אבל מבחינה משפטית הצעת החוק הזו שייכת לו</w:t>
      </w:r>
      <w:smartTag w:uri="urn:schemas-microsoft-com:office:smarttags" w:element="PersonName">
        <w:r w:rsidRPr="0099353E">
          <w:rPr>
            <w:rFonts w:cs="David" w:hint="cs"/>
            <w:rtl/>
          </w:rPr>
          <w:t>ועדת החוקה</w:t>
        </w:r>
      </w:smartTag>
      <w:r w:rsidRPr="0099353E">
        <w:rPr>
          <w:rFonts w:cs="David" w:hint="cs"/>
          <w:rtl/>
        </w:rPr>
        <w:t xml:space="preserve">. זה ברור. </w:t>
      </w:r>
    </w:p>
    <w:p w14:paraId="4625C692" w14:textId="77777777" w:rsidR="0099353E" w:rsidRPr="0099353E" w:rsidRDefault="0099353E" w:rsidP="0099353E">
      <w:pPr>
        <w:bidi/>
        <w:jc w:val="both"/>
        <w:rPr>
          <w:rFonts w:cs="David" w:hint="cs"/>
          <w:rtl/>
        </w:rPr>
      </w:pPr>
    </w:p>
    <w:p w14:paraId="323FAD55" w14:textId="77777777" w:rsidR="0099353E" w:rsidRPr="0099353E" w:rsidRDefault="0099353E" w:rsidP="0099353E">
      <w:pPr>
        <w:bidi/>
        <w:jc w:val="both"/>
        <w:rPr>
          <w:rFonts w:cs="David" w:hint="cs"/>
          <w:u w:val="single"/>
          <w:rtl/>
        </w:rPr>
      </w:pPr>
      <w:r w:rsidRPr="0099353E">
        <w:rPr>
          <w:rFonts w:cs="David" w:hint="cs"/>
          <w:u w:val="single"/>
          <w:rtl/>
        </w:rPr>
        <w:t>גדעון סער:</w:t>
      </w:r>
    </w:p>
    <w:p w14:paraId="4FE96BBF" w14:textId="77777777" w:rsidR="0099353E" w:rsidRPr="0099353E" w:rsidRDefault="0099353E" w:rsidP="0099353E">
      <w:pPr>
        <w:bidi/>
        <w:jc w:val="both"/>
        <w:rPr>
          <w:rFonts w:cs="David" w:hint="cs"/>
          <w:u w:val="single"/>
          <w:rtl/>
        </w:rPr>
      </w:pPr>
    </w:p>
    <w:p w14:paraId="48D75E5F" w14:textId="77777777" w:rsidR="0099353E" w:rsidRPr="0099353E" w:rsidRDefault="0099353E" w:rsidP="0099353E">
      <w:pPr>
        <w:bidi/>
        <w:jc w:val="both"/>
        <w:rPr>
          <w:rFonts w:cs="David" w:hint="cs"/>
          <w:rtl/>
        </w:rPr>
      </w:pPr>
      <w:r w:rsidRPr="0099353E">
        <w:rPr>
          <w:rFonts w:cs="David" w:hint="cs"/>
          <w:rtl/>
        </w:rPr>
        <w:tab/>
        <w:t xml:space="preserve"> אבל תוסיפי שיש שיקול דעת לוועדת הכנסת. </w:t>
      </w:r>
    </w:p>
    <w:p w14:paraId="094C3024" w14:textId="77777777" w:rsidR="0099353E" w:rsidRPr="0099353E" w:rsidRDefault="0099353E" w:rsidP="0099353E">
      <w:pPr>
        <w:bidi/>
        <w:jc w:val="both"/>
        <w:rPr>
          <w:rFonts w:cs="David" w:hint="cs"/>
          <w:rtl/>
        </w:rPr>
      </w:pPr>
    </w:p>
    <w:p w14:paraId="4ADF8F72" w14:textId="77777777" w:rsidR="0099353E" w:rsidRPr="0099353E" w:rsidRDefault="0099353E" w:rsidP="0099353E">
      <w:pPr>
        <w:bidi/>
        <w:jc w:val="both"/>
        <w:rPr>
          <w:rFonts w:cs="David" w:hint="cs"/>
          <w:rtl/>
        </w:rPr>
      </w:pPr>
      <w:r w:rsidRPr="0099353E">
        <w:rPr>
          <w:rFonts w:cs="David" w:hint="cs"/>
          <w:u w:val="single"/>
          <w:rtl/>
        </w:rPr>
        <w:t>זהבה גלאון:</w:t>
      </w:r>
    </w:p>
    <w:p w14:paraId="7D8EF55B" w14:textId="77777777" w:rsidR="0099353E" w:rsidRPr="0099353E" w:rsidRDefault="0099353E" w:rsidP="0099353E">
      <w:pPr>
        <w:bidi/>
        <w:jc w:val="both"/>
        <w:rPr>
          <w:rFonts w:cs="David" w:hint="cs"/>
          <w:rtl/>
        </w:rPr>
      </w:pPr>
    </w:p>
    <w:p w14:paraId="7067A84E" w14:textId="77777777" w:rsidR="0099353E" w:rsidRPr="0099353E" w:rsidRDefault="0099353E" w:rsidP="0099353E">
      <w:pPr>
        <w:bidi/>
        <w:jc w:val="both"/>
        <w:rPr>
          <w:rFonts w:cs="David" w:hint="cs"/>
          <w:rtl/>
        </w:rPr>
      </w:pPr>
      <w:r w:rsidRPr="0099353E">
        <w:rPr>
          <w:rFonts w:cs="David" w:hint="cs"/>
          <w:rtl/>
        </w:rPr>
        <w:tab/>
        <w:t xml:space="preserve"> אל תגיד לה מה להגיד. </w:t>
      </w:r>
    </w:p>
    <w:p w14:paraId="53B0A91A" w14:textId="77777777" w:rsidR="0099353E" w:rsidRPr="0099353E" w:rsidRDefault="0099353E" w:rsidP="0099353E">
      <w:pPr>
        <w:bidi/>
        <w:jc w:val="both"/>
        <w:rPr>
          <w:rFonts w:cs="David" w:hint="cs"/>
          <w:rtl/>
        </w:rPr>
      </w:pPr>
    </w:p>
    <w:p w14:paraId="3B543285" w14:textId="77777777" w:rsidR="0099353E" w:rsidRPr="0099353E" w:rsidRDefault="0099353E" w:rsidP="0099353E">
      <w:pPr>
        <w:tabs>
          <w:tab w:val="left" w:pos="422"/>
        </w:tabs>
        <w:bidi/>
        <w:ind w:left="102"/>
        <w:jc w:val="both"/>
        <w:rPr>
          <w:rFonts w:ascii="Arial Unicode MS" w:eastAsia="Arial Unicode MS" w:hAnsi="Arial Unicode MS" w:cs="David"/>
          <w:color w:val="000000"/>
          <w:rtl/>
        </w:rPr>
      </w:pPr>
      <w:r w:rsidRPr="0099353E">
        <w:rPr>
          <w:rFonts w:ascii="Arial Unicode MS" w:eastAsia="Arial Unicode MS" w:hAnsi="Arial Unicode MS" w:cs="David" w:hint="cs"/>
          <w:color w:val="000000"/>
          <w:u w:val="single"/>
          <w:rtl/>
        </w:rPr>
        <w:t>ארבל אסטרחן:</w:t>
      </w:r>
      <w:r w:rsidRPr="0099353E">
        <w:rPr>
          <w:rFonts w:cs="David"/>
          <w:rtl/>
        </w:rPr>
        <w:t xml:space="preserve"> </w:t>
      </w:r>
    </w:p>
    <w:p w14:paraId="2822FD9F" w14:textId="77777777" w:rsidR="0099353E" w:rsidRPr="0099353E" w:rsidRDefault="0099353E" w:rsidP="0099353E">
      <w:pPr>
        <w:bidi/>
        <w:jc w:val="both"/>
        <w:rPr>
          <w:rFonts w:cs="David" w:hint="cs"/>
          <w:rtl/>
        </w:rPr>
      </w:pPr>
    </w:p>
    <w:p w14:paraId="6168866A" w14:textId="77777777" w:rsidR="0099353E" w:rsidRPr="0099353E" w:rsidRDefault="0099353E" w:rsidP="0099353E">
      <w:pPr>
        <w:bidi/>
        <w:jc w:val="both"/>
        <w:rPr>
          <w:rFonts w:cs="David" w:hint="cs"/>
          <w:rtl/>
        </w:rPr>
      </w:pPr>
      <w:r w:rsidRPr="0099353E">
        <w:rPr>
          <w:rFonts w:cs="David" w:hint="cs"/>
          <w:rtl/>
        </w:rPr>
        <w:tab/>
        <w:t>לוועדת הכנסת יש סמכות לקבוע לאיזו ועדה תלך הצעת החוק. אם אני יכולה להמליץ לוועדת הכנסת לפעול בהתאם לתקנון או לפעול שלא בהתאם לתקנון, ברור מה תהיה המלצתי.</w:t>
      </w:r>
    </w:p>
    <w:p w14:paraId="01F97F8E" w14:textId="77777777" w:rsidR="0099353E" w:rsidRPr="0099353E" w:rsidRDefault="0099353E" w:rsidP="0099353E">
      <w:pPr>
        <w:bidi/>
        <w:jc w:val="both"/>
        <w:rPr>
          <w:rFonts w:cs="David" w:hint="cs"/>
          <w:rtl/>
        </w:rPr>
      </w:pPr>
    </w:p>
    <w:p w14:paraId="5B9F2567"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036AD0D1" w14:textId="77777777" w:rsidR="0099353E" w:rsidRPr="0099353E" w:rsidRDefault="0099353E" w:rsidP="0099353E">
      <w:pPr>
        <w:bidi/>
        <w:jc w:val="both"/>
        <w:rPr>
          <w:rFonts w:cs="David" w:hint="cs"/>
          <w:rtl/>
        </w:rPr>
      </w:pPr>
    </w:p>
    <w:p w14:paraId="33D997BA" w14:textId="77777777" w:rsidR="0099353E" w:rsidRPr="0099353E" w:rsidRDefault="0099353E" w:rsidP="0099353E">
      <w:pPr>
        <w:bidi/>
        <w:jc w:val="both"/>
        <w:rPr>
          <w:rFonts w:cs="David" w:hint="cs"/>
          <w:rtl/>
        </w:rPr>
      </w:pPr>
      <w:r w:rsidRPr="0099353E">
        <w:rPr>
          <w:rFonts w:cs="David" w:hint="cs"/>
          <w:rtl/>
        </w:rPr>
        <w:tab/>
        <w:t>אני מודה לך, גברתי. אני עוברת להצבעה. מי בעד הצעתי להקים ועדה משותפת?</w:t>
      </w:r>
    </w:p>
    <w:p w14:paraId="3D9E7E15" w14:textId="77777777" w:rsidR="0099353E" w:rsidRPr="0099353E" w:rsidRDefault="0099353E" w:rsidP="0099353E">
      <w:pPr>
        <w:bidi/>
        <w:jc w:val="both"/>
        <w:rPr>
          <w:rFonts w:cs="David" w:hint="cs"/>
          <w:rtl/>
        </w:rPr>
      </w:pPr>
    </w:p>
    <w:p w14:paraId="0457B85C" w14:textId="77777777" w:rsidR="0099353E" w:rsidRPr="0099353E" w:rsidRDefault="0099353E" w:rsidP="0099353E">
      <w:pPr>
        <w:bidi/>
        <w:jc w:val="center"/>
        <w:rPr>
          <w:rFonts w:cs="David" w:hint="cs"/>
          <w:b/>
          <w:bCs/>
          <w:rtl/>
        </w:rPr>
      </w:pPr>
      <w:r w:rsidRPr="0099353E">
        <w:rPr>
          <w:rFonts w:cs="David" w:hint="cs"/>
          <w:b/>
          <w:bCs/>
          <w:rtl/>
        </w:rPr>
        <w:t>הצבעה</w:t>
      </w:r>
    </w:p>
    <w:p w14:paraId="344854E6" w14:textId="77777777" w:rsidR="0099353E" w:rsidRPr="0099353E" w:rsidRDefault="0099353E" w:rsidP="0099353E">
      <w:pPr>
        <w:bidi/>
        <w:jc w:val="center"/>
        <w:rPr>
          <w:rFonts w:cs="David" w:hint="cs"/>
          <w:b/>
          <w:bCs/>
          <w:rtl/>
        </w:rPr>
      </w:pPr>
      <w:r w:rsidRPr="0099353E">
        <w:rPr>
          <w:rFonts w:cs="David" w:hint="cs"/>
          <w:b/>
          <w:bCs/>
          <w:rtl/>
        </w:rPr>
        <w:t xml:space="preserve">בעד </w:t>
      </w:r>
      <w:r w:rsidRPr="0099353E">
        <w:rPr>
          <w:rFonts w:cs="David"/>
          <w:b/>
          <w:bCs/>
          <w:rtl/>
        </w:rPr>
        <w:t>–</w:t>
      </w:r>
      <w:r w:rsidRPr="0099353E">
        <w:rPr>
          <w:rFonts w:cs="David" w:hint="cs"/>
          <w:b/>
          <w:bCs/>
          <w:rtl/>
        </w:rPr>
        <w:t xml:space="preserve"> 12</w:t>
      </w:r>
    </w:p>
    <w:p w14:paraId="55EDCD3A" w14:textId="77777777" w:rsidR="0099353E" w:rsidRPr="0099353E" w:rsidRDefault="0099353E" w:rsidP="0099353E">
      <w:pPr>
        <w:bidi/>
        <w:jc w:val="center"/>
        <w:rPr>
          <w:rFonts w:cs="David" w:hint="cs"/>
          <w:b/>
          <w:bCs/>
          <w:rtl/>
        </w:rPr>
      </w:pPr>
      <w:r w:rsidRPr="0099353E">
        <w:rPr>
          <w:rFonts w:cs="David" w:hint="cs"/>
          <w:b/>
          <w:bCs/>
          <w:rtl/>
        </w:rPr>
        <w:t xml:space="preserve">נגד </w:t>
      </w:r>
      <w:r w:rsidRPr="0099353E">
        <w:rPr>
          <w:rFonts w:cs="David"/>
          <w:b/>
          <w:bCs/>
          <w:rtl/>
        </w:rPr>
        <w:t>–</w:t>
      </w:r>
      <w:r w:rsidRPr="0099353E">
        <w:rPr>
          <w:rFonts w:cs="David" w:hint="cs"/>
          <w:b/>
          <w:bCs/>
          <w:rtl/>
        </w:rPr>
        <w:t xml:space="preserve"> 5</w:t>
      </w:r>
    </w:p>
    <w:p w14:paraId="1EE70376" w14:textId="77777777" w:rsidR="0099353E" w:rsidRPr="0099353E" w:rsidRDefault="0099353E" w:rsidP="0099353E">
      <w:pPr>
        <w:bidi/>
        <w:jc w:val="center"/>
        <w:rPr>
          <w:rFonts w:cs="David" w:hint="cs"/>
          <w:b/>
          <w:bCs/>
          <w:rtl/>
        </w:rPr>
      </w:pPr>
      <w:r w:rsidRPr="0099353E">
        <w:rPr>
          <w:rFonts w:cs="David" w:hint="cs"/>
          <w:b/>
          <w:bCs/>
          <w:rtl/>
        </w:rPr>
        <w:t xml:space="preserve">נמנעים </w:t>
      </w:r>
      <w:r w:rsidRPr="0099353E">
        <w:rPr>
          <w:rFonts w:cs="David"/>
          <w:b/>
          <w:bCs/>
          <w:rtl/>
        </w:rPr>
        <w:t>–</w:t>
      </w:r>
      <w:r w:rsidRPr="0099353E">
        <w:rPr>
          <w:rFonts w:cs="David" w:hint="cs"/>
          <w:b/>
          <w:bCs/>
          <w:rtl/>
        </w:rPr>
        <w:t xml:space="preserve"> 3</w:t>
      </w:r>
    </w:p>
    <w:p w14:paraId="1F7C9418" w14:textId="77777777" w:rsidR="0099353E" w:rsidRPr="0099353E" w:rsidRDefault="0099353E" w:rsidP="0099353E">
      <w:pPr>
        <w:bidi/>
        <w:jc w:val="center"/>
        <w:rPr>
          <w:rFonts w:cs="David" w:hint="cs"/>
          <w:b/>
          <w:bCs/>
          <w:rtl/>
        </w:rPr>
      </w:pPr>
      <w:r w:rsidRPr="0099353E">
        <w:rPr>
          <w:rFonts w:cs="David" w:hint="cs"/>
          <w:b/>
          <w:bCs/>
          <w:rtl/>
        </w:rPr>
        <w:t>ההצעה להקים ועדה משותפת לוועדת הכנסת ו</w:t>
      </w:r>
      <w:smartTag w:uri="urn:schemas-microsoft-com:office:smarttags" w:element="PersonName">
        <w:r w:rsidRPr="0099353E">
          <w:rPr>
            <w:rFonts w:cs="David" w:hint="cs"/>
            <w:b/>
            <w:bCs/>
            <w:rtl/>
          </w:rPr>
          <w:t>ועדת החוקה</w:t>
        </w:r>
      </w:smartTag>
      <w:r w:rsidRPr="0099353E">
        <w:rPr>
          <w:rFonts w:cs="David" w:hint="cs"/>
          <w:b/>
          <w:bCs/>
          <w:rtl/>
        </w:rPr>
        <w:t xml:space="preserve"> התקבלה.</w:t>
      </w:r>
    </w:p>
    <w:p w14:paraId="094A287A" w14:textId="77777777" w:rsidR="0099353E" w:rsidRPr="0099353E" w:rsidRDefault="0099353E" w:rsidP="0099353E">
      <w:pPr>
        <w:bidi/>
        <w:jc w:val="both"/>
        <w:rPr>
          <w:rFonts w:cs="David" w:hint="cs"/>
          <w:b/>
          <w:bCs/>
          <w:rtl/>
        </w:rPr>
      </w:pPr>
    </w:p>
    <w:p w14:paraId="7CFF75EE"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6F5C32B4" w14:textId="77777777" w:rsidR="0099353E" w:rsidRPr="0099353E" w:rsidRDefault="0099353E" w:rsidP="0099353E">
      <w:pPr>
        <w:bidi/>
        <w:jc w:val="both"/>
        <w:rPr>
          <w:rFonts w:cs="David" w:hint="cs"/>
          <w:rtl/>
        </w:rPr>
      </w:pPr>
    </w:p>
    <w:p w14:paraId="3F121E59" w14:textId="77777777" w:rsidR="0099353E" w:rsidRPr="0099353E" w:rsidRDefault="0099353E" w:rsidP="0099353E">
      <w:pPr>
        <w:pStyle w:val="BodyText3"/>
        <w:rPr>
          <w:rFonts w:hint="cs"/>
          <w:rtl/>
        </w:rPr>
      </w:pPr>
      <w:r w:rsidRPr="0099353E">
        <w:rPr>
          <w:rFonts w:hint="cs"/>
          <w:rtl/>
        </w:rPr>
        <w:tab/>
        <w:t xml:space="preserve">בעד הצביעו 12, נגד הצביעו חמישה ושלושה נמנעו. לפיכך אני מודיעה שתוקם ועדה משותפת בראשות ועדת הכנסת. אני מודה לכם, חברים. </w:t>
      </w:r>
    </w:p>
    <w:p w14:paraId="35231905" w14:textId="77777777" w:rsidR="0099353E" w:rsidRPr="0099353E" w:rsidRDefault="0099353E" w:rsidP="0099353E">
      <w:pPr>
        <w:bidi/>
        <w:jc w:val="both"/>
        <w:rPr>
          <w:rFonts w:cs="David" w:hint="cs"/>
          <w:b/>
          <w:bCs/>
          <w:rtl/>
        </w:rPr>
      </w:pPr>
      <w:r w:rsidRPr="0099353E">
        <w:rPr>
          <w:rFonts w:cs="David"/>
          <w:rtl/>
        </w:rPr>
        <w:br w:type="page"/>
      </w:r>
      <w:r w:rsidRPr="0099353E">
        <w:rPr>
          <w:rFonts w:cs="David" w:hint="cs"/>
          <w:rtl/>
        </w:rPr>
        <w:t xml:space="preserve">4. </w:t>
      </w:r>
      <w:r w:rsidRPr="0099353E">
        <w:rPr>
          <w:rFonts w:cs="David" w:hint="cs"/>
          <w:b/>
          <w:bCs/>
          <w:rtl/>
        </w:rPr>
        <w:t xml:space="preserve">הצעת חוק עבודת נשים (תיקון </w:t>
      </w:r>
      <w:r w:rsidRPr="0099353E">
        <w:rPr>
          <w:rFonts w:cs="David"/>
          <w:b/>
          <w:bCs/>
          <w:rtl/>
        </w:rPr>
        <w:t>–</w:t>
      </w:r>
      <w:r w:rsidRPr="0099353E">
        <w:rPr>
          <w:rFonts w:cs="David" w:hint="cs"/>
          <w:b/>
          <w:bCs/>
          <w:rtl/>
        </w:rPr>
        <w:t xml:space="preserve"> איסור פיטורים במהלך טיפולי פוריות לקראת הילד הראשון או השני מאותו בן זוג), התשס"ז-2007, הצעת חבר-הכנסת גדעון סער (פ/17פ/2349)</w:t>
      </w:r>
    </w:p>
    <w:p w14:paraId="1E83A2BF" w14:textId="77777777" w:rsidR="0099353E" w:rsidRPr="0099353E" w:rsidRDefault="0099353E" w:rsidP="0099353E">
      <w:pPr>
        <w:bidi/>
        <w:jc w:val="both"/>
        <w:rPr>
          <w:rFonts w:cs="David" w:hint="cs"/>
          <w:u w:val="single"/>
          <w:rtl/>
        </w:rPr>
      </w:pPr>
    </w:p>
    <w:p w14:paraId="3B072944" w14:textId="77777777" w:rsidR="0099353E" w:rsidRPr="0099353E" w:rsidRDefault="0099353E" w:rsidP="0099353E">
      <w:pPr>
        <w:bidi/>
        <w:jc w:val="both"/>
        <w:rPr>
          <w:rFonts w:cs="David" w:hint="cs"/>
          <w:u w:val="single"/>
          <w:rtl/>
        </w:rPr>
      </w:pPr>
    </w:p>
    <w:p w14:paraId="1CC6F22B"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174514A5" w14:textId="77777777" w:rsidR="0099353E" w:rsidRPr="0099353E" w:rsidRDefault="0099353E" w:rsidP="0099353E">
      <w:pPr>
        <w:bidi/>
        <w:jc w:val="both"/>
        <w:rPr>
          <w:rFonts w:cs="David" w:hint="cs"/>
          <w:rtl/>
        </w:rPr>
      </w:pPr>
    </w:p>
    <w:p w14:paraId="5035BA2F" w14:textId="77777777" w:rsidR="0099353E" w:rsidRPr="0099353E" w:rsidRDefault="0099353E" w:rsidP="0099353E">
      <w:pPr>
        <w:bidi/>
        <w:jc w:val="both"/>
        <w:rPr>
          <w:rFonts w:cs="David" w:hint="cs"/>
          <w:rtl/>
        </w:rPr>
      </w:pPr>
      <w:r w:rsidRPr="0099353E">
        <w:rPr>
          <w:rFonts w:cs="David" w:hint="cs"/>
          <w:rtl/>
        </w:rPr>
        <w:tab/>
        <w:t xml:space="preserve">הצעת החוק הבאה היא עבודת נשים. מכיוון שאתמול הגעתי לסיכום דברים בין שני יושבי הראש: יושב-ראש ועדת העבודה והרווחה ויושב ראש הוועדה למעמד האישה, ומכיוון שנתגלעו חילוקי דעות אמשוך את זה ברשות שני יושבי הראש ונקיים דיון בינינו. </w:t>
      </w:r>
    </w:p>
    <w:p w14:paraId="3834786A" w14:textId="77777777" w:rsidR="0099353E" w:rsidRPr="0099353E" w:rsidRDefault="0099353E" w:rsidP="0099353E">
      <w:pPr>
        <w:bidi/>
        <w:jc w:val="both"/>
        <w:rPr>
          <w:rFonts w:cs="David" w:hint="cs"/>
          <w:rtl/>
        </w:rPr>
      </w:pPr>
    </w:p>
    <w:p w14:paraId="4FFC3E18" w14:textId="77777777" w:rsidR="0099353E" w:rsidRPr="0099353E" w:rsidRDefault="0099353E" w:rsidP="0099353E">
      <w:pPr>
        <w:bidi/>
        <w:jc w:val="both"/>
        <w:rPr>
          <w:rFonts w:cs="David" w:hint="cs"/>
          <w:b/>
          <w:bCs/>
          <w:rtl/>
        </w:rPr>
      </w:pPr>
      <w:r w:rsidRPr="0099353E">
        <w:rPr>
          <w:rFonts w:cs="David"/>
          <w:rtl/>
        </w:rPr>
        <w:br w:type="page"/>
      </w:r>
      <w:r w:rsidRPr="0099353E">
        <w:rPr>
          <w:rFonts w:cs="David" w:hint="cs"/>
          <w:b/>
          <w:bCs/>
          <w:rtl/>
        </w:rPr>
        <w:t>5.</w:t>
      </w:r>
      <w:r w:rsidRPr="0099353E">
        <w:rPr>
          <w:rFonts w:cs="David" w:hint="cs"/>
          <w:rtl/>
        </w:rPr>
        <w:t xml:space="preserve"> </w:t>
      </w:r>
      <w:r w:rsidRPr="0099353E">
        <w:rPr>
          <w:rFonts w:cs="David" w:hint="cs"/>
          <w:b/>
          <w:bCs/>
          <w:rtl/>
        </w:rPr>
        <w:t>קביעת ועדה לדיון בנושא "יום החקלאות וההתיישבות ויום המים הבינלאומי".</w:t>
      </w:r>
    </w:p>
    <w:p w14:paraId="1AE6F26B" w14:textId="77777777" w:rsidR="0099353E" w:rsidRPr="0099353E" w:rsidRDefault="0099353E" w:rsidP="0099353E">
      <w:pPr>
        <w:bidi/>
        <w:jc w:val="both"/>
        <w:rPr>
          <w:rFonts w:cs="David" w:hint="cs"/>
          <w:b/>
          <w:bCs/>
          <w:u w:val="single"/>
          <w:rtl/>
        </w:rPr>
      </w:pPr>
    </w:p>
    <w:p w14:paraId="28EEA23A" w14:textId="77777777" w:rsidR="0099353E" w:rsidRPr="0099353E" w:rsidRDefault="0099353E" w:rsidP="0099353E">
      <w:pPr>
        <w:bidi/>
        <w:jc w:val="both"/>
        <w:rPr>
          <w:rFonts w:cs="David" w:hint="cs"/>
          <w:b/>
          <w:bCs/>
          <w:u w:val="single"/>
          <w:rtl/>
        </w:rPr>
      </w:pPr>
    </w:p>
    <w:p w14:paraId="65D25D1D"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524B1DC4" w14:textId="77777777" w:rsidR="0099353E" w:rsidRPr="0099353E" w:rsidRDefault="0099353E" w:rsidP="0099353E">
      <w:pPr>
        <w:bidi/>
        <w:jc w:val="both"/>
        <w:rPr>
          <w:rFonts w:cs="David" w:hint="cs"/>
          <w:rtl/>
        </w:rPr>
      </w:pPr>
    </w:p>
    <w:p w14:paraId="26C1C830" w14:textId="77777777" w:rsidR="0099353E" w:rsidRPr="0099353E" w:rsidRDefault="0099353E" w:rsidP="0099353E">
      <w:pPr>
        <w:bidi/>
        <w:jc w:val="both"/>
        <w:rPr>
          <w:rFonts w:cs="David" w:hint="cs"/>
          <w:rtl/>
        </w:rPr>
      </w:pPr>
      <w:r w:rsidRPr="0099353E">
        <w:rPr>
          <w:rFonts w:cs="David" w:hint="cs"/>
          <w:rtl/>
        </w:rPr>
        <w:tab/>
        <w:t xml:space="preserve">אני רוצה לעבור לקביעת ועדה לדיון בהצעה לסדר היום בנושא יום החקלאות וההתיישבות ויום המים הבינלאומי. הנושא הזה נדון בכנסת ב-15 במאי 2007. יושב-ראש הוועדה המיוחדת לבחינת בעיות העובדים הזרים מבקש להעביר את הנושא אליו או לוועדה המשותפת של </w:t>
      </w:r>
      <w:smartTag w:uri="urn:schemas-microsoft-com:office:smarttags" w:element="PersonName">
        <w:r w:rsidRPr="0099353E">
          <w:rPr>
            <w:rFonts w:cs="David" w:hint="cs"/>
            <w:rtl/>
          </w:rPr>
          <w:t>ועדת הכלכלה</w:t>
        </w:r>
      </w:smartTag>
      <w:r w:rsidRPr="0099353E">
        <w:rPr>
          <w:rFonts w:cs="David" w:hint="cs"/>
          <w:rtl/>
        </w:rPr>
        <w:t xml:space="preserve"> והוועדה לבחינת בעיות העובדים הזרים בראשותו. יושב-ראש </w:t>
      </w:r>
      <w:smartTag w:uri="urn:schemas-microsoft-com:office:smarttags" w:element="PersonName">
        <w:r w:rsidRPr="0099353E">
          <w:rPr>
            <w:rFonts w:cs="David" w:hint="cs"/>
            <w:rtl/>
          </w:rPr>
          <w:t>ועדת הכלכלה</w:t>
        </w:r>
      </w:smartTag>
      <w:r w:rsidRPr="0099353E">
        <w:rPr>
          <w:rFonts w:cs="David" w:hint="cs"/>
          <w:rtl/>
        </w:rPr>
        <w:t xml:space="preserve"> יסכים לכל החלטה שתקבל ועדת הכנסת. </w:t>
      </w:r>
    </w:p>
    <w:p w14:paraId="7329A70F" w14:textId="77777777" w:rsidR="0099353E" w:rsidRPr="0099353E" w:rsidRDefault="0099353E" w:rsidP="0099353E">
      <w:pPr>
        <w:bidi/>
        <w:jc w:val="both"/>
        <w:rPr>
          <w:rFonts w:cs="David" w:hint="cs"/>
          <w:rtl/>
        </w:rPr>
      </w:pPr>
    </w:p>
    <w:p w14:paraId="1FFAF18C" w14:textId="77777777" w:rsidR="0099353E" w:rsidRPr="0099353E" w:rsidRDefault="0099353E" w:rsidP="0099353E">
      <w:pPr>
        <w:bidi/>
        <w:jc w:val="both"/>
        <w:rPr>
          <w:rFonts w:cs="David" w:hint="cs"/>
          <w:u w:val="single"/>
          <w:rtl/>
        </w:rPr>
      </w:pPr>
      <w:r w:rsidRPr="0099353E">
        <w:rPr>
          <w:rFonts w:cs="David" w:hint="cs"/>
          <w:u w:val="single"/>
          <w:rtl/>
        </w:rPr>
        <w:t>אביגדור יצחקי:</w:t>
      </w:r>
    </w:p>
    <w:p w14:paraId="79114E83" w14:textId="77777777" w:rsidR="0099353E" w:rsidRPr="0099353E" w:rsidRDefault="0099353E" w:rsidP="0099353E">
      <w:pPr>
        <w:bidi/>
        <w:jc w:val="both"/>
        <w:rPr>
          <w:rFonts w:cs="David" w:hint="cs"/>
          <w:rtl/>
        </w:rPr>
      </w:pPr>
    </w:p>
    <w:p w14:paraId="27FE02CF" w14:textId="77777777" w:rsidR="0099353E" w:rsidRPr="0099353E" w:rsidRDefault="0099353E" w:rsidP="0099353E">
      <w:pPr>
        <w:bidi/>
        <w:jc w:val="both"/>
        <w:rPr>
          <w:rFonts w:cs="David" w:hint="cs"/>
          <w:rtl/>
        </w:rPr>
      </w:pPr>
      <w:r w:rsidRPr="0099353E">
        <w:rPr>
          <w:rFonts w:cs="David" w:hint="cs"/>
          <w:rtl/>
        </w:rPr>
        <w:tab/>
        <w:t>מה זה קשור לעובדים זרים החקלאות של ישראל והמים?</w:t>
      </w:r>
    </w:p>
    <w:p w14:paraId="56BE858E" w14:textId="77777777" w:rsidR="0099353E" w:rsidRPr="0099353E" w:rsidRDefault="0099353E" w:rsidP="0099353E">
      <w:pPr>
        <w:bidi/>
        <w:jc w:val="both"/>
        <w:rPr>
          <w:rFonts w:cs="David" w:hint="cs"/>
          <w:rtl/>
        </w:rPr>
      </w:pPr>
    </w:p>
    <w:p w14:paraId="661687ED"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09698C28" w14:textId="77777777" w:rsidR="0099353E" w:rsidRPr="0099353E" w:rsidRDefault="0099353E" w:rsidP="0099353E">
      <w:pPr>
        <w:bidi/>
        <w:jc w:val="both"/>
        <w:rPr>
          <w:rFonts w:cs="David" w:hint="cs"/>
          <w:rtl/>
        </w:rPr>
      </w:pPr>
    </w:p>
    <w:p w14:paraId="31329414" w14:textId="77777777" w:rsidR="0099353E" w:rsidRPr="0099353E" w:rsidRDefault="0099353E" w:rsidP="0099353E">
      <w:pPr>
        <w:bidi/>
        <w:jc w:val="both"/>
        <w:rPr>
          <w:rFonts w:cs="David" w:hint="cs"/>
          <w:rtl/>
        </w:rPr>
      </w:pPr>
      <w:r w:rsidRPr="0099353E">
        <w:rPr>
          <w:rFonts w:cs="David" w:hint="cs"/>
          <w:rtl/>
        </w:rPr>
        <w:tab/>
        <w:t xml:space="preserve">לכן ועדת הכנסת צריכה להפעיל שיקול דעת בעניין הזה.  חבר-הכנסת אדלשטיין, בבקשה. </w:t>
      </w:r>
    </w:p>
    <w:p w14:paraId="7C6789EB" w14:textId="77777777" w:rsidR="0099353E" w:rsidRPr="0099353E" w:rsidRDefault="0099353E" w:rsidP="0099353E">
      <w:pPr>
        <w:bidi/>
        <w:jc w:val="both"/>
        <w:rPr>
          <w:rFonts w:cs="David" w:hint="cs"/>
          <w:rtl/>
        </w:rPr>
      </w:pPr>
    </w:p>
    <w:p w14:paraId="2B230797" w14:textId="77777777" w:rsidR="0099353E" w:rsidRPr="0099353E" w:rsidRDefault="0099353E" w:rsidP="0099353E">
      <w:pPr>
        <w:bidi/>
        <w:jc w:val="both"/>
        <w:rPr>
          <w:rFonts w:cs="David"/>
          <w:u w:val="single"/>
          <w:rtl/>
        </w:rPr>
      </w:pPr>
      <w:r w:rsidRPr="0099353E">
        <w:rPr>
          <w:rFonts w:cs="David"/>
          <w:u w:val="single"/>
          <w:rtl/>
        </w:rPr>
        <w:t>יולי-יואל אדלשטיין:</w:t>
      </w:r>
    </w:p>
    <w:p w14:paraId="79E6F236" w14:textId="77777777" w:rsidR="0099353E" w:rsidRPr="0099353E" w:rsidRDefault="0099353E" w:rsidP="0099353E">
      <w:pPr>
        <w:bidi/>
        <w:jc w:val="both"/>
        <w:rPr>
          <w:rFonts w:cs="David"/>
          <w:u w:val="single"/>
          <w:rtl/>
        </w:rPr>
      </w:pPr>
    </w:p>
    <w:p w14:paraId="2BE6F0F6" w14:textId="77777777" w:rsidR="0099353E" w:rsidRPr="0099353E" w:rsidRDefault="0099353E" w:rsidP="0099353E">
      <w:pPr>
        <w:bidi/>
        <w:jc w:val="both"/>
        <w:rPr>
          <w:rFonts w:cs="David" w:hint="cs"/>
          <w:rtl/>
        </w:rPr>
      </w:pPr>
      <w:r w:rsidRPr="0099353E">
        <w:rPr>
          <w:rFonts w:cs="David"/>
          <w:rtl/>
        </w:rPr>
        <w:tab/>
      </w:r>
      <w:r w:rsidRPr="0099353E">
        <w:rPr>
          <w:rFonts w:cs="David" w:hint="cs"/>
          <w:rtl/>
        </w:rPr>
        <w:t>הנושא נידון במליאה, אני ניהלתי חלק מהישיבה הזאת, שהייתה מכובדת וגדולה. מבלי לפגוע בכבוד של אף ועדה, אני חושב שו</w:t>
      </w:r>
      <w:smartTag w:uri="urn:schemas-microsoft-com:office:smarttags" w:element="PersonName">
        <w:r w:rsidRPr="0099353E">
          <w:rPr>
            <w:rFonts w:cs="David" w:hint="cs"/>
            <w:rtl/>
          </w:rPr>
          <w:t>ועדת הכלכלה</w:t>
        </w:r>
      </w:smartTag>
      <w:r w:rsidRPr="0099353E">
        <w:rPr>
          <w:rFonts w:cs="David" w:hint="cs"/>
          <w:rtl/>
        </w:rPr>
        <w:t xml:space="preserve"> היא הרבה יותר רחבה ומתוקשרת, ונושא החקלאות נמצא מאז ומתמיד בפיקוחה, ולכן אני חושב ששם זה מקום ראוי מאוד לדון בנושא. </w:t>
      </w:r>
    </w:p>
    <w:p w14:paraId="55B6E435" w14:textId="77777777" w:rsidR="0099353E" w:rsidRPr="0099353E" w:rsidRDefault="0099353E" w:rsidP="0099353E">
      <w:pPr>
        <w:bidi/>
        <w:jc w:val="both"/>
        <w:rPr>
          <w:rFonts w:cs="David" w:hint="cs"/>
          <w:rtl/>
        </w:rPr>
      </w:pPr>
    </w:p>
    <w:p w14:paraId="645DB319"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79ACAADB" w14:textId="77777777" w:rsidR="0099353E" w:rsidRPr="0099353E" w:rsidRDefault="0099353E" w:rsidP="0099353E">
      <w:pPr>
        <w:bidi/>
        <w:jc w:val="both"/>
        <w:rPr>
          <w:rFonts w:cs="David" w:hint="cs"/>
          <w:rtl/>
        </w:rPr>
      </w:pPr>
    </w:p>
    <w:p w14:paraId="70239F86" w14:textId="77777777" w:rsidR="0099353E" w:rsidRPr="0099353E" w:rsidRDefault="0099353E" w:rsidP="0099353E">
      <w:pPr>
        <w:bidi/>
        <w:jc w:val="both"/>
        <w:rPr>
          <w:rFonts w:cs="David" w:hint="cs"/>
          <w:rtl/>
        </w:rPr>
      </w:pPr>
      <w:r w:rsidRPr="0099353E">
        <w:rPr>
          <w:rFonts w:cs="David" w:hint="cs"/>
          <w:rtl/>
        </w:rPr>
        <w:tab/>
        <w:t>אני מודה לך, אדוני. אני סבורה שזה נושא גדול וראוי, על אחת כמה וכמה משום שאנחנו מתפארים בחקלאות שלנו בכל שווקי העולם. לכן מן הראוי שו</w:t>
      </w:r>
      <w:smartTag w:uri="urn:schemas-microsoft-com:office:smarttags" w:element="PersonName">
        <w:r w:rsidRPr="0099353E">
          <w:rPr>
            <w:rFonts w:cs="David" w:hint="cs"/>
            <w:rtl/>
          </w:rPr>
          <w:t>ועדת הכלכלה</w:t>
        </w:r>
      </w:smartTag>
      <w:r w:rsidRPr="0099353E">
        <w:rPr>
          <w:rFonts w:cs="David" w:hint="cs"/>
          <w:rtl/>
        </w:rPr>
        <w:t xml:space="preserve"> תיקח על עצמה את הנושא הזה ותקיים את יום העיון הזה כפי שהוא צריך להיות. </w:t>
      </w:r>
    </w:p>
    <w:p w14:paraId="21ABBD36" w14:textId="77777777" w:rsidR="0099353E" w:rsidRPr="0099353E" w:rsidRDefault="0099353E" w:rsidP="0099353E">
      <w:pPr>
        <w:bidi/>
        <w:jc w:val="both"/>
        <w:rPr>
          <w:rFonts w:cs="David" w:hint="cs"/>
          <w:rtl/>
        </w:rPr>
      </w:pPr>
    </w:p>
    <w:p w14:paraId="548678E3" w14:textId="77777777" w:rsidR="0099353E" w:rsidRPr="0099353E" w:rsidRDefault="0099353E" w:rsidP="0099353E">
      <w:pPr>
        <w:bidi/>
        <w:jc w:val="both"/>
        <w:rPr>
          <w:rFonts w:cs="David" w:hint="cs"/>
          <w:rtl/>
        </w:rPr>
      </w:pPr>
      <w:r w:rsidRPr="0099353E">
        <w:rPr>
          <w:rFonts w:cs="David" w:hint="cs"/>
          <w:rtl/>
        </w:rPr>
        <w:tab/>
        <w:t>אני עוברת להצבעה. מי בעד להעביר את זה לו</w:t>
      </w:r>
      <w:smartTag w:uri="urn:schemas-microsoft-com:office:smarttags" w:element="PersonName">
        <w:r w:rsidRPr="0099353E">
          <w:rPr>
            <w:rFonts w:cs="David" w:hint="cs"/>
            <w:rtl/>
          </w:rPr>
          <w:t>ועדת הכלכלה</w:t>
        </w:r>
      </w:smartTag>
      <w:r w:rsidRPr="0099353E">
        <w:rPr>
          <w:rFonts w:cs="David" w:hint="cs"/>
          <w:rtl/>
        </w:rPr>
        <w:t>?</w:t>
      </w:r>
    </w:p>
    <w:p w14:paraId="45D8861D" w14:textId="77777777" w:rsidR="0099353E" w:rsidRPr="0099353E" w:rsidRDefault="0099353E" w:rsidP="0099353E">
      <w:pPr>
        <w:bidi/>
        <w:jc w:val="both"/>
        <w:rPr>
          <w:rFonts w:cs="David" w:hint="cs"/>
          <w:rtl/>
        </w:rPr>
      </w:pPr>
    </w:p>
    <w:p w14:paraId="1E9DE4B9" w14:textId="77777777" w:rsidR="0099353E" w:rsidRPr="0099353E" w:rsidRDefault="0099353E" w:rsidP="0099353E">
      <w:pPr>
        <w:bidi/>
        <w:jc w:val="center"/>
        <w:rPr>
          <w:rFonts w:cs="David" w:hint="cs"/>
          <w:b/>
          <w:bCs/>
          <w:rtl/>
        </w:rPr>
      </w:pPr>
      <w:r w:rsidRPr="0099353E">
        <w:rPr>
          <w:rFonts w:cs="David" w:hint="cs"/>
          <w:b/>
          <w:bCs/>
          <w:rtl/>
        </w:rPr>
        <w:t>הצבעה</w:t>
      </w:r>
    </w:p>
    <w:p w14:paraId="2A5C4D0C" w14:textId="77777777" w:rsidR="0099353E" w:rsidRPr="0099353E" w:rsidRDefault="0099353E" w:rsidP="0099353E">
      <w:pPr>
        <w:bidi/>
        <w:jc w:val="center"/>
        <w:rPr>
          <w:rFonts w:cs="David" w:hint="cs"/>
          <w:b/>
          <w:bCs/>
          <w:rtl/>
        </w:rPr>
      </w:pPr>
      <w:r w:rsidRPr="0099353E">
        <w:rPr>
          <w:rFonts w:cs="David" w:hint="cs"/>
          <w:b/>
          <w:bCs/>
          <w:rtl/>
        </w:rPr>
        <w:t xml:space="preserve">בעד </w:t>
      </w:r>
      <w:r w:rsidRPr="0099353E">
        <w:rPr>
          <w:rFonts w:cs="David"/>
          <w:b/>
          <w:bCs/>
          <w:rtl/>
        </w:rPr>
        <w:t>–</w:t>
      </w:r>
      <w:r w:rsidRPr="0099353E">
        <w:rPr>
          <w:rFonts w:cs="David" w:hint="cs"/>
          <w:b/>
          <w:bCs/>
          <w:rtl/>
        </w:rPr>
        <w:t xml:space="preserve"> 12</w:t>
      </w:r>
    </w:p>
    <w:p w14:paraId="320495E9" w14:textId="77777777" w:rsidR="0099353E" w:rsidRPr="0099353E" w:rsidRDefault="0099353E" w:rsidP="0099353E">
      <w:pPr>
        <w:bidi/>
        <w:jc w:val="center"/>
        <w:rPr>
          <w:rFonts w:cs="David" w:hint="cs"/>
          <w:b/>
          <w:bCs/>
          <w:rtl/>
        </w:rPr>
      </w:pPr>
      <w:r w:rsidRPr="0099353E">
        <w:rPr>
          <w:rFonts w:cs="David" w:hint="cs"/>
          <w:b/>
          <w:bCs/>
          <w:rtl/>
        </w:rPr>
        <w:t xml:space="preserve">נגד </w:t>
      </w:r>
      <w:r w:rsidRPr="0099353E">
        <w:rPr>
          <w:rFonts w:cs="David"/>
          <w:b/>
          <w:bCs/>
          <w:rtl/>
        </w:rPr>
        <w:t>–</w:t>
      </w:r>
      <w:r w:rsidRPr="0099353E">
        <w:rPr>
          <w:rFonts w:cs="David" w:hint="cs"/>
          <w:b/>
          <w:bCs/>
          <w:rtl/>
        </w:rPr>
        <w:t xml:space="preserve"> אין</w:t>
      </w:r>
    </w:p>
    <w:p w14:paraId="74F7C93C" w14:textId="77777777" w:rsidR="0099353E" w:rsidRPr="0099353E" w:rsidRDefault="0099353E" w:rsidP="0099353E">
      <w:pPr>
        <w:bidi/>
        <w:jc w:val="center"/>
        <w:rPr>
          <w:rFonts w:cs="David" w:hint="cs"/>
          <w:b/>
          <w:bCs/>
          <w:rtl/>
        </w:rPr>
      </w:pPr>
      <w:r w:rsidRPr="0099353E">
        <w:rPr>
          <w:rFonts w:cs="David" w:hint="cs"/>
          <w:b/>
          <w:bCs/>
          <w:rtl/>
        </w:rPr>
        <w:t xml:space="preserve">נמנעים </w:t>
      </w:r>
      <w:r w:rsidRPr="0099353E">
        <w:rPr>
          <w:rFonts w:cs="David"/>
          <w:b/>
          <w:bCs/>
          <w:rtl/>
        </w:rPr>
        <w:t>–</w:t>
      </w:r>
      <w:r w:rsidRPr="0099353E">
        <w:rPr>
          <w:rFonts w:cs="David" w:hint="cs"/>
          <w:b/>
          <w:bCs/>
          <w:rtl/>
        </w:rPr>
        <w:t xml:space="preserve"> אין</w:t>
      </w:r>
    </w:p>
    <w:p w14:paraId="60EFE879" w14:textId="77777777" w:rsidR="0099353E" w:rsidRPr="0099353E" w:rsidRDefault="0099353E" w:rsidP="0099353E">
      <w:pPr>
        <w:bidi/>
        <w:jc w:val="center"/>
        <w:rPr>
          <w:rFonts w:cs="David" w:hint="cs"/>
          <w:b/>
          <w:bCs/>
          <w:rtl/>
        </w:rPr>
      </w:pPr>
      <w:r w:rsidRPr="0099353E">
        <w:rPr>
          <w:rFonts w:cs="David" w:hint="cs"/>
          <w:b/>
          <w:bCs/>
          <w:rtl/>
        </w:rPr>
        <w:t>הנושא יועבר לדיון בו</w:t>
      </w:r>
      <w:smartTag w:uri="urn:schemas-microsoft-com:office:smarttags" w:element="PersonName">
        <w:r w:rsidRPr="0099353E">
          <w:rPr>
            <w:rFonts w:cs="David" w:hint="cs"/>
            <w:b/>
            <w:bCs/>
            <w:rtl/>
          </w:rPr>
          <w:t>ועדת הכלכלה</w:t>
        </w:r>
      </w:smartTag>
      <w:r w:rsidRPr="0099353E">
        <w:rPr>
          <w:rFonts w:cs="David" w:hint="cs"/>
          <w:b/>
          <w:bCs/>
          <w:rtl/>
        </w:rPr>
        <w:t>.</w:t>
      </w:r>
    </w:p>
    <w:p w14:paraId="6EB65687" w14:textId="77777777" w:rsidR="0099353E" w:rsidRPr="0099353E" w:rsidRDefault="0099353E" w:rsidP="0099353E">
      <w:pPr>
        <w:bidi/>
        <w:jc w:val="both"/>
        <w:rPr>
          <w:rFonts w:cs="David" w:hint="cs"/>
          <w:b/>
          <w:bCs/>
          <w:rtl/>
        </w:rPr>
      </w:pPr>
    </w:p>
    <w:p w14:paraId="64225A73"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14F4CCB7" w14:textId="77777777" w:rsidR="0099353E" w:rsidRPr="0099353E" w:rsidRDefault="0099353E" w:rsidP="0099353E">
      <w:pPr>
        <w:bidi/>
        <w:jc w:val="both"/>
        <w:rPr>
          <w:rFonts w:cs="David" w:hint="cs"/>
          <w:rtl/>
        </w:rPr>
      </w:pPr>
    </w:p>
    <w:p w14:paraId="0E5E4148" w14:textId="77777777" w:rsidR="0099353E" w:rsidRPr="0099353E" w:rsidRDefault="0099353E" w:rsidP="0099353E">
      <w:pPr>
        <w:bidi/>
        <w:jc w:val="both"/>
        <w:rPr>
          <w:rFonts w:cs="David" w:hint="cs"/>
          <w:rtl/>
        </w:rPr>
      </w:pPr>
      <w:r w:rsidRPr="0099353E">
        <w:rPr>
          <w:rFonts w:cs="David" w:hint="cs"/>
          <w:rtl/>
        </w:rPr>
        <w:tab/>
        <w:t>12 הצביעו בעד, לא היו מתנגדים ולא היו נמנעים ולפיכך נושא יום החקלאות וההתיישבות ויום המים הבינלאומי ידון בו</w:t>
      </w:r>
      <w:smartTag w:uri="urn:schemas-microsoft-com:office:smarttags" w:element="PersonName">
        <w:r w:rsidRPr="0099353E">
          <w:rPr>
            <w:rFonts w:cs="David" w:hint="cs"/>
            <w:rtl/>
          </w:rPr>
          <w:t>ועדת הכלכלה</w:t>
        </w:r>
      </w:smartTag>
      <w:r w:rsidRPr="0099353E">
        <w:rPr>
          <w:rFonts w:cs="David" w:hint="cs"/>
          <w:rtl/>
        </w:rPr>
        <w:t xml:space="preserve">. </w:t>
      </w:r>
    </w:p>
    <w:p w14:paraId="50FB0E7E" w14:textId="77777777" w:rsidR="0099353E" w:rsidRPr="0099353E" w:rsidRDefault="0099353E" w:rsidP="0099353E">
      <w:pPr>
        <w:bidi/>
        <w:jc w:val="both"/>
        <w:rPr>
          <w:rFonts w:cs="David" w:hint="cs"/>
          <w:rtl/>
        </w:rPr>
      </w:pPr>
    </w:p>
    <w:p w14:paraId="4A67DF79" w14:textId="77777777" w:rsidR="0099353E" w:rsidRPr="0099353E" w:rsidRDefault="0099353E" w:rsidP="0099353E">
      <w:pPr>
        <w:bidi/>
        <w:jc w:val="both"/>
        <w:rPr>
          <w:rFonts w:cs="David" w:hint="cs"/>
          <w:rtl/>
        </w:rPr>
      </w:pPr>
      <w:r w:rsidRPr="0099353E">
        <w:rPr>
          <w:rFonts w:cs="David" w:hint="cs"/>
          <w:rtl/>
        </w:rPr>
        <w:tab/>
        <w:t xml:space="preserve">חברי חברי-הכנסת, היום בשעה 14:00 תתקיים ישיבה משותפת של ועדת הכנסת יחד עם ועדת האתיקה בנושא הקוד האתי. בכוונתי לקחת את הנושא הזה, לשבת עליו בצורה יסודית ומבוקרת וכל חבר-כנסת שמעוניין להתבטא ולומר משהו בעניין הזה מוזמן. אני לא מתכוונת לדון אינספור דיונים, מצד אחד, ומצד שני בכוונתי לדון סעיף-סעיף, לשמוע את כל החברים ולאחר מכן לעבור להצבעה, כולל התיקונים שיוצעו על ידי חברי-הכנסת. אני לא מתכוונת לעבור על כל הקוד האתי ורק לאחר מכן להיכנס להצבעות משום שמרבית החברים </w:t>
      </w:r>
      <w:r w:rsidRPr="0099353E">
        <w:rPr>
          <w:rFonts w:cs="David"/>
          <w:rtl/>
        </w:rPr>
        <w:t>–</w:t>
      </w:r>
      <w:r w:rsidRPr="0099353E">
        <w:rPr>
          <w:rFonts w:cs="David" w:hint="cs"/>
          <w:rtl/>
        </w:rPr>
        <w:t xml:space="preserve"> כולל אותי </w:t>
      </w:r>
      <w:r w:rsidRPr="0099353E">
        <w:rPr>
          <w:rFonts w:cs="David"/>
          <w:rtl/>
        </w:rPr>
        <w:t>–</w:t>
      </w:r>
      <w:r w:rsidRPr="0099353E">
        <w:rPr>
          <w:rFonts w:cs="David" w:hint="cs"/>
          <w:rtl/>
        </w:rPr>
        <w:t xml:space="preserve"> לא יזכרו מה שנאמר.  לפיכך, אני מבקשת מכל חברי חברי-הכנסת להשתדל להיות נוכחים. זאת פעם ראשונה שכנסת ישראל מתכנסת לקראת נושא כזה חשוב וראוי ומן הראוי שכולנו נגיע. </w:t>
      </w:r>
    </w:p>
    <w:p w14:paraId="0DF50DC9" w14:textId="77777777" w:rsidR="0099353E" w:rsidRPr="0099353E" w:rsidRDefault="0099353E" w:rsidP="0099353E">
      <w:pPr>
        <w:bidi/>
        <w:jc w:val="both"/>
        <w:rPr>
          <w:rFonts w:cs="David" w:hint="cs"/>
          <w:rtl/>
        </w:rPr>
      </w:pPr>
    </w:p>
    <w:p w14:paraId="0D1E8FEB" w14:textId="77777777" w:rsidR="0099353E" w:rsidRPr="0099353E" w:rsidRDefault="0099353E" w:rsidP="0099353E">
      <w:pPr>
        <w:bidi/>
        <w:jc w:val="both"/>
        <w:rPr>
          <w:rFonts w:cs="David" w:hint="cs"/>
          <w:rtl/>
        </w:rPr>
      </w:pPr>
      <w:r w:rsidRPr="0099353E">
        <w:rPr>
          <w:rFonts w:cs="David" w:hint="cs"/>
          <w:rtl/>
        </w:rPr>
        <w:tab/>
        <w:t xml:space="preserve">חבר-הכנסת סער, בבקשה. </w:t>
      </w:r>
    </w:p>
    <w:p w14:paraId="6883F12D" w14:textId="77777777" w:rsidR="0099353E" w:rsidRPr="0099353E" w:rsidRDefault="0099353E" w:rsidP="0099353E">
      <w:pPr>
        <w:bidi/>
        <w:jc w:val="both"/>
        <w:rPr>
          <w:rFonts w:cs="David" w:hint="cs"/>
          <w:rtl/>
        </w:rPr>
      </w:pPr>
    </w:p>
    <w:p w14:paraId="28C83E24" w14:textId="77777777" w:rsidR="0099353E" w:rsidRPr="0099353E" w:rsidRDefault="0099353E" w:rsidP="0099353E">
      <w:pPr>
        <w:bidi/>
        <w:jc w:val="both"/>
        <w:rPr>
          <w:rFonts w:cs="David" w:hint="cs"/>
          <w:u w:val="single"/>
          <w:rtl/>
        </w:rPr>
      </w:pPr>
      <w:r w:rsidRPr="0099353E">
        <w:rPr>
          <w:rFonts w:cs="David"/>
          <w:u w:val="single"/>
          <w:rtl/>
        </w:rPr>
        <w:br w:type="page"/>
      </w:r>
      <w:r w:rsidRPr="0099353E">
        <w:rPr>
          <w:rFonts w:cs="David" w:hint="cs"/>
          <w:u w:val="single"/>
          <w:rtl/>
        </w:rPr>
        <w:t>גדעון סער:</w:t>
      </w:r>
    </w:p>
    <w:p w14:paraId="2504A90C" w14:textId="77777777" w:rsidR="0099353E" w:rsidRPr="0099353E" w:rsidRDefault="0099353E" w:rsidP="0099353E">
      <w:pPr>
        <w:bidi/>
        <w:jc w:val="both"/>
        <w:rPr>
          <w:rFonts w:cs="David" w:hint="cs"/>
          <w:u w:val="single"/>
          <w:rtl/>
        </w:rPr>
      </w:pPr>
    </w:p>
    <w:p w14:paraId="3ED5ED27" w14:textId="77777777" w:rsidR="0099353E" w:rsidRPr="0099353E" w:rsidRDefault="0099353E" w:rsidP="0099353E">
      <w:pPr>
        <w:bidi/>
        <w:jc w:val="both"/>
        <w:rPr>
          <w:rFonts w:cs="David" w:hint="cs"/>
          <w:rtl/>
        </w:rPr>
      </w:pPr>
      <w:r w:rsidRPr="0099353E">
        <w:rPr>
          <w:rFonts w:cs="David" w:hint="cs"/>
          <w:rtl/>
        </w:rPr>
        <w:tab/>
        <w:t xml:space="preserve"> הישיבה של היום לא נקבעה בתום שבוע פרלמנטרי קודם, ואני  - כידוע לך </w:t>
      </w:r>
      <w:r w:rsidRPr="0099353E">
        <w:rPr>
          <w:rFonts w:cs="David"/>
          <w:rtl/>
        </w:rPr>
        <w:t>–</w:t>
      </w:r>
      <w:r w:rsidRPr="0099353E">
        <w:rPr>
          <w:rFonts w:cs="David" w:hint="cs"/>
          <w:rtl/>
        </w:rPr>
        <w:t xml:space="preserve"> מקפיד להיות בוועדת הכנסת. אני רוצה מאוד להשתתף בדיון בנושא הזה. אני סומך על שיקול דעתך, אבל נצטרך לדון לעומק שכן הוועדה עסקה בזה שלוש שנים וגם אנחנו נצטרך לעסוק בזה לעומק. לכן בקשתי, מאחר שהישיבה נקבעה במפתיע ואנשים קבעו כבר דברים, אם ניתן יהיה היום לא להכריע הכרעות מז'וריות ולהודיע שבוע מראש על הישיבות כדי שאלה שרוצים לבוא יוכלו לעשות כן. </w:t>
      </w:r>
    </w:p>
    <w:p w14:paraId="2FF7C90F" w14:textId="77777777" w:rsidR="0099353E" w:rsidRPr="0099353E" w:rsidRDefault="0099353E" w:rsidP="0099353E">
      <w:pPr>
        <w:bidi/>
        <w:jc w:val="both"/>
        <w:rPr>
          <w:rFonts w:cs="David" w:hint="cs"/>
          <w:rtl/>
        </w:rPr>
      </w:pPr>
    </w:p>
    <w:p w14:paraId="4FE920C3"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3D9AAA4A" w14:textId="77777777" w:rsidR="0099353E" w:rsidRPr="0099353E" w:rsidRDefault="0099353E" w:rsidP="0099353E">
      <w:pPr>
        <w:bidi/>
        <w:jc w:val="both"/>
        <w:rPr>
          <w:rFonts w:cs="David" w:hint="cs"/>
          <w:rtl/>
        </w:rPr>
      </w:pPr>
    </w:p>
    <w:p w14:paraId="71839D5D" w14:textId="77777777" w:rsidR="0099353E" w:rsidRPr="0099353E" w:rsidRDefault="0099353E" w:rsidP="0099353E">
      <w:pPr>
        <w:bidi/>
        <w:jc w:val="both"/>
        <w:rPr>
          <w:rFonts w:cs="David" w:hint="cs"/>
          <w:rtl/>
        </w:rPr>
      </w:pPr>
      <w:r w:rsidRPr="0099353E">
        <w:rPr>
          <w:rFonts w:cs="David" w:hint="cs"/>
          <w:rtl/>
        </w:rPr>
        <w:tab/>
        <w:t xml:space="preserve">אני מודה לך, אדוני ומקבלת את ההערה של חברי-הכנסת גבאי ומרגי. לכן הישיבה היום תהיה ישיבה חגיגית בת שעה. אני משנה את דעתי לגבי היום בלבד, מכיוון שבכוונתי שמהיום כל שבוע </w:t>
      </w:r>
      <w:r w:rsidRPr="0099353E">
        <w:rPr>
          <w:rFonts w:cs="David"/>
          <w:rtl/>
        </w:rPr>
        <w:t>–</w:t>
      </w:r>
      <w:r w:rsidRPr="0099353E">
        <w:rPr>
          <w:rFonts w:cs="David" w:hint="cs"/>
          <w:rtl/>
        </w:rPr>
        <w:t xml:space="preserve"> אלא אם כן יקרה משהו שיגרום לכך שלא נוכל לקיים את הישיבה </w:t>
      </w:r>
      <w:r w:rsidRPr="0099353E">
        <w:rPr>
          <w:rFonts w:cs="David"/>
          <w:rtl/>
        </w:rPr>
        <w:t>–</w:t>
      </w:r>
      <w:r w:rsidRPr="0099353E">
        <w:rPr>
          <w:rFonts w:cs="David" w:hint="cs"/>
          <w:rtl/>
        </w:rPr>
        <w:t xml:space="preserve"> בכל יום שלישי בשעה 14:00 תתקיים ישיבה כזאת. </w:t>
      </w:r>
    </w:p>
    <w:p w14:paraId="6138F9BC" w14:textId="77777777" w:rsidR="0099353E" w:rsidRPr="0099353E" w:rsidRDefault="0099353E" w:rsidP="0099353E">
      <w:pPr>
        <w:bidi/>
        <w:jc w:val="both"/>
        <w:rPr>
          <w:rFonts w:cs="David" w:hint="cs"/>
          <w:rtl/>
        </w:rPr>
      </w:pPr>
    </w:p>
    <w:p w14:paraId="61D1925D" w14:textId="77777777" w:rsidR="0099353E" w:rsidRPr="0099353E" w:rsidRDefault="0099353E" w:rsidP="0099353E">
      <w:pPr>
        <w:bidi/>
        <w:jc w:val="both"/>
        <w:rPr>
          <w:rFonts w:cs="David" w:hint="cs"/>
          <w:u w:val="single"/>
          <w:rtl/>
        </w:rPr>
      </w:pPr>
      <w:r w:rsidRPr="0099353E">
        <w:rPr>
          <w:rFonts w:cs="David" w:hint="cs"/>
          <w:u w:val="single"/>
          <w:rtl/>
        </w:rPr>
        <w:t>אביגדור יצחקי:</w:t>
      </w:r>
    </w:p>
    <w:p w14:paraId="3FE8D74C" w14:textId="77777777" w:rsidR="0099353E" w:rsidRPr="0099353E" w:rsidRDefault="0099353E" w:rsidP="0099353E">
      <w:pPr>
        <w:bidi/>
        <w:jc w:val="both"/>
        <w:rPr>
          <w:rFonts w:cs="David" w:hint="cs"/>
          <w:rtl/>
        </w:rPr>
      </w:pPr>
    </w:p>
    <w:p w14:paraId="62984C75" w14:textId="77777777" w:rsidR="0099353E" w:rsidRPr="0099353E" w:rsidRDefault="0099353E" w:rsidP="0099353E">
      <w:pPr>
        <w:bidi/>
        <w:jc w:val="both"/>
        <w:rPr>
          <w:rFonts w:cs="David" w:hint="cs"/>
          <w:rtl/>
        </w:rPr>
      </w:pPr>
      <w:r w:rsidRPr="0099353E">
        <w:rPr>
          <w:rFonts w:cs="David" w:hint="cs"/>
          <w:rtl/>
        </w:rPr>
        <w:tab/>
        <w:t>יש עוד מעט את חוק ההסדרים. עוד פעם נתחיל הכל מההתחלה?</w:t>
      </w:r>
    </w:p>
    <w:p w14:paraId="07BA1A25" w14:textId="77777777" w:rsidR="0099353E" w:rsidRPr="0099353E" w:rsidRDefault="0099353E" w:rsidP="0099353E">
      <w:pPr>
        <w:bidi/>
        <w:jc w:val="both"/>
        <w:rPr>
          <w:rFonts w:cs="David" w:hint="cs"/>
          <w:rtl/>
        </w:rPr>
      </w:pPr>
    </w:p>
    <w:p w14:paraId="0989B7AA" w14:textId="77777777" w:rsidR="0099353E" w:rsidRPr="0099353E" w:rsidRDefault="0099353E" w:rsidP="0099353E">
      <w:pPr>
        <w:bidi/>
        <w:jc w:val="both"/>
        <w:rPr>
          <w:rFonts w:cs="David" w:hint="cs"/>
          <w:u w:val="single"/>
          <w:rtl/>
        </w:rPr>
      </w:pPr>
      <w:r w:rsidRPr="0099353E">
        <w:rPr>
          <w:rFonts w:cs="David" w:hint="cs"/>
          <w:u w:val="single"/>
          <w:rtl/>
        </w:rPr>
        <w:t>היו"ר רוחמה אברהם:</w:t>
      </w:r>
    </w:p>
    <w:p w14:paraId="0357AD68" w14:textId="77777777" w:rsidR="0099353E" w:rsidRPr="0099353E" w:rsidRDefault="0099353E" w:rsidP="0099353E">
      <w:pPr>
        <w:bidi/>
        <w:jc w:val="both"/>
        <w:rPr>
          <w:rFonts w:cs="David" w:hint="cs"/>
          <w:rtl/>
        </w:rPr>
      </w:pPr>
    </w:p>
    <w:p w14:paraId="55A42E8B" w14:textId="77777777" w:rsidR="0099353E" w:rsidRPr="0099353E" w:rsidRDefault="0099353E" w:rsidP="0099353E">
      <w:pPr>
        <w:bidi/>
        <w:jc w:val="both"/>
        <w:rPr>
          <w:rFonts w:cs="David" w:hint="cs"/>
          <w:rtl/>
        </w:rPr>
      </w:pPr>
      <w:r w:rsidRPr="0099353E">
        <w:rPr>
          <w:rFonts w:cs="David" w:hint="cs"/>
          <w:rtl/>
        </w:rPr>
        <w:tab/>
        <w:t xml:space="preserve">נדון בחוק ההסדרים בכל יום רביעי בשעה 9:00 כל שבוע, החל מהשבוע הבא. </w:t>
      </w:r>
    </w:p>
    <w:p w14:paraId="169A7A71" w14:textId="77777777" w:rsidR="0099353E" w:rsidRPr="0099353E" w:rsidRDefault="0099353E" w:rsidP="0099353E">
      <w:pPr>
        <w:bidi/>
        <w:jc w:val="both"/>
        <w:rPr>
          <w:rFonts w:cs="David" w:hint="cs"/>
          <w:rtl/>
        </w:rPr>
      </w:pPr>
    </w:p>
    <w:p w14:paraId="3F5802C3" w14:textId="77777777" w:rsidR="0099353E" w:rsidRPr="0099353E" w:rsidRDefault="0099353E" w:rsidP="0099353E">
      <w:pPr>
        <w:bidi/>
        <w:jc w:val="both"/>
        <w:rPr>
          <w:rFonts w:cs="David" w:hint="cs"/>
          <w:rtl/>
        </w:rPr>
      </w:pPr>
      <w:r w:rsidRPr="0099353E">
        <w:rPr>
          <w:rFonts w:cs="David" w:hint="cs"/>
          <w:rtl/>
        </w:rPr>
        <w:tab/>
        <w:t xml:space="preserve">אני מודה לכם, הישיבה הסתיימה. </w:t>
      </w:r>
    </w:p>
    <w:p w14:paraId="2E6ED825" w14:textId="77777777" w:rsidR="0099353E" w:rsidRPr="0099353E" w:rsidRDefault="0099353E" w:rsidP="0099353E">
      <w:pPr>
        <w:bidi/>
        <w:jc w:val="both"/>
        <w:rPr>
          <w:rFonts w:cs="David" w:hint="cs"/>
          <w:rtl/>
        </w:rPr>
      </w:pPr>
    </w:p>
    <w:p w14:paraId="6D66CD18" w14:textId="77777777" w:rsidR="0099353E" w:rsidRPr="0099353E" w:rsidRDefault="0099353E" w:rsidP="0099353E">
      <w:pPr>
        <w:bidi/>
        <w:jc w:val="both"/>
        <w:rPr>
          <w:rFonts w:cs="David" w:hint="cs"/>
          <w:b/>
          <w:bCs/>
          <w:rtl/>
        </w:rPr>
      </w:pPr>
    </w:p>
    <w:p w14:paraId="1BD700C4" w14:textId="77777777" w:rsidR="0099353E" w:rsidRPr="0099353E" w:rsidRDefault="0099353E" w:rsidP="0099353E">
      <w:pPr>
        <w:bidi/>
        <w:jc w:val="both"/>
        <w:rPr>
          <w:rFonts w:cs="David" w:hint="cs"/>
          <w:b/>
          <w:bCs/>
          <w:rtl/>
        </w:rPr>
      </w:pPr>
    </w:p>
    <w:p w14:paraId="22451A2D" w14:textId="77777777" w:rsidR="0099353E" w:rsidRPr="0099353E" w:rsidRDefault="0099353E" w:rsidP="0099353E">
      <w:pPr>
        <w:bidi/>
        <w:jc w:val="both"/>
        <w:rPr>
          <w:rFonts w:cs="David" w:hint="cs"/>
          <w:b/>
          <w:bCs/>
          <w:rtl/>
        </w:rPr>
      </w:pPr>
      <w:r w:rsidRPr="0099353E">
        <w:rPr>
          <w:rFonts w:cs="David" w:hint="cs"/>
          <w:b/>
          <w:bCs/>
          <w:rtl/>
        </w:rPr>
        <w:t>הישיבה ננעלה בשעה 10:20.</w:t>
      </w:r>
    </w:p>
    <w:p w14:paraId="5009E1F3" w14:textId="77777777" w:rsidR="00552A80" w:rsidRPr="0099353E" w:rsidRDefault="00552A80" w:rsidP="0099353E">
      <w:pPr>
        <w:bidi/>
        <w:jc w:val="both"/>
        <w:rPr>
          <w:rFonts w:cs="David"/>
        </w:rPr>
      </w:pPr>
    </w:p>
    <w:sectPr w:rsidR="00552A80" w:rsidRPr="0099353E" w:rsidSect="0099353E">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4AD6" w14:textId="77777777" w:rsidR="00000000" w:rsidRDefault="005C3E5F">
      <w:r>
        <w:separator/>
      </w:r>
    </w:p>
  </w:endnote>
  <w:endnote w:type="continuationSeparator" w:id="0">
    <w:p w14:paraId="3495CB4A" w14:textId="77777777" w:rsidR="00000000" w:rsidRDefault="005C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0A8F" w14:textId="77777777" w:rsidR="00000000" w:rsidRDefault="005C3E5F">
      <w:r>
        <w:separator/>
      </w:r>
    </w:p>
  </w:footnote>
  <w:footnote w:type="continuationSeparator" w:id="0">
    <w:p w14:paraId="78D0B1A6" w14:textId="77777777" w:rsidR="00000000" w:rsidRDefault="005C3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ED42" w14:textId="77777777" w:rsidR="0099353E" w:rsidRDefault="0099353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35DED97" w14:textId="77777777" w:rsidR="0099353E" w:rsidRDefault="0099353E">
    <w:pPr>
      <w:pStyle w:val="Header"/>
      <w:ind w:right="360"/>
      <w:jc w:val="both"/>
      <w:rPr>
        <w:rtl/>
      </w:rPr>
    </w:pPr>
  </w:p>
  <w:p w14:paraId="7570BA48" w14:textId="77777777" w:rsidR="0099353E" w:rsidRDefault="0099353E"/>
  <w:p w14:paraId="00A742E3" w14:textId="77777777" w:rsidR="0099353E" w:rsidRDefault="0099353E"/>
  <w:p w14:paraId="2BBDB324" w14:textId="77777777" w:rsidR="0099353E" w:rsidRDefault="0099353E"/>
  <w:p w14:paraId="278E3A28" w14:textId="77777777" w:rsidR="0099353E" w:rsidRDefault="0099353E"/>
  <w:p w14:paraId="1659D9DA" w14:textId="77777777" w:rsidR="0099353E" w:rsidRDefault="0099353E"/>
  <w:p w14:paraId="10073CB4" w14:textId="77777777" w:rsidR="0099353E" w:rsidRDefault="0099353E"/>
  <w:p w14:paraId="00B07F94" w14:textId="77777777" w:rsidR="0099353E" w:rsidRDefault="0099353E"/>
  <w:p w14:paraId="0E1AF2C0" w14:textId="77777777" w:rsidR="0099353E" w:rsidRDefault="0099353E"/>
  <w:p w14:paraId="3ADF5E65" w14:textId="77777777" w:rsidR="0099353E" w:rsidRDefault="009935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D59D" w14:textId="77777777" w:rsidR="0099353E" w:rsidRDefault="0099353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17</w:t>
    </w:r>
    <w:r>
      <w:rPr>
        <w:rStyle w:val="PageNumber"/>
        <w:rtl/>
      </w:rPr>
      <w:fldChar w:fldCharType="end"/>
    </w:r>
  </w:p>
  <w:p w14:paraId="0D5BC4E0" w14:textId="77777777" w:rsidR="0099353E" w:rsidRDefault="0099353E">
    <w:pPr>
      <w:pStyle w:val="Header"/>
      <w:ind w:right="360"/>
      <w:jc w:val="both"/>
      <w:rPr>
        <w:rFonts w:hint="cs"/>
        <w:rtl/>
      </w:rPr>
    </w:pPr>
    <w:r>
      <w:rPr>
        <w:rtl/>
      </w:rPr>
      <w:t>ועדת</w:t>
    </w:r>
    <w:r>
      <w:rPr>
        <w:rFonts w:hint="cs"/>
        <w:rtl/>
      </w:rPr>
      <w:t xml:space="preserve"> הכנסת</w:t>
    </w:r>
  </w:p>
  <w:p w14:paraId="149C7AE0" w14:textId="77777777" w:rsidR="0099353E" w:rsidRDefault="0099353E">
    <w:pPr>
      <w:pStyle w:val="Header"/>
      <w:ind w:right="360"/>
      <w:jc w:val="both"/>
      <w:rPr>
        <w:rStyle w:val="PageNumber"/>
        <w:rFonts w:hint="cs"/>
        <w:rtl/>
      </w:rPr>
    </w:pPr>
    <w:r>
      <w:rPr>
        <w:rFonts w:hint="cs"/>
        <w:rtl/>
      </w:rPr>
      <w:t>5.6.2007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E48C2"/>
    <w:multiLevelType w:val="hybridMultilevel"/>
    <w:tmpl w:val="C0A2B7E0"/>
    <w:lvl w:ilvl="0" w:tplc="87C04260">
      <w:start w:val="3"/>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1" w15:restartNumberingAfterBreak="0">
    <w:nsid w:val="7A3761DE"/>
    <w:multiLevelType w:val="hybridMultilevel"/>
    <w:tmpl w:val="FF9EFE3C"/>
    <w:lvl w:ilvl="0" w:tplc="6F020DF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894193192">
    <w:abstractNumId w:val="1"/>
  </w:num>
  <w:num w:numId="2" w16cid:durableId="171346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8391פרוטוקול_ישיבת_ועדה.doc"/>
    <w:docVar w:name="StartMode" w:val="3"/>
  </w:docVars>
  <w:rsids>
    <w:rsidRoot w:val="003B0ACE"/>
    <w:rsid w:val="003B0ACE"/>
    <w:rsid w:val="00552A80"/>
    <w:rsid w:val="005C3E5F"/>
    <w:rsid w:val="006866A7"/>
    <w:rsid w:val="00965806"/>
    <w:rsid w:val="009935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3E965A4"/>
  <w15:chartTrackingRefBased/>
  <w15:docId w15:val="{D48159DD-1A56-4E6C-8934-9CB59090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9353E"/>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99353E"/>
    <w:pPr>
      <w:keepNext/>
      <w:overflowPunct w:val="0"/>
      <w:autoSpaceDE w:val="0"/>
      <w:autoSpaceDN w:val="0"/>
      <w:bidi/>
      <w:adjustRightInd w:val="0"/>
      <w:jc w:val="center"/>
      <w:textAlignment w:val="baseline"/>
      <w:outlineLvl w:val="6"/>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9353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9353E"/>
  </w:style>
  <w:style w:type="paragraph" w:styleId="BodyText">
    <w:name w:val="Body Text"/>
    <w:basedOn w:val="Normal"/>
    <w:rsid w:val="0099353E"/>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99353E"/>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rsid w:val="0099353E"/>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3434</Words>
  <Characters>19574</Characters>
  <Application>Microsoft Office Word</Application>
  <DocSecurity>0</DocSecurity>
  <Lines>163</Lines>
  <Paragraphs>45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