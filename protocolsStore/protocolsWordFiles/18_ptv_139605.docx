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8DA8" w14:textId="77777777" w:rsidR="00112F9F" w:rsidRPr="00112F9F" w:rsidRDefault="00112F9F" w:rsidP="00112F9F">
      <w:pPr>
        <w:pStyle w:val="Heading5"/>
        <w:rPr>
          <w:b/>
          <w:bCs/>
          <w:sz w:val="24"/>
          <w:rtl/>
        </w:rPr>
      </w:pPr>
      <w:r w:rsidRPr="00112F9F">
        <w:rPr>
          <w:b/>
          <w:bCs/>
          <w:sz w:val="24"/>
          <w:rtl/>
        </w:rPr>
        <w:t xml:space="preserve">הכנסת </w:t>
      </w:r>
      <w:r w:rsidRPr="00112F9F">
        <w:rPr>
          <w:rFonts w:hint="cs"/>
          <w:b/>
          <w:bCs/>
          <w:sz w:val="24"/>
          <w:rtl/>
        </w:rPr>
        <w:t>השמונה-עשרה</w:t>
      </w:r>
      <w:r w:rsidRPr="00112F9F">
        <w:rPr>
          <w:b/>
          <w:bCs/>
          <w:sz w:val="24"/>
          <w:rtl/>
        </w:rPr>
        <w:tab/>
      </w:r>
      <w:r w:rsidRPr="00112F9F">
        <w:rPr>
          <w:b/>
          <w:bCs/>
          <w:sz w:val="24"/>
          <w:rtl/>
        </w:rPr>
        <w:tab/>
      </w:r>
      <w:r w:rsidRPr="00112F9F">
        <w:rPr>
          <w:b/>
          <w:bCs/>
          <w:sz w:val="24"/>
          <w:rtl/>
        </w:rPr>
        <w:tab/>
      </w:r>
      <w:r w:rsidRPr="00112F9F">
        <w:rPr>
          <w:b/>
          <w:bCs/>
          <w:sz w:val="24"/>
          <w:rtl/>
        </w:rPr>
        <w:tab/>
      </w:r>
      <w:r w:rsidRPr="00112F9F">
        <w:rPr>
          <w:b/>
          <w:bCs/>
          <w:sz w:val="24"/>
          <w:rtl/>
        </w:rPr>
        <w:tab/>
      </w:r>
      <w:r w:rsidRPr="00112F9F">
        <w:rPr>
          <w:b/>
          <w:bCs/>
          <w:sz w:val="24"/>
          <w:rtl/>
        </w:rPr>
        <w:tab/>
      </w:r>
      <w:r w:rsidRPr="00112F9F">
        <w:rPr>
          <w:b/>
          <w:bCs/>
          <w:sz w:val="24"/>
          <w:rtl/>
        </w:rPr>
        <w:tab/>
        <w:t>נוסח לא מתוקן</w:t>
      </w:r>
    </w:p>
    <w:p w14:paraId="10AD53E1" w14:textId="77777777" w:rsidR="00112F9F" w:rsidRPr="00112F9F" w:rsidRDefault="00112F9F" w:rsidP="00112F9F">
      <w:pPr>
        <w:bidi/>
        <w:jc w:val="both"/>
        <w:rPr>
          <w:rFonts w:cs="David"/>
          <w:b/>
          <w:bCs/>
          <w:rtl/>
        </w:rPr>
      </w:pPr>
      <w:r w:rsidRPr="00112F9F">
        <w:rPr>
          <w:rFonts w:cs="David"/>
          <w:b/>
          <w:bCs/>
          <w:rtl/>
        </w:rPr>
        <w:t xml:space="preserve">מושב </w:t>
      </w:r>
      <w:r w:rsidRPr="00112F9F">
        <w:rPr>
          <w:rFonts w:cs="David" w:hint="cs"/>
          <w:b/>
          <w:bCs/>
          <w:rtl/>
        </w:rPr>
        <w:t>שני</w:t>
      </w:r>
    </w:p>
    <w:p w14:paraId="64779D27" w14:textId="77777777" w:rsidR="00112F9F" w:rsidRPr="00112F9F" w:rsidRDefault="00112F9F" w:rsidP="00112F9F">
      <w:pPr>
        <w:bidi/>
        <w:jc w:val="both"/>
        <w:rPr>
          <w:rFonts w:cs="David"/>
          <w:b/>
          <w:bCs/>
          <w:rtl/>
        </w:rPr>
      </w:pPr>
    </w:p>
    <w:p w14:paraId="5BD4C6C5" w14:textId="77777777" w:rsidR="00112F9F" w:rsidRPr="00112F9F" w:rsidRDefault="00112F9F" w:rsidP="00112F9F">
      <w:pPr>
        <w:bidi/>
        <w:jc w:val="both"/>
        <w:rPr>
          <w:rFonts w:cs="David"/>
          <w:b/>
          <w:bCs/>
          <w:rtl/>
        </w:rPr>
      </w:pPr>
    </w:p>
    <w:p w14:paraId="0CDA5919" w14:textId="77777777" w:rsidR="00112F9F" w:rsidRPr="00112F9F" w:rsidRDefault="00112F9F" w:rsidP="00112F9F">
      <w:pPr>
        <w:bidi/>
        <w:jc w:val="both"/>
        <w:rPr>
          <w:rFonts w:cs="David"/>
          <w:b/>
          <w:bCs/>
          <w:rtl/>
        </w:rPr>
      </w:pPr>
    </w:p>
    <w:p w14:paraId="2F98CC48" w14:textId="77777777" w:rsidR="00112F9F" w:rsidRPr="00112F9F" w:rsidRDefault="00112F9F" w:rsidP="00112F9F">
      <w:pPr>
        <w:bidi/>
        <w:jc w:val="both"/>
        <w:rPr>
          <w:rFonts w:cs="David"/>
          <w:b/>
          <w:bCs/>
          <w:rtl/>
        </w:rPr>
      </w:pPr>
    </w:p>
    <w:p w14:paraId="13E1A27A" w14:textId="77777777" w:rsidR="00112F9F" w:rsidRPr="00112F9F" w:rsidRDefault="00112F9F" w:rsidP="00112F9F">
      <w:pPr>
        <w:bidi/>
        <w:jc w:val="center"/>
        <w:rPr>
          <w:rFonts w:cs="David" w:hint="cs"/>
          <w:b/>
          <w:bCs/>
          <w:rtl/>
        </w:rPr>
      </w:pPr>
      <w:r w:rsidRPr="00112F9F">
        <w:rPr>
          <w:rFonts w:cs="David"/>
          <w:b/>
          <w:bCs/>
          <w:rtl/>
        </w:rPr>
        <w:t>פרוטוקול מס'</w:t>
      </w:r>
      <w:r w:rsidRPr="00112F9F">
        <w:rPr>
          <w:rFonts w:cs="David" w:hint="cs"/>
          <w:b/>
          <w:bCs/>
          <w:rtl/>
        </w:rPr>
        <w:t xml:space="preserve"> 55</w:t>
      </w:r>
    </w:p>
    <w:p w14:paraId="5222DE43" w14:textId="77777777" w:rsidR="00112F9F" w:rsidRPr="00112F9F" w:rsidRDefault="00112F9F" w:rsidP="00112F9F">
      <w:pPr>
        <w:bidi/>
        <w:jc w:val="center"/>
        <w:rPr>
          <w:rFonts w:cs="David" w:hint="cs"/>
          <w:b/>
          <w:bCs/>
          <w:rtl/>
        </w:rPr>
      </w:pPr>
      <w:r w:rsidRPr="00112F9F">
        <w:rPr>
          <w:rFonts w:cs="David" w:hint="cs"/>
          <w:b/>
          <w:bCs/>
          <w:rtl/>
        </w:rPr>
        <w:t>מישיבת ועדת הכנסת</w:t>
      </w:r>
    </w:p>
    <w:p w14:paraId="1EB5962B" w14:textId="77777777" w:rsidR="00112F9F" w:rsidRPr="00112F9F" w:rsidRDefault="00112F9F" w:rsidP="00112F9F">
      <w:pPr>
        <w:bidi/>
        <w:jc w:val="center"/>
        <w:rPr>
          <w:rFonts w:cs="David" w:hint="cs"/>
          <w:b/>
          <w:bCs/>
          <w:u w:val="single"/>
          <w:rtl/>
        </w:rPr>
      </w:pPr>
      <w:r w:rsidRPr="00112F9F">
        <w:rPr>
          <w:rFonts w:cs="David" w:hint="cs"/>
          <w:b/>
          <w:bCs/>
          <w:u w:val="single"/>
          <w:rtl/>
        </w:rPr>
        <w:t xml:space="preserve">מיום שלישי, כ"ח בכסלו </w:t>
      </w:r>
      <w:proofErr w:type="spellStart"/>
      <w:r w:rsidRPr="00112F9F">
        <w:rPr>
          <w:rFonts w:cs="David" w:hint="cs"/>
          <w:b/>
          <w:bCs/>
          <w:u w:val="single"/>
          <w:rtl/>
        </w:rPr>
        <w:t>התש"ע</w:t>
      </w:r>
      <w:proofErr w:type="spellEnd"/>
      <w:r w:rsidRPr="00112F9F">
        <w:rPr>
          <w:rFonts w:cs="David" w:hint="cs"/>
          <w:b/>
          <w:bCs/>
          <w:u w:val="single"/>
          <w:rtl/>
        </w:rPr>
        <w:t xml:space="preserve"> ( 15 בדצמבר 2009), שעה: 10:30</w:t>
      </w:r>
    </w:p>
    <w:p w14:paraId="374EC3B1" w14:textId="77777777" w:rsidR="00112F9F" w:rsidRPr="00112F9F" w:rsidRDefault="00112F9F" w:rsidP="00112F9F">
      <w:pPr>
        <w:bidi/>
        <w:jc w:val="both"/>
        <w:rPr>
          <w:rFonts w:cs="David"/>
          <w:u w:val="single"/>
          <w:rtl/>
        </w:rPr>
      </w:pPr>
    </w:p>
    <w:p w14:paraId="63B62F7F" w14:textId="77777777" w:rsidR="00112F9F" w:rsidRPr="00112F9F" w:rsidRDefault="00112F9F" w:rsidP="00112F9F">
      <w:pPr>
        <w:bidi/>
        <w:jc w:val="both"/>
        <w:rPr>
          <w:rFonts w:cs="David"/>
          <w:rtl/>
        </w:rPr>
      </w:pPr>
    </w:p>
    <w:p w14:paraId="5F48FEF1" w14:textId="77777777" w:rsidR="00112F9F" w:rsidRPr="00112F9F" w:rsidRDefault="00112F9F" w:rsidP="00112F9F">
      <w:pPr>
        <w:tabs>
          <w:tab w:val="left" w:pos="1221"/>
        </w:tabs>
        <w:bidi/>
        <w:jc w:val="both"/>
        <w:rPr>
          <w:rFonts w:cs="David" w:hint="cs"/>
          <w:u w:val="single"/>
          <w:rtl/>
        </w:rPr>
      </w:pPr>
    </w:p>
    <w:p w14:paraId="0E693B4C" w14:textId="77777777" w:rsidR="00112F9F" w:rsidRPr="00112F9F" w:rsidRDefault="00112F9F" w:rsidP="00112F9F">
      <w:pPr>
        <w:tabs>
          <w:tab w:val="left" w:pos="1221"/>
        </w:tabs>
        <w:bidi/>
        <w:jc w:val="both"/>
        <w:rPr>
          <w:rFonts w:cs="David" w:hint="cs"/>
          <w:rtl/>
        </w:rPr>
      </w:pPr>
      <w:r w:rsidRPr="00112F9F">
        <w:rPr>
          <w:rFonts w:cs="David"/>
          <w:b/>
          <w:bCs/>
          <w:u w:val="single"/>
          <w:rtl/>
        </w:rPr>
        <w:t>סדר היום</w:t>
      </w:r>
      <w:r w:rsidRPr="00112F9F">
        <w:rPr>
          <w:rFonts w:cs="David"/>
          <w:rtl/>
        </w:rPr>
        <w:t>:</w:t>
      </w:r>
      <w:r w:rsidRPr="00112F9F">
        <w:rPr>
          <w:rFonts w:cs="David" w:hint="cs"/>
          <w:rtl/>
        </w:rPr>
        <w:tab/>
        <w:t>הצעות לתיקון תקנון הכנסת</w:t>
      </w:r>
    </w:p>
    <w:p w14:paraId="76147A9E" w14:textId="77777777" w:rsidR="00112F9F" w:rsidRPr="00112F9F" w:rsidRDefault="00112F9F" w:rsidP="00112F9F">
      <w:pPr>
        <w:bidi/>
        <w:jc w:val="both"/>
        <w:rPr>
          <w:rFonts w:cs="David" w:hint="cs"/>
          <w:rtl/>
        </w:rPr>
      </w:pPr>
    </w:p>
    <w:p w14:paraId="0AB0FF74" w14:textId="77777777" w:rsidR="00112F9F" w:rsidRPr="00112F9F" w:rsidRDefault="00112F9F" w:rsidP="00112F9F">
      <w:pPr>
        <w:bidi/>
        <w:jc w:val="both"/>
        <w:rPr>
          <w:rFonts w:cs="David" w:hint="cs"/>
          <w:rtl/>
        </w:rPr>
      </w:pPr>
    </w:p>
    <w:p w14:paraId="4344C8F3" w14:textId="77777777" w:rsidR="00112F9F" w:rsidRPr="00112F9F" w:rsidRDefault="00112F9F" w:rsidP="00112F9F">
      <w:pPr>
        <w:bidi/>
        <w:jc w:val="both"/>
        <w:rPr>
          <w:rFonts w:cs="David"/>
          <w:rtl/>
        </w:rPr>
      </w:pPr>
    </w:p>
    <w:p w14:paraId="40DDFAE1" w14:textId="77777777" w:rsidR="00112F9F" w:rsidRPr="00112F9F" w:rsidRDefault="00112F9F" w:rsidP="00112F9F">
      <w:pPr>
        <w:bidi/>
        <w:jc w:val="both"/>
        <w:rPr>
          <w:rFonts w:cs="David"/>
          <w:u w:val="single"/>
          <w:rtl/>
        </w:rPr>
      </w:pPr>
      <w:r w:rsidRPr="00112F9F">
        <w:rPr>
          <w:rFonts w:cs="David"/>
          <w:b/>
          <w:bCs/>
          <w:u w:val="single"/>
          <w:rtl/>
        </w:rPr>
        <w:t>נכחו</w:t>
      </w:r>
      <w:r w:rsidRPr="00112F9F">
        <w:rPr>
          <w:rFonts w:cs="David"/>
          <w:rtl/>
        </w:rPr>
        <w:t>:</w:t>
      </w:r>
    </w:p>
    <w:p w14:paraId="1EEE5318" w14:textId="77777777" w:rsidR="00112F9F" w:rsidRPr="00112F9F" w:rsidRDefault="00112F9F" w:rsidP="00112F9F">
      <w:pPr>
        <w:bidi/>
        <w:jc w:val="both"/>
        <w:rPr>
          <w:rFonts w:cs="David"/>
          <w:rtl/>
        </w:rPr>
      </w:pPr>
    </w:p>
    <w:p w14:paraId="37F692E4" w14:textId="77777777" w:rsidR="00112F9F" w:rsidRPr="00112F9F" w:rsidRDefault="00112F9F" w:rsidP="00112F9F">
      <w:pPr>
        <w:tabs>
          <w:tab w:val="left" w:pos="1788"/>
        </w:tabs>
        <w:bidi/>
        <w:jc w:val="both"/>
        <w:rPr>
          <w:rFonts w:cs="David"/>
          <w:b/>
          <w:bCs/>
          <w:rtl/>
        </w:rPr>
      </w:pPr>
      <w:r w:rsidRPr="00112F9F">
        <w:rPr>
          <w:rFonts w:cs="David"/>
          <w:b/>
          <w:bCs/>
          <w:u w:val="single"/>
          <w:rtl/>
        </w:rPr>
        <w:t>חברי הוועדה</w:t>
      </w:r>
      <w:r w:rsidRPr="00112F9F">
        <w:rPr>
          <w:rFonts w:cs="David"/>
          <w:b/>
          <w:bCs/>
          <w:rtl/>
        </w:rPr>
        <w:t>:</w:t>
      </w:r>
    </w:p>
    <w:p w14:paraId="096E0022" w14:textId="77777777" w:rsidR="00112F9F" w:rsidRPr="00112F9F" w:rsidRDefault="00112F9F" w:rsidP="00112F9F">
      <w:pPr>
        <w:bidi/>
        <w:jc w:val="both"/>
        <w:rPr>
          <w:rFonts w:cs="David" w:hint="cs"/>
          <w:rtl/>
        </w:rPr>
      </w:pPr>
    </w:p>
    <w:p w14:paraId="5C07E0E1" w14:textId="77777777" w:rsidR="00112F9F" w:rsidRPr="00112F9F" w:rsidRDefault="00112F9F" w:rsidP="00112F9F">
      <w:pPr>
        <w:bidi/>
        <w:jc w:val="both"/>
        <w:rPr>
          <w:rFonts w:cs="David" w:hint="cs"/>
          <w:rtl/>
        </w:rPr>
      </w:pPr>
      <w:r w:rsidRPr="00112F9F">
        <w:rPr>
          <w:rFonts w:cs="David" w:hint="cs"/>
          <w:rtl/>
        </w:rPr>
        <w:t xml:space="preserve">יריב </w:t>
      </w:r>
      <w:proofErr w:type="spellStart"/>
      <w:r w:rsidRPr="00112F9F">
        <w:rPr>
          <w:rFonts w:cs="David" w:hint="cs"/>
          <w:rtl/>
        </w:rPr>
        <w:t>לוין</w:t>
      </w:r>
      <w:proofErr w:type="spellEnd"/>
      <w:r w:rsidRPr="00112F9F">
        <w:rPr>
          <w:rFonts w:cs="David" w:hint="cs"/>
          <w:rtl/>
        </w:rPr>
        <w:t xml:space="preserve"> </w:t>
      </w:r>
      <w:r w:rsidRPr="00112F9F">
        <w:rPr>
          <w:rFonts w:cs="David"/>
          <w:rtl/>
        </w:rPr>
        <w:t>–</w:t>
      </w:r>
      <w:r w:rsidRPr="00112F9F">
        <w:rPr>
          <w:rFonts w:cs="David" w:hint="cs"/>
          <w:rtl/>
        </w:rPr>
        <w:t xml:space="preserve"> היו"ר</w:t>
      </w:r>
    </w:p>
    <w:p w14:paraId="354B1159" w14:textId="77777777" w:rsidR="00112F9F" w:rsidRPr="00112F9F" w:rsidRDefault="00112F9F" w:rsidP="00112F9F">
      <w:pPr>
        <w:bidi/>
        <w:jc w:val="both"/>
        <w:rPr>
          <w:rFonts w:cs="David" w:hint="cs"/>
          <w:rtl/>
        </w:rPr>
      </w:pPr>
      <w:r w:rsidRPr="00112F9F">
        <w:rPr>
          <w:rFonts w:cs="David" w:hint="cs"/>
          <w:rtl/>
        </w:rPr>
        <w:t>זבולון אורלב</w:t>
      </w:r>
    </w:p>
    <w:p w14:paraId="1BE5559B" w14:textId="77777777" w:rsidR="00112F9F" w:rsidRPr="00112F9F" w:rsidRDefault="00112F9F" w:rsidP="00112F9F">
      <w:pPr>
        <w:bidi/>
        <w:jc w:val="both"/>
        <w:rPr>
          <w:rFonts w:cs="David" w:hint="cs"/>
          <w:rtl/>
        </w:rPr>
      </w:pPr>
      <w:r w:rsidRPr="00112F9F">
        <w:rPr>
          <w:rFonts w:cs="David" w:hint="cs"/>
          <w:rtl/>
        </w:rPr>
        <w:t xml:space="preserve">זאב </w:t>
      </w:r>
      <w:proofErr w:type="spellStart"/>
      <w:r w:rsidRPr="00112F9F">
        <w:rPr>
          <w:rFonts w:cs="David" w:hint="cs"/>
          <w:rtl/>
        </w:rPr>
        <w:t>אלקין</w:t>
      </w:r>
      <w:proofErr w:type="spellEnd"/>
    </w:p>
    <w:p w14:paraId="4811DFB8" w14:textId="77777777" w:rsidR="00112F9F" w:rsidRPr="00112F9F" w:rsidRDefault="00112F9F" w:rsidP="00112F9F">
      <w:pPr>
        <w:bidi/>
        <w:jc w:val="both"/>
        <w:rPr>
          <w:rFonts w:cs="David" w:hint="cs"/>
          <w:rtl/>
        </w:rPr>
      </w:pPr>
      <w:r w:rsidRPr="00112F9F">
        <w:rPr>
          <w:rFonts w:cs="David" w:hint="cs"/>
          <w:rtl/>
        </w:rPr>
        <w:t>נסים זאב</w:t>
      </w:r>
    </w:p>
    <w:p w14:paraId="70C06976" w14:textId="77777777" w:rsidR="00112F9F" w:rsidRPr="00112F9F" w:rsidRDefault="00112F9F" w:rsidP="00112F9F">
      <w:pPr>
        <w:bidi/>
        <w:jc w:val="both"/>
        <w:rPr>
          <w:rFonts w:cs="David" w:hint="cs"/>
          <w:rtl/>
        </w:rPr>
      </w:pPr>
      <w:r w:rsidRPr="00112F9F">
        <w:rPr>
          <w:rFonts w:cs="David" w:hint="cs"/>
          <w:rtl/>
        </w:rPr>
        <w:t>אברהם מיכאלי</w:t>
      </w:r>
    </w:p>
    <w:p w14:paraId="209AC8FB" w14:textId="77777777" w:rsidR="00112F9F" w:rsidRPr="00112F9F" w:rsidRDefault="00112F9F" w:rsidP="00112F9F">
      <w:pPr>
        <w:bidi/>
        <w:jc w:val="both"/>
        <w:rPr>
          <w:rFonts w:cs="David"/>
          <w:rtl/>
        </w:rPr>
      </w:pPr>
    </w:p>
    <w:p w14:paraId="6D1D1B6C" w14:textId="77777777" w:rsidR="00112F9F" w:rsidRPr="00112F9F" w:rsidRDefault="00112F9F" w:rsidP="00112F9F">
      <w:pPr>
        <w:tabs>
          <w:tab w:val="left" w:pos="1788"/>
          <w:tab w:val="left" w:pos="3631"/>
        </w:tabs>
        <w:bidi/>
        <w:jc w:val="both"/>
        <w:rPr>
          <w:rFonts w:cs="David" w:hint="cs"/>
          <w:b/>
          <w:bCs/>
          <w:rtl/>
        </w:rPr>
      </w:pPr>
      <w:r w:rsidRPr="00112F9F">
        <w:rPr>
          <w:rFonts w:cs="David"/>
          <w:b/>
          <w:bCs/>
          <w:u w:val="single"/>
          <w:rtl/>
        </w:rPr>
        <w:t>מוזמנים</w:t>
      </w:r>
      <w:r w:rsidRPr="00112F9F">
        <w:rPr>
          <w:rFonts w:cs="David"/>
          <w:b/>
          <w:bCs/>
          <w:rtl/>
        </w:rPr>
        <w:t>:</w:t>
      </w:r>
    </w:p>
    <w:p w14:paraId="10B20110" w14:textId="77777777" w:rsidR="00112F9F" w:rsidRPr="00112F9F" w:rsidRDefault="00112F9F" w:rsidP="00112F9F">
      <w:pPr>
        <w:bidi/>
        <w:jc w:val="both"/>
        <w:rPr>
          <w:rFonts w:cs="David"/>
          <w:rtl/>
        </w:rPr>
      </w:pPr>
    </w:p>
    <w:p w14:paraId="17DF7BFC" w14:textId="77777777" w:rsidR="00112F9F" w:rsidRPr="00112F9F" w:rsidRDefault="00112F9F" w:rsidP="00112F9F">
      <w:pPr>
        <w:bidi/>
        <w:jc w:val="both"/>
        <w:rPr>
          <w:rFonts w:cs="David" w:hint="cs"/>
          <w:rtl/>
        </w:rPr>
      </w:pPr>
      <w:r w:rsidRPr="00112F9F">
        <w:rPr>
          <w:rFonts w:cs="David" w:hint="cs"/>
          <w:rtl/>
        </w:rPr>
        <w:t>מזכיר הכנסת איל ינון</w:t>
      </w:r>
    </w:p>
    <w:p w14:paraId="73A43CB9" w14:textId="77777777" w:rsidR="00112F9F" w:rsidRPr="00112F9F" w:rsidRDefault="00112F9F" w:rsidP="00112F9F">
      <w:pPr>
        <w:bidi/>
        <w:jc w:val="both"/>
        <w:rPr>
          <w:rFonts w:cs="David" w:hint="cs"/>
          <w:rtl/>
        </w:rPr>
      </w:pPr>
      <w:r w:rsidRPr="00112F9F">
        <w:rPr>
          <w:rFonts w:cs="David" w:hint="cs"/>
          <w:rtl/>
        </w:rPr>
        <w:t xml:space="preserve">סגן מזכיר הכנסת ירדנה </w:t>
      </w:r>
      <w:proofErr w:type="spellStart"/>
      <w:r w:rsidRPr="00112F9F">
        <w:rPr>
          <w:rFonts w:cs="David" w:hint="cs"/>
          <w:rtl/>
        </w:rPr>
        <w:t>מלר</w:t>
      </w:r>
      <w:proofErr w:type="spellEnd"/>
      <w:r w:rsidRPr="00112F9F">
        <w:rPr>
          <w:rFonts w:cs="David" w:hint="cs"/>
          <w:rtl/>
        </w:rPr>
        <w:t xml:space="preserve"> הורוביץ</w:t>
      </w:r>
    </w:p>
    <w:p w14:paraId="7EBA7EAA" w14:textId="77777777" w:rsidR="00112F9F" w:rsidRPr="00112F9F" w:rsidRDefault="00112F9F" w:rsidP="00112F9F">
      <w:pPr>
        <w:bidi/>
        <w:jc w:val="both"/>
        <w:rPr>
          <w:rFonts w:cs="David" w:hint="cs"/>
          <w:rtl/>
        </w:rPr>
      </w:pPr>
      <w:r w:rsidRPr="00112F9F">
        <w:rPr>
          <w:rFonts w:cs="David" w:hint="cs"/>
          <w:rtl/>
        </w:rPr>
        <w:t>יצחק שד"ר</w:t>
      </w:r>
    </w:p>
    <w:p w14:paraId="539A2A88" w14:textId="77777777" w:rsidR="00112F9F" w:rsidRPr="00112F9F" w:rsidRDefault="00112F9F" w:rsidP="00112F9F">
      <w:pPr>
        <w:bidi/>
        <w:jc w:val="both"/>
        <w:rPr>
          <w:rFonts w:cs="David" w:hint="cs"/>
          <w:rtl/>
        </w:rPr>
      </w:pPr>
      <w:r w:rsidRPr="00112F9F">
        <w:rPr>
          <w:rFonts w:cs="David" w:hint="cs"/>
          <w:rtl/>
        </w:rPr>
        <w:t>דן מרזוק</w:t>
      </w:r>
    </w:p>
    <w:p w14:paraId="5C5E771A" w14:textId="77777777" w:rsidR="00112F9F" w:rsidRPr="00112F9F" w:rsidRDefault="00112F9F" w:rsidP="00112F9F">
      <w:pPr>
        <w:tabs>
          <w:tab w:val="left" w:pos="1930"/>
        </w:tabs>
        <w:bidi/>
        <w:jc w:val="both"/>
        <w:rPr>
          <w:rFonts w:cs="David" w:hint="cs"/>
          <w:u w:val="single"/>
          <w:rtl/>
        </w:rPr>
      </w:pPr>
    </w:p>
    <w:p w14:paraId="2F0BF62A" w14:textId="77777777" w:rsidR="00112F9F" w:rsidRPr="00112F9F" w:rsidRDefault="00112F9F" w:rsidP="00112F9F">
      <w:pPr>
        <w:tabs>
          <w:tab w:val="left" w:pos="1930"/>
        </w:tabs>
        <w:bidi/>
        <w:jc w:val="both"/>
        <w:rPr>
          <w:rFonts w:cs="David" w:hint="cs"/>
          <w:rtl/>
        </w:rPr>
      </w:pPr>
      <w:r w:rsidRPr="00112F9F">
        <w:rPr>
          <w:rFonts w:cs="David"/>
          <w:b/>
          <w:bCs/>
          <w:u w:val="single"/>
          <w:rtl/>
        </w:rPr>
        <w:t>י</w:t>
      </w:r>
      <w:r w:rsidRPr="00112F9F">
        <w:rPr>
          <w:rFonts w:cs="David" w:hint="cs"/>
          <w:b/>
          <w:bCs/>
          <w:u w:val="single"/>
          <w:rtl/>
        </w:rPr>
        <w:t>יעוץ משפטי</w:t>
      </w:r>
      <w:r w:rsidRPr="00112F9F">
        <w:rPr>
          <w:rFonts w:cs="David"/>
          <w:b/>
          <w:bCs/>
          <w:u w:val="single"/>
          <w:rtl/>
        </w:rPr>
        <w:t>:</w:t>
      </w:r>
      <w:r w:rsidRPr="00112F9F">
        <w:rPr>
          <w:rFonts w:cs="David" w:hint="cs"/>
          <w:rtl/>
        </w:rPr>
        <w:tab/>
        <w:t xml:space="preserve">    ארבל אסטרחן</w:t>
      </w:r>
    </w:p>
    <w:p w14:paraId="78EF7B4D" w14:textId="77777777" w:rsidR="00112F9F" w:rsidRPr="00112F9F" w:rsidRDefault="00112F9F" w:rsidP="00112F9F">
      <w:pPr>
        <w:tabs>
          <w:tab w:val="left" w:pos="1930"/>
        </w:tabs>
        <w:bidi/>
        <w:jc w:val="both"/>
        <w:rPr>
          <w:rFonts w:cs="David" w:hint="cs"/>
          <w:rtl/>
        </w:rPr>
      </w:pPr>
      <w:r w:rsidRPr="00112F9F">
        <w:rPr>
          <w:rFonts w:cs="David" w:hint="cs"/>
          <w:rtl/>
        </w:rPr>
        <w:tab/>
        <w:t xml:space="preserve">    יעל סלנט - מתמחה</w:t>
      </w:r>
    </w:p>
    <w:p w14:paraId="165A3535" w14:textId="77777777" w:rsidR="00112F9F" w:rsidRPr="00112F9F" w:rsidRDefault="00112F9F" w:rsidP="00112F9F">
      <w:pPr>
        <w:bidi/>
        <w:jc w:val="both"/>
        <w:rPr>
          <w:rFonts w:cs="David"/>
          <w:rtl/>
        </w:rPr>
      </w:pPr>
    </w:p>
    <w:p w14:paraId="1DB7EC07" w14:textId="77777777" w:rsidR="00112F9F" w:rsidRPr="00112F9F" w:rsidRDefault="00112F9F" w:rsidP="00112F9F">
      <w:pPr>
        <w:tabs>
          <w:tab w:val="left" w:pos="1930"/>
        </w:tabs>
        <w:bidi/>
        <w:jc w:val="both"/>
        <w:rPr>
          <w:rFonts w:cs="David" w:hint="cs"/>
          <w:rtl/>
        </w:rPr>
      </w:pPr>
      <w:r w:rsidRPr="00112F9F">
        <w:rPr>
          <w:rFonts w:cs="David"/>
          <w:b/>
          <w:bCs/>
          <w:u w:val="single"/>
          <w:rtl/>
        </w:rPr>
        <w:t>מנהלת הוועדה</w:t>
      </w:r>
      <w:r w:rsidRPr="00112F9F">
        <w:rPr>
          <w:rFonts w:cs="David"/>
          <w:b/>
          <w:bCs/>
          <w:rtl/>
        </w:rPr>
        <w:t>:</w:t>
      </w:r>
      <w:r w:rsidRPr="00112F9F">
        <w:rPr>
          <w:rFonts w:cs="David" w:hint="cs"/>
          <w:rtl/>
        </w:rPr>
        <w:tab/>
        <w:t xml:space="preserve">    אתי בן-יוסף</w:t>
      </w:r>
    </w:p>
    <w:p w14:paraId="33E67DBE" w14:textId="77777777" w:rsidR="00112F9F" w:rsidRPr="00112F9F" w:rsidRDefault="00112F9F" w:rsidP="00112F9F">
      <w:pPr>
        <w:bidi/>
        <w:jc w:val="both"/>
        <w:rPr>
          <w:rFonts w:cs="David"/>
          <w:rtl/>
        </w:rPr>
      </w:pPr>
    </w:p>
    <w:p w14:paraId="2C72BA84" w14:textId="77777777" w:rsidR="00112F9F" w:rsidRPr="00112F9F" w:rsidRDefault="00112F9F" w:rsidP="00112F9F">
      <w:pPr>
        <w:tabs>
          <w:tab w:val="left" w:pos="1930"/>
        </w:tabs>
        <w:bidi/>
        <w:jc w:val="both"/>
        <w:rPr>
          <w:rFonts w:cs="David" w:hint="cs"/>
          <w:rtl/>
        </w:rPr>
      </w:pPr>
      <w:r w:rsidRPr="00112F9F">
        <w:rPr>
          <w:rFonts w:cs="David" w:hint="cs"/>
          <w:b/>
          <w:bCs/>
          <w:u w:val="single"/>
          <w:rtl/>
        </w:rPr>
        <w:t>קצרנית פרלמנטארית</w:t>
      </w:r>
      <w:r w:rsidRPr="00112F9F">
        <w:rPr>
          <w:rFonts w:cs="David"/>
          <w:rtl/>
        </w:rPr>
        <w:t>:</w:t>
      </w:r>
      <w:r w:rsidRPr="00112F9F">
        <w:rPr>
          <w:rFonts w:cs="David" w:hint="cs"/>
          <w:rtl/>
        </w:rPr>
        <w:t xml:space="preserve">    אושרה עצידה</w:t>
      </w:r>
    </w:p>
    <w:p w14:paraId="486A2149" w14:textId="77777777" w:rsidR="00112F9F" w:rsidRPr="00112F9F" w:rsidRDefault="00112F9F" w:rsidP="00112F9F">
      <w:pPr>
        <w:bidi/>
        <w:jc w:val="both"/>
        <w:rPr>
          <w:rFonts w:cs="David" w:hint="cs"/>
          <w:rtl/>
        </w:rPr>
      </w:pPr>
    </w:p>
    <w:p w14:paraId="2A8BC45D" w14:textId="77777777" w:rsidR="00112F9F" w:rsidRPr="00112F9F" w:rsidRDefault="00112F9F" w:rsidP="00112F9F">
      <w:pPr>
        <w:pStyle w:val="Heading5"/>
        <w:rPr>
          <w:rFonts w:hint="cs"/>
          <w:sz w:val="24"/>
          <w:rtl/>
        </w:rPr>
      </w:pPr>
    </w:p>
    <w:p w14:paraId="4EF8EB44" w14:textId="77777777" w:rsidR="00112F9F" w:rsidRPr="00112F9F" w:rsidRDefault="00112F9F" w:rsidP="00112F9F">
      <w:pPr>
        <w:pStyle w:val="Heading5"/>
        <w:rPr>
          <w:sz w:val="24"/>
          <w:rtl/>
        </w:rPr>
      </w:pPr>
      <w:r w:rsidRPr="00112F9F">
        <w:rPr>
          <w:sz w:val="24"/>
          <w:rtl/>
        </w:rPr>
        <w:t xml:space="preserve"> </w:t>
      </w:r>
    </w:p>
    <w:p w14:paraId="3E66747B" w14:textId="77777777" w:rsidR="00112F9F" w:rsidRPr="00112F9F" w:rsidRDefault="00112F9F" w:rsidP="00112F9F">
      <w:pPr>
        <w:bidi/>
        <w:jc w:val="both"/>
        <w:rPr>
          <w:rFonts w:cs="David" w:hint="cs"/>
          <w:rtl/>
        </w:rPr>
      </w:pPr>
    </w:p>
    <w:p w14:paraId="7B8F7848" w14:textId="77777777" w:rsidR="00112F9F" w:rsidRDefault="00112F9F" w:rsidP="00112F9F">
      <w:pPr>
        <w:bidi/>
        <w:jc w:val="center"/>
        <w:rPr>
          <w:rFonts w:cs="David" w:hint="cs"/>
          <w:b/>
          <w:bCs/>
          <w:u w:val="single"/>
          <w:rtl/>
        </w:rPr>
      </w:pPr>
      <w:r w:rsidRPr="00112F9F">
        <w:rPr>
          <w:rFonts w:cs="David"/>
          <w:rtl/>
        </w:rPr>
        <w:br w:type="page"/>
      </w:r>
    </w:p>
    <w:p w14:paraId="4A066E0C" w14:textId="77777777" w:rsidR="00112F9F" w:rsidRDefault="00112F9F" w:rsidP="00112F9F">
      <w:pPr>
        <w:bidi/>
        <w:jc w:val="center"/>
        <w:rPr>
          <w:rFonts w:cs="David" w:hint="cs"/>
          <w:b/>
          <w:bCs/>
          <w:u w:val="single"/>
          <w:rtl/>
        </w:rPr>
      </w:pPr>
    </w:p>
    <w:p w14:paraId="73B8A0FE" w14:textId="77777777" w:rsidR="00112F9F" w:rsidRDefault="00112F9F" w:rsidP="00112F9F">
      <w:pPr>
        <w:bidi/>
        <w:jc w:val="center"/>
        <w:rPr>
          <w:rFonts w:cs="David" w:hint="cs"/>
          <w:b/>
          <w:bCs/>
          <w:u w:val="single"/>
          <w:rtl/>
        </w:rPr>
      </w:pPr>
    </w:p>
    <w:p w14:paraId="0D0519ED" w14:textId="77777777" w:rsidR="00112F9F" w:rsidRDefault="00112F9F" w:rsidP="00112F9F">
      <w:pPr>
        <w:bidi/>
        <w:jc w:val="center"/>
        <w:rPr>
          <w:rFonts w:cs="David" w:hint="cs"/>
          <w:b/>
          <w:bCs/>
          <w:u w:val="single"/>
          <w:rtl/>
        </w:rPr>
      </w:pPr>
    </w:p>
    <w:p w14:paraId="17C05112" w14:textId="77777777" w:rsidR="00112F9F" w:rsidRPr="00112F9F" w:rsidRDefault="00112F9F" w:rsidP="00112F9F">
      <w:pPr>
        <w:bidi/>
        <w:jc w:val="center"/>
        <w:rPr>
          <w:rFonts w:cs="David" w:hint="cs"/>
          <w:b/>
          <w:bCs/>
          <w:u w:val="single"/>
          <w:rtl/>
        </w:rPr>
      </w:pPr>
      <w:r w:rsidRPr="00112F9F">
        <w:rPr>
          <w:rFonts w:cs="David" w:hint="cs"/>
          <w:b/>
          <w:bCs/>
          <w:u w:val="single"/>
          <w:rtl/>
        </w:rPr>
        <w:t>הצעות לתיקון תקנון הכנסת</w:t>
      </w:r>
    </w:p>
    <w:p w14:paraId="47F2ED51" w14:textId="77777777" w:rsidR="00112F9F" w:rsidRPr="00112F9F" w:rsidRDefault="00112F9F" w:rsidP="00112F9F">
      <w:pPr>
        <w:bidi/>
        <w:jc w:val="both"/>
        <w:rPr>
          <w:rFonts w:cs="David" w:hint="cs"/>
          <w:rtl/>
        </w:rPr>
      </w:pPr>
    </w:p>
    <w:p w14:paraId="4D8704BB" w14:textId="77777777" w:rsidR="00112F9F" w:rsidRDefault="00112F9F" w:rsidP="00112F9F">
      <w:pPr>
        <w:bidi/>
        <w:jc w:val="both"/>
        <w:rPr>
          <w:rFonts w:cs="David" w:hint="cs"/>
          <w:u w:val="single"/>
          <w:rtl/>
        </w:rPr>
      </w:pPr>
    </w:p>
    <w:p w14:paraId="4FCD5EA3" w14:textId="77777777" w:rsidR="00112F9F" w:rsidRDefault="00112F9F" w:rsidP="00112F9F">
      <w:pPr>
        <w:bidi/>
        <w:jc w:val="both"/>
        <w:rPr>
          <w:rFonts w:cs="David" w:hint="cs"/>
          <w:u w:val="single"/>
          <w:rtl/>
        </w:rPr>
      </w:pPr>
    </w:p>
    <w:p w14:paraId="14B471DA" w14:textId="77777777" w:rsidR="00112F9F" w:rsidRDefault="00112F9F" w:rsidP="00112F9F">
      <w:pPr>
        <w:bidi/>
        <w:jc w:val="both"/>
        <w:rPr>
          <w:rFonts w:cs="David" w:hint="cs"/>
          <w:u w:val="single"/>
          <w:rtl/>
        </w:rPr>
      </w:pPr>
    </w:p>
    <w:p w14:paraId="69807B7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10DFBDF" w14:textId="77777777" w:rsidR="00112F9F" w:rsidRPr="00112F9F" w:rsidRDefault="00112F9F" w:rsidP="00112F9F">
      <w:pPr>
        <w:bidi/>
        <w:jc w:val="both"/>
        <w:rPr>
          <w:rFonts w:cs="David" w:hint="cs"/>
          <w:u w:val="single"/>
          <w:rtl/>
        </w:rPr>
      </w:pPr>
    </w:p>
    <w:p w14:paraId="108459DB" w14:textId="77777777" w:rsidR="00112F9F" w:rsidRPr="00112F9F" w:rsidRDefault="00112F9F" w:rsidP="00112F9F">
      <w:pPr>
        <w:bidi/>
        <w:jc w:val="both"/>
        <w:rPr>
          <w:rFonts w:cs="David" w:hint="cs"/>
          <w:rtl/>
        </w:rPr>
      </w:pPr>
      <w:r w:rsidRPr="00112F9F">
        <w:rPr>
          <w:rFonts w:cs="David" w:hint="cs"/>
          <w:rtl/>
        </w:rPr>
        <w:tab/>
        <w:t xml:space="preserve">אני פותח את הישיבה. אני שמח להתחיל במהלך - שנוכח הנוכחות אולי אפילו ילך יותר מהר ממה שקיווינו - של ביצוע מעבר על כל התקנון, ובאמת ניסיון לתקן אותו פרק </w:t>
      </w:r>
      <w:proofErr w:type="spellStart"/>
      <w:r w:rsidRPr="00112F9F">
        <w:rPr>
          <w:rFonts w:cs="David" w:hint="cs"/>
          <w:rtl/>
        </w:rPr>
        <w:t>פרק</w:t>
      </w:r>
      <w:proofErr w:type="spellEnd"/>
      <w:r w:rsidRPr="00112F9F">
        <w:rPr>
          <w:rFonts w:cs="David" w:hint="cs"/>
          <w:rtl/>
        </w:rPr>
        <w:t xml:space="preserve">. כפי שאמרתי בפעמים הקודמות, המטרה היא להתבסס על ההצעות שגובשו בשעתו בפעם האחרונה בוועדת משנה בראשותו של חבר הכנסת לשעבר רשף חן בכנסת השש-עשרה, ולנסות להתקדם בצורה מעט שונה ממה שהיה בעבר במובן הזה שאנחנו נשתדל לסיים כל אגד של סעיפים </w:t>
      </w:r>
      <w:r w:rsidRPr="00112F9F">
        <w:rPr>
          <w:rFonts w:cs="David"/>
          <w:rtl/>
        </w:rPr>
        <w:t>–</w:t>
      </w:r>
      <w:r w:rsidRPr="00112F9F">
        <w:rPr>
          <w:rFonts w:cs="David" w:hint="cs"/>
          <w:rtl/>
        </w:rPr>
        <w:t xml:space="preserve"> שמונה סעיפים, עשרה סעיפים, פרק, או חלק מפרק </w:t>
      </w:r>
      <w:r w:rsidRPr="00112F9F">
        <w:rPr>
          <w:rFonts w:cs="David"/>
          <w:rtl/>
        </w:rPr>
        <w:t>–</w:t>
      </w:r>
      <w:r w:rsidRPr="00112F9F">
        <w:rPr>
          <w:rFonts w:cs="David" w:hint="cs"/>
          <w:rtl/>
        </w:rPr>
        <w:t xml:space="preserve"> ולהביא אותו לאישור במליאה, ולהתקדם במקביל הלאה לפרק הזה. בצורה הזאת אולי באמת נצליח לייצר שינוי, ולא כפי שניסו לעשות בעבר, לגמור את כל התקנון כיחידה אחת, ואז המציאות </w:t>
      </w:r>
      <w:proofErr w:type="spellStart"/>
      <w:r w:rsidRPr="00112F9F">
        <w:rPr>
          <w:rFonts w:cs="David" w:hint="cs"/>
          <w:rtl/>
        </w:rPr>
        <w:t>היתה</w:t>
      </w:r>
      <w:proofErr w:type="spellEnd"/>
      <w:r w:rsidRPr="00112F9F">
        <w:rPr>
          <w:rFonts w:cs="David" w:hint="cs"/>
          <w:rtl/>
        </w:rPr>
        <w:t xml:space="preserve"> שתמיד הכנסת התפזרה לפני שהמהלך הזה הסתיים. </w:t>
      </w:r>
    </w:p>
    <w:p w14:paraId="4077D0BF" w14:textId="77777777" w:rsidR="00112F9F" w:rsidRPr="00112F9F" w:rsidRDefault="00112F9F" w:rsidP="00112F9F">
      <w:pPr>
        <w:bidi/>
        <w:jc w:val="both"/>
        <w:rPr>
          <w:rFonts w:cs="David" w:hint="cs"/>
          <w:rtl/>
        </w:rPr>
      </w:pPr>
    </w:p>
    <w:p w14:paraId="4F8FF87B" w14:textId="77777777" w:rsidR="00112F9F" w:rsidRPr="00112F9F" w:rsidRDefault="00112F9F" w:rsidP="00112F9F">
      <w:pPr>
        <w:bidi/>
        <w:jc w:val="both"/>
        <w:rPr>
          <w:rFonts w:cs="David" w:hint="cs"/>
          <w:rtl/>
        </w:rPr>
      </w:pPr>
      <w:r w:rsidRPr="00112F9F">
        <w:rPr>
          <w:rFonts w:cs="David" w:hint="cs"/>
          <w:rtl/>
        </w:rPr>
        <w:tab/>
        <w:t>החלק הראשון שמונח בפניכם שאנחנו רוצים לתקן, הוא סעיפים 1 עד 8, הפרק הראשון בחלק א' שעוסק ביושב-ראש ובסגני היושב-ראש, עם איזושהי תוספת שנוגעת לפרסום ברשומות שאנחנו רוצים להוסיף אותה בסוף.</w:t>
      </w:r>
    </w:p>
    <w:p w14:paraId="613C549B" w14:textId="77777777" w:rsidR="00112F9F" w:rsidRPr="00112F9F" w:rsidRDefault="00112F9F" w:rsidP="00112F9F">
      <w:pPr>
        <w:bidi/>
        <w:jc w:val="both"/>
        <w:rPr>
          <w:rFonts w:cs="David" w:hint="cs"/>
          <w:rtl/>
        </w:rPr>
      </w:pPr>
    </w:p>
    <w:p w14:paraId="6286BAEA" w14:textId="77777777" w:rsidR="00112F9F" w:rsidRPr="00112F9F" w:rsidRDefault="00112F9F" w:rsidP="00112F9F">
      <w:pPr>
        <w:bidi/>
        <w:jc w:val="both"/>
        <w:rPr>
          <w:rFonts w:cs="David" w:hint="cs"/>
          <w:rtl/>
        </w:rPr>
      </w:pPr>
      <w:r w:rsidRPr="00112F9F">
        <w:rPr>
          <w:rFonts w:cs="David" w:hint="cs"/>
          <w:rtl/>
        </w:rPr>
        <w:tab/>
        <w:t>למעשה, העבודה שנמצאת בפניכם, כפי שייעשה גם להבא, הוכנה על-ידי צוות שמובל על-ידי איל וארבל. אני קיבלתי את זה, היו לי מספר הערות וחלקן הוטמעו כאן בתוך העניין. המטרה היא באמת לעבור, לתקן ולהעיר כל הערה כדי לנסות להגיע לנוסח שיהיה באמת מוסכם על כולם.</w:t>
      </w:r>
    </w:p>
    <w:p w14:paraId="65BD7F78" w14:textId="77777777" w:rsidR="00112F9F" w:rsidRPr="00112F9F" w:rsidRDefault="00112F9F" w:rsidP="00112F9F">
      <w:pPr>
        <w:bidi/>
        <w:jc w:val="both"/>
        <w:rPr>
          <w:rFonts w:cs="David" w:hint="cs"/>
          <w:rtl/>
        </w:rPr>
      </w:pPr>
    </w:p>
    <w:p w14:paraId="31CFFDFB" w14:textId="77777777" w:rsidR="00112F9F" w:rsidRPr="00112F9F" w:rsidRDefault="00112F9F" w:rsidP="00112F9F">
      <w:pPr>
        <w:bidi/>
        <w:jc w:val="both"/>
        <w:rPr>
          <w:rFonts w:cs="David" w:hint="cs"/>
          <w:rtl/>
        </w:rPr>
      </w:pPr>
      <w:r w:rsidRPr="00112F9F">
        <w:rPr>
          <w:rFonts w:cs="David" w:hint="cs"/>
          <w:rtl/>
        </w:rPr>
        <w:tab/>
        <w:t>ארבל, את תציגי את הנושא, בבקשה.</w:t>
      </w:r>
    </w:p>
    <w:p w14:paraId="134F426E" w14:textId="77777777" w:rsidR="00112F9F" w:rsidRPr="00112F9F" w:rsidRDefault="00112F9F" w:rsidP="00112F9F">
      <w:pPr>
        <w:bidi/>
        <w:jc w:val="both"/>
        <w:rPr>
          <w:rFonts w:cs="David" w:hint="cs"/>
          <w:rtl/>
        </w:rPr>
      </w:pPr>
    </w:p>
    <w:p w14:paraId="62B42AE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4DFFCC6" w14:textId="77777777" w:rsidR="00112F9F" w:rsidRPr="00112F9F" w:rsidRDefault="00112F9F" w:rsidP="00112F9F">
      <w:pPr>
        <w:bidi/>
        <w:jc w:val="both"/>
        <w:rPr>
          <w:rFonts w:cs="David" w:hint="cs"/>
          <w:rtl/>
        </w:rPr>
      </w:pPr>
    </w:p>
    <w:p w14:paraId="0FF10BA1" w14:textId="77777777" w:rsidR="00112F9F" w:rsidRPr="00112F9F" w:rsidRDefault="00112F9F" w:rsidP="00112F9F">
      <w:pPr>
        <w:bidi/>
        <w:jc w:val="both"/>
        <w:rPr>
          <w:rFonts w:cs="David" w:hint="cs"/>
          <w:rtl/>
        </w:rPr>
      </w:pPr>
      <w:r w:rsidRPr="00112F9F">
        <w:rPr>
          <w:rFonts w:cs="David" w:hint="cs"/>
          <w:rtl/>
        </w:rPr>
        <w:tab/>
        <w:t xml:space="preserve">אני אתחיל במשהו כללי. כמו שאמר היושב-ראש, מדובר פה בהצעה לניסוח חדש של סעיפי התקנון. זו עבודה שמבוססת על ועדת משנה </w:t>
      </w:r>
      <w:proofErr w:type="spellStart"/>
      <w:r w:rsidRPr="00112F9F">
        <w:rPr>
          <w:rFonts w:cs="David" w:hint="cs"/>
          <w:rtl/>
        </w:rPr>
        <w:t>שהיתה</w:t>
      </w:r>
      <w:proofErr w:type="spellEnd"/>
      <w:r w:rsidRPr="00112F9F">
        <w:rPr>
          <w:rFonts w:cs="David" w:hint="cs"/>
          <w:rtl/>
        </w:rPr>
        <w:t xml:space="preserve"> בכנסת השש-עשרה בראשות רשף חן שהיא בעצמה נעזרה בוועדת משנה של ועדת הכנסת </w:t>
      </w:r>
      <w:proofErr w:type="spellStart"/>
      <w:r w:rsidRPr="00112F9F">
        <w:rPr>
          <w:rFonts w:cs="David" w:hint="cs"/>
          <w:rtl/>
        </w:rPr>
        <w:t>שהיתה</w:t>
      </w:r>
      <w:proofErr w:type="spellEnd"/>
      <w:r w:rsidRPr="00112F9F">
        <w:rPr>
          <w:rFonts w:cs="David" w:hint="cs"/>
          <w:rtl/>
        </w:rPr>
        <w:t xml:space="preserve"> בכנסת השלוש-עשרה בראשות יצחק לוי, כאשר הרעיון היה גם כאשר יש צורך להכניס שינויים משמעותיים, אבל גם לעשות איזושהי האחדה בניסוח ובמינוחים, ולשלב בנוסח כוכביות  מה שאנחנו קוראים,  כל מיני דברים של נוהג ונוהל שהתבססו במשך השנים, ויש מקום להכניס אותם לתוך הטקסט של התקנון עצמו.</w:t>
      </w:r>
    </w:p>
    <w:p w14:paraId="2D57CED8" w14:textId="77777777" w:rsidR="00112F9F" w:rsidRPr="00112F9F" w:rsidRDefault="00112F9F" w:rsidP="00112F9F">
      <w:pPr>
        <w:bidi/>
        <w:jc w:val="both"/>
        <w:rPr>
          <w:rFonts w:cs="David" w:hint="cs"/>
          <w:rtl/>
        </w:rPr>
      </w:pPr>
    </w:p>
    <w:p w14:paraId="1CA70685" w14:textId="77777777" w:rsidR="00112F9F" w:rsidRPr="00112F9F" w:rsidRDefault="00112F9F" w:rsidP="00112F9F">
      <w:pPr>
        <w:bidi/>
        <w:jc w:val="both"/>
        <w:rPr>
          <w:rFonts w:cs="David" w:hint="cs"/>
          <w:rtl/>
        </w:rPr>
      </w:pPr>
      <w:r w:rsidRPr="00112F9F">
        <w:rPr>
          <w:rFonts w:cs="David" w:hint="cs"/>
          <w:rtl/>
        </w:rPr>
        <w:tab/>
        <w:t xml:space="preserve">רציתי לציין שני דברים. קודם כל, צריך לזכור כשעוברים על סעיפי התקנון, שהתקנון הוא רק חלק ממארג נורמטיבי שכולל את חוק-יסוד: הכנסת, ואת חוק הכנסת. לכן, לפעמים יש פה בתקנון רק השלמות, ולא הסדרה שלמה, כי תמיד זה כך, אנחנו קוראים את החוק ביחד עם חקיקת המשנה. הרעיון הוא שככל האפשר לא יהיו חזרות, אלא כל הוראה תקבע את הדברים שצריכים להיות בה </w:t>
      </w:r>
      <w:r w:rsidRPr="00112F9F">
        <w:rPr>
          <w:rFonts w:cs="David"/>
          <w:rtl/>
        </w:rPr>
        <w:t>–</w:t>
      </w:r>
      <w:r w:rsidRPr="00112F9F">
        <w:rPr>
          <w:rFonts w:cs="David" w:hint="cs"/>
          <w:rtl/>
        </w:rPr>
        <w:t xml:space="preserve"> מה שבחקיקה ראשית, מה שבחקיקת משנה. </w:t>
      </w:r>
    </w:p>
    <w:p w14:paraId="4EB1CBD2" w14:textId="77777777" w:rsidR="00112F9F" w:rsidRPr="00112F9F" w:rsidRDefault="00112F9F" w:rsidP="00112F9F">
      <w:pPr>
        <w:bidi/>
        <w:jc w:val="both"/>
        <w:rPr>
          <w:rFonts w:cs="David" w:hint="cs"/>
          <w:rtl/>
        </w:rPr>
      </w:pPr>
    </w:p>
    <w:p w14:paraId="15E51746" w14:textId="77777777" w:rsidR="00112F9F" w:rsidRPr="00112F9F" w:rsidRDefault="00112F9F" w:rsidP="00112F9F">
      <w:pPr>
        <w:bidi/>
        <w:jc w:val="both"/>
        <w:rPr>
          <w:rFonts w:cs="David" w:hint="cs"/>
          <w:rtl/>
        </w:rPr>
      </w:pPr>
      <w:r w:rsidRPr="00112F9F">
        <w:rPr>
          <w:rFonts w:cs="David" w:hint="cs"/>
          <w:rtl/>
        </w:rPr>
        <w:tab/>
        <w:t>בנוסף, הנוסח פה כולל צבעים. כך עבדנו בכנסת השש-עשרה. חשבנו שיהיה נוח יותר לראות את זה, והחלטנו להשאיר את זה גם עכשיו, כאשר דברים שהם חדשים, מסומנים בצבע. דברים מהותיים יותר עשינו בצבע ירוק, דברים מהותיים פחות בצבע סגול. נראה אם זה יהיה נוח להמשך העבודה.</w:t>
      </w:r>
    </w:p>
    <w:p w14:paraId="10BAA60F" w14:textId="77777777" w:rsidR="00112F9F" w:rsidRPr="00112F9F" w:rsidRDefault="00112F9F" w:rsidP="00112F9F">
      <w:pPr>
        <w:bidi/>
        <w:jc w:val="both"/>
        <w:rPr>
          <w:rFonts w:cs="David" w:hint="cs"/>
          <w:rtl/>
        </w:rPr>
      </w:pPr>
    </w:p>
    <w:p w14:paraId="638147D1"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1AD09DE" w14:textId="77777777" w:rsidR="00112F9F" w:rsidRPr="00112F9F" w:rsidRDefault="00112F9F" w:rsidP="00112F9F">
      <w:pPr>
        <w:bidi/>
        <w:jc w:val="both"/>
        <w:rPr>
          <w:rFonts w:cs="David" w:hint="cs"/>
          <w:rtl/>
        </w:rPr>
      </w:pPr>
    </w:p>
    <w:p w14:paraId="16608DE6" w14:textId="77777777" w:rsidR="00112F9F" w:rsidRPr="00112F9F" w:rsidRDefault="00112F9F" w:rsidP="00112F9F">
      <w:pPr>
        <w:bidi/>
        <w:jc w:val="both"/>
        <w:rPr>
          <w:rFonts w:cs="David" w:hint="cs"/>
          <w:rtl/>
        </w:rPr>
      </w:pPr>
      <w:r w:rsidRPr="00112F9F">
        <w:rPr>
          <w:rFonts w:cs="David" w:hint="cs"/>
          <w:rtl/>
        </w:rPr>
        <w:tab/>
        <w:t>ארבל, אם כתוצאה מהדיון יתברר שיש דברים שצריך לתקן אותם בחקיקה ראשית במסגרת הדיון, המנגנון הוא ועדת הכנסת.</w:t>
      </w:r>
    </w:p>
    <w:p w14:paraId="11307AF6" w14:textId="77777777" w:rsidR="00112F9F" w:rsidRPr="00112F9F" w:rsidRDefault="00112F9F" w:rsidP="00112F9F">
      <w:pPr>
        <w:bidi/>
        <w:jc w:val="both"/>
        <w:rPr>
          <w:rFonts w:cs="David" w:hint="cs"/>
          <w:rtl/>
        </w:rPr>
      </w:pPr>
    </w:p>
    <w:p w14:paraId="0BE9F102" w14:textId="77777777" w:rsidR="00112F9F" w:rsidRPr="00112F9F" w:rsidRDefault="00112F9F" w:rsidP="00112F9F">
      <w:pPr>
        <w:keepLines/>
        <w:bidi/>
        <w:jc w:val="both"/>
        <w:rPr>
          <w:rFonts w:cs="David" w:hint="cs"/>
          <w:u w:val="single"/>
          <w:rtl/>
        </w:rPr>
      </w:pPr>
      <w:r w:rsidRPr="00112F9F">
        <w:rPr>
          <w:rFonts w:cs="David" w:hint="cs"/>
          <w:u w:val="single"/>
          <w:rtl/>
        </w:rPr>
        <w:t>ארבל אסטרחן:</w:t>
      </w:r>
    </w:p>
    <w:p w14:paraId="28CF91B3" w14:textId="77777777" w:rsidR="00112F9F" w:rsidRPr="00112F9F" w:rsidRDefault="00112F9F" w:rsidP="00112F9F">
      <w:pPr>
        <w:keepLines/>
        <w:bidi/>
        <w:jc w:val="both"/>
        <w:rPr>
          <w:rFonts w:cs="David" w:hint="cs"/>
          <w:rtl/>
        </w:rPr>
      </w:pPr>
    </w:p>
    <w:p w14:paraId="3E154DCE" w14:textId="77777777" w:rsidR="00112F9F" w:rsidRPr="00112F9F" w:rsidRDefault="00112F9F" w:rsidP="00112F9F">
      <w:pPr>
        <w:keepLines/>
        <w:bidi/>
        <w:jc w:val="both"/>
        <w:rPr>
          <w:rFonts w:cs="David" w:hint="cs"/>
          <w:rtl/>
        </w:rPr>
      </w:pPr>
      <w:r w:rsidRPr="00112F9F">
        <w:rPr>
          <w:rFonts w:cs="David" w:hint="cs"/>
          <w:rtl/>
        </w:rPr>
        <w:tab/>
        <w:t>היא יכולה ליזום.</w:t>
      </w:r>
    </w:p>
    <w:p w14:paraId="5256A024" w14:textId="77777777" w:rsidR="00112F9F" w:rsidRPr="00112F9F" w:rsidRDefault="00112F9F" w:rsidP="00112F9F">
      <w:pPr>
        <w:bidi/>
        <w:jc w:val="both"/>
        <w:rPr>
          <w:rFonts w:cs="David" w:hint="cs"/>
          <w:rtl/>
        </w:rPr>
      </w:pPr>
    </w:p>
    <w:p w14:paraId="604A69C8"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21C8FC4B" w14:textId="77777777" w:rsidR="00112F9F" w:rsidRPr="00112F9F" w:rsidRDefault="00112F9F" w:rsidP="00112F9F">
      <w:pPr>
        <w:bidi/>
        <w:jc w:val="both"/>
        <w:rPr>
          <w:rFonts w:cs="David" w:hint="cs"/>
          <w:rtl/>
        </w:rPr>
      </w:pPr>
    </w:p>
    <w:p w14:paraId="36838C88" w14:textId="77777777" w:rsidR="00112F9F" w:rsidRPr="00112F9F" w:rsidRDefault="00112F9F" w:rsidP="00112F9F">
      <w:pPr>
        <w:bidi/>
        <w:jc w:val="both"/>
        <w:rPr>
          <w:rFonts w:cs="David" w:hint="cs"/>
          <w:rtl/>
        </w:rPr>
      </w:pPr>
      <w:r w:rsidRPr="00112F9F">
        <w:rPr>
          <w:rFonts w:cs="David" w:hint="cs"/>
          <w:rtl/>
        </w:rPr>
        <w:tab/>
        <w:t>היא יכולה ליזום לקראה ראשונה בתחום הזה.</w:t>
      </w:r>
    </w:p>
    <w:p w14:paraId="6FB31B97" w14:textId="77777777" w:rsidR="00112F9F" w:rsidRPr="00112F9F" w:rsidRDefault="00112F9F" w:rsidP="00112F9F">
      <w:pPr>
        <w:bidi/>
        <w:jc w:val="both"/>
        <w:rPr>
          <w:rFonts w:cs="David" w:hint="cs"/>
          <w:rtl/>
        </w:rPr>
      </w:pPr>
    </w:p>
    <w:p w14:paraId="4536560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0904DFF" w14:textId="77777777" w:rsidR="00112F9F" w:rsidRPr="00112F9F" w:rsidRDefault="00112F9F" w:rsidP="00112F9F">
      <w:pPr>
        <w:bidi/>
        <w:jc w:val="both"/>
        <w:rPr>
          <w:rFonts w:cs="David" w:hint="cs"/>
          <w:rtl/>
        </w:rPr>
      </w:pPr>
    </w:p>
    <w:p w14:paraId="4B0D1397" w14:textId="77777777" w:rsidR="00112F9F" w:rsidRPr="00112F9F" w:rsidRDefault="00112F9F" w:rsidP="00112F9F">
      <w:pPr>
        <w:bidi/>
        <w:jc w:val="both"/>
        <w:rPr>
          <w:rFonts w:cs="David" w:hint="cs"/>
          <w:rtl/>
        </w:rPr>
      </w:pPr>
      <w:r w:rsidRPr="00112F9F">
        <w:rPr>
          <w:rFonts w:cs="David" w:hint="cs"/>
          <w:rtl/>
        </w:rPr>
        <w:tab/>
        <w:t>נצטרך לשים את זה על סדר היום. בוודאי, כן - כל עניינים של כנסת ועבודת הכנסת, הוועדה יכולה ליזום אותם לקריאה ראשונה. אגב, יש אחד הדברים שכבר היום אני אגיד שאני חושבת שצריך.</w:t>
      </w:r>
    </w:p>
    <w:p w14:paraId="4FB56D88" w14:textId="77777777" w:rsidR="00112F9F" w:rsidRPr="00112F9F" w:rsidRDefault="00112F9F" w:rsidP="00112F9F">
      <w:pPr>
        <w:bidi/>
        <w:jc w:val="both"/>
        <w:rPr>
          <w:rFonts w:cs="David" w:hint="cs"/>
          <w:rtl/>
        </w:rPr>
      </w:pPr>
    </w:p>
    <w:p w14:paraId="7E37E6E6"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41A2065B" w14:textId="77777777" w:rsidR="00112F9F" w:rsidRPr="00112F9F" w:rsidRDefault="00112F9F" w:rsidP="00112F9F">
      <w:pPr>
        <w:bidi/>
        <w:jc w:val="both"/>
        <w:rPr>
          <w:rFonts w:cs="David" w:hint="cs"/>
          <w:rtl/>
        </w:rPr>
      </w:pPr>
    </w:p>
    <w:p w14:paraId="7FDAB42F" w14:textId="77777777" w:rsidR="00112F9F" w:rsidRPr="00112F9F" w:rsidRDefault="00112F9F" w:rsidP="00112F9F">
      <w:pPr>
        <w:bidi/>
        <w:jc w:val="both"/>
        <w:rPr>
          <w:rFonts w:cs="David" w:hint="cs"/>
          <w:rtl/>
        </w:rPr>
      </w:pPr>
      <w:r w:rsidRPr="00112F9F">
        <w:rPr>
          <w:rFonts w:cs="David" w:hint="cs"/>
          <w:rtl/>
        </w:rPr>
        <w:tab/>
        <w:t>גם לי יש.</w:t>
      </w:r>
    </w:p>
    <w:p w14:paraId="043F7B32" w14:textId="77777777" w:rsidR="00112F9F" w:rsidRPr="00112F9F" w:rsidRDefault="00112F9F" w:rsidP="00112F9F">
      <w:pPr>
        <w:bidi/>
        <w:jc w:val="both"/>
        <w:rPr>
          <w:rFonts w:cs="David" w:hint="cs"/>
          <w:rtl/>
        </w:rPr>
      </w:pPr>
    </w:p>
    <w:p w14:paraId="1265D40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784DAFA" w14:textId="77777777" w:rsidR="00112F9F" w:rsidRPr="00112F9F" w:rsidRDefault="00112F9F" w:rsidP="00112F9F">
      <w:pPr>
        <w:bidi/>
        <w:jc w:val="both"/>
        <w:rPr>
          <w:rFonts w:cs="David" w:hint="cs"/>
          <w:rtl/>
        </w:rPr>
      </w:pPr>
    </w:p>
    <w:p w14:paraId="6ED18401" w14:textId="77777777" w:rsidR="00112F9F" w:rsidRPr="00112F9F" w:rsidRDefault="00112F9F" w:rsidP="00112F9F">
      <w:pPr>
        <w:bidi/>
        <w:jc w:val="both"/>
        <w:rPr>
          <w:rFonts w:cs="David" w:hint="cs"/>
          <w:rtl/>
        </w:rPr>
      </w:pPr>
      <w:r w:rsidRPr="00112F9F">
        <w:rPr>
          <w:rFonts w:cs="David" w:hint="cs"/>
          <w:rtl/>
        </w:rPr>
        <w:tab/>
        <w:t xml:space="preserve">אין לנו היום בתקנון הכנסת סעיף הגדרות, אלא ההגדרות מפוזרות בכל הסעיפים, ומוצע להוסיף סעיף ראשון בתקנון </w:t>
      </w:r>
      <w:r w:rsidRPr="00112F9F">
        <w:rPr>
          <w:rFonts w:cs="David"/>
          <w:rtl/>
        </w:rPr>
        <w:t>–</w:t>
      </w:r>
      <w:r w:rsidRPr="00112F9F">
        <w:rPr>
          <w:rFonts w:cs="David" w:hint="cs"/>
          <w:rtl/>
        </w:rPr>
        <w:t xml:space="preserve"> סעיף של הגדרות. חלק מההגדרות קיימות כבר היום, וחלק זה דברים חדשים. אני אעבור על זה מהר, אתם רואים את זה לפניכם. יש פה הרבה הפנייה לחוקים בשביל שאחר כך בהמשך התקנון אפשר יהיה להשתמש בקיצור שלהם.</w:t>
      </w:r>
    </w:p>
    <w:p w14:paraId="76C21CBC" w14:textId="77777777" w:rsidR="00112F9F" w:rsidRPr="00112F9F" w:rsidRDefault="00112F9F" w:rsidP="00112F9F">
      <w:pPr>
        <w:bidi/>
        <w:jc w:val="both"/>
        <w:rPr>
          <w:rFonts w:cs="David" w:hint="cs"/>
          <w:rtl/>
        </w:rPr>
      </w:pPr>
    </w:p>
    <w:p w14:paraId="0FD55A9A"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070174A1" w14:textId="77777777" w:rsidR="00112F9F" w:rsidRPr="00112F9F" w:rsidRDefault="00112F9F" w:rsidP="00112F9F">
      <w:pPr>
        <w:bidi/>
        <w:jc w:val="both"/>
        <w:rPr>
          <w:rFonts w:cs="David" w:hint="cs"/>
          <w:rtl/>
        </w:rPr>
      </w:pPr>
    </w:p>
    <w:p w14:paraId="5DE3FE2E" w14:textId="77777777" w:rsidR="00112F9F" w:rsidRPr="00112F9F" w:rsidRDefault="00112F9F" w:rsidP="00112F9F">
      <w:pPr>
        <w:bidi/>
        <w:jc w:val="both"/>
        <w:rPr>
          <w:rFonts w:cs="David" w:hint="cs"/>
          <w:rtl/>
        </w:rPr>
      </w:pPr>
      <w:r w:rsidRPr="00112F9F">
        <w:rPr>
          <w:rFonts w:cs="David" w:hint="cs"/>
          <w:rtl/>
        </w:rPr>
        <w:tab/>
        <w:t>למה יש הגדרה של סיעות אופוזיציה, ואין הגדרה של סיעות קואליציה? האם זה בגלל שאין צורך?</w:t>
      </w:r>
    </w:p>
    <w:p w14:paraId="0E9B25AC" w14:textId="77777777" w:rsidR="00112F9F" w:rsidRPr="00112F9F" w:rsidRDefault="00112F9F" w:rsidP="00112F9F">
      <w:pPr>
        <w:bidi/>
        <w:jc w:val="both"/>
        <w:rPr>
          <w:rFonts w:cs="David" w:hint="cs"/>
          <w:rtl/>
        </w:rPr>
      </w:pPr>
    </w:p>
    <w:p w14:paraId="7100EDB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BAD0C41" w14:textId="77777777" w:rsidR="00112F9F" w:rsidRPr="00112F9F" w:rsidRDefault="00112F9F" w:rsidP="00112F9F">
      <w:pPr>
        <w:bidi/>
        <w:jc w:val="both"/>
        <w:rPr>
          <w:rFonts w:cs="David" w:hint="cs"/>
          <w:rtl/>
        </w:rPr>
      </w:pPr>
    </w:p>
    <w:p w14:paraId="48BBF40D" w14:textId="77777777" w:rsidR="00112F9F" w:rsidRPr="00112F9F" w:rsidRDefault="00112F9F" w:rsidP="00112F9F">
      <w:pPr>
        <w:bidi/>
        <w:jc w:val="both"/>
        <w:rPr>
          <w:rFonts w:cs="David" w:hint="cs"/>
          <w:rtl/>
        </w:rPr>
      </w:pPr>
      <w:r w:rsidRPr="00112F9F">
        <w:rPr>
          <w:rFonts w:cs="David" w:hint="cs"/>
          <w:rtl/>
        </w:rPr>
        <w:tab/>
        <w:t>לא, אין בזה שימוש. וגם בחקיקה יש היום הגדרה של סיעות אופוזיציה כי זה הפנייה. זה מופיע בסעיף 11 לחוק הכנסת שזה הפרק של ראש אופוזיציה.</w:t>
      </w:r>
    </w:p>
    <w:p w14:paraId="6D8E79C7" w14:textId="77777777" w:rsidR="00112F9F" w:rsidRPr="00112F9F" w:rsidRDefault="00112F9F" w:rsidP="00112F9F">
      <w:pPr>
        <w:bidi/>
        <w:jc w:val="both"/>
        <w:rPr>
          <w:rFonts w:cs="David" w:hint="cs"/>
          <w:rtl/>
        </w:rPr>
      </w:pPr>
    </w:p>
    <w:p w14:paraId="0DE2A615"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4B0A1E90" w14:textId="77777777" w:rsidR="00112F9F" w:rsidRPr="00112F9F" w:rsidRDefault="00112F9F" w:rsidP="00112F9F">
      <w:pPr>
        <w:bidi/>
        <w:jc w:val="both"/>
        <w:rPr>
          <w:rFonts w:cs="David" w:hint="cs"/>
          <w:rtl/>
        </w:rPr>
      </w:pPr>
    </w:p>
    <w:p w14:paraId="5E435739" w14:textId="77777777" w:rsidR="00112F9F" w:rsidRPr="00112F9F" w:rsidRDefault="00112F9F" w:rsidP="00112F9F">
      <w:pPr>
        <w:bidi/>
        <w:jc w:val="both"/>
        <w:rPr>
          <w:rFonts w:cs="David" w:hint="cs"/>
          <w:rtl/>
        </w:rPr>
      </w:pPr>
      <w:r w:rsidRPr="00112F9F">
        <w:rPr>
          <w:rFonts w:cs="David" w:hint="cs"/>
          <w:rtl/>
        </w:rPr>
        <w:tab/>
        <w:t>זאת אומרת, שאם כן יוסדר העניין של קואליציה, זה יחייב.</w:t>
      </w:r>
    </w:p>
    <w:p w14:paraId="58760889" w14:textId="77777777" w:rsidR="00112F9F" w:rsidRPr="00112F9F" w:rsidRDefault="00112F9F" w:rsidP="00112F9F">
      <w:pPr>
        <w:bidi/>
        <w:jc w:val="both"/>
        <w:rPr>
          <w:rFonts w:cs="David" w:hint="cs"/>
          <w:rtl/>
        </w:rPr>
      </w:pPr>
    </w:p>
    <w:p w14:paraId="4332600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E9A30AC" w14:textId="77777777" w:rsidR="00112F9F" w:rsidRPr="00112F9F" w:rsidRDefault="00112F9F" w:rsidP="00112F9F">
      <w:pPr>
        <w:bidi/>
        <w:jc w:val="both"/>
        <w:rPr>
          <w:rFonts w:cs="David" w:hint="cs"/>
          <w:rtl/>
        </w:rPr>
      </w:pPr>
    </w:p>
    <w:p w14:paraId="7C4A31AA" w14:textId="77777777" w:rsidR="00112F9F" w:rsidRPr="00112F9F" w:rsidRDefault="00112F9F" w:rsidP="00112F9F">
      <w:pPr>
        <w:bidi/>
        <w:jc w:val="both"/>
        <w:rPr>
          <w:rFonts w:cs="David" w:hint="cs"/>
          <w:rtl/>
        </w:rPr>
      </w:pPr>
      <w:r w:rsidRPr="00112F9F">
        <w:rPr>
          <w:rFonts w:cs="David" w:hint="cs"/>
          <w:rtl/>
        </w:rPr>
        <w:tab/>
        <w:t>נכון. לפעמם אומרים בלשון שלילה: סיעות שאינן סיעות אופוזיציה. אבל, כרגע אין לזה שימוש בהמשך. הוכנסו פה רק דברים שחשבנו שיש שימוש. אם אחר כך יהיה סעיף שיגדיר את סעיף הקואליציה פשוט נוסיף בסעיף ההגדרות.</w:t>
      </w:r>
    </w:p>
    <w:p w14:paraId="45603846" w14:textId="77777777" w:rsidR="00112F9F" w:rsidRPr="00112F9F" w:rsidRDefault="00112F9F" w:rsidP="00112F9F">
      <w:pPr>
        <w:bidi/>
        <w:jc w:val="both"/>
        <w:rPr>
          <w:rFonts w:cs="David" w:hint="cs"/>
          <w:rtl/>
        </w:rPr>
      </w:pPr>
    </w:p>
    <w:p w14:paraId="175BB677" w14:textId="77777777" w:rsidR="00112F9F" w:rsidRPr="00112F9F" w:rsidRDefault="00112F9F" w:rsidP="00112F9F">
      <w:pPr>
        <w:bidi/>
        <w:jc w:val="both"/>
        <w:rPr>
          <w:rFonts w:cs="David" w:hint="cs"/>
          <w:rtl/>
        </w:rPr>
      </w:pPr>
      <w:r w:rsidRPr="00112F9F">
        <w:rPr>
          <w:rFonts w:cs="David" w:hint="cs"/>
          <w:rtl/>
        </w:rPr>
        <w:tab/>
        <w:t xml:space="preserve">אם כן, יש לנו הפניה לחוקים: חוק הבחירות, חוק החסינות, חוק יסודות התקציב, חוק הכנסת, חוק מימון המפלגות, חוק הממשלה, חוק משכן הכנסת. אחר כך יש הגדרות של כנס חורף, כנס קיץ, מושב, מושב של כנסת, שבעצם נמצאות כבר היום בסעיף 34 לתקנון. </w:t>
      </w:r>
    </w:p>
    <w:p w14:paraId="3473AF53" w14:textId="77777777" w:rsidR="00112F9F" w:rsidRPr="00112F9F" w:rsidRDefault="00112F9F" w:rsidP="00112F9F">
      <w:pPr>
        <w:bidi/>
        <w:jc w:val="both"/>
        <w:rPr>
          <w:rFonts w:cs="David" w:hint="cs"/>
          <w:rtl/>
        </w:rPr>
      </w:pPr>
    </w:p>
    <w:p w14:paraId="5519D08D" w14:textId="77777777" w:rsidR="00112F9F" w:rsidRPr="00112F9F" w:rsidRDefault="00112F9F" w:rsidP="00112F9F">
      <w:pPr>
        <w:bidi/>
        <w:jc w:val="both"/>
        <w:rPr>
          <w:rFonts w:cs="David" w:hint="cs"/>
          <w:rtl/>
        </w:rPr>
      </w:pPr>
      <w:r w:rsidRPr="00112F9F">
        <w:rPr>
          <w:rFonts w:cs="David" w:hint="cs"/>
          <w:rtl/>
        </w:rPr>
        <w:tab/>
        <w:t xml:space="preserve">פעם ראשונה נכנסת פה הגדרה של נשיאות הכנסת. עד היום השתמשו בתקנון במונח של יו"ר הכנסת והסגנים. לגבי סיעות אופוזיציה, יש כאמור הגדרה שמופיעה בפרק ראש האופוזיציה בחוק הכנסת, ופגרה. זה פשוט מסודר לפי א'-ב'. כאמור זהו סעיף חדש. </w:t>
      </w:r>
    </w:p>
    <w:p w14:paraId="5A62A369" w14:textId="77777777" w:rsidR="00112F9F" w:rsidRPr="00112F9F" w:rsidRDefault="00112F9F" w:rsidP="00112F9F">
      <w:pPr>
        <w:bidi/>
        <w:jc w:val="both"/>
        <w:rPr>
          <w:rFonts w:cs="David" w:hint="cs"/>
          <w:rtl/>
        </w:rPr>
      </w:pPr>
    </w:p>
    <w:p w14:paraId="1523EC75" w14:textId="77777777" w:rsidR="00112F9F" w:rsidRPr="00112F9F" w:rsidRDefault="00112F9F" w:rsidP="00112F9F">
      <w:pPr>
        <w:bidi/>
        <w:jc w:val="both"/>
        <w:rPr>
          <w:rFonts w:cs="David" w:hint="cs"/>
          <w:rtl/>
        </w:rPr>
      </w:pPr>
      <w:r w:rsidRPr="00112F9F">
        <w:rPr>
          <w:rFonts w:cs="David" w:hint="cs"/>
          <w:rtl/>
        </w:rPr>
        <w:tab/>
        <w:t xml:space="preserve">אחר כך אנחנו עוברים שעניינו יושב-ראש הכנסת והסגנים ליושב-ראש. אני הנחתי גם לפניכם על השולחן את ההוראות שקיימות היום בחוק הכנסת ובחוק-יסוד: הכנסת, כי זה ממש סעיפים שמשלימים הוראות שקיימות בחקיקה ראשית. כי חוק-יסוד: הכנסת, כמו שאתם יכולים לראות בסעיף 20, אומר ש"הכנסת תבחר מבין חבריה יושב-ראש וסגנים ליושב-ראש". מה שמוצע לקבוע בתקנון זה כך </w:t>
      </w:r>
      <w:r w:rsidRPr="00112F9F">
        <w:rPr>
          <w:rFonts w:cs="David"/>
          <w:rtl/>
        </w:rPr>
        <w:t>–</w:t>
      </w:r>
      <w:r w:rsidRPr="00112F9F">
        <w:rPr>
          <w:rFonts w:cs="David" w:hint="cs"/>
          <w:rtl/>
        </w:rPr>
        <w:t xml:space="preserve"> מה שמופיע אצלכם בסעיף 2 בעמוד 2: "הכנסת תבחר, בבחירות גלויות את יושב-ראש הכנסת, ואת הסגנים ליושב-ראש הכנסת, בהתאם להוראות סעיף 20 לחוק-יסוד: הכנסת. הסגנים ייבחרו בכפוף לאמור בסעיף 10 לחוק הכנסת". סעיף 10 לחוק הכנסת זה הסעיף שקובע את מספר הסגנים שכזכור בכנסת הזאת עשו הוראת שעה שהגדילה את המספר. אבל, ככלל, הוא קובע שמספר הסגנים לא יעלה על שבעה. היום זה תשעה. זה סעיף 10 לחוק הכנסת שלא נמצא פה. </w:t>
      </w:r>
    </w:p>
    <w:p w14:paraId="1E32FAE7" w14:textId="77777777" w:rsidR="00112F9F" w:rsidRPr="00112F9F" w:rsidRDefault="00112F9F" w:rsidP="00112F9F">
      <w:pPr>
        <w:bidi/>
        <w:jc w:val="both"/>
        <w:rPr>
          <w:rFonts w:cs="David" w:hint="cs"/>
          <w:rtl/>
        </w:rPr>
      </w:pPr>
    </w:p>
    <w:p w14:paraId="24D044D0" w14:textId="77777777" w:rsidR="00112F9F" w:rsidRPr="00112F9F" w:rsidRDefault="00112F9F" w:rsidP="00112F9F">
      <w:pPr>
        <w:bidi/>
        <w:jc w:val="both"/>
        <w:rPr>
          <w:rFonts w:cs="David" w:hint="cs"/>
          <w:rtl/>
        </w:rPr>
      </w:pPr>
      <w:r w:rsidRPr="00112F9F">
        <w:rPr>
          <w:rFonts w:cs="David" w:hint="cs"/>
          <w:rtl/>
        </w:rPr>
        <w:tab/>
        <w:t xml:space="preserve">אם כן, "הסגנים ייבחרו בכפוף לאמור בסעיף 10 לחוק הכנסת", שזה כאמור הגבלת המספר, "בהמלצת ועדת הכנסת". פה אני רוצה להוסיף משהו שלא כתבתי בנוסח: וכל עוד לא הוקמה בהמלצת הוועדה המסדרת. </w:t>
      </w:r>
    </w:p>
    <w:p w14:paraId="64ECB1AF" w14:textId="77777777" w:rsidR="00112F9F" w:rsidRPr="00112F9F" w:rsidRDefault="00112F9F" w:rsidP="00112F9F">
      <w:pPr>
        <w:bidi/>
        <w:jc w:val="both"/>
        <w:rPr>
          <w:rFonts w:cs="David" w:hint="cs"/>
          <w:rtl/>
        </w:rPr>
      </w:pPr>
    </w:p>
    <w:p w14:paraId="67696369"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1178F02" w14:textId="77777777" w:rsidR="00112F9F" w:rsidRPr="00112F9F" w:rsidRDefault="00112F9F" w:rsidP="00112F9F">
      <w:pPr>
        <w:bidi/>
        <w:jc w:val="both"/>
        <w:rPr>
          <w:rFonts w:cs="David" w:hint="cs"/>
          <w:u w:val="single"/>
          <w:rtl/>
        </w:rPr>
      </w:pPr>
    </w:p>
    <w:p w14:paraId="0FD60DBB" w14:textId="77777777" w:rsidR="00112F9F" w:rsidRPr="00112F9F" w:rsidRDefault="00112F9F" w:rsidP="00112F9F">
      <w:pPr>
        <w:bidi/>
        <w:jc w:val="both"/>
        <w:rPr>
          <w:rFonts w:cs="David" w:hint="cs"/>
          <w:rtl/>
        </w:rPr>
      </w:pPr>
      <w:r w:rsidRPr="00112F9F">
        <w:rPr>
          <w:rFonts w:cs="David" w:hint="cs"/>
          <w:rtl/>
        </w:rPr>
        <w:tab/>
        <w:t>כן, כן.</w:t>
      </w:r>
    </w:p>
    <w:p w14:paraId="21D975C9" w14:textId="77777777" w:rsidR="00112F9F" w:rsidRPr="00112F9F" w:rsidRDefault="00112F9F" w:rsidP="00112F9F">
      <w:pPr>
        <w:bidi/>
        <w:jc w:val="both"/>
        <w:rPr>
          <w:rFonts w:cs="David" w:hint="cs"/>
          <w:rtl/>
        </w:rPr>
      </w:pPr>
    </w:p>
    <w:p w14:paraId="2E885200"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EBE8365" w14:textId="77777777" w:rsidR="00112F9F" w:rsidRPr="00112F9F" w:rsidRDefault="00112F9F" w:rsidP="00112F9F">
      <w:pPr>
        <w:bidi/>
        <w:jc w:val="both"/>
        <w:rPr>
          <w:rFonts w:cs="David" w:hint="cs"/>
          <w:rtl/>
        </w:rPr>
      </w:pPr>
    </w:p>
    <w:p w14:paraId="2DC398C7" w14:textId="77777777" w:rsidR="00112F9F" w:rsidRPr="00112F9F" w:rsidRDefault="00112F9F" w:rsidP="00112F9F">
      <w:pPr>
        <w:bidi/>
        <w:jc w:val="both"/>
        <w:rPr>
          <w:rFonts w:cs="David" w:hint="cs"/>
          <w:rtl/>
        </w:rPr>
      </w:pPr>
      <w:r w:rsidRPr="00112F9F">
        <w:rPr>
          <w:rFonts w:cs="David" w:hint="cs"/>
          <w:rtl/>
        </w:rPr>
        <w:tab/>
        <w:t>אני פשוט שמתי לב לזה אחרי שכבר כתבתי את זה. וכאן יש איזושהי תוספת שהציע יו"ר הוועדה: בהתחשב בהרכב הסיעתי של הכנסת, ובגודל הסיעות, ובהצבעה אחת.</w:t>
      </w:r>
    </w:p>
    <w:p w14:paraId="43C8D106" w14:textId="77777777" w:rsidR="00112F9F" w:rsidRPr="00112F9F" w:rsidRDefault="00112F9F" w:rsidP="00112F9F">
      <w:pPr>
        <w:bidi/>
        <w:jc w:val="both"/>
        <w:rPr>
          <w:rFonts w:cs="David" w:hint="cs"/>
          <w:rtl/>
        </w:rPr>
      </w:pPr>
    </w:p>
    <w:p w14:paraId="0A07BF01" w14:textId="77777777" w:rsidR="00112F9F" w:rsidRPr="00112F9F" w:rsidRDefault="00112F9F" w:rsidP="00112F9F">
      <w:pPr>
        <w:bidi/>
        <w:jc w:val="both"/>
        <w:rPr>
          <w:rFonts w:cs="David" w:hint="cs"/>
          <w:rtl/>
        </w:rPr>
      </w:pPr>
      <w:r w:rsidRPr="00112F9F">
        <w:rPr>
          <w:rFonts w:cs="David" w:hint="cs"/>
          <w:u w:val="single"/>
          <w:rtl/>
        </w:rPr>
        <w:t>אברהם מיכאלי:</w:t>
      </w:r>
    </w:p>
    <w:p w14:paraId="66374B73" w14:textId="77777777" w:rsidR="00112F9F" w:rsidRPr="00112F9F" w:rsidRDefault="00112F9F" w:rsidP="00112F9F">
      <w:pPr>
        <w:bidi/>
        <w:jc w:val="both"/>
        <w:rPr>
          <w:rFonts w:cs="David" w:hint="cs"/>
          <w:rtl/>
        </w:rPr>
      </w:pPr>
    </w:p>
    <w:p w14:paraId="72565C8E" w14:textId="77777777" w:rsidR="00112F9F" w:rsidRPr="00112F9F" w:rsidRDefault="00112F9F" w:rsidP="00112F9F">
      <w:pPr>
        <w:bidi/>
        <w:jc w:val="both"/>
        <w:rPr>
          <w:rFonts w:cs="David" w:hint="cs"/>
          <w:rtl/>
        </w:rPr>
      </w:pPr>
      <w:r w:rsidRPr="00112F9F">
        <w:rPr>
          <w:rFonts w:cs="David" w:hint="cs"/>
          <w:rtl/>
        </w:rPr>
        <w:tab/>
        <w:t>למה ההדגשה של בהצבעה אחת?</w:t>
      </w:r>
    </w:p>
    <w:p w14:paraId="7629B55C" w14:textId="77777777" w:rsidR="00112F9F" w:rsidRPr="00112F9F" w:rsidRDefault="00112F9F" w:rsidP="00112F9F">
      <w:pPr>
        <w:bidi/>
        <w:jc w:val="both"/>
        <w:rPr>
          <w:rFonts w:cs="David" w:hint="cs"/>
          <w:rtl/>
        </w:rPr>
      </w:pPr>
    </w:p>
    <w:p w14:paraId="391F7B5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7CB8842" w14:textId="77777777" w:rsidR="00112F9F" w:rsidRPr="00112F9F" w:rsidRDefault="00112F9F" w:rsidP="00112F9F">
      <w:pPr>
        <w:bidi/>
        <w:jc w:val="both"/>
        <w:rPr>
          <w:rFonts w:cs="David" w:hint="cs"/>
          <w:rtl/>
        </w:rPr>
      </w:pPr>
      <w:r w:rsidRPr="00112F9F">
        <w:rPr>
          <w:rFonts w:cs="David" w:hint="cs"/>
          <w:rtl/>
        </w:rPr>
        <w:tab/>
      </w:r>
    </w:p>
    <w:p w14:paraId="263702AD" w14:textId="77777777" w:rsidR="00112F9F" w:rsidRPr="00112F9F" w:rsidRDefault="00112F9F" w:rsidP="00112F9F">
      <w:pPr>
        <w:bidi/>
        <w:jc w:val="both"/>
        <w:rPr>
          <w:rFonts w:cs="David" w:hint="cs"/>
          <w:rtl/>
        </w:rPr>
      </w:pPr>
      <w:r w:rsidRPr="00112F9F">
        <w:rPr>
          <w:rFonts w:cs="David" w:hint="cs"/>
          <w:rtl/>
        </w:rPr>
        <w:tab/>
        <w:t>כי זה לא קיים היום. היום זה לא נכתב.</w:t>
      </w:r>
    </w:p>
    <w:p w14:paraId="276E7141" w14:textId="77777777" w:rsidR="00112F9F" w:rsidRPr="00112F9F" w:rsidRDefault="00112F9F" w:rsidP="00112F9F">
      <w:pPr>
        <w:bidi/>
        <w:jc w:val="both"/>
        <w:rPr>
          <w:rFonts w:cs="David" w:hint="cs"/>
          <w:rtl/>
        </w:rPr>
      </w:pPr>
    </w:p>
    <w:p w14:paraId="52FB8C40"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7405196" w14:textId="77777777" w:rsidR="00112F9F" w:rsidRPr="00112F9F" w:rsidRDefault="00112F9F" w:rsidP="00112F9F">
      <w:pPr>
        <w:bidi/>
        <w:jc w:val="both"/>
        <w:rPr>
          <w:rFonts w:cs="David" w:hint="cs"/>
          <w:rtl/>
        </w:rPr>
      </w:pPr>
    </w:p>
    <w:p w14:paraId="1986B545" w14:textId="77777777" w:rsidR="00112F9F" w:rsidRPr="00112F9F" w:rsidRDefault="00112F9F" w:rsidP="00112F9F">
      <w:pPr>
        <w:bidi/>
        <w:jc w:val="both"/>
        <w:rPr>
          <w:rFonts w:cs="David" w:hint="cs"/>
          <w:rtl/>
        </w:rPr>
      </w:pPr>
      <w:r w:rsidRPr="00112F9F">
        <w:rPr>
          <w:rFonts w:cs="David" w:hint="cs"/>
          <w:rtl/>
        </w:rPr>
        <w:tab/>
        <w:t>הניסוח הסופי יהיה כמובן בכתיב רגיל הכול.</w:t>
      </w:r>
    </w:p>
    <w:p w14:paraId="5FE4E05F" w14:textId="77777777" w:rsidR="00112F9F" w:rsidRPr="00112F9F" w:rsidRDefault="00112F9F" w:rsidP="00112F9F">
      <w:pPr>
        <w:bidi/>
        <w:jc w:val="both"/>
        <w:rPr>
          <w:rFonts w:cs="David" w:hint="cs"/>
          <w:rtl/>
        </w:rPr>
      </w:pPr>
    </w:p>
    <w:p w14:paraId="6A80813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EE9F99D" w14:textId="77777777" w:rsidR="00112F9F" w:rsidRPr="00112F9F" w:rsidRDefault="00112F9F" w:rsidP="00112F9F">
      <w:pPr>
        <w:bidi/>
        <w:jc w:val="both"/>
        <w:rPr>
          <w:rFonts w:cs="David" w:hint="cs"/>
          <w:rtl/>
        </w:rPr>
      </w:pPr>
    </w:p>
    <w:p w14:paraId="5119E5AF" w14:textId="77777777" w:rsidR="00112F9F" w:rsidRPr="00112F9F" w:rsidRDefault="00112F9F" w:rsidP="00112F9F">
      <w:pPr>
        <w:bidi/>
        <w:jc w:val="both"/>
        <w:rPr>
          <w:rFonts w:cs="David" w:hint="cs"/>
          <w:rtl/>
        </w:rPr>
      </w:pPr>
      <w:r w:rsidRPr="00112F9F">
        <w:rPr>
          <w:rFonts w:cs="David" w:hint="cs"/>
          <w:rtl/>
        </w:rPr>
        <w:tab/>
        <w:t>כן, כן. האם אתה רוצה להסביר?</w:t>
      </w:r>
    </w:p>
    <w:p w14:paraId="698D48C2" w14:textId="77777777" w:rsidR="00112F9F" w:rsidRPr="00112F9F" w:rsidRDefault="00112F9F" w:rsidP="00112F9F">
      <w:pPr>
        <w:bidi/>
        <w:jc w:val="both"/>
        <w:rPr>
          <w:rFonts w:cs="David" w:hint="cs"/>
          <w:rtl/>
        </w:rPr>
      </w:pPr>
    </w:p>
    <w:p w14:paraId="6C2D20A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A4B83C3" w14:textId="77777777" w:rsidR="00112F9F" w:rsidRPr="00112F9F" w:rsidRDefault="00112F9F" w:rsidP="00112F9F">
      <w:pPr>
        <w:bidi/>
        <w:jc w:val="both"/>
        <w:rPr>
          <w:rFonts w:cs="David" w:hint="cs"/>
          <w:rtl/>
        </w:rPr>
      </w:pPr>
    </w:p>
    <w:p w14:paraId="5E0A8D81" w14:textId="77777777" w:rsidR="00112F9F" w:rsidRPr="00112F9F" w:rsidRDefault="00112F9F" w:rsidP="00112F9F">
      <w:pPr>
        <w:bidi/>
        <w:jc w:val="both"/>
        <w:rPr>
          <w:rFonts w:cs="David" w:hint="cs"/>
          <w:rtl/>
        </w:rPr>
      </w:pPr>
      <w:r w:rsidRPr="00112F9F">
        <w:rPr>
          <w:rFonts w:cs="David" w:hint="cs"/>
          <w:rtl/>
        </w:rPr>
        <w:tab/>
        <w:t xml:space="preserve">כן. אני אסביר מה ההיגיון. אל"ף, יש הרבה מאוד דברים שהפכו לנוהג, והם אינם בעצם בתקנון. המטרה </w:t>
      </w:r>
      <w:proofErr w:type="spellStart"/>
      <w:r w:rsidRPr="00112F9F">
        <w:rPr>
          <w:rFonts w:cs="David" w:hint="cs"/>
          <w:rtl/>
        </w:rPr>
        <w:t>היתה</w:t>
      </w:r>
      <w:proofErr w:type="spellEnd"/>
      <w:r w:rsidRPr="00112F9F">
        <w:rPr>
          <w:rFonts w:cs="David" w:hint="cs"/>
          <w:rtl/>
        </w:rPr>
        <w:t xml:space="preserve"> שאם כבר עושים, אז להכניס אותם ולכתוב אותם ברחל בתך הקטנה כדי שיהיו מעוגנים בצורה מסודרת. </w:t>
      </w:r>
    </w:p>
    <w:p w14:paraId="55E37A82" w14:textId="77777777" w:rsidR="00112F9F" w:rsidRPr="00112F9F" w:rsidRDefault="00112F9F" w:rsidP="00112F9F">
      <w:pPr>
        <w:bidi/>
        <w:jc w:val="both"/>
        <w:rPr>
          <w:rFonts w:cs="David" w:hint="cs"/>
          <w:rtl/>
        </w:rPr>
      </w:pPr>
    </w:p>
    <w:p w14:paraId="12DFB59B" w14:textId="77777777" w:rsidR="00112F9F" w:rsidRPr="00112F9F" w:rsidRDefault="00112F9F" w:rsidP="00112F9F">
      <w:pPr>
        <w:bidi/>
        <w:jc w:val="both"/>
        <w:rPr>
          <w:rFonts w:cs="David" w:hint="cs"/>
          <w:rtl/>
        </w:rPr>
      </w:pPr>
      <w:r w:rsidRPr="00112F9F">
        <w:rPr>
          <w:rFonts w:cs="David" w:hint="cs"/>
          <w:rtl/>
        </w:rPr>
        <w:tab/>
        <w:t>מעבר לכלל העקרוני שבוחרים את היושב-ראש והסגנים כפי שכתוב כמובן בחוק, מה שאנחנו עושים בפרקטיקה הוא שאנחנו בוחרים את הסגנים בהתחשב בהרכב הסיעתי. כמובן שאנחנו נותנים גם משקל לגודל הסיעות. כלומר, סיעות גדולות יש להן לפעמים שני נציגים בנשיאות, וכן הלאה. ההצבעה נעשית אן-בלוק כהצבעה אחת. כלומר, ועדת הכנסת הלוא מציעה את רשימת הסגנים, ואז מאשרים את כולם בהצבעה אחת.</w:t>
      </w:r>
    </w:p>
    <w:p w14:paraId="2B46AFC3" w14:textId="77777777" w:rsidR="00112F9F" w:rsidRPr="00112F9F" w:rsidRDefault="00112F9F" w:rsidP="00112F9F">
      <w:pPr>
        <w:bidi/>
        <w:jc w:val="both"/>
        <w:rPr>
          <w:rFonts w:cs="David" w:hint="cs"/>
          <w:rtl/>
        </w:rPr>
      </w:pPr>
    </w:p>
    <w:p w14:paraId="51D18502"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6DE88E44" w14:textId="77777777" w:rsidR="00112F9F" w:rsidRPr="00112F9F" w:rsidRDefault="00112F9F" w:rsidP="00112F9F">
      <w:pPr>
        <w:bidi/>
        <w:jc w:val="both"/>
        <w:rPr>
          <w:rFonts w:cs="David" w:hint="cs"/>
          <w:rtl/>
        </w:rPr>
      </w:pPr>
    </w:p>
    <w:p w14:paraId="0DA6C02A" w14:textId="77777777" w:rsidR="00112F9F" w:rsidRPr="00112F9F" w:rsidRDefault="00112F9F" w:rsidP="00112F9F">
      <w:pPr>
        <w:bidi/>
        <w:jc w:val="both"/>
        <w:rPr>
          <w:rFonts w:cs="David" w:hint="cs"/>
          <w:rtl/>
        </w:rPr>
      </w:pPr>
      <w:r w:rsidRPr="00112F9F">
        <w:rPr>
          <w:rFonts w:cs="David" w:hint="cs"/>
          <w:rtl/>
        </w:rPr>
        <w:tab/>
        <w:t>אבל, לפעמים זה בא באיחורים.</w:t>
      </w:r>
    </w:p>
    <w:p w14:paraId="5126CFAB" w14:textId="77777777" w:rsidR="00112F9F" w:rsidRPr="00112F9F" w:rsidRDefault="00112F9F" w:rsidP="00112F9F">
      <w:pPr>
        <w:bidi/>
        <w:jc w:val="both"/>
        <w:rPr>
          <w:rFonts w:cs="David" w:hint="cs"/>
          <w:rtl/>
        </w:rPr>
      </w:pPr>
    </w:p>
    <w:p w14:paraId="58F9A6B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C7E95C5" w14:textId="77777777" w:rsidR="00112F9F" w:rsidRPr="00112F9F" w:rsidRDefault="00112F9F" w:rsidP="00112F9F">
      <w:pPr>
        <w:bidi/>
        <w:jc w:val="both"/>
        <w:rPr>
          <w:rFonts w:cs="David" w:hint="cs"/>
          <w:rtl/>
        </w:rPr>
      </w:pPr>
    </w:p>
    <w:p w14:paraId="1F44A319" w14:textId="77777777" w:rsidR="00112F9F" w:rsidRPr="00112F9F" w:rsidRDefault="00112F9F" w:rsidP="00112F9F">
      <w:pPr>
        <w:bidi/>
        <w:jc w:val="both"/>
        <w:rPr>
          <w:rFonts w:cs="David" w:hint="cs"/>
          <w:rtl/>
        </w:rPr>
      </w:pPr>
      <w:r w:rsidRPr="00112F9F">
        <w:rPr>
          <w:rFonts w:cs="David" w:hint="cs"/>
          <w:rtl/>
        </w:rPr>
        <w:tab/>
        <w:t>לא, באיחורים אין בעיה. האם אתה שואל, האם זה לא מגביל אותך אחר כך לבצע תוספת?</w:t>
      </w:r>
    </w:p>
    <w:p w14:paraId="2731CBBA" w14:textId="77777777" w:rsidR="00112F9F" w:rsidRPr="00112F9F" w:rsidRDefault="00112F9F" w:rsidP="00112F9F">
      <w:pPr>
        <w:bidi/>
        <w:jc w:val="both"/>
        <w:rPr>
          <w:rFonts w:cs="David" w:hint="cs"/>
          <w:rtl/>
        </w:rPr>
      </w:pPr>
    </w:p>
    <w:p w14:paraId="3C6169A6"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001EDF4C" w14:textId="77777777" w:rsidR="00112F9F" w:rsidRPr="00112F9F" w:rsidRDefault="00112F9F" w:rsidP="00112F9F">
      <w:pPr>
        <w:bidi/>
        <w:jc w:val="both"/>
        <w:rPr>
          <w:rFonts w:cs="David" w:hint="cs"/>
          <w:rtl/>
        </w:rPr>
      </w:pPr>
    </w:p>
    <w:p w14:paraId="3B691FDB" w14:textId="77777777" w:rsidR="00112F9F" w:rsidRPr="00112F9F" w:rsidRDefault="00112F9F" w:rsidP="00112F9F">
      <w:pPr>
        <w:bidi/>
        <w:jc w:val="both"/>
        <w:rPr>
          <w:rFonts w:cs="David" w:hint="cs"/>
          <w:rtl/>
        </w:rPr>
      </w:pPr>
      <w:r w:rsidRPr="00112F9F">
        <w:rPr>
          <w:rFonts w:cs="David" w:hint="cs"/>
          <w:rtl/>
        </w:rPr>
        <w:tab/>
        <w:t xml:space="preserve">כן. </w:t>
      </w:r>
    </w:p>
    <w:p w14:paraId="4AF7E5B5" w14:textId="77777777" w:rsidR="00112F9F" w:rsidRPr="00112F9F" w:rsidRDefault="00112F9F" w:rsidP="00112F9F">
      <w:pPr>
        <w:bidi/>
        <w:jc w:val="both"/>
        <w:rPr>
          <w:rFonts w:cs="David" w:hint="cs"/>
          <w:rtl/>
        </w:rPr>
      </w:pPr>
    </w:p>
    <w:p w14:paraId="23342E1E" w14:textId="77777777" w:rsidR="00112F9F" w:rsidRPr="00112F9F" w:rsidRDefault="00112F9F" w:rsidP="00112F9F">
      <w:pPr>
        <w:bidi/>
        <w:jc w:val="both"/>
        <w:rPr>
          <w:rFonts w:cs="David" w:hint="cs"/>
          <w:rtl/>
        </w:rPr>
      </w:pPr>
      <w:r w:rsidRPr="00112F9F">
        <w:rPr>
          <w:rFonts w:cs="David" w:hint="cs"/>
          <w:u w:val="single"/>
          <w:rtl/>
        </w:rPr>
        <w:t>אברהם מיכאלי:</w:t>
      </w:r>
    </w:p>
    <w:p w14:paraId="23D9F4D0" w14:textId="77777777" w:rsidR="00112F9F" w:rsidRPr="00112F9F" w:rsidRDefault="00112F9F" w:rsidP="00112F9F">
      <w:pPr>
        <w:bidi/>
        <w:jc w:val="both"/>
        <w:rPr>
          <w:rFonts w:cs="David" w:hint="cs"/>
          <w:rtl/>
        </w:rPr>
      </w:pPr>
    </w:p>
    <w:p w14:paraId="7B91A713" w14:textId="77777777" w:rsidR="00112F9F" w:rsidRPr="00112F9F" w:rsidRDefault="00112F9F" w:rsidP="00112F9F">
      <w:pPr>
        <w:bidi/>
        <w:jc w:val="both"/>
        <w:rPr>
          <w:rFonts w:cs="David" w:hint="cs"/>
          <w:rtl/>
        </w:rPr>
      </w:pPr>
      <w:r w:rsidRPr="00112F9F">
        <w:rPr>
          <w:rFonts w:cs="David" w:hint="cs"/>
          <w:rtl/>
        </w:rPr>
        <w:tab/>
        <w:t>לכן, שאלתי למה בהצבעה אחת?</w:t>
      </w:r>
    </w:p>
    <w:p w14:paraId="1DC38A1A" w14:textId="77777777" w:rsidR="00112F9F" w:rsidRPr="00112F9F" w:rsidRDefault="00112F9F" w:rsidP="00112F9F">
      <w:pPr>
        <w:bidi/>
        <w:jc w:val="both"/>
        <w:rPr>
          <w:rFonts w:cs="David" w:hint="cs"/>
          <w:rtl/>
        </w:rPr>
      </w:pPr>
    </w:p>
    <w:p w14:paraId="7195C735"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1A082C33" w14:textId="77777777" w:rsidR="00112F9F" w:rsidRPr="00112F9F" w:rsidRDefault="00112F9F" w:rsidP="00112F9F">
      <w:pPr>
        <w:bidi/>
        <w:jc w:val="both"/>
        <w:rPr>
          <w:rFonts w:cs="David" w:hint="cs"/>
          <w:rtl/>
        </w:rPr>
      </w:pPr>
    </w:p>
    <w:p w14:paraId="46946264" w14:textId="77777777" w:rsidR="00112F9F" w:rsidRPr="00112F9F" w:rsidRDefault="00112F9F" w:rsidP="00112F9F">
      <w:pPr>
        <w:bidi/>
        <w:jc w:val="both"/>
        <w:rPr>
          <w:rFonts w:cs="David" w:hint="cs"/>
          <w:rtl/>
        </w:rPr>
      </w:pPr>
      <w:r w:rsidRPr="00112F9F">
        <w:rPr>
          <w:rFonts w:cs="David" w:hint="cs"/>
          <w:rtl/>
        </w:rPr>
        <w:tab/>
        <w:t xml:space="preserve">אני אפילו אזכיר שבכנסת הזאת היה מצב שהתלבטנו, ומכל מיני סיבות החלטנו כן לעשות את זה ביחד. אבל, </w:t>
      </w:r>
      <w:proofErr w:type="spellStart"/>
      <w:r w:rsidRPr="00112F9F">
        <w:rPr>
          <w:rFonts w:cs="David" w:hint="cs"/>
          <w:rtl/>
        </w:rPr>
        <w:t>היתה</w:t>
      </w:r>
      <w:proofErr w:type="spellEnd"/>
      <w:r w:rsidRPr="00112F9F">
        <w:rPr>
          <w:rFonts w:cs="David" w:hint="cs"/>
          <w:rtl/>
        </w:rPr>
        <w:t xml:space="preserve"> בהחלט אפשרות, וזה היה מאוד </w:t>
      </w:r>
      <w:proofErr w:type="spellStart"/>
      <w:r w:rsidRPr="00112F9F">
        <w:rPr>
          <w:rFonts w:cs="David" w:hint="cs"/>
          <w:rtl/>
        </w:rPr>
        <w:t>מאוד</w:t>
      </w:r>
      <w:proofErr w:type="spellEnd"/>
      <w:r w:rsidRPr="00112F9F">
        <w:rPr>
          <w:rFonts w:cs="David" w:hint="cs"/>
          <w:rtl/>
        </w:rPr>
        <w:t xml:space="preserve"> קרוב לביצוע, שבגלל שינוי המספר, למשל, שדרש שינוי חקיקה שקודם יבחרו שבעה, ואחר כך יוסיפו עוד שניים. בסוף בגלל שהתעכב השבע, והחקיקה עברה מהר, אז אמרו: זה כבר לחכות יום אחד,  בואו נחכה. אבל, אם המועמדים של הסיעות לשבע היה מתמלא מהר,  זה היה קורה בהפרשי זמן. לפעמים, סיעה מסוימת לא מסוגלת לאייש תפקיד </w:t>
      </w:r>
      <w:r w:rsidRPr="00112F9F">
        <w:rPr>
          <w:rFonts w:cs="David"/>
          <w:rtl/>
        </w:rPr>
        <w:t>–</w:t>
      </w:r>
      <w:r w:rsidRPr="00112F9F">
        <w:rPr>
          <w:rFonts w:cs="David" w:hint="cs"/>
          <w:rtl/>
        </w:rPr>
        <w:t xml:space="preserve"> גם זה קורה. לכן, אני לא יודע עד כמה נכון בתקנון להגביל את זה להצבעה אחת.</w:t>
      </w:r>
    </w:p>
    <w:p w14:paraId="458F6334" w14:textId="77777777" w:rsidR="00112F9F" w:rsidRPr="00112F9F" w:rsidRDefault="00112F9F" w:rsidP="00112F9F">
      <w:pPr>
        <w:bidi/>
        <w:jc w:val="both"/>
        <w:rPr>
          <w:rFonts w:cs="David" w:hint="cs"/>
          <w:rtl/>
        </w:rPr>
      </w:pPr>
    </w:p>
    <w:p w14:paraId="28DDA9AB" w14:textId="77777777" w:rsidR="00112F9F" w:rsidRPr="00112F9F" w:rsidRDefault="00112F9F" w:rsidP="00112F9F">
      <w:pPr>
        <w:bidi/>
        <w:jc w:val="both"/>
        <w:rPr>
          <w:rFonts w:cs="David" w:hint="cs"/>
          <w:rtl/>
        </w:rPr>
      </w:pPr>
      <w:r w:rsidRPr="00112F9F">
        <w:rPr>
          <w:rFonts w:cs="David" w:hint="cs"/>
          <w:u w:val="single"/>
          <w:rtl/>
        </w:rPr>
        <w:t>אברהם מיכאלי:</w:t>
      </w:r>
    </w:p>
    <w:p w14:paraId="5AC2CE8D" w14:textId="77777777" w:rsidR="00112F9F" w:rsidRPr="00112F9F" w:rsidRDefault="00112F9F" w:rsidP="00112F9F">
      <w:pPr>
        <w:bidi/>
        <w:jc w:val="both"/>
        <w:rPr>
          <w:rFonts w:cs="David" w:hint="cs"/>
          <w:rtl/>
        </w:rPr>
      </w:pPr>
    </w:p>
    <w:p w14:paraId="7E7AD15C" w14:textId="77777777" w:rsidR="00112F9F" w:rsidRPr="00112F9F" w:rsidRDefault="00112F9F" w:rsidP="00112F9F">
      <w:pPr>
        <w:bidi/>
        <w:jc w:val="both"/>
        <w:rPr>
          <w:rFonts w:cs="David" w:hint="cs"/>
          <w:rtl/>
        </w:rPr>
      </w:pPr>
      <w:r w:rsidRPr="00112F9F">
        <w:rPr>
          <w:rFonts w:cs="David" w:hint="cs"/>
          <w:rtl/>
        </w:rPr>
        <w:tab/>
        <w:t xml:space="preserve"> גם בקדנציה הקודמת היה עיכוב עד שמינו בסוף תוספת.</w:t>
      </w:r>
    </w:p>
    <w:p w14:paraId="48BEA3F8" w14:textId="77777777" w:rsidR="00112F9F" w:rsidRPr="00112F9F" w:rsidRDefault="00112F9F" w:rsidP="00112F9F">
      <w:pPr>
        <w:bidi/>
        <w:jc w:val="both"/>
        <w:rPr>
          <w:rFonts w:cs="David" w:hint="cs"/>
          <w:rtl/>
        </w:rPr>
      </w:pPr>
    </w:p>
    <w:p w14:paraId="54A52A26"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F4ED177" w14:textId="77777777" w:rsidR="00112F9F" w:rsidRPr="00112F9F" w:rsidRDefault="00112F9F" w:rsidP="00112F9F">
      <w:pPr>
        <w:bidi/>
        <w:jc w:val="both"/>
        <w:rPr>
          <w:rFonts w:cs="David" w:hint="cs"/>
          <w:rtl/>
        </w:rPr>
      </w:pPr>
    </w:p>
    <w:p w14:paraId="6DC69E04" w14:textId="77777777" w:rsidR="00112F9F" w:rsidRPr="00112F9F" w:rsidRDefault="00112F9F" w:rsidP="00112F9F">
      <w:pPr>
        <w:bidi/>
        <w:jc w:val="both"/>
        <w:rPr>
          <w:rFonts w:cs="David" w:hint="cs"/>
          <w:rtl/>
        </w:rPr>
      </w:pPr>
      <w:r w:rsidRPr="00112F9F">
        <w:rPr>
          <w:rFonts w:cs="David" w:hint="cs"/>
          <w:rtl/>
        </w:rPr>
        <w:tab/>
        <w:t xml:space="preserve">זה יכול להיות עניין גם פנים סיעתי. יש מחלוקת בסיעה מי יתפוס תפקיד, ואז לעכב את כל התהליך של המינויים עד שסיעה אחת תברר עניינים בתוכה, זה לפעמים לוקח זמן. </w:t>
      </w:r>
    </w:p>
    <w:p w14:paraId="77A8ECD8" w14:textId="77777777" w:rsidR="00112F9F" w:rsidRPr="00112F9F" w:rsidRDefault="00112F9F" w:rsidP="00112F9F">
      <w:pPr>
        <w:bidi/>
        <w:jc w:val="both"/>
        <w:rPr>
          <w:rFonts w:cs="David" w:hint="cs"/>
          <w:rtl/>
        </w:rPr>
      </w:pPr>
    </w:p>
    <w:p w14:paraId="2693222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5927D4C" w14:textId="77777777" w:rsidR="00112F9F" w:rsidRPr="00112F9F" w:rsidRDefault="00112F9F" w:rsidP="00112F9F">
      <w:pPr>
        <w:bidi/>
        <w:jc w:val="both"/>
        <w:rPr>
          <w:rFonts w:cs="David" w:hint="cs"/>
          <w:rtl/>
        </w:rPr>
      </w:pPr>
    </w:p>
    <w:p w14:paraId="0FDDB6DC" w14:textId="77777777" w:rsidR="00112F9F" w:rsidRPr="00112F9F" w:rsidRDefault="00112F9F" w:rsidP="00112F9F">
      <w:pPr>
        <w:bidi/>
        <w:jc w:val="both"/>
        <w:rPr>
          <w:rFonts w:cs="David" w:hint="cs"/>
          <w:rtl/>
        </w:rPr>
      </w:pPr>
      <w:r w:rsidRPr="00112F9F">
        <w:rPr>
          <w:rFonts w:cs="David" w:hint="cs"/>
          <w:rtl/>
        </w:rPr>
        <w:tab/>
        <w:t xml:space="preserve">אני חושבת שהכוונה של היו"ר לא </w:t>
      </w:r>
      <w:proofErr w:type="spellStart"/>
      <w:r w:rsidRPr="00112F9F">
        <w:rPr>
          <w:rFonts w:cs="David" w:hint="cs"/>
          <w:rtl/>
        </w:rPr>
        <w:t>היתה</w:t>
      </w:r>
      <w:proofErr w:type="spellEnd"/>
      <w:r w:rsidRPr="00112F9F">
        <w:rPr>
          <w:rFonts w:cs="David" w:hint="cs"/>
          <w:rtl/>
        </w:rPr>
        <w:t xml:space="preserve"> לעכב, אלא שאם מביאים כמה באותו יום אז יצביעו עליהם ביחד.</w:t>
      </w:r>
    </w:p>
    <w:p w14:paraId="47BCDF47" w14:textId="77777777" w:rsidR="00112F9F" w:rsidRPr="00112F9F" w:rsidRDefault="00112F9F" w:rsidP="00112F9F">
      <w:pPr>
        <w:bidi/>
        <w:jc w:val="both"/>
        <w:rPr>
          <w:rFonts w:cs="David" w:hint="cs"/>
          <w:rtl/>
        </w:rPr>
      </w:pPr>
    </w:p>
    <w:p w14:paraId="33CE79F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329C409" w14:textId="77777777" w:rsidR="00112F9F" w:rsidRPr="00112F9F" w:rsidRDefault="00112F9F" w:rsidP="00112F9F">
      <w:pPr>
        <w:bidi/>
        <w:jc w:val="both"/>
        <w:rPr>
          <w:rFonts w:cs="David" w:hint="cs"/>
          <w:rtl/>
        </w:rPr>
      </w:pPr>
    </w:p>
    <w:p w14:paraId="445255CD" w14:textId="77777777" w:rsidR="00112F9F" w:rsidRPr="00112F9F" w:rsidRDefault="00112F9F" w:rsidP="00112F9F">
      <w:pPr>
        <w:bidi/>
        <w:jc w:val="both"/>
        <w:rPr>
          <w:rFonts w:cs="David" w:hint="cs"/>
          <w:rtl/>
        </w:rPr>
      </w:pPr>
      <w:r w:rsidRPr="00112F9F">
        <w:rPr>
          <w:rFonts w:cs="David" w:hint="cs"/>
          <w:rtl/>
        </w:rPr>
        <w:tab/>
        <w:t xml:space="preserve">יש טענה אחרת אולי ש- -  </w:t>
      </w:r>
    </w:p>
    <w:p w14:paraId="25B26CB8" w14:textId="77777777" w:rsidR="00112F9F" w:rsidRPr="00112F9F" w:rsidRDefault="00112F9F" w:rsidP="00112F9F">
      <w:pPr>
        <w:bidi/>
        <w:jc w:val="both"/>
        <w:rPr>
          <w:rFonts w:cs="David" w:hint="cs"/>
          <w:rtl/>
        </w:rPr>
      </w:pPr>
    </w:p>
    <w:p w14:paraId="4901A11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E8EC04E" w14:textId="77777777" w:rsidR="00112F9F" w:rsidRPr="00112F9F" w:rsidRDefault="00112F9F" w:rsidP="00112F9F">
      <w:pPr>
        <w:bidi/>
        <w:jc w:val="both"/>
        <w:rPr>
          <w:rFonts w:cs="David" w:hint="cs"/>
          <w:rtl/>
        </w:rPr>
      </w:pPr>
    </w:p>
    <w:p w14:paraId="25746A52" w14:textId="77777777" w:rsidR="00112F9F" w:rsidRPr="00112F9F" w:rsidRDefault="00112F9F" w:rsidP="00112F9F">
      <w:pPr>
        <w:bidi/>
        <w:jc w:val="both"/>
        <w:rPr>
          <w:rFonts w:cs="David" w:hint="cs"/>
          <w:rtl/>
        </w:rPr>
      </w:pPr>
      <w:r w:rsidRPr="00112F9F">
        <w:rPr>
          <w:rFonts w:cs="David" w:hint="cs"/>
          <w:rtl/>
        </w:rPr>
        <w:tab/>
        <w:t xml:space="preserve"> - - שההצבעה היא לא אישית.</w:t>
      </w:r>
    </w:p>
    <w:p w14:paraId="7E1F9A89" w14:textId="77777777" w:rsidR="00112F9F" w:rsidRPr="00112F9F" w:rsidRDefault="00112F9F" w:rsidP="00112F9F">
      <w:pPr>
        <w:bidi/>
        <w:jc w:val="both"/>
        <w:rPr>
          <w:rFonts w:cs="David" w:hint="cs"/>
          <w:rtl/>
        </w:rPr>
      </w:pPr>
    </w:p>
    <w:p w14:paraId="1D78764E"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315F3D9E" w14:textId="77777777" w:rsidR="00112F9F" w:rsidRPr="00112F9F" w:rsidRDefault="00112F9F" w:rsidP="00112F9F">
      <w:pPr>
        <w:bidi/>
        <w:jc w:val="both"/>
        <w:rPr>
          <w:rFonts w:cs="David" w:hint="cs"/>
          <w:rtl/>
        </w:rPr>
      </w:pPr>
    </w:p>
    <w:p w14:paraId="2DCBA17A" w14:textId="77777777" w:rsidR="00112F9F" w:rsidRPr="00112F9F" w:rsidRDefault="00112F9F" w:rsidP="00112F9F">
      <w:pPr>
        <w:bidi/>
        <w:jc w:val="both"/>
        <w:rPr>
          <w:rFonts w:cs="David" w:hint="cs"/>
          <w:rtl/>
        </w:rPr>
      </w:pPr>
      <w:r w:rsidRPr="00112F9F">
        <w:rPr>
          <w:rFonts w:cs="David" w:hint="cs"/>
          <w:rtl/>
        </w:rPr>
        <w:tab/>
        <w:t xml:space="preserve">בדיוק. כשאתה עושה הצבעות כאלה אן-בלוק אז אתה מונע מחברי הכנסת את היכולת לעשות הפרדות. נניח שהם תומכים במועמד </w:t>
      </w:r>
      <w:r w:rsidRPr="00112F9F">
        <w:rPr>
          <w:rFonts w:cs="David" w:hint="cs"/>
        </w:rPr>
        <w:t>X</w:t>
      </w:r>
      <w:r w:rsidRPr="00112F9F">
        <w:rPr>
          <w:rFonts w:cs="David" w:hint="cs"/>
          <w:rtl/>
        </w:rPr>
        <w:t xml:space="preserve"> לסגן יושב-ראש, אבל לא תומכים במועמד </w:t>
      </w:r>
      <w:r w:rsidRPr="00112F9F">
        <w:rPr>
          <w:rFonts w:cs="David" w:hint="cs"/>
        </w:rPr>
        <w:t>Y</w:t>
      </w:r>
      <w:r w:rsidRPr="00112F9F">
        <w:rPr>
          <w:rFonts w:cs="David" w:hint="cs"/>
          <w:rtl/>
        </w:rPr>
        <w:t>, ואז אתה לא מאפשר להם את הזכות הזאת להביע את עמדתם האמיתית, המלאה, ביחס לבחירת הסגנים.</w:t>
      </w:r>
    </w:p>
    <w:p w14:paraId="77FE9F4E" w14:textId="77777777" w:rsidR="00112F9F" w:rsidRPr="00112F9F" w:rsidRDefault="00112F9F" w:rsidP="00112F9F">
      <w:pPr>
        <w:bidi/>
        <w:jc w:val="both"/>
        <w:rPr>
          <w:rFonts w:cs="David" w:hint="cs"/>
          <w:rtl/>
        </w:rPr>
      </w:pPr>
    </w:p>
    <w:p w14:paraId="7E32794E"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1649CD8" w14:textId="77777777" w:rsidR="00112F9F" w:rsidRPr="00112F9F" w:rsidRDefault="00112F9F" w:rsidP="00112F9F">
      <w:pPr>
        <w:bidi/>
        <w:jc w:val="both"/>
        <w:rPr>
          <w:rFonts w:cs="David" w:hint="cs"/>
          <w:rtl/>
        </w:rPr>
      </w:pPr>
    </w:p>
    <w:p w14:paraId="3BE1FFE2" w14:textId="77777777" w:rsidR="00112F9F" w:rsidRPr="00112F9F" w:rsidRDefault="00112F9F" w:rsidP="00112F9F">
      <w:pPr>
        <w:bidi/>
        <w:jc w:val="both"/>
        <w:rPr>
          <w:rFonts w:cs="David" w:hint="cs"/>
          <w:rtl/>
        </w:rPr>
      </w:pPr>
      <w:r w:rsidRPr="00112F9F">
        <w:rPr>
          <w:rFonts w:cs="David" w:hint="cs"/>
          <w:rtl/>
        </w:rPr>
        <w:tab/>
        <w:t>אבל, הנוהג הוא להצביע על רשימה כשזה רשימה. לא הצבענו על כל אחד בנפרד.</w:t>
      </w:r>
    </w:p>
    <w:p w14:paraId="68224CDA" w14:textId="77777777" w:rsidR="00112F9F" w:rsidRPr="00112F9F" w:rsidRDefault="00112F9F" w:rsidP="00112F9F">
      <w:pPr>
        <w:bidi/>
        <w:jc w:val="both"/>
        <w:rPr>
          <w:rFonts w:cs="David" w:hint="cs"/>
          <w:rtl/>
        </w:rPr>
      </w:pPr>
    </w:p>
    <w:p w14:paraId="06EB398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90B1DA8" w14:textId="77777777" w:rsidR="00112F9F" w:rsidRPr="00112F9F" w:rsidRDefault="00112F9F" w:rsidP="00112F9F">
      <w:pPr>
        <w:bidi/>
        <w:jc w:val="both"/>
        <w:rPr>
          <w:rFonts w:cs="David" w:hint="cs"/>
          <w:rtl/>
        </w:rPr>
      </w:pPr>
    </w:p>
    <w:p w14:paraId="0A7D6431" w14:textId="77777777" w:rsidR="00112F9F" w:rsidRPr="00112F9F" w:rsidRDefault="00112F9F" w:rsidP="00112F9F">
      <w:pPr>
        <w:bidi/>
        <w:jc w:val="both"/>
        <w:rPr>
          <w:rFonts w:cs="David" w:hint="cs"/>
          <w:rtl/>
        </w:rPr>
      </w:pPr>
      <w:r w:rsidRPr="00112F9F">
        <w:rPr>
          <w:rFonts w:cs="David" w:hint="cs"/>
          <w:rtl/>
        </w:rPr>
        <w:tab/>
        <w:t xml:space="preserve">נכון, ואגב יש בזה היגיון. כי הלוא הרעיון באמת שזה ישקף איזשהו הרכב רחב. כי הרי ברור שאם אני אצטרך להצביע שמית, אני לא בטוח שאני אצביע לאחמד טיבי. לא נצא מהעניין הזה כשזה יתחיל. </w:t>
      </w:r>
    </w:p>
    <w:p w14:paraId="07795B16" w14:textId="77777777" w:rsidR="00112F9F" w:rsidRPr="00112F9F" w:rsidRDefault="00112F9F" w:rsidP="00112F9F">
      <w:pPr>
        <w:bidi/>
        <w:jc w:val="both"/>
        <w:rPr>
          <w:rFonts w:cs="David" w:hint="cs"/>
          <w:rtl/>
        </w:rPr>
      </w:pPr>
    </w:p>
    <w:p w14:paraId="55A7FFB5" w14:textId="77777777" w:rsidR="00112F9F" w:rsidRPr="00112F9F" w:rsidRDefault="00112F9F" w:rsidP="00112F9F">
      <w:pPr>
        <w:keepLines/>
        <w:bidi/>
        <w:jc w:val="both"/>
        <w:rPr>
          <w:rFonts w:cs="David" w:hint="cs"/>
          <w:u w:val="single"/>
          <w:rtl/>
        </w:rPr>
      </w:pPr>
      <w:r w:rsidRPr="00112F9F">
        <w:rPr>
          <w:rFonts w:cs="David" w:hint="cs"/>
          <w:u w:val="single"/>
          <w:rtl/>
        </w:rPr>
        <w:t>ארבל אסטרחן:</w:t>
      </w:r>
    </w:p>
    <w:p w14:paraId="29099CBF" w14:textId="77777777" w:rsidR="00112F9F" w:rsidRPr="00112F9F" w:rsidRDefault="00112F9F" w:rsidP="00112F9F">
      <w:pPr>
        <w:keepLines/>
        <w:bidi/>
        <w:jc w:val="both"/>
        <w:rPr>
          <w:rFonts w:cs="David" w:hint="cs"/>
          <w:rtl/>
        </w:rPr>
      </w:pPr>
    </w:p>
    <w:p w14:paraId="70CF04A1" w14:textId="77777777" w:rsidR="00112F9F" w:rsidRPr="00112F9F" w:rsidRDefault="00112F9F" w:rsidP="00112F9F">
      <w:pPr>
        <w:keepLines/>
        <w:bidi/>
        <w:jc w:val="both"/>
        <w:rPr>
          <w:rFonts w:cs="David" w:hint="cs"/>
          <w:rtl/>
        </w:rPr>
      </w:pPr>
      <w:r w:rsidRPr="00112F9F">
        <w:rPr>
          <w:rFonts w:cs="David" w:hint="cs"/>
          <w:rtl/>
        </w:rPr>
        <w:tab/>
        <w:t>בכינון הממשלה מקובל שמצביעים בהצבעה אחת. אבל, כשמוסיפים שרים למשל, ניתנה בזמנו חוות דעת של היועצת המשפטית לכנסת שאם יש דרישה להצביע בנפרד, אז היו"ר צריך להתחשב בדרישה הזאת ולאפשר.</w:t>
      </w:r>
    </w:p>
    <w:p w14:paraId="50F18C00" w14:textId="77777777" w:rsidR="00112F9F" w:rsidRPr="00112F9F" w:rsidRDefault="00112F9F" w:rsidP="00112F9F">
      <w:pPr>
        <w:bidi/>
        <w:jc w:val="both"/>
        <w:rPr>
          <w:rFonts w:cs="David" w:hint="cs"/>
          <w:rtl/>
        </w:rPr>
      </w:pPr>
    </w:p>
    <w:p w14:paraId="5D94AB0C"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B72DD67" w14:textId="77777777" w:rsidR="00112F9F" w:rsidRPr="00112F9F" w:rsidRDefault="00112F9F" w:rsidP="00112F9F">
      <w:pPr>
        <w:bidi/>
        <w:jc w:val="both"/>
        <w:rPr>
          <w:rFonts w:cs="David" w:hint="cs"/>
          <w:rtl/>
        </w:rPr>
      </w:pPr>
    </w:p>
    <w:p w14:paraId="70A47D6D" w14:textId="77777777" w:rsidR="00112F9F" w:rsidRPr="00112F9F" w:rsidRDefault="00112F9F" w:rsidP="00112F9F">
      <w:pPr>
        <w:bidi/>
        <w:jc w:val="both"/>
        <w:rPr>
          <w:rFonts w:cs="David" w:hint="cs"/>
          <w:rtl/>
        </w:rPr>
      </w:pPr>
      <w:r w:rsidRPr="00112F9F">
        <w:rPr>
          <w:rFonts w:cs="David" w:hint="cs"/>
          <w:rtl/>
        </w:rPr>
        <w:tab/>
        <w:t>אז אולי אנחנו נכתוב שזה יהיה בהצבעה אחת, אלא אם קבעה ועדת הכנסת אחרת. זאת אומרת, נקבע את זה ככלל, ונשאיר פה איזשהו - - -</w:t>
      </w:r>
    </w:p>
    <w:p w14:paraId="716CA399" w14:textId="77777777" w:rsidR="00112F9F" w:rsidRPr="00112F9F" w:rsidRDefault="00112F9F" w:rsidP="00112F9F">
      <w:pPr>
        <w:bidi/>
        <w:jc w:val="both"/>
        <w:rPr>
          <w:rFonts w:cs="David" w:hint="cs"/>
          <w:rtl/>
        </w:rPr>
      </w:pPr>
    </w:p>
    <w:p w14:paraId="6FCD1F16"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B2E8E99" w14:textId="77777777" w:rsidR="00112F9F" w:rsidRPr="00112F9F" w:rsidRDefault="00112F9F" w:rsidP="00112F9F">
      <w:pPr>
        <w:bidi/>
        <w:jc w:val="both"/>
        <w:rPr>
          <w:rFonts w:cs="David" w:hint="cs"/>
          <w:rtl/>
        </w:rPr>
      </w:pPr>
    </w:p>
    <w:p w14:paraId="342143F2" w14:textId="77777777" w:rsidR="00112F9F" w:rsidRPr="00112F9F" w:rsidRDefault="00112F9F" w:rsidP="00112F9F">
      <w:pPr>
        <w:bidi/>
        <w:jc w:val="both"/>
        <w:rPr>
          <w:rFonts w:cs="David" w:hint="cs"/>
          <w:rtl/>
        </w:rPr>
      </w:pPr>
      <w:r w:rsidRPr="00112F9F">
        <w:rPr>
          <w:rFonts w:cs="David" w:hint="cs"/>
          <w:rtl/>
        </w:rPr>
        <w:tab/>
        <w:t>ארבל, איך זה נעשה עד היום כשהיו מביאים סגנים - - -</w:t>
      </w:r>
    </w:p>
    <w:p w14:paraId="7B3875E0" w14:textId="77777777" w:rsidR="00112F9F" w:rsidRPr="00112F9F" w:rsidRDefault="00112F9F" w:rsidP="00112F9F">
      <w:pPr>
        <w:bidi/>
        <w:jc w:val="both"/>
        <w:rPr>
          <w:rFonts w:cs="David" w:hint="cs"/>
          <w:rtl/>
        </w:rPr>
      </w:pPr>
    </w:p>
    <w:p w14:paraId="400EFFD8"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A79E9D9" w14:textId="77777777" w:rsidR="00112F9F" w:rsidRPr="00112F9F" w:rsidRDefault="00112F9F" w:rsidP="00112F9F">
      <w:pPr>
        <w:bidi/>
        <w:jc w:val="both"/>
        <w:rPr>
          <w:rFonts w:cs="David" w:hint="cs"/>
          <w:rtl/>
        </w:rPr>
      </w:pPr>
    </w:p>
    <w:p w14:paraId="520CDE48" w14:textId="77777777" w:rsidR="00112F9F" w:rsidRPr="00112F9F" w:rsidRDefault="00112F9F" w:rsidP="00112F9F">
      <w:pPr>
        <w:bidi/>
        <w:jc w:val="both"/>
        <w:rPr>
          <w:rFonts w:cs="David" w:hint="cs"/>
          <w:rtl/>
        </w:rPr>
      </w:pPr>
      <w:r w:rsidRPr="00112F9F">
        <w:rPr>
          <w:rFonts w:cs="David" w:hint="cs"/>
          <w:rtl/>
        </w:rPr>
        <w:tab/>
        <w:t xml:space="preserve">הכלל צריך להיות שמצביעים בהצבעה אחת, זה הכלל. הכלל לא יכול להיות שיתחילו להצביע אחד </w:t>
      </w:r>
      <w:proofErr w:type="spellStart"/>
      <w:r w:rsidRPr="00112F9F">
        <w:rPr>
          <w:rFonts w:cs="David" w:hint="cs"/>
          <w:rtl/>
        </w:rPr>
        <w:t>אחד</w:t>
      </w:r>
      <w:proofErr w:type="spellEnd"/>
      <w:r w:rsidRPr="00112F9F">
        <w:rPr>
          <w:rFonts w:cs="David" w:hint="cs"/>
          <w:rtl/>
        </w:rPr>
        <w:t>, זה גם לא טוב.</w:t>
      </w:r>
    </w:p>
    <w:p w14:paraId="52B84FB0" w14:textId="77777777" w:rsidR="00112F9F" w:rsidRPr="00112F9F" w:rsidRDefault="00112F9F" w:rsidP="00112F9F">
      <w:pPr>
        <w:bidi/>
        <w:jc w:val="both"/>
        <w:rPr>
          <w:rFonts w:cs="David" w:hint="cs"/>
          <w:rtl/>
        </w:rPr>
      </w:pPr>
    </w:p>
    <w:p w14:paraId="03D6037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45058C7" w14:textId="77777777" w:rsidR="00112F9F" w:rsidRPr="00112F9F" w:rsidRDefault="00112F9F" w:rsidP="00112F9F">
      <w:pPr>
        <w:bidi/>
        <w:jc w:val="both"/>
        <w:rPr>
          <w:rFonts w:cs="David" w:hint="cs"/>
          <w:rtl/>
        </w:rPr>
      </w:pPr>
    </w:p>
    <w:p w14:paraId="596AB4FD" w14:textId="77777777" w:rsidR="00112F9F" w:rsidRPr="00112F9F" w:rsidRDefault="00112F9F" w:rsidP="00112F9F">
      <w:pPr>
        <w:bidi/>
        <w:jc w:val="both"/>
        <w:rPr>
          <w:rFonts w:cs="David" w:hint="cs"/>
          <w:rtl/>
        </w:rPr>
      </w:pPr>
      <w:r w:rsidRPr="00112F9F">
        <w:rPr>
          <w:rFonts w:cs="David" w:hint="cs"/>
          <w:rtl/>
        </w:rPr>
        <w:tab/>
        <w:t xml:space="preserve">אני חושבת שזה היה בהצבעה אחת. </w:t>
      </w:r>
    </w:p>
    <w:p w14:paraId="6DAE40EC" w14:textId="77777777" w:rsidR="00112F9F" w:rsidRPr="00112F9F" w:rsidRDefault="00112F9F" w:rsidP="00112F9F">
      <w:pPr>
        <w:bidi/>
        <w:jc w:val="both"/>
        <w:rPr>
          <w:rFonts w:cs="David" w:hint="cs"/>
          <w:rtl/>
        </w:rPr>
      </w:pPr>
    </w:p>
    <w:p w14:paraId="50FD96F8"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B957E0A" w14:textId="77777777" w:rsidR="00112F9F" w:rsidRPr="00112F9F" w:rsidRDefault="00112F9F" w:rsidP="00112F9F">
      <w:pPr>
        <w:bidi/>
        <w:jc w:val="both"/>
        <w:rPr>
          <w:rFonts w:cs="David" w:hint="cs"/>
          <w:rtl/>
        </w:rPr>
      </w:pPr>
    </w:p>
    <w:p w14:paraId="21110639" w14:textId="77777777" w:rsidR="00112F9F" w:rsidRPr="00112F9F" w:rsidRDefault="00112F9F" w:rsidP="00112F9F">
      <w:pPr>
        <w:bidi/>
        <w:jc w:val="both"/>
        <w:rPr>
          <w:rFonts w:cs="David" w:hint="cs"/>
          <w:rtl/>
        </w:rPr>
      </w:pPr>
      <w:r w:rsidRPr="00112F9F">
        <w:rPr>
          <w:rFonts w:cs="David" w:hint="cs"/>
          <w:rtl/>
        </w:rPr>
        <w:tab/>
        <w:t>היה בהצבעה אחת בעבר? אם זה כך היה גם בעבר אז זה לא שלא היה.</w:t>
      </w:r>
    </w:p>
    <w:p w14:paraId="25288237" w14:textId="77777777" w:rsidR="00112F9F" w:rsidRPr="00112F9F" w:rsidRDefault="00112F9F" w:rsidP="00112F9F">
      <w:pPr>
        <w:bidi/>
        <w:jc w:val="both"/>
        <w:rPr>
          <w:rFonts w:cs="David" w:hint="cs"/>
          <w:rtl/>
        </w:rPr>
      </w:pPr>
    </w:p>
    <w:p w14:paraId="1E1832BA"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215ECCA2" w14:textId="77777777" w:rsidR="00112F9F" w:rsidRPr="00112F9F" w:rsidRDefault="00112F9F" w:rsidP="00112F9F">
      <w:pPr>
        <w:bidi/>
        <w:jc w:val="both"/>
        <w:rPr>
          <w:rFonts w:cs="David" w:hint="cs"/>
          <w:rtl/>
        </w:rPr>
      </w:pPr>
    </w:p>
    <w:p w14:paraId="4CDD2C22" w14:textId="77777777" w:rsidR="00112F9F" w:rsidRPr="00112F9F" w:rsidRDefault="00112F9F" w:rsidP="00112F9F">
      <w:pPr>
        <w:bidi/>
        <w:jc w:val="both"/>
        <w:rPr>
          <w:rFonts w:cs="David" w:hint="cs"/>
          <w:rtl/>
        </w:rPr>
      </w:pPr>
      <w:r w:rsidRPr="00112F9F">
        <w:rPr>
          <w:rFonts w:cs="David" w:hint="cs"/>
          <w:rtl/>
        </w:rPr>
        <w:tab/>
        <w:t>אני מסכים שכשכל המועמדים באים באותו יום אז זה צריך להיות בהצבעה אחת. מצד שני, לפעמים לא כל ה- - -</w:t>
      </w:r>
    </w:p>
    <w:p w14:paraId="5BF2E08D" w14:textId="77777777" w:rsidR="00112F9F" w:rsidRPr="00112F9F" w:rsidRDefault="00112F9F" w:rsidP="00112F9F">
      <w:pPr>
        <w:bidi/>
        <w:jc w:val="both"/>
        <w:rPr>
          <w:rFonts w:cs="David" w:hint="cs"/>
          <w:rtl/>
        </w:rPr>
      </w:pPr>
    </w:p>
    <w:p w14:paraId="0F9D770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6EB763F" w14:textId="77777777" w:rsidR="00112F9F" w:rsidRPr="00112F9F" w:rsidRDefault="00112F9F" w:rsidP="00112F9F">
      <w:pPr>
        <w:bidi/>
        <w:jc w:val="both"/>
        <w:rPr>
          <w:rFonts w:cs="David" w:hint="cs"/>
          <w:rtl/>
        </w:rPr>
      </w:pPr>
    </w:p>
    <w:p w14:paraId="322425A8" w14:textId="77777777" w:rsidR="00112F9F" w:rsidRPr="00112F9F" w:rsidRDefault="00112F9F" w:rsidP="00112F9F">
      <w:pPr>
        <w:bidi/>
        <w:jc w:val="both"/>
        <w:rPr>
          <w:rFonts w:cs="David" w:hint="cs"/>
          <w:rtl/>
        </w:rPr>
      </w:pPr>
      <w:r w:rsidRPr="00112F9F">
        <w:rPr>
          <w:rFonts w:cs="David" w:hint="cs"/>
          <w:rtl/>
        </w:rPr>
        <w:tab/>
        <w:t>לא, אז אולי נגיד: ואם התקיימה באותו יום הצבעה על מספר מועמדים - - -</w:t>
      </w:r>
    </w:p>
    <w:p w14:paraId="2FC55E8C" w14:textId="77777777" w:rsidR="00112F9F" w:rsidRPr="00112F9F" w:rsidRDefault="00112F9F" w:rsidP="00112F9F">
      <w:pPr>
        <w:bidi/>
        <w:jc w:val="both"/>
        <w:rPr>
          <w:rFonts w:cs="David" w:hint="cs"/>
          <w:rtl/>
        </w:rPr>
      </w:pPr>
    </w:p>
    <w:p w14:paraId="41C8E365"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2C87EEB" w14:textId="77777777" w:rsidR="00112F9F" w:rsidRPr="00112F9F" w:rsidRDefault="00112F9F" w:rsidP="00112F9F">
      <w:pPr>
        <w:bidi/>
        <w:jc w:val="both"/>
        <w:rPr>
          <w:rFonts w:cs="David" w:hint="cs"/>
          <w:rtl/>
        </w:rPr>
      </w:pPr>
    </w:p>
    <w:p w14:paraId="70B9E66B" w14:textId="77777777" w:rsidR="00112F9F" w:rsidRPr="00112F9F" w:rsidRDefault="00112F9F" w:rsidP="00112F9F">
      <w:pPr>
        <w:bidi/>
        <w:jc w:val="both"/>
        <w:rPr>
          <w:rFonts w:cs="David" w:hint="cs"/>
          <w:rtl/>
        </w:rPr>
      </w:pPr>
      <w:r w:rsidRPr="00112F9F">
        <w:rPr>
          <w:rFonts w:cs="David" w:hint="cs"/>
          <w:rtl/>
        </w:rPr>
        <w:tab/>
        <w:t xml:space="preserve">הצבעה אחת על כל המועמדים שצריכים להיות מאושרים באותו מועד </w:t>
      </w:r>
      <w:r w:rsidRPr="00112F9F">
        <w:rPr>
          <w:rFonts w:cs="David"/>
          <w:rtl/>
        </w:rPr>
        <w:t>–</w:t>
      </w:r>
      <w:r w:rsidRPr="00112F9F">
        <w:rPr>
          <w:rFonts w:cs="David" w:hint="cs"/>
          <w:rtl/>
        </w:rPr>
        <w:t xml:space="preserve"> משהו כזה. ואז זה יאפשר את הפיצול של ה- - -</w:t>
      </w:r>
    </w:p>
    <w:p w14:paraId="26C98A0A" w14:textId="77777777" w:rsidR="00112F9F" w:rsidRPr="00112F9F" w:rsidRDefault="00112F9F" w:rsidP="00112F9F">
      <w:pPr>
        <w:bidi/>
        <w:jc w:val="both"/>
        <w:rPr>
          <w:rFonts w:cs="David" w:hint="cs"/>
          <w:rtl/>
        </w:rPr>
      </w:pPr>
    </w:p>
    <w:p w14:paraId="1CC15C27"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0F918B0" w14:textId="77777777" w:rsidR="00112F9F" w:rsidRPr="00112F9F" w:rsidRDefault="00112F9F" w:rsidP="00112F9F">
      <w:pPr>
        <w:bidi/>
        <w:jc w:val="both"/>
        <w:rPr>
          <w:rFonts w:cs="David" w:hint="cs"/>
          <w:rtl/>
        </w:rPr>
      </w:pPr>
    </w:p>
    <w:p w14:paraId="2F34ED95" w14:textId="77777777" w:rsidR="00112F9F" w:rsidRPr="00112F9F" w:rsidRDefault="00112F9F" w:rsidP="00112F9F">
      <w:pPr>
        <w:bidi/>
        <w:jc w:val="both"/>
        <w:rPr>
          <w:rFonts w:cs="David" w:hint="cs"/>
          <w:rtl/>
        </w:rPr>
      </w:pPr>
      <w:r w:rsidRPr="00112F9F">
        <w:rPr>
          <w:rFonts w:cs="David" w:hint="cs"/>
          <w:rtl/>
        </w:rPr>
        <w:tab/>
        <w:t>בסדר, אין בעיות. אבל, הכלל צריך להיות שההצבעה היא לא אישית, אלא מצביעים על איזושהי רשימה מוסכמת.</w:t>
      </w:r>
    </w:p>
    <w:p w14:paraId="1C8B3836" w14:textId="77777777" w:rsidR="00112F9F" w:rsidRPr="00112F9F" w:rsidRDefault="00112F9F" w:rsidP="00112F9F">
      <w:pPr>
        <w:bidi/>
        <w:jc w:val="both"/>
        <w:rPr>
          <w:rFonts w:cs="David" w:hint="cs"/>
          <w:rtl/>
        </w:rPr>
      </w:pPr>
    </w:p>
    <w:p w14:paraId="23F8233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16CE123" w14:textId="77777777" w:rsidR="00112F9F" w:rsidRPr="00112F9F" w:rsidRDefault="00112F9F" w:rsidP="00112F9F">
      <w:pPr>
        <w:bidi/>
        <w:jc w:val="both"/>
        <w:rPr>
          <w:rFonts w:cs="David" w:hint="cs"/>
          <w:rtl/>
        </w:rPr>
      </w:pPr>
    </w:p>
    <w:p w14:paraId="4905A680" w14:textId="77777777" w:rsidR="00112F9F" w:rsidRPr="00112F9F" w:rsidRDefault="00112F9F" w:rsidP="00112F9F">
      <w:pPr>
        <w:bidi/>
        <w:jc w:val="both"/>
        <w:rPr>
          <w:rFonts w:cs="David" w:hint="cs"/>
          <w:rtl/>
        </w:rPr>
      </w:pPr>
      <w:r w:rsidRPr="00112F9F">
        <w:rPr>
          <w:rFonts w:cs="David" w:hint="cs"/>
          <w:rtl/>
        </w:rPr>
        <w:tab/>
        <w:t>ואם אחר כך מביאים אחד או שניים בנפרד, אין בעיה להביא בנפרד.</w:t>
      </w:r>
    </w:p>
    <w:p w14:paraId="78D14B79" w14:textId="77777777" w:rsidR="00112F9F" w:rsidRPr="00112F9F" w:rsidRDefault="00112F9F" w:rsidP="00112F9F">
      <w:pPr>
        <w:bidi/>
        <w:jc w:val="both"/>
        <w:rPr>
          <w:rFonts w:cs="David" w:hint="cs"/>
          <w:rtl/>
        </w:rPr>
      </w:pPr>
    </w:p>
    <w:p w14:paraId="1049577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8AE6466" w14:textId="77777777" w:rsidR="00112F9F" w:rsidRPr="00112F9F" w:rsidRDefault="00112F9F" w:rsidP="00112F9F">
      <w:pPr>
        <w:bidi/>
        <w:jc w:val="both"/>
        <w:rPr>
          <w:rFonts w:cs="David" w:hint="cs"/>
          <w:rtl/>
        </w:rPr>
      </w:pPr>
    </w:p>
    <w:p w14:paraId="054E7EEA" w14:textId="77777777" w:rsidR="00112F9F" w:rsidRPr="00112F9F" w:rsidRDefault="00112F9F" w:rsidP="00112F9F">
      <w:pPr>
        <w:bidi/>
        <w:jc w:val="both"/>
        <w:rPr>
          <w:rFonts w:cs="David" w:hint="cs"/>
          <w:rtl/>
        </w:rPr>
      </w:pPr>
      <w:r w:rsidRPr="00112F9F">
        <w:rPr>
          <w:rFonts w:cs="David" w:hint="cs"/>
          <w:rtl/>
        </w:rPr>
        <w:tab/>
        <w:t>אני חושב שפה זה חשוב, כי אז תקבל תוצאה מעוותת לגמרי בסוף בהרכב.</w:t>
      </w:r>
    </w:p>
    <w:p w14:paraId="2F679307" w14:textId="77777777" w:rsidR="00112F9F" w:rsidRPr="00112F9F" w:rsidRDefault="00112F9F" w:rsidP="00112F9F">
      <w:pPr>
        <w:bidi/>
        <w:jc w:val="both"/>
        <w:rPr>
          <w:rFonts w:cs="David" w:hint="cs"/>
          <w:rtl/>
        </w:rPr>
      </w:pPr>
    </w:p>
    <w:p w14:paraId="338039FA"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93CFBC5" w14:textId="77777777" w:rsidR="00112F9F" w:rsidRPr="00112F9F" w:rsidRDefault="00112F9F" w:rsidP="00112F9F">
      <w:pPr>
        <w:bidi/>
        <w:jc w:val="both"/>
        <w:rPr>
          <w:rFonts w:cs="David" w:hint="cs"/>
          <w:rtl/>
        </w:rPr>
      </w:pPr>
    </w:p>
    <w:p w14:paraId="13938724" w14:textId="77777777" w:rsidR="00112F9F" w:rsidRPr="00112F9F" w:rsidRDefault="00112F9F" w:rsidP="00112F9F">
      <w:pPr>
        <w:bidi/>
        <w:jc w:val="both"/>
        <w:rPr>
          <w:rFonts w:cs="David" w:hint="cs"/>
          <w:rtl/>
        </w:rPr>
      </w:pPr>
      <w:r w:rsidRPr="00112F9F">
        <w:rPr>
          <w:rFonts w:cs="David" w:hint="cs"/>
          <w:rtl/>
        </w:rPr>
        <w:tab/>
        <w:t xml:space="preserve">אנחנו כבר נכנסנו לעומק העניין של הסגנים. היות ואני גם אצטרך לצאת באמצע, אם כבר אנחנו מדברים על הסגנים, אני ארצה להעלות סוגיה שהיא כבדה לתקנון. היא יותר קשורה לחקיקה, אבל היא נובעת מדברי הימים של הכנסת, וממה שאפילו נדמה לי שקרה פה בכנסת הקודמת. זוהי הסוגיה של רוטציות בתפקידי סגנים. כי היום בשונה מראשי הוועדות, סגני יו"ר הכנסת הם כמו יו"ר הכנסת. הם מוחלפים רק בתהליך מאוד </w:t>
      </w:r>
      <w:proofErr w:type="spellStart"/>
      <w:r w:rsidRPr="00112F9F">
        <w:rPr>
          <w:rFonts w:cs="David" w:hint="cs"/>
          <w:rtl/>
        </w:rPr>
        <w:t>מאוד</w:t>
      </w:r>
      <w:proofErr w:type="spellEnd"/>
      <w:r w:rsidRPr="00112F9F">
        <w:rPr>
          <w:rFonts w:cs="David" w:hint="cs"/>
          <w:rtl/>
        </w:rPr>
        <w:t xml:space="preserve"> ייחודי.</w:t>
      </w:r>
    </w:p>
    <w:p w14:paraId="1DB42A00" w14:textId="77777777" w:rsidR="00112F9F" w:rsidRPr="00112F9F" w:rsidRDefault="00112F9F" w:rsidP="00112F9F">
      <w:pPr>
        <w:bidi/>
        <w:jc w:val="both"/>
        <w:rPr>
          <w:rFonts w:cs="David" w:hint="cs"/>
          <w:rtl/>
        </w:rPr>
      </w:pPr>
    </w:p>
    <w:p w14:paraId="23BC052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F1DDFF6" w14:textId="77777777" w:rsidR="00112F9F" w:rsidRPr="00112F9F" w:rsidRDefault="00112F9F" w:rsidP="00112F9F">
      <w:pPr>
        <w:bidi/>
        <w:jc w:val="both"/>
        <w:rPr>
          <w:rFonts w:cs="David" w:hint="cs"/>
          <w:rtl/>
        </w:rPr>
      </w:pPr>
    </w:p>
    <w:p w14:paraId="3825CED0" w14:textId="77777777" w:rsidR="00112F9F" w:rsidRPr="00112F9F" w:rsidRDefault="00112F9F" w:rsidP="00112F9F">
      <w:pPr>
        <w:bidi/>
        <w:jc w:val="both"/>
        <w:rPr>
          <w:rFonts w:cs="David" w:hint="cs"/>
          <w:rtl/>
        </w:rPr>
      </w:pPr>
      <w:r w:rsidRPr="00112F9F">
        <w:rPr>
          <w:rFonts w:cs="David" w:hint="cs"/>
          <w:rtl/>
        </w:rPr>
        <w:tab/>
        <w:t>אם הם מתפטרים, או הדחה - - -</w:t>
      </w:r>
    </w:p>
    <w:p w14:paraId="1D7BD183" w14:textId="77777777" w:rsidR="00112F9F" w:rsidRPr="00112F9F" w:rsidRDefault="00112F9F" w:rsidP="00112F9F">
      <w:pPr>
        <w:bidi/>
        <w:jc w:val="both"/>
        <w:rPr>
          <w:rFonts w:cs="David" w:hint="cs"/>
          <w:rtl/>
        </w:rPr>
      </w:pPr>
    </w:p>
    <w:p w14:paraId="32216129"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4599422D" w14:textId="77777777" w:rsidR="00112F9F" w:rsidRPr="00112F9F" w:rsidRDefault="00112F9F" w:rsidP="00112F9F">
      <w:pPr>
        <w:bidi/>
        <w:jc w:val="both"/>
        <w:rPr>
          <w:rFonts w:cs="David" w:hint="cs"/>
          <w:rtl/>
        </w:rPr>
      </w:pPr>
    </w:p>
    <w:p w14:paraId="238CA1D9" w14:textId="77777777" w:rsidR="00112F9F" w:rsidRPr="00112F9F" w:rsidRDefault="00112F9F" w:rsidP="00112F9F">
      <w:pPr>
        <w:bidi/>
        <w:jc w:val="both"/>
        <w:rPr>
          <w:rFonts w:cs="David" w:hint="cs"/>
          <w:rtl/>
        </w:rPr>
      </w:pPr>
      <w:r w:rsidRPr="00112F9F">
        <w:rPr>
          <w:rFonts w:cs="David" w:hint="cs"/>
          <w:rtl/>
        </w:rPr>
        <w:tab/>
        <w:t>לא, אם הם לא מתפטרים.</w:t>
      </w:r>
    </w:p>
    <w:p w14:paraId="6529D214" w14:textId="77777777" w:rsidR="00112F9F" w:rsidRPr="00112F9F" w:rsidRDefault="00112F9F" w:rsidP="00112F9F">
      <w:pPr>
        <w:bidi/>
        <w:jc w:val="both"/>
        <w:rPr>
          <w:rFonts w:cs="David" w:hint="cs"/>
          <w:rtl/>
        </w:rPr>
      </w:pPr>
    </w:p>
    <w:p w14:paraId="106D37B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8FF10EA" w14:textId="77777777" w:rsidR="00112F9F" w:rsidRPr="00112F9F" w:rsidRDefault="00112F9F" w:rsidP="00112F9F">
      <w:pPr>
        <w:bidi/>
        <w:jc w:val="both"/>
        <w:rPr>
          <w:rFonts w:cs="David" w:hint="cs"/>
          <w:rtl/>
        </w:rPr>
      </w:pPr>
    </w:p>
    <w:p w14:paraId="7C38CC01" w14:textId="77777777" w:rsidR="00112F9F" w:rsidRPr="00112F9F" w:rsidRDefault="00112F9F" w:rsidP="00112F9F">
      <w:pPr>
        <w:bidi/>
        <w:jc w:val="both"/>
        <w:rPr>
          <w:rFonts w:cs="David" w:hint="cs"/>
          <w:rtl/>
        </w:rPr>
      </w:pPr>
      <w:r w:rsidRPr="00112F9F">
        <w:rPr>
          <w:rFonts w:cs="David" w:hint="cs"/>
          <w:rtl/>
        </w:rPr>
        <w:tab/>
        <w:t>אז העברה מכהונה מאוד קשה.</w:t>
      </w:r>
    </w:p>
    <w:p w14:paraId="29F72AE4" w14:textId="77777777" w:rsidR="00112F9F" w:rsidRPr="00112F9F" w:rsidRDefault="00112F9F" w:rsidP="00112F9F">
      <w:pPr>
        <w:bidi/>
        <w:jc w:val="both"/>
        <w:rPr>
          <w:rFonts w:cs="David" w:hint="cs"/>
          <w:rtl/>
        </w:rPr>
      </w:pPr>
    </w:p>
    <w:p w14:paraId="0A352F4B"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5640825" w14:textId="77777777" w:rsidR="00112F9F" w:rsidRPr="00112F9F" w:rsidRDefault="00112F9F" w:rsidP="00112F9F">
      <w:pPr>
        <w:bidi/>
        <w:jc w:val="both"/>
        <w:rPr>
          <w:rFonts w:cs="David" w:hint="cs"/>
          <w:rtl/>
        </w:rPr>
      </w:pPr>
    </w:p>
    <w:p w14:paraId="59993A3F" w14:textId="77777777" w:rsidR="00112F9F" w:rsidRPr="00112F9F" w:rsidRDefault="00112F9F" w:rsidP="00112F9F">
      <w:pPr>
        <w:bidi/>
        <w:jc w:val="both"/>
        <w:rPr>
          <w:rFonts w:cs="David" w:hint="cs"/>
          <w:rtl/>
        </w:rPr>
      </w:pPr>
      <w:r w:rsidRPr="00112F9F">
        <w:rPr>
          <w:rFonts w:cs="David" w:hint="cs"/>
          <w:rtl/>
        </w:rPr>
        <w:tab/>
        <w:t xml:space="preserve">זה אפשרי, אבל קשה. אני מכיר מספר דוגמאות ומספר סיפורים במיוחד כשהוסיפו תפקיד של סגן לסיעות הקטנות. זה קרה גם בקואליציה וגם באופוזיציה. מבחינה זו אין פה שום משמעות קואליציונית או אופוזיציונית. או אפילו מחלוקת בתוך סיעות. </w:t>
      </w:r>
      <w:proofErr w:type="spellStart"/>
      <w:r w:rsidRPr="00112F9F">
        <w:rPr>
          <w:rFonts w:cs="David" w:hint="cs"/>
          <w:rtl/>
        </w:rPr>
        <w:t>היתה</w:t>
      </w:r>
      <w:proofErr w:type="spellEnd"/>
      <w:r w:rsidRPr="00112F9F">
        <w:rPr>
          <w:rFonts w:cs="David" w:hint="cs"/>
          <w:rtl/>
        </w:rPr>
        <w:t xml:space="preserve"> רוטציה פנים סיעתית, כאשר בסופו של דבר אדם שנתמנה סירב להתפטר, ואז נוצר כאן פלונטר. נדמה לי שאפילו בכנסת הקודמת זה קרה בתוך סיעות ערביות, אם אני זוכר נכון.</w:t>
      </w:r>
    </w:p>
    <w:p w14:paraId="665C75AD" w14:textId="77777777" w:rsidR="00112F9F" w:rsidRPr="00112F9F" w:rsidRDefault="00112F9F" w:rsidP="00112F9F">
      <w:pPr>
        <w:bidi/>
        <w:jc w:val="both"/>
        <w:rPr>
          <w:rFonts w:cs="David" w:hint="cs"/>
          <w:rtl/>
        </w:rPr>
      </w:pPr>
    </w:p>
    <w:p w14:paraId="041B522E" w14:textId="77777777" w:rsidR="00112F9F" w:rsidRPr="00112F9F" w:rsidRDefault="00112F9F" w:rsidP="00112F9F">
      <w:pPr>
        <w:bidi/>
        <w:jc w:val="both"/>
        <w:rPr>
          <w:rFonts w:cs="David" w:hint="cs"/>
          <w:u w:val="single"/>
          <w:rtl/>
        </w:rPr>
      </w:pPr>
      <w:r w:rsidRPr="00112F9F">
        <w:rPr>
          <w:rFonts w:cs="David" w:hint="cs"/>
          <w:u w:val="single"/>
          <w:rtl/>
        </w:rPr>
        <w:t xml:space="preserve">סגן מזכיר הכנסת ירדנה </w:t>
      </w:r>
      <w:proofErr w:type="spellStart"/>
      <w:r w:rsidRPr="00112F9F">
        <w:rPr>
          <w:rFonts w:cs="David" w:hint="cs"/>
          <w:u w:val="single"/>
          <w:rtl/>
        </w:rPr>
        <w:t>מלר</w:t>
      </w:r>
      <w:proofErr w:type="spellEnd"/>
      <w:r w:rsidRPr="00112F9F">
        <w:rPr>
          <w:rFonts w:cs="David" w:hint="cs"/>
          <w:u w:val="single"/>
          <w:rtl/>
        </w:rPr>
        <w:t xml:space="preserve"> הורוביץ:</w:t>
      </w:r>
    </w:p>
    <w:p w14:paraId="272C6A81" w14:textId="77777777" w:rsidR="00112F9F" w:rsidRPr="00112F9F" w:rsidRDefault="00112F9F" w:rsidP="00112F9F">
      <w:pPr>
        <w:bidi/>
        <w:jc w:val="both"/>
        <w:rPr>
          <w:rFonts w:cs="David" w:hint="cs"/>
          <w:rtl/>
        </w:rPr>
      </w:pPr>
    </w:p>
    <w:p w14:paraId="6DFEAEC0" w14:textId="77777777" w:rsidR="00112F9F" w:rsidRPr="00112F9F" w:rsidRDefault="00112F9F" w:rsidP="00112F9F">
      <w:pPr>
        <w:bidi/>
        <w:jc w:val="both"/>
        <w:rPr>
          <w:rFonts w:cs="David" w:hint="cs"/>
          <w:rtl/>
        </w:rPr>
      </w:pPr>
      <w:r w:rsidRPr="00112F9F">
        <w:rPr>
          <w:rFonts w:cs="David" w:hint="cs"/>
          <w:rtl/>
        </w:rPr>
        <w:tab/>
        <w:t>דהאמשה וברכה.</w:t>
      </w:r>
    </w:p>
    <w:p w14:paraId="5E82FE6C" w14:textId="77777777" w:rsidR="00112F9F" w:rsidRPr="00112F9F" w:rsidRDefault="00112F9F" w:rsidP="00112F9F">
      <w:pPr>
        <w:bidi/>
        <w:jc w:val="both"/>
        <w:rPr>
          <w:rFonts w:cs="David" w:hint="cs"/>
          <w:rtl/>
        </w:rPr>
      </w:pPr>
    </w:p>
    <w:p w14:paraId="62676D0B"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4CF29D8" w14:textId="77777777" w:rsidR="00112F9F" w:rsidRPr="00112F9F" w:rsidRDefault="00112F9F" w:rsidP="00112F9F">
      <w:pPr>
        <w:bidi/>
        <w:jc w:val="both"/>
        <w:rPr>
          <w:rFonts w:cs="David" w:hint="cs"/>
          <w:rtl/>
        </w:rPr>
      </w:pPr>
    </w:p>
    <w:p w14:paraId="0A851E10" w14:textId="77777777" w:rsidR="00112F9F" w:rsidRPr="00112F9F" w:rsidRDefault="00112F9F" w:rsidP="00112F9F">
      <w:pPr>
        <w:bidi/>
        <w:jc w:val="both"/>
        <w:rPr>
          <w:rFonts w:cs="David" w:hint="cs"/>
          <w:rtl/>
        </w:rPr>
      </w:pPr>
      <w:r w:rsidRPr="00112F9F">
        <w:rPr>
          <w:rFonts w:cs="David" w:hint="cs"/>
          <w:rtl/>
        </w:rPr>
        <w:tab/>
        <w:t>זו בעיה. בוועדות יש מנגנון. ועדת הכנסת מתכנסת, מקבלת החלטה, ואז כל הסכמי הרוטציה מכובדים. לגבי יו"ר הכנסת אין צורך בזה, כי בדרך כלל אין רוטציות ביו"ר הכנסת. זה תפקיד אחד לכל ארבע שנים, ובעל סמליות גדולה. סגני יו"ר הכנסת הם כמו ראשי ועדות, כמו תפקידים רבים בכנסת. היעדר המנגנון הזה של חילופין בהמלצה של ועדת הכנסת, ובאישור המליאה, הוא בעיניי מאוד בעייתי כי הוא גורם ללא מעט מצבים שאין פתרון חוקי להם, והסיעות רבות וטוענים שלא קוים הסכם, ואין דרך לאכוף את זה. זאת כאשר כל הסכמי רוטציה, בדרך כלל ועדת הכנסת יודעת לאכוף אותם, ושוב לא משנה קואליציה-אופוזיציה. יש דרכים לאכוף את מה שהוועדה המסדרת מחליטה. היו כבר מצבים שיו"ר ועדה ניסה לסרב להתפטר, ובסופו של דבר זה נפתר. הוא משך את זה קצת לפה, וקצת לשם. אבל, תמיד היה לזה פתרון. פה אין לזה פתרון בחוק. לכן, אני הייתי מציע אם כבר נזקקנו לכל הסוגיה הזאת, לשקול שינוי חקיקה ביוזמת ועדת - - -</w:t>
      </w:r>
    </w:p>
    <w:p w14:paraId="2FDEF014" w14:textId="77777777" w:rsidR="00112F9F" w:rsidRPr="00112F9F" w:rsidRDefault="00112F9F" w:rsidP="00112F9F">
      <w:pPr>
        <w:bidi/>
        <w:jc w:val="both"/>
        <w:rPr>
          <w:rFonts w:cs="David" w:hint="cs"/>
          <w:rtl/>
        </w:rPr>
      </w:pPr>
    </w:p>
    <w:p w14:paraId="16AD05D0"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6C4A82D" w14:textId="77777777" w:rsidR="00112F9F" w:rsidRPr="00112F9F" w:rsidRDefault="00112F9F" w:rsidP="00112F9F">
      <w:pPr>
        <w:bidi/>
        <w:jc w:val="both"/>
        <w:rPr>
          <w:rFonts w:cs="David" w:hint="cs"/>
          <w:rtl/>
        </w:rPr>
      </w:pPr>
    </w:p>
    <w:p w14:paraId="41746EE2" w14:textId="77777777" w:rsidR="00112F9F" w:rsidRPr="00112F9F" w:rsidRDefault="00112F9F" w:rsidP="00112F9F">
      <w:pPr>
        <w:bidi/>
        <w:jc w:val="both"/>
        <w:rPr>
          <w:rFonts w:cs="David" w:hint="cs"/>
          <w:rtl/>
        </w:rPr>
      </w:pPr>
      <w:r w:rsidRPr="00112F9F">
        <w:rPr>
          <w:rFonts w:cs="David" w:hint="cs"/>
          <w:rtl/>
        </w:rPr>
        <w:tab/>
        <w:t>כן, כי זה מחייב לפי מה שאני רואה שינוי חקיקה של 20(ד).</w:t>
      </w:r>
    </w:p>
    <w:p w14:paraId="2ACEB835" w14:textId="77777777" w:rsidR="00112F9F" w:rsidRPr="00112F9F" w:rsidRDefault="00112F9F" w:rsidP="00112F9F">
      <w:pPr>
        <w:bidi/>
        <w:jc w:val="both"/>
        <w:rPr>
          <w:rFonts w:cs="David" w:hint="cs"/>
          <w:rtl/>
        </w:rPr>
      </w:pPr>
    </w:p>
    <w:p w14:paraId="577D968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803B71F" w14:textId="77777777" w:rsidR="00112F9F" w:rsidRPr="00112F9F" w:rsidRDefault="00112F9F" w:rsidP="00112F9F">
      <w:pPr>
        <w:bidi/>
        <w:jc w:val="both"/>
        <w:rPr>
          <w:rFonts w:cs="David" w:hint="cs"/>
          <w:rtl/>
        </w:rPr>
      </w:pPr>
    </w:p>
    <w:p w14:paraId="1194D517" w14:textId="77777777" w:rsidR="00112F9F" w:rsidRPr="00112F9F" w:rsidRDefault="00112F9F" w:rsidP="00112F9F">
      <w:pPr>
        <w:bidi/>
        <w:jc w:val="both"/>
        <w:rPr>
          <w:rFonts w:cs="David" w:hint="cs"/>
          <w:rtl/>
        </w:rPr>
      </w:pPr>
      <w:r w:rsidRPr="00112F9F">
        <w:rPr>
          <w:rFonts w:cs="David" w:hint="cs"/>
          <w:rtl/>
        </w:rPr>
        <w:tab/>
        <w:t>כן, אבל אם זה באמת עניין של רוטציה יכול להיות שאפשר לקבוע, ואז בתקנון זה לא ייחשב העברה מכהונה, אלא שכשהכנסת בוחרת סגן, היא רשאית לבחור אותו לתקופה.</w:t>
      </w:r>
    </w:p>
    <w:p w14:paraId="15BF8902" w14:textId="77777777" w:rsidR="00112F9F" w:rsidRPr="00112F9F" w:rsidRDefault="00112F9F" w:rsidP="00112F9F">
      <w:pPr>
        <w:bidi/>
        <w:jc w:val="both"/>
        <w:rPr>
          <w:rFonts w:cs="David" w:hint="cs"/>
          <w:rtl/>
        </w:rPr>
      </w:pPr>
    </w:p>
    <w:p w14:paraId="6FF7C74C"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0FA5A9F2" w14:textId="77777777" w:rsidR="00112F9F" w:rsidRPr="00112F9F" w:rsidRDefault="00112F9F" w:rsidP="00112F9F">
      <w:pPr>
        <w:bidi/>
        <w:jc w:val="both"/>
        <w:rPr>
          <w:rFonts w:cs="David" w:hint="cs"/>
          <w:rtl/>
        </w:rPr>
      </w:pPr>
    </w:p>
    <w:p w14:paraId="61755BCA" w14:textId="77777777" w:rsidR="00112F9F" w:rsidRPr="00112F9F" w:rsidRDefault="00112F9F" w:rsidP="00112F9F">
      <w:pPr>
        <w:bidi/>
        <w:jc w:val="both"/>
        <w:rPr>
          <w:rFonts w:cs="David" w:hint="cs"/>
          <w:rtl/>
        </w:rPr>
      </w:pPr>
      <w:r w:rsidRPr="00112F9F">
        <w:rPr>
          <w:rFonts w:cs="David" w:hint="cs"/>
          <w:rtl/>
        </w:rPr>
        <w:tab/>
        <w:t>אבל, לא תמיד התאריכים סגורים מראש.</w:t>
      </w:r>
    </w:p>
    <w:p w14:paraId="6E4F3B08" w14:textId="77777777" w:rsidR="00112F9F" w:rsidRPr="00112F9F" w:rsidRDefault="00112F9F" w:rsidP="00112F9F">
      <w:pPr>
        <w:bidi/>
        <w:jc w:val="both"/>
        <w:rPr>
          <w:rFonts w:cs="David" w:hint="cs"/>
          <w:rtl/>
        </w:rPr>
      </w:pPr>
    </w:p>
    <w:p w14:paraId="70989C43"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9AFA802" w14:textId="77777777" w:rsidR="00112F9F" w:rsidRPr="00112F9F" w:rsidRDefault="00112F9F" w:rsidP="00112F9F">
      <w:pPr>
        <w:bidi/>
        <w:jc w:val="both"/>
        <w:rPr>
          <w:rFonts w:cs="David" w:hint="cs"/>
          <w:u w:val="single"/>
          <w:rtl/>
        </w:rPr>
      </w:pPr>
    </w:p>
    <w:p w14:paraId="52CD1D55" w14:textId="77777777" w:rsidR="00112F9F" w:rsidRPr="00112F9F" w:rsidRDefault="00112F9F" w:rsidP="00112F9F">
      <w:pPr>
        <w:bidi/>
        <w:jc w:val="both"/>
        <w:rPr>
          <w:rFonts w:cs="David" w:hint="cs"/>
          <w:rtl/>
        </w:rPr>
      </w:pPr>
      <w:r w:rsidRPr="00112F9F">
        <w:rPr>
          <w:rFonts w:cs="David" w:hint="cs"/>
          <w:rtl/>
        </w:rPr>
        <w:tab/>
        <w:t>לא, היא לא אומרת לסגור מראש את התקופה. אבל, לכתוב שזה שהיא רשאית.</w:t>
      </w:r>
    </w:p>
    <w:p w14:paraId="21EB2018" w14:textId="77777777" w:rsidR="00112F9F" w:rsidRPr="00112F9F" w:rsidRDefault="00112F9F" w:rsidP="00112F9F">
      <w:pPr>
        <w:bidi/>
        <w:jc w:val="both"/>
        <w:rPr>
          <w:rFonts w:cs="David" w:hint="cs"/>
          <w:rtl/>
        </w:rPr>
      </w:pPr>
    </w:p>
    <w:p w14:paraId="543B06D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7835DCB" w14:textId="77777777" w:rsidR="00112F9F" w:rsidRPr="00112F9F" w:rsidRDefault="00112F9F" w:rsidP="00112F9F">
      <w:pPr>
        <w:bidi/>
        <w:jc w:val="both"/>
        <w:rPr>
          <w:rFonts w:cs="David" w:hint="cs"/>
          <w:rtl/>
        </w:rPr>
      </w:pPr>
    </w:p>
    <w:p w14:paraId="05B22B36" w14:textId="77777777" w:rsidR="00112F9F" w:rsidRPr="00112F9F" w:rsidRDefault="00112F9F" w:rsidP="00112F9F">
      <w:pPr>
        <w:bidi/>
        <w:jc w:val="both"/>
        <w:rPr>
          <w:rFonts w:cs="David" w:hint="cs"/>
          <w:rtl/>
        </w:rPr>
      </w:pPr>
      <w:r w:rsidRPr="00112F9F">
        <w:rPr>
          <w:rFonts w:cs="David" w:hint="cs"/>
          <w:rtl/>
        </w:rPr>
        <w:tab/>
        <w:t>אבל, אז צריך לדעת את זה כשהוא נבחר.</w:t>
      </w:r>
    </w:p>
    <w:p w14:paraId="1F3070D7" w14:textId="77777777" w:rsidR="00112F9F" w:rsidRPr="00112F9F" w:rsidRDefault="00112F9F" w:rsidP="00112F9F">
      <w:pPr>
        <w:bidi/>
        <w:jc w:val="both"/>
        <w:rPr>
          <w:rFonts w:cs="David" w:hint="cs"/>
          <w:rtl/>
        </w:rPr>
      </w:pPr>
    </w:p>
    <w:p w14:paraId="2065A0C1"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5D4CBE0" w14:textId="77777777" w:rsidR="00112F9F" w:rsidRPr="00112F9F" w:rsidRDefault="00112F9F" w:rsidP="00112F9F">
      <w:pPr>
        <w:bidi/>
        <w:jc w:val="both"/>
        <w:rPr>
          <w:rFonts w:cs="David" w:hint="cs"/>
          <w:rtl/>
        </w:rPr>
      </w:pPr>
    </w:p>
    <w:p w14:paraId="7F9E4050" w14:textId="77777777" w:rsidR="00112F9F" w:rsidRPr="00112F9F" w:rsidRDefault="00112F9F" w:rsidP="00112F9F">
      <w:pPr>
        <w:bidi/>
        <w:jc w:val="both"/>
        <w:rPr>
          <w:rFonts w:cs="David" w:hint="cs"/>
          <w:rtl/>
        </w:rPr>
      </w:pPr>
      <w:r w:rsidRPr="00112F9F">
        <w:rPr>
          <w:rFonts w:cs="David" w:hint="cs"/>
          <w:rtl/>
        </w:rPr>
        <w:tab/>
        <w:t>אני חושב שצריכים להשוות את סגני יו"ר הכנסת לראשי ועדות.  חוץ מזה שזה דורש אישור כל המליאה, בשונה מראשי ועדות.</w:t>
      </w:r>
    </w:p>
    <w:p w14:paraId="75164BA6" w14:textId="77777777" w:rsidR="00112F9F" w:rsidRPr="00112F9F" w:rsidRDefault="00112F9F" w:rsidP="00112F9F">
      <w:pPr>
        <w:bidi/>
        <w:jc w:val="both"/>
        <w:rPr>
          <w:rFonts w:cs="David" w:hint="cs"/>
          <w:rtl/>
        </w:rPr>
      </w:pPr>
    </w:p>
    <w:p w14:paraId="7361129E"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6E142637" w14:textId="77777777" w:rsidR="00112F9F" w:rsidRPr="00112F9F" w:rsidRDefault="00112F9F" w:rsidP="00112F9F">
      <w:pPr>
        <w:bidi/>
        <w:jc w:val="both"/>
        <w:rPr>
          <w:rFonts w:cs="David" w:hint="cs"/>
          <w:rtl/>
        </w:rPr>
      </w:pPr>
    </w:p>
    <w:p w14:paraId="160AFEB3" w14:textId="77777777" w:rsidR="00112F9F" w:rsidRPr="00112F9F" w:rsidRDefault="00112F9F" w:rsidP="00112F9F">
      <w:pPr>
        <w:bidi/>
        <w:jc w:val="both"/>
        <w:rPr>
          <w:rFonts w:cs="David" w:hint="cs"/>
          <w:rtl/>
        </w:rPr>
      </w:pPr>
      <w:r w:rsidRPr="00112F9F">
        <w:rPr>
          <w:rFonts w:cs="David" w:hint="cs"/>
          <w:rtl/>
        </w:rPr>
        <w:tab/>
        <w:t>אנחנו דיברנו על זה בצוות המקצועי. אתה צודק שהיות וכתבנו שזה בהתחשב בהרכב הסיעתי ובגודל הסיעות, היות ובמהלך קדנציה יכולים להתרחש שינויים גם בהרכב הסיעתי וגם בגודל הסיעות - - -</w:t>
      </w:r>
    </w:p>
    <w:p w14:paraId="3ED9D01A" w14:textId="77777777" w:rsidR="00112F9F" w:rsidRPr="00112F9F" w:rsidRDefault="00112F9F" w:rsidP="00112F9F">
      <w:pPr>
        <w:bidi/>
        <w:jc w:val="both"/>
        <w:rPr>
          <w:rFonts w:cs="David" w:hint="cs"/>
          <w:rtl/>
        </w:rPr>
      </w:pPr>
    </w:p>
    <w:p w14:paraId="45113C54"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414435E9" w14:textId="77777777" w:rsidR="00112F9F" w:rsidRPr="00112F9F" w:rsidRDefault="00112F9F" w:rsidP="00112F9F">
      <w:pPr>
        <w:bidi/>
        <w:jc w:val="both"/>
        <w:rPr>
          <w:rFonts w:cs="David" w:hint="cs"/>
          <w:rtl/>
        </w:rPr>
      </w:pPr>
    </w:p>
    <w:p w14:paraId="70D50BDA" w14:textId="77777777" w:rsidR="00112F9F" w:rsidRPr="00112F9F" w:rsidRDefault="00112F9F" w:rsidP="00112F9F">
      <w:pPr>
        <w:bidi/>
        <w:jc w:val="both"/>
        <w:rPr>
          <w:rFonts w:cs="David" w:hint="cs"/>
          <w:rtl/>
        </w:rPr>
      </w:pPr>
      <w:r w:rsidRPr="00112F9F">
        <w:rPr>
          <w:rFonts w:cs="David" w:hint="cs"/>
          <w:rtl/>
        </w:rPr>
        <w:tab/>
        <w:t>גם חלוקות אופוזיציה-קואליציה משתנות לפעמים.</w:t>
      </w:r>
    </w:p>
    <w:p w14:paraId="38348CBA" w14:textId="77777777" w:rsidR="00112F9F" w:rsidRPr="00112F9F" w:rsidRDefault="00112F9F" w:rsidP="00112F9F">
      <w:pPr>
        <w:bidi/>
        <w:jc w:val="both"/>
        <w:rPr>
          <w:rFonts w:cs="David" w:hint="cs"/>
          <w:rtl/>
        </w:rPr>
      </w:pPr>
    </w:p>
    <w:p w14:paraId="53079003"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642CB820" w14:textId="77777777" w:rsidR="00112F9F" w:rsidRPr="00112F9F" w:rsidRDefault="00112F9F" w:rsidP="00112F9F">
      <w:pPr>
        <w:bidi/>
        <w:jc w:val="both"/>
        <w:rPr>
          <w:rFonts w:cs="David" w:hint="cs"/>
          <w:rtl/>
        </w:rPr>
      </w:pPr>
    </w:p>
    <w:p w14:paraId="22A09931" w14:textId="77777777" w:rsidR="00112F9F" w:rsidRPr="00112F9F" w:rsidRDefault="00112F9F" w:rsidP="00112F9F">
      <w:pPr>
        <w:bidi/>
        <w:jc w:val="both"/>
        <w:rPr>
          <w:rFonts w:cs="David" w:hint="cs"/>
          <w:rtl/>
        </w:rPr>
      </w:pPr>
      <w:r w:rsidRPr="00112F9F">
        <w:rPr>
          <w:rFonts w:cs="David" w:hint="cs"/>
          <w:rtl/>
        </w:rPr>
        <w:tab/>
        <w:t xml:space="preserve">נכון, ואנשים שמייצגים היום סיעה מסוימת פתאום יכולים למצוא את עצמם במהלכה של הכנסת מייצגים סיעה אחרת. שוחחנו על כך עם יושב-ראש הכנסת, והוא היה בדעה שלא לפגוע במצב הקיים. לכן, אני רק מבקש שאם העניין עולה, אז אולי חבר הכנסת </w:t>
      </w:r>
      <w:proofErr w:type="spellStart"/>
      <w:r w:rsidRPr="00112F9F">
        <w:rPr>
          <w:rFonts w:cs="David" w:hint="cs"/>
          <w:rtl/>
        </w:rPr>
        <w:t>אלקין</w:t>
      </w:r>
      <w:proofErr w:type="spellEnd"/>
      <w:r w:rsidRPr="00112F9F">
        <w:rPr>
          <w:rFonts w:cs="David" w:hint="cs"/>
          <w:rtl/>
        </w:rPr>
        <w:t xml:space="preserve"> וחבר הכנסת יריב </w:t>
      </w:r>
      <w:proofErr w:type="spellStart"/>
      <w:r w:rsidRPr="00112F9F">
        <w:rPr>
          <w:rFonts w:cs="David" w:hint="cs"/>
          <w:rtl/>
        </w:rPr>
        <w:t>לוין</w:t>
      </w:r>
      <w:proofErr w:type="spellEnd"/>
      <w:r w:rsidRPr="00112F9F">
        <w:rPr>
          <w:rFonts w:cs="David" w:hint="cs"/>
          <w:rtl/>
        </w:rPr>
        <w:t xml:space="preserve"> יחליפו דברים עם יושב-ראש הכנסת בעניין הזה כי היה לו חשוב לא לפגוע, כי אני במפורש </w:t>
      </w:r>
      <w:proofErr w:type="spellStart"/>
      <w:r w:rsidRPr="00112F9F">
        <w:rPr>
          <w:rFonts w:cs="David" w:hint="cs"/>
          <w:rtl/>
        </w:rPr>
        <w:t>העלאתי</w:t>
      </w:r>
      <w:proofErr w:type="spellEnd"/>
      <w:r w:rsidRPr="00112F9F">
        <w:rPr>
          <w:rFonts w:cs="David" w:hint="cs"/>
          <w:rtl/>
        </w:rPr>
        <w:t xml:space="preserve"> בפניו את הסוגיה הזאת.</w:t>
      </w:r>
    </w:p>
    <w:p w14:paraId="0621A00E" w14:textId="77777777" w:rsidR="00112F9F" w:rsidRPr="00112F9F" w:rsidRDefault="00112F9F" w:rsidP="00112F9F">
      <w:pPr>
        <w:bidi/>
        <w:jc w:val="both"/>
        <w:rPr>
          <w:rFonts w:cs="David" w:hint="cs"/>
          <w:rtl/>
        </w:rPr>
      </w:pPr>
    </w:p>
    <w:p w14:paraId="5305F5D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6B591F3" w14:textId="77777777" w:rsidR="00112F9F" w:rsidRPr="00112F9F" w:rsidRDefault="00112F9F" w:rsidP="00112F9F">
      <w:pPr>
        <w:bidi/>
        <w:jc w:val="both"/>
        <w:rPr>
          <w:rFonts w:cs="David" w:hint="cs"/>
          <w:rtl/>
        </w:rPr>
      </w:pPr>
    </w:p>
    <w:p w14:paraId="1EACE462" w14:textId="77777777" w:rsidR="00112F9F" w:rsidRPr="00112F9F" w:rsidRDefault="00112F9F" w:rsidP="00112F9F">
      <w:pPr>
        <w:bidi/>
        <w:jc w:val="both"/>
        <w:rPr>
          <w:rFonts w:cs="David" w:hint="cs"/>
          <w:rtl/>
        </w:rPr>
      </w:pPr>
      <w:r w:rsidRPr="00112F9F">
        <w:rPr>
          <w:rFonts w:cs="David" w:hint="cs"/>
          <w:rtl/>
        </w:rPr>
        <w:tab/>
        <w:t>זה נכון שאפשר להפריד בין היו"ר לבין הסגנים. זה מחייב תיקון חקיקה אם אתה לא רוצה שמלכתחילה --- לכמה זמן.</w:t>
      </w:r>
    </w:p>
    <w:p w14:paraId="69C2338E" w14:textId="77777777" w:rsidR="00112F9F" w:rsidRPr="00112F9F" w:rsidRDefault="00112F9F" w:rsidP="00112F9F">
      <w:pPr>
        <w:bidi/>
        <w:jc w:val="both"/>
        <w:rPr>
          <w:rFonts w:cs="David" w:hint="cs"/>
          <w:rtl/>
        </w:rPr>
      </w:pPr>
    </w:p>
    <w:p w14:paraId="5A40B204"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EFA1EB6" w14:textId="77777777" w:rsidR="00112F9F" w:rsidRPr="00112F9F" w:rsidRDefault="00112F9F" w:rsidP="00112F9F">
      <w:pPr>
        <w:bidi/>
        <w:jc w:val="both"/>
        <w:rPr>
          <w:rFonts w:cs="David" w:hint="cs"/>
          <w:rtl/>
        </w:rPr>
      </w:pPr>
      <w:r w:rsidRPr="00112F9F">
        <w:rPr>
          <w:rFonts w:cs="David" w:hint="cs"/>
          <w:rtl/>
        </w:rPr>
        <w:tab/>
      </w:r>
    </w:p>
    <w:p w14:paraId="5C793576" w14:textId="77777777" w:rsidR="00112F9F" w:rsidRPr="00112F9F" w:rsidRDefault="00112F9F" w:rsidP="00112F9F">
      <w:pPr>
        <w:bidi/>
        <w:jc w:val="both"/>
        <w:rPr>
          <w:rFonts w:cs="David" w:hint="cs"/>
          <w:rtl/>
        </w:rPr>
      </w:pPr>
      <w:r w:rsidRPr="00112F9F">
        <w:rPr>
          <w:rFonts w:cs="David" w:hint="cs"/>
          <w:rtl/>
        </w:rPr>
        <w:tab/>
        <w:t>אגב, לא חוק-יסוד, כי חוק-יסוד לא קובע את התהליכים של ההחלפה, חוק רגיל.</w:t>
      </w:r>
    </w:p>
    <w:p w14:paraId="3104C7C2" w14:textId="77777777" w:rsidR="00112F9F" w:rsidRPr="00112F9F" w:rsidRDefault="00112F9F" w:rsidP="00112F9F">
      <w:pPr>
        <w:bidi/>
        <w:jc w:val="both"/>
        <w:rPr>
          <w:rFonts w:cs="David" w:hint="cs"/>
          <w:rtl/>
        </w:rPr>
      </w:pPr>
    </w:p>
    <w:p w14:paraId="1F7039C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F65CBD5" w14:textId="77777777" w:rsidR="00112F9F" w:rsidRPr="00112F9F" w:rsidRDefault="00112F9F" w:rsidP="00112F9F">
      <w:pPr>
        <w:bidi/>
        <w:jc w:val="both"/>
        <w:rPr>
          <w:rFonts w:cs="David" w:hint="cs"/>
          <w:rtl/>
        </w:rPr>
      </w:pPr>
    </w:p>
    <w:p w14:paraId="6F496EDC" w14:textId="77777777" w:rsidR="00112F9F" w:rsidRPr="00112F9F" w:rsidRDefault="00112F9F" w:rsidP="00112F9F">
      <w:pPr>
        <w:bidi/>
        <w:jc w:val="both"/>
        <w:rPr>
          <w:rFonts w:cs="David" w:hint="cs"/>
          <w:rtl/>
        </w:rPr>
      </w:pPr>
      <w:r w:rsidRPr="00112F9F">
        <w:rPr>
          <w:rFonts w:cs="David" w:hint="cs"/>
          <w:rtl/>
        </w:rPr>
        <w:tab/>
        <w:t>אבל, חוק-היסוד אומר שאם זה נחשב העברה של הסגן, תראה כתוב בחוק-היסוד שצריך 61.</w:t>
      </w:r>
    </w:p>
    <w:p w14:paraId="6F2EEEDF" w14:textId="77777777" w:rsidR="00112F9F" w:rsidRPr="00112F9F" w:rsidRDefault="00112F9F" w:rsidP="00112F9F">
      <w:pPr>
        <w:bidi/>
        <w:jc w:val="both"/>
        <w:rPr>
          <w:rFonts w:cs="David" w:hint="cs"/>
          <w:rtl/>
        </w:rPr>
      </w:pPr>
    </w:p>
    <w:p w14:paraId="768ED213"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601E26D9" w14:textId="77777777" w:rsidR="00112F9F" w:rsidRPr="00112F9F" w:rsidRDefault="00112F9F" w:rsidP="00112F9F">
      <w:pPr>
        <w:bidi/>
        <w:jc w:val="both"/>
        <w:rPr>
          <w:rFonts w:cs="David" w:hint="cs"/>
          <w:u w:val="single"/>
          <w:rtl/>
        </w:rPr>
      </w:pPr>
    </w:p>
    <w:p w14:paraId="7FC54E16" w14:textId="77777777" w:rsidR="00112F9F" w:rsidRPr="00112F9F" w:rsidRDefault="00112F9F" w:rsidP="00112F9F">
      <w:pPr>
        <w:bidi/>
        <w:jc w:val="both"/>
        <w:rPr>
          <w:rFonts w:cs="David" w:hint="cs"/>
          <w:rtl/>
        </w:rPr>
      </w:pPr>
      <w:r w:rsidRPr="00112F9F">
        <w:rPr>
          <w:rFonts w:cs="David" w:hint="cs"/>
          <w:rtl/>
        </w:rPr>
        <w:tab/>
        <w:t>אגב, זה פחות מטריד, למרות שזה שאלה אם צריך רוב רגיל או רוב של - - -</w:t>
      </w:r>
    </w:p>
    <w:p w14:paraId="4F519A7A" w14:textId="77777777" w:rsidR="00112F9F" w:rsidRPr="00112F9F" w:rsidRDefault="00112F9F" w:rsidP="00112F9F">
      <w:pPr>
        <w:bidi/>
        <w:jc w:val="both"/>
        <w:rPr>
          <w:rFonts w:cs="David" w:hint="cs"/>
          <w:rtl/>
        </w:rPr>
      </w:pPr>
    </w:p>
    <w:p w14:paraId="08A0172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0A53566" w14:textId="77777777" w:rsidR="00112F9F" w:rsidRPr="00112F9F" w:rsidRDefault="00112F9F" w:rsidP="00112F9F">
      <w:pPr>
        <w:bidi/>
        <w:jc w:val="both"/>
        <w:rPr>
          <w:rFonts w:cs="David" w:hint="cs"/>
          <w:rtl/>
        </w:rPr>
      </w:pPr>
      <w:r w:rsidRPr="00112F9F">
        <w:rPr>
          <w:rFonts w:cs="David" w:hint="cs"/>
          <w:rtl/>
        </w:rPr>
        <w:tab/>
      </w:r>
    </w:p>
    <w:p w14:paraId="5CFE31B1" w14:textId="77777777" w:rsidR="00112F9F" w:rsidRPr="00112F9F" w:rsidRDefault="00112F9F" w:rsidP="00112F9F">
      <w:pPr>
        <w:bidi/>
        <w:jc w:val="both"/>
        <w:rPr>
          <w:rFonts w:cs="David" w:hint="cs"/>
          <w:rtl/>
        </w:rPr>
      </w:pPr>
      <w:r w:rsidRPr="00112F9F">
        <w:rPr>
          <w:rFonts w:cs="David" w:hint="cs"/>
          <w:rtl/>
        </w:rPr>
        <w:tab/>
        <w:t>אבל, אם זה משהו שהוא בהסכמה, ונצטרך 61 אז - - -</w:t>
      </w:r>
    </w:p>
    <w:p w14:paraId="1EC53084" w14:textId="77777777" w:rsidR="00112F9F" w:rsidRPr="00112F9F" w:rsidRDefault="00112F9F" w:rsidP="00112F9F">
      <w:pPr>
        <w:bidi/>
        <w:jc w:val="both"/>
        <w:rPr>
          <w:rFonts w:cs="David" w:hint="cs"/>
          <w:rtl/>
        </w:rPr>
      </w:pPr>
    </w:p>
    <w:p w14:paraId="0DE2F566"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6ECFB6E" w14:textId="77777777" w:rsidR="00112F9F" w:rsidRPr="00112F9F" w:rsidRDefault="00112F9F" w:rsidP="00112F9F">
      <w:pPr>
        <w:bidi/>
        <w:jc w:val="both"/>
        <w:rPr>
          <w:rFonts w:cs="David" w:hint="cs"/>
          <w:rtl/>
        </w:rPr>
      </w:pPr>
    </w:p>
    <w:p w14:paraId="5C769FB3" w14:textId="77777777" w:rsidR="00112F9F" w:rsidRPr="00112F9F" w:rsidRDefault="00112F9F" w:rsidP="00112F9F">
      <w:pPr>
        <w:bidi/>
        <w:jc w:val="both"/>
        <w:rPr>
          <w:rFonts w:cs="David" w:hint="cs"/>
          <w:rtl/>
        </w:rPr>
      </w:pPr>
      <w:r w:rsidRPr="00112F9F">
        <w:rPr>
          <w:rFonts w:cs="David" w:hint="cs"/>
          <w:rtl/>
        </w:rPr>
        <w:tab/>
        <w:t>בוא נגיד כך, זה מנגנון פחות דרקוני ממה שיש היום, אם זה רק הגבלה של 61.</w:t>
      </w:r>
    </w:p>
    <w:p w14:paraId="4DD96FB7" w14:textId="77777777" w:rsidR="00112F9F" w:rsidRPr="00112F9F" w:rsidRDefault="00112F9F" w:rsidP="00112F9F">
      <w:pPr>
        <w:bidi/>
        <w:jc w:val="both"/>
        <w:rPr>
          <w:rFonts w:cs="David" w:hint="cs"/>
          <w:rtl/>
        </w:rPr>
      </w:pPr>
    </w:p>
    <w:p w14:paraId="299FA995"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D397465" w14:textId="77777777" w:rsidR="00112F9F" w:rsidRPr="00112F9F" w:rsidRDefault="00112F9F" w:rsidP="00112F9F">
      <w:pPr>
        <w:bidi/>
        <w:jc w:val="both"/>
        <w:rPr>
          <w:rFonts w:cs="David" w:hint="cs"/>
          <w:rtl/>
        </w:rPr>
      </w:pPr>
    </w:p>
    <w:p w14:paraId="50333A88" w14:textId="77777777" w:rsidR="00112F9F" w:rsidRPr="00112F9F" w:rsidRDefault="00112F9F" w:rsidP="00112F9F">
      <w:pPr>
        <w:bidi/>
        <w:jc w:val="both"/>
        <w:rPr>
          <w:rFonts w:cs="David" w:hint="cs"/>
          <w:rtl/>
        </w:rPr>
      </w:pPr>
      <w:r w:rsidRPr="00112F9F">
        <w:rPr>
          <w:rFonts w:cs="David" w:hint="cs"/>
          <w:rtl/>
        </w:rPr>
        <w:tab/>
        <w:t xml:space="preserve">אני לא רואה מניעה לקבוע אולי באמת באיזושהי דרך ביניים מבלי להיכנס כרגע לשינוי חוק, לעשות לפחות שבאמת תהיה אפשרות למנות לתקופה. ואגב, אז אתה בתוך ההחלטה הראשונית יכול גם להודיע כבר בהתחלה שנבחר </w:t>
      </w:r>
      <w:r w:rsidRPr="00112F9F">
        <w:rPr>
          <w:rFonts w:cs="David" w:hint="cs"/>
        </w:rPr>
        <w:t xml:space="preserve">X </w:t>
      </w:r>
      <w:r w:rsidRPr="00112F9F">
        <w:rPr>
          <w:rFonts w:cs="David" w:hint="cs"/>
          <w:rtl/>
        </w:rPr>
        <w:t xml:space="preserve"> מתאריך </w:t>
      </w:r>
      <w:r w:rsidRPr="00112F9F">
        <w:rPr>
          <w:rFonts w:cs="David" w:hint="cs"/>
        </w:rPr>
        <w:t>X</w:t>
      </w:r>
      <w:r w:rsidRPr="00112F9F">
        <w:rPr>
          <w:rFonts w:cs="David" w:hint="cs"/>
          <w:rtl/>
        </w:rPr>
        <w:t xml:space="preserve"> עד </w:t>
      </w:r>
      <w:r w:rsidRPr="00112F9F">
        <w:rPr>
          <w:rFonts w:cs="David" w:hint="cs"/>
        </w:rPr>
        <w:t>Y</w:t>
      </w:r>
      <w:r w:rsidRPr="00112F9F">
        <w:rPr>
          <w:rFonts w:cs="David" w:hint="cs"/>
          <w:rtl/>
        </w:rPr>
        <w:t>, ו-</w:t>
      </w:r>
      <w:r w:rsidRPr="00112F9F">
        <w:rPr>
          <w:rFonts w:cs="David" w:hint="cs"/>
        </w:rPr>
        <w:t>Y</w:t>
      </w:r>
      <w:r w:rsidRPr="00112F9F">
        <w:rPr>
          <w:rFonts w:cs="David" w:hint="cs"/>
          <w:rtl/>
        </w:rPr>
        <w:t xml:space="preserve"> ממשיך מאותו תאריך עד הסוף, ואז אתה מעגן את הרוטציה כבר בהחלטה על המינוי הראשוני. </w:t>
      </w:r>
    </w:p>
    <w:p w14:paraId="5859465A" w14:textId="77777777" w:rsidR="00112F9F" w:rsidRPr="00112F9F" w:rsidRDefault="00112F9F" w:rsidP="00112F9F">
      <w:pPr>
        <w:bidi/>
        <w:jc w:val="both"/>
        <w:rPr>
          <w:rFonts w:cs="David" w:hint="cs"/>
          <w:rtl/>
        </w:rPr>
      </w:pPr>
    </w:p>
    <w:p w14:paraId="73ECC774"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DACA865" w14:textId="77777777" w:rsidR="00112F9F" w:rsidRPr="00112F9F" w:rsidRDefault="00112F9F" w:rsidP="00112F9F">
      <w:pPr>
        <w:bidi/>
        <w:jc w:val="both"/>
        <w:rPr>
          <w:rFonts w:cs="David" w:hint="cs"/>
          <w:rtl/>
        </w:rPr>
      </w:pPr>
      <w:r w:rsidRPr="00112F9F">
        <w:rPr>
          <w:rFonts w:cs="David" w:hint="cs"/>
          <w:rtl/>
        </w:rPr>
        <w:tab/>
      </w:r>
    </w:p>
    <w:p w14:paraId="43C52340" w14:textId="77777777" w:rsidR="00112F9F" w:rsidRPr="00112F9F" w:rsidRDefault="00112F9F" w:rsidP="00112F9F">
      <w:pPr>
        <w:bidi/>
        <w:jc w:val="both"/>
        <w:rPr>
          <w:rFonts w:cs="David" w:hint="cs"/>
          <w:rtl/>
        </w:rPr>
      </w:pPr>
      <w:r w:rsidRPr="00112F9F">
        <w:rPr>
          <w:rFonts w:cs="David" w:hint="cs"/>
          <w:rtl/>
        </w:rPr>
        <w:tab/>
        <w:t>כן, אבל צודק איל שלפעמים זה משתנה. אבל, זה יפתור חלק מהבעיה.</w:t>
      </w:r>
    </w:p>
    <w:p w14:paraId="7CE6320D" w14:textId="77777777" w:rsidR="00112F9F" w:rsidRPr="00112F9F" w:rsidRDefault="00112F9F" w:rsidP="00112F9F">
      <w:pPr>
        <w:bidi/>
        <w:jc w:val="both"/>
        <w:rPr>
          <w:rFonts w:cs="David" w:hint="cs"/>
          <w:rtl/>
        </w:rPr>
      </w:pPr>
    </w:p>
    <w:p w14:paraId="261B1AD4"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8E10576" w14:textId="77777777" w:rsidR="00112F9F" w:rsidRPr="00112F9F" w:rsidRDefault="00112F9F" w:rsidP="00112F9F">
      <w:pPr>
        <w:bidi/>
        <w:jc w:val="both"/>
        <w:rPr>
          <w:rFonts w:cs="David" w:hint="cs"/>
          <w:rtl/>
        </w:rPr>
      </w:pPr>
    </w:p>
    <w:p w14:paraId="6B9B86E3" w14:textId="77777777" w:rsidR="00112F9F" w:rsidRPr="00112F9F" w:rsidRDefault="00112F9F" w:rsidP="00112F9F">
      <w:pPr>
        <w:bidi/>
        <w:jc w:val="both"/>
        <w:rPr>
          <w:rFonts w:cs="David" w:hint="cs"/>
          <w:rtl/>
        </w:rPr>
      </w:pPr>
      <w:r w:rsidRPr="00112F9F">
        <w:rPr>
          <w:rFonts w:cs="David" w:hint="cs"/>
          <w:rtl/>
        </w:rPr>
        <w:tab/>
        <w:t xml:space="preserve">אבל, זה יגמיש את המצב הקיים בוודאי. אני כשלעצמי אין לי התנגדות גם לעשות מעבר לזה. אבל, אז אנחנו צריכים ללכת לשינוי חקיקה פה, ולשינוי חוק-יסוד. זה סיפור לא - - - </w:t>
      </w:r>
    </w:p>
    <w:p w14:paraId="48929898" w14:textId="77777777" w:rsidR="00112F9F" w:rsidRPr="00112F9F" w:rsidRDefault="00112F9F" w:rsidP="00112F9F">
      <w:pPr>
        <w:bidi/>
        <w:jc w:val="both"/>
        <w:rPr>
          <w:rFonts w:cs="David" w:hint="cs"/>
          <w:rtl/>
        </w:rPr>
      </w:pPr>
    </w:p>
    <w:p w14:paraId="3AF4C8E0"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BCB020E" w14:textId="77777777" w:rsidR="00112F9F" w:rsidRPr="00112F9F" w:rsidRDefault="00112F9F" w:rsidP="00112F9F">
      <w:pPr>
        <w:bidi/>
        <w:jc w:val="both"/>
        <w:rPr>
          <w:rFonts w:cs="David" w:hint="cs"/>
          <w:rtl/>
        </w:rPr>
      </w:pPr>
    </w:p>
    <w:p w14:paraId="161AB445" w14:textId="77777777" w:rsidR="00112F9F" w:rsidRPr="00112F9F" w:rsidRDefault="00112F9F" w:rsidP="00112F9F">
      <w:pPr>
        <w:bidi/>
        <w:jc w:val="both"/>
        <w:rPr>
          <w:rFonts w:cs="David" w:hint="cs"/>
          <w:rtl/>
        </w:rPr>
      </w:pPr>
      <w:r w:rsidRPr="00112F9F">
        <w:rPr>
          <w:rFonts w:cs="David" w:hint="cs"/>
          <w:rtl/>
        </w:rPr>
        <w:tab/>
        <w:t xml:space="preserve">לא, לא בטוח ששינוי חוק-יסוד, זו החלטה. אפשר ללכת בדרך הביניים שאומרת שהרוב 61 דרוש, אבל עדיין יש מנגנון שבהמלצת ועדת הכנסת ובאישור של 61 אפשר להחליף את הסגן </w:t>
      </w:r>
      <w:r w:rsidRPr="00112F9F">
        <w:rPr>
          <w:rFonts w:cs="David"/>
          <w:rtl/>
        </w:rPr>
        <w:t>–</w:t>
      </w:r>
      <w:r w:rsidRPr="00112F9F">
        <w:rPr>
          <w:rFonts w:cs="David" w:hint="cs"/>
          <w:rtl/>
        </w:rPr>
        <w:t xml:space="preserve"> מעין מצב ביניים כזה.</w:t>
      </w:r>
    </w:p>
    <w:p w14:paraId="19828519" w14:textId="77777777" w:rsidR="00112F9F" w:rsidRPr="00112F9F" w:rsidRDefault="00112F9F" w:rsidP="00112F9F">
      <w:pPr>
        <w:bidi/>
        <w:jc w:val="both"/>
        <w:rPr>
          <w:rFonts w:cs="David" w:hint="cs"/>
          <w:rtl/>
        </w:rPr>
      </w:pPr>
    </w:p>
    <w:p w14:paraId="3F38D53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259781B" w14:textId="77777777" w:rsidR="00112F9F" w:rsidRPr="00112F9F" w:rsidRDefault="00112F9F" w:rsidP="00112F9F">
      <w:pPr>
        <w:bidi/>
        <w:jc w:val="both"/>
        <w:rPr>
          <w:rFonts w:cs="David" w:hint="cs"/>
          <w:rtl/>
        </w:rPr>
      </w:pPr>
    </w:p>
    <w:p w14:paraId="3D614959" w14:textId="77777777" w:rsidR="00112F9F" w:rsidRPr="00112F9F" w:rsidRDefault="00112F9F" w:rsidP="00112F9F">
      <w:pPr>
        <w:bidi/>
        <w:jc w:val="both"/>
        <w:rPr>
          <w:rFonts w:cs="David" w:hint="cs"/>
          <w:rtl/>
        </w:rPr>
      </w:pPr>
      <w:r w:rsidRPr="00112F9F">
        <w:rPr>
          <w:rFonts w:cs="David" w:hint="cs"/>
          <w:rtl/>
        </w:rPr>
        <w:tab/>
        <w:t>נכון, ואז זה רק תיקון חוק.</w:t>
      </w:r>
    </w:p>
    <w:p w14:paraId="5847B53F" w14:textId="77777777" w:rsidR="00112F9F" w:rsidRPr="00112F9F" w:rsidRDefault="00112F9F" w:rsidP="00112F9F">
      <w:pPr>
        <w:bidi/>
        <w:jc w:val="both"/>
        <w:rPr>
          <w:rFonts w:cs="David" w:hint="cs"/>
          <w:rtl/>
        </w:rPr>
      </w:pPr>
    </w:p>
    <w:p w14:paraId="52012187"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10702A9D" w14:textId="77777777" w:rsidR="00112F9F" w:rsidRPr="00112F9F" w:rsidRDefault="00112F9F" w:rsidP="00112F9F">
      <w:pPr>
        <w:bidi/>
        <w:jc w:val="both"/>
        <w:rPr>
          <w:rFonts w:cs="David" w:hint="cs"/>
          <w:rtl/>
        </w:rPr>
      </w:pPr>
    </w:p>
    <w:p w14:paraId="3A1F7219" w14:textId="77777777" w:rsidR="00112F9F" w:rsidRPr="00112F9F" w:rsidRDefault="00112F9F" w:rsidP="00112F9F">
      <w:pPr>
        <w:bidi/>
        <w:jc w:val="both"/>
        <w:rPr>
          <w:rFonts w:cs="David" w:hint="cs"/>
          <w:rtl/>
        </w:rPr>
      </w:pPr>
      <w:r w:rsidRPr="00112F9F">
        <w:rPr>
          <w:rFonts w:cs="David" w:hint="cs"/>
          <w:rtl/>
        </w:rPr>
        <w:tab/>
        <w:t>נותן לו שריון מסוים, אבל מאפשר את ההליך. כי נכון להיום ההליך הוא בלתי אפשרי.</w:t>
      </w:r>
    </w:p>
    <w:p w14:paraId="6368F13C" w14:textId="77777777" w:rsidR="00112F9F" w:rsidRPr="00112F9F" w:rsidRDefault="00112F9F" w:rsidP="00112F9F">
      <w:pPr>
        <w:bidi/>
        <w:jc w:val="both"/>
        <w:rPr>
          <w:rFonts w:cs="David" w:hint="cs"/>
          <w:rtl/>
        </w:rPr>
      </w:pPr>
    </w:p>
    <w:p w14:paraId="4BFB87E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B9A75FA" w14:textId="77777777" w:rsidR="00112F9F" w:rsidRPr="00112F9F" w:rsidRDefault="00112F9F" w:rsidP="00112F9F">
      <w:pPr>
        <w:bidi/>
        <w:jc w:val="both"/>
        <w:rPr>
          <w:rFonts w:cs="David" w:hint="cs"/>
          <w:rtl/>
        </w:rPr>
      </w:pPr>
      <w:r w:rsidRPr="00112F9F">
        <w:rPr>
          <w:rFonts w:cs="David" w:hint="cs"/>
          <w:rtl/>
        </w:rPr>
        <w:tab/>
      </w:r>
    </w:p>
    <w:p w14:paraId="3FACBA5B" w14:textId="77777777" w:rsidR="00112F9F" w:rsidRPr="00112F9F" w:rsidRDefault="00112F9F" w:rsidP="00112F9F">
      <w:pPr>
        <w:bidi/>
        <w:jc w:val="both"/>
        <w:rPr>
          <w:rFonts w:cs="David" w:hint="cs"/>
          <w:rtl/>
        </w:rPr>
      </w:pPr>
      <w:r w:rsidRPr="00112F9F">
        <w:rPr>
          <w:rFonts w:cs="David" w:hint="cs"/>
          <w:rtl/>
        </w:rPr>
        <w:tab/>
        <w:t>ואז גם רוטציות, וגם מה שאמר המזכיר אם יש פתאום שינוי בהרכב הסיעתי. היה לנו מצב. היה סגן יו"ר שהכריזו עליו פתאום כפורש, או היו מריבות עם הסיעה שלו. הוא כאילו מייצג את סיעתו בנשיאות.</w:t>
      </w:r>
    </w:p>
    <w:p w14:paraId="60761A49" w14:textId="77777777" w:rsidR="00112F9F" w:rsidRPr="00112F9F" w:rsidRDefault="00112F9F" w:rsidP="00112F9F">
      <w:pPr>
        <w:bidi/>
        <w:jc w:val="both"/>
        <w:rPr>
          <w:rFonts w:cs="David" w:hint="cs"/>
          <w:rtl/>
        </w:rPr>
      </w:pPr>
    </w:p>
    <w:p w14:paraId="2DDB4B92"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0EEECD7" w14:textId="77777777" w:rsidR="00112F9F" w:rsidRPr="00112F9F" w:rsidRDefault="00112F9F" w:rsidP="00112F9F">
      <w:pPr>
        <w:bidi/>
        <w:jc w:val="both"/>
        <w:rPr>
          <w:rFonts w:cs="David" w:hint="cs"/>
          <w:rtl/>
        </w:rPr>
      </w:pPr>
    </w:p>
    <w:p w14:paraId="7900D4E9" w14:textId="77777777" w:rsidR="00112F9F" w:rsidRPr="00112F9F" w:rsidRDefault="00112F9F" w:rsidP="00112F9F">
      <w:pPr>
        <w:bidi/>
        <w:jc w:val="both"/>
        <w:rPr>
          <w:rFonts w:cs="David" w:hint="cs"/>
          <w:rtl/>
        </w:rPr>
      </w:pPr>
      <w:r w:rsidRPr="00112F9F">
        <w:rPr>
          <w:rFonts w:cs="David" w:hint="cs"/>
          <w:rtl/>
        </w:rPr>
        <w:tab/>
        <w:t>זה גורר הרבה בעיות.</w:t>
      </w:r>
    </w:p>
    <w:p w14:paraId="2FF4E28F" w14:textId="77777777" w:rsidR="00112F9F" w:rsidRPr="00112F9F" w:rsidRDefault="00112F9F" w:rsidP="00112F9F">
      <w:pPr>
        <w:bidi/>
        <w:jc w:val="both"/>
        <w:rPr>
          <w:rFonts w:cs="David" w:hint="cs"/>
          <w:rtl/>
        </w:rPr>
      </w:pPr>
    </w:p>
    <w:p w14:paraId="60A461C9"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D48540F" w14:textId="77777777" w:rsidR="00112F9F" w:rsidRPr="00112F9F" w:rsidRDefault="00112F9F" w:rsidP="00112F9F">
      <w:pPr>
        <w:bidi/>
        <w:jc w:val="both"/>
        <w:rPr>
          <w:rFonts w:cs="David" w:hint="cs"/>
          <w:u w:val="single"/>
          <w:rtl/>
        </w:rPr>
      </w:pPr>
    </w:p>
    <w:p w14:paraId="7ACD7679" w14:textId="77777777" w:rsidR="00112F9F" w:rsidRPr="00112F9F" w:rsidRDefault="00112F9F" w:rsidP="00112F9F">
      <w:pPr>
        <w:bidi/>
        <w:jc w:val="both"/>
        <w:rPr>
          <w:rFonts w:cs="David" w:hint="cs"/>
          <w:rtl/>
        </w:rPr>
      </w:pPr>
      <w:r w:rsidRPr="00112F9F">
        <w:rPr>
          <w:rFonts w:cs="David" w:hint="cs"/>
          <w:rtl/>
        </w:rPr>
        <w:tab/>
        <w:t>יש גם עוד אפשרות אחת, אגב. יש אפשרות לקבוע במסגרת התקנון שהיה וסגן יושב-ראש פרש מסיעתו, אז הוא ייראה כמי שהתפטר גם מתפקידו כסגן יושב-ראש באותו רגע.</w:t>
      </w:r>
    </w:p>
    <w:p w14:paraId="3746F48C" w14:textId="77777777" w:rsidR="00112F9F" w:rsidRPr="00112F9F" w:rsidRDefault="00112F9F" w:rsidP="00112F9F">
      <w:pPr>
        <w:bidi/>
        <w:jc w:val="both"/>
        <w:rPr>
          <w:rFonts w:cs="David" w:hint="cs"/>
          <w:rtl/>
        </w:rPr>
      </w:pPr>
    </w:p>
    <w:p w14:paraId="38206A9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EA6D503" w14:textId="77777777" w:rsidR="00112F9F" w:rsidRPr="00112F9F" w:rsidRDefault="00112F9F" w:rsidP="00112F9F">
      <w:pPr>
        <w:bidi/>
        <w:jc w:val="both"/>
        <w:rPr>
          <w:rFonts w:cs="David" w:hint="cs"/>
          <w:rtl/>
        </w:rPr>
      </w:pPr>
    </w:p>
    <w:p w14:paraId="7146B4F8" w14:textId="77777777" w:rsidR="00112F9F" w:rsidRPr="00112F9F" w:rsidRDefault="00112F9F" w:rsidP="00112F9F">
      <w:pPr>
        <w:bidi/>
        <w:jc w:val="both"/>
        <w:rPr>
          <w:rFonts w:cs="David" w:hint="cs"/>
          <w:rtl/>
        </w:rPr>
      </w:pPr>
      <w:r w:rsidRPr="00112F9F">
        <w:rPr>
          <w:rFonts w:cs="David" w:hint="cs"/>
          <w:rtl/>
        </w:rPr>
        <w:tab/>
        <w:t xml:space="preserve">לא. </w:t>
      </w:r>
    </w:p>
    <w:p w14:paraId="409988FA" w14:textId="77777777" w:rsidR="00112F9F" w:rsidRPr="00112F9F" w:rsidRDefault="00112F9F" w:rsidP="00112F9F">
      <w:pPr>
        <w:bidi/>
        <w:jc w:val="both"/>
        <w:rPr>
          <w:rFonts w:cs="David" w:hint="cs"/>
          <w:rtl/>
        </w:rPr>
      </w:pPr>
    </w:p>
    <w:p w14:paraId="5D28B47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DA0044E" w14:textId="77777777" w:rsidR="00112F9F" w:rsidRPr="00112F9F" w:rsidRDefault="00112F9F" w:rsidP="00112F9F">
      <w:pPr>
        <w:bidi/>
        <w:jc w:val="both"/>
        <w:rPr>
          <w:rFonts w:cs="David" w:hint="cs"/>
          <w:rtl/>
        </w:rPr>
      </w:pPr>
    </w:p>
    <w:p w14:paraId="7ED224AF" w14:textId="77777777" w:rsidR="00112F9F" w:rsidRPr="00112F9F" w:rsidRDefault="00112F9F" w:rsidP="00112F9F">
      <w:pPr>
        <w:bidi/>
        <w:jc w:val="both"/>
        <w:rPr>
          <w:rFonts w:cs="David" w:hint="cs"/>
          <w:rtl/>
        </w:rPr>
      </w:pPr>
      <w:r w:rsidRPr="00112F9F">
        <w:rPr>
          <w:rFonts w:cs="David" w:hint="cs"/>
          <w:rtl/>
        </w:rPr>
        <w:tab/>
        <w:t xml:space="preserve">אבל, זה נראה לי מרחיק לכת. </w:t>
      </w:r>
    </w:p>
    <w:p w14:paraId="5ED6539F" w14:textId="77777777" w:rsidR="00112F9F" w:rsidRPr="00112F9F" w:rsidRDefault="00112F9F" w:rsidP="00112F9F">
      <w:pPr>
        <w:bidi/>
        <w:jc w:val="both"/>
        <w:rPr>
          <w:rFonts w:cs="David" w:hint="cs"/>
          <w:rtl/>
        </w:rPr>
      </w:pPr>
    </w:p>
    <w:p w14:paraId="5F52D2F3" w14:textId="77777777" w:rsidR="00112F9F" w:rsidRPr="00112F9F" w:rsidRDefault="00112F9F" w:rsidP="00112F9F">
      <w:pPr>
        <w:bidi/>
        <w:jc w:val="both"/>
        <w:rPr>
          <w:rFonts w:cs="David" w:hint="cs"/>
          <w:rtl/>
        </w:rPr>
      </w:pPr>
      <w:r w:rsidRPr="00112F9F">
        <w:rPr>
          <w:rFonts w:cs="David" w:hint="cs"/>
          <w:u w:val="single"/>
          <w:rtl/>
        </w:rPr>
        <w:t>אברהם מיכאלי:</w:t>
      </w:r>
    </w:p>
    <w:p w14:paraId="0773AC77" w14:textId="77777777" w:rsidR="00112F9F" w:rsidRPr="00112F9F" w:rsidRDefault="00112F9F" w:rsidP="00112F9F">
      <w:pPr>
        <w:bidi/>
        <w:jc w:val="both"/>
        <w:rPr>
          <w:rFonts w:cs="David" w:hint="cs"/>
          <w:rtl/>
        </w:rPr>
      </w:pPr>
    </w:p>
    <w:p w14:paraId="7BAC1231" w14:textId="77777777" w:rsidR="00112F9F" w:rsidRPr="00112F9F" w:rsidRDefault="00112F9F" w:rsidP="00112F9F">
      <w:pPr>
        <w:bidi/>
        <w:jc w:val="both"/>
        <w:rPr>
          <w:rFonts w:cs="David" w:hint="cs"/>
          <w:rtl/>
        </w:rPr>
      </w:pPr>
      <w:r w:rsidRPr="00112F9F">
        <w:rPr>
          <w:rFonts w:cs="David" w:hint="cs"/>
          <w:rtl/>
        </w:rPr>
        <w:tab/>
        <w:t xml:space="preserve">אם תכתוב פה בהערה הזאת שהוסיפו: בהתחשב באותם הסכמים </w:t>
      </w:r>
      <w:r w:rsidRPr="00112F9F">
        <w:rPr>
          <w:rFonts w:cs="David"/>
          <w:rtl/>
        </w:rPr>
        <w:t>–</w:t>
      </w:r>
      <w:r w:rsidRPr="00112F9F">
        <w:rPr>
          <w:rFonts w:cs="David" w:hint="cs"/>
          <w:rtl/>
        </w:rPr>
        <w:t xml:space="preserve"> לתת סטאטוס להסכמים שיש.</w:t>
      </w:r>
    </w:p>
    <w:p w14:paraId="1342CE26" w14:textId="77777777" w:rsidR="00112F9F" w:rsidRPr="00112F9F" w:rsidRDefault="00112F9F" w:rsidP="00112F9F">
      <w:pPr>
        <w:bidi/>
        <w:jc w:val="both"/>
        <w:rPr>
          <w:rFonts w:cs="David" w:hint="cs"/>
          <w:rtl/>
        </w:rPr>
      </w:pPr>
    </w:p>
    <w:p w14:paraId="04EB5476"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313DF60" w14:textId="77777777" w:rsidR="00112F9F" w:rsidRPr="00112F9F" w:rsidRDefault="00112F9F" w:rsidP="00112F9F">
      <w:pPr>
        <w:bidi/>
        <w:jc w:val="both"/>
        <w:rPr>
          <w:rFonts w:cs="David" w:hint="cs"/>
          <w:rtl/>
        </w:rPr>
      </w:pPr>
    </w:p>
    <w:p w14:paraId="3C6D3BAB" w14:textId="77777777" w:rsidR="00112F9F" w:rsidRPr="00112F9F" w:rsidRDefault="00112F9F" w:rsidP="00112F9F">
      <w:pPr>
        <w:bidi/>
        <w:jc w:val="both"/>
        <w:rPr>
          <w:rFonts w:cs="David" w:hint="cs"/>
          <w:rtl/>
        </w:rPr>
      </w:pPr>
      <w:r w:rsidRPr="00112F9F">
        <w:rPr>
          <w:rFonts w:cs="David" w:hint="cs"/>
          <w:rtl/>
        </w:rPr>
        <w:tab/>
        <w:t>אני חושב שיריב צודק. צריכים בתקנון מה שאפשר לעגן מבחינת רוטציה כבר להכניס. יחד עם זה, הייתי מציע לכולנו לבוא בדברים עם יו"ר הכנסת, ולחשוב על שינוי חקיקה שיאפשר יותר גמישות בעניין הזה גם לשינויים במהלך הקדנציה.</w:t>
      </w:r>
    </w:p>
    <w:p w14:paraId="4596E823" w14:textId="77777777" w:rsidR="00112F9F" w:rsidRPr="00112F9F" w:rsidRDefault="00112F9F" w:rsidP="00112F9F">
      <w:pPr>
        <w:bidi/>
        <w:jc w:val="both"/>
        <w:rPr>
          <w:rFonts w:cs="David" w:hint="cs"/>
          <w:rtl/>
        </w:rPr>
      </w:pPr>
    </w:p>
    <w:p w14:paraId="49545876" w14:textId="77777777" w:rsidR="00112F9F" w:rsidRPr="00112F9F" w:rsidRDefault="00112F9F" w:rsidP="00112F9F">
      <w:pPr>
        <w:bidi/>
        <w:jc w:val="both"/>
        <w:rPr>
          <w:rFonts w:cs="David" w:hint="cs"/>
          <w:rtl/>
        </w:rPr>
      </w:pPr>
      <w:r w:rsidRPr="00112F9F">
        <w:rPr>
          <w:rFonts w:cs="David" w:hint="cs"/>
          <w:u w:val="single"/>
          <w:rtl/>
        </w:rPr>
        <w:t>אברהם מיכאלי:</w:t>
      </w:r>
    </w:p>
    <w:p w14:paraId="43D2873A" w14:textId="77777777" w:rsidR="00112F9F" w:rsidRPr="00112F9F" w:rsidRDefault="00112F9F" w:rsidP="00112F9F">
      <w:pPr>
        <w:bidi/>
        <w:jc w:val="both"/>
        <w:rPr>
          <w:rFonts w:cs="David" w:hint="cs"/>
          <w:rtl/>
        </w:rPr>
      </w:pPr>
    </w:p>
    <w:p w14:paraId="7E9A862C" w14:textId="77777777" w:rsidR="00112F9F" w:rsidRPr="00112F9F" w:rsidRDefault="00112F9F" w:rsidP="00112F9F">
      <w:pPr>
        <w:bidi/>
        <w:jc w:val="both"/>
        <w:rPr>
          <w:rFonts w:cs="David" w:hint="cs"/>
          <w:rtl/>
        </w:rPr>
      </w:pPr>
      <w:r w:rsidRPr="00112F9F">
        <w:rPr>
          <w:rFonts w:cs="David" w:hint="cs"/>
          <w:rtl/>
        </w:rPr>
        <w:tab/>
        <w:t xml:space="preserve">זאב, מה שאתה מבקש - אם תיתן סטאטוס פה לאותם הסכמים שאתה עושה איתם מראש על הרוטציה גם בתפקיד הזה של הסגן. </w:t>
      </w:r>
    </w:p>
    <w:p w14:paraId="091A387A" w14:textId="77777777" w:rsidR="00112F9F" w:rsidRPr="00112F9F" w:rsidRDefault="00112F9F" w:rsidP="00112F9F">
      <w:pPr>
        <w:bidi/>
        <w:jc w:val="both"/>
        <w:rPr>
          <w:rFonts w:cs="David" w:hint="cs"/>
          <w:rtl/>
        </w:rPr>
      </w:pPr>
    </w:p>
    <w:p w14:paraId="4DF568C7"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AC16692" w14:textId="77777777" w:rsidR="00112F9F" w:rsidRPr="00112F9F" w:rsidRDefault="00112F9F" w:rsidP="00112F9F">
      <w:pPr>
        <w:bidi/>
        <w:jc w:val="both"/>
        <w:rPr>
          <w:rFonts w:cs="David" w:hint="cs"/>
          <w:rtl/>
        </w:rPr>
      </w:pPr>
    </w:p>
    <w:p w14:paraId="4888C56E" w14:textId="77777777" w:rsidR="00112F9F" w:rsidRPr="00112F9F" w:rsidRDefault="00112F9F" w:rsidP="00112F9F">
      <w:pPr>
        <w:bidi/>
        <w:jc w:val="both"/>
        <w:rPr>
          <w:rFonts w:cs="David" w:hint="cs"/>
          <w:rtl/>
        </w:rPr>
      </w:pPr>
      <w:r w:rsidRPr="00112F9F">
        <w:rPr>
          <w:rFonts w:cs="David" w:hint="cs"/>
          <w:rtl/>
        </w:rPr>
        <w:tab/>
        <w:t>לא, אני לא יכול לתת סטאטוס להסכמים. אבל, אם התקנון יאפשר לי למנות סגן לא לכל התקופה, אלא מראש להגיד פלוני אלמוני לכל התקופה - - -</w:t>
      </w:r>
    </w:p>
    <w:p w14:paraId="420AF75C" w14:textId="77777777" w:rsidR="00112F9F" w:rsidRPr="00112F9F" w:rsidRDefault="00112F9F" w:rsidP="00112F9F">
      <w:pPr>
        <w:bidi/>
        <w:jc w:val="both"/>
        <w:rPr>
          <w:rFonts w:cs="David" w:hint="cs"/>
          <w:rtl/>
        </w:rPr>
      </w:pPr>
    </w:p>
    <w:p w14:paraId="39C05B90" w14:textId="77777777" w:rsidR="00112F9F" w:rsidRPr="00112F9F" w:rsidRDefault="00112F9F" w:rsidP="00112F9F">
      <w:pPr>
        <w:bidi/>
        <w:jc w:val="both"/>
        <w:rPr>
          <w:rFonts w:cs="David" w:hint="cs"/>
          <w:rtl/>
        </w:rPr>
      </w:pPr>
      <w:r w:rsidRPr="00112F9F">
        <w:rPr>
          <w:rFonts w:cs="David" w:hint="cs"/>
          <w:u w:val="single"/>
          <w:rtl/>
        </w:rPr>
        <w:t>אברהם מיכאלי:</w:t>
      </w:r>
    </w:p>
    <w:p w14:paraId="238586AB" w14:textId="77777777" w:rsidR="00112F9F" w:rsidRPr="00112F9F" w:rsidRDefault="00112F9F" w:rsidP="00112F9F">
      <w:pPr>
        <w:bidi/>
        <w:jc w:val="both"/>
        <w:rPr>
          <w:rFonts w:cs="David" w:hint="cs"/>
          <w:rtl/>
        </w:rPr>
      </w:pPr>
    </w:p>
    <w:p w14:paraId="548C226A" w14:textId="77777777" w:rsidR="00112F9F" w:rsidRPr="00112F9F" w:rsidRDefault="00112F9F" w:rsidP="00112F9F">
      <w:pPr>
        <w:bidi/>
        <w:jc w:val="both"/>
        <w:rPr>
          <w:rFonts w:cs="David" w:hint="cs"/>
          <w:rtl/>
        </w:rPr>
      </w:pPr>
      <w:r w:rsidRPr="00112F9F">
        <w:rPr>
          <w:rFonts w:cs="David" w:hint="cs"/>
          <w:rtl/>
        </w:rPr>
        <w:tab/>
        <w:t>הרי אתה לא עושה את זה בכוח, אתה עושה את זה בהסכמה.</w:t>
      </w:r>
    </w:p>
    <w:p w14:paraId="1F11239D" w14:textId="77777777" w:rsidR="00112F9F" w:rsidRPr="00112F9F" w:rsidRDefault="00112F9F" w:rsidP="00112F9F">
      <w:pPr>
        <w:bidi/>
        <w:jc w:val="both"/>
        <w:rPr>
          <w:rFonts w:cs="David" w:hint="cs"/>
          <w:rtl/>
        </w:rPr>
      </w:pPr>
    </w:p>
    <w:p w14:paraId="6F8FEF1C"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FD50466" w14:textId="77777777" w:rsidR="00112F9F" w:rsidRPr="00112F9F" w:rsidRDefault="00112F9F" w:rsidP="00112F9F">
      <w:pPr>
        <w:bidi/>
        <w:jc w:val="both"/>
        <w:rPr>
          <w:rFonts w:cs="David" w:hint="cs"/>
          <w:rtl/>
        </w:rPr>
      </w:pPr>
    </w:p>
    <w:p w14:paraId="2A16A761" w14:textId="77777777" w:rsidR="00112F9F" w:rsidRPr="00112F9F" w:rsidRDefault="00112F9F" w:rsidP="00112F9F">
      <w:pPr>
        <w:bidi/>
        <w:jc w:val="both"/>
        <w:rPr>
          <w:rFonts w:cs="David" w:hint="cs"/>
          <w:rtl/>
        </w:rPr>
      </w:pPr>
      <w:r w:rsidRPr="00112F9F">
        <w:rPr>
          <w:rFonts w:cs="David" w:hint="cs"/>
          <w:rtl/>
        </w:rPr>
        <w:tab/>
        <w:t>בוודאי.</w:t>
      </w:r>
    </w:p>
    <w:p w14:paraId="4220047D" w14:textId="77777777" w:rsidR="00112F9F" w:rsidRPr="00112F9F" w:rsidRDefault="00112F9F" w:rsidP="00112F9F">
      <w:pPr>
        <w:bidi/>
        <w:jc w:val="both"/>
        <w:rPr>
          <w:rFonts w:cs="David" w:hint="cs"/>
          <w:rtl/>
        </w:rPr>
      </w:pPr>
    </w:p>
    <w:p w14:paraId="6158F77D" w14:textId="77777777" w:rsidR="00112F9F" w:rsidRPr="00112F9F" w:rsidRDefault="00112F9F" w:rsidP="00112F9F">
      <w:pPr>
        <w:bidi/>
        <w:jc w:val="both"/>
        <w:rPr>
          <w:rFonts w:cs="David" w:hint="cs"/>
          <w:rtl/>
        </w:rPr>
      </w:pPr>
      <w:r w:rsidRPr="00112F9F">
        <w:rPr>
          <w:rFonts w:cs="David" w:hint="cs"/>
          <w:u w:val="single"/>
          <w:rtl/>
        </w:rPr>
        <w:t>אברהם מיכאלי:</w:t>
      </w:r>
    </w:p>
    <w:p w14:paraId="2D1B6C93" w14:textId="77777777" w:rsidR="00112F9F" w:rsidRPr="00112F9F" w:rsidRDefault="00112F9F" w:rsidP="00112F9F">
      <w:pPr>
        <w:bidi/>
        <w:jc w:val="both"/>
        <w:rPr>
          <w:rFonts w:cs="David" w:hint="cs"/>
          <w:rtl/>
        </w:rPr>
      </w:pPr>
    </w:p>
    <w:p w14:paraId="1021080A" w14:textId="77777777" w:rsidR="00112F9F" w:rsidRPr="00112F9F" w:rsidRDefault="00112F9F" w:rsidP="00112F9F">
      <w:pPr>
        <w:bidi/>
        <w:jc w:val="both"/>
        <w:rPr>
          <w:rFonts w:cs="David" w:hint="cs"/>
          <w:rtl/>
        </w:rPr>
      </w:pPr>
      <w:r w:rsidRPr="00112F9F">
        <w:rPr>
          <w:rFonts w:cs="David" w:hint="cs"/>
          <w:rtl/>
        </w:rPr>
        <w:tab/>
        <w:t>בהתחשב בהסכמים גם בין הסיעות.</w:t>
      </w:r>
    </w:p>
    <w:p w14:paraId="5E3E29CB" w14:textId="77777777" w:rsidR="00112F9F" w:rsidRPr="00112F9F" w:rsidRDefault="00112F9F" w:rsidP="00112F9F">
      <w:pPr>
        <w:bidi/>
        <w:jc w:val="both"/>
        <w:rPr>
          <w:rFonts w:cs="David" w:hint="cs"/>
          <w:rtl/>
        </w:rPr>
      </w:pPr>
    </w:p>
    <w:p w14:paraId="11D63980"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268946D" w14:textId="77777777" w:rsidR="00112F9F" w:rsidRPr="00112F9F" w:rsidRDefault="00112F9F" w:rsidP="00112F9F">
      <w:pPr>
        <w:bidi/>
        <w:jc w:val="both"/>
        <w:rPr>
          <w:rFonts w:cs="David" w:hint="cs"/>
          <w:rtl/>
        </w:rPr>
      </w:pPr>
    </w:p>
    <w:p w14:paraId="61130AE3" w14:textId="77777777" w:rsidR="00112F9F" w:rsidRPr="00112F9F" w:rsidRDefault="00112F9F" w:rsidP="00112F9F">
      <w:pPr>
        <w:bidi/>
        <w:jc w:val="both"/>
        <w:rPr>
          <w:rFonts w:cs="David" w:hint="cs"/>
          <w:rtl/>
        </w:rPr>
      </w:pPr>
      <w:r w:rsidRPr="00112F9F">
        <w:rPr>
          <w:rFonts w:cs="David" w:hint="cs"/>
          <w:rtl/>
        </w:rPr>
        <w:tab/>
        <w:t>אבל, אם בסוף אין הסכמה אם הוא לא מוכן להתפטר, זה בעצם יפסיק את הכהונה.</w:t>
      </w:r>
    </w:p>
    <w:p w14:paraId="329598E2" w14:textId="77777777" w:rsidR="00112F9F" w:rsidRPr="00112F9F" w:rsidRDefault="00112F9F" w:rsidP="00112F9F">
      <w:pPr>
        <w:bidi/>
        <w:jc w:val="both"/>
        <w:rPr>
          <w:rFonts w:cs="David" w:hint="cs"/>
          <w:rtl/>
        </w:rPr>
      </w:pPr>
    </w:p>
    <w:p w14:paraId="3016D797" w14:textId="77777777" w:rsidR="00112F9F" w:rsidRPr="00112F9F" w:rsidRDefault="00112F9F" w:rsidP="00112F9F">
      <w:pPr>
        <w:bidi/>
        <w:jc w:val="both"/>
        <w:rPr>
          <w:rFonts w:cs="David" w:hint="cs"/>
          <w:rtl/>
        </w:rPr>
      </w:pPr>
      <w:r w:rsidRPr="00112F9F">
        <w:rPr>
          <w:rFonts w:cs="David" w:hint="cs"/>
          <w:u w:val="single"/>
          <w:rtl/>
        </w:rPr>
        <w:t>אברהם מיכאלי:</w:t>
      </w:r>
    </w:p>
    <w:p w14:paraId="77598C40" w14:textId="77777777" w:rsidR="00112F9F" w:rsidRPr="00112F9F" w:rsidRDefault="00112F9F" w:rsidP="00112F9F">
      <w:pPr>
        <w:bidi/>
        <w:jc w:val="both"/>
        <w:rPr>
          <w:rFonts w:cs="David" w:hint="cs"/>
          <w:rtl/>
        </w:rPr>
      </w:pPr>
    </w:p>
    <w:p w14:paraId="41666FA2" w14:textId="77777777" w:rsidR="00112F9F" w:rsidRPr="00112F9F" w:rsidRDefault="00112F9F" w:rsidP="00112F9F">
      <w:pPr>
        <w:bidi/>
        <w:jc w:val="both"/>
        <w:rPr>
          <w:rFonts w:cs="David" w:hint="cs"/>
          <w:rtl/>
        </w:rPr>
      </w:pPr>
      <w:r w:rsidRPr="00112F9F">
        <w:rPr>
          <w:rFonts w:cs="David" w:hint="cs"/>
          <w:rtl/>
        </w:rPr>
        <w:tab/>
        <w:t xml:space="preserve">כן. אבל, ההסכמה היא עם הסיעה, לא איתו </w:t>
      </w:r>
      <w:r w:rsidRPr="00112F9F">
        <w:rPr>
          <w:rFonts w:cs="David"/>
          <w:rtl/>
        </w:rPr>
        <w:t>–</w:t>
      </w:r>
      <w:r w:rsidRPr="00112F9F">
        <w:rPr>
          <w:rFonts w:cs="David" w:hint="cs"/>
          <w:rtl/>
        </w:rPr>
        <w:t xml:space="preserve"> זו בדיוק הנקודה.</w:t>
      </w:r>
    </w:p>
    <w:p w14:paraId="11D56169" w14:textId="77777777" w:rsidR="00112F9F" w:rsidRPr="00112F9F" w:rsidRDefault="00112F9F" w:rsidP="00112F9F">
      <w:pPr>
        <w:bidi/>
        <w:jc w:val="both"/>
        <w:rPr>
          <w:rFonts w:cs="David" w:hint="cs"/>
          <w:rtl/>
        </w:rPr>
      </w:pPr>
      <w:r w:rsidRPr="00112F9F">
        <w:rPr>
          <w:rFonts w:cs="David" w:hint="cs"/>
          <w:rtl/>
        </w:rPr>
        <w:tab/>
      </w:r>
    </w:p>
    <w:p w14:paraId="4206BE87"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17C82287" w14:textId="77777777" w:rsidR="00112F9F" w:rsidRPr="00112F9F" w:rsidRDefault="00112F9F" w:rsidP="00112F9F">
      <w:pPr>
        <w:bidi/>
        <w:jc w:val="both"/>
        <w:rPr>
          <w:rFonts w:cs="David" w:hint="cs"/>
          <w:rtl/>
        </w:rPr>
      </w:pPr>
    </w:p>
    <w:p w14:paraId="73E15494" w14:textId="77777777" w:rsidR="00112F9F" w:rsidRPr="00112F9F" w:rsidRDefault="00112F9F" w:rsidP="00112F9F">
      <w:pPr>
        <w:bidi/>
        <w:jc w:val="both"/>
        <w:rPr>
          <w:rFonts w:cs="David" w:hint="cs"/>
          <w:rtl/>
        </w:rPr>
      </w:pPr>
      <w:r w:rsidRPr="00112F9F">
        <w:rPr>
          <w:rFonts w:cs="David" w:hint="cs"/>
          <w:rtl/>
        </w:rPr>
        <w:tab/>
        <w:t>ברגע שיהיה ניסוח תקנון כמו שהציע יריב, האדם מראש יתמנה לא לכל התקופה, אלא לחלק.</w:t>
      </w:r>
    </w:p>
    <w:p w14:paraId="2676B32B" w14:textId="77777777" w:rsidR="00112F9F" w:rsidRPr="00112F9F" w:rsidRDefault="00112F9F" w:rsidP="00112F9F">
      <w:pPr>
        <w:bidi/>
        <w:jc w:val="both"/>
        <w:rPr>
          <w:rFonts w:cs="David" w:hint="cs"/>
          <w:rtl/>
        </w:rPr>
      </w:pPr>
    </w:p>
    <w:p w14:paraId="32C446C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EDBDEB7" w14:textId="77777777" w:rsidR="00112F9F" w:rsidRPr="00112F9F" w:rsidRDefault="00112F9F" w:rsidP="00112F9F">
      <w:pPr>
        <w:bidi/>
        <w:jc w:val="both"/>
        <w:rPr>
          <w:rFonts w:cs="David" w:hint="cs"/>
          <w:rtl/>
        </w:rPr>
      </w:pPr>
      <w:r w:rsidRPr="00112F9F">
        <w:rPr>
          <w:rFonts w:cs="David" w:hint="cs"/>
          <w:rtl/>
        </w:rPr>
        <w:tab/>
      </w:r>
    </w:p>
    <w:p w14:paraId="43FBE294" w14:textId="77777777" w:rsidR="00112F9F" w:rsidRPr="00112F9F" w:rsidRDefault="00112F9F" w:rsidP="00112F9F">
      <w:pPr>
        <w:bidi/>
        <w:jc w:val="both"/>
        <w:rPr>
          <w:rFonts w:cs="David" w:hint="cs"/>
          <w:rtl/>
        </w:rPr>
      </w:pPr>
      <w:r w:rsidRPr="00112F9F">
        <w:rPr>
          <w:rFonts w:cs="David" w:hint="cs"/>
          <w:rtl/>
        </w:rPr>
        <w:tab/>
        <w:t xml:space="preserve">כן, עד תאריך </w:t>
      </w:r>
      <w:r w:rsidRPr="00112F9F">
        <w:rPr>
          <w:rFonts w:cs="David" w:hint="cs"/>
        </w:rPr>
        <w:t>X</w:t>
      </w:r>
      <w:r w:rsidRPr="00112F9F">
        <w:rPr>
          <w:rFonts w:cs="David" w:hint="cs"/>
          <w:rtl/>
        </w:rPr>
        <w:t>, ואני גם אבחר מראש את המחליף שלו.</w:t>
      </w:r>
    </w:p>
    <w:p w14:paraId="31302846" w14:textId="77777777" w:rsidR="00112F9F" w:rsidRPr="00112F9F" w:rsidRDefault="00112F9F" w:rsidP="00112F9F">
      <w:pPr>
        <w:bidi/>
        <w:jc w:val="both"/>
        <w:rPr>
          <w:rFonts w:cs="David" w:hint="cs"/>
          <w:rtl/>
        </w:rPr>
      </w:pPr>
    </w:p>
    <w:p w14:paraId="1F85DD79"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6D8E2ED7" w14:textId="77777777" w:rsidR="00112F9F" w:rsidRPr="00112F9F" w:rsidRDefault="00112F9F" w:rsidP="00112F9F">
      <w:pPr>
        <w:bidi/>
        <w:jc w:val="both"/>
        <w:rPr>
          <w:rFonts w:cs="David" w:hint="cs"/>
          <w:rtl/>
        </w:rPr>
      </w:pPr>
    </w:p>
    <w:p w14:paraId="02A7DDAE" w14:textId="77777777" w:rsidR="00112F9F" w:rsidRPr="00112F9F" w:rsidRDefault="00112F9F" w:rsidP="00112F9F">
      <w:pPr>
        <w:bidi/>
        <w:jc w:val="both"/>
        <w:rPr>
          <w:rFonts w:cs="David" w:hint="cs"/>
          <w:rtl/>
        </w:rPr>
      </w:pPr>
      <w:r w:rsidRPr="00112F9F">
        <w:rPr>
          <w:rFonts w:cs="David" w:hint="cs"/>
          <w:rtl/>
        </w:rPr>
        <w:tab/>
        <w:t xml:space="preserve">ואז ברגע שהחלק ייגמר, כהונתו תסתיים. </w:t>
      </w:r>
    </w:p>
    <w:p w14:paraId="7CEFFB27" w14:textId="77777777" w:rsidR="00112F9F" w:rsidRPr="00112F9F" w:rsidRDefault="00112F9F" w:rsidP="00112F9F">
      <w:pPr>
        <w:bidi/>
        <w:jc w:val="both"/>
        <w:rPr>
          <w:rFonts w:cs="David" w:hint="cs"/>
          <w:rtl/>
        </w:rPr>
      </w:pPr>
    </w:p>
    <w:p w14:paraId="1D83080D" w14:textId="77777777" w:rsidR="00112F9F" w:rsidRPr="00112F9F" w:rsidRDefault="00112F9F" w:rsidP="00112F9F">
      <w:pPr>
        <w:bidi/>
        <w:jc w:val="both"/>
        <w:rPr>
          <w:rFonts w:cs="David" w:hint="cs"/>
          <w:rtl/>
        </w:rPr>
      </w:pPr>
      <w:r w:rsidRPr="00112F9F">
        <w:rPr>
          <w:rFonts w:cs="David" w:hint="cs"/>
          <w:u w:val="single"/>
          <w:rtl/>
        </w:rPr>
        <w:t>אברהם מיכאלי:</w:t>
      </w:r>
    </w:p>
    <w:p w14:paraId="46D88F19" w14:textId="77777777" w:rsidR="00112F9F" w:rsidRPr="00112F9F" w:rsidRDefault="00112F9F" w:rsidP="00112F9F">
      <w:pPr>
        <w:bidi/>
        <w:jc w:val="both"/>
        <w:rPr>
          <w:rFonts w:cs="David" w:hint="cs"/>
          <w:rtl/>
        </w:rPr>
      </w:pPr>
    </w:p>
    <w:p w14:paraId="7CF68AA5" w14:textId="77777777" w:rsidR="00112F9F" w:rsidRPr="00112F9F" w:rsidRDefault="00112F9F" w:rsidP="00112F9F">
      <w:pPr>
        <w:bidi/>
        <w:jc w:val="both"/>
        <w:rPr>
          <w:rFonts w:cs="David" w:hint="cs"/>
          <w:rtl/>
        </w:rPr>
      </w:pPr>
      <w:r w:rsidRPr="00112F9F">
        <w:rPr>
          <w:rFonts w:cs="David" w:hint="cs"/>
          <w:rtl/>
        </w:rPr>
        <w:tab/>
        <w:t>חשבתי לתת סטאטוס מסוים לאותה הסכמה. ההסכמה היא עם הסיעה, ואז ועדת הכנסת תתחשב בהסכמה עם הסיעה.</w:t>
      </w:r>
    </w:p>
    <w:p w14:paraId="1931D09C" w14:textId="77777777" w:rsidR="00112F9F" w:rsidRPr="00112F9F" w:rsidRDefault="00112F9F" w:rsidP="00112F9F">
      <w:pPr>
        <w:bidi/>
        <w:jc w:val="both"/>
        <w:rPr>
          <w:rFonts w:cs="David" w:hint="cs"/>
          <w:rtl/>
        </w:rPr>
      </w:pPr>
    </w:p>
    <w:p w14:paraId="271C9D1B"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0FC3E3A3" w14:textId="77777777" w:rsidR="00112F9F" w:rsidRPr="00112F9F" w:rsidRDefault="00112F9F" w:rsidP="00112F9F">
      <w:pPr>
        <w:bidi/>
        <w:jc w:val="both"/>
        <w:rPr>
          <w:rFonts w:cs="David" w:hint="cs"/>
          <w:u w:val="single"/>
          <w:rtl/>
        </w:rPr>
      </w:pPr>
    </w:p>
    <w:p w14:paraId="69009AFC" w14:textId="77777777" w:rsidR="00112F9F" w:rsidRPr="00112F9F" w:rsidRDefault="00112F9F" w:rsidP="00112F9F">
      <w:pPr>
        <w:bidi/>
        <w:jc w:val="both"/>
        <w:rPr>
          <w:rFonts w:cs="David" w:hint="cs"/>
          <w:rtl/>
        </w:rPr>
      </w:pPr>
      <w:r w:rsidRPr="00112F9F">
        <w:rPr>
          <w:rFonts w:cs="David" w:hint="cs"/>
          <w:rtl/>
        </w:rPr>
        <w:tab/>
        <w:t xml:space="preserve">זה בעייתי. בכנסת הקודמת בין הערבים </w:t>
      </w:r>
      <w:proofErr w:type="spellStart"/>
      <w:r w:rsidRPr="00112F9F">
        <w:rPr>
          <w:rFonts w:cs="David" w:hint="cs"/>
          <w:rtl/>
        </w:rPr>
        <w:t>היתה</w:t>
      </w:r>
      <w:proofErr w:type="spellEnd"/>
      <w:r w:rsidRPr="00112F9F">
        <w:rPr>
          <w:rFonts w:cs="David" w:hint="cs"/>
          <w:rtl/>
        </w:rPr>
        <w:t xml:space="preserve"> בעיה. הרבה פעמים מתעוררות בעיות בגלל שסגן בשונה מיושב-ראש ועדה, אין כמעט דרך להחליף אותו. </w:t>
      </w:r>
    </w:p>
    <w:p w14:paraId="5746AD48" w14:textId="77777777" w:rsidR="00112F9F" w:rsidRPr="00112F9F" w:rsidRDefault="00112F9F" w:rsidP="00112F9F">
      <w:pPr>
        <w:bidi/>
        <w:jc w:val="both"/>
        <w:rPr>
          <w:rFonts w:cs="David" w:hint="cs"/>
          <w:rtl/>
        </w:rPr>
      </w:pPr>
    </w:p>
    <w:p w14:paraId="4D728709"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3DB342FB" w14:textId="77777777" w:rsidR="00112F9F" w:rsidRPr="00112F9F" w:rsidRDefault="00112F9F" w:rsidP="00112F9F">
      <w:pPr>
        <w:bidi/>
        <w:jc w:val="both"/>
        <w:rPr>
          <w:rFonts w:cs="David" w:hint="cs"/>
          <w:rtl/>
        </w:rPr>
      </w:pPr>
    </w:p>
    <w:p w14:paraId="211D6171" w14:textId="77777777" w:rsidR="00112F9F" w:rsidRPr="00112F9F" w:rsidRDefault="00112F9F" w:rsidP="00112F9F">
      <w:pPr>
        <w:bidi/>
        <w:jc w:val="both"/>
        <w:rPr>
          <w:rFonts w:cs="David" w:hint="cs"/>
          <w:rtl/>
        </w:rPr>
      </w:pPr>
      <w:r w:rsidRPr="00112F9F">
        <w:rPr>
          <w:rFonts w:cs="David" w:hint="cs"/>
          <w:rtl/>
        </w:rPr>
        <w:tab/>
        <w:t>תלוי ברצונו.</w:t>
      </w:r>
    </w:p>
    <w:p w14:paraId="7F2FDFBF" w14:textId="77777777" w:rsidR="00112F9F" w:rsidRPr="00112F9F" w:rsidRDefault="00112F9F" w:rsidP="00112F9F">
      <w:pPr>
        <w:bidi/>
        <w:jc w:val="both"/>
        <w:rPr>
          <w:rFonts w:cs="David" w:hint="cs"/>
          <w:rtl/>
        </w:rPr>
      </w:pPr>
    </w:p>
    <w:p w14:paraId="6AA7AF53"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DFDF69E" w14:textId="77777777" w:rsidR="00112F9F" w:rsidRPr="00112F9F" w:rsidRDefault="00112F9F" w:rsidP="00112F9F">
      <w:pPr>
        <w:bidi/>
        <w:jc w:val="both"/>
        <w:rPr>
          <w:rFonts w:cs="David" w:hint="cs"/>
          <w:rtl/>
        </w:rPr>
      </w:pPr>
    </w:p>
    <w:p w14:paraId="52EAE1B7" w14:textId="77777777" w:rsidR="00112F9F" w:rsidRPr="00112F9F" w:rsidRDefault="00112F9F" w:rsidP="00112F9F">
      <w:pPr>
        <w:bidi/>
        <w:jc w:val="both"/>
        <w:rPr>
          <w:rFonts w:cs="David" w:hint="cs"/>
          <w:rtl/>
        </w:rPr>
      </w:pPr>
      <w:r w:rsidRPr="00112F9F">
        <w:rPr>
          <w:rFonts w:cs="David" w:hint="cs"/>
          <w:rtl/>
        </w:rPr>
        <w:tab/>
        <w:t xml:space="preserve">זה תלוי ברצונו. </w:t>
      </w:r>
    </w:p>
    <w:p w14:paraId="17E20CEA" w14:textId="77777777" w:rsidR="00112F9F" w:rsidRPr="00112F9F" w:rsidRDefault="00112F9F" w:rsidP="00112F9F">
      <w:pPr>
        <w:bidi/>
        <w:jc w:val="both"/>
        <w:rPr>
          <w:rFonts w:cs="David" w:hint="cs"/>
          <w:rtl/>
        </w:rPr>
      </w:pPr>
    </w:p>
    <w:p w14:paraId="561621E8"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A1FA443" w14:textId="77777777" w:rsidR="00112F9F" w:rsidRPr="00112F9F" w:rsidRDefault="00112F9F" w:rsidP="00112F9F">
      <w:pPr>
        <w:bidi/>
        <w:jc w:val="both"/>
        <w:rPr>
          <w:rFonts w:cs="David" w:hint="cs"/>
          <w:rtl/>
        </w:rPr>
      </w:pPr>
    </w:p>
    <w:p w14:paraId="1AED7629" w14:textId="77777777" w:rsidR="00112F9F" w:rsidRPr="00112F9F" w:rsidRDefault="00112F9F" w:rsidP="00112F9F">
      <w:pPr>
        <w:bidi/>
        <w:jc w:val="both"/>
        <w:rPr>
          <w:rFonts w:cs="David" w:hint="cs"/>
          <w:rtl/>
        </w:rPr>
      </w:pPr>
      <w:r w:rsidRPr="00112F9F">
        <w:rPr>
          <w:rFonts w:cs="David" w:hint="cs"/>
          <w:rtl/>
        </w:rPr>
        <w:tab/>
        <w:t>לוועדה או לסגן יושב-ראש?</w:t>
      </w:r>
    </w:p>
    <w:p w14:paraId="22DAB1E0" w14:textId="77777777" w:rsidR="00112F9F" w:rsidRPr="00112F9F" w:rsidRDefault="00112F9F" w:rsidP="00112F9F">
      <w:pPr>
        <w:bidi/>
        <w:jc w:val="both"/>
        <w:rPr>
          <w:rFonts w:cs="David" w:hint="cs"/>
          <w:rtl/>
        </w:rPr>
      </w:pPr>
    </w:p>
    <w:p w14:paraId="3AE6B3F2"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F920F06" w14:textId="77777777" w:rsidR="00112F9F" w:rsidRPr="00112F9F" w:rsidRDefault="00112F9F" w:rsidP="00112F9F">
      <w:pPr>
        <w:bidi/>
        <w:jc w:val="both"/>
        <w:rPr>
          <w:rFonts w:cs="David" w:hint="cs"/>
          <w:rtl/>
        </w:rPr>
      </w:pPr>
    </w:p>
    <w:p w14:paraId="6157374A" w14:textId="77777777" w:rsidR="00112F9F" w:rsidRPr="00112F9F" w:rsidRDefault="00112F9F" w:rsidP="00112F9F">
      <w:pPr>
        <w:bidi/>
        <w:jc w:val="both"/>
        <w:rPr>
          <w:rFonts w:cs="David" w:hint="cs"/>
          <w:rtl/>
        </w:rPr>
      </w:pPr>
      <w:r w:rsidRPr="00112F9F">
        <w:rPr>
          <w:rFonts w:cs="David" w:hint="cs"/>
          <w:rtl/>
        </w:rPr>
        <w:tab/>
        <w:t xml:space="preserve">לסגן יושב-ראש. ראש ועדה, ועדת כנסת ממליצה. הדרך היחידה לעכב את זה </w:t>
      </w:r>
      <w:proofErr w:type="spellStart"/>
      <w:r w:rsidRPr="00112F9F">
        <w:rPr>
          <w:rFonts w:cs="David" w:hint="cs"/>
          <w:rtl/>
        </w:rPr>
        <w:t>זה</w:t>
      </w:r>
      <w:proofErr w:type="spellEnd"/>
      <w:r w:rsidRPr="00112F9F">
        <w:rPr>
          <w:rFonts w:cs="David" w:hint="cs"/>
          <w:rtl/>
        </w:rPr>
        <w:t xml:space="preserve"> לא לשים את זה על סדר היום. היו גם פה דברים כאלה. אבל, זה עוד חודש. לא זכור לי תקדים שראש ועדה ברגע שוועדת הכנסת קבעה שהוא צריך להתחלף, הצליח לאורך זמן למנוע את החלפתו. לעומת זאת, על הסגנים כמעט כל קדנציה יש סיפור. גם בתוך הסיעות כשיש כל מיני רוטציות.</w:t>
      </w:r>
    </w:p>
    <w:p w14:paraId="69F0F11D" w14:textId="77777777" w:rsidR="00112F9F" w:rsidRPr="00112F9F" w:rsidRDefault="00112F9F" w:rsidP="00112F9F">
      <w:pPr>
        <w:bidi/>
        <w:jc w:val="both"/>
        <w:rPr>
          <w:rFonts w:cs="David" w:hint="cs"/>
          <w:rtl/>
        </w:rPr>
      </w:pPr>
    </w:p>
    <w:p w14:paraId="5B5EE091"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1D9FE41" w14:textId="77777777" w:rsidR="00112F9F" w:rsidRPr="00112F9F" w:rsidRDefault="00112F9F" w:rsidP="00112F9F">
      <w:pPr>
        <w:bidi/>
        <w:jc w:val="both"/>
        <w:rPr>
          <w:rFonts w:cs="David" w:hint="cs"/>
          <w:rtl/>
        </w:rPr>
      </w:pPr>
    </w:p>
    <w:p w14:paraId="02FBECD1" w14:textId="77777777" w:rsidR="00112F9F" w:rsidRPr="00112F9F" w:rsidRDefault="00112F9F" w:rsidP="00112F9F">
      <w:pPr>
        <w:bidi/>
        <w:jc w:val="both"/>
        <w:rPr>
          <w:rFonts w:cs="David" w:hint="cs"/>
          <w:rtl/>
        </w:rPr>
      </w:pPr>
      <w:r w:rsidRPr="00112F9F">
        <w:rPr>
          <w:rFonts w:cs="David" w:hint="cs"/>
          <w:rtl/>
        </w:rPr>
        <w:tab/>
        <w:t>מה אתה מציע? שמראש ימונה לתקופה קצובה?</w:t>
      </w:r>
    </w:p>
    <w:p w14:paraId="15B8C24E" w14:textId="77777777" w:rsidR="00112F9F" w:rsidRPr="00112F9F" w:rsidRDefault="00112F9F" w:rsidP="00112F9F">
      <w:pPr>
        <w:bidi/>
        <w:jc w:val="both"/>
        <w:rPr>
          <w:rFonts w:cs="David" w:hint="cs"/>
          <w:rtl/>
        </w:rPr>
      </w:pPr>
    </w:p>
    <w:p w14:paraId="6C02DC8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4D37F70" w14:textId="77777777" w:rsidR="00112F9F" w:rsidRPr="00112F9F" w:rsidRDefault="00112F9F" w:rsidP="00112F9F">
      <w:pPr>
        <w:bidi/>
        <w:jc w:val="both"/>
        <w:rPr>
          <w:rFonts w:cs="David" w:hint="cs"/>
          <w:rtl/>
        </w:rPr>
      </w:pPr>
    </w:p>
    <w:p w14:paraId="00CCB559" w14:textId="77777777" w:rsidR="00112F9F" w:rsidRPr="00112F9F" w:rsidRDefault="00112F9F" w:rsidP="00112F9F">
      <w:pPr>
        <w:bidi/>
        <w:jc w:val="both"/>
        <w:rPr>
          <w:rFonts w:cs="David" w:hint="cs"/>
          <w:rtl/>
        </w:rPr>
      </w:pPr>
      <w:r w:rsidRPr="00112F9F">
        <w:rPr>
          <w:rFonts w:cs="David" w:hint="cs"/>
          <w:rtl/>
        </w:rPr>
        <w:tab/>
        <w:t>תהיה אפשרות, כן.</w:t>
      </w:r>
    </w:p>
    <w:p w14:paraId="4855B9A6" w14:textId="77777777" w:rsidR="00112F9F" w:rsidRPr="00112F9F" w:rsidRDefault="00112F9F" w:rsidP="00112F9F">
      <w:pPr>
        <w:bidi/>
        <w:jc w:val="both"/>
        <w:rPr>
          <w:rFonts w:cs="David" w:hint="cs"/>
          <w:rtl/>
        </w:rPr>
      </w:pPr>
    </w:p>
    <w:p w14:paraId="1BBFF67E"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2E5FEEE8" w14:textId="77777777" w:rsidR="00112F9F" w:rsidRPr="00112F9F" w:rsidRDefault="00112F9F" w:rsidP="00112F9F">
      <w:pPr>
        <w:bidi/>
        <w:jc w:val="both"/>
        <w:rPr>
          <w:rFonts w:cs="David" w:hint="cs"/>
          <w:rtl/>
        </w:rPr>
      </w:pPr>
    </w:p>
    <w:p w14:paraId="315CF76D" w14:textId="77777777" w:rsidR="00112F9F" w:rsidRPr="00112F9F" w:rsidRDefault="00112F9F" w:rsidP="00112F9F">
      <w:pPr>
        <w:bidi/>
        <w:jc w:val="both"/>
        <w:rPr>
          <w:rFonts w:cs="David" w:hint="cs"/>
          <w:rtl/>
        </w:rPr>
      </w:pPr>
      <w:r w:rsidRPr="00112F9F">
        <w:rPr>
          <w:rFonts w:cs="David" w:hint="cs"/>
          <w:rtl/>
        </w:rPr>
        <w:tab/>
        <w:t xml:space="preserve">במסגרת תקנון שמראש הוא יוגבל בתקופה. אני הצעתי מהלך יותר מרחיק לכת - לשקול שינוי חקיקה שיפריד בין יו"ר הכנסת לבין הסגנים, כשיו"ר הכנסת הוא מתמנה לכל הקדנציה, וכמעט ולא ניתן להזיז אותו, לעומת סגנים. היום הכנסת עברה גם לסיעות קטנות, ויש סגנים מסיעות קטנות ויש רוטציות. פעם כל זה לא היה. הסכמי הרוטציה גם משתנים בדרך, גם זה קורה. לכן, לגבי סגנים אני המלצתי </w:t>
      </w:r>
      <w:r w:rsidRPr="00112F9F">
        <w:rPr>
          <w:rFonts w:cs="David"/>
          <w:rtl/>
        </w:rPr>
        <w:t>–</w:t>
      </w:r>
      <w:r w:rsidRPr="00112F9F">
        <w:rPr>
          <w:rFonts w:cs="David" w:hint="cs"/>
          <w:rtl/>
        </w:rPr>
        <w:t xml:space="preserve"> צריכים לתאם את זה עם יו"ר הכנסת, אבל במידה וזה יהיה מקובל - ליזום הליך חקיקה מפה, של ועדת הכנסת, שיקבע שסגן אפשר להחליף אותו כמו יו"ר ועדה, בהמלצת ועדת הכנסת, ובאישור המליאה. אופציית ביניים - - - </w:t>
      </w:r>
    </w:p>
    <w:p w14:paraId="568CCC77" w14:textId="77777777" w:rsidR="00112F9F" w:rsidRPr="00112F9F" w:rsidRDefault="00112F9F" w:rsidP="00112F9F">
      <w:pPr>
        <w:bidi/>
        <w:jc w:val="both"/>
        <w:rPr>
          <w:rFonts w:cs="David" w:hint="cs"/>
          <w:rtl/>
        </w:rPr>
      </w:pPr>
    </w:p>
    <w:p w14:paraId="728CD016"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1F17DA8C" w14:textId="77777777" w:rsidR="00112F9F" w:rsidRPr="00112F9F" w:rsidRDefault="00112F9F" w:rsidP="00112F9F">
      <w:pPr>
        <w:bidi/>
        <w:ind w:left="570"/>
        <w:jc w:val="both"/>
        <w:rPr>
          <w:rFonts w:cs="David" w:hint="cs"/>
          <w:rtl/>
        </w:rPr>
      </w:pPr>
    </w:p>
    <w:p w14:paraId="7127FEC1" w14:textId="77777777" w:rsidR="00112F9F" w:rsidRPr="00112F9F" w:rsidRDefault="00112F9F" w:rsidP="00112F9F">
      <w:pPr>
        <w:bidi/>
        <w:ind w:left="570"/>
        <w:jc w:val="both"/>
        <w:rPr>
          <w:rFonts w:cs="David" w:hint="cs"/>
          <w:rtl/>
        </w:rPr>
      </w:pPr>
      <w:r w:rsidRPr="00112F9F">
        <w:rPr>
          <w:rFonts w:cs="David" w:hint="cs"/>
          <w:rtl/>
        </w:rPr>
        <w:t>תלך לתקופה קצובה. בשביל מה אתה צריך - - -</w:t>
      </w:r>
    </w:p>
    <w:p w14:paraId="26652069" w14:textId="77777777" w:rsidR="00112F9F" w:rsidRPr="00112F9F" w:rsidRDefault="00112F9F" w:rsidP="00112F9F">
      <w:pPr>
        <w:bidi/>
        <w:jc w:val="both"/>
        <w:rPr>
          <w:rFonts w:cs="David" w:hint="cs"/>
          <w:rtl/>
        </w:rPr>
      </w:pPr>
    </w:p>
    <w:p w14:paraId="10991E02"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D20FF9A" w14:textId="77777777" w:rsidR="00112F9F" w:rsidRPr="00112F9F" w:rsidRDefault="00112F9F" w:rsidP="00112F9F">
      <w:pPr>
        <w:bidi/>
        <w:jc w:val="both"/>
        <w:rPr>
          <w:rFonts w:cs="David" w:hint="cs"/>
          <w:rtl/>
        </w:rPr>
      </w:pPr>
    </w:p>
    <w:p w14:paraId="55FA9EB8" w14:textId="77777777" w:rsidR="00112F9F" w:rsidRPr="00112F9F" w:rsidRDefault="00112F9F" w:rsidP="00112F9F">
      <w:pPr>
        <w:bidi/>
        <w:jc w:val="both"/>
        <w:rPr>
          <w:rFonts w:cs="David" w:hint="cs"/>
          <w:rtl/>
        </w:rPr>
      </w:pPr>
      <w:r w:rsidRPr="00112F9F">
        <w:rPr>
          <w:rFonts w:cs="David" w:hint="cs"/>
          <w:rtl/>
        </w:rPr>
        <w:tab/>
        <w:t>כי זה נותן לך פתרון לשינויים שנעשים תוך כדי תנועה בכנסת: ההרכבים הסיעתיים, הגודל של הסיעות לפעמים משתנה. זה נותן לך פתרון להסכמי רוטציה מראש שגם זה פלח שוק חשוב. אבל, לא נותן פתרון לסוגיה השנייה.</w:t>
      </w:r>
    </w:p>
    <w:p w14:paraId="0AA7E8A4" w14:textId="77777777" w:rsidR="00112F9F" w:rsidRPr="00112F9F" w:rsidRDefault="00112F9F" w:rsidP="00112F9F">
      <w:pPr>
        <w:bidi/>
        <w:jc w:val="both"/>
        <w:rPr>
          <w:rFonts w:cs="David" w:hint="cs"/>
          <w:rtl/>
        </w:rPr>
      </w:pPr>
    </w:p>
    <w:p w14:paraId="66948F5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C4C5D3D" w14:textId="77777777" w:rsidR="00112F9F" w:rsidRPr="00112F9F" w:rsidRDefault="00112F9F" w:rsidP="00112F9F">
      <w:pPr>
        <w:bidi/>
        <w:jc w:val="both"/>
        <w:rPr>
          <w:rFonts w:cs="David" w:hint="cs"/>
          <w:rtl/>
        </w:rPr>
      </w:pPr>
    </w:p>
    <w:p w14:paraId="48A1DC6E" w14:textId="77777777" w:rsidR="00112F9F" w:rsidRPr="00112F9F" w:rsidRDefault="00112F9F" w:rsidP="00112F9F">
      <w:pPr>
        <w:bidi/>
        <w:jc w:val="both"/>
        <w:rPr>
          <w:rFonts w:cs="David" w:hint="cs"/>
          <w:rtl/>
        </w:rPr>
      </w:pPr>
      <w:r w:rsidRPr="00112F9F">
        <w:rPr>
          <w:rFonts w:cs="David" w:hint="cs"/>
          <w:rtl/>
        </w:rPr>
        <w:tab/>
        <w:t xml:space="preserve">אז נוסיף אם כך סעיף שככלל </w:t>
      </w:r>
      <w:r w:rsidRPr="00112F9F">
        <w:rPr>
          <w:rFonts w:cs="David"/>
          <w:rtl/>
        </w:rPr>
        <w:t>–</w:t>
      </w:r>
      <w:r w:rsidRPr="00112F9F">
        <w:rPr>
          <w:rFonts w:cs="David" w:hint="cs"/>
          <w:rtl/>
        </w:rPr>
        <w:t xml:space="preserve"> נראה איך אני אנסח את זה </w:t>
      </w:r>
      <w:r w:rsidRPr="00112F9F">
        <w:rPr>
          <w:rFonts w:cs="David"/>
          <w:rtl/>
        </w:rPr>
        <w:t>–</w:t>
      </w:r>
      <w:r w:rsidRPr="00112F9F">
        <w:rPr>
          <w:rFonts w:cs="David" w:hint="cs"/>
          <w:rtl/>
        </w:rPr>
        <w:t xml:space="preserve"> הם ייבחרו לכל תקופת הכהונה. אבל, ניתן סגן לבחור לתקופה קצרה יותר שתקבע בעת בחירתו בעצם.</w:t>
      </w:r>
    </w:p>
    <w:p w14:paraId="049237C3" w14:textId="77777777" w:rsidR="00112F9F" w:rsidRPr="00112F9F" w:rsidRDefault="00112F9F" w:rsidP="00112F9F">
      <w:pPr>
        <w:bidi/>
        <w:jc w:val="both"/>
        <w:rPr>
          <w:rFonts w:cs="David" w:hint="cs"/>
          <w:rtl/>
        </w:rPr>
      </w:pPr>
    </w:p>
    <w:p w14:paraId="7871F879"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756227B" w14:textId="77777777" w:rsidR="00112F9F" w:rsidRPr="00112F9F" w:rsidRDefault="00112F9F" w:rsidP="00112F9F">
      <w:pPr>
        <w:bidi/>
        <w:jc w:val="both"/>
        <w:rPr>
          <w:rFonts w:cs="David" w:hint="cs"/>
          <w:rtl/>
        </w:rPr>
      </w:pPr>
    </w:p>
    <w:p w14:paraId="4E75B182" w14:textId="77777777" w:rsidR="00112F9F" w:rsidRPr="00112F9F" w:rsidRDefault="00112F9F" w:rsidP="00112F9F">
      <w:pPr>
        <w:bidi/>
        <w:jc w:val="both"/>
        <w:rPr>
          <w:rFonts w:cs="David" w:hint="cs"/>
          <w:rtl/>
        </w:rPr>
      </w:pPr>
      <w:r w:rsidRPr="00112F9F">
        <w:rPr>
          <w:rFonts w:cs="David" w:hint="cs"/>
          <w:rtl/>
        </w:rPr>
        <w:tab/>
        <w:t>ואז צריכים לשנות את המילים: בהצבעה אחת.</w:t>
      </w:r>
    </w:p>
    <w:p w14:paraId="1427A67D" w14:textId="77777777" w:rsidR="00112F9F" w:rsidRPr="00112F9F" w:rsidRDefault="00112F9F" w:rsidP="00112F9F">
      <w:pPr>
        <w:bidi/>
        <w:jc w:val="both"/>
        <w:rPr>
          <w:rFonts w:cs="David" w:hint="cs"/>
          <w:rtl/>
        </w:rPr>
      </w:pPr>
    </w:p>
    <w:p w14:paraId="502AD037" w14:textId="77777777" w:rsidR="00112F9F" w:rsidRPr="00112F9F" w:rsidRDefault="00112F9F" w:rsidP="00112F9F">
      <w:pPr>
        <w:keepLines/>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1582C0C6" w14:textId="77777777" w:rsidR="00112F9F" w:rsidRPr="00112F9F" w:rsidRDefault="00112F9F" w:rsidP="00112F9F">
      <w:pPr>
        <w:keepLines/>
        <w:bidi/>
        <w:jc w:val="both"/>
        <w:rPr>
          <w:rFonts w:cs="David" w:hint="cs"/>
          <w:rtl/>
        </w:rPr>
      </w:pPr>
    </w:p>
    <w:p w14:paraId="542A29E5" w14:textId="77777777" w:rsidR="00112F9F" w:rsidRPr="00112F9F" w:rsidRDefault="00112F9F" w:rsidP="00112F9F">
      <w:pPr>
        <w:keepLines/>
        <w:bidi/>
        <w:jc w:val="both"/>
        <w:rPr>
          <w:rFonts w:cs="David" w:hint="cs"/>
          <w:rtl/>
        </w:rPr>
      </w:pPr>
      <w:r w:rsidRPr="00112F9F">
        <w:rPr>
          <w:rFonts w:cs="David" w:hint="cs"/>
          <w:rtl/>
        </w:rPr>
        <w:tab/>
        <w:t>לא, זה כבר דיברנו. זה שינינו לפני שנכנסת. מדובר על אלה שמתמנים באותו יום אז זה בהצבעה אחת.</w:t>
      </w:r>
    </w:p>
    <w:p w14:paraId="70961858" w14:textId="77777777" w:rsidR="00112F9F" w:rsidRPr="00112F9F" w:rsidRDefault="00112F9F" w:rsidP="00112F9F">
      <w:pPr>
        <w:bidi/>
        <w:jc w:val="both"/>
        <w:rPr>
          <w:rFonts w:cs="David" w:hint="cs"/>
          <w:rtl/>
        </w:rPr>
      </w:pPr>
    </w:p>
    <w:p w14:paraId="4930E639"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3FCF517" w14:textId="77777777" w:rsidR="00112F9F" w:rsidRPr="00112F9F" w:rsidRDefault="00112F9F" w:rsidP="00112F9F">
      <w:pPr>
        <w:bidi/>
        <w:jc w:val="both"/>
        <w:rPr>
          <w:rFonts w:cs="David" w:hint="cs"/>
          <w:rtl/>
        </w:rPr>
      </w:pPr>
    </w:p>
    <w:p w14:paraId="4A537222" w14:textId="77777777" w:rsidR="00112F9F" w:rsidRPr="00112F9F" w:rsidRDefault="00112F9F" w:rsidP="00112F9F">
      <w:pPr>
        <w:bidi/>
        <w:jc w:val="both"/>
        <w:rPr>
          <w:rFonts w:cs="David" w:hint="cs"/>
          <w:rtl/>
        </w:rPr>
      </w:pPr>
      <w:r w:rsidRPr="00112F9F">
        <w:rPr>
          <w:rFonts w:cs="David" w:hint="cs"/>
          <w:rtl/>
        </w:rPr>
        <w:tab/>
        <w:t>הרעיון הוא שלא מצביעים אישית על כל סגן, אלא מצביעים  על - - -</w:t>
      </w:r>
    </w:p>
    <w:p w14:paraId="7E4E6913" w14:textId="77777777" w:rsidR="00112F9F" w:rsidRPr="00112F9F" w:rsidRDefault="00112F9F" w:rsidP="00112F9F">
      <w:pPr>
        <w:bidi/>
        <w:jc w:val="both"/>
        <w:rPr>
          <w:rFonts w:cs="David" w:hint="cs"/>
          <w:rtl/>
        </w:rPr>
      </w:pPr>
    </w:p>
    <w:p w14:paraId="2121FF3B"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04941B1" w14:textId="77777777" w:rsidR="00112F9F" w:rsidRPr="00112F9F" w:rsidRDefault="00112F9F" w:rsidP="00112F9F">
      <w:pPr>
        <w:bidi/>
        <w:jc w:val="both"/>
        <w:rPr>
          <w:rFonts w:cs="David" w:hint="cs"/>
          <w:rtl/>
        </w:rPr>
      </w:pPr>
    </w:p>
    <w:p w14:paraId="0569F32E" w14:textId="77777777" w:rsidR="00112F9F" w:rsidRPr="00112F9F" w:rsidRDefault="00112F9F" w:rsidP="00112F9F">
      <w:pPr>
        <w:bidi/>
        <w:jc w:val="both"/>
        <w:rPr>
          <w:rFonts w:cs="David" w:hint="cs"/>
          <w:rtl/>
        </w:rPr>
      </w:pPr>
      <w:r w:rsidRPr="00112F9F">
        <w:rPr>
          <w:rFonts w:cs="David" w:hint="cs"/>
          <w:rtl/>
        </w:rPr>
        <w:tab/>
        <w:t>ברגע שמחליפים אתה - - -</w:t>
      </w:r>
    </w:p>
    <w:p w14:paraId="4CA2D0F3" w14:textId="77777777" w:rsidR="00112F9F" w:rsidRPr="00112F9F" w:rsidRDefault="00112F9F" w:rsidP="00112F9F">
      <w:pPr>
        <w:bidi/>
        <w:jc w:val="both"/>
        <w:rPr>
          <w:rFonts w:cs="David" w:hint="cs"/>
          <w:rtl/>
        </w:rPr>
      </w:pPr>
    </w:p>
    <w:p w14:paraId="1D36DEA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D09A255" w14:textId="77777777" w:rsidR="00112F9F" w:rsidRPr="00112F9F" w:rsidRDefault="00112F9F" w:rsidP="00112F9F">
      <w:pPr>
        <w:bidi/>
        <w:jc w:val="both"/>
        <w:rPr>
          <w:rFonts w:cs="David" w:hint="cs"/>
          <w:rtl/>
        </w:rPr>
      </w:pPr>
    </w:p>
    <w:p w14:paraId="55A59103" w14:textId="77777777" w:rsidR="00112F9F" w:rsidRPr="00112F9F" w:rsidRDefault="00112F9F" w:rsidP="00112F9F">
      <w:pPr>
        <w:bidi/>
        <w:jc w:val="both"/>
        <w:rPr>
          <w:rFonts w:cs="David" w:hint="cs"/>
          <w:rtl/>
        </w:rPr>
      </w:pPr>
    </w:p>
    <w:p w14:paraId="4BB8FCC7" w14:textId="77777777" w:rsidR="00112F9F" w:rsidRPr="00112F9F" w:rsidRDefault="00112F9F" w:rsidP="00112F9F">
      <w:pPr>
        <w:bidi/>
        <w:jc w:val="both"/>
        <w:rPr>
          <w:rFonts w:cs="David" w:hint="cs"/>
          <w:rtl/>
        </w:rPr>
      </w:pPr>
      <w:r w:rsidRPr="00112F9F">
        <w:rPr>
          <w:rFonts w:cs="David" w:hint="cs"/>
          <w:rtl/>
        </w:rPr>
        <w:tab/>
        <w:t>אני אגיד לך מה אתה עושה. אתה מביא רשימה, ובתוך הרשימה כתוב ש-</w:t>
      </w:r>
      <w:r w:rsidRPr="00112F9F">
        <w:rPr>
          <w:rFonts w:cs="David" w:hint="cs"/>
        </w:rPr>
        <w:t>X</w:t>
      </w:r>
      <w:r w:rsidRPr="00112F9F">
        <w:rPr>
          <w:rFonts w:cs="David" w:hint="cs"/>
          <w:rtl/>
        </w:rPr>
        <w:t xml:space="preserve"> יכהן מיום זה וזה עד יום זה וזה, ויוחלף על-ידי </w:t>
      </w:r>
      <w:r w:rsidRPr="00112F9F">
        <w:rPr>
          <w:rFonts w:cs="David" w:hint="cs"/>
        </w:rPr>
        <w:t xml:space="preserve">Y </w:t>
      </w:r>
      <w:r w:rsidRPr="00112F9F">
        <w:rPr>
          <w:rFonts w:cs="David" w:hint="cs"/>
          <w:rtl/>
        </w:rPr>
        <w:t xml:space="preserve"> מיום זה וזה ועד תום כהונת הכנסת.</w:t>
      </w:r>
    </w:p>
    <w:p w14:paraId="12C62C39" w14:textId="77777777" w:rsidR="00112F9F" w:rsidRPr="00112F9F" w:rsidRDefault="00112F9F" w:rsidP="00112F9F">
      <w:pPr>
        <w:bidi/>
        <w:jc w:val="both"/>
        <w:rPr>
          <w:rFonts w:cs="David" w:hint="cs"/>
          <w:rtl/>
        </w:rPr>
      </w:pPr>
    </w:p>
    <w:p w14:paraId="579B3696"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889F4F3" w14:textId="77777777" w:rsidR="00112F9F" w:rsidRPr="00112F9F" w:rsidRDefault="00112F9F" w:rsidP="00112F9F">
      <w:pPr>
        <w:bidi/>
        <w:jc w:val="both"/>
        <w:rPr>
          <w:rFonts w:cs="David" w:hint="cs"/>
          <w:rtl/>
        </w:rPr>
      </w:pPr>
    </w:p>
    <w:p w14:paraId="5F871406" w14:textId="77777777" w:rsidR="00112F9F" w:rsidRPr="00112F9F" w:rsidRDefault="00112F9F" w:rsidP="00112F9F">
      <w:pPr>
        <w:bidi/>
        <w:jc w:val="both"/>
        <w:rPr>
          <w:rFonts w:cs="David" w:hint="cs"/>
          <w:rtl/>
        </w:rPr>
      </w:pPr>
      <w:r w:rsidRPr="00112F9F">
        <w:rPr>
          <w:rFonts w:cs="David" w:hint="cs"/>
          <w:rtl/>
        </w:rPr>
        <w:tab/>
        <w:t>את ה-</w:t>
      </w:r>
      <w:r w:rsidRPr="00112F9F">
        <w:rPr>
          <w:rFonts w:cs="David" w:hint="cs"/>
        </w:rPr>
        <w:t>Y</w:t>
      </w:r>
      <w:r w:rsidRPr="00112F9F">
        <w:rPr>
          <w:rFonts w:cs="David" w:hint="cs"/>
          <w:rtl/>
        </w:rPr>
        <w:t xml:space="preserve"> אתה כבר לא צריך להביא עוד הפעם להצבעה?</w:t>
      </w:r>
    </w:p>
    <w:p w14:paraId="5C180CDC" w14:textId="77777777" w:rsidR="00112F9F" w:rsidRPr="00112F9F" w:rsidRDefault="00112F9F" w:rsidP="00112F9F">
      <w:pPr>
        <w:bidi/>
        <w:jc w:val="both"/>
        <w:rPr>
          <w:rFonts w:cs="David" w:hint="cs"/>
          <w:rtl/>
        </w:rPr>
      </w:pPr>
    </w:p>
    <w:p w14:paraId="21B2363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CD734E6" w14:textId="77777777" w:rsidR="00112F9F" w:rsidRPr="00112F9F" w:rsidRDefault="00112F9F" w:rsidP="00112F9F">
      <w:pPr>
        <w:bidi/>
        <w:jc w:val="both"/>
        <w:rPr>
          <w:rFonts w:cs="David" w:hint="cs"/>
          <w:rtl/>
        </w:rPr>
      </w:pPr>
    </w:p>
    <w:p w14:paraId="77152F9F" w14:textId="77777777" w:rsidR="00112F9F" w:rsidRPr="00112F9F" w:rsidRDefault="00112F9F" w:rsidP="00112F9F">
      <w:pPr>
        <w:bidi/>
        <w:jc w:val="both"/>
        <w:rPr>
          <w:rFonts w:cs="David" w:hint="cs"/>
          <w:rtl/>
        </w:rPr>
      </w:pPr>
      <w:r w:rsidRPr="00112F9F">
        <w:rPr>
          <w:rFonts w:cs="David" w:hint="cs"/>
          <w:rtl/>
        </w:rPr>
        <w:tab/>
        <w:t>לא, לא. תעשה את זה באותה הזדמנות. תגיד ש-</w:t>
      </w:r>
      <w:r w:rsidRPr="00112F9F">
        <w:rPr>
          <w:rFonts w:cs="David" w:hint="cs"/>
        </w:rPr>
        <w:t>X</w:t>
      </w:r>
      <w:r w:rsidRPr="00112F9F">
        <w:rPr>
          <w:rFonts w:cs="David" w:hint="cs"/>
          <w:rtl/>
        </w:rPr>
        <w:t xml:space="preserve"> יכהן מיום </w:t>
      </w:r>
      <w:r w:rsidRPr="00112F9F">
        <w:rPr>
          <w:rFonts w:cs="David" w:hint="cs"/>
        </w:rPr>
        <w:t>X</w:t>
      </w:r>
      <w:r w:rsidRPr="00112F9F">
        <w:rPr>
          <w:rFonts w:cs="David" w:hint="cs"/>
          <w:rtl/>
        </w:rPr>
        <w:t>.</w:t>
      </w:r>
    </w:p>
    <w:p w14:paraId="02D0DF53" w14:textId="77777777" w:rsidR="00112F9F" w:rsidRPr="00112F9F" w:rsidRDefault="00112F9F" w:rsidP="00112F9F">
      <w:pPr>
        <w:bidi/>
        <w:jc w:val="both"/>
        <w:rPr>
          <w:rFonts w:cs="David" w:hint="cs"/>
          <w:rtl/>
        </w:rPr>
      </w:pPr>
    </w:p>
    <w:p w14:paraId="221430AC"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B9BEED4" w14:textId="77777777" w:rsidR="00112F9F" w:rsidRPr="00112F9F" w:rsidRDefault="00112F9F" w:rsidP="00112F9F">
      <w:pPr>
        <w:bidi/>
        <w:jc w:val="both"/>
        <w:rPr>
          <w:rFonts w:cs="David" w:hint="cs"/>
          <w:rtl/>
        </w:rPr>
      </w:pPr>
    </w:p>
    <w:p w14:paraId="282642A3" w14:textId="77777777" w:rsidR="00112F9F" w:rsidRPr="00112F9F" w:rsidRDefault="00112F9F" w:rsidP="00112F9F">
      <w:pPr>
        <w:bidi/>
        <w:jc w:val="both"/>
        <w:rPr>
          <w:rFonts w:cs="David" w:hint="cs"/>
          <w:rtl/>
        </w:rPr>
      </w:pPr>
      <w:r w:rsidRPr="00112F9F">
        <w:rPr>
          <w:rFonts w:cs="David" w:hint="cs"/>
          <w:rtl/>
        </w:rPr>
        <w:tab/>
        <w:t>ואם אתה רוצה בכל זאת לעשות איזשהו שינוי? ה-</w:t>
      </w:r>
      <w:r w:rsidRPr="00112F9F">
        <w:rPr>
          <w:rFonts w:cs="David" w:hint="cs"/>
        </w:rPr>
        <w:t>Y</w:t>
      </w:r>
      <w:r w:rsidRPr="00112F9F">
        <w:rPr>
          <w:rFonts w:cs="David" w:hint="cs"/>
          <w:rtl/>
        </w:rPr>
        <w:t xml:space="preserve"> בגלל קונסטלציה פוליטית נהיה שר פתאום.</w:t>
      </w:r>
    </w:p>
    <w:p w14:paraId="5ED7385C" w14:textId="77777777" w:rsidR="00112F9F" w:rsidRPr="00112F9F" w:rsidRDefault="00112F9F" w:rsidP="00112F9F">
      <w:pPr>
        <w:bidi/>
        <w:jc w:val="both"/>
        <w:rPr>
          <w:rFonts w:cs="David" w:hint="cs"/>
          <w:rtl/>
        </w:rPr>
      </w:pPr>
    </w:p>
    <w:p w14:paraId="019A16C4"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F67FB8D" w14:textId="77777777" w:rsidR="00112F9F" w:rsidRPr="00112F9F" w:rsidRDefault="00112F9F" w:rsidP="00112F9F">
      <w:pPr>
        <w:bidi/>
        <w:jc w:val="both"/>
        <w:rPr>
          <w:rFonts w:cs="David" w:hint="cs"/>
          <w:rtl/>
        </w:rPr>
      </w:pPr>
    </w:p>
    <w:p w14:paraId="232A195B" w14:textId="77777777" w:rsidR="00112F9F" w:rsidRPr="00112F9F" w:rsidRDefault="00112F9F" w:rsidP="00112F9F">
      <w:pPr>
        <w:bidi/>
        <w:jc w:val="both"/>
        <w:rPr>
          <w:rFonts w:cs="David" w:hint="cs"/>
          <w:rtl/>
        </w:rPr>
      </w:pPr>
      <w:r w:rsidRPr="00112F9F">
        <w:rPr>
          <w:rFonts w:cs="David" w:hint="cs"/>
          <w:rtl/>
        </w:rPr>
        <w:tab/>
        <w:t>אין בעיה, אז אתה מביא להצבעה. אז התפנה מקום. הצבעה אחת זה רק בבלוק הראשון.</w:t>
      </w:r>
    </w:p>
    <w:p w14:paraId="211B81D4" w14:textId="77777777" w:rsidR="00112F9F" w:rsidRPr="00112F9F" w:rsidRDefault="00112F9F" w:rsidP="00112F9F">
      <w:pPr>
        <w:bidi/>
        <w:jc w:val="both"/>
        <w:rPr>
          <w:rFonts w:cs="David" w:hint="cs"/>
          <w:rtl/>
        </w:rPr>
      </w:pPr>
    </w:p>
    <w:p w14:paraId="375061F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1CB2EEA" w14:textId="77777777" w:rsidR="00112F9F" w:rsidRPr="00112F9F" w:rsidRDefault="00112F9F" w:rsidP="00112F9F">
      <w:pPr>
        <w:bidi/>
        <w:jc w:val="both"/>
        <w:rPr>
          <w:rFonts w:cs="David" w:hint="cs"/>
          <w:rtl/>
        </w:rPr>
      </w:pPr>
    </w:p>
    <w:p w14:paraId="0AD391A4" w14:textId="77777777" w:rsidR="00112F9F" w:rsidRPr="00112F9F" w:rsidRDefault="00112F9F" w:rsidP="00112F9F">
      <w:pPr>
        <w:bidi/>
        <w:jc w:val="both"/>
        <w:rPr>
          <w:rFonts w:cs="David" w:hint="cs"/>
          <w:rtl/>
        </w:rPr>
      </w:pPr>
      <w:r w:rsidRPr="00112F9F">
        <w:rPr>
          <w:rFonts w:cs="David" w:hint="cs"/>
          <w:rtl/>
        </w:rPr>
        <w:tab/>
        <w:t>אנחנו נגיד שאם הובאו כמה מועמדים באותו מועד אז זה בהצבעה אחת, צריך לנסח את זה. אם כן, יש לנו פה את התיקונים האלה שדיברנו עליהם.</w:t>
      </w:r>
    </w:p>
    <w:p w14:paraId="7186F0C1" w14:textId="77777777" w:rsidR="00112F9F" w:rsidRPr="00112F9F" w:rsidRDefault="00112F9F" w:rsidP="00112F9F">
      <w:pPr>
        <w:bidi/>
        <w:jc w:val="both"/>
        <w:rPr>
          <w:rFonts w:cs="David" w:hint="cs"/>
          <w:rtl/>
        </w:rPr>
      </w:pPr>
    </w:p>
    <w:p w14:paraId="60CF1472"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3504ED5" w14:textId="77777777" w:rsidR="00112F9F" w:rsidRPr="00112F9F" w:rsidRDefault="00112F9F" w:rsidP="00112F9F">
      <w:pPr>
        <w:bidi/>
        <w:jc w:val="both"/>
        <w:rPr>
          <w:rFonts w:cs="David" w:hint="cs"/>
          <w:rtl/>
        </w:rPr>
      </w:pPr>
    </w:p>
    <w:p w14:paraId="3AECE6B2" w14:textId="77777777" w:rsidR="00112F9F" w:rsidRPr="00112F9F" w:rsidRDefault="00112F9F" w:rsidP="00112F9F">
      <w:pPr>
        <w:bidi/>
        <w:jc w:val="both"/>
        <w:rPr>
          <w:rFonts w:cs="David" w:hint="cs"/>
          <w:rtl/>
        </w:rPr>
      </w:pPr>
      <w:r w:rsidRPr="00112F9F">
        <w:rPr>
          <w:rFonts w:cs="David" w:hint="cs"/>
          <w:rtl/>
        </w:rPr>
        <w:tab/>
        <w:t>התיקון צריך רק לשקף באמת גם את האפשרות לבחור מישהו שממשיך את הדרך. אגב, יש פסיקות שאישרו את ההסדרים האלה ברשויות מקומיות שבוחרים סגנים. כלומר, הדבר הזה אין איתו בעיה.</w:t>
      </w:r>
    </w:p>
    <w:p w14:paraId="2D5AFFAD" w14:textId="77777777" w:rsidR="00112F9F" w:rsidRPr="00112F9F" w:rsidRDefault="00112F9F" w:rsidP="00112F9F">
      <w:pPr>
        <w:bidi/>
        <w:jc w:val="both"/>
        <w:rPr>
          <w:rFonts w:cs="David" w:hint="cs"/>
          <w:rtl/>
        </w:rPr>
      </w:pPr>
    </w:p>
    <w:p w14:paraId="170F657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4B55DDA" w14:textId="77777777" w:rsidR="00112F9F" w:rsidRPr="00112F9F" w:rsidRDefault="00112F9F" w:rsidP="00112F9F">
      <w:pPr>
        <w:bidi/>
        <w:jc w:val="both"/>
        <w:rPr>
          <w:rFonts w:cs="David" w:hint="cs"/>
          <w:rtl/>
        </w:rPr>
      </w:pPr>
    </w:p>
    <w:p w14:paraId="7CDE4E2E" w14:textId="77777777" w:rsidR="00112F9F" w:rsidRPr="00112F9F" w:rsidRDefault="00112F9F" w:rsidP="00112F9F">
      <w:pPr>
        <w:bidi/>
        <w:jc w:val="both"/>
        <w:rPr>
          <w:rFonts w:cs="David" w:hint="cs"/>
          <w:rtl/>
        </w:rPr>
      </w:pPr>
      <w:r w:rsidRPr="00112F9F">
        <w:rPr>
          <w:rFonts w:cs="David" w:hint="cs"/>
          <w:rtl/>
        </w:rPr>
        <w:tab/>
        <w:t xml:space="preserve">אני אכין נוסח, אני אביא את זה. אם כן, זה היה לסעיף ל-2(א). </w:t>
      </w:r>
    </w:p>
    <w:p w14:paraId="776A40AE" w14:textId="77777777" w:rsidR="00112F9F" w:rsidRPr="00112F9F" w:rsidRDefault="00112F9F" w:rsidP="00112F9F">
      <w:pPr>
        <w:bidi/>
        <w:jc w:val="both"/>
        <w:rPr>
          <w:rFonts w:cs="David" w:hint="cs"/>
          <w:rtl/>
        </w:rPr>
      </w:pPr>
    </w:p>
    <w:p w14:paraId="42404AB9" w14:textId="77777777" w:rsidR="00112F9F" w:rsidRPr="00112F9F" w:rsidRDefault="00112F9F" w:rsidP="00112F9F">
      <w:pPr>
        <w:bidi/>
        <w:jc w:val="both"/>
        <w:rPr>
          <w:rFonts w:cs="David" w:hint="cs"/>
          <w:rtl/>
        </w:rPr>
      </w:pPr>
      <w:r w:rsidRPr="00112F9F">
        <w:rPr>
          <w:rFonts w:cs="David" w:hint="cs"/>
          <w:rtl/>
        </w:rPr>
        <w:tab/>
        <w:t>סעיף קטן (ב) הוא סעיף חדש שמוצע לקבוע בו כך: "יו"ר הכנסת ייבחר לא יאוחר מהמועד שבו כונסה הכנסת לצורך כינון הממשלה כאמור בסעיף 13 לחוק-יסוד: הממשלה. נקבעה בחירת יו"ר הכנסת לאותו מועד שבו נקבעה ישיבה לצורך כינון הממשלה, ייבחר תחילה יו"ר הכנסת".</w:t>
      </w:r>
    </w:p>
    <w:p w14:paraId="377F6A42" w14:textId="77777777" w:rsidR="00112F9F" w:rsidRPr="00112F9F" w:rsidRDefault="00112F9F" w:rsidP="00112F9F">
      <w:pPr>
        <w:bidi/>
        <w:jc w:val="both"/>
        <w:rPr>
          <w:rFonts w:cs="David" w:hint="cs"/>
          <w:rtl/>
        </w:rPr>
      </w:pPr>
    </w:p>
    <w:p w14:paraId="2E1C31A8" w14:textId="77777777" w:rsidR="00112F9F" w:rsidRPr="00112F9F" w:rsidRDefault="00112F9F" w:rsidP="00112F9F">
      <w:pPr>
        <w:keepLines/>
        <w:bidi/>
        <w:jc w:val="both"/>
        <w:rPr>
          <w:rFonts w:cs="David" w:hint="cs"/>
          <w:rtl/>
        </w:rPr>
      </w:pPr>
      <w:r w:rsidRPr="00112F9F">
        <w:rPr>
          <w:rFonts w:cs="David" w:hint="cs"/>
          <w:u w:val="single"/>
          <w:rtl/>
        </w:rPr>
        <w:t>אברהם מיכאלי:</w:t>
      </w:r>
    </w:p>
    <w:p w14:paraId="0AA9BF0B" w14:textId="77777777" w:rsidR="00112F9F" w:rsidRPr="00112F9F" w:rsidRDefault="00112F9F" w:rsidP="00112F9F">
      <w:pPr>
        <w:keepLines/>
        <w:bidi/>
        <w:jc w:val="both"/>
        <w:rPr>
          <w:rFonts w:cs="David" w:hint="cs"/>
          <w:rtl/>
        </w:rPr>
      </w:pPr>
    </w:p>
    <w:p w14:paraId="2D12C7A3" w14:textId="77777777" w:rsidR="00112F9F" w:rsidRPr="00112F9F" w:rsidRDefault="00112F9F" w:rsidP="00112F9F">
      <w:pPr>
        <w:keepLines/>
        <w:bidi/>
        <w:jc w:val="both"/>
        <w:rPr>
          <w:rFonts w:cs="David" w:hint="cs"/>
          <w:rtl/>
        </w:rPr>
      </w:pPr>
      <w:r w:rsidRPr="00112F9F">
        <w:rPr>
          <w:rFonts w:cs="David" w:hint="cs"/>
          <w:rtl/>
        </w:rPr>
        <w:tab/>
        <w:t>מה שקרה בקדנציה הזאת, אני חושב.</w:t>
      </w:r>
    </w:p>
    <w:p w14:paraId="44818C5C" w14:textId="77777777" w:rsidR="00112F9F" w:rsidRPr="00112F9F" w:rsidRDefault="00112F9F" w:rsidP="00112F9F">
      <w:pPr>
        <w:bidi/>
        <w:jc w:val="both"/>
        <w:rPr>
          <w:rFonts w:cs="David" w:hint="cs"/>
          <w:rtl/>
        </w:rPr>
      </w:pPr>
    </w:p>
    <w:p w14:paraId="38F27E96"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9EF202D" w14:textId="77777777" w:rsidR="00112F9F" w:rsidRPr="00112F9F" w:rsidRDefault="00112F9F" w:rsidP="00112F9F">
      <w:pPr>
        <w:bidi/>
        <w:jc w:val="both"/>
        <w:rPr>
          <w:rFonts w:cs="David" w:hint="cs"/>
          <w:rtl/>
        </w:rPr>
      </w:pPr>
    </w:p>
    <w:p w14:paraId="75B23676" w14:textId="77777777" w:rsidR="00112F9F" w:rsidRPr="00112F9F" w:rsidRDefault="00112F9F" w:rsidP="00112F9F">
      <w:pPr>
        <w:bidi/>
        <w:jc w:val="both"/>
        <w:rPr>
          <w:rFonts w:cs="David" w:hint="cs"/>
          <w:rtl/>
        </w:rPr>
      </w:pPr>
      <w:r w:rsidRPr="00112F9F">
        <w:rPr>
          <w:rFonts w:cs="David" w:hint="cs"/>
          <w:rtl/>
        </w:rPr>
        <w:tab/>
        <w:t xml:space="preserve">נכון. אני עשיתי בדיקה, ומהכנסת הראשונה בעצם חוץ מפעם אחת, משנת 96 </w:t>
      </w:r>
      <w:r w:rsidRPr="00112F9F">
        <w:rPr>
          <w:rFonts w:cs="David"/>
          <w:rtl/>
        </w:rPr>
        <w:t>–</w:t>
      </w:r>
      <w:r w:rsidRPr="00112F9F">
        <w:rPr>
          <w:rFonts w:cs="David" w:hint="cs"/>
          <w:rtl/>
        </w:rPr>
        <w:t xml:space="preserve"> אבל, אז </w:t>
      </w:r>
      <w:proofErr w:type="spellStart"/>
      <w:r w:rsidRPr="00112F9F">
        <w:rPr>
          <w:rFonts w:cs="David" w:hint="cs"/>
          <w:rtl/>
        </w:rPr>
        <w:t>היתה</w:t>
      </w:r>
      <w:proofErr w:type="spellEnd"/>
      <w:r w:rsidRPr="00112F9F">
        <w:rPr>
          <w:rFonts w:cs="David" w:hint="cs"/>
          <w:rtl/>
        </w:rPr>
        <w:t xml:space="preserve"> בחירה ישירה </w:t>
      </w:r>
      <w:r w:rsidRPr="00112F9F">
        <w:rPr>
          <w:rFonts w:cs="David"/>
          <w:rtl/>
        </w:rPr>
        <w:t>–</w:t>
      </w:r>
      <w:r w:rsidRPr="00112F9F">
        <w:rPr>
          <w:rFonts w:cs="David" w:hint="cs"/>
          <w:rtl/>
        </w:rPr>
        <w:t xml:space="preserve"> בכל המקרים יו"ר הכנסת נבחר לפני כינון הממשלה, או באותו מועד.</w:t>
      </w:r>
    </w:p>
    <w:p w14:paraId="50E03E15" w14:textId="77777777" w:rsidR="00112F9F" w:rsidRPr="00112F9F" w:rsidRDefault="00112F9F" w:rsidP="00112F9F">
      <w:pPr>
        <w:bidi/>
        <w:jc w:val="both"/>
        <w:rPr>
          <w:rFonts w:cs="David" w:hint="cs"/>
          <w:rtl/>
        </w:rPr>
      </w:pPr>
    </w:p>
    <w:p w14:paraId="45BA9727"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22457FBF" w14:textId="77777777" w:rsidR="00112F9F" w:rsidRPr="00112F9F" w:rsidRDefault="00112F9F" w:rsidP="00112F9F">
      <w:pPr>
        <w:bidi/>
        <w:jc w:val="both"/>
        <w:rPr>
          <w:rFonts w:cs="David" w:hint="cs"/>
          <w:rtl/>
        </w:rPr>
      </w:pPr>
      <w:r w:rsidRPr="00112F9F">
        <w:rPr>
          <w:rFonts w:cs="David" w:hint="cs"/>
          <w:rtl/>
        </w:rPr>
        <w:tab/>
      </w:r>
    </w:p>
    <w:p w14:paraId="5F428E4A" w14:textId="77777777" w:rsidR="00112F9F" w:rsidRPr="00112F9F" w:rsidRDefault="00112F9F" w:rsidP="00112F9F">
      <w:pPr>
        <w:bidi/>
        <w:jc w:val="both"/>
        <w:rPr>
          <w:rFonts w:cs="David" w:hint="cs"/>
          <w:rtl/>
        </w:rPr>
      </w:pPr>
      <w:r w:rsidRPr="00112F9F">
        <w:rPr>
          <w:rFonts w:cs="David" w:hint="cs"/>
          <w:rtl/>
        </w:rPr>
        <w:tab/>
        <w:t>ומה היה ב-96?</w:t>
      </w:r>
    </w:p>
    <w:p w14:paraId="175986CD" w14:textId="77777777" w:rsidR="00112F9F" w:rsidRPr="00112F9F" w:rsidRDefault="00112F9F" w:rsidP="00112F9F">
      <w:pPr>
        <w:bidi/>
        <w:jc w:val="both"/>
        <w:rPr>
          <w:rFonts w:cs="David" w:hint="cs"/>
          <w:rtl/>
        </w:rPr>
      </w:pPr>
    </w:p>
    <w:p w14:paraId="609518B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2E35304" w14:textId="77777777" w:rsidR="00112F9F" w:rsidRPr="00112F9F" w:rsidRDefault="00112F9F" w:rsidP="00112F9F">
      <w:pPr>
        <w:bidi/>
        <w:jc w:val="both"/>
        <w:rPr>
          <w:rFonts w:cs="David" w:hint="cs"/>
          <w:rtl/>
        </w:rPr>
      </w:pPr>
    </w:p>
    <w:p w14:paraId="75F4B56A" w14:textId="77777777" w:rsidR="00112F9F" w:rsidRPr="00112F9F" w:rsidRDefault="00112F9F" w:rsidP="00112F9F">
      <w:pPr>
        <w:bidi/>
        <w:jc w:val="both"/>
        <w:rPr>
          <w:rFonts w:cs="David" w:hint="cs"/>
          <w:rtl/>
        </w:rPr>
      </w:pPr>
      <w:r w:rsidRPr="00112F9F">
        <w:rPr>
          <w:rFonts w:cs="David" w:hint="cs"/>
          <w:rtl/>
        </w:rPr>
        <w:tab/>
        <w:t xml:space="preserve">הפרש של שבוע. זה היה דן תיכון. הממשלה כוננה ב-18 ביוני, והוא נבחר ב-24 ביוני. </w:t>
      </w:r>
    </w:p>
    <w:p w14:paraId="47E0921A" w14:textId="77777777" w:rsidR="00112F9F" w:rsidRPr="00112F9F" w:rsidRDefault="00112F9F" w:rsidP="00112F9F">
      <w:pPr>
        <w:bidi/>
        <w:jc w:val="both"/>
        <w:rPr>
          <w:rFonts w:cs="David" w:hint="cs"/>
          <w:rtl/>
        </w:rPr>
      </w:pPr>
    </w:p>
    <w:p w14:paraId="0D51CD2F" w14:textId="77777777" w:rsidR="00112F9F" w:rsidRPr="00112F9F" w:rsidRDefault="00112F9F" w:rsidP="00112F9F">
      <w:pPr>
        <w:bidi/>
        <w:jc w:val="both"/>
        <w:rPr>
          <w:rFonts w:cs="David" w:hint="cs"/>
          <w:rtl/>
        </w:rPr>
      </w:pPr>
      <w:r w:rsidRPr="00112F9F">
        <w:rPr>
          <w:rFonts w:cs="David" w:hint="cs"/>
          <w:u w:val="single"/>
          <w:rtl/>
        </w:rPr>
        <w:t>אברהם מיכאלי:</w:t>
      </w:r>
    </w:p>
    <w:p w14:paraId="16394078" w14:textId="77777777" w:rsidR="00112F9F" w:rsidRPr="00112F9F" w:rsidRDefault="00112F9F" w:rsidP="00112F9F">
      <w:pPr>
        <w:bidi/>
        <w:jc w:val="both"/>
        <w:rPr>
          <w:rFonts w:cs="David" w:hint="cs"/>
          <w:rtl/>
        </w:rPr>
      </w:pPr>
    </w:p>
    <w:p w14:paraId="2D6AFE82" w14:textId="77777777" w:rsidR="00112F9F" w:rsidRPr="00112F9F" w:rsidRDefault="00112F9F" w:rsidP="00112F9F">
      <w:pPr>
        <w:bidi/>
        <w:jc w:val="both"/>
        <w:rPr>
          <w:rFonts w:cs="David" w:hint="cs"/>
          <w:rtl/>
        </w:rPr>
      </w:pPr>
      <w:r w:rsidRPr="00112F9F">
        <w:rPr>
          <w:rFonts w:cs="David" w:hint="cs"/>
          <w:rtl/>
        </w:rPr>
        <w:tab/>
        <w:t>אז מי השביע את הממשלה? היושב-ראש הזמני?</w:t>
      </w:r>
    </w:p>
    <w:p w14:paraId="7CB27C91" w14:textId="77777777" w:rsidR="00112F9F" w:rsidRPr="00112F9F" w:rsidRDefault="00112F9F" w:rsidP="00112F9F">
      <w:pPr>
        <w:bidi/>
        <w:jc w:val="both"/>
        <w:rPr>
          <w:rFonts w:cs="David" w:hint="cs"/>
          <w:rtl/>
        </w:rPr>
      </w:pPr>
    </w:p>
    <w:p w14:paraId="6661C17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F4880CC" w14:textId="77777777" w:rsidR="00112F9F" w:rsidRPr="00112F9F" w:rsidRDefault="00112F9F" w:rsidP="00112F9F">
      <w:pPr>
        <w:bidi/>
        <w:jc w:val="both"/>
        <w:rPr>
          <w:rFonts w:cs="David" w:hint="cs"/>
          <w:u w:val="single"/>
          <w:rtl/>
        </w:rPr>
      </w:pPr>
    </w:p>
    <w:p w14:paraId="2B81E847" w14:textId="77777777" w:rsidR="00112F9F" w:rsidRPr="00112F9F" w:rsidRDefault="00112F9F" w:rsidP="00112F9F">
      <w:pPr>
        <w:bidi/>
        <w:jc w:val="both"/>
        <w:rPr>
          <w:rFonts w:cs="David" w:hint="cs"/>
          <w:rtl/>
        </w:rPr>
      </w:pPr>
      <w:r w:rsidRPr="00112F9F">
        <w:rPr>
          <w:rFonts w:cs="David" w:hint="cs"/>
          <w:rtl/>
        </w:rPr>
        <w:tab/>
        <w:t>אין ואקום. היו מקרים, למשל בכנסת השבע-עשרה, בכנסת החמש-עשרה, בכנסת השלוש-עשרה, שכינון הממשלה ובחירת יו"ר הכנסת היה באותו מועד. הפעם למשל יו"ר הכנסת נבחר, ולמחרת כוננה הממשלה. אגב, היו הרבה מאוד מקרים. במרבית המקרים יו"ר הכנסת נבחר כבר בישיבתה הראשונה של הכנסת. זה היה כך כנסת ראשונה, שנייה, שלישית, רביעית, חמישית, שישית, שביעית, שמינית.</w:t>
      </w:r>
    </w:p>
    <w:p w14:paraId="31B8C14A" w14:textId="77777777" w:rsidR="00112F9F" w:rsidRPr="00112F9F" w:rsidRDefault="00112F9F" w:rsidP="00112F9F">
      <w:pPr>
        <w:bidi/>
        <w:jc w:val="both"/>
        <w:rPr>
          <w:rFonts w:cs="David" w:hint="cs"/>
          <w:rtl/>
        </w:rPr>
      </w:pPr>
    </w:p>
    <w:p w14:paraId="17DBF107"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BBA5569" w14:textId="77777777" w:rsidR="00112F9F" w:rsidRPr="00112F9F" w:rsidRDefault="00112F9F" w:rsidP="00112F9F">
      <w:pPr>
        <w:bidi/>
        <w:jc w:val="both"/>
        <w:rPr>
          <w:rFonts w:cs="David" w:hint="cs"/>
          <w:rtl/>
        </w:rPr>
      </w:pPr>
    </w:p>
    <w:p w14:paraId="666B7C00" w14:textId="77777777" w:rsidR="00112F9F" w:rsidRPr="00112F9F" w:rsidRDefault="00112F9F" w:rsidP="00112F9F">
      <w:pPr>
        <w:bidi/>
        <w:jc w:val="both"/>
        <w:rPr>
          <w:rFonts w:cs="David" w:hint="cs"/>
          <w:rtl/>
        </w:rPr>
      </w:pPr>
      <w:r w:rsidRPr="00112F9F">
        <w:rPr>
          <w:rFonts w:cs="David" w:hint="cs"/>
          <w:rtl/>
        </w:rPr>
        <w:tab/>
        <w:t>נדמה לי שהיו הצעות חוק שיושב-ראש הכנסת ייבחר בבחירות חשאיות. בכל כנסת יש כאלה הצעות, כי הוא בעצם האישיות היחידה שנבחר בהצבעה גלויה.</w:t>
      </w:r>
    </w:p>
    <w:p w14:paraId="44810AB4" w14:textId="77777777" w:rsidR="00112F9F" w:rsidRPr="00112F9F" w:rsidRDefault="00112F9F" w:rsidP="00112F9F">
      <w:pPr>
        <w:bidi/>
        <w:jc w:val="both"/>
        <w:rPr>
          <w:rFonts w:cs="David" w:hint="cs"/>
          <w:rtl/>
        </w:rPr>
      </w:pPr>
    </w:p>
    <w:p w14:paraId="25847B2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6753FE3" w14:textId="77777777" w:rsidR="00112F9F" w:rsidRPr="00112F9F" w:rsidRDefault="00112F9F" w:rsidP="00112F9F">
      <w:pPr>
        <w:bidi/>
        <w:jc w:val="both"/>
        <w:rPr>
          <w:rFonts w:cs="David" w:hint="cs"/>
          <w:rtl/>
        </w:rPr>
      </w:pPr>
    </w:p>
    <w:p w14:paraId="3B20D490" w14:textId="77777777" w:rsidR="00112F9F" w:rsidRPr="00112F9F" w:rsidRDefault="00112F9F" w:rsidP="00112F9F">
      <w:pPr>
        <w:bidi/>
        <w:jc w:val="both"/>
        <w:rPr>
          <w:rFonts w:cs="David" w:hint="cs"/>
          <w:rtl/>
        </w:rPr>
      </w:pPr>
      <w:r w:rsidRPr="00112F9F">
        <w:rPr>
          <w:rFonts w:cs="David" w:hint="cs"/>
          <w:rtl/>
        </w:rPr>
        <w:tab/>
        <w:t>נכון, לכן תראה את המשפט הראשון.</w:t>
      </w:r>
    </w:p>
    <w:p w14:paraId="75875DC5" w14:textId="77777777" w:rsidR="00112F9F" w:rsidRPr="00112F9F" w:rsidRDefault="00112F9F" w:rsidP="00112F9F">
      <w:pPr>
        <w:bidi/>
        <w:jc w:val="both"/>
        <w:rPr>
          <w:rFonts w:cs="David" w:hint="cs"/>
          <w:rtl/>
        </w:rPr>
      </w:pPr>
    </w:p>
    <w:p w14:paraId="65253704"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FBC7662" w14:textId="77777777" w:rsidR="00112F9F" w:rsidRPr="00112F9F" w:rsidRDefault="00112F9F" w:rsidP="00112F9F">
      <w:pPr>
        <w:bidi/>
        <w:jc w:val="both"/>
        <w:rPr>
          <w:rFonts w:cs="David" w:hint="cs"/>
          <w:rtl/>
        </w:rPr>
      </w:pPr>
      <w:r w:rsidRPr="00112F9F">
        <w:rPr>
          <w:rFonts w:cs="David" w:hint="cs"/>
          <w:rtl/>
        </w:rPr>
        <w:tab/>
      </w:r>
    </w:p>
    <w:p w14:paraId="5C1676F3" w14:textId="77777777" w:rsidR="00112F9F" w:rsidRPr="00112F9F" w:rsidRDefault="00112F9F" w:rsidP="00112F9F">
      <w:pPr>
        <w:bidi/>
        <w:jc w:val="both"/>
        <w:rPr>
          <w:rFonts w:cs="David" w:hint="cs"/>
          <w:rtl/>
        </w:rPr>
      </w:pPr>
      <w:r w:rsidRPr="00112F9F">
        <w:rPr>
          <w:rFonts w:cs="David" w:hint="cs"/>
          <w:rtl/>
        </w:rPr>
        <w:tab/>
        <w:t>הסגנים זה קבוצה, ראש הממשלה זה קבוצה. אבל, אדם באופן אישי, פרסונאלי, שנבחר בהצבעה גלויה, זה יושב-ראש הכנסת. לא מבקר המדינה, לא הנשיא, לא חברי הוועדות למינויים לשופטים ולדיינים.</w:t>
      </w:r>
    </w:p>
    <w:p w14:paraId="64DE30F3" w14:textId="77777777" w:rsidR="00112F9F" w:rsidRPr="00112F9F" w:rsidRDefault="00112F9F" w:rsidP="00112F9F">
      <w:pPr>
        <w:bidi/>
        <w:jc w:val="both"/>
        <w:rPr>
          <w:rFonts w:cs="David" w:hint="cs"/>
          <w:rtl/>
        </w:rPr>
      </w:pPr>
    </w:p>
    <w:p w14:paraId="3B08D0F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C4562C7" w14:textId="77777777" w:rsidR="00112F9F" w:rsidRPr="00112F9F" w:rsidRDefault="00112F9F" w:rsidP="00112F9F">
      <w:pPr>
        <w:bidi/>
        <w:jc w:val="both"/>
        <w:rPr>
          <w:rFonts w:cs="David" w:hint="cs"/>
          <w:rtl/>
        </w:rPr>
      </w:pPr>
    </w:p>
    <w:p w14:paraId="6CEB5E55" w14:textId="77777777" w:rsidR="00112F9F" w:rsidRPr="00112F9F" w:rsidRDefault="00112F9F" w:rsidP="00112F9F">
      <w:pPr>
        <w:bidi/>
        <w:ind w:left="570"/>
        <w:jc w:val="both"/>
        <w:rPr>
          <w:rFonts w:cs="David" w:hint="cs"/>
          <w:rtl/>
        </w:rPr>
      </w:pPr>
      <w:r w:rsidRPr="00112F9F">
        <w:rPr>
          <w:rFonts w:cs="David" w:hint="cs"/>
          <w:rtl/>
        </w:rPr>
        <w:t xml:space="preserve"> ההצעה שלך ושל ביילין.</w:t>
      </w:r>
    </w:p>
    <w:p w14:paraId="1C8ECE41" w14:textId="77777777" w:rsidR="00112F9F" w:rsidRPr="00112F9F" w:rsidRDefault="00112F9F" w:rsidP="00112F9F">
      <w:pPr>
        <w:bidi/>
        <w:jc w:val="both"/>
        <w:rPr>
          <w:rFonts w:cs="David" w:hint="cs"/>
          <w:rtl/>
        </w:rPr>
      </w:pPr>
    </w:p>
    <w:p w14:paraId="2D8B5254"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4E23BA1" w14:textId="77777777" w:rsidR="00112F9F" w:rsidRPr="00112F9F" w:rsidRDefault="00112F9F" w:rsidP="00112F9F">
      <w:pPr>
        <w:bidi/>
        <w:jc w:val="both"/>
        <w:rPr>
          <w:rFonts w:cs="David" w:hint="cs"/>
          <w:rtl/>
        </w:rPr>
      </w:pPr>
    </w:p>
    <w:p w14:paraId="06166489" w14:textId="77777777" w:rsidR="00112F9F" w:rsidRPr="00112F9F" w:rsidRDefault="00112F9F" w:rsidP="00112F9F">
      <w:pPr>
        <w:bidi/>
        <w:jc w:val="both"/>
        <w:rPr>
          <w:rFonts w:cs="David" w:hint="cs"/>
          <w:rtl/>
        </w:rPr>
      </w:pPr>
      <w:r w:rsidRPr="00112F9F">
        <w:rPr>
          <w:rFonts w:cs="David" w:hint="cs"/>
          <w:rtl/>
        </w:rPr>
        <w:tab/>
        <w:t>אני מזכיר אותה.</w:t>
      </w:r>
    </w:p>
    <w:p w14:paraId="241B9577" w14:textId="77777777" w:rsidR="00112F9F" w:rsidRPr="00112F9F" w:rsidRDefault="00112F9F" w:rsidP="00112F9F">
      <w:pPr>
        <w:bidi/>
        <w:jc w:val="both"/>
        <w:rPr>
          <w:rFonts w:cs="David" w:hint="cs"/>
          <w:rtl/>
        </w:rPr>
      </w:pPr>
    </w:p>
    <w:p w14:paraId="5141CAD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40EDD43" w14:textId="77777777" w:rsidR="00112F9F" w:rsidRPr="00112F9F" w:rsidRDefault="00112F9F" w:rsidP="00112F9F">
      <w:pPr>
        <w:bidi/>
        <w:jc w:val="both"/>
        <w:rPr>
          <w:rFonts w:cs="David" w:hint="cs"/>
          <w:rtl/>
        </w:rPr>
      </w:pPr>
    </w:p>
    <w:p w14:paraId="294B40A9" w14:textId="77777777" w:rsidR="00112F9F" w:rsidRPr="00112F9F" w:rsidRDefault="00112F9F" w:rsidP="00112F9F">
      <w:pPr>
        <w:bidi/>
        <w:jc w:val="both"/>
        <w:rPr>
          <w:rFonts w:cs="David" w:hint="cs"/>
          <w:rtl/>
        </w:rPr>
      </w:pPr>
      <w:r w:rsidRPr="00112F9F">
        <w:rPr>
          <w:rFonts w:cs="David" w:hint="cs"/>
          <w:rtl/>
        </w:rPr>
        <w:tab/>
        <w:t>זו אגב, הסיבה שרשום פה בתקנון: הכנסת תבחר בבחירות גלויות את יו"ר הכנסת, כי יש לנו סעיף אחר בתקנון שאומר שכשבוחרים אדם לתפקיד, זה ייעשה בבחירות חשאיות. בכל מקרה, האם סעיף קטן (ב) נראה לכם?</w:t>
      </w:r>
    </w:p>
    <w:p w14:paraId="46FC6DC2" w14:textId="77777777" w:rsidR="00112F9F" w:rsidRPr="00112F9F" w:rsidRDefault="00112F9F" w:rsidP="00112F9F">
      <w:pPr>
        <w:bidi/>
        <w:jc w:val="both"/>
        <w:rPr>
          <w:rFonts w:cs="David" w:hint="cs"/>
          <w:rtl/>
        </w:rPr>
      </w:pPr>
    </w:p>
    <w:p w14:paraId="5D0B8790" w14:textId="77777777" w:rsidR="00112F9F" w:rsidRPr="00112F9F" w:rsidRDefault="00112F9F" w:rsidP="00112F9F">
      <w:pPr>
        <w:keepLines/>
        <w:bidi/>
        <w:jc w:val="both"/>
        <w:rPr>
          <w:rFonts w:cs="David" w:hint="cs"/>
          <w:u w:val="single"/>
          <w:rtl/>
        </w:rPr>
      </w:pPr>
      <w:r w:rsidRPr="00112F9F">
        <w:rPr>
          <w:rFonts w:cs="David" w:hint="cs"/>
          <w:u w:val="single"/>
          <w:rtl/>
        </w:rPr>
        <w:t>זבולון אורלב:</w:t>
      </w:r>
    </w:p>
    <w:p w14:paraId="1E5C8238" w14:textId="77777777" w:rsidR="00112F9F" w:rsidRPr="00112F9F" w:rsidRDefault="00112F9F" w:rsidP="00112F9F">
      <w:pPr>
        <w:keepLines/>
        <w:bidi/>
        <w:jc w:val="both"/>
        <w:rPr>
          <w:rFonts w:cs="David" w:hint="cs"/>
          <w:rtl/>
        </w:rPr>
      </w:pPr>
    </w:p>
    <w:p w14:paraId="5DFC6F31" w14:textId="77777777" w:rsidR="00112F9F" w:rsidRPr="00112F9F" w:rsidRDefault="00112F9F" w:rsidP="00112F9F">
      <w:pPr>
        <w:keepLines/>
        <w:bidi/>
        <w:jc w:val="both"/>
        <w:rPr>
          <w:rFonts w:cs="David" w:hint="cs"/>
          <w:rtl/>
        </w:rPr>
      </w:pPr>
      <w:r w:rsidRPr="00112F9F">
        <w:rPr>
          <w:rFonts w:cs="David" w:hint="cs"/>
          <w:rtl/>
        </w:rPr>
        <w:tab/>
        <w:t>למרות שלרובי יש טראומה מבחירות בקלפי בכנסת.</w:t>
      </w:r>
    </w:p>
    <w:p w14:paraId="38428444" w14:textId="77777777" w:rsidR="00112F9F" w:rsidRPr="00112F9F" w:rsidRDefault="00112F9F" w:rsidP="00112F9F">
      <w:pPr>
        <w:bidi/>
        <w:jc w:val="both"/>
        <w:rPr>
          <w:rFonts w:cs="David" w:hint="cs"/>
          <w:rtl/>
        </w:rPr>
      </w:pPr>
    </w:p>
    <w:p w14:paraId="6AD8F9E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0F7B430" w14:textId="77777777" w:rsidR="00112F9F" w:rsidRPr="00112F9F" w:rsidRDefault="00112F9F" w:rsidP="00112F9F">
      <w:pPr>
        <w:bidi/>
        <w:jc w:val="both"/>
        <w:rPr>
          <w:rFonts w:cs="David" w:hint="cs"/>
          <w:rtl/>
        </w:rPr>
      </w:pPr>
    </w:p>
    <w:p w14:paraId="59C861CA" w14:textId="77777777" w:rsidR="00112F9F" w:rsidRPr="00112F9F" w:rsidRDefault="00112F9F" w:rsidP="00112F9F">
      <w:pPr>
        <w:bidi/>
        <w:jc w:val="both"/>
        <w:rPr>
          <w:rFonts w:cs="David" w:hint="cs"/>
          <w:rtl/>
        </w:rPr>
      </w:pPr>
      <w:r w:rsidRPr="00112F9F">
        <w:rPr>
          <w:rFonts w:cs="David" w:hint="cs"/>
          <w:rtl/>
        </w:rPr>
        <w:tab/>
        <w:t>גם יושבת ראש הכנסת הקודמת, וגם היושב-ראש הנוכחי, כשהסוגיה הובאה בפניהם, הם היו בעד גלויות, בחירות גלויות.</w:t>
      </w:r>
    </w:p>
    <w:p w14:paraId="775C5FBE" w14:textId="77777777" w:rsidR="00112F9F" w:rsidRPr="00112F9F" w:rsidRDefault="00112F9F" w:rsidP="00112F9F">
      <w:pPr>
        <w:bidi/>
        <w:jc w:val="both"/>
        <w:rPr>
          <w:rFonts w:cs="David" w:hint="cs"/>
          <w:rtl/>
        </w:rPr>
      </w:pPr>
    </w:p>
    <w:p w14:paraId="2DD1E24D" w14:textId="77777777" w:rsidR="00112F9F" w:rsidRPr="00112F9F" w:rsidRDefault="00112F9F" w:rsidP="00112F9F">
      <w:pPr>
        <w:bidi/>
        <w:jc w:val="both"/>
        <w:rPr>
          <w:rFonts w:cs="David" w:hint="cs"/>
          <w:rtl/>
        </w:rPr>
      </w:pPr>
      <w:r w:rsidRPr="00112F9F">
        <w:rPr>
          <w:rFonts w:cs="David" w:hint="cs"/>
          <w:u w:val="single"/>
          <w:rtl/>
        </w:rPr>
        <w:t>אברהם מיכאלי:</w:t>
      </w:r>
    </w:p>
    <w:p w14:paraId="67E37B90" w14:textId="77777777" w:rsidR="00112F9F" w:rsidRPr="00112F9F" w:rsidRDefault="00112F9F" w:rsidP="00112F9F">
      <w:pPr>
        <w:bidi/>
        <w:jc w:val="both"/>
        <w:rPr>
          <w:rFonts w:cs="David" w:hint="cs"/>
          <w:rtl/>
        </w:rPr>
      </w:pPr>
    </w:p>
    <w:p w14:paraId="1D082A1E" w14:textId="77777777" w:rsidR="00112F9F" w:rsidRPr="00112F9F" w:rsidRDefault="00112F9F" w:rsidP="00112F9F">
      <w:pPr>
        <w:bidi/>
        <w:jc w:val="both"/>
        <w:rPr>
          <w:rFonts w:cs="David" w:hint="cs"/>
          <w:rtl/>
        </w:rPr>
      </w:pPr>
      <w:r w:rsidRPr="00112F9F">
        <w:rPr>
          <w:rFonts w:cs="David" w:hint="cs"/>
          <w:rtl/>
        </w:rPr>
        <w:tab/>
        <w:t>כולם רוצים גלויה, אף אחד לא רוצה חשאי. הנבחר לא רוצה חשאי, הבוחרים - - -</w:t>
      </w:r>
    </w:p>
    <w:p w14:paraId="5D447C77" w14:textId="77777777" w:rsidR="00112F9F" w:rsidRPr="00112F9F" w:rsidRDefault="00112F9F" w:rsidP="00112F9F">
      <w:pPr>
        <w:bidi/>
        <w:jc w:val="both"/>
        <w:rPr>
          <w:rFonts w:cs="David" w:hint="cs"/>
          <w:rtl/>
        </w:rPr>
      </w:pPr>
    </w:p>
    <w:p w14:paraId="2767CA9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3D37871" w14:textId="77777777" w:rsidR="00112F9F" w:rsidRPr="00112F9F" w:rsidRDefault="00112F9F" w:rsidP="00112F9F">
      <w:pPr>
        <w:bidi/>
        <w:jc w:val="both"/>
        <w:rPr>
          <w:rFonts w:cs="David" w:hint="cs"/>
          <w:rtl/>
        </w:rPr>
      </w:pPr>
    </w:p>
    <w:p w14:paraId="72C0575F" w14:textId="77777777" w:rsidR="00112F9F" w:rsidRPr="00112F9F" w:rsidRDefault="00112F9F" w:rsidP="00112F9F">
      <w:pPr>
        <w:bidi/>
        <w:ind w:left="570"/>
        <w:jc w:val="both"/>
        <w:rPr>
          <w:rFonts w:cs="David" w:hint="cs"/>
          <w:rtl/>
        </w:rPr>
      </w:pPr>
      <w:r w:rsidRPr="00112F9F">
        <w:rPr>
          <w:rFonts w:cs="David" w:hint="cs"/>
          <w:rtl/>
        </w:rPr>
        <w:t>- - - הערבים הצביעו בעד או נגד - אתה רואה.</w:t>
      </w:r>
    </w:p>
    <w:p w14:paraId="57E4CCEC" w14:textId="77777777" w:rsidR="00112F9F" w:rsidRPr="00112F9F" w:rsidRDefault="00112F9F" w:rsidP="00112F9F">
      <w:pPr>
        <w:bidi/>
        <w:jc w:val="both"/>
        <w:rPr>
          <w:rFonts w:cs="David" w:hint="cs"/>
          <w:rtl/>
        </w:rPr>
      </w:pPr>
    </w:p>
    <w:p w14:paraId="7F966BD9"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48B4562C" w14:textId="77777777" w:rsidR="00112F9F" w:rsidRPr="00112F9F" w:rsidRDefault="00112F9F" w:rsidP="00112F9F">
      <w:pPr>
        <w:bidi/>
        <w:jc w:val="both"/>
        <w:rPr>
          <w:rFonts w:cs="David" w:hint="cs"/>
          <w:rtl/>
        </w:rPr>
      </w:pPr>
    </w:p>
    <w:p w14:paraId="495AB704" w14:textId="77777777" w:rsidR="00112F9F" w:rsidRPr="00112F9F" w:rsidRDefault="00112F9F" w:rsidP="00112F9F">
      <w:pPr>
        <w:bidi/>
        <w:jc w:val="both"/>
        <w:rPr>
          <w:rFonts w:cs="David" w:hint="cs"/>
          <w:rtl/>
        </w:rPr>
      </w:pPr>
      <w:r w:rsidRPr="00112F9F">
        <w:rPr>
          <w:rFonts w:cs="David" w:hint="cs"/>
          <w:rtl/>
        </w:rPr>
        <w:tab/>
        <w:t>מה קורה אם לא הצליחו להרכיב ממשלה או שזה מתארך? האם הזמני מכהן?</w:t>
      </w:r>
    </w:p>
    <w:p w14:paraId="382BF6E9" w14:textId="77777777" w:rsidR="00112F9F" w:rsidRPr="00112F9F" w:rsidRDefault="00112F9F" w:rsidP="00112F9F">
      <w:pPr>
        <w:bidi/>
        <w:jc w:val="both"/>
        <w:rPr>
          <w:rFonts w:cs="David" w:hint="cs"/>
          <w:rtl/>
        </w:rPr>
      </w:pPr>
    </w:p>
    <w:p w14:paraId="09AC160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9D69630" w14:textId="77777777" w:rsidR="00112F9F" w:rsidRPr="00112F9F" w:rsidRDefault="00112F9F" w:rsidP="00112F9F">
      <w:pPr>
        <w:bidi/>
        <w:jc w:val="both"/>
        <w:rPr>
          <w:rFonts w:cs="David" w:hint="cs"/>
          <w:rtl/>
        </w:rPr>
      </w:pPr>
    </w:p>
    <w:p w14:paraId="284C8263" w14:textId="77777777" w:rsidR="00112F9F" w:rsidRPr="00112F9F" w:rsidRDefault="00112F9F" w:rsidP="00112F9F">
      <w:pPr>
        <w:bidi/>
        <w:jc w:val="both"/>
        <w:rPr>
          <w:rFonts w:cs="David" w:hint="cs"/>
          <w:rtl/>
        </w:rPr>
      </w:pPr>
      <w:r w:rsidRPr="00112F9F">
        <w:rPr>
          <w:rFonts w:cs="David" w:hint="cs"/>
          <w:rtl/>
        </w:rPr>
        <w:tab/>
        <w:t>לא, אפשר לבחור יו"ר כנסת. לא יאוחר מהמועד.</w:t>
      </w:r>
    </w:p>
    <w:p w14:paraId="1A32C65E" w14:textId="77777777" w:rsidR="00112F9F" w:rsidRPr="00112F9F" w:rsidRDefault="00112F9F" w:rsidP="00112F9F">
      <w:pPr>
        <w:bidi/>
        <w:jc w:val="both"/>
        <w:rPr>
          <w:rFonts w:cs="David" w:hint="cs"/>
          <w:rtl/>
        </w:rPr>
      </w:pPr>
    </w:p>
    <w:p w14:paraId="28F0B2AE"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5038F55" w14:textId="77777777" w:rsidR="00112F9F" w:rsidRPr="00112F9F" w:rsidRDefault="00112F9F" w:rsidP="00112F9F">
      <w:pPr>
        <w:bidi/>
        <w:jc w:val="both"/>
        <w:rPr>
          <w:rFonts w:cs="David" w:hint="cs"/>
          <w:rtl/>
        </w:rPr>
      </w:pPr>
    </w:p>
    <w:p w14:paraId="649E8CB7" w14:textId="77777777" w:rsidR="00112F9F" w:rsidRPr="00112F9F" w:rsidRDefault="00112F9F" w:rsidP="00112F9F">
      <w:pPr>
        <w:bidi/>
        <w:jc w:val="both"/>
        <w:rPr>
          <w:rFonts w:cs="David" w:hint="cs"/>
          <w:rtl/>
        </w:rPr>
      </w:pPr>
      <w:r w:rsidRPr="00112F9F">
        <w:rPr>
          <w:rFonts w:cs="David" w:hint="cs"/>
          <w:rtl/>
        </w:rPr>
        <w:tab/>
        <w:t>השאלה, האם לא ניתן לחייב? לא ניתן לחייב.</w:t>
      </w:r>
    </w:p>
    <w:p w14:paraId="31892458" w14:textId="77777777" w:rsidR="00112F9F" w:rsidRPr="00112F9F" w:rsidRDefault="00112F9F" w:rsidP="00112F9F">
      <w:pPr>
        <w:bidi/>
        <w:jc w:val="both"/>
        <w:rPr>
          <w:rFonts w:cs="David" w:hint="cs"/>
          <w:rtl/>
        </w:rPr>
      </w:pPr>
    </w:p>
    <w:p w14:paraId="754411F7" w14:textId="77777777" w:rsidR="00112F9F" w:rsidRPr="00112F9F" w:rsidRDefault="00112F9F" w:rsidP="00112F9F">
      <w:pPr>
        <w:bidi/>
        <w:jc w:val="both"/>
        <w:rPr>
          <w:rFonts w:cs="David" w:hint="cs"/>
          <w:rtl/>
        </w:rPr>
      </w:pPr>
    </w:p>
    <w:p w14:paraId="4F72344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B4D6CAD" w14:textId="77777777" w:rsidR="00112F9F" w:rsidRPr="00112F9F" w:rsidRDefault="00112F9F" w:rsidP="00112F9F">
      <w:pPr>
        <w:bidi/>
        <w:jc w:val="both"/>
        <w:rPr>
          <w:rFonts w:cs="David" w:hint="cs"/>
          <w:rtl/>
        </w:rPr>
      </w:pPr>
    </w:p>
    <w:p w14:paraId="144F089C" w14:textId="77777777" w:rsidR="00112F9F" w:rsidRPr="00112F9F" w:rsidRDefault="00112F9F" w:rsidP="00112F9F">
      <w:pPr>
        <w:bidi/>
        <w:jc w:val="both"/>
        <w:rPr>
          <w:rFonts w:cs="David" w:hint="cs"/>
          <w:rtl/>
        </w:rPr>
      </w:pPr>
      <w:r w:rsidRPr="00112F9F">
        <w:rPr>
          <w:rFonts w:cs="David" w:hint="cs"/>
          <w:rtl/>
        </w:rPr>
        <w:tab/>
        <w:t>אפשר היה להגיד: ייבחר תוך חודש. אבל, אז זה לא תלוי - - -</w:t>
      </w:r>
    </w:p>
    <w:p w14:paraId="370A018B" w14:textId="77777777" w:rsidR="00112F9F" w:rsidRPr="00112F9F" w:rsidRDefault="00112F9F" w:rsidP="00112F9F">
      <w:pPr>
        <w:bidi/>
        <w:jc w:val="both"/>
        <w:rPr>
          <w:rFonts w:cs="David" w:hint="cs"/>
          <w:rtl/>
        </w:rPr>
      </w:pPr>
    </w:p>
    <w:p w14:paraId="15EA062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DFB5CD6" w14:textId="77777777" w:rsidR="00112F9F" w:rsidRPr="00112F9F" w:rsidRDefault="00112F9F" w:rsidP="00112F9F">
      <w:pPr>
        <w:bidi/>
        <w:jc w:val="both"/>
        <w:rPr>
          <w:rFonts w:cs="David" w:hint="cs"/>
          <w:rtl/>
        </w:rPr>
      </w:pPr>
    </w:p>
    <w:p w14:paraId="3F2566F1" w14:textId="77777777" w:rsidR="00112F9F" w:rsidRPr="00112F9F" w:rsidRDefault="00112F9F" w:rsidP="00112F9F">
      <w:pPr>
        <w:bidi/>
        <w:jc w:val="both"/>
        <w:rPr>
          <w:rFonts w:cs="David" w:hint="cs"/>
          <w:rtl/>
        </w:rPr>
      </w:pPr>
      <w:r w:rsidRPr="00112F9F">
        <w:rPr>
          <w:rFonts w:cs="David" w:hint="cs"/>
          <w:rtl/>
        </w:rPr>
        <w:tab/>
        <w:t>לא, לא. לא כדאי גם. זה לא נכון גם. כי זה חלק מהכול.</w:t>
      </w:r>
    </w:p>
    <w:p w14:paraId="18EB064B" w14:textId="77777777" w:rsidR="00112F9F" w:rsidRPr="00112F9F" w:rsidRDefault="00112F9F" w:rsidP="00112F9F">
      <w:pPr>
        <w:bidi/>
        <w:jc w:val="both"/>
        <w:rPr>
          <w:rFonts w:cs="David" w:hint="cs"/>
          <w:rtl/>
        </w:rPr>
      </w:pPr>
    </w:p>
    <w:p w14:paraId="0B5D1D74"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E3F9315" w14:textId="77777777" w:rsidR="00112F9F" w:rsidRPr="00112F9F" w:rsidRDefault="00112F9F" w:rsidP="00112F9F">
      <w:pPr>
        <w:bidi/>
        <w:jc w:val="both"/>
        <w:rPr>
          <w:rFonts w:cs="David" w:hint="cs"/>
          <w:rtl/>
        </w:rPr>
      </w:pPr>
    </w:p>
    <w:p w14:paraId="37FA38FD"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אז זה סעף קטן (ב). סעיף קטן (ג) זהה לסעיף 2 בתקנון היום: "שר או סגן שר לא יהיה יושב-ראש הכנסת, או סגן ליושב-ראש הכנסת.</w:t>
      </w:r>
    </w:p>
    <w:p w14:paraId="156909C5" w14:textId="77777777" w:rsidR="00112F9F" w:rsidRPr="00112F9F" w:rsidRDefault="00112F9F" w:rsidP="00112F9F">
      <w:pPr>
        <w:bidi/>
        <w:jc w:val="both"/>
        <w:rPr>
          <w:rFonts w:cs="David" w:hint="cs"/>
          <w:rtl/>
        </w:rPr>
      </w:pPr>
    </w:p>
    <w:p w14:paraId="79A88575" w14:textId="77777777" w:rsidR="00112F9F" w:rsidRPr="00112F9F" w:rsidRDefault="00112F9F" w:rsidP="00112F9F">
      <w:pPr>
        <w:bidi/>
        <w:jc w:val="both"/>
        <w:rPr>
          <w:rFonts w:cs="David" w:hint="cs"/>
          <w:rtl/>
        </w:rPr>
      </w:pPr>
      <w:r w:rsidRPr="00112F9F">
        <w:rPr>
          <w:rFonts w:cs="David" w:hint="cs"/>
          <w:rtl/>
        </w:rPr>
        <w:tab/>
        <w:t>אגב, בסוגריים מופיעים הסעיפים הקיימים היום. כאן ציינתי שנמחק הסעיף שאומר היום: יו"ר הכנסת והסגנים ייבחרו לכל תקופת כהונתה, ועכשיו אני אוסיף את זה עם התיקון שדיברנו עליו שאפשר לבחור גם לא לכל התקופה.</w:t>
      </w:r>
    </w:p>
    <w:p w14:paraId="5114D0DD" w14:textId="77777777" w:rsidR="00112F9F" w:rsidRPr="00112F9F" w:rsidRDefault="00112F9F" w:rsidP="00112F9F">
      <w:pPr>
        <w:bidi/>
        <w:jc w:val="both"/>
        <w:rPr>
          <w:rFonts w:cs="David" w:hint="cs"/>
          <w:rtl/>
        </w:rPr>
      </w:pPr>
    </w:p>
    <w:p w14:paraId="269D95C3" w14:textId="77777777" w:rsidR="00112F9F" w:rsidRPr="00112F9F" w:rsidRDefault="00112F9F" w:rsidP="00112F9F">
      <w:pPr>
        <w:bidi/>
        <w:jc w:val="both"/>
        <w:rPr>
          <w:rFonts w:cs="David" w:hint="cs"/>
          <w:rtl/>
        </w:rPr>
      </w:pPr>
      <w:r w:rsidRPr="00112F9F">
        <w:rPr>
          <w:rFonts w:cs="David" w:hint="cs"/>
          <w:rtl/>
        </w:rPr>
        <w:tab/>
        <w:t>סעיף 2(ד): "</w:t>
      </w:r>
      <w:proofErr w:type="spellStart"/>
      <w:r w:rsidRPr="00112F9F">
        <w:rPr>
          <w:rFonts w:cs="David" w:hint="cs"/>
          <w:rtl/>
        </w:rPr>
        <w:t>נתפנתה</w:t>
      </w:r>
      <w:proofErr w:type="spellEnd"/>
      <w:r w:rsidRPr="00112F9F">
        <w:rPr>
          <w:rFonts w:cs="David" w:hint="cs"/>
          <w:rtl/>
        </w:rPr>
        <w:t xml:space="preserve"> משרתו של יו"ר הכנסת, תבחר הכנסת", פה מוצע להוסיף: "בתוך 21 ימים יו"ר חדש.</w:t>
      </w:r>
    </w:p>
    <w:p w14:paraId="06872DC3" w14:textId="77777777" w:rsidR="00112F9F" w:rsidRPr="00112F9F" w:rsidRDefault="00112F9F" w:rsidP="00112F9F">
      <w:pPr>
        <w:bidi/>
        <w:jc w:val="both"/>
        <w:rPr>
          <w:rFonts w:cs="David" w:hint="cs"/>
          <w:rtl/>
        </w:rPr>
      </w:pPr>
    </w:p>
    <w:p w14:paraId="0AF3561A"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43AE921" w14:textId="77777777" w:rsidR="00112F9F" w:rsidRPr="00112F9F" w:rsidRDefault="00112F9F" w:rsidP="00112F9F">
      <w:pPr>
        <w:bidi/>
        <w:jc w:val="both"/>
        <w:rPr>
          <w:rFonts w:cs="David" w:hint="cs"/>
          <w:rtl/>
        </w:rPr>
      </w:pPr>
    </w:p>
    <w:p w14:paraId="530E6DFB" w14:textId="77777777" w:rsidR="00112F9F" w:rsidRPr="00112F9F" w:rsidRDefault="00112F9F" w:rsidP="00112F9F">
      <w:pPr>
        <w:bidi/>
        <w:jc w:val="both"/>
        <w:rPr>
          <w:rFonts w:cs="David" w:hint="cs"/>
          <w:rtl/>
        </w:rPr>
      </w:pPr>
      <w:r w:rsidRPr="00112F9F">
        <w:rPr>
          <w:rFonts w:cs="David" w:hint="cs"/>
          <w:rtl/>
        </w:rPr>
        <w:tab/>
        <w:t xml:space="preserve">למה פה כן נותנים פרק זמן? </w:t>
      </w:r>
    </w:p>
    <w:p w14:paraId="6B9E0B99" w14:textId="77777777" w:rsidR="00112F9F" w:rsidRPr="00112F9F" w:rsidRDefault="00112F9F" w:rsidP="00112F9F">
      <w:pPr>
        <w:bidi/>
        <w:jc w:val="both"/>
        <w:rPr>
          <w:rFonts w:cs="David" w:hint="cs"/>
          <w:rtl/>
        </w:rPr>
      </w:pPr>
    </w:p>
    <w:p w14:paraId="292FEF7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F03281D" w14:textId="77777777" w:rsidR="00112F9F" w:rsidRPr="00112F9F" w:rsidRDefault="00112F9F" w:rsidP="00112F9F">
      <w:pPr>
        <w:bidi/>
        <w:jc w:val="both"/>
        <w:rPr>
          <w:rFonts w:cs="David" w:hint="cs"/>
          <w:rtl/>
        </w:rPr>
      </w:pPr>
    </w:p>
    <w:p w14:paraId="27269FA0" w14:textId="77777777" w:rsidR="00112F9F" w:rsidRPr="00112F9F" w:rsidRDefault="00112F9F" w:rsidP="00112F9F">
      <w:pPr>
        <w:bidi/>
        <w:jc w:val="both"/>
        <w:rPr>
          <w:rFonts w:cs="David" w:hint="cs"/>
          <w:rtl/>
        </w:rPr>
      </w:pPr>
      <w:r w:rsidRPr="00112F9F">
        <w:rPr>
          <w:rFonts w:cs="David" w:hint="cs"/>
          <w:rtl/>
        </w:rPr>
        <w:tab/>
        <w:t>אנחנו במהלך כנסת. זאת אומרת, זה שלא ממתינים פה לממשלה או משהו כזה. רצו שלא יישאר ואקום. זו הצעה של הוועדה הקודמת.</w:t>
      </w:r>
    </w:p>
    <w:p w14:paraId="0FC694B8" w14:textId="77777777" w:rsidR="00112F9F" w:rsidRPr="00112F9F" w:rsidRDefault="00112F9F" w:rsidP="00112F9F">
      <w:pPr>
        <w:bidi/>
        <w:jc w:val="both"/>
        <w:rPr>
          <w:rFonts w:cs="David" w:hint="cs"/>
          <w:rtl/>
        </w:rPr>
      </w:pPr>
    </w:p>
    <w:p w14:paraId="50441748" w14:textId="77777777" w:rsidR="00112F9F" w:rsidRPr="00112F9F" w:rsidRDefault="00112F9F" w:rsidP="00112F9F">
      <w:pPr>
        <w:bidi/>
        <w:jc w:val="both"/>
        <w:rPr>
          <w:rFonts w:cs="David" w:hint="cs"/>
          <w:rtl/>
        </w:rPr>
      </w:pPr>
      <w:r w:rsidRPr="00112F9F">
        <w:rPr>
          <w:rFonts w:cs="David" w:hint="cs"/>
          <w:rtl/>
        </w:rPr>
        <w:tab/>
        <w:t>"... יו"ר חדש, בדרך הקבועה בסעיף קטן (א)", כלומר, בבחירות גלויות, "</w:t>
      </w:r>
      <w:proofErr w:type="spellStart"/>
      <w:r w:rsidRPr="00112F9F">
        <w:rPr>
          <w:rFonts w:cs="David" w:hint="cs"/>
          <w:rtl/>
        </w:rPr>
        <w:t>נתפנתה</w:t>
      </w:r>
      <w:proofErr w:type="spellEnd"/>
      <w:r w:rsidRPr="00112F9F">
        <w:rPr>
          <w:rFonts w:cs="David" w:hint="cs"/>
          <w:rtl/>
        </w:rPr>
        <w:t xml:space="preserve"> משרה של סגן ליו"ר רשאית הכנסת לבחור חבר כנסת אחר במקומו בדרך הקבועה בסעיף קטן (א), ואם הושעה סגן ליושב-ראש הכנסת מכהונתו, רשאית הכנסת לבחור חבר כנסת אחר שיכהן במקומו בתקופת ההשעיה, בדרך האמורה."</w:t>
      </w:r>
    </w:p>
    <w:p w14:paraId="5F3E0716" w14:textId="77777777" w:rsidR="00112F9F" w:rsidRPr="00112F9F" w:rsidRDefault="00112F9F" w:rsidP="00112F9F">
      <w:pPr>
        <w:bidi/>
        <w:jc w:val="both"/>
        <w:rPr>
          <w:rFonts w:cs="David" w:hint="cs"/>
          <w:rtl/>
        </w:rPr>
      </w:pPr>
    </w:p>
    <w:p w14:paraId="69A2C057" w14:textId="77777777" w:rsidR="00112F9F" w:rsidRPr="00112F9F" w:rsidRDefault="00112F9F" w:rsidP="00112F9F">
      <w:pPr>
        <w:bidi/>
        <w:jc w:val="both"/>
        <w:rPr>
          <w:rFonts w:cs="David" w:hint="cs"/>
          <w:rtl/>
        </w:rPr>
      </w:pPr>
      <w:r w:rsidRPr="00112F9F">
        <w:rPr>
          <w:rFonts w:cs="David" w:hint="cs"/>
          <w:rtl/>
        </w:rPr>
        <w:tab/>
        <w:t>יש לנו בחוק-היסוד הסדר מה קורה אם יו"ר הכנסת מושעה, ולכן מוצע פה לגבי סגן שאז ניתן לבחור, לא חייבים. ומי שייבחר במקומו ייבחר רק לתקופת ההשעיה. זאת אומרת, אז לא צריך יהיה להעביר אותו וכו' אם תסתיים ההשעיה.</w:t>
      </w:r>
    </w:p>
    <w:p w14:paraId="23B9B248" w14:textId="77777777" w:rsidR="00112F9F" w:rsidRPr="00112F9F" w:rsidRDefault="00112F9F" w:rsidP="00112F9F">
      <w:pPr>
        <w:bidi/>
        <w:jc w:val="both"/>
        <w:rPr>
          <w:rFonts w:cs="David" w:hint="cs"/>
          <w:rtl/>
        </w:rPr>
      </w:pPr>
    </w:p>
    <w:p w14:paraId="25F9447B"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66C4F1BB" w14:textId="77777777" w:rsidR="00112F9F" w:rsidRPr="00112F9F" w:rsidRDefault="00112F9F" w:rsidP="00112F9F">
      <w:pPr>
        <w:bidi/>
        <w:jc w:val="both"/>
        <w:rPr>
          <w:rFonts w:cs="David" w:hint="cs"/>
          <w:rtl/>
        </w:rPr>
      </w:pPr>
    </w:p>
    <w:p w14:paraId="2C7A84FA" w14:textId="77777777" w:rsidR="00112F9F" w:rsidRPr="00112F9F" w:rsidRDefault="00112F9F" w:rsidP="00112F9F">
      <w:pPr>
        <w:bidi/>
        <w:jc w:val="both"/>
        <w:rPr>
          <w:rFonts w:cs="David" w:hint="cs"/>
          <w:rtl/>
        </w:rPr>
      </w:pPr>
      <w:r w:rsidRPr="00112F9F">
        <w:rPr>
          <w:rFonts w:cs="David" w:hint="cs"/>
          <w:rtl/>
        </w:rPr>
        <w:tab/>
        <w:t>מה משמעות: רשאית הכנסת? ואם היא לא רוצה - - -</w:t>
      </w:r>
    </w:p>
    <w:p w14:paraId="734C2FD4" w14:textId="77777777" w:rsidR="00112F9F" w:rsidRPr="00112F9F" w:rsidRDefault="00112F9F" w:rsidP="00112F9F">
      <w:pPr>
        <w:bidi/>
        <w:jc w:val="both"/>
        <w:rPr>
          <w:rFonts w:cs="David" w:hint="cs"/>
          <w:rtl/>
        </w:rPr>
      </w:pPr>
    </w:p>
    <w:p w14:paraId="4CD3BD0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2073CF5" w14:textId="77777777" w:rsidR="00112F9F" w:rsidRPr="00112F9F" w:rsidRDefault="00112F9F" w:rsidP="00112F9F">
      <w:pPr>
        <w:bidi/>
        <w:jc w:val="both"/>
        <w:rPr>
          <w:rFonts w:cs="David" w:hint="cs"/>
          <w:u w:val="single"/>
          <w:rtl/>
        </w:rPr>
      </w:pPr>
    </w:p>
    <w:p w14:paraId="1ABA8289" w14:textId="77777777" w:rsidR="00112F9F" w:rsidRPr="00112F9F" w:rsidRDefault="00112F9F" w:rsidP="00112F9F">
      <w:pPr>
        <w:bidi/>
        <w:jc w:val="both"/>
        <w:rPr>
          <w:rFonts w:cs="David" w:hint="cs"/>
          <w:rtl/>
        </w:rPr>
      </w:pPr>
      <w:r w:rsidRPr="00112F9F">
        <w:rPr>
          <w:rFonts w:cs="David" w:hint="cs"/>
          <w:rtl/>
        </w:rPr>
        <w:tab/>
        <w:t>אז יהיה פחות סגנים.</w:t>
      </w:r>
    </w:p>
    <w:p w14:paraId="002E7B3E" w14:textId="77777777" w:rsidR="00112F9F" w:rsidRPr="00112F9F" w:rsidRDefault="00112F9F" w:rsidP="00112F9F">
      <w:pPr>
        <w:bidi/>
        <w:jc w:val="both"/>
        <w:rPr>
          <w:rFonts w:cs="David" w:hint="cs"/>
          <w:rtl/>
        </w:rPr>
      </w:pPr>
    </w:p>
    <w:p w14:paraId="123AB93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71E03597" w14:textId="77777777" w:rsidR="00112F9F" w:rsidRPr="00112F9F" w:rsidRDefault="00112F9F" w:rsidP="00112F9F">
      <w:pPr>
        <w:bidi/>
        <w:jc w:val="both"/>
        <w:rPr>
          <w:rFonts w:cs="David" w:hint="cs"/>
          <w:rtl/>
        </w:rPr>
      </w:pPr>
    </w:p>
    <w:p w14:paraId="4174DC6B" w14:textId="77777777" w:rsidR="00112F9F" w:rsidRPr="00112F9F" w:rsidRDefault="00112F9F" w:rsidP="00112F9F">
      <w:pPr>
        <w:bidi/>
        <w:jc w:val="both"/>
        <w:rPr>
          <w:rFonts w:cs="David" w:hint="cs"/>
          <w:rtl/>
        </w:rPr>
      </w:pPr>
      <w:r w:rsidRPr="00112F9F">
        <w:rPr>
          <w:rFonts w:cs="David" w:hint="cs"/>
          <w:rtl/>
        </w:rPr>
        <w:tab/>
        <w:t>זה לא כמו יושב-ראש שחייבים לבחור.</w:t>
      </w:r>
    </w:p>
    <w:p w14:paraId="3B38DCF2" w14:textId="77777777" w:rsidR="00112F9F" w:rsidRPr="00112F9F" w:rsidRDefault="00112F9F" w:rsidP="00112F9F">
      <w:pPr>
        <w:bidi/>
        <w:jc w:val="both"/>
        <w:rPr>
          <w:rFonts w:cs="David" w:hint="cs"/>
          <w:rtl/>
        </w:rPr>
      </w:pPr>
    </w:p>
    <w:p w14:paraId="0F81153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617CEFF" w14:textId="77777777" w:rsidR="00112F9F" w:rsidRPr="00112F9F" w:rsidRDefault="00112F9F" w:rsidP="00112F9F">
      <w:pPr>
        <w:bidi/>
        <w:jc w:val="both"/>
        <w:rPr>
          <w:rFonts w:cs="David" w:hint="cs"/>
          <w:u w:val="single"/>
          <w:rtl/>
        </w:rPr>
      </w:pPr>
    </w:p>
    <w:p w14:paraId="3A6CFBAE" w14:textId="77777777" w:rsidR="00112F9F" w:rsidRPr="00112F9F" w:rsidRDefault="00112F9F" w:rsidP="00112F9F">
      <w:pPr>
        <w:bidi/>
        <w:jc w:val="both"/>
        <w:rPr>
          <w:rFonts w:cs="David" w:hint="cs"/>
          <w:rtl/>
        </w:rPr>
      </w:pPr>
      <w:r w:rsidRPr="00112F9F">
        <w:rPr>
          <w:rFonts w:cs="David" w:hint="cs"/>
          <w:rtl/>
        </w:rPr>
        <w:tab/>
        <w:t>מספר מקסימאלי לסגנים.</w:t>
      </w:r>
    </w:p>
    <w:p w14:paraId="02002366" w14:textId="77777777" w:rsidR="00112F9F" w:rsidRPr="00112F9F" w:rsidRDefault="00112F9F" w:rsidP="00112F9F">
      <w:pPr>
        <w:bidi/>
        <w:jc w:val="both"/>
        <w:rPr>
          <w:rFonts w:cs="David" w:hint="cs"/>
          <w:u w:val="single"/>
          <w:rtl/>
        </w:rPr>
      </w:pPr>
    </w:p>
    <w:p w14:paraId="5A5AA3B8"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6247B55E" w14:textId="77777777" w:rsidR="00112F9F" w:rsidRPr="00112F9F" w:rsidRDefault="00112F9F" w:rsidP="00112F9F">
      <w:pPr>
        <w:bidi/>
        <w:jc w:val="both"/>
        <w:rPr>
          <w:rFonts w:cs="David" w:hint="cs"/>
          <w:rtl/>
        </w:rPr>
      </w:pPr>
    </w:p>
    <w:p w14:paraId="7405BABA" w14:textId="77777777" w:rsidR="00112F9F" w:rsidRPr="00112F9F" w:rsidRDefault="00112F9F" w:rsidP="00112F9F">
      <w:pPr>
        <w:bidi/>
        <w:jc w:val="both"/>
        <w:rPr>
          <w:rFonts w:cs="David" w:hint="cs"/>
          <w:rtl/>
        </w:rPr>
      </w:pPr>
      <w:r w:rsidRPr="00112F9F">
        <w:rPr>
          <w:rFonts w:cs="David" w:hint="cs"/>
          <w:rtl/>
        </w:rPr>
        <w:tab/>
        <w:t>את המספר אתם ממליצים להשאיר בחקיקה.</w:t>
      </w:r>
    </w:p>
    <w:p w14:paraId="1AD95AC6" w14:textId="77777777" w:rsidR="00112F9F" w:rsidRPr="00112F9F" w:rsidRDefault="00112F9F" w:rsidP="00112F9F">
      <w:pPr>
        <w:bidi/>
        <w:jc w:val="both"/>
        <w:rPr>
          <w:rFonts w:cs="David" w:hint="cs"/>
          <w:rtl/>
        </w:rPr>
      </w:pPr>
    </w:p>
    <w:p w14:paraId="1F7C124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5D712E6" w14:textId="77777777" w:rsidR="00112F9F" w:rsidRPr="00112F9F" w:rsidRDefault="00112F9F" w:rsidP="00112F9F">
      <w:pPr>
        <w:bidi/>
        <w:jc w:val="both"/>
        <w:rPr>
          <w:rFonts w:cs="David" w:hint="cs"/>
          <w:rtl/>
        </w:rPr>
      </w:pPr>
    </w:p>
    <w:p w14:paraId="56FCF638" w14:textId="77777777" w:rsidR="00112F9F" w:rsidRPr="00112F9F" w:rsidRDefault="00112F9F" w:rsidP="00112F9F">
      <w:pPr>
        <w:bidi/>
        <w:jc w:val="both"/>
        <w:rPr>
          <w:rFonts w:cs="David" w:hint="cs"/>
          <w:rtl/>
        </w:rPr>
      </w:pPr>
      <w:r w:rsidRPr="00112F9F">
        <w:rPr>
          <w:rFonts w:cs="David" w:hint="cs"/>
          <w:rtl/>
        </w:rPr>
        <w:tab/>
        <w:t xml:space="preserve">כן. </w:t>
      </w:r>
    </w:p>
    <w:p w14:paraId="417E9524" w14:textId="77777777" w:rsidR="00112F9F" w:rsidRPr="00112F9F" w:rsidRDefault="00112F9F" w:rsidP="00112F9F">
      <w:pPr>
        <w:bidi/>
        <w:jc w:val="both"/>
        <w:rPr>
          <w:rFonts w:cs="David" w:hint="cs"/>
          <w:rtl/>
        </w:rPr>
      </w:pPr>
    </w:p>
    <w:p w14:paraId="302C54E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FC1FF0E" w14:textId="77777777" w:rsidR="00112F9F" w:rsidRPr="00112F9F" w:rsidRDefault="00112F9F" w:rsidP="00112F9F">
      <w:pPr>
        <w:bidi/>
        <w:jc w:val="both"/>
        <w:rPr>
          <w:rFonts w:cs="David" w:hint="cs"/>
          <w:rtl/>
        </w:rPr>
      </w:pPr>
    </w:p>
    <w:p w14:paraId="40628D75" w14:textId="77777777" w:rsidR="00112F9F" w:rsidRPr="00112F9F" w:rsidRDefault="00112F9F" w:rsidP="00112F9F">
      <w:pPr>
        <w:bidi/>
        <w:jc w:val="both"/>
        <w:rPr>
          <w:rFonts w:cs="David" w:hint="cs"/>
          <w:rtl/>
        </w:rPr>
      </w:pPr>
      <w:r w:rsidRPr="00112F9F">
        <w:rPr>
          <w:rFonts w:cs="David" w:hint="cs"/>
          <w:rtl/>
        </w:rPr>
        <w:tab/>
        <w:t xml:space="preserve">אחרת בכלל אתה מבין מה יקרה. גם כך הוא לא כל כך - - - </w:t>
      </w:r>
    </w:p>
    <w:p w14:paraId="1FD9A563" w14:textId="77777777" w:rsidR="00112F9F" w:rsidRPr="00112F9F" w:rsidRDefault="00112F9F" w:rsidP="00112F9F">
      <w:pPr>
        <w:bidi/>
        <w:jc w:val="both"/>
        <w:rPr>
          <w:rFonts w:cs="David" w:hint="cs"/>
          <w:rtl/>
        </w:rPr>
      </w:pPr>
    </w:p>
    <w:p w14:paraId="7BAA7F4F"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6E2EA51" w14:textId="77777777" w:rsidR="00112F9F" w:rsidRPr="00112F9F" w:rsidRDefault="00112F9F" w:rsidP="00112F9F">
      <w:pPr>
        <w:bidi/>
        <w:jc w:val="both"/>
        <w:rPr>
          <w:rFonts w:cs="David" w:hint="cs"/>
          <w:rtl/>
        </w:rPr>
      </w:pPr>
    </w:p>
    <w:p w14:paraId="5A43FF90" w14:textId="77777777" w:rsidR="00112F9F" w:rsidRPr="00112F9F" w:rsidRDefault="00112F9F" w:rsidP="00112F9F">
      <w:pPr>
        <w:bidi/>
        <w:jc w:val="both"/>
        <w:rPr>
          <w:rFonts w:cs="David" w:hint="cs"/>
          <w:rtl/>
        </w:rPr>
      </w:pPr>
      <w:r w:rsidRPr="00112F9F">
        <w:rPr>
          <w:rFonts w:cs="David" w:hint="cs"/>
          <w:rtl/>
        </w:rPr>
        <w:tab/>
        <w:t>אני חייב להגיד שאני מרגיש אי נוחות מכך שזו כבר כנסת השנייה, אם לא יותר,  - - -</w:t>
      </w:r>
    </w:p>
    <w:p w14:paraId="7DB024DB" w14:textId="77777777" w:rsidR="00112F9F" w:rsidRPr="00112F9F" w:rsidRDefault="00112F9F" w:rsidP="00112F9F">
      <w:pPr>
        <w:bidi/>
        <w:jc w:val="both"/>
        <w:rPr>
          <w:rFonts w:cs="David" w:hint="cs"/>
          <w:rtl/>
        </w:rPr>
      </w:pPr>
    </w:p>
    <w:p w14:paraId="6982D4D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B2B98D0" w14:textId="77777777" w:rsidR="00112F9F" w:rsidRPr="00112F9F" w:rsidRDefault="00112F9F" w:rsidP="00112F9F">
      <w:pPr>
        <w:bidi/>
        <w:jc w:val="both"/>
        <w:rPr>
          <w:rFonts w:cs="David" w:hint="cs"/>
          <w:rtl/>
        </w:rPr>
      </w:pPr>
      <w:r w:rsidRPr="00112F9F">
        <w:rPr>
          <w:rFonts w:cs="David" w:hint="cs"/>
          <w:rtl/>
        </w:rPr>
        <w:tab/>
      </w:r>
    </w:p>
    <w:p w14:paraId="32924E90" w14:textId="77777777" w:rsidR="00112F9F" w:rsidRPr="00112F9F" w:rsidRDefault="00112F9F" w:rsidP="00112F9F">
      <w:pPr>
        <w:bidi/>
        <w:jc w:val="both"/>
        <w:rPr>
          <w:rFonts w:cs="David" w:hint="cs"/>
          <w:rtl/>
        </w:rPr>
      </w:pPr>
      <w:r w:rsidRPr="00112F9F">
        <w:rPr>
          <w:rFonts w:cs="David" w:hint="cs"/>
          <w:rtl/>
        </w:rPr>
        <w:tab/>
        <w:t>בכנסת הקודמת שינו באמצע.</w:t>
      </w:r>
    </w:p>
    <w:p w14:paraId="31DCAC7A" w14:textId="77777777" w:rsidR="00112F9F" w:rsidRPr="00112F9F" w:rsidRDefault="00112F9F" w:rsidP="00112F9F">
      <w:pPr>
        <w:bidi/>
        <w:jc w:val="both"/>
        <w:rPr>
          <w:rFonts w:cs="David" w:hint="cs"/>
          <w:rtl/>
        </w:rPr>
      </w:pPr>
    </w:p>
    <w:p w14:paraId="79D186B4"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629A50B" w14:textId="77777777" w:rsidR="00112F9F" w:rsidRPr="00112F9F" w:rsidRDefault="00112F9F" w:rsidP="00112F9F">
      <w:pPr>
        <w:bidi/>
        <w:jc w:val="both"/>
        <w:rPr>
          <w:rFonts w:cs="David" w:hint="cs"/>
          <w:rtl/>
        </w:rPr>
      </w:pPr>
    </w:p>
    <w:p w14:paraId="36AD885D" w14:textId="77777777" w:rsidR="00112F9F" w:rsidRPr="00112F9F" w:rsidRDefault="00112F9F" w:rsidP="00112F9F">
      <w:pPr>
        <w:bidi/>
        <w:jc w:val="both"/>
        <w:rPr>
          <w:rFonts w:cs="David" w:hint="cs"/>
          <w:rtl/>
        </w:rPr>
      </w:pPr>
      <w:r w:rsidRPr="00112F9F">
        <w:rPr>
          <w:rFonts w:cs="David" w:hint="cs"/>
          <w:rtl/>
        </w:rPr>
        <w:tab/>
        <w:t xml:space="preserve">בכנסת הקודמת שינו באמצע הקדנציה. כשצריכים להעביר הליך חקיקה מיוחד, השאלה היא אם לא ניתן. שוב, זה ידרוש שינוי חוק. אם לבטל, צודק איל שזה יהיה פה </w:t>
      </w:r>
      <w:r w:rsidRPr="00112F9F">
        <w:rPr>
          <w:rFonts w:cs="David"/>
          <w:rtl/>
        </w:rPr>
        <w:t>–</w:t>
      </w:r>
      <w:r w:rsidRPr="00112F9F">
        <w:rPr>
          <w:rFonts w:cs="David" w:hint="cs"/>
          <w:rtl/>
        </w:rPr>
        <w:t xml:space="preserve"> בכל הכנסת יהיו סגנים.</w:t>
      </w:r>
    </w:p>
    <w:p w14:paraId="3A552AE2" w14:textId="77777777" w:rsidR="00112F9F" w:rsidRPr="00112F9F" w:rsidRDefault="00112F9F" w:rsidP="00112F9F">
      <w:pPr>
        <w:bidi/>
        <w:jc w:val="both"/>
        <w:rPr>
          <w:rFonts w:cs="David" w:hint="cs"/>
          <w:rtl/>
        </w:rPr>
      </w:pPr>
    </w:p>
    <w:p w14:paraId="705AE46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9FA6956" w14:textId="77777777" w:rsidR="00112F9F" w:rsidRPr="00112F9F" w:rsidRDefault="00112F9F" w:rsidP="00112F9F">
      <w:pPr>
        <w:bidi/>
        <w:jc w:val="both"/>
        <w:rPr>
          <w:rFonts w:cs="David" w:hint="cs"/>
          <w:rtl/>
        </w:rPr>
      </w:pPr>
    </w:p>
    <w:p w14:paraId="46A8018D" w14:textId="77777777" w:rsidR="00112F9F" w:rsidRPr="00112F9F" w:rsidRDefault="00112F9F" w:rsidP="00112F9F">
      <w:pPr>
        <w:bidi/>
        <w:jc w:val="both"/>
        <w:rPr>
          <w:rFonts w:cs="David" w:hint="cs"/>
          <w:rtl/>
        </w:rPr>
      </w:pPr>
      <w:r w:rsidRPr="00112F9F">
        <w:rPr>
          <w:rFonts w:cs="David" w:hint="cs"/>
          <w:rtl/>
        </w:rPr>
        <w:tab/>
        <w:t>לא, זה תיקון על הגבלת מספר הסגנים. זה לא היה מאז ומעולם. זה תיקון מהכנסת החמש-עשרה.</w:t>
      </w:r>
    </w:p>
    <w:p w14:paraId="36505AFC" w14:textId="77777777" w:rsidR="00112F9F" w:rsidRPr="00112F9F" w:rsidRDefault="00112F9F" w:rsidP="00112F9F">
      <w:pPr>
        <w:bidi/>
        <w:jc w:val="both"/>
        <w:rPr>
          <w:rFonts w:cs="David" w:hint="cs"/>
          <w:rtl/>
        </w:rPr>
      </w:pPr>
    </w:p>
    <w:p w14:paraId="43BF4A71"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C97A32D" w14:textId="77777777" w:rsidR="00112F9F" w:rsidRPr="00112F9F" w:rsidRDefault="00112F9F" w:rsidP="00112F9F">
      <w:pPr>
        <w:bidi/>
        <w:jc w:val="both"/>
        <w:rPr>
          <w:rFonts w:cs="David" w:hint="cs"/>
          <w:rtl/>
        </w:rPr>
      </w:pPr>
    </w:p>
    <w:p w14:paraId="005BABD3" w14:textId="77777777" w:rsidR="00112F9F" w:rsidRPr="00112F9F" w:rsidRDefault="00112F9F" w:rsidP="00112F9F">
      <w:pPr>
        <w:bidi/>
        <w:jc w:val="both"/>
        <w:rPr>
          <w:rFonts w:cs="David" w:hint="cs"/>
          <w:rtl/>
        </w:rPr>
      </w:pPr>
      <w:r w:rsidRPr="00112F9F">
        <w:rPr>
          <w:rFonts w:cs="David" w:hint="cs"/>
          <w:rtl/>
        </w:rPr>
        <w:tab/>
        <w:t>זה תיקון שכנראה לא סתם הוא הובא.</w:t>
      </w:r>
    </w:p>
    <w:p w14:paraId="57DB7326" w14:textId="77777777" w:rsidR="00112F9F" w:rsidRPr="00112F9F" w:rsidRDefault="00112F9F" w:rsidP="00112F9F">
      <w:pPr>
        <w:bidi/>
        <w:jc w:val="both"/>
        <w:rPr>
          <w:rFonts w:cs="David" w:hint="cs"/>
          <w:rtl/>
        </w:rPr>
      </w:pPr>
    </w:p>
    <w:p w14:paraId="18DD6D2C" w14:textId="77777777" w:rsidR="00112F9F" w:rsidRPr="00112F9F" w:rsidRDefault="00112F9F" w:rsidP="00112F9F">
      <w:pPr>
        <w:bidi/>
        <w:jc w:val="both"/>
        <w:rPr>
          <w:rFonts w:cs="David" w:hint="cs"/>
          <w:u w:val="single"/>
          <w:rtl/>
        </w:rPr>
      </w:pPr>
      <w:r w:rsidRPr="00112F9F">
        <w:rPr>
          <w:rFonts w:cs="David" w:hint="cs"/>
          <w:u w:val="single"/>
          <w:rtl/>
        </w:rPr>
        <w:t xml:space="preserve">סגנית מזכיר הכנסת ירדנה </w:t>
      </w:r>
      <w:proofErr w:type="spellStart"/>
      <w:r w:rsidRPr="00112F9F">
        <w:rPr>
          <w:rFonts w:cs="David" w:hint="cs"/>
          <w:u w:val="single"/>
          <w:rtl/>
        </w:rPr>
        <w:t>מלר</w:t>
      </w:r>
      <w:proofErr w:type="spellEnd"/>
      <w:r w:rsidRPr="00112F9F">
        <w:rPr>
          <w:rFonts w:cs="David" w:hint="cs"/>
          <w:u w:val="single"/>
          <w:rtl/>
        </w:rPr>
        <w:t xml:space="preserve"> הורוביץ:</w:t>
      </w:r>
    </w:p>
    <w:p w14:paraId="01B1F639" w14:textId="77777777" w:rsidR="00112F9F" w:rsidRPr="00112F9F" w:rsidRDefault="00112F9F" w:rsidP="00112F9F">
      <w:pPr>
        <w:bidi/>
        <w:ind w:left="570"/>
        <w:jc w:val="both"/>
        <w:rPr>
          <w:rFonts w:cs="David" w:hint="cs"/>
          <w:rtl/>
        </w:rPr>
      </w:pPr>
    </w:p>
    <w:p w14:paraId="233F95E4" w14:textId="77777777" w:rsidR="00112F9F" w:rsidRPr="00112F9F" w:rsidRDefault="00112F9F" w:rsidP="00112F9F">
      <w:pPr>
        <w:bidi/>
        <w:ind w:left="570"/>
        <w:jc w:val="both"/>
        <w:rPr>
          <w:rFonts w:cs="David" w:hint="cs"/>
          <w:rtl/>
        </w:rPr>
      </w:pPr>
      <w:r w:rsidRPr="00112F9F">
        <w:rPr>
          <w:rFonts w:cs="David" w:hint="cs"/>
          <w:rtl/>
        </w:rPr>
        <w:t>אותה כנסת שהיו המון סגנים, 11 או אפילו אולי יותר.</w:t>
      </w:r>
    </w:p>
    <w:p w14:paraId="5966139C" w14:textId="77777777" w:rsidR="00112F9F" w:rsidRPr="00112F9F" w:rsidRDefault="00112F9F" w:rsidP="00112F9F">
      <w:pPr>
        <w:bidi/>
        <w:jc w:val="both"/>
        <w:rPr>
          <w:rFonts w:cs="David" w:hint="cs"/>
          <w:rtl/>
        </w:rPr>
      </w:pPr>
    </w:p>
    <w:p w14:paraId="3C0B38F7"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159527C9" w14:textId="77777777" w:rsidR="00112F9F" w:rsidRPr="00112F9F" w:rsidRDefault="00112F9F" w:rsidP="00112F9F">
      <w:pPr>
        <w:bidi/>
        <w:jc w:val="both"/>
        <w:rPr>
          <w:rFonts w:cs="David" w:hint="cs"/>
          <w:rtl/>
        </w:rPr>
      </w:pPr>
    </w:p>
    <w:p w14:paraId="16240B82" w14:textId="77777777" w:rsidR="00112F9F" w:rsidRPr="00112F9F" w:rsidRDefault="00112F9F" w:rsidP="00112F9F">
      <w:pPr>
        <w:bidi/>
        <w:jc w:val="both"/>
        <w:rPr>
          <w:rFonts w:cs="David" w:hint="cs"/>
          <w:rtl/>
        </w:rPr>
      </w:pPr>
      <w:r w:rsidRPr="00112F9F">
        <w:rPr>
          <w:rFonts w:cs="David" w:hint="cs"/>
          <w:rtl/>
        </w:rPr>
        <w:tab/>
        <w:t xml:space="preserve">ולכן, המלצתי היא להשאיר את המספר. אבל, להסמיך אולי במסגרת אותו חוק בהחלטה מיוחדת נניח של ועדת הכנסת ברוב מיוחס שאפשר לבקש, להגדיל אותו עד לשניים </w:t>
      </w:r>
      <w:r w:rsidRPr="00112F9F">
        <w:rPr>
          <w:rFonts w:cs="David"/>
          <w:rtl/>
        </w:rPr>
        <w:t>–</w:t>
      </w:r>
      <w:r w:rsidRPr="00112F9F">
        <w:rPr>
          <w:rFonts w:cs="David" w:hint="cs"/>
          <w:rtl/>
        </w:rPr>
        <w:t xml:space="preserve"> משהו כזה. לבנות מדרג שמצד אחד הגבולות יישארו, מצד שני שלא נריץ פה. זה לא אסתטי כל פעם שמריצים פה יוזמת חקיקה שהיא אד-</w:t>
      </w:r>
      <w:proofErr w:type="spellStart"/>
      <w:r w:rsidRPr="00112F9F">
        <w:rPr>
          <w:rFonts w:cs="David" w:hint="cs"/>
          <w:rtl/>
        </w:rPr>
        <w:t>הוק</w:t>
      </w:r>
      <w:proofErr w:type="spellEnd"/>
      <w:r w:rsidRPr="00112F9F">
        <w:rPr>
          <w:rFonts w:cs="David" w:hint="cs"/>
          <w:rtl/>
        </w:rPr>
        <w:t xml:space="preserve"> לפתרון הבעיה. זה בא בהסכמה, זה פותר לכולם וזה עובר. אבל, עדיין בשביל מה?</w:t>
      </w:r>
    </w:p>
    <w:p w14:paraId="7FDA4A9F" w14:textId="77777777" w:rsidR="00112F9F" w:rsidRPr="00112F9F" w:rsidRDefault="00112F9F" w:rsidP="00112F9F">
      <w:pPr>
        <w:bidi/>
        <w:jc w:val="both"/>
        <w:rPr>
          <w:rFonts w:cs="David" w:hint="cs"/>
          <w:rtl/>
        </w:rPr>
      </w:pPr>
    </w:p>
    <w:p w14:paraId="746DB224"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F57FD00" w14:textId="77777777" w:rsidR="00112F9F" w:rsidRPr="00112F9F" w:rsidRDefault="00112F9F" w:rsidP="00112F9F">
      <w:pPr>
        <w:bidi/>
        <w:jc w:val="both"/>
        <w:rPr>
          <w:rFonts w:cs="David" w:hint="cs"/>
          <w:rtl/>
        </w:rPr>
      </w:pPr>
    </w:p>
    <w:p w14:paraId="5D91AE75" w14:textId="77777777" w:rsidR="00112F9F" w:rsidRPr="00112F9F" w:rsidRDefault="00112F9F" w:rsidP="00112F9F">
      <w:pPr>
        <w:bidi/>
        <w:jc w:val="both"/>
        <w:rPr>
          <w:rFonts w:cs="David" w:hint="cs"/>
          <w:rtl/>
        </w:rPr>
      </w:pPr>
      <w:r w:rsidRPr="00112F9F">
        <w:rPr>
          <w:rFonts w:cs="David" w:hint="cs"/>
          <w:rtl/>
        </w:rPr>
        <w:tab/>
        <w:t>תעשה אותו הדבר עם מספר חברי הוועדות שכל כנסת אנחנו עושים כהוראת שעה.</w:t>
      </w:r>
    </w:p>
    <w:p w14:paraId="38DEA6F4" w14:textId="77777777" w:rsidR="00112F9F" w:rsidRPr="00112F9F" w:rsidRDefault="00112F9F" w:rsidP="00112F9F">
      <w:pPr>
        <w:bidi/>
        <w:jc w:val="both"/>
        <w:rPr>
          <w:rFonts w:cs="David" w:hint="cs"/>
          <w:rtl/>
        </w:rPr>
      </w:pPr>
    </w:p>
    <w:p w14:paraId="50B7C06C"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45DCAA6" w14:textId="77777777" w:rsidR="00112F9F" w:rsidRPr="00112F9F" w:rsidRDefault="00112F9F" w:rsidP="00112F9F">
      <w:pPr>
        <w:bidi/>
        <w:jc w:val="both"/>
        <w:rPr>
          <w:rFonts w:cs="David" w:hint="cs"/>
          <w:u w:val="single"/>
          <w:rtl/>
        </w:rPr>
      </w:pPr>
    </w:p>
    <w:p w14:paraId="0D340CDD" w14:textId="77777777" w:rsidR="00112F9F" w:rsidRPr="00112F9F" w:rsidRDefault="00112F9F" w:rsidP="00112F9F">
      <w:pPr>
        <w:bidi/>
        <w:jc w:val="both"/>
        <w:rPr>
          <w:rFonts w:cs="David" w:hint="cs"/>
          <w:rtl/>
        </w:rPr>
      </w:pPr>
      <w:r w:rsidRPr="00112F9F">
        <w:rPr>
          <w:rFonts w:cs="David" w:hint="cs"/>
          <w:rtl/>
        </w:rPr>
        <w:tab/>
        <w:t>אגב, בכנסת הזאת לא שינו את החוק.</w:t>
      </w:r>
    </w:p>
    <w:p w14:paraId="20DE237F" w14:textId="77777777" w:rsidR="00112F9F" w:rsidRPr="00112F9F" w:rsidRDefault="00112F9F" w:rsidP="00112F9F">
      <w:pPr>
        <w:bidi/>
        <w:jc w:val="both"/>
        <w:rPr>
          <w:rFonts w:cs="David" w:hint="cs"/>
          <w:rtl/>
        </w:rPr>
      </w:pPr>
    </w:p>
    <w:p w14:paraId="0504953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BDDC6F6" w14:textId="77777777" w:rsidR="00112F9F" w:rsidRPr="00112F9F" w:rsidRDefault="00112F9F" w:rsidP="00112F9F">
      <w:pPr>
        <w:bidi/>
        <w:jc w:val="both"/>
        <w:rPr>
          <w:rFonts w:cs="David" w:hint="cs"/>
          <w:rtl/>
        </w:rPr>
      </w:pPr>
    </w:p>
    <w:p w14:paraId="26268CA2" w14:textId="77777777" w:rsidR="00112F9F" w:rsidRPr="00112F9F" w:rsidRDefault="00112F9F" w:rsidP="00112F9F">
      <w:pPr>
        <w:bidi/>
        <w:jc w:val="both"/>
        <w:rPr>
          <w:rFonts w:cs="David" w:hint="cs"/>
          <w:rtl/>
        </w:rPr>
      </w:pPr>
      <w:r w:rsidRPr="00112F9F">
        <w:rPr>
          <w:rFonts w:cs="David" w:hint="cs"/>
          <w:rtl/>
        </w:rPr>
        <w:tab/>
        <w:t xml:space="preserve">הפחיתו. </w:t>
      </w:r>
    </w:p>
    <w:p w14:paraId="2FEDDE59" w14:textId="77777777" w:rsidR="00112F9F" w:rsidRPr="00112F9F" w:rsidRDefault="00112F9F" w:rsidP="00112F9F">
      <w:pPr>
        <w:bidi/>
        <w:jc w:val="both"/>
        <w:rPr>
          <w:rFonts w:cs="David" w:hint="cs"/>
          <w:rtl/>
        </w:rPr>
      </w:pPr>
    </w:p>
    <w:p w14:paraId="5377B859"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32E81B21" w14:textId="77777777" w:rsidR="00112F9F" w:rsidRPr="00112F9F" w:rsidRDefault="00112F9F" w:rsidP="00112F9F">
      <w:pPr>
        <w:bidi/>
        <w:jc w:val="both"/>
        <w:rPr>
          <w:rFonts w:cs="David" w:hint="cs"/>
          <w:u w:val="single"/>
          <w:rtl/>
        </w:rPr>
      </w:pPr>
    </w:p>
    <w:p w14:paraId="0D6590F1" w14:textId="77777777" w:rsidR="00112F9F" w:rsidRPr="00112F9F" w:rsidRDefault="00112F9F" w:rsidP="00112F9F">
      <w:pPr>
        <w:bidi/>
        <w:jc w:val="both"/>
        <w:rPr>
          <w:rFonts w:cs="David" w:hint="cs"/>
          <w:rtl/>
        </w:rPr>
      </w:pPr>
      <w:r w:rsidRPr="00112F9F">
        <w:rPr>
          <w:rFonts w:cs="David" w:hint="cs"/>
          <w:rtl/>
        </w:rPr>
        <w:tab/>
        <w:t xml:space="preserve">הפחיתו </w:t>
      </w:r>
      <w:r w:rsidRPr="00112F9F">
        <w:rPr>
          <w:rFonts w:cs="David"/>
          <w:rtl/>
        </w:rPr>
        <w:t>–</w:t>
      </w:r>
      <w:r w:rsidRPr="00112F9F">
        <w:rPr>
          <w:rFonts w:cs="David" w:hint="cs"/>
          <w:rtl/>
        </w:rPr>
        <w:t xml:space="preserve"> זה החוק מאפשר.</w:t>
      </w:r>
    </w:p>
    <w:p w14:paraId="0C7619C3" w14:textId="77777777" w:rsidR="00112F9F" w:rsidRPr="00112F9F" w:rsidRDefault="00112F9F" w:rsidP="00112F9F">
      <w:pPr>
        <w:bidi/>
        <w:jc w:val="both"/>
        <w:rPr>
          <w:rFonts w:cs="David" w:hint="cs"/>
          <w:rtl/>
        </w:rPr>
      </w:pPr>
    </w:p>
    <w:p w14:paraId="29C707C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38186FA" w14:textId="77777777" w:rsidR="00112F9F" w:rsidRPr="00112F9F" w:rsidRDefault="00112F9F" w:rsidP="00112F9F">
      <w:pPr>
        <w:bidi/>
        <w:jc w:val="both"/>
        <w:rPr>
          <w:rFonts w:cs="David" w:hint="cs"/>
          <w:rtl/>
        </w:rPr>
      </w:pPr>
    </w:p>
    <w:p w14:paraId="2B23F512" w14:textId="77777777" w:rsidR="00112F9F" w:rsidRPr="00112F9F" w:rsidRDefault="00112F9F" w:rsidP="00112F9F">
      <w:pPr>
        <w:bidi/>
        <w:jc w:val="both"/>
        <w:rPr>
          <w:rFonts w:cs="David" w:hint="cs"/>
          <w:rtl/>
        </w:rPr>
      </w:pPr>
      <w:r w:rsidRPr="00112F9F">
        <w:rPr>
          <w:rFonts w:cs="David" w:hint="cs"/>
          <w:rtl/>
        </w:rPr>
        <w:tab/>
        <w:t xml:space="preserve">אף אחד לא עשה את זה קודם. אבל, הוא מאפשר </w:t>
      </w:r>
      <w:r w:rsidRPr="00112F9F">
        <w:rPr>
          <w:rFonts w:cs="David"/>
          <w:rtl/>
        </w:rPr>
        <w:t>–</w:t>
      </w:r>
      <w:r w:rsidRPr="00112F9F">
        <w:rPr>
          <w:rFonts w:cs="David" w:hint="cs"/>
          <w:rtl/>
        </w:rPr>
        <w:t xml:space="preserve"> זה נכון.</w:t>
      </w:r>
    </w:p>
    <w:p w14:paraId="1D7D7B9F" w14:textId="77777777" w:rsidR="00112F9F" w:rsidRPr="00112F9F" w:rsidRDefault="00112F9F" w:rsidP="00112F9F">
      <w:pPr>
        <w:bidi/>
        <w:jc w:val="both"/>
        <w:rPr>
          <w:rFonts w:cs="David" w:hint="cs"/>
          <w:rtl/>
        </w:rPr>
      </w:pPr>
    </w:p>
    <w:p w14:paraId="71FC528F"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77F822F2" w14:textId="77777777" w:rsidR="00112F9F" w:rsidRPr="00112F9F" w:rsidRDefault="00112F9F" w:rsidP="00112F9F">
      <w:pPr>
        <w:bidi/>
        <w:jc w:val="both"/>
        <w:rPr>
          <w:rFonts w:cs="David" w:hint="cs"/>
          <w:rtl/>
        </w:rPr>
      </w:pPr>
    </w:p>
    <w:p w14:paraId="05618671" w14:textId="77777777" w:rsidR="00112F9F" w:rsidRPr="00112F9F" w:rsidRDefault="00112F9F" w:rsidP="00112F9F">
      <w:pPr>
        <w:bidi/>
        <w:jc w:val="both"/>
        <w:rPr>
          <w:rFonts w:cs="David" w:hint="cs"/>
          <w:rtl/>
        </w:rPr>
      </w:pPr>
      <w:r w:rsidRPr="00112F9F">
        <w:rPr>
          <w:rFonts w:cs="David" w:hint="cs"/>
          <w:rtl/>
        </w:rPr>
        <w:tab/>
        <w:t>פה אני הייתי מציע לשקול גם כן שינוי בדרך של יוזמת הוועדה אם כבר נוגעים בסוגיה הזאת, שהמגבלה תהיה עם שוליים של גמישות. שזה יהיה נניח שבע, אבל באישור מיוחד של נניח שני שליש או שלושת רבעי של חברי ועדת הכנסת כי זה תמיד בא בהסכמה. אפשר להגדיל, אבל לא יותר משניים.</w:t>
      </w:r>
    </w:p>
    <w:p w14:paraId="096F5F84" w14:textId="77777777" w:rsidR="00112F9F" w:rsidRPr="00112F9F" w:rsidRDefault="00112F9F" w:rsidP="00112F9F">
      <w:pPr>
        <w:bidi/>
        <w:jc w:val="both"/>
        <w:rPr>
          <w:rFonts w:cs="David" w:hint="cs"/>
          <w:rtl/>
        </w:rPr>
      </w:pPr>
    </w:p>
    <w:p w14:paraId="10B002D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B6A2C01" w14:textId="77777777" w:rsidR="00112F9F" w:rsidRPr="00112F9F" w:rsidRDefault="00112F9F" w:rsidP="00112F9F">
      <w:pPr>
        <w:bidi/>
        <w:jc w:val="both"/>
        <w:rPr>
          <w:rFonts w:cs="David" w:hint="cs"/>
          <w:rtl/>
        </w:rPr>
      </w:pPr>
    </w:p>
    <w:p w14:paraId="4326EECA" w14:textId="77777777" w:rsidR="00112F9F" w:rsidRPr="00112F9F" w:rsidRDefault="00112F9F" w:rsidP="00112F9F">
      <w:pPr>
        <w:bidi/>
        <w:jc w:val="both"/>
        <w:rPr>
          <w:rFonts w:cs="David" w:hint="cs"/>
          <w:rtl/>
        </w:rPr>
      </w:pPr>
      <w:r w:rsidRPr="00112F9F">
        <w:rPr>
          <w:rFonts w:cs="David" w:hint="cs"/>
          <w:rtl/>
        </w:rPr>
        <w:tab/>
        <w:t>אם תגידו שאתם רוצים, אני יכולה להכין - - -</w:t>
      </w:r>
    </w:p>
    <w:p w14:paraId="47A39FB6" w14:textId="77777777" w:rsidR="00112F9F" w:rsidRPr="00112F9F" w:rsidRDefault="00112F9F" w:rsidP="00112F9F">
      <w:pPr>
        <w:bidi/>
        <w:jc w:val="both"/>
        <w:rPr>
          <w:rFonts w:cs="David" w:hint="cs"/>
          <w:rtl/>
        </w:rPr>
      </w:pPr>
    </w:p>
    <w:p w14:paraId="6B32EB4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B78B453" w14:textId="77777777" w:rsidR="00112F9F" w:rsidRPr="00112F9F" w:rsidRDefault="00112F9F" w:rsidP="00112F9F">
      <w:pPr>
        <w:bidi/>
        <w:jc w:val="both"/>
        <w:rPr>
          <w:rFonts w:cs="David" w:hint="cs"/>
          <w:rtl/>
        </w:rPr>
      </w:pPr>
    </w:p>
    <w:p w14:paraId="00AA8A2E" w14:textId="77777777" w:rsidR="00112F9F" w:rsidRPr="00112F9F" w:rsidRDefault="00112F9F" w:rsidP="00112F9F">
      <w:pPr>
        <w:bidi/>
        <w:jc w:val="both"/>
        <w:rPr>
          <w:rFonts w:cs="David" w:hint="cs"/>
          <w:rtl/>
        </w:rPr>
      </w:pPr>
      <w:r w:rsidRPr="00112F9F">
        <w:rPr>
          <w:rFonts w:cs="David" w:hint="cs"/>
          <w:rtl/>
        </w:rPr>
        <w:tab/>
        <w:t>אני רק רוצה גם על זה לדבר עם יושב-ראש הכנסת, כי זה לא עלה.</w:t>
      </w:r>
    </w:p>
    <w:p w14:paraId="2983B8C4" w14:textId="77777777" w:rsidR="00112F9F" w:rsidRPr="00112F9F" w:rsidRDefault="00112F9F" w:rsidP="00112F9F">
      <w:pPr>
        <w:bidi/>
        <w:jc w:val="both"/>
        <w:rPr>
          <w:rFonts w:cs="David" w:hint="cs"/>
          <w:rtl/>
        </w:rPr>
      </w:pPr>
    </w:p>
    <w:p w14:paraId="3D53F791"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594D5C24" w14:textId="77777777" w:rsidR="00112F9F" w:rsidRPr="00112F9F" w:rsidRDefault="00112F9F" w:rsidP="00112F9F">
      <w:pPr>
        <w:bidi/>
        <w:jc w:val="both"/>
        <w:rPr>
          <w:rFonts w:cs="David" w:hint="cs"/>
          <w:rtl/>
        </w:rPr>
      </w:pPr>
    </w:p>
    <w:p w14:paraId="07D4A6CD" w14:textId="77777777" w:rsidR="00112F9F" w:rsidRPr="00112F9F" w:rsidRDefault="00112F9F" w:rsidP="00112F9F">
      <w:pPr>
        <w:bidi/>
        <w:jc w:val="both"/>
        <w:rPr>
          <w:rFonts w:cs="David" w:hint="cs"/>
          <w:rtl/>
        </w:rPr>
      </w:pPr>
      <w:r w:rsidRPr="00112F9F">
        <w:rPr>
          <w:rFonts w:cs="David" w:hint="cs"/>
          <w:rtl/>
        </w:rPr>
        <w:tab/>
        <w:t>אני מציע - - - שינוי חקיקה. אבל, אני מעלה את זה כחומר למחשבה.</w:t>
      </w:r>
    </w:p>
    <w:p w14:paraId="040FB229" w14:textId="77777777" w:rsidR="00112F9F" w:rsidRPr="00112F9F" w:rsidRDefault="00112F9F" w:rsidP="00112F9F">
      <w:pPr>
        <w:bidi/>
        <w:jc w:val="both"/>
        <w:rPr>
          <w:rFonts w:cs="David" w:hint="cs"/>
          <w:rtl/>
        </w:rPr>
      </w:pPr>
    </w:p>
    <w:p w14:paraId="69327E66"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127EF09" w14:textId="77777777" w:rsidR="00112F9F" w:rsidRPr="00112F9F" w:rsidRDefault="00112F9F" w:rsidP="00112F9F">
      <w:pPr>
        <w:bidi/>
        <w:jc w:val="both"/>
        <w:rPr>
          <w:rFonts w:cs="David" w:hint="cs"/>
          <w:u w:val="single"/>
          <w:rtl/>
        </w:rPr>
      </w:pPr>
    </w:p>
    <w:p w14:paraId="040A2043" w14:textId="77777777" w:rsidR="00112F9F" w:rsidRPr="00112F9F" w:rsidRDefault="00112F9F" w:rsidP="00112F9F">
      <w:pPr>
        <w:bidi/>
        <w:jc w:val="both"/>
        <w:rPr>
          <w:rFonts w:cs="David" w:hint="cs"/>
          <w:rtl/>
        </w:rPr>
      </w:pPr>
      <w:r w:rsidRPr="00112F9F">
        <w:rPr>
          <w:rFonts w:cs="David" w:hint="cs"/>
          <w:rtl/>
        </w:rPr>
        <w:tab/>
        <w:t>בסדר, אני ארשום לי.</w:t>
      </w:r>
    </w:p>
    <w:p w14:paraId="138464B6" w14:textId="77777777" w:rsidR="00112F9F" w:rsidRPr="00112F9F" w:rsidRDefault="00112F9F" w:rsidP="00112F9F">
      <w:pPr>
        <w:bidi/>
        <w:jc w:val="both"/>
        <w:rPr>
          <w:rFonts w:cs="David" w:hint="cs"/>
          <w:rtl/>
        </w:rPr>
      </w:pPr>
    </w:p>
    <w:p w14:paraId="591860B3" w14:textId="77777777" w:rsidR="00112F9F" w:rsidRPr="00112F9F" w:rsidRDefault="00112F9F" w:rsidP="00112F9F">
      <w:pPr>
        <w:bidi/>
        <w:jc w:val="both"/>
        <w:rPr>
          <w:rFonts w:cs="David" w:hint="cs"/>
          <w:rtl/>
        </w:rPr>
      </w:pPr>
      <w:r w:rsidRPr="00112F9F">
        <w:rPr>
          <w:rFonts w:cs="David" w:hint="cs"/>
          <w:rtl/>
        </w:rPr>
        <w:tab/>
        <w:t xml:space="preserve">סעיף 3 שמוצע הוא סעיף שקבוע היום בתקנון מכוח חוק-יסוד: הכנסת, שקובע שהכנסת רשאית </w:t>
      </w:r>
      <w:proofErr w:type="spellStart"/>
      <w:r w:rsidRPr="00112F9F">
        <w:rPr>
          <w:rFonts w:cs="David" w:hint="cs"/>
          <w:rtl/>
        </w:rPr>
        <w:t>בתקנונה</w:t>
      </w:r>
      <w:proofErr w:type="spellEnd"/>
      <w:r w:rsidRPr="00112F9F">
        <w:rPr>
          <w:rFonts w:cs="David" w:hint="cs"/>
          <w:rtl/>
        </w:rPr>
        <w:t xml:space="preserve"> לקבוע סייגים לבחירתו של חבר כנסת לכהונת יו"ר הכנסת או סגן יו"ר הכנסת. זה היום 20(ב) לחוק-יסוד: הכנסת. הנוסח שמוצע פה בסעיף 3 הוא בעצם אותו נוסח שיש היום בתקנון עם מעט שינויי ניסוח. הוא אומר שוועדת הכנסת רשאית לקבוע כי חבר כנסת לא יהיה מועד לתפקיד יו"ר הכנסת או סגן יו"ר הכנסת בהתקיים אחד מאלה: היועץ המשפטי לממשלה מסר עותק של כתב אישום נגדו, או שמתקיימים נגדו הליכים פליליים.</w:t>
      </w:r>
    </w:p>
    <w:p w14:paraId="174290EA" w14:textId="77777777" w:rsidR="00112F9F" w:rsidRPr="00112F9F" w:rsidRDefault="00112F9F" w:rsidP="00112F9F">
      <w:pPr>
        <w:bidi/>
        <w:jc w:val="both"/>
        <w:rPr>
          <w:rFonts w:cs="David" w:hint="cs"/>
          <w:rtl/>
        </w:rPr>
      </w:pPr>
    </w:p>
    <w:p w14:paraId="6FBE2B56"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D916346" w14:textId="77777777" w:rsidR="00112F9F" w:rsidRPr="00112F9F" w:rsidRDefault="00112F9F" w:rsidP="00112F9F">
      <w:pPr>
        <w:bidi/>
        <w:jc w:val="both"/>
        <w:rPr>
          <w:rFonts w:cs="David" w:hint="cs"/>
          <w:rtl/>
        </w:rPr>
      </w:pPr>
    </w:p>
    <w:p w14:paraId="7D9A56F5" w14:textId="77777777" w:rsidR="00112F9F" w:rsidRPr="00112F9F" w:rsidRDefault="00112F9F" w:rsidP="00112F9F">
      <w:pPr>
        <w:bidi/>
        <w:jc w:val="both"/>
        <w:rPr>
          <w:rFonts w:cs="David" w:hint="cs"/>
          <w:rtl/>
        </w:rPr>
      </w:pPr>
      <w:r w:rsidRPr="00112F9F">
        <w:rPr>
          <w:rFonts w:cs="David" w:hint="cs"/>
          <w:rtl/>
        </w:rPr>
        <w:tab/>
        <w:t>האם אפשר להרחיב את זה גם ליושבי ראש ועדות?</w:t>
      </w:r>
    </w:p>
    <w:p w14:paraId="2506EFD0" w14:textId="77777777" w:rsidR="00112F9F" w:rsidRPr="00112F9F" w:rsidRDefault="00112F9F" w:rsidP="00112F9F">
      <w:pPr>
        <w:bidi/>
        <w:jc w:val="both"/>
        <w:rPr>
          <w:rFonts w:cs="David" w:hint="cs"/>
          <w:rtl/>
        </w:rPr>
      </w:pPr>
    </w:p>
    <w:p w14:paraId="162ACD5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3134C3C" w14:textId="77777777" w:rsidR="00112F9F" w:rsidRPr="00112F9F" w:rsidRDefault="00112F9F" w:rsidP="00112F9F">
      <w:pPr>
        <w:bidi/>
        <w:jc w:val="both"/>
        <w:rPr>
          <w:rFonts w:cs="David" w:hint="cs"/>
          <w:rtl/>
        </w:rPr>
      </w:pPr>
    </w:p>
    <w:p w14:paraId="166048EE" w14:textId="77777777" w:rsidR="00112F9F" w:rsidRPr="00112F9F" w:rsidRDefault="00112F9F" w:rsidP="00112F9F">
      <w:pPr>
        <w:bidi/>
        <w:jc w:val="both"/>
        <w:rPr>
          <w:rFonts w:cs="David" w:hint="cs"/>
          <w:rtl/>
        </w:rPr>
      </w:pPr>
      <w:r w:rsidRPr="00112F9F">
        <w:rPr>
          <w:rFonts w:cs="David" w:hint="cs"/>
          <w:rtl/>
        </w:rPr>
        <w:tab/>
        <w:t>כן, בפרק של יושבי ראש ועדות יש הוראה כזאת. זה היום ב-10(א) לתקנון.</w:t>
      </w:r>
    </w:p>
    <w:p w14:paraId="06DA8F9C" w14:textId="77777777" w:rsidR="00112F9F" w:rsidRPr="00112F9F" w:rsidRDefault="00112F9F" w:rsidP="00112F9F">
      <w:pPr>
        <w:bidi/>
        <w:jc w:val="both"/>
        <w:rPr>
          <w:rFonts w:cs="David" w:hint="cs"/>
          <w:rtl/>
        </w:rPr>
      </w:pPr>
    </w:p>
    <w:p w14:paraId="09C4002F"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F47BA81" w14:textId="77777777" w:rsidR="00112F9F" w:rsidRPr="00112F9F" w:rsidRDefault="00112F9F" w:rsidP="00112F9F">
      <w:pPr>
        <w:bidi/>
        <w:jc w:val="both"/>
        <w:rPr>
          <w:rFonts w:cs="David" w:hint="cs"/>
          <w:rtl/>
        </w:rPr>
      </w:pPr>
    </w:p>
    <w:p w14:paraId="3DCABFE1" w14:textId="77777777" w:rsidR="00112F9F" w:rsidRPr="00112F9F" w:rsidRDefault="00112F9F" w:rsidP="00112F9F">
      <w:pPr>
        <w:bidi/>
        <w:jc w:val="both"/>
        <w:rPr>
          <w:rFonts w:cs="David" w:hint="cs"/>
          <w:rtl/>
        </w:rPr>
      </w:pPr>
      <w:r w:rsidRPr="00112F9F">
        <w:rPr>
          <w:rFonts w:cs="David" w:hint="cs"/>
          <w:rtl/>
        </w:rPr>
        <w:tab/>
        <w:t>האם אדם יכול להיות מועמד לכנסת אם 1 ו-2 חלים עליו?</w:t>
      </w:r>
    </w:p>
    <w:p w14:paraId="262FEC7D" w14:textId="77777777" w:rsidR="00112F9F" w:rsidRPr="00112F9F" w:rsidRDefault="00112F9F" w:rsidP="00112F9F">
      <w:pPr>
        <w:bidi/>
        <w:jc w:val="both"/>
        <w:rPr>
          <w:rFonts w:cs="David" w:hint="cs"/>
          <w:rtl/>
        </w:rPr>
      </w:pPr>
    </w:p>
    <w:p w14:paraId="1790316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1C42CE3" w14:textId="77777777" w:rsidR="00112F9F" w:rsidRPr="00112F9F" w:rsidRDefault="00112F9F" w:rsidP="00112F9F">
      <w:pPr>
        <w:bidi/>
        <w:jc w:val="both"/>
        <w:rPr>
          <w:rFonts w:cs="David" w:hint="cs"/>
          <w:u w:val="single"/>
          <w:rtl/>
        </w:rPr>
      </w:pPr>
    </w:p>
    <w:p w14:paraId="2DFACC98" w14:textId="77777777" w:rsidR="00112F9F" w:rsidRPr="00112F9F" w:rsidRDefault="00112F9F" w:rsidP="00112F9F">
      <w:pPr>
        <w:bidi/>
        <w:jc w:val="both"/>
        <w:rPr>
          <w:rFonts w:cs="David" w:hint="cs"/>
          <w:rtl/>
        </w:rPr>
      </w:pPr>
      <w:r w:rsidRPr="00112F9F">
        <w:rPr>
          <w:rFonts w:cs="David" w:hint="cs"/>
          <w:rtl/>
        </w:rPr>
        <w:tab/>
        <w:t>בוודאי. מועמדות לכנסת נפסלת רק מי שהורשע בפסק דין סופי, וישב בכלא שלושה חודשים עם קלון.</w:t>
      </w:r>
    </w:p>
    <w:p w14:paraId="0987ABAE" w14:textId="77777777" w:rsidR="00112F9F" w:rsidRPr="00112F9F" w:rsidRDefault="00112F9F" w:rsidP="00112F9F">
      <w:pPr>
        <w:bidi/>
        <w:jc w:val="both"/>
        <w:rPr>
          <w:rFonts w:cs="David" w:hint="cs"/>
          <w:rtl/>
        </w:rPr>
      </w:pPr>
    </w:p>
    <w:p w14:paraId="34D1D820"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15D1A04" w14:textId="77777777" w:rsidR="00112F9F" w:rsidRPr="00112F9F" w:rsidRDefault="00112F9F" w:rsidP="00112F9F">
      <w:pPr>
        <w:bidi/>
        <w:jc w:val="both"/>
        <w:rPr>
          <w:rFonts w:cs="David" w:hint="cs"/>
          <w:rtl/>
        </w:rPr>
      </w:pPr>
    </w:p>
    <w:p w14:paraId="1BBBF5DB" w14:textId="77777777" w:rsidR="00112F9F" w:rsidRPr="00112F9F" w:rsidRDefault="00112F9F" w:rsidP="00112F9F">
      <w:pPr>
        <w:bidi/>
        <w:jc w:val="both"/>
        <w:rPr>
          <w:rFonts w:cs="David" w:hint="cs"/>
          <w:rtl/>
        </w:rPr>
      </w:pPr>
      <w:r w:rsidRPr="00112F9F">
        <w:rPr>
          <w:rFonts w:cs="David" w:hint="cs"/>
          <w:rtl/>
        </w:rPr>
        <w:tab/>
        <w:t>כלומר, אם תלוי ועומד נגדו כתב אישום אז הוא יכול להיות מועמד לכנסת.</w:t>
      </w:r>
    </w:p>
    <w:p w14:paraId="14D38357" w14:textId="77777777" w:rsidR="00112F9F" w:rsidRPr="00112F9F" w:rsidRDefault="00112F9F" w:rsidP="00112F9F">
      <w:pPr>
        <w:bidi/>
        <w:jc w:val="both"/>
        <w:rPr>
          <w:rFonts w:cs="David" w:hint="cs"/>
          <w:rtl/>
        </w:rPr>
      </w:pPr>
    </w:p>
    <w:p w14:paraId="11625D9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5AD8AE1" w14:textId="77777777" w:rsidR="00112F9F" w:rsidRPr="00112F9F" w:rsidRDefault="00112F9F" w:rsidP="00112F9F">
      <w:pPr>
        <w:bidi/>
        <w:jc w:val="both"/>
        <w:rPr>
          <w:rFonts w:cs="David" w:hint="cs"/>
          <w:rtl/>
        </w:rPr>
      </w:pPr>
    </w:p>
    <w:p w14:paraId="6DB59A79" w14:textId="77777777" w:rsidR="00112F9F" w:rsidRPr="00112F9F" w:rsidRDefault="00112F9F" w:rsidP="00112F9F">
      <w:pPr>
        <w:bidi/>
        <w:jc w:val="both"/>
        <w:rPr>
          <w:rFonts w:cs="David" w:hint="cs"/>
          <w:rtl/>
        </w:rPr>
      </w:pPr>
      <w:r w:rsidRPr="00112F9F">
        <w:rPr>
          <w:rFonts w:cs="David" w:hint="cs"/>
          <w:rtl/>
        </w:rPr>
        <w:tab/>
        <w:t xml:space="preserve">בוודאי, כן. </w:t>
      </w:r>
    </w:p>
    <w:p w14:paraId="6AF411C2" w14:textId="77777777" w:rsidR="00112F9F" w:rsidRPr="00112F9F" w:rsidRDefault="00112F9F" w:rsidP="00112F9F">
      <w:pPr>
        <w:bidi/>
        <w:jc w:val="both"/>
        <w:rPr>
          <w:rFonts w:cs="David" w:hint="cs"/>
          <w:u w:val="single"/>
          <w:rtl/>
        </w:rPr>
      </w:pPr>
    </w:p>
    <w:p w14:paraId="305A3EC8"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1274983" w14:textId="77777777" w:rsidR="00112F9F" w:rsidRPr="00112F9F" w:rsidRDefault="00112F9F" w:rsidP="00112F9F">
      <w:pPr>
        <w:bidi/>
        <w:jc w:val="both"/>
        <w:rPr>
          <w:rFonts w:cs="David" w:hint="cs"/>
          <w:rtl/>
        </w:rPr>
      </w:pPr>
    </w:p>
    <w:p w14:paraId="2B3BEBAD" w14:textId="77777777" w:rsidR="00112F9F" w:rsidRPr="00112F9F" w:rsidRDefault="00112F9F" w:rsidP="00112F9F">
      <w:pPr>
        <w:bidi/>
        <w:jc w:val="both"/>
        <w:rPr>
          <w:rFonts w:cs="David" w:hint="cs"/>
          <w:rtl/>
        </w:rPr>
      </w:pPr>
      <w:r w:rsidRPr="00112F9F">
        <w:rPr>
          <w:rFonts w:cs="David" w:hint="cs"/>
          <w:rtl/>
        </w:rPr>
        <w:tab/>
        <w:t>אנחנו מכירים, מציאות.</w:t>
      </w:r>
    </w:p>
    <w:p w14:paraId="34CD1175" w14:textId="77777777" w:rsidR="00112F9F" w:rsidRPr="00112F9F" w:rsidRDefault="00112F9F" w:rsidP="00112F9F">
      <w:pPr>
        <w:bidi/>
        <w:jc w:val="both"/>
        <w:rPr>
          <w:rFonts w:cs="David" w:hint="cs"/>
          <w:rtl/>
        </w:rPr>
      </w:pPr>
    </w:p>
    <w:p w14:paraId="3A238587"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FC66594" w14:textId="77777777" w:rsidR="00112F9F" w:rsidRPr="00112F9F" w:rsidRDefault="00112F9F" w:rsidP="00112F9F">
      <w:pPr>
        <w:bidi/>
        <w:jc w:val="both"/>
        <w:rPr>
          <w:rFonts w:cs="David" w:hint="cs"/>
          <w:rtl/>
        </w:rPr>
      </w:pPr>
      <w:r w:rsidRPr="00112F9F">
        <w:rPr>
          <w:rFonts w:cs="David" w:hint="cs"/>
          <w:rtl/>
        </w:rPr>
        <w:tab/>
      </w:r>
    </w:p>
    <w:p w14:paraId="7933E14A" w14:textId="77777777" w:rsidR="00112F9F" w:rsidRPr="00112F9F" w:rsidRDefault="00112F9F" w:rsidP="00112F9F">
      <w:pPr>
        <w:bidi/>
        <w:jc w:val="both"/>
        <w:rPr>
          <w:rFonts w:cs="David" w:hint="cs"/>
          <w:rtl/>
        </w:rPr>
      </w:pPr>
      <w:r w:rsidRPr="00112F9F">
        <w:rPr>
          <w:rFonts w:cs="David" w:hint="cs"/>
          <w:rtl/>
        </w:rPr>
        <w:tab/>
        <w:t>על כתב אישום תלוי ועומד אני לא מכיר.</w:t>
      </w:r>
    </w:p>
    <w:p w14:paraId="5656BDE8" w14:textId="77777777" w:rsidR="00112F9F" w:rsidRPr="00112F9F" w:rsidRDefault="00112F9F" w:rsidP="00112F9F">
      <w:pPr>
        <w:bidi/>
        <w:jc w:val="both"/>
        <w:rPr>
          <w:rFonts w:cs="David" w:hint="cs"/>
          <w:rtl/>
        </w:rPr>
      </w:pPr>
    </w:p>
    <w:p w14:paraId="58C0480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397C061" w14:textId="77777777" w:rsidR="00112F9F" w:rsidRPr="00112F9F" w:rsidRDefault="00112F9F" w:rsidP="00112F9F">
      <w:pPr>
        <w:bidi/>
        <w:jc w:val="both"/>
        <w:rPr>
          <w:rFonts w:cs="David" w:hint="cs"/>
          <w:rtl/>
        </w:rPr>
      </w:pPr>
    </w:p>
    <w:p w14:paraId="4FBC3DE7" w14:textId="77777777" w:rsidR="00112F9F" w:rsidRPr="00112F9F" w:rsidRDefault="00112F9F" w:rsidP="00112F9F">
      <w:pPr>
        <w:bidi/>
        <w:jc w:val="both"/>
        <w:rPr>
          <w:rFonts w:cs="David" w:hint="cs"/>
          <w:rtl/>
        </w:rPr>
      </w:pPr>
      <w:r w:rsidRPr="00112F9F">
        <w:rPr>
          <w:rFonts w:cs="David" w:hint="cs"/>
          <w:rtl/>
        </w:rPr>
        <w:tab/>
        <w:t>גם מי שהורשע יכול להיות מועמד לכנסת.</w:t>
      </w:r>
    </w:p>
    <w:p w14:paraId="039F99A5" w14:textId="77777777" w:rsidR="00112F9F" w:rsidRPr="00112F9F" w:rsidRDefault="00112F9F" w:rsidP="00112F9F">
      <w:pPr>
        <w:bidi/>
        <w:jc w:val="both"/>
        <w:rPr>
          <w:rFonts w:cs="David" w:hint="cs"/>
          <w:rtl/>
        </w:rPr>
      </w:pPr>
    </w:p>
    <w:p w14:paraId="1CD5F070"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675B395" w14:textId="77777777" w:rsidR="00112F9F" w:rsidRPr="00112F9F" w:rsidRDefault="00112F9F" w:rsidP="00112F9F">
      <w:pPr>
        <w:bidi/>
        <w:jc w:val="both"/>
        <w:rPr>
          <w:rFonts w:cs="David" w:hint="cs"/>
          <w:rtl/>
        </w:rPr>
      </w:pPr>
    </w:p>
    <w:p w14:paraId="7C772C1F" w14:textId="77777777" w:rsidR="00112F9F" w:rsidRPr="00112F9F" w:rsidRDefault="00112F9F" w:rsidP="00112F9F">
      <w:pPr>
        <w:bidi/>
        <w:jc w:val="both"/>
        <w:rPr>
          <w:rFonts w:cs="David" w:hint="cs"/>
          <w:rtl/>
        </w:rPr>
      </w:pPr>
      <w:r w:rsidRPr="00112F9F">
        <w:rPr>
          <w:rFonts w:cs="David" w:hint="cs"/>
          <w:rtl/>
        </w:rPr>
        <w:tab/>
        <w:t xml:space="preserve">צחי הנגבי כן. להיפך, נמצא בהליכים. יש בעיה עם זה. </w:t>
      </w:r>
    </w:p>
    <w:p w14:paraId="02E4AF08" w14:textId="77777777" w:rsidR="00112F9F" w:rsidRPr="00112F9F" w:rsidRDefault="00112F9F" w:rsidP="00112F9F">
      <w:pPr>
        <w:bidi/>
        <w:jc w:val="both"/>
        <w:rPr>
          <w:rFonts w:cs="David" w:hint="cs"/>
          <w:rtl/>
        </w:rPr>
      </w:pPr>
    </w:p>
    <w:p w14:paraId="1A1B6C7F" w14:textId="77777777" w:rsidR="00112F9F" w:rsidRPr="00112F9F" w:rsidRDefault="00112F9F" w:rsidP="00112F9F">
      <w:pPr>
        <w:bidi/>
        <w:jc w:val="both"/>
        <w:rPr>
          <w:rFonts w:cs="David" w:hint="cs"/>
          <w:u w:val="single"/>
          <w:rtl/>
        </w:rPr>
      </w:pPr>
      <w:r w:rsidRPr="00112F9F">
        <w:rPr>
          <w:rFonts w:cs="David" w:hint="cs"/>
          <w:u w:val="single"/>
          <w:rtl/>
        </w:rPr>
        <w:t xml:space="preserve">סגנית מזכיר הכנסת ירדנה </w:t>
      </w:r>
      <w:proofErr w:type="spellStart"/>
      <w:r w:rsidRPr="00112F9F">
        <w:rPr>
          <w:rFonts w:cs="David" w:hint="cs"/>
          <w:u w:val="single"/>
          <w:rtl/>
        </w:rPr>
        <w:t>מלר</w:t>
      </w:r>
      <w:proofErr w:type="spellEnd"/>
      <w:r w:rsidRPr="00112F9F">
        <w:rPr>
          <w:rFonts w:cs="David" w:hint="cs"/>
          <w:u w:val="single"/>
          <w:rtl/>
        </w:rPr>
        <w:t xml:space="preserve"> הורוביץ:</w:t>
      </w:r>
    </w:p>
    <w:p w14:paraId="291E0C86" w14:textId="77777777" w:rsidR="00112F9F" w:rsidRPr="00112F9F" w:rsidRDefault="00112F9F" w:rsidP="00112F9F">
      <w:pPr>
        <w:bidi/>
        <w:jc w:val="both"/>
        <w:rPr>
          <w:rFonts w:cs="David" w:hint="cs"/>
          <w:rtl/>
        </w:rPr>
      </w:pPr>
    </w:p>
    <w:p w14:paraId="00D326A2" w14:textId="77777777" w:rsidR="00112F9F" w:rsidRPr="00112F9F" w:rsidRDefault="00112F9F" w:rsidP="00112F9F">
      <w:pPr>
        <w:bidi/>
        <w:jc w:val="both"/>
        <w:rPr>
          <w:rFonts w:cs="David" w:hint="cs"/>
          <w:rtl/>
        </w:rPr>
      </w:pPr>
      <w:r w:rsidRPr="00112F9F">
        <w:rPr>
          <w:rFonts w:cs="David" w:hint="cs"/>
          <w:rtl/>
        </w:rPr>
        <w:tab/>
        <w:t>אולי הוא יצא זכאי.</w:t>
      </w:r>
    </w:p>
    <w:p w14:paraId="3F7DBFF0" w14:textId="77777777" w:rsidR="00112F9F" w:rsidRPr="00112F9F" w:rsidRDefault="00112F9F" w:rsidP="00112F9F">
      <w:pPr>
        <w:bidi/>
        <w:jc w:val="both"/>
        <w:rPr>
          <w:rFonts w:cs="David" w:hint="cs"/>
          <w:rtl/>
        </w:rPr>
      </w:pPr>
    </w:p>
    <w:p w14:paraId="56391EAC"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85A9289" w14:textId="77777777" w:rsidR="00112F9F" w:rsidRPr="00112F9F" w:rsidRDefault="00112F9F" w:rsidP="00112F9F">
      <w:pPr>
        <w:bidi/>
        <w:jc w:val="both"/>
        <w:rPr>
          <w:rFonts w:cs="David" w:hint="cs"/>
          <w:rtl/>
        </w:rPr>
      </w:pPr>
    </w:p>
    <w:p w14:paraId="75B47ABE" w14:textId="77777777" w:rsidR="00112F9F" w:rsidRPr="00112F9F" w:rsidRDefault="00112F9F" w:rsidP="00112F9F">
      <w:pPr>
        <w:bidi/>
        <w:jc w:val="both"/>
        <w:rPr>
          <w:rFonts w:cs="David" w:hint="cs"/>
          <w:rtl/>
        </w:rPr>
      </w:pPr>
      <w:r w:rsidRPr="00112F9F">
        <w:rPr>
          <w:rFonts w:cs="David" w:hint="cs"/>
          <w:rtl/>
        </w:rPr>
        <w:tab/>
        <w:t>שימתין. למה שהוא לא יהיה יושב-ראש הכנסת? למה לחסום אותו? אותו הדבר תשאלי.</w:t>
      </w:r>
    </w:p>
    <w:p w14:paraId="27D5B739" w14:textId="77777777" w:rsidR="00112F9F" w:rsidRPr="00112F9F" w:rsidRDefault="00112F9F" w:rsidP="00112F9F">
      <w:pPr>
        <w:bidi/>
        <w:jc w:val="both"/>
        <w:rPr>
          <w:rFonts w:cs="David" w:hint="cs"/>
          <w:rtl/>
        </w:rPr>
      </w:pPr>
    </w:p>
    <w:p w14:paraId="4CE2C446" w14:textId="77777777" w:rsidR="00112F9F" w:rsidRPr="00112F9F" w:rsidRDefault="00112F9F" w:rsidP="00112F9F">
      <w:pPr>
        <w:keepLines/>
        <w:bidi/>
        <w:jc w:val="both"/>
        <w:rPr>
          <w:rFonts w:cs="David" w:hint="cs"/>
          <w:u w:val="single"/>
          <w:rtl/>
        </w:rPr>
      </w:pPr>
      <w:r w:rsidRPr="00112F9F">
        <w:rPr>
          <w:rFonts w:cs="David" w:hint="cs"/>
          <w:u w:val="single"/>
          <w:rtl/>
        </w:rPr>
        <w:t>מזכיר הכנסת איל ינון:</w:t>
      </w:r>
    </w:p>
    <w:p w14:paraId="32907E9B" w14:textId="77777777" w:rsidR="00112F9F" w:rsidRPr="00112F9F" w:rsidRDefault="00112F9F" w:rsidP="00112F9F">
      <w:pPr>
        <w:keepLines/>
        <w:bidi/>
        <w:jc w:val="both"/>
        <w:rPr>
          <w:rFonts w:cs="David" w:hint="cs"/>
          <w:rtl/>
        </w:rPr>
      </w:pPr>
    </w:p>
    <w:p w14:paraId="6C55DD98" w14:textId="77777777" w:rsidR="00112F9F" w:rsidRPr="00112F9F" w:rsidRDefault="00112F9F" w:rsidP="00112F9F">
      <w:pPr>
        <w:keepLines/>
        <w:bidi/>
        <w:jc w:val="both"/>
        <w:rPr>
          <w:rFonts w:cs="David" w:hint="cs"/>
          <w:rtl/>
        </w:rPr>
      </w:pPr>
      <w:r w:rsidRPr="00112F9F">
        <w:rPr>
          <w:rFonts w:cs="David" w:hint="cs"/>
          <w:rtl/>
        </w:rPr>
        <w:tab/>
        <w:t>אתה יוצר איזה מדרג מסוים של איזונים.</w:t>
      </w:r>
    </w:p>
    <w:p w14:paraId="3522EF87" w14:textId="77777777" w:rsidR="00112F9F" w:rsidRPr="00112F9F" w:rsidRDefault="00112F9F" w:rsidP="00112F9F">
      <w:pPr>
        <w:keepLines/>
        <w:bidi/>
        <w:jc w:val="both"/>
        <w:rPr>
          <w:rFonts w:cs="David" w:hint="cs"/>
          <w:rtl/>
        </w:rPr>
      </w:pPr>
    </w:p>
    <w:p w14:paraId="184BE9AF"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35097AC" w14:textId="77777777" w:rsidR="00112F9F" w:rsidRPr="00112F9F" w:rsidRDefault="00112F9F" w:rsidP="00112F9F">
      <w:pPr>
        <w:bidi/>
        <w:jc w:val="both"/>
        <w:rPr>
          <w:rFonts w:cs="David" w:hint="cs"/>
          <w:rtl/>
        </w:rPr>
      </w:pPr>
    </w:p>
    <w:p w14:paraId="35D764B2" w14:textId="77777777" w:rsidR="00112F9F" w:rsidRPr="00112F9F" w:rsidRDefault="00112F9F" w:rsidP="00112F9F">
      <w:pPr>
        <w:bidi/>
        <w:jc w:val="both"/>
        <w:rPr>
          <w:rFonts w:cs="David" w:hint="cs"/>
          <w:rtl/>
        </w:rPr>
      </w:pPr>
      <w:r w:rsidRPr="00112F9F">
        <w:rPr>
          <w:rFonts w:cs="David" w:hint="cs"/>
          <w:rtl/>
        </w:rPr>
        <w:tab/>
        <w:t xml:space="preserve">תדמית הכנסת היא בשפל המדרגה, כל דבר שאפשר לעשות - - - </w:t>
      </w:r>
    </w:p>
    <w:p w14:paraId="233ED7E2" w14:textId="77777777" w:rsidR="00112F9F" w:rsidRPr="00112F9F" w:rsidRDefault="00112F9F" w:rsidP="00112F9F">
      <w:pPr>
        <w:bidi/>
        <w:jc w:val="both"/>
        <w:rPr>
          <w:rFonts w:cs="David" w:hint="cs"/>
          <w:rtl/>
        </w:rPr>
      </w:pPr>
    </w:p>
    <w:p w14:paraId="3CECBD10" w14:textId="77777777" w:rsidR="00112F9F" w:rsidRPr="00112F9F" w:rsidRDefault="00112F9F" w:rsidP="00112F9F">
      <w:pPr>
        <w:bidi/>
        <w:jc w:val="both"/>
        <w:rPr>
          <w:rFonts w:cs="David" w:hint="cs"/>
          <w:u w:val="single"/>
          <w:rtl/>
        </w:rPr>
      </w:pPr>
      <w:r w:rsidRPr="00112F9F">
        <w:rPr>
          <w:rFonts w:cs="David" w:hint="cs"/>
          <w:u w:val="single"/>
          <w:rtl/>
        </w:rPr>
        <w:t xml:space="preserve">סגנית מזכיר הכנסת ירדנה </w:t>
      </w:r>
      <w:proofErr w:type="spellStart"/>
      <w:r w:rsidRPr="00112F9F">
        <w:rPr>
          <w:rFonts w:cs="David" w:hint="cs"/>
          <w:u w:val="single"/>
          <w:rtl/>
        </w:rPr>
        <w:t>מלר</w:t>
      </w:r>
      <w:proofErr w:type="spellEnd"/>
      <w:r w:rsidRPr="00112F9F">
        <w:rPr>
          <w:rFonts w:cs="David" w:hint="cs"/>
          <w:u w:val="single"/>
          <w:rtl/>
        </w:rPr>
        <w:t xml:space="preserve"> הורוביץ:</w:t>
      </w:r>
    </w:p>
    <w:p w14:paraId="611DDEFC" w14:textId="77777777" w:rsidR="00112F9F" w:rsidRPr="00112F9F" w:rsidRDefault="00112F9F" w:rsidP="00112F9F">
      <w:pPr>
        <w:bidi/>
        <w:ind w:left="570"/>
        <w:jc w:val="both"/>
        <w:rPr>
          <w:rFonts w:cs="David" w:hint="cs"/>
          <w:rtl/>
        </w:rPr>
      </w:pPr>
    </w:p>
    <w:p w14:paraId="52005106" w14:textId="77777777" w:rsidR="00112F9F" w:rsidRPr="00112F9F" w:rsidRDefault="00112F9F" w:rsidP="00112F9F">
      <w:pPr>
        <w:bidi/>
        <w:ind w:left="570"/>
        <w:jc w:val="both"/>
        <w:rPr>
          <w:rFonts w:cs="David" w:hint="cs"/>
          <w:rtl/>
        </w:rPr>
      </w:pPr>
      <w:r w:rsidRPr="00112F9F">
        <w:rPr>
          <w:rFonts w:cs="David" w:hint="cs"/>
          <w:rtl/>
        </w:rPr>
        <w:t>את יו"ר הכנסת בוחרת הכנסת הנבחרת. הריבון בוחר את נציגיו. אל תחסום אותו, אולי הוא יצא זכאי.</w:t>
      </w:r>
    </w:p>
    <w:p w14:paraId="71312719" w14:textId="77777777" w:rsidR="00112F9F" w:rsidRPr="00112F9F" w:rsidRDefault="00112F9F" w:rsidP="00112F9F">
      <w:pPr>
        <w:bidi/>
        <w:jc w:val="both"/>
        <w:rPr>
          <w:rFonts w:cs="David" w:hint="cs"/>
          <w:rtl/>
        </w:rPr>
      </w:pPr>
    </w:p>
    <w:p w14:paraId="05B5D4B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BADE984" w14:textId="77777777" w:rsidR="00112F9F" w:rsidRPr="00112F9F" w:rsidRDefault="00112F9F" w:rsidP="00112F9F">
      <w:pPr>
        <w:bidi/>
        <w:jc w:val="both"/>
        <w:rPr>
          <w:rFonts w:cs="David" w:hint="cs"/>
          <w:rtl/>
        </w:rPr>
      </w:pPr>
    </w:p>
    <w:p w14:paraId="49E4248D" w14:textId="77777777" w:rsidR="00112F9F" w:rsidRPr="00112F9F" w:rsidRDefault="00112F9F" w:rsidP="00112F9F">
      <w:pPr>
        <w:bidi/>
        <w:jc w:val="both"/>
        <w:rPr>
          <w:rFonts w:cs="David" w:hint="cs"/>
          <w:rtl/>
        </w:rPr>
      </w:pPr>
      <w:r w:rsidRPr="00112F9F">
        <w:rPr>
          <w:rFonts w:cs="David" w:hint="cs"/>
          <w:rtl/>
        </w:rPr>
        <w:tab/>
        <w:t>הריבון לא בוחר את נציגיו. כשאת הולכת לקלפי את מצביעה למפלגה, את לא מצביעה לאדם זה או לאדם אחר. את מצביעה, לרעיון, לדרך, למפלגה. אין כאן הצבעות אישיות. פה זה הצבעה אישית. לכן אני אומר,  אם זה היה תלוי בי, אני הייתי מחמיר את זה עוד ועוד.</w:t>
      </w:r>
      <w:r w:rsidRPr="00112F9F">
        <w:rPr>
          <w:rFonts w:cs="David" w:hint="cs"/>
          <w:rtl/>
        </w:rPr>
        <w:tab/>
      </w:r>
    </w:p>
    <w:p w14:paraId="505B0685" w14:textId="77777777" w:rsidR="00112F9F" w:rsidRPr="00112F9F" w:rsidRDefault="00112F9F" w:rsidP="00112F9F">
      <w:pPr>
        <w:bidi/>
        <w:jc w:val="both"/>
        <w:rPr>
          <w:rFonts w:cs="David" w:hint="cs"/>
          <w:rtl/>
        </w:rPr>
      </w:pPr>
    </w:p>
    <w:p w14:paraId="4F15F93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90708E7" w14:textId="77777777" w:rsidR="00112F9F" w:rsidRPr="00112F9F" w:rsidRDefault="00112F9F" w:rsidP="00112F9F">
      <w:pPr>
        <w:bidi/>
        <w:jc w:val="both"/>
        <w:rPr>
          <w:rFonts w:cs="David" w:hint="cs"/>
          <w:rtl/>
        </w:rPr>
      </w:pPr>
    </w:p>
    <w:p w14:paraId="3DED4FCC" w14:textId="77777777" w:rsidR="00112F9F" w:rsidRPr="00112F9F" w:rsidRDefault="00112F9F" w:rsidP="00112F9F">
      <w:pPr>
        <w:bidi/>
        <w:jc w:val="both"/>
        <w:rPr>
          <w:rFonts w:cs="David" w:hint="cs"/>
          <w:rtl/>
        </w:rPr>
      </w:pPr>
      <w:r w:rsidRPr="00112F9F">
        <w:rPr>
          <w:rFonts w:cs="David" w:hint="cs"/>
          <w:rtl/>
        </w:rPr>
        <w:tab/>
        <w:t>זה בכל מקרה בחוק-היסוד, ולא כאן.</w:t>
      </w:r>
    </w:p>
    <w:p w14:paraId="541B22B2" w14:textId="77777777" w:rsidR="00112F9F" w:rsidRPr="00112F9F" w:rsidRDefault="00112F9F" w:rsidP="00112F9F">
      <w:pPr>
        <w:bidi/>
        <w:jc w:val="both"/>
        <w:rPr>
          <w:rFonts w:cs="David" w:hint="cs"/>
          <w:rtl/>
        </w:rPr>
      </w:pPr>
    </w:p>
    <w:p w14:paraId="300EDB7C"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506EF33" w14:textId="77777777" w:rsidR="00112F9F" w:rsidRPr="00112F9F" w:rsidRDefault="00112F9F" w:rsidP="00112F9F">
      <w:pPr>
        <w:bidi/>
        <w:jc w:val="both"/>
        <w:rPr>
          <w:rFonts w:cs="David" w:hint="cs"/>
          <w:rtl/>
        </w:rPr>
      </w:pPr>
    </w:p>
    <w:p w14:paraId="3613587C" w14:textId="77777777" w:rsidR="00112F9F" w:rsidRPr="00112F9F" w:rsidRDefault="00112F9F" w:rsidP="00112F9F">
      <w:pPr>
        <w:bidi/>
        <w:jc w:val="both"/>
        <w:rPr>
          <w:rFonts w:cs="David" w:hint="cs"/>
          <w:rtl/>
        </w:rPr>
      </w:pPr>
      <w:r w:rsidRPr="00112F9F">
        <w:rPr>
          <w:rFonts w:cs="David" w:hint="cs"/>
          <w:rtl/>
        </w:rPr>
        <w:tab/>
        <w:t>לא, אני יודע שהגילדה תהיה נגד.</w:t>
      </w:r>
    </w:p>
    <w:p w14:paraId="1F366889" w14:textId="77777777" w:rsidR="00112F9F" w:rsidRPr="00112F9F" w:rsidRDefault="00112F9F" w:rsidP="00112F9F">
      <w:pPr>
        <w:bidi/>
        <w:jc w:val="both"/>
        <w:rPr>
          <w:rFonts w:cs="David" w:hint="cs"/>
          <w:rtl/>
        </w:rPr>
      </w:pPr>
    </w:p>
    <w:p w14:paraId="0555214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DEB05B3" w14:textId="77777777" w:rsidR="00112F9F" w:rsidRPr="00112F9F" w:rsidRDefault="00112F9F" w:rsidP="00112F9F">
      <w:pPr>
        <w:bidi/>
        <w:jc w:val="both"/>
        <w:rPr>
          <w:rFonts w:cs="David" w:hint="cs"/>
          <w:rtl/>
        </w:rPr>
      </w:pPr>
    </w:p>
    <w:p w14:paraId="2C467A7F" w14:textId="77777777" w:rsidR="00112F9F" w:rsidRPr="00112F9F" w:rsidRDefault="00112F9F" w:rsidP="00112F9F">
      <w:pPr>
        <w:bidi/>
        <w:jc w:val="both"/>
        <w:rPr>
          <w:rFonts w:cs="David" w:hint="cs"/>
          <w:rtl/>
        </w:rPr>
      </w:pPr>
      <w:r w:rsidRPr="00112F9F">
        <w:rPr>
          <w:rFonts w:cs="David" w:hint="cs"/>
          <w:rtl/>
        </w:rPr>
        <w:t xml:space="preserve"> </w:t>
      </w:r>
      <w:r w:rsidRPr="00112F9F">
        <w:rPr>
          <w:rFonts w:cs="David" w:hint="cs"/>
          <w:rtl/>
        </w:rPr>
        <w:tab/>
        <w:t>כמו שאמרתי, יש גם הוראה דומה לגבי יו"ר ועדה, ואת זה נראה בהמשך. מה שמוצע כאן זה כך, ועדת הכנסת תוכל לקבוע שהוא לא יהיה מועמד אם נמסר עותק של כתב אישום נגדו, או מתקיימים נגדו הליכים פליליים כפי שהם מוגדרים בחוק הכנסת.</w:t>
      </w:r>
    </w:p>
    <w:p w14:paraId="26D62524" w14:textId="77777777" w:rsidR="00112F9F" w:rsidRPr="00112F9F" w:rsidRDefault="00112F9F" w:rsidP="00112F9F">
      <w:pPr>
        <w:bidi/>
        <w:jc w:val="both"/>
        <w:rPr>
          <w:rFonts w:cs="David" w:hint="cs"/>
          <w:rtl/>
        </w:rPr>
      </w:pPr>
    </w:p>
    <w:p w14:paraId="005BA91A"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77307CF" w14:textId="77777777" w:rsidR="00112F9F" w:rsidRPr="00112F9F" w:rsidRDefault="00112F9F" w:rsidP="00112F9F">
      <w:pPr>
        <w:bidi/>
        <w:jc w:val="both"/>
        <w:rPr>
          <w:rFonts w:cs="David" w:hint="cs"/>
          <w:u w:val="single"/>
          <w:rtl/>
        </w:rPr>
      </w:pPr>
    </w:p>
    <w:p w14:paraId="72FF8755" w14:textId="77777777" w:rsidR="00112F9F" w:rsidRPr="00112F9F" w:rsidRDefault="00112F9F" w:rsidP="00112F9F">
      <w:pPr>
        <w:bidi/>
        <w:jc w:val="both"/>
        <w:rPr>
          <w:rFonts w:cs="David" w:hint="cs"/>
          <w:rtl/>
        </w:rPr>
      </w:pPr>
      <w:r w:rsidRPr="00112F9F">
        <w:rPr>
          <w:rFonts w:cs="David" w:hint="cs"/>
          <w:rtl/>
        </w:rPr>
        <w:tab/>
        <w:t>לא הבנתי, מה זה הליכים פליליים? חקירה?</w:t>
      </w:r>
    </w:p>
    <w:p w14:paraId="4FF7CF20" w14:textId="77777777" w:rsidR="00112F9F" w:rsidRPr="00112F9F" w:rsidRDefault="00112F9F" w:rsidP="00112F9F">
      <w:pPr>
        <w:bidi/>
        <w:jc w:val="both"/>
        <w:rPr>
          <w:rFonts w:cs="David" w:hint="cs"/>
          <w:rtl/>
        </w:rPr>
      </w:pPr>
    </w:p>
    <w:p w14:paraId="70D1D33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CA0E7F5" w14:textId="77777777" w:rsidR="00112F9F" w:rsidRPr="00112F9F" w:rsidRDefault="00112F9F" w:rsidP="00112F9F">
      <w:pPr>
        <w:bidi/>
        <w:jc w:val="both"/>
        <w:rPr>
          <w:rFonts w:cs="David" w:hint="cs"/>
          <w:rtl/>
        </w:rPr>
      </w:pPr>
    </w:p>
    <w:p w14:paraId="03EF68F7" w14:textId="77777777" w:rsidR="00112F9F" w:rsidRPr="00112F9F" w:rsidRDefault="00112F9F" w:rsidP="00112F9F">
      <w:pPr>
        <w:bidi/>
        <w:jc w:val="both"/>
        <w:rPr>
          <w:rFonts w:cs="David" w:hint="cs"/>
          <w:rtl/>
        </w:rPr>
      </w:pPr>
      <w:r w:rsidRPr="00112F9F">
        <w:rPr>
          <w:rFonts w:cs="David" w:hint="cs"/>
          <w:rtl/>
        </w:rPr>
        <w:tab/>
        <w:t xml:space="preserve">לא. ההגדרה אומרת כך, החל בהגשת כתב אישום, ולמעט בעבירות אלה: עבירות תעבורה, עברות קנס, ועבירה </w:t>
      </w:r>
      <w:proofErr w:type="spellStart"/>
      <w:r w:rsidRPr="00112F9F">
        <w:rPr>
          <w:rFonts w:cs="David" w:hint="cs"/>
          <w:rtl/>
        </w:rPr>
        <w:t>מינהלית</w:t>
      </w:r>
      <w:proofErr w:type="spellEnd"/>
      <w:r w:rsidRPr="00112F9F">
        <w:rPr>
          <w:rFonts w:cs="David" w:hint="cs"/>
          <w:rtl/>
        </w:rPr>
        <w:t>.</w:t>
      </w:r>
    </w:p>
    <w:p w14:paraId="129A7FBC" w14:textId="77777777" w:rsidR="00112F9F" w:rsidRPr="00112F9F" w:rsidRDefault="00112F9F" w:rsidP="00112F9F">
      <w:pPr>
        <w:bidi/>
        <w:jc w:val="both"/>
        <w:rPr>
          <w:rFonts w:cs="David" w:hint="cs"/>
          <w:rtl/>
        </w:rPr>
      </w:pPr>
    </w:p>
    <w:p w14:paraId="4C23050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768473B8" w14:textId="77777777" w:rsidR="00112F9F" w:rsidRPr="00112F9F" w:rsidRDefault="00112F9F" w:rsidP="00112F9F">
      <w:pPr>
        <w:bidi/>
        <w:jc w:val="both"/>
        <w:rPr>
          <w:rFonts w:cs="David" w:hint="cs"/>
          <w:rtl/>
        </w:rPr>
      </w:pPr>
    </w:p>
    <w:p w14:paraId="5258510E" w14:textId="77777777" w:rsidR="00112F9F" w:rsidRPr="00112F9F" w:rsidRDefault="00112F9F" w:rsidP="00112F9F">
      <w:pPr>
        <w:bidi/>
        <w:jc w:val="both"/>
        <w:rPr>
          <w:rFonts w:cs="David" w:hint="cs"/>
          <w:rtl/>
        </w:rPr>
      </w:pPr>
      <w:r w:rsidRPr="00112F9F">
        <w:rPr>
          <w:rFonts w:cs="David" w:hint="cs"/>
          <w:rtl/>
        </w:rPr>
        <w:tab/>
        <w:t>זבולון, יש לך את ההגדרה בנייר של החוקים שמונח בפניכם. יש לך ציטוט של 7(א), לעניין סעיף זה הליכים פליליים.</w:t>
      </w:r>
    </w:p>
    <w:p w14:paraId="212A5FA1" w14:textId="77777777" w:rsidR="00112F9F" w:rsidRPr="00112F9F" w:rsidRDefault="00112F9F" w:rsidP="00112F9F">
      <w:pPr>
        <w:bidi/>
        <w:jc w:val="both"/>
        <w:rPr>
          <w:rFonts w:cs="David" w:hint="cs"/>
          <w:rtl/>
        </w:rPr>
      </w:pPr>
    </w:p>
    <w:p w14:paraId="71A35949"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2A52F65" w14:textId="77777777" w:rsidR="00112F9F" w:rsidRPr="00112F9F" w:rsidRDefault="00112F9F" w:rsidP="00112F9F">
      <w:pPr>
        <w:bidi/>
        <w:jc w:val="both"/>
        <w:rPr>
          <w:rFonts w:cs="David" w:hint="cs"/>
          <w:rtl/>
        </w:rPr>
      </w:pPr>
    </w:p>
    <w:p w14:paraId="3618027E" w14:textId="77777777" w:rsidR="00112F9F" w:rsidRPr="00112F9F" w:rsidRDefault="00112F9F" w:rsidP="00112F9F">
      <w:pPr>
        <w:bidi/>
        <w:jc w:val="both"/>
        <w:rPr>
          <w:rFonts w:cs="David" w:hint="cs"/>
          <w:rtl/>
        </w:rPr>
      </w:pPr>
      <w:r w:rsidRPr="00112F9F">
        <w:rPr>
          <w:rFonts w:cs="David" w:hint="cs"/>
          <w:rtl/>
        </w:rPr>
        <w:tab/>
        <w:t>את 7(א) אני מכיר בעל-פה.</w:t>
      </w:r>
    </w:p>
    <w:p w14:paraId="52247C94" w14:textId="77777777" w:rsidR="00112F9F" w:rsidRPr="00112F9F" w:rsidRDefault="00112F9F" w:rsidP="00112F9F">
      <w:pPr>
        <w:bidi/>
        <w:jc w:val="both"/>
        <w:rPr>
          <w:rFonts w:cs="David" w:hint="cs"/>
          <w:rtl/>
        </w:rPr>
      </w:pPr>
    </w:p>
    <w:p w14:paraId="5CCC2DA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00145FA" w14:textId="77777777" w:rsidR="00112F9F" w:rsidRPr="00112F9F" w:rsidRDefault="00112F9F" w:rsidP="00112F9F">
      <w:pPr>
        <w:bidi/>
        <w:jc w:val="both"/>
        <w:rPr>
          <w:rFonts w:cs="David" w:hint="cs"/>
          <w:rtl/>
        </w:rPr>
      </w:pPr>
      <w:r w:rsidRPr="00112F9F">
        <w:rPr>
          <w:rFonts w:cs="David" w:hint="cs"/>
          <w:rtl/>
        </w:rPr>
        <w:tab/>
      </w:r>
    </w:p>
    <w:p w14:paraId="6BE65285" w14:textId="77777777" w:rsidR="00112F9F" w:rsidRPr="00112F9F" w:rsidRDefault="00112F9F" w:rsidP="00112F9F">
      <w:pPr>
        <w:bidi/>
        <w:jc w:val="both"/>
        <w:rPr>
          <w:rFonts w:cs="David" w:hint="cs"/>
          <w:rtl/>
        </w:rPr>
      </w:pPr>
      <w:r w:rsidRPr="00112F9F">
        <w:rPr>
          <w:rFonts w:cs="David" w:hint="cs"/>
          <w:rtl/>
        </w:rPr>
        <w:tab/>
        <w:t>לא, זה לא 7(א) לחוק יסוד: הכנסת, לחוק הכנסת.</w:t>
      </w:r>
    </w:p>
    <w:p w14:paraId="7DF8BC30" w14:textId="77777777" w:rsidR="00112F9F" w:rsidRPr="00112F9F" w:rsidRDefault="00112F9F" w:rsidP="00112F9F">
      <w:pPr>
        <w:bidi/>
        <w:jc w:val="both"/>
        <w:rPr>
          <w:rFonts w:cs="David" w:hint="cs"/>
          <w:rtl/>
        </w:rPr>
      </w:pPr>
    </w:p>
    <w:p w14:paraId="4A5871A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3E0CE304" w14:textId="77777777" w:rsidR="00112F9F" w:rsidRPr="00112F9F" w:rsidRDefault="00112F9F" w:rsidP="00112F9F">
      <w:pPr>
        <w:bidi/>
        <w:jc w:val="both"/>
        <w:rPr>
          <w:rFonts w:cs="David" w:hint="cs"/>
          <w:rtl/>
        </w:rPr>
      </w:pPr>
    </w:p>
    <w:p w14:paraId="0F6DF802" w14:textId="77777777" w:rsidR="00112F9F" w:rsidRPr="00112F9F" w:rsidRDefault="00112F9F" w:rsidP="00112F9F">
      <w:pPr>
        <w:bidi/>
        <w:jc w:val="both"/>
        <w:rPr>
          <w:rFonts w:cs="David" w:hint="cs"/>
          <w:rtl/>
        </w:rPr>
      </w:pPr>
      <w:r w:rsidRPr="00112F9F">
        <w:rPr>
          <w:rFonts w:cs="David" w:hint="cs"/>
          <w:rtl/>
        </w:rPr>
        <w:tab/>
        <w:t>לחוק הכנסת, ואז יש לך לעניין סעיף זה הליכים פליליים.</w:t>
      </w:r>
    </w:p>
    <w:p w14:paraId="08D01941" w14:textId="77777777" w:rsidR="00112F9F" w:rsidRPr="00112F9F" w:rsidRDefault="00112F9F" w:rsidP="00112F9F">
      <w:pPr>
        <w:bidi/>
        <w:jc w:val="both"/>
        <w:rPr>
          <w:rFonts w:cs="David" w:hint="cs"/>
          <w:rtl/>
        </w:rPr>
      </w:pPr>
    </w:p>
    <w:p w14:paraId="326592C1" w14:textId="77777777" w:rsidR="00112F9F" w:rsidRPr="00112F9F" w:rsidRDefault="00112F9F" w:rsidP="00112F9F">
      <w:pPr>
        <w:keepLines/>
        <w:bidi/>
        <w:jc w:val="both"/>
        <w:rPr>
          <w:rFonts w:cs="David" w:hint="cs"/>
          <w:u w:val="single"/>
          <w:rtl/>
        </w:rPr>
      </w:pPr>
      <w:r w:rsidRPr="00112F9F">
        <w:rPr>
          <w:rFonts w:cs="David" w:hint="cs"/>
          <w:u w:val="single"/>
          <w:rtl/>
        </w:rPr>
        <w:t>זבולון אורלב:</w:t>
      </w:r>
    </w:p>
    <w:p w14:paraId="7DBBBC2B" w14:textId="77777777" w:rsidR="00112F9F" w:rsidRPr="00112F9F" w:rsidRDefault="00112F9F" w:rsidP="00112F9F">
      <w:pPr>
        <w:keepLines/>
        <w:bidi/>
        <w:jc w:val="both"/>
        <w:rPr>
          <w:rFonts w:cs="David" w:hint="cs"/>
          <w:rtl/>
        </w:rPr>
      </w:pPr>
    </w:p>
    <w:p w14:paraId="262EB775" w14:textId="77777777" w:rsidR="00112F9F" w:rsidRPr="00112F9F" w:rsidRDefault="00112F9F" w:rsidP="00112F9F">
      <w:pPr>
        <w:bidi/>
        <w:jc w:val="both"/>
        <w:rPr>
          <w:rFonts w:cs="David" w:hint="cs"/>
          <w:rtl/>
        </w:rPr>
      </w:pPr>
      <w:r w:rsidRPr="00112F9F">
        <w:rPr>
          <w:rFonts w:cs="David" w:hint="cs"/>
          <w:rtl/>
        </w:rPr>
        <w:tab/>
        <w:t>היא יודעת למה אני יודע את 7(א) בעל-פה.</w:t>
      </w:r>
    </w:p>
    <w:p w14:paraId="6940C477" w14:textId="77777777" w:rsidR="00112F9F" w:rsidRPr="00112F9F" w:rsidRDefault="00112F9F" w:rsidP="00112F9F">
      <w:pPr>
        <w:bidi/>
        <w:jc w:val="both"/>
        <w:rPr>
          <w:rFonts w:cs="David" w:hint="cs"/>
          <w:rtl/>
        </w:rPr>
      </w:pPr>
    </w:p>
    <w:p w14:paraId="74BDF59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682FB45" w14:textId="77777777" w:rsidR="00112F9F" w:rsidRPr="00112F9F" w:rsidRDefault="00112F9F" w:rsidP="00112F9F">
      <w:pPr>
        <w:bidi/>
        <w:jc w:val="both"/>
        <w:rPr>
          <w:rFonts w:cs="David" w:hint="cs"/>
          <w:rtl/>
        </w:rPr>
      </w:pPr>
    </w:p>
    <w:p w14:paraId="59EE4B13" w14:textId="77777777" w:rsidR="00112F9F" w:rsidRPr="00112F9F" w:rsidRDefault="00112F9F" w:rsidP="00112F9F">
      <w:pPr>
        <w:bidi/>
        <w:jc w:val="both"/>
        <w:rPr>
          <w:rFonts w:cs="David" w:hint="cs"/>
          <w:rtl/>
        </w:rPr>
      </w:pPr>
      <w:r w:rsidRPr="00112F9F">
        <w:rPr>
          <w:rFonts w:cs="David" w:hint="cs"/>
          <w:rtl/>
        </w:rPr>
        <w:tab/>
        <w:t>זה החל מהגשת כתב אישום, זה לא חקירה.</w:t>
      </w:r>
    </w:p>
    <w:p w14:paraId="25C2FCE8" w14:textId="77777777" w:rsidR="00112F9F" w:rsidRPr="00112F9F" w:rsidRDefault="00112F9F" w:rsidP="00112F9F">
      <w:pPr>
        <w:bidi/>
        <w:jc w:val="both"/>
        <w:rPr>
          <w:rFonts w:cs="David" w:hint="cs"/>
          <w:rtl/>
        </w:rPr>
      </w:pPr>
    </w:p>
    <w:p w14:paraId="446D246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A1B42C4" w14:textId="77777777" w:rsidR="00112F9F" w:rsidRPr="00112F9F" w:rsidRDefault="00112F9F" w:rsidP="00112F9F">
      <w:pPr>
        <w:bidi/>
        <w:jc w:val="both"/>
        <w:rPr>
          <w:rFonts w:cs="David" w:hint="cs"/>
          <w:rtl/>
        </w:rPr>
      </w:pPr>
    </w:p>
    <w:p w14:paraId="72DD1285" w14:textId="77777777" w:rsidR="00112F9F" w:rsidRPr="00112F9F" w:rsidRDefault="00112F9F" w:rsidP="00112F9F">
      <w:pPr>
        <w:bidi/>
        <w:jc w:val="both"/>
        <w:rPr>
          <w:rFonts w:cs="David" w:hint="cs"/>
          <w:rtl/>
        </w:rPr>
      </w:pPr>
      <w:r w:rsidRPr="00112F9F">
        <w:rPr>
          <w:rFonts w:cs="David" w:hint="cs"/>
          <w:rtl/>
        </w:rPr>
        <w:tab/>
        <w:t>אז כתוב מסר עותק של כתב אישום, אני לא מבין. היועץ המשפטי לממשלה מסר עותק של כתב אישום נגדו כאמור בסעיף..., או שמתקיימים נגדו הליכים פליליים. מה זה הליכים פליליים? הוגש נגדו כתב אישום.</w:t>
      </w:r>
    </w:p>
    <w:p w14:paraId="261C76CC" w14:textId="77777777" w:rsidR="00112F9F" w:rsidRPr="00112F9F" w:rsidRDefault="00112F9F" w:rsidP="00112F9F">
      <w:pPr>
        <w:bidi/>
        <w:jc w:val="both"/>
        <w:rPr>
          <w:rFonts w:cs="David" w:hint="cs"/>
          <w:rtl/>
        </w:rPr>
      </w:pPr>
    </w:p>
    <w:p w14:paraId="2D063AF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310DAD0" w14:textId="77777777" w:rsidR="00112F9F" w:rsidRPr="00112F9F" w:rsidRDefault="00112F9F" w:rsidP="00112F9F">
      <w:pPr>
        <w:bidi/>
        <w:jc w:val="both"/>
        <w:rPr>
          <w:rFonts w:cs="David" w:hint="cs"/>
          <w:rtl/>
        </w:rPr>
      </w:pPr>
      <w:r w:rsidRPr="00112F9F">
        <w:rPr>
          <w:rFonts w:cs="David" w:hint="cs"/>
          <w:rtl/>
        </w:rPr>
        <w:tab/>
      </w:r>
    </w:p>
    <w:p w14:paraId="18A74989" w14:textId="77777777" w:rsidR="00112F9F" w:rsidRPr="00112F9F" w:rsidRDefault="00112F9F" w:rsidP="00112F9F">
      <w:pPr>
        <w:bidi/>
        <w:jc w:val="both"/>
        <w:rPr>
          <w:rFonts w:cs="David" w:hint="cs"/>
          <w:rtl/>
        </w:rPr>
      </w:pPr>
      <w:r w:rsidRPr="00112F9F">
        <w:rPr>
          <w:rFonts w:cs="David" w:hint="cs"/>
          <w:rtl/>
        </w:rPr>
        <w:tab/>
        <w:t xml:space="preserve">יכול להיות שלפני שהוא היה חבר כנסת התחילו הליכים פליליים, והם ממשיכים להתקיים. </w:t>
      </w:r>
    </w:p>
    <w:p w14:paraId="64BCDCCB" w14:textId="77777777" w:rsidR="00112F9F" w:rsidRPr="00112F9F" w:rsidRDefault="00112F9F" w:rsidP="00112F9F">
      <w:pPr>
        <w:bidi/>
        <w:jc w:val="both"/>
        <w:rPr>
          <w:rFonts w:cs="David" w:hint="cs"/>
          <w:rtl/>
        </w:rPr>
      </w:pPr>
    </w:p>
    <w:p w14:paraId="3C6F3149"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10C299AF" w14:textId="77777777" w:rsidR="00112F9F" w:rsidRPr="00112F9F" w:rsidRDefault="00112F9F" w:rsidP="00112F9F">
      <w:pPr>
        <w:bidi/>
        <w:jc w:val="both"/>
        <w:rPr>
          <w:rFonts w:cs="David" w:hint="cs"/>
          <w:rtl/>
        </w:rPr>
      </w:pPr>
    </w:p>
    <w:p w14:paraId="148E9216" w14:textId="77777777" w:rsidR="00112F9F" w:rsidRPr="00112F9F" w:rsidRDefault="00112F9F" w:rsidP="00112F9F">
      <w:pPr>
        <w:bidi/>
        <w:jc w:val="both"/>
        <w:rPr>
          <w:rFonts w:cs="David" w:hint="cs"/>
          <w:rtl/>
        </w:rPr>
      </w:pPr>
      <w:r w:rsidRPr="00112F9F">
        <w:rPr>
          <w:rFonts w:cs="David" w:hint="cs"/>
          <w:rtl/>
        </w:rPr>
        <w:tab/>
        <w:t xml:space="preserve">אני לא מבין, והרישא, מסר עותק זה - - - </w:t>
      </w:r>
    </w:p>
    <w:p w14:paraId="3C8722B8" w14:textId="77777777" w:rsidR="00112F9F" w:rsidRPr="00112F9F" w:rsidRDefault="00112F9F" w:rsidP="00112F9F">
      <w:pPr>
        <w:bidi/>
        <w:jc w:val="both"/>
        <w:rPr>
          <w:rFonts w:cs="David" w:hint="cs"/>
          <w:rtl/>
        </w:rPr>
      </w:pPr>
    </w:p>
    <w:p w14:paraId="274BC6A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111F940" w14:textId="77777777" w:rsidR="00112F9F" w:rsidRPr="00112F9F" w:rsidRDefault="00112F9F" w:rsidP="00112F9F">
      <w:pPr>
        <w:bidi/>
        <w:jc w:val="both"/>
        <w:rPr>
          <w:rFonts w:cs="David" w:hint="cs"/>
          <w:rtl/>
        </w:rPr>
      </w:pPr>
    </w:p>
    <w:p w14:paraId="4993BF47" w14:textId="77777777" w:rsidR="00112F9F" w:rsidRPr="00112F9F" w:rsidRDefault="00112F9F" w:rsidP="00112F9F">
      <w:pPr>
        <w:bidi/>
        <w:jc w:val="both"/>
        <w:rPr>
          <w:rFonts w:cs="David" w:hint="cs"/>
          <w:rtl/>
        </w:rPr>
      </w:pPr>
      <w:r w:rsidRPr="00112F9F">
        <w:rPr>
          <w:rFonts w:cs="David" w:hint="cs"/>
          <w:rtl/>
        </w:rPr>
        <w:tab/>
        <w:t>זה כאשר הוא חבר כנסת. זה עניין של חסינות. הרי היום בשביל להעמיד לדין חבר כנסת מכהן, היועץ המשפטי לממשלה  מוסר עותק של כתב אישום, ותוך חודש יכול חבר כנסת לבקש שהכנסת תקבע לו חסינות, מה שהיה פעם הסרת חסינות.</w:t>
      </w:r>
    </w:p>
    <w:p w14:paraId="441DD505" w14:textId="77777777" w:rsidR="00112F9F" w:rsidRPr="00112F9F" w:rsidRDefault="00112F9F" w:rsidP="00112F9F">
      <w:pPr>
        <w:bidi/>
        <w:jc w:val="both"/>
        <w:rPr>
          <w:rFonts w:cs="David" w:hint="cs"/>
          <w:rtl/>
        </w:rPr>
      </w:pPr>
    </w:p>
    <w:p w14:paraId="4781EC92"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E5D6904" w14:textId="77777777" w:rsidR="00112F9F" w:rsidRPr="00112F9F" w:rsidRDefault="00112F9F" w:rsidP="00112F9F">
      <w:pPr>
        <w:bidi/>
        <w:jc w:val="both"/>
        <w:rPr>
          <w:rFonts w:cs="David" w:hint="cs"/>
          <w:rtl/>
        </w:rPr>
      </w:pPr>
    </w:p>
    <w:p w14:paraId="40929F56" w14:textId="77777777" w:rsidR="00112F9F" w:rsidRPr="00112F9F" w:rsidRDefault="00112F9F" w:rsidP="00112F9F">
      <w:pPr>
        <w:bidi/>
        <w:jc w:val="both"/>
        <w:rPr>
          <w:rFonts w:cs="David" w:hint="cs"/>
          <w:rtl/>
        </w:rPr>
      </w:pPr>
      <w:r w:rsidRPr="00112F9F">
        <w:rPr>
          <w:rFonts w:cs="David" w:hint="cs"/>
          <w:rtl/>
        </w:rPr>
        <w:tab/>
        <w:t xml:space="preserve">ההבדל בין הרישא למשפט השני שזה תוך כדי היותו חבר כנסת, והשני זה שהוגש נגדו כתב אישום לפני כן. אם הוגש נגדו כתב אישום לפני כן, על אחת כמה וכמה אם הוגש </w:t>
      </w:r>
      <w:r w:rsidRPr="00112F9F">
        <w:rPr>
          <w:rFonts w:cs="David"/>
          <w:rtl/>
        </w:rPr>
        <w:t>–</w:t>
      </w:r>
      <w:r w:rsidRPr="00112F9F">
        <w:rPr>
          <w:rFonts w:cs="David" w:hint="cs"/>
          <w:rtl/>
        </w:rPr>
        <w:t xml:space="preserve"> זה  - - -, לא צריכים לכתוב את שניהם.</w:t>
      </w:r>
    </w:p>
    <w:p w14:paraId="53F77AC3" w14:textId="77777777" w:rsidR="00112F9F" w:rsidRPr="00112F9F" w:rsidRDefault="00112F9F" w:rsidP="00112F9F">
      <w:pPr>
        <w:bidi/>
        <w:jc w:val="both"/>
        <w:rPr>
          <w:rFonts w:cs="David" w:hint="cs"/>
          <w:rtl/>
        </w:rPr>
      </w:pPr>
    </w:p>
    <w:p w14:paraId="582D607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FDB4020" w14:textId="77777777" w:rsidR="00112F9F" w:rsidRPr="00112F9F" w:rsidRDefault="00112F9F" w:rsidP="00112F9F">
      <w:pPr>
        <w:bidi/>
        <w:jc w:val="both"/>
        <w:rPr>
          <w:rFonts w:cs="David" w:hint="cs"/>
          <w:rtl/>
        </w:rPr>
      </w:pPr>
    </w:p>
    <w:p w14:paraId="7937E59C" w14:textId="77777777" w:rsidR="00112F9F" w:rsidRPr="00112F9F" w:rsidRDefault="00112F9F" w:rsidP="00112F9F">
      <w:pPr>
        <w:bidi/>
        <w:jc w:val="both"/>
        <w:rPr>
          <w:rFonts w:cs="David" w:hint="cs"/>
          <w:rtl/>
        </w:rPr>
      </w:pPr>
      <w:r w:rsidRPr="00112F9F">
        <w:rPr>
          <w:rFonts w:cs="David" w:hint="cs"/>
          <w:rtl/>
        </w:rPr>
        <w:tab/>
        <w:t>זה המינוח, זה פשוט סוגר את כל ה- - -</w:t>
      </w:r>
    </w:p>
    <w:p w14:paraId="707097A4" w14:textId="77777777" w:rsidR="00112F9F" w:rsidRPr="00112F9F" w:rsidRDefault="00112F9F" w:rsidP="00112F9F">
      <w:pPr>
        <w:bidi/>
        <w:jc w:val="both"/>
        <w:rPr>
          <w:rFonts w:cs="David" w:hint="cs"/>
          <w:rtl/>
        </w:rPr>
      </w:pPr>
    </w:p>
    <w:p w14:paraId="2A766617"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1B374F68" w14:textId="77777777" w:rsidR="00112F9F" w:rsidRPr="00112F9F" w:rsidRDefault="00112F9F" w:rsidP="00112F9F">
      <w:pPr>
        <w:bidi/>
        <w:jc w:val="both"/>
        <w:rPr>
          <w:rFonts w:cs="David" w:hint="cs"/>
          <w:rtl/>
        </w:rPr>
      </w:pPr>
    </w:p>
    <w:p w14:paraId="33EE1476" w14:textId="77777777" w:rsidR="00112F9F" w:rsidRPr="00112F9F" w:rsidRDefault="00112F9F" w:rsidP="00112F9F">
      <w:pPr>
        <w:bidi/>
        <w:jc w:val="both"/>
        <w:rPr>
          <w:rFonts w:cs="David" w:hint="cs"/>
          <w:rtl/>
        </w:rPr>
      </w:pPr>
      <w:r w:rsidRPr="00112F9F">
        <w:rPr>
          <w:rFonts w:cs="David" w:hint="cs"/>
          <w:rtl/>
        </w:rPr>
        <w:tab/>
        <w:t xml:space="preserve">טוב, הלאה. הבנתי. </w:t>
      </w:r>
    </w:p>
    <w:p w14:paraId="4F93B7E0" w14:textId="77777777" w:rsidR="00112F9F" w:rsidRPr="00112F9F" w:rsidRDefault="00112F9F" w:rsidP="00112F9F">
      <w:pPr>
        <w:bidi/>
        <w:jc w:val="both"/>
        <w:rPr>
          <w:rFonts w:cs="David" w:hint="cs"/>
          <w:rtl/>
        </w:rPr>
      </w:pPr>
    </w:p>
    <w:p w14:paraId="7101F160"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295EA61" w14:textId="77777777" w:rsidR="00112F9F" w:rsidRPr="00112F9F" w:rsidRDefault="00112F9F" w:rsidP="00112F9F">
      <w:pPr>
        <w:bidi/>
        <w:jc w:val="both"/>
        <w:rPr>
          <w:rFonts w:cs="David" w:hint="cs"/>
          <w:rtl/>
        </w:rPr>
      </w:pPr>
      <w:r w:rsidRPr="00112F9F">
        <w:rPr>
          <w:rFonts w:cs="David" w:hint="cs"/>
          <w:rtl/>
        </w:rPr>
        <w:tab/>
      </w:r>
    </w:p>
    <w:p w14:paraId="7C4D8AD6" w14:textId="77777777" w:rsidR="00112F9F" w:rsidRPr="00112F9F" w:rsidRDefault="00112F9F" w:rsidP="00112F9F">
      <w:pPr>
        <w:bidi/>
        <w:jc w:val="both"/>
        <w:rPr>
          <w:rFonts w:cs="David" w:hint="cs"/>
          <w:rtl/>
        </w:rPr>
      </w:pPr>
      <w:r w:rsidRPr="00112F9F">
        <w:rPr>
          <w:rFonts w:cs="David" w:hint="cs"/>
          <w:rtl/>
        </w:rPr>
        <w:tab/>
        <w:t xml:space="preserve">זבולון, אני אומר לך איפה ההבדל. ההבדל הוא כזה שכאשר ההליך הוא לפי 4(א) לחוק החסינות, יש פער זמנים בין הנקודה שהוא מוסר את כתב האישום, לבין הנקודה שהוא מגיש אותו, כי בתווך יש את השלושים יום שבהם הוא יוכל להגיש את הבקשה שתוכר החסינות, ואז מתנהל כל ההליך כאן </w:t>
      </w:r>
      <w:r w:rsidRPr="00112F9F">
        <w:rPr>
          <w:rFonts w:cs="David"/>
          <w:rtl/>
        </w:rPr>
        <w:t>–</w:t>
      </w:r>
      <w:r w:rsidRPr="00112F9F">
        <w:rPr>
          <w:rFonts w:cs="David" w:hint="cs"/>
          <w:rtl/>
        </w:rPr>
        <w:t xml:space="preserve"> זה ההבדל. הניואנס קטן, אבל יש פער. הוא קטן, אבל הוא קיים. </w:t>
      </w:r>
    </w:p>
    <w:p w14:paraId="45D440D5" w14:textId="77777777" w:rsidR="00112F9F" w:rsidRPr="00112F9F" w:rsidRDefault="00112F9F" w:rsidP="00112F9F">
      <w:pPr>
        <w:bidi/>
        <w:jc w:val="both"/>
        <w:rPr>
          <w:rFonts w:cs="David" w:hint="cs"/>
          <w:rtl/>
        </w:rPr>
      </w:pPr>
    </w:p>
    <w:p w14:paraId="7AC8066A"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6AB04F2" w14:textId="77777777" w:rsidR="00112F9F" w:rsidRPr="00112F9F" w:rsidRDefault="00112F9F" w:rsidP="00112F9F">
      <w:pPr>
        <w:bidi/>
        <w:jc w:val="both"/>
        <w:rPr>
          <w:rFonts w:cs="David" w:hint="cs"/>
          <w:rtl/>
        </w:rPr>
      </w:pPr>
    </w:p>
    <w:p w14:paraId="49E99C3E" w14:textId="77777777" w:rsidR="00112F9F" w:rsidRPr="00112F9F" w:rsidRDefault="00112F9F" w:rsidP="00112F9F">
      <w:pPr>
        <w:bidi/>
        <w:jc w:val="both"/>
        <w:rPr>
          <w:rFonts w:cs="David" w:hint="cs"/>
          <w:rtl/>
        </w:rPr>
      </w:pPr>
      <w:r w:rsidRPr="00112F9F">
        <w:rPr>
          <w:rFonts w:cs="David" w:hint="cs"/>
          <w:rtl/>
        </w:rPr>
        <w:tab/>
        <w:t>כלומר, גם בפער הזה הוא לא יכול להיות.</w:t>
      </w:r>
    </w:p>
    <w:p w14:paraId="221BD8AF" w14:textId="77777777" w:rsidR="00112F9F" w:rsidRPr="00112F9F" w:rsidRDefault="00112F9F" w:rsidP="00112F9F">
      <w:pPr>
        <w:bidi/>
        <w:jc w:val="both"/>
        <w:rPr>
          <w:rFonts w:cs="David" w:hint="cs"/>
          <w:u w:val="single"/>
          <w:rtl/>
        </w:rPr>
      </w:pPr>
    </w:p>
    <w:p w14:paraId="2154631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D6AB8C2" w14:textId="77777777" w:rsidR="00112F9F" w:rsidRPr="00112F9F" w:rsidRDefault="00112F9F" w:rsidP="00112F9F">
      <w:pPr>
        <w:bidi/>
        <w:jc w:val="both"/>
        <w:rPr>
          <w:rFonts w:cs="David" w:hint="cs"/>
          <w:rtl/>
        </w:rPr>
      </w:pPr>
    </w:p>
    <w:p w14:paraId="423EBBEC" w14:textId="77777777" w:rsidR="00112F9F" w:rsidRPr="00112F9F" w:rsidRDefault="00112F9F" w:rsidP="00112F9F">
      <w:pPr>
        <w:bidi/>
        <w:jc w:val="both"/>
        <w:rPr>
          <w:rFonts w:cs="David" w:hint="cs"/>
          <w:rtl/>
        </w:rPr>
      </w:pPr>
      <w:r w:rsidRPr="00112F9F">
        <w:rPr>
          <w:rFonts w:cs="David" w:hint="cs"/>
          <w:rtl/>
        </w:rPr>
        <w:tab/>
        <w:t>נכון, זה בדיוק. לכן, ההבחנה.</w:t>
      </w:r>
    </w:p>
    <w:p w14:paraId="7BBC3794" w14:textId="77777777" w:rsidR="00112F9F" w:rsidRPr="00112F9F" w:rsidRDefault="00112F9F" w:rsidP="00112F9F">
      <w:pPr>
        <w:bidi/>
        <w:jc w:val="both"/>
        <w:rPr>
          <w:rFonts w:cs="David" w:hint="cs"/>
          <w:rtl/>
        </w:rPr>
      </w:pPr>
    </w:p>
    <w:p w14:paraId="7EAD29B7"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426428C" w14:textId="77777777" w:rsidR="00112F9F" w:rsidRPr="00112F9F" w:rsidRDefault="00112F9F" w:rsidP="00112F9F">
      <w:pPr>
        <w:bidi/>
        <w:jc w:val="both"/>
        <w:rPr>
          <w:rFonts w:cs="David" w:hint="cs"/>
          <w:rtl/>
        </w:rPr>
      </w:pPr>
    </w:p>
    <w:p w14:paraId="5AD3D272" w14:textId="77777777" w:rsidR="00112F9F" w:rsidRPr="00112F9F" w:rsidRDefault="00112F9F" w:rsidP="00112F9F">
      <w:pPr>
        <w:bidi/>
        <w:jc w:val="both"/>
        <w:rPr>
          <w:rFonts w:cs="David" w:hint="cs"/>
          <w:rtl/>
        </w:rPr>
      </w:pPr>
      <w:r w:rsidRPr="00112F9F">
        <w:rPr>
          <w:rFonts w:cs="David" w:hint="cs"/>
          <w:rtl/>
        </w:rPr>
        <w:tab/>
        <w:t>ובחלק השני הוא גם מסר.</w:t>
      </w:r>
    </w:p>
    <w:p w14:paraId="0B3D343D" w14:textId="77777777" w:rsidR="00112F9F" w:rsidRPr="00112F9F" w:rsidRDefault="00112F9F" w:rsidP="00112F9F">
      <w:pPr>
        <w:bidi/>
        <w:jc w:val="both"/>
        <w:rPr>
          <w:rFonts w:cs="David" w:hint="cs"/>
          <w:rtl/>
        </w:rPr>
      </w:pPr>
    </w:p>
    <w:p w14:paraId="4609ACF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C3CC73B" w14:textId="77777777" w:rsidR="00112F9F" w:rsidRPr="00112F9F" w:rsidRDefault="00112F9F" w:rsidP="00112F9F">
      <w:pPr>
        <w:bidi/>
        <w:jc w:val="both"/>
        <w:rPr>
          <w:rFonts w:cs="David" w:hint="cs"/>
          <w:rtl/>
        </w:rPr>
      </w:pPr>
    </w:p>
    <w:p w14:paraId="42B42449" w14:textId="77777777" w:rsidR="00112F9F" w:rsidRPr="00112F9F" w:rsidRDefault="00112F9F" w:rsidP="00112F9F">
      <w:pPr>
        <w:bidi/>
        <w:jc w:val="both"/>
        <w:rPr>
          <w:rFonts w:cs="David" w:hint="cs"/>
          <w:rtl/>
        </w:rPr>
      </w:pPr>
      <w:r w:rsidRPr="00112F9F">
        <w:rPr>
          <w:rFonts w:cs="David" w:hint="cs"/>
          <w:rtl/>
        </w:rPr>
        <w:tab/>
        <w:t>אם ההליך הפלילי החל לפני שהוא היה חבר כנסת, והוא נבחר לכנסת, ועכשיו הוא רוצה להיות יו"ר כנסת - - -</w:t>
      </w:r>
    </w:p>
    <w:p w14:paraId="13E0D61F" w14:textId="77777777" w:rsidR="00112F9F" w:rsidRPr="00112F9F" w:rsidRDefault="00112F9F" w:rsidP="00112F9F">
      <w:pPr>
        <w:bidi/>
        <w:jc w:val="both"/>
        <w:rPr>
          <w:rFonts w:cs="David" w:hint="cs"/>
          <w:rtl/>
        </w:rPr>
      </w:pPr>
    </w:p>
    <w:p w14:paraId="33830F52"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5EF8F23" w14:textId="77777777" w:rsidR="00112F9F" w:rsidRPr="00112F9F" w:rsidRDefault="00112F9F" w:rsidP="00112F9F">
      <w:pPr>
        <w:bidi/>
        <w:jc w:val="both"/>
        <w:rPr>
          <w:rFonts w:cs="David" w:hint="cs"/>
          <w:rtl/>
        </w:rPr>
      </w:pPr>
      <w:r w:rsidRPr="00112F9F">
        <w:rPr>
          <w:rFonts w:cs="David" w:hint="cs"/>
          <w:rtl/>
        </w:rPr>
        <w:tab/>
      </w:r>
    </w:p>
    <w:p w14:paraId="1252FD19" w14:textId="77777777" w:rsidR="00112F9F" w:rsidRPr="00112F9F" w:rsidRDefault="00112F9F" w:rsidP="00112F9F">
      <w:pPr>
        <w:bidi/>
        <w:jc w:val="both"/>
        <w:rPr>
          <w:rFonts w:cs="David" w:hint="cs"/>
          <w:rtl/>
        </w:rPr>
      </w:pPr>
      <w:r w:rsidRPr="00112F9F">
        <w:rPr>
          <w:rFonts w:cs="David" w:hint="cs"/>
          <w:rtl/>
        </w:rPr>
        <w:tab/>
        <w:t>נמסר לאדם כתב אישום, לא חשוב אם הוא היה חבר כנסת, לא היה חבר כנסת, מרגע שנמסר לו כתב אישום הוא לא יכול להיות - - -</w:t>
      </w:r>
    </w:p>
    <w:p w14:paraId="14C45138" w14:textId="77777777" w:rsidR="00112F9F" w:rsidRPr="00112F9F" w:rsidRDefault="00112F9F" w:rsidP="00112F9F">
      <w:pPr>
        <w:bidi/>
        <w:jc w:val="both"/>
        <w:rPr>
          <w:rFonts w:cs="David" w:hint="cs"/>
          <w:rtl/>
        </w:rPr>
      </w:pPr>
    </w:p>
    <w:p w14:paraId="4A6CA078"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454EE3D" w14:textId="77777777" w:rsidR="00112F9F" w:rsidRPr="00112F9F" w:rsidRDefault="00112F9F" w:rsidP="00112F9F">
      <w:pPr>
        <w:bidi/>
        <w:jc w:val="both"/>
        <w:rPr>
          <w:rFonts w:cs="David" w:hint="cs"/>
          <w:rtl/>
        </w:rPr>
      </w:pPr>
    </w:p>
    <w:p w14:paraId="0944816A" w14:textId="77777777" w:rsidR="00112F9F" w:rsidRPr="00112F9F" w:rsidRDefault="00112F9F" w:rsidP="00112F9F">
      <w:pPr>
        <w:bidi/>
        <w:jc w:val="both"/>
        <w:rPr>
          <w:rFonts w:cs="David" w:hint="cs"/>
          <w:rtl/>
        </w:rPr>
      </w:pPr>
      <w:r w:rsidRPr="00112F9F">
        <w:rPr>
          <w:rFonts w:cs="David" w:hint="cs"/>
          <w:rtl/>
        </w:rPr>
        <w:tab/>
        <w:t>לא, לא. אבל, אני אומר לך איפה ההבדל. הסעיף בחוק הכנסת לא אומר נמסר לאדם. הוא כותב החל בהגשת כתב אישום. כלומר, הוגש לבית משפט כתב אישום. כאשר הוא כבר מכהן בכנסת, יש מין שלב ביניים שבו מוסרים את כתב אישום, כמו שקרה לנו עכשיו בימים אלה.</w:t>
      </w:r>
      <w:r w:rsidRPr="00112F9F">
        <w:rPr>
          <w:rFonts w:cs="David" w:hint="cs"/>
          <w:rtl/>
        </w:rPr>
        <w:tab/>
      </w:r>
    </w:p>
    <w:p w14:paraId="24257E86" w14:textId="77777777" w:rsidR="00112F9F" w:rsidRPr="00112F9F" w:rsidRDefault="00112F9F" w:rsidP="00112F9F">
      <w:pPr>
        <w:bidi/>
        <w:jc w:val="both"/>
        <w:rPr>
          <w:rFonts w:cs="David" w:hint="cs"/>
          <w:rtl/>
        </w:rPr>
      </w:pPr>
    </w:p>
    <w:p w14:paraId="4D73AB4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97F93E5" w14:textId="77777777" w:rsidR="00112F9F" w:rsidRPr="00112F9F" w:rsidRDefault="00112F9F" w:rsidP="00112F9F">
      <w:pPr>
        <w:bidi/>
        <w:jc w:val="both"/>
        <w:rPr>
          <w:rFonts w:cs="David" w:hint="cs"/>
          <w:rtl/>
        </w:rPr>
      </w:pPr>
    </w:p>
    <w:p w14:paraId="5E5999BF" w14:textId="77777777" w:rsidR="00112F9F" w:rsidRPr="00112F9F" w:rsidRDefault="00112F9F" w:rsidP="00112F9F">
      <w:pPr>
        <w:bidi/>
        <w:jc w:val="both"/>
        <w:rPr>
          <w:rFonts w:cs="David" w:hint="cs"/>
          <w:rtl/>
        </w:rPr>
      </w:pPr>
      <w:r w:rsidRPr="00112F9F">
        <w:rPr>
          <w:rFonts w:cs="David" w:hint="cs"/>
          <w:rtl/>
        </w:rPr>
        <w:tab/>
        <w:t>יש הבדל בין הגשה לבין מסירה.</w:t>
      </w:r>
    </w:p>
    <w:p w14:paraId="2E6C2142" w14:textId="77777777" w:rsidR="00112F9F" w:rsidRPr="00112F9F" w:rsidRDefault="00112F9F" w:rsidP="00112F9F">
      <w:pPr>
        <w:bidi/>
        <w:jc w:val="both"/>
        <w:rPr>
          <w:rFonts w:cs="David" w:hint="cs"/>
          <w:rtl/>
        </w:rPr>
      </w:pPr>
    </w:p>
    <w:p w14:paraId="0544B7E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84F9AA4" w14:textId="77777777" w:rsidR="00112F9F" w:rsidRPr="00112F9F" w:rsidRDefault="00112F9F" w:rsidP="00112F9F">
      <w:pPr>
        <w:bidi/>
        <w:jc w:val="both"/>
        <w:rPr>
          <w:rFonts w:cs="David" w:hint="cs"/>
          <w:rtl/>
        </w:rPr>
      </w:pPr>
    </w:p>
    <w:p w14:paraId="60EC663C" w14:textId="77777777" w:rsidR="00112F9F" w:rsidRPr="00112F9F" w:rsidRDefault="00112F9F" w:rsidP="00112F9F">
      <w:pPr>
        <w:bidi/>
        <w:jc w:val="both"/>
        <w:rPr>
          <w:rFonts w:cs="David" w:hint="cs"/>
          <w:rtl/>
        </w:rPr>
      </w:pPr>
      <w:r w:rsidRPr="00112F9F">
        <w:rPr>
          <w:rFonts w:cs="David" w:hint="cs"/>
          <w:rtl/>
        </w:rPr>
        <w:tab/>
        <w:t xml:space="preserve">בדיוק. המסירה היא אלינו. זה הניואנס שיש כאן. </w:t>
      </w:r>
    </w:p>
    <w:p w14:paraId="681AF1C6" w14:textId="77777777" w:rsidR="00112F9F" w:rsidRPr="00112F9F" w:rsidRDefault="00112F9F" w:rsidP="00112F9F">
      <w:pPr>
        <w:bidi/>
        <w:jc w:val="both"/>
        <w:rPr>
          <w:rFonts w:cs="David" w:hint="cs"/>
          <w:rtl/>
        </w:rPr>
      </w:pPr>
    </w:p>
    <w:p w14:paraId="6CBA1AE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AA83324" w14:textId="77777777" w:rsidR="00112F9F" w:rsidRPr="00112F9F" w:rsidRDefault="00112F9F" w:rsidP="00112F9F">
      <w:pPr>
        <w:bidi/>
        <w:jc w:val="both"/>
        <w:rPr>
          <w:rFonts w:cs="David" w:hint="cs"/>
          <w:rtl/>
        </w:rPr>
      </w:pPr>
    </w:p>
    <w:p w14:paraId="61BED0B5" w14:textId="77777777" w:rsidR="00112F9F" w:rsidRPr="00112F9F" w:rsidRDefault="00112F9F" w:rsidP="00112F9F">
      <w:pPr>
        <w:bidi/>
        <w:jc w:val="both"/>
        <w:rPr>
          <w:rFonts w:cs="David" w:hint="cs"/>
          <w:rtl/>
        </w:rPr>
      </w:pPr>
      <w:r w:rsidRPr="00112F9F">
        <w:rPr>
          <w:rFonts w:cs="David" w:hint="cs"/>
          <w:rtl/>
        </w:rPr>
        <w:tab/>
        <w:t>לכן, ההפניה ל-4(א).</w:t>
      </w:r>
    </w:p>
    <w:p w14:paraId="7059876B" w14:textId="77777777" w:rsidR="00112F9F" w:rsidRPr="00112F9F" w:rsidRDefault="00112F9F" w:rsidP="00112F9F">
      <w:pPr>
        <w:bidi/>
        <w:jc w:val="both"/>
        <w:rPr>
          <w:rFonts w:cs="David" w:hint="cs"/>
          <w:rtl/>
        </w:rPr>
      </w:pPr>
    </w:p>
    <w:p w14:paraId="35AD01A4"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924CE77" w14:textId="77777777" w:rsidR="00112F9F" w:rsidRPr="00112F9F" w:rsidRDefault="00112F9F" w:rsidP="00112F9F">
      <w:pPr>
        <w:bidi/>
        <w:jc w:val="both"/>
        <w:rPr>
          <w:rFonts w:cs="David" w:hint="cs"/>
          <w:rtl/>
        </w:rPr>
      </w:pPr>
      <w:r w:rsidRPr="00112F9F">
        <w:rPr>
          <w:rFonts w:cs="David" w:hint="cs"/>
          <w:rtl/>
        </w:rPr>
        <w:tab/>
      </w:r>
    </w:p>
    <w:p w14:paraId="24117590" w14:textId="77777777" w:rsidR="00112F9F" w:rsidRPr="00112F9F" w:rsidRDefault="00112F9F" w:rsidP="00112F9F">
      <w:pPr>
        <w:bidi/>
        <w:jc w:val="both"/>
        <w:rPr>
          <w:rFonts w:cs="David" w:hint="cs"/>
          <w:rtl/>
        </w:rPr>
      </w:pPr>
      <w:r w:rsidRPr="00112F9F">
        <w:rPr>
          <w:rFonts w:cs="David" w:hint="cs"/>
          <w:rtl/>
        </w:rPr>
        <w:tab/>
        <w:t>יש מסירה, ויש הגשה.</w:t>
      </w:r>
    </w:p>
    <w:p w14:paraId="4CD7CFFB" w14:textId="77777777" w:rsidR="00112F9F" w:rsidRPr="00112F9F" w:rsidRDefault="00112F9F" w:rsidP="00112F9F">
      <w:pPr>
        <w:bidi/>
        <w:jc w:val="both"/>
        <w:rPr>
          <w:rFonts w:cs="David" w:hint="cs"/>
          <w:rtl/>
        </w:rPr>
      </w:pPr>
    </w:p>
    <w:p w14:paraId="0E52B2A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59C0AFB" w14:textId="77777777" w:rsidR="00112F9F" w:rsidRPr="00112F9F" w:rsidRDefault="00112F9F" w:rsidP="00112F9F">
      <w:pPr>
        <w:bidi/>
        <w:jc w:val="both"/>
        <w:rPr>
          <w:rFonts w:cs="David" w:hint="cs"/>
          <w:rtl/>
        </w:rPr>
      </w:pPr>
    </w:p>
    <w:p w14:paraId="1E5E0B03" w14:textId="77777777" w:rsidR="00112F9F" w:rsidRPr="00112F9F" w:rsidRDefault="00112F9F" w:rsidP="00112F9F">
      <w:pPr>
        <w:bidi/>
        <w:jc w:val="both"/>
        <w:rPr>
          <w:rFonts w:cs="David" w:hint="cs"/>
          <w:rtl/>
        </w:rPr>
      </w:pPr>
      <w:r w:rsidRPr="00112F9F">
        <w:rPr>
          <w:rFonts w:cs="David" w:hint="cs"/>
          <w:rtl/>
        </w:rPr>
        <w:tab/>
        <w:t xml:space="preserve">נכון. במקרה הזה בין אם נקבע כי תהיה לו חסינות, ובין אם לאו, יכולה ועדת הכנסת לקבוע שהוא לא יהיה מועמד. </w:t>
      </w:r>
    </w:p>
    <w:p w14:paraId="18D9450A" w14:textId="77777777" w:rsidR="00112F9F" w:rsidRPr="00112F9F" w:rsidRDefault="00112F9F" w:rsidP="00112F9F">
      <w:pPr>
        <w:bidi/>
        <w:jc w:val="both"/>
        <w:rPr>
          <w:rFonts w:cs="David" w:hint="cs"/>
          <w:rtl/>
        </w:rPr>
      </w:pPr>
    </w:p>
    <w:p w14:paraId="623A4707" w14:textId="77777777" w:rsidR="00112F9F" w:rsidRPr="00112F9F" w:rsidRDefault="00112F9F" w:rsidP="00112F9F">
      <w:pPr>
        <w:bidi/>
        <w:jc w:val="both"/>
        <w:rPr>
          <w:rFonts w:cs="David" w:hint="cs"/>
          <w:rtl/>
        </w:rPr>
      </w:pPr>
      <w:r w:rsidRPr="00112F9F">
        <w:rPr>
          <w:rFonts w:cs="David" w:hint="cs"/>
          <w:rtl/>
        </w:rPr>
        <w:tab/>
        <w:t>"החליטה ועדת הכנסת שחבר הכנסת לא יהיה מועמד לפי פסקה זו, תהא החלטתה בתוקף כל עוד לא הסתיימו ההליכים הפליליים בעניינו, ואם נקבע שתהיה לו חסינות, בכל תקופת כהונתה של אותה כנסת, או לתקופה קצרה יותר שקבעה הוועדה". זאת אומרת, נניח היועץ רוצה להגיש כתב אישום, מוסר עותק של כתב אישום, קובעת הכנסת שתהיה לחבר הכנסת חסינות. זאת אומרת, אי אפשר להעמיד אותו לדין. עדיין יכולה ועדת הכנסת לקבוע שהוא לא יכהן כיו"ר כנסת או סגן יו"ר כנסת.</w:t>
      </w:r>
    </w:p>
    <w:p w14:paraId="70C3D2CC" w14:textId="77777777" w:rsidR="00112F9F" w:rsidRPr="00112F9F" w:rsidRDefault="00112F9F" w:rsidP="00112F9F">
      <w:pPr>
        <w:bidi/>
        <w:jc w:val="both"/>
        <w:rPr>
          <w:rFonts w:cs="David" w:hint="cs"/>
          <w:rtl/>
        </w:rPr>
      </w:pPr>
    </w:p>
    <w:p w14:paraId="237AD499"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A3AA80E" w14:textId="77777777" w:rsidR="00112F9F" w:rsidRPr="00112F9F" w:rsidRDefault="00112F9F" w:rsidP="00112F9F">
      <w:pPr>
        <w:bidi/>
        <w:jc w:val="both"/>
        <w:rPr>
          <w:rFonts w:cs="David" w:hint="cs"/>
        </w:rPr>
      </w:pPr>
    </w:p>
    <w:p w14:paraId="774DFCF2" w14:textId="77777777" w:rsidR="00112F9F" w:rsidRPr="00112F9F" w:rsidRDefault="00112F9F" w:rsidP="00112F9F">
      <w:pPr>
        <w:bidi/>
        <w:jc w:val="both"/>
        <w:rPr>
          <w:rFonts w:cs="David" w:hint="cs"/>
          <w:rtl/>
        </w:rPr>
      </w:pPr>
      <w:r w:rsidRPr="00112F9F">
        <w:rPr>
          <w:rFonts w:cs="David" w:hint="cs"/>
          <w:rtl/>
        </w:rPr>
        <w:tab/>
        <w:t>כלומר, יכולה להיות החלטה תיאורטית שהוגש נגדו כתב אישום על שוחד, וועדת הכנסת החליטה שהוא יכול להתמודד ליושב-ראש הכנסת.</w:t>
      </w:r>
    </w:p>
    <w:p w14:paraId="05EDC448" w14:textId="77777777" w:rsidR="00112F9F" w:rsidRPr="00112F9F" w:rsidRDefault="00112F9F" w:rsidP="00112F9F">
      <w:pPr>
        <w:bidi/>
        <w:jc w:val="both"/>
        <w:rPr>
          <w:rFonts w:cs="David" w:hint="cs"/>
        </w:rPr>
      </w:pPr>
    </w:p>
    <w:p w14:paraId="0D8FB51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D229F93" w14:textId="77777777" w:rsidR="00112F9F" w:rsidRPr="00112F9F" w:rsidRDefault="00112F9F" w:rsidP="00112F9F">
      <w:pPr>
        <w:bidi/>
        <w:jc w:val="both"/>
        <w:rPr>
          <w:rFonts w:cs="David" w:hint="cs"/>
          <w:rtl/>
        </w:rPr>
      </w:pPr>
    </w:p>
    <w:p w14:paraId="1450A60B" w14:textId="77777777" w:rsidR="00112F9F" w:rsidRPr="00112F9F" w:rsidRDefault="00112F9F" w:rsidP="00112F9F">
      <w:pPr>
        <w:bidi/>
        <w:jc w:val="both"/>
        <w:rPr>
          <w:rFonts w:cs="David" w:hint="cs"/>
          <w:rtl/>
        </w:rPr>
      </w:pPr>
      <w:r w:rsidRPr="00112F9F">
        <w:rPr>
          <w:rFonts w:cs="David" w:hint="cs"/>
          <w:rtl/>
        </w:rPr>
        <w:tab/>
        <w:t>זה תמיד היא יכולה. אבל, אפילו אם הכנסת קבעה שתהיה לו חסינות.</w:t>
      </w:r>
    </w:p>
    <w:p w14:paraId="74FEAD17" w14:textId="77777777" w:rsidR="00112F9F" w:rsidRPr="00112F9F" w:rsidRDefault="00112F9F" w:rsidP="00112F9F">
      <w:pPr>
        <w:bidi/>
        <w:jc w:val="both"/>
        <w:rPr>
          <w:rFonts w:cs="David" w:hint="cs"/>
          <w:rtl/>
        </w:rPr>
      </w:pPr>
    </w:p>
    <w:p w14:paraId="694334E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25265C0" w14:textId="77777777" w:rsidR="00112F9F" w:rsidRPr="00112F9F" w:rsidRDefault="00112F9F" w:rsidP="00112F9F">
      <w:pPr>
        <w:bidi/>
        <w:jc w:val="both"/>
        <w:rPr>
          <w:rFonts w:cs="David" w:hint="cs"/>
        </w:rPr>
      </w:pPr>
    </w:p>
    <w:p w14:paraId="3E16680B" w14:textId="77777777" w:rsidR="00112F9F" w:rsidRPr="00112F9F" w:rsidRDefault="00112F9F" w:rsidP="00112F9F">
      <w:pPr>
        <w:bidi/>
        <w:jc w:val="both"/>
        <w:rPr>
          <w:rFonts w:cs="David" w:hint="cs"/>
          <w:rtl/>
        </w:rPr>
      </w:pPr>
      <w:r w:rsidRPr="00112F9F">
        <w:rPr>
          <w:rFonts w:cs="David"/>
        </w:rPr>
        <w:tab/>
      </w:r>
      <w:r w:rsidRPr="00112F9F">
        <w:rPr>
          <w:rFonts w:cs="David" w:hint="cs"/>
          <w:rtl/>
        </w:rPr>
        <w:t>ויקרה כזה דבר, אז למה לנו להשאיר את הפתחים האלה? אתם יודעים, אחרי זה הכתבות בעיתון על חברי הכנסת השאירו להם פתחי מילוט. הרי בינינו, זה לא יהיה. זה לא יהיה. בין כה החרגתם עבירות תנועה וכל מיני דברים. האם עולה על הדעת שיהיה יושב-ראש כנסת שהוגש נגדו כתב אישום על שוחד, אני לא יודע על מה.</w:t>
      </w:r>
    </w:p>
    <w:p w14:paraId="7CA23A0C" w14:textId="77777777" w:rsidR="00112F9F" w:rsidRPr="00112F9F" w:rsidRDefault="00112F9F" w:rsidP="00112F9F">
      <w:pPr>
        <w:bidi/>
        <w:jc w:val="both"/>
        <w:rPr>
          <w:rFonts w:cs="David" w:hint="cs"/>
        </w:rPr>
      </w:pPr>
    </w:p>
    <w:p w14:paraId="7699C635" w14:textId="77777777" w:rsidR="00112F9F" w:rsidRPr="00112F9F" w:rsidRDefault="00112F9F" w:rsidP="00112F9F">
      <w:pPr>
        <w:bidi/>
        <w:jc w:val="both"/>
        <w:rPr>
          <w:rFonts w:cs="David" w:hint="cs"/>
          <w:u w:val="single"/>
          <w:rtl/>
        </w:rPr>
      </w:pPr>
      <w:r w:rsidRPr="00112F9F">
        <w:rPr>
          <w:rFonts w:cs="David" w:hint="cs"/>
          <w:u w:val="single"/>
          <w:rtl/>
        </w:rPr>
        <w:t xml:space="preserve">זאב </w:t>
      </w:r>
      <w:proofErr w:type="spellStart"/>
      <w:r w:rsidRPr="00112F9F">
        <w:rPr>
          <w:rFonts w:cs="David" w:hint="cs"/>
          <w:u w:val="single"/>
          <w:rtl/>
        </w:rPr>
        <w:t>אלקין</w:t>
      </w:r>
      <w:proofErr w:type="spellEnd"/>
      <w:r w:rsidRPr="00112F9F">
        <w:rPr>
          <w:rFonts w:cs="David" w:hint="cs"/>
          <w:u w:val="single"/>
          <w:rtl/>
        </w:rPr>
        <w:t>:</w:t>
      </w:r>
    </w:p>
    <w:p w14:paraId="0455D62B" w14:textId="77777777" w:rsidR="00112F9F" w:rsidRPr="00112F9F" w:rsidRDefault="00112F9F" w:rsidP="00112F9F">
      <w:pPr>
        <w:bidi/>
        <w:jc w:val="both"/>
        <w:rPr>
          <w:rFonts w:cs="David" w:hint="cs"/>
          <w:rtl/>
        </w:rPr>
      </w:pPr>
    </w:p>
    <w:p w14:paraId="6C05ED49" w14:textId="77777777" w:rsidR="00112F9F" w:rsidRPr="00112F9F" w:rsidRDefault="00112F9F" w:rsidP="00112F9F">
      <w:pPr>
        <w:bidi/>
        <w:jc w:val="both"/>
        <w:rPr>
          <w:rFonts w:cs="David" w:hint="cs"/>
          <w:rtl/>
        </w:rPr>
      </w:pPr>
      <w:r w:rsidRPr="00112F9F">
        <w:rPr>
          <w:rFonts w:cs="David" w:hint="cs"/>
          <w:rtl/>
        </w:rPr>
        <w:tab/>
        <w:t>אבל, בשוחד אתה לוקח מקרה מובהק. מה אם יש מקרים אחרים?</w:t>
      </w:r>
    </w:p>
    <w:p w14:paraId="3A6CF62B"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012C91C9" w14:textId="77777777" w:rsidR="00112F9F" w:rsidRPr="00112F9F" w:rsidRDefault="00112F9F" w:rsidP="00112F9F">
      <w:pPr>
        <w:bidi/>
        <w:jc w:val="both"/>
        <w:rPr>
          <w:rFonts w:cs="David" w:hint="cs"/>
        </w:rPr>
      </w:pPr>
    </w:p>
    <w:p w14:paraId="25E18E68" w14:textId="77777777" w:rsidR="00112F9F" w:rsidRPr="00112F9F" w:rsidRDefault="00112F9F" w:rsidP="00112F9F">
      <w:pPr>
        <w:bidi/>
        <w:jc w:val="both"/>
        <w:rPr>
          <w:rFonts w:cs="David" w:hint="cs"/>
        </w:rPr>
      </w:pPr>
      <w:r w:rsidRPr="00112F9F">
        <w:rPr>
          <w:rFonts w:cs="David" w:hint="cs"/>
          <w:rtl/>
        </w:rPr>
        <w:tab/>
        <w:t>אני בטוח שוועדת הכנסת לא תאשר. אני רק יודע איך יצלו אותנו אחרי זה, ומה יעשו לנו אחרי זה.</w:t>
      </w:r>
    </w:p>
    <w:p w14:paraId="59210313"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27FC655" w14:textId="77777777" w:rsidR="00112F9F" w:rsidRPr="00112F9F" w:rsidRDefault="00112F9F" w:rsidP="00112F9F">
      <w:pPr>
        <w:bidi/>
        <w:jc w:val="both"/>
        <w:rPr>
          <w:rFonts w:cs="David" w:hint="cs"/>
          <w:rtl/>
        </w:rPr>
      </w:pPr>
    </w:p>
    <w:p w14:paraId="5AE8858A" w14:textId="77777777" w:rsidR="00112F9F" w:rsidRPr="00112F9F" w:rsidRDefault="00112F9F" w:rsidP="00112F9F">
      <w:pPr>
        <w:bidi/>
        <w:jc w:val="both"/>
        <w:rPr>
          <w:rFonts w:cs="David" w:hint="cs"/>
          <w:rtl/>
        </w:rPr>
      </w:pPr>
      <w:r w:rsidRPr="00112F9F">
        <w:rPr>
          <w:rFonts w:cs="David" w:hint="cs"/>
          <w:rtl/>
        </w:rPr>
        <w:tab/>
        <w:t>לא, אני לוקח בכוונה את המקרה של כתב האישום שהוגש נגד ברכה. איפה הוא עומד בקונסטלציה הזאת? הגישו כתב אישום שהוא במהלך הפגנה - - -</w:t>
      </w:r>
    </w:p>
    <w:p w14:paraId="2557F718" w14:textId="77777777" w:rsidR="00112F9F" w:rsidRPr="00112F9F" w:rsidRDefault="00112F9F" w:rsidP="00112F9F">
      <w:pPr>
        <w:bidi/>
        <w:jc w:val="both"/>
        <w:rPr>
          <w:rFonts w:cs="David" w:hint="cs"/>
          <w:rtl/>
        </w:rPr>
      </w:pPr>
    </w:p>
    <w:p w14:paraId="3AAF2624" w14:textId="77777777" w:rsidR="00112F9F" w:rsidRPr="00112F9F" w:rsidRDefault="00112F9F" w:rsidP="00112F9F">
      <w:pPr>
        <w:bidi/>
        <w:jc w:val="both"/>
        <w:rPr>
          <w:rFonts w:cs="David" w:hint="cs"/>
          <w:rtl/>
        </w:rPr>
      </w:pPr>
      <w:r w:rsidRPr="00112F9F">
        <w:rPr>
          <w:rFonts w:cs="David" w:hint="cs"/>
          <w:u w:val="single"/>
          <w:rtl/>
        </w:rPr>
        <w:t>אברהם מיכאלי:</w:t>
      </w:r>
    </w:p>
    <w:p w14:paraId="6C57056C" w14:textId="77777777" w:rsidR="00112F9F" w:rsidRPr="00112F9F" w:rsidRDefault="00112F9F" w:rsidP="00112F9F">
      <w:pPr>
        <w:bidi/>
        <w:jc w:val="both"/>
        <w:rPr>
          <w:rFonts w:cs="David" w:hint="cs"/>
          <w:rtl/>
        </w:rPr>
      </w:pPr>
    </w:p>
    <w:p w14:paraId="6177F1F9" w14:textId="77777777" w:rsidR="00112F9F" w:rsidRPr="00112F9F" w:rsidRDefault="00112F9F" w:rsidP="00112F9F">
      <w:pPr>
        <w:bidi/>
        <w:jc w:val="both"/>
        <w:rPr>
          <w:rFonts w:cs="David" w:hint="cs"/>
          <w:rtl/>
        </w:rPr>
      </w:pPr>
      <w:r w:rsidRPr="00112F9F">
        <w:rPr>
          <w:rFonts w:cs="David" w:hint="cs"/>
          <w:rtl/>
        </w:rPr>
        <w:tab/>
      </w:r>
    </w:p>
    <w:p w14:paraId="518AD378" w14:textId="77777777" w:rsidR="00112F9F" w:rsidRPr="00112F9F" w:rsidRDefault="00112F9F" w:rsidP="00112F9F">
      <w:pPr>
        <w:bidi/>
        <w:jc w:val="both"/>
        <w:rPr>
          <w:rFonts w:cs="David" w:hint="cs"/>
        </w:rPr>
      </w:pPr>
      <w:r w:rsidRPr="00112F9F">
        <w:rPr>
          <w:rFonts w:cs="David" w:hint="cs"/>
          <w:rtl/>
        </w:rPr>
        <w:tab/>
        <w:t>תקף שוטר.</w:t>
      </w:r>
    </w:p>
    <w:p w14:paraId="55DF7FA7" w14:textId="77777777" w:rsidR="00112F9F" w:rsidRPr="00112F9F" w:rsidRDefault="00112F9F" w:rsidP="00112F9F">
      <w:pPr>
        <w:bidi/>
        <w:jc w:val="both"/>
        <w:rPr>
          <w:rFonts w:cs="David" w:hint="cs"/>
        </w:rPr>
      </w:pPr>
    </w:p>
    <w:p w14:paraId="7A311A6F"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8CFFC53" w14:textId="77777777" w:rsidR="00112F9F" w:rsidRPr="00112F9F" w:rsidRDefault="00112F9F" w:rsidP="00112F9F">
      <w:pPr>
        <w:bidi/>
        <w:jc w:val="both"/>
        <w:rPr>
          <w:rFonts w:cs="David" w:hint="cs"/>
        </w:rPr>
      </w:pPr>
    </w:p>
    <w:p w14:paraId="6E0FDA7C" w14:textId="77777777" w:rsidR="00112F9F" w:rsidRPr="00112F9F" w:rsidRDefault="00112F9F" w:rsidP="00112F9F">
      <w:pPr>
        <w:bidi/>
        <w:jc w:val="both"/>
        <w:rPr>
          <w:rFonts w:cs="David" w:hint="cs"/>
          <w:rtl/>
        </w:rPr>
      </w:pPr>
      <w:r w:rsidRPr="00112F9F">
        <w:rPr>
          <w:rFonts w:cs="David" w:hint="cs"/>
          <w:rtl/>
        </w:rPr>
        <w:tab/>
        <w:t>אני לא רואה את ועדת הכנסת שהיא פוסלת.</w:t>
      </w:r>
    </w:p>
    <w:p w14:paraId="713DBB2F" w14:textId="77777777" w:rsidR="00112F9F" w:rsidRPr="00112F9F" w:rsidRDefault="00112F9F" w:rsidP="00112F9F">
      <w:pPr>
        <w:bidi/>
        <w:jc w:val="both"/>
        <w:rPr>
          <w:rFonts w:cs="David" w:hint="cs"/>
          <w:rtl/>
        </w:rPr>
      </w:pPr>
    </w:p>
    <w:p w14:paraId="6842E8E4"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9ED658B" w14:textId="77777777" w:rsidR="00112F9F" w:rsidRPr="00112F9F" w:rsidRDefault="00112F9F" w:rsidP="00112F9F">
      <w:pPr>
        <w:bidi/>
        <w:jc w:val="both"/>
        <w:rPr>
          <w:rFonts w:cs="David" w:hint="cs"/>
          <w:rtl/>
        </w:rPr>
      </w:pPr>
    </w:p>
    <w:p w14:paraId="535D62DB" w14:textId="77777777" w:rsidR="00112F9F" w:rsidRPr="00112F9F" w:rsidRDefault="00112F9F" w:rsidP="00112F9F">
      <w:pPr>
        <w:bidi/>
        <w:jc w:val="both"/>
        <w:rPr>
          <w:rFonts w:cs="David" w:hint="cs"/>
        </w:rPr>
      </w:pPr>
      <w:r w:rsidRPr="00112F9F">
        <w:rPr>
          <w:rFonts w:cs="David" w:hint="cs"/>
          <w:rtl/>
        </w:rPr>
        <w:tab/>
        <w:t>לכן, יש את הסעיף.</w:t>
      </w:r>
    </w:p>
    <w:p w14:paraId="40A651D6" w14:textId="77777777" w:rsidR="00112F9F" w:rsidRPr="00112F9F" w:rsidRDefault="00112F9F" w:rsidP="00112F9F">
      <w:pPr>
        <w:bidi/>
        <w:jc w:val="both"/>
        <w:rPr>
          <w:rFonts w:cs="David" w:hint="cs"/>
          <w:rtl/>
        </w:rPr>
      </w:pPr>
    </w:p>
    <w:p w14:paraId="479E5642"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06001D0" w14:textId="77777777" w:rsidR="00112F9F" w:rsidRPr="00112F9F" w:rsidRDefault="00112F9F" w:rsidP="00112F9F">
      <w:pPr>
        <w:bidi/>
        <w:jc w:val="both"/>
        <w:rPr>
          <w:rFonts w:cs="David" w:hint="cs"/>
        </w:rPr>
      </w:pPr>
    </w:p>
    <w:p w14:paraId="1E324841" w14:textId="77777777" w:rsidR="00112F9F" w:rsidRPr="00112F9F" w:rsidRDefault="00112F9F" w:rsidP="00112F9F">
      <w:pPr>
        <w:bidi/>
        <w:jc w:val="both"/>
        <w:rPr>
          <w:rFonts w:cs="David" w:hint="cs"/>
          <w:rtl/>
        </w:rPr>
      </w:pPr>
      <w:r w:rsidRPr="00112F9F">
        <w:rPr>
          <w:rFonts w:cs="David" w:hint="cs"/>
          <w:rtl/>
        </w:rPr>
        <w:tab/>
        <w:t>לא, אבל אמרת עבירות מסוימות. תשאיר את חופש הדעת שלך בעבירות מסוימת. נגיד של חטא. מה זה הפרעה בהפגנה? חטא? עוון? זה לא פשע.</w:t>
      </w:r>
    </w:p>
    <w:p w14:paraId="0A0AA83A" w14:textId="77777777" w:rsidR="00112F9F" w:rsidRPr="00112F9F" w:rsidRDefault="00112F9F" w:rsidP="00112F9F">
      <w:pPr>
        <w:bidi/>
        <w:jc w:val="both"/>
        <w:rPr>
          <w:rFonts w:cs="David" w:hint="cs"/>
          <w:rtl/>
        </w:rPr>
      </w:pPr>
    </w:p>
    <w:p w14:paraId="55E47EE7"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9E548D9" w14:textId="77777777" w:rsidR="00112F9F" w:rsidRPr="00112F9F" w:rsidRDefault="00112F9F" w:rsidP="00112F9F">
      <w:pPr>
        <w:bidi/>
        <w:jc w:val="both"/>
        <w:rPr>
          <w:rFonts w:cs="David" w:hint="cs"/>
          <w:rtl/>
        </w:rPr>
      </w:pPr>
    </w:p>
    <w:p w14:paraId="2C287A02" w14:textId="77777777" w:rsidR="00112F9F" w:rsidRPr="00112F9F" w:rsidRDefault="00112F9F" w:rsidP="00112F9F">
      <w:pPr>
        <w:bidi/>
        <w:jc w:val="both"/>
        <w:rPr>
          <w:rFonts w:cs="David" w:hint="cs"/>
          <w:rtl/>
        </w:rPr>
      </w:pPr>
      <w:r w:rsidRPr="00112F9F">
        <w:rPr>
          <w:rFonts w:cs="David" w:hint="cs"/>
          <w:rtl/>
        </w:rPr>
        <w:tab/>
        <w:t>לא, לא. אני לא בטוח. אם הוא מואשם באיזה אלימות אני לא יודע.</w:t>
      </w:r>
    </w:p>
    <w:p w14:paraId="27DD7C04" w14:textId="77777777" w:rsidR="00112F9F" w:rsidRPr="00112F9F" w:rsidRDefault="00112F9F" w:rsidP="00112F9F">
      <w:pPr>
        <w:bidi/>
        <w:jc w:val="both"/>
        <w:rPr>
          <w:rFonts w:cs="David" w:hint="cs"/>
          <w:rtl/>
        </w:rPr>
      </w:pPr>
    </w:p>
    <w:p w14:paraId="76EB5E6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E914AB1" w14:textId="77777777" w:rsidR="00112F9F" w:rsidRPr="00112F9F" w:rsidRDefault="00112F9F" w:rsidP="00112F9F">
      <w:pPr>
        <w:bidi/>
        <w:jc w:val="both"/>
        <w:rPr>
          <w:rFonts w:cs="David" w:hint="cs"/>
          <w:rtl/>
        </w:rPr>
      </w:pPr>
    </w:p>
    <w:p w14:paraId="66EB47D5" w14:textId="77777777" w:rsidR="00112F9F" w:rsidRPr="00112F9F" w:rsidRDefault="00112F9F" w:rsidP="00112F9F">
      <w:pPr>
        <w:bidi/>
        <w:jc w:val="both"/>
        <w:rPr>
          <w:rFonts w:cs="David" w:hint="cs"/>
          <w:rtl/>
        </w:rPr>
      </w:pPr>
      <w:r w:rsidRPr="00112F9F">
        <w:rPr>
          <w:rFonts w:cs="David" w:hint="cs"/>
          <w:rtl/>
        </w:rPr>
        <w:tab/>
        <w:t>עבירות של פשע?</w:t>
      </w:r>
    </w:p>
    <w:p w14:paraId="6B2FA6EB" w14:textId="77777777" w:rsidR="00112F9F" w:rsidRPr="00112F9F" w:rsidRDefault="00112F9F" w:rsidP="00112F9F">
      <w:pPr>
        <w:bidi/>
        <w:jc w:val="both"/>
        <w:rPr>
          <w:rFonts w:cs="David" w:hint="cs"/>
          <w:rtl/>
        </w:rPr>
      </w:pPr>
    </w:p>
    <w:p w14:paraId="1E237ED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2C575CA" w14:textId="77777777" w:rsidR="00112F9F" w:rsidRPr="00112F9F" w:rsidRDefault="00112F9F" w:rsidP="00112F9F">
      <w:pPr>
        <w:bidi/>
        <w:jc w:val="both"/>
        <w:rPr>
          <w:rFonts w:cs="David" w:hint="cs"/>
          <w:rtl/>
        </w:rPr>
      </w:pPr>
    </w:p>
    <w:p w14:paraId="7C449A00" w14:textId="77777777" w:rsidR="00112F9F" w:rsidRPr="00112F9F" w:rsidRDefault="00112F9F" w:rsidP="00112F9F">
      <w:pPr>
        <w:bidi/>
        <w:jc w:val="both"/>
        <w:rPr>
          <w:rFonts w:cs="David" w:hint="cs"/>
          <w:rtl/>
        </w:rPr>
      </w:pPr>
      <w:r w:rsidRPr="00112F9F">
        <w:rPr>
          <w:rFonts w:cs="David" w:hint="cs"/>
          <w:rtl/>
        </w:rPr>
        <w:tab/>
        <w:t>זה בדיוק שיקול הדעת שהסעיף הזה מבקש להשאיר לוועדת הכנסת, שבעבירה של שוחד אתם - - -</w:t>
      </w:r>
    </w:p>
    <w:p w14:paraId="6ED4E71C" w14:textId="77777777" w:rsidR="00112F9F" w:rsidRPr="00112F9F" w:rsidRDefault="00112F9F" w:rsidP="00112F9F">
      <w:pPr>
        <w:bidi/>
        <w:jc w:val="both"/>
        <w:rPr>
          <w:rFonts w:cs="David" w:hint="cs"/>
          <w:rtl/>
        </w:rPr>
      </w:pPr>
    </w:p>
    <w:p w14:paraId="78B319C6"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09F0C3D5" w14:textId="77777777" w:rsidR="00112F9F" w:rsidRPr="00112F9F" w:rsidRDefault="00112F9F" w:rsidP="00112F9F">
      <w:pPr>
        <w:bidi/>
        <w:jc w:val="both"/>
        <w:rPr>
          <w:rFonts w:cs="David" w:hint="cs"/>
          <w:rtl/>
        </w:rPr>
      </w:pPr>
    </w:p>
    <w:p w14:paraId="74958271" w14:textId="77777777" w:rsidR="00112F9F" w:rsidRPr="00112F9F" w:rsidRDefault="00112F9F" w:rsidP="00112F9F">
      <w:pPr>
        <w:bidi/>
        <w:jc w:val="both"/>
        <w:rPr>
          <w:rFonts w:cs="David" w:hint="cs"/>
          <w:rtl/>
        </w:rPr>
      </w:pPr>
      <w:r w:rsidRPr="00112F9F">
        <w:rPr>
          <w:rFonts w:cs="David" w:hint="cs"/>
          <w:rtl/>
        </w:rPr>
        <w:tab/>
        <w:t xml:space="preserve">אין לי ספק מה תחליט ועדת הכנסת. אני רק אומר </w:t>
      </w:r>
      <w:r w:rsidRPr="00112F9F">
        <w:rPr>
          <w:rFonts w:cs="David"/>
          <w:rtl/>
        </w:rPr>
        <w:t>–</w:t>
      </w:r>
      <w:r w:rsidRPr="00112F9F">
        <w:rPr>
          <w:rFonts w:cs="David" w:hint="cs"/>
          <w:rtl/>
        </w:rPr>
        <w:t xml:space="preserve"> אנחנו באקווריום של זכוכית. יריב, אתה אולי פחות רגיש ממני. אני חי עשר שנים על דברים שאני יודע שמתהווים פה בבית, ומה קורה איתם אחרי זה בחוץ. לפעמים, זה פער מדהים. אתה בכלל לא יודע מאיפה זה בא לך. לכן, אני אומר יש לנו חובת זהירות מאוד גדולה שאנחנו משאירים  כל מיני פתחים שלא התכוונו. הרי אתה לא מתכוון בחיים - - </w:t>
      </w:r>
    </w:p>
    <w:p w14:paraId="26BA0E81" w14:textId="77777777" w:rsidR="00112F9F" w:rsidRPr="00112F9F" w:rsidRDefault="00112F9F" w:rsidP="00112F9F">
      <w:pPr>
        <w:bidi/>
        <w:jc w:val="both"/>
        <w:rPr>
          <w:rFonts w:cs="David" w:hint="cs"/>
          <w:u w:val="single"/>
          <w:rtl/>
        </w:rPr>
      </w:pPr>
    </w:p>
    <w:p w14:paraId="4ACB429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2C702AE" w14:textId="77777777" w:rsidR="00112F9F" w:rsidRPr="00112F9F" w:rsidRDefault="00112F9F" w:rsidP="00112F9F">
      <w:pPr>
        <w:bidi/>
        <w:jc w:val="both"/>
        <w:rPr>
          <w:rFonts w:cs="David" w:hint="cs"/>
          <w:rtl/>
        </w:rPr>
      </w:pPr>
    </w:p>
    <w:p w14:paraId="57BECD43" w14:textId="77777777" w:rsidR="00112F9F" w:rsidRPr="00112F9F" w:rsidRDefault="00112F9F" w:rsidP="00112F9F">
      <w:pPr>
        <w:bidi/>
        <w:jc w:val="both"/>
        <w:rPr>
          <w:rFonts w:cs="David" w:hint="cs"/>
          <w:rtl/>
        </w:rPr>
      </w:pPr>
      <w:r w:rsidRPr="00112F9F">
        <w:rPr>
          <w:rFonts w:cs="David" w:hint="cs"/>
          <w:rtl/>
        </w:rPr>
        <w:tab/>
        <w:t xml:space="preserve"> בוודאי שלא.</w:t>
      </w:r>
    </w:p>
    <w:p w14:paraId="4DD56D83" w14:textId="77777777" w:rsidR="00112F9F" w:rsidRPr="00112F9F" w:rsidRDefault="00112F9F" w:rsidP="00112F9F">
      <w:pPr>
        <w:bidi/>
        <w:jc w:val="both"/>
        <w:rPr>
          <w:rFonts w:cs="David" w:hint="cs"/>
          <w:rtl/>
        </w:rPr>
      </w:pPr>
    </w:p>
    <w:p w14:paraId="0FD72331"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B6DD828" w14:textId="77777777" w:rsidR="00112F9F" w:rsidRPr="00112F9F" w:rsidRDefault="00112F9F" w:rsidP="00112F9F">
      <w:pPr>
        <w:bidi/>
        <w:jc w:val="both"/>
        <w:rPr>
          <w:rFonts w:cs="David" w:hint="cs"/>
          <w:rtl/>
        </w:rPr>
      </w:pPr>
    </w:p>
    <w:p w14:paraId="500A49B3" w14:textId="77777777" w:rsidR="00112F9F" w:rsidRPr="00112F9F" w:rsidRDefault="00112F9F" w:rsidP="00112F9F">
      <w:pPr>
        <w:numPr>
          <w:ilvl w:val="0"/>
          <w:numId w:val="2"/>
        </w:numPr>
        <w:overflowPunct w:val="0"/>
        <w:autoSpaceDE w:val="0"/>
        <w:autoSpaceDN w:val="0"/>
        <w:bidi/>
        <w:adjustRightInd w:val="0"/>
        <w:jc w:val="both"/>
        <w:textAlignment w:val="baseline"/>
        <w:rPr>
          <w:rFonts w:cs="David" w:hint="cs"/>
          <w:rtl/>
        </w:rPr>
      </w:pPr>
      <w:r w:rsidRPr="00112F9F">
        <w:rPr>
          <w:rFonts w:cs="David" w:hint="cs"/>
          <w:rtl/>
        </w:rPr>
        <w:t xml:space="preserve">- לקחת מישהו שמואשם בפשע, שוד, אונס, שוחד </w:t>
      </w:r>
      <w:r w:rsidRPr="00112F9F">
        <w:rPr>
          <w:rFonts w:cs="David"/>
          <w:rtl/>
        </w:rPr>
        <w:t>–</w:t>
      </w:r>
      <w:r w:rsidRPr="00112F9F">
        <w:rPr>
          <w:rFonts w:cs="David" w:hint="cs"/>
          <w:rtl/>
        </w:rPr>
        <w:t xml:space="preserve"> אני לא יודע מה </w:t>
      </w:r>
      <w:r w:rsidRPr="00112F9F">
        <w:rPr>
          <w:rFonts w:cs="David"/>
          <w:rtl/>
        </w:rPr>
        <w:t>–</w:t>
      </w:r>
      <w:r w:rsidRPr="00112F9F">
        <w:rPr>
          <w:rFonts w:cs="David" w:hint="cs"/>
          <w:rtl/>
        </w:rPr>
        <w:t xml:space="preserve"> ולהגיד שהוא ראוי. אבל, לפי זה יש שיקול דעת לוועדת הכנסת. לא התכוונת לזה.</w:t>
      </w:r>
    </w:p>
    <w:p w14:paraId="35BA49B2" w14:textId="77777777" w:rsidR="00112F9F" w:rsidRPr="00112F9F" w:rsidRDefault="00112F9F" w:rsidP="00112F9F">
      <w:pPr>
        <w:bidi/>
        <w:jc w:val="both"/>
        <w:rPr>
          <w:rFonts w:cs="David" w:hint="cs"/>
          <w:rtl/>
        </w:rPr>
      </w:pPr>
    </w:p>
    <w:p w14:paraId="46A9FA32"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01F0236A" w14:textId="77777777" w:rsidR="00112F9F" w:rsidRPr="00112F9F" w:rsidRDefault="00112F9F" w:rsidP="00112F9F">
      <w:pPr>
        <w:bidi/>
        <w:jc w:val="both"/>
        <w:rPr>
          <w:rFonts w:cs="David" w:hint="cs"/>
          <w:rtl/>
        </w:rPr>
      </w:pPr>
    </w:p>
    <w:p w14:paraId="748B456A" w14:textId="77777777" w:rsidR="00112F9F" w:rsidRPr="00112F9F" w:rsidRDefault="00112F9F" w:rsidP="00112F9F">
      <w:pPr>
        <w:bidi/>
        <w:jc w:val="both"/>
        <w:rPr>
          <w:rFonts w:cs="David" w:hint="cs"/>
          <w:rtl/>
        </w:rPr>
      </w:pPr>
      <w:r w:rsidRPr="00112F9F">
        <w:rPr>
          <w:rFonts w:cs="David" w:hint="cs"/>
          <w:rtl/>
        </w:rPr>
        <w:tab/>
        <w:t>זבולון, אבל מצד שני, שיקול הדעת שמוקנה פה לוועדת הכנסת הוא גם הולך לחומרה עם חברי הכנסת  במובן זה שגם אם הוחלט שיש להם חסינות, והם בעצם לא יעמדו לדין פלילי, עדיין יש שיקול דעת לוועדה לפסול. כלומר, זה הולך לשני הכיוונים.</w:t>
      </w:r>
    </w:p>
    <w:p w14:paraId="1DF2DE49" w14:textId="77777777" w:rsidR="00112F9F" w:rsidRPr="00112F9F" w:rsidRDefault="00112F9F" w:rsidP="00112F9F">
      <w:pPr>
        <w:bidi/>
        <w:jc w:val="both"/>
        <w:rPr>
          <w:rFonts w:cs="David" w:hint="cs"/>
          <w:rtl/>
        </w:rPr>
      </w:pPr>
    </w:p>
    <w:p w14:paraId="09465AC8"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B157056" w14:textId="77777777" w:rsidR="00112F9F" w:rsidRPr="00112F9F" w:rsidRDefault="00112F9F" w:rsidP="00112F9F">
      <w:pPr>
        <w:bidi/>
        <w:jc w:val="both"/>
        <w:rPr>
          <w:rFonts w:cs="David" w:hint="cs"/>
          <w:rtl/>
        </w:rPr>
      </w:pPr>
    </w:p>
    <w:p w14:paraId="30839099" w14:textId="77777777" w:rsidR="00112F9F" w:rsidRPr="00112F9F" w:rsidRDefault="00112F9F" w:rsidP="00112F9F">
      <w:pPr>
        <w:bidi/>
        <w:jc w:val="both"/>
        <w:rPr>
          <w:rFonts w:cs="David" w:hint="cs"/>
          <w:rtl/>
        </w:rPr>
      </w:pPr>
      <w:r w:rsidRPr="00112F9F">
        <w:rPr>
          <w:rFonts w:cs="David" w:hint="cs"/>
          <w:rtl/>
        </w:rPr>
        <w:tab/>
        <w:t xml:space="preserve">זה אני מסכים. צריכים לעשות כאן שיקול של תדמית הכנסת, כי הוא שיקול מאוד </w:t>
      </w:r>
      <w:proofErr w:type="spellStart"/>
      <w:r w:rsidRPr="00112F9F">
        <w:rPr>
          <w:rFonts w:cs="David" w:hint="cs"/>
          <w:rtl/>
        </w:rPr>
        <w:t>מאוד</w:t>
      </w:r>
      <w:proofErr w:type="spellEnd"/>
      <w:r w:rsidRPr="00112F9F">
        <w:rPr>
          <w:rFonts w:cs="David" w:hint="cs"/>
          <w:rtl/>
        </w:rPr>
        <w:t xml:space="preserve"> חשוב, כי אנחנו באמת לא מתכוונים לזה. אבל, אני כבר רואה </w:t>
      </w:r>
      <w:r w:rsidRPr="00112F9F">
        <w:rPr>
          <w:rFonts w:cs="David"/>
          <w:rtl/>
        </w:rPr>
        <w:t>–</w:t>
      </w:r>
      <w:r w:rsidRPr="00112F9F">
        <w:rPr>
          <w:rFonts w:cs="David" w:hint="cs"/>
          <w:rtl/>
        </w:rPr>
        <w:t xml:space="preserve"> לא רוצה לנקוב בשמות של פרשנים משפטיים. הרי אין ספק שזה יתפרסם. אם אנחנו דנים בדבר שהוא חדש זה יתפרסם. מה ייקח אותו פרשן משפטי שתמיד אוהב לעשות כך באצבע בתוך הקערה? הנה, חברי הכנסת, השחיתות ממשיכה. אנשים מושחתים יכולים להיות יושב-ראש הכנסת.</w:t>
      </w:r>
    </w:p>
    <w:p w14:paraId="424F1313" w14:textId="77777777" w:rsidR="00112F9F" w:rsidRPr="00112F9F" w:rsidRDefault="00112F9F" w:rsidP="00112F9F">
      <w:pPr>
        <w:bidi/>
        <w:jc w:val="both"/>
        <w:rPr>
          <w:rFonts w:cs="David" w:hint="cs"/>
          <w:rtl/>
        </w:rPr>
      </w:pPr>
    </w:p>
    <w:p w14:paraId="6E9BA368"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63D8AF03" w14:textId="77777777" w:rsidR="00112F9F" w:rsidRPr="00112F9F" w:rsidRDefault="00112F9F" w:rsidP="00112F9F">
      <w:pPr>
        <w:bidi/>
        <w:jc w:val="both"/>
        <w:rPr>
          <w:rFonts w:cs="David" w:hint="cs"/>
          <w:u w:val="single"/>
          <w:rtl/>
        </w:rPr>
      </w:pPr>
    </w:p>
    <w:p w14:paraId="0ABEE507" w14:textId="77777777" w:rsidR="00112F9F" w:rsidRPr="00112F9F" w:rsidRDefault="00112F9F" w:rsidP="00112F9F">
      <w:pPr>
        <w:bidi/>
        <w:jc w:val="both"/>
        <w:rPr>
          <w:rFonts w:cs="David" w:hint="cs"/>
          <w:rtl/>
        </w:rPr>
      </w:pPr>
      <w:r w:rsidRPr="00112F9F">
        <w:rPr>
          <w:rFonts w:cs="David" w:hint="cs"/>
          <w:rtl/>
        </w:rPr>
        <w:tab/>
        <w:t xml:space="preserve">זבולון, אגב, הסעיף הזה הוא לא סעיף חדש. הוא קיים היום. אנחנו פשוט עושים דיון מסודר כאילו סעיף </w:t>
      </w:r>
      <w:proofErr w:type="spellStart"/>
      <w:r w:rsidRPr="00112F9F">
        <w:rPr>
          <w:rFonts w:cs="David" w:hint="cs"/>
          <w:rtl/>
        </w:rPr>
        <w:t>סעיף</w:t>
      </w:r>
      <w:proofErr w:type="spellEnd"/>
      <w:r w:rsidRPr="00112F9F">
        <w:rPr>
          <w:rFonts w:cs="David" w:hint="cs"/>
          <w:rtl/>
        </w:rPr>
        <w:t>. אבל, הוא קיים.</w:t>
      </w:r>
    </w:p>
    <w:p w14:paraId="5864F656" w14:textId="77777777" w:rsidR="00112F9F" w:rsidRPr="00112F9F" w:rsidRDefault="00112F9F" w:rsidP="00112F9F">
      <w:pPr>
        <w:bidi/>
        <w:jc w:val="both"/>
        <w:rPr>
          <w:rFonts w:cs="David" w:hint="cs"/>
          <w:rtl/>
        </w:rPr>
      </w:pPr>
    </w:p>
    <w:p w14:paraId="344B354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448D909" w14:textId="77777777" w:rsidR="00112F9F" w:rsidRPr="00112F9F" w:rsidRDefault="00112F9F" w:rsidP="00112F9F">
      <w:pPr>
        <w:bidi/>
        <w:jc w:val="both"/>
        <w:rPr>
          <w:rFonts w:cs="David" w:hint="cs"/>
          <w:rtl/>
        </w:rPr>
      </w:pPr>
    </w:p>
    <w:p w14:paraId="39BB1718" w14:textId="77777777" w:rsidR="00112F9F" w:rsidRPr="00112F9F" w:rsidRDefault="00112F9F" w:rsidP="00112F9F">
      <w:pPr>
        <w:bidi/>
        <w:jc w:val="both"/>
        <w:rPr>
          <w:rFonts w:cs="David" w:hint="cs"/>
        </w:rPr>
      </w:pPr>
      <w:r w:rsidRPr="00112F9F">
        <w:rPr>
          <w:rFonts w:cs="David" w:hint="cs"/>
          <w:rtl/>
        </w:rPr>
        <w:tab/>
        <w:t xml:space="preserve">זה סעיף שלא תוקן בכלל. </w:t>
      </w:r>
    </w:p>
    <w:p w14:paraId="5971D1FA" w14:textId="77777777" w:rsidR="00112F9F" w:rsidRPr="00112F9F" w:rsidRDefault="00112F9F" w:rsidP="00112F9F">
      <w:pPr>
        <w:bidi/>
        <w:jc w:val="both"/>
        <w:rPr>
          <w:rFonts w:cs="David" w:hint="cs"/>
          <w:u w:val="single"/>
          <w:rtl/>
        </w:rPr>
      </w:pPr>
    </w:p>
    <w:p w14:paraId="7E9150F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7DCECB4" w14:textId="77777777" w:rsidR="00112F9F" w:rsidRPr="00112F9F" w:rsidRDefault="00112F9F" w:rsidP="00112F9F">
      <w:pPr>
        <w:bidi/>
        <w:jc w:val="both"/>
        <w:rPr>
          <w:rFonts w:cs="David" w:hint="cs"/>
          <w:rtl/>
        </w:rPr>
      </w:pPr>
    </w:p>
    <w:p w14:paraId="6171735B" w14:textId="77777777" w:rsidR="00112F9F" w:rsidRPr="00112F9F" w:rsidRDefault="00112F9F" w:rsidP="00112F9F">
      <w:pPr>
        <w:bidi/>
        <w:jc w:val="both"/>
        <w:rPr>
          <w:rFonts w:cs="David" w:hint="cs"/>
          <w:rtl/>
        </w:rPr>
      </w:pPr>
      <w:r w:rsidRPr="00112F9F">
        <w:rPr>
          <w:rFonts w:cs="David" w:hint="cs"/>
          <w:rtl/>
        </w:rPr>
        <w:tab/>
        <w:t>טוב, הלאה.</w:t>
      </w:r>
    </w:p>
    <w:p w14:paraId="58634C37" w14:textId="77777777" w:rsidR="00112F9F" w:rsidRPr="00112F9F" w:rsidRDefault="00112F9F" w:rsidP="00112F9F">
      <w:pPr>
        <w:bidi/>
        <w:jc w:val="both"/>
        <w:rPr>
          <w:rFonts w:cs="David" w:hint="cs"/>
          <w:u w:val="single"/>
          <w:rtl/>
        </w:rPr>
      </w:pPr>
    </w:p>
    <w:p w14:paraId="746FB1D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C079452" w14:textId="77777777" w:rsidR="00112F9F" w:rsidRPr="00112F9F" w:rsidRDefault="00112F9F" w:rsidP="00112F9F">
      <w:pPr>
        <w:bidi/>
        <w:jc w:val="both"/>
        <w:rPr>
          <w:rFonts w:cs="David" w:hint="cs"/>
          <w:u w:val="single"/>
          <w:rtl/>
        </w:rPr>
      </w:pPr>
    </w:p>
    <w:p w14:paraId="49D20599" w14:textId="77777777" w:rsidR="00112F9F" w:rsidRPr="00112F9F" w:rsidRDefault="00112F9F" w:rsidP="00112F9F">
      <w:pPr>
        <w:bidi/>
        <w:jc w:val="both"/>
        <w:rPr>
          <w:rFonts w:cs="David" w:hint="cs"/>
          <w:rtl/>
        </w:rPr>
      </w:pPr>
      <w:r w:rsidRPr="00112F9F">
        <w:rPr>
          <w:rFonts w:cs="David" w:hint="cs"/>
          <w:rtl/>
        </w:rPr>
        <w:tab/>
        <w:t xml:space="preserve">אז זוהי אפשרות אחת. אפשרות שנייה שאפשר יהיה לקבוע שלא יהיה מועמד מה שמופיע ב-(2), גם קיים היום, רק בשינוי נוסח. "חבר הכנסת הורשע בפסק דין סופי בעבירה פלילית, בין בהיותו חבר כנסת ובין לפני כן, ומתקיים בו אחד מאלה: טרם חלפו עשר שנים מיום שפסק הדין נעשה סופי או מיום שגמר לרצות את עונשו" - "מיום שפסק הדין נעשה סופי" זה תוספת </w:t>
      </w:r>
      <w:r w:rsidRPr="00112F9F">
        <w:rPr>
          <w:rFonts w:cs="David"/>
          <w:rtl/>
        </w:rPr>
        <w:t>–</w:t>
      </w:r>
      <w:r w:rsidRPr="00112F9F">
        <w:rPr>
          <w:rFonts w:cs="David" w:hint="cs"/>
          <w:rtl/>
        </w:rPr>
        <w:t xml:space="preserve"> "...לפי המאוחר, וועדת הכנסת החליטה כי בשל מהותה, חומרתה או נסיבותיה של העבירה אין הוא ראוי לכהן באחד מהתפקידים האמורים.". אגב, המינוח הזה של "מהותה, חומרה או נסיבותיה של העבירה" זה תחליף למונח עבירה שיש עימה קלון. זה הניסוח שהיום משתמשים בו.</w:t>
      </w:r>
    </w:p>
    <w:p w14:paraId="192DA982" w14:textId="77777777" w:rsidR="00112F9F" w:rsidRPr="00112F9F" w:rsidRDefault="00112F9F" w:rsidP="00112F9F">
      <w:pPr>
        <w:bidi/>
        <w:jc w:val="both"/>
        <w:rPr>
          <w:rFonts w:cs="David" w:hint="cs"/>
          <w:rtl/>
        </w:rPr>
      </w:pPr>
    </w:p>
    <w:p w14:paraId="07CC9B6C" w14:textId="77777777" w:rsidR="00112F9F" w:rsidRPr="00112F9F" w:rsidRDefault="00112F9F" w:rsidP="00112F9F">
      <w:pPr>
        <w:bidi/>
        <w:jc w:val="both"/>
        <w:rPr>
          <w:rFonts w:cs="David" w:hint="cs"/>
          <w:rtl/>
        </w:rPr>
      </w:pPr>
      <w:r w:rsidRPr="00112F9F">
        <w:rPr>
          <w:rFonts w:cs="David" w:hint="cs"/>
          <w:rtl/>
        </w:rPr>
        <w:tab/>
        <w:t>"(ב) הוא נדון למאסר בפועל וטרם חלפו חמש שנים מיום שגמר לרצות את עונשו."</w:t>
      </w:r>
    </w:p>
    <w:p w14:paraId="4F7344BE" w14:textId="77777777" w:rsidR="00112F9F" w:rsidRPr="00112F9F" w:rsidRDefault="00112F9F" w:rsidP="00112F9F">
      <w:pPr>
        <w:bidi/>
        <w:jc w:val="both"/>
        <w:rPr>
          <w:rFonts w:cs="David" w:hint="cs"/>
          <w:rtl/>
        </w:rPr>
      </w:pPr>
    </w:p>
    <w:p w14:paraId="142103F1"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1A10300" w14:textId="77777777" w:rsidR="00112F9F" w:rsidRPr="00112F9F" w:rsidRDefault="00112F9F" w:rsidP="00112F9F">
      <w:pPr>
        <w:bidi/>
        <w:jc w:val="both"/>
        <w:rPr>
          <w:rFonts w:cs="David" w:hint="cs"/>
          <w:u w:val="single"/>
          <w:rtl/>
        </w:rPr>
      </w:pPr>
    </w:p>
    <w:p w14:paraId="28FCF7A9" w14:textId="77777777" w:rsidR="00112F9F" w:rsidRPr="00112F9F" w:rsidRDefault="00112F9F" w:rsidP="00112F9F">
      <w:pPr>
        <w:bidi/>
        <w:jc w:val="both"/>
        <w:rPr>
          <w:rFonts w:cs="David" w:hint="cs"/>
          <w:rtl/>
        </w:rPr>
      </w:pPr>
      <w:r w:rsidRPr="00112F9F">
        <w:rPr>
          <w:rFonts w:cs="David" w:hint="cs"/>
          <w:rtl/>
        </w:rPr>
        <w:tab/>
        <w:t xml:space="preserve">למה פה חמש שנים, </w:t>
      </w:r>
      <w:proofErr w:type="spellStart"/>
      <w:r w:rsidRPr="00112F9F">
        <w:rPr>
          <w:rFonts w:cs="David" w:hint="cs"/>
          <w:rtl/>
        </w:rPr>
        <w:t>וב</w:t>
      </w:r>
      <w:proofErr w:type="spellEnd"/>
      <w:r w:rsidRPr="00112F9F">
        <w:rPr>
          <w:rFonts w:cs="David" w:hint="cs"/>
          <w:rtl/>
        </w:rPr>
        <w:t>-(א) עשר שנים?</w:t>
      </w:r>
    </w:p>
    <w:p w14:paraId="0BB5CE03" w14:textId="77777777" w:rsidR="00112F9F" w:rsidRPr="00112F9F" w:rsidRDefault="00112F9F" w:rsidP="00112F9F">
      <w:pPr>
        <w:bidi/>
        <w:jc w:val="both"/>
        <w:rPr>
          <w:rFonts w:cs="David" w:hint="cs"/>
          <w:rtl/>
        </w:rPr>
      </w:pPr>
    </w:p>
    <w:p w14:paraId="58AD04B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09B6A41" w14:textId="77777777" w:rsidR="00112F9F" w:rsidRPr="00112F9F" w:rsidRDefault="00112F9F" w:rsidP="00112F9F">
      <w:pPr>
        <w:bidi/>
        <w:jc w:val="both"/>
        <w:rPr>
          <w:rFonts w:cs="David" w:hint="cs"/>
          <w:rtl/>
        </w:rPr>
      </w:pPr>
    </w:p>
    <w:p w14:paraId="6547FDCD" w14:textId="77777777" w:rsidR="00112F9F" w:rsidRPr="00112F9F" w:rsidRDefault="00112F9F" w:rsidP="00112F9F">
      <w:pPr>
        <w:bidi/>
        <w:jc w:val="both"/>
        <w:rPr>
          <w:rFonts w:cs="David" w:hint="cs"/>
          <w:rtl/>
        </w:rPr>
      </w:pPr>
      <w:r w:rsidRPr="00112F9F">
        <w:rPr>
          <w:rFonts w:cs="David" w:hint="cs"/>
          <w:rtl/>
        </w:rPr>
        <w:tab/>
        <w:t>כי עשר שנים יש קלון. זה עבירה שבשל מהותה, חומרתה או נסיבותיה הוא לא ראוי. שוב, זה משהו שקיים היום. אפשר לשחק עם זה.</w:t>
      </w:r>
    </w:p>
    <w:p w14:paraId="15E0988A" w14:textId="77777777" w:rsidR="00112F9F" w:rsidRPr="00112F9F" w:rsidRDefault="00112F9F" w:rsidP="00112F9F">
      <w:pPr>
        <w:bidi/>
        <w:jc w:val="both"/>
        <w:rPr>
          <w:rFonts w:cs="David" w:hint="cs"/>
          <w:rtl/>
        </w:rPr>
      </w:pPr>
    </w:p>
    <w:p w14:paraId="644896C2"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FCC8C42" w14:textId="77777777" w:rsidR="00112F9F" w:rsidRPr="00112F9F" w:rsidRDefault="00112F9F" w:rsidP="00112F9F">
      <w:pPr>
        <w:bidi/>
        <w:jc w:val="both"/>
        <w:rPr>
          <w:rFonts w:cs="David" w:hint="cs"/>
          <w:rtl/>
        </w:rPr>
      </w:pPr>
    </w:p>
    <w:p w14:paraId="752D9C83" w14:textId="77777777" w:rsidR="00112F9F" w:rsidRPr="00112F9F" w:rsidRDefault="00112F9F" w:rsidP="00112F9F">
      <w:pPr>
        <w:bidi/>
        <w:jc w:val="both"/>
        <w:rPr>
          <w:rFonts w:cs="David" w:hint="cs"/>
          <w:rtl/>
        </w:rPr>
      </w:pPr>
      <w:r w:rsidRPr="00112F9F">
        <w:rPr>
          <w:rFonts w:cs="David" w:hint="cs"/>
          <w:rtl/>
        </w:rPr>
        <w:tab/>
        <w:t>הייתי עושה גם את (ב) עשר שנים?</w:t>
      </w:r>
    </w:p>
    <w:p w14:paraId="71DA33F0" w14:textId="77777777" w:rsidR="00112F9F" w:rsidRPr="00112F9F" w:rsidRDefault="00112F9F" w:rsidP="00112F9F">
      <w:pPr>
        <w:bidi/>
        <w:jc w:val="both"/>
        <w:rPr>
          <w:rFonts w:cs="David" w:hint="cs"/>
          <w:rtl/>
        </w:rPr>
      </w:pPr>
    </w:p>
    <w:p w14:paraId="5B07832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A408BCC" w14:textId="77777777" w:rsidR="00112F9F" w:rsidRPr="00112F9F" w:rsidRDefault="00112F9F" w:rsidP="00112F9F">
      <w:pPr>
        <w:bidi/>
        <w:jc w:val="both"/>
        <w:rPr>
          <w:rFonts w:cs="David" w:hint="cs"/>
          <w:rtl/>
        </w:rPr>
      </w:pPr>
    </w:p>
    <w:p w14:paraId="293FF644" w14:textId="77777777" w:rsidR="00112F9F" w:rsidRPr="00112F9F" w:rsidRDefault="00112F9F" w:rsidP="00112F9F">
      <w:pPr>
        <w:bidi/>
        <w:jc w:val="both"/>
        <w:rPr>
          <w:rFonts w:cs="David" w:hint="cs"/>
          <w:rtl/>
        </w:rPr>
      </w:pPr>
      <w:r w:rsidRPr="00112F9F">
        <w:rPr>
          <w:rFonts w:cs="David" w:hint="cs"/>
          <w:rtl/>
        </w:rPr>
        <w:tab/>
        <w:t xml:space="preserve">כן.  אני מקבל. אני מסכים. אני חושב שזה נכון, אין סיבה. באופן עקרוני מי שנדון למאסר בפועל גם אם </w:t>
      </w:r>
      <w:proofErr w:type="spellStart"/>
      <w:r w:rsidRPr="00112F9F">
        <w:rPr>
          <w:rFonts w:cs="David" w:hint="cs"/>
          <w:rtl/>
        </w:rPr>
        <w:t>היתה</w:t>
      </w:r>
      <w:proofErr w:type="spellEnd"/>
      <w:r w:rsidRPr="00112F9F">
        <w:rPr>
          <w:rFonts w:cs="David" w:hint="cs"/>
          <w:rtl/>
        </w:rPr>
        <w:t xml:space="preserve"> גישה שהוא כבר לא כשיר בכלל, גם אני חושב שזה היה נכון לעשות.</w:t>
      </w:r>
    </w:p>
    <w:p w14:paraId="15D74A6D" w14:textId="77777777" w:rsidR="00112F9F" w:rsidRPr="00112F9F" w:rsidRDefault="00112F9F" w:rsidP="00112F9F">
      <w:pPr>
        <w:bidi/>
        <w:jc w:val="both"/>
        <w:rPr>
          <w:rFonts w:cs="David" w:hint="cs"/>
          <w:rtl/>
        </w:rPr>
      </w:pPr>
    </w:p>
    <w:p w14:paraId="7F4EE227"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1046F8F8" w14:textId="77777777" w:rsidR="00112F9F" w:rsidRPr="00112F9F" w:rsidRDefault="00112F9F" w:rsidP="00112F9F">
      <w:pPr>
        <w:bidi/>
        <w:jc w:val="both"/>
        <w:rPr>
          <w:rFonts w:cs="David" w:hint="cs"/>
          <w:rtl/>
        </w:rPr>
      </w:pPr>
    </w:p>
    <w:p w14:paraId="0DC9ECE2" w14:textId="77777777" w:rsidR="00112F9F" w:rsidRPr="00112F9F" w:rsidRDefault="00112F9F" w:rsidP="00112F9F">
      <w:pPr>
        <w:bidi/>
        <w:jc w:val="both"/>
        <w:rPr>
          <w:rFonts w:cs="David" w:hint="cs"/>
          <w:rtl/>
        </w:rPr>
      </w:pPr>
      <w:r w:rsidRPr="00112F9F">
        <w:rPr>
          <w:rFonts w:cs="David" w:hint="cs"/>
          <w:rtl/>
        </w:rPr>
        <w:tab/>
        <w:t>אפשר למחוק את (ב).</w:t>
      </w:r>
    </w:p>
    <w:p w14:paraId="169142B7" w14:textId="77777777" w:rsidR="00112F9F" w:rsidRPr="00112F9F" w:rsidRDefault="00112F9F" w:rsidP="00112F9F">
      <w:pPr>
        <w:bidi/>
        <w:jc w:val="both"/>
        <w:rPr>
          <w:rFonts w:cs="David" w:hint="cs"/>
          <w:rtl/>
        </w:rPr>
      </w:pPr>
    </w:p>
    <w:p w14:paraId="5DB92B30"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3BABFEF" w14:textId="77777777" w:rsidR="00112F9F" w:rsidRPr="00112F9F" w:rsidRDefault="00112F9F" w:rsidP="00112F9F">
      <w:pPr>
        <w:bidi/>
        <w:jc w:val="both"/>
        <w:rPr>
          <w:rFonts w:cs="David" w:hint="cs"/>
          <w:rtl/>
        </w:rPr>
      </w:pPr>
    </w:p>
    <w:p w14:paraId="4E61F217" w14:textId="77777777" w:rsidR="00112F9F" w:rsidRPr="00112F9F" w:rsidRDefault="00112F9F" w:rsidP="00112F9F">
      <w:pPr>
        <w:bidi/>
        <w:jc w:val="both"/>
        <w:rPr>
          <w:rFonts w:cs="David" w:hint="cs"/>
          <w:rtl/>
        </w:rPr>
      </w:pPr>
      <w:r w:rsidRPr="00112F9F">
        <w:rPr>
          <w:rFonts w:cs="David" w:hint="cs"/>
          <w:rtl/>
        </w:rPr>
        <w:tab/>
        <w:t>שנות מאסר בפועל שלא יהיה יושב-ראש הכנסת. אבל, אם אנחנו לא רוצים לעשות את זה בדרך תקנון - - -</w:t>
      </w:r>
    </w:p>
    <w:p w14:paraId="1E913406" w14:textId="77777777" w:rsidR="00112F9F" w:rsidRPr="00112F9F" w:rsidRDefault="00112F9F" w:rsidP="00112F9F">
      <w:pPr>
        <w:bidi/>
        <w:jc w:val="both"/>
        <w:rPr>
          <w:rFonts w:cs="David" w:hint="cs"/>
          <w:rtl/>
        </w:rPr>
      </w:pPr>
    </w:p>
    <w:p w14:paraId="43859196" w14:textId="77777777" w:rsidR="00112F9F" w:rsidRPr="00112F9F" w:rsidRDefault="00112F9F" w:rsidP="00112F9F">
      <w:pPr>
        <w:bidi/>
        <w:jc w:val="both"/>
        <w:rPr>
          <w:rFonts w:cs="David" w:hint="cs"/>
          <w:u w:val="single"/>
          <w:rtl/>
        </w:rPr>
      </w:pPr>
      <w:r w:rsidRPr="00112F9F">
        <w:rPr>
          <w:rFonts w:cs="David" w:hint="cs"/>
          <w:u w:val="single"/>
          <w:rtl/>
        </w:rPr>
        <w:t xml:space="preserve">סגנית מזכיר הכנסת ירדנה </w:t>
      </w:r>
      <w:proofErr w:type="spellStart"/>
      <w:r w:rsidRPr="00112F9F">
        <w:rPr>
          <w:rFonts w:cs="David" w:hint="cs"/>
          <w:u w:val="single"/>
          <w:rtl/>
        </w:rPr>
        <w:t>מלר</w:t>
      </w:r>
      <w:proofErr w:type="spellEnd"/>
      <w:r w:rsidRPr="00112F9F">
        <w:rPr>
          <w:rFonts w:cs="David" w:hint="cs"/>
          <w:u w:val="single"/>
          <w:rtl/>
        </w:rPr>
        <w:t xml:space="preserve"> הורוביץ:</w:t>
      </w:r>
    </w:p>
    <w:p w14:paraId="762F054D" w14:textId="77777777" w:rsidR="00112F9F" w:rsidRPr="00112F9F" w:rsidRDefault="00112F9F" w:rsidP="00112F9F">
      <w:pPr>
        <w:bidi/>
        <w:jc w:val="both"/>
        <w:rPr>
          <w:rFonts w:cs="David" w:hint="cs"/>
          <w:rtl/>
        </w:rPr>
      </w:pPr>
    </w:p>
    <w:p w14:paraId="04EB44B3" w14:textId="77777777" w:rsidR="00112F9F" w:rsidRPr="00112F9F" w:rsidRDefault="00112F9F" w:rsidP="00112F9F">
      <w:pPr>
        <w:bidi/>
        <w:ind w:left="570"/>
        <w:jc w:val="both"/>
        <w:rPr>
          <w:rFonts w:cs="David" w:hint="cs"/>
          <w:rtl/>
        </w:rPr>
      </w:pPr>
      <w:r w:rsidRPr="00112F9F">
        <w:rPr>
          <w:rFonts w:cs="David" w:hint="cs"/>
          <w:rtl/>
        </w:rPr>
        <w:t>היה מי שישב בעניין השילומים.</w:t>
      </w:r>
    </w:p>
    <w:p w14:paraId="50B745E4" w14:textId="77777777" w:rsidR="00112F9F" w:rsidRPr="00112F9F" w:rsidRDefault="00112F9F" w:rsidP="00112F9F">
      <w:pPr>
        <w:bidi/>
        <w:jc w:val="both"/>
        <w:rPr>
          <w:rFonts w:cs="David" w:hint="cs"/>
          <w:rtl/>
        </w:rPr>
      </w:pPr>
    </w:p>
    <w:p w14:paraId="220124E1"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0F0988B" w14:textId="77777777" w:rsidR="00112F9F" w:rsidRPr="00112F9F" w:rsidRDefault="00112F9F" w:rsidP="00112F9F">
      <w:pPr>
        <w:bidi/>
        <w:jc w:val="both"/>
        <w:rPr>
          <w:rFonts w:cs="David" w:hint="cs"/>
          <w:rtl/>
        </w:rPr>
      </w:pPr>
    </w:p>
    <w:p w14:paraId="4918C6F1" w14:textId="77777777" w:rsidR="00112F9F" w:rsidRPr="00112F9F" w:rsidRDefault="00112F9F" w:rsidP="00112F9F">
      <w:pPr>
        <w:bidi/>
        <w:jc w:val="both"/>
        <w:rPr>
          <w:rFonts w:cs="David" w:hint="cs"/>
          <w:rtl/>
        </w:rPr>
      </w:pPr>
      <w:r w:rsidRPr="00112F9F">
        <w:rPr>
          <w:rFonts w:cs="David" w:hint="cs"/>
          <w:rtl/>
        </w:rPr>
        <w:tab/>
        <w:t xml:space="preserve">זאת </w:t>
      </w:r>
      <w:proofErr w:type="spellStart"/>
      <w:r w:rsidRPr="00112F9F">
        <w:rPr>
          <w:rFonts w:cs="David" w:hint="cs"/>
          <w:rtl/>
        </w:rPr>
        <w:t>היתה</w:t>
      </w:r>
      <w:proofErr w:type="spellEnd"/>
      <w:r w:rsidRPr="00112F9F">
        <w:rPr>
          <w:rFonts w:cs="David" w:hint="cs"/>
          <w:rtl/>
        </w:rPr>
        <w:t xml:space="preserve"> עבירה פלילית?</w:t>
      </w:r>
    </w:p>
    <w:p w14:paraId="5694D91A" w14:textId="77777777" w:rsidR="00112F9F" w:rsidRPr="00112F9F" w:rsidRDefault="00112F9F" w:rsidP="00112F9F">
      <w:pPr>
        <w:bidi/>
        <w:jc w:val="both"/>
        <w:rPr>
          <w:rFonts w:cs="David" w:hint="cs"/>
          <w:rtl/>
        </w:rPr>
      </w:pPr>
    </w:p>
    <w:p w14:paraId="2759943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297A652" w14:textId="77777777" w:rsidR="00112F9F" w:rsidRPr="00112F9F" w:rsidRDefault="00112F9F" w:rsidP="00112F9F">
      <w:pPr>
        <w:bidi/>
        <w:jc w:val="both"/>
        <w:rPr>
          <w:rFonts w:cs="David" w:hint="cs"/>
          <w:rtl/>
        </w:rPr>
      </w:pPr>
    </w:p>
    <w:p w14:paraId="7ED4754C" w14:textId="77777777" w:rsidR="00112F9F" w:rsidRPr="00112F9F" w:rsidRDefault="00112F9F" w:rsidP="00112F9F">
      <w:pPr>
        <w:bidi/>
        <w:jc w:val="both"/>
        <w:rPr>
          <w:rFonts w:cs="David" w:hint="cs"/>
          <w:rtl/>
        </w:rPr>
      </w:pPr>
      <w:r w:rsidRPr="00112F9F">
        <w:rPr>
          <w:rFonts w:cs="David" w:hint="cs"/>
          <w:rtl/>
        </w:rPr>
        <w:tab/>
        <w:t xml:space="preserve">כן. </w:t>
      </w:r>
    </w:p>
    <w:p w14:paraId="37A4D8D3" w14:textId="77777777" w:rsidR="00112F9F" w:rsidRPr="00112F9F" w:rsidRDefault="00112F9F" w:rsidP="00112F9F">
      <w:pPr>
        <w:bidi/>
        <w:jc w:val="both"/>
        <w:rPr>
          <w:rFonts w:cs="David" w:hint="cs"/>
          <w:rtl/>
        </w:rPr>
      </w:pPr>
    </w:p>
    <w:p w14:paraId="4A1EE600"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E6A758E" w14:textId="77777777" w:rsidR="00112F9F" w:rsidRPr="00112F9F" w:rsidRDefault="00112F9F" w:rsidP="00112F9F">
      <w:pPr>
        <w:bidi/>
        <w:jc w:val="both"/>
        <w:rPr>
          <w:rFonts w:cs="David" w:hint="cs"/>
          <w:rtl/>
        </w:rPr>
      </w:pPr>
    </w:p>
    <w:p w14:paraId="752C7D1C" w14:textId="77777777" w:rsidR="00112F9F" w:rsidRPr="00112F9F" w:rsidRDefault="00112F9F" w:rsidP="00112F9F">
      <w:pPr>
        <w:bidi/>
        <w:jc w:val="both"/>
        <w:rPr>
          <w:rFonts w:cs="David" w:hint="cs"/>
          <w:rtl/>
        </w:rPr>
      </w:pPr>
      <w:r w:rsidRPr="00112F9F">
        <w:rPr>
          <w:rFonts w:cs="David" w:hint="cs"/>
          <w:rtl/>
        </w:rPr>
        <w:tab/>
        <w:t>אני חושב שקביעה דרקונית כזאת צריכה להיעשות בחוק, לא בתקנון. אבל, להעמיד את זה על עשר שנים באופן אחיד, אני לא רואה בזה בעיה.</w:t>
      </w:r>
    </w:p>
    <w:p w14:paraId="46C881AC" w14:textId="77777777" w:rsidR="00112F9F" w:rsidRPr="00112F9F" w:rsidRDefault="00112F9F" w:rsidP="00112F9F">
      <w:pPr>
        <w:bidi/>
        <w:jc w:val="both"/>
        <w:rPr>
          <w:rFonts w:cs="David" w:hint="cs"/>
          <w:rtl/>
        </w:rPr>
      </w:pPr>
    </w:p>
    <w:p w14:paraId="15238FE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0548AC1" w14:textId="77777777" w:rsidR="00112F9F" w:rsidRPr="00112F9F" w:rsidRDefault="00112F9F" w:rsidP="00112F9F">
      <w:pPr>
        <w:bidi/>
        <w:jc w:val="both"/>
        <w:rPr>
          <w:rFonts w:cs="David" w:hint="cs"/>
          <w:rtl/>
        </w:rPr>
      </w:pPr>
    </w:p>
    <w:p w14:paraId="165BCEEE" w14:textId="77777777" w:rsidR="00112F9F" w:rsidRPr="00112F9F" w:rsidRDefault="00112F9F" w:rsidP="00112F9F">
      <w:pPr>
        <w:bidi/>
        <w:jc w:val="both"/>
        <w:rPr>
          <w:rFonts w:cs="David" w:hint="cs"/>
          <w:rtl/>
        </w:rPr>
      </w:pPr>
      <w:r w:rsidRPr="00112F9F">
        <w:rPr>
          <w:rFonts w:cs="David" w:hint="cs"/>
          <w:rtl/>
        </w:rPr>
        <w:tab/>
        <w:t>אם כך, אפשר להוריד את (ב) כמו שאומר חבר הכנסת אורלב.</w:t>
      </w:r>
    </w:p>
    <w:p w14:paraId="5B1E3882" w14:textId="77777777" w:rsidR="00112F9F" w:rsidRPr="00112F9F" w:rsidRDefault="00112F9F" w:rsidP="00112F9F">
      <w:pPr>
        <w:bidi/>
        <w:jc w:val="both"/>
        <w:rPr>
          <w:rFonts w:cs="David" w:hint="cs"/>
          <w:rtl/>
        </w:rPr>
      </w:pPr>
    </w:p>
    <w:p w14:paraId="316AA7F9"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3BABFA4" w14:textId="77777777" w:rsidR="00112F9F" w:rsidRPr="00112F9F" w:rsidRDefault="00112F9F" w:rsidP="00112F9F">
      <w:pPr>
        <w:bidi/>
        <w:jc w:val="both"/>
        <w:rPr>
          <w:rFonts w:cs="David" w:hint="cs"/>
          <w:rtl/>
        </w:rPr>
      </w:pPr>
    </w:p>
    <w:p w14:paraId="0E56DBA9" w14:textId="77777777" w:rsidR="00112F9F" w:rsidRPr="00112F9F" w:rsidRDefault="00112F9F" w:rsidP="00112F9F">
      <w:pPr>
        <w:bidi/>
        <w:jc w:val="both"/>
        <w:rPr>
          <w:rFonts w:cs="David" w:hint="cs"/>
          <w:rtl/>
        </w:rPr>
      </w:pPr>
      <w:r w:rsidRPr="00112F9F">
        <w:rPr>
          <w:rFonts w:cs="David" w:hint="cs"/>
          <w:rtl/>
        </w:rPr>
        <w:tab/>
        <w:t xml:space="preserve">כן, אני מקבל. </w:t>
      </w:r>
    </w:p>
    <w:p w14:paraId="35359725" w14:textId="77777777" w:rsidR="00112F9F" w:rsidRPr="00112F9F" w:rsidRDefault="00112F9F" w:rsidP="00112F9F">
      <w:pPr>
        <w:bidi/>
        <w:jc w:val="both"/>
        <w:rPr>
          <w:rFonts w:cs="David" w:hint="cs"/>
          <w:rtl/>
        </w:rPr>
      </w:pPr>
    </w:p>
    <w:p w14:paraId="63F43B7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B9AE41B" w14:textId="77777777" w:rsidR="00112F9F" w:rsidRPr="00112F9F" w:rsidRDefault="00112F9F" w:rsidP="00112F9F">
      <w:pPr>
        <w:bidi/>
        <w:jc w:val="both"/>
        <w:rPr>
          <w:rFonts w:cs="David" w:hint="cs"/>
          <w:u w:val="single"/>
          <w:rtl/>
        </w:rPr>
      </w:pPr>
    </w:p>
    <w:p w14:paraId="702DB466" w14:textId="77777777" w:rsidR="00112F9F" w:rsidRPr="00112F9F" w:rsidRDefault="00112F9F" w:rsidP="00112F9F">
      <w:pPr>
        <w:bidi/>
        <w:jc w:val="both"/>
        <w:rPr>
          <w:rFonts w:cs="David" w:hint="cs"/>
          <w:rtl/>
        </w:rPr>
      </w:pPr>
      <w:r w:rsidRPr="00112F9F">
        <w:rPr>
          <w:rFonts w:cs="David" w:hint="cs"/>
          <w:rtl/>
        </w:rPr>
        <w:tab/>
        <w:t>זה לא יהיה אחד מאלה, ואת הניסוח אני אסדר.</w:t>
      </w:r>
    </w:p>
    <w:p w14:paraId="246EB008" w14:textId="77777777" w:rsidR="00112F9F" w:rsidRPr="00112F9F" w:rsidRDefault="00112F9F" w:rsidP="00112F9F">
      <w:pPr>
        <w:bidi/>
        <w:jc w:val="both"/>
        <w:rPr>
          <w:rFonts w:cs="David" w:hint="cs"/>
          <w:rtl/>
        </w:rPr>
      </w:pPr>
      <w:r w:rsidRPr="00112F9F">
        <w:rPr>
          <w:rFonts w:cs="David" w:hint="cs"/>
          <w:rtl/>
        </w:rPr>
        <w:tab/>
      </w:r>
    </w:p>
    <w:p w14:paraId="4563E9D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50F9DA7" w14:textId="77777777" w:rsidR="00112F9F" w:rsidRPr="00112F9F" w:rsidRDefault="00112F9F" w:rsidP="00112F9F">
      <w:pPr>
        <w:bidi/>
        <w:jc w:val="both"/>
        <w:rPr>
          <w:rFonts w:cs="David" w:hint="cs"/>
          <w:rtl/>
        </w:rPr>
      </w:pPr>
      <w:r w:rsidRPr="00112F9F">
        <w:rPr>
          <w:rFonts w:cs="David" w:hint="cs"/>
          <w:rtl/>
        </w:rPr>
        <w:tab/>
      </w:r>
    </w:p>
    <w:p w14:paraId="631FC564" w14:textId="77777777" w:rsidR="00112F9F" w:rsidRPr="00112F9F" w:rsidRDefault="00112F9F" w:rsidP="00112F9F">
      <w:pPr>
        <w:bidi/>
        <w:jc w:val="both"/>
        <w:rPr>
          <w:rFonts w:cs="David" w:hint="cs"/>
          <w:rtl/>
        </w:rPr>
      </w:pPr>
      <w:r w:rsidRPr="00112F9F">
        <w:rPr>
          <w:rFonts w:cs="David" w:hint="cs"/>
          <w:rtl/>
        </w:rPr>
        <w:tab/>
        <w:t>ואז אנחנו למעשה מורידים גם את הסיפא של (א)?</w:t>
      </w:r>
    </w:p>
    <w:p w14:paraId="54E4703C" w14:textId="77777777" w:rsidR="00112F9F" w:rsidRPr="00112F9F" w:rsidRDefault="00112F9F" w:rsidP="00112F9F">
      <w:pPr>
        <w:bidi/>
        <w:jc w:val="both"/>
        <w:rPr>
          <w:rFonts w:cs="David" w:hint="cs"/>
          <w:rtl/>
        </w:rPr>
      </w:pPr>
    </w:p>
    <w:p w14:paraId="5AB27EA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0CB15969" w14:textId="77777777" w:rsidR="00112F9F" w:rsidRPr="00112F9F" w:rsidRDefault="00112F9F" w:rsidP="00112F9F">
      <w:pPr>
        <w:bidi/>
        <w:jc w:val="both"/>
        <w:rPr>
          <w:rFonts w:cs="David" w:hint="cs"/>
          <w:rtl/>
        </w:rPr>
      </w:pPr>
    </w:p>
    <w:p w14:paraId="0ABFBFFA" w14:textId="77777777" w:rsidR="00112F9F" w:rsidRPr="00112F9F" w:rsidRDefault="00112F9F" w:rsidP="00112F9F">
      <w:pPr>
        <w:bidi/>
        <w:jc w:val="both"/>
        <w:rPr>
          <w:rFonts w:cs="David" w:hint="cs"/>
          <w:rtl/>
        </w:rPr>
      </w:pPr>
      <w:r w:rsidRPr="00112F9F">
        <w:rPr>
          <w:rFonts w:cs="David" w:hint="cs"/>
          <w:rtl/>
        </w:rPr>
        <w:tab/>
        <w:t xml:space="preserve">לא, (א) מתאזן עם (2). זה רק שאלה של ניסוח. </w:t>
      </w:r>
    </w:p>
    <w:p w14:paraId="7934A173" w14:textId="77777777" w:rsidR="00112F9F" w:rsidRPr="00112F9F" w:rsidRDefault="00112F9F" w:rsidP="00112F9F">
      <w:pPr>
        <w:bidi/>
        <w:jc w:val="both"/>
        <w:rPr>
          <w:rFonts w:cs="David" w:hint="cs"/>
          <w:rtl/>
        </w:rPr>
      </w:pPr>
    </w:p>
    <w:p w14:paraId="7322AB7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419DE36" w14:textId="77777777" w:rsidR="00112F9F" w:rsidRPr="00112F9F" w:rsidRDefault="00112F9F" w:rsidP="00112F9F">
      <w:pPr>
        <w:bidi/>
        <w:jc w:val="both"/>
        <w:rPr>
          <w:rFonts w:cs="David" w:hint="cs"/>
          <w:rtl/>
        </w:rPr>
      </w:pPr>
    </w:p>
    <w:p w14:paraId="3F6E8493" w14:textId="77777777" w:rsidR="00112F9F" w:rsidRPr="00112F9F" w:rsidRDefault="00112F9F" w:rsidP="00112F9F">
      <w:pPr>
        <w:bidi/>
        <w:jc w:val="both"/>
        <w:rPr>
          <w:rFonts w:cs="David" w:hint="cs"/>
          <w:rtl/>
        </w:rPr>
      </w:pPr>
      <w:r w:rsidRPr="00112F9F">
        <w:rPr>
          <w:rFonts w:cs="David" w:hint="cs"/>
          <w:rtl/>
        </w:rPr>
        <w:tab/>
        <w:t xml:space="preserve">אבל, אז תמיד נדרש קלון אם משאירים את הסיפא של (א). </w:t>
      </w:r>
    </w:p>
    <w:p w14:paraId="0DE0D5C5" w14:textId="77777777" w:rsidR="00112F9F" w:rsidRPr="00112F9F" w:rsidRDefault="00112F9F" w:rsidP="00112F9F">
      <w:pPr>
        <w:bidi/>
        <w:jc w:val="both"/>
        <w:rPr>
          <w:rFonts w:cs="David" w:hint="cs"/>
          <w:rtl/>
        </w:rPr>
      </w:pPr>
    </w:p>
    <w:p w14:paraId="05759C4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BF9A5CB" w14:textId="77777777" w:rsidR="00112F9F" w:rsidRPr="00112F9F" w:rsidRDefault="00112F9F" w:rsidP="00112F9F">
      <w:pPr>
        <w:bidi/>
        <w:jc w:val="both"/>
        <w:rPr>
          <w:rFonts w:cs="David" w:hint="cs"/>
          <w:rtl/>
        </w:rPr>
      </w:pPr>
    </w:p>
    <w:p w14:paraId="035A073C" w14:textId="77777777" w:rsidR="00112F9F" w:rsidRPr="00112F9F" w:rsidRDefault="00112F9F" w:rsidP="00112F9F">
      <w:pPr>
        <w:bidi/>
        <w:jc w:val="both"/>
        <w:rPr>
          <w:rFonts w:cs="David" w:hint="cs"/>
          <w:rtl/>
        </w:rPr>
      </w:pPr>
      <w:r w:rsidRPr="00112F9F">
        <w:rPr>
          <w:rFonts w:cs="David" w:hint="cs"/>
          <w:rtl/>
        </w:rPr>
        <w:tab/>
        <w:t xml:space="preserve">לא, אני לא רוצה שיידרש תמיד קלון, זה העניין. </w:t>
      </w:r>
    </w:p>
    <w:p w14:paraId="2FD43BE6" w14:textId="77777777" w:rsidR="00112F9F" w:rsidRPr="00112F9F" w:rsidRDefault="00112F9F" w:rsidP="00112F9F">
      <w:pPr>
        <w:bidi/>
        <w:jc w:val="both"/>
        <w:rPr>
          <w:rFonts w:cs="David" w:hint="cs"/>
          <w:rtl/>
        </w:rPr>
      </w:pPr>
    </w:p>
    <w:p w14:paraId="7C0ABBBF"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2D17C62" w14:textId="77777777" w:rsidR="00112F9F" w:rsidRPr="00112F9F" w:rsidRDefault="00112F9F" w:rsidP="00112F9F">
      <w:pPr>
        <w:bidi/>
        <w:jc w:val="both"/>
        <w:rPr>
          <w:rFonts w:cs="David" w:hint="cs"/>
          <w:rtl/>
        </w:rPr>
      </w:pPr>
    </w:p>
    <w:p w14:paraId="799D87F3" w14:textId="77777777" w:rsidR="00112F9F" w:rsidRPr="00112F9F" w:rsidRDefault="00112F9F" w:rsidP="00112F9F">
      <w:pPr>
        <w:bidi/>
        <w:jc w:val="both"/>
        <w:rPr>
          <w:rFonts w:cs="David" w:hint="cs"/>
          <w:rtl/>
        </w:rPr>
      </w:pPr>
      <w:r w:rsidRPr="00112F9F">
        <w:rPr>
          <w:rFonts w:cs="David" w:hint="cs"/>
          <w:rtl/>
        </w:rPr>
        <w:tab/>
        <w:t>יכול להיווצר מצב שחבר כנסת מרצה עונש מאסר בפועל, אבל לא נקבע בשעתו קלון כי הוא לא היה בכלל בתפקיד ציבורי.</w:t>
      </w:r>
    </w:p>
    <w:p w14:paraId="2B757901" w14:textId="77777777" w:rsidR="00112F9F" w:rsidRPr="00112F9F" w:rsidRDefault="00112F9F" w:rsidP="00112F9F">
      <w:pPr>
        <w:bidi/>
        <w:jc w:val="both"/>
        <w:rPr>
          <w:rFonts w:cs="David" w:hint="cs"/>
          <w:rtl/>
        </w:rPr>
      </w:pPr>
    </w:p>
    <w:p w14:paraId="54AFDB6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981CA0C" w14:textId="77777777" w:rsidR="00112F9F" w:rsidRPr="00112F9F" w:rsidRDefault="00112F9F" w:rsidP="00112F9F">
      <w:pPr>
        <w:bidi/>
        <w:jc w:val="both"/>
        <w:rPr>
          <w:rFonts w:cs="David" w:hint="cs"/>
          <w:rtl/>
        </w:rPr>
      </w:pPr>
    </w:p>
    <w:p w14:paraId="03312C51" w14:textId="77777777" w:rsidR="00112F9F" w:rsidRPr="00112F9F" w:rsidRDefault="00112F9F" w:rsidP="00112F9F">
      <w:pPr>
        <w:bidi/>
        <w:jc w:val="both"/>
        <w:rPr>
          <w:rFonts w:cs="David" w:hint="cs"/>
          <w:rtl/>
        </w:rPr>
      </w:pPr>
      <w:r w:rsidRPr="00112F9F">
        <w:rPr>
          <w:rFonts w:cs="David" w:hint="cs"/>
          <w:rtl/>
        </w:rPr>
        <w:tab/>
        <w:t>לא, צריך שנקבע. ועדת הכנסת קובעת שבשל מהותה, חומרתה.</w:t>
      </w:r>
    </w:p>
    <w:p w14:paraId="107DDFF1" w14:textId="77777777" w:rsidR="00112F9F" w:rsidRPr="00112F9F" w:rsidRDefault="00112F9F" w:rsidP="00112F9F">
      <w:pPr>
        <w:bidi/>
        <w:jc w:val="both"/>
        <w:rPr>
          <w:rFonts w:cs="David" w:hint="cs"/>
          <w:u w:val="single"/>
          <w:rtl/>
        </w:rPr>
      </w:pPr>
    </w:p>
    <w:p w14:paraId="4804E317"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E88BF38" w14:textId="77777777" w:rsidR="00112F9F" w:rsidRPr="00112F9F" w:rsidRDefault="00112F9F" w:rsidP="00112F9F">
      <w:pPr>
        <w:bidi/>
        <w:jc w:val="both"/>
        <w:rPr>
          <w:rFonts w:cs="David" w:hint="cs"/>
          <w:rtl/>
        </w:rPr>
      </w:pPr>
    </w:p>
    <w:p w14:paraId="5F1CCDB0" w14:textId="77777777" w:rsidR="00112F9F" w:rsidRPr="00112F9F" w:rsidRDefault="00112F9F" w:rsidP="00112F9F">
      <w:pPr>
        <w:bidi/>
        <w:jc w:val="both"/>
        <w:rPr>
          <w:rFonts w:cs="David" w:hint="cs"/>
          <w:rtl/>
        </w:rPr>
      </w:pPr>
      <w:r w:rsidRPr="00112F9F">
        <w:rPr>
          <w:rFonts w:cs="David" w:hint="cs"/>
          <w:rtl/>
        </w:rPr>
        <w:tab/>
        <w:t>אני לא בטוח. אני לא חושב שהכוונה היא להגביל את זה רק למקרים של קלון.</w:t>
      </w:r>
    </w:p>
    <w:p w14:paraId="6F0BCD00" w14:textId="77777777" w:rsidR="00112F9F" w:rsidRPr="00112F9F" w:rsidRDefault="00112F9F" w:rsidP="00112F9F">
      <w:pPr>
        <w:bidi/>
        <w:jc w:val="both"/>
        <w:rPr>
          <w:rFonts w:cs="David" w:hint="cs"/>
          <w:rtl/>
        </w:rPr>
      </w:pPr>
    </w:p>
    <w:p w14:paraId="32C460B4"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2BE9BDA" w14:textId="77777777" w:rsidR="00112F9F" w:rsidRPr="00112F9F" w:rsidRDefault="00112F9F" w:rsidP="00112F9F">
      <w:pPr>
        <w:bidi/>
        <w:jc w:val="both"/>
        <w:rPr>
          <w:rFonts w:cs="David" w:hint="cs"/>
          <w:rtl/>
        </w:rPr>
      </w:pPr>
    </w:p>
    <w:p w14:paraId="556DD874" w14:textId="77777777" w:rsidR="00112F9F" w:rsidRPr="00112F9F" w:rsidRDefault="00112F9F" w:rsidP="00112F9F">
      <w:pPr>
        <w:bidi/>
        <w:jc w:val="both"/>
        <w:rPr>
          <w:rFonts w:cs="David" w:hint="cs"/>
          <w:rtl/>
        </w:rPr>
      </w:pPr>
      <w:r w:rsidRPr="00112F9F">
        <w:rPr>
          <w:rFonts w:cs="David" w:hint="cs"/>
          <w:rtl/>
        </w:rPr>
        <w:tab/>
        <w:t xml:space="preserve">בכל מקרה יש שיקול דעת  לוועדת הכנסת. הרי הראש אומר: ועדת הכנסת רשאית לקבוע. </w:t>
      </w:r>
    </w:p>
    <w:p w14:paraId="7215C74F" w14:textId="77777777" w:rsidR="00112F9F" w:rsidRPr="00112F9F" w:rsidRDefault="00112F9F" w:rsidP="00112F9F">
      <w:pPr>
        <w:bidi/>
        <w:jc w:val="both"/>
        <w:rPr>
          <w:rFonts w:cs="David" w:hint="cs"/>
          <w:rtl/>
        </w:rPr>
      </w:pPr>
    </w:p>
    <w:p w14:paraId="488C147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0FAE3BD" w14:textId="77777777" w:rsidR="00112F9F" w:rsidRPr="00112F9F" w:rsidRDefault="00112F9F" w:rsidP="00112F9F">
      <w:pPr>
        <w:bidi/>
        <w:jc w:val="both"/>
        <w:rPr>
          <w:rFonts w:cs="David" w:hint="cs"/>
          <w:rtl/>
        </w:rPr>
      </w:pPr>
    </w:p>
    <w:p w14:paraId="73FFABD0" w14:textId="77777777" w:rsidR="00112F9F" w:rsidRPr="00112F9F" w:rsidRDefault="00112F9F" w:rsidP="00112F9F">
      <w:pPr>
        <w:bidi/>
        <w:jc w:val="both"/>
        <w:rPr>
          <w:rFonts w:cs="David" w:hint="cs"/>
          <w:rtl/>
        </w:rPr>
      </w:pPr>
      <w:r w:rsidRPr="00112F9F">
        <w:rPr>
          <w:rFonts w:cs="David" w:hint="cs"/>
          <w:rtl/>
        </w:rPr>
        <w:tab/>
        <w:t>לכן, אני אומר שאפשר להוריד את הסיפא של (א). אפשר להשאיר: טרם חלפו עשר שנים מיום שפסק הדין נעשה סופי או מיום שגמר לרצות את עונשו, לפי המאוחר, נקודה.</w:t>
      </w:r>
    </w:p>
    <w:p w14:paraId="326F48D1" w14:textId="77777777" w:rsidR="00112F9F" w:rsidRPr="00112F9F" w:rsidRDefault="00112F9F" w:rsidP="00112F9F">
      <w:pPr>
        <w:bidi/>
        <w:jc w:val="both"/>
        <w:rPr>
          <w:rFonts w:cs="David" w:hint="cs"/>
          <w:rtl/>
        </w:rPr>
      </w:pPr>
    </w:p>
    <w:p w14:paraId="7249564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281137B" w14:textId="77777777" w:rsidR="00112F9F" w:rsidRPr="00112F9F" w:rsidRDefault="00112F9F" w:rsidP="00112F9F">
      <w:pPr>
        <w:bidi/>
        <w:jc w:val="both"/>
        <w:rPr>
          <w:rFonts w:cs="David" w:hint="cs"/>
          <w:rtl/>
        </w:rPr>
      </w:pPr>
      <w:r w:rsidRPr="00112F9F">
        <w:rPr>
          <w:rFonts w:cs="David" w:hint="cs"/>
          <w:rtl/>
        </w:rPr>
        <w:tab/>
      </w:r>
    </w:p>
    <w:p w14:paraId="2CD5160C" w14:textId="77777777" w:rsidR="00112F9F" w:rsidRPr="00112F9F" w:rsidRDefault="00112F9F" w:rsidP="00112F9F">
      <w:pPr>
        <w:bidi/>
        <w:jc w:val="both"/>
        <w:rPr>
          <w:rFonts w:cs="David" w:hint="cs"/>
          <w:rtl/>
        </w:rPr>
      </w:pPr>
      <w:r w:rsidRPr="00112F9F">
        <w:rPr>
          <w:rFonts w:cs="David" w:hint="cs"/>
          <w:rtl/>
        </w:rPr>
        <w:tab/>
        <w:t>כן, לפי המאוחר נקודה, כי עדיין יש לה שיקול דעת לפי הראש - בסדר. אז זה יהיה לנו: הורשע בפסק דין סופי בעבירה פלילית בין בהיותו חבר כנסת, ובין לפני כן, וטרם חלפו עשר שנים מיום שפסק הדין נעשה סופי, או מיום שגמר לרצות את עונשו לפי המאוחר.</w:t>
      </w:r>
    </w:p>
    <w:p w14:paraId="05BBA554" w14:textId="77777777" w:rsidR="00112F9F" w:rsidRPr="00112F9F" w:rsidRDefault="00112F9F" w:rsidP="00112F9F">
      <w:pPr>
        <w:bidi/>
        <w:jc w:val="both"/>
        <w:rPr>
          <w:rFonts w:cs="David" w:hint="cs"/>
          <w:rtl/>
        </w:rPr>
      </w:pPr>
    </w:p>
    <w:p w14:paraId="0AC23F44"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901CC93" w14:textId="77777777" w:rsidR="00112F9F" w:rsidRPr="00112F9F" w:rsidRDefault="00112F9F" w:rsidP="00112F9F">
      <w:pPr>
        <w:bidi/>
        <w:jc w:val="both"/>
        <w:rPr>
          <w:rFonts w:cs="David" w:hint="cs"/>
          <w:rtl/>
        </w:rPr>
      </w:pPr>
    </w:p>
    <w:p w14:paraId="3511F813" w14:textId="77777777" w:rsidR="00112F9F" w:rsidRPr="00112F9F" w:rsidRDefault="00112F9F" w:rsidP="00112F9F">
      <w:pPr>
        <w:bidi/>
        <w:jc w:val="both"/>
        <w:rPr>
          <w:rFonts w:cs="David" w:hint="cs"/>
          <w:rtl/>
        </w:rPr>
      </w:pPr>
      <w:r w:rsidRPr="00112F9F">
        <w:rPr>
          <w:rFonts w:cs="David" w:hint="cs"/>
          <w:rtl/>
        </w:rPr>
        <w:tab/>
        <w:t xml:space="preserve">כן. </w:t>
      </w:r>
    </w:p>
    <w:p w14:paraId="0D66AE1F" w14:textId="77777777" w:rsidR="00112F9F" w:rsidRPr="00112F9F" w:rsidRDefault="00112F9F" w:rsidP="00112F9F">
      <w:pPr>
        <w:bidi/>
        <w:jc w:val="both"/>
        <w:rPr>
          <w:rFonts w:cs="David" w:hint="cs"/>
          <w:rtl/>
        </w:rPr>
      </w:pPr>
    </w:p>
    <w:p w14:paraId="37329E1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BE7FFD2" w14:textId="77777777" w:rsidR="00112F9F" w:rsidRPr="00112F9F" w:rsidRDefault="00112F9F" w:rsidP="00112F9F">
      <w:pPr>
        <w:bidi/>
        <w:jc w:val="both"/>
        <w:rPr>
          <w:rFonts w:cs="David" w:hint="cs"/>
          <w:rtl/>
        </w:rPr>
      </w:pPr>
    </w:p>
    <w:p w14:paraId="7E4DF3DA" w14:textId="77777777" w:rsidR="00112F9F" w:rsidRPr="00112F9F" w:rsidRDefault="00112F9F" w:rsidP="00112F9F">
      <w:pPr>
        <w:bidi/>
        <w:jc w:val="both"/>
        <w:rPr>
          <w:rFonts w:cs="David" w:hint="cs"/>
          <w:rtl/>
        </w:rPr>
      </w:pPr>
      <w:r w:rsidRPr="00112F9F">
        <w:rPr>
          <w:rFonts w:cs="David" w:hint="cs"/>
          <w:rtl/>
        </w:rPr>
        <w:tab/>
        <w:t xml:space="preserve">"ועדת הכנסת לא תקבע כאמור בסעיף קטן (א)" </w:t>
      </w:r>
      <w:r w:rsidRPr="00112F9F">
        <w:rPr>
          <w:rFonts w:cs="David"/>
          <w:rtl/>
        </w:rPr>
        <w:t>–</w:t>
      </w:r>
      <w:r w:rsidRPr="00112F9F">
        <w:rPr>
          <w:rFonts w:cs="David" w:hint="cs"/>
          <w:rtl/>
        </w:rPr>
        <w:t xml:space="preserve"> כלומר, שלא יהיה מועמד </w:t>
      </w:r>
      <w:r w:rsidRPr="00112F9F">
        <w:rPr>
          <w:rFonts w:cs="David"/>
          <w:rtl/>
        </w:rPr>
        <w:t>–</w:t>
      </w:r>
      <w:r w:rsidRPr="00112F9F">
        <w:rPr>
          <w:rFonts w:cs="David" w:hint="cs"/>
          <w:rtl/>
        </w:rPr>
        <w:t xml:space="preserve"> "אלא לאחר שנתנה לחבר הכנסת הזדמנות להשמיע את דברו. הליכי הדיון בוועדת הכנסת יסתיימו בתוך שבוע". כך כתוב היום. בעיקר לגבי יו"ר כנסת זה רלוונטי, שלא יהיה אדם תלוי ועומד. אני מקווה שפרק הזמן הזה יהיה משהו שאפשר לעמוד בו. </w:t>
      </w:r>
    </w:p>
    <w:p w14:paraId="0F90E6DD" w14:textId="77777777" w:rsidR="00112F9F" w:rsidRPr="00112F9F" w:rsidRDefault="00112F9F" w:rsidP="00112F9F">
      <w:pPr>
        <w:bidi/>
        <w:jc w:val="both"/>
        <w:rPr>
          <w:rFonts w:cs="David" w:hint="cs"/>
          <w:rtl/>
        </w:rPr>
      </w:pPr>
    </w:p>
    <w:p w14:paraId="44F558B8" w14:textId="77777777" w:rsidR="00112F9F" w:rsidRPr="00112F9F" w:rsidRDefault="00112F9F" w:rsidP="00112F9F">
      <w:pPr>
        <w:bidi/>
        <w:jc w:val="both"/>
        <w:rPr>
          <w:rFonts w:cs="David" w:hint="cs"/>
          <w:rtl/>
        </w:rPr>
      </w:pPr>
      <w:r w:rsidRPr="00112F9F">
        <w:rPr>
          <w:rFonts w:cs="David" w:hint="cs"/>
          <w:rtl/>
        </w:rPr>
        <w:tab/>
        <w:t>אני ציינתי פה בצד שלא הכללתי את נוסח של סעיף קטן (ה). היום כתוב: "על הדיון בוועדה יחולו הוראות סעיף 101(א)".</w:t>
      </w:r>
    </w:p>
    <w:p w14:paraId="135959AC" w14:textId="77777777" w:rsidR="00112F9F" w:rsidRPr="00112F9F" w:rsidRDefault="00112F9F" w:rsidP="00112F9F">
      <w:pPr>
        <w:bidi/>
        <w:jc w:val="both"/>
        <w:rPr>
          <w:rFonts w:cs="David" w:hint="cs"/>
          <w:rtl/>
        </w:rPr>
      </w:pPr>
    </w:p>
    <w:p w14:paraId="65D1D241"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D7BFF59" w14:textId="77777777" w:rsidR="00112F9F" w:rsidRPr="00112F9F" w:rsidRDefault="00112F9F" w:rsidP="00112F9F">
      <w:pPr>
        <w:bidi/>
        <w:jc w:val="both"/>
        <w:rPr>
          <w:rFonts w:cs="David" w:hint="cs"/>
          <w:u w:val="single"/>
          <w:rtl/>
        </w:rPr>
      </w:pPr>
    </w:p>
    <w:p w14:paraId="58FFDD36" w14:textId="77777777" w:rsidR="00112F9F" w:rsidRPr="00112F9F" w:rsidRDefault="00112F9F" w:rsidP="00112F9F">
      <w:pPr>
        <w:bidi/>
        <w:jc w:val="both"/>
        <w:rPr>
          <w:rFonts w:cs="David" w:hint="cs"/>
          <w:rtl/>
        </w:rPr>
      </w:pPr>
      <w:r w:rsidRPr="00112F9F">
        <w:rPr>
          <w:rFonts w:cs="David" w:hint="cs"/>
          <w:rtl/>
        </w:rPr>
        <w:tab/>
        <w:t>כמו של הסרת חסינות?</w:t>
      </w:r>
    </w:p>
    <w:p w14:paraId="6AD63F53" w14:textId="77777777" w:rsidR="00112F9F" w:rsidRPr="00112F9F" w:rsidRDefault="00112F9F" w:rsidP="00112F9F">
      <w:pPr>
        <w:bidi/>
        <w:jc w:val="both"/>
        <w:rPr>
          <w:rFonts w:cs="David" w:hint="cs"/>
          <w:rtl/>
        </w:rPr>
      </w:pPr>
    </w:p>
    <w:p w14:paraId="384843C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75CB6B4" w14:textId="77777777" w:rsidR="00112F9F" w:rsidRPr="00112F9F" w:rsidRDefault="00112F9F" w:rsidP="00112F9F">
      <w:pPr>
        <w:bidi/>
        <w:jc w:val="both"/>
        <w:rPr>
          <w:rFonts w:cs="David" w:hint="cs"/>
          <w:rtl/>
        </w:rPr>
      </w:pPr>
    </w:p>
    <w:p w14:paraId="4ADA04EF" w14:textId="77777777" w:rsidR="00112F9F" w:rsidRPr="00112F9F" w:rsidRDefault="00112F9F" w:rsidP="00112F9F">
      <w:pPr>
        <w:bidi/>
        <w:jc w:val="both"/>
        <w:rPr>
          <w:rFonts w:cs="David" w:hint="cs"/>
          <w:rtl/>
        </w:rPr>
      </w:pPr>
      <w:r w:rsidRPr="00112F9F">
        <w:rPr>
          <w:rFonts w:cs="David" w:hint="cs"/>
          <w:rtl/>
        </w:rPr>
        <w:tab/>
        <w:t>בדיוק.</w:t>
      </w:r>
    </w:p>
    <w:p w14:paraId="28FC3418" w14:textId="77777777" w:rsidR="00112F9F" w:rsidRPr="00112F9F" w:rsidRDefault="00112F9F" w:rsidP="00112F9F">
      <w:pPr>
        <w:bidi/>
        <w:jc w:val="both"/>
        <w:rPr>
          <w:rFonts w:cs="David" w:hint="cs"/>
          <w:rtl/>
        </w:rPr>
      </w:pPr>
    </w:p>
    <w:p w14:paraId="6E674C71" w14:textId="77777777" w:rsidR="00112F9F" w:rsidRPr="00112F9F" w:rsidRDefault="00112F9F" w:rsidP="00112F9F">
      <w:pPr>
        <w:keepLines/>
        <w:bidi/>
        <w:jc w:val="both"/>
        <w:rPr>
          <w:rFonts w:cs="David" w:hint="cs"/>
          <w:u w:val="single"/>
          <w:rtl/>
        </w:rPr>
      </w:pPr>
      <w:r w:rsidRPr="00112F9F">
        <w:rPr>
          <w:rFonts w:cs="David" w:hint="cs"/>
          <w:u w:val="single"/>
          <w:rtl/>
        </w:rPr>
        <w:t>זבולון אורלב:</w:t>
      </w:r>
    </w:p>
    <w:p w14:paraId="0BEC6F15" w14:textId="77777777" w:rsidR="00112F9F" w:rsidRPr="00112F9F" w:rsidRDefault="00112F9F" w:rsidP="00112F9F">
      <w:pPr>
        <w:keepLines/>
        <w:bidi/>
        <w:jc w:val="both"/>
        <w:rPr>
          <w:rFonts w:cs="David" w:hint="cs"/>
          <w:rtl/>
        </w:rPr>
      </w:pPr>
    </w:p>
    <w:p w14:paraId="086E3EFE" w14:textId="77777777" w:rsidR="00112F9F" w:rsidRPr="00112F9F" w:rsidRDefault="00112F9F" w:rsidP="00112F9F">
      <w:pPr>
        <w:keepLines/>
        <w:bidi/>
        <w:jc w:val="both"/>
        <w:rPr>
          <w:rFonts w:cs="David" w:hint="cs"/>
          <w:rtl/>
        </w:rPr>
      </w:pPr>
      <w:r w:rsidRPr="00112F9F">
        <w:rPr>
          <w:rFonts w:cs="David" w:hint="cs"/>
          <w:rtl/>
        </w:rPr>
        <w:tab/>
        <w:t>למה את לא מכלילה?</w:t>
      </w:r>
    </w:p>
    <w:p w14:paraId="087338E5" w14:textId="77777777" w:rsidR="00112F9F" w:rsidRPr="00112F9F" w:rsidRDefault="00112F9F" w:rsidP="00112F9F">
      <w:pPr>
        <w:bidi/>
        <w:jc w:val="both"/>
        <w:rPr>
          <w:rFonts w:cs="David" w:hint="cs"/>
          <w:rtl/>
        </w:rPr>
      </w:pPr>
    </w:p>
    <w:p w14:paraId="475A598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0292339" w14:textId="77777777" w:rsidR="00112F9F" w:rsidRPr="00112F9F" w:rsidRDefault="00112F9F" w:rsidP="00112F9F">
      <w:pPr>
        <w:bidi/>
        <w:jc w:val="both"/>
        <w:rPr>
          <w:rFonts w:cs="David" w:hint="cs"/>
          <w:rtl/>
        </w:rPr>
      </w:pPr>
    </w:p>
    <w:p w14:paraId="75392EBA" w14:textId="77777777" w:rsidR="00112F9F" w:rsidRPr="00112F9F" w:rsidRDefault="00112F9F" w:rsidP="00112F9F">
      <w:pPr>
        <w:bidi/>
        <w:jc w:val="both"/>
        <w:rPr>
          <w:rFonts w:cs="David" w:hint="cs"/>
          <w:rtl/>
        </w:rPr>
      </w:pPr>
      <w:r w:rsidRPr="00112F9F">
        <w:rPr>
          <w:rFonts w:cs="David" w:hint="cs"/>
          <w:rtl/>
        </w:rPr>
        <w:tab/>
        <w:t>כי זה כתוב ב-101. יש לנו סעיף שאומר סדרי דיון בכל המקרים האלה שדנים לגופו של - - -</w:t>
      </w:r>
    </w:p>
    <w:p w14:paraId="2DC27A80" w14:textId="77777777" w:rsidR="00112F9F" w:rsidRPr="00112F9F" w:rsidRDefault="00112F9F" w:rsidP="00112F9F">
      <w:pPr>
        <w:bidi/>
        <w:jc w:val="both"/>
        <w:rPr>
          <w:rFonts w:cs="David" w:hint="cs"/>
          <w:rtl/>
        </w:rPr>
      </w:pPr>
    </w:p>
    <w:p w14:paraId="18E24DC1"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CCDA301" w14:textId="77777777" w:rsidR="00112F9F" w:rsidRPr="00112F9F" w:rsidRDefault="00112F9F" w:rsidP="00112F9F">
      <w:pPr>
        <w:bidi/>
        <w:jc w:val="both"/>
        <w:rPr>
          <w:rFonts w:cs="David" w:hint="cs"/>
          <w:rtl/>
        </w:rPr>
      </w:pPr>
    </w:p>
    <w:p w14:paraId="37F3388D" w14:textId="77777777" w:rsidR="00112F9F" w:rsidRPr="00112F9F" w:rsidRDefault="00112F9F" w:rsidP="00112F9F">
      <w:pPr>
        <w:bidi/>
        <w:jc w:val="both"/>
        <w:rPr>
          <w:rFonts w:cs="David" w:hint="cs"/>
          <w:rtl/>
        </w:rPr>
      </w:pPr>
      <w:r w:rsidRPr="00112F9F">
        <w:rPr>
          <w:rFonts w:cs="David" w:hint="cs"/>
          <w:rtl/>
        </w:rPr>
        <w:tab/>
        <w:t>למה את לא רוצה להחיל את זה?</w:t>
      </w:r>
    </w:p>
    <w:p w14:paraId="08CD553D" w14:textId="77777777" w:rsidR="00112F9F" w:rsidRPr="00112F9F" w:rsidRDefault="00112F9F" w:rsidP="00112F9F">
      <w:pPr>
        <w:bidi/>
        <w:jc w:val="both"/>
        <w:rPr>
          <w:rFonts w:cs="David" w:hint="cs"/>
          <w:rtl/>
        </w:rPr>
      </w:pPr>
    </w:p>
    <w:p w14:paraId="484BBAB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C479345" w14:textId="77777777" w:rsidR="00112F9F" w:rsidRPr="00112F9F" w:rsidRDefault="00112F9F" w:rsidP="00112F9F">
      <w:pPr>
        <w:bidi/>
        <w:jc w:val="both"/>
        <w:rPr>
          <w:rFonts w:cs="David" w:hint="cs"/>
          <w:rtl/>
        </w:rPr>
      </w:pPr>
    </w:p>
    <w:p w14:paraId="00E970CC" w14:textId="77777777" w:rsidR="00112F9F" w:rsidRPr="00112F9F" w:rsidRDefault="00112F9F" w:rsidP="00112F9F">
      <w:pPr>
        <w:bidi/>
        <w:jc w:val="both"/>
        <w:rPr>
          <w:rFonts w:cs="David" w:hint="cs"/>
          <w:rtl/>
        </w:rPr>
      </w:pPr>
      <w:r w:rsidRPr="00112F9F">
        <w:rPr>
          <w:rFonts w:cs="David" w:hint="cs"/>
          <w:rtl/>
        </w:rPr>
        <w:tab/>
        <w:t>כי כתוב ב-101, זה פשוט חזרה. כי ב-101(א) כתוב: סדרי דיון אלה יחולו בעת שוועדת הכנסת דנה בבקשות לקביעת חסינות, או נטילת חסינות או זכות מחבר כנסת, או בהטלת סייגים על יכולתו למלא תפקידים מסוימים בכנסת. לא צריך להגיד את זה גם פה. זה ברור שבמקרים כאלה - - -</w:t>
      </w:r>
    </w:p>
    <w:p w14:paraId="1698F477" w14:textId="77777777" w:rsidR="00112F9F" w:rsidRPr="00112F9F" w:rsidRDefault="00112F9F" w:rsidP="00112F9F">
      <w:pPr>
        <w:bidi/>
        <w:jc w:val="both"/>
        <w:rPr>
          <w:rFonts w:cs="David" w:hint="cs"/>
          <w:rtl/>
        </w:rPr>
      </w:pPr>
    </w:p>
    <w:p w14:paraId="04E72F1C"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406F4CA" w14:textId="77777777" w:rsidR="00112F9F" w:rsidRPr="00112F9F" w:rsidRDefault="00112F9F" w:rsidP="00112F9F">
      <w:pPr>
        <w:bidi/>
        <w:jc w:val="both"/>
        <w:rPr>
          <w:rFonts w:cs="David" w:hint="cs"/>
          <w:rtl/>
        </w:rPr>
      </w:pPr>
    </w:p>
    <w:p w14:paraId="09E9C0A4" w14:textId="77777777" w:rsidR="00112F9F" w:rsidRPr="00112F9F" w:rsidRDefault="00112F9F" w:rsidP="00112F9F">
      <w:pPr>
        <w:bidi/>
        <w:jc w:val="both"/>
        <w:rPr>
          <w:rFonts w:cs="David" w:hint="cs"/>
          <w:rtl/>
        </w:rPr>
      </w:pPr>
      <w:r w:rsidRPr="00112F9F">
        <w:rPr>
          <w:rFonts w:cs="David" w:hint="cs"/>
          <w:rtl/>
        </w:rPr>
        <w:tab/>
        <w:t xml:space="preserve">מי שיקרא פה, ישכח שזה כתוב שם. </w:t>
      </w:r>
    </w:p>
    <w:p w14:paraId="679007D7" w14:textId="77777777" w:rsidR="00112F9F" w:rsidRPr="00112F9F" w:rsidRDefault="00112F9F" w:rsidP="00112F9F">
      <w:pPr>
        <w:bidi/>
        <w:jc w:val="both"/>
        <w:rPr>
          <w:rFonts w:cs="David" w:hint="cs"/>
          <w:rtl/>
        </w:rPr>
      </w:pPr>
    </w:p>
    <w:p w14:paraId="1B89A46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A74C4C2" w14:textId="77777777" w:rsidR="00112F9F" w:rsidRPr="00112F9F" w:rsidRDefault="00112F9F" w:rsidP="00112F9F">
      <w:pPr>
        <w:bidi/>
        <w:jc w:val="both"/>
        <w:rPr>
          <w:rFonts w:cs="David" w:hint="cs"/>
          <w:rtl/>
        </w:rPr>
      </w:pPr>
    </w:p>
    <w:p w14:paraId="3CAD08F0" w14:textId="77777777" w:rsidR="00112F9F" w:rsidRPr="00112F9F" w:rsidRDefault="00112F9F" w:rsidP="00112F9F">
      <w:pPr>
        <w:bidi/>
        <w:jc w:val="both"/>
        <w:rPr>
          <w:rFonts w:cs="David" w:hint="cs"/>
          <w:rtl/>
        </w:rPr>
      </w:pPr>
      <w:r w:rsidRPr="00112F9F">
        <w:rPr>
          <w:rFonts w:cs="David" w:hint="cs"/>
          <w:rtl/>
        </w:rPr>
        <w:tab/>
        <w:t>אז בשביל זה אנחנו.</w:t>
      </w:r>
    </w:p>
    <w:p w14:paraId="553CBD72" w14:textId="77777777" w:rsidR="00112F9F" w:rsidRPr="00112F9F" w:rsidRDefault="00112F9F" w:rsidP="00112F9F">
      <w:pPr>
        <w:bidi/>
        <w:jc w:val="both"/>
        <w:rPr>
          <w:rFonts w:cs="David" w:hint="cs"/>
          <w:u w:val="single"/>
          <w:rtl/>
        </w:rPr>
      </w:pPr>
    </w:p>
    <w:p w14:paraId="163CAB96"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308F65EC" w14:textId="77777777" w:rsidR="00112F9F" w:rsidRPr="00112F9F" w:rsidRDefault="00112F9F" w:rsidP="00112F9F">
      <w:pPr>
        <w:bidi/>
        <w:jc w:val="both"/>
        <w:rPr>
          <w:rFonts w:cs="David" w:hint="cs"/>
          <w:rtl/>
        </w:rPr>
      </w:pPr>
    </w:p>
    <w:p w14:paraId="0845CCB4" w14:textId="77777777" w:rsidR="00112F9F" w:rsidRPr="00112F9F" w:rsidRDefault="00112F9F" w:rsidP="00112F9F">
      <w:pPr>
        <w:bidi/>
        <w:jc w:val="both"/>
        <w:rPr>
          <w:rFonts w:cs="David" w:hint="cs"/>
          <w:rtl/>
        </w:rPr>
      </w:pPr>
      <w:r w:rsidRPr="00112F9F">
        <w:rPr>
          <w:rFonts w:cs="David" w:hint="cs"/>
          <w:rtl/>
        </w:rPr>
        <w:tab/>
        <w:t xml:space="preserve">בשביל זה יש ארבל. </w:t>
      </w:r>
    </w:p>
    <w:p w14:paraId="78CAD12E" w14:textId="77777777" w:rsidR="00112F9F" w:rsidRPr="00112F9F" w:rsidRDefault="00112F9F" w:rsidP="00112F9F">
      <w:pPr>
        <w:bidi/>
        <w:jc w:val="both"/>
        <w:rPr>
          <w:rFonts w:cs="David" w:hint="cs"/>
          <w:rtl/>
        </w:rPr>
      </w:pPr>
    </w:p>
    <w:p w14:paraId="17C7CFF8"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782131D" w14:textId="77777777" w:rsidR="00112F9F" w:rsidRPr="00112F9F" w:rsidRDefault="00112F9F" w:rsidP="00112F9F">
      <w:pPr>
        <w:bidi/>
        <w:jc w:val="both"/>
        <w:rPr>
          <w:rFonts w:cs="David" w:hint="cs"/>
          <w:rtl/>
        </w:rPr>
      </w:pPr>
    </w:p>
    <w:p w14:paraId="04243E51" w14:textId="77777777" w:rsidR="00112F9F" w:rsidRPr="00112F9F" w:rsidRDefault="00112F9F" w:rsidP="00112F9F">
      <w:pPr>
        <w:bidi/>
        <w:jc w:val="both"/>
        <w:rPr>
          <w:rFonts w:cs="David" w:hint="cs"/>
          <w:rtl/>
        </w:rPr>
      </w:pPr>
      <w:r w:rsidRPr="00112F9F">
        <w:rPr>
          <w:rFonts w:cs="David" w:hint="cs"/>
          <w:rtl/>
        </w:rPr>
        <w:tab/>
        <w:t>אני לא מתווכח עם הגילדה.</w:t>
      </w:r>
    </w:p>
    <w:p w14:paraId="7D7769C9" w14:textId="77777777" w:rsidR="00112F9F" w:rsidRPr="00112F9F" w:rsidRDefault="00112F9F" w:rsidP="00112F9F">
      <w:pPr>
        <w:bidi/>
        <w:jc w:val="both"/>
        <w:rPr>
          <w:rFonts w:cs="David" w:hint="cs"/>
          <w:rtl/>
        </w:rPr>
      </w:pPr>
    </w:p>
    <w:p w14:paraId="69224558"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2CB2E96" w14:textId="77777777" w:rsidR="00112F9F" w:rsidRPr="00112F9F" w:rsidRDefault="00112F9F" w:rsidP="00112F9F">
      <w:pPr>
        <w:bidi/>
        <w:jc w:val="both"/>
        <w:rPr>
          <w:rFonts w:cs="David" w:hint="cs"/>
          <w:rtl/>
        </w:rPr>
      </w:pPr>
    </w:p>
    <w:p w14:paraId="27C726BB" w14:textId="77777777" w:rsidR="00112F9F" w:rsidRPr="00112F9F" w:rsidRDefault="00112F9F" w:rsidP="00112F9F">
      <w:pPr>
        <w:bidi/>
        <w:jc w:val="both"/>
        <w:rPr>
          <w:rFonts w:cs="David" w:hint="cs"/>
          <w:rtl/>
        </w:rPr>
      </w:pPr>
      <w:r w:rsidRPr="00112F9F">
        <w:rPr>
          <w:rFonts w:cs="David" w:hint="cs"/>
          <w:rtl/>
        </w:rPr>
        <w:tab/>
        <w:t>זה יהיה היתרון של מי שיבוא פה לישיבות.</w:t>
      </w:r>
    </w:p>
    <w:p w14:paraId="1E259F8A" w14:textId="77777777" w:rsidR="00112F9F" w:rsidRPr="00112F9F" w:rsidRDefault="00112F9F" w:rsidP="00112F9F">
      <w:pPr>
        <w:bidi/>
        <w:jc w:val="both"/>
        <w:rPr>
          <w:rFonts w:cs="David" w:hint="cs"/>
          <w:rtl/>
        </w:rPr>
      </w:pPr>
    </w:p>
    <w:p w14:paraId="24662F2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F2C941B" w14:textId="77777777" w:rsidR="00112F9F" w:rsidRPr="00112F9F" w:rsidRDefault="00112F9F" w:rsidP="00112F9F">
      <w:pPr>
        <w:bidi/>
        <w:jc w:val="both"/>
        <w:rPr>
          <w:rFonts w:cs="David" w:hint="cs"/>
          <w:rtl/>
        </w:rPr>
      </w:pPr>
      <w:r w:rsidRPr="00112F9F">
        <w:rPr>
          <w:rFonts w:cs="David" w:hint="cs"/>
          <w:rtl/>
        </w:rPr>
        <w:tab/>
      </w:r>
    </w:p>
    <w:p w14:paraId="6C3AC9F0" w14:textId="77777777" w:rsidR="00112F9F" w:rsidRPr="00112F9F" w:rsidRDefault="00112F9F" w:rsidP="00112F9F">
      <w:pPr>
        <w:bidi/>
        <w:jc w:val="both"/>
        <w:rPr>
          <w:rFonts w:cs="David" w:hint="cs"/>
          <w:rtl/>
        </w:rPr>
      </w:pPr>
      <w:r w:rsidRPr="00112F9F">
        <w:rPr>
          <w:rFonts w:cs="David" w:hint="cs"/>
          <w:rtl/>
        </w:rPr>
        <w:tab/>
        <w:t>אני רק מורה, אני לא עורך דין. במערך שיעור רגיל אי אפשר היה לעשות את הדבר הזה.</w:t>
      </w:r>
    </w:p>
    <w:p w14:paraId="2661FF64" w14:textId="77777777" w:rsidR="00112F9F" w:rsidRPr="00112F9F" w:rsidRDefault="00112F9F" w:rsidP="00112F9F">
      <w:pPr>
        <w:bidi/>
        <w:jc w:val="both"/>
        <w:rPr>
          <w:rFonts w:cs="David" w:hint="cs"/>
          <w:u w:val="single"/>
          <w:rtl/>
        </w:rPr>
      </w:pPr>
    </w:p>
    <w:p w14:paraId="188F54E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DB8F6E3" w14:textId="77777777" w:rsidR="00112F9F" w:rsidRPr="00112F9F" w:rsidRDefault="00112F9F" w:rsidP="00112F9F">
      <w:pPr>
        <w:bidi/>
        <w:jc w:val="both"/>
        <w:rPr>
          <w:rFonts w:cs="David" w:hint="cs"/>
          <w:rtl/>
        </w:rPr>
      </w:pPr>
    </w:p>
    <w:p w14:paraId="4BE43B8E" w14:textId="77777777" w:rsidR="00112F9F" w:rsidRPr="00112F9F" w:rsidRDefault="00112F9F" w:rsidP="00112F9F">
      <w:pPr>
        <w:bidi/>
        <w:jc w:val="both"/>
        <w:rPr>
          <w:rFonts w:cs="David" w:hint="cs"/>
          <w:rtl/>
        </w:rPr>
      </w:pPr>
      <w:r w:rsidRPr="00112F9F">
        <w:rPr>
          <w:rFonts w:cs="David" w:hint="cs"/>
          <w:rtl/>
        </w:rPr>
        <w:tab/>
        <w:t>(ג) זהה למה שקיים גם היום ב-1א(ט): "חבר הכנסת רשאי לבקש כי הדיון בעניינו יתקיים בוועדת האתיקה, אם הוקמה..."</w:t>
      </w:r>
    </w:p>
    <w:p w14:paraId="0DCD8F4E" w14:textId="77777777" w:rsidR="00112F9F" w:rsidRPr="00112F9F" w:rsidRDefault="00112F9F" w:rsidP="00112F9F">
      <w:pPr>
        <w:bidi/>
        <w:jc w:val="both"/>
        <w:rPr>
          <w:rFonts w:cs="David" w:hint="cs"/>
          <w:rtl/>
        </w:rPr>
      </w:pPr>
    </w:p>
    <w:p w14:paraId="21FF5936"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C0E3718" w14:textId="77777777" w:rsidR="00112F9F" w:rsidRPr="00112F9F" w:rsidRDefault="00112F9F" w:rsidP="00112F9F">
      <w:pPr>
        <w:bidi/>
        <w:jc w:val="both"/>
        <w:rPr>
          <w:rFonts w:cs="David" w:hint="cs"/>
          <w:rtl/>
        </w:rPr>
      </w:pPr>
    </w:p>
    <w:p w14:paraId="286482B0" w14:textId="77777777" w:rsidR="00112F9F" w:rsidRPr="00112F9F" w:rsidRDefault="00112F9F" w:rsidP="00112F9F">
      <w:pPr>
        <w:bidi/>
        <w:jc w:val="both"/>
        <w:rPr>
          <w:rFonts w:cs="David" w:hint="cs"/>
          <w:rtl/>
        </w:rPr>
      </w:pPr>
      <w:r w:rsidRPr="00112F9F">
        <w:rPr>
          <w:rFonts w:cs="David" w:hint="cs"/>
          <w:rtl/>
        </w:rPr>
        <w:tab/>
        <w:t>האם במקום ועדת הכנסת?</w:t>
      </w:r>
    </w:p>
    <w:p w14:paraId="32F67427" w14:textId="77777777" w:rsidR="00112F9F" w:rsidRPr="00112F9F" w:rsidRDefault="00112F9F" w:rsidP="00112F9F">
      <w:pPr>
        <w:bidi/>
        <w:jc w:val="both"/>
        <w:rPr>
          <w:rFonts w:cs="David" w:hint="cs"/>
          <w:rtl/>
        </w:rPr>
      </w:pPr>
    </w:p>
    <w:p w14:paraId="33D2CA52"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8A87093" w14:textId="77777777" w:rsidR="00112F9F" w:rsidRPr="00112F9F" w:rsidRDefault="00112F9F" w:rsidP="00112F9F">
      <w:pPr>
        <w:bidi/>
        <w:jc w:val="both"/>
        <w:rPr>
          <w:rFonts w:cs="David" w:hint="cs"/>
          <w:rtl/>
        </w:rPr>
      </w:pPr>
    </w:p>
    <w:p w14:paraId="30F38780" w14:textId="77777777" w:rsidR="00112F9F" w:rsidRPr="00112F9F" w:rsidRDefault="00112F9F" w:rsidP="00112F9F">
      <w:pPr>
        <w:bidi/>
        <w:jc w:val="both"/>
        <w:rPr>
          <w:rFonts w:cs="David" w:hint="cs"/>
          <w:rtl/>
        </w:rPr>
      </w:pPr>
      <w:r w:rsidRPr="00112F9F">
        <w:rPr>
          <w:rFonts w:cs="David" w:hint="cs"/>
          <w:rtl/>
        </w:rPr>
        <w:tab/>
        <w:t xml:space="preserve">כן. </w:t>
      </w:r>
    </w:p>
    <w:p w14:paraId="09A21A03" w14:textId="77777777" w:rsidR="00112F9F" w:rsidRPr="00112F9F" w:rsidRDefault="00112F9F" w:rsidP="00112F9F">
      <w:pPr>
        <w:bidi/>
        <w:jc w:val="both"/>
        <w:rPr>
          <w:rFonts w:cs="David" w:hint="cs"/>
          <w:rtl/>
        </w:rPr>
      </w:pPr>
    </w:p>
    <w:p w14:paraId="2ACC96C5"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5C0C775" w14:textId="77777777" w:rsidR="00112F9F" w:rsidRPr="00112F9F" w:rsidRDefault="00112F9F" w:rsidP="00112F9F">
      <w:pPr>
        <w:bidi/>
        <w:jc w:val="both"/>
        <w:rPr>
          <w:rFonts w:cs="David" w:hint="cs"/>
          <w:rtl/>
        </w:rPr>
      </w:pPr>
    </w:p>
    <w:p w14:paraId="4FB07658" w14:textId="77777777" w:rsidR="00112F9F" w:rsidRPr="00112F9F" w:rsidRDefault="00112F9F" w:rsidP="00112F9F">
      <w:pPr>
        <w:bidi/>
        <w:jc w:val="both"/>
        <w:rPr>
          <w:rFonts w:cs="David" w:hint="cs"/>
          <w:rtl/>
        </w:rPr>
      </w:pPr>
      <w:r w:rsidRPr="00112F9F">
        <w:rPr>
          <w:rFonts w:cs="David" w:hint="cs"/>
          <w:rtl/>
        </w:rPr>
        <w:tab/>
        <w:t>זה קיים גם היום.</w:t>
      </w:r>
    </w:p>
    <w:p w14:paraId="3FB8F991" w14:textId="77777777" w:rsidR="00112F9F" w:rsidRPr="00112F9F" w:rsidRDefault="00112F9F" w:rsidP="00112F9F">
      <w:pPr>
        <w:bidi/>
        <w:jc w:val="both"/>
        <w:rPr>
          <w:rFonts w:cs="David" w:hint="cs"/>
          <w:rtl/>
        </w:rPr>
      </w:pPr>
    </w:p>
    <w:p w14:paraId="364B033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6C7697C" w14:textId="77777777" w:rsidR="00112F9F" w:rsidRPr="00112F9F" w:rsidRDefault="00112F9F" w:rsidP="00112F9F">
      <w:pPr>
        <w:bidi/>
        <w:jc w:val="both"/>
        <w:rPr>
          <w:rFonts w:cs="David" w:hint="cs"/>
          <w:rtl/>
        </w:rPr>
      </w:pPr>
    </w:p>
    <w:p w14:paraId="5B26BAB3" w14:textId="77777777" w:rsidR="00112F9F" w:rsidRPr="00112F9F" w:rsidRDefault="00112F9F" w:rsidP="00112F9F">
      <w:pPr>
        <w:bidi/>
        <w:jc w:val="both"/>
        <w:rPr>
          <w:rFonts w:cs="David" w:hint="cs"/>
          <w:rtl/>
        </w:rPr>
      </w:pPr>
      <w:r w:rsidRPr="00112F9F">
        <w:rPr>
          <w:rFonts w:cs="David" w:hint="cs"/>
          <w:rtl/>
        </w:rPr>
        <w:tab/>
        <w:t>"...ביקש חבר הכנסת כאמור, יחלו על הדיון הכללים הנהוגים בוועדת האתיקה..."</w:t>
      </w:r>
    </w:p>
    <w:p w14:paraId="77D53A38" w14:textId="77777777" w:rsidR="00112F9F" w:rsidRPr="00112F9F" w:rsidRDefault="00112F9F" w:rsidP="00112F9F">
      <w:pPr>
        <w:bidi/>
        <w:jc w:val="both"/>
        <w:rPr>
          <w:rFonts w:cs="David" w:hint="cs"/>
          <w:rtl/>
        </w:rPr>
      </w:pPr>
    </w:p>
    <w:p w14:paraId="4A27645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644129F5" w14:textId="77777777" w:rsidR="00112F9F" w:rsidRPr="00112F9F" w:rsidRDefault="00112F9F" w:rsidP="00112F9F">
      <w:pPr>
        <w:bidi/>
        <w:jc w:val="both"/>
        <w:rPr>
          <w:rFonts w:cs="David" w:hint="cs"/>
          <w:rtl/>
        </w:rPr>
      </w:pPr>
    </w:p>
    <w:p w14:paraId="32F3795E" w14:textId="77777777" w:rsidR="00112F9F" w:rsidRPr="00112F9F" w:rsidRDefault="00112F9F" w:rsidP="00112F9F">
      <w:pPr>
        <w:bidi/>
        <w:jc w:val="both"/>
        <w:rPr>
          <w:rFonts w:cs="David" w:hint="cs"/>
          <w:rtl/>
        </w:rPr>
      </w:pPr>
      <w:r w:rsidRPr="00112F9F">
        <w:rPr>
          <w:rFonts w:cs="David" w:hint="cs"/>
          <w:rtl/>
        </w:rPr>
        <w:tab/>
        <w:t>אגב, למה זה? מה הרציונאל שעומד מאחורי זה?</w:t>
      </w:r>
    </w:p>
    <w:p w14:paraId="4183CB10" w14:textId="77777777" w:rsidR="00112F9F" w:rsidRPr="00112F9F" w:rsidRDefault="00112F9F" w:rsidP="00112F9F">
      <w:pPr>
        <w:bidi/>
        <w:jc w:val="both"/>
        <w:rPr>
          <w:rFonts w:cs="David" w:hint="cs"/>
          <w:rtl/>
        </w:rPr>
      </w:pPr>
    </w:p>
    <w:p w14:paraId="7811FC5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50A0259" w14:textId="77777777" w:rsidR="00112F9F" w:rsidRPr="00112F9F" w:rsidRDefault="00112F9F" w:rsidP="00112F9F">
      <w:pPr>
        <w:bidi/>
        <w:jc w:val="both"/>
        <w:rPr>
          <w:rFonts w:cs="David" w:hint="cs"/>
          <w:rtl/>
        </w:rPr>
      </w:pPr>
      <w:r w:rsidRPr="00112F9F">
        <w:rPr>
          <w:rFonts w:cs="David" w:hint="cs"/>
          <w:rtl/>
        </w:rPr>
        <w:tab/>
      </w:r>
    </w:p>
    <w:p w14:paraId="4C08F675" w14:textId="77777777" w:rsidR="00112F9F" w:rsidRPr="00112F9F" w:rsidRDefault="00112F9F" w:rsidP="00112F9F">
      <w:pPr>
        <w:bidi/>
        <w:jc w:val="both"/>
        <w:rPr>
          <w:rFonts w:cs="David" w:hint="cs"/>
          <w:rtl/>
        </w:rPr>
      </w:pPr>
      <w:r w:rsidRPr="00112F9F">
        <w:rPr>
          <w:rFonts w:cs="David" w:hint="cs"/>
          <w:rtl/>
        </w:rPr>
        <w:tab/>
        <w:t>היא סגורה.</w:t>
      </w:r>
    </w:p>
    <w:p w14:paraId="0EE3D673" w14:textId="77777777" w:rsidR="00112F9F" w:rsidRPr="00112F9F" w:rsidRDefault="00112F9F" w:rsidP="00112F9F">
      <w:pPr>
        <w:bidi/>
        <w:jc w:val="both"/>
        <w:rPr>
          <w:rFonts w:cs="David" w:hint="cs"/>
          <w:rtl/>
        </w:rPr>
      </w:pPr>
    </w:p>
    <w:p w14:paraId="55A6BB7D"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78738FB6" w14:textId="77777777" w:rsidR="00112F9F" w:rsidRPr="00112F9F" w:rsidRDefault="00112F9F" w:rsidP="00112F9F">
      <w:pPr>
        <w:bidi/>
        <w:jc w:val="both"/>
        <w:rPr>
          <w:rFonts w:cs="David" w:hint="cs"/>
          <w:rtl/>
        </w:rPr>
      </w:pPr>
    </w:p>
    <w:p w14:paraId="045D2924" w14:textId="77777777" w:rsidR="00112F9F" w:rsidRPr="00112F9F" w:rsidRDefault="00112F9F" w:rsidP="00112F9F">
      <w:pPr>
        <w:bidi/>
        <w:jc w:val="both"/>
        <w:rPr>
          <w:rFonts w:cs="David" w:hint="cs"/>
          <w:rtl/>
        </w:rPr>
      </w:pPr>
      <w:r w:rsidRPr="00112F9F">
        <w:rPr>
          <w:rFonts w:cs="David" w:hint="cs"/>
          <w:rtl/>
        </w:rPr>
        <w:tab/>
        <w:t>השאלה אם רוצים? אם אנחנו כבר יושבים על זה, אם זה - - -</w:t>
      </w:r>
    </w:p>
    <w:p w14:paraId="04FFEC79" w14:textId="77777777" w:rsidR="00112F9F" w:rsidRPr="00112F9F" w:rsidRDefault="00112F9F" w:rsidP="00112F9F">
      <w:pPr>
        <w:bidi/>
        <w:jc w:val="both"/>
        <w:rPr>
          <w:rFonts w:cs="David" w:hint="cs"/>
          <w:rtl/>
        </w:rPr>
      </w:pPr>
    </w:p>
    <w:p w14:paraId="691F9FBE"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D40284B" w14:textId="77777777" w:rsidR="00112F9F" w:rsidRPr="00112F9F" w:rsidRDefault="00112F9F" w:rsidP="00112F9F">
      <w:pPr>
        <w:bidi/>
        <w:jc w:val="both"/>
        <w:rPr>
          <w:rFonts w:cs="David" w:hint="cs"/>
          <w:rtl/>
        </w:rPr>
      </w:pPr>
    </w:p>
    <w:p w14:paraId="2156B125" w14:textId="77777777" w:rsidR="00112F9F" w:rsidRPr="00112F9F" w:rsidRDefault="00112F9F" w:rsidP="00112F9F">
      <w:pPr>
        <w:bidi/>
        <w:jc w:val="both"/>
        <w:rPr>
          <w:rFonts w:cs="David" w:hint="cs"/>
          <w:rtl/>
        </w:rPr>
      </w:pPr>
      <w:r w:rsidRPr="00112F9F">
        <w:rPr>
          <w:rFonts w:cs="David" w:hint="cs"/>
          <w:rtl/>
        </w:rPr>
        <w:tab/>
        <w:t xml:space="preserve">יריב, האם אתה רואה סיבה למה שהדיונים פה יהיו סגורים </w:t>
      </w:r>
      <w:r w:rsidRPr="00112F9F">
        <w:rPr>
          <w:rFonts w:cs="David"/>
          <w:rtl/>
        </w:rPr>
        <w:t>–</w:t>
      </w:r>
      <w:r w:rsidRPr="00112F9F">
        <w:rPr>
          <w:rFonts w:cs="David" w:hint="cs"/>
          <w:rtl/>
        </w:rPr>
        <w:t xml:space="preserve"> אדם שמועמד ליושב-ראש כנסת?</w:t>
      </w:r>
    </w:p>
    <w:p w14:paraId="15D6A180" w14:textId="77777777" w:rsidR="00112F9F" w:rsidRPr="00112F9F" w:rsidRDefault="00112F9F" w:rsidP="00112F9F">
      <w:pPr>
        <w:bidi/>
        <w:jc w:val="both"/>
        <w:rPr>
          <w:rFonts w:cs="David" w:hint="cs"/>
          <w:rtl/>
        </w:rPr>
      </w:pPr>
    </w:p>
    <w:p w14:paraId="65FE62CC"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B2107E5" w14:textId="77777777" w:rsidR="00112F9F" w:rsidRPr="00112F9F" w:rsidRDefault="00112F9F" w:rsidP="00112F9F">
      <w:pPr>
        <w:bidi/>
        <w:jc w:val="both"/>
        <w:rPr>
          <w:rFonts w:cs="David" w:hint="cs"/>
          <w:rtl/>
        </w:rPr>
      </w:pPr>
      <w:r w:rsidRPr="00112F9F">
        <w:rPr>
          <w:rFonts w:cs="David" w:hint="cs"/>
          <w:rtl/>
        </w:rPr>
        <w:tab/>
      </w:r>
    </w:p>
    <w:p w14:paraId="6D38C996" w14:textId="77777777" w:rsidR="00112F9F" w:rsidRPr="00112F9F" w:rsidRDefault="00112F9F" w:rsidP="00112F9F">
      <w:pPr>
        <w:bidi/>
        <w:jc w:val="both"/>
        <w:rPr>
          <w:rFonts w:cs="David" w:hint="cs"/>
          <w:rtl/>
        </w:rPr>
      </w:pPr>
      <w:r w:rsidRPr="00112F9F">
        <w:rPr>
          <w:rFonts w:cs="David" w:hint="cs"/>
          <w:rtl/>
        </w:rPr>
        <w:tab/>
        <w:t xml:space="preserve">לא, אני לא רואה סיבה. </w:t>
      </w:r>
    </w:p>
    <w:p w14:paraId="369A60D3" w14:textId="77777777" w:rsidR="00112F9F" w:rsidRPr="00112F9F" w:rsidRDefault="00112F9F" w:rsidP="00112F9F">
      <w:pPr>
        <w:bidi/>
        <w:jc w:val="both"/>
        <w:rPr>
          <w:rFonts w:cs="David" w:hint="cs"/>
          <w:rtl/>
        </w:rPr>
      </w:pPr>
    </w:p>
    <w:p w14:paraId="5B8156B1"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0BE7AE8D" w14:textId="77777777" w:rsidR="00112F9F" w:rsidRPr="00112F9F" w:rsidRDefault="00112F9F" w:rsidP="00112F9F">
      <w:pPr>
        <w:bidi/>
        <w:jc w:val="both"/>
        <w:rPr>
          <w:rFonts w:cs="David" w:hint="cs"/>
          <w:rtl/>
        </w:rPr>
      </w:pPr>
    </w:p>
    <w:p w14:paraId="5220206D" w14:textId="77777777" w:rsidR="00112F9F" w:rsidRPr="00112F9F" w:rsidRDefault="00112F9F" w:rsidP="00112F9F">
      <w:pPr>
        <w:bidi/>
        <w:jc w:val="both"/>
        <w:rPr>
          <w:rFonts w:cs="David" w:hint="cs"/>
          <w:rtl/>
        </w:rPr>
      </w:pPr>
      <w:r w:rsidRPr="00112F9F">
        <w:rPr>
          <w:rFonts w:cs="David" w:hint="cs"/>
          <w:rtl/>
        </w:rPr>
        <w:tab/>
        <w:t>צריך לזכור שבוועדת האתיקה יש בסך הכול ארבעה חברים על-פי חוק. בוועדת הכנסת יש ייצוג הרבה יותר גדול לכל הסיעות כמעט בכנסת.</w:t>
      </w:r>
    </w:p>
    <w:p w14:paraId="3588E132" w14:textId="77777777" w:rsidR="00112F9F" w:rsidRPr="00112F9F" w:rsidRDefault="00112F9F" w:rsidP="00112F9F">
      <w:pPr>
        <w:bidi/>
        <w:jc w:val="both"/>
        <w:rPr>
          <w:rFonts w:cs="David" w:hint="cs"/>
          <w:rtl/>
        </w:rPr>
      </w:pPr>
    </w:p>
    <w:p w14:paraId="5F340EB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6B2523E5" w14:textId="77777777" w:rsidR="00112F9F" w:rsidRPr="00112F9F" w:rsidRDefault="00112F9F" w:rsidP="00112F9F">
      <w:pPr>
        <w:bidi/>
        <w:jc w:val="both"/>
        <w:rPr>
          <w:rFonts w:cs="David" w:hint="cs"/>
          <w:rtl/>
        </w:rPr>
      </w:pPr>
    </w:p>
    <w:p w14:paraId="0ADF08D9" w14:textId="77777777" w:rsidR="00112F9F" w:rsidRPr="00112F9F" w:rsidRDefault="00112F9F" w:rsidP="00112F9F">
      <w:pPr>
        <w:bidi/>
        <w:jc w:val="both"/>
        <w:rPr>
          <w:rFonts w:cs="David" w:hint="cs"/>
          <w:rtl/>
        </w:rPr>
      </w:pPr>
      <w:r w:rsidRPr="00112F9F">
        <w:rPr>
          <w:rFonts w:cs="David" w:hint="cs"/>
          <w:rtl/>
        </w:rPr>
        <w:tab/>
        <w:t>נכון, לא רק זה, גם עניין פומביות הדיון. פה אדם מועמד להיות יושב-ראש כנסת.</w:t>
      </w:r>
    </w:p>
    <w:p w14:paraId="29631BAA" w14:textId="77777777" w:rsidR="00112F9F" w:rsidRPr="00112F9F" w:rsidRDefault="00112F9F" w:rsidP="00112F9F">
      <w:pPr>
        <w:bidi/>
        <w:jc w:val="both"/>
        <w:rPr>
          <w:rFonts w:cs="David" w:hint="cs"/>
          <w:u w:val="single"/>
          <w:rtl/>
        </w:rPr>
      </w:pPr>
    </w:p>
    <w:p w14:paraId="5A291063"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746698AD" w14:textId="77777777" w:rsidR="00112F9F" w:rsidRPr="00112F9F" w:rsidRDefault="00112F9F" w:rsidP="00112F9F">
      <w:pPr>
        <w:bidi/>
        <w:jc w:val="both"/>
        <w:rPr>
          <w:rFonts w:cs="David" w:hint="cs"/>
          <w:rtl/>
        </w:rPr>
      </w:pPr>
    </w:p>
    <w:p w14:paraId="1EFC2893" w14:textId="77777777" w:rsidR="00112F9F" w:rsidRPr="00112F9F" w:rsidRDefault="00112F9F" w:rsidP="00112F9F">
      <w:pPr>
        <w:bidi/>
        <w:jc w:val="both"/>
        <w:rPr>
          <w:rFonts w:cs="David" w:hint="cs"/>
          <w:rtl/>
        </w:rPr>
      </w:pPr>
      <w:r w:rsidRPr="00112F9F">
        <w:rPr>
          <w:rFonts w:cs="David" w:hint="cs"/>
          <w:rtl/>
        </w:rPr>
        <w:tab/>
        <w:t xml:space="preserve">פה כדאי לחשוב על זה. </w:t>
      </w:r>
    </w:p>
    <w:p w14:paraId="4AAD4F77" w14:textId="77777777" w:rsidR="00112F9F" w:rsidRPr="00112F9F" w:rsidRDefault="00112F9F" w:rsidP="00112F9F">
      <w:pPr>
        <w:bidi/>
        <w:jc w:val="both"/>
        <w:rPr>
          <w:rFonts w:cs="David" w:hint="cs"/>
          <w:rtl/>
        </w:rPr>
      </w:pPr>
    </w:p>
    <w:p w14:paraId="75CE6DAE"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0B52AA2B" w14:textId="77777777" w:rsidR="00112F9F" w:rsidRPr="00112F9F" w:rsidRDefault="00112F9F" w:rsidP="00112F9F">
      <w:pPr>
        <w:bidi/>
        <w:jc w:val="both"/>
        <w:rPr>
          <w:rFonts w:cs="David" w:hint="cs"/>
          <w:rtl/>
        </w:rPr>
      </w:pPr>
    </w:p>
    <w:p w14:paraId="7D56F422" w14:textId="77777777" w:rsidR="00112F9F" w:rsidRPr="00112F9F" w:rsidRDefault="00112F9F" w:rsidP="00112F9F">
      <w:pPr>
        <w:bidi/>
        <w:jc w:val="both"/>
        <w:rPr>
          <w:rFonts w:cs="David" w:hint="cs"/>
          <w:rtl/>
        </w:rPr>
      </w:pPr>
      <w:r w:rsidRPr="00112F9F">
        <w:rPr>
          <w:rFonts w:cs="David" w:hint="cs"/>
          <w:rtl/>
        </w:rPr>
        <w:tab/>
        <w:t>אולי לשאול שני חברי כנסת ותיקים, ואני לא הכי ותיק כאן בכנסת. אבל, כדאי להתייעץ עם עוד שניים-שלושה חברי כנסת ותיקים. אני לא רואה סיבה שזה יהיה דיון חסוי. אדם רוצה להיות יושב-ראש הכנסת, ו- - -</w:t>
      </w:r>
    </w:p>
    <w:p w14:paraId="0BE0A541" w14:textId="77777777" w:rsidR="00112F9F" w:rsidRPr="00112F9F" w:rsidRDefault="00112F9F" w:rsidP="00112F9F">
      <w:pPr>
        <w:bidi/>
        <w:jc w:val="both"/>
        <w:rPr>
          <w:rFonts w:cs="David" w:hint="cs"/>
          <w:rtl/>
        </w:rPr>
      </w:pPr>
    </w:p>
    <w:p w14:paraId="44306D7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0E4CA5F" w14:textId="77777777" w:rsidR="00112F9F" w:rsidRPr="00112F9F" w:rsidRDefault="00112F9F" w:rsidP="00112F9F">
      <w:pPr>
        <w:bidi/>
        <w:jc w:val="both"/>
        <w:rPr>
          <w:rFonts w:cs="David" w:hint="cs"/>
          <w:rtl/>
        </w:rPr>
      </w:pPr>
    </w:p>
    <w:p w14:paraId="34346B50" w14:textId="77777777" w:rsidR="00112F9F" w:rsidRPr="00112F9F" w:rsidRDefault="00112F9F" w:rsidP="00112F9F">
      <w:pPr>
        <w:bidi/>
        <w:jc w:val="both"/>
        <w:rPr>
          <w:rFonts w:cs="David" w:hint="cs"/>
          <w:rtl/>
        </w:rPr>
      </w:pPr>
      <w:r w:rsidRPr="00112F9F">
        <w:rPr>
          <w:rFonts w:cs="David" w:hint="cs"/>
          <w:rtl/>
        </w:rPr>
        <w:tab/>
        <w:t>סך הכול גם ועדת הכנסת יכולה לעשות דיון חסוי אם מתעורר הצורך.</w:t>
      </w:r>
    </w:p>
    <w:p w14:paraId="5A05BCDE" w14:textId="77777777" w:rsidR="00112F9F" w:rsidRPr="00112F9F" w:rsidRDefault="00112F9F" w:rsidP="00112F9F">
      <w:pPr>
        <w:bidi/>
        <w:jc w:val="both"/>
        <w:rPr>
          <w:rFonts w:cs="David" w:hint="cs"/>
          <w:rtl/>
        </w:rPr>
      </w:pPr>
    </w:p>
    <w:p w14:paraId="292B8490"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05896215" w14:textId="77777777" w:rsidR="00112F9F" w:rsidRPr="00112F9F" w:rsidRDefault="00112F9F" w:rsidP="00112F9F">
      <w:pPr>
        <w:bidi/>
        <w:jc w:val="both"/>
        <w:rPr>
          <w:rFonts w:cs="David" w:hint="cs"/>
          <w:rtl/>
        </w:rPr>
      </w:pPr>
    </w:p>
    <w:p w14:paraId="028463F9" w14:textId="77777777" w:rsidR="00112F9F" w:rsidRPr="00112F9F" w:rsidRDefault="00112F9F" w:rsidP="00112F9F">
      <w:pPr>
        <w:bidi/>
        <w:jc w:val="both"/>
        <w:rPr>
          <w:rFonts w:cs="David" w:hint="cs"/>
          <w:rtl/>
        </w:rPr>
      </w:pPr>
      <w:r w:rsidRPr="00112F9F">
        <w:rPr>
          <w:rFonts w:cs="David" w:hint="cs"/>
          <w:rtl/>
        </w:rPr>
        <w:tab/>
        <w:t>אני לא רואה שהיא עושה כאן דיון חסוי.</w:t>
      </w:r>
    </w:p>
    <w:p w14:paraId="2BFBFE9B" w14:textId="77777777" w:rsidR="00112F9F" w:rsidRPr="00112F9F" w:rsidRDefault="00112F9F" w:rsidP="00112F9F">
      <w:pPr>
        <w:bidi/>
        <w:jc w:val="both"/>
        <w:rPr>
          <w:rFonts w:cs="David" w:hint="cs"/>
          <w:rtl/>
        </w:rPr>
      </w:pPr>
    </w:p>
    <w:p w14:paraId="7D634E28"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5BA612B" w14:textId="77777777" w:rsidR="00112F9F" w:rsidRPr="00112F9F" w:rsidRDefault="00112F9F" w:rsidP="00112F9F">
      <w:pPr>
        <w:bidi/>
        <w:jc w:val="both"/>
        <w:rPr>
          <w:rFonts w:cs="David" w:hint="cs"/>
          <w:rtl/>
        </w:rPr>
      </w:pPr>
    </w:p>
    <w:p w14:paraId="3A2EAC94" w14:textId="77777777" w:rsidR="00112F9F" w:rsidRPr="00112F9F" w:rsidRDefault="00112F9F" w:rsidP="00112F9F">
      <w:pPr>
        <w:bidi/>
        <w:jc w:val="both"/>
        <w:rPr>
          <w:rFonts w:cs="David" w:hint="cs"/>
          <w:rtl/>
        </w:rPr>
      </w:pPr>
      <w:r w:rsidRPr="00112F9F">
        <w:rPr>
          <w:rFonts w:cs="David" w:hint="cs"/>
          <w:rtl/>
        </w:rPr>
        <w:tab/>
        <w:t>אני לא רואה מניעה להוריד את זה. אבל, לדעתי צריך גם לשמוע מה יש לחברי ועדת האתיקה לומר בעניין הזה.</w:t>
      </w:r>
    </w:p>
    <w:p w14:paraId="2B9F6A35" w14:textId="77777777" w:rsidR="00112F9F" w:rsidRPr="00112F9F" w:rsidRDefault="00112F9F" w:rsidP="00112F9F">
      <w:pPr>
        <w:bidi/>
        <w:jc w:val="both"/>
        <w:rPr>
          <w:rFonts w:cs="David" w:hint="cs"/>
          <w:rtl/>
        </w:rPr>
      </w:pPr>
    </w:p>
    <w:p w14:paraId="1DBA2ED3"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0AA317A4" w14:textId="77777777" w:rsidR="00112F9F" w:rsidRPr="00112F9F" w:rsidRDefault="00112F9F" w:rsidP="00112F9F">
      <w:pPr>
        <w:bidi/>
        <w:jc w:val="both"/>
        <w:rPr>
          <w:rFonts w:cs="David" w:hint="cs"/>
          <w:u w:val="single"/>
          <w:rtl/>
        </w:rPr>
      </w:pPr>
    </w:p>
    <w:p w14:paraId="2DCEB0E4" w14:textId="77777777" w:rsidR="00112F9F" w:rsidRPr="00112F9F" w:rsidRDefault="00112F9F" w:rsidP="00112F9F">
      <w:pPr>
        <w:bidi/>
        <w:jc w:val="both"/>
        <w:rPr>
          <w:rFonts w:cs="David" w:hint="cs"/>
          <w:rtl/>
        </w:rPr>
      </w:pPr>
      <w:r w:rsidRPr="00112F9F">
        <w:rPr>
          <w:rFonts w:cs="David" w:hint="cs"/>
          <w:rtl/>
        </w:rPr>
        <w:tab/>
        <w:t>נכון. האם אתה רוצה לגמור את זה היום?</w:t>
      </w:r>
    </w:p>
    <w:p w14:paraId="6D64EB26" w14:textId="77777777" w:rsidR="00112F9F" w:rsidRPr="00112F9F" w:rsidRDefault="00112F9F" w:rsidP="00112F9F">
      <w:pPr>
        <w:bidi/>
        <w:jc w:val="both"/>
        <w:rPr>
          <w:rFonts w:cs="David" w:hint="cs"/>
          <w:rtl/>
        </w:rPr>
      </w:pPr>
    </w:p>
    <w:p w14:paraId="539E0637"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0615E18" w14:textId="77777777" w:rsidR="00112F9F" w:rsidRPr="00112F9F" w:rsidRDefault="00112F9F" w:rsidP="00112F9F">
      <w:pPr>
        <w:bidi/>
        <w:jc w:val="both"/>
        <w:rPr>
          <w:rFonts w:cs="David" w:hint="cs"/>
          <w:rtl/>
        </w:rPr>
      </w:pPr>
    </w:p>
    <w:p w14:paraId="6263B10F" w14:textId="77777777" w:rsidR="00112F9F" w:rsidRPr="00112F9F" w:rsidRDefault="00112F9F" w:rsidP="00112F9F">
      <w:pPr>
        <w:bidi/>
        <w:jc w:val="both"/>
        <w:rPr>
          <w:rFonts w:cs="David" w:hint="cs"/>
          <w:rtl/>
        </w:rPr>
      </w:pPr>
      <w:r w:rsidRPr="00112F9F">
        <w:rPr>
          <w:rFonts w:cs="David" w:hint="cs"/>
          <w:rtl/>
        </w:rPr>
        <w:tab/>
        <w:t>לא. אבל, בשבוע הבא אני רוצה להצביע ולסיים את זה.</w:t>
      </w:r>
    </w:p>
    <w:p w14:paraId="258C6D7C" w14:textId="77777777" w:rsidR="00112F9F" w:rsidRPr="00112F9F" w:rsidRDefault="00112F9F" w:rsidP="00112F9F">
      <w:pPr>
        <w:bidi/>
        <w:jc w:val="both"/>
        <w:rPr>
          <w:rFonts w:cs="David" w:hint="cs"/>
          <w:rtl/>
        </w:rPr>
      </w:pPr>
    </w:p>
    <w:p w14:paraId="1750EA24"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633347B" w14:textId="77777777" w:rsidR="00112F9F" w:rsidRPr="00112F9F" w:rsidRDefault="00112F9F" w:rsidP="00112F9F">
      <w:pPr>
        <w:bidi/>
        <w:jc w:val="both"/>
        <w:rPr>
          <w:rFonts w:cs="David" w:hint="cs"/>
          <w:rtl/>
        </w:rPr>
      </w:pPr>
    </w:p>
    <w:p w14:paraId="45711E83" w14:textId="77777777" w:rsidR="00112F9F" w:rsidRPr="00112F9F" w:rsidRDefault="00112F9F" w:rsidP="00112F9F">
      <w:pPr>
        <w:bidi/>
        <w:jc w:val="both"/>
        <w:rPr>
          <w:rFonts w:cs="David" w:hint="cs"/>
          <w:rtl/>
        </w:rPr>
      </w:pPr>
      <w:r w:rsidRPr="00112F9F">
        <w:rPr>
          <w:rFonts w:cs="David" w:hint="cs"/>
          <w:rtl/>
        </w:rPr>
        <w:tab/>
        <w:t>נשארו פה עוד כמה שאלות. צריך לדבר עם היושב-ראש על כמה דברים.</w:t>
      </w:r>
    </w:p>
    <w:p w14:paraId="1FAC5A8A" w14:textId="77777777" w:rsidR="00112F9F" w:rsidRPr="00112F9F" w:rsidRDefault="00112F9F" w:rsidP="00112F9F">
      <w:pPr>
        <w:bidi/>
        <w:jc w:val="both"/>
        <w:rPr>
          <w:rFonts w:cs="David" w:hint="cs"/>
          <w:rtl/>
        </w:rPr>
      </w:pPr>
    </w:p>
    <w:p w14:paraId="321A168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DDF344D" w14:textId="77777777" w:rsidR="00112F9F" w:rsidRPr="00112F9F" w:rsidRDefault="00112F9F" w:rsidP="00112F9F">
      <w:pPr>
        <w:bidi/>
        <w:jc w:val="both"/>
        <w:rPr>
          <w:rFonts w:cs="David" w:hint="cs"/>
          <w:rtl/>
        </w:rPr>
      </w:pPr>
    </w:p>
    <w:p w14:paraId="66E64018" w14:textId="77777777" w:rsidR="00112F9F" w:rsidRPr="00112F9F" w:rsidRDefault="00112F9F" w:rsidP="00112F9F">
      <w:pPr>
        <w:bidi/>
        <w:jc w:val="both"/>
        <w:rPr>
          <w:rFonts w:cs="David" w:hint="cs"/>
          <w:rtl/>
        </w:rPr>
      </w:pPr>
      <w:r w:rsidRPr="00112F9F">
        <w:rPr>
          <w:rFonts w:cs="David" w:hint="cs"/>
          <w:rtl/>
        </w:rPr>
        <w:tab/>
        <w:t>למרות שזה לא משהו שנעשה בו שימוש אי פעם.</w:t>
      </w:r>
    </w:p>
    <w:p w14:paraId="2A35B58E" w14:textId="77777777" w:rsidR="00112F9F" w:rsidRPr="00112F9F" w:rsidRDefault="00112F9F" w:rsidP="00112F9F">
      <w:pPr>
        <w:bidi/>
        <w:jc w:val="both"/>
        <w:rPr>
          <w:rFonts w:cs="David" w:hint="cs"/>
          <w:rtl/>
        </w:rPr>
      </w:pPr>
    </w:p>
    <w:p w14:paraId="6982E472"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D82DDC7" w14:textId="77777777" w:rsidR="00112F9F" w:rsidRPr="00112F9F" w:rsidRDefault="00112F9F" w:rsidP="00112F9F">
      <w:pPr>
        <w:bidi/>
        <w:jc w:val="both"/>
        <w:rPr>
          <w:rFonts w:cs="David" w:hint="cs"/>
          <w:rtl/>
        </w:rPr>
      </w:pPr>
      <w:r w:rsidRPr="00112F9F">
        <w:rPr>
          <w:rFonts w:cs="David" w:hint="cs"/>
          <w:rtl/>
        </w:rPr>
        <w:tab/>
      </w:r>
    </w:p>
    <w:p w14:paraId="0082F882" w14:textId="77777777" w:rsidR="00112F9F" w:rsidRPr="00112F9F" w:rsidRDefault="00112F9F" w:rsidP="00112F9F">
      <w:pPr>
        <w:bidi/>
        <w:jc w:val="both"/>
        <w:rPr>
          <w:rFonts w:cs="David" w:hint="cs"/>
          <w:rtl/>
        </w:rPr>
      </w:pPr>
      <w:r w:rsidRPr="00112F9F">
        <w:rPr>
          <w:rFonts w:cs="David" w:hint="cs"/>
          <w:rtl/>
        </w:rPr>
        <w:tab/>
        <w:t>אגב, היושב-ראש הוא חבר כנסת ותיק, צריך להתייעץ איתו.</w:t>
      </w:r>
      <w:r w:rsidRPr="00112F9F">
        <w:rPr>
          <w:rFonts w:cs="David" w:hint="cs"/>
          <w:rtl/>
        </w:rPr>
        <w:tab/>
      </w:r>
    </w:p>
    <w:p w14:paraId="3B844534" w14:textId="77777777" w:rsidR="00112F9F" w:rsidRPr="00112F9F" w:rsidRDefault="00112F9F" w:rsidP="00112F9F">
      <w:pPr>
        <w:bidi/>
        <w:jc w:val="both"/>
        <w:rPr>
          <w:rFonts w:cs="David" w:hint="cs"/>
          <w:rtl/>
        </w:rPr>
      </w:pPr>
    </w:p>
    <w:p w14:paraId="5C5FBBA6"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FAEB9DA" w14:textId="77777777" w:rsidR="00112F9F" w:rsidRPr="00112F9F" w:rsidRDefault="00112F9F" w:rsidP="00112F9F">
      <w:pPr>
        <w:bidi/>
        <w:jc w:val="both"/>
        <w:rPr>
          <w:rFonts w:cs="David" w:hint="cs"/>
          <w:rtl/>
        </w:rPr>
      </w:pPr>
    </w:p>
    <w:p w14:paraId="4D1CC546" w14:textId="77777777" w:rsidR="00112F9F" w:rsidRPr="00112F9F" w:rsidRDefault="00112F9F" w:rsidP="00112F9F">
      <w:pPr>
        <w:bidi/>
        <w:jc w:val="both"/>
        <w:rPr>
          <w:rFonts w:cs="David" w:hint="cs"/>
          <w:rtl/>
        </w:rPr>
      </w:pPr>
      <w:r w:rsidRPr="00112F9F">
        <w:rPr>
          <w:rFonts w:cs="David" w:hint="cs"/>
          <w:rtl/>
        </w:rPr>
        <w:tab/>
        <w:t>כן, הוא גם היה חבר בוועדת האתיקה.</w:t>
      </w:r>
    </w:p>
    <w:p w14:paraId="63C8E98A" w14:textId="77777777" w:rsidR="00112F9F" w:rsidRPr="00112F9F" w:rsidRDefault="00112F9F" w:rsidP="00112F9F">
      <w:pPr>
        <w:bidi/>
        <w:jc w:val="both"/>
        <w:rPr>
          <w:rFonts w:cs="David" w:hint="cs"/>
          <w:rtl/>
        </w:rPr>
      </w:pPr>
    </w:p>
    <w:p w14:paraId="2DB44E8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935E430" w14:textId="77777777" w:rsidR="00112F9F" w:rsidRPr="00112F9F" w:rsidRDefault="00112F9F" w:rsidP="00112F9F">
      <w:pPr>
        <w:bidi/>
        <w:jc w:val="both"/>
        <w:rPr>
          <w:rFonts w:cs="David" w:hint="cs"/>
          <w:rtl/>
        </w:rPr>
      </w:pPr>
    </w:p>
    <w:p w14:paraId="23800066" w14:textId="77777777" w:rsidR="00112F9F" w:rsidRPr="00112F9F" w:rsidRDefault="00112F9F" w:rsidP="00112F9F">
      <w:pPr>
        <w:bidi/>
        <w:jc w:val="both"/>
        <w:rPr>
          <w:rFonts w:cs="David" w:hint="cs"/>
          <w:rtl/>
        </w:rPr>
      </w:pPr>
      <w:r w:rsidRPr="00112F9F">
        <w:rPr>
          <w:rFonts w:cs="David" w:hint="cs"/>
          <w:rtl/>
        </w:rPr>
        <w:tab/>
        <w:t>את זה יהיה צריך לבחון, באמת לשאול. אולי רעיון נכון להוריד את זה.</w:t>
      </w:r>
    </w:p>
    <w:p w14:paraId="009BFF62" w14:textId="77777777" w:rsidR="00112F9F" w:rsidRPr="00112F9F" w:rsidRDefault="00112F9F" w:rsidP="00112F9F">
      <w:pPr>
        <w:bidi/>
        <w:jc w:val="both"/>
        <w:rPr>
          <w:rFonts w:cs="David" w:hint="cs"/>
          <w:rtl/>
        </w:rPr>
      </w:pPr>
    </w:p>
    <w:p w14:paraId="7BA0FA2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9A9F380" w14:textId="77777777" w:rsidR="00112F9F" w:rsidRPr="00112F9F" w:rsidRDefault="00112F9F" w:rsidP="00112F9F">
      <w:pPr>
        <w:bidi/>
        <w:jc w:val="both"/>
        <w:rPr>
          <w:rFonts w:cs="David" w:hint="cs"/>
          <w:rtl/>
        </w:rPr>
      </w:pPr>
    </w:p>
    <w:p w14:paraId="37EF5D94"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xml:space="preserve">. "הסמכויות הנתונות לוועדת הכנסת </w:t>
      </w:r>
      <w:r w:rsidRPr="00112F9F">
        <w:rPr>
          <w:rFonts w:cs="David"/>
          <w:rtl/>
        </w:rPr>
        <w:t>–</w:t>
      </w:r>
      <w:r w:rsidRPr="00112F9F">
        <w:rPr>
          <w:rFonts w:cs="David" w:hint="cs"/>
          <w:rtl/>
        </w:rPr>
        <w:t xml:space="preserve"> פה אני אוסיף: לפי סעיף זה </w:t>
      </w:r>
      <w:r w:rsidRPr="00112F9F">
        <w:rPr>
          <w:rFonts w:cs="David"/>
          <w:rtl/>
        </w:rPr>
        <w:t>–</w:t>
      </w:r>
      <w:r w:rsidRPr="00112F9F">
        <w:rPr>
          <w:rFonts w:cs="David" w:hint="cs"/>
          <w:rtl/>
        </w:rPr>
        <w:t xml:space="preserve"> יהיו נתונות כל עוד לא הוקמה, לוועדה המסדרת." - זה גם קיים היום.</w:t>
      </w:r>
    </w:p>
    <w:p w14:paraId="74E5B5B4" w14:textId="77777777" w:rsidR="00112F9F" w:rsidRPr="00112F9F" w:rsidRDefault="00112F9F" w:rsidP="00112F9F">
      <w:pPr>
        <w:bidi/>
        <w:jc w:val="both"/>
        <w:rPr>
          <w:rFonts w:cs="David" w:hint="cs"/>
          <w:rtl/>
        </w:rPr>
      </w:pPr>
    </w:p>
    <w:p w14:paraId="2B78AA69" w14:textId="77777777" w:rsidR="00112F9F" w:rsidRPr="00112F9F" w:rsidRDefault="00112F9F" w:rsidP="00112F9F">
      <w:pPr>
        <w:bidi/>
        <w:jc w:val="both"/>
        <w:rPr>
          <w:rFonts w:cs="David" w:hint="cs"/>
          <w:rtl/>
        </w:rPr>
      </w:pPr>
      <w:r w:rsidRPr="00112F9F">
        <w:rPr>
          <w:rFonts w:cs="David" w:hint="cs"/>
          <w:rtl/>
        </w:rPr>
        <w:tab/>
        <w:t xml:space="preserve">סעיף קטן (ה): "קבעה ועדת הכנסת כי חבר הכנסת לא יהיה מועמד כאמור" </w:t>
      </w:r>
      <w:r w:rsidRPr="00112F9F">
        <w:rPr>
          <w:rFonts w:cs="David"/>
          <w:rtl/>
        </w:rPr>
        <w:t>–</w:t>
      </w:r>
      <w:r w:rsidRPr="00112F9F">
        <w:rPr>
          <w:rFonts w:cs="David" w:hint="cs"/>
          <w:rtl/>
        </w:rPr>
        <w:t xml:space="preserve"> לתפקיד יו"ר או סגן יו"ר </w:t>
      </w:r>
      <w:r w:rsidRPr="00112F9F">
        <w:rPr>
          <w:rFonts w:cs="David"/>
          <w:rtl/>
        </w:rPr>
        <w:t>–</w:t>
      </w:r>
      <w:r w:rsidRPr="00112F9F">
        <w:rPr>
          <w:rFonts w:cs="David" w:hint="cs"/>
          <w:rtl/>
        </w:rPr>
        <w:t xml:space="preserve"> "רשאי חבר הכנסת בתוך 48 שעות לערער על ההחלטה בפני הכנסת. הדיון בכנסת ייערך בתוך 48 שעות ממועד הגשת הערעור" - פה הוצע להוסיף: או ביום הקרוב שבו ניתן לקיים ישיבת כנסת  בהתאם להוראות סעיף 27 שזה הסעיף שאומר את ימי ישיבות הכנסת </w:t>
      </w:r>
      <w:r w:rsidRPr="00112F9F">
        <w:rPr>
          <w:rFonts w:cs="David"/>
          <w:rtl/>
        </w:rPr>
        <w:t>–</w:t>
      </w:r>
      <w:r w:rsidRPr="00112F9F">
        <w:rPr>
          <w:rFonts w:cs="David" w:hint="cs"/>
          <w:rtl/>
        </w:rPr>
        <w:t xml:space="preserve"> " "...לפי המאוחר. המערער רשאי לנמק את ערעור, ויו"ר ועדת הכנסת או חבר הוועדה שהוסמך לכך על ידיו רשאי להשיב לערעור, כל אחד מהם במשך 15 דקות, והכנסת תחליט בלא דיון."</w:t>
      </w:r>
    </w:p>
    <w:p w14:paraId="4F2E46E6" w14:textId="77777777" w:rsidR="00112F9F" w:rsidRPr="00112F9F" w:rsidRDefault="00112F9F" w:rsidP="00112F9F">
      <w:pPr>
        <w:bidi/>
        <w:jc w:val="both"/>
        <w:rPr>
          <w:rFonts w:cs="David" w:hint="cs"/>
          <w:rtl/>
        </w:rPr>
      </w:pPr>
    </w:p>
    <w:p w14:paraId="3D62CDB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127A5EAA" w14:textId="77777777" w:rsidR="00112F9F" w:rsidRPr="00112F9F" w:rsidRDefault="00112F9F" w:rsidP="00112F9F">
      <w:pPr>
        <w:bidi/>
        <w:jc w:val="both"/>
        <w:rPr>
          <w:rFonts w:cs="David" w:hint="cs"/>
          <w:u w:val="single"/>
          <w:rtl/>
        </w:rPr>
      </w:pPr>
    </w:p>
    <w:p w14:paraId="7B8E654A" w14:textId="77777777" w:rsidR="00112F9F" w:rsidRPr="00112F9F" w:rsidRDefault="00112F9F" w:rsidP="00112F9F">
      <w:pPr>
        <w:bidi/>
        <w:jc w:val="both"/>
        <w:rPr>
          <w:rFonts w:cs="David" w:hint="cs"/>
          <w:rtl/>
        </w:rPr>
      </w:pPr>
      <w:r w:rsidRPr="00112F9F">
        <w:rPr>
          <w:rFonts w:cs="David" w:hint="cs"/>
          <w:rtl/>
        </w:rPr>
        <w:tab/>
        <w:t>אם הוא רוצה גם כן להניח נייר על שולחן הכנסת וחברי הכנסת לעיון, האם הוא רשאי? נניח שהוא רוצה להביא עובדות, מסמכים וכד'. אם יש לו זכות לערער בפני מליאת הכנסת, אז חבר הכנסת הרגיל לא היה בכל הדיונים של ועדת הכנסת, אין בידיו את כל המסמכים. אבל, המערער רוצה שחבר הכנסת ידע. הוא מכין לכל אחד את החומר. איך הוא מביא את זה לידיעת חברי הכנסת? פה דווקא  הייתי רוצה לעמוד על זכותו.</w:t>
      </w:r>
    </w:p>
    <w:p w14:paraId="20D0B74E" w14:textId="77777777" w:rsidR="00112F9F" w:rsidRPr="00112F9F" w:rsidRDefault="00112F9F" w:rsidP="00112F9F">
      <w:pPr>
        <w:bidi/>
        <w:jc w:val="both"/>
        <w:rPr>
          <w:rFonts w:cs="David" w:hint="cs"/>
          <w:rtl/>
        </w:rPr>
      </w:pPr>
    </w:p>
    <w:p w14:paraId="0214E2B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64A1C82" w14:textId="77777777" w:rsidR="00112F9F" w:rsidRPr="00112F9F" w:rsidRDefault="00112F9F" w:rsidP="00112F9F">
      <w:pPr>
        <w:bidi/>
        <w:jc w:val="both"/>
        <w:rPr>
          <w:rFonts w:cs="David" w:hint="cs"/>
          <w:u w:val="single"/>
          <w:rtl/>
        </w:rPr>
      </w:pPr>
    </w:p>
    <w:p w14:paraId="14349082" w14:textId="77777777" w:rsidR="00112F9F" w:rsidRPr="00112F9F" w:rsidRDefault="00112F9F" w:rsidP="00112F9F">
      <w:pPr>
        <w:bidi/>
        <w:jc w:val="both"/>
        <w:rPr>
          <w:rFonts w:cs="David" w:hint="cs"/>
          <w:rtl/>
        </w:rPr>
      </w:pPr>
      <w:r w:rsidRPr="00112F9F">
        <w:rPr>
          <w:rFonts w:cs="David" w:hint="cs"/>
          <w:rtl/>
        </w:rPr>
        <w:tab/>
        <w:t>אז אפשר לכתוב: המערער רשאי להניח על שולחן הכנסת מסמכים.</w:t>
      </w:r>
    </w:p>
    <w:p w14:paraId="3F987736" w14:textId="77777777" w:rsidR="00112F9F" w:rsidRPr="00112F9F" w:rsidRDefault="00112F9F" w:rsidP="00112F9F">
      <w:pPr>
        <w:bidi/>
        <w:jc w:val="both"/>
        <w:rPr>
          <w:rFonts w:cs="David" w:hint="cs"/>
          <w:rtl/>
        </w:rPr>
      </w:pPr>
    </w:p>
    <w:p w14:paraId="57221DFE"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2E58F23" w14:textId="77777777" w:rsidR="00112F9F" w:rsidRPr="00112F9F" w:rsidRDefault="00112F9F" w:rsidP="00112F9F">
      <w:pPr>
        <w:bidi/>
        <w:jc w:val="both"/>
        <w:rPr>
          <w:rFonts w:cs="David" w:hint="cs"/>
          <w:rtl/>
        </w:rPr>
      </w:pPr>
    </w:p>
    <w:p w14:paraId="4BB100D7" w14:textId="77777777" w:rsidR="00112F9F" w:rsidRPr="00112F9F" w:rsidRDefault="00112F9F" w:rsidP="00112F9F">
      <w:pPr>
        <w:bidi/>
        <w:jc w:val="both"/>
        <w:rPr>
          <w:rFonts w:cs="David" w:hint="cs"/>
          <w:rtl/>
        </w:rPr>
      </w:pPr>
      <w:r w:rsidRPr="00112F9F">
        <w:rPr>
          <w:rFonts w:cs="David" w:hint="cs"/>
          <w:rtl/>
        </w:rPr>
        <w:tab/>
        <w:t>תן לו אפשרות שזה ייראה נקי, כדי שחבר הכנסת ידע על מה הוא מצביע. לפחות אם מישהו רוצה להתעמק שיוכל להתעמק כמו חבר ועדת כנסת.</w:t>
      </w:r>
    </w:p>
    <w:p w14:paraId="607A0AC0" w14:textId="77777777" w:rsidR="00112F9F" w:rsidRPr="00112F9F" w:rsidRDefault="00112F9F" w:rsidP="00112F9F">
      <w:pPr>
        <w:bidi/>
        <w:jc w:val="both"/>
        <w:rPr>
          <w:rFonts w:cs="David" w:hint="cs"/>
          <w:rtl/>
        </w:rPr>
      </w:pPr>
    </w:p>
    <w:p w14:paraId="44FB4F00" w14:textId="77777777" w:rsidR="00112F9F" w:rsidRPr="00112F9F" w:rsidRDefault="00112F9F" w:rsidP="00112F9F">
      <w:pPr>
        <w:keepLines/>
        <w:bidi/>
        <w:jc w:val="both"/>
        <w:rPr>
          <w:rFonts w:cs="David" w:hint="cs"/>
          <w:u w:val="single"/>
          <w:rtl/>
        </w:rPr>
      </w:pPr>
      <w:r w:rsidRPr="00112F9F">
        <w:rPr>
          <w:rFonts w:cs="David" w:hint="cs"/>
          <w:u w:val="single"/>
          <w:rtl/>
        </w:rPr>
        <w:t>ארבל אסטרחן:</w:t>
      </w:r>
    </w:p>
    <w:p w14:paraId="78129860" w14:textId="77777777" w:rsidR="00112F9F" w:rsidRPr="00112F9F" w:rsidRDefault="00112F9F" w:rsidP="00112F9F">
      <w:pPr>
        <w:keepLines/>
        <w:bidi/>
        <w:jc w:val="both"/>
        <w:rPr>
          <w:rFonts w:cs="David" w:hint="cs"/>
          <w:rtl/>
        </w:rPr>
      </w:pPr>
    </w:p>
    <w:p w14:paraId="7C6C91DC"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xml:space="preserve">. אני פתאום מסתכלת על המועד. כתוב לנו: תוך 48 שעות מהגשת הערעור,  ביום הקרוב שניתן לקיים ישיבה. סעיף 27 אומר לנו שהכנסת תקיים ישיבות בימים: ב', ג', ו-ד'. אני תוהה מה קורה פה בפגרה. האם צריך לעשות איזה התייחסות מיוחדת? </w:t>
      </w:r>
    </w:p>
    <w:p w14:paraId="6C248FD8" w14:textId="77777777" w:rsidR="00112F9F" w:rsidRPr="00112F9F" w:rsidRDefault="00112F9F" w:rsidP="00112F9F">
      <w:pPr>
        <w:bidi/>
        <w:jc w:val="both"/>
        <w:rPr>
          <w:rFonts w:cs="David" w:hint="cs"/>
          <w:rtl/>
        </w:rPr>
      </w:pPr>
    </w:p>
    <w:p w14:paraId="51AF3319"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94839FF" w14:textId="77777777" w:rsidR="00112F9F" w:rsidRPr="00112F9F" w:rsidRDefault="00112F9F" w:rsidP="00112F9F">
      <w:pPr>
        <w:bidi/>
        <w:jc w:val="both"/>
        <w:rPr>
          <w:rFonts w:cs="David" w:hint="cs"/>
          <w:u w:val="single"/>
          <w:rtl/>
        </w:rPr>
      </w:pPr>
    </w:p>
    <w:p w14:paraId="72E5C566" w14:textId="77777777" w:rsidR="00112F9F" w:rsidRPr="00112F9F" w:rsidRDefault="00112F9F" w:rsidP="00112F9F">
      <w:pPr>
        <w:bidi/>
        <w:jc w:val="both"/>
        <w:rPr>
          <w:rFonts w:cs="David" w:hint="cs"/>
          <w:rtl/>
        </w:rPr>
      </w:pPr>
      <w:r w:rsidRPr="00112F9F">
        <w:rPr>
          <w:rFonts w:cs="David" w:hint="cs"/>
          <w:rtl/>
        </w:rPr>
        <w:tab/>
        <w:t>מה זה שייך לפגרה?</w:t>
      </w:r>
    </w:p>
    <w:p w14:paraId="73D2CB1E" w14:textId="77777777" w:rsidR="00112F9F" w:rsidRPr="00112F9F" w:rsidRDefault="00112F9F" w:rsidP="00112F9F">
      <w:pPr>
        <w:bidi/>
        <w:jc w:val="both"/>
        <w:rPr>
          <w:rFonts w:cs="David" w:hint="cs"/>
          <w:rtl/>
        </w:rPr>
      </w:pPr>
    </w:p>
    <w:p w14:paraId="78C741D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F35F6BB" w14:textId="77777777" w:rsidR="00112F9F" w:rsidRPr="00112F9F" w:rsidRDefault="00112F9F" w:rsidP="00112F9F">
      <w:pPr>
        <w:bidi/>
        <w:jc w:val="both"/>
        <w:rPr>
          <w:rFonts w:cs="David" w:hint="cs"/>
          <w:rtl/>
        </w:rPr>
      </w:pPr>
    </w:p>
    <w:p w14:paraId="24470FC5" w14:textId="77777777" w:rsidR="00112F9F" w:rsidRPr="00112F9F" w:rsidRDefault="00112F9F" w:rsidP="00112F9F">
      <w:pPr>
        <w:bidi/>
        <w:jc w:val="both"/>
        <w:rPr>
          <w:rFonts w:cs="David" w:hint="cs"/>
          <w:rtl/>
        </w:rPr>
      </w:pPr>
      <w:r w:rsidRPr="00112F9F">
        <w:rPr>
          <w:rFonts w:cs="David" w:hint="cs"/>
          <w:rtl/>
        </w:rPr>
        <w:tab/>
        <w:t>כי אז אין לנו ישיבות בימים ב', ג' ו-ד'.</w:t>
      </w:r>
    </w:p>
    <w:p w14:paraId="5534B602" w14:textId="77777777" w:rsidR="00112F9F" w:rsidRPr="00112F9F" w:rsidRDefault="00112F9F" w:rsidP="00112F9F">
      <w:pPr>
        <w:bidi/>
        <w:jc w:val="both"/>
        <w:rPr>
          <w:rFonts w:cs="David" w:hint="cs"/>
          <w:rtl/>
        </w:rPr>
      </w:pPr>
    </w:p>
    <w:p w14:paraId="62374277"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CFDC3F7" w14:textId="77777777" w:rsidR="00112F9F" w:rsidRPr="00112F9F" w:rsidRDefault="00112F9F" w:rsidP="00112F9F">
      <w:pPr>
        <w:bidi/>
        <w:jc w:val="both"/>
        <w:rPr>
          <w:rFonts w:cs="David" w:hint="cs"/>
          <w:u w:val="single"/>
          <w:rtl/>
        </w:rPr>
      </w:pPr>
    </w:p>
    <w:p w14:paraId="2E53DAC9" w14:textId="77777777" w:rsidR="00112F9F" w:rsidRPr="00112F9F" w:rsidRDefault="00112F9F" w:rsidP="00112F9F">
      <w:pPr>
        <w:bidi/>
        <w:jc w:val="both"/>
        <w:rPr>
          <w:rFonts w:cs="David" w:hint="cs"/>
          <w:rtl/>
        </w:rPr>
      </w:pPr>
      <w:r w:rsidRPr="00112F9F">
        <w:rPr>
          <w:rFonts w:cs="David" w:hint="cs"/>
          <w:rtl/>
        </w:rPr>
        <w:tab/>
        <w:t>אבל, הוא רוצה להיבחר - - -</w:t>
      </w:r>
    </w:p>
    <w:p w14:paraId="61FD14D4" w14:textId="77777777" w:rsidR="00112F9F" w:rsidRPr="00112F9F" w:rsidRDefault="00112F9F" w:rsidP="00112F9F">
      <w:pPr>
        <w:bidi/>
        <w:jc w:val="both"/>
        <w:rPr>
          <w:rFonts w:cs="David" w:hint="cs"/>
          <w:rtl/>
        </w:rPr>
      </w:pPr>
    </w:p>
    <w:p w14:paraId="4514F19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F8603C1" w14:textId="77777777" w:rsidR="00112F9F" w:rsidRPr="00112F9F" w:rsidRDefault="00112F9F" w:rsidP="00112F9F">
      <w:pPr>
        <w:bidi/>
        <w:jc w:val="both"/>
        <w:rPr>
          <w:rFonts w:cs="David" w:hint="cs"/>
          <w:rtl/>
        </w:rPr>
      </w:pPr>
    </w:p>
    <w:p w14:paraId="634AD648" w14:textId="77777777" w:rsidR="00112F9F" w:rsidRPr="00112F9F" w:rsidRDefault="00112F9F" w:rsidP="00112F9F">
      <w:pPr>
        <w:bidi/>
        <w:jc w:val="both"/>
        <w:rPr>
          <w:rFonts w:cs="David" w:hint="cs"/>
          <w:rtl/>
        </w:rPr>
      </w:pPr>
      <w:r w:rsidRPr="00112F9F">
        <w:rPr>
          <w:rFonts w:cs="David" w:hint="cs"/>
          <w:rtl/>
        </w:rPr>
        <w:tab/>
        <w:t>נכון, אבל בכל מקרה יהיו חייבים - - -</w:t>
      </w:r>
    </w:p>
    <w:p w14:paraId="490B79D2" w14:textId="77777777" w:rsidR="00112F9F" w:rsidRPr="00112F9F" w:rsidRDefault="00112F9F" w:rsidP="00112F9F">
      <w:pPr>
        <w:bidi/>
        <w:jc w:val="both"/>
        <w:rPr>
          <w:rFonts w:cs="David" w:hint="cs"/>
          <w:rtl/>
        </w:rPr>
      </w:pPr>
    </w:p>
    <w:p w14:paraId="584D5C2F"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AD64A52" w14:textId="77777777" w:rsidR="00112F9F" w:rsidRPr="00112F9F" w:rsidRDefault="00112F9F" w:rsidP="00112F9F">
      <w:pPr>
        <w:bidi/>
        <w:jc w:val="both"/>
        <w:rPr>
          <w:rFonts w:cs="David" w:hint="cs"/>
          <w:rtl/>
        </w:rPr>
      </w:pPr>
    </w:p>
    <w:p w14:paraId="79EDFE0F" w14:textId="77777777" w:rsidR="00112F9F" w:rsidRPr="00112F9F" w:rsidRDefault="00112F9F" w:rsidP="00112F9F">
      <w:pPr>
        <w:bidi/>
        <w:jc w:val="both"/>
        <w:rPr>
          <w:rFonts w:cs="David" w:hint="cs"/>
          <w:rtl/>
        </w:rPr>
      </w:pPr>
      <w:r w:rsidRPr="00112F9F">
        <w:rPr>
          <w:rFonts w:cs="David" w:hint="cs"/>
          <w:rtl/>
        </w:rPr>
        <w:tab/>
        <w:t>יצטרכו לחכות לכנסת, כי מה זה שייך? הרי בין כה יש פגרה, הכנסת לא עובדת.</w:t>
      </w:r>
    </w:p>
    <w:p w14:paraId="3A387039" w14:textId="77777777" w:rsidR="00112F9F" w:rsidRPr="00112F9F" w:rsidRDefault="00112F9F" w:rsidP="00112F9F">
      <w:pPr>
        <w:bidi/>
        <w:jc w:val="both"/>
        <w:rPr>
          <w:rFonts w:cs="David" w:hint="cs"/>
          <w:rtl/>
        </w:rPr>
      </w:pPr>
    </w:p>
    <w:p w14:paraId="22360E6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0ED35B24" w14:textId="77777777" w:rsidR="00112F9F" w:rsidRPr="00112F9F" w:rsidRDefault="00112F9F" w:rsidP="00112F9F">
      <w:pPr>
        <w:bidi/>
        <w:jc w:val="both"/>
        <w:rPr>
          <w:rFonts w:cs="David" w:hint="cs"/>
          <w:rtl/>
        </w:rPr>
      </w:pPr>
    </w:p>
    <w:p w14:paraId="5D5C1FC3" w14:textId="77777777" w:rsidR="00112F9F" w:rsidRPr="00112F9F" w:rsidRDefault="00112F9F" w:rsidP="00112F9F">
      <w:pPr>
        <w:bidi/>
        <w:jc w:val="both"/>
        <w:rPr>
          <w:rFonts w:cs="David" w:hint="cs"/>
          <w:rtl/>
        </w:rPr>
      </w:pPr>
      <w:r w:rsidRPr="00112F9F">
        <w:rPr>
          <w:rFonts w:cs="David" w:hint="cs"/>
          <w:rtl/>
        </w:rPr>
        <w:tab/>
        <w:t>ארבל, האם בחסינות יש ערעור למליאת הכנסת על החלטת ועדת הכנסת?</w:t>
      </w:r>
    </w:p>
    <w:p w14:paraId="323B51B5" w14:textId="77777777" w:rsidR="00112F9F" w:rsidRPr="00112F9F" w:rsidRDefault="00112F9F" w:rsidP="00112F9F">
      <w:pPr>
        <w:bidi/>
        <w:jc w:val="both"/>
        <w:rPr>
          <w:rFonts w:cs="David" w:hint="cs"/>
          <w:rtl/>
        </w:rPr>
      </w:pPr>
    </w:p>
    <w:p w14:paraId="28BA6CB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12EA5C4A" w14:textId="77777777" w:rsidR="00112F9F" w:rsidRPr="00112F9F" w:rsidRDefault="00112F9F" w:rsidP="00112F9F">
      <w:pPr>
        <w:bidi/>
        <w:jc w:val="both"/>
        <w:rPr>
          <w:rFonts w:cs="David" w:hint="cs"/>
          <w:u w:val="single"/>
          <w:rtl/>
        </w:rPr>
      </w:pPr>
    </w:p>
    <w:p w14:paraId="43E33D41" w14:textId="77777777" w:rsidR="00112F9F" w:rsidRPr="00112F9F" w:rsidRDefault="00112F9F" w:rsidP="00112F9F">
      <w:pPr>
        <w:bidi/>
        <w:jc w:val="both"/>
        <w:rPr>
          <w:rFonts w:cs="David" w:hint="cs"/>
          <w:rtl/>
        </w:rPr>
      </w:pPr>
      <w:r w:rsidRPr="00112F9F">
        <w:rPr>
          <w:rFonts w:cs="David" w:hint="cs"/>
          <w:rtl/>
        </w:rPr>
        <w:tab/>
        <w:t>כן.</w:t>
      </w:r>
    </w:p>
    <w:p w14:paraId="7FB1AD31" w14:textId="77777777" w:rsidR="00112F9F" w:rsidRPr="00112F9F" w:rsidRDefault="00112F9F" w:rsidP="00112F9F">
      <w:pPr>
        <w:bidi/>
        <w:jc w:val="both"/>
        <w:rPr>
          <w:rFonts w:cs="David" w:hint="cs"/>
          <w:u w:val="single"/>
          <w:rtl/>
        </w:rPr>
      </w:pPr>
    </w:p>
    <w:p w14:paraId="5E4E350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955FE20" w14:textId="77777777" w:rsidR="00112F9F" w:rsidRPr="00112F9F" w:rsidRDefault="00112F9F" w:rsidP="00112F9F">
      <w:pPr>
        <w:bidi/>
        <w:jc w:val="both"/>
        <w:rPr>
          <w:rFonts w:cs="David" w:hint="cs"/>
          <w:rtl/>
        </w:rPr>
      </w:pPr>
    </w:p>
    <w:p w14:paraId="7302F99F" w14:textId="77777777" w:rsidR="00112F9F" w:rsidRPr="00112F9F" w:rsidRDefault="00112F9F" w:rsidP="00112F9F">
      <w:pPr>
        <w:bidi/>
        <w:jc w:val="both"/>
        <w:rPr>
          <w:rFonts w:cs="David" w:hint="cs"/>
          <w:rtl/>
        </w:rPr>
      </w:pPr>
      <w:r w:rsidRPr="00112F9F">
        <w:rPr>
          <w:rFonts w:cs="David" w:hint="cs"/>
          <w:rtl/>
        </w:rPr>
        <w:tab/>
        <w:t>כי, זה המלצה. מי שקובע חסינות זה המליאה תמיד. זה לא ערעור.</w:t>
      </w:r>
    </w:p>
    <w:p w14:paraId="542F4D75" w14:textId="77777777" w:rsidR="00112F9F" w:rsidRPr="00112F9F" w:rsidRDefault="00112F9F" w:rsidP="00112F9F">
      <w:pPr>
        <w:bidi/>
        <w:jc w:val="both"/>
        <w:rPr>
          <w:rFonts w:cs="David" w:hint="cs"/>
          <w:rtl/>
        </w:rPr>
      </w:pPr>
    </w:p>
    <w:p w14:paraId="35BB75B8"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39FE31D" w14:textId="77777777" w:rsidR="00112F9F" w:rsidRPr="00112F9F" w:rsidRDefault="00112F9F" w:rsidP="00112F9F">
      <w:pPr>
        <w:bidi/>
        <w:jc w:val="both"/>
        <w:rPr>
          <w:rFonts w:cs="David" w:hint="cs"/>
          <w:rtl/>
        </w:rPr>
      </w:pPr>
    </w:p>
    <w:p w14:paraId="57D8D67B" w14:textId="77777777" w:rsidR="00112F9F" w:rsidRPr="00112F9F" w:rsidRDefault="00112F9F" w:rsidP="00112F9F">
      <w:pPr>
        <w:bidi/>
        <w:jc w:val="both"/>
        <w:rPr>
          <w:rFonts w:cs="David" w:hint="cs"/>
          <w:rtl/>
        </w:rPr>
      </w:pPr>
      <w:r w:rsidRPr="00112F9F">
        <w:rPr>
          <w:rFonts w:cs="David" w:hint="cs"/>
          <w:rtl/>
        </w:rPr>
        <w:tab/>
        <w:t>סעיף (ה) הזה לקוח מהחסינות?</w:t>
      </w:r>
    </w:p>
    <w:p w14:paraId="34A90BC5" w14:textId="77777777" w:rsidR="00112F9F" w:rsidRPr="00112F9F" w:rsidRDefault="00112F9F" w:rsidP="00112F9F">
      <w:pPr>
        <w:bidi/>
        <w:jc w:val="both"/>
        <w:rPr>
          <w:rFonts w:cs="David" w:hint="cs"/>
          <w:rtl/>
        </w:rPr>
      </w:pPr>
    </w:p>
    <w:p w14:paraId="54354B4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B968E6F" w14:textId="77777777" w:rsidR="00112F9F" w:rsidRPr="00112F9F" w:rsidRDefault="00112F9F" w:rsidP="00112F9F">
      <w:pPr>
        <w:bidi/>
        <w:jc w:val="both"/>
        <w:rPr>
          <w:rFonts w:cs="David" w:hint="cs"/>
          <w:rtl/>
        </w:rPr>
      </w:pPr>
    </w:p>
    <w:p w14:paraId="79E2FA68" w14:textId="77777777" w:rsidR="00112F9F" w:rsidRPr="00112F9F" w:rsidRDefault="00112F9F" w:rsidP="00112F9F">
      <w:pPr>
        <w:bidi/>
        <w:jc w:val="both"/>
        <w:rPr>
          <w:rFonts w:cs="David" w:hint="cs"/>
          <w:rtl/>
        </w:rPr>
      </w:pPr>
      <w:r w:rsidRPr="00112F9F">
        <w:rPr>
          <w:rFonts w:cs="David" w:hint="cs"/>
          <w:rtl/>
        </w:rPr>
        <w:tab/>
        <w:t xml:space="preserve">לא. </w:t>
      </w:r>
    </w:p>
    <w:p w14:paraId="13AD6FEE" w14:textId="77777777" w:rsidR="00112F9F" w:rsidRPr="00112F9F" w:rsidRDefault="00112F9F" w:rsidP="00112F9F">
      <w:pPr>
        <w:bidi/>
        <w:jc w:val="both"/>
        <w:rPr>
          <w:rFonts w:cs="David" w:hint="cs"/>
          <w:rtl/>
        </w:rPr>
      </w:pPr>
    </w:p>
    <w:p w14:paraId="7FABB295"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8EEF603" w14:textId="77777777" w:rsidR="00112F9F" w:rsidRPr="00112F9F" w:rsidRDefault="00112F9F" w:rsidP="00112F9F">
      <w:pPr>
        <w:bidi/>
        <w:jc w:val="both"/>
        <w:rPr>
          <w:rFonts w:cs="David" w:hint="cs"/>
          <w:u w:val="single"/>
          <w:rtl/>
        </w:rPr>
      </w:pPr>
    </w:p>
    <w:p w14:paraId="0260C2E9" w14:textId="77777777" w:rsidR="00112F9F" w:rsidRPr="00112F9F" w:rsidRDefault="00112F9F" w:rsidP="00112F9F">
      <w:pPr>
        <w:bidi/>
        <w:jc w:val="both"/>
        <w:rPr>
          <w:rFonts w:cs="David" w:hint="cs"/>
          <w:rtl/>
        </w:rPr>
      </w:pPr>
      <w:r w:rsidRPr="00112F9F">
        <w:rPr>
          <w:rFonts w:cs="David" w:hint="cs"/>
          <w:rtl/>
        </w:rPr>
        <w:tab/>
        <w:t>מה עושים שם בפגרה?</w:t>
      </w:r>
    </w:p>
    <w:p w14:paraId="552214D3" w14:textId="77777777" w:rsidR="00112F9F" w:rsidRPr="00112F9F" w:rsidRDefault="00112F9F" w:rsidP="00112F9F">
      <w:pPr>
        <w:bidi/>
        <w:jc w:val="both"/>
        <w:rPr>
          <w:rFonts w:cs="David" w:hint="cs"/>
          <w:rtl/>
        </w:rPr>
      </w:pPr>
    </w:p>
    <w:p w14:paraId="1785B4A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F6F4406" w14:textId="77777777" w:rsidR="00112F9F" w:rsidRPr="00112F9F" w:rsidRDefault="00112F9F" w:rsidP="00112F9F">
      <w:pPr>
        <w:bidi/>
        <w:jc w:val="both"/>
        <w:rPr>
          <w:rFonts w:cs="David" w:hint="cs"/>
          <w:rtl/>
        </w:rPr>
      </w:pPr>
    </w:p>
    <w:p w14:paraId="6A919B94" w14:textId="77777777" w:rsidR="00112F9F" w:rsidRPr="00112F9F" w:rsidRDefault="00112F9F" w:rsidP="00112F9F">
      <w:pPr>
        <w:bidi/>
        <w:jc w:val="both"/>
        <w:rPr>
          <w:rFonts w:cs="David" w:hint="cs"/>
          <w:rtl/>
        </w:rPr>
      </w:pPr>
      <w:r w:rsidRPr="00112F9F">
        <w:rPr>
          <w:rFonts w:cs="David" w:hint="cs"/>
          <w:rtl/>
        </w:rPr>
        <w:tab/>
        <w:t>שם זה לא כזה דחוף כי זה בסך הכול אומר שאפשר - - -</w:t>
      </w:r>
    </w:p>
    <w:p w14:paraId="6F0A7147" w14:textId="77777777" w:rsidR="00112F9F" w:rsidRPr="00112F9F" w:rsidRDefault="00112F9F" w:rsidP="00112F9F">
      <w:pPr>
        <w:bidi/>
        <w:jc w:val="both"/>
        <w:rPr>
          <w:rFonts w:cs="David" w:hint="cs"/>
          <w:rtl/>
        </w:rPr>
      </w:pPr>
    </w:p>
    <w:p w14:paraId="7EA89BF0"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5733CCD" w14:textId="77777777" w:rsidR="00112F9F" w:rsidRPr="00112F9F" w:rsidRDefault="00112F9F" w:rsidP="00112F9F">
      <w:pPr>
        <w:bidi/>
        <w:jc w:val="both"/>
        <w:rPr>
          <w:rFonts w:cs="David" w:hint="cs"/>
          <w:rtl/>
        </w:rPr>
      </w:pPr>
    </w:p>
    <w:p w14:paraId="50F04CA1" w14:textId="77777777" w:rsidR="00112F9F" w:rsidRPr="00112F9F" w:rsidRDefault="00112F9F" w:rsidP="00112F9F">
      <w:pPr>
        <w:bidi/>
        <w:jc w:val="both"/>
        <w:rPr>
          <w:rFonts w:cs="David" w:hint="cs"/>
          <w:rtl/>
        </w:rPr>
      </w:pPr>
      <w:r w:rsidRPr="00112F9F">
        <w:rPr>
          <w:rFonts w:cs="David" w:hint="cs"/>
          <w:rtl/>
        </w:rPr>
        <w:tab/>
        <w:t>מה פה דחוף?</w:t>
      </w:r>
    </w:p>
    <w:p w14:paraId="2DB89342" w14:textId="77777777" w:rsidR="00112F9F" w:rsidRPr="00112F9F" w:rsidRDefault="00112F9F" w:rsidP="00112F9F">
      <w:pPr>
        <w:bidi/>
        <w:jc w:val="both"/>
        <w:rPr>
          <w:rFonts w:cs="David" w:hint="cs"/>
          <w:rtl/>
        </w:rPr>
      </w:pPr>
    </w:p>
    <w:p w14:paraId="1CF60B7E" w14:textId="77777777" w:rsidR="00112F9F" w:rsidRPr="00112F9F" w:rsidRDefault="00112F9F" w:rsidP="00112F9F">
      <w:pPr>
        <w:keepLines/>
        <w:bidi/>
        <w:jc w:val="both"/>
        <w:rPr>
          <w:rFonts w:cs="David" w:hint="cs"/>
          <w:u w:val="single"/>
          <w:rtl/>
        </w:rPr>
      </w:pPr>
      <w:r w:rsidRPr="00112F9F">
        <w:rPr>
          <w:rFonts w:cs="David" w:hint="cs"/>
          <w:u w:val="single"/>
          <w:rtl/>
        </w:rPr>
        <w:t>ארבל אסטרחן:</w:t>
      </w:r>
    </w:p>
    <w:p w14:paraId="2623A350" w14:textId="77777777" w:rsidR="00112F9F" w:rsidRPr="00112F9F" w:rsidRDefault="00112F9F" w:rsidP="00112F9F">
      <w:pPr>
        <w:keepLines/>
        <w:bidi/>
        <w:jc w:val="both"/>
        <w:rPr>
          <w:rFonts w:cs="David" w:hint="cs"/>
          <w:rtl/>
        </w:rPr>
      </w:pPr>
    </w:p>
    <w:p w14:paraId="403CF2ED" w14:textId="77777777" w:rsidR="00112F9F" w:rsidRPr="00112F9F" w:rsidRDefault="00112F9F" w:rsidP="00112F9F">
      <w:pPr>
        <w:bidi/>
        <w:jc w:val="both"/>
        <w:rPr>
          <w:rFonts w:cs="David" w:hint="cs"/>
          <w:rtl/>
        </w:rPr>
      </w:pPr>
      <w:r w:rsidRPr="00112F9F">
        <w:rPr>
          <w:rFonts w:cs="David" w:hint="cs"/>
          <w:rtl/>
        </w:rPr>
        <w:tab/>
        <w:t>לבחור יו"ר כנסת.</w:t>
      </w:r>
    </w:p>
    <w:p w14:paraId="7D405725" w14:textId="77777777" w:rsidR="00112F9F" w:rsidRPr="00112F9F" w:rsidRDefault="00112F9F" w:rsidP="00112F9F">
      <w:pPr>
        <w:bidi/>
        <w:jc w:val="both"/>
        <w:rPr>
          <w:rFonts w:cs="David" w:hint="cs"/>
          <w:rtl/>
        </w:rPr>
      </w:pPr>
    </w:p>
    <w:p w14:paraId="285C199C"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04F3030" w14:textId="77777777" w:rsidR="00112F9F" w:rsidRPr="00112F9F" w:rsidRDefault="00112F9F" w:rsidP="00112F9F">
      <w:pPr>
        <w:bidi/>
        <w:jc w:val="both"/>
        <w:rPr>
          <w:rFonts w:cs="David" w:hint="cs"/>
          <w:rtl/>
        </w:rPr>
      </w:pPr>
    </w:p>
    <w:p w14:paraId="28F89C52" w14:textId="77777777" w:rsidR="00112F9F" w:rsidRPr="00112F9F" w:rsidRDefault="00112F9F" w:rsidP="00112F9F">
      <w:pPr>
        <w:bidi/>
        <w:jc w:val="both"/>
        <w:rPr>
          <w:rFonts w:cs="David" w:hint="cs"/>
          <w:rtl/>
        </w:rPr>
      </w:pPr>
      <w:r w:rsidRPr="00112F9F">
        <w:rPr>
          <w:rFonts w:cs="David" w:hint="cs"/>
          <w:rtl/>
        </w:rPr>
        <w:tab/>
        <w:t>אבל, יש פגרה.</w:t>
      </w:r>
    </w:p>
    <w:p w14:paraId="6491CB6E" w14:textId="77777777" w:rsidR="00112F9F" w:rsidRPr="00112F9F" w:rsidRDefault="00112F9F" w:rsidP="00112F9F">
      <w:pPr>
        <w:bidi/>
        <w:jc w:val="both"/>
        <w:rPr>
          <w:rFonts w:cs="David" w:hint="cs"/>
          <w:rtl/>
        </w:rPr>
      </w:pPr>
    </w:p>
    <w:p w14:paraId="48362C67"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1524568" w14:textId="77777777" w:rsidR="00112F9F" w:rsidRPr="00112F9F" w:rsidRDefault="00112F9F" w:rsidP="00112F9F">
      <w:pPr>
        <w:bidi/>
        <w:jc w:val="both"/>
        <w:rPr>
          <w:rFonts w:cs="David" w:hint="cs"/>
          <w:u w:val="single"/>
          <w:rtl/>
        </w:rPr>
      </w:pPr>
    </w:p>
    <w:p w14:paraId="2C3D8664" w14:textId="77777777" w:rsidR="00112F9F" w:rsidRPr="00112F9F" w:rsidRDefault="00112F9F" w:rsidP="00112F9F">
      <w:pPr>
        <w:bidi/>
        <w:jc w:val="both"/>
        <w:rPr>
          <w:rFonts w:cs="David" w:hint="cs"/>
          <w:rtl/>
        </w:rPr>
      </w:pPr>
      <w:r w:rsidRPr="00112F9F">
        <w:rPr>
          <w:rFonts w:cs="David" w:hint="cs"/>
          <w:rtl/>
        </w:rPr>
        <w:tab/>
        <w:t>נכון. בחסינות, אין - - -</w:t>
      </w:r>
    </w:p>
    <w:p w14:paraId="4F597B7A" w14:textId="77777777" w:rsidR="00112F9F" w:rsidRPr="00112F9F" w:rsidRDefault="00112F9F" w:rsidP="00112F9F">
      <w:pPr>
        <w:bidi/>
        <w:jc w:val="both"/>
        <w:rPr>
          <w:rFonts w:cs="David" w:hint="cs"/>
          <w:rtl/>
        </w:rPr>
      </w:pPr>
    </w:p>
    <w:p w14:paraId="36E2C64C"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4DE1652" w14:textId="77777777" w:rsidR="00112F9F" w:rsidRPr="00112F9F" w:rsidRDefault="00112F9F" w:rsidP="00112F9F">
      <w:pPr>
        <w:bidi/>
        <w:jc w:val="both"/>
        <w:rPr>
          <w:rFonts w:cs="David" w:hint="cs"/>
          <w:rtl/>
        </w:rPr>
      </w:pPr>
    </w:p>
    <w:p w14:paraId="470B10EB" w14:textId="77777777" w:rsidR="00112F9F" w:rsidRPr="00112F9F" w:rsidRDefault="00112F9F" w:rsidP="00112F9F">
      <w:pPr>
        <w:bidi/>
        <w:jc w:val="both"/>
        <w:rPr>
          <w:rFonts w:cs="David" w:hint="cs"/>
          <w:rtl/>
        </w:rPr>
      </w:pPr>
      <w:r w:rsidRPr="00112F9F">
        <w:rPr>
          <w:rFonts w:cs="David" w:hint="cs"/>
          <w:rtl/>
        </w:rPr>
        <w:tab/>
        <w:t>זה עניין תיאורטי. אם אנחנו באמצע פגרה, אז באמצע פגרה. אם באמצע תקופת דיונים - - -</w:t>
      </w:r>
    </w:p>
    <w:p w14:paraId="0E94EC01" w14:textId="77777777" w:rsidR="00112F9F" w:rsidRPr="00112F9F" w:rsidRDefault="00112F9F" w:rsidP="00112F9F">
      <w:pPr>
        <w:bidi/>
        <w:jc w:val="both"/>
        <w:rPr>
          <w:rFonts w:cs="David" w:hint="cs"/>
          <w:rtl/>
        </w:rPr>
      </w:pPr>
    </w:p>
    <w:p w14:paraId="022E93AC"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4FE3CE87" w14:textId="77777777" w:rsidR="00112F9F" w:rsidRPr="00112F9F" w:rsidRDefault="00112F9F" w:rsidP="00112F9F">
      <w:pPr>
        <w:bidi/>
        <w:jc w:val="both"/>
        <w:rPr>
          <w:rFonts w:cs="David" w:hint="cs"/>
          <w:rtl/>
        </w:rPr>
      </w:pPr>
    </w:p>
    <w:p w14:paraId="7176EEDA" w14:textId="77777777" w:rsidR="00112F9F" w:rsidRPr="00112F9F" w:rsidRDefault="00112F9F" w:rsidP="00112F9F">
      <w:pPr>
        <w:bidi/>
        <w:jc w:val="both"/>
        <w:rPr>
          <w:rFonts w:cs="David" w:hint="cs"/>
          <w:rtl/>
        </w:rPr>
      </w:pPr>
      <w:r w:rsidRPr="00112F9F">
        <w:rPr>
          <w:rFonts w:cs="David" w:hint="cs"/>
          <w:rtl/>
        </w:rPr>
        <w:tab/>
        <w:t>יריב, כדי לקדם כל אפשרות תכתוב גם שוועדת הכנסת מוסמכת לכנס את הכנסת.</w:t>
      </w:r>
    </w:p>
    <w:p w14:paraId="7AB621EB" w14:textId="77777777" w:rsidR="00112F9F" w:rsidRPr="00112F9F" w:rsidRDefault="00112F9F" w:rsidP="00112F9F">
      <w:pPr>
        <w:bidi/>
        <w:jc w:val="both"/>
        <w:rPr>
          <w:rFonts w:cs="David" w:hint="cs"/>
          <w:u w:val="single"/>
          <w:rtl/>
        </w:rPr>
      </w:pPr>
    </w:p>
    <w:p w14:paraId="384036F9"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289B904" w14:textId="77777777" w:rsidR="00112F9F" w:rsidRPr="00112F9F" w:rsidRDefault="00112F9F" w:rsidP="00112F9F">
      <w:pPr>
        <w:bidi/>
        <w:jc w:val="both"/>
        <w:rPr>
          <w:rFonts w:cs="David" w:hint="cs"/>
          <w:rtl/>
        </w:rPr>
      </w:pPr>
    </w:p>
    <w:p w14:paraId="488B77AA" w14:textId="77777777" w:rsidR="00112F9F" w:rsidRPr="00112F9F" w:rsidRDefault="00112F9F" w:rsidP="00112F9F">
      <w:pPr>
        <w:bidi/>
        <w:jc w:val="both"/>
        <w:rPr>
          <w:rFonts w:cs="David" w:hint="cs"/>
          <w:rtl/>
        </w:rPr>
      </w:pPr>
      <w:r w:rsidRPr="00112F9F">
        <w:rPr>
          <w:rFonts w:cs="David" w:hint="cs"/>
          <w:rtl/>
        </w:rPr>
        <w:tab/>
        <w:t xml:space="preserve">לא, זה אני לא אעשה. אני לא אקח סמכות של היושב-ראש לכנס. </w:t>
      </w:r>
    </w:p>
    <w:p w14:paraId="297A8ADA" w14:textId="77777777" w:rsidR="00112F9F" w:rsidRPr="00112F9F" w:rsidRDefault="00112F9F" w:rsidP="00112F9F">
      <w:pPr>
        <w:bidi/>
        <w:jc w:val="both"/>
        <w:rPr>
          <w:rFonts w:cs="David" w:hint="cs"/>
          <w:rtl/>
        </w:rPr>
      </w:pPr>
    </w:p>
    <w:p w14:paraId="5D2D9BB8"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39BBC978" w14:textId="77777777" w:rsidR="00112F9F" w:rsidRPr="00112F9F" w:rsidRDefault="00112F9F" w:rsidP="00112F9F">
      <w:pPr>
        <w:bidi/>
        <w:jc w:val="both"/>
        <w:rPr>
          <w:rFonts w:cs="David" w:hint="cs"/>
          <w:rtl/>
        </w:rPr>
      </w:pPr>
    </w:p>
    <w:p w14:paraId="742CE272" w14:textId="77777777" w:rsidR="00112F9F" w:rsidRPr="00112F9F" w:rsidRDefault="00112F9F" w:rsidP="00112F9F">
      <w:pPr>
        <w:bidi/>
        <w:jc w:val="both"/>
        <w:rPr>
          <w:rFonts w:cs="David" w:hint="cs"/>
          <w:rtl/>
        </w:rPr>
      </w:pPr>
      <w:r w:rsidRPr="00112F9F">
        <w:rPr>
          <w:rFonts w:cs="David" w:hint="cs"/>
          <w:rtl/>
        </w:rPr>
        <w:tab/>
        <w:t>לא, אין יושב-ראש.</w:t>
      </w:r>
    </w:p>
    <w:p w14:paraId="78F83828" w14:textId="77777777" w:rsidR="00112F9F" w:rsidRPr="00112F9F" w:rsidRDefault="00112F9F" w:rsidP="00112F9F">
      <w:pPr>
        <w:bidi/>
        <w:jc w:val="both"/>
        <w:rPr>
          <w:rFonts w:cs="David" w:hint="cs"/>
          <w:rtl/>
        </w:rPr>
      </w:pPr>
    </w:p>
    <w:p w14:paraId="658F4366"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4199D69" w14:textId="77777777" w:rsidR="00112F9F" w:rsidRPr="00112F9F" w:rsidRDefault="00112F9F" w:rsidP="00112F9F">
      <w:pPr>
        <w:bidi/>
        <w:jc w:val="both"/>
        <w:rPr>
          <w:rFonts w:cs="David" w:hint="cs"/>
          <w:rtl/>
        </w:rPr>
      </w:pPr>
    </w:p>
    <w:p w14:paraId="25B89A91" w14:textId="77777777" w:rsidR="00112F9F" w:rsidRPr="00112F9F" w:rsidRDefault="00112F9F" w:rsidP="00112F9F">
      <w:pPr>
        <w:bidi/>
        <w:jc w:val="both"/>
        <w:rPr>
          <w:rFonts w:cs="David" w:hint="cs"/>
          <w:rtl/>
        </w:rPr>
      </w:pPr>
      <w:r w:rsidRPr="00112F9F">
        <w:rPr>
          <w:rFonts w:cs="David" w:hint="cs"/>
          <w:rtl/>
        </w:rPr>
        <w:tab/>
        <w:t>תמיד יושב-ראש. או יושב-ראש זמני, או יושב-ראש. אין מצב שאין יושב-ראש.</w:t>
      </w:r>
    </w:p>
    <w:p w14:paraId="360E62DA" w14:textId="77777777" w:rsidR="00112F9F" w:rsidRPr="00112F9F" w:rsidRDefault="00112F9F" w:rsidP="00112F9F">
      <w:pPr>
        <w:bidi/>
        <w:jc w:val="both"/>
        <w:rPr>
          <w:rFonts w:cs="David" w:hint="cs"/>
          <w:rtl/>
        </w:rPr>
      </w:pPr>
    </w:p>
    <w:p w14:paraId="60F3052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61ABA8F" w14:textId="77777777" w:rsidR="00112F9F" w:rsidRPr="00112F9F" w:rsidRDefault="00112F9F" w:rsidP="00112F9F">
      <w:pPr>
        <w:bidi/>
        <w:jc w:val="both"/>
        <w:rPr>
          <w:rFonts w:cs="David" w:hint="cs"/>
          <w:rtl/>
        </w:rPr>
      </w:pPr>
      <w:r w:rsidRPr="00112F9F">
        <w:rPr>
          <w:rFonts w:cs="David" w:hint="cs"/>
          <w:rtl/>
        </w:rPr>
        <w:tab/>
      </w:r>
      <w:r w:rsidRPr="00112F9F">
        <w:rPr>
          <w:rFonts w:cs="David" w:hint="cs"/>
          <w:rtl/>
        </w:rPr>
        <w:tab/>
      </w:r>
    </w:p>
    <w:p w14:paraId="2A73DBAA" w14:textId="77777777" w:rsidR="00112F9F" w:rsidRPr="00112F9F" w:rsidRDefault="00112F9F" w:rsidP="00112F9F">
      <w:pPr>
        <w:bidi/>
        <w:jc w:val="both"/>
        <w:rPr>
          <w:rFonts w:cs="David" w:hint="cs"/>
          <w:rtl/>
        </w:rPr>
      </w:pPr>
      <w:r w:rsidRPr="00112F9F">
        <w:rPr>
          <w:rFonts w:cs="David" w:hint="cs"/>
          <w:rtl/>
        </w:rPr>
        <w:tab/>
        <w:t>אבל, בחסינות כתוב לנו שצריך להודיע לכל חברי הכנסת לפחות 24 שעות מראש על קיום הדיון וההצבעה.</w:t>
      </w:r>
    </w:p>
    <w:p w14:paraId="39BEC8D2" w14:textId="77777777" w:rsidR="00112F9F" w:rsidRPr="00112F9F" w:rsidRDefault="00112F9F" w:rsidP="00112F9F">
      <w:pPr>
        <w:bidi/>
        <w:jc w:val="both"/>
        <w:rPr>
          <w:rFonts w:cs="David" w:hint="cs"/>
          <w:rtl/>
        </w:rPr>
      </w:pPr>
    </w:p>
    <w:p w14:paraId="672B05BD"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888219D" w14:textId="77777777" w:rsidR="00112F9F" w:rsidRPr="00112F9F" w:rsidRDefault="00112F9F" w:rsidP="00112F9F">
      <w:pPr>
        <w:bidi/>
        <w:jc w:val="both"/>
        <w:rPr>
          <w:rFonts w:cs="David" w:hint="cs"/>
          <w:u w:val="single"/>
          <w:rtl/>
        </w:rPr>
      </w:pPr>
    </w:p>
    <w:p w14:paraId="197E6AD7" w14:textId="77777777" w:rsidR="00112F9F" w:rsidRPr="00112F9F" w:rsidRDefault="00112F9F" w:rsidP="00112F9F">
      <w:pPr>
        <w:bidi/>
        <w:jc w:val="both"/>
        <w:rPr>
          <w:rFonts w:cs="David" w:hint="cs"/>
          <w:rtl/>
        </w:rPr>
      </w:pPr>
      <w:r w:rsidRPr="00112F9F">
        <w:rPr>
          <w:rFonts w:cs="David" w:hint="cs"/>
          <w:rtl/>
        </w:rPr>
        <w:tab/>
        <w:t>גם פה צריכים.</w:t>
      </w:r>
    </w:p>
    <w:p w14:paraId="21D575AD" w14:textId="77777777" w:rsidR="00112F9F" w:rsidRPr="00112F9F" w:rsidRDefault="00112F9F" w:rsidP="00112F9F">
      <w:pPr>
        <w:bidi/>
        <w:jc w:val="both"/>
        <w:rPr>
          <w:rFonts w:cs="David" w:hint="cs"/>
          <w:rtl/>
        </w:rPr>
      </w:pPr>
    </w:p>
    <w:p w14:paraId="151030D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92E440E" w14:textId="77777777" w:rsidR="00112F9F" w:rsidRPr="00112F9F" w:rsidRDefault="00112F9F" w:rsidP="00112F9F">
      <w:pPr>
        <w:bidi/>
        <w:jc w:val="both"/>
        <w:rPr>
          <w:rFonts w:cs="David" w:hint="cs"/>
          <w:rtl/>
        </w:rPr>
      </w:pPr>
    </w:p>
    <w:p w14:paraId="6EF59D68" w14:textId="77777777" w:rsidR="00112F9F" w:rsidRPr="00112F9F" w:rsidRDefault="00112F9F" w:rsidP="00112F9F">
      <w:pPr>
        <w:bidi/>
        <w:jc w:val="both"/>
        <w:rPr>
          <w:rFonts w:cs="David" w:hint="cs"/>
          <w:rtl/>
        </w:rPr>
      </w:pPr>
      <w:r w:rsidRPr="00112F9F">
        <w:rPr>
          <w:rFonts w:cs="David" w:hint="cs"/>
          <w:rtl/>
        </w:rPr>
        <w:tab/>
        <w:t xml:space="preserve">אם זה פגרה אז האיש ימתין שתסתיים הפגרה, ואז ידונו בבקשתו, כי בין כה וכה גם לא יקיימו בחירות קודם. הרי אם יכנסו את הכנסת לדיון כדי לבחור, אז יקיימו את הדיון גם בעניין שבו. </w:t>
      </w:r>
    </w:p>
    <w:p w14:paraId="5FA49431" w14:textId="77777777" w:rsidR="00112F9F" w:rsidRPr="00112F9F" w:rsidRDefault="00112F9F" w:rsidP="00112F9F">
      <w:pPr>
        <w:bidi/>
        <w:jc w:val="both"/>
        <w:rPr>
          <w:rFonts w:cs="David" w:hint="cs"/>
          <w:rtl/>
        </w:rPr>
      </w:pPr>
    </w:p>
    <w:p w14:paraId="47D60DEB"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79E0BC58" w14:textId="77777777" w:rsidR="00112F9F" w:rsidRPr="00112F9F" w:rsidRDefault="00112F9F" w:rsidP="00112F9F">
      <w:pPr>
        <w:bidi/>
        <w:jc w:val="both"/>
        <w:rPr>
          <w:rFonts w:cs="David" w:hint="cs"/>
          <w:rtl/>
        </w:rPr>
      </w:pPr>
    </w:p>
    <w:p w14:paraId="3DA68337" w14:textId="77777777" w:rsidR="00112F9F" w:rsidRPr="00112F9F" w:rsidRDefault="00112F9F" w:rsidP="00112F9F">
      <w:pPr>
        <w:bidi/>
        <w:jc w:val="both"/>
        <w:rPr>
          <w:rFonts w:cs="David" w:hint="cs"/>
          <w:rtl/>
        </w:rPr>
      </w:pPr>
      <w:r w:rsidRPr="00112F9F">
        <w:rPr>
          <w:rFonts w:cs="David" w:hint="cs"/>
          <w:rtl/>
        </w:rPr>
        <w:tab/>
        <w:t>אגב, או שהיושב-ראש הזמני יכנס את הכנסת. הרי אין איסור לפי סעיף (ה). כל יושב-ראש גם אם הוא זמני - - -</w:t>
      </w:r>
    </w:p>
    <w:p w14:paraId="3804A993" w14:textId="77777777" w:rsidR="00112F9F" w:rsidRPr="00112F9F" w:rsidRDefault="00112F9F" w:rsidP="00112F9F">
      <w:pPr>
        <w:bidi/>
        <w:jc w:val="both"/>
        <w:rPr>
          <w:rFonts w:cs="David" w:hint="cs"/>
          <w:rtl/>
        </w:rPr>
      </w:pPr>
    </w:p>
    <w:p w14:paraId="25EA4904"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7FFE569" w14:textId="77777777" w:rsidR="00112F9F" w:rsidRPr="00112F9F" w:rsidRDefault="00112F9F" w:rsidP="00112F9F">
      <w:pPr>
        <w:bidi/>
        <w:jc w:val="both"/>
        <w:rPr>
          <w:rFonts w:cs="David" w:hint="cs"/>
          <w:rtl/>
        </w:rPr>
      </w:pPr>
    </w:p>
    <w:p w14:paraId="1F10C783" w14:textId="77777777" w:rsidR="00112F9F" w:rsidRPr="00112F9F" w:rsidRDefault="00112F9F" w:rsidP="00112F9F">
      <w:pPr>
        <w:bidi/>
        <w:jc w:val="both"/>
        <w:rPr>
          <w:rFonts w:cs="David" w:hint="cs"/>
          <w:rtl/>
        </w:rPr>
      </w:pPr>
      <w:r w:rsidRPr="00112F9F">
        <w:rPr>
          <w:rFonts w:cs="David" w:hint="cs"/>
          <w:rtl/>
        </w:rPr>
        <w:tab/>
        <w:t>יו"ר לא יכול לכנס את הכנסת בפגרה, רק הממשלה או 25 ח"כים.</w:t>
      </w:r>
    </w:p>
    <w:p w14:paraId="61C2A250" w14:textId="77777777" w:rsidR="00112F9F" w:rsidRPr="00112F9F" w:rsidRDefault="00112F9F" w:rsidP="00112F9F">
      <w:pPr>
        <w:bidi/>
        <w:jc w:val="both"/>
        <w:rPr>
          <w:rFonts w:cs="David" w:hint="cs"/>
          <w:rtl/>
        </w:rPr>
      </w:pPr>
    </w:p>
    <w:p w14:paraId="02D9B9F9" w14:textId="77777777" w:rsidR="00112F9F" w:rsidRPr="00112F9F" w:rsidRDefault="00112F9F" w:rsidP="00112F9F">
      <w:pPr>
        <w:keepLines/>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5C02FF0" w14:textId="77777777" w:rsidR="00112F9F" w:rsidRPr="00112F9F" w:rsidRDefault="00112F9F" w:rsidP="00112F9F">
      <w:pPr>
        <w:keepLines/>
        <w:bidi/>
        <w:jc w:val="both"/>
        <w:rPr>
          <w:rFonts w:cs="David" w:hint="cs"/>
          <w:rtl/>
        </w:rPr>
      </w:pPr>
    </w:p>
    <w:p w14:paraId="68FC0A04" w14:textId="77777777" w:rsidR="00112F9F" w:rsidRPr="00112F9F" w:rsidRDefault="00112F9F" w:rsidP="00112F9F">
      <w:pPr>
        <w:keepLines/>
        <w:bidi/>
        <w:jc w:val="both"/>
        <w:rPr>
          <w:rFonts w:cs="David" w:hint="cs"/>
          <w:rtl/>
        </w:rPr>
      </w:pPr>
      <w:r w:rsidRPr="00112F9F">
        <w:rPr>
          <w:rFonts w:cs="David" w:hint="cs"/>
          <w:rtl/>
        </w:rPr>
        <w:tab/>
        <w:t>אני לא רואה בזה בעיה.</w:t>
      </w:r>
    </w:p>
    <w:p w14:paraId="281927BA" w14:textId="77777777" w:rsidR="00112F9F" w:rsidRPr="00112F9F" w:rsidRDefault="00112F9F" w:rsidP="00112F9F">
      <w:pPr>
        <w:bidi/>
        <w:jc w:val="both"/>
        <w:rPr>
          <w:rFonts w:cs="David" w:hint="cs"/>
          <w:rtl/>
        </w:rPr>
      </w:pPr>
    </w:p>
    <w:p w14:paraId="6815D01A"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27DD64DE" w14:textId="77777777" w:rsidR="00112F9F" w:rsidRPr="00112F9F" w:rsidRDefault="00112F9F" w:rsidP="00112F9F">
      <w:pPr>
        <w:bidi/>
        <w:jc w:val="both"/>
        <w:rPr>
          <w:rFonts w:cs="David" w:hint="cs"/>
          <w:rtl/>
        </w:rPr>
      </w:pPr>
    </w:p>
    <w:p w14:paraId="73734FF1" w14:textId="77777777" w:rsidR="00112F9F" w:rsidRPr="00112F9F" w:rsidRDefault="00112F9F" w:rsidP="00112F9F">
      <w:pPr>
        <w:bidi/>
        <w:jc w:val="both"/>
        <w:rPr>
          <w:rFonts w:cs="David" w:hint="cs"/>
          <w:rtl/>
        </w:rPr>
      </w:pPr>
      <w:r w:rsidRPr="00112F9F">
        <w:rPr>
          <w:rFonts w:cs="David" w:hint="cs"/>
          <w:rtl/>
        </w:rPr>
        <w:tab/>
        <w:t>גם היושב-ראש יכול לכנס, גם 25 חתימות יכולות.</w:t>
      </w:r>
    </w:p>
    <w:p w14:paraId="29CED2B4" w14:textId="77777777" w:rsidR="00112F9F" w:rsidRPr="00112F9F" w:rsidRDefault="00112F9F" w:rsidP="00112F9F">
      <w:pPr>
        <w:bidi/>
        <w:jc w:val="both"/>
        <w:rPr>
          <w:rFonts w:cs="David" w:hint="cs"/>
          <w:rtl/>
        </w:rPr>
      </w:pPr>
    </w:p>
    <w:p w14:paraId="7E760A7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17D9271" w14:textId="77777777" w:rsidR="00112F9F" w:rsidRPr="00112F9F" w:rsidRDefault="00112F9F" w:rsidP="00112F9F">
      <w:pPr>
        <w:bidi/>
        <w:jc w:val="both"/>
        <w:rPr>
          <w:rFonts w:cs="David" w:hint="cs"/>
          <w:rtl/>
        </w:rPr>
      </w:pPr>
    </w:p>
    <w:p w14:paraId="1967A689" w14:textId="77777777" w:rsidR="00112F9F" w:rsidRPr="00112F9F" w:rsidRDefault="00112F9F" w:rsidP="00112F9F">
      <w:pPr>
        <w:bidi/>
        <w:jc w:val="both"/>
        <w:rPr>
          <w:rFonts w:cs="David" w:hint="cs"/>
          <w:rtl/>
        </w:rPr>
      </w:pPr>
      <w:r w:rsidRPr="00112F9F">
        <w:rPr>
          <w:rFonts w:cs="David" w:hint="cs"/>
          <w:rtl/>
        </w:rPr>
        <w:tab/>
        <w:t>לא, היושב-ראש לא יכול. רק הממשלה ו-25 חתימות.</w:t>
      </w:r>
    </w:p>
    <w:p w14:paraId="386C9310" w14:textId="77777777" w:rsidR="00112F9F" w:rsidRPr="00112F9F" w:rsidRDefault="00112F9F" w:rsidP="00112F9F">
      <w:pPr>
        <w:bidi/>
        <w:jc w:val="both"/>
        <w:rPr>
          <w:rFonts w:cs="David" w:hint="cs"/>
          <w:rtl/>
        </w:rPr>
      </w:pPr>
    </w:p>
    <w:p w14:paraId="3852969E"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3690204" w14:textId="77777777" w:rsidR="00112F9F" w:rsidRPr="00112F9F" w:rsidRDefault="00112F9F" w:rsidP="00112F9F">
      <w:pPr>
        <w:bidi/>
        <w:jc w:val="both"/>
        <w:rPr>
          <w:rFonts w:cs="David" w:hint="cs"/>
          <w:rtl/>
        </w:rPr>
      </w:pPr>
    </w:p>
    <w:p w14:paraId="7E7F2C64" w14:textId="77777777" w:rsidR="00112F9F" w:rsidRPr="00112F9F" w:rsidRDefault="00112F9F" w:rsidP="00112F9F">
      <w:pPr>
        <w:bidi/>
        <w:jc w:val="both"/>
        <w:rPr>
          <w:rFonts w:cs="David" w:hint="cs"/>
          <w:rtl/>
        </w:rPr>
      </w:pPr>
      <w:r w:rsidRPr="00112F9F">
        <w:rPr>
          <w:rFonts w:cs="David" w:hint="cs"/>
          <w:rtl/>
        </w:rPr>
        <w:tab/>
        <w:t>בפגרה היושב-ראש לא מוסמך לכנס, אלא על פי 25 חתימות, או בקשת הממשלה.</w:t>
      </w:r>
    </w:p>
    <w:p w14:paraId="6FD6E978" w14:textId="77777777" w:rsidR="00112F9F" w:rsidRPr="00112F9F" w:rsidRDefault="00112F9F" w:rsidP="00112F9F">
      <w:pPr>
        <w:bidi/>
        <w:jc w:val="both"/>
        <w:rPr>
          <w:rFonts w:cs="David" w:hint="cs"/>
          <w:rtl/>
        </w:rPr>
      </w:pPr>
    </w:p>
    <w:p w14:paraId="22C78539" w14:textId="77777777" w:rsidR="00112F9F" w:rsidRPr="00112F9F" w:rsidRDefault="00112F9F" w:rsidP="00112F9F">
      <w:pPr>
        <w:bidi/>
        <w:jc w:val="both"/>
        <w:rPr>
          <w:rFonts w:cs="David" w:hint="cs"/>
          <w:u w:val="single"/>
          <w:rtl/>
        </w:rPr>
      </w:pPr>
      <w:r w:rsidRPr="00112F9F">
        <w:rPr>
          <w:rFonts w:cs="David" w:hint="cs"/>
          <w:u w:val="single"/>
          <w:rtl/>
        </w:rPr>
        <w:t>זבולון אורלב:</w:t>
      </w:r>
    </w:p>
    <w:p w14:paraId="5B4EB372" w14:textId="77777777" w:rsidR="00112F9F" w:rsidRPr="00112F9F" w:rsidRDefault="00112F9F" w:rsidP="00112F9F">
      <w:pPr>
        <w:bidi/>
        <w:jc w:val="both"/>
        <w:rPr>
          <w:rFonts w:cs="David" w:hint="cs"/>
          <w:rtl/>
        </w:rPr>
      </w:pPr>
    </w:p>
    <w:p w14:paraId="75471126" w14:textId="77777777" w:rsidR="00112F9F" w:rsidRPr="00112F9F" w:rsidRDefault="00112F9F" w:rsidP="00112F9F">
      <w:pPr>
        <w:bidi/>
        <w:jc w:val="both"/>
        <w:rPr>
          <w:rFonts w:cs="David" w:hint="cs"/>
          <w:rtl/>
        </w:rPr>
      </w:pPr>
      <w:r w:rsidRPr="00112F9F">
        <w:rPr>
          <w:rFonts w:cs="David" w:hint="cs"/>
          <w:rtl/>
        </w:rPr>
        <w:tab/>
        <w:t>אז יהיו 25 חתימות.</w:t>
      </w:r>
    </w:p>
    <w:p w14:paraId="4269DEDB" w14:textId="77777777" w:rsidR="00112F9F" w:rsidRPr="00112F9F" w:rsidRDefault="00112F9F" w:rsidP="00112F9F">
      <w:pPr>
        <w:bidi/>
        <w:jc w:val="both"/>
        <w:rPr>
          <w:rFonts w:cs="David" w:hint="cs"/>
          <w:rtl/>
        </w:rPr>
      </w:pPr>
    </w:p>
    <w:p w14:paraId="729761B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48D2B89" w14:textId="77777777" w:rsidR="00112F9F" w:rsidRPr="00112F9F" w:rsidRDefault="00112F9F" w:rsidP="00112F9F">
      <w:pPr>
        <w:bidi/>
        <w:jc w:val="both"/>
        <w:rPr>
          <w:rFonts w:cs="David" w:hint="cs"/>
          <w:rtl/>
        </w:rPr>
      </w:pPr>
    </w:p>
    <w:p w14:paraId="26CBF020" w14:textId="77777777" w:rsidR="00112F9F" w:rsidRPr="00112F9F" w:rsidRDefault="00112F9F" w:rsidP="00112F9F">
      <w:pPr>
        <w:bidi/>
        <w:jc w:val="both"/>
        <w:rPr>
          <w:rFonts w:cs="David" w:hint="cs"/>
          <w:rtl/>
        </w:rPr>
      </w:pPr>
      <w:r w:rsidRPr="00112F9F">
        <w:rPr>
          <w:rFonts w:cs="David" w:hint="cs"/>
          <w:rtl/>
        </w:rPr>
        <w:tab/>
        <w:t>"ביום הקרוב שבו ניתן לקיים ישיבת כנסת", שזה תוספת, זה מגביל.</w:t>
      </w:r>
    </w:p>
    <w:p w14:paraId="78C7CECB" w14:textId="77777777" w:rsidR="00112F9F" w:rsidRPr="00112F9F" w:rsidRDefault="00112F9F" w:rsidP="00112F9F">
      <w:pPr>
        <w:bidi/>
        <w:jc w:val="both"/>
        <w:rPr>
          <w:rFonts w:cs="David" w:hint="cs"/>
          <w:rtl/>
        </w:rPr>
      </w:pPr>
    </w:p>
    <w:p w14:paraId="2455336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3A2321C" w14:textId="77777777" w:rsidR="00112F9F" w:rsidRPr="00112F9F" w:rsidRDefault="00112F9F" w:rsidP="00112F9F">
      <w:pPr>
        <w:bidi/>
        <w:jc w:val="both"/>
        <w:rPr>
          <w:rFonts w:cs="David" w:hint="cs"/>
          <w:u w:val="single"/>
          <w:rtl/>
        </w:rPr>
      </w:pPr>
    </w:p>
    <w:p w14:paraId="30695CC0" w14:textId="77777777" w:rsidR="00112F9F" w:rsidRPr="00112F9F" w:rsidRDefault="00112F9F" w:rsidP="00112F9F">
      <w:pPr>
        <w:bidi/>
        <w:jc w:val="both"/>
        <w:rPr>
          <w:rFonts w:cs="David" w:hint="cs"/>
          <w:rtl/>
        </w:rPr>
      </w:pPr>
      <w:r w:rsidRPr="00112F9F">
        <w:rPr>
          <w:rFonts w:cs="David" w:hint="cs"/>
          <w:rtl/>
        </w:rPr>
        <w:tab/>
        <w:t xml:space="preserve">אני הייתי מציע רק דבר אחד. יכול להיות שכן כדאי לכתוב שהנושא יהיה ראשון בסדר היום, וזאת מהסיבה שלא יהיה מצב שאם הבחירות נועדו לאותו יום, יבחרו ואז יקיימו את הדיון, ואז בצורה הזאת, בצורה הטכנית, ייתרו אותו. זה אולי הייתי עושה, כדי באמת לייצר מצב שלא - - - </w:t>
      </w:r>
    </w:p>
    <w:p w14:paraId="5517FFE6" w14:textId="77777777" w:rsidR="00112F9F" w:rsidRPr="00112F9F" w:rsidRDefault="00112F9F" w:rsidP="00112F9F">
      <w:pPr>
        <w:bidi/>
        <w:jc w:val="both"/>
        <w:rPr>
          <w:rFonts w:cs="David" w:hint="cs"/>
          <w:rtl/>
        </w:rPr>
      </w:pPr>
    </w:p>
    <w:p w14:paraId="14C105B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C049A7D" w14:textId="77777777" w:rsidR="00112F9F" w:rsidRPr="00112F9F" w:rsidRDefault="00112F9F" w:rsidP="00112F9F">
      <w:pPr>
        <w:bidi/>
        <w:jc w:val="both"/>
        <w:rPr>
          <w:rFonts w:cs="David" w:hint="cs"/>
          <w:rtl/>
        </w:rPr>
      </w:pPr>
    </w:p>
    <w:p w14:paraId="67A78DEA" w14:textId="77777777" w:rsidR="00112F9F" w:rsidRPr="00112F9F" w:rsidRDefault="00112F9F" w:rsidP="00112F9F">
      <w:pPr>
        <w:bidi/>
        <w:jc w:val="both"/>
        <w:rPr>
          <w:rFonts w:cs="David" w:hint="cs"/>
          <w:rtl/>
        </w:rPr>
      </w:pPr>
      <w:r w:rsidRPr="00112F9F">
        <w:rPr>
          <w:rFonts w:cs="David" w:hint="cs"/>
          <w:rtl/>
        </w:rPr>
        <w:tab/>
        <w:t>זה גם דבר שאם מישהו יעשה אותו אז - - -</w:t>
      </w:r>
    </w:p>
    <w:p w14:paraId="21FC486A" w14:textId="77777777" w:rsidR="00112F9F" w:rsidRPr="00112F9F" w:rsidRDefault="00112F9F" w:rsidP="00112F9F">
      <w:pPr>
        <w:bidi/>
        <w:jc w:val="both"/>
        <w:rPr>
          <w:rFonts w:cs="David" w:hint="cs"/>
          <w:rtl/>
        </w:rPr>
      </w:pPr>
    </w:p>
    <w:p w14:paraId="6672CE64"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D64C1E5" w14:textId="77777777" w:rsidR="00112F9F" w:rsidRPr="00112F9F" w:rsidRDefault="00112F9F" w:rsidP="00112F9F">
      <w:pPr>
        <w:bidi/>
        <w:jc w:val="both"/>
        <w:rPr>
          <w:rFonts w:cs="David" w:hint="cs"/>
          <w:rtl/>
        </w:rPr>
      </w:pPr>
    </w:p>
    <w:p w14:paraId="7D6F59C9" w14:textId="77777777" w:rsidR="00112F9F" w:rsidRPr="00112F9F" w:rsidRDefault="00112F9F" w:rsidP="00112F9F">
      <w:pPr>
        <w:bidi/>
        <w:jc w:val="both"/>
        <w:rPr>
          <w:rFonts w:cs="David" w:hint="cs"/>
          <w:rtl/>
        </w:rPr>
      </w:pPr>
      <w:r w:rsidRPr="00112F9F">
        <w:rPr>
          <w:rFonts w:cs="David" w:hint="cs"/>
          <w:rtl/>
        </w:rPr>
        <w:tab/>
        <w:t>אני לא יודע. יש בחירת סגנים, ויגידו: מאה אחוזים, בוחרים עכשיו את הסגנים. נדון בערעור שלך, ואחר כך נחיה ונראה. בזה יש אולי היגיון מסוים. אבל, גם זה הרי יקרה - - -</w:t>
      </w:r>
    </w:p>
    <w:p w14:paraId="33D46DEE" w14:textId="77777777" w:rsidR="00112F9F" w:rsidRPr="00112F9F" w:rsidRDefault="00112F9F" w:rsidP="00112F9F">
      <w:pPr>
        <w:bidi/>
        <w:jc w:val="both"/>
        <w:rPr>
          <w:rFonts w:cs="David" w:hint="cs"/>
          <w:rtl/>
        </w:rPr>
      </w:pPr>
    </w:p>
    <w:p w14:paraId="778A0B50"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5E103B0" w14:textId="77777777" w:rsidR="00112F9F" w:rsidRPr="00112F9F" w:rsidRDefault="00112F9F" w:rsidP="00112F9F">
      <w:pPr>
        <w:bidi/>
        <w:jc w:val="both"/>
        <w:rPr>
          <w:rFonts w:cs="David" w:hint="cs"/>
          <w:u w:val="single"/>
          <w:rtl/>
        </w:rPr>
      </w:pPr>
    </w:p>
    <w:p w14:paraId="245721B9" w14:textId="77777777" w:rsidR="00112F9F" w:rsidRPr="00112F9F" w:rsidRDefault="00112F9F" w:rsidP="00112F9F">
      <w:pPr>
        <w:bidi/>
        <w:jc w:val="both"/>
        <w:rPr>
          <w:rFonts w:cs="David" w:hint="cs"/>
          <w:rtl/>
        </w:rPr>
      </w:pPr>
      <w:r w:rsidRPr="00112F9F">
        <w:rPr>
          <w:rFonts w:cs="David" w:hint="cs"/>
          <w:rtl/>
        </w:rPr>
        <w:tab/>
        <w:t>אתה רוצה לכתוב את זה?</w:t>
      </w:r>
    </w:p>
    <w:p w14:paraId="3DB5852F" w14:textId="77777777" w:rsidR="00112F9F" w:rsidRPr="00112F9F" w:rsidRDefault="00112F9F" w:rsidP="00112F9F">
      <w:pPr>
        <w:bidi/>
        <w:jc w:val="both"/>
        <w:rPr>
          <w:rFonts w:cs="David" w:hint="cs"/>
          <w:rtl/>
        </w:rPr>
      </w:pPr>
    </w:p>
    <w:p w14:paraId="77C320C8"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3CD8827" w14:textId="77777777" w:rsidR="00112F9F" w:rsidRPr="00112F9F" w:rsidRDefault="00112F9F" w:rsidP="00112F9F">
      <w:pPr>
        <w:bidi/>
        <w:jc w:val="both"/>
        <w:rPr>
          <w:rFonts w:cs="David" w:hint="cs"/>
          <w:rtl/>
        </w:rPr>
      </w:pPr>
      <w:r w:rsidRPr="00112F9F">
        <w:rPr>
          <w:rFonts w:cs="David" w:hint="cs"/>
          <w:rtl/>
        </w:rPr>
        <w:tab/>
      </w:r>
    </w:p>
    <w:p w14:paraId="4EECFE6F" w14:textId="77777777" w:rsidR="00112F9F" w:rsidRPr="00112F9F" w:rsidRDefault="00112F9F" w:rsidP="00112F9F">
      <w:pPr>
        <w:bidi/>
        <w:jc w:val="both"/>
        <w:rPr>
          <w:rFonts w:cs="David" w:hint="cs"/>
          <w:rtl/>
        </w:rPr>
      </w:pPr>
      <w:r w:rsidRPr="00112F9F">
        <w:rPr>
          <w:rFonts w:cs="David" w:hint="cs"/>
          <w:rtl/>
        </w:rPr>
        <w:tab/>
        <w:t>אפשר לכתוב. אם הדאגה עולה שהבן אדם יהיה - - -</w:t>
      </w:r>
    </w:p>
    <w:p w14:paraId="74E9BFFD" w14:textId="77777777" w:rsidR="00112F9F" w:rsidRPr="00112F9F" w:rsidRDefault="00112F9F" w:rsidP="00112F9F">
      <w:pPr>
        <w:bidi/>
        <w:jc w:val="both"/>
        <w:rPr>
          <w:rFonts w:cs="David" w:hint="cs"/>
          <w:rtl/>
        </w:rPr>
      </w:pPr>
    </w:p>
    <w:p w14:paraId="46773AA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7130318" w14:textId="77777777" w:rsidR="00112F9F" w:rsidRPr="00112F9F" w:rsidRDefault="00112F9F" w:rsidP="00112F9F">
      <w:pPr>
        <w:bidi/>
        <w:jc w:val="both"/>
        <w:rPr>
          <w:rFonts w:cs="David" w:hint="cs"/>
          <w:rtl/>
        </w:rPr>
      </w:pPr>
    </w:p>
    <w:p w14:paraId="5F6AA069" w14:textId="77777777" w:rsidR="00112F9F" w:rsidRPr="00112F9F" w:rsidRDefault="00112F9F" w:rsidP="00112F9F">
      <w:pPr>
        <w:bidi/>
        <w:jc w:val="both"/>
        <w:rPr>
          <w:rFonts w:cs="David" w:hint="cs"/>
          <w:rtl/>
        </w:rPr>
      </w:pPr>
      <w:r w:rsidRPr="00112F9F">
        <w:rPr>
          <w:rFonts w:cs="David" w:hint="cs"/>
          <w:rtl/>
        </w:rPr>
        <w:tab/>
        <w:t xml:space="preserve">אם הוא מבקש להיות בשעה מסוימת כי הוא רוצה  - - - </w:t>
      </w:r>
    </w:p>
    <w:p w14:paraId="1898BD2E" w14:textId="77777777" w:rsidR="00112F9F" w:rsidRPr="00112F9F" w:rsidRDefault="00112F9F" w:rsidP="00112F9F">
      <w:pPr>
        <w:bidi/>
        <w:jc w:val="both"/>
        <w:rPr>
          <w:rFonts w:cs="David" w:hint="cs"/>
          <w:rtl/>
        </w:rPr>
      </w:pPr>
    </w:p>
    <w:p w14:paraId="369E49C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182313C" w14:textId="77777777" w:rsidR="00112F9F" w:rsidRPr="00112F9F" w:rsidRDefault="00112F9F" w:rsidP="00112F9F">
      <w:pPr>
        <w:bidi/>
        <w:jc w:val="both"/>
        <w:rPr>
          <w:rFonts w:cs="David" w:hint="cs"/>
          <w:u w:val="single"/>
          <w:rtl/>
        </w:rPr>
      </w:pPr>
    </w:p>
    <w:p w14:paraId="2AA7BCFD" w14:textId="77777777" w:rsidR="00112F9F" w:rsidRPr="00112F9F" w:rsidRDefault="00112F9F" w:rsidP="00112F9F">
      <w:pPr>
        <w:bidi/>
        <w:jc w:val="both"/>
        <w:rPr>
          <w:rFonts w:cs="David" w:hint="cs"/>
          <w:rtl/>
        </w:rPr>
      </w:pPr>
      <w:r w:rsidRPr="00112F9F">
        <w:rPr>
          <w:rFonts w:cs="David" w:hint="cs"/>
          <w:rtl/>
        </w:rPr>
        <w:tab/>
        <w:t>לא, אז אולי אפשר לכתוב משהו אחר: ובלבד שאם באותו מועד בוחרים גם, הדיון בערעור יקדם לבחירה.</w:t>
      </w:r>
    </w:p>
    <w:p w14:paraId="000A08DC" w14:textId="77777777" w:rsidR="00112F9F" w:rsidRPr="00112F9F" w:rsidRDefault="00112F9F" w:rsidP="00112F9F">
      <w:pPr>
        <w:bidi/>
        <w:jc w:val="both"/>
        <w:rPr>
          <w:rFonts w:cs="David" w:hint="cs"/>
          <w:rtl/>
        </w:rPr>
      </w:pPr>
    </w:p>
    <w:p w14:paraId="1C02965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A4D9CB0" w14:textId="77777777" w:rsidR="00112F9F" w:rsidRPr="00112F9F" w:rsidRDefault="00112F9F" w:rsidP="00112F9F">
      <w:pPr>
        <w:bidi/>
        <w:jc w:val="both"/>
        <w:rPr>
          <w:rFonts w:cs="David" w:hint="cs"/>
          <w:rtl/>
        </w:rPr>
      </w:pPr>
    </w:p>
    <w:p w14:paraId="7E80C554" w14:textId="77777777" w:rsidR="00112F9F" w:rsidRPr="00112F9F" w:rsidRDefault="00112F9F" w:rsidP="00112F9F">
      <w:pPr>
        <w:bidi/>
        <w:jc w:val="both"/>
        <w:rPr>
          <w:rFonts w:cs="David" w:hint="cs"/>
          <w:rtl/>
        </w:rPr>
      </w:pPr>
      <w:r w:rsidRPr="00112F9F">
        <w:rPr>
          <w:rFonts w:cs="David" w:hint="cs"/>
          <w:rtl/>
        </w:rPr>
        <w:tab/>
        <w:t>אפשר להגיד כל עוד יש ערעור, לא תהיה בחירה.</w:t>
      </w:r>
    </w:p>
    <w:p w14:paraId="2D1F2CF7" w14:textId="77777777" w:rsidR="00112F9F" w:rsidRPr="00112F9F" w:rsidRDefault="00112F9F" w:rsidP="00112F9F">
      <w:pPr>
        <w:bidi/>
        <w:jc w:val="both"/>
        <w:rPr>
          <w:rFonts w:cs="David" w:hint="cs"/>
          <w:rtl/>
        </w:rPr>
      </w:pPr>
    </w:p>
    <w:p w14:paraId="200CC68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5296890" w14:textId="77777777" w:rsidR="00112F9F" w:rsidRPr="00112F9F" w:rsidRDefault="00112F9F" w:rsidP="00112F9F">
      <w:pPr>
        <w:bidi/>
        <w:jc w:val="both"/>
        <w:rPr>
          <w:rFonts w:cs="David" w:hint="cs"/>
          <w:rtl/>
        </w:rPr>
      </w:pPr>
    </w:p>
    <w:p w14:paraId="409D1A47" w14:textId="77777777" w:rsidR="00112F9F" w:rsidRPr="00112F9F" w:rsidRDefault="00112F9F" w:rsidP="00112F9F">
      <w:pPr>
        <w:bidi/>
        <w:jc w:val="both"/>
        <w:rPr>
          <w:rFonts w:cs="David" w:hint="cs"/>
          <w:rtl/>
        </w:rPr>
      </w:pPr>
      <w:r w:rsidRPr="00112F9F">
        <w:rPr>
          <w:rFonts w:cs="David" w:hint="cs"/>
          <w:rtl/>
        </w:rPr>
        <w:tab/>
        <w:t>לא, אני לא רוצה להגיד את זה, בגלל שאם יש אחד שמערער אני לא אתקע את כל הבחירה של שבעה או שמונה סגנים בגלל זה.</w:t>
      </w:r>
    </w:p>
    <w:p w14:paraId="6605F7F2" w14:textId="77777777" w:rsidR="00112F9F" w:rsidRPr="00112F9F" w:rsidRDefault="00112F9F" w:rsidP="00112F9F">
      <w:pPr>
        <w:bidi/>
        <w:jc w:val="both"/>
        <w:rPr>
          <w:rFonts w:cs="David" w:hint="cs"/>
          <w:rtl/>
        </w:rPr>
      </w:pPr>
    </w:p>
    <w:p w14:paraId="0E05FD2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6CE36F0" w14:textId="77777777" w:rsidR="00112F9F" w:rsidRPr="00112F9F" w:rsidRDefault="00112F9F" w:rsidP="00112F9F">
      <w:pPr>
        <w:bidi/>
        <w:jc w:val="both"/>
        <w:rPr>
          <w:rFonts w:cs="David" w:hint="cs"/>
          <w:rtl/>
        </w:rPr>
      </w:pPr>
      <w:r w:rsidRPr="00112F9F">
        <w:rPr>
          <w:rFonts w:cs="David" w:hint="cs"/>
          <w:rtl/>
        </w:rPr>
        <w:tab/>
      </w:r>
    </w:p>
    <w:p w14:paraId="001E4047" w14:textId="77777777" w:rsidR="00112F9F" w:rsidRPr="00112F9F" w:rsidRDefault="00112F9F" w:rsidP="00112F9F">
      <w:pPr>
        <w:bidi/>
        <w:jc w:val="both"/>
        <w:rPr>
          <w:rFonts w:cs="David" w:hint="cs"/>
          <w:rtl/>
        </w:rPr>
      </w:pPr>
      <w:r w:rsidRPr="00112F9F">
        <w:rPr>
          <w:rFonts w:cs="David" w:hint="cs"/>
          <w:rtl/>
        </w:rPr>
        <w:tab/>
        <w:t>אתה לא. אפשר לבחור את האחרים.</w:t>
      </w:r>
    </w:p>
    <w:p w14:paraId="239481EB" w14:textId="77777777" w:rsidR="00112F9F" w:rsidRPr="00112F9F" w:rsidRDefault="00112F9F" w:rsidP="00112F9F">
      <w:pPr>
        <w:bidi/>
        <w:jc w:val="both"/>
        <w:rPr>
          <w:rFonts w:cs="David" w:hint="cs"/>
          <w:rtl/>
        </w:rPr>
      </w:pPr>
    </w:p>
    <w:p w14:paraId="1348C89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A446E98" w14:textId="77777777" w:rsidR="00112F9F" w:rsidRPr="00112F9F" w:rsidRDefault="00112F9F" w:rsidP="00112F9F">
      <w:pPr>
        <w:bidi/>
        <w:jc w:val="both"/>
        <w:rPr>
          <w:rFonts w:cs="David" w:hint="cs"/>
          <w:rtl/>
        </w:rPr>
      </w:pPr>
    </w:p>
    <w:p w14:paraId="5E53B554" w14:textId="77777777" w:rsidR="00112F9F" w:rsidRPr="00112F9F" w:rsidRDefault="00112F9F" w:rsidP="00112F9F">
      <w:pPr>
        <w:bidi/>
        <w:jc w:val="both"/>
        <w:rPr>
          <w:rFonts w:cs="David" w:hint="cs"/>
          <w:rtl/>
        </w:rPr>
      </w:pPr>
      <w:r w:rsidRPr="00112F9F">
        <w:rPr>
          <w:rFonts w:cs="David" w:hint="cs"/>
          <w:rtl/>
        </w:rPr>
        <w:tab/>
        <w:t xml:space="preserve">מה זה אפשר לבחור? הרי יש מקום פנוי. לא, לא הייתי מכפיף את זה לזה. אבל הייתי אומר: אם אדם הגיש ערעור, אני אתן לו אפשרות שהערעור שלו יידון מיידית, ולא אצור מצב שבדרך הזאת עוקפים אותו. מצד שני, אפשר להמשיך מפה עד אין קץ, ולהגיד שאז יקבעו ישיבה תוך 24 שעות </w:t>
      </w:r>
      <w:r w:rsidRPr="00112F9F">
        <w:rPr>
          <w:rFonts w:cs="David"/>
          <w:rtl/>
        </w:rPr>
        <w:t>–</w:t>
      </w:r>
      <w:r w:rsidRPr="00112F9F">
        <w:rPr>
          <w:rFonts w:cs="David" w:hint="cs"/>
          <w:rtl/>
        </w:rPr>
        <w:t xml:space="preserve"> לא שווה להתעסק עם זה. </w:t>
      </w:r>
    </w:p>
    <w:p w14:paraId="4C6037DF" w14:textId="77777777" w:rsidR="00112F9F" w:rsidRPr="00112F9F" w:rsidRDefault="00112F9F" w:rsidP="00112F9F">
      <w:pPr>
        <w:bidi/>
        <w:jc w:val="both"/>
        <w:rPr>
          <w:rFonts w:cs="David" w:hint="cs"/>
          <w:rtl/>
        </w:rPr>
      </w:pPr>
    </w:p>
    <w:p w14:paraId="224C567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59E78CF" w14:textId="77777777" w:rsidR="00112F9F" w:rsidRPr="00112F9F" w:rsidRDefault="00112F9F" w:rsidP="00112F9F">
      <w:pPr>
        <w:bidi/>
        <w:jc w:val="both"/>
        <w:rPr>
          <w:rFonts w:cs="David" w:hint="cs"/>
          <w:rtl/>
        </w:rPr>
      </w:pPr>
    </w:p>
    <w:p w14:paraId="0B8D8C06"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אז התוספת היחידה זה שהוא רשאי להניח מסמכים על שולחן הכנסת לפני הדיון.</w:t>
      </w:r>
    </w:p>
    <w:p w14:paraId="50416818" w14:textId="77777777" w:rsidR="00112F9F" w:rsidRPr="00112F9F" w:rsidRDefault="00112F9F" w:rsidP="00112F9F">
      <w:pPr>
        <w:bidi/>
        <w:jc w:val="both"/>
        <w:rPr>
          <w:rFonts w:cs="David" w:hint="cs"/>
          <w:rtl/>
        </w:rPr>
      </w:pPr>
    </w:p>
    <w:p w14:paraId="7843371C"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5A61792" w14:textId="77777777" w:rsidR="00112F9F" w:rsidRPr="00112F9F" w:rsidRDefault="00112F9F" w:rsidP="00112F9F">
      <w:pPr>
        <w:bidi/>
        <w:jc w:val="both"/>
        <w:rPr>
          <w:rFonts w:cs="David" w:hint="cs"/>
          <w:rtl/>
        </w:rPr>
      </w:pPr>
    </w:p>
    <w:p w14:paraId="0FE3132F" w14:textId="77777777" w:rsidR="00112F9F" w:rsidRPr="00112F9F" w:rsidRDefault="00112F9F" w:rsidP="00112F9F">
      <w:pPr>
        <w:bidi/>
        <w:jc w:val="both"/>
        <w:rPr>
          <w:rFonts w:cs="David" w:hint="cs"/>
          <w:rtl/>
        </w:rPr>
      </w:pPr>
      <w:r w:rsidRPr="00112F9F">
        <w:rPr>
          <w:rFonts w:cs="David" w:hint="cs"/>
          <w:rtl/>
        </w:rPr>
        <w:tab/>
        <w:t>כן, בסדר.</w:t>
      </w:r>
    </w:p>
    <w:p w14:paraId="1563AF12" w14:textId="77777777" w:rsidR="00112F9F" w:rsidRPr="00112F9F" w:rsidRDefault="00112F9F" w:rsidP="00112F9F">
      <w:pPr>
        <w:bidi/>
        <w:jc w:val="both"/>
        <w:rPr>
          <w:rFonts w:cs="David" w:hint="cs"/>
          <w:rtl/>
        </w:rPr>
      </w:pPr>
    </w:p>
    <w:p w14:paraId="2C3FF37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C6C29B2" w14:textId="77777777" w:rsidR="00112F9F" w:rsidRPr="00112F9F" w:rsidRDefault="00112F9F" w:rsidP="00112F9F">
      <w:pPr>
        <w:bidi/>
        <w:jc w:val="both"/>
        <w:rPr>
          <w:rFonts w:cs="David" w:hint="cs"/>
          <w:rtl/>
        </w:rPr>
      </w:pPr>
      <w:r w:rsidRPr="00112F9F">
        <w:rPr>
          <w:rFonts w:cs="David" w:hint="cs"/>
          <w:rtl/>
        </w:rPr>
        <w:tab/>
      </w:r>
      <w:r w:rsidRPr="00112F9F">
        <w:rPr>
          <w:rFonts w:cs="David" w:hint="cs"/>
          <w:rtl/>
        </w:rPr>
        <w:tab/>
      </w:r>
    </w:p>
    <w:p w14:paraId="4C88691B" w14:textId="77777777" w:rsidR="00112F9F" w:rsidRPr="00112F9F" w:rsidRDefault="00112F9F" w:rsidP="00112F9F">
      <w:pPr>
        <w:bidi/>
        <w:jc w:val="both"/>
        <w:rPr>
          <w:rFonts w:cs="David" w:hint="cs"/>
          <w:rtl/>
        </w:rPr>
      </w:pPr>
      <w:r w:rsidRPr="00112F9F">
        <w:rPr>
          <w:rFonts w:cs="David" w:hint="cs"/>
          <w:rtl/>
        </w:rPr>
        <w:tab/>
        <w:t>"ההצבעות בוועדת הכנסת ובכנסת יהיו גלויות", למרות שאני לא בטוחה שצריך להגיד את זה, כי רק בחירות ההצבעות הן חשאיות, ופה זה לא זה. אבל בסדר, זה מופיע גם היום.</w:t>
      </w:r>
    </w:p>
    <w:p w14:paraId="283509AD" w14:textId="77777777" w:rsidR="00112F9F" w:rsidRPr="00112F9F" w:rsidRDefault="00112F9F" w:rsidP="00112F9F">
      <w:pPr>
        <w:bidi/>
        <w:jc w:val="both"/>
        <w:rPr>
          <w:rFonts w:cs="David" w:hint="cs"/>
          <w:rtl/>
        </w:rPr>
      </w:pPr>
    </w:p>
    <w:p w14:paraId="15C0F5A9" w14:textId="77777777" w:rsidR="00112F9F" w:rsidRPr="00112F9F" w:rsidRDefault="00112F9F" w:rsidP="00112F9F">
      <w:pPr>
        <w:bidi/>
        <w:jc w:val="both"/>
        <w:rPr>
          <w:rFonts w:cs="David" w:hint="cs"/>
          <w:rtl/>
        </w:rPr>
      </w:pPr>
      <w:r w:rsidRPr="00112F9F">
        <w:rPr>
          <w:rFonts w:cs="David" w:hint="cs"/>
          <w:rtl/>
        </w:rPr>
        <w:tab/>
        <w:t xml:space="preserve">עכשיו סעיף ההשעיה. פה יש לי קצת התלבטות מבחינת הנוסח, למרות שזה הנוסח שמוצע כאן. היום סעיף 7 לחוק הכנסת אומר שהכנסת רשאית ברוב חבריה להשעות מכהונתו יו"ר או סגן, לתקופה שתקבע, או לקבוע סייגים, אם </w:t>
      </w:r>
      <w:r w:rsidRPr="00112F9F">
        <w:rPr>
          <w:rFonts w:cs="David"/>
          <w:rtl/>
        </w:rPr>
        <w:t>–</w:t>
      </w:r>
      <w:r w:rsidRPr="00112F9F">
        <w:rPr>
          <w:rFonts w:cs="David" w:hint="cs"/>
          <w:rtl/>
        </w:rPr>
        <w:t xml:space="preserve"> עוד הפעם אותו ניסוח </w:t>
      </w:r>
      <w:r w:rsidRPr="00112F9F">
        <w:rPr>
          <w:rFonts w:cs="David"/>
          <w:rtl/>
        </w:rPr>
        <w:t>–</w:t>
      </w:r>
      <w:r w:rsidRPr="00112F9F">
        <w:rPr>
          <w:rFonts w:cs="David" w:hint="cs"/>
          <w:rtl/>
        </w:rPr>
        <w:t xml:space="preserve"> מסר היועץ המשפטי לממשלה  עותק של כתב אישום, או מתקיימים הליכים פליליים, בין אם קבעה הכנסת כי תהיה לו חסינות, ובין אם לאו </w:t>
      </w:r>
      <w:r w:rsidRPr="00112F9F">
        <w:rPr>
          <w:rFonts w:cs="David"/>
          <w:rtl/>
        </w:rPr>
        <w:t>–</w:t>
      </w:r>
      <w:r w:rsidRPr="00112F9F">
        <w:rPr>
          <w:rFonts w:cs="David" w:hint="cs"/>
          <w:rtl/>
        </w:rPr>
        <w:t xml:space="preserve"> זה מה שאומר החוק.</w:t>
      </w:r>
    </w:p>
    <w:p w14:paraId="269D16A2" w14:textId="77777777" w:rsidR="00112F9F" w:rsidRPr="00112F9F" w:rsidRDefault="00112F9F" w:rsidP="00112F9F">
      <w:pPr>
        <w:bidi/>
        <w:jc w:val="both"/>
        <w:rPr>
          <w:rFonts w:cs="David" w:hint="cs"/>
          <w:rtl/>
        </w:rPr>
      </w:pPr>
    </w:p>
    <w:p w14:paraId="737A0E34" w14:textId="77777777" w:rsidR="00112F9F" w:rsidRPr="00112F9F" w:rsidRDefault="00112F9F" w:rsidP="00112F9F">
      <w:pPr>
        <w:bidi/>
        <w:jc w:val="both"/>
        <w:rPr>
          <w:rFonts w:cs="David" w:hint="cs"/>
          <w:rtl/>
        </w:rPr>
      </w:pPr>
      <w:r w:rsidRPr="00112F9F">
        <w:rPr>
          <w:rFonts w:cs="David" w:hint="cs"/>
          <w:rtl/>
        </w:rPr>
        <w:tab/>
        <w:t xml:space="preserve">כאן הסעיף הזה בתקנון קצת חוזר על זה. עוד הפעם הוא אומר: "מסר היועץ המשפטי לממשלה עותק של כתב אישום נגד יו"ר כנסת או סגן יו"ר כנסת, או שמתקיימים הליכים פליליים, תחליט ועדת הכנסת אם להציע לכנסת להשעותו" - שזה גם כתוב בחוק בסעיף 7(ג): הכנסת לא תשעה, אלא לפי הצעת ועדת הכנסת </w:t>
      </w:r>
      <w:r w:rsidRPr="00112F9F">
        <w:rPr>
          <w:rFonts w:cs="David"/>
          <w:rtl/>
        </w:rPr>
        <w:t>–</w:t>
      </w:r>
      <w:r w:rsidRPr="00112F9F">
        <w:rPr>
          <w:rFonts w:cs="David" w:hint="cs"/>
          <w:rtl/>
        </w:rPr>
        <w:t xml:space="preserve"> "...וזאת בין אם נקבע כי תהיה לו חסינות בפני דין פלילי ובין אם לאו" </w:t>
      </w:r>
      <w:r w:rsidRPr="00112F9F">
        <w:rPr>
          <w:rFonts w:cs="David"/>
          <w:rtl/>
        </w:rPr>
        <w:t>–</w:t>
      </w:r>
      <w:r w:rsidRPr="00112F9F">
        <w:rPr>
          <w:rFonts w:cs="David" w:hint="cs"/>
          <w:rtl/>
        </w:rPr>
        <w:t xml:space="preserve"> כך שזה זהה לחוק. </w:t>
      </w:r>
    </w:p>
    <w:p w14:paraId="2C7FDA6D" w14:textId="77777777" w:rsidR="00112F9F" w:rsidRPr="00112F9F" w:rsidRDefault="00112F9F" w:rsidP="00112F9F">
      <w:pPr>
        <w:bidi/>
        <w:jc w:val="both"/>
        <w:rPr>
          <w:rFonts w:cs="David" w:hint="cs"/>
          <w:rtl/>
        </w:rPr>
      </w:pPr>
    </w:p>
    <w:p w14:paraId="3FEB530D" w14:textId="77777777" w:rsidR="00112F9F" w:rsidRPr="00112F9F" w:rsidRDefault="00112F9F" w:rsidP="00112F9F">
      <w:pPr>
        <w:bidi/>
        <w:jc w:val="both"/>
        <w:rPr>
          <w:rFonts w:cs="David" w:hint="cs"/>
          <w:rtl/>
        </w:rPr>
      </w:pPr>
      <w:r w:rsidRPr="00112F9F">
        <w:rPr>
          <w:rFonts w:cs="David" w:hint="cs"/>
          <w:rtl/>
        </w:rPr>
        <w:tab/>
        <w:t xml:space="preserve">התוספת היא שההשעיה או הסייגים יחולו עד למתן פסק דין סופי בעניינו של יו"ר הכנסת או סגן ליו"ר ואם נקבע שתהיה לו חסינות, בכל תקופת כהונתה של אותה כנסת, או לתקופה קצרה יותר </w:t>
      </w:r>
      <w:r w:rsidRPr="00112F9F">
        <w:rPr>
          <w:rFonts w:cs="David"/>
          <w:rtl/>
        </w:rPr>
        <w:t>–</w:t>
      </w:r>
      <w:r w:rsidRPr="00112F9F">
        <w:rPr>
          <w:rFonts w:cs="David" w:hint="cs"/>
          <w:rtl/>
        </w:rPr>
        <w:t xml:space="preserve"> זה כן חשוב.</w:t>
      </w:r>
    </w:p>
    <w:p w14:paraId="41DDF031" w14:textId="77777777" w:rsidR="00112F9F" w:rsidRPr="00112F9F" w:rsidRDefault="00112F9F" w:rsidP="00112F9F">
      <w:pPr>
        <w:bidi/>
        <w:jc w:val="both"/>
        <w:rPr>
          <w:rFonts w:cs="David" w:hint="cs"/>
          <w:rtl/>
        </w:rPr>
      </w:pPr>
    </w:p>
    <w:p w14:paraId="7A5452C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FF97BDC" w14:textId="77777777" w:rsidR="00112F9F" w:rsidRPr="00112F9F" w:rsidRDefault="00112F9F" w:rsidP="00112F9F">
      <w:pPr>
        <w:bidi/>
        <w:jc w:val="both"/>
        <w:rPr>
          <w:rFonts w:cs="David" w:hint="cs"/>
          <w:rtl/>
        </w:rPr>
      </w:pPr>
    </w:p>
    <w:p w14:paraId="71116449" w14:textId="77777777" w:rsidR="00112F9F" w:rsidRPr="00112F9F" w:rsidRDefault="00112F9F" w:rsidP="00112F9F">
      <w:pPr>
        <w:bidi/>
        <w:jc w:val="both"/>
        <w:rPr>
          <w:rFonts w:cs="David" w:hint="cs"/>
          <w:rtl/>
        </w:rPr>
      </w:pPr>
      <w:r w:rsidRPr="00112F9F">
        <w:rPr>
          <w:rFonts w:cs="David" w:hint="cs"/>
          <w:rtl/>
        </w:rPr>
        <w:tab/>
        <w:t>אני רוצה להבין. כל מה שכתוב לא מודגש בעצם קיים בסעיף 4(א) לחוק החסינות.</w:t>
      </w:r>
    </w:p>
    <w:p w14:paraId="43413BA8" w14:textId="77777777" w:rsidR="00112F9F" w:rsidRPr="00112F9F" w:rsidRDefault="00112F9F" w:rsidP="00112F9F">
      <w:pPr>
        <w:bidi/>
        <w:jc w:val="both"/>
        <w:rPr>
          <w:rFonts w:cs="David" w:hint="cs"/>
          <w:rtl/>
        </w:rPr>
      </w:pPr>
    </w:p>
    <w:p w14:paraId="389A6EA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794CA1A" w14:textId="77777777" w:rsidR="00112F9F" w:rsidRPr="00112F9F" w:rsidRDefault="00112F9F" w:rsidP="00112F9F">
      <w:pPr>
        <w:bidi/>
        <w:jc w:val="both"/>
        <w:rPr>
          <w:rFonts w:cs="David" w:hint="cs"/>
          <w:rtl/>
        </w:rPr>
      </w:pPr>
    </w:p>
    <w:p w14:paraId="421A0676" w14:textId="77777777" w:rsidR="00112F9F" w:rsidRPr="00112F9F" w:rsidRDefault="00112F9F" w:rsidP="00112F9F">
      <w:pPr>
        <w:bidi/>
        <w:jc w:val="both"/>
        <w:rPr>
          <w:rFonts w:cs="David" w:hint="cs"/>
          <w:rtl/>
        </w:rPr>
      </w:pPr>
      <w:r w:rsidRPr="00112F9F">
        <w:rPr>
          <w:rFonts w:cs="David" w:hint="cs"/>
          <w:rtl/>
        </w:rPr>
        <w:tab/>
        <w:t>ב-7(א) ו-(ג) לחוק הכנסת.</w:t>
      </w:r>
    </w:p>
    <w:p w14:paraId="7B76AD7D" w14:textId="77777777" w:rsidR="00112F9F" w:rsidRPr="00112F9F" w:rsidRDefault="00112F9F" w:rsidP="00112F9F">
      <w:pPr>
        <w:bidi/>
        <w:jc w:val="both"/>
        <w:rPr>
          <w:rFonts w:cs="David" w:hint="cs"/>
          <w:rtl/>
        </w:rPr>
      </w:pPr>
    </w:p>
    <w:p w14:paraId="12EA7F5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923C183" w14:textId="77777777" w:rsidR="00112F9F" w:rsidRPr="00112F9F" w:rsidRDefault="00112F9F" w:rsidP="00112F9F">
      <w:pPr>
        <w:bidi/>
        <w:jc w:val="both"/>
        <w:rPr>
          <w:rFonts w:cs="David" w:hint="cs"/>
          <w:rtl/>
        </w:rPr>
      </w:pPr>
    </w:p>
    <w:p w14:paraId="7BC38C10" w14:textId="77777777" w:rsidR="00112F9F" w:rsidRPr="00112F9F" w:rsidRDefault="00112F9F" w:rsidP="00112F9F">
      <w:pPr>
        <w:bidi/>
        <w:jc w:val="both"/>
        <w:rPr>
          <w:rFonts w:cs="David" w:hint="cs"/>
          <w:rtl/>
        </w:rPr>
      </w:pPr>
      <w:r w:rsidRPr="00112F9F">
        <w:rPr>
          <w:rFonts w:cs="David" w:hint="cs"/>
          <w:rtl/>
        </w:rPr>
        <w:tab/>
        <w:t>הבנתי. אז אולי אנחנו יכולים לכתוב משהו אחר, לכתוב ש- - -</w:t>
      </w:r>
    </w:p>
    <w:p w14:paraId="17E13AF9" w14:textId="77777777" w:rsidR="00112F9F" w:rsidRPr="00112F9F" w:rsidRDefault="00112F9F" w:rsidP="00112F9F">
      <w:pPr>
        <w:bidi/>
        <w:jc w:val="both"/>
        <w:rPr>
          <w:rFonts w:cs="David" w:hint="cs"/>
          <w:rtl/>
        </w:rPr>
      </w:pPr>
    </w:p>
    <w:p w14:paraId="36A0315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A92542A" w14:textId="77777777" w:rsidR="00112F9F" w:rsidRPr="00112F9F" w:rsidRDefault="00112F9F" w:rsidP="00112F9F">
      <w:pPr>
        <w:bidi/>
        <w:jc w:val="both"/>
        <w:rPr>
          <w:rFonts w:cs="David" w:hint="cs"/>
          <w:rtl/>
        </w:rPr>
      </w:pPr>
    </w:p>
    <w:p w14:paraId="1AB39C83" w14:textId="77777777" w:rsidR="00112F9F" w:rsidRPr="00112F9F" w:rsidRDefault="00112F9F" w:rsidP="00112F9F">
      <w:pPr>
        <w:bidi/>
        <w:jc w:val="both"/>
        <w:rPr>
          <w:rFonts w:cs="David" w:hint="cs"/>
          <w:rtl/>
        </w:rPr>
      </w:pPr>
      <w:r w:rsidRPr="00112F9F">
        <w:rPr>
          <w:rFonts w:cs="David" w:hint="cs"/>
          <w:rtl/>
        </w:rPr>
        <w:tab/>
        <w:t>אפשר השעיה, סייגים כאמור בסעיף 7 לחוק הכנסת, אפשר לחזור על זה.</w:t>
      </w:r>
    </w:p>
    <w:p w14:paraId="77880B7A" w14:textId="77777777" w:rsidR="00112F9F" w:rsidRPr="00112F9F" w:rsidRDefault="00112F9F" w:rsidP="00112F9F">
      <w:pPr>
        <w:bidi/>
        <w:jc w:val="both"/>
        <w:rPr>
          <w:rFonts w:cs="David" w:hint="cs"/>
          <w:rtl/>
        </w:rPr>
      </w:pPr>
    </w:p>
    <w:p w14:paraId="392D48D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9516F1A" w14:textId="77777777" w:rsidR="00112F9F" w:rsidRPr="00112F9F" w:rsidRDefault="00112F9F" w:rsidP="00112F9F">
      <w:pPr>
        <w:bidi/>
        <w:jc w:val="both"/>
        <w:rPr>
          <w:rFonts w:cs="David" w:hint="cs"/>
          <w:rtl/>
        </w:rPr>
      </w:pPr>
    </w:p>
    <w:p w14:paraId="641FF4FC" w14:textId="77777777" w:rsidR="00112F9F" w:rsidRPr="00112F9F" w:rsidRDefault="00112F9F" w:rsidP="00112F9F">
      <w:pPr>
        <w:bidi/>
        <w:jc w:val="both"/>
        <w:rPr>
          <w:rFonts w:cs="David" w:hint="cs"/>
          <w:rtl/>
        </w:rPr>
      </w:pPr>
      <w:r w:rsidRPr="00112F9F">
        <w:rPr>
          <w:rFonts w:cs="David" w:hint="cs"/>
          <w:rtl/>
        </w:rPr>
        <w:tab/>
        <w:t xml:space="preserve">כן, בדיוק </w:t>
      </w:r>
      <w:r w:rsidRPr="00112F9F">
        <w:rPr>
          <w:rFonts w:cs="David"/>
          <w:rtl/>
        </w:rPr>
        <w:t>–</w:t>
      </w:r>
      <w:r w:rsidRPr="00112F9F">
        <w:rPr>
          <w:rFonts w:cs="David" w:hint="cs"/>
          <w:rtl/>
        </w:rPr>
        <w:t xml:space="preserve"> משהו כזה.</w:t>
      </w:r>
    </w:p>
    <w:p w14:paraId="39065EC2" w14:textId="77777777" w:rsidR="00112F9F" w:rsidRPr="00112F9F" w:rsidRDefault="00112F9F" w:rsidP="00112F9F">
      <w:pPr>
        <w:bidi/>
        <w:jc w:val="both"/>
        <w:rPr>
          <w:rFonts w:cs="David" w:hint="cs"/>
          <w:rtl/>
        </w:rPr>
      </w:pPr>
    </w:p>
    <w:p w14:paraId="446E11F1"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DB31FBE" w14:textId="77777777" w:rsidR="00112F9F" w:rsidRPr="00112F9F" w:rsidRDefault="00112F9F" w:rsidP="00112F9F">
      <w:pPr>
        <w:bidi/>
        <w:jc w:val="both"/>
        <w:rPr>
          <w:rFonts w:cs="David" w:hint="cs"/>
          <w:rtl/>
        </w:rPr>
      </w:pPr>
    </w:p>
    <w:p w14:paraId="6BD5AA04" w14:textId="77777777" w:rsidR="00112F9F" w:rsidRPr="00112F9F" w:rsidRDefault="00112F9F" w:rsidP="00112F9F">
      <w:pPr>
        <w:bidi/>
        <w:jc w:val="both"/>
        <w:rPr>
          <w:rFonts w:cs="David" w:hint="cs"/>
          <w:rtl/>
        </w:rPr>
      </w:pPr>
      <w:r w:rsidRPr="00112F9F">
        <w:rPr>
          <w:rFonts w:cs="David" w:hint="cs"/>
          <w:rtl/>
        </w:rPr>
        <w:tab/>
        <w:t xml:space="preserve">יריב, עוד לפני כן אני רוצה להעיר אגב דבריו של חבר הכנסת אורלב מקודם. יש פה סיטואציה שבה היועץ המשפטי לממשלה מוסר כתב אישום כנגד יושב-ראש מכהן בעצם. האם אנחנו לא חושבים שראוי להשוות את מצבם של שרים מכהנים במצב כזה למצב של יושב-ראש מכהן? נכון שבשרים מכהנים המצב הקיים הוא תוצאה של פסיקה, הוא לא תוצאה של חוק. אבל, מה שמקובל מאז פרשת אריה דרעי בשעתו, זה ששרים וסגני שרים משעה שמוגש נגדם כתב אישום הם מתפטרים. יושב-ראש הכנסת, לדעתי, במהותו  ומעבר לייצוגיות והסמליות שבו, הוא גם מנהל את הכנסת. הוא הריבון של הכנסת. ולכן, השאלה היא גם מכל הבחינות. אנחנו מכירים את הדינאמיקה של דברים כאלה. זה לוקח שנים. השאלה, האם זה נכון? זה יכול לקחת תקופת כהונה של כנסת שלמה עד שדבר כזה מתברר, ואז אתה מחזיק את הכנסת עם יושב-ראש זמני במשך תקופה מאוד </w:t>
      </w:r>
      <w:proofErr w:type="spellStart"/>
      <w:r w:rsidRPr="00112F9F">
        <w:rPr>
          <w:rFonts w:cs="David" w:hint="cs"/>
          <w:rtl/>
        </w:rPr>
        <w:t>מאוד</w:t>
      </w:r>
      <w:proofErr w:type="spellEnd"/>
      <w:r w:rsidRPr="00112F9F">
        <w:rPr>
          <w:rFonts w:cs="David" w:hint="cs"/>
          <w:rtl/>
        </w:rPr>
        <w:t xml:space="preserve"> ארוכה, ואתה מחזיק את הדברים באוויר. אני לא בטוח שזה נכון, ושזה תואם את המציאות גם במישור המשפטי, וגם במישור של ההתנהלות היום יומית של הכנסת, ההתנהלות הראויה. לדעתי, שווה לחשוב האם לא יהיה נכון לפחות אחרי הגשת כתב אישום לבית משפט, שיושב-ראש כנסת יצטרך בעצם לעזוב את תפקידו כמו שרים.</w:t>
      </w:r>
    </w:p>
    <w:p w14:paraId="7EE84E2A" w14:textId="77777777" w:rsidR="00112F9F" w:rsidRPr="00112F9F" w:rsidRDefault="00112F9F" w:rsidP="00112F9F">
      <w:pPr>
        <w:bidi/>
        <w:jc w:val="both"/>
        <w:rPr>
          <w:rFonts w:cs="David" w:hint="cs"/>
          <w:rtl/>
        </w:rPr>
      </w:pPr>
    </w:p>
    <w:p w14:paraId="310BA50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6C7F768" w14:textId="77777777" w:rsidR="00112F9F" w:rsidRPr="00112F9F" w:rsidRDefault="00112F9F" w:rsidP="00112F9F">
      <w:pPr>
        <w:bidi/>
        <w:jc w:val="both"/>
        <w:rPr>
          <w:rFonts w:cs="David" w:hint="cs"/>
          <w:rtl/>
        </w:rPr>
      </w:pPr>
    </w:p>
    <w:p w14:paraId="606B2B25" w14:textId="77777777" w:rsidR="00112F9F" w:rsidRPr="00112F9F" w:rsidRDefault="00112F9F" w:rsidP="00112F9F">
      <w:pPr>
        <w:bidi/>
        <w:jc w:val="both"/>
        <w:rPr>
          <w:rFonts w:cs="David" w:hint="cs"/>
          <w:rtl/>
        </w:rPr>
      </w:pPr>
      <w:r w:rsidRPr="00112F9F">
        <w:rPr>
          <w:rFonts w:cs="David" w:hint="cs"/>
          <w:rtl/>
        </w:rPr>
        <w:tab/>
        <w:t>אתה מדבר במקום השעיה, העברה מכהונה.</w:t>
      </w:r>
    </w:p>
    <w:p w14:paraId="0A630688" w14:textId="77777777" w:rsidR="00112F9F" w:rsidRPr="00112F9F" w:rsidRDefault="00112F9F" w:rsidP="00112F9F">
      <w:pPr>
        <w:bidi/>
        <w:jc w:val="both"/>
        <w:rPr>
          <w:rFonts w:cs="David" w:hint="cs"/>
          <w:rtl/>
        </w:rPr>
      </w:pPr>
    </w:p>
    <w:p w14:paraId="13FE4BF4"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DB47A21" w14:textId="77777777" w:rsidR="00112F9F" w:rsidRPr="00112F9F" w:rsidRDefault="00112F9F" w:rsidP="00112F9F">
      <w:pPr>
        <w:bidi/>
        <w:jc w:val="both"/>
        <w:rPr>
          <w:rFonts w:cs="David" w:hint="cs"/>
          <w:rtl/>
        </w:rPr>
      </w:pPr>
    </w:p>
    <w:p w14:paraId="2FBDF717" w14:textId="77777777" w:rsidR="00112F9F" w:rsidRPr="00112F9F" w:rsidRDefault="00112F9F" w:rsidP="00112F9F">
      <w:pPr>
        <w:bidi/>
        <w:jc w:val="both"/>
        <w:rPr>
          <w:rFonts w:cs="David" w:hint="cs"/>
          <w:rtl/>
        </w:rPr>
      </w:pPr>
      <w:r w:rsidRPr="00112F9F">
        <w:rPr>
          <w:rFonts w:cs="David" w:hint="cs"/>
          <w:rtl/>
        </w:rPr>
        <w:tab/>
        <w:t>כן, כן. כי אני מפחד שההשעיה היא דבר מאוד בעייתי, כי זה לא משהו שלוקח לו כמה שבועות או חודשיים.</w:t>
      </w:r>
    </w:p>
    <w:p w14:paraId="25BD028D" w14:textId="77777777" w:rsidR="00112F9F" w:rsidRPr="00112F9F" w:rsidRDefault="00112F9F" w:rsidP="00112F9F">
      <w:pPr>
        <w:bidi/>
        <w:jc w:val="both"/>
        <w:rPr>
          <w:rFonts w:cs="David" w:hint="cs"/>
          <w:rtl/>
        </w:rPr>
      </w:pPr>
    </w:p>
    <w:p w14:paraId="5F17A2D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8CF77EA" w14:textId="77777777" w:rsidR="00112F9F" w:rsidRPr="00112F9F" w:rsidRDefault="00112F9F" w:rsidP="00112F9F">
      <w:pPr>
        <w:bidi/>
        <w:jc w:val="both"/>
        <w:rPr>
          <w:rFonts w:cs="David" w:hint="cs"/>
          <w:rtl/>
        </w:rPr>
      </w:pPr>
    </w:p>
    <w:p w14:paraId="3A380302" w14:textId="77777777" w:rsidR="00112F9F" w:rsidRPr="00112F9F" w:rsidRDefault="00112F9F" w:rsidP="00112F9F">
      <w:pPr>
        <w:bidi/>
        <w:jc w:val="both"/>
        <w:rPr>
          <w:rFonts w:cs="David" w:hint="cs"/>
          <w:rtl/>
        </w:rPr>
      </w:pPr>
      <w:r w:rsidRPr="00112F9F">
        <w:rPr>
          <w:rFonts w:cs="David" w:hint="cs"/>
          <w:rtl/>
        </w:rPr>
        <w:tab/>
        <w:t xml:space="preserve">אבל, תיקון לחוק. </w:t>
      </w:r>
    </w:p>
    <w:p w14:paraId="11D823A5" w14:textId="77777777" w:rsidR="00112F9F" w:rsidRPr="00112F9F" w:rsidRDefault="00112F9F" w:rsidP="00112F9F">
      <w:pPr>
        <w:bidi/>
        <w:jc w:val="both"/>
        <w:rPr>
          <w:rFonts w:cs="David" w:hint="cs"/>
          <w:rtl/>
        </w:rPr>
      </w:pPr>
    </w:p>
    <w:p w14:paraId="2BDC2219"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3714D28E" w14:textId="77777777" w:rsidR="00112F9F" w:rsidRPr="00112F9F" w:rsidRDefault="00112F9F" w:rsidP="00112F9F">
      <w:pPr>
        <w:bidi/>
        <w:jc w:val="both"/>
        <w:rPr>
          <w:rFonts w:cs="David" w:hint="cs"/>
          <w:rtl/>
        </w:rPr>
      </w:pPr>
    </w:p>
    <w:p w14:paraId="34DE5147" w14:textId="77777777" w:rsidR="00112F9F" w:rsidRPr="00112F9F" w:rsidRDefault="00112F9F" w:rsidP="00112F9F">
      <w:pPr>
        <w:bidi/>
        <w:jc w:val="both"/>
        <w:rPr>
          <w:rFonts w:cs="David" w:hint="cs"/>
          <w:rtl/>
        </w:rPr>
      </w:pPr>
      <w:r w:rsidRPr="00112F9F">
        <w:rPr>
          <w:rFonts w:cs="David" w:hint="cs"/>
          <w:rtl/>
        </w:rPr>
        <w:tab/>
        <w:t>בסדר, אבל אם אנחנו כבר עוסקים בדברים אז כדאי להעלות אותם. אני לא חושב שצריך להיות פער בין שר לבין יושב-ראש כנסת לעניין זה.</w:t>
      </w:r>
    </w:p>
    <w:p w14:paraId="4FE0D367" w14:textId="77777777" w:rsidR="00112F9F" w:rsidRPr="00112F9F" w:rsidRDefault="00112F9F" w:rsidP="00112F9F">
      <w:pPr>
        <w:bidi/>
        <w:jc w:val="both"/>
        <w:rPr>
          <w:rFonts w:cs="David" w:hint="cs"/>
          <w:rtl/>
        </w:rPr>
      </w:pPr>
    </w:p>
    <w:p w14:paraId="7F1B029C"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A4025F7" w14:textId="77777777" w:rsidR="00112F9F" w:rsidRPr="00112F9F" w:rsidRDefault="00112F9F" w:rsidP="00112F9F">
      <w:pPr>
        <w:bidi/>
        <w:jc w:val="both"/>
        <w:rPr>
          <w:rFonts w:cs="David" w:hint="cs"/>
          <w:rtl/>
        </w:rPr>
      </w:pPr>
    </w:p>
    <w:p w14:paraId="19FD41FC" w14:textId="77777777" w:rsidR="00112F9F" w:rsidRPr="00112F9F" w:rsidRDefault="00112F9F" w:rsidP="00112F9F">
      <w:pPr>
        <w:bidi/>
        <w:jc w:val="both"/>
        <w:rPr>
          <w:rFonts w:cs="David" w:hint="cs"/>
          <w:rtl/>
        </w:rPr>
      </w:pPr>
      <w:r w:rsidRPr="00112F9F">
        <w:rPr>
          <w:rFonts w:cs="David" w:hint="cs"/>
          <w:rtl/>
        </w:rPr>
        <w:tab/>
        <w:t>אני מציע שאנחנו נסדיר את הקיים על-פי החוק, ואפשר יהיה לנסות לבדוק מהלך של תיקון חוק. אני חושב שצריך לשאול גם את היושב-ראש.</w:t>
      </w:r>
    </w:p>
    <w:p w14:paraId="23D91E71" w14:textId="77777777" w:rsidR="00112F9F" w:rsidRPr="00112F9F" w:rsidRDefault="00112F9F" w:rsidP="00112F9F">
      <w:pPr>
        <w:bidi/>
        <w:jc w:val="both"/>
        <w:rPr>
          <w:rFonts w:cs="David" w:hint="cs"/>
          <w:rtl/>
        </w:rPr>
      </w:pPr>
    </w:p>
    <w:p w14:paraId="5B7189E0"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DC33263" w14:textId="77777777" w:rsidR="00112F9F" w:rsidRPr="00112F9F" w:rsidRDefault="00112F9F" w:rsidP="00112F9F">
      <w:pPr>
        <w:bidi/>
        <w:jc w:val="both"/>
        <w:rPr>
          <w:rFonts w:cs="David" w:hint="cs"/>
          <w:rtl/>
        </w:rPr>
      </w:pPr>
    </w:p>
    <w:p w14:paraId="3470DBE7" w14:textId="77777777" w:rsidR="00112F9F" w:rsidRPr="00112F9F" w:rsidRDefault="00112F9F" w:rsidP="00112F9F">
      <w:pPr>
        <w:bidi/>
        <w:jc w:val="both"/>
        <w:rPr>
          <w:rFonts w:cs="David" w:hint="cs"/>
          <w:rtl/>
        </w:rPr>
      </w:pPr>
      <w:r w:rsidRPr="00112F9F">
        <w:rPr>
          <w:rFonts w:cs="David" w:hint="cs"/>
          <w:rtl/>
        </w:rPr>
        <w:tab/>
        <w:t>כן, כן. אני גם עוד לא שוחחתי איתו על זה.</w:t>
      </w:r>
    </w:p>
    <w:p w14:paraId="68B101E2" w14:textId="77777777" w:rsidR="00112F9F" w:rsidRPr="00112F9F" w:rsidRDefault="00112F9F" w:rsidP="00112F9F">
      <w:pPr>
        <w:bidi/>
        <w:jc w:val="both"/>
        <w:rPr>
          <w:rFonts w:cs="David" w:hint="cs"/>
          <w:rtl/>
        </w:rPr>
      </w:pPr>
    </w:p>
    <w:p w14:paraId="69A23A8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FAD324E" w14:textId="77777777" w:rsidR="00112F9F" w:rsidRPr="00112F9F" w:rsidRDefault="00112F9F" w:rsidP="00112F9F">
      <w:pPr>
        <w:bidi/>
        <w:jc w:val="both"/>
        <w:rPr>
          <w:rFonts w:cs="David" w:hint="cs"/>
          <w:rtl/>
        </w:rPr>
      </w:pPr>
    </w:p>
    <w:p w14:paraId="026F9037" w14:textId="77777777" w:rsidR="00112F9F" w:rsidRPr="00112F9F" w:rsidRDefault="00112F9F" w:rsidP="00112F9F">
      <w:pPr>
        <w:bidi/>
        <w:jc w:val="both"/>
        <w:rPr>
          <w:rFonts w:cs="David" w:hint="cs"/>
          <w:rtl/>
        </w:rPr>
      </w:pPr>
      <w:r w:rsidRPr="00112F9F">
        <w:rPr>
          <w:rFonts w:cs="David" w:hint="cs"/>
          <w:rtl/>
        </w:rPr>
        <w:tab/>
        <w:t>אפשר לעשות את זה. אבל, אני מציע שאנחנו לא נתלה את זה אחד בשני כי אחרת לא נגמור כלום. זאת אומרת, אנחנו נמשיך במהלך על-פי החקיקה הקיימת, ואם יתוקן החוק אנחנו נעשה את ההתאמה התקנונית שצריך כשתהליך החקיקה יסתיים.</w:t>
      </w:r>
    </w:p>
    <w:p w14:paraId="0CFC3219" w14:textId="77777777" w:rsidR="00112F9F" w:rsidRPr="00112F9F" w:rsidRDefault="00112F9F" w:rsidP="00112F9F">
      <w:pPr>
        <w:bidi/>
        <w:jc w:val="both"/>
        <w:rPr>
          <w:rFonts w:cs="David" w:hint="cs"/>
          <w:rtl/>
        </w:rPr>
      </w:pPr>
    </w:p>
    <w:p w14:paraId="421AB1B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51F9E26" w14:textId="77777777" w:rsidR="00112F9F" w:rsidRPr="00112F9F" w:rsidRDefault="00112F9F" w:rsidP="00112F9F">
      <w:pPr>
        <w:bidi/>
        <w:jc w:val="both"/>
        <w:rPr>
          <w:rFonts w:cs="David" w:hint="cs"/>
          <w:rtl/>
        </w:rPr>
      </w:pPr>
    </w:p>
    <w:p w14:paraId="7902CD9A" w14:textId="77777777" w:rsidR="00112F9F" w:rsidRPr="00112F9F" w:rsidRDefault="00112F9F" w:rsidP="00112F9F">
      <w:pPr>
        <w:bidi/>
        <w:jc w:val="both"/>
        <w:rPr>
          <w:rFonts w:cs="David" w:hint="cs"/>
          <w:rtl/>
        </w:rPr>
      </w:pPr>
      <w:r w:rsidRPr="00112F9F">
        <w:rPr>
          <w:rFonts w:cs="David" w:hint="cs"/>
          <w:rtl/>
        </w:rPr>
        <w:tab/>
        <w:t>אני אסתכל, אולי אפשר לנסח את הסעיף הזה במחשבה שנייה בצורה קצת יותר קצרה, ולא לחזור על מה שאומר החוק. אגב, הסיפא שמסומנת בהדגשה קצת שונה מאיך שזה כתוב היום. היום כתוב שניתן פסק דין סופי וזיכה בית המשפט חבר כנסת, או לא קבע קלון, תסתיים ההשעיה או הסייגים. גם כאן אנחנו רואים בעצם עד מתן פסק דין סופי, כי אם נקבע קלון חבר כנסת מפסיק לכהן בכנסת. אם כן, את זה אני אראה אם אפשר לקצר.</w:t>
      </w:r>
    </w:p>
    <w:p w14:paraId="7B9676D1" w14:textId="77777777" w:rsidR="00112F9F" w:rsidRPr="00112F9F" w:rsidRDefault="00112F9F" w:rsidP="00112F9F">
      <w:pPr>
        <w:bidi/>
        <w:jc w:val="both"/>
        <w:rPr>
          <w:rFonts w:cs="David" w:hint="cs"/>
          <w:rtl/>
        </w:rPr>
      </w:pPr>
    </w:p>
    <w:p w14:paraId="56592317" w14:textId="77777777" w:rsidR="00112F9F" w:rsidRPr="00112F9F" w:rsidRDefault="00112F9F" w:rsidP="00112F9F">
      <w:pPr>
        <w:bidi/>
        <w:jc w:val="both"/>
        <w:rPr>
          <w:rFonts w:cs="David" w:hint="cs"/>
          <w:rtl/>
        </w:rPr>
      </w:pPr>
      <w:r w:rsidRPr="00112F9F">
        <w:rPr>
          <w:rFonts w:cs="David" w:hint="cs"/>
          <w:rtl/>
        </w:rPr>
        <w:tab/>
        <w:t>בסעיף 3א הקיים היום שממנו אנחנו מעתיקים את ההוראות, שתי הוראות לא הועתקו לכאן שנראות מיותרות. עוד הפעם, אחת שאומרת שעל הדיון בעניין השעיה יחולו הוראות 101(א) כאמור. זה מופיע ב-101(א) עצמו. וכן, סעיף קטן (ג) שאומר שהושעה יו"ר כנסת, ימלא את  מקומו סגן ליו"ר. זה כתוב בחוק היסוד, ולא צריך את זה בתקנון. כנ"ל סעיף 3ב רבא לתקנון שקיים היום, הוא מיותר, כי הוא מדבר על הרשעה עם קלון. כתוב אז שתחליט ועדת הכנסת אם להציע לכנסת אם להעביר את היו"ר מכהונתו. היום הרשעה עם קלון, חבר הכנסת מפסיק לכהן בכנסת. פשוט התקנון לא מותאם פה לחוק-היסוד.</w:t>
      </w:r>
    </w:p>
    <w:p w14:paraId="34A40A3D" w14:textId="77777777" w:rsidR="00112F9F" w:rsidRPr="00112F9F" w:rsidRDefault="00112F9F" w:rsidP="00112F9F">
      <w:pPr>
        <w:bidi/>
        <w:jc w:val="both"/>
        <w:rPr>
          <w:rFonts w:cs="David" w:hint="cs"/>
          <w:rtl/>
        </w:rPr>
      </w:pPr>
    </w:p>
    <w:p w14:paraId="14299AAF" w14:textId="77777777" w:rsidR="00112F9F" w:rsidRPr="00112F9F" w:rsidRDefault="00112F9F" w:rsidP="00112F9F">
      <w:pPr>
        <w:bidi/>
        <w:jc w:val="both"/>
        <w:rPr>
          <w:rFonts w:cs="David" w:hint="cs"/>
          <w:rtl/>
        </w:rPr>
      </w:pPr>
      <w:r w:rsidRPr="00112F9F">
        <w:rPr>
          <w:rFonts w:cs="David" w:hint="cs"/>
          <w:rtl/>
        </w:rPr>
        <w:tab/>
        <w:t xml:space="preserve">יש פה עכשיו סעיף חדש של התפטרות יו"ר כנסת, או סגן יו"ר כנסת, סעיף שאין היום שום התייחסות לעניין הזה. מוצע לקבוע כך: "יו"ר כנסת רשאי להתפטר מכהונתו" </w:t>
      </w:r>
      <w:r w:rsidRPr="00112F9F">
        <w:rPr>
          <w:rFonts w:cs="David"/>
          <w:rtl/>
        </w:rPr>
        <w:t>–</w:t>
      </w:r>
      <w:r w:rsidRPr="00112F9F">
        <w:rPr>
          <w:rFonts w:cs="David" w:hint="cs"/>
          <w:rtl/>
        </w:rPr>
        <w:t xml:space="preserve"> כמובן, הכוונה לכהונתו כיו"ר, לא כהונתו כחבר כנסת </w:t>
      </w:r>
      <w:r w:rsidRPr="00112F9F">
        <w:rPr>
          <w:rFonts w:cs="David"/>
          <w:rtl/>
        </w:rPr>
        <w:t>–</w:t>
      </w:r>
      <w:r w:rsidRPr="00112F9F">
        <w:rPr>
          <w:rFonts w:cs="David" w:hint="cs"/>
          <w:rtl/>
        </w:rPr>
        <w:t xml:space="preserve"> "...על-ידי הנחת כתב התפטרות על שולחן הכנסת. ביקש היו"ר להתפטר בפגרת הכנסת, ולא התקיים כינוס מיוחד של הכנסת, ימסור את כתב התפטרותו למזכיר הכסת שיביאו מייד לידיעת חברי הכנסת.</w:t>
      </w:r>
    </w:p>
    <w:p w14:paraId="1B1FDADB" w14:textId="77777777" w:rsidR="00112F9F" w:rsidRPr="00112F9F" w:rsidRDefault="00112F9F" w:rsidP="00112F9F">
      <w:pPr>
        <w:bidi/>
        <w:jc w:val="both"/>
        <w:rPr>
          <w:rFonts w:cs="David" w:hint="cs"/>
          <w:rtl/>
        </w:rPr>
      </w:pPr>
    </w:p>
    <w:p w14:paraId="301BCEA3" w14:textId="77777777" w:rsidR="00112F9F" w:rsidRPr="00112F9F" w:rsidRDefault="00112F9F" w:rsidP="00112F9F">
      <w:pPr>
        <w:bidi/>
        <w:jc w:val="both"/>
        <w:rPr>
          <w:rFonts w:cs="David" w:hint="cs"/>
          <w:rtl/>
        </w:rPr>
      </w:pPr>
      <w:r w:rsidRPr="00112F9F">
        <w:rPr>
          <w:rFonts w:cs="David" w:hint="cs"/>
          <w:rtl/>
        </w:rPr>
        <w:tab/>
        <w:t>כהונתו של יו"ר הכנסת שהתפטר נפסקת כעבור 48 שעות לאחר שכתב ההתפטרות הונח על שולחן הכנסת או נמסר למזכיר, לפי העניין, זולת אם חזר בו מהתפטרותו קודם לכן."</w:t>
      </w:r>
    </w:p>
    <w:p w14:paraId="35D31D34" w14:textId="77777777" w:rsidR="00112F9F" w:rsidRPr="00112F9F" w:rsidRDefault="00112F9F" w:rsidP="00112F9F">
      <w:pPr>
        <w:bidi/>
        <w:jc w:val="both"/>
        <w:rPr>
          <w:rFonts w:cs="David" w:hint="cs"/>
          <w:rtl/>
        </w:rPr>
      </w:pPr>
    </w:p>
    <w:p w14:paraId="7F14337F"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50886A6" w14:textId="77777777" w:rsidR="00112F9F" w:rsidRPr="00112F9F" w:rsidRDefault="00112F9F" w:rsidP="00112F9F">
      <w:pPr>
        <w:bidi/>
        <w:jc w:val="both"/>
        <w:rPr>
          <w:rFonts w:cs="David" w:hint="cs"/>
          <w:rtl/>
        </w:rPr>
      </w:pPr>
    </w:p>
    <w:p w14:paraId="73225D5A" w14:textId="77777777" w:rsidR="00112F9F" w:rsidRPr="00112F9F" w:rsidRDefault="00112F9F" w:rsidP="00112F9F">
      <w:pPr>
        <w:bidi/>
        <w:jc w:val="both"/>
        <w:rPr>
          <w:rFonts w:cs="David" w:hint="cs"/>
          <w:rtl/>
        </w:rPr>
      </w:pPr>
      <w:r w:rsidRPr="00112F9F">
        <w:rPr>
          <w:rFonts w:cs="David" w:hint="cs"/>
          <w:rtl/>
        </w:rPr>
        <w:tab/>
        <w:t>פה בעצם יש השוואה של המצב בין שרים וח"כים.</w:t>
      </w:r>
    </w:p>
    <w:p w14:paraId="086437BD" w14:textId="77777777" w:rsidR="00112F9F" w:rsidRPr="00112F9F" w:rsidRDefault="00112F9F" w:rsidP="00112F9F">
      <w:pPr>
        <w:bidi/>
        <w:jc w:val="both"/>
        <w:rPr>
          <w:rFonts w:cs="David" w:hint="cs"/>
          <w:rtl/>
        </w:rPr>
      </w:pPr>
    </w:p>
    <w:p w14:paraId="07BB12D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ECDCEDE" w14:textId="77777777" w:rsidR="00112F9F" w:rsidRPr="00112F9F" w:rsidRDefault="00112F9F" w:rsidP="00112F9F">
      <w:pPr>
        <w:bidi/>
        <w:jc w:val="both"/>
        <w:rPr>
          <w:rFonts w:cs="David" w:hint="cs"/>
          <w:rtl/>
        </w:rPr>
      </w:pPr>
    </w:p>
    <w:p w14:paraId="2885E68D" w14:textId="77777777" w:rsidR="00112F9F" w:rsidRPr="00112F9F" w:rsidRDefault="00112F9F" w:rsidP="00112F9F">
      <w:pPr>
        <w:bidi/>
        <w:jc w:val="both"/>
        <w:rPr>
          <w:rFonts w:cs="David" w:hint="cs"/>
          <w:rtl/>
        </w:rPr>
      </w:pPr>
      <w:r w:rsidRPr="00112F9F">
        <w:rPr>
          <w:rFonts w:cs="David" w:hint="cs"/>
          <w:rtl/>
        </w:rPr>
        <w:tab/>
        <w:t>להתפטרות חבר כנסת מהכהונה.</w:t>
      </w:r>
    </w:p>
    <w:p w14:paraId="33EA8923" w14:textId="77777777" w:rsidR="00112F9F" w:rsidRPr="00112F9F" w:rsidRDefault="00112F9F" w:rsidP="00112F9F">
      <w:pPr>
        <w:bidi/>
        <w:jc w:val="both"/>
        <w:rPr>
          <w:rFonts w:cs="David" w:hint="cs"/>
          <w:rtl/>
        </w:rPr>
      </w:pPr>
    </w:p>
    <w:p w14:paraId="479BDC5B" w14:textId="77777777" w:rsidR="00112F9F" w:rsidRPr="00112F9F" w:rsidRDefault="00112F9F" w:rsidP="00112F9F">
      <w:pPr>
        <w:bidi/>
        <w:jc w:val="both"/>
        <w:rPr>
          <w:rFonts w:cs="David" w:hint="cs"/>
          <w:rtl/>
        </w:rPr>
      </w:pPr>
      <w:r w:rsidRPr="00112F9F">
        <w:rPr>
          <w:rFonts w:cs="David" w:hint="cs"/>
          <w:rtl/>
        </w:rPr>
        <w:tab/>
        <w:t xml:space="preserve">"יו"ר הכנסת שהניח או מסר כתב התפטרות, רשאי למסור לכנסת הודעה על הסיבות להתפטרותו." </w:t>
      </w:r>
      <w:r w:rsidRPr="00112F9F">
        <w:rPr>
          <w:rFonts w:cs="David"/>
          <w:rtl/>
        </w:rPr>
        <w:t>–</w:t>
      </w:r>
      <w:r w:rsidRPr="00112F9F">
        <w:rPr>
          <w:rFonts w:cs="David" w:hint="cs"/>
          <w:rtl/>
        </w:rPr>
        <w:t xml:space="preserve"> זה לגבי יו"ר.</w:t>
      </w:r>
    </w:p>
    <w:p w14:paraId="41616454" w14:textId="77777777" w:rsidR="00112F9F" w:rsidRPr="00112F9F" w:rsidRDefault="00112F9F" w:rsidP="00112F9F">
      <w:pPr>
        <w:bidi/>
        <w:jc w:val="both"/>
        <w:rPr>
          <w:rFonts w:cs="David" w:hint="cs"/>
          <w:rtl/>
        </w:rPr>
      </w:pPr>
    </w:p>
    <w:p w14:paraId="5052B91D" w14:textId="77777777" w:rsidR="00112F9F" w:rsidRPr="00112F9F" w:rsidRDefault="00112F9F" w:rsidP="00112F9F">
      <w:pPr>
        <w:bidi/>
        <w:jc w:val="both"/>
        <w:rPr>
          <w:rFonts w:cs="David" w:hint="cs"/>
          <w:rtl/>
        </w:rPr>
      </w:pPr>
      <w:r w:rsidRPr="00112F9F">
        <w:rPr>
          <w:rFonts w:cs="David" w:hint="cs"/>
          <w:rtl/>
        </w:rPr>
        <w:tab/>
        <w:t>עכשיו סגן. "סגן יו"ר כנסת רשאי להתפטר מכהונתו במסירת כתב התפטרות ליו"ר הכנסת.</w:t>
      </w:r>
    </w:p>
    <w:p w14:paraId="10947C22" w14:textId="77777777" w:rsidR="00112F9F" w:rsidRPr="00112F9F" w:rsidRDefault="00112F9F" w:rsidP="00112F9F">
      <w:pPr>
        <w:bidi/>
        <w:jc w:val="both"/>
        <w:rPr>
          <w:rFonts w:cs="David" w:hint="cs"/>
          <w:rtl/>
        </w:rPr>
      </w:pPr>
    </w:p>
    <w:p w14:paraId="2B6ADBBA" w14:textId="77777777" w:rsidR="00112F9F" w:rsidRPr="00112F9F" w:rsidRDefault="00112F9F" w:rsidP="00112F9F">
      <w:pPr>
        <w:bidi/>
        <w:jc w:val="both"/>
        <w:rPr>
          <w:rFonts w:cs="David" w:hint="cs"/>
          <w:rtl/>
        </w:rPr>
      </w:pPr>
      <w:r w:rsidRPr="00112F9F">
        <w:rPr>
          <w:rFonts w:cs="David" w:hint="cs"/>
          <w:rtl/>
        </w:rPr>
        <w:tab/>
        <w:t>כהונתו של סגן יו"ר הכנסת שהתפטר נפסקת כעבור 48 שעות לאחר שכתב ההתפטרות נמסר ליו"ר הכנסת, זולת אם חזר בו מהתפטרותו קודם לכן." אגב, מקרים של התפטרות סגן כן היו, ואני חושבת שבעבר ראינו את זה כאילו זה נכנס לתוקף מיידי, אז יש פה איזשהו שינוי.</w:t>
      </w:r>
    </w:p>
    <w:p w14:paraId="3D7C2AF7" w14:textId="77777777" w:rsidR="00112F9F" w:rsidRPr="00112F9F" w:rsidRDefault="00112F9F" w:rsidP="00112F9F">
      <w:pPr>
        <w:bidi/>
        <w:jc w:val="both"/>
        <w:rPr>
          <w:rFonts w:cs="David" w:hint="cs"/>
          <w:rtl/>
        </w:rPr>
      </w:pPr>
    </w:p>
    <w:p w14:paraId="5F8908A4" w14:textId="77777777" w:rsidR="00112F9F" w:rsidRPr="00112F9F" w:rsidRDefault="00112F9F" w:rsidP="00112F9F">
      <w:pPr>
        <w:bidi/>
        <w:jc w:val="both"/>
        <w:rPr>
          <w:rFonts w:cs="David" w:hint="cs"/>
          <w:rtl/>
        </w:rPr>
      </w:pPr>
      <w:r w:rsidRPr="00112F9F">
        <w:rPr>
          <w:rFonts w:cs="David" w:hint="cs"/>
          <w:rtl/>
        </w:rPr>
        <w:tab/>
        <w:t>"יו"ר הכנסת ימסור הודעה לכנסת על התפטרותו של סגן ליו"ר."</w:t>
      </w:r>
    </w:p>
    <w:p w14:paraId="271D5D49" w14:textId="77777777" w:rsidR="00112F9F" w:rsidRPr="00112F9F" w:rsidRDefault="00112F9F" w:rsidP="00112F9F">
      <w:pPr>
        <w:bidi/>
        <w:jc w:val="both"/>
        <w:rPr>
          <w:rFonts w:cs="David" w:hint="cs"/>
          <w:rtl/>
        </w:rPr>
      </w:pPr>
    </w:p>
    <w:p w14:paraId="2C908DF7" w14:textId="77777777" w:rsidR="00112F9F" w:rsidRPr="00112F9F" w:rsidRDefault="00112F9F" w:rsidP="00112F9F">
      <w:pPr>
        <w:bidi/>
        <w:jc w:val="both"/>
        <w:rPr>
          <w:rFonts w:cs="David" w:hint="cs"/>
          <w:rtl/>
        </w:rPr>
      </w:pPr>
      <w:r w:rsidRPr="00112F9F">
        <w:rPr>
          <w:rFonts w:cs="David" w:hint="cs"/>
          <w:rtl/>
        </w:rPr>
        <w:tab/>
        <w:t xml:space="preserve">אם זה מקובל, אז הסעיף הבא הוא סעיף שקיים עם כמה שינויים, ואני אומר אותם </w:t>
      </w:r>
      <w:r w:rsidRPr="00112F9F">
        <w:rPr>
          <w:rFonts w:cs="David"/>
          <w:rtl/>
        </w:rPr>
        <w:t>–</w:t>
      </w:r>
      <w:r w:rsidRPr="00112F9F">
        <w:rPr>
          <w:rFonts w:cs="David" w:hint="cs"/>
          <w:rtl/>
        </w:rPr>
        <w:t xml:space="preserve"> סעיף של תפקידי יו"ר הכנסת, וסגן ליו"ר הכנסת. מוצע כך: "יו"ר הכנסת ינהל את ענייני הכנסת, ייצג אותה כלפי חוץ, ישמור על כבודה, על הסדר בישיבותיה ועל קיום </w:t>
      </w:r>
      <w:proofErr w:type="spellStart"/>
      <w:r w:rsidRPr="00112F9F">
        <w:rPr>
          <w:rFonts w:cs="David" w:hint="cs"/>
          <w:rtl/>
        </w:rPr>
        <w:t>תקנונה</w:t>
      </w:r>
      <w:proofErr w:type="spellEnd"/>
      <w:r w:rsidRPr="00112F9F">
        <w:rPr>
          <w:rFonts w:cs="David" w:hint="cs"/>
          <w:rtl/>
        </w:rPr>
        <w:t xml:space="preserve">. הוא ישב ראש בישיבות הכנסת וינהלן, ובכלל זה יקבע את תוצאות ההצבעות, וכן ימלא כל תפקיד המוטל עליו לפי דין." </w:t>
      </w:r>
    </w:p>
    <w:p w14:paraId="40A30B68" w14:textId="77777777" w:rsidR="00112F9F" w:rsidRPr="00112F9F" w:rsidRDefault="00112F9F" w:rsidP="00112F9F">
      <w:pPr>
        <w:bidi/>
        <w:jc w:val="both"/>
        <w:rPr>
          <w:rFonts w:cs="David" w:hint="cs"/>
          <w:rtl/>
        </w:rPr>
      </w:pPr>
    </w:p>
    <w:p w14:paraId="49F963FB" w14:textId="77777777" w:rsidR="00112F9F" w:rsidRPr="00112F9F" w:rsidRDefault="00112F9F" w:rsidP="00112F9F">
      <w:pPr>
        <w:bidi/>
        <w:jc w:val="both"/>
        <w:rPr>
          <w:rFonts w:cs="David" w:hint="cs"/>
          <w:rtl/>
        </w:rPr>
      </w:pPr>
      <w:r w:rsidRPr="00112F9F">
        <w:rPr>
          <w:rFonts w:cs="David" w:hint="cs"/>
          <w:rtl/>
        </w:rPr>
        <w:tab/>
        <w:t>(א) דומה למה שקיים בסעיף 5 היום. מה שמוצע כאן ב-(ב) בצבע ירוק, קיים היום בכוכבית שמעגנת החלטה של ועדת החוקה משנת 63. הכוכבית היום אומרת מה שכתוב כאן בצד, שדעת  ועדת חוקה שאין זה רצוי שיו"ר הכנסת בהיותו ממלא מקום הנשיא, ינהל את ישיבות הכנסת.</w:t>
      </w:r>
    </w:p>
    <w:p w14:paraId="7F7D6DCB" w14:textId="77777777" w:rsidR="00112F9F" w:rsidRPr="00112F9F" w:rsidRDefault="00112F9F" w:rsidP="00112F9F">
      <w:pPr>
        <w:bidi/>
        <w:jc w:val="both"/>
        <w:rPr>
          <w:rFonts w:cs="David" w:hint="cs"/>
          <w:rtl/>
        </w:rPr>
      </w:pPr>
    </w:p>
    <w:p w14:paraId="09EA0E3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3311FFC" w14:textId="77777777" w:rsidR="00112F9F" w:rsidRPr="00112F9F" w:rsidRDefault="00112F9F" w:rsidP="00112F9F">
      <w:pPr>
        <w:bidi/>
        <w:jc w:val="both"/>
        <w:rPr>
          <w:rFonts w:cs="David" w:hint="cs"/>
          <w:rtl/>
        </w:rPr>
      </w:pPr>
    </w:p>
    <w:p w14:paraId="3EA500FB" w14:textId="77777777" w:rsidR="00112F9F" w:rsidRPr="00112F9F" w:rsidRDefault="00112F9F" w:rsidP="00112F9F">
      <w:pPr>
        <w:bidi/>
        <w:jc w:val="both"/>
        <w:rPr>
          <w:rFonts w:cs="David" w:hint="cs"/>
          <w:rtl/>
        </w:rPr>
      </w:pPr>
      <w:r w:rsidRPr="00112F9F">
        <w:rPr>
          <w:rFonts w:cs="David" w:hint="cs"/>
          <w:rtl/>
        </w:rPr>
        <w:tab/>
        <w:t>כן, לי יש בעניין הזה יש שאלה. יש אבחנה בין הנשיא בפועל לבין ממלא מקום. בעוד שלגבי נשיא בפועל הדבר הוא יותר פשוט, אני חושב שממלא מקום זה טיפה יותר מסובך.</w:t>
      </w:r>
    </w:p>
    <w:p w14:paraId="5B236F87" w14:textId="77777777" w:rsidR="00112F9F" w:rsidRPr="00112F9F" w:rsidRDefault="00112F9F" w:rsidP="00112F9F">
      <w:pPr>
        <w:bidi/>
        <w:jc w:val="both"/>
        <w:rPr>
          <w:rFonts w:cs="David" w:hint="cs"/>
          <w:rtl/>
        </w:rPr>
      </w:pPr>
    </w:p>
    <w:p w14:paraId="797A7FC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B851184" w14:textId="77777777" w:rsidR="00112F9F" w:rsidRPr="00112F9F" w:rsidRDefault="00112F9F" w:rsidP="00112F9F">
      <w:pPr>
        <w:bidi/>
        <w:jc w:val="both"/>
        <w:rPr>
          <w:rFonts w:cs="David" w:hint="cs"/>
          <w:rtl/>
        </w:rPr>
      </w:pPr>
    </w:p>
    <w:p w14:paraId="6AFDEA83" w14:textId="77777777" w:rsidR="00112F9F" w:rsidRPr="00112F9F" w:rsidRDefault="00112F9F" w:rsidP="00112F9F">
      <w:pPr>
        <w:bidi/>
        <w:jc w:val="both"/>
        <w:rPr>
          <w:rFonts w:cs="David" w:hint="cs"/>
          <w:rtl/>
        </w:rPr>
      </w:pPr>
      <w:r w:rsidRPr="00112F9F">
        <w:rPr>
          <w:rFonts w:cs="David" w:hint="cs"/>
          <w:rtl/>
        </w:rPr>
        <w:tab/>
        <w:t>נכון, לכן הנוסח פה הוא שונה.</w:t>
      </w:r>
    </w:p>
    <w:p w14:paraId="2A1AA3A5" w14:textId="77777777" w:rsidR="00112F9F" w:rsidRPr="00112F9F" w:rsidRDefault="00112F9F" w:rsidP="00112F9F">
      <w:pPr>
        <w:bidi/>
        <w:jc w:val="both"/>
        <w:rPr>
          <w:rFonts w:cs="David" w:hint="cs"/>
          <w:rtl/>
        </w:rPr>
      </w:pPr>
    </w:p>
    <w:p w14:paraId="5B04B4C0"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E971259" w14:textId="77777777" w:rsidR="00112F9F" w:rsidRPr="00112F9F" w:rsidRDefault="00112F9F" w:rsidP="00112F9F">
      <w:pPr>
        <w:bidi/>
        <w:jc w:val="both"/>
        <w:rPr>
          <w:rFonts w:cs="David" w:hint="cs"/>
          <w:rtl/>
        </w:rPr>
      </w:pPr>
    </w:p>
    <w:p w14:paraId="64A7D00C" w14:textId="77777777" w:rsidR="00112F9F" w:rsidRPr="00112F9F" w:rsidRDefault="00112F9F" w:rsidP="00112F9F">
      <w:pPr>
        <w:bidi/>
        <w:jc w:val="both"/>
        <w:rPr>
          <w:rFonts w:cs="David" w:hint="cs"/>
          <w:rtl/>
        </w:rPr>
      </w:pPr>
      <w:r w:rsidRPr="00112F9F">
        <w:rPr>
          <w:rFonts w:cs="David" w:hint="cs"/>
          <w:rtl/>
        </w:rPr>
        <w:tab/>
        <w:t xml:space="preserve">לכן, אנחנו המלצנו להוציא את ממלא המקום, כי גם בעידן הנוכחי כשהתקבלה החלטה בוועדת החוקה בשנות ה-60, נשיאי המדינה כנראה פחות יצאו ובאו בשערי שדה התעופה, והיום יושב-ראש הכנסת הנוכחי </w:t>
      </w:r>
      <w:r w:rsidRPr="00112F9F">
        <w:rPr>
          <w:rFonts w:cs="David"/>
          <w:rtl/>
        </w:rPr>
        <w:t>–</w:t>
      </w:r>
      <w:r w:rsidRPr="00112F9F">
        <w:rPr>
          <w:rFonts w:cs="David" w:hint="cs"/>
          <w:rtl/>
        </w:rPr>
        <w:t xml:space="preserve"> אני יכול להעיד כי אני כל פעם מטפל בזה </w:t>
      </w:r>
      <w:r w:rsidRPr="00112F9F">
        <w:rPr>
          <w:rFonts w:cs="David"/>
          <w:rtl/>
        </w:rPr>
        <w:t>–</w:t>
      </w:r>
      <w:r w:rsidRPr="00112F9F">
        <w:rPr>
          <w:rFonts w:cs="David" w:hint="cs"/>
          <w:rtl/>
        </w:rPr>
        <w:t xml:space="preserve"> המון פעמים הוא כבר מילא את מקומו של הנשיא, ו-50% מזמנו הוא לא יכול היה לשבת בישיבות הכנסת אם היינו מחילים את זה גם על ממלא מקום.</w:t>
      </w:r>
    </w:p>
    <w:p w14:paraId="14E555E5" w14:textId="77777777" w:rsidR="00112F9F" w:rsidRPr="00112F9F" w:rsidRDefault="00112F9F" w:rsidP="00112F9F">
      <w:pPr>
        <w:bidi/>
        <w:jc w:val="both"/>
        <w:rPr>
          <w:rFonts w:cs="David" w:hint="cs"/>
          <w:rtl/>
        </w:rPr>
      </w:pPr>
    </w:p>
    <w:p w14:paraId="3D1CFD7F" w14:textId="77777777" w:rsidR="00112F9F" w:rsidRPr="00112F9F" w:rsidRDefault="00112F9F" w:rsidP="00112F9F">
      <w:pPr>
        <w:bidi/>
        <w:jc w:val="both"/>
        <w:rPr>
          <w:rFonts w:cs="David" w:hint="cs"/>
          <w:rtl/>
        </w:rPr>
      </w:pPr>
      <w:r w:rsidRPr="00112F9F">
        <w:rPr>
          <w:rFonts w:cs="David" w:hint="cs"/>
          <w:rtl/>
        </w:rPr>
        <w:tab/>
        <w:t>לעומת זה, נשיא המדינה בפועל זה כבר סטאטוס אחר לגמרי. זה אומר שנשיא המדינה או נבצר ממנו, או נפטר, או התפטר, וזה כבר באמת האיזון משתנה. כמות המטלות שיש לו כנשיא המדינה, כממלא מקום נשיא, כמות המטלות על יושב-ראש הכנסת בתפקידו זה היא מועטה ביותר. ולכן, אין סיבה אמיתית שהוא לא ימשיך לנהל את ענייני הכנסת.</w:t>
      </w:r>
    </w:p>
    <w:p w14:paraId="1C35B9AB" w14:textId="77777777" w:rsidR="00112F9F" w:rsidRPr="00112F9F" w:rsidRDefault="00112F9F" w:rsidP="00112F9F">
      <w:pPr>
        <w:bidi/>
        <w:jc w:val="both"/>
        <w:rPr>
          <w:rFonts w:cs="David" w:hint="cs"/>
          <w:rtl/>
        </w:rPr>
      </w:pPr>
    </w:p>
    <w:p w14:paraId="5420A85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3E7F06C" w14:textId="77777777" w:rsidR="00112F9F" w:rsidRPr="00112F9F" w:rsidRDefault="00112F9F" w:rsidP="00112F9F">
      <w:pPr>
        <w:bidi/>
        <w:jc w:val="both"/>
        <w:rPr>
          <w:rFonts w:cs="David" w:hint="cs"/>
          <w:rtl/>
        </w:rPr>
      </w:pPr>
    </w:p>
    <w:p w14:paraId="73FF23A4" w14:textId="77777777" w:rsidR="00112F9F" w:rsidRPr="00112F9F" w:rsidRDefault="00112F9F" w:rsidP="00112F9F">
      <w:pPr>
        <w:bidi/>
        <w:jc w:val="both"/>
        <w:rPr>
          <w:rFonts w:cs="David" w:hint="cs"/>
          <w:rtl/>
        </w:rPr>
      </w:pPr>
      <w:r w:rsidRPr="00112F9F">
        <w:rPr>
          <w:rFonts w:cs="David" w:hint="cs"/>
          <w:rtl/>
        </w:rPr>
        <w:tab/>
        <w:t>אז השאלה אם רק לא כדאי לכתוב: כאמור בסעיף 23א. אם אני זוכר, א' מתייחס ל- - -</w:t>
      </w:r>
    </w:p>
    <w:p w14:paraId="1E074490" w14:textId="77777777" w:rsidR="00112F9F" w:rsidRPr="00112F9F" w:rsidRDefault="00112F9F" w:rsidP="00112F9F">
      <w:pPr>
        <w:bidi/>
        <w:jc w:val="both"/>
        <w:rPr>
          <w:rFonts w:cs="David" w:hint="cs"/>
          <w:rtl/>
        </w:rPr>
      </w:pPr>
    </w:p>
    <w:p w14:paraId="17DE171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E2796FB" w14:textId="77777777" w:rsidR="00112F9F" w:rsidRPr="00112F9F" w:rsidRDefault="00112F9F" w:rsidP="00112F9F">
      <w:pPr>
        <w:bidi/>
        <w:jc w:val="both"/>
        <w:rPr>
          <w:rFonts w:cs="David" w:hint="cs"/>
          <w:rtl/>
        </w:rPr>
      </w:pPr>
    </w:p>
    <w:p w14:paraId="0FD7F0AE" w14:textId="77777777" w:rsidR="00112F9F" w:rsidRPr="00112F9F" w:rsidRDefault="00112F9F" w:rsidP="00112F9F">
      <w:pPr>
        <w:bidi/>
        <w:jc w:val="both"/>
        <w:rPr>
          <w:rFonts w:cs="David" w:hint="cs"/>
          <w:rtl/>
        </w:rPr>
      </w:pPr>
      <w:r w:rsidRPr="00112F9F">
        <w:rPr>
          <w:rFonts w:cs="David" w:hint="cs"/>
          <w:rtl/>
        </w:rPr>
        <w:tab/>
        <w:t xml:space="preserve">נכון, א' זה בפועל, וזה הזמני. </w:t>
      </w:r>
    </w:p>
    <w:p w14:paraId="6A39005A" w14:textId="77777777" w:rsidR="00112F9F" w:rsidRPr="00112F9F" w:rsidRDefault="00112F9F" w:rsidP="00112F9F">
      <w:pPr>
        <w:bidi/>
        <w:jc w:val="both"/>
        <w:rPr>
          <w:rFonts w:cs="David" w:hint="cs"/>
          <w:rtl/>
        </w:rPr>
      </w:pPr>
    </w:p>
    <w:p w14:paraId="27CF5EE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97988F5" w14:textId="77777777" w:rsidR="00112F9F" w:rsidRPr="00112F9F" w:rsidRDefault="00112F9F" w:rsidP="00112F9F">
      <w:pPr>
        <w:bidi/>
        <w:jc w:val="both"/>
        <w:rPr>
          <w:rFonts w:cs="David" w:hint="cs"/>
          <w:rtl/>
        </w:rPr>
      </w:pPr>
    </w:p>
    <w:p w14:paraId="2687F732" w14:textId="77777777" w:rsidR="00112F9F" w:rsidRPr="00112F9F" w:rsidRDefault="00112F9F" w:rsidP="00112F9F">
      <w:pPr>
        <w:bidi/>
        <w:jc w:val="both"/>
        <w:rPr>
          <w:rFonts w:cs="David" w:hint="cs"/>
          <w:rtl/>
        </w:rPr>
      </w:pPr>
      <w:r w:rsidRPr="00112F9F">
        <w:rPr>
          <w:rFonts w:cs="David" w:hint="cs"/>
          <w:rtl/>
        </w:rPr>
        <w:tab/>
        <w:t xml:space="preserve">זה </w:t>
      </w:r>
      <w:proofErr w:type="spellStart"/>
      <w:r w:rsidRPr="00112F9F">
        <w:rPr>
          <w:rFonts w:cs="David" w:hint="cs"/>
          <w:rtl/>
        </w:rPr>
        <w:t>הבפועל</w:t>
      </w:r>
      <w:proofErr w:type="spellEnd"/>
      <w:r w:rsidRPr="00112F9F">
        <w:rPr>
          <w:rFonts w:cs="David" w:hint="cs"/>
          <w:rtl/>
        </w:rPr>
        <w:t>, ואחר כך זה ממלא מקום - כדי שהדבר הזה יהיה ברור לגמרי, כן.</w:t>
      </w:r>
    </w:p>
    <w:p w14:paraId="49230AFC" w14:textId="77777777" w:rsidR="00112F9F" w:rsidRPr="00112F9F" w:rsidRDefault="00112F9F" w:rsidP="00112F9F">
      <w:pPr>
        <w:bidi/>
        <w:jc w:val="both"/>
        <w:rPr>
          <w:rFonts w:cs="David" w:hint="cs"/>
          <w:rtl/>
        </w:rPr>
      </w:pPr>
    </w:p>
    <w:p w14:paraId="60694CDF"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2B6F35C" w14:textId="77777777" w:rsidR="00112F9F" w:rsidRPr="00112F9F" w:rsidRDefault="00112F9F" w:rsidP="00112F9F">
      <w:pPr>
        <w:bidi/>
        <w:jc w:val="both"/>
        <w:rPr>
          <w:rFonts w:cs="David" w:hint="cs"/>
          <w:rtl/>
        </w:rPr>
      </w:pPr>
    </w:p>
    <w:p w14:paraId="7FA2DCEC" w14:textId="77777777" w:rsidR="00112F9F" w:rsidRPr="00112F9F" w:rsidRDefault="00112F9F" w:rsidP="00112F9F">
      <w:pPr>
        <w:bidi/>
        <w:jc w:val="both"/>
        <w:rPr>
          <w:rFonts w:cs="David" w:hint="cs"/>
          <w:rtl/>
        </w:rPr>
      </w:pPr>
      <w:r w:rsidRPr="00112F9F">
        <w:rPr>
          <w:rFonts w:cs="David" w:hint="cs"/>
          <w:rtl/>
        </w:rPr>
        <w:tab/>
        <w:t>בסדר, למרות שזה גם ברור מחוק-היסוד. אז מה שמוצע זה שבכהונתו כנשיא המדינה בפועל, כאמור ב-23א לחוק יסוד: הנשיא לא ינהל יו"ר הכנסת את ישיבות הכנסת, אלא אם כן החליטה ועדת הכנסת אחרת. למשל, אם יש איזה ישיבה מיוחדת שחושבים שרוצים שהוא ישב בראשה.</w:t>
      </w:r>
    </w:p>
    <w:p w14:paraId="26023509" w14:textId="77777777" w:rsidR="00112F9F" w:rsidRPr="00112F9F" w:rsidRDefault="00112F9F" w:rsidP="00112F9F">
      <w:pPr>
        <w:bidi/>
        <w:jc w:val="both"/>
        <w:rPr>
          <w:rFonts w:cs="David" w:hint="cs"/>
          <w:rtl/>
        </w:rPr>
      </w:pPr>
    </w:p>
    <w:p w14:paraId="3DB951F1"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98962D2" w14:textId="77777777" w:rsidR="00112F9F" w:rsidRPr="00112F9F" w:rsidRDefault="00112F9F" w:rsidP="00112F9F">
      <w:pPr>
        <w:bidi/>
        <w:jc w:val="both"/>
        <w:rPr>
          <w:rFonts w:cs="David" w:hint="cs"/>
          <w:rtl/>
        </w:rPr>
      </w:pPr>
    </w:p>
    <w:p w14:paraId="76A0C4B6" w14:textId="77777777" w:rsidR="00112F9F" w:rsidRPr="00112F9F" w:rsidRDefault="00112F9F" w:rsidP="00112F9F">
      <w:pPr>
        <w:bidi/>
        <w:jc w:val="both"/>
        <w:rPr>
          <w:rFonts w:cs="David" w:hint="cs"/>
          <w:rtl/>
        </w:rPr>
      </w:pPr>
      <w:r w:rsidRPr="00112F9F">
        <w:rPr>
          <w:rFonts w:cs="David" w:hint="cs"/>
          <w:rtl/>
        </w:rPr>
        <w:tab/>
        <w:t xml:space="preserve">כן. </w:t>
      </w:r>
    </w:p>
    <w:p w14:paraId="10A783B0" w14:textId="77777777" w:rsidR="00112F9F" w:rsidRPr="00112F9F" w:rsidRDefault="00112F9F" w:rsidP="00112F9F">
      <w:pPr>
        <w:bidi/>
        <w:jc w:val="both"/>
        <w:rPr>
          <w:rFonts w:cs="David" w:hint="cs"/>
          <w:rtl/>
        </w:rPr>
      </w:pPr>
    </w:p>
    <w:p w14:paraId="0573BD4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431D597" w14:textId="77777777" w:rsidR="00112F9F" w:rsidRPr="00112F9F" w:rsidRDefault="00112F9F" w:rsidP="00112F9F">
      <w:pPr>
        <w:bidi/>
        <w:jc w:val="both"/>
        <w:rPr>
          <w:rFonts w:cs="David" w:hint="cs"/>
          <w:rtl/>
        </w:rPr>
      </w:pPr>
    </w:p>
    <w:p w14:paraId="46DBD88C" w14:textId="77777777" w:rsidR="00112F9F" w:rsidRPr="00112F9F" w:rsidRDefault="00112F9F" w:rsidP="00112F9F">
      <w:pPr>
        <w:bidi/>
        <w:jc w:val="both"/>
        <w:rPr>
          <w:rFonts w:cs="David" w:hint="cs"/>
          <w:rtl/>
        </w:rPr>
      </w:pPr>
      <w:r w:rsidRPr="00112F9F">
        <w:rPr>
          <w:rFonts w:cs="David" w:hint="cs"/>
          <w:rtl/>
        </w:rPr>
        <w:tab/>
        <w:t>"יו"ר הכנסת רשאי למסור מזמן לזמן את ניהול ישיבת הכנסת או כל תפקיד מתפקידיו שנקבעו בתקנון זה, לאחד הסגנים." זה טיפה שונה ממה שכתוב היום, כי היום כתוב: נעדר יו"ר הכנסת מישיבת הכנסת, ימלא אחד הסגנים. לא צריך את ההיעדרות הזאת.</w:t>
      </w:r>
    </w:p>
    <w:p w14:paraId="7B0F52C4" w14:textId="77777777" w:rsidR="00112F9F" w:rsidRPr="00112F9F" w:rsidRDefault="00112F9F" w:rsidP="00112F9F">
      <w:pPr>
        <w:bidi/>
        <w:jc w:val="both"/>
        <w:rPr>
          <w:rFonts w:cs="David" w:hint="cs"/>
          <w:rtl/>
        </w:rPr>
      </w:pPr>
    </w:p>
    <w:p w14:paraId="15E7163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D4C6DA2" w14:textId="77777777" w:rsidR="00112F9F" w:rsidRPr="00112F9F" w:rsidRDefault="00112F9F" w:rsidP="00112F9F">
      <w:pPr>
        <w:bidi/>
        <w:jc w:val="both"/>
        <w:rPr>
          <w:rFonts w:cs="David" w:hint="cs"/>
          <w:rtl/>
        </w:rPr>
      </w:pPr>
    </w:p>
    <w:p w14:paraId="5816D364" w14:textId="77777777" w:rsidR="00112F9F" w:rsidRPr="00112F9F" w:rsidRDefault="00112F9F" w:rsidP="00112F9F">
      <w:pPr>
        <w:bidi/>
        <w:jc w:val="both"/>
        <w:rPr>
          <w:rFonts w:cs="David" w:hint="cs"/>
          <w:rtl/>
        </w:rPr>
      </w:pPr>
      <w:r w:rsidRPr="00112F9F">
        <w:rPr>
          <w:rFonts w:cs="David" w:hint="cs"/>
          <w:rtl/>
        </w:rPr>
        <w:tab/>
        <w:t xml:space="preserve">לא, לא - בוודאי. </w:t>
      </w:r>
    </w:p>
    <w:p w14:paraId="7EB8809C" w14:textId="77777777" w:rsidR="00112F9F" w:rsidRPr="00112F9F" w:rsidRDefault="00112F9F" w:rsidP="00112F9F">
      <w:pPr>
        <w:bidi/>
        <w:jc w:val="both"/>
        <w:rPr>
          <w:rFonts w:cs="David" w:hint="cs"/>
          <w:rtl/>
        </w:rPr>
      </w:pPr>
    </w:p>
    <w:p w14:paraId="072AE659"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3D3999C" w14:textId="77777777" w:rsidR="00112F9F" w:rsidRPr="00112F9F" w:rsidRDefault="00112F9F" w:rsidP="00112F9F">
      <w:pPr>
        <w:bidi/>
        <w:jc w:val="both"/>
        <w:rPr>
          <w:rFonts w:cs="David" w:hint="cs"/>
          <w:rtl/>
        </w:rPr>
      </w:pPr>
    </w:p>
    <w:p w14:paraId="37B8AEC5"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ופה זה משהו שהיום מופיע בכוכבית: "לסגן יו"ר הכנסת הממלא את מקומו של יו"ר הכנסת כאמור בסעיף 29 לחוק המשכן, או שיו"ר הכנסת אצל לו מסמכויותיו כאמור ב-30 לחוק האמור...". חוק המשכן מאפשר להעביר סמכויות לסגנים. סעיף 29 אומר: בזמן ישיבות הכנסת בהיעדר יו"ר הכנסת ימלא יו"ר הישיבה את מקום יו"ר הכנסת לעניין חוק זה - בחוק המשכן יש הרי כל מיני סמכויות ליו"ר. סעיף 30 אומר שיו"ר הכנסת רשאי לאצול בכתב לסגן את סמכויותיו לפי כל מיני סעיפים בחוק. אז לסגן כאמור, או המנהל את ישיבת הכנסת, או הממלא אחד מתפקידי יו"ר הכנסת, יהיו כל החובות והסמכויות הנתונות ליו"ר הכנסת באותו מעמד.</w:t>
      </w:r>
    </w:p>
    <w:p w14:paraId="43157EC7" w14:textId="77777777" w:rsidR="00112F9F" w:rsidRPr="00112F9F" w:rsidRDefault="00112F9F" w:rsidP="00112F9F">
      <w:pPr>
        <w:bidi/>
        <w:jc w:val="both"/>
        <w:rPr>
          <w:rFonts w:cs="David" w:hint="cs"/>
          <w:rtl/>
        </w:rPr>
      </w:pPr>
    </w:p>
    <w:p w14:paraId="2AAD6F83"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A9BB88C" w14:textId="77777777" w:rsidR="00112F9F" w:rsidRPr="00112F9F" w:rsidRDefault="00112F9F" w:rsidP="00112F9F">
      <w:pPr>
        <w:bidi/>
        <w:jc w:val="both"/>
        <w:rPr>
          <w:rFonts w:cs="David" w:hint="cs"/>
          <w:rtl/>
        </w:rPr>
      </w:pPr>
    </w:p>
    <w:p w14:paraId="2303C966" w14:textId="77777777" w:rsidR="00112F9F" w:rsidRPr="00112F9F" w:rsidRDefault="00112F9F" w:rsidP="00112F9F">
      <w:pPr>
        <w:bidi/>
        <w:jc w:val="both"/>
        <w:rPr>
          <w:rFonts w:cs="David" w:hint="cs"/>
          <w:rtl/>
        </w:rPr>
      </w:pPr>
      <w:r w:rsidRPr="00112F9F">
        <w:rPr>
          <w:rFonts w:cs="David" w:hint="cs"/>
          <w:rtl/>
        </w:rPr>
        <w:tab/>
        <w:t xml:space="preserve">בעניין הזה אני רציתי לשאול. כאשר יושב-ראש הכנסת נמצא ונוכח, הוא לא מנהל בפועל את ישיבת הכנסת, ומתעוררת נניח סוגיה שקשורה בהצבעה </w:t>
      </w:r>
      <w:proofErr w:type="spellStart"/>
      <w:r w:rsidRPr="00112F9F">
        <w:rPr>
          <w:rFonts w:cs="David" w:hint="cs"/>
          <w:rtl/>
        </w:rPr>
        <w:t>שהיתה</w:t>
      </w:r>
      <w:proofErr w:type="spellEnd"/>
      <w:r w:rsidRPr="00112F9F">
        <w:rPr>
          <w:rFonts w:cs="David" w:hint="cs"/>
          <w:rtl/>
        </w:rPr>
        <w:t xml:space="preserve"> במליאת הכנסת בשעה שסגן יושב-ראש ניהל את הישיבה. האם לצורך החלטה בעניין הזה סגן היושב-ראש הוא היושב-ראש, והוא הפוסק האחרון, או שאפשר להביא את זה ליושב-ראש הכנסת?</w:t>
      </w:r>
    </w:p>
    <w:p w14:paraId="63520F2A" w14:textId="77777777" w:rsidR="00112F9F" w:rsidRPr="00112F9F" w:rsidRDefault="00112F9F" w:rsidP="00112F9F">
      <w:pPr>
        <w:bidi/>
        <w:jc w:val="both"/>
        <w:rPr>
          <w:rFonts w:cs="David" w:hint="cs"/>
          <w:rtl/>
        </w:rPr>
      </w:pPr>
    </w:p>
    <w:p w14:paraId="5E1CB88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EE070C2" w14:textId="77777777" w:rsidR="00112F9F" w:rsidRPr="00112F9F" w:rsidRDefault="00112F9F" w:rsidP="00112F9F">
      <w:pPr>
        <w:bidi/>
        <w:jc w:val="both"/>
        <w:rPr>
          <w:rFonts w:cs="David" w:hint="cs"/>
          <w:rtl/>
        </w:rPr>
      </w:pPr>
    </w:p>
    <w:p w14:paraId="53528829" w14:textId="77777777" w:rsidR="00112F9F" w:rsidRPr="00112F9F" w:rsidRDefault="00112F9F" w:rsidP="00112F9F">
      <w:pPr>
        <w:bidi/>
        <w:jc w:val="both"/>
        <w:rPr>
          <w:rFonts w:cs="David" w:hint="cs"/>
          <w:rtl/>
        </w:rPr>
      </w:pPr>
      <w:r w:rsidRPr="00112F9F">
        <w:rPr>
          <w:rFonts w:cs="David" w:hint="cs"/>
          <w:rtl/>
        </w:rPr>
        <w:tab/>
        <w:t>האם זה משהו שמתעורר אחר כך בכלל, בדיעבד, או במקום?</w:t>
      </w:r>
    </w:p>
    <w:p w14:paraId="203E63E3" w14:textId="77777777" w:rsidR="00112F9F" w:rsidRPr="00112F9F" w:rsidRDefault="00112F9F" w:rsidP="00112F9F">
      <w:pPr>
        <w:bidi/>
        <w:jc w:val="both"/>
        <w:rPr>
          <w:rFonts w:cs="David" w:hint="cs"/>
          <w:rtl/>
        </w:rPr>
      </w:pPr>
    </w:p>
    <w:p w14:paraId="148AD0E3"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C7C4AA4" w14:textId="77777777" w:rsidR="00112F9F" w:rsidRPr="00112F9F" w:rsidRDefault="00112F9F" w:rsidP="00112F9F">
      <w:pPr>
        <w:bidi/>
        <w:jc w:val="both"/>
        <w:rPr>
          <w:rFonts w:cs="David" w:hint="cs"/>
          <w:rtl/>
        </w:rPr>
      </w:pPr>
    </w:p>
    <w:p w14:paraId="37483591" w14:textId="77777777" w:rsidR="00112F9F" w:rsidRPr="00112F9F" w:rsidRDefault="00112F9F" w:rsidP="00112F9F">
      <w:pPr>
        <w:bidi/>
        <w:jc w:val="both"/>
        <w:rPr>
          <w:rFonts w:cs="David" w:hint="cs"/>
          <w:rtl/>
        </w:rPr>
      </w:pPr>
      <w:r w:rsidRPr="00112F9F">
        <w:rPr>
          <w:rFonts w:cs="David" w:hint="cs"/>
          <w:rtl/>
        </w:rPr>
        <w:tab/>
        <w:t>אם מתעורר במקום זה בסדר. אבל, זה יכול גם להתעורר מייד לאחר הישיבה, ולא תוך כדי התנהלותה. לפעמים, גם ההחלטה יכולה להתקבל לאחר מכן, ולא תוך כדי הישיבה. היו דברים מעולם שעלו כל מיני טענות.</w:t>
      </w:r>
    </w:p>
    <w:p w14:paraId="683BDA29" w14:textId="77777777" w:rsidR="00112F9F" w:rsidRPr="00112F9F" w:rsidRDefault="00112F9F" w:rsidP="00112F9F">
      <w:pPr>
        <w:bidi/>
        <w:jc w:val="both"/>
        <w:rPr>
          <w:rFonts w:cs="David" w:hint="cs"/>
          <w:rtl/>
        </w:rPr>
      </w:pPr>
    </w:p>
    <w:p w14:paraId="5B2D329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FFB4ABC" w14:textId="77777777" w:rsidR="00112F9F" w:rsidRPr="00112F9F" w:rsidRDefault="00112F9F" w:rsidP="00112F9F">
      <w:pPr>
        <w:bidi/>
        <w:jc w:val="both"/>
        <w:rPr>
          <w:rFonts w:cs="David" w:hint="cs"/>
          <w:rtl/>
        </w:rPr>
      </w:pPr>
    </w:p>
    <w:p w14:paraId="166EF3C1" w14:textId="77777777" w:rsidR="00112F9F" w:rsidRPr="00112F9F" w:rsidRDefault="00112F9F" w:rsidP="00112F9F">
      <w:pPr>
        <w:bidi/>
        <w:jc w:val="both"/>
        <w:rPr>
          <w:rFonts w:cs="David" w:hint="cs"/>
          <w:rtl/>
        </w:rPr>
      </w:pPr>
      <w:r w:rsidRPr="00112F9F">
        <w:rPr>
          <w:rFonts w:cs="David" w:hint="cs"/>
          <w:rtl/>
        </w:rPr>
        <w:tab/>
        <w:t xml:space="preserve">לי ברור שאם זה מה שמתעורר לאחר מכן יו"ר הכנסת הוא הכתובת. </w:t>
      </w:r>
    </w:p>
    <w:p w14:paraId="3989E47E" w14:textId="77777777" w:rsidR="00112F9F" w:rsidRPr="00112F9F" w:rsidRDefault="00112F9F" w:rsidP="00112F9F">
      <w:pPr>
        <w:bidi/>
        <w:jc w:val="both"/>
        <w:rPr>
          <w:rFonts w:cs="David" w:hint="cs"/>
          <w:rtl/>
        </w:rPr>
      </w:pPr>
    </w:p>
    <w:p w14:paraId="7A0F842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04D7F7F" w14:textId="77777777" w:rsidR="00112F9F" w:rsidRPr="00112F9F" w:rsidRDefault="00112F9F" w:rsidP="00112F9F">
      <w:pPr>
        <w:bidi/>
        <w:jc w:val="both"/>
        <w:rPr>
          <w:rFonts w:cs="David" w:hint="cs"/>
          <w:rtl/>
        </w:rPr>
      </w:pPr>
    </w:p>
    <w:p w14:paraId="7820EEF2" w14:textId="77777777" w:rsidR="00112F9F" w:rsidRPr="00112F9F" w:rsidRDefault="00112F9F" w:rsidP="00112F9F">
      <w:pPr>
        <w:bidi/>
        <w:jc w:val="both"/>
        <w:rPr>
          <w:rFonts w:cs="David" w:hint="cs"/>
          <w:rtl/>
        </w:rPr>
      </w:pPr>
      <w:r w:rsidRPr="00112F9F">
        <w:rPr>
          <w:rFonts w:cs="David" w:hint="cs"/>
          <w:rtl/>
        </w:rPr>
        <w:tab/>
        <w:t xml:space="preserve">יו"ר הכנסת הוא הכתובת. את אומרת שהדגש הוא באותו מעמד. ממש רק במקום עצמו. </w:t>
      </w:r>
    </w:p>
    <w:p w14:paraId="227BA284" w14:textId="77777777" w:rsidR="00112F9F" w:rsidRPr="00112F9F" w:rsidRDefault="00112F9F" w:rsidP="00112F9F">
      <w:pPr>
        <w:bidi/>
        <w:jc w:val="both"/>
        <w:rPr>
          <w:rFonts w:cs="David" w:hint="cs"/>
          <w:rtl/>
        </w:rPr>
      </w:pPr>
    </w:p>
    <w:p w14:paraId="7C166B4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31F88E0" w14:textId="77777777" w:rsidR="00112F9F" w:rsidRPr="00112F9F" w:rsidRDefault="00112F9F" w:rsidP="00112F9F">
      <w:pPr>
        <w:bidi/>
        <w:jc w:val="both"/>
        <w:rPr>
          <w:rFonts w:cs="David" w:hint="cs"/>
          <w:rtl/>
        </w:rPr>
      </w:pPr>
    </w:p>
    <w:p w14:paraId="6BD29E76" w14:textId="77777777" w:rsidR="00112F9F" w:rsidRPr="00112F9F" w:rsidRDefault="00112F9F" w:rsidP="00112F9F">
      <w:pPr>
        <w:bidi/>
        <w:jc w:val="both"/>
        <w:rPr>
          <w:rFonts w:cs="David" w:hint="cs"/>
          <w:rtl/>
        </w:rPr>
      </w:pPr>
      <w:r w:rsidRPr="00112F9F">
        <w:rPr>
          <w:rFonts w:cs="David" w:hint="cs"/>
          <w:rtl/>
        </w:rPr>
        <w:tab/>
        <w:t xml:space="preserve">זה גם בא להבהיר שאם הוא יושב למעלה, ונגיד היו"ר יושב באולם לא כיו"ר, ועכשיו הוא צריך להכריע משהו, מי שיכריע זה מי שיושב על הדוכן. </w:t>
      </w:r>
    </w:p>
    <w:p w14:paraId="0A1611B4" w14:textId="77777777" w:rsidR="00112F9F" w:rsidRPr="00112F9F" w:rsidRDefault="00112F9F" w:rsidP="00112F9F">
      <w:pPr>
        <w:bidi/>
        <w:jc w:val="both"/>
        <w:rPr>
          <w:rFonts w:cs="David" w:hint="cs"/>
          <w:rtl/>
        </w:rPr>
      </w:pPr>
    </w:p>
    <w:p w14:paraId="0BB1E21D"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23C1D18" w14:textId="77777777" w:rsidR="00112F9F" w:rsidRPr="00112F9F" w:rsidRDefault="00112F9F" w:rsidP="00112F9F">
      <w:pPr>
        <w:bidi/>
        <w:jc w:val="both"/>
        <w:rPr>
          <w:rFonts w:cs="David" w:hint="cs"/>
          <w:rtl/>
        </w:rPr>
      </w:pPr>
    </w:p>
    <w:p w14:paraId="17350227" w14:textId="77777777" w:rsidR="00112F9F" w:rsidRPr="00112F9F" w:rsidRDefault="00112F9F" w:rsidP="00112F9F">
      <w:pPr>
        <w:bidi/>
        <w:jc w:val="both"/>
        <w:rPr>
          <w:rFonts w:cs="David" w:hint="cs"/>
          <w:rtl/>
        </w:rPr>
      </w:pPr>
      <w:r w:rsidRPr="00112F9F">
        <w:rPr>
          <w:rFonts w:cs="David" w:hint="cs"/>
          <w:rtl/>
        </w:rPr>
        <w:tab/>
        <w:t>לא היו"ר, גם אם הוא יושב באולם, את אומרת.</w:t>
      </w:r>
    </w:p>
    <w:p w14:paraId="67A0633D" w14:textId="77777777" w:rsidR="00112F9F" w:rsidRPr="00112F9F" w:rsidRDefault="00112F9F" w:rsidP="00112F9F">
      <w:pPr>
        <w:bidi/>
        <w:jc w:val="both"/>
        <w:rPr>
          <w:rFonts w:cs="David" w:hint="cs"/>
          <w:u w:val="single"/>
          <w:rtl/>
        </w:rPr>
      </w:pPr>
    </w:p>
    <w:p w14:paraId="0F0C0988"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BD66F3C" w14:textId="77777777" w:rsidR="00112F9F" w:rsidRPr="00112F9F" w:rsidRDefault="00112F9F" w:rsidP="00112F9F">
      <w:pPr>
        <w:bidi/>
        <w:jc w:val="both"/>
        <w:rPr>
          <w:rFonts w:cs="David" w:hint="cs"/>
          <w:u w:val="single"/>
          <w:rtl/>
        </w:rPr>
      </w:pPr>
    </w:p>
    <w:p w14:paraId="4C763FEA" w14:textId="77777777" w:rsidR="00112F9F" w:rsidRPr="00112F9F" w:rsidRDefault="00112F9F" w:rsidP="00112F9F">
      <w:pPr>
        <w:bidi/>
        <w:jc w:val="both"/>
        <w:rPr>
          <w:rFonts w:cs="David" w:hint="cs"/>
          <w:rtl/>
        </w:rPr>
      </w:pPr>
      <w:r w:rsidRPr="00112F9F">
        <w:rPr>
          <w:rFonts w:cs="David" w:hint="cs"/>
          <w:rtl/>
        </w:rPr>
        <w:tab/>
        <w:t>נכון. אבל, אם יש משהו עקרוני שקורה בכנסת אז ברור שילכו ליו"ר הכנסת, ולא לסגן רק כי בדיוק הוא עכשיו מנהל ישיבה.</w:t>
      </w:r>
    </w:p>
    <w:p w14:paraId="6F7EDC28" w14:textId="77777777" w:rsidR="00112F9F" w:rsidRPr="00112F9F" w:rsidRDefault="00112F9F" w:rsidP="00112F9F">
      <w:pPr>
        <w:bidi/>
        <w:jc w:val="both"/>
        <w:rPr>
          <w:rFonts w:cs="David" w:hint="cs"/>
          <w:rtl/>
        </w:rPr>
      </w:pPr>
    </w:p>
    <w:p w14:paraId="70D0D6C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6CD6272" w14:textId="77777777" w:rsidR="00112F9F" w:rsidRPr="00112F9F" w:rsidRDefault="00112F9F" w:rsidP="00112F9F">
      <w:pPr>
        <w:bidi/>
        <w:jc w:val="both"/>
        <w:rPr>
          <w:rFonts w:cs="David" w:hint="cs"/>
          <w:rtl/>
        </w:rPr>
      </w:pPr>
    </w:p>
    <w:p w14:paraId="60467F83" w14:textId="77777777" w:rsidR="00112F9F" w:rsidRPr="00112F9F" w:rsidRDefault="00112F9F" w:rsidP="00112F9F">
      <w:pPr>
        <w:bidi/>
        <w:jc w:val="both"/>
        <w:rPr>
          <w:rFonts w:cs="David" w:hint="cs"/>
          <w:rtl/>
        </w:rPr>
      </w:pPr>
      <w:r w:rsidRPr="00112F9F">
        <w:rPr>
          <w:rFonts w:cs="David" w:hint="cs"/>
          <w:rtl/>
        </w:rPr>
        <w:tab/>
        <w:t xml:space="preserve">אפשר לכתוב במשפט האחרון: יהיו בעת שהוא ממלא את כל החובות והסמכויות. בעת שהוא ממלא את התפקידים כאמור, יהיו </w:t>
      </w:r>
      <w:r w:rsidRPr="00112F9F">
        <w:rPr>
          <w:rFonts w:cs="David"/>
          <w:rtl/>
        </w:rPr>
        <w:t>–</w:t>
      </w:r>
      <w:r w:rsidRPr="00112F9F">
        <w:rPr>
          <w:rFonts w:cs="David" w:hint="cs"/>
          <w:rtl/>
        </w:rPr>
        <w:t xml:space="preserve"> משהו כזה אם רוצים להדגיש את זה שזה רק בנקודת הזמן שהוא נושא בזה.</w:t>
      </w:r>
    </w:p>
    <w:p w14:paraId="0B96A51A" w14:textId="77777777" w:rsidR="00112F9F" w:rsidRPr="00112F9F" w:rsidRDefault="00112F9F" w:rsidP="00112F9F">
      <w:pPr>
        <w:bidi/>
        <w:jc w:val="both"/>
        <w:rPr>
          <w:rFonts w:cs="David" w:hint="cs"/>
          <w:rtl/>
        </w:rPr>
      </w:pPr>
    </w:p>
    <w:p w14:paraId="2D488820"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529AF782" w14:textId="77777777" w:rsidR="00112F9F" w:rsidRPr="00112F9F" w:rsidRDefault="00112F9F" w:rsidP="00112F9F">
      <w:pPr>
        <w:bidi/>
        <w:jc w:val="both"/>
        <w:rPr>
          <w:rFonts w:cs="David" w:hint="cs"/>
          <w:rtl/>
        </w:rPr>
      </w:pPr>
    </w:p>
    <w:p w14:paraId="1E1625CC" w14:textId="77777777" w:rsidR="00112F9F" w:rsidRPr="00112F9F" w:rsidRDefault="00112F9F" w:rsidP="00112F9F">
      <w:pPr>
        <w:bidi/>
        <w:jc w:val="both"/>
        <w:rPr>
          <w:rFonts w:cs="David" w:hint="cs"/>
          <w:rtl/>
        </w:rPr>
      </w:pPr>
      <w:r w:rsidRPr="00112F9F">
        <w:rPr>
          <w:rFonts w:cs="David" w:hint="cs"/>
          <w:rtl/>
        </w:rPr>
        <w:tab/>
        <w:t>אני חושבת שזה ברור: מנהל את ישיבות הכנסת בזמן שהוא מנהל.</w:t>
      </w:r>
    </w:p>
    <w:p w14:paraId="52B4C858" w14:textId="77777777" w:rsidR="00112F9F" w:rsidRPr="00112F9F" w:rsidRDefault="00112F9F" w:rsidP="00112F9F">
      <w:pPr>
        <w:bidi/>
        <w:jc w:val="both"/>
        <w:rPr>
          <w:rFonts w:cs="David" w:hint="cs"/>
          <w:rtl/>
        </w:rPr>
      </w:pPr>
    </w:p>
    <w:p w14:paraId="7C76AB83"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F9EAEBB" w14:textId="77777777" w:rsidR="00112F9F" w:rsidRPr="00112F9F" w:rsidRDefault="00112F9F" w:rsidP="00112F9F">
      <w:pPr>
        <w:bidi/>
        <w:jc w:val="both"/>
        <w:rPr>
          <w:rFonts w:cs="David" w:hint="cs"/>
          <w:rtl/>
        </w:rPr>
      </w:pPr>
    </w:p>
    <w:p w14:paraId="35A23CBC" w14:textId="77777777" w:rsidR="00112F9F" w:rsidRPr="00112F9F" w:rsidRDefault="00112F9F" w:rsidP="00112F9F">
      <w:pPr>
        <w:bidi/>
        <w:jc w:val="both"/>
        <w:rPr>
          <w:rFonts w:cs="David" w:hint="cs"/>
          <w:rtl/>
        </w:rPr>
      </w:pPr>
      <w:r w:rsidRPr="00112F9F">
        <w:rPr>
          <w:rFonts w:cs="David" w:hint="cs"/>
          <w:rtl/>
        </w:rPr>
        <w:tab/>
        <w:t>יהיו באותה עת כל החובות והסמכויות, משהו שיהיה כאילו - - -</w:t>
      </w:r>
    </w:p>
    <w:p w14:paraId="2C00DB6E" w14:textId="77777777" w:rsidR="00112F9F" w:rsidRPr="00112F9F" w:rsidRDefault="00112F9F" w:rsidP="00112F9F">
      <w:pPr>
        <w:bidi/>
        <w:jc w:val="both"/>
        <w:rPr>
          <w:rFonts w:cs="David" w:hint="cs"/>
          <w:rtl/>
        </w:rPr>
      </w:pPr>
    </w:p>
    <w:p w14:paraId="37EECA5A"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ED5ABCC" w14:textId="77777777" w:rsidR="00112F9F" w:rsidRPr="00112F9F" w:rsidRDefault="00112F9F" w:rsidP="00112F9F">
      <w:pPr>
        <w:bidi/>
        <w:jc w:val="both"/>
        <w:rPr>
          <w:rFonts w:cs="David" w:hint="cs"/>
          <w:rtl/>
        </w:rPr>
      </w:pPr>
    </w:p>
    <w:p w14:paraId="462C876D" w14:textId="77777777" w:rsidR="00112F9F" w:rsidRPr="00112F9F" w:rsidRDefault="00112F9F" w:rsidP="00112F9F">
      <w:pPr>
        <w:bidi/>
        <w:jc w:val="both"/>
        <w:rPr>
          <w:rFonts w:cs="David" w:hint="cs"/>
          <w:rtl/>
        </w:rPr>
      </w:pPr>
      <w:r w:rsidRPr="00112F9F">
        <w:rPr>
          <w:rFonts w:cs="David" w:hint="cs"/>
          <w:rtl/>
        </w:rPr>
        <w:tab/>
        <w:t>אולי רק את המילים "באותו מעמד", באמת במקום לשמור אותם לסוף, להעביר אותם טיפה קודם: יהיו באותו מעמד.</w:t>
      </w:r>
    </w:p>
    <w:p w14:paraId="35544407" w14:textId="77777777" w:rsidR="00112F9F" w:rsidRPr="00112F9F" w:rsidRDefault="00112F9F" w:rsidP="00112F9F">
      <w:pPr>
        <w:bidi/>
        <w:jc w:val="both"/>
        <w:rPr>
          <w:rFonts w:cs="David" w:hint="cs"/>
          <w:rtl/>
        </w:rPr>
      </w:pPr>
    </w:p>
    <w:p w14:paraId="7CC29BCD"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50E010D1" w14:textId="77777777" w:rsidR="00112F9F" w:rsidRPr="00112F9F" w:rsidRDefault="00112F9F" w:rsidP="00112F9F">
      <w:pPr>
        <w:bidi/>
        <w:jc w:val="both"/>
        <w:rPr>
          <w:rFonts w:cs="David" w:hint="cs"/>
          <w:rtl/>
        </w:rPr>
      </w:pPr>
    </w:p>
    <w:p w14:paraId="3EF1F9D1" w14:textId="77777777" w:rsidR="00112F9F" w:rsidRPr="00112F9F" w:rsidRDefault="00112F9F" w:rsidP="00112F9F">
      <w:pPr>
        <w:bidi/>
        <w:jc w:val="both"/>
        <w:rPr>
          <w:rFonts w:cs="David" w:hint="cs"/>
          <w:rtl/>
        </w:rPr>
      </w:pPr>
      <w:r w:rsidRPr="00112F9F">
        <w:rPr>
          <w:rFonts w:cs="David" w:hint="cs"/>
          <w:rtl/>
        </w:rPr>
        <w:tab/>
        <w:t>כן, משהו כזה.</w:t>
      </w:r>
    </w:p>
    <w:p w14:paraId="6409A33C" w14:textId="77777777" w:rsidR="00112F9F" w:rsidRPr="00112F9F" w:rsidRDefault="00112F9F" w:rsidP="00112F9F">
      <w:pPr>
        <w:bidi/>
        <w:jc w:val="both"/>
        <w:rPr>
          <w:rFonts w:cs="David" w:hint="cs"/>
          <w:rtl/>
        </w:rPr>
      </w:pPr>
    </w:p>
    <w:p w14:paraId="60C82C9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A642127" w14:textId="77777777" w:rsidR="00112F9F" w:rsidRPr="00112F9F" w:rsidRDefault="00112F9F" w:rsidP="00112F9F">
      <w:pPr>
        <w:bidi/>
        <w:jc w:val="both"/>
        <w:rPr>
          <w:rFonts w:cs="David" w:hint="cs"/>
          <w:rtl/>
        </w:rPr>
      </w:pPr>
    </w:p>
    <w:p w14:paraId="6E58D61E" w14:textId="77777777" w:rsidR="00112F9F" w:rsidRPr="00112F9F" w:rsidRDefault="00112F9F" w:rsidP="00112F9F">
      <w:pPr>
        <w:bidi/>
        <w:jc w:val="both"/>
        <w:rPr>
          <w:rFonts w:cs="David" w:hint="cs"/>
          <w:rtl/>
        </w:rPr>
      </w:pPr>
      <w:r w:rsidRPr="00112F9F">
        <w:rPr>
          <w:rFonts w:cs="David" w:hint="cs"/>
          <w:rtl/>
        </w:rPr>
        <w:tab/>
        <w:t xml:space="preserve">בסדר. "סייג לחברות בוועדות </w:t>
      </w:r>
      <w:r w:rsidRPr="00112F9F">
        <w:rPr>
          <w:rFonts w:cs="David"/>
          <w:rtl/>
        </w:rPr>
        <w:t>–</w:t>
      </w:r>
      <w:r w:rsidRPr="00112F9F">
        <w:rPr>
          <w:rFonts w:cs="David" w:hint="cs"/>
          <w:rtl/>
        </w:rPr>
        <w:t xml:space="preserve"> יו"ר כנסת לא יהיה חבר בוועדה מוועדת הכנסת, פרט לוועדת הפירושים." </w:t>
      </w:r>
      <w:r w:rsidRPr="00112F9F">
        <w:rPr>
          <w:rFonts w:cs="David"/>
          <w:rtl/>
        </w:rPr>
        <w:t>–</w:t>
      </w:r>
      <w:r w:rsidRPr="00112F9F">
        <w:rPr>
          <w:rFonts w:cs="David" w:hint="cs"/>
          <w:rtl/>
        </w:rPr>
        <w:t xml:space="preserve"> זה קיים היום בסעיף 7. </w:t>
      </w:r>
    </w:p>
    <w:p w14:paraId="611B2DF7" w14:textId="77777777" w:rsidR="00112F9F" w:rsidRPr="00112F9F" w:rsidRDefault="00112F9F" w:rsidP="00112F9F">
      <w:pPr>
        <w:bidi/>
        <w:jc w:val="both"/>
        <w:rPr>
          <w:rFonts w:cs="David" w:hint="cs"/>
          <w:rtl/>
        </w:rPr>
      </w:pPr>
    </w:p>
    <w:p w14:paraId="6ABF3A50" w14:textId="77777777" w:rsidR="00112F9F" w:rsidRPr="00112F9F" w:rsidRDefault="00112F9F" w:rsidP="00112F9F">
      <w:pPr>
        <w:bidi/>
        <w:jc w:val="both"/>
        <w:rPr>
          <w:rFonts w:cs="David" w:hint="cs"/>
          <w:rtl/>
        </w:rPr>
      </w:pPr>
      <w:r w:rsidRPr="00112F9F">
        <w:rPr>
          <w:rFonts w:cs="David" w:hint="cs"/>
          <w:rtl/>
        </w:rPr>
        <w:tab/>
        <w:t>מוצע סעיף חדש: "סגן יו"ר כנסת לא יהיה יו"ר ועדת הכנסת או ממלא מקומו." האמת שאחד מהחברים יכול להיות ממלא מקום זמני.</w:t>
      </w:r>
    </w:p>
    <w:p w14:paraId="452D0A3F" w14:textId="77777777" w:rsidR="00112F9F" w:rsidRPr="00112F9F" w:rsidRDefault="00112F9F" w:rsidP="00112F9F">
      <w:pPr>
        <w:bidi/>
        <w:jc w:val="both"/>
        <w:rPr>
          <w:rFonts w:cs="David" w:hint="cs"/>
          <w:rtl/>
        </w:rPr>
      </w:pPr>
    </w:p>
    <w:p w14:paraId="6BEEDE0A"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5C90697" w14:textId="77777777" w:rsidR="00112F9F" w:rsidRPr="00112F9F" w:rsidRDefault="00112F9F" w:rsidP="00112F9F">
      <w:pPr>
        <w:bidi/>
        <w:jc w:val="both"/>
        <w:rPr>
          <w:rFonts w:cs="David" w:hint="cs"/>
          <w:rtl/>
        </w:rPr>
      </w:pPr>
    </w:p>
    <w:p w14:paraId="4C0EAA7E" w14:textId="77777777" w:rsidR="00112F9F" w:rsidRPr="00112F9F" w:rsidRDefault="00112F9F" w:rsidP="00112F9F">
      <w:pPr>
        <w:bidi/>
        <w:jc w:val="both"/>
        <w:rPr>
          <w:rFonts w:cs="David" w:hint="cs"/>
          <w:rtl/>
        </w:rPr>
      </w:pPr>
      <w:r w:rsidRPr="00112F9F">
        <w:rPr>
          <w:rFonts w:cs="David" w:hint="cs"/>
          <w:rtl/>
        </w:rPr>
        <w:tab/>
        <w:t>אבל, יש פה סגנים שהם חברי ועדה - כפל.</w:t>
      </w:r>
    </w:p>
    <w:p w14:paraId="69AF833B" w14:textId="77777777" w:rsidR="00112F9F" w:rsidRPr="00112F9F" w:rsidRDefault="00112F9F" w:rsidP="00112F9F">
      <w:pPr>
        <w:bidi/>
        <w:jc w:val="both"/>
        <w:rPr>
          <w:rFonts w:cs="David" w:hint="cs"/>
          <w:rtl/>
        </w:rPr>
      </w:pPr>
    </w:p>
    <w:p w14:paraId="0D4A580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81F1BF1" w14:textId="77777777" w:rsidR="00112F9F" w:rsidRPr="00112F9F" w:rsidRDefault="00112F9F" w:rsidP="00112F9F">
      <w:pPr>
        <w:bidi/>
        <w:jc w:val="both"/>
        <w:rPr>
          <w:rFonts w:cs="David" w:hint="cs"/>
          <w:rtl/>
        </w:rPr>
      </w:pPr>
    </w:p>
    <w:p w14:paraId="5C7FD6DF" w14:textId="77777777" w:rsidR="00112F9F" w:rsidRPr="00112F9F" w:rsidRDefault="00112F9F" w:rsidP="00112F9F">
      <w:pPr>
        <w:bidi/>
        <w:jc w:val="both"/>
        <w:rPr>
          <w:rFonts w:cs="David" w:hint="cs"/>
          <w:rtl/>
        </w:rPr>
      </w:pPr>
      <w:r w:rsidRPr="00112F9F">
        <w:rPr>
          <w:rFonts w:cs="David" w:hint="cs"/>
          <w:rtl/>
        </w:rPr>
        <w:tab/>
        <w:t>זה אומר שאי אפשר יהיה למנות אותם לממלאי מקום.</w:t>
      </w:r>
    </w:p>
    <w:p w14:paraId="2F631FA0" w14:textId="77777777" w:rsidR="00112F9F" w:rsidRPr="00112F9F" w:rsidRDefault="00112F9F" w:rsidP="00112F9F">
      <w:pPr>
        <w:bidi/>
        <w:jc w:val="both"/>
        <w:rPr>
          <w:rFonts w:cs="David" w:hint="cs"/>
          <w:rtl/>
        </w:rPr>
      </w:pPr>
    </w:p>
    <w:p w14:paraId="08C10536"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FF1920D" w14:textId="77777777" w:rsidR="00112F9F" w:rsidRPr="00112F9F" w:rsidRDefault="00112F9F" w:rsidP="00112F9F">
      <w:pPr>
        <w:bidi/>
        <w:jc w:val="both"/>
        <w:rPr>
          <w:rFonts w:cs="David" w:hint="cs"/>
          <w:rtl/>
        </w:rPr>
      </w:pPr>
    </w:p>
    <w:p w14:paraId="217CE7B9" w14:textId="77777777" w:rsidR="00112F9F" w:rsidRPr="00112F9F" w:rsidRDefault="00112F9F" w:rsidP="00112F9F">
      <w:pPr>
        <w:bidi/>
        <w:jc w:val="both"/>
        <w:rPr>
          <w:rFonts w:cs="David" w:hint="cs"/>
          <w:rtl/>
        </w:rPr>
      </w:pPr>
      <w:r w:rsidRPr="00112F9F">
        <w:rPr>
          <w:rFonts w:cs="David" w:hint="cs"/>
          <w:rtl/>
        </w:rPr>
        <w:tab/>
        <w:t>זה לא בעיה.</w:t>
      </w:r>
    </w:p>
    <w:p w14:paraId="4FD2665E" w14:textId="77777777" w:rsidR="00112F9F" w:rsidRPr="00112F9F" w:rsidRDefault="00112F9F" w:rsidP="00112F9F">
      <w:pPr>
        <w:bidi/>
        <w:jc w:val="both"/>
        <w:rPr>
          <w:rFonts w:cs="David" w:hint="cs"/>
          <w:rtl/>
        </w:rPr>
      </w:pPr>
    </w:p>
    <w:p w14:paraId="55AE0CE6"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131AAD9" w14:textId="77777777" w:rsidR="00112F9F" w:rsidRPr="00112F9F" w:rsidRDefault="00112F9F" w:rsidP="00112F9F">
      <w:pPr>
        <w:bidi/>
        <w:jc w:val="both"/>
        <w:rPr>
          <w:rFonts w:cs="David" w:hint="cs"/>
          <w:rtl/>
        </w:rPr>
      </w:pPr>
    </w:p>
    <w:p w14:paraId="397411C3" w14:textId="77777777" w:rsidR="00112F9F" w:rsidRPr="00112F9F" w:rsidRDefault="00112F9F" w:rsidP="00112F9F">
      <w:pPr>
        <w:bidi/>
        <w:jc w:val="both"/>
        <w:rPr>
          <w:rFonts w:cs="David" w:hint="cs"/>
          <w:rtl/>
        </w:rPr>
      </w:pPr>
      <w:r w:rsidRPr="00112F9F">
        <w:rPr>
          <w:rFonts w:cs="David" w:hint="cs"/>
          <w:rtl/>
        </w:rPr>
        <w:tab/>
        <w:t>כי הרעיון הוא שוועדת הכנסת דנה בערעורים על הנשיאות.</w:t>
      </w:r>
    </w:p>
    <w:p w14:paraId="34DA31E5" w14:textId="77777777" w:rsidR="00112F9F" w:rsidRPr="00112F9F" w:rsidRDefault="00112F9F" w:rsidP="00112F9F">
      <w:pPr>
        <w:bidi/>
        <w:jc w:val="both"/>
        <w:rPr>
          <w:rFonts w:cs="David" w:hint="cs"/>
          <w:rtl/>
        </w:rPr>
      </w:pPr>
    </w:p>
    <w:p w14:paraId="31B8DFA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C69E69D" w14:textId="77777777" w:rsidR="00112F9F" w:rsidRPr="00112F9F" w:rsidRDefault="00112F9F" w:rsidP="00112F9F">
      <w:pPr>
        <w:bidi/>
        <w:jc w:val="both"/>
        <w:rPr>
          <w:rFonts w:cs="David" w:hint="cs"/>
          <w:rtl/>
        </w:rPr>
      </w:pPr>
    </w:p>
    <w:p w14:paraId="25C0C4B1" w14:textId="77777777" w:rsidR="00112F9F" w:rsidRPr="00112F9F" w:rsidRDefault="00112F9F" w:rsidP="00112F9F">
      <w:pPr>
        <w:bidi/>
        <w:jc w:val="both"/>
        <w:rPr>
          <w:rFonts w:cs="David" w:hint="cs"/>
          <w:rtl/>
        </w:rPr>
      </w:pPr>
      <w:r w:rsidRPr="00112F9F">
        <w:rPr>
          <w:rFonts w:cs="David" w:hint="cs"/>
          <w:rtl/>
        </w:rPr>
        <w:tab/>
        <w:t xml:space="preserve">לגבי סעיף (ג) הערה אחת </w:t>
      </w:r>
      <w:r w:rsidRPr="00112F9F">
        <w:rPr>
          <w:rFonts w:cs="David"/>
          <w:rtl/>
        </w:rPr>
        <w:t>–</w:t>
      </w:r>
      <w:r w:rsidRPr="00112F9F">
        <w:rPr>
          <w:rFonts w:cs="David" w:hint="cs"/>
          <w:rtl/>
        </w:rPr>
        <w:t xml:space="preserve"> מה שהיה (ג). אני ביקשתי להוריד אותו, אבל הערה אחת שהעיר לי היושב-ראש שאולי אני חושב שבאמת. יש בכל אופן החרגה אחת. זאת אומרת, בגדול נכון באמת להוריד את זה. הוא שאל למה, ואני הסברתי לו למה. אבל, אז עלה בדעתי שיכול להיות שבכל זאת יש החרגה אחת והיא ועדת החוץ והביטחון שבה להבדיל מכל חבר כנסת אחר, היושב-ראש יכול וחבר כנסת לא יכול. לכן, יכול להיות שבכל זאת יש מקום להשאיר את זה בגלל העניין הזה. זאת אומרת, לכתוב שכל אחת מוועדות הכנסת, לרבות ועדת החוץ והביטחון. </w:t>
      </w:r>
    </w:p>
    <w:p w14:paraId="6F4681DB" w14:textId="77777777" w:rsidR="00112F9F" w:rsidRPr="00112F9F" w:rsidRDefault="00112F9F" w:rsidP="00112F9F">
      <w:pPr>
        <w:bidi/>
        <w:jc w:val="both"/>
        <w:rPr>
          <w:rFonts w:cs="David" w:hint="cs"/>
          <w:rtl/>
        </w:rPr>
      </w:pPr>
    </w:p>
    <w:p w14:paraId="7EF09A4D"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F5C83F7" w14:textId="77777777" w:rsidR="00112F9F" w:rsidRPr="00112F9F" w:rsidRDefault="00112F9F" w:rsidP="00112F9F">
      <w:pPr>
        <w:bidi/>
        <w:jc w:val="both"/>
        <w:rPr>
          <w:rFonts w:cs="David" w:hint="cs"/>
          <w:rtl/>
        </w:rPr>
      </w:pPr>
    </w:p>
    <w:p w14:paraId="4B3F8EA5" w14:textId="77777777" w:rsidR="00112F9F" w:rsidRPr="00112F9F" w:rsidRDefault="00112F9F" w:rsidP="00112F9F">
      <w:pPr>
        <w:bidi/>
        <w:jc w:val="both"/>
        <w:rPr>
          <w:rFonts w:cs="David" w:hint="cs"/>
          <w:rtl/>
        </w:rPr>
      </w:pPr>
      <w:r w:rsidRPr="00112F9F">
        <w:rPr>
          <w:rFonts w:cs="David" w:hint="cs"/>
          <w:rtl/>
        </w:rPr>
        <w:tab/>
        <w:t>לא, אם משאירים את זה כמו שזה ברור שזה כולל את חוץ וביטחון.</w:t>
      </w:r>
    </w:p>
    <w:p w14:paraId="605029C7" w14:textId="77777777" w:rsidR="00112F9F" w:rsidRPr="00112F9F" w:rsidRDefault="00112F9F" w:rsidP="00112F9F">
      <w:pPr>
        <w:bidi/>
        <w:jc w:val="both"/>
        <w:rPr>
          <w:rFonts w:cs="David" w:hint="cs"/>
          <w:rtl/>
        </w:rPr>
      </w:pPr>
    </w:p>
    <w:p w14:paraId="7E5FAF53"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7D602E8" w14:textId="77777777" w:rsidR="00112F9F" w:rsidRPr="00112F9F" w:rsidRDefault="00112F9F" w:rsidP="00112F9F">
      <w:pPr>
        <w:bidi/>
        <w:jc w:val="both"/>
        <w:rPr>
          <w:rFonts w:cs="David" w:hint="cs"/>
          <w:rtl/>
        </w:rPr>
      </w:pPr>
    </w:p>
    <w:p w14:paraId="283A4C95" w14:textId="77777777" w:rsidR="00112F9F" w:rsidRPr="00112F9F" w:rsidRDefault="00112F9F" w:rsidP="00112F9F">
      <w:pPr>
        <w:bidi/>
        <w:jc w:val="both"/>
        <w:rPr>
          <w:rFonts w:cs="David" w:hint="cs"/>
          <w:rtl/>
        </w:rPr>
      </w:pPr>
      <w:r w:rsidRPr="00112F9F">
        <w:rPr>
          <w:rFonts w:cs="David" w:hint="cs"/>
          <w:rtl/>
        </w:rPr>
        <w:tab/>
        <w:t>כן, נקודה. זאת אומרת, להוריד את הסגן ששם זה מיותר.</w:t>
      </w:r>
    </w:p>
    <w:p w14:paraId="5F98C2D9" w14:textId="77777777" w:rsidR="00112F9F" w:rsidRPr="00112F9F" w:rsidRDefault="00112F9F" w:rsidP="00112F9F">
      <w:pPr>
        <w:bidi/>
        <w:jc w:val="both"/>
        <w:rPr>
          <w:rFonts w:cs="David" w:hint="cs"/>
          <w:rtl/>
        </w:rPr>
      </w:pPr>
    </w:p>
    <w:p w14:paraId="0277ED0E"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DCDECFB" w14:textId="77777777" w:rsidR="00112F9F" w:rsidRPr="00112F9F" w:rsidRDefault="00112F9F" w:rsidP="00112F9F">
      <w:pPr>
        <w:bidi/>
        <w:jc w:val="both"/>
        <w:rPr>
          <w:rFonts w:cs="David" w:hint="cs"/>
          <w:rtl/>
        </w:rPr>
      </w:pPr>
    </w:p>
    <w:p w14:paraId="70092A2E" w14:textId="77777777" w:rsidR="00112F9F" w:rsidRPr="00112F9F" w:rsidRDefault="00112F9F" w:rsidP="00112F9F">
      <w:pPr>
        <w:bidi/>
        <w:jc w:val="both"/>
        <w:rPr>
          <w:rFonts w:cs="David" w:hint="cs"/>
          <w:rtl/>
        </w:rPr>
      </w:pPr>
      <w:r w:rsidRPr="00112F9F">
        <w:rPr>
          <w:rFonts w:cs="David" w:hint="cs"/>
          <w:rtl/>
        </w:rPr>
        <w:tab/>
        <w:t xml:space="preserve">מה שקרה </w:t>
      </w:r>
      <w:r w:rsidRPr="00112F9F">
        <w:rPr>
          <w:rFonts w:cs="David"/>
          <w:rtl/>
        </w:rPr>
        <w:t>–</w:t>
      </w:r>
      <w:r w:rsidRPr="00112F9F">
        <w:rPr>
          <w:rFonts w:cs="David" w:hint="cs"/>
          <w:rtl/>
        </w:rPr>
        <w:t xml:space="preserve"> המציאות היא כמובן מתקדמת יותר מהתקנון. כי היום הקונספט בכנסת זה שכל חברי כנסת רשאים להשתתף בכל הדיונים, למעט חוץ וביטחון. </w:t>
      </w:r>
    </w:p>
    <w:p w14:paraId="2AA4251E" w14:textId="77777777" w:rsidR="00112F9F" w:rsidRPr="00112F9F" w:rsidRDefault="00112F9F" w:rsidP="00112F9F">
      <w:pPr>
        <w:bidi/>
        <w:jc w:val="both"/>
        <w:rPr>
          <w:rFonts w:cs="David" w:hint="cs"/>
          <w:rtl/>
        </w:rPr>
      </w:pPr>
    </w:p>
    <w:p w14:paraId="7630B3D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570CF18" w14:textId="77777777" w:rsidR="00112F9F" w:rsidRPr="00112F9F" w:rsidRDefault="00112F9F" w:rsidP="00112F9F">
      <w:pPr>
        <w:bidi/>
        <w:jc w:val="both"/>
        <w:rPr>
          <w:rFonts w:cs="David" w:hint="cs"/>
          <w:rtl/>
        </w:rPr>
      </w:pPr>
    </w:p>
    <w:p w14:paraId="13C5B359" w14:textId="77777777" w:rsidR="00112F9F" w:rsidRPr="00112F9F" w:rsidRDefault="00112F9F" w:rsidP="00112F9F">
      <w:pPr>
        <w:bidi/>
        <w:jc w:val="both"/>
        <w:rPr>
          <w:rFonts w:cs="David" w:hint="cs"/>
          <w:rtl/>
        </w:rPr>
      </w:pPr>
      <w:r w:rsidRPr="00112F9F">
        <w:rPr>
          <w:rFonts w:cs="David" w:hint="cs"/>
          <w:rtl/>
        </w:rPr>
        <w:tab/>
        <w:t>לשון התקנון לא - - -</w:t>
      </w:r>
    </w:p>
    <w:p w14:paraId="227E18D4" w14:textId="77777777" w:rsidR="00112F9F" w:rsidRPr="00112F9F" w:rsidRDefault="00112F9F" w:rsidP="00112F9F">
      <w:pPr>
        <w:bidi/>
        <w:jc w:val="both"/>
        <w:rPr>
          <w:rFonts w:cs="David" w:hint="cs"/>
          <w:rtl/>
        </w:rPr>
      </w:pPr>
    </w:p>
    <w:p w14:paraId="5A8B3908"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2A17D4B4" w14:textId="77777777" w:rsidR="00112F9F" w:rsidRPr="00112F9F" w:rsidRDefault="00112F9F" w:rsidP="00112F9F">
      <w:pPr>
        <w:bidi/>
        <w:jc w:val="both"/>
        <w:rPr>
          <w:rFonts w:cs="David" w:hint="cs"/>
          <w:rtl/>
        </w:rPr>
      </w:pPr>
    </w:p>
    <w:p w14:paraId="6F47CD56" w14:textId="77777777" w:rsidR="00112F9F" w:rsidRPr="00112F9F" w:rsidRDefault="00112F9F" w:rsidP="00112F9F">
      <w:pPr>
        <w:bidi/>
        <w:jc w:val="both"/>
        <w:rPr>
          <w:rFonts w:cs="David" w:hint="cs"/>
          <w:rtl/>
        </w:rPr>
      </w:pPr>
      <w:r w:rsidRPr="00112F9F">
        <w:rPr>
          <w:rFonts w:cs="David" w:hint="cs"/>
          <w:rtl/>
        </w:rPr>
        <w:tab/>
        <w:t xml:space="preserve">בדיוק, התקנון היום לא קובע כך. </w:t>
      </w:r>
    </w:p>
    <w:p w14:paraId="309D552D" w14:textId="77777777" w:rsidR="00112F9F" w:rsidRPr="00112F9F" w:rsidRDefault="00112F9F" w:rsidP="00112F9F">
      <w:pPr>
        <w:bidi/>
        <w:jc w:val="both"/>
        <w:rPr>
          <w:rFonts w:cs="David" w:hint="cs"/>
          <w:u w:val="single"/>
          <w:rtl/>
        </w:rPr>
      </w:pPr>
    </w:p>
    <w:p w14:paraId="1ED97FC8"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907ECBB" w14:textId="77777777" w:rsidR="00112F9F" w:rsidRPr="00112F9F" w:rsidRDefault="00112F9F" w:rsidP="00112F9F">
      <w:pPr>
        <w:bidi/>
        <w:jc w:val="both"/>
        <w:rPr>
          <w:rFonts w:cs="David" w:hint="cs"/>
          <w:rtl/>
        </w:rPr>
      </w:pPr>
    </w:p>
    <w:p w14:paraId="601189F0" w14:textId="77777777" w:rsidR="00112F9F" w:rsidRPr="00112F9F" w:rsidRDefault="00112F9F" w:rsidP="00112F9F">
      <w:pPr>
        <w:bidi/>
        <w:jc w:val="both"/>
        <w:rPr>
          <w:rFonts w:cs="David" w:hint="cs"/>
          <w:rtl/>
        </w:rPr>
      </w:pPr>
      <w:r w:rsidRPr="00112F9F">
        <w:rPr>
          <w:rFonts w:cs="David" w:hint="cs"/>
          <w:rtl/>
        </w:rPr>
        <w:tab/>
        <w:t>יש לי אגב שאלה. מה דינה של ועדת האתיקה? אני מציע שגם אתיקה - - -</w:t>
      </w:r>
    </w:p>
    <w:p w14:paraId="1BE5AB62" w14:textId="77777777" w:rsidR="00112F9F" w:rsidRPr="00112F9F" w:rsidRDefault="00112F9F" w:rsidP="00112F9F">
      <w:pPr>
        <w:bidi/>
        <w:jc w:val="both"/>
        <w:rPr>
          <w:rFonts w:cs="David" w:hint="cs"/>
          <w:rtl/>
        </w:rPr>
      </w:pPr>
    </w:p>
    <w:p w14:paraId="54EC975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3776636" w14:textId="77777777" w:rsidR="00112F9F" w:rsidRPr="00112F9F" w:rsidRDefault="00112F9F" w:rsidP="00112F9F">
      <w:pPr>
        <w:bidi/>
        <w:jc w:val="both"/>
        <w:rPr>
          <w:rFonts w:cs="David" w:hint="cs"/>
          <w:rtl/>
        </w:rPr>
      </w:pPr>
    </w:p>
    <w:p w14:paraId="6698EB86" w14:textId="77777777" w:rsidR="00112F9F" w:rsidRPr="00112F9F" w:rsidRDefault="00112F9F" w:rsidP="00112F9F">
      <w:pPr>
        <w:bidi/>
        <w:jc w:val="both"/>
        <w:rPr>
          <w:rFonts w:cs="David" w:hint="cs"/>
          <w:rtl/>
        </w:rPr>
      </w:pPr>
      <w:r w:rsidRPr="00112F9F">
        <w:rPr>
          <w:rFonts w:cs="David" w:hint="cs"/>
          <w:rtl/>
        </w:rPr>
        <w:tab/>
        <w:t>לא נחשבת ועדה מוועדות הכנסת.</w:t>
      </w:r>
    </w:p>
    <w:p w14:paraId="13905F94" w14:textId="77777777" w:rsidR="00112F9F" w:rsidRPr="00112F9F" w:rsidRDefault="00112F9F" w:rsidP="00112F9F">
      <w:pPr>
        <w:bidi/>
        <w:jc w:val="both"/>
        <w:rPr>
          <w:rFonts w:cs="David" w:hint="cs"/>
          <w:rtl/>
        </w:rPr>
      </w:pPr>
    </w:p>
    <w:p w14:paraId="24AF79D3"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7AE14AF2" w14:textId="77777777" w:rsidR="00112F9F" w:rsidRPr="00112F9F" w:rsidRDefault="00112F9F" w:rsidP="00112F9F">
      <w:pPr>
        <w:bidi/>
        <w:jc w:val="both"/>
        <w:rPr>
          <w:rFonts w:cs="David" w:hint="cs"/>
          <w:rtl/>
        </w:rPr>
      </w:pPr>
    </w:p>
    <w:p w14:paraId="30052811" w14:textId="77777777" w:rsidR="00112F9F" w:rsidRPr="00112F9F" w:rsidRDefault="00112F9F" w:rsidP="00112F9F">
      <w:pPr>
        <w:bidi/>
        <w:jc w:val="both"/>
        <w:rPr>
          <w:rFonts w:cs="David" w:hint="cs"/>
          <w:rtl/>
        </w:rPr>
      </w:pPr>
      <w:r w:rsidRPr="00112F9F">
        <w:rPr>
          <w:rFonts w:cs="David" w:hint="cs"/>
          <w:rtl/>
        </w:rPr>
        <w:tab/>
        <w:t>לא נחשבת. והוא רשאי להשתתף בה אם הוא רוצה?</w:t>
      </w:r>
    </w:p>
    <w:p w14:paraId="50DEDB48" w14:textId="77777777" w:rsidR="00112F9F" w:rsidRPr="00112F9F" w:rsidRDefault="00112F9F" w:rsidP="00112F9F">
      <w:pPr>
        <w:bidi/>
        <w:jc w:val="both"/>
        <w:rPr>
          <w:rFonts w:cs="David" w:hint="cs"/>
          <w:rtl/>
        </w:rPr>
      </w:pPr>
    </w:p>
    <w:p w14:paraId="108F4176"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2CEF959" w14:textId="77777777" w:rsidR="00112F9F" w:rsidRPr="00112F9F" w:rsidRDefault="00112F9F" w:rsidP="00112F9F">
      <w:pPr>
        <w:bidi/>
        <w:jc w:val="both"/>
        <w:rPr>
          <w:rFonts w:cs="David" w:hint="cs"/>
          <w:rtl/>
        </w:rPr>
      </w:pPr>
    </w:p>
    <w:p w14:paraId="3940AEFD" w14:textId="77777777" w:rsidR="00112F9F" w:rsidRPr="00112F9F" w:rsidRDefault="00112F9F" w:rsidP="00112F9F">
      <w:pPr>
        <w:bidi/>
        <w:jc w:val="both"/>
        <w:rPr>
          <w:rFonts w:cs="David" w:hint="cs"/>
          <w:rtl/>
        </w:rPr>
      </w:pPr>
      <w:r w:rsidRPr="00112F9F">
        <w:rPr>
          <w:rFonts w:cs="David" w:hint="cs"/>
          <w:rtl/>
        </w:rPr>
        <w:tab/>
        <w:t>לא, הדיונים שלה הם חסויים.</w:t>
      </w:r>
    </w:p>
    <w:p w14:paraId="0185E9B8" w14:textId="77777777" w:rsidR="00112F9F" w:rsidRPr="00112F9F" w:rsidRDefault="00112F9F" w:rsidP="00112F9F">
      <w:pPr>
        <w:bidi/>
        <w:jc w:val="both"/>
        <w:rPr>
          <w:rFonts w:cs="David" w:hint="cs"/>
          <w:rtl/>
        </w:rPr>
      </w:pPr>
    </w:p>
    <w:p w14:paraId="0963E81A"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8CBE006" w14:textId="77777777" w:rsidR="00112F9F" w:rsidRPr="00112F9F" w:rsidRDefault="00112F9F" w:rsidP="00112F9F">
      <w:pPr>
        <w:bidi/>
        <w:jc w:val="both"/>
        <w:rPr>
          <w:rFonts w:cs="David" w:hint="cs"/>
          <w:rtl/>
        </w:rPr>
      </w:pPr>
    </w:p>
    <w:p w14:paraId="205E1C76" w14:textId="77777777" w:rsidR="00112F9F" w:rsidRPr="00112F9F" w:rsidRDefault="00112F9F" w:rsidP="00112F9F">
      <w:pPr>
        <w:bidi/>
        <w:jc w:val="both"/>
        <w:rPr>
          <w:rFonts w:cs="David" w:hint="cs"/>
          <w:rtl/>
        </w:rPr>
      </w:pPr>
      <w:r w:rsidRPr="00112F9F">
        <w:rPr>
          <w:rFonts w:cs="David" w:hint="cs"/>
          <w:rtl/>
        </w:rPr>
        <w:tab/>
        <w:t>ההרכב שלה הוא הרכב סגור סטטוטורי שבו זה ארבעה אנשים: שניים אופוזיציה, שניים קואליציה.</w:t>
      </w:r>
    </w:p>
    <w:p w14:paraId="5576A798" w14:textId="77777777" w:rsidR="00112F9F" w:rsidRPr="00112F9F" w:rsidRDefault="00112F9F" w:rsidP="00112F9F">
      <w:pPr>
        <w:bidi/>
        <w:jc w:val="both"/>
        <w:rPr>
          <w:rFonts w:cs="David" w:hint="cs"/>
          <w:rtl/>
        </w:rPr>
      </w:pPr>
    </w:p>
    <w:p w14:paraId="44084C0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D5AAD20" w14:textId="77777777" w:rsidR="00112F9F" w:rsidRPr="00112F9F" w:rsidRDefault="00112F9F" w:rsidP="00112F9F">
      <w:pPr>
        <w:bidi/>
        <w:jc w:val="both"/>
        <w:rPr>
          <w:rFonts w:cs="David" w:hint="cs"/>
          <w:rtl/>
        </w:rPr>
      </w:pPr>
      <w:r w:rsidRPr="00112F9F">
        <w:rPr>
          <w:rFonts w:cs="David" w:hint="cs"/>
          <w:rtl/>
        </w:rPr>
        <w:tab/>
      </w:r>
    </w:p>
    <w:p w14:paraId="6AB057A6" w14:textId="77777777" w:rsidR="00112F9F" w:rsidRPr="00112F9F" w:rsidRDefault="00112F9F" w:rsidP="00112F9F">
      <w:pPr>
        <w:bidi/>
        <w:jc w:val="both"/>
        <w:rPr>
          <w:rFonts w:cs="David" w:hint="cs"/>
          <w:rtl/>
        </w:rPr>
      </w:pPr>
      <w:r w:rsidRPr="00112F9F">
        <w:rPr>
          <w:rFonts w:cs="David" w:hint="cs"/>
          <w:rtl/>
        </w:rPr>
        <w:tab/>
        <w:t>לא נחריג. אז אולי אנחנו נכתוב שיושב-ראש הכנסת רשאי להשתתף בדיוני כל אחת מוועדות הכנסת, נקודה, כדי שזה יהיה - - -</w:t>
      </w:r>
    </w:p>
    <w:p w14:paraId="0A1F6FE6" w14:textId="77777777" w:rsidR="00112F9F" w:rsidRPr="00112F9F" w:rsidRDefault="00112F9F" w:rsidP="00112F9F">
      <w:pPr>
        <w:bidi/>
        <w:jc w:val="both"/>
        <w:rPr>
          <w:rFonts w:cs="David" w:hint="cs"/>
          <w:rtl/>
        </w:rPr>
      </w:pPr>
    </w:p>
    <w:p w14:paraId="73146FF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21762E3" w14:textId="77777777" w:rsidR="00112F9F" w:rsidRPr="00112F9F" w:rsidRDefault="00112F9F" w:rsidP="00112F9F">
      <w:pPr>
        <w:bidi/>
        <w:jc w:val="both"/>
        <w:rPr>
          <w:rFonts w:cs="David" w:hint="cs"/>
          <w:rtl/>
        </w:rPr>
      </w:pPr>
    </w:p>
    <w:p w14:paraId="0639A5DD" w14:textId="77777777" w:rsidR="00112F9F" w:rsidRPr="00112F9F" w:rsidRDefault="00112F9F" w:rsidP="00112F9F">
      <w:pPr>
        <w:bidi/>
        <w:jc w:val="both"/>
        <w:rPr>
          <w:rFonts w:cs="David" w:hint="cs"/>
          <w:rtl/>
        </w:rPr>
      </w:pPr>
      <w:r w:rsidRPr="00112F9F">
        <w:rPr>
          <w:rFonts w:cs="David" w:hint="cs"/>
          <w:rtl/>
        </w:rPr>
        <w:tab/>
        <w:t>אפשר, ואפשר גם להשאיר את הנוסח כפי שהוא.</w:t>
      </w:r>
    </w:p>
    <w:p w14:paraId="6C9CCB73" w14:textId="77777777" w:rsidR="00112F9F" w:rsidRPr="00112F9F" w:rsidRDefault="00112F9F" w:rsidP="00112F9F">
      <w:pPr>
        <w:bidi/>
        <w:jc w:val="both"/>
        <w:rPr>
          <w:rFonts w:cs="David" w:hint="cs"/>
          <w:rtl/>
        </w:rPr>
      </w:pPr>
    </w:p>
    <w:p w14:paraId="5635F582"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F186A72" w14:textId="77777777" w:rsidR="00112F9F" w:rsidRPr="00112F9F" w:rsidRDefault="00112F9F" w:rsidP="00112F9F">
      <w:pPr>
        <w:bidi/>
        <w:jc w:val="both"/>
        <w:rPr>
          <w:rFonts w:cs="David" w:hint="cs"/>
          <w:rtl/>
        </w:rPr>
      </w:pPr>
    </w:p>
    <w:p w14:paraId="16B878AD" w14:textId="77777777" w:rsidR="00112F9F" w:rsidRPr="00112F9F" w:rsidRDefault="00112F9F" w:rsidP="00112F9F">
      <w:pPr>
        <w:bidi/>
        <w:jc w:val="both"/>
        <w:rPr>
          <w:rFonts w:cs="David" w:hint="cs"/>
          <w:rtl/>
        </w:rPr>
      </w:pPr>
      <w:r w:rsidRPr="00112F9F">
        <w:rPr>
          <w:rFonts w:cs="David" w:hint="cs"/>
          <w:rtl/>
        </w:rPr>
        <w:tab/>
        <w:t>לא, אבל את הנושא של ועדת החוץ והביטחון צריך לעגן.</w:t>
      </w:r>
    </w:p>
    <w:p w14:paraId="3DFA2FA2" w14:textId="77777777" w:rsidR="00112F9F" w:rsidRPr="00112F9F" w:rsidRDefault="00112F9F" w:rsidP="00112F9F">
      <w:pPr>
        <w:bidi/>
        <w:jc w:val="both"/>
        <w:rPr>
          <w:rFonts w:cs="David" w:hint="cs"/>
          <w:rtl/>
        </w:rPr>
      </w:pPr>
    </w:p>
    <w:p w14:paraId="420228D4"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67E511B9" w14:textId="77777777" w:rsidR="00112F9F" w:rsidRPr="00112F9F" w:rsidRDefault="00112F9F" w:rsidP="00112F9F">
      <w:pPr>
        <w:bidi/>
        <w:jc w:val="both"/>
        <w:rPr>
          <w:rFonts w:cs="David" w:hint="cs"/>
          <w:rtl/>
        </w:rPr>
      </w:pPr>
    </w:p>
    <w:p w14:paraId="59E5D5B3" w14:textId="77777777" w:rsidR="00112F9F" w:rsidRPr="00112F9F" w:rsidRDefault="00112F9F" w:rsidP="00112F9F">
      <w:pPr>
        <w:bidi/>
        <w:jc w:val="both"/>
        <w:rPr>
          <w:rFonts w:cs="David" w:hint="cs"/>
          <w:rtl/>
        </w:rPr>
      </w:pPr>
      <w:r w:rsidRPr="00112F9F">
        <w:rPr>
          <w:rFonts w:cs="David" w:hint="cs"/>
          <w:rtl/>
        </w:rPr>
        <w:tab/>
        <w:t>לא, אם אתה משאיר את זה כך אז זה בסדר.</w:t>
      </w:r>
    </w:p>
    <w:p w14:paraId="614418A8" w14:textId="77777777" w:rsidR="00112F9F" w:rsidRPr="00112F9F" w:rsidRDefault="00112F9F" w:rsidP="00112F9F">
      <w:pPr>
        <w:bidi/>
        <w:jc w:val="both"/>
        <w:rPr>
          <w:rFonts w:cs="David" w:hint="cs"/>
          <w:rtl/>
        </w:rPr>
      </w:pPr>
    </w:p>
    <w:p w14:paraId="0C72BCB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28BDE670" w14:textId="77777777" w:rsidR="00112F9F" w:rsidRPr="00112F9F" w:rsidRDefault="00112F9F" w:rsidP="00112F9F">
      <w:pPr>
        <w:bidi/>
        <w:jc w:val="both"/>
        <w:rPr>
          <w:rFonts w:cs="David" w:hint="cs"/>
          <w:rtl/>
        </w:rPr>
      </w:pPr>
    </w:p>
    <w:p w14:paraId="183E0E23" w14:textId="77777777" w:rsidR="00112F9F" w:rsidRPr="00112F9F" w:rsidRDefault="00112F9F" w:rsidP="00112F9F">
      <w:pPr>
        <w:bidi/>
        <w:jc w:val="both"/>
        <w:rPr>
          <w:rFonts w:cs="David" w:hint="cs"/>
          <w:rtl/>
        </w:rPr>
      </w:pPr>
      <w:r w:rsidRPr="00112F9F">
        <w:rPr>
          <w:rFonts w:cs="David" w:hint="cs"/>
          <w:rtl/>
        </w:rPr>
        <w:tab/>
        <w:t>אפשר להשאיר את הכול, ואפשר להשאיר את המשפט הראשון.</w:t>
      </w:r>
    </w:p>
    <w:p w14:paraId="1FB11814" w14:textId="77777777" w:rsidR="00112F9F" w:rsidRPr="00112F9F" w:rsidRDefault="00112F9F" w:rsidP="00112F9F">
      <w:pPr>
        <w:bidi/>
        <w:jc w:val="both"/>
        <w:rPr>
          <w:rFonts w:cs="David" w:hint="cs"/>
          <w:u w:val="single"/>
          <w:rtl/>
        </w:rPr>
      </w:pPr>
    </w:p>
    <w:p w14:paraId="67F5760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EBED92B" w14:textId="77777777" w:rsidR="00112F9F" w:rsidRPr="00112F9F" w:rsidRDefault="00112F9F" w:rsidP="00112F9F">
      <w:pPr>
        <w:bidi/>
        <w:jc w:val="both"/>
        <w:rPr>
          <w:rFonts w:cs="David" w:hint="cs"/>
          <w:rtl/>
        </w:rPr>
      </w:pPr>
    </w:p>
    <w:p w14:paraId="0A9E178C" w14:textId="77777777" w:rsidR="00112F9F" w:rsidRPr="00112F9F" w:rsidRDefault="00112F9F" w:rsidP="00112F9F">
      <w:pPr>
        <w:bidi/>
        <w:jc w:val="both"/>
        <w:rPr>
          <w:rFonts w:cs="David" w:hint="cs"/>
          <w:rtl/>
        </w:rPr>
      </w:pPr>
      <w:r w:rsidRPr="00112F9F">
        <w:rPr>
          <w:rFonts w:cs="David" w:hint="cs"/>
          <w:rtl/>
        </w:rPr>
        <w:tab/>
        <w:t>לא, את סגן יושב-ראש הכנסת אין צורך.</w:t>
      </w:r>
    </w:p>
    <w:p w14:paraId="6DFA0FED" w14:textId="77777777" w:rsidR="00112F9F" w:rsidRPr="00112F9F" w:rsidRDefault="00112F9F" w:rsidP="00112F9F">
      <w:pPr>
        <w:bidi/>
        <w:jc w:val="both"/>
        <w:rPr>
          <w:rFonts w:cs="David" w:hint="cs"/>
          <w:rtl/>
        </w:rPr>
      </w:pPr>
    </w:p>
    <w:p w14:paraId="2D41EE89"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5568C5ED" w14:textId="77777777" w:rsidR="00112F9F" w:rsidRPr="00112F9F" w:rsidRDefault="00112F9F" w:rsidP="00112F9F">
      <w:pPr>
        <w:bidi/>
        <w:jc w:val="both"/>
        <w:rPr>
          <w:rFonts w:cs="David" w:hint="cs"/>
          <w:rtl/>
        </w:rPr>
      </w:pPr>
    </w:p>
    <w:p w14:paraId="2F7DEBDE" w14:textId="77777777" w:rsidR="00112F9F" w:rsidRPr="00112F9F" w:rsidRDefault="00112F9F" w:rsidP="00112F9F">
      <w:pPr>
        <w:bidi/>
        <w:jc w:val="both"/>
        <w:rPr>
          <w:rFonts w:cs="David" w:hint="cs"/>
          <w:rtl/>
        </w:rPr>
      </w:pPr>
      <w:r w:rsidRPr="00112F9F">
        <w:rPr>
          <w:rFonts w:cs="David" w:hint="cs"/>
          <w:rtl/>
        </w:rPr>
        <w:tab/>
        <w:t xml:space="preserve">נכון, זה מצחיק. זה כולם רשאים להשתתף </w:t>
      </w:r>
      <w:proofErr w:type="spellStart"/>
      <w:r w:rsidRPr="00112F9F">
        <w:rPr>
          <w:rFonts w:cs="David" w:hint="cs"/>
          <w:rtl/>
        </w:rPr>
        <w:t>בהכול</w:t>
      </w:r>
      <w:proofErr w:type="spellEnd"/>
      <w:r w:rsidRPr="00112F9F">
        <w:rPr>
          <w:rFonts w:cs="David" w:hint="cs"/>
          <w:rtl/>
        </w:rPr>
        <w:t>. את הסיפא אפשר למחוק.</w:t>
      </w:r>
    </w:p>
    <w:p w14:paraId="0CCE642A" w14:textId="77777777" w:rsidR="00112F9F" w:rsidRPr="00112F9F" w:rsidRDefault="00112F9F" w:rsidP="00112F9F">
      <w:pPr>
        <w:bidi/>
        <w:jc w:val="both"/>
        <w:rPr>
          <w:rFonts w:cs="David" w:hint="cs"/>
          <w:rtl/>
        </w:rPr>
      </w:pPr>
    </w:p>
    <w:p w14:paraId="64E561CB"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EE58DF9" w14:textId="77777777" w:rsidR="00112F9F" w:rsidRPr="00112F9F" w:rsidRDefault="00112F9F" w:rsidP="00112F9F">
      <w:pPr>
        <w:bidi/>
        <w:jc w:val="both"/>
        <w:rPr>
          <w:rFonts w:cs="David" w:hint="cs"/>
          <w:rtl/>
        </w:rPr>
      </w:pPr>
    </w:p>
    <w:p w14:paraId="57847281" w14:textId="77777777" w:rsidR="00112F9F" w:rsidRPr="00112F9F" w:rsidRDefault="00112F9F" w:rsidP="00112F9F">
      <w:pPr>
        <w:bidi/>
        <w:jc w:val="both"/>
        <w:rPr>
          <w:rFonts w:cs="David" w:hint="cs"/>
          <w:rtl/>
        </w:rPr>
      </w:pPr>
      <w:r w:rsidRPr="00112F9F">
        <w:rPr>
          <w:rFonts w:cs="David" w:hint="cs"/>
          <w:rtl/>
        </w:rPr>
        <w:tab/>
        <w:t>בזה אין ספק. זה בוודאי מיותר.</w:t>
      </w:r>
    </w:p>
    <w:p w14:paraId="0F29B208" w14:textId="77777777" w:rsidR="00112F9F" w:rsidRPr="00112F9F" w:rsidRDefault="00112F9F" w:rsidP="00112F9F">
      <w:pPr>
        <w:bidi/>
        <w:jc w:val="both"/>
        <w:rPr>
          <w:rFonts w:cs="David" w:hint="cs"/>
          <w:rtl/>
        </w:rPr>
      </w:pPr>
    </w:p>
    <w:p w14:paraId="4D9F975A"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E7E253E" w14:textId="77777777" w:rsidR="00112F9F" w:rsidRPr="00112F9F" w:rsidRDefault="00112F9F" w:rsidP="00112F9F">
      <w:pPr>
        <w:bidi/>
        <w:jc w:val="both"/>
        <w:rPr>
          <w:rFonts w:cs="David" w:hint="cs"/>
          <w:rtl/>
        </w:rPr>
      </w:pPr>
    </w:p>
    <w:p w14:paraId="4867BBA7"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אז יישאר יו"ר הכנסת רשאי להשתתף בדיוני כל אחת מוועדות הכנסת.</w:t>
      </w:r>
    </w:p>
    <w:p w14:paraId="4E96C085" w14:textId="77777777" w:rsidR="00112F9F" w:rsidRPr="00112F9F" w:rsidRDefault="00112F9F" w:rsidP="00112F9F">
      <w:pPr>
        <w:bidi/>
        <w:jc w:val="both"/>
        <w:rPr>
          <w:rFonts w:cs="David" w:hint="cs"/>
          <w:rtl/>
        </w:rPr>
      </w:pPr>
    </w:p>
    <w:p w14:paraId="086499C4"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166BB9D0" w14:textId="77777777" w:rsidR="00112F9F" w:rsidRPr="00112F9F" w:rsidRDefault="00112F9F" w:rsidP="00112F9F">
      <w:pPr>
        <w:bidi/>
        <w:jc w:val="both"/>
        <w:rPr>
          <w:rFonts w:cs="David" w:hint="cs"/>
          <w:rtl/>
        </w:rPr>
      </w:pPr>
    </w:p>
    <w:p w14:paraId="3DC43096" w14:textId="77777777" w:rsidR="00112F9F" w:rsidRPr="00112F9F" w:rsidRDefault="00112F9F" w:rsidP="00112F9F">
      <w:pPr>
        <w:bidi/>
        <w:jc w:val="both"/>
        <w:rPr>
          <w:rFonts w:cs="David" w:hint="cs"/>
          <w:rtl/>
        </w:rPr>
      </w:pPr>
      <w:r w:rsidRPr="00112F9F">
        <w:rPr>
          <w:rFonts w:cs="David" w:hint="cs"/>
          <w:rtl/>
        </w:rPr>
        <w:tab/>
        <w:t>כן, אפשר להשאיר רק את הרישא.</w:t>
      </w:r>
    </w:p>
    <w:p w14:paraId="2A88C408" w14:textId="77777777" w:rsidR="00112F9F" w:rsidRPr="00112F9F" w:rsidRDefault="00112F9F" w:rsidP="00112F9F">
      <w:pPr>
        <w:bidi/>
        <w:jc w:val="both"/>
        <w:rPr>
          <w:rFonts w:cs="David" w:hint="cs"/>
          <w:rtl/>
        </w:rPr>
      </w:pPr>
    </w:p>
    <w:p w14:paraId="5BD5431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F7ACD0D" w14:textId="77777777" w:rsidR="00112F9F" w:rsidRPr="00112F9F" w:rsidRDefault="00112F9F" w:rsidP="00112F9F">
      <w:pPr>
        <w:bidi/>
        <w:jc w:val="both"/>
        <w:rPr>
          <w:rFonts w:cs="David" w:hint="cs"/>
          <w:rtl/>
        </w:rPr>
      </w:pPr>
    </w:p>
    <w:p w14:paraId="45193873"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עד כאן הפרק הראשון סעיפים 1 עד 8 לתקנון שמוצע הנוסח החדש שלהם.</w:t>
      </w:r>
    </w:p>
    <w:p w14:paraId="73976D9D" w14:textId="77777777" w:rsidR="00112F9F" w:rsidRPr="00112F9F" w:rsidRDefault="00112F9F" w:rsidP="00112F9F">
      <w:pPr>
        <w:bidi/>
        <w:jc w:val="both"/>
        <w:rPr>
          <w:rFonts w:cs="David" w:hint="cs"/>
          <w:rtl/>
        </w:rPr>
      </w:pPr>
    </w:p>
    <w:p w14:paraId="13551813" w14:textId="77777777" w:rsidR="00112F9F" w:rsidRPr="00112F9F" w:rsidRDefault="00112F9F" w:rsidP="00112F9F">
      <w:pPr>
        <w:bidi/>
        <w:jc w:val="both"/>
        <w:rPr>
          <w:rFonts w:cs="David" w:hint="cs"/>
          <w:rtl/>
        </w:rPr>
      </w:pPr>
      <w:r w:rsidRPr="00112F9F">
        <w:rPr>
          <w:rFonts w:cs="David" w:hint="cs"/>
          <w:rtl/>
        </w:rPr>
        <w:tab/>
        <w:t xml:space="preserve">מה שמוצע בהמשך הוא באותו הקשר, אבל מוצע לא לכלול אותו בפרק הראשון, אלא אולי בסוף התקנון </w:t>
      </w:r>
      <w:r w:rsidRPr="00112F9F">
        <w:rPr>
          <w:rFonts w:cs="David"/>
          <w:rtl/>
        </w:rPr>
        <w:t>–</w:t>
      </w:r>
      <w:r w:rsidRPr="00112F9F">
        <w:rPr>
          <w:rFonts w:cs="David" w:hint="cs"/>
          <w:rtl/>
        </w:rPr>
        <w:t xml:space="preserve"> עוד לא החלטתי בדיוק באיזה סעיף ולכן לא ציינתי מספר </w:t>
      </w:r>
      <w:r w:rsidRPr="00112F9F">
        <w:rPr>
          <w:rFonts w:cs="David"/>
          <w:rtl/>
        </w:rPr>
        <w:t>–</w:t>
      </w:r>
      <w:r w:rsidRPr="00112F9F">
        <w:rPr>
          <w:rFonts w:cs="David" w:hint="cs"/>
          <w:rtl/>
        </w:rPr>
        <w:t xml:space="preserve"> סעיף חדש שלא קיים היום: "על אלה תפורסם הודעה ברשומות מטעם הכנסת". יש היום כמובן דברים שהכנסת מפרסמת ברשומות, כל מיני חוקים. אנחנו עושים הרבה פרסומים, אבל לא על הדברים האלה. וזה: "בחירה, השעיה או סיום כהונה של יו"ר הכנסת." </w:t>
      </w:r>
      <w:r w:rsidRPr="00112F9F">
        <w:rPr>
          <w:rFonts w:cs="David"/>
          <w:rtl/>
        </w:rPr>
        <w:t>–</w:t>
      </w:r>
      <w:r w:rsidRPr="00112F9F">
        <w:rPr>
          <w:rFonts w:cs="David" w:hint="cs"/>
          <w:rtl/>
        </w:rPr>
        <w:t>זה משהו שהיום לא מתפרסם בכלל, וצריך לחשוב אם רוצים שיהיה לזה תיעוד ברשומות. וכן, כהונת סגן כיו"ר כנסת בפועל. שוב, לא כממלא מקום, לא בכל מצב שיו"ר כנסת נוסע לחו"ל, אלא רק שיש הפסקת כהונה.</w:t>
      </w:r>
    </w:p>
    <w:p w14:paraId="42894414" w14:textId="77777777" w:rsidR="00112F9F" w:rsidRPr="00112F9F" w:rsidRDefault="00112F9F" w:rsidP="00112F9F">
      <w:pPr>
        <w:bidi/>
        <w:jc w:val="both"/>
        <w:rPr>
          <w:rFonts w:cs="David" w:hint="cs"/>
          <w:rtl/>
        </w:rPr>
      </w:pPr>
    </w:p>
    <w:p w14:paraId="27058F6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B5C3279" w14:textId="77777777" w:rsidR="00112F9F" w:rsidRPr="00112F9F" w:rsidRDefault="00112F9F" w:rsidP="00112F9F">
      <w:pPr>
        <w:bidi/>
        <w:jc w:val="both"/>
        <w:rPr>
          <w:rFonts w:cs="David" w:hint="cs"/>
          <w:rtl/>
        </w:rPr>
      </w:pPr>
    </w:p>
    <w:p w14:paraId="3B0918AF" w14:textId="77777777" w:rsidR="00112F9F" w:rsidRPr="00112F9F" w:rsidRDefault="00112F9F" w:rsidP="00112F9F">
      <w:pPr>
        <w:bidi/>
        <w:jc w:val="both"/>
        <w:rPr>
          <w:rFonts w:cs="David" w:hint="cs"/>
          <w:rtl/>
        </w:rPr>
      </w:pPr>
      <w:r w:rsidRPr="00112F9F">
        <w:rPr>
          <w:rFonts w:cs="David" w:hint="cs"/>
          <w:rtl/>
        </w:rPr>
        <w:tab/>
        <w:t>אני אומר לך מה השאלה שלי בעניין הזה. ראשית, האם לא יותר נכון לשלב את הדברים האלה בתוך הסעיפים הרלוונטיים כאן? כי הרי זה לא הפרסומים היחידים ברשומות.</w:t>
      </w:r>
    </w:p>
    <w:p w14:paraId="6704CB69" w14:textId="77777777" w:rsidR="00112F9F" w:rsidRPr="00112F9F" w:rsidRDefault="00112F9F" w:rsidP="00112F9F">
      <w:pPr>
        <w:bidi/>
        <w:jc w:val="both"/>
        <w:rPr>
          <w:rFonts w:cs="David" w:hint="cs"/>
          <w:rtl/>
        </w:rPr>
      </w:pPr>
    </w:p>
    <w:p w14:paraId="3DFC732E"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8DB851A" w14:textId="77777777" w:rsidR="00112F9F" w:rsidRPr="00112F9F" w:rsidRDefault="00112F9F" w:rsidP="00112F9F">
      <w:pPr>
        <w:bidi/>
        <w:jc w:val="both"/>
        <w:rPr>
          <w:rFonts w:cs="David" w:hint="cs"/>
          <w:rtl/>
        </w:rPr>
      </w:pPr>
    </w:p>
    <w:p w14:paraId="388E04AC" w14:textId="77777777" w:rsidR="00112F9F" w:rsidRPr="00112F9F" w:rsidRDefault="00112F9F" w:rsidP="00112F9F">
      <w:pPr>
        <w:bidi/>
        <w:jc w:val="both"/>
        <w:rPr>
          <w:rFonts w:cs="David" w:hint="cs"/>
          <w:rtl/>
        </w:rPr>
      </w:pPr>
      <w:r w:rsidRPr="00112F9F">
        <w:rPr>
          <w:rFonts w:cs="David" w:hint="cs"/>
          <w:rtl/>
        </w:rPr>
        <w:tab/>
        <w:t>נכון, אחר כך זה סעיף שאולי יגדל.</w:t>
      </w:r>
    </w:p>
    <w:p w14:paraId="3B56063D" w14:textId="77777777" w:rsidR="00112F9F" w:rsidRPr="00112F9F" w:rsidRDefault="00112F9F" w:rsidP="00112F9F">
      <w:pPr>
        <w:bidi/>
        <w:jc w:val="both"/>
        <w:rPr>
          <w:rFonts w:cs="David" w:hint="cs"/>
          <w:rtl/>
        </w:rPr>
      </w:pPr>
    </w:p>
    <w:p w14:paraId="6E3A1E23"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46A30599" w14:textId="77777777" w:rsidR="00112F9F" w:rsidRPr="00112F9F" w:rsidRDefault="00112F9F" w:rsidP="00112F9F">
      <w:pPr>
        <w:bidi/>
        <w:jc w:val="both"/>
        <w:rPr>
          <w:rFonts w:cs="David" w:hint="cs"/>
          <w:rtl/>
        </w:rPr>
      </w:pPr>
    </w:p>
    <w:p w14:paraId="771A932C" w14:textId="77777777" w:rsidR="00112F9F" w:rsidRPr="00112F9F" w:rsidRDefault="00112F9F" w:rsidP="00112F9F">
      <w:pPr>
        <w:bidi/>
        <w:jc w:val="both"/>
        <w:rPr>
          <w:rFonts w:cs="David" w:hint="cs"/>
          <w:rtl/>
        </w:rPr>
      </w:pPr>
      <w:r w:rsidRPr="00112F9F">
        <w:rPr>
          <w:rFonts w:cs="David" w:hint="cs"/>
          <w:rtl/>
        </w:rPr>
        <w:tab/>
        <w:t>ארבל רוצה ליצור סעיף שיהיה בו - - -</w:t>
      </w:r>
    </w:p>
    <w:p w14:paraId="518D01F5" w14:textId="77777777" w:rsidR="00112F9F" w:rsidRPr="00112F9F" w:rsidRDefault="00112F9F" w:rsidP="00112F9F">
      <w:pPr>
        <w:bidi/>
        <w:jc w:val="both"/>
        <w:rPr>
          <w:rFonts w:cs="David" w:hint="cs"/>
          <w:rtl/>
        </w:rPr>
      </w:pPr>
    </w:p>
    <w:p w14:paraId="29910153"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3AECA784" w14:textId="77777777" w:rsidR="00112F9F" w:rsidRPr="00112F9F" w:rsidRDefault="00112F9F" w:rsidP="00112F9F">
      <w:pPr>
        <w:bidi/>
        <w:jc w:val="both"/>
        <w:rPr>
          <w:rFonts w:cs="David" w:hint="cs"/>
          <w:rtl/>
        </w:rPr>
      </w:pPr>
    </w:p>
    <w:p w14:paraId="23E34F0B" w14:textId="77777777" w:rsidR="00112F9F" w:rsidRPr="00112F9F" w:rsidRDefault="00112F9F" w:rsidP="00112F9F">
      <w:pPr>
        <w:bidi/>
        <w:jc w:val="both"/>
        <w:rPr>
          <w:rFonts w:cs="David" w:hint="cs"/>
          <w:rtl/>
        </w:rPr>
      </w:pPr>
      <w:r w:rsidRPr="00112F9F">
        <w:rPr>
          <w:rFonts w:cs="David" w:hint="cs"/>
          <w:rtl/>
        </w:rPr>
        <w:tab/>
        <w:t>אין בעיה. אבל, אז למה שלא נכתוב מלכתחילה את כל מה שכבר יש היום, כי  אחרת זה נראה - - -</w:t>
      </w:r>
    </w:p>
    <w:p w14:paraId="625C1589" w14:textId="77777777" w:rsidR="00112F9F" w:rsidRPr="00112F9F" w:rsidRDefault="00112F9F" w:rsidP="00112F9F">
      <w:pPr>
        <w:bidi/>
        <w:jc w:val="both"/>
        <w:rPr>
          <w:rFonts w:cs="David" w:hint="cs"/>
          <w:rtl/>
        </w:rPr>
      </w:pPr>
    </w:p>
    <w:p w14:paraId="01B31FFC"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4FDEB9A6" w14:textId="77777777" w:rsidR="00112F9F" w:rsidRPr="00112F9F" w:rsidRDefault="00112F9F" w:rsidP="00112F9F">
      <w:pPr>
        <w:bidi/>
        <w:jc w:val="both"/>
        <w:rPr>
          <w:rFonts w:cs="David" w:hint="cs"/>
          <w:rtl/>
        </w:rPr>
      </w:pPr>
    </w:p>
    <w:p w14:paraId="2E84EA80" w14:textId="77777777" w:rsidR="00112F9F" w:rsidRPr="00112F9F" w:rsidRDefault="00112F9F" w:rsidP="00112F9F">
      <w:pPr>
        <w:bidi/>
        <w:jc w:val="both"/>
        <w:rPr>
          <w:rFonts w:cs="David" w:hint="cs"/>
          <w:rtl/>
        </w:rPr>
      </w:pPr>
      <w:r w:rsidRPr="00112F9F">
        <w:rPr>
          <w:rFonts w:cs="David" w:hint="cs"/>
          <w:rtl/>
        </w:rPr>
        <w:tab/>
        <w:t>היום בתקנון יש רק עוד מקום אחד האמת שזה שינויים בהרכב הסיעתי של הכנסת, בפרק של ההתפלגויות בתקנון.</w:t>
      </w:r>
    </w:p>
    <w:p w14:paraId="3C250F23" w14:textId="77777777" w:rsidR="00112F9F" w:rsidRPr="00112F9F" w:rsidRDefault="00112F9F" w:rsidP="00112F9F">
      <w:pPr>
        <w:bidi/>
        <w:jc w:val="both"/>
        <w:rPr>
          <w:rFonts w:cs="David" w:hint="cs"/>
          <w:rtl/>
        </w:rPr>
      </w:pPr>
    </w:p>
    <w:p w14:paraId="74C274F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630F5F2F" w14:textId="77777777" w:rsidR="00112F9F" w:rsidRPr="00112F9F" w:rsidRDefault="00112F9F" w:rsidP="00112F9F">
      <w:pPr>
        <w:bidi/>
        <w:jc w:val="both"/>
        <w:rPr>
          <w:rFonts w:cs="David" w:hint="cs"/>
          <w:rtl/>
        </w:rPr>
      </w:pPr>
    </w:p>
    <w:p w14:paraId="5FC3745A" w14:textId="77777777" w:rsidR="00112F9F" w:rsidRPr="00112F9F" w:rsidRDefault="00112F9F" w:rsidP="00112F9F">
      <w:pPr>
        <w:bidi/>
        <w:jc w:val="both"/>
        <w:rPr>
          <w:rFonts w:cs="David" w:hint="cs"/>
          <w:rtl/>
        </w:rPr>
      </w:pPr>
      <w:r w:rsidRPr="00112F9F">
        <w:rPr>
          <w:rFonts w:cs="David" w:hint="cs"/>
          <w:rtl/>
        </w:rPr>
        <w:tab/>
        <w:t xml:space="preserve">לא, אז צריך לדעתי אם כך לעשות כך - לכתוב בנוסף לקבוע בכל חיקוק, או במשהו כזה, כי זה לא רק על אלה. </w:t>
      </w:r>
    </w:p>
    <w:p w14:paraId="68537836" w14:textId="77777777" w:rsidR="00112F9F" w:rsidRPr="00112F9F" w:rsidRDefault="00112F9F" w:rsidP="00112F9F">
      <w:pPr>
        <w:bidi/>
        <w:jc w:val="both"/>
        <w:rPr>
          <w:rFonts w:cs="David" w:hint="cs"/>
          <w:rtl/>
        </w:rPr>
      </w:pPr>
    </w:p>
    <w:p w14:paraId="65378F7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1F8714D5" w14:textId="77777777" w:rsidR="00112F9F" w:rsidRPr="00112F9F" w:rsidRDefault="00112F9F" w:rsidP="00112F9F">
      <w:pPr>
        <w:bidi/>
        <w:jc w:val="both"/>
        <w:rPr>
          <w:rFonts w:cs="David" w:hint="cs"/>
          <w:rtl/>
        </w:rPr>
      </w:pPr>
    </w:p>
    <w:p w14:paraId="1C36F1FE" w14:textId="77777777" w:rsidR="00112F9F" w:rsidRPr="00112F9F" w:rsidRDefault="00112F9F" w:rsidP="00112F9F">
      <w:pPr>
        <w:bidi/>
        <w:jc w:val="both"/>
        <w:rPr>
          <w:rFonts w:cs="David" w:hint="cs"/>
          <w:rtl/>
        </w:rPr>
      </w:pPr>
      <w:r w:rsidRPr="00112F9F">
        <w:rPr>
          <w:rFonts w:cs="David" w:hint="cs"/>
          <w:rtl/>
        </w:rPr>
        <w:tab/>
        <w:t>בתקנון?</w:t>
      </w:r>
    </w:p>
    <w:p w14:paraId="02EE631C" w14:textId="77777777" w:rsidR="00112F9F" w:rsidRPr="00112F9F" w:rsidRDefault="00112F9F" w:rsidP="00112F9F">
      <w:pPr>
        <w:bidi/>
        <w:jc w:val="both"/>
        <w:rPr>
          <w:rFonts w:cs="David" w:hint="cs"/>
          <w:rtl/>
        </w:rPr>
      </w:pPr>
    </w:p>
    <w:p w14:paraId="0E5CE7BE"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D330AD7" w14:textId="77777777" w:rsidR="00112F9F" w:rsidRPr="00112F9F" w:rsidRDefault="00112F9F" w:rsidP="00112F9F">
      <w:pPr>
        <w:bidi/>
        <w:jc w:val="both"/>
        <w:rPr>
          <w:rFonts w:cs="David" w:hint="cs"/>
          <w:rtl/>
        </w:rPr>
      </w:pPr>
    </w:p>
    <w:p w14:paraId="4A33A808" w14:textId="77777777" w:rsidR="00112F9F" w:rsidRPr="00112F9F" w:rsidRDefault="00112F9F" w:rsidP="00112F9F">
      <w:pPr>
        <w:bidi/>
        <w:jc w:val="both"/>
        <w:rPr>
          <w:rFonts w:cs="David" w:hint="cs"/>
          <w:rtl/>
        </w:rPr>
      </w:pPr>
      <w:r w:rsidRPr="00112F9F">
        <w:rPr>
          <w:rFonts w:cs="David" w:hint="cs"/>
          <w:rtl/>
        </w:rPr>
        <w:tab/>
        <w:t>עזבי רגע את התקנון. מעבר לתקנון, הרי הכנסת - - -</w:t>
      </w:r>
    </w:p>
    <w:p w14:paraId="3AC21126" w14:textId="77777777" w:rsidR="00112F9F" w:rsidRPr="00112F9F" w:rsidRDefault="00112F9F" w:rsidP="00112F9F">
      <w:pPr>
        <w:bidi/>
        <w:jc w:val="both"/>
        <w:rPr>
          <w:rFonts w:cs="David" w:hint="cs"/>
          <w:rtl/>
        </w:rPr>
      </w:pPr>
    </w:p>
    <w:p w14:paraId="4218BB44" w14:textId="77777777" w:rsidR="00112F9F" w:rsidRPr="00112F9F" w:rsidRDefault="00112F9F" w:rsidP="00112F9F">
      <w:pPr>
        <w:keepLines/>
        <w:bidi/>
        <w:jc w:val="both"/>
        <w:rPr>
          <w:rFonts w:cs="David" w:hint="cs"/>
          <w:u w:val="single"/>
          <w:rtl/>
        </w:rPr>
      </w:pPr>
      <w:r w:rsidRPr="00112F9F">
        <w:rPr>
          <w:rFonts w:cs="David" w:hint="cs"/>
          <w:u w:val="single"/>
          <w:rtl/>
        </w:rPr>
        <w:t>ארבל אסטרחן:</w:t>
      </w:r>
    </w:p>
    <w:p w14:paraId="49D4FF16" w14:textId="77777777" w:rsidR="00112F9F" w:rsidRPr="00112F9F" w:rsidRDefault="00112F9F" w:rsidP="00112F9F">
      <w:pPr>
        <w:keepLines/>
        <w:bidi/>
        <w:jc w:val="both"/>
        <w:rPr>
          <w:rFonts w:cs="David" w:hint="cs"/>
          <w:rtl/>
        </w:rPr>
      </w:pPr>
    </w:p>
    <w:p w14:paraId="0B4AD19A" w14:textId="77777777" w:rsidR="00112F9F" w:rsidRPr="00112F9F" w:rsidRDefault="00112F9F" w:rsidP="00112F9F">
      <w:pPr>
        <w:bidi/>
        <w:jc w:val="both"/>
        <w:rPr>
          <w:rFonts w:cs="David" w:hint="cs"/>
          <w:rtl/>
        </w:rPr>
      </w:pPr>
      <w:r w:rsidRPr="00112F9F">
        <w:rPr>
          <w:rFonts w:cs="David" w:hint="cs"/>
          <w:rtl/>
        </w:rPr>
        <w:tab/>
        <w:t>בסדר, יש חוקים. חוק הבחירות אומר שכל פעם שיש - - - . אבל, אני לא צריכה להגיד בתקנון, זה קיים בחוק.</w:t>
      </w:r>
    </w:p>
    <w:p w14:paraId="5057B5EB" w14:textId="77777777" w:rsidR="00112F9F" w:rsidRPr="00112F9F" w:rsidRDefault="00112F9F" w:rsidP="00112F9F">
      <w:pPr>
        <w:bidi/>
        <w:jc w:val="both"/>
        <w:rPr>
          <w:rFonts w:cs="David" w:hint="cs"/>
          <w:rtl/>
        </w:rPr>
      </w:pPr>
    </w:p>
    <w:p w14:paraId="4FEAE252"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00F9377D" w14:textId="77777777" w:rsidR="00112F9F" w:rsidRPr="00112F9F" w:rsidRDefault="00112F9F" w:rsidP="00112F9F">
      <w:pPr>
        <w:bidi/>
        <w:jc w:val="both"/>
        <w:rPr>
          <w:rFonts w:cs="David" w:hint="cs"/>
          <w:rtl/>
        </w:rPr>
      </w:pPr>
    </w:p>
    <w:p w14:paraId="73D265C3" w14:textId="77777777" w:rsidR="00112F9F" w:rsidRPr="00112F9F" w:rsidRDefault="00112F9F" w:rsidP="00112F9F">
      <w:pPr>
        <w:bidi/>
        <w:jc w:val="both"/>
        <w:rPr>
          <w:rFonts w:cs="David" w:hint="cs"/>
          <w:rtl/>
        </w:rPr>
      </w:pPr>
      <w:r w:rsidRPr="00112F9F">
        <w:rPr>
          <w:rFonts w:cs="David" w:hint="cs"/>
          <w:rtl/>
        </w:rPr>
        <w:tab/>
        <w:t>כן, אבל אני אומר אם את עושה סעיף כזה בזה, זה יוצא כאילו זהו, זה מה שמפרסמים</w:t>
      </w:r>
      <w:r w:rsidRPr="00112F9F">
        <w:rPr>
          <w:rFonts w:cs="David" w:hint="cs"/>
          <w:rtl/>
        </w:rPr>
        <w:tab/>
        <w:t xml:space="preserve"> ברשומות.</w:t>
      </w:r>
    </w:p>
    <w:p w14:paraId="6996E240" w14:textId="77777777" w:rsidR="00112F9F" w:rsidRPr="00112F9F" w:rsidRDefault="00112F9F" w:rsidP="00112F9F">
      <w:pPr>
        <w:bidi/>
        <w:jc w:val="both"/>
        <w:rPr>
          <w:rFonts w:cs="David" w:hint="cs"/>
          <w:rtl/>
        </w:rPr>
      </w:pPr>
    </w:p>
    <w:p w14:paraId="5C7292BB"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3273F5D6" w14:textId="77777777" w:rsidR="00112F9F" w:rsidRPr="00112F9F" w:rsidRDefault="00112F9F" w:rsidP="00112F9F">
      <w:pPr>
        <w:bidi/>
        <w:jc w:val="both"/>
        <w:rPr>
          <w:rFonts w:cs="David" w:hint="cs"/>
          <w:rtl/>
        </w:rPr>
      </w:pPr>
    </w:p>
    <w:p w14:paraId="25AAEDC8" w14:textId="77777777" w:rsidR="00112F9F" w:rsidRPr="00112F9F" w:rsidRDefault="00112F9F" w:rsidP="00112F9F">
      <w:pPr>
        <w:bidi/>
        <w:jc w:val="both"/>
        <w:rPr>
          <w:rFonts w:cs="David" w:hint="cs"/>
          <w:rtl/>
        </w:rPr>
      </w:pPr>
      <w:r w:rsidRPr="00112F9F">
        <w:rPr>
          <w:rFonts w:cs="David" w:hint="cs"/>
          <w:rtl/>
        </w:rPr>
        <w:tab/>
        <w:t>יש כמה חוקים שמחייבים את הכנסת לפרסם דברים.</w:t>
      </w:r>
    </w:p>
    <w:p w14:paraId="2970DFBC" w14:textId="77777777" w:rsidR="00112F9F" w:rsidRPr="00112F9F" w:rsidRDefault="00112F9F" w:rsidP="00112F9F">
      <w:pPr>
        <w:bidi/>
        <w:jc w:val="both"/>
        <w:rPr>
          <w:rFonts w:cs="David" w:hint="cs"/>
          <w:rtl/>
        </w:rPr>
      </w:pPr>
    </w:p>
    <w:p w14:paraId="6A43ED1C"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AEC45C1" w14:textId="77777777" w:rsidR="00112F9F" w:rsidRPr="00112F9F" w:rsidRDefault="00112F9F" w:rsidP="00112F9F">
      <w:pPr>
        <w:bidi/>
        <w:jc w:val="both"/>
        <w:rPr>
          <w:rFonts w:cs="David" w:hint="cs"/>
          <w:rtl/>
        </w:rPr>
      </w:pPr>
    </w:p>
    <w:p w14:paraId="653CDD3F" w14:textId="77777777" w:rsidR="00112F9F" w:rsidRPr="00112F9F" w:rsidRDefault="00112F9F" w:rsidP="00112F9F">
      <w:pPr>
        <w:bidi/>
        <w:jc w:val="both"/>
        <w:rPr>
          <w:rFonts w:cs="David" w:hint="cs"/>
          <w:rtl/>
        </w:rPr>
      </w:pPr>
      <w:r w:rsidRPr="00112F9F">
        <w:rPr>
          <w:rFonts w:cs="David" w:hint="cs"/>
          <w:rtl/>
        </w:rPr>
        <w:tab/>
        <w:t>אז הייתי כותב אולי באמת בנוסף ל-. כי אם אנחנו רוצים לעשות סעיף שמרכז את כל מה שנדרש פרסום ברשומות על פי התקנון - - -</w:t>
      </w:r>
    </w:p>
    <w:p w14:paraId="6B009572" w14:textId="77777777" w:rsidR="00112F9F" w:rsidRPr="00112F9F" w:rsidRDefault="00112F9F" w:rsidP="00112F9F">
      <w:pPr>
        <w:bidi/>
        <w:jc w:val="both"/>
        <w:rPr>
          <w:rFonts w:cs="David" w:hint="cs"/>
          <w:rtl/>
        </w:rPr>
      </w:pPr>
    </w:p>
    <w:p w14:paraId="10723545"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08725F7A" w14:textId="77777777" w:rsidR="00112F9F" w:rsidRPr="00112F9F" w:rsidRDefault="00112F9F" w:rsidP="00112F9F">
      <w:pPr>
        <w:bidi/>
        <w:jc w:val="both"/>
        <w:rPr>
          <w:rFonts w:cs="David" w:hint="cs"/>
          <w:rtl/>
        </w:rPr>
      </w:pPr>
    </w:p>
    <w:p w14:paraId="26C582C5" w14:textId="77777777" w:rsidR="00112F9F" w:rsidRPr="00112F9F" w:rsidRDefault="00112F9F" w:rsidP="00112F9F">
      <w:pPr>
        <w:bidi/>
        <w:jc w:val="both"/>
        <w:rPr>
          <w:rFonts w:cs="David" w:hint="cs"/>
          <w:rtl/>
        </w:rPr>
      </w:pPr>
      <w:r w:rsidRPr="00112F9F">
        <w:rPr>
          <w:rFonts w:cs="David" w:hint="cs"/>
          <w:rtl/>
        </w:rPr>
        <w:tab/>
        <w:t>על פי התקנון, לא על פי חוק.</w:t>
      </w:r>
    </w:p>
    <w:p w14:paraId="023682EE" w14:textId="77777777" w:rsidR="00112F9F" w:rsidRPr="00112F9F" w:rsidRDefault="00112F9F" w:rsidP="00112F9F">
      <w:pPr>
        <w:bidi/>
        <w:jc w:val="both"/>
        <w:rPr>
          <w:rFonts w:cs="David" w:hint="cs"/>
          <w:rtl/>
        </w:rPr>
      </w:pPr>
    </w:p>
    <w:p w14:paraId="0049A341"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408B056" w14:textId="77777777" w:rsidR="00112F9F" w:rsidRPr="00112F9F" w:rsidRDefault="00112F9F" w:rsidP="00112F9F">
      <w:pPr>
        <w:bidi/>
        <w:jc w:val="both"/>
        <w:rPr>
          <w:rFonts w:cs="David" w:hint="cs"/>
          <w:rtl/>
        </w:rPr>
      </w:pPr>
    </w:p>
    <w:p w14:paraId="7C6194CC" w14:textId="77777777" w:rsidR="00112F9F" w:rsidRPr="00112F9F" w:rsidRDefault="00112F9F" w:rsidP="00112F9F">
      <w:pPr>
        <w:bidi/>
        <w:jc w:val="both"/>
        <w:rPr>
          <w:rFonts w:cs="David" w:hint="cs"/>
          <w:rtl/>
        </w:rPr>
      </w:pPr>
      <w:r w:rsidRPr="00112F9F">
        <w:rPr>
          <w:rFonts w:cs="David" w:hint="cs"/>
          <w:rtl/>
        </w:rPr>
        <w:tab/>
        <w:t>או,</w:t>
      </w:r>
      <w:proofErr w:type="spellStart"/>
      <w:r w:rsidRPr="00112F9F">
        <w:rPr>
          <w:rFonts w:cs="David" w:hint="cs"/>
          <w:rtl/>
        </w:rPr>
        <w:t>קיי</w:t>
      </w:r>
      <w:proofErr w:type="spellEnd"/>
      <w:r w:rsidRPr="00112F9F">
        <w:rPr>
          <w:rFonts w:cs="David" w:hint="cs"/>
          <w:rtl/>
        </w:rPr>
        <w:t xml:space="preserve">, אבל השאלה היא אם אנחנו לא צריכים לכתוב בנוסף על - - - </w:t>
      </w:r>
    </w:p>
    <w:p w14:paraId="46964394" w14:textId="77777777" w:rsidR="00112F9F" w:rsidRPr="00112F9F" w:rsidRDefault="00112F9F" w:rsidP="00112F9F">
      <w:pPr>
        <w:bidi/>
        <w:jc w:val="both"/>
        <w:rPr>
          <w:rFonts w:cs="David" w:hint="cs"/>
          <w:rtl/>
        </w:rPr>
      </w:pPr>
    </w:p>
    <w:p w14:paraId="0DAB6D25"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0486D8E5" w14:textId="77777777" w:rsidR="00112F9F" w:rsidRPr="00112F9F" w:rsidRDefault="00112F9F" w:rsidP="00112F9F">
      <w:pPr>
        <w:bidi/>
        <w:jc w:val="both"/>
        <w:rPr>
          <w:rFonts w:cs="David" w:hint="cs"/>
          <w:rtl/>
        </w:rPr>
      </w:pPr>
    </w:p>
    <w:p w14:paraId="443B825D" w14:textId="77777777" w:rsidR="00112F9F" w:rsidRPr="00112F9F" w:rsidRDefault="00112F9F" w:rsidP="00112F9F">
      <w:pPr>
        <w:bidi/>
        <w:jc w:val="both"/>
        <w:rPr>
          <w:rFonts w:cs="David" w:hint="cs"/>
          <w:rtl/>
        </w:rPr>
      </w:pPr>
      <w:r w:rsidRPr="00112F9F">
        <w:rPr>
          <w:rFonts w:cs="David" w:hint="cs"/>
          <w:rtl/>
        </w:rPr>
        <w:tab/>
        <w:t>אולי אפשר לדחות את זה להמשך, לראות כמה בכלל הסעיף הזה שוקל. אם הוא שוקל רק המשקל הנוכחי אז נשלב אותו בפרק הזה. אם הוא שוקל באופן משמעותי יותר, אז באמת לשקול - - -</w:t>
      </w:r>
    </w:p>
    <w:p w14:paraId="3A04F3F7" w14:textId="77777777" w:rsidR="00112F9F" w:rsidRPr="00112F9F" w:rsidRDefault="00112F9F" w:rsidP="00112F9F">
      <w:pPr>
        <w:bidi/>
        <w:jc w:val="both"/>
        <w:rPr>
          <w:rFonts w:cs="David" w:hint="cs"/>
          <w:rtl/>
        </w:rPr>
      </w:pPr>
    </w:p>
    <w:p w14:paraId="6B101DD3"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64551259" w14:textId="77777777" w:rsidR="00112F9F" w:rsidRPr="00112F9F" w:rsidRDefault="00112F9F" w:rsidP="00112F9F">
      <w:pPr>
        <w:bidi/>
        <w:jc w:val="both"/>
        <w:rPr>
          <w:rFonts w:cs="David" w:hint="cs"/>
          <w:rtl/>
        </w:rPr>
      </w:pPr>
    </w:p>
    <w:p w14:paraId="2EADD359" w14:textId="77777777" w:rsidR="00112F9F" w:rsidRPr="00112F9F" w:rsidRDefault="00112F9F" w:rsidP="00112F9F">
      <w:pPr>
        <w:bidi/>
        <w:jc w:val="both"/>
        <w:rPr>
          <w:rFonts w:cs="David" w:hint="cs"/>
          <w:rtl/>
        </w:rPr>
      </w:pPr>
      <w:r w:rsidRPr="00112F9F">
        <w:rPr>
          <w:rFonts w:cs="David" w:hint="cs"/>
          <w:rtl/>
        </w:rPr>
        <w:tab/>
        <w:t>כרגע הדבר היחידי שיש בתקנון נוסף זה - - -</w:t>
      </w:r>
    </w:p>
    <w:p w14:paraId="5D91D034" w14:textId="77777777" w:rsidR="00112F9F" w:rsidRPr="00112F9F" w:rsidRDefault="00112F9F" w:rsidP="00112F9F">
      <w:pPr>
        <w:bidi/>
        <w:jc w:val="both"/>
        <w:rPr>
          <w:rFonts w:cs="David" w:hint="cs"/>
          <w:rtl/>
        </w:rPr>
      </w:pPr>
    </w:p>
    <w:p w14:paraId="3DED30AF"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4F718297" w14:textId="77777777" w:rsidR="00112F9F" w:rsidRPr="00112F9F" w:rsidRDefault="00112F9F" w:rsidP="00112F9F">
      <w:pPr>
        <w:bidi/>
        <w:jc w:val="both"/>
        <w:rPr>
          <w:rFonts w:cs="David" w:hint="cs"/>
          <w:u w:val="single"/>
          <w:rtl/>
        </w:rPr>
      </w:pPr>
    </w:p>
    <w:p w14:paraId="50ABAC9A" w14:textId="77777777" w:rsidR="00112F9F" w:rsidRPr="00112F9F" w:rsidRDefault="00112F9F" w:rsidP="00112F9F">
      <w:pPr>
        <w:bidi/>
        <w:jc w:val="both"/>
        <w:rPr>
          <w:rFonts w:cs="David" w:hint="cs"/>
          <w:rtl/>
        </w:rPr>
      </w:pPr>
      <w:r w:rsidRPr="00112F9F">
        <w:rPr>
          <w:rFonts w:cs="David" w:hint="cs"/>
          <w:rtl/>
        </w:rPr>
        <w:tab/>
        <w:t>אז אני אגיד לכם מה אני מציע. בואו בשלב הזה נעגן אותו בתוך הפרק הקיים כי הרי אנחנו רוצים את הפרסום. זאת אומרת, בצד המהותי את הפרסום אנחנו רוצים. אחר כך אם נראה שמצטברים לנו כאלה, נעשה תיקון. ניקח את כולם, ונמחק את זה בכל המקומות, ונחבר אותם.</w:t>
      </w:r>
    </w:p>
    <w:p w14:paraId="6509704D" w14:textId="77777777" w:rsidR="00112F9F" w:rsidRPr="00112F9F" w:rsidRDefault="00112F9F" w:rsidP="00112F9F">
      <w:pPr>
        <w:bidi/>
        <w:jc w:val="both"/>
        <w:rPr>
          <w:rFonts w:cs="David" w:hint="cs"/>
          <w:rtl/>
        </w:rPr>
      </w:pPr>
    </w:p>
    <w:p w14:paraId="36262A71" w14:textId="77777777" w:rsidR="00112F9F" w:rsidRPr="00112F9F" w:rsidRDefault="00112F9F" w:rsidP="00112F9F">
      <w:pPr>
        <w:bidi/>
        <w:jc w:val="both"/>
        <w:rPr>
          <w:rFonts w:cs="David" w:hint="cs"/>
          <w:u w:val="single"/>
          <w:rtl/>
        </w:rPr>
      </w:pPr>
      <w:r w:rsidRPr="00112F9F">
        <w:rPr>
          <w:rFonts w:cs="David" w:hint="cs"/>
          <w:u w:val="single"/>
          <w:rtl/>
        </w:rPr>
        <w:t>ארבל אסטרחן:</w:t>
      </w:r>
    </w:p>
    <w:p w14:paraId="7136FD2D" w14:textId="77777777" w:rsidR="00112F9F" w:rsidRPr="00112F9F" w:rsidRDefault="00112F9F" w:rsidP="00112F9F">
      <w:pPr>
        <w:bidi/>
        <w:jc w:val="both"/>
        <w:rPr>
          <w:rFonts w:cs="David" w:hint="cs"/>
          <w:rtl/>
        </w:rPr>
      </w:pPr>
      <w:r w:rsidRPr="00112F9F">
        <w:rPr>
          <w:rFonts w:cs="David" w:hint="cs"/>
          <w:rtl/>
        </w:rPr>
        <w:tab/>
      </w:r>
    </w:p>
    <w:p w14:paraId="659B962A" w14:textId="77777777" w:rsidR="00112F9F" w:rsidRPr="00112F9F" w:rsidRDefault="00112F9F" w:rsidP="00112F9F">
      <w:pPr>
        <w:bidi/>
        <w:jc w:val="both"/>
        <w:rPr>
          <w:rFonts w:cs="David" w:hint="cs"/>
          <w:rtl/>
        </w:rPr>
      </w:pPr>
      <w:r w:rsidRPr="00112F9F">
        <w:rPr>
          <w:rFonts w:cs="David" w:hint="cs"/>
          <w:rtl/>
        </w:rPr>
        <w:tab/>
        <w:t>בסדר. אז זה יהיה כרגע סעיף 8. אז אנחנו מחליפים מ-1 עד 8, ב-1 עד - - -.</w:t>
      </w:r>
    </w:p>
    <w:p w14:paraId="1CDCBBFA" w14:textId="77777777" w:rsidR="00112F9F" w:rsidRPr="00112F9F" w:rsidRDefault="00112F9F" w:rsidP="00112F9F">
      <w:pPr>
        <w:bidi/>
        <w:jc w:val="both"/>
        <w:rPr>
          <w:rFonts w:cs="David" w:hint="cs"/>
          <w:rtl/>
        </w:rPr>
      </w:pPr>
    </w:p>
    <w:p w14:paraId="5B241CD1" w14:textId="77777777" w:rsidR="00112F9F" w:rsidRPr="00112F9F" w:rsidRDefault="00112F9F" w:rsidP="00112F9F">
      <w:pPr>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13726435" w14:textId="77777777" w:rsidR="00112F9F" w:rsidRPr="00112F9F" w:rsidRDefault="00112F9F" w:rsidP="00112F9F">
      <w:pPr>
        <w:bidi/>
        <w:jc w:val="both"/>
        <w:rPr>
          <w:rFonts w:cs="David" w:hint="cs"/>
          <w:u w:val="single"/>
          <w:rtl/>
        </w:rPr>
      </w:pPr>
    </w:p>
    <w:p w14:paraId="267AF669" w14:textId="77777777" w:rsidR="00112F9F" w:rsidRPr="00112F9F" w:rsidRDefault="00112F9F" w:rsidP="00112F9F">
      <w:pPr>
        <w:bidi/>
        <w:jc w:val="both"/>
        <w:rPr>
          <w:rFonts w:cs="David" w:hint="cs"/>
          <w:rtl/>
        </w:rPr>
      </w:pPr>
      <w:r w:rsidRPr="00112F9F">
        <w:rPr>
          <w:rFonts w:cs="David" w:hint="cs"/>
          <w:rtl/>
        </w:rPr>
        <w:tab/>
        <w:t>טוב, מה שאני מציע זה שבאמת יועבר איזשהו נוסח מתוקן. צריך לברר מול היושב-ראש כמה דברים. ברשותך, אם תוכל לעשות את הבדיקות האלה.</w:t>
      </w:r>
    </w:p>
    <w:p w14:paraId="564BD39D" w14:textId="77777777" w:rsidR="00112F9F" w:rsidRPr="00112F9F" w:rsidRDefault="00112F9F" w:rsidP="00112F9F">
      <w:pPr>
        <w:bidi/>
        <w:jc w:val="both"/>
        <w:rPr>
          <w:rFonts w:cs="David" w:hint="cs"/>
          <w:rtl/>
        </w:rPr>
      </w:pPr>
    </w:p>
    <w:p w14:paraId="36021417" w14:textId="77777777" w:rsidR="00112F9F" w:rsidRPr="00112F9F" w:rsidRDefault="00112F9F" w:rsidP="00112F9F">
      <w:pPr>
        <w:bidi/>
        <w:jc w:val="both"/>
        <w:rPr>
          <w:rFonts w:cs="David" w:hint="cs"/>
          <w:u w:val="single"/>
          <w:rtl/>
        </w:rPr>
      </w:pPr>
      <w:r w:rsidRPr="00112F9F">
        <w:rPr>
          <w:rFonts w:cs="David" w:hint="cs"/>
          <w:u w:val="single"/>
          <w:rtl/>
        </w:rPr>
        <w:t>מזכיר הכנסת איל ינון:</w:t>
      </w:r>
    </w:p>
    <w:p w14:paraId="08C978F8" w14:textId="77777777" w:rsidR="00112F9F" w:rsidRPr="00112F9F" w:rsidRDefault="00112F9F" w:rsidP="00112F9F">
      <w:pPr>
        <w:bidi/>
        <w:jc w:val="both"/>
        <w:rPr>
          <w:rFonts w:cs="David" w:hint="cs"/>
          <w:rtl/>
        </w:rPr>
      </w:pPr>
    </w:p>
    <w:p w14:paraId="343287EE" w14:textId="77777777" w:rsidR="00112F9F" w:rsidRPr="00112F9F" w:rsidRDefault="00112F9F" w:rsidP="00112F9F">
      <w:pPr>
        <w:bidi/>
        <w:jc w:val="both"/>
        <w:rPr>
          <w:rFonts w:cs="David" w:hint="cs"/>
          <w:rtl/>
        </w:rPr>
      </w:pPr>
      <w:r w:rsidRPr="00112F9F">
        <w:rPr>
          <w:rFonts w:cs="David" w:hint="cs"/>
          <w:rtl/>
        </w:rPr>
        <w:tab/>
        <w:t xml:space="preserve">כן, כן. </w:t>
      </w:r>
    </w:p>
    <w:p w14:paraId="11957407" w14:textId="77777777" w:rsidR="00112F9F" w:rsidRPr="00112F9F" w:rsidRDefault="00112F9F" w:rsidP="00112F9F">
      <w:pPr>
        <w:bidi/>
        <w:jc w:val="both"/>
        <w:rPr>
          <w:rFonts w:cs="David" w:hint="cs"/>
          <w:rtl/>
        </w:rPr>
      </w:pPr>
    </w:p>
    <w:p w14:paraId="2D90FDB8" w14:textId="77777777" w:rsidR="00112F9F" w:rsidRPr="00112F9F" w:rsidRDefault="00112F9F" w:rsidP="00112F9F">
      <w:pPr>
        <w:keepLines/>
        <w:bidi/>
        <w:jc w:val="both"/>
        <w:rPr>
          <w:rFonts w:cs="David" w:hint="cs"/>
          <w:u w:val="single"/>
          <w:rtl/>
        </w:rPr>
      </w:pPr>
      <w:r w:rsidRPr="00112F9F">
        <w:rPr>
          <w:rFonts w:cs="David" w:hint="cs"/>
          <w:u w:val="single"/>
          <w:rtl/>
        </w:rPr>
        <w:t xml:space="preserve">היו"ר יריב </w:t>
      </w:r>
      <w:proofErr w:type="spellStart"/>
      <w:r w:rsidRPr="00112F9F">
        <w:rPr>
          <w:rFonts w:cs="David" w:hint="cs"/>
          <w:u w:val="single"/>
          <w:rtl/>
        </w:rPr>
        <w:t>לוין</w:t>
      </w:r>
      <w:proofErr w:type="spellEnd"/>
      <w:r w:rsidRPr="00112F9F">
        <w:rPr>
          <w:rFonts w:cs="David" w:hint="cs"/>
          <w:u w:val="single"/>
          <w:rtl/>
        </w:rPr>
        <w:t>:</w:t>
      </w:r>
    </w:p>
    <w:p w14:paraId="2E625922" w14:textId="77777777" w:rsidR="00112F9F" w:rsidRPr="00112F9F" w:rsidRDefault="00112F9F" w:rsidP="00112F9F">
      <w:pPr>
        <w:keepLines/>
        <w:bidi/>
        <w:jc w:val="both"/>
        <w:rPr>
          <w:rFonts w:cs="David" w:hint="cs"/>
          <w:rtl/>
        </w:rPr>
      </w:pPr>
    </w:p>
    <w:p w14:paraId="0E02264D" w14:textId="77777777" w:rsidR="00112F9F" w:rsidRPr="00112F9F" w:rsidRDefault="00112F9F" w:rsidP="00112F9F">
      <w:pPr>
        <w:keepLines/>
        <w:bidi/>
        <w:jc w:val="both"/>
        <w:rPr>
          <w:rFonts w:cs="David" w:hint="cs"/>
          <w:rtl/>
        </w:rPr>
      </w:pPr>
      <w:r w:rsidRPr="00112F9F">
        <w:rPr>
          <w:rFonts w:cs="David" w:hint="cs"/>
          <w:rtl/>
        </w:rPr>
        <w:tab/>
        <w:t>המטרה תהיה לגבש איזשהו נוסח סופי ליום ראשון, או לכל המאוחר ליום שני, ואז נביא אותו להצבעה ככל הניתן בשבוע הבא, ונקווה שהוא לא יאושר פה אחד.</w:t>
      </w:r>
    </w:p>
    <w:p w14:paraId="03840D40" w14:textId="77777777" w:rsidR="00112F9F" w:rsidRPr="00112F9F" w:rsidRDefault="00112F9F" w:rsidP="00112F9F">
      <w:pPr>
        <w:bidi/>
        <w:jc w:val="both"/>
        <w:rPr>
          <w:rFonts w:cs="David" w:hint="cs"/>
          <w:rtl/>
        </w:rPr>
      </w:pPr>
    </w:p>
    <w:p w14:paraId="7BFD0958" w14:textId="77777777" w:rsidR="00112F9F" w:rsidRPr="00112F9F" w:rsidRDefault="00112F9F" w:rsidP="00112F9F">
      <w:pPr>
        <w:bidi/>
        <w:jc w:val="both"/>
        <w:rPr>
          <w:rFonts w:cs="David" w:hint="cs"/>
          <w:rtl/>
        </w:rPr>
      </w:pPr>
      <w:r w:rsidRPr="00112F9F">
        <w:rPr>
          <w:rFonts w:cs="David" w:hint="cs"/>
          <w:rtl/>
        </w:rPr>
        <w:tab/>
        <w:t>תודה, הישיבה נעולה.</w:t>
      </w:r>
    </w:p>
    <w:p w14:paraId="355C5E8B" w14:textId="77777777" w:rsidR="00112F9F" w:rsidRDefault="00112F9F" w:rsidP="00112F9F">
      <w:pPr>
        <w:bidi/>
        <w:jc w:val="both"/>
        <w:rPr>
          <w:rFonts w:cs="David" w:hint="cs"/>
          <w:rtl/>
        </w:rPr>
      </w:pPr>
    </w:p>
    <w:p w14:paraId="33A3D1CA" w14:textId="77777777" w:rsidR="00112F9F" w:rsidRDefault="00112F9F" w:rsidP="00112F9F">
      <w:pPr>
        <w:bidi/>
        <w:jc w:val="both"/>
        <w:rPr>
          <w:rFonts w:cs="David" w:hint="cs"/>
          <w:rtl/>
        </w:rPr>
      </w:pPr>
    </w:p>
    <w:p w14:paraId="2EB3FD50" w14:textId="77777777" w:rsidR="00112F9F" w:rsidRDefault="00112F9F" w:rsidP="00112F9F">
      <w:pPr>
        <w:bidi/>
        <w:jc w:val="both"/>
        <w:rPr>
          <w:rFonts w:cs="David" w:hint="cs"/>
          <w:rtl/>
        </w:rPr>
      </w:pPr>
    </w:p>
    <w:p w14:paraId="4A09B21D" w14:textId="77777777" w:rsidR="00112F9F" w:rsidRDefault="00112F9F" w:rsidP="00112F9F">
      <w:pPr>
        <w:bidi/>
        <w:jc w:val="both"/>
        <w:rPr>
          <w:rFonts w:cs="David" w:hint="cs"/>
          <w:rtl/>
        </w:rPr>
      </w:pPr>
    </w:p>
    <w:p w14:paraId="7102EA62" w14:textId="77777777" w:rsidR="00112F9F" w:rsidRDefault="00112F9F" w:rsidP="00112F9F">
      <w:pPr>
        <w:bidi/>
        <w:jc w:val="both"/>
        <w:rPr>
          <w:rFonts w:cs="David" w:hint="cs"/>
          <w:rtl/>
        </w:rPr>
      </w:pPr>
    </w:p>
    <w:p w14:paraId="17E6A85E" w14:textId="77777777" w:rsidR="00112F9F" w:rsidRPr="00112F9F" w:rsidRDefault="00112F9F" w:rsidP="00112F9F">
      <w:pPr>
        <w:bidi/>
        <w:jc w:val="both"/>
        <w:rPr>
          <w:rFonts w:cs="David" w:hint="cs"/>
          <w:b/>
          <w:bCs/>
          <w:rtl/>
        </w:rPr>
      </w:pPr>
    </w:p>
    <w:p w14:paraId="06D5CDE2" w14:textId="77777777" w:rsidR="00112F9F" w:rsidRPr="00112F9F" w:rsidRDefault="00112F9F" w:rsidP="00112F9F">
      <w:pPr>
        <w:bidi/>
        <w:jc w:val="both"/>
        <w:rPr>
          <w:rFonts w:cs="David" w:hint="cs"/>
          <w:b/>
          <w:bCs/>
          <w:u w:val="single"/>
          <w:rtl/>
        </w:rPr>
      </w:pPr>
      <w:r w:rsidRPr="00112F9F">
        <w:rPr>
          <w:rFonts w:cs="David" w:hint="cs"/>
          <w:b/>
          <w:bCs/>
          <w:u w:val="single"/>
          <w:rtl/>
        </w:rPr>
        <w:t>הישיבה ננעלה בשעה 11:50.</w:t>
      </w:r>
    </w:p>
    <w:p w14:paraId="5347FF43" w14:textId="77777777" w:rsidR="00112F9F" w:rsidRPr="00112F9F" w:rsidRDefault="00112F9F" w:rsidP="00112F9F">
      <w:pPr>
        <w:bidi/>
        <w:jc w:val="both"/>
        <w:rPr>
          <w:rFonts w:cs="David" w:hint="cs"/>
          <w:rtl/>
        </w:rPr>
      </w:pPr>
    </w:p>
    <w:p w14:paraId="0C1894F8" w14:textId="77777777" w:rsidR="00112F9F" w:rsidRPr="00112F9F" w:rsidRDefault="00112F9F" w:rsidP="00112F9F">
      <w:pPr>
        <w:bidi/>
        <w:jc w:val="both"/>
        <w:rPr>
          <w:rFonts w:cs="David" w:hint="cs"/>
          <w:rtl/>
        </w:rPr>
      </w:pPr>
      <w:r w:rsidRPr="00112F9F">
        <w:rPr>
          <w:rFonts w:cs="David" w:hint="cs"/>
          <w:rtl/>
        </w:rPr>
        <w:tab/>
      </w:r>
    </w:p>
    <w:p w14:paraId="2617A997" w14:textId="77777777" w:rsidR="00112F9F" w:rsidRPr="00112F9F" w:rsidRDefault="00112F9F" w:rsidP="00112F9F">
      <w:pPr>
        <w:bidi/>
        <w:jc w:val="both"/>
        <w:rPr>
          <w:rFonts w:cs="David" w:hint="cs"/>
          <w:rtl/>
        </w:rPr>
      </w:pPr>
      <w:r w:rsidRPr="00112F9F">
        <w:rPr>
          <w:rFonts w:cs="David" w:hint="cs"/>
          <w:rtl/>
        </w:rPr>
        <w:tab/>
      </w:r>
    </w:p>
    <w:p w14:paraId="74D1C1DF" w14:textId="77777777" w:rsidR="00112F9F" w:rsidRPr="00112F9F" w:rsidRDefault="00112F9F" w:rsidP="00112F9F">
      <w:pPr>
        <w:bidi/>
        <w:jc w:val="both"/>
        <w:rPr>
          <w:rFonts w:cs="David" w:hint="cs"/>
          <w:rtl/>
        </w:rPr>
      </w:pPr>
    </w:p>
    <w:p w14:paraId="2E0774CF" w14:textId="77777777" w:rsidR="00112F9F" w:rsidRPr="00112F9F" w:rsidRDefault="00112F9F" w:rsidP="00112F9F">
      <w:pPr>
        <w:bidi/>
        <w:jc w:val="both"/>
        <w:rPr>
          <w:rFonts w:cs="David" w:hint="cs"/>
          <w:rtl/>
        </w:rPr>
      </w:pPr>
    </w:p>
    <w:p w14:paraId="6F18F925" w14:textId="77777777" w:rsidR="00112F9F" w:rsidRPr="00112F9F" w:rsidRDefault="00112F9F" w:rsidP="00112F9F">
      <w:pPr>
        <w:bidi/>
        <w:jc w:val="both"/>
        <w:rPr>
          <w:rFonts w:cs="David" w:hint="cs"/>
          <w:rtl/>
        </w:rPr>
      </w:pPr>
    </w:p>
    <w:p w14:paraId="2C1AF961" w14:textId="77777777" w:rsidR="00112F9F" w:rsidRPr="00112F9F" w:rsidRDefault="00112F9F" w:rsidP="00112F9F">
      <w:pPr>
        <w:bidi/>
        <w:jc w:val="both"/>
        <w:rPr>
          <w:rFonts w:cs="David" w:hint="cs"/>
          <w:rtl/>
        </w:rPr>
      </w:pPr>
    </w:p>
    <w:p w14:paraId="21DDB84F" w14:textId="77777777" w:rsidR="00112F9F" w:rsidRPr="00112F9F" w:rsidRDefault="00112F9F" w:rsidP="00112F9F">
      <w:pPr>
        <w:bidi/>
        <w:jc w:val="both"/>
        <w:rPr>
          <w:rFonts w:cs="David" w:hint="cs"/>
          <w:rtl/>
        </w:rPr>
      </w:pPr>
    </w:p>
    <w:p w14:paraId="51F47FC5" w14:textId="77777777" w:rsidR="00112F9F" w:rsidRPr="00112F9F" w:rsidRDefault="00112F9F" w:rsidP="00112F9F">
      <w:pPr>
        <w:bidi/>
        <w:jc w:val="both"/>
        <w:rPr>
          <w:rFonts w:cs="David" w:hint="cs"/>
          <w:rtl/>
        </w:rPr>
      </w:pPr>
      <w:r w:rsidRPr="00112F9F">
        <w:rPr>
          <w:rFonts w:cs="David" w:hint="cs"/>
          <w:rtl/>
        </w:rPr>
        <w:tab/>
      </w:r>
    </w:p>
    <w:p w14:paraId="2BD696F0" w14:textId="77777777" w:rsidR="00112F9F" w:rsidRPr="00112F9F" w:rsidRDefault="00112F9F" w:rsidP="00112F9F">
      <w:pPr>
        <w:bidi/>
        <w:jc w:val="both"/>
        <w:rPr>
          <w:rFonts w:cs="David" w:hint="cs"/>
          <w:rtl/>
        </w:rPr>
      </w:pPr>
      <w:r w:rsidRPr="00112F9F">
        <w:rPr>
          <w:rFonts w:cs="David" w:hint="cs"/>
          <w:rtl/>
        </w:rPr>
        <w:tab/>
      </w:r>
    </w:p>
    <w:p w14:paraId="62693E04" w14:textId="77777777" w:rsidR="00112F9F" w:rsidRPr="00112F9F" w:rsidRDefault="00112F9F" w:rsidP="00112F9F">
      <w:pPr>
        <w:bidi/>
        <w:jc w:val="both"/>
        <w:rPr>
          <w:rFonts w:cs="David" w:hint="cs"/>
          <w:rtl/>
        </w:rPr>
      </w:pPr>
      <w:r w:rsidRPr="00112F9F">
        <w:rPr>
          <w:rFonts w:cs="David" w:hint="cs"/>
          <w:rtl/>
        </w:rPr>
        <w:tab/>
      </w:r>
    </w:p>
    <w:p w14:paraId="7A7D0E92" w14:textId="77777777" w:rsidR="00112F9F" w:rsidRPr="00112F9F" w:rsidRDefault="00112F9F" w:rsidP="00112F9F">
      <w:pPr>
        <w:bidi/>
        <w:jc w:val="both"/>
        <w:rPr>
          <w:rFonts w:cs="David" w:hint="cs"/>
          <w:rtl/>
        </w:rPr>
      </w:pPr>
    </w:p>
    <w:p w14:paraId="2AA4DF31" w14:textId="77777777" w:rsidR="00112F9F" w:rsidRPr="00112F9F" w:rsidRDefault="00112F9F" w:rsidP="00112F9F">
      <w:pPr>
        <w:bidi/>
        <w:jc w:val="both"/>
        <w:rPr>
          <w:rFonts w:cs="David" w:hint="cs"/>
          <w:rtl/>
        </w:rPr>
      </w:pPr>
    </w:p>
    <w:p w14:paraId="121320DD" w14:textId="77777777" w:rsidR="00112F9F" w:rsidRPr="00112F9F" w:rsidRDefault="00112F9F" w:rsidP="00112F9F">
      <w:pPr>
        <w:bidi/>
        <w:jc w:val="both"/>
        <w:rPr>
          <w:rFonts w:cs="David"/>
          <w:rtl/>
        </w:rPr>
      </w:pPr>
      <w:r w:rsidRPr="00112F9F">
        <w:rPr>
          <w:rFonts w:cs="David" w:hint="cs"/>
          <w:rtl/>
        </w:rPr>
        <w:tab/>
      </w:r>
      <w:r w:rsidRPr="00112F9F">
        <w:rPr>
          <w:rFonts w:cs="David"/>
          <w:rtl/>
        </w:rPr>
        <w:br/>
      </w:r>
    </w:p>
    <w:p w14:paraId="02E06B65" w14:textId="77777777" w:rsidR="00112F9F" w:rsidRPr="00112F9F" w:rsidRDefault="00112F9F" w:rsidP="00112F9F">
      <w:pPr>
        <w:bidi/>
        <w:jc w:val="both"/>
        <w:rPr>
          <w:rFonts w:cs="David" w:hint="cs"/>
          <w:rtl/>
        </w:rPr>
      </w:pPr>
    </w:p>
    <w:p w14:paraId="7684C280" w14:textId="77777777" w:rsidR="00112F9F" w:rsidRPr="00112F9F" w:rsidRDefault="00112F9F" w:rsidP="00112F9F">
      <w:pPr>
        <w:bidi/>
        <w:jc w:val="both"/>
        <w:rPr>
          <w:rFonts w:cs="David" w:hint="cs"/>
          <w:u w:val="single"/>
          <w:rtl/>
        </w:rPr>
      </w:pPr>
      <w:r w:rsidRPr="00112F9F">
        <w:rPr>
          <w:rFonts w:cs="David"/>
          <w:u w:val="single"/>
          <w:rtl/>
        </w:rPr>
        <w:br/>
      </w:r>
    </w:p>
    <w:p w14:paraId="5E26AD46" w14:textId="77777777" w:rsidR="00112F9F" w:rsidRPr="00112F9F" w:rsidRDefault="00112F9F" w:rsidP="00112F9F">
      <w:pPr>
        <w:bidi/>
        <w:jc w:val="both"/>
        <w:rPr>
          <w:rFonts w:cs="David" w:hint="cs"/>
          <w:rtl/>
        </w:rPr>
      </w:pPr>
    </w:p>
    <w:p w14:paraId="0CD24241" w14:textId="77777777" w:rsidR="00112F9F" w:rsidRPr="00112F9F" w:rsidRDefault="00112F9F" w:rsidP="00112F9F">
      <w:pPr>
        <w:bidi/>
        <w:jc w:val="both"/>
        <w:rPr>
          <w:rFonts w:cs="David" w:hint="cs"/>
          <w:rtl/>
        </w:rPr>
      </w:pPr>
    </w:p>
    <w:p w14:paraId="794479B2" w14:textId="77777777" w:rsidR="00552A80" w:rsidRPr="00112F9F" w:rsidRDefault="00552A80" w:rsidP="00112F9F">
      <w:pPr>
        <w:bidi/>
        <w:jc w:val="both"/>
        <w:rPr>
          <w:rFonts w:cs="David" w:hint="cs"/>
          <w:rtl/>
        </w:rPr>
      </w:pPr>
    </w:p>
    <w:p w14:paraId="52FDA9CF" w14:textId="77777777" w:rsidR="00112F9F" w:rsidRPr="00112F9F" w:rsidRDefault="00112F9F" w:rsidP="00112F9F">
      <w:pPr>
        <w:jc w:val="both"/>
        <w:rPr>
          <w:rFonts w:cs="David"/>
          <w:rtl/>
        </w:rPr>
      </w:pPr>
    </w:p>
    <w:sectPr w:rsidR="00112F9F" w:rsidRPr="00112F9F" w:rsidSect="00112F9F">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679FB" w14:textId="77777777" w:rsidR="00112F9F" w:rsidRDefault="00112F9F">
      <w:r>
        <w:separator/>
      </w:r>
    </w:p>
  </w:endnote>
  <w:endnote w:type="continuationSeparator" w:id="0">
    <w:p w14:paraId="38B54D0E" w14:textId="77777777" w:rsidR="00112F9F" w:rsidRDefault="0011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45AF" w14:textId="77777777" w:rsidR="00112F9F" w:rsidRDefault="00112F9F">
      <w:r>
        <w:separator/>
      </w:r>
    </w:p>
  </w:footnote>
  <w:footnote w:type="continuationSeparator" w:id="0">
    <w:p w14:paraId="39707452" w14:textId="77777777" w:rsidR="00112F9F" w:rsidRDefault="00112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048B" w14:textId="77777777" w:rsidR="00112F9F" w:rsidRDefault="00112F9F" w:rsidP="00112F9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6E14C4C" w14:textId="77777777" w:rsidR="00112F9F" w:rsidRDefault="00112F9F">
    <w:pPr>
      <w:pStyle w:val="Header"/>
      <w:ind w:right="360"/>
      <w:jc w:val="both"/>
      <w:rPr>
        <w:rtl/>
      </w:rPr>
    </w:pPr>
  </w:p>
  <w:p w14:paraId="2C38C691" w14:textId="77777777" w:rsidR="00112F9F" w:rsidRDefault="00112F9F"/>
  <w:p w14:paraId="1926830B" w14:textId="77777777" w:rsidR="00112F9F" w:rsidRDefault="00112F9F"/>
  <w:p w14:paraId="757DF2B7" w14:textId="77777777" w:rsidR="00112F9F" w:rsidRDefault="00112F9F"/>
  <w:p w14:paraId="7BD55FBF" w14:textId="77777777" w:rsidR="00112F9F" w:rsidRDefault="00112F9F"/>
  <w:p w14:paraId="43C71999" w14:textId="77777777" w:rsidR="00112F9F" w:rsidRDefault="00112F9F"/>
  <w:p w14:paraId="482DDC1F" w14:textId="77777777" w:rsidR="00112F9F" w:rsidRDefault="00112F9F"/>
  <w:p w14:paraId="22626D6D" w14:textId="77777777" w:rsidR="00112F9F" w:rsidRDefault="00112F9F"/>
  <w:p w14:paraId="350CB21C" w14:textId="77777777" w:rsidR="00112F9F" w:rsidRDefault="00112F9F"/>
  <w:p w14:paraId="4319A8E6" w14:textId="77777777" w:rsidR="00112F9F" w:rsidRDefault="00112F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495C" w14:textId="77777777" w:rsidR="00112F9F" w:rsidRDefault="00112F9F" w:rsidP="00112F9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40</w:t>
    </w:r>
    <w:r>
      <w:rPr>
        <w:rStyle w:val="PageNumber"/>
        <w:rtl/>
      </w:rPr>
      <w:fldChar w:fldCharType="end"/>
    </w:r>
  </w:p>
  <w:p w14:paraId="232E4E2D" w14:textId="77777777" w:rsidR="00112F9F" w:rsidRDefault="00112F9F">
    <w:pPr>
      <w:pStyle w:val="Header"/>
      <w:ind w:right="360"/>
      <w:jc w:val="both"/>
      <w:rPr>
        <w:rFonts w:hint="cs"/>
        <w:rtl/>
      </w:rPr>
    </w:pPr>
    <w:r>
      <w:rPr>
        <w:rtl/>
      </w:rPr>
      <w:t>ועדת</w:t>
    </w:r>
    <w:r>
      <w:rPr>
        <w:rFonts w:hint="cs"/>
        <w:rtl/>
      </w:rPr>
      <w:t xml:space="preserve"> הכנסת</w:t>
    </w:r>
  </w:p>
  <w:p w14:paraId="4279E2A6" w14:textId="77777777" w:rsidR="00112F9F" w:rsidRDefault="00112F9F">
    <w:pPr>
      <w:pStyle w:val="Header"/>
      <w:ind w:right="360"/>
      <w:jc w:val="both"/>
      <w:rPr>
        <w:rStyle w:val="PageNumber"/>
        <w:rFonts w:hint="cs"/>
        <w:rtl/>
      </w:rPr>
    </w:pPr>
    <w:r>
      <w:rPr>
        <w:rFonts w:hint="cs"/>
        <w:rtl/>
      </w:rPr>
      <w:t>15.12.2009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53B2"/>
    <w:multiLevelType w:val="hybridMultilevel"/>
    <w:tmpl w:val="63D66A46"/>
    <w:lvl w:ilvl="0" w:tplc="0CE07106">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6A62743B"/>
    <w:multiLevelType w:val="hybridMultilevel"/>
    <w:tmpl w:val="0BE4A7B6"/>
    <w:lvl w:ilvl="0" w:tplc="ACD61B34">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6366959">
    <w:abstractNumId w:val="0"/>
  </w:num>
  <w:num w:numId="2" w16cid:durableId="1340355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3044פרוטוקול_ישיבת_ועדה.doc"/>
    <w:docVar w:name="StartMode" w:val="3"/>
  </w:docVars>
  <w:rsids>
    <w:rsidRoot w:val="005F7770"/>
    <w:rsid w:val="00112F9F"/>
    <w:rsid w:val="0034250A"/>
    <w:rsid w:val="00552A80"/>
    <w:rsid w:val="005F7770"/>
    <w:rsid w:val="006D0735"/>
    <w:rsid w:val="00965806"/>
    <w:rsid w:val="009D0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F3850F"/>
  <w15:chartTrackingRefBased/>
  <w15:docId w15:val="{8C00B3C1-E9C9-4D90-B105-47AA3404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112F9F"/>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112F9F"/>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112F9F"/>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112F9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12F9F"/>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112F9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12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8628</Words>
  <Characters>49185</Characters>
  <Application>Microsoft Office Word</Application>
  <DocSecurity>0</DocSecurity>
  <Lines>409</Lines>
  <Paragraphs>115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