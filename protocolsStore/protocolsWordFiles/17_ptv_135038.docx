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BE601" w14:textId="77777777" w:rsidR="003E5211" w:rsidRPr="003E5211" w:rsidRDefault="003E5211" w:rsidP="003E5211">
      <w:pPr>
        <w:pStyle w:val="Heading5"/>
        <w:rPr>
          <w:b/>
          <w:bCs/>
          <w:sz w:val="24"/>
          <w:rtl/>
        </w:rPr>
      </w:pPr>
      <w:r w:rsidRPr="003E5211">
        <w:rPr>
          <w:b/>
          <w:bCs/>
          <w:sz w:val="24"/>
          <w:rtl/>
        </w:rPr>
        <w:t xml:space="preserve">הכנסת </w:t>
      </w:r>
      <w:r w:rsidRPr="003E5211">
        <w:rPr>
          <w:rFonts w:hint="cs"/>
          <w:b/>
          <w:bCs/>
          <w:sz w:val="24"/>
          <w:rtl/>
        </w:rPr>
        <w:t>השבע-עשרה</w:t>
      </w:r>
      <w:r w:rsidRPr="003E5211">
        <w:rPr>
          <w:b/>
          <w:bCs/>
          <w:sz w:val="24"/>
          <w:rtl/>
        </w:rPr>
        <w:tab/>
      </w:r>
      <w:r w:rsidRPr="003E5211">
        <w:rPr>
          <w:b/>
          <w:bCs/>
          <w:sz w:val="24"/>
          <w:rtl/>
        </w:rPr>
        <w:tab/>
      </w:r>
      <w:r w:rsidRPr="003E5211">
        <w:rPr>
          <w:b/>
          <w:bCs/>
          <w:sz w:val="24"/>
          <w:rtl/>
        </w:rPr>
        <w:tab/>
      </w:r>
      <w:r w:rsidRPr="003E5211">
        <w:rPr>
          <w:b/>
          <w:bCs/>
          <w:sz w:val="24"/>
          <w:rtl/>
        </w:rPr>
        <w:tab/>
      </w:r>
      <w:r w:rsidRPr="003E5211">
        <w:rPr>
          <w:b/>
          <w:bCs/>
          <w:sz w:val="24"/>
          <w:rtl/>
        </w:rPr>
        <w:tab/>
      </w:r>
      <w:r w:rsidRPr="003E5211">
        <w:rPr>
          <w:b/>
          <w:bCs/>
          <w:sz w:val="24"/>
          <w:rtl/>
        </w:rPr>
        <w:tab/>
      </w:r>
      <w:r w:rsidRPr="003E5211">
        <w:rPr>
          <w:b/>
          <w:bCs/>
          <w:sz w:val="24"/>
          <w:rtl/>
        </w:rPr>
        <w:tab/>
        <w:t>נוסח לא מתוקן</w:t>
      </w:r>
    </w:p>
    <w:p w14:paraId="2D73A5E2" w14:textId="77777777" w:rsidR="003E5211" w:rsidRPr="003E5211" w:rsidRDefault="003E5211" w:rsidP="003E5211">
      <w:pPr>
        <w:bidi/>
        <w:jc w:val="both"/>
        <w:rPr>
          <w:rFonts w:cs="David"/>
          <w:b/>
          <w:bCs/>
          <w:rtl/>
        </w:rPr>
      </w:pPr>
      <w:r w:rsidRPr="003E5211">
        <w:rPr>
          <w:rFonts w:cs="David"/>
          <w:b/>
          <w:bCs/>
          <w:rtl/>
        </w:rPr>
        <w:t xml:space="preserve">מושב </w:t>
      </w:r>
      <w:r w:rsidRPr="003E5211">
        <w:rPr>
          <w:rFonts w:cs="David" w:hint="cs"/>
          <w:b/>
          <w:bCs/>
          <w:rtl/>
        </w:rPr>
        <w:t>שלישי</w:t>
      </w:r>
    </w:p>
    <w:p w14:paraId="48AF89C5" w14:textId="77777777" w:rsidR="003E5211" w:rsidRPr="003E5211" w:rsidRDefault="003E5211" w:rsidP="003E5211">
      <w:pPr>
        <w:bidi/>
        <w:jc w:val="both"/>
        <w:rPr>
          <w:rFonts w:cs="David"/>
          <w:b/>
          <w:bCs/>
          <w:rtl/>
        </w:rPr>
      </w:pPr>
    </w:p>
    <w:p w14:paraId="11452D06" w14:textId="77777777" w:rsidR="003E5211" w:rsidRPr="003E5211" w:rsidRDefault="003E5211" w:rsidP="003E5211">
      <w:pPr>
        <w:bidi/>
        <w:jc w:val="both"/>
        <w:rPr>
          <w:rFonts w:cs="David" w:hint="cs"/>
          <w:b/>
          <w:bCs/>
          <w:rtl/>
        </w:rPr>
      </w:pPr>
    </w:p>
    <w:p w14:paraId="25DD0C95" w14:textId="77777777" w:rsidR="003E5211" w:rsidRPr="003E5211" w:rsidRDefault="003E5211" w:rsidP="003E5211">
      <w:pPr>
        <w:bidi/>
        <w:jc w:val="both"/>
        <w:rPr>
          <w:rFonts w:cs="David" w:hint="cs"/>
          <w:b/>
          <w:bCs/>
          <w:rtl/>
        </w:rPr>
      </w:pPr>
    </w:p>
    <w:p w14:paraId="2C387BF5" w14:textId="77777777" w:rsidR="003E5211" w:rsidRPr="003E5211" w:rsidRDefault="003E5211" w:rsidP="003E5211">
      <w:pPr>
        <w:bidi/>
        <w:jc w:val="center"/>
        <w:rPr>
          <w:rFonts w:cs="David" w:hint="cs"/>
          <w:b/>
          <w:bCs/>
          <w:rtl/>
        </w:rPr>
      </w:pPr>
      <w:r w:rsidRPr="003E5211">
        <w:rPr>
          <w:rFonts w:cs="David"/>
          <w:b/>
          <w:bCs/>
          <w:rtl/>
        </w:rPr>
        <w:t>פרוטוקול מס'</w:t>
      </w:r>
      <w:r w:rsidRPr="003E5211">
        <w:rPr>
          <w:rFonts w:cs="David" w:hint="cs"/>
          <w:b/>
          <w:bCs/>
          <w:rtl/>
        </w:rPr>
        <w:t xml:space="preserve"> 178</w:t>
      </w:r>
    </w:p>
    <w:p w14:paraId="0DF838F4" w14:textId="77777777" w:rsidR="003E5211" w:rsidRPr="003E5211" w:rsidRDefault="003E5211" w:rsidP="003E5211">
      <w:pPr>
        <w:bidi/>
        <w:jc w:val="center"/>
        <w:rPr>
          <w:rFonts w:cs="David" w:hint="cs"/>
          <w:b/>
          <w:bCs/>
          <w:rtl/>
        </w:rPr>
      </w:pPr>
      <w:r w:rsidRPr="003E5211">
        <w:rPr>
          <w:rFonts w:cs="David" w:hint="cs"/>
          <w:b/>
          <w:bCs/>
          <w:rtl/>
        </w:rPr>
        <w:t>מישיבת ועדת הכנסת</w:t>
      </w:r>
    </w:p>
    <w:p w14:paraId="06AD9F0B" w14:textId="77777777" w:rsidR="003E5211" w:rsidRPr="003E5211" w:rsidRDefault="003E5211" w:rsidP="003E5211">
      <w:pPr>
        <w:bidi/>
        <w:jc w:val="center"/>
        <w:rPr>
          <w:rFonts w:cs="David" w:hint="cs"/>
          <w:b/>
          <w:bCs/>
          <w:u w:val="single"/>
          <w:rtl/>
        </w:rPr>
      </w:pPr>
      <w:r w:rsidRPr="003E5211">
        <w:rPr>
          <w:rFonts w:cs="David" w:hint="cs"/>
          <w:b/>
          <w:bCs/>
          <w:u w:val="single"/>
          <w:rtl/>
        </w:rPr>
        <w:t xml:space="preserve">יום שלישי, ב' בטבת </w:t>
      </w:r>
      <w:proofErr w:type="spellStart"/>
      <w:r w:rsidRPr="003E5211">
        <w:rPr>
          <w:rFonts w:cs="David" w:hint="cs"/>
          <w:b/>
          <w:bCs/>
          <w:u w:val="single"/>
          <w:rtl/>
        </w:rPr>
        <w:t>התשס"ח</w:t>
      </w:r>
      <w:proofErr w:type="spellEnd"/>
      <w:r w:rsidRPr="003E5211">
        <w:rPr>
          <w:rFonts w:cs="David" w:hint="cs"/>
          <w:b/>
          <w:bCs/>
          <w:u w:val="single"/>
          <w:rtl/>
        </w:rPr>
        <w:t xml:space="preserve"> (11 בדצמבר 2007), שעה 09:00</w:t>
      </w:r>
    </w:p>
    <w:p w14:paraId="4DBB1787" w14:textId="77777777" w:rsidR="003E5211" w:rsidRPr="003E5211" w:rsidRDefault="003E5211" w:rsidP="003E5211">
      <w:pPr>
        <w:bidi/>
        <w:jc w:val="both"/>
        <w:rPr>
          <w:rFonts w:cs="David" w:hint="cs"/>
          <w:b/>
          <w:bCs/>
          <w:rtl/>
        </w:rPr>
      </w:pPr>
    </w:p>
    <w:p w14:paraId="1D82682B" w14:textId="77777777" w:rsidR="003E5211" w:rsidRPr="003E5211" w:rsidRDefault="003E5211" w:rsidP="003E5211">
      <w:pPr>
        <w:bidi/>
        <w:jc w:val="both"/>
        <w:rPr>
          <w:rFonts w:cs="David" w:hint="cs"/>
          <w:b/>
          <w:bCs/>
          <w:rtl/>
        </w:rPr>
      </w:pPr>
    </w:p>
    <w:p w14:paraId="2EE2F018" w14:textId="77777777" w:rsidR="003E5211" w:rsidRPr="003E5211" w:rsidRDefault="003E5211" w:rsidP="003E5211">
      <w:pPr>
        <w:tabs>
          <w:tab w:val="left" w:pos="1221"/>
        </w:tabs>
        <w:bidi/>
        <w:jc w:val="both"/>
        <w:rPr>
          <w:rFonts w:cs="David" w:hint="cs"/>
          <w:rtl/>
        </w:rPr>
      </w:pPr>
      <w:r w:rsidRPr="003E5211">
        <w:rPr>
          <w:rFonts w:cs="David"/>
          <w:b/>
          <w:bCs/>
          <w:u w:val="single"/>
          <w:rtl/>
        </w:rPr>
        <w:t>סדר היום</w:t>
      </w:r>
      <w:r w:rsidRPr="003E5211">
        <w:rPr>
          <w:rFonts w:cs="David"/>
          <w:rtl/>
        </w:rPr>
        <w:t>:</w:t>
      </w:r>
    </w:p>
    <w:p w14:paraId="5321A494" w14:textId="77777777" w:rsidR="003E5211" w:rsidRPr="003E5211" w:rsidRDefault="003E5211" w:rsidP="003E5211">
      <w:pPr>
        <w:tabs>
          <w:tab w:val="left" w:pos="1221"/>
        </w:tabs>
        <w:bidi/>
        <w:jc w:val="both"/>
        <w:rPr>
          <w:rFonts w:cs="David" w:hint="cs"/>
          <w:rtl/>
        </w:rPr>
      </w:pPr>
    </w:p>
    <w:p w14:paraId="4CB3B621" w14:textId="77777777" w:rsidR="003E5211" w:rsidRPr="003E5211" w:rsidRDefault="003E5211" w:rsidP="003E5211">
      <w:pPr>
        <w:numPr>
          <w:ilvl w:val="0"/>
          <w:numId w:val="1"/>
        </w:numPr>
        <w:tabs>
          <w:tab w:val="left" w:pos="1221"/>
        </w:tabs>
        <w:overflowPunct w:val="0"/>
        <w:autoSpaceDE w:val="0"/>
        <w:autoSpaceDN w:val="0"/>
        <w:bidi/>
        <w:adjustRightInd w:val="0"/>
        <w:jc w:val="both"/>
        <w:textAlignment w:val="baseline"/>
        <w:rPr>
          <w:rFonts w:cs="David" w:hint="cs"/>
          <w:rtl/>
        </w:rPr>
      </w:pPr>
      <w:r w:rsidRPr="003E5211">
        <w:rPr>
          <w:rFonts w:cs="David" w:hint="cs"/>
          <w:rtl/>
        </w:rPr>
        <w:t xml:space="preserve">קביעת מסגרת הדיון להצעות להביע אי אמון בממשלה. </w:t>
      </w:r>
    </w:p>
    <w:p w14:paraId="255EED33" w14:textId="77777777" w:rsidR="003E5211" w:rsidRPr="003E5211" w:rsidRDefault="003E5211" w:rsidP="003E5211">
      <w:pPr>
        <w:numPr>
          <w:ilvl w:val="0"/>
          <w:numId w:val="1"/>
        </w:numPr>
        <w:tabs>
          <w:tab w:val="left" w:pos="1221"/>
        </w:tabs>
        <w:overflowPunct w:val="0"/>
        <w:autoSpaceDE w:val="0"/>
        <w:autoSpaceDN w:val="0"/>
        <w:bidi/>
        <w:adjustRightInd w:val="0"/>
        <w:jc w:val="both"/>
        <w:textAlignment w:val="baseline"/>
        <w:rPr>
          <w:rFonts w:cs="David" w:hint="cs"/>
          <w:b/>
          <w:bCs/>
        </w:rPr>
      </w:pPr>
      <w:r w:rsidRPr="003E5211">
        <w:rPr>
          <w:rFonts w:cs="David" w:hint="cs"/>
          <w:rtl/>
        </w:rPr>
        <w:t xml:space="preserve">הצעות יו"ר הכנסת לתיקוני חקיקה ותיקוני תקנון בענייני עבודת הכנסת והצעות חברי-כנסת לתיקוני התקנון. </w:t>
      </w:r>
    </w:p>
    <w:p w14:paraId="45BE95DE" w14:textId="77777777" w:rsidR="003E5211" w:rsidRPr="003E5211" w:rsidRDefault="003E5211" w:rsidP="003E5211">
      <w:pPr>
        <w:numPr>
          <w:ilvl w:val="0"/>
          <w:numId w:val="1"/>
        </w:numPr>
        <w:tabs>
          <w:tab w:val="left" w:pos="1221"/>
        </w:tabs>
        <w:overflowPunct w:val="0"/>
        <w:autoSpaceDE w:val="0"/>
        <w:autoSpaceDN w:val="0"/>
        <w:bidi/>
        <w:adjustRightInd w:val="0"/>
        <w:jc w:val="both"/>
        <w:textAlignment w:val="baseline"/>
        <w:rPr>
          <w:rFonts w:cs="David" w:hint="cs"/>
          <w:b/>
          <w:bCs/>
        </w:rPr>
      </w:pPr>
      <w:r w:rsidRPr="003E5211">
        <w:rPr>
          <w:rFonts w:cs="David" w:hint="cs"/>
          <w:rtl/>
        </w:rPr>
        <w:t xml:space="preserve">בקשות חברי הכנסת להקדמת הדיון בהצעות חוק: לפני הקריאה הטרומית: </w:t>
      </w:r>
    </w:p>
    <w:p w14:paraId="3B884568" w14:textId="77777777" w:rsidR="003E5211" w:rsidRPr="003E5211" w:rsidRDefault="003E5211" w:rsidP="003E5211">
      <w:pPr>
        <w:numPr>
          <w:ilvl w:val="1"/>
          <w:numId w:val="1"/>
        </w:numPr>
        <w:tabs>
          <w:tab w:val="left" w:pos="1221"/>
        </w:tabs>
        <w:overflowPunct w:val="0"/>
        <w:autoSpaceDE w:val="0"/>
        <w:autoSpaceDN w:val="0"/>
        <w:bidi/>
        <w:adjustRightInd w:val="0"/>
        <w:jc w:val="both"/>
        <w:textAlignment w:val="baseline"/>
        <w:rPr>
          <w:rFonts w:cs="David" w:hint="cs"/>
          <w:rtl/>
        </w:rPr>
      </w:pPr>
      <w:r w:rsidRPr="003E5211">
        <w:rPr>
          <w:rFonts w:cs="David" w:hint="cs"/>
          <w:rtl/>
        </w:rPr>
        <w:t xml:space="preserve">הצעת חוק פיקוח על מחקרים במחוללי מחלות ביולוגיים, </w:t>
      </w:r>
      <w:proofErr w:type="spellStart"/>
      <w:r w:rsidRPr="003E5211">
        <w:rPr>
          <w:rFonts w:cs="David" w:hint="cs"/>
          <w:rtl/>
        </w:rPr>
        <w:t>התשס"ח</w:t>
      </w:r>
      <w:proofErr w:type="spellEnd"/>
      <w:r w:rsidRPr="003E5211">
        <w:rPr>
          <w:rFonts w:cs="David" w:hint="cs"/>
          <w:rtl/>
        </w:rPr>
        <w:t xml:space="preserve">-2007 (פ/3087/17), הצעת חבר הכנסת אריה אלדד ויובל </w:t>
      </w:r>
      <w:proofErr w:type="spellStart"/>
      <w:r w:rsidRPr="003E5211">
        <w:rPr>
          <w:rFonts w:cs="David" w:hint="cs"/>
          <w:rtl/>
        </w:rPr>
        <w:t>שטייניץ</w:t>
      </w:r>
      <w:proofErr w:type="spellEnd"/>
      <w:r w:rsidRPr="003E5211">
        <w:rPr>
          <w:rFonts w:cs="David" w:hint="cs"/>
          <w:rtl/>
        </w:rPr>
        <w:t xml:space="preserve">. </w:t>
      </w:r>
    </w:p>
    <w:p w14:paraId="75DB85DD" w14:textId="77777777" w:rsidR="003E5211" w:rsidRPr="003E5211" w:rsidRDefault="003E5211" w:rsidP="003E5211">
      <w:pPr>
        <w:numPr>
          <w:ilvl w:val="1"/>
          <w:numId w:val="1"/>
        </w:numPr>
        <w:tabs>
          <w:tab w:val="left" w:pos="1221"/>
        </w:tabs>
        <w:overflowPunct w:val="0"/>
        <w:autoSpaceDE w:val="0"/>
        <w:autoSpaceDN w:val="0"/>
        <w:bidi/>
        <w:adjustRightInd w:val="0"/>
        <w:jc w:val="both"/>
        <w:textAlignment w:val="baseline"/>
        <w:rPr>
          <w:rFonts w:cs="David" w:hint="cs"/>
          <w:b/>
          <w:bCs/>
        </w:rPr>
      </w:pPr>
      <w:r w:rsidRPr="003E5211">
        <w:rPr>
          <w:rFonts w:cs="David" w:hint="cs"/>
          <w:rtl/>
        </w:rPr>
        <w:t xml:space="preserve">הצעת חוק לתיקון פקודת מס הכנסה (שכר נושא משרה בחברה), </w:t>
      </w:r>
      <w:proofErr w:type="spellStart"/>
      <w:r w:rsidRPr="003E5211">
        <w:rPr>
          <w:rFonts w:cs="David" w:hint="cs"/>
          <w:rtl/>
        </w:rPr>
        <w:t>התשס"ח</w:t>
      </w:r>
      <w:proofErr w:type="spellEnd"/>
      <w:r w:rsidRPr="003E5211">
        <w:rPr>
          <w:rFonts w:cs="David" w:hint="cs"/>
          <w:rtl/>
        </w:rPr>
        <w:t xml:space="preserve">-2007 (פ/3132/17), הצעת חבר הכנסת אליהו גבאי וקבוצת חברי הכנסת. </w:t>
      </w:r>
    </w:p>
    <w:p w14:paraId="01AB5C63" w14:textId="77777777" w:rsidR="003E5211" w:rsidRPr="003E5211" w:rsidRDefault="003E5211" w:rsidP="003E5211">
      <w:pPr>
        <w:numPr>
          <w:ilvl w:val="0"/>
          <w:numId w:val="1"/>
        </w:numPr>
        <w:tabs>
          <w:tab w:val="left" w:pos="1221"/>
        </w:tabs>
        <w:overflowPunct w:val="0"/>
        <w:autoSpaceDE w:val="0"/>
        <w:autoSpaceDN w:val="0"/>
        <w:bidi/>
        <w:adjustRightInd w:val="0"/>
        <w:jc w:val="both"/>
        <w:textAlignment w:val="baseline"/>
        <w:rPr>
          <w:rFonts w:cs="David" w:hint="cs"/>
          <w:rtl/>
        </w:rPr>
      </w:pPr>
      <w:r w:rsidRPr="003E5211">
        <w:rPr>
          <w:rFonts w:cs="David" w:hint="cs"/>
          <w:rtl/>
        </w:rPr>
        <w:t xml:space="preserve">קביעת ועדות לדיון בהצעות החוק הבאות: </w:t>
      </w:r>
    </w:p>
    <w:p w14:paraId="2603E110" w14:textId="77777777" w:rsidR="003E5211" w:rsidRPr="003E5211" w:rsidRDefault="003E5211" w:rsidP="003E5211">
      <w:pPr>
        <w:numPr>
          <w:ilvl w:val="1"/>
          <w:numId w:val="1"/>
        </w:numPr>
        <w:tabs>
          <w:tab w:val="left" w:pos="1221"/>
        </w:tabs>
        <w:overflowPunct w:val="0"/>
        <w:autoSpaceDE w:val="0"/>
        <w:autoSpaceDN w:val="0"/>
        <w:bidi/>
        <w:adjustRightInd w:val="0"/>
        <w:jc w:val="both"/>
        <w:textAlignment w:val="baseline"/>
        <w:rPr>
          <w:rFonts w:cs="David" w:hint="cs"/>
          <w:rtl/>
        </w:rPr>
      </w:pPr>
      <w:r w:rsidRPr="003E5211">
        <w:rPr>
          <w:rFonts w:cs="David" w:hint="cs"/>
          <w:rtl/>
        </w:rPr>
        <w:t xml:space="preserve">הצעות חוק מס ערך מוסף (תיקון </w:t>
      </w:r>
      <w:r w:rsidRPr="003E5211">
        <w:rPr>
          <w:rFonts w:cs="David"/>
          <w:rtl/>
        </w:rPr>
        <w:t>–</w:t>
      </w:r>
      <w:r w:rsidRPr="003E5211">
        <w:rPr>
          <w:rFonts w:cs="David" w:hint="cs"/>
          <w:rtl/>
        </w:rPr>
        <w:t xml:space="preserve"> פטור ממס במכירת תרופות מצילות חיים שאינן כלולות בסל הבריאות), </w:t>
      </w:r>
      <w:proofErr w:type="spellStart"/>
      <w:r w:rsidRPr="003E5211">
        <w:rPr>
          <w:rFonts w:cs="David" w:hint="cs"/>
          <w:rtl/>
        </w:rPr>
        <w:t>התשס"ו</w:t>
      </w:r>
      <w:proofErr w:type="spellEnd"/>
      <w:r w:rsidRPr="003E5211">
        <w:rPr>
          <w:rFonts w:cs="David" w:hint="cs"/>
          <w:rtl/>
        </w:rPr>
        <w:t xml:space="preserve">-2006 </w:t>
      </w:r>
      <w:r w:rsidRPr="003E5211">
        <w:rPr>
          <w:rFonts w:cs="David"/>
          <w:rtl/>
        </w:rPr>
        <w:t>–</w:t>
      </w:r>
      <w:r w:rsidRPr="003E5211">
        <w:rPr>
          <w:rFonts w:cs="David" w:hint="cs"/>
          <w:rtl/>
        </w:rPr>
        <w:t xml:space="preserve"> של חה"כ קולט אביטל וקבוצת חברי כנסת (פ/721/17); חה"כ </w:t>
      </w:r>
      <w:proofErr w:type="spellStart"/>
      <w:r w:rsidRPr="003E5211">
        <w:rPr>
          <w:rFonts w:cs="David" w:hint="cs"/>
          <w:rtl/>
        </w:rPr>
        <w:t>עמירה</w:t>
      </w:r>
      <w:proofErr w:type="spellEnd"/>
      <w:r w:rsidRPr="003E5211">
        <w:rPr>
          <w:rFonts w:cs="David" w:hint="cs"/>
          <w:rtl/>
        </w:rPr>
        <w:t xml:space="preserve"> </w:t>
      </w:r>
      <w:proofErr w:type="spellStart"/>
      <w:r w:rsidRPr="003E5211">
        <w:rPr>
          <w:rFonts w:cs="David" w:hint="cs"/>
          <w:rtl/>
        </w:rPr>
        <w:t>דותן</w:t>
      </w:r>
      <w:proofErr w:type="spellEnd"/>
      <w:r w:rsidRPr="003E5211">
        <w:rPr>
          <w:rFonts w:cs="David" w:hint="cs"/>
          <w:rtl/>
        </w:rPr>
        <w:t xml:space="preserve"> (פ720/17); חה"כ רונית תירוש (פ/723/17); חה"כ סופה לנדבר וקבוצת חברי כנסת (פ/780/17); חברת הכנסת אורית נוקד (פ/233/17). </w:t>
      </w:r>
    </w:p>
    <w:p w14:paraId="7DDDE4E6" w14:textId="77777777" w:rsidR="003E5211" w:rsidRPr="003E5211" w:rsidRDefault="003E5211" w:rsidP="003E5211">
      <w:pPr>
        <w:numPr>
          <w:ilvl w:val="1"/>
          <w:numId w:val="1"/>
        </w:numPr>
        <w:tabs>
          <w:tab w:val="left" w:pos="1221"/>
        </w:tabs>
        <w:overflowPunct w:val="0"/>
        <w:autoSpaceDE w:val="0"/>
        <w:autoSpaceDN w:val="0"/>
        <w:bidi/>
        <w:adjustRightInd w:val="0"/>
        <w:jc w:val="both"/>
        <w:textAlignment w:val="baseline"/>
        <w:rPr>
          <w:rFonts w:cs="David" w:hint="cs"/>
          <w:b/>
          <w:bCs/>
        </w:rPr>
      </w:pPr>
      <w:r w:rsidRPr="003E5211">
        <w:rPr>
          <w:rFonts w:cs="David" w:hint="cs"/>
          <w:rtl/>
        </w:rPr>
        <w:t xml:space="preserve">הצעת חוק איסור אלימות בכדורגל, </w:t>
      </w:r>
      <w:proofErr w:type="spellStart"/>
      <w:r w:rsidRPr="003E5211">
        <w:rPr>
          <w:rFonts w:cs="David" w:hint="cs"/>
          <w:rtl/>
        </w:rPr>
        <w:t>התשס"ח</w:t>
      </w:r>
      <w:proofErr w:type="spellEnd"/>
      <w:r w:rsidRPr="003E5211">
        <w:rPr>
          <w:rFonts w:cs="David" w:hint="cs"/>
          <w:rtl/>
        </w:rPr>
        <w:t xml:space="preserve">-2007 </w:t>
      </w:r>
      <w:r w:rsidRPr="003E5211">
        <w:rPr>
          <w:rFonts w:cs="David"/>
          <w:rtl/>
        </w:rPr>
        <w:t>–</w:t>
      </w:r>
      <w:r w:rsidRPr="003E5211">
        <w:rPr>
          <w:rFonts w:cs="David" w:hint="cs"/>
          <w:rtl/>
        </w:rPr>
        <w:t xml:space="preserve"> של חה"כ אבשלום </w:t>
      </w:r>
      <w:proofErr w:type="spellStart"/>
      <w:r w:rsidRPr="003E5211">
        <w:rPr>
          <w:rFonts w:cs="David" w:hint="cs"/>
          <w:rtl/>
        </w:rPr>
        <w:t>וילן</w:t>
      </w:r>
      <w:proofErr w:type="spellEnd"/>
      <w:r w:rsidRPr="003E5211">
        <w:rPr>
          <w:rFonts w:cs="David" w:hint="cs"/>
          <w:rtl/>
        </w:rPr>
        <w:t xml:space="preserve"> וקבוצת חברי הכנסת (פ/3072/17).</w:t>
      </w:r>
    </w:p>
    <w:p w14:paraId="44A34457" w14:textId="77777777" w:rsidR="003E5211" w:rsidRPr="003E5211" w:rsidRDefault="003E5211" w:rsidP="003E5211">
      <w:pPr>
        <w:numPr>
          <w:ilvl w:val="1"/>
          <w:numId w:val="1"/>
        </w:numPr>
        <w:tabs>
          <w:tab w:val="left" w:pos="1221"/>
        </w:tabs>
        <w:overflowPunct w:val="0"/>
        <w:autoSpaceDE w:val="0"/>
        <w:autoSpaceDN w:val="0"/>
        <w:bidi/>
        <w:adjustRightInd w:val="0"/>
        <w:jc w:val="both"/>
        <w:textAlignment w:val="baseline"/>
        <w:rPr>
          <w:rFonts w:cs="David" w:hint="cs"/>
          <w:b/>
          <w:bCs/>
        </w:rPr>
      </w:pPr>
      <w:r w:rsidRPr="003E5211">
        <w:rPr>
          <w:rFonts w:cs="David" w:hint="cs"/>
          <w:rtl/>
        </w:rPr>
        <w:t xml:space="preserve">הצעת חוק עבודת נשים (תיקון </w:t>
      </w:r>
      <w:r w:rsidRPr="003E5211">
        <w:rPr>
          <w:rFonts w:cs="David"/>
          <w:rtl/>
        </w:rPr>
        <w:t>–</w:t>
      </w:r>
      <w:r w:rsidRPr="003E5211">
        <w:rPr>
          <w:rFonts w:cs="David" w:hint="cs"/>
          <w:rtl/>
        </w:rPr>
        <w:t xml:space="preserve"> איסור עבודת יולדת במשמרות), </w:t>
      </w:r>
      <w:proofErr w:type="spellStart"/>
      <w:r w:rsidRPr="003E5211">
        <w:rPr>
          <w:rFonts w:cs="David" w:hint="cs"/>
          <w:rtl/>
        </w:rPr>
        <w:t>התשס"ו</w:t>
      </w:r>
      <w:proofErr w:type="spellEnd"/>
      <w:r w:rsidRPr="003E5211">
        <w:rPr>
          <w:rFonts w:cs="David" w:hint="cs"/>
          <w:rtl/>
        </w:rPr>
        <w:t xml:space="preserve">-2006, של חבר הכנסת דוד טל (פ/704/17). </w:t>
      </w:r>
    </w:p>
    <w:p w14:paraId="46818FF4" w14:textId="77777777" w:rsidR="003E5211" w:rsidRPr="003E5211" w:rsidRDefault="003E5211" w:rsidP="003E5211">
      <w:pPr>
        <w:numPr>
          <w:ilvl w:val="0"/>
          <w:numId w:val="1"/>
        </w:numPr>
        <w:tabs>
          <w:tab w:val="left" w:pos="1221"/>
        </w:tabs>
        <w:overflowPunct w:val="0"/>
        <w:autoSpaceDE w:val="0"/>
        <w:autoSpaceDN w:val="0"/>
        <w:bidi/>
        <w:adjustRightInd w:val="0"/>
        <w:jc w:val="both"/>
        <w:textAlignment w:val="baseline"/>
        <w:rPr>
          <w:rFonts w:cs="David" w:hint="cs"/>
          <w:b/>
          <w:bCs/>
        </w:rPr>
      </w:pPr>
      <w:r w:rsidRPr="003E5211">
        <w:rPr>
          <w:rFonts w:cs="David" w:hint="cs"/>
          <w:rtl/>
        </w:rPr>
        <w:t xml:space="preserve">קביעת ועדה לדיון בהצעה לסדר היום בנושא: "אסירים ביטחוניים ערבים אזרחי המדינה" </w:t>
      </w:r>
      <w:r w:rsidRPr="003E5211">
        <w:rPr>
          <w:rFonts w:cs="David"/>
          <w:rtl/>
        </w:rPr>
        <w:t>–</w:t>
      </w:r>
      <w:r w:rsidRPr="003E5211">
        <w:rPr>
          <w:rFonts w:cs="David" w:hint="cs"/>
          <w:rtl/>
        </w:rPr>
        <w:t xml:space="preserve"> של חבר הכנסת </w:t>
      </w:r>
      <w:proofErr w:type="spellStart"/>
      <w:r w:rsidRPr="003E5211">
        <w:rPr>
          <w:rFonts w:cs="David" w:hint="cs"/>
          <w:rtl/>
        </w:rPr>
        <w:t>עבאס</w:t>
      </w:r>
      <w:proofErr w:type="spellEnd"/>
      <w:r w:rsidRPr="003E5211">
        <w:rPr>
          <w:rFonts w:cs="David" w:hint="cs"/>
          <w:rtl/>
        </w:rPr>
        <w:t xml:space="preserve"> זכור. </w:t>
      </w:r>
    </w:p>
    <w:p w14:paraId="737C4F04" w14:textId="77777777" w:rsidR="003E5211" w:rsidRPr="003E5211" w:rsidRDefault="003E5211" w:rsidP="003E5211">
      <w:pPr>
        <w:bidi/>
        <w:jc w:val="both"/>
        <w:rPr>
          <w:rFonts w:cs="David" w:hint="cs"/>
          <w:rtl/>
        </w:rPr>
      </w:pPr>
    </w:p>
    <w:p w14:paraId="02F04252" w14:textId="77777777" w:rsidR="003E5211" w:rsidRPr="003E5211" w:rsidRDefault="003E5211" w:rsidP="003E5211">
      <w:pPr>
        <w:bidi/>
        <w:jc w:val="both"/>
        <w:rPr>
          <w:rFonts w:cs="David" w:hint="cs"/>
          <w:rtl/>
        </w:rPr>
      </w:pPr>
    </w:p>
    <w:p w14:paraId="562CECA0" w14:textId="77777777" w:rsidR="003E5211" w:rsidRPr="003E5211" w:rsidRDefault="003E5211" w:rsidP="003E5211">
      <w:pPr>
        <w:bidi/>
        <w:jc w:val="both"/>
        <w:rPr>
          <w:rFonts w:cs="David"/>
          <w:b/>
          <w:bCs/>
          <w:u w:val="single"/>
          <w:rtl/>
        </w:rPr>
      </w:pPr>
      <w:r w:rsidRPr="003E5211">
        <w:rPr>
          <w:rFonts w:cs="David"/>
          <w:b/>
          <w:bCs/>
          <w:u w:val="single"/>
          <w:rtl/>
        </w:rPr>
        <w:t>נכחו</w:t>
      </w:r>
      <w:r w:rsidRPr="003E5211">
        <w:rPr>
          <w:rFonts w:cs="David"/>
          <w:rtl/>
        </w:rPr>
        <w:t>:</w:t>
      </w:r>
    </w:p>
    <w:p w14:paraId="147E8FBF" w14:textId="77777777" w:rsidR="003E5211" w:rsidRPr="003E5211" w:rsidRDefault="003E5211" w:rsidP="003E5211">
      <w:pPr>
        <w:tabs>
          <w:tab w:val="left" w:pos="1788"/>
        </w:tabs>
        <w:bidi/>
        <w:jc w:val="both"/>
        <w:rPr>
          <w:rFonts w:cs="David"/>
          <w:rtl/>
        </w:rPr>
      </w:pPr>
      <w:r w:rsidRPr="003E5211">
        <w:rPr>
          <w:rFonts w:cs="David"/>
          <w:b/>
          <w:bCs/>
          <w:u w:val="single"/>
          <w:rtl/>
        </w:rPr>
        <w:t>חברי הוועדה</w:t>
      </w:r>
      <w:r w:rsidRPr="003E5211">
        <w:rPr>
          <w:rFonts w:cs="David"/>
          <w:rtl/>
        </w:rPr>
        <w:t>:</w:t>
      </w:r>
    </w:p>
    <w:p w14:paraId="565D3FCB" w14:textId="77777777" w:rsidR="003E5211" w:rsidRPr="003E5211" w:rsidRDefault="003E5211" w:rsidP="003E5211">
      <w:pPr>
        <w:bidi/>
        <w:jc w:val="both"/>
        <w:rPr>
          <w:rFonts w:cs="David" w:hint="cs"/>
          <w:rtl/>
        </w:rPr>
      </w:pPr>
    </w:p>
    <w:p w14:paraId="52652B6E" w14:textId="77777777" w:rsidR="003E5211" w:rsidRPr="003E5211" w:rsidRDefault="003E5211" w:rsidP="003E5211">
      <w:pPr>
        <w:bidi/>
        <w:jc w:val="both"/>
        <w:rPr>
          <w:rFonts w:cs="David" w:hint="cs"/>
          <w:rtl/>
        </w:rPr>
      </w:pPr>
      <w:r w:rsidRPr="003E5211">
        <w:rPr>
          <w:rFonts w:cs="David" w:hint="cs"/>
          <w:rtl/>
        </w:rPr>
        <w:t>היו"ר דוד טל</w:t>
      </w:r>
    </w:p>
    <w:p w14:paraId="0E400F41" w14:textId="77777777" w:rsidR="003E5211" w:rsidRPr="003E5211" w:rsidRDefault="003E5211" w:rsidP="003E5211">
      <w:pPr>
        <w:bidi/>
        <w:jc w:val="both"/>
        <w:rPr>
          <w:rFonts w:cs="David" w:hint="cs"/>
          <w:rtl/>
        </w:rPr>
      </w:pPr>
      <w:r w:rsidRPr="003E5211">
        <w:rPr>
          <w:rFonts w:cs="David" w:hint="cs"/>
          <w:rtl/>
        </w:rPr>
        <w:t>אריה אלדד</w:t>
      </w:r>
    </w:p>
    <w:p w14:paraId="4A95E07E" w14:textId="77777777" w:rsidR="003E5211" w:rsidRPr="003E5211" w:rsidRDefault="003E5211" w:rsidP="003E5211">
      <w:pPr>
        <w:bidi/>
        <w:jc w:val="both"/>
        <w:rPr>
          <w:rFonts w:cs="David" w:hint="cs"/>
          <w:rtl/>
        </w:rPr>
      </w:pPr>
      <w:r w:rsidRPr="003E5211">
        <w:rPr>
          <w:rFonts w:cs="David" w:hint="cs"/>
          <w:rtl/>
        </w:rPr>
        <w:t>אורי אריאל</w:t>
      </w:r>
    </w:p>
    <w:p w14:paraId="72D21E3B" w14:textId="77777777" w:rsidR="003E5211" w:rsidRPr="003E5211" w:rsidRDefault="003E5211" w:rsidP="003E5211">
      <w:pPr>
        <w:bidi/>
        <w:jc w:val="both"/>
        <w:rPr>
          <w:rFonts w:cs="David" w:hint="cs"/>
          <w:rtl/>
        </w:rPr>
      </w:pPr>
      <w:proofErr w:type="spellStart"/>
      <w:r w:rsidRPr="003E5211">
        <w:rPr>
          <w:rFonts w:cs="David" w:hint="cs"/>
          <w:rtl/>
        </w:rPr>
        <w:t>רוברט</w:t>
      </w:r>
      <w:proofErr w:type="spellEnd"/>
      <w:r w:rsidRPr="003E5211">
        <w:rPr>
          <w:rFonts w:cs="David" w:hint="cs"/>
          <w:rtl/>
        </w:rPr>
        <w:t xml:space="preserve"> </w:t>
      </w:r>
      <w:proofErr w:type="spellStart"/>
      <w:r w:rsidRPr="003E5211">
        <w:rPr>
          <w:rFonts w:cs="David" w:hint="cs"/>
          <w:rtl/>
        </w:rPr>
        <w:t>אילטוב</w:t>
      </w:r>
      <w:proofErr w:type="spellEnd"/>
    </w:p>
    <w:p w14:paraId="01DEC32F" w14:textId="77777777" w:rsidR="003E5211" w:rsidRPr="003E5211" w:rsidRDefault="003E5211" w:rsidP="003E5211">
      <w:pPr>
        <w:bidi/>
        <w:jc w:val="both"/>
        <w:rPr>
          <w:rFonts w:cs="David" w:hint="cs"/>
          <w:rtl/>
        </w:rPr>
      </w:pPr>
      <w:r w:rsidRPr="003E5211">
        <w:rPr>
          <w:rFonts w:cs="David" w:hint="cs"/>
          <w:rtl/>
        </w:rPr>
        <w:t>אלי גבאי</w:t>
      </w:r>
    </w:p>
    <w:p w14:paraId="59F29E64" w14:textId="77777777" w:rsidR="003E5211" w:rsidRPr="003E5211" w:rsidRDefault="003E5211" w:rsidP="003E5211">
      <w:pPr>
        <w:bidi/>
        <w:jc w:val="both"/>
        <w:rPr>
          <w:rFonts w:cs="David" w:hint="cs"/>
          <w:rtl/>
        </w:rPr>
      </w:pPr>
      <w:r w:rsidRPr="003E5211">
        <w:rPr>
          <w:rFonts w:cs="David" w:hint="cs"/>
          <w:rtl/>
        </w:rPr>
        <w:t xml:space="preserve">זהבה </w:t>
      </w:r>
      <w:proofErr w:type="spellStart"/>
      <w:r w:rsidRPr="003E5211">
        <w:rPr>
          <w:rFonts w:cs="David" w:hint="cs"/>
          <w:rtl/>
        </w:rPr>
        <w:t>גלאון</w:t>
      </w:r>
      <w:proofErr w:type="spellEnd"/>
      <w:r w:rsidRPr="003E5211">
        <w:rPr>
          <w:rFonts w:cs="David" w:hint="cs"/>
          <w:rtl/>
        </w:rPr>
        <w:t xml:space="preserve"> </w:t>
      </w:r>
    </w:p>
    <w:p w14:paraId="4BB344A3" w14:textId="77777777" w:rsidR="003E5211" w:rsidRPr="003E5211" w:rsidRDefault="003E5211" w:rsidP="003E5211">
      <w:pPr>
        <w:bidi/>
        <w:jc w:val="both"/>
        <w:rPr>
          <w:rFonts w:cs="David" w:hint="cs"/>
          <w:rtl/>
        </w:rPr>
      </w:pPr>
      <w:r w:rsidRPr="003E5211">
        <w:rPr>
          <w:rFonts w:cs="David" w:hint="cs"/>
          <w:rtl/>
        </w:rPr>
        <w:t>נסים זאב</w:t>
      </w:r>
    </w:p>
    <w:p w14:paraId="375CF7AF" w14:textId="77777777" w:rsidR="003E5211" w:rsidRPr="003E5211" w:rsidRDefault="003E5211" w:rsidP="003E5211">
      <w:pPr>
        <w:bidi/>
        <w:jc w:val="both"/>
        <w:rPr>
          <w:rFonts w:cs="David" w:hint="cs"/>
          <w:rtl/>
        </w:rPr>
      </w:pPr>
      <w:r w:rsidRPr="003E5211">
        <w:rPr>
          <w:rFonts w:cs="David" w:hint="cs"/>
          <w:rtl/>
        </w:rPr>
        <w:t>יצחק זיו</w:t>
      </w:r>
    </w:p>
    <w:p w14:paraId="0496BF95" w14:textId="77777777" w:rsidR="003E5211" w:rsidRPr="003E5211" w:rsidRDefault="003E5211" w:rsidP="003E5211">
      <w:pPr>
        <w:bidi/>
        <w:jc w:val="both"/>
        <w:rPr>
          <w:rFonts w:cs="David" w:hint="cs"/>
          <w:rtl/>
        </w:rPr>
      </w:pPr>
      <w:r w:rsidRPr="003E5211">
        <w:rPr>
          <w:rFonts w:cs="David" w:hint="cs"/>
          <w:rtl/>
        </w:rPr>
        <w:t>יואל חסון</w:t>
      </w:r>
    </w:p>
    <w:p w14:paraId="264063CA" w14:textId="77777777" w:rsidR="003E5211" w:rsidRPr="003E5211" w:rsidRDefault="003E5211" w:rsidP="003E5211">
      <w:pPr>
        <w:bidi/>
        <w:jc w:val="both"/>
        <w:rPr>
          <w:rFonts w:cs="David" w:hint="cs"/>
          <w:rtl/>
        </w:rPr>
      </w:pPr>
      <w:r w:rsidRPr="003E5211">
        <w:rPr>
          <w:rFonts w:cs="David" w:hint="cs"/>
          <w:rtl/>
        </w:rPr>
        <w:t xml:space="preserve">שלי </w:t>
      </w:r>
      <w:proofErr w:type="spellStart"/>
      <w:r w:rsidRPr="003E5211">
        <w:rPr>
          <w:rFonts w:cs="David" w:hint="cs"/>
          <w:rtl/>
        </w:rPr>
        <w:t>יחימוביץ</w:t>
      </w:r>
      <w:proofErr w:type="spellEnd"/>
    </w:p>
    <w:p w14:paraId="0F40F9C1" w14:textId="77777777" w:rsidR="003E5211" w:rsidRPr="003E5211" w:rsidRDefault="003E5211" w:rsidP="003E5211">
      <w:pPr>
        <w:bidi/>
        <w:jc w:val="both"/>
        <w:rPr>
          <w:rFonts w:cs="David" w:hint="cs"/>
          <w:rtl/>
        </w:rPr>
      </w:pPr>
      <w:r w:rsidRPr="003E5211">
        <w:rPr>
          <w:rFonts w:cs="David" w:hint="cs"/>
          <w:rtl/>
        </w:rPr>
        <w:t>סופה לנדבר</w:t>
      </w:r>
    </w:p>
    <w:p w14:paraId="4ABA0B86" w14:textId="77777777" w:rsidR="003E5211" w:rsidRPr="003E5211" w:rsidRDefault="003E5211" w:rsidP="003E5211">
      <w:pPr>
        <w:bidi/>
        <w:jc w:val="both"/>
        <w:rPr>
          <w:rFonts w:cs="David" w:hint="cs"/>
          <w:rtl/>
        </w:rPr>
      </w:pPr>
      <w:r w:rsidRPr="003E5211">
        <w:rPr>
          <w:rFonts w:cs="David" w:hint="cs"/>
          <w:rtl/>
        </w:rPr>
        <w:t xml:space="preserve">יעקב </w:t>
      </w:r>
      <w:proofErr w:type="spellStart"/>
      <w:r w:rsidRPr="003E5211">
        <w:rPr>
          <w:rFonts w:cs="David" w:hint="cs"/>
          <w:rtl/>
        </w:rPr>
        <w:t>מרגי</w:t>
      </w:r>
      <w:proofErr w:type="spellEnd"/>
    </w:p>
    <w:p w14:paraId="5E58E62D" w14:textId="77777777" w:rsidR="003E5211" w:rsidRPr="003E5211" w:rsidRDefault="003E5211" w:rsidP="003E5211">
      <w:pPr>
        <w:bidi/>
        <w:jc w:val="both"/>
        <w:rPr>
          <w:rFonts w:cs="David" w:hint="cs"/>
          <w:rtl/>
        </w:rPr>
      </w:pPr>
      <w:r w:rsidRPr="003E5211">
        <w:rPr>
          <w:rFonts w:cs="David" w:hint="cs"/>
          <w:rtl/>
        </w:rPr>
        <w:t xml:space="preserve">מרינה </w:t>
      </w:r>
      <w:proofErr w:type="spellStart"/>
      <w:r w:rsidRPr="003E5211">
        <w:rPr>
          <w:rFonts w:cs="David" w:hint="cs"/>
          <w:rtl/>
        </w:rPr>
        <w:t>סולודקין</w:t>
      </w:r>
      <w:proofErr w:type="spellEnd"/>
    </w:p>
    <w:p w14:paraId="138325AA" w14:textId="77777777" w:rsidR="003E5211" w:rsidRPr="003E5211" w:rsidRDefault="003E5211" w:rsidP="003E5211">
      <w:pPr>
        <w:bidi/>
        <w:jc w:val="both"/>
        <w:rPr>
          <w:rFonts w:cs="David" w:hint="cs"/>
          <w:rtl/>
        </w:rPr>
      </w:pPr>
      <w:r w:rsidRPr="003E5211">
        <w:rPr>
          <w:rFonts w:cs="David" w:hint="cs"/>
          <w:rtl/>
        </w:rPr>
        <w:t>גדעון סער</w:t>
      </w:r>
    </w:p>
    <w:p w14:paraId="2948B204" w14:textId="77777777" w:rsidR="003E5211" w:rsidRPr="003E5211" w:rsidRDefault="003E5211" w:rsidP="003E5211">
      <w:pPr>
        <w:bidi/>
        <w:jc w:val="both"/>
        <w:rPr>
          <w:rFonts w:cs="David" w:hint="cs"/>
          <w:rtl/>
        </w:rPr>
      </w:pPr>
      <w:r w:rsidRPr="003E5211">
        <w:rPr>
          <w:rFonts w:cs="David" w:hint="cs"/>
          <w:rtl/>
        </w:rPr>
        <w:t xml:space="preserve">יוחנן </w:t>
      </w:r>
      <w:proofErr w:type="spellStart"/>
      <w:r w:rsidRPr="003E5211">
        <w:rPr>
          <w:rFonts w:cs="David" w:hint="cs"/>
          <w:rtl/>
        </w:rPr>
        <w:t>פלסנר</w:t>
      </w:r>
      <w:proofErr w:type="spellEnd"/>
    </w:p>
    <w:p w14:paraId="64E21353" w14:textId="77777777" w:rsidR="003E5211" w:rsidRPr="003E5211" w:rsidRDefault="003E5211" w:rsidP="003E5211">
      <w:pPr>
        <w:bidi/>
        <w:jc w:val="both"/>
        <w:rPr>
          <w:rFonts w:cs="David" w:hint="cs"/>
          <w:rtl/>
        </w:rPr>
      </w:pPr>
      <w:r w:rsidRPr="003E5211">
        <w:rPr>
          <w:rFonts w:cs="David" w:hint="cs"/>
          <w:rtl/>
        </w:rPr>
        <w:t>מאיר פרוש</w:t>
      </w:r>
    </w:p>
    <w:p w14:paraId="500C491E" w14:textId="77777777" w:rsidR="003E5211" w:rsidRPr="003E5211" w:rsidRDefault="003E5211" w:rsidP="003E5211">
      <w:pPr>
        <w:bidi/>
        <w:jc w:val="both"/>
        <w:rPr>
          <w:rFonts w:cs="David" w:hint="cs"/>
          <w:rtl/>
        </w:rPr>
      </w:pPr>
      <w:r w:rsidRPr="003E5211">
        <w:rPr>
          <w:rFonts w:cs="David"/>
          <w:rtl/>
        </w:rPr>
        <w:br w:type="page"/>
      </w:r>
    </w:p>
    <w:p w14:paraId="025DE84E" w14:textId="77777777" w:rsidR="003E5211" w:rsidRPr="003E5211" w:rsidRDefault="003E5211" w:rsidP="003E5211">
      <w:pPr>
        <w:bidi/>
        <w:jc w:val="both"/>
        <w:rPr>
          <w:rFonts w:cs="David" w:hint="cs"/>
          <w:rtl/>
        </w:rPr>
      </w:pPr>
    </w:p>
    <w:p w14:paraId="67A5BB18" w14:textId="77777777" w:rsidR="003E5211" w:rsidRPr="003E5211" w:rsidRDefault="003E5211" w:rsidP="003E5211">
      <w:pPr>
        <w:bidi/>
        <w:jc w:val="both"/>
        <w:rPr>
          <w:rFonts w:cs="David" w:hint="cs"/>
          <w:rtl/>
        </w:rPr>
      </w:pPr>
    </w:p>
    <w:p w14:paraId="5C0781DA" w14:textId="77777777" w:rsidR="003E5211" w:rsidRPr="003E5211" w:rsidRDefault="003E5211" w:rsidP="003E5211">
      <w:pPr>
        <w:tabs>
          <w:tab w:val="left" w:pos="1788"/>
          <w:tab w:val="left" w:pos="3631"/>
        </w:tabs>
        <w:bidi/>
        <w:jc w:val="both"/>
        <w:rPr>
          <w:rFonts w:cs="David" w:hint="cs"/>
          <w:rtl/>
        </w:rPr>
      </w:pPr>
      <w:r w:rsidRPr="003E5211">
        <w:rPr>
          <w:rFonts w:cs="David"/>
          <w:b/>
          <w:bCs/>
          <w:u w:val="single"/>
          <w:rtl/>
        </w:rPr>
        <w:t>מוזמנים</w:t>
      </w:r>
      <w:r w:rsidRPr="003E5211">
        <w:rPr>
          <w:rFonts w:cs="David"/>
          <w:rtl/>
        </w:rPr>
        <w:t>:</w:t>
      </w:r>
    </w:p>
    <w:p w14:paraId="270D7BE3" w14:textId="77777777" w:rsidR="003E5211" w:rsidRPr="003E5211" w:rsidRDefault="003E5211" w:rsidP="003E5211">
      <w:pPr>
        <w:bidi/>
        <w:jc w:val="both"/>
        <w:rPr>
          <w:rFonts w:cs="David" w:hint="cs"/>
          <w:rtl/>
        </w:rPr>
      </w:pPr>
    </w:p>
    <w:p w14:paraId="4B567853" w14:textId="77777777" w:rsidR="003E5211" w:rsidRPr="003E5211" w:rsidRDefault="003E5211" w:rsidP="003E5211">
      <w:pPr>
        <w:bidi/>
        <w:jc w:val="both"/>
        <w:rPr>
          <w:rFonts w:cs="David" w:hint="cs"/>
          <w:rtl/>
        </w:rPr>
      </w:pPr>
      <w:r w:rsidRPr="003E5211">
        <w:rPr>
          <w:rFonts w:cs="David" w:hint="cs"/>
          <w:rtl/>
        </w:rPr>
        <w:t>אייל ינון</w:t>
      </w:r>
      <w:r w:rsidRPr="003E5211">
        <w:rPr>
          <w:rFonts w:cs="David" w:hint="cs"/>
          <w:rtl/>
        </w:rPr>
        <w:tab/>
      </w:r>
      <w:r w:rsidRPr="003E5211">
        <w:rPr>
          <w:rFonts w:cs="David" w:hint="cs"/>
          <w:rtl/>
        </w:rPr>
        <w:tab/>
        <w:t>- מזכיר הכנסת</w:t>
      </w:r>
    </w:p>
    <w:p w14:paraId="4F52DF38" w14:textId="77777777" w:rsidR="003E5211" w:rsidRPr="003E5211" w:rsidRDefault="003E5211" w:rsidP="003E5211">
      <w:pPr>
        <w:bidi/>
        <w:jc w:val="both"/>
        <w:rPr>
          <w:rFonts w:cs="David" w:hint="cs"/>
          <w:rtl/>
        </w:rPr>
      </w:pPr>
      <w:r w:rsidRPr="003E5211">
        <w:rPr>
          <w:rFonts w:cs="David" w:hint="cs"/>
          <w:rtl/>
        </w:rPr>
        <w:t xml:space="preserve">ירדנה </w:t>
      </w:r>
      <w:proofErr w:type="spellStart"/>
      <w:r w:rsidRPr="003E5211">
        <w:rPr>
          <w:rFonts w:cs="David" w:hint="cs"/>
          <w:rtl/>
        </w:rPr>
        <w:t>מלר</w:t>
      </w:r>
      <w:proofErr w:type="spellEnd"/>
      <w:r w:rsidRPr="003E5211">
        <w:rPr>
          <w:rFonts w:cs="David" w:hint="cs"/>
          <w:rtl/>
        </w:rPr>
        <w:t xml:space="preserve"> </w:t>
      </w:r>
      <w:proofErr w:type="spellStart"/>
      <w:r w:rsidRPr="003E5211">
        <w:rPr>
          <w:rFonts w:cs="David" w:hint="cs"/>
          <w:rtl/>
        </w:rPr>
        <w:t>הורביץ</w:t>
      </w:r>
      <w:proofErr w:type="spellEnd"/>
      <w:r w:rsidRPr="003E5211">
        <w:rPr>
          <w:rFonts w:cs="David" w:hint="cs"/>
          <w:rtl/>
        </w:rPr>
        <w:tab/>
        <w:t>- סגנית מזכיר הכנסת</w:t>
      </w:r>
    </w:p>
    <w:p w14:paraId="394A43BB" w14:textId="77777777" w:rsidR="003E5211" w:rsidRPr="003E5211" w:rsidRDefault="003E5211" w:rsidP="003E5211">
      <w:pPr>
        <w:bidi/>
        <w:jc w:val="both"/>
        <w:rPr>
          <w:rFonts w:cs="David" w:hint="cs"/>
          <w:rtl/>
        </w:rPr>
      </w:pPr>
      <w:proofErr w:type="spellStart"/>
      <w:r w:rsidRPr="003E5211">
        <w:rPr>
          <w:rFonts w:cs="David" w:hint="cs"/>
          <w:rtl/>
        </w:rPr>
        <w:t>נאזם</w:t>
      </w:r>
      <w:proofErr w:type="spellEnd"/>
      <w:r w:rsidRPr="003E5211">
        <w:rPr>
          <w:rFonts w:cs="David" w:hint="cs"/>
          <w:rtl/>
        </w:rPr>
        <w:t xml:space="preserve"> באדר</w:t>
      </w:r>
      <w:r w:rsidRPr="003E5211">
        <w:rPr>
          <w:rFonts w:cs="David" w:hint="cs"/>
          <w:rtl/>
        </w:rPr>
        <w:tab/>
      </w:r>
      <w:r w:rsidRPr="003E5211">
        <w:rPr>
          <w:rFonts w:cs="David" w:hint="cs"/>
          <w:rtl/>
        </w:rPr>
        <w:tab/>
        <w:t>- סגן מזכיר הכנסת</w:t>
      </w:r>
    </w:p>
    <w:p w14:paraId="71153559" w14:textId="77777777" w:rsidR="003E5211" w:rsidRPr="003E5211" w:rsidRDefault="003E5211" w:rsidP="003E5211">
      <w:pPr>
        <w:bidi/>
        <w:jc w:val="both"/>
        <w:rPr>
          <w:rFonts w:cs="David" w:hint="cs"/>
          <w:rtl/>
        </w:rPr>
      </w:pPr>
      <w:r w:rsidRPr="003E5211">
        <w:rPr>
          <w:rFonts w:cs="David" w:hint="cs"/>
          <w:rtl/>
        </w:rPr>
        <w:t>אריה זוהר</w:t>
      </w:r>
      <w:r w:rsidRPr="003E5211">
        <w:rPr>
          <w:rFonts w:cs="David" w:hint="cs"/>
          <w:rtl/>
        </w:rPr>
        <w:tab/>
      </w:r>
      <w:r w:rsidRPr="003E5211">
        <w:rPr>
          <w:rFonts w:cs="David" w:hint="cs"/>
          <w:rtl/>
        </w:rPr>
        <w:tab/>
        <w:t>- המשנה למזכיר הממשלה, משרד ראש הממשלה</w:t>
      </w:r>
    </w:p>
    <w:p w14:paraId="55AC7E0F" w14:textId="77777777" w:rsidR="003E5211" w:rsidRPr="003E5211" w:rsidRDefault="003E5211" w:rsidP="003E5211">
      <w:pPr>
        <w:bidi/>
        <w:jc w:val="both"/>
        <w:rPr>
          <w:rFonts w:cs="David" w:hint="cs"/>
          <w:rtl/>
        </w:rPr>
      </w:pPr>
      <w:r w:rsidRPr="003E5211">
        <w:rPr>
          <w:rFonts w:cs="David" w:hint="cs"/>
          <w:rtl/>
        </w:rPr>
        <w:t xml:space="preserve">יבין מורן </w:t>
      </w:r>
      <w:r w:rsidRPr="003E5211">
        <w:rPr>
          <w:rFonts w:cs="David" w:hint="cs"/>
          <w:rtl/>
        </w:rPr>
        <w:tab/>
      </w:r>
      <w:r w:rsidRPr="003E5211">
        <w:rPr>
          <w:rFonts w:cs="David" w:hint="cs"/>
          <w:rtl/>
        </w:rPr>
        <w:tab/>
        <w:t>- משרד המשפטים</w:t>
      </w:r>
    </w:p>
    <w:p w14:paraId="556CE07C" w14:textId="77777777" w:rsidR="003E5211" w:rsidRPr="003E5211" w:rsidRDefault="003E5211" w:rsidP="003E5211">
      <w:pPr>
        <w:bidi/>
        <w:jc w:val="both"/>
        <w:rPr>
          <w:rFonts w:cs="David" w:hint="cs"/>
          <w:rtl/>
        </w:rPr>
      </w:pPr>
    </w:p>
    <w:p w14:paraId="4CECE97C" w14:textId="77777777" w:rsidR="003E5211" w:rsidRPr="003E5211" w:rsidRDefault="003E5211" w:rsidP="003E5211">
      <w:pPr>
        <w:bidi/>
        <w:jc w:val="both"/>
        <w:rPr>
          <w:rFonts w:cs="David" w:hint="cs"/>
          <w:rtl/>
        </w:rPr>
      </w:pPr>
    </w:p>
    <w:p w14:paraId="37C61E3A" w14:textId="77777777" w:rsidR="003E5211" w:rsidRPr="003E5211" w:rsidRDefault="003E5211" w:rsidP="003E5211">
      <w:pPr>
        <w:bidi/>
        <w:jc w:val="both"/>
        <w:rPr>
          <w:rFonts w:cs="David" w:hint="cs"/>
          <w:rtl/>
        </w:rPr>
      </w:pPr>
    </w:p>
    <w:p w14:paraId="46826B4A" w14:textId="77777777" w:rsidR="003E5211" w:rsidRPr="003E5211" w:rsidRDefault="003E5211" w:rsidP="003E5211">
      <w:pPr>
        <w:bidi/>
        <w:jc w:val="both"/>
        <w:rPr>
          <w:rFonts w:cs="David" w:hint="cs"/>
          <w:rtl/>
        </w:rPr>
      </w:pPr>
    </w:p>
    <w:p w14:paraId="145AD605" w14:textId="77777777" w:rsidR="003E5211" w:rsidRPr="003E5211" w:rsidRDefault="003E5211" w:rsidP="003E5211">
      <w:pPr>
        <w:bidi/>
        <w:jc w:val="both"/>
        <w:rPr>
          <w:rFonts w:cs="David" w:hint="cs"/>
          <w:rtl/>
        </w:rPr>
      </w:pPr>
    </w:p>
    <w:p w14:paraId="7BD13303" w14:textId="77777777" w:rsidR="003E5211" w:rsidRPr="003E5211" w:rsidRDefault="003E5211" w:rsidP="003E5211">
      <w:pPr>
        <w:bidi/>
        <w:jc w:val="both"/>
        <w:rPr>
          <w:rFonts w:cs="David" w:hint="cs"/>
          <w:rtl/>
        </w:rPr>
      </w:pPr>
    </w:p>
    <w:p w14:paraId="239EF8F2" w14:textId="77777777" w:rsidR="003E5211" w:rsidRPr="003E5211" w:rsidRDefault="003E5211" w:rsidP="003E5211">
      <w:pPr>
        <w:bidi/>
        <w:jc w:val="both"/>
        <w:rPr>
          <w:rFonts w:cs="David" w:hint="cs"/>
          <w:rtl/>
        </w:rPr>
      </w:pPr>
    </w:p>
    <w:p w14:paraId="24C12353" w14:textId="77777777" w:rsidR="003E5211" w:rsidRPr="003E5211" w:rsidRDefault="003E5211" w:rsidP="003E5211">
      <w:pPr>
        <w:bidi/>
        <w:jc w:val="both"/>
        <w:rPr>
          <w:rFonts w:cs="David" w:hint="cs"/>
          <w:rtl/>
        </w:rPr>
      </w:pPr>
    </w:p>
    <w:p w14:paraId="2074DE9A" w14:textId="77777777" w:rsidR="003E5211" w:rsidRPr="003E5211" w:rsidRDefault="003E5211" w:rsidP="003E5211">
      <w:pPr>
        <w:bidi/>
        <w:jc w:val="both"/>
        <w:rPr>
          <w:rFonts w:cs="David" w:hint="cs"/>
          <w:rtl/>
        </w:rPr>
      </w:pPr>
    </w:p>
    <w:p w14:paraId="3E8C7D4E" w14:textId="77777777" w:rsidR="003E5211" w:rsidRPr="003E5211" w:rsidRDefault="003E5211" w:rsidP="003E5211">
      <w:pPr>
        <w:bidi/>
        <w:jc w:val="both"/>
        <w:rPr>
          <w:rFonts w:cs="David" w:hint="cs"/>
          <w:rtl/>
        </w:rPr>
      </w:pPr>
    </w:p>
    <w:p w14:paraId="2EAFFE7E" w14:textId="77777777" w:rsidR="003E5211" w:rsidRPr="003E5211" w:rsidRDefault="003E5211" w:rsidP="003E5211">
      <w:pPr>
        <w:bidi/>
        <w:jc w:val="both"/>
        <w:rPr>
          <w:rFonts w:cs="David" w:hint="cs"/>
          <w:rtl/>
        </w:rPr>
      </w:pPr>
    </w:p>
    <w:p w14:paraId="30C2E37E" w14:textId="77777777" w:rsidR="003E5211" w:rsidRPr="003E5211" w:rsidRDefault="003E5211" w:rsidP="003E5211">
      <w:pPr>
        <w:tabs>
          <w:tab w:val="left" w:pos="1930"/>
        </w:tabs>
        <w:bidi/>
        <w:jc w:val="both"/>
        <w:rPr>
          <w:rFonts w:cs="David" w:hint="cs"/>
          <w:rtl/>
        </w:rPr>
      </w:pPr>
      <w:r w:rsidRPr="003E5211">
        <w:rPr>
          <w:rFonts w:cs="David"/>
          <w:b/>
          <w:bCs/>
          <w:u w:val="single"/>
          <w:rtl/>
        </w:rPr>
        <w:t>יוע</w:t>
      </w:r>
      <w:r w:rsidRPr="003E5211">
        <w:rPr>
          <w:rFonts w:cs="David" w:hint="cs"/>
          <w:b/>
          <w:bCs/>
          <w:u w:val="single"/>
          <w:rtl/>
        </w:rPr>
        <w:t>צת</w:t>
      </w:r>
      <w:r w:rsidRPr="003E5211">
        <w:rPr>
          <w:rFonts w:cs="David"/>
          <w:b/>
          <w:bCs/>
          <w:u w:val="single"/>
          <w:rtl/>
        </w:rPr>
        <w:t xml:space="preserve"> משפטי</w:t>
      </w:r>
      <w:r w:rsidRPr="003E5211">
        <w:rPr>
          <w:rFonts w:cs="David" w:hint="cs"/>
          <w:b/>
          <w:bCs/>
          <w:u w:val="single"/>
          <w:rtl/>
        </w:rPr>
        <w:t>ת</w:t>
      </w:r>
      <w:r w:rsidRPr="003E5211">
        <w:rPr>
          <w:rFonts w:cs="David"/>
          <w:rtl/>
        </w:rPr>
        <w:t>:</w:t>
      </w:r>
      <w:r w:rsidRPr="003E5211">
        <w:rPr>
          <w:rFonts w:cs="David" w:hint="cs"/>
          <w:rtl/>
        </w:rPr>
        <w:t xml:space="preserve"> ארבל </w:t>
      </w:r>
      <w:proofErr w:type="spellStart"/>
      <w:r w:rsidRPr="003E5211">
        <w:rPr>
          <w:rFonts w:cs="David" w:hint="cs"/>
          <w:rtl/>
        </w:rPr>
        <w:t>אסטרחן</w:t>
      </w:r>
      <w:proofErr w:type="spellEnd"/>
    </w:p>
    <w:p w14:paraId="3F9E29B2" w14:textId="77777777" w:rsidR="003E5211" w:rsidRPr="003E5211" w:rsidRDefault="003E5211" w:rsidP="003E5211">
      <w:pPr>
        <w:bidi/>
        <w:jc w:val="both"/>
        <w:rPr>
          <w:rFonts w:cs="David"/>
          <w:rtl/>
        </w:rPr>
      </w:pPr>
    </w:p>
    <w:p w14:paraId="31B27219" w14:textId="77777777" w:rsidR="003E5211" w:rsidRPr="003E5211" w:rsidRDefault="003E5211" w:rsidP="003E5211">
      <w:pPr>
        <w:tabs>
          <w:tab w:val="left" w:pos="1930"/>
        </w:tabs>
        <w:bidi/>
        <w:jc w:val="both"/>
        <w:rPr>
          <w:rFonts w:cs="David" w:hint="cs"/>
          <w:b/>
          <w:bCs/>
          <w:rtl/>
        </w:rPr>
      </w:pPr>
      <w:r w:rsidRPr="003E5211">
        <w:rPr>
          <w:rFonts w:cs="David"/>
          <w:b/>
          <w:bCs/>
          <w:u w:val="single"/>
          <w:rtl/>
        </w:rPr>
        <w:t>מנהלת הוועדה</w:t>
      </w:r>
      <w:r w:rsidRPr="003E5211">
        <w:rPr>
          <w:rFonts w:cs="David"/>
          <w:rtl/>
        </w:rPr>
        <w:t>:</w:t>
      </w:r>
      <w:r w:rsidRPr="003E5211">
        <w:rPr>
          <w:rFonts w:cs="David" w:hint="cs"/>
          <w:rtl/>
        </w:rPr>
        <w:t xml:space="preserve"> אתי בן-יוסף</w:t>
      </w:r>
    </w:p>
    <w:p w14:paraId="25CFFA28" w14:textId="77777777" w:rsidR="003E5211" w:rsidRPr="003E5211" w:rsidRDefault="003E5211" w:rsidP="003E5211">
      <w:pPr>
        <w:bidi/>
        <w:jc w:val="both"/>
        <w:rPr>
          <w:rFonts w:cs="David"/>
          <w:rtl/>
        </w:rPr>
      </w:pPr>
    </w:p>
    <w:p w14:paraId="36BC988A" w14:textId="77777777" w:rsidR="003E5211" w:rsidRPr="003E5211" w:rsidRDefault="003E5211" w:rsidP="003E5211">
      <w:pPr>
        <w:tabs>
          <w:tab w:val="left" w:pos="1930"/>
        </w:tabs>
        <w:bidi/>
        <w:jc w:val="both"/>
        <w:rPr>
          <w:rFonts w:cs="David" w:hint="cs"/>
          <w:rtl/>
        </w:rPr>
      </w:pPr>
      <w:r w:rsidRPr="003E5211">
        <w:rPr>
          <w:rFonts w:cs="David" w:hint="cs"/>
          <w:b/>
          <w:bCs/>
          <w:u w:val="single"/>
          <w:rtl/>
        </w:rPr>
        <w:t>קצרנית פרלמנטרית</w:t>
      </w:r>
      <w:r w:rsidRPr="003E5211">
        <w:rPr>
          <w:rFonts w:cs="David"/>
          <w:rtl/>
        </w:rPr>
        <w:t>:</w:t>
      </w:r>
      <w:r w:rsidRPr="003E5211">
        <w:rPr>
          <w:rFonts w:cs="David" w:hint="cs"/>
          <w:rtl/>
        </w:rPr>
        <w:tab/>
        <w:t xml:space="preserve">סיגל </w:t>
      </w:r>
      <w:proofErr w:type="spellStart"/>
      <w:r w:rsidRPr="003E5211">
        <w:rPr>
          <w:rFonts w:cs="David" w:hint="cs"/>
          <w:rtl/>
        </w:rPr>
        <w:t>גורדון</w:t>
      </w:r>
      <w:proofErr w:type="spellEnd"/>
      <w:r w:rsidRPr="003E5211">
        <w:rPr>
          <w:rFonts w:cs="David" w:hint="cs"/>
          <w:rtl/>
        </w:rPr>
        <w:t xml:space="preserve"> </w:t>
      </w:r>
    </w:p>
    <w:p w14:paraId="7C34AEF6" w14:textId="77777777" w:rsidR="003E5211" w:rsidRPr="003E5211" w:rsidRDefault="003E5211" w:rsidP="003E5211">
      <w:pPr>
        <w:bidi/>
        <w:jc w:val="both"/>
        <w:rPr>
          <w:rFonts w:cs="David" w:hint="cs"/>
          <w:b/>
          <w:bCs/>
          <w:rtl/>
        </w:rPr>
      </w:pPr>
    </w:p>
    <w:p w14:paraId="0C29027D" w14:textId="77777777" w:rsidR="003E5211" w:rsidRPr="003E5211" w:rsidRDefault="003E5211" w:rsidP="003E5211">
      <w:pPr>
        <w:pStyle w:val="Heading5"/>
        <w:rPr>
          <w:rFonts w:hint="cs"/>
          <w:sz w:val="24"/>
          <w:rtl/>
        </w:rPr>
      </w:pPr>
    </w:p>
    <w:p w14:paraId="1C513746" w14:textId="77777777" w:rsidR="003E5211" w:rsidRPr="003E5211" w:rsidRDefault="003E5211" w:rsidP="003E5211">
      <w:pPr>
        <w:pStyle w:val="Heading5"/>
        <w:rPr>
          <w:sz w:val="24"/>
          <w:rtl/>
        </w:rPr>
      </w:pPr>
      <w:r w:rsidRPr="003E5211">
        <w:rPr>
          <w:sz w:val="24"/>
          <w:rtl/>
        </w:rPr>
        <w:t xml:space="preserve"> </w:t>
      </w:r>
    </w:p>
    <w:p w14:paraId="72C2454E" w14:textId="77777777" w:rsidR="003E5211" w:rsidRPr="003E5211" w:rsidRDefault="003E5211" w:rsidP="003E5211">
      <w:pPr>
        <w:bidi/>
        <w:jc w:val="both"/>
        <w:rPr>
          <w:rFonts w:cs="David" w:hint="cs"/>
          <w:rtl/>
        </w:rPr>
      </w:pPr>
    </w:p>
    <w:p w14:paraId="21E9A91D" w14:textId="77777777" w:rsidR="003E5211" w:rsidRPr="003E5211" w:rsidRDefault="003E5211" w:rsidP="003E5211">
      <w:pPr>
        <w:bidi/>
        <w:jc w:val="both"/>
        <w:rPr>
          <w:rFonts w:cs="David" w:hint="cs"/>
          <w:rtl/>
        </w:rPr>
      </w:pPr>
    </w:p>
    <w:p w14:paraId="1C09870B" w14:textId="77777777" w:rsidR="003E5211" w:rsidRPr="003E5211" w:rsidRDefault="003E5211" w:rsidP="003E5211">
      <w:pPr>
        <w:bidi/>
        <w:jc w:val="both"/>
        <w:rPr>
          <w:rFonts w:cs="David" w:hint="cs"/>
          <w:rtl/>
        </w:rPr>
      </w:pPr>
    </w:p>
    <w:p w14:paraId="348E6BBE" w14:textId="77777777" w:rsidR="003E5211" w:rsidRPr="003E5211" w:rsidRDefault="003E5211" w:rsidP="003E5211">
      <w:pPr>
        <w:bidi/>
        <w:jc w:val="center"/>
        <w:rPr>
          <w:rFonts w:cs="David" w:hint="cs"/>
          <w:b/>
          <w:bCs/>
          <w:u w:val="single"/>
          <w:rtl/>
        </w:rPr>
      </w:pPr>
      <w:r w:rsidRPr="003E5211">
        <w:rPr>
          <w:rFonts w:cs="David"/>
          <w:rtl/>
        </w:rPr>
        <w:br w:type="page"/>
      </w:r>
      <w:r w:rsidRPr="003E5211">
        <w:rPr>
          <w:rFonts w:cs="David" w:hint="cs"/>
          <w:b/>
          <w:bCs/>
          <w:u w:val="single"/>
          <w:rtl/>
        </w:rPr>
        <w:lastRenderedPageBreak/>
        <w:t>קביעת מסגרת הדיון להצעות להביע אי אמון בממשלה</w:t>
      </w:r>
    </w:p>
    <w:p w14:paraId="56C81B15" w14:textId="77777777" w:rsidR="003E5211" w:rsidRPr="003E5211" w:rsidRDefault="003E5211" w:rsidP="003E5211">
      <w:pPr>
        <w:bidi/>
        <w:jc w:val="both"/>
        <w:rPr>
          <w:rFonts w:cs="David" w:hint="cs"/>
          <w:b/>
          <w:bCs/>
          <w:u w:val="single"/>
          <w:rtl/>
        </w:rPr>
      </w:pPr>
    </w:p>
    <w:p w14:paraId="55C3E445" w14:textId="77777777" w:rsidR="003E5211" w:rsidRPr="003E5211" w:rsidRDefault="003E5211" w:rsidP="003E5211">
      <w:pPr>
        <w:bidi/>
        <w:jc w:val="both"/>
        <w:rPr>
          <w:rFonts w:cs="David" w:hint="cs"/>
          <w:b/>
          <w:bCs/>
          <w:u w:val="single"/>
          <w:rtl/>
        </w:rPr>
      </w:pPr>
    </w:p>
    <w:p w14:paraId="57191DA1" w14:textId="77777777" w:rsidR="003E5211" w:rsidRPr="003E5211" w:rsidRDefault="003E5211" w:rsidP="003E5211">
      <w:pPr>
        <w:bidi/>
        <w:jc w:val="both"/>
        <w:rPr>
          <w:rFonts w:cs="David" w:hint="cs"/>
          <w:rtl/>
        </w:rPr>
      </w:pPr>
      <w:r w:rsidRPr="003E5211">
        <w:rPr>
          <w:rFonts w:cs="David" w:hint="cs"/>
          <w:u w:val="single"/>
          <w:rtl/>
        </w:rPr>
        <w:t>היו"ר דוד טל:</w:t>
      </w:r>
    </w:p>
    <w:p w14:paraId="79929F46" w14:textId="77777777" w:rsidR="003E5211" w:rsidRPr="003E5211" w:rsidRDefault="003E5211" w:rsidP="003E5211">
      <w:pPr>
        <w:bidi/>
        <w:jc w:val="both"/>
        <w:rPr>
          <w:rFonts w:cs="David" w:hint="cs"/>
          <w:b/>
          <w:bCs/>
          <w:u w:val="single"/>
          <w:rtl/>
        </w:rPr>
      </w:pPr>
    </w:p>
    <w:p w14:paraId="08F52EF4" w14:textId="77777777" w:rsidR="003E5211" w:rsidRPr="003E5211" w:rsidRDefault="003E5211" w:rsidP="003E5211">
      <w:pPr>
        <w:bidi/>
        <w:jc w:val="both"/>
        <w:rPr>
          <w:rFonts w:cs="David" w:hint="cs"/>
          <w:rtl/>
        </w:rPr>
      </w:pPr>
      <w:r w:rsidRPr="003E5211">
        <w:rPr>
          <w:rFonts w:cs="David" w:hint="cs"/>
          <w:b/>
          <w:bCs/>
          <w:rtl/>
        </w:rPr>
        <w:tab/>
      </w:r>
      <w:r w:rsidRPr="003E5211">
        <w:rPr>
          <w:rFonts w:cs="David" w:hint="cs"/>
          <w:rtl/>
        </w:rPr>
        <w:t xml:space="preserve">בוקר טוב, אני מתכבד לפתוח את ישיבת ועדת הכנסת, נושאים רבים על סדר היום, הסעיף הראשון על סדר היום: קביעת מסגרת הדיון להצעות להביע אי אמון בממשלה. אם אין הצעות אחרות, נאמץ את מה שעשינו בשבועות האחרונים, זאת אומרת, שלוש דקות ועשר דקות. עשר דקות למציע, שלוש דקות לסיעה. </w:t>
      </w:r>
    </w:p>
    <w:p w14:paraId="4116F71F" w14:textId="77777777" w:rsidR="003E5211" w:rsidRPr="003E5211" w:rsidRDefault="003E5211" w:rsidP="003E5211">
      <w:pPr>
        <w:bidi/>
        <w:jc w:val="both"/>
        <w:rPr>
          <w:rFonts w:cs="David" w:hint="cs"/>
          <w:rtl/>
        </w:rPr>
      </w:pPr>
    </w:p>
    <w:p w14:paraId="291327BF" w14:textId="77777777" w:rsidR="003E5211" w:rsidRPr="003E5211" w:rsidRDefault="003E5211" w:rsidP="003E5211">
      <w:pPr>
        <w:bidi/>
        <w:jc w:val="both"/>
        <w:rPr>
          <w:rFonts w:cs="David" w:hint="cs"/>
          <w:rtl/>
        </w:rPr>
      </w:pPr>
      <w:r w:rsidRPr="003E5211">
        <w:rPr>
          <w:rFonts w:cs="David" w:hint="cs"/>
          <w:u w:val="single"/>
          <w:rtl/>
        </w:rPr>
        <w:t>אורי אריאל:</w:t>
      </w:r>
    </w:p>
    <w:p w14:paraId="5EE888CD" w14:textId="77777777" w:rsidR="003E5211" w:rsidRPr="003E5211" w:rsidRDefault="003E5211" w:rsidP="003E5211">
      <w:pPr>
        <w:bidi/>
        <w:jc w:val="both"/>
        <w:rPr>
          <w:rFonts w:cs="David" w:hint="cs"/>
          <w:rtl/>
        </w:rPr>
      </w:pPr>
    </w:p>
    <w:p w14:paraId="19D50614" w14:textId="77777777" w:rsidR="003E5211" w:rsidRPr="003E5211" w:rsidRDefault="003E5211" w:rsidP="003E5211">
      <w:pPr>
        <w:bidi/>
        <w:jc w:val="both"/>
        <w:rPr>
          <w:rFonts w:cs="David" w:hint="cs"/>
          <w:rtl/>
        </w:rPr>
      </w:pPr>
      <w:r w:rsidRPr="003E5211">
        <w:rPr>
          <w:rFonts w:cs="David" w:hint="cs"/>
          <w:rtl/>
        </w:rPr>
        <w:tab/>
        <w:t xml:space="preserve">נהדר. </w:t>
      </w:r>
    </w:p>
    <w:p w14:paraId="1C56EC6F" w14:textId="77777777" w:rsidR="003E5211" w:rsidRPr="003E5211" w:rsidRDefault="003E5211" w:rsidP="003E5211">
      <w:pPr>
        <w:bidi/>
        <w:jc w:val="both"/>
        <w:rPr>
          <w:rFonts w:cs="David" w:hint="cs"/>
          <w:rtl/>
        </w:rPr>
      </w:pPr>
    </w:p>
    <w:p w14:paraId="4DB91685" w14:textId="77777777" w:rsidR="003E5211" w:rsidRPr="003E5211" w:rsidRDefault="003E5211" w:rsidP="003E5211">
      <w:pPr>
        <w:bidi/>
        <w:jc w:val="both"/>
        <w:rPr>
          <w:rFonts w:cs="David" w:hint="cs"/>
          <w:rtl/>
        </w:rPr>
      </w:pPr>
      <w:r w:rsidRPr="003E5211">
        <w:rPr>
          <w:rFonts w:cs="David" w:hint="cs"/>
          <w:u w:val="single"/>
          <w:rtl/>
        </w:rPr>
        <w:t>היו"ר דוד טל:</w:t>
      </w:r>
    </w:p>
    <w:p w14:paraId="50A1CEFF" w14:textId="77777777" w:rsidR="003E5211" w:rsidRPr="003E5211" w:rsidRDefault="003E5211" w:rsidP="003E5211">
      <w:pPr>
        <w:bidi/>
        <w:jc w:val="both"/>
        <w:rPr>
          <w:rFonts w:cs="David" w:hint="cs"/>
          <w:rtl/>
        </w:rPr>
      </w:pPr>
    </w:p>
    <w:p w14:paraId="6A8EEEF1" w14:textId="77777777" w:rsidR="003E5211" w:rsidRPr="003E5211" w:rsidRDefault="003E5211" w:rsidP="003E5211">
      <w:pPr>
        <w:bidi/>
        <w:jc w:val="both"/>
        <w:rPr>
          <w:rFonts w:cs="David" w:hint="cs"/>
          <w:rtl/>
        </w:rPr>
      </w:pPr>
      <w:r w:rsidRPr="003E5211">
        <w:rPr>
          <w:rFonts w:cs="David" w:hint="cs"/>
          <w:rtl/>
        </w:rPr>
        <w:tab/>
        <w:t xml:space="preserve">מי בעד ירים את ידו. </w:t>
      </w:r>
    </w:p>
    <w:p w14:paraId="08717962" w14:textId="77777777" w:rsidR="003E5211" w:rsidRPr="003E5211" w:rsidRDefault="003E5211" w:rsidP="003E5211">
      <w:pPr>
        <w:bidi/>
        <w:jc w:val="both"/>
        <w:rPr>
          <w:rFonts w:cs="David" w:hint="cs"/>
          <w:rtl/>
        </w:rPr>
      </w:pPr>
    </w:p>
    <w:p w14:paraId="044A5250" w14:textId="77777777" w:rsidR="003E5211" w:rsidRPr="003E5211" w:rsidRDefault="003E5211" w:rsidP="003E5211">
      <w:pPr>
        <w:bidi/>
        <w:jc w:val="both"/>
        <w:rPr>
          <w:rFonts w:cs="David" w:hint="cs"/>
          <w:b/>
          <w:bCs/>
          <w:rtl/>
        </w:rPr>
      </w:pPr>
      <w:r w:rsidRPr="003E5211">
        <w:rPr>
          <w:rFonts w:cs="David" w:hint="cs"/>
          <w:b/>
          <w:bCs/>
          <w:rtl/>
        </w:rPr>
        <w:t>הצבעה</w:t>
      </w:r>
    </w:p>
    <w:p w14:paraId="324472E6" w14:textId="77777777" w:rsidR="003E5211" w:rsidRPr="003E5211" w:rsidRDefault="003E5211" w:rsidP="003E5211">
      <w:pPr>
        <w:bidi/>
        <w:jc w:val="both"/>
        <w:rPr>
          <w:rFonts w:cs="David" w:hint="cs"/>
          <w:b/>
          <w:bCs/>
          <w:rtl/>
        </w:rPr>
      </w:pPr>
    </w:p>
    <w:p w14:paraId="06F89F00" w14:textId="77777777" w:rsidR="003E5211" w:rsidRPr="003E5211" w:rsidRDefault="003E5211" w:rsidP="003E5211">
      <w:pPr>
        <w:bidi/>
        <w:jc w:val="both"/>
        <w:rPr>
          <w:rFonts w:cs="David" w:hint="cs"/>
          <w:rtl/>
        </w:rPr>
      </w:pPr>
      <w:r w:rsidRPr="003E5211">
        <w:rPr>
          <w:rFonts w:cs="David" w:hint="cs"/>
          <w:rtl/>
        </w:rPr>
        <w:t xml:space="preserve">בעד </w:t>
      </w:r>
      <w:r w:rsidRPr="003E5211">
        <w:rPr>
          <w:rFonts w:cs="David"/>
          <w:rtl/>
        </w:rPr>
        <w:t>–</w:t>
      </w:r>
      <w:r w:rsidRPr="003E5211">
        <w:rPr>
          <w:rFonts w:cs="David" w:hint="cs"/>
          <w:rtl/>
        </w:rPr>
        <w:t xml:space="preserve"> רוב</w:t>
      </w:r>
    </w:p>
    <w:p w14:paraId="0AF87462" w14:textId="77777777" w:rsidR="003E5211" w:rsidRPr="003E5211" w:rsidRDefault="003E5211" w:rsidP="003E5211">
      <w:pPr>
        <w:bidi/>
        <w:jc w:val="both"/>
        <w:rPr>
          <w:rFonts w:cs="David" w:hint="cs"/>
          <w:rtl/>
        </w:rPr>
      </w:pPr>
      <w:r w:rsidRPr="003E5211">
        <w:rPr>
          <w:rFonts w:cs="David" w:hint="cs"/>
          <w:rtl/>
        </w:rPr>
        <w:t xml:space="preserve">נגד </w:t>
      </w:r>
      <w:r w:rsidRPr="003E5211">
        <w:rPr>
          <w:rFonts w:cs="David"/>
          <w:rtl/>
        </w:rPr>
        <w:t>–</w:t>
      </w:r>
      <w:r w:rsidRPr="003E5211">
        <w:rPr>
          <w:rFonts w:cs="David" w:hint="cs"/>
          <w:rtl/>
        </w:rPr>
        <w:t xml:space="preserve"> אין</w:t>
      </w:r>
    </w:p>
    <w:p w14:paraId="78957B9C" w14:textId="77777777" w:rsidR="003E5211" w:rsidRPr="003E5211" w:rsidRDefault="003E5211" w:rsidP="003E5211">
      <w:pPr>
        <w:bidi/>
        <w:jc w:val="both"/>
        <w:rPr>
          <w:rFonts w:cs="David" w:hint="cs"/>
          <w:rtl/>
        </w:rPr>
      </w:pPr>
      <w:r w:rsidRPr="003E5211">
        <w:rPr>
          <w:rFonts w:cs="David" w:hint="cs"/>
          <w:rtl/>
        </w:rPr>
        <w:t xml:space="preserve">נמנעים </w:t>
      </w:r>
      <w:r w:rsidRPr="003E5211">
        <w:rPr>
          <w:rFonts w:cs="David"/>
          <w:rtl/>
        </w:rPr>
        <w:t>–</w:t>
      </w:r>
      <w:r w:rsidRPr="003E5211">
        <w:rPr>
          <w:rFonts w:cs="David" w:hint="cs"/>
          <w:rtl/>
        </w:rPr>
        <w:t xml:space="preserve"> אין </w:t>
      </w:r>
    </w:p>
    <w:p w14:paraId="19B40FBA" w14:textId="77777777" w:rsidR="003E5211" w:rsidRPr="003E5211" w:rsidRDefault="003E5211" w:rsidP="003E5211">
      <w:pPr>
        <w:bidi/>
        <w:jc w:val="both"/>
        <w:rPr>
          <w:rFonts w:cs="David" w:hint="cs"/>
          <w:rtl/>
        </w:rPr>
      </w:pPr>
      <w:r w:rsidRPr="003E5211">
        <w:rPr>
          <w:rFonts w:cs="David" w:hint="cs"/>
          <w:rtl/>
        </w:rPr>
        <w:t>ההצעה התקבלה.</w:t>
      </w:r>
    </w:p>
    <w:p w14:paraId="2BCC1662" w14:textId="77777777" w:rsidR="003E5211" w:rsidRPr="003E5211" w:rsidRDefault="003E5211" w:rsidP="003E5211">
      <w:pPr>
        <w:bidi/>
        <w:jc w:val="both"/>
        <w:rPr>
          <w:rFonts w:cs="David" w:hint="cs"/>
          <w:rtl/>
        </w:rPr>
      </w:pPr>
    </w:p>
    <w:p w14:paraId="4F836FD6" w14:textId="77777777" w:rsidR="003E5211" w:rsidRPr="003E5211" w:rsidRDefault="003E5211" w:rsidP="003E5211">
      <w:pPr>
        <w:bidi/>
        <w:jc w:val="both"/>
        <w:rPr>
          <w:rFonts w:cs="David" w:hint="cs"/>
          <w:rtl/>
        </w:rPr>
      </w:pPr>
      <w:r w:rsidRPr="003E5211">
        <w:rPr>
          <w:rFonts w:cs="David" w:hint="cs"/>
          <w:u w:val="single"/>
          <w:rtl/>
        </w:rPr>
        <w:t>היו"ר דוד טל:</w:t>
      </w:r>
    </w:p>
    <w:p w14:paraId="00665477" w14:textId="77777777" w:rsidR="003E5211" w:rsidRPr="003E5211" w:rsidRDefault="003E5211" w:rsidP="003E5211">
      <w:pPr>
        <w:bidi/>
        <w:jc w:val="both"/>
        <w:rPr>
          <w:rFonts w:cs="David" w:hint="cs"/>
          <w:rtl/>
        </w:rPr>
      </w:pPr>
    </w:p>
    <w:p w14:paraId="70C30609" w14:textId="77777777" w:rsidR="003E5211" w:rsidRPr="003E5211" w:rsidRDefault="003E5211" w:rsidP="003E5211">
      <w:pPr>
        <w:bidi/>
        <w:jc w:val="both"/>
        <w:rPr>
          <w:rFonts w:cs="David" w:hint="cs"/>
          <w:rtl/>
        </w:rPr>
      </w:pPr>
      <w:r w:rsidRPr="003E5211">
        <w:rPr>
          <w:rFonts w:cs="David" w:hint="cs"/>
          <w:rtl/>
        </w:rPr>
        <w:tab/>
        <w:t xml:space="preserve">ההצעה התקבלה. </w:t>
      </w:r>
    </w:p>
    <w:p w14:paraId="04CB78F1" w14:textId="77777777" w:rsidR="003E5211" w:rsidRPr="003E5211" w:rsidRDefault="003E5211" w:rsidP="003E5211">
      <w:pPr>
        <w:bidi/>
        <w:jc w:val="both"/>
        <w:rPr>
          <w:rFonts w:cs="David" w:hint="cs"/>
          <w:b/>
          <w:bCs/>
          <w:u w:val="single"/>
          <w:rtl/>
        </w:rPr>
      </w:pPr>
    </w:p>
    <w:p w14:paraId="0CEB662F" w14:textId="77777777" w:rsidR="003E5211" w:rsidRPr="003E5211" w:rsidRDefault="003E5211" w:rsidP="003E5211">
      <w:pPr>
        <w:bidi/>
        <w:jc w:val="both"/>
        <w:rPr>
          <w:rFonts w:cs="David" w:hint="cs"/>
          <w:rtl/>
        </w:rPr>
      </w:pPr>
      <w:r w:rsidRPr="003E5211">
        <w:rPr>
          <w:rFonts w:cs="David" w:hint="cs"/>
          <w:u w:val="single"/>
          <w:rtl/>
        </w:rPr>
        <w:t>מזכיר הכנסת אייל ינון:</w:t>
      </w:r>
    </w:p>
    <w:p w14:paraId="3DBBC821" w14:textId="77777777" w:rsidR="003E5211" w:rsidRPr="003E5211" w:rsidRDefault="003E5211" w:rsidP="003E5211">
      <w:pPr>
        <w:bidi/>
        <w:jc w:val="both"/>
        <w:rPr>
          <w:rFonts w:cs="David" w:hint="cs"/>
          <w:rtl/>
        </w:rPr>
      </w:pPr>
    </w:p>
    <w:p w14:paraId="67F97686" w14:textId="77777777" w:rsidR="003E5211" w:rsidRPr="003E5211" w:rsidRDefault="003E5211" w:rsidP="003E5211">
      <w:pPr>
        <w:bidi/>
        <w:jc w:val="both"/>
        <w:rPr>
          <w:rFonts w:cs="David" w:hint="cs"/>
          <w:rtl/>
        </w:rPr>
      </w:pPr>
      <w:r w:rsidRPr="003E5211">
        <w:rPr>
          <w:rFonts w:cs="David" w:hint="cs"/>
          <w:b/>
          <w:bCs/>
          <w:rtl/>
        </w:rPr>
        <w:tab/>
      </w:r>
      <w:r w:rsidRPr="003E5211">
        <w:rPr>
          <w:rFonts w:cs="David" w:hint="cs"/>
          <w:rtl/>
        </w:rPr>
        <w:t xml:space="preserve">אני רק רוצה להביא לידיעת הוועדה, על פי בקשת יוזמי היום המיוחד לאנשים עם מוגבלויות, אנחנו מבקשים לשנות את סדר היום במובן הזה, שהצעות לסדר והצעות החוק שנוגעות ליום המיוחד יתקיימו בין השעות אחת לשתיים, וההצעות לאי אמון יתקיימו בין שתיים לארבע. אני מבין שזה על דעת המציעים, רק בגלל שזה בניגוד לתקנון, אנחנו מבקשים את אישור ועדת הכנסת לעניין הזה. הנימוק, כדי לא לעכב  את האנשים שמגיעים במיוחד ליום הזה, שנמצאים כאן באירועים שמתרחשים בבניין וכדי לא לגרום להם לעיכוב של שעתיים עד שיגיעו לנושא שלהם. </w:t>
      </w:r>
    </w:p>
    <w:p w14:paraId="6844D908" w14:textId="77777777" w:rsidR="003E5211" w:rsidRPr="003E5211" w:rsidRDefault="003E5211" w:rsidP="003E5211">
      <w:pPr>
        <w:bidi/>
        <w:jc w:val="both"/>
        <w:rPr>
          <w:rFonts w:cs="David" w:hint="cs"/>
          <w:rtl/>
        </w:rPr>
      </w:pPr>
    </w:p>
    <w:p w14:paraId="3446E664" w14:textId="77777777" w:rsidR="003E5211" w:rsidRPr="003E5211" w:rsidRDefault="003E5211" w:rsidP="003E5211">
      <w:pPr>
        <w:bidi/>
        <w:jc w:val="both"/>
        <w:rPr>
          <w:rFonts w:cs="David" w:hint="cs"/>
          <w:rtl/>
        </w:rPr>
      </w:pPr>
      <w:r w:rsidRPr="003E5211">
        <w:rPr>
          <w:rFonts w:cs="David" w:hint="cs"/>
          <w:u w:val="single"/>
          <w:rtl/>
        </w:rPr>
        <w:t>היו"ר דוד טל:</w:t>
      </w:r>
    </w:p>
    <w:p w14:paraId="1F01660B" w14:textId="77777777" w:rsidR="003E5211" w:rsidRPr="003E5211" w:rsidRDefault="003E5211" w:rsidP="003E5211">
      <w:pPr>
        <w:bidi/>
        <w:jc w:val="both"/>
        <w:rPr>
          <w:rFonts w:cs="David" w:hint="cs"/>
          <w:rtl/>
        </w:rPr>
      </w:pPr>
    </w:p>
    <w:p w14:paraId="13B47410" w14:textId="77777777" w:rsidR="003E5211" w:rsidRPr="003E5211" w:rsidRDefault="003E5211" w:rsidP="003E5211">
      <w:pPr>
        <w:bidi/>
        <w:jc w:val="both"/>
        <w:rPr>
          <w:rFonts w:cs="David" w:hint="cs"/>
          <w:rtl/>
        </w:rPr>
      </w:pPr>
      <w:r w:rsidRPr="003E5211">
        <w:rPr>
          <w:rFonts w:cs="David" w:hint="cs"/>
          <w:rtl/>
        </w:rPr>
        <w:tab/>
        <w:t xml:space="preserve">האם זה מקובל? אני מעלה את ההצעה להצבעה, מי בעד ירים את ידו. </w:t>
      </w:r>
    </w:p>
    <w:p w14:paraId="0CD548E8" w14:textId="77777777" w:rsidR="003E5211" w:rsidRPr="003E5211" w:rsidRDefault="003E5211" w:rsidP="003E5211">
      <w:pPr>
        <w:bidi/>
        <w:jc w:val="both"/>
        <w:rPr>
          <w:rFonts w:cs="David" w:hint="cs"/>
          <w:rtl/>
        </w:rPr>
      </w:pPr>
    </w:p>
    <w:p w14:paraId="6D5A9D82" w14:textId="77777777" w:rsidR="003E5211" w:rsidRPr="003E5211" w:rsidRDefault="003E5211" w:rsidP="003E5211">
      <w:pPr>
        <w:bidi/>
        <w:jc w:val="both"/>
        <w:rPr>
          <w:rFonts w:cs="David" w:hint="cs"/>
          <w:b/>
          <w:bCs/>
          <w:rtl/>
        </w:rPr>
      </w:pPr>
      <w:r w:rsidRPr="003E5211">
        <w:rPr>
          <w:rFonts w:cs="David" w:hint="cs"/>
          <w:b/>
          <w:bCs/>
          <w:rtl/>
        </w:rPr>
        <w:t>הצבעה</w:t>
      </w:r>
    </w:p>
    <w:p w14:paraId="48596B07" w14:textId="77777777" w:rsidR="003E5211" w:rsidRPr="003E5211" w:rsidRDefault="003E5211" w:rsidP="003E5211">
      <w:pPr>
        <w:bidi/>
        <w:jc w:val="both"/>
        <w:rPr>
          <w:rFonts w:cs="David" w:hint="cs"/>
          <w:b/>
          <w:bCs/>
          <w:rtl/>
        </w:rPr>
      </w:pPr>
    </w:p>
    <w:p w14:paraId="296BCD7A" w14:textId="77777777" w:rsidR="003E5211" w:rsidRPr="003E5211" w:rsidRDefault="003E5211" w:rsidP="003E5211">
      <w:pPr>
        <w:bidi/>
        <w:jc w:val="both"/>
        <w:rPr>
          <w:rFonts w:cs="David" w:hint="cs"/>
          <w:rtl/>
        </w:rPr>
      </w:pPr>
      <w:r w:rsidRPr="003E5211">
        <w:rPr>
          <w:rFonts w:cs="David" w:hint="cs"/>
          <w:rtl/>
        </w:rPr>
        <w:t xml:space="preserve">בעד </w:t>
      </w:r>
      <w:r w:rsidRPr="003E5211">
        <w:rPr>
          <w:rFonts w:cs="David"/>
          <w:rtl/>
        </w:rPr>
        <w:t>–</w:t>
      </w:r>
      <w:r w:rsidRPr="003E5211">
        <w:rPr>
          <w:rFonts w:cs="David" w:hint="cs"/>
          <w:rtl/>
        </w:rPr>
        <w:t xml:space="preserve"> רוב</w:t>
      </w:r>
    </w:p>
    <w:p w14:paraId="27B6844F" w14:textId="77777777" w:rsidR="003E5211" w:rsidRPr="003E5211" w:rsidRDefault="003E5211" w:rsidP="003E5211">
      <w:pPr>
        <w:bidi/>
        <w:jc w:val="both"/>
        <w:rPr>
          <w:rFonts w:cs="David" w:hint="cs"/>
          <w:rtl/>
        </w:rPr>
      </w:pPr>
      <w:r w:rsidRPr="003E5211">
        <w:rPr>
          <w:rFonts w:cs="David" w:hint="cs"/>
          <w:rtl/>
        </w:rPr>
        <w:t xml:space="preserve">נגד </w:t>
      </w:r>
      <w:r w:rsidRPr="003E5211">
        <w:rPr>
          <w:rFonts w:cs="David"/>
          <w:rtl/>
        </w:rPr>
        <w:t>–</w:t>
      </w:r>
      <w:r w:rsidRPr="003E5211">
        <w:rPr>
          <w:rFonts w:cs="David" w:hint="cs"/>
          <w:rtl/>
        </w:rPr>
        <w:t xml:space="preserve"> אין</w:t>
      </w:r>
    </w:p>
    <w:p w14:paraId="1FFE8D03" w14:textId="77777777" w:rsidR="003E5211" w:rsidRPr="003E5211" w:rsidRDefault="003E5211" w:rsidP="003E5211">
      <w:pPr>
        <w:bidi/>
        <w:jc w:val="both"/>
        <w:rPr>
          <w:rFonts w:cs="David" w:hint="cs"/>
          <w:rtl/>
        </w:rPr>
      </w:pPr>
      <w:r w:rsidRPr="003E5211">
        <w:rPr>
          <w:rFonts w:cs="David" w:hint="cs"/>
          <w:rtl/>
        </w:rPr>
        <w:t xml:space="preserve">נמנעים </w:t>
      </w:r>
      <w:r w:rsidRPr="003E5211">
        <w:rPr>
          <w:rFonts w:cs="David"/>
          <w:rtl/>
        </w:rPr>
        <w:t>–</w:t>
      </w:r>
      <w:r w:rsidRPr="003E5211">
        <w:rPr>
          <w:rFonts w:cs="David" w:hint="cs"/>
          <w:rtl/>
        </w:rPr>
        <w:t xml:space="preserve"> אין</w:t>
      </w:r>
    </w:p>
    <w:p w14:paraId="03747C6B" w14:textId="77777777" w:rsidR="003E5211" w:rsidRPr="003E5211" w:rsidRDefault="003E5211" w:rsidP="003E5211">
      <w:pPr>
        <w:bidi/>
        <w:jc w:val="both"/>
        <w:rPr>
          <w:rFonts w:cs="David" w:hint="cs"/>
          <w:rtl/>
        </w:rPr>
      </w:pPr>
      <w:r w:rsidRPr="003E5211">
        <w:rPr>
          <w:rFonts w:cs="David" w:hint="cs"/>
          <w:rtl/>
        </w:rPr>
        <w:t xml:space="preserve">ההצעה התקבלה. </w:t>
      </w:r>
    </w:p>
    <w:p w14:paraId="26D5BD8F" w14:textId="77777777" w:rsidR="003E5211" w:rsidRPr="003E5211" w:rsidRDefault="003E5211" w:rsidP="003E5211">
      <w:pPr>
        <w:bidi/>
        <w:jc w:val="both"/>
        <w:rPr>
          <w:rFonts w:cs="David" w:hint="cs"/>
          <w:rtl/>
        </w:rPr>
      </w:pPr>
    </w:p>
    <w:p w14:paraId="70D5E2A0" w14:textId="77777777" w:rsidR="003E5211" w:rsidRPr="003E5211" w:rsidRDefault="003E5211" w:rsidP="003E5211">
      <w:pPr>
        <w:bidi/>
        <w:jc w:val="both"/>
        <w:rPr>
          <w:rFonts w:cs="David" w:hint="cs"/>
          <w:rtl/>
        </w:rPr>
      </w:pPr>
      <w:r w:rsidRPr="003E5211">
        <w:rPr>
          <w:rFonts w:cs="David" w:hint="cs"/>
          <w:u w:val="single"/>
          <w:rtl/>
        </w:rPr>
        <w:t>היו"ר דוד טל:</w:t>
      </w:r>
    </w:p>
    <w:p w14:paraId="5863FF7F" w14:textId="77777777" w:rsidR="003E5211" w:rsidRPr="003E5211" w:rsidRDefault="003E5211" w:rsidP="003E5211">
      <w:pPr>
        <w:bidi/>
        <w:jc w:val="both"/>
        <w:rPr>
          <w:rFonts w:cs="David" w:hint="cs"/>
          <w:rtl/>
        </w:rPr>
      </w:pPr>
    </w:p>
    <w:p w14:paraId="0F4D9038" w14:textId="77777777" w:rsidR="003E5211" w:rsidRPr="003E5211" w:rsidRDefault="003E5211" w:rsidP="003E5211">
      <w:pPr>
        <w:bidi/>
        <w:jc w:val="both"/>
        <w:rPr>
          <w:rFonts w:cs="David" w:hint="cs"/>
          <w:rtl/>
        </w:rPr>
      </w:pPr>
      <w:r w:rsidRPr="003E5211">
        <w:rPr>
          <w:rFonts w:cs="David" w:hint="cs"/>
          <w:rtl/>
        </w:rPr>
        <w:tab/>
        <w:t xml:space="preserve">אין מתנגדים, ההצעה אושרה.  אני רוצה לומר, יזמתי דיון בנושא הזה, שלצערי לא יכול להתקיים היום, הוא יתקיים מחר, יחד עם מנכ"ל הכנסת שייתן לנו דיווח מה יחסה של הכנסת לכל הנושא הזה של אנשים עם מוגבלויות בעניין נגישות ויתר הדברים. הדיון יתקיים מחר מכיוון שנבצר ממנכ"ל הכנסת להיות נוכח כאן היום. </w:t>
      </w:r>
    </w:p>
    <w:p w14:paraId="2DA26918" w14:textId="77777777" w:rsidR="003E5211" w:rsidRPr="003E5211" w:rsidRDefault="003E5211" w:rsidP="003E5211">
      <w:pPr>
        <w:bidi/>
        <w:jc w:val="both"/>
        <w:rPr>
          <w:rFonts w:cs="David" w:hint="cs"/>
          <w:rtl/>
        </w:rPr>
      </w:pPr>
    </w:p>
    <w:p w14:paraId="4AA692C3" w14:textId="77777777" w:rsidR="003E5211" w:rsidRPr="003E5211" w:rsidRDefault="003E5211" w:rsidP="003E5211">
      <w:pPr>
        <w:bidi/>
        <w:jc w:val="both"/>
        <w:rPr>
          <w:rFonts w:cs="David" w:hint="cs"/>
          <w:rtl/>
        </w:rPr>
      </w:pPr>
    </w:p>
    <w:p w14:paraId="735922E5" w14:textId="77777777" w:rsidR="003E5211" w:rsidRPr="003E5211" w:rsidRDefault="003E5211" w:rsidP="003E5211">
      <w:pPr>
        <w:bidi/>
        <w:jc w:val="both"/>
        <w:rPr>
          <w:rFonts w:cs="David" w:hint="cs"/>
          <w:rtl/>
        </w:rPr>
      </w:pPr>
    </w:p>
    <w:p w14:paraId="3D9CA626" w14:textId="77777777" w:rsidR="003E5211" w:rsidRPr="003E5211" w:rsidRDefault="003E5211" w:rsidP="003E5211">
      <w:pPr>
        <w:bidi/>
        <w:jc w:val="center"/>
        <w:rPr>
          <w:rFonts w:cs="David" w:hint="cs"/>
          <w:b/>
          <w:bCs/>
          <w:rtl/>
        </w:rPr>
      </w:pPr>
      <w:r w:rsidRPr="003E5211">
        <w:rPr>
          <w:rFonts w:cs="David" w:hint="cs"/>
          <w:b/>
          <w:bCs/>
          <w:rtl/>
        </w:rPr>
        <w:t>הצעות יושבת ראש הכנסת לתיקוני חקיקה ותיקוני תקנון בענייני עבודת הכנסת</w:t>
      </w:r>
    </w:p>
    <w:p w14:paraId="3D9EDC7E" w14:textId="77777777" w:rsidR="003E5211" w:rsidRPr="003E5211" w:rsidRDefault="003E5211" w:rsidP="003E5211">
      <w:pPr>
        <w:bidi/>
        <w:jc w:val="center"/>
        <w:rPr>
          <w:rFonts w:cs="David" w:hint="cs"/>
          <w:b/>
          <w:bCs/>
          <w:u w:val="single"/>
          <w:rtl/>
        </w:rPr>
      </w:pPr>
      <w:r w:rsidRPr="003E5211">
        <w:rPr>
          <w:rFonts w:cs="David" w:hint="cs"/>
          <w:b/>
          <w:bCs/>
          <w:u w:val="single"/>
          <w:rtl/>
        </w:rPr>
        <w:t>והצעות חברי הכנסת לתיקוני התקנון</w:t>
      </w:r>
    </w:p>
    <w:p w14:paraId="127D9BB4" w14:textId="77777777" w:rsidR="003E5211" w:rsidRPr="003E5211" w:rsidRDefault="003E5211" w:rsidP="003E5211">
      <w:pPr>
        <w:bidi/>
        <w:jc w:val="both"/>
        <w:rPr>
          <w:rFonts w:cs="David" w:hint="cs"/>
          <w:b/>
          <w:bCs/>
          <w:u w:val="single"/>
          <w:rtl/>
        </w:rPr>
      </w:pPr>
    </w:p>
    <w:p w14:paraId="77CAF844" w14:textId="77777777" w:rsidR="003E5211" w:rsidRPr="003E5211" w:rsidRDefault="003E5211" w:rsidP="003E5211">
      <w:pPr>
        <w:bidi/>
        <w:jc w:val="both"/>
        <w:rPr>
          <w:rFonts w:cs="David" w:hint="cs"/>
          <w:b/>
          <w:bCs/>
          <w:u w:val="single"/>
          <w:rtl/>
        </w:rPr>
      </w:pPr>
    </w:p>
    <w:p w14:paraId="40A34B87" w14:textId="77777777" w:rsidR="003E5211" w:rsidRPr="003E5211" w:rsidRDefault="003E5211" w:rsidP="003E5211">
      <w:pPr>
        <w:bidi/>
        <w:jc w:val="both"/>
        <w:rPr>
          <w:rFonts w:cs="David" w:hint="cs"/>
          <w:rtl/>
        </w:rPr>
      </w:pPr>
      <w:r w:rsidRPr="003E5211">
        <w:rPr>
          <w:rFonts w:cs="David" w:hint="cs"/>
          <w:u w:val="single"/>
          <w:rtl/>
        </w:rPr>
        <w:t>היו"ר דוד טל:</w:t>
      </w:r>
    </w:p>
    <w:p w14:paraId="53955993" w14:textId="77777777" w:rsidR="003E5211" w:rsidRPr="003E5211" w:rsidRDefault="003E5211" w:rsidP="003E5211">
      <w:pPr>
        <w:bidi/>
        <w:jc w:val="both"/>
        <w:rPr>
          <w:rFonts w:cs="David" w:hint="cs"/>
          <w:rtl/>
        </w:rPr>
      </w:pPr>
    </w:p>
    <w:p w14:paraId="239A4CF2" w14:textId="77777777" w:rsidR="003E5211" w:rsidRPr="003E5211" w:rsidRDefault="003E5211" w:rsidP="003E5211">
      <w:pPr>
        <w:bidi/>
        <w:ind w:firstLine="567"/>
        <w:jc w:val="both"/>
        <w:rPr>
          <w:rFonts w:cs="David" w:hint="cs"/>
          <w:rtl/>
        </w:rPr>
      </w:pPr>
      <w:r w:rsidRPr="003E5211">
        <w:rPr>
          <w:rFonts w:cs="David" w:hint="cs"/>
          <w:rtl/>
        </w:rPr>
        <w:t xml:space="preserve">אנחנו עוברים להצעות יו"ר הכנסת לתיקוני חקיקה ותיקוני תקנון בענייני עבודת הכנסת  והצעות חברי כנסת לתיקוני התקנון. </w:t>
      </w:r>
    </w:p>
    <w:p w14:paraId="7186B302" w14:textId="77777777" w:rsidR="003E5211" w:rsidRPr="003E5211" w:rsidRDefault="003E5211" w:rsidP="003E5211">
      <w:pPr>
        <w:bidi/>
        <w:ind w:firstLine="567"/>
        <w:jc w:val="both"/>
        <w:rPr>
          <w:rFonts w:cs="David" w:hint="cs"/>
          <w:rtl/>
        </w:rPr>
      </w:pPr>
    </w:p>
    <w:p w14:paraId="578E3E6C" w14:textId="77777777" w:rsidR="003E5211" w:rsidRPr="003E5211" w:rsidRDefault="003E5211" w:rsidP="003E5211">
      <w:pPr>
        <w:bidi/>
        <w:jc w:val="both"/>
        <w:rPr>
          <w:rFonts w:cs="David" w:hint="cs"/>
          <w:rtl/>
        </w:rPr>
      </w:pPr>
      <w:r w:rsidRPr="003E5211">
        <w:rPr>
          <w:rFonts w:cs="David" w:hint="cs"/>
          <w:u w:val="single"/>
          <w:rtl/>
        </w:rPr>
        <w:t>מזכיר הכנסת אייל ינון:</w:t>
      </w:r>
    </w:p>
    <w:p w14:paraId="06FDA841" w14:textId="77777777" w:rsidR="003E5211" w:rsidRPr="003E5211" w:rsidRDefault="003E5211" w:rsidP="003E5211">
      <w:pPr>
        <w:bidi/>
        <w:jc w:val="both"/>
        <w:rPr>
          <w:rFonts w:cs="David" w:hint="cs"/>
          <w:rtl/>
        </w:rPr>
      </w:pPr>
    </w:p>
    <w:p w14:paraId="4C2C721F" w14:textId="77777777" w:rsidR="003E5211" w:rsidRPr="003E5211" w:rsidRDefault="003E5211" w:rsidP="003E5211">
      <w:pPr>
        <w:bidi/>
        <w:ind w:firstLine="567"/>
        <w:jc w:val="both"/>
        <w:rPr>
          <w:rFonts w:cs="David" w:hint="cs"/>
          <w:rtl/>
        </w:rPr>
      </w:pPr>
      <w:r w:rsidRPr="003E5211">
        <w:rPr>
          <w:rFonts w:cs="David" w:hint="cs"/>
          <w:rtl/>
        </w:rPr>
        <w:t xml:space="preserve">בסוף הישיבה בשבוע שעבר, שעסקה בתיקוני התקנון, עסקנו באפשרות של שרים שונים להשיב להצעות לסדר היום. הצענו לתקן את התקנון כך, שרק השר הנוגע לעניין יוכל להשיב להצעות לסדר היום, למעט כשההצעה נוגעת לראש הממשלה, יוכל השר המקשר להשיב בשמו. ומקרים חריגים ומטעמים מיוחדים, יושב ראש הכנסת יוכל לאשר גם לשר אחר להשיב בשמו של השר הנוגע לעניין. הנוסח לא היה מוכן עד סוף הדיון, היועצת המשפטית ניסחה את הנוסח. </w:t>
      </w:r>
    </w:p>
    <w:p w14:paraId="6022E50E" w14:textId="77777777" w:rsidR="003E5211" w:rsidRPr="003E5211" w:rsidRDefault="003E5211" w:rsidP="003E5211">
      <w:pPr>
        <w:bidi/>
        <w:ind w:firstLine="567"/>
        <w:jc w:val="both"/>
        <w:rPr>
          <w:rFonts w:cs="David" w:hint="cs"/>
          <w:rtl/>
        </w:rPr>
      </w:pPr>
    </w:p>
    <w:p w14:paraId="35BA231A" w14:textId="77777777" w:rsidR="003E5211" w:rsidRPr="003E5211" w:rsidRDefault="003E5211" w:rsidP="003E5211">
      <w:pPr>
        <w:bidi/>
        <w:jc w:val="both"/>
        <w:rPr>
          <w:rFonts w:cs="David" w:hint="cs"/>
          <w:rtl/>
        </w:rPr>
      </w:pPr>
      <w:r w:rsidRPr="003E5211">
        <w:rPr>
          <w:rFonts w:cs="David" w:hint="cs"/>
          <w:u w:val="single"/>
          <w:rtl/>
        </w:rPr>
        <w:t xml:space="preserve">ארבל </w:t>
      </w:r>
      <w:proofErr w:type="spellStart"/>
      <w:r w:rsidRPr="003E5211">
        <w:rPr>
          <w:rFonts w:cs="David" w:hint="cs"/>
          <w:u w:val="single"/>
          <w:rtl/>
        </w:rPr>
        <w:t>אסטרחן</w:t>
      </w:r>
      <w:proofErr w:type="spellEnd"/>
      <w:r w:rsidRPr="003E5211">
        <w:rPr>
          <w:rFonts w:cs="David" w:hint="cs"/>
          <w:u w:val="single"/>
          <w:rtl/>
        </w:rPr>
        <w:t>:</w:t>
      </w:r>
    </w:p>
    <w:p w14:paraId="40E16E31" w14:textId="77777777" w:rsidR="003E5211" w:rsidRPr="003E5211" w:rsidRDefault="003E5211" w:rsidP="003E5211">
      <w:pPr>
        <w:bidi/>
        <w:jc w:val="both"/>
        <w:rPr>
          <w:rFonts w:cs="David" w:hint="cs"/>
          <w:rtl/>
        </w:rPr>
      </w:pPr>
    </w:p>
    <w:p w14:paraId="234D2E29" w14:textId="77777777" w:rsidR="003E5211" w:rsidRPr="003E5211" w:rsidRDefault="003E5211" w:rsidP="003E5211">
      <w:pPr>
        <w:bidi/>
        <w:ind w:firstLine="567"/>
        <w:jc w:val="both"/>
        <w:rPr>
          <w:rFonts w:cs="David" w:hint="cs"/>
          <w:rtl/>
        </w:rPr>
      </w:pPr>
      <w:r w:rsidRPr="003E5211">
        <w:rPr>
          <w:rFonts w:cs="David" w:hint="cs"/>
          <w:rtl/>
        </w:rPr>
        <w:t xml:space="preserve"> מה שמוצע, בהצעות לסדר, בסעיף 88(ב) לתקנון: לעניין סעיף זה תיוצג הממשלה על ידי אחד מאלה:  ראש הממשלה, השר שהנושא המוצע נמצא בסמכותו באופן ישיר או עקיף או סגנו </w:t>
      </w:r>
      <w:r w:rsidRPr="003E5211">
        <w:rPr>
          <w:rFonts w:cs="David"/>
          <w:rtl/>
        </w:rPr>
        <w:t>–</w:t>
      </w:r>
      <w:r w:rsidRPr="003E5211">
        <w:rPr>
          <w:rFonts w:cs="David" w:hint="cs"/>
          <w:rtl/>
        </w:rPr>
        <w:t xml:space="preserve"> זה קיים גם היום, עכשיו מוצע להוסיף: "ואם הנושא נמצא בסמכות ראש הממשלה </w:t>
      </w:r>
      <w:r w:rsidRPr="003E5211">
        <w:rPr>
          <w:rFonts w:cs="David"/>
          <w:rtl/>
        </w:rPr>
        <w:t>–</w:t>
      </w:r>
      <w:r w:rsidRPr="003E5211">
        <w:rPr>
          <w:rFonts w:cs="David" w:hint="cs"/>
          <w:rtl/>
        </w:rPr>
        <w:t xml:space="preserve"> גם השר המקשר בין הממשלה לבין הכנסת, ובנסיבות מיוחדות באישור יושב ראש הכנסת תיוצג הממשלה על ידי השר המקשר בין הממשלה לבין הכנסת, או שר אחר שראש הממשלה הסמיכו לצורך כך". הסיפא קיימת גם היום אבל מוצע להוסיף "נסיבות מיוחדות באישור יושב ראש הכנסת". </w:t>
      </w:r>
    </w:p>
    <w:p w14:paraId="62F0A4FF" w14:textId="77777777" w:rsidR="003E5211" w:rsidRPr="003E5211" w:rsidRDefault="003E5211" w:rsidP="003E5211">
      <w:pPr>
        <w:bidi/>
        <w:ind w:firstLine="567"/>
        <w:jc w:val="both"/>
        <w:rPr>
          <w:rFonts w:cs="David" w:hint="cs"/>
          <w:rtl/>
        </w:rPr>
      </w:pPr>
    </w:p>
    <w:p w14:paraId="44F6BD21" w14:textId="77777777" w:rsidR="003E5211" w:rsidRPr="003E5211" w:rsidRDefault="003E5211" w:rsidP="003E5211">
      <w:pPr>
        <w:bidi/>
        <w:jc w:val="both"/>
        <w:rPr>
          <w:rFonts w:cs="David" w:hint="cs"/>
          <w:rtl/>
        </w:rPr>
      </w:pPr>
      <w:r w:rsidRPr="003E5211">
        <w:rPr>
          <w:rFonts w:cs="David" w:hint="cs"/>
          <w:u w:val="single"/>
          <w:rtl/>
        </w:rPr>
        <w:t>היו"ר דוד טל:</w:t>
      </w:r>
    </w:p>
    <w:p w14:paraId="48C26372" w14:textId="77777777" w:rsidR="003E5211" w:rsidRPr="003E5211" w:rsidRDefault="003E5211" w:rsidP="003E5211">
      <w:pPr>
        <w:bidi/>
        <w:jc w:val="both"/>
        <w:rPr>
          <w:rFonts w:cs="David" w:hint="cs"/>
          <w:rtl/>
        </w:rPr>
      </w:pPr>
    </w:p>
    <w:p w14:paraId="646DD8B0" w14:textId="77777777" w:rsidR="003E5211" w:rsidRPr="003E5211" w:rsidRDefault="003E5211" w:rsidP="003E5211">
      <w:pPr>
        <w:bidi/>
        <w:jc w:val="both"/>
        <w:rPr>
          <w:rFonts w:cs="David" w:hint="cs"/>
          <w:rtl/>
        </w:rPr>
      </w:pPr>
      <w:r w:rsidRPr="003E5211">
        <w:rPr>
          <w:rFonts w:cs="David" w:hint="cs"/>
          <w:rtl/>
        </w:rPr>
        <w:tab/>
        <w:t xml:space="preserve">סיכמנו רק, שהשר המקשר יוכל לייצג את ראש הממשלה, את זה הציע מר זוהר, אבל לא כל שר אחר. כתוב: בנסיבות מיוחדות, השר המקשר ייצג גם כל שר אחר, עם אישורה של יושבת ראש הכנסת. </w:t>
      </w:r>
    </w:p>
    <w:p w14:paraId="651ED4B1" w14:textId="77777777" w:rsidR="003E5211" w:rsidRPr="003E5211" w:rsidRDefault="003E5211" w:rsidP="003E5211">
      <w:pPr>
        <w:bidi/>
        <w:jc w:val="both"/>
        <w:rPr>
          <w:rFonts w:cs="David" w:hint="cs"/>
          <w:rtl/>
        </w:rPr>
      </w:pPr>
    </w:p>
    <w:p w14:paraId="6AD274B2" w14:textId="77777777" w:rsidR="003E5211" w:rsidRPr="003E5211" w:rsidRDefault="003E5211" w:rsidP="003E5211">
      <w:pPr>
        <w:bidi/>
        <w:jc w:val="both"/>
        <w:rPr>
          <w:rFonts w:cs="David" w:hint="cs"/>
          <w:rtl/>
        </w:rPr>
      </w:pPr>
      <w:r w:rsidRPr="003E5211">
        <w:rPr>
          <w:rFonts w:cs="David" w:hint="cs"/>
          <w:u w:val="single"/>
          <w:rtl/>
        </w:rPr>
        <w:t xml:space="preserve">ארבל </w:t>
      </w:r>
      <w:proofErr w:type="spellStart"/>
      <w:r w:rsidRPr="003E5211">
        <w:rPr>
          <w:rFonts w:cs="David" w:hint="cs"/>
          <w:u w:val="single"/>
          <w:rtl/>
        </w:rPr>
        <w:t>אסטרחן</w:t>
      </w:r>
      <w:proofErr w:type="spellEnd"/>
      <w:r w:rsidRPr="003E5211">
        <w:rPr>
          <w:rFonts w:cs="David" w:hint="cs"/>
          <w:u w:val="single"/>
          <w:rtl/>
        </w:rPr>
        <w:t>:</w:t>
      </w:r>
    </w:p>
    <w:p w14:paraId="26D3CE2C" w14:textId="77777777" w:rsidR="003E5211" w:rsidRPr="003E5211" w:rsidRDefault="003E5211" w:rsidP="003E5211">
      <w:pPr>
        <w:bidi/>
        <w:jc w:val="both"/>
        <w:rPr>
          <w:rFonts w:cs="David" w:hint="cs"/>
          <w:rtl/>
        </w:rPr>
      </w:pPr>
    </w:p>
    <w:p w14:paraId="26992B0E" w14:textId="77777777" w:rsidR="003E5211" w:rsidRPr="003E5211" w:rsidRDefault="003E5211" w:rsidP="003E5211">
      <w:pPr>
        <w:bidi/>
        <w:jc w:val="both"/>
        <w:rPr>
          <w:rFonts w:cs="David" w:hint="cs"/>
          <w:rtl/>
        </w:rPr>
      </w:pPr>
      <w:r w:rsidRPr="003E5211">
        <w:rPr>
          <w:rFonts w:cs="David" w:hint="cs"/>
          <w:rtl/>
        </w:rPr>
        <w:tab/>
        <w:t xml:space="preserve">אם ההצעה לסדר היא בנושא סמכותו של ראש הממשלה </w:t>
      </w:r>
      <w:r w:rsidRPr="003E5211">
        <w:rPr>
          <w:rFonts w:cs="David"/>
          <w:rtl/>
        </w:rPr>
        <w:t>–</w:t>
      </w:r>
      <w:r w:rsidRPr="003E5211">
        <w:rPr>
          <w:rFonts w:cs="David" w:hint="cs"/>
          <w:rtl/>
        </w:rPr>
        <w:t xml:space="preserve"> על זה דיבר אריה זוהר </w:t>
      </w:r>
      <w:r w:rsidRPr="003E5211">
        <w:rPr>
          <w:rFonts w:cs="David"/>
          <w:rtl/>
        </w:rPr>
        <w:t>–</w:t>
      </w:r>
      <w:r w:rsidRPr="003E5211">
        <w:rPr>
          <w:rFonts w:cs="David" w:hint="cs"/>
          <w:rtl/>
        </w:rPr>
        <w:t xml:space="preserve">  יוכל להשיב ראש הממשלה או השר המקשר. </w:t>
      </w:r>
    </w:p>
    <w:p w14:paraId="5D156CFC" w14:textId="77777777" w:rsidR="003E5211" w:rsidRPr="003E5211" w:rsidRDefault="003E5211" w:rsidP="003E5211">
      <w:pPr>
        <w:bidi/>
        <w:jc w:val="both"/>
        <w:rPr>
          <w:rFonts w:cs="David" w:hint="cs"/>
          <w:rtl/>
        </w:rPr>
      </w:pPr>
    </w:p>
    <w:p w14:paraId="1A02E288" w14:textId="77777777" w:rsidR="003E5211" w:rsidRPr="003E5211" w:rsidRDefault="003E5211" w:rsidP="003E5211">
      <w:pPr>
        <w:bidi/>
        <w:jc w:val="both"/>
        <w:rPr>
          <w:rFonts w:cs="David" w:hint="cs"/>
          <w:rtl/>
        </w:rPr>
      </w:pPr>
      <w:r w:rsidRPr="003E5211">
        <w:rPr>
          <w:rFonts w:cs="David" w:hint="cs"/>
          <w:u w:val="single"/>
          <w:rtl/>
        </w:rPr>
        <w:t>היו"ר דוד טל:</w:t>
      </w:r>
    </w:p>
    <w:p w14:paraId="7BB92CDB" w14:textId="77777777" w:rsidR="003E5211" w:rsidRPr="003E5211" w:rsidRDefault="003E5211" w:rsidP="003E5211">
      <w:pPr>
        <w:bidi/>
        <w:jc w:val="both"/>
        <w:rPr>
          <w:rFonts w:cs="David" w:hint="cs"/>
          <w:rtl/>
        </w:rPr>
      </w:pPr>
    </w:p>
    <w:p w14:paraId="09FAC945" w14:textId="77777777" w:rsidR="003E5211" w:rsidRPr="003E5211" w:rsidRDefault="003E5211" w:rsidP="003E5211">
      <w:pPr>
        <w:bidi/>
        <w:jc w:val="both"/>
        <w:rPr>
          <w:rFonts w:cs="David" w:hint="cs"/>
          <w:rtl/>
        </w:rPr>
      </w:pPr>
      <w:r w:rsidRPr="003E5211">
        <w:rPr>
          <w:rFonts w:cs="David" w:hint="cs"/>
          <w:rtl/>
        </w:rPr>
        <w:tab/>
        <w:t xml:space="preserve">זה ברור, אין מתנגדים לנושא הספציפי הזה, אבל אני מדבר על החלק השני. </w:t>
      </w:r>
    </w:p>
    <w:p w14:paraId="75080B58" w14:textId="77777777" w:rsidR="003E5211" w:rsidRPr="003E5211" w:rsidRDefault="003E5211" w:rsidP="003E5211">
      <w:pPr>
        <w:bidi/>
        <w:jc w:val="both"/>
        <w:rPr>
          <w:rFonts w:cs="David" w:hint="cs"/>
          <w:rtl/>
        </w:rPr>
      </w:pPr>
    </w:p>
    <w:p w14:paraId="50A82069" w14:textId="77777777" w:rsidR="003E5211" w:rsidRPr="003E5211" w:rsidRDefault="003E5211" w:rsidP="003E5211">
      <w:pPr>
        <w:bidi/>
        <w:jc w:val="both"/>
        <w:rPr>
          <w:rFonts w:cs="David" w:hint="cs"/>
          <w:rtl/>
        </w:rPr>
      </w:pPr>
      <w:r w:rsidRPr="003E5211">
        <w:rPr>
          <w:rFonts w:cs="David" w:hint="cs"/>
          <w:u w:val="single"/>
          <w:rtl/>
        </w:rPr>
        <w:t xml:space="preserve">ארבל </w:t>
      </w:r>
      <w:proofErr w:type="spellStart"/>
      <w:r w:rsidRPr="003E5211">
        <w:rPr>
          <w:rFonts w:cs="David" w:hint="cs"/>
          <w:u w:val="single"/>
          <w:rtl/>
        </w:rPr>
        <w:t>אסטרחן</w:t>
      </w:r>
      <w:proofErr w:type="spellEnd"/>
      <w:r w:rsidRPr="003E5211">
        <w:rPr>
          <w:rFonts w:cs="David" w:hint="cs"/>
          <w:u w:val="single"/>
          <w:rtl/>
        </w:rPr>
        <w:t>:</w:t>
      </w:r>
    </w:p>
    <w:p w14:paraId="5CF03648" w14:textId="77777777" w:rsidR="003E5211" w:rsidRPr="003E5211" w:rsidRDefault="003E5211" w:rsidP="003E5211">
      <w:pPr>
        <w:bidi/>
        <w:jc w:val="both"/>
        <w:rPr>
          <w:rFonts w:cs="David" w:hint="cs"/>
          <w:rtl/>
        </w:rPr>
      </w:pPr>
    </w:p>
    <w:p w14:paraId="065F55B5" w14:textId="77777777" w:rsidR="003E5211" w:rsidRPr="003E5211" w:rsidRDefault="003E5211" w:rsidP="003E5211">
      <w:pPr>
        <w:bidi/>
        <w:jc w:val="both"/>
        <w:rPr>
          <w:rFonts w:cs="David" w:hint="cs"/>
          <w:rtl/>
        </w:rPr>
      </w:pPr>
      <w:r w:rsidRPr="003E5211">
        <w:rPr>
          <w:rFonts w:cs="David" w:hint="cs"/>
          <w:rtl/>
        </w:rPr>
        <w:tab/>
        <w:t xml:space="preserve">זאת הצעת יו"ר הכנסת. </w:t>
      </w:r>
    </w:p>
    <w:p w14:paraId="1267A34D" w14:textId="77777777" w:rsidR="003E5211" w:rsidRPr="003E5211" w:rsidRDefault="003E5211" w:rsidP="003E5211">
      <w:pPr>
        <w:bidi/>
        <w:jc w:val="both"/>
        <w:rPr>
          <w:rFonts w:cs="David" w:hint="cs"/>
          <w:rtl/>
        </w:rPr>
      </w:pPr>
    </w:p>
    <w:p w14:paraId="2CF06A56" w14:textId="77777777" w:rsidR="003E5211" w:rsidRPr="003E5211" w:rsidRDefault="003E5211" w:rsidP="003E5211">
      <w:pPr>
        <w:bidi/>
        <w:jc w:val="both"/>
        <w:rPr>
          <w:rFonts w:cs="David" w:hint="cs"/>
          <w:rtl/>
        </w:rPr>
      </w:pPr>
      <w:r w:rsidRPr="003E5211">
        <w:rPr>
          <w:rFonts w:cs="David" w:hint="cs"/>
          <w:u w:val="single"/>
          <w:rtl/>
        </w:rPr>
        <w:t>היו"ר דוד טל:</w:t>
      </w:r>
    </w:p>
    <w:p w14:paraId="1E2C22E9" w14:textId="77777777" w:rsidR="003E5211" w:rsidRPr="003E5211" w:rsidRDefault="003E5211" w:rsidP="003E5211">
      <w:pPr>
        <w:bidi/>
        <w:jc w:val="both"/>
        <w:rPr>
          <w:rFonts w:cs="David" w:hint="cs"/>
          <w:rtl/>
        </w:rPr>
      </w:pPr>
    </w:p>
    <w:p w14:paraId="1E440AEE" w14:textId="77777777" w:rsidR="003E5211" w:rsidRPr="003E5211" w:rsidRDefault="003E5211" w:rsidP="003E5211">
      <w:pPr>
        <w:bidi/>
        <w:jc w:val="both"/>
        <w:rPr>
          <w:rFonts w:cs="David" w:hint="cs"/>
          <w:rtl/>
        </w:rPr>
      </w:pPr>
      <w:r w:rsidRPr="003E5211">
        <w:rPr>
          <w:rFonts w:cs="David" w:hint="cs"/>
          <w:rtl/>
        </w:rPr>
        <w:tab/>
        <w:t xml:space="preserve">היות ואנחנו רוצים להגיע למצב, שכל שר יציג את ענייני משרדו שלו, לא הייתי רוצה לתת פתח מילוט לשרים שלא להגיע, ולאפשר לשר שלא תמיד בקי בענייני המשרד, שיציג את העניין, גם כשצריך אישור של יושבת ראש הכנסת. אני חושב, שאפשר לבטל את האפשרות ששר אחר יציג את העניין של משרד אחר. </w:t>
      </w:r>
    </w:p>
    <w:p w14:paraId="33640E79" w14:textId="77777777" w:rsidR="003E5211" w:rsidRPr="003E5211" w:rsidRDefault="003E5211" w:rsidP="003E5211">
      <w:pPr>
        <w:bidi/>
        <w:jc w:val="both"/>
        <w:rPr>
          <w:rFonts w:cs="David" w:hint="cs"/>
          <w:rtl/>
        </w:rPr>
      </w:pPr>
    </w:p>
    <w:p w14:paraId="208C12C6" w14:textId="77777777" w:rsidR="003E5211" w:rsidRPr="003E5211" w:rsidRDefault="003E5211" w:rsidP="003E5211">
      <w:pPr>
        <w:bidi/>
        <w:jc w:val="both"/>
        <w:rPr>
          <w:rFonts w:cs="David" w:hint="cs"/>
          <w:rtl/>
        </w:rPr>
      </w:pPr>
      <w:r w:rsidRPr="003E5211">
        <w:rPr>
          <w:rFonts w:cs="David" w:hint="cs"/>
          <w:u w:val="single"/>
          <w:rtl/>
        </w:rPr>
        <w:t>יואל חסון:</w:t>
      </w:r>
    </w:p>
    <w:p w14:paraId="38B8EF1A" w14:textId="77777777" w:rsidR="003E5211" w:rsidRPr="003E5211" w:rsidRDefault="003E5211" w:rsidP="003E5211">
      <w:pPr>
        <w:bidi/>
        <w:jc w:val="both"/>
        <w:rPr>
          <w:rFonts w:cs="David" w:hint="cs"/>
          <w:rtl/>
        </w:rPr>
      </w:pPr>
    </w:p>
    <w:p w14:paraId="29B982A0" w14:textId="77777777" w:rsidR="003E5211" w:rsidRPr="003E5211" w:rsidRDefault="003E5211" w:rsidP="003E5211">
      <w:pPr>
        <w:bidi/>
        <w:jc w:val="both"/>
        <w:rPr>
          <w:rFonts w:cs="David" w:hint="cs"/>
          <w:rtl/>
        </w:rPr>
      </w:pPr>
      <w:r w:rsidRPr="003E5211">
        <w:rPr>
          <w:rFonts w:cs="David" w:hint="cs"/>
          <w:rtl/>
        </w:rPr>
        <w:tab/>
        <w:t xml:space="preserve">אדוני היושב ראש, יש גם עניין של יושבת ראש הכנסת בעניין של הפרדת הרשויות. יושבת ראש הכנסת תיתן אישור לשר שלא להגיע. </w:t>
      </w:r>
    </w:p>
    <w:p w14:paraId="4CD50738" w14:textId="77777777" w:rsidR="003E5211" w:rsidRPr="003E5211" w:rsidRDefault="003E5211" w:rsidP="003E5211">
      <w:pPr>
        <w:bidi/>
        <w:jc w:val="both"/>
        <w:rPr>
          <w:rFonts w:cs="David" w:hint="cs"/>
          <w:rtl/>
        </w:rPr>
      </w:pPr>
    </w:p>
    <w:p w14:paraId="2382DA0B" w14:textId="77777777" w:rsidR="003E5211" w:rsidRPr="003E5211" w:rsidRDefault="003E5211" w:rsidP="003E5211">
      <w:pPr>
        <w:bidi/>
        <w:jc w:val="both"/>
        <w:rPr>
          <w:rFonts w:cs="David" w:hint="cs"/>
          <w:rtl/>
        </w:rPr>
      </w:pPr>
      <w:r w:rsidRPr="003E5211">
        <w:rPr>
          <w:rFonts w:cs="David" w:hint="cs"/>
          <w:u w:val="single"/>
          <w:rtl/>
        </w:rPr>
        <w:t>מזכיר הכנסת אייל ינון:</w:t>
      </w:r>
    </w:p>
    <w:p w14:paraId="6DF3A4A5" w14:textId="77777777" w:rsidR="003E5211" w:rsidRPr="003E5211" w:rsidRDefault="003E5211" w:rsidP="003E5211">
      <w:pPr>
        <w:bidi/>
        <w:jc w:val="both"/>
        <w:rPr>
          <w:rFonts w:cs="David" w:hint="cs"/>
          <w:rtl/>
        </w:rPr>
      </w:pPr>
    </w:p>
    <w:p w14:paraId="3700472D" w14:textId="77777777" w:rsidR="003E5211" w:rsidRPr="003E5211" w:rsidRDefault="003E5211" w:rsidP="003E5211">
      <w:pPr>
        <w:bidi/>
        <w:jc w:val="both"/>
        <w:rPr>
          <w:rFonts w:cs="David" w:hint="cs"/>
          <w:b/>
          <w:bCs/>
          <w:rtl/>
        </w:rPr>
      </w:pPr>
      <w:r w:rsidRPr="003E5211">
        <w:rPr>
          <w:rFonts w:cs="David" w:hint="cs"/>
          <w:rtl/>
        </w:rPr>
        <w:tab/>
        <w:t xml:space="preserve">אנחנו חשבנו, שצריך להשאיר סעיף חריגים כי לפעמים יש מקרים שלא נובעים רק מרצון לא להגיע אלא מנסיבות אובייקטיביות, שבהן רצינו להשאיר אפשרות ליושב ראש הכנסת לשקול את העניין. </w:t>
      </w:r>
    </w:p>
    <w:p w14:paraId="20B75F4B" w14:textId="77777777" w:rsidR="003E5211" w:rsidRPr="003E5211" w:rsidRDefault="003E5211" w:rsidP="003E5211">
      <w:pPr>
        <w:bidi/>
        <w:jc w:val="both"/>
        <w:rPr>
          <w:rFonts w:cs="David" w:hint="cs"/>
          <w:b/>
          <w:bCs/>
          <w:rtl/>
        </w:rPr>
      </w:pPr>
    </w:p>
    <w:p w14:paraId="35CF80D6" w14:textId="77777777" w:rsidR="003E5211" w:rsidRPr="003E5211" w:rsidRDefault="003E5211" w:rsidP="003E5211">
      <w:pPr>
        <w:bidi/>
        <w:jc w:val="both"/>
        <w:rPr>
          <w:rFonts w:cs="David" w:hint="cs"/>
          <w:u w:val="single"/>
          <w:rtl/>
        </w:rPr>
      </w:pPr>
      <w:r w:rsidRPr="003E5211">
        <w:rPr>
          <w:rFonts w:cs="David" w:hint="cs"/>
          <w:u w:val="single"/>
          <w:rtl/>
        </w:rPr>
        <w:t>אריה זוהר:</w:t>
      </w:r>
    </w:p>
    <w:p w14:paraId="748E5B3E" w14:textId="77777777" w:rsidR="003E5211" w:rsidRPr="003E5211" w:rsidRDefault="003E5211" w:rsidP="003E5211">
      <w:pPr>
        <w:bidi/>
        <w:jc w:val="both"/>
        <w:rPr>
          <w:rFonts w:cs="David" w:hint="cs"/>
          <w:u w:val="single"/>
          <w:rtl/>
        </w:rPr>
      </w:pPr>
    </w:p>
    <w:p w14:paraId="144F60FF" w14:textId="77777777" w:rsidR="003E5211" w:rsidRPr="003E5211" w:rsidRDefault="003E5211" w:rsidP="003E5211">
      <w:pPr>
        <w:bidi/>
        <w:jc w:val="both"/>
        <w:rPr>
          <w:rFonts w:cs="David" w:hint="cs"/>
          <w:rtl/>
        </w:rPr>
      </w:pPr>
      <w:r w:rsidRPr="003E5211">
        <w:rPr>
          <w:rFonts w:cs="David" w:hint="cs"/>
          <w:rtl/>
        </w:rPr>
        <w:tab/>
        <w:t xml:space="preserve">ישנן נסיבות, שהכנסת גם מעוניינת לשמוע תשובה, היות והשר הממונה לא יכול להשיב, למשל, אם הוא נעדר מחמת העובדה שהוא בחוץ לארץ או חולה, אז הדבר הזה למעשה חולה, הקביעה שלכם חוסמת אפשרות ששר אחר, באישור יושב ראש הכנסת או לא באישור, יוכל להשמיע את עמדת הממשלה. </w:t>
      </w:r>
    </w:p>
    <w:p w14:paraId="4448D9B3" w14:textId="77777777" w:rsidR="003E5211" w:rsidRPr="003E5211" w:rsidRDefault="003E5211" w:rsidP="003E5211">
      <w:pPr>
        <w:bidi/>
        <w:jc w:val="both"/>
        <w:rPr>
          <w:rFonts w:cs="David" w:hint="cs"/>
          <w:rtl/>
        </w:rPr>
      </w:pPr>
    </w:p>
    <w:p w14:paraId="39D4714F" w14:textId="77777777" w:rsidR="003E5211" w:rsidRPr="003E5211" w:rsidRDefault="003E5211" w:rsidP="003E5211">
      <w:pPr>
        <w:bidi/>
        <w:jc w:val="both"/>
        <w:rPr>
          <w:rFonts w:cs="David" w:hint="cs"/>
          <w:rtl/>
        </w:rPr>
      </w:pPr>
      <w:r w:rsidRPr="003E5211">
        <w:rPr>
          <w:rFonts w:cs="David" w:hint="cs"/>
          <w:u w:val="single"/>
          <w:rtl/>
        </w:rPr>
        <w:t>היו"ר דוד טל:</w:t>
      </w:r>
    </w:p>
    <w:p w14:paraId="260BAFE7" w14:textId="77777777" w:rsidR="003E5211" w:rsidRPr="003E5211" w:rsidRDefault="003E5211" w:rsidP="003E5211">
      <w:pPr>
        <w:bidi/>
        <w:jc w:val="both"/>
        <w:rPr>
          <w:rFonts w:cs="David" w:hint="cs"/>
          <w:rtl/>
        </w:rPr>
      </w:pPr>
    </w:p>
    <w:p w14:paraId="29680058" w14:textId="77777777" w:rsidR="003E5211" w:rsidRPr="003E5211" w:rsidRDefault="003E5211" w:rsidP="003E5211">
      <w:pPr>
        <w:bidi/>
        <w:jc w:val="both"/>
        <w:rPr>
          <w:rFonts w:cs="David" w:hint="cs"/>
          <w:rtl/>
        </w:rPr>
      </w:pPr>
      <w:r w:rsidRPr="003E5211">
        <w:rPr>
          <w:rFonts w:cs="David" w:hint="cs"/>
          <w:rtl/>
        </w:rPr>
        <w:tab/>
        <w:t xml:space="preserve">אתה צודק, אני חושש מאוד, שינצלו את הפתח הזה, שגם שר שנמצא בארץ תמיד יכול למצוא סיבה, שהוא עסוק מדי, שהוא נמצא בסיור בצפון וכו'. </w:t>
      </w:r>
    </w:p>
    <w:p w14:paraId="15E1F821" w14:textId="77777777" w:rsidR="003E5211" w:rsidRPr="003E5211" w:rsidRDefault="003E5211" w:rsidP="003E5211">
      <w:pPr>
        <w:bidi/>
        <w:jc w:val="both"/>
        <w:rPr>
          <w:rFonts w:cs="David" w:hint="cs"/>
          <w:rtl/>
        </w:rPr>
      </w:pPr>
    </w:p>
    <w:p w14:paraId="18F8BA65" w14:textId="77777777" w:rsidR="003E5211" w:rsidRPr="003E5211" w:rsidRDefault="003E5211" w:rsidP="003E5211">
      <w:pPr>
        <w:bidi/>
        <w:jc w:val="both"/>
        <w:rPr>
          <w:rFonts w:cs="David" w:hint="cs"/>
          <w:rtl/>
        </w:rPr>
      </w:pPr>
      <w:r w:rsidRPr="003E5211">
        <w:rPr>
          <w:rFonts w:cs="David" w:hint="cs"/>
          <w:u w:val="single"/>
          <w:rtl/>
        </w:rPr>
        <w:t>מזכיר הכנסת אייל ינון:</w:t>
      </w:r>
    </w:p>
    <w:p w14:paraId="19137535" w14:textId="77777777" w:rsidR="003E5211" w:rsidRPr="003E5211" w:rsidRDefault="003E5211" w:rsidP="003E5211">
      <w:pPr>
        <w:bidi/>
        <w:jc w:val="both"/>
        <w:rPr>
          <w:rFonts w:cs="David" w:hint="cs"/>
          <w:rtl/>
        </w:rPr>
      </w:pPr>
    </w:p>
    <w:p w14:paraId="1A8434CB" w14:textId="77777777" w:rsidR="003E5211" w:rsidRPr="003E5211" w:rsidRDefault="003E5211" w:rsidP="003E5211">
      <w:pPr>
        <w:bidi/>
        <w:jc w:val="both"/>
        <w:rPr>
          <w:rFonts w:cs="David" w:hint="cs"/>
          <w:rtl/>
        </w:rPr>
      </w:pPr>
      <w:r w:rsidRPr="003E5211">
        <w:rPr>
          <w:rFonts w:cs="David" w:hint="cs"/>
          <w:rtl/>
        </w:rPr>
        <w:tab/>
        <w:t xml:space="preserve">זה באישור היושב ראש. </w:t>
      </w:r>
    </w:p>
    <w:p w14:paraId="5CEA0E9C" w14:textId="77777777" w:rsidR="003E5211" w:rsidRPr="003E5211" w:rsidRDefault="003E5211" w:rsidP="003E5211">
      <w:pPr>
        <w:bidi/>
        <w:jc w:val="both"/>
        <w:rPr>
          <w:rFonts w:cs="David" w:hint="cs"/>
          <w:rtl/>
        </w:rPr>
      </w:pPr>
    </w:p>
    <w:p w14:paraId="1A3F5FB9" w14:textId="77777777" w:rsidR="003E5211" w:rsidRPr="003E5211" w:rsidRDefault="003E5211" w:rsidP="003E5211">
      <w:pPr>
        <w:bidi/>
        <w:jc w:val="both"/>
        <w:rPr>
          <w:rFonts w:cs="David" w:hint="cs"/>
          <w:rtl/>
        </w:rPr>
      </w:pPr>
      <w:r w:rsidRPr="003E5211">
        <w:rPr>
          <w:rFonts w:cs="David" w:hint="cs"/>
          <w:u w:val="single"/>
          <w:rtl/>
        </w:rPr>
        <w:t>היו"ר דוד טל:</w:t>
      </w:r>
    </w:p>
    <w:p w14:paraId="0C480903" w14:textId="77777777" w:rsidR="003E5211" w:rsidRPr="003E5211" w:rsidRDefault="003E5211" w:rsidP="003E5211">
      <w:pPr>
        <w:bidi/>
        <w:jc w:val="both"/>
        <w:rPr>
          <w:rFonts w:cs="David" w:hint="cs"/>
          <w:rtl/>
        </w:rPr>
      </w:pPr>
    </w:p>
    <w:p w14:paraId="428E7289" w14:textId="77777777" w:rsidR="003E5211" w:rsidRPr="003E5211" w:rsidRDefault="003E5211" w:rsidP="003E5211">
      <w:pPr>
        <w:bidi/>
        <w:jc w:val="both"/>
        <w:rPr>
          <w:rFonts w:cs="David" w:hint="cs"/>
          <w:rtl/>
        </w:rPr>
      </w:pPr>
      <w:r w:rsidRPr="003E5211">
        <w:rPr>
          <w:rFonts w:cs="David" w:hint="cs"/>
          <w:rtl/>
        </w:rPr>
        <w:tab/>
        <w:t xml:space="preserve">אם חברי הכנסת יסכימו, רק באישור היושב ראש. </w:t>
      </w:r>
    </w:p>
    <w:p w14:paraId="6DCCBF51" w14:textId="77777777" w:rsidR="003E5211" w:rsidRPr="003E5211" w:rsidRDefault="003E5211" w:rsidP="003E5211">
      <w:pPr>
        <w:bidi/>
        <w:jc w:val="both"/>
        <w:rPr>
          <w:rFonts w:cs="David" w:hint="cs"/>
          <w:rtl/>
        </w:rPr>
      </w:pPr>
    </w:p>
    <w:p w14:paraId="62D4868D" w14:textId="77777777" w:rsidR="003E5211" w:rsidRPr="003E5211" w:rsidRDefault="003E5211" w:rsidP="003E5211">
      <w:pPr>
        <w:bidi/>
        <w:jc w:val="both"/>
        <w:rPr>
          <w:rFonts w:cs="David" w:hint="cs"/>
          <w:rtl/>
        </w:rPr>
      </w:pPr>
      <w:r w:rsidRPr="003E5211">
        <w:rPr>
          <w:rFonts w:cs="David" w:hint="cs"/>
          <w:u w:val="single"/>
          <w:rtl/>
        </w:rPr>
        <w:t>אורי אריאל:</w:t>
      </w:r>
    </w:p>
    <w:p w14:paraId="0E3AC071" w14:textId="77777777" w:rsidR="003E5211" w:rsidRPr="003E5211" w:rsidRDefault="003E5211" w:rsidP="003E5211">
      <w:pPr>
        <w:bidi/>
        <w:jc w:val="both"/>
        <w:rPr>
          <w:rFonts w:cs="David" w:hint="cs"/>
          <w:rtl/>
        </w:rPr>
      </w:pPr>
    </w:p>
    <w:p w14:paraId="7EF57422" w14:textId="77777777" w:rsidR="003E5211" w:rsidRPr="003E5211" w:rsidRDefault="003E5211" w:rsidP="003E5211">
      <w:pPr>
        <w:bidi/>
        <w:jc w:val="both"/>
        <w:rPr>
          <w:rFonts w:cs="David" w:hint="cs"/>
          <w:rtl/>
        </w:rPr>
      </w:pPr>
      <w:r w:rsidRPr="003E5211">
        <w:rPr>
          <w:rFonts w:cs="David" w:hint="cs"/>
          <w:rtl/>
        </w:rPr>
        <w:tab/>
        <w:t xml:space="preserve">אם יש זילות, הוועדה הזאת תמיד יכולה להחמיר. </w:t>
      </w:r>
    </w:p>
    <w:p w14:paraId="29752853" w14:textId="77777777" w:rsidR="003E5211" w:rsidRPr="003E5211" w:rsidRDefault="003E5211" w:rsidP="003E5211">
      <w:pPr>
        <w:bidi/>
        <w:jc w:val="both"/>
        <w:rPr>
          <w:rFonts w:cs="David" w:hint="cs"/>
          <w:rtl/>
        </w:rPr>
      </w:pPr>
    </w:p>
    <w:p w14:paraId="0E98C841" w14:textId="77777777" w:rsidR="003E5211" w:rsidRPr="003E5211" w:rsidRDefault="003E5211" w:rsidP="003E5211">
      <w:pPr>
        <w:bidi/>
        <w:jc w:val="both"/>
        <w:rPr>
          <w:rFonts w:cs="David" w:hint="cs"/>
          <w:rtl/>
        </w:rPr>
      </w:pPr>
      <w:r w:rsidRPr="003E5211">
        <w:rPr>
          <w:rFonts w:cs="David" w:hint="cs"/>
          <w:u w:val="single"/>
          <w:rtl/>
        </w:rPr>
        <w:t xml:space="preserve">שלי </w:t>
      </w:r>
      <w:proofErr w:type="spellStart"/>
      <w:r w:rsidRPr="003E5211">
        <w:rPr>
          <w:rFonts w:cs="David" w:hint="cs"/>
          <w:u w:val="single"/>
          <w:rtl/>
        </w:rPr>
        <w:t>יחימוביץ</w:t>
      </w:r>
      <w:proofErr w:type="spellEnd"/>
      <w:r w:rsidRPr="003E5211">
        <w:rPr>
          <w:rFonts w:cs="David" w:hint="cs"/>
          <w:u w:val="single"/>
          <w:rtl/>
        </w:rPr>
        <w:t>:</w:t>
      </w:r>
    </w:p>
    <w:p w14:paraId="16471FC3" w14:textId="77777777" w:rsidR="003E5211" w:rsidRPr="003E5211" w:rsidRDefault="003E5211" w:rsidP="003E5211">
      <w:pPr>
        <w:bidi/>
        <w:jc w:val="both"/>
        <w:rPr>
          <w:rFonts w:cs="David" w:hint="cs"/>
          <w:rtl/>
        </w:rPr>
      </w:pPr>
    </w:p>
    <w:p w14:paraId="419A2D84" w14:textId="77777777" w:rsidR="003E5211" w:rsidRPr="003E5211" w:rsidRDefault="003E5211" w:rsidP="003E5211">
      <w:pPr>
        <w:bidi/>
        <w:jc w:val="both"/>
        <w:rPr>
          <w:rFonts w:cs="David" w:hint="cs"/>
          <w:rtl/>
        </w:rPr>
      </w:pPr>
      <w:r w:rsidRPr="003E5211">
        <w:rPr>
          <w:rFonts w:cs="David" w:hint="cs"/>
          <w:rtl/>
        </w:rPr>
        <w:tab/>
        <w:t xml:space="preserve">הוספנו: נסיבות מיוחדות. מה אתה מציע? </w:t>
      </w:r>
    </w:p>
    <w:p w14:paraId="52D10B33" w14:textId="77777777" w:rsidR="003E5211" w:rsidRPr="003E5211" w:rsidRDefault="003E5211" w:rsidP="003E5211">
      <w:pPr>
        <w:bidi/>
        <w:jc w:val="both"/>
        <w:rPr>
          <w:rFonts w:cs="David" w:hint="cs"/>
          <w:rtl/>
        </w:rPr>
      </w:pPr>
    </w:p>
    <w:p w14:paraId="38A79319" w14:textId="77777777" w:rsidR="003E5211" w:rsidRPr="003E5211" w:rsidRDefault="003E5211" w:rsidP="003E5211">
      <w:pPr>
        <w:bidi/>
        <w:jc w:val="both"/>
        <w:rPr>
          <w:rFonts w:cs="David" w:hint="cs"/>
          <w:rtl/>
        </w:rPr>
      </w:pPr>
      <w:r w:rsidRPr="003E5211">
        <w:rPr>
          <w:rFonts w:cs="David" w:hint="cs"/>
          <w:u w:val="single"/>
          <w:rtl/>
        </w:rPr>
        <w:t>היו"ר דוד טל:</w:t>
      </w:r>
    </w:p>
    <w:p w14:paraId="0FC2EB52" w14:textId="77777777" w:rsidR="003E5211" w:rsidRPr="003E5211" w:rsidRDefault="003E5211" w:rsidP="003E5211">
      <w:pPr>
        <w:bidi/>
        <w:jc w:val="both"/>
        <w:rPr>
          <w:rFonts w:cs="David" w:hint="cs"/>
          <w:rtl/>
        </w:rPr>
      </w:pPr>
    </w:p>
    <w:p w14:paraId="43CA55F9" w14:textId="77777777" w:rsidR="003E5211" w:rsidRPr="003E5211" w:rsidRDefault="003E5211" w:rsidP="003E5211">
      <w:pPr>
        <w:bidi/>
        <w:jc w:val="both"/>
        <w:rPr>
          <w:rFonts w:cs="David" w:hint="cs"/>
          <w:rtl/>
        </w:rPr>
      </w:pPr>
      <w:r w:rsidRPr="003E5211">
        <w:rPr>
          <w:rFonts w:cs="David" w:hint="cs"/>
          <w:rtl/>
        </w:rPr>
        <w:tab/>
        <w:t xml:space="preserve">אני הצעתי, שהשר המקשר יכול לייצג רק את ראש הממשלה ולא שר אחר. לא ייווצר מצב, שהשר לאיכות הסביבה ייצג את שר הביטחון לדוגמה. </w:t>
      </w:r>
    </w:p>
    <w:p w14:paraId="4450F93D" w14:textId="77777777" w:rsidR="003E5211" w:rsidRPr="003E5211" w:rsidRDefault="003E5211" w:rsidP="003E5211">
      <w:pPr>
        <w:bidi/>
        <w:jc w:val="both"/>
        <w:rPr>
          <w:rFonts w:cs="David" w:hint="cs"/>
          <w:rtl/>
        </w:rPr>
      </w:pPr>
    </w:p>
    <w:p w14:paraId="71767372" w14:textId="77777777" w:rsidR="003E5211" w:rsidRPr="003E5211" w:rsidRDefault="003E5211" w:rsidP="003E5211">
      <w:pPr>
        <w:bidi/>
        <w:jc w:val="both"/>
        <w:rPr>
          <w:rFonts w:cs="David" w:hint="cs"/>
          <w:rtl/>
        </w:rPr>
      </w:pPr>
      <w:r w:rsidRPr="003E5211">
        <w:rPr>
          <w:rFonts w:cs="David" w:hint="cs"/>
          <w:u w:val="single"/>
          <w:rtl/>
        </w:rPr>
        <w:t>גדעון סער:</w:t>
      </w:r>
    </w:p>
    <w:p w14:paraId="6837D7E5" w14:textId="77777777" w:rsidR="003E5211" w:rsidRPr="003E5211" w:rsidRDefault="003E5211" w:rsidP="003E5211">
      <w:pPr>
        <w:bidi/>
        <w:jc w:val="both"/>
        <w:rPr>
          <w:rFonts w:cs="David" w:hint="cs"/>
          <w:rtl/>
        </w:rPr>
      </w:pPr>
    </w:p>
    <w:p w14:paraId="41625338" w14:textId="77777777" w:rsidR="003E5211" w:rsidRPr="003E5211" w:rsidRDefault="003E5211" w:rsidP="003E5211">
      <w:pPr>
        <w:bidi/>
        <w:jc w:val="both"/>
        <w:rPr>
          <w:rFonts w:cs="David" w:hint="cs"/>
          <w:rtl/>
        </w:rPr>
      </w:pPr>
      <w:r w:rsidRPr="003E5211">
        <w:rPr>
          <w:rFonts w:cs="David" w:hint="cs"/>
          <w:rtl/>
        </w:rPr>
        <w:tab/>
        <w:t xml:space="preserve">מה שקרה בישיבה הקודמת, אדוני היושב ראש, החריג שאנחנו מאשרים כאן הוא לא פתח צר אלא פתח צר כפתחו של אולם. זאת אומרת, אתם לא מאפשרים את החריג הזה רק לשר המתאם, אתה מאפשרים את החריג הזה לכל שר משרי הממשלה. אז בוא נוריד "כל שר". אין לזה שום הצדקה. זה מה שיגרום לכך, שהשר לאיכות הסביבה או שר החקלאות, ייצגו את שר הביטחון. זה לא טוב. </w:t>
      </w:r>
    </w:p>
    <w:p w14:paraId="741F5BD0" w14:textId="77777777" w:rsidR="003E5211" w:rsidRPr="003E5211" w:rsidRDefault="003E5211" w:rsidP="003E5211">
      <w:pPr>
        <w:bidi/>
        <w:jc w:val="both"/>
        <w:rPr>
          <w:rFonts w:cs="David" w:hint="cs"/>
          <w:rtl/>
        </w:rPr>
      </w:pPr>
    </w:p>
    <w:p w14:paraId="72123DE9" w14:textId="77777777" w:rsidR="003E5211" w:rsidRPr="003E5211" w:rsidRDefault="003E5211" w:rsidP="003E5211">
      <w:pPr>
        <w:bidi/>
        <w:ind w:firstLine="567"/>
        <w:jc w:val="both"/>
        <w:rPr>
          <w:rFonts w:cs="David" w:hint="cs"/>
          <w:rtl/>
        </w:rPr>
      </w:pPr>
      <w:r w:rsidRPr="003E5211">
        <w:rPr>
          <w:rFonts w:cs="David" w:hint="cs"/>
          <w:rtl/>
        </w:rPr>
        <w:t xml:space="preserve">דבר שני, זה  לא צריך להיות בנסיבות מיוחדות, זה  צריך להיות מטעמים מיוחדים. </w:t>
      </w:r>
    </w:p>
    <w:p w14:paraId="40DDFD85" w14:textId="77777777" w:rsidR="003E5211" w:rsidRPr="003E5211" w:rsidRDefault="003E5211" w:rsidP="003E5211">
      <w:pPr>
        <w:bidi/>
        <w:ind w:firstLine="567"/>
        <w:jc w:val="both"/>
        <w:rPr>
          <w:rFonts w:cs="David" w:hint="cs"/>
          <w:rtl/>
        </w:rPr>
      </w:pPr>
    </w:p>
    <w:p w14:paraId="1F53A41F" w14:textId="77777777" w:rsidR="003E5211" w:rsidRPr="003E5211" w:rsidRDefault="003E5211" w:rsidP="003E5211">
      <w:pPr>
        <w:bidi/>
        <w:ind w:firstLine="567"/>
        <w:jc w:val="both"/>
        <w:rPr>
          <w:rFonts w:cs="David" w:hint="cs"/>
          <w:u w:val="single"/>
          <w:rtl/>
        </w:rPr>
      </w:pPr>
      <w:r w:rsidRPr="003E5211">
        <w:rPr>
          <w:rFonts w:cs="David" w:hint="cs"/>
          <w:rtl/>
        </w:rPr>
        <w:t xml:space="preserve">דבר שלישי,  אני מציג להגביל את האפשרות הזאת למספר מוגדר של פעמים במושב, לפחות לגבי כל שר. יכול להיות שיהיו חמישה, שישה או שבעה מקרים לשרים שונים, אבל שזה לא יהיה משהו סדרתי.  </w:t>
      </w:r>
    </w:p>
    <w:p w14:paraId="66CBF3B4" w14:textId="77777777" w:rsidR="003E5211" w:rsidRPr="003E5211" w:rsidRDefault="003E5211" w:rsidP="003E5211">
      <w:pPr>
        <w:bidi/>
        <w:jc w:val="both"/>
        <w:rPr>
          <w:rFonts w:cs="David" w:hint="cs"/>
          <w:u w:val="single"/>
          <w:rtl/>
        </w:rPr>
      </w:pPr>
    </w:p>
    <w:p w14:paraId="3951344E" w14:textId="77777777" w:rsidR="003E5211" w:rsidRPr="003E5211" w:rsidRDefault="003E5211" w:rsidP="003E5211">
      <w:pPr>
        <w:bidi/>
        <w:jc w:val="both"/>
        <w:rPr>
          <w:rFonts w:cs="David" w:hint="cs"/>
          <w:rtl/>
        </w:rPr>
      </w:pPr>
      <w:r w:rsidRPr="003E5211">
        <w:rPr>
          <w:rFonts w:cs="David" w:hint="cs"/>
          <w:u w:val="single"/>
          <w:rtl/>
        </w:rPr>
        <w:t>יואל חסון:</w:t>
      </w:r>
    </w:p>
    <w:p w14:paraId="7B506E19" w14:textId="77777777" w:rsidR="003E5211" w:rsidRPr="003E5211" w:rsidRDefault="003E5211" w:rsidP="003E5211">
      <w:pPr>
        <w:bidi/>
        <w:jc w:val="both"/>
        <w:rPr>
          <w:rFonts w:cs="David" w:hint="cs"/>
          <w:rtl/>
        </w:rPr>
      </w:pPr>
    </w:p>
    <w:p w14:paraId="579CA626" w14:textId="77777777" w:rsidR="003E5211" w:rsidRPr="003E5211" w:rsidRDefault="003E5211" w:rsidP="003E5211">
      <w:pPr>
        <w:bidi/>
        <w:jc w:val="both"/>
        <w:rPr>
          <w:rFonts w:cs="David" w:hint="cs"/>
          <w:rtl/>
        </w:rPr>
      </w:pPr>
      <w:r w:rsidRPr="003E5211">
        <w:rPr>
          <w:rFonts w:cs="David" w:hint="cs"/>
          <w:rtl/>
        </w:rPr>
        <w:tab/>
        <w:t xml:space="preserve">אני חשבתי על רעיון  אחר, שאולי אפשר לאפשר לשר פעם אחת או פעמיים שהוא לא מגיע כי יש גם סיבות שהן לא קשורות לאדם עצמו, אם סיבות מחלה או סיבות אחרות. צריך לתת מגבלה. </w:t>
      </w:r>
    </w:p>
    <w:p w14:paraId="2F9EDD64" w14:textId="77777777" w:rsidR="003E5211" w:rsidRPr="003E5211" w:rsidRDefault="003E5211" w:rsidP="003E5211">
      <w:pPr>
        <w:bidi/>
        <w:jc w:val="both"/>
        <w:rPr>
          <w:rFonts w:cs="David" w:hint="cs"/>
          <w:rtl/>
        </w:rPr>
      </w:pPr>
    </w:p>
    <w:p w14:paraId="7CA01A25" w14:textId="77777777" w:rsidR="003E5211" w:rsidRPr="003E5211" w:rsidRDefault="003E5211" w:rsidP="003E5211">
      <w:pPr>
        <w:bidi/>
        <w:jc w:val="both"/>
        <w:rPr>
          <w:rFonts w:cs="David" w:hint="cs"/>
          <w:rtl/>
        </w:rPr>
      </w:pPr>
      <w:r w:rsidRPr="003E5211">
        <w:rPr>
          <w:rFonts w:cs="David" w:hint="cs"/>
          <w:u w:val="single"/>
          <w:rtl/>
        </w:rPr>
        <w:t>היו"ר דוד טל:</w:t>
      </w:r>
    </w:p>
    <w:p w14:paraId="2517EEF6" w14:textId="77777777" w:rsidR="003E5211" w:rsidRPr="003E5211" w:rsidRDefault="003E5211" w:rsidP="003E5211">
      <w:pPr>
        <w:bidi/>
        <w:jc w:val="both"/>
        <w:rPr>
          <w:rFonts w:cs="David" w:hint="cs"/>
          <w:rtl/>
        </w:rPr>
      </w:pPr>
    </w:p>
    <w:p w14:paraId="22370E0A" w14:textId="77777777" w:rsidR="003E5211" w:rsidRPr="003E5211" w:rsidRDefault="003E5211" w:rsidP="003E5211">
      <w:pPr>
        <w:bidi/>
        <w:jc w:val="both"/>
        <w:rPr>
          <w:rFonts w:cs="David" w:hint="cs"/>
          <w:rtl/>
        </w:rPr>
      </w:pPr>
      <w:r w:rsidRPr="003E5211">
        <w:rPr>
          <w:rFonts w:cs="David" w:hint="cs"/>
          <w:rtl/>
        </w:rPr>
        <w:tab/>
        <w:t xml:space="preserve">שרים בדרך כלל יודעים מראש, שהם צריכים להיות - - - </w:t>
      </w:r>
    </w:p>
    <w:p w14:paraId="352251BA" w14:textId="77777777" w:rsidR="003E5211" w:rsidRPr="003E5211" w:rsidRDefault="003E5211" w:rsidP="003E5211">
      <w:pPr>
        <w:bidi/>
        <w:jc w:val="both"/>
        <w:rPr>
          <w:rFonts w:cs="David" w:hint="cs"/>
          <w:rtl/>
        </w:rPr>
      </w:pPr>
    </w:p>
    <w:p w14:paraId="00A619FA" w14:textId="77777777" w:rsidR="003E5211" w:rsidRPr="003E5211" w:rsidRDefault="003E5211" w:rsidP="003E5211">
      <w:pPr>
        <w:bidi/>
        <w:jc w:val="both"/>
        <w:rPr>
          <w:rFonts w:cs="David" w:hint="cs"/>
          <w:rtl/>
        </w:rPr>
      </w:pPr>
      <w:r w:rsidRPr="003E5211">
        <w:rPr>
          <w:rFonts w:cs="David" w:hint="cs"/>
          <w:u w:val="single"/>
          <w:rtl/>
        </w:rPr>
        <w:t>גדעון סער:</w:t>
      </w:r>
    </w:p>
    <w:p w14:paraId="7F3F3148" w14:textId="77777777" w:rsidR="003E5211" w:rsidRPr="003E5211" w:rsidRDefault="003E5211" w:rsidP="003E5211">
      <w:pPr>
        <w:bidi/>
        <w:jc w:val="both"/>
        <w:rPr>
          <w:rFonts w:cs="David" w:hint="cs"/>
          <w:rtl/>
        </w:rPr>
      </w:pPr>
    </w:p>
    <w:p w14:paraId="36529078" w14:textId="77777777" w:rsidR="003E5211" w:rsidRPr="003E5211" w:rsidRDefault="003E5211" w:rsidP="003E5211">
      <w:pPr>
        <w:bidi/>
        <w:jc w:val="both"/>
        <w:rPr>
          <w:rFonts w:cs="David" w:hint="cs"/>
          <w:rtl/>
        </w:rPr>
      </w:pPr>
      <w:r w:rsidRPr="003E5211">
        <w:rPr>
          <w:rFonts w:cs="David" w:hint="cs"/>
          <w:rtl/>
        </w:rPr>
        <w:tab/>
        <w:t xml:space="preserve">בלו"ז של השר, ביום שלישי יש לו סיור. אחר כך מתקשרים מהכנסת ואומרים לו, תענה על שאילתה. </w:t>
      </w:r>
    </w:p>
    <w:p w14:paraId="187D0D9C" w14:textId="77777777" w:rsidR="003E5211" w:rsidRPr="003E5211" w:rsidRDefault="003E5211" w:rsidP="003E5211">
      <w:pPr>
        <w:bidi/>
        <w:jc w:val="both"/>
        <w:rPr>
          <w:rFonts w:cs="David" w:hint="cs"/>
          <w:rtl/>
        </w:rPr>
      </w:pPr>
    </w:p>
    <w:p w14:paraId="107FCE20" w14:textId="77777777" w:rsidR="003E5211" w:rsidRPr="003E5211" w:rsidRDefault="003E5211" w:rsidP="003E5211">
      <w:pPr>
        <w:bidi/>
        <w:jc w:val="both"/>
        <w:rPr>
          <w:rFonts w:cs="David" w:hint="cs"/>
          <w:rtl/>
        </w:rPr>
      </w:pPr>
      <w:r w:rsidRPr="003E5211">
        <w:rPr>
          <w:rFonts w:cs="David" w:hint="cs"/>
          <w:u w:val="single"/>
          <w:rtl/>
        </w:rPr>
        <w:t>יואל חסון:</w:t>
      </w:r>
    </w:p>
    <w:p w14:paraId="12135ACC" w14:textId="77777777" w:rsidR="003E5211" w:rsidRPr="003E5211" w:rsidRDefault="003E5211" w:rsidP="003E5211">
      <w:pPr>
        <w:bidi/>
        <w:jc w:val="both"/>
        <w:rPr>
          <w:rFonts w:cs="David" w:hint="cs"/>
          <w:rtl/>
        </w:rPr>
      </w:pPr>
    </w:p>
    <w:p w14:paraId="0B8F0E4B" w14:textId="77777777" w:rsidR="003E5211" w:rsidRPr="003E5211" w:rsidRDefault="003E5211" w:rsidP="003E5211">
      <w:pPr>
        <w:bidi/>
        <w:jc w:val="both"/>
        <w:rPr>
          <w:rFonts w:cs="David" w:hint="cs"/>
          <w:rtl/>
        </w:rPr>
      </w:pPr>
      <w:r w:rsidRPr="003E5211">
        <w:rPr>
          <w:rFonts w:cs="David" w:hint="cs"/>
          <w:rtl/>
        </w:rPr>
        <w:tab/>
        <w:t xml:space="preserve">הוא יכול לעשות את זה פעם אחת,  הוא לא יכול לעשות את זה פעמיים. זאת אומרת, הוא  יכול להגיד פעם אחת או  פעמיים, שהוא לא יכול להגיע, אחר כך הוא חייב להגיע.  </w:t>
      </w:r>
    </w:p>
    <w:p w14:paraId="0A23FFFB" w14:textId="77777777" w:rsidR="003E5211" w:rsidRPr="003E5211" w:rsidRDefault="003E5211" w:rsidP="003E5211">
      <w:pPr>
        <w:bidi/>
        <w:jc w:val="both"/>
        <w:rPr>
          <w:rFonts w:cs="David" w:hint="cs"/>
          <w:rtl/>
        </w:rPr>
      </w:pPr>
    </w:p>
    <w:p w14:paraId="22200485" w14:textId="77777777" w:rsidR="003E5211" w:rsidRPr="003E5211" w:rsidRDefault="003E5211" w:rsidP="003E5211">
      <w:pPr>
        <w:bidi/>
        <w:jc w:val="both"/>
        <w:rPr>
          <w:rFonts w:cs="David" w:hint="cs"/>
          <w:rtl/>
        </w:rPr>
      </w:pPr>
      <w:r w:rsidRPr="003E5211">
        <w:rPr>
          <w:rFonts w:cs="David" w:hint="cs"/>
          <w:u w:val="single"/>
          <w:rtl/>
        </w:rPr>
        <w:t>היו"ר דוד טל:</w:t>
      </w:r>
    </w:p>
    <w:p w14:paraId="415A2EF8" w14:textId="77777777" w:rsidR="003E5211" w:rsidRPr="003E5211" w:rsidRDefault="003E5211" w:rsidP="003E5211">
      <w:pPr>
        <w:bidi/>
        <w:jc w:val="both"/>
        <w:rPr>
          <w:rFonts w:cs="David" w:hint="cs"/>
          <w:rtl/>
        </w:rPr>
      </w:pPr>
    </w:p>
    <w:p w14:paraId="3BC8B2F7" w14:textId="77777777" w:rsidR="003E5211" w:rsidRPr="003E5211" w:rsidRDefault="003E5211" w:rsidP="003E5211">
      <w:pPr>
        <w:bidi/>
        <w:jc w:val="both"/>
        <w:rPr>
          <w:rFonts w:cs="David" w:hint="cs"/>
          <w:rtl/>
        </w:rPr>
      </w:pPr>
      <w:r w:rsidRPr="003E5211">
        <w:rPr>
          <w:rFonts w:cs="David" w:hint="cs"/>
          <w:rtl/>
        </w:rPr>
        <w:tab/>
        <w:t xml:space="preserve">אנחנו  צריכים לשקול ולראות מה עדיף לנו, לקבל, שהשר לא יגיע וייתן בשבוע הבא, ולו בלבד שהוא ייתן ולא מישהו אחר. או להסתפק כאן והיום בתשובתו של שר החקלאות. </w:t>
      </w:r>
    </w:p>
    <w:p w14:paraId="1D868387" w14:textId="77777777" w:rsidR="003E5211" w:rsidRPr="003E5211" w:rsidRDefault="003E5211" w:rsidP="003E5211">
      <w:pPr>
        <w:bidi/>
        <w:jc w:val="both"/>
        <w:rPr>
          <w:rFonts w:cs="David" w:hint="cs"/>
          <w:rtl/>
        </w:rPr>
      </w:pPr>
    </w:p>
    <w:p w14:paraId="4C7084B2" w14:textId="77777777" w:rsidR="003E5211" w:rsidRPr="003E5211" w:rsidRDefault="003E5211" w:rsidP="003E5211">
      <w:pPr>
        <w:bidi/>
        <w:jc w:val="both"/>
        <w:rPr>
          <w:rFonts w:cs="David" w:hint="cs"/>
          <w:rtl/>
        </w:rPr>
      </w:pPr>
      <w:r w:rsidRPr="003E5211">
        <w:rPr>
          <w:rFonts w:cs="David" w:hint="cs"/>
          <w:u w:val="single"/>
          <w:rtl/>
        </w:rPr>
        <w:t>גדעון סער:</w:t>
      </w:r>
    </w:p>
    <w:p w14:paraId="139F726A" w14:textId="77777777" w:rsidR="003E5211" w:rsidRPr="003E5211" w:rsidRDefault="003E5211" w:rsidP="003E5211">
      <w:pPr>
        <w:bidi/>
        <w:jc w:val="both"/>
        <w:rPr>
          <w:rFonts w:cs="David" w:hint="cs"/>
          <w:rtl/>
        </w:rPr>
      </w:pPr>
    </w:p>
    <w:p w14:paraId="66F50680" w14:textId="77777777" w:rsidR="003E5211" w:rsidRPr="003E5211" w:rsidRDefault="003E5211" w:rsidP="003E5211">
      <w:pPr>
        <w:bidi/>
        <w:jc w:val="both"/>
        <w:rPr>
          <w:rFonts w:cs="David" w:hint="cs"/>
          <w:rtl/>
        </w:rPr>
      </w:pPr>
      <w:r w:rsidRPr="003E5211">
        <w:rPr>
          <w:rFonts w:cs="David" w:hint="cs"/>
          <w:rtl/>
        </w:rPr>
        <w:tab/>
        <w:t xml:space="preserve">עדיף שיהיה השר הנוגע בדבר. יש בעיה למשל בתחום החינוך ושולחים את השר לאיכות הסביבה -  כי הוא נמצא הרבה בכנסת- אבל  זה לא מתאים, איפה האחריות בפני הפרלמנט? </w:t>
      </w:r>
    </w:p>
    <w:p w14:paraId="61074CF7" w14:textId="77777777" w:rsidR="003E5211" w:rsidRPr="003E5211" w:rsidRDefault="003E5211" w:rsidP="003E5211">
      <w:pPr>
        <w:bidi/>
        <w:jc w:val="both"/>
        <w:rPr>
          <w:rFonts w:cs="David" w:hint="cs"/>
          <w:rtl/>
        </w:rPr>
      </w:pPr>
    </w:p>
    <w:p w14:paraId="70209238" w14:textId="77777777" w:rsidR="003E5211" w:rsidRPr="003E5211" w:rsidRDefault="003E5211" w:rsidP="003E5211">
      <w:pPr>
        <w:bidi/>
        <w:jc w:val="both"/>
        <w:rPr>
          <w:rFonts w:cs="David" w:hint="cs"/>
          <w:rtl/>
        </w:rPr>
      </w:pPr>
      <w:r w:rsidRPr="003E5211">
        <w:rPr>
          <w:rFonts w:cs="David" w:hint="cs"/>
          <w:u w:val="single"/>
          <w:rtl/>
        </w:rPr>
        <w:t>יצחק זיו:</w:t>
      </w:r>
    </w:p>
    <w:p w14:paraId="2C965D2A" w14:textId="77777777" w:rsidR="003E5211" w:rsidRPr="003E5211" w:rsidRDefault="003E5211" w:rsidP="003E5211">
      <w:pPr>
        <w:bidi/>
        <w:jc w:val="both"/>
        <w:rPr>
          <w:rFonts w:cs="David" w:hint="cs"/>
          <w:rtl/>
        </w:rPr>
      </w:pPr>
    </w:p>
    <w:p w14:paraId="1F80E09D" w14:textId="77777777" w:rsidR="003E5211" w:rsidRPr="003E5211" w:rsidRDefault="003E5211" w:rsidP="003E5211">
      <w:pPr>
        <w:bidi/>
        <w:jc w:val="both"/>
        <w:rPr>
          <w:rFonts w:cs="David" w:hint="cs"/>
          <w:rtl/>
        </w:rPr>
      </w:pPr>
      <w:r w:rsidRPr="003E5211">
        <w:rPr>
          <w:rFonts w:cs="David" w:hint="cs"/>
          <w:rtl/>
        </w:rPr>
        <w:tab/>
        <w:t xml:space="preserve">נתקלנו בתופעה שחוזרת על עצמה. אם שר משיב במקום שר, אני חושב שזה מיותר, אז  שייתנו את התשובה לשואל  בכתב.  הרי הוא מקריא מתוך הכתוב. ואם השואל מציג שאלה נוספת, ברגע שהוא מציג שאלה נוספת, השר שמשיב - - - </w:t>
      </w:r>
    </w:p>
    <w:p w14:paraId="2E359E09" w14:textId="77777777" w:rsidR="003E5211" w:rsidRPr="003E5211" w:rsidRDefault="003E5211" w:rsidP="003E5211">
      <w:pPr>
        <w:bidi/>
        <w:jc w:val="both"/>
        <w:rPr>
          <w:rFonts w:cs="David" w:hint="cs"/>
          <w:rtl/>
        </w:rPr>
      </w:pPr>
    </w:p>
    <w:p w14:paraId="59FC7F2F" w14:textId="77777777" w:rsidR="003E5211" w:rsidRPr="003E5211" w:rsidRDefault="003E5211" w:rsidP="003E5211">
      <w:pPr>
        <w:bidi/>
        <w:jc w:val="both"/>
        <w:rPr>
          <w:rFonts w:cs="David" w:hint="cs"/>
          <w:rtl/>
        </w:rPr>
      </w:pPr>
      <w:r w:rsidRPr="003E5211">
        <w:rPr>
          <w:rFonts w:cs="David" w:hint="cs"/>
          <w:u w:val="single"/>
          <w:rtl/>
        </w:rPr>
        <w:t>היו"ר דוד טל:</w:t>
      </w:r>
    </w:p>
    <w:p w14:paraId="46A80597" w14:textId="77777777" w:rsidR="003E5211" w:rsidRPr="003E5211" w:rsidRDefault="003E5211" w:rsidP="003E5211">
      <w:pPr>
        <w:bidi/>
        <w:jc w:val="both"/>
        <w:rPr>
          <w:rFonts w:cs="David" w:hint="cs"/>
          <w:rtl/>
        </w:rPr>
      </w:pPr>
    </w:p>
    <w:p w14:paraId="36EB51B1" w14:textId="77777777" w:rsidR="003E5211" w:rsidRPr="003E5211" w:rsidRDefault="003E5211" w:rsidP="003E5211">
      <w:pPr>
        <w:bidi/>
        <w:jc w:val="both"/>
        <w:rPr>
          <w:rFonts w:cs="David" w:hint="cs"/>
          <w:rtl/>
        </w:rPr>
      </w:pPr>
      <w:r w:rsidRPr="003E5211">
        <w:rPr>
          <w:rFonts w:cs="David" w:hint="cs"/>
          <w:rtl/>
        </w:rPr>
        <w:tab/>
        <w:t xml:space="preserve">זה לא שאילתות. </w:t>
      </w:r>
    </w:p>
    <w:p w14:paraId="7CA9B2FD" w14:textId="77777777" w:rsidR="003E5211" w:rsidRPr="003E5211" w:rsidRDefault="003E5211" w:rsidP="003E5211">
      <w:pPr>
        <w:bidi/>
        <w:jc w:val="both"/>
        <w:rPr>
          <w:rFonts w:cs="David" w:hint="cs"/>
          <w:rtl/>
        </w:rPr>
      </w:pPr>
    </w:p>
    <w:p w14:paraId="15447CE3" w14:textId="77777777" w:rsidR="003E5211" w:rsidRPr="003E5211" w:rsidRDefault="003E5211" w:rsidP="003E5211">
      <w:pPr>
        <w:bidi/>
        <w:jc w:val="both"/>
        <w:rPr>
          <w:rFonts w:cs="David" w:hint="cs"/>
          <w:u w:val="single"/>
          <w:rtl/>
        </w:rPr>
      </w:pPr>
      <w:r w:rsidRPr="003E5211">
        <w:rPr>
          <w:rFonts w:cs="David" w:hint="cs"/>
          <w:u w:val="single"/>
          <w:rtl/>
        </w:rPr>
        <w:t>יצחק זיו:</w:t>
      </w:r>
    </w:p>
    <w:p w14:paraId="7F77D65F" w14:textId="77777777" w:rsidR="003E5211" w:rsidRPr="003E5211" w:rsidRDefault="003E5211" w:rsidP="003E5211">
      <w:pPr>
        <w:bidi/>
        <w:jc w:val="both"/>
        <w:rPr>
          <w:rFonts w:cs="David" w:hint="cs"/>
          <w:u w:val="single"/>
          <w:rtl/>
        </w:rPr>
      </w:pPr>
    </w:p>
    <w:p w14:paraId="3367E669" w14:textId="77777777" w:rsidR="003E5211" w:rsidRPr="003E5211" w:rsidRDefault="003E5211" w:rsidP="003E5211">
      <w:pPr>
        <w:bidi/>
        <w:jc w:val="both"/>
        <w:rPr>
          <w:rFonts w:cs="David" w:hint="cs"/>
          <w:rtl/>
        </w:rPr>
      </w:pPr>
      <w:r w:rsidRPr="003E5211">
        <w:rPr>
          <w:rFonts w:cs="David" w:hint="cs"/>
          <w:rtl/>
        </w:rPr>
        <w:tab/>
        <w:t xml:space="preserve">אבל זה פושט על כל הבית באופן כללי. </w:t>
      </w:r>
      <w:r w:rsidRPr="003E5211">
        <w:rPr>
          <w:rFonts w:cs="David" w:hint="cs"/>
          <w:rtl/>
        </w:rPr>
        <w:tab/>
        <w:t xml:space="preserve">לא יכול להיות, שאם משהו מוצג לשר, שמישהו אחר יענה במקומו. אני מקבל את זה,  כמו שהציג חבר הכנסת יואל חסון, לאפשר לו פעם אחת, אני לא מדבר על מחלה. אבל בעיקרון, השר הנוגע בדבר חייב להשיב ולא מישהו במקומו. </w:t>
      </w:r>
    </w:p>
    <w:p w14:paraId="33FF1333" w14:textId="77777777" w:rsidR="003E5211" w:rsidRPr="003E5211" w:rsidRDefault="003E5211" w:rsidP="003E5211">
      <w:pPr>
        <w:bidi/>
        <w:jc w:val="both"/>
        <w:rPr>
          <w:rFonts w:cs="David" w:hint="cs"/>
          <w:rtl/>
        </w:rPr>
      </w:pPr>
    </w:p>
    <w:p w14:paraId="5B906930" w14:textId="77777777" w:rsidR="003E5211" w:rsidRPr="003E5211" w:rsidRDefault="003E5211" w:rsidP="003E5211">
      <w:pPr>
        <w:bidi/>
        <w:jc w:val="both"/>
        <w:rPr>
          <w:rFonts w:cs="David" w:hint="cs"/>
          <w:rtl/>
        </w:rPr>
      </w:pPr>
      <w:r w:rsidRPr="003E5211">
        <w:rPr>
          <w:rFonts w:cs="David" w:hint="cs"/>
          <w:u w:val="single"/>
          <w:rtl/>
        </w:rPr>
        <w:t>היו"ר דוד טל:</w:t>
      </w:r>
    </w:p>
    <w:p w14:paraId="4E203239" w14:textId="77777777" w:rsidR="003E5211" w:rsidRPr="003E5211" w:rsidRDefault="003E5211" w:rsidP="003E5211">
      <w:pPr>
        <w:bidi/>
        <w:jc w:val="both"/>
        <w:rPr>
          <w:rFonts w:cs="David" w:hint="cs"/>
          <w:rtl/>
        </w:rPr>
      </w:pPr>
    </w:p>
    <w:p w14:paraId="4433A21A" w14:textId="77777777" w:rsidR="003E5211" w:rsidRPr="003E5211" w:rsidRDefault="003E5211" w:rsidP="003E5211">
      <w:pPr>
        <w:bidi/>
        <w:jc w:val="both"/>
        <w:rPr>
          <w:rFonts w:cs="David" w:hint="cs"/>
          <w:rtl/>
        </w:rPr>
      </w:pPr>
      <w:r w:rsidRPr="003E5211">
        <w:rPr>
          <w:rFonts w:cs="David" w:hint="cs"/>
          <w:rtl/>
        </w:rPr>
        <w:tab/>
        <w:t xml:space="preserve">אני רוצה לשמוע את חברי הכנסת, האם אנחנו מתכנסים סביב ההצעה.  לאחר מכן, אנחנו צריכים להניח את זה על שולחן הכנסת כשבועיים, במשך שבועיים יהיה אפשר להביא את העמדות. </w:t>
      </w:r>
    </w:p>
    <w:p w14:paraId="0BDEA0C8" w14:textId="77777777" w:rsidR="003E5211" w:rsidRPr="003E5211" w:rsidRDefault="003E5211" w:rsidP="003E5211">
      <w:pPr>
        <w:bidi/>
        <w:jc w:val="both"/>
        <w:rPr>
          <w:rFonts w:cs="David" w:hint="cs"/>
          <w:rtl/>
        </w:rPr>
      </w:pPr>
    </w:p>
    <w:p w14:paraId="76CACA41" w14:textId="77777777" w:rsidR="003E5211" w:rsidRPr="003E5211" w:rsidRDefault="003E5211" w:rsidP="003E5211">
      <w:pPr>
        <w:bidi/>
        <w:ind w:firstLine="567"/>
        <w:jc w:val="both"/>
        <w:rPr>
          <w:rFonts w:cs="David" w:hint="cs"/>
          <w:rtl/>
        </w:rPr>
      </w:pPr>
      <w:r w:rsidRPr="003E5211">
        <w:rPr>
          <w:rFonts w:cs="David" w:hint="cs"/>
          <w:rtl/>
        </w:rPr>
        <w:t xml:space="preserve">אני רוצה לשוב ולומר, כל ההצעות האלה, אנחנו מקווים שהן הצעות טובות, אבל אם יסתבר לנו, שהן הצעות לא טובות, נשוב ונדון פה כדי לתקן את הנושא הזה.  האם אפשר להתכנס סביב ההצעה,  שהשר המקשר ייצג רק את ראש הממשלה,  וכל שר במשרדו שלו, או סגן השר ממשרדו שלו. בלי אישור יושב ראש הכנסת,  בלי דברים חריגים. </w:t>
      </w:r>
    </w:p>
    <w:p w14:paraId="5CBE2941" w14:textId="77777777" w:rsidR="003E5211" w:rsidRPr="003E5211" w:rsidRDefault="003E5211" w:rsidP="003E5211">
      <w:pPr>
        <w:bidi/>
        <w:jc w:val="both"/>
        <w:rPr>
          <w:rFonts w:cs="David" w:hint="cs"/>
          <w:rtl/>
        </w:rPr>
      </w:pPr>
    </w:p>
    <w:p w14:paraId="06419662" w14:textId="77777777" w:rsidR="003E5211" w:rsidRPr="003E5211" w:rsidRDefault="003E5211" w:rsidP="003E5211">
      <w:pPr>
        <w:bidi/>
        <w:jc w:val="both"/>
        <w:rPr>
          <w:rFonts w:cs="David" w:hint="cs"/>
          <w:rtl/>
        </w:rPr>
      </w:pPr>
      <w:r w:rsidRPr="003E5211">
        <w:rPr>
          <w:rFonts w:cs="David" w:hint="cs"/>
          <w:u w:val="single"/>
          <w:rtl/>
        </w:rPr>
        <w:t>יואל חסון:</w:t>
      </w:r>
    </w:p>
    <w:p w14:paraId="1D32D311" w14:textId="77777777" w:rsidR="003E5211" w:rsidRPr="003E5211" w:rsidRDefault="003E5211" w:rsidP="003E5211">
      <w:pPr>
        <w:bidi/>
        <w:jc w:val="both"/>
        <w:rPr>
          <w:rFonts w:cs="David" w:hint="cs"/>
          <w:rtl/>
        </w:rPr>
      </w:pPr>
    </w:p>
    <w:p w14:paraId="41D8061F" w14:textId="77777777" w:rsidR="003E5211" w:rsidRPr="003E5211" w:rsidRDefault="003E5211" w:rsidP="003E5211">
      <w:pPr>
        <w:bidi/>
        <w:jc w:val="both"/>
        <w:rPr>
          <w:rFonts w:cs="David" w:hint="cs"/>
          <w:rtl/>
        </w:rPr>
      </w:pPr>
      <w:r w:rsidRPr="003E5211">
        <w:rPr>
          <w:rFonts w:cs="David" w:hint="cs"/>
          <w:rtl/>
        </w:rPr>
        <w:tab/>
        <w:t xml:space="preserve">בלי אפשרות, שאדם לא יגיע מסיבות מחלה - - - </w:t>
      </w:r>
    </w:p>
    <w:p w14:paraId="176FB007" w14:textId="77777777" w:rsidR="003E5211" w:rsidRPr="003E5211" w:rsidRDefault="003E5211" w:rsidP="003E5211">
      <w:pPr>
        <w:bidi/>
        <w:jc w:val="both"/>
        <w:rPr>
          <w:rFonts w:cs="David" w:hint="cs"/>
          <w:rtl/>
        </w:rPr>
      </w:pPr>
      <w:r w:rsidRPr="003E5211">
        <w:rPr>
          <w:rFonts w:cs="David"/>
          <w:rtl/>
        </w:rPr>
        <w:br w:type="page"/>
      </w:r>
    </w:p>
    <w:p w14:paraId="32C0AB13" w14:textId="77777777" w:rsidR="003E5211" w:rsidRPr="003E5211" w:rsidRDefault="003E5211" w:rsidP="003E5211">
      <w:pPr>
        <w:bidi/>
        <w:jc w:val="both"/>
        <w:rPr>
          <w:rFonts w:cs="David" w:hint="cs"/>
          <w:rtl/>
        </w:rPr>
      </w:pPr>
      <w:r w:rsidRPr="003E5211">
        <w:rPr>
          <w:rFonts w:cs="David" w:hint="cs"/>
          <w:u w:val="single"/>
          <w:rtl/>
        </w:rPr>
        <w:t>היו"ר דוד טל:</w:t>
      </w:r>
    </w:p>
    <w:p w14:paraId="246FCA07" w14:textId="77777777" w:rsidR="003E5211" w:rsidRPr="003E5211" w:rsidRDefault="003E5211" w:rsidP="003E5211">
      <w:pPr>
        <w:bidi/>
        <w:jc w:val="both"/>
        <w:rPr>
          <w:rFonts w:cs="David" w:hint="cs"/>
          <w:rtl/>
        </w:rPr>
      </w:pPr>
    </w:p>
    <w:p w14:paraId="6FA62503" w14:textId="77777777" w:rsidR="003E5211" w:rsidRPr="003E5211" w:rsidRDefault="003E5211" w:rsidP="003E5211">
      <w:pPr>
        <w:bidi/>
        <w:jc w:val="both"/>
        <w:rPr>
          <w:rFonts w:cs="David" w:hint="cs"/>
          <w:rtl/>
        </w:rPr>
      </w:pPr>
      <w:r w:rsidRPr="003E5211">
        <w:rPr>
          <w:rFonts w:cs="David" w:hint="cs"/>
          <w:rtl/>
        </w:rPr>
        <w:tab/>
        <w:t xml:space="preserve">הוא ייראה לא טוב כשהוא לא יגיע. אם אתם רוצים לתת פתח מילוט, אני מוכן לקבל את זה, אבל השאלה, מה אנחנו דורשים מהבית הזה, אני לא רוצה לומר להצר את צעדיהם של השרים, אבל לא לאפשר להם את התמרון הגדול הזה. </w:t>
      </w:r>
    </w:p>
    <w:p w14:paraId="53E6E650" w14:textId="77777777" w:rsidR="003E5211" w:rsidRPr="003E5211" w:rsidRDefault="003E5211" w:rsidP="003E5211">
      <w:pPr>
        <w:bidi/>
        <w:jc w:val="both"/>
        <w:rPr>
          <w:rFonts w:cs="David" w:hint="cs"/>
          <w:rtl/>
        </w:rPr>
      </w:pPr>
    </w:p>
    <w:p w14:paraId="5C1E7F93" w14:textId="77777777" w:rsidR="003E5211" w:rsidRPr="003E5211" w:rsidRDefault="003E5211" w:rsidP="003E5211">
      <w:pPr>
        <w:bidi/>
        <w:jc w:val="both"/>
        <w:rPr>
          <w:rFonts w:cs="David" w:hint="cs"/>
          <w:rtl/>
        </w:rPr>
      </w:pPr>
      <w:r w:rsidRPr="003E5211">
        <w:rPr>
          <w:rFonts w:cs="David" w:hint="cs"/>
          <w:u w:val="single"/>
          <w:rtl/>
        </w:rPr>
        <w:t>יצחק זיו:</w:t>
      </w:r>
    </w:p>
    <w:p w14:paraId="1911158D" w14:textId="77777777" w:rsidR="003E5211" w:rsidRPr="003E5211" w:rsidRDefault="003E5211" w:rsidP="003E5211">
      <w:pPr>
        <w:bidi/>
        <w:jc w:val="both"/>
        <w:rPr>
          <w:rFonts w:cs="David" w:hint="cs"/>
          <w:rtl/>
        </w:rPr>
      </w:pPr>
    </w:p>
    <w:p w14:paraId="3F749252" w14:textId="77777777" w:rsidR="003E5211" w:rsidRPr="003E5211" w:rsidRDefault="003E5211" w:rsidP="003E5211">
      <w:pPr>
        <w:bidi/>
        <w:jc w:val="both"/>
        <w:rPr>
          <w:rFonts w:cs="David" w:hint="cs"/>
          <w:rtl/>
        </w:rPr>
      </w:pPr>
      <w:r w:rsidRPr="003E5211">
        <w:rPr>
          <w:rFonts w:cs="David" w:hint="cs"/>
          <w:rtl/>
        </w:rPr>
        <w:tab/>
        <w:t xml:space="preserve">חייבת להישאר פריבילגיה ליושבת ראש הכנסת. </w:t>
      </w:r>
    </w:p>
    <w:p w14:paraId="761E344B" w14:textId="77777777" w:rsidR="003E5211" w:rsidRPr="003E5211" w:rsidRDefault="003E5211" w:rsidP="003E5211">
      <w:pPr>
        <w:bidi/>
        <w:jc w:val="both"/>
        <w:rPr>
          <w:rFonts w:cs="David" w:hint="cs"/>
          <w:rtl/>
        </w:rPr>
      </w:pPr>
    </w:p>
    <w:p w14:paraId="7FC91FA6" w14:textId="77777777" w:rsidR="003E5211" w:rsidRPr="003E5211" w:rsidRDefault="003E5211" w:rsidP="003E5211">
      <w:pPr>
        <w:bidi/>
        <w:jc w:val="both"/>
        <w:rPr>
          <w:rFonts w:cs="David" w:hint="cs"/>
          <w:rtl/>
        </w:rPr>
      </w:pPr>
      <w:r w:rsidRPr="003E5211">
        <w:rPr>
          <w:rFonts w:cs="David" w:hint="cs"/>
          <w:u w:val="single"/>
          <w:rtl/>
        </w:rPr>
        <w:t>יואל חסון:</w:t>
      </w:r>
    </w:p>
    <w:p w14:paraId="61D00DA0" w14:textId="77777777" w:rsidR="003E5211" w:rsidRPr="003E5211" w:rsidRDefault="003E5211" w:rsidP="003E5211">
      <w:pPr>
        <w:bidi/>
        <w:jc w:val="both"/>
        <w:rPr>
          <w:rFonts w:cs="David" w:hint="cs"/>
          <w:rtl/>
        </w:rPr>
      </w:pPr>
    </w:p>
    <w:p w14:paraId="05A7A9BE" w14:textId="77777777" w:rsidR="003E5211" w:rsidRPr="003E5211" w:rsidRDefault="003E5211" w:rsidP="003E5211">
      <w:pPr>
        <w:bidi/>
        <w:jc w:val="both"/>
        <w:rPr>
          <w:rFonts w:cs="David" w:hint="cs"/>
          <w:rtl/>
        </w:rPr>
      </w:pPr>
      <w:r w:rsidRPr="003E5211">
        <w:rPr>
          <w:rFonts w:cs="David" w:hint="cs"/>
          <w:rtl/>
        </w:rPr>
        <w:tab/>
        <w:t xml:space="preserve"> הייתי מבקש התייעצות בעניין  הזה. </w:t>
      </w:r>
    </w:p>
    <w:p w14:paraId="0C277FBF" w14:textId="77777777" w:rsidR="003E5211" w:rsidRPr="003E5211" w:rsidRDefault="003E5211" w:rsidP="003E5211">
      <w:pPr>
        <w:bidi/>
        <w:jc w:val="both"/>
        <w:rPr>
          <w:rFonts w:cs="David" w:hint="cs"/>
          <w:rtl/>
        </w:rPr>
      </w:pPr>
    </w:p>
    <w:p w14:paraId="625C6BD2" w14:textId="77777777" w:rsidR="003E5211" w:rsidRPr="003E5211" w:rsidRDefault="003E5211" w:rsidP="003E5211">
      <w:pPr>
        <w:bidi/>
        <w:jc w:val="both"/>
        <w:rPr>
          <w:rFonts w:cs="David" w:hint="cs"/>
          <w:rtl/>
        </w:rPr>
      </w:pPr>
      <w:r w:rsidRPr="003E5211">
        <w:rPr>
          <w:rFonts w:cs="David" w:hint="cs"/>
          <w:u w:val="single"/>
          <w:rtl/>
        </w:rPr>
        <w:t>היו"ר דוד טל:</w:t>
      </w:r>
    </w:p>
    <w:p w14:paraId="0EA1424A" w14:textId="77777777" w:rsidR="003E5211" w:rsidRPr="003E5211" w:rsidRDefault="003E5211" w:rsidP="003E5211">
      <w:pPr>
        <w:bidi/>
        <w:jc w:val="both"/>
        <w:rPr>
          <w:rFonts w:cs="David" w:hint="cs"/>
          <w:rtl/>
        </w:rPr>
      </w:pPr>
    </w:p>
    <w:p w14:paraId="5B78D30B" w14:textId="77777777" w:rsidR="003E5211" w:rsidRDefault="003E5211" w:rsidP="003E5211">
      <w:pPr>
        <w:bidi/>
        <w:rPr>
          <w:rFonts w:cs="David" w:hint="cs"/>
          <w:rtl/>
        </w:rPr>
      </w:pPr>
      <w:r w:rsidRPr="003E5211">
        <w:rPr>
          <w:rFonts w:cs="David" w:hint="cs"/>
          <w:rtl/>
        </w:rPr>
        <w:tab/>
        <w:t>או.</w:t>
      </w:r>
      <w:proofErr w:type="spellStart"/>
      <w:r w:rsidRPr="003E5211">
        <w:rPr>
          <w:rFonts w:cs="David" w:hint="cs"/>
          <w:rtl/>
        </w:rPr>
        <w:t>קיי</w:t>
      </w:r>
      <w:proofErr w:type="spellEnd"/>
      <w:r w:rsidRPr="003E5211">
        <w:rPr>
          <w:rFonts w:cs="David" w:hint="cs"/>
          <w:rtl/>
        </w:rPr>
        <w:t xml:space="preserve">, תהיה התייעצות בעניין הזה ונצביע על כך בשבוע הבא.  </w:t>
      </w:r>
    </w:p>
    <w:p w14:paraId="454535BF" w14:textId="77777777" w:rsidR="003E5211" w:rsidRDefault="003E5211" w:rsidP="003E5211">
      <w:pPr>
        <w:bidi/>
        <w:rPr>
          <w:rFonts w:cs="David" w:hint="cs"/>
          <w:rtl/>
        </w:rPr>
      </w:pPr>
    </w:p>
    <w:p w14:paraId="0B2BB7AF" w14:textId="77777777" w:rsidR="003E5211" w:rsidRPr="003E5211" w:rsidRDefault="003E5211" w:rsidP="003E5211">
      <w:pPr>
        <w:bidi/>
        <w:rPr>
          <w:rFonts w:cs="David" w:hint="cs"/>
          <w:rtl/>
        </w:rPr>
      </w:pPr>
      <w:r w:rsidRPr="003E5211">
        <w:rPr>
          <w:rFonts w:cs="David" w:hint="cs"/>
          <w:u w:val="single"/>
          <w:rtl/>
        </w:rPr>
        <w:t>היו"ר דוד טל:</w:t>
      </w:r>
    </w:p>
    <w:p w14:paraId="27325924" w14:textId="77777777" w:rsidR="003E5211" w:rsidRPr="003E5211" w:rsidRDefault="003E5211" w:rsidP="003E5211">
      <w:pPr>
        <w:bidi/>
        <w:jc w:val="both"/>
        <w:rPr>
          <w:rFonts w:cs="David" w:hint="cs"/>
          <w:rtl/>
        </w:rPr>
      </w:pPr>
    </w:p>
    <w:p w14:paraId="51928621" w14:textId="77777777" w:rsidR="003E5211" w:rsidRPr="003E5211" w:rsidRDefault="003E5211" w:rsidP="003E5211">
      <w:pPr>
        <w:bidi/>
        <w:jc w:val="both"/>
        <w:rPr>
          <w:rFonts w:cs="David" w:hint="cs"/>
          <w:rtl/>
        </w:rPr>
      </w:pPr>
      <w:r w:rsidRPr="003E5211">
        <w:rPr>
          <w:rFonts w:cs="David" w:hint="cs"/>
          <w:rtl/>
        </w:rPr>
        <w:tab/>
        <w:t xml:space="preserve"> אנחנו עוברים לנושא הבא, הצעת חוק יסוד: הכנסת (תיקון </w:t>
      </w:r>
      <w:r w:rsidRPr="003E5211">
        <w:rPr>
          <w:rFonts w:cs="David"/>
          <w:rtl/>
        </w:rPr>
        <w:t>–</w:t>
      </w:r>
      <w:r w:rsidRPr="003E5211">
        <w:rPr>
          <w:rFonts w:cs="David" w:hint="cs"/>
          <w:rtl/>
        </w:rPr>
        <w:t xml:space="preserve"> זימון לוועדות הכנסת).  עמוד 20: חובת התייצבות לעובדי ציבור בוועדות הכנסת. </w:t>
      </w:r>
    </w:p>
    <w:p w14:paraId="7D3087D6" w14:textId="77777777" w:rsidR="003E5211" w:rsidRPr="003E5211" w:rsidRDefault="003E5211" w:rsidP="003E5211">
      <w:pPr>
        <w:bidi/>
        <w:jc w:val="both"/>
        <w:rPr>
          <w:rFonts w:cs="David" w:hint="cs"/>
          <w:rtl/>
        </w:rPr>
      </w:pPr>
    </w:p>
    <w:p w14:paraId="49D81381" w14:textId="77777777" w:rsidR="003E5211" w:rsidRPr="003E5211" w:rsidRDefault="003E5211" w:rsidP="003E5211">
      <w:pPr>
        <w:bidi/>
        <w:jc w:val="both"/>
        <w:rPr>
          <w:rFonts w:cs="David" w:hint="cs"/>
          <w:rtl/>
        </w:rPr>
      </w:pPr>
      <w:r w:rsidRPr="003E5211">
        <w:rPr>
          <w:rFonts w:cs="David" w:hint="cs"/>
          <w:u w:val="single"/>
          <w:rtl/>
        </w:rPr>
        <w:t>מזכיר הכנסת אייל ינון:</w:t>
      </w:r>
    </w:p>
    <w:p w14:paraId="017111F6" w14:textId="77777777" w:rsidR="003E5211" w:rsidRPr="003E5211" w:rsidRDefault="003E5211" w:rsidP="003E5211">
      <w:pPr>
        <w:bidi/>
        <w:jc w:val="both"/>
        <w:rPr>
          <w:rFonts w:cs="David" w:hint="cs"/>
          <w:rtl/>
        </w:rPr>
      </w:pPr>
    </w:p>
    <w:p w14:paraId="69CAB287" w14:textId="77777777" w:rsidR="003E5211" w:rsidRPr="003E5211" w:rsidRDefault="003E5211" w:rsidP="003E5211">
      <w:pPr>
        <w:bidi/>
        <w:jc w:val="both"/>
        <w:rPr>
          <w:rFonts w:cs="David" w:hint="cs"/>
          <w:rtl/>
        </w:rPr>
      </w:pPr>
      <w:r w:rsidRPr="003E5211">
        <w:rPr>
          <w:rFonts w:cs="David" w:hint="cs"/>
          <w:rtl/>
        </w:rPr>
        <w:tab/>
        <w:t xml:space="preserve">כיום אין חובת התייצבות על עובדי ציבור, כשהם מוזמנים לוועדות הכנסת. תמיד השר יכול לבוא במקומם, גם היו מקרים בעבר, ששרים באו במקומם של עובדי ציבור שהוזמנו על ידי ועדות הכנסת.  התיקון הזה נועד ליצור מנגנון שמחייב עובדי ציבור, גם במשרדי הממשלה וגם ברשויות נוספות, להתייצב לפי דרישת הוועדה. ארבל תציג את הנוסח המפורש. </w:t>
      </w:r>
    </w:p>
    <w:p w14:paraId="202FCCAC" w14:textId="77777777" w:rsidR="003E5211" w:rsidRPr="003E5211" w:rsidRDefault="003E5211" w:rsidP="003E5211">
      <w:pPr>
        <w:bidi/>
        <w:jc w:val="both"/>
        <w:rPr>
          <w:rFonts w:cs="David" w:hint="cs"/>
          <w:rtl/>
        </w:rPr>
      </w:pPr>
    </w:p>
    <w:p w14:paraId="64CBA971" w14:textId="77777777" w:rsidR="003E5211" w:rsidRPr="003E5211" w:rsidRDefault="003E5211" w:rsidP="003E5211">
      <w:pPr>
        <w:bidi/>
        <w:jc w:val="both"/>
        <w:rPr>
          <w:rFonts w:cs="David" w:hint="cs"/>
          <w:u w:val="single"/>
          <w:rtl/>
        </w:rPr>
      </w:pPr>
      <w:r w:rsidRPr="003E5211">
        <w:rPr>
          <w:rFonts w:cs="David" w:hint="cs"/>
          <w:u w:val="single"/>
          <w:rtl/>
        </w:rPr>
        <w:t xml:space="preserve">ארבל </w:t>
      </w:r>
      <w:proofErr w:type="spellStart"/>
      <w:r w:rsidRPr="003E5211">
        <w:rPr>
          <w:rFonts w:cs="David" w:hint="cs"/>
          <w:u w:val="single"/>
          <w:rtl/>
        </w:rPr>
        <w:t>אסטרחן</w:t>
      </w:r>
      <w:proofErr w:type="spellEnd"/>
      <w:r w:rsidRPr="003E5211">
        <w:rPr>
          <w:rFonts w:cs="David" w:hint="cs"/>
          <w:u w:val="single"/>
          <w:rtl/>
        </w:rPr>
        <w:t>:</w:t>
      </w:r>
    </w:p>
    <w:p w14:paraId="74302E69" w14:textId="77777777" w:rsidR="003E5211" w:rsidRPr="003E5211" w:rsidRDefault="003E5211" w:rsidP="003E5211">
      <w:pPr>
        <w:bidi/>
        <w:jc w:val="both"/>
        <w:rPr>
          <w:rFonts w:cs="David" w:hint="cs"/>
          <w:u w:val="single"/>
          <w:rtl/>
        </w:rPr>
      </w:pPr>
    </w:p>
    <w:p w14:paraId="77717497" w14:textId="77777777" w:rsidR="003E5211" w:rsidRPr="003E5211" w:rsidRDefault="003E5211" w:rsidP="003E5211">
      <w:pPr>
        <w:bidi/>
        <w:jc w:val="both"/>
        <w:rPr>
          <w:rFonts w:cs="David" w:hint="cs"/>
          <w:rtl/>
        </w:rPr>
      </w:pPr>
      <w:r w:rsidRPr="003E5211">
        <w:rPr>
          <w:rFonts w:cs="David" w:hint="cs"/>
          <w:rtl/>
        </w:rPr>
        <w:tab/>
        <w:t xml:space="preserve">היום נושאי משרה מחויבים להתייצב בוועדות הכנסת כאשר הם נקראים,  אבל, קובע חוק היסוד, שהשר רשאי להודיע, שהוא יתייצב במקום נושא המשרה, עובד הציבור או הפקיד.  מוצע  כאן, לקבוע הוראות לגבי חובת התייצבותם של פקידים ועובדי מדינה בוועדות הכנסת. הנוסח הזה מבוסס על נוסח שנדון בוועדת הכנסת  בכנסת הקודמת, ובסופו של דבר, לא הושלם, למרות שהיה מוסכם. </w:t>
      </w:r>
    </w:p>
    <w:p w14:paraId="5692CE33" w14:textId="77777777" w:rsidR="003E5211" w:rsidRPr="003E5211" w:rsidRDefault="003E5211" w:rsidP="003E5211">
      <w:pPr>
        <w:bidi/>
        <w:jc w:val="both"/>
        <w:rPr>
          <w:rFonts w:cs="David" w:hint="cs"/>
          <w:rtl/>
        </w:rPr>
      </w:pPr>
    </w:p>
    <w:p w14:paraId="58FD526B" w14:textId="77777777" w:rsidR="003E5211" w:rsidRPr="003E5211" w:rsidRDefault="003E5211" w:rsidP="003E5211">
      <w:pPr>
        <w:bidi/>
        <w:jc w:val="both"/>
        <w:rPr>
          <w:rFonts w:cs="David" w:hint="cs"/>
          <w:rtl/>
        </w:rPr>
      </w:pPr>
      <w:r w:rsidRPr="003E5211">
        <w:rPr>
          <w:rFonts w:cs="David" w:hint="cs"/>
          <w:rtl/>
        </w:rPr>
        <w:tab/>
        <w:t xml:space="preserve">ראשית, מוצע לתקן את חוק יסוד הכנסת, שהוא זה שקובע את חובת ההתייצבות, ולקבוע, שוועדה מוועדות הכנסת רשאית, במסגרת מילוי תפקידיה, לזמן נושא משרה או ממלא תפקיד בשירות המדינה, ברשות מקומית, בתאגיד שהוקם בחוק או בגוף אחר שייקבע בחוק. כלומר,  לקבוע  בחוק  גופים שונים שניתן יהיה לחייב את עובדיהם להתייצב בוועדות הכנסת. במקום ההוראה היום בחוק היסוד שקובעת, שהזימון ייעשה באמצעות השר הנוגע בדבר או בידיעתו, מוצע לקבוע, שהוראות בדבר זימון והתייצבות ייקבעו בחוק.  </w:t>
      </w:r>
    </w:p>
    <w:p w14:paraId="094FAF30" w14:textId="77777777" w:rsidR="003E5211" w:rsidRPr="003E5211" w:rsidRDefault="003E5211" w:rsidP="003E5211">
      <w:pPr>
        <w:bidi/>
        <w:jc w:val="both"/>
        <w:rPr>
          <w:rFonts w:cs="David" w:hint="cs"/>
          <w:rtl/>
        </w:rPr>
      </w:pPr>
    </w:p>
    <w:p w14:paraId="51006F85" w14:textId="77777777" w:rsidR="003E5211" w:rsidRPr="003E5211" w:rsidRDefault="003E5211" w:rsidP="003E5211">
      <w:pPr>
        <w:bidi/>
        <w:jc w:val="both"/>
        <w:rPr>
          <w:rFonts w:cs="David" w:hint="cs"/>
          <w:rtl/>
        </w:rPr>
      </w:pPr>
      <w:r w:rsidRPr="003E5211">
        <w:rPr>
          <w:rFonts w:cs="David" w:hint="cs"/>
          <w:u w:val="single"/>
          <w:rtl/>
        </w:rPr>
        <w:t>גדעון סער:</w:t>
      </w:r>
    </w:p>
    <w:p w14:paraId="18C32C2B" w14:textId="77777777" w:rsidR="003E5211" w:rsidRPr="003E5211" w:rsidRDefault="003E5211" w:rsidP="003E5211">
      <w:pPr>
        <w:bidi/>
        <w:jc w:val="both"/>
        <w:rPr>
          <w:rFonts w:cs="David" w:hint="cs"/>
          <w:rtl/>
        </w:rPr>
      </w:pPr>
    </w:p>
    <w:p w14:paraId="128221D9" w14:textId="77777777" w:rsidR="003E5211" w:rsidRPr="003E5211" w:rsidRDefault="003E5211" w:rsidP="003E5211">
      <w:pPr>
        <w:bidi/>
        <w:jc w:val="both"/>
        <w:rPr>
          <w:rFonts w:cs="David" w:hint="cs"/>
          <w:rtl/>
        </w:rPr>
      </w:pPr>
      <w:r w:rsidRPr="003E5211">
        <w:rPr>
          <w:rFonts w:cs="David" w:hint="cs"/>
          <w:rtl/>
        </w:rPr>
        <w:tab/>
        <w:t>אגב,  למה התיקון כולו לא בחוק הכנסת?</w:t>
      </w:r>
      <w:r w:rsidRPr="003E5211">
        <w:rPr>
          <w:rFonts w:cs="David" w:hint="cs"/>
        </w:rPr>
        <w:t xml:space="preserve"> </w:t>
      </w:r>
      <w:r w:rsidRPr="003E5211">
        <w:rPr>
          <w:rFonts w:cs="David" w:hint="cs"/>
          <w:rtl/>
        </w:rPr>
        <w:t xml:space="preserve">למה התיקון כולו  בחוק היסוד ולא בחוק הכנסת? </w:t>
      </w:r>
    </w:p>
    <w:p w14:paraId="25594C76" w14:textId="77777777" w:rsidR="003E5211" w:rsidRPr="003E5211" w:rsidRDefault="003E5211" w:rsidP="003E5211">
      <w:pPr>
        <w:bidi/>
        <w:jc w:val="both"/>
        <w:rPr>
          <w:rFonts w:cs="David" w:hint="cs"/>
          <w:rtl/>
        </w:rPr>
      </w:pPr>
    </w:p>
    <w:p w14:paraId="6DD72168" w14:textId="77777777" w:rsidR="003E5211" w:rsidRPr="003E5211" w:rsidRDefault="003E5211" w:rsidP="003E5211">
      <w:pPr>
        <w:bidi/>
        <w:jc w:val="both"/>
        <w:rPr>
          <w:rFonts w:cs="David" w:hint="cs"/>
          <w:u w:val="single"/>
          <w:rtl/>
        </w:rPr>
      </w:pPr>
      <w:r w:rsidRPr="003E5211">
        <w:rPr>
          <w:rFonts w:cs="David" w:hint="cs"/>
          <w:u w:val="single"/>
          <w:rtl/>
        </w:rPr>
        <w:t xml:space="preserve">ארבל </w:t>
      </w:r>
      <w:proofErr w:type="spellStart"/>
      <w:r w:rsidRPr="003E5211">
        <w:rPr>
          <w:rFonts w:cs="David" w:hint="cs"/>
          <w:u w:val="single"/>
          <w:rtl/>
        </w:rPr>
        <w:t>אסטרחן</w:t>
      </w:r>
      <w:proofErr w:type="spellEnd"/>
      <w:r w:rsidRPr="003E5211">
        <w:rPr>
          <w:rFonts w:cs="David" w:hint="cs"/>
          <w:u w:val="single"/>
          <w:rtl/>
        </w:rPr>
        <w:t>:</w:t>
      </w:r>
    </w:p>
    <w:p w14:paraId="71298B1D" w14:textId="77777777" w:rsidR="003E5211" w:rsidRPr="003E5211" w:rsidRDefault="003E5211" w:rsidP="003E5211">
      <w:pPr>
        <w:bidi/>
        <w:jc w:val="both"/>
        <w:rPr>
          <w:rFonts w:cs="David" w:hint="cs"/>
          <w:u w:val="single"/>
          <w:rtl/>
        </w:rPr>
      </w:pPr>
    </w:p>
    <w:p w14:paraId="61CACCF2" w14:textId="77777777" w:rsidR="003E5211" w:rsidRPr="003E5211" w:rsidRDefault="003E5211" w:rsidP="003E5211">
      <w:pPr>
        <w:bidi/>
        <w:jc w:val="both"/>
        <w:rPr>
          <w:rFonts w:cs="David" w:hint="cs"/>
          <w:rtl/>
        </w:rPr>
      </w:pPr>
      <w:r w:rsidRPr="003E5211">
        <w:rPr>
          <w:rFonts w:cs="David" w:hint="cs"/>
          <w:rtl/>
        </w:rPr>
        <w:tab/>
        <w:t xml:space="preserve">בשביל להעביר הוראות מחוק היסוד </w:t>
      </w:r>
      <w:r w:rsidRPr="003E5211">
        <w:rPr>
          <w:rFonts w:cs="David"/>
          <w:rtl/>
        </w:rPr>
        <w:t>–</w:t>
      </w:r>
      <w:r w:rsidRPr="003E5211">
        <w:rPr>
          <w:rFonts w:cs="David" w:hint="cs"/>
          <w:rtl/>
        </w:rPr>
        <w:t xml:space="preserve"> יש אחר כך תיקון ארוך מאוד של כמה עמודים בחוק הכנסת, אבל בשביל להוריד הוראות לחוק הכנסת, חייבים לתקן בחוק היסוד. </w:t>
      </w:r>
    </w:p>
    <w:p w14:paraId="3C255208" w14:textId="77777777" w:rsidR="003E5211" w:rsidRPr="003E5211" w:rsidRDefault="003E5211" w:rsidP="003E5211">
      <w:pPr>
        <w:bidi/>
        <w:jc w:val="both"/>
        <w:rPr>
          <w:rFonts w:cs="David" w:hint="cs"/>
        </w:rPr>
      </w:pPr>
      <w:r>
        <w:rPr>
          <w:rFonts w:cs="David"/>
          <w:rtl/>
        </w:rPr>
        <w:br w:type="page"/>
      </w:r>
    </w:p>
    <w:p w14:paraId="7EC8C8E1" w14:textId="77777777" w:rsidR="003E5211" w:rsidRPr="003E5211" w:rsidRDefault="003E5211" w:rsidP="003E5211">
      <w:pPr>
        <w:bidi/>
        <w:jc w:val="both"/>
        <w:rPr>
          <w:rFonts w:cs="David" w:hint="cs"/>
          <w:rtl/>
        </w:rPr>
      </w:pPr>
      <w:r w:rsidRPr="003E5211">
        <w:rPr>
          <w:rFonts w:cs="David" w:hint="cs"/>
          <w:u w:val="single"/>
          <w:rtl/>
        </w:rPr>
        <w:t>גדעון סער:</w:t>
      </w:r>
    </w:p>
    <w:p w14:paraId="77CF66FB" w14:textId="77777777" w:rsidR="003E5211" w:rsidRPr="003E5211" w:rsidRDefault="003E5211" w:rsidP="003E5211">
      <w:pPr>
        <w:bidi/>
        <w:jc w:val="both"/>
        <w:rPr>
          <w:rFonts w:cs="David" w:hint="cs"/>
          <w:rtl/>
        </w:rPr>
      </w:pPr>
    </w:p>
    <w:p w14:paraId="6AAEA623" w14:textId="77777777" w:rsidR="003E5211" w:rsidRPr="003E5211" w:rsidRDefault="003E5211" w:rsidP="003E5211">
      <w:pPr>
        <w:bidi/>
        <w:jc w:val="both"/>
        <w:rPr>
          <w:rFonts w:cs="David" w:hint="cs"/>
          <w:rtl/>
        </w:rPr>
      </w:pPr>
      <w:r w:rsidRPr="003E5211">
        <w:rPr>
          <w:rFonts w:cs="David" w:hint="cs"/>
          <w:rtl/>
        </w:rPr>
        <w:tab/>
        <w:t xml:space="preserve">כל ההוראה כולה מתאימה לחוק הכנסת. </w:t>
      </w:r>
    </w:p>
    <w:p w14:paraId="49288FC4" w14:textId="77777777" w:rsidR="003E5211" w:rsidRPr="003E5211" w:rsidRDefault="003E5211" w:rsidP="003E5211">
      <w:pPr>
        <w:bidi/>
        <w:jc w:val="both"/>
        <w:rPr>
          <w:rFonts w:cs="David" w:hint="cs"/>
          <w:rtl/>
        </w:rPr>
      </w:pPr>
    </w:p>
    <w:p w14:paraId="34202021" w14:textId="77777777" w:rsidR="003E5211" w:rsidRPr="003E5211" w:rsidRDefault="003E5211" w:rsidP="003E5211">
      <w:pPr>
        <w:bidi/>
        <w:jc w:val="both"/>
        <w:rPr>
          <w:rFonts w:cs="David" w:hint="cs"/>
          <w:u w:val="single"/>
          <w:rtl/>
        </w:rPr>
      </w:pPr>
      <w:r w:rsidRPr="003E5211">
        <w:rPr>
          <w:rFonts w:cs="David" w:hint="cs"/>
          <w:u w:val="single"/>
          <w:rtl/>
        </w:rPr>
        <w:t xml:space="preserve">ארבל </w:t>
      </w:r>
      <w:proofErr w:type="spellStart"/>
      <w:r w:rsidRPr="003E5211">
        <w:rPr>
          <w:rFonts w:cs="David" w:hint="cs"/>
          <w:u w:val="single"/>
          <w:rtl/>
        </w:rPr>
        <w:t>אסטרחן</w:t>
      </w:r>
      <w:proofErr w:type="spellEnd"/>
      <w:r w:rsidRPr="003E5211">
        <w:rPr>
          <w:rFonts w:cs="David" w:hint="cs"/>
          <w:u w:val="single"/>
          <w:rtl/>
        </w:rPr>
        <w:t>:</w:t>
      </w:r>
    </w:p>
    <w:p w14:paraId="4F7D683B" w14:textId="77777777" w:rsidR="003E5211" w:rsidRPr="003E5211" w:rsidRDefault="003E5211" w:rsidP="003E5211">
      <w:pPr>
        <w:bidi/>
        <w:jc w:val="both"/>
        <w:rPr>
          <w:rFonts w:cs="David" w:hint="cs"/>
          <w:u w:val="single"/>
          <w:rtl/>
        </w:rPr>
      </w:pPr>
    </w:p>
    <w:p w14:paraId="19147BE6" w14:textId="77777777" w:rsidR="003E5211" w:rsidRPr="003E5211" w:rsidRDefault="003E5211" w:rsidP="003E5211">
      <w:pPr>
        <w:bidi/>
        <w:jc w:val="both"/>
        <w:rPr>
          <w:rFonts w:cs="David" w:hint="cs"/>
          <w:rtl/>
        </w:rPr>
      </w:pPr>
      <w:r w:rsidRPr="003E5211">
        <w:rPr>
          <w:rFonts w:cs="David" w:hint="cs"/>
          <w:rtl/>
        </w:rPr>
        <w:tab/>
        <w:t xml:space="preserve">נכון, ולכן מוציאים את זה מחוק היסוד. היום כתוב בחוק היסוד, בדיוק מה שאתה אומר. היום יש הוראה כפולה, גם בחוק יסוד: הכנסת וגם בחוק יסוד: הממשלה. מוצע, בחוק יסוד: הממשלה,  למחוק את הסעיף שאומר </w:t>
      </w:r>
      <w:r w:rsidRPr="003E5211">
        <w:rPr>
          <w:rFonts w:cs="David"/>
          <w:rtl/>
        </w:rPr>
        <w:t>–</w:t>
      </w:r>
      <w:r w:rsidRPr="003E5211">
        <w:rPr>
          <w:rFonts w:cs="David" w:hint="cs"/>
          <w:rtl/>
        </w:rPr>
        <w:t xml:space="preserve"> מה שמופיע אצלכם בסעיף (2), סעיף 42, סעיף קטן (ד) בטל </w:t>
      </w:r>
      <w:r w:rsidRPr="003E5211">
        <w:rPr>
          <w:rFonts w:cs="David"/>
          <w:rtl/>
        </w:rPr>
        <w:t>–</w:t>
      </w:r>
      <w:r w:rsidRPr="003E5211">
        <w:rPr>
          <w:rFonts w:cs="David" w:hint="cs"/>
          <w:rtl/>
        </w:rPr>
        <w:t xml:space="preserve"> היום הוא קובע, שוועדה מוועדות הכנסת רשאית, במסגרת מילוי תפקידיה, באמצעות השר הנוגע בדבר או בידיעתו, לחייב עובד מדינה או מי שקבע בחוק, להתייצב בפניה. אין צורך בכפל הזה, העניין ייקבע בחוק יסוד: הכנסת ובחוק הכנסת. </w:t>
      </w:r>
    </w:p>
    <w:p w14:paraId="41E1DF93" w14:textId="77777777" w:rsidR="003E5211" w:rsidRPr="003E5211" w:rsidRDefault="003E5211" w:rsidP="003E5211">
      <w:pPr>
        <w:bidi/>
        <w:jc w:val="both"/>
        <w:rPr>
          <w:rFonts w:cs="David" w:hint="cs"/>
          <w:rtl/>
        </w:rPr>
      </w:pPr>
    </w:p>
    <w:p w14:paraId="114AED03" w14:textId="77777777" w:rsidR="003E5211" w:rsidRPr="003E5211" w:rsidRDefault="003E5211" w:rsidP="003E5211">
      <w:pPr>
        <w:bidi/>
        <w:ind w:firstLine="567"/>
        <w:jc w:val="both"/>
        <w:rPr>
          <w:rFonts w:cs="David" w:hint="cs"/>
          <w:rtl/>
        </w:rPr>
      </w:pPr>
      <w:r w:rsidRPr="003E5211">
        <w:rPr>
          <w:rFonts w:cs="David" w:hint="cs"/>
          <w:rtl/>
        </w:rPr>
        <w:t xml:space="preserve">עכשיו התיקון המהותי עצמו, כפי שמוצע לקבוע בחוק הכנסת, להוסיף סעיף שעניינו זימון לוועדה של נושא משרה או ממלא תפקיד. יקבע כך: (א) "הסמכויות לפי סעיף 21(ב) לחוק-יסוד: הכנסת לזמן נושא משרה או ממלא תפקיד, יהיו מוקנות לוועדות מוועדות הכנסת לגבי הגופים המפורטים להלן, בנוסף לגופים המנויים באותו סעיף קטן: מועצה דתית, חברה ממשלתית, תאגיד עירוני, וגוף שהועמד על פי חוק לביקורתו של מבקר המדינה". </w:t>
      </w:r>
    </w:p>
    <w:p w14:paraId="02734111" w14:textId="77777777" w:rsidR="003E5211" w:rsidRPr="003E5211" w:rsidRDefault="003E5211" w:rsidP="003E5211">
      <w:pPr>
        <w:bidi/>
        <w:ind w:firstLine="567"/>
        <w:jc w:val="both"/>
        <w:rPr>
          <w:rFonts w:cs="David" w:hint="cs"/>
          <w:rtl/>
        </w:rPr>
      </w:pPr>
    </w:p>
    <w:p w14:paraId="1A93ECC4" w14:textId="77777777" w:rsidR="003E5211" w:rsidRPr="003E5211" w:rsidRDefault="003E5211" w:rsidP="003E5211">
      <w:pPr>
        <w:bidi/>
        <w:ind w:firstLine="567"/>
        <w:jc w:val="both"/>
        <w:rPr>
          <w:rFonts w:cs="David" w:hint="cs"/>
          <w:rtl/>
        </w:rPr>
      </w:pPr>
      <w:r w:rsidRPr="003E5211">
        <w:rPr>
          <w:rFonts w:cs="David" w:hint="cs"/>
          <w:rtl/>
        </w:rPr>
        <w:t xml:space="preserve">(ב) "זימון לוועדה מוועדות הכנסת כאמור בסעיף 21(ב) לחוק-יסוד: הכנסת ייעשה באמצעות או בידיעת השר הנוגע בדבר (בסעיף זה </w:t>
      </w:r>
      <w:r w:rsidRPr="003E5211">
        <w:rPr>
          <w:rFonts w:cs="David"/>
          <w:rtl/>
        </w:rPr>
        <w:t>–</w:t>
      </w:r>
      <w:r w:rsidRPr="003E5211">
        <w:rPr>
          <w:rFonts w:cs="David" w:hint="cs"/>
          <w:rtl/>
        </w:rPr>
        <w:t xml:space="preserve"> השר), ולגבי מי שאינו בשירות המדינה </w:t>
      </w:r>
      <w:r w:rsidRPr="003E5211">
        <w:rPr>
          <w:rFonts w:cs="David"/>
          <w:rtl/>
        </w:rPr>
        <w:t>–</w:t>
      </w:r>
      <w:r w:rsidRPr="003E5211">
        <w:rPr>
          <w:rFonts w:cs="David" w:hint="cs"/>
          <w:rtl/>
        </w:rPr>
        <w:t xml:space="preserve"> באמצעות או בידיעת ראש הגוף שהמוזמן פועל בשירותו (בסעיף זה </w:t>
      </w:r>
      <w:r w:rsidRPr="003E5211">
        <w:rPr>
          <w:rFonts w:cs="David"/>
          <w:rtl/>
        </w:rPr>
        <w:t>–</w:t>
      </w:r>
      <w:r w:rsidRPr="003E5211">
        <w:rPr>
          <w:rFonts w:cs="David" w:hint="cs"/>
          <w:rtl/>
        </w:rPr>
        <w:t xml:space="preserve"> ראש הגוף), ויצוין בו הנושא שידון בוועדה". </w:t>
      </w:r>
    </w:p>
    <w:p w14:paraId="37EEC88A" w14:textId="77777777" w:rsidR="003E5211" w:rsidRPr="003E5211" w:rsidRDefault="003E5211" w:rsidP="003E5211">
      <w:pPr>
        <w:bidi/>
        <w:jc w:val="both"/>
        <w:rPr>
          <w:rFonts w:cs="David" w:hint="cs"/>
          <w:rtl/>
        </w:rPr>
      </w:pPr>
    </w:p>
    <w:p w14:paraId="5E901C7D" w14:textId="77777777" w:rsidR="003E5211" w:rsidRPr="003E5211" w:rsidRDefault="003E5211" w:rsidP="003E5211">
      <w:pPr>
        <w:bidi/>
        <w:jc w:val="both"/>
        <w:rPr>
          <w:rFonts w:cs="David" w:hint="cs"/>
          <w:rtl/>
        </w:rPr>
      </w:pPr>
      <w:r w:rsidRPr="003E5211">
        <w:rPr>
          <w:rFonts w:cs="David" w:hint="cs"/>
          <w:rtl/>
        </w:rPr>
        <w:tab/>
        <w:t xml:space="preserve">(ג) "השר או ראש הגוף רשאי להודיע לוועדה כי הוא עצמו יופיע במקום מי שזומן, ויראו בהודעתו כאילו הוא שזומן לוועדה. ההודעה תימסר לוועדה לפחות ארבעה ימים לפני המועד שנקבע בזימון, ואם נעשה הזימון פחות מארבעה ימי לפני המועד שנקבע </w:t>
      </w:r>
      <w:r w:rsidRPr="003E5211">
        <w:rPr>
          <w:rFonts w:cs="David"/>
          <w:rtl/>
        </w:rPr>
        <w:t>–</w:t>
      </w:r>
      <w:r w:rsidRPr="003E5211">
        <w:rPr>
          <w:rFonts w:cs="David" w:hint="cs"/>
          <w:rtl/>
        </w:rPr>
        <w:t xml:space="preserve"> תימסר ההודעה ביום שנודע על הזימון לשר או לראש הגוף".  כלומר, עדיין השר יכול להודיע. אבל יש כאן סייג. </w:t>
      </w:r>
    </w:p>
    <w:p w14:paraId="59A1D6C1" w14:textId="77777777" w:rsidR="003E5211" w:rsidRPr="003E5211" w:rsidRDefault="003E5211" w:rsidP="003E5211">
      <w:pPr>
        <w:bidi/>
        <w:jc w:val="both"/>
        <w:rPr>
          <w:rFonts w:cs="David" w:hint="cs"/>
          <w:rtl/>
        </w:rPr>
      </w:pPr>
    </w:p>
    <w:p w14:paraId="30B880CE" w14:textId="77777777" w:rsidR="003E5211" w:rsidRPr="003E5211" w:rsidRDefault="003E5211" w:rsidP="003E5211">
      <w:pPr>
        <w:bidi/>
        <w:jc w:val="both"/>
        <w:rPr>
          <w:rFonts w:cs="David" w:hint="cs"/>
          <w:rtl/>
        </w:rPr>
      </w:pPr>
      <w:r w:rsidRPr="003E5211">
        <w:rPr>
          <w:rFonts w:cs="David" w:hint="cs"/>
          <w:rtl/>
        </w:rPr>
        <w:tab/>
        <w:t xml:space="preserve">(ד) "על אף האמור בסעיף קטן (ג), רשאית הוועדה, ברוב חבריה, להחליט כי בנוסף לשר או לראש הגוף יופיע בפניה גם מי שזומן כאמור בסעיף קטן (ב)".  זה החידוש הגדול. הוועדה ברוב חבריה תוכל להחליט, יבוא גם השר וגם הפקיד. "החליטה הוועדה כאמור, תזמנו לפחות יומיים לפי המועד שנקבע לדיון בוועדה ותודיע על כך לשר או לראש הגוף". </w:t>
      </w:r>
    </w:p>
    <w:p w14:paraId="31323EBF" w14:textId="77777777" w:rsidR="003E5211" w:rsidRPr="003E5211" w:rsidRDefault="003E5211" w:rsidP="003E5211">
      <w:pPr>
        <w:bidi/>
        <w:jc w:val="both"/>
        <w:rPr>
          <w:rFonts w:cs="David" w:hint="cs"/>
          <w:rtl/>
        </w:rPr>
      </w:pPr>
    </w:p>
    <w:p w14:paraId="6F9DEC0B" w14:textId="77777777" w:rsidR="003E5211" w:rsidRPr="003E5211" w:rsidRDefault="003E5211" w:rsidP="003E5211">
      <w:pPr>
        <w:bidi/>
        <w:jc w:val="both"/>
        <w:rPr>
          <w:rFonts w:cs="David" w:hint="cs"/>
          <w:rtl/>
        </w:rPr>
      </w:pPr>
      <w:proofErr w:type="spellStart"/>
      <w:r w:rsidRPr="003E5211">
        <w:rPr>
          <w:rFonts w:cs="David" w:hint="cs"/>
          <w:u w:val="single"/>
          <w:rtl/>
        </w:rPr>
        <w:t>רוברט</w:t>
      </w:r>
      <w:proofErr w:type="spellEnd"/>
      <w:r w:rsidRPr="003E5211">
        <w:rPr>
          <w:rFonts w:cs="David" w:hint="cs"/>
          <w:u w:val="single"/>
          <w:rtl/>
        </w:rPr>
        <w:t xml:space="preserve"> </w:t>
      </w:r>
      <w:proofErr w:type="spellStart"/>
      <w:r w:rsidRPr="003E5211">
        <w:rPr>
          <w:rFonts w:cs="David" w:hint="cs"/>
          <w:u w:val="single"/>
          <w:rtl/>
        </w:rPr>
        <w:t>אילטוב</w:t>
      </w:r>
      <w:proofErr w:type="spellEnd"/>
      <w:r w:rsidRPr="003E5211">
        <w:rPr>
          <w:rFonts w:cs="David" w:hint="cs"/>
          <w:u w:val="single"/>
          <w:rtl/>
        </w:rPr>
        <w:t>:</w:t>
      </w:r>
    </w:p>
    <w:p w14:paraId="187546DA" w14:textId="77777777" w:rsidR="003E5211" w:rsidRPr="003E5211" w:rsidRDefault="003E5211" w:rsidP="003E5211">
      <w:pPr>
        <w:bidi/>
        <w:jc w:val="both"/>
        <w:rPr>
          <w:rFonts w:cs="David" w:hint="cs"/>
          <w:rtl/>
        </w:rPr>
      </w:pPr>
    </w:p>
    <w:p w14:paraId="662BDF8D" w14:textId="77777777" w:rsidR="003E5211" w:rsidRPr="003E5211" w:rsidRDefault="003E5211" w:rsidP="003E5211">
      <w:pPr>
        <w:bidi/>
        <w:jc w:val="both"/>
        <w:rPr>
          <w:rFonts w:cs="David" w:hint="cs"/>
          <w:rtl/>
        </w:rPr>
      </w:pPr>
      <w:r w:rsidRPr="003E5211">
        <w:rPr>
          <w:rFonts w:cs="David" w:hint="cs"/>
          <w:rtl/>
        </w:rPr>
        <w:tab/>
        <w:t xml:space="preserve"> דרך אגב, מה הסנקציה אם הם לא שניהם לא באים? </w:t>
      </w:r>
    </w:p>
    <w:p w14:paraId="3C2C1391" w14:textId="77777777" w:rsidR="003E5211" w:rsidRPr="003E5211" w:rsidRDefault="003E5211" w:rsidP="003E5211">
      <w:pPr>
        <w:bidi/>
        <w:jc w:val="both"/>
        <w:rPr>
          <w:rFonts w:cs="David" w:hint="cs"/>
          <w:rtl/>
        </w:rPr>
      </w:pPr>
    </w:p>
    <w:p w14:paraId="01F7785F" w14:textId="77777777" w:rsidR="003E5211" w:rsidRPr="003E5211" w:rsidRDefault="003E5211" w:rsidP="003E5211">
      <w:pPr>
        <w:bidi/>
        <w:jc w:val="both"/>
        <w:rPr>
          <w:rFonts w:cs="David" w:hint="cs"/>
          <w:rtl/>
        </w:rPr>
      </w:pPr>
      <w:r w:rsidRPr="003E5211">
        <w:rPr>
          <w:rFonts w:cs="David" w:hint="cs"/>
          <w:u w:val="single"/>
          <w:rtl/>
        </w:rPr>
        <w:t>גדעון סער:</w:t>
      </w:r>
    </w:p>
    <w:p w14:paraId="0DD18E0F" w14:textId="77777777" w:rsidR="003E5211" w:rsidRPr="003E5211" w:rsidRDefault="003E5211" w:rsidP="003E5211">
      <w:pPr>
        <w:bidi/>
        <w:jc w:val="both"/>
        <w:rPr>
          <w:rFonts w:cs="David" w:hint="cs"/>
          <w:rtl/>
        </w:rPr>
      </w:pPr>
    </w:p>
    <w:p w14:paraId="3B439C1C" w14:textId="77777777" w:rsidR="003E5211" w:rsidRPr="003E5211" w:rsidRDefault="003E5211" w:rsidP="003E5211">
      <w:pPr>
        <w:bidi/>
        <w:jc w:val="both"/>
        <w:rPr>
          <w:rFonts w:cs="David" w:hint="cs"/>
          <w:rtl/>
        </w:rPr>
      </w:pPr>
      <w:r w:rsidRPr="003E5211">
        <w:rPr>
          <w:rFonts w:cs="David" w:hint="cs"/>
          <w:rtl/>
        </w:rPr>
        <w:tab/>
        <w:t xml:space="preserve">על פי המוצע כאן,  עבירת משמעת. לדעתי זה צריך להיות עבירה פלילית, אבל נגיע לזה. </w:t>
      </w:r>
    </w:p>
    <w:p w14:paraId="2BC8B3AB" w14:textId="77777777" w:rsidR="003E5211" w:rsidRPr="003E5211" w:rsidRDefault="003E5211" w:rsidP="003E5211">
      <w:pPr>
        <w:bidi/>
        <w:jc w:val="both"/>
        <w:rPr>
          <w:rFonts w:cs="David" w:hint="cs"/>
          <w:rtl/>
        </w:rPr>
      </w:pPr>
    </w:p>
    <w:p w14:paraId="4DA16443" w14:textId="77777777" w:rsidR="003E5211" w:rsidRPr="003E5211" w:rsidRDefault="003E5211" w:rsidP="003E5211">
      <w:pPr>
        <w:bidi/>
        <w:jc w:val="both"/>
        <w:rPr>
          <w:rFonts w:cs="David" w:hint="cs"/>
          <w:u w:val="single"/>
          <w:rtl/>
        </w:rPr>
      </w:pPr>
      <w:r w:rsidRPr="003E5211">
        <w:rPr>
          <w:rFonts w:cs="David" w:hint="cs"/>
          <w:u w:val="single"/>
          <w:rtl/>
        </w:rPr>
        <w:t xml:space="preserve">ארבל </w:t>
      </w:r>
      <w:proofErr w:type="spellStart"/>
      <w:r w:rsidRPr="003E5211">
        <w:rPr>
          <w:rFonts w:cs="David" w:hint="cs"/>
          <w:u w:val="single"/>
          <w:rtl/>
        </w:rPr>
        <w:t>אסטרחן</w:t>
      </w:r>
      <w:proofErr w:type="spellEnd"/>
      <w:r w:rsidRPr="003E5211">
        <w:rPr>
          <w:rFonts w:cs="David" w:hint="cs"/>
          <w:u w:val="single"/>
          <w:rtl/>
        </w:rPr>
        <w:t>:</w:t>
      </w:r>
    </w:p>
    <w:p w14:paraId="43904092" w14:textId="77777777" w:rsidR="003E5211" w:rsidRPr="003E5211" w:rsidRDefault="003E5211" w:rsidP="003E5211">
      <w:pPr>
        <w:bidi/>
        <w:jc w:val="both"/>
        <w:rPr>
          <w:rFonts w:cs="David" w:hint="cs"/>
          <w:u w:val="single"/>
          <w:rtl/>
        </w:rPr>
      </w:pPr>
    </w:p>
    <w:p w14:paraId="1009FFE7" w14:textId="77777777" w:rsidR="003E5211" w:rsidRPr="003E5211" w:rsidRDefault="003E5211" w:rsidP="003E5211">
      <w:pPr>
        <w:bidi/>
        <w:jc w:val="both"/>
        <w:rPr>
          <w:rFonts w:cs="David" w:hint="cs"/>
          <w:rtl/>
        </w:rPr>
      </w:pPr>
      <w:r w:rsidRPr="003E5211">
        <w:rPr>
          <w:rFonts w:cs="David" w:hint="cs"/>
          <w:rtl/>
        </w:rPr>
        <w:tab/>
        <w:t xml:space="preserve">(ה) "מי שזומן להתייצבות לפי סעיף זה ולא הופיע בפני הוועדה, רשאית הוועדה, ברוב חבריה, לדרוש ממנו  להתייצב,  בזימון שייעשה לפי סעיף קטן (ב),  לפחות שלושה ימים לפני המועד שנקבע לדיון בוועדה. הדרישה להתייצב תהיה בכתב וחתומה בידי יושב ראש הוועדה".      שוב, ברוב חבריה יכולה לצאת דרישה להתייצבות. </w:t>
      </w:r>
    </w:p>
    <w:p w14:paraId="6AAAF2BE" w14:textId="77777777" w:rsidR="003E5211" w:rsidRPr="003E5211" w:rsidRDefault="003E5211" w:rsidP="003E5211">
      <w:pPr>
        <w:bidi/>
        <w:jc w:val="both"/>
        <w:rPr>
          <w:rFonts w:cs="David" w:hint="cs"/>
          <w:rtl/>
        </w:rPr>
      </w:pPr>
      <w:r w:rsidRPr="003E5211">
        <w:rPr>
          <w:rFonts w:cs="David" w:hint="cs"/>
          <w:rtl/>
        </w:rPr>
        <w:tab/>
      </w:r>
    </w:p>
    <w:p w14:paraId="3B2F5B36" w14:textId="77777777" w:rsidR="003E5211" w:rsidRPr="003E5211" w:rsidRDefault="003E5211" w:rsidP="003E5211">
      <w:pPr>
        <w:bidi/>
        <w:jc w:val="both"/>
        <w:rPr>
          <w:rFonts w:cs="David" w:hint="cs"/>
          <w:rtl/>
        </w:rPr>
      </w:pPr>
      <w:r w:rsidRPr="003E5211">
        <w:rPr>
          <w:rFonts w:cs="David" w:hint="cs"/>
          <w:u w:val="single"/>
          <w:rtl/>
        </w:rPr>
        <w:t>היו"ר דוד טל:</w:t>
      </w:r>
    </w:p>
    <w:p w14:paraId="22CAE795" w14:textId="77777777" w:rsidR="003E5211" w:rsidRPr="003E5211" w:rsidRDefault="003E5211" w:rsidP="003E5211">
      <w:pPr>
        <w:bidi/>
        <w:jc w:val="both"/>
        <w:rPr>
          <w:rFonts w:cs="David" w:hint="cs"/>
          <w:rtl/>
        </w:rPr>
      </w:pPr>
    </w:p>
    <w:p w14:paraId="5D23051C" w14:textId="77777777" w:rsidR="003E5211" w:rsidRPr="003E5211" w:rsidRDefault="003E5211" w:rsidP="003E5211">
      <w:pPr>
        <w:bidi/>
        <w:jc w:val="both"/>
        <w:rPr>
          <w:rFonts w:cs="David" w:hint="cs"/>
          <w:rtl/>
        </w:rPr>
      </w:pPr>
      <w:r w:rsidRPr="003E5211">
        <w:rPr>
          <w:rFonts w:cs="David" w:hint="cs"/>
          <w:rtl/>
        </w:rPr>
        <w:tab/>
        <w:t xml:space="preserve">סליחה, אני לא מבין, למה צריכה הוועדה - - - </w:t>
      </w:r>
    </w:p>
    <w:p w14:paraId="2387F60A" w14:textId="77777777" w:rsidR="003E5211" w:rsidRPr="003E5211" w:rsidRDefault="003E5211" w:rsidP="003E5211">
      <w:pPr>
        <w:bidi/>
        <w:jc w:val="both"/>
        <w:rPr>
          <w:rFonts w:cs="David" w:hint="cs"/>
          <w:rtl/>
        </w:rPr>
      </w:pPr>
      <w:r>
        <w:rPr>
          <w:rFonts w:cs="David"/>
          <w:rtl/>
        </w:rPr>
        <w:br w:type="page"/>
      </w:r>
    </w:p>
    <w:p w14:paraId="31F6A291" w14:textId="77777777" w:rsidR="003E5211" w:rsidRPr="003E5211" w:rsidRDefault="003E5211" w:rsidP="003E5211">
      <w:pPr>
        <w:bidi/>
        <w:jc w:val="both"/>
        <w:rPr>
          <w:rFonts w:cs="David" w:hint="cs"/>
          <w:rtl/>
        </w:rPr>
      </w:pPr>
      <w:r w:rsidRPr="003E5211">
        <w:rPr>
          <w:rFonts w:cs="David" w:hint="cs"/>
          <w:u w:val="single"/>
          <w:rtl/>
        </w:rPr>
        <w:t xml:space="preserve">זהבה </w:t>
      </w:r>
      <w:proofErr w:type="spellStart"/>
      <w:r w:rsidRPr="003E5211">
        <w:rPr>
          <w:rFonts w:cs="David" w:hint="cs"/>
          <w:u w:val="single"/>
          <w:rtl/>
        </w:rPr>
        <w:t>גלאון</w:t>
      </w:r>
      <w:proofErr w:type="spellEnd"/>
      <w:r w:rsidRPr="003E5211">
        <w:rPr>
          <w:rFonts w:cs="David" w:hint="cs"/>
          <w:u w:val="single"/>
          <w:rtl/>
        </w:rPr>
        <w:t>:</w:t>
      </w:r>
    </w:p>
    <w:p w14:paraId="5DC772B6" w14:textId="77777777" w:rsidR="003E5211" w:rsidRPr="003E5211" w:rsidRDefault="003E5211" w:rsidP="003E5211">
      <w:pPr>
        <w:bidi/>
        <w:jc w:val="both"/>
        <w:rPr>
          <w:rFonts w:cs="David" w:hint="cs"/>
          <w:rtl/>
        </w:rPr>
      </w:pPr>
    </w:p>
    <w:p w14:paraId="47888862" w14:textId="77777777" w:rsidR="003E5211" w:rsidRPr="003E5211" w:rsidRDefault="003E5211" w:rsidP="003E5211">
      <w:pPr>
        <w:bidi/>
        <w:jc w:val="both"/>
        <w:rPr>
          <w:rFonts w:cs="David" w:hint="cs"/>
          <w:rtl/>
        </w:rPr>
      </w:pPr>
      <w:r w:rsidRPr="003E5211">
        <w:rPr>
          <w:rFonts w:cs="David" w:hint="cs"/>
          <w:rtl/>
        </w:rPr>
        <w:tab/>
        <w:t xml:space="preserve"> למה זה רוב חבריה, למה לא יושב ראש הוועדה?  יושב ראש הוועדה הזמין מישהו להופיע בפני הוועדה והוא לא בא, מה זה רלוונטי שיהיה רוב של חברי הוועדה? זאת צריכה להיות הסמכה של יושב ראש הוועדה, שהוא יפנה אליו. </w:t>
      </w:r>
    </w:p>
    <w:p w14:paraId="5BE4F064" w14:textId="77777777" w:rsidR="003E5211" w:rsidRPr="003E5211" w:rsidRDefault="003E5211" w:rsidP="003E5211">
      <w:pPr>
        <w:bidi/>
        <w:jc w:val="both"/>
        <w:rPr>
          <w:rFonts w:cs="David" w:hint="cs"/>
          <w:rtl/>
        </w:rPr>
      </w:pPr>
    </w:p>
    <w:p w14:paraId="78E70F88" w14:textId="77777777" w:rsidR="003E5211" w:rsidRPr="003E5211" w:rsidRDefault="003E5211" w:rsidP="003E5211">
      <w:pPr>
        <w:bidi/>
        <w:jc w:val="both"/>
        <w:rPr>
          <w:rFonts w:cs="David" w:hint="cs"/>
          <w:rtl/>
        </w:rPr>
      </w:pPr>
      <w:r w:rsidRPr="003E5211">
        <w:rPr>
          <w:rFonts w:cs="David" w:hint="cs"/>
          <w:u w:val="single"/>
          <w:rtl/>
        </w:rPr>
        <w:t xml:space="preserve">שלי </w:t>
      </w:r>
      <w:proofErr w:type="spellStart"/>
      <w:r w:rsidRPr="003E5211">
        <w:rPr>
          <w:rFonts w:cs="David" w:hint="cs"/>
          <w:u w:val="single"/>
          <w:rtl/>
        </w:rPr>
        <w:t>יחימוביץ</w:t>
      </w:r>
      <w:proofErr w:type="spellEnd"/>
      <w:r w:rsidRPr="003E5211">
        <w:rPr>
          <w:rFonts w:cs="David" w:hint="cs"/>
          <w:u w:val="single"/>
          <w:rtl/>
        </w:rPr>
        <w:t>:</w:t>
      </w:r>
    </w:p>
    <w:p w14:paraId="534BC120" w14:textId="77777777" w:rsidR="003E5211" w:rsidRPr="003E5211" w:rsidRDefault="003E5211" w:rsidP="003E5211">
      <w:pPr>
        <w:bidi/>
        <w:jc w:val="both"/>
        <w:rPr>
          <w:rFonts w:cs="David" w:hint="cs"/>
          <w:rtl/>
        </w:rPr>
      </w:pPr>
    </w:p>
    <w:p w14:paraId="1C3CD80C" w14:textId="77777777" w:rsidR="003E5211" w:rsidRPr="003E5211" w:rsidRDefault="003E5211" w:rsidP="003E5211">
      <w:pPr>
        <w:bidi/>
        <w:jc w:val="both"/>
        <w:rPr>
          <w:rFonts w:cs="David" w:hint="cs"/>
          <w:rtl/>
        </w:rPr>
      </w:pPr>
      <w:r w:rsidRPr="003E5211">
        <w:rPr>
          <w:rFonts w:cs="David" w:hint="cs"/>
          <w:rtl/>
        </w:rPr>
        <w:tab/>
        <w:t xml:space="preserve"> למה לא לתת את הכוח הזה לכל חברי הוועדה? </w:t>
      </w:r>
    </w:p>
    <w:p w14:paraId="6538FBA8" w14:textId="77777777" w:rsidR="003E5211" w:rsidRPr="003E5211" w:rsidRDefault="003E5211" w:rsidP="003E5211">
      <w:pPr>
        <w:bidi/>
        <w:jc w:val="both"/>
        <w:rPr>
          <w:rFonts w:cs="David" w:hint="cs"/>
          <w:rtl/>
        </w:rPr>
      </w:pPr>
    </w:p>
    <w:p w14:paraId="561B37D1" w14:textId="77777777" w:rsidR="003E5211" w:rsidRPr="003E5211" w:rsidRDefault="003E5211" w:rsidP="003E5211">
      <w:pPr>
        <w:bidi/>
        <w:jc w:val="both"/>
        <w:rPr>
          <w:rFonts w:cs="David" w:hint="cs"/>
          <w:rtl/>
        </w:rPr>
      </w:pPr>
      <w:r w:rsidRPr="003E5211">
        <w:rPr>
          <w:rFonts w:cs="David" w:hint="cs"/>
          <w:u w:val="single"/>
          <w:rtl/>
        </w:rPr>
        <w:t xml:space="preserve">זהבה </w:t>
      </w:r>
      <w:proofErr w:type="spellStart"/>
      <w:r w:rsidRPr="003E5211">
        <w:rPr>
          <w:rFonts w:cs="David" w:hint="cs"/>
          <w:u w:val="single"/>
          <w:rtl/>
        </w:rPr>
        <w:t>גלאון</w:t>
      </w:r>
      <w:proofErr w:type="spellEnd"/>
      <w:r w:rsidRPr="003E5211">
        <w:rPr>
          <w:rFonts w:cs="David" w:hint="cs"/>
          <w:u w:val="single"/>
          <w:rtl/>
        </w:rPr>
        <w:t>:</w:t>
      </w:r>
    </w:p>
    <w:p w14:paraId="6D393A52" w14:textId="77777777" w:rsidR="003E5211" w:rsidRPr="003E5211" w:rsidRDefault="003E5211" w:rsidP="003E5211">
      <w:pPr>
        <w:bidi/>
        <w:jc w:val="both"/>
        <w:rPr>
          <w:rFonts w:cs="David" w:hint="cs"/>
          <w:rtl/>
        </w:rPr>
      </w:pPr>
    </w:p>
    <w:p w14:paraId="477F3D1F" w14:textId="77777777" w:rsidR="003E5211" w:rsidRPr="003E5211" w:rsidRDefault="003E5211" w:rsidP="003E5211">
      <w:pPr>
        <w:bidi/>
        <w:jc w:val="both"/>
        <w:rPr>
          <w:rFonts w:cs="David" w:hint="cs"/>
          <w:rtl/>
        </w:rPr>
      </w:pPr>
      <w:r w:rsidRPr="003E5211">
        <w:rPr>
          <w:rFonts w:cs="David" w:hint="cs"/>
          <w:rtl/>
        </w:rPr>
        <w:tab/>
        <w:t>אם אין לך רוב?</w:t>
      </w:r>
    </w:p>
    <w:p w14:paraId="7758A64D" w14:textId="77777777" w:rsidR="003E5211" w:rsidRPr="003E5211" w:rsidRDefault="003E5211" w:rsidP="003E5211">
      <w:pPr>
        <w:bidi/>
        <w:jc w:val="both"/>
        <w:rPr>
          <w:rFonts w:cs="David" w:hint="cs"/>
          <w:rtl/>
        </w:rPr>
      </w:pPr>
    </w:p>
    <w:p w14:paraId="1EF0C239" w14:textId="77777777" w:rsidR="003E5211" w:rsidRPr="003E5211" w:rsidRDefault="003E5211" w:rsidP="003E5211">
      <w:pPr>
        <w:bidi/>
        <w:jc w:val="both"/>
        <w:rPr>
          <w:rFonts w:cs="David" w:hint="cs"/>
          <w:rtl/>
        </w:rPr>
      </w:pPr>
      <w:r w:rsidRPr="003E5211">
        <w:rPr>
          <w:rFonts w:cs="David" w:hint="cs"/>
          <w:u w:val="single"/>
          <w:rtl/>
        </w:rPr>
        <w:t xml:space="preserve">שלי </w:t>
      </w:r>
      <w:proofErr w:type="spellStart"/>
      <w:r w:rsidRPr="003E5211">
        <w:rPr>
          <w:rFonts w:cs="David" w:hint="cs"/>
          <w:u w:val="single"/>
          <w:rtl/>
        </w:rPr>
        <w:t>יחימוביץ</w:t>
      </w:r>
      <w:proofErr w:type="spellEnd"/>
      <w:r w:rsidRPr="003E5211">
        <w:rPr>
          <w:rFonts w:cs="David" w:hint="cs"/>
          <w:u w:val="single"/>
          <w:rtl/>
        </w:rPr>
        <w:t>:</w:t>
      </w:r>
    </w:p>
    <w:p w14:paraId="1557CE11" w14:textId="77777777" w:rsidR="003E5211" w:rsidRPr="003E5211" w:rsidRDefault="003E5211" w:rsidP="003E5211">
      <w:pPr>
        <w:bidi/>
        <w:jc w:val="both"/>
        <w:rPr>
          <w:rFonts w:cs="David" w:hint="cs"/>
          <w:rtl/>
        </w:rPr>
      </w:pPr>
    </w:p>
    <w:p w14:paraId="64890EFB" w14:textId="77777777" w:rsidR="003E5211" w:rsidRPr="003E5211" w:rsidRDefault="003E5211" w:rsidP="003E5211">
      <w:pPr>
        <w:bidi/>
        <w:jc w:val="both"/>
        <w:rPr>
          <w:rFonts w:cs="David" w:hint="cs"/>
          <w:rtl/>
        </w:rPr>
      </w:pPr>
      <w:r w:rsidRPr="003E5211">
        <w:rPr>
          <w:rFonts w:cs="David" w:hint="cs"/>
          <w:rtl/>
        </w:rPr>
        <w:tab/>
        <w:t xml:space="preserve">נגיד שיושב ראש הוועדה רוצה לעשות הנחות לשר ואני לא רוצה לעשות לו הנחות? </w:t>
      </w:r>
    </w:p>
    <w:p w14:paraId="7910A4D9" w14:textId="77777777" w:rsidR="003E5211" w:rsidRPr="003E5211" w:rsidRDefault="003E5211" w:rsidP="003E5211">
      <w:pPr>
        <w:bidi/>
        <w:jc w:val="both"/>
        <w:rPr>
          <w:rFonts w:cs="David" w:hint="cs"/>
          <w:rtl/>
        </w:rPr>
      </w:pPr>
    </w:p>
    <w:p w14:paraId="0E9107BB" w14:textId="77777777" w:rsidR="003E5211" w:rsidRPr="003E5211" w:rsidRDefault="003E5211" w:rsidP="003E5211">
      <w:pPr>
        <w:bidi/>
        <w:jc w:val="both"/>
        <w:rPr>
          <w:rFonts w:cs="David" w:hint="cs"/>
          <w:rtl/>
        </w:rPr>
      </w:pPr>
      <w:r w:rsidRPr="003E5211">
        <w:rPr>
          <w:rFonts w:cs="David" w:hint="cs"/>
          <w:u w:val="single"/>
          <w:rtl/>
        </w:rPr>
        <w:t xml:space="preserve">זהבה </w:t>
      </w:r>
      <w:proofErr w:type="spellStart"/>
      <w:r w:rsidRPr="003E5211">
        <w:rPr>
          <w:rFonts w:cs="David" w:hint="cs"/>
          <w:u w:val="single"/>
          <w:rtl/>
        </w:rPr>
        <w:t>גלאון</w:t>
      </w:r>
      <w:proofErr w:type="spellEnd"/>
      <w:r w:rsidRPr="003E5211">
        <w:rPr>
          <w:rFonts w:cs="David" w:hint="cs"/>
          <w:u w:val="single"/>
          <w:rtl/>
        </w:rPr>
        <w:t>:</w:t>
      </w:r>
    </w:p>
    <w:p w14:paraId="6CE23DD0" w14:textId="77777777" w:rsidR="003E5211" w:rsidRPr="003E5211" w:rsidRDefault="003E5211" w:rsidP="003E5211">
      <w:pPr>
        <w:bidi/>
        <w:jc w:val="both"/>
        <w:rPr>
          <w:rFonts w:cs="David" w:hint="cs"/>
          <w:rtl/>
        </w:rPr>
      </w:pPr>
    </w:p>
    <w:p w14:paraId="3E6A4D33" w14:textId="77777777" w:rsidR="003E5211" w:rsidRPr="003E5211" w:rsidRDefault="003E5211" w:rsidP="003E5211">
      <w:pPr>
        <w:bidi/>
        <w:jc w:val="both"/>
        <w:rPr>
          <w:rFonts w:cs="David" w:hint="cs"/>
          <w:rtl/>
        </w:rPr>
      </w:pPr>
      <w:r w:rsidRPr="003E5211">
        <w:rPr>
          <w:rFonts w:cs="David" w:hint="cs"/>
          <w:rtl/>
        </w:rPr>
        <w:tab/>
        <w:t xml:space="preserve">הוא יהיה חייב לזמן אותו שוב. </w:t>
      </w:r>
      <w:r w:rsidRPr="003E5211">
        <w:rPr>
          <w:rFonts w:cs="David" w:hint="cs"/>
          <w:rtl/>
        </w:rPr>
        <w:tab/>
        <w:t xml:space="preserve"> ככה אתה תלוי ברוב מקרי מזדמן בוועדה. </w:t>
      </w:r>
    </w:p>
    <w:p w14:paraId="0F206217" w14:textId="77777777" w:rsidR="003E5211" w:rsidRPr="003E5211" w:rsidRDefault="003E5211" w:rsidP="003E5211">
      <w:pPr>
        <w:bidi/>
        <w:jc w:val="both"/>
        <w:rPr>
          <w:rFonts w:cs="David" w:hint="cs"/>
          <w:rtl/>
        </w:rPr>
      </w:pPr>
    </w:p>
    <w:p w14:paraId="685FC78C" w14:textId="77777777" w:rsidR="003E5211" w:rsidRPr="003E5211" w:rsidRDefault="003E5211" w:rsidP="003E5211">
      <w:pPr>
        <w:bidi/>
        <w:jc w:val="both"/>
        <w:rPr>
          <w:rFonts w:cs="David" w:hint="cs"/>
          <w:rtl/>
        </w:rPr>
      </w:pPr>
      <w:r w:rsidRPr="003E5211">
        <w:rPr>
          <w:rFonts w:cs="David" w:hint="cs"/>
          <w:u w:val="single"/>
          <w:rtl/>
        </w:rPr>
        <w:t>גדעון סער:</w:t>
      </w:r>
    </w:p>
    <w:p w14:paraId="3D7732BB" w14:textId="77777777" w:rsidR="003E5211" w:rsidRPr="003E5211" w:rsidRDefault="003E5211" w:rsidP="003E5211">
      <w:pPr>
        <w:bidi/>
        <w:jc w:val="both"/>
        <w:rPr>
          <w:rFonts w:cs="David" w:hint="cs"/>
          <w:rtl/>
        </w:rPr>
      </w:pPr>
    </w:p>
    <w:p w14:paraId="20E206DA" w14:textId="77777777" w:rsidR="003E5211" w:rsidRPr="003E5211" w:rsidRDefault="003E5211" w:rsidP="003E5211">
      <w:pPr>
        <w:bidi/>
        <w:jc w:val="both"/>
        <w:rPr>
          <w:rFonts w:cs="David" w:hint="cs"/>
          <w:rtl/>
        </w:rPr>
      </w:pPr>
      <w:r w:rsidRPr="003E5211">
        <w:rPr>
          <w:rFonts w:cs="David" w:hint="cs"/>
          <w:rtl/>
        </w:rPr>
        <w:tab/>
        <w:t xml:space="preserve">את יכולה לתת אופציה גם ליושב ראש וגם לרוב חברי הוועדה. </w:t>
      </w:r>
    </w:p>
    <w:p w14:paraId="1A2DA7A6" w14:textId="77777777" w:rsidR="003E5211" w:rsidRPr="003E5211" w:rsidRDefault="003E5211" w:rsidP="003E5211">
      <w:pPr>
        <w:bidi/>
        <w:jc w:val="both"/>
        <w:rPr>
          <w:rFonts w:cs="David" w:hint="cs"/>
          <w:rtl/>
        </w:rPr>
      </w:pPr>
    </w:p>
    <w:p w14:paraId="64854599" w14:textId="77777777" w:rsidR="003E5211" w:rsidRPr="003E5211" w:rsidRDefault="003E5211" w:rsidP="003E5211">
      <w:pPr>
        <w:bidi/>
        <w:jc w:val="both"/>
        <w:rPr>
          <w:rFonts w:cs="David" w:hint="cs"/>
          <w:rtl/>
        </w:rPr>
      </w:pPr>
      <w:r w:rsidRPr="003E5211">
        <w:rPr>
          <w:rFonts w:cs="David" w:hint="cs"/>
          <w:u w:val="single"/>
          <w:rtl/>
        </w:rPr>
        <w:t xml:space="preserve">זהבה </w:t>
      </w:r>
      <w:proofErr w:type="spellStart"/>
      <w:r w:rsidRPr="003E5211">
        <w:rPr>
          <w:rFonts w:cs="David" w:hint="cs"/>
          <w:u w:val="single"/>
          <w:rtl/>
        </w:rPr>
        <w:t>גלאון</w:t>
      </w:r>
      <w:proofErr w:type="spellEnd"/>
      <w:r w:rsidRPr="003E5211">
        <w:rPr>
          <w:rFonts w:cs="David" w:hint="cs"/>
          <w:u w:val="single"/>
          <w:rtl/>
        </w:rPr>
        <w:t>:</w:t>
      </w:r>
    </w:p>
    <w:p w14:paraId="67CBE48F" w14:textId="77777777" w:rsidR="003E5211" w:rsidRPr="003E5211" w:rsidRDefault="003E5211" w:rsidP="003E5211">
      <w:pPr>
        <w:bidi/>
        <w:jc w:val="both"/>
        <w:rPr>
          <w:rFonts w:cs="David" w:hint="cs"/>
          <w:rtl/>
        </w:rPr>
      </w:pPr>
    </w:p>
    <w:p w14:paraId="140C23F5" w14:textId="77777777" w:rsidR="003E5211" w:rsidRPr="003E5211" w:rsidRDefault="003E5211" w:rsidP="003E5211">
      <w:pPr>
        <w:bidi/>
        <w:jc w:val="both"/>
        <w:rPr>
          <w:rFonts w:cs="David" w:hint="cs"/>
          <w:rtl/>
        </w:rPr>
      </w:pPr>
      <w:r w:rsidRPr="003E5211">
        <w:rPr>
          <w:rFonts w:cs="David" w:hint="cs"/>
          <w:rtl/>
        </w:rPr>
        <w:tab/>
        <w:t xml:space="preserve"> זה מפחית את מעמדו של היושב ראש. </w:t>
      </w:r>
    </w:p>
    <w:p w14:paraId="30CC37F6" w14:textId="77777777" w:rsidR="003E5211" w:rsidRPr="003E5211" w:rsidRDefault="003E5211" w:rsidP="003E5211">
      <w:pPr>
        <w:bidi/>
        <w:jc w:val="both"/>
        <w:rPr>
          <w:rFonts w:cs="David" w:hint="cs"/>
          <w:rtl/>
        </w:rPr>
      </w:pPr>
    </w:p>
    <w:p w14:paraId="258B968F" w14:textId="77777777" w:rsidR="003E5211" w:rsidRPr="003E5211" w:rsidRDefault="003E5211" w:rsidP="003E5211">
      <w:pPr>
        <w:bidi/>
        <w:jc w:val="both"/>
        <w:rPr>
          <w:rFonts w:cs="David" w:hint="cs"/>
          <w:rtl/>
        </w:rPr>
      </w:pPr>
      <w:r w:rsidRPr="003E5211">
        <w:rPr>
          <w:rFonts w:cs="David" w:hint="cs"/>
          <w:u w:val="single"/>
          <w:rtl/>
        </w:rPr>
        <w:t>היו"ר דוד טל:</w:t>
      </w:r>
    </w:p>
    <w:p w14:paraId="771BBCA5" w14:textId="77777777" w:rsidR="003E5211" w:rsidRPr="003E5211" w:rsidRDefault="003E5211" w:rsidP="003E5211">
      <w:pPr>
        <w:bidi/>
        <w:jc w:val="both"/>
        <w:rPr>
          <w:rFonts w:cs="David" w:hint="cs"/>
          <w:rtl/>
        </w:rPr>
      </w:pPr>
    </w:p>
    <w:p w14:paraId="7E20F7D4" w14:textId="77777777" w:rsidR="003E5211" w:rsidRPr="003E5211" w:rsidRDefault="003E5211" w:rsidP="003E5211">
      <w:pPr>
        <w:bidi/>
        <w:jc w:val="both"/>
        <w:rPr>
          <w:rFonts w:cs="David" w:hint="cs"/>
          <w:rtl/>
        </w:rPr>
      </w:pPr>
      <w:r w:rsidRPr="003E5211">
        <w:rPr>
          <w:rFonts w:cs="David" w:hint="cs"/>
          <w:rtl/>
        </w:rPr>
        <w:tab/>
        <w:t xml:space="preserve">לא ברור לי, מדוע אנחנו צריכים לזמן אותו פעם שנייה. אם יש לו סיבה טובה, אולי אני יכול להבין. אבל פעם ראשונה הוא  זלזל, לא רצה לבוא לוועדה, כל חברי הוועדה הגיעו לוועדה, האדון בכבודו ובעצמו לא מגיע לוועדה ואני צריך  לזמן אותו שוב פעם לוועדה. </w:t>
      </w:r>
    </w:p>
    <w:p w14:paraId="51D083D0" w14:textId="77777777" w:rsidR="003E5211" w:rsidRPr="003E5211" w:rsidRDefault="003E5211" w:rsidP="003E5211">
      <w:pPr>
        <w:bidi/>
        <w:jc w:val="both"/>
        <w:rPr>
          <w:rFonts w:cs="David" w:hint="cs"/>
          <w:rtl/>
        </w:rPr>
      </w:pPr>
    </w:p>
    <w:p w14:paraId="475DAFE2" w14:textId="77777777" w:rsidR="003E5211" w:rsidRPr="003E5211" w:rsidRDefault="003E5211" w:rsidP="003E5211">
      <w:pPr>
        <w:bidi/>
        <w:jc w:val="both"/>
        <w:rPr>
          <w:rFonts w:cs="David" w:hint="cs"/>
          <w:rtl/>
        </w:rPr>
      </w:pPr>
      <w:r w:rsidRPr="003E5211">
        <w:rPr>
          <w:rFonts w:cs="David" w:hint="cs"/>
          <w:u w:val="single"/>
          <w:rtl/>
        </w:rPr>
        <w:t xml:space="preserve">זהבה </w:t>
      </w:r>
      <w:proofErr w:type="spellStart"/>
      <w:r w:rsidRPr="003E5211">
        <w:rPr>
          <w:rFonts w:cs="David" w:hint="cs"/>
          <w:u w:val="single"/>
          <w:rtl/>
        </w:rPr>
        <w:t>גלאון</w:t>
      </w:r>
      <w:proofErr w:type="spellEnd"/>
      <w:r w:rsidRPr="003E5211">
        <w:rPr>
          <w:rFonts w:cs="David" w:hint="cs"/>
          <w:u w:val="single"/>
          <w:rtl/>
        </w:rPr>
        <w:t>:</w:t>
      </w:r>
    </w:p>
    <w:p w14:paraId="70314B76" w14:textId="77777777" w:rsidR="003E5211" w:rsidRPr="003E5211" w:rsidRDefault="003E5211" w:rsidP="003E5211">
      <w:pPr>
        <w:bidi/>
        <w:jc w:val="both"/>
        <w:rPr>
          <w:rFonts w:cs="David" w:hint="cs"/>
          <w:rtl/>
        </w:rPr>
      </w:pPr>
    </w:p>
    <w:p w14:paraId="2E28F052" w14:textId="77777777" w:rsidR="003E5211" w:rsidRPr="003E5211" w:rsidRDefault="003E5211" w:rsidP="003E5211">
      <w:pPr>
        <w:bidi/>
        <w:jc w:val="both"/>
        <w:rPr>
          <w:rFonts w:cs="David" w:hint="cs"/>
          <w:rtl/>
        </w:rPr>
      </w:pPr>
      <w:r w:rsidRPr="003E5211">
        <w:rPr>
          <w:rFonts w:cs="David" w:hint="cs"/>
          <w:rtl/>
        </w:rPr>
        <w:tab/>
        <w:t xml:space="preserve"> אתה יכול לרצות שהוא יבוא כי אתה  רוצה לעמוד על זה שהוא ייתן דיווח, לא  באמצעות שליח,  והוא לא בא </w:t>
      </w:r>
      <w:r w:rsidRPr="003E5211">
        <w:rPr>
          <w:rFonts w:cs="David"/>
          <w:rtl/>
        </w:rPr>
        <w:t>–</w:t>
      </w:r>
      <w:r w:rsidRPr="003E5211">
        <w:rPr>
          <w:rFonts w:cs="David" w:hint="cs"/>
          <w:rtl/>
        </w:rPr>
        <w:t xml:space="preserve"> אז  צריך ללכת לעניין הסנקציות המשמעתיות. </w:t>
      </w:r>
    </w:p>
    <w:p w14:paraId="73983667" w14:textId="77777777" w:rsidR="003E5211" w:rsidRPr="003E5211" w:rsidRDefault="003E5211" w:rsidP="003E5211">
      <w:pPr>
        <w:bidi/>
        <w:jc w:val="both"/>
        <w:rPr>
          <w:rFonts w:cs="David" w:hint="cs"/>
          <w:rtl/>
        </w:rPr>
      </w:pPr>
    </w:p>
    <w:p w14:paraId="316C0B99" w14:textId="77777777" w:rsidR="003E5211" w:rsidRPr="003E5211" w:rsidRDefault="003E5211" w:rsidP="003E5211">
      <w:pPr>
        <w:bidi/>
        <w:jc w:val="both"/>
        <w:rPr>
          <w:rFonts w:cs="David" w:hint="cs"/>
          <w:rtl/>
        </w:rPr>
      </w:pPr>
      <w:r w:rsidRPr="003E5211">
        <w:rPr>
          <w:rFonts w:cs="David" w:hint="cs"/>
          <w:u w:val="single"/>
          <w:rtl/>
        </w:rPr>
        <w:t>היו"ר דוד טל:</w:t>
      </w:r>
    </w:p>
    <w:p w14:paraId="1905C1EE" w14:textId="77777777" w:rsidR="003E5211" w:rsidRPr="003E5211" w:rsidRDefault="003E5211" w:rsidP="003E5211">
      <w:pPr>
        <w:bidi/>
        <w:jc w:val="both"/>
        <w:rPr>
          <w:rFonts w:cs="David" w:hint="cs"/>
          <w:rtl/>
        </w:rPr>
      </w:pPr>
    </w:p>
    <w:p w14:paraId="0CED76AB" w14:textId="77777777" w:rsidR="003E5211" w:rsidRPr="003E5211" w:rsidRDefault="003E5211" w:rsidP="003E5211">
      <w:pPr>
        <w:bidi/>
        <w:jc w:val="both"/>
        <w:rPr>
          <w:rFonts w:cs="David" w:hint="cs"/>
          <w:rtl/>
        </w:rPr>
      </w:pPr>
      <w:r w:rsidRPr="003E5211">
        <w:rPr>
          <w:rFonts w:cs="David" w:hint="cs"/>
          <w:rtl/>
        </w:rPr>
        <w:tab/>
        <w:t xml:space="preserve">אני לא רוצה להקצין, אבל השאלה, האם לא כדאי בנקודת הזמן הזאת להקנות ליושב ראש הוועדה את מה שמוקנה למשל ליושב ראש ועדת הביקורת, צו הבאה. </w:t>
      </w:r>
    </w:p>
    <w:p w14:paraId="0CEE423C" w14:textId="77777777" w:rsidR="003E5211" w:rsidRPr="003E5211" w:rsidRDefault="003E5211" w:rsidP="003E5211">
      <w:pPr>
        <w:bidi/>
        <w:jc w:val="both"/>
        <w:rPr>
          <w:rFonts w:cs="David" w:hint="cs"/>
          <w:rtl/>
        </w:rPr>
      </w:pPr>
    </w:p>
    <w:p w14:paraId="2B6FAF8C" w14:textId="77777777" w:rsidR="003E5211" w:rsidRPr="003E5211" w:rsidRDefault="003E5211" w:rsidP="003E5211">
      <w:pPr>
        <w:bidi/>
        <w:jc w:val="both"/>
        <w:rPr>
          <w:rFonts w:cs="David" w:hint="cs"/>
          <w:rtl/>
        </w:rPr>
      </w:pPr>
      <w:r w:rsidRPr="003E5211">
        <w:rPr>
          <w:rFonts w:cs="David" w:hint="cs"/>
          <w:u w:val="single"/>
          <w:rtl/>
        </w:rPr>
        <w:t>גדעון סער:</w:t>
      </w:r>
    </w:p>
    <w:p w14:paraId="76AE46BA" w14:textId="77777777" w:rsidR="003E5211" w:rsidRPr="003E5211" w:rsidRDefault="003E5211" w:rsidP="003E5211">
      <w:pPr>
        <w:bidi/>
        <w:jc w:val="both"/>
        <w:rPr>
          <w:rFonts w:cs="David" w:hint="cs"/>
          <w:rtl/>
        </w:rPr>
      </w:pPr>
    </w:p>
    <w:p w14:paraId="16DC489B" w14:textId="77777777" w:rsidR="003E5211" w:rsidRPr="003E5211" w:rsidRDefault="003E5211" w:rsidP="003E5211">
      <w:pPr>
        <w:bidi/>
        <w:jc w:val="both"/>
        <w:rPr>
          <w:rFonts w:cs="David" w:hint="cs"/>
          <w:rtl/>
        </w:rPr>
      </w:pPr>
      <w:r w:rsidRPr="003E5211">
        <w:rPr>
          <w:rFonts w:cs="David" w:hint="cs"/>
          <w:rtl/>
        </w:rPr>
        <w:tab/>
        <w:t xml:space="preserve"> מצוין. </w:t>
      </w:r>
    </w:p>
    <w:p w14:paraId="1BDA1FAD" w14:textId="77777777" w:rsidR="003E5211" w:rsidRPr="003E5211" w:rsidRDefault="003E5211" w:rsidP="003E5211">
      <w:pPr>
        <w:bidi/>
        <w:jc w:val="both"/>
        <w:rPr>
          <w:rFonts w:cs="David" w:hint="cs"/>
          <w:rtl/>
        </w:rPr>
      </w:pPr>
    </w:p>
    <w:p w14:paraId="19FE009F" w14:textId="77777777" w:rsidR="003E5211" w:rsidRPr="003E5211" w:rsidRDefault="003E5211" w:rsidP="003E5211">
      <w:pPr>
        <w:bidi/>
        <w:jc w:val="both"/>
        <w:rPr>
          <w:rFonts w:cs="David" w:hint="cs"/>
          <w:rtl/>
        </w:rPr>
      </w:pPr>
      <w:r w:rsidRPr="003E5211">
        <w:rPr>
          <w:rFonts w:cs="David" w:hint="cs"/>
          <w:u w:val="single"/>
          <w:rtl/>
        </w:rPr>
        <w:t xml:space="preserve">ירדנה </w:t>
      </w:r>
      <w:proofErr w:type="spellStart"/>
      <w:r w:rsidRPr="003E5211">
        <w:rPr>
          <w:rFonts w:cs="David" w:hint="cs"/>
          <w:u w:val="single"/>
          <w:rtl/>
        </w:rPr>
        <w:t>מלר</w:t>
      </w:r>
      <w:proofErr w:type="spellEnd"/>
      <w:r w:rsidRPr="003E5211">
        <w:rPr>
          <w:rFonts w:cs="David" w:hint="cs"/>
          <w:u w:val="single"/>
          <w:rtl/>
        </w:rPr>
        <w:t>-</w:t>
      </w:r>
      <w:proofErr w:type="spellStart"/>
      <w:r w:rsidRPr="003E5211">
        <w:rPr>
          <w:rFonts w:cs="David" w:hint="cs"/>
          <w:u w:val="single"/>
          <w:rtl/>
        </w:rPr>
        <w:t>הורביץ</w:t>
      </w:r>
      <w:proofErr w:type="spellEnd"/>
      <w:r w:rsidRPr="003E5211">
        <w:rPr>
          <w:rFonts w:cs="David" w:hint="cs"/>
          <w:u w:val="single"/>
          <w:rtl/>
        </w:rPr>
        <w:t>:</w:t>
      </w:r>
    </w:p>
    <w:p w14:paraId="406AA642" w14:textId="77777777" w:rsidR="003E5211" w:rsidRPr="003E5211" w:rsidRDefault="003E5211" w:rsidP="003E5211">
      <w:pPr>
        <w:bidi/>
        <w:jc w:val="both"/>
        <w:rPr>
          <w:rFonts w:cs="David" w:hint="cs"/>
          <w:rtl/>
        </w:rPr>
      </w:pPr>
    </w:p>
    <w:p w14:paraId="56790B4A" w14:textId="77777777" w:rsidR="003E5211" w:rsidRPr="003E5211" w:rsidRDefault="003E5211" w:rsidP="003E5211">
      <w:pPr>
        <w:bidi/>
        <w:jc w:val="both"/>
        <w:rPr>
          <w:rFonts w:cs="David" w:hint="cs"/>
          <w:rtl/>
        </w:rPr>
      </w:pPr>
      <w:r w:rsidRPr="003E5211">
        <w:rPr>
          <w:rFonts w:cs="David" w:hint="cs"/>
          <w:rtl/>
        </w:rPr>
        <w:tab/>
        <w:t xml:space="preserve">גם שם זה רק ליושב ראש הוועדה. </w:t>
      </w:r>
    </w:p>
    <w:p w14:paraId="7CB30380" w14:textId="77777777" w:rsidR="003E5211" w:rsidRPr="003E5211" w:rsidRDefault="003E5211" w:rsidP="003E5211">
      <w:pPr>
        <w:bidi/>
        <w:jc w:val="both"/>
        <w:rPr>
          <w:rFonts w:cs="David" w:hint="cs"/>
          <w:rtl/>
        </w:rPr>
      </w:pPr>
      <w:r>
        <w:rPr>
          <w:rFonts w:cs="David"/>
          <w:rtl/>
        </w:rPr>
        <w:br w:type="page"/>
      </w:r>
    </w:p>
    <w:p w14:paraId="7A9A3BBC" w14:textId="77777777" w:rsidR="003E5211" w:rsidRPr="003E5211" w:rsidRDefault="003E5211" w:rsidP="003E5211">
      <w:pPr>
        <w:bidi/>
        <w:jc w:val="both"/>
        <w:rPr>
          <w:rFonts w:cs="David" w:hint="cs"/>
          <w:rtl/>
        </w:rPr>
      </w:pPr>
      <w:r w:rsidRPr="003E5211">
        <w:rPr>
          <w:rFonts w:cs="David" w:hint="cs"/>
          <w:u w:val="single"/>
          <w:rtl/>
        </w:rPr>
        <w:t>היו"ר דוד טל:</w:t>
      </w:r>
    </w:p>
    <w:p w14:paraId="09F28D6B" w14:textId="77777777" w:rsidR="003E5211" w:rsidRPr="003E5211" w:rsidRDefault="003E5211" w:rsidP="003E5211">
      <w:pPr>
        <w:bidi/>
        <w:jc w:val="both"/>
        <w:rPr>
          <w:rFonts w:cs="David" w:hint="cs"/>
          <w:rtl/>
        </w:rPr>
      </w:pPr>
    </w:p>
    <w:p w14:paraId="3927E790" w14:textId="77777777" w:rsidR="003E5211" w:rsidRPr="003E5211" w:rsidRDefault="003E5211" w:rsidP="003E5211">
      <w:pPr>
        <w:bidi/>
        <w:jc w:val="both"/>
        <w:rPr>
          <w:rFonts w:cs="David" w:hint="cs"/>
          <w:rtl/>
        </w:rPr>
      </w:pPr>
      <w:r w:rsidRPr="003E5211">
        <w:rPr>
          <w:rFonts w:cs="David" w:hint="cs"/>
          <w:rtl/>
        </w:rPr>
        <w:tab/>
        <w:t xml:space="preserve">מה שטוב לוועדת ביקורת יהיה טוב לכל ועדה. אני לא חושב שזה נכון לאפשר לפקידים, שוועדה מזמנת אותם והם יכולים להרשות לעצמם לא להגיע. לא הגיעו,  תהיה אפשרות לוועדה לזמן אותם בצו הבאה. אם לא כן, גם בפעם הבאה הוא יכול "לצפצף" ולא להגיע. </w:t>
      </w:r>
    </w:p>
    <w:p w14:paraId="4AEB40CD" w14:textId="77777777" w:rsidR="003E5211" w:rsidRPr="003E5211" w:rsidRDefault="003E5211" w:rsidP="003E5211">
      <w:pPr>
        <w:bidi/>
        <w:jc w:val="both"/>
        <w:rPr>
          <w:rFonts w:cs="David" w:hint="cs"/>
          <w:rtl/>
        </w:rPr>
      </w:pPr>
    </w:p>
    <w:p w14:paraId="3E21C8DF" w14:textId="77777777" w:rsidR="003E5211" w:rsidRPr="003E5211" w:rsidRDefault="003E5211" w:rsidP="003E5211">
      <w:pPr>
        <w:bidi/>
        <w:jc w:val="both"/>
        <w:rPr>
          <w:rFonts w:cs="David" w:hint="cs"/>
          <w:rtl/>
        </w:rPr>
      </w:pPr>
      <w:r w:rsidRPr="003E5211">
        <w:rPr>
          <w:rFonts w:cs="David" w:hint="cs"/>
          <w:u w:val="single"/>
          <w:rtl/>
        </w:rPr>
        <w:t>מאיר פרוש:</w:t>
      </w:r>
    </w:p>
    <w:p w14:paraId="3123E908" w14:textId="77777777" w:rsidR="003E5211" w:rsidRPr="003E5211" w:rsidRDefault="003E5211" w:rsidP="003E5211">
      <w:pPr>
        <w:bidi/>
        <w:jc w:val="both"/>
        <w:rPr>
          <w:rFonts w:cs="David" w:hint="cs"/>
          <w:rtl/>
        </w:rPr>
      </w:pPr>
    </w:p>
    <w:p w14:paraId="49AF9F76" w14:textId="77777777" w:rsidR="003E5211" w:rsidRPr="003E5211" w:rsidRDefault="003E5211" w:rsidP="003E5211">
      <w:pPr>
        <w:bidi/>
        <w:jc w:val="both"/>
        <w:rPr>
          <w:rFonts w:cs="David" w:hint="cs"/>
          <w:rtl/>
        </w:rPr>
      </w:pPr>
      <w:r w:rsidRPr="003E5211">
        <w:rPr>
          <w:rFonts w:cs="David" w:hint="cs"/>
          <w:rtl/>
        </w:rPr>
        <w:tab/>
        <w:t xml:space="preserve"> השאלה, אם אנחנו משחקים בנדמה לי או שאנחנו מתכוונים ברצינות.  אנחנו באים לדיונים על חוק ההסדרים, אנחנו רוצים לדון על כל סעיף וסעיף לאן הוא שייך, הייתי רוצה שתהיה לנו הסמכות האמיתית ממשרד האוצר שתגיד לנו, שתיתן לנו את הנימוקים. השאלה, האם אנחנו הולכים על דבר כזה, אנחנו  רוצים לעשות עבודה רצינית? למה שלא נזכה לראות את הממונה על התקציבים מופיע כאן ומסביר לנו כל סעיף וסעיף, מדוע הוא החליט שזה לא בא לוועדה מסוימת. </w:t>
      </w:r>
    </w:p>
    <w:p w14:paraId="71855D9D" w14:textId="77777777" w:rsidR="003E5211" w:rsidRPr="003E5211" w:rsidRDefault="003E5211" w:rsidP="003E5211">
      <w:pPr>
        <w:bidi/>
        <w:jc w:val="both"/>
        <w:rPr>
          <w:rFonts w:cs="David" w:hint="cs"/>
          <w:rtl/>
        </w:rPr>
      </w:pPr>
    </w:p>
    <w:p w14:paraId="24653185" w14:textId="77777777" w:rsidR="003E5211" w:rsidRPr="003E5211" w:rsidRDefault="003E5211" w:rsidP="003E5211">
      <w:pPr>
        <w:bidi/>
        <w:jc w:val="both"/>
        <w:rPr>
          <w:rFonts w:cs="David" w:hint="cs"/>
          <w:rtl/>
        </w:rPr>
      </w:pPr>
      <w:r w:rsidRPr="003E5211">
        <w:rPr>
          <w:rFonts w:cs="David" w:hint="cs"/>
          <w:u w:val="single"/>
          <w:rtl/>
        </w:rPr>
        <w:t>היו"ר דוד טל:</w:t>
      </w:r>
    </w:p>
    <w:p w14:paraId="59297AEE" w14:textId="77777777" w:rsidR="003E5211" w:rsidRPr="003E5211" w:rsidRDefault="003E5211" w:rsidP="003E5211">
      <w:pPr>
        <w:bidi/>
        <w:jc w:val="both"/>
        <w:rPr>
          <w:rFonts w:cs="David" w:hint="cs"/>
          <w:rtl/>
        </w:rPr>
      </w:pPr>
    </w:p>
    <w:p w14:paraId="275DDE78" w14:textId="77777777" w:rsidR="003E5211" w:rsidRPr="003E5211" w:rsidRDefault="003E5211" w:rsidP="003E5211">
      <w:pPr>
        <w:bidi/>
        <w:jc w:val="both"/>
        <w:rPr>
          <w:rFonts w:cs="David" w:hint="cs"/>
          <w:rtl/>
        </w:rPr>
      </w:pPr>
      <w:r w:rsidRPr="003E5211">
        <w:rPr>
          <w:rFonts w:cs="David" w:hint="cs"/>
          <w:rtl/>
        </w:rPr>
        <w:tab/>
        <w:t xml:space="preserve">אולי הוא היה שמח להגיע במקום להתרוצץ ממקום למקום. אני מקבל את מה שאתה אומר, הוועדה תחליט, אם היא רוצה בנושא מסוים להביא את ראש אגף התקציבים, היא תביא אותו והוא צריך לבוא.  אם הוא לא יבוא פעם אחת, אני לא צריך לאפשר לו - - - </w:t>
      </w:r>
    </w:p>
    <w:p w14:paraId="572C6B8C" w14:textId="77777777" w:rsidR="003E5211" w:rsidRPr="003E5211" w:rsidRDefault="003E5211" w:rsidP="003E5211">
      <w:pPr>
        <w:bidi/>
        <w:jc w:val="both"/>
        <w:rPr>
          <w:rFonts w:cs="David" w:hint="cs"/>
          <w:rtl/>
        </w:rPr>
      </w:pPr>
    </w:p>
    <w:p w14:paraId="5E26BE69" w14:textId="77777777" w:rsidR="003E5211" w:rsidRPr="003E5211" w:rsidRDefault="003E5211" w:rsidP="003E5211">
      <w:pPr>
        <w:bidi/>
        <w:jc w:val="both"/>
        <w:rPr>
          <w:rFonts w:cs="David" w:hint="cs"/>
          <w:rtl/>
        </w:rPr>
      </w:pPr>
      <w:r w:rsidRPr="003E5211">
        <w:rPr>
          <w:rFonts w:cs="David" w:hint="cs"/>
          <w:u w:val="single"/>
          <w:rtl/>
        </w:rPr>
        <w:t>מאיר פרוש:</w:t>
      </w:r>
    </w:p>
    <w:p w14:paraId="0F63B935" w14:textId="77777777" w:rsidR="003E5211" w:rsidRPr="003E5211" w:rsidRDefault="003E5211" w:rsidP="003E5211">
      <w:pPr>
        <w:bidi/>
        <w:jc w:val="both"/>
        <w:rPr>
          <w:rFonts w:cs="David" w:hint="cs"/>
          <w:rtl/>
        </w:rPr>
      </w:pPr>
    </w:p>
    <w:p w14:paraId="7FC4F1C7" w14:textId="77777777" w:rsidR="003E5211" w:rsidRPr="003E5211" w:rsidRDefault="003E5211" w:rsidP="003E5211">
      <w:pPr>
        <w:bidi/>
        <w:jc w:val="both"/>
        <w:rPr>
          <w:rFonts w:cs="David" w:hint="cs"/>
          <w:rtl/>
        </w:rPr>
      </w:pPr>
      <w:r w:rsidRPr="003E5211">
        <w:rPr>
          <w:rFonts w:cs="David" w:hint="cs"/>
          <w:rtl/>
        </w:rPr>
        <w:tab/>
        <w:t xml:space="preserve">או שנעשה פרק נפרד לענייני תקציב המדינה. </w:t>
      </w:r>
    </w:p>
    <w:p w14:paraId="417C6318" w14:textId="77777777" w:rsidR="003E5211" w:rsidRPr="003E5211" w:rsidRDefault="003E5211" w:rsidP="003E5211">
      <w:pPr>
        <w:bidi/>
        <w:jc w:val="both"/>
        <w:rPr>
          <w:rFonts w:cs="David" w:hint="cs"/>
          <w:rtl/>
        </w:rPr>
      </w:pPr>
    </w:p>
    <w:p w14:paraId="5BF256AD" w14:textId="77777777" w:rsidR="003E5211" w:rsidRPr="003E5211" w:rsidRDefault="003E5211" w:rsidP="003E5211">
      <w:pPr>
        <w:bidi/>
        <w:jc w:val="both"/>
        <w:rPr>
          <w:rFonts w:cs="David" w:hint="cs"/>
          <w:rtl/>
        </w:rPr>
      </w:pPr>
      <w:r w:rsidRPr="003E5211">
        <w:rPr>
          <w:rFonts w:cs="David" w:hint="cs"/>
          <w:u w:val="single"/>
          <w:rtl/>
        </w:rPr>
        <w:t>היו"ר דוד טל:</w:t>
      </w:r>
    </w:p>
    <w:p w14:paraId="7AF40535" w14:textId="77777777" w:rsidR="003E5211" w:rsidRPr="003E5211" w:rsidRDefault="003E5211" w:rsidP="003E5211">
      <w:pPr>
        <w:bidi/>
        <w:jc w:val="both"/>
        <w:rPr>
          <w:rFonts w:cs="David" w:hint="cs"/>
          <w:rtl/>
        </w:rPr>
      </w:pPr>
    </w:p>
    <w:p w14:paraId="7E78C4B3" w14:textId="77777777" w:rsidR="003E5211" w:rsidRPr="003E5211" w:rsidRDefault="003E5211" w:rsidP="003E5211">
      <w:pPr>
        <w:bidi/>
        <w:jc w:val="both"/>
        <w:rPr>
          <w:rFonts w:cs="David" w:hint="cs"/>
          <w:rtl/>
        </w:rPr>
      </w:pPr>
      <w:r w:rsidRPr="003E5211">
        <w:rPr>
          <w:rFonts w:cs="David" w:hint="cs"/>
          <w:rtl/>
        </w:rPr>
        <w:tab/>
        <w:t xml:space="preserve">אני לא צריך, מה שטוב לכל נושא, הוועדה היא ועדה, הוועדה עושה עבודה, חברים באים מתכנסים ולא צריך להשחית את זמנם בגלל שפקיד כזה או אחר לא הגיע. </w:t>
      </w:r>
    </w:p>
    <w:p w14:paraId="7A1F105E" w14:textId="77777777" w:rsidR="003E5211" w:rsidRPr="003E5211" w:rsidRDefault="003E5211" w:rsidP="003E5211">
      <w:pPr>
        <w:bidi/>
        <w:jc w:val="both"/>
        <w:rPr>
          <w:rFonts w:cs="David" w:hint="cs"/>
          <w:rtl/>
        </w:rPr>
      </w:pPr>
    </w:p>
    <w:p w14:paraId="14C3E468" w14:textId="77777777" w:rsidR="003E5211" w:rsidRPr="003E5211" w:rsidRDefault="003E5211" w:rsidP="003E5211">
      <w:pPr>
        <w:bidi/>
        <w:jc w:val="both"/>
        <w:rPr>
          <w:rFonts w:cs="David" w:hint="cs"/>
          <w:rtl/>
        </w:rPr>
      </w:pPr>
      <w:r w:rsidRPr="003E5211">
        <w:rPr>
          <w:rFonts w:cs="David" w:hint="cs"/>
          <w:u w:val="single"/>
          <w:rtl/>
        </w:rPr>
        <w:t xml:space="preserve">זהבה </w:t>
      </w:r>
      <w:proofErr w:type="spellStart"/>
      <w:r w:rsidRPr="003E5211">
        <w:rPr>
          <w:rFonts w:cs="David" w:hint="cs"/>
          <w:u w:val="single"/>
          <w:rtl/>
        </w:rPr>
        <w:t>גלאון</w:t>
      </w:r>
      <w:proofErr w:type="spellEnd"/>
      <w:r w:rsidRPr="003E5211">
        <w:rPr>
          <w:rFonts w:cs="David" w:hint="cs"/>
          <w:u w:val="single"/>
          <w:rtl/>
        </w:rPr>
        <w:t>:</w:t>
      </w:r>
    </w:p>
    <w:p w14:paraId="3A1E1FCE" w14:textId="77777777" w:rsidR="003E5211" w:rsidRPr="003E5211" w:rsidRDefault="003E5211" w:rsidP="003E5211">
      <w:pPr>
        <w:bidi/>
        <w:jc w:val="both"/>
        <w:rPr>
          <w:rFonts w:cs="David" w:hint="cs"/>
          <w:rtl/>
        </w:rPr>
      </w:pPr>
    </w:p>
    <w:p w14:paraId="30B6FA41" w14:textId="77777777" w:rsidR="003E5211" w:rsidRPr="003E5211" w:rsidRDefault="003E5211" w:rsidP="003E5211">
      <w:pPr>
        <w:bidi/>
        <w:jc w:val="both"/>
        <w:rPr>
          <w:rFonts w:cs="David" w:hint="cs"/>
          <w:rtl/>
        </w:rPr>
      </w:pPr>
      <w:r w:rsidRPr="003E5211">
        <w:rPr>
          <w:rFonts w:cs="David" w:hint="cs"/>
          <w:rtl/>
        </w:rPr>
        <w:tab/>
        <w:t xml:space="preserve">אני חושבת שצריך לשמור על איזה איזון, בין העובדה שיושב ראש הוועדה מזמין מישהו לוועדה, נציג כלשהו לוועדה, בצדק מזמין, רוצה לקבל דיווח,  לבין זה שיכולה להיות אופציה, שיושב ראש ועדה מחליט שהוא  מתזז </w:t>
      </w:r>
      <w:r w:rsidRPr="003E5211">
        <w:rPr>
          <w:rFonts w:cs="David"/>
          <w:rtl/>
        </w:rPr>
        <w:t>–</w:t>
      </w:r>
      <w:r w:rsidRPr="003E5211">
        <w:rPr>
          <w:rFonts w:cs="David" w:hint="cs"/>
          <w:rtl/>
        </w:rPr>
        <w:t xml:space="preserve"> אנחנו לא חושדים בכנות כוונותיו של אף יושב ראש ועדה - - - </w:t>
      </w:r>
    </w:p>
    <w:p w14:paraId="76AB4FF9" w14:textId="77777777" w:rsidR="003E5211" w:rsidRPr="003E5211" w:rsidRDefault="003E5211" w:rsidP="003E5211">
      <w:pPr>
        <w:bidi/>
        <w:jc w:val="both"/>
        <w:rPr>
          <w:rFonts w:cs="David" w:hint="cs"/>
          <w:rtl/>
        </w:rPr>
      </w:pPr>
    </w:p>
    <w:p w14:paraId="252804C9" w14:textId="77777777" w:rsidR="003E5211" w:rsidRPr="003E5211" w:rsidRDefault="003E5211" w:rsidP="003E5211">
      <w:pPr>
        <w:bidi/>
        <w:jc w:val="both"/>
        <w:rPr>
          <w:rFonts w:cs="David" w:hint="cs"/>
          <w:rtl/>
        </w:rPr>
      </w:pPr>
      <w:r w:rsidRPr="003E5211">
        <w:rPr>
          <w:rFonts w:cs="David" w:hint="cs"/>
          <w:u w:val="single"/>
          <w:rtl/>
        </w:rPr>
        <w:t>היו"ר דוד טל:</w:t>
      </w:r>
    </w:p>
    <w:p w14:paraId="0B4C5A48" w14:textId="77777777" w:rsidR="003E5211" w:rsidRPr="003E5211" w:rsidRDefault="003E5211" w:rsidP="003E5211">
      <w:pPr>
        <w:bidi/>
        <w:jc w:val="both"/>
        <w:rPr>
          <w:rFonts w:cs="David" w:hint="cs"/>
          <w:rtl/>
        </w:rPr>
      </w:pPr>
    </w:p>
    <w:p w14:paraId="0B3025AC" w14:textId="77777777" w:rsidR="003E5211" w:rsidRPr="003E5211" w:rsidRDefault="003E5211" w:rsidP="003E5211">
      <w:pPr>
        <w:bidi/>
        <w:jc w:val="both"/>
        <w:rPr>
          <w:rFonts w:cs="David" w:hint="cs"/>
          <w:rtl/>
        </w:rPr>
      </w:pPr>
      <w:r w:rsidRPr="003E5211">
        <w:rPr>
          <w:rFonts w:cs="David" w:hint="cs"/>
          <w:rtl/>
        </w:rPr>
        <w:tab/>
        <w:t xml:space="preserve">יושב ראש הוועדה בשיתוף חברי הוועדה והסכמת חברי הוועדה? </w:t>
      </w:r>
    </w:p>
    <w:p w14:paraId="5121DCB9" w14:textId="77777777" w:rsidR="003E5211" w:rsidRPr="003E5211" w:rsidRDefault="003E5211" w:rsidP="003E5211">
      <w:pPr>
        <w:bidi/>
        <w:jc w:val="both"/>
        <w:rPr>
          <w:rFonts w:cs="David" w:hint="cs"/>
          <w:rtl/>
        </w:rPr>
      </w:pPr>
    </w:p>
    <w:p w14:paraId="1B1D899D" w14:textId="77777777" w:rsidR="003E5211" w:rsidRPr="003E5211" w:rsidRDefault="003E5211" w:rsidP="003E5211">
      <w:pPr>
        <w:bidi/>
        <w:jc w:val="both"/>
        <w:rPr>
          <w:rFonts w:cs="David" w:hint="cs"/>
          <w:rtl/>
        </w:rPr>
      </w:pPr>
      <w:r w:rsidRPr="003E5211">
        <w:rPr>
          <w:rFonts w:cs="David" w:hint="cs"/>
          <w:u w:val="single"/>
          <w:rtl/>
        </w:rPr>
        <w:t xml:space="preserve">זהבה </w:t>
      </w:r>
      <w:proofErr w:type="spellStart"/>
      <w:r w:rsidRPr="003E5211">
        <w:rPr>
          <w:rFonts w:cs="David" w:hint="cs"/>
          <w:u w:val="single"/>
          <w:rtl/>
        </w:rPr>
        <w:t>גלאון</w:t>
      </w:r>
      <w:proofErr w:type="spellEnd"/>
      <w:r w:rsidRPr="003E5211">
        <w:rPr>
          <w:rFonts w:cs="David" w:hint="cs"/>
          <w:u w:val="single"/>
          <w:rtl/>
        </w:rPr>
        <w:t>:</w:t>
      </w:r>
    </w:p>
    <w:p w14:paraId="57350ECC" w14:textId="77777777" w:rsidR="003E5211" w:rsidRPr="003E5211" w:rsidRDefault="003E5211" w:rsidP="003E5211">
      <w:pPr>
        <w:bidi/>
        <w:jc w:val="both"/>
        <w:rPr>
          <w:rFonts w:cs="David" w:hint="cs"/>
          <w:rtl/>
        </w:rPr>
      </w:pPr>
    </w:p>
    <w:p w14:paraId="29857BE2" w14:textId="77777777" w:rsidR="003E5211" w:rsidRPr="003E5211" w:rsidRDefault="003E5211" w:rsidP="003E5211">
      <w:pPr>
        <w:bidi/>
        <w:jc w:val="both"/>
        <w:rPr>
          <w:rFonts w:cs="David" w:hint="cs"/>
          <w:rtl/>
        </w:rPr>
      </w:pPr>
      <w:r w:rsidRPr="003E5211">
        <w:rPr>
          <w:rFonts w:cs="David" w:hint="cs"/>
          <w:rtl/>
        </w:rPr>
        <w:tab/>
        <w:t xml:space="preserve">לא, רגע. אני זימנתי מספר פעמים שרים והם חשבו שהם יכולים "לצפצף" על הוועדה שלי ולא להגיע. אז הם לא "התחילו" אתי יותר. אבל זה לא צריך להיות כך.  הזמנתי אותם מטעמים ענייניים, יכול להיות יושב ראש ועדה שמחליט לתזז שר מאלף שיקולים. צריך להיות כאן מקום לשכל ישר, בין שיקול הדעת של יושב ראש הוועדה לבין לא להפוך את הוועדה שברוב חבריה </w:t>
      </w:r>
      <w:r w:rsidRPr="003E5211">
        <w:rPr>
          <w:rFonts w:cs="David"/>
          <w:rtl/>
        </w:rPr>
        <w:t>–</w:t>
      </w:r>
      <w:r w:rsidRPr="003E5211">
        <w:rPr>
          <w:rFonts w:cs="David" w:hint="cs"/>
          <w:rtl/>
        </w:rPr>
        <w:t xml:space="preserve"> צריך להשאיר שיקול דעת, אני חושבת שצריך להשאיר את שיקול הדעת בידי  יושב ראש הוועדה כי אנחנו יוצאים מנקודת הנחה, שיושבי ראש ועדה הם עניינים כמו ששרים הם עניינים. לא הייתי נותנת כאן מנדט לחברי הוועדה, עם כל הכבוד לי שאני חברת ועדה, כי עכשיו יש כאן רוב, רוב כל חברי הוועדה, ואין סיכוי לעולם שאתה יכול לגבש את הרוב הזה כדי להביא את אותם שרים. </w:t>
      </w:r>
    </w:p>
    <w:p w14:paraId="00EE436E" w14:textId="77777777" w:rsidR="003E5211" w:rsidRPr="003E5211" w:rsidRDefault="003E5211" w:rsidP="003E5211">
      <w:pPr>
        <w:bidi/>
        <w:jc w:val="both"/>
        <w:rPr>
          <w:rFonts w:cs="David" w:hint="cs"/>
          <w:rtl/>
        </w:rPr>
      </w:pPr>
    </w:p>
    <w:p w14:paraId="4F9D7A86" w14:textId="77777777" w:rsidR="003E5211" w:rsidRPr="003E5211" w:rsidRDefault="003E5211" w:rsidP="003E5211">
      <w:pPr>
        <w:bidi/>
        <w:ind w:firstLine="567"/>
        <w:jc w:val="both"/>
        <w:rPr>
          <w:rFonts w:cs="David" w:hint="cs"/>
          <w:rtl/>
        </w:rPr>
      </w:pPr>
      <w:r w:rsidRPr="003E5211">
        <w:rPr>
          <w:rFonts w:cs="David" w:hint="cs"/>
          <w:rtl/>
        </w:rPr>
        <w:t xml:space="preserve">לכן אני מציעה, להשאיר את זה לשיקול דעתו של יושב ראש הוועדה. צו הבאה נראה לי מרחיק לכת.  </w:t>
      </w:r>
    </w:p>
    <w:p w14:paraId="67723CEC" w14:textId="77777777" w:rsidR="003E5211" w:rsidRPr="003E5211" w:rsidRDefault="003E5211" w:rsidP="003E5211">
      <w:pPr>
        <w:bidi/>
        <w:jc w:val="both"/>
        <w:rPr>
          <w:rFonts w:cs="David" w:hint="cs"/>
          <w:rtl/>
        </w:rPr>
      </w:pPr>
      <w:r>
        <w:rPr>
          <w:rFonts w:cs="David"/>
          <w:rtl/>
        </w:rPr>
        <w:br w:type="page"/>
      </w:r>
    </w:p>
    <w:p w14:paraId="249811A9" w14:textId="77777777" w:rsidR="003E5211" w:rsidRPr="003E5211" w:rsidRDefault="003E5211" w:rsidP="003E5211">
      <w:pPr>
        <w:bidi/>
        <w:jc w:val="both"/>
        <w:rPr>
          <w:rFonts w:cs="David" w:hint="cs"/>
          <w:rtl/>
        </w:rPr>
      </w:pPr>
      <w:r w:rsidRPr="003E5211">
        <w:rPr>
          <w:rFonts w:cs="David" w:hint="cs"/>
          <w:u w:val="single"/>
          <w:rtl/>
        </w:rPr>
        <w:t>היו"ר דוד טל:</w:t>
      </w:r>
    </w:p>
    <w:p w14:paraId="78EA57C2" w14:textId="77777777" w:rsidR="003E5211" w:rsidRPr="003E5211" w:rsidRDefault="003E5211" w:rsidP="003E5211">
      <w:pPr>
        <w:bidi/>
        <w:jc w:val="both"/>
        <w:rPr>
          <w:rFonts w:cs="David" w:hint="cs"/>
          <w:rtl/>
        </w:rPr>
      </w:pPr>
    </w:p>
    <w:p w14:paraId="5135A5BC" w14:textId="77777777" w:rsidR="003E5211" w:rsidRPr="003E5211" w:rsidRDefault="003E5211" w:rsidP="003E5211">
      <w:pPr>
        <w:bidi/>
        <w:jc w:val="both"/>
        <w:rPr>
          <w:rFonts w:cs="David" w:hint="cs"/>
          <w:rtl/>
        </w:rPr>
      </w:pPr>
      <w:r w:rsidRPr="003E5211">
        <w:rPr>
          <w:rFonts w:cs="David" w:hint="cs"/>
          <w:rtl/>
        </w:rPr>
        <w:tab/>
        <w:t xml:space="preserve">את חולקת על ההצעה של חבר הכנסת גדעון סער, כשהוא מדבר על עבירה - - -  </w:t>
      </w:r>
    </w:p>
    <w:p w14:paraId="12240BAB" w14:textId="77777777" w:rsidR="003E5211" w:rsidRPr="003E5211" w:rsidRDefault="003E5211" w:rsidP="003E5211">
      <w:pPr>
        <w:bidi/>
        <w:jc w:val="both"/>
        <w:rPr>
          <w:rFonts w:cs="David" w:hint="cs"/>
          <w:rtl/>
        </w:rPr>
      </w:pPr>
    </w:p>
    <w:p w14:paraId="0BE067F4" w14:textId="77777777" w:rsidR="003E5211" w:rsidRPr="003E5211" w:rsidRDefault="003E5211" w:rsidP="003E5211">
      <w:pPr>
        <w:bidi/>
        <w:jc w:val="both"/>
        <w:rPr>
          <w:rFonts w:cs="David" w:hint="cs"/>
          <w:u w:val="single"/>
          <w:rtl/>
        </w:rPr>
      </w:pPr>
      <w:r w:rsidRPr="003E5211">
        <w:rPr>
          <w:rFonts w:cs="David" w:hint="cs"/>
          <w:u w:val="single"/>
          <w:rtl/>
        </w:rPr>
        <w:t xml:space="preserve">זהבה </w:t>
      </w:r>
      <w:proofErr w:type="spellStart"/>
      <w:r w:rsidRPr="003E5211">
        <w:rPr>
          <w:rFonts w:cs="David" w:hint="cs"/>
          <w:u w:val="single"/>
          <w:rtl/>
        </w:rPr>
        <w:t>גלאון</w:t>
      </w:r>
      <w:proofErr w:type="spellEnd"/>
      <w:r w:rsidRPr="003E5211">
        <w:rPr>
          <w:rFonts w:cs="David" w:hint="cs"/>
          <w:u w:val="single"/>
          <w:rtl/>
        </w:rPr>
        <w:t>:</w:t>
      </w:r>
    </w:p>
    <w:p w14:paraId="3B00C466" w14:textId="77777777" w:rsidR="003E5211" w:rsidRPr="003E5211" w:rsidRDefault="003E5211" w:rsidP="003E5211">
      <w:pPr>
        <w:bidi/>
        <w:jc w:val="both"/>
        <w:rPr>
          <w:rFonts w:cs="David" w:hint="cs"/>
          <w:u w:val="single"/>
          <w:rtl/>
        </w:rPr>
      </w:pPr>
    </w:p>
    <w:p w14:paraId="277B3ED8" w14:textId="77777777" w:rsidR="003E5211" w:rsidRPr="003E5211" w:rsidRDefault="003E5211" w:rsidP="003E5211">
      <w:pPr>
        <w:bidi/>
        <w:jc w:val="both"/>
        <w:rPr>
          <w:rFonts w:cs="David" w:hint="cs"/>
          <w:rtl/>
        </w:rPr>
      </w:pPr>
      <w:r w:rsidRPr="003E5211">
        <w:rPr>
          <w:rFonts w:cs="David" w:hint="cs"/>
          <w:rtl/>
        </w:rPr>
        <w:tab/>
        <w:t xml:space="preserve">גם הוא לא התייחס להצעה שלו ברצינות. </w:t>
      </w:r>
    </w:p>
    <w:p w14:paraId="3E26AA61" w14:textId="77777777" w:rsidR="003E5211" w:rsidRPr="003E5211" w:rsidRDefault="003E5211" w:rsidP="003E5211">
      <w:pPr>
        <w:bidi/>
        <w:jc w:val="both"/>
        <w:rPr>
          <w:rFonts w:cs="David" w:hint="cs"/>
          <w:rtl/>
        </w:rPr>
      </w:pPr>
    </w:p>
    <w:p w14:paraId="6C6310C5" w14:textId="77777777" w:rsidR="003E5211" w:rsidRPr="003E5211" w:rsidRDefault="003E5211" w:rsidP="003E5211">
      <w:pPr>
        <w:bidi/>
        <w:jc w:val="both"/>
        <w:rPr>
          <w:rFonts w:cs="David" w:hint="cs"/>
          <w:rtl/>
        </w:rPr>
      </w:pPr>
      <w:r w:rsidRPr="003E5211">
        <w:rPr>
          <w:rFonts w:cs="David" w:hint="cs"/>
          <w:u w:val="single"/>
          <w:rtl/>
        </w:rPr>
        <w:t>גדעון סער:</w:t>
      </w:r>
    </w:p>
    <w:p w14:paraId="2F8744FC" w14:textId="77777777" w:rsidR="003E5211" w:rsidRPr="003E5211" w:rsidRDefault="003E5211" w:rsidP="003E5211">
      <w:pPr>
        <w:bidi/>
        <w:jc w:val="both"/>
        <w:rPr>
          <w:rFonts w:cs="David" w:hint="cs"/>
          <w:rtl/>
        </w:rPr>
      </w:pPr>
    </w:p>
    <w:p w14:paraId="736E5548" w14:textId="77777777" w:rsidR="003E5211" w:rsidRPr="003E5211" w:rsidRDefault="003E5211" w:rsidP="003E5211">
      <w:pPr>
        <w:bidi/>
        <w:jc w:val="both"/>
        <w:rPr>
          <w:rFonts w:cs="David" w:hint="cs"/>
          <w:rtl/>
        </w:rPr>
      </w:pPr>
      <w:r w:rsidRPr="003E5211">
        <w:rPr>
          <w:rFonts w:cs="David" w:hint="cs"/>
          <w:rtl/>
        </w:rPr>
        <w:tab/>
        <w:t xml:space="preserve">חברת הכנסת </w:t>
      </w:r>
      <w:proofErr w:type="spellStart"/>
      <w:r w:rsidRPr="003E5211">
        <w:rPr>
          <w:rFonts w:cs="David" w:hint="cs"/>
          <w:rtl/>
        </w:rPr>
        <w:t>גלאון</w:t>
      </w:r>
      <w:proofErr w:type="spellEnd"/>
      <w:r w:rsidRPr="003E5211">
        <w:rPr>
          <w:rFonts w:cs="David" w:hint="cs"/>
          <w:rtl/>
        </w:rPr>
        <w:t xml:space="preserve">,  אין הצעה שאני מציע לוועדה, שאני לא מתייחס אליה ברצינות. זה חברי הכנסת, בגלל שהם יודעים מה היחס של הפקידות לכנסת, קשה להם לחשוב על זה, שסירוב להגיע לפרלמנט מצדיק סנקציה פלילית. אני מתייחס לזה ברצינות ואנמק את זה כשתגיע רשות הדיבור שלי. </w:t>
      </w:r>
    </w:p>
    <w:p w14:paraId="6ACA8DE9" w14:textId="77777777" w:rsidR="003E5211" w:rsidRPr="003E5211" w:rsidRDefault="003E5211" w:rsidP="003E5211">
      <w:pPr>
        <w:bidi/>
        <w:jc w:val="both"/>
        <w:rPr>
          <w:rFonts w:cs="David" w:hint="cs"/>
          <w:rtl/>
        </w:rPr>
      </w:pPr>
    </w:p>
    <w:p w14:paraId="77B30D11" w14:textId="77777777" w:rsidR="003E5211" w:rsidRPr="003E5211" w:rsidRDefault="003E5211" w:rsidP="003E5211">
      <w:pPr>
        <w:bidi/>
        <w:jc w:val="both"/>
        <w:rPr>
          <w:rFonts w:cs="David" w:hint="cs"/>
          <w:rtl/>
        </w:rPr>
      </w:pPr>
      <w:r w:rsidRPr="003E5211">
        <w:rPr>
          <w:rFonts w:cs="David" w:hint="cs"/>
          <w:u w:val="single"/>
          <w:rtl/>
        </w:rPr>
        <w:t xml:space="preserve">זהבה </w:t>
      </w:r>
      <w:proofErr w:type="spellStart"/>
      <w:r w:rsidRPr="003E5211">
        <w:rPr>
          <w:rFonts w:cs="David" w:hint="cs"/>
          <w:u w:val="single"/>
          <w:rtl/>
        </w:rPr>
        <w:t>גלאון</w:t>
      </w:r>
      <w:proofErr w:type="spellEnd"/>
      <w:r w:rsidRPr="003E5211">
        <w:rPr>
          <w:rFonts w:cs="David" w:hint="cs"/>
          <w:u w:val="single"/>
          <w:rtl/>
        </w:rPr>
        <w:t>:</w:t>
      </w:r>
    </w:p>
    <w:p w14:paraId="2B0934E5" w14:textId="77777777" w:rsidR="003E5211" w:rsidRPr="003E5211" w:rsidRDefault="003E5211" w:rsidP="003E5211">
      <w:pPr>
        <w:bidi/>
        <w:jc w:val="both"/>
        <w:rPr>
          <w:rFonts w:cs="David" w:hint="cs"/>
          <w:rtl/>
        </w:rPr>
      </w:pPr>
    </w:p>
    <w:p w14:paraId="1B3F0870" w14:textId="77777777" w:rsidR="003E5211" w:rsidRPr="003E5211" w:rsidRDefault="003E5211" w:rsidP="003E5211">
      <w:pPr>
        <w:bidi/>
        <w:jc w:val="both"/>
        <w:rPr>
          <w:rFonts w:cs="David" w:hint="cs"/>
          <w:rtl/>
        </w:rPr>
      </w:pPr>
      <w:r w:rsidRPr="003E5211">
        <w:rPr>
          <w:rFonts w:cs="David" w:hint="cs"/>
          <w:rtl/>
        </w:rPr>
        <w:tab/>
        <w:t xml:space="preserve"> למען הסר ספק ולהבהיר,  לא הייתי מעיזה לומר, שחבר הכנסת סער לא מתכוון למה שהוא אומר,  רק נתליתי באילנות גדולים. </w:t>
      </w:r>
    </w:p>
    <w:p w14:paraId="5C3382F5" w14:textId="77777777" w:rsidR="003E5211" w:rsidRPr="003E5211" w:rsidRDefault="003E5211" w:rsidP="003E5211">
      <w:pPr>
        <w:bidi/>
        <w:jc w:val="both"/>
        <w:rPr>
          <w:rFonts w:cs="David" w:hint="cs"/>
          <w:rtl/>
        </w:rPr>
      </w:pPr>
    </w:p>
    <w:p w14:paraId="3F33DBC7" w14:textId="77777777" w:rsidR="003E5211" w:rsidRPr="003E5211" w:rsidRDefault="003E5211" w:rsidP="003E5211">
      <w:pPr>
        <w:bidi/>
        <w:ind w:firstLine="567"/>
        <w:jc w:val="both"/>
        <w:rPr>
          <w:rFonts w:cs="David" w:hint="cs"/>
          <w:rtl/>
        </w:rPr>
      </w:pPr>
      <w:r w:rsidRPr="003E5211">
        <w:rPr>
          <w:rFonts w:cs="David" w:hint="cs"/>
          <w:rtl/>
        </w:rPr>
        <w:t xml:space="preserve">אנחנו צריכים פרופורציות בין האופציה של סנקציה פלילית לבין סנקציה משמעית. בכל זאת, יש מרחב ויש דברים שצריך להשאיר אותם לדברים יותר דרמטיים. </w:t>
      </w:r>
    </w:p>
    <w:p w14:paraId="438334EA" w14:textId="77777777" w:rsidR="003E5211" w:rsidRPr="003E5211" w:rsidRDefault="003E5211" w:rsidP="003E5211">
      <w:pPr>
        <w:bidi/>
        <w:jc w:val="both"/>
        <w:rPr>
          <w:rFonts w:cs="David" w:hint="cs"/>
          <w:rtl/>
        </w:rPr>
      </w:pPr>
    </w:p>
    <w:p w14:paraId="1B91C3C3" w14:textId="77777777" w:rsidR="003E5211" w:rsidRPr="003E5211" w:rsidRDefault="003E5211" w:rsidP="003E5211">
      <w:pPr>
        <w:bidi/>
        <w:jc w:val="both"/>
        <w:rPr>
          <w:rFonts w:cs="David" w:hint="cs"/>
          <w:rtl/>
        </w:rPr>
      </w:pPr>
      <w:r w:rsidRPr="003E5211">
        <w:rPr>
          <w:rFonts w:cs="David" w:hint="cs"/>
          <w:u w:val="single"/>
          <w:rtl/>
        </w:rPr>
        <w:t>היו"ר דוד טל:</w:t>
      </w:r>
    </w:p>
    <w:p w14:paraId="420FBFA5" w14:textId="77777777" w:rsidR="003E5211" w:rsidRPr="003E5211" w:rsidRDefault="003E5211" w:rsidP="003E5211">
      <w:pPr>
        <w:bidi/>
        <w:jc w:val="both"/>
        <w:rPr>
          <w:rFonts w:cs="David" w:hint="cs"/>
          <w:rtl/>
        </w:rPr>
      </w:pPr>
    </w:p>
    <w:p w14:paraId="7137F26F" w14:textId="77777777" w:rsidR="003E5211" w:rsidRPr="003E5211" w:rsidRDefault="003E5211" w:rsidP="003E5211">
      <w:pPr>
        <w:bidi/>
        <w:jc w:val="both"/>
        <w:rPr>
          <w:rFonts w:cs="David" w:hint="cs"/>
          <w:rtl/>
        </w:rPr>
      </w:pPr>
      <w:r w:rsidRPr="003E5211">
        <w:rPr>
          <w:rFonts w:cs="David" w:hint="cs"/>
          <w:rtl/>
        </w:rPr>
        <w:tab/>
        <w:t xml:space="preserve">צו הבאה זה באמצע. </w:t>
      </w:r>
    </w:p>
    <w:p w14:paraId="0A5C6FD5" w14:textId="77777777" w:rsidR="003E5211" w:rsidRPr="003E5211" w:rsidRDefault="003E5211" w:rsidP="003E5211">
      <w:pPr>
        <w:bidi/>
        <w:jc w:val="both"/>
        <w:rPr>
          <w:rFonts w:cs="David" w:hint="cs"/>
          <w:rtl/>
        </w:rPr>
      </w:pPr>
    </w:p>
    <w:p w14:paraId="173AFA40" w14:textId="77777777" w:rsidR="003E5211" w:rsidRPr="003E5211" w:rsidRDefault="003E5211" w:rsidP="003E5211">
      <w:pPr>
        <w:bidi/>
        <w:jc w:val="both"/>
        <w:rPr>
          <w:rFonts w:cs="David" w:hint="cs"/>
          <w:rtl/>
        </w:rPr>
      </w:pPr>
      <w:r w:rsidRPr="003E5211">
        <w:rPr>
          <w:rFonts w:cs="David" w:hint="cs"/>
          <w:u w:val="single"/>
          <w:rtl/>
        </w:rPr>
        <w:t xml:space="preserve">זהבה </w:t>
      </w:r>
      <w:proofErr w:type="spellStart"/>
      <w:r w:rsidRPr="003E5211">
        <w:rPr>
          <w:rFonts w:cs="David" w:hint="cs"/>
          <w:u w:val="single"/>
          <w:rtl/>
        </w:rPr>
        <w:t>גלאון</w:t>
      </w:r>
      <w:proofErr w:type="spellEnd"/>
      <w:r w:rsidRPr="003E5211">
        <w:rPr>
          <w:rFonts w:cs="David" w:hint="cs"/>
          <w:u w:val="single"/>
          <w:rtl/>
        </w:rPr>
        <w:t>:</w:t>
      </w:r>
    </w:p>
    <w:p w14:paraId="4C9F21BF" w14:textId="77777777" w:rsidR="003E5211" w:rsidRPr="003E5211" w:rsidRDefault="003E5211" w:rsidP="003E5211">
      <w:pPr>
        <w:bidi/>
        <w:jc w:val="both"/>
        <w:rPr>
          <w:rFonts w:cs="David" w:hint="cs"/>
          <w:rtl/>
        </w:rPr>
      </w:pPr>
    </w:p>
    <w:p w14:paraId="0FDE7495" w14:textId="77777777" w:rsidR="003E5211" w:rsidRPr="003E5211" w:rsidRDefault="003E5211" w:rsidP="003E5211">
      <w:pPr>
        <w:bidi/>
        <w:jc w:val="both"/>
        <w:rPr>
          <w:rFonts w:cs="David" w:hint="cs"/>
          <w:rtl/>
        </w:rPr>
      </w:pPr>
      <w:r w:rsidRPr="003E5211">
        <w:rPr>
          <w:rFonts w:cs="David" w:hint="cs"/>
          <w:rtl/>
        </w:rPr>
        <w:tab/>
        <w:t xml:space="preserve">לא, צו הבאה זה לא באמצע כי צו הבאה אתה שומר לוועדות מסוימות. לא כל ועדה צריכה להוציא צו הבאה. </w:t>
      </w:r>
    </w:p>
    <w:p w14:paraId="642B2396" w14:textId="77777777" w:rsidR="003E5211" w:rsidRPr="003E5211" w:rsidRDefault="003E5211" w:rsidP="003E5211">
      <w:pPr>
        <w:bidi/>
        <w:jc w:val="both"/>
        <w:rPr>
          <w:rFonts w:cs="David" w:hint="cs"/>
          <w:rtl/>
        </w:rPr>
      </w:pPr>
    </w:p>
    <w:p w14:paraId="660118D1" w14:textId="77777777" w:rsidR="003E5211" w:rsidRPr="003E5211" w:rsidRDefault="003E5211" w:rsidP="003E5211">
      <w:pPr>
        <w:bidi/>
        <w:jc w:val="both"/>
        <w:rPr>
          <w:rFonts w:cs="David" w:hint="cs"/>
          <w:rtl/>
        </w:rPr>
      </w:pPr>
      <w:r w:rsidRPr="003E5211">
        <w:rPr>
          <w:rFonts w:cs="David" w:hint="cs"/>
          <w:u w:val="single"/>
          <w:rtl/>
        </w:rPr>
        <w:t>היו"ר דוד טל:</w:t>
      </w:r>
    </w:p>
    <w:p w14:paraId="5321F645" w14:textId="77777777" w:rsidR="003E5211" w:rsidRPr="003E5211" w:rsidRDefault="003E5211" w:rsidP="003E5211">
      <w:pPr>
        <w:bidi/>
        <w:jc w:val="both"/>
        <w:rPr>
          <w:rFonts w:cs="David" w:hint="cs"/>
          <w:rtl/>
        </w:rPr>
      </w:pPr>
    </w:p>
    <w:p w14:paraId="58F1A7EE" w14:textId="77777777" w:rsidR="003E5211" w:rsidRPr="003E5211" w:rsidRDefault="003E5211" w:rsidP="003E5211">
      <w:pPr>
        <w:bidi/>
        <w:jc w:val="both"/>
        <w:rPr>
          <w:rFonts w:cs="David" w:hint="cs"/>
          <w:rtl/>
        </w:rPr>
      </w:pPr>
      <w:r w:rsidRPr="003E5211">
        <w:rPr>
          <w:rFonts w:cs="David" w:hint="cs"/>
          <w:rtl/>
        </w:rPr>
        <w:tab/>
        <w:t xml:space="preserve">למה לא? </w:t>
      </w:r>
    </w:p>
    <w:p w14:paraId="49C440C2" w14:textId="77777777" w:rsidR="003E5211" w:rsidRPr="003E5211" w:rsidRDefault="003E5211" w:rsidP="003E5211">
      <w:pPr>
        <w:bidi/>
        <w:jc w:val="both"/>
        <w:rPr>
          <w:rFonts w:cs="David" w:hint="cs"/>
          <w:rtl/>
        </w:rPr>
      </w:pPr>
    </w:p>
    <w:p w14:paraId="08F53084" w14:textId="77777777" w:rsidR="003E5211" w:rsidRPr="003E5211" w:rsidRDefault="003E5211" w:rsidP="003E5211">
      <w:pPr>
        <w:bidi/>
        <w:jc w:val="both"/>
        <w:rPr>
          <w:rFonts w:cs="David" w:hint="cs"/>
          <w:rtl/>
        </w:rPr>
      </w:pPr>
      <w:r w:rsidRPr="003E5211">
        <w:rPr>
          <w:rFonts w:cs="David" w:hint="cs"/>
          <w:u w:val="single"/>
          <w:rtl/>
        </w:rPr>
        <w:t>אורי אריאל:</w:t>
      </w:r>
    </w:p>
    <w:p w14:paraId="4152E9DB" w14:textId="77777777" w:rsidR="003E5211" w:rsidRPr="003E5211" w:rsidRDefault="003E5211" w:rsidP="003E5211">
      <w:pPr>
        <w:bidi/>
        <w:jc w:val="both"/>
        <w:rPr>
          <w:rFonts w:cs="David" w:hint="cs"/>
          <w:rtl/>
        </w:rPr>
      </w:pPr>
    </w:p>
    <w:p w14:paraId="24E24F5A" w14:textId="77777777" w:rsidR="003E5211" w:rsidRPr="003E5211" w:rsidRDefault="003E5211" w:rsidP="003E5211">
      <w:pPr>
        <w:bidi/>
        <w:jc w:val="both"/>
        <w:rPr>
          <w:rFonts w:cs="David" w:hint="cs"/>
          <w:rtl/>
        </w:rPr>
      </w:pPr>
      <w:r w:rsidRPr="003E5211">
        <w:rPr>
          <w:rFonts w:cs="David" w:hint="cs"/>
          <w:rtl/>
        </w:rPr>
        <w:tab/>
        <w:t>למה לא? הוועדה למעמד האישה לא צריכה?</w:t>
      </w:r>
    </w:p>
    <w:p w14:paraId="190AEC8A" w14:textId="77777777" w:rsidR="003E5211" w:rsidRPr="003E5211" w:rsidRDefault="003E5211" w:rsidP="003E5211">
      <w:pPr>
        <w:bidi/>
        <w:jc w:val="both"/>
        <w:rPr>
          <w:rFonts w:cs="David" w:hint="cs"/>
          <w:rtl/>
        </w:rPr>
      </w:pPr>
    </w:p>
    <w:p w14:paraId="5321307D" w14:textId="77777777" w:rsidR="003E5211" w:rsidRPr="003E5211" w:rsidRDefault="003E5211" w:rsidP="003E5211">
      <w:pPr>
        <w:bidi/>
        <w:jc w:val="both"/>
        <w:rPr>
          <w:rFonts w:cs="David" w:hint="cs"/>
          <w:rtl/>
        </w:rPr>
      </w:pPr>
      <w:r w:rsidRPr="003E5211">
        <w:rPr>
          <w:rFonts w:cs="David" w:hint="cs"/>
          <w:u w:val="single"/>
          <w:rtl/>
        </w:rPr>
        <w:t xml:space="preserve">זהבה </w:t>
      </w:r>
      <w:proofErr w:type="spellStart"/>
      <w:r w:rsidRPr="003E5211">
        <w:rPr>
          <w:rFonts w:cs="David" w:hint="cs"/>
          <w:u w:val="single"/>
          <w:rtl/>
        </w:rPr>
        <w:t>גלאון</w:t>
      </w:r>
      <w:proofErr w:type="spellEnd"/>
      <w:r w:rsidRPr="003E5211">
        <w:rPr>
          <w:rFonts w:cs="David" w:hint="cs"/>
          <w:u w:val="single"/>
          <w:rtl/>
        </w:rPr>
        <w:t>:</w:t>
      </w:r>
    </w:p>
    <w:p w14:paraId="3B4E1AC1" w14:textId="77777777" w:rsidR="003E5211" w:rsidRPr="003E5211" w:rsidRDefault="003E5211" w:rsidP="003E5211">
      <w:pPr>
        <w:bidi/>
        <w:jc w:val="both"/>
        <w:rPr>
          <w:rFonts w:cs="David" w:hint="cs"/>
          <w:rtl/>
        </w:rPr>
      </w:pPr>
    </w:p>
    <w:p w14:paraId="3E6534CE" w14:textId="77777777" w:rsidR="003E5211" w:rsidRPr="003E5211" w:rsidRDefault="003E5211" w:rsidP="003E5211">
      <w:pPr>
        <w:bidi/>
        <w:ind w:firstLine="567"/>
        <w:jc w:val="both"/>
        <w:rPr>
          <w:rFonts w:cs="David" w:hint="cs"/>
          <w:rtl/>
        </w:rPr>
      </w:pPr>
      <w:r w:rsidRPr="003E5211">
        <w:rPr>
          <w:rFonts w:cs="David" w:hint="cs"/>
          <w:rtl/>
        </w:rPr>
        <w:t xml:space="preserve">לא.  אני חושבת שצריכה להיות סנקציה משמעתית כנגד אלה שלא מגיעים.  גם סנקציה משמעתית זה דבר חמור.  </w:t>
      </w:r>
    </w:p>
    <w:p w14:paraId="4BA7A2BE" w14:textId="77777777" w:rsidR="003E5211" w:rsidRPr="003E5211" w:rsidRDefault="003E5211" w:rsidP="003E5211">
      <w:pPr>
        <w:bidi/>
        <w:jc w:val="both"/>
        <w:rPr>
          <w:rFonts w:cs="David" w:hint="cs"/>
          <w:rtl/>
        </w:rPr>
      </w:pPr>
    </w:p>
    <w:p w14:paraId="791B400A" w14:textId="77777777" w:rsidR="003E5211" w:rsidRPr="003E5211" w:rsidRDefault="003E5211" w:rsidP="003E5211">
      <w:pPr>
        <w:bidi/>
        <w:jc w:val="both"/>
        <w:rPr>
          <w:rFonts w:cs="David" w:hint="cs"/>
          <w:rtl/>
        </w:rPr>
      </w:pPr>
      <w:r w:rsidRPr="003E5211">
        <w:rPr>
          <w:rFonts w:cs="David" w:hint="cs"/>
          <w:u w:val="single"/>
          <w:rtl/>
        </w:rPr>
        <w:t>סופה לנדבר:</w:t>
      </w:r>
    </w:p>
    <w:p w14:paraId="2574CADA" w14:textId="77777777" w:rsidR="003E5211" w:rsidRPr="003E5211" w:rsidRDefault="003E5211" w:rsidP="003E5211">
      <w:pPr>
        <w:bidi/>
        <w:jc w:val="both"/>
        <w:rPr>
          <w:rFonts w:cs="David" w:hint="cs"/>
          <w:rtl/>
        </w:rPr>
      </w:pPr>
    </w:p>
    <w:p w14:paraId="0C96D38E" w14:textId="77777777" w:rsidR="003E5211" w:rsidRPr="003E5211" w:rsidRDefault="003E5211" w:rsidP="003E5211">
      <w:pPr>
        <w:bidi/>
        <w:jc w:val="both"/>
        <w:rPr>
          <w:rFonts w:cs="David" w:hint="cs"/>
          <w:rtl/>
        </w:rPr>
      </w:pPr>
      <w:r w:rsidRPr="003E5211">
        <w:rPr>
          <w:rFonts w:cs="David" w:hint="cs"/>
          <w:rtl/>
        </w:rPr>
        <w:tab/>
        <w:t xml:space="preserve">אבל היא לא עושה שום דבר. </w:t>
      </w:r>
    </w:p>
    <w:p w14:paraId="113EB792" w14:textId="77777777" w:rsidR="003E5211" w:rsidRPr="003E5211" w:rsidRDefault="003E5211" w:rsidP="003E5211">
      <w:pPr>
        <w:bidi/>
        <w:jc w:val="both"/>
        <w:rPr>
          <w:rFonts w:cs="David" w:hint="cs"/>
          <w:rtl/>
        </w:rPr>
      </w:pPr>
    </w:p>
    <w:p w14:paraId="2E150C5F" w14:textId="77777777" w:rsidR="003E5211" w:rsidRPr="003E5211" w:rsidRDefault="003E5211" w:rsidP="003E5211">
      <w:pPr>
        <w:bidi/>
        <w:jc w:val="both"/>
        <w:rPr>
          <w:rFonts w:cs="David" w:hint="cs"/>
          <w:rtl/>
        </w:rPr>
      </w:pPr>
      <w:r w:rsidRPr="003E5211">
        <w:rPr>
          <w:rFonts w:cs="David" w:hint="cs"/>
          <w:u w:val="single"/>
          <w:rtl/>
        </w:rPr>
        <w:t>היו"ר דוד טל:</w:t>
      </w:r>
    </w:p>
    <w:p w14:paraId="7888520E" w14:textId="77777777" w:rsidR="003E5211" w:rsidRPr="003E5211" w:rsidRDefault="003E5211" w:rsidP="003E5211">
      <w:pPr>
        <w:bidi/>
        <w:jc w:val="both"/>
        <w:rPr>
          <w:rFonts w:cs="David" w:hint="cs"/>
          <w:rtl/>
        </w:rPr>
      </w:pPr>
    </w:p>
    <w:p w14:paraId="20C0D01C" w14:textId="77777777" w:rsidR="003E5211" w:rsidRPr="003E5211" w:rsidRDefault="003E5211" w:rsidP="003E5211">
      <w:pPr>
        <w:bidi/>
        <w:jc w:val="both"/>
        <w:rPr>
          <w:rFonts w:cs="David" w:hint="cs"/>
          <w:rtl/>
        </w:rPr>
      </w:pPr>
      <w:r w:rsidRPr="003E5211">
        <w:rPr>
          <w:rFonts w:cs="David" w:hint="cs"/>
          <w:rtl/>
        </w:rPr>
        <w:tab/>
        <w:t xml:space="preserve">סנקציה בדמותה של מה, של קנס גדול? </w:t>
      </w:r>
    </w:p>
    <w:p w14:paraId="1FFC80BD" w14:textId="77777777" w:rsidR="003E5211" w:rsidRPr="003E5211" w:rsidRDefault="003E5211" w:rsidP="003E5211">
      <w:pPr>
        <w:bidi/>
        <w:jc w:val="both"/>
        <w:rPr>
          <w:rFonts w:cs="David" w:hint="cs"/>
          <w:rtl/>
        </w:rPr>
      </w:pPr>
    </w:p>
    <w:p w14:paraId="34E39FD6" w14:textId="77777777" w:rsidR="003E5211" w:rsidRPr="003E5211" w:rsidRDefault="003E5211" w:rsidP="003E5211">
      <w:pPr>
        <w:bidi/>
        <w:jc w:val="both"/>
        <w:rPr>
          <w:rFonts w:cs="David" w:hint="cs"/>
          <w:rtl/>
        </w:rPr>
      </w:pPr>
      <w:r w:rsidRPr="003E5211">
        <w:rPr>
          <w:rFonts w:cs="David" w:hint="cs"/>
          <w:u w:val="single"/>
          <w:rtl/>
        </w:rPr>
        <w:t xml:space="preserve">זהבה </w:t>
      </w:r>
      <w:proofErr w:type="spellStart"/>
      <w:r w:rsidRPr="003E5211">
        <w:rPr>
          <w:rFonts w:cs="David" w:hint="cs"/>
          <w:u w:val="single"/>
          <w:rtl/>
        </w:rPr>
        <w:t>גלאון</w:t>
      </w:r>
      <w:proofErr w:type="spellEnd"/>
      <w:r w:rsidRPr="003E5211">
        <w:rPr>
          <w:rFonts w:cs="David" w:hint="cs"/>
          <w:u w:val="single"/>
          <w:rtl/>
        </w:rPr>
        <w:t>:</w:t>
      </w:r>
    </w:p>
    <w:p w14:paraId="1B77B208" w14:textId="77777777" w:rsidR="003E5211" w:rsidRPr="003E5211" w:rsidRDefault="003E5211" w:rsidP="003E5211">
      <w:pPr>
        <w:bidi/>
        <w:jc w:val="both"/>
        <w:rPr>
          <w:rFonts w:cs="David" w:hint="cs"/>
          <w:rtl/>
        </w:rPr>
      </w:pPr>
    </w:p>
    <w:p w14:paraId="59F595DA" w14:textId="77777777" w:rsidR="003E5211" w:rsidRPr="003E5211" w:rsidRDefault="003E5211" w:rsidP="003E5211">
      <w:pPr>
        <w:bidi/>
        <w:jc w:val="both"/>
        <w:rPr>
          <w:rFonts w:cs="David" w:hint="cs"/>
          <w:rtl/>
        </w:rPr>
      </w:pPr>
      <w:r w:rsidRPr="003E5211">
        <w:rPr>
          <w:rFonts w:cs="David" w:hint="cs"/>
          <w:rtl/>
        </w:rPr>
        <w:tab/>
        <w:t>אני לא יודעת, צריך לחשוב, סנקציה משמעתית.</w:t>
      </w:r>
    </w:p>
    <w:p w14:paraId="3D82A7D5" w14:textId="77777777" w:rsidR="003E5211" w:rsidRPr="003E5211" w:rsidRDefault="003E5211" w:rsidP="003E5211">
      <w:pPr>
        <w:bidi/>
        <w:jc w:val="both"/>
        <w:rPr>
          <w:rFonts w:cs="David" w:hint="cs"/>
          <w:rtl/>
        </w:rPr>
      </w:pPr>
    </w:p>
    <w:p w14:paraId="586D75D6" w14:textId="77777777" w:rsidR="003E5211" w:rsidRPr="003E5211" w:rsidRDefault="003E5211" w:rsidP="003E5211">
      <w:pPr>
        <w:bidi/>
        <w:jc w:val="both"/>
        <w:rPr>
          <w:rFonts w:cs="David" w:hint="cs"/>
          <w:rtl/>
        </w:rPr>
      </w:pPr>
      <w:r w:rsidRPr="003E5211">
        <w:rPr>
          <w:rFonts w:cs="David" w:hint="cs"/>
          <w:u w:val="single"/>
          <w:rtl/>
        </w:rPr>
        <w:t>סופה לנדבר:</w:t>
      </w:r>
    </w:p>
    <w:p w14:paraId="7A4E7C50" w14:textId="77777777" w:rsidR="003E5211" w:rsidRPr="003E5211" w:rsidRDefault="003E5211" w:rsidP="003E5211">
      <w:pPr>
        <w:bidi/>
        <w:jc w:val="both"/>
        <w:rPr>
          <w:rFonts w:cs="David" w:hint="cs"/>
          <w:rtl/>
        </w:rPr>
      </w:pPr>
    </w:p>
    <w:p w14:paraId="300406A5" w14:textId="77777777" w:rsidR="003E5211" w:rsidRPr="003E5211" w:rsidRDefault="003E5211" w:rsidP="003E5211">
      <w:pPr>
        <w:bidi/>
        <w:jc w:val="both"/>
        <w:rPr>
          <w:rFonts w:cs="David" w:hint="cs"/>
          <w:rtl/>
        </w:rPr>
      </w:pPr>
      <w:r w:rsidRPr="003E5211">
        <w:rPr>
          <w:rFonts w:cs="David" w:hint="cs"/>
          <w:rtl/>
        </w:rPr>
        <w:tab/>
        <w:t xml:space="preserve"> אז עשינו נו,נו, נו. </w:t>
      </w:r>
    </w:p>
    <w:p w14:paraId="257FABE7" w14:textId="77777777" w:rsidR="003E5211" w:rsidRPr="003E5211" w:rsidRDefault="003E5211" w:rsidP="003E5211">
      <w:pPr>
        <w:bidi/>
        <w:jc w:val="both"/>
        <w:rPr>
          <w:rFonts w:cs="David" w:hint="cs"/>
          <w:rtl/>
        </w:rPr>
      </w:pPr>
    </w:p>
    <w:p w14:paraId="2DF28D18" w14:textId="77777777" w:rsidR="003E5211" w:rsidRPr="003E5211" w:rsidRDefault="003E5211" w:rsidP="003E5211">
      <w:pPr>
        <w:bidi/>
        <w:jc w:val="both"/>
        <w:rPr>
          <w:rFonts w:cs="David" w:hint="cs"/>
          <w:u w:val="single"/>
          <w:rtl/>
        </w:rPr>
      </w:pPr>
      <w:r w:rsidRPr="003E5211">
        <w:rPr>
          <w:rFonts w:cs="David" w:hint="cs"/>
          <w:u w:val="single"/>
          <w:rtl/>
        </w:rPr>
        <w:t xml:space="preserve">זהבה </w:t>
      </w:r>
      <w:proofErr w:type="spellStart"/>
      <w:r w:rsidRPr="003E5211">
        <w:rPr>
          <w:rFonts w:cs="David" w:hint="cs"/>
          <w:u w:val="single"/>
          <w:rtl/>
        </w:rPr>
        <w:t>גלאון</w:t>
      </w:r>
      <w:proofErr w:type="spellEnd"/>
      <w:r w:rsidRPr="003E5211">
        <w:rPr>
          <w:rFonts w:cs="David" w:hint="cs"/>
          <w:u w:val="single"/>
          <w:rtl/>
        </w:rPr>
        <w:t>:</w:t>
      </w:r>
    </w:p>
    <w:p w14:paraId="4D1B92D5" w14:textId="77777777" w:rsidR="003E5211" w:rsidRPr="003E5211" w:rsidRDefault="003E5211" w:rsidP="003E5211">
      <w:pPr>
        <w:bidi/>
        <w:jc w:val="both"/>
        <w:rPr>
          <w:rFonts w:cs="David" w:hint="cs"/>
          <w:u w:val="single"/>
          <w:rtl/>
        </w:rPr>
      </w:pPr>
    </w:p>
    <w:p w14:paraId="35DCC94D" w14:textId="77777777" w:rsidR="003E5211" w:rsidRPr="003E5211" w:rsidRDefault="003E5211" w:rsidP="003E5211">
      <w:pPr>
        <w:bidi/>
        <w:jc w:val="both"/>
        <w:rPr>
          <w:rFonts w:cs="David" w:hint="cs"/>
          <w:rtl/>
        </w:rPr>
      </w:pPr>
      <w:r w:rsidRPr="003E5211">
        <w:rPr>
          <w:rFonts w:cs="David" w:hint="cs"/>
          <w:rtl/>
        </w:rPr>
        <w:tab/>
        <w:t xml:space="preserve">זה לא "נו, נו, נו". </w:t>
      </w:r>
    </w:p>
    <w:p w14:paraId="7223533B" w14:textId="77777777" w:rsidR="003E5211" w:rsidRPr="003E5211" w:rsidRDefault="003E5211" w:rsidP="003E5211">
      <w:pPr>
        <w:bidi/>
        <w:jc w:val="both"/>
        <w:rPr>
          <w:rFonts w:cs="David" w:hint="cs"/>
          <w:rtl/>
        </w:rPr>
      </w:pPr>
    </w:p>
    <w:p w14:paraId="503CEA7B" w14:textId="77777777" w:rsidR="003E5211" w:rsidRPr="003E5211" w:rsidRDefault="003E5211" w:rsidP="003E5211">
      <w:pPr>
        <w:bidi/>
        <w:jc w:val="both"/>
        <w:rPr>
          <w:rFonts w:cs="David" w:hint="cs"/>
          <w:rtl/>
        </w:rPr>
      </w:pPr>
      <w:proofErr w:type="spellStart"/>
      <w:r w:rsidRPr="003E5211">
        <w:rPr>
          <w:rFonts w:cs="David" w:hint="cs"/>
          <w:u w:val="single"/>
          <w:rtl/>
        </w:rPr>
        <w:t>רוברט</w:t>
      </w:r>
      <w:proofErr w:type="spellEnd"/>
      <w:r w:rsidRPr="003E5211">
        <w:rPr>
          <w:rFonts w:cs="David" w:hint="cs"/>
          <w:u w:val="single"/>
          <w:rtl/>
        </w:rPr>
        <w:t xml:space="preserve"> </w:t>
      </w:r>
      <w:proofErr w:type="spellStart"/>
      <w:r w:rsidRPr="003E5211">
        <w:rPr>
          <w:rFonts w:cs="David" w:hint="cs"/>
          <w:u w:val="single"/>
          <w:rtl/>
        </w:rPr>
        <w:t>אילטוב</w:t>
      </w:r>
      <w:proofErr w:type="spellEnd"/>
      <w:r w:rsidRPr="003E5211">
        <w:rPr>
          <w:rFonts w:cs="David" w:hint="cs"/>
          <w:u w:val="single"/>
          <w:rtl/>
        </w:rPr>
        <w:t>:</w:t>
      </w:r>
    </w:p>
    <w:p w14:paraId="4BFC47D3" w14:textId="77777777" w:rsidR="003E5211" w:rsidRPr="003E5211" w:rsidRDefault="003E5211" w:rsidP="003E5211">
      <w:pPr>
        <w:bidi/>
        <w:jc w:val="both"/>
        <w:rPr>
          <w:rFonts w:cs="David" w:hint="cs"/>
          <w:rtl/>
        </w:rPr>
      </w:pPr>
    </w:p>
    <w:p w14:paraId="285C4D02" w14:textId="77777777" w:rsidR="003E5211" w:rsidRPr="003E5211" w:rsidRDefault="003E5211" w:rsidP="003E5211">
      <w:pPr>
        <w:bidi/>
        <w:jc w:val="both"/>
        <w:rPr>
          <w:rFonts w:cs="David" w:hint="cs"/>
          <w:rtl/>
        </w:rPr>
      </w:pPr>
      <w:r w:rsidRPr="003E5211">
        <w:rPr>
          <w:rFonts w:cs="David" w:hint="cs"/>
          <w:rtl/>
        </w:rPr>
        <w:tab/>
        <w:t xml:space="preserve">זה כן "נו, נו, נו", הם פשוט לא מתייחסים. </w:t>
      </w:r>
    </w:p>
    <w:p w14:paraId="78031A05" w14:textId="77777777" w:rsidR="003E5211" w:rsidRPr="003E5211" w:rsidRDefault="003E5211" w:rsidP="003E5211">
      <w:pPr>
        <w:bidi/>
        <w:jc w:val="both"/>
        <w:rPr>
          <w:rFonts w:cs="David" w:hint="cs"/>
          <w:rtl/>
        </w:rPr>
      </w:pPr>
    </w:p>
    <w:p w14:paraId="2A0A18EB" w14:textId="77777777" w:rsidR="003E5211" w:rsidRPr="003E5211" w:rsidRDefault="003E5211" w:rsidP="003E5211">
      <w:pPr>
        <w:bidi/>
        <w:jc w:val="both"/>
        <w:rPr>
          <w:rFonts w:cs="David" w:hint="cs"/>
          <w:rtl/>
        </w:rPr>
      </w:pPr>
      <w:r w:rsidRPr="003E5211">
        <w:rPr>
          <w:rFonts w:cs="David" w:hint="cs"/>
          <w:u w:val="single"/>
          <w:rtl/>
        </w:rPr>
        <w:t>יואל חסון:</w:t>
      </w:r>
    </w:p>
    <w:p w14:paraId="606AC6D0" w14:textId="77777777" w:rsidR="003E5211" w:rsidRPr="003E5211" w:rsidRDefault="003E5211" w:rsidP="003E5211">
      <w:pPr>
        <w:bidi/>
        <w:jc w:val="both"/>
        <w:rPr>
          <w:rFonts w:cs="David" w:hint="cs"/>
          <w:rtl/>
        </w:rPr>
      </w:pPr>
    </w:p>
    <w:p w14:paraId="7B59F26D" w14:textId="77777777" w:rsidR="003E5211" w:rsidRPr="003E5211" w:rsidRDefault="003E5211" w:rsidP="003E5211">
      <w:pPr>
        <w:bidi/>
        <w:jc w:val="both"/>
        <w:rPr>
          <w:rFonts w:cs="David" w:hint="cs"/>
          <w:rtl/>
        </w:rPr>
      </w:pPr>
      <w:r w:rsidRPr="003E5211">
        <w:rPr>
          <w:rFonts w:cs="David" w:hint="cs"/>
          <w:rtl/>
        </w:rPr>
        <w:tab/>
        <w:t xml:space="preserve"> לדעתי, כדאי שהכנסת תעמוד על כבודה. לא עשיתי מחקר בעניין, אבל  ממה שאני מכיר בפרלמנטים אחרים בעולם, אף פקיד לא מעלה על דעתו שלא להגיע לזימון של פרלמנט או של ועדה בתוך הפרלמנט. רק פה יש קלות דעת לגבי כינוסי ועדות. אתה רואה פקיד שבוחר לפי יוקרת הוועדה, אם הוועדה מספיק יוקרתית,  הוא יטרח ויגיע, אם הוא לא מספיק יוקרתית, הוא לא יבוא, ימצא לעצמו את הסיבה שלא להגיע.  לכן  אני חושב שהכנסת צריכה להיות מספיק נחושה בעניין הזה. </w:t>
      </w:r>
    </w:p>
    <w:p w14:paraId="44B629C5" w14:textId="77777777" w:rsidR="003E5211" w:rsidRPr="003E5211" w:rsidRDefault="003E5211" w:rsidP="003E5211">
      <w:pPr>
        <w:bidi/>
        <w:jc w:val="both"/>
        <w:rPr>
          <w:rFonts w:cs="David" w:hint="cs"/>
          <w:rtl/>
        </w:rPr>
      </w:pPr>
    </w:p>
    <w:p w14:paraId="1B6D533E" w14:textId="77777777" w:rsidR="003E5211" w:rsidRPr="003E5211" w:rsidRDefault="003E5211" w:rsidP="003E5211">
      <w:pPr>
        <w:bidi/>
        <w:ind w:firstLine="567"/>
        <w:jc w:val="both"/>
        <w:rPr>
          <w:rFonts w:cs="David" w:hint="cs"/>
          <w:rtl/>
        </w:rPr>
      </w:pPr>
      <w:r w:rsidRPr="003E5211">
        <w:rPr>
          <w:rFonts w:cs="David" w:hint="cs"/>
          <w:rtl/>
        </w:rPr>
        <w:t xml:space="preserve">אני לא בטוח לגבי הסנקציה הפלילית, צריך לחשוב על זה, אבל בהחלט צריכה להיות סנקציה ברורה למי שלא מגיע.  גם העניין של רוב חברי הוועדה, זה עניינים של רוב, נגיד אני בצד של הקואליציה, פתאום אצטרך להגן על איזה פקיד כי זה חשוב לממשלה, אני לא רוצה. אני רוצה, שאם קוראים לפקיד, הפקיד  צריך להגיע לוועדה, לא משנה מה דרגתו.  ללכת לכיוון הזה בלי הנחות, נחרצות, קוראים לפקיד, הוא צריך להגיע, נקודה. </w:t>
      </w:r>
    </w:p>
    <w:p w14:paraId="4C1F41D9" w14:textId="77777777" w:rsidR="003E5211" w:rsidRPr="003E5211" w:rsidRDefault="003E5211" w:rsidP="003E5211">
      <w:pPr>
        <w:bidi/>
        <w:jc w:val="both"/>
        <w:rPr>
          <w:rFonts w:cs="David" w:hint="cs"/>
          <w:rtl/>
        </w:rPr>
      </w:pPr>
    </w:p>
    <w:p w14:paraId="662DF0E1" w14:textId="77777777" w:rsidR="003E5211" w:rsidRPr="003E5211" w:rsidRDefault="003E5211" w:rsidP="003E5211">
      <w:pPr>
        <w:bidi/>
        <w:jc w:val="both"/>
        <w:rPr>
          <w:rFonts w:cs="David" w:hint="cs"/>
          <w:rtl/>
        </w:rPr>
      </w:pPr>
      <w:r w:rsidRPr="003E5211">
        <w:rPr>
          <w:rFonts w:cs="David" w:hint="cs"/>
          <w:u w:val="single"/>
          <w:rtl/>
        </w:rPr>
        <w:t xml:space="preserve">שלי </w:t>
      </w:r>
      <w:proofErr w:type="spellStart"/>
      <w:r w:rsidRPr="003E5211">
        <w:rPr>
          <w:rFonts w:cs="David" w:hint="cs"/>
          <w:u w:val="single"/>
          <w:rtl/>
        </w:rPr>
        <w:t>יחימוביץ</w:t>
      </w:r>
      <w:proofErr w:type="spellEnd"/>
      <w:r w:rsidRPr="003E5211">
        <w:rPr>
          <w:rFonts w:cs="David" w:hint="cs"/>
          <w:u w:val="single"/>
          <w:rtl/>
        </w:rPr>
        <w:t>:</w:t>
      </w:r>
    </w:p>
    <w:p w14:paraId="0B7ED9C8" w14:textId="77777777" w:rsidR="003E5211" w:rsidRPr="003E5211" w:rsidRDefault="003E5211" w:rsidP="003E5211">
      <w:pPr>
        <w:bidi/>
        <w:jc w:val="both"/>
        <w:rPr>
          <w:rFonts w:cs="David" w:hint="cs"/>
          <w:rtl/>
        </w:rPr>
      </w:pPr>
    </w:p>
    <w:p w14:paraId="1C7592AB" w14:textId="77777777" w:rsidR="003E5211" w:rsidRPr="003E5211" w:rsidRDefault="003E5211" w:rsidP="003E5211">
      <w:pPr>
        <w:bidi/>
        <w:jc w:val="both"/>
        <w:rPr>
          <w:rFonts w:cs="David" w:hint="cs"/>
          <w:rtl/>
        </w:rPr>
      </w:pPr>
      <w:r w:rsidRPr="003E5211">
        <w:rPr>
          <w:rFonts w:cs="David" w:hint="cs"/>
          <w:rtl/>
        </w:rPr>
        <w:tab/>
        <w:t xml:space="preserve"> מה קורה עם היושב ראש לא ממלא את תפקידו ויש לו סוג של יראה מפני השר? </w:t>
      </w:r>
    </w:p>
    <w:p w14:paraId="658868C2" w14:textId="77777777" w:rsidR="003E5211" w:rsidRPr="003E5211" w:rsidRDefault="003E5211" w:rsidP="003E5211">
      <w:pPr>
        <w:bidi/>
        <w:jc w:val="both"/>
        <w:rPr>
          <w:rFonts w:cs="David" w:hint="cs"/>
          <w:rtl/>
        </w:rPr>
      </w:pPr>
    </w:p>
    <w:p w14:paraId="3D27D4FC" w14:textId="77777777" w:rsidR="003E5211" w:rsidRPr="003E5211" w:rsidRDefault="003E5211" w:rsidP="003E5211">
      <w:pPr>
        <w:bidi/>
        <w:jc w:val="both"/>
        <w:rPr>
          <w:rFonts w:cs="David" w:hint="cs"/>
          <w:rtl/>
        </w:rPr>
      </w:pPr>
      <w:r w:rsidRPr="003E5211">
        <w:rPr>
          <w:rFonts w:cs="David" w:hint="cs"/>
          <w:u w:val="single"/>
          <w:rtl/>
        </w:rPr>
        <w:t>היו"ר דוד טל:</w:t>
      </w:r>
    </w:p>
    <w:p w14:paraId="3C22A0B6" w14:textId="77777777" w:rsidR="003E5211" w:rsidRPr="003E5211" w:rsidRDefault="003E5211" w:rsidP="003E5211">
      <w:pPr>
        <w:bidi/>
        <w:jc w:val="both"/>
        <w:rPr>
          <w:rFonts w:cs="David" w:hint="cs"/>
          <w:rtl/>
        </w:rPr>
      </w:pPr>
    </w:p>
    <w:p w14:paraId="177C45CE" w14:textId="77777777" w:rsidR="003E5211" w:rsidRPr="003E5211" w:rsidRDefault="003E5211" w:rsidP="003E5211">
      <w:pPr>
        <w:bidi/>
        <w:jc w:val="both"/>
        <w:rPr>
          <w:rFonts w:cs="David" w:hint="cs"/>
          <w:rtl/>
        </w:rPr>
      </w:pPr>
      <w:r w:rsidRPr="003E5211">
        <w:rPr>
          <w:rFonts w:cs="David" w:hint="cs"/>
          <w:rtl/>
        </w:rPr>
        <w:tab/>
        <w:t xml:space="preserve">אגב, זאת אפשרות  סבירה מאוד, אבל אז הייתי אומר, שרוב חברי הוועדה,  היושב ראש או הכרעת הוועדה. לחילופין זה יהיה בהכרעת רוב חברי הוועדה. </w:t>
      </w:r>
    </w:p>
    <w:p w14:paraId="158EA197" w14:textId="77777777" w:rsidR="003E5211" w:rsidRPr="003E5211" w:rsidRDefault="003E5211" w:rsidP="003E5211">
      <w:pPr>
        <w:bidi/>
        <w:jc w:val="both"/>
        <w:rPr>
          <w:rFonts w:cs="David" w:hint="cs"/>
          <w:rtl/>
        </w:rPr>
      </w:pPr>
    </w:p>
    <w:p w14:paraId="1BD9E8B6" w14:textId="77777777" w:rsidR="003E5211" w:rsidRPr="003E5211" w:rsidRDefault="003E5211" w:rsidP="003E5211">
      <w:pPr>
        <w:bidi/>
        <w:jc w:val="both"/>
        <w:rPr>
          <w:rFonts w:cs="David" w:hint="cs"/>
          <w:rtl/>
        </w:rPr>
      </w:pPr>
      <w:r w:rsidRPr="003E5211">
        <w:rPr>
          <w:rFonts w:cs="David" w:hint="cs"/>
          <w:u w:val="single"/>
          <w:rtl/>
        </w:rPr>
        <w:t xml:space="preserve">זהבה </w:t>
      </w:r>
      <w:proofErr w:type="spellStart"/>
      <w:r w:rsidRPr="003E5211">
        <w:rPr>
          <w:rFonts w:cs="David" w:hint="cs"/>
          <w:u w:val="single"/>
          <w:rtl/>
        </w:rPr>
        <w:t>גלאון</w:t>
      </w:r>
      <w:proofErr w:type="spellEnd"/>
      <w:r w:rsidRPr="003E5211">
        <w:rPr>
          <w:rFonts w:cs="David" w:hint="cs"/>
          <w:u w:val="single"/>
          <w:rtl/>
        </w:rPr>
        <w:t>:</w:t>
      </w:r>
    </w:p>
    <w:p w14:paraId="11C15334" w14:textId="77777777" w:rsidR="003E5211" w:rsidRPr="003E5211" w:rsidRDefault="003E5211" w:rsidP="003E5211">
      <w:pPr>
        <w:bidi/>
        <w:jc w:val="both"/>
        <w:rPr>
          <w:rFonts w:cs="David" w:hint="cs"/>
          <w:rtl/>
        </w:rPr>
      </w:pPr>
    </w:p>
    <w:p w14:paraId="40A1B780" w14:textId="77777777" w:rsidR="003E5211" w:rsidRPr="003E5211" w:rsidRDefault="003E5211" w:rsidP="003E5211">
      <w:pPr>
        <w:bidi/>
        <w:jc w:val="both"/>
        <w:rPr>
          <w:rFonts w:cs="David" w:hint="cs"/>
          <w:rtl/>
        </w:rPr>
      </w:pPr>
      <w:r w:rsidRPr="003E5211">
        <w:rPr>
          <w:rFonts w:cs="David" w:hint="cs"/>
          <w:rtl/>
        </w:rPr>
        <w:tab/>
        <w:t xml:space="preserve"> אני מקבלת את זה. </w:t>
      </w:r>
    </w:p>
    <w:p w14:paraId="17097987" w14:textId="77777777" w:rsidR="003E5211" w:rsidRPr="003E5211" w:rsidRDefault="003E5211" w:rsidP="003E5211">
      <w:pPr>
        <w:bidi/>
        <w:jc w:val="both"/>
        <w:rPr>
          <w:rFonts w:cs="David" w:hint="cs"/>
          <w:rtl/>
        </w:rPr>
      </w:pPr>
    </w:p>
    <w:p w14:paraId="6187E338" w14:textId="77777777" w:rsidR="003E5211" w:rsidRPr="003E5211" w:rsidRDefault="003E5211" w:rsidP="003E5211">
      <w:pPr>
        <w:bidi/>
        <w:jc w:val="both"/>
        <w:rPr>
          <w:rFonts w:cs="David" w:hint="cs"/>
          <w:rtl/>
        </w:rPr>
      </w:pPr>
      <w:r w:rsidRPr="003E5211">
        <w:rPr>
          <w:rFonts w:cs="David" w:hint="cs"/>
          <w:u w:val="single"/>
          <w:rtl/>
        </w:rPr>
        <w:t>יואל חסון:</w:t>
      </w:r>
    </w:p>
    <w:p w14:paraId="3524B782" w14:textId="77777777" w:rsidR="003E5211" w:rsidRPr="003E5211" w:rsidRDefault="003E5211" w:rsidP="003E5211">
      <w:pPr>
        <w:bidi/>
        <w:jc w:val="both"/>
        <w:rPr>
          <w:rFonts w:cs="David" w:hint="cs"/>
          <w:rtl/>
        </w:rPr>
      </w:pPr>
    </w:p>
    <w:p w14:paraId="5CA0B9BC" w14:textId="77777777" w:rsidR="003E5211" w:rsidRPr="003E5211" w:rsidRDefault="003E5211" w:rsidP="003E5211">
      <w:pPr>
        <w:bidi/>
        <w:jc w:val="both"/>
        <w:rPr>
          <w:rFonts w:cs="David" w:hint="cs"/>
          <w:rtl/>
        </w:rPr>
      </w:pPr>
      <w:r w:rsidRPr="003E5211">
        <w:rPr>
          <w:rFonts w:cs="David" w:hint="cs"/>
          <w:rtl/>
        </w:rPr>
        <w:tab/>
        <w:t xml:space="preserve">אם היושב ראש יידע, שיש לו בעיה מול חברי הוועדה במידה והוא יותר מדי מושך את סמכויותיו, הוא יחשוב פעמיים. </w:t>
      </w:r>
    </w:p>
    <w:p w14:paraId="1D025464" w14:textId="77777777" w:rsidR="003E5211" w:rsidRPr="003E5211" w:rsidRDefault="003E5211" w:rsidP="003E5211">
      <w:pPr>
        <w:bidi/>
        <w:jc w:val="both"/>
        <w:rPr>
          <w:rFonts w:cs="David" w:hint="cs"/>
          <w:rtl/>
        </w:rPr>
      </w:pPr>
    </w:p>
    <w:p w14:paraId="7D6C33CD" w14:textId="77777777" w:rsidR="003E5211" w:rsidRPr="003E5211" w:rsidRDefault="003E5211" w:rsidP="003E5211">
      <w:pPr>
        <w:bidi/>
        <w:jc w:val="both"/>
        <w:rPr>
          <w:rFonts w:cs="David" w:hint="cs"/>
          <w:rtl/>
        </w:rPr>
      </w:pPr>
      <w:r w:rsidRPr="003E5211">
        <w:rPr>
          <w:rFonts w:cs="David" w:hint="cs"/>
          <w:u w:val="single"/>
          <w:rtl/>
        </w:rPr>
        <w:t>היו"ר דוד טל:</w:t>
      </w:r>
    </w:p>
    <w:p w14:paraId="3B0C3782" w14:textId="77777777" w:rsidR="003E5211" w:rsidRPr="003E5211" w:rsidRDefault="003E5211" w:rsidP="003E5211">
      <w:pPr>
        <w:bidi/>
        <w:jc w:val="both"/>
        <w:rPr>
          <w:rFonts w:cs="David" w:hint="cs"/>
          <w:rtl/>
        </w:rPr>
      </w:pPr>
    </w:p>
    <w:p w14:paraId="5EBA4FC4" w14:textId="77777777" w:rsidR="003E5211" w:rsidRPr="003E5211" w:rsidRDefault="003E5211" w:rsidP="003E5211">
      <w:pPr>
        <w:bidi/>
        <w:jc w:val="both"/>
        <w:rPr>
          <w:rFonts w:cs="David" w:hint="cs"/>
          <w:rtl/>
        </w:rPr>
      </w:pPr>
      <w:r w:rsidRPr="003E5211">
        <w:rPr>
          <w:rFonts w:cs="David" w:hint="cs"/>
          <w:rtl/>
        </w:rPr>
        <w:tab/>
        <w:t xml:space="preserve">חבר הכנסת סער, תסביר לנו למה אתה חושב שזה יהיה פלילי? </w:t>
      </w:r>
    </w:p>
    <w:p w14:paraId="2C92EE5E" w14:textId="77777777" w:rsidR="003E5211" w:rsidRPr="003E5211" w:rsidRDefault="003E5211" w:rsidP="003E5211">
      <w:pPr>
        <w:bidi/>
        <w:jc w:val="both"/>
        <w:rPr>
          <w:rFonts w:cs="David" w:hint="cs"/>
          <w:rtl/>
        </w:rPr>
      </w:pPr>
    </w:p>
    <w:p w14:paraId="1BCF4FA9" w14:textId="77777777" w:rsidR="003E5211" w:rsidRPr="003E5211" w:rsidRDefault="003E5211" w:rsidP="003E5211">
      <w:pPr>
        <w:bidi/>
        <w:jc w:val="both"/>
        <w:rPr>
          <w:rFonts w:cs="David" w:hint="cs"/>
          <w:rtl/>
        </w:rPr>
      </w:pPr>
      <w:r w:rsidRPr="003E5211">
        <w:rPr>
          <w:rFonts w:cs="David" w:hint="cs"/>
          <w:u w:val="single"/>
          <w:rtl/>
        </w:rPr>
        <w:t>גדעון סער:</w:t>
      </w:r>
    </w:p>
    <w:p w14:paraId="7B2FD31E" w14:textId="77777777" w:rsidR="003E5211" w:rsidRPr="003E5211" w:rsidRDefault="003E5211" w:rsidP="003E5211">
      <w:pPr>
        <w:bidi/>
        <w:jc w:val="both"/>
        <w:rPr>
          <w:rFonts w:cs="David" w:hint="cs"/>
          <w:rtl/>
        </w:rPr>
      </w:pPr>
    </w:p>
    <w:p w14:paraId="74C32619" w14:textId="77777777" w:rsidR="003E5211" w:rsidRPr="003E5211" w:rsidRDefault="003E5211" w:rsidP="003E5211">
      <w:pPr>
        <w:bidi/>
        <w:jc w:val="both"/>
        <w:rPr>
          <w:rFonts w:cs="David" w:hint="cs"/>
          <w:rtl/>
        </w:rPr>
      </w:pPr>
      <w:r w:rsidRPr="003E5211">
        <w:rPr>
          <w:rFonts w:cs="David" w:hint="cs"/>
          <w:rtl/>
        </w:rPr>
        <w:tab/>
        <w:t xml:space="preserve">אדוני היושב ראש, כאשר אני קורא את הנוסח אני אומר, הגיעו ימי המשיח. למה? כי אומרים, זימון לפחות ארבעה ימים מראש, אני רוצה להזכיר לחברי הוועדה, שהמציאות היא, אם פקיד מואיל בטובו ומסכים להופיע בוועדה, הוועדה צריכה לתאם את לוח הזמנים שלה אל לוח הזמנים של הפקיד. זה לא עובד הפוך, שאומרים לו, אתה תופיע </w:t>
      </w:r>
      <w:r w:rsidRPr="003E5211">
        <w:rPr>
          <w:rFonts w:cs="David"/>
          <w:rtl/>
        </w:rPr>
        <w:t>–</w:t>
      </w:r>
      <w:r w:rsidRPr="003E5211">
        <w:rPr>
          <w:rFonts w:cs="David" w:hint="cs"/>
          <w:rtl/>
        </w:rPr>
        <w:t xml:space="preserve"> כמו שצריך להיות -  תבוא ביום כזה וכזה כי הוועדה עוסקת בנושא מסוים.  אני, מזה  מספר חודשים,  עסוק בהבאת מנכ"ל משרד </w:t>
      </w:r>
      <w:proofErr w:type="spellStart"/>
      <w:r w:rsidRPr="003E5211">
        <w:rPr>
          <w:rFonts w:cs="David" w:hint="cs"/>
          <w:rtl/>
        </w:rPr>
        <w:t>התמ"ת</w:t>
      </w:r>
      <w:proofErr w:type="spellEnd"/>
      <w:r w:rsidRPr="003E5211">
        <w:rPr>
          <w:rFonts w:cs="David" w:hint="cs"/>
          <w:rtl/>
        </w:rPr>
        <w:t xml:space="preserve">, בנושא של תעסוקת נשים במגזר הערבי.  אני יכול  לבשר לחברי הוועדה, שנמצא תאריך ביומנו והוא יוכל להגיע אחרי כמה חודשים. אז בוא נחדד לעצמנו מה המטרה. </w:t>
      </w:r>
    </w:p>
    <w:p w14:paraId="7D998530" w14:textId="77777777" w:rsidR="003E5211" w:rsidRPr="003E5211" w:rsidRDefault="003E5211" w:rsidP="003E5211">
      <w:pPr>
        <w:bidi/>
        <w:jc w:val="both"/>
        <w:rPr>
          <w:rFonts w:cs="David" w:hint="cs"/>
          <w:rtl/>
        </w:rPr>
      </w:pPr>
    </w:p>
    <w:p w14:paraId="0597893D" w14:textId="77777777" w:rsidR="003E5211" w:rsidRPr="003E5211" w:rsidRDefault="003E5211" w:rsidP="003E5211">
      <w:pPr>
        <w:bidi/>
        <w:jc w:val="both"/>
        <w:rPr>
          <w:rFonts w:cs="David" w:hint="cs"/>
          <w:rtl/>
        </w:rPr>
      </w:pPr>
      <w:r w:rsidRPr="003E5211">
        <w:rPr>
          <w:rFonts w:cs="David" w:hint="cs"/>
          <w:u w:val="single"/>
          <w:rtl/>
        </w:rPr>
        <w:t>אורי אריאל:</w:t>
      </w:r>
    </w:p>
    <w:p w14:paraId="217893F2" w14:textId="77777777" w:rsidR="003E5211" w:rsidRPr="003E5211" w:rsidRDefault="003E5211" w:rsidP="003E5211">
      <w:pPr>
        <w:bidi/>
        <w:jc w:val="both"/>
        <w:rPr>
          <w:rFonts w:cs="David" w:hint="cs"/>
          <w:rtl/>
        </w:rPr>
      </w:pPr>
    </w:p>
    <w:p w14:paraId="29D079E4" w14:textId="77777777" w:rsidR="003E5211" w:rsidRPr="003E5211" w:rsidRDefault="003E5211" w:rsidP="003E5211">
      <w:pPr>
        <w:bidi/>
        <w:jc w:val="both"/>
        <w:rPr>
          <w:rFonts w:cs="David" w:hint="cs"/>
          <w:rtl/>
        </w:rPr>
      </w:pPr>
      <w:r w:rsidRPr="003E5211">
        <w:rPr>
          <w:rFonts w:cs="David" w:hint="cs"/>
          <w:rtl/>
        </w:rPr>
        <w:tab/>
        <w:t xml:space="preserve">הסר דאגה מלבך, הוא פשוט לא יגיע. </w:t>
      </w:r>
    </w:p>
    <w:p w14:paraId="3DE0E48A" w14:textId="77777777" w:rsidR="003E5211" w:rsidRPr="003E5211" w:rsidRDefault="003E5211" w:rsidP="003E5211">
      <w:pPr>
        <w:bidi/>
        <w:jc w:val="both"/>
        <w:rPr>
          <w:rFonts w:cs="David" w:hint="cs"/>
          <w:rtl/>
        </w:rPr>
      </w:pPr>
    </w:p>
    <w:p w14:paraId="77AC4B42" w14:textId="77777777" w:rsidR="003E5211" w:rsidRPr="003E5211" w:rsidRDefault="003E5211" w:rsidP="003E5211">
      <w:pPr>
        <w:bidi/>
        <w:jc w:val="both"/>
        <w:rPr>
          <w:rFonts w:cs="David" w:hint="cs"/>
          <w:rtl/>
        </w:rPr>
      </w:pPr>
      <w:r w:rsidRPr="003E5211">
        <w:rPr>
          <w:rFonts w:cs="David" w:hint="cs"/>
          <w:u w:val="single"/>
          <w:rtl/>
        </w:rPr>
        <w:t>גדעון סער:</w:t>
      </w:r>
    </w:p>
    <w:p w14:paraId="27D02DF8" w14:textId="77777777" w:rsidR="003E5211" w:rsidRPr="003E5211" w:rsidRDefault="003E5211" w:rsidP="003E5211">
      <w:pPr>
        <w:bidi/>
        <w:jc w:val="both"/>
        <w:rPr>
          <w:rFonts w:cs="David" w:hint="cs"/>
          <w:rtl/>
        </w:rPr>
      </w:pPr>
    </w:p>
    <w:p w14:paraId="78805AD5" w14:textId="77777777" w:rsidR="003E5211" w:rsidRPr="003E5211" w:rsidRDefault="003E5211" w:rsidP="003E5211">
      <w:pPr>
        <w:bidi/>
        <w:jc w:val="both"/>
        <w:rPr>
          <w:rFonts w:cs="David" w:hint="cs"/>
          <w:rtl/>
        </w:rPr>
      </w:pPr>
      <w:r w:rsidRPr="003E5211">
        <w:rPr>
          <w:rFonts w:cs="David" w:hint="cs"/>
          <w:rtl/>
        </w:rPr>
        <w:tab/>
        <w:t xml:space="preserve">זה כבר קרה בפעם הקודמת, לכן הישיבה בוטלה, ביטלתי ישיבת ועדה, יעידו על כך חבר הכנסת </w:t>
      </w:r>
      <w:proofErr w:type="spellStart"/>
      <w:r w:rsidRPr="003E5211">
        <w:rPr>
          <w:rFonts w:cs="David" w:hint="cs"/>
          <w:rtl/>
        </w:rPr>
        <w:t>זחאלקה</w:t>
      </w:r>
      <w:proofErr w:type="spellEnd"/>
      <w:r w:rsidRPr="003E5211">
        <w:rPr>
          <w:rFonts w:cs="David" w:hint="cs"/>
          <w:rtl/>
        </w:rPr>
        <w:t xml:space="preserve"> וחברי כנסת אחרים שחיכו לישיבה הזאת הרבה זמן. אבל  ברגע שגם השר וגם המנכ"ל לא יכלו להגיע, אמרתי, אני לא מוכן לנהל את הישיבה עם פקידים. </w:t>
      </w:r>
    </w:p>
    <w:p w14:paraId="6F29921D" w14:textId="77777777" w:rsidR="003E5211" w:rsidRPr="003E5211" w:rsidRDefault="003E5211" w:rsidP="003E5211">
      <w:pPr>
        <w:bidi/>
        <w:jc w:val="both"/>
        <w:rPr>
          <w:rFonts w:cs="David" w:hint="cs"/>
          <w:rtl/>
        </w:rPr>
      </w:pPr>
    </w:p>
    <w:p w14:paraId="28D762BD" w14:textId="77777777" w:rsidR="003E5211" w:rsidRPr="003E5211" w:rsidRDefault="003E5211" w:rsidP="003E5211">
      <w:pPr>
        <w:bidi/>
        <w:jc w:val="both"/>
        <w:rPr>
          <w:rFonts w:cs="David" w:hint="cs"/>
          <w:rtl/>
        </w:rPr>
      </w:pPr>
      <w:r w:rsidRPr="003E5211">
        <w:rPr>
          <w:rFonts w:cs="David" w:hint="cs"/>
          <w:rtl/>
        </w:rPr>
        <w:tab/>
        <w:t xml:space="preserve">אני רוצה לומר מה המטרה שלנו. המטרה שלנו היא  לא לנקוט הליכים פליליים, לא לנקוט הליכים משמעתיים,  המטרה שלנו שהם יבואו.  אני לא רוצה לראות אותם בבתי משפט ולא אצל הנציב. הבעיה היא, שהם לא באים.  באמצעות החוק, אנחנו צריכים  להפוך את המציאות הזאת למציאות של פיקוח פרלמנטארי נורמאלי.  אם מישהו  יכול להביא מה קורה בעולם, אשמח מאוד. </w:t>
      </w:r>
    </w:p>
    <w:p w14:paraId="69F3BE68" w14:textId="77777777" w:rsidR="003E5211" w:rsidRPr="003E5211" w:rsidRDefault="003E5211" w:rsidP="003E5211">
      <w:pPr>
        <w:bidi/>
        <w:jc w:val="both"/>
        <w:rPr>
          <w:rFonts w:cs="David" w:hint="cs"/>
          <w:rtl/>
        </w:rPr>
      </w:pPr>
    </w:p>
    <w:p w14:paraId="46DC7C24" w14:textId="77777777" w:rsidR="003E5211" w:rsidRPr="003E5211" w:rsidRDefault="003E5211" w:rsidP="003E5211">
      <w:pPr>
        <w:bidi/>
        <w:jc w:val="both"/>
        <w:rPr>
          <w:rFonts w:cs="David" w:hint="cs"/>
          <w:rtl/>
        </w:rPr>
      </w:pPr>
      <w:r w:rsidRPr="003E5211">
        <w:rPr>
          <w:rFonts w:cs="David" w:hint="cs"/>
          <w:u w:val="single"/>
          <w:rtl/>
        </w:rPr>
        <w:t>היו"ר דוד טל:</w:t>
      </w:r>
    </w:p>
    <w:p w14:paraId="13933B2F" w14:textId="77777777" w:rsidR="003E5211" w:rsidRPr="003E5211" w:rsidRDefault="003E5211" w:rsidP="003E5211">
      <w:pPr>
        <w:bidi/>
        <w:jc w:val="both"/>
        <w:rPr>
          <w:rFonts w:cs="David" w:hint="cs"/>
          <w:rtl/>
        </w:rPr>
      </w:pPr>
    </w:p>
    <w:p w14:paraId="12524634" w14:textId="77777777" w:rsidR="003E5211" w:rsidRPr="003E5211" w:rsidRDefault="003E5211" w:rsidP="003E5211">
      <w:pPr>
        <w:bidi/>
        <w:ind w:firstLine="567"/>
        <w:jc w:val="both"/>
        <w:rPr>
          <w:rFonts w:cs="David"/>
          <w:rtl/>
        </w:rPr>
      </w:pPr>
      <w:r w:rsidRPr="003E5211">
        <w:rPr>
          <w:rFonts w:cs="David" w:hint="cs"/>
          <w:rtl/>
        </w:rPr>
        <w:t xml:space="preserve">יש משהו שאתה יכול לקחת קצת ימינה ולהגיע למרכז? </w:t>
      </w:r>
    </w:p>
    <w:p w14:paraId="795C0158" w14:textId="77777777" w:rsidR="003E5211" w:rsidRPr="003E5211" w:rsidRDefault="003E5211" w:rsidP="003E5211">
      <w:pPr>
        <w:bidi/>
        <w:jc w:val="both"/>
        <w:rPr>
          <w:rFonts w:cs="David" w:hint="cs"/>
        </w:rPr>
      </w:pPr>
    </w:p>
    <w:p w14:paraId="59AC7F9C" w14:textId="77777777" w:rsidR="003E5211" w:rsidRPr="003E5211" w:rsidRDefault="003E5211" w:rsidP="003E5211">
      <w:pPr>
        <w:bidi/>
        <w:jc w:val="both"/>
        <w:rPr>
          <w:rFonts w:cs="David" w:hint="cs"/>
          <w:rtl/>
        </w:rPr>
      </w:pPr>
      <w:r w:rsidRPr="003E5211">
        <w:rPr>
          <w:rFonts w:cs="David" w:hint="cs"/>
          <w:u w:val="single"/>
          <w:rtl/>
        </w:rPr>
        <w:t>גדעון סער:</w:t>
      </w:r>
    </w:p>
    <w:p w14:paraId="49A85A37" w14:textId="77777777" w:rsidR="003E5211" w:rsidRPr="003E5211" w:rsidRDefault="003E5211" w:rsidP="003E5211">
      <w:pPr>
        <w:bidi/>
        <w:jc w:val="both"/>
        <w:rPr>
          <w:rFonts w:cs="David" w:hint="cs"/>
          <w:rtl/>
        </w:rPr>
      </w:pPr>
    </w:p>
    <w:p w14:paraId="5A99C1F3" w14:textId="77777777" w:rsidR="003E5211" w:rsidRPr="003E5211" w:rsidRDefault="003E5211" w:rsidP="003E5211">
      <w:pPr>
        <w:bidi/>
        <w:jc w:val="both"/>
        <w:rPr>
          <w:rFonts w:cs="David" w:hint="cs"/>
          <w:rtl/>
        </w:rPr>
      </w:pPr>
      <w:r w:rsidRPr="003E5211">
        <w:rPr>
          <w:rFonts w:cs="David" w:hint="cs"/>
          <w:rtl/>
        </w:rPr>
        <w:tab/>
        <w:t xml:space="preserve"> לעניין צו הבאה או לכל עניין אחר,  אני רוצה לקבוע, שלכל ועדה סטטוטורית  יהיה מעמד זהה, אין ועדות מסוג אחד וועדות מסוג שונה.  אם הוועדה היא ועדה שנקבעה בחוק בגדר 12 הוועדות הסטטוטורית, יש לה מעמד שמאפשר לה להביא כל פקיד. </w:t>
      </w:r>
    </w:p>
    <w:p w14:paraId="57B27C8A" w14:textId="77777777" w:rsidR="003E5211" w:rsidRPr="003E5211" w:rsidRDefault="003E5211" w:rsidP="003E5211">
      <w:pPr>
        <w:bidi/>
        <w:jc w:val="both"/>
        <w:rPr>
          <w:rFonts w:cs="David" w:hint="cs"/>
          <w:rtl/>
        </w:rPr>
      </w:pPr>
    </w:p>
    <w:p w14:paraId="75609E3C" w14:textId="77777777" w:rsidR="003E5211" w:rsidRPr="003E5211" w:rsidRDefault="003E5211" w:rsidP="003E5211">
      <w:pPr>
        <w:bidi/>
        <w:jc w:val="both"/>
        <w:rPr>
          <w:rFonts w:cs="David" w:hint="cs"/>
          <w:rtl/>
        </w:rPr>
      </w:pPr>
      <w:r w:rsidRPr="003E5211">
        <w:rPr>
          <w:rFonts w:cs="David" w:hint="cs"/>
          <w:u w:val="single"/>
          <w:rtl/>
        </w:rPr>
        <w:t>סופה לנדבר:</w:t>
      </w:r>
    </w:p>
    <w:p w14:paraId="16A3576A" w14:textId="77777777" w:rsidR="003E5211" w:rsidRPr="003E5211" w:rsidRDefault="003E5211" w:rsidP="003E5211">
      <w:pPr>
        <w:bidi/>
        <w:jc w:val="both"/>
        <w:rPr>
          <w:rFonts w:cs="David" w:hint="cs"/>
          <w:rtl/>
        </w:rPr>
      </w:pPr>
    </w:p>
    <w:p w14:paraId="135D3B7A" w14:textId="77777777" w:rsidR="003E5211" w:rsidRPr="003E5211" w:rsidRDefault="003E5211" w:rsidP="003E5211">
      <w:pPr>
        <w:bidi/>
        <w:jc w:val="both"/>
        <w:rPr>
          <w:rFonts w:cs="David" w:hint="cs"/>
          <w:rtl/>
        </w:rPr>
      </w:pPr>
      <w:r w:rsidRPr="003E5211">
        <w:rPr>
          <w:rFonts w:cs="David" w:hint="cs"/>
          <w:rtl/>
        </w:rPr>
        <w:tab/>
        <w:t xml:space="preserve"> וועדה לא סטטוטורית לא יכולה להביא אותו? אני מתנגדת להבדיל בין ועדה סטטוטורית לבין ועדה לא סטטוטורית. מה ההבדל? </w:t>
      </w:r>
    </w:p>
    <w:p w14:paraId="7ABF731C" w14:textId="77777777" w:rsidR="003E5211" w:rsidRPr="003E5211" w:rsidRDefault="003E5211" w:rsidP="003E5211">
      <w:pPr>
        <w:bidi/>
        <w:jc w:val="both"/>
        <w:rPr>
          <w:rFonts w:cs="David" w:hint="cs"/>
          <w:rtl/>
        </w:rPr>
      </w:pPr>
    </w:p>
    <w:p w14:paraId="1DAFF76E" w14:textId="77777777" w:rsidR="003E5211" w:rsidRPr="003E5211" w:rsidRDefault="003E5211" w:rsidP="003E5211">
      <w:pPr>
        <w:bidi/>
        <w:jc w:val="both"/>
        <w:rPr>
          <w:rFonts w:cs="David" w:hint="cs"/>
          <w:rtl/>
        </w:rPr>
      </w:pPr>
      <w:r w:rsidRPr="003E5211">
        <w:rPr>
          <w:rFonts w:cs="David" w:hint="cs"/>
          <w:u w:val="single"/>
          <w:rtl/>
        </w:rPr>
        <w:t>גדעון סער:</w:t>
      </w:r>
    </w:p>
    <w:p w14:paraId="02B3ECFD" w14:textId="77777777" w:rsidR="003E5211" w:rsidRPr="003E5211" w:rsidRDefault="003E5211" w:rsidP="003E5211">
      <w:pPr>
        <w:bidi/>
        <w:jc w:val="both"/>
        <w:rPr>
          <w:rFonts w:cs="David" w:hint="cs"/>
          <w:rtl/>
        </w:rPr>
      </w:pPr>
    </w:p>
    <w:p w14:paraId="4B9757F6" w14:textId="77777777" w:rsidR="003E5211" w:rsidRPr="003E5211" w:rsidRDefault="003E5211" w:rsidP="003E5211">
      <w:pPr>
        <w:bidi/>
        <w:jc w:val="both"/>
        <w:rPr>
          <w:rFonts w:cs="David" w:hint="cs"/>
          <w:rtl/>
        </w:rPr>
      </w:pPr>
      <w:r w:rsidRPr="003E5211">
        <w:rPr>
          <w:rFonts w:cs="David" w:hint="cs"/>
          <w:rtl/>
        </w:rPr>
        <w:tab/>
        <w:t xml:space="preserve">אני אסביר את ההבדל.   בבית יש עוד שלוש או ארבע ועדות שהן לא סטטוטורית רק צריך להבדיל מבחינה חוקית.  כאשר החוק נתן מעמד מסוים לוועדות מסוימות,  בכנסת פועלות ועדות משנה, ועדות לא סטטוטורית,  שדולות, אם נטשטש את קו ההבדלה, כל היום יזמנו </w:t>
      </w:r>
      <w:r w:rsidRPr="003E5211">
        <w:rPr>
          <w:rFonts w:cs="David"/>
          <w:rtl/>
        </w:rPr>
        <w:t>–</w:t>
      </w:r>
      <w:r w:rsidRPr="003E5211">
        <w:rPr>
          <w:rFonts w:cs="David" w:hint="cs"/>
          <w:rtl/>
        </w:rPr>
        <w:t xml:space="preserve"> אין לי בעיה עם זה, אני רק אומר מבחינה עקרונית, מבחינה קונספטואלית,  יש כאן קושי. </w:t>
      </w:r>
    </w:p>
    <w:p w14:paraId="08165F1A" w14:textId="77777777" w:rsidR="003E5211" w:rsidRPr="003E5211" w:rsidRDefault="003E5211" w:rsidP="003E5211">
      <w:pPr>
        <w:bidi/>
        <w:jc w:val="both"/>
        <w:rPr>
          <w:rFonts w:cs="David" w:hint="cs"/>
          <w:rtl/>
        </w:rPr>
      </w:pPr>
    </w:p>
    <w:p w14:paraId="5D4B0DAF" w14:textId="77777777" w:rsidR="003E5211" w:rsidRPr="003E5211" w:rsidRDefault="003E5211" w:rsidP="003E5211">
      <w:pPr>
        <w:bidi/>
        <w:jc w:val="both"/>
        <w:rPr>
          <w:rFonts w:cs="David" w:hint="cs"/>
          <w:rtl/>
        </w:rPr>
      </w:pPr>
      <w:r w:rsidRPr="003E5211">
        <w:rPr>
          <w:rFonts w:cs="David" w:hint="cs"/>
          <w:rtl/>
        </w:rPr>
        <w:tab/>
        <w:t xml:space="preserve">נקודה שנייה, אני תומך במה שנאמר על ידי חברת הכנסת שלי </w:t>
      </w:r>
      <w:proofErr w:type="spellStart"/>
      <w:r w:rsidRPr="003E5211">
        <w:rPr>
          <w:rFonts w:cs="David" w:hint="cs"/>
          <w:rtl/>
        </w:rPr>
        <w:t>יחימוביץ</w:t>
      </w:r>
      <w:proofErr w:type="spellEnd"/>
      <w:r w:rsidRPr="003E5211">
        <w:rPr>
          <w:rFonts w:cs="David" w:hint="cs"/>
          <w:rtl/>
        </w:rPr>
        <w:t xml:space="preserve"> ועל ידי  חברים אחרים, שצריך לתת ליושב ראש את הסמכות, אבל אפשר לחלופין לתת את האפשרות לרוב חברי הוועדה. </w:t>
      </w:r>
    </w:p>
    <w:p w14:paraId="2358D6FB" w14:textId="77777777" w:rsidR="003E5211" w:rsidRPr="003E5211" w:rsidRDefault="003E5211" w:rsidP="003E5211">
      <w:pPr>
        <w:bidi/>
        <w:jc w:val="both"/>
        <w:rPr>
          <w:rFonts w:cs="David" w:hint="cs"/>
          <w:rtl/>
        </w:rPr>
      </w:pPr>
    </w:p>
    <w:p w14:paraId="223C1DF2" w14:textId="77777777" w:rsidR="003E5211" w:rsidRPr="003E5211" w:rsidRDefault="003E5211" w:rsidP="003E5211">
      <w:pPr>
        <w:bidi/>
        <w:jc w:val="both"/>
        <w:rPr>
          <w:rFonts w:cs="David" w:hint="cs"/>
          <w:rtl/>
        </w:rPr>
      </w:pPr>
      <w:r w:rsidRPr="003E5211">
        <w:rPr>
          <w:rFonts w:cs="David" w:hint="cs"/>
          <w:u w:val="single"/>
          <w:rtl/>
        </w:rPr>
        <w:t xml:space="preserve">זהבה </w:t>
      </w:r>
      <w:proofErr w:type="spellStart"/>
      <w:r w:rsidRPr="003E5211">
        <w:rPr>
          <w:rFonts w:cs="David" w:hint="cs"/>
          <w:u w:val="single"/>
          <w:rtl/>
        </w:rPr>
        <w:t>גלאון</w:t>
      </w:r>
      <w:proofErr w:type="spellEnd"/>
      <w:r w:rsidRPr="003E5211">
        <w:rPr>
          <w:rFonts w:cs="David" w:hint="cs"/>
          <w:u w:val="single"/>
          <w:rtl/>
        </w:rPr>
        <w:t>:</w:t>
      </w:r>
    </w:p>
    <w:p w14:paraId="7755A0AE" w14:textId="77777777" w:rsidR="003E5211" w:rsidRPr="003E5211" w:rsidRDefault="003E5211" w:rsidP="003E5211">
      <w:pPr>
        <w:bidi/>
        <w:jc w:val="both"/>
        <w:rPr>
          <w:rFonts w:cs="David" w:hint="cs"/>
          <w:rtl/>
        </w:rPr>
      </w:pPr>
    </w:p>
    <w:p w14:paraId="2B023643" w14:textId="77777777" w:rsidR="003E5211" w:rsidRPr="003E5211" w:rsidRDefault="003E5211" w:rsidP="003E5211">
      <w:pPr>
        <w:bidi/>
        <w:jc w:val="both"/>
        <w:rPr>
          <w:rFonts w:cs="David" w:hint="cs"/>
          <w:rtl/>
        </w:rPr>
      </w:pPr>
      <w:r w:rsidRPr="003E5211">
        <w:rPr>
          <w:rFonts w:cs="David" w:hint="cs"/>
          <w:rtl/>
        </w:rPr>
        <w:tab/>
        <w:t xml:space="preserve">לא לחלופין, גם וגם. </w:t>
      </w:r>
    </w:p>
    <w:p w14:paraId="0EE87658" w14:textId="77777777" w:rsidR="003E5211" w:rsidRPr="003E5211" w:rsidRDefault="003E5211" w:rsidP="003E5211">
      <w:pPr>
        <w:bidi/>
        <w:jc w:val="both"/>
        <w:rPr>
          <w:rFonts w:cs="David" w:hint="cs"/>
          <w:rtl/>
        </w:rPr>
      </w:pPr>
    </w:p>
    <w:p w14:paraId="0710C4D2" w14:textId="77777777" w:rsidR="003E5211" w:rsidRPr="003E5211" w:rsidRDefault="003E5211" w:rsidP="003E5211">
      <w:pPr>
        <w:bidi/>
        <w:jc w:val="both"/>
        <w:rPr>
          <w:rFonts w:cs="David" w:hint="cs"/>
          <w:rtl/>
        </w:rPr>
      </w:pPr>
      <w:r w:rsidRPr="003E5211">
        <w:rPr>
          <w:rFonts w:cs="David" w:hint="cs"/>
          <w:u w:val="single"/>
          <w:rtl/>
        </w:rPr>
        <w:t>גדעון סער:</w:t>
      </w:r>
    </w:p>
    <w:p w14:paraId="295B5E45" w14:textId="77777777" w:rsidR="003E5211" w:rsidRPr="003E5211" w:rsidRDefault="003E5211" w:rsidP="003E5211">
      <w:pPr>
        <w:bidi/>
        <w:jc w:val="both"/>
        <w:rPr>
          <w:rFonts w:cs="David" w:hint="cs"/>
          <w:rtl/>
        </w:rPr>
      </w:pPr>
    </w:p>
    <w:p w14:paraId="313C3676" w14:textId="77777777" w:rsidR="003E5211" w:rsidRPr="003E5211" w:rsidRDefault="003E5211" w:rsidP="003E5211">
      <w:pPr>
        <w:bidi/>
        <w:jc w:val="both"/>
        <w:rPr>
          <w:rFonts w:cs="David" w:hint="cs"/>
          <w:rtl/>
        </w:rPr>
      </w:pPr>
      <w:r w:rsidRPr="003E5211">
        <w:rPr>
          <w:rFonts w:cs="David" w:hint="cs"/>
          <w:rtl/>
        </w:rPr>
        <w:tab/>
        <w:t xml:space="preserve">גם וגם.  </w:t>
      </w:r>
    </w:p>
    <w:p w14:paraId="6E022BF3" w14:textId="77777777" w:rsidR="003E5211" w:rsidRPr="003E5211" w:rsidRDefault="003E5211" w:rsidP="003E5211">
      <w:pPr>
        <w:bidi/>
        <w:jc w:val="both"/>
        <w:rPr>
          <w:rFonts w:cs="David" w:hint="cs"/>
          <w:rtl/>
        </w:rPr>
      </w:pPr>
    </w:p>
    <w:p w14:paraId="645CF65F" w14:textId="77777777" w:rsidR="003E5211" w:rsidRPr="003E5211" w:rsidRDefault="003E5211" w:rsidP="003E5211">
      <w:pPr>
        <w:bidi/>
        <w:jc w:val="both"/>
        <w:rPr>
          <w:rFonts w:cs="David" w:hint="cs"/>
          <w:rtl/>
        </w:rPr>
      </w:pPr>
      <w:r w:rsidRPr="003E5211">
        <w:rPr>
          <w:rFonts w:cs="David" w:hint="cs"/>
          <w:rtl/>
        </w:rPr>
        <w:tab/>
        <w:t xml:space="preserve">נקודה שלישית, לא לעשות את המסלול הארוך הזה שאדוני ציין, שצריך להתריע בו. הזימון צריך להיות פעם אחת. </w:t>
      </w:r>
    </w:p>
    <w:p w14:paraId="5D648655" w14:textId="77777777" w:rsidR="003E5211" w:rsidRPr="003E5211" w:rsidRDefault="003E5211" w:rsidP="003E5211">
      <w:pPr>
        <w:bidi/>
        <w:jc w:val="both"/>
        <w:rPr>
          <w:rFonts w:cs="David" w:hint="cs"/>
          <w:rtl/>
        </w:rPr>
      </w:pPr>
    </w:p>
    <w:p w14:paraId="74825353" w14:textId="77777777" w:rsidR="003E5211" w:rsidRPr="003E5211" w:rsidRDefault="003E5211" w:rsidP="003E5211">
      <w:pPr>
        <w:bidi/>
        <w:jc w:val="both"/>
        <w:rPr>
          <w:rFonts w:cs="David" w:hint="cs"/>
          <w:rtl/>
        </w:rPr>
      </w:pPr>
      <w:r w:rsidRPr="003E5211">
        <w:rPr>
          <w:rFonts w:cs="David" w:hint="cs"/>
          <w:u w:val="single"/>
          <w:rtl/>
        </w:rPr>
        <w:t>היו"ר דוד טל:</w:t>
      </w:r>
    </w:p>
    <w:p w14:paraId="46C39F4C" w14:textId="77777777" w:rsidR="003E5211" w:rsidRPr="003E5211" w:rsidRDefault="003E5211" w:rsidP="003E5211">
      <w:pPr>
        <w:bidi/>
        <w:jc w:val="both"/>
        <w:rPr>
          <w:rFonts w:cs="David" w:hint="cs"/>
          <w:rtl/>
        </w:rPr>
      </w:pPr>
    </w:p>
    <w:p w14:paraId="59C30218" w14:textId="77777777" w:rsidR="003E5211" w:rsidRPr="003E5211" w:rsidRDefault="003E5211" w:rsidP="003E5211">
      <w:pPr>
        <w:bidi/>
        <w:jc w:val="both"/>
        <w:rPr>
          <w:rFonts w:cs="David" w:hint="cs"/>
          <w:rtl/>
        </w:rPr>
      </w:pPr>
      <w:r w:rsidRPr="003E5211">
        <w:rPr>
          <w:rFonts w:cs="David" w:hint="cs"/>
          <w:rtl/>
        </w:rPr>
        <w:tab/>
        <w:t xml:space="preserve">לא הייתי בעד הטווח הארוך. אמרתי, מזמנים פעם אחת וזהו.  הוא צריך להגיע בפעם הראשונה. </w:t>
      </w:r>
    </w:p>
    <w:p w14:paraId="29344A9B" w14:textId="77777777" w:rsidR="003E5211" w:rsidRPr="003E5211" w:rsidRDefault="003E5211" w:rsidP="003E5211">
      <w:pPr>
        <w:bidi/>
        <w:jc w:val="both"/>
        <w:rPr>
          <w:rFonts w:cs="David" w:hint="cs"/>
          <w:rtl/>
        </w:rPr>
      </w:pPr>
    </w:p>
    <w:p w14:paraId="561EE7C3" w14:textId="77777777" w:rsidR="003E5211" w:rsidRPr="003E5211" w:rsidRDefault="003E5211" w:rsidP="003E5211">
      <w:pPr>
        <w:bidi/>
        <w:jc w:val="both"/>
        <w:rPr>
          <w:rFonts w:cs="David" w:hint="cs"/>
          <w:rtl/>
        </w:rPr>
      </w:pPr>
      <w:r w:rsidRPr="003E5211">
        <w:rPr>
          <w:rFonts w:cs="David" w:hint="cs"/>
          <w:u w:val="single"/>
          <w:rtl/>
        </w:rPr>
        <w:t>גדעון סער:</w:t>
      </w:r>
    </w:p>
    <w:p w14:paraId="7AADFA4E" w14:textId="77777777" w:rsidR="003E5211" w:rsidRPr="003E5211" w:rsidRDefault="003E5211" w:rsidP="003E5211">
      <w:pPr>
        <w:bidi/>
        <w:jc w:val="both"/>
        <w:rPr>
          <w:rFonts w:cs="David" w:hint="cs"/>
          <w:rtl/>
        </w:rPr>
      </w:pPr>
    </w:p>
    <w:p w14:paraId="7F6873B3" w14:textId="77777777" w:rsidR="003E5211" w:rsidRPr="003E5211" w:rsidRDefault="003E5211" w:rsidP="003E5211">
      <w:pPr>
        <w:bidi/>
        <w:jc w:val="both"/>
        <w:rPr>
          <w:rFonts w:cs="David" w:hint="cs"/>
          <w:rtl/>
        </w:rPr>
      </w:pPr>
      <w:r w:rsidRPr="003E5211">
        <w:rPr>
          <w:rFonts w:cs="David" w:hint="cs"/>
          <w:rtl/>
        </w:rPr>
        <w:tab/>
        <w:t xml:space="preserve">אני טוען, שלשון החוק צריכה להיות כפי שאדוני אומר עכשיו. </w:t>
      </w:r>
    </w:p>
    <w:p w14:paraId="652B937C" w14:textId="77777777" w:rsidR="003E5211" w:rsidRPr="003E5211" w:rsidRDefault="003E5211" w:rsidP="003E5211">
      <w:pPr>
        <w:bidi/>
        <w:jc w:val="both"/>
        <w:rPr>
          <w:rFonts w:cs="David" w:hint="cs"/>
          <w:rtl/>
        </w:rPr>
      </w:pPr>
    </w:p>
    <w:p w14:paraId="53C5E6D2" w14:textId="77777777" w:rsidR="003E5211" w:rsidRPr="003E5211" w:rsidRDefault="003E5211" w:rsidP="003E5211">
      <w:pPr>
        <w:bidi/>
        <w:jc w:val="both"/>
        <w:rPr>
          <w:rFonts w:cs="David" w:hint="cs"/>
          <w:rtl/>
        </w:rPr>
      </w:pPr>
      <w:r w:rsidRPr="003E5211">
        <w:rPr>
          <w:rFonts w:cs="David" w:hint="cs"/>
          <w:rtl/>
        </w:rPr>
        <w:tab/>
        <w:t xml:space="preserve">נקודה אחרונה, אני רוצה להסביר, הליכים פליליים, לא חשבתי להפוך את זה לפשע שעונשו עשר שנות מאסר. אבל,  ישקול נקיטה בהליכים משמעתיים -  אם הוא ישקול, הוא כנראה  יסגור את התיק כי גם הוא פקיד. אם הוא צריך לשקול על מישהו ש"צפצף" על הכנסת, סביר להניח שהוא יגיע לתוצאה שלא תהיה העמדה לדין. אגב, ניסוח הסעיף כאן,  אני לא זוכר שמופיע בדינים אחרים, ישקול נקיטה והליכים. תמיד זה שיקול דעת, אבל אף פעם זה לא כתוב בצורה הזאת. תראו מה כתוב על המשטרה, יש חשד, תפתח המשטרה בחקירה. זאת אומרת, זה מנדטורי. והנוסח פה הוא נוסח חלש מאוד. </w:t>
      </w:r>
      <w:r w:rsidRPr="003E5211">
        <w:rPr>
          <w:rFonts w:cs="David" w:hint="cs"/>
          <w:rtl/>
        </w:rPr>
        <w:tab/>
        <w:t xml:space="preserve">מה שאני מציע, להגיע לדברים שיבטיחו שיגיעו פקידים. </w:t>
      </w:r>
    </w:p>
    <w:p w14:paraId="6A34D9E8" w14:textId="77777777" w:rsidR="003E5211" w:rsidRPr="003E5211" w:rsidRDefault="003E5211" w:rsidP="003E5211">
      <w:pPr>
        <w:bidi/>
        <w:jc w:val="both"/>
        <w:rPr>
          <w:rFonts w:cs="David" w:hint="cs"/>
          <w:rtl/>
        </w:rPr>
      </w:pPr>
    </w:p>
    <w:p w14:paraId="08988E66" w14:textId="77777777" w:rsidR="003E5211" w:rsidRPr="003E5211" w:rsidRDefault="003E5211" w:rsidP="003E5211">
      <w:pPr>
        <w:bidi/>
        <w:jc w:val="both"/>
        <w:rPr>
          <w:rFonts w:cs="David" w:hint="cs"/>
          <w:rtl/>
        </w:rPr>
      </w:pPr>
      <w:r w:rsidRPr="003E5211">
        <w:rPr>
          <w:rFonts w:cs="David" w:hint="cs"/>
          <w:u w:val="single"/>
          <w:rtl/>
        </w:rPr>
        <w:t>היו"ר דוד טל:</w:t>
      </w:r>
    </w:p>
    <w:p w14:paraId="5F9B8EDB" w14:textId="77777777" w:rsidR="003E5211" w:rsidRPr="003E5211" w:rsidRDefault="003E5211" w:rsidP="003E5211">
      <w:pPr>
        <w:bidi/>
        <w:jc w:val="both"/>
        <w:rPr>
          <w:rFonts w:cs="David" w:hint="cs"/>
          <w:rtl/>
        </w:rPr>
      </w:pPr>
    </w:p>
    <w:p w14:paraId="6DC4636A" w14:textId="77777777" w:rsidR="003E5211" w:rsidRPr="003E5211" w:rsidRDefault="003E5211" w:rsidP="003E5211">
      <w:pPr>
        <w:bidi/>
        <w:jc w:val="both"/>
        <w:rPr>
          <w:rFonts w:cs="David" w:hint="cs"/>
          <w:rtl/>
        </w:rPr>
      </w:pPr>
      <w:r w:rsidRPr="003E5211">
        <w:rPr>
          <w:rFonts w:cs="David" w:hint="cs"/>
          <w:rtl/>
        </w:rPr>
        <w:tab/>
        <w:t xml:space="preserve">תודה, אנחנו תמימי דעים. </w:t>
      </w:r>
    </w:p>
    <w:p w14:paraId="2226BD04" w14:textId="77777777" w:rsidR="003E5211" w:rsidRPr="003E5211" w:rsidRDefault="003E5211" w:rsidP="003E5211">
      <w:pPr>
        <w:bidi/>
        <w:jc w:val="both"/>
        <w:rPr>
          <w:rFonts w:cs="David" w:hint="cs"/>
          <w:rtl/>
        </w:rPr>
      </w:pPr>
    </w:p>
    <w:p w14:paraId="432DFE52" w14:textId="77777777" w:rsidR="003E5211" w:rsidRPr="003E5211" w:rsidRDefault="003E5211" w:rsidP="003E5211">
      <w:pPr>
        <w:bidi/>
        <w:jc w:val="both"/>
        <w:rPr>
          <w:rFonts w:cs="David" w:hint="cs"/>
          <w:rtl/>
        </w:rPr>
      </w:pPr>
      <w:r w:rsidRPr="003E5211">
        <w:rPr>
          <w:rFonts w:cs="David" w:hint="cs"/>
          <w:u w:val="single"/>
          <w:rtl/>
        </w:rPr>
        <w:t xml:space="preserve">זהבה </w:t>
      </w:r>
      <w:proofErr w:type="spellStart"/>
      <w:r w:rsidRPr="003E5211">
        <w:rPr>
          <w:rFonts w:cs="David" w:hint="cs"/>
          <w:u w:val="single"/>
          <w:rtl/>
        </w:rPr>
        <w:t>גלאון</w:t>
      </w:r>
      <w:proofErr w:type="spellEnd"/>
      <w:r w:rsidRPr="003E5211">
        <w:rPr>
          <w:rFonts w:cs="David" w:hint="cs"/>
          <w:u w:val="single"/>
          <w:rtl/>
        </w:rPr>
        <w:t>:</w:t>
      </w:r>
    </w:p>
    <w:p w14:paraId="56826EA6" w14:textId="77777777" w:rsidR="003E5211" w:rsidRPr="003E5211" w:rsidRDefault="003E5211" w:rsidP="003E5211">
      <w:pPr>
        <w:bidi/>
        <w:jc w:val="both"/>
        <w:rPr>
          <w:rFonts w:cs="David" w:hint="cs"/>
          <w:rtl/>
        </w:rPr>
      </w:pPr>
    </w:p>
    <w:p w14:paraId="64DBAE7E" w14:textId="77777777" w:rsidR="003E5211" w:rsidRPr="003E5211" w:rsidRDefault="003E5211" w:rsidP="003E5211">
      <w:pPr>
        <w:bidi/>
        <w:jc w:val="both"/>
        <w:rPr>
          <w:rFonts w:cs="David" w:hint="cs"/>
          <w:rtl/>
        </w:rPr>
      </w:pPr>
      <w:r w:rsidRPr="003E5211">
        <w:rPr>
          <w:rFonts w:cs="David" w:hint="cs"/>
          <w:rtl/>
        </w:rPr>
        <w:tab/>
        <w:t xml:space="preserve"> כשבזמנו המחוקק נתן לוועדה לענייני ביקורת המדינה את האופציה להוציא צו הבאה, הוא נתן את זה רק לוועדה לענייני ביקורת המדינה. מה  היה הרציונאל? </w:t>
      </w:r>
    </w:p>
    <w:p w14:paraId="5AC20FF5" w14:textId="77777777" w:rsidR="003E5211" w:rsidRPr="003E5211" w:rsidRDefault="003E5211" w:rsidP="003E5211">
      <w:pPr>
        <w:bidi/>
        <w:jc w:val="both"/>
        <w:rPr>
          <w:rFonts w:cs="David" w:hint="cs"/>
          <w:rtl/>
        </w:rPr>
      </w:pPr>
    </w:p>
    <w:p w14:paraId="61EB1154" w14:textId="77777777" w:rsidR="003E5211" w:rsidRPr="003E5211" w:rsidRDefault="003E5211" w:rsidP="003E5211">
      <w:pPr>
        <w:bidi/>
        <w:jc w:val="both"/>
        <w:rPr>
          <w:rFonts w:cs="David" w:hint="cs"/>
          <w:rtl/>
        </w:rPr>
      </w:pPr>
      <w:r w:rsidRPr="003E5211">
        <w:rPr>
          <w:rFonts w:cs="David" w:hint="cs"/>
          <w:u w:val="single"/>
          <w:rtl/>
        </w:rPr>
        <w:t>גדעון סער:</w:t>
      </w:r>
    </w:p>
    <w:p w14:paraId="1204AFDD" w14:textId="77777777" w:rsidR="003E5211" w:rsidRPr="003E5211" w:rsidRDefault="003E5211" w:rsidP="003E5211">
      <w:pPr>
        <w:bidi/>
        <w:jc w:val="both"/>
        <w:rPr>
          <w:rFonts w:cs="David" w:hint="cs"/>
          <w:rtl/>
        </w:rPr>
      </w:pPr>
    </w:p>
    <w:p w14:paraId="58DB7DC9" w14:textId="77777777" w:rsidR="003E5211" w:rsidRPr="003E5211" w:rsidRDefault="003E5211" w:rsidP="003E5211">
      <w:pPr>
        <w:bidi/>
        <w:jc w:val="both"/>
        <w:rPr>
          <w:rFonts w:cs="David" w:hint="cs"/>
          <w:rtl/>
        </w:rPr>
      </w:pPr>
      <w:r w:rsidRPr="003E5211">
        <w:rPr>
          <w:rFonts w:cs="David" w:hint="cs"/>
          <w:rtl/>
        </w:rPr>
        <w:tab/>
        <w:t xml:space="preserve"> יש לה עוד סמכויות שאין לאחרות. יש לה הרבה מאוד סמכויות, כולל הסמכות להקים ועדת חקירה. העניין ההוא, לעניין הזה של הפקידים זאת מכת מדינה. אגב, יש ארבע ועדות בכנסת שיש להן סמכות לחוקק לקריאה ראשונה, ולוועדות אחרות אין. אבל  לעניין הספציפי הזה, זאת בעיה משותפת של כל הוועדות. </w:t>
      </w:r>
    </w:p>
    <w:p w14:paraId="77757350" w14:textId="77777777" w:rsidR="003E5211" w:rsidRPr="003E5211" w:rsidRDefault="003E5211" w:rsidP="003E5211">
      <w:pPr>
        <w:bidi/>
        <w:jc w:val="both"/>
        <w:rPr>
          <w:rFonts w:cs="David" w:hint="cs"/>
          <w:rtl/>
        </w:rPr>
      </w:pPr>
    </w:p>
    <w:p w14:paraId="6FD5C875" w14:textId="77777777" w:rsidR="003E5211" w:rsidRPr="003E5211" w:rsidRDefault="003E5211" w:rsidP="003E5211">
      <w:pPr>
        <w:bidi/>
        <w:jc w:val="both"/>
        <w:rPr>
          <w:rFonts w:cs="David" w:hint="cs"/>
          <w:u w:val="single"/>
          <w:rtl/>
        </w:rPr>
      </w:pPr>
      <w:r w:rsidRPr="003E5211">
        <w:rPr>
          <w:rFonts w:cs="David" w:hint="cs"/>
          <w:u w:val="single"/>
          <w:rtl/>
        </w:rPr>
        <w:t xml:space="preserve">זהבה </w:t>
      </w:r>
      <w:proofErr w:type="spellStart"/>
      <w:r w:rsidRPr="003E5211">
        <w:rPr>
          <w:rFonts w:cs="David" w:hint="cs"/>
          <w:u w:val="single"/>
          <w:rtl/>
        </w:rPr>
        <w:t>גלאון</w:t>
      </w:r>
      <w:proofErr w:type="spellEnd"/>
      <w:r w:rsidRPr="003E5211">
        <w:rPr>
          <w:rFonts w:cs="David" w:hint="cs"/>
          <w:u w:val="single"/>
          <w:rtl/>
        </w:rPr>
        <w:t>:</w:t>
      </w:r>
    </w:p>
    <w:p w14:paraId="77782F34" w14:textId="77777777" w:rsidR="003E5211" w:rsidRPr="003E5211" w:rsidRDefault="003E5211" w:rsidP="003E5211">
      <w:pPr>
        <w:bidi/>
        <w:jc w:val="both"/>
        <w:rPr>
          <w:rFonts w:cs="David" w:hint="cs"/>
          <w:u w:val="single"/>
          <w:rtl/>
        </w:rPr>
      </w:pPr>
    </w:p>
    <w:p w14:paraId="58B7E416" w14:textId="77777777" w:rsidR="003E5211" w:rsidRPr="003E5211" w:rsidRDefault="003E5211" w:rsidP="003E5211">
      <w:pPr>
        <w:bidi/>
        <w:jc w:val="both"/>
        <w:rPr>
          <w:rFonts w:cs="David" w:hint="cs"/>
          <w:rtl/>
        </w:rPr>
      </w:pPr>
      <w:r w:rsidRPr="003E5211">
        <w:rPr>
          <w:rFonts w:cs="David" w:hint="cs"/>
          <w:rtl/>
        </w:rPr>
        <w:tab/>
        <w:t xml:space="preserve">אני רוצה להבין כדי לגבש את דעתי. </w:t>
      </w:r>
    </w:p>
    <w:p w14:paraId="21B6061F" w14:textId="77777777" w:rsidR="003E5211" w:rsidRPr="003E5211" w:rsidRDefault="003E5211" w:rsidP="003E5211">
      <w:pPr>
        <w:bidi/>
        <w:jc w:val="both"/>
        <w:rPr>
          <w:rFonts w:cs="David" w:hint="cs"/>
          <w:rtl/>
        </w:rPr>
      </w:pPr>
    </w:p>
    <w:p w14:paraId="5F159CD7" w14:textId="77777777" w:rsidR="003E5211" w:rsidRPr="003E5211" w:rsidRDefault="003E5211" w:rsidP="003E5211">
      <w:pPr>
        <w:bidi/>
        <w:jc w:val="both"/>
        <w:rPr>
          <w:rFonts w:cs="David" w:hint="cs"/>
          <w:rtl/>
        </w:rPr>
      </w:pPr>
      <w:r w:rsidRPr="003E5211">
        <w:rPr>
          <w:rFonts w:cs="David" w:hint="cs"/>
          <w:u w:val="single"/>
          <w:rtl/>
        </w:rPr>
        <w:t>היו"ר דוד טל:</w:t>
      </w:r>
    </w:p>
    <w:p w14:paraId="5B2ECC2E" w14:textId="77777777" w:rsidR="003E5211" w:rsidRPr="003E5211" w:rsidRDefault="003E5211" w:rsidP="003E5211">
      <w:pPr>
        <w:bidi/>
        <w:jc w:val="both"/>
        <w:rPr>
          <w:rFonts w:cs="David" w:hint="cs"/>
          <w:rtl/>
        </w:rPr>
      </w:pPr>
    </w:p>
    <w:p w14:paraId="2D5BE604" w14:textId="77777777" w:rsidR="003E5211" w:rsidRPr="003E5211" w:rsidRDefault="003E5211" w:rsidP="003E5211">
      <w:pPr>
        <w:bidi/>
        <w:jc w:val="both"/>
        <w:rPr>
          <w:rFonts w:cs="David" w:hint="cs"/>
          <w:rtl/>
        </w:rPr>
      </w:pPr>
      <w:r w:rsidRPr="003E5211">
        <w:rPr>
          <w:rFonts w:cs="David" w:hint="cs"/>
          <w:rtl/>
        </w:rPr>
        <w:tab/>
        <w:t xml:space="preserve">אולי תרחיב היועצת המשפטית. </w:t>
      </w:r>
    </w:p>
    <w:p w14:paraId="3993F11C" w14:textId="77777777" w:rsidR="003E5211" w:rsidRPr="003E5211" w:rsidRDefault="003E5211" w:rsidP="003E5211">
      <w:pPr>
        <w:bidi/>
        <w:jc w:val="both"/>
        <w:rPr>
          <w:rFonts w:cs="David" w:hint="cs"/>
          <w:rtl/>
        </w:rPr>
      </w:pPr>
    </w:p>
    <w:p w14:paraId="7B9587D9" w14:textId="77777777" w:rsidR="003E5211" w:rsidRPr="003E5211" w:rsidRDefault="003E5211" w:rsidP="003E5211">
      <w:pPr>
        <w:bidi/>
        <w:jc w:val="both"/>
        <w:rPr>
          <w:rFonts w:cs="David" w:hint="cs"/>
          <w:u w:val="single"/>
          <w:rtl/>
        </w:rPr>
      </w:pPr>
      <w:r w:rsidRPr="003E5211">
        <w:rPr>
          <w:rFonts w:cs="David" w:hint="cs"/>
          <w:u w:val="single"/>
          <w:rtl/>
        </w:rPr>
        <w:t xml:space="preserve">ארבל </w:t>
      </w:r>
      <w:proofErr w:type="spellStart"/>
      <w:r w:rsidRPr="003E5211">
        <w:rPr>
          <w:rFonts w:cs="David" w:hint="cs"/>
          <w:u w:val="single"/>
          <w:rtl/>
        </w:rPr>
        <w:t>אסטרחן</w:t>
      </w:r>
      <w:proofErr w:type="spellEnd"/>
      <w:r w:rsidRPr="003E5211">
        <w:rPr>
          <w:rFonts w:cs="David" w:hint="cs"/>
          <w:u w:val="single"/>
          <w:rtl/>
        </w:rPr>
        <w:t>:</w:t>
      </w:r>
    </w:p>
    <w:p w14:paraId="32899761" w14:textId="77777777" w:rsidR="003E5211" w:rsidRPr="003E5211" w:rsidRDefault="003E5211" w:rsidP="003E5211">
      <w:pPr>
        <w:bidi/>
        <w:jc w:val="both"/>
        <w:rPr>
          <w:rFonts w:cs="David" w:hint="cs"/>
          <w:u w:val="single"/>
          <w:rtl/>
        </w:rPr>
      </w:pPr>
    </w:p>
    <w:p w14:paraId="63812E57" w14:textId="77777777" w:rsidR="003E5211" w:rsidRPr="003E5211" w:rsidRDefault="003E5211" w:rsidP="003E5211">
      <w:pPr>
        <w:bidi/>
        <w:jc w:val="both"/>
        <w:rPr>
          <w:rFonts w:cs="David" w:hint="cs"/>
          <w:rtl/>
        </w:rPr>
      </w:pPr>
      <w:r w:rsidRPr="003E5211">
        <w:rPr>
          <w:rFonts w:cs="David" w:hint="cs"/>
          <w:rtl/>
        </w:rPr>
        <w:tab/>
        <w:t xml:space="preserve">אני יכולה לציין, שהוועדה לביקורת המדינה יכולה לזמן גם אנשים שאינם פקידים, היא יכולה לזמן גם אזרחים, ובלבד שהם נשאו תפקיד בעניין שהדוח דן אותו.  יש ענישה פלילית, גם שם יש הליך דו שלבי, יש זימון ומי שלא התייצב, ברוב חבריה הוועדה יכולה  לדרוש ממנו להתייצב. ואז כתוב,  מי שקיבל דרישה ולא עשה כן, ולא הראה טעם צודק,  דינו קנס.  זה עניין פלילי, זאת אומרת, צריך ללכת ליועץ המשפטי לממשלה, שיגיש כתב אישום ואז האדם יעמוד לדין בבית משפט. </w:t>
      </w:r>
    </w:p>
    <w:p w14:paraId="6DDBB218" w14:textId="77777777" w:rsidR="003E5211" w:rsidRPr="003E5211" w:rsidRDefault="003E5211" w:rsidP="003E5211">
      <w:pPr>
        <w:bidi/>
        <w:jc w:val="both"/>
        <w:rPr>
          <w:rFonts w:cs="David" w:hint="cs"/>
          <w:rtl/>
        </w:rPr>
      </w:pPr>
    </w:p>
    <w:p w14:paraId="204C318A" w14:textId="77777777" w:rsidR="003E5211" w:rsidRPr="003E5211" w:rsidRDefault="003E5211" w:rsidP="003E5211">
      <w:pPr>
        <w:bidi/>
        <w:jc w:val="both"/>
        <w:rPr>
          <w:rFonts w:cs="David" w:hint="cs"/>
          <w:rtl/>
        </w:rPr>
      </w:pPr>
      <w:r w:rsidRPr="003E5211">
        <w:rPr>
          <w:rFonts w:cs="David" w:hint="cs"/>
          <w:u w:val="single"/>
          <w:rtl/>
        </w:rPr>
        <w:t xml:space="preserve">זהבה </w:t>
      </w:r>
      <w:proofErr w:type="spellStart"/>
      <w:r w:rsidRPr="003E5211">
        <w:rPr>
          <w:rFonts w:cs="David" w:hint="cs"/>
          <w:u w:val="single"/>
          <w:rtl/>
        </w:rPr>
        <w:t>גלאון</w:t>
      </w:r>
      <w:proofErr w:type="spellEnd"/>
      <w:r w:rsidRPr="003E5211">
        <w:rPr>
          <w:rFonts w:cs="David" w:hint="cs"/>
          <w:u w:val="single"/>
          <w:rtl/>
        </w:rPr>
        <w:t>:</w:t>
      </w:r>
    </w:p>
    <w:p w14:paraId="2615477D" w14:textId="77777777" w:rsidR="003E5211" w:rsidRPr="003E5211" w:rsidRDefault="003E5211" w:rsidP="003E5211">
      <w:pPr>
        <w:bidi/>
        <w:jc w:val="both"/>
        <w:rPr>
          <w:rFonts w:cs="David" w:hint="cs"/>
          <w:rtl/>
        </w:rPr>
      </w:pPr>
    </w:p>
    <w:p w14:paraId="19643D69" w14:textId="77777777" w:rsidR="003E5211" w:rsidRPr="003E5211" w:rsidRDefault="003E5211" w:rsidP="003E5211">
      <w:pPr>
        <w:bidi/>
        <w:jc w:val="both"/>
        <w:rPr>
          <w:rFonts w:cs="David" w:hint="cs"/>
          <w:rtl/>
        </w:rPr>
      </w:pPr>
      <w:r w:rsidRPr="003E5211">
        <w:rPr>
          <w:rFonts w:cs="David" w:hint="cs"/>
          <w:rtl/>
        </w:rPr>
        <w:tab/>
        <w:t xml:space="preserve">לא זאת </w:t>
      </w:r>
      <w:proofErr w:type="spellStart"/>
      <w:r w:rsidRPr="003E5211">
        <w:rPr>
          <w:rFonts w:cs="David" w:hint="cs"/>
          <w:rtl/>
        </w:rPr>
        <w:t>היתה</w:t>
      </w:r>
      <w:proofErr w:type="spellEnd"/>
      <w:r w:rsidRPr="003E5211">
        <w:rPr>
          <w:rFonts w:cs="David" w:hint="cs"/>
          <w:rtl/>
        </w:rPr>
        <w:t xml:space="preserve"> השאלה שלי, אני יודעת מה הסמכויות. </w:t>
      </w:r>
    </w:p>
    <w:p w14:paraId="3594A50F" w14:textId="77777777" w:rsidR="003E5211" w:rsidRPr="003E5211" w:rsidRDefault="003E5211" w:rsidP="003E5211">
      <w:pPr>
        <w:bidi/>
        <w:jc w:val="both"/>
        <w:rPr>
          <w:rFonts w:cs="David" w:hint="cs"/>
          <w:rtl/>
        </w:rPr>
      </w:pPr>
    </w:p>
    <w:p w14:paraId="228D07F8" w14:textId="77777777" w:rsidR="003E5211" w:rsidRPr="003E5211" w:rsidRDefault="003E5211" w:rsidP="003E5211">
      <w:pPr>
        <w:bidi/>
        <w:jc w:val="both"/>
        <w:rPr>
          <w:rFonts w:cs="David" w:hint="cs"/>
          <w:rtl/>
        </w:rPr>
      </w:pPr>
      <w:r w:rsidRPr="003E5211">
        <w:rPr>
          <w:rFonts w:cs="David" w:hint="cs"/>
          <w:u w:val="single"/>
          <w:rtl/>
        </w:rPr>
        <w:t>היו"ר דוד טל:</w:t>
      </w:r>
    </w:p>
    <w:p w14:paraId="17776E91" w14:textId="77777777" w:rsidR="003E5211" w:rsidRPr="003E5211" w:rsidRDefault="003E5211" w:rsidP="003E5211">
      <w:pPr>
        <w:bidi/>
        <w:jc w:val="both"/>
        <w:rPr>
          <w:rFonts w:cs="David" w:hint="cs"/>
          <w:rtl/>
        </w:rPr>
      </w:pPr>
    </w:p>
    <w:p w14:paraId="5BD9705D" w14:textId="77777777" w:rsidR="003E5211" w:rsidRPr="003E5211" w:rsidRDefault="003E5211" w:rsidP="003E5211">
      <w:pPr>
        <w:bidi/>
        <w:jc w:val="both"/>
        <w:rPr>
          <w:rFonts w:cs="David" w:hint="cs"/>
          <w:rtl/>
        </w:rPr>
      </w:pPr>
      <w:r w:rsidRPr="003E5211">
        <w:rPr>
          <w:rFonts w:cs="David" w:hint="cs"/>
          <w:rtl/>
        </w:rPr>
        <w:tab/>
        <w:t xml:space="preserve">מה הרציונאל, שהוועדה לביקורת המדינה קיבלו מנדט להוציא צו הבאה וועדות אחרות לא? </w:t>
      </w:r>
    </w:p>
    <w:p w14:paraId="3FB888C3" w14:textId="77777777" w:rsidR="003E5211" w:rsidRPr="003E5211" w:rsidRDefault="003E5211" w:rsidP="003E5211">
      <w:pPr>
        <w:bidi/>
        <w:jc w:val="both"/>
        <w:rPr>
          <w:rFonts w:cs="David" w:hint="cs"/>
          <w:rtl/>
        </w:rPr>
      </w:pPr>
      <w:r>
        <w:rPr>
          <w:rFonts w:cs="David"/>
          <w:rtl/>
        </w:rPr>
        <w:br w:type="page"/>
      </w:r>
    </w:p>
    <w:p w14:paraId="256366AD" w14:textId="77777777" w:rsidR="003E5211" w:rsidRPr="003E5211" w:rsidRDefault="003E5211" w:rsidP="003E5211">
      <w:pPr>
        <w:bidi/>
        <w:jc w:val="both"/>
        <w:rPr>
          <w:rFonts w:cs="David" w:hint="cs"/>
          <w:u w:val="single"/>
          <w:rtl/>
        </w:rPr>
      </w:pPr>
      <w:r w:rsidRPr="003E5211">
        <w:rPr>
          <w:rFonts w:cs="David" w:hint="cs"/>
          <w:u w:val="single"/>
          <w:rtl/>
        </w:rPr>
        <w:t xml:space="preserve">ארבל </w:t>
      </w:r>
      <w:proofErr w:type="spellStart"/>
      <w:r w:rsidRPr="003E5211">
        <w:rPr>
          <w:rFonts w:cs="David" w:hint="cs"/>
          <w:u w:val="single"/>
          <w:rtl/>
        </w:rPr>
        <w:t>אסטרחן</w:t>
      </w:r>
      <w:proofErr w:type="spellEnd"/>
      <w:r w:rsidRPr="003E5211">
        <w:rPr>
          <w:rFonts w:cs="David" w:hint="cs"/>
          <w:u w:val="single"/>
          <w:rtl/>
        </w:rPr>
        <w:t>:</w:t>
      </w:r>
    </w:p>
    <w:p w14:paraId="7166B969" w14:textId="77777777" w:rsidR="003E5211" w:rsidRPr="003E5211" w:rsidRDefault="003E5211" w:rsidP="003E5211">
      <w:pPr>
        <w:bidi/>
        <w:jc w:val="both"/>
        <w:rPr>
          <w:rFonts w:cs="David" w:hint="cs"/>
          <w:u w:val="single"/>
          <w:rtl/>
        </w:rPr>
      </w:pPr>
    </w:p>
    <w:p w14:paraId="0CE3E4B0" w14:textId="77777777" w:rsidR="003E5211" w:rsidRPr="003E5211" w:rsidRDefault="003E5211" w:rsidP="003E5211">
      <w:pPr>
        <w:bidi/>
        <w:jc w:val="both"/>
        <w:rPr>
          <w:rFonts w:cs="David" w:hint="cs"/>
          <w:rtl/>
        </w:rPr>
      </w:pPr>
      <w:r w:rsidRPr="003E5211">
        <w:rPr>
          <w:rFonts w:cs="David" w:hint="cs"/>
          <w:rtl/>
        </w:rPr>
        <w:tab/>
        <w:t xml:space="preserve">אני יכולה לבדוק את זה, ככל שידוע לי, הוועדה חוקקה חוק שעסק רק באותה ועדה ועשו תיקון,  עשו תיקון שנראה לה נכון.  גם בגלל העניין שהוועדה יכולה להזמין אזרחים, פקידי ציבור יש נגדם סנקציות אחרות, למשל משמעתיות. אזרח רגיל, שהיא הוועדה היחידה שיכולה לחייב אותו להגיע,  לא ניתן להטיל עליו כל סנקציה אחרת. </w:t>
      </w:r>
    </w:p>
    <w:p w14:paraId="1DC8EB03" w14:textId="77777777" w:rsidR="003E5211" w:rsidRPr="003E5211" w:rsidRDefault="003E5211" w:rsidP="003E5211">
      <w:pPr>
        <w:bidi/>
        <w:jc w:val="both"/>
        <w:rPr>
          <w:rFonts w:cs="David" w:hint="cs"/>
          <w:rtl/>
        </w:rPr>
      </w:pPr>
    </w:p>
    <w:p w14:paraId="3FEC98F9" w14:textId="77777777" w:rsidR="003E5211" w:rsidRPr="003E5211" w:rsidRDefault="003E5211" w:rsidP="003E5211">
      <w:pPr>
        <w:bidi/>
        <w:jc w:val="both"/>
        <w:rPr>
          <w:rFonts w:cs="David" w:hint="cs"/>
          <w:rtl/>
        </w:rPr>
      </w:pPr>
      <w:r w:rsidRPr="003E5211">
        <w:rPr>
          <w:rFonts w:cs="David" w:hint="cs"/>
          <w:u w:val="single"/>
          <w:rtl/>
        </w:rPr>
        <w:t>מורן יבין:</w:t>
      </w:r>
    </w:p>
    <w:p w14:paraId="72B55BD9" w14:textId="77777777" w:rsidR="003E5211" w:rsidRPr="003E5211" w:rsidRDefault="003E5211" w:rsidP="003E5211">
      <w:pPr>
        <w:bidi/>
        <w:jc w:val="both"/>
        <w:rPr>
          <w:rFonts w:cs="David" w:hint="cs"/>
          <w:rtl/>
        </w:rPr>
      </w:pPr>
    </w:p>
    <w:p w14:paraId="32919A68" w14:textId="77777777" w:rsidR="003E5211" w:rsidRPr="003E5211" w:rsidRDefault="003E5211" w:rsidP="003E5211">
      <w:pPr>
        <w:bidi/>
        <w:jc w:val="both"/>
        <w:rPr>
          <w:rFonts w:cs="David" w:hint="cs"/>
          <w:rtl/>
        </w:rPr>
      </w:pPr>
      <w:r w:rsidRPr="003E5211">
        <w:rPr>
          <w:rFonts w:cs="David" w:hint="cs"/>
          <w:rtl/>
        </w:rPr>
        <w:tab/>
        <w:t xml:space="preserve">אני רוצה להסב את תשומת לבכם לסעיף 17 לחוק שירות המדינה משמעת, שכבר היום  סעיף 17 מאפשר לראות באי הגעה,   סעיף 17 הוא סעיף סל - - - </w:t>
      </w:r>
    </w:p>
    <w:p w14:paraId="16DD43F4" w14:textId="77777777" w:rsidR="003E5211" w:rsidRPr="003E5211" w:rsidRDefault="003E5211" w:rsidP="003E5211">
      <w:pPr>
        <w:bidi/>
        <w:jc w:val="both"/>
        <w:rPr>
          <w:rFonts w:cs="David" w:hint="cs"/>
          <w:rtl/>
        </w:rPr>
      </w:pPr>
    </w:p>
    <w:p w14:paraId="418495A6" w14:textId="77777777" w:rsidR="003E5211" w:rsidRPr="003E5211" w:rsidRDefault="003E5211" w:rsidP="003E5211">
      <w:pPr>
        <w:bidi/>
        <w:jc w:val="both"/>
        <w:rPr>
          <w:rFonts w:cs="David" w:hint="cs"/>
          <w:rtl/>
        </w:rPr>
      </w:pPr>
      <w:r w:rsidRPr="003E5211">
        <w:rPr>
          <w:rFonts w:cs="David" w:hint="cs"/>
          <w:u w:val="single"/>
          <w:rtl/>
        </w:rPr>
        <w:t>היו"ר דוד טל:</w:t>
      </w:r>
    </w:p>
    <w:p w14:paraId="166DC904" w14:textId="77777777" w:rsidR="003E5211" w:rsidRPr="003E5211" w:rsidRDefault="003E5211" w:rsidP="003E5211">
      <w:pPr>
        <w:bidi/>
        <w:jc w:val="both"/>
        <w:rPr>
          <w:rFonts w:cs="David" w:hint="cs"/>
          <w:rtl/>
        </w:rPr>
      </w:pPr>
    </w:p>
    <w:p w14:paraId="0CC54B6A" w14:textId="77777777" w:rsidR="003E5211" w:rsidRPr="003E5211" w:rsidRDefault="003E5211" w:rsidP="003E5211">
      <w:pPr>
        <w:bidi/>
        <w:jc w:val="both"/>
        <w:rPr>
          <w:rFonts w:cs="David" w:hint="cs"/>
          <w:rtl/>
        </w:rPr>
      </w:pPr>
      <w:r w:rsidRPr="003E5211">
        <w:rPr>
          <w:rFonts w:cs="David" w:hint="cs"/>
          <w:rtl/>
        </w:rPr>
        <w:tab/>
        <w:t xml:space="preserve">את יכולה לומר לי, כמה פעמים השתמשו בזה? </w:t>
      </w:r>
    </w:p>
    <w:p w14:paraId="07EAD463" w14:textId="77777777" w:rsidR="003E5211" w:rsidRPr="003E5211" w:rsidRDefault="003E5211" w:rsidP="003E5211">
      <w:pPr>
        <w:bidi/>
        <w:jc w:val="both"/>
        <w:rPr>
          <w:rFonts w:cs="David" w:hint="cs"/>
          <w:rtl/>
        </w:rPr>
      </w:pPr>
    </w:p>
    <w:p w14:paraId="56E29A41" w14:textId="77777777" w:rsidR="003E5211" w:rsidRPr="003E5211" w:rsidRDefault="003E5211" w:rsidP="003E5211">
      <w:pPr>
        <w:bidi/>
        <w:jc w:val="both"/>
        <w:rPr>
          <w:rFonts w:cs="David" w:hint="cs"/>
          <w:rtl/>
        </w:rPr>
      </w:pPr>
      <w:r w:rsidRPr="003E5211">
        <w:rPr>
          <w:rFonts w:cs="David" w:hint="cs"/>
          <w:u w:val="single"/>
          <w:rtl/>
        </w:rPr>
        <w:t>מורן יבין:</w:t>
      </w:r>
    </w:p>
    <w:p w14:paraId="4E44839B" w14:textId="77777777" w:rsidR="003E5211" w:rsidRPr="003E5211" w:rsidRDefault="003E5211" w:rsidP="003E5211">
      <w:pPr>
        <w:bidi/>
        <w:jc w:val="both"/>
        <w:rPr>
          <w:rFonts w:cs="David" w:hint="cs"/>
          <w:rtl/>
        </w:rPr>
      </w:pPr>
    </w:p>
    <w:p w14:paraId="3579C2E7" w14:textId="77777777" w:rsidR="003E5211" w:rsidRPr="003E5211" w:rsidRDefault="003E5211" w:rsidP="003E5211">
      <w:pPr>
        <w:bidi/>
        <w:jc w:val="both"/>
        <w:rPr>
          <w:rFonts w:cs="David" w:hint="cs"/>
          <w:rtl/>
        </w:rPr>
      </w:pPr>
      <w:r w:rsidRPr="003E5211">
        <w:rPr>
          <w:rFonts w:cs="David" w:hint="cs"/>
          <w:rtl/>
        </w:rPr>
        <w:tab/>
        <w:t xml:space="preserve">לא השתמשו בזה מעולם, זה נתון לנציבות שירות המדינה. </w:t>
      </w:r>
    </w:p>
    <w:p w14:paraId="1B36D97C" w14:textId="77777777" w:rsidR="003E5211" w:rsidRPr="003E5211" w:rsidRDefault="003E5211" w:rsidP="003E5211">
      <w:pPr>
        <w:bidi/>
        <w:jc w:val="both"/>
        <w:rPr>
          <w:rFonts w:cs="David" w:hint="cs"/>
          <w:rtl/>
        </w:rPr>
      </w:pPr>
    </w:p>
    <w:p w14:paraId="22421B0D" w14:textId="77777777" w:rsidR="003E5211" w:rsidRPr="003E5211" w:rsidRDefault="003E5211" w:rsidP="003E5211">
      <w:pPr>
        <w:bidi/>
        <w:jc w:val="both"/>
        <w:rPr>
          <w:rFonts w:cs="David" w:hint="cs"/>
          <w:u w:val="single"/>
          <w:rtl/>
        </w:rPr>
      </w:pPr>
      <w:r w:rsidRPr="003E5211">
        <w:rPr>
          <w:rFonts w:cs="David" w:hint="cs"/>
          <w:u w:val="single"/>
          <w:rtl/>
        </w:rPr>
        <w:t>יואל חסון:</w:t>
      </w:r>
    </w:p>
    <w:p w14:paraId="5D14939E" w14:textId="77777777" w:rsidR="003E5211" w:rsidRPr="003E5211" w:rsidRDefault="003E5211" w:rsidP="003E5211">
      <w:pPr>
        <w:bidi/>
        <w:jc w:val="both"/>
        <w:rPr>
          <w:rFonts w:cs="David" w:hint="cs"/>
          <w:u w:val="single"/>
          <w:rtl/>
        </w:rPr>
      </w:pPr>
    </w:p>
    <w:p w14:paraId="797002B1" w14:textId="77777777" w:rsidR="003E5211" w:rsidRPr="003E5211" w:rsidRDefault="003E5211" w:rsidP="003E5211">
      <w:pPr>
        <w:bidi/>
        <w:jc w:val="both"/>
        <w:rPr>
          <w:rFonts w:cs="David" w:hint="cs"/>
          <w:rtl/>
        </w:rPr>
      </w:pPr>
      <w:r w:rsidRPr="003E5211">
        <w:rPr>
          <w:rFonts w:cs="David" w:hint="cs"/>
          <w:rtl/>
        </w:rPr>
        <w:tab/>
        <w:t xml:space="preserve">צריכה להיות תלונה. </w:t>
      </w:r>
    </w:p>
    <w:p w14:paraId="59242886" w14:textId="77777777" w:rsidR="003E5211" w:rsidRPr="003E5211" w:rsidRDefault="003E5211" w:rsidP="003E5211">
      <w:pPr>
        <w:bidi/>
        <w:jc w:val="both"/>
        <w:rPr>
          <w:rFonts w:cs="David" w:hint="cs"/>
          <w:rtl/>
        </w:rPr>
      </w:pPr>
    </w:p>
    <w:p w14:paraId="5B338FFE" w14:textId="77777777" w:rsidR="003E5211" w:rsidRPr="003E5211" w:rsidRDefault="003E5211" w:rsidP="003E5211">
      <w:pPr>
        <w:bidi/>
        <w:jc w:val="both"/>
        <w:rPr>
          <w:rFonts w:cs="David" w:hint="cs"/>
          <w:rtl/>
        </w:rPr>
      </w:pPr>
      <w:r w:rsidRPr="003E5211">
        <w:rPr>
          <w:rFonts w:cs="David" w:hint="cs"/>
          <w:u w:val="single"/>
          <w:rtl/>
        </w:rPr>
        <w:t>גדעון סער:</w:t>
      </w:r>
    </w:p>
    <w:p w14:paraId="6427F204" w14:textId="77777777" w:rsidR="003E5211" w:rsidRPr="003E5211" w:rsidRDefault="003E5211" w:rsidP="003E5211">
      <w:pPr>
        <w:bidi/>
        <w:jc w:val="both"/>
        <w:rPr>
          <w:rFonts w:cs="David" w:hint="cs"/>
          <w:rtl/>
        </w:rPr>
      </w:pPr>
    </w:p>
    <w:p w14:paraId="6B7C6F1F" w14:textId="77777777" w:rsidR="003E5211" w:rsidRPr="003E5211" w:rsidRDefault="003E5211" w:rsidP="003E5211">
      <w:pPr>
        <w:bidi/>
        <w:jc w:val="both"/>
        <w:rPr>
          <w:rFonts w:cs="David" w:hint="cs"/>
          <w:rtl/>
        </w:rPr>
      </w:pPr>
      <w:r w:rsidRPr="003E5211">
        <w:rPr>
          <w:rFonts w:cs="David" w:hint="cs"/>
          <w:rtl/>
        </w:rPr>
        <w:tab/>
        <w:t xml:space="preserve">לכן זאת צריכה להיות  סנקציה שעונשה קנס, לא עוון ולא פשע. כשהוא ישלם קנס, הוא יבוא.  לא מאסר, רק קנס. </w:t>
      </w:r>
    </w:p>
    <w:p w14:paraId="1FBFF924" w14:textId="77777777" w:rsidR="003E5211" w:rsidRPr="003E5211" w:rsidRDefault="003E5211" w:rsidP="003E5211">
      <w:pPr>
        <w:bidi/>
        <w:jc w:val="both"/>
        <w:rPr>
          <w:rFonts w:cs="David" w:hint="cs"/>
          <w:rtl/>
        </w:rPr>
      </w:pPr>
    </w:p>
    <w:p w14:paraId="22C59DBE" w14:textId="77777777" w:rsidR="003E5211" w:rsidRPr="003E5211" w:rsidRDefault="003E5211" w:rsidP="003E5211">
      <w:pPr>
        <w:bidi/>
        <w:jc w:val="both"/>
        <w:rPr>
          <w:rFonts w:cs="David" w:hint="cs"/>
          <w:rtl/>
        </w:rPr>
      </w:pPr>
      <w:r w:rsidRPr="003E5211">
        <w:rPr>
          <w:rFonts w:cs="David" w:hint="cs"/>
          <w:u w:val="single"/>
          <w:rtl/>
        </w:rPr>
        <w:t>מורן יבין:</w:t>
      </w:r>
    </w:p>
    <w:p w14:paraId="12413654" w14:textId="77777777" w:rsidR="003E5211" w:rsidRPr="003E5211" w:rsidRDefault="003E5211" w:rsidP="003E5211">
      <w:pPr>
        <w:bidi/>
        <w:jc w:val="both"/>
        <w:rPr>
          <w:rFonts w:cs="David" w:hint="cs"/>
          <w:rtl/>
        </w:rPr>
      </w:pPr>
    </w:p>
    <w:p w14:paraId="6ACDDFBF" w14:textId="77777777" w:rsidR="003E5211" w:rsidRPr="003E5211" w:rsidRDefault="003E5211" w:rsidP="003E5211">
      <w:pPr>
        <w:bidi/>
        <w:jc w:val="both"/>
        <w:rPr>
          <w:rFonts w:cs="David" w:hint="cs"/>
          <w:rtl/>
        </w:rPr>
      </w:pPr>
      <w:r w:rsidRPr="003E5211">
        <w:rPr>
          <w:rFonts w:cs="David" w:hint="cs"/>
          <w:rtl/>
        </w:rPr>
        <w:tab/>
        <w:t xml:space="preserve">עניין נוסף, להביא לתשומת לב הוועדה,  יש עובדי מדינה שהם לא תחת נציב שירות המדינה, דוגמת הרשויות מקומיות. </w:t>
      </w:r>
    </w:p>
    <w:p w14:paraId="770D9B2B" w14:textId="77777777" w:rsidR="003E5211" w:rsidRPr="003E5211" w:rsidRDefault="003E5211" w:rsidP="003E5211">
      <w:pPr>
        <w:bidi/>
        <w:jc w:val="both"/>
        <w:rPr>
          <w:rFonts w:cs="David" w:hint="cs"/>
          <w:rtl/>
        </w:rPr>
      </w:pPr>
    </w:p>
    <w:p w14:paraId="6006B954" w14:textId="77777777" w:rsidR="003E5211" w:rsidRPr="003E5211" w:rsidRDefault="003E5211" w:rsidP="003E5211">
      <w:pPr>
        <w:bidi/>
        <w:jc w:val="both"/>
        <w:rPr>
          <w:rFonts w:cs="David" w:hint="cs"/>
          <w:u w:val="single"/>
          <w:rtl/>
        </w:rPr>
      </w:pPr>
      <w:r w:rsidRPr="003E5211">
        <w:rPr>
          <w:rFonts w:cs="David" w:hint="cs"/>
          <w:u w:val="single"/>
          <w:rtl/>
        </w:rPr>
        <w:t xml:space="preserve">זהבה </w:t>
      </w:r>
      <w:proofErr w:type="spellStart"/>
      <w:r w:rsidRPr="003E5211">
        <w:rPr>
          <w:rFonts w:cs="David" w:hint="cs"/>
          <w:u w:val="single"/>
          <w:rtl/>
        </w:rPr>
        <w:t>גלאון</w:t>
      </w:r>
      <w:proofErr w:type="spellEnd"/>
      <w:r w:rsidRPr="003E5211">
        <w:rPr>
          <w:rFonts w:cs="David" w:hint="cs"/>
          <w:u w:val="single"/>
          <w:rtl/>
        </w:rPr>
        <w:t>:</w:t>
      </w:r>
    </w:p>
    <w:p w14:paraId="7D00BD54" w14:textId="77777777" w:rsidR="003E5211" w:rsidRPr="003E5211" w:rsidRDefault="003E5211" w:rsidP="003E5211">
      <w:pPr>
        <w:bidi/>
        <w:jc w:val="both"/>
        <w:rPr>
          <w:rFonts w:cs="David" w:hint="cs"/>
          <w:u w:val="single"/>
          <w:rtl/>
        </w:rPr>
      </w:pPr>
    </w:p>
    <w:p w14:paraId="206C3C59" w14:textId="77777777" w:rsidR="003E5211" w:rsidRPr="003E5211" w:rsidRDefault="003E5211" w:rsidP="003E5211">
      <w:pPr>
        <w:bidi/>
        <w:jc w:val="both"/>
        <w:rPr>
          <w:rFonts w:cs="David" w:hint="cs"/>
          <w:rtl/>
        </w:rPr>
      </w:pPr>
      <w:r w:rsidRPr="003E5211">
        <w:rPr>
          <w:rFonts w:cs="David" w:hint="cs"/>
          <w:rtl/>
        </w:rPr>
        <w:tab/>
        <w:t xml:space="preserve">אז על מי תטיל את זה? </w:t>
      </w:r>
    </w:p>
    <w:p w14:paraId="7353ED7B" w14:textId="77777777" w:rsidR="003E5211" w:rsidRPr="003E5211" w:rsidRDefault="003E5211" w:rsidP="003E5211">
      <w:pPr>
        <w:bidi/>
        <w:jc w:val="both"/>
        <w:rPr>
          <w:rFonts w:cs="David" w:hint="cs"/>
          <w:rtl/>
        </w:rPr>
      </w:pPr>
    </w:p>
    <w:p w14:paraId="75CA8F00" w14:textId="77777777" w:rsidR="003E5211" w:rsidRPr="003E5211" w:rsidRDefault="003E5211" w:rsidP="003E5211">
      <w:pPr>
        <w:bidi/>
        <w:jc w:val="both"/>
        <w:rPr>
          <w:rFonts w:cs="David" w:hint="cs"/>
          <w:rtl/>
        </w:rPr>
      </w:pPr>
      <w:r w:rsidRPr="003E5211">
        <w:rPr>
          <w:rFonts w:cs="David" w:hint="cs"/>
          <w:u w:val="single"/>
          <w:rtl/>
        </w:rPr>
        <w:t>היו"ר דוד טל:</w:t>
      </w:r>
    </w:p>
    <w:p w14:paraId="76DCF4FF" w14:textId="77777777" w:rsidR="003E5211" w:rsidRPr="003E5211" w:rsidRDefault="003E5211" w:rsidP="003E5211">
      <w:pPr>
        <w:bidi/>
        <w:jc w:val="both"/>
        <w:rPr>
          <w:rFonts w:cs="David" w:hint="cs"/>
          <w:rtl/>
        </w:rPr>
      </w:pPr>
    </w:p>
    <w:p w14:paraId="15AFE089" w14:textId="77777777" w:rsidR="003E5211" w:rsidRPr="003E5211" w:rsidRDefault="003E5211" w:rsidP="003E5211">
      <w:pPr>
        <w:bidi/>
        <w:jc w:val="both"/>
        <w:rPr>
          <w:rFonts w:cs="David" w:hint="cs"/>
          <w:rtl/>
        </w:rPr>
      </w:pPr>
      <w:r w:rsidRPr="003E5211">
        <w:rPr>
          <w:rFonts w:cs="David" w:hint="cs"/>
          <w:rtl/>
        </w:rPr>
        <w:tab/>
        <w:t xml:space="preserve">אם אנחנו רוצים להגיע לקנס, איך אני מטיל קנס על עובדי עירייה? </w:t>
      </w:r>
    </w:p>
    <w:p w14:paraId="1745B207" w14:textId="77777777" w:rsidR="003E5211" w:rsidRPr="003E5211" w:rsidRDefault="003E5211" w:rsidP="003E5211">
      <w:pPr>
        <w:bidi/>
        <w:jc w:val="both"/>
        <w:rPr>
          <w:rFonts w:cs="David" w:hint="cs"/>
          <w:rtl/>
        </w:rPr>
      </w:pPr>
    </w:p>
    <w:p w14:paraId="67CB6A3E" w14:textId="77777777" w:rsidR="003E5211" w:rsidRPr="003E5211" w:rsidRDefault="003E5211" w:rsidP="003E5211">
      <w:pPr>
        <w:bidi/>
        <w:jc w:val="both"/>
        <w:rPr>
          <w:rFonts w:cs="David" w:hint="cs"/>
          <w:rtl/>
        </w:rPr>
      </w:pPr>
      <w:r w:rsidRPr="003E5211">
        <w:rPr>
          <w:rFonts w:cs="David" w:hint="cs"/>
          <w:u w:val="single"/>
          <w:rtl/>
        </w:rPr>
        <w:t>גדעון סער:</w:t>
      </w:r>
    </w:p>
    <w:p w14:paraId="01B7B31B" w14:textId="77777777" w:rsidR="003E5211" w:rsidRPr="003E5211" w:rsidRDefault="003E5211" w:rsidP="003E5211">
      <w:pPr>
        <w:bidi/>
        <w:jc w:val="both"/>
        <w:rPr>
          <w:rFonts w:cs="David" w:hint="cs"/>
          <w:rtl/>
        </w:rPr>
      </w:pPr>
    </w:p>
    <w:p w14:paraId="7F5EB978" w14:textId="77777777" w:rsidR="003E5211" w:rsidRPr="003E5211" w:rsidRDefault="003E5211" w:rsidP="003E5211">
      <w:pPr>
        <w:bidi/>
        <w:jc w:val="both"/>
        <w:rPr>
          <w:rFonts w:cs="David" w:hint="cs"/>
          <w:rtl/>
        </w:rPr>
      </w:pPr>
      <w:r w:rsidRPr="003E5211">
        <w:rPr>
          <w:rFonts w:cs="David" w:hint="cs"/>
          <w:rtl/>
        </w:rPr>
        <w:tab/>
        <w:t xml:space="preserve">אתם רוצים, תעשו עבירה מנהלית, אבל שתהיה עבירה שעונשה קנס. </w:t>
      </w:r>
    </w:p>
    <w:p w14:paraId="6FFE264E" w14:textId="77777777" w:rsidR="003E5211" w:rsidRPr="003E5211" w:rsidRDefault="003E5211" w:rsidP="003E5211">
      <w:pPr>
        <w:bidi/>
        <w:jc w:val="both"/>
        <w:rPr>
          <w:rFonts w:cs="David" w:hint="cs"/>
          <w:rtl/>
        </w:rPr>
      </w:pPr>
    </w:p>
    <w:p w14:paraId="04107CE5" w14:textId="77777777" w:rsidR="003E5211" w:rsidRPr="003E5211" w:rsidRDefault="003E5211" w:rsidP="003E5211">
      <w:pPr>
        <w:bidi/>
        <w:jc w:val="both"/>
        <w:rPr>
          <w:rFonts w:cs="David" w:hint="cs"/>
          <w:rtl/>
        </w:rPr>
      </w:pPr>
      <w:r w:rsidRPr="003E5211">
        <w:rPr>
          <w:rFonts w:cs="David" w:hint="cs"/>
          <w:u w:val="single"/>
          <w:rtl/>
        </w:rPr>
        <w:t>היו"ר דוד טל:</w:t>
      </w:r>
    </w:p>
    <w:p w14:paraId="079408BB" w14:textId="77777777" w:rsidR="003E5211" w:rsidRPr="003E5211" w:rsidRDefault="003E5211" w:rsidP="003E5211">
      <w:pPr>
        <w:bidi/>
        <w:jc w:val="both"/>
        <w:rPr>
          <w:rFonts w:cs="David" w:hint="cs"/>
          <w:rtl/>
        </w:rPr>
      </w:pPr>
    </w:p>
    <w:p w14:paraId="551F8F80" w14:textId="77777777" w:rsidR="003E5211" w:rsidRPr="003E5211" w:rsidRDefault="003E5211" w:rsidP="003E5211">
      <w:pPr>
        <w:bidi/>
        <w:jc w:val="both"/>
        <w:rPr>
          <w:rFonts w:cs="David" w:hint="cs"/>
          <w:rtl/>
        </w:rPr>
      </w:pPr>
      <w:r w:rsidRPr="003E5211">
        <w:rPr>
          <w:rFonts w:cs="David" w:hint="cs"/>
          <w:rtl/>
        </w:rPr>
        <w:tab/>
        <w:t xml:space="preserve">אם אסכם את פי הדוברים, כל החברים בעד שתהיה סנקציה רצינית. השאלה, איזה משקל יהיה לסנקציה הזאת, האם סנקציה פלילית, מנהלית או משמעתית. </w:t>
      </w:r>
    </w:p>
    <w:p w14:paraId="36D109BA" w14:textId="77777777" w:rsidR="003E5211" w:rsidRPr="003E5211" w:rsidRDefault="003E5211" w:rsidP="003E5211">
      <w:pPr>
        <w:bidi/>
        <w:jc w:val="both"/>
        <w:rPr>
          <w:rFonts w:cs="David" w:hint="cs"/>
          <w:rtl/>
        </w:rPr>
      </w:pPr>
    </w:p>
    <w:p w14:paraId="0C6EF173" w14:textId="77777777" w:rsidR="003E5211" w:rsidRPr="003E5211" w:rsidRDefault="003E5211" w:rsidP="003E5211">
      <w:pPr>
        <w:bidi/>
        <w:jc w:val="both"/>
        <w:rPr>
          <w:rFonts w:cs="David" w:hint="cs"/>
          <w:rtl/>
        </w:rPr>
      </w:pPr>
      <w:proofErr w:type="spellStart"/>
      <w:r w:rsidRPr="003E5211">
        <w:rPr>
          <w:rFonts w:cs="David" w:hint="cs"/>
          <w:u w:val="single"/>
          <w:rtl/>
        </w:rPr>
        <w:t>רוברט</w:t>
      </w:r>
      <w:proofErr w:type="spellEnd"/>
      <w:r w:rsidRPr="003E5211">
        <w:rPr>
          <w:rFonts w:cs="David" w:hint="cs"/>
          <w:u w:val="single"/>
          <w:rtl/>
        </w:rPr>
        <w:t xml:space="preserve"> </w:t>
      </w:r>
      <w:proofErr w:type="spellStart"/>
      <w:r w:rsidRPr="003E5211">
        <w:rPr>
          <w:rFonts w:cs="David" w:hint="cs"/>
          <w:u w:val="single"/>
          <w:rtl/>
        </w:rPr>
        <w:t>אילטוב</w:t>
      </w:r>
      <w:proofErr w:type="spellEnd"/>
      <w:r w:rsidRPr="003E5211">
        <w:rPr>
          <w:rFonts w:cs="David" w:hint="cs"/>
          <w:u w:val="single"/>
          <w:rtl/>
        </w:rPr>
        <w:t>:</w:t>
      </w:r>
    </w:p>
    <w:p w14:paraId="17318A31" w14:textId="77777777" w:rsidR="003E5211" w:rsidRPr="003E5211" w:rsidRDefault="003E5211" w:rsidP="003E5211">
      <w:pPr>
        <w:bidi/>
        <w:jc w:val="both"/>
        <w:rPr>
          <w:rFonts w:cs="David" w:hint="cs"/>
          <w:rtl/>
        </w:rPr>
      </w:pPr>
    </w:p>
    <w:p w14:paraId="628F433B" w14:textId="77777777" w:rsidR="003E5211" w:rsidRPr="003E5211" w:rsidRDefault="003E5211" w:rsidP="003E5211">
      <w:pPr>
        <w:bidi/>
        <w:jc w:val="both"/>
        <w:rPr>
          <w:rFonts w:cs="David" w:hint="cs"/>
          <w:rtl/>
        </w:rPr>
      </w:pPr>
      <w:r w:rsidRPr="003E5211">
        <w:rPr>
          <w:rFonts w:cs="David" w:hint="cs"/>
          <w:rtl/>
        </w:rPr>
        <w:tab/>
        <w:t xml:space="preserve"> לדעתי צריכה להיות סנקציה פלילית, שאנשים לא "יצפצפו". העניין לא להכניס אותם לכלא, אלא לתת  נשק  כזה שהם אפילו לא יחשבו - - - </w:t>
      </w:r>
    </w:p>
    <w:p w14:paraId="2D130893" w14:textId="77777777" w:rsidR="003E5211" w:rsidRPr="003E5211" w:rsidRDefault="003E5211" w:rsidP="003E5211">
      <w:pPr>
        <w:bidi/>
        <w:jc w:val="both"/>
        <w:rPr>
          <w:rFonts w:cs="David" w:hint="cs"/>
          <w:rtl/>
        </w:rPr>
      </w:pPr>
      <w:r>
        <w:rPr>
          <w:rFonts w:cs="David"/>
          <w:rtl/>
        </w:rPr>
        <w:br w:type="page"/>
      </w:r>
    </w:p>
    <w:p w14:paraId="4E3CB695" w14:textId="77777777" w:rsidR="003E5211" w:rsidRPr="003E5211" w:rsidRDefault="003E5211" w:rsidP="003E5211">
      <w:pPr>
        <w:bidi/>
        <w:jc w:val="both"/>
        <w:rPr>
          <w:rFonts w:cs="David" w:hint="cs"/>
          <w:rtl/>
        </w:rPr>
      </w:pPr>
      <w:r w:rsidRPr="003E5211">
        <w:rPr>
          <w:rFonts w:cs="David" w:hint="cs"/>
          <w:u w:val="single"/>
          <w:rtl/>
        </w:rPr>
        <w:t>היו"ר דוד טל:</w:t>
      </w:r>
    </w:p>
    <w:p w14:paraId="0A356167" w14:textId="77777777" w:rsidR="003E5211" w:rsidRPr="003E5211" w:rsidRDefault="003E5211" w:rsidP="003E5211">
      <w:pPr>
        <w:bidi/>
        <w:jc w:val="both"/>
        <w:rPr>
          <w:rFonts w:cs="David" w:hint="cs"/>
          <w:rtl/>
        </w:rPr>
      </w:pPr>
    </w:p>
    <w:p w14:paraId="3CE655C7" w14:textId="77777777" w:rsidR="003E5211" w:rsidRPr="003E5211" w:rsidRDefault="003E5211" w:rsidP="003E5211">
      <w:pPr>
        <w:bidi/>
        <w:jc w:val="both"/>
        <w:rPr>
          <w:rFonts w:cs="David" w:hint="cs"/>
          <w:rtl/>
        </w:rPr>
      </w:pPr>
      <w:r w:rsidRPr="003E5211">
        <w:rPr>
          <w:rFonts w:cs="David" w:hint="cs"/>
          <w:rtl/>
        </w:rPr>
        <w:tab/>
        <w:t xml:space="preserve">אנחנו נסתפק בקנס, ואם אתה רוצה מאסר - - - </w:t>
      </w:r>
    </w:p>
    <w:p w14:paraId="6B759752" w14:textId="77777777" w:rsidR="003E5211" w:rsidRPr="003E5211" w:rsidRDefault="003E5211" w:rsidP="003E5211">
      <w:pPr>
        <w:bidi/>
        <w:jc w:val="both"/>
        <w:rPr>
          <w:rFonts w:cs="David" w:hint="cs"/>
          <w:rtl/>
        </w:rPr>
      </w:pPr>
    </w:p>
    <w:p w14:paraId="193B1170" w14:textId="77777777" w:rsidR="003E5211" w:rsidRPr="003E5211" w:rsidRDefault="003E5211" w:rsidP="003E5211">
      <w:pPr>
        <w:bidi/>
        <w:jc w:val="both"/>
        <w:rPr>
          <w:rFonts w:cs="David" w:hint="cs"/>
          <w:rtl/>
        </w:rPr>
      </w:pPr>
      <w:proofErr w:type="spellStart"/>
      <w:r w:rsidRPr="003E5211">
        <w:rPr>
          <w:rFonts w:cs="David" w:hint="cs"/>
          <w:u w:val="single"/>
          <w:rtl/>
        </w:rPr>
        <w:t>רוברט</w:t>
      </w:r>
      <w:proofErr w:type="spellEnd"/>
      <w:r w:rsidRPr="003E5211">
        <w:rPr>
          <w:rFonts w:cs="David" w:hint="cs"/>
          <w:u w:val="single"/>
          <w:rtl/>
        </w:rPr>
        <w:t xml:space="preserve"> </w:t>
      </w:r>
      <w:proofErr w:type="spellStart"/>
      <w:r w:rsidRPr="003E5211">
        <w:rPr>
          <w:rFonts w:cs="David" w:hint="cs"/>
          <w:u w:val="single"/>
          <w:rtl/>
        </w:rPr>
        <w:t>אילטוב</w:t>
      </w:r>
      <w:proofErr w:type="spellEnd"/>
      <w:r w:rsidRPr="003E5211">
        <w:rPr>
          <w:rFonts w:cs="David" w:hint="cs"/>
          <w:u w:val="single"/>
          <w:rtl/>
        </w:rPr>
        <w:t>:</w:t>
      </w:r>
    </w:p>
    <w:p w14:paraId="0A18B7DA" w14:textId="77777777" w:rsidR="003E5211" w:rsidRPr="003E5211" w:rsidRDefault="003E5211" w:rsidP="003E5211">
      <w:pPr>
        <w:bidi/>
        <w:jc w:val="both"/>
        <w:rPr>
          <w:rFonts w:cs="David" w:hint="cs"/>
          <w:rtl/>
        </w:rPr>
      </w:pPr>
    </w:p>
    <w:p w14:paraId="7151E894" w14:textId="77777777" w:rsidR="003E5211" w:rsidRPr="003E5211" w:rsidRDefault="003E5211" w:rsidP="003E5211">
      <w:pPr>
        <w:bidi/>
        <w:jc w:val="both"/>
        <w:rPr>
          <w:rFonts w:cs="David" w:hint="cs"/>
          <w:rtl/>
        </w:rPr>
      </w:pPr>
      <w:r w:rsidRPr="003E5211">
        <w:rPr>
          <w:rFonts w:cs="David" w:hint="cs"/>
          <w:rtl/>
        </w:rPr>
        <w:tab/>
        <w:t xml:space="preserve">לא, בלי מאסר. </w:t>
      </w:r>
    </w:p>
    <w:p w14:paraId="6E54736B" w14:textId="77777777" w:rsidR="003E5211" w:rsidRPr="003E5211" w:rsidRDefault="003E5211" w:rsidP="003E5211">
      <w:pPr>
        <w:bidi/>
        <w:jc w:val="both"/>
        <w:rPr>
          <w:rFonts w:cs="David" w:hint="cs"/>
          <w:rtl/>
        </w:rPr>
      </w:pPr>
    </w:p>
    <w:p w14:paraId="38DCC13D" w14:textId="77777777" w:rsidR="003E5211" w:rsidRPr="003E5211" w:rsidRDefault="003E5211" w:rsidP="003E5211">
      <w:pPr>
        <w:bidi/>
        <w:jc w:val="both"/>
        <w:rPr>
          <w:rFonts w:cs="David" w:hint="cs"/>
          <w:rtl/>
        </w:rPr>
      </w:pPr>
      <w:r w:rsidRPr="003E5211">
        <w:rPr>
          <w:rFonts w:cs="David" w:hint="cs"/>
          <w:u w:val="single"/>
          <w:rtl/>
        </w:rPr>
        <w:t xml:space="preserve">זהבה </w:t>
      </w:r>
      <w:proofErr w:type="spellStart"/>
      <w:r w:rsidRPr="003E5211">
        <w:rPr>
          <w:rFonts w:cs="David" w:hint="cs"/>
          <w:u w:val="single"/>
          <w:rtl/>
        </w:rPr>
        <w:t>גלאון</w:t>
      </w:r>
      <w:proofErr w:type="spellEnd"/>
      <w:r w:rsidRPr="003E5211">
        <w:rPr>
          <w:rFonts w:cs="David" w:hint="cs"/>
          <w:u w:val="single"/>
          <w:rtl/>
        </w:rPr>
        <w:t>:</w:t>
      </w:r>
    </w:p>
    <w:p w14:paraId="07EE1442" w14:textId="77777777" w:rsidR="003E5211" w:rsidRPr="003E5211" w:rsidRDefault="003E5211" w:rsidP="003E5211">
      <w:pPr>
        <w:bidi/>
        <w:jc w:val="both"/>
        <w:rPr>
          <w:rFonts w:cs="David" w:hint="cs"/>
          <w:rtl/>
        </w:rPr>
      </w:pPr>
    </w:p>
    <w:p w14:paraId="538BEC4F" w14:textId="77777777" w:rsidR="003E5211" w:rsidRPr="003E5211" w:rsidRDefault="003E5211" w:rsidP="003E5211">
      <w:pPr>
        <w:bidi/>
        <w:jc w:val="both"/>
        <w:rPr>
          <w:rFonts w:cs="David" w:hint="cs"/>
          <w:rtl/>
        </w:rPr>
      </w:pPr>
      <w:r w:rsidRPr="003E5211">
        <w:rPr>
          <w:rFonts w:cs="David" w:hint="cs"/>
          <w:rtl/>
        </w:rPr>
        <w:tab/>
        <w:t xml:space="preserve">למה בלי מאסר? </w:t>
      </w:r>
    </w:p>
    <w:p w14:paraId="39F585B7" w14:textId="77777777" w:rsidR="003E5211" w:rsidRPr="003E5211" w:rsidRDefault="003E5211" w:rsidP="003E5211">
      <w:pPr>
        <w:bidi/>
        <w:jc w:val="both"/>
        <w:rPr>
          <w:rFonts w:cs="David" w:hint="cs"/>
          <w:rtl/>
        </w:rPr>
      </w:pPr>
    </w:p>
    <w:p w14:paraId="1B17905B" w14:textId="77777777" w:rsidR="003E5211" w:rsidRPr="003E5211" w:rsidRDefault="003E5211" w:rsidP="003E5211">
      <w:pPr>
        <w:bidi/>
        <w:jc w:val="both"/>
        <w:rPr>
          <w:rFonts w:cs="David" w:hint="cs"/>
          <w:rtl/>
        </w:rPr>
      </w:pPr>
      <w:r w:rsidRPr="003E5211">
        <w:rPr>
          <w:rFonts w:cs="David" w:hint="cs"/>
          <w:u w:val="single"/>
          <w:rtl/>
        </w:rPr>
        <w:t>היו"ר דוד טל:</w:t>
      </w:r>
    </w:p>
    <w:p w14:paraId="7209A27C" w14:textId="77777777" w:rsidR="003E5211" w:rsidRPr="003E5211" w:rsidRDefault="003E5211" w:rsidP="003E5211">
      <w:pPr>
        <w:bidi/>
        <w:jc w:val="both"/>
        <w:rPr>
          <w:rFonts w:cs="David" w:hint="cs"/>
          <w:rtl/>
        </w:rPr>
      </w:pPr>
    </w:p>
    <w:p w14:paraId="76AB6E6C" w14:textId="77777777" w:rsidR="003E5211" w:rsidRPr="003E5211" w:rsidRDefault="003E5211" w:rsidP="003E5211">
      <w:pPr>
        <w:bidi/>
        <w:jc w:val="both"/>
        <w:rPr>
          <w:rFonts w:cs="David" w:hint="cs"/>
          <w:rtl/>
        </w:rPr>
      </w:pPr>
      <w:r w:rsidRPr="003E5211">
        <w:rPr>
          <w:rFonts w:cs="David" w:hint="cs"/>
          <w:rtl/>
        </w:rPr>
        <w:tab/>
        <w:t xml:space="preserve">אין לזה מקום. </w:t>
      </w:r>
    </w:p>
    <w:p w14:paraId="29B81D59" w14:textId="77777777" w:rsidR="003E5211" w:rsidRPr="003E5211" w:rsidRDefault="003E5211" w:rsidP="003E5211">
      <w:pPr>
        <w:bidi/>
        <w:jc w:val="both"/>
        <w:rPr>
          <w:rFonts w:cs="David" w:hint="cs"/>
          <w:rtl/>
        </w:rPr>
      </w:pPr>
    </w:p>
    <w:p w14:paraId="174A9967" w14:textId="77777777" w:rsidR="003E5211" w:rsidRPr="003E5211" w:rsidRDefault="003E5211" w:rsidP="003E5211">
      <w:pPr>
        <w:bidi/>
        <w:jc w:val="both"/>
        <w:rPr>
          <w:rFonts w:cs="David" w:hint="cs"/>
          <w:rtl/>
        </w:rPr>
      </w:pPr>
      <w:r w:rsidRPr="003E5211">
        <w:rPr>
          <w:rFonts w:cs="David" w:hint="cs"/>
          <w:u w:val="single"/>
          <w:rtl/>
        </w:rPr>
        <w:t>גדעון סער:</w:t>
      </w:r>
    </w:p>
    <w:p w14:paraId="23EBD57E" w14:textId="77777777" w:rsidR="003E5211" w:rsidRPr="003E5211" w:rsidRDefault="003E5211" w:rsidP="003E5211">
      <w:pPr>
        <w:bidi/>
        <w:jc w:val="both"/>
        <w:rPr>
          <w:rFonts w:cs="David" w:hint="cs"/>
          <w:rtl/>
        </w:rPr>
      </w:pPr>
    </w:p>
    <w:p w14:paraId="296A0AC8" w14:textId="77777777" w:rsidR="003E5211" w:rsidRPr="003E5211" w:rsidRDefault="003E5211" w:rsidP="003E5211">
      <w:pPr>
        <w:bidi/>
        <w:jc w:val="both"/>
        <w:rPr>
          <w:rFonts w:cs="David" w:hint="cs"/>
          <w:rtl/>
        </w:rPr>
      </w:pPr>
      <w:r w:rsidRPr="003E5211">
        <w:rPr>
          <w:rFonts w:cs="David" w:hint="cs"/>
          <w:rtl/>
        </w:rPr>
        <w:tab/>
        <w:t xml:space="preserve">תאמיני לי, זאת עבירה חמורה. אם לא יתייצב לבית משפט, זאת עבירה חמורה. אם לא יתייצב לפרלמנט, זה בסדר? </w:t>
      </w:r>
    </w:p>
    <w:p w14:paraId="642C637C" w14:textId="77777777" w:rsidR="003E5211" w:rsidRPr="003E5211" w:rsidRDefault="003E5211" w:rsidP="003E5211">
      <w:pPr>
        <w:bidi/>
        <w:jc w:val="both"/>
        <w:rPr>
          <w:rFonts w:cs="David" w:hint="cs"/>
          <w:rtl/>
        </w:rPr>
      </w:pPr>
    </w:p>
    <w:p w14:paraId="15F17B2B" w14:textId="77777777" w:rsidR="003E5211" w:rsidRPr="003E5211" w:rsidRDefault="003E5211" w:rsidP="003E5211">
      <w:pPr>
        <w:bidi/>
        <w:jc w:val="both"/>
        <w:rPr>
          <w:rFonts w:cs="David" w:hint="cs"/>
          <w:rtl/>
        </w:rPr>
      </w:pPr>
      <w:proofErr w:type="spellStart"/>
      <w:r w:rsidRPr="003E5211">
        <w:rPr>
          <w:rFonts w:cs="David" w:hint="cs"/>
          <w:u w:val="single"/>
          <w:rtl/>
        </w:rPr>
        <w:t>רוברט</w:t>
      </w:r>
      <w:proofErr w:type="spellEnd"/>
      <w:r w:rsidRPr="003E5211">
        <w:rPr>
          <w:rFonts w:cs="David" w:hint="cs"/>
          <w:u w:val="single"/>
          <w:rtl/>
        </w:rPr>
        <w:t xml:space="preserve"> </w:t>
      </w:r>
      <w:proofErr w:type="spellStart"/>
      <w:r w:rsidRPr="003E5211">
        <w:rPr>
          <w:rFonts w:cs="David" w:hint="cs"/>
          <w:u w:val="single"/>
          <w:rtl/>
        </w:rPr>
        <w:t>אילטוב</w:t>
      </w:r>
      <w:proofErr w:type="spellEnd"/>
      <w:r w:rsidRPr="003E5211">
        <w:rPr>
          <w:rFonts w:cs="David" w:hint="cs"/>
          <w:u w:val="single"/>
          <w:rtl/>
        </w:rPr>
        <w:t>:</w:t>
      </w:r>
    </w:p>
    <w:p w14:paraId="6C0EE268" w14:textId="77777777" w:rsidR="003E5211" w:rsidRPr="003E5211" w:rsidRDefault="003E5211" w:rsidP="003E5211">
      <w:pPr>
        <w:bidi/>
        <w:jc w:val="both"/>
        <w:rPr>
          <w:rFonts w:cs="David" w:hint="cs"/>
          <w:rtl/>
        </w:rPr>
      </w:pPr>
    </w:p>
    <w:p w14:paraId="12109C0E" w14:textId="77777777" w:rsidR="003E5211" w:rsidRPr="003E5211" w:rsidRDefault="003E5211" w:rsidP="003E5211">
      <w:pPr>
        <w:bidi/>
        <w:jc w:val="both"/>
        <w:rPr>
          <w:rFonts w:cs="David" w:hint="cs"/>
          <w:rtl/>
        </w:rPr>
      </w:pPr>
      <w:r w:rsidRPr="003E5211">
        <w:rPr>
          <w:rFonts w:cs="David" w:hint="cs"/>
          <w:rtl/>
        </w:rPr>
        <w:tab/>
        <w:t xml:space="preserve">דבר שני, אני חושב שהנושא צריך להתייחס לכל הוועדות שהן ועדות הכנסת, לא תת ועדות ולא שדולות, אבל כל הוועדות.  לא יכול, בוועדה לפניות הציבור, כאשר הציבור פונה אלינו ואנחנו רוצים לזמן פקיד, הוא לא יגיע. הוא יידע שמבחינת החוק הוא מכוסה והוא יכול לא להגיע. הדבר הזה קרה לנו בוועדה לפניות הציבור,  כאשר הפקיד קיבל הוראה מלשכת ראש העיר  תל-אביב, שלא להגיע והוא לא הגיע. כמובן שאם נפנה לראש העיר,  משמעתית הוא לא יפעל בנושא הזה כי זאת </w:t>
      </w:r>
      <w:proofErr w:type="spellStart"/>
      <w:r w:rsidRPr="003E5211">
        <w:rPr>
          <w:rFonts w:cs="David" w:hint="cs"/>
          <w:rtl/>
        </w:rPr>
        <w:t>היתה</w:t>
      </w:r>
      <w:proofErr w:type="spellEnd"/>
      <w:r w:rsidRPr="003E5211">
        <w:rPr>
          <w:rFonts w:cs="David" w:hint="cs"/>
          <w:rtl/>
        </w:rPr>
        <w:t xml:space="preserve"> ההוראה שלו. לכן חשוב, שהסנקציה  לפעול כנגד אותו פקיד תהיה לכל הוועדות. </w:t>
      </w:r>
    </w:p>
    <w:p w14:paraId="223F8AB2" w14:textId="77777777" w:rsidR="003E5211" w:rsidRPr="003E5211" w:rsidRDefault="003E5211" w:rsidP="003E5211">
      <w:pPr>
        <w:bidi/>
        <w:jc w:val="both"/>
        <w:rPr>
          <w:rFonts w:cs="David" w:hint="cs"/>
          <w:rtl/>
        </w:rPr>
      </w:pPr>
    </w:p>
    <w:p w14:paraId="7AB89EAF" w14:textId="77777777" w:rsidR="003E5211" w:rsidRPr="003E5211" w:rsidRDefault="003E5211" w:rsidP="003E5211">
      <w:pPr>
        <w:bidi/>
        <w:jc w:val="both"/>
        <w:rPr>
          <w:rFonts w:cs="David" w:hint="cs"/>
          <w:rtl/>
        </w:rPr>
      </w:pPr>
      <w:r w:rsidRPr="003E5211">
        <w:rPr>
          <w:rFonts w:cs="David" w:hint="cs"/>
          <w:u w:val="single"/>
          <w:rtl/>
        </w:rPr>
        <w:t>היו"ר דוד טל:</w:t>
      </w:r>
    </w:p>
    <w:p w14:paraId="17AC9F7B" w14:textId="77777777" w:rsidR="003E5211" w:rsidRPr="003E5211" w:rsidRDefault="003E5211" w:rsidP="003E5211">
      <w:pPr>
        <w:bidi/>
        <w:jc w:val="both"/>
        <w:rPr>
          <w:rFonts w:cs="David" w:hint="cs"/>
          <w:rtl/>
        </w:rPr>
      </w:pPr>
    </w:p>
    <w:p w14:paraId="546EE78E" w14:textId="77777777" w:rsidR="003E5211" w:rsidRPr="003E5211" w:rsidRDefault="003E5211" w:rsidP="003E5211">
      <w:pPr>
        <w:bidi/>
        <w:jc w:val="both"/>
        <w:rPr>
          <w:rFonts w:cs="David" w:hint="cs"/>
          <w:rtl/>
        </w:rPr>
      </w:pPr>
      <w:r w:rsidRPr="003E5211">
        <w:rPr>
          <w:rFonts w:cs="David" w:hint="cs"/>
          <w:rtl/>
        </w:rPr>
        <w:tab/>
        <w:t xml:space="preserve">אני רוצה לסכם את שני החלקים האלה. אנחנו יכולים לסכם פה, שאנחנו מדברים רק על זימון אחד, ולא זימון אחד ועוד אחד. שנית, אנחנו מסכמים שאנחנו  רוצים קנס. תכף היועצת המשפטית תבדוק, לפי סעיף 61, מה הרמה של הקנס הקבוע, כדי שנראה  אם זה סביר  באיזונים שאנחנו רוצים לעשות.  </w:t>
      </w:r>
    </w:p>
    <w:p w14:paraId="3DB6236E" w14:textId="77777777" w:rsidR="003E5211" w:rsidRPr="003E5211" w:rsidRDefault="003E5211" w:rsidP="003E5211">
      <w:pPr>
        <w:bidi/>
        <w:jc w:val="both"/>
        <w:rPr>
          <w:rFonts w:cs="David" w:hint="cs"/>
          <w:rtl/>
        </w:rPr>
      </w:pPr>
    </w:p>
    <w:p w14:paraId="0F79FB92" w14:textId="77777777" w:rsidR="003E5211" w:rsidRPr="003E5211" w:rsidRDefault="003E5211" w:rsidP="003E5211">
      <w:pPr>
        <w:bidi/>
        <w:jc w:val="both"/>
        <w:rPr>
          <w:rFonts w:cs="David" w:hint="cs"/>
          <w:rtl/>
        </w:rPr>
      </w:pPr>
      <w:proofErr w:type="spellStart"/>
      <w:r w:rsidRPr="003E5211">
        <w:rPr>
          <w:rFonts w:cs="David" w:hint="cs"/>
          <w:u w:val="single"/>
          <w:rtl/>
        </w:rPr>
        <w:t>רוברט</w:t>
      </w:r>
      <w:proofErr w:type="spellEnd"/>
      <w:r w:rsidRPr="003E5211">
        <w:rPr>
          <w:rFonts w:cs="David" w:hint="cs"/>
          <w:u w:val="single"/>
          <w:rtl/>
        </w:rPr>
        <w:t xml:space="preserve"> </w:t>
      </w:r>
      <w:proofErr w:type="spellStart"/>
      <w:r w:rsidRPr="003E5211">
        <w:rPr>
          <w:rFonts w:cs="David" w:hint="cs"/>
          <w:u w:val="single"/>
          <w:rtl/>
        </w:rPr>
        <w:t>אילטוב</w:t>
      </w:r>
      <w:proofErr w:type="spellEnd"/>
      <w:r w:rsidRPr="003E5211">
        <w:rPr>
          <w:rFonts w:cs="David" w:hint="cs"/>
          <w:u w:val="single"/>
          <w:rtl/>
        </w:rPr>
        <w:t>:</w:t>
      </w:r>
    </w:p>
    <w:p w14:paraId="55B4C3E3" w14:textId="77777777" w:rsidR="003E5211" w:rsidRPr="003E5211" w:rsidRDefault="003E5211" w:rsidP="003E5211">
      <w:pPr>
        <w:bidi/>
        <w:jc w:val="both"/>
        <w:rPr>
          <w:rFonts w:cs="David" w:hint="cs"/>
          <w:rtl/>
        </w:rPr>
      </w:pPr>
    </w:p>
    <w:p w14:paraId="12CBCFFB" w14:textId="77777777" w:rsidR="003E5211" w:rsidRPr="003E5211" w:rsidRDefault="003E5211" w:rsidP="003E5211">
      <w:pPr>
        <w:bidi/>
        <w:jc w:val="both"/>
        <w:rPr>
          <w:rFonts w:cs="David" w:hint="cs"/>
          <w:rtl/>
        </w:rPr>
      </w:pPr>
      <w:r w:rsidRPr="003E5211">
        <w:rPr>
          <w:rFonts w:cs="David" w:hint="cs"/>
          <w:rtl/>
        </w:rPr>
        <w:tab/>
        <w:t xml:space="preserve">ואני מבקש שזה יהיה  לכל הוועדות. </w:t>
      </w:r>
    </w:p>
    <w:p w14:paraId="2FF694F8" w14:textId="77777777" w:rsidR="003E5211" w:rsidRPr="003E5211" w:rsidRDefault="003E5211" w:rsidP="003E5211">
      <w:pPr>
        <w:bidi/>
        <w:jc w:val="both"/>
        <w:rPr>
          <w:rFonts w:cs="David" w:hint="cs"/>
          <w:rtl/>
        </w:rPr>
      </w:pPr>
    </w:p>
    <w:p w14:paraId="21BDBE32" w14:textId="77777777" w:rsidR="003E5211" w:rsidRPr="003E5211" w:rsidRDefault="003E5211" w:rsidP="003E5211">
      <w:pPr>
        <w:bidi/>
        <w:jc w:val="both"/>
        <w:rPr>
          <w:rFonts w:cs="David" w:hint="cs"/>
          <w:rtl/>
        </w:rPr>
      </w:pPr>
      <w:r w:rsidRPr="003E5211">
        <w:rPr>
          <w:rFonts w:cs="David" w:hint="cs"/>
          <w:u w:val="single"/>
          <w:rtl/>
        </w:rPr>
        <w:t xml:space="preserve">מרינה </w:t>
      </w:r>
      <w:proofErr w:type="spellStart"/>
      <w:r w:rsidRPr="003E5211">
        <w:rPr>
          <w:rFonts w:cs="David" w:hint="cs"/>
          <w:u w:val="single"/>
          <w:rtl/>
        </w:rPr>
        <w:t>סולודקין</w:t>
      </w:r>
      <w:proofErr w:type="spellEnd"/>
      <w:r w:rsidRPr="003E5211">
        <w:rPr>
          <w:rFonts w:cs="David" w:hint="cs"/>
          <w:u w:val="single"/>
          <w:rtl/>
        </w:rPr>
        <w:t>:</w:t>
      </w:r>
    </w:p>
    <w:p w14:paraId="07363E50" w14:textId="77777777" w:rsidR="003E5211" w:rsidRPr="003E5211" w:rsidRDefault="003E5211" w:rsidP="003E5211">
      <w:pPr>
        <w:bidi/>
        <w:jc w:val="both"/>
        <w:rPr>
          <w:rFonts w:cs="David" w:hint="cs"/>
          <w:rtl/>
        </w:rPr>
      </w:pPr>
    </w:p>
    <w:p w14:paraId="470134BD" w14:textId="77777777" w:rsidR="003E5211" w:rsidRPr="003E5211" w:rsidRDefault="003E5211" w:rsidP="003E5211">
      <w:pPr>
        <w:bidi/>
        <w:jc w:val="both"/>
        <w:rPr>
          <w:rFonts w:cs="David" w:hint="cs"/>
          <w:rtl/>
        </w:rPr>
      </w:pPr>
      <w:r w:rsidRPr="003E5211">
        <w:rPr>
          <w:rFonts w:cs="David" w:hint="cs"/>
          <w:rtl/>
        </w:rPr>
        <w:tab/>
        <w:t xml:space="preserve">אני חושבת, שטוב עשתה יושבת ראש הכנסת שנכנסה לתיקוני החקיקה ותיקוני התקנון כי  אנחנו מרגישים שאפשר להעלות את מעמד הכנסת וסטאטוס הכנסת.  ישראל היא רפובליקה פרלמנטארית עם דמוקרטיה חזקה מאוד ומה שאנחנו עושים זה מהלך חיובי. </w:t>
      </w:r>
    </w:p>
    <w:p w14:paraId="145120E9" w14:textId="77777777" w:rsidR="003E5211" w:rsidRPr="003E5211" w:rsidRDefault="003E5211" w:rsidP="003E5211">
      <w:pPr>
        <w:bidi/>
        <w:jc w:val="both"/>
        <w:rPr>
          <w:rFonts w:cs="David" w:hint="cs"/>
          <w:rtl/>
        </w:rPr>
      </w:pPr>
    </w:p>
    <w:p w14:paraId="076853DA" w14:textId="77777777" w:rsidR="003E5211" w:rsidRPr="003E5211" w:rsidRDefault="003E5211" w:rsidP="003E5211">
      <w:pPr>
        <w:bidi/>
        <w:ind w:firstLine="567"/>
        <w:jc w:val="both"/>
        <w:rPr>
          <w:rFonts w:cs="David" w:hint="cs"/>
          <w:rtl/>
        </w:rPr>
      </w:pPr>
      <w:r w:rsidRPr="003E5211">
        <w:rPr>
          <w:rFonts w:cs="David" w:hint="cs"/>
          <w:rtl/>
        </w:rPr>
        <w:t xml:space="preserve">אני עייפה לראות בכל הוועדות פקידים זוטרים,  בדרגה נמוכה, אני יושבת בוועדות לא יוקרתיות,   קליטה, מעמד האישה - - - </w:t>
      </w:r>
    </w:p>
    <w:p w14:paraId="4865976E" w14:textId="77777777" w:rsidR="003E5211" w:rsidRPr="003E5211" w:rsidRDefault="003E5211" w:rsidP="003E5211">
      <w:pPr>
        <w:bidi/>
        <w:ind w:firstLine="567"/>
        <w:jc w:val="both"/>
        <w:rPr>
          <w:rFonts w:cs="David" w:hint="cs"/>
          <w:rtl/>
        </w:rPr>
      </w:pPr>
    </w:p>
    <w:p w14:paraId="7C6F2A81" w14:textId="77777777" w:rsidR="003E5211" w:rsidRPr="003E5211" w:rsidRDefault="003E5211" w:rsidP="003E5211">
      <w:pPr>
        <w:bidi/>
        <w:jc w:val="both"/>
        <w:rPr>
          <w:rFonts w:cs="David" w:hint="cs"/>
          <w:rtl/>
        </w:rPr>
      </w:pPr>
      <w:r w:rsidRPr="003E5211">
        <w:rPr>
          <w:rFonts w:cs="David" w:hint="cs"/>
          <w:u w:val="single"/>
          <w:rtl/>
        </w:rPr>
        <w:t xml:space="preserve">שלי </w:t>
      </w:r>
      <w:proofErr w:type="spellStart"/>
      <w:r w:rsidRPr="003E5211">
        <w:rPr>
          <w:rFonts w:cs="David" w:hint="cs"/>
          <w:u w:val="single"/>
          <w:rtl/>
        </w:rPr>
        <w:t>יחימוביץ</w:t>
      </w:r>
      <w:proofErr w:type="spellEnd"/>
      <w:r w:rsidRPr="003E5211">
        <w:rPr>
          <w:rFonts w:cs="David" w:hint="cs"/>
          <w:u w:val="single"/>
          <w:rtl/>
        </w:rPr>
        <w:t>:</w:t>
      </w:r>
    </w:p>
    <w:p w14:paraId="4FBE8502" w14:textId="77777777" w:rsidR="003E5211" w:rsidRPr="003E5211" w:rsidRDefault="003E5211" w:rsidP="003E5211">
      <w:pPr>
        <w:bidi/>
        <w:jc w:val="both"/>
        <w:rPr>
          <w:rFonts w:cs="David" w:hint="cs"/>
          <w:rtl/>
        </w:rPr>
      </w:pPr>
    </w:p>
    <w:p w14:paraId="5B01782A" w14:textId="77777777" w:rsidR="003E5211" w:rsidRPr="003E5211" w:rsidRDefault="003E5211" w:rsidP="003E5211">
      <w:pPr>
        <w:bidi/>
        <w:jc w:val="both"/>
        <w:rPr>
          <w:rFonts w:cs="David" w:hint="cs"/>
          <w:rtl/>
        </w:rPr>
      </w:pPr>
      <w:r w:rsidRPr="003E5211">
        <w:rPr>
          <w:rFonts w:cs="David" w:hint="cs"/>
          <w:rtl/>
        </w:rPr>
        <w:tab/>
        <w:t xml:space="preserve">אבל כשאת יושבת שם, זה עושה את הוועדות לחשובות יותר. </w:t>
      </w:r>
    </w:p>
    <w:p w14:paraId="626BC650" w14:textId="77777777" w:rsidR="003E5211" w:rsidRPr="003E5211" w:rsidRDefault="003E5211" w:rsidP="003E5211">
      <w:pPr>
        <w:bidi/>
        <w:jc w:val="both"/>
        <w:rPr>
          <w:rFonts w:cs="David" w:hint="cs"/>
          <w:rtl/>
        </w:rPr>
      </w:pPr>
      <w:r>
        <w:rPr>
          <w:rFonts w:cs="David"/>
          <w:rtl/>
        </w:rPr>
        <w:br w:type="page"/>
      </w:r>
    </w:p>
    <w:p w14:paraId="5BA3C9D8" w14:textId="77777777" w:rsidR="003E5211" w:rsidRPr="003E5211" w:rsidRDefault="003E5211" w:rsidP="003E5211">
      <w:pPr>
        <w:bidi/>
        <w:jc w:val="both"/>
        <w:rPr>
          <w:rFonts w:cs="David" w:hint="cs"/>
          <w:rtl/>
        </w:rPr>
      </w:pPr>
      <w:r w:rsidRPr="003E5211">
        <w:rPr>
          <w:rFonts w:cs="David" w:hint="cs"/>
          <w:u w:val="single"/>
          <w:rtl/>
        </w:rPr>
        <w:t xml:space="preserve">מרינה </w:t>
      </w:r>
      <w:proofErr w:type="spellStart"/>
      <w:r w:rsidRPr="003E5211">
        <w:rPr>
          <w:rFonts w:cs="David" w:hint="cs"/>
          <w:u w:val="single"/>
          <w:rtl/>
        </w:rPr>
        <w:t>סולודקין</w:t>
      </w:r>
      <w:proofErr w:type="spellEnd"/>
      <w:r w:rsidRPr="003E5211">
        <w:rPr>
          <w:rFonts w:cs="David" w:hint="cs"/>
          <w:u w:val="single"/>
          <w:rtl/>
        </w:rPr>
        <w:t>:</w:t>
      </w:r>
    </w:p>
    <w:p w14:paraId="35835B0E" w14:textId="77777777" w:rsidR="003E5211" w:rsidRPr="003E5211" w:rsidRDefault="003E5211" w:rsidP="003E5211">
      <w:pPr>
        <w:bidi/>
        <w:jc w:val="both"/>
        <w:rPr>
          <w:rFonts w:cs="David" w:hint="cs"/>
          <w:rtl/>
        </w:rPr>
      </w:pPr>
    </w:p>
    <w:p w14:paraId="0B48FE08" w14:textId="77777777" w:rsidR="003E5211" w:rsidRPr="003E5211" w:rsidRDefault="003E5211" w:rsidP="003E5211">
      <w:pPr>
        <w:bidi/>
        <w:jc w:val="both"/>
        <w:rPr>
          <w:rFonts w:cs="David" w:hint="cs"/>
          <w:rtl/>
        </w:rPr>
      </w:pPr>
      <w:r w:rsidRPr="003E5211">
        <w:rPr>
          <w:rFonts w:cs="David" w:hint="cs"/>
          <w:rtl/>
        </w:rPr>
        <w:tab/>
        <w:t xml:space="preserve">אני עייפה מלראות את הפקידים הזוטרים שאפילו לא מבינים את העניין שדנים בו. בגלל זה אני  תומכת בחברת הכנסת סופה לנדבר, לכלול את כל הוועדות, הוועדה לפניות הציבור, מעמד האישה, קליטה, סחר בנשים - - - </w:t>
      </w:r>
    </w:p>
    <w:p w14:paraId="0A46397F" w14:textId="77777777" w:rsidR="003E5211" w:rsidRPr="003E5211" w:rsidRDefault="003E5211" w:rsidP="003E5211">
      <w:pPr>
        <w:bidi/>
        <w:jc w:val="both"/>
        <w:rPr>
          <w:rFonts w:cs="David" w:hint="cs"/>
          <w:rtl/>
        </w:rPr>
      </w:pPr>
    </w:p>
    <w:p w14:paraId="431886A4" w14:textId="77777777" w:rsidR="003E5211" w:rsidRPr="003E5211" w:rsidRDefault="003E5211" w:rsidP="003E5211">
      <w:pPr>
        <w:bidi/>
        <w:jc w:val="both"/>
        <w:rPr>
          <w:rFonts w:cs="David" w:hint="cs"/>
          <w:rtl/>
        </w:rPr>
      </w:pPr>
      <w:r w:rsidRPr="003E5211">
        <w:rPr>
          <w:rFonts w:cs="David" w:hint="cs"/>
          <w:u w:val="single"/>
          <w:rtl/>
        </w:rPr>
        <w:t xml:space="preserve">זהבה </w:t>
      </w:r>
      <w:proofErr w:type="spellStart"/>
      <w:r w:rsidRPr="003E5211">
        <w:rPr>
          <w:rFonts w:cs="David" w:hint="cs"/>
          <w:u w:val="single"/>
          <w:rtl/>
        </w:rPr>
        <w:t>גלאון</w:t>
      </w:r>
      <w:proofErr w:type="spellEnd"/>
      <w:r w:rsidRPr="003E5211">
        <w:rPr>
          <w:rFonts w:cs="David" w:hint="cs"/>
          <w:u w:val="single"/>
          <w:rtl/>
        </w:rPr>
        <w:t>:</w:t>
      </w:r>
    </w:p>
    <w:p w14:paraId="1EF222B0" w14:textId="77777777" w:rsidR="003E5211" w:rsidRPr="003E5211" w:rsidRDefault="003E5211" w:rsidP="003E5211">
      <w:pPr>
        <w:bidi/>
        <w:jc w:val="both"/>
        <w:rPr>
          <w:rFonts w:cs="David" w:hint="cs"/>
          <w:rtl/>
        </w:rPr>
      </w:pPr>
    </w:p>
    <w:p w14:paraId="4A297CFF" w14:textId="77777777" w:rsidR="003E5211" w:rsidRPr="003E5211" w:rsidRDefault="003E5211" w:rsidP="003E5211">
      <w:pPr>
        <w:bidi/>
        <w:jc w:val="both"/>
        <w:rPr>
          <w:rFonts w:cs="David" w:hint="cs"/>
          <w:rtl/>
        </w:rPr>
      </w:pPr>
      <w:r w:rsidRPr="003E5211">
        <w:rPr>
          <w:rFonts w:cs="David" w:hint="cs"/>
          <w:rtl/>
        </w:rPr>
        <w:tab/>
        <w:t xml:space="preserve">זאת  ועדת משנה. אני רוצה שזה יהיה אבל זה לא הגיוני.  עם כל הכבוד, לוועדות משנה יהיה מעמד כמו  ועדות סטטוטורית? זה לא רציני. </w:t>
      </w:r>
    </w:p>
    <w:p w14:paraId="34AD3248" w14:textId="77777777" w:rsidR="003E5211" w:rsidRPr="003E5211" w:rsidRDefault="003E5211" w:rsidP="003E5211">
      <w:pPr>
        <w:bidi/>
        <w:jc w:val="both"/>
        <w:rPr>
          <w:rFonts w:cs="David" w:hint="cs"/>
          <w:rtl/>
        </w:rPr>
      </w:pPr>
    </w:p>
    <w:p w14:paraId="736EC05B" w14:textId="77777777" w:rsidR="003E5211" w:rsidRPr="003E5211" w:rsidRDefault="003E5211" w:rsidP="003E5211">
      <w:pPr>
        <w:bidi/>
        <w:jc w:val="both"/>
        <w:rPr>
          <w:rFonts w:cs="David" w:hint="cs"/>
          <w:rtl/>
        </w:rPr>
      </w:pPr>
      <w:r w:rsidRPr="003E5211">
        <w:rPr>
          <w:rFonts w:cs="David" w:hint="cs"/>
          <w:u w:val="single"/>
          <w:rtl/>
        </w:rPr>
        <w:t>סופה לנדבר:</w:t>
      </w:r>
    </w:p>
    <w:p w14:paraId="7AD658D8" w14:textId="77777777" w:rsidR="003E5211" w:rsidRPr="003E5211" w:rsidRDefault="003E5211" w:rsidP="003E5211">
      <w:pPr>
        <w:bidi/>
        <w:jc w:val="both"/>
        <w:rPr>
          <w:rFonts w:cs="David" w:hint="cs"/>
          <w:rtl/>
        </w:rPr>
      </w:pPr>
    </w:p>
    <w:p w14:paraId="0C1B44FE" w14:textId="77777777" w:rsidR="003E5211" w:rsidRPr="003E5211" w:rsidRDefault="003E5211" w:rsidP="003E5211">
      <w:pPr>
        <w:bidi/>
        <w:jc w:val="both"/>
        <w:rPr>
          <w:rFonts w:cs="David" w:hint="cs"/>
          <w:rtl/>
        </w:rPr>
      </w:pPr>
      <w:r w:rsidRPr="003E5211">
        <w:rPr>
          <w:rFonts w:cs="David" w:hint="cs"/>
          <w:rtl/>
        </w:rPr>
        <w:tab/>
        <w:t xml:space="preserve">מה ההבדל בין ועדה אחת לוועדה שנייה? </w:t>
      </w:r>
    </w:p>
    <w:p w14:paraId="0D3274C1" w14:textId="77777777" w:rsidR="003E5211" w:rsidRPr="003E5211" w:rsidRDefault="003E5211" w:rsidP="003E5211">
      <w:pPr>
        <w:bidi/>
        <w:jc w:val="both"/>
        <w:rPr>
          <w:rFonts w:cs="David" w:hint="cs"/>
          <w:rtl/>
        </w:rPr>
      </w:pPr>
    </w:p>
    <w:p w14:paraId="63B5D798" w14:textId="77777777" w:rsidR="003E5211" w:rsidRPr="003E5211" w:rsidRDefault="003E5211" w:rsidP="003E5211">
      <w:pPr>
        <w:bidi/>
        <w:jc w:val="both"/>
        <w:rPr>
          <w:rFonts w:cs="David" w:hint="cs"/>
          <w:rtl/>
        </w:rPr>
      </w:pPr>
      <w:r w:rsidRPr="003E5211">
        <w:rPr>
          <w:rFonts w:cs="David" w:hint="cs"/>
          <w:u w:val="single"/>
          <w:rtl/>
        </w:rPr>
        <w:t xml:space="preserve">זהבה </w:t>
      </w:r>
      <w:proofErr w:type="spellStart"/>
      <w:r w:rsidRPr="003E5211">
        <w:rPr>
          <w:rFonts w:cs="David" w:hint="cs"/>
          <w:u w:val="single"/>
          <w:rtl/>
        </w:rPr>
        <w:t>גלאון</w:t>
      </w:r>
      <w:proofErr w:type="spellEnd"/>
      <w:r w:rsidRPr="003E5211">
        <w:rPr>
          <w:rFonts w:cs="David" w:hint="cs"/>
          <w:u w:val="single"/>
          <w:rtl/>
        </w:rPr>
        <w:t>:</w:t>
      </w:r>
    </w:p>
    <w:p w14:paraId="521CC6FF" w14:textId="77777777" w:rsidR="003E5211" w:rsidRPr="003E5211" w:rsidRDefault="003E5211" w:rsidP="003E5211">
      <w:pPr>
        <w:bidi/>
        <w:jc w:val="both"/>
        <w:rPr>
          <w:rFonts w:cs="David" w:hint="cs"/>
          <w:rtl/>
        </w:rPr>
      </w:pPr>
    </w:p>
    <w:p w14:paraId="350B0A3E" w14:textId="77777777" w:rsidR="003E5211" w:rsidRPr="003E5211" w:rsidRDefault="003E5211" w:rsidP="003E5211">
      <w:pPr>
        <w:bidi/>
        <w:jc w:val="both"/>
        <w:rPr>
          <w:rFonts w:cs="David" w:hint="cs"/>
          <w:rtl/>
        </w:rPr>
      </w:pPr>
      <w:r w:rsidRPr="003E5211">
        <w:rPr>
          <w:rFonts w:cs="David" w:hint="cs"/>
          <w:rtl/>
        </w:rPr>
        <w:tab/>
        <w:t xml:space="preserve">את לא יכולה לתת מעמד לוועדת משנה כמו ועדה סטטוטורית.  לי יש אינטרס, אבל זה לא רציני. </w:t>
      </w:r>
    </w:p>
    <w:p w14:paraId="0394ABB1" w14:textId="77777777" w:rsidR="003E5211" w:rsidRPr="003E5211" w:rsidRDefault="003E5211" w:rsidP="003E5211">
      <w:pPr>
        <w:bidi/>
        <w:jc w:val="both"/>
        <w:rPr>
          <w:rFonts w:cs="David" w:hint="cs"/>
          <w:rtl/>
        </w:rPr>
      </w:pPr>
    </w:p>
    <w:p w14:paraId="798B5D7E" w14:textId="77777777" w:rsidR="003E5211" w:rsidRPr="003E5211" w:rsidRDefault="003E5211" w:rsidP="003E5211">
      <w:pPr>
        <w:bidi/>
        <w:jc w:val="both"/>
        <w:rPr>
          <w:rFonts w:cs="David" w:hint="cs"/>
          <w:rtl/>
        </w:rPr>
      </w:pPr>
      <w:r w:rsidRPr="003E5211">
        <w:rPr>
          <w:rFonts w:cs="David" w:hint="cs"/>
          <w:u w:val="single"/>
          <w:rtl/>
        </w:rPr>
        <w:t>סופה לנדבר:</w:t>
      </w:r>
    </w:p>
    <w:p w14:paraId="728EB3D1" w14:textId="77777777" w:rsidR="003E5211" w:rsidRPr="003E5211" w:rsidRDefault="003E5211" w:rsidP="003E5211">
      <w:pPr>
        <w:bidi/>
        <w:jc w:val="both"/>
        <w:rPr>
          <w:rFonts w:cs="David" w:hint="cs"/>
          <w:rtl/>
        </w:rPr>
      </w:pPr>
    </w:p>
    <w:p w14:paraId="67953B4E" w14:textId="77777777" w:rsidR="003E5211" w:rsidRPr="003E5211" w:rsidRDefault="003E5211" w:rsidP="003E5211">
      <w:pPr>
        <w:bidi/>
        <w:jc w:val="both"/>
        <w:rPr>
          <w:rFonts w:cs="David" w:hint="cs"/>
          <w:rtl/>
        </w:rPr>
      </w:pPr>
      <w:r w:rsidRPr="003E5211">
        <w:rPr>
          <w:rFonts w:cs="David" w:hint="cs"/>
          <w:rtl/>
        </w:rPr>
        <w:tab/>
        <w:t xml:space="preserve">אם הוועדה שלך לא חשובה - - - </w:t>
      </w:r>
    </w:p>
    <w:p w14:paraId="63110C34" w14:textId="77777777" w:rsidR="003E5211" w:rsidRPr="003E5211" w:rsidRDefault="003E5211" w:rsidP="003E5211">
      <w:pPr>
        <w:bidi/>
        <w:jc w:val="both"/>
        <w:rPr>
          <w:rFonts w:cs="David" w:hint="cs"/>
          <w:rtl/>
        </w:rPr>
      </w:pPr>
    </w:p>
    <w:p w14:paraId="200E242C" w14:textId="77777777" w:rsidR="003E5211" w:rsidRPr="003E5211" w:rsidRDefault="003E5211" w:rsidP="003E5211">
      <w:pPr>
        <w:bidi/>
        <w:jc w:val="both"/>
        <w:rPr>
          <w:rFonts w:cs="David" w:hint="cs"/>
          <w:rtl/>
        </w:rPr>
      </w:pPr>
      <w:r w:rsidRPr="003E5211">
        <w:rPr>
          <w:rFonts w:cs="David" w:hint="cs"/>
          <w:u w:val="single"/>
          <w:rtl/>
        </w:rPr>
        <w:t xml:space="preserve">זהבה </w:t>
      </w:r>
      <w:proofErr w:type="spellStart"/>
      <w:r w:rsidRPr="003E5211">
        <w:rPr>
          <w:rFonts w:cs="David" w:hint="cs"/>
          <w:u w:val="single"/>
          <w:rtl/>
        </w:rPr>
        <w:t>גלאון</w:t>
      </w:r>
      <w:proofErr w:type="spellEnd"/>
      <w:r w:rsidRPr="003E5211">
        <w:rPr>
          <w:rFonts w:cs="David" w:hint="cs"/>
          <w:u w:val="single"/>
          <w:rtl/>
        </w:rPr>
        <w:t>:</w:t>
      </w:r>
    </w:p>
    <w:p w14:paraId="598E7A6F" w14:textId="77777777" w:rsidR="003E5211" w:rsidRPr="003E5211" w:rsidRDefault="003E5211" w:rsidP="003E5211">
      <w:pPr>
        <w:bidi/>
        <w:jc w:val="both"/>
        <w:rPr>
          <w:rFonts w:cs="David" w:hint="cs"/>
          <w:rtl/>
        </w:rPr>
      </w:pPr>
    </w:p>
    <w:p w14:paraId="49FBD4FB" w14:textId="77777777" w:rsidR="003E5211" w:rsidRPr="003E5211" w:rsidRDefault="003E5211" w:rsidP="003E5211">
      <w:pPr>
        <w:bidi/>
        <w:jc w:val="both"/>
        <w:rPr>
          <w:rFonts w:cs="David" w:hint="cs"/>
          <w:rtl/>
        </w:rPr>
      </w:pPr>
      <w:r w:rsidRPr="003E5211">
        <w:rPr>
          <w:rFonts w:cs="David" w:hint="cs"/>
          <w:rtl/>
        </w:rPr>
        <w:tab/>
        <w:t xml:space="preserve">הוועדה שלי חשובה מאוד, אבל זה לא הגיוני, את לא יכולה לתת מעמד של ועדת משנה כמו ועדה סטטוטורית. </w:t>
      </w:r>
    </w:p>
    <w:p w14:paraId="5D268729" w14:textId="77777777" w:rsidR="003E5211" w:rsidRPr="003E5211" w:rsidRDefault="003E5211" w:rsidP="003E5211">
      <w:pPr>
        <w:bidi/>
        <w:jc w:val="both"/>
        <w:rPr>
          <w:rFonts w:cs="David" w:hint="cs"/>
          <w:rtl/>
        </w:rPr>
      </w:pPr>
    </w:p>
    <w:p w14:paraId="2A1C11E7" w14:textId="77777777" w:rsidR="003E5211" w:rsidRPr="003E5211" w:rsidRDefault="003E5211" w:rsidP="003E5211">
      <w:pPr>
        <w:bidi/>
        <w:jc w:val="both"/>
        <w:rPr>
          <w:rFonts w:cs="David" w:hint="cs"/>
          <w:rtl/>
        </w:rPr>
      </w:pPr>
      <w:r w:rsidRPr="003E5211">
        <w:rPr>
          <w:rFonts w:cs="David" w:hint="cs"/>
          <w:u w:val="single"/>
          <w:rtl/>
        </w:rPr>
        <w:t>היו"ר דוד טל:</w:t>
      </w:r>
    </w:p>
    <w:p w14:paraId="11E794E0" w14:textId="77777777" w:rsidR="003E5211" w:rsidRPr="003E5211" w:rsidRDefault="003E5211" w:rsidP="003E5211">
      <w:pPr>
        <w:bidi/>
        <w:jc w:val="both"/>
        <w:rPr>
          <w:rFonts w:cs="David" w:hint="cs"/>
          <w:rtl/>
        </w:rPr>
      </w:pPr>
    </w:p>
    <w:p w14:paraId="7C471390" w14:textId="77777777" w:rsidR="003E5211" w:rsidRPr="003E5211" w:rsidRDefault="003E5211" w:rsidP="003E5211">
      <w:pPr>
        <w:bidi/>
        <w:jc w:val="both"/>
        <w:rPr>
          <w:rFonts w:cs="David" w:hint="cs"/>
          <w:rtl/>
        </w:rPr>
      </w:pPr>
      <w:r w:rsidRPr="003E5211">
        <w:rPr>
          <w:rFonts w:cs="David" w:hint="cs"/>
          <w:rtl/>
        </w:rPr>
        <w:tab/>
        <w:t xml:space="preserve">חברים, אם אנחנו רוצים לאמץ את הנושא של הקנס, רמת הקנס היום 12,900 שקל.  אחרי קנס אחד כזה, כל הפקידים  יישנו כאן עם שקי שינה. </w:t>
      </w:r>
    </w:p>
    <w:p w14:paraId="4DC6725F" w14:textId="77777777" w:rsidR="003E5211" w:rsidRPr="003E5211" w:rsidRDefault="003E5211" w:rsidP="003E5211">
      <w:pPr>
        <w:bidi/>
        <w:jc w:val="both"/>
        <w:rPr>
          <w:rFonts w:cs="David" w:hint="cs"/>
          <w:rtl/>
        </w:rPr>
      </w:pPr>
    </w:p>
    <w:p w14:paraId="511E987A" w14:textId="77777777" w:rsidR="003E5211" w:rsidRPr="003E5211" w:rsidRDefault="003E5211" w:rsidP="003E5211">
      <w:pPr>
        <w:bidi/>
        <w:jc w:val="both"/>
        <w:rPr>
          <w:rFonts w:cs="David" w:hint="cs"/>
          <w:rtl/>
        </w:rPr>
      </w:pPr>
      <w:r w:rsidRPr="003E5211">
        <w:rPr>
          <w:rFonts w:cs="David" w:hint="cs"/>
          <w:u w:val="single"/>
          <w:rtl/>
        </w:rPr>
        <w:t xml:space="preserve">יוחנן </w:t>
      </w:r>
      <w:proofErr w:type="spellStart"/>
      <w:r w:rsidRPr="003E5211">
        <w:rPr>
          <w:rFonts w:cs="David" w:hint="cs"/>
          <w:u w:val="single"/>
          <w:rtl/>
        </w:rPr>
        <w:t>פלסנר</w:t>
      </w:r>
      <w:proofErr w:type="spellEnd"/>
      <w:r w:rsidRPr="003E5211">
        <w:rPr>
          <w:rFonts w:cs="David" w:hint="cs"/>
          <w:u w:val="single"/>
          <w:rtl/>
        </w:rPr>
        <w:t>:</w:t>
      </w:r>
    </w:p>
    <w:p w14:paraId="1DCC64BA" w14:textId="77777777" w:rsidR="003E5211" w:rsidRPr="003E5211" w:rsidRDefault="003E5211" w:rsidP="003E5211">
      <w:pPr>
        <w:bidi/>
        <w:jc w:val="both"/>
        <w:rPr>
          <w:rFonts w:cs="David" w:hint="cs"/>
          <w:rtl/>
        </w:rPr>
      </w:pPr>
    </w:p>
    <w:p w14:paraId="4540F655" w14:textId="77777777" w:rsidR="003E5211" w:rsidRPr="003E5211" w:rsidRDefault="003E5211" w:rsidP="003E5211">
      <w:pPr>
        <w:bidi/>
        <w:jc w:val="both"/>
        <w:rPr>
          <w:rFonts w:cs="David" w:hint="cs"/>
          <w:rtl/>
        </w:rPr>
      </w:pPr>
      <w:r w:rsidRPr="003E5211">
        <w:rPr>
          <w:rFonts w:cs="David" w:hint="cs"/>
          <w:rtl/>
        </w:rPr>
        <w:tab/>
        <w:t xml:space="preserve">אדוני היושב ראש, הייתי רוצה להבין מהיועצת המשפטית, האם אפשר להטיל קנס על עבירה מנהלית ולא פלילית? </w:t>
      </w:r>
    </w:p>
    <w:p w14:paraId="6836EEA6" w14:textId="77777777" w:rsidR="003E5211" w:rsidRPr="003E5211" w:rsidRDefault="003E5211" w:rsidP="003E5211">
      <w:pPr>
        <w:bidi/>
        <w:jc w:val="both"/>
        <w:rPr>
          <w:rFonts w:cs="David" w:hint="cs"/>
          <w:rtl/>
        </w:rPr>
      </w:pPr>
    </w:p>
    <w:p w14:paraId="1E6E32FE" w14:textId="77777777" w:rsidR="003E5211" w:rsidRPr="003E5211" w:rsidRDefault="003E5211" w:rsidP="003E5211">
      <w:pPr>
        <w:bidi/>
        <w:jc w:val="both"/>
        <w:rPr>
          <w:rFonts w:cs="David" w:hint="cs"/>
          <w:u w:val="single"/>
          <w:rtl/>
        </w:rPr>
      </w:pPr>
      <w:r w:rsidRPr="003E5211">
        <w:rPr>
          <w:rFonts w:cs="David" w:hint="cs"/>
          <w:u w:val="single"/>
          <w:rtl/>
        </w:rPr>
        <w:t xml:space="preserve">ארבל </w:t>
      </w:r>
      <w:proofErr w:type="spellStart"/>
      <w:r w:rsidRPr="003E5211">
        <w:rPr>
          <w:rFonts w:cs="David" w:hint="cs"/>
          <w:u w:val="single"/>
          <w:rtl/>
        </w:rPr>
        <w:t>אסטרחן</w:t>
      </w:r>
      <w:proofErr w:type="spellEnd"/>
      <w:r w:rsidRPr="003E5211">
        <w:rPr>
          <w:rFonts w:cs="David" w:hint="cs"/>
          <w:u w:val="single"/>
          <w:rtl/>
        </w:rPr>
        <w:t>:</w:t>
      </w:r>
    </w:p>
    <w:p w14:paraId="04A70834" w14:textId="77777777" w:rsidR="003E5211" w:rsidRPr="003E5211" w:rsidRDefault="003E5211" w:rsidP="003E5211">
      <w:pPr>
        <w:bidi/>
        <w:jc w:val="both"/>
        <w:rPr>
          <w:rFonts w:cs="David" w:hint="cs"/>
          <w:u w:val="single"/>
          <w:rtl/>
        </w:rPr>
      </w:pPr>
    </w:p>
    <w:p w14:paraId="16F262C6" w14:textId="77777777" w:rsidR="003E5211" w:rsidRPr="003E5211" w:rsidRDefault="003E5211" w:rsidP="003E5211">
      <w:pPr>
        <w:bidi/>
        <w:jc w:val="both"/>
        <w:rPr>
          <w:rFonts w:cs="David" w:hint="cs"/>
          <w:rtl/>
        </w:rPr>
      </w:pPr>
      <w:r w:rsidRPr="003E5211">
        <w:rPr>
          <w:rFonts w:cs="David" w:hint="cs"/>
          <w:rtl/>
        </w:rPr>
        <w:tab/>
        <w:t xml:space="preserve">זה הופך אותה לפלילית. </w:t>
      </w:r>
    </w:p>
    <w:p w14:paraId="6BC3FC07" w14:textId="77777777" w:rsidR="003E5211" w:rsidRPr="003E5211" w:rsidRDefault="003E5211" w:rsidP="003E5211">
      <w:pPr>
        <w:bidi/>
        <w:jc w:val="both"/>
        <w:rPr>
          <w:rFonts w:cs="David" w:hint="cs"/>
          <w:rtl/>
        </w:rPr>
      </w:pPr>
    </w:p>
    <w:p w14:paraId="58A877ED" w14:textId="77777777" w:rsidR="003E5211" w:rsidRPr="003E5211" w:rsidRDefault="003E5211" w:rsidP="003E5211">
      <w:pPr>
        <w:bidi/>
        <w:jc w:val="both"/>
        <w:rPr>
          <w:rFonts w:cs="David" w:hint="cs"/>
          <w:u w:val="single"/>
          <w:rtl/>
        </w:rPr>
      </w:pPr>
      <w:r w:rsidRPr="003E5211">
        <w:rPr>
          <w:rFonts w:cs="David" w:hint="cs"/>
          <w:u w:val="single"/>
          <w:rtl/>
        </w:rPr>
        <w:t xml:space="preserve">יוחנן </w:t>
      </w:r>
      <w:proofErr w:type="spellStart"/>
      <w:r w:rsidRPr="003E5211">
        <w:rPr>
          <w:rFonts w:cs="David" w:hint="cs"/>
          <w:u w:val="single"/>
          <w:rtl/>
        </w:rPr>
        <w:t>פלסנר</w:t>
      </w:r>
      <w:proofErr w:type="spellEnd"/>
      <w:r w:rsidRPr="003E5211">
        <w:rPr>
          <w:rFonts w:cs="David" w:hint="cs"/>
          <w:u w:val="single"/>
          <w:rtl/>
        </w:rPr>
        <w:t>:</w:t>
      </w:r>
    </w:p>
    <w:p w14:paraId="520DA1C7" w14:textId="77777777" w:rsidR="003E5211" w:rsidRPr="003E5211" w:rsidRDefault="003E5211" w:rsidP="003E5211">
      <w:pPr>
        <w:bidi/>
        <w:jc w:val="both"/>
        <w:rPr>
          <w:rFonts w:cs="David" w:hint="cs"/>
          <w:u w:val="single"/>
          <w:rtl/>
        </w:rPr>
      </w:pPr>
    </w:p>
    <w:p w14:paraId="70043199" w14:textId="77777777" w:rsidR="003E5211" w:rsidRPr="003E5211" w:rsidRDefault="003E5211" w:rsidP="003E5211">
      <w:pPr>
        <w:bidi/>
        <w:jc w:val="both"/>
        <w:rPr>
          <w:rFonts w:cs="David" w:hint="cs"/>
          <w:rtl/>
        </w:rPr>
      </w:pPr>
      <w:r w:rsidRPr="003E5211">
        <w:rPr>
          <w:rFonts w:cs="David" w:hint="cs"/>
          <w:rtl/>
        </w:rPr>
        <w:tab/>
        <w:t xml:space="preserve">העניין הפלילי יכול ליצור כתם ולהכתים אנשים. </w:t>
      </w:r>
    </w:p>
    <w:p w14:paraId="6BEFA068" w14:textId="77777777" w:rsidR="003E5211" w:rsidRPr="003E5211" w:rsidRDefault="003E5211" w:rsidP="003E5211">
      <w:pPr>
        <w:bidi/>
        <w:jc w:val="both"/>
        <w:rPr>
          <w:rFonts w:cs="David" w:hint="cs"/>
          <w:rtl/>
        </w:rPr>
      </w:pPr>
    </w:p>
    <w:p w14:paraId="62E9B04A" w14:textId="77777777" w:rsidR="003E5211" w:rsidRPr="003E5211" w:rsidRDefault="003E5211" w:rsidP="003E5211">
      <w:pPr>
        <w:bidi/>
        <w:jc w:val="both"/>
        <w:rPr>
          <w:rFonts w:cs="David" w:hint="cs"/>
          <w:rtl/>
        </w:rPr>
      </w:pPr>
      <w:r w:rsidRPr="003E5211">
        <w:rPr>
          <w:rFonts w:cs="David" w:hint="cs"/>
          <w:u w:val="single"/>
          <w:rtl/>
        </w:rPr>
        <w:t>היו"ר דוד טל:</w:t>
      </w:r>
    </w:p>
    <w:p w14:paraId="3A1CE020" w14:textId="77777777" w:rsidR="003E5211" w:rsidRPr="003E5211" w:rsidRDefault="003E5211" w:rsidP="003E5211">
      <w:pPr>
        <w:bidi/>
        <w:jc w:val="both"/>
        <w:rPr>
          <w:rFonts w:cs="David" w:hint="cs"/>
          <w:rtl/>
        </w:rPr>
      </w:pPr>
    </w:p>
    <w:p w14:paraId="00CEEBEB" w14:textId="77777777" w:rsidR="003E5211" w:rsidRPr="003E5211" w:rsidRDefault="003E5211" w:rsidP="003E5211">
      <w:pPr>
        <w:bidi/>
        <w:jc w:val="both"/>
        <w:rPr>
          <w:rFonts w:cs="David" w:hint="cs"/>
          <w:rtl/>
        </w:rPr>
      </w:pPr>
      <w:r w:rsidRPr="003E5211">
        <w:rPr>
          <w:rFonts w:cs="David" w:hint="cs"/>
          <w:rtl/>
        </w:rPr>
        <w:tab/>
        <w:t xml:space="preserve">לכן הם יבואו. </w:t>
      </w:r>
    </w:p>
    <w:p w14:paraId="1D3D4401" w14:textId="77777777" w:rsidR="003E5211" w:rsidRPr="003E5211" w:rsidRDefault="003E5211" w:rsidP="003E5211">
      <w:pPr>
        <w:bidi/>
        <w:jc w:val="both"/>
        <w:rPr>
          <w:rFonts w:cs="David" w:hint="cs"/>
          <w:rtl/>
        </w:rPr>
      </w:pPr>
    </w:p>
    <w:p w14:paraId="5266A597" w14:textId="77777777" w:rsidR="003E5211" w:rsidRPr="003E5211" w:rsidRDefault="003E5211" w:rsidP="003E5211">
      <w:pPr>
        <w:bidi/>
        <w:jc w:val="both"/>
        <w:rPr>
          <w:rFonts w:cs="David" w:hint="cs"/>
          <w:rtl/>
        </w:rPr>
      </w:pPr>
      <w:r w:rsidRPr="003E5211">
        <w:rPr>
          <w:rFonts w:cs="David" w:hint="cs"/>
          <w:u w:val="single"/>
          <w:rtl/>
        </w:rPr>
        <w:t>מזכיר הכנסת אייל ינון:</w:t>
      </w:r>
    </w:p>
    <w:p w14:paraId="46EB8548" w14:textId="77777777" w:rsidR="003E5211" w:rsidRPr="003E5211" w:rsidRDefault="003E5211" w:rsidP="003E5211">
      <w:pPr>
        <w:bidi/>
        <w:jc w:val="both"/>
        <w:rPr>
          <w:rFonts w:cs="David" w:hint="cs"/>
          <w:rtl/>
        </w:rPr>
      </w:pPr>
    </w:p>
    <w:p w14:paraId="54650135" w14:textId="77777777" w:rsidR="003E5211" w:rsidRPr="003E5211" w:rsidRDefault="003E5211" w:rsidP="003E5211">
      <w:pPr>
        <w:bidi/>
        <w:jc w:val="both"/>
        <w:rPr>
          <w:rFonts w:cs="David" w:hint="cs"/>
          <w:rtl/>
        </w:rPr>
      </w:pPr>
      <w:r w:rsidRPr="003E5211">
        <w:rPr>
          <w:rFonts w:cs="David" w:hint="cs"/>
          <w:rtl/>
        </w:rPr>
        <w:tab/>
        <w:t xml:space="preserve">בגלל שזה עניין פלילי, זה לא קורה אוטומטית, יש סמכות, יש שיקול דעת למי שאמור להעמיד לדין פלילי, גם לקבוע בעניין הזה. לכן, זה לא מסלול רגיל. </w:t>
      </w:r>
    </w:p>
    <w:p w14:paraId="41EC373B" w14:textId="77777777" w:rsidR="003E5211" w:rsidRPr="003E5211" w:rsidRDefault="003E5211" w:rsidP="003E5211">
      <w:pPr>
        <w:bidi/>
        <w:jc w:val="both"/>
        <w:rPr>
          <w:rFonts w:cs="David" w:hint="cs"/>
          <w:rtl/>
        </w:rPr>
      </w:pPr>
      <w:r>
        <w:rPr>
          <w:rFonts w:cs="David"/>
          <w:rtl/>
        </w:rPr>
        <w:br w:type="page"/>
      </w:r>
    </w:p>
    <w:p w14:paraId="1E0F9845" w14:textId="77777777" w:rsidR="003E5211" w:rsidRPr="003E5211" w:rsidRDefault="003E5211" w:rsidP="003E5211">
      <w:pPr>
        <w:bidi/>
        <w:jc w:val="both"/>
        <w:rPr>
          <w:rFonts w:cs="David" w:hint="cs"/>
          <w:rtl/>
        </w:rPr>
      </w:pPr>
      <w:r w:rsidRPr="003E5211">
        <w:rPr>
          <w:rFonts w:cs="David" w:hint="cs"/>
          <w:u w:val="single"/>
          <w:rtl/>
        </w:rPr>
        <w:t>היו"ר דוד טל:</w:t>
      </w:r>
    </w:p>
    <w:p w14:paraId="57514DA1" w14:textId="77777777" w:rsidR="003E5211" w:rsidRPr="003E5211" w:rsidRDefault="003E5211" w:rsidP="003E5211">
      <w:pPr>
        <w:bidi/>
        <w:jc w:val="both"/>
        <w:rPr>
          <w:rFonts w:cs="David" w:hint="cs"/>
          <w:rtl/>
        </w:rPr>
      </w:pPr>
    </w:p>
    <w:p w14:paraId="651C0D07" w14:textId="77777777" w:rsidR="003E5211" w:rsidRPr="003E5211" w:rsidRDefault="003E5211" w:rsidP="003E5211">
      <w:pPr>
        <w:bidi/>
        <w:jc w:val="both"/>
        <w:rPr>
          <w:rFonts w:cs="David" w:hint="cs"/>
          <w:rtl/>
        </w:rPr>
      </w:pPr>
      <w:r w:rsidRPr="003E5211">
        <w:rPr>
          <w:rFonts w:cs="David" w:hint="cs"/>
          <w:rtl/>
        </w:rPr>
        <w:tab/>
        <w:t xml:space="preserve">יוחנן, אני לא רוצה לומר את זה עליך, אבל מי שמרחם על אכזרים, סופו שיתאכזר על רחמנים. </w:t>
      </w:r>
    </w:p>
    <w:p w14:paraId="002CA2D5" w14:textId="77777777" w:rsidR="003E5211" w:rsidRPr="003E5211" w:rsidRDefault="003E5211" w:rsidP="003E5211">
      <w:pPr>
        <w:bidi/>
        <w:jc w:val="both"/>
        <w:rPr>
          <w:rFonts w:cs="David" w:hint="cs"/>
          <w:rtl/>
        </w:rPr>
      </w:pPr>
    </w:p>
    <w:p w14:paraId="4B6F7E53" w14:textId="77777777" w:rsidR="003E5211" w:rsidRPr="003E5211" w:rsidRDefault="003E5211" w:rsidP="003E5211">
      <w:pPr>
        <w:bidi/>
        <w:jc w:val="both"/>
        <w:rPr>
          <w:rFonts w:cs="David" w:hint="cs"/>
          <w:u w:val="single"/>
          <w:rtl/>
        </w:rPr>
      </w:pPr>
      <w:r w:rsidRPr="003E5211">
        <w:rPr>
          <w:rFonts w:cs="David" w:hint="cs"/>
          <w:u w:val="single"/>
          <w:rtl/>
        </w:rPr>
        <w:t xml:space="preserve">יוחנן </w:t>
      </w:r>
      <w:proofErr w:type="spellStart"/>
      <w:r w:rsidRPr="003E5211">
        <w:rPr>
          <w:rFonts w:cs="David" w:hint="cs"/>
          <w:u w:val="single"/>
          <w:rtl/>
        </w:rPr>
        <w:t>פלסנר</w:t>
      </w:r>
      <w:proofErr w:type="spellEnd"/>
      <w:r w:rsidRPr="003E5211">
        <w:rPr>
          <w:rFonts w:cs="David" w:hint="cs"/>
          <w:u w:val="single"/>
          <w:rtl/>
        </w:rPr>
        <w:t>:</w:t>
      </w:r>
    </w:p>
    <w:p w14:paraId="0F4E11CB" w14:textId="77777777" w:rsidR="003E5211" w:rsidRPr="003E5211" w:rsidRDefault="003E5211" w:rsidP="003E5211">
      <w:pPr>
        <w:bidi/>
        <w:jc w:val="both"/>
        <w:rPr>
          <w:rFonts w:cs="David" w:hint="cs"/>
          <w:u w:val="single"/>
          <w:rtl/>
        </w:rPr>
      </w:pPr>
    </w:p>
    <w:p w14:paraId="410D603A" w14:textId="77777777" w:rsidR="003E5211" w:rsidRPr="003E5211" w:rsidRDefault="003E5211" w:rsidP="003E5211">
      <w:pPr>
        <w:bidi/>
        <w:jc w:val="both"/>
        <w:rPr>
          <w:rFonts w:cs="David" w:hint="cs"/>
          <w:rtl/>
        </w:rPr>
      </w:pPr>
      <w:r w:rsidRPr="003E5211">
        <w:rPr>
          <w:rFonts w:cs="David" w:hint="cs"/>
          <w:rtl/>
        </w:rPr>
        <w:tab/>
        <w:t xml:space="preserve">הייתי שוקל אם יש מכניזם אפקטיבי בעולם המנהלי כי אנחנו יודעים שבעניין הפלילי, ברגע שאתה מכניס עובד ציבור למסלול הפלילי, זה יכול להטיל עליו מגבלות בהמשך. </w:t>
      </w:r>
    </w:p>
    <w:p w14:paraId="393175D9" w14:textId="77777777" w:rsidR="003E5211" w:rsidRPr="003E5211" w:rsidRDefault="003E5211" w:rsidP="003E5211">
      <w:pPr>
        <w:bidi/>
        <w:jc w:val="both"/>
        <w:rPr>
          <w:rFonts w:cs="David" w:hint="cs"/>
          <w:rtl/>
        </w:rPr>
      </w:pPr>
    </w:p>
    <w:p w14:paraId="3982EB6F" w14:textId="77777777" w:rsidR="003E5211" w:rsidRPr="003E5211" w:rsidRDefault="003E5211" w:rsidP="003E5211">
      <w:pPr>
        <w:bidi/>
        <w:jc w:val="both"/>
        <w:rPr>
          <w:rFonts w:cs="David" w:hint="cs"/>
          <w:rtl/>
        </w:rPr>
      </w:pPr>
      <w:r w:rsidRPr="003E5211">
        <w:rPr>
          <w:rFonts w:cs="David" w:hint="cs"/>
          <w:u w:val="single"/>
          <w:rtl/>
        </w:rPr>
        <w:t>היו"ר דוד טל:</w:t>
      </w:r>
    </w:p>
    <w:p w14:paraId="6E8EE6D9" w14:textId="77777777" w:rsidR="003E5211" w:rsidRPr="003E5211" w:rsidRDefault="003E5211" w:rsidP="003E5211">
      <w:pPr>
        <w:bidi/>
        <w:jc w:val="both"/>
        <w:rPr>
          <w:rFonts w:cs="David" w:hint="cs"/>
          <w:rtl/>
        </w:rPr>
      </w:pPr>
    </w:p>
    <w:p w14:paraId="7B3B17C0" w14:textId="77777777" w:rsidR="003E5211" w:rsidRPr="003E5211" w:rsidRDefault="003E5211" w:rsidP="003E5211">
      <w:pPr>
        <w:bidi/>
        <w:jc w:val="both"/>
        <w:rPr>
          <w:rFonts w:cs="David" w:hint="cs"/>
          <w:rtl/>
        </w:rPr>
      </w:pPr>
      <w:r w:rsidRPr="003E5211">
        <w:rPr>
          <w:rFonts w:cs="David" w:hint="cs"/>
          <w:rtl/>
        </w:rPr>
        <w:tab/>
        <w:t xml:space="preserve">הוא עובד ציבור, שימלא את תפקידו. </w:t>
      </w:r>
    </w:p>
    <w:p w14:paraId="250B29F2" w14:textId="77777777" w:rsidR="003E5211" w:rsidRPr="003E5211" w:rsidRDefault="003E5211" w:rsidP="003E5211">
      <w:pPr>
        <w:bidi/>
        <w:jc w:val="both"/>
        <w:rPr>
          <w:rFonts w:cs="David" w:hint="cs"/>
          <w:rtl/>
        </w:rPr>
      </w:pPr>
    </w:p>
    <w:p w14:paraId="3854F2DE" w14:textId="77777777" w:rsidR="003E5211" w:rsidRPr="003E5211" w:rsidRDefault="003E5211" w:rsidP="003E5211">
      <w:pPr>
        <w:bidi/>
        <w:jc w:val="both"/>
        <w:rPr>
          <w:rFonts w:cs="David" w:hint="cs"/>
          <w:rtl/>
        </w:rPr>
      </w:pPr>
      <w:r w:rsidRPr="003E5211">
        <w:rPr>
          <w:rFonts w:cs="David" w:hint="cs"/>
          <w:u w:val="single"/>
          <w:rtl/>
        </w:rPr>
        <w:t>גדעון סער:</w:t>
      </w:r>
    </w:p>
    <w:p w14:paraId="2DF61334" w14:textId="77777777" w:rsidR="003E5211" w:rsidRPr="003E5211" w:rsidRDefault="003E5211" w:rsidP="003E5211">
      <w:pPr>
        <w:bidi/>
        <w:jc w:val="both"/>
        <w:rPr>
          <w:rFonts w:cs="David" w:hint="cs"/>
          <w:rtl/>
        </w:rPr>
      </w:pPr>
    </w:p>
    <w:p w14:paraId="544B8296" w14:textId="77777777" w:rsidR="003E5211" w:rsidRPr="003E5211" w:rsidRDefault="003E5211" w:rsidP="003E5211">
      <w:pPr>
        <w:bidi/>
        <w:jc w:val="both"/>
        <w:rPr>
          <w:rFonts w:cs="David" w:hint="cs"/>
          <w:rtl/>
        </w:rPr>
      </w:pPr>
      <w:r w:rsidRPr="003E5211">
        <w:rPr>
          <w:rFonts w:cs="David" w:hint="cs"/>
          <w:rtl/>
        </w:rPr>
        <w:tab/>
        <w:t xml:space="preserve">לא אנחנו מכניסים להליך הפלילי, יש  תביעה כללית, היא שוקלת את שיקול הדעת. </w:t>
      </w:r>
    </w:p>
    <w:p w14:paraId="6FDDA661" w14:textId="77777777" w:rsidR="003E5211" w:rsidRPr="003E5211" w:rsidRDefault="003E5211" w:rsidP="003E5211">
      <w:pPr>
        <w:bidi/>
        <w:jc w:val="both"/>
        <w:rPr>
          <w:rFonts w:cs="David" w:hint="cs"/>
          <w:rtl/>
        </w:rPr>
      </w:pPr>
    </w:p>
    <w:p w14:paraId="2544DB0A" w14:textId="77777777" w:rsidR="003E5211" w:rsidRPr="003E5211" w:rsidRDefault="003E5211" w:rsidP="003E5211">
      <w:pPr>
        <w:bidi/>
        <w:jc w:val="both"/>
        <w:rPr>
          <w:rFonts w:cs="David" w:hint="cs"/>
          <w:rtl/>
        </w:rPr>
      </w:pPr>
      <w:r w:rsidRPr="003E5211">
        <w:rPr>
          <w:rFonts w:cs="David" w:hint="cs"/>
          <w:u w:val="single"/>
          <w:rtl/>
        </w:rPr>
        <w:t>היו"ר דוד טל:</w:t>
      </w:r>
    </w:p>
    <w:p w14:paraId="5D93D597" w14:textId="77777777" w:rsidR="003E5211" w:rsidRPr="003E5211" w:rsidRDefault="003E5211" w:rsidP="003E5211">
      <w:pPr>
        <w:bidi/>
        <w:jc w:val="both"/>
        <w:rPr>
          <w:rFonts w:cs="David" w:hint="cs"/>
          <w:rtl/>
        </w:rPr>
      </w:pPr>
    </w:p>
    <w:p w14:paraId="0B75DC39" w14:textId="77777777" w:rsidR="003E5211" w:rsidRPr="003E5211" w:rsidRDefault="003E5211" w:rsidP="003E5211">
      <w:pPr>
        <w:bidi/>
        <w:jc w:val="both"/>
        <w:rPr>
          <w:rFonts w:cs="David" w:hint="cs"/>
          <w:rtl/>
        </w:rPr>
      </w:pPr>
      <w:r w:rsidRPr="003E5211">
        <w:rPr>
          <w:rFonts w:cs="David" w:hint="cs"/>
          <w:rtl/>
        </w:rPr>
        <w:tab/>
        <w:t xml:space="preserve">זאת הערה נכונה, יש מי שיש לו שיקול דעת לתבוע אם כן ואם לא, לא אנחנו קובעים את זה. </w:t>
      </w:r>
    </w:p>
    <w:p w14:paraId="438E2C6E" w14:textId="77777777" w:rsidR="003E5211" w:rsidRPr="003E5211" w:rsidRDefault="003E5211" w:rsidP="003E5211">
      <w:pPr>
        <w:bidi/>
        <w:jc w:val="both"/>
        <w:rPr>
          <w:rFonts w:cs="David" w:hint="cs"/>
          <w:rtl/>
        </w:rPr>
      </w:pPr>
    </w:p>
    <w:p w14:paraId="404B5ADE" w14:textId="77777777" w:rsidR="003E5211" w:rsidRPr="003E5211" w:rsidRDefault="003E5211" w:rsidP="003E5211">
      <w:pPr>
        <w:bidi/>
        <w:jc w:val="both"/>
        <w:rPr>
          <w:rFonts w:cs="David" w:hint="cs"/>
          <w:rtl/>
        </w:rPr>
      </w:pPr>
      <w:r w:rsidRPr="003E5211">
        <w:rPr>
          <w:rFonts w:cs="David" w:hint="cs"/>
          <w:u w:val="single"/>
          <w:rtl/>
        </w:rPr>
        <w:t>יואל חסון:</w:t>
      </w:r>
    </w:p>
    <w:p w14:paraId="25E9C77F" w14:textId="77777777" w:rsidR="003E5211" w:rsidRPr="003E5211" w:rsidRDefault="003E5211" w:rsidP="003E5211">
      <w:pPr>
        <w:bidi/>
        <w:jc w:val="both"/>
        <w:rPr>
          <w:rFonts w:cs="David" w:hint="cs"/>
          <w:rtl/>
        </w:rPr>
      </w:pPr>
    </w:p>
    <w:p w14:paraId="14972C9B" w14:textId="77777777" w:rsidR="003E5211" w:rsidRPr="003E5211" w:rsidRDefault="003E5211" w:rsidP="003E5211">
      <w:pPr>
        <w:bidi/>
        <w:jc w:val="both"/>
        <w:rPr>
          <w:rFonts w:cs="David" w:hint="cs"/>
          <w:rtl/>
        </w:rPr>
      </w:pPr>
      <w:r w:rsidRPr="003E5211">
        <w:rPr>
          <w:rFonts w:cs="David" w:hint="cs"/>
          <w:rtl/>
        </w:rPr>
        <w:tab/>
        <w:t xml:space="preserve"> אנחנו רחמנים מדי, צריך לשנות את התרבות הפוליטית בישראל. </w:t>
      </w:r>
    </w:p>
    <w:p w14:paraId="0696E525" w14:textId="77777777" w:rsidR="003E5211" w:rsidRPr="003E5211" w:rsidRDefault="003E5211" w:rsidP="003E5211">
      <w:pPr>
        <w:bidi/>
        <w:jc w:val="both"/>
        <w:rPr>
          <w:rFonts w:cs="David" w:hint="cs"/>
          <w:rtl/>
        </w:rPr>
      </w:pPr>
    </w:p>
    <w:p w14:paraId="65E15DB5" w14:textId="77777777" w:rsidR="003E5211" w:rsidRPr="003E5211" w:rsidRDefault="003E5211" w:rsidP="003E5211">
      <w:pPr>
        <w:bidi/>
        <w:jc w:val="both"/>
        <w:rPr>
          <w:rFonts w:cs="David" w:hint="cs"/>
          <w:rtl/>
        </w:rPr>
      </w:pPr>
      <w:r w:rsidRPr="003E5211">
        <w:rPr>
          <w:rFonts w:cs="David" w:hint="cs"/>
          <w:u w:val="single"/>
          <w:rtl/>
        </w:rPr>
        <w:t xml:space="preserve">יוחנן </w:t>
      </w:r>
      <w:proofErr w:type="spellStart"/>
      <w:r w:rsidRPr="003E5211">
        <w:rPr>
          <w:rFonts w:cs="David" w:hint="cs"/>
          <w:u w:val="single"/>
          <w:rtl/>
        </w:rPr>
        <w:t>פלסנר</w:t>
      </w:r>
      <w:proofErr w:type="spellEnd"/>
      <w:r w:rsidRPr="003E5211">
        <w:rPr>
          <w:rFonts w:cs="David" w:hint="cs"/>
          <w:u w:val="single"/>
          <w:rtl/>
        </w:rPr>
        <w:t>:</w:t>
      </w:r>
    </w:p>
    <w:p w14:paraId="11D4DB79" w14:textId="77777777" w:rsidR="003E5211" w:rsidRPr="003E5211" w:rsidRDefault="003E5211" w:rsidP="003E5211">
      <w:pPr>
        <w:bidi/>
        <w:jc w:val="both"/>
        <w:rPr>
          <w:rFonts w:cs="David" w:hint="cs"/>
          <w:rtl/>
        </w:rPr>
      </w:pPr>
    </w:p>
    <w:p w14:paraId="2DF467F5" w14:textId="77777777" w:rsidR="003E5211" w:rsidRPr="003E5211" w:rsidRDefault="003E5211" w:rsidP="003E5211">
      <w:pPr>
        <w:bidi/>
        <w:jc w:val="both"/>
        <w:rPr>
          <w:rFonts w:cs="David" w:hint="cs"/>
          <w:rtl/>
        </w:rPr>
      </w:pPr>
      <w:r w:rsidRPr="003E5211">
        <w:rPr>
          <w:rFonts w:cs="David" w:hint="cs"/>
          <w:rtl/>
        </w:rPr>
        <w:tab/>
        <w:t xml:space="preserve">הערה שנייה, לגבי ועדות משנה וועדות סטטוטורית. צריך לראות את התמונה הכוללת לגבי העומס שאנחנו מטילים, בסוף זה אמור להתנקז לכמה </w:t>
      </w:r>
      <w:proofErr w:type="spellStart"/>
      <w:r w:rsidRPr="003E5211">
        <w:rPr>
          <w:rFonts w:cs="David" w:hint="cs"/>
          <w:rtl/>
        </w:rPr>
        <w:t>מנכ"לי</w:t>
      </w:r>
      <w:proofErr w:type="spellEnd"/>
      <w:r w:rsidRPr="003E5211">
        <w:rPr>
          <w:rFonts w:cs="David" w:hint="cs"/>
          <w:rtl/>
        </w:rPr>
        <w:t xml:space="preserve"> משרדים.  אם אנחנו מייצרים עומס לא סביר, שהוא מזומן לוועדת משנה כזאת וועדת משנה אחרת, זה משהו שצריך לקחת בחשבון.  אם אנחנו רוצים לאפשר את זה באופן גורף, לא רק לוועדות סטטוטוריות, אולי  שיהיה מכניזם שמווסת את זה.  אם לא, אולי להשאיר את זה ברמה של - - - </w:t>
      </w:r>
    </w:p>
    <w:p w14:paraId="1444E1EC" w14:textId="77777777" w:rsidR="003E5211" w:rsidRPr="003E5211" w:rsidRDefault="003E5211" w:rsidP="003E5211">
      <w:pPr>
        <w:bidi/>
        <w:jc w:val="both"/>
        <w:rPr>
          <w:rFonts w:cs="David" w:hint="cs"/>
          <w:rtl/>
        </w:rPr>
      </w:pPr>
    </w:p>
    <w:p w14:paraId="319BCBE3" w14:textId="77777777" w:rsidR="003E5211" w:rsidRPr="003E5211" w:rsidRDefault="003E5211" w:rsidP="003E5211">
      <w:pPr>
        <w:bidi/>
        <w:jc w:val="both"/>
        <w:rPr>
          <w:rFonts w:cs="David" w:hint="cs"/>
          <w:rtl/>
        </w:rPr>
      </w:pPr>
      <w:r w:rsidRPr="003E5211">
        <w:rPr>
          <w:rFonts w:cs="David" w:hint="cs"/>
          <w:u w:val="single"/>
          <w:rtl/>
        </w:rPr>
        <w:t>היו"ר דוד טל:</w:t>
      </w:r>
    </w:p>
    <w:p w14:paraId="40E9A34C" w14:textId="77777777" w:rsidR="003E5211" w:rsidRPr="003E5211" w:rsidRDefault="003E5211" w:rsidP="003E5211">
      <w:pPr>
        <w:bidi/>
        <w:jc w:val="both"/>
        <w:rPr>
          <w:rFonts w:cs="David" w:hint="cs"/>
          <w:rtl/>
        </w:rPr>
      </w:pPr>
    </w:p>
    <w:p w14:paraId="5E2A80A9" w14:textId="77777777" w:rsidR="003E5211" w:rsidRPr="003E5211" w:rsidRDefault="003E5211" w:rsidP="003E5211">
      <w:pPr>
        <w:bidi/>
        <w:ind w:firstLine="567"/>
        <w:jc w:val="both"/>
        <w:rPr>
          <w:rFonts w:cs="David" w:hint="cs"/>
          <w:rtl/>
        </w:rPr>
      </w:pPr>
      <w:r w:rsidRPr="003E5211">
        <w:rPr>
          <w:rFonts w:cs="David" w:hint="cs"/>
          <w:rtl/>
        </w:rPr>
        <w:t xml:space="preserve">אני מניח, שהוועדה הזאת זימנה אותו והוא יאמר לי שהוא מוזמן לוועדה אחרת באותו יום ובאותה שעה - - - </w:t>
      </w:r>
    </w:p>
    <w:p w14:paraId="1F96BC5F" w14:textId="77777777" w:rsidR="003E5211" w:rsidRPr="003E5211" w:rsidRDefault="003E5211" w:rsidP="003E5211">
      <w:pPr>
        <w:bidi/>
        <w:jc w:val="both"/>
        <w:rPr>
          <w:rFonts w:cs="David" w:hint="cs"/>
          <w:rtl/>
        </w:rPr>
      </w:pPr>
    </w:p>
    <w:p w14:paraId="74C54E58" w14:textId="77777777" w:rsidR="003E5211" w:rsidRPr="003E5211" w:rsidRDefault="003E5211" w:rsidP="003E5211">
      <w:pPr>
        <w:bidi/>
        <w:jc w:val="both"/>
        <w:rPr>
          <w:rFonts w:cs="David" w:hint="cs"/>
          <w:rtl/>
        </w:rPr>
      </w:pPr>
      <w:r w:rsidRPr="003E5211">
        <w:rPr>
          <w:rFonts w:cs="David" w:hint="cs"/>
          <w:u w:val="single"/>
          <w:rtl/>
        </w:rPr>
        <w:t xml:space="preserve">יוחנן </w:t>
      </w:r>
      <w:proofErr w:type="spellStart"/>
      <w:r w:rsidRPr="003E5211">
        <w:rPr>
          <w:rFonts w:cs="David" w:hint="cs"/>
          <w:u w:val="single"/>
          <w:rtl/>
        </w:rPr>
        <w:t>פלסנר</w:t>
      </w:r>
      <w:proofErr w:type="spellEnd"/>
      <w:r w:rsidRPr="003E5211">
        <w:rPr>
          <w:rFonts w:cs="David" w:hint="cs"/>
          <w:u w:val="single"/>
          <w:rtl/>
        </w:rPr>
        <w:t>:</w:t>
      </w:r>
    </w:p>
    <w:p w14:paraId="505B6AE6" w14:textId="77777777" w:rsidR="003E5211" w:rsidRPr="003E5211" w:rsidRDefault="003E5211" w:rsidP="003E5211">
      <w:pPr>
        <w:bidi/>
        <w:jc w:val="both"/>
        <w:rPr>
          <w:rFonts w:cs="David" w:hint="cs"/>
          <w:rtl/>
        </w:rPr>
      </w:pPr>
    </w:p>
    <w:p w14:paraId="5E20C6CE" w14:textId="77777777" w:rsidR="003E5211" w:rsidRPr="003E5211" w:rsidRDefault="003E5211" w:rsidP="003E5211">
      <w:pPr>
        <w:bidi/>
        <w:jc w:val="both"/>
        <w:rPr>
          <w:rFonts w:cs="David" w:hint="cs"/>
          <w:rtl/>
        </w:rPr>
      </w:pPr>
      <w:r w:rsidRPr="003E5211">
        <w:rPr>
          <w:rFonts w:cs="David" w:hint="cs"/>
          <w:rtl/>
        </w:rPr>
        <w:tab/>
        <w:t xml:space="preserve">לא באותו יום ובאותה שעה, אבל מדי שבוע. </w:t>
      </w:r>
    </w:p>
    <w:p w14:paraId="2A77B117" w14:textId="77777777" w:rsidR="003E5211" w:rsidRPr="003E5211" w:rsidRDefault="003E5211" w:rsidP="003E5211">
      <w:pPr>
        <w:bidi/>
        <w:jc w:val="both"/>
        <w:rPr>
          <w:rFonts w:cs="David" w:hint="cs"/>
          <w:rtl/>
        </w:rPr>
      </w:pPr>
    </w:p>
    <w:p w14:paraId="4CD19A8B" w14:textId="77777777" w:rsidR="003E5211" w:rsidRPr="003E5211" w:rsidRDefault="003E5211" w:rsidP="003E5211">
      <w:pPr>
        <w:bidi/>
        <w:jc w:val="both"/>
        <w:rPr>
          <w:rFonts w:cs="David" w:hint="cs"/>
          <w:rtl/>
        </w:rPr>
      </w:pPr>
      <w:r w:rsidRPr="003E5211">
        <w:rPr>
          <w:rFonts w:cs="David" w:hint="cs"/>
          <w:u w:val="single"/>
          <w:rtl/>
        </w:rPr>
        <w:t>היו"ר דוד טל:</w:t>
      </w:r>
    </w:p>
    <w:p w14:paraId="2022A283" w14:textId="77777777" w:rsidR="003E5211" w:rsidRPr="003E5211" w:rsidRDefault="003E5211" w:rsidP="003E5211">
      <w:pPr>
        <w:bidi/>
        <w:jc w:val="both"/>
        <w:rPr>
          <w:rFonts w:cs="David" w:hint="cs"/>
          <w:rtl/>
        </w:rPr>
      </w:pPr>
    </w:p>
    <w:p w14:paraId="6BC13129" w14:textId="77777777" w:rsidR="003E5211" w:rsidRPr="003E5211" w:rsidRDefault="003E5211" w:rsidP="003E5211">
      <w:pPr>
        <w:bidi/>
        <w:jc w:val="both"/>
        <w:rPr>
          <w:rFonts w:cs="David" w:hint="cs"/>
          <w:rtl/>
        </w:rPr>
      </w:pPr>
      <w:r w:rsidRPr="003E5211">
        <w:rPr>
          <w:rFonts w:cs="David" w:hint="cs"/>
          <w:rtl/>
        </w:rPr>
        <w:tab/>
        <w:t xml:space="preserve">מדי שבוע  הוא חייב דין וחשבון לבית הזה. חלק מתיקון התקנון, שהפיקוח הזה של הבית הזה על  הרשות המבצעת יהיה הדוק יותר ושיקבלו יותר דיווח. אני אומר לך, על רקע זה אנחנו נמצא את עצמנו שצריך עוד קצת ועוד קצת. יכול להיות, שנהיה שבעי רצון מרמת הפיקוח ונגיד, עד לכאן ולא יותר.  </w:t>
      </w:r>
    </w:p>
    <w:p w14:paraId="6D87ED39" w14:textId="77777777" w:rsidR="003E5211" w:rsidRPr="003E5211" w:rsidRDefault="003E5211" w:rsidP="003E5211">
      <w:pPr>
        <w:bidi/>
        <w:jc w:val="both"/>
        <w:rPr>
          <w:rFonts w:cs="David" w:hint="cs"/>
          <w:rtl/>
        </w:rPr>
      </w:pPr>
    </w:p>
    <w:p w14:paraId="12A4A350" w14:textId="77777777" w:rsidR="003E5211" w:rsidRPr="003E5211" w:rsidRDefault="003E5211" w:rsidP="003E5211">
      <w:pPr>
        <w:bidi/>
        <w:jc w:val="both"/>
        <w:rPr>
          <w:rFonts w:cs="David" w:hint="cs"/>
          <w:rtl/>
        </w:rPr>
      </w:pPr>
      <w:r w:rsidRPr="003E5211">
        <w:rPr>
          <w:rFonts w:cs="David" w:hint="cs"/>
          <w:u w:val="single"/>
          <w:rtl/>
        </w:rPr>
        <w:t xml:space="preserve">יוחנן </w:t>
      </w:r>
      <w:proofErr w:type="spellStart"/>
      <w:r w:rsidRPr="003E5211">
        <w:rPr>
          <w:rFonts w:cs="David" w:hint="cs"/>
          <w:u w:val="single"/>
          <w:rtl/>
        </w:rPr>
        <w:t>פלסנר</w:t>
      </w:r>
      <w:proofErr w:type="spellEnd"/>
      <w:r w:rsidRPr="003E5211">
        <w:rPr>
          <w:rFonts w:cs="David" w:hint="cs"/>
          <w:u w:val="single"/>
          <w:rtl/>
        </w:rPr>
        <w:t>:</w:t>
      </w:r>
    </w:p>
    <w:p w14:paraId="5119F46D" w14:textId="77777777" w:rsidR="003E5211" w:rsidRPr="003E5211" w:rsidRDefault="003E5211" w:rsidP="003E5211">
      <w:pPr>
        <w:bidi/>
        <w:jc w:val="both"/>
        <w:rPr>
          <w:rFonts w:cs="David" w:hint="cs"/>
          <w:rtl/>
        </w:rPr>
      </w:pPr>
    </w:p>
    <w:p w14:paraId="6BC2D48F" w14:textId="77777777" w:rsidR="003E5211" w:rsidRPr="003E5211" w:rsidRDefault="003E5211" w:rsidP="003E5211">
      <w:pPr>
        <w:bidi/>
        <w:jc w:val="both"/>
        <w:rPr>
          <w:rFonts w:cs="David" w:hint="cs"/>
          <w:rtl/>
        </w:rPr>
      </w:pPr>
      <w:r w:rsidRPr="003E5211">
        <w:rPr>
          <w:rFonts w:cs="David" w:hint="cs"/>
          <w:rtl/>
        </w:rPr>
        <w:tab/>
        <w:t xml:space="preserve">חסרה לי איזה שהיא מידה, אין לנו שום מכניזם שמייצר סבירות לגבי העומס שאנחנו מטילים, אחר כך יכול להיות שנסיט  את הפנדל לצד השני ואז  ניאלץ לשנות את זה.  צריך לראות, איך אנחנו מאזנים. אני חושב, שחסר כאן מכניזם שיכול לתת לנו תחושה אם אנחנו לא מגזימים. </w:t>
      </w:r>
    </w:p>
    <w:p w14:paraId="2C615F6C" w14:textId="77777777" w:rsidR="003E5211" w:rsidRPr="003E5211" w:rsidRDefault="003E5211" w:rsidP="003E5211">
      <w:pPr>
        <w:bidi/>
        <w:jc w:val="both"/>
        <w:rPr>
          <w:rFonts w:cs="David" w:hint="cs"/>
          <w:rtl/>
        </w:rPr>
      </w:pPr>
    </w:p>
    <w:p w14:paraId="2E96743F" w14:textId="77777777" w:rsidR="003E5211" w:rsidRPr="003E5211" w:rsidRDefault="003E5211" w:rsidP="003E5211">
      <w:pPr>
        <w:bidi/>
        <w:jc w:val="both"/>
        <w:rPr>
          <w:rFonts w:cs="David" w:hint="cs"/>
          <w:rtl/>
        </w:rPr>
      </w:pPr>
      <w:r w:rsidRPr="003E5211">
        <w:rPr>
          <w:rFonts w:cs="David" w:hint="cs"/>
          <w:u w:val="single"/>
          <w:rtl/>
        </w:rPr>
        <w:t>היו"ר דוד טל:</w:t>
      </w:r>
    </w:p>
    <w:p w14:paraId="5CF66FB3" w14:textId="77777777" w:rsidR="003E5211" w:rsidRPr="003E5211" w:rsidRDefault="003E5211" w:rsidP="003E5211">
      <w:pPr>
        <w:bidi/>
        <w:jc w:val="both"/>
        <w:rPr>
          <w:rFonts w:cs="David" w:hint="cs"/>
          <w:rtl/>
        </w:rPr>
      </w:pPr>
    </w:p>
    <w:p w14:paraId="7528058F" w14:textId="77777777" w:rsidR="003E5211" w:rsidRPr="003E5211" w:rsidRDefault="003E5211" w:rsidP="003E5211">
      <w:pPr>
        <w:bidi/>
        <w:jc w:val="both"/>
        <w:rPr>
          <w:rFonts w:cs="David" w:hint="cs"/>
          <w:rtl/>
        </w:rPr>
      </w:pPr>
      <w:r w:rsidRPr="003E5211">
        <w:rPr>
          <w:rFonts w:cs="David" w:hint="cs"/>
          <w:rtl/>
        </w:rPr>
        <w:tab/>
        <w:t xml:space="preserve">רבותיי, אני רוצה לסכם את הסעיף הזה. אמרנו, שלגבי זימון אחד ולא יותר מכך </w:t>
      </w:r>
      <w:r w:rsidRPr="003E5211">
        <w:rPr>
          <w:rFonts w:cs="David"/>
          <w:rtl/>
        </w:rPr>
        <w:t>–</w:t>
      </w:r>
      <w:r w:rsidRPr="003E5211">
        <w:rPr>
          <w:rFonts w:cs="David" w:hint="cs"/>
          <w:rtl/>
        </w:rPr>
        <w:t xml:space="preserve"> אנחנו מסכימים. היועצת המשפטית שלנו תכין נוסח. </w:t>
      </w:r>
    </w:p>
    <w:p w14:paraId="1B6A2F7E" w14:textId="77777777" w:rsidR="003E5211" w:rsidRPr="003E5211" w:rsidRDefault="003E5211" w:rsidP="003E5211">
      <w:pPr>
        <w:bidi/>
        <w:jc w:val="both"/>
        <w:rPr>
          <w:rFonts w:cs="David" w:hint="cs"/>
          <w:rtl/>
        </w:rPr>
      </w:pPr>
    </w:p>
    <w:p w14:paraId="53ACC805" w14:textId="77777777" w:rsidR="003E5211" w:rsidRPr="003E5211" w:rsidRDefault="003E5211" w:rsidP="003E5211">
      <w:pPr>
        <w:bidi/>
        <w:jc w:val="both"/>
        <w:rPr>
          <w:rFonts w:cs="David" w:hint="cs"/>
          <w:rtl/>
        </w:rPr>
      </w:pPr>
      <w:r w:rsidRPr="003E5211">
        <w:rPr>
          <w:rFonts w:cs="David" w:hint="cs"/>
          <w:rtl/>
        </w:rPr>
        <w:tab/>
        <w:t xml:space="preserve">לגבי הקנס </w:t>
      </w:r>
      <w:r w:rsidRPr="003E5211">
        <w:rPr>
          <w:rFonts w:cs="David"/>
          <w:rtl/>
        </w:rPr>
        <w:t>–</w:t>
      </w:r>
      <w:r w:rsidRPr="003E5211">
        <w:rPr>
          <w:rFonts w:cs="David" w:hint="cs"/>
          <w:rtl/>
        </w:rPr>
        <w:t xml:space="preserve"> הופכים את זה  לקנס. </w:t>
      </w:r>
    </w:p>
    <w:p w14:paraId="26823A17" w14:textId="77777777" w:rsidR="003E5211" w:rsidRPr="003E5211" w:rsidRDefault="003E5211" w:rsidP="003E5211">
      <w:pPr>
        <w:bidi/>
        <w:jc w:val="both"/>
        <w:rPr>
          <w:rFonts w:cs="David" w:hint="cs"/>
          <w:rtl/>
        </w:rPr>
      </w:pPr>
    </w:p>
    <w:p w14:paraId="6CFB48C3" w14:textId="77777777" w:rsidR="003E5211" w:rsidRPr="003E5211" w:rsidRDefault="003E5211" w:rsidP="003E5211">
      <w:pPr>
        <w:bidi/>
        <w:jc w:val="both"/>
        <w:rPr>
          <w:rFonts w:cs="David" w:hint="cs"/>
          <w:rtl/>
        </w:rPr>
      </w:pPr>
      <w:r w:rsidRPr="003E5211">
        <w:rPr>
          <w:rFonts w:cs="David" w:hint="cs"/>
          <w:u w:val="single"/>
          <w:rtl/>
        </w:rPr>
        <w:t xml:space="preserve">זהבה </w:t>
      </w:r>
      <w:proofErr w:type="spellStart"/>
      <w:r w:rsidRPr="003E5211">
        <w:rPr>
          <w:rFonts w:cs="David" w:hint="cs"/>
          <w:u w:val="single"/>
          <w:rtl/>
        </w:rPr>
        <w:t>גלאון</w:t>
      </w:r>
      <w:proofErr w:type="spellEnd"/>
      <w:r w:rsidRPr="003E5211">
        <w:rPr>
          <w:rFonts w:cs="David" w:hint="cs"/>
          <w:u w:val="single"/>
          <w:rtl/>
        </w:rPr>
        <w:t>:</w:t>
      </w:r>
    </w:p>
    <w:p w14:paraId="7F235AD2" w14:textId="77777777" w:rsidR="003E5211" w:rsidRPr="003E5211" w:rsidRDefault="003E5211" w:rsidP="003E5211">
      <w:pPr>
        <w:bidi/>
        <w:jc w:val="both"/>
        <w:rPr>
          <w:rFonts w:cs="David" w:hint="cs"/>
          <w:rtl/>
        </w:rPr>
      </w:pPr>
    </w:p>
    <w:p w14:paraId="0A601F68" w14:textId="77777777" w:rsidR="003E5211" w:rsidRPr="003E5211" w:rsidRDefault="003E5211" w:rsidP="003E5211">
      <w:pPr>
        <w:bidi/>
        <w:jc w:val="both"/>
        <w:rPr>
          <w:rFonts w:cs="David" w:hint="cs"/>
          <w:rtl/>
        </w:rPr>
      </w:pPr>
      <w:r w:rsidRPr="003E5211">
        <w:rPr>
          <w:rFonts w:cs="David" w:hint="cs"/>
          <w:rtl/>
        </w:rPr>
        <w:tab/>
        <w:t xml:space="preserve">כמה? קנס -  תלוי כמה. </w:t>
      </w:r>
    </w:p>
    <w:p w14:paraId="24A188AA" w14:textId="77777777" w:rsidR="003E5211" w:rsidRPr="003E5211" w:rsidRDefault="003E5211" w:rsidP="003E5211">
      <w:pPr>
        <w:bidi/>
        <w:jc w:val="both"/>
        <w:rPr>
          <w:rFonts w:cs="David" w:hint="cs"/>
          <w:rtl/>
        </w:rPr>
      </w:pPr>
    </w:p>
    <w:p w14:paraId="640497DB" w14:textId="77777777" w:rsidR="003E5211" w:rsidRPr="003E5211" w:rsidRDefault="003E5211" w:rsidP="003E5211">
      <w:pPr>
        <w:bidi/>
        <w:jc w:val="both"/>
        <w:rPr>
          <w:rFonts w:cs="David" w:hint="cs"/>
          <w:u w:val="single"/>
          <w:rtl/>
        </w:rPr>
      </w:pPr>
      <w:r w:rsidRPr="003E5211">
        <w:rPr>
          <w:rFonts w:cs="David" w:hint="cs"/>
          <w:u w:val="single"/>
          <w:rtl/>
        </w:rPr>
        <w:t>גדעון סער:</w:t>
      </w:r>
    </w:p>
    <w:p w14:paraId="1F428BF2" w14:textId="77777777" w:rsidR="003E5211" w:rsidRPr="003E5211" w:rsidRDefault="003E5211" w:rsidP="003E5211">
      <w:pPr>
        <w:bidi/>
        <w:jc w:val="both"/>
        <w:rPr>
          <w:rFonts w:cs="David" w:hint="cs"/>
          <w:u w:val="single"/>
          <w:rtl/>
        </w:rPr>
      </w:pPr>
    </w:p>
    <w:p w14:paraId="56FF7F28" w14:textId="77777777" w:rsidR="003E5211" w:rsidRPr="003E5211" w:rsidRDefault="003E5211" w:rsidP="003E5211">
      <w:pPr>
        <w:bidi/>
        <w:jc w:val="both"/>
        <w:rPr>
          <w:rFonts w:cs="David" w:hint="cs"/>
          <w:rtl/>
        </w:rPr>
      </w:pPr>
      <w:r w:rsidRPr="003E5211">
        <w:rPr>
          <w:rFonts w:cs="David" w:hint="cs"/>
          <w:rtl/>
        </w:rPr>
        <w:tab/>
        <w:t xml:space="preserve">זה קנס מקסימאלי, בית המשפט יכול שלא לתת, מה הרחמים? </w:t>
      </w:r>
    </w:p>
    <w:p w14:paraId="22BDFCDF" w14:textId="77777777" w:rsidR="003E5211" w:rsidRPr="003E5211" w:rsidRDefault="003E5211" w:rsidP="003E5211">
      <w:pPr>
        <w:bidi/>
        <w:jc w:val="both"/>
        <w:rPr>
          <w:rFonts w:cs="David" w:hint="cs"/>
          <w:rtl/>
        </w:rPr>
      </w:pPr>
    </w:p>
    <w:p w14:paraId="6D9ABA98" w14:textId="77777777" w:rsidR="003E5211" w:rsidRPr="003E5211" w:rsidRDefault="003E5211" w:rsidP="003E5211">
      <w:pPr>
        <w:bidi/>
        <w:jc w:val="both"/>
        <w:rPr>
          <w:rFonts w:cs="David" w:hint="cs"/>
          <w:rtl/>
        </w:rPr>
      </w:pPr>
      <w:r w:rsidRPr="003E5211">
        <w:rPr>
          <w:rFonts w:cs="David" w:hint="cs"/>
          <w:u w:val="single"/>
          <w:rtl/>
        </w:rPr>
        <w:t>היו"ר דוד טל:</w:t>
      </w:r>
    </w:p>
    <w:p w14:paraId="63F55346" w14:textId="77777777" w:rsidR="003E5211" w:rsidRPr="003E5211" w:rsidRDefault="003E5211" w:rsidP="003E5211">
      <w:pPr>
        <w:bidi/>
        <w:jc w:val="both"/>
        <w:rPr>
          <w:rFonts w:cs="David" w:hint="cs"/>
          <w:rtl/>
        </w:rPr>
      </w:pPr>
    </w:p>
    <w:p w14:paraId="5588A096" w14:textId="77777777" w:rsidR="003E5211" w:rsidRPr="003E5211" w:rsidRDefault="003E5211" w:rsidP="003E5211">
      <w:pPr>
        <w:bidi/>
        <w:jc w:val="both"/>
        <w:rPr>
          <w:rFonts w:cs="David" w:hint="cs"/>
          <w:rtl/>
        </w:rPr>
      </w:pPr>
      <w:r w:rsidRPr="003E5211">
        <w:rPr>
          <w:rFonts w:cs="David" w:hint="cs"/>
          <w:rtl/>
        </w:rPr>
        <w:tab/>
        <w:t xml:space="preserve">הקנס המקסימאלי הוא 12,900 שקלים, הוא יכול לקבל, 2,000. בדרך כלל, לא ממצאים את הדין עד הסוף. </w:t>
      </w:r>
    </w:p>
    <w:p w14:paraId="75857381" w14:textId="77777777" w:rsidR="003E5211" w:rsidRPr="003E5211" w:rsidRDefault="003E5211" w:rsidP="003E5211">
      <w:pPr>
        <w:bidi/>
        <w:jc w:val="both"/>
        <w:rPr>
          <w:rFonts w:cs="David" w:hint="cs"/>
          <w:rtl/>
        </w:rPr>
      </w:pPr>
    </w:p>
    <w:p w14:paraId="1BAD13FA" w14:textId="77777777" w:rsidR="003E5211" w:rsidRPr="003E5211" w:rsidRDefault="003E5211" w:rsidP="003E5211">
      <w:pPr>
        <w:bidi/>
        <w:jc w:val="both"/>
        <w:rPr>
          <w:rFonts w:cs="David" w:hint="cs"/>
          <w:rtl/>
        </w:rPr>
      </w:pPr>
      <w:r w:rsidRPr="003E5211">
        <w:rPr>
          <w:rFonts w:cs="David" w:hint="cs"/>
          <w:rtl/>
        </w:rPr>
        <w:tab/>
        <w:t xml:space="preserve">אנחנו מדברים על כל הוועדות הסטטוטורית. </w:t>
      </w:r>
    </w:p>
    <w:p w14:paraId="59E417E3" w14:textId="77777777" w:rsidR="003E5211" w:rsidRPr="003E5211" w:rsidRDefault="003E5211" w:rsidP="003E5211">
      <w:pPr>
        <w:bidi/>
        <w:jc w:val="both"/>
        <w:rPr>
          <w:rFonts w:cs="David" w:hint="cs"/>
          <w:rtl/>
        </w:rPr>
      </w:pPr>
    </w:p>
    <w:p w14:paraId="1E7556E7" w14:textId="77777777" w:rsidR="003E5211" w:rsidRPr="003E5211" w:rsidRDefault="003E5211" w:rsidP="003E5211">
      <w:pPr>
        <w:bidi/>
        <w:jc w:val="both"/>
        <w:rPr>
          <w:rFonts w:cs="David" w:hint="cs"/>
          <w:rtl/>
        </w:rPr>
      </w:pPr>
      <w:proofErr w:type="spellStart"/>
      <w:r w:rsidRPr="003E5211">
        <w:rPr>
          <w:rFonts w:cs="David" w:hint="cs"/>
          <w:u w:val="single"/>
          <w:rtl/>
        </w:rPr>
        <w:t>רוברט</w:t>
      </w:r>
      <w:proofErr w:type="spellEnd"/>
      <w:r w:rsidRPr="003E5211">
        <w:rPr>
          <w:rFonts w:cs="David" w:hint="cs"/>
          <w:u w:val="single"/>
          <w:rtl/>
        </w:rPr>
        <w:t xml:space="preserve"> </w:t>
      </w:r>
      <w:proofErr w:type="spellStart"/>
      <w:r w:rsidRPr="003E5211">
        <w:rPr>
          <w:rFonts w:cs="David" w:hint="cs"/>
          <w:u w:val="single"/>
          <w:rtl/>
        </w:rPr>
        <w:t>אילטוב</w:t>
      </w:r>
      <w:proofErr w:type="spellEnd"/>
      <w:r w:rsidRPr="003E5211">
        <w:rPr>
          <w:rFonts w:cs="David" w:hint="cs"/>
          <w:u w:val="single"/>
          <w:rtl/>
        </w:rPr>
        <w:t>:</w:t>
      </w:r>
    </w:p>
    <w:p w14:paraId="1693A3ED" w14:textId="77777777" w:rsidR="003E5211" w:rsidRPr="003E5211" w:rsidRDefault="003E5211" w:rsidP="003E5211">
      <w:pPr>
        <w:bidi/>
        <w:jc w:val="both"/>
        <w:rPr>
          <w:rFonts w:cs="David" w:hint="cs"/>
          <w:rtl/>
        </w:rPr>
      </w:pPr>
    </w:p>
    <w:p w14:paraId="390483EE" w14:textId="77777777" w:rsidR="003E5211" w:rsidRPr="003E5211" w:rsidRDefault="003E5211" w:rsidP="003E5211">
      <w:pPr>
        <w:bidi/>
        <w:jc w:val="both"/>
        <w:rPr>
          <w:rFonts w:cs="David" w:hint="cs"/>
          <w:rtl/>
        </w:rPr>
      </w:pPr>
      <w:r w:rsidRPr="003E5211">
        <w:rPr>
          <w:rFonts w:cs="David" w:hint="cs"/>
          <w:rtl/>
        </w:rPr>
        <w:tab/>
        <w:t>אני מבקש להכניס את  כל ועדות הכנסת.</w:t>
      </w:r>
    </w:p>
    <w:p w14:paraId="7D460A37" w14:textId="77777777" w:rsidR="003E5211" w:rsidRPr="003E5211" w:rsidRDefault="003E5211" w:rsidP="003E5211">
      <w:pPr>
        <w:bidi/>
        <w:jc w:val="both"/>
        <w:rPr>
          <w:rFonts w:cs="David" w:hint="cs"/>
          <w:rtl/>
        </w:rPr>
      </w:pPr>
    </w:p>
    <w:p w14:paraId="0302C823" w14:textId="77777777" w:rsidR="003E5211" w:rsidRPr="003E5211" w:rsidRDefault="003E5211" w:rsidP="003E5211">
      <w:pPr>
        <w:bidi/>
        <w:jc w:val="both"/>
        <w:rPr>
          <w:rFonts w:cs="David" w:hint="cs"/>
          <w:rtl/>
        </w:rPr>
      </w:pPr>
      <w:r w:rsidRPr="003E5211">
        <w:rPr>
          <w:rFonts w:cs="David" w:hint="cs"/>
          <w:u w:val="single"/>
          <w:rtl/>
        </w:rPr>
        <w:t>היו"ר דוד טל:</w:t>
      </w:r>
    </w:p>
    <w:p w14:paraId="1CC48669" w14:textId="77777777" w:rsidR="003E5211" w:rsidRPr="003E5211" w:rsidRDefault="003E5211" w:rsidP="003E5211">
      <w:pPr>
        <w:bidi/>
        <w:jc w:val="both"/>
        <w:rPr>
          <w:rFonts w:cs="David" w:hint="cs"/>
          <w:rtl/>
        </w:rPr>
      </w:pPr>
    </w:p>
    <w:p w14:paraId="3A653D9E" w14:textId="77777777" w:rsidR="003E5211" w:rsidRPr="003E5211" w:rsidRDefault="003E5211" w:rsidP="003E5211">
      <w:pPr>
        <w:bidi/>
        <w:jc w:val="both"/>
        <w:rPr>
          <w:rFonts w:cs="David" w:hint="cs"/>
          <w:rtl/>
        </w:rPr>
      </w:pPr>
      <w:r w:rsidRPr="003E5211">
        <w:rPr>
          <w:rFonts w:cs="David" w:hint="cs"/>
          <w:rtl/>
        </w:rPr>
        <w:tab/>
        <w:t xml:space="preserve">גם משנה? </w:t>
      </w:r>
    </w:p>
    <w:p w14:paraId="58F9AE37" w14:textId="77777777" w:rsidR="003E5211" w:rsidRPr="003E5211" w:rsidRDefault="003E5211" w:rsidP="003E5211">
      <w:pPr>
        <w:bidi/>
        <w:jc w:val="both"/>
        <w:rPr>
          <w:rFonts w:cs="David" w:hint="cs"/>
          <w:rtl/>
        </w:rPr>
      </w:pPr>
    </w:p>
    <w:p w14:paraId="7D9D4952" w14:textId="77777777" w:rsidR="003E5211" w:rsidRPr="003E5211" w:rsidRDefault="003E5211" w:rsidP="003E5211">
      <w:pPr>
        <w:bidi/>
        <w:jc w:val="both"/>
        <w:rPr>
          <w:rFonts w:cs="David" w:hint="cs"/>
          <w:rtl/>
        </w:rPr>
      </w:pPr>
      <w:proofErr w:type="spellStart"/>
      <w:r w:rsidRPr="003E5211">
        <w:rPr>
          <w:rFonts w:cs="David" w:hint="cs"/>
          <w:u w:val="single"/>
          <w:rtl/>
        </w:rPr>
        <w:t>רוברט</w:t>
      </w:r>
      <w:proofErr w:type="spellEnd"/>
      <w:r w:rsidRPr="003E5211">
        <w:rPr>
          <w:rFonts w:cs="David" w:hint="cs"/>
          <w:u w:val="single"/>
          <w:rtl/>
        </w:rPr>
        <w:t xml:space="preserve"> </w:t>
      </w:r>
      <w:proofErr w:type="spellStart"/>
      <w:r w:rsidRPr="003E5211">
        <w:rPr>
          <w:rFonts w:cs="David" w:hint="cs"/>
          <w:u w:val="single"/>
          <w:rtl/>
        </w:rPr>
        <w:t>אילטוב</w:t>
      </w:r>
      <w:proofErr w:type="spellEnd"/>
      <w:r w:rsidRPr="003E5211">
        <w:rPr>
          <w:rFonts w:cs="David" w:hint="cs"/>
          <w:u w:val="single"/>
          <w:rtl/>
        </w:rPr>
        <w:t>:</w:t>
      </w:r>
    </w:p>
    <w:p w14:paraId="1612CAB9" w14:textId="77777777" w:rsidR="003E5211" w:rsidRPr="003E5211" w:rsidRDefault="003E5211" w:rsidP="003E5211">
      <w:pPr>
        <w:bidi/>
        <w:jc w:val="both"/>
        <w:rPr>
          <w:rFonts w:cs="David" w:hint="cs"/>
          <w:rtl/>
        </w:rPr>
      </w:pPr>
    </w:p>
    <w:p w14:paraId="69F7DF77" w14:textId="77777777" w:rsidR="003E5211" w:rsidRPr="003E5211" w:rsidRDefault="003E5211" w:rsidP="003E5211">
      <w:pPr>
        <w:bidi/>
        <w:jc w:val="both"/>
        <w:rPr>
          <w:rFonts w:cs="David" w:hint="cs"/>
          <w:rtl/>
        </w:rPr>
      </w:pPr>
      <w:r w:rsidRPr="003E5211">
        <w:rPr>
          <w:rFonts w:cs="David" w:hint="cs"/>
          <w:rtl/>
        </w:rPr>
        <w:tab/>
        <w:t xml:space="preserve">לא ועדות משנה, אבל כל הוועדות. </w:t>
      </w:r>
    </w:p>
    <w:p w14:paraId="6544C446" w14:textId="77777777" w:rsidR="003E5211" w:rsidRPr="003E5211" w:rsidRDefault="003E5211" w:rsidP="003E5211">
      <w:pPr>
        <w:bidi/>
        <w:jc w:val="both"/>
        <w:rPr>
          <w:rFonts w:cs="David" w:hint="cs"/>
          <w:rtl/>
        </w:rPr>
      </w:pPr>
    </w:p>
    <w:p w14:paraId="1A2AAECA" w14:textId="77777777" w:rsidR="003E5211" w:rsidRPr="003E5211" w:rsidRDefault="003E5211" w:rsidP="003E5211">
      <w:pPr>
        <w:bidi/>
        <w:jc w:val="both"/>
        <w:rPr>
          <w:rFonts w:cs="David" w:hint="cs"/>
          <w:rtl/>
        </w:rPr>
      </w:pPr>
      <w:r w:rsidRPr="003E5211">
        <w:rPr>
          <w:rFonts w:cs="David" w:hint="cs"/>
          <w:u w:val="single"/>
          <w:rtl/>
        </w:rPr>
        <w:t xml:space="preserve">שלי </w:t>
      </w:r>
      <w:proofErr w:type="spellStart"/>
      <w:r w:rsidRPr="003E5211">
        <w:rPr>
          <w:rFonts w:cs="David" w:hint="cs"/>
          <w:u w:val="single"/>
          <w:rtl/>
        </w:rPr>
        <w:t>יחימוביץ</w:t>
      </w:r>
      <w:proofErr w:type="spellEnd"/>
      <w:r w:rsidRPr="003E5211">
        <w:rPr>
          <w:rFonts w:cs="David" w:hint="cs"/>
          <w:u w:val="single"/>
          <w:rtl/>
        </w:rPr>
        <w:t>:</w:t>
      </w:r>
    </w:p>
    <w:p w14:paraId="72802A6F" w14:textId="77777777" w:rsidR="003E5211" w:rsidRPr="003E5211" w:rsidRDefault="003E5211" w:rsidP="003E5211">
      <w:pPr>
        <w:bidi/>
        <w:jc w:val="both"/>
        <w:rPr>
          <w:rFonts w:cs="David" w:hint="cs"/>
          <w:rtl/>
        </w:rPr>
      </w:pPr>
    </w:p>
    <w:p w14:paraId="39E8E73A" w14:textId="77777777" w:rsidR="003E5211" w:rsidRPr="003E5211" w:rsidRDefault="003E5211" w:rsidP="003E5211">
      <w:pPr>
        <w:bidi/>
        <w:jc w:val="both"/>
        <w:rPr>
          <w:rFonts w:cs="David" w:hint="cs"/>
          <w:rtl/>
        </w:rPr>
      </w:pPr>
      <w:r w:rsidRPr="003E5211">
        <w:rPr>
          <w:rFonts w:cs="David" w:hint="cs"/>
          <w:rtl/>
        </w:rPr>
        <w:tab/>
        <w:t xml:space="preserve">מה עם הוועדה לזכויות הילד למשל? </w:t>
      </w:r>
    </w:p>
    <w:p w14:paraId="36FB5C23" w14:textId="77777777" w:rsidR="003E5211" w:rsidRPr="003E5211" w:rsidRDefault="003E5211" w:rsidP="003E5211">
      <w:pPr>
        <w:bidi/>
        <w:jc w:val="both"/>
        <w:rPr>
          <w:rFonts w:cs="David" w:hint="cs"/>
          <w:rtl/>
        </w:rPr>
      </w:pPr>
    </w:p>
    <w:p w14:paraId="640A69CD" w14:textId="77777777" w:rsidR="003E5211" w:rsidRPr="003E5211" w:rsidRDefault="003E5211" w:rsidP="003E5211">
      <w:pPr>
        <w:bidi/>
        <w:jc w:val="both"/>
        <w:rPr>
          <w:rFonts w:cs="David" w:hint="cs"/>
          <w:rtl/>
        </w:rPr>
      </w:pPr>
      <w:proofErr w:type="spellStart"/>
      <w:r w:rsidRPr="003E5211">
        <w:rPr>
          <w:rFonts w:cs="David" w:hint="cs"/>
          <w:u w:val="single"/>
          <w:rtl/>
        </w:rPr>
        <w:t>רוברט</w:t>
      </w:r>
      <w:proofErr w:type="spellEnd"/>
      <w:r w:rsidRPr="003E5211">
        <w:rPr>
          <w:rFonts w:cs="David" w:hint="cs"/>
          <w:u w:val="single"/>
          <w:rtl/>
        </w:rPr>
        <w:t xml:space="preserve"> </w:t>
      </w:r>
      <w:proofErr w:type="spellStart"/>
      <w:r w:rsidRPr="003E5211">
        <w:rPr>
          <w:rFonts w:cs="David" w:hint="cs"/>
          <w:u w:val="single"/>
          <w:rtl/>
        </w:rPr>
        <w:t>אילטוב</w:t>
      </w:r>
      <w:proofErr w:type="spellEnd"/>
      <w:r w:rsidRPr="003E5211">
        <w:rPr>
          <w:rFonts w:cs="David" w:hint="cs"/>
          <w:u w:val="single"/>
          <w:rtl/>
        </w:rPr>
        <w:t>:</w:t>
      </w:r>
    </w:p>
    <w:p w14:paraId="7E89DB6C" w14:textId="77777777" w:rsidR="003E5211" w:rsidRPr="003E5211" w:rsidRDefault="003E5211" w:rsidP="003E5211">
      <w:pPr>
        <w:bidi/>
        <w:jc w:val="both"/>
        <w:rPr>
          <w:rFonts w:cs="David" w:hint="cs"/>
          <w:rtl/>
        </w:rPr>
      </w:pPr>
    </w:p>
    <w:p w14:paraId="09B3CB67" w14:textId="77777777" w:rsidR="003E5211" w:rsidRPr="003E5211" w:rsidRDefault="003E5211" w:rsidP="003E5211">
      <w:pPr>
        <w:bidi/>
        <w:jc w:val="both"/>
        <w:rPr>
          <w:rFonts w:cs="David" w:hint="cs"/>
          <w:rtl/>
        </w:rPr>
      </w:pPr>
      <w:r w:rsidRPr="003E5211">
        <w:rPr>
          <w:rFonts w:cs="David" w:hint="cs"/>
          <w:rtl/>
        </w:rPr>
        <w:tab/>
        <w:t xml:space="preserve">על זה אני מדבר, על הוועדות כולן. </w:t>
      </w:r>
    </w:p>
    <w:p w14:paraId="518EE9FC" w14:textId="77777777" w:rsidR="003E5211" w:rsidRPr="003E5211" w:rsidRDefault="003E5211" w:rsidP="003E5211">
      <w:pPr>
        <w:bidi/>
        <w:jc w:val="both"/>
        <w:rPr>
          <w:rFonts w:cs="David" w:hint="cs"/>
          <w:rtl/>
        </w:rPr>
      </w:pPr>
    </w:p>
    <w:p w14:paraId="72B351E5" w14:textId="77777777" w:rsidR="003E5211" w:rsidRPr="003E5211" w:rsidRDefault="003E5211" w:rsidP="003E5211">
      <w:pPr>
        <w:bidi/>
        <w:jc w:val="both"/>
        <w:rPr>
          <w:rFonts w:cs="David" w:hint="cs"/>
          <w:rtl/>
        </w:rPr>
      </w:pPr>
      <w:r w:rsidRPr="003E5211">
        <w:rPr>
          <w:rFonts w:cs="David" w:hint="cs"/>
          <w:u w:val="single"/>
          <w:rtl/>
        </w:rPr>
        <w:t>היו"ר דוד טל:</w:t>
      </w:r>
    </w:p>
    <w:p w14:paraId="6459A6DD" w14:textId="77777777" w:rsidR="003E5211" w:rsidRPr="003E5211" w:rsidRDefault="003E5211" w:rsidP="003E5211">
      <w:pPr>
        <w:bidi/>
        <w:jc w:val="both"/>
        <w:rPr>
          <w:rFonts w:cs="David" w:hint="cs"/>
          <w:rtl/>
        </w:rPr>
      </w:pPr>
    </w:p>
    <w:p w14:paraId="5E63630C" w14:textId="77777777" w:rsidR="003E5211" w:rsidRPr="003E5211" w:rsidRDefault="003E5211" w:rsidP="003E5211">
      <w:pPr>
        <w:bidi/>
        <w:jc w:val="both"/>
        <w:rPr>
          <w:rFonts w:cs="David" w:hint="cs"/>
          <w:rtl/>
        </w:rPr>
      </w:pPr>
      <w:r w:rsidRPr="003E5211">
        <w:rPr>
          <w:rFonts w:cs="David" w:hint="cs"/>
          <w:rtl/>
        </w:rPr>
        <w:tab/>
        <w:t xml:space="preserve">אנחנו מסכמים, לגבי הזימון,  יכול היושב ראש או רוב חברי הוועדה. </w:t>
      </w:r>
    </w:p>
    <w:p w14:paraId="25DB9961" w14:textId="77777777" w:rsidR="003E5211" w:rsidRPr="003E5211" w:rsidRDefault="003E5211" w:rsidP="003E5211">
      <w:pPr>
        <w:bidi/>
        <w:jc w:val="both"/>
        <w:rPr>
          <w:rFonts w:cs="David" w:hint="cs"/>
          <w:rtl/>
        </w:rPr>
      </w:pPr>
    </w:p>
    <w:p w14:paraId="7497E5CB" w14:textId="77777777" w:rsidR="003E5211" w:rsidRPr="003E5211" w:rsidRDefault="003E5211" w:rsidP="003E5211">
      <w:pPr>
        <w:bidi/>
        <w:jc w:val="both"/>
        <w:rPr>
          <w:rFonts w:cs="David" w:hint="cs"/>
          <w:rtl/>
        </w:rPr>
      </w:pPr>
      <w:r w:rsidRPr="003E5211">
        <w:rPr>
          <w:rFonts w:cs="David" w:hint="cs"/>
          <w:u w:val="single"/>
          <w:rtl/>
        </w:rPr>
        <w:t xml:space="preserve">שלי </w:t>
      </w:r>
      <w:proofErr w:type="spellStart"/>
      <w:r w:rsidRPr="003E5211">
        <w:rPr>
          <w:rFonts w:cs="David" w:hint="cs"/>
          <w:u w:val="single"/>
          <w:rtl/>
        </w:rPr>
        <w:t>יחימוביץ</w:t>
      </w:r>
      <w:proofErr w:type="spellEnd"/>
      <w:r w:rsidRPr="003E5211">
        <w:rPr>
          <w:rFonts w:cs="David" w:hint="cs"/>
          <w:u w:val="single"/>
          <w:rtl/>
        </w:rPr>
        <w:t>:</w:t>
      </w:r>
    </w:p>
    <w:p w14:paraId="0257887F" w14:textId="77777777" w:rsidR="003E5211" w:rsidRPr="003E5211" w:rsidRDefault="003E5211" w:rsidP="003E5211">
      <w:pPr>
        <w:bidi/>
        <w:jc w:val="both"/>
        <w:rPr>
          <w:rFonts w:cs="David" w:hint="cs"/>
          <w:rtl/>
        </w:rPr>
      </w:pPr>
    </w:p>
    <w:p w14:paraId="731C2B67" w14:textId="77777777" w:rsidR="003E5211" w:rsidRPr="003E5211" w:rsidRDefault="003E5211" w:rsidP="003E5211">
      <w:pPr>
        <w:bidi/>
        <w:jc w:val="both"/>
        <w:rPr>
          <w:rFonts w:cs="David" w:hint="cs"/>
          <w:rtl/>
        </w:rPr>
      </w:pPr>
      <w:r w:rsidRPr="003E5211">
        <w:rPr>
          <w:rFonts w:cs="David" w:hint="cs"/>
          <w:rtl/>
        </w:rPr>
        <w:tab/>
        <w:t xml:space="preserve">רוב חברי הוועדה אבסולוטית, או רוב חברי הוועדה שנוכחים בשעה זאת בחדר?  </w:t>
      </w:r>
      <w:r w:rsidRPr="003E5211">
        <w:rPr>
          <w:rFonts w:cs="David" w:hint="cs"/>
          <w:rtl/>
        </w:rPr>
        <w:tab/>
        <w:t xml:space="preserve"> </w:t>
      </w:r>
    </w:p>
    <w:p w14:paraId="1ABA0243" w14:textId="77777777" w:rsidR="003E5211" w:rsidRPr="003E5211" w:rsidRDefault="003E5211" w:rsidP="003E5211">
      <w:pPr>
        <w:bidi/>
        <w:jc w:val="both"/>
        <w:rPr>
          <w:rFonts w:cs="David" w:hint="cs"/>
          <w:rtl/>
        </w:rPr>
      </w:pPr>
    </w:p>
    <w:p w14:paraId="6CF587D9" w14:textId="77777777" w:rsidR="003E5211" w:rsidRPr="003E5211" w:rsidRDefault="003E5211" w:rsidP="003E5211">
      <w:pPr>
        <w:bidi/>
        <w:jc w:val="both"/>
        <w:rPr>
          <w:rFonts w:cs="David" w:hint="cs"/>
          <w:rtl/>
        </w:rPr>
      </w:pPr>
      <w:r w:rsidRPr="003E5211">
        <w:rPr>
          <w:rFonts w:cs="David" w:hint="cs"/>
          <w:u w:val="single"/>
          <w:rtl/>
        </w:rPr>
        <w:t xml:space="preserve">זהבה </w:t>
      </w:r>
      <w:proofErr w:type="spellStart"/>
      <w:r w:rsidRPr="003E5211">
        <w:rPr>
          <w:rFonts w:cs="David" w:hint="cs"/>
          <w:u w:val="single"/>
          <w:rtl/>
        </w:rPr>
        <w:t>גלאון</w:t>
      </w:r>
      <w:proofErr w:type="spellEnd"/>
      <w:r w:rsidRPr="003E5211">
        <w:rPr>
          <w:rFonts w:cs="David" w:hint="cs"/>
          <w:u w:val="single"/>
          <w:rtl/>
        </w:rPr>
        <w:t>:</w:t>
      </w:r>
    </w:p>
    <w:p w14:paraId="226982ED" w14:textId="77777777" w:rsidR="003E5211" w:rsidRPr="003E5211" w:rsidRDefault="003E5211" w:rsidP="003E5211">
      <w:pPr>
        <w:bidi/>
        <w:jc w:val="both"/>
        <w:rPr>
          <w:rFonts w:cs="David" w:hint="cs"/>
          <w:rtl/>
        </w:rPr>
      </w:pPr>
    </w:p>
    <w:p w14:paraId="44D07193" w14:textId="77777777" w:rsidR="003E5211" w:rsidRPr="003E5211" w:rsidRDefault="003E5211" w:rsidP="003E5211">
      <w:pPr>
        <w:bidi/>
        <w:jc w:val="both"/>
        <w:rPr>
          <w:rFonts w:cs="David" w:hint="cs"/>
          <w:rtl/>
        </w:rPr>
      </w:pPr>
      <w:r w:rsidRPr="003E5211">
        <w:rPr>
          <w:rFonts w:cs="David" w:hint="cs"/>
          <w:rtl/>
        </w:rPr>
        <w:tab/>
        <w:t xml:space="preserve">זה תמיד אבסולוטית. </w:t>
      </w:r>
    </w:p>
    <w:p w14:paraId="0BA1E614" w14:textId="77777777" w:rsidR="003E5211" w:rsidRPr="003E5211" w:rsidRDefault="003E5211" w:rsidP="003E5211">
      <w:pPr>
        <w:bidi/>
        <w:jc w:val="both"/>
        <w:rPr>
          <w:rFonts w:cs="David" w:hint="cs"/>
          <w:rtl/>
        </w:rPr>
      </w:pPr>
    </w:p>
    <w:p w14:paraId="5D04404A" w14:textId="77777777" w:rsidR="003E5211" w:rsidRPr="003E5211" w:rsidRDefault="003E5211" w:rsidP="003E5211">
      <w:pPr>
        <w:bidi/>
        <w:jc w:val="both"/>
        <w:rPr>
          <w:rFonts w:cs="David" w:hint="cs"/>
          <w:rtl/>
        </w:rPr>
      </w:pPr>
      <w:r w:rsidRPr="003E5211">
        <w:rPr>
          <w:rFonts w:cs="David" w:hint="cs"/>
          <w:u w:val="single"/>
          <w:rtl/>
        </w:rPr>
        <w:t>היו"ר דוד טל:</w:t>
      </w:r>
    </w:p>
    <w:p w14:paraId="07234B7A" w14:textId="77777777" w:rsidR="003E5211" w:rsidRPr="003E5211" w:rsidRDefault="003E5211" w:rsidP="003E5211">
      <w:pPr>
        <w:bidi/>
        <w:jc w:val="both"/>
        <w:rPr>
          <w:rFonts w:cs="David" w:hint="cs"/>
          <w:rtl/>
        </w:rPr>
      </w:pPr>
    </w:p>
    <w:p w14:paraId="70132CB5" w14:textId="77777777" w:rsidR="003E5211" w:rsidRPr="003E5211" w:rsidRDefault="003E5211" w:rsidP="003E5211">
      <w:pPr>
        <w:bidi/>
        <w:jc w:val="both"/>
        <w:rPr>
          <w:rFonts w:cs="David" w:hint="cs"/>
          <w:rtl/>
        </w:rPr>
      </w:pPr>
      <w:r w:rsidRPr="003E5211">
        <w:rPr>
          <w:rFonts w:cs="David" w:hint="cs"/>
          <w:rtl/>
        </w:rPr>
        <w:tab/>
        <w:t xml:space="preserve">זאת שאלה טובה. </w:t>
      </w:r>
    </w:p>
    <w:p w14:paraId="2AA70E19" w14:textId="77777777" w:rsidR="003E5211" w:rsidRPr="003E5211" w:rsidRDefault="003E5211" w:rsidP="003E5211">
      <w:pPr>
        <w:bidi/>
        <w:jc w:val="both"/>
        <w:rPr>
          <w:rFonts w:cs="David" w:hint="cs"/>
          <w:rtl/>
        </w:rPr>
      </w:pPr>
    </w:p>
    <w:p w14:paraId="65D48FC0" w14:textId="77777777" w:rsidR="003E5211" w:rsidRPr="003E5211" w:rsidRDefault="003E5211" w:rsidP="003E5211">
      <w:pPr>
        <w:bidi/>
        <w:jc w:val="both"/>
        <w:rPr>
          <w:rFonts w:cs="David" w:hint="cs"/>
          <w:rtl/>
        </w:rPr>
      </w:pPr>
      <w:r w:rsidRPr="003E5211">
        <w:rPr>
          <w:rFonts w:cs="David" w:hint="cs"/>
          <w:u w:val="single"/>
          <w:rtl/>
        </w:rPr>
        <w:t xml:space="preserve">שלי </w:t>
      </w:r>
      <w:proofErr w:type="spellStart"/>
      <w:r w:rsidRPr="003E5211">
        <w:rPr>
          <w:rFonts w:cs="David" w:hint="cs"/>
          <w:u w:val="single"/>
          <w:rtl/>
        </w:rPr>
        <w:t>יחימוביץ</w:t>
      </w:r>
      <w:proofErr w:type="spellEnd"/>
      <w:r w:rsidRPr="003E5211">
        <w:rPr>
          <w:rFonts w:cs="David" w:hint="cs"/>
          <w:u w:val="single"/>
          <w:rtl/>
        </w:rPr>
        <w:t>:</w:t>
      </w:r>
    </w:p>
    <w:p w14:paraId="269B9B35" w14:textId="77777777" w:rsidR="003E5211" w:rsidRPr="003E5211" w:rsidRDefault="003E5211" w:rsidP="003E5211">
      <w:pPr>
        <w:bidi/>
        <w:jc w:val="both"/>
        <w:rPr>
          <w:rFonts w:cs="David" w:hint="cs"/>
          <w:rtl/>
        </w:rPr>
      </w:pPr>
    </w:p>
    <w:p w14:paraId="3A9E0DA8" w14:textId="77777777" w:rsidR="003E5211" w:rsidRPr="003E5211" w:rsidRDefault="003E5211" w:rsidP="003E5211">
      <w:pPr>
        <w:bidi/>
        <w:jc w:val="both"/>
        <w:rPr>
          <w:rFonts w:cs="David" w:hint="cs"/>
          <w:rtl/>
        </w:rPr>
      </w:pPr>
      <w:r w:rsidRPr="003E5211">
        <w:rPr>
          <w:rFonts w:cs="David" w:hint="cs"/>
          <w:rtl/>
        </w:rPr>
        <w:tab/>
        <w:t xml:space="preserve">האם כשהוא לא מגיע לדיון - - - </w:t>
      </w:r>
    </w:p>
    <w:p w14:paraId="5C7EB1DB" w14:textId="77777777" w:rsidR="003E5211" w:rsidRPr="003E5211" w:rsidRDefault="003E5211" w:rsidP="003E5211">
      <w:pPr>
        <w:bidi/>
        <w:jc w:val="both"/>
        <w:rPr>
          <w:rFonts w:cs="David" w:hint="cs"/>
          <w:rtl/>
        </w:rPr>
      </w:pPr>
    </w:p>
    <w:p w14:paraId="037A17DF" w14:textId="77777777" w:rsidR="003E5211" w:rsidRPr="003E5211" w:rsidRDefault="003E5211" w:rsidP="003E5211">
      <w:pPr>
        <w:bidi/>
        <w:jc w:val="both"/>
        <w:rPr>
          <w:rFonts w:cs="David" w:hint="cs"/>
          <w:rtl/>
        </w:rPr>
      </w:pPr>
      <w:r w:rsidRPr="003E5211">
        <w:rPr>
          <w:rFonts w:cs="David" w:hint="cs"/>
          <w:u w:val="single"/>
          <w:rtl/>
        </w:rPr>
        <w:t>גדעון סער:</w:t>
      </w:r>
    </w:p>
    <w:p w14:paraId="7DF27C68" w14:textId="77777777" w:rsidR="003E5211" w:rsidRPr="003E5211" w:rsidRDefault="003E5211" w:rsidP="003E5211">
      <w:pPr>
        <w:bidi/>
        <w:jc w:val="both"/>
        <w:rPr>
          <w:rFonts w:cs="David" w:hint="cs"/>
          <w:rtl/>
        </w:rPr>
      </w:pPr>
    </w:p>
    <w:p w14:paraId="5A9B9D09" w14:textId="77777777" w:rsidR="003E5211" w:rsidRPr="003E5211" w:rsidRDefault="003E5211" w:rsidP="003E5211">
      <w:pPr>
        <w:bidi/>
        <w:jc w:val="both"/>
        <w:rPr>
          <w:rFonts w:cs="David" w:hint="cs"/>
          <w:rtl/>
        </w:rPr>
      </w:pPr>
      <w:r w:rsidRPr="003E5211">
        <w:rPr>
          <w:rFonts w:cs="David" w:hint="cs"/>
          <w:rtl/>
        </w:rPr>
        <w:tab/>
        <w:t xml:space="preserve">אז אוספים את החתימה שלו מבלי שהוא מגיע לדיון. </w:t>
      </w:r>
    </w:p>
    <w:p w14:paraId="1EE45AD5" w14:textId="77777777" w:rsidR="003E5211" w:rsidRPr="003E5211" w:rsidRDefault="003E5211" w:rsidP="003E5211">
      <w:pPr>
        <w:bidi/>
        <w:jc w:val="both"/>
        <w:rPr>
          <w:rFonts w:cs="David" w:hint="cs"/>
          <w:rtl/>
        </w:rPr>
      </w:pPr>
    </w:p>
    <w:p w14:paraId="397D5AD2" w14:textId="77777777" w:rsidR="003E5211" w:rsidRPr="003E5211" w:rsidRDefault="003E5211" w:rsidP="003E5211">
      <w:pPr>
        <w:bidi/>
        <w:jc w:val="both"/>
        <w:rPr>
          <w:rFonts w:cs="David" w:hint="cs"/>
          <w:rtl/>
        </w:rPr>
      </w:pPr>
      <w:r w:rsidRPr="003E5211">
        <w:rPr>
          <w:rFonts w:cs="David" w:hint="cs"/>
          <w:u w:val="single"/>
          <w:rtl/>
        </w:rPr>
        <w:t xml:space="preserve">שלי </w:t>
      </w:r>
      <w:proofErr w:type="spellStart"/>
      <w:r w:rsidRPr="003E5211">
        <w:rPr>
          <w:rFonts w:cs="David" w:hint="cs"/>
          <w:u w:val="single"/>
          <w:rtl/>
        </w:rPr>
        <w:t>יחימוביץ</w:t>
      </w:r>
      <w:proofErr w:type="spellEnd"/>
      <w:r w:rsidRPr="003E5211">
        <w:rPr>
          <w:rFonts w:cs="David" w:hint="cs"/>
          <w:u w:val="single"/>
          <w:rtl/>
        </w:rPr>
        <w:t>:</w:t>
      </w:r>
    </w:p>
    <w:p w14:paraId="19120208" w14:textId="77777777" w:rsidR="003E5211" w:rsidRPr="003E5211" w:rsidRDefault="003E5211" w:rsidP="003E5211">
      <w:pPr>
        <w:bidi/>
        <w:jc w:val="both"/>
        <w:rPr>
          <w:rFonts w:cs="David" w:hint="cs"/>
          <w:rtl/>
        </w:rPr>
      </w:pPr>
    </w:p>
    <w:p w14:paraId="62E4BB48" w14:textId="77777777" w:rsidR="003E5211" w:rsidRPr="003E5211" w:rsidRDefault="003E5211" w:rsidP="003E5211">
      <w:pPr>
        <w:bidi/>
        <w:jc w:val="both"/>
        <w:rPr>
          <w:rFonts w:cs="David" w:hint="cs"/>
          <w:rtl/>
        </w:rPr>
      </w:pPr>
      <w:r w:rsidRPr="003E5211">
        <w:rPr>
          <w:rFonts w:cs="David" w:hint="cs"/>
          <w:rtl/>
        </w:rPr>
        <w:tab/>
        <w:t xml:space="preserve">אבל אז  אתה נותן רוב קבוע לקואליציה. </w:t>
      </w:r>
    </w:p>
    <w:p w14:paraId="7BF192D8" w14:textId="77777777" w:rsidR="003E5211" w:rsidRPr="003E5211" w:rsidRDefault="003E5211" w:rsidP="003E5211">
      <w:pPr>
        <w:bidi/>
        <w:jc w:val="both"/>
        <w:rPr>
          <w:rFonts w:cs="David" w:hint="cs"/>
          <w:rtl/>
        </w:rPr>
      </w:pPr>
    </w:p>
    <w:p w14:paraId="7D9B5290" w14:textId="77777777" w:rsidR="003E5211" w:rsidRPr="003E5211" w:rsidRDefault="003E5211" w:rsidP="003E5211">
      <w:pPr>
        <w:bidi/>
        <w:jc w:val="both"/>
        <w:rPr>
          <w:rFonts w:cs="David" w:hint="cs"/>
          <w:rtl/>
        </w:rPr>
      </w:pPr>
      <w:r w:rsidRPr="003E5211">
        <w:rPr>
          <w:rFonts w:cs="David" w:hint="cs"/>
          <w:u w:val="single"/>
          <w:rtl/>
        </w:rPr>
        <w:t>גדעון סער:</w:t>
      </w:r>
    </w:p>
    <w:p w14:paraId="4ABB664F" w14:textId="77777777" w:rsidR="003E5211" w:rsidRPr="003E5211" w:rsidRDefault="003E5211" w:rsidP="003E5211">
      <w:pPr>
        <w:bidi/>
        <w:jc w:val="both"/>
        <w:rPr>
          <w:rFonts w:cs="David" w:hint="cs"/>
          <w:rtl/>
        </w:rPr>
      </w:pPr>
    </w:p>
    <w:p w14:paraId="1250B241" w14:textId="77777777" w:rsidR="003E5211" w:rsidRPr="003E5211" w:rsidRDefault="003E5211" w:rsidP="003E5211">
      <w:pPr>
        <w:bidi/>
        <w:jc w:val="both"/>
        <w:rPr>
          <w:rFonts w:cs="David" w:hint="cs"/>
          <w:rtl/>
        </w:rPr>
      </w:pPr>
      <w:r w:rsidRPr="003E5211">
        <w:rPr>
          <w:rFonts w:cs="David" w:hint="cs"/>
          <w:rtl/>
        </w:rPr>
        <w:tab/>
        <w:t xml:space="preserve">אבל זה או, או, או היושב ראש או חברי הוועדה. </w:t>
      </w:r>
    </w:p>
    <w:p w14:paraId="3CD31B04" w14:textId="77777777" w:rsidR="003E5211" w:rsidRPr="003E5211" w:rsidRDefault="003E5211" w:rsidP="003E5211">
      <w:pPr>
        <w:bidi/>
        <w:jc w:val="both"/>
        <w:rPr>
          <w:rFonts w:cs="David" w:hint="cs"/>
          <w:rtl/>
        </w:rPr>
      </w:pPr>
    </w:p>
    <w:p w14:paraId="09C03329" w14:textId="77777777" w:rsidR="003E5211" w:rsidRPr="003E5211" w:rsidRDefault="003E5211" w:rsidP="003E5211">
      <w:pPr>
        <w:bidi/>
        <w:jc w:val="both"/>
        <w:rPr>
          <w:rFonts w:cs="David" w:hint="cs"/>
          <w:rtl/>
        </w:rPr>
      </w:pPr>
      <w:r w:rsidRPr="003E5211">
        <w:rPr>
          <w:rFonts w:cs="David" w:hint="cs"/>
          <w:u w:val="single"/>
          <w:rtl/>
        </w:rPr>
        <w:t>היו"ר דוד טל:</w:t>
      </w:r>
    </w:p>
    <w:p w14:paraId="2D77630B" w14:textId="77777777" w:rsidR="003E5211" w:rsidRPr="003E5211" w:rsidRDefault="003E5211" w:rsidP="003E5211">
      <w:pPr>
        <w:bidi/>
        <w:jc w:val="both"/>
        <w:rPr>
          <w:rFonts w:cs="David" w:hint="cs"/>
          <w:rtl/>
        </w:rPr>
      </w:pPr>
    </w:p>
    <w:p w14:paraId="581F6AD8" w14:textId="77777777" w:rsidR="003E5211" w:rsidRPr="003E5211" w:rsidRDefault="003E5211" w:rsidP="003E5211">
      <w:pPr>
        <w:bidi/>
        <w:jc w:val="both"/>
        <w:rPr>
          <w:rFonts w:cs="David" w:hint="cs"/>
          <w:rtl/>
        </w:rPr>
      </w:pPr>
      <w:r w:rsidRPr="003E5211">
        <w:rPr>
          <w:rFonts w:cs="David" w:hint="cs"/>
          <w:rtl/>
        </w:rPr>
        <w:tab/>
        <w:t xml:space="preserve">מלבד הוועדה לענייני ביקורת המדינה וועדת הכלכלה, בדרך כלל לאופוזיציה אין עוד ועדות אחרות. אם השיקולים יהיו קואליציוניים, אין סיכוי, לכאורה,  שאזמן לכאן את ראש הממשלה. אבל יש חברי כנסת, שאף על פי שהם בקואליציה, הם יזמנו את ראש הממשלה. </w:t>
      </w:r>
    </w:p>
    <w:p w14:paraId="4852D61B" w14:textId="77777777" w:rsidR="003E5211" w:rsidRPr="003E5211" w:rsidRDefault="003E5211" w:rsidP="003E5211">
      <w:pPr>
        <w:bidi/>
        <w:jc w:val="both"/>
        <w:rPr>
          <w:rFonts w:cs="David" w:hint="cs"/>
          <w:rtl/>
        </w:rPr>
      </w:pPr>
    </w:p>
    <w:p w14:paraId="2CECAA65" w14:textId="77777777" w:rsidR="003E5211" w:rsidRPr="003E5211" w:rsidRDefault="003E5211" w:rsidP="003E5211">
      <w:pPr>
        <w:bidi/>
        <w:jc w:val="both"/>
        <w:rPr>
          <w:rFonts w:cs="David" w:hint="cs"/>
          <w:rtl/>
        </w:rPr>
      </w:pPr>
      <w:r w:rsidRPr="003E5211">
        <w:rPr>
          <w:rFonts w:cs="David" w:hint="cs"/>
          <w:u w:val="single"/>
          <w:rtl/>
        </w:rPr>
        <w:t xml:space="preserve">שלי </w:t>
      </w:r>
      <w:proofErr w:type="spellStart"/>
      <w:r w:rsidRPr="003E5211">
        <w:rPr>
          <w:rFonts w:cs="David" w:hint="cs"/>
          <w:u w:val="single"/>
          <w:rtl/>
        </w:rPr>
        <w:t>יחימוביץ</w:t>
      </w:r>
      <w:proofErr w:type="spellEnd"/>
      <w:r w:rsidRPr="003E5211">
        <w:rPr>
          <w:rFonts w:cs="David" w:hint="cs"/>
          <w:u w:val="single"/>
          <w:rtl/>
        </w:rPr>
        <w:t>:</w:t>
      </w:r>
    </w:p>
    <w:p w14:paraId="0E519D57" w14:textId="77777777" w:rsidR="003E5211" w:rsidRPr="003E5211" w:rsidRDefault="003E5211" w:rsidP="003E5211">
      <w:pPr>
        <w:bidi/>
        <w:jc w:val="both"/>
        <w:rPr>
          <w:rFonts w:cs="David" w:hint="cs"/>
          <w:rtl/>
        </w:rPr>
      </w:pPr>
    </w:p>
    <w:p w14:paraId="6C0DD25E" w14:textId="77777777" w:rsidR="003E5211" w:rsidRPr="003E5211" w:rsidRDefault="003E5211" w:rsidP="003E5211">
      <w:pPr>
        <w:bidi/>
        <w:jc w:val="both"/>
        <w:rPr>
          <w:rFonts w:cs="David" w:hint="cs"/>
          <w:rtl/>
        </w:rPr>
      </w:pPr>
      <w:r w:rsidRPr="003E5211">
        <w:rPr>
          <w:rFonts w:cs="David" w:hint="cs"/>
          <w:rtl/>
        </w:rPr>
        <w:tab/>
        <w:t xml:space="preserve">אז אנחנו מדברים הרבה לרוב אבסולוטי? </w:t>
      </w:r>
    </w:p>
    <w:p w14:paraId="694C5017" w14:textId="77777777" w:rsidR="003E5211" w:rsidRPr="003E5211" w:rsidRDefault="003E5211" w:rsidP="003E5211">
      <w:pPr>
        <w:bidi/>
        <w:jc w:val="both"/>
        <w:rPr>
          <w:rFonts w:cs="David" w:hint="cs"/>
          <w:rtl/>
        </w:rPr>
      </w:pPr>
    </w:p>
    <w:p w14:paraId="2FA96A95" w14:textId="77777777" w:rsidR="003E5211" w:rsidRPr="003E5211" w:rsidRDefault="003E5211" w:rsidP="003E5211">
      <w:pPr>
        <w:bidi/>
        <w:jc w:val="both"/>
        <w:rPr>
          <w:rFonts w:cs="David" w:hint="cs"/>
          <w:rtl/>
        </w:rPr>
      </w:pPr>
      <w:r w:rsidRPr="003E5211">
        <w:rPr>
          <w:rFonts w:cs="David" w:hint="cs"/>
          <w:u w:val="single"/>
          <w:rtl/>
        </w:rPr>
        <w:t xml:space="preserve">ארבל </w:t>
      </w:r>
      <w:proofErr w:type="spellStart"/>
      <w:r w:rsidRPr="003E5211">
        <w:rPr>
          <w:rFonts w:cs="David" w:hint="cs"/>
          <w:u w:val="single"/>
          <w:rtl/>
        </w:rPr>
        <w:t>אסטרחן</w:t>
      </w:r>
      <w:proofErr w:type="spellEnd"/>
      <w:r w:rsidRPr="003E5211">
        <w:rPr>
          <w:rFonts w:cs="David" w:hint="cs"/>
          <w:u w:val="single"/>
          <w:rtl/>
        </w:rPr>
        <w:t>:</w:t>
      </w:r>
    </w:p>
    <w:p w14:paraId="116AA302" w14:textId="77777777" w:rsidR="003E5211" w:rsidRPr="003E5211" w:rsidRDefault="003E5211" w:rsidP="003E5211">
      <w:pPr>
        <w:bidi/>
        <w:jc w:val="both"/>
        <w:rPr>
          <w:rFonts w:cs="David" w:hint="cs"/>
          <w:rtl/>
        </w:rPr>
      </w:pPr>
    </w:p>
    <w:p w14:paraId="42FC4524" w14:textId="77777777" w:rsidR="003E5211" w:rsidRPr="003E5211" w:rsidRDefault="003E5211" w:rsidP="003E5211">
      <w:pPr>
        <w:bidi/>
        <w:jc w:val="both"/>
        <w:rPr>
          <w:rFonts w:cs="David" w:hint="cs"/>
          <w:rtl/>
        </w:rPr>
      </w:pPr>
      <w:r w:rsidRPr="003E5211">
        <w:rPr>
          <w:rFonts w:cs="David" w:hint="cs"/>
          <w:rtl/>
        </w:rPr>
        <w:tab/>
        <w:t xml:space="preserve">לפי מה שמוצע, הסמכות לזמן היא של הוועדה. בפועל אנחנו יודעים, שלא מתקבלת כל פעם החלטה בוועדה את מי להזמין אלא בפועל, יושב ראש הוועדה יודע את צריך, יודע מי הגורמים שמולם הוועדה עובדת, ומזמין אותם. לכן, לפי המצב החדש, יכול להיווצר מצב, שיושב ראש הוועדה יזמין מישהו, הוא לא יבוא, ואז הוועדה תחליט ורק אז יוטל אותו קנס. לפי המצב כרגע, הוועדה, זאת אומרת, מי שנמצא בוועדה. </w:t>
      </w:r>
    </w:p>
    <w:p w14:paraId="62F53F82" w14:textId="77777777" w:rsidR="003E5211" w:rsidRPr="003E5211" w:rsidRDefault="003E5211" w:rsidP="003E5211">
      <w:pPr>
        <w:bidi/>
        <w:jc w:val="both"/>
        <w:rPr>
          <w:rFonts w:cs="David" w:hint="cs"/>
          <w:rtl/>
        </w:rPr>
      </w:pPr>
      <w:r w:rsidRPr="003E5211">
        <w:rPr>
          <w:rFonts w:cs="David" w:hint="cs"/>
          <w:rtl/>
        </w:rPr>
        <w:t xml:space="preserve"> </w:t>
      </w:r>
    </w:p>
    <w:p w14:paraId="7592385D" w14:textId="77777777" w:rsidR="003E5211" w:rsidRPr="003E5211" w:rsidRDefault="003E5211" w:rsidP="003E5211">
      <w:pPr>
        <w:bidi/>
        <w:jc w:val="both"/>
        <w:rPr>
          <w:rFonts w:cs="David" w:hint="cs"/>
          <w:u w:val="single"/>
          <w:rtl/>
        </w:rPr>
      </w:pPr>
      <w:r w:rsidRPr="003E5211">
        <w:rPr>
          <w:rFonts w:cs="David" w:hint="cs"/>
          <w:u w:val="single"/>
          <w:rtl/>
        </w:rPr>
        <w:t xml:space="preserve">שלי </w:t>
      </w:r>
      <w:proofErr w:type="spellStart"/>
      <w:r w:rsidRPr="003E5211">
        <w:rPr>
          <w:rFonts w:cs="David" w:hint="cs"/>
          <w:u w:val="single"/>
          <w:rtl/>
        </w:rPr>
        <w:t>יחימוביץ</w:t>
      </w:r>
      <w:proofErr w:type="spellEnd"/>
      <w:r w:rsidRPr="003E5211">
        <w:rPr>
          <w:rFonts w:cs="David" w:hint="cs"/>
          <w:u w:val="single"/>
          <w:rtl/>
        </w:rPr>
        <w:t>:</w:t>
      </w:r>
    </w:p>
    <w:p w14:paraId="05893556" w14:textId="77777777" w:rsidR="003E5211" w:rsidRPr="003E5211" w:rsidRDefault="003E5211" w:rsidP="003E5211">
      <w:pPr>
        <w:bidi/>
        <w:jc w:val="both"/>
        <w:rPr>
          <w:rFonts w:cs="David" w:hint="cs"/>
          <w:u w:val="single"/>
          <w:rtl/>
        </w:rPr>
      </w:pPr>
    </w:p>
    <w:p w14:paraId="7BCFC6EE" w14:textId="77777777" w:rsidR="003E5211" w:rsidRPr="003E5211" w:rsidRDefault="003E5211" w:rsidP="003E5211">
      <w:pPr>
        <w:bidi/>
        <w:jc w:val="both"/>
        <w:rPr>
          <w:rFonts w:cs="David" w:hint="cs"/>
          <w:rtl/>
        </w:rPr>
      </w:pPr>
      <w:r w:rsidRPr="003E5211">
        <w:rPr>
          <w:rFonts w:cs="David" w:hint="cs"/>
          <w:rtl/>
        </w:rPr>
        <w:tab/>
        <w:t xml:space="preserve">כן, אבל יש דבר אחר, מי שקובע אם תהיה הצבעה או לא תהיה הצבעה זה היושב ראש. מי מוביל את המהלך של החלטת רוב הוועדה, אם היא בניגוד להחלטת היושב ראש? </w:t>
      </w:r>
    </w:p>
    <w:p w14:paraId="6D0F9C7B" w14:textId="77777777" w:rsidR="003E5211" w:rsidRPr="003E5211" w:rsidRDefault="003E5211" w:rsidP="003E5211">
      <w:pPr>
        <w:bidi/>
        <w:jc w:val="both"/>
        <w:rPr>
          <w:rFonts w:cs="David" w:hint="cs"/>
          <w:rtl/>
        </w:rPr>
      </w:pPr>
    </w:p>
    <w:p w14:paraId="0AF31CFD" w14:textId="77777777" w:rsidR="003E5211" w:rsidRPr="003E5211" w:rsidRDefault="003E5211" w:rsidP="003E5211">
      <w:pPr>
        <w:bidi/>
        <w:jc w:val="both"/>
        <w:rPr>
          <w:rFonts w:cs="David" w:hint="cs"/>
          <w:rtl/>
        </w:rPr>
      </w:pPr>
      <w:r w:rsidRPr="003E5211">
        <w:rPr>
          <w:rFonts w:cs="David" w:hint="cs"/>
          <w:u w:val="single"/>
          <w:rtl/>
        </w:rPr>
        <w:t xml:space="preserve">ארבל </w:t>
      </w:r>
      <w:proofErr w:type="spellStart"/>
      <w:r w:rsidRPr="003E5211">
        <w:rPr>
          <w:rFonts w:cs="David" w:hint="cs"/>
          <w:u w:val="single"/>
          <w:rtl/>
        </w:rPr>
        <w:t>אסטרחן</w:t>
      </w:r>
      <w:proofErr w:type="spellEnd"/>
      <w:r w:rsidRPr="003E5211">
        <w:rPr>
          <w:rFonts w:cs="David" w:hint="cs"/>
          <w:u w:val="single"/>
          <w:rtl/>
        </w:rPr>
        <w:t>:</w:t>
      </w:r>
    </w:p>
    <w:p w14:paraId="2BABC498" w14:textId="77777777" w:rsidR="003E5211" w:rsidRPr="003E5211" w:rsidRDefault="003E5211" w:rsidP="003E5211">
      <w:pPr>
        <w:bidi/>
        <w:jc w:val="both"/>
        <w:rPr>
          <w:rFonts w:cs="David" w:hint="cs"/>
          <w:rtl/>
        </w:rPr>
      </w:pPr>
    </w:p>
    <w:p w14:paraId="77A1B4E9" w14:textId="77777777" w:rsidR="003E5211" w:rsidRPr="003E5211" w:rsidRDefault="003E5211" w:rsidP="003E5211">
      <w:pPr>
        <w:bidi/>
        <w:jc w:val="both"/>
        <w:rPr>
          <w:rFonts w:cs="David" w:hint="cs"/>
          <w:rtl/>
        </w:rPr>
      </w:pPr>
      <w:r w:rsidRPr="003E5211">
        <w:rPr>
          <w:rFonts w:cs="David" w:hint="cs"/>
          <w:rtl/>
        </w:rPr>
        <w:tab/>
        <w:t xml:space="preserve">כבר היום יכולים, לפחות מחצית מחברי הוועדה, לחייב את היושב ראש לשים נושא על סדר היום. </w:t>
      </w:r>
    </w:p>
    <w:p w14:paraId="11A6499B" w14:textId="77777777" w:rsidR="003E5211" w:rsidRPr="003E5211" w:rsidRDefault="003E5211" w:rsidP="003E5211">
      <w:pPr>
        <w:bidi/>
        <w:jc w:val="both"/>
        <w:rPr>
          <w:rFonts w:cs="David" w:hint="cs"/>
          <w:rtl/>
        </w:rPr>
      </w:pPr>
    </w:p>
    <w:p w14:paraId="336275A2" w14:textId="77777777" w:rsidR="003E5211" w:rsidRPr="003E5211" w:rsidRDefault="003E5211" w:rsidP="003E5211">
      <w:pPr>
        <w:bidi/>
        <w:jc w:val="both"/>
        <w:rPr>
          <w:rFonts w:cs="David" w:hint="cs"/>
          <w:rtl/>
        </w:rPr>
      </w:pPr>
      <w:r w:rsidRPr="003E5211">
        <w:rPr>
          <w:rFonts w:cs="David" w:hint="cs"/>
          <w:u w:val="single"/>
          <w:rtl/>
        </w:rPr>
        <w:t>היו"ר דוד טל:</w:t>
      </w:r>
    </w:p>
    <w:p w14:paraId="634795C6" w14:textId="77777777" w:rsidR="003E5211" w:rsidRPr="003E5211" w:rsidRDefault="003E5211" w:rsidP="003E5211">
      <w:pPr>
        <w:bidi/>
        <w:jc w:val="both"/>
        <w:rPr>
          <w:rFonts w:cs="David" w:hint="cs"/>
          <w:rtl/>
        </w:rPr>
      </w:pPr>
    </w:p>
    <w:p w14:paraId="4C49C989" w14:textId="77777777" w:rsidR="003E5211" w:rsidRPr="003E5211" w:rsidRDefault="003E5211" w:rsidP="003E5211">
      <w:pPr>
        <w:bidi/>
        <w:jc w:val="both"/>
        <w:rPr>
          <w:rFonts w:cs="David" w:hint="cs"/>
          <w:rtl/>
        </w:rPr>
      </w:pPr>
      <w:r w:rsidRPr="003E5211">
        <w:rPr>
          <w:rFonts w:cs="David" w:hint="cs"/>
          <w:rtl/>
        </w:rPr>
        <w:tab/>
        <w:t xml:space="preserve">שליש. </w:t>
      </w:r>
    </w:p>
    <w:p w14:paraId="45C5693B" w14:textId="77777777" w:rsidR="003E5211" w:rsidRPr="003E5211" w:rsidRDefault="003E5211" w:rsidP="003E5211">
      <w:pPr>
        <w:bidi/>
        <w:jc w:val="both"/>
        <w:rPr>
          <w:rFonts w:cs="David" w:hint="cs"/>
          <w:rtl/>
        </w:rPr>
      </w:pPr>
    </w:p>
    <w:p w14:paraId="4162DBD1" w14:textId="77777777" w:rsidR="003E5211" w:rsidRPr="003E5211" w:rsidRDefault="003E5211" w:rsidP="003E5211">
      <w:pPr>
        <w:bidi/>
        <w:jc w:val="both"/>
        <w:rPr>
          <w:rFonts w:cs="David" w:hint="cs"/>
          <w:rtl/>
        </w:rPr>
      </w:pPr>
      <w:r w:rsidRPr="003E5211">
        <w:rPr>
          <w:rFonts w:cs="David" w:hint="cs"/>
          <w:u w:val="single"/>
          <w:rtl/>
        </w:rPr>
        <w:t xml:space="preserve">ארבל </w:t>
      </w:r>
      <w:proofErr w:type="spellStart"/>
      <w:r w:rsidRPr="003E5211">
        <w:rPr>
          <w:rFonts w:cs="David" w:hint="cs"/>
          <w:u w:val="single"/>
          <w:rtl/>
        </w:rPr>
        <w:t>אסטרחן</w:t>
      </w:r>
      <w:proofErr w:type="spellEnd"/>
      <w:r w:rsidRPr="003E5211">
        <w:rPr>
          <w:rFonts w:cs="David" w:hint="cs"/>
          <w:u w:val="single"/>
          <w:rtl/>
        </w:rPr>
        <w:t>:</w:t>
      </w:r>
    </w:p>
    <w:p w14:paraId="0897C389" w14:textId="77777777" w:rsidR="003E5211" w:rsidRPr="003E5211" w:rsidRDefault="003E5211" w:rsidP="003E5211">
      <w:pPr>
        <w:bidi/>
        <w:jc w:val="both"/>
        <w:rPr>
          <w:rFonts w:cs="David" w:hint="cs"/>
          <w:rtl/>
        </w:rPr>
      </w:pPr>
    </w:p>
    <w:p w14:paraId="413513BE" w14:textId="77777777" w:rsidR="003E5211" w:rsidRPr="003E5211" w:rsidRDefault="003E5211" w:rsidP="003E5211">
      <w:pPr>
        <w:bidi/>
        <w:jc w:val="both"/>
        <w:rPr>
          <w:rFonts w:cs="David" w:hint="cs"/>
          <w:rtl/>
        </w:rPr>
      </w:pPr>
      <w:r w:rsidRPr="003E5211">
        <w:rPr>
          <w:rFonts w:cs="David" w:hint="cs"/>
          <w:rtl/>
        </w:rPr>
        <w:tab/>
        <w:t xml:space="preserve">יש שתי הוראות, יש שלי ויש חצי. </w:t>
      </w:r>
    </w:p>
    <w:p w14:paraId="2C4349F9" w14:textId="77777777" w:rsidR="003E5211" w:rsidRPr="003E5211" w:rsidRDefault="003E5211" w:rsidP="003E5211">
      <w:pPr>
        <w:bidi/>
        <w:jc w:val="both"/>
        <w:rPr>
          <w:rFonts w:cs="David" w:hint="cs"/>
          <w:rtl/>
        </w:rPr>
      </w:pPr>
    </w:p>
    <w:p w14:paraId="2C79A927" w14:textId="77777777" w:rsidR="003E5211" w:rsidRPr="003E5211" w:rsidRDefault="003E5211" w:rsidP="003E5211">
      <w:pPr>
        <w:bidi/>
        <w:jc w:val="both"/>
        <w:rPr>
          <w:rFonts w:cs="David" w:hint="cs"/>
          <w:u w:val="single"/>
          <w:rtl/>
        </w:rPr>
      </w:pPr>
      <w:r w:rsidRPr="003E5211">
        <w:rPr>
          <w:rFonts w:cs="David" w:hint="cs"/>
          <w:u w:val="single"/>
          <w:rtl/>
        </w:rPr>
        <w:t xml:space="preserve">שלי </w:t>
      </w:r>
      <w:proofErr w:type="spellStart"/>
      <w:r w:rsidRPr="003E5211">
        <w:rPr>
          <w:rFonts w:cs="David" w:hint="cs"/>
          <w:u w:val="single"/>
          <w:rtl/>
        </w:rPr>
        <w:t>יחימוביץ</w:t>
      </w:r>
      <w:proofErr w:type="spellEnd"/>
      <w:r w:rsidRPr="003E5211">
        <w:rPr>
          <w:rFonts w:cs="David" w:hint="cs"/>
          <w:u w:val="single"/>
          <w:rtl/>
        </w:rPr>
        <w:t>:</w:t>
      </w:r>
    </w:p>
    <w:p w14:paraId="525B12E3" w14:textId="77777777" w:rsidR="003E5211" w:rsidRPr="003E5211" w:rsidRDefault="003E5211" w:rsidP="003E5211">
      <w:pPr>
        <w:bidi/>
        <w:jc w:val="both"/>
        <w:rPr>
          <w:rFonts w:cs="David" w:hint="cs"/>
          <w:u w:val="single"/>
          <w:rtl/>
        </w:rPr>
      </w:pPr>
    </w:p>
    <w:p w14:paraId="0AF06084" w14:textId="77777777" w:rsidR="003E5211" w:rsidRPr="003E5211" w:rsidRDefault="003E5211" w:rsidP="003E5211">
      <w:pPr>
        <w:bidi/>
        <w:jc w:val="both"/>
        <w:rPr>
          <w:rFonts w:cs="David" w:hint="cs"/>
          <w:rtl/>
        </w:rPr>
      </w:pPr>
      <w:r w:rsidRPr="003E5211">
        <w:rPr>
          <w:rFonts w:cs="David" w:hint="cs"/>
          <w:rtl/>
        </w:rPr>
        <w:tab/>
        <w:t xml:space="preserve"> וגם להצביע? </w:t>
      </w:r>
    </w:p>
    <w:p w14:paraId="42B35775" w14:textId="77777777" w:rsidR="003E5211" w:rsidRPr="003E5211" w:rsidRDefault="003E5211" w:rsidP="003E5211">
      <w:pPr>
        <w:bidi/>
        <w:jc w:val="both"/>
        <w:rPr>
          <w:rFonts w:cs="David" w:hint="cs"/>
          <w:rtl/>
        </w:rPr>
      </w:pPr>
      <w:r>
        <w:rPr>
          <w:rFonts w:cs="David"/>
          <w:rtl/>
        </w:rPr>
        <w:br w:type="page"/>
      </w:r>
    </w:p>
    <w:p w14:paraId="752F037C" w14:textId="77777777" w:rsidR="003E5211" w:rsidRPr="003E5211" w:rsidRDefault="003E5211" w:rsidP="003E5211">
      <w:pPr>
        <w:bidi/>
        <w:jc w:val="both"/>
        <w:rPr>
          <w:rFonts w:cs="David" w:hint="cs"/>
          <w:rtl/>
        </w:rPr>
      </w:pPr>
      <w:r w:rsidRPr="003E5211">
        <w:rPr>
          <w:rFonts w:cs="David" w:hint="cs"/>
          <w:u w:val="single"/>
          <w:rtl/>
        </w:rPr>
        <w:t xml:space="preserve">ארבל </w:t>
      </w:r>
      <w:proofErr w:type="spellStart"/>
      <w:r w:rsidRPr="003E5211">
        <w:rPr>
          <w:rFonts w:cs="David" w:hint="cs"/>
          <w:u w:val="single"/>
          <w:rtl/>
        </w:rPr>
        <w:t>אסטרחן</w:t>
      </w:r>
      <w:proofErr w:type="spellEnd"/>
      <w:r w:rsidRPr="003E5211">
        <w:rPr>
          <w:rFonts w:cs="David" w:hint="cs"/>
          <w:u w:val="single"/>
          <w:rtl/>
        </w:rPr>
        <w:t>:</w:t>
      </w:r>
    </w:p>
    <w:p w14:paraId="27A5A00A" w14:textId="77777777" w:rsidR="003E5211" w:rsidRPr="003E5211" w:rsidRDefault="003E5211" w:rsidP="003E5211">
      <w:pPr>
        <w:bidi/>
        <w:jc w:val="both"/>
        <w:rPr>
          <w:rFonts w:cs="David" w:hint="cs"/>
          <w:rtl/>
        </w:rPr>
      </w:pPr>
    </w:p>
    <w:p w14:paraId="17F95A01" w14:textId="77777777" w:rsidR="003E5211" w:rsidRPr="003E5211" w:rsidRDefault="003E5211" w:rsidP="003E5211">
      <w:pPr>
        <w:bidi/>
        <w:jc w:val="both"/>
        <w:rPr>
          <w:rFonts w:cs="David" w:hint="cs"/>
          <w:rtl/>
        </w:rPr>
      </w:pPr>
      <w:r w:rsidRPr="003E5211">
        <w:rPr>
          <w:rFonts w:cs="David" w:hint="cs"/>
          <w:rtl/>
        </w:rPr>
        <w:tab/>
        <w:t xml:space="preserve">גם להצביע. יכולים לחייב. </w:t>
      </w:r>
    </w:p>
    <w:p w14:paraId="53FE9EF2" w14:textId="77777777" w:rsidR="003E5211" w:rsidRPr="003E5211" w:rsidRDefault="003E5211" w:rsidP="003E5211">
      <w:pPr>
        <w:bidi/>
        <w:jc w:val="both"/>
        <w:rPr>
          <w:rFonts w:cs="David" w:hint="cs"/>
          <w:rtl/>
        </w:rPr>
      </w:pPr>
    </w:p>
    <w:p w14:paraId="6A2487CC" w14:textId="77777777" w:rsidR="003E5211" w:rsidRPr="003E5211" w:rsidRDefault="003E5211" w:rsidP="003E5211">
      <w:pPr>
        <w:bidi/>
        <w:jc w:val="both"/>
        <w:rPr>
          <w:rFonts w:cs="David" w:hint="cs"/>
          <w:rtl/>
        </w:rPr>
      </w:pPr>
      <w:r w:rsidRPr="003E5211">
        <w:rPr>
          <w:rFonts w:cs="David" w:hint="cs"/>
          <w:u w:val="single"/>
          <w:rtl/>
        </w:rPr>
        <w:t xml:space="preserve">שלי </w:t>
      </w:r>
      <w:proofErr w:type="spellStart"/>
      <w:r w:rsidRPr="003E5211">
        <w:rPr>
          <w:rFonts w:cs="David" w:hint="cs"/>
          <w:u w:val="single"/>
          <w:rtl/>
        </w:rPr>
        <w:t>יחימוביץ</w:t>
      </w:r>
      <w:proofErr w:type="spellEnd"/>
      <w:r w:rsidRPr="003E5211">
        <w:rPr>
          <w:rFonts w:cs="David" w:hint="cs"/>
          <w:u w:val="single"/>
          <w:rtl/>
        </w:rPr>
        <w:t>:</w:t>
      </w:r>
    </w:p>
    <w:p w14:paraId="167A8DCE" w14:textId="77777777" w:rsidR="003E5211" w:rsidRPr="003E5211" w:rsidRDefault="003E5211" w:rsidP="003E5211">
      <w:pPr>
        <w:bidi/>
        <w:jc w:val="both"/>
        <w:rPr>
          <w:rFonts w:cs="David" w:hint="cs"/>
          <w:rtl/>
        </w:rPr>
      </w:pPr>
    </w:p>
    <w:p w14:paraId="769ED280" w14:textId="77777777" w:rsidR="003E5211" w:rsidRPr="003E5211" w:rsidRDefault="003E5211" w:rsidP="003E5211">
      <w:pPr>
        <w:bidi/>
        <w:jc w:val="both"/>
        <w:rPr>
          <w:rFonts w:cs="David" w:hint="cs"/>
          <w:rtl/>
        </w:rPr>
      </w:pPr>
      <w:r w:rsidRPr="003E5211">
        <w:rPr>
          <w:rFonts w:cs="David" w:hint="cs"/>
          <w:rtl/>
        </w:rPr>
        <w:tab/>
        <w:t xml:space="preserve">בחתימות או בנוכחות? </w:t>
      </w:r>
    </w:p>
    <w:p w14:paraId="45FE8152" w14:textId="77777777" w:rsidR="003E5211" w:rsidRPr="003E5211" w:rsidRDefault="003E5211" w:rsidP="003E5211">
      <w:pPr>
        <w:bidi/>
        <w:jc w:val="both"/>
        <w:rPr>
          <w:rFonts w:cs="David" w:hint="cs"/>
          <w:rtl/>
        </w:rPr>
      </w:pPr>
    </w:p>
    <w:p w14:paraId="4FB3F457" w14:textId="77777777" w:rsidR="003E5211" w:rsidRPr="003E5211" w:rsidRDefault="003E5211" w:rsidP="003E5211">
      <w:pPr>
        <w:bidi/>
        <w:jc w:val="both"/>
        <w:rPr>
          <w:rFonts w:cs="David" w:hint="cs"/>
          <w:rtl/>
        </w:rPr>
      </w:pPr>
      <w:r w:rsidRPr="003E5211">
        <w:rPr>
          <w:rFonts w:cs="David" w:hint="cs"/>
          <w:u w:val="single"/>
          <w:rtl/>
        </w:rPr>
        <w:t xml:space="preserve">ארבל </w:t>
      </w:r>
      <w:proofErr w:type="spellStart"/>
      <w:r w:rsidRPr="003E5211">
        <w:rPr>
          <w:rFonts w:cs="David" w:hint="cs"/>
          <w:u w:val="single"/>
          <w:rtl/>
        </w:rPr>
        <w:t>אסטרחן</w:t>
      </w:r>
      <w:proofErr w:type="spellEnd"/>
      <w:r w:rsidRPr="003E5211">
        <w:rPr>
          <w:rFonts w:cs="David" w:hint="cs"/>
          <w:u w:val="single"/>
          <w:rtl/>
        </w:rPr>
        <w:t>:</w:t>
      </w:r>
    </w:p>
    <w:p w14:paraId="45B1875F" w14:textId="77777777" w:rsidR="003E5211" w:rsidRPr="003E5211" w:rsidRDefault="003E5211" w:rsidP="003E5211">
      <w:pPr>
        <w:bidi/>
        <w:jc w:val="both"/>
        <w:rPr>
          <w:rFonts w:cs="David" w:hint="cs"/>
          <w:rtl/>
        </w:rPr>
      </w:pPr>
    </w:p>
    <w:p w14:paraId="46A31237" w14:textId="77777777" w:rsidR="003E5211" w:rsidRPr="003E5211" w:rsidRDefault="003E5211" w:rsidP="003E5211">
      <w:pPr>
        <w:bidi/>
        <w:jc w:val="both"/>
        <w:rPr>
          <w:rFonts w:cs="David" w:hint="cs"/>
          <w:rtl/>
        </w:rPr>
      </w:pPr>
      <w:r w:rsidRPr="003E5211">
        <w:rPr>
          <w:rFonts w:cs="David" w:hint="cs"/>
          <w:rtl/>
        </w:rPr>
        <w:tab/>
        <w:t>בחתימות ואז אפשר לשים על סדר היום. זה נכון, ליושב ראש הוועדה יש לו - - -</w:t>
      </w:r>
    </w:p>
    <w:p w14:paraId="78FEA57D" w14:textId="77777777" w:rsidR="003E5211" w:rsidRPr="003E5211" w:rsidRDefault="003E5211" w:rsidP="003E5211">
      <w:pPr>
        <w:bidi/>
        <w:jc w:val="both"/>
        <w:rPr>
          <w:rFonts w:cs="David" w:hint="cs"/>
          <w:rtl/>
        </w:rPr>
      </w:pPr>
    </w:p>
    <w:p w14:paraId="5C1FA09F" w14:textId="77777777" w:rsidR="003E5211" w:rsidRPr="003E5211" w:rsidRDefault="003E5211" w:rsidP="003E5211">
      <w:pPr>
        <w:bidi/>
        <w:jc w:val="both"/>
        <w:rPr>
          <w:rFonts w:cs="David" w:hint="cs"/>
          <w:u w:val="single"/>
          <w:rtl/>
        </w:rPr>
      </w:pPr>
      <w:r w:rsidRPr="003E5211">
        <w:rPr>
          <w:rFonts w:cs="David" w:hint="cs"/>
          <w:u w:val="single"/>
          <w:rtl/>
        </w:rPr>
        <w:t>יואל חסון:</w:t>
      </w:r>
    </w:p>
    <w:p w14:paraId="4461E979" w14:textId="77777777" w:rsidR="003E5211" w:rsidRPr="003E5211" w:rsidRDefault="003E5211" w:rsidP="003E5211">
      <w:pPr>
        <w:bidi/>
        <w:jc w:val="both"/>
        <w:rPr>
          <w:rFonts w:cs="David" w:hint="cs"/>
          <w:u w:val="single"/>
          <w:rtl/>
        </w:rPr>
      </w:pPr>
    </w:p>
    <w:p w14:paraId="7B46AE81" w14:textId="77777777" w:rsidR="003E5211" w:rsidRPr="003E5211" w:rsidRDefault="003E5211" w:rsidP="003E5211">
      <w:pPr>
        <w:bidi/>
        <w:jc w:val="both"/>
        <w:rPr>
          <w:rFonts w:cs="David" w:hint="cs"/>
          <w:rtl/>
        </w:rPr>
      </w:pPr>
      <w:r w:rsidRPr="003E5211">
        <w:rPr>
          <w:rFonts w:cs="David" w:hint="cs"/>
          <w:rtl/>
        </w:rPr>
        <w:tab/>
        <w:t xml:space="preserve">זה טבעי שליושב יש לו יכולות תמרון. </w:t>
      </w:r>
    </w:p>
    <w:p w14:paraId="61A18C1D" w14:textId="77777777" w:rsidR="003E5211" w:rsidRPr="003E5211" w:rsidRDefault="003E5211" w:rsidP="003E5211">
      <w:pPr>
        <w:bidi/>
        <w:jc w:val="both"/>
        <w:rPr>
          <w:rFonts w:cs="David" w:hint="cs"/>
          <w:rtl/>
        </w:rPr>
      </w:pPr>
    </w:p>
    <w:p w14:paraId="0D891B1E" w14:textId="77777777" w:rsidR="003E5211" w:rsidRPr="003E5211" w:rsidRDefault="003E5211" w:rsidP="003E5211">
      <w:pPr>
        <w:bidi/>
        <w:jc w:val="both"/>
        <w:rPr>
          <w:rFonts w:cs="David" w:hint="cs"/>
          <w:rtl/>
        </w:rPr>
      </w:pPr>
      <w:r w:rsidRPr="003E5211">
        <w:rPr>
          <w:rFonts w:cs="David" w:hint="cs"/>
          <w:u w:val="single"/>
          <w:rtl/>
        </w:rPr>
        <w:t>היו"ר דוד טל:</w:t>
      </w:r>
    </w:p>
    <w:p w14:paraId="5FE1F48F" w14:textId="77777777" w:rsidR="003E5211" w:rsidRPr="003E5211" w:rsidRDefault="003E5211" w:rsidP="003E5211">
      <w:pPr>
        <w:bidi/>
        <w:jc w:val="both"/>
        <w:rPr>
          <w:rFonts w:cs="David" w:hint="cs"/>
          <w:rtl/>
        </w:rPr>
      </w:pPr>
    </w:p>
    <w:p w14:paraId="7A7007A9" w14:textId="77777777" w:rsidR="003E5211" w:rsidRPr="003E5211" w:rsidRDefault="003E5211" w:rsidP="003E5211">
      <w:pPr>
        <w:bidi/>
        <w:jc w:val="both"/>
        <w:rPr>
          <w:rFonts w:cs="David" w:hint="cs"/>
          <w:rtl/>
        </w:rPr>
      </w:pPr>
      <w:r w:rsidRPr="003E5211">
        <w:rPr>
          <w:rFonts w:cs="David" w:hint="cs"/>
          <w:rtl/>
        </w:rPr>
        <w:tab/>
        <w:t xml:space="preserve">למען הגילוי הנאות, אני רוצה לומר, שפעמים רבות אני לא יודע את מי מזמנים, אני סומך על מנהלת הוועדה והיא מזמנת אותם לגבי הנושאים הרלוונטיים, אני לא מתערב את מי לזמן. אלא אם כן, חבר כנסת מבקש ממני לזמן ממני גורם כזה או אחר של נמצא ברשימת המוזמנים. </w:t>
      </w:r>
    </w:p>
    <w:p w14:paraId="36E2C5F2" w14:textId="77777777" w:rsidR="003E5211" w:rsidRPr="003E5211" w:rsidRDefault="003E5211" w:rsidP="003E5211">
      <w:pPr>
        <w:bidi/>
        <w:jc w:val="both"/>
        <w:rPr>
          <w:rFonts w:cs="David" w:hint="cs"/>
          <w:rtl/>
        </w:rPr>
      </w:pPr>
    </w:p>
    <w:p w14:paraId="34D0AFF4" w14:textId="77777777" w:rsidR="003E5211" w:rsidRPr="003E5211" w:rsidRDefault="003E5211" w:rsidP="003E5211">
      <w:pPr>
        <w:bidi/>
        <w:jc w:val="both"/>
        <w:rPr>
          <w:rFonts w:cs="David" w:hint="cs"/>
          <w:rtl/>
        </w:rPr>
      </w:pPr>
      <w:r w:rsidRPr="003E5211">
        <w:rPr>
          <w:rFonts w:cs="David" w:hint="cs"/>
          <w:rtl/>
        </w:rPr>
        <w:tab/>
        <w:t xml:space="preserve">אם כן רבותיי, אנחנו חוזרים לנושא של כל הוועדות, לא רק הסטטוטורית, אלא גם הוועדות  האחרות, הוועדות המיוחדות, ועדת סמים, הוועדה לזכויות הילד - - - </w:t>
      </w:r>
    </w:p>
    <w:p w14:paraId="44FAF1B7" w14:textId="77777777" w:rsidR="003E5211" w:rsidRPr="003E5211" w:rsidRDefault="003E5211" w:rsidP="003E5211">
      <w:pPr>
        <w:bidi/>
        <w:jc w:val="both"/>
        <w:rPr>
          <w:rFonts w:cs="David" w:hint="cs"/>
          <w:rtl/>
        </w:rPr>
      </w:pPr>
    </w:p>
    <w:p w14:paraId="6A17DDA8" w14:textId="77777777" w:rsidR="003E5211" w:rsidRPr="003E5211" w:rsidRDefault="003E5211" w:rsidP="003E5211">
      <w:pPr>
        <w:bidi/>
        <w:jc w:val="both"/>
        <w:rPr>
          <w:rFonts w:cs="David" w:hint="cs"/>
          <w:rtl/>
        </w:rPr>
      </w:pPr>
      <w:r w:rsidRPr="003E5211">
        <w:rPr>
          <w:rFonts w:cs="David" w:hint="cs"/>
          <w:u w:val="single"/>
          <w:rtl/>
        </w:rPr>
        <w:t xml:space="preserve">זהבה </w:t>
      </w:r>
      <w:proofErr w:type="spellStart"/>
      <w:r w:rsidRPr="003E5211">
        <w:rPr>
          <w:rFonts w:cs="David" w:hint="cs"/>
          <w:u w:val="single"/>
          <w:rtl/>
        </w:rPr>
        <w:t>גלאון</w:t>
      </w:r>
      <w:proofErr w:type="spellEnd"/>
      <w:r w:rsidRPr="003E5211">
        <w:rPr>
          <w:rFonts w:cs="David" w:hint="cs"/>
          <w:u w:val="single"/>
          <w:rtl/>
        </w:rPr>
        <w:t>:</w:t>
      </w:r>
    </w:p>
    <w:p w14:paraId="309F709D" w14:textId="77777777" w:rsidR="003E5211" w:rsidRPr="003E5211" w:rsidRDefault="003E5211" w:rsidP="003E5211">
      <w:pPr>
        <w:bidi/>
        <w:jc w:val="both"/>
        <w:rPr>
          <w:rFonts w:cs="David" w:hint="cs"/>
          <w:rtl/>
        </w:rPr>
      </w:pPr>
    </w:p>
    <w:p w14:paraId="6FB0172A" w14:textId="77777777" w:rsidR="003E5211" w:rsidRPr="003E5211" w:rsidRDefault="003E5211" w:rsidP="003E5211">
      <w:pPr>
        <w:bidi/>
        <w:jc w:val="both"/>
        <w:rPr>
          <w:rFonts w:cs="David" w:hint="cs"/>
          <w:rtl/>
        </w:rPr>
      </w:pPr>
      <w:r w:rsidRPr="003E5211">
        <w:rPr>
          <w:rFonts w:cs="David" w:hint="cs"/>
          <w:rtl/>
        </w:rPr>
        <w:tab/>
        <w:t xml:space="preserve">זה ועדות משנה. </w:t>
      </w:r>
    </w:p>
    <w:p w14:paraId="5175A82F" w14:textId="77777777" w:rsidR="003E5211" w:rsidRPr="003E5211" w:rsidRDefault="003E5211" w:rsidP="003E5211">
      <w:pPr>
        <w:bidi/>
        <w:jc w:val="both"/>
        <w:rPr>
          <w:rFonts w:cs="David" w:hint="cs"/>
          <w:rtl/>
        </w:rPr>
      </w:pPr>
      <w:r w:rsidRPr="003E5211">
        <w:rPr>
          <w:rFonts w:cs="David" w:hint="cs"/>
          <w:u w:val="single"/>
          <w:rtl/>
        </w:rPr>
        <w:t xml:space="preserve">ארבל </w:t>
      </w:r>
      <w:proofErr w:type="spellStart"/>
      <w:r w:rsidRPr="003E5211">
        <w:rPr>
          <w:rFonts w:cs="David" w:hint="cs"/>
          <w:u w:val="single"/>
          <w:rtl/>
        </w:rPr>
        <w:t>אסטרחן</w:t>
      </w:r>
      <w:proofErr w:type="spellEnd"/>
      <w:r w:rsidRPr="003E5211">
        <w:rPr>
          <w:rFonts w:cs="David" w:hint="cs"/>
          <w:u w:val="single"/>
          <w:rtl/>
        </w:rPr>
        <w:t>:</w:t>
      </w:r>
    </w:p>
    <w:p w14:paraId="29C1EBB7" w14:textId="77777777" w:rsidR="003E5211" w:rsidRPr="003E5211" w:rsidRDefault="003E5211" w:rsidP="003E5211">
      <w:pPr>
        <w:bidi/>
        <w:jc w:val="both"/>
        <w:rPr>
          <w:rFonts w:cs="David" w:hint="cs"/>
          <w:rtl/>
        </w:rPr>
      </w:pPr>
    </w:p>
    <w:p w14:paraId="0F7CA0C1" w14:textId="77777777" w:rsidR="003E5211" w:rsidRPr="003E5211" w:rsidRDefault="003E5211" w:rsidP="003E5211">
      <w:pPr>
        <w:bidi/>
        <w:jc w:val="both"/>
        <w:rPr>
          <w:rFonts w:cs="David" w:hint="cs"/>
          <w:rtl/>
        </w:rPr>
      </w:pPr>
      <w:r w:rsidRPr="003E5211">
        <w:rPr>
          <w:rFonts w:cs="David" w:hint="cs"/>
          <w:rtl/>
        </w:rPr>
        <w:tab/>
        <w:t xml:space="preserve">זה לא ועדות משנה, ועדות קבועות ומיוחדות. </w:t>
      </w:r>
    </w:p>
    <w:p w14:paraId="3B2FB45A" w14:textId="77777777" w:rsidR="003E5211" w:rsidRPr="003E5211" w:rsidRDefault="003E5211" w:rsidP="003E5211">
      <w:pPr>
        <w:bidi/>
        <w:jc w:val="both"/>
        <w:rPr>
          <w:rFonts w:cs="David" w:hint="cs"/>
          <w:rtl/>
        </w:rPr>
      </w:pPr>
    </w:p>
    <w:p w14:paraId="3026A8ED" w14:textId="77777777" w:rsidR="003E5211" w:rsidRPr="003E5211" w:rsidRDefault="003E5211" w:rsidP="003E5211">
      <w:pPr>
        <w:bidi/>
        <w:jc w:val="both"/>
        <w:rPr>
          <w:rFonts w:cs="David" w:hint="cs"/>
          <w:rtl/>
        </w:rPr>
      </w:pPr>
      <w:r w:rsidRPr="003E5211">
        <w:rPr>
          <w:rFonts w:cs="David" w:hint="cs"/>
          <w:u w:val="single"/>
          <w:rtl/>
        </w:rPr>
        <w:t xml:space="preserve">זהבה </w:t>
      </w:r>
      <w:proofErr w:type="spellStart"/>
      <w:r w:rsidRPr="003E5211">
        <w:rPr>
          <w:rFonts w:cs="David" w:hint="cs"/>
          <w:u w:val="single"/>
          <w:rtl/>
        </w:rPr>
        <w:t>גלאון</w:t>
      </w:r>
      <w:proofErr w:type="spellEnd"/>
      <w:r w:rsidRPr="003E5211">
        <w:rPr>
          <w:rFonts w:cs="David" w:hint="cs"/>
          <w:u w:val="single"/>
          <w:rtl/>
        </w:rPr>
        <w:t>:</w:t>
      </w:r>
    </w:p>
    <w:p w14:paraId="562B69D5" w14:textId="77777777" w:rsidR="003E5211" w:rsidRPr="003E5211" w:rsidRDefault="003E5211" w:rsidP="003E5211">
      <w:pPr>
        <w:bidi/>
        <w:jc w:val="both"/>
        <w:rPr>
          <w:rFonts w:cs="David" w:hint="cs"/>
          <w:rtl/>
        </w:rPr>
      </w:pPr>
    </w:p>
    <w:p w14:paraId="5A87F322" w14:textId="77777777" w:rsidR="003E5211" w:rsidRPr="003E5211" w:rsidRDefault="003E5211" w:rsidP="003E5211">
      <w:pPr>
        <w:bidi/>
        <w:jc w:val="both"/>
        <w:rPr>
          <w:rFonts w:cs="David" w:hint="cs"/>
          <w:rtl/>
        </w:rPr>
      </w:pPr>
      <w:r w:rsidRPr="003E5211">
        <w:rPr>
          <w:rFonts w:cs="David" w:hint="cs"/>
          <w:rtl/>
        </w:rPr>
        <w:tab/>
        <w:t xml:space="preserve">אדוני, הכנסת הקימה ועדה משותפת לוועדת החוקה ולוועדת הכנסת בסוגיית האזנות הסתר. הכנסת חשבה, שמן הראוי שתהיה ועדה משותפת והוועדה הזאת יושבת על המדוכה, היא צריכה לקבל תשובות והסברים. </w:t>
      </w:r>
      <w:r w:rsidRPr="003E5211">
        <w:rPr>
          <w:rFonts w:cs="David" w:hint="cs"/>
          <w:rtl/>
        </w:rPr>
        <w:tab/>
        <w:t xml:space="preserve">לכאורה, אתה שם אותה בעמדת נחיתות - - - </w:t>
      </w:r>
    </w:p>
    <w:p w14:paraId="2C8748A1" w14:textId="77777777" w:rsidR="003E5211" w:rsidRPr="003E5211" w:rsidRDefault="003E5211" w:rsidP="003E5211">
      <w:pPr>
        <w:bidi/>
        <w:jc w:val="both"/>
        <w:rPr>
          <w:rFonts w:cs="David" w:hint="cs"/>
          <w:rtl/>
        </w:rPr>
      </w:pPr>
    </w:p>
    <w:p w14:paraId="5CFA03D4" w14:textId="77777777" w:rsidR="003E5211" w:rsidRPr="003E5211" w:rsidRDefault="003E5211" w:rsidP="003E5211">
      <w:pPr>
        <w:bidi/>
        <w:jc w:val="both"/>
        <w:rPr>
          <w:rFonts w:cs="David" w:hint="cs"/>
          <w:rtl/>
        </w:rPr>
      </w:pPr>
      <w:r w:rsidRPr="003E5211">
        <w:rPr>
          <w:rFonts w:cs="David" w:hint="cs"/>
          <w:u w:val="single"/>
          <w:rtl/>
        </w:rPr>
        <w:t>היו"ר דוד טל:</w:t>
      </w:r>
    </w:p>
    <w:p w14:paraId="7E71D6D2" w14:textId="77777777" w:rsidR="003E5211" w:rsidRPr="003E5211" w:rsidRDefault="003E5211" w:rsidP="003E5211">
      <w:pPr>
        <w:bidi/>
        <w:jc w:val="both"/>
        <w:rPr>
          <w:rFonts w:cs="David" w:hint="cs"/>
          <w:rtl/>
        </w:rPr>
      </w:pPr>
    </w:p>
    <w:p w14:paraId="704B2B53" w14:textId="77777777" w:rsidR="003E5211" w:rsidRPr="003E5211" w:rsidRDefault="003E5211" w:rsidP="003E5211">
      <w:pPr>
        <w:bidi/>
        <w:jc w:val="both"/>
        <w:rPr>
          <w:rFonts w:cs="David" w:hint="cs"/>
          <w:rtl/>
        </w:rPr>
      </w:pPr>
      <w:r w:rsidRPr="003E5211">
        <w:rPr>
          <w:rFonts w:cs="David" w:hint="cs"/>
          <w:rtl/>
        </w:rPr>
        <w:tab/>
        <w:t xml:space="preserve">לא, זאת לא ועדת משנה, זאת ועדה משותפת. </w:t>
      </w:r>
    </w:p>
    <w:p w14:paraId="0ECA04DE" w14:textId="77777777" w:rsidR="003E5211" w:rsidRPr="003E5211" w:rsidRDefault="003E5211" w:rsidP="003E5211">
      <w:pPr>
        <w:bidi/>
        <w:jc w:val="both"/>
        <w:rPr>
          <w:rFonts w:cs="David" w:hint="cs"/>
          <w:rtl/>
        </w:rPr>
      </w:pPr>
    </w:p>
    <w:p w14:paraId="772979E8" w14:textId="77777777" w:rsidR="003E5211" w:rsidRPr="003E5211" w:rsidRDefault="003E5211" w:rsidP="003E5211">
      <w:pPr>
        <w:bidi/>
        <w:jc w:val="both"/>
        <w:rPr>
          <w:rFonts w:cs="David" w:hint="cs"/>
          <w:rtl/>
        </w:rPr>
      </w:pPr>
      <w:r w:rsidRPr="003E5211">
        <w:rPr>
          <w:rFonts w:cs="David" w:hint="cs"/>
          <w:u w:val="single"/>
          <w:rtl/>
        </w:rPr>
        <w:t xml:space="preserve">זהבה </w:t>
      </w:r>
      <w:proofErr w:type="spellStart"/>
      <w:r w:rsidRPr="003E5211">
        <w:rPr>
          <w:rFonts w:cs="David" w:hint="cs"/>
          <w:u w:val="single"/>
          <w:rtl/>
        </w:rPr>
        <w:t>גלאון</w:t>
      </w:r>
      <w:proofErr w:type="spellEnd"/>
      <w:r w:rsidRPr="003E5211">
        <w:rPr>
          <w:rFonts w:cs="David" w:hint="cs"/>
          <w:u w:val="single"/>
          <w:rtl/>
        </w:rPr>
        <w:t>:</w:t>
      </w:r>
    </w:p>
    <w:p w14:paraId="0D36C181" w14:textId="77777777" w:rsidR="003E5211" w:rsidRPr="003E5211" w:rsidRDefault="003E5211" w:rsidP="003E5211">
      <w:pPr>
        <w:bidi/>
        <w:jc w:val="both"/>
        <w:rPr>
          <w:rFonts w:cs="David" w:hint="cs"/>
          <w:rtl/>
        </w:rPr>
      </w:pPr>
    </w:p>
    <w:p w14:paraId="08AA2E09" w14:textId="77777777" w:rsidR="003E5211" w:rsidRPr="003E5211" w:rsidRDefault="003E5211" w:rsidP="003E5211">
      <w:pPr>
        <w:bidi/>
        <w:jc w:val="both"/>
        <w:rPr>
          <w:rFonts w:cs="David" w:hint="cs"/>
          <w:rtl/>
        </w:rPr>
      </w:pPr>
      <w:r w:rsidRPr="003E5211">
        <w:rPr>
          <w:rFonts w:cs="David" w:hint="cs"/>
          <w:rtl/>
        </w:rPr>
        <w:tab/>
        <w:t xml:space="preserve">בסדר. אז קודם כל אני מדבר על הוועדות המשותפות. </w:t>
      </w:r>
    </w:p>
    <w:p w14:paraId="03B4BD48" w14:textId="77777777" w:rsidR="003E5211" w:rsidRPr="003E5211" w:rsidRDefault="003E5211" w:rsidP="003E5211">
      <w:pPr>
        <w:bidi/>
        <w:jc w:val="both"/>
        <w:rPr>
          <w:rFonts w:cs="David" w:hint="cs"/>
          <w:rtl/>
        </w:rPr>
      </w:pPr>
    </w:p>
    <w:p w14:paraId="47CE1480" w14:textId="77777777" w:rsidR="003E5211" w:rsidRPr="003E5211" w:rsidRDefault="003E5211" w:rsidP="003E5211">
      <w:pPr>
        <w:bidi/>
        <w:jc w:val="both"/>
        <w:rPr>
          <w:rFonts w:cs="David" w:hint="cs"/>
          <w:rtl/>
        </w:rPr>
      </w:pPr>
      <w:r w:rsidRPr="003E5211">
        <w:rPr>
          <w:rFonts w:cs="David" w:hint="cs"/>
          <w:u w:val="single"/>
          <w:rtl/>
        </w:rPr>
        <w:t xml:space="preserve">ארבל </w:t>
      </w:r>
      <w:proofErr w:type="spellStart"/>
      <w:r w:rsidRPr="003E5211">
        <w:rPr>
          <w:rFonts w:cs="David" w:hint="cs"/>
          <w:u w:val="single"/>
          <w:rtl/>
        </w:rPr>
        <w:t>אסטרחן</w:t>
      </w:r>
      <w:proofErr w:type="spellEnd"/>
      <w:r w:rsidRPr="003E5211">
        <w:rPr>
          <w:rFonts w:cs="David" w:hint="cs"/>
          <w:u w:val="single"/>
          <w:rtl/>
        </w:rPr>
        <w:t>:</w:t>
      </w:r>
    </w:p>
    <w:p w14:paraId="47F545D2" w14:textId="77777777" w:rsidR="003E5211" w:rsidRPr="003E5211" w:rsidRDefault="003E5211" w:rsidP="003E5211">
      <w:pPr>
        <w:bidi/>
        <w:jc w:val="both"/>
        <w:rPr>
          <w:rFonts w:cs="David" w:hint="cs"/>
          <w:rtl/>
        </w:rPr>
      </w:pPr>
    </w:p>
    <w:p w14:paraId="27846288" w14:textId="77777777" w:rsidR="003E5211" w:rsidRPr="003E5211" w:rsidRDefault="003E5211" w:rsidP="003E5211">
      <w:pPr>
        <w:bidi/>
        <w:jc w:val="both"/>
        <w:rPr>
          <w:rFonts w:cs="David" w:hint="cs"/>
          <w:rtl/>
        </w:rPr>
      </w:pPr>
      <w:r w:rsidRPr="003E5211">
        <w:rPr>
          <w:rFonts w:cs="David" w:hint="cs"/>
          <w:rtl/>
        </w:rPr>
        <w:tab/>
        <w:t xml:space="preserve">דיברנו על ועדות קבועות, מיוחדות, משותפות. </w:t>
      </w:r>
    </w:p>
    <w:p w14:paraId="1CC4BBB2" w14:textId="77777777" w:rsidR="003E5211" w:rsidRPr="003E5211" w:rsidRDefault="003E5211" w:rsidP="003E5211">
      <w:pPr>
        <w:bidi/>
        <w:jc w:val="both"/>
        <w:rPr>
          <w:rFonts w:cs="David" w:hint="cs"/>
          <w:rtl/>
        </w:rPr>
      </w:pPr>
    </w:p>
    <w:p w14:paraId="42616FA9" w14:textId="77777777" w:rsidR="003E5211" w:rsidRPr="003E5211" w:rsidRDefault="003E5211" w:rsidP="003E5211">
      <w:pPr>
        <w:bidi/>
        <w:jc w:val="both"/>
        <w:rPr>
          <w:rFonts w:cs="David" w:hint="cs"/>
          <w:u w:val="single"/>
          <w:rtl/>
        </w:rPr>
      </w:pPr>
      <w:r w:rsidRPr="003E5211">
        <w:rPr>
          <w:rFonts w:cs="David" w:hint="cs"/>
          <w:u w:val="single"/>
          <w:rtl/>
        </w:rPr>
        <w:t xml:space="preserve">זהבה </w:t>
      </w:r>
      <w:proofErr w:type="spellStart"/>
      <w:r w:rsidRPr="003E5211">
        <w:rPr>
          <w:rFonts w:cs="David" w:hint="cs"/>
          <w:u w:val="single"/>
          <w:rtl/>
        </w:rPr>
        <w:t>גלאון</w:t>
      </w:r>
      <w:proofErr w:type="spellEnd"/>
      <w:r w:rsidRPr="003E5211">
        <w:rPr>
          <w:rFonts w:cs="David" w:hint="cs"/>
          <w:u w:val="single"/>
          <w:rtl/>
        </w:rPr>
        <w:t>:</w:t>
      </w:r>
    </w:p>
    <w:p w14:paraId="2F0571A0" w14:textId="77777777" w:rsidR="003E5211" w:rsidRPr="003E5211" w:rsidRDefault="003E5211" w:rsidP="003E5211">
      <w:pPr>
        <w:bidi/>
        <w:jc w:val="both"/>
        <w:rPr>
          <w:rFonts w:cs="David" w:hint="cs"/>
          <w:u w:val="single"/>
          <w:rtl/>
        </w:rPr>
      </w:pPr>
    </w:p>
    <w:p w14:paraId="7EE4C8AF" w14:textId="77777777" w:rsidR="003E5211" w:rsidRPr="003E5211" w:rsidRDefault="003E5211" w:rsidP="003E5211">
      <w:pPr>
        <w:bidi/>
        <w:jc w:val="both"/>
        <w:rPr>
          <w:rFonts w:cs="David" w:hint="cs"/>
          <w:rtl/>
        </w:rPr>
      </w:pPr>
      <w:r w:rsidRPr="003E5211">
        <w:rPr>
          <w:rFonts w:cs="David" w:hint="cs"/>
          <w:rtl/>
        </w:rPr>
        <w:tab/>
        <w:t xml:space="preserve">קבועות, מיוחדות ומשותפות. יש ועדות משנה שעושות עבודה, לכאורה, אתה שם אותן בעמדת נחיתות מבחינת היכולת שלהן להזמין אנשים. </w:t>
      </w:r>
    </w:p>
    <w:p w14:paraId="29F3DF4E" w14:textId="77777777" w:rsidR="003E5211" w:rsidRPr="003E5211" w:rsidRDefault="003E5211" w:rsidP="003E5211">
      <w:pPr>
        <w:bidi/>
        <w:jc w:val="both"/>
        <w:rPr>
          <w:rFonts w:cs="David" w:hint="cs"/>
          <w:u w:val="single"/>
          <w:rtl/>
        </w:rPr>
      </w:pPr>
      <w:r>
        <w:rPr>
          <w:rFonts w:cs="David"/>
          <w:u w:val="single"/>
          <w:rtl/>
        </w:rPr>
        <w:br w:type="page"/>
      </w:r>
    </w:p>
    <w:p w14:paraId="0BCA8563" w14:textId="77777777" w:rsidR="003E5211" w:rsidRPr="003E5211" w:rsidRDefault="003E5211" w:rsidP="003E5211">
      <w:pPr>
        <w:bidi/>
        <w:jc w:val="both"/>
        <w:rPr>
          <w:rFonts w:cs="David" w:hint="cs"/>
          <w:rtl/>
        </w:rPr>
      </w:pPr>
      <w:r w:rsidRPr="003E5211">
        <w:rPr>
          <w:rFonts w:cs="David" w:hint="cs"/>
          <w:u w:val="single"/>
          <w:rtl/>
        </w:rPr>
        <w:t>היו"ר דוד טל:</w:t>
      </w:r>
    </w:p>
    <w:p w14:paraId="736BD677" w14:textId="77777777" w:rsidR="003E5211" w:rsidRPr="003E5211" w:rsidRDefault="003E5211" w:rsidP="003E5211">
      <w:pPr>
        <w:bidi/>
        <w:jc w:val="both"/>
        <w:rPr>
          <w:rFonts w:cs="David" w:hint="cs"/>
          <w:rtl/>
        </w:rPr>
      </w:pPr>
    </w:p>
    <w:p w14:paraId="0B0F9995" w14:textId="77777777" w:rsidR="003E5211" w:rsidRPr="003E5211" w:rsidRDefault="003E5211" w:rsidP="003E5211">
      <w:pPr>
        <w:bidi/>
        <w:jc w:val="both"/>
        <w:rPr>
          <w:rFonts w:cs="David" w:hint="cs"/>
          <w:rtl/>
        </w:rPr>
      </w:pPr>
      <w:r w:rsidRPr="003E5211">
        <w:rPr>
          <w:rFonts w:cs="David" w:hint="cs"/>
          <w:rtl/>
        </w:rPr>
        <w:tab/>
        <w:t xml:space="preserve">גם אם נסכים, שאנחנו נותנים גם לוועדות המיוחדות לזמן, כבר גלשנו  צעד אחד יותר מדי. אני לא חושב שכדאי לגלוש ליותר מדי. </w:t>
      </w:r>
    </w:p>
    <w:p w14:paraId="70839077" w14:textId="77777777" w:rsidR="003E5211" w:rsidRPr="003E5211" w:rsidRDefault="003E5211" w:rsidP="003E5211">
      <w:pPr>
        <w:bidi/>
        <w:jc w:val="both"/>
        <w:rPr>
          <w:rFonts w:cs="David" w:hint="cs"/>
          <w:rtl/>
        </w:rPr>
      </w:pPr>
    </w:p>
    <w:p w14:paraId="024A0CEF" w14:textId="77777777" w:rsidR="003E5211" w:rsidRPr="003E5211" w:rsidRDefault="003E5211" w:rsidP="003E5211">
      <w:pPr>
        <w:bidi/>
        <w:jc w:val="both"/>
        <w:rPr>
          <w:rFonts w:cs="David" w:hint="cs"/>
          <w:rtl/>
        </w:rPr>
      </w:pPr>
      <w:r w:rsidRPr="003E5211">
        <w:rPr>
          <w:rFonts w:cs="David" w:hint="cs"/>
          <w:u w:val="single"/>
          <w:rtl/>
        </w:rPr>
        <w:t xml:space="preserve">זהבה </w:t>
      </w:r>
      <w:proofErr w:type="spellStart"/>
      <w:r w:rsidRPr="003E5211">
        <w:rPr>
          <w:rFonts w:cs="David" w:hint="cs"/>
          <w:u w:val="single"/>
          <w:rtl/>
        </w:rPr>
        <w:t>גלאון</w:t>
      </w:r>
      <w:proofErr w:type="spellEnd"/>
      <w:r w:rsidRPr="003E5211">
        <w:rPr>
          <w:rFonts w:cs="David" w:hint="cs"/>
          <w:u w:val="single"/>
          <w:rtl/>
        </w:rPr>
        <w:t>:</w:t>
      </w:r>
    </w:p>
    <w:p w14:paraId="6DDEEF48" w14:textId="77777777" w:rsidR="003E5211" w:rsidRPr="003E5211" w:rsidRDefault="003E5211" w:rsidP="003E5211">
      <w:pPr>
        <w:bidi/>
        <w:jc w:val="both"/>
        <w:rPr>
          <w:rFonts w:cs="David" w:hint="cs"/>
          <w:rtl/>
        </w:rPr>
      </w:pPr>
    </w:p>
    <w:p w14:paraId="1C8EA1C9" w14:textId="77777777" w:rsidR="003E5211" w:rsidRPr="003E5211" w:rsidRDefault="003E5211" w:rsidP="003E5211">
      <w:pPr>
        <w:bidi/>
        <w:jc w:val="both"/>
        <w:rPr>
          <w:rFonts w:cs="David" w:hint="cs"/>
          <w:rtl/>
        </w:rPr>
      </w:pPr>
      <w:r w:rsidRPr="003E5211">
        <w:rPr>
          <w:rFonts w:cs="David" w:hint="cs"/>
          <w:rtl/>
        </w:rPr>
        <w:tab/>
        <w:t xml:space="preserve">לא הבנתי את ההיגיון, חוץ מהמילה "יותר מדי", תסביר את הרציונאל. </w:t>
      </w:r>
    </w:p>
    <w:p w14:paraId="26E1538B" w14:textId="77777777" w:rsidR="003E5211" w:rsidRPr="003E5211" w:rsidRDefault="003E5211" w:rsidP="003E5211">
      <w:pPr>
        <w:bidi/>
        <w:jc w:val="both"/>
        <w:rPr>
          <w:rFonts w:cs="David" w:hint="cs"/>
          <w:rtl/>
        </w:rPr>
      </w:pPr>
    </w:p>
    <w:p w14:paraId="2D4EC5D4" w14:textId="77777777" w:rsidR="003E5211" w:rsidRPr="003E5211" w:rsidRDefault="003E5211" w:rsidP="003E5211">
      <w:pPr>
        <w:bidi/>
        <w:jc w:val="both"/>
        <w:rPr>
          <w:rFonts w:cs="David" w:hint="cs"/>
          <w:rtl/>
        </w:rPr>
      </w:pPr>
      <w:r w:rsidRPr="003E5211">
        <w:rPr>
          <w:rFonts w:cs="David" w:hint="cs"/>
          <w:u w:val="single"/>
          <w:rtl/>
        </w:rPr>
        <w:t>היו"ר דוד טל:</w:t>
      </w:r>
    </w:p>
    <w:p w14:paraId="420810AF" w14:textId="77777777" w:rsidR="003E5211" w:rsidRPr="003E5211" w:rsidRDefault="003E5211" w:rsidP="003E5211">
      <w:pPr>
        <w:bidi/>
        <w:jc w:val="both"/>
        <w:rPr>
          <w:rFonts w:cs="David" w:hint="cs"/>
          <w:rtl/>
        </w:rPr>
      </w:pPr>
    </w:p>
    <w:p w14:paraId="4A74EC08" w14:textId="77777777" w:rsidR="003E5211" w:rsidRPr="003E5211" w:rsidRDefault="003E5211" w:rsidP="003E5211">
      <w:pPr>
        <w:bidi/>
        <w:jc w:val="both"/>
        <w:rPr>
          <w:rFonts w:cs="David" w:hint="cs"/>
          <w:rtl/>
        </w:rPr>
      </w:pPr>
      <w:r w:rsidRPr="003E5211">
        <w:rPr>
          <w:rFonts w:cs="David" w:hint="cs"/>
          <w:rtl/>
        </w:rPr>
        <w:tab/>
        <w:t xml:space="preserve">הרציונאל, צריך להיות איזשהו איזון, לא אתן את הסמכות הזאת לכל ועדת משנה לזמן. </w:t>
      </w:r>
    </w:p>
    <w:p w14:paraId="028FBC50" w14:textId="77777777" w:rsidR="003E5211" w:rsidRPr="003E5211" w:rsidRDefault="003E5211" w:rsidP="003E5211">
      <w:pPr>
        <w:bidi/>
        <w:jc w:val="both"/>
        <w:rPr>
          <w:rFonts w:cs="David" w:hint="cs"/>
          <w:rtl/>
        </w:rPr>
      </w:pPr>
    </w:p>
    <w:p w14:paraId="5F37EE86" w14:textId="77777777" w:rsidR="003E5211" w:rsidRPr="003E5211" w:rsidRDefault="003E5211" w:rsidP="003E5211">
      <w:pPr>
        <w:bidi/>
        <w:jc w:val="both"/>
        <w:rPr>
          <w:rFonts w:cs="David" w:hint="cs"/>
          <w:rtl/>
        </w:rPr>
      </w:pPr>
      <w:r w:rsidRPr="003E5211">
        <w:rPr>
          <w:rFonts w:cs="David" w:hint="cs"/>
          <w:rtl/>
        </w:rPr>
        <w:tab/>
        <w:t>אם כך סיכמנו, שאנחנו מדברים על כל הוועדות הסטטוטוריות והוועדות המיוחדות והמשותפות.</w:t>
      </w:r>
    </w:p>
    <w:p w14:paraId="7FC683FD" w14:textId="77777777" w:rsidR="003E5211" w:rsidRPr="003E5211" w:rsidRDefault="003E5211" w:rsidP="003E5211">
      <w:pPr>
        <w:bidi/>
        <w:jc w:val="both"/>
        <w:rPr>
          <w:rFonts w:cs="David" w:hint="cs"/>
          <w:rtl/>
        </w:rPr>
      </w:pPr>
    </w:p>
    <w:p w14:paraId="7DC274AC" w14:textId="77777777" w:rsidR="003E5211" w:rsidRPr="003E5211" w:rsidRDefault="003E5211" w:rsidP="003E5211">
      <w:pPr>
        <w:bidi/>
        <w:jc w:val="both"/>
        <w:rPr>
          <w:rFonts w:cs="David" w:hint="cs"/>
          <w:rtl/>
        </w:rPr>
      </w:pPr>
      <w:r w:rsidRPr="003E5211">
        <w:rPr>
          <w:rFonts w:cs="David" w:hint="cs"/>
          <w:u w:val="single"/>
          <w:rtl/>
        </w:rPr>
        <w:t xml:space="preserve">יוחנן </w:t>
      </w:r>
      <w:proofErr w:type="spellStart"/>
      <w:r w:rsidRPr="003E5211">
        <w:rPr>
          <w:rFonts w:cs="David" w:hint="cs"/>
          <w:u w:val="single"/>
          <w:rtl/>
        </w:rPr>
        <w:t>פלסנר</w:t>
      </w:r>
      <w:proofErr w:type="spellEnd"/>
      <w:r w:rsidRPr="003E5211">
        <w:rPr>
          <w:rFonts w:cs="David" w:hint="cs"/>
          <w:u w:val="single"/>
          <w:rtl/>
        </w:rPr>
        <w:t>:</w:t>
      </w:r>
    </w:p>
    <w:p w14:paraId="2802DCC0" w14:textId="77777777" w:rsidR="003E5211" w:rsidRPr="003E5211" w:rsidRDefault="003E5211" w:rsidP="003E5211">
      <w:pPr>
        <w:bidi/>
        <w:jc w:val="both"/>
        <w:rPr>
          <w:rFonts w:cs="David" w:hint="cs"/>
          <w:rtl/>
        </w:rPr>
      </w:pPr>
    </w:p>
    <w:p w14:paraId="10DB8BBE" w14:textId="77777777" w:rsidR="003E5211" w:rsidRPr="003E5211" w:rsidRDefault="003E5211" w:rsidP="003E5211">
      <w:pPr>
        <w:bidi/>
        <w:jc w:val="both"/>
        <w:rPr>
          <w:rFonts w:cs="David" w:hint="cs"/>
          <w:rtl/>
        </w:rPr>
      </w:pPr>
      <w:r w:rsidRPr="003E5211">
        <w:rPr>
          <w:rFonts w:cs="David" w:hint="cs"/>
          <w:rtl/>
        </w:rPr>
        <w:tab/>
        <w:t xml:space="preserve">מה זה ועדות מיוחדות? </w:t>
      </w:r>
    </w:p>
    <w:p w14:paraId="518CB145" w14:textId="77777777" w:rsidR="003E5211" w:rsidRPr="003E5211" w:rsidRDefault="003E5211" w:rsidP="003E5211">
      <w:pPr>
        <w:bidi/>
        <w:jc w:val="both"/>
        <w:rPr>
          <w:rFonts w:cs="David" w:hint="cs"/>
          <w:rtl/>
        </w:rPr>
      </w:pPr>
    </w:p>
    <w:p w14:paraId="1D797537" w14:textId="77777777" w:rsidR="003E5211" w:rsidRPr="003E5211" w:rsidRDefault="003E5211" w:rsidP="003E5211">
      <w:pPr>
        <w:bidi/>
        <w:jc w:val="both"/>
        <w:rPr>
          <w:rFonts w:cs="David" w:hint="cs"/>
          <w:rtl/>
        </w:rPr>
      </w:pPr>
      <w:r w:rsidRPr="003E5211">
        <w:rPr>
          <w:rFonts w:cs="David" w:hint="cs"/>
          <w:u w:val="single"/>
          <w:rtl/>
        </w:rPr>
        <w:t>היו"ר דוד טל:</w:t>
      </w:r>
    </w:p>
    <w:p w14:paraId="57928DF4" w14:textId="77777777" w:rsidR="003E5211" w:rsidRPr="003E5211" w:rsidRDefault="003E5211" w:rsidP="003E5211">
      <w:pPr>
        <w:bidi/>
        <w:jc w:val="both"/>
        <w:rPr>
          <w:rFonts w:cs="David" w:hint="cs"/>
          <w:rtl/>
        </w:rPr>
      </w:pPr>
    </w:p>
    <w:p w14:paraId="2C5CB4B7" w14:textId="77777777" w:rsidR="003E5211" w:rsidRPr="003E5211" w:rsidRDefault="003E5211" w:rsidP="003E5211">
      <w:pPr>
        <w:bidi/>
        <w:jc w:val="both"/>
        <w:rPr>
          <w:rFonts w:cs="David" w:hint="cs"/>
          <w:rtl/>
        </w:rPr>
      </w:pPr>
      <w:r w:rsidRPr="003E5211">
        <w:rPr>
          <w:rFonts w:cs="David" w:hint="cs"/>
          <w:rtl/>
        </w:rPr>
        <w:tab/>
        <w:t xml:space="preserve">ועדת סמים, הוועדה לזכויות הילד, הוועדה לפניות הציבור.   אני מעמיד את זה להצבעה, מי בעד ההצעה ירים את ידו. </w:t>
      </w:r>
    </w:p>
    <w:p w14:paraId="7B8D999B" w14:textId="77777777" w:rsidR="003E5211" w:rsidRPr="003E5211" w:rsidRDefault="003E5211" w:rsidP="003E5211">
      <w:pPr>
        <w:bidi/>
        <w:jc w:val="both"/>
        <w:rPr>
          <w:rFonts w:cs="David" w:hint="cs"/>
          <w:rtl/>
        </w:rPr>
      </w:pPr>
    </w:p>
    <w:p w14:paraId="024ADA4E" w14:textId="77777777" w:rsidR="003E5211" w:rsidRPr="003E5211" w:rsidRDefault="003E5211" w:rsidP="003E5211">
      <w:pPr>
        <w:bidi/>
        <w:jc w:val="both"/>
        <w:rPr>
          <w:rFonts w:cs="David" w:hint="cs"/>
          <w:b/>
          <w:bCs/>
          <w:rtl/>
        </w:rPr>
      </w:pPr>
      <w:r w:rsidRPr="003E5211">
        <w:rPr>
          <w:rFonts w:cs="David" w:hint="cs"/>
          <w:b/>
          <w:bCs/>
          <w:rtl/>
        </w:rPr>
        <w:t>הצבעה</w:t>
      </w:r>
    </w:p>
    <w:p w14:paraId="0CA593B8" w14:textId="77777777" w:rsidR="003E5211" w:rsidRPr="003E5211" w:rsidRDefault="003E5211" w:rsidP="003E5211">
      <w:pPr>
        <w:bidi/>
        <w:jc w:val="both"/>
        <w:rPr>
          <w:rFonts w:cs="David" w:hint="cs"/>
          <w:b/>
          <w:bCs/>
          <w:rtl/>
        </w:rPr>
      </w:pPr>
    </w:p>
    <w:p w14:paraId="4720A1DC" w14:textId="77777777" w:rsidR="003E5211" w:rsidRPr="003E5211" w:rsidRDefault="003E5211" w:rsidP="003E5211">
      <w:pPr>
        <w:bidi/>
        <w:jc w:val="both"/>
        <w:rPr>
          <w:rFonts w:cs="David" w:hint="cs"/>
          <w:rtl/>
        </w:rPr>
      </w:pPr>
      <w:r w:rsidRPr="003E5211">
        <w:rPr>
          <w:rFonts w:cs="David" w:hint="cs"/>
          <w:rtl/>
        </w:rPr>
        <w:t xml:space="preserve">בעד </w:t>
      </w:r>
      <w:r w:rsidRPr="003E5211">
        <w:rPr>
          <w:rFonts w:cs="David"/>
          <w:rtl/>
        </w:rPr>
        <w:t>–</w:t>
      </w:r>
      <w:r w:rsidRPr="003E5211">
        <w:rPr>
          <w:rFonts w:cs="David" w:hint="cs"/>
          <w:rtl/>
        </w:rPr>
        <w:t xml:space="preserve"> רוב</w:t>
      </w:r>
    </w:p>
    <w:p w14:paraId="49EE3F3E" w14:textId="77777777" w:rsidR="003E5211" w:rsidRPr="003E5211" w:rsidRDefault="003E5211" w:rsidP="003E5211">
      <w:pPr>
        <w:bidi/>
        <w:jc w:val="both"/>
        <w:rPr>
          <w:rFonts w:cs="David" w:hint="cs"/>
          <w:rtl/>
        </w:rPr>
      </w:pPr>
      <w:r w:rsidRPr="003E5211">
        <w:rPr>
          <w:rFonts w:cs="David" w:hint="cs"/>
          <w:rtl/>
        </w:rPr>
        <w:t xml:space="preserve">נגד </w:t>
      </w:r>
      <w:r w:rsidRPr="003E5211">
        <w:rPr>
          <w:rFonts w:cs="David"/>
          <w:rtl/>
        </w:rPr>
        <w:t>–</w:t>
      </w:r>
      <w:r w:rsidRPr="003E5211">
        <w:rPr>
          <w:rFonts w:cs="David" w:hint="cs"/>
          <w:rtl/>
        </w:rPr>
        <w:t xml:space="preserve"> אין</w:t>
      </w:r>
    </w:p>
    <w:p w14:paraId="53FCFF45" w14:textId="77777777" w:rsidR="003E5211" w:rsidRPr="003E5211" w:rsidRDefault="003E5211" w:rsidP="003E5211">
      <w:pPr>
        <w:bidi/>
        <w:jc w:val="both"/>
        <w:rPr>
          <w:rFonts w:cs="David" w:hint="cs"/>
          <w:rtl/>
        </w:rPr>
      </w:pPr>
      <w:r w:rsidRPr="003E5211">
        <w:rPr>
          <w:rFonts w:cs="David" w:hint="cs"/>
          <w:rtl/>
        </w:rPr>
        <w:t xml:space="preserve">נמנעים </w:t>
      </w:r>
      <w:r w:rsidRPr="003E5211">
        <w:rPr>
          <w:rFonts w:cs="David"/>
          <w:rtl/>
        </w:rPr>
        <w:t>–</w:t>
      </w:r>
      <w:r w:rsidRPr="003E5211">
        <w:rPr>
          <w:rFonts w:cs="David" w:hint="cs"/>
          <w:rtl/>
        </w:rPr>
        <w:t xml:space="preserve"> אין</w:t>
      </w:r>
    </w:p>
    <w:p w14:paraId="2BD9DA6D" w14:textId="77777777" w:rsidR="003E5211" w:rsidRPr="003E5211" w:rsidRDefault="003E5211" w:rsidP="003E5211">
      <w:pPr>
        <w:bidi/>
        <w:jc w:val="both"/>
        <w:rPr>
          <w:rFonts w:cs="David" w:hint="cs"/>
          <w:rtl/>
        </w:rPr>
      </w:pPr>
      <w:r w:rsidRPr="003E5211">
        <w:rPr>
          <w:rFonts w:cs="David" w:hint="cs"/>
          <w:rtl/>
        </w:rPr>
        <w:t xml:space="preserve">ההצעה התקבלה. </w:t>
      </w:r>
    </w:p>
    <w:p w14:paraId="5F9D51B3" w14:textId="77777777" w:rsidR="003E5211" w:rsidRPr="003E5211" w:rsidRDefault="003E5211" w:rsidP="003E5211">
      <w:pPr>
        <w:bidi/>
        <w:jc w:val="both"/>
        <w:rPr>
          <w:rFonts w:cs="David" w:hint="cs"/>
          <w:rtl/>
        </w:rPr>
      </w:pPr>
    </w:p>
    <w:p w14:paraId="31543285" w14:textId="77777777" w:rsidR="003E5211" w:rsidRPr="003E5211" w:rsidRDefault="003E5211" w:rsidP="003E5211">
      <w:pPr>
        <w:bidi/>
        <w:jc w:val="both"/>
        <w:rPr>
          <w:rFonts w:cs="David" w:hint="cs"/>
          <w:rtl/>
        </w:rPr>
      </w:pPr>
      <w:r w:rsidRPr="003E5211">
        <w:rPr>
          <w:rFonts w:cs="David" w:hint="cs"/>
          <w:u w:val="single"/>
          <w:rtl/>
        </w:rPr>
        <w:t>היו"ר דוד טל:</w:t>
      </w:r>
    </w:p>
    <w:p w14:paraId="0622E0C7" w14:textId="77777777" w:rsidR="003E5211" w:rsidRPr="003E5211" w:rsidRDefault="003E5211" w:rsidP="003E5211">
      <w:pPr>
        <w:bidi/>
        <w:jc w:val="both"/>
        <w:rPr>
          <w:rFonts w:cs="David" w:hint="cs"/>
          <w:rtl/>
        </w:rPr>
      </w:pPr>
    </w:p>
    <w:p w14:paraId="0315D836" w14:textId="77777777" w:rsidR="003E5211" w:rsidRPr="003E5211" w:rsidRDefault="003E5211" w:rsidP="003E5211">
      <w:pPr>
        <w:bidi/>
        <w:jc w:val="both"/>
        <w:rPr>
          <w:rFonts w:cs="David"/>
          <w:rtl/>
        </w:rPr>
      </w:pPr>
      <w:r w:rsidRPr="003E5211">
        <w:rPr>
          <w:rFonts w:cs="David" w:hint="cs"/>
          <w:rtl/>
        </w:rPr>
        <w:tab/>
        <w:t xml:space="preserve">אשר על כן הוחלט, הזימון יהיה של רוב חברי הוועדה, יהיה רק זימון אחד.  אנחנו מדברים על קנס ועל כל הוועדות הסטטוטוריות והמיוחדות.  היועצת המשפטית תכין את הנוסח ותביא אותו בפנינו בשבוע הבא. </w:t>
      </w:r>
    </w:p>
    <w:p w14:paraId="78143FA5" w14:textId="77777777" w:rsidR="003E5211" w:rsidRPr="003E5211" w:rsidRDefault="003E5211" w:rsidP="003E5211">
      <w:pPr>
        <w:bidi/>
        <w:jc w:val="both"/>
        <w:rPr>
          <w:rFonts w:cs="David" w:hint="cs"/>
          <w:u w:val="single"/>
          <w:rtl/>
        </w:rPr>
      </w:pPr>
    </w:p>
    <w:p w14:paraId="3BDA8758" w14:textId="77777777" w:rsidR="003E5211" w:rsidRPr="003E5211" w:rsidRDefault="003E5211" w:rsidP="003E5211">
      <w:pPr>
        <w:bidi/>
        <w:jc w:val="both"/>
        <w:rPr>
          <w:rFonts w:cs="David" w:hint="cs"/>
          <w:u w:val="single"/>
          <w:rtl/>
        </w:rPr>
      </w:pPr>
      <w:r w:rsidRPr="003E5211">
        <w:rPr>
          <w:rFonts w:cs="David" w:hint="cs"/>
          <w:u w:val="single"/>
          <w:rtl/>
        </w:rPr>
        <w:t xml:space="preserve">ארבל </w:t>
      </w:r>
      <w:proofErr w:type="spellStart"/>
      <w:r w:rsidRPr="003E5211">
        <w:rPr>
          <w:rFonts w:cs="David" w:hint="cs"/>
          <w:u w:val="single"/>
          <w:rtl/>
        </w:rPr>
        <w:t>אסטרחן</w:t>
      </w:r>
      <w:proofErr w:type="spellEnd"/>
      <w:r w:rsidRPr="003E5211">
        <w:rPr>
          <w:rFonts w:cs="David" w:hint="cs"/>
          <w:u w:val="single"/>
          <w:rtl/>
        </w:rPr>
        <w:t>:</w:t>
      </w:r>
    </w:p>
    <w:p w14:paraId="498702D3" w14:textId="77777777" w:rsidR="003E5211" w:rsidRPr="003E5211" w:rsidRDefault="003E5211" w:rsidP="003E5211">
      <w:pPr>
        <w:bidi/>
        <w:jc w:val="both"/>
        <w:rPr>
          <w:rFonts w:cs="David" w:hint="cs"/>
          <w:u w:val="single"/>
          <w:rtl/>
        </w:rPr>
      </w:pPr>
    </w:p>
    <w:p w14:paraId="5B8439E8" w14:textId="77777777" w:rsidR="003E5211" w:rsidRPr="003E5211" w:rsidRDefault="003E5211" w:rsidP="003E5211">
      <w:pPr>
        <w:bidi/>
        <w:jc w:val="both"/>
        <w:rPr>
          <w:rFonts w:cs="David" w:hint="cs"/>
          <w:rtl/>
        </w:rPr>
      </w:pPr>
      <w:r w:rsidRPr="003E5211">
        <w:rPr>
          <w:rFonts w:cs="David" w:hint="cs"/>
          <w:rtl/>
        </w:rPr>
        <w:tab/>
        <w:t xml:space="preserve">רגע, לא סיימנו עם סעיפים קטנים (ו) (ז) (ח) ו-(ט).  בסעיף קטן (ו) סוכם שלא יהיו הליכים משמעתיים,  אלא ילכו לעניין הקנס. </w:t>
      </w:r>
    </w:p>
    <w:p w14:paraId="7AAE70A4" w14:textId="77777777" w:rsidR="003E5211" w:rsidRPr="003E5211" w:rsidRDefault="003E5211" w:rsidP="003E5211">
      <w:pPr>
        <w:bidi/>
        <w:jc w:val="both"/>
        <w:rPr>
          <w:rFonts w:cs="David" w:hint="cs"/>
          <w:rtl/>
        </w:rPr>
      </w:pPr>
    </w:p>
    <w:p w14:paraId="11242AFB" w14:textId="77777777" w:rsidR="003E5211" w:rsidRPr="003E5211" w:rsidRDefault="003E5211" w:rsidP="003E5211">
      <w:pPr>
        <w:bidi/>
        <w:jc w:val="both"/>
        <w:rPr>
          <w:rFonts w:cs="David" w:hint="cs"/>
          <w:rtl/>
        </w:rPr>
      </w:pPr>
      <w:r w:rsidRPr="003E5211">
        <w:rPr>
          <w:rFonts w:cs="David" w:hint="cs"/>
          <w:u w:val="single"/>
          <w:rtl/>
        </w:rPr>
        <w:t>גדעון סער:</w:t>
      </w:r>
    </w:p>
    <w:p w14:paraId="3391AC23" w14:textId="77777777" w:rsidR="003E5211" w:rsidRPr="003E5211" w:rsidRDefault="003E5211" w:rsidP="003E5211">
      <w:pPr>
        <w:bidi/>
        <w:jc w:val="both"/>
        <w:rPr>
          <w:rFonts w:cs="David" w:hint="cs"/>
          <w:rtl/>
        </w:rPr>
      </w:pPr>
    </w:p>
    <w:p w14:paraId="76858318" w14:textId="77777777" w:rsidR="003E5211" w:rsidRPr="003E5211" w:rsidRDefault="003E5211" w:rsidP="003E5211">
      <w:pPr>
        <w:bidi/>
        <w:jc w:val="both"/>
        <w:rPr>
          <w:rFonts w:cs="David" w:hint="cs"/>
          <w:rtl/>
        </w:rPr>
      </w:pPr>
      <w:r w:rsidRPr="003E5211">
        <w:rPr>
          <w:rFonts w:cs="David" w:hint="cs"/>
          <w:rtl/>
        </w:rPr>
        <w:tab/>
        <w:t xml:space="preserve"> למה, זה היה במקום? </w:t>
      </w:r>
    </w:p>
    <w:p w14:paraId="7B031B63" w14:textId="77777777" w:rsidR="003E5211" w:rsidRPr="003E5211" w:rsidRDefault="003E5211" w:rsidP="003E5211">
      <w:pPr>
        <w:bidi/>
        <w:jc w:val="both"/>
        <w:rPr>
          <w:rFonts w:cs="David" w:hint="cs"/>
          <w:rtl/>
        </w:rPr>
      </w:pPr>
    </w:p>
    <w:p w14:paraId="413EA5EB" w14:textId="77777777" w:rsidR="003E5211" w:rsidRPr="003E5211" w:rsidRDefault="003E5211" w:rsidP="003E5211">
      <w:pPr>
        <w:bidi/>
        <w:jc w:val="both"/>
        <w:rPr>
          <w:rFonts w:cs="David" w:hint="cs"/>
          <w:rtl/>
        </w:rPr>
      </w:pPr>
      <w:r w:rsidRPr="003E5211">
        <w:rPr>
          <w:rFonts w:cs="David" w:hint="cs"/>
          <w:u w:val="single"/>
          <w:rtl/>
        </w:rPr>
        <w:t>היו"ר דוד טל:</w:t>
      </w:r>
    </w:p>
    <w:p w14:paraId="1B6FF314" w14:textId="77777777" w:rsidR="003E5211" w:rsidRPr="003E5211" w:rsidRDefault="003E5211" w:rsidP="003E5211">
      <w:pPr>
        <w:bidi/>
        <w:jc w:val="both"/>
        <w:rPr>
          <w:rFonts w:cs="David" w:hint="cs"/>
          <w:rtl/>
        </w:rPr>
      </w:pPr>
    </w:p>
    <w:p w14:paraId="30CCFD6A" w14:textId="77777777" w:rsidR="003E5211" w:rsidRPr="003E5211" w:rsidRDefault="003E5211" w:rsidP="003E5211">
      <w:pPr>
        <w:bidi/>
        <w:ind w:firstLine="567"/>
        <w:jc w:val="both"/>
        <w:rPr>
          <w:rFonts w:cs="David" w:hint="cs"/>
          <w:rtl/>
        </w:rPr>
      </w:pPr>
      <w:r w:rsidRPr="003E5211">
        <w:rPr>
          <w:rFonts w:cs="David" w:hint="cs"/>
          <w:rtl/>
        </w:rPr>
        <w:t xml:space="preserve">לא, זה היה עניין של עבירה משמעתית והפכנו אותה לעבירת קנס. </w:t>
      </w:r>
    </w:p>
    <w:p w14:paraId="4322995C" w14:textId="77777777" w:rsidR="003E5211" w:rsidRPr="003E5211" w:rsidRDefault="003E5211" w:rsidP="003E5211">
      <w:pPr>
        <w:bidi/>
        <w:jc w:val="both"/>
        <w:rPr>
          <w:rFonts w:cs="David" w:hint="cs"/>
          <w:rtl/>
        </w:rPr>
      </w:pPr>
    </w:p>
    <w:p w14:paraId="21622DB3" w14:textId="77777777" w:rsidR="003E5211" w:rsidRPr="003E5211" w:rsidRDefault="003E5211" w:rsidP="003E5211">
      <w:pPr>
        <w:bidi/>
        <w:jc w:val="both"/>
        <w:rPr>
          <w:rFonts w:cs="David" w:hint="cs"/>
          <w:rtl/>
        </w:rPr>
      </w:pPr>
      <w:r w:rsidRPr="003E5211">
        <w:rPr>
          <w:rFonts w:cs="David" w:hint="cs"/>
          <w:u w:val="single"/>
          <w:rtl/>
        </w:rPr>
        <w:t xml:space="preserve">ארבל </w:t>
      </w:r>
      <w:proofErr w:type="spellStart"/>
      <w:r w:rsidRPr="003E5211">
        <w:rPr>
          <w:rFonts w:cs="David" w:hint="cs"/>
          <w:u w:val="single"/>
          <w:rtl/>
        </w:rPr>
        <w:t>אסטרחן</w:t>
      </w:r>
      <w:proofErr w:type="spellEnd"/>
      <w:r w:rsidRPr="003E5211">
        <w:rPr>
          <w:rFonts w:cs="David" w:hint="cs"/>
          <w:u w:val="single"/>
          <w:rtl/>
        </w:rPr>
        <w:t>:</w:t>
      </w:r>
    </w:p>
    <w:p w14:paraId="4E7FE63F" w14:textId="77777777" w:rsidR="003E5211" w:rsidRPr="003E5211" w:rsidRDefault="003E5211" w:rsidP="003E5211">
      <w:pPr>
        <w:bidi/>
        <w:jc w:val="both"/>
        <w:rPr>
          <w:rFonts w:cs="David" w:hint="cs"/>
          <w:rtl/>
        </w:rPr>
      </w:pPr>
    </w:p>
    <w:p w14:paraId="1BB0DDE6" w14:textId="77777777" w:rsidR="003E5211" w:rsidRPr="003E5211" w:rsidRDefault="003E5211" w:rsidP="003E5211">
      <w:pPr>
        <w:bidi/>
        <w:jc w:val="both"/>
        <w:rPr>
          <w:rFonts w:cs="David" w:hint="cs"/>
          <w:rtl/>
        </w:rPr>
      </w:pPr>
      <w:r w:rsidRPr="003E5211">
        <w:rPr>
          <w:rFonts w:cs="David" w:hint="cs"/>
          <w:rtl/>
        </w:rPr>
        <w:tab/>
        <w:t xml:space="preserve">אפשר לעשות את זה גם בנוסף. </w:t>
      </w:r>
    </w:p>
    <w:p w14:paraId="6B3D8051" w14:textId="77777777" w:rsidR="003E5211" w:rsidRPr="003E5211" w:rsidRDefault="003E5211" w:rsidP="003E5211">
      <w:pPr>
        <w:bidi/>
        <w:jc w:val="both"/>
        <w:rPr>
          <w:rFonts w:cs="David" w:hint="cs"/>
          <w:rtl/>
        </w:rPr>
      </w:pPr>
      <w:r>
        <w:rPr>
          <w:rFonts w:cs="David"/>
          <w:rtl/>
        </w:rPr>
        <w:br w:type="page"/>
      </w:r>
    </w:p>
    <w:p w14:paraId="3170935F" w14:textId="77777777" w:rsidR="003E5211" w:rsidRPr="003E5211" w:rsidRDefault="003E5211" w:rsidP="003E5211">
      <w:pPr>
        <w:bidi/>
        <w:jc w:val="both"/>
        <w:rPr>
          <w:rFonts w:cs="David" w:hint="cs"/>
          <w:rtl/>
        </w:rPr>
      </w:pPr>
      <w:r w:rsidRPr="003E5211">
        <w:rPr>
          <w:rFonts w:cs="David" w:hint="cs"/>
          <w:u w:val="single"/>
          <w:rtl/>
        </w:rPr>
        <w:t>גדעון סער:</w:t>
      </w:r>
    </w:p>
    <w:p w14:paraId="46D26560" w14:textId="77777777" w:rsidR="003E5211" w:rsidRPr="003E5211" w:rsidRDefault="003E5211" w:rsidP="003E5211">
      <w:pPr>
        <w:bidi/>
        <w:jc w:val="both"/>
        <w:rPr>
          <w:rFonts w:cs="David" w:hint="cs"/>
          <w:rtl/>
        </w:rPr>
      </w:pPr>
    </w:p>
    <w:p w14:paraId="1087E0C1" w14:textId="77777777" w:rsidR="003E5211" w:rsidRPr="003E5211" w:rsidRDefault="003E5211" w:rsidP="003E5211">
      <w:pPr>
        <w:bidi/>
        <w:jc w:val="both"/>
        <w:rPr>
          <w:rFonts w:cs="David" w:hint="cs"/>
          <w:rtl/>
        </w:rPr>
      </w:pPr>
      <w:r w:rsidRPr="003E5211">
        <w:rPr>
          <w:rFonts w:cs="David" w:hint="cs"/>
          <w:rtl/>
        </w:rPr>
        <w:tab/>
        <w:t xml:space="preserve"> למה לא או </w:t>
      </w:r>
      <w:proofErr w:type="spellStart"/>
      <w:r w:rsidRPr="003E5211">
        <w:rPr>
          <w:rFonts w:cs="David" w:hint="cs"/>
          <w:rtl/>
        </w:rPr>
        <w:t>או</w:t>
      </w:r>
      <w:proofErr w:type="spellEnd"/>
      <w:r w:rsidRPr="003E5211">
        <w:rPr>
          <w:rFonts w:cs="David" w:hint="cs"/>
          <w:rtl/>
        </w:rPr>
        <w:t xml:space="preserve">? </w:t>
      </w:r>
    </w:p>
    <w:p w14:paraId="47C60D87" w14:textId="77777777" w:rsidR="003E5211" w:rsidRPr="003E5211" w:rsidRDefault="003E5211" w:rsidP="003E5211">
      <w:pPr>
        <w:bidi/>
        <w:jc w:val="both"/>
        <w:rPr>
          <w:rFonts w:cs="David" w:hint="cs"/>
          <w:rtl/>
        </w:rPr>
      </w:pPr>
    </w:p>
    <w:p w14:paraId="1401BD7A" w14:textId="77777777" w:rsidR="003E5211" w:rsidRPr="003E5211" w:rsidRDefault="003E5211" w:rsidP="003E5211">
      <w:pPr>
        <w:bidi/>
        <w:jc w:val="both"/>
        <w:rPr>
          <w:rFonts w:cs="David" w:hint="cs"/>
          <w:u w:val="single"/>
          <w:rtl/>
        </w:rPr>
      </w:pPr>
      <w:r w:rsidRPr="003E5211">
        <w:rPr>
          <w:rFonts w:cs="David" w:hint="cs"/>
          <w:u w:val="single"/>
          <w:rtl/>
        </w:rPr>
        <w:t xml:space="preserve">ארבל </w:t>
      </w:r>
      <w:proofErr w:type="spellStart"/>
      <w:r w:rsidRPr="003E5211">
        <w:rPr>
          <w:rFonts w:cs="David" w:hint="cs"/>
          <w:u w:val="single"/>
          <w:rtl/>
        </w:rPr>
        <w:t>אסטרחן</w:t>
      </w:r>
      <w:proofErr w:type="spellEnd"/>
      <w:r w:rsidRPr="003E5211">
        <w:rPr>
          <w:rFonts w:cs="David" w:hint="cs"/>
          <w:u w:val="single"/>
          <w:rtl/>
        </w:rPr>
        <w:t>:</w:t>
      </w:r>
    </w:p>
    <w:p w14:paraId="21CEA519" w14:textId="77777777" w:rsidR="003E5211" w:rsidRPr="003E5211" w:rsidRDefault="003E5211" w:rsidP="003E5211">
      <w:pPr>
        <w:bidi/>
        <w:jc w:val="both"/>
        <w:rPr>
          <w:rFonts w:cs="David" w:hint="cs"/>
          <w:u w:val="single"/>
          <w:rtl/>
        </w:rPr>
      </w:pPr>
    </w:p>
    <w:p w14:paraId="0FA07744" w14:textId="77777777" w:rsidR="003E5211" w:rsidRPr="003E5211" w:rsidRDefault="003E5211" w:rsidP="003E5211">
      <w:pPr>
        <w:bidi/>
        <w:ind w:firstLine="567"/>
        <w:jc w:val="both"/>
        <w:rPr>
          <w:rFonts w:cs="David" w:hint="cs"/>
          <w:rtl/>
        </w:rPr>
      </w:pPr>
      <w:r w:rsidRPr="003E5211">
        <w:rPr>
          <w:rFonts w:cs="David" w:hint="cs"/>
          <w:rtl/>
        </w:rPr>
        <w:t xml:space="preserve">לגבי עובדי המדינה, היום זה כבר יכול להיכנס כהליכים משמעתיים. </w:t>
      </w:r>
    </w:p>
    <w:p w14:paraId="1A0C349C" w14:textId="77777777" w:rsidR="003E5211" w:rsidRPr="003E5211" w:rsidRDefault="003E5211" w:rsidP="003E5211">
      <w:pPr>
        <w:bidi/>
        <w:jc w:val="both"/>
        <w:rPr>
          <w:rFonts w:cs="David" w:hint="cs"/>
          <w:rtl/>
        </w:rPr>
      </w:pPr>
    </w:p>
    <w:p w14:paraId="614B1465" w14:textId="77777777" w:rsidR="003E5211" w:rsidRPr="003E5211" w:rsidRDefault="003E5211" w:rsidP="003E5211">
      <w:pPr>
        <w:bidi/>
        <w:jc w:val="both"/>
        <w:rPr>
          <w:rFonts w:cs="David" w:hint="cs"/>
          <w:rtl/>
        </w:rPr>
      </w:pPr>
      <w:r w:rsidRPr="003E5211">
        <w:rPr>
          <w:rFonts w:cs="David" w:hint="cs"/>
          <w:u w:val="single"/>
          <w:rtl/>
        </w:rPr>
        <w:t>היו"ר דוד טל:</w:t>
      </w:r>
    </w:p>
    <w:p w14:paraId="185A4AB9" w14:textId="77777777" w:rsidR="003E5211" w:rsidRPr="003E5211" w:rsidRDefault="003E5211" w:rsidP="003E5211">
      <w:pPr>
        <w:bidi/>
        <w:jc w:val="both"/>
        <w:rPr>
          <w:rFonts w:cs="David" w:hint="cs"/>
          <w:rtl/>
        </w:rPr>
      </w:pPr>
    </w:p>
    <w:p w14:paraId="5AF1617D" w14:textId="77777777" w:rsidR="003E5211" w:rsidRPr="003E5211" w:rsidRDefault="003E5211" w:rsidP="003E5211">
      <w:pPr>
        <w:bidi/>
        <w:jc w:val="both"/>
        <w:rPr>
          <w:rFonts w:cs="David" w:hint="cs"/>
          <w:rtl/>
        </w:rPr>
      </w:pPr>
      <w:r w:rsidRPr="003E5211">
        <w:rPr>
          <w:rFonts w:cs="David" w:hint="cs"/>
          <w:rtl/>
        </w:rPr>
        <w:tab/>
        <w:t xml:space="preserve">אתה רוצה להשאיר גם את וגם את זה? </w:t>
      </w:r>
    </w:p>
    <w:p w14:paraId="7935E0C8" w14:textId="77777777" w:rsidR="003E5211" w:rsidRPr="003E5211" w:rsidRDefault="003E5211" w:rsidP="003E5211">
      <w:pPr>
        <w:bidi/>
        <w:jc w:val="both"/>
        <w:rPr>
          <w:rFonts w:cs="David" w:hint="cs"/>
          <w:rtl/>
        </w:rPr>
      </w:pPr>
    </w:p>
    <w:p w14:paraId="22FD59D6" w14:textId="77777777" w:rsidR="003E5211" w:rsidRPr="003E5211" w:rsidRDefault="003E5211" w:rsidP="003E5211">
      <w:pPr>
        <w:bidi/>
        <w:jc w:val="both"/>
        <w:rPr>
          <w:rFonts w:cs="David" w:hint="cs"/>
          <w:rtl/>
        </w:rPr>
      </w:pPr>
      <w:r w:rsidRPr="003E5211">
        <w:rPr>
          <w:rFonts w:cs="David" w:hint="cs"/>
          <w:u w:val="single"/>
          <w:rtl/>
        </w:rPr>
        <w:t>גדעון סער:</w:t>
      </w:r>
    </w:p>
    <w:p w14:paraId="6C6C1FE9" w14:textId="77777777" w:rsidR="003E5211" w:rsidRPr="003E5211" w:rsidRDefault="003E5211" w:rsidP="003E5211">
      <w:pPr>
        <w:bidi/>
        <w:jc w:val="both"/>
        <w:rPr>
          <w:rFonts w:cs="David" w:hint="cs"/>
          <w:rtl/>
        </w:rPr>
      </w:pPr>
    </w:p>
    <w:p w14:paraId="0B111E31" w14:textId="77777777" w:rsidR="003E5211" w:rsidRPr="003E5211" w:rsidRDefault="003E5211" w:rsidP="003E5211">
      <w:pPr>
        <w:bidi/>
        <w:ind w:firstLine="567"/>
        <w:jc w:val="both"/>
        <w:rPr>
          <w:rFonts w:cs="David" w:hint="cs"/>
          <w:rtl/>
        </w:rPr>
      </w:pPr>
      <w:r w:rsidRPr="003E5211">
        <w:rPr>
          <w:rFonts w:cs="David" w:hint="cs"/>
          <w:rtl/>
        </w:rPr>
        <w:t>כן. נאמר גם, ששיקול הדעת של משרד המשפטים, שממילא זה כלול בעבירה של חוק שירות המדינה משמעת, אז  אתה ודאי לא רוצה להרע לעניין זה.</w:t>
      </w:r>
    </w:p>
    <w:p w14:paraId="2ABFEAAF" w14:textId="77777777" w:rsidR="003E5211" w:rsidRPr="003E5211" w:rsidRDefault="003E5211" w:rsidP="003E5211">
      <w:pPr>
        <w:bidi/>
        <w:jc w:val="both"/>
        <w:rPr>
          <w:rFonts w:cs="David" w:hint="cs"/>
          <w:rtl/>
        </w:rPr>
      </w:pPr>
    </w:p>
    <w:p w14:paraId="1F9B0DD9" w14:textId="77777777" w:rsidR="003E5211" w:rsidRPr="003E5211" w:rsidRDefault="003E5211" w:rsidP="003E5211">
      <w:pPr>
        <w:bidi/>
        <w:jc w:val="both"/>
        <w:rPr>
          <w:rFonts w:cs="David" w:hint="cs"/>
          <w:u w:val="single"/>
          <w:rtl/>
        </w:rPr>
      </w:pPr>
      <w:r w:rsidRPr="003E5211">
        <w:rPr>
          <w:rFonts w:cs="David" w:hint="cs"/>
          <w:u w:val="single"/>
          <w:rtl/>
        </w:rPr>
        <w:t xml:space="preserve">ארבל </w:t>
      </w:r>
      <w:proofErr w:type="spellStart"/>
      <w:r w:rsidRPr="003E5211">
        <w:rPr>
          <w:rFonts w:cs="David" w:hint="cs"/>
          <w:u w:val="single"/>
          <w:rtl/>
        </w:rPr>
        <w:t>אסטרחן</w:t>
      </w:r>
      <w:proofErr w:type="spellEnd"/>
      <w:r w:rsidRPr="003E5211">
        <w:rPr>
          <w:rFonts w:cs="David" w:hint="cs"/>
          <w:u w:val="single"/>
          <w:rtl/>
        </w:rPr>
        <w:t>:</w:t>
      </w:r>
    </w:p>
    <w:p w14:paraId="1A6F023F" w14:textId="77777777" w:rsidR="003E5211" w:rsidRPr="003E5211" w:rsidRDefault="003E5211" w:rsidP="003E5211">
      <w:pPr>
        <w:bidi/>
        <w:jc w:val="both"/>
        <w:rPr>
          <w:rFonts w:cs="David" w:hint="cs"/>
          <w:u w:val="single"/>
          <w:rtl/>
        </w:rPr>
      </w:pPr>
    </w:p>
    <w:p w14:paraId="2FB5D825" w14:textId="77777777" w:rsidR="003E5211" w:rsidRPr="003E5211" w:rsidRDefault="003E5211" w:rsidP="003E5211">
      <w:pPr>
        <w:bidi/>
        <w:jc w:val="both"/>
        <w:rPr>
          <w:rFonts w:cs="David" w:hint="cs"/>
          <w:rtl/>
        </w:rPr>
      </w:pPr>
      <w:r w:rsidRPr="003E5211">
        <w:rPr>
          <w:rFonts w:cs="David" w:hint="cs"/>
          <w:rtl/>
        </w:rPr>
        <w:tab/>
        <w:t xml:space="preserve">אגב, זה יהיה בשיקול - - -  </w:t>
      </w:r>
    </w:p>
    <w:p w14:paraId="6E31D230" w14:textId="77777777" w:rsidR="003E5211" w:rsidRPr="003E5211" w:rsidRDefault="003E5211" w:rsidP="003E5211">
      <w:pPr>
        <w:bidi/>
        <w:jc w:val="both"/>
        <w:rPr>
          <w:rFonts w:cs="David" w:hint="cs"/>
          <w:rtl/>
        </w:rPr>
      </w:pPr>
    </w:p>
    <w:p w14:paraId="085977F9" w14:textId="77777777" w:rsidR="003E5211" w:rsidRPr="003E5211" w:rsidRDefault="003E5211" w:rsidP="003E5211">
      <w:pPr>
        <w:bidi/>
        <w:jc w:val="both"/>
        <w:rPr>
          <w:rFonts w:cs="David" w:hint="cs"/>
          <w:rtl/>
        </w:rPr>
      </w:pPr>
      <w:r w:rsidRPr="003E5211">
        <w:rPr>
          <w:rFonts w:cs="David" w:hint="cs"/>
          <w:u w:val="single"/>
          <w:rtl/>
        </w:rPr>
        <w:t>היו"ר דוד טל:</w:t>
      </w:r>
    </w:p>
    <w:p w14:paraId="6B5C3ABC" w14:textId="77777777" w:rsidR="003E5211" w:rsidRPr="003E5211" w:rsidRDefault="003E5211" w:rsidP="003E5211">
      <w:pPr>
        <w:bidi/>
        <w:jc w:val="both"/>
        <w:rPr>
          <w:rFonts w:cs="David" w:hint="cs"/>
          <w:rtl/>
        </w:rPr>
      </w:pPr>
    </w:p>
    <w:p w14:paraId="4C462FBD" w14:textId="77777777" w:rsidR="003E5211" w:rsidRPr="003E5211" w:rsidRDefault="003E5211" w:rsidP="003E5211">
      <w:pPr>
        <w:bidi/>
        <w:jc w:val="both"/>
        <w:rPr>
          <w:rFonts w:cs="David" w:hint="cs"/>
          <w:rtl/>
        </w:rPr>
      </w:pPr>
      <w:r w:rsidRPr="003E5211">
        <w:rPr>
          <w:rFonts w:cs="David" w:hint="cs"/>
          <w:rtl/>
        </w:rPr>
        <w:tab/>
        <w:t xml:space="preserve">היועץ המשפטי לממשלה לא מתערב בנושא עבירת משמעת. </w:t>
      </w:r>
    </w:p>
    <w:p w14:paraId="3BA23FCD" w14:textId="77777777" w:rsidR="003E5211" w:rsidRPr="003E5211" w:rsidRDefault="003E5211" w:rsidP="003E5211">
      <w:pPr>
        <w:bidi/>
        <w:jc w:val="both"/>
        <w:rPr>
          <w:rFonts w:cs="David" w:hint="cs"/>
          <w:rtl/>
        </w:rPr>
      </w:pPr>
    </w:p>
    <w:p w14:paraId="5A7662A7" w14:textId="77777777" w:rsidR="003E5211" w:rsidRPr="003E5211" w:rsidRDefault="003E5211" w:rsidP="003E5211">
      <w:pPr>
        <w:bidi/>
        <w:jc w:val="both"/>
        <w:rPr>
          <w:rFonts w:cs="David" w:hint="cs"/>
          <w:rtl/>
        </w:rPr>
      </w:pPr>
      <w:r w:rsidRPr="003E5211">
        <w:rPr>
          <w:rFonts w:cs="David" w:hint="cs"/>
          <w:u w:val="single"/>
          <w:rtl/>
        </w:rPr>
        <w:t xml:space="preserve">ארבל </w:t>
      </w:r>
      <w:proofErr w:type="spellStart"/>
      <w:r w:rsidRPr="003E5211">
        <w:rPr>
          <w:rFonts w:cs="David" w:hint="cs"/>
          <w:u w:val="single"/>
          <w:rtl/>
        </w:rPr>
        <w:t>אסטרחן</w:t>
      </w:r>
      <w:proofErr w:type="spellEnd"/>
      <w:r w:rsidRPr="003E5211">
        <w:rPr>
          <w:rFonts w:cs="David" w:hint="cs"/>
          <w:u w:val="single"/>
          <w:rtl/>
        </w:rPr>
        <w:t>:</w:t>
      </w:r>
    </w:p>
    <w:p w14:paraId="0AB38FF1" w14:textId="77777777" w:rsidR="003E5211" w:rsidRPr="003E5211" w:rsidRDefault="003E5211" w:rsidP="003E5211">
      <w:pPr>
        <w:bidi/>
        <w:jc w:val="both"/>
        <w:rPr>
          <w:rFonts w:cs="David" w:hint="cs"/>
          <w:rtl/>
        </w:rPr>
      </w:pPr>
    </w:p>
    <w:p w14:paraId="25A5B9EA" w14:textId="77777777" w:rsidR="003E5211" w:rsidRPr="003E5211" w:rsidRDefault="003E5211" w:rsidP="003E5211">
      <w:pPr>
        <w:bidi/>
        <w:jc w:val="both"/>
        <w:rPr>
          <w:rFonts w:cs="David" w:hint="cs"/>
          <w:rtl/>
        </w:rPr>
      </w:pPr>
      <w:r w:rsidRPr="003E5211">
        <w:rPr>
          <w:rFonts w:cs="David" w:hint="cs"/>
          <w:rtl/>
        </w:rPr>
        <w:tab/>
        <w:t xml:space="preserve">לפעמים זה יהיה בשיקולו, אם אדם כבר נענע משמעתית, זה יהיה בין שיקוליו אם להעמיד לדין או לא. </w:t>
      </w:r>
    </w:p>
    <w:p w14:paraId="61DA03AC" w14:textId="77777777" w:rsidR="003E5211" w:rsidRPr="003E5211" w:rsidRDefault="003E5211" w:rsidP="003E5211">
      <w:pPr>
        <w:bidi/>
        <w:jc w:val="both"/>
        <w:rPr>
          <w:rFonts w:cs="David" w:hint="cs"/>
          <w:u w:val="single"/>
          <w:rtl/>
        </w:rPr>
      </w:pPr>
    </w:p>
    <w:p w14:paraId="03CBCA22" w14:textId="77777777" w:rsidR="003E5211" w:rsidRPr="003E5211" w:rsidRDefault="003E5211" w:rsidP="003E5211">
      <w:pPr>
        <w:bidi/>
        <w:jc w:val="both"/>
        <w:rPr>
          <w:rFonts w:cs="David" w:hint="cs"/>
          <w:rtl/>
        </w:rPr>
      </w:pPr>
      <w:r w:rsidRPr="003E5211">
        <w:rPr>
          <w:rFonts w:cs="David" w:hint="cs"/>
          <w:u w:val="single"/>
          <w:rtl/>
        </w:rPr>
        <w:t>גדעון סער:</w:t>
      </w:r>
    </w:p>
    <w:p w14:paraId="3C163C5D" w14:textId="77777777" w:rsidR="003E5211" w:rsidRPr="003E5211" w:rsidRDefault="003E5211" w:rsidP="003E5211">
      <w:pPr>
        <w:bidi/>
        <w:jc w:val="both"/>
        <w:rPr>
          <w:rFonts w:cs="David" w:hint="cs"/>
          <w:rtl/>
        </w:rPr>
      </w:pPr>
    </w:p>
    <w:p w14:paraId="3C169699" w14:textId="77777777" w:rsidR="003E5211" w:rsidRPr="003E5211" w:rsidRDefault="003E5211" w:rsidP="003E5211">
      <w:pPr>
        <w:bidi/>
        <w:jc w:val="both"/>
        <w:rPr>
          <w:rFonts w:cs="David" w:hint="cs"/>
          <w:rtl/>
        </w:rPr>
      </w:pPr>
      <w:r w:rsidRPr="003E5211">
        <w:rPr>
          <w:rFonts w:cs="David" w:hint="cs"/>
          <w:rtl/>
        </w:rPr>
        <w:tab/>
        <w:t xml:space="preserve">נכון. </w:t>
      </w:r>
    </w:p>
    <w:p w14:paraId="499C4B1E" w14:textId="77777777" w:rsidR="003E5211" w:rsidRPr="003E5211" w:rsidRDefault="003E5211" w:rsidP="003E5211">
      <w:pPr>
        <w:bidi/>
        <w:jc w:val="both"/>
        <w:rPr>
          <w:rFonts w:cs="David" w:hint="cs"/>
          <w:rtl/>
        </w:rPr>
      </w:pPr>
    </w:p>
    <w:p w14:paraId="0BFA8815" w14:textId="77777777" w:rsidR="003E5211" w:rsidRPr="003E5211" w:rsidRDefault="003E5211" w:rsidP="003E5211">
      <w:pPr>
        <w:bidi/>
        <w:jc w:val="both"/>
        <w:rPr>
          <w:rFonts w:cs="David" w:hint="cs"/>
          <w:rtl/>
        </w:rPr>
      </w:pPr>
      <w:r w:rsidRPr="003E5211">
        <w:rPr>
          <w:rFonts w:cs="David" w:hint="cs"/>
          <w:u w:val="single"/>
          <w:rtl/>
        </w:rPr>
        <w:t>היו"ר דוד טל:</w:t>
      </w:r>
    </w:p>
    <w:p w14:paraId="25433A5D" w14:textId="77777777" w:rsidR="003E5211" w:rsidRPr="003E5211" w:rsidRDefault="003E5211" w:rsidP="003E5211">
      <w:pPr>
        <w:bidi/>
        <w:jc w:val="both"/>
        <w:rPr>
          <w:rFonts w:cs="David" w:hint="cs"/>
          <w:rtl/>
        </w:rPr>
      </w:pPr>
    </w:p>
    <w:p w14:paraId="1F22C61F" w14:textId="77777777" w:rsidR="003E5211" w:rsidRPr="003E5211" w:rsidRDefault="003E5211" w:rsidP="003E5211">
      <w:pPr>
        <w:bidi/>
        <w:jc w:val="both"/>
        <w:rPr>
          <w:rFonts w:cs="David" w:hint="cs"/>
          <w:rtl/>
        </w:rPr>
      </w:pPr>
      <w:r w:rsidRPr="003E5211">
        <w:rPr>
          <w:rFonts w:cs="David" w:hint="cs"/>
          <w:rtl/>
        </w:rPr>
        <w:tab/>
        <w:t xml:space="preserve">אתה רוצה להשאיר את זה? </w:t>
      </w:r>
    </w:p>
    <w:p w14:paraId="14175FEB" w14:textId="77777777" w:rsidR="003E5211" w:rsidRPr="003E5211" w:rsidRDefault="003E5211" w:rsidP="003E5211">
      <w:pPr>
        <w:bidi/>
        <w:jc w:val="both"/>
        <w:rPr>
          <w:rFonts w:cs="David" w:hint="cs"/>
          <w:rtl/>
        </w:rPr>
      </w:pPr>
    </w:p>
    <w:p w14:paraId="5FC766E0" w14:textId="77777777" w:rsidR="003E5211" w:rsidRPr="003E5211" w:rsidRDefault="003E5211" w:rsidP="003E5211">
      <w:pPr>
        <w:bidi/>
        <w:jc w:val="both"/>
        <w:rPr>
          <w:rFonts w:cs="David" w:hint="cs"/>
          <w:rtl/>
        </w:rPr>
      </w:pPr>
      <w:r w:rsidRPr="003E5211">
        <w:rPr>
          <w:rFonts w:cs="David" w:hint="cs"/>
          <w:u w:val="single"/>
          <w:rtl/>
        </w:rPr>
        <w:t>גדעון סער:</w:t>
      </w:r>
    </w:p>
    <w:p w14:paraId="7FC29B87" w14:textId="77777777" w:rsidR="003E5211" w:rsidRPr="003E5211" w:rsidRDefault="003E5211" w:rsidP="003E5211">
      <w:pPr>
        <w:bidi/>
        <w:jc w:val="both"/>
        <w:rPr>
          <w:rFonts w:cs="David" w:hint="cs"/>
          <w:rtl/>
        </w:rPr>
      </w:pPr>
    </w:p>
    <w:p w14:paraId="67D5896B" w14:textId="77777777" w:rsidR="003E5211" w:rsidRPr="003E5211" w:rsidRDefault="003E5211" w:rsidP="003E5211">
      <w:pPr>
        <w:bidi/>
        <w:jc w:val="both"/>
        <w:rPr>
          <w:rFonts w:cs="David" w:hint="cs"/>
          <w:rtl/>
        </w:rPr>
      </w:pPr>
      <w:r w:rsidRPr="003E5211">
        <w:rPr>
          <w:rFonts w:cs="David" w:hint="cs"/>
          <w:rtl/>
        </w:rPr>
        <w:tab/>
        <w:t xml:space="preserve"> כן, זה לא סותר. </w:t>
      </w:r>
    </w:p>
    <w:p w14:paraId="0605C5FC" w14:textId="77777777" w:rsidR="003E5211" w:rsidRPr="003E5211" w:rsidRDefault="003E5211" w:rsidP="003E5211">
      <w:pPr>
        <w:bidi/>
        <w:jc w:val="both"/>
        <w:rPr>
          <w:rFonts w:cs="David" w:hint="cs"/>
          <w:rtl/>
        </w:rPr>
      </w:pPr>
    </w:p>
    <w:p w14:paraId="26890E8B" w14:textId="77777777" w:rsidR="003E5211" w:rsidRPr="003E5211" w:rsidRDefault="003E5211" w:rsidP="003E5211">
      <w:pPr>
        <w:bidi/>
        <w:jc w:val="both"/>
        <w:rPr>
          <w:rFonts w:cs="David" w:hint="cs"/>
          <w:u w:val="single"/>
          <w:rtl/>
        </w:rPr>
      </w:pPr>
      <w:r w:rsidRPr="003E5211">
        <w:rPr>
          <w:rFonts w:cs="David" w:hint="cs"/>
          <w:u w:val="single"/>
          <w:rtl/>
        </w:rPr>
        <w:t xml:space="preserve">ארבל </w:t>
      </w:r>
      <w:proofErr w:type="spellStart"/>
      <w:r w:rsidRPr="003E5211">
        <w:rPr>
          <w:rFonts w:cs="David" w:hint="cs"/>
          <w:u w:val="single"/>
          <w:rtl/>
        </w:rPr>
        <w:t>אסטרחן</w:t>
      </w:r>
      <w:proofErr w:type="spellEnd"/>
      <w:r w:rsidRPr="003E5211">
        <w:rPr>
          <w:rFonts w:cs="David" w:hint="cs"/>
          <w:u w:val="single"/>
          <w:rtl/>
        </w:rPr>
        <w:t>:</w:t>
      </w:r>
    </w:p>
    <w:p w14:paraId="72FFB499" w14:textId="77777777" w:rsidR="003E5211" w:rsidRPr="003E5211" w:rsidRDefault="003E5211" w:rsidP="003E5211">
      <w:pPr>
        <w:bidi/>
        <w:jc w:val="both"/>
        <w:rPr>
          <w:rFonts w:cs="David" w:hint="cs"/>
          <w:u w:val="single"/>
          <w:rtl/>
        </w:rPr>
      </w:pPr>
    </w:p>
    <w:p w14:paraId="56C04412" w14:textId="77777777" w:rsidR="003E5211" w:rsidRPr="003E5211" w:rsidRDefault="003E5211" w:rsidP="003E5211">
      <w:pPr>
        <w:bidi/>
        <w:jc w:val="both"/>
        <w:rPr>
          <w:rFonts w:cs="David" w:hint="cs"/>
          <w:rtl/>
        </w:rPr>
      </w:pPr>
      <w:r w:rsidRPr="003E5211">
        <w:rPr>
          <w:rFonts w:cs="David" w:hint="cs"/>
          <w:rtl/>
        </w:rPr>
        <w:tab/>
        <w:t xml:space="preserve">(ז) "מי שזומן או קיבל דרישה להתייצב לפי סעיף זה ימסור לוועדה מידע ומסמכים כפי שתקבע הוועדה, בכפוף להוראות סעיף 21(ב) לחוק-יסוד: הכנסת ובלבד שאין בכך פגיעה בביטחון המדינה". </w:t>
      </w:r>
    </w:p>
    <w:p w14:paraId="2900555C" w14:textId="77777777" w:rsidR="003E5211" w:rsidRPr="003E5211" w:rsidRDefault="003E5211" w:rsidP="003E5211">
      <w:pPr>
        <w:bidi/>
        <w:jc w:val="both"/>
        <w:rPr>
          <w:rFonts w:cs="David" w:hint="cs"/>
          <w:rtl/>
        </w:rPr>
      </w:pPr>
    </w:p>
    <w:p w14:paraId="0CD776B4" w14:textId="77777777" w:rsidR="003E5211" w:rsidRPr="003E5211" w:rsidRDefault="003E5211" w:rsidP="003E5211">
      <w:pPr>
        <w:bidi/>
        <w:jc w:val="both"/>
        <w:rPr>
          <w:rFonts w:cs="David" w:hint="cs"/>
          <w:u w:val="single"/>
          <w:rtl/>
        </w:rPr>
      </w:pPr>
      <w:r w:rsidRPr="003E5211">
        <w:rPr>
          <w:rFonts w:cs="David" w:hint="cs"/>
          <w:u w:val="single"/>
          <w:rtl/>
        </w:rPr>
        <w:t xml:space="preserve">יוחנן </w:t>
      </w:r>
      <w:proofErr w:type="spellStart"/>
      <w:r w:rsidRPr="003E5211">
        <w:rPr>
          <w:rFonts w:cs="David" w:hint="cs"/>
          <w:u w:val="single"/>
          <w:rtl/>
        </w:rPr>
        <w:t>פלסנר</w:t>
      </w:r>
      <w:proofErr w:type="spellEnd"/>
      <w:r w:rsidRPr="003E5211">
        <w:rPr>
          <w:rFonts w:cs="David" w:hint="cs"/>
          <w:u w:val="single"/>
          <w:rtl/>
        </w:rPr>
        <w:t>:</w:t>
      </w:r>
    </w:p>
    <w:p w14:paraId="40F1876C" w14:textId="77777777" w:rsidR="003E5211" w:rsidRPr="003E5211" w:rsidRDefault="003E5211" w:rsidP="003E5211">
      <w:pPr>
        <w:bidi/>
        <w:jc w:val="both"/>
        <w:rPr>
          <w:rFonts w:cs="David" w:hint="cs"/>
          <w:u w:val="single"/>
          <w:rtl/>
        </w:rPr>
      </w:pPr>
    </w:p>
    <w:p w14:paraId="0CE4FE46" w14:textId="77777777" w:rsidR="003E5211" w:rsidRPr="003E5211" w:rsidRDefault="003E5211" w:rsidP="003E5211">
      <w:pPr>
        <w:bidi/>
        <w:jc w:val="both"/>
        <w:rPr>
          <w:rFonts w:cs="David" w:hint="cs"/>
          <w:rtl/>
        </w:rPr>
      </w:pPr>
      <w:r w:rsidRPr="003E5211">
        <w:rPr>
          <w:rFonts w:cs="David" w:hint="cs"/>
          <w:rtl/>
        </w:rPr>
        <w:tab/>
        <w:t xml:space="preserve">לגבי סעיף קטן (ו), השאלה, האם אתה רוצה לשנות "ינקוט בהליכים משפטיים" ולהוריד את המילה "ישקול". </w:t>
      </w:r>
    </w:p>
    <w:p w14:paraId="47FB7435" w14:textId="77777777" w:rsidR="003E5211" w:rsidRPr="003E5211" w:rsidRDefault="003E5211" w:rsidP="003E5211">
      <w:pPr>
        <w:bidi/>
        <w:jc w:val="both"/>
        <w:rPr>
          <w:rFonts w:cs="David" w:hint="cs"/>
          <w:rtl/>
        </w:rPr>
      </w:pPr>
    </w:p>
    <w:p w14:paraId="14A5F89D" w14:textId="77777777" w:rsidR="003E5211" w:rsidRPr="003E5211" w:rsidRDefault="003E5211" w:rsidP="003E5211">
      <w:pPr>
        <w:bidi/>
        <w:jc w:val="both"/>
        <w:rPr>
          <w:rFonts w:cs="David" w:hint="cs"/>
          <w:rtl/>
        </w:rPr>
      </w:pPr>
      <w:r w:rsidRPr="003E5211">
        <w:rPr>
          <w:rFonts w:cs="David" w:hint="cs"/>
          <w:u w:val="single"/>
          <w:rtl/>
        </w:rPr>
        <w:t>היו"ר דוד טל:</w:t>
      </w:r>
    </w:p>
    <w:p w14:paraId="3E3F4CF7" w14:textId="77777777" w:rsidR="003E5211" w:rsidRPr="003E5211" w:rsidRDefault="003E5211" w:rsidP="003E5211">
      <w:pPr>
        <w:bidi/>
        <w:jc w:val="both"/>
        <w:rPr>
          <w:rFonts w:cs="David" w:hint="cs"/>
          <w:rtl/>
        </w:rPr>
      </w:pPr>
    </w:p>
    <w:p w14:paraId="1D7886D6" w14:textId="77777777" w:rsidR="003E5211" w:rsidRPr="003E5211" w:rsidRDefault="003E5211" w:rsidP="003E5211">
      <w:pPr>
        <w:bidi/>
        <w:jc w:val="both"/>
        <w:rPr>
          <w:rFonts w:cs="David" w:hint="cs"/>
          <w:rtl/>
        </w:rPr>
      </w:pPr>
      <w:r w:rsidRPr="003E5211">
        <w:rPr>
          <w:rFonts w:cs="David" w:hint="cs"/>
          <w:rtl/>
        </w:rPr>
        <w:tab/>
        <w:t xml:space="preserve">נשאיר את זה  ליועצת המשפטית. </w:t>
      </w:r>
    </w:p>
    <w:p w14:paraId="33D970D2" w14:textId="77777777" w:rsidR="003E5211" w:rsidRPr="003E5211" w:rsidRDefault="003E5211" w:rsidP="003E5211">
      <w:pPr>
        <w:bidi/>
        <w:jc w:val="both"/>
        <w:rPr>
          <w:rFonts w:cs="David" w:hint="cs"/>
          <w:rtl/>
        </w:rPr>
      </w:pPr>
    </w:p>
    <w:p w14:paraId="37CA0128" w14:textId="77777777" w:rsidR="003E5211" w:rsidRPr="003E5211" w:rsidRDefault="003E5211" w:rsidP="003E5211">
      <w:pPr>
        <w:bidi/>
        <w:jc w:val="both"/>
        <w:rPr>
          <w:rFonts w:cs="David" w:hint="cs"/>
          <w:u w:val="single"/>
          <w:rtl/>
        </w:rPr>
      </w:pPr>
      <w:r w:rsidRPr="003E5211">
        <w:rPr>
          <w:rFonts w:cs="David" w:hint="cs"/>
          <w:u w:val="single"/>
          <w:rtl/>
        </w:rPr>
        <w:t xml:space="preserve">ארבל </w:t>
      </w:r>
      <w:proofErr w:type="spellStart"/>
      <w:r w:rsidRPr="003E5211">
        <w:rPr>
          <w:rFonts w:cs="David" w:hint="cs"/>
          <w:u w:val="single"/>
          <w:rtl/>
        </w:rPr>
        <w:t>אסטרחן</w:t>
      </w:r>
      <w:proofErr w:type="spellEnd"/>
      <w:r w:rsidRPr="003E5211">
        <w:rPr>
          <w:rFonts w:cs="David" w:hint="cs"/>
          <w:u w:val="single"/>
          <w:rtl/>
        </w:rPr>
        <w:t>:</w:t>
      </w:r>
    </w:p>
    <w:p w14:paraId="5B9B1F57" w14:textId="77777777" w:rsidR="003E5211" w:rsidRPr="003E5211" w:rsidRDefault="003E5211" w:rsidP="003E5211">
      <w:pPr>
        <w:bidi/>
        <w:jc w:val="both"/>
        <w:rPr>
          <w:rFonts w:cs="David" w:hint="cs"/>
          <w:u w:val="single"/>
          <w:rtl/>
        </w:rPr>
      </w:pPr>
    </w:p>
    <w:p w14:paraId="690E3534" w14:textId="77777777" w:rsidR="003E5211" w:rsidRPr="003E5211" w:rsidRDefault="003E5211" w:rsidP="003E5211">
      <w:pPr>
        <w:bidi/>
        <w:jc w:val="both"/>
        <w:rPr>
          <w:rFonts w:cs="David" w:hint="cs"/>
          <w:rtl/>
        </w:rPr>
      </w:pPr>
      <w:r w:rsidRPr="003E5211">
        <w:rPr>
          <w:rFonts w:cs="David" w:hint="cs"/>
          <w:rtl/>
        </w:rPr>
        <w:tab/>
        <w:t xml:space="preserve">היום קבוע, שאדם מחויב למסור מידע, זולת אם יש בה גילוי משום פגיעה בחוק, בחובה מקצועית או בחובת אמונים. </w:t>
      </w:r>
      <w:r w:rsidRPr="003E5211">
        <w:rPr>
          <w:rFonts w:cs="David" w:hint="cs"/>
          <w:rtl/>
        </w:rPr>
        <w:tab/>
        <w:t>אלה ההוראות לגבי חובת מסירת מידע.</w:t>
      </w:r>
    </w:p>
    <w:p w14:paraId="611BFB9B" w14:textId="77777777" w:rsidR="003E5211" w:rsidRPr="003E5211" w:rsidRDefault="003E5211" w:rsidP="003E5211">
      <w:pPr>
        <w:bidi/>
        <w:jc w:val="both"/>
        <w:rPr>
          <w:rFonts w:cs="David" w:hint="cs"/>
          <w:rtl/>
        </w:rPr>
      </w:pPr>
    </w:p>
    <w:p w14:paraId="099062D9" w14:textId="77777777" w:rsidR="003E5211" w:rsidRPr="003E5211" w:rsidRDefault="003E5211" w:rsidP="003E5211">
      <w:pPr>
        <w:bidi/>
        <w:jc w:val="both"/>
        <w:rPr>
          <w:rFonts w:cs="David" w:hint="cs"/>
          <w:rtl/>
        </w:rPr>
      </w:pPr>
      <w:r w:rsidRPr="003E5211">
        <w:rPr>
          <w:rFonts w:cs="David" w:hint="cs"/>
          <w:rtl/>
        </w:rPr>
        <w:tab/>
        <w:t xml:space="preserve">סעיף קטן (ח) בא לקבוע סייגים מי לא יזומן.  אותם אנשים, ניתן להזמין אותם, אבל הם לא יהיו מחויבים ולא יחולו עליהם הסנקציות ואלה הם: נשיא המדינה, יושב ראש הכנסת ובעל משרה שיפוטית, בעניין של שפיטה. </w:t>
      </w:r>
    </w:p>
    <w:p w14:paraId="032CC3C7" w14:textId="77777777" w:rsidR="003E5211" w:rsidRPr="003E5211" w:rsidRDefault="003E5211" w:rsidP="003E5211">
      <w:pPr>
        <w:bidi/>
        <w:jc w:val="both"/>
        <w:rPr>
          <w:rFonts w:cs="David" w:hint="cs"/>
          <w:rtl/>
        </w:rPr>
      </w:pPr>
    </w:p>
    <w:p w14:paraId="675F4B75" w14:textId="77777777" w:rsidR="003E5211" w:rsidRPr="003E5211" w:rsidRDefault="003E5211" w:rsidP="003E5211">
      <w:pPr>
        <w:bidi/>
        <w:ind w:firstLine="567"/>
        <w:jc w:val="both"/>
        <w:rPr>
          <w:rFonts w:cs="David" w:hint="cs"/>
          <w:rtl/>
        </w:rPr>
      </w:pPr>
      <w:r w:rsidRPr="003E5211">
        <w:rPr>
          <w:rFonts w:cs="David" w:hint="cs"/>
          <w:rtl/>
        </w:rPr>
        <w:t xml:space="preserve">(ט) "הוראות סעיף זה אינן באות לגרוע מהוראות חוק סעיף 18א לחוק מבקר המדינה, </w:t>
      </w:r>
      <w:proofErr w:type="spellStart"/>
      <w:r w:rsidRPr="003E5211">
        <w:rPr>
          <w:rFonts w:cs="David" w:hint="cs"/>
          <w:rtl/>
        </w:rPr>
        <w:t>התשי"ח</w:t>
      </w:r>
      <w:proofErr w:type="spellEnd"/>
      <w:r w:rsidRPr="003E5211">
        <w:rPr>
          <w:rFonts w:cs="David" w:hint="cs"/>
          <w:rtl/>
        </w:rPr>
        <w:t xml:space="preserve">-1958 [נוסח משולב]".  </w:t>
      </w:r>
    </w:p>
    <w:p w14:paraId="4DDEC11D" w14:textId="77777777" w:rsidR="003E5211" w:rsidRPr="003E5211" w:rsidRDefault="003E5211" w:rsidP="003E5211">
      <w:pPr>
        <w:bidi/>
        <w:jc w:val="both"/>
        <w:rPr>
          <w:rFonts w:cs="David" w:hint="cs"/>
          <w:rtl/>
        </w:rPr>
      </w:pPr>
    </w:p>
    <w:p w14:paraId="75A35ECE" w14:textId="77777777" w:rsidR="003E5211" w:rsidRPr="003E5211" w:rsidRDefault="003E5211" w:rsidP="003E5211">
      <w:pPr>
        <w:bidi/>
        <w:jc w:val="both"/>
        <w:rPr>
          <w:rFonts w:cs="David" w:hint="cs"/>
          <w:rtl/>
        </w:rPr>
      </w:pPr>
      <w:r w:rsidRPr="003E5211">
        <w:rPr>
          <w:rFonts w:cs="David" w:hint="cs"/>
          <w:u w:val="single"/>
          <w:rtl/>
        </w:rPr>
        <w:t>היו"ר דוד טל:</w:t>
      </w:r>
    </w:p>
    <w:p w14:paraId="17790CE9" w14:textId="77777777" w:rsidR="003E5211" w:rsidRPr="003E5211" w:rsidRDefault="003E5211" w:rsidP="003E5211">
      <w:pPr>
        <w:bidi/>
        <w:jc w:val="both"/>
        <w:rPr>
          <w:rFonts w:cs="David" w:hint="cs"/>
          <w:rtl/>
        </w:rPr>
      </w:pPr>
    </w:p>
    <w:p w14:paraId="19F0F4BA" w14:textId="77777777" w:rsidR="003E5211" w:rsidRPr="003E5211" w:rsidRDefault="003E5211" w:rsidP="003E5211">
      <w:pPr>
        <w:bidi/>
        <w:jc w:val="both"/>
        <w:rPr>
          <w:rFonts w:cs="David" w:hint="cs"/>
          <w:rtl/>
        </w:rPr>
      </w:pPr>
      <w:r w:rsidRPr="003E5211">
        <w:rPr>
          <w:rFonts w:cs="David" w:hint="cs"/>
          <w:rtl/>
        </w:rPr>
        <w:tab/>
        <w:t xml:space="preserve">כשכתוב כאן, בעניין של שפיטה, שאני מתייחס לתיק מסוים שהוא מנהל אותו או שאני רוצה להזמין את השופט, מנהל בתי המשפט בישראל,  לתת לי דיווח כזה או אחר לגבי תיקים תקועים? </w:t>
      </w:r>
    </w:p>
    <w:p w14:paraId="4BE9523F" w14:textId="77777777" w:rsidR="003E5211" w:rsidRPr="003E5211" w:rsidRDefault="003E5211" w:rsidP="003E5211">
      <w:pPr>
        <w:bidi/>
        <w:jc w:val="both"/>
        <w:rPr>
          <w:rFonts w:cs="David" w:hint="cs"/>
          <w:rtl/>
        </w:rPr>
      </w:pPr>
    </w:p>
    <w:p w14:paraId="51050A16" w14:textId="77777777" w:rsidR="003E5211" w:rsidRPr="003E5211" w:rsidRDefault="003E5211" w:rsidP="003E5211">
      <w:pPr>
        <w:bidi/>
        <w:jc w:val="both"/>
        <w:rPr>
          <w:rFonts w:cs="David" w:hint="cs"/>
          <w:u w:val="single"/>
          <w:rtl/>
        </w:rPr>
      </w:pPr>
      <w:r w:rsidRPr="003E5211">
        <w:rPr>
          <w:rFonts w:cs="David" w:hint="cs"/>
          <w:u w:val="single"/>
          <w:rtl/>
        </w:rPr>
        <w:t xml:space="preserve">ארבל </w:t>
      </w:r>
      <w:proofErr w:type="spellStart"/>
      <w:r w:rsidRPr="003E5211">
        <w:rPr>
          <w:rFonts w:cs="David" w:hint="cs"/>
          <w:u w:val="single"/>
          <w:rtl/>
        </w:rPr>
        <w:t>אסטרחן</w:t>
      </w:r>
      <w:proofErr w:type="spellEnd"/>
      <w:r w:rsidRPr="003E5211">
        <w:rPr>
          <w:rFonts w:cs="David" w:hint="cs"/>
          <w:u w:val="single"/>
          <w:rtl/>
        </w:rPr>
        <w:t>:</w:t>
      </w:r>
    </w:p>
    <w:p w14:paraId="4960C79B" w14:textId="77777777" w:rsidR="003E5211" w:rsidRPr="003E5211" w:rsidRDefault="003E5211" w:rsidP="003E5211">
      <w:pPr>
        <w:bidi/>
        <w:jc w:val="both"/>
        <w:rPr>
          <w:rFonts w:cs="David" w:hint="cs"/>
          <w:u w:val="single"/>
          <w:rtl/>
        </w:rPr>
      </w:pPr>
    </w:p>
    <w:p w14:paraId="20D66871" w14:textId="77777777" w:rsidR="003E5211" w:rsidRPr="003E5211" w:rsidRDefault="003E5211" w:rsidP="003E5211">
      <w:pPr>
        <w:bidi/>
        <w:jc w:val="both"/>
        <w:rPr>
          <w:rFonts w:cs="David" w:hint="cs"/>
          <w:rtl/>
        </w:rPr>
      </w:pPr>
      <w:r w:rsidRPr="003E5211">
        <w:rPr>
          <w:rFonts w:cs="David" w:hint="cs"/>
          <w:rtl/>
        </w:rPr>
        <w:tab/>
        <w:t xml:space="preserve">אם זה תיק ספציפי או אפילו כמה תיקים, אבל ספציפיים, נושא משרה שעוסק בשיפוט בתיקים האלה ובעניינים האלה,  לא ניתן לחייב אותו. </w:t>
      </w:r>
    </w:p>
    <w:p w14:paraId="5C717670" w14:textId="77777777" w:rsidR="003E5211" w:rsidRPr="003E5211" w:rsidRDefault="003E5211" w:rsidP="003E5211">
      <w:pPr>
        <w:bidi/>
        <w:jc w:val="both"/>
        <w:rPr>
          <w:rFonts w:cs="David" w:hint="cs"/>
          <w:rtl/>
        </w:rPr>
      </w:pPr>
    </w:p>
    <w:p w14:paraId="07D99A28" w14:textId="77777777" w:rsidR="003E5211" w:rsidRPr="003E5211" w:rsidRDefault="003E5211" w:rsidP="003E5211">
      <w:pPr>
        <w:bidi/>
        <w:jc w:val="both"/>
        <w:rPr>
          <w:rFonts w:cs="David" w:hint="cs"/>
          <w:rtl/>
        </w:rPr>
      </w:pPr>
      <w:r w:rsidRPr="003E5211">
        <w:rPr>
          <w:rFonts w:cs="David" w:hint="cs"/>
          <w:u w:val="single"/>
          <w:rtl/>
        </w:rPr>
        <w:t>היו"ר דוד טל:</w:t>
      </w:r>
    </w:p>
    <w:p w14:paraId="41FBA07C" w14:textId="77777777" w:rsidR="003E5211" w:rsidRPr="003E5211" w:rsidRDefault="003E5211" w:rsidP="003E5211">
      <w:pPr>
        <w:bidi/>
        <w:jc w:val="both"/>
        <w:rPr>
          <w:rFonts w:cs="David" w:hint="cs"/>
          <w:rtl/>
        </w:rPr>
      </w:pPr>
    </w:p>
    <w:p w14:paraId="6D489879" w14:textId="77777777" w:rsidR="003E5211" w:rsidRPr="003E5211" w:rsidRDefault="003E5211" w:rsidP="003E5211">
      <w:pPr>
        <w:bidi/>
        <w:jc w:val="both"/>
        <w:rPr>
          <w:rFonts w:cs="David" w:hint="cs"/>
          <w:rtl/>
        </w:rPr>
      </w:pPr>
      <w:r w:rsidRPr="003E5211">
        <w:rPr>
          <w:rFonts w:cs="David" w:hint="cs"/>
          <w:rtl/>
        </w:rPr>
        <w:tab/>
        <w:t xml:space="preserve">רק אם זה בשיפוט של התיקים האלה. אבל לשמוע את דעתם של השופטים לדוגמה, לעניין הפנסיה שלהם, אם היא תהיה 7% או 4%, זה לא נופל. ואם נרצה לשמוע את נשיא בית המשפט העליון, את דעתו לגבי חוק כזה או חוק אחר, נוכל. </w:t>
      </w:r>
    </w:p>
    <w:p w14:paraId="150E5B96" w14:textId="77777777" w:rsidR="003E5211" w:rsidRPr="003E5211" w:rsidRDefault="003E5211" w:rsidP="003E5211">
      <w:pPr>
        <w:bidi/>
        <w:jc w:val="both"/>
        <w:rPr>
          <w:rFonts w:cs="David" w:hint="cs"/>
          <w:rtl/>
        </w:rPr>
      </w:pPr>
    </w:p>
    <w:p w14:paraId="62DC4642" w14:textId="77777777" w:rsidR="003E5211" w:rsidRPr="003E5211" w:rsidRDefault="003E5211" w:rsidP="003E5211">
      <w:pPr>
        <w:bidi/>
        <w:jc w:val="both"/>
        <w:rPr>
          <w:rFonts w:cs="David" w:hint="cs"/>
          <w:u w:val="single"/>
          <w:rtl/>
        </w:rPr>
      </w:pPr>
      <w:r w:rsidRPr="003E5211">
        <w:rPr>
          <w:rFonts w:cs="David" w:hint="cs"/>
          <w:u w:val="single"/>
          <w:rtl/>
        </w:rPr>
        <w:t xml:space="preserve">ארבל </w:t>
      </w:r>
      <w:proofErr w:type="spellStart"/>
      <w:r w:rsidRPr="003E5211">
        <w:rPr>
          <w:rFonts w:cs="David" w:hint="cs"/>
          <w:u w:val="single"/>
          <w:rtl/>
        </w:rPr>
        <w:t>אסטרחן</w:t>
      </w:r>
      <w:proofErr w:type="spellEnd"/>
      <w:r w:rsidRPr="003E5211">
        <w:rPr>
          <w:rFonts w:cs="David" w:hint="cs"/>
          <w:u w:val="single"/>
          <w:rtl/>
        </w:rPr>
        <w:t>:</w:t>
      </w:r>
    </w:p>
    <w:p w14:paraId="378037BB" w14:textId="77777777" w:rsidR="003E5211" w:rsidRPr="003E5211" w:rsidRDefault="003E5211" w:rsidP="003E5211">
      <w:pPr>
        <w:bidi/>
        <w:jc w:val="both"/>
        <w:rPr>
          <w:rFonts w:cs="David" w:hint="cs"/>
          <w:u w:val="single"/>
          <w:rtl/>
        </w:rPr>
      </w:pPr>
    </w:p>
    <w:p w14:paraId="4CE6CE09" w14:textId="77777777" w:rsidR="003E5211" w:rsidRPr="003E5211" w:rsidRDefault="003E5211" w:rsidP="003E5211">
      <w:pPr>
        <w:bidi/>
        <w:jc w:val="both"/>
        <w:rPr>
          <w:rFonts w:cs="David" w:hint="cs"/>
          <w:rtl/>
        </w:rPr>
      </w:pPr>
      <w:r w:rsidRPr="003E5211">
        <w:rPr>
          <w:rFonts w:cs="David" w:hint="cs"/>
          <w:rtl/>
        </w:rPr>
        <w:tab/>
        <w:t xml:space="preserve">נכון. לכן נאמר בעניין של שפיטה. </w:t>
      </w:r>
    </w:p>
    <w:p w14:paraId="4D7B0596" w14:textId="77777777" w:rsidR="003E5211" w:rsidRPr="003E5211" w:rsidRDefault="003E5211" w:rsidP="003E5211">
      <w:pPr>
        <w:bidi/>
        <w:jc w:val="both"/>
        <w:rPr>
          <w:rFonts w:cs="David" w:hint="cs"/>
          <w:rtl/>
        </w:rPr>
      </w:pPr>
    </w:p>
    <w:p w14:paraId="03922EED" w14:textId="77777777" w:rsidR="003E5211" w:rsidRPr="003E5211" w:rsidRDefault="003E5211" w:rsidP="003E5211">
      <w:pPr>
        <w:bidi/>
        <w:jc w:val="both"/>
        <w:rPr>
          <w:rFonts w:cs="David" w:hint="cs"/>
          <w:rtl/>
        </w:rPr>
      </w:pPr>
      <w:r w:rsidRPr="003E5211">
        <w:rPr>
          <w:rFonts w:cs="David" w:hint="cs"/>
          <w:u w:val="single"/>
          <w:rtl/>
        </w:rPr>
        <w:t>מזכיר הכנסת אייל ינון:</w:t>
      </w:r>
    </w:p>
    <w:p w14:paraId="1A1EEF00" w14:textId="77777777" w:rsidR="003E5211" w:rsidRPr="003E5211" w:rsidRDefault="003E5211" w:rsidP="003E5211">
      <w:pPr>
        <w:bidi/>
        <w:jc w:val="both"/>
        <w:rPr>
          <w:rFonts w:cs="David" w:hint="cs"/>
          <w:rtl/>
        </w:rPr>
      </w:pPr>
    </w:p>
    <w:p w14:paraId="2FC38F9E" w14:textId="77777777" w:rsidR="003E5211" w:rsidRPr="003E5211" w:rsidRDefault="003E5211" w:rsidP="003E5211">
      <w:pPr>
        <w:bidi/>
        <w:jc w:val="both"/>
        <w:rPr>
          <w:rFonts w:cs="David" w:hint="cs"/>
          <w:u w:val="single"/>
          <w:rtl/>
        </w:rPr>
      </w:pPr>
      <w:r w:rsidRPr="003E5211">
        <w:rPr>
          <w:rFonts w:cs="David" w:hint="cs"/>
          <w:rtl/>
        </w:rPr>
        <w:tab/>
        <w:t xml:space="preserve">פה מדובר בזימון של עובדי ציבור, לא בזימון של נבחרי ציבור. נשיא המדינה ויושב ראש הכנסת - - - </w:t>
      </w:r>
      <w:r w:rsidRPr="003E5211">
        <w:rPr>
          <w:rFonts w:cs="David" w:hint="cs"/>
          <w:rtl/>
        </w:rPr>
        <w:tab/>
      </w:r>
    </w:p>
    <w:p w14:paraId="7C697836" w14:textId="77777777" w:rsidR="003E5211" w:rsidRPr="003E5211" w:rsidRDefault="003E5211" w:rsidP="003E5211">
      <w:pPr>
        <w:bidi/>
        <w:jc w:val="both"/>
        <w:rPr>
          <w:rFonts w:cs="David" w:hint="cs"/>
          <w:u w:val="single"/>
          <w:rtl/>
        </w:rPr>
      </w:pPr>
    </w:p>
    <w:p w14:paraId="7535AB52" w14:textId="77777777" w:rsidR="003E5211" w:rsidRPr="003E5211" w:rsidRDefault="003E5211" w:rsidP="003E5211">
      <w:pPr>
        <w:bidi/>
        <w:jc w:val="both"/>
        <w:rPr>
          <w:rFonts w:cs="David" w:hint="cs"/>
          <w:u w:val="single"/>
          <w:rtl/>
        </w:rPr>
      </w:pPr>
      <w:r w:rsidRPr="003E5211">
        <w:rPr>
          <w:rFonts w:cs="David" w:hint="cs"/>
          <w:u w:val="single"/>
          <w:rtl/>
        </w:rPr>
        <w:t xml:space="preserve">ארבל </w:t>
      </w:r>
      <w:proofErr w:type="spellStart"/>
      <w:r w:rsidRPr="003E5211">
        <w:rPr>
          <w:rFonts w:cs="David" w:hint="cs"/>
          <w:u w:val="single"/>
          <w:rtl/>
        </w:rPr>
        <w:t>אסטרחן</w:t>
      </w:r>
      <w:proofErr w:type="spellEnd"/>
      <w:r w:rsidRPr="003E5211">
        <w:rPr>
          <w:rFonts w:cs="David" w:hint="cs"/>
          <w:u w:val="single"/>
          <w:rtl/>
        </w:rPr>
        <w:t>:</w:t>
      </w:r>
    </w:p>
    <w:p w14:paraId="26FA64CC" w14:textId="77777777" w:rsidR="003E5211" w:rsidRPr="003E5211" w:rsidRDefault="003E5211" w:rsidP="003E5211">
      <w:pPr>
        <w:bidi/>
        <w:jc w:val="both"/>
        <w:rPr>
          <w:rFonts w:cs="David" w:hint="cs"/>
          <w:u w:val="single"/>
          <w:rtl/>
        </w:rPr>
      </w:pPr>
    </w:p>
    <w:p w14:paraId="6EF9B143" w14:textId="77777777" w:rsidR="003E5211" w:rsidRPr="003E5211" w:rsidRDefault="003E5211" w:rsidP="003E5211">
      <w:pPr>
        <w:bidi/>
        <w:jc w:val="both"/>
        <w:rPr>
          <w:rFonts w:cs="David" w:hint="cs"/>
          <w:rtl/>
        </w:rPr>
      </w:pPr>
      <w:r w:rsidRPr="003E5211">
        <w:rPr>
          <w:rFonts w:cs="David" w:hint="cs"/>
          <w:rtl/>
        </w:rPr>
        <w:tab/>
        <w:t xml:space="preserve">זה גם נושאי משרה. זה חל כמובן גם על שרים. </w:t>
      </w:r>
    </w:p>
    <w:p w14:paraId="7C12384B" w14:textId="77777777" w:rsidR="003E5211" w:rsidRPr="003E5211" w:rsidRDefault="003E5211" w:rsidP="003E5211">
      <w:pPr>
        <w:bidi/>
        <w:jc w:val="both"/>
        <w:rPr>
          <w:rFonts w:cs="David" w:hint="cs"/>
          <w:rtl/>
        </w:rPr>
      </w:pPr>
    </w:p>
    <w:p w14:paraId="6206973F" w14:textId="77777777" w:rsidR="003E5211" w:rsidRPr="003E5211" w:rsidRDefault="003E5211" w:rsidP="003E5211">
      <w:pPr>
        <w:bidi/>
        <w:jc w:val="both"/>
        <w:rPr>
          <w:rFonts w:cs="David" w:hint="cs"/>
          <w:rtl/>
        </w:rPr>
      </w:pPr>
      <w:r w:rsidRPr="003E5211">
        <w:rPr>
          <w:rFonts w:cs="David" w:hint="cs"/>
          <w:rtl/>
        </w:rPr>
        <w:tab/>
        <w:t xml:space="preserve">היות ואנחנו מתקנים את חוק-יסוד: הכנסת ודיברנו על הוועדות, הוועדות המיוחדות שתוקן התקנון לאחרונה ושמן שונה, מוועדות לעניין מיוחד, לוועדות מיוחדות, את אותה התאמה צריך לעשות גם בחוק-יסוד: הכנסת. </w:t>
      </w:r>
    </w:p>
    <w:p w14:paraId="31E52B6C" w14:textId="77777777" w:rsidR="003E5211" w:rsidRPr="003E5211" w:rsidRDefault="003E5211" w:rsidP="003E5211">
      <w:pPr>
        <w:bidi/>
        <w:jc w:val="both"/>
        <w:rPr>
          <w:rFonts w:cs="David" w:hint="cs"/>
          <w:rtl/>
        </w:rPr>
      </w:pPr>
    </w:p>
    <w:p w14:paraId="3FBF986A" w14:textId="77777777" w:rsidR="003E5211" w:rsidRPr="003E5211" w:rsidRDefault="003E5211" w:rsidP="003E5211">
      <w:pPr>
        <w:bidi/>
        <w:jc w:val="both"/>
        <w:rPr>
          <w:rFonts w:cs="David" w:hint="cs"/>
          <w:rtl/>
        </w:rPr>
      </w:pPr>
      <w:r w:rsidRPr="003E5211">
        <w:rPr>
          <w:rFonts w:cs="David" w:hint="cs"/>
          <w:rtl/>
        </w:rPr>
        <w:tab/>
        <w:t xml:space="preserve">צריך לאשר את הצעת החוק. נאשר אותה לקריאה ראשונה או שנביא נוסח לישיבה הבאה? </w:t>
      </w:r>
    </w:p>
    <w:p w14:paraId="3446ED9B" w14:textId="77777777" w:rsidR="003E5211" w:rsidRPr="003E5211" w:rsidRDefault="003E5211" w:rsidP="003E5211">
      <w:pPr>
        <w:bidi/>
        <w:jc w:val="both"/>
        <w:rPr>
          <w:rFonts w:cs="David" w:hint="cs"/>
          <w:rtl/>
        </w:rPr>
      </w:pPr>
    </w:p>
    <w:p w14:paraId="201617A5" w14:textId="77777777" w:rsidR="003E5211" w:rsidRPr="003E5211" w:rsidRDefault="003E5211" w:rsidP="003E5211">
      <w:pPr>
        <w:bidi/>
        <w:jc w:val="both"/>
        <w:rPr>
          <w:rFonts w:cs="David" w:hint="cs"/>
          <w:rtl/>
        </w:rPr>
      </w:pPr>
      <w:r w:rsidRPr="003E5211">
        <w:rPr>
          <w:rFonts w:cs="David" w:hint="cs"/>
          <w:u w:val="single"/>
          <w:rtl/>
        </w:rPr>
        <w:t>היו"ר דוד טל:</w:t>
      </w:r>
    </w:p>
    <w:p w14:paraId="0A95E199" w14:textId="77777777" w:rsidR="003E5211" w:rsidRPr="003E5211" w:rsidRDefault="003E5211" w:rsidP="003E5211">
      <w:pPr>
        <w:bidi/>
        <w:jc w:val="both"/>
        <w:rPr>
          <w:rFonts w:cs="David" w:hint="cs"/>
          <w:rtl/>
        </w:rPr>
      </w:pPr>
    </w:p>
    <w:p w14:paraId="32FC5717" w14:textId="77777777" w:rsidR="003E5211" w:rsidRPr="003E5211" w:rsidRDefault="003E5211" w:rsidP="003E5211">
      <w:pPr>
        <w:bidi/>
        <w:jc w:val="both"/>
        <w:rPr>
          <w:rFonts w:cs="David" w:hint="cs"/>
          <w:rtl/>
        </w:rPr>
      </w:pPr>
      <w:r w:rsidRPr="003E5211">
        <w:rPr>
          <w:rFonts w:cs="David" w:hint="cs"/>
          <w:rtl/>
        </w:rPr>
        <w:tab/>
        <w:t xml:space="preserve">אני מציע, שנביא נוסח לישיבה הבאה כדי שחברי הכנסת יראו את הנוסח. </w:t>
      </w:r>
    </w:p>
    <w:p w14:paraId="15A5E327" w14:textId="77777777" w:rsidR="003E5211" w:rsidRPr="003E5211" w:rsidRDefault="003E5211" w:rsidP="003E5211">
      <w:pPr>
        <w:bidi/>
        <w:jc w:val="both"/>
        <w:rPr>
          <w:rFonts w:cs="David" w:hint="cs"/>
          <w:rtl/>
        </w:rPr>
      </w:pPr>
    </w:p>
    <w:p w14:paraId="180801D2" w14:textId="77777777" w:rsidR="003E5211" w:rsidRPr="003E5211" w:rsidRDefault="003E5211" w:rsidP="003E5211">
      <w:pPr>
        <w:bidi/>
        <w:jc w:val="both"/>
        <w:rPr>
          <w:rFonts w:cs="David" w:hint="cs"/>
          <w:u w:val="single"/>
          <w:rtl/>
        </w:rPr>
      </w:pPr>
      <w:r w:rsidRPr="003E5211">
        <w:rPr>
          <w:rFonts w:cs="David" w:hint="cs"/>
          <w:u w:val="single"/>
          <w:rtl/>
        </w:rPr>
        <w:t xml:space="preserve">ארבל </w:t>
      </w:r>
      <w:proofErr w:type="spellStart"/>
      <w:r w:rsidRPr="003E5211">
        <w:rPr>
          <w:rFonts w:cs="David" w:hint="cs"/>
          <w:u w:val="single"/>
          <w:rtl/>
        </w:rPr>
        <w:t>אסטרחן</w:t>
      </w:r>
      <w:proofErr w:type="spellEnd"/>
      <w:r w:rsidRPr="003E5211">
        <w:rPr>
          <w:rFonts w:cs="David" w:hint="cs"/>
          <w:u w:val="single"/>
          <w:rtl/>
        </w:rPr>
        <w:t>:</w:t>
      </w:r>
    </w:p>
    <w:p w14:paraId="063AA70A" w14:textId="77777777" w:rsidR="003E5211" w:rsidRPr="003E5211" w:rsidRDefault="003E5211" w:rsidP="003E5211">
      <w:pPr>
        <w:bidi/>
        <w:jc w:val="both"/>
        <w:rPr>
          <w:rFonts w:cs="David" w:hint="cs"/>
          <w:u w:val="single"/>
          <w:rtl/>
        </w:rPr>
      </w:pPr>
    </w:p>
    <w:p w14:paraId="1326E4A1" w14:textId="77777777" w:rsidR="003E5211" w:rsidRPr="003E5211" w:rsidRDefault="003E5211" w:rsidP="003E5211">
      <w:pPr>
        <w:bidi/>
        <w:jc w:val="both"/>
        <w:rPr>
          <w:rFonts w:cs="David" w:hint="cs"/>
          <w:rtl/>
        </w:rPr>
      </w:pPr>
      <w:r w:rsidRPr="003E5211">
        <w:rPr>
          <w:rFonts w:cs="David" w:hint="cs"/>
          <w:rtl/>
        </w:rPr>
        <w:tab/>
        <w:t xml:space="preserve">סעיף קטן (ט) הוא  הסעיף שמאפשר לוועדה לענייני ביקורת המדינה לזמן אנשים, יש לה הוראות ייחודיות לגבי זימון. </w:t>
      </w:r>
    </w:p>
    <w:p w14:paraId="561DBE97" w14:textId="77777777" w:rsidR="003E5211" w:rsidRPr="003E5211" w:rsidRDefault="003E5211" w:rsidP="003E5211">
      <w:pPr>
        <w:bidi/>
        <w:jc w:val="both"/>
        <w:rPr>
          <w:rFonts w:cs="David" w:hint="cs"/>
          <w:rtl/>
        </w:rPr>
      </w:pPr>
    </w:p>
    <w:p w14:paraId="4E259958" w14:textId="77777777" w:rsidR="003E5211" w:rsidRPr="003E5211" w:rsidRDefault="003E5211" w:rsidP="003E5211">
      <w:pPr>
        <w:bidi/>
        <w:jc w:val="both"/>
        <w:rPr>
          <w:rFonts w:cs="David" w:hint="cs"/>
          <w:rtl/>
        </w:rPr>
      </w:pPr>
      <w:r w:rsidRPr="003E5211">
        <w:rPr>
          <w:rFonts w:cs="David" w:hint="cs"/>
          <w:u w:val="single"/>
          <w:rtl/>
        </w:rPr>
        <w:t>היו"ר דוד טל:</w:t>
      </w:r>
    </w:p>
    <w:p w14:paraId="1378B3CA" w14:textId="77777777" w:rsidR="003E5211" w:rsidRPr="003E5211" w:rsidRDefault="003E5211" w:rsidP="003E5211">
      <w:pPr>
        <w:bidi/>
        <w:jc w:val="both"/>
        <w:rPr>
          <w:rFonts w:cs="David" w:hint="cs"/>
          <w:rtl/>
        </w:rPr>
      </w:pPr>
    </w:p>
    <w:p w14:paraId="189618AA" w14:textId="77777777" w:rsidR="003E5211" w:rsidRPr="003E5211" w:rsidRDefault="003E5211" w:rsidP="003E5211">
      <w:pPr>
        <w:bidi/>
        <w:jc w:val="both"/>
        <w:rPr>
          <w:rFonts w:cs="David" w:hint="cs"/>
          <w:rtl/>
        </w:rPr>
      </w:pPr>
      <w:r w:rsidRPr="003E5211">
        <w:rPr>
          <w:rFonts w:cs="David" w:hint="cs"/>
          <w:rtl/>
        </w:rPr>
        <w:tab/>
        <w:t xml:space="preserve">צריך לעשות התאמה לחוק מבקר המדינה. </w:t>
      </w:r>
      <w:r w:rsidRPr="003E5211">
        <w:rPr>
          <w:rFonts w:cs="David" w:hint="cs"/>
          <w:rtl/>
        </w:rPr>
        <w:tab/>
        <w:t xml:space="preserve">אנחנו לא אימצנו את צו ההבאה לגבי הוועדות האחרות. </w:t>
      </w:r>
    </w:p>
    <w:p w14:paraId="513CE1C9" w14:textId="77777777" w:rsidR="003E5211" w:rsidRPr="003E5211" w:rsidRDefault="003E5211" w:rsidP="003E5211">
      <w:pPr>
        <w:bidi/>
        <w:jc w:val="both"/>
        <w:rPr>
          <w:rFonts w:cs="David" w:hint="cs"/>
          <w:rtl/>
        </w:rPr>
      </w:pPr>
    </w:p>
    <w:p w14:paraId="27AEC66B" w14:textId="77777777" w:rsidR="003E5211" w:rsidRPr="003E5211" w:rsidRDefault="003E5211" w:rsidP="003E5211">
      <w:pPr>
        <w:bidi/>
        <w:jc w:val="both"/>
        <w:rPr>
          <w:rFonts w:cs="David" w:hint="cs"/>
          <w:rtl/>
        </w:rPr>
      </w:pPr>
      <w:r w:rsidRPr="003E5211">
        <w:rPr>
          <w:rFonts w:cs="David" w:hint="cs"/>
          <w:u w:val="single"/>
          <w:rtl/>
        </w:rPr>
        <w:t xml:space="preserve">ארבל </w:t>
      </w:r>
      <w:proofErr w:type="spellStart"/>
      <w:r w:rsidRPr="003E5211">
        <w:rPr>
          <w:rFonts w:cs="David" w:hint="cs"/>
          <w:u w:val="single"/>
          <w:rtl/>
        </w:rPr>
        <w:t>אסטרחן</w:t>
      </w:r>
      <w:proofErr w:type="spellEnd"/>
      <w:r w:rsidRPr="003E5211">
        <w:rPr>
          <w:rFonts w:cs="David" w:hint="cs"/>
          <w:u w:val="single"/>
          <w:rtl/>
        </w:rPr>
        <w:t>:</w:t>
      </w:r>
    </w:p>
    <w:p w14:paraId="76FECE02" w14:textId="77777777" w:rsidR="003E5211" w:rsidRPr="003E5211" w:rsidRDefault="003E5211" w:rsidP="003E5211">
      <w:pPr>
        <w:bidi/>
        <w:jc w:val="both"/>
        <w:rPr>
          <w:rFonts w:cs="David" w:hint="cs"/>
          <w:rtl/>
        </w:rPr>
      </w:pPr>
    </w:p>
    <w:p w14:paraId="28322C72" w14:textId="77777777" w:rsidR="003E5211" w:rsidRPr="003E5211" w:rsidRDefault="003E5211" w:rsidP="003E5211">
      <w:pPr>
        <w:bidi/>
        <w:jc w:val="both"/>
        <w:rPr>
          <w:rFonts w:cs="David" w:hint="cs"/>
          <w:rtl/>
        </w:rPr>
      </w:pPr>
      <w:r w:rsidRPr="003E5211">
        <w:rPr>
          <w:rFonts w:cs="David" w:hint="cs"/>
          <w:rtl/>
        </w:rPr>
        <w:tab/>
        <w:t xml:space="preserve">אני אבדוק שוב, אם לאור העובדה שקבענו עכשיו קנס, אם צריך לעשות התאמה. </w:t>
      </w:r>
    </w:p>
    <w:p w14:paraId="27DFE5DC" w14:textId="77777777" w:rsidR="003E5211" w:rsidRPr="003E5211" w:rsidRDefault="003E5211" w:rsidP="003E5211">
      <w:pPr>
        <w:bidi/>
        <w:jc w:val="both"/>
        <w:rPr>
          <w:rFonts w:cs="David" w:hint="cs"/>
          <w:rtl/>
        </w:rPr>
      </w:pPr>
    </w:p>
    <w:p w14:paraId="5381F799" w14:textId="77777777" w:rsidR="003E5211" w:rsidRPr="003E5211" w:rsidRDefault="003E5211" w:rsidP="003E5211">
      <w:pPr>
        <w:bidi/>
        <w:jc w:val="both"/>
        <w:rPr>
          <w:rFonts w:cs="David" w:hint="cs"/>
          <w:rtl/>
        </w:rPr>
      </w:pPr>
      <w:r w:rsidRPr="003E5211">
        <w:rPr>
          <w:rFonts w:cs="David" w:hint="cs"/>
          <w:u w:val="single"/>
          <w:rtl/>
        </w:rPr>
        <w:t>היו"ר דוד טל:</w:t>
      </w:r>
    </w:p>
    <w:p w14:paraId="3C0477C8" w14:textId="77777777" w:rsidR="003E5211" w:rsidRPr="003E5211" w:rsidRDefault="003E5211" w:rsidP="003E5211">
      <w:pPr>
        <w:bidi/>
        <w:jc w:val="both"/>
        <w:rPr>
          <w:rFonts w:cs="David" w:hint="cs"/>
          <w:rtl/>
        </w:rPr>
      </w:pPr>
    </w:p>
    <w:p w14:paraId="12740D46" w14:textId="77777777" w:rsidR="003E5211" w:rsidRPr="003E5211" w:rsidRDefault="003E5211" w:rsidP="003E5211">
      <w:pPr>
        <w:bidi/>
        <w:jc w:val="both"/>
        <w:rPr>
          <w:rFonts w:cs="David" w:hint="cs"/>
          <w:rtl/>
        </w:rPr>
      </w:pPr>
      <w:r w:rsidRPr="003E5211">
        <w:rPr>
          <w:rFonts w:cs="David" w:hint="cs"/>
          <w:rtl/>
        </w:rPr>
        <w:tab/>
        <w:t xml:space="preserve">אני רוצה שהנושא ייבדק דווקא מבחינת האיזונים, האם להקנות את הסמכות לכל הוועדות הסטטוטוריות לגבי צו הבאה. </w:t>
      </w:r>
    </w:p>
    <w:p w14:paraId="092DF333" w14:textId="77777777" w:rsidR="003E5211" w:rsidRPr="003E5211" w:rsidRDefault="003E5211" w:rsidP="003E5211">
      <w:pPr>
        <w:bidi/>
        <w:jc w:val="both"/>
        <w:rPr>
          <w:rFonts w:cs="David" w:hint="cs"/>
          <w:rtl/>
        </w:rPr>
      </w:pPr>
    </w:p>
    <w:p w14:paraId="42D7AAEB" w14:textId="77777777" w:rsidR="003E5211" w:rsidRPr="003E5211" w:rsidRDefault="003E5211" w:rsidP="003E5211">
      <w:pPr>
        <w:bidi/>
        <w:jc w:val="both"/>
        <w:rPr>
          <w:rFonts w:cs="David" w:hint="cs"/>
          <w:rtl/>
        </w:rPr>
      </w:pPr>
      <w:r w:rsidRPr="003E5211">
        <w:rPr>
          <w:rFonts w:cs="David" w:hint="cs"/>
          <w:rtl/>
        </w:rPr>
        <w:tab/>
        <w:t xml:space="preserve">תודה רבה, עד כאן, את כל הנושאים הללו נאשר בישיבה הבאה. </w:t>
      </w:r>
    </w:p>
    <w:p w14:paraId="66C4C678" w14:textId="77777777" w:rsidR="003E5211" w:rsidRPr="003E5211" w:rsidRDefault="003E5211" w:rsidP="003E5211">
      <w:pPr>
        <w:bidi/>
        <w:jc w:val="both"/>
        <w:rPr>
          <w:rFonts w:cs="David" w:hint="cs"/>
          <w:rtl/>
        </w:rPr>
      </w:pPr>
    </w:p>
    <w:p w14:paraId="25FEE647" w14:textId="77777777" w:rsidR="003E5211" w:rsidRPr="003E5211" w:rsidRDefault="003E5211" w:rsidP="003E5211">
      <w:pPr>
        <w:bidi/>
        <w:jc w:val="both"/>
        <w:rPr>
          <w:rFonts w:cs="David" w:hint="cs"/>
          <w:rtl/>
        </w:rPr>
      </w:pPr>
    </w:p>
    <w:p w14:paraId="3ED4EEDC" w14:textId="77777777" w:rsidR="003E5211" w:rsidRPr="003E5211" w:rsidRDefault="003E5211" w:rsidP="003E5211">
      <w:pPr>
        <w:bidi/>
        <w:jc w:val="both"/>
        <w:rPr>
          <w:rFonts w:cs="David" w:hint="cs"/>
          <w:rtl/>
        </w:rPr>
      </w:pPr>
    </w:p>
    <w:p w14:paraId="09DC4930" w14:textId="77777777" w:rsidR="003E5211" w:rsidRPr="003E5211" w:rsidRDefault="003E5211" w:rsidP="003E5211">
      <w:pPr>
        <w:bidi/>
        <w:jc w:val="both"/>
        <w:rPr>
          <w:rFonts w:cs="David" w:hint="cs"/>
          <w:rtl/>
        </w:rPr>
      </w:pPr>
      <w:r w:rsidRPr="003E5211">
        <w:rPr>
          <w:rFonts w:cs="David" w:hint="cs"/>
          <w:u w:val="single"/>
          <w:rtl/>
        </w:rPr>
        <w:t>מזכיר הכנסת אייל ינון:</w:t>
      </w:r>
    </w:p>
    <w:p w14:paraId="62F0730D" w14:textId="77777777" w:rsidR="003E5211" w:rsidRPr="003E5211" w:rsidRDefault="003E5211" w:rsidP="003E5211">
      <w:pPr>
        <w:bidi/>
        <w:jc w:val="both"/>
        <w:rPr>
          <w:rFonts w:cs="David" w:hint="cs"/>
          <w:rtl/>
        </w:rPr>
      </w:pPr>
    </w:p>
    <w:p w14:paraId="3D7AB7E7" w14:textId="77777777" w:rsidR="003E5211" w:rsidRPr="003E5211" w:rsidRDefault="003E5211" w:rsidP="003E5211">
      <w:pPr>
        <w:bidi/>
        <w:jc w:val="both"/>
        <w:rPr>
          <w:rFonts w:cs="David" w:hint="cs"/>
          <w:rtl/>
        </w:rPr>
      </w:pPr>
      <w:r w:rsidRPr="003E5211">
        <w:rPr>
          <w:rFonts w:cs="David" w:hint="cs"/>
          <w:rtl/>
        </w:rPr>
        <w:tab/>
        <w:t xml:space="preserve">הנושא הבא הוא בעמוד 24 בחוברת, הצעה לתיקון תקנון הכנסת, שעוסק בצד השני של המשוואה, מדבר על  מתן סמכות לוועדה או הוראה מפורשת שמחייבת שר להופיע בעצמו בוועדה.  המצב היום הוא, שהוועדה מזמנת שר והוא רשאי לשלוח את מנכ"ל משרדו או כל פקיד אחר לייצג אותו בפני הוועדה. התיקון הזה מבקש בעצם לחייב את השר עצמו להופיע בפני הוועדה, כשהוועדה דורשת זאת. </w:t>
      </w:r>
    </w:p>
    <w:p w14:paraId="27EDEE43" w14:textId="77777777" w:rsidR="003E5211" w:rsidRPr="003E5211" w:rsidRDefault="003E5211" w:rsidP="003E5211">
      <w:pPr>
        <w:bidi/>
        <w:jc w:val="both"/>
        <w:rPr>
          <w:rFonts w:cs="David" w:hint="cs"/>
          <w:rtl/>
        </w:rPr>
      </w:pPr>
    </w:p>
    <w:p w14:paraId="6DDA55E8" w14:textId="77777777" w:rsidR="003E5211" w:rsidRPr="003E5211" w:rsidRDefault="003E5211" w:rsidP="003E5211">
      <w:pPr>
        <w:bidi/>
        <w:jc w:val="both"/>
        <w:rPr>
          <w:rFonts w:cs="David" w:hint="cs"/>
          <w:rtl/>
        </w:rPr>
      </w:pPr>
      <w:r w:rsidRPr="003E5211">
        <w:rPr>
          <w:rFonts w:cs="David" w:hint="cs"/>
          <w:u w:val="single"/>
          <w:rtl/>
        </w:rPr>
        <w:t>היו"ר דוד טל:</w:t>
      </w:r>
    </w:p>
    <w:p w14:paraId="6C1E8FC1" w14:textId="77777777" w:rsidR="003E5211" w:rsidRPr="003E5211" w:rsidRDefault="003E5211" w:rsidP="003E5211">
      <w:pPr>
        <w:bidi/>
        <w:jc w:val="both"/>
        <w:rPr>
          <w:rFonts w:cs="David" w:hint="cs"/>
          <w:rtl/>
        </w:rPr>
      </w:pPr>
    </w:p>
    <w:p w14:paraId="6B7DBD4C" w14:textId="77777777" w:rsidR="003E5211" w:rsidRPr="003E5211" w:rsidRDefault="003E5211" w:rsidP="003E5211">
      <w:pPr>
        <w:bidi/>
        <w:jc w:val="both"/>
        <w:rPr>
          <w:rFonts w:cs="David" w:hint="cs"/>
          <w:rtl/>
        </w:rPr>
      </w:pPr>
      <w:r w:rsidRPr="003E5211">
        <w:rPr>
          <w:rFonts w:cs="David" w:hint="cs"/>
          <w:rtl/>
        </w:rPr>
        <w:tab/>
        <w:t xml:space="preserve">אני חושב שזה ברור ושכולם תמימי דעים לאור הדיון הקודם שהיה בנושא הזה. </w:t>
      </w:r>
    </w:p>
    <w:p w14:paraId="51D3F2E3" w14:textId="77777777" w:rsidR="003E5211" w:rsidRPr="003E5211" w:rsidRDefault="003E5211" w:rsidP="003E5211">
      <w:pPr>
        <w:bidi/>
        <w:jc w:val="both"/>
        <w:rPr>
          <w:rFonts w:cs="David" w:hint="cs"/>
          <w:rtl/>
        </w:rPr>
      </w:pPr>
    </w:p>
    <w:p w14:paraId="4B19C60E" w14:textId="77777777" w:rsidR="003E5211" w:rsidRPr="003E5211" w:rsidRDefault="003E5211" w:rsidP="003E5211">
      <w:pPr>
        <w:bidi/>
        <w:jc w:val="both"/>
        <w:rPr>
          <w:rFonts w:cs="David" w:hint="cs"/>
          <w:rtl/>
        </w:rPr>
      </w:pPr>
      <w:r w:rsidRPr="003E5211">
        <w:rPr>
          <w:rFonts w:cs="David" w:hint="cs"/>
          <w:u w:val="single"/>
          <w:rtl/>
        </w:rPr>
        <w:t>אריה זוהר:</w:t>
      </w:r>
    </w:p>
    <w:p w14:paraId="36CFEDE3" w14:textId="77777777" w:rsidR="003E5211" w:rsidRPr="003E5211" w:rsidRDefault="003E5211" w:rsidP="003E5211">
      <w:pPr>
        <w:bidi/>
        <w:jc w:val="both"/>
        <w:rPr>
          <w:rFonts w:cs="David" w:hint="cs"/>
          <w:rtl/>
        </w:rPr>
      </w:pPr>
    </w:p>
    <w:p w14:paraId="61E5FF65" w14:textId="77777777" w:rsidR="003E5211" w:rsidRPr="003E5211" w:rsidRDefault="003E5211" w:rsidP="003E5211">
      <w:pPr>
        <w:bidi/>
        <w:jc w:val="both"/>
        <w:rPr>
          <w:rFonts w:cs="David" w:hint="cs"/>
          <w:rtl/>
        </w:rPr>
      </w:pPr>
      <w:r w:rsidRPr="003E5211">
        <w:rPr>
          <w:rFonts w:cs="David" w:hint="cs"/>
          <w:rtl/>
        </w:rPr>
        <w:tab/>
        <w:t xml:space="preserve">הייתי ממליץ להכניס, שהשר יהיה מיוצג גם על ידי סגנו. בפרקטיקה הישראלית יש מצבים, שסגן שר מופקד על משרד, ואם רוצים לשמוע דיווח אמיתי על מה שמתרחש במשרד, יהיה זה סגן השר. התיקון הזה מבקש לחייב את השר עצמו להופיע בפני הוועדה. </w:t>
      </w:r>
    </w:p>
    <w:p w14:paraId="4F83AF0A" w14:textId="77777777" w:rsidR="003E5211" w:rsidRPr="003E5211" w:rsidRDefault="003E5211" w:rsidP="003E5211">
      <w:pPr>
        <w:bidi/>
        <w:jc w:val="both"/>
        <w:rPr>
          <w:rFonts w:cs="David" w:hint="cs"/>
          <w:rtl/>
        </w:rPr>
      </w:pPr>
    </w:p>
    <w:p w14:paraId="09DEFB50" w14:textId="77777777" w:rsidR="003E5211" w:rsidRPr="003E5211" w:rsidRDefault="003E5211" w:rsidP="003E5211">
      <w:pPr>
        <w:bidi/>
        <w:jc w:val="both"/>
        <w:rPr>
          <w:rFonts w:cs="David" w:hint="cs"/>
          <w:rtl/>
        </w:rPr>
      </w:pPr>
      <w:r w:rsidRPr="003E5211">
        <w:rPr>
          <w:rFonts w:cs="David" w:hint="cs"/>
          <w:u w:val="single"/>
          <w:rtl/>
        </w:rPr>
        <w:t>היו"ר דוד טל:</w:t>
      </w:r>
    </w:p>
    <w:p w14:paraId="4A5BD606" w14:textId="77777777" w:rsidR="003E5211" w:rsidRPr="003E5211" w:rsidRDefault="003E5211" w:rsidP="003E5211">
      <w:pPr>
        <w:bidi/>
        <w:jc w:val="both"/>
        <w:rPr>
          <w:rFonts w:cs="David" w:hint="cs"/>
          <w:rtl/>
        </w:rPr>
      </w:pPr>
    </w:p>
    <w:p w14:paraId="402E733B" w14:textId="77777777" w:rsidR="003E5211" w:rsidRPr="003E5211" w:rsidRDefault="003E5211" w:rsidP="003E5211">
      <w:pPr>
        <w:bidi/>
        <w:jc w:val="both"/>
        <w:rPr>
          <w:rFonts w:cs="David" w:hint="cs"/>
          <w:rtl/>
        </w:rPr>
      </w:pPr>
      <w:r w:rsidRPr="003E5211">
        <w:rPr>
          <w:rFonts w:cs="David" w:hint="cs"/>
          <w:rtl/>
        </w:rPr>
        <w:tab/>
        <w:t xml:space="preserve">יש עם זה קצת בעיה.  </w:t>
      </w:r>
    </w:p>
    <w:p w14:paraId="51076A1C" w14:textId="77777777" w:rsidR="003E5211" w:rsidRPr="003E5211" w:rsidRDefault="003E5211" w:rsidP="003E5211">
      <w:pPr>
        <w:bidi/>
        <w:jc w:val="both"/>
        <w:rPr>
          <w:rFonts w:cs="David" w:hint="cs"/>
          <w:rtl/>
        </w:rPr>
      </w:pPr>
    </w:p>
    <w:p w14:paraId="247E9F8C" w14:textId="77777777" w:rsidR="003E5211" w:rsidRPr="003E5211" w:rsidRDefault="003E5211" w:rsidP="003E5211">
      <w:pPr>
        <w:bidi/>
        <w:jc w:val="both"/>
        <w:rPr>
          <w:rFonts w:cs="David" w:hint="cs"/>
          <w:u w:val="single"/>
          <w:rtl/>
        </w:rPr>
      </w:pPr>
      <w:r w:rsidRPr="003E5211">
        <w:rPr>
          <w:rFonts w:cs="David" w:hint="cs"/>
          <w:u w:val="single"/>
          <w:rtl/>
        </w:rPr>
        <w:t xml:space="preserve">יעקב </w:t>
      </w:r>
      <w:proofErr w:type="spellStart"/>
      <w:r w:rsidRPr="003E5211">
        <w:rPr>
          <w:rFonts w:cs="David" w:hint="cs"/>
          <w:u w:val="single"/>
          <w:rtl/>
        </w:rPr>
        <w:t>מרגי</w:t>
      </w:r>
      <w:proofErr w:type="spellEnd"/>
      <w:r w:rsidRPr="003E5211">
        <w:rPr>
          <w:rFonts w:cs="David" w:hint="cs"/>
          <w:u w:val="single"/>
          <w:rtl/>
        </w:rPr>
        <w:t>:</w:t>
      </w:r>
    </w:p>
    <w:p w14:paraId="28BB7C80" w14:textId="77777777" w:rsidR="003E5211" w:rsidRPr="003E5211" w:rsidRDefault="003E5211" w:rsidP="003E5211">
      <w:pPr>
        <w:bidi/>
        <w:jc w:val="both"/>
        <w:rPr>
          <w:rFonts w:cs="David" w:hint="cs"/>
          <w:rtl/>
        </w:rPr>
      </w:pPr>
    </w:p>
    <w:p w14:paraId="3BA40EA5" w14:textId="77777777" w:rsidR="003E5211" w:rsidRPr="003E5211" w:rsidRDefault="003E5211" w:rsidP="003E5211">
      <w:pPr>
        <w:bidi/>
        <w:jc w:val="both"/>
        <w:rPr>
          <w:rFonts w:cs="David" w:hint="cs"/>
          <w:rtl/>
        </w:rPr>
      </w:pPr>
      <w:r w:rsidRPr="003E5211">
        <w:rPr>
          <w:rFonts w:cs="David" w:hint="cs"/>
          <w:rtl/>
        </w:rPr>
        <w:tab/>
        <w:t xml:space="preserve">אני רוצה לשאול, יש כאן איזה בלאנס מסוים, יכול להיות שכיושב ראש ועדה ארצה להתעלל באותו שר ואביא אותו לדיון בכל שבוע, השאלה, האם לא כדאי להציב כאן סייג או איזון מסוים כי זה פתוח - - - </w:t>
      </w:r>
    </w:p>
    <w:p w14:paraId="1FD2A91C" w14:textId="77777777" w:rsidR="003E5211" w:rsidRPr="003E5211" w:rsidRDefault="003E5211" w:rsidP="003E5211">
      <w:pPr>
        <w:bidi/>
        <w:jc w:val="both"/>
        <w:rPr>
          <w:rFonts w:cs="David" w:hint="cs"/>
          <w:rtl/>
        </w:rPr>
      </w:pPr>
    </w:p>
    <w:p w14:paraId="6FAE507D" w14:textId="77777777" w:rsidR="003E5211" w:rsidRPr="003E5211" w:rsidRDefault="003E5211" w:rsidP="003E5211">
      <w:pPr>
        <w:bidi/>
        <w:jc w:val="both"/>
        <w:rPr>
          <w:rFonts w:cs="David" w:hint="cs"/>
          <w:rtl/>
        </w:rPr>
      </w:pPr>
      <w:r w:rsidRPr="003E5211">
        <w:rPr>
          <w:rFonts w:cs="David" w:hint="cs"/>
          <w:u w:val="single"/>
          <w:rtl/>
        </w:rPr>
        <w:t>היו"ר דוד טל:</w:t>
      </w:r>
    </w:p>
    <w:p w14:paraId="0D52C9E4" w14:textId="77777777" w:rsidR="003E5211" w:rsidRPr="003E5211" w:rsidRDefault="003E5211" w:rsidP="003E5211">
      <w:pPr>
        <w:bidi/>
        <w:jc w:val="both"/>
        <w:rPr>
          <w:rFonts w:cs="David" w:hint="cs"/>
          <w:rtl/>
        </w:rPr>
      </w:pPr>
    </w:p>
    <w:p w14:paraId="3C17FAAF" w14:textId="77777777" w:rsidR="003E5211" w:rsidRPr="003E5211" w:rsidRDefault="003E5211" w:rsidP="003E5211">
      <w:pPr>
        <w:bidi/>
        <w:jc w:val="both"/>
        <w:rPr>
          <w:rFonts w:cs="David" w:hint="cs"/>
          <w:rtl/>
        </w:rPr>
      </w:pPr>
      <w:r w:rsidRPr="003E5211">
        <w:rPr>
          <w:rFonts w:cs="David" w:hint="cs"/>
          <w:rtl/>
        </w:rPr>
        <w:tab/>
        <w:t xml:space="preserve">עשינו את זה בסעיף הקודם כשנתנו את הסמכות הזאת לוועדה, רוב חברי הוועדה צריכים להצביע עבור זימון כזה או אחר. </w:t>
      </w:r>
    </w:p>
    <w:p w14:paraId="7EF8D0A8" w14:textId="77777777" w:rsidR="003E5211" w:rsidRPr="003E5211" w:rsidRDefault="003E5211" w:rsidP="003E5211">
      <w:pPr>
        <w:bidi/>
        <w:jc w:val="both"/>
        <w:rPr>
          <w:rFonts w:cs="David" w:hint="cs"/>
          <w:rtl/>
        </w:rPr>
      </w:pPr>
    </w:p>
    <w:p w14:paraId="2A69A901" w14:textId="77777777" w:rsidR="003E5211" w:rsidRPr="003E5211" w:rsidRDefault="003E5211" w:rsidP="003E5211">
      <w:pPr>
        <w:bidi/>
        <w:jc w:val="both"/>
        <w:rPr>
          <w:rFonts w:cs="David" w:hint="cs"/>
          <w:rtl/>
        </w:rPr>
      </w:pPr>
      <w:r w:rsidRPr="003E5211">
        <w:rPr>
          <w:rFonts w:cs="David" w:hint="cs"/>
          <w:u w:val="single"/>
          <w:rtl/>
        </w:rPr>
        <w:t xml:space="preserve">יעקב </w:t>
      </w:r>
      <w:proofErr w:type="spellStart"/>
      <w:r w:rsidRPr="003E5211">
        <w:rPr>
          <w:rFonts w:cs="David" w:hint="cs"/>
          <w:u w:val="single"/>
          <w:rtl/>
        </w:rPr>
        <w:t>מרגי</w:t>
      </w:r>
      <w:proofErr w:type="spellEnd"/>
      <w:r w:rsidRPr="003E5211">
        <w:rPr>
          <w:rFonts w:cs="David" w:hint="cs"/>
          <w:u w:val="single"/>
          <w:rtl/>
        </w:rPr>
        <w:t>:</w:t>
      </w:r>
    </w:p>
    <w:p w14:paraId="32855B76" w14:textId="77777777" w:rsidR="003E5211" w:rsidRPr="003E5211" w:rsidRDefault="003E5211" w:rsidP="003E5211">
      <w:pPr>
        <w:bidi/>
        <w:jc w:val="both"/>
        <w:rPr>
          <w:rFonts w:cs="David" w:hint="cs"/>
          <w:rtl/>
        </w:rPr>
      </w:pPr>
    </w:p>
    <w:p w14:paraId="41129E60" w14:textId="77777777" w:rsidR="003E5211" w:rsidRPr="003E5211" w:rsidRDefault="003E5211" w:rsidP="003E5211">
      <w:pPr>
        <w:bidi/>
        <w:jc w:val="both"/>
        <w:rPr>
          <w:rFonts w:cs="David" w:hint="cs"/>
          <w:rtl/>
        </w:rPr>
      </w:pPr>
      <w:r w:rsidRPr="003E5211">
        <w:rPr>
          <w:rFonts w:cs="David" w:hint="cs"/>
          <w:rtl/>
        </w:rPr>
        <w:tab/>
        <w:t xml:space="preserve">רוב מקרי? </w:t>
      </w:r>
    </w:p>
    <w:p w14:paraId="0252A0EB" w14:textId="77777777" w:rsidR="003E5211" w:rsidRPr="003E5211" w:rsidRDefault="003E5211" w:rsidP="003E5211">
      <w:pPr>
        <w:bidi/>
        <w:jc w:val="both"/>
        <w:rPr>
          <w:rFonts w:cs="David" w:hint="cs"/>
          <w:rtl/>
        </w:rPr>
      </w:pPr>
    </w:p>
    <w:p w14:paraId="36F41B42" w14:textId="77777777" w:rsidR="003E5211" w:rsidRPr="003E5211" w:rsidRDefault="003E5211" w:rsidP="003E5211">
      <w:pPr>
        <w:bidi/>
        <w:jc w:val="both"/>
        <w:rPr>
          <w:rFonts w:cs="David" w:hint="cs"/>
          <w:rtl/>
        </w:rPr>
      </w:pPr>
      <w:r w:rsidRPr="003E5211">
        <w:rPr>
          <w:rFonts w:cs="David" w:hint="cs"/>
          <w:u w:val="single"/>
          <w:rtl/>
        </w:rPr>
        <w:t>היו"ר דוד טל:</w:t>
      </w:r>
    </w:p>
    <w:p w14:paraId="4DC67C2F" w14:textId="77777777" w:rsidR="003E5211" w:rsidRPr="003E5211" w:rsidRDefault="003E5211" w:rsidP="003E5211">
      <w:pPr>
        <w:bidi/>
        <w:jc w:val="both"/>
        <w:rPr>
          <w:rFonts w:cs="David" w:hint="cs"/>
          <w:rtl/>
        </w:rPr>
      </w:pPr>
    </w:p>
    <w:p w14:paraId="5296F34F" w14:textId="77777777" w:rsidR="003E5211" w:rsidRPr="003E5211" w:rsidRDefault="003E5211" w:rsidP="003E5211">
      <w:pPr>
        <w:bidi/>
        <w:jc w:val="both"/>
        <w:rPr>
          <w:rFonts w:cs="David" w:hint="cs"/>
          <w:rtl/>
        </w:rPr>
      </w:pPr>
      <w:r w:rsidRPr="003E5211">
        <w:rPr>
          <w:rFonts w:cs="David" w:hint="cs"/>
          <w:rtl/>
        </w:rPr>
        <w:tab/>
        <w:t xml:space="preserve">רוב החברים שיהיו באותו דיון. </w:t>
      </w:r>
    </w:p>
    <w:p w14:paraId="04010E8C" w14:textId="77777777" w:rsidR="003E5211" w:rsidRPr="003E5211" w:rsidRDefault="003E5211" w:rsidP="003E5211">
      <w:pPr>
        <w:bidi/>
        <w:jc w:val="both"/>
        <w:rPr>
          <w:rFonts w:cs="David" w:hint="cs"/>
          <w:rtl/>
        </w:rPr>
      </w:pPr>
    </w:p>
    <w:p w14:paraId="3797B31A" w14:textId="77777777" w:rsidR="003E5211" w:rsidRPr="003E5211" w:rsidRDefault="003E5211" w:rsidP="003E5211">
      <w:pPr>
        <w:bidi/>
        <w:jc w:val="both"/>
        <w:rPr>
          <w:rFonts w:cs="David" w:hint="cs"/>
          <w:rtl/>
        </w:rPr>
      </w:pPr>
      <w:r w:rsidRPr="003E5211">
        <w:rPr>
          <w:rFonts w:cs="David" w:hint="cs"/>
          <w:u w:val="single"/>
          <w:rtl/>
        </w:rPr>
        <w:t xml:space="preserve">יעקב </w:t>
      </w:r>
      <w:proofErr w:type="spellStart"/>
      <w:r w:rsidRPr="003E5211">
        <w:rPr>
          <w:rFonts w:cs="David" w:hint="cs"/>
          <w:u w:val="single"/>
          <w:rtl/>
        </w:rPr>
        <w:t>מרגי</w:t>
      </w:r>
      <w:proofErr w:type="spellEnd"/>
      <w:r w:rsidRPr="003E5211">
        <w:rPr>
          <w:rFonts w:cs="David" w:hint="cs"/>
          <w:u w:val="single"/>
          <w:rtl/>
        </w:rPr>
        <w:t>:</w:t>
      </w:r>
    </w:p>
    <w:p w14:paraId="51BEC6A9" w14:textId="77777777" w:rsidR="003E5211" w:rsidRPr="003E5211" w:rsidRDefault="003E5211" w:rsidP="003E5211">
      <w:pPr>
        <w:bidi/>
        <w:jc w:val="both"/>
        <w:rPr>
          <w:rFonts w:cs="David" w:hint="cs"/>
          <w:rtl/>
        </w:rPr>
      </w:pPr>
    </w:p>
    <w:p w14:paraId="1ED80F8C" w14:textId="77777777" w:rsidR="003E5211" w:rsidRPr="003E5211" w:rsidRDefault="003E5211" w:rsidP="003E5211">
      <w:pPr>
        <w:bidi/>
        <w:jc w:val="both"/>
        <w:rPr>
          <w:rFonts w:cs="David" w:hint="cs"/>
          <w:rtl/>
        </w:rPr>
      </w:pPr>
      <w:r w:rsidRPr="003E5211">
        <w:rPr>
          <w:rFonts w:cs="David" w:hint="cs"/>
          <w:rtl/>
        </w:rPr>
        <w:tab/>
        <w:t xml:space="preserve">הממוצע זה שלושה, שניים? </w:t>
      </w:r>
    </w:p>
    <w:p w14:paraId="61D932A4" w14:textId="77777777" w:rsidR="003E5211" w:rsidRPr="003E5211" w:rsidRDefault="003E5211" w:rsidP="003E5211">
      <w:pPr>
        <w:bidi/>
        <w:jc w:val="both"/>
        <w:rPr>
          <w:rFonts w:cs="David" w:hint="cs"/>
          <w:rtl/>
        </w:rPr>
      </w:pPr>
    </w:p>
    <w:p w14:paraId="6478B40A" w14:textId="77777777" w:rsidR="003E5211" w:rsidRPr="003E5211" w:rsidRDefault="003E5211" w:rsidP="003E5211">
      <w:pPr>
        <w:bidi/>
        <w:jc w:val="both"/>
        <w:rPr>
          <w:rFonts w:cs="David" w:hint="cs"/>
          <w:rtl/>
        </w:rPr>
      </w:pPr>
      <w:r w:rsidRPr="003E5211">
        <w:rPr>
          <w:rFonts w:cs="David" w:hint="cs"/>
          <w:u w:val="single"/>
          <w:rtl/>
        </w:rPr>
        <w:t>היו"ר דוד טל:</w:t>
      </w:r>
    </w:p>
    <w:p w14:paraId="059FC425" w14:textId="77777777" w:rsidR="003E5211" w:rsidRPr="003E5211" w:rsidRDefault="003E5211" w:rsidP="003E5211">
      <w:pPr>
        <w:bidi/>
        <w:jc w:val="both"/>
        <w:rPr>
          <w:rFonts w:cs="David" w:hint="cs"/>
          <w:rtl/>
        </w:rPr>
      </w:pPr>
    </w:p>
    <w:p w14:paraId="5D34711E" w14:textId="77777777" w:rsidR="003E5211" w:rsidRPr="003E5211" w:rsidRDefault="003E5211" w:rsidP="003E5211">
      <w:pPr>
        <w:bidi/>
        <w:jc w:val="both"/>
        <w:rPr>
          <w:rFonts w:cs="David" w:hint="cs"/>
          <w:rtl/>
        </w:rPr>
      </w:pPr>
      <w:r w:rsidRPr="003E5211">
        <w:rPr>
          <w:rFonts w:cs="David" w:hint="cs"/>
          <w:rtl/>
        </w:rPr>
        <w:tab/>
        <w:t xml:space="preserve">אם הנושא הזה חשוב לך, ודאי תהיה ראשון היושבים כאן. אני רוצה להתייחס לדבריו של מר אריה זוהר, השאלה אם אנחנו מקבלים את ההרחבה הזאת לגבי סגן שר?  אני רוצה לומר, יכול מאוד להיות, שבגלל זה שרים אולי ירשו לעצמם לא להגיע והשאלה היא, האם אנחנו רוצים לראות את השר בכבודו ובעצמו. </w:t>
      </w:r>
    </w:p>
    <w:p w14:paraId="3FE47626" w14:textId="77777777" w:rsidR="003E5211" w:rsidRPr="003E5211" w:rsidRDefault="003E5211" w:rsidP="003E5211">
      <w:pPr>
        <w:bidi/>
        <w:jc w:val="both"/>
        <w:rPr>
          <w:rFonts w:cs="David" w:hint="cs"/>
          <w:rtl/>
        </w:rPr>
      </w:pPr>
    </w:p>
    <w:p w14:paraId="3A955903" w14:textId="77777777" w:rsidR="003E5211" w:rsidRPr="003E5211" w:rsidRDefault="003E5211" w:rsidP="003E5211">
      <w:pPr>
        <w:bidi/>
        <w:jc w:val="both"/>
        <w:rPr>
          <w:rFonts w:cs="David" w:hint="cs"/>
          <w:rtl/>
        </w:rPr>
      </w:pPr>
      <w:r w:rsidRPr="003E5211">
        <w:rPr>
          <w:rFonts w:cs="David" w:hint="cs"/>
          <w:u w:val="single"/>
          <w:rtl/>
        </w:rPr>
        <w:t xml:space="preserve">מרינה </w:t>
      </w:r>
      <w:proofErr w:type="spellStart"/>
      <w:r w:rsidRPr="003E5211">
        <w:rPr>
          <w:rFonts w:cs="David" w:hint="cs"/>
          <w:u w:val="single"/>
          <w:rtl/>
        </w:rPr>
        <w:t>סולודקין</w:t>
      </w:r>
      <w:proofErr w:type="spellEnd"/>
      <w:r w:rsidRPr="003E5211">
        <w:rPr>
          <w:rFonts w:cs="David" w:hint="cs"/>
          <w:u w:val="single"/>
          <w:rtl/>
        </w:rPr>
        <w:t>:</w:t>
      </w:r>
    </w:p>
    <w:p w14:paraId="0E848D54" w14:textId="77777777" w:rsidR="003E5211" w:rsidRPr="003E5211" w:rsidRDefault="003E5211" w:rsidP="003E5211">
      <w:pPr>
        <w:bidi/>
        <w:jc w:val="both"/>
        <w:rPr>
          <w:rFonts w:cs="David" w:hint="cs"/>
          <w:rtl/>
        </w:rPr>
      </w:pPr>
    </w:p>
    <w:p w14:paraId="0E2E7CB3" w14:textId="77777777" w:rsidR="003E5211" w:rsidRPr="003E5211" w:rsidRDefault="003E5211" w:rsidP="003E5211">
      <w:pPr>
        <w:bidi/>
        <w:jc w:val="both"/>
        <w:rPr>
          <w:rFonts w:cs="David" w:hint="cs"/>
          <w:u w:val="single"/>
          <w:rtl/>
        </w:rPr>
      </w:pPr>
      <w:r w:rsidRPr="003E5211">
        <w:rPr>
          <w:rFonts w:cs="David" w:hint="cs"/>
          <w:rtl/>
        </w:rPr>
        <w:tab/>
        <w:t xml:space="preserve">פעמיים הייתי סגנית שר, אני חושבת, שהשרים לא מעוניינים שסגן השר ייצג כל הזמן את המשרד. לכן רק אם השר לא יכול, הוא ישלח את סגן השר. לדעתי אפשר לעשות את זה. </w:t>
      </w:r>
    </w:p>
    <w:p w14:paraId="2872A6CF" w14:textId="77777777" w:rsidR="003E5211" w:rsidRPr="003E5211" w:rsidRDefault="003E5211" w:rsidP="003E5211">
      <w:pPr>
        <w:bidi/>
        <w:jc w:val="both"/>
        <w:rPr>
          <w:rFonts w:cs="David" w:hint="cs"/>
          <w:u w:val="single"/>
          <w:rtl/>
        </w:rPr>
      </w:pPr>
    </w:p>
    <w:p w14:paraId="51762D7D" w14:textId="77777777" w:rsidR="003E5211" w:rsidRPr="003E5211" w:rsidRDefault="003E5211" w:rsidP="003E5211">
      <w:pPr>
        <w:bidi/>
        <w:jc w:val="both"/>
        <w:rPr>
          <w:rFonts w:cs="David" w:hint="cs"/>
          <w:rtl/>
        </w:rPr>
      </w:pPr>
      <w:r w:rsidRPr="003E5211">
        <w:rPr>
          <w:rFonts w:cs="David" w:hint="cs"/>
          <w:u w:val="single"/>
          <w:rtl/>
        </w:rPr>
        <w:t>יואל חסון:</w:t>
      </w:r>
    </w:p>
    <w:p w14:paraId="3DBBE987" w14:textId="77777777" w:rsidR="003E5211" w:rsidRPr="003E5211" w:rsidRDefault="003E5211" w:rsidP="003E5211">
      <w:pPr>
        <w:bidi/>
        <w:jc w:val="both"/>
        <w:rPr>
          <w:rFonts w:cs="David" w:hint="cs"/>
          <w:rtl/>
        </w:rPr>
      </w:pPr>
    </w:p>
    <w:p w14:paraId="6CFAC711" w14:textId="77777777" w:rsidR="003E5211" w:rsidRPr="003E5211" w:rsidRDefault="003E5211" w:rsidP="003E5211">
      <w:pPr>
        <w:bidi/>
        <w:jc w:val="both"/>
        <w:rPr>
          <w:rFonts w:cs="David" w:hint="cs"/>
          <w:rtl/>
        </w:rPr>
      </w:pPr>
      <w:r w:rsidRPr="003E5211">
        <w:rPr>
          <w:rFonts w:cs="David" w:hint="cs"/>
          <w:rtl/>
        </w:rPr>
        <w:tab/>
        <w:t xml:space="preserve">לדעתי, המערכת בישראל הולכת דווקא בכיוון של  צמצום סגני שרים. </w:t>
      </w:r>
    </w:p>
    <w:p w14:paraId="6BB3CE02" w14:textId="77777777" w:rsidR="003E5211" w:rsidRPr="003E5211" w:rsidRDefault="003E5211" w:rsidP="003E5211">
      <w:pPr>
        <w:bidi/>
        <w:jc w:val="both"/>
        <w:rPr>
          <w:rFonts w:cs="David" w:hint="cs"/>
          <w:rtl/>
        </w:rPr>
      </w:pPr>
    </w:p>
    <w:p w14:paraId="6BF32639" w14:textId="77777777" w:rsidR="003E5211" w:rsidRPr="003E5211" w:rsidRDefault="003E5211" w:rsidP="003E5211">
      <w:pPr>
        <w:bidi/>
        <w:jc w:val="both"/>
        <w:rPr>
          <w:rFonts w:cs="David" w:hint="cs"/>
          <w:rtl/>
        </w:rPr>
      </w:pPr>
      <w:r w:rsidRPr="003E5211">
        <w:rPr>
          <w:rFonts w:cs="David" w:hint="cs"/>
          <w:u w:val="single"/>
          <w:rtl/>
        </w:rPr>
        <w:t>אורי אריאל:</w:t>
      </w:r>
    </w:p>
    <w:p w14:paraId="6A0E5084" w14:textId="77777777" w:rsidR="003E5211" w:rsidRPr="003E5211" w:rsidRDefault="003E5211" w:rsidP="003E5211">
      <w:pPr>
        <w:bidi/>
        <w:jc w:val="both"/>
        <w:rPr>
          <w:rFonts w:cs="David" w:hint="cs"/>
          <w:rtl/>
        </w:rPr>
      </w:pPr>
    </w:p>
    <w:p w14:paraId="4233C2E0" w14:textId="77777777" w:rsidR="003E5211" w:rsidRPr="003E5211" w:rsidRDefault="003E5211" w:rsidP="003E5211">
      <w:pPr>
        <w:bidi/>
        <w:jc w:val="both"/>
        <w:rPr>
          <w:rFonts w:cs="David" w:hint="cs"/>
          <w:rtl/>
        </w:rPr>
      </w:pPr>
      <w:r w:rsidRPr="003E5211">
        <w:rPr>
          <w:rFonts w:cs="David" w:hint="cs"/>
          <w:rtl/>
        </w:rPr>
        <w:tab/>
        <w:t>אל תתחייב, שמענו את ראש הממשלה בעניין.</w:t>
      </w:r>
    </w:p>
    <w:p w14:paraId="56C7ECEE" w14:textId="77777777" w:rsidR="003E5211" w:rsidRPr="003E5211" w:rsidRDefault="003E5211" w:rsidP="003E5211">
      <w:pPr>
        <w:bidi/>
        <w:jc w:val="both"/>
        <w:rPr>
          <w:rFonts w:cs="David" w:hint="cs"/>
          <w:rtl/>
        </w:rPr>
      </w:pPr>
    </w:p>
    <w:p w14:paraId="4ED95355" w14:textId="77777777" w:rsidR="003E5211" w:rsidRPr="003E5211" w:rsidRDefault="003E5211" w:rsidP="003E5211">
      <w:pPr>
        <w:bidi/>
        <w:jc w:val="both"/>
        <w:rPr>
          <w:rFonts w:cs="David" w:hint="cs"/>
          <w:rtl/>
        </w:rPr>
      </w:pPr>
      <w:r w:rsidRPr="003E5211">
        <w:rPr>
          <w:rFonts w:cs="David" w:hint="cs"/>
          <w:u w:val="single"/>
          <w:rtl/>
        </w:rPr>
        <w:t>יואל חסון:</w:t>
      </w:r>
    </w:p>
    <w:p w14:paraId="025EBACD" w14:textId="77777777" w:rsidR="003E5211" w:rsidRPr="003E5211" w:rsidRDefault="003E5211" w:rsidP="003E5211">
      <w:pPr>
        <w:bidi/>
        <w:jc w:val="both"/>
        <w:rPr>
          <w:rFonts w:cs="David" w:hint="cs"/>
          <w:rtl/>
        </w:rPr>
      </w:pPr>
    </w:p>
    <w:p w14:paraId="0730F290" w14:textId="77777777" w:rsidR="003E5211" w:rsidRPr="003E5211" w:rsidRDefault="003E5211" w:rsidP="003E5211">
      <w:pPr>
        <w:bidi/>
        <w:jc w:val="both"/>
        <w:rPr>
          <w:rFonts w:cs="David" w:hint="cs"/>
          <w:rtl/>
        </w:rPr>
      </w:pPr>
      <w:r w:rsidRPr="003E5211">
        <w:rPr>
          <w:rFonts w:cs="David" w:hint="cs"/>
          <w:rtl/>
        </w:rPr>
        <w:tab/>
        <w:t xml:space="preserve">הבנתי שזה הולך בכיוון חקיקתי בעניין, בכנסת הזאת או בכנסת הבאה יהיה  הליך של צמצום סגני שרים.  לדעתי,  אפשר להתיר לסגני שר,  ישתמשו בזה רק בעת הצורך כשאין שר או ראש הממשלה. </w:t>
      </w:r>
    </w:p>
    <w:p w14:paraId="7BD6389B" w14:textId="77777777" w:rsidR="003E5211" w:rsidRPr="003E5211" w:rsidRDefault="003E5211" w:rsidP="003E5211">
      <w:pPr>
        <w:bidi/>
        <w:jc w:val="both"/>
        <w:rPr>
          <w:rFonts w:cs="David" w:hint="cs"/>
          <w:rtl/>
        </w:rPr>
      </w:pPr>
    </w:p>
    <w:p w14:paraId="64468F47" w14:textId="77777777" w:rsidR="003E5211" w:rsidRPr="003E5211" w:rsidRDefault="003E5211" w:rsidP="003E5211">
      <w:pPr>
        <w:bidi/>
        <w:jc w:val="both"/>
        <w:rPr>
          <w:rFonts w:cs="David" w:hint="cs"/>
          <w:rtl/>
        </w:rPr>
      </w:pPr>
      <w:proofErr w:type="spellStart"/>
      <w:r w:rsidRPr="003E5211">
        <w:rPr>
          <w:rFonts w:cs="David" w:hint="cs"/>
          <w:u w:val="single"/>
          <w:rtl/>
        </w:rPr>
        <w:t>רוברט</w:t>
      </w:r>
      <w:proofErr w:type="spellEnd"/>
      <w:r w:rsidRPr="003E5211">
        <w:rPr>
          <w:rFonts w:cs="David" w:hint="cs"/>
          <w:u w:val="single"/>
          <w:rtl/>
        </w:rPr>
        <w:t xml:space="preserve"> </w:t>
      </w:r>
      <w:proofErr w:type="spellStart"/>
      <w:r w:rsidRPr="003E5211">
        <w:rPr>
          <w:rFonts w:cs="David" w:hint="cs"/>
          <w:u w:val="single"/>
          <w:rtl/>
        </w:rPr>
        <w:t>אילטוב</w:t>
      </w:r>
      <w:proofErr w:type="spellEnd"/>
      <w:r w:rsidRPr="003E5211">
        <w:rPr>
          <w:rFonts w:cs="David" w:hint="cs"/>
          <w:u w:val="single"/>
          <w:rtl/>
        </w:rPr>
        <w:t>:</w:t>
      </w:r>
    </w:p>
    <w:p w14:paraId="01F386F7" w14:textId="77777777" w:rsidR="003E5211" w:rsidRPr="003E5211" w:rsidRDefault="003E5211" w:rsidP="003E5211">
      <w:pPr>
        <w:bidi/>
        <w:jc w:val="both"/>
        <w:rPr>
          <w:rFonts w:cs="David" w:hint="cs"/>
          <w:rtl/>
        </w:rPr>
      </w:pPr>
    </w:p>
    <w:p w14:paraId="768D61FB" w14:textId="77777777" w:rsidR="003E5211" w:rsidRPr="003E5211" w:rsidRDefault="003E5211" w:rsidP="003E5211">
      <w:pPr>
        <w:bidi/>
        <w:jc w:val="both"/>
        <w:rPr>
          <w:rFonts w:cs="David" w:hint="cs"/>
          <w:rtl/>
        </w:rPr>
      </w:pPr>
      <w:r w:rsidRPr="003E5211">
        <w:rPr>
          <w:rFonts w:cs="David" w:hint="cs"/>
          <w:rtl/>
        </w:rPr>
        <w:tab/>
        <w:t>אני חושב שזה מיותר.</w:t>
      </w:r>
    </w:p>
    <w:p w14:paraId="28F4D97E" w14:textId="77777777" w:rsidR="003E5211" w:rsidRPr="003E5211" w:rsidRDefault="003E5211" w:rsidP="003E5211">
      <w:pPr>
        <w:bidi/>
        <w:jc w:val="both"/>
        <w:rPr>
          <w:rFonts w:cs="David" w:hint="cs"/>
          <w:rtl/>
        </w:rPr>
      </w:pPr>
    </w:p>
    <w:p w14:paraId="54487231" w14:textId="77777777" w:rsidR="003E5211" w:rsidRPr="003E5211" w:rsidRDefault="003E5211" w:rsidP="003E5211">
      <w:pPr>
        <w:bidi/>
        <w:jc w:val="both"/>
        <w:rPr>
          <w:rFonts w:cs="David" w:hint="cs"/>
          <w:rtl/>
        </w:rPr>
      </w:pPr>
      <w:r w:rsidRPr="003E5211">
        <w:rPr>
          <w:rFonts w:cs="David" w:hint="cs"/>
          <w:u w:val="single"/>
          <w:rtl/>
        </w:rPr>
        <w:t>היו"ר דוד טל:</w:t>
      </w:r>
    </w:p>
    <w:p w14:paraId="7A519D36" w14:textId="77777777" w:rsidR="003E5211" w:rsidRPr="003E5211" w:rsidRDefault="003E5211" w:rsidP="003E5211">
      <w:pPr>
        <w:bidi/>
        <w:jc w:val="both"/>
        <w:rPr>
          <w:rFonts w:cs="David" w:hint="cs"/>
          <w:rtl/>
        </w:rPr>
      </w:pPr>
    </w:p>
    <w:p w14:paraId="28091189" w14:textId="77777777" w:rsidR="003E5211" w:rsidRPr="003E5211" w:rsidRDefault="003E5211" w:rsidP="003E5211">
      <w:pPr>
        <w:bidi/>
        <w:jc w:val="both"/>
        <w:rPr>
          <w:rFonts w:cs="David" w:hint="cs"/>
          <w:rtl/>
        </w:rPr>
      </w:pPr>
      <w:r w:rsidRPr="003E5211">
        <w:rPr>
          <w:rFonts w:cs="David" w:hint="cs"/>
          <w:rtl/>
        </w:rPr>
        <w:tab/>
        <w:t xml:space="preserve">מה מיותר, להזמין את סגן השר? </w:t>
      </w:r>
    </w:p>
    <w:p w14:paraId="7EF2846A" w14:textId="77777777" w:rsidR="003E5211" w:rsidRPr="003E5211" w:rsidRDefault="003E5211" w:rsidP="003E5211">
      <w:pPr>
        <w:bidi/>
        <w:jc w:val="both"/>
        <w:rPr>
          <w:rFonts w:cs="David" w:hint="cs"/>
          <w:rtl/>
        </w:rPr>
      </w:pPr>
    </w:p>
    <w:p w14:paraId="38CED9EF" w14:textId="77777777" w:rsidR="003E5211" w:rsidRPr="003E5211" w:rsidRDefault="003E5211" w:rsidP="003E5211">
      <w:pPr>
        <w:bidi/>
        <w:jc w:val="both"/>
        <w:rPr>
          <w:rFonts w:cs="David" w:hint="cs"/>
          <w:rtl/>
        </w:rPr>
      </w:pPr>
      <w:proofErr w:type="spellStart"/>
      <w:r w:rsidRPr="003E5211">
        <w:rPr>
          <w:rFonts w:cs="David" w:hint="cs"/>
          <w:u w:val="single"/>
          <w:rtl/>
        </w:rPr>
        <w:t>רוברט</w:t>
      </w:r>
      <w:proofErr w:type="spellEnd"/>
      <w:r w:rsidRPr="003E5211">
        <w:rPr>
          <w:rFonts w:cs="David" w:hint="cs"/>
          <w:u w:val="single"/>
          <w:rtl/>
        </w:rPr>
        <w:t xml:space="preserve"> </w:t>
      </w:r>
      <w:proofErr w:type="spellStart"/>
      <w:r w:rsidRPr="003E5211">
        <w:rPr>
          <w:rFonts w:cs="David" w:hint="cs"/>
          <w:u w:val="single"/>
          <w:rtl/>
        </w:rPr>
        <w:t>אילטוב</w:t>
      </w:r>
      <w:proofErr w:type="spellEnd"/>
      <w:r w:rsidRPr="003E5211">
        <w:rPr>
          <w:rFonts w:cs="David" w:hint="cs"/>
          <w:u w:val="single"/>
          <w:rtl/>
        </w:rPr>
        <w:t>:</w:t>
      </w:r>
    </w:p>
    <w:p w14:paraId="728B7060" w14:textId="77777777" w:rsidR="003E5211" w:rsidRPr="003E5211" w:rsidRDefault="003E5211" w:rsidP="003E5211">
      <w:pPr>
        <w:bidi/>
        <w:jc w:val="both"/>
        <w:rPr>
          <w:rFonts w:cs="David" w:hint="cs"/>
          <w:rtl/>
        </w:rPr>
      </w:pPr>
    </w:p>
    <w:p w14:paraId="6A6308CF" w14:textId="77777777" w:rsidR="003E5211" w:rsidRPr="003E5211" w:rsidRDefault="003E5211" w:rsidP="003E5211">
      <w:pPr>
        <w:bidi/>
        <w:jc w:val="both"/>
        <w:rPr>
          <w:rFonts w:cs="David" w:hint="cs"/>
          <w:rtl/>
        </w:rPr>
      </w:pPr>
      <w:r w:rsidRPr="003E5211">
        <w:rPr>
          <w:rFonts w:cs="David" w:hint="cs"/>
          <w:rtl/>
        </w:rPr>
        <w:tab/>
        <w:t xml:space="preserve">כן.  השר צריך  להיות מעודכן מה קורה אצלו, גם אם סגן השר מופקד על משהו ספציפי - - </w:t>
      </w:r>
    </w:p>
    <w:p w14:paraId="7455E9CD" w14:textId="77777777" w:rsidR="003E5211" w:rsidRPr="003E5211" w:rsidRDefault="003E5211" w:rsidP="003E5211">
      <w:pPr>
        <w:bidi/>
        <w:jc w:val="both"/>
        <w:rPr>
          <w:rFonts w:cs="David" w:hint="cs"/>
          <w:rtl/>
        </w:rPr>
      </w:pPr>
    </w:p>
    <w:p w14:paraId="1EF7604D" w14:textId="77777777" w:rsidR="003E5211" w:rsidRPr="003E5211" w:rsidRDefault="003E5211" w:rsidP="003E5211">
      <w:pPr>
        <w:bidi/>
        <w:jc w:val="both"/>
        <w:rPr>
          <w:rFonts w:cs="David" w:hint="cs"/>
          <w:rtl/>
        </w:rPr>
      </w:pPr>
      <w:r w:rsidRPr="003E5211">
        <w:rPr>
          <w:rFonts w:cs="David" w:hint="cs"/>
          <w:u w:val="single"/>
          <w:rtl/>
        </w:rPr>
        <w:t>היו"ר דוד טל:</w:t>
      </w:r>
    </w:p>
    <w:p w14:paraId="13362325" w14:textId="77777777" w:rsidR="003E5211" w:rsidRPr="003E5211" w:rsidRDefault="003E5211" w:rsidP="003E5211">
      <w:pPr>
        <w:bidi/>
        <w:jc w:val="both"/>
        <w:rPr>
          <w:rFonts w:cs="David" w:hint="cs"/>
          <w:rtl/>
        </w:rPr>
      </w:pPr>
    </w:p>
    <w:p w14:paraId="1EEF0C9F" w14:textId="77777777" w:rsidR="003E5211" w:rsidRPr="003E5211" w:rsidRDefault="003E5211" w:rsidP="003E5211">
      <w:pPr>
        <w:bidi/>
        <w:jc w:val="both"/>
        <w:rPr>
          <w:rFonts w:cs="David" w:hint="cs"/>
          <w:rtl/>
        </w:rPr>
      </w:pPr>
      <w:r w:rsidRPr="003E5211">
        <w:rPr>
          <w:rFonts w:cs="David" w:hint="cs"/>
          <w:rtl/>
        </w:rPr>
        <w:tab/>
        <w:t xml:space="preserve">אפשר למצוא בלאנס בין זה לבין זה? </w:t>
      </w:r>
    </w:p>
    <w:p w14:paraId="53C402DB" w14:textId="77777777" w:rsidR="003E5211" w:rsidRPr="003E5211" w:rsidRDefault="003E5211" w:rsidP="003E5211">
      <w:pPr>
        <w:bidi/>
        <w:jc w:val="both"/>
        <w:rPr>
          <w:rFonts w:cs="David" w:hint="cs"/>
          <w:rtl/>
        </w:rPr>
      </w:pPr>
    </w:p>
    <w:p w14:paraId="21AE7642" w14:textId="77777777" w:rsidR="003E5211" w:rsidRPr="003E5211" w:rsidRDefault="003E5211" w:rsidP="003E5211">
      <w:pPr>
        <w:bidi/>
        <w:jc w:val="both"/>
        <w:rPr>
          <w:rFonts w:cs="David" w:hint="cs"/>
          <w:u w:val="single"/>
          <w:rtl/>
        </w:rPr>
      </w:pPr>
      <w:proofErr w:type="spellStart"/>
      <w:r w:rsidRPr="003E5211">
        <w:rPr>
          <w:rFonts w:cs="David" w:hint="cs"/>
          <w:u w:val="single"/>
          <w:rtl/>
        </w:rPr>
        <w:t>רוברט</w:t>
      </w:r>
      <w:proofErr w:type="spellEnd"/>
      <w:r w:rsidRPr="003E5211">
        <w:rPr>
          <w:rFonts w:cs="David" w:hint="cs"/>
          <w:u w:val="single"/>
          <w:rtl/>
        </w:rPr>
        <w:t xml:space="preserve"> </w:t>
      </w:r>
      <w:proofErr w:type="spellStart"/>
      <w:r w:rsidRPr="003E5211">
        <w:rPr>
          <w:rFonts w:cs="David" w:hint="cs"/>
          <w:u w:val="single"/>
          <w:rtl/>
        </w:rPr>
        <w:t>אילטוב</w:t>
      </w:r>
      <w:proofErr w:type="spellEnd"/>
      <w:r w:rsidRPr="003E5211">
        <w:rPr>
          <w:rFonts w:cs="David" w:hint="cs"/>
          <w:u w:val="single"/>
          <w:rtl/>
        </w:rPr>
        <w:t>:</w:t>
      </w:r>
    </w:p>
    <w:p w14:paraId="3CFB8EA1" w14:textId="77777777" w:rsidR="003E5211" w:rsidRPr="003E5211" w:rsidRDefault="003E5211" w:rsidP="003E5211">
      <w:pPr>
        <w:bidi/>
        <w:jc w:val="both"/>
        <w:rPr>
          <w:rFonts w:cs="David" w:hint="cs"/>
          <w:u w:val="single"/>
          <w:rtl/>
        </w:rPr>
      </w:pPr>
    </w:p>
    <w:p w14:paraId="199B895D" w14:textId="77777777" w:rsidR="003E5211" w:rsidRPr="003E5211" w:rsidRDefault="003E5211" w:rsidP="003E5211">
      <w:pPr>
        <w:bidi/>
        <w:ind w:firstLine="567"/>
        <w:jc w:val="both"/>
        <w:rPr>
          <w:rFonts w:cs="David" w:hint="cs"/>
          <w:rtl/>
        </w:rPr>
      </w:pPr>
      <w:r w:rsidRPr="003E5211">
        <w:rPr>
          <w:rFonts w:cs="David" w:hint="cs"/>
          <w:rtl/>
        </w:rPr>
        <w:t xml:space="preserve">השר צריך לתת את התשובות. כבוד הוא לנו לראות את השר. </w:t>
      </w:r>
    </w:p>
    <w:p w14:paraId="7EF16436" w14:textId="77777777" w:rsidR="003E5211" w:rsidRPr="003E5211" w:rsidRDefault="003E5211" w:rsidP="003E5211">
      <w:pPr>
        <w:bidi/>
        <w:jc w:val="both"/>
        <w:rPr>
          <w:rFonts w:cs="David" w:hint="cs"/>
          <w:rtl/>
        </w:rPr>
      </w:pPr>
    </w:p>
    <w:p w14:paraId="0D9E6B00" w14:textId="77777777" w:rsidR="003E5211" w:rsidRPr="003E5211" w:rsidRDefault="003E5211" w:rsidP="003E5211">
      <w:pPr>
        <w:bidi/>
        <w:jc w:val="both"/>
        <w:rPr>
          <w:rFonts w:cs="David" w:hint="cs"/>
          <w:rtl/>
        </w:rPr>
      </w:pPr>
      <w:r w:rsidRPr="003E5211">
        <w:rPr>
          <w:rFonts w:cs="David" w:hint="cs"/>
          <w:u w:val="single"/>
          <w:rtl/>
        </w:rPr>
        <w:t>היו"ר דוד טל:</w:t>
      </w:r>
    </w:p>
    <w:p w14:paraId="117B8A63" w14:textId="77777777" w:rsidR="003E5211" w:rsidRPr="003E5211" w:rsidRDefault="003E5211" w:rsidP="003E5211">
      <w:pPr>
        <w:bidi/>
        <w:jc w:val="both"/>
        <w:rPr>
          <w:rFonts w:cs="David" w:hint="cs"/>
          <w:rtl/>
        </w:rPr>
      </w:pPr>
    </w:p>
    <w:p w14:paraId="4B78B1F5" w14:textId="77777777" w:rsidR="003E5211" w:rsidRPr="003E5211" w:rsidRDefault="003E5211" w:rsidP="003E5211">
      <w:pPr>
        <w:bidi/>
        <w:jc w:val="both"/>
        <w:rPr>
          <w:rFonts w:cs="David" w:hint="cs"/>
          <w:rtl/>
        </w:rPr>
      </w:pPr>
      <w:r w:rsidRPr="003E5211">
        <w:rPr>
          <w:rFonts w:cs="David" w:hint="cs"/>
          <w:rtl/>
        </w:rPr>
        <w:tab/>
        <w:t xml:space="preserve">יכול להיות, שנעשה סינתזה בין מה שרוצה מר אריה זוהר לבין מה שחלק מהחברים רוצים, אולי בפעם הראשונה שמזמנים יכול לבוא סגן השר, אם זה לא עונה וחברי הכנסת לא קיבלו את התשובות המספיקות והם רוצים לראות את השר, בפעם השנייה יבוא השר בכבודו ובעצמו. </w:t>
      </w:r>
    </w:p>
    <w:p w14:paraId="704FF478" w14:textId="77777777" w:rsidR="003E5211" w:rsidRPr="003E5211" w:rsidRDefault="003E5211" w:rsidP="003E5211">
      <w:pPr>
        <w:bidi/>
        <w:jc w:val="both"/>
        <w:rPr>
          <w:rFonts w:cs="David" w:hint="cs"/>
          <w:rtl/>
        </w:rPr>
      </w:pPr>
    </w:p>
    <w:p w14:paraId="46629216" w14:textId="77777777" w:rsidR="003E5211" w:rsidRPr="003E5211" w:rsidRDefault="003E5211" w:rsidP="003E5211">
      <w:pPr>
        <w:bidi/>
        <w:jc w:val="both"/>
        <w:rPr>
          <w:rFonts w:cs="David" w:hint="cs"/>
          <w:u w:val="single"/>
          <w:rtl/>
        </w:rPr>
      </w:pPr>
      <w:r w:rsidRPr="003E5211">
        <w:rPr>
          <w:rFonts w:cs="David" w:hint="cs"/>
          <w:u w:val="single"/>
          <w:rtl/>
        </w:rPr>
        <w:t xml:space="preserve">מרינה </w:t>
      </w:r>
      <w:proofErr w:type="spellStart"/>
      <w:r w:rsidRPr="003E5211">
        <w:rPr>
          <w:rFonts w:cs="David" w:hint="cs"/>
          <w:u w:val="single"/>
          <w:rtl/>
        </w:rPr>
        <w:t>סולודקין</w:t>
      </w:r>
      <w:proofErr w:type="spellEnd"/>
      <w:r w:rsidRPr="003E5211">
        <w:rPr>
          <w:rFonts w:cs="David" w:hint="cs"/>
          <w:u w:val="single"/>
          <w:rtl/>
        </w:rPr>
        <w:t>:</w:t>
      </w:r>
    </w:p>
    <w:p w14:paraId="4E8B1E73" w14:textId="77777777" w:rsidR="003E5211" w:rsidRPr="003E5211" w:rsidRDefault="003E5211" w:rsidP="003E5211">
      <w:pPr>
        <w:bidi/>
        <w:jc w:val="both"/>
        <w:rPr>
          <w:rFonts w:cs="David" w:hint="cs"/>
          <w:u w:val="single"/>
          <w:rtl/>
        </w:rPr>
      </w:pPr>
    </w:p>
    <w:p w14:paraId="4A1BEE0E" w14:textId="77777777" w:rsidR="003E5211" w:rsidRPr="003E5211" w:rsidRDefault="003E5211" w:rsidP="003E5211">
      <w:pPr>
        <w:bidi/>
        <w:jc w:val="both"/>
        <w:rPr>
          <w:rFonts w:cs="David" w:hint="cs"/>
          <w:rtl/>
        </w:rPr>
      </w:pPr>
      <w:r w:rsidRPr="003E5211">
        <w:rPr>
          <w:rFonts w:cs="David" w:hint="cs"/>
          <w:rtl/>
        </w:rPr>
        <w:tab/>
        <w:t xml:space="preserve">טוב מאוד. </w:t>
      </w:r>
    </w:p>
    <w:p w14:paraId="2C88657B" w14:textId="77777777" w:rsidR="003E5211" w:rsidRPr="003E5211" w:rsidRDefault="003E5211" w:rsidP="003E5211">
      <w:pPr>
        <w:bidi/>
        <w:jc w:val="both"/>
        <w:rPr>
          <w:rFonts w:cs="David" w:hint="cs"/>
          <w:rtl/>
        </w:rPr>
      </w:pPr>
    </w:p>
    <w:p w14:paraId="07A9E3B9" w14:textId="77777777" w:rsidR="003E5211" w:rsidRPr="003E5211" w:rsidRDefault="003E5211" w:rsidP="003E5211">
      <w:pPr>
        <w:bidi/>
        <w:jc w:val="both"/>
        <w:rPr>
          <w:rFonts w:cs="David" w:hint="cs"/>
          <w:rtl/>
        </w:rPr>
      </w:pPr>
      <w:r w:rsidRPr="003E5211">
        <w:rPr>
          <w:rFonts w:cs="David" w:hint="cs"/>
          <w:u w:val="single"/>
          <w:rtl/>
        </w:rPr>
        <w:t xml:space="preserve">יעקב </w:t>
      </w:r>
      <w:proofErr w:type="spellStart"/>
      <w:r w:rsidRPr="003E5211">
        <w:rPr>
          <w:rFonts w:cs="David" w:hint="cs"/>
          <w:u w:val="single"/>
          <w:rtl/>
        </w:rPr>
        <w:t>מרגי</w:t>
      </w:r>
      <w:proofErr w:type="spellEnd"/>
      <w:r w:rsidRPr="003E5211">
        <w:rPr>
          <w:rFonts w:cs="David" w:hint="cs"/>
          <w:u w:val="single"/>
          <w:rtl/>
        </w:rPr>
        <w:t>:</w:t>
      </w:r>
    </w:p>
    <w:p w14:paraId="1B91E0FD" w14:textId="77777777" w:rsidR="003E5211" w:rsidRPr="003E5211" w:rsidRDefault="003E5211" w:rsidP="003E5211">
      <w:pPr>
        <w:bidi/>
        <w:jc w:val="both"/>
        <w:rPr>
          <w:rFonts w:cs="David" w:hint="cs"/>
          <w:rtl/>
        </w:rPr>
      </w:pPr>
    </w:p>
    <w:p w14:paraId="467106E7" w14:textId="77777777" w:rsidR="003E5211" w:rsidRPr="003E5211" w:rsidRDefault="003E5211" w:rsidP="003E5211">
      <w:pPr>
        <w:bidi/>
        <w:jc w:val="both"/>
        <w:rPr>
          <w:rFonts w:cs="David" w:hint="cs"/>
          <w:rtl/>
        </w:rPr>
      </w:pPr>
      <w:r w:rsidRPr="003E5211">
        <w:rPr>
          <w:rFonts w:cs="David" w:hint="cs"/>
          <w:rtl/>
        </w:rPr>
        <w:tab/>
        <w:t xml:space="preserve">אני חושב שהרעיון מצוין. </w:t>
      </w:r>
    </w:p>
    <w:p w14:paraId="7922A036" w14:textId="77777777" w:rsidR="003E5211" w:rsidRPr="003E5211" w:rsidRDefault="003E5211" w:rsidP="003E5211">
      <w:pPr>
        <w:bidi/>
        <w:jc w:val="both"/>
        <w:rPr>
          <w:rFonts w:cs="David" w:hint="cs"/>
          <w:rtl/>
        </w:rPr>
      </w:pPr>
    </w:p>
    <w:p w14:paraId="40691EB8" w14:textId="77777777" w:rsidR="003E5211" w:rsidRPr="003E5211" w:rsidRDefault="003E5211" w:rsidP="003E5211">
      <w:pPr>
        <w:bidi/>
        <w:jc w:val="both"/>
        <w:rPr>
          <w:rFonts w:cs="David" w:hint="cs"/>
          <w:u w:val="single"/>
          <w:rtl/>
        </w:rPr>
      </w:pPr>
      <w:r w:rsidRPr="003E5211">
        <w:rPr>
          <w:rFonts w:cs="David" w:hint="cs"/>
          <w:u w:val="single"/>
          <w:rtl/>
        </w:rPr>
        <w:t xml:space="preserve">ארבל </w:t>
      </w:r>
      <w:proofErr w:type="spellStart"/>
      <w:r w:rsidRPr="003E5211">
        <w:rPr>
          <w:rFonts w:cs="David" w:hint="cs"/>
          <w:u w:val="single"/>
          <w:rtl/>
        </w:rPr>
        <w:t>אסטרחן</w:t>
      </w:r>
      <w:proofErr w:type="spellEnd"/>
      <w:r w:rsidRPr="003E5211">
        <w:rPr>
          <w:rFonts w:cs="David" w:hint="cs"/>
          <w:u w:val="single"/>
          <w:rtl/>
        </w:rPr>
        <w:t>:</w:t>
      </w:r>
    </w:p>
    <w:p w14:paraId="1BCC504A" w14:textId="77777777" w:rsidR="003E5211" w:rsidRPr="003E5211" w:rsidRDefault="003E5211" w:rsidP="003E5211">
      <w:pPr>
        <w:bidi/>
        <w:jc w:val="both"/>
        <w:rPr>
          <w:rFonts w:cs="David" w:hint="cs"/>
          <w:u w:val="single"/>
          <w:rtl/>
        </w:rPr>
      </w:pPr>
    </w:p>
    <w:p w14:paraId="0830D963" w14:textId="77777777" w:rsidR="003E5211" w:rsidRPr="003E5211" w:rsidRDefault="003E5211" w:rsidP="003E5211">
      <w:pPr>
        <w:bidi/>
        <w:jc w:val="both"/>
        <w:rPr>
          <w:rFonts w:cs="David" w:hint="cs"/>
          <w:rtl/>
        </w:rPr>
      </w:pPr>
      <w:r w:rsidRPr="003E5211">
        <w:rPr>
          <w:rFonts w:cs="David" w:hint="cs"/>
          <w:rtl/>
        </w:rPr>
        <w:tab/>
        <w:t xml:space="preserve">צריך להבהיר, לוועדה יש סמכות לזמן שר, על פי התיקון שדיברנו עליו קודם בחוק יסוד.  כאן מדובר על סעיף בתקנון שקובע, ששר רשאי להביא לדיוני ועדה את העוזרים שהוא זקוק להם, או  להיות מיוצג על ידי עוזר שהשר מילא את ידיו לכך.   לא מדובר על סמכויות הוועדה שקיימות, מדובר על כך, כשיש עניין מסוים שנדון בוועדה,  השר מחליט אם הוא מגיע או מגיע העוזר שלו. מוצע כאן להבהיר בעצם - - - </w:t>
      </w:r>
    </w:p>
    <w:p w14:paraId="55106EC6" w14:textId="77777777" w:rsidR="003E5211" w:rsidRPr="003E5211" w:rsidRDefault="003E5211" w:rsidP="003E5211">
      <w:pPr>
        <w:bidi/>
        <w:jc w:val="both"/>
        <w:rPr>
          <w:rFonts w:cs="David" w:hint="cs"/>
          <w:rtl/>
        </w:rPr>
      </w:pPr>
    </w:p>
    <w:p w14:paraId="72768A87" w14:textId="77777777" w:rsidR="003E5211" w:rsidRPr="003E5211" w:rsidRDefault="003E5211" w:rsidP="003E5211">
      <w:pPr>
        <w:bidi/>
        <w:jc w:val="both"/>
        <w:rPr>
          <w:rFonts w:cs="David" w:hint="cs"/>
          <w:rtl/>
        </w:rPr>
      </w:pPr>
      <w:r w:rsidRPr="003E5211">
        <w:rPr>
          <w:rFonts w:cs="David" w:hint="cs"/>
          <w:u w:val="single"/>
          <w:rtl/>
        </w:rPr>
        <w:t>היו"ר דוד טל:</w:t>
      </w:r>
    </w:p>
    <w:p w14:paraId="48AD4CC3" w14:textId="77777777" w:rsidR="003E5211" w:rsidRPr="003E5211" w:rsidRDefault="003E5211" w:rsidP="003E5211">
      <w:pPr>
        <w:bidi/>
        <w:jc w:val="both"/>
        <w:rPr>
          <w:rFonts w:cs="David" w:hint="cs"/>
          <w:rtl/>
        </w:rPr>
      </w:pPr>
    </w:p>
    <w:p w14:paraId="3B66A816" w14:textId="77777777" w:rsidR="003E5211" w:rsidRPr="003E5211" w:rsidRDefault="003E5211" w:rsidP="003E5211">
      <w:pPr>
        <w:bidi/>
        <w:jc w:val="both"/>
        <w:rPr>
          <w:rFonts w:cs="David" w:hint="cs"/>
          <w:rtl/>
        </w:rPr>
      </w:pPr>
      <w:r w:rsidRPr="003E5211">
        <w:rPr>
          <w:rFonts w:cs="David" w:hint="cs"/>
          <w:rtl/>
        </w:rPr>
        <w:tab/>
        <w:t xml:space="preserve">אז הסיפא תהיה כך: אלא אם כן החליטה הוועדה כי השר או סגנו יתייצב לפניה בעצמו. לאחר מכן אני רוצה להוסיף ולומר, אם הגיע סגן השר, הוועדה תהיה רשאית לזמן את השר בכבודו ובעצמו לדיון הבא והוא לא יכול לשלוח את סגן השר. </w:t>
      </w:r>
    </w:p>
    <w:p w14:paraId="6C4B2643" w14:textId="77777777" w:rsidR="003E5211" w:rsidRPr="003E5211" w:rsidRDefault="003E5211" w:rsidP="003E5211">
      <w:pPr>
        <w:bidi/>
        <w:jc w:val="both"/>
        <w:rPr>
          <w:rFonts w:cs="David" w:hint="cs"/>
          <w:rtl/>
        </w:rPr>
      </w:pPr>
    </w:p>
    <w:p w14:paraId="1A07C31E" w14:textId="77777777" w:rsidR="003E5211" w:rsidRPr="003E5211" w:rsidRDefault="003E5211" w:rsidP="003E5211">
      <w:pPr>
        <w:bidi/>
        <w:jc w:val="both"/>
        <w:rPr>
          <w:rFonts w:cs="David" w:hint="cs"/>
          <w:u w:val="single"/>
          <w:rtl/>
        </w:rPr>
      </w:pPr>
      <w:r w:rsidRPr="003E5211">
        <w:rPr>
          <w:rFonts w:cs="David" w:hint="cs"/>
          <w:u w:val="single"/>
          <w:rtl/>
        </w:rPr>
        <w:t xml:space="preserve">ארבל </w:t>
      </w:r>
      <w:proofErr w:type="spellStart"/>
      <w:r w:rsidRPr="003E5211">
        <w:rPr>
          <w:rFonts w:cs="David" w:hint="cs"/>
          <w:u w:val="single"/>
          <w:rtl/>
        </w:rPr>
        <w:t>אסטרחן</w:t>
      </w:r>
      <w:proofErr w:type="spellEnd"/>
      <w:r w:rsidRPr="003E5211">
        <w:rPr>
          <w:rFonts w:cs="David" w:hint="cs"/>
          <w:u w:val="single"/>
          <w:rtl/>
        </w:rPr>
        <w:t>:</w:t>
      </w:r>
    </w:p>
    <w:p w14:paraId="36D5033B" w14:textId="77777777" w:rsidR="003E5211" w:rsidRPr="003E5211" w:rsidRDefault="003E5211" w:rsidP="003E5211">
      <w:pPr>
        <w:bidi/>
        <w:jc w:val="both"/>
        <w:rPr>
          <w:rFonts w:cs="David" w:hint="cs"/>
          <w:u w:val="single"/>
          <w:rtl/>
        </w:rPr>
      </w:pPr>
    </w:p>
    <w:p w14:paraId="24E9C427" w14:textId="77777777" w:rsidR="003E5211" w:rsidRPr="003E5211" w:rsidRDefault="003E5211" w:rsidP="003E5211">
      <w:pPr>
        <w:bidi/>
        <w:jc w:val="both"/>
        <w:rPr>
          <w:rFonts w:cs="David" w:hint="cs"/>
          <w:rtl/>
        </w:rPr>
      </w:pPr>
      <w:r w:rsidRPr="003E5211">
        <w:rPr>
          <w:rFonts w:cs="David" w:hint="cs"/>
          <w:rtl/>
        </w:rPr>
        <w:tab/>
        <w:t xml:space="preserve">זה בסדר. </w:t>
      </w:r>
    </w:p>
    <w:p w14:paraId="3716DE37" w14:textId="77777777" w:rsidR="003E5211" w:rsidRPr="003E5211" w:rsidRDefault="003E5211" w:rsidP="003E5211">
      <w:pPr>
        <w:bidi/>
        <w:jc w:val="both"/>
        <w:rPr>
          <w:rFonts w:cs="David" w:hint="cs"/>
          <w:rtl/>
        </w:rPr>
      </w:pPr>
    </w:p>
    <w:p w14:paraId="0357B9DA" w14:textId="77777777" w:rsidR="003E5211" w:rsidRPr="003E5211" w:rsidRDefault="003E5211" w:rsidP="003E5211">
      <w:pPr>
        <w:bidi/>
        <w:jc w:val="both"/>
        <w:rPr>
          <w:rFonts w:cs="David" w:hint="cs"/>
          <w:rtl/>
        </w:rPr>
      </w:pPr>
      <w:r w:rsidRPr="003E5211">
        <w:rPr>
          <w:rFonts w:cs="David" w:hint="cs"/>
          <w:u w:val="single"/>
          <w:rtl/>
        </w:rPr>
        <w:t>היו"ר דוד טל:</w:t>
      </w:r>
    </w:p>
    <w:p w14:paraId="578199D0" w14:textId="77777777" w:rsidR="003E5211" w:rsidRPr="003E5211" w:rsidRDefault="003E5211" w:rsidP="003E5211">
      <w:pPr>
        <w:bidi/>
        <w:jc w:val="both"/>
        <w:rPr>
          <w:rFonts w:cs="David" w:hint="cs"/>
          <w:rtl/>
        </w:rPr>
      </w:pPr>
    </w:p>
    <w:p w14:paraId="21F6B48E" w14:textId="77777777" w:rsidR="003E5211" w:rsidRPr="003E5211" w:rsidRDefault="003E5211" w:rsidP="003E5211">
      <w:pPr>
        <w:bidi/>
        <w:jc w:val="both"/>
        <w:rPr>
          <w:rFonts w:cs="David" w:hint="cs"/>
          <w:rtl/>
        </w:rPr>
      </w:pPr>
      <w:r w:rsidRPr="003E5211">
        <w:rPr>
          <w:rFonts w:cs="David" w:hint="cs"/>
          <w:rtl/>
        </w:rPr>
        <w:tab/>
        <w:t xml:space="preserve">חברי הכנסת, האם זה מקובל? </w:t>
      </w:r>
    </w:p>
    <w:p w14:paraId="107965F5" w14:textId="77777777" w:rsidR="003E5211" w:rsidRPr="003E5211" w:rsidRDefault="003E5211" w:rsidP="003E5211">
      <w:pPr>
        <w:bidi/>
        <w:jc w:val="both"/>
        <w:rPr>
          <w:rFonts w:cs="David" w:hint="cs"/>
          <w:rtl/>
        </w:rPr>
      </w:pPr>
    </w:p>
    <w:p w14:paraId="1C492E97" w14:textId="77777777" w:rsidR="003E5211" w:rsidRPr="003E5211" w:rsidRDefault="003E5211" w:rsidP="003E5211">
      <w:pPr>
        <w:bidi/>
        <w:jc w:val="both"/>
        <w:rPr>
          <w:rFonts w:cs="David" w:hint="cs"/>
          <w:rtl/>
        </w:rPr>
      </w:pPr>
      <w:r w:rsidRPr="003E5211">
        <w:rPr>
          <w:rFonts w:cs="David" w:hint="cs"/>
          <w:u w:val="single"/>
          <w:rtl/>
        </w:rPr>
        <w:t xml:space="preserve">מרינה </w:t>
      </w:r>
      <w:proofErr w:type="spellStart"/>
      <w:r w:rsidRPr="003E5211">
        <w:rPr>
          <w:rFonts w:cs="David" w:hint="cs"/>
          <w:u w:val="single"/>
          <w:rtl/>
        </w:rPr>
        <w:t>סולודקין</w:t>
      </w:r>
      <w:proofErr w:type="spellEnd"/>
      <w:r w:rsidRPr="003E5211">
        <w:rPr>
          <w:rFonts w:cs="David" w:hint="cs"/>
          <w:u w:val="single"/>
          <w:rtl/>
        </w:rPr>
        <w:t>:</w:t>
      </w:r>
    </w:p>
    <w:p w14:paraId="3E8D0E61" w14:textId="77777777" w:rsidR="003E5211" w:rsidRPr="003E5211" w:rsidRDefault="003E5211" w:rsidP="003E5211">
      <w:pPr>
        <w:bidi/>
        <w:jc w:val="both"/>
        <w:rPr>
          <w:rFonts w:cs="David" w:hint="cs"/>
          <w:rtl/>
        </w:rPr>
      </w:pPr>
    </w:p>
    <w:p w14:paraId="446D6991" w14:textId="77777777" w:rsidR="003E5211" w:rsidRPr="003E5211" w:rsidRDefault="003E5211" w:rsidP="003E5211">
      <w:pPr>
        <w:bidi/>
        <w:jc w:val="both"/>
        <w:rPr>
          <w:rFonts w:cs="David" w:hint="cs"/>
          <w:rtl/>
        </w:rPr>
      </w:pPr>
      <w:r w:rsidRPr="003E5211">
        <w:rPr>
          <w:rFonts w:cs="David" w:hint="cs"/>
          <w:rtl/>
        </w:rPr>
        <w:tab/>
        <w:t xml:space="preserve">מקובל. </w:t>
      </w:r>
    </w:p>
    <w:p w14:paraId="3477C0B5" w14:textId="77777777" w:rsidR="003E5211" w:rsidRPr="003E5211" w:rsidRDefault="003E5211" w:rsidP="003E5211">
      <w:pPr>
        <w:bidi/>
        <w:jc w:val="both"/>
        <w:rPr>
          <w:rFonts w:cs="David" w:hint="cs"/>
          <w:rtl/>
        </w:rPr>
      </w:pPr>
    </w:p>
    <w:p w14:paraId="7128C235" w14:textId="77777777" w:rsidR="003E5211" w:rsidRPr="003E5211" w:rsidRDefault="003E5211" w:rsidP="003E5211">
      <w:pPr>
        <w:bidi/>
        <w:jc w:val="both"/>
        <w:rPr>
          <w:rFonts w:cs="David" w:hint="cs"/>
          <w:rtl/>
        </w:rPr>
      </w:pPr>
      <w:proofErr w:type="spellStart"/>
      <w:r w:rsidRPr="003E5211">
        <w:rPr>
          <w:rFonts w:cs="David" w:hint="cs"/>
          <w:u w:val="single"/>
          <w:rtl/>
        </w:rPr>
        <w:t>רוברט</w:t>
      </w:r>
      <w:proofErr w:type="spellEnd"/>
      <w:r w:rsidRPr="003E5211">
        <w:rPr>
          <w:rFonts w:cs="David" w:hint="cs"/>
          <w:u w:val="single"/>
          <w:rtl/>
        </w:rPr>
        <w:t xml:space="preserve"> </w:t>
      </w:r>
      <w:proofErr w:type="spellStart"/>
      <w:r w:rsidRPr="003E5211">
        <w:rPr>
          <w:rFonts w:cs="David" w:hint="cs"/>
          <w:u w:val="single"/>
          <w:rtl/>
        </w:rPr>
        <w:t>אילטוב</w:t>
      </w:r>
      <w:proofErr w:type="spellEnd"/>
      <w:r w:rsidRPr="003E5211">
        <w:rPr>
          <w:rFonts w:cs="David" w:hint="cs"/>
          <w:u w:val="single"/>
          <w:rtl/>
        </w:rPr>
        <w:t>:</w:t>
      </w:r>
    </w:p>
    <w:p w14:paraId="43AF5F05" w14:textId="77777777" w:rsidR="003E5211" w:rsidRPr="003E5211" w:rsidRDefault="003E5211" w:rsidP="003E5211">
      <w:pPr>
        <w:bidi/>
        <w:jc w:val="both"/>
        <w:rPr>
          <w:rFonts w:cs="David" w:hint="cs"/>
          <w:rtl/>
        </w:rPr>
      </w:pPr>
    </w:p>
    <w:p w14:paraId="39DD0EB8" w14:textId="77777777" w:rsidR="003E5211" w:rsidRPr="003E5211" w:rsidRDefault="003E5211" w:rsidP="003E5211">
      <w:pPr>
        <w:bidi/>
        <w:jc w:val="both"/>
        <w:rPr>
          <w:rFonts w:cs="David" w:hint="cs"/>
          <w:rtl/>
        </w:rPr>
      </w:pPr>
      <w:r w:rsidRPr="003E5211">
        <w:rPr>
          <w:rFonts w:cs="David" w:hint="cs"/>
          <w:rtl/>
        </w:rPr>
        <w:tab/>
        <w:t xml:space="preserve"> אם הוועדה החליטה לזמן את השר, יגיע השר, אם הוועדה תחליט לזמן את סגן השר - - - </w:t>
      </w:r>
    </w:p>
    <w:p w14:paraId="708A82C1" w14:textId="77777777" w:rsidR="003E5211" w:rsidRPr="003E5211" w:rsidRDefault="003E5211" w:rsidP="003E5211">
      <w:pPr>
        <w:bidi/>
        <w:jc w:val="both"/>
        <w:rPr>
          <w:rFonts w:cs="David" w:hint="cs"/>
          <w:rtl/>
        </w:rPr>
      </w:pPr>
    </w:p>
    <w:p w14:paraId="0CC7251F" w14:textId="77777777" w:rsidR="003E5211" w:rsidRPr="003E5211" w:rsidRDefault="003E5211" w:rsidP="003E5211">
      <w:pPr>
        <w:bidi/>
        <w:jc w:val="both"/>
        <w:rPr>
          <w:rFonts w:cs="David" w:hint="cs"/>
          <w:rtl/>
        </w:rPr>
      </w:pPr>
      <w:r w:rsidRPr="003E5211">
        <w:rPr>
          <w:rFonts w:cs="David" w:hint="cs"/>
          <w:u w:val="single"/>
          <w:rtl/>
        </w:rPr>
        <w:t>היו"ר דוד טל:</w:t>
      </w:r>
    </w:p>
    <w:p w14:paraId="4EE7C53E" w14:textId="77777777" w:rsidR="003E5211" w:rsidRPr="003E5211" w:rsidRDefault="003E5211" w:rsidP="003E5211">
      <w:pPr>
        <w:bidi/>
        <w:jc w:val="both"/>
        <w:rPr>
          <w:rFonts w:cs="David" w:hint="cs"/>
          <w:rtl/>
        </w:rPr>
      </w:pPr>
    </w:p>
    <w:p w14:paraId="2C86B118" w14:textId="77777777" w:rsidR="003E5211" w:rsidRPr="003E5211" w:rsidRDefault="003E5211" w:rsidP="003E5211">
      <w:pPr>
        <w:bidi/>
        <w:jc w:val="both"/>
        <w:rPr>
          <w:rFonts w:cs="David" w:hint="cs"/>
          <w:rtl/>
        </w:rPr>
      </w:pPr>
      <w:r w:rsidRPr="003E5211">
        <w:rPr>
          <w:rFonts w:cs="David" w:hint="cs"/>
          <w:rtl/>
        </w:rPr>
        <w:tab/>
        <w:t xml:space="preserve">אני רוצה לזמן את השר אבל מסיבה כלשהי הוא לא יכול להגיע, שלח את סגן השר. אם הוא סיפק אותנו בתשובותיו, ודאי שטוב, אבל אם לא, אני מזמן אותו בפעם הבאה והוא חייב לבוא, הוא לא יכול לשלוח את סגן השר. אני מעמיד את זה להצבעה, מי בעד ומי נגד, אפשר להצביע. </w:t>
      </w:r>
    </w:p>
    <w:p w14:paraId="4644A9D4" w14:textId="77777777" w:rsidR="003E5211" w:rsidRPr="003E5211" w:rsidRDefault="003E5211" w:rsidP="003E5211">
      <w:pPr>
        <w:bidi/>
        <w:jc w:val="both"/>
        <w:rPr>
          <w:rFonts w:cs="David" w:hint="cs"/>
          <w:rtl/>
        </w:rPr>
      </w:pPr>
    </w:p>
    <w:p w14:paraId="53340820" w14:textId="77777777" w:rsidR="003E5211" w:rsidRPr="003E5211" w:rsidRDefault="003E5211" w:rsidP="003E5211">
      <w:pPr>
        <w:bidi/>
        <w:jc w:val="both"/>
        <w:rPr>
          <w:rFonts w:cs="David" w:hint="cs"/>
          <w:rtl/>
        </w:rPr>
      </w:pPr>
    </w:p>
    <w:p w14:paraId="0E2892DD" w14:textId="77777777" w:rsidR="003E5211" w:rsidRPr="003E5211" w:rsidRDefault="003E5211" w:rsidP="003E5211">
      <w:pPr>
        <w:bidi/>
        <w:jc w:val="both"/>
        <w:rPr>
          <w:rFonts w:cs="David" w:hint="cs"/>
          <w:b/>
          <w:bCs/>
          <w:rtl/>
        </w:rPr>
      </w:pPr>
      <w:r w:rsidRPr="003E5211">
        <w:rPr>
          <w:rFonts w:cs="David" w:hint="cs"/>
          <w:b/>
          <w:bCs/>
          <w:rtl/>
        </w:rPr>
        <w:t>הצבעה</w:t>
      </w:r>
    </w:p>
    <w:p w14:paraId="4596D697" w14:textId="77777777" w:rsidR="003E5211" w:rsidRPr="003E5211" w:rsidRDefault="003E5211" w:rsidP="003E5211">
      <w:pPr>
        <w:bidi/>
        <w:jc w:val="both"/>
        <w:rPr>
          <w:rFonts w:cs="David" w:hint="cs"/>
          <w:b/>
          <w:bCs/>
          <w:rtl/>
        </w:rPr>
      </w:pPr>
    </w:p>
    <w:p w14:paraId="46B3426F" w14:textId="77777777" w:rsidR="003E5211" w:rsidRPr="003E5211" w:rsidRDefault="003E5211" w:rsidP="003E5211">
      <w:pPr>
        <w:bidi/>
        <w:jc w:val="both"/>
        <w:rPr>
          <w:rFonts w:cs="David" w:hint="cs"/>
          <w:rtl/>
        </w:rPr>
      </w:pPr>
      <w:r w:rsidRPr="003E5211">
        <w:rPr>
          <w:rFonts w:cs="David" w:hint="cs"/>
          <w:rtl/>
        </w:rPr>
        <w:t xml:space="preserve">מי בעד </w:t>
      </w:r>
      <w:r w:rsidRPr="003E5211">
        <w:rPr>
          <w:rFonts w:cs="David"/>
          <w:rtl/>
        </w:rPr>
        <w:t>–</w:t>
      </w:r>
      <w:r w:rsidRPr="003E5211">
        <w:rPr>
          <w:rFonts w:cs="David" w:hint="cs"/>
          <w:rtl/>
        </w:rPr>
        <w:t xml:space="preserve"> רוב</w:t>
      </w:r>
    </w:p>
    <w:p w14:paraId="66088586" w14:textId="77777777" w:rsidR="003E5211" w:rsidRPr="003E5211" w:rsidRDefault="003E5211" w:rsidP="003E5211">
      <w:pPr>
        <w:bidi/>
        <w:jc w:val="both"/>
        <w:rPr>
          <w:rFonts w:cs="David" w:hint="cs"/>
          <w:rtl/>
        </w:rPr>
      </w:pPr>
      <w:r w:rsidRPr="003E5211">
        <w:rPr>
          <w:rFonts w:cs="David" w:hint="cs"/>
          <w:rtl/>
        </w:rPr>
        <w:t xml:space="preserve">נגד </w:t>
      </w:r>
      <w:r w:rsidRPr="003E5211">
        <w:rPr>
          <w:rFonts w:cs="David"/>
          <w:rtl/>
        </w:rPr>
        <w:t>–</w:t>
      </w:r>
      <w:r w:rsidRPr="003E5211">
        <w:rPr>
          <w:rFonts w:cs="David" w:hint="cs"/>
          <w:rtl/>
        </w:rPr>
        <w:t xml:space="preserve"> אין</w:t>
      </w:r>
    </w:p>
    <w:p w14:paraId="6FF7406A" w14:textId="77777777" w:rsidR="003E5211" w:rsidRPr="003E5211" w:rsidRDefault="003E5211" w:rsidP="003E5211">
      <w:pPr>
        <w:bidi/>
        <w:jc w:val="both"/>
        <w:rPr>
          <w:rFonts w:cs="David" w:hint="cs"/>
          <w:rtl/>
        </w:rPr>
      </w:pPr>
      <w:r w:rsidRPr="003E5211">
        <w:rPr>
          <w:rFonts w:cs="David" w:hint="cs"/>
          <w:rtl/>
        </w:rPr>
        <w:t xml:space="preserve">נמנע </w:t>
      </w:r>
      <w:r w:rsidRPr="003E5211">
        <w:rPr>
          <w:rFonts w:cs="David"/>
          <w:rtl/>
        </w:rPr>
        <w:t>–</w:t>
      </w:r>
      <w:r w:rsidRPr="003E5211">
        <w:rPr>
          <w:rFonts w:cs="David" w:hint="cs"/>
          <w:rtl/>
        </w:rPr>
        <w:t xml:space="preserve"> 1</w:t>
      </w:r>
    </w:p>
    <w:p w14:paraId="7B6F216F" w14:textId="77777777" w:rsidR="003E5211" w:rsidRPr="003E5211" w:rsidRDefault="003E5211" w:rsidP="003E5211">
      <w:pPr>
        <w:bidi/>
        <w:jc w:val="both"/>
        <w:rPr>
          <w:rFonts w:cs="David" w:hint="cs"/>
          <w:rtl/>
        </w:rPr>
      </w:pPr>
      <w:r w:rsidRPr="003E5211">
        <w:rPr>
          <w:rFonts w:cs="David" w:hint="cs"/>
          <w:rtl/>
        </w:rPr>
        <w:t>ההצעה התקבלה.</w:t>
      </w:r>
    </w:p>
    <w:p w14:paraId="71629422" w14:textId="77777777" w:rsidR="003E5211" w:rsidRPr="003E5211" w:rsidRDefault="003E5211" w:rsidP="003E5211">
      <w:pPr>
        <w:bidi/>
        <w:jc w:val="both"/>
        <w:rPr>
          <w:rFonts w:cs="David" w:hint="cs"/>
          <w:rtl/>
        </w:rPr>
      </w:pPr>
    </w:p>
    <w:p w14:paraId="6DD9E372" w14:textId="77777777" w:rsidR="003E5211" w:rsidRPr="003E5211" w:rsidRDefault="003E5211" w:rsidP="003E5211">
      <w:pPr>
        <w:bidi/>
        <w:jc w:val="both"/>
        <w:rPr>
          <w:rFonts w:cs="David" w:hint="cs"/>
          <w:u w:val="single"/>
          <w:rtl/>
        </w:rPr>
      </w:pPr>
      <w:r>
        <w:rPr>
          <w:rFonts w:cs="David"/>
          <w:u w:val="single"/>
          <w:rtl/>
        </w:rPr>
        <w:br w:type="page"/>
      </w:r>
    </w:p>
    <w:p w14:paraId="5AF7796F" w14:textId="77777777" w:rsidR="003E5211" w:rsidRPr="003E5211" w:rsidRDefault="003E5211" w:rsidP="003E5211">
      <w:pPr>
        <w:bidi/>
        <w:jc w:val="both"/>
        <w:rPr>
          <w:rFonts w:cs="David" w:hint="cs"/>
          <w:u w:val="single"/>
          <w:rtl/>
        </w:rPr>
      </w:pPr>
    </w:p>
    <w:p w14:paraId="62FA7C40" w14:textId="77777777" w:rsidR="003E5211" w:rsidRPr="003E5211" w:rsidRDefault="003E5211" w:rsidP="003E5211">
      <w:pPr>
        <w:bidi/>
        <w:jc w:val="both"/>
        <w:rPr>
          <w:rFonts w:cs="David" w:hint="cs"/>
          <w:rtl/>
        </w:rPr>
      </w:pPr>
      <w:r w:rsidRPr="003E5211">
        <w:rPr>
          <w:rFonts w:cs="David" w:hint="cs"/>
          <w:u w:val="single"/>
          <w:rtl/>
        </w:rPr>
        <w:t>היו"ר דוד טל:</w:t>
      </w:r>
    </w:p>
    <w:p w14:paraId="3E7D96CA" w14:textId="77777777" w:rsidR="003E5211" w:rsidRPr="003E5211" w:rsidRDefault="003E5211" w:rsidP="003E5211">
      <w:pPr>
        <w:bidi/>
        <w:jc w:val="both"/>
        <w:rPr>
          <w:rFonts w:cs="David" w:hint="cs"/>
          <w:rtl/>
        </w:rPr>
      </w:pPr>
    </w:p>
    <w:p w14:paraId="730EA0AA" w14:textId="77777777" w:rsidR="003E5211" w:rsidRPr="003E5211" w:rsidRDefault="003E5211" w:rsidP="003E5211">
      <w:pPr>
        <w:bidi/>
        <w:jc w:val="both"/>
        <w:rPr>
          <w:rFonts w:cs="David" w:hint="cs"/>
          <w:rtl/>
        </w:rPr>
      </w:pPr>
      <w:r w:rsidRPr="003E5211">
        <w:rPr>
          <w:rFonts w:cs="David" w:hint="cs"/>
          <w:rtl/>
        </w:rPr>
        <w:tab/>
        <w:t xml:space="preserve">ההצעה התקבלה, חבר הכנסת </w:t>
      </w:r>
      <w:proofErr w:type="spellStart"/>
      <w:r w:rsidRPr="003E5211">
        <w:rPr>
          <w:rFonts w:cs="David" w:hint="cs"/>
          <w:rtl/>
        </w:rPr>
        <w:t>רוברט</w:t>
      </w:r>
      <w:proofErr w:type="spellEnd"/>
      <w:r w:rsidRPr="003E5211">
        <w:rPr>
          <w:rFonts w:cs="David" w:hint="cs"/>
          <w:rtl/>
        </w:rPr>
        <w:t xml:space="preserve"> </w:t>
      </w:r>
      <w:proofErr w:type="spellStart"/>
      <w:r w:rsidRPr="003E5211">
        <w:rPr>
          <w:rFonts w:cs="David" w:hint="cs"/>
          <w:rtl/>
        </w:rPr>
        <w:t>אילטוב</w:t>
      </w:r>
      <w:proofErr w:type="spellEnd"/>
      <w:r w:rsidRPr="003E5211">
        <w:rPr>
          <w:rFonts w:cs="David" w:hint="cs"/>
          <w:rtl/>
        </w:rPr>
        <w:t xml:space="preserve"> -  נמנע.  </w:t>
      </w:r>
    </w:p>
    <w:p w14:paraId="13369F6F" w14:textId="77777777" w:rsidR="003E5211" w:rsidRPr="003E5211" w:rsidRDefault="003E5211" w:rsidP="003E5211">
      <w:pPr>
        <w:bidi/>
        <w:jc w:val="both"/>
        <w:rPr>
          <w:rFonts w:cs="David" w:hint="cs"/>
          <w:rtl/>
        </w:rPr>
      </w:pPr>
    </w:p>
    <w:p w14:paraId="318F1A99" w14:textId="77777777" w:rsidR="003E5211" w:rsidRPr="003E5211" w:rsidRDefault="003E5211" w:rsidP="003E5211">
      <w:pPr>
        <w:bidi/>
        <w:jc w:val="both"/>
        <w:rPr>
          <w:rFonts w:cs="David" w:hint="cs"/>
          <w:rtl/>
        </w:rPr>
      </w:pPr>
      <w:r w:rsidRPr="003E5211">
        <w:rPr>
          <w:rFonts w:cs="David" w:hint="cs"/>
          <w:u w:val="single"/>
          <w:rtl/>
        </w:rPr>
        <w:t>היו"ר דוד טל:</w:t>
      </w:r>
    </w:p>
    <w:p w14:paraId="59FC3F0A" w14:textId="77777777" w:rsidR="003E5211" w:rsidRPr="003E5211" w:rsidRDefault="003E5211" w:rsidP="003E5211">
      <w:pPr>
        <w:bidi/>
        <w:jc w:val="both"/>
        <w:rPr>
          <w:rFonts w:cs="David" w:hint="cs"/>
          <w:rtl/>
        </w:rPr>
      </w:pPr>
    </w:p>
    <w:p w14:paraId="3D0B4C35" w14:textId="77777777" w:rsidR="003E5211" w:rsidRPr="003E5211" w:rsidRDefault="003E5211" w:rsidP="003E5211">
      <w:pPr>
        <w:bidi/>
        <w:jc w:val="both"/>
        <w:rPr>
          <w:rFonts w:cs="David" w:hint="cs"/>
          <w:rtl/>
        </w:rPr>
      </w:pPr>
      <w:r w:rsidRPr="003E5211">
        <w:rPr>
          <w:rFonts w:cs="David" w:hint="cs"/>
          <w:rtl/>
        </w:rPr>
        <w:tab/>
        <w:t xml:space="preserve">הנושא הבא, הצעה לתיקון תקנון הכנסת, לפי חוק-יסוד: הכנסת. עמוד 25. </w:t>
      </w:r>
    </w:p>
    <w:p w14:paraId="75776478" w14:textId="77777777" w:rsidR="003E5211" w:rsidRPr="003E5211" w:rsidRDefault="003E5211" w:rsidP="003E5211">
      <w:pPr>
        <w:bidi/>
        <w:jc w:val="both"/>
        <w:rPr>
          <w:rFonts w:cs="David" w:hint="cs"/>
          <w:rtl/>
        </w:rPr>
      </w:pPr>
    </w:p>
    <w:p w14:paraId="005639EC" w14:textId="77777777" w:rsidR="003E5211" w:rsidRPr="003E5211" w:rsidRDefault="003E5211" w:rsidP="003E5211">
      <w:pPr>
        <w:bidi/>
        <w:jc w:val="both"/>
        <w:rPr>
          <w:rFonts w:cs="David" w:hint="cs"/>
          <w:rtl/>
        </w:rPr>
      </w:pPr>
      <w:r w:rsidRPr="003E5211">
        <w:rPr>
          <w:rFonts w:cs="David" w:hint="cs"/>
          <w:u w:val="single"/>
          <w:rtl/>
        </w:rPr>
        <w:t>מזכיר הכנסת אייל ינון:</w:t>
      </w:r>
    </w:p>
    <w:p w14:paraId="06F8BCA0" w14:textId="77777777" w:rsidR="003E5211" w:rsidRPr="003E5211" w:rsidRDefault="003E5211" w:rsidP="003E5211">
      <w:pPr>
        <w:bidi/>
        <w:jc w:val="both"/>
        <w:rPr>
          <w:rFonts w:cs="David" w:hint="cs"/>
          <w:rtl/>
        </w:rPr>
      </w:pPr>
    </w:p>
    <w:p w14:paraId="0F68E7D9" w14:textId="77777777" w:rsidR="003E5211" w:rsidRPr="003E5211" w:rsidRDefault="003E5211" w:rsidP="003E5211">
      <w:pPr>
        <w:bidi/>
        <w:jc w:val="both"/>
        <w:rPr>
          <w:rFonts w:cs="David" w:hint="cs"/>
          <w:rtl/>
        </w:rPr>
      </w:pPr>
      <w:r w:rsidRPr="003E5211">
        <w:rPr>
          <w:rFonts w:cs="David" w:hint="cs"/>
          <w:rtl/>
        </w:rPr>
        <w:tab/>
        <w:t xml:space="preserve">הנושא הבא עוסק בזהותו של יושב ראש הוועדה לענייני ביקורת המדינה. ההצעה מבקשת לעגן בתקנון את הנוהג לפיו יו"ר הוועדה לענייני ביקורת המדינה נמנה על סיעות האופוזיציה. </w:t>
      </w:r>
    </w:p>
    <w:p w14:paraId="469327A5" w14:textId="77777777" w:rsidR="003E5211" w:rsidRPr="003E5211" w:rsidRDefault="003E5211" w:rsidP="003E5211">
      <w:pPr>
        <w:bidi/>
        <w:jc w:val="both"/>
        <w:rPr>
          <w:rFonts w:cs="David" w:hint="cs"/>
          <w:rtl/>
        </w:rPr>
      </w:pPr>
    </w:p>
    <w:p w14:paraId="1664BBE6" w14:textId="77777777" w:rsidR="003E5211" w:rsidRPr="003E5211" w:rsidRDefault="003E5211" w:rsidP="003E5211">
      <w:pPr>
        <w:bidi/>
        <w:jc w:val="both"/>
        <w:rPr>
          <w:rFonts w:cs="David" w:hint="cs"/>
          <w:rtl/>
        </w:rPr>
      </w:pPr>
      <w:r w:rsidRPr="003E5211">
        <w:rPr>
          <w:rFonts w:cs="David" w:hint="cs"/>
          <w:u w:val="single"/>
          <w:rtl/>
        </w:rPr>
        <w:t xml:space="preserve">זהבה </w:t>
      </w:r>
      <w:proofErr w:type="spellStart"/>
      <w:r w:rsidRPr="003E5211">
        <w:rPr>
          <w:rFonts w:cs="David" w:hint="cs"/>
          <w:u w:val="single"/>
          <w:rtl/>
        </w:rPr>
        <w:t>גלאון</w:t>
      </w:r>
      <w:proofErr w:type="spellEnd"/>
      <w:r w:rsidRPr="003E5211">
        <w:rPr>
          <w:rFonts w:cs="David" w:hint="cs"/>
          <w:u w:val="single"/>
          <w:rtl/>
        </w:rPr>
        <w:t>:</w:t>
      </w:r>
    </w:p>
    <w:p w14:paraId="31892559" w14:textId="77777777" w:rsidR="003E5211" w:rsidRPr="003E5211" w:rsidRDefault="003E5211" w:rsidP="003E5211">
      <w:pPr>
        <w:bidi/>
        <w:jc w:val="both"/>
        <w:rPr>
          <w:rFonts w:cs="David" w:hint="cs"/>
          <w:rtl/>
        </w:rPr>
      </w:pPr>
    </w:p>
    <w:p w14:paraId="756A830C" w14:textId="77777777" w:rsidR="003E5211" w:rsidRPr="003E5211" w:rsidRDefault="003E5211" w:rsidP="003E5211">
      <w:pPr>
        <w:bidi/>
        <w:jc w:val="both"/>
        <w:rPr>
          <w:rFonts w:cs="David" w:hint="cs"/>
          <w:rtl/>
        </w:rPr>
      </w:pPr>
      <w:r w:rsidRPr="003E5211">
        <w:rPr>
          <w:rFonts w:cs="David" w:hint="cs"/>
          <w:rtl/>
        </w:rPr>
        <w:tab/>
        <w:t xml:space="preserve">עד היום זה לא היה מעוגן? </w:t>
      </w:r>
    </w:p>
    <w:p w14:paraId="12325AA6" w14:textId="77777777" w:rsidR="003E5211" w:rsidRPr="003E5211" w:rsidRDefault="003E5211" w:rsidP="003E5211">
      <w:pPr>
        <w:bidi/>
        <w:jc w:val="both"/>
        <w:rPr>
          <w:rFonts w:cs="David" w:hint="cs"/>
          <w:rtl/>
        </w:rPr>
      </w:pPr>
    </w:p>
    <w:p w14:paraId="30CC4C60" w14:textId="77777777" w:rsidR="003E5211" w:rsidRPr="003E5211" w:rsidRDefault="003E5211" w:rsidP="003E5211">
      <w:pPr>
        <w:bidi/>
        <w:jc w:val="both"/>
        <w:rPr>
          <w:rFonts w:cs="David" w:hint="cs"/>
          <w:rtl/>
        </w:rPr>
      </w:pPr>
      <w:r w:rsidRPr="003E5211">
        <w:rPr>
          <w:rFonts w:cs="David" w:hint="cs"/>
          <w:u w:val="single"/>
          <w:rtl/>
        </w:rPr>
        <w:t>היו"ר דוד טל:</w:t>
      </w:r>
    </w:p>
    <w:p w14:paraId="289ACFF3" w14:textId="77777777" w:rsidR="003E5211" w:rsidRPr="003E5211" w:rsidRDefault="003E5211" w:rsidP="003E5211">
      <w:pPr>
        <w:bidi/>
        <w:jc w:val="both"/>
        <w:rPr>
          <w:rFonts w:cs="David" w:hint="cs"/>
          <w:rtl/>
        </w:rPr>
      </w:pPr>
    </w:p>
    <w:p w14:paraId="56286548" w14:textId="77777777" w:rsidR="003E5211" w:rsidRPr="003E5211" w:rsidRDefault="003E5211" w:rsidP="003E5211">
      <w:pPr>
        <w:bidi/>
        <w:jc w:val="both"/>
        <w:rPr>
          <w:rFonts w:cs="David" w:hint="cs"/>
          <w:rtl/>
        </w:rPr>
      </w:pPr>
      <w:r w:rsidRPr="003E5211">
        <w:rPr>
          <w:rFonts w:cs="David" w:hint="cs"/>
          <w:rtl/>
        </w:rPr>
        <w:tab/>
      </w:r>
      <w:proofErr w:type="spellStart"/>
      <w:r w:rsidRPr="003E5211">
        <w:rPr>
          <w:rFonts w:cs="David" w:hint="cs"/>
          <w:rtl/>
        </w:rPr>
        <w:t>היתה</w:t>
      </w:r>
      <w:proofErr w:type="spellEnd"/>
      <w:r w:rsidRPr="003E5211">
        <w:rPr>
          <w:rFonts w:cs="David" w:hint="cs"/>
          <w:rtl/>
        </w:rPr>
        <w:t xml:space="preserve"> בעיה, היה מישהו שלא רצה להתפטר. </w:t>
      </w:r>
    </w:p>
    <w:p w14:paraId="66C26A59" w14:textId="77777777" w:rsidR="003E5211" w:rsidRPr="003E5211" w:rsidRDefault="003E5211" w:rsidP="003E5211">
      <w:pPr>
        <w:bidi/>
        <w:jc w:val="both"/>
        <w:rPr>
          <w:rFonts w:cs="David" w:hint="cs"/>
          <w:rtl/>
        </w:rPr>
      </w:pPr>
    </w:p>
    <w:p w14:paraId="4B76C773" w14:textId="77777777" w:rsidR="003E5211" w:rsidRPr="003E5211" w:rsidRDefault="003E5211" w:rsidP="003E5211">
      <w:pPr>
        <w:bidi/>
        <w:jc w:val="both"/>
        <w:rPr>
          <w:rFonts w:cs="David" w:hint="cs"/>
          <w:rtl/>
        </w:rPr>
      </w:pPr>
      <w:r w:rsidRPr="003E5211">
        <w:rPr>
          <w:rFonts w:cs="David" w:hint="cs"/>
          <w:u w:val="single"/>
          <w:rtl/>
        </w:rPr>
        <w:t xml:space="preserve">סגנית מזכיר הכנסת ירדנה </w:t>
      </w:r>
      <w:proofErr w:type="spellStart"/>
      <w:r w:rsidRPr="003E5211">
        <w:rPr>
          <w:rFonts w:cs="David" w:hint="cs"/>
          <w:u w:val="single"/>
          <w:rtl/>
        </w:rPr>
        <w:t>מלר</w:t>
      </w:r>
      <w:proofErr w:type="spellEnd"/>
      <w:r w:rsidRPr="003E5211">
        <w:rPr>
          <w:rFonts w:cs="David" w:hint="cs"/>
          <w:u w:val="single"/>
          <w:rtl/>
        </w:rPr>
        <w:t>-</w:t>
      </w:r>
      <w:proofErr w:type="spellStart"/>
      <w:r w:rsidRPr="003E5211">
        <w:rPr>
          <w:rFonts w:cs="David" w:hint="cs"/>
          <w:u w:val="single"/>
          <w:rtl/>
        </w:rPr>
        <w:t>הורביץ</w:t>
      </w:r>
      <w:proofErr w:type="spellEnd"/>
      <w:r w:rsidRPr="003E5211">
        <w:rPr>
          <w:rFonts w:cs="David" w:hint="cs"/>
          <w:u w:val="single"/>
          <w:rtl/>
        </w:rPr>
        <w:t>:</w:t>
      </w:r>
    </w:p>
    <w:p w14:paraId="26CE6EEE" w14:textId="77777777" w:rsidR="003E5211" w:rsidRPr="003E5211" w:rsidRDefault="003E5211" w:rsidP="003E5211">
      <w:pPr>
        <w:bidi/>
        <w:jc w:val="both"/>
        <w:rPr>
          <w:rFonts w:cs="David" w:hint="cs"/>
          <w:rtl/>
        </w:rPr>
      </w:pPr>
    </w:p>
    <w:p w14:paraId="5882665E" w14:textId="77777777" w:rsidR="003E5211" w:rsidRPr="003E5211" w:rsidRDefault="003E5211" w:rsidP="003E5211">
      <w:pPr>
        <w:bidi/>
        <w:jc w:val="both"/>
        <w:rPr>
          <w:rFonts w:cs="David" w:hint="cs"/>
          <w:rtl/>
        </w:rPr>
      </w:pPr>
      <w:r w:rsidRPr="003E5211">
        <w:rPr>
          <w:rFonts w:cs="David" w:hint="cs"/>
          <w:rtl/>
        </w:rPr>
        <w:tab/>
        <w:t xml:space="preserve">בממשלת אחדות היה גם, שדוד </w:t>
      </w:r>
      <w:proofErr w:type="spellStart"/>
      <w:r w:rsidRPr="003E5211">
        <w:rPr>
          <w:rFonts w:cs="David" w:hint="cs"/>
          <w:rtl/>
        </w:rPr>
        <w:t>ליבאי</w:t>
      </w:r>
      <w:proofErr w:type="spellEnd"/>
      <w:r w:rsidRPr="003E5211">
        <w:rPr>
          <w:rFonts w:cs="David" w:hint="cs"/>
          <w:rtl/>
        </w:rPr>
        <w:t xml:space="preserve"> נשאר. </w:t>
      </w:r>
    </w:p>
    <w:p w14:paraId="1D9E100C" w14:textId="77777777" w:rsidR="003E5211" w:rsidRPr="003E5211" w:rsidRDefault="003E5211" w:rsidP="003E5211">
      <w:pPr>
        <w:bidi/>
        <w:jc w:val="both"/>
        <w:rPr>
          <w:rFonts w:cs="David" w:hint="cs"/>
          <w:rtl/>
        </w:rPr>
      </w:pPr>
    </w:p>
    <w:p w14:paraId="53DA656A" w14:textId="77777777" w:rsidR="003E5211" w:rsidRPr="003E5211" w:rsidRDefault="003E5211" w:rsidP="003E5211">
      <w:pPr>
        <w:bidi/>
        <w:jc w:val="both"/>
        <w:rPr>
          <w:rFonts w:cs="David" w:hint="cs"/>
          <w:rtl/>
        </w:rPr>
      </w:pPr>
      <w:r w:rsidRPr="003E5211">
        <w:rPr>
          <w:rFonts w:cs="David" w:hint="cs"/>
          <w:u w:val="single"/>
          <w:rtl/>
        </w:rPr>
        <w:t>היו"ר דוד טל:</w:t>
      </w:r>
    </w:p>
    <w:p w14:paraId="7C71712A" w14:textId="77777777" w:rsidR="003E5211" w:rsidRPr="003E5211" w:rsidRDefault="003E5211" w:rsidP="003E5211">
      <w:pPr>
        <w:bidi/>
        <w:jc w:val="both"/>
        <w:rPr>
          <w:rFonts w:cs="David" w:hint="cs"/>
          <w:rtl/>
        </w:rPr>
      </w:pPr>
    </w:p>
    <w:p w14:paraId="270F5A69" w14:textId="77777777" w:rsidR="003E5211" w:rsidRPr="003E5211" w:rsidRDefault="003E5211" w:rsidP="003E5211">
      <w:pPr>
        <w:bidi/>
        <w:jc w:val="both"/>
        <w:rPr>
          <w:rFonts w:cs="David" w:hint="cs"/>
          <w:rtl/>
        </w:rPr>
      </w:pPr>
      <w:r w:rsidRPr="003E5211">
        <w:rPr>
          <w:rFonts w:cs="David" w:hint="cs"/>
          <w:rtl/>
        </w:rPr>
        <w:tab/>
        <w:t xml:space="preserve">נכון.  אנחנו רוצים לעגן כרגע, שיושב ראש הוועדה לענייני ביקורת המדינה יהיה רק מהאופוזיציה. </w:t>
      </w:r>
    </w:p>
    <w:p w14:paraId="130C3541" w14:textId="77777777" w:rsidR="003E5211" w:rsidRPr="003E5211" w:rsidRDefault="003E5211" w:rsidP="003E5211">
      <w:pPr>
        <w:bidi/>
        <w:jc w:val="both"/>
        <w:rPr>
          <w:rFonts w:cs="David" w:hint="cs"/>
          <w:rtl/>
        </w:rPr>
      </w:pPr>
    </w:p>
    <w:p w14:paraId="5663C08D" w14:textId="77777777" w:rsidR="003E5211" w:rsidRPr="003E5211" w:rsidRDefault="003E5211" w:rsidP="003E5211">
      <w:pPr>
        <w:bidi/>
        <w:jc w:val="both"/>
        <w:rPr>
          <w:rFonts w:cs="David" w:hint="cs"/>
          <w:rtl/>
        </w:rPr>
      </w:pPr>
      <w:r w:rsidRPr="003E5211">
        <w:rPr>
          <w:rFonts w:cs="David" w:hint="cs"/>
          <w:u w:val="single"/>
          <w:rtl/>
        </w:rPr>
        <w:t>מזכיר הכנסת אייל ינון:</w:t>
      </w:r>
    </w:p>
    <w:p w14:paraId="4BDEB511" w14:textId="77777777" w:rsidR="003E5211" w:rsidRPr="003E5211" w:rsidRDefault="003E5211" w:rsidP="003E5211">
      <w:pPr>
        <w:bidi/>
        <w:jc w:val="both"/>
        <w:rPr>
          <w:rFonts w:cs="David" w:hint="cs"/>
          <w:rtl/>
        </w:rPr>
      </w:pPr>
    </w:p>
    <w:p w14:paraId="39D530D5" w14:textId="77777777" w:rsidR="003E5211" w:rsidRPr="003E5211" w:rsidRDefault="003E5211" w:rsidP="003E5211">
      <w:pPr>
        <w:bidi/>
        <w:jc w:val="both"/>
        <w:rPr>
          <w:rFonts w:cs="David" w:hint="cs"/>
          <w:rtl/>
        </w:rPr>
      </w:pPr>
      <w:r w:rsidRPr="003E5211">
        <w:rPr>
          <w:rFonts w:cs="David" w:hint="cs"/>
          <w:rtl/>
        </w:rPr>
        <w:tab/>
        <w:t xml:space="preserve">אלא אם כן, רוב חברי האופוזיציה מוכנים להטיל את זה על חבר כנסת אחר שהוא מהקואליציה. </w:t>
      </w:r>
    </w:p>
    <w:p w14:paraId="42BF252F" w14:textId="77777777" w:rsidR="003E5211" w:rsidRPr="003E5211" w:rsidRDefault="003E5211" w:rsidP="003E5211">
      <w:pPr>
        <w:bidi/>
        <w:jc w:val="both"/>
        <w:rPr>
          <w:rFonts w:cs="David" w:hint="cs"/>
          <w:rtl/>
        </w:rPr>
      </w:pPr>
    </w:p>
    <w:p w14:paraId="3A0252B1" w14:textId="77777777" w:rsidR="003E5211" w:rsidRPr="003E5211" w:rsidRDefault="003E5211" w:rsidP="003E5211">
      <w:pPr>
        <w:bidi/>
        <w:jc w:val="both"/>
        <w:rPr>
          <w:rFonts w:cs="David" w:hint="cs"/>
          <w:rtl/>
        </w:rPr>
      </w:pPr>
      <w:r w:rsidRPr="003E5211">
        <w:rPr>
          <w:rFonts w:cs="David" w:hint="cs"/>
          <w:u w:val="single"/>
          <w:rtl/>
        </w:rPr>
        <w:t>היו"ר דוד טל:</w:t>
      </w:r>
    </w:p>
    <w:p w14:paraId="062B293F" w14:textId="77777777" w:rsidR="003E5211" w:rsidRPr="003E5211" w:rsidRDefault="003E5211" w:rsidP="003E5211">
      <w:pPr>
        <w:bidi/>
        <w:jc w:val="both"/>
        <w:rPr>
          <w:rFonts w:cs="David" w:hint="cs"/>
          <w:rtl/>
        </w:rPr>
      </w:pPr>
    </w:p>
    <w:p w14:paraId="40D9FA4D" w14:textId="77777777" w:rsidR="003E5211" w:rsidRPr="003E5211" w:rsidRDefault="003E5211" w:rsidP="003E5211">
      <w:pPr>
        <w:bidi/>
        <w:jc w:val="both"/>
        <w:rPr>
          <w:rFonts w:cs="David" w:hint="cs"/>
          <w:rtl/>
        </w:rPr>
      </w:pPr>
      <w:r w:rsidRPr="003E5211">
        <w:rPr>
          <w:rFonts w:cs="David" w:hint="cs"/>
          <w:rtl/>
        </w:rPr>
        <w:tab/>
        <w:t xml:space="preserve">אלא אם כן, הקואליציה רחבה - - - </w:t>
      </w:r>
    </w:p>
    <w:p w14:paraId="05644075" w14:textId="77777777" w:rsidR="003E5211" w:rsidRPr="003E5211" w:rsidRDefault="003E5211" w:rsidP="003E5211">
      <w:pPr>
        <w:bidi/>
        <w:jc w:val="both"/>
        <w:rPr>
          <w:rFonts w:cs="David" w:hint="cs"/>
          <w:rtl/>
        </w:rPr>
      </w:pPr>
    </w:p>
    <w:p w14:paraId="72096BDE" w14:textId="77777777" w:rsidR="003E5211" w:rsidRPr="003E5211" w:rsidRDefault="003E5211" w:rsidP="003E5211">
      <w:pPr>
        <w:bidi/>
        <w:jc w:val="both"/>
        <w:rPr>
          <w:rFonts w:cs="David" w:hint="cs"/>
          <w:rtl/>
        </w:rPr>
      </w:pPr>
      <w:r w:rsidRPr="003E5211">
        <w:rPr>
          <w:rFonts w:cs="David" w:hint="cs"/>
          <w:u w:val="single"/>
          <w:rtl/>
        </w:rPr>
        <w:t>מזכיר הכנסת אייל ינון:</w:t>
      </w:r>
    </w:p>
    <w:p w14:paraId="6E7C19A8" w14:textId="77777777" w:rsidR="003E5211" w:rsidRPr="003E5211" w:rsidRDefault="003E5211" w:rsidP="003E5211">
      <w:pPr>
        <w:bidi/>
        <w:jc w:val="both"/>
        <w:rPr>
          <w:rFonts w:cs="David" w:hint="cs"/>
          <w:rtl/>
        </w:rPr>
      </w:pPr>
    </w:p>
    <w:p w14:paraId="29F14588" w14:textId="77777777" w:rsidR="003E5211" w:rsidRPr="003E5211" w:rsidRDefault="003E5211" w:rsidP="003E5211">
      <w:pPr>
        <w:bidi/>
        <w:jc w:val="both"/>
        <w:rPr>
          <w:rFonts w:cs="David" w:hint="cs"/>
          <w:rtl/>
        </w:rPr>
      </w:pPr>
      <w:r w:rsidRPr="003E5211">
        <w:rPr>
          <w:rFonts w:cs="David" w:hint="cs"/>
          <w:rtl/>
        </w:rPr>
        <w:tab/>
        <w:t xml:space="preserve">כמו במקרה של דוד </w:t>
      </w:r>
      <w:proofErr w:type="spellStart"/>
      <w:r w:rsidRPr="003E5211">
        <w:rPr>
          <w:rFonts w:cs="David" w:hint="cs"/>
          <w:rtl/>
        </w:rPr>
        <w:t>ליבאי</w:t>
      </w:r>
      <w:proofErr w:type="spellEnd"/>
      <w:r w:rsidRPr="003E5211">
        <w:rPr>
          <w:rFonts w:cs="David" w:hint="cs"/>
          <w:rtl/>
        </w:rPr>
        <w:t xml:space="preserve">, שצוין קודם לכן. </w:t>
      </w:r>
    </w:p>
    <w:p w14:paraId="280543DB" w14:textId="77777777" w:rsidR="003E5211" w:rsidRPr="003E5211" w:rsidRDefault="003E5211" w:rsidP="003E5211">
      <w:pPr>
        <w:bidi/>
        <w:jc w:val="both"/>
        <w:rPr>
          <w:rFonts w:cs="David" w:hint="cs"/>
          <w:rtl/>
        </w:rPr>
      </w:pPr>
    </w:p>
    <w:p w14:paraId="6D08ED0A" w14:textId="77777777" w:rsidR="003E5211" w:rsidRPr="003E5211" w:rsidRDefault="003E5211" w:rsidP="003E5211">
      <w:pPr>
        <w:bidi/>
        <w:jc w:val="both"/>
        <w:rPr>
          <w:rFonts w:cs="David" w:hint="cs"/>
          <w:rtl/>
        </w:rPr>
      </w:pPr>
      <w:r w:rsidRPr="003E5211">
        <w:rPr>
          <w:rFonts w:cs="David" w:hint="cs"/>
          <w:u w:val="single"/>
          <w:rtl/>
        </w:rPr>
        <w:t>יואל חסון:</w:t>
      </w:r>
    </w:p>
    <w:p w14:paraId="0A7A9997" w14:textId="77777777" w:rsidR="003E5211" w:rsidRPr="003E5211" w:rsidRDefault="003E5211" w:rsidP="003E5211">
      <w:pPr>
        <w:bidi/>
        <w:jc w:val="both"/>
        <w:rPr>
          <w:rFonts w:cs="David" w:hint="cs"/>
          <w:rtl/>
        </w:rPr>
      </w:pPr>
    </w:p>
    <w:p w14:paraId="1C62DA33" w14:textId="77777777" w:rsidR="003E5211" w:rsidRPr="003E5211" w:rsidRDefault="003E5211" w:rsidP="003E5211">
      <w:pPr>
        <w:bidi/>
        <w:jc w:val="both"/>
        <w:rPr>
          <w:rFonts w:cs="David" w:hint="cs"/>
          <w:rtl/>
        </w:rPr>
      </w:pPr>
      <w:r w:rsidRPr="003E5211">
        <w:rPr>
          <w:rFonts w:cs="David" w:hint="cs"/>
          <w:rtl/>
        </w:rPr>
        <w:tab/>
        <w:t xml:space="preserve"> יכולה להיווצר סיטואציה  של ממשלת חירום או ממשלת אחדות לאומית, שבה רוב סיעות הבית הציוניות. צריך לוודא,  שהאופוזיציה חייבת להיות אופוזיציה אמיתית, אופוזיציה  בעלת משקל ולא אופוזיציה מקרית שיכולה להיות כמו בזמן ממשלת חירום או בזמן ממשלת אחדות לאומית רחבה. </w:t>
      </w:r>
    </w:p>
    <w:p w14:paraId="17598DAD" w14:textId="77777777" w:rsidR="003E5211" w:rsidRPr="003E5211" w:rsidRDefault="003E5211" w:rsidP="003E5211">
      <w:pPr>
        <w:bidi/>
        <w:jc w:val="both"/>
        <w:rPr>
          <w:rFonts w:cs="David" w:hint="cs"/>
          <w:rtl/>
        </w:rPr>
      </w:pPr>
    </w:p>
    <w:p w14:paraId="619CF3B2" w14:textId="77777777" w:rsidR="003E5211" w:rsidRPr="003E5211" w:rsidRDefault="003E5211" w:rsidP="003E5211">
      <w:pPr>
        <w:bidi/>
        <w:jc w:val="both"/>
        <w:rPr>
          <w:rFonts w:cs="David" w:hint="cs"/>
          <w:rtl/>
        </w:rPr>
      </w:pPr>
      <w:r w:rsidRPr="003E5211">
        <w:rPr>
          <w:rFonts w:cs="David" w:hint="cs"/>
          <w:u w:val="single"/>
          <w:rtl/>
        </w:rPr>
        <w:t xml:space="preserve">מרינה </w:t>
      </w:r>
      <w:proofErr w:type="spellStart"/>
      <w:r w:rsidRPr="003E5211">
        <w:rPr>
          <w:rFonts w:cs="David" w:hint="cs"/>
          <w:u w:val="single"/>
          <w:rtl/>
        </w:rPr>
        <w:t>סולודקין</w:t>
      </w:r>
      <w:proofErr w:type="spellEnd"/>
      <w:r w:rsidRPr="003E5211">
        <w:rPr>
          <w:rFonts w:cs="David" w:hint="cs"/>
          <w:u w:val="single"/>
          <w:rtl/>
        </w:rPr>
        <w:t>:</w:t>
      </w:r>
    </w:p>
    <w:p w14:paraId="5D3DE94D" w14:textId="77777777" w:rsidR="003E5211" w:rsidRPr="003E5211" w:rsidRDefault="003E5211" w:rsidP="003E5211">
      <w:pPr>
        <w:bidi/>
        <w:jc w:val="both"/>
        <w:rPr>
          <w:rFonts w:cs="David" w:hint="cs"/>
          <w:rtl/>
        </w:rPr>
      </w:pPr>
    </w:p>
    <w:p w14:paraId="2B2C0F8F" w14:textId="77777777" w:rsidR="003E5211" w:rsidRPr="003E5211" w:rsidRDefault="003E5211" w:rsidP="003E5211">
      <w:pPr>
        <w:bidi/>
        <w:jc w:val="both"/>
        <w:rPr>
          <w:rFonts w:cs="David" w:hint="cs"/>
          <w:rtl/>
        </w:rPr>
      </w:pPr>
      <w:r w:rsidRPr="003E5211">
        <w:rPr>
          <w:rFonts w:cs="David" w:hint="cs"/>
          <w:rtl/>
        </w:rPr>
        <w:tab/>
        <w:t xml:space="preserve">תמיד  יש את </w:t>
      </w:r>
      <w:proofErr w:type="spellStart"/>
      <w:r w:rsidRPr="003E5211">
        <w:rPr>
          <w:rFonts w:cs="David" w:hint="cs"/>
          <w:rtl/>
        </w:rPr>
        <w:t>מרצ</w:t>
      </w:r>
      <w:proofErr w:type="spellEnd"/>
      <w:r w:rsidRPr="003E5211">
        <w:rPr>
          <w:rFonts w:cs="David" w:hint="cs"/>
          <w:rtl/>
        </w:rPr>
        <w:t xml:space="preserve"> או האיחוד הלאומי. </w:t>
      </w:r>
    </w:p>
    <w:p w14:paraId="545D9998" w14:textId="77777777" w:rsidR="003E5211" w:rsidRPr="003E5211" w:rsidRDefault="003E5211" w:rsidP="003E5211">
      <w:pPr>
        <w:bidi/>
        <w:jc w:val="both"/>
        <w:rPr>
          <w:rFonts w:cs="David" w:hint="cs"/>
          <w:rtl/>
        </w:rPr>
      </w:pPr>
      <w:r>
        <w:rPr>
          <w:rFonts w:cs="David"/>
          <w:rtl/>
        </w:rPr>
        <w:br w:type="page"/>
      </w:r>
    </w:p>
    <w:p w14:paraId="25DA4259" w14:textId="77777777" w:rsidR="003E5211" w:rsidRPr="003E5211" w:rsidRDefault="003E5211" w:rsidP="003E5211">
      <w:pPr>
        <w:bidi/>
        <w:jc w:val="both"/>
        <w:rPr>
          <w:rFonts w:cs="David" w:hint="cs"/>
          <w:rtl/>
        </w:rPr>
      </w:pPr>
      <w:r w:rsidRPr="003E5211">
        <w:rPr>
          <w:rFonts w:cs="David" w:hint="cs"/>
          <w:u w:val="single"/>
          <w:rtl/>
        </w:rPr>
        <w:t>היו"ר דוד טל:</w:t>
      </w:r>
    </w:p>
    <w:p w14:paraId="413019E9" w14:textId="77777777" w:rsidR="003E5211" w:rsidRPr="003E5211" w:rsidRDefault="003E5211" w:rsidP="003E5211">
      <w:pPr>
        <w:bidi/>
        <w:jc w:val="both"/>
        <w:rPr>
          <w:rFonts w:cs="David" w:hint="cs"/>
          <w:rtl/>
        </w:rPr>
      </w:pPr>
    </w:p>
    <w:p w14:paraId="6D5EE7B8" w14:textId="77777777" w:rsidR="003E5211" w:rsidRPr="003E5211" w:rsidRDefault="003E5211" w:rsidP="003E5211">
      <w:pPr>
        <w:bidi/>
        <w:jc w:val="both"/>
        <w:rPr>
          <w:rFonts w:cs="David" w:hint="cs"/>
          <w:rtl/>
        </w:rPr>
      </w:pPr>
      <w:r w:rsidRPr="003E5211">
        <w:rPr>
          <w:rFonts w:cs="David" w:hint="cs"/>
          <w:rtl/>
        </w:rPr>
        <w:tab/>
        <w:t xml:space="preserve">יכולה להיות קואליציה מקיר לקיר ורק הסיעות הערביות נשארות מחוץ לקואליציה </w:t>
      </w:r>
      <w:r w:rsidRPr="003E5211">
        <w:rPr>
          <w:rFonts w:cs="David"/>
          <w:rtl/>
        </w:rPr>
        <w:t>–</w:t>
      </w:r>
      <w:r w:rsidRPr="003E5211">
        <w:rPr>
          <w:rFonts w:cs="David" w:hint="cs"/>
          <w:rtl/>
        </w:rPr>
        <w:t xml:space="preserve"> זה מצב שיכול להיות - - - </w:t>
      </w:r>
    </w:p>
    <w:p w14:paraId="6CEC6325" w14:textId="77777777" w:rsidR="003E5211" w:rsidRPr="003E5211" w:rsidRDefault="003E5211" w:rsidP="003E5211">
      <w:pPr>
        <w:bidi/>
        <w:jc w:val="both"/>
        <w:rPr>
          <w:rFonts w:cs="David" w:hint="cs"/>
          <w:rtl/>
        </w:rPr>
      </w:pPr>
    </w:p>
    <w:p w14:paraId="43A47276" w14:textId="77777777" w:rsidR="003E5211" w:rsidRPr="003E5211" w:rsidRDefault="003E5211" w:rsidP="003E5211">
      <w:pPr>
        <w:bidi/>
        <w:jc w:val="both"/>
        <w:rPr>
          <w:rFonts w:cs="David" w:hint="cs"/>
          <w:rtl/>
        </w:rPr>
      </w:pPr>
      <w:r w:rsidRPr="003E5211">
        <w:rPr>
          <w:rFonts w:cs="David" w:hint="cs"/>
          <w:u w:val="single"/>
          <w:rtl/>
        </w:rPr>
        <w:t xml:space="preserve">זהבה </w:t>
      </w:r>
      <w:proofErr w:type="spellStart"/>
      <w:r w:rsidRPr="003E5211">
        <w:rPr>
          <w:rFonts w:cs="David" w:hint="cs"/>
          <w:u w:val="single"/>
          <w:rtl/>
        </w:rPr>
        <w:t>גלאון</w:t>
      </w:r>
      <w:proofErr w:type="spellEnd"/>
      <w:r w:rsidRPr="003E5211">
        <w:rPr>
          <w:rFonts w:cs="David" w:hint="cs"/>
          <w:u w:val="single"/>
          <w:rtl/>
        </w:rPr>
        <w:t>:</w:t>
      </w:r>
    </w:p>
    <w:p w14:paraId="16C7E1A0" w14:textId="77777777" w:rsidR="003E5211" w:rsidRPr="003E5211" w:rsidRDefault="003E5211" w:rsidP="003E5211">
      <w:pPr>
        <w:bidi/>
        <w:jc w:val="both"/>
        <w:rPr>
          <w:rFonts w:cs="David" w:hint="cs"/>
          <w:rtl/>
        </w:rPr>
      </w:pPr>
    </w:p>
    <w:p w14:paraId="0D2778EA" w14:textId="77777777" w:rsidR="003E5211" w:rsidRPr="003E5211" w:rsidRDefault="003E5211" w:rsidP="003E5211">
      <w:pPr>
        <w:bidi/>
        <w:jc w:val="both"/>
        <w:rPr>
          <w:rFonts w:cs="David" w:hint="cs"/>
          <w:rtl/>
        </w:rPr>
      </w:pPr>
      <w:r w:rsidRPr="003E5211">
        <w:rPr>
          <w:rFonts w:cs="David" w:hint="cs"/>
          <w:rtl/>
        </w:rPr>
        <w:tab/>
        <w:t xml:space="preserve">ומה? ומה, תגיד את הדבר מפורש. </w:t>
      </w:r>
    </w:p>
    <w:p w14:paraId="3E566EEB" w14:textId="77777777" w:rsidR="003E5211" w:rsidRPr="003E5211" w:rsidRDefault="003E5211" w:rsidP="003E5211">
      <w:pPr>
        <w:bidi/>
        <w:jc w:val="both"/>
        <w:rPr>
          <w:rFonts w:cs="David" w:hint="cs"/>
          <w:rtl/>
        </w:rPr>
      </w:pPr>
      <w:r w:rsidRPr="003E5211">
        <w:rPr>
          <w:rFonts w:cs="David" w:hint="cs"/>
          <w:u w:val="single"/>
          <w:rtl/>
        </w:rPr>
        <w:t>היו"ר דוד טל:</w:t>
      </w:r>
    </w:p>
    <w:p w14:paraId="14E9F2E8" w14:textId="77777777" w:rsidR="003E5211" w:rsidRPr="003E5211" w:rsidRDefault="003E5211" w:rsidP="003E5211">
      <w:pPr>
        <w:bidi/>
        <w:jc w:val="both"/>
        <w:rPr>
          <w:rFonts w:cs="David" w:hint="cs"/>
          <w:rtl/>
        </w:rPr>
      </w:pPr>
    </w:p>
    <w:p w14:paraId="6E187755" w14:textId="77777777" w:rsidR="003E5211" w:rsidRPr="003E5211" w:rsidRDefault="003E5211" w:rsidP="003E5211">
      <w:pPr>
        <w:bidi/>
        <w:jc w:val="both"/>
        <w:rPr>
          <w:rFonts w:cs="David" w:hint="cs"/>
          <w:rtl/>
        </w:rPr>
      </w:pPr>
      <w:r w:rsidRPr="003E5211">
        <w:rPr>
          <w:rFonts w:cs="David" w:hint="cs"/>
          <w:rtl/>
        </w:rPr>
        <w:tab/>
        <w:t xml:space="preserve"> ואז צריך לקחת בחשבון, שמי שיושב באופוזיציה הוא יהיה בוועדה לביקורת המדינה. אם אתם מדברים על דמוקרטיה, אז דמוקרטיה עד הסוף.  </w:t>
      </w:r>
    </w:p>
    <w:p w14:paraId="3BA6FBE7" w14:textId="77777777" w:rsidR="003E5211" w:rsidRPr="003E5211" w:rsidRDefault="003E5211" w:rsidP="003E5211">
      <w:pPr>
        <w:bidi/>
        <w:jc w:val="both"/>
        <w:rPr>
          <w:rFonts w:cs="David" w:hint="cs"/>
          <w:rtl/>
        </w:rPr>
      </w:pPr>
    </w:p>
    <w:p w14:paraId="101AA8DC" w14:textId="77777777" w:rsidR="003E5211" w:rsidRPr="003E5211" w:rsidRDefault="003E5211" w:rsidP="003E5211">
      <w:pPr>
        <w:bidi/>
        <w:jc w:val="both"/>
        <w:rPr>
          <w:rFonts w:cs="David" w:hint="cs"/>
          <w:rtl/>
        </w:rPr>
      </w:pPr>
      <w:r w:rsidRPr="003E5211">
        <w:rPr>
          <w:rFonts w:cs="David" w:hint="cs"/>
          <w:u w:val="single"/>
          <w:rtl/>
        </w:rPr>
        <w:t>אורי אריאל:</w:t>
      </w:r>
    </w:p>
    <w:p w14:paraId="69CCAE86" w14:textId="77777777" w:rsidR="003E5211" w:rsidRPr="003E5211" w:rsidRDefault="003E5211" w:rsidP="003E5211">
      <w:pPr>
        <w:bidi/>
        <w:jc w:val="both"/>
        <w:rPr>
          <w:rFonts w:cs="David" w:hint="cs"/>
          <w:rtl/>
        </w:rPr>
      </w:pPr>
    </w:p>
    <w:p w14:paraId="6C504A21" w14:textId="77777777" w:rsidR="003E5211" w:rsidRPr="003E5211" w:rsidRDefault="003E5211" w:rsidP="003E5211">
      <w:pPr>
        <w:bidi/>
        <w:jc w:val="both"/>
        <w:rPr>
          <w:rFonts w:cs="David" w:hint="cs"/>
          <w:rtl/>
        </w:rPr>
      </w:pPr>
      <w:r w:rsidRPr="003E5211">
        <w:rPr>
          <w:rFonts w:cs="David" w:hint="cs"/>
          <w:rtl/>
        </w:rPr>
        <w:tab/>
        <w:t xml:space="preserve"> במסגרת המדינה היהודית הדמוקרטית, אכן זאת בעיה, חברת הכנסת זהבה </w:t>
      </w:r>
      <w:proofErr w:type="spellStart"/>
      <w:r w:rsidRPr="003E5211">
        <w:rPr>
          <w:rFonts w:cs="David" w:hint="cs"/>
          <w:rtl/>
        </w:rPr>
        <w:t>גלאון</w:t>
      </w:r>
      <w:proofErr w:type="spellEnd"/>
      <w:r w:rsidRPr="003E5211">
        <w:rPr>
          <w:rFonts w:cs="David" w:hint="cs"/>
          <w:rtl/>
        </w:rPr>
        <w:t xml:space="preserve">. יתרה מכך,  אין שום סיכוי, שאחד מחברי הכנסת הללו יעבור בדיקה ביטחונית שאפשר יהיה להראות לו למשל את דוח מבקר המדינה על הכור האטומי. אז מי שחושב שבמסגרת הדמוקרטיה הכול אפשרי,  כולל הרס מוחלט של ביטחון המדינה בזמן מלחמה, הרי מדברים על מציאות מורכבת, יש מלחמה, מצב חירום, כולם בממשלה ונשאר חבר כנסת ערבי שהוא יהיה יושב ראש הוועדה לענייני ביקורת המדינה.  </w:t>
      </w:r>
    </w:p>
    <w:p w14:paraId="5F38D311" w14:textId="77777777" w:rsidR="003E5211" w:rsidRPr="003E5211" w:rsidRDefault="003E5211" w:rsidP="003E5211">
      <w:pPr>
        <w:bidi/>
        <w:jc w:val="both"/>
        <w:rPr>
          <w:rFonts w:cs="David" w:hint="cs"/>
          <w:rtl/>
        </w:rPr>
      </w:pPr>
    </w:p>
    <w:p w14:paraId="22060F6A" w14:textId="77777777" w:rsidR="003E5211" w:rsidRPr="003E5211" w:rsidRDefault="003E5211" w:rsidP="003E5211">
      <w:pPr>
        <w:bidi/>
        <w:ind w:firstLine="567"/>
        <w:jc w:val="both"/>
        <w:rPr>
          <w:rFonts w:cs="David" w:hint="cs"/>
          <w:rtl/>
        </w:rPr>
      </w:pPr>
      <w:r w:rsidRPr="003E5211">
        <w:rPr>
          <w:rFonts w:cs="David" w:hint="cs"/>
          <w:rtl/>
        </w:rPr>
        <w:t xml:space="preserve">אדוני היושב ראש, אני רוצה להציע הצעה לפתרון, לעשות את השינוי כשינוי תקנוני ולא חוקי.  בתקנון יש יותר גמישות בשעה מיוחדת, מסוימת לעשות דברים אחרים,  ברגע שזה יהיה חוק, צריך לשנות את החוק.  זה מיותר. גם אם זה יהיה בתקנון, זה יפה מאוד, זה מחזק את המצב הנוכחי. </w:t>
      </w:r>
    </w:p>
    <w:p w14:paraId="5D8A1FFC" w14:textId="77777777" w:rsidR="003E5211" w:rsidRPr="003E5211" w:rsidRDefault="003E5211" w:rsidP="003E5211">
      <w:pPr>
        <w:bidi/>
        <w:jc w:val="both"/>
        <w:rPr>
          <w:rFonts w:cs="David" w:hint="cs"/>
          <w:rtl/>
        </w:rPr>
      </w:pPr>
    </w:p>
    <w:p w14:paraId="16F9F585" w14:textId="77777777" w:rsidR="003E5211" w:rsidRPr="003E5211" w:rsidRDefault="003E5211" w:rsidP="003E5211">
      <w:pPr>
        <w:bidi/>
        <w:jc w:val="both"/>
        <w:rPr>
          <w:rFonts w:cs="David" w:hint="cs"/>
          <w:rtl/>
        </w:rPr>
      </w:pPr>
      <w:r w:rsidRPr="003E5211">
        <w:rPr>
          <w:rFonts w:cs="David" w:hint="cs"/>
          <w:u w:val="single"/>
          <w:rtl/>
        </w:rPr>
        <w:t>גדעון סער:</w:t>
      </w:r>
    </w:p>
    <w:p w14:paraId="0E4CA32C" w14:textId="77777777" w:rsidR="003E5211" w:rsidRPr="003E5211" w:rsidRDefault="003E5211" w:rsidP="003E5211">
      <w:pPr>
        <w:bidi/>
        <w:jc w:val="both"/>
        <w:rPr>
          <w:rFonts w:cs="David" w:hint="cs"/>
          <w:rtl/>
        </w:rPr>
      </w:pPr>
    </w:p>
    <w:p w14:paraId="2D1C76C6" w14:textId="77777777" w:rsidR="003E5211" w:rsidRPr="003E5211" w:rsidRDefault="003E5211" w:rsidP="003E5211">
      <w:pPr>
        <w:bidi/>
        <w:jc w:val="both"/>
        <w:rPr>
          <w:rFonts w:cs="David" w:hint="cs"/>
          <w:rtl/>
        </w:rPr>
      </w:pPr>
      <w:r w:rsidRPr="003E5211">
        <w:rPr>
          <w:rFonts w:cs="David" w:hint="cs"/>
          <w:rtl/>
        </w:rPr>
        <w:tab/>
        <w:t xml:space="preserve">אדוני היושב ראש,  קראתי קצת בתדהמה את הסעיף שמוצע לנו, זאת  הרעה של המצב הקיים אשר בו הפרקטיקה שהדבר הזה כניתן שבשגרה לסיעה מסיעות אופוזיציה.  לפני שנה היה סיפור, כשסיעת ישראל ביתנו הצטרפה לממשלה, היה סיפור שלם של איוש הוועדה לביקורת המדינה על ידי סיעה שאינה סיעת אופוזיציה. היה על דעת כולם, שזאת חייבת להיות סיעה אופוזיציונית.   אם הודיעו לוועדת הכנסת, יותר ממחצית חברי הכנסת, הותרת הסעיף הזה, זה בעצם  סעיף קומבינה. זאת אומרת,  סיעות אופוזיציוניות מסוימות יקבלו משהו, הרי מה פתאום שסיעה אופוזיציונית תתמוך בזה שיהיה חבר קואליציה יושב ראש הוועדה לביקורת המדינה.   זה מאפשר לקואליציה, בוועדה לביקורת המדינה, שהיא אחד המוקדים הכי חשובים כדי להתריע על מחדלים של השלטון ודברים בלתי תקינים, לאפשר את  הדבר הזה. </w:t>
      </w:r>
    </w:p>
    <w:p w14:paraId="38054EB7" w14:textId="77777777" w:rsidR="003E5211" w:rsidRPr="003E5211" w:rsidRDefault="003E5211" w:rsidP="003E5211">
      <w:pPr>
        <w:bidi/>
        <w:jc w:val="both"/>
        <w:rPr>
          <w:rFonts w:cs="David" w:hint="cs"/>
          <w:rtl/>
        </w:rPr>
      </w:pPr>
    </w:p>
    <w:p w14:paraId="3EA99294" w14:textId="77777777" w:rsidR="003E5211" w:rsidRPr="003E5211" w:rsidRDefault="003E5211" w:rsidP="003E5211">
      <w:pPr>
        <w:bidi/>
        <w:jc w:val="both"/>
        <w:rPr>
          <w:rFonts w:cs="David" w:hint="cs"/>
          <w:rtl/>
        </w:rPr>
      </w:pPr>
      <w:r w:rsidRPr="003E5211">
        <w:rPr>
          <w:rFonts w:cs="David" w:hint="cs"/>
          <w:rtl/>
        </w:rPr>
        <w:tab/>
        <w:t xml:space="preserve">אני מציע למחוק את הסיפא - - - </w:t>
      </w:r>
    </w:p>
    <w:p w14:paraId="0A691847" w14:textId="77777777" w:rsidR="003E5211" w:rsidRPr="003E5211" w:rsidRDefault="003E5211" w:rsidP="003E5211">
      <w:pPr>
        <w:bidi/>
        <w:jc w:val="both"/>
        <w:rPr>
          <w:rFonts w:cs="David" w:hint="cs"/>
          <w:rtl/>
        </w:rPr>
      </w:pPr>
    </w:p>
    <w:p w14:paraId="7CD50D78" w14:textId="77777777" w:rsidR="003E5211" w:rsidRPr="003E5211" w:rsidRDefault="003E5211" w:rsidP="003E5211">
      <w:pPr>
        <w:bidi/>
        <w:jc w:val="both"/>
        <w:rPr>
          <w:rFonts w:cs="David" w:hint="cs"/>
          <w:rtl/>
        </w:rPr>
      </w:pPr>
      <w:r w:rsidRPr="003E5211">
        <w:rPr>
          <w:rFonts w:cs="David" w:hint="cs"/>
          <w:u w:val="single"/>
          <w:rtl/>
        </w:rPr>
        <w:t>היו"ר דוד טל:</w:t>
      </w:r>
    </w:p>
    <w:p w14:paraId="14729ED8" w14:textId="77777777" w:rsidR="003E5211" w:rsidRPr="003E5211" w:rsidRDefault="003E5211" w:rsidP="003E5211">
      <w:pPr>
        <w:bidi/>
        <w:jc w:val="both"/>
        <w:rPr>
          <w:rFonts w:cs="David" w:hint="cs"/>
          <w:rtl/>
        </w:rPr>
      </w:pPr>
    </w:p>
    <w:p w14:paraId="0C448DD4" w14:textId="77777777" w:rsidR="003E5211" w:rsidRPr="003E5211" w:rsidRDefault="003E5211" w:rsidP="003E5211">
      <w:pPr>
        <w:bidi/>
        <w:jc w:val="both"/>
        <w:rPr>
          <w:rFonts w:cs="David" w:hint="cs"/>
          <w:rtl/>
        </w:rPr>
      </w:pPr>
      <w:r w:rsidRPr="003E5211">
        <w:rPr>
          <w:rFonts w:cs="David" w:hint="cs"/>
          <w:rtl/>
        </w:rPr>
        <w:tab/>
        <w:t xml:space="preserve">אני מקבל את זה, אבל בוא נמשיך צעד אחד קדימה. </w:t>
      </w:r>
      <w:r w:rsidRPr="003E5211">
        <w:rPr>
          <w:rFonts w:cs="David" w:hint="cs"/>
          <w:rtl/>
        </w:rPr>
        <w:tab/>
        <w:t xml:space="preserve">והיה בשעת חירום כזאת או אחרת, יש מצב חירום,  כל סיעות הבית מצטרפות לממשלת אחדות לאומית, נשארות רק הסיעות הערביות, ואז  על פי הסעיף הזה, אני אצטרך לתת לאחד מחברי הכנסת הערביים להיות יושב ראש הוועדה לביקורת המדינה. אני אומר את זה משום שיש חומרים כאלה ואחרים, שרק חברי כנסת שנחשפו לסודות,  יכולים לראות חומרים כאלה ואחרים. האם אתה מסכים לזה? </w:t>
      </w:r>
    </w:p>
    <w:p w14:paraId="3D01AAD3" w14:textId="77777777" w:rsidR="003E5211" w:rsidRPr="003E5211" w:rsidRDefault="003E5211" w:rsidP="003E5211">
      <w:pPr>
        <w:bidi/>
        <w:jc w:val="both"/>
        <w:rPr>
          <w:rFonts w:cs="David" w:hint="cs"/>
          <w:rtl/>
        </w:rPr>
      </w:pPr>
    </w:p>
    <w:p w14:paraId="04032BF6" w14:textId="77777777" w:rsidR="003E5211" w:rsidRPr="003E5211" w:rsidRDefault="003E5211" w:rsidP="003E5211">
      <w:pPr>
        <w:bidi/>
        <w:jc w:val="both"/>
        <w:rPr>
          <w:rFonts w:cs="David" w:hint="cs"/>
          <w:rtl/>
        </w:rPr>
      </w:pPr>
      <w:r w:rsidRPr="003E5211">
        <w:rPr>
          <w:rFonts w:cs="David" w:hint="cs"/>
          <w:u w:val="single"/>
          <w:rtl/>
        </w:rPr>
        <w:t>גדעון סער:</w:t>
      </w:r>
    </w:p>
    <w:p w14:paraId="08BA1E8A" w14:textId="77777777" w:rsidR="003E5211" w:rsidRPr="003E5211" w:rsidRDefault="003E5211" w:rsidP="003E5211">
      <w:pPr>
        <w:bidi/>
        <w:jc w:val="both"/>
        <w:rPr>
          <w:rFonts w:cs="David" w:hint="cs"/>
          <w:rtl/>
        </w:rPr>
      </w:pPr>
    </w:p>
    <w:p w14:paraId="67324103" w14:textId="77777777" w:rsidR="003E5211" w:rsidRPr="003E5211" w:rsidRDefault="003E5211" w:rsidP="003E5211">
      <w:pPr>
        <w:bidi/>
        <w:jc w:val="both"/>
        <w:rPr>
          <w:rFonts w:cs="David" w:hint="cs"/>
          <w:rtl/>
        </w:rPr>
      </w:pPr>
      <w:r w:rsidRPr="003E5211">
        <w:rPr>
          <w:rFonts w:cs="David" w:hint="cs"/>
          <w:rtl/>
        </w:rPr>
        <w:tab/>
        <w:t xml:space="preserve">אם כולם רוצים להיות בקואליציה,  צריך להיות לזה מחיר. לא קרה שום דבר, חבר אופוזיציה </w:t>
      </w:r>
      <w:r w:rsidRPr="003E5211">
        <w:rPr>
          <w:rFonts w:cs="David" w:hint="cs"/>
          <w:rtl/>
        </w:rPr>
        <w:tab/>
        <w:t xml:space="preserve">יהיה חבר יושב ראש הוועדה לביקורת המדינה. נקודה.  מי שסובל מזה, שלא יצטרף לקואליציה, שיישאר באופוזיציה ויקבל את התפקיד הזה. </w:t>
      </w:r>
    </w:p>
    <w:p w14:paraId="0DF508BA" w14:textId="77777777" w:rsidR="003E5211" w:rsidRPr="003E5211" w:rsidRDefault="003E5211" w:rsidP="003E5211">
      <w:pPr>
        <w:bidi/>
        <w:jc w:val="both"/>
        <w:rPr>
          <w:rFonts w:cs="David" w:hint="cs"/>
          <w:rtl/>
        </w:rPr>
      </w:pPr>
      <w:r>
        <w:rPr>
          <w:rFonts w:cs="David"/>
          <w:rtl/>
        </w:rPr>
        <w:br w:type="page"/>
      </w:r>
    </w:p>
    <w:p w14:paraId="0C5C8BFC" w14:textId="77777777" w:rsidR="003E5211" w:rsidRPr="003E5211" w:rsidRDefault="003E5211" w:rsidP="003E5211">
      <w:pPr>
        <w:bidi/>
        <w:jc w:val="both"/>
        <w:rPr>
          <w:rFonts w:cs="David" w:hint="cs"/>
          <w:rtl/>
        </w:rPr>
      </w:pPr>
      <w:r w:rsidRPr="003E5211">
        <w:rPr>
          <w:rFonts w:cs="David" w:hint="cs"/>
          <w:u w:val="single"/>
          <w:rtl/>
        </w:rPr>
        <w:t xml:space="preserve">יעקב </w:t>
      </w:r>
      <w:proofErr w:type="spellStart"/>
      <w:r w:rsidRPr="003E5211">
        <w:rPr>
          <w:rFonts w:cs="David" w:hint="cs"/>
          <w:u w:val="single"/>
          <w:rtl/>
        </w:rPr>
        <w:t>מרגי</w:t>
      </w:r>
      <w:proofErr w:type="spellEnd"/>
      <w:r w:rsidRPr="003E5211">
        <w:rPr>
          <w:rFonts w:cs="David" w:hint="cs"/>
          <w:u w:val="single"/>
          <w:rtl/>
        </w:rPr>
        <w:t>:</w:t>
      </w:r>
    </w:p>
    <w:p w14:paraId="5572EFCD" w14:textId="77777777" w:rsidR="003E5211" w:rsidRPr="003E5211" w:rsidRDefault="003E5211" w:rsidP="003E5211">
      <w:pPr>
        <w:bidi/>
        <w:jc w:val="both"/>
        <w:rPr>
          <w:rFonts w:cs="David" w:hint="cs"/>
          <w:rtl/>
        </w:rPr>
      </w:pPr>
    </w:p>
    <w:p w14:paraId="35668096" w14:textId="77777777" w:rsidR="003E5211" w:rsidRPr="003E5211" w:rsidRDefault="003E5211" w:rsidP="003E5211">
      <w:pPr>
        <w:bidi/>
        <w:jc w:val="both"/>
        <w:rPr>
          <w:rFonts w:cs="David" w:hint="cs"/>
          <w:rtl/>
        </w:rPr>
      </w:pPr>
      <w:r w:rsidRPr="003E5211">
        <w:rPr>
          <w:rFonts w:cs="David" w:hint="cs"/>
          <w:rtl/>
        </w:rPr>
        <w:tab/>
        <w:t xml:space="preserve">אי אפשר לעשות תקנון על תנאי או חוק על תנאי. אני אאמץ את התשובה שנתת לי לגבי ניצול לרעה, זימון שר. יש רוב חברי הוועדה, בוועדה לביקורת המדינה חברים חברי כנסת ויש רוב חברים שיוכלו לדעת איזה דיונים לאפשר ואיזה לא לאפשר. </w:t>
      </w:r>
    </w:p>
    <w:p w14:paraId="385FD0A9" w14:textId="77777777" w:rsidR="003E5211" w:rsidRPr="003E5211" w:rsidRDefault="003E5211" w:rsidP="003E5211">
      <w:pPr>
        <w:bidi/>
        <w:jc w:val="both"/>
        <w:rPr>
          <w:rFonts w:cs="David" w:hint="cs"/>
          <w:rtl/>
        </w:rPr>
      </w:pPr>
    </w:p>
    <w:p w14:paraId="4ED4B8E3" w14:textId="77777777" w:rsidR="003E5211" w:rsidRPr="003E5211" w:rsidRDefault="003E5211" w:rsidP="003E5211">
      <w:pPr>
        <w:bidi/>
        <w:jc w:val="both"/>
        <w:rPr>
          <w:rFonts w:cs="David" w:hint="cs"/>
          <w:rtl/>
        </w:rPr>
      </w:pPr>
      <w:r w:rsidRPr="003E5211">
        <w:rPr>
          <w:rFonts w:cs="David" w:hint="cs"/>
          <w:u w:val="single"/>
          <w:rtl/>
        </w:rPr>
        <w:t>היו"ר דוד טל:</w:t>
      </w:r>
    </w:p>
    <w:p w14:paraId="51C5BFF8" w14:textId="77777777" w:rsidR="003E5211" w:rsidRPr="003E5211" w:rsidRDefault="003E5211" w:rsidP="003E5211">
      <w:pPr>
        <w:bidi/>
        <w:jc w:val="both"/>
        <w:rPr>
          <w:rFonts w:cs="David" w:hint="cs"/>
          <w:rtl/>
        </w:rPr>
      </w:pPr>
    </w:p>
    <w:p w14:paraId="2A626F54" w14:textId="77777777" w:rsidR="003E5211" w:rsidRPr="003E5211" w:rsidRDefault="003E5211" w:rsidP="003E5211">
      <w:pPr>
        <w:bidi/>
        <w:jc w:val="both"/>
        <w:rPr>
          <w:rFonts w:cs="David" w:hint="cs"/>
          <w:rtl/>
        </w:rPr>
      </w:pPr>
      <w:r w:rsidRPr="003E5211">
        <w:rPr>
          <w:rFonts w:cs="David" w:hint="cs"/>
          <w:rtl/>
        </w:rPr>
        <w:tab/>
        <w:t xml:space="preserve">רוב חברי הוועדה צריכים לבחור איש אופוזיציה. </w:t>
      </w:r>
    </w:p>
    <w:p w14:paraId="1D55A204" w14:textId="77777777" w:rsidR="003E5211" w:rsidRPr="003E5211" w:rsidRDefault="003E5211" w:rsidP="003E5211">
      <w:pPr>
        <w:bidi/>
        <w:jc w:val="both"/>
        <w:rPr>
          <w:rFonts w:cs="David" w:hint="cs"/>
          <w:rtl/>
        </w:rPr>
      </w:pPr>
    </w:p>
    <w:p w14:paraId="79352547" w14:textId="77777777" w:rsidR="003E5211" w:rsidRPr="003E5211" w:rsidRDefault="003E5211" w:rsidP="003E5211">
      <w:pPr>
        <w:bidi/>
        <w:jc w:val="both"/>
        <w:rPr>
          <w:rFonts w:cs="David" w:hint="cs"/>
          <w:rtl/>
        </w:rPr>
      </w:pPr>
      <w:r w:rsidRPr="003E5211">
        <w:rPr>
          <w:rFonts w:cs="David" w:hint="cs"/>
          <w:u w:val="single"/>
          <w:rtl/>
        </w:rPr>
        <w:t>גדעון סער:</w:t>
      </w:r>
    </w:p>
    <w:p w14:paraId="06E40CFB" w14:textId="77777777" w:rsidR="003E5211" w:rsidRPr="003E5211" w:rsidRDefault="003E5211" w:rsidP="003E5211">
      <w:pPr>
        <w:bidi/>
        <w:jc w:val="both"/>
        <w:rPr>
          <w:rFonts w:cs="David" w:hint="cs"/>
          <w:rtl/>
        </w:rPr>
      </w:pPr>
    </w:p>
    <w:p w14:paraId="75D2BA25" w14:textId="77777777" w:rsidR="003E5211" w:rsidRPr="003E5211" w:rsidRDefault="003E5211" w:rsidP="003E5211">
      <w:pPr>
        <w:bidi/>
        <w:jc w:val="both"/>
        <w:rPr>
          <w:rFonts w:cs="David" w:hint="cs"/>
          <w:rtl/>
        </w:rPr>
      </w:pPr>
      <w:r w:rsidRPr="003E5211">
        <w:rPr>
          <w:rFonts w:cs="David" w:hint="cs"/>
          <w:rtl/>
        </w:rPr>
        <w:tab/>
        <w:t xml:space="preserve"> אגב, זאת בכלל  ועדת משנה שעוסקת בנושאים שאתם מדברים עליהם, זאת לא מליאת הוועדה. </w:t>
      </w:r>
    </w:p>
    <w:p w14:paraId="303C09CA" w14:textId="77777777" w:rsidR="003E5211" w:rsidRPr="003E5211" w:rsidRDefault="003E5211" w:rsidP="003E5211">
      <w:pPr>
        <w:bidi/>
        <w:jc w:val="both"/>
        <w:rPr>
          <w:rFonts w:cs="David" w:hint="cs"/>
          <w:rtl/>
        </w:rPr>
      </w:pPr>
    </w:p>
    <w:p w14:paraId="0A50570A" w14:textId="77777777" w:rsidR="003E5211" w:rsidRPr="003E5211" w:rsidRDefault="003E5211" w:rsidP="003E5211">
      <w:pPr>
        <w:bidi/>
        <w:jc w:val="both"/>
        <w:rPr>
          <w:rFonts w:cs="David" w:hint="cs"/>
          <w:rtl/>
        </w:rPr>
      </w:pPr>
      <w:r w:rsidRPr="003E5211">
        <w:rPr>
          <w:rFonts w:cs="David" w:hint="cs"/>
          <w:u w:val="single"/>
          <w:rtl/>
        </w:rPr>
        <w:t xml:space="preserve">סגנית מזכיר הכנסת ירדנה </w:t>
      </w:r>
      <w:proofErr w:type="spellStart"/>
      <w:r w:rsidRPr="003E5211">
        <w:rPr>
          <w:rFonts w:cs="David" w:hint="cs"/>
          <w:u w:val="single"/>
          <w:rtl/>
        </w:rPr>
        <w:t>מלר</w:t>
      </w:r>
      <w:proofErr w:type="spellEnd"/>
      <w:r w:rsidRPr="003E5211">
        <w:rPr>
          <w:rFonts w:cs="David" w:hint="cs"/>
          <w:u w:val="single"/>
          <w:rtl/>
        </w:rPr>
        <w:t>-</w:t>
      </w:r>
      <w:proofErr w:type="spellStart"/>
      <w:r w:rsidRPr="003E5211">
        <w:rPr>
          <w:rFonts w:cs="David" w:hint="cs"/>
          <w:u w:val="single"/>
          <w:rtl/>
        </w:rPr>
        <w:t>הורביץ</w:t>
      </w:r>
      <w:proofErr w:type="spellEnd"/>
      <w:r w:rsidRPr="003E5211">
        <w:rPr>
          <w:rFonts w:cs="David" w:hint="cs"/>
          <w:u w:val="single"/>
          <w:rtl/>
        </w:rPr>
        <w:t>:</w:t>
      </w:r>
    </w:p>
    <w:p w14:paraId="4727C724" w14:textId="77777777" w:rsidR="003E5211" w:rsidRPr="003E5211" w:rsidRDefault="003E5211" w:rsidP="003E5211">
      <w:pPr>
        <w:bidi/>
        <w:jc w:val="both"/>
        <w:rPr>
          <w:rFonts w:cs="David" w:hint="cs"/>
          <w:rtl/>
        </w:rPr>
      </w:pPr>
    </w:p>
    <w:p w14:paraId="5C0F85DF" w14:textId="77777777" w:rsidR="003E5211" w:rsidRPr="003E5211" w:rsidRDefault="003E5211" w:rsidP="003E5211">
      <w:pPr>
        <w:bidi/>
        <w:jc w:val="both"/>
        <w:rPr>
          <w:rFonts w:cs="David" w:hint="cs"/>
          <w:rtl/>
        </w:rPr>
      </w:pPr>
      <w:r w:rsidRPr="003E5211">
        <w:rPr>
          <w:rFonts w:cs="David" w:hint="cs"/>
          <w:rtl/>
        </w:rPr>
        <w:tab/>
        <w:t xml:space="preserve">זה לא נכון, יש גם ועדת השניים. </w:t>
      </w:r>
    </w:p>
    <w:p w14:paraId="5A8F9506" w14:textId="77777777" w:rsidR="003E5211" w:rsidRPr="003E5211" w:rsidRDefault="003E5211" w:rsidP="003E5211">
      <w:pPr>
        <w:bidi/>
        <w:jc w:val="both"/>
        <w:rPr>
          <w:rFonts w:cs="David" w:hint="cs"/>
          <w:rtl/>
        </w:rPr>
      </w:pPr>
    </w:p>
    <w:p w14:paraId="5154FF4A" w14:textId="77777777" w:rsidR="003E5211" w:rsidRPr="003E5211" w:rsidRDefault="003E5211" w:rsidP="003E5211">
      <w:pPr>
        <w:bidi/>
        <w:jc w:val="both"/>
        <w:rPr>
          <w:rFonts w:cs="David" w:hint="cs"/>
          <w:rtl/>
        </w:rPr>
      </w:pPr>
      <w:r w:rsidRPr="003E5211">
        <w:rPr>
          <w:rFonts w:cs="David" w:hint="cs"/>
          <w:u w:val="single"/>
          <w:rtl/>
        </w:rPr>
        <w:t>היו"ר דוד טל:</w:t>
      </w:r>
    </w:p>
    <w:p w14:paraId="44D29A3E" w14:textId="77777777" w:rsidR="003E5211" w:rsidRPr="003E5211" w:rsidRDefault="003E5211" w:rsidP="003E5211">
      <w:pPr>
        <w:bidi/>
        <w:jc w:val="both"/>
        <w:rPr>
          <w:rFonts w:cs="David" w:hint="cs"/>
          <w:rtl/>
        </w:rPr>
      </w:pPr>
    </w:p>
    <w:p w14:paraId="5E7406A0" w14:textId="77777777" w:rsidR="003E5211" w:rsidRPr="003E5211" w:rsidRDefault="003E5211" w:rsidP="003E5211">
      <w:pPr>
        <w:bidi/>
        <w:jc w:val="both"/>
        <w:rPr>
          <w:rFonts w:cs="David" w:hint="cs"/>
          <w:rtl/>
        </w:rPr>
      </w:pPr>
      <w:r w:rsidRPr="003E5211">
        <w:rPr>
          <w:rFonts w:cs="David" w:hint="cs"/>
          <w:rtl/>
        </w:rPr>
        <w:tab/>
        <w:t xml:space="preserve">יושב ראש הוועדה חבר בוועדת המשנה. </w:t>
      </w:r>
    </w:p>
    <w:p w14:paraId="242F1A9E" w14:textId="77777777" w:rsidR="003E5211" w:rsidRPr="003E5211" w:rsidRDefault="003E5211" w:rsidP="003E5211">
      <w:pPr>
        <w:bidi/>
        <w:jc w:val="both"/>
        <w:rPr>
          <w:rFonts w:cs="David" w:hint="cs"/>
          <w:rtl/>
        </w:rPr>
      </w:pPr>
    </w:p>
    <w:p w14:paraId="3E1CE7DB" w14:textId="77777777" w:rsidR="003E5211" w:rsidRPr="003E5211" w:rsidRDefault="003E5211" w:rsidP="003E5211">
      <w:pPr>
        <w:bidi/>
        <w:jc w:val="both"/>
        <w:rPr>
          <w:rFonts w:cs="David" w:hint="cs"/>
          <w:rtl/>
        </w:rPr>
      </w:pPr>
      <w:r w:rsidRPr="003E5211">
        <w:rPr>
          <w:rFonts w:cs="David" w:hint="cs"/>
          <w:u w:val="single"/>
          <w:rtl/>
        </w:rPr>
        <w:t>יואל חסון:</w:t>
      </w:r>
    </w:p>
    <w:p w14:paraId="75F788D5" w14:textId="77777777" w:rsidR="003E5211" w:rsidRPr="003E5211" w:rsidRDefault="003E5211" w:rsidP="003E5211">
      <w:pPr>
        <w:bidi/>
        <w:jc w:val="both"/>
        <w:rPr>
          <w:rFonts w:cs="David" w:hint="cs"/>
          <w:rtl/>
        </w:rPr>
      </w:pPr>
    </w:p>
    <w:p w14:paraId="34495023" w14:textId="77777777" w:rsidR="003E5211" w:rsidRPr="003E5211" w:rsidRDefault="003E5211" w:rsidP="003E5211">
      <w:pPr>
        <w:bidi/>
        <w:jc w:val="both"/>
        <w:rPr>
          <w:rFonts w:cs="David" w:hint="cs"/>
          <w:rtl/>
        </w:rPr>
      </w:pPr>
      <w:r w:rsidRPr="003E5211">
        <w:rPr>
          <w:rFonts w:cs="David" w:hint="cs"/>
          <w:rtl/>
        </w:rPr>
        <w:tab/>
        <w:t xml:space="preserve">אני חרד מאוד. </w:t>
      </w:r>
    </w:p>
    <w:p w14:paraId="7B9412D2" w14:textId="77777777" w:rsidR="003E5211" w:rsidRPr="003E5211" w:rsidRDefault="003E5211" w:rsidP="003E5211">
      <w:pPr>
        <w:bidi/>
        <w:jc w:val="both"/>
        <w:rPr>
          <w:rFonts w:cs="David" w:hint="cs"/>
          <w:rtl/>
        </w:rPr>
      </w:pPr>
    </w:p>
    <w:p w14:paraId="7AA306C2" w14:textId="77777777" w:rsidR="003E5211" w:rsidRPr="003E5211" w:rsidRDefault="003E5211" w:rsidP="003E5211">
      <w:pPr>
        <w:bidi/>
        <w:jc w:val="both"/>
        <w:rPr>
          <w:rFonts w:cs="David" w:hint="cs"/>
          <w:rtl/>
        </w:rPr>
      </w:pPr>
      <w:r w:rsidRPr="003E5211">
        <w:rPr>
          <w:rFonts w:cs="David" w:hint="cs"/>
          <w:u w:val="single"/>
          <w:rtl/>
        </w:rPr>
        <w:t>נסים זאב:</w:t>
      </w:r>
    </w:p>
    <w:p w14:paraId="5B474613" w14:textId="77777777" w:rsidR="003E5211" w:rsidRPr="003E5211" w:rsidRDefault="003E5211" w:rsidP="003E5211">
      <w:pPr>
        <w:bidi/>
        <w:jc w:val="both"/>
        <w:rPr>
          <w:rFonts w:cs="David" w:hint="cs"/>
          <w:rtl/>
        </w:rPr>
      </w:pPr>
    </w:p>
    <w:p w14:paraId="58581BA5" w14:textId="77777777" w:rsidR="003E5211" w:rsidRPr="003E5211" w:rsidRDefault="003E5211" w:rsidP="003E5211">
      <w:pPr>
        <w:bidi/>
        <w:jc w:val="both"/>
        <w:rPr>
          <w:rFonts w:cs="David" w:hint="cs"/>
          <w:rtl/>
        </w:rPr>
      </w:pPr>
      <w:r w:rsidRPr="003E5211">
        <w:rPr>
          <w:rFonts w:cs="David" w:hint="cs"/>
          <w:rtl/>
        </w:rPr>
        <w:tab/>
        <w:t xml:space="preserve"> אי אפשר להשתמש בכל פעם מחדש באיום הזה, שיכול להיות חבר כנסת ערבי שיהיה יושב ראש ועדת הביקורת.  גם  אם יתקיים מצב של קואליציה מקיר לקיר ויישארו רק הערבים באופוזיציה,  לוועדה לביקורת  המדינה לא יהיה מה  לבקר.  לכן, אדרבא, אני דוגל בכך שהיושב ראש יהיה ערבי. </w:t>
      </w:r>
    </w:p>
    <w:p w14:paraId="4729737D" w14:textId="77777777" w:rsidR="003E5211" w:rsidRPr="003E5211" w:rsidRDefault="003E5211" w:rsidP="003E5211">
      <w:pPr>
        <w:bidi/>
        <w:jc w:val="both"/>
        <w:rPr>
          <w:rFonts w:cs="David" w:hint="cs"/>
          <w:rtl/>
        </w:rPr>
      </w:pPr>
    </w:p>
    <w:p w14:paraId="1C40677E" w14:textId="77777777" w:rsidR="003E5211" w:rsidRPr="003E5211" w:rsidRDefault="003E5211" w:rsidP="003E5211">
      <w:pPr>
        <w:bidi/>
        <w:jc w:val="both"/>
        <w:rPr>
          <w:rFonts w:cs="David" w:hint="cs"/>
          <w:rtl/>
        </w:rPr>
      </w:pPr>
      <w:r w:rsidRPr="003E5211">
        <w:rPr>
          <w:rFonts w:cs="David" w:hint="cs"/>
          <w:u w:val="single"/>
          <w:rtl/>
        </w:rPr>
        <w:t xml:space="preserve">מרינה </w:t>
      </w:r>
      <w:proofErr w:type="spellStart"/>
      <w:r w:rsidRPr="003E5211">
        <w:rPr>
          <w:rFonts w:cs="David" w:hint="cs"/>
          <w:u w:val="single"/>
          <w:rtl/>
        </w:rPr>
        <w:t>סולודקין</w:t>
      </w:r>
      <w:proofErr w:type="spellEnd"/>
      <w:r w:rsidRPr="003E5211">
        <w:rPr>
          <w:rFonts w:cs="David" w:hint="cs"/>
          <w:u w:val="single"/>
          <w:rtl/>
        </w:rPr>
        <w:t>:</w:t>
      </w:r>
    </w:p>
    <w:p w14:paraId="6DCF0185" w14:textId="77777777" w:rsidR="003E5211" w:rsidRPr="003E5211" w:rsidRDefault="003E5211" w:rsidP="003E5211">
      <w:pPr>
        <w:bidi/>
        <w:jc w:val="both"/>
        <w:rPr>
          <w:rFonts w:cs="David" w:hint="cs"/>
          <w:rtl/>
        </w:rPr>
      </w:pPr>
    </w:p>
    <w:p w14:paraId="397A46B9" w14:textId="77777777" w:rsidR="003E5211" w:rsidRPr="003E5211" w:rsidRDefault="003E5211" w:rsidP="003E5211">
      <w:pPr>
        <w:bidi/>
        <w:jc w:val="both"/>
        <w:rPr>
          <w:rFonts w:cs="David" w:hint="cs"/>
          <w:rtl/>
        </w:rPr>
      </w:pPr>
      <w:r w:rsidRPr="003E5211">
        <w:rPr>
          <w:rFonts w:cs="David" w:hint="cs"/>
          <w:rtl/>
        </w:rPr>
        <w:tab/>
        <w:t xml:space="preserve"> אני רוצה לומר, אם אנחנו חייבים לומר "רק לא ערבים", לא כדאי לתקן את הסעיף הזה כי זה לא נורמאלי.  דבר שני, גם בסיעות הערביות יש אנשים כמו חבר הכנסת דב </w:t>
      </w:r>
      <w:proofErr w:type="spellStart"/>
      <w:r w:rsidRPr="003E5211">
        <w:rPr>
          <w:rFonts w:cs="David" w:hint="cs"/>
          <w:rtl/>
        </w:rPr>
        <w:t>חנין</w:t>
      </w:r>
      <w:proofErr w:type="spellEnd"/>
      <w:r w:rsidRPr="003E5211">
        <w:rPr>
          <w:rFonts w:cs="David" w:hint="cs"/>
          <w:rtl/>
        </w:rPr>
        <w:t xml:space="preserve">. </w:t>
      </w:r>
    </w:p>
    <w:p w14:paraId="22F80758" w14:textId="77777777" w:rsidR="003E5211" w:rsidRPr="003E5211" w:rsidRDefault="003E5211" w:rsidP="003E5211">
      <w:pPr>
        <w:bidi/>
        <w:jc w:val="both"/>
        <w:rPr>
          <w:rFonts w:cs="David" w:hint="cs"/>
          <w:rtl/>
        </w:rPr>
      </w:pPr>
    </w:p>
    <w:p w14:paraId="203E702C" w14:textId="77777777" w:rsidR="003E5211" w:rsidRPr="003E5211" w:rsidRDefault="003E5211" w:rsidP="003E5211">
      <w:pPr>
        <w:bidi/>
        <w:jc w:val="both"/>
        <w:rPr>
          <w:rFonts w:cs="David" w:hint="cs"/>
          <w:rtl/>
        </w:rPr>
      </w:pPr>
      <w:r w:rsidRPr="003E5211">
        <w:rPr>
          <w:rFonts w:cs="David" w:hint="cs"/>
          <w:u w:val="single"/>
          <w:rtl/>
        </w:rPr>
        <w:t>יצחק זיו:</w:t>
      </w:r>
    </w:p>
    <w:p w14:paraId="1661FA1D" w14:textId="77777777" w:rsidR="003E5211" w:rsidRPr="003E5211" w:rsidRDefault="003E5211" w:rsidP="003E5211">
      <w:pPr>
        <w:bidi/>
        <w:jc w:val="both"/>
        <w:rPr>
          <w:rFonts w:cs="David" w:hint="cs"/>
          <w:rtl/>
        </w:rPr>
      </w:pPr>
    </w:p>
    <w:p w14:paraId="47C4F1DE" w14:textId="77777777" w:rsidR="003E5211" w:rsidRPr="003E5211" w:rsidRDefault="003E5211" w:rsidP="003E5211">
      <w:pPr>
        <w:bidi/>
        <w:jc w:val="both"/>
        <w:rPr>
          <w:rFonts w:cs="David" w:hint="cs"/>
          <w:rtl/>
        </w:rPr>
      </w:pPr>
      <w:r w:rsidRPr="003E5211">
        <w:rPr>
          <w:rFonts w:cs="David" w:hint="cs"/>
          <w:rtl/>
        </w:rPr>
        <w:tab/>
        <w:t xml:space="preserve">אני חושב שכאן צריך להיות חריג על מצבי חירום. ההצעה הזאת צריכה להיות חריגה על מצבי חירום. </w:t>
      </w:r>
    </w:p>
    <w:p w14:paraId="697FA87D" w14:textId="77777777" w:rsidR="003E5211" w:rsidRPr="003E5211" w:rsidRDefault="003E5211" w:rsidP="003E5211">
      <w:pPr>
        <w:bidi/>
        <w:jc w:val="both"/>
        <w:rPr>
          <w:rFonts w:cs="David" w:hint="cs"/>
          <w:rtl/>
        </w:rPr>
      </w:pPr>
    </w:p>
    <w:p w14:paraId="616FB141" w14:textId="77777777" w:rsidR="003E5211" w:rsidRPr="003E5211" w:rsidRDefault="003E5211" w:rsidP="003E5211">
      <w:pPr>
        <w:bidi/>
        <w:jc w:val="both"/>
        <w:rPr>
          <w:rFonts w:cs="David" w:hint="cs"/>
          <w:rtl/>
        </w:rPr>
      </w:pPr>
      <w:r w:rsidRPr="003E5211">
        <w:rPr>
          <w:rFonts w:cs="David" w:hint="cs"/>
          <w:u w:val="single"/>
          <w:rtl/>
        </w:rPr>
        <w:t>היו"ר דוד טל:</w:t>
      </w:r>
    </w:p>
    <w:p w14:paraId="14EFEF65" w14:textId="77777777" w:rsidR="003E5211" w:rsidRPr="003E5211" w:rsidRDefault="003E5211" w:rsidP="003E5211">
      <w:pPr>
        <w:bidi/>
        <w:jc w:val="both"/>
        <w:rPr>
          <w:rFonts w:cs="David" w:hint="cs"/>
          <w:rtl/>
        </w:rPr>
      </w:pPr>
    </w:p>
    <w:p w14:paraId="53BFB4EE" w14:textId="77777777" w:rsidR="003E5211" w:rsidRPr="003E5211" w:rsidRDefault="003E5211" w:rsidP="003E5211">
      <w:pPr>
        <w:bidi/>
        <w:jc w:val="both"/>
        <w:rPr>
          <w:rFonts w:cs="David" w:hint="cs"/>
          <w:rtl/>
        </w:rPr>
      </w:pPr>
      <w:r w:rsidRPr="003E5211">
        <w:rPr>
          <w:rFonts w:cs="David" w:hint="cs"/>
          <w:rtl/>
        </w:rPr>
        <w:tab/>
        <w:t xml:space="preserve">כלומר, שבמצב חירום איש קואליציה יכול להיות יושב ראש ועדה. </w:t>
      </w:r>
    </w:p>
    <w:p w14:paraId="7C8CF3FC" w14:textId="77777777" w:rsidR="003E5211" w:rsidRPr="003E5211" w:rsidRDefault="003E5211" w:rsidP="003E5211">
      <w:pPr>
        <w:bidi/>
        <w:jc w:val="both"/>
        <w:rPr>
          <w:rFonts w:cs="David" w:hint="cs"/>
          <w:rtl/>
        </w:rPr>
      </w:pPr>
    </w:p>
    <w:p w14:paraId="46790F78" w14:textId="77777777" w:rsidR="003E5211" w:rsidRPr="003E5211" w:rsidRDefault="003E5211" w:rsidP="003E5211">
      <w:pPr>
        <w:bidi/>
        <w:jc w:val="both"/>
        <w:rPr>
          <w:rFonts w:cs="David" w:hint="cs"/>
          <w:rtl/>
        </w:rPr>
      </w:pPr>
      <w:r w:rsidRPr="003E5211">
        <w:rPr>
          <w:rFonts w:cs="David" w:hint="cs"/>
          <w:u w:val="single"/>
          <w:rtl/>
        </w:rPr>
        <w:t>יצחק זיו:</w:t>
      </w:r>
    </w:p>
    <w:p w14:paraId="2D53516D" w14:textId="77777777" w:rsidR="003E5211" w:rsidRPr="003E5211" w:rsidRDefault="003E5211" w:rsidP="003E5211">
      <w:pPr>
        <w:bidi/>
        <w:jc w:val="both"/>
        <w:rPr>
          <w:rFonts w:cs="David" w:hint="cs"/>
          <w:rtl/>
        </w:rPr>
      </w:pPr>
    </w:p>
    <w:p w14:paraId="70678C79" w14:textId="77777777" w:rsidR="003E5211" w:rsidRPr="003E5211" w:rsidRDefault="003E5211" w:rsidP="003E5211">
      <w:pPr>
        <w:bidi/>
        <w:jc w:val="both"/>
        <w:rPr>
          <w:rFonts w:cs="David" w:hint="cs"/>
          <w:rtl/>
        </w:rPr>
      </w:pPr>
      <w:r w:rsidRPr="003E5211">
        <w:rPr>
          <w:rFonts w:cs="David" w:hint="cs"/>
          <w:rtl/>
        </w:rPr>
        <w:tab/>
        <w:t>הרוב יחליט.</w:t>
      </w:r>
    </w:p>
    <w:p w14:paraId="4F8501E8" w14:textId="77777777" w:rsidR="003E5211" w:rsidRPr="003E5211" w:rsidRDefault="003E5211" w:rsidP="003E5211">
      <w:pPr>
        <w:bidi/>
        <w:jc w:val="both"/>
        <w:rPr>
          <w:rFonts w:cs="David" w:hint="cs"/>
          <w:rtl/>
        </w:rPr>
      </w:pPr>
    </w:p>
    <w:p w14:paraId="3CA6F62D" w14:textId="77777777" w:rsidR="003E5211" w:rsidRPr="003E5211" w:rsidRDefault="003E5211" w:rsidP="003E5211">
      <w:pPr>
        <w:bidi/>
        <w:jc w:val="both"/>
        <w:rPr>
          <w:rFonts w:cs="David" w:hint="cs"/>
          <w:rtl/>
        </w:rPr>
      </w:pPr>
      <w:r w:rsidRPr="003E5211">
        <w:rPr>
          <w:rFonts w:cs="David" w:hint="cs"/>
          <w:u w:val="single"/>
          <w:rtl/>
        </w:rPr>
        <w:t>היו"ר דוד טל:</w:t>
      </w:r>
    </w:p>
    <w:p w14:paraId="6C3EEE77" w14:textId="77777777" w:rsidR="003E5211" w:rsidRPr="003E5211" w:rsidRDefault="003E5211" w:rsidP="003E5211">
      <w:pPr>
        <w:bidi/>
        <w:jc w:val="both"/>
        <w:rPr>
          <w:rFonts w:cs="David" w:hint="cs"/>
          <w:rtl/>
        </w:rPr>
      </w:pPr>
    </w:p>
    <w:p w14:paraId="454F4E6E" w14:textId="77777777" w:rsidR="003E5211" w:rsidRPr="003E5211" w:rsidRDefault="003E5211" w:rsidP="003E5211">
      <w:pPr>
        <w:bidi/>
        <w:jc w:val="both"/>
        <w:rPr>
          <w:rFonts w:cs="David" w:hint="cs"/>
          <w:rtl/>
        </w:rPr>
      </w:pPr>
      <w:r w:rsidRPr="003E5211">
        <w:rPr>
          <w:rFonts w:cs="David" w:hint="cs"/>
          <w:rtl/>
        </w:rPr>
        <w:tab/>
        <w:t xml:space="preserve">אבל  אתה משאיר לו את האופציה הזאת. </w:t>
      </w:r>
    </w:p>
    <w:p w14:paraId="0E80ADE7" w14:textId="77777777" w:rsidR="003E5211" w:rsidRPr="003E5211" w:rsidRDefault="003E5211" w:rsidP="003E5211">
      <w:pPr>
        <w:bidi/>
        <w:jc w:val="both"/>
        <w:rPr>
          <w:rFonts w:cs="David" w:hint="cs"/>
          <w:rtl/>
        </w:rPr>
      </w:pPr>
      <w:r>
        <w:rPr>
          <w:rFonts w:cs="David"/>
          <w:rtl/>
        </w:rPr>
        <w:br w:type="page"/>
      </w:r>
    </w:p>
    <w:p w14:paraId="799C2585" w14:textId="77777777" w:rsidR="003E5211" w:rsidRPr="003E5211" w:rsidRDefault="003E5211" w:rsidP="003E5211">
      <w:pPr>
        <w:bidi/>
        <w:jc w:val="both"/>
        <w:rPr>
          <w:rFonts w:cs="David" w:hint="cs"/>
          <w:rtl/>
        </w:rPr>
      </w:pPr>
      <w:r w:rsidRPr="003E5211">
        <w:rPr>
          <w:rFonts w:cs="David" w:hint="cs"/>
          <w:u w:val="single"/>
          <w:rtl/>
        </w:rPr>
        <w:t xml:space="preserve">זהבה </w:t>
      </w:r>
      <w:proofErr w:type="spellStart"/>
      <w:r w:rsidRPr="003E5211">
        <w:rPr>
          <w:rFonts w:cs="David" w:hint="cs"/>
          <w:u w:val="single"/>
          <w:rtl/>
        </w:rPr>
        <w:t>גלאון</w:t>
      </w:r>
      <w:proofErr w:type="spellEnd"/>
      <w:r w:rsidRPr="003E5211">
        <w:rPr>
          <w:rFonts w:cs="David" w:hint="cs"/>
          <w:u w:val="single"/>
          <w:rtl/>
        </w:rPr>
        <w:t>:</w:t>
      </w:r>
    </w:p>
    <w:p w14:paraId="76585EC4" w14:textId="77777777" w:rsidR="003E5211" w:rsidRPr="003E5211" w:rsidRDefault="003E5211" w:rsidP="003E5211">
      <w:pPr>
        <w:bidi/>
        <w:jc w:val="both"/>
        <w:rPr>
          <w:rFonts w:cs="David" w:hint="cs"/>
          <w:rtl/>
        </w:rPr>
      </w:pPr>
    </w:p>
    <w:p w14:paraId="3738845B" w14:textId="77777777" w:rsidR="003E5211" w:rsidRPr="003E5211" w:rsidRDefault="003E5211" w:rsidP="003E5211">
      <w:pPr>
        <w:bidi/>
        <w:jc w:val="both"/>
        <w:rPr>
          <w:rFonts w:cs="David" w:hint="cs"/>
          <w:rtl/>
        </w:rPr>
      </w:pPr>
      <w:r w:rsidRPr="003E5211">
        <w:rPr>
          <w:rFonts w:cs="David" w:hint="cs"/>
          <w:rtl/>
        </w:rPr>
        <w:tab/>
        <w:t xml:space="preserve"> אדוני היושב ראש, ראשית, אני מצטרפת להצעותיהם של חבר הכנסת סער וחבר הכנסת </w:t>
      </w:r>
      <w:proofErr w:type="spellStart"/>
      <w:r w:rsidRPr="003E5211">
        <w:rPr>
          <w:rFonts w:cs="David" w:hint="cs"/>
          <w:rtl/>
        </w:rPr>
        <w:t>מרגי</w:t>
      </w:r>
      <w:proofErr w:type="spellEnd"/>
      <w:r w:rsidRPr="003E5211">
        <w:rPr>
          <w:rFonts w:cs="David" w:hint="cs"/>
          <w:rtl/>
        </w:rPr>
        <w:t xml:space="preserve">, אני חושבת שהם צודקים. אני רוצה לומר משפט אחד, שהוא מעבר לדיון עכשיו, אני מציעה לחברי הכנסת שהיום בקואליציה לזכור משהו שאני כבר יודעת אותו:  הכדור הוא עגול, יום אחד אתה בקואליציה ויום אחד אתה באופוזיציה. אני היום באופוזיציה,  פעם כשחוקקו את החוקים, קואליציה ואופוזיציה היו הומוגניות, אם ה"עבודה" </w:t>
      </w:r>
      <w:proofErr w:type="spellStart"/>
      <w:r w:rsidRPr="003E5211">
        <w:rPr>
          <w:rFonts w:cs="David" w:hint="cs"/>
          <w:rtl/>
        </w:rPr>
        <w:t>היתה</w:t>
      </w:r>
      <w:proofErr w:type="spellEnd"/>
      <w:r w:rsidRPr="003E5211">
        <w:rPr>
          <w:rFonts w:cs="David" w:hint="cs"/>
          <w:rtl/>
        </w:rPr>
        <w:t xml:space="preserve"> בשלטון, האופוזיציה </w:t>
      </w:r>
      <w:proofErr w:type="spellStart"/>
      <w:r w:rsidRPr="003E5211">
        <w:rPr>
          <w:rFonts w:cs="David" w:hint="cs"/>
          <w:rtl/>
        </w:rPr>
        <w:t>היתה</w:t>
      </w:r>
      <w:proofErr w:type="spellEnd"/>
      <w:r w:rsidRPr="003E5211">
        <w:rPr>
          <w:rFonts w:cs="David" w:hint="cs"/>
          <w:rtl/>
        </w:rPr>
        <w:t xml:space="preserve"> "ליכוד" ולהפך. האופוזיציה </w:t>
      </w:r>
      <w:proofErr w:type="spellStart"/>
      <w:r w:rsidRPr="003E5211">
        <w:rPr>
          <w:rFonts w:cs="David" w:hint="cs"/>
          <w:rtl/>
        </w:rPr>
        <w:t>היתה</w:t>
      </w:r>
      <w:proofErr w:type="spellEnd"/>
      <w:r w:rsidRPr="003E5211">
        <w:rPr>
          <w:rFonts w:cs="David" w:hint="cs"/>
          <w:rtl/>
        </w:rPr>
        <w:t xml:space="preserve"> הומוגנית. בשנים האחרונות נוצרה קונסטלציה שאופוזיציה לא הומוגנית ואנחנו בוחרים יושב ראש אופוזיציה והלכנו למהלך הזה. להגיד לך, שחבר הכנסת בנימין </w:t>
      </w:r>
      <w:proofErr w:type="spellStart"/>
      <w:r w:rsidRPr="003E5211">
        <w:rPr>
          <w:rFonts w:cs="David" w:hint="cs"/>
          <w:rtl/>
        </w:rPr>
        <w:t>נתניהו</w:t>
      </w:r>
      <w:proofErr w:type="spellEnd"/>
      <w:r w:rsidRPr="003E5211">
        <w:rPr>
          <w:rFonts w:cs="David" w:hint="cs"/>
          <w:rtl/>
        </w:rPr>
        <w:t xml:space="preserve"> מייצג אותי כראש האופוזיציה? הוא לא מייצג אותי.  אני מקבל את הקונסטלציה הפוליטית כחברת אופוזיציה </w:t>
      </w:r>
      <w:proofErr w:type="spellStart"/>
      <w:r w:rsidRPr="003E5211">
        <w:rPr>
          <w:rFonts w:cs="David" w:hint="cs"/>
          <w:rtl/>
        </w:rPr>
        <w:t>ממרצ</w:t>
      </w:r>
      <w:proofErr w:type="spellEnd"/>
      <w:r w:rsidRPr="003E5211">
        <w:rPr>
          <w:rFonts w:cs="David" w:hint="cs"/>
          <w:rtl/>
        </w:rPr>
        <w:t xml:space="preserve">,  דעתי אינה כדעתו,  אני מכבדת שהוא ראש האופוזיציה מטעם המפלגה </w:t>
      </w:r>
      <w:proofErr w:type="spellStart"/>
      <w:r w:rsidRPr="003E5211">
        <w:rPr>
          <w:rFonts w:cs="David" w:hint="cs"/>
          <w:rtl/>
        </w:rPr>
        <w:t>האופוזיונית</w:t>
      </w:r>
      <w:proofErr w:type="spellEnd"/>
      <w:r w:rsidRPr="003E5211">
        <w:rPr>
          <w:rFonts w:cs="David" w:hint="cs"/>
          <w:rtl/>
        </w:rPr>
        <w:t xml:space="preserve"> הגדולה. יש כללי משחק במדינה. חמישית מהציבור בישראל הם  חברים ערבים ששלחו את הנציגים שלהם לכנסת. לא יכול להיות שקונסטלציה בכנסת תקבע בחקיקה, שהבחירה של אזרחי ישראל הערביים לא </w:t>
      </w:r>
      <w:proofErr w:type="spellStart"/>
      <w:r w:rsidRPr="003E5211">
        <w:rPr>
          <w:rFonts w:cs="David" w:hint="cs"/>
          <w:rtl/>
        </w:rPr>
        <w:t>היתה</w:t>
      </w:r>
      <w:proofErr w:type="spellEnd"/>
      <w:r w:rsidRPr="003E5211">
        <w:rPr>
          <w:rFonts w:cs="David" w:hint="cs"/>
          <w:rtl/>
        </w:rPr>
        <w:t xml:space="preserve"> לגיטימית והם אומנם יכולים להיבחר אבל הם לא יכולים לשאת בתפקידים. אין מה לעשות. אותו הדבר לגבי האיחוד הלאומי. יכול להיות מצב, שהאיחוד הלאומי יישאר מחוץ לקואליציה רחבה, אז אני אחשוב שליברמן מסוכן? יעלה בדעתי לחשוב שהוא לא יכול לשאת בתפקיד? יש כאן תפיסה דמוקרטית מעוותת.  יושבים כאן אנשים,  בהבל חקיקה מרימים  יד וטוענים חירום.  יש מצב במדינה שהוא לא חירום? </w:t>
      </w:r>
    </w:p>
    <w:p w14:paraId="0E3A7A58" w14:textId="77777777" w:rsidR="003E5211" w:rsidRPr="003E5211" w:rsidRDefault="003E5211" w:rsidP="003E5211">
      <w:pPr>
        <w:bidi/>
        <w:jc w:val="both"/>
        <w:rPr>
          <w:rFonts w:cs="David" w:hint="cs"/>
          <w:rtl/>
        </w:rPr>
      </w:pPr>
    </w:p>
    <w:p w14:paraId="747428EE" w14:textId="77777777" w:rsidR="003E5211" w:rsidRPr="003E5211" w:rsidRDefault="003E5211" w:rsidP="003E5211">
      <w:pPr>
        <w:bidi/>
        <w:jc w:val="both"/>
        <w:rPr>
          <w:rFonts w:cs="David" w:hint="cs"/>
          <w:u w:val="single"/>
          <w:rtl/>
        </w:rPr>
      </w:pPr>
      <w:r w:rsidRPr="003E5211">
        <w:rPr>
          <w:rFonts w:cs="David" w:hint="cs"/>
          <w:u w:val="single"/>
          <w:rtl/>
        </w:rPr>
        <w:t>יצחק זיו:</w:t>
      </w:r>
    </w:p>
    <w:p w14:paraId="27531DAF" w14:textId="77777777" w:rsidR="003E5211" w:rsidRPr="003E5211" w:rsidRDefault="003E5211" w:rsidP="003E5211">
      <w:pPr>
        <w:bidi/>
        <w:jc w:val="both"/>
        <w:rPr>
          <w:rFonts w:cs="David" w:hint="cs"/>
          <w:rtl/>
        </w:rPr>
      </w:pPr>
    </w:p>
    <w:p w14:paraId="3AA699B7" w14:textId="77777777" w:rsidR="003E5211" w:rsidRPr="003E5211" w:rsidRDefault="003E5211" w:rsidP="003E5211">
      <w:pPr>
        <w:bidi/>
        <w:jc w:val="both"/>
        <w:rPr>
          <w:rFonts w:cs="David" w:hint="cs"/>
          <w:rtl/>
        </w:rPr>
      </w:pPr>
      <w:r w:rsidRPr="003E5211">
        <w:rPr>
          <w:rFonts w:cs="David" w:hint="cs"/>
          <w:rtl/>
        </w:rPr>
        <w:tab/>
        <w:t xml:space="preserve">אנחנו מתכוונים למצב חירום. </w:t>
      </w:r>
    </w:p>
    <w:p w14:paraId="2463E4D6" w14:textId="77777777" w:rsidR="003E5211" w:rsidRPr="003E5211" w:rsidRDefault="003E5211" w:rsidP="003E5211">
      <w:pPr>
        <w:bidi/>
        <w:jc w:val="both"/>
        <w:rPr>
          <w:rFonts w:cs="David" w:hint="cs"/>
          <w:rtl/>
        </w:rPr>
      </w:pPr>
    </w:p>
    <w:p w14:paraId="274EBA0A" w14:textId="77777777" w:rsidR="003E5211" w:rsidRPr="003E5211" w:rsidRDefault="003E5211" w:rsidP="003E5211">
      <w:pPr>
        <w:bidi/>
        <w:jc w:val="both"/>
        <w:rPr>
          <w:rFonts w:cs="David" w:hint="cs"/>
          <w:rtl/>
        </w:rPr>
      </w:pPr>
      <w:r w:rsidRPr="003E5211">
        <w:rPr>
          <w:rFonts w:cs="David" w:hint="cs"/>
          <w:u w:val="single"/>
          <w:rtl/>
        </w:rPr>
        <w:t>היו"ר דוד טל:</w:t>
      </w:r>
    </w:p>
    <w:p w14:paraId="1243D260" w14:textId="77777777" w:rsidR="003E5211" w:rsidRPr="003E5211" w:rsidRDefault="003E5211" w:rsidP="003E5211">
      <w:pPr>
        <w:bidi/>
        <w:jc w:val="both"/>
        <w:rPr>
          <w:rFonts w:cs="David" w:hint="cs"/>
          <w:rtl/>
        </w:rPr>
      </w:pPr>
    </w:p>
    <w:p w14:paraId="4EEA5DF4" w14:textId="77777777" w:rsidR="003E5211" w:rsidRPr="003E5211" w:rsidRDefault="003E5211" w:rsidP="003E5211">
      <w:pPr>
        <w:bidi/>
        <w:jc w:val="both"/>
        <w:rPr>
          <w:rFonts w:cs="David" w:hint="cs"/>
          <w:rtl/>
        </w:rPr>
      </w:pPr>
      <w:r w:rsidRPr="003E5211">
        <w:rPr>
          <w:rFonts w:cs="David" w:hint="cs"/>
          <w:rtl/>
        </w:rPr>
        <w:tab/>
        <w:t xml:space="preserve">חברת הכנסת זהבה </w:t>
      </w:r>
      <w:proofErr w:type="spellStart"/>
      <w:r w:rsidRPr="003E5211">
        <w:rPr>
          <w:rFonts w:cs="David" w:hint="cs"/>
          <w:rtl/>
        </w:rPr>
        <w:t>גלאון</w:t>
      </w:r>
      <w:proofErr w:type="spellEnd"/>
      <w:r w:rsidRPr="003E5211">
        <w:rPr>
          <w:rFonts w:cs="David" w:hint="cs"/>
          <w:rtl/>
        </w:rPr>
        <w:t xml:space="preserve">, את צריכה להודות, שגם את משלימה עם העוול הזה שאת מציינת, את ואנחנו לא מאפשרים לחברי הכנסת הערביים </w:t>
      </w:r>
      <w:r w:rsidRPr="003E5211">
        <w:rPr>
          <w:rFonts w:cs="David"/>
          <w:rtl/>
        </w:rPr>
        <w:t>–</w:t>
      </w:r>
      <w:r w:rsidRPr="003E5211">
        <w:rPr>
          <w:rFonts w:cs="David" w:hint="cs"/>
          <w:rtl/>
        </w:rPr>
        <w:t xml:space="preserve"> אפשרנו בעבר </w:t>
      </w:r>
      <w:proofErr w:type="spellStart"/>
      <w:r w:rsidRPr="003E5211">
        <w:rPr>
          <w:rFonts w:cs="David" w:hint="cs"/>
          <w:rtl/>
        </w:rPr>
        <w:t>להאשם</w:t>
      </w:r>
      <w:proofErr w:type="spellEnd"/>
      <w:r w:rsidRPr="003E5211">
        <w:rPr>
          <w:rFonts w:cs="David" w:hint="cs"/>
          <w:rtl/>
        </w:rPr>
        <w:t xml:space="preserve"> </w:t>
      </w:r>
      <w:proofErr w:type="spellStart"/>
      <w:r w:rsidRPr="003E5211">
        <w:rPr>
          <w:rFonts w:cs="David" w:hint="cs"/>
          <w:rtl/>
        </w:rPr>
        <w:t>מחמיד</w:t>
      </w:r>
      <w:proofErr w:type="spellEnd"/>
      <w:r w:rsidRPr="003E5211">
        <w:rPr>
          <w:rFonts w:cs="David" w:hint="cs"/>
          <w:rtl/>
        </w:rPr>
        <w:t xml:space="preserve">, שהיה חבר בוועדת החוץ והביטחון </w:t>
      </w:r>
      <w:r w:rsidRPr="003E5211">
        <w:rPr>
          <w:rFonts w:cs="David"/>
          <w:rtl/>
        </w:rPr>
        <w:t>–</w:t>
      </w:r>
      <w:r w:rsidRPr="003E5211">
        <w:rPr>
          <w:rFonts w:cs="David" w:hint="cs"/>
          <w:rtl/>
        </w:rPr>
        <w:t xml:space="preserve"> לא נותנים דריסת רגל לחבר כנסת ערבי בוועדה לשירותי מודיעין, והוא נבחר על ידי ציבור בוחריו בצורה דמוקרטית כמו שכל אחד מאתנו נבחר. ואת מקבלת את זה.  </w:t>
      </w:r>
    </w:p>
    <w:p w14:paraId="10233282" w14:textId="77777777" w:rsidR="003E5211" w:rsidRPr="003E5211" w:rsidRDefault="003E5211" w:rsidP="003E5211">
      <w:pPr>
        <w:bidi/>
        <w:jc w:val="both"/>
        <w:rPr>
          <w:rFonts w:cs="David" w:hint="cs"/>
          <w:rtl/>
        </w:rPr>
      </w:pPr>
    </w:p>
    <w:p w14:paraId="3155690A" w14:textId="77777777" w:rsidR="003E5211" w:rsidRPr="003E5211" w:rsidRDefault="003E5211" w:rsidP="003E5211">
      <w:pPr>
        <w:bidi/>
        <w:jc w:val="both"/>
        <w:rPr>
          <w:rFonts w:cs="David" w:hint="cs"/>
          <w:rtl/>
        </w:rPr>
      </w:pPr>
      <w:r w:rsidRPr="003E5211">
        <w:rPr>
          <w:rFonts w:cs="David" w:hint="cs"/>
          <w:u w:val="single"/>
          <w:rtl/>
        </w:rPr>
        <w:t xml:space="preserve">יעקב </w:t>
      </w:r>
      <w:proofErr w:type="spellStart"/>
      <w:r w:rsidRPr="003E5211">
        <w:rPr>
          <w:rFonts w:cs="David" w:hint="cs"/>
          <w:u w:val="single"/>
          <w:rtl/>
        </w:rPr>
        <w:t>מרגי</w:t>
      </w:r>
      <w:proofErr w:type="spellEnd"/>
      <w:r w:rsidRPr="003E5211">
        <w:rPr>
          <w:rFonts w:cs="David" w:hint="cs"/>
          <w:u w:val="single"/>
          <w:rtl/>
        </w:rPr>
        <w:t>:</w:t>
      </w:r>
    </w:p>
    <w:p w14:paraId="34AB66DF" w14:textId="77777777" w:rsidR="003E5211" w:rsidRPr="003E5211" w:rsidRDefault="003E5211" w:rsidP="003E5211">
      <w:pPr>
        <w:bidi/>
        <w:jc w:val="both"/>
        <w:rPr>
          <w:rFonts w:cs="David" w:hint="cs"/>
          <w:rtl/>
        </w:rPr>
      </w:pPr>
    </w:p>
    <w:p w14:paraId="2E96425E" w14:textId="77777777" w:rsidR="003E5211" w:rsidRPr="003E5211" w:rsidRDefault="003E5211" w:rsidP="003E5211">
      <w:pPr>
        <w:bidi/>
        <w:jc w:val="both"/>
        <w:rPr>
          <w:rFonts w:cs="David" w:hint="cs"/>
          <w:rtl/>
        </w:rPr>
      </w:pPr>
      <w:r w:rsidRPr="003E5211">
        <w:rPr>
          <w:rFonts w:cs="David" w:hint="cs"/>
          <w:rtl/>
        </w:rPr>
        <w:tab/>
        <w:t xml:space="preserve">רציתי להזכיר לחברי הכנסת החדשים, </w:t>
      </w:r>
      <w:proofErr w:type="spellStart"/>
      <w:r w:rsidRPr="003E5211">
        <w:rPr>
          <w:rFonts w:cs="David" w:hint="cs"/>
          <w:rtl/>
        </w:rPr>
        <w:t>שהיתה</w:t>
      </w:r>
      <w:proofErr w:type="spellEnd"/>
      <w:r w:rsidRPr="003E5211">
        <w:rPr>
          <w:rFonts w:cs="David" w:hint="cs"/>
          <w:rtl/>
        </w:rPr>
        <w:t xml:space="preserve"> מפלגה לכאורה נאורה, שאמרה,  רק לא ש"ס והיו מקרים שלא רצו לשבת אתה בחדר אחד. לכן אני אומר, אסור  לקטלג, היום זה פלוני, מחר זה אלמוני. </w:t>
      </w:r>
    </w:p>
    <w:p w14:paraId="557CE351" w14:textId="77777777" w:rsidR="003E5211" w:rsidRPr="003E5211" w:rsidRDefault="003E5211" w:rsidP="003E5211">
      <w:pPr>
        <w:bidi/>
        <w:jc w:val="both"/>
        <w:rPr>
          <w:rFonts w:cs="David" w:hint="cs"/>
          <w:rtl/>
        </w:rPr>
      </w:pPr>
    </w:p>
    <w:p w14:paraId="33298C18" w14:textId="77777777" w:rsidR="003E5211" w:rsidRPr="003E5211" w:rsidRDefault="003E5211" w:rsidP="003E5211">
      <w:pPr>
        <w:bidi/>
        <w:jc w:val="both"/>
        <w:rPr>
          <w:rFonts w:cs="David" w:hint="cs"/>
          <w:rtl/>
        </w:rPr>
      </w:pPr>
      <w:r w:rsidRPr="003E5211">
        <w:rPr>
          <w:rFonts w:cs="David" w:hint="cs"/>
          <w:u w:val="single"/>
          <w:rtl/>
        </w:rPr>
        <w:t>היו"ר דוד טל:</w:t>
      </w:r>
    </w:p>
    <w:p w14:paraId="5BF03D3F" w14:textId="77777777" w:rsidR="003E5211" w:rsidRPr="003E5211" w:rsidRDefault="003E5211" w:rsidP="003E5211">
      <w:pPr>
        <w:bidi/>
        <w:jc w:val="both"/>
        <w:rPr>
          <w:rFonts w:cs="David" w:hint="cs"/>
          <w:rtl/>
        </w:rPr>
      </w:pPr>
    </w:p>
    <w:p w14:paraId="2A6A937F" w14:textId="77777777" w:rsidR="003E5211" w:rsidRPr="003E5211" w:rsidRDefault="003E5211" w:rsidP="003E5211">
      <w:pPr>
        <w:bidi/>
        <w:jc w:val="both"/>
        <w:rPr>
          <w:rFonts w:cs="David" w:hint="cs"/>
          <w:rtl/>
        </w:rPr>
      </w:pPr>
      <w:r w:rsidRPr="003E5211">
        <w:rPr>
          <w:rFonts w:cs="David" w:hint="cs"/>
          <w:rtl/>
        </w:rPr>
        <w:tab/>
        <w:t xml:space="preserve">אני יכול לומר, כשהייתי חבר בוועדת חוץ וביטחון, ביקשתי להיבחר לוועדת משנה לשירותי מודיעין, אמר לי </w:t>
      </w:r>
      <w:proofErr w:type="spellStart"/>
      <w:r w:rsidRPr="003E5211">
        <w:rPr>
          <w:rFonts w:cs="David" w:hint="cs"/>
          <w:rtl/>
        </w:rPr>
        <w:t>טומי</w:t>
      </w:r>
      <w:proofErr w:type="spellEnd"/>
      <w:r w:rsidRPr="003E5211">
        <w:rPr>
          <w:rFonts w:cs="David" w:hint="cs"/>
          <w:rtl/>
        </w:rPr>
        <w:t xml:space="preserve"> לפיד, בהי לישנא: רק חברי הכנסת החכמים יכולים להיות בוועדה הזאת. חבר כנסת אחר אמר לי, רק מי שהיה שר ונחשף לסודות המדינה, יכול להיות חבר בוועדה. </w:t>
      </w:r>
    </w:p>
    <w:p w14:paraId="55A94168" w14:textId="77777777" w:rsidR="003E5211" w:rsidRPr="003E5211" w:rsidRDefault="003E5211" w:rsidP="003E5211">
      <w:pPr>
        <w:bidi/>
        <w:jc w:val="both"/>
        <w:rPr>
          <w:rFonts w:cs="David" w:hint="cs"/>
          <w:rtl/>
        </w:rPr>
      </w:pPr>
    </w:p>
    <w:p w14:paraId="593F1D8E" w14:textId="77777777" w:rsidR="003E5211" w:rsidRPr="003E5211" w:rsidRDefault="003E5211" w:rsidP="003E5211">
      <w:pPr>
        <w:bidi/>
        <w:jc w:val="both"/>
        <w:rPr>
          <w:rFonts w:cs="David" w:hint="cs"/>
          <w:u w:val="single"/>
          <w:rtl/>
        </w:rPr>
      </w:pPr>
      <w:r w:rsidRPr="003E5211">
        <w:rPr>
          <w:rFonts w:cs="David" w:hint="cs"/>
          <w:u w:val="single"/>
          <w:rtl/>
        </w:rPr>
        <w:t xml:space="preserve">זהבה </w:t>
      </w:r>
      <w:proofErr w:type="spellStart"/>
      <w:r w:rsidRPr="003E5211">
        <w:rPr>
          <w:rFonts w:cs="David" w:hint="cs"/>
          <w:u w:val="single"/>
          <w:rtl/>
        </w:rPr>
        <w:t>גלאון</w:t>
      </w:r>
      <w:proofErr w:type="spellEnd"/>
      <w:r w:rsidRPr="003E5211">
        <w:rPr>
          <w:rFonts w:cs="David" w:hint="cs"/>
          <w:u w:val="single"/>
          <w:rtl/>
        </w:rPr>
        <w:t>:</w:t>
      </w:r>
    </w:p>
    <w:p w14:paraId="655DA434" w14:textId="77777777" w:rsidR="003E5211" w:rsidRPr="003E5211" w:rsidRDefault="003E5211" w:rsidP="003E5211">
      <w:pPr>
        <w:bidi/>
        <w:jc w:val="both"/>
        <w:rPr>
          <w:rFonts w:cs="David" w:hint="cs"/>
          <w:u w:val="single"/>
          <w:rtl/>
        </w:rPr>
      </w:pPr>
    </w:p>
    <w:p w14:paraId="54715401" w14:textId="77777777" w:rsidR="003E5211" w:rsidRPr="003E5211" w:rsidRDefault="003E5211" w:rsidP="003E5211">
      <w:pPr>
        <w:bidi/>
        <w:jc w:val="both"/>
        <w:rPr>
          <w:rFonts w:cs="David" w:hint="cs"/>
          <w:rtl/>
        </w:rPr>
      </w:pPr>
      <w:r w:rsidRPr="003E5211">
        <w:rPr>
          <w:rFonts w:cs="David" w:hint="cs"/>
          <w:rtl/>
        </w:rPr>
        <w:tab/>
      </w:r>
      <w:proofErr w:type="spellStart"/>
      <w:r w:rsidRPr="003E5211">
        <w:rPr>
          <w:rFonts w:cs="David" w:hint="cs"/>
          <w:rtl/>
        </w:rPr>
        <w:t>גאלב</w:t>
      </w:r>
      <w:proofErr w:type="spellEnd"/>
      <w:r w:rsidRPr="003E5211">
        <w:rPr>
          <w:rFonts w:cs="David" w:hint="cs"/>
          <w:rtl/>
        </w:rPr>
        <w:t xml:space="preserve"> </w:t>
      </w:r>
      <w:proofErr w:type="spellStart"/>
      <w:r w:rsidRPr="003E5211">
        <w:rPr>
          <w:rFonts w:cs="David" w:hint="cs"/>
          <w:rtl/>
        </w:rPr>
        <w:t>מג'אדלה</w:t>
      </w:r>
      <w:proofErr w:type="spellEnd"/>
      <w:r w:rsidRPr="003E5211">
        <w:rPr>
          <w:rFonts w:cs="David" w:hint="cs"/>
          <w:rtl/>
        </w:rPr>
        <w:t xml:space="preserve"> יכול להיות שר, ויושב ראש ועדת ביקורת לא יכול להיות חבר כנסת ערבי, השתגעתם? </w:t>
      </w:r>
    </w:p>
    <w:p w14:paraId="1AB08089" w14:textId="77777777" w:rsidR="003E5211" w:rsidRPr="003E5211" w:rsidRDefault="003E5211" w:rsidP="003E5211">
      <w:pPr>
        <w:bidi/>
        <w:jc w:val="both"/>
        <w:rPr>
          <w:rFonts w:cs="David" w:hint="cs"/>
          <w:rtl/>
        </w:rPr>
      </w:pPr>
    </w:p>
    <w:p w14:paraId="003FB6E7" w14:textId="77777777" w:rsidR="003E5211" w:rsidRPr="003E5211" w:rsidRDefault="003E5211" w:rsidP="003E5211">
      <w:pPr>
        <w:bidi/>
        <w:jc w:val="both"/>
        <w:rPr>
          <w:rFonts w:cs="David" w:hint="cs"/>
          <w:rtl/>
        </w:rPr>
      </w:pPr>
      <w:r w:rsidRPr="003E5211">
        <w:rPr>
          <w:rFonts w:cs="David" w:hint="cs"/>
          <w:u w:val="single"/>
          <w:rtl/>
        </w:rPr>
        <w:t>יואל חסון:</w:t>
      </w:r>
    </w:p>
    <w:p w14:paraId="27587910" w14:textId="77777777" w:rsidR="003E5211" w:rsidRPr="003E5211" w:rsidRDefault="003E5211" w:rsidP="003E5211">
      <w:pPr>
        <w:bidi/>
        <w:jc w:val="both"/>
        <w:rPr>
          <w:rFonts w:cs="David" w:hint="cs"/>
          <w:rtl/>
        </w:rPr>
      </w:pPr>
    </w:p>
    <w:p w14:paraId="082916AF" w14:textId="77777777" w:rsidR="003E5211" w:rsidRPr="003E5211" w:rsidRDefault="003E5211" w:rsidP="003E5211">
      <w:pPr>
        <w:bidi/>
        <w:jc w:val="both"/>
        <w:rPr>
          <w:rFonts w:cs="David" w:hint="cs"/>
          <w:rtl/>
        </w:rPr>
      </w:pPr>
      <w:r w:rsidRPr="003E5211">
        <w:rPr>
          <w:rFonts w:cs="David" w:hint="cs"/>
          <w:rtl/>
        </w:rPr>
        <w:tab/>
        <w:t xml:space="preserve">אדוני היושב ראש, יש לי הצעה לסדר, אבל קודם אני רוצה לומר, אני יודע שדבריי נשמעים כדברים גזעניים,  אני לא תופס מעצמי אדם גזען,  אשמח לראות פה סגן ראש ממשלה ערבי ושרים ערביים, אבל  בזמן שציינתי, סיטואציה של מצב חירום, ממשלת אחדות, אני חושש מלהעמיד בראשות הוועדה לענייני ביקורת המדינה, אדם שבא ממפלגה ערבית. אבל אני מציע,  בגלל שהנושא רגיש מאוד, הרבה יותר ממה שצפינו, יש לו משמעות רבה, אני מציע  להסיר את זה מסדר היום של הישיבה ואני מבקש להעלות להצבעה את הצעתי לסדר. </w:t>
      </w:r>
    </w:p>
    <w:p w14:paraId="2B57FE75" w14:textId="77777777" w:rsidR="003E5211" w:rsidRPr="003E5211" w:rsidRDefault="003E5211" w:rsidP="003E5211">
      <w:pPr>
        <w:bidi/>
        <w:jc w:val="both"/>
        <w:rPr>
          <w:rFonts w:cs="David" w:hint="cs"/>
          <w:rtl/>
        </w:rPr>
      </w:pPr>
    </w:p>
    <w:p w14:paraId="69C9A1E6" w14:textId="77777777" w:rsidR="003E5211" w:rsidRPr="003E5211" w:rsidRDefault="003E5211" w:rsidP="003E5211">
      <w:pPr>
        <w:bidi/>
        <w:jc w:val="both"/>
        <w:rPr>
          <w:rFonts w:cs="David" w:hint="cs"/>
          <w:rtl/>
        </w:rPr>
      </w:pPr>
      <w:r w:rsidRPr="003E5211">
        <w:rPr>
          <w:rFonts w:cs="David" w:hint="cs"/>
          <w:u w:val="single"/>
          <w:rtl/>
        </w:rPr>
        <w:t>אליהו גבאי:</w:t>
      </w:r>
    </w:p>
    <w:p w14:paraId="7754D4C2" w14:textId="77777777" w:rsidR="003E5211" w:rsidRPr="003E5211" w:rsidRDefault="003E5211" w:rsidP="003E5211">
      <w:pPr>
        <w:bidi/>
        <w:jc w:val="both"/>
        <w:rPr>
          <w:rFonts w:cs="David" w:hint="cs"/>
          <w:rtl/>
        </w:rPr>
      </w:pPr>
    </w:p>
    <w:p w14:paraId="0C731F60" w14:textId="77777777" w:rsidR="003E5211" w:rsidRPr="003E5211" w:rsidRDefault="003E5211" w:rsidP="003E5211">
      <w:pPr>
        <w:bidi/>
        <w:jc w:val="both"/>
        <w:rPr>
          <w:rFonts w:cs="David" w:hint="cs"/>
          <w:rtl/>
        </w:rPr>
      </w:pPr>
      <w:r w:rsidRPr="003E5211">
        <w:rPr>
          <w:rFonts w:cs="David" w:hint="cs"/>
          <w:rtl/>
        </w:rPr>
        <w:tab/>
        <w:t xml:space="preserve">חברת הכנסת </w:t>
      </w:r>
      <w:proofErr w:type="spellStart"/>
      <w:r w:rsidRPr="003E5211">
        <w:rPr>
          <w:rFonts w:cs="David" w:hint="cs"/>
          <w:rtl/>
        </w:rPr>
        <w:t>גלאון</w:t>
      </w:r>
      <w:proofErr w:type="spellEnd"/>
      <w:r w:rsidRPr="003E5211">
        <w:rPr>
          <w:rFonts w:cs="David" w:hint="cs"/>
          <w:rtl/>
        </w:rPr>
        <w:t xml:space="preserve">,  מה ההיתממות הזאת, האם עולה על דעתך שבדברים רגישים של ביטחון המדינה יטפל ערבי? אני אשמח שלא תעמדי במצב כזה על מנת שלא תצטרכי להכריע.  זאת מדינה יהודית, אף אחד לא ימסור את ביטחון המדינה  לחברי הכנסת הערביים.   אם מדובר בדברים רגישים, </w:t>
      </w:r>
      <w:r w:rsidRPr="003E5211">
        <w:rPr>
          <w:rFonts w:cs="David" w:hint="cs"/>
          <w:rtl/>
        </w:rPr>
        <w:tab/>
        <w:t xml:space="preserve">אי אפשר להעביר את השרביט הזאת לחבר כנסת ערבי שיעמוד בראש הוועדה לביקורת המדינה.  מדינת ישראל לא יכולה להפקיר את הדבר בידי האנשים שלא רואים עין בעין - - -   </w:t>
      </w:r>
    </w:p>
    <w:p w14:paraId="378753F5" w14:textId="77777777" w:rsidR="003E5211" w:rsidRPr="003E5211" w:rsidRDefault="003E5211" w:rsidP="003E5211">
      <w:pPr>
        <w:bidi/>
        <w:jc w:val="both"/>
        <w:rPr>
          <w:rFonts w:cs="David" w:hint="cs"/>
          <w:rtl/>
        </w:rPr>
      </w:pPr>
      <w:r w:rsidRPr="003E5211">
        <w:rPr>
          <w:rFonts w:cs="David" w:hint="cs"/>
          <w:u w:val="single"/>
          <w:rtl/>
        </w:rPr>
        <w:t xml:space="preserve">יעקב </w:t>
      </w:r>
      <w:proofErr w:type="spellStart"/>
      <w:r w:rsidRPr="003E5211">
        <w:rPr>
          <w:rFonts w:cs="David" w:hint="cs"/>
          <w:u w:val="single"/>
          <w:rtl/>
        </w:rPr>
        <w:t>מרגי</w:t>
      </w:r>
      <w:proofErr w:type="spellEnd"/>
      <w:r w:rsidRPr="003E5211">
        <w:rPr>
          <w:rFonts w:cs="David" w:hint="cs"/>
          <w:u w:val="single"/>
          <w:rtl/>
        </w:rPr>
        <w:t>:</w:t>
      </w:r>
    </w:p>
    <w:p w14:paraId="5DACACAD" w14:textId="77777777" w:rsidR="003E5211" w:rsidRPr="003E5211" w:rsidRDefault="003E5211" w:rsidP="003E5211">
      <w:pPr>
        <w:bidi/>
        <w:jc w:val="both"/>
        <w:rPr>
          <w:rFonts w:cs="David" w:hint="cs"/>
          <w:rtl/>
        </w:rPr>
      </w:pPr>
    </w:p>
    <w:p w14:paraId="44695E69" w14:textId="77777777" w:rsidR="003E5211" w:rsidRPr="003E5211" w:rsidRDefault="003E5211" w:rsidP="003E5211">
      <w:pPr>
        <w:bidi/>
        <w:jc w:val="both"/>
        <w:rPr>
          <w:rFonts w:cs="David" w:hint="cs"/>
          <w:rtl/>
        </w:rPr>
      </w:pPr>
      <w:r w:rsidRPr="003E5211">
        <w:rPr>
          <w:rFonts w:cs="David" w:hint="cs"/>
          <w:rtl/>
        </w:rPr>
        <w:tab/>
        <w:t xml:space="preserve">זה לא חוץ וביטחון. </w:t>
      </w:r>
    </w:p>
    <w:p w14:paraId="1957BBC3" w14:textId="77777777" w:rsidR="003E5211" w:rsidRPr="003E5211" w:rsidRDefault="003E5211" w:rsidP="003E5211">
      <w:pPr>
        <w:bidi/>
        <w:jc w:val="both"/>
        <w:rPr>
          <w:rFonts w:cs="David" w:hint="cs"/>
          <w:rtl/>
        </w:rPr>
      </w:pPr>
    </w:p>
    <w:p w14:paraId="55CAE49B" w14:textId="77777777" w:rsidR="003E5211" w:rsidRPr="003E5211" w:rsidRDefault="003E5211" w:rsidP="003E5211">
      <w:pPr>
        <w:bidi/>
        <w:jc w:val="both"/>
        <w:rPr>
          <w:rFonts w:cs="David" w:hint="cs"/>
          <w:rtl/>
        </w:rPr>
      </w:pPr>
      <w:r w:rsidRPr="003E5211">
        <w:rPr>
          <w:rFonts w:cs="David" w:hint="cs"/>
          <w:u w:val="single"/>
          <w:rtl/>
        </w:rPr>
        <w:t>אורי אריאל:</w:t>
      </w:r>
    </w:p>
    <w:p w14:paraId="63B0F40F" w14:textId="77777777" w:rsidR="003E5211" w:rsidRPr="003E5211" w:rsidRDefault="003E5211" w:rsidP="003E5211">
      <w:pPr>
        <w:bidi/>
        <w:jc w:val="both"/>
        <w:rPr>
          <w:rFonts w:cs="David" w:hint="cs"/>
          <w:rtl/>
        </w:rPr>
      </w:pPr>
    </w:p>
    <w:p w14:paraId="168FD6EB" w14:textId="77777777" w:rsidR="003E5211" w:rsidRPr="003E5211" w:rsidRDefault="003E5211" w:rsidP="003E5211">
      <w:pPr>
        <w:bidi/>
        <w:jc w:val="both"/>
        <w:rPr>
          <w:rFonts w:cs="David" w:hint="cs"/>
          <w:rtl/>
        </w:rPr>
      </w:pPr>
      <w:r w:rsidRPr="003E5211">
        <w:rPr>
          <w:rFonts w:cs="David" w:hint="cs"/>
          <w:rtl/>
        </w:rPr>
        <w:tab/>
        <w:t xml:space="preserve">אני מבקש  להעלות להצעה לסדר, שהדיון לא יימשך היום. </w:t>
      </w:r>
    </w:p>
    <w:p w14:paraId="2734A554" w14:textId="77777777" w:rsidR="003E5211" w:rsidRPr="003E5211" w:rsidRDefault="003E5211" w:rsidP="003E5211">
      <w:pPr>
        <w:bidi/>
        <w:jc w:val="both"/>
        <w:rPr>
          <w:rFonts w:cs="David" w:hint="cs"/>
          <w:rtl/>
        </w:rPr>
      </w:pPr>
    </w:p>
    <w:p w14:paraId="29B74495" w14:textId="77777777" w:rsidR="003E5211" w:rsidRPr="003E5211" w:rsidRDefault="003E5211" w:rsidP="003E5211">
      <w:pPr>
        <w:bidi/>
        <w:jc w:val="both"/>
        <w:rPr>
          <w:rFonts w:cs="David" w:hint="cs"/>
          <w:rtl/>
        </w:rPr>
      </w:pPr>
      <w:r w:rsidRPr="003E5211">
        <w:rPr>
          <w:rFonts w:cs="David" w:hint="cs"/>
          <w:u w:val="single"/>
          <w:rtl/>
        </w:rPr>
        <w:t>גדעון סער:</w:t>
      </w:r>
    </w:p>
    <w:p w14:paraId="76CEE363" w14:textId="77777777" w:rsidR="003E5211" w:rsidRPr="003E5211" w:rsidRDefault="003E5211" w:rsidP="003E5211">
      <w:pPr>
        <w:bidi/>
        <w:jc w:val="both"/>
        <w:rPr>
          <w:rFonts w:cs="David" w:hint="cs"/>
          <w:rtl/>
        </w:rPr>
      </w:pPr>
    </w:p>
    <w:p w14:paraId="79F6564E" w14:textId="77777777" w:rsidR="003E5211" w:rsidRPr="003E5211" w:rsidRDefault="003E5211" w:rsidP="003E5211">
      <w:pPr>
        <w:bidi/>
        <w:jc w:val="both"/>
        <w:rPr>
          <w:rFonts w:cs="David" w:hint="cs"/>
          <w:rtl/>
        </w:rPr>
      </w:pPr>
      <w:r w:rsidRPr="003E5211">
        <w:rPr>
          <w:rFonts w:cs="David" w:hint="cs"/>
          <w:rtl/>
        </w:rPr>
        <w:tab/>
        <w:t xml:space="preserve">אדוני היושב ראש, אני חייב לומר, שאני  מזועזע באופן אמיתי מהדעות החשוכות שנשמעות כאן,  מוכנים להגיע למצב שבו אותו עיקרון שהוא יסוד מוסד בבית הזה, שהוועדה היא ועדה בידי האופוזיציה, לא לעגן בכתובים רק מפני שאולי חס ושלום יהיו  רק ערבים באופוזיציה. אם זה יהיה המסר שייצא מהוועדה הזאת, זה דבר עצוב לבית הזה. יש לי  הרבה ביקורת על חברי הכנסת  הערבים, אבל אני מציע  להשתחרר מהמחשבה - - - </w:t>
      </w:r>
    </w:p>
    <w:p w14:paraId="7A59EC96" w14:textId="77777777" w:rsidR="003E5211" w:rsidRPr="003E5211" w:rsidRDefault="003E5211" w:rsidP="003E5211">
      <w:pPr>
        <w:bidi/>
        <w:jc w:val="both"/>
        <w:rPr>
          <w:rFonts w:cs="David" w:hint="cs"/>
          <w:rtl/>
        </w:rPr>
      </w:pPr>
    </w:p>
    <w:p w14:paraId="66D6393D" w14:textId="77777777" w:rsidR="003E5211" w:rsidRPr="003E5211" w:rsidRDefault="003E5211" w:rsidP="003E5211">
      <w:pPr>
        <w:bidi/>
        <w:jc w:val="both"/>
        <w:rPr>
          <w:rFonts w:cs="David" w:hint="cs"/>
          <w:rtl/>
        </w:rPr>
      </w:pPr>
      <w:r w:rsidRPr="003E5211">
        <w:rPr>
          <w:rFonts w:cs="David" w:hint="cs"/>
          <w:u w:val="single"/>
          <w:rtl/>
        </w:rPr>
        <w:t>יואל חסון:</w:t>
      </w:r>
    </w:p>
    <w:p w14:paraId="435ED804" w14:textId="77777777" w:rsidR="003E5211" w:rsidRPr="003E5211" w:rsidRDefault="003E5211" w:rsidP="003E5211">
      <w:pPr>
        <w:bidi/>
        <w:jc w:val="both"/>
        <w:rPr>
          <w:rFonts w:cs="David" w:hint="cs"/>
          <w:rtl/>
        </w:rPr>
      </w:pPr>
    </w:p>
    <w:p w14:paraId="2891D8C9" w14:textId="77777777" w:rsidR="003E5211" w:rsidRPr="003E5211" w:rsidRDefault="003E5211" w:rsidP="003E5211">
      <w:pPr>
        <w:bidi/>
        <w:jc w:val="both"/>
        <w:rPr>
          <w:rFonts w:cs="David" w:hint="cs"/>
          <w:rtl/>
        </w:rPr>
      </w:pPr>
      <w:r w:rsidRPr="003E5211">
        <w:rPr>
          <w:rFonts w:cs="David" w:hint="cs"/>
          <w:rtl/>
        </w:rPr>
        <w:tab/>
        <w:t xml:space="preserve">אתה תהיה מוכן </w:t>
      </w:r>
      <w:proofErr w:type="spellStart"/>
      <w:r w:rsidRPr="003E5211">
        <w:rPr>
          <w:rFonts w:cs="David" w:hint="cs"/>
          <w:rtl/>
        </w:rPr>
        <w:t>שאחמד</w:t>
      </w:r>
      <w:proofErr w:type="spellEnd"/>
      <w:r w:rsidRPr="003E5211">
        <w:rPr>
          <w:rFonts w:cs="David" w:hint="cs"/>
          <w:rtl/>
        </w:rPr>
        <w:t xml:space="preserve"> טיבי יהיה יושב ראש ועדת ביקורת? תענה ספציפית.  אתם יודע מי האנשים המדוברים. </w:t>
      </w:r>
    </w:p>
    <w:p w14:paraId="7E366DDC" w14:textId="77777777" w:rsidR="003E5211" w:rsidRPr="003E5211" w:rsidRDefault="003E5211" w:rsidP="003E5211">
      <w:pPr>
        <w:bidi/>
        <w:jc w:val="both"/>
        <w:rPr>
          <w:rFonts w:cs="David" w:hint="cs"/>
          <w:rtl/>
        </w:rPr>
      </w:pPr>
    </w:p>
    <w:p w14:paraId="09217EC5" w14:textId="77777777" w:rsidR="003E5211" w:rsidRPr="003E5211" w:rsidRDefault="003E5211" w:rsidP="003E5211">
      <w:pPr>
        <w:bidi/>
        <w:jc w:val="both"/>
        <w:rPr>
          <w:rFonts w:cs="David" w:hint="cs"/>
          <w:rtl/>
        </w:rPr>
      </w:pPr>
      <w:r w:rsidRPr="003E5211">
        <w:rPr>
          <w:rFonts w:cs="David" w:hint="cs"/>
          <w:u w:val="single"/>
          <w:rtl/>
        </w:rPr>
        <w:t>גדעון סער:</w:t>
      </w:r>
    </w:p>
    <w:p w14:paraId="65090A21" w14:textId="77777777" w:rsidR="003E5211" w:rsidRPr="003E5211" w:rsidRDefault="003E5211" w:rsidP="003E5211">
      <w:pPr>
        <w:bidi/>
        <w:jc w:val="both"/>
        <w:rPr>
          <w:rFonts w:cs="David" w:hint="cs"/>
          <w:rtl/>
        </w:rPr>
      </w:pPr>
    </w:p>
    <w:p w14:paraId="26D68788" w14:textId="77777777" w:rsidR="003E5211" w:rsidRPr="003E5211" w:rsidRDefault="003E5211" w:rsidP="003E5211">
      <w:pPr>
        <w:bidi/>
        <w:jc w:val="both"/>
        <w:rPr>
          <w:rFonts w:cs="David" w:hint="cs"/>
          <w:rtl/>
        </w:rPr>
      </w:pPr>
      <w:r w:rsidRPr="003E5211">
        <w:rPr>
          <w:rFonts w:cs="David" w:hint="cs"/>
          <w:rtl/>
        </w:rPr>
        <w:tab/>
        <w:t xml:space="preserve">אתה לא במעמד שאתה חוקר אותי חקירה נגדית. עוד לא הגעת למעמד הזה. יש לי הרבה  ביקורת על חברי הכנסת הערביים ואני מציע להשתחרר מהמחשבה, שאנחנו  עושים להם טובה כאשר אנחנו מאפשרים להם להיות חברים בכנסת ובוועדותיה.  </w:t>
      </w:r>
    </w:p>
    <w:p w14:paraId="0F1A2355" w14:textId="77777777" w:rsidR="003E5211" w:rsidRPr="003E5211" w:rsidRDefault="003E5211" w:rsidP="003E5211">
      <w:pPr>
        <w:bidi/>
        <w:jc w:val="both"/>
        <w:rPr>
          <w:rFonts w:cs="David" w:hint="cs"/>
          <w:rtl/>
        </w:rPr>
      </w:pPr>
    </w:p>
    <w:p w14:paraId="78CA2CD2" w14:textId="77777777" w:rsidR="003E5211" w:rsidRPr="003E5211" w:rsidRDefault="003E5211" w:rsidP="003E5211">
      <w:pPr>
        <w:bidi/>
        <w:jc w:val="both"/>
        <w:rPr>
          <w:rFonts w:cs="David" w:hint="cs"/>
          <w:rtl/>
        </w:rPr>
      </w:pPr>
      <w:r w:rsidRPr="003E5211">
        <w:rPr>
          <w:rFonts w:cs="David" w:hint="cs"/>
          <w:u w:val="single"/>
          <w:rtl/>
        </w:rPr>
        <w:t>אליהו גבאי:</w:t>
      </w:r>
    </w:p>
    <w:p w14:paraId="7F267649" w14:textId="77777777" w:rsidR="003E5211" w:rsidRPr="003E5211" w:rsidRDefault="003E5211" w:rsidP="003E5211">
      <w:pPr>
        <w:bidi/>
        <w:jc w:val="both"/>
        <w:rPr>
          <w:rFonts w:cs="David" w:hint="cs"/>
          <w:rtl/>
        </w:rPr>
      </w:pPr>
    </w:p>
    <w:p w14:paraId="0194D46C" w14:textId="77777777" w:rsidR="003E5211" w:rsidRPr="003E5211" w:rsidRDefault="003E5211" w:rsidP="003E5211">
      <w:pPr>
        <w:bidi/>
        <w:jc w:val="both"/>
        <w:rPr>
          <w:rFonts w:cs="David" w:hint="cs"/>
          <w:rtl/>
        </w:rPr>
      </w:pPr>
      <w:r w:rsidRPr="003E5211">
        <w:rPr>
          <w:rFonts w:cs="David" w:hint="cs"/>
          <w:rtl/>
        </w:rPr>
        <w:tab/>
        <w:t xml:space="preserve">זה לא קשור לטובה. </w:t>
      </w:r>
    </w:p>
    <w:p w14:paraId="45A5D720" w14:textId="77777777" w:rsidR="003E5211" w:rsidRPr="003E5211" w:rsidRDefault="003E5211" w:rsidP="003E5211">
      <w:pPr>
        <w:bidi/>
        <w:jc w:val="both"/>
        <w:rPr>
          <w:rFonts w:cs="David" w:hint="cs"/>
          <w:rtl/>
        </w:rPr>
      </w:pPr>
    </w:p>
    <w:p w14:paraId="063AC0B2" w14:textId="77777777" w:rsidR="003E5211" w:rsidRPr="003E5211" w:rsidRDefault="003E5211" w:rsidP="003E5211">
      <w:pPr>
        <w:bidi/>
        <w:jc w:val="both"/>
        <w:rPr>
          <w:rFonts w:cs="David" w:hint="cs"/>
          <w:rtl/>
        </w:rPr>
      </w:pPr>
      <w:r w:rsidRPr="003E5211">
        <w:rPr>
          <w:rFonts w:cs="David" w:hint="cs"/>
          <w:u w:val="single"/>
          <w:rtl/>
        </w:rPr>
        <w:t>גדעון סער:</w:t>
      </w:r>
    </w:p>
    <w:p w14:paraId="16FF11FB" w14:textId="77777777" w:rsidR="003E5211" w:rsidRPr="003E5211" w:rsidRDefault="003E5211" w:rsidP="003E5211">
      <w:pPr>
        <w:bidi/>
        <w:jc w:val="both"/>
        <w:rPr>
          <w:rFonts w:cs="David" w:hint="cs"/>
          <w:rtl/>
        </w:rPr>
      </w:pPr>
    </w:p>
    <w:p w14:paraId="52618F31" w14:textId="77777777" w:rsidR="003E5211" w:rsidRPr="003E5211" w:rsidRDefault="003E5211" w:rsidP="003E5211">
      <w:pPr>
        <w:bidi/>
        <w:jc w:val="both"/>
        <w:rPr>
          <w:rFonts w:cs="David" w:hint="cs"/>
          <w:rtl/>
        </w:rPr>
      </w:pPr>
      <w:r w:rsidRPr="003E5211">
        <w:rPr>
          <w:rFonts w:cs="David" w:hint="cs"/>
          <w:rtl/>
        </w:rPr>
        <w:tab/>
        <w:t xml:space="preserve">מעולם לא היה מצב בתולדות המדינה, שבאופוזיציה לא היו סיעות ציוניות, מנסים ליצור כאן איזשהו דמון  כדי להגיע לתוצאה מסוימת. רבותיי,  אם אתם רוצים את זה חד וברור, בסיטואציה שכל סיעות הציוניות - - - </w:t>
      </w:r>
    </w:p>
    <w:p w14:paraId="03BF2FCF" w14:textId="77777777" w:rsidR="003E5211" w:rsidRPr="003E5211" w:rsidRDefault="003E5211" w:rsidP="003E5211">
      <w:pPr>
        <w:bidi/>
        <w:jc w:val="both"/>
        <w:rPr>
          <w:rFonts w:cs="David" w:hint="cs"/>
          <w:rtl/>
        </w:rPr>
      </w:pPr>
    </w:p>
    <w:p w14:paraId="5899C5FB" w14:textId="77777777" w:rsidR="003E5211" w:rsidRPr="003E5211" w:rsidRDefault="003E5211" w:rsidP="003E5211">
      <w:pPr>
        <w:bidi/>
        <w:jc w:val="both"/>
        <w:rPr>
          <w:rFonts w:cs="David" w:hint="cs"/>
          <w:rtl/>
        </w:rPr>
      </w:pPr>
      <w:r w:rsidRPr="003E5211">
        <w:rPr>
          <w:rFonts w:cs="David" w:hint="cs"/>
          <w:u w:val="single"/>
          <w:rtl/>
        </w:rPr>
        <w:t>קריאות:</w:t>
      </w:r>
    </w:p>
    <w:p w14:paraId="1E4D075A" w14:textId="77777777" w:rsidR="003E5211" w:rsidRPr="003E5211" w:rsidRDefault="003E5211" w:rsidP="003E5211">
      <w:pPr>
        <w:bidi/>
        <w:jc w:val="both"/>
        <w:rPr>
          <w:rFonts w:cs="David" w:hint="cs"/>
          <w:rtl/>
        </w:rPr>
      </w:pPr>
    </w:p>
    <w:p w14:paraId="0C1FC105" w14:textId="77777777" w:rsidR="003E5211" w:rsidRPr="003E5211" w:rsidRDefault="003E5211" w:rsidP="003E5211">
      <w:pPr>
        <w:bidi/>
        <w:ind w:left="570"/>
        <w:jc w:val="both"/>
        <w:rPr>
          <w:rFonts w:cs="David" w:hint="cs"/>
          <w:rtl/>
        </w:rPr>
      </w:pPr>
      <w:r w:rsidRPr="003E5211">
        <w:rPr>
          <w:rFonts w:cs="David" w:hint="cs"/>
          <w:rtl/>
        </w:rPr>
        <w:t xml:space="preserve">- - - </w:t>
      </w:r>
    </w:p>
    <w:p w14:paraId="393C8E92" w14:textId="77777777" w:rsidR="003E5211" w:rsidRPr="003E5211" w:rsidRDefault="003E5211" w:rsidP="003E5211">
      <w:pPr>
        <w:bidi/>
        <w:jc w:val="both"/>
        <w:rPr>
          <w:rFonts w:cs="David" w:hint="cs"/>
          <w:rtl/>
        </w:rPr>
      </w:pPr>
    </w:p>
    <w:p w14:paraId="633641E4" w14:textId="77777777" w:rsidR="003E5211" w:rsidRPr="003E5211" w:rsidRDefault="003E5211" w:rsidP="003E5211">
      <w:pPr>
        <w:bidi/>
        <w:jc w:val="both"/>
        <w:rPr>
          <w:rFonts w:cs="David" w:hint="cs"/>
          <w:rtl/>
        </w:rPr>
      </w:pPr>
      <w:r w:rsidRPr="003E5211">
        <w:rPr>
          <w:rFonts w:cs="David" w:hint="cs"/>
          <w:u w:val="single"/>
          <w:rtl/>
        </w:rPr>
        <w:t>גדעון סער:</w:t>
      </w:r>
    </w:p>
    <w:p w14:paraId="338AB347" w14:textId="77777777" w:rsidR="003E5211" w:rsidRPr="003E5211" w:rsidRDefault="003E5211" w:rsidP="003E5211">
      <w:pPr>
        <w:bidi/>
        <w:jc w:val="both"/>
        <w:rPr>
          <w:rFonts w:cs="David" w:hint="cs"/>
          <w:rtl/>
        </w:rPr>
      </w:pPr>
    </w:p>
    <w:p w14:paraId="6B0C7066" w14:textId="77777777" w:rsidR="003E5211" w:rsidRPr="003E5211" w:rsidRDefault="003E5211" w:rsidP="003E5211">
      <w:pPr>
        <w:bidi/>
        <w:jc w:val="both"/>
        <w:rPr>
          <w:rFonts w:cs="David" w:hint="cs"/>
          <w:rtl/>
        </w:rPr>
      </w:pPr>
      <w:r w:rsidRPr="003E5211">
        <w:rPr>
          <w:rFonts w:cs="David" w:hint="cs"/>
          <w:rtl/>
        </w:rPr>
        <w:tab/>
        <w:t xml:space="preserve">יכול להיות שחברי הכנסת לא יודעים,  שחברי הכנסת הערבים בעצמם לא רוצים להיות חברים בוועדת החוץ והביטחון. אז אותה ועדת משנה שמטרידה אתכם, אגב, יש את כל הפילטרים,  יש ועדת כנסת ויש מליאה ויש דברים שאם מגיעים לתוצאה שהיא אבסורדית וקיצונית, אז לרוב יש  את היכולת למנוע אותה, אבל לעשות את כל הלהטוטנות הזאת כדי לשלול אפשרות תיאורטית, שממילא בבוא היום לרוב יש את היכולת למנוע אותה, אז למה? רבותיי, אז נגיע לרגע הזה - - - </w:t>
      </w:r>
    </w:p>
    <w:p w14:paraId="5740EF71" w14:textId="77777777" w:rsidR="003E5211" w:rsidRPr="003E5211" w:rsidRDefault="003E5211" w:rsidP="003E5211">
      <w:pPr>
        <w:bidi/>
        <w:jc w:val="both"/>
        <w:rPr>
          <w:rFonts w:cs="David" w:hint="cs"/>
          <w:rtl/>
        </w:rPr>
      </w:pPr>
    </w:p>
    <w:p w14:paraId="712E9B96" w14:textId="77777777" w:rsidR="003E5211" w:rsidRPr="003E5211" w:rsidRDefault="003E5211" w:rsidP="003E5211">
      <w:pPr>
        <w:bidi/>
        <w:jc w:val="both"/>
        <w:rPr>
          <w:rFonts w:cs="David" w:hint="cs"/>
          <w:rtl/>
        </w:rPr>
      </w:pPr>
      <w:r w:rsidRPr="003E5211">
        <w:rPr>
          <w:rFonts w:cs="David" w:hint="cs"/>
          <w:u w:val="single"/>
          <w:rtl/>
        </w:rPr>
        <w:t>יואל חסון:</w:t>
      </w:r>
    </w:p>
    <w:p w14:paraId="2413CC05" w14:textId="77777777" w:rsidR="003E5211" w:rsidRPr="003E5211" w:rsidRDefault="003E5211" w:rsidP="003E5211">
      <w:pPr>
        <w:bidi/>
        <w:jc w:val="both"/>
        <w:rPr>
          <w:rFonts w:cs="David" w:hint="cs"/>
          <w:rtl/>
        </w:rPr>
      </w:pPr>
    </w:p>
    <w:p w14:paraId="26869F7B" w14:textId="77777777" w:rsidR="003E5211" w:rsidRPr="003E5211" w:rsidRDefault="003E5211" w:rsidP="003E5211">
      <w:pPr>
        <w:bidi/>
        <w:jc w:val="both"/>
        <w:rPr>
          <w:rFonts w:cs="David" w:hint="cs"/>
          <w:rtl/>
        </w:rPr>
      </w:pPr>
      <w:r w:rsidRPr="003E5211">
        <w:rPr>
          <w:rFonts w:cs="David" w:hint="cs"/>
          <w:rtl/>
        </w:rPr>
        <w:tab/>
        <w:t xml:space="preserve">אתה תראה, שכל הכנסת תצביע  נגד יושב ראש ערבי. </w:t>
      </w:r>
    </w:p>
    <w:p w14:paraId="15A0E5FD" w14:textId="77777777" w:rsidR="003E5211" w:rsidRPr="003E5211" w:rsidRDefault="003E5211" w:rsidP="003E5211">
      <w:pPr>
        <w:bidi/>
        <w:jc w:val="both"/>
        <w:rPr>
          <w:rFonts w:cs="David" w:hint="cs"/>
          <w:rtl/>
        </w:rPr>
      </w:pPr>
    </w:p>
    <w:p w14:paraId="58A3C625" w14:textId="77777777" w:rsidR="003E5211" w:rsidRPr="003E5211" w:rsidRDefault="003E5211" w:rsidP="003E5211">
      <w:pPr>
        <w:bidi/>
        <w:jc w:val="both"/>
        <w:rPr>
          <w:rFonts w:cs="David" w:hint="cs"/>
          <w:rtl/>
        </w:rPr>
      </w:pPr>
      <w:r w:rsidRPr="003E5211">
        <w:rPr>
          <w:rFonts w:cs="David" w:hint="cs"/>
          <w:u w:val="single"/>
          <w:rtl/>
        </w:rPr>
        <w:t>גדעון סער:</w:t>
      </w:r>
    </w:p>
    <w:p w14:paraId="1DF54BDD" w14:textId="77777777" w:rsidR="003E5211" w:rsidRPr="003E5211" w:rsidRDefault="003E5211" w:rsidP="003E5211">
      <w:pPr>
        <w:bidi/>
        <w:jc w:val="both"/>
        <w:rPr>
          <w:rFonts w:cs="David" w:hint="cs"/>
          <w:rtl/>
        </w:rPr>
      </w:pPr>
    </w:p>
    <w:p w14:paraId="666C2FA1" w14:textId="77777777" w:rsidR="003E5211" w:rsidRPr="003E5211" w:rsidRDefault="003E5211" w:rsidP="003E5211">
      <w:pPr>
        <w:bidi/>
        <w:jc w:val="both"/>
        <w:rPr>
          <w:rFonts w:cs="David" w:hint="cs"/>
          <w:rtl/>
        </w:rPr>
      </w:pPr>
      <w:r w:rsidRPr="003E5211">
        <w:rPr>
          <w:rFonts w:cs="David" w:hint="cs"/>
          <w:rtl/>
        </w:rPr>
        <w:tab/>
        <w:t xml:space="preserve">אין לי שום בעיה עם יושב ראש ערבי לוועדת ביקורת המדינה.  תצאו מהעניין הזה. </w:t>
      </w:r>
    </w:p>
    <w:p w14:paraId="5F6C253A" w14:textId="77777777" w:rsidR="003E5211" w:rsidRPr="003E5211" w:rsidRDefault="003E5211" w:rsidP="003E5211">
      <w:pPr>
        <w:bidi/>
        <w:jc w:val="both"/>
        <w:rPr>
          <w:rFonts w:cs="David" w:hint="cs"/>
          <w:rtl/>
        </w:rPr>
      </w:pPr>
    </w:p>
    <w:p w14:paraId="52DD17EF" w14:textId="77777777" w:rsidR="003E5211" w:rsidRPr="003E5211" w:rsidRDefault="003E5211" w:rsidP="003E5211">
      <w:pPr>
        <w:bidi/>
        <w:jc w:val="both"/>
        <w:rPr>
          <w:rFonts w:cs="David" w:hint="cs"/>
          <w:rtl/>
        </w:rPr>
      </w:pPr>
      <w:r w:rsidRPr="003E5211">
        <w:rPr>
          <w:rFonts w:cs="David" w:hint="cs"/>
          <w:u w:val="single"/>
          <w:rtl/>
        </w:rPr>
        <w:t>נסים זאב:</w:t>
      </w:r>
    </w:p>
    <w:p w14:paraId="06EBFAF4" w14:textId="77777777" w:rsidR="003E5211" w:rsidRPr="003E5211" w:rsidRDefault="003E5211" w:rsidP="003E5211">
      <w:pPr>
        <w:bidi/>
        <w:jc w:val="both"/>
        <w:rPr>
          <w:rFonts w:cs="David" w:hint="cs"/>
          <w:rtl/>
        </w:rPr>
      </w:pPr>
    </w:p>
    <w:p w14:paraId="26070EED" w14:textId="77777777" w:rsidR="003E5211" w:rsidRPr="003E5211" w:rsidRDefault="003E5211" w:rsidP="003E5211">
      <w:pPr>
        <w:bidi/>
        <w:jc w:val="both"/>
        <w:rPr>
          <w:rFonts w:cs="David" w:hint="cs"/>
          <w:rtl/>
        </w:rPr>
      </w:pPr>
      <w:r w:rsidRPr="003E5211">
        <w:rPr>
          <w:rFonts w:cs="David" w:hint="cs"/>
          <w:rtl/>
        </w:rPr>
        <w:tab/>
        <w:t xml:space="preserve">גם  לא במצב ביטחוני בחירום, לדעתי,  יש דברים מסווגים שבמהלך השנה באים לדיון על ידי יושב ראש ועדת הביקורת. לכן, אם אנחנו רוצים להעמיד את העניין הקשור בביטחון, זה חייב להיות נכון  במהלך כל השנה. צריך את ההמלצה של השב"כ והמודיעין לגבי יושב ראש הוועדה,  כמו בוועדת המשנה  של ועדת החוץ והביטחון לשירותי מודיעין.  זה לא קשור למצב חירום. </w:t>
      </w:r>
    </w:p>
    <w:p w14:paraId="77D45AFC" w14:textId="77777777" w:rsidR="003E5211" w:rsidRPr="003E5211" w:rsidRDefault="003E5211" w:rsidP="003E5211">
      <w:pPr>
        <w:bidi/>
        <w:jc w:val="both"/>
        <w:rPr>
          <w:rFonts w:cs="David" w:hint="cs"/>
          <w:rtl/>
        </w:rPr>
      </w:pPr>
    </w:p>
    <w:p w14:paraId="28B35AED" w14:textId="77777777" w:rsidR="003E5211" w:rsidRPr="003E5211" w:rsidRDefault="003E5211" w:rsidP="003E5211">
      <w:pPr>
        <w:bidi/>
        <w:jc w:val="both"/>
        <w:rPr>
          <w:rFonts w:cs="David" w:hint="cs"/>
          <w:rtl/>
        </w:rPr>
      </w:pPr>
      <w:r w:rsidRPr="003E5211">
        <w:rPr>
          <w:rFonts w:cs="David" w:hint="cs"/>
          <w:u w:val="single"/>
          <w:rtl/>
        </w:rPr>
        <w:t xml:space="preserve">שלי </w:t>
      </w:r>
      <w:proofErr w:type="spellStart"/>
      <w:r w:rsidRPr="003E5211">
        <w:rPr>
          <w:rFonts w:cs="David" w:hint="cs"/>
          <w:u w:val="single"/>
          <w:rtl/>
        </w:rPr>
        <w:t>יחימוביץ</w:t>
      </w:r>
      <w:proofErr w:type="spellEnd"/>
      <w:r w:rsidRPr="003E5211">
        <w:rPr>
          <w:rFonts w:cs="David" w:hint="cs"/>
          <w:u w:val="single"/>
          <w:rtl/>
        </w:rPr>
        <w:t>:</w:t>
      </w:r>
    </w:p>
    <w:p w14:paraId="03B406CD" w14:textId="77777777" w:rsidR="003E5211" w:rsidRPr="003E5211" w:rsidRDefault="003E5211" w:rsidP="003E5211">
      <w:pPr>
        <w:bidi/>
        <w:jc w:val="both"/>
        <w:rPr>
          <w:rFonts w:cs="David" w:hint="cs"/>
          <w:rtl/>
        </w:rPr>
      </w:pPr>
    </w:p>
    <w:p w14:paraId="2C758BA3" w14:textId="77777777" w:rsidR="003E5211" w:rsidRPr="003E5211" w:rsidRDefault="003E5211" w:rsidP="003E5211">
      <w:pPr>
        <w:bidi/>
        <w:jc w:val="both"/>
        <w:rPr>
          <w:rFonts w:cs="David" w:hint="cs"/>
          <w:rtl/>
        </w:rPr>
      </w:pPr>
      <w:r w:rsidRPr="003E5211">
        <w:rPr>
          <w:rFonts w:cs="David" w:hint="cs"/>
          <w:rtl/>
        </w:rPr>
        <w:tab/>
        <w:t xml:space="preserve"> 20% מאזרחי מדינת ישראל הם ערבים, הוא לא נמצאים כאן בחסד, הם נמצאים כאן מכיוון שהם אחוז מסוים באוכלוסייה שיש לו ייצוג  בפרלמנט והוא  נבחר באורח דמוקרטי. האמירות שנשמעו כאן, אין להן שם אחר חוץ מגזענות עמוקה. מדי פעם אני שומעת ש"קדימה" היא מפלגת שלום, בכלל המפלגה היונית ביותר שקיימת על המפה,  ואז במן  רפלקס מותנה צצים כל מיני רעיונות הזויים שמאחוריהם עומדת השקפת עולם ימנית קיצונית ביותר.  אני לא רוצה להעליב את חבריי בימין, זה לא השקפת עולם ימנית, זאת השקפת עולם גזענית. </w:t>
      </w:r>
    </w:p>
    <w:p w14:paraId="347AC9A7" w14:textId="77777777" w:rsidR="003E5211" w:rsidRPr="003E5211" w:rsidRDefault="003E5211" w:rsidP="003E5211">
      <w:pPr>
        <w:bidi/>
        <w:jc w:val="both"/>
        <w:rPr>
          <w:rFonts w:cs="David" w:hint="cs"/>
          <w:rtl/>
        </w:rPr>
      </w:pPr>
    </w:p>
    <w:p w14:paraId="6596D28C" w14:textId="77777777" w:rsidR="003E5211" w:rsidRPr="003E5211" w:rsidRDefault="003E5211" w:rsidP="003E5211">
      <w:pPr>
        <w:bidi/>
        <w:jc w:val="both"/>
        <w:rPr>
          <w:rFonts w:cs="David" w:hint="cs"/>
          <w:rtl/>
        </w:rPr>
      </w:pPr>
      <w:r w:rsidRPr="003E5211">
        <w:rPr>
          <w:rFonts w:cs="David" w:hint="cs"/>
          <w:u w:val="single"/>
          <w:rtl/>
        </w:rPr>
        <w:t>יואל חסון:</w:t>
      </w:r>
    </w:p>
    <w:p w14:paraId="66183E9E" w14:textId="77777777" w:rsidR="003E5211" w:rsidRPr="003E5211" w:rsidRDefault="003E5211" w:rsidP="003E5211">
      <w:pPr>
        <w:bidi/>
        <w:jc w:val="both"/>
        <w:rPr>
          <w:rFonts w:cs="David" w:hint="cs"/>
          <w:rtl/>
        </w:rPr>
      </w:pPr>
    </w:p>
    <w:p w14:paraId="4B27139B" w14:textId="77777777" w:rsidR="003E5211" w:rsidRPr="003E5211" w:rsidRDefault="003E5211" w:rsidP="003E5211">
      <w:pPr>
        <w:bidi/>
        <w:jc w:val="both"/>
        <w:rPr>
          <w:rFonts w:cs="David" w:hint="cs"/>
          <w:rtl/>
        </w:rPr>
      </w:pPr>
      <w:r w:rsidRPr="003E5211">
        <w:rPr>
          <w:rFonts w:cs="David" w:hint="cs"/>
          <w:rtl/>
        </w:rPr>
        <w:tab/>
        <w:t xml:space="preserve"> אם לשמור על ביטחון המדינה זאת גזענות </w:t>
      </w:r>
      <w:r w:rsidRPr="003E5211">
        <w:rPr>
          <w:rFonts w:cs="David"/>
          <w:rtl/>
        </w:rPr>
        <w:t>–</w:t>
      </w:r>
      <w:r w:rsidRPr="003E5211">
        <w:rPr>
          <w:rFonts w:cs="David" w:hint="cs"/>
          <w:rtl/>
        </w:rPr>
        <w:t xml:space="preserve"> אז אני גזען. </w:t>
      </w:r>
    </w:p>
    <w:p w14:paraId="352803D7" w14:textId="77777777" w:rsidR="003E5211" w:rsidRPr="003E5211" w:rsidRDefault="003E5211" w:rsidP="003E5211">
      <w:pPr>
        <w:bidi/>
        <w:jc w:val="both"/>
        <w:rPr>
          <w:rFonts w:cs="David" w:hint="cs"/>
          <w:rtl/>
        </w:rPr>
      </w:pPr>
    </w:p>
    <w:p w14:paraId="5B282379" w14:textId="77777777" w:rsidR="003E5211" w:rsidRPr="003E5211" w:rsidRDefault="003E5211" w:rsidP="003E5211">
      <w:pPr>
        <w:bidi/>
        <w:jc w:val="both"/>
        <w:rPr>
          <w:rFonts w:cs="David" w:hint="cs"/>
          <w:rtl/>
        </w:rPr>
      </w:pPr>
      <w:r w:rsidRPr="003E5211">
        <w:rPr>
          <w:rFonts w:cs="David" w:hint="cs"/>
          <w:u w:val="single"/>
          <w:rtl/>
        </w:rPr>
        <w:t xml:space="preserve">שלי </w:t>
      </w:r>
      <w:proofErr w:type="spellStart"/>
      <w:r w:rsidRPr="003E5211">
        <w:rPr>
          <w:rFonts w:cs="David" w:hint="cs"/>
          <w:u w:val="single"/>
          <w:rtl/>
        </w:rPr>
        <w:t>יחימוביץ</w:t>
      </w:r>
      <w:proofErr w:type="spellEnd"/>
      <w:r w:rsidRPr="003E5211">
        <w:rPr>
          <w:rFonts w:cs="David" w:hint="cs"/>
          <w:u w:val="single"/>
          <w:rtl/>
        </w:rPr>
        <w:t>:</w:t>
      </w:r>
    </w:p>
    <w:p w14:paraId="2DE5C707" w14:textId="77777777" w:rsidR="003E5211" w:rsidRPr="003E5211" w:rsidRDefault="003E5211" w:rsidP="003E5211">
      <w:pPr>
        <w:bidi/>
        <w:jc w:val="both"/>
        <w:rPr>
          <w:rFonts w:cs="David" w:hint="cs"/>
          <w:rtl/>
        </w:rPr>
      </w:pPr>
    </w:p>
    <w:p w14:paraId="63112ADD" w14:textId="77777777" w:rsidR="003E5211" w:rsidRPr="003E5211" w:rsidRDefault="003E5211" w:rsidP="003E5211">
      <w:pPr>
        <w:bidi/>
        <w:jc w:val="both"/>
        <w:rPr>
          <w:rFonts w:cs="David" w:hint="cs"/>
          <w:rtl/>
        </w:rPr>
      </w:pPr>
      <w:r w:rsidRPr="003E5211">
        <w:rPr>
          <w:rFonts w:cs="David" w:hint="cs"/>
          <w:rtl/>
        </w:rPr>
        <w:tab/>
        <w:t>אני שואלת, אם לא בראשות הוועדה לביקורת המדינה אז איפה כן?</w:t>
      </w:r>
      <w:r w:rsidRPr="003E5211">
        <w:rPr>
          <w:rFonts w:cs="David" w:hint="cs"/>
        </w:rPr>
        <w:t xml:space="preserve"> </w:t>
      </w:r>
      <w:r w:rsidRPr="003E5211">
        <w:rPr>
          <w:rFonts w:cs="David" w:hint="cs"/>
          <w:rtl/>
        </w:rPr>
        <w:t xml:space="preserve"> בוועדת הכספים קיימנו דיון על אישור תקציב מסוים </w:t>
      </w:r>
      <w:proofErr w:type="spellStart"/>
      <w:r w:rsidRPr="003E5211">
        <w:rPr>
          <w:rFonts w:cs="David" w:hint="cs"/>
          <w:rtl/>
        </w:rPr>
        <w:t>לתע"ש</w:t>
      </w:r>
      <w:proofErr w:type="spellEnd"/>
      <w:r w:rsidRPr="003E5211">
        <w:rPr>
          <w:rFonts w:cs="David" w:hint="cs"/>
          <w:rtl/>
        </w:rPr>
        <w:t xml:space="preserve"> בשל עסקה מסוימת עם תורכיה.  למה שבראש ועדת כספים לא נוציא איזה שהיא הנחיה גורפת, שלא יעמוד חבר כנסת ערבי? אגב, בוועדה לזכויות הילד היה לנו דיון על ילדים פלסטיניים שחודרים דרך הגבול והם ילדי רחוב בישראל,  יצרנו קשר באמצעות אחד מחברי הוועדה, נדמה לי  חבר הכנסת צרצור, עם הרשות הפלסטינית, יצרנו  תיאום משלנו בין המינהל האזרחי ובין הרשות הפלסטינית כדי לסייע לילדים האלה.  אולי גם שם לא יישב ערבי? אני מציעה להוריד מסדר היום לאלתר את הרעיון הזה כי הוא ממית עלינו קלון ובושה. </w:t>
      </w:r>
    </w:p>
    <w:p w14:paraId="24A63987" w14:textId="77777777" w:rsidR="003E5211" w:rsidRPr="003E5211" w:rsidRDefault="003E5211" w:rsidP="003E5211">
      <w:pPr>
        <w:bidi/>
        <w:jc w:val="both"/>
        <w:rPr>
          <w:rFonts w:cs="David" w:hint="cs"/>
          <w:rtl/>
        </w:rPr>
      </w:pPr>
    </w:p>
    <w:p w14:paraId="17F9B056" w14:textId="77777777" w:rsidR="003E5211" w:rsidRPr="003E5211" w:rsidRDefault="003E5211" w:rsidP="003E5211">
      <w:pPr>
        <w:bidi/>
        <w:jc w:val="both"/>
        <w:rPr>
          <w:rFonts w:cs="David" w:hint="cs"/>
          <w:rtl/>
        </w:rPr>
      </w:pPr>
      <w:r w:rsidRPr="003E5211">
        <w:rPr>
          <w:rFonts w:cs="David" w:hint="cs"/>
          <w:u w:val="single"/>
          <w:rtl/>
        </w:rPr>
        <w:t>היו"ר דוד טל:</w:t>
      </w:r>
    </w:p>
    <w:p w14:paraId="60EE80DF" w14:textId="77777777" w:rsidR="003E5211" w:rsidRPr="003E5211" w:rsidRDefault="003E5211" w:rsidP="003E5211">
      <w:pPr>
        <w:bidi/>
        <w:jc w:val="both"/>
        <w:rPr>
          <w:rFonts w:cs="David" w:hint="cs"/>
          <w:rtl/>
        </w:rPr>
      </w:pPr>
    </w:p>
    <w:p w14:paraId="38D2DC9B" w14:textId="77777777" w:rsidR="003E5211" w:rsidRPr="003E5211" w:rsidRDefault="003E5211" w:rsidP="003E5211">
      <w:pPr>
        <w:bidi/>
        <w:jc w:val="both"/>
        <w:rPr>
          <w:rFonts w:cs="David" w:hint="cs"/>
          <w:rtl/>
        </w:rPr>
      </w:pPr>
      <w:r w:rsidRPr="003E5211">
        <w:rPr>
          <w:rFonts w:cs="David" w:hint="cs"/>
          <w:rtl/>
        </w:rPr>
        <w:tab/>
        <w:t xml:space="preserve">רבותיי חברי הכנסת, יהיה לנו יותר זמן להתייעצות סיעתית. נשוב ונדון בנושאים האלה טרם הצבענו, כל סיעה שתגבש את דעתה בנושא הזה טרם ההצבעה. רבותיי חברי הכנסת, אני מסיים כאן את הפרק הזה של  תיקון התקנון וממשיך את הישיבה בנושאים שונים שעומדים על סדר היום. </w:t>
      </w:r>
    </w:p>
    <w:p w14:paraId="0C65E7E0" w14:textId="77777777" w:rsidR="003E5211" w:rsidRPr="003E5211" w:rsidRDefault="003E5211" w:rsidP="003E5211">
      <w:pPr>
        <w:bidi/>
        <w:jc w:val="both"/>
        <w:rPr>
          <w:rFonts w:cs="David" w:hint="cs"/>
          <w:rtl/>
        </w:rPr>
      </w:pPr>
    </w:p>
    <w:p w14:paraId="3C7D2D61" w14:textId="77777777" w:rsidR="003E5211" w:rsidRPr="003E5211" w:rsidRDefault="003E5211" w:rsidP="003E5211">
      <w:pPr>
        <w:bidi/>
        <w:jc w:val="both"/>
        <w:rPr>
          <w:rFonts w:cs="David" w:hint="cs"/>
          <w:rtl/>
        </w:rPr>
      </w:pPr>
      <w:r w:rsidRPr="003E5211">
        <w:rPr>
          <w:rFonts w:cs="David" w:hint="cs"/>
          <w:u w:val="single"/>
          <w:rtl/>
        </w:rPr>
        <w:t xml:space="preserve">שלי </w:t>
      </w:r>
      <w:proofErr w:type="spellStart"/>
      <w:r w:rsidRPr="003E5211">
        <w:rPr>
          <w:rFonts w:cs="David" w:hint="cs"/>
          <w:u w:val="single"/>
          <w:rtl/>
        </w:rPr>
        <w:t>יחימוביץ</w:t>
      </w:r>
      <w:proofErr w:type="spellEnd"/>
      <w:r w:rsidRPr="003E5211">
        <w:rPr>
          <w:rFonts w:cs="David" w:hint="cs"/>
          <w:u w:val="single"/>
          <w:rtl/>
        </w:rPr>
        <w:t>:</w:t>
      </w:r>
    </w:p>
    <w:p w14:paraId="2942B423" w14:textId="77777777" w:rsidR="003E5211" w:rsidRPr="003E5211" w:rsidRDefault="003E5211" w:rsidP="003E5211">
      <w:pPr>
        <w:bidi/>
        <w:jc w:val="both"/>
        <w:rPr>
          <w:rFonts w:cs="David" w:hint="cs"/>
          <w:rtl/>
        </w:rPr>
      </w:pPr>
    </w:p>
    <w:p w14:paraId="7F056AA4" w14:textId="77777777" w:rsidR="003E5211" w:rsidRPr="003E5211" w:rsidRDefault="003E5211" w:rsidP="003E5211">
      <w:pPr>
        <w:bidi/>
        <w:jc w:val="both"/>
        <w:rPr>
          <w:rFonts w:cs="David" w:hint="cs"/>
          <w:rtl/>
        </w:rPr>
      </w:pPr>
      <w:r w:rsidRPr="003E5211">
        <w:rPr>
          <w:rFonts w:cs="David" w:hint="cs"/>
          <w:rtl/>
        </w:rPr>
        <w:tab/>
        <w:t xml:space="preserve">אדוני היושב ראש, אני חוששת שאולי עלבתי בחלק מחבריי הימניים ואני מתנצלת בפני הימין, רוצה לומר, שזאת  לא </w:t>
      </w:r>
      <w:proofErr w:type="spellStart"/>
      <w:r w:rsidRPr="003E5211">
        <w:rPr>
          <w:rFonts w:cs="David" w:hint="cs"/>
          <w:rtl/>
        </w:rPr>
        <w:t>היתה</w:t>
      </w:r>
      <w:proofErr w:type="spellEnd"/>
      <w:r w:rsidRPr="003E5211">
        <w:rPr>
          <w:rFonts w:cs="David" w:hint="cs"/>
          <w:rtl/>
        </w:rPr>
        <w:t xml:space="preserve"> ביקורת כלפי הימין כולו אלא כלפי  הגזענים שבימין. </w:t>
      </w:r>
    </w:p>
    <w:p w14:paraId="0DD9242C" w14:textId="77777777" w:rsidR="003E5211" w:rsidRPr="003E5211" w:rsidRDefault="003E5211" w:rsidP="003E5211">
      <w:pPr>
        <w:bidi/>
        <w:jc w:val="both"/>
        <w:rPr>
          <w:rFonts w:cs="David" w:hint="cs"/>
          <w:rtl/>
        </w:rPr>
      </w:pPr>
    </w:p>
    <w:p w14:paraId="5E4D5292" w14:textId="77777777" w:rsidR="003E5211" w:rsidRPr="003E5211" w:rsidRDefault="003E5211" w:rsidP="003E5211">
      <w:pPr>
        <w:bidi/>
        <w:jc w:val="both"/>
        <w:rPr>
          <w:rFonts w:cs="David" w:hint="cs"/>
          <w:rtl/>
        </w:rPr>
      </w:pPr>
    </w:p>
    <w:p w14:paraId="576599C8" w14:textId="77777777" w:rsidR="003E5211" w:rsidRPr="003E5211" w:rsidRDefault="003E5211" w:rsidP="003E5211">
      <w:pPr>
        <w:bidi/>
        <w:jc w:val="center"/>
        <w:rPr>
          <w:rFonts w:cs="David" w:hint="cs"/>
          <w:b/>
          <w:bCs/>
          <w:u w:val="single"/>
          <w:rtl/>
        </w:rPr>
      </w:pPr>
      <w:r w:rsidRPr="003E5211">
        <w:rPr>
          <w:rFonts w:cs="David"/>
          <w:rtl/>
        </w:rPr>
        <w:br w:type="page"/>
      </w:r>
      <w:r w:rsidRPr="003E5211">
        <w:rPr>
          <w:rFonts w:cs="David" w:hint="cs"/>
          <w:b/>
          <w:bCs/>
          <w:u w:val="single"/>
          <w:rtl/>
        </w:rPr>
        <w:t>בקשות חברי הכנסת להקדמת הדיון בהצעת חוק, לפני הקריאה הטרומית:</w:t>
      </w:r>
    </w:p>
    <w:p w14:paraId="6FC97953" w14:textId="77777777" w:rsidR="003E5211" w:rsidRPr="003E5211" w:rsidRDefault="003E5211" w:rsidP="003E5211">
      <w:pPr>
        <w:numPr>
          <w:ilvl w:val="0"/>
          <w:numId w:val="5"/>
        </w:numPr>
        <w:overflowPunct w:val="0"/>
        <w:autoSpaceDE w:val="0"/>
        <w:autoSpaceDN w:val="0"/>
        <w:bidi/>
        <w:adjustRightInd w:val="0"/>
        <w:jc w:val="center"/>
        <w:textAlignment w:val="baseline"/>
        <w:rPr>
          <w:rFonts w:cs="David" w:hint="cs"/>
          <w:b/>
          <w:bCs/>
          <w:rtl/>
        </w:rPr>
      </w:pPr>
      <w:r w:rsidRPr="003E5211">
        <w:rPr>
          <w:rFonts w:cs="David" w:hint="cs"/>
          <w:b/>
          <w:bCs/>
          <w:rtl/>
        </w:rPr>
        <w:t xml:space="preserve">הצעת חוק פיקוח על מחקרים במחוללי מחלות ביולוגיים, </w:t>
      </w:r>
      <w:proofErr w:type="spellStart"/>
      <w:r w:rsidRPr="003E5211">
        <w:rPr>
          <w:rFonts w:cs="David" w:hint="cs"/>
          <w:b/>
          <w:bCs/>
          <w:rtl/>
        </w:rPr>
        <w:t>התשס"ח</w:t>
      </w:r>
      <w:proofErr w:type="spellEnd"/>
      <w:r w:rsidRPr="003E5211">
        <w:rPr>
          <w:rFonts w:cs="David" w:hint="cs"/>
          <w:b/>
          <w:bCs/>
          <w:rtl/>
        </w:rPr>
        <w:t>-2007</w:t>
      </w:r>
    </w:p>
    <w:p w14:paraId="1F406608" w14:textId="77777777" w:rsidR="003E5211" w:rsidRPr="003E5211" w:rsidRDefault="003E5211" w:rsidP="003E5211">
      <w:pPr>
        <w:bidi/>
        <w:ind w:left="360"/>
        <w:jc w:val="center"/>
        <w:rPr>
          <w:rFonts w:cs="David" w:hint="cs"/>
          <w:b/>
          <w:bCs/>
          <w:u w:val="single"/>
          <w:rtl/>
        </w:rPr>
      </w:pPr>
      <w:r w:rsidRPr="003E5211">
        <w:rPr>
          <w:rFonts w:cs="David" w:hint="cs"/>
          <w:b/>
          <w:bCs/>
          <w:u w:val="single"/>
          <w:rtl/>
        </w:rPr>
        <w:t xml:space="preserve">(פ/3087/17), של חברי הכנסת אריה אלדד ויובל </w:t>
      </w:r>
      <w:proofErr w:type="spellStart"/>
      <w:r w:rsidRPr="003E5211">
        <w:rPr>
          <w:rFonts w:cs="David" w:hint="cs"/>
          <w:b/>
          <w:bCs/>
          <w:u w:val="single"/>
          <w:rtl/>
        </w:rPr>
        <w:t>שטייניץ</w:t>
      </w:r>
      <w:proofErr w:type="spellEnd"/>
    </w:p>
    <w:p w14:paraId="04970492" w14:textId="77777777" w:rsidR="003E5211" w:rsidRPr="003E5211" w:rsidRDefault="003E5211" w:rsidP="003E5211">
      <w:pPr>
        <w:numPr>
          <w:ilvl w:val="0"/>
          <w:numId w:val="5"/>
        </w:numPr>
        <w:overflowPunct w:val="0"/>
        <w:autoSpaceDE w:val="0"/>
        <w:autoSpaceDN w:val="0"/>
        <w:bidi/>
        <w:adjustRightInd w:val="0"/>
        <w:jc w:val="center"/>
        <w:textAlignment w:val="baseline"/>
        <w:rPr>
          <w:rFonts w:cs="David" w:hint="cs"/>
          <w:b/>
          <w:bCs/>
          <w:rtl/>
        </w:rPr>
      </w:pPr>
      <w:r w:rsidRPr="003E5211">
        <w:rPr>
          <w:rFonts w:cs="David" w:hint="cs"/>
          <w:b/>
          <w:bCs/>
          <w:rtl/>
        </w:rPr>
        <w:t xml:space="preserve">הצעת חוק לתיקון פוקדת מס הכנסה (שכר נושא משרה בחברה), </w:t>
      </w:r>
      <w:proofErr w:type="spellStart"/>
      <w:r w:rsidRPr="003E5211">
        <w:rPr>
          <w:rFonts w:cs="David" w:hint="cs"/>
          <w:b/>
          <w:bCs/>
          <w:rtl/>
        </w:rPr>
        <w:t>התשס"ח</w:t>
      </w:r>
      <w:proofErr w:type="spellEnd"/>
      <w:r w:rsidRPr="003E5211">
        <w:rPr>
          <w:rFonts w:cs="David" w:hint="cs"/>
          <w:b/>
          <w:bCs/>
          <w:rtl/>
        </w:rPr>
        <w:t>-2007</w:t>
      </w:r>
    </w:p>
    <w:p w14:paraId="30970957" w14:textId="77777777" w:rsidR="003E5211" w:rsidRPr="003E5211" w:rsidRDefault="003E5211" w:rsidP="003E5211">
      <w:pPr>
        <w:bidi/>
        <w:ind w:left="360"/>
        <w:jc w:val="center"/>
        <w:rPr>
          <w:rFonts w:cs="David" w:hint="cs"/>
          <w:b/>
          <w:bCs/>
          <w:u w:val="single"/>
          <w:rtl/>
        </w:rPr>
      </w:pPr>
      <w:r w:rsidRPr="003E5211">
        <w:rPr>
          <w:rFonts w:cs="David" w:hint="cs"/>
          <w:b/>
          <w:bCs/>
          <w:u w:val="single"/>
          <w:rtl/>
        </w:rPr>
        <w:t>(פ/3132/17), הצעת חבר הכנסת אליהו גבאי וקבוצת חברי הכנסת</w:t>
      </w:r>
    </w:p>
    <w:p w14:paraId="2D4E2034" w14:textId="77777777" w:rsidR="003E5211" w:rsidRPr="003E5211" w:rsidRDefault="003E5211" w:rsidP="003E5211">
      <w:pPr>
        <w:bidi/>
        <w:ind w:left="360"/>
        <w:jc w:val="center"/>
        <w:rPr>
          <w:rFonts w:cs="David" w:hint="cs"/>
          <w:b/>
          <w:bCs/>
          <w:u w:val="single"/>
          <w:rtl/>
        </w:rPr>
      </w:pPr>
    </w:p>
    <w:p w14:paraId="29363D50" w14:textId="77777777" w:rsidR="003E5211" w:rsidRPr="003E5211" w:rsidRDefault="003E5211" w:rsidP="003E5211">
      <w:pPr>
        <w:bidi/>
        <w:ind w:left="360"/>
        <w:jc w:val="both"/>
        <w:rPr>
          <w:rFonts w:cs="David" w:hint="cs"/>
          <w:b/>
          <w:bCs/>
          <w:u w:val="single"/>
          <w:rtl/>
        </w:rPr>
      </w:pPr>
    </w:p>
    <w:p w14:paraId="20DAF869" w14:textId="77777777" w:rsidR="003E5211" w:rsidRPr="003E5211" w:rsidRDefault="003E5211" w:rsidP="003E5211">
      <w:pPr>
        <w:bidi/>
        <w:jc w:val="both"/>
        <w:rPr>
          <w:rFonts w:cs="David" w:hint="cs"/>
          <w:rtl/>
        </w:rPr>
      </w:pPr>
      <w:r w:rsidRPr="003E5211">
        <w:rPr>
          <w:rFonts w:cs="David" w:hint="cs"/>
          <w:u w:val="single"/>
          <w:rtl/>
        </w:rPr>
        <w:t>היו"ר דוד טל:</w:t>
      </w:r>
    </w:p>
    <w:p w14:paraId="0B789F87" w14:textId="77777777" w:rsidR="003E5211" w:rsidRPr="003E5211" w:rsidRDefault="003E5211" w:rsidP="003E5211">
      <w:pPr>
        <w:bidi/>
        <w:jc w:val="both"/>
        <w:rPr>
          <w:rFonts w:cs="David" w:hint="cs"/>
          <w:rtl/>
        </w:rPr>
      </w:pPr>
    </w:p>
    <w:p w14:paraId="2D8CA72E" w14:textId="77777777" w:rsidR="003E5211" w:rsidRPr="003E5211" w:rsidRDefault="003E5211" w:rsidP="003E5211">
      <w:pPr>
        <w:bidi/>
        <w:jc w:val="both"/>
        <w:rPr>
          <w:rFonts w:cs="David" w:hint="cs"/>
          <w:rtl/>
        </w:rPr>
      </w:pPr>
      <w:r w:rsidRPr="003E5211">
        <w:rPr>
          <w:rFonts w:cs="David" w:hint="cs"/>
          <w:rtl/>
        </w:rPr>
        <w:tab/>
        <w:t xml:space="preserve">רבותיי חברי הכנסת, אנחנו עוברים לנושא הבא: בקשות חברי הכנסת להקדמת הדיון בהצעות חוק, לפני הקריאה הטרומית. הראשונה, הצעת חוק פיקוח על מחקרים במחוללי מחלות ביולוגיים. חבר הכנסת אלדד, בבקשה. </w:t>
      </w:r>
    </w:p>
    <w:p w14:paraId="07F65ED7" w14:textId="77777777" w:rsidR="003E5211" w:rsidRPr="003E5211" w:rsidRDefault="003E5211" w:rsidP="003E5211">
      <w:pPr>
        <w:bidi/>
        <w:jc w:val="both"/>
        <w:rPr>
          <w:rFonts w:cs="David" w:hint="cs"/>
          <w:rtl/>
        </w:rPr>
      </w:pPr>
    </w:p>
    <w:p w14:paraId="11A10A64" w14:textId="77777777" w:rsidR="003E5211" w:rsidRPr="003E5211" w:rsidRDefault="003E5211" w:rsidP="003E5211">
      <w:pPr>
        <w:bidi/>
        <w:jc w:val="both"/>
        <w:rPr>
          <w:rFonts w:cs="David" w:hint="cs"/>
          <w:rtl/>
        </w:rPr>
      </w:pPr>
      <w:r w:rsidRPr="003E5211">
        <w:rPr>
          <w:rFonts w:cs="David" w:hint="cs"/>
          <w:u w:val="single"/>
          <w:rtl/>
        </w:rPr>
        <w:t>אריה אלדד:</w:t>
      </w:r>
    </w:p>
    <w:p w14:paraId="6A185F37" w14:textId="77777777" w:rsidR="003E5211" w:rsidRPr="003E5211" w:rsidRDefault="003E5211" w:rsidP="003E5211">
      <w:pPr>
        <w:bidi/>
        <w:jc w:val="both"/>
        <w:rPr>
          <w:rFonts w:cs="David" w:hint="cs"/>
          <w:rtl/>
        </w:rPr>
      </w:pPr>
    </w:p>
    <w:p w14:paraId="4409A65C" w14:textId="77777777" w:rsidR="003E5211" w:rsidRPr="003E5211" w:rsidRDefault="003E5211" w:rsidP="003E5211">
      <w:pPr>
        <w:bidi/>
        <w:jc w:val="both"/>
        <w:rPr>
          <w:rFonts w:cs="David" w:hint="cs"/>
          <w:rtl/>
        </w:rPr>
      </w:pPr>
      <w:r w:rsidRPr="003E5211">
        <w:rPr>
          <w:rFonts w:cs="David" w:hint="cs"/>
          <w:rtl/>
        </w:rPr>
        <w:tab/>
        <w:t xml:space="preserve">הנשק הביולוגי נקרא הנשק הגרעיני של העניים, יחסית קל ופשוט לפתח אותו. הרבה מאוד מחקרים שתכליתם לפתח עמידות של חיידקים כנגד אנטיביוטיקה יכולים להתקיים במוסדות מחקר רבים מאוד. הרבה פעמים יש מצבים שמחקר שמתחיל כדי לפתח תרופה, נגמר בגילוי של איך אפשר לגרום לחיידק או לווירוס להיות יציב כנגד תרופות אחרות. פרסום של דבר כזה עלול להיות נשק ביולוגי זמין לגורמים עוינים. הפנייה לחוקק את החוק הזה הגיעה אליי ואל חבר הכנסת </w:t>
      </w:r>
      <w:proofErr w:type="spellStart"/>
      <w:r w:rsidRPr="003E5211">
        <w:rPr>
          <w:rFonts w:cs="David" w:hint="cs"/>
          <w:rtl/>
        </w:rPr>
        <w:t>שטייניץ</w:t>
      </w:r>
      <w:proofErr w:type="spellEnd"/>
      <w:r w:rsidRPr="003E5211">
        <w:rPr>
          <w:rFonts w:cs="David" w:hint="cs"/>
          <w:rtl/>
        </w:rPr>
        <w:t xml:space="preserve"> מטעם  אותם גופים שמופקדים במדינת ישראל על ההתגוננות כנגד ביולוגי כזה, גם במשרד הבריאות, גם במקומות אחרים. </w:t>
      </w:r>
    </w:p>
    <w:p w14:paraId="413FE80C" w14:textId="77777777" w:rsidR="003E5211" w:rsidRPr="003E5211" w:rsidRDefault="003E5211" w:rsidP="003E5211">
      <w:pPr>
        <w:bidi/>
        <w:jc w:val="both"/>
        <w:rPr>
          <w:rFonts w:cs="David" w:hint="cs"/>
          <w:rtl/>
        </w:rPr>
      </w:pPr>
    </w:p>
    <w:p w14:paraId="4BB5D8EB" w14:textId="77777777" w:rsidR="003E5211" w:rsidRPr="003E5211" w:rsidRDefault="003E5211" w:rsidP="003E5211">
      <w:pPr>
        <w:bidi/>
        <w:jc w:val="both"/>
        <w:rPr>
          <w:rFonts w:cs="David" w:hint="cs"/>
          <w:rtl/>
        </w:rPr>
      </w:pPr>
      <w:r w:rsidRPr="003E5211">
        <w:rPr>
          <w:rFonts w:cs="David" w:hint="cs"/>
          <w:u w:val="single"/>
          <w:rtl/>
        </w:rPr>
        <w:t>היו"ר דוד טל:</w:t>
      </w:r>
    </w:p>
    <w:p w14:paraId="1A4F90EE" w14:textId="77777777" w:rsidR="003E5211" w:rsidRPr="003E5211" w:rsidRDefault="003E5211" w:rsidP="003E5211">
      <w:pPr>
        <w:bidi/>
        <w:jc w:val="both"/>
        <w:rPr>
          <w:rFonts w:cs="David" w:hint="cs"/>
          <w:rtl/>
        </w:rPr>
      </w:pPr>
    </w:p>
    <w:p w14:paraId="7977C0F7" w14:textId="77777777" w:rsidR="003E5211" w:rsidRPr="003E5211" w:rsidRDefault="003E5211" w:rsidP="003E5211">
      <w:pPr>
        <w:bidi/>
        <w:jc w:val="both"/>
        <w:rPr>
          <w:rFonts w:cs="David" w:hint="cs"/>
          <w:rtl/>
        </w:rPr>
      </w:pPr>
      <w:r w:rsidRPr="003E5211">
        <w:rPr>
          <w:rFonts w:cs="David" w:hint="cs"/>
          <w:rtl/>
        </w:rPr>
        <w:tab/>
        <w:t xml:space="preserve">למה זה דחוף? </w:t>
      </w:r>
    </w:p>
    <w:p w14:paraId="0232C104" w14:textId="77777777" w:rsidR="003E5211" w:rsidRPr="003E5211" w:rsidRDefault="003E5211" w:rsidP="003E5211">
      <w:pPr>
        <w:bidi/>
        <w:jc w:val="both"/>
        <w:rPr>
          <w:rFonts w:cs="David" w:hint="cs"/>
          <w:rtl/>
        </w:rPr>
      </w:pPr>
    </w:p>
    <w:p w14:paraId="70235E8A" w14:textId="77777777" w:rsidR="003E5211" w:rsidRPr="003E5211" w:rsidRDefault="003E5211" w:rsidP="003E5211">
      <w:pPr>
        <w:bidi/>
        <w:jc w:val="both"/>
        <w:rPr>
          <w:rFonts w:cs="David" w:hint="cs"/>
          <w:rtl/>
        </w:rPr>
      </w:pPr>
      <w:r w:rsidRPr="003E5211">
        <w:rPr>
          <w:rFonts w:cs="David" w:hint="cs"/>
          <w:u w:val="single"/>
          <w:rtl/>
        </w:rPr>
        <w:t>אריה אלדד:</w:t>
      </w:r>
    </w:p>
    <w:p w14:paraId="17EEB4CC" w14:textId="77777777" w:rsidR="003E5211" w:rsidRPr="003E5211" w:rsidRDefault="003E5211" w:rsidP="003E5211">
      <w:pPr>
        <w:bidi/>
        <w:jc w:val="both"/>
        <w:rPr>
          <w:rFonts w:cs="David" w:hint="cs"/>
          <w:rtl/>
        </w:rPr>
      </w:pPr>
    </w:p>
    <w:p w14:paraId="3B9AA670" w14:textId="77777777" w:rsidR="003E5211" w:rsidRPr="003E5211" w:rsidRDefault="003E5211" w:rsidP="003E5211">
      <w:pPr>
        <w:bidi/>
        <w:jc w:val="both"/>
        <w:rPr>
          <w:rFonts w:cs="David" w:hint="cs"/>
          <w:rtl/>
        </w:rPr>
      </w:pPr>
      <w:r w:rsidRPr="003E5211">
        <w:rPr>
          <w:rFonts w:cs="David" w:hint="cs"/>
          <w:rtl/>
        </w:rPr>
        <w:tab/>
        <w:t xml:space="preserve">כי יש מחקרים כאלה בצינור שראוי לעצור אותם, התחייבתי להמתין להחלטת הוועדה. </w:t>
      </w:r>
    </w:p>
    <w:p w14:paraId="36EFF699" w14:textId="77777777" w:rsidR="003E5211" w:rsidRPr="003E5211" w:rsidRDefault="003E5211" w:rsidP="003E5211">
      <w:pPr>
        <w:bidi/>
        <w:jc w:val="both"/>
        <w:rPr>
          <w:rFonts w:cs="David" w:hint="cs"/>
          <w:rtl/>
        </w:rPr>
      </w:pPr>
    </w:p>
    <w:p w14:paraId="2ED4123E" w14:textId="77777777" w:rsidR="003E5211" w:rsidRPr="003E5211" w:rsidRDefault="003E5211" w:rsidP="003E5211">
      <w:pPr>
        <w:bidi/>
        <w:jc w:val="both"/>
        <w:rPr>
          <w:rFonts w:cs="David" w:hint="cs"/>
          <w:rtl/>
        </w:rPr>
      </w:pPr>
      <w:r w:rsidRPr="003E5211">
        <w:rPr>
          <w:rFonts w:cs="David" w:hint="cs"/>
          <w:u w:val="single"/>
          <w:rtl/>
        </w:rPr>
        <w:t>היו"ר דוד טל:</w:t>
      </w:r>
    </w:p>
    <w:p w14:paraId="18CC9304" w14:textId="77777777" w:rsidR="003E5211" w:rsidRPr="003E5211" w:rsidRDefault="003E5211" w:rsidP="003E5211">
      <w:pPr>
        <w:bidi/>
        <w:jc w:val="both"/>
        <w:rPr>
          <w:rFonts w:cs="David" w:hint="cs"/>
          <w:rtl/>
        </w:rPr>
      </w:pPr>
    </w:p>
    <w:p w14:paraId="7B30C6A8" w14:textId="77777777" w:rsidR="003E5211" w:rsidRPr="003E5211" w:rsidRDefault="003E5211" w:rsidP="003E5211">
      <w:pPr>
        <w:bidi/>
        <w:jc w:val="both"/>
        <w:rPr>
          <w:rFonts w:cs="David" w:hint="cs"/>
          <w:rtl/>
        </w:rPr>
      </w:pPr>
      <w:r w:rsidRPr="003E5211">
        <w:rPr>
          <w:rFonts w:cs="David" w:hint="cs"/>
          <w:rtl/>
        </w:rPr>
        <w:tab/>
        <w:t xml:space="preserve">מי בעד, מי נגד, נא להצביע. </w:t>
      </w:r>
    </w:p>
    <w:p w14:paraId="194222CE" w14:textId="77777777" w:rsidR="003E5211" w:rsidRPr="003E5211" w:rsidRDefault="003E5211" w:rsidP="003E5211">
      <w:pPr>
        <w:bidi/>
        <w:jc w:val="both"/>
        <w:rPr>
          <w:rFonts w:cs="David" w:hint="cs"/>
          <w:rtl/>
        </w:rPr>
      </w:pPr>
    </w:p>
    <w:p w14:paraId="193DF169" w14:textId="77777777" w:rsidR="003E5211" w:rsidRPr="003E5211" w:rsidRDefault="003E5211" w:rsidP="003E5211">
      <w:pPr>
        <w:bidi/>
        <w:jc w:val="both"/>
        <w:rPr>
          <w:rFonts w:cs="David" w:hint="cs"/>
          <w:b/>
          <w:bCs/>
          <w:rtl/>
        </w:rPr>
      </w:pPr>
      <w:r w:rsidRPr="003E5211">
        <w:rPr>
          <w:rFonts w:cs="David" w:hint="cs"/>
          <w:b/>
          <w:bCs/>
          <w:rtl/>
        </w:rPr>
        <w:t>הצבעה</w:t>
      </w:r>
    </w:p>
    <w:p w14:paraId="786301F0" w14:textId="77777777" w:rsidR="003E5211" w:rsidRPr="003E5211" w:rsidRDefault="003E5211" w:rsidP="003E5211">
      <w:pPr>
        <w:bidi/>
        <w:jc w:val="both"/>
        <w:rPr>
          <w:rFonts w:cs="David" w:hint="cs"/>
          <w:b/>
          <w:bCs/>
          <w:rtl/>
        </w:rPr>
      </w:pPr>
    </w:p>
    <w:p w14:paraId="094E4841" w14:textId="77777777" w:rsidR="003E5211" w:rsidRPr="003E5211" w:rsidRDefault="003E5211" w:rsidP="003E5211">
      <w:pPr>
        <w:bidi/>
        <w:jc w:val="both"/>
        <w:rPr>
          <w:rFonts w:cs="David" w:hint="cs"/>
          <w:rtl/>
        </w:rPr>
      </w:pPr>
      <w:r w:rsidRPr="003E5211">
        <w:rPr>
          <w:rFonts w:cs="David" w:hint="cs"/>
          <w:rtl/>
        </w:rPr>
        <w:t xml:space="preserve">בעד </w:t>
      </w:r>
      <w:r w:rsidRPr="003E5211">
        <w:rPr>
          <w:rFonts w:cs="David"/>
          <w:rtl/>
        </w:rPr>
        <w:t>–</w:t>
      </w:r>
      <w:r w:rsidRPr="003E5211">
        <w:rPr>
          <w:rFonts w:cs="David" w:hint="cs"/>
          <w:rtl/>
        </w:rPr>
        <w:t xml:space="preserve"> רוב</w:t>
      </w:r>
    </w:p>
    <w:p w14:paraId="1B36A707" w14:textId="77777777" w:rsidR="003E5211" w:rsidRPr="003E5211" w:rsidRDefault="003E5211" w:rsidP="003E5211">
      <w:pPr>
        <w:bidi/>
        <w:jc w:val="both"/>
        <w:rPr>
          <w:rFonts w:cs="David" w:hint="cs"/>
          <w:rtl/>
        </w:rPr>
      </w:pPr>
      <w:r w:rsidRPr="003E5211">
        <w:rPr>
          <w:rFonts w:cs="David" w:hint="cs"/>
          <w:rtl/>
        </w:rPr>
        <w:t xml:space="preserve">נגד </w:t>
      </w:r>
      <w:r w:rsidRPr="003E5211">
        <w:rPr>
          <w:rFonts w:cs="David"/>
          <w:rtl/>
        </w:rPr>
        <w:t>–</w:t>
      </w:r>
      <w:r w:rsidRPr="003E5211">
        <w:rPr>
          <w:rFonts w:cs="David" w:hint="cs"/>
          <w:rtl/>
        </w:rPr>
        <w:t xml:space="preserve"> אין</w:t>
      </w:r>
    </w:p>
    <w:p w14:paraId="1AB280FA" w14:textId="77777777" w:rsidR="003E5211" w:rsidRPr="003E5211" w:rsidRDefault="003E5211" w:rsidP="003E5211">
      <w:pPr>
        <w:bidi/>
        <w:jc w:val="both"/>
        <w:rPr>
          <w:rFonts w:cs="David" w:hint="cs"/>
          <w:rtl/>
        </w:rPr>
      </w:pPr>
      <w:r w:rsidRPr="003E5211">
        <w:rPr>
          <w:rFonts w:cs="David" w:hint="cs"/>
          <w:rtl/>
        </w:rPr>
        <w:t xml:space="preserve">נמנעים </w:t>
      </w:r>
      <w:r w:rsidRPr="003E5211">
        <w:rPr>
          <w:rFonts w:cs="David"/>
          <w:rtl/>
        </w:rPr>
        <w:t>–</w:t>
      </w:r>
      <w:r w:rsidRPr="003E5211">
        <w:rPr>
          <w:rFonts w:cs="David" w:hint="cs"/>
          <w:rtl/>
        </w:rPr>
        <w:t xml:space="preserve"> אין</w:t>
      </w:r>
    </w:p>
    <w:p w14:paraId="4D0AAA98" w14:textId="77777777" w:rsidR="003E5211" w:rsidRPr="003E5211" w:rsidRDefault="003E5211" w:rsidP="003E5211">
      <w:pPr>
        <w:bidi/>
        <w:jc w:val="both"/>
        <w:rPr>
          <w:rFonts w:cs="David" w:hint="cs"/>
          <w:rtl/>
        </w:rPr>
      </w:pPr>
      <w:r w:rsidRPr="003E5211">
        <w:rPr>
          <w:rFonts w:cs="David" w:hint="cs"/>
          <w:rtl/>
        </w:rPr>
        <w:t xml:space="preserve">ההצעה לאשר פטור מחובת הנחה, התקבלה. </w:t>
      </w:r>
    </w:p>
    <w:p w14:paraId="2D3F76C4" w14:textId="77777777" w:rsidR="003E5211" w:rsidRPr="003E5211" w:rsidRDefault="003E5211" w:rsidP="003E5211">
      <w:pPr>
        <w:bidi/>
        <w:jc w:val="both"/>
        <w:rPr>
          <w:rFonts w:cs="David" w:hint="cs"/>
          <w:b/>
          <w:bCs/>
          <w:rtl/>
        </w:rPr>
      </w:pPr>
    </w:p>
    <w:p w14:paraId="76BC061B" w14:textId="77777777" w:rsidR="003E5211" w:rsidRPr="003E5211" w:rsidRDefault="003E5211" w:rsidP="003E5211">
      <w:pPr>
        <w:bidi/>
        <w:jc w:val="both"/>
        <w:rPr>
          <w:rFonts w:cs="David" w:hint="cs"/>
          <w:rtl/>
        </w:rPr>
      </w:pPr>
      <w:r w:rsidRPr="003E5211">
        <w:rPr>
          <w:rFonts w:cs="David" w:hint="cs"/>
          <w:u w:val="single"/>
          <w:rtl/>
        </w:rPr>
        <w:t>היו"ר דוד טל:</w:t>
      </w:r>
    </w:p>
    <w:p w14:paraId="26432FE6" w14:textId="77777777" w:rsidR="003E5211" w:rsidRPr="003E5211" w:rsidRDefault="003E5211" w:rsidP="003E5211">
      <w:pPr>
        <w:bidi/>
        <w:jc w:val="both"/>
        <w:rPr>
          <w:rFonts w:cs="David" w:hint="cs"/>
          <w:rtl/>
        </w:rPr>
      </w:pPr>
    </w:p>
    <w:p w14:paraId="7A914838" w14:textId="77777777" w:rsidR="003E5211" w:rsidRPr="003E5211" w:rsidRDefault="003E5211" w:rsidP="003E5211">
      <w:pPr>
        <w:bidi/>
        <w:jc w:val="both"/>
        <w:rPr>
          <w:rFonts w:cs="David" w:hint="cs"/>
          <w:rtl/>
        </w:rPr>
      </w:pPr>
      <w:r w:rsidRPr="003E5211">
        <w:rPr>
          <w:rFonts w:cs="David" w:hint="cs"/>
          <w:rtl/>
        </w:rPr>
        <w:tab/>
        <w:t xml:space="preserve">אשר על כן, אני מאשר פטור מחובת הנחה על הצעת החוק של חברי הכנסת אריה אלדד ויובל </w:t>
      </w:r>
      <w:proofErr w:type="spellStart"/>
      <w:r w:rsidRPr="003E5211">
        <w:rPr>
          <w:rFonts w:cs="David" w:hint="cs"/>
          <w:rtl/>
        </w:rPr>
        <w:t>שטייניץ</w:t>
      </w:r>
      <w:proofErr w:type="spellEnd"/>
      <w:r w:rsidRPr="003E5211">
        <w:rPr>
          <w:rFonts w:cs="David" w:hint="cs"/>
          <w:rtl/>
        </w:rPr>
        <w:t xml:space="preserve"> על פיקוח על מחקרים במחוללי מחלות ביולוגיים. </w:t>
      </w:r>
    </w:p>
    <w:p w14:paraId="328C78FE" w14:textId="77777777" w:rsidR="003E5211" w:rsidRPr="003E5211" w:rsidRDefault="003E5211" w:rsidP="003E5211">
      <w:pPr>
        <w:bidi/>
        <w:jc w:val="both"/>
        <w:rPr>
          <w:rFonts w:cs="David" w:hint="cs"/>
          <w:rtl/>
        </w:rPr>
      </w:pPr>
    </w:p>
    <w:p w14:paraId="520A6A6F" w14:textId="77777777" w:rsidR="003E5211" w:rsidRPr="003E5211" w:rsidRDefault="003E5211" w:rsidP="003E5211">
      <w:pPr>
        <w:bidi/>
        <w:jc w:val="both"/>
        <w:rPr>
          <w:rFonts w:cs="David" w:hint="cs"/>
          <w:rtl/>
        </w:rPr>
      </w:pPr>
      <w:r w:rsidRPr="003E5211">
        <w:rPr>
          <w:rFonts w:cs="David" w:hint="cs"/>
          <w:rtl/>
        </w:rPr>
        <w:tab/>
        <w:t>הצעת החוק הבאה היא הצעת חוק לתיקון פקודת מס הכנסה (שכר נושא משרה בחברה), של חבר הכנסת אליהו גבאי, גם הוא מבקש פטור מחובת הנחה. יסביר לנו חבר הכנסת גבאי, מדוע הנושא דחוף.</w:t>
      </w:r>
    </w:p>
    <w:p w14:paraId="74A20D12" w14:textId="77777777" w:rsidR="003E5211" w:rsidRPr="003E5211" w:rsidRDefault="003E5211" w:rsidP="003E5211">
      <w:pPr>
        <w:bidi/>
        <w:jc w:val="both"/>
        <w:rPr>
          <w:rFonts w:cs="David" w:hint="cs"/>
          <w:rtl/>
        </w:rPr>
      </w:pPr>
    </w:p>
    <w:p w14:paraId="07DC6933" w14:textId="77777777" w:rsidR="003E5211" w:rsidRPr="003E5211" w:rsidRDefault="003E5211" w:rsidP="003E5211">
      <w:pPr>
        <w:bidi/>
        <w:jc w:val="both"/>
        <w:rPr>
          <w:rFonts w:cs="David" w:hint="cs"/>
          <w:rtl/>
        </w:rPr>
      </w:pPr>
      <w:r w:rsidRPr="003E5211">
        <w:rPr>
          <w:rFonts w:cs="David" w:hint="cs"/>
          <w:u w:val="single"/>
          <w:rtl/>
        </w:rPr>
        <w:t>אליהו גבאי:</w:t>
      </w:r>
    </w:p>
    <w:p w14:paraId="2DBC6E2B" w14:textId="77777777" w:rsidR="003E5211" w:rsidRPr="003E5211" w:rsidRDefault="003E5211" w:rsidP="003E5211">
      <w:pPr>
        <w:bidi/>
        <w:jc w:val="both"/>
        <w:rPr>
          <w:rFonts w:cs="David" w:hint="cs"/>
          <w:rtl/>
        </w:rPr>
      </w:pPr>
    </w:p>
    <w:p w14:paraId="30DB3AA5" w14:textId="77777777" w:rsidR="003E5211" w:rsidRPr="003E5211" w:rsidRDefault="003E5211" w:rsidP="003E5211">
      <w:pPr>
        <w:bidi/>
        <w:jc w:val="both"/>
        <w:rPr>
          <w:rFonts w:cs="David" w:hint="cs"/>
          <w:rtl/>
        </w:rPr>
      </w:pPr>
      <w:r w:rsidRPr="003E5211">
        <w:rPr>
          <w:rFonts w:cs="David" w:hint="cs"/>
          <w:rtl/>
        </w:rPr>
        <w:tab/>
        <w:t xml:space="preserve">ראשית, אני לא אביא את זה להצבעה עד שלא יתקיים דיון בוועדת השרים לענייני חקיקה. זה למען הסר ספק. </w:t>
      </w:r>
    </w:p>
    <w:p w14:paraId="6565894E" w14:textId="77777777" w:rsidR="003E5211" w:rsidRPr="003E5211" w:rsidRDefault="003E5211" w:rsidP="003E5211">
      <w:pPr>
        <w:bidi/>
        <w:jc w:val="both"/>
        <w:rPr>
          <w:rFonts w:cs="David" w:hint="cs"/>
          <w:rtl/>
        </w:rPr>
      </w:pPr>
    </w:p>
    <w:p w14:paraId="03516C7A" w14:textId="77777777" w:rsidR="003E5211" w:rsidRPr="003E5211" w:rsidRDefault="003E5211" w:rsidP="003E5211">
      <w:pPr>
        <w:bidi/>
        <w:jc w:val="both"/>
        <w:rPr>
          <w:rFonts w:cs="David" w:hint="cs"/>
          <w:rtl/>
        </w:rPr>
      </w:pPr>
    </w:p>
    <w:p w14:paraId="65BB3073" w14:textId="77777777" w:rsidR="003E5211" w:rsidRPr="003E5211" w:rsidRDefault="003E5211" w:rsidP="003E5211">
      <w:pPr>
        <w:bidi/>
        <w:jc w:val="both"/>
        <w:rPr>
          <w:rFonts w:cs="David" w:hint="cs"/>
          <w:rtl/>
        </w:rPr>
      </w:pPr>
      <w:r w:rsidRPr="003E5211">
        <w:rPr>
          <w:rFonts w:cs="David" w:hint="cs"/>
          <w:u w:val="single"/>
          <w:rtl/>
        </w:rPr>
        <w:t>היו"ר דוד טל:</w:t>
      </w:r>
    </w:p>
    <w:p w14:paraId="593EAB75" w14:textId="77777777" w:rsidR="003E5211" w:rsidRPr="003E5211" w:rsidRDefault="003E5211" w:rsidP="003E5211">
      <w:pPr>
        <w:bidi/>
        <w:jc w:val="both"/>
        <w:rPr>
          <w:rFonts w:cs="David" w:hint="cs"/>
          <w:rtl/>
        </w:rPr>
      </w:pPr>
    </w:p>
    <w:p w14:paraId="544485C3" w14:textId="77777777" w:rsidR="003E5211" w:rsidRPr="003E5211" w:rsidRDefault="003E5211" w:rsidP="003E5211">
      <w:pPr>
        <w:bidi/>
        <w:jc w:val="both"/>
        <w:rPr>
          <w:rFonts w:cs="David" w:hint="cs"/>
          <w:rtl/>
        </w:rPr>
      </w:pPr>
      <w:r w:rsidRPr="003E5211">
        <w:rPr>
          <w:rFonts w:cs="David" w:hint="cs"/>
          <w:rtl/>
        </w:rPr>
        <w:tab/>
        <w:t xml:space="preserve">רבותיי, אני יכול בעצם לקחת את הבקשות לפטור ולהניח אותן במגירה עד שיתקיים דיון בוועדת השרים שבוע לאחר מכן, לאחר מכן, כאשר תתקבל הסכמה או אי הסכמה של ועדת שרים, גם אז אנחנו פטורים - - - </w:t>
      </w:r>
    </w:p>
    <w:p w14:paraId="63CC7702" w14:textId="77777777" w:rsidR="003E5211" w:rsidRPr="003E5211" w:rsidRDefault="003E5211" w:rsidP="003E5211">
      <w:pPr>
        <w:bidi/>
        <w:jc w:val="both"/>
        <w:rPr>
          <w:rFonts w:cs="David" w:hint="cs"/>
          <w:rtl/>
        </w:rPr>
      </w:pPr>
    </w:p>
    <w:p w14:paraId="35FE7A85" w14:textId="77777777" w:rsidR="003E5211" w:rsidRPr="003E5211" w:rsidRDefault="003E5211" w:rsidP="003E5211">
      <w:pPr>
        <w:bidi/>
        <w:jc w:val="both"/>
        <w:rPr>
          <w:rFonts w:cs="David" w:hint="cs"/>
          <w:rtl/>
        </w:rPr>
      </w:pPr>
      <w:r w:rsidRPr="003E5211">
        <w:rPr>
          <w:rFonts w:cs="David" w:hint="cs"/>
          <w:u w:val="single"/>
          <w:rtl/>
        </w:rPr>
        <w:t>גדעון סער:</w:t>
      </w:r>
    </w:p>
    <w:p w14:paraId="7EAEFE47" w14:textId="77777777" w:rsidR="003E5211" w:rsidRPr="003E5211" w:rsidRDefault="003E5211" w:rsidP="003E5211">
      <w:pPr>
        <w:bidi/>
        <w:jc w:val="both"/>
        <w:rPr>
          <w:rFonts w:cs="David" w:hint="cs"/>
          <w:rtl/>
        </w:rPr>
      </w:pPr>
    </w:p>
    <w:p w14:paraId="1A5DF251" w14:textId="77777777" w:rsidR="003E5211" w:rsidRPr="003E5211" w:rsidRDefault="003E5211" w:rsidP="003E5211">
      <w:pPr>
        <w:bidi/>
        <w:jc w:val="both"/>
        <w:rPr>
          <w:rFonts w:cs="David" w:hint="cs"/>
          <w:rtl/>
        </w:rPr>
      </w:pPr>
      <w:r w:rsidRPr="003E5211">
        <w:rPr>
          <w:rFonts w:cs="David" w:hint="cs"/>
          <w:rtl/>
        </w:rPr>
        <w:tab/>
        <w:t xml:space="preserve"> לא יהיה לך קוורום. </w:t>
      </w:r>
    </w:p>
    <w:p w14:paraId="2125BF1B" w14:textId="77777777" w:rsidR="003E5211" w:rsidRPr="003E5211" w:rsidRDefault="003E5211" w:rsidP="003E5211">
      <w:pPr>
        <w:bidi/>
        <w:jc w:val="both"/>
        <w:rPr>
          <w:rFonts w:cs="David" w:hint="cs"/>
          <w:rtl/>
        </w:rPr>
      </w:pPr>
    </w:p>
    <w:p w14:paraId="402132B2" w14:textId="77777777" w:rsidR="003E5211" w:rsidRPr="003E5211" w:rsidRDefault="003E5211" w:rsidP="003E5211">
      <w:pPr>
        <w:bidi/>
        <w:jc w:val="both"/>
        <w:rPr>
          <w:rFonts w:cs="David" w:hint="cs"/>
          <w:rtl/>
        </w:rPr>
      </w:pPr>
      <w:r w:rsidRPr="003E5211">
        <w:rPr>
          <w:rFonts w:cs="David" w:hint="cs"/>
          <w:u w:val="single"/>
          <w:rtl/>
        </w:rPr>
        <w:t>היו"ר דוד טל:</w:t>
      </w:r>
    </w:p>
    <w:p w14:paraId="54A29FDE" w14:textId="77777777" w:rsidR="003E5211" w:rsidRPr="003E5211" w:rsidRDefault="003E5211" w:rsidP="003E5211">
      <w:pPr>
        <w:bidi/>
        <w:jc w:val="both"/>
        <w:rPr>
          <w:rFonts w:cs="David" w:hint="cs"/>
          <w:rtl/>
        </w:rPr>
      </w:pPr>
    </w:p>
    <w:p w14:paraId="7DDBF33E" w14:textId="77777777" w:rsidR="003E5211" w:rsidRPr="003E5211" w:rsidRDefault="003E5211" w:rsidP="003E5211">
      <w:pPr>
        <w:bidi/>
        <w:jc w:val="both"/>
        <w:rPr>
          <w:rFonts w:cs="David" w:hint="cs"/>
          <w:rtl/>
        </w:rPr>
      </w:pPr>
      <w:r w:rsidRPr="003E5211">
        <w:rPr>
          <w:rFonts w:cs="David" w:hint="cs"/>
          <w:rtl/>
        </w:rPr>
        <w:tab/>
        <w:t xml:space="preserve">לכן אני מביא את ההצעות הללו איך שהן מגיעות אליי, אפילו מהיום למחר. אני סבור שצריך להביא אותן לשולחן ויחליטו חברי הוועדה. חברי הוועדה צריכים להבין, שכל עוד  ועדת השרים לענייני חקיקה לא דנה בנושא הזה, אפשר מבחינה קואליציונית להשאיר את הדברים עד שבוע לאחר מכן. כדי לזרז את העניינים  אני דן בנושא הזה, אז אני מבקש שתראו זאת בצד החיובי ולא בצד השלילי.  </w:t>
      </w:r>
    </w:p>
    <w:p w14:paraId="7A0F8B6E" w14:textId="77777777" w:rsidR="003E5211" w:rsidRPr="003E5211" w:rsidRDefault="003E5211" w:rsidP="003E5211">
      <w:pPr>
        <w:bidi/>
        <w:jc w:val="both"/>
        <w:rPr>
          <w:rFonts w:cs="David" w:hint="cs"/>
          <w:rtl/>
        </w:rPr>
      </w:pPr>
    </w:p>
    <w:p w14:paraId="4164E92E" w14:textId="77777777" w:rsidR="003E5211" w:rsidRPr="003E5211" w:rsidRDefault="003E5211" w:rsidP="003E5211">
      <w:pPr>
        <w:bidi/>
        <w:jc w:val="both"/>
        <w:rPr>
          <w:rFonts w:cs="David" w:hint="cs"/>
          <w:rtl/>
        </w:rPr>
      </w:pPr>
      <w:r w:rsidRPr="003E5211">
        <w:rPr>
          <w:rFonts w:cs="David" w:hint="cs"/>
          <w:u w:val="single"/>
          <w:rtl/>
        </w:rPr>
        <w:t>אליהו גבאי:</w:t>
      </w:r>
    </w:p>
    <w:p w14:paraId="57526B0B" w14:textId="77777777" w:rsidR="003E5211" w:rsidRPr="003E5211" w:rsidRDefault="003E5211" w:rsidP="003E5211">
      <w:pPr>
        <w:bidi/>
        <w:jc w:val="both"/>
        <w:rPr>
          <w:rFonts w:cs="David" w:hint="cs"/>
          <w:rtl/>
        </w:rPr>
      </w:pPr>
    </w:p>
    <w:p w14:paraId="0FE15CF7" w14:textId="77777777" w:rsidR="003E5211" w:rsidRPr="003E5211" w:rsidRDefault="003E5211" w:rsidP="003E5211">
      <w:pPr>
        <w:bidi/>
        <w:jc w:val="both"/>
        <w:rPr>
          <w:rFonts w:cs="David" w:hint="cs"/>
          <w:rtl/>
        </w:rPr>
      </w:pPr>
      <w:r w:rsidRPr="003E5211">
        <w:rPr>
          <w:rFonts w:cs="David" w:hint="cs"/>
          <w:rtl/>
        </w:rPr>
        <w:tab/>
        <w:t xml:space="preserve">אני מבקש להביא את ההצעה בהקדם, ראשית, שנת התקציב החדשה מתחילה וחשוב שחברות שעומדות לחתום הסכמים עם העובדים שלהן, יידעו את החוק כי זה חיוני עבור ההוצאות הכספיות.  </w:t>
      </w:r>
    </w:p>
    <w:p w14:paraId="53B82CA5" w14:textId="77777777" w:rsidR="003E5211" w:rsidRPr="003E5211" w:rsidRDefault="003E5211" w:rsidP="003E5211">
      <w:pPr>
        <w:bidi/>
        <w:jc w:val="both"/>
        <w:rPr>
          <w:rFonts w:cs="David" w:hint="cs"/>
          <w:rtl/>
        </w:rPr>
      </w:pPr>
    </w:p>
    <w:p w14:paraId="5B95A9A1" w14:textId="77777777" w:rsidR="003E5211" w:rsidRPr="003E5211" w:rsidRDefault="003E5211" w:rsidP="003E5211">
      <w:pPr>
        <w:bidi/>
        <w:jc w:val="both"/>
        <w:rPr>
          <w:rFonts w:cs="David" w:hint="cs"/>
          <w:rtl/>
        </w:rPr>
      </w:pPr>
      <w:r w:rsidRPr="003E5211">
        <w:rPr>
          <w:rFonts w:cs="David" w:hint="cs"/>
          <w:u w:val="single"/>
          <w:rtl/>
        </w:rPr>
        <w:t>היו"ר דוד טל:</w:t>
      </w:r>
    </w:p>
    <w:p w14:paraId="179970B7" w14:textId="77777777" w:rsidR="003E5211" w:rsidRPr="003E5211" w:rsidRDefault="003E5211" w:rsidP="003E5211">
      <w:pPr>
        <w:bidi/>
        <w:jc w:val="both"/>
        <w:rPr>
          <w:rFonts w:cs="David" w:hint="cs"/>
          <w:rtl/>
        </w:rPr>
      </w:pPr>
    </w:p>
    <w:p w14:paraId="7485CD2E" w14:textId="77777777" w:rsidR="003E5211" w:rsidRPr="003E5211" w:rsidRDefault="003E5211" w:rsidP="003E5211">
      <w:pPr>
        <w:bidi/>
        <w:jc w:val="both"/>
        <w:rPr>
          <w:rFonts w:cs="David" w:hint="cs"/>
          <w:rtl/>
        </w:rPr>
      </w:pPr>
      <w:r w:rsidRPr="003E5211">
        <w:rPr>
          <w:rFonts w:cs="David" w:hint="cs"/>
          <w:rtl/>
        </w:rPr>
        <w:tab/>
        <w:t xml:space="preserve">הצבעה, מי בעד ירים את ידו. </w:t>
      </w:r>
    </w:p>
    <w:p w14:paraId="4C1D6076" w14:textId="77777777" w:rsidR="003E5211" w:rsidRPr="003E5211" w:rsidRDefault="003E5211" w:rsidP="003E5211">
      <w:pPr>
        <w:bidi/>
        <w:jc w:val="both"/>
        <w:rPr>
          <w:rFonts w:cs="David" w:hint="cs"/>
          <w:rtl/>
        </w:rPr>
      </w:pPr>
    </w:p>
    <w:p w14:paraId="1E0A675C" w14:textId="77777777" w:rsidR="003E5211" w:rsidRPr="003E5211" w:rsidRDefault="003E5211" w:rsidP="003E5211">
      <w:pPr>
        <w:bidi/>
        <w:jc w:val="both"/>
        <w:rPr>
          <w:rFonts w:cs="David" w:hint="cs"/>
          <w:b/>
          <w:bCs/>
          <w:rtl/>
        </w:rPr>
      </w:pPr>
      <w:r w:rsidRPr="003E5211">
        <w:rPr>
          <w:rFonts w:cs="David" w:hint="cs"/>
          <w:b/>
          <w:bCs/>
          <w:rtl/>
        </w:rPr>
        <w:t>הצבעה</w:t>
      </w:r>
    </w:p>
    <w:p w14:paraId="102BFBC2" w14:textId="77777777" w:rsidR="003E5211" w:rsidRPr="003E5211" w:rsidRDefault="003E5211" w:rsidP="003E5211">
      <w:pPr>
        <w:bidi/>
        <w:jc w:val="both"/>
        <w:rPr>
          <w:rFonts w:cs="David" w:hint="cs"/>
          <w:rtl/>
        </w:rPr>
      </w:pPr>
    </w:p>
    <w:p w14:paraId="0265F1F6" w14:textId="77777777" w:rsidR="003E5211" w:rsidRPr="003E5211" w:rsidRDefault="003E5211" w:rsidP="003E5211">
      <w:pPr>
        <w:bidi/>
        <w:jc w:val="both"/>
        <w:rPr>
          <w:rFonts w:cs="David" w:hint="cs"/>
          <w:rtl/>
        </w:rPr>
      </w:pPr>
      <w:r w:rsidRPr="003E5211">
        <w:rPr>
          <w:rFonts w:cs="David" w:hint="cs"/>
          <w:rtl/>
        </w:rPr>
        <w:t xml:space="preserve">בעד </w:t>
      </w:r>
      <w:r w:rsidRPr="003E5211">
        <w:rPr>
          <w:rFonts w:cs="David"/>
          <w:rtl/>
        </w:rPr>
        <w:t>–</w:t>
      </w:r>
      <w:r w:rsidRPr="003E5211">
        <w:rPr>
          <w:rFonts w:cs="David" w:hint="cs"/>
          <w:rtl/>
        </w:rPr>
        <w:t xml:space="preserve"> רוב</w:t>
      </w:r>
    </w:p>
    <w:p w14:paraId="1C000B7D" w14:textId="77777777" w:rsidR="003E5211" w:rsidRPr="003E5211" w:rsidRDefault="003E5211" w:rsidP="003E5211">
      <w:pPr>
        <w:bidi/>
        <w:jc w:val="both"/>
        <w:rPr>
          <w:rFonts w:cs="David" w:hint="cs"/>
          <w:rtl/>
        </w:rPr>
      </w:pPr>
      <w:r w:rsidRPr="003E5211">
        <w:rPr>
          <w:rFonts w:cs="David" w:hint="cs"/>
          <w:rtl/>
        </w:rPr>
        <w:t xml:space="preserve">נגד </w:t>
      </w:r>
      <w:r w:rsidRPr="003E5211">
        <w:rPr>
          <w:rFonts w:cs="David"/>
          <w:rtl/>
        </w:rPr>
        <w:t>–</w:t>
      </w:r>
      <w:r w:rsidRPr="003E5211">
        <w:rPr>
          <w:rFonts w:cs="David" w:hint="cs"/>
          <w:rtl/>
        </w:rPr>
        <w:t xml:space="preserve"> אין</w:t>
      </w:r>
    </w:p>
    <w:p w14:paraId="48C578D4" w14:textId="77777777" w:rsidR="003E5211" w:rsidRPr="003E5211" w:rsidRDefault="003E5211" w:rsidP="003E5211">
      <w:pPr>
        <w:bidi/>
        <w:jc w:val="both"/>
        <w:rPr>
          <w:rFonts w:cs="David" w:hint="cs"/>
          <w:rtl/>
        </w:rPr>
      </w:pPr>
      <w:r w:rsidRPr="003E5211">
        <w:rPr>
          <w:rFonts w:cs="David" w:hint="cs"/>
          <w:rtl/>
        </w:rPr>
        <w:t xml:space="preserve">נמנעים </w:t>
      </w:r>
      <w:r w:rsidRPr="003E5211">
        <w:rPr>
          <w:rFonts w:cs="David"/>
          <w:rtl/>
        </w:rPr>
        <w:t>–</w:t>
      </w:r>
      <w:r w:rsidRPr="003E5211">
        <w:rPr>
          <w:rFonts w:cs="David" w:hint="cs"/>
          <w:rtl/>
        </w:rPr>
        <w:t xml:space="preserve"> אין</w:t>
      </w:r>
    </w:p>
    <w:p w14:paraId="5AB93342" w14:textId="77777777" w:rsidR="003E5211" w:rsidRPr="003E5211" w:rsidRDefault="003E5211" w:rsidP="003E5211">
      <w:pPr>
        <w:bidi/>
        <w:jc w:val="both"/>
        <w:rPr>
          <w:rFonts w:cs="David" w:hint="cs"/>
          <w:rtl/>
        </w:rPr>
      </w:pPr>
      <w:r w:rsidRPr="003E5211">
        <w:rPr>
          <w:rFonts w:cs="David" w:hint="cs"/>
          <w:rtl/>
        </w:rPr>
        <w:t>ההצעה לאשר פטור מחובת הנחה, התקבלה.</w:t>
      </w:r>
    </w:p>
    <w:p w14:paraId="0DF04771" w14:textId="77777777" w:rsidR="003E5211" w:rsidRPr="003E5211" w:rsidRDefault="003E5211" w:rsidP="003E5211">
      <w:pPr>
        <w:bidi/>
        <w:jc w:val="both"/>
        <w:rPr>
          <w:rFonts w:cs="David" w:hint="cs"/>
          <w:rtl/>
        </w:rPr>
      </w:pPr>
    </w:p>
    <w:p w14:paraId="55F17312" w14:textId="77777777" w:rsidR="003E5211" w:rsidRPr="003E5211" w:rsidRDefault="003E5211" w:rsidP="003E5211">
      <w:pPr>
        <w:bidi/>
        <w:jc w:val="both"/>
        <w:rPr>
          <w:rFonts w:cs="David" w:hint="cs"/>
          <w:rtl/>
        </w:rPr>
      </w:pPr>
      <w:r w:rsidRPr="003E5211">
        <w:rPr>
          <w:rFonts w:cs="David" w:hint="cs"/>
          <w:u w:val="single"/>
          <w:rtl/>
        </w:rPr>
        <w:t>היו"ר דוד טל:</w:t>
      </w:r>
    </w:p>
    <w:p w14:paraId="2AD85C25" w14:textId="77777777" w:rsidR="003E5211" w:rsidRPr="003E5211" w:rsidRDefault="003E5211" w:rsidP="003E5211">
      <w:pPr>
        <w:bidi/>
        <w:jc w:val="both"/>
        <w:rPr>
          <w:rFonts w:cs="David" w:hint="cs"/>
          <w:rtl/>
        </w:rPr>
      </w:pPr>
    </w:p>
    <w:p w14:paraId="4953D2C7" w14:textId="77777777" w:rsidR="003E5211" w:rsidRPr="003E5211" w:rsidRDefault="003E5211" w:rsidP="003E5211">
      <w:pPr>
        <w:bidi/>
        <w:jc w:val="both"/>
        <w:rPr>
          <w:rFonts w:cs="David" w:hint="cs"/>
          <w:rtl/>
        </w:rPr>
      </w:pPr>
      <w:r w:rsidRPr="003E5211">
        <w:rPr>
          <w:rFonts w:cs="David" w:hint="cs"/>
          <w:rtl/>
        </w:rPr>
        <w:tab/>
        <w:t xml:space="preserve">ההצעה קיבלה פטור מחובת הנחה. </w:t>
      </w:r>
    </w:p>
    <w:p w14:paraId="2FCA063E" w14:textId="77777777" w:rsidR="003E5211" w:rsidRPr="003E5211" w:rsidRDefault="003E5211" w:rsidP="003E5211">
      <w:pPr>
        <w:bidi/>
        <w:jc w:val="both"/>
        <w:rPr>
          <w:rFonts w:cs="David" w:hint="cs"/>
          <w:rtl/>
        </w:rPr>
      </w:pPr>
    </w:p>
    <w:p w14:paraId="745E4C37" w14:textId="77777777" w:rsidR="003E5211" w:rsidRPr="003E5211" w:rsidRDefault="003E5211" w:rsidP="003E5211">
      <w:pPr>
        <w:bidi/>
        <w:jc w:val="center"/>
        <w:rPr>
          <w:rFonts w:cs="David" w:hint="cs"/>
          <w:b/>
          <w:bCs/>
          <w:u w:val="single"/>
          <w:rtl/>
        </w:rPr>
      </w:pPr>
      <w:r w:rsidRPr="003E5211">
        <w:rPr>
          <w:rFonts w:cs="David"/>
          <w:rtl/>
        </w:rPr>
        <w:br w:type="page"/>
      </w:r>
      <w:r w:rsidRPr="003E5211">
        <w:rPr>
          <w:rFonts w:cs="David" w:hint="cs"/>
          <w:b/>
          <w:bCs/>
          <w:u w:val="single"/>
          <w:rtl/>
        </w:rPr>
        <w:t>קביעת ועדות לדיון בהצעות החוק הבאות:</w:t>
      </w:r>
    </w:p>
    <w:p w14:paraId="609ED60F" w14:textId="77777777" w:rsidR="003E5211" w:rsidRPr="003E5211" w:rsidRDefault="003E5211" w:rsidP="003E5211">
      <w:pPr>
        <w:numPr>
          <w:ilvl w:val="1"/>
          <w:numId w:val="1"/>
        </w:numPr>
        <w:tabs>
          <w:tab w:val="left" w:pos="1221"/>
        </w:tabs>
        <w:overflowPunct w:val="0"/>
        <w:autoSpaceDE w:val="0"/>
        <w:autoSpaceDN w:val="0"/>
        <w:bidi/>
        <w:adjustRightInd w:val="0"/>
        <w:jc w:val="both"/>
        <w:textAlignment w:val="baseline"/>
        <w:rPr>
          <w:rFonts w:cs="David" w:hint="cs"/>
          <w:b/>
          <w:bCs/>
          <w:u w:val="single"/>
          <w:rtl/>
        </w:rPr>
      </w:pPr>
      <w:r w:rsidRPr="003E5211">
        <w:rPr>
          <w:rFonts w:cs="David" w:hint="cs"/>
          <w:b/>
          <w:bCs/>
          <w:u w:val="single"/>
          <w:rtl/>
        </w:rPr>
        <w:t xml:space="preserve">הצעות חוק מס ערך מוסף (תיקון </w:t>
      </w:r>
      <w:r w:rsidRPr="003E5211">
        <w:rPr>
          <w:rFonts w:cs="David"/>
          <w:b/>
          <w:bCs/>
          <w:u w:val="single"/>
          <w:rtl/>
        </w:rPr>
        <w:t>–</w:t>
      </w:r>
      <w:r w:rsidRPr="003E5211">
        <w:rPr>
          <w:rFonts w:cs="David" w:hint="cs"/>
          <w:b/>
          <w:bCs/>
          <w:u w:val="single"/>
          <w:rtl/>
        </w:rPr>
        <w:t xml:space="preserve"> פטור ממס במכירת תרופות מצילות חיים שאינן כלולות בסל הבריאות), </w:t>
      </w:r>
      <w:proofErr w:type="spellStart"/>
      <w:r w:rsidRPr="003E5211">
        <w:rPr>
          <w:rFonts w:cs="David" w:hint="cs"/>
          <w:b/>
          <w:bCs/>
          <w:u w:val="single"/>
          <w:rtl/>
        </w:rPr>
        <w:t>התשס"ו</w:t>
      </w:r>
      <w:proofErr w:type="spellEnd"/>
      <w:r w:rsidRPr="003E5211">
        <w:rPr>
          <w:rFonts w:cs="David" w:hint="cs"/>
          <w:b/>
          <w:bCs/>
          <w:u w:val="single"/>
          <w:rtl/>
        </w:rPr>
        <w:t xml:space="preserve">-2006 </w:t>
      </w:r>
      <w:r w:rsidRPr="003E5211">
        <w:rPr>
          <w:rFonts w:cs="David"/>
          <w:b/>
          <w:bCs/>
          <w:u w:val="single"/>
          <w:rtl/>
        </w:rPr>
        <w:t>–</w:t>
      </w:r>
      <w:r w:rsidRPr="003E5211">
        <w:rPr>
          <w:rFonts w:cs="David" w:hint="cs"/>
          <w:b/>
          <w:bCs/>
          <w:u w:val="single"/>
          <w:rtl/>
        </w:rPr>
        <w:t xml:space="preserve"> של חה"כ קולט אביטל וקבוצת חברי כנסת (פ/721/17); חה"כ </w:t>
      </w:r>
      <w:proofErr w:type="spellStart"/>
      <w:r w:rsidRPr="003E5211">
        <w:rPr>
          <w:rFonts w:cs="David" w:hint="cs"/>
          <w:b/>
          <w:bCs/>
          <w:u w:val="single"/>
          <w:rtl/>
        </w:rPr>
        <w:t>עמירה</w:t>
      </w:r>
      <w:proofErr w:type="spellEnd"/>
      <w:r w:rsidRPr="003E5211">
        <w:rPr>
          <w:rFonts w:cs="David" w:hint="cs"/>
          <w:b/>
          <w:bCs/>
          <w:u w:val="single"/>
          <w:rtl/>
        </w:rPr>
        <w:t xml:space="preserve"> </w:t>
      </w:r>
      <w:proofErr w:type="spellStart"/>
      <w:r w:rsidRPr="003E5211">
        <w:rPr>
          <w:rFonts w:cs="David" w:hint="cs"/>
          <w:b/>
          <w:bCs/>
          <w:u w:val="single"/>
          <w:rtl/>
        </w:rPr>
        <w:t>דותן</w:t>
      </w:r>
      <w:proofErr w:type="spellEnd"/>
      <w:r w:rsidRPr="003E5211">
        <w:rPr>
          <w:rFonts w:cs="David" w:hint="cs"/>
          <w:b/>
          <w:bCs/>
          <w:u w:val="single"/>
          <w:rtl/>
        </w:rPr>
        <w:t xml:space="preserve"> (פ720/17); חה"כ רונית תירוש (פ/723/17); חה"כ סופה לנדבר וקבוצת חברי כנסת (פ/780/17); חברת הכנסת אורית נוקד (פ/233/17).</w:t>
      </w:r>
    </w:p>
    <w:p w14:paraId="4886F5DC" w14:textId="77777777" w:rsidR="003E5211" w:rsidRPr="003E5211" w:rsidRDefault="003E5211" w:rsidP="003E5211">
      <w:pPr>
        <w:numPr>
          <w:ilvl w:val="1"/>
          <w:numId w:val="1"/>
        </w:numPr>
        <w:tabs>
          <w:tab w:val="left" w:pos="1221"/>
        </w:tabs>
        <w:overflowPunct w:val="0"/>
        <w:autoSpaceDE w:val="0"/>
        <w:autoSpaceDN w:val="0"/>
        <w:bidi/>
        <w:adjustRightInd w:val="0"/>
        <w:jc w:val="both"/>
        <w:textAlignment w:val="baseline"/>
        <w:rPr>
          <w:rFonts w:cs="David" w:hint="cs"/>
          <w:b/>
          <w:bCs/>
          <w:u w:val="single"/>
        </w:rPr>
      </w:pPr>
      <w:r w:rsidRPr="003E5211">
        <w:rPr>
          <w:rFonts w:cs="David" w:hint="cs"/>
          <w:b/>
          <w:bCs/>
          <w:u w:val="single"/>
          <w:rtl/>
        </w:rPr>
        <w:t xml:space="preserve">הצעת חוק איסור אלימות בכדורגל, </w:t>
      </w:r>
      <w:proofErr w:type="spellStart"/>
      <w:r w:rsidRPr="003E5211">
        <w:rPr>
          <w:rFonts w:cs="David" w:hint="cs"/>
          <w:b/>
          <w:bCs/>
          <w:u w:val="single"/>
          <w:rtl/>
        </w:rPr>
        <w:t>התשס"ח</w:t>
      </w:r>
      <w:proofErr w:type="spellEnd"/>
      <w:r w:rsidRPr="003E5211">
        <w:rPr>
          <w:rFonts w:cs="David" w:hint="cs"/>
          <w:b/>
          <w:bCs/>
          <w:u w:val="single"/>
          <w:rtl/>
        </w:rPr>
        <w:t xml:space="preserve">-2007 </w:t>
      </w:r>
      <w:r w:rsidRPr="003E5211">
        <w:rPr>
          <w:rFonts w:cs="David"/>
          <w:b/>
          <w:bCs/>
          <w:u w:val="single"/>
          <w:rtl/>
        </w:rPr>
        <w:t>–</w:t>
      </w:r>
      <w:r w:rsidRPr="003E5211">
        <w:rPr>
          <w:rFonts w:cs="David" w:hint="cs"/>
          <w:b/>
          <w:bCs/>
          <w:u w:val="single"/>
          <w:rtl/>
        </w:rPr>
        <w:t xml:space="preserve"> של חה"כ אבשלום </w:t>
      </w:r>
      <w:proofErr w:type="spellStart"/>
      <w:r w:rsidRPr="003E5211">
        <w:rPr>
          <w:rFonts w:cs="David" w:hint="cs"/>
          <w:b/>
          <w:bCs/>
          <w:u w:val="single"/>
          <w:rtl/>
        </w:rPr>
        <w:t>וילן</w:t>
      </w:r>
      <w:proofErr w:type="spellEnd"/>
      <w:r w:rsidRPr="003E5211">
        <w:rPr>
          <w:rFonts w:cs="David" w:hint="cs"/>
          <w:b/>
          <w:bCs/>
          <w:u w:val="single"/>
          <w:rtl/>
        </w:rPr>
        <w:t xml:space="preserve"> וקבוצת חברי הכנסת (פ/3072/17).</w:t>
      </w:r>
    </w:p>
    <w:p w14:paraId="7C92CEC9" w14:textId="77777777" w:rsidR="003E5211" w:rsidRPr="003E5211" w:rsidRDefault="003E5211" w:rsidP="003E5211">
      <w:pPr>
        <w:numPr>
          <w:ilvl w:val="1"/>
          <w:numId w:val="1"/>
        </w:numPr>
        <w:tabs>
          <w:tab w:val="left" w:pos="1221"/>
        </w:tabs>
        <w:overflowPunct w:val="0"/>
        <w:autoSpaceDE w:val="0"/>
        <w:autoSpaceDN w:val="0"/>
        <w:bidi/>
        <w:adjustRightInd w:val="0"/>
        <w:jc w:val="both"/>
        <w:textAlignment w:val="baseline"/>
        <w:rPr>
          <w:rFonts w:cs="David" w:hint="cs"/>
          <w:b/>
          <w:bCs/>
          <w:u w:val="single"/>
        </w:rPr>
      </w:pPr>
      <w:r w:rsidRPr="003E5211">
        <w:rPr>
          <w:rFonts w:cs="David" w:hint="cs"/>
          <w:b/>
          <w:bCs/>
          <w:u w:val="single"/>
          <w:rtl/>
        </w:rPr>
        <w:t xml:space="preserve">הצעת חוק עבודת נשים (תיקון </w:t>
      </w:r>
      <w:r w:rsidRPr="003E5211">
        <w:rPr>
          <w:rFonts w:cs="David"/>
          <w:b/>
          <w:bCs/>
          <w:u w:val="single"/>
          <w:rtl/>
        </w:rPr>
        <w:t>–</w:t>
      </w:r>
      <w:r w:rsidRPr="003E5211">
        <w:rPr>
          <w:rFonts w:cs="David" w:hint="cs"/>
          <w:b/>
          <w:bCs/>
          <w:u w:val="single"/>
          <w:rtl/>
        </w:rPr>
        <w:t xml:space="preserve"> איסור עבודת יולדת במשמרות), </w:t>
      </w:r>
      <w:proofErr w:type="spellStart"/>
      <w:r w:rsidRPr="003E5211">
        <w:rPr>
          <w:rFonts w:cs="David" w:hint="cs"/>
          <w:b/>
          <w:bCs/>
          <w:u w:val="single"/>
          <w:rtl/>
        </w:rPr>
        <w:t>התשס"ו</w:t>
      </w:r>
      <w:proofErr w:type="spellEnd"/>
      <w:r w:rsidRPr="003E5211">
        <w:rPr>
          <w:rFonts w:cs="David" w:hint="cs"/>
          <w:b/>
          <w:bCs/>
          <w:u w:val="single"/>
          <w:rtl/>
        </w:rPr>
        <w:t>-2006, של חבר הכנסת דוד טל (פ/704/17).</w:t>
      </w:r>
    </w:p>
    <w:p w14:paraId="2713FB5E" w14:textId="77777777" w:rsidR="003E5211" w:rsidRPr="003E5211" w:rsidRDefault="003E5211" w:rsidP="003E5211">
      <w:pPr>
        <w:tabs>
          <w:tab w:val="left" w:pos="1221"/>
        </w:tabs>
        <w:bidi/>
        <w:jc w:val="both"/>
        <w:rPr>
          <w:rFonts w:cs="David" w:hint="cs"/>
          <w:b/>
          <w:bCs/>
          <w:u w:val="single"/>
          <w:rtl/>
        </w:rPr>
      </w:pPr>
    </w:p>
    <w:p w14:paraId="449F12D9" w14:textId="77777777" w:rsidR="003E5211" w:rsidRPr="003E5211" w:rsidRDefault="003E5211" w:rsidP="003E5211">
      <w:pPr>
        <w:bidi/>
        <w:jc w:val="both"/>
        <w:rPr>
          <w:rFonts w:cs="David" w:hint="cs"/>
          <w:rtl/>
        </w:rPr>
      </w:pPr>
      <w:r w:rsidRPr="003E5211">
        <w:rPr>
          <w:rFonts w:cs="David" w:hint="cs"/>
          <w:u w:val="single"/>
          <w:rtl/>
        </w:rPr>
        <w:t>היו"ר דוד טל:</w:t>
      </w:r>
    </w:p>
    <w:p w14:paraId="25A2F689" w14:textId="77777777" w:rsidR="003E5211" w:rsidRPr="003E5211" w:rsidRDefault="003E5211" w:rsidP="003E5211">
      <w:pPr>
        <w:bidi/>
        <w:jc w:val="both"/>
        <w:rPr>
          <w:rFonts w:cs="David" w:hint="cs"/>
          <w:rtl/>
        </w:rPr>
      </w:pPr>
    </w:p>
    <w:p w14:paraId="77D8A83A" w14:textId="77777777" w:rsidR="003E5211" w:rsidRPr="003E5211" w:rsidRDefault="003E5211" w:rsidP="003E5211">
      <w:pPr>
        <w:tabs>
          <w:tab w:val="left" w:pos="1221"/>
        </w:tabs>
        <w:bidi/>
        <w:jc w:val="both"/>
        <w:rPr>
          <w:rFonts w:cs="David" w:hint="cs"/>
          <w:rtl/>
        </w:rPr>
      </w:pPr>
      <w:r w:rsidRPr="003E5211">
        <w:rPr>
          <w:rFonts w:cs="David" w:hint="cs"/>
          <w:rtl/>
        </w:rPr>
        <w:t xml:space="preserve">        אנחנו עוברים לנושא הבא,  קביעת ועדות לדיון בהצעות החוק הבאות: ההצעה הראשונה, הצעת חוק מס ערך מוסף (תיקו </w:t>
      </w:r>
      <w:r w:rsidRPr="003E5211">
        <w:rPr>
          <w:rFonts w:cs="David"/>
          <w:rtl/>
        </w:rPr>
        <w:t>–</w:t>
      </w:r>
      <w:r w:rsidRPr="003E5211">
        <w:rPr>
          <w:rFonts w:cs="David" w:hint="cs"/>
          <w:rtl/>
        </w:rPr>
        <w:t xml:space="preserve"> פטור ממס במכירת תרופות מצילות שאינן כלולות בסל הבריאות), של חברת הכנסת קולט אביטל וקבוצת חברי הכנסת. לא נשמעו הצעות אחרות, המלצת הלשכה המשפטית </w:t>
      </w:r>
      <w:r w:rsidRPr="003E5211">
        <w:rPr>
          <w:rFonts w:cs="David"/>
          <w:rtl/>
        </w:rPr>
        <w:t>–</w:t>
      </w:r>
      <w:r w:rsidRPr="003E5211">
        <w:rPr>
          <w:rFonts w:cs="David" w:hint="cs"/>
          <w:rtl/>
        </w:rPr>
        <w:t xml:space="preserve"> להעביר לוועדת הכספים.  מי בעד ועדת הכספים ירים את ידו. </w:t>
      </w:r>
    </w:p>
    <w:p w14:paraId="4DBABDB1" w14:textId="77777777" w:rsidR="003E5211" w:rsidRPr="003E5211" w:rsidRDefault="003E5211" w:rsidP="003E5211">
      <w:pPr>
        <w:bidi/>
        <w:jc w:val="both"/>
        <w:rPr>
          <w:rFonts w:cs="David" w:hint="cs"/>
          <w:rtl/>
        </w:rPr>
      </w:pPr>
    </w:p>
    <w:p w14:paraId="100C1CA0" w14:textId="77777777" w:rsidR="003E5211" w:rsidRPr="003E5211" w:rsidRDefault="003E5211" w:rsidP="003E5211">
      <w:pPr>
        <w:bidi/>
        <w:jc w:val="both"/>
        <w:rPr>
          <w:rFonts w:cs="David" w:hint="cs"/>
          <w:b/>
          <w:bCs/>
          <w:rtl/>
        </w:rPr>
      </w:pPr>
      <w:r w:rsidRPr="003E5211">
        <w:rPr>
          <w:rFonts w:cs="David" w:hint="cs"/>
          <w:b/>
          <w:bCs/>
          <w:rtl/>
        </w:rPr>
        <w:t xml:space="preserve">הצבעה </w:t>
      </w:r>
    </w:p>
    <w:p w14:paraId="3BB2DA20" w14:textId="77777777" w:rsidR="003E5211" w:rsidRPr="003E5211" w:rsidRDefault="003E5211" w:rsidP="003E5211">
      <w:pPr>
        <w:bidi/>
        <w:jc w:val="both"/>
        <w:rPr>
          <w:rFonts w:cs="David" w:hint="cs"/>
          <w:rtl/>
        </w:rPr>
      </w:pPr>
    </w:p>
    <w:p w14:paraId="5766D9B6" w14:textId="77777777" w:rsidR="003E5211" w:rsidRPr="003E5211" w:rsidRDefault="003E5211" w:rsidP="003E5211">
      <w:pPr>
        <w:bidi/>
        <w:jc w:val="both"/>
        <w:rPr>
          <w:rFonts w:cs="David" w:hint="cs"/>
          <w:rtl/>
        </w:rPr>
      </w:pPr>
      <w:r w:rsidRPr="003E5211">
        <w:rPr>
          <w:rFonts w:cs="David" w:hint="cs"/>
          <w:rtl/>
        </w:rPr>
        <w:t xml:space="preserve">בעד </w:t>
      </w:r>
      <w:r w:rsidRPr="003E5211">
        <w:rPr>
          <w:rFonts w:cs="David"/>
          <w:rtl/>
        </w:rPr>
        <w:t>–</w:t>
      </w:r>
      <w:r w:rsidRPr="003E5211">
        <w:rPr>
          <w:rFonts w:cs="David" w:hint="cs"/>
          <w:rtl/>
        </w:rPr>
        <w:t xml:space="preserve"> רוב</w:t>
      </w:r>
    </w:p>
    <w:p w14:paraId="1FBAFE06" w14:textId="77777777" w:rsidR="003E5211" w:rsidRPr="003E5211" w:rsidRDefault="003E5211" w:rsidP="003E5211">
      <w:pPr>
        <w:bidi/>
        <w:jc w:val="both"/>
        <w:rPr>
          <w:rFonts w:cs="David" w:hint="cs"/>
          <w:rtl/>
        </w:rPr>
      </w:pPr>
      <w:r w:rsidRPr="003E5211">
        <w:rPr>
          <w:rFonts w:cs="David" w:hint="cs"/>
          <w:rtl/>
        </w:rPr>
        <w:t xml:space="preserve">נגד </w:t>
      </w:r>
      <w:r w:rsidRPr="003E5211">
        <w:rPr>
          <w:rFonts w:cs="David"/>
          <w:rtl/>
        </w:rPr>
        <w:t>–</w:t>
      </w:r>
      <w:r w:rsidRPr="003E5211">
        <w:rPr>
          <w:rFonts w:cs="David" w:hint="cs"/>
          <w:rtl/>
        </w:rPr>
        <w:t xml:space="preserve"> אין</w:t>
      </w:r>
    </w:p>
    <w:p w14:paraId="63AFFD07" w14:textId="77777777" w:rsidR="003E5211" w:rsidRPr="003E5211" w:rsidRDefault="003E5211" w:rsidP="003E5211">
      <w:pPr>
        <w:bidi/>
        <w:jc w:val="both"/>
        <w:rPr>
          <w:rFonts w:cs="David" w:hint="cs"/>
          <w:rtl/>
        </w:rPr>
      </w:pPr>
      <w:r w:rsidRPr="003E5211">
        <w:rPr>
          <w:rFonts w:cs="David" w:hint="cs"/>
          <w:rtl/>
        </w:rPr>
        <w:t xml:space="preserve">נמנעים </w:t>
      </w:r>
      <w:r w:rsidRPr="003E5211">
        <w:rPr>
          <w:rFonts w:cs="David"/>
          <w:rtl/>
        </w:rPr>
        <w:t>–</w:t>
      </w:r>
      <w:r w:rsidRPr="003E5211">
        <w:rPr>
          <w:rFonts w:cs="David" w:hint="cs"/>
          <w:rtl/>
        </w:rPr>
        <w:t xml:space="preserve"> אין</w:t>
      </w:r>
    </w:p>
    <w:p w14:paraId="718ACF01" w14:textId="77777777" w:rsidR="003E5211" w:rsidRPr="003E5211" w:rsidRDefault="003E5211" w:rsidP="003E5211">
      <w:pPr>
        <w:bidi/>
        <w:jc w:val="both"/>
        <w:rPr>
          <w:rFonts w:cs="David" w:hint="cs"/>
          <w:rtl/>
        </w:rPr>
      </w:pPr>
      <w:r w:rsidRPr="003E5211">
        <w:rPr>
          <w:rFonts w:cs="David" w:hint="cs"/>
          <w:rtl/>
        </w:rPr>
        <w:t xml:space="preserve">ההצעה להעביר את הצעת החוק לדיון בוועדת הכספים, נתקבלה. </w:t>
      </w:r>
    </w:p>
    <w:p w14:paraId="753454EB" w14:textId="77777777" w:rsidR="003E5211" w:rsidRPr="003E5211" w:rsidRDefault="003E5211" w:rsidP="003E5211">
      <w:pPr>
        <w:bidi/>
        <w:jc w:val="both"/>
        <w:rPr>
          <w:rFonts w:cs="David" w:hint="cs"/>
          <w:rtl/>
        </w:rPr>
      </w:pPr>
    </w:p>
    <w:p w14:paraId="73AAA970" w14:textId="77777777" w:rsidR="003E5211" w:rsidRPr="003E5211" w:rsidRDefault="003E5211" w:rsidP="003E5211">
      <w:pPr>
        <w:bidi/>
        <w:jc w:val="both"/>
        <w:rPr>
          <w:rFonts w:cs="David" w:hint="cs"/>
          <w:rtl/>
        </w:rPr>
      </w:pPr>
      <w:r w:rsidRPr="003E5211">
        <w:rPr>
          <w:rFonts w:cs="David" w:hint="cs"/>
          <w:u w:val="single"/>
          <w:rtl/>
        </w:rPr>
        <w:t>היו"ר דוד טל:</w:t>
      </w:r>
    </w:p>
    <w:p w14:paraId="75332771" w14:textId="77777777" w:rsidR="003E5211" w:rsidRPr="003E5211" w:rsidRDefault="003E5211" w:rsidP="003E5211">
      <w:pPr>
        <w:bidi/>
        <w:jc w:val="both"/>
        <w:rPr>
          <w:rFonts w:cs="David" w:hint="cs"/>
          <w:rtl/>
        </w:rPr>
      </w:pPr>
    </w:p>
    <w:p w14:paraId="467D20B2" w14:textId="77777777" w:rsidR="003E5211" w:rsidRPr="003E5211" w:rsidRDefault="003E5211" w:rsidP="003E5211">
      <w:pPr>
        <w:bidi/>
        <w:jc w:val="both"/>
        <w:rPr>
          <w:rFonts w:cs="David" w:hint="cs"/>
          <w:rtl/>
        </w:rPr>
      </w:pPr>
      <w:r w:rsidRPr="003E5211">
        <w:rPr>
          <w:rFonts w:cs="David" w:hint="cs"/>
          <w:rtl/>
        </w:rPr>
        <w:tab/>
        <w:t xml:space="preserve">הצעת החוק תעבור לדיון בוועדת הכספים. </w:t>
      </w:r>
    </w:p>
    <w:p w14:paraId="495C363D" w14:textId="77777777" w:rsidR="003E5211" w:rsidRPr="003E5211" w:rsidRDefault="003E5211" w:rsidP="003E5211">
      <w:pPr>
        <w:bidi/>
        <w:jc w:val="both"/>
        <w:rPr>
          <w:rFonts w:cs="David" w:hint="cs"/>
          <w:rtl/>
        </w:rPr>
      </w:pPr>
    </w:p>
    <w:p w14:paraId="71999960" w14:textId="77777777" w:rsidR="003E5211" w:rsidRPr="003E5211" w:rsidRDefault="003E5211" w:rsidP="003E5211">
      <w:pPr>
        <w:bidi/>
        <w:jc w:val="both"/>
        <w:rPr>
          <w:rFonts w:cs="David" w:hint="cs"/>
          <w:rtl/>
        </w:rPr>
      </w:pPr>
      <w:r w:rsidRPr="003E5211">
        <w:rPr>
          <w:rFonts w:cs="David" w:hint="cs"/>
          <w:rtl/>
        </w:rPr>
        <w:tab/>
        <w:t xml:space="preserve">ההצעה הבאה: הצעת חוק איסור אלימות בכדורגל, של חבר הכנסת אבשלום </w:t>
      </w:r>
      <w:proofErr w:type="spellStart"/>
      <w:r w:rsidRPr="003E5211">
        <w:rPr>
          <w:rFonts w:cs="David" w:hint="cs"/>
          <w:rtl/>
        </w:rPr>
        <w:t>וילן</w:t>
      </w:r>
      <w:proofErr w:type="spellEnd"/>
      <w:r w:rsidRPr="003E5211">
        <w:rPr>
          <w:rFonts w:cs="David" w:hint="cs"/>
          <w:rtl/>
        </w:rPr>
        <w:t xml:space="preserve"> וקבוצת חברי הכנסת, לא נשמעו הצעות. המלצת הלשכה המשפטית </w:t>
      </w:r>
      <w:r w:rsidRPr="003E5211">
        <w:rPr>
          <w:rFonts w:cs="David"/>
          <w:rtl/>
        </w:rPr>
        <w:t>–</w:t>
      </w:r>
      <w:r w:rsidRPr="003E5211">
        <w:rPr>
          <w:rFonts w:cs="David" w:hint="cs"/>
          <w:rtl/>
        </w:rPr>
        <w:t xml:space="preserve"> להעביר לוועדת החינוך התרבות והספורט, מישהו מתנגד? </w:t>
      </w:r>
    </w:p>
    <w:p w14:paraId="2C9DE233" w14:textId="77777777" w:rsidR="003E5211" w:rsidRPr="003E5211" w:rsidRDefault="003E5211" w:rsidP="003E5211">
      <w:pPr>
        <w:bidi/>
        <w:jc w:val="both"/>
        <w:rPr>
          <w:rFonts w:cs="David" w:hint="cs"/>
          <w:rtl/>
        </w:rPr>
      </w:pPr>
    </w:p>
    <w:p w14:paraId="3FFB8EC7" w14:textId="77777777" w:rsidR="003E5211" w:rsidRPr="003E5211" w:rsidRDefault="003E5211" w:rsidP="003E5211">
      <w:pPr>
        <w:bidi/>
        <w:jc w:val="both"/>
        <w:rPr>
          <w:rFonts w:cs="David" w:hint="cs"/>
          <w:b/>
          <w:bCs/>
          <w:rtl/>
        </w:rPr>
      </w:pPr>
      <w:r w:rsidRPr="003E5211">
        <w:rPr>
          <w:rFonts w:cs="David" w:hint="cs"/>
          <w:b/>
          <w:bCs/>
          <w:rtl/>
        </w:rPr>
        <w:t>הצבעה</w:t>
      </w:r>
    </w:p>
    <w:p w14:paraId="30A13060" w14:textId="77777777" w:rsidR="003E5211" w:rsidRPr="003E5211" w:rsidRDefault="003E5211" w:rsidP="003E5211">
      <w:pPr>
        <w:bidi/>
        <w:jc w:val="both"/>
        <w:rPr>
          <w:rFonts w:cs="David" w:hint="cs"/>
          <w:rtl/>
        </w:rPr>
      </w:pPr>
    </w:p>
    <w:p w14:paraId="32C9A2AD" w14:textId="77777777" w:rsidR="003E5211" w:rsidRPr="003E5211" w:rsidRDefault="003E5211" w:rsidP="003E5211">
      <w:pPr>
        <w:bidi/>
        <w:jc w:val="both"/>
        <w:rPr>
          <w:rFonts w:cs="David" w:hint="cs"/>
          <w:rtl/>
        </w:rPr>
      </w:pPr>
      <w:r w:rsidRPr="003E5211">
        <w:rPr>
          <w:rFonts w:cs="David" w:hint="cs"/>
          <w:rtl/>
        </w:rPr>
        <w:t xml:space="preserve">בעד </w:t>
      </w:r>
      <w:r w:rsidRPr="003E5211">
        <w:rPr>
          <w:rFonts w:cs="David"/>
          <w:rtl/>
        </w:rPr>
        <w:t>–</w:t>
      </w:r>
      <w:r w:rsidRPr="003E5211">
        <w:rPr>
          <w:rFonts w:cs="David" w:hint="cs"/>
          <w:rtl/>
        </w:rPr>
        <w:t xml:space="preserve"> רוב</w:t>
      </w:r>
    </w:p>
    <w:p w14:paraId="7C728B7B" w14:textId="77777777" w:rsidR="003E5211" w:rsidRPr="003E5211" w:rsidRDefault="003E5211" w:rsidP="003E5211">
      <w:pPr>
        <w:bidi/>
        <w:jc w:val="both"/>
        <w:rPr>
          <w:rFonts w:cs="David" w:hint="cs"/>
          <w:rtl/>
        </w:rPr>
      </w:pPr>
      <w:r w:rsidRPr="003E5211">
        <w:rPr>
          <w:rFonts w:cs="David" w:hint="cs"/>
          <w:rtl/>
        </w:rPr>
        <w:t xml:space="preserve">נגד </w:t>
      </w:r>
      <w:r w:rsidRPr="003E5211">
        <w:rPr>
          <w:rFonts w:cs="David"/>
          <w:rtl/>
        </w:rPr>
        <w:t>–</w:t>
      </w:r>
      <w:r w:rsidRPr="003E5211">
        <w:rPr>
          <w:rFonts w:cs="David" w:hint="cs"/>
          <w:rtl/>
        </w:rPr>
        <w:t xml:space="preserve"> אין</w:t>
      </w:r>
    </w:p>
    <w:p w14:paraId="515DD635" w14:textId="77777777" w:rsidR="003E5211" w:rsidRPr="003E5211" w:rsidRDefault="003E5211" w:rsidP="003E5211">
      <w:pPr>
        <w:bidi/>
        <w:jc w:val="both"/>
        <w:rPr>
          <w:rFonts w:cs="David" w:hint="cs"/>
          <w:rtl/>
        </w:rPr>
      </w:pPr>
      <w:r w:rsidRPr="003E5211">
        <w:rPr>
          <w:rFonts w:cs="David" w:hint="cs"/>
          <w:rtl/>
        </w:rPr>
        <w:t xml:space="preserve">נמנעים </w:t>
      </w:r>
      <w:r w:rsidRPr="003E5211">
        <w:rPr>
          <w:rFonts w:cs="David"/>
          <w:rtl/>
        </w:rPr>
        <w:t>–</w:t>
      </w:r>
      <w:r w:rsidRPr="003E5211">
        <w:rPr>
          <w:rFonts w:cs="David" w:hint="cs"/>
          <w:rtl/>
        </w:rPr>
        <w:t xml:space="preserve"> אין</w:t>
      </w:r>
    </w:p>
    <w:p w14:paraId="17EF9815" w14:textId="77777777" w:rsidR="003E5211" w:rsidRPr="003E5211" w:rsidRDefault="003E5211" w:rsidP="003E5211">
      <w:pPr>
        <w:bidi/>
        <w:jc w:val="both"/>
        <w:rPr>
          <w:rFonts w:cs="David" w:hint="cs"/>
          <w:rtl/>
        </w:rPr>
      </w:pPr>
      <w:r w:rsidRPr="003E5211">
        <w:rPr>
          <w:rFonts w:cs="David" w:hint="cs"/>
          <w:rtl/>
        </w:rPr>
        <w:t>ההצעה לעביר את הצעת החוק לדיון בוועדת החינוך התרבות והספורט, נתקבלה.</w:t>
      </w:r>
    </w:p>
    <w:p w14:paraId="5DAA1586" w14:textId="77777777" w:rsidR="003E5211" w:rsidRPr="003E5211" w:rsidRDefault="003E5211" w:rsidP="003E5211">
      <w:pPr>
        <w:bidi/>
        <w:jc w:val="both"/>
        <w:rPr>
          <w:rFonts w:cs="David" w:hint="cs"/>
          <w:rtl/>
        </w:rPr>
      </w:pPr>
    </w:p>
    <w:p w14:paraId="6108A2D9" w14:textId="77777777" w:rsidR="003E5211" w:rsidRPr="003E5211" w:rsidRDefault="003E5211" w:rsidP="003E5211">
      <w:pPr>
        <w:bidi/>
        <w:jc w:val="both"/>
        <w:rPr>
          <w:rFonts w:cs="David" w:hint="cs"/>
          <w:rtl/>
        </w:rPr>
      </w:pPr>
      <w:r w:rsidRPr="003E5211">
        <w:rPr>
          <w:rFonts w:cs="David" w:hint="cs"/>
          <w:u w:val="single"/>
          <w:rtl/>
        </w:rPr>
        <w:t>היו"ר דוד טל:</w:t>
      </w:r>
    </w:p>
    <w:p w14:paraId="235C51A0" w14:textId="77777777" w:rsidR="003E5211" w:rsidRPr="003E5211" w:rsidRDefault="003E5211" w:rsidP="003E5211">
      <w:pPr>
        <w:bidi/>
        <w:jc w:val="both"/>
        <w:rPr>
          <w:rFonts w:cs="David" w:hint="cs"/>
          <w:rtl/>
        </w:rPr>
      </w:pPr>
    </w:p>
    <w:p w14:paraId="27B42518" w14:textId="77777777" w:rsidR="003E5211" w:rsidRPr="003E5211" w:rsidRDefault="003E5211" w:rsidP="003E5211">
      <w:pPr>
        <w:bidi/>
        <w:jc w:val="both"/>
        <w:rPr>
          <w:rFonts w:cs="David" w:hint="cs"/>
          <w:rtl/>
        </w:rPr>
      </w:pPr>
      <w:r w:rsidRPr="003E5211">
        <w:rPr>
          <w:rFonts w:cs="David" w:hint="cs"/>
          <w:rtl/>
        </w:rPr>
        <w:tab/>
        <w:t xml:space="preserve">ההצעה תעבור לוועדת החינוך התרבות והספורט. </w:t>
      </w:r>
    </w:p>
    <w:p w14:paraId="44FFC583" w14:textId="77777777" w:rsidR="003E5211" w:rsidRPr="003E5211" w:rsidRDefault="003E5211" w:rsidP="003E5211">
      <w:pPr>
        <w:bidi/>
        <w:jc w:val="both"/>
        <w:rPr>
          <w:rFonts w:cs="David" w:hint="cs"/>
          <w:rtl/>
        </w:rPr>
      </w:pPr>
    </w:p>
    <w:p w14:paraId="23490A7C" w14:textId="77777777" w:rsidR="003E5211" w:rsidRPr="003E5211" w:rsidRDefault="003E5211" w:rsidP="003E5211">
      <w:pPr>
        <w:bidi/>
        <w:jc w:val="both"/>
        <w:rPr>
          <w:rFonts w:cs="David" w:hint="cs"/>
          <w:rtl/>
        </w:rPr>
      </w:pPr>
      <w:r w:rsidRPr="003E5211">
        <w:rPr>
          <w:rFonts w:cs="David" w:hint="cs"/>
          <w:rtl/>
        </w:rPr>
        <w:tab/>
        <w:t xml:space="preserve">ההצעה הבאה, הצעת חוק עבודת נשים (תיקון  - איסור עבודת יולדת במשמרות), של חבר הכנסת דוד טל.  נשמעה הצעה להעביר את הצעת החוק לוועדה לקידום מעמד האישה. המלצת הלשכה המשפטית </w:t>
      </w:r>
      <w:r w:rsidRPr="003E5211">
        <w:rPr>
          <w:rFonts w:cs="David"/>
          <w:rtl/>
        </w:rPr>
        <w:t>–</w:t>
      </w:r>
      <w:r w:rsidRPr="003E5211">
        <w:rPr>
          <w:rFonts w:cs="David" w:hint="cs"/>
          <w:rtl/>
        </w:rPr>
        <w:t xml:space="preserve"> ועדת עבודה. </w:t>
      </w:r>
    </w:p>
    <w:p w14:paraId="4423ECFF" w14:textId="77777777" w:rsidR="003E5211" w:rsidRPr="003E5211" w:rsidRDefault="003E5211" w:rsidP="003E5211">
      <w:pPr>
        <w:bidi/>
        <w:jc w:val="both"/>
        <w:rPr>
          <w:rFonts w:cs="David" w:hint="cs"/>
          <w:rtl/>
        </w:rPr>
      </w:pPr>
    </w:p>
    <w:p w14:paraId="3147C416" w14:textId="77777777" w:rsidR="003E5211" w:rsidRPr="003E5211" w:rsidRDefault="003E5211" w:rsidP="003E5211">
      <w:pPr>
        <w:bidi/>
        <w:jc w:val="both"/>
        <w:rPr>
          <w:rFonts w:cs="David" w:hint="cs"/>
          <w:rtl/>
        </w:rPr>
      </w:pPr>
      <w:r w:rsidRPr="003E5211">
        <w:rPr>
          <w:rFonts w:cs="David" w:hint="cs"/>
          <w:u w:val="single"/>
          <w:rtl/>
        </w:rPr>
        <w:t>גדעון סער:</w:t>
      </w:r>
    </w:p>
    <w:p w14:paraId="293A447A" w14:textId="77777777" w:rsidR="003E5211" w:rsidRPr="003E5211" w:rsidRDefault="003E5211" w:rsidP="003E5211">
      <w:pPr>
        <w:bidi/>
        <w:jc w:val="both"/>
        <w:rPr>
          <w:rFonts w:cs="David" w:hint="cs"/>
          <w:rtl/>
        </w:rPr>
      </w:pPr>
    </w:p>
    <w:p w14:paraId="3B61D6E9" w14:textId="77777777" w:rsidR="003E5211" w:rsidRPr="003E5211" w:rsidRDefault="003E5211" w:rsidP="003E5211">
      <w:pPr>
        <w:bidi/>
        <w:jc w:val="both"/>
        <w:rPr>
          <w:rFonts w:cs="David" w:hint="cs"/>
          <w:rtl/>
        </w:rPr>
      </w:pPr>
      <w:r w:rsidRPr="003E5211">
        <w:rPr>
          <w:rFonts w:cs="David" w:hint="cs"/>
          <w:rtl/>
        </w:rPr>
        <w:tab/>
        <w:t xml:space="preserve">זאת הצעה של אדוני, אני חייב להסביר, יש טעות שיצאה מהלשכה המשפטית, שחוק עבודת נשים, אין חוק שהמגדר מצוי יותר בכותרת שלו יותר מהחוק הזה. על כן, בעניין הזה, רוב התיקונים בחוק עבודת נשים  עברו בקדנציה הזאת  לטיפול בדיון  מהיר ביותר  בוועדה  לקידום מעמד האישה. כאשר חוק עבודת נשים חוקק ב-1954 לא </w:t>
      </w:r>
      <w:proofErr w:type="spellStart"/>
      <w:r w:rsidRPr="003E5211">
        <w:rPr>
          <w:rFonts w:cs="David" w:hint="cs"/>
          <w:rtl/>
        </w:rPr>
        <w:t>היתה</w:t>
      </w:r>
      <w:proofErr w:type="spellEnd"/>
      <w:r w:rsidRPr="003E5211">
        <w:rPr>
          <w:rFonts w:cs="David" w:hint="cs"/>
          <w:rtl/>
        </w:rPr>
        <w:t xml:space="preserve"> הוועדה לקידום מעמד האישה, לכן  קיים אותו קיבעון. </w:t>
      </w:r>
    </w:p>
    <w:p w14:paraId="337E7346" w14:textId="77777777" w:rsidR="003E5211" w:rsidRPr="003E5211" w:rsidRDefault="003E5211" w:rsidP="003E5211">
      <w:pPr>
        <w:bidi/>
        <w:jc w:val="both"/>
        <w:rPr>
          <w:rFonts w:cs="David" w:hint="cs"/>
          <w:rtl/>
        </w:rPr>
      </w:pPr>
      <w:r w:rsidRPr="003E5211">
        <w:rPr>
          <w:rFonts w:cs="David"/>
          <w:rtl/>
        </w:rPr>
        <w:br w:type="page"/>
      </w:r>
    </w:p>
    <w:p w14:paraId="15191AFA" w14:textId="77777777" w:rsidR="003E5211" w:rsidRPr="003E5211" w:rsidRDefault="003E5211" w:rsidP="003E5211">
      <w:pPr>
        <w:bidi/>
        <w:jc w:val="both"/>
        <w:rPr>
          <w:rFonts w:cs="David" w:hint="cs"/>
          <w:rtl/>
        </w:rPr>
      </w:pPr>
      <w:r w:rsidRPr="003E5211">
        <w:rPr>
          <w:rFonts w:cs="David" w:hint="cs"/>
          <w:u w:val="single"/>
          <w:rtl/>
        </w:rPr>
        <w:t>היו"ר דוד טל:</w:t>
      </w:r>
    </w:p>
    <w:p w14:paraId="7F2C946D" w14:textId="77777777" w:rsidR="003E5211" w:rsidRPr="003E5211" w:rsidRDefault="003E5211" w:rsidP="003E5211">
      <w:pPr>
        <w:bidi/>
        <w:jc w:val="both"/>
        <w:rPr>
          <w:rFonts w:cs="David" w:hint="cs"/>
          <w:rtl/>
        </w:rPr>
      </w:pPr>
    </w:p>
    <w:p w14:paraId="6C470EDC" w14:textId="77777777" w:rsidR="003E5211" w:rsidRPr="003E5211" w:rsidRDefault="003E5211" w:rsidP="003E5211">
      <w:pPr>
        <w:bidi/>
        <w:jc w:val="both"/>
        <w:rPr>
          <w:rFonts w:cs="David" w:hint="cs"/>
          <w:rtl/>
        </w:rPr>
      </w:pPr>
      <w:r w:rsidRPr="003E5211">
        <w:rPr>
          <w:rFonts w:cs="David" w:hint="cs"/>
          <w:rtl/>
        </w:rPr>
        <w:tab/>
        <w:t xml:space="preserve">אי לכך אני תומך בהצעתך. מי בעד להעביר את ההצעה לוועדה למעמד האישה. </w:t>
      </w:r>
    </w:p>
    <w:p w14:paraId="7D11F219" w14:textId="77777777" w:rsidR="003E5211" w:rsidRPr="003E5211" w:rsidRDefault="003E5211" w:rsidP="003E5211">
      <w:pPr>
        <w:bidi/>
        <w:jc w:val="both"/>
        <w:rPr>
          <w:rFonts w:cs="David" w:hint="cs"/>
          <w:rtl/>
        </w:rPr>
      </w:pPr>
    </w:p>
    <w:p w14:paraId="3481A3BE" w14:textId="77777777" w:rsidR="003E5211" w:rsidRPr="003E5211" w:rsidRDefault="003E5211" w:rsidP="003E5211">
      <w:pPr>
        <w:bidi/>
        <w:jc w:val="both"/>
        <w:rPr>
          <w:rFonts w:cs="David" w:hint="cs"/>
          <w:b/>
          <w:bCs/>
          <w:rtl/>
        </w:rPr>
      </w:pPr>
      <w:r w:rsidRPr="003E5211">
        <w:rPr>
          <w:rFonts w:cs="David" w:hint="cs"/>
          <w:b/>
          <w:bCs/>
          <w:rtl/>
        </w:rPr>
        <w:t>הצבעה</w:t>
      </w:r>
    </w:p>
    <w:p w14:paraId="6C7370D6" w14:textId="77777777" w:rsidR="003E5211" w:rsidRPr="003E5211" w:rsidRDefault="003E5211" w:rsidP="003E5211">
      <w:pPr>
        <w:bidi/>
        <w:jc w:val="both"/>
        <w:rPr>
          <w:rFonts w:cs="David" w:hint="cs"/>
          <w:rtl/>
        </w:rPr>
      </w:pPr>
      <w:r w:rsidRPr="003E5211">
        <w:rPr>
          <w:rFonts w:cs="David" w:hint="cs"/>
          <w:rtl/>
        </w:rPr>
        <w:t xml:space="preserve">בעד </w:t>
      </w:r>
      <w:r w:rsidRPr="003E5211">
        <w:rPr>
          <w:rFonts w:cs="David"/>
          <w:rtl/>
        </w:rPr>
        <w:t>–</w:t>
      </w:r>
      <w:r w:rsidRPr="003E5211">
        <w:rPr>
          <w:rFonts w:cs="David" w:hint="cs"/>
          <w:rtl/>
        </w:rPr>
        <w:t xml:space="preserve"> רוב</w:t>
      </w:r>
    </w:p>
    <w:p w14:paraId="23BCA027" w14:textId="77777777" w:rsidR="003E5211" w:rsidRPr="003E5211" w:rsidRDefault="003E5211" w:rsidP="003E5211">
      <w:pPr>
        <w:bidi/>
        <w:jc w:val="both"/>
        <w:rPr>
          <w:rFonts w:cs="David" w:hint="cs"/>
          <w:rtl/>
        </w:rPr>
      </w:pPr>
      <w:r w:rsidRPr="003E5211">
        <w:rPr>
          <w:rFonts w:cs="David" w:hint="cs"/>
          <w:rtl/>
        </w:rPr>
        <w:t xml:space="preserve">נגד </w:t>
      </w:r>
      <w:r w:rsidRPr="003E5211">
        <w:rPr>
          <w:rFonts w:cs="David"/>
          <w:rtl/>
        </w:rPr>
        <w:t>–</w:t>
      </w:r>
      <w:r w:rsidRPr="003E5211">
        <w:rPr>
          <w:rFonts w:cs="David" w:hint="cs"/>
          <w:rtl/>
        </w:rPr>
        <w:t xml:space="preserve"> אין</w:t>
      </w:r>
    </w:p>
    <w:p w14:paraId="1658CCEA" w14:textId="77777777" w:rsidR="003E5211" w:rsidRPr="003E5211" w:rsidRDefault="003E5211" w:rsidP="003E5211">
      <w:pPr>
        <w:bidi/>
        <w:jc w:val="both"/>
        <w:rPr>
          <w:rFonts w:cs="David" w:hint="cs"/>
          <w:rtl/>
        </w:rPr>
      </w:pPr>
      <w:r w:rsidRPr="003E5211">
        <w:rPr>
          <w:rFonts w:cs="David" w:hint="cs"/>
          <w:rtl/>
        </w:rPr>
        <w:t>נמנעים - 1</w:t>
      </w:r>
    </w:p>
    <w:p w14:paraId="67B9F131" w14:textId="77777777" w:rsidR="003E5211" w:rsidRPr="003E5211" w:rsidRDefault="003E5211" w:rsidP="003E5211">
      <w:pPr>
        <w:bidi/>
        <w:jc w:val="both"/>
        <w:rPr>
          <w:rFonts w:cs="David" w:hint="cs"/>
          <w:rtl/>
        </w:rPr>
      </w:pPr>
      <w:r w:rsidRPr="003E5211">
        <w:rPr>
          <w:rFonts w:cs="David" w:hint="cs"/>
          <w:rtl/>
        </w:rPr>
        <w:t xml:space="preserve">ההצעה להעביר את הצעת החוק לדיון בוועדה למעמד האישה, נתקבלה.  </w:t>
      </w:r>
    </w:p>
    <w:p w14:paraId="6366C9E1" w14:textId="77777777" w:rsidR="003E5211" w:rsidRPr="003E5211" w:rsidRDefault="003E5211" w:rsidP="003E5211">
      <w:pPr>
        <w:bidi/>
        <w:jc w:val="both"/>
        <w:rPr>
          <w:rFonts w:cs="David" w:hint="cs"/>
          <w:rtl/>
        </w:rPr>
      </w:pPr>
    </w:p>
    <w:p w14:paraId="795B97D9" w14:textId="77777777" w:rsidR="003E5211" w:rsidRPr="003E5211" w:rsidRDefault="003E5211" w:rsidP="003E5211">
      <w:pPr>
        <w:bidi/>
        <w:jc w:val="both"/>
        <w:rPr>
          <w:rFonts w:cs="David" w:hint="cs"/>
          <w:rtl/>
        </w:rPr>
      </w:pPr>
      <w:r w:rsidRPr="003E5211">
        <w:rPr>
          <w:rFonts w:cs="David" w:hint="cs"/>
          <w:u w:val="single"/>
          <w:rtl/>
        </w:rPr>
        <w:t>היו"ר דוד טל:</w:t>
      </w:r>
    </w:p>
    <w:p w14:paraId="49DD5B3D" w14:textId="77777777" w:rsidR="003E5211" w:rsidRPr="003E5211" w:rsidRDefault="003E5211" w:rsidP="003E5211">
      <w:pPr>
        <w:bidi/>
        <w:jc w:val="both"/>
        <w:rPr>
          <w:rFonts w:cs="David" w:hint="cs"/>
          <w:rtl/>
        </w:rPr>
      </w:pPr>
    </w:p>
    <w:p w14:paraId="4C02134B" w14:textId="77777777" w:rsidR="003E5211" w:rsidRDefault="003E5211" w:rsidP="003E5211">
      <w:pPr>
        <w:bidi/>
        <w:rPr>
          <w:rFonts w:cs="David" w:hint="cs"/>
          <w:rtl/>
        </w:rPr>
      </w:pPr>
      <w:r w:rsidRPr="003E5211">
        <w:rPr>
          <w:rFonts w:cs="David" w:hint="cs"/>
          <w:rtl/>
        </w:rPr>
        <w:t xml:space="preserve">אני נמנע, הנושא יעבור לוועדה למעמד האישה. </w:t>
      </w:r>
    </w:p>
    <w:p w14:paraId="06AAFFD0" w14:textId="77777777" w:rsidR="003E5211" w:rsidRPr="003E5211" w:rsidRDefault="003E5211" w:rsidP="003E5211">
      <w:pPr>
        <w:bidi/>
        <w:jc w:val="center"/>
        <w:rPr>
          <w:rFonts w:cs="David" w:hint="cs"/>
          <w:b/>
          <w:bCs/>
          <w:rtl/>
        </w:rPr>
      </w:pPr>
      <w:r w:rsidRPr="003E5211">
        <w:rPr>
          <w:rFonts w:cs="David"/>
          <w:rtl/>
        </w:rPr>
        <w:br w:type="page"/>
      </w:r>
      <w:r w:rsidRPr="003E5211">
        <w:rPr>
          <w:rFonts w:cs="David" w:hint="cs"/>
          <w:b/>
          <w:bCs/>
          <w:rtl/>
        </w:rPr>
        <w:t>קביעת ועדה לדיון בהצעה לסדר היום בנושא: "אסירים ביטחוניים ערבים אזרחי המדינה"</w:t>
      </w:r>
    </w:p>
    <w:p w14:paraId="692480B0" w14:textId="77777777" w:rsidR="003E5211" w:rsidRPr="003E5211" w:rsidRDefault="003E5211" w:rsidP="003E5211">
      <w:pPr>
        <w:bidi/>
        <w:jc w:val="center"/>
        <w:rPr>
          <w:rFonts w:cs="David" w:hint="cs"/>
          <w:b/>
          <w:bCs/>
          <w:u w:val="single"/>
          <w:rtl/>
        </w:rPr>
      </w:pPr>
      <w:r w:rsidRPr="003E5211">
        <w:rPr>
          <w:rFonts w:cs="David" w:hint="cs"/>
          <w:b/>
          <w:bCs/>
          <w:u w:val="single"/>
          <w:rtl/>
        </w:rPr>
        <w:t xml:space="preserve">של חבר הכנסת </w:t>
      </w:r>
      <w:proofErr w:type="spellStart"/>
      <w:r w:rsidRPr="003E5211">
        <w:rPr>
          <w:rFonts w:cs="David" w:hint="cs"/>
          <w:b/>
          <w:bCs/>
          <w:u w:val="single"/>
          <w:rtl/>
        </w:rPr>
        <w:t>עבאס</w:t>
      </w:r>
      <w:proofErr w:type="spellEnd"/>
      <w:r w:rsidRPr="003E5211">
        <w:rPr>
          <w:rFonts w:cs="David" w:hint="cs"/>
          <w:b/>
          <w:bCs/>
          <w:u w:val="single"/>
          <w:rtl/>
        </w:rPr>
        <w:t xml:space="preserve"> זכור</w:t>
      </w:r>
    </w:p>
    <w:p w14:paraId="3869CDA2" w14:textId="77777777" w:rsidR="003E5211" w:rsidRPr="003E5211" w:rsidRDefault="003E5211" w:rsidP="003E5211">
      <w:pPr>
        <w:bidi/>
        <w:jc w:val="both"/>
        <w:rPr>
          <w:rFonts w:cs="David" w:hint="cs"/>
          <w:b/>
          <w:bCs/>
          <w:u w:val="single"/>
          <w:rtl/>
        </w:rPr>
      </w:pPr>
    </w:p>
    <w:p w14:paraId="4E0296B1" w14:textId="77777777" w:rsidR="003E5211" w:rsidRPr="003E5211" w:rsidRDefault="003E5211" w:rsidP="003E5211">
      <w:pPr>
        <w:bidi/>
        <w:jc w:val="both"/>
        <w:rPr>
          <w:rFonts w:cs="David" w:hint="cs"/>
          <w:rtl/>
        </w:rPr>
      </w:pPr>
      <w:r w:rsidRPr="003E5211">
        <w:rPr>
          <w:rFonts w:cs="David" w:hint="cs"/>
          <w:u w:val="single"/>
          <w:rtl/>
        </w:rPr>
        <w:t>היו"ר דוד טל:</w:t>
      </w:r>
    </w:p>
    <w:p w14:paraId="545BF225" w14:textId="77777777" w:rsidR="003E5211" w:rsidRPr="003E5211" w:rsidRDefault="003E5211" w:rsidP="003E5211">
      <w:pPr>
        <w:bidi/>
        <w:jc w:val="both"/>
        <w:rPr>
          <w:rFonts w:cs="David" w:hint="cs"/>
          <w:rtl/>
        </w:rPr>
      </w:pPr>
    </w:p>
    <w:p w14:paraId="66655A38" w14:textId="77777777" w:rsidR="003E5211" w:rsidRPr="003E5211" w:rsidRDefault="003E5211" w:rsidP="003E5211">
      <w:pPr>
        <w:bidi/>
        <w:jc w:val="both"/>
        <w:rPr>
          <w:rFonts w:cs="David" w:hint="cs"/>
          <w:rtl/>
        </w:rPr>
      </w:pPr>
      <w:r w:rsidRPr="003E5211">
        <w:rPr>
          <w:rFonts w:cs="David" w:hint="cs"/>
          <w:b/>
          <w:bCs/>
          <w:rtl/>
        </w:rPr>
        <w:tab/>
      </w:r>
      <w:r w:rsidRPr="003E5211">
        <w:rPr>
          <w:rFonts w:cs="David" w:hint="cs"/>
          <w:rtl/>
        </w:rPr>
        <w:t xml:space="preserve">אנחנו עוברים לנושא האחרון בסדר היום: קביעת ועדה לדיון בהצעה לסדר היום בנושא: "אסירים ביטחוניים ערבים אזרחי המדינה", של חבר הכנסת  </w:t>
      </w:r>
      <w:proofErr w:type="spellStart"/>
      <w:r w:rsidRPr="003E5211">
        <w:rPr>
          <w:rFonts w:cs="David" w:hint="cs"/>
          <w:rtl/>
        </w:rPr>
        <w:t>עבאס</w:t>
      </w:r>
      <w:proofErr w:type="spellEnd"/>
      <w:r w:rsidRPr="003E5211">
        <w:rPr>
          <w:rFonts w:cs="David" w:hint="cs"/>
          <w:rtl/>
        </w:rPr>
        <w:t xml:space="preserve"> זכור. נשמעו הצעות להעביר את ההצעה לוועדת הפנים והגנת הסביבה ולוועדת החוץ והביטחון. חבר הכנסת </w:t>
      </w:r>
      <w:proofErr w:type="spellStart"/>
      <w:r w:rsidRPr="003E5211">
        <w:rPr>
          <w:rFonts w:cs="David" w:hint="cs"/>
          <w:rtl/>
        </w:rPr>
        <w:t>עבאס</w:t>
      </w:r>
      <w:proofErr w:type="spellEnd"/>
      <w:r w:rsidRPr="003E5211">
        <w:rPr>
          <w:rFonts w:cs="David" w:hint="cs"/>
          <w:rtl/>
        </w:rPr>
        <w:t xml:space="preserve"> זכור? </w:t>
      </w:r>
    </w:p>
    <w:p w14:paraId="5942FBF2" w14:textId="77777777" w:rsidR="003E5211" w:rsidRPr="003E5211" w:rsidRDefault="003E5211" w:rsidP="003E5211">
      <w:pPr>
        <w:bidi/>
        <w:jc w:val="both"/>
        <w:rPr>
          <w:rFonts w:cs="David" w:hint="cs"/>
          <w:rtl/>
        </w:rPr>
      </w:pPr>
    </w:p>
    <w:p w14:paraId="79C85870" w14:textId="77777777" w:rsidR="003E5211" w:rsidRPr="003E5211" w:rsidRDefault="003E5211" w:rsidP="003E5211">
      <w:pPr>
        <w:bidi/>
        <w:jc w:val="both"/>
        <w:rPr>
          <w:rFonts w:cs="David" w:hint="cs"/>
          <w:rtl/>
        </w:rPr>
      </w:pPr>
      <w:proofErr w:type="spellStart"/>
      <w:r w:rsidRPr="003E5211">
        <w:rPr>
          <w:rFonts w:cs="David" w:hint="cs"/>
          <w:u w:val="single"/>
          <w:rtl/>
        </w:rPr>
        <w:t>עבאס</w:t>
      </w:r>
      <w:proofErr w:type="spellEnd"/>
      <w:r w:rsidRPr="003E5211">
        <w:rPr>
          <w:rFonts w:cs="David" w:hint="cs"/>
          <w:u w:val="single"/>
          <w:rtl/>
        </w:rPr>
        <w:t xml:space="preserve"> זכור:</w:t>
      </w:r>
    </w:p>
    <w:p w14:paraId="15F5C59D" w14:textId="77777777" w:rsidR="003E5211" w:rsidRPr="003E5211" w:rsidRDefault="003E5211" w:rsidP="003E5211">
      <w:pPr>
        <w:bidi/>
        <w:jc w:val="both"/>
        <w:rPr>
          <w:rFonts w:cs="David" w:hint="cs"/>
          <w:rtl/>
        </w:rPr>
      </w:pPr>
    </w:p>
    <w:p w14:paraId="10AAD481" w14:textId="77777777" w:rsidR="003E5211" w:rsidRPr="003E5211" w:rsidRDefault="003E5211" w:rsidP="003E5211">
      <w:pPr>
        <w:bidi/>
        <w:jc w:val="both"/>
        <w:rPr>
          <w:rFonts w:cs="David" w:hint="cs"/>
          <w:rtl/>
        </w:rPr>
      </w:pPr>
      <w:r w:rsidRPr="003E5211">
        <w:rPr>
          <w:rFonts w:cs="David" w:hint="cs"/>
          <w:rtl/>
        </w:rPr>
        <w:tab/>
        <w:t xml:space="preserve">אני מציע להעביר לוועדת הפנים. </w:t>
      </w:r>
      <w:r w:rsidRPr="003E5211">
        <w:rPr>
          <w:rFonts w:cs="David" w:hint="cs"/>
          <w:rtl/>
        </w:rPr>
        <w:tab/>
        <w:t xml:space="preserve"> דנו בזה בעבר בוועדת הפנים. </w:t>
      </w:r>
    </w:p>
    <w:p w14:paraId="04A722BF" w14:textId="77777777" w:rsidR="003E5211" w:rsidRPr="003E5211" w:rsidRDefault="003E5211" w:rsidP="003E5211">
      <w:pPr>
        <w:bidi/>
        <w:jc w:val="both"/>
        <w:rPr>
          <w:rFonts w:cs="David" w:hint="cs"/>
          <w:rtl/>
        </w:rPr>
      </w:pPr>
    </w:p>
    <w:p w14:paraId="1AECB09D" w14:textId="77777777" w:rsidR="003E5211" w:rsidRPr="003E5211" w:rsidRDefault="003E5211" w:rsidP="003E5211">
      <w:pPr>
        <w:bidi/>
        <w:jc w:val="both"/>
        <w:rPr>
          <w:rFonts w:cs="David" w:hint="cs"/>
          <w:rtl/>
        </w:rPr>
      </w:pPr>
      <w:r w:rsidRPr="003E5211">
        <w:rPr>
          <w:rFonts w:cs="David" w:hint="cs"/>
          <w:u w:val="single"/>
          <w:rtl/>
        </w:rPr>
        <w:t>היו"ר דוד טל:</w:t>
      </w:r>
    </w:p>
    <w:p w14:paraId="0540257F" w14:textId="77777777" w:rsidR="003E5211" w:rsidRPr="003E5211" w:rsidRDefault="003E5211" w:rsidP="003E5211">
      <w:pPr>
        <w:bidi/>
        <w:jc w:val="both"/>
        <w:rPr>
          <w:rFonts w:cs="David" w:hint="cs"/>
          <w:rtl/>
        </w:rPr>
      </w:pPr>
    </w:p>
    <w:p w14:paraId="08EB1DEE" w14:textId="77777777" w:rsidR="003E5211" w:rsidRPr="003E5211" w:rsidRDefault="003E5211" w:rsidP="003E5211">
      <w:pPr>
        <w:bidi/>
        <w:jc w:val="both"/>
        <w:rPr>
          <w:rFonts w:cs="David" w:hint="cs"/>
          <w:rtl/>
        </w:rPr>
      </w:pPr>
      <w:r w:rsidRPr="003E5211">
        <w:rPr>
          <w:rFonts w:cs="David" w:hint="cs"/>
          <w:rtl/>
        </w:rPr>
        <w:tab/>
        <w:t xml:space="preserve">מי בעד ועדת הפנים ירים את ידו. </w:t>
      </w:r>
    </w:p>
    <w:p w14:paraId="3EE7EE0E" w14:textId="77777777" w:rsidR="003E5211" w:rsidRPr="003E5211" w:rsidRDefault="003E5211" w:rsidP="003E5211">
      <w:pPr>
        <w:bidi/>
        <w:jc w:val="both"/>
        <w:rPr>
          <w:rFonts w:cs="David" w:hint="cs"/>
          <w:rtl/>
        </w:rPr>
      </w:pPr>
    </w:p>
    <w:p w14:paraId="62A46A92" w14:textId="77777777" w:rsidR="003E5211" w:rsidRPr="003E5211" w:rsidRDefault="003E5211" w:rsidP="003E5211">
      <w:pPr>
        <w:bidi/>
        <w:jc w:val="both"/>
        <w:rPr>
          <w:rFonts w:cs="David" w:hint="cs"/>
          <w:b/>
          <w:bCs/>
          <w:rtl/>
        </w:rPr>
      </w:pPr>
      <w:r w:rsidRPr="003E5211">
        <w:rPr>
          <w:rFonts w:cs="David" w:hint="cs"/>
          <w:b/>
          <w:bCs/>
          <w:rtl/>
        </w:rPr>
        <w:t>הצבעה</w:t>
      </w:r>
    </w:p>
    <w:p w14:paraId="58995AEC" w14:textId="77777777" w:rsidR="003E5211" w:rsidRPr="003E5211" w:rsidRDefault="003E5211" w:rsidP="003E5211">
      <w:pPr>
        <w:bidi/>
        <w:jc w:val="both"/>
        <w:rPr>
          <w:rFonts w:cs="David" w:hint="cs"/>
          <w:b/>
          <w:bCs/>
          <w:rtl/>
        </w:rPr>
      </w:pPr>
    </w:p>
    <w:p w14:paraId="0E42018E" w14:textId="77777777" w:rsidR="003E5211" w:rsidRPr="003E5211" w:rsidRDefault="003E5211" w:rsidP="003E5211">
      <w:pPr>
        <w:bidi/>
        <w:jc w:val="both"/>
        <w:rPr>
          <w:rFonts w:cs="David" w:hint="cs"/>
          <w:rtl/>
        </w:rPr>
      </w:pPr>
      <w:r w:rsidRPr="003E5211">
        <w:rPr>
          <w:rFonts w:cs="David" w:hint="cs"/>
          <w:rtl/>
        </w:rPr>
        <w:t xml:space="preserve">נגד </w:t>
      </w:r>
      <w:r w:rsidRPr="003E5211">
        <w:rPr>
          <w:rFonts w:cs="David"/>
          <w:rtl/>
        </w:rPr>
        <w:t>–</w:t>
      </w:r>
      <w:r w:rsidRPr="003E5211">
        <w:rPr>
          <w:rFonts w:cs="David" w:hint="cs"/>
          <w:rtl/>
        </w:rPr>
        <w:t xml:space="preserve"> נגד</w:t>
      </w:r>
    </w:p>
    <w:p w14:paraId="154254B1" w14:textId="77777777" w:rsidR="003E5211" w:rsidRPr="003E5211" w:rsidRDefault="003E5211" w:rsidP="003E5211">
      <w:pPr>
        <w:bidi/>
        <w:jc w:val="both"/>
        <w:rPr>
          <w:rFonts w:cs="David" w:hint="cs"/>
          <w:rtl/>
        </w:rPr>
      </w:pPr>
      <w:r w:rsidRPr="003E5211">
        <w:rPr>
          <w:rFonts w:cs="David" w:hint="cs"/>
          <w:rtl/>
        </w:rPr>
        <w:t xml:space="preserve">נמנעים </w:t>
      </w:r>
      <w:r w:rsidRPr="003E5211">
        <w:rPr>
          <w:rFonts w:cs="David"/>
          <w:rtl/>
        </w:rPr>
        <w:t>–</w:t>
      </w:r>
      <w:r w:rsidRPr="003E5211">
        <w:rPr>
          <w:rFonts w:cs="David" w:hint="cs"/>
          <w:rtl/>
        </w:rPr>
        <w:t xml:space="preserve"> אין</w:t>
      </w:r>
    </w:p>
    <w:p w14:paraId="2CB7D54E" w14:textId="77777777" w:rsidR="003E5211" w:rsidRPr="003E5211" w:rsidRDefault="003E5211" w:rsidP="003E5211">
      <w:pPr>
        <w:bidi/>
        <w:jc w:val="both"/>
        <w:rPr>
          <w:rFonts w:cs="David" w:hint="cs"/>
          <w:rtl/>
        </w:rPr>
      </w:pPr>
      <w:r w:rsidRPr="003E5211">
        <w:rPr>
          <w:rFonts w:cs="David" w:hint="cs"/>
          <w:rtl/>
        </w:rPr>
        <w:t xml:space="preserve">בעד </w:t>
      </w:r>
      <w:r w:rsidRPr="003E5211">
        <w:rPr>
          <w:rFonts w:cs="David"/>
          <w:rtl/>
        </w:rPr>
        <w:t>–</w:t>
      </w:r>
      <w:r w:rsidRPr="003E5211">
        <w:rPr>
          <w:rFonts w:cs="David" w:hint="cs"/>
          <w:rtl/>
        </w:rPr>
        <w:t xml:space="preserve"> רוב</w:t>
      </w:r>
    </w:p>
    <w:p w14:paraId="237EE45C" w14:textId="77777777" w:rsidR="003E5211" w:rsidRPr="003E5211" w:rsidRDefault="003E5211" w:rsidP="003E5211">
      <w:pPr>
        <w:bidi/>
        <w:jc w:val="both"/>
        <w:rPr>
          <w:rFonts w:cs="David" w:hint="cs"/>
          <w:rtl/>
        </w:rPr>
      </w:pPr>
      <w:r w:rsidRPr="003E5211">
        <w:rPr>
          <w:rFonts w:cs="David" w:hint="cs"/>
          <w:rtl/>
        </w:rPr>
        <w:t xml:space="preserve">ההצעה להעביר את ההצעה לסדר היום לוועדת הפנים והגנת הסביבה, נתקבלה. </w:t>
      </w:r>
    </w:p>
    <w:p w14:paraId="560B5ACA" w14:textId="77777777" w:rsidR="003E5211" w:rsidRPr="003E5211" w:rsidRDefault="003E5211" w:rsidP="003E5211">
      <w:pPr>
        <w:bidi/>
        <w:jc w:val="both"/>
        <w:rPr>
          <w:rFonts w:cs="David" w:hint="cs"/>
          <w:rtl/>
        </w:rPr>
      </w:pPr>
    </w:p>
    <w:p w14:paraId="0CA6C829" w14:textId="77777777" w:rsidR="003E5211" w:rsidRPr="003E5211" w:rsidRDefault="003E5211" w:rsidP="003E5211">
      <w:pPr>
        <w:bidi/>
        <w:jc w:val="both"/>
        <w:rPr>
          <w:rFonts w:cs="David" w:hint="cs"/>
          <w:rtl/>
        </w:rPr>
      </w:pPr>
      <w:r w:rsidRPr="003E5211">
        <w:rPr>
          <w:rFonts w:cs="David" w:hint="cs"/>
          <w:u w:val="single"/>
          <w:rtl/>
        </w:rPr>
        <w:t>היו"ר דוד טל:</w:t>
      </w:r>
    </w:p>
    <w:p w14:paraId="75597906" w14:textId="77777777" w:rsidR="003E5211" w:rsidRPr="003E5211" w:rsidRDefault="003E5211" w:rsidP="003E5211">
      <w:pPr>
        <w:bidi/>
        <w:jc w:val="both"/>
        <w:rPr>
          <w:rFonts w:cs="David" w:hint="cs"/>
          <w:rtl/>
        </w:rPr>
      </w:pPr>
    </w:p>
    <w:p w14:paraId="0484DADD" w14:textId="77777777" w:rsidR="003E5211" w:rsidRPr="003E5211" w:rsidRDefault="003E5211" w:rsidP="003E5211">
      <w:pPr>
        <w:bidi/>
        <w:jc w:val="both"/>
        <w:rPr>
          <w:rFonts w:cs="David" w:hint="cs"/>
          <w:rtl/>
        </w:rPr>
      </w:pPr>
      <w:r w:rsidRPr="003E5211">
        <w:rPr>
          <w:rFonts w:cs="David" w:hint="cs"/>
          <w:rtl/>
        </w:rPr>
        <w:tab/>
        <w:t xml:space="preserve">ההצעה הועברה לוועדת הפנים והגנת הסביבה. רבותיי, אני מזכיר לכם, בשעה אחת עשרה וחצי יתקיים כאן דיון של ועדת הכנסת עם חברי ועדת האתיקה בנושא דוח הוועדה הציבורית בראשותו של פרופסור זמיר. תודה רבה, הישיבה הזאת נעולה. </w:t>
      </w:r>
    </w:p>
    <w:p w14:paraId="77CCF12D" w14:textId="77777777" w:rsidR="003E5211" w:rsidRPr="003E5211" w:rsidRDefault="003E5211" w:rsidP="003E5211">
      <w:pPr>
        <w:bidi/>
        <w:jc w:val="both"/>
        <w:rPr>
          <w:rFonts w:cs="David" w:hint="cs"/>
          <w:rtl/>
        </w:rPr>
      </w:pPr>
    </w:p>
    <w:p w14:paraId="0C4D4197" w14:textId="77777777" w:rsidR="003E5211" w:rsidRPr="003E5211" w:rsidRDefault="003E5211" w:rsidP="003E5211">
      <w:pPr>
        <w:bidi/>
        <w:jc w:val="both"/>
        <w:rPr>
          <w:rFonts w:cs="David" w:hint="cs"/>
          <w:u w:val="single"/>
          <w:rtl/>
        </w:rPr>
      </w:pPr>
      <w:r w:rsidRPr="003E5211">
        <w:rPr>
          <w:rFonts w:cs="David" w:hint="cs"/>
          <w:u w:val="single"/>
          <w:rtl/>
        </w:rPr>
        <w:t>הישיבה ננעלה בשעה 10:50.</w:t>
      </w:r>
    </w:p>
    <w:p w14:paraId="0AD9E340" w14:textId="77777777" w:rsidR="00552A80" w:rsidRPr="003E5211" w:rsidRDefault="00552A80" w:rsidP="003E5211">
      <w:pPr>
        <w:bidi/>
        <w:jc w:val="both"/>
        <w:rPr>
          <w:rFonts w:cs="David"/>
        </w:rPr>
      </w:pPr>
    </w:p>
    <w:sectPr w:rsidR="00552A80" w:rsidRPr="003E5211" w:rsidSect="003E5211">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7AA48" w14:textId="77777777" w:rsidR="00000000" w:rsidRDefault="003F713D">
      <w:r>
        <w:separator/>
      </w:r>
    </w:p>
  </w:endnote>
  <w:endnote w:type="continuationSeparator" w:id="0">
    <w:p w14:paraId="274736D6" w14:textId="77777777" w:rsidR="00000000" w:rsidRDefault="003F7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FB3DD" w14:textId="77777777" w:rsidR="00000000" w:rsidRDefault="003F713D">
      <w:r>
        <w:separator/>
      </w:r>
    </w:p>
  </w:footnote>
  <w:footnote w:type="continuationSeparator" w:id="0">
    <w:p w14:paraId="49FD7424" w14:textId="77777777" w:rsidR="00000000" w:rsidRDefault="003F71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079CD" w14:textId="77777777" w:rsidR="003E5211" w:rsidRDefault="003E5211">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73DD98B1" w14:textId="77777777" w:rsidR="003E5211" w:rsidRDefault="003E5211">
    <w:pPr>
      <w:pStyle w:val="Header"/>
      <w:ind w:right="360"/>
      <w:jc w:val="both"/>
      <w:rPr>
        <w:rtl/>
      </w:rPr>
    </w:pPr>
  </w:p>
  <w:p w14:paraId="1737BBBC" w14:textId="77777777" w:rsidR="003E5211" w:rsidRDefault="003E5211"/>
  <w:p w14:paraId="5029D178" w14:textId="77777777" w:rsidR="003E5211" w:rsidRDefault="003E5211"/>
  <w:p w14:paraId="6F55CEF1" w14:textId="77777777" w:rsidR="003E5211" w:rsidRDefault="003E5211"/>
  <w:p w14:paraId="49F0F866" w14:textId="77777777" w:rsidR="003E5211" w:rsidRDefault="003E5211"/>
  <w:p w14:paraId="3C763CD8" w14:textId="77777777" w:rsidR="003E5211" w:rsidRDefault="003E5211"/>
  <w:p w14:paraId="1F08F181" w14:textId="77777777" w:rsidR="003E5211" w:rsidRDefault="003E5211"/>
  <w:p w14:paraId="35259CD5" w14:textId="77777777" w:rsidR="003E5211" w:rsidRDefault="003E5211"/>
  <w:p w14:paraId="7EFE6F57" w14:textId="77777777" w:rsidR="003E5211" w:rsidRDefault="003E5211"/>
  <w:p w14:paraId="02026641" w14:textId="77777777" w:rsidR="003E5211" w:rsidRDefault="003E521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03C80" w14:textId="77777777" w:rsidR="003E5211" w:rsidRDefault="003E5211">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38</w:t>
    </w:r>
    <w:r>
      <w:rPr>
        <w:rStyle w:val="PageNumber"/>
        <w:rtl/>
      </w:rPr>
      <w:fldChar w:fldCharType="end"/>
    </w:r>
  </w:p>
  <w:p w14:paraId="792DBE15" w14:textId="77777777" w:rsidR="003E5211" w:rsidRDefault="003E5211">
    <w:pPr>
      <w:pStyle w:val="Header"/>
      <w:ind w:right="360"/>
      <w:jc w:val="both"/>
      <w:rPr>
        <w:rFonts w:hint="cs"/>
        <w:rtl/>
      </w:rPr>
    </w:pPr>
    <w:r>
      <w:rPr>
        <w:rtl/>
      </w:rPr>
      <w:t>ועדת</w:t>
    </w:r>
    <w:r>
      <w:rPr>
        <w:rFonts w:hint="cs"/>
        <w:rtl/>
      </w:rPr>
      <w:t xml:space="preserve"> הכנסת</w:t>
    </w:r>
  </w:p>
  <w:p w14:paraId="6AE225AF" w14:textId="77777777" w:rsidR="003E5211" w:rsidRDefault="003E5211">
    <w:pPr>
      <w:pStyle w:val="Header"/>
      <w:ind w:right="360"/>
      <w:jc w:val="both"/>
      <w:rPr>
        <w:rStyle w:val="PageNumber"/>
        <w:rFonts w:hint="cs"/>
        <w:rtl/>
      </w:rPr>
    </w:pPr>
    <w:r>
      <w:rPr>
        <w:rFonts w:hint="cs"/>
        <w:rtl/>
      </w:rPr>
      <w:t xml:space="preserve">11.12.2007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6257E"/>
    <w:multiLevelType w:val="hybridMultilevel"/>
    <w:tmpl w:val="49B2ADBE"/>
    <w:lvl w:ilvl="0" w:tplc="6234F8F4">
      <w:start w:val="1"/>
      <w:numFmt w:val="hebrew1"/>
      <w:lvlText w:val="%1."/>
      <w:lvlJc w:val="left"/>
      <w:pPr>
        <w:tabs>
          <w:tab w:val="num" w:pos="720"/>
        </w:tabs>
        <w:ind w:left="720" w:hanging="360"/>
      </w:pPr>
      <w:rPr>
        <w:rFonts w:hint="default"/>
      </w:rPr>
    </w:lvl>
    <w:lvl w:ilvl="1" w:tplc="ECC0334C">
      <w:start w:val="1"/>
      <w:numFmt w:val="decimal"/>
      <w:lvlText w:val="%2."/>
      <w:lvlJc w:val="left"/>
      <w:pPr>
        <w:tabs>
          <w:tab w:val="num" w:pos="1575"/>
        </w:tabs>
        <w:ind w:left="1575" w:hanging="49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0A93116"/>
    <w:multiLevelType w:val="hybridMultilevel"/>
    <w:tmpl w:val="5D68DD30"/>
    <w:lvl w:ilvl="0" w:tplc="1AFA64E0">
      <w:start w:val="31"/>
      <w:numFmt w:val="hebrew1"/>
      <w:lvlText w:val="%1."/>
      <w:lvlJc w:val="left"/>
      <w:pPr>
        <w:tabs>
          <w:tab w:val="num" w:pos="1140"/>
        </w:tabs>
        <w:ind w:left="1140" w:hanging="57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2" w15:restartNumberingAfterBreak="0">
    <w:nsid w:val="50EB1895"/>
    <w:multiLevelType w:val="hybridMultilevel"/>
    <w:tmpl w:val="9866E6CC"/>
    <w:lvl w:ilvl="0" w:tplc="D3F02B18">
      <w:numFmt w:val="bullet"/>
      <w:lvlText w:val="-"/>
      <w:lvlJc w:val="left"/>
      <w:pPr>
        <w:tabs>
          <w:tab w:val="num" w:pos="930"/>
        </w:tabs>
        <w:ind w:left="930" w:hanging="360"/>
      </w:pPr>
      <w:rPr>
        <w:rFonts w:ascii="Times New Roman" w:eastAsia="Times New Roman" w:hAnsi="Times New Roman" w:cs="David" w:hint="default"/>
      </w:rPr>
    </w:lvl>
    <w:lvl w:ilvl="1" w:tplc="04090003" w:tentative="1">
      <w:start w:val="1"/>
      <w:numFmt w:val="bullet"/>
      <w:lvlText w:val="o"/>
      <w:lvlJc w:val="left"/>
      <w:pPr>
        <w:tabs>
          <w:tab w:val="num" w:pos="1650"/>
        </w:tabs>
        <w:ind w:left="1650" w:hanging="360"/>
      </w:pPr>
      <w:rPr>
        <w:rFonts w:ascii="Courier New" w:hAnsi="Courier New" w:cs="Courier New" w:hint="default"/>
      </w:rPr>
    </w:lvl>
    <w:lvl w:ilvl="2" w:tplc="04090005" w:tentative="1">
      <w:start w:val="1"/>
      <w:numFmt w:val="bullet"/>
      <w:lvlText w:val=""/>
      <w:lvlJc w:val="left"/>
      <w:pPr>
        <w:tabs>
          <w:tab w:val="num" w:pos="2370"/>
        </w:tabs>
        <w:ind w:left="2370" w:hanging="360"/>
      </w:pPr>
      <w:rPr>
        <w:rFonts w:ascii="Wingdings" w:hAnsi="Wingdings" w:hint="default"/>
      </w:rPr>
    </w:lvl>
    <w:lvl w:ilvl="3" w:tplc="04090001" w:tentative="1">
      <w:start w:val="1"/>
      <w:numFmt w:val="bullet"/>
      <w:lvlText w:val=""/>
      <w:lvlJc w:val="left"/>
      <w:pPr>
        <w:tabs>
          <w:tab w:val="num" w:pos="3090"/>
        </w:tabs>
        <w:ind w:left="3090" w:hanging="360"/>
      </w:pPr>
      <w:rPr>
        <w:rFonts w:ascii="Symbol" w:hAnsi="Symbol" w:hint="default"/>
      </w:rPr>
    </w:lvl>
    <w:lvl w:ilvl="4" w:tplc="04090003" w:tentative="1">
      <w:start w:val="1"/>
      <w:numFmt w:val="bullet"/>
      <w:lvlText w:val="o"/>
      <w:lvlJc w:val="left"/>
      <w:pPr>
        <w:tabs>
          <w:tab w:val="num" w:pos="3810"/>
        </w:tabs>
        <w:ind w:left="3810" w:hanging="360"/>
      </w:pPr>
      <w:rPr>
        <w:rFonts w:ascii="Courier New" w:hAnsi="Courier New" w:cs="Courier New" w:hint="default"/>
      </w:rPr>
    </w:lvl>
    <w:lvl w:ilvl="5" w:tplc="04090005" w:tentative="1">
      <w:start w:val="1"/>
      <w:numFmt w:val="bullet"/>
      <w:lvlText w:val=""/>
      <w:lvlJc w:val="left"/>
      <w:pPr>
        <w:tabs>
          <w:tab w:val="num" w:pos="4530"/>
        </w:tabs>
        <w:ind w:left="4530" w:hanging="360"/>
      </w:pPr>
      <w:rPr>
        <w:rFonts w:ascii="Wingdings" w:hAnsi="Wingdings" w:hint="default"/>
      </w:rPr>
    </w:lvl>
    <w:lvl w:ilvl="6" w:tplc="04090001" w:tentative="1">
      <w:start w:val="1"/>
      <w:numFmt w:val="bullet"/>
      <w:lvlText w:val=""/>
      <w:lvlJc w:val="left"/>
      <w:pPr>
        <w:tabs>
          <w:tab w:val="num" w:pos="5250"/>
        </w:tabs>
        <w:ind w:left="5250" w:hanging="360"/>
      </w:pPr>
      <w:rPr>
        <w:rFonts w:ascii="Symbol" w:hAnsi="Symbol" w:hint="default"/>
      </w:rPr>
    </w:lvl>
    <w:lvl w:ilvl="7" w:tplc="04090003" w:tentative="1">
      <w:start w:val="1"/>
      <w:numFmt w:val="bullet"/>
      <w:lvlText w:val="o"/>
      <w:lvlJc w:val="left"/>
      <w:pPr>
        <w:tabs>
          <w:tab w:val="num" w:pos="5970"/>
        </w:tabs>
        <w:ind w:left="5970" w:hanging="360"/>
      </w:pPr>
      <w:rPr>
        <w:rFonts w:ascii="Courier New" w:hAnsi="Courier New" w:cs="Courier New" w:hint="default"/>
      </w:rPr>
    </w:lvl>
    <w:lvl w:ilvl="8" w:tplc="04090005" w:tentative="1">
      <w:start w:val="1"/>
      <w:numFmt w:val="bullet"/>
      <w:lvlText w:val=""/>
      <w:lvlJc w:val="left"/>
      <w:pPr>
        <w:tabs>
          <w:tab w:val="num" w:pos="6690"/>
        </w:tabs>
        <w:ind w:left="6690" w:hanging="360"/>
      </w:pPr>
      <w:rPr>
        <w:rFonts w:ascii="Wingdings" w:hAnsi="Wingdings" w:hint="default"/>
      </w:rPr>
    </w:lvl>
  </w:abstractNum>
  <w:abstractNum w:abstractNumId="3" w15:restartNumberingAfterBreak="0">
    <w:nsid w:val="518521F4"/>
    <w:multiLevelType w:val="hybridMultilevel"/>
    <w:tmpl w:val="73564728"/>
    <w:lvl w:ilvl="0" w:tplc="A1FCC336">
      <w:start w:val="9"/>
      <w:numFmt w:val="bullet"/>
      <w:lvlText w:val="-"/>
      <w:lvlJc w:val="left"/>
      <w:pPr>
        <w:tabs>
          <w:tab w:val="num" w:pos="720"/>
        </w:tabs>
        <w:ind w:left="720" w:hanging="360"/>
      </w:pPr>
      <w:rPr>
        <w:rFonts w:ascii="Times New Roman" w:eastAsia="Times New Roman" w:hAnsi="Times New Roman" w:cs="David"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FF21DD5"/>
    <w:multiLevelType w:val="hybridMultilevel"/>
    <w:tmpl w:val="43BC046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4739869">
    <w:abstractNumId w:val="0"/>
  </w:num>
  <w:num w:numId="2" w16cid:durableId="22901760">
    <w:abstractNumId w:val="1"/>
  </w:num>
  <w:num w:numId="3" w16cid:durableId="65883823">
    <w:abstractNumId w:val="3"/>
  </w:num>
  <w:num w:numId="4" w16cid:durableId="1233084830">
    <w:abstractNumId w:val="2"/>
  </w:num>
  <w:num w:numId="5" w16cid:durableId="9685852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65687פרוטוקול_ישיבת_ועדה.doc"/>
    <w:docVar w:name="StartMode" w:val="3"/>
  </w:docVars>
  <w:rsids>
    <w:rsidRoot w:val="001A4D31"/>
    <w:rsid w:val="00083BC9"/>
    <w:rsid w:val="001A4D31"/>
    <w:rsid w:val="003E5211"/>
    <w:rsid w:val="003F713D"/>
    <w:rsid w:val="00552A80"/>
    <w:rsid w:val="009658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1CA93E5"/>
  <w15:chartTrackingRefBased/>
  <w15:docId w15:val="{C222ACAC-9565-467E-8D89-B15A8D812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3E5211"/>
    <w:pPr>
      <w:keepNext/>
      <w:overflowPunct w:val="0"/>
      <w:autoSpaceDE w:val="0"/>
      <w:autoSpaceDN w:val="0"/>
      <w:bidi/>
      <w:adjustRightInd w:val="0"/>
      <w:textAlignment w:val="baseline"/>
      <w:outlineLvl w:val="3"/>
    </w:pPr>
    <w:rPr>
      <w:rFonts w:cs="David"/>
      <w:sz w:val="22"/>
      <w:u w:val="single"/>
      <w:lang w:eastAsia="he-IL"/>
    </w:rPr>
  </w:style>
  <w:style w:type="paragraph" w:styleId="Heading5">
    <w:name w:val="heading 5"/>
    <w:basedOn w:val="Normal"/>
    <w:next w:val="Normal"/>
    <w:qFormat/>
    <w:rsid w:val="003E5211"/>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3E5211"/>
    <w:pPr>
      <w:keepNext/>
      <w:overflowPunct w:val="0"/>
      <w:autoSpaceDE w:val="0"/>
      <w:autoSpaceDN w:val="0"/>
      <w:bidi/>
      <w:adjustRightInd w:val="0"/>
      <w:jc w:val="both"/>
      <w:textAlignment w:val="baseline"/>
      <w:outlineLvl w:val="5"/>
    </w:pPr>
    <w:rPr>
      <w:rFonts w:cs="David"/>
      <w:sz w:val="22"/>
      <w:lang w:eastAsia="he-IL"/>
    </w:rPr>
  </w:style>
  <w:style w:type="paragraph" w:styleId="Heading7">
    <w:name w:val="heading 7"/>
    <w:basedOn w:val="Normal"/>
    <w:next w:val="Normal"/>
    <w:qFormat/>
    <w:rsid w:val="003E5211"/>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E5211"/>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3E5211"/>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3E52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8588</Words>
  <Characters>48954</Characters>
  <Application>Microsoft Office Word</Application>
  <DocSecurity>0</DocSecurity>
  <Lines>407</Lines>
  <Paragraphs>114</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57428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2022-07-09T13:27:00Z</dcterms:created>
  <dcterms:modified xsi:type="dcterms:W3CDTF">2022-07-09T13:27:00Z</dcterms:modified>
</cp:coreProperties>
</file>