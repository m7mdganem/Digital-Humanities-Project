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D6F4" w14:textId="77777777" w:rsidR="00F7598D" w:rsidRPr="00F7598D" w:rsidRDefault="00F7598D" w:rsidP="00F7598D">
      <w:pPr>
        <w:pStyle w:val="Heading5"/>
        <w:jc w:val="left"/>
        <w:rPr>
          <w:b/>
          <w:bCs/>
          <w:sz w:val="24"/>
          <w:rtl/>
        </w:rPr>
      </w:pPr>
      <w:r w:rsidRPr="00F7598D">
        <w:rPr>
          <w:b/>
          <w:bCs/>
          <w:sz w:val="24"/>
          <w:rtl/>
        </w:rPr>
        <w:t xml:space="preserve">הכנסת </w:t>
      </w:r>
      <w:r w:rsidRPr="00F7598D">
        <w:rPr>
          <w:rFonts w:hint="cs"/>
          <w:b/>
          <w:bCs/>
          <w:sz w:val="24"/>
          <w:rtl/>
        </w:rPr>
        <w:t>השמונה-עשרה</w:t>
      </w:r>
      <w:r w:rsidRPr="00F7598D">
        <w:rPr>
          <w:b/>
          <w:bCs/>
          <w:sz w:val="24"/>
          <w:rtl/>
        </w:rPr>
        <w:tab/>
      </w:r>
      <w:r w:rsidRPr="00F7598D">
        <w:rPr>
          <w:b/>
          <w:bCs/>
          <w:sz w:val="24"/>
          <w:rtl/>
        </w:rPr>
        <w:tab/>
      </w:r>
      <w:r w:rsidRPr="00F7598D">
        <w:rPr>
          <w:b/>
          <w:bCs/>
          <w:sz w:val="24"/>
          <w:rtl/>
        </w:rPr>
        <w:tab/>
      </w:r>
      <w:r w:rsidRPr="00F7598D">
        <w:rPr>
          <w:b/>
          <w:bCs/>
          <w:sz w:val="24"/>
          <w:rtl/>
        </w:rPr>
        <w:tab/>
      </w:r>
      <w:r w:rsidRPr="00F7598D">
        <w:rPr>
          <w:b/>
          <w:bCs/>
          <w:sz w:val="24"/>
          <w:rtl/>
        </w:rPr>
        <w:tab/>
      </w:r>
      <w:r w:rsidRPr="00F7598D">
        <w:rPr>
          <w:b/>
          <w:bCs/>
          <w:sz w:val="24"/>
          <w:rtl/>
        </w:rPr>
        <w:tab/>
        <w:t>נוסח לא מתוקן</w:t>
      </w:r>
    </w:p>
    <w:p w14:paraId="270B1E5E" w14:textId="77777777" w:rsidR="00F7598D" w:rsidRPr="00F7598D" w:rsidRDefault="00F7598D" w:rsidP="00F7598D">
      <w:pPr>
        <w:bidi/>
        <w:rPr>
          <w:rFonts w:cs="David" w:hint="cs"/>
          <w:b/>
          <w:bCs/>
          <w:rtl/>
        </w:rPr>
      </w:pPr>
      <w:r w:rsidRPr="00F7598D">
        <w:rPr>
          <w:rFonts w:cs="David"/>
          <w:b/>
          <w:bCs/>
          <w:rtl/>
        </w:rPr>
        <w:t xml:space="preserve">מושב </w:t>
      </w:r>
      <w:r w:rsidRPr="00F7598D">
        <w:rPr>
          <w:rFonts w:cs="David" w:hint="cs"/>
          <w:b/>
          <w:bCs/>
          <w:rtl/>
        </w:rPr>
        <w:t>ראשון</w:t>
      </w:r>
    </w:p>
    <w:p w14:paraId="7098B9D0" w14:textId="77777777" w:rsidR="00F7598D" w:rsidRPr="00F7598D" w:rsidRDefault="00F7598D" w:rsidP="00F7598D">
      <w:pPr>
        <w:bidi/>
        <w:rPr>
          <w:rFonts w:cs="David"/>
          <w:b/>
          <w:bCs/>
          <w:rtl/>
        </w:rPr>
      </w:pPr>
    </w:p>
    <w:p w14:paraId="2E1D4D36" w14:textId="77777777" w:rsidR="00F7598D" w:rsidRPr="00F7598D" w:rsidRDefault="00F7598D" w:rsidP="00F7598D">
      <w:pPr>
        <w:bidi/>
        <w:rPr>
          <w:rFonts w:cs="David"/>
          <w:b/>
          <w:bCs/>
          <w:rtl/>
        </w:rPr>
      </w:pPr>
    </w:p>
    <w:p w14:paraId="3527D2C8" w14:textId="77777777" w:rsidR="00F7598D" w:rsidRPr="00F7598D" w:rsidRDefault="00F7598D" w:rsidP="00F7598D">
      <w:pPr>
        <w:bidi/>
        <w:rPr>
          <w:rFonts w:cs="David"/>
          <w:b/>
          <w:bCs/>
          <w:rtl/>
        </w:rPr>
      </w:pPr>
    </w:p>
    <w:p w14:paraId="53CE050B" w14:textId="77777777" w:rsidR="00F7598D" w:rsidRPr="00F7598D" w:rsidRDefault="00F7598D" w:rsidP="00F7598D">
      <w:pPr>
        <w:bidi/>
        <w:rPr>
          <w:rFonts w:cs="David"/>
          <w:b/>
          <w:bCs/>
          <w:rtl/>
        </w:rPr>
      </w:pPr>
    </w:p>
    <w:p w14:paraId="21A44E4A" w14:textId="77777777" w:rsidR="00F7598D" w:rsidRPr="00F7598D" w:rsidRDefault="00F7598D" w:rsidP="00F7598D">
      <w:pPr>
        <w:bidi/>
        <w:jc w:val="center"/>
        <w:rPr>
          <w:rFonts w:cs="David" w:hint="cs"/>
          <w:b/>
          <w:bCs/>
          <w:rtl/>
        </w:rPr>
      </w:pPr>
      <w:r w:rsidRPr="00F7598D">
        <w:rPr>
          <w:rFonts w:cs="David"/>
          <w:b/>
          <w:bCs/>
          <w:rtl/>
        </w:rPr>
        <w:t>פרוטוקול מס'</w:t>
      </w:r>
      <w:r w:rsidRPr="00F7598D">
        <w:rPr>
          <w:rFonts w:cs="David" w:hint="cs"/>
          <w:b/>
          <w:bCs/>
          <w:rtl/>
        </w:rPr>
        <w:t xml:space="preserve"> 3</w:t>
      </w:r>
    </w:p>
    <w:p w14:paraId="375C37D0" w14:textId="77777777" w:rsidR="00F7598D" w:rsidRPr="00F7598D" w:rsidRDefault="00F7598D" w:rsidP="00F7598D">
      <w:pPr>
        <w:bidi/>
        <w:jc w:val="center"/>
        <w:rPr>
          <w:rFonts w:cs="David" w:hint="cs"/>
          <w:b/>
          <w:bCs/>
          <w:u w:val="single"/>
          <w:rtl/>
        </w:rPr>
      </w:pPr>
      <w:r w:rsidRPr="00F7598D">
        <w:rPr>
          <w:rFonts w:cs="David" w:hint="cs"/>
          <w:b/>
          <w:bCs/>
          <w:rtl/>
        </w:rPr>
        <w:t>מישיבת ועדת הכנסת</w:t>
      </w:r>
    </w:p>
    <w:p w14:paraId="67D5F29D" w14:textId="77777777" w:rsidR="00F7598D" w:rsidRPr="00F7598D" w:rsidRDefault="00F7598D" w:rsidP="00F7598D">
      <w:pPr>
        <w:bidi/>
        <w:jc w:val="center"/>
        <w:rPr>
          <w:rFonts w:cs="David" w:hint="cs"/>
          <w:b/>
          <w:bCs/>
          <w:u w:val="single"/>
          <w:rtl/>
        </w:rPr>
      </w:pPr>
      <w:r w:rsidRPr="00F7598D">
        <w:rPr>
          <w:rFonts w:cs="David" w:hint="cs"/>
          <w:b/>
          <w:bCs/>
          <w:u w:val="single"/>
          <w:rtl/>
        </w:rPr>
        <w:t xml:space="preserve">יום רביעי, י"ב באייר </w:t>
      </w:r>
      <w:proofErr w:type="spellStart"/>
      <w:r w:rsidRPr="00F7598D">
        <w:rPr>
          <w:rFonts w:cs="David" w:hint="cs"/>
          <w:b/>
          <w:bCs/>
          <w:u w:val="single"/>
          <w:rtl/>
        </w:rPr>
        <w:t>התשס"ט</w:t>
      </w:r>
      <w:proofErr w:type="spellEnd"/>
      <w:r w:rsidRPr="00F7598D">
        <w:rPr>
          <w:rFonts w:cs="David" w:hint="cs"/>
          <w:b/>
          <w:bCs/>
          <w:u w:val="single"/>
          <w:rtl/>
        </w:rPr>
        <w:t xml:space="preserve"> (6 במאי 2009), שעה 15:20 </w:t>
      </w:r>
    </w:p>
    <w:p w14:paraId="15C958E3" w14:textId="77777777" w:rsidR="00F7598D" w:rsidRPr="00F7598D" w:rsidRDefault="00F7598D" w:rsidP="00F7598D">
      <w:pPr>
        <w:bidi/>
        <w:rPr>
          <w:rFonts w:cs="David"/>
          <w:b/>
          <w:bCs/>
          <w:rtl/>
        </w:rPr>
      </w:pPr>
    </w:p>
    <w:p w14:paraId="6863CCDC" w14:textId="77777777" w:rsidR="00F7598D" w:rsidRPr="00F7598D" w:rsidRDefault="00F7598D" w:rsidP="00F7598D">
      <w:pPr>
        <w:bidi/>
        <w:rPr>
          <w:rFonts w:cs="David"/>
          <w:b/>
          <w:bCs/>
          <w:rtl/>
        </w:rPr>
      </w:pPr>
    </w:p>
    <w:p w14:paraId="57B7104D" w14:textId="77777777" w:rsidR="00F7598D" w:rsidRPr="00F7598D" w:rsidRDefault="00F7598D" w:rsidP="00F7598D">
      <w:pPr>
        <w:tabs>
          <w:tab w:val="left" w:pos="1221"/>
        </w:tabs>
        <w:bidi/>
        <w:rPr>
          <w:rFonts w:cs="David" w:hint="cs"/>
          <w:b/>
          <w:bCs/>
          <w:u w:val="single"/>
          <w:rtl/>
        </w:rPr>
      </w:pPr>
    </w:p>
    <w:p w14:paraId="24F947E5" w14:textId="77777777" w:rsidR="00F7598D" w:rsidRPr="00F7598D" w:rsidRDefault="00F7598D" w:rsidP="00F7598D">
      <w:pPr>
        <w:tabs>
          <w:tab w:val="left" w:pos="1221"/>
        </w:tabs>
        <w:bidi/>
        <w:rPr>
          <w:rFonts w:cs="David" w:hint="cs"/>
          <w:b/>
          <w:bCs/>
          <w:rtl/>
        </w:rPr>
      </w:pPr>
      <w:r w:rsidRPr="00F7598D">
        <w:rPr>
          <w:rFonts w:cs="David"/>
          <w:b/>
          <w:bCs/>
          <w:u w:val="single"/>
          <w:rtl/>
        </w:rPr>
        <w:t>סדר היום</w:t>
      </w:r>
      <w:r w:rsidRPr="00F7598D">
        <w:rPr>
          <w:rFonts w:cs="David"/>
          <w:rtl/>
        </w:rPr>
        <w:t>:</w:t>
      </w:r>
      <w:r w:rsidRPr="00F7598D">
        <w:rPr>
          <w:rFonts w:cs="David" w:hint="cs"/>
          <w:b/>
          <w:bCs/>
          <w:rtl/>
        </w:rPr>
        <w:tab/>
        <w:t>1. המלצה בדבר מינוי סגנים ליושב ראש הכנסת</w:t>
      </w:r>
    </w:p>
    <w:p w14:paraId="0A47E194" w14:textId="77777777" w:rsidR="00F7598D" w:rsidRPr="00F7598D" w:rsidRDefault="00F7598D" w:rsidP="00F7598D">
      <w:pPr>
        <w:tabs>
          <w:tab w:val="left" w:pos="1221"/>
        </w:tabs>
        <w:bidi/>
        <w:rPr>
          <w:rFonts w:cs="David" w:hint="cs"/>
          <w:b/>
          <w:bCs/>
          <w:rtl/>
        </w:rPr>
      </w:pPr>
      <w:r w:rsidRPr="00F7598D">
        <w:rPr>
          <w:rFonts w:cs="David" w:hint="cs"/>
          <w:b/>
          <w:bCs/>
          <w:rtl/>
        </w:rPr>
        <w:tab/>
        <w:t>2. סדרי ישיבת הכנסת ביום שני, ערב ל"ג בעומר וביקורו של האפיפיור בירושלים</w:t>
      </w:r>
    </w:p>
    <w:p w14:paraId="02A5A5E3" w14:textId="77777777" w:rsidR="00F7598D" w:rsidRPr="00F7598D" w:rsidRDefault="00F7598D" w:rsidP="00F7598D">
      <w:pPr>
        <w:tabs>
          <w:tab w:val="left" w:pos="1221"/>
        </w:tabs>
        <w:bidi/>
        <w:rPr>
          <w:rFonts w:cs="David" w:hint="cs"/>
          <w:b/>
          <w:bCs/>
          <w:rtl/>
        </w:rPr>
      </w:pPr>
      <w:r w:rsidRPr="00F7598D">
        <w:rPr>
          <w:rFonts w:cs="David" w:hint="cs"/>
          <w:b/>
          <w:bCs/>
          <w:rtl/>
        </w:rPr>
        <w:tab/>
        <w:t>3. שונות</w:t>
      </w:r>
    </w:p>
    <w:p w14:paraId="27D9B501" w14:textId="77777777" w:rsidR="00F7598D" w:rsidRPr="00F7598D" w:rsidRDefault="00F7598D" w:rsidP="00F7598D">
      <w:pPr>
        <w:bidi/>
        <w:rPr>
          <w:rFonts w:cs="David" w:hint="cs"/>
          <w:b/>
          <w:bCs/>
          <w:rtl/>
        </w:rPr>
      </w:pPr>
    </w:p>
    <w:p w14:paraId="6601C267" w14:textId="77777777" w:rsidR="00F7598D" w:rsidRPr="00F7598D" w:rsidRDefault="00F7598D" w:rsidP="00F7598D">
      <w:pPr>
        <w:bidi/>
        <w:rPr>
          <w:rFonts w:cs="David" w:hint="cs"/>
          <w:rtl/>
        </w:rPr>
      </w:pPr>
    </w:p>
    <w:p w14:paraId="6C8BCE7E" w14:textId="77777777" w:rsidR="00F7598D" w:rsidRPr="00F7598D" w:rsidRDefault="00F7598D" w:rsidP="00F7598D">
      <w:pPr>
        <w:bidi/>
        <w:rPr>
          <w:rFonts w:cs="David"/>
          <w:rtl/>
        </w:rPr>
      </w:pPr>
    </w:p>
    <w:p w14:paraId="4A7DB940" w14:textId="77777777" w:rsidR="00F7598D" w:rsidRPr="00F7598D" w:rsidRDefault="00F7598D" w:rsidP="00F7598D">
      <w:pPr>
        <w:bidi/>
        <w:rPr>
          <w:rFonts w:cs="David"/>
          <w:b/>
          <w:bCs/>
          <w:u w:val="single"/>
          <w:rtl/>
        </w:rPr>
      </w:pPr>
      <w:r w:rsidRPr="00F7598D">
        <w:rPr>
          <w:rFonts w:cs="David"/>
          <w:b/>
          <w:bCs/>
          <w:u w:val="single"/>
          <w:rtl/>
        </w:rPr>
        <w:t>נכחו</w:t>
      </w:r>
      <w:r w:rsidRPr="00F7598D">
        <w:rPr>
          <w:rFonts w:cs="David"/>
          <w:rtl/>
        </w:rPr>
        <w:t>:</w:t>
      </w:r>
    </w:p>
    <w:p w14:paraId="5438A14B" w14:textId="77777777" w:rsidR="00F7598D" w:rsidRPr="00F7598D" w:rsidRDefault="00F7598D" w:rsidP="00F7598D">
      <w:pPr>
        <w:bidi/>
        <w:rPr>
          <w:rFonts w:cs="David"/>
          <w:rtl/>
        </w:rPr>
      </w:pPr>
    </w:p>
    <w:p w14:paraId="1B909A4F" w14:textId="77777777" w:rsidR="00F7598D" w:rsidRPr="00F7598D" w:rsidRDefault="00F7598D" w:rsidP="00F7598D">
      <w:pPr>
        <w:tabs>
          <w:tab w:val="left" w:pos="1788"/>
        </w:tabs>
        <w:bidi/>
        <w:rPr>
          <w:rFonts w:cs="David"/>
          <w:rtl/>
        </w:rPr>
      </w:pPr>
      <w:r w:rsidRPr="00F7598D">
        <w:rPr>
          <w:rFonts w:cs="David"/>
          <w:b/>
          <w:bCs/>
          <w:u w:val="single"/>
          <w:rtl/>
        </w:rPr>
        <w:t>חברי הוועדה</w:t>
      </w:r>
      <w:r w:rsidRPr="00F7598D">
        <w:rPr>
          <w:rFonts w:cs="David"/>
          <w:rtl/>
        </w:rPr>
        <w:t>:</w:t>
      </w:r>
    </w:p>
    <w:p w14:paraId="157C76EF" w14:textId="77777777" w:rsidR="00F7598D" w:rsidRPr="00F7598D" w:rsidRDefault="00F7598D" w:rsidP="00F7598D">
      <w:pPr>
        <w:bidi/>
        <w:rPr>
          <w:rFonts w:cs="David" w:hint="cs"/>
          <w:rtl/>
        </w:rPr>
      </w:pPr>
      <w:r w:rsidRPr="00F7598D">
        <w:rPr>
          <w:rFonts w:cs="David" w:hint="cs"/>
          <w:rtl/>
        </w:rPr>
        <w:t xml:space="preserve">זאב </w:t>
      </w:r>
      <w:proofErr w:type="spellStart"/>
      <w:r w:rsidRPr="00F7598D">
        <w:rPr>
          <w:rFonts w:cs="David" w:hint="cs"/>
          <w:rtl/>
        </w:rPr>
        <w:t>אלקין</w:t>
      </w:r>
      <w:proofErr w:type="spellEnd"/>
      <w:r w:rsidRPr="00F7598D">
        <w:rPr>
          <w:rFonts w:cs="David" w:hint="cs"/>
          <w:rtl/>
        </w:rPr>
        <w:t xml:space="preserve"> </w:t>
      </w:r>
      <w:r w:rsidRPr="00F7598D">
        <w:rPr>
          <w:rFonts w:cs="David"/>
          <w:rtl/>
        </w:rPr>
        <w:t>–</w:t>
      </w:r>
      <w:r w:rsidRPr="00F7598D">
        <w:rPr>
          <w:rFonts w:cs="David" w:hint="cs"/>
          <w:rtl/>
        </w:rPr>
        <w:t xml:space="preserve"> היו"ר</w:t>
      </w:r>
    </w:p>
    <w:p w14:paraId="62EB6512" w14:textId="77777777" w:rsidR="00F7598D" w:rsidRPr="00F7598D" w:rsidRDefault="00F7598D" w:rsidP="00F7598D">
      <w:pPr>
        <w:tabs>
          <w:tab w:val="left" w:pos="1788"/>
          <w:tab w:val="left" w:pos="3631"/>
        </w:tabs>
        <w:bidi/>
        <w:rPr>
          <w:rFonts w:cs="David" w:hint="cs"/>
          <w:rtl/>
        </w:rPr>
      </w:pPr>
      <w:r w:rsidRPr="00F7598D">
        <w:rPr>
          <w:rFonts w:cs="David" w:hint="cs"/>
          <w:rtl/>
        </w:rPr>
        <w:t xml:space="preserve">זבולון </w:t>
      </w:r>
      <w:proofErr w:type="spellStart"/>
      <w:r w:rsidRPr="00F7598D">
        <w:rPr>
          <w:rFonts w:cs="David" w:hint="cs"/>
          <w:rtl/>
        </w:rPr>
        <w:t>אורלב</w:t>
      </w:r>
      <w:proofErr w:type="spellEnd"/>
    </w:p>
    <w:p w14:paraId="7B9150DB" w14:textId="77777777" w:rsidR="00F7598D" w:rsidRPr="00F7598D" w:rsidRDefault="00F7598D" w:rsidP="00F7598D">
      <w:pPr>
        <w:tabs>
          <w:tab w:val="left" w:pos="1788"/>
          <w:tab w:val="left" w:pos="3631"/>
        </w:tabs>
        <w:bidi/>
        <w:rPr>
          <w:rFonts w:cs="David" w:hint="cs"/>
          <w:rtl/>
        </w:rPr>
      </w:pPr>
      <w:r w:rsidRPr="00F7598D">
        <w:rPr>
          <w:rFonts w:cs="David" w:hint="cs"/>
          <w:rtl/>
        </w:rPr>
        <w:t>משה גפני</w:t>
      </w:r>
    </w:p>
    <w:p w14:paraId="10D7E24A" w14:textId="77777777" w:rsidR="00F7598D" w:rsidRPr="00F7598D" w:rsidRDefault="00F7598D" w:rsidP="00F7598D">
      <w:pPr>
        <w:tabs>
          <w:tab w:val="left" w:pos="1788"/>
          <w:tab w:val="left" w:pos="3631"/>
        </w:tabs>
        <w:bidi/>
        <w:rPr>
          <w:rFonts w:cs="David" w:hint="cs"/>
          <w:rtl/>
        </w:rPr>
      </w:pPr>
      <w:r w:rsidRPr="00F7598D">
        <w:rPr>
          <w:rFonts w:cs="David" w:hint="cs"/>
          <w:rtl/>
        </w:rPr>
        <w:t xml:space="preserve">דני </w:t>
      </w:r>
      <w:proofErr w:type="spellStart"/>
      <w:r w:rsidRPr="00F7598D">
        <w:rPr>
          <w:rFonts w:cs="David" w:hint="cs"/>
          <w:rtl/>
        </w:rPr>
        <w:t>דנון</w:t>
      </w:r>
      <w:proofErr w:type="spellEnd"/>
    </w:p>
    <w:p w14:paraId="4510E6C2" w14:textId="77777777" w:rsidR="00F7598D" w:rsidRPr="00F7598D" w:rsidRDefault="00F7598D" w:rsidP="00F7598D">
      <w:pPr>
        <w:tabs>
          <w:tab w:val="left" w:pos="1788"/>
          <w:tab w:val="left" w:pos="3631"/>
        </w:tabs>
        <w:bidi/>
        <w:rPr>
          <w:rFonts w:cs="David" w:hint="cs"/>
          <w:rtl/>
        </w:rPr>
      </w:pPr>
      <w:r w:rsidRPr="00F7598D">
        <w:rPr>
          <w:rFonts w:cs="David" w:hint="cs"/>
          <w:rtl/>
        </w:rPr>
        <w:t>נסים זאב</w:t>
      </w:r>
    </w:p>
    <w:p w14:paraId="34716AF5" w14:textId="77777777" w:rsidR="00F7598D" w:rsidRPr="00F7598D" w:rsidRDefault="00F7598D" w:rsidP="00F7598D">
      <w:pPr>
        <w:tabs>
          <w:tab w:val="left" w:pos="1788"/>
          <w:tab w:val="left" w:pos="3631"/>
        </w:tabs>
        <w:bidi/>
        <w:rPr>
          <w:rFonts w:cs="David" w:hint="cs"/>
          <w:rtl/>
        </w:rPr>
      </w:pPr>
      <w:r w:rsidRPr="00F7598D">
        <w:rPr>
          <w:rFonts w:cs="David" w:hint="cs"/>
          <w:rtl/>
        </w:rPr>
        <w:t>אחמד טיבי</w:t>
      </w:r>
    </w:p>
    <w:p w14:paraId="7E21019B" w14:textId="77777777" w:rsidR="00F7598D" w:rsidRPr="00F7598D" w:rsidRDefault="00F7598D" w:rsidP="00F7598D">
      <w:pPr>
        <w:tabs>
          <w:tab w:val="left" w:pos="1788"/>
          <w:tab w:val="left" w:pos="3631"/>
        </w:tabs>
        <w:bidi/>
        <w:rPr>
          <w:rFonts w:cs="David" w:hint="cs"/>
          <w:rtl/>
        </w:rPr>
      </w:pPr>
      <w:r w:rsidRPr="00F7598D">
        <w:rPr>
          <w:rFonts w:cs="David" w:hint="cs"/>
          <w:rtl/>
        </w:rPr>
        <w:t xml:space="preserve">יריב </w:t>
      </w:r>
      <w:proofErr w:type="spellStart"/>
      <w:r w:rsidRPr="00F7598D">
        <w:rPr>
          <w:rFonts w:cs="David" w:hint="cs"/>
          <w:rtl/>
        </w:rPr>
        <w:t>לוין</w:t>
      </w:r>
      <w:proofErr w:type="spellEnd"/>
    </w:p>
    <w:p w14:paraId="534797E2" w14:textId="77777777" w:rsidR="00F7598D" w:rsidRPr="00F7598D" w:rsidRDefault="00F7598D" w:rsidP="00F7598D">
      <w:pPr>
        <w:tabs>
          <w:tab w:val="left" w:pos="1788"/>
          <w:tab w:val="left" w:pos="3631"/>
        </w:tabs>
        <w:bidi/>
        <w:rPr>
          <w:rFonts w:cs="David" w:hint="cs"/>
          <w:rtl/>
        </w:rPr>
      </w:pPr>
      <w:r w:rsidRPr="00F7598D">
        <w:rPr>
          <w:rFonts w:cs="David" w:hint="cs"/>
          <w:rtl/>
        </w:rPr>
        <w:t>שלמה מולה</w:t>
      </w:r>
    </w:p>
    <w:p w14:paraId="7C9AAD9D" w14:textId="77777777" w:rsidR="00F7598D" w:rsidRPr="00F7598D" w:rsidRDefault="00F7598D" w:rsidP="00F7598D">
      <w:pPr>
        <w:bidi/>
        <w:rPr>
          <w:rFonts w:cs="David" w:hint="cs"/>
          <w:rtl/>
        </w:rPr>
      </w:pPr>
      <w:r w:rsidRPr="00F7598D">
        <w:rPr>
          <w:rFonts w:cs="David" w:hint="cs"/>
          <w:rtl/>
        </w:rPr>
        <w:t xml:space="preserve">אברהם </w:t>
      </w:r>
      <w:proofErr w:type="spellStart"/>
      <w:r w:rsidRPr="00F7598D">
        <w:rPr>
          <w:rFonts w:cs="David" w:hint="cs"/>
          <w:rtl/>
        </w:rPr>
        <w:t>מיכאלי</w:t>
      </w:r>
      <w:proofErr w:type="spellEnd"/>
    </w:p>
    <w:p w14:paraId="55034B2F" w14:textId="77777777" w:rsidR="00F7598D" w:rsidRPr="00F7598D" w:rsidRDefault="00F7598D" w:rsidP="00F7598D">
      <w:pPr>
        <w:bidi/>
        <w:rPr>
          <w:rFonts w:cs="David" w:hint="cs"/>
          <w:rtl/>
        </w:rPr>
      </w:pPr>
    </w:p>
    <w:p w14:paraId="7A681A52" w14:textId="77777777" w:rsidR="00F7598D" w:rsidRPr="00F7598D" w:rsidRDefault="00F7598D" w:rsidP="00F7598D">
      <w:pPr>
        <w:bidi/>
        <w:rPr>
          <w:rFonts w:cs="David" w:hint="cs"/>
          <w:b/>
          <w:bCs/>
          <w:u w:val="single"/>
          <w:rtl/>
        </w:rPr>
      </w:pPr>
      <w:r w:rsidRPr="00F7598D">
        <w:rPr>
          <w:rFonts w:cs="David" w:hint="cs"/>
          <w:b/>
          <w:bCs/>
          <w:u w:val="single"/>
          <w:rtl/>
        </w:rPr>
        <w:t>מוזמנים:</w:t>
      </w:r>
    </w:p>
    <w:p w14:paraId="06C6AA3D" w14:textId="77777777" w:rsidR="00F7598D" w:rsidRPr="00F7598D" w:rsidRDefault="00F7598D" w:rsidP="00F7598D">
      <w:pPr>
        <w:bidi/>
        <w:rPr>
          <w:rFonts w:cs="David" w:hint="cs"/>
          <w:rtl/>
        </w:rPr>
      </w:pPr>
      <w:r w:rsidRPr="00F7598D">
        <w:rPr>
          <w:rFonts w:cs="David" w:hint="cs"/>
          <w:rtl/>
        </w:rPr>
        <w:t>איל ינון, מזכיר הכנסת</w:t>
      </w:r>
    </w:p>
    <w:p w14:paraId="0E7D8FC0" w14:textId="77777777" w:rsidR="00F7598D" w:rsidRPr="00F7598D" w:rsidRDefault="00F7598D" w:rsidP="00F7598D">
      <w:pPr>
        <w:bidi/>
        <w:rPr>
          <w:rFonts w:cs="David" w:hint="cs"/>
          <w:rtl/>
        </w:rPr>
      </w:pPr>
    </w:p>
    <w:p w14:paraId="020064F6" w14:textId="77777777" w:rsidR="00F7598D" w:rsidRPr="00F7598D" w:rsidRDefault="00F7598D" w:rsidP="00F7598D">
      <w:pPr>
        <w:tabs>
          <w:tab w:val="left" w:pos="1930"/>
        </w:tabs>
        <w:bidi/>
        <w:rPr>
          <w:rFonts w:cs="David" w:hint="cs"/>
          <w:rtl/>
        </w:rPr>
      </w:pPr>
      <w:r w:rsidRPr="00F7598D">
        <w:rPr>
          <w:rFonts w:cs="David"/>
          <w:b/>
          <w:bCs/>
          <w:u w:val="single"/>
          <w:rtl/>
        </w:rPr>
        <w:t>י</w:t>
      </w:r>
      <w:r w:rsidRPr="00F7598D">
        <w:rPr>
          <w:rFonts w:cs="David" w:hint="cs"/>
          <w:b/>
          <w:bCs/>
          <w:u w:val="single"/>
          <w:rtl/>
        </w:rPr>
        <w:t>יעוץ משפטי</w:t>
      </w:r>
      <w:r w:rsidRPr="00F7598D">
        <w:rPr>
          <w:rFonts w:cs="David"/>
          <w:b/>
          <w:bCs/>
          <w:u w:val="single"/>
          <w:rtl/>
        </w:rPr>
        <w:t>:</w:t>
      </w:r>
      <w:r w:rsidRPr="00F7598D">
        <w:rPr>
          <w:rFonts w:cs="David" w:hint="cs"/>
          <w:rtl/>
        </w:rPr>
        <w:tab/>
        <w:t>ארבל אסטרחן</w:t>
      </w:r>
    </w:p>
    <w:p w14:paraId="642DEB49" w14:textId="77777777" w:rsidR="00F7598D" w:rsidRPr="00F7598D" w:rsidRDefault="00F7598D" w:rsidP="00F7598D">
      <w:pPr>
        <w:bidi/>
        <w:rPr>
          <w:rFonts w:cs="David" w:hint="cs"/>
          <w:rtl/>
        </w:rPr>
      </w:pPr>
    </w:p>
    <w:p w14:paraId="50A83905" w14:textId="77777777" w:rsidR="00F7598D" w:rsidRPr="00F7598D" w:rsidRDefault="00F7598D" w:rsidP="00F7598D">
      <w:pPr>
        <w:bidi/>
        <w:rPr>
          <w:rFonts w:cs="David" w:hint="cs"/>
          <w:rtl/>
        </w:rPr>
      </w:pPr>
    </w:p>
    <w:p w14:paraId="60A05C11" w14:textId="77777777" w:rsidR="00F7598D" w:rsidRPr="00F7598D" w:rsidRDefault="00F7598D" w:rsidP="00F7598D">
      <w:pPr>
        <w:tabs>
          <w:tab w:val="left" w:pos="1930"/>
        </w:tabs>
        <w:bidi/>
        <w:rPr>
          <w:rFonts w:cs="David" w:hint="cs"/>
          <w:b/>
          <w:bCs/>
          <w:rtl/>
        </w:rPr>
      </w:pPr>
      <w:r w:rsidRPr="00F7598D">
        <w:rPr>
          <w:rFonts w:cs="David"/>
          <w:b/>
          <w:bCs/>
          <w:u w:val="single"/>
          <w:rtl/>
        </w:rPr>
        <w:t>מנהלת הוועדה</w:t>
      </w:r>
      <w:r w:rsidRPr="00F7598D">
        <w:rPr>
          <w:rFonts w:cs="David"/>
          <w:rtl/>
        </w:rPr>
        <w:t>:</w:t>
      </w:r>
      <w:r w:rsidRPr="00F7598D">
        <w:rPr>
          <w:rFonts w:cs="David" w:hint="cs"/>
          <w:b/>
          <w:bCs/>
          <w:rtl/>
        </w:rPr>
        <w:tab/>
      </w:r>
      <w:r w:rsidRPr="00F7598D">
        <w:rPr>
          <w:rFonts w:cs="David" w:hint="cs"/>
          <w:rtl/>
        </w:rPr>
        <w:t>אתי בן-יוסף</w:t>
      </w:r>
    </w:p>
    <w:p w14:paraId="02F8DD8F" w14:textId="77777777" w:rsidR="00F7598D" w:rsidRPr="00F7598D" w:rsidRDefault="00F7598D" w:rsidP="00F7598D">
      <w:pPr>
        <w:bidi/>
        <w:rPr>
          <w:rFonts w:cs="David" w:hint="cs"/>
          <w:rtl/>
        </w:rPr>
      </w:pPr>
    </w:p>
    <w:p w14:paraId="20586136" w14:textId="77777777" w:rsidR="00F7598D" w:rsidRPr="00F7598D" w:rsidRDefault="00F7598D" w:rsidP="00F7598D">
      <w:pPr>
        <w:bidi/>
        <w:rPr>
          <w:rFonts w:cs="David" w:hint="cs"/>
          <w:rtl/>
        </w:rPr>
      </w:pPr>
    </w:p>
    <w:p w14:paraId="7996192D" w14:textId="77777777" w:rsidR="00F7598D" w:rsidRPr="00F7598D" w:rsidRDefault="00F7598D" w:rsidP="00F7598D">
      <w:pPr>
        <w:tabs>
          <w:tab w:val="left" w:pos="1930"/>
        </w:tabs>
        <w:bidi/>
        <w:rPr>
          <w:rFonts w:cs="David" w:hint="cs"/>
          <w:rtl/>
        </w:rPr>
      </w:pPr>
      <w:r w:rsidRPr="00F7598D">
        <w:rPr>
          <w:rFonts w:cs="David" w:hint="cs"/>
          <w:b/>
          <w:bCs/>
          <w:u w:val="single"/>
          <w:rtl/>
        </w:rPr>
        <w:t>רשמת פרלמנטרית</w:t>
      </w:r>
      <w:r w:rsidRPr="00F7598D">
        <w:rPr>
          <w:rFonts w:cs="David"/>
          <w:rtl/>
        </w:rPr>
        <w:t>:</w:t>
      </w:r>
      <w:r w:rsidRPr="00F7598D">
        <w:rPr>
          <w:rFonts w:cs="David" w:hint="cs"/>
          <w:rtl/>
        </w:rPr>
        <w:tab/>
        <w:t>הדס צנוירט</w:t>
      </w:r>
    </w:p>
    <w:p w14:paraId="0E50CBE9" w14:textId="77777777" w:rsidR="00F7598D" w:rsidRPr="00F7598D" w:rsidRDefault="00F7598D" w:rsidP="00F7598D">
      <w:pPr>
        <w:bidi/>
        <w:rPr>
          <w:rFonts w:cs="David" w:hint="cs"/>
          <w:b/>
          <w:bCs/>
          <w:rtl/>
        </w:rPr>
      </w:pPr>
    </w:p>
    <w:p w14:paraId="4CAB6729" w14:textId="77777777" w:rsidR="00F7598D" w:rsidRPr="00F7598D" w:rsidRDefault="00F7598D" w:rsidP="00F7598D">
      <w:pPr>
        <w:pStyle w:val="Heading5"/>
        <w:jc w:val="left"/>
        <w:rPr>
          <w:rFonts w:hint="cs"/>
          <w:sz w:val="24"/>
          <w:rtl/>
        </w:rPr>
      </w:pPr>
    </w:p>
    <w:p w14:paraId="66A16E9A" w14:textId="77777777" w:rsidR="00F7598D" w:rsidRPr="00F7598D" w:rsidRDefault="00F7598D" w:rsidP="00F7598D">
      <w:pPr>
        <w:pStyle w:val="Heading5"/>
        <w:jc w:val="left"/>
        <w:rPr>
          <w:sz w:val="24"/>
          <w:rtl/>
        </w:rPr>
      </w:pPr>
      <w:r w:rsidRPr="00F7598D">
        <w:rPr>
          <w:sz w:val="24"/>
          <w:rtl/>
        </w:rPr>
        <w:t xml:space="preserve"> </w:t>
      </w:r>
    </w:p>
    <w:p w14:paraId="5A1CFA90" w14:textId="77777777" w:rsidR="00F7598D" w:rsidRPr="00F7598D" w:rsidRDefault="00F7598D" w:rsidP="00F7598D">
      <w:pPr>
        <w:bidi/>
        <w:rPr>
          <w:rFonts w:cs="David" w:hint="cs"/>
          <w:rtl/>
        </w:rPr>
      </w:pPr>
    </w:p>
    <w:p w14:paraId="24C54061" w14:textId="77777777" w:rsidR="00F7598D" w:rsidRPr="00F7598D" w:rsidRDefault="00F7598D" w:rsidP="00F7598D">
      <w:pPr>
        <w:bidi/>
        <w:jc w:val="center"/>
        <w:rPr>
          <w:rFonts w:cs="David" w:hint="cs"/>
          <w:u w:val="single"/>
          <w:rtl/>
        </w:rPr>
      </w:pPr>
      <w:r w:rsidRPr="00F7598D">
        <w:rPr>
          <w:rFonts w:cs="David"/>
          <w:rtl/>
        </w:rPr>
        <w:br w:type="page"/>
      </w:r>
      <w:r w:rsidRPr="00F7598D">
        <w:rPr>
          <w:rFonts w:cs="David" w:hint="cs"/>
          <w:b/>
          <w:bCs/>
          <w:u w:val="single"/>
          <w:rtl/>
        </w:rPr>
        <w:lastRenderedPageBreak/>
        <w:t>1. המלצה בדבר מינוי סגנים ליושב ראש הכנסת</w:t>
      </w:r>
    </w:p>
    <w:p w14:paraId="3E438974" w14:textId="77777777" w:rsidR="00F7598D" w:rsidRPr="00F7598D" w:rsidRDefault="00F7598D" w:rsidP="00F7598D">
      <w:pPr>
        <w:bidi/>
        <w:rPr>
          <w:rFonts w:cs="David" w:hint="cs"/>
          <w:u w:val="single"/>
          <w:rtl/>
        </w:rPr>
      </w:pPr>
    </w:p>
    <w:p w14:paraId="3FFCF42B" w14:textId="77777777" w:rsidR="00F7598D" w:rsidRPr="00F7598D" w:rsidRDefault="00F7598D" w:rsidP="00F7598D">
      <w:pPr>
        <w:bidi/>
        <w:rPr>
          <w:rFonts w:cs="David" w:hint="cs"/>
          <w:u w:val="single"/>
          <w:rtl/>
        </w:rPr>
      </w:pPr>
    </w:p>
    <w:p w14:paraId="662FE4F8"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566FE5A5" w14:textId="77777777" w:rsidR="00F7598D" w:rsidRPr="00F7598D" w:rsidRDefault="00F7598D" w:rsidP="00F7598D">
      <w:pPr>
        <w:bidi/>
        <w:rPr>
          <w:rFonts w:cs="David" w:hint="cs"/>
          <w:rtl/>
        </w:rPr>
      </w:pPr>
    </w:p>
    <w:p w14:paraId="1DC9C5D5" w14:textId="77777777" w:rsidR="00F7598D" w:rsidRPr="00F7598D" w:rsidRDefault="00F7598D" w:rsidP="00F7598D">
      <w:pPr>
        <w:bidi/>
        <w:rPr>
          <w:rFonts w:cs="David" w:hint="cs"/>
          <w:rtl/>
        </w:rPr>
      </w:pPr>
      <w:r w:rsidRPr="00F7598D">
        <w:rPr>
          <w:rFonts w:cs="David" w:hint="cs"/>
          <w:rtl/>
        </w:rPr>
        <w:tab/>
        <w:t>שלום רב, אני מתכבד לפתוח את הישיבה.</w:t>
      </w:r>
    </w:p>
    <w:p w14:paraId="60B73C84" w14:textId="77777777" w:rsidR="00F7598D" w:rsidRPr="00F7598D" w:rsidRDefault="00F7598D" w:rsidP="00F7598D">
      <w:pPr>
        <w:bidi/>
        <w:rPr>
          <w:rFonts w:cs="David" w:hint="cs"/>
          <w:rtl/>
        </w:rPr>
      </w:pPr>
    </w:p>
    <w:p w14:paraId="7099805F" w14:textId="77777777" w:rsidR="00F7598D" w:rsidRPr="00F7598D" w:rsidRDefault="00F7598D" w:rsidP="00F7598D">
      <w:pPr>
        <w:bidi/>
        <w:rPr>
          <w:rFonts w:cs="David" w:hint="cs"/>
          <w:rtl/>
        </w:rPr>
      </w:pPr>
      <w:r w:rsidRPr="00F7598D">
        <w:rPr>
          <w:rFonts w:cs="David" w:hint="cs"/>
          <w:rtl/>
        </w:rPr>
        <w:tab/>
        <w:t xml:space="preserve">יש לנו שני נושאים על סדר היום, נפתח בנושא הראשון </w:t>
      </w:r>
      <w:r w:rsidRPr="00F7598D">
        <w:rPr>
          <w:rFonts w:cs="David"/>
          <w:rtl/>
        </w:rPr>
        <w:t>–</w:t>
      </w:r>
      <w:r w:rsidRPr="00F7598D">
        <w:rPr>
          <w:rFonts w:cs="David" w:hint="cs"/>
          <w:rtl/>
        </w:rPr>
        <w:t xml:space="preserve"> המלצה בדבר מינוי סגנים ליושב ראש הכנסת. </w:t>
      </w:r>
    </w:p>
    <w:p w14:paraId="4BDEB658" w14:textId="77777777" w:rsidR="00F7598D" w:rsidRPr="00F7598D" w:rsidRDefault="00F7598D" w:rsidP="00F7598D">
      <w:pPr>
        <w:bidi/>
        <w:rPr>
          <w:rFonts w:cs="David" w:hint="cs"/>
          <w:rtl/>
        </w:rPr>
      </w:pPr>
    </w:p>
    <w:p w14:paraId="3A06354C" w14:textId="77777777" w:rsidR="00F7598D" w:rsidRPr="00F7598D" w:rsidRDefault="00F7598D" w:rsidP="00F7598D">
      <w:pPr>
        <w:bidi/>
        <w:rPr>
          <w:rFonts w:cs="David" w:hint="cs"/>
          <w:rtl/>
        </w:rPr>
      </w:pPr>
      <w:r w:rsidRPr="00F7598D">
        <w:rPr>
          <w:rFonts w:cs="David" w:hint="cs"/>
          <w:rtl/>
        </w:rPr>
        <w:tab/>
        <w:t>אנחנו נשתמש בהזדמנות הזאת של ההרכב המלא של הנשיאות גם כדי להביא לאישורה של ועדת הכנסת הפעם, ולא הוועדה המסדרת, כבר הרכב שמי, כמו שזה ראוי לעשות, במקרה הזה של הסגנים.</w:t>
      </w:r>
    </w:p>
    <w:p w14:paraId="1B376A98" w14:textId="77777777" w:rsidR="00F7598D" w:rsidRPr="00F7598D" w:rsidRDefault="00F7598D" w:rsidP="00F7598D">
      <w:pPr>
        <w:bidi/>
        <w:rPr>
          <w:rFonts w:cs="David" w:hint="cs"/>
          <w:rtl/>
        </w:rPr>
      </w:pPr>
    </w:p>
    <w:p w14:paraId="380115B9" w14:textId="77777777" w:rsidR="00F7598D" w:rsidRPr="00F7598D" w:rsidRDefault="00F7598D" w:rsidP="00F7598D">
      <w:pPr>
        <w:bidi/>
        <w:rPr>
          <w:rFonts w:cs="David" w:hint="cs"/>
          <w:rtl/>
        </w:rPr>
      </w:pPr>
      <w:r w:rsidRPr="00F7598D">
        <w:rPr>
          <w:rFonts w:cs="David" w:hint="cs"/>
          <w:rtl/>
        </w:rPr>
        <w:tab/>
        <w:t xml:space="preserve">קודם כל אני רוצה להביא בפניכם את האישור של נשיאות הכנסת לפי ההרכב המוצע; לסיעת קדימה שני סגנים </w:t>
      </w:r>
      <w:r w:rsidRPr="00F7598D">
        <w:rPr>
          <w:rFonts w:cs="David"/>
          <w:rtl/>
        </w:rPr>
        <w:t>–</w:t>
      </w:r>
      <w:r w:rsidRPr="00F7598D">
        <w:rPr>
          <w:rFonts w:cs="David" w:hint="cs"/>
          <w:rtl/>
        </w:rPr>
        <w:t xml:space="preserve"> חברת הכנסת רוחמה אברהם-</w:t>
      </w:r>
      <w:proofErr w:type="spellStart"/>
      <w:r w:rsidRPr="00F7598D">
        <w:rPr>
          <w:rFonts w:cs="David" w:hint="cs"/>
          <w:rtl/>
        </w:rPr>
        <w:t>בלילא</w:t>
      </w:r>
      <w:proofErr w:type="spellEnd"/>
      <w:r w:rsidRPr="00F7598D">
        <w:rPr>
          <w:rFonts w:cs="David" w:hint="cs"/>
          <w:rtl/>
        </w:rPr>
        <w:t xml:space="preserve"> וחבר הכנסת מגלי והבה; לסיעת הליכוד שני סגנים </w:t>
      </w:r>
      <w:r w:rsidRPr="00F7598D">
        <w:rPr>
          <w:rFonts w:cs="David"/>
          <w:rtl/>
        </w:rPr>
        <w:t>–</w:t>
      </w:r>
      <w:r w:rsidRPr="00F7598D">
        <w:rPr>
          <w:rFonts w:cs="David" w:hint="cs"/>
          <w:rtl/>
        </w:rPr>
        <w:t xml:space="preserve"> חבר הכנסת דני </w:t>
      </w:r>
      <w:proofErr w:type="spellStart"/>
      <w:r w:rsidRPr="00F7598D">
        <w:rPr>
          <w:rFonts w:cs="David" w:hint="cs"/>
          <w:rtl/>
        </w:rPr>
        <w:t>דנון</w:t>
      </w:r>
      <w:proofErr w:type="spellEnd"/>
      <w:r w:rsidRPr="00F7598D">
        <w:rPr>
          <w:rFonts w:cs="David" w:hint="cs"/>
          <w:rtl/>
        </w:rPr>
        <w:t xml:space="preserve"> וחבר הכנסת כרמל שאמה; לסיעת העבודה סגן אחד </w:t>
      </w:r>
      <w:r w:rsidRPr="00F7598D">
        <w:rPr>
          <w:rFonts w:cs="David"/>
          <w:rtl/>
        </w:rPr>
        <w:t>–</w:t>
      </w:r>
      <w:r w:rsidRPr="00F7598D">
        <w:rPr>
          <w:rFonts w:cs="David" w:hint="cs"/>
          <w:rtl/>
        </w:rPr>
        <w:t xml:space="preserve"> חברת הכנסת יולי תמיר; לסיעת ישראל ביתנו סגן אחד </w:t>
      </w:r>
      <w:r w:rsidRPr="00F7598D">
        <w:rPr>
          <w:rFonts w:cs="David"/>
          <w:rtl/>
        </w:rPr>
        <w:t>–</w:t>
      </w:r>
      <w:r w:rsidRPr="00F7598D">
        <w:rPr>
          <w:rFonts w:cs="David" w:hint="cs"/>
          <w:rtl/>
        </w:rPr>
        <w:t xml:space="preserve"> חבר הכנסת אלכס מילר; לסיעת ש"ס סגן אחד </w:t>
      </w:r>
      <w:r w:rsidRPr="00F7598D">
        <w:rPr>
          <w:rFonts w:cs="David"/>
          <w:rtl/>
        </w:rPr>
        <w:t>–</w:t>
      </w:r>
      <w:r w:rsidRPr="00F7598D">
        <w:rPr>
          <w:rFonts w:cs="David" w:hint="cs"/>
          <w:rtl/>
        </w:rPr>
        <w:t xml:space="preserve"> חבר הכנסת יצחק וקנין.</w:t>
      </w:r>
    </w:p>
    <w:p w14:paraId="1CAB1F25" w14:textId="77777777" w:rsidR="00F7598D" w:rsidRPr="00F7598D" w:rsidRDefault="00F7598D" w:rsidP="00F7598D">
      <w:pPr>
        <w:bidi/>
        <w:rPr>
          <w:rFonts w:cs="David" w:hint="cs"/>
          <w:rtl/>
        </w:rPr>
      </w:pPr>
    </w:p>
    <w:p w14:paraId="6BD6861C" w14:textId="77777777" w:rsidR="00F7598D" w:rsidRPr="00F7598D" w:rsidRDefault="00F7598D" w:rsidP="00F7598D">
      <w:pPr>
        <w:bidi/>
        <w:rPr>
          <w:rFonts w:cs="David" w:hint="cs"/>
          <w:rtl/>
        </w:rPr>
      </w:pPr>
      <w:r w:rsidRPr="00F7598D">
        <w:rPr>
          <w:rFonts w:cs="David" w:hint="cs"/>
          <w:rtl/>
        </w:rPr>
        <w:tab/>
        <w:t xml:space="preserve">תכף אמשיך, אך לפני כן אגיד משפט; עד עכשיו היו שבעה, על פי החלוקה הסיעתית שאושרה בוועדה המסדרת. הרחבנו את מספר הסגנים לתשעה, וההרחבה הזאת נעשתה כדי להגביר את הייצוג של הסיעות הקטנות גם בקואליציה וגם באופוזיציה בנשיאות. </w:t>
      </w:r>
    </w:p>
    <w:p w14:paraId="1FE3DECE" w14:textId="77777777" w:rsidR="00F7598D" w:rsidRPr="00F7598D" w:rsidRDefault="00F7598D" w:rsidP="00F7598D">
      <w:pPr>
        <w:bidi/>
        <w:rPr>
          <w:rFonts w:cs="David" w:hint="cs"/>
          <w:rtl/>
        </w:rPr>
      </w:pPr>
    </w:p>
    <w:p w14:paraId="03E7376B" w14:textId="77777777" w:rsidR="00F7598D" w:rsidRPr="00F7598D" w:rsidRDefault="00F7598D" w:rsidP="00F7598D">
      <w:pPr>
        <w:bidi/>
        <w:ind w:firstLine="567"/>
        <w:rPr>
          <w:rFonts w:cs="David" w:hint="cs"/>
          <w:rtl/>
        </w:rPr>
      </w:pPr>
      <w:r w:rsidRPr="00F7598D">
        <w:rPr>
          <w:rFonts w:cs="David" w:hint="cs"/>
          <w:rtl/>
        </w:rPr>
        <w:t>היות שזאת החלטה שנעשתה לצורך הגברת הייצוג, הגיעו לסיכום סיעות קטנות בקואליציה, ואני מניח, סיעות קטנות באופוזיציה- -</w:t>
      </w:r>
    </w:p>
    <w:p w14:paraId="5845A849" w14:textId="77777777" w:rsidR="00F7598D" w:rsidRPr="00F7598D" w:rsidRDefault="00F7598D" w:rsidP="00F7598D">
      <w:pPr>
        <w:bidi/>
        <w:rPr>
          <w:rFonts w:cs="David" w:hint="cs"/>
          <w:rtl/>
        </w:rPr>
      </w:pPr>
    </w:p>
    <w:p w14:paraId="0355DD01" w14:textId="77777777" w:rsidR="00F7598D" w:rsidRPr="00F7598D" w:rsidRDefault="00F7598D" w:rsidP="00F7598D">
      <w:pPr>
        <w:bidi/>
        <w:rPr>
          <w:rFonts w:cs="David" w:hint="cs"/>
          <w:rtl/>
        </w:rPr>
      </w:pPr>
      <w:r w:rsidRPr="00F7598D">
        <w:rPr>
          <w:rFonts w:cs="David" w:hint="cs"/>
          <w:u w:val="single"/>
          <w:rtl/>
        </w:rPr>
        <w:t>אחמד טיבי:</w:t>
      </w:r>
    </w:p>
    <w:p w14:paraId="100C12BC" w14:textId="77777777" w:rsidR="00F7598D" w:rsidRPr="00F7598D" w:rsidRDefault="00F7598D" w:rsidP="00F7598D">
      <w:pPr>
        <w:bidi/>
        <w:rPr>
          <w:rFonts w:cs="David" w:hint="cs"/>
          <w:rtl/>
        </w:rPr>
      </w:pPr>
    </w:p>
    <w:p w14:paraId="3A375F95" w14:textId="77777777" w:rsidR="00F7598D" w:rsidRPr="00F7598D" w:rsidRDefault="00F7598D" w:rsidP="00F7598D">
      <w:pPr>
        <w:bidi/>
        <w:rPr>
          <w:rFonts w:cs="David" w:hint="cs"/>
          <w:rtl/>
        </w:rPr>
      </w:pPr>
      <w:r w:rsidRPr="00F7598D">
        <w:rPr>
          <w:rFonts w:cs="David" w:hint="cs"/>
          <w:rtl/>
        </w:rPr>
        <w:tab/>
        <w:t xml:space="preserve"> לקרוא לסיעת רע"מ-</w:t>
      </w:r>
      <w:proofErr w:type="spellStart"/>
      <w:r w:rsidRPr="00F7598D">
        <w:rPr>
          <w:rFonts w:cs="David" w:hint="cs"/>
          <w:rtl/>
        </w:rPr>
        <w:t>תע"ל</w:t>
      </w:r>
      <w:proofErr w:type="spellEnd"/>
      <w:r w:rsidRPr="00F7598D">
        <w:rPr>
          <w:rFonts w:cs="David" w:hint="cs"/>
          <w:rtl/>
        </w:rPr>
        <w:t xml:space="preserve">, שהיא הסיעה השנייה בגודלה באופוזיציה, "סיעה קטנה", זה לחטוא לאמת. </w:t>
      </w:r>
    </w:p>
    <w:p w14:paraId="795AB430" w14:textId="77777777" w:rsidR="00F7598D" w:rsidRPr="00F7598D" w:rsidRDefault="00F7598D" w:rsidP="00F7598D">
      <w:pPr>
        <w:bidi/>
        <w:rPr>
          <w:rFonts w:cs="David" w:hint="cs"/>
          <w:rtl/>
        </w:rPr>
      </w:pPr>
    </w:p>
    <w:p w14:paraId="27BF8635"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798C60F6" w14:textId="77777777" w:rsidR="00F7598D" w:rsidRPr="00F7598D" w:rsidRDefault="00F7598D" w:rsidP="00F7598D">
      <w:pPr>
        <w:bidi/>
        <w:rPr>
          <w:rFonts w:cs="David" w:hint="cs"/>
          <w:rtl/>
        </w:rPr>
      </w:pPr>
    </w:p>
    <w:p w14:paraId="1970C909" w14:textId="77777777" w:rsidR="00F7598D" w:rsidRPr="00F7598D" w:rsidRDefault="00F7598D" w:rsidP="00F7598D">
      <w:pPr>
        <w:bidi/>
        <w:rPr>
          <w:rFonts w:cs="David" w:hint="cs"/>
          <w:rtl/>
        </w:rPr>
      </w:pPr>
      <w:r w:rsidRPr="00F7598D">
        <w:rPr>
          <w:rFonts w:cs="David" w:hint="cs"/>
          <w:rtl/>
        </w:rPr>
        <w:tab/>
        <w:t xml:space="preserve">אני רק רוצה להבהיר, הרי בדרך כלל כשבוחרים סגנים מסיעות, בוחרים אותם לכל תקופת כהונתה של הכנסת. זה החוק. בשונה מראש הוועדה, סגן יושב ראש הכנסת, פחות או יותר </w:t>
      </w:r>
      <w:r w:rsidRPr="00F7598D">
        <w:rPr>
          <w:rFonts w:cs="David"/>
          <w:rtl/>
        </w:rPr>
        <w:t>–</w:t>
      </w:r>
      <w:r w:rsidRPr="00F7598D">
        <w:rPr>
          <w:rFonts w:cs="David" w:hint="cs"/>
          <w:rtl/>
        </w:rPr>
        <w:t xml:space="preserve"> היו כאלה שסירבו להתפטר. </w:t>
      </w:r>
    </w:p>
    <w:p w14:paraId="16DD27ED" w14:textId="77777777" w:rsidR="00F7598D" w:rsidRPr="00F7598D" w:rsidRDefault="00F7598D" w:rsidP="00F7598D">
      <w:pPr>
        <w:bidi/>
        <w:rPr>
          <w:rFonts w:cs="David" w:hint="cs"/>
          <w:rtl/>
        </w:rPr>
      </w:pPr>
    </w:p>
    <w:p w14:paraId="3D5177C7" w14:textId="77777777" w:rsidR="00F7598D" w:rsidRPr="00F7598D" w:rsidRDefault="00F7598D" w:rsidP="00F7598D">
      <w:pPr>
        <w:bidi/>
        <w:rPr>
          <w:rFonts w:cs="David" w:hint="cs"/>
          <w:rtl/>
        </w:rPr>
      </w:pPr>
      <w:r w:rsidRPr="00F7598D">
        <w:rPr>
          <w:rFonts w:cs="David" w:hint="cs"/>
          <w:u w:val="single"/>
          <w:rtl/>
        </w:rPr>
        <w:t xml:space="preserve">זבולון </w:t>
      </w:r>
      <w:proofErr w:type="spellStart"/>
      <w:r w:rsidRPr="00F7598D">
        <w:rPr>
          <w:rFonts w:cs="David" w:hint="cs"/>
          <w:u w:val="single"/>
          <w:rtl/>
        </w:rPr>
        <w:t>אורלב</w:t>
      </w:r>
      <w:proofErr w:type="spellEnd"/>
      <w:r w:rsidRPr="00F7598D">
        <w:rPr>
          <w:rFonts w:cs="David" w:hint="cs"/>
          <w:u w:val="single"/>
          <w:rtl/>
        </w:rPr>
        <w:t>:</w:t>
      </w:r>
    </w:p>
    <w:p w14:paraId="796CEE79" w14:textId="77777777" w:rsidR="00F7598D" w:rsidRPr="00F7598D" w:rsidRDefault="00F7598D" w:rsidP="00F7598D">
      <w:pPr>
        <w:bidi/>
        <w:rPr>
          <w:rFonts w:cs="David" w:hint="cs"/>
          <w:rtl/>
        </w:rPr>
      </w:pPr>
    </w:p>
    <w:p w14:paraId="63058859" w14:textId="77777777" w:rsidR="00F7598D" w:rsidRPr="00F7598D" w:rsidRDefault="00F7598D" w:rsidP="00F7598D">
      <w:pPr>
        <w:bidi/>
        <w:rPr>
          <w:rFonts w:cs="David" w:hint="cs"/>
          <w:rtl/>
        </w:rPr>
      </w:pPr>
      <w:r w:rsidRPr="00F7598D">
        <w:rPr>
          <w:rFonts w:cs="David" w:hint="cs"/>
          <w:rtl/>
        </w:rPr>
        <w:tab/>
        <w:t>והוועדה לא יכולה להחליף אותם?</w:t>
      </w:r>
    </w:p>
    <w:p w14:paraId="664CA9DA" w14:textId="77777777" w:rsidR="00F7598D" w:rsidRPr="00F7598D" w:rsidRDefault="00F7598D" w:rsidP="00F7598D">
      <w:pPr>
        <w:bidi/>
        <w:rPr>
          <w:rFonts w:cs="David" w:hint="cs"/>
          <w:rtl/>
        </w:rPr>
      </w:pPr>
    </w:p>
    <w:p w14:paraId="261D0323" w14:textId="77777777" w:rsidR="00F7598D" w:rsidRPr="00F7598D" w:rsidRDefault="00F7598D" w:rsidP="00F7598D">
      <w:pPr>
        <w:bidi/>
        <w:rPr>
          <w:rFonts w:cs="David" w:hint="cs"/>
          <w:u w:val="single"/>
          <w:rtl/>
        </w:rPr>
      </w:pPr>
      <w:r w:rsidRPr="00F7598D">
        <w:rPr>
          <w:rFonts w:cs="David" w:hint="cs"/>
          <w:u w:val="single"/>
          <w:rtl/>
        </w:rPr>
        <w:t>ארבל אסטרחן:</w:t>
      </w:r>
    </w:p>
    <w:p w14:paraId="420E219E" w14:textId="77777777" w:rsidR="00F7598D" w:rsidRPr="00F7598D" w:rsidRDefault="00F7598D" w:rsidP="00F7598D">
      <w:pPr>
        <w:bidi/>
        <w:rPr>
          <w:rFonts w:cs="David" w:hint="cs"/>
          <w:rtl/>
        </w:rPr>
      </w:pPr>
    </w:p>
    <w:p w14:paraId="332C8450" w14:textId="77777777" w:rsidR="00F7598D" w:rsidRPr="00F7598D" w:rsidRDefault="00F7598D" w:rsidP="00F7598D">
      <w:pPr>
        <w:bidi/>
        <w:rPr>
          <w:rFonts w:cs="David" w:hint="cs"/>
          <w:rtl/>
        </w:rPr>
      </w:pPr>
      <w:r w:rsidRPr="00F7598D">
        <w:rPr>
          <w:rFonts w:cs="David" w:hint="cs"/>
          <w:rtl/>
        </w:rPr>
        <w:tab/>
        <w:t>רק מעילות מיוחדות.</w:t>
      </w:r>
    </w:p>
    <w:p w14:paraId="4DDCC9B4" w14:textId="77777777" w:rsidR="00F7598D" w:rsidRPr="00F7598D" w:rsidRDefault="00F7598D" w:rsidP="00F7598D">
      <w:pPr>
        <w:bidi/>
        <w:rPr>
          <w:rFonts w:cs="David" w:hint="cs"/>
          <w:rtl/>
        </w:rPr>
      </w:pPr>
    </w:p>
    <w:p w14:paraId="2A32D3A9"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7AEEC8FE" w14:textId="77777777" w:rsidR="00F7598D" w:rsidRPr="00F7598D" w:rsidRDefault="00F7598D" w:rsidP="00F7598D">
      <w:pPr>
        <w:bidi/>
        <w:rPr>
          <w:rFonts w:cs="David" w:hint="cs"/>
          <w:rtl/>
        </w:rPr>
      </w:pPr>
    </w:p>
    <w:p w14:paraId="35A1A6DE" w14:textId="77777777" w:rsidR="00F7598D" w:rsidRPr="00F7598D" w:rsidRDefault="00F7598D" w:rsidP="00F7598D">
      <w:pPr>
        <w:bidi/>
        <w:rPr>
          <w:rFonts w:cs="David" w:hint="cs"/>
          <w:rtl/>
        </w:rPr>
      </w:pPr>
      <w:r w:rsidRPr="00F7598D">
        <w:rPr>
          <w:rFonts w:cs="David" w:hint="cs"/>
          <w:rtl/>
        </w:rPr>
        <w:tab/>
        <w:t>לכן אני אומר כאן, למרות שזה לא תופס, אבל אני אומר את זה לפרוטוקול. כדי שזה לא ייראה בפני חברי הכנסת שצריכים לעזוב את תפקידם כהדחה, כדי שכשיבואו אליהם באמירה שהגיע זמנם להתפטר ולפנות מקום לחבר כנסת אחר במסגרת הסיכומים, שהם יזכרו שזה היה כתוב בפרוטוקול גם כשהתמנו. עדיף לעשות את זה כך, עדיף להבהיר את הדברים כאן בוועדת הכנסת - זה מונע הרבה סכסוכים אחר כך.</w:t>
      </w:r>
    </w:p>
    <w:p w14:paraId="158B7063" w14:textId="77777777" w:rsidR="00F7598D" w:rsidRPr="00F7598D" w:rsidRDefault="00F7598D" w:rsidP="00F7598D">
      <w:pPr>
        <w:bidi/>
        <w:rPr>
          <w:rFonts w:cs="David" w:hint="cs"/>
          <w:rtl/>
        </w:rPr>
      </w:pPr>
    </w:p>
    <w:p w14:paraId="2163425C" w14:textId="77777777" w:rsidR="00F7598D" w:rsidRPr="00F7598D" w:rsidRDefault="00F7598D" w:rsidP="00F7598D">
      <w:pPr>
        <w:bidi/>
        <w:rPr>
          <w:rFonts w:cs="David" w:hint="cs"/>
          <w:rtl/>
        </w:rPr>
      </w:pPr>
      <w:r w:rsidRPr="00F7598D">
        <w:rPr>
          <w:rFonts w:cs="David" w:hint="cs"/>
          <w:rtl/>
        </w:rPr>
        <w:tab/>
        <w:t xml:space="preserve">אתחיל קודם כל לגבי הקואליציה. בקואליציה מי שיפתח את הכהונה מהסיעות הקטנות של הקואליציה, אני מדייק, כי זו סיעה גדולה </w:t>
      </w:r>
      <w:r w:rsidRPr="00F7598D">
        <w:rPr>
          <w:rFonts w:cs="David"/>
          <w:rtl/>
        </w:rPr>
        <w:t>–</w:t>
      </w:r>
      <w:r w:rsidRPr="00F7598D">
        <w:rPr>
          <w:rFonts w:cs="David" w:hint="cs"/>
          <w:rtl/>
        </w:rPr>
        <w:t xml:space="preserve"> יותר גדולה מהסיעה השנייה בגודלה באופוזיציה - זה נציג סיעת יהדות התורה, חבר הכנסת אורי </w:t>
      </w:r>
      <w:proofErr w:type="spellStart"/>
      <w:r w:rsidRPr="00F7598D">
        <w:rPr>
          <w:rFonts w:cs="David" w:hint="cs"/>
          <w:rtl/>
        </w:rPr>
        <w:t>מקלב</w:t>
      </w:r>
      <w:proofErr w:type="spellEnd"/>
      <w:r w:rsidRPr="00F7598D">
        <w:rPr>
          <w:rFonts w:cs="David" w:hint="cs"/>
          <w:rtl/>
        </w:rPr>
        <w:t xml:space="preserve">, אבל כאמור, יש חלוקת הזמן, והיא ידועה לכל סיעות הקואליציה, וכמו שקואליציה זה דבר דינאמי, גם חלוקת הזמן זה דבר דינאמי בהתאם, אבל מי שפותח זה חבר הכנסת אורי </w:t>
      </w:r>
      <w:proofErr w:type="spellStart"/>
      <w:r w:rsidRPr="00F7598D">
        <w:rPr>
          <w:rFonts w:cs="David" w:hint="cs"/>
          <w:rtl/>
        </w:rPr>
        <w:t>מקלב</w:t>
      </w:r>
      <w:proofErr w:type="spellEnd"/>
      <w:r w:rsidRPr="00F7598D">
        <w:rPr>
          <w:rFonts w:cs="David" w:hint="cs"/>
          <w:rtl/>
        </w:rPr>
        <w:t>.</w:t>
      </w:r>
    </w:p>
    <w:p w14:paraId="77F58654" w14:textId="77777777" w:rsidR="00F7598D" w:rsidRPr="00F7598D" w:rsidRDefault="00F7598D" w:rsidP="00F7598D">
      <w:pPr>
        <w:bidi/>
        <w:rPr>
          <w:rFonts w:cs="David" w:hint="cs"/>
          <w:rtl/>
        </w:rPr>
      </w:pPr>
    </w:p>
    <w:p w14:paraId="212F4C96" w14:textId="77777777" w:rsidR="00F7598D" w:rsidRPr="00F7598D" w:rsidRDefault="00F7598D" w:rsidP="00F7598D">
      <w:pPr>
        <w:bidi/>
        <w:rPr>
          <w:rFonts w:cs="David" w:hint="cs"/>
          <w:rtl/>
        </w:rPr>
      </w:pPr>
      <w:r w:rsidRPr="00F7598D">
        <w:rPr>
          <w:rFonts w:cs="David" w:hint="cs"/>
          <w:u w:val="single"/>
          <w:rtl/>
        </w:rPr>
        <w:t xml:space="preserve">זבולון </w:t>
      </w:r>
      <w:proofErr w:type="spellStart"/>
      <w:r w:rsidRPr="00F7598D">
        <w:rPr>
          <w:rFonts w:cs="David" w:hint="cs"/>
          <w:u w:val="single"/>
          <w:rtl/>
        </w:rPr>
        <w:t>אורלב</w:t>
      </w:r>
      <w:proofErr w:type="spellEnd"/>
      <w:r w:rsidRPr="00F7598D">
        <w:rPr>
          <w:rFonts w:cs="David" w:hint="cs"/>
          <w:u w:val="single"/>
          <w:rtl/>
        </w:rPr>
        <w:t>:</w:t>
      </w:r>
    </w:p>
    <w:p w14:paraId="2E99EAF0" w14:textId="77777777" w:rsidR="00F7598D" w:rsidRPr="00F7598D" w:rsidRDefault="00F7598D" w:rsidP="00F7598D">
      <w:pPr>
        <w:bidi/>
        <w:rPr>
          <w:rFonts w:cs="David" w:hint="cs"/>
          <w:rtl/>
        </w:rPr>
      </w:pPr>
    </w:p>
    <w:p w14:paraId="61D6C7DC" w14:textId="77777777" w:rsidR="00F7598D" w:rsidRPr="00F7598D" w:rsidRDefault="00F7598D" w:rsidP="00F7598D">
      <w:pPr>
        <w:bidi/>
        <w:rPr>
          <w:rFonts w:cs="David" w:hint="cs"/>
          <w:rtl/>
        </w:rPr>
      </w:pPr>
      <w:r w:rsidRPr="00F7598D">
        <w:rPr>
          <w:rFonts w:cs="David" w:hint="cs"/>
          <w:rtl/>
        </w:rPr>
        <w:tab/>
        <w:t>בכל מקרה הוא מאשר חמש שמיניות.</w:t>
      </w:r>
    </w:p>
    <w:p w14:paraId="07BE387D" w14:textId="77777777" w:rsidR="00F7598D" w:rsidRPr="00F7598D" w:rsidRDefault="00F7598D" w:rsidP="00F7598D">
      <w:pPr>
        <w:bidi/>
        <w:rPr>
          <w:rFonts w:cs="David" w:hint="cs"/>
          <w:rtl/>
        </w:rPr>
      </w:pPr>
    </w:p>
    <w:p w14:paraId="2789C6AA"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6B972486" w14:textId="77777777" w:rsidR="00F7598D" w:rsidRPr="00F7598D" w:rsidRDefault="00F7598D" w:rsidP="00F7598D">
      <w:pPr>
        <w:bidi/>
        <w:rPr>
          <w:rFonts w:cs="David" w:hint="cs"/>
          <w:rtl/>
        </w:rPr>
      </w:pPr>
    </w:p>
    <w:p w14:paraId="20610E6F" w14:textId="77777777" w:rsidR="00F7598D" w:rsidRPr="00F7598D" w:rsidRDefault="00F7598D" w:rsidP="00F7598D">
      <w:pPr>
        <w:bidi/>
        <w:rPr>
          <w:rFonts w:cs="David" w:hint="cs"/>
          <w:rtl/>
        </w:rPr>
      </w:pPr>
      <w:r w:rsidRPr="00F7598D">
        <w:rPr>
          <w:rFonts w:cs="David" w:hint="cs"/>
          <w:rtl/>
        </w:rPr>
        <w:tab/>
        <w:t>אלא אם כן יקרה אסון וסיעת הבית היהודי תחליט לעזוב את הקואליציה, אבל אני מקווה שהאסון הזה לא יקרה.</w:t>
      </w:r>
    </w:p>
    <w:p w14:paraId="46738593" w14:textId="77777777" w:rsidR="00F7598D" w:rsidRPr="00F7598D" w:rsidRDefault="00F7598D" w:rsidP="00F7598D">
      <w:pPr>
        <w:bidi/>
        <w:rPr>
          <w:rFonts w:cs="David" w:hint="cs"/>
          <w:rtl/>
        </w:rPr>
      </w:pPr>
    </w:p>
    <w:p w14:paraId="58D83CA8" w14:textId="77777777" w:rsidR="00F7598D" w:rsidRPr="00F7598D" w:rsidRDefault="00F7598D" w:rsidP="00F7598D">
      <w:pPr>
        <w:bidi/>
        <w:rPr>
          <w:rFonts w:cs="David" w:hint="cs"/>
          <w:rtl/>
        </w:rPr>
      </w:pPr>
      <w:r w:rsidRPr="00F7598D">
        <w:rPr>
          <w:rFonts w:cs="David" w:hint="cs"/>
          <w:rtl/>
        </w:rPr>
        <w:tab/>
        <w:t>נכון לעכשיו, היות שמכהנות בקואליציה שתי סיעות הקטנות, יהדות התורה והבית היהודי, חלוקת הזמן זה חמש שמיניות לסיעת יהדות התורה ושלוש שמיניות לבית היהודי שיבוא אחר כך. כאמור, חלוקת הזמן הזו יכולה להשתנות בהתאם להחלטות שאליהן תגיע הקואליציה.</w:t>
      </w:r>
    </w:p>
    <w:p w14:paraId="7A9BD437" w14:textId="77777777" w:rsidR="00F7598D" w:rsidRPr="00F7598D" w:rsidRDefault="00F7598D" w:rsidP="00F7598D">
      <w:pPr>
        <w:bidi/>
        <w:rPr>
          <w:rFonts w:cs="David" w:hint="cs"/>
          <w:rtl/>
        </w:rPr>
      </w:pPr>
    </w:p>
    <w:p w14:paraId="4729445B" w14:textId="77777777" w:rsidR="00F7598D" w:rsidRPr="00F7598D" w:rsidRDefault="00F7598D" w:rsidP="00F7598D">
      <w:pPr>
        <w:bidi/>
        <w:rPr>
          <w:rFonts w:cs="David" w:hint="cs"/>
          <w:rtl/>
        </w:rPr>
      </w:pPr>
      <w:r w:rsidRPr="00F7598D">
        <w:rPr>
          <w:rFonts w:cs="David" w:hint="cs"/>
          <w:rtl/>
        </w:rPr>
        <w:tab/>
        <w:t xml:space="preserve">לגבי האופוזיציה, מי שפותח מטעם הסיעות הקטנות של האופוזיציה זה חבר הכנסת אחמד טיבי, ופה, היות שאני לא אמון על הסדרת העניינים בתוך האופוזיציה, לא אכנס ללוחות הזמנים. </w:t>
      </w:r>
    </w:p>
    <w:p w14:paraId="15303300" w14:textId="77777777" w:rsidR="00F7598D" w:rsidRPr="00F7598D" w:rsidRDefault="00F7598D" w:rsidP="00F7598D">
      <w:pPr>
        <w:bidi/>
        <w:rPr>
          <w:rFonts w:cs="David" w:hint="cs"/>
          <w:rtl/>
        </w:rPr>
      </w:pPr>
    </w:p>
    <w:p w14:paraId="7521359A" w14:textId="77777777" w:rsidR="00F7598D" w:rsidRPr="00F7598D" w:rsidRDefault="00F7598D" w:rsidP="00F7598D">
      <w:pPr>
        <w:bidi/>
        <w:rPr>
          <w:rFonts w:cs="David" w:hint="cs"/>
          <w:u w:val="single"/>
          <w:rtl/>
        </w:rPr>
      </w:pPr>
      <w:r w:rsidRPr="00F7598D">
        <w:rPr>
          <w:rFonts w:cs="David" w:hint="cs"/>
          <w:u w:val="single"/>
          <w:rtl/>
        </w:rPr>
        <w:t xml:space="preserve">דני </w:t>
      </w:r>
      <w:proofErr w:type="spellStart"/>
      <w:r w:rsidRPr="00F7598D">
        <w:rPr>
          <w:rFonts w:cs="David" w:hint="cs"/>
          <w:u w:val="single"/>
          <w:rtl/>
        </w:rPr>
        <w:t>דנון</w:t>
      </w:r>
      <w:proofErr w:type="spellEnd"/>
      <w:r w:rsidRPr="00F7598D">
        <w:rPr>
          <w:rFonts w:cs="David" w:hint="cs"/>
          <w:u w:val="single"/>
          <w:rtl/>
        </w:rPr>
        <w:t>:</w:t>
      </w:r>
    </w:p>
    <w:p w14:paraId="16125467" w14:textId="77777777" w:rsidR="00F7598D" w:rsidRPr="00F7598D" w:rsidRDefault="00F7598D" w:rsidP="00F7598D">
      <w:pPr>
        <w:bidi/>
        <w:rPr>
          <w:rFonts w:cs="David" w:hint="cs"/>
          <w:rtl/>
        </w:rPr>
      </w:pPr>
    </w:p>
    <w:p w14:paraId="583CA5D8" w14:textId="77777777" w:rsidR="00F7598D" w:rsidRPr="00F7598D" w:rsidRDefault="00F7598D" w:rsidP="00F7598D">
      <w:pPr>
        <w:bidi/>
        <w:rPr>
          <w:rFonts w:cs="David" w:hint="cs"/>
          <w:rtl/>
        </w:rPr>
      </w:pPr>
      <w:r w:rsidRPr="00F7598D">
        <w:rPr>
          <w:rFonts w:cs="David" w:hint="cs"/>
          <w:rtl/>
        </w:rPr>
        <w:tab/>
        <w:t>רוצים אותו לקדנציה מלאה, אדוני היושב ראש.</w:t>
      </w:r>
    </w:p>
    <w:p w14:paraId="29B332AD" w14:textId="77777777" w:rsidR="00F7598D" w:rsidRPr="00F7598D" w:rsidRDefault="00F7598D" w:rsidP="00F7598D">
      <w:pPr>
        <w:bidi/>
        <w:rPr>
          <w:rFonts w:cs="David" w:hint="cs"/>
          <w:rtl/>
        </w:rPr>
      </w:pPr>
    </w:p>
    <w:p w14:paraId="5AABDD34"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0E52033D" w14:textId="77777777" w:rsidR="00F7598D" w:rsidRPr="00F7598D" w:rsidRDefault="00F7598D" w:rsidP="00F7598D">
      <w:pPr>
        <w:bidi/>
        <w:rPr>
          <w:rFonts w:cs="David" w:hint="cs"/>
          <w:rtl/>
        </w:rPr>
      </w:pPr>
    </w:p>
    <w:p w14:paraId="7B52EB7C" w14:textId="77777777" w:rsidR="00F7598D" w:rsidRPr="00F7598D" w:rsidRDefault="00F7598D" w:rsidP="00F7598D">
      <w:pPr>
        <w:bidi/>
        <w:rPr>
          <w:rFonts w:cs="David" w:hint="cs"/>
          <w:rtl/>
        </w:rPr>
      </w:pPr>
      <w:r w:rsidRPr="00F7598D">
        <w:rPr>
          <w:rFonts w:cs="David" w:hint="cs"/>
          <w:rtl/>
        </w:rPr>
        <w:tab/>
        <w:t>מהיכרותי עם חבר הכנסת טיבי, הוא יפעל לפי הסיכומים, כדרכו.</w:t>
      </w:r>
    </w:p>
    <w:p w14:paraId="3720FA52" w14:textId="77777777" w:rsidR="00F7598D" w:rsidRPr="00F7598D" w:rsidRDefault="00F7598D" w:rsidP="00F7598D">
      <w:pPr>
        <w:bidi/>
        <w:rPr>
          <w:rFonts w:cs="David" w:hint="cs"/>
          <w:rtl/>
        </w:rPr>
      </w:pPr>
    </w:p>
    <w:p w14:paraId="072FE273" w14:textId="77777777" w:rsidR="00F7598D" w:rsidRPr="00F7598D" w:rsidRDefault="00F7598D" w:rsidP="00F7598D">
      <w:pPr>
        <w:bidi/>
        <w:rPr>
          <w:rFonts w:cs="David" w:hint="cs"/>
          <w:rtl/>
        </w:rPr>
      </w:pPr>
      <w:r w:rsidRPr="00F7598D">
        <w:rPr>
          <w:rFonts w:cs="David" w:hint="cs"/>
          <w:u w:val="single"/>
          <w:rtl/>
        </w:rPr>
        <w:t>אחמד טיבי:</w:t>
      </w:r>
    </w:p>
    <w:p w14:paraId="530F1444" w14:textId="77777777" w:rsidR="00F7598D" w:rsidRPr="00F7598D" w:rsidRDefault="00F7598D" w:rsidP="00F7598D">
      <w:pPr>
        <w:bidi/>
        <w:rPr>
          <w:rFonts w:cs="David" w:hint="cs"/>
          <w:rtl/>
        </w:rPr>
      </w:pPr>
    </w:p>
    <w:p w14:paraId="04896147" w14:textId="77777777" w:rsidR="00F7598D" w:rsidRPr="00F7598D" w:rsidRDefault="00F7598D" w:rsidP="00F7598D">
      <w:pPr>
        <w:bidi/>
        <w:rPr>
          <w:rFonts w:cs="David" w:hint="cs"/>
          <w:rtl/>
        </w:rPr>
      </w:pPr>
      <w:r w:rsidRPr="00F7598D">
        <w:rPr>
          <w:rFonts w:cs="David" w:hint="cs"/>
          <w:rtl/>
        </w:rPr>
        <w:tab/>
        <w:t>כך עשיתי גם בקדנציה הקודמת.</w:t>
      </w:r>
    </w:p>
    <w:p w14:paraId="25659BD7" w14:textId="77777777" w:rsidR="00F7598D" w:rsidRPr="00F7598D" w:rsidRDefault="00F7598D" w:rsidP="00F7598D">
      <w:pPr>
        <w:bidi/>
        <w:rPr>
          <w:rFonts w:cs="David" w:hint="cs"/>
          <w:rtl/>
        </w:rPr>
      </w:pPr>
    </w:p>
    <w:p w14:paraId="46183FAD"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2B4FAF02" w14:textId="77777777" w:rsidR="00F7598D" w:rsidRPr="00F7598D" w:rsidRDefault="00F7598D" w:rsidP="00F7598D">
      <w:pPr>
        <w:bidi/>
        <w:rPr>
          <w:rFonts w:cs="David" w:hint="cs"/>
          <w:rtl/>
        </w:rPr>
      </w:pPr>
    </w:p>
    <w:p w14:paraId="2AF9AD6E" w14:textId="77777777" w:rsidR="00F7598D" w:rsidRPr="00F7598D" w:rsidRDefault="00F7598D" w:rsidP="00F7598D">
      <w:pPr>
        <w:bidi/>
        <w:rPr>
          <w:rFonts w:cs="David" w:hint="cs"/>
          <w:rtl/>
        </w:rPr>
      </w:pPr>
      <w:r w:rsidRPr="00F7598D">
        <w:rPr>
          <w:rFonts w:cs="David" w:hint="cs"/>
          <w:rtl/>
        </w:rPr>
        <w:tab/>
        <w:t xml:space="preserve">לכן כרגע אני מביא לאישור את חבר הכנסת אורי </w:t>
      </w:r>
      <w:proofErr w:type="spellStart"/>
      <w:r w:rsidRPr="00F7598D">
        <w:rPr>
          <w:rFonts w:cs="David" w:hint="cs"/>
          <w:rtl/>
        </w:rPr>
        <w:t>מקלב</w:t>
      </w:r>
      <w:proofErr w:type="spellEnd"/>
      <w:r w:rsidRPr="00F7598D">
        <w:rPr>
          <w:rFonts w:cs="David" w:hint="cs"/>
          <w:rtl/>
        </w:rPr>
        <w:t xml:space="preserve"> וחבר הכנסת אחמד טיבי, אבל בשונה משבעת המקומות האחרים, פה הקצבת המקומות היא לא סיעתית. כרגע זה תשעה.</w:t>
      </w:r>
    </w:p>
    <w:p w14:paraId="477F164C" w14:textId="77777777" w:rsidR="00F7598D" w:rsidRPr="00F7598D" w:rsidRDefault="00F7598D" w:rsidP="00F7598D">
      <w:pPr>
        <w:bidi/>
        <w:rPr>
          <w:rFonts w:cs="David" w:hint="cs"/>
          <w:rtl/>
        </w:rPr>
      </w:pPr>
    </w:p>
    <w:p w14:paraId="71874A6E" w14:textId="77777777" w:rsidR="00F7598D" w:rsidRPr="00F7598D" w:rsidRDefault="00F7598D" w:rsidP="00F7598D">
      <w:pPr>
        <w:bidi/>
        <w:rPr>
          <w:rFonts w:cs="David" w:hint="cs"/>
          <w:rtl/>
        </w:rPr>
      </w:pPr>
      <w:r w:rsidRPr="00F7598D">
        <w:rPr>
          <w:rFonts w:cs="David" w:hint="cs"/>
          <w:u w:val="single"/>
          <w:rtl/>
        </w:rPr>
        <w:t xml:space="preserve">אברהם </w:t>
      </w:r>
      <w:proofErr w:type="spellStart"/>
      <w:r w:rsidRPr="00F7598D">
        <w:rPr>
          <w:rFonts w:cs="David" w:hint="cs"/>
          <w:u w:val="single"/>
          <w:rtl/>
        </w:rPr>
        <w:t>מיכאלי</w:t>
      </w:r>
      <w:proofErr w:type="spellEnd"/>
      <w:r w:rsidRPr="00F7598D">
        <w:rPr>
          <w:rFonts w:cs="David" w:hint="cs"/>
          <w:u w:val="single"/>
          <w:rtl/>
        </w:rPr>
        <w:t>:</w:t>
      </w:r>
    </w:p>
    <w:p w14:paraId="6E3F6295" w14:textId="77777777" w:rsidR="00F7598D" w:rsidRPr="00F7598D" w:rsidRDefault="00F7598D" w:rsidP="00F7598D">
      <w:pPr>
        <w:bidi/>
        <w:rPr>
          <w:rFonts w:cs="David" w:hint="cs"/>
          <w:rtl/>
        </w:rPr>
      </w:pPr>
    </w:p>
    <w:p w14:paraId="10B5DB74" w14:textId="77777777" w:rsidR="00F7598D" w:rsidRPr="00F7598D" w:rsidRDefault="00F7598D" w:rsidP="00F7598D">
      <w:pPr>
        <w:bidi/>
        <w:rPr>
          <w:rFonts w:cs="David" w:hint="cs"/>
          <w:rtl/>
        </w:rPr>
      </w:pPr>
      <w:r w:rsidRPr="00F7598D">
        <w:rPr>
          <w:rFonts w:cs="David" w:hint="cs"/>
          <w:rtl/>
        </w:rPr>
        <w:tab/>
        <w:t xml:space="preserve"> למה יש לקדימה ולליכוד שניים?</w:t>
      </w:r>
    </w:p>
    <w:p w14:paraId="2BB0A538" w14:textId="77777777" w:rsidR="00F7598D" w:rsidRPr="00F7598D" w:rsidRDefault="00F7598D" w:rsidP="00F7598D">
      <w:pPr>
        <w:bidi/>
        <w:rPr>
          <w:rFonts w:cs="David" w:hint="cs"/>
          <w:rtl/>
        </w:rPr>
      </w:pPr>
    </w:p>
    <w:p w14:paraId="32BF1209"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6723C20D" w14:textId="77777777" w:rsidR="00F7598D" w:rsidRPr="00F7598D" w:rsidRDefault="00F7598D" w:rsidP="00F7598D">
      <w:pPr>
        <w:bidi/>
        <w:rPr>
          <w:rFonts w:cs="David" w:hint="cs"/>
          <w:rtl/>
        </w:rPr>
      </w:pPr>
    </w:p>
    <w:p w14:paraId="61D8644E" w14:textId="77777777" w:rsidR="00F7598D" w:rsidRPr="00F7598D" w:rsidRDefault="00F7598D" w:rsidP="00F7598D">
      <w:pPr>
        <w:bidi/>
        <w:rPr>
          <w:rFonts w:cs="David" w:hint="cs"/>
          <w:rtl/>
        </w:rPr>
      </w:pPr>
      <w:r w:rsidRPr="00F7598D">
        <w:rPr>
          <w:rFonts w:cs="David" w:hint="cs"/>
          <w:rtl/>
        </w:rPr>
        <w:tab/>
        <w:t>אם אתה שואל אותי, אני כיושב ראש ועדה המסדרת, קיבלתי את כל מבנה הנשיאות, כולל אפילו הסכמה של ועדה מסדרת ללכת על תשעה ולא שבעה בירושה מקודמי בתפקיד, יושב ראש הוועדה המסדרת הקודמת, חבר הכנסת והיום שר גדעון סער.</w:t>
      </w:r>
    </w:p>
    <w:p w14:paraId="458D00A4" w14:textId="77777777" w:rsidR="00F7598D" w:rsidRPr="00F7598D" w:rsidRDefault="00F7598D" w:rsidP="00F7598D">
      <w:pPr>
        <w:bidi/>
        <w:rPr>
          <w:rFonts w:cs="David" w:hint="cs"/>
          <w:rtl/>
        </w:rPr>
      </w:pPr>
    </w:p>
    <w:p w14:paraId="4D5E7A87" w14:textId="77777777" w:rsidR="00F7598D" w:rsidRPr="00F7598D" w:rsidRDefault="00F7598D" w:rsidP="00F7598D">
      <w:pPr>
        <w:bidi/>
        <w:rPr>
          <w:rFonts w:cs="David" w:hint="cs"/>
          <w:rtl/>
        </w:rPr>
      </w:pPr>
      <w:r w:rsidRPr="00F7598D">
        <w:rPr>
          <w:rFonts w:cs="David" w:hint="cs"/>
          <w:rtl/>
        </w:rPr>
        <w:tab/>
        <w:t xml:space="preserve">מעבר לכך, אם אתה שואל את השאלה, גם אותי בסיעה שואלים, למה לליכוד יש רק שניים, כשזה 27 חברי כנסת? על פניו היה צריך להיות שלושה. התשובה שלי היא בדיוק התשובה שנתתי לך </w:t>
      </w:r>
      <w:r w:rsidRPr="00F7598D">
        <w:rPr>
          <w:rFonts w:cs="David"/>
          <w:rtl/>
        </w:rPr>
        <w:t>–</w:t>
      </w:r>
      <w:r w:rsidRPr="00F7598D">
        <w:rPr>
          <w:rFonts w:cs="David" w:hint="cs"/>
          <w:rtl/>
        </w:rPr>
        <w:t xml:space="preserve"> כי קיבלתי את זה בירושה, לכן זה כך.</w:t>
      </w:r>
    </w:p>
    <w:p w14:paraId="3C8F7CE9" w14:textId="77777777" w:rsidR="00F7598D" w:rsidRPr="00F7598D" w:rsidRDefault="00F7598D" w:rsidP="00F7598D">
      <w:pPr>
        <w:bidi/>
        <w:rPr>
          <w:rFonts w:cs="David" w:hint="cs"/>
          <w:rtl/>
        </w:rPr>
      </w:pPr>
    </w:p>
    <w:p w14:paraId="67B7D7C0" w14:textId="77777777" w:rsidR="00F7598D" w:rsidRPr="00F7598D" w:rsidRDefault="00F7598D" w:rsidP="00F7598D">
      <w:pPr>
        <w:bidi/>
        <w:rPr>
          <w:rFonts w:cs="David" w:hint="cs"/>
          <w:rtl/>
        </w:rPr>
      </w:pPr>
      <w:r w:rsidRPr="00F7598D">
        <w:rPr>
          <w:rFonts w:cs="David" w:hint="cs"/>
          <w:rtl/>
        </w:rPr>
        <w:tab/>
        <w:t>אני מביא להצבעה את ההצעה של תשעה סגנים, כפי שנרשמה כאן. מי בעד? מי נגד? מי נמנע?</w:t>
      </w:r>
    </w:p>
    <w:p w14:paraId="12DCCA2D" w14:textId="77777777" w:rsidR="00F7598D" w:rsidRPr="00F7598D" w:rsidRDefault="00F7598D" w:rsidP="00F7598D">
      <w:pPr>
        <w:bidi/>
        <w:rPr>
          <w:rFonts w:cs="David" w:hint="cs"/>
          <w:rtl/>
        </w:rPr>
      </w:pPr>
    </w:p>
    <w:p w14:paraId="3B44E9A1" w14:textId="77777777" w:rsidR="00F7598D" w:rsidRPr="00F7598D" w:rsidRDefault="00F7598D" w:rsidP="00F7598D">
      <w:pPr>
        <w:bidi/>
        <w:jc w:val="center"/>
        <w:rPr>
          <w:rFonts w:cs="David" w:hint="cs"/>
          <w:b/>
          <w:bCs/>
          <w:rtl/>
        </w:rPr>
      </w:pPr>
      <w:r w:rsidRPr="00F7598D">
        <w:rPr>
          <w:rFonts w:cs="David"/>
          <w:b/>
          <w:bCs/>
          <w:rtl/>
        </w:rPr>
        <w:br w:type="page"/>
      </w:r>
      <w:r w:rsidRPr="00F7598D">
        <w:rPr>
          <w:rFonts w:cs="David" w:hint="cs"/>
          <w:b/>
          <w:bCs/>
          <w:rtl/>
        </w:rPr>
        <w:t>הצבעה</w:t>
      </w:r>
    </w:p>
    <w:p w14:paraId="5DC391B0" w14:textId="77777777" w:rsidR="00F7598D" w:rsidRPr="00F7598D" w:rsidRDefault="00F7598D" w:rsidP="00F7598D">
      <w:pPr>
        <w:bidi/>
        <w:jc w:val="center"/>
        <w:rPr>
          <w:rFonts w:cs="David" w:hint="cs"/>
          <w:rtl/>
        </w:rPr>
      </w:pPr>
    </w:p>
    <w:p w14:paraId="32B902BA" w14:textId="77777777" w:rsidR="00F7598D" w:rsidRPr="00F7598D" w:rsidRDefault="00F7598D" w:rsidP="00F7598D">
      <w:pPr>
        <w:bidi/>
        <w:jc w:val="center"/>
        <w:rPr>
          <w:rFonts w:cs="David" w:hint="cs"/>
          <w:rtl/>
        </w:rPr>
      </w:pPr>
      <w:r w:rsidRPr="00F7598D">
        <w:rPr>
          <w:rFonts w:cs="David" w:hint="cs"/>
          <w:rtl/>
        </w:rPr>
        <w:t xml:space="preserve">בעד </w:t>
      </w:r>
      <w:r w:rsidRPr="00F7598D">
        <w:rPr>
          <w:rFonts w:cs="David"/>
          <w:rtl/>
        </w:rPr>
        <w:t>–</w:t>
      </w:r>
      <w:r w:rsidRPr="00F7598D">
        <w:rPr>
          <w:rFonts w:cs="David" w:hint="cs"/>
          <w:rtl/>
        </w:rPr>
        <w:t xml:space="preserve"> 9</w:t>
      </w:r>
    </w:p>
    <w:p w14:paraId="7EAA61B9" w14:textId="77777777" w:rsidR="00F7598D" w:rsidRPr="00F7598D" w:rsidRDefault="00F7598D" w:rsidP="00F7598D">
      <w:pPr>
        <w:bidi/>
        <w:jc w:val="center"/>
        <w:rPr>
          <w:rFonts w:cs="David" w:hint="cs"/>
          <w:rtl/>
        </w:rPr>
      </w:pPr>
      <w:r w:rsidRPr="00F7598D">
        <w:rPr>
          <w:rFonts w:cs="David" w:hint="cs"/>
          <w:rtl/>
        </w:rPr>
        <w:t xml:space="preserve">נגד </w:t>
      </w:r>
      <w:r w:rsidRPr="00F7598D">
        <w:rPr>
          <w:rFonts w:cs="David"/>
          <w:rtl/>
        </w:rPr>
        <w:t>–</w:t>
      </w:r>
      <w:r w:rsidRPr="00F7598D">
        <w:rPr>
          <w:rFonts w:cs="David" w:hint="cs"/>
          <w:rtl/>
        </w:rPr>
        <w:t xml:space="preserve"> אין</w:t>
      </w:r>
    </w:p>
    <w:p w14:paraId="6973F356" w14:textId="77777777" w:rsidR="00F7598D" w:rsidRPr="00F7598D" w:rsidRDefault="00F7598D" w:rsidP="00F7598D">
      <w:pPr>
        <w:bidi/>
        <w:jc w:val="center"/>
        <w:rPr>
          <w:rFonts w:cs="David" w:hint="cs"/>
          <w:rtl/>
        </w:rPr>
      </w:pPr>
      <w:r w:rsidRPr="00F7598D">
        <w:rPr>
          <w:rFonts w:cs="David" w:hint="cs"/>
          <w:rtl/>
        </w:rPr>
        <w:t xml:space="preserve">נמנעים </w:t>
      </w:r>
      <w:r w:rsidRPr="00F7598D">
        <w:rPr>
          <w:rFonts w:cs="David"/>
          <w:rtl/>
        </w:rPr>
        <w:t>–</w:t>
      </w:r>
      <w:r w:rsidRPr="00F7598D">
        <w:rPr>
          <w:rFonts w:cs="David" w:hint="cs"/>
          <w:rtl/>
        </w:rPr>
        <w:t xml:space="preserve"> אין</w:t>
      </w:r>
    </w:p>
    <w:p w14:paraId="204B1145" w14:textId="77777777" w:rsidR="00F7598D" w:rsidRPr="00F7598D" w:rsidRDefault="00F7598D" w:rsidP="00F7598D">
      <w:pPr>
        <w:bidi/>
        <w:jc w:val="center"/>
        <w:rPr>
          <w:rFonts w:cs="David" w:hint="cs"/>
          <w:rtl/>
        </w:rPr>
      </w:pPr>
      <w:r w:rsidRPr="00F7598D">
        <w:rPr>
          <w:rFonts w:cs="David" w:hint="cs"/>
          <w:rtl/>
        </w:rPr>
        <w:t>ההצעה בדבר מינוי סגני יו"ר הכנסת נתקבלה</w:t>
      </w:r>
    </w:p>
    <w:p w14:paraId="7AE25489" w14:textId="77777777" w:rsidR="00F7598D" w:rsidRPr="00F7598D" w:rsidRDefault="00F7598D" w:rsidP="00F7598D">
      <w:pPr>
        <w:bidi/>
        <w:rPr>
          <w:rFonts w:cs="David" w:hint="cs"/>
          <w:u w:val="single"/>
          <w:rtl/>
        </w:rPr>
      </w:pPr>
      <w:r w:rsidRPr="00F7598D">
        <w:rPr>
          <w:rFonts w:cs="David" w:hint="cs"/>
          <w:u w:val="single"/>
          <w:rtl/>
        </w:rPr>
        <w:t xml:space="preserve">היו"ר זאב </w:t>
      </w:r>
      <w:proofErr w:type="spellStart"/>
      <w:r w:rsidRPr="00F7598D">
        <w:rPr>
          <w:rFonts w:cs="David" w:hint="cs"/>
          <w:u w:val="single"/>
          <w:rtl/>
        </w:rPr>
        <w:t>אלקין</w:t>
      </w:r>
      <w:proofErr w:type="spellEnd"/>
      <w:r w:rsidRPr="00F7598D">
        <w:rPr>
          <w:rFonts w:cs="David" w:hint="cs"/>
          <w:u w:val="single"/>
          <w:rtl/>
        </w:rPr>
        <w:t>:</w:t>
      </w:r>
    </w:p>
    <w:p w14:paraId="57D20F1E" w14:textId="77777777" w:rsidR="00F7598D" w:rsidRPr="00F7598D" w:rsidRDefault="00F7598D" w:rsidP="00F7598D">
      <w:pPr>
        <w:bidi/>
        <w:rPr>
          <w:rFonts w:cs="David" w:hint="cs"/>
          <w:u w:val="single"/>
          <w:rtl/>
        </w:rPr>
      </w:pPr>
    </w:p>
    <w:p w14:paraId="309ADBC6" w14:textId="77777777" w:rsidR="00F7598D" w:rsidRPr="00F7598D" w:rsidRDefault="00F7598D" w:rsidP="00F7598D">
      <w:pPr>
        <w:bidi/>
        <w:rPr>
          <w:rFonts w:cs="David" w:hint="cs"/>
          <w:rtl/>
        </w:rPr>
      </w:pPr>
      <w:r w:rsidRPr="00F7598D">
        <w:rPr>
          <w:rFonts w:cs="David" w:hint="cs"/>
          <w:rtl/>
        </w:rPr>
        <w:tab/>
        <w:t xml:space="preserve">בעד - 9. נגד - אין. אין נמנעים. </w:t>
      </w:r>
    </w:p>
    <w:p w14:paraId="3FEE07A8" w14:textId="77777777" w:rsidR="00F7598D" w:rsidRPr="00F7598D" w:rsidRDefault="00F7598D" w:rsidP="00F7598D">
      <w:pPr>
        <w:bidi/>
        <w:rPr>
          <w:rFonts w:cs="David" w:hint="cs"/>
          <w:rtl/>
        </w:rPr>
      </w:pPr>
    </w:p>
    <w:p w14:paraId="29A891DF" w14:textId="77777777" w:rsidR="00F7598D" w:rsidRPr="00F7598D" w:rsidRDefault="00F7598D" w:rsidP="00F7598D">
      <w:pPr>
        <w:bidi/>
        <w:ind w:firstLine="567"/>
        <w:rPr>
          <w:rFonts w:cs="David" w:hint="cs"/>
          <w:rtl/>
        </w:rPr>
      </w:pPr>
      <w:r w:rsidRPr="00F7598D">
        <w:rPr>
          <w:rFonts w:cs="David" w:hint="cs"/>
          <w:rtl/>
        </w:rPr>
        <w:t>כבר לימדו אותי היום, שבגלל המציאות בכנסת עדיף לא להגיד "פה אחד", כי יחשבו שהייתי פה לבד, אז בכל הפיות, וללא מתנגדים, וללא נמנעים, רק בנעדרים, ההצעה אושרה.</w:t>
      </w:r>
    </w:p>
    <w:p w14:paraId="42F0E9AF" w14:textId="77777777" w:rsidR="00F7598D" w:rsidRPr="00F7598D" w:rsidRDefault="00F7598D" w:rsidP="00F7598D">
      <w:pPr>
        <w:bidi/>
        <w:rPr>
          <w:rFonts w:cs="David" w:hint="cs"/>
          <w:rtl/>
        </w:rPr>
      </w:pPr>
    </w:p>
    <w:p w14:paraId="2F41B7F7" w14:textId="77777777" w:rsidR="00F7598D" w:rsidRPr="00F7598D" w:rsidRDefault="00F7598D" w:rsidP="00F7598D">
      <w:pPr>
        <w:tabs>
          <w:tab w:val="left" w:pos="1221"/>
        </w:tabs>
        <w:bidi/>
        <w:jc w:val="center"/>
        <w:rPr>
          <w:rFonts w:cs="David" w:hint="cs"/>
          <w:b/>
          <w:bCs/>
          <w:u w:val="single"/>
          <w:rtl/>
        </w:rPr>
      </w:pPr>
      <w:r w:rsidRPr="00F7598D">
        <w:rPr>
          <w:rFonts w:cs="David"/>
          <w:rtl/>
        </w:rPr>
        <w:br w:type="page"/>
      </w:r>
      <w:r w:rsidRPr="00F7598D">
        <w:rPr>
          <w:rFonts w:cs="David" w:hint="cs"/>
          <w:b/>
          <w:bCs/>
          <w:u w:val="single"/>
          <w:rtl/>
        </w:rPr>
        <w:t>2. סדרי ישיבת הכנסת ביום שני, ערב ל"ג בעומר וביקורו של האפיפיור בירושלים</w:t>
      </w:r>
    </w:p>
    <w:p w14:paraId="073B4CF6" w14:textId="77777777" w:rsidR="00F7598D" w:rsidRPr="00F7598D" w:rsidRDefault="00F7598D" w:rsidP="00F7598D">
      <w:pPr>
        <w:bidi/>
        <w:rPr>
          <w:rFonts w:cs="David" w:hint="cs"/>
          <w:rtl/>
        </w:rPr>
      </w:pPr>
    </w:p>
    <w:p w14:paraId="09041EC3" w14:textId="77777777" w:rsidR="00F7598D" w:rsidRPr="00F7598D" w:rsidRDefault="00F7598D" w:rsidP="00F7598D">
      <w:pPr>
        <w:bidi/>
        <w:rPr>
          <w:rFonts w:cs="David" w:hint="cs"/>
          <w:rtl/>
        </w:rPr>
      </w:pPr>
    </w:p>
    <w:p w14:paraId="7E1CC473"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30A97706" w14:textId="77777777" w:rsidR="00F7598D" w:rsidRPr="00F7598D" w:rsidRDefault="00F7598D" w:rsidP="00F7598D">
      <w:pPr>
        <w:bidi/>
        <w:rPr>
          <w:rFonts w:cs="David" w:hint="cs"/>
          <w:rtl/>
        </w:rPr>
      </w:pPr>
    </w:p>
    <w:p w14:paraId="7047F5C5" w14:textId="77777777" w:rsidR="00F7598D" w:rsidRPr="00F7598D" w:rsidRDefault="00F7598D" w:rsidP="00F7598D">
      <w:pPr>
        <w:bidi/>
        <w:rPr>
          <w:rFonts w:cs="David" w:hint="cs"/>
          <w:rtl/>
        </w:rPr>
      </w:pPr>
      <w:r w:rsidRPr="00F7598D">
        <w:rPr>
          <w:rFonts w:cs="David" w:hint="cs"/>
          <w:rtl/>
        </w:rPr>
        <w:tab/>
        <w:t>נעבור לנושא השני - סדרי דיון הכנסת ביום שני. אתן למזכיר הכנסת להביא בפנינו את ההצעה.</w:t>
      </w:r>
    </w:p>
    <w:p w14:paraId="13AC898B" w14:textId="77777777" w:rsidR="00F7598D" w:rsidRPr="00F7598D" w:rsidRDefault="00F7598D" w:rsidP="00F7598D">
      <w:pPr>
        <w:bidi/>
        <w:rPr>
          <w:rFonts w:cs="David" w:hint="cs"/>
          <w:rtl/>
        </w:rPr>
      </w:pPr>
      <w:r w:rsidRPr="00F7598D">
        <w:rPr>
          <w:rFonts w:cs="David" w:hint="cs"/>
          <w:rtl/>
        </w:rPr>
        <w:tab/>
      </w:r>
    </w:p>
    <w:p w14:paraId="5D256074" w14:textId="77777777" w:rsidR="00F7598D" w:rsidRPr="00F7598D" w:rsidRDefault="00F7598D" w:rsidP="00F7598D">
      <w:pPr>
        <w:bidi/>
        <w:rPr>
          <w:rFonts w:cs="David" w:hint="cs"/>
          <w:rtl/>
        </w:rPr>
      </w:pPr>
      <w:r w:rsidRPr="00F7598D">
        <w:rPr>
          <w:rFonts w:cs="David" w:hint="cs"/>
          <w:u w:val="single"/>
          <w:rtl/>
        </w:rPr>
        <w:t>מזכיר הכנסת איל ינון:</w:t>
      </w:r>
    </w:p>
    <w:p w14:paraId="7DF21C80" w14:textId="77777777" w:rsidR="00F7598D" w:rsidRPr="00F7598D" w:rsidRDefault="00F7598D" w:rsidP="00F7598D">
      <w:pPr>
        <w:bidi/>
        <w:rPr>
          <w:rFonts w:cs="David" w:hint="cs"/>
          <w:rtl/>
        </w:rPr>
      </w:pPr>
    </w:p>
    <w:p w14:paraId="4C3C5CF3" w14:textId="77777777" w:rsidR="00F7598D" w:rsidRPr="00F7598D" w:rsidRDefault="00F7598D" w:rsidP="00F7598D">
      <w:pPr>
        <w:bidi/>
        <w:rPr>
          <w:rFonts w:cs="David" w:hint="cs"/>
          <w:rtl/>
        </w:rPr>
      </w:pPr>
      <w:r w:rsidRPr="00F7598D">
        <w:rPr>
          <w:rFonts w:cs="David" w:hint="cs"/>
          <w:rtl/>
        </w:rPr>
        <w:tab/>
        <w:t xml:space="preserve">ביום שני הקרוב מתקיימים שלושה אירועים שבגינם יושב ראש הכנסת מבקש לקבוע שינוי בסדר יומה של הכנסת. ביום שני בערב חל ל"ג בעומר ומסורת מדורות ל"ג בעומר; ביום שני בשעה 16:00 נשיא המדינה עורך קבלת פנים ממלכתית לאפיפיור, אליה מוזמנים כל חברי הכנסת ושרי הממשלה; וביום שני בשעות הצהריים ראש הממשלה מבקר במצרים </w:t>
      </w:r>
      <w:r w:rsidRPr="00F7598D">
        <w:rPr>
          <w:rFonts w:cs="David"/>
          <w:rtl/>
        </w:rPr>
        <w:t>–</w:t>
      </w:r>
      <w:r w:rsidRPr="00F7598D">
        <w:rPr>
          <w:rFonts w:cs="David" w:hint="cs"/>
          <w:rtl/>
        </w:rPr>
        <w:t xml:space="preserve"> עניין שיש לו השלכה ביחס להצבעות אי אמון בממשלה, כמקובל בכנסת כשראש הממשלה נמצא בחו"ל.</w:t>
      </w:r>
    </w:p>
    <w:p w14:paraId="42C6B942" w14:textId="77777777" w:rsidR="00F7598D" w:rsidRPr="00F7598D" w:rsidRDefault="00F7598D" w:rsidP="00F7598D">
      <w:pPr>
        <w:bidi/>
        <w:rPr>
          <w:rFonts w:cs="David" w:hint="cs"/>
          <w:rtl/>
        </w:rPr>
      </w:pPr>
    </w:p>
    <w:p w14:paraId="5CBDF0CB" w14:textId="77777777" w:rsidR="00F7598D" w:rsidRPr="00F7598D" w:rsidRDefault="00F7598D" w:rsidP="00F7598D">
      <w:pPr>
        <w:bidi/>
        <w:rPr>
          <w:rFonts w:cs="David" w:hint="cs"/>
          <w:rtl/>
        </w:rPr>
      </w:pPr>
      <w:r w:rsidRPr="00F7598D">
        <w:rPr>
          <w:rFonts w:cs="David" w:hint="cs"/>
          <w:rtl/>
        </w:rPr>
        <w:tab/>
        <w:t xml:space="preserve">אשר על כן ביקש יושב ראש הכנסת לקבוע כי ביום שני הקרוב דיוני מליאת הכנסת יתחילו בשעה 13:00 ויסתיימו בשעה 15:00, וועדת הכנסת, על פי תקנון הכנסת, מתבקשת לאשר. </w:t>
      </w:r>
    </w:p>
    <w:p w14:paraId="7DCB7116" w14:textId="77777777" w:rsidR="00F7598D" w:rsidRPr="00F7598D" w:rsidRDefault="00F7598D" w:rsidP="00F7598D">
      <w:pPr>
        <w:bidi/>
        <w:rPr>
          <w:rFonts w:cs="David" w:hint="cs"/>
          <w:rtl/>
        </w:rPr>
      </w:pPr>
    </w:p>
    <w:p w14:paraId="00BE54EE" w14:textId="77777777" w:rsidR="00F7598D" w:rsidRPr="00F7598D" w:rsidRDefault="00F7598D" w:rsidP="00F7598D">
      <w:pPr>
        <w:bidi/>
        <w:rPr>
          <w:rFonts w:cs="David" w:hint="cs"/>
          <w:u w:val="single"/>
          <w:rtl/>
        </w:rPr>
      </w:pPr>
      <w:r w:rsidRPr="00F7598D">
        <w:rPr>
          <w:rFonts w:cs="David" w:hint="cs"/>
          <w:u w:val="single"/>
          <w:rtl/>
        </w:rPr>
        <w:t>קריאה:</w:t>
      </w:r>
    </w:p>
    <w:p w14:paraId="20CCCC5C" w14:textId="77777777" w:rsidR="00F7598D" w:rsidRPr="00F7598D" w:rsidRDefault="00F7598D" w:rsidP="00F7598D">
      <w:pPr>
        <w:bidi/>
        <w:rPr>
          <w:rFonts w:cs="David" w:hint="cs"/>
          <w:u w:val="single"/>
          <w:rtl/>
        </w:rPr>
      </w:pPr>
    </w:p>
    <w:p w14:paraId="6BC8AB1B" w14:textId="77777777" w:rsidR="00F7598D" w:rsidRPr="00F7598D" w:rsidRDefault="00F7598D" w:rsidP="00F7598D">
      <w:pPr>
        <w:bidi/>
        <w:rPr>
          <w:rFonts w:cs="David" w:hint="cs"/>
          <w:rtl/>
        </w:rPr>
      </w:pPr>
      <w:r w:rsidRPr="00F7598D">
        <w:rPr>
          <w:rFonts w:cs="David" w:hint="cs"/>
          <w:rtl/>
        </w:rPr>
        <w:tab/>
        <w:t>ולא יהיה אי אמון?</w:t>
      </w:r>
    </w:p>
    <w:p w14:paraId="0C590D4E" w14:textId="77777777" w:rsidR="00F7598D" w:rsidRPr="00F7598D" w:rsidRDefault="00F7598D" w:rsidP="00F7598D">
      <w:pPr>
        <w:bidi/>
        <w:rPr>
          <w:rFonts w:cs="David" w:hint="cs"/>
          <w:rtl/>
        </w:rPr>
      </w:pPr>
    </w:p>
    <w:p w14:paraId="4F602727" w14:textId="77777777" w:rsidR="00F7598D" w:rsidRPr="00F7598D" w:rsidRDefault="00F7598D" w:rsidP="00F7598D">
      <w:pPr>
        <w:bidi/>
        <w:rPr>
          <w:rFonts w:cs="David" w:hint="cs"/>
          <w:u w:val="single"/>
          <w:rtl/>
        </w:rPr>
      </w:pPr>
      <w:r w:rsidRPr="00F7598D">
        <w:rPr>
          <w:rFonts w:cs="David" w:hint="cs"/>
          <w:u w:val="single"/>
          <w:rtl/>
        </w:rPr>
        <w:t>מזכיר הכנסת איל ינון:</w:t>
      </w:r>
    </w:p>
    <w:p w14:paraId="36CAD763" w14:textId="77777777" w:rsidR="00F7598D" w:rsidRPr="00F7598D" w:rsidRDefault="00F7598D" w:rsidP="00F7598D">
      <w:pPr>
        <w:bidi/>
        <w:rPr>
          <w:rFonts w:cs="David" w:hint="cs"/>
          <w:rtl/>
        </w:rPr>
      </w:pPr>
    </w:p>
    <w:p w14:paraId="1EB5D11A" w14:textId="77777777" w:rsidR="00F7598D" w:rsidRPr="00F7598D" w:rsidRDefault="00F7598D" w:rsidP="00F7598D">
      <w:pPr>
        <w:bidi/>
        <w:ind w:firstLine="567"/>
        <w:rPr>
          <w:rFonts w:cs="David" w:hint="cs"/>
          <w:rtl/>
        </w:rPr>
      </w:pPr>
      <w:r w:rsidRPr="00F7598D">
        <w:rPr>
          <w:rFonts w:cs="David" w:hint="cs"/>
          <w:rtl/>
        </w:rPr>
        <w:t xml:space="preserve">לא יהיה אי אמון, זה עניין שעלה גם אתמול בפורום ראשי הסיעות. זה לא עניין שקשור לוועדת הכנסת. ועדת הכנסת צריכה לקבוע את מסגרת הזמן של בין 13:00 ל-15:00. נושא אי האמון הוא נושא של מסורת בכנסת, שעליו אשוחח בנפרד עם ראשי סיעות האופוזיציה, ואני מקווה שתהיינה הסכמות. </w:t>
      </w:r>
    </w:p>
    <w:p w14:paraId="402387A5" w14:textId="77777777" w:rsidR="00F7598D" w:rsidRPr="00F7598D" w:rsidRDefault="00F7598D" w:rsidP="00F7598D">
      <w:pPr>
        <w:bidi/>
        <w:rPr>
          <w:rFonts w:cs="David" w:hint="cs"/>
          <w:rtl/>
        </w:rPr>
      </w:pPr>
    </w:p>
    <w:p w14:paraId="2E179D6F" w14:textId="77777777" w:rsidR="00F7598D" w:rsidRPr="00F7598D" w:rsidRDefault="00F7598D" w:rsidP="00F7598D">
      <w:pPr>
        <w:bidi/>
        <w:rPr>
          <w:rFonts w:cs="David" w:hint="cs"/>
          <w:rtl/>
        </w:rPr>
      </w:pPr>
      <w:r w:rsidRPr="00F7598D">
        <w:rPr>
          <w:rFonts w:cs="David" w:hint="cs"/>
          <w:u w:val="single"/>
          <w:rtl/>
        </w:rPr>
        <w:t xml:space="preserve">אברהם </w:t>
      </w:r>
      <w:proofErr w:type="spellStart"/>
      <w:r w:rsidRPr="00F7598D">
        <w:rPr>
          <w:rFonts w:cs="David" w:hint="cs"/>
          <w:u w:val="single"/>
          <w:rtl/>
        </w:rPr>
        <w:t>מיכאלי</w:t>
      </w:r>
      <w:proofErr w:type="spellEnd"/>
      <w:r w:rsidRPr="00F7598D">
        <w:rPr>
          <w:rFonts w:cs="David" w:hint="cs"/>
          <w:u w:val="single"/>
          <w:rtl/>
        </w:rPr>
        <w:t>:</w:t>
      </w:r>
    </w:p>
    <w:p w14:paraId="5AFF72A8" w14:textId="77777777" w:rsidR="00F7598D" w:rsidRPr="00F7598D" w:rsidRDefault="00F7598D" w:rsidP="00F7598D">
      <w:pPr>
        <w:bidi/>
        <w:rPr>
          <w:rFonts w:cs="David" w:hint="cs"/>
          <w:rtl/>
        </w:rPr>
      </w:pPr>
    </w:p>
    <w:p w14:paraId="14DE6DE0" w14:textId="77777777" w:rsidR="00F7598D" w:rsidRPr="00F7598D" w:rsidRDefault="00F7598D" w:rsidP="00F7598D">
      <w:pPr>
        <w:bidi/>
        <w:rPr>
          <w:rFonts w:cs="David" w:hint="cs"/>
          <w:rtl/>
        </w:rPr>
      </w:pPr>
      <w:r w:rsidRPr="00F7598D">
        <w:rPr>
          <w:rFonts w:cs="David" w:hint="cs"/>
          <w:rtl/>
        </w:rPr>
        <w:tab/>
        <w:t>מה יהיה סדר היום בין 13:00 ל-15:00? יהיו חוקים או הצעות כלליות?</w:t>
      </w:r>
    </w:p>
    <w:p w14:paraId="3429F1DC" w14:textId="77777777" w:rsidR="00F7598D" w:rsidRPr="00F7598D" w:rsidRDefault="00F7598D" w:rsidP="00F7598D">
      <w:pPr>
        <w:bidi/>
        <w:rPr>
          <w:rFonts w:cs="David" w:hint="cs"/>
          <w:rtl/>
        </w:rPr>
      </w:pPr>
    </w:p>
    <w:p w14:paraId="48304356" w14:textId="77777777" w:rsidR="00F7598D" w:rsidRPr="00F7598D" w:rsidRDefault="00F7598D" w:rsidP="00F7598D">
      <w:pPr>
        <w:bidi/>
        <w:rPr>
          <w:rFonts w:cs="David" w:hint="cs"/>
          <w:rtl/>
        </w:rPr>
      </w:pPr>
      <w:r w:rsidRPr="00F7598D">
        <w:rPr>
          <w:rFonts w:cs="David" w:hint="cs"/>
          <w:u w:val="single"/>
          <w:rtl/>
        </w:rPr>
        <w:t>מזכיר הכנסת איל ינון:</w:t>
      </w:r>
    </w:p>
    <w:p w14:paraId="7E941FD7" w14:textId="77777777" w:rsidR="00F7598D" w:rsidRPr="00F7598D" w:rsidRDefault="00F7598D" w:rsidP="00F7598D">
      <w:pPr>
        <w:bidi/>
        <w:rPr>
          <w:rFonts w:cs="David" w:hint="cs"/>
          <w:rtl/>
        </w:rPr>
      </w:pPr>
    </w:p>
    <w:p w14:paraId="13968700" w14:textId="77777777" w:rsidR="00F7598D" w:rsidRPr="00F7598D" w:rsidRDefault="00F7598D" w:rsidP="00F7598D">
      <w:pPr>
        <w:bidi/>
        <w:rPr>
          <w:rFonts w:cs="David" w:hint="cs"/>
          <w:rtl/>
        </w:rPr>
      </w:pPr>
      <w:r w:rsidRPr="00F7598D">
        <w:rPr>
          <w:rFonts w:cs="David" w:hint="cs"/>
          <w:rtl/>
        </w:rPr>
        <w:tab/>
        <w:t xml:space="preserve">חקיקה פרטית עדיין לא יכולה לעלות בשבוע הבא, והיא תעלה רק בשבוע שלאחר מכן. חקיקה ממשלתית </w:t>
      </w:r>
      <w:r w:rsidRPr="00F7598D">
        <w:rPr>
          <w:rFonts w:cs="David"/>
          <w:rtl/>
        </w:rPr>
        <w:t>–</w:t>
      </w:r>
      <w:r w:rsidRPr="00F7598D">
        <w:rPr>
          <w:rFonts w:cs="David" w:hint="cs"/>
          <w:rtl/>
        </w:rPr>
        <w:t xml:space="preserve"> היא לא תלויה בנו, ואנחנו נצטרך לשמוע מהממשלה.</w:t>
      </w:r>
    </w:p>
    <w:p w14:paraId="10C5C346" w14:textId="77777777" w:rsidR="00F7598D" w:rsidRPr="00F7598D" w:rsidRDefault="00F7598D" w:rsidP="00F7598D">
      <w:pPr>
        <w:bidi/>
        <w:rPr>
          <w:rFonts w:cs="David" w:hint="cs"/>
          <w:rtl/>
        </w:rPr>
      </w:pPr>
    </w:p>
    <w:p w14:paraId="0DE117B8" w14:textId="77777777" w:rsidR="00F7598D" w:rsidRPr="00F7598D" w:rsidRDefault="00F7598D" w:rsidP="00F7598D">
      <w:pPr>
        <w:bidi/>
        <w:rPr>
          <w:rFonts w:cs="David" w:hint="cs"/>
          <w:rtl/>
        </w:rPr>
      </w:pPr>
      <w:r w:rsidRPr="00F7598D">
        <w:rPr>
          <w:rFonts w:cs="David" w:hint="cs"/>
          <w:u w:val="single"/>
          <w:rtl/>
        </w:rPr>
        <w:t xml:space="preserve">זבולון </w:t>
      </w:r>
      <w:proofErr w:type="spellStart"/>
      <w:r w:rsidRPr="00F7598D">
        <w:rPr>
          <w:rFonts w:cs="David" w:hint="cs"/>
          <w:u w:val="single"/>
          <w:rtl/>
        </w:rPr>
        <w:t>אורלב</w:t>
      </w:r>
      <w:proofErr w:type="spellEnd"/>
      <w:r w:rsidRPr="00F7598D">
        <w:rPr>
          <w:rFonts w:cs="David" w:hint="cs"/>
          <w:u w:val="single"/>
          <w:rtl/>
        </w:rPr>
        <w:t>:</w:t>
      </w:r>
    </w:p>
    <w:p w14:paraId="0F57A5AB" w14:textId="77777777" w:rsidR="00F7598D" w:rsidRPr="00F7598D" w:rsidRDefault="00F7598D" w:rsidP="00F7598D">
      <w:pPr>
        <w:bidi/>
        <w:rPr>
          <w:rFonts w:cs="David" w:hint="cs"/>
          <w:rtl/>
        </w:rPr>
      </w:pPr>
    </w:p>
    <w:p w14:paraId="307B50F6" w14:textId="77777777" w:rsidR="00F7598D" w:rsidRPr="00F7598D" w:rsidRDefault="00F7598D" w:rsidP="00F7598D">
      <w:pPr>
        <w:bidi/>
        <w:rPr>
          <w:rFonts w:cs="David" w:hint="cs"/>
          <w:rtl/>
        </w:rPr>
      </w:pPr>
      <w:r w:rsidRPr="00F7598D">
        <w:rPr>
          <w:rFonts w:cs="David" w:hint="cs"/>
          <w:rtl/>
        </w:rPr>
        <w:tab/>
        <w:t>אז בוא נעשה פטור בהנחה לכל החוקים. זה לא בסדר, שקודם כל מעכבים את הנחות של הצעות החוק ושמים אותם בשבוע האחרון, ועכשיו אומרים: 45 יום. הכנסת חוטאת לתפקידה. היא לא מחוקקת. החקיקה זה חלק מהותי מהדבר הזה, והיא יכולה לשנות, ולומר: על רקע הנסיבות האלה. ה-45 יום האלה זה לא מהתורה, אפשר להגיד: רבותיי, להתחיל בשבוע הבא את החקיקה. זה ממש לא בסדר.</w:t>
      </w:r>
    </w:p>
    <w:p w14:paraId="05DDBDEB" w14:textId="77777777" w:rsidR="00F7598D" w:rsidRPr="00F7598D" w:rsidRDefault="00F7598D" w:rsidP="00F7598D">
      <w:pPr>
        <w:bidi/>
        <w:rPr>
          <w:rFonts w:cs="David" w:hint="cs"/>
          <w:rtl/>
        </w:rPr>
      </w:pPr>
    </w:p>
    <w:p w14:paraId="26CB9DF7"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6C77CC0B" w14:textId="77777777" w:rsidR="00F7598D" w:rsidRPr="00F7598D" w:rsidRDefault="00F7598D" w:rsidP="00F7598D">
      <w:pPr>
        <w:bidi/>
        <w:rPr>
          <w:rFonts w:cs="David" w:hint="cs"/>
          <w:rtl/>
        </w:rPr>
      </w:pPr>
    </w:p>
    <w:p w14:paraId="4ADBAE7E" w14:textId="77777777" w:rsidR="00F7598D" w:rsidRPr="00F7598D" w:rsidRDefault="00F7598D" w:rsidP="00F7598D">
      <w:pPr>
        <w:bidi/>
        <w:rPr>
          <w:rFonts w:cs="David" w:hint="cs"/>
          <w:rtl/>
        </w:rPr>
      </w:pPr>
      <w:r w:rsidRPr="00F7598D">
        <w:rPr>
          <w:rFonts w:cs="David" w:hint="cs"/>
          <w:rtl/>
        </w:rPr>
        <w:tab/>
        <w:t xml:space="preserve">45 יום זה המצב היום. אני, כמוך, סבור שזה לא מן התורה, וכידוע, למשל, במסמך ההמלצות שגיבשו בזמנו מזכיר הכנסת ומזכיר הממשלה, יש שם המלצה לקצר את זה, במסגרת חבילה כללית. אבל זה עוד לא קרה. לכן זה שאנחנו כאן בצורה גורפת נשנה את סדרי הבית, ונביא פטור גורף לכל הצעות חוק </w:t>
      </w:r>
      <w:r w:rsidRPr="00F7598D">
        <w:rPr>
          <w:rFonts w:cs="David"/>
          <w:rtl/>
        </w:rPr>
        <w:t>–</w:t>
      </w:r>
      <w:r w:rsidRPr="00F7598D">
        <w:rPr>
          <w:rFonts w:cs="David" w:hint="cs"/>
          <w:rtl/>
        </w:rPr>
        <w:t xml:space="preserve"> אם יש חבר כנסת שחושב שצריך פטור ספציפי, הוא רשאי לבקש את הפטור, וועדת הכנסת תחליט. אבל סך הכול אני חושב שיהיה לא נכון לפתוח את עבודתה של הכנסת בפטורים גורפים.</w:t>
      </w:r>
    </w:p>
    <w:p w14:paraId="68C1F236" w14:textId="77777777" w:rsidR="00F7598D" w:rsidRPr="00F7598D" w:rsidRDefault="00F7598D" w:rsidP="00F7598D">
      <w:pPr>
        <w:bidi/>
        <w:rPr>
          <w:rFonts w:cs="David" w:hint="cs"/>
          <w:rtl/>
        </w:rPr>
      </w:pPr>
    </w:p>
    <w:p w14:paraId="7375E4AB" w14:textId="77777777" w:rsidR="00F7598D" w:rsidRPr="00F7598D" w:rsidRDefault="00F7598D" w:rsidP="00F7598D">
      <w:pPr>
        <w:bidi/>
        <w:rPr>
          <w:rFonts w:cs="David" w:hint="cs"/>
          <w:rtl/>
        </w:rPr>
      </w:pPr>
    </w:p>
    <w:p w14:paraId="0CD27946" w14:textId="77777777" w:rsidR="00F7598D" w:rsidRPr="00F7598D" w:rsidRDefault="00F7598D" w:rsidP="00F7598D">
      <w:pPr>
        <w:bidi/>
        <w:rPr>
          <w:rFonts w:cs="David" w:hint="cs"/>
          <w:rtl/>
        </w:rPr>
      </w:pPr>
    </w:p>
    <w:p w14:paraId="01831D5E" w14:textId="77777777" w:rsidR="00F7598D" w:rsidRPr="00F7598D" w:rsidRDefault="00F7598D" w:rsidP="00F7598D">
      <w:pPr>
        <w:bidi/>
        <w:rPr>
          <w:rFonts w:cs="David" w:hint="cs"/>
          <w:rtl/>
        </w:rPr>
      </w:pPr>
      <w:r w:rsidRPr="00F7598D">
        <w:rPr>
          <w:rFonts w:cs="David" w:hint="cs"/>
          <w:u w:val="single"/>
          <w:rtl/>
        </w:rPr>
        <w:t>מזכיר הכנסת איל ינון:</w:t>
      </w:r>
    </w:p>
    <w:p w14:paraId="1E0A55B3" w14:textId="77777777" w:rsidR="00F7598D" w:rsidRPr="00F7598D" w:rsidRDefault="00F7598D" w:rsidP="00F7598D">
      <w:pPr>
        <w:bidi/>
        <w:rPr>
          <w:rFonts w:cs="David" w:hint="cs"/>
          <w:rtl/>
        </w:rPr>
      </w:pPr>
    </w:p>
    <w:p w14:paraId="0D867080" w14:textId="77777777" w:rsidR="00F7598D" w:rsidRPr="00F7598D" w:rsidRDefault="00F7598D" w:rsidP="00F7598D">
      <w:pPr>
        <w:bidi/>
        <w:rPr>
          <w:rFonts w:cs="David" w:hint="cs"/>
          <w:rtl/>
        </w:rPr>
      </w:pPr>
      <w:r w:rsidRPr="00F7598D">
        <w:rPr>
          <w:rFonts w:cs="David" w:hint="cs"/>
          <w:rtl/>
        </w:rPr>
        <w:tab/>
        <w:t>נפרסם מחר או לכל המאוחר ביום ראשון בבוקר סדר יום לשבוע הבא.</w:t>
      </w:r>
    </w:p>
    <w:p w14:paraId="79968D84" w14:textId="77777777" w:rsidR="00F7598D" w:rsidRPr="00F7598D" w:rsidRDefault="00F7598D" w:rsidP="00F7598D">
      <w:pPr>
        <w:bidi/>
        <w:rPr>
          <w:rFonts w:cs="David" w:hint="cs"/>
          <w:rtl/>
        </w:rPr>
      </w:pPr>
    </w:p>
    <w:p w14:paraId="1FBFED30" w14:textId="77777777" w:rsidR="00F7598D" w:rsidRPr="00F7598D" w:rsidRDefault="00F7598D" w:rsidP="00F7598D">
      <w:pPr>
        <w:bidi/>
        <w:rPr>
          <w:rFonts w:cs="David" w:hint="cs"/>
          <w:rtl/>
        </w:rPr>
      </w:pPr>
      <w:r w:rsidRPr="00F7598D">
        <w:rPr>
          <w:rFonts w:cs="David" w:hint="cs"/>
          <w:u w:val="single"/>
          <w:rtl/>
        </w:rPr>
        <w:t>משה גפני:</w:t>
      </w:r>
    </w:p>
    <w:p w14:paraId="20FB1FC8" w14:textId="77777777" w:rsidR="00F7598D" w:rsidRPr="00F7598D" w:rsidRDefault="00F7598D" w:rsidP="00F7598D">
      <w:pPr>
        <w:bidi/>
        <w:rPr>
          <w:rFonts w:cs="David" w:hint="cs"/>
          <w:rtl/>
        </w:rPr>
      </w:pPr>
    </w:p>
    <w:p w14:paraId="5CFF1139" w14:textId="77777777" w:rsidR="00F7598D" w:rsidRPr="00F7598D" w:rsidRDefault="00F7598D" w:rsidP="00F7598D">
      <w:pPr>
        <w:bidi/>
        <w:rPr>
          <w:rFonts w:cs="David" w:hint="cs"/>
          <w:rtl/>
        </w:rPr>
      </w:pPr>
      <w:r w:rsidRPr="00F7598D">
        <w:rPr>
          <w:rFonts w:cs="David" w:hint="cs"/>
          <w:rtl/>
        </w:rPr>
        <w:tab/>
        <w:t xml:space="preserve"> אדוני המזכיר, מה עם יום שלישי?</w:t>
      </w:r>
    </w:p>
    <w:p w14:paraId="4044A22E" w14:textId="77777777" w:rsidR="00F7598D" w:rsidRPr="00F7598D" w:rsidRDefault="00F7598D" w:rsidP="00F7598D">
      <w:pPr>
        <w:bidi/>
        <w:rPr>
          <w:rFonts w:cs="David" w:hint="cs"/>
          <w:rtl/>
        </w:rPr>
      </w:pPr>
    </w:p>
    <w:p w14:paraId="240E9CD3" w14:textId="77777777" w:rsidR="00F7598D" w:rsidRPr="00F7598D" w:rsidRDefault="00F7598D" w:rsidP="00F7598D">
      <w:pPr>
        <w:bidi/>
        <w:rPr>
          <w:rFonts w:cs="David" w:hint="cs"/>
          <w:rtl/>
        </w:rPr>
      </w:pPr>
      <w:r w:rsidRPr="00F7598D">
        <w:rPr>
          <w:rFonts w:cs="David" w:hint="cs"/>
          <w:u w:val="single"/>
          <w:rtl/>
        </w:rPr>
        <w:t>מזכיר הכנסת איל ינון:</w:t>
      </w:r>
    </w:p>
    <w:p w14:paraId="5FA30385" w14:textId="77777777" w:rsidR="00F7598D" w:rsidRPr="00F7598D" w:rsidRDefault="00F7598D" w:rsidP="00F7598D">
      <w:pPr>
        <w:bidi/>
        <w:rPr>
          <w:rFonts w:cs="David" w:hint="cs"/>
          <w:rtl/>
        </w:rPr>
      </w:pPr>
    </w:p>
    <w:p w14:paraId="0BCB005A" w14:textId="77777777" w:rsidR="00F7598D" w:rsidRPr="00F7598D" w:rsidRDefault="00F7598D" w:rsidP="00F7598D">
      <w:pPr>
        <w:bidi/>
        <w:rPr>
          <w:rFonts w:cs="David" w:hint="cs"/>
          <w:rtl/>
        </w:rPr>
      </w:pPr>
      <w:r w:rsidRPr="00F7598D">
        <w:rPr>
          <w:rFonts w:cs="David" w:hint="cs"/>
          <w:rtl/>
        </w:rPr>
        <w:tab/>
        <w:t xml:space="preserve">לגבי יום שלישי, בינתיים אין כל שינוי בסדר הזמנים. </w:t>
      </w:r>
    </w:p>
    <w:p w14:paraId="05D939EA" w14:textId="77777777" w:rsidR="00F7598D" w:rsidRPr="00F7598D" w:rsidRDefault="00F7598D" w:rsidP="00F7598D">
      <w:pPr>
        <w:bidi/>
        <w:rPr>
          <w:rFonts w:cs="David" w:hint="cs"/>
          <w:rtl/>
        </w:rPr>
      </w:pPr>
    </w:p>
    <w:p w14:paraId="798F88D7" w14:textId="77777777" w:rsidR="00F7598D" w:rsidRPr="00F7598D" w:rsidRDefault="00F7598D" w:rsidP="00F7598D">
      <w:pPr>
        <w:bidi/>
        <w:rPr>
          <w:rFonts w:cs="David" w:hint="cs"/>
          <w:rtl/>
        </w:rPr>
      </w:pPr>
      <w:r w:rsidRPr="00F7598D">
        <w:rPr>
          <w:rFonts w:cs="David" w:hint="cs"/>
          <w:u w:val="single"/>
          <w:rtl/>
        </w:rPr>
        <w:t>משה גפני:</w:t>
      </w:r>
    </w:p>
    <w:p w14:paraId="1281A136" w14:textId="77777777" w:rsidR="00F7598D" w:rsidRPr="00F7598D" w:rsidRDefault="00F7598D" w:rsidP="00F7598D">
      <w:pPr>
        <w:bidi/>
        <w:rPr>
          <w:rFonts w:cs="David" w:hint="cs"/>
          <w:rtl/>
        </w:rPr>
      </w:pPr>
    </w:p>
    <w:p w14:paraId="121246E6" w14:textId="77777777" w:rsidR="00F7598D" w:rsidRPr="00F7598D" w:rsidRDefault="00F7598D" w:rsidP="00F7598D">
      <w:pPr>
        <w:bidi/>
        <w:rPr>
          <w:rFonts w:cs="David" w:hint="cs"/>
          <w:rtl/>
        </w:rPr>
      </w:pPr>
      <w:r w:rsidRPr="00F7598D">
        <w:rPr>
          <w:rFonts w:cs="David" w:hint="cs"/>
          <w:rtl/>
        </w:rPr>
        <w:tab/>
        <w:t xml:space="preserve"> אדוני יושב ראש הוועדה, אני אצביע בעד מה שאמר מזכיר הכנסת - יושב ראש הכנסת </w:t>
      </w:r>
      <w:r w:rsidRPr="00F7598D">
        <w:rPr>
          <w:rFonts w:cs="David"/>
          <w:rtl/>
        </w:rPr>
        <w:t>–</w:t>
      </w:r>
      <w:r w:rsidRPr="00F7598D">
        <w:rPr>
          <w:rFonts w:cs="David" w:hint="cs"/>
          <w:rtl/>
        </w:rPr>
        <w:t xml:space="preserve"> ואני אומר, גם בשביל התקדים של העבר והעתיד, מהסיבה האחת והיחידה, מכיוון שאנחנו נמצאים בערב ל"ג בעומר, ויש המסורת של כל מה שקשור לל"ג בעומר, ומירון וכדומה, המסורת היא שלא יבואו בשנה הבאה ויגידו: היו עוד סיבות השנה. הסיבה האחת והיחידה מבחינתי, שזה ליל ל"ג בעומר.</w:t>
      </w:r>
    </w:p>
    <w:p w14:paraId="62369475" w14:textId="77777777" w:rsidR="00F7598D" w:rsidRPr="00F7598D" w:rsidRDefault="00F7598D" w:rsidP="00F7598D">
      <w:pPr>
        <w:bidi/>
        <w:rPr>
          <w:rFonts w:cs="David" w:hint="cs"/>
          <w:rtl/>
        </w:rPr>
      </w:pPr>
    </w:p>
    <w:p w14:paraId="62EA4177" w14:textId="77777777" w:rsidR="00F7598D" w:rsidRPr="00F7598D" w:rsidRDefault="00F7598D" w:rsidP="00F7598D">
      <w:pPr>
        <w:bidi/>
        <w:rPr>
          <w:rFonts w:cs="David" w:hint="cs"/>
          <w:rtl/>
        </w:rPr>
      </w:pPr>
      <w:r w:rsidRPr="00F7598D">
        <w:rPr>
          <w:rFonts w:cs="David" w:hint="cs"/>
          <w:u w:val="single"/>
          <w:rtl/>
        </w:rPr>
        <w:t>נסים זאב:</w:t>
      </w:r>
    </w:p>
    <w:p w14:paraId="4FDE60D3" w14:textId="77777777" w:rsidR="00F7598D" w:rsidRPr="00F7598D" w:rsidRDefault="00F7598D" w:rsidP="00F7598D">
      <w:pPr>
        <w:bidi/>
        <w:rPr>
          <w:rFonts w:cs="David" w:hint="cs"/>
          <w:rtl/>
        </w:rPr>
      </w:pPr>
    </w:p>
    <w:p w14:paraId="21355C64" w14:textId="77777777" w:rsidR="00F7598D" w:rsidRPr="00F7598D" w:rsidRDefault="00F7598D" w:rsidP="00F7598D">
      <w:pPr>
        <w:bidi/>
        <w:rPr>
          <w:rFonts w:cs="David" w:hint="cs"/>
          <w:rtl/>
        </w:rPr>
      </w:pPr>
      <w:r w:rsidRPr="00F7598D">
        <w:rPr>
          <w:rFonts w:cs="David" w:hint="cs"/>
          <w:rtl/>
        </w:rPr>
        <w:tab/>
        <w:t xml:space="preserve"> אני, בדרך כלל, בערב ל"ג בעומר קורא את כל תיקוני הזוהר, וזה לוקח לי הרבה שעות, ולכן אני חייב להשתחרר מוקדם. לכן לא צריך לחפש סיבות.</w:t>
      </w:r>
    </w:p>
    <w:p w14:paraId="172624B9" w14:textId="77777777" w:rsidR="00F7598D" w:rsidRPr="00F7598D" w:rsidRDefault="00F7598D" w:rsidP="00F7598D">
      <w:pPr>
        <w:bidi/>
        <w:rPr>
          <w:rFonts w:cs="David" w:hint="cs"/>
          <w:rtl/>
        </w:rPr>
      </w:pPr>
    </w:p>
    <w:p w14:paraId="2D5B901F" w14:textId="77777777" w:rsidR="00F7598D" w:rsidRPr="00F7598D" w:rsidRDefault="00F7598D" w:rsidP="00F7598D">
      <w:pPr>
        <w:bidi/>
        <w:rPr>
          <w:rFonts w:cs="David" w:hint="cs"/>
          <w:rtl/>
        </w:rPr>
      </w:pPr>
      <w:r w:rsidRPr="00F7598D">
        <w:rPr>
          <w:rFonts w:cs="David" w:hint="cs"/>
          <w:u w:val="single"/>
          <w:rtl/>
        </w:rPr>
        <w:t xml:space="preserve">אברהם </w:t>
      </w:r>
      <w:proofErr w:type="spellStart"/>
      <w:r w:rsidRPr="00F7598D">
        <w:rPr>
          <w:rFonts w:cs="David" w:hint="cs"/>
          <w:u w:val="single"/>
          <w:rtl/>
        </w:rPr>
        <w:t>מיכאלי</w:t>
      </w:r>
      <w:proofErr w:type="spellEnd"/>
      <w:r w:rsidRPr="00F7598D">
        <w:rPr>
          <w:rFonts w:cs="David" w:hint="cs"/>
          <w:u w:val="single"/>
          <w:rtl/>
        </w:rPr>
        <w:t>:</w:t>
      </w:r>
    </w:p>
    <w:p w14:paraId="2CB4B09B" w14:textId="77777777" w:rsidR="00F7598D" w:rsidRPr="00F7598D" w:rsidRDefault="00F7598D" w:rsidP="00F7598D">
      <w:pPr>
        <w:bidi/>
        <w:rPr>
          <w:rFonts w:cs="David" w:hint="cs"/>
          <w:rtl/>
        </w:rPr>
      </w:pPr>
    </w:p>
    <w:p w14:paraId="2AE7FEC1" w14:textId="77777777" w:rsidR="00F7598D" w:rsidRPr="00F7598D" w:rsidRDefault="00F7598D" w:rsidP="00F7598D">
      <w:pPr>
        <w:bidi/>
        <w:rPr>
          <w:rFonts w:cs="David" w:hint="cs"/>
          <w:rtl/>
        </w:rPr>
      </w:pPr>
      <w:r w:rsidRPr="00F7598D">
        <w:rPr>
          <w:rFonts w:cs="David" w:hint="cs"/>
          <w:rtl/>
        </w:rPr>
        <w:tab/>
        <w:t xml:space="preserve">שאלה לאדוני היושב ראש - נודע לי שהכבישים יהיו פה סגורים ביום שני. האם הכנסת דואגת לפחות לח"כים לעבור לכנסת באופן </w:t>
      </w:r>
      <w:proofErr w:type="spellStart"/>
      <w:r w:rsidRPr="00F7598D">
        <w:rPr>
          <w:rFonts w:cs="David" w:hint="cs"/>
          <w:rtl/>
        </w:rPr>
        <w:t>נורמלי</w:t>
      </w:r>
      <w:proofErr w:type="spellEnd"/>
      <w:r w:rsidRPr="00F7598D">
        <w:rPr>
          <w:rFonts w:cs="David" w:hint="cs"/>
          <w:rtl/>
        </w:rPr>
        <w:t xml:space="preserve">? </w:t>
      </w:r>
    </w:p>
    <w:p w14:paraId="212500CA" w14:textId="77777777" w:rsidR="00F7598D" w:rsidRPr="00F7598D" w:rsidRDefault="00F7598D" w:rsidP="00F7598D">
      <w:pPr>
        <w:bidi/>
        <w:rPr>
          <w:rFonts w:cs="David" w:hint="cs"/>
          <w:rtl/>
        </w:rPr>
      </w:pPr>
    </w:p>
    <w:p w14:paraId="239C1496" w14:textId="77777777" w:rsidR="00F7598D" w:rsidRPr="00F7598D" w:rsidRDefault="00F7598D" w:rsidP="00F7598D">
      <w:pPr>
        <w:bidi/>
        <w:rPr>
          <w:rFonts w:cs="David" w:hint="cs"/>
          <w:u w:val="single"/>
          <w:rtl/>
        </w:rPr>
      </w:pPr>
      <w:r w:rsidRPr="00F7598D">
        <w:rPr>
          <w:rFonts w:cs="David" w:hint="cs"/>
          <w:u w:val="single"/>
          <w:rtl/>
        </w:rPr>
        <w:t>מזכיר הכנסת איל ינון:</w:t>
      </w:r>
    </w:p>
    <w:p w14:paraId="35CE71BE" w14:textId="77777777" w:rsidR="00F7598D" w:rsidRPr="00F7598D" w:rsidRDefault="00F7598D" w:rsidP="00F7598D">
      <w:pPr>
        <w:bidi/>
        <w:rPr>
          <w:rFonts w:cs="David" w:hint="cs"/>
          <w:u w:val="single"/>
          <w:rtl/>
        </w:rPr>
      </w:pPr>
    </w:p>
    <w:p w14:paraId="4BEE6927" w14:textId="77777777" w:rsidR="00F7598D" w:rsidRPr="00F7598D" w:rsidRDefault="00F7598D" w:rsidP="00F7598D">
      <w:pPr>
        <w:bidi/>
        <w:rPr>
          <w:rFonts w:cs="David" w:hint="cs"/>
          <w:rtl/>
        </w:rPr>
      </w:pPr>
      <w:r w:rsidRPr="00F7598D">
        <w:rPr>
          <w:rFonts w:cs="David" w:hint="cs"/>
          <w:rtl/>
        </w:rPr>
        <w:tab/>
        <w:t>אדבר על כך עם קצין הכנסת. בנוגע לקבלת הפנים אצל נשיא המדינה, אנחנו נזמין אוטובוס לחברי הכנסת, שייצא מהכנסת לבית הנשיא ויתואם עם המשטרה.</w:t>
      </w:r>
    </w:p>
    <w:p w14:paraId="1444E2EC" w14:textId="77777777" w:rsidR="00F7598D" w:rsidRPr="00F7598D" w:rsidRDefault="00F7598D" w:rsidP="00F7598D">
      <w:pPr>
        <w:bidi/>
        <w:rPr>
          <w:rFonts w:cs="David" w:hint="cs"/>
          <w:rtl/>
        </w:rPr>
      </w:pPr>
    </w:p>
    <w:p w14:paraId="31C244D6" w14:textId="77777777" w:rsidR="00F7598D" w:rsidRPr="00F7598D" w:rsidRDefault="00F7598D" w:rsidP="00F7598D">
      <w:pPr>
        <w:bidi/>
        <w:rPr>
          <w:rFonts w:cs="David" w:hint="cs"/>
          <w:rtl/>
        </w:rPr>
      </w:pPr>
      <w:r w:rsidRPr="00F7598D">
        <w:rPr>
          <w:rFonts w:cs="David" w:hint="cs"/>
          <w:u w:val="single"/>
          <w:rtl/>
        </w:rPr>
        <w:t>היו</w:t>
      </w:r>
      <w:r w:rsidRPr="00F7598D">
        <w:rPr>
          <w:rFonts w:cs="David"/>
          <w:u w:val="single"/>
          <w:rtl/>
        </w:rPr>
        <w:t>"</w:t>
      </w:r>
      <w:r w:rsidRPr="00F7598D">
        <w:rPr>
          <w:rFonts w:cs="David" w:hint="cs"/>
          <w:u w:val="single"/>
          <w:rtl/>
        </w:rPr>
        <w:t xml:space="preserve">ר זאב </w:t>
      </w:r>
      <w:proofErr w:type="spellStart"/>
      <w:r w:rsidRPr="00F7598D">
        <w:rPr>
          <w:rFonts w:cs="David" w:hint="cs"/>
          <w:u w:val="single"/>
          <w:rtl/>
        </w:rPr>
        <w:t>אלקין</w:t>
      </w:r>
      <w:proofErr w:type="spellEnd"/>
      <w:r w:rsidRPr="00F7598D">
        <w:rPr>
          <w:rFonts w:cs="David" w:hint="cs"/>
          <w:u w:val="single"/>
          <w:rtl/>
        </w:rPr>
        <w:t>:</w:t>
      </w:r>
    </w:p>
    <w:p w14:paraId="04D79C10" w14:textId="77777777" w:rsidR="00F7598D" w:rsidRPr="00F7598D" w:rsidRDefault="00F7598D" w:rsidP="00F7598D">
      <w:pPr>
        <w:bidi/>
        <w:rPr>
          <w:rFonts w:cs="David" w:hint="cs"/>
          <w:rtl/>
        </w:rPr>
      </w:pPr>
    </w:p>
    <w:p w14:paraId="5E8ACEE1" w14:textId="77777777" w:rsidR="00F7598D" w:rsidRPr="00F7598D" w:rsidRDefault="00F7598D" w:rsidP="00F7598D">
      <w:pPr>
        <w:bidi/>
        <w:rPr>
          <w:rFonts w:cs="David" w:hint="cs"/>
          <w:rtl/>
        </w:rPr>
      </w:pPr>
      <w:r w:rsidRPr="00F7598D">
        <w:rPr>
          <w:rFonts w:cs="David" w:hint="cs"/>
          <w:rtl/>
        </w:rPr>
        <w:tab/>
        <w:t>חברי הכנסת, אני מביא להצבעה את הבקשה של יושב ראש הכנסת לשנות את זמני הדיון ביום שני. מי בעד? מי נגד? מי נמנע?</w:t>
      </w:r>
    </w:p>
    <w:p w14:paraId="0E2F6901" w14:textId="77777777" w:rsidR="00F7598D" w:rsidRPr="00F7598D" w:rsidRDefault="00F7598D" w:rsidP="00F7598D">
      <w:pPr>
        <w:bidi/>
        <w:rPr>
          <w:rFonts w:cs="David" w:hint="cs"/>
          <w:rtl/>
        </w:rPr>
      </w:pPr>
    </w:p>
    <w:p w14:paraId="4BDC07FB" w14:textId="77777777" w:rsidR="00F7598D" w:rsidRPr="00F7598D" w:rsidRDefault="00F7598D" w:rsidP="00F7598D">
      <w:pPr>
        <w:bidi/>
        <w:jc w:val="center"/>
        <w:rPr>
          <w:rFonts w:cs="David" w:hint="cs"/>
          <w:b/>
          <w:bCs/>
          <w:rtl/>
        </w:rPr>
      </w:pPr>
      <w:r w:rsidRPr="00F7598D">
        <w:rPr>
          <w:rFonts w:cs="David" w:hint="cs"/>
          <w:b/>
          <w:bCs/>
          <w:rtl/>
        </w:rPr>
        <w:t>הצבעה</w:t>
      </w:r>
    </w:p>
    <w:p w14:paraId="532B0000" w14:textId="77777777" w:rsidR="00F7598D" w:rsidRPr="00F7598D" w:rsidRDefault="00F7598D" w:rsidP="00F7598D">
      <w:pPr>
        <w:bidi/>
        <w:jc w:val="center"/>
        <w:rPr>
          <w:rFonts w:cs="David" w:hint="cs"/>
          <w:rtl/>
        </w:rPr>
      </w:pPr>
    </w:p>
    <w:p w14:paraId="33ABD558" w14:textId="77777777" w:rsidR="00F7598D" w:rsidRPr="00F7598D" w:rsidRDefault="00F7598D" w:rsidP="00F7598D">
      <w:pPr>
        <w:bidi/>
        <w:jc w:val="center"/>
        <w:rPr>
          <w:rFonts w:cs="David" w:hint="cs"/>
          <w:rtl/>
        </w:rPr>
      </w:pPr>
      <w:r w:rsidRPr="00F7598D">
        <w:rPr>
          <w:rFonts w:cs="David" w:hint="cs"/>
          <w:rtl/>
        </w:rPr>
        <w:t xml:space="preserve">בעד </w:t>
      </w:r>
      <w:r w:rsidRPr="00F7598D">
        <w:rPr>
          <w:rFonts w:cs="David"/>
          <w:rtl/>
        </w:rPr>
        <w:t>–</w:t>
      </w:r>
      <w:r w:rsidRPr="00F7598D">
        <w:rPr>
          <w:rFonts w:cs="David" w:hint="cs"/>
          <w:rtl/>
        </w:rPr>
        <w:t xml:space="preserve"> רוב גדול</w:t>
      </w:r>
    </w:p>
    <w:p w14:paraId="62246689" w14:textId="77777777" w:rsidR="00F7598D" w:rsidRPr="00F7598D" w:rsidRDefault="00F7598D" w:rsidP="00F7598D">
      <w:pPr>
        <w:bidi/>
        <w:jc w:val="center"/>
        <w:rPr>
          <w:rFonts w:cs="David" w:hint="cs"/>
          <w:rtl/>
        </w:rPr>
      </w:pPr>
      <w:r w:rsidRPr="00F7598D">
        <w:rPr>
          <w:rFonts w:cs="David" w:hint="cs"/>
          <w:rtl/>
        </w:rPr>
        <w:t xml:space="preserve">נגד </w:t>
      </w:r>
      <w:r w:rsidRPr="00F7598D">
        <w:rPr>
          <w:rFonts w:cs="David"/>
          <w:rtl/>
        </w:rPr>
        <w:t>–</w:t>
      </w:r>
      <w:r w:rsidRPr="00F7598D">
        <w:rPr>
          <w:rFonts w:cs="David" w:hint="cs"/>
          <w:rtl/>
        </w:rPr>
        <w:t xml:space="preserve"> 1</w:t>
      </w:r>
    </w:p>
    <w:p w14:paraId="297E803F" w14:textId="77777777" w:rsidR="00F7598D" w:rsidRPr="00F7598D" w:rsidRDefault="00F7598D" w:rsidP="00F7598D">
      <w:pPr>
        <w:bidi/>
        <w:jc w:val="center"/>
        <w:rPr>
          <w:rFonts w:cs="David" w:hint="cs"/>
          <w:rtl/>
        </w:rPr>
      </w:pPr>
      <w:r w:rsidRPr="00F7598D">
        <w:rPr>
          <w:rFonts w:cs="David" w:hint="cs"/>
          <w:rtl/>
        </w:rPr>
        <w:t xml:space="preserve">נמנעים </w:t>
      </w:r>
      <w:r w:rsidRPr="00F7598D">
        <w:rPr>
          <w:rFonts w:cs="David"/>
          <w:rtl/>
        </w:rPr>
        <w:t>–</w:t>
      </w:r>
      <w:r w:rsidRPr="00F7598D">
        <w:rPr>
          <w:rFonts w:cs="David" w:hint="cs"/>
          <w:rtl/>
        </w:rPr>
        <w:t xml:space="preserve"> אין</w:t>
      </w:r>
    </w:p>
    <w:p w14:paraId="750AA8A1" w14:textId="77777777" w:rsidR="00F7598D" w:rsidRPr="00F7598D" w:rsidRDefault="00F7598D" w:rsidP="00F7598D">
      <w:pPr>
        <w:bidi/>
        <w:jc w:val="center"/>
        <w:rPr>
          <w:rFonts w:cs="David" w:hint="cs"/>
          <w:rtl/>
        </w:rPr>
      </w:pPr>
      <w:r w:rsidRPr="00F7598D">
        <w:rPr>
          <w:rFonts w:cs="David" w:hint="cs"/>
          <w:rtl/>
        </w:rPr>
        <w:t>ההצעה לשנות את זמני הדיון במליאת יום ב, 11.5.09, נתקבלה.</w:t>
      </w:r>
    </w:p>
    <w:p w14:paraId="34F42E16" w14:textId="77777777" w:rsidR="00F7598D" w:rsidRPr="00F7598D" w:rsidRDefault="00F7598D" w:rsidP="00F7598D">
      <w:pPr>
        <w:bidi/>
        <w:rPr>
          <w:rFonts w:cs="David" w:hint="cs"/>
          <w:rtl/>
        </w:rPr>
      </w:pPr>
    </w:p>
    <w:p w14:paraId="1698D6BD" w14:textId="77777777" w:rsidR="00F7598D" w:rsidRPr="00F7598D" w:rsidRDefault="00F7598D" w:rsidP="00F7598D">
      <w:pPr>
        <w:bidi/>
        <w:rPr>
          <w:rFonts w:cs="David" w:hint="cs"/>
          <w:u w:val="single"/>
          <w:rtl/>
        </w:rPr>
      </w:pPr>
      <w:r w:rsidRPr="00F7598D">
        <w:rPr>
          <w:rFonts w:cs="David" w:hint="cs"/>
          <w:u w:val="single"/>
          <w:rtl/>
        </w:rPr>
        <w:t xml:space="preserve">היו"ר זאב </w:t>
      </w:r>
      <w:proofErr w:type="spellStart"/>
      <w:r w:rsidRPr="00F7598D">
        <w:rPr>
          <w:rFonts w:cs="David" w:hint="cs"/>
          <w:u w:val="single"/>
          <w:rtl/>
        </w:rPr>
        <w:t>אלקין</w:t>
      </w:r>
      <w:proofErr w:type="spellEnd"/>
      <w:r w:rsidRPr="00F7598D">
        <w:rPr>
          <w:rFonts w:cs="David" w:hint="cs"/>
          <w:u w:val="single"/>
          <w:rtl/>
        </w:rPr>
        <w:t>:</w:t>
      </w:r>
    </w:p>
    <w:p w14:paraId="0072D4D9" w14:textId="77777777" w:rsidR="00F7598D" w:rsidRPr="00F7598D" w:rsidRDefault="00F7598D" w:rsidP="00F7598D">
      <w:pPr>
        <w:bidi/>
        <w:rPr>
          <w:rFonts w:cs="David" w:hint="cs"/>
          <w:rtl/>
        </w:rPr>
      </w:pPr>
    </w:p>
    <w:p w14:paraId="505C478C" w14:textId="77777777" w:rsidR="00F7598D" w:rsidRPr="00F7598D" w:rsidRDefault="00F7598D" w:rsidP="00F7598D">
      <w:pPr>
        <w:bidi/>
        <w:ind w:firstLine="567"/>
        <w:rPr>
          <w:rFonts w:cs="David" w:hint="cs"/>
          <w:rtl/>
        </w:rPr>
      </w:pPr>
      <w:r w:rsidRPr="00F7598D">
        <w:rPr>
          <w:rFonts w:cs="David" w:hint="cs"/>
          <w:rtl/>
        </w:rPr>
        <w:t>בעד - רוב. נגד - 1. אין נמנעים. אושר ברוב קולות.</w:t>
      </w:r>
    </w:p>
    <w:p w14:paraId="7F31A0F8" w14:textId="77777777" w:rsidR="00F7598D" w:rsidRPr="00F7598D" w:rsidRDefault="00F7598D" w:rsidP="00F7598D">
      <w:pPr>
        <w:bidi/>
        <w:rPr>
          <w:rFonts w:cs="David" w:hint="cs"/>
          <w:rtl/>
        </w:rPr>
      </w:pPr>
    </w:p>
    <w:p w14:paraId="2DF950F7" w14:textId="77777777" w:rsidR="00F7598D" w:rsidRPr="00F7598D" w:rsidRDefault="00F7598D" w:rsidP="00F7598D">
      <w:pPr>
        <w:bidi/>
        <w:rPr>
          <w:rFonts w:cs="David" w:hint="cs"/>
          <w:rtl/>
        </w:rPr>
      </w:pPr>
      <w:r w:rsidRPr="00F7598D">
        <w:rPr>
          <w:rFonts w:cs="David" w:hint="cs"/>
          <w:rtl/>
        </w:rPr>
        <w:tab/>
        <w:t xml:space="preserve">תודה רבה, הישיבה ננעלה. </w:t>
      </w:r>
    </w:p>
    <w:p w14:paraId="50A3EBC5" w14:textId="77777777" w:rsidR="00F7598D" w:rsidRPr="00F7598D" w:rsidRDefault="00F7598D" w:rsidP="00F7598D">
      <w:pPr>
        <w:bidi/>
        <w:rPr>
          <w:rFonts w:cs="David" w:hint="cs"/>
          <w:rtl/>
        </w:rPr>
      </w:pPr>
    </w:p>
    <w:p w14:paraId="3B98CED1" w14:textId="77777777" w:rsidR="00F7598D" w:rsidRPr="00F7598D" w:rsidRDefault="00F7598D" w:rsidP="00F7598D">
      <w:pPr>
        <w:bidi/>
        <w:rPr>
          <w:rFonts w:cs="David" w:hint="cs"/>
          <w:b/>
          <w:bCs/>
          <w:rtl/>
        </w:rPr>
      </w:pPr>
    </w:p>
    <w:p w14:paraId="7042F121" w14:textId="77777777" w:rsidR="00F7598D" w:rsidRPr="00F7598D" w:rsidRDefault="00F7598D" w:rsidP="00F7598D">
      <w:pPr>
        <w:bidi/>
        <w:rPr>
          <w:rFonts w:cs="David" w:hint="cs"/>
          <w:b/>
          <w:bCs/>
          <w:u w:val="single"/>
          <w:rtl/>
        </w:rPr>
      </w:pPr>
      <w:r w:rsidRPr="00F7598D">
        <w:rPr>
          <w:rFonts w:cs="David" w:hint="cs"/>
          <w:b/>
          <w:bCs/>
          <w:u w:val="single"/>
          <w:rtl/>
        </w:rPr>
        <w:t>הישיבה ננעלה בשעה 15:50.</w:t>
      </w:r>
      <w:r w:rsidRPr="00F7598D">
        <w:rPr>
          <w:rFonts w:cs="David" w:hint="cs"/>
          <w:b/>
          <w:bCs/>
          <w:rtl/>
        </w:rPr>
        <w:t xml:space="preserve"> </w:t>
      </w:r>
    </w:p>
    <w:p w14:paraId="53296A96" w14:textId="77777777" w:rsidR="00F7598D" w:rsidRPr="00F7598D" w:rsidRDefault="00F7598D" w:rsidP="00F7598D">
      <w:pPr>
        <w:bidi/>
        <w:rPr>
          <w:rFonts w:cs="David" w:hint="cs"/>
          <w:rtl/>
        </w:rPr>
      </w:pPr>
    </w:p>
    <w:p w14:paraId="76EAD009" w14:textId="77777777" w:rsidR="00F7598D" w:rsidRPr="00F7598D" w:rsidRDefault="00F7598D" w:rsidP="00F7598D">
      <w:pPr>
        <w:bidi/>
        <w:rPr>
          <w:rFonts w:cs="David" w:hint="cs"/>
          <w:rtl/>
        </w:rPr>
      </w:pPr>
    </w:p>
    <w:p w14:paraId="293BD76A" w14:textId="77777777" w:rsidR="00552A80" w:rsidRPr="00F7598D" w:rsidRDefault="00552A80" w:rsidP="00F7598D">
      <w:pPr>
        <w:bidi/>
        <w:rPr>
          <w:rFonts w:cs="David" w:hint="cs"/>
          <w:rtl/>
        </w:rPr>
      </w:pPr>
    </w:p>
    <w:sectPr w:rsidR="00552A80" w:rsidRPr="00F7598D" w:rsidSect="00F7598D">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F7C18" w14:textId="77777777" w:rsidR="00F7598D" w:rsidRDefault="00F7598D">
      <w:r>
        <w:separator/>
      </w:r>
    </w:p>
  </w:endnote>
  <w:endnote w:type="continuationSeparator" w:id="0">
    <w:p w14:paraId="3012EFC8" w14:textId="77777777" w:rsidR="00F7598D" w:rsidRDefault="00F7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3D7F1" w14:textId="77777777" w:rsidR="00F7598D" w:rsidRDefault="00F7598D">
      <w:r>
        <w:separator/>
      </w:r>
    </w:p>
  </w:footnote>
  <w:footnote w:type="continuationSeparator" w:id="0">
    <w:p w14:paraId="4F2FA607" w14:textId="77777777" w:rsidR="00F7598D" w:rsidRDefault="00F75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4A4A" w14:textId="77777777" w:rsidR="00F7598D" w:rsidRDefault="00F7598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0CCE827" w14:textId="77777777" w:rsidR="00F7598D" w:rsidRDefault="00F7598D">
    <w:pPr>
      <w:pStyle w:val="Header"/>
      <w:ind w:right="360"/>
      <w:jc w:val="both"/>
      <w:rPr>
        <w:rtl/>
      </w:rPr>
    </w:pPr>
  </w:p>
  <w:p w14:paraId="0FF2EFE5" w14:textId="77777777" w:rsidR="00F7598D" w:rsidRDefault="00F7598D"/>
  <w:p w14:paraId="75E9E1DB" w14:textId="77777777" w:rsidR="00F7598D" w:rsidRDefault="00F7598D"/>
  <w:p w14:paraId="288A7B35" w14:textId="77777777" w:rsidR="00F7598D" w:rsidRDefault="00F7598D"/>
  <w:p w14:paraId="63A5626A" w14:textId="77777777" w:rsidR="00F7598D" w:rsidRDefault="00F7598D"/>
  <w:p w14:paraId="5ABD6542" w14:textId="77777777" w:rsidR="00F7598D" w:rsidRDefault="00F7598D"/>
  <w:p w14:paraId="2EE26C45" w14:textId="77777777" w:rsidR="00F7598D" w:rsidRDefault="00F7598D"/>
  <w:p w14:paraId="3F605DFF" w14:textId="77777777" w:rsidR="00F7598D" w:rsidRDefault="00F7598D"/>
  <w:p w14:paraId="6F02CBB0" w14:textId="77777777" w:rsidR="00F7598D" w:rsidRDefault="00F7598D"/>
  <w:p w14:paraId="594D06C9" w14:textId="77777777" w:rsidR="00F7598D" w:rsidRDefault="00F759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CE56A" w14:textId="77777777" w:rsidR="00F7598D" w:rsidRDefault="00F7598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14:paraId="5C59F955" w14:textId="77777777" w:rsidR="00F7598D" w:rsidRDefault="00F7598D">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3001פרוטוקול_ישיבת_ועדה.doc"/>
    <w:docVar w:name="StartMode" w:val="3"/>
  </w:docVars>
  <w:rsids>
    <w:rsidRoot w:val="00496CD3"/>
    <w:rsid w:val="002F6E8D"/>
    <w:rsid w:val="00305BC5"/>
    <w:rsid w:val="00496CD3"/>
    <w:rsid w:val="00552A80"/>
    <w:rsid w:val="008A488D"/>
    <w:rsid w:val="00965806"/>
    <w:rsid w:val="00F759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4957B"/>
  <w15:chartTrackingRefBased/>
  <w15:docId w15:val="{CD25D33D-5E3F-4E85-99EA-5E0800BF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7598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7598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7598D"/>
  </w:style>
  <w:style w:type="paragraph" w:styleId="Footer">
    <w:name w:val="footer"/>
    <w:basedOn w:val="Normal"/>
    <w:rsid w:val="00F7598D"/>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1185</Words>
  <Characters>6760</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