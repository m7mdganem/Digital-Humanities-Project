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C7B9" w14:textId="77777777" w:rsidR="00B05A65" w:rsidRPr="00B05A65" w:rsidRDefault="00B05A65" w:rsidP="00B05A65">
      <w:pPr>
        <w:pStyle w:val="Heading5"/>
        <w:jc w:val="left"/>
        <w:rPr>
          <w:b/>
          <w:bCs/>
          <w:rtl/>
        </w:rPr>
      </w:pPr>
      <w:r w:rsidRPr="00B05A65">
        <w:rPr>
          <w:b/>
          <w:bCs/>
          <w:rtl/>
        </w:rPr>
        <w:t xml:space="preserve">הכנסת </w:t>
      </w:r>
      <w:r w:rsidRPr="00B05A6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05A65">
        <w:rPr>
          <w:b/>
          <w:bCs/>
          <w:rtl/>
        </w:rPr>
        <w:tab/>
        <w:t>נוסח לא מתוקן</w:t>
      </w:r>
    </w:p>
    <w:p w14:paraId="324BB849" w14:textId="77777777" w:rsidR="00B05A65" w:rsidRPr="00B05A65" w:rsidRDefault="00B05A65" w:rsidP="00B05A65">
      <w:pPr>
        <w:bidi/>
        <w:rPr>
          <w:rFonts w:cs="David"/>
          <w:b/>
          <w:bCs/>
          <w:rtl/>
        </w:rPr>
      </w:pPr>
      <w:r w:rsidRPr="00B05A65">
        <w:rPr>
          <w:rFonts w:cs="David"/>
          <w:b/>
          <w:bCs/>
          <w:rtl/>
        </w:rPr>
        <w:t xml:space="preserve">מושב </w:t>
      </w:r>
      <w:r w:rsidRPr="00B05A65">
        <w:rPr>
          <w:rFonts w:cs="David" w:hint="cs"/>
          <w:b/>
          <w:bCs/>
          <w:rtl/>
        </w:rPr>
        <w:t>ראשון</w:t>
      </w:r>
    </w:p>
    <w:p w14:paraId="1DE98537" w14:textId="77777777" w:rsidR="00B05A65" w:rsidRPr="00B05A65" w:rsidRDefault="00B05A65" w:rsidP="00B05A65">
      <w:pPr>
        <w:bidi/>
        <w:rPr>
          <w:rFonts w:cs="David"/>
          <w:b/>
          <w:bCs/>
          <w:rtl/>
        </w:rPr>
      </w:pPr>
    </w:p>
    <w:p w14:paraId="22A84767" w14:textId="77777777" w:rsidR="00B05A65" w:rsidRPr="00B05A65" w:rsidRDefault="00B05A65" w:rsidP="00B05A65">
      <w:pPr>
        <w:bidi/>
        <w:rPr>
          <w:rFonts w:cs="David"/>
          <w:b/>
          <w:bCs/>
          <w:rtl/>
        </w:rPr>
      </w:pPr>
    </w:p>
    <w:p w14:paraId="2CC80BA4" w14:textId="77777777" w:rsidR="00B05A65" w:rsidRPr="00B05A65" w:rsidRDefault="00B05A65" w:rsidP="00B05A65">
      <w:pPr>
        <w:bidi/>
        <w:rPr>
          <w:rFonts w:cs="David"/>
          <w:b/>
          <w:bCs/>
          <w:rtl/>
        </w:rPr>
      </w:pPr>
    </w:p>
    <w:p w14:paraId="11736886" w14:textId="77777777" w:rsidR="00B05A65" w:rsidRPr="00B05A65" w:rsidRDefault="00B05A65" w:rsidP="00B05A65">
      <w:pPr>
        <w:bidi/>
        <w:rPr>
          <w:rFonts w:cs="David"/>
          <w:b/>
          <w:bCs/>
          <w:rtl/>
        </w:rPr>
      </w:pPr>
    </w:p>
    <w:p w14:paraId="137D9D45" w14:textId="77777777" w:rsidR="00B05A65" w:rsidRPr="00B05A65" w:rsidRDefault="00B05A65" w:rsidP="00B05A65">
      <w:pPr>
        <w:bidi/>
        <w:jc w:val="center"/>
        <w:rPr>
          <w:rFonts w:cs="David" w:hint="cs"/>
          <w:b/>
          <w:bCs/>
          <w:rtl/>
        </w:rPr>
      </w:pPr>
      <w:r w:rsidRPr="00B05A65">
        <w:rPr>
          <w:rFonts w:cs="David"/>
          <w:b/>
          <w:bCs/>
          <w:rtl/>
        </w:rPr>
        <w:t>פרוטוקול מס'</w:t>
      </w:r>
      <w:r w:rsidRPr="00B05A65">
        <w:rPr>
          <w:rFonts w:cs="David" w:hint="cs"/>
          <w:b/>
          <w:bCs/>
          <w:rtl/>
        </w:rPr>
        <w:t xml:space="preserve"> 10</w:t>
      </w:r>
    </w:p>
    <w:p w14:paraId="55072992" w14:textId="77777777" w:rsidR="00B05A65" w:rsidRPr="00B05A65" w:rsidRDefault="00B05A65" w:rsidP="00B05A65">
      <w:pPr>
        <w:bidi/>
        <w:jc w:val="center"/>
        <w:rPr>
          <w:rFonts w:cs="David" w:hint="cs"/>
          <w:b/>
          <w:bCs/>
          <w:rtl/>
        </w:rPr>
      </w:pPr>
      <w:r w:rsidRPr="00B05A65">
        <w:rPr>
          <w:rFonts w:cs="David" w:hint="cs"/>
          <w:b/>
          <w:bCs/>
          <w:rtl/>
        </w:rPr>
        <w:t>מישיבת ועדת הכנסת</w:t>
      </w:r>
    </w:p>
    <w:p w14:paraId="0ED2A726" w14:textId="77777777" w:rsidR="00B05A65" w:rsidRPr="00B05A65" w:rsidRDefault="00B05A65" w:rsidP="00B05A65">
      <w:pPr>
        <w:pStyle w:val="Heading8"/>
        <w:rPr>
          <w:rFonts w:hint="cs"/>
          <w:b w:val="0"/>
          <w:bCs w:val="0"/>
          <w:rtl/>
        </w:rPr>
      </w:pPr>
      <w:r w:rsidRPr="00B05A65">
        <w:rPr>
          <w:rFonts w:hint="cs"/>
          <w:rtl/>
        </w:rPr>
        <w:t>יום רביעי, ד' בסיון תשס"ו, 31.5.2006, שעה 19:00</w:t>
      </w:r>
    </w:p>
    <w:p w14:paraId="42631FDE" w14:textId="77777777" w:rsidR="00B05A65" w:rsidRPr="00B05A65" w:rsidRDefault="00B05A65" w:rsidP="00B05A65">
      <w:pPr>
        <w:tabs>
          <w:tab w:val="left" w:pos="1221"/>
        </w:tabs>
        <w:bidi/>
        <w:rPr>
          <w:rFonts w:cs="David" w:hint="cs"/>
          <w:b/>
          <w:bCs/>
          <w:u w:val="single"/>
          <w:rtl/>
        </w:rPr>
      </w:pPr>
    </w:p>
    <w:p w14:paraId="6FCA50ED" w14:textId="77777777" w:rsidR="00B05A65" w:rsidRPr="00B05A65" w:rsidRDefault="00B05A65" w:rsidP="00B05A65">
      <w:pPr>
        <w:tabs>
          <w:tab w:val="left" w:pos="1221"/>
        </w:tabs>
        <w:bidi/>
        <w:rPr>
          <w:rFonts w:cs="David" w:hint="cs"/>
          <w:b/>
          <w:bCs/>
          <w:u w:val="single"/>
          <w:rtl/>
        </w:rPr>
      </w:pPr>
    </w:p>
    <w:p w14:paraId="3F8F86AA" w14:textId="77777777" w:rsidR="00B05A65" w:rsidRPr="00B05A65" w:rsidRDefault="00B05A65" w:rsidP="00B05A65">
      <w:pPr>
        <w:tabs>
          <w:tab w:val="left" w:pos="1221"/>
        </w:tabs>
        <w:bidi/>
        <w:rPr>
          <w:rFonts w:cs="David" w:hint="cs"/>
          <w:b/>
          <w:bCs/>
          <w:rtl/>
        </w:rPr>
      </w:pPr>
      <w:r w:rsidRPr="00B05A65">
        <w:rPr>
          <w:rFonts w:cs="David"/>
          <w:b/>
          <w:bCs/>
          <w:u w:val="single"/>
          <w:rtl/>
        </w:rPr>
        <w:t>סדר היום</w:t>
      </w:r>
      <w:r w:rsidRPr="00B05A65">
        <w:rPr>
          <w:rFonts w:cs="David"/>
          <w:rtl/>
        </w:rPr>
        <w:t>:</w:t>
      </w:r>
    </w:p>
    <w:p w14:paraId="002DF743" w14:textId="77777777" w:rsidR="00B05A65" w:rsidRPr="00B05A65" w:rsidRDefault="00B05A65" w:rsidP="00B05A65">
      <w:pPr>
        <w:bidi/>
        <w:rPr>
          <w:rFonts w:cs="David" w:hint="cs"/>
          <w:rtl/>
        </w:rPr>
      </w:pPr>
      <w:r w:rsidRPr="00B05A65">
        <w:rPr>
          <w:rFonts w:cs="David" w:hint="cs"/>
          <w:rtl/>
        </w:rPr>
        <w:t xml:space="preserve">קביעת סדרי הדיון בחוק התקציב ובהצעת חוק הסדרים במשק המדינה (תיקוני חקיקה להשגת יעדי התקציב והמדיניות הכלכלית לשנת הכספים 2006), התשס"ו-2006 (מ/236) </w:t>
      </w:r>
      <w:r w:rsidRPr="00B05A65">
        <w:rPr>
          <w:rFonts w:cs="David"/>
          <w:rtl/>
        </w:rPr>
        <w:t>–</w:t>
      </w:r>
      <w:r w:rsidRPr="00B05A65">
        <w:rPr>
          <w:rFonts w:cs="David" w:hint="cs"/>
          <w:rtl/>
        </w:rPr>
        <w:t xml:space="preserve"> לקריאה שנייה ושלישית</w:t>
      </w:r>
    </w:p>
    <w:p w14:paraId="7E736E19" w14:textId="77777777" w:rsidR="00B05A65" w:rsidRPr="00B05A65" w:rsidRDefault="00B05A65" w:rsidP="00B05A65">
      <w:pPr>
        <w:bidi/>
        <w:rPr>
          <w:rFonts w:cs="David" w:hint="cs"/>
          <w:rtl/>
        </w:rPr>
      </w:pPr>
    </w:p>
    <w:p w14:paraId="2D53AE18" w14:textId="77777777" w:rsidR="00B05A65" w:rsidRPr="00B05A65" w:rsidRDefault="00B05A65" w:rsidP="00B05A65">
      <w:pPr>
        <w:bidi/>
        <w:rPr>
          <w:rFonts w:cs="David"/>
          <w:rtl/>
        </w:rPr>
      </w:pPr>
    </w:p>
    <w:p w14:paraId="7E4A9E10" w14:textId="77777777" w:rsidR="00B05A65" w:rsidRPr="00B05A65" w:rsidRDefault="00B05A65" w:rsidP="00B05A65">
      <w:pPr>
        <w:bidi/>
        <w:rPr>
          <w:rFonts w:cs="David"/>
          <w:b/>
          <w:bCs/>
          <w:u w:val="single"/>
          <w:rtl/>
        </w:rPr>
      </w:pPr>
      <w:r w:rsidRPr="00B05A65">
        <w:rPr>
          <w:rFonts w:cs="David"/>
          <w:b/>
          <w:bCs/>
          <w:u w:val="single"/>
          <w:rtl/>
        </w:rPr>
        <w:t>נכחו</w:t>
      </w:r>
      <w:r w:rsidRPr="00B05A65">
        <w:rPr>
          <w:rFonts w:cs="David"/>
          <w:rtl/>
        </w:rPr>
        <w:t>:</w:t>
      </w:r>
    </w:p>
    <w:p w14:paraId="0F9ED9BB" w14:textId="77777777" w:rsidR="00B05A65" w:rsidRPr="00B05A65" w:rsidRDefault="00B05A65" w:rsidP="00B05A65">
      <w:pPr>
        <w:bidi/>
        <w:rPr>
          <w:rFonts w:cs="David"/>
          <w:rtl/>
        </w:rPr>
      </w:pPr>
    </w:p>
    <w:p w14:paraId="5C138F9B" w14:textId="77777777" w:rsidR="00B05A65" w:rsidRPr="00B05A65" w:rsidRDefault="00B05A65" w:rsidP="00B05A65">
      <w:pPr>
        <w:tabs>
          <w:tab w:val="left" w:pos="1788"/>
        </w:tabs>
        <w:bidi/>
        <w:rPr>
          <w:rFonts w:cs="David" w:hint="cs"/>
          <w:rtl/>
        </w:rPr>
      </w:pPr>
      <w:r w:rsidRPr="00B05A65">
        <w:rPr>
          <w:rFonts w:cs="David"/>
          <w:b/>
          <w:bCs/>
          <w:u w:val="single"/>
          <w:rtl/>
        </w:rPr>
        <w:t>חברי הוועדה</w:t>
      </w:r>
      <w:r w:rsidRPr="00B05A65">
        <w:rPr>
          <w:rFonts w:cs="David"/>
          <w:rtl/>
        </w:rPr>
        <w:t>:</w:t>
      </w:r>
    </w:p>
    <w:p w14:paraId="757921BF" w14:textId="77777777" w:rsidR="00B05A65" w:rsidRPr="00B05A65" w:rsidRDefault="00B05A65" w:rsidP="00B05A65">
      <w:pPr>
        <w:tabs>
          <w:tab w:val="left" w:pos="1788"/>
        </w:tabs>
        <w:bidi/>
        <w:rPr>
          <w:rFonts w:cs="David" w:hint="cs"/>
          <w:rtl/>
        </w:rPr>
      </w:pPr>
      <w:r w:rsidRPr="00B05A65">
        <w:rPr>
          <w:rFonts w:cs="David" w:hint="cs"/>
          <w:rtl/>
        </w:rPr>
        <w:t xml:space="preserve">רוחמה אברהם </w:t>
      </w:r>
      <w:r w:rsidRPr="00B05A65">
        <w:rPr>
          <w:rFonts w:cs="David"/>
          <w:rtl/>
        </w:rPr>
        <w:t>–</w:t>
      </w:r>
      <w:r w:rsidRPr="00B05A65">
        <w:rPr>
          <w:rFonts w:cs="David" w:hint="cs"/>
          <w:rtl/>
        </w:rPr>
        <w:t xml:space="preserve"> היו"ר</w:t>
      </w:r>
    </w:p>
    <w:p w14:paraId="43108091" w14:textId="77777777" w:rsidR="00B05A65" w:rsidRPr="00B05A65" w:rsidRDefault="00B05A65" w:rsidP="00B05A65">
      <w:pPr>
        <w:bidi/>
        <w:rPr>
          <w:rFonts w:cs="David" w:hint="cs"/>
          <w:rtl/>
        </w:rPr>
      </w:pPr>
      <w:r w:rsidRPr="00B05A65">
        <w:rPr>
          <w:rFonts w:cs="David" w:hint="cs"/>
          <w:rtl/>
        </w:rPr>
        <w:t>אורי אריאל</w:t>
      </w:r>
    </w:p>
    <w:p w14:paraId="6B210EF8" w14:textId="77777777" w:rsidR="00B05A65" w:rsidRPr="00B05A65" w:rsidRDefault="00B05A65" w:rsidP="00B05A65">
      <w:pPr>
        <w:bidi/>
        <w:rPr>
          <w:rFonts w:cs="David" w:hint="cs"/>
          <w:rtl/>
        </w:rPr>
      </w:pPr>
      <w:r w:rsidRPr="00B05A65">
        <w:rPr>
          <w:rFonts w:cs="David" w:hint="cs"/>
          <w:rtl/>
        </w:rPr>
        <w:t>מנחם בן-ששון</w:t>
      </w:r>
    </w:p>
    <w:p w14:paraId="6E482731" w14:textId="77777777" w:rsidR="00B05A65" w:rsidRPr="00B05A65" w:rsidRDefault="00B05A65" w:rsidP="00B05A65">
      <w:pPr>
        <w:bidi/>
        <w:rPr>
          <w:rFonts w:cs="David" w:hint="cs"/>
          <w:rtl/>
        </w:rPr>
      </w:pPr>
      <w:r w:rsidRPr="00B05A65">
        <w:rPr>
          <w:rFonts w:cs="David" w:hint="cs"/>
          <w:rtl/>
        </w:rPr>
        <w:t>אליהו גבאי</w:t>
      </w:r>
    </w:p>
    <w:p w14:paraId="6114809B" w14:textId="77777777" w:rsidR="00B05A65" w:rsidRPr="00B05A65" w:rsidRDefault="00B05A65" w:rsidP="00B05A65">
      <w:pPr>
        <w:bidi/>
        <w:rPr>
          <w:rFonts w:cs="David" w:hint="cs"/>
          <w:rtl/>
        </w:rPr>
      </w:pPr>
      <w:r w:rsidRPr="00B05A65">
        <w:rPr>
          <w:rFonts w:cs="David" w:hint="cs"/>
          <w:rtl/>
        </w:rPr>
        <w:t>יצחק גלנטי</w:t>
      </w:r>
    </w:p>
    <w:p w14:paraId="6A96933F" w14:textId="77777777" w:rsidR="00B05A65" w:rsidRPr="00B05A65" w:rsidRDefault="00B05A65" w:rsidP="00B05A65">
      <w:pPr>
        <w:bidi/>
        <w:rPr>
          <w:rFonts w:cs="David" w:hint="cs"/>
          <w:rtl/>
        </w:rPr>
      </w:pPr>
      <w:r w:rsidRPr="00B05A65">
        <w:rPr>
          <w:rFonts w:cs="David" w:hint="cs"/>
          <w:rtl/>
        </w:rPr>
        <w:t>נדיה חילו</w:t>
      </w:r>
    </w:p>
    <w:p w14:paraId="2D9BC908" w14:textId="77777777" w:rsidR="00B05A65" w:rsidRPr="00B05A65" w:rsidRDefault="00B05A65" w:rsidP="00B05A65">
      <w:pPr>
        <w:bidi/>
        <w:rPr>
          <w:rFonts w:cs="David" w:hint="cs"/>
          <w:rtl/>
        </w:rPr>
      </w:pPr>
      <w:r w:rsidRPr="00B05A65">
        <w:rPr>
          <w:rFonts w:cs="David" w:hint="cs"/>
          <w:rtl/>
        </w:rPr>
        <w:t>יואל חסון</w:t>
      </w:r>
    </w:p>
    <w:p w14:paraId="4C7BF605" w14:textId="77777777" w:rsidR="00B05A65" w:rsidRPr="00B05A65" w:rsidRDefault="00B05A65" w:rsidP="00B05A65">
      <w:pPr>
        <w:bidi/>
        <w:rPr>
          <w:rFonts w:cs="David" w:hint="cs"/>
          <w:rtl/>
        </w:rPr>
      </w:pPr>
      <w:r w:rsidRPr="00B05A65">
        <w:rPr>
          <w:rFonts w:cs="David" w:hint="cs"/>
          <w:rtl/>
        </w:rPr>
        <w:t>אביגדור יצחקי</w:t>
      </w:r>
    </w:p>
    <w:p w14:paraId="4A9A0DE9" w14:textId="77777777" w:rsidR="00B05A65" w:rsidRPr="00B05A65" w:rsidRDefault="00B05A65" w:rsidP="00B05A65">
      <w:pPr>
        <w:bidi/>
        <w:rPr>
          <w:rFonts w:cs="David" w:hint="cs"/>
          <w:rtl/>
        </w:rPr>
      </w:pPr>
      <w:r w:rsidRPr="00B05A65">
        <w:rPr>
          <w:rFonts w:cs="David" w:hint="cs"/>
          <w:rtl/>
        </w:rPr>
        <w:t>יעקב מרגי</w:t>
      </w:r>
    </w:p>
    <w:p w14:paraId="1314734C" w14:textId="77777777" w:rsidR="00B05A65" w:rsidRPr="00B05A65" w:rsidRDefault="00B05A65" w:rsidP="00B05A65">
      <w:pPr>
        <w:bidi/>
        <w:rPr>
          <w:rFonts w:cs="David" w:hint="cs"/>
          <w:rtl/>
        </w:rPr>
      </w:pPr>
      <w:r w:rsidRPr="00B05A65">
        <w:rPr>
          <w:rFonts w:cs="David" w:hint="cs"/>
          <w:rtl/>
        </w:rPr>
        <w:t>אפרים סנה</w:t>
      </w:r>
    </w:p>
    <w:p w14:paraId="1297E14F" w14:textId="77777777" w:rsidR="00B05A65" w:rsidRPr="00B05A65" w:rsidRDefault="00B05A65" w:rsidP="00B05A65">
      <w:pPr>
        <w:bidi/>
        <w:rPr>
          <w:rFonts w:cs="David" w:hint="cs"/>
          <w:rtl/>
        </w:rPr>
      </w:pPr>
      <w:r w:rsidRPr="00B05A65">
        <w:rPr>
          <w:rFonts w:cs="David" w:hint="cs"/>
          <w:rtl/>
        </w:rPr>
        <w:t>מאיר פרוש</w:t>
      </w:r>
    </w:p>
    <w:p w14:paraId="67AB5E1A" w14:textId="77777777" w:rsidR="00B05A65" w:rsidRPr="00B05A65" w:rsidRDefault="00B05A65" w:rsidP="00B05A65">
      <w:pPr>
        <w:bidi/>
        <w:rPr>
          <w:rFonts w:cs="David" w:hint="cs"/>
          <w:rtl/>
        </w:rPr>
      </w:pPr>
      <w:r w:rsidRPr="00B05A65">
        <w:rPr>
          <w:rFonts w:cs="David" w:hint="cs"/>
          <w:rtl/>
        </w:rPr>
        <w:t>ראובן ריבלין</w:t>
      </w:r>
    </w:p>
    <w:p w14:paraId="3445F372" w14:textId="77777777" w:rsidR="00B05A65" w:rsidRPr="00B05A65" w:rsidRDefault="00B05A65" w:rsidP="00B05A65">
      <w:pPr>
        <w:bidi/>
        <w:rPr>
          <w:rFonts w:cs="David" w:hint="cs"/>
          <w:rtl/>
        </w:rPr>
      </w:pPr>
      <w:r w:rsidRPr="00B05A65">
        <w:rPr>
          <w:rFonts w:cs="David" w:hint="cs"/>
          <w:rtl/>
        </w:rPr>
        <w:t>משה שרוני</w:t>
      </w:r>
    </w:p>
    <w:p w14:paraId="7A993ABF" w14:textId="77777777" w:rsidR="00B05A65" w:rsidRPr="00B05A65" w:rsidRDefault="00B05A65" w:rsidP="00B05A65">
      <w:pPr>
        <w:bidi/>
        <w:rPr>
          <w:rFonts w:cs="David"/>
          <w:rtl/>
        </w:rPr>
      </w:pPr>
    </w:p>
    <w:p w14:paraId="636FA586" w14:textId="77777777" w:rsidR="00B05A65" w:rsidRPr="00B05A65" w:rsidRDefault="00B05A65" w:rsidP="00B05A65">
      <w:pPr>
        <w:tabs>
          <w:tab w:val="left" w:pos="1788"/>
          <w:tab w:val="left" w:pos="3631"/>
        </w:tabs>
        <w:bidi/>
        <w:rPr>
          <w:rFonts w:cs="David" w:hint="cs"/>
          <w:rtl/>
        </w:rPr>
      </w:pPr>
      <w:r w:rsidRPr="00B05A65">
        <w:rPr>
          <w:rFonts w:cs="David"/>
          <w:b/>
          <w:bCs/>
          <w:u w:val="single"/>
          <w:rtl/>
        </w:rPr>
        <w:t>מוזמנים</w:t>
      </w:r>
      <w:r w:rsidRPr="00B05A65">
        <w:rPr>
          <w:rFonts w:cs="David"/>
          <w:rtl/>
        </w:rPr>
        <w:t>:</w:t>
      </w:r>
    </w:p>
    <w:p w14:paraId="4D2DF480" w14:textId="77777777" w:rsidR="00B05A65" w:rsidRPr="00B05A65" w:rsidRDefault="00B05A65" w:rsidP="00B05A65">
      <w:pPr>
        <w:tabs>
          <w:tab w:val="left" w:pos="1788"/>
          <w:tab w:val="left" w:pos="3631"/>
        </w:tabs>
        <w:bidi/>
        <w:rPr>
          <w:rFonts w:cs="David" w:hint="cs"/>
          <w:rtl/>
        </w:rPr>
      </w:pPr>
      <w:r w:rsidRPr="00B05A65">
        <w:rPr>
          <w:rFonts w:cs="David" w:hint="cs"/>
          <w:rtl/>
        </w:rPr>
        <w:t>חה"כ טלב אלסאנע</w:t>
      </w:r>
    </w:p>
    <w:p w14:paraId="77099EC6" w14:textId="77777777" w:rsidR="00B05A65" w:rsidRPr="00B05A65" w:rsidRDefault="00B05A65" w:rsidP="00B05A65">
      <w:pPr>
        <w:tabs>
          <w:tab w:val="left" w:pos="1788"/>
          <w:tab w:val="left" w:pos="3631"/>
        </w:tabs>
        <w:bidi/>
        <w:rPr>
          <w:rFonts w:cs="David" w:hint="cs"/>
          <w:rtl/>
        </w:rPr>
      </w:pPr>
      <w:r w:rsidRPr="00B05A65">
        <w:rPr>
          <w:rFonts w:cs="David" w:hint="cs"/>
          <w:rtl/>
        </w:rPr>
        <w:t>חה"כ זאב אלקין</w:t>
      </w:r>
    </w:p>
    <w:p w14:paraId="471D0EAF" w14:textId="77777777" w:rsidR="00B05A65" w:rsidRPr="00B05A65" w:rsidRDefault="00B05A65" w:rsidP="00B05A65">
      <w:pPr>
        <w:tabs>
          <w:tab w:val="left" w:pos="1788"/>
          <w:tab w:val="left" w:pos="3631"/>
        </w:tabs>
        <w:bidi/>
        <w:rPr>
          <w:rFonts w:cs="David" w:hint="cs"/>
          <w:rtl/>
        </w:rPr>
      </w:pPr>
      <w:r w:rsidRPr="00B05A65">
        <w:rPr>
          <w:rFonts w:cs="David" w:hint="cs"/>
          <w:rtl/>
        </w:rPr>
        <w:t xml:space="preserve">אבי לוי </w:t>
      </w:r>
      <w:r w:rsidRPr="00B05A65">
        <w:rPr>
          <w:rFonts w:cs="David" w:hint="cs"/>
          <w:rtl/>
        </w:rPr>
        <w:tab/>
        <w:t>- חשב הכנסת</w:t>
      </w:r>
    </w:p>
    <w:p w14:paraId="40C93A0C" w14:textId="77777777" w:rsidR="00B05A65" w:rsidRPr="00B05A65" w:rsidRDefault="00B05A65" w:rsidP="00B05A65">
      <w:pPr>
        <w:bidi/>
        <w:rPr>
          <w:rFonts w:cs="David"/>
          <w:rtl/>
        </w:rPr>
      </w:pPr>
    </w:p>
    <w:p w14:paraId="02C4BC79" w14:textId="77777777" w:rsidR="00B05A65" w:rsidRPr="00B05A65" w:rsidRDefault="00B05A65" w:rsidP="00B05A65">
      <w:pPr>
        <w:bidi/>
        <w:rPr>
          <w:rFonts w:cs="David"/>
          <w:rtl/>
        </w:rPr>
      </w:pPr>
    </w:p>
    <w:p w14:paraId="507F26D4" w14:textId="77777777" w:rsidR="00B05A65" w:rsidRPr="00B05A65" w:rsidRDefault="00B05A65" w:rsidP="00B05A65">
      <w:pPr>
        <w:bidi/>
        <w:rPr>
          <w:rFonts w:cs="David"/>
          <w:rtl/>
        </w:rPr>
      </w:pPr>
    </w:p>
    <w:p w14:paraId="390167B0" w14:textId="77777777" w:rsidR="00B05A65" w:rsidRPr="00B05A65" w:rsidRDefault="00B05A65" w:rsidP="00B05A65">
      <w:pPr>
        <w:tabs>
          <w:tab w:val="left" w:pos="1930"/>
        </w:tabs>
        <w:bidi/>
        <w:rPr>
          <w:rFonts w:cs="David" w:hint="cs"/>
          <w:rtl/>
        </w:rPr>
      </w:pPr>
      <w:r w:rsidRPr="00B05A65">
        <w:rPr>
          <w:rFonts w:cs="David" w:hint="cs"/>
          <w:b/>
          <w:bCs/>
          <w:u w:val="single"/>
          <w:rtl/>
        </w:rPr>
        <w:t>מזכיר הכנסת:</w:t>
      </w:r>
      <w:r w:rsidRPr="00B05A65">
        <w:rPr>
          <w:rFonts w:cs="David" w:hint="cs"/>
          <w:rtl/>
        </w:rPr>
        <w:tab/>
        <w:t>אריה האן</w:t>
      </w:r>
    </w:p>
    <w:p w14:paraId="05F39F29" w14:textId="77777777" w:rsidR="00B05A65" w:rsidRPr="00B05A65" w:rsidRDefault="00B05A65" w:rsidP="00B05A65">
      <w:pPr>
        <w:tabs>
          <w:tab w:val="left" w:pos="1930"/>
        </w:tabs>
        <w:bidi/>
        <w:rPr>
          <w:rFonts w:cs="David" w:hint="cs"/>
          <w:b/>
          <w:bCs/>
          <w:u w:val="single"/>
          <w:rtl/>
        </w:rPr>
      </w:pPr>
    </w:p>
    <w:p w14:paraId="6E2DA1A9" w14:textId="77777777" w:rsidR="00B05A65" w:rsidRPr="00B05A65" w:rsidRDefault="00B05A65" w:rsidP="00B05A65">
      <w:pPr>
        <w:tabs>
          <w:tab w:val="left" w:pos="1930"/>
        </w:tabs>
        <w:bidi/>
        <w:rPr>
          <w:rFonts w:cs="David" w:hint="cs"/>
          <w:rtl/>
        </w:rPr>
      </w:pPr>
      <w:r w:rsidRPr="00B05A65">
        <w:rPr>
          <w:rFonts w:cs="David"/>
          <w:b/>
          <w:bCs/>
          <w:u w:val="single"/>
          <w:rtl/>
        </w:rPr>
        <w:t>י</w:t>
      </w:r>
      <w:r w:rsidRPr="00B05A65">
        <w:rPr>
          <w:rFonts w:cs="David" w:hint="cs"/>
          <w:b/>
          <w:bCs/>
          <w:u w:val="single"/>
          <w:rtl/>
        </w:rPr>
        <w:t>יעוץ משפטי</w:t>
      </w:r>
      <w:r w:rsidRPr="00B05A65">
        <w:rPr>
          <w:rFonts w:cs="David"/>
          <w:b/>
          <w:bCs/>
          <w:u w:val="single"/>
          <w:rtl/>
        </w:rPr>
        <w:t>:</w:t>
      </w:r>
      <w:r w:rsidRPr="00B05A65">
        <w:rPr>
          <w:rFonts w:cs="David" w:hint="cs"/>
          <w:b/>
          <w:bCs/>
          <w:rtl/>
        </w:rPr>
        <w:tab/>
      </w:r>
      <w:r w:rsidRPr="00B05A65">
        <w:rPr>
          <w:rFonts w:cs="David" w:hint="cs"/>
          <w:rtl/>
        </w:rPr>
        <w:t>ארבל אסטרחן</w:t>
      </w:r>
    </w:p>
    <w:p w14:paraId="679FD251" w14:textId="77777777" w:rsidR="00B05A65" w:rsidRPr="00B05A65" w:rsidRDefault="00B05A65" w:rsidP="00B05A65">
      <w:pPr>
        <w:tabs>
          <w:tab w:val="left" w:pos="1930"/>
        </w:tabs>
        <w:bidi/>
        <w:rPr>
          <w:rFonts w:cs="David" w:hint="cs"/>
          <w:b/>
          <w:bCs/>
          <w:u w:val="single"/>
          <w:rtl/>
        </w:rPr>
      </w:pPr>
    </w:p>
    <w:p w14:paraId="79546C6D" w14:textId="77777777" w:rsidR="00B05A65" w:rsidRPr="00B05A65" w:rsidRDefault="00B05A65" w:rsidP="00B05A65">
      <w:pPr>
        <w:tabs>
          <w:tab w:val="left" w:pos="1930"/>
        </w:tabs>
        <w:bidi/>
        <w:rPr>
          <w:rFonts w:cs="David" w:hint="cs"/>
          <w:b/>
          <w:bCs/>
          <w:rtl/>
        </w:rPr>
      </w:pPr>
      <w:r w:rsidRPr="00B05A65">
        <w:rPr>
          <w:rFonts w:cs="David"/>
          <w:b/>
          <w:bCs/>
          <w:u w:val="single"/>
          <w:rtl/>
        </w:rPr>
        <w:t>מנהלת הוועדה</w:t>
      </w:r>
      <w:r w:rsidRPr="00B05A65">
        <w:rPr>
          <w:rFonts w:cs="David"/>
          <w:rtl/>
        </w:rPr>
        <w:t>:</w:t>
      </w:r>
      <w:r w:rsidRPr="00B05A65">
        <w:rPr>
          <w:rFonts w:cs="David" w:hint="cs"/>
          <w:rtl/>
        </w:rPr>
        <w:tab/>
        <w:t>אתי בן-יוסף</w:t>
      </w:r>
    </w:p>
    <w:p w14:paraId="36D08D3B" w14:textId="77777777" w:rsidR="00B05A65" w:rsidRPr="00B05A65" w:rsidRDefault="00B05A65" w:rsidP="00B05A65">
      <w:pPr>
        <w:bidi/>
        <w:rPr>
          <w:rFonts w:cs="David"/>
          <w:rtl/>
        </w:rPr>
      </w:pPr>
    </w:p>
    <w:p w14:paraId="79C6DF2E" w14:textId="77777777" w:rsidR="00B05A65" w:rsidRPr="00B05A65" w:rsidRDefault="00B05A65" w:rsidP="00B05A65">
      <w:pPr>
        <w:tabs>
          <w:tab w:val="left" w:pos="1930"/>
        </w:tabs>
        <w:bidi/>
        <w:rPr>
          <w:rFonts w:cs="David" w:hint="cs"/>
          <w:rtl/>
        </w:rPr>
      </w:pPr>
      <w:r w:rsidRPr="00B05A65">
        <w:rPr>
          <w:rFonts w:cs="David" w:hint="cs"/>
          <w:b/>
          <w:bCs/>
          <w:u w:val="single"/>
          <w:rtl/>
        </w:rPr>
        <w:t>קצרנית:</w:t>
      </w:r>
      <w:r w:rsidRPr="00B05A65">
        <w:rPr>
          <w:rFonts w:cs="David" w:hint="cs"/>
          <w:rtl/>
        </w:rPr>
        <w:tab/>
        <w:t>טלי רם</w:t>
      </w:r>
      <w:r w:rsidRPr="00B05A65">
        <w:rPr>
          <w:rFonts w:cs="David" w:hint="cs"/>
          <w:rtl/>
        </w:rPr>
        <w:tab/>
      </w:r>
    </w:p>
    <w:p w14:paraId="5D6CE43E" w14:textId="77777777" w:rsidR="00B05A65" w:rsidRPr="00B05A65" w:rsidRDefault="00B05A65" w:rsidP="00B05A65">
      <w:pPr>
        <w:bidi/>
        <w:rPr>
          <w:rFonts w:cs="David" w:hint="cs"/>
          <w:b/>
          <w:bCs/>
          <w:rtl/>
        </w:rPr>
      </w:pPr>
    </w:p>
    <w:p w14:paraId="357CF42B" w14:textId="77777777" w:rsidR="00B05A65" w:rsidRPr="00B05A65" w:rsidRDefault="00B05A65" w:rsidP="00B05A65">
      <w:pPr>
        <w:pStyle w:val="Heading5"/>
        <w:jc w:val="left"/>
        <w:rPr>
          <w:rFonts w:hint="cs"/>
          <w:rtl/>
        </w:rPr>
      </w:pPr>
    </w:p>
    <w:p w14:paraId="15AFE0B4" w14:textId="77777777" w:rsidR="00B05A65" w:rsidRPr="00B05A65" w:rsidRDefault="00B05A65" w:rsidP="00B05A65">
      <w:pPr>
        <w:pStyle w:val="Heading5"/>
        <w:jc w:val="left"/>
        <w:rPr>
          <w:rtl/>
        </w:rPr>
      </w:pPr>
      <w:r w:rsidRPr="00B05A65">
        <w:rPr>
          <w:rtl/>
        </w:rPr>
        <w:t xml:space="preserve"> </w:t>
      </w:r>
    </w:p>
    <w:p w14:paraId="174C0D05" w14:textId="77777777" w:rsidR="00B05A65" w:rsidRPr="00B05A65" w:rsidRDefault="00B05A65" w:rsidP="00B05A65">
      <w:pPr>
        <w:bidi/>
        <w:rPr>
          <w:rFonts w:cs="David" w:hint="cs"/>
          <w:rtl/>
        </w:rPr>
      </w:pPr>
    </w:p>
    <w:p w14:paraId="5B9C320F" w14:textId="77777777" w:rsidR="00B05A65" w:rsidRPr="00B05A65" w:rsidRDefault="00B05A65" w:rsidP="00B05A65">
      <w:pPr>
        <w:bidi/>
        <w:jc w:val="center"/>
        <w:rPr>
          <w:rFonts w:cs="David" w:hint="cs"/>
          <w:b/>
          <w:bCs/>
          <w:u w:val="single"/>
          <w:rtl/>
        </w:rPr>
      </w:pPr>
      <w:r w:rsidRPr="00B05A65">
        <w:rPr>
          <w:rFonts w:cs="David"/>
          <w:rtl/>
        </w:rPr>
        <w:br w:type="page"/>
      </w:r>
      <w:r w:rsidRPr="00B05A65">
        <w:rPr>
          <w:rFonts w:cs="David" w:hint="cs"/>
          <w:b/>
          <w:bCs/>
          <w:u w:val="single"/>
          <w:rtl/>
        </w:rPr>
        <w:lastRenderedPageBreak/>
        <w:t xml:space="preserve">קביעת סדרי הדיון בחוק התקציב ובהצעת חוק הסדרים במשק המדינה (תיקוני חקיקה להשגת יעדי התקציב והמדיניות הכלכלית לשנת הכספים 2006), התשס"ו-2006 (מ/236) </w:t>
      </w:r>
      <w:r w:rsidRPr="00B05A65">
        <w:rPr>
          <w:rFonts w:cs="David"/>
          <w:b/>
          <w:bCs/>
          <w:u w:val="single"/>
          <w:rtl/>
        </w:rPr>
        <w:t>–</w:t>
      </w:r>
    </w:p>
    <w:p w14:paraId="123960F7" w14:textId="77777777" w:rsidR="00B05A65" w:rsidRPr="00B05A65" w:rsidRDefault="00B05A65" w:rsidP="00B05A65">
      <w:pPr>
        <w:bidi/>
        <w:jc w:val="center"/>
        <w:rPr>
          <w:rFonts w:cs="David" w:hint="cs"/>
          <w:b/>
          <w:bCs/>
          <w:u w:val="single"/>
          <w:rtl/>
        </w:rPr>
      </w:pPr>
      <w:r w:rsidRPr="00B05A65">
        <w:rPr>
          <w:rFonts w:cs="David" w:hint="cs"/>
          <w:b/>
          <w:bCs/>
          <w:u w:val="single"/>
          <w:rtl/>
        </w:rPr>
        <w:t>לקריאה שנייה ושלישית</w:t>
      </w:r>
    </w:p>
    <w:p w14:paraId="3E498C58" w14:textId="77777777" w:rsidR="00B05A65" w:rsidRPr="00B05A65" w:rsidRDefault="00B05A65" w:rsidP="00B05A65">
      <w:pPr>
        <w:bidi/>
        <w:jc w:val="center"/>
        <w:rPr>
          <w:rFonts w:cs="David" w:hint="cs"/>
          <w:b/>
          <w:bCs/>
          <w:u w:val="single"/>
          <w:rtl/>
        </w:rPr>
      </w:pPr>
    </w:p>
    <w:p w14:paraId="2699D0AE" w14:textId="77777777" w:rsidR="00B05A65" w:rsidRPr="00B05A65" w:rsidRDefault="00B05A65" w:rsidP="00B05A65">
      <w:pPr>
        <w:bidi/>
        <w:rPr>
          <w:rFonts w:cs="David" w:hint="cs"/>
          <w:rtl/>
        </w:rPr>
      </w:pPr>
      <w:r w:rsidRPr="00B05A65">
        <w:rPr>
          <w:rFonts w:cs="David" w:hint="cs"/>
          <w:u w:val="single"/>
          <w:rtl/>
        </w:rPr>
        <w:t>היו"ר רוחמה אברהם:</w:t>
      </w:r>
    </w:p>
    <w:p w14:paraId="75E76C57" w14:textId="77777777" w:rsidR="00B05A65" w:rsidRPr="00B05A65" w:rsidRDefault="00B05A65" w:rsidP="00B05A65">
      <w:pPr>
        <w:bidi/>
        <w:rPr>
          <w:rFonts w:cs="David" w:hint="cs"/>
          <w:rtl/>
        </w:rPr>
      </w:pPr>
    </w:p>
    <w:p w14:paraId="4A342A3C" w14:textId="77777777" w:rsidR="00B05A65" w:rsidRPr="00B05A65" w:rsidRDefault="00B05A65" w:rsidP="00B05A65">
      <w:pPr>
        <w:bidi/>
        <w:rPr>
          <w:rFonts w:cs="David" w:hint="cs"/>
          <w:rtl/>
        </w:rPr>
      </w:pPr>
      <w:r w:rsidRPr="00B05A65">
        <w:rPr>
          <w:rFonts w:cs="David" w:hint="cs"/>
          <w:rtl/>
        </w:rPr>
        <w:tab/>
        <w:t xml:space="preserve">ערב טוב, חברי חברי הכנסת. אני שמחה לפתוח ישיבה של ועדת הכנסת. על סדר-היום קביעת סדרי הדיון בחוק התקציב ובהצעת חוק ההסדרים במשק המדינה (תיקוני חקיקה להשגת יעדי התקציב והמדיניות הכלכלית לשנת הכספים 2006), התשס"ו-2006 (מ/236) </w:t>
      </w:r>
      <w:r w:rsidRPr="00B05A65">
        <w:rPr>
          <w:rFonts w:cs="David"/>
          <w:rtl/>
        </w:rPr>
        <w:t>–</w:t>
      </w:r>
      <w:r w:rsidRPr="00B05A65">
        <w:rPr>
          <w:rFonts w:cs="David" w:hint="cs"/>
          <w:rtl/>
        </w:rPr>
        <w:t xml:space="preserve"> לקריאה שנייה ולקריאה שלישית.</w:t>
      </w:r>
    </w:p>
    <w:p w14:paraId="4E45178A" w14:textId="77777777" w:rsidR="00B05A65" w:rsidRPr="00B05A65" w:rsidRDefault="00B05A65" w:rsidP="00B05A65">
      <w:pPr>
        <w:bidi/>
        <w:rPr>
          <w:rFonts w:cs="David" w:hint="cs"/>
          <w:rtl/>
        </w:rPr>
      </w:pPr>
    </w:p>
    <w:p w14:paraId="4BA4D782" w14:textId="77777777" w:rsidR="00B05A65" w:rsidRPr="00B05A65" w:rsidRDefault="00B05A65" w:rsidP="00B05A65">
      <w:pPr>
        <w:bidi/>
        <w:rPr>
          <w:rFonts w:cs="David" w:hint="cs"/>
          <w:rtl/>
        </w:rPr>
      </w:pPr>
      <w:r w:rsidRPr="00B05A65">
        <w:rPr>
          <w:rFonts w:cs="David" w:hint="cs"/>
          <w:rtl/>
        </w:rPr>
        <w:tab/>
        <w:t xml:space="preserve">לאחר שוועדת ההסכמות התכנסה והחליטה, תרשו לי לקרוא את הצעת ההחלטה שהגענו אליה, כאשר אני מוסיפה ששתי הצעות החוק משוחררות מחובת הנחה על שולחן הכנסת, לפי סעיף 125 לתקנון הכנסת, ככל שהדבר יידרש </w:t>
      </w:r>
      <w:r w:rsidRPr="00B05A65">
        <w:rPr>
          <w:rFonts w:cs="David"/>
          <w:rtl/>
        </w:rPr>
        <w:t>–</w:t>
      </w:r>
      <w:r w:rsidRPr="00B05A65">
        <w:rPr>
          <w:rFonts w:cs="David" w:hint="cs"/>
          <w:rtl/>
        </w:rPr>
        <w:t xml:space="preserve"> זה חלק מההחלטה.</w:t>
      </w:r>
    </w:p>
    <w:p w14:paraId="0DEC6FEB" w14:textId="77777777" w:rsidR="00B05A65" w:rsidRPr="00B05A65" w:rsidRDefault="00B05A65" w:rsidP="00B05A65">
      <w:pPr>
        <w:bidi/>
        <w:rPr>
          <w:rFonts w:cs="David" w:hint="cs"/>
          <w:rtl/>
        </w:rPr>
      </w:pPr>
    </w:p>
    <w:p w14:paraId="428E4E1B" w14:textId="77777777" w:rsidR="00B05A65" w:rsidRPr="00B05A65" w:rsidRDefault="00B05A65" w:rsidP="00B05A65">
      <w:pPr>
        <w:bidi/>
        <w:rPr>
          <w:rFonts w:cs="David" w:hint="cs"/>
          <w:rtl/>
        </w:rPr>
      </w:pPr>
      <w:r w:rsidRPr="00B05A65">
        <w:rPr>
          <w:rFonts w:cs="David" w:hint="cs"/>
          <w:rtl/>
        </w:rPr>
        <w:tab/>
        <w:t xml:space="preserve">ההחלטה שהגענו אליה היא כזאת: ביום שני בצהריים, בהנחה שהאופוזיציה משאירה את הצעות האי-אמון שהיא הגישה, המליאה תיפתח בשעה 14:00 בצהריים, ועל סדר-היום יהיו הצעות האי-אמון, כאשר זה יימשך עד השעה 17:00 אחר-הצהריים, ותהיינה הצבעות. </w:t>
      </w:r>
    </w:p>
    <w:p w14:paraId="68574370" w14:textId="77777777" w:rsidR="00B05A65" w:rsidRPr="00B05A65" w:rsidRDefault="00B05A65" w:rsidP="00B05A65">
      <w:pPr>
        <w:bidi/>
        <w:rPr>
          <w:rFonts w:cs="David" w:hint="cs"/>
          <w:rtl/>
        </w:rPr>
      </w:pPr>
    </w:p>
    <w:p w14:paraId="76C31386" w14:textId="77777777" w:rsidR="00B05A65" w:rsidRPr="00B05A65" w:rsidRDefault="00B05A65" w:rsidP="00B05A65">
      <w:pPr>
        <w:bidi/>
        <w:rPr>
          <w:rFonts w:cs="David" w:hint="cs"/>
          <w:rtl/>
        </w:rPr>
      </w:pPr>
      <w:r w:rsidRPr="00B05A65">
        <w:rPr>
          <w:rFonts w:cs="David" w:hint="cs"/>
          <w:rtl/>
        </w:rPr>
        <w:tab/>
        <w:t xml:space="preserve">בשעה 17:00 יעלה חבר הכנסת ליצמן, יושב-ראש ועדת הכספים, ויציג את חוק ההסדרים, דיון משעה 17:00 עד שעה 12:00 בלילה. החלטנו שהדיון יהיה דיון אישי לכל אחד מחברי הכנסת. על חלוקת הזמנים וסדר הדוברים תבוא הודעה ממזכירות הכנסת. </w:t>
      </w:r>
    </w:p>
    <w:p w14:paraId="34D0F4D7" w14:textId="77777777" w:rsidR="00B05A65" w:rsidRPr="00B05A65" w:rsidRDefault="00B05A65" w:rsidP="00B05A65">
      <w:pPr>
        <w:bidi/>
        <w:rPr>
          <w:rFonts w:cs="David" w:hint="cs"/>
          <w:rtl/>
        </w:rPr>
      </w:pPr>
    </w:p>
    <w:p w14:paraId="4F4DAB01" w14:textId="77777777" w:rsidR="00B05A65" w:rsidRPr="00B05A65" w:rsidRDefault="00B05A65" w:rsidP="00B05A65">
      <w:pPr>
        <w:bidi/>
        <w:rPr>
          <w:rFonts w:cs="David" w:hint="cs"/>
          <w:rtl/>
        </w:rPr>
      </w:pPr>
      <w:r w:rsidRPr="00B05A65">
        <w:rPr>
          <w:rFonts w:cs="David" w:hint="cs"/>
          <w:rtl/>
        </w:rPr>
        <w:tab/>
        <w:t>ביום שלישי המליאה תיפתח בשעה 9:00 בבוקר עד שעה 17:00 אחר-הצהריים, והדיון על חוק ההסדרים יימשך. בשעה 17:00 תחלנה הצבעות על חוק ההסדרים, עד אשר זה ייגמר.</w:t>
      </w:r>
    </w:p>
    <w:p w14:paraId="71A62977" w14:textId="77777777" w:rsidR="00B05A65" w:rsidRPr="00B05A65" w:rsidRDefault="00B05A65" w:rsidP="00B05A65">
      <w:pPr>
        <w:bidi/>
        <w:rPr>
          <w:rFonts w:cs="David" w:hint="cs"/>
          <w:rtl/>
        </w:rPr>
      </w:pPr>
    </w:p>
    <w:p w14:paraId="0E91ADD9" w14:textId="77777777" w:rsidR="00B05A65" w:rsidRPr="00B05A65" w:rsidRDefault="00B05A65" w:rsidP="00B05A65">
      <w:pPr>
        <w:bidi/>
        <w:rPr>
          <w:rFonts w:cs="David" w:hint="cs"/>
          <w:rtl/>
        </w:rPr>
      </w:pPr>
      <w:r w:rsidRPr="00B05A65">
        <w:rPr>
          <w:rFonts w:cs="David" w:hint="cs"/>
          <w:rtl/>
        </w:rPr>
        <w:tab/>
        <w:t xml:space="preserve">ביום רביעי הכנסת תחל בשעה 9:00 בבוקר, הדיון יתחיל בנושא חוק התקציב. משעה 16:00,  12 חברי הכנסת האחרונים ישאו דברים, כאשר החלוקה תהיה לפי דיון סיעתי </w:t>
      </w:r>
      <w:r w:rsidRPr="00B05A65">
        <w:rPr>
          <w:rFonts w:cs="David"/>
          <w:rtl/>
        </w:rPr>
        <w:t>–</w:t>
      </w:r>
      <w:r w:rsidRPr="00B05A65">
        <w:rPr>
          <w:rFonts w:cs="David" w:hint="cs"/>
          <w:rtl/>
        </w:rPr>
        <w:t xml:space="preserve"> 5 דקות ל-12 הדוברים האחרונים, ואני חוזרת לתחילת סדר-היום: 12 הדוברים הראשונים ידברו 10 דקות. </w:t>
      </w:r>
    </w:p>
    <w:p w14:paraId="05C71BCD" w14:textId="77777777" w:rsidR="00B05A65" w:rsidRPr="00B05A65" w:rsidRDefault="00B05A65" w:rsidP="00B05A65">
      <w:pPr>
        <w:bidi/>
        <w:rPr>
          <w:rFonts w:cs="David" w:hint="cs"/>
          <w:rtl/>
        </w:rPr>
      </w:pPr>
    </w:p>
    <w:p w14:paraId="42824344" w14:textId="77777777" w:rsidR="00B05A65" w:rsidRPr="00B05A65" w:rsidRDefault="00B05A65" w:rsidP="00B05A65">
      <w:pPr>
        <w:bidi/>
        <w:rPr>
          <w:rFonts w:cs="David" w:hint="cs"/>
          <w:rtl/>
        </w:rPr>
      </w:pPr>
      <w:r w:rsidRPr="00B05A65">
        <w:rPr>
          <w:rFonts w:cs="David" w:hint="cs"/>
          <w:rtl/>
        </w:rPr>
        <w:tab/>
        <w:t xml:space="preserve">הסכמה נוספת שהגענו אליה היא שהיחס הוא אופוזיציה </w:t>
      </w:r>
      <w:r w:rsidRPr="00B05A65">
        <w:rPr>
          <w:rFonts w:cs="David"/>
          <w:rtl/>
        </w:rPr>
        <w:t>–</w:t>
      </w:r>
      <w:r w:rsidRPr="00B05A65">
        <w:rPr>
          <w:rFonts w:cs="David" w:hint="cs"/>
          <w:rtl/>
        </w:rPr>
        <w:t xml:space="preserve"> שני-שליש; קואליציה </w:t>
      </w:r>
      <w:r w:rsidRPr="00B05A65">
        <w:rPr>
          <w:rFonts w:cs="David"/>
          <w:rtl/>
        </w:rPr>
        <w:t>–</w:t>
      </w:r>
      <w:r w:rsidRPr="00B05A65">
        <w:rPr>
          <w:rFonts w:cs="David" w:hint="cs"/>
          <w:rtl/>
        </w:rPr>
        <w:t xml:space="preserve"> שליש. היועצת המשפטית הבהירה שאפשר להתחיל לדון בחוק ההסדרים גם אם לא כולו הונח על השולחן </w:t>
      </w:r>
      <w:r w:rsidRPr="00B05A65">
        <w:rPr>
          <w:rFonts w:cs="David"/>
          <w:rtl/>
        </w:rPr>
        <w:t>–</w:t>
      </w:r>
      <w:r w:rsidRPr="00B05A65">
        <w:rPr>
          <w:rFonts w:cs="David" w:hint="cs"/>
          <w:rtl/>
        </w:rPr>
        <w:t xml:space="preserve"> גם פה הגענו להסכמות. </w:t>
      </w:r>
    </w:p>
    <w:p w14:paraId="1A5B5F99" w14:textId="77777777" w:rsidR="00B05A65" w:rsidRPr="00B05A65" w:rsidRDefault="00B05A65" w:rsidP="00B05A65">
      <w:pPr>
        <w:bidi/>
        <w:rPr>
          <w:rFonts w:cs="David" w:hint="cs"/>
          <w:rtl/>
        </w:rPr>
      </w:pPr>
    </w:p>
    <w:p w14:paraId="3E6F2688" w14:textId="77777777" w:rsidR="00B05A65" w:rsidRPr="00B05A65" w:rsidRDefault="00B05A65" w:rsidP="00B05A65">
      <w:pPr>
        <w:bidi/>
        <w:rPr>
          <w:rFonts w:cs="David" w:hint="cs"/>
          <w:rtl/>
        </w:rPr>
      </w:pPr>
      <w:r w:rsidRPr="00B05A65">
        <w:rPr>
          <w:rFonts w:cs="David" w:hint="cs"/>
          <w:rtl/>
        </w:rPr>
        <w:tab/>
        <w:t xml:space="preserve">מייד לאחר ש-12 הדוברים ידברו, תחלנה הצבעות על חוק התקציב, עד אשר יסתיימו, אנחנו לא מגבילים זאת בזמן. </w:t>
      </w:r>
    </w:p>
    <w:p w14:paraId="492600DA"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אריה האן:</w:t>
      </w:r>
    </w:p>
    <w:p w14:paraId="51FB960B" w14:textId="77777777" w:rsidR="00B05A65" w:rsidRPr="00B05A65" w:rsidRDefault="00B05A65" w:rsidP="00B05A65">
      <w:pPr>
        <w:bidi/>
        <w:rPr>
          <w:rFonts w:cs="David" w:hint="cs"/>
          <w:rtl/>
        </w:rPr>
      </w:pPr>
    </w:p>
    <w:p w14:paraId="3BB7FE96" w14:textId="77777777" w:rsidR="00B05A65" w:rsidRPr="00B05A65" w:rsidRDefault="00B05A65" w:rsidP="00B05A65">
      <w:pPr>
        <w:bidi/>
        <w:rPr>
          <w:rFonts w:cs="David" w:hint="cs"/>
          <w:rtl/>
        </w:rPr>
      </w:pPr>
      <w:r w:rsidRPr="00B05A65">
        <w:rPr>
          <w:rFonts w:cs="David" w:hint="cs"/>
          <w:rtl/>
        </w:rPr>
        <w:tab/>
        <w:t xml:space="preserve">לגבי הצעות האי-אמון צריך להחליט על גרסה של הודעת סיעות. </w:t>
      </w:r>
    </w:p>
    <w:p w14:paraId="1CAE8B20"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6F1BFACD" w14:textId="77777777" w:rsidR="00B05A65" w:rsidRPr="00B05A65" w:rsidRDefault="00B05A65" w:rsidP="00B05A65">
      <w:pPr>
        <w:bidi/>
        <w:rPr>
          <w:rFonts w:cs="David" w:hint="cs"/>
          <w:rtl/>
        </w:rPr>
      </w:pPr>
    </w:p>
    <w:p w14:paraId="1F7182CF" w14:textId="77777777" w:rsidR="00B05A65" w:rsidRPr="00B05A65" w:rsidRDefault="00B05A65" w:rsidP="00B05A65">
      <w:pPr>
        <w:bidi/>
        <w:rPr>
          <w:rFonts w:cs="David" w:hint="cs"/>
          <w:rtl/>
        </w:rPr>
      </w:pPr>
      <w:r w:rsidRPr="00B05A65">
        <w:rPr>
          <w:rFonts w:cs="David" w:hint="cs"/>
          <w:rtl/>
        </w:rPr>
        <w:tab/>
        <w:t xml:space="preserve"> הודעת סיעות של 10 דקות, ו-5 דקות לכל דובר. מקובל עליכם?</w:t>
      </w:r>
    </w:p>
    <w:p w14:paraId="60B40E3F"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ראובן ריבלין:</w:t>
      </w:r>
    </w:p>
    <w:p w14:paraId="769378ED" w14:textId="77777777" w:rsidR="00B05A65" w:rsidRPr="00B05A65" w:rsidRDefault="00B05A65" w:rsidP="00B05A65">
      <w:pPr>
        <w:bidi/>
        <w:rPr>
          <w:rFonts w:cs="David" w:hint="cs"/>
          <w:rtl/>
        </w:rPr>
      </w:pPr>
    </w:p>
    <w:p w14:paraId="12930779" w14:textId="77777777" w:rsidR="00B05A65" w:rsidRPr="00B05A65" w:rsidRDefault="00B05A65" w:rsidP="00B05A65">
      <w:pPr>
        <w:bidi/>
        <w:rPr>
          <w:rFonts w:cs="David" w:hint="cs"/>
          <w:rtl/>
        </w:rPr>
      </w:pPr>
      <w:r w:rsidRPr="00B05A65">
        <w:rPr>
          <w:rFonts w:cs="David" w:hint="cs"/>
          <w:rtl/>
        </w:rPr>
        <w:tab/>
        <w:t xml:space="preserve">הודעות סיעות לפי התקנון. </w:t>
      </w:r>
    </w:p>
    <w:p w14:paraId="2D926BAC"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65398098" w14:textId="77777777" w:rsidR="00B05A65" w:rsidRPr="00B05A65" w:rsidRDefault="00B05A65" w:rsidP="00B05A65">
      <w:pPr>
        <w:bidi/>
        <w:rPr>
          <w:rFonts w:cs="David" w:hint="cs"/>
          <w:rtl/>
        </w:rPr>
      </w:pPr>
    </w:p>
    <w:p w14:paraId="6A0742A0" w14:textId="77777777" w:rsidR="00B05A65" w:rsidRPr="00B05A65" w:rsidRDefault="00B05A65" w:rsidP="00B05A65">
      <w:pPr>
        <w:bidi/>
        <w:rPr>
          <w:rFonts w:cs="David" w:hint="cs"/>
          <w:rtl/>
        </w:rPr>
      </w:pPr>
      <w:r w:rsidRPr="00B05A65">
        <w:rPr>
          <w:rFonts w:cs="David" w:hint="cs"/>
          <w:rtl/>
        </w:rPr>
        <w:tab/>
        <w:t xml:space="preserve"> הצגת האי-אמון </w:t>
      </w:r>
      <w:r w:rsidRPr="00B05A65">
        <w:rPr>
          <w:rFonts w:cs="David"/>
          <w:rtl/>
        </w:rPr>
        <w:t>–</w:t>
      </w:r>
      <w:r w:rsidRPr="00B05A65">
        <w:rPr>
          <w:rFonts w:cs="David" w:hint="cs"/>
          <w:rtl/>
        </w:rPr>
        <w:t xml:space="preserve"> 10 דקות למציע; 5 דקות לכל סיעה. כמה זמן זה ייארך? כשעה וחצי? </w:t>
      </w:r>
    </w:p>
    <w:p w14:paraId="3393D42F" w14:textId="77777777" w:rsidR="00B05A65" w:rsidRPr="00B05A65" w:rsidRDefault="00B05A65" w:rsidP="00B05A65">
      <w:pPr>
        <w:bidi/>
        <w:rPr>
          <w:rFonts w:cs="David"/>
          <w:rtl/>
        </w:rPr>
      </w:pPr>
      <w:r w:rsidRPr="00B05A65">
        <w:rPr>
          <w:rFonts w:cs="David"/>
          <w:rtl/>
        </w:rPr>
        <w:br/>
      </w:r>
    </w:p>
    <w:p w14:paraId="493FE3AB" w14:textId="77777777" w:rsidR="00B05A65" w:rsidRPr="00B05A65" w:rsidRDefault="00B05A65" w:rsidP="00B05A65">
      <w:pPr>
        <w:bidi/>
        <w:rPr>
          <w:rFonts w:cs="David" w:hint="cs"/>
          <w:rtl/>
        </w:rPr>
      </w:pPr>
      <w:r w:rsidRPr="00B05A65">
        <w:rPr>
          <w:rFonts w:cs="David"/>
          <w:rtl/>
        </w:rPr>
        <w:br w:type="page"/>
      </w:r>
      <w:r w:rsidRPr="00B05A65">
        <w:rPr>
          <w:rFonts w:cs="David" w:hint="cs"/>
          <w:u w:val="single"/>
          <w:rtl/>
        </w:rPr>
        <w:lastRenderedPageBreak/>
        <w:t>ראובן ריבלין:</w:t>
      </w:r>
    </w:p>
    <w:p w14:paraId="330DF3BC" w14:textId="77777777" w:rsidR="00B05A65" w:rsidRPr="00B05A65" w:rsidRDefault="00B05A65" w:rsidP="00B05A65">
      <w:pPr>
        <w:bidi/>
        <w:rPr>
          <w:rFonts w:cs="David" w:hint="cs"/>
          <w:rtl/>
        </w:rPr>
      </w:pPr>
    </w:p>
    <w:p w14:paraId="394C3A41" w14:textId="77777777" w:rsidR="00B05A65" w:rsidRPr="00B05A65" w:rsidRDefault="00B05A65" w:rsidP="00B05A65">
      <w:pPr>
        <w:bidi/>
        <w:rPr>
          <w:rFonts w:cs="David" w:hint="cs"/>
          <w:rtl/>
        </w:rPr>
      </w:pPr>
      <w:r w:rsidRPr="00B05A65">
        <w:rPr>
          <w:rFonts w:cs="David" w:hint="cs"/>
          <w:rtl/>
        </w:rPr>
        <w:tab/>
        <w:t xml:space="preserve">אפילו ארבע דקות לכל סיעה. </w:t>
      </w:r>
    </w:p>
    <w:p w14:paraId="3C63A9FA"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567CB7E8" w14:textId="77777777" w:rsidR="00B05A65" w:rsidRPr="00B05A65" w:rsidRDefault="00B05A65" w:rsidP="00B05A65">
      <w:pPr>
        <w:bidi/>
        <w:rPr>
          <w:rFonts w:cs="David" w:hint="cs"/>
          <w:rtl/>
        </w:rPr>
      </w:pPr>
    </w:p>
    <w:p w14:paraId="09A82231" w14:textId="77777777" w:rsidR="00B05A65" w:rsidRPr="00B05A65" w:rsidRDefault="00B05A65" w:rsidP="00B05A65">
      <w:pPr>
        <w:bidi/>
        <w:rPr>
          <w:rFonts w:cs="David" w:hint="cs"/>
          <w:rtl/>
        </w:rPr>
      </w:pPr>
      <w:r w:rsidRPr="00B05A65">
        <w:rPr>
          <w:rFonts w:cs="David" w:hint="cs"/>
          <w:rtl/>
        </w:rPr>
        <w:tab/>
        <w:t>סוכם. בשעה 17:00 הכנסת תחל את דיוניה על נושא חוק ההסדרים, ולאחר מכן חוק התקציב.</w:t>
      </w:r>
    </w:p>
    <w:p w14:paraId="12345C4A"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ראובן ריבלין:</w:t>
      </w:r>
    </w:p>
    <w:p w14:paraId="7DC535FB" w14:textId="77777777" w:rsidR="00B05A65" w:rsidRPr="00B05A65" w:rsidRDefault="00B05A65" w:rsidP="00B05A65">
      <w:pPr>
        <w:bidi/>
        <w:rPr>
          <w:rFonts w:cs="David" w:hint="cs"/>
          <w:rtl/>
        </w:rPr>
      </w:pPr>
    </w:p>
    <w:p w14:paraId="11B4D9BE" w14:textId="77777777" w:rsidR="00B05A65" w:rsidRPr="00B05A65" w:rsidRDefault="00B05A65" w:rsidP="00B05A65">
      <w:pPr>
        <w:bidi/>
        <w:rPr>
          <w:rFonts w:cs="David" w:hint="cs"/>
          <w:rtl/>
        </w:rPr>
      </w:pPr>
      <w:r w:rsidRPr="00B05A65">
        <w:rPr>
          <w:rFonts w:cs="David" w:hint="cs"/>
          <w:rtl/>
        </w:rPr>
        <w:tab/>
        <w:t xml:space="preserve">הדיונים שיתחילו ביום שני אחר-הצהריים </w:t>
      </w:r>
      <w:r w:rsidRPr="00B05A65">
        <w:rPr>
          <w:rFonts w:cs="David"/>
          <w:rtl/>
        </w:rPr>
        <w:t>–</w:t>
      </w:r>
      <w:r w:rsidRPr="00B05A65">
        <w:rPr>
          <w:rFonts w:cs="David" w:hint="cs"/>
          <w:rtl/>
        </w:rPr>
        <w:t xml:space="preserve"> לאחר שיונח ראשיתו של חוק ההסדרים </w:t>
      </w:r>
      <w:r w:rsidRPr="00B05A65">
        <w:rPr>
          <w:rFonts w:cs="David"/>
          <w:rtl/>
        </w:rPr>
        <w:t>–</w:t>
      </w:r>
      <w:r w:rsidRPr="00B05A65">
        <w:rPr>
          <w:rFonts w:cs="David" w:hint="cs"/>
          <w:rtl/>
        </w:rPr>
        <w:t xml:space="preserve"> כפוף לכך שוועדת הכספים תסיים את הדיון. </w:t>
      </w:r>
    </w:p>
    <w:p w14:paraId="621215BA"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6AD87A40" w14:textId="77777777" w:rsidR="00B05A65" w:rsidRPr="00B05A65" w:rsidRDefault="00B05A65" w:rsidP="00B05A65">
      <w:pPr>
        <w:bidi/>
        <w:rPr>
          <w:rFonts w:cs="David" w:hint="cs"/>
          <w:rtl/>
        </w:rPr>
      </w:pPr>
    </w:p>
    <w:p w14:paraId="0DD6E8DB" w14:textId="77777777" w:rsidR="00B05A65" w:rsidRPr="00B05A65" w:rsidRDefault="00B05A65" w:rsidP="00B05A65">
      <w:pPr>
        <w:bidi/>
        <w:rPr>
          <w:rFonts w:cs="David" w:hint="cs"/>
          <w:rtl/>
        </w:rPr>
      </w:pPr>
      <w:r w:rsidRPr="00B05A65">
        <w:rPr>
          <w:rFonts w:cs="David" w:hint="cs"/>
          <w:rtl/>
        </w:rPr>
        <w:tab/>
        <w:t xml:space="preserve"> ברור. </w:t>
      </w:r>
    </w:p>
    <w:p w14:paraId="08AFD9ED"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ראובן ריבלין:</w:t>
      </w:r>
    </w:p>
    <w:p w14:paraId="5D480DB2" w14:textId="77777777" w:rsidR="00B05A65" w:rsidRPr="00B05A65" w:rsidRDefault="00B05A65" w:rsidP="00B05A65">
      <w:pPr>
        <w:bidi/>
        <w:rPr>
          <w:rFonts w:cs="David" w:hint="cs"/>
          <w:rtl/>
        </w:rPr>
      </w:pPr>
    </w:p>
    <w:p w14:paraId="30425323" w14:textId="77777777" w:rsidR="00B05A65" w:rsidRPr="00B05A65" w:rsidRDefault="00B05A65" w:rsidP="00B05A65">
      <w:pPr>
        <w:bidi/>
        <w:rPr>
          <w:rFonts w:cs="David" w:hint="cs"/>
          <w:rtl/>
        </w:rPr>
      </w:pPr>
      <w:r w:rsidRPr="00B05A65">
        <w:rPr>
          <w:rFonts w:cs="David" w:hint="cs"/>
          <w:rtl/>
        </w:rPr>
        <w:tab/>
        <w:t xml:space="preserve">שנית, שהדיון יהיה בהסתייגויות. זה לא דיון סיעתי ולא דיון אישי, אלא דיון בהסתייגויות, כלומר מי שיכול לדבר זה רק אלה שהסתייגו. </w:t>
      </w:r>
    </w:p>
    <w:p w14:paraId="7B7C27A6" w14:textId="77777777" w:rsidR="00B05A65" w:rsidRPr="00B05A65" w:rsidRDefault="00B05A65" w:rsidP="00B05A65">
      <w:pPr>
        <w:bidi/>
        <w:rPr>
          <w:rFonts w:cs="David" w:hint="cs"/>
          <w:rtl/>
        </w:rPr>
      </w:pPr>
    </w:p>
    <w:p w14:paraId="650A0583" w14:textId="77777777" w:rsidR="00B05A65" w:rsidRPr="00B05A65" w:rsidRDefault="00B05A65" w:rsidP="00B05A65">
      <w:pPr>
        <w:bidi/>
        <w:rPr>
          <w:rFonts w:cs="David" w:hint="cs"/>
          <w:rtl/>
        </w:rPr>
      </w:pPr>
      <w:r w:rsidRPr="00B05A65">
        <w:rPr>
          <w:rFonts w:cs="David" w:hint="cs"/>
          <w:rtl/>
        </w:rPr>
        <w:tab/>
        <w:t>בנוסף, חלוקת הזמן תהיה כזאת שמראש נותנים הוראה לאריה האן לקבוע את שמות הסיעות, לפי המחשב.</w:t>
      </w:r>
    </w:p>
    <w:p w14:paraId="4C825652"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אריה האן:</w:t>
      </w:r>
    </w:p>
    <w:p w14:paraId="3F365890" w14:textId="77777777" w:rsidR="00B05A65" w:rsidRPr="00B05A65" w:rsidRDefault="00B05A65" w:rsidP="00B05A65">
      <w:pPr>
        <w:bidi/>
        <w:rPr>
          <w:rFonts w:cs="David" w:hint="cs"/>
          <w:rtl/>
        </w:rPr>
      </w:pPr>
    </w:p>
    <w:p w14:paraId="22F05ED0" w14:textId="77777777" w:rsidR="00B05A65" w:rsidRPr="00B05A65" w:rsidRDefault="00B05A65" w:rsidP="00B05A65">
      <w:pPr>
        <w:bidi/>
        <w:rPr>
          <w:rFonts w:cs="David" w:hint="cs"/>
          <w:rtl/>
        </w:rPr>
      </w:pPr>
      <w:r w:rsidRPr="00B05A65">
        <w:rPr>
          <w:rFonts w:cs="David" w:hint="cs"/>
          <w:rtl/>
        </w:rPr>
        <w:tab/>
        <w:t xml:space="preserve">אני מבקש להבין. שני-שליש ושליש זה על הכל. </w:t>
      </w:r>
    </w:p>
    <w:p w14:paraId="7A720483"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03240337" w14:textId="77777777" w:rsidR="00B05A65" w:rsidRPr="00B05A65" w:rsidRDefault="00B05A65" w:rsidP="00B05A65">
      <w:pPr>
        <w:bidi/>
        <w:rPr>
          <w:rFonts w:cs="David" w:hint="cs"/>
          <w:rtl/>
        </w:rPr>
      </w:pPr>
    </w:p>
    <w:p w14:paraId="179BFE92" w14:textId="77777777" w:rsidR="00B05A65" w:rsidRPr="00B05A65" w:rsidRDefault="00B05A65" w:rsidP="00B05A65">
      <w:pPr>
        <w:bidi/>
        <w:rPr>
          <w:rFonts w:cs="David" w:hint="cs"/>
          <w:rtl/>
        </w:rPr>
      </w:pPr>
      <w:r w:rsidRPr="00B05A65">
        <w:rPr>
          <w:rFonts w:cs="David" w:hint="cs"/>
          <w:rtl/>
        </w:rPr>
        <w:tab/>
        <w:t xml:space="preserve"> על הכל. </w:t>
      </w:r>
    </w:p>
    <w:p w14:paraId="5681D340"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אריה האן:</w:t>
      </w:r>
    </w:p>
    <w:p w14:paraId="4D920F2C" w14:textId="77777777" w:rsidR="00B05A65" w:rsidRPr="00B05A65" w:rsidRDefault="00B05A65" w:rsidP="00B05A65">
      <w:pPr>
        <w:bidi/>
        <w:rPr>
          <w:rFonts w:cs="David" w:hint="cs"/>
          <w:rtl/>
        </w:rPr>
      </w:pPr>
    </w:p>
    <w:p w14:paraId="775CEB6A" w14:textId="77777777" w:rsidR="00B05A65" w:rsidRPr="00B05A65" w:rsidRDefault="00B05A65" w:rsidP="00B05A65">
      <w:pPr>
        <w:bidi/>
        <w:rPr>
          <w:rFonts w:cs="David" w:hint="cs"/>
          <w:rtl/>
        </w:rPr>
      </w:pPr>
      <w:r w:rsidRPr="00B05A65">
        <w:rPr>
          <w:rFonts w:cs="David" w:hint="cs"/>
          <w:rtl/>
        </w:rPr>
        <w:tab/>
        <w:t xml:space="preserve">כי הדיון על חוק ההסדרים הוא בעצם אישי, אלא מה? אני מחלק את הזמן סך הכל. </w:t>
      </w:r>
    </w:p>
    <w:p w14:paraId="42C038F2"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יעקב מרגי:</w:t>
      </w:r>
    </w:p>
    <w:p w14:paraId="63556411" w14:textId="77777777" w:rsidR="00B05A65" w:rsidRPr="00B05A65" w:rsidRDefault="00B05A65" w:rsidP="00B05A65">
      <w:pPr>
        <w:bidi/>
        <w:rPr>
          <w:rFonts w:cs="David" w:hint="cs"/>
          <w:rtl/>
        </w:rPr>
      </w:pPr>
    </w:p>
    <w:p w14:paraId="5DECDD4E" w14:textId="77777777" w:rsidR="00B05A65" w:rsidRPr="00B05A65" w:rsidRDefault="00B05A65" w:rsidP="00B05A65">
      <w:pPr>
        <w:bidi/>
        <w:rPr>
          <w:rFonts w:cs="David" w:hint="cs"/>
          <w:rtl/>
        </w:rPr>
      </w:pPr>
      <w:r w:rsidRPr="00B05A65">
        <w:rPr>
          <w:rFonts w:cs="David" w:hint="cs"/>
          <w:rtl/>
        </w:rPr>
        <w:tab/>
        <w:t>איך מחלקים שני</w:t>
      </w:r>
      <w:r w:rsidRPr="00B05A65">
        <w:rPr>
          <w:rFonts w:cs="David"/>
          <w:rtl/>
        </w:rPr>
        <w:t>–</w:t>
      </w:r>
      <w:r w:rsidRPr="00B05A65">
        <w:rPr>
          <w:rFonts w:cs="David" w:hint="cs"/>
          <w:rtl/>
        </w:rPr>
        <w:t>שליש ושליש בדיון אישי?</w:t>
      </w:r>
    </w:p>
    <w:p w14:paraId="62F2E036"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אריה האן:</w:t>
      </w:r>
    </w:p>
    <w:p w14:paraId="1A906085" w14:textId="77777777" w:rsidR="00B05A65" w:rsidRPr="00B05A65" w:rsidRDefault="00B05A65" w:rsidP="00B05A65">
      <w:pPr>
        <w:bidi/>
        <w:rPr>
          <w:rFonts w:cs="David" w:hint="cs"/>
          <w:rtl/>
        </w:rPr>
      </w:pPr>
    </w:p>
    <w:p w14:paraId="2FD38D2F" w14:textId="77777777" w:rsidR="00B05A65" w:rsidRPr="00B05A65" w:rsidRDefault="00B05A65" w:rsidP="00B05A65">
      <w:pPr>
        <w:bidi/>
        <w:rPr>
          <w:rFonts w:cs="David" w:hint="cs"/>
          <w:rtl/>
        </w:rPr>
      </w:pPr>
      <w:r w:rsidRPr="00B05A65">
        <w:rPr>
          <w:rFonts w:cs="David" w:hint="cs"/>
          <w:rtl/>
        </w:rPr>
        <w:tab/>
        <w:t xml:space="preserve">נניח שיש 10 שעות לפי התכנון </w:t>
      </w:r>
      <w:r w:rsidRPr="00B05A65">
        <w:rPr>
          <w:rFonts w:cs="David"/>
          <w:rtl/>
        </w:rPr>
        <w:t>–</w:t>
      </w:r>
      <w:r w:rsidRPr="00B05A65">
        <w:rPr>
          <w:rFonts w:cs="David" w:hint="cs"/>
          <w:rtl/>
        </w:rPr>
        <w:t xml:space="preserve"> הקואליציה נרשמת, האופוזיציה נרשמת </w:t>
      </w:r>
      <w:r w:rsidRPr="00B05A65">
        <w:rPr>
          <w:rFonts w:cs="David"/>
          <w:rtl/>
        </w:rPr>
        <w:t>–</w:t>
      </w:r>
      <w:r w:rsidRPr="00B05A65">
        <w:rPr>
          <w:rFonts w:cs="David" w:hint="cs"/>
          <w:rtl/>
        </w:rPr>
        <w:t xml:space="preserve"> אני יודע כמה שעות, אני נותן הוראה למזכירות לחלק כך שסך הכל של נרשמי הקואליציה לא יעבור את השליש, וסך הכול האופוזיציה לא יעבור על שני-שליש. </w:t>
      </w:r>
    </w:p>
    <w:p w14:paraId="61DC06C2"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ראובן ריבלין:</w:t>
      </w:r>
    </w:p>
    <w:p w14:paraId="50FC33A4" w14:textId="77777777" w:rsidR="00B05A65" w:rsidRPr="00B05A65" w:rsidRDefault="00B05A65" w:rsidP="00B05A65">
      <w:pPr>
        <w:bidi/>
        <w:rPr>
          <w:rFonts w:cs="David" w:hint="cs"/>
          <w:rtl/>
        </w:rPr>
      </w:pPr>
    </w:p>
    <w:p w14:paraId="7655FB62" w14:textId="77777777" w:rsidR="00B05A65" w:rsidRPr="00B05A65" w:rsidRDefault="00B05A65" w:rsidP="00B05A65">
      <w:pPr>
        <w:bidi/>
        <w:rPr>
          <w:rFonts w:cs="David" w:hint="cs"/>
          <w:rtl/>
        </w:rPr>
      </w:pPr>
      <w:r w:rsidRPr="00B05A65">
        <w:rPr>
          <w:rFonts w:cs="David" w:hint="cs"/>
          <w:rtl/>
        </w:rPr>
        <w:tab/>
        <w:t xml:space="preserve">נקודה נוספת לפרוטוקול </w:t>
      </w:r>
      <w:r w:rsidRPr="00B05A65">
        <w:rPr>
          <w:rFonts w:cs="David"/>
          <w:rtl/>
        </w:rPr>
        <w:t>–</w:t>
      </w:r>
      <w:r w:rsidRPr="00B05A65">
        <w:rPr>
          <w:rFonts w:cs="David" w:hint="cs"/>
          <w:rtl/>
        </w:rPr>
        <w:t xml:space="preserve"> הישיבה בחוק ההסדרים תימשך בימים שני ושלישי, אבל אנחנו מסכימים כולנו שישיבת הכנסת תיפסק ביום שני בשעה 12:00 בלילה, ותחל בשעה 9:00 בבוקר.</w:t>
      </w:r>
    </w:p>
    <w:p w14:paraId="5B99D284" w14:textId="77777777" w:rsidR="00B05A65" w:rsidRPr="00B05A65" w:rsidRDefault="00B05A65" w:rsidP="00B05A65">
      <w:pPr>
        <w:bidi/>
        <w:rPr>
          <w:rFonts w:cs="David" w:hint="cs"/>
          <w:rtl/>
        </w:rPr>
      </w:pPr>
      <w:r w:rsidRPr="00B05A65">
        <w:rPr>
          <w:rFonts w:cs="David"/>
          <w:rtl/>
        </w:rPr>
        <w:br/>
      </w:r>
      <w:r w:rsidRPr="00B05A65">
        <w:rPr>
          <w:rFonts w:cs="David" w:hint="cs"/>
          <w:rtl/>
        </w:rPr>
        <w:tab/>
        <w:t xml:space="preserve">הדיון בחוק התקציב הוא דיון סיעתי, שתחילתו כפי שציינת, וסופו בגמר הדיון בסיבוב האחרון. </w:t>
      </w:r>
    </w:p>
    <w:p w14:paraId="372DEBCB" w14:textId="77777777" w:rsidR="00B05A65" w:rsidRPr="00B05A65" w:rsidRDefault="00B05A65" w:rsidP="00B05A65">
      <w:pPr>
        <w:bidi/>
        <w:rPr>
          <w:rFonts w:cs="David"/>
          <w:u w:val="single"/>
          <w:rtl/>
        </w:rPr>
      </w:pPr>
      <w:r w:rsidRPr="00B05A65">
        <w:rPr>
          <w:rFonts w:cs="David"/>
          <w:rtl/>
        </w:rPr>
        <w:br/>
      </w:r>
    </w:p>
    <w:p w14:paraId="77BB9C6A" w14:textId="77777777" w:rsidR="00B05A65" w:rsidRPr="00B05A65" w:rsidRDefault="00B05A65" w:rsidP="00B05A65">
      <w:pPr>
        <w:bidi/>
        <w:rPr>
          <w:rFonts w:cs="David" w:hint="cs"/>
          <w:rtl/>
        </w:rPr>
      </w:pPr>
      <w:r w:rsidRPr="00B05A65">
        <w:rPr>
          <w:rFonts w:cs="David"/>
          <w:u w:val="single"/>
          <w:rtl/>
        </w:rPr>
        <w:br w:type="page"/>
      </w:r>
      <w:r w:rsidRPr="00B05A65">
        <w:rPr>
          <w:rFonts w:cs="David" w:hint="cs"/>
          <w:u w:val="single"/>
          <w:rtl/>
        </w:rPr>
        <w:t>אריה האן:</w:t>
      </w:r>
    </w:p>
    <w:p w14:paraId="736C8E42" w14:textId="77777777" w:rsidR="00B05A65" w:rsidRPr="00B05A65" w:rsidRDefault="00B05A65" w:rsidP="00B05A65">
      <w:pPr>
        <w:bidi/>
        <w:rPr>
          <w:rFonts w:cs="David" w:hint="cs"/>
          <w:rtl/>
        </w:rPr>
      </w:pPr>
    </w:p>
    <w:p w14:paraId="269A6EA4" w14:textId="77777777" w:rsidR="00B05A65" w:rsidRPr="00B05A65" w:rsidRDefault="00B05A65" w:rsidP="00B05A65">
      <w:pPr>
        <w:bidi/>
        <w:rPr>
          <w:rFonts w:cs="David" w:hint="cs"/>
          <w:rtl/>
        </w:rPr>
      </w:pPr>
      <w:r w:rsidRPr="00B05A65">
        <w:rPr>
          <w:rFonts w:cs="David" w:hint="cs"/>
          <w:rtl/>
        </w:rPr>
        <w:tab/>
        <w:t xml:space="preserve">12 דוברים, כל אחד 5 דקות. </w:t>
      </w:r>
    </w:p>
    <w:p w14:paraId="0D935C61" w14:textId="77777777" w:rsidR="00B05A65" w:rsidRPr="00B05A65" w:rsidRDefault="00B05A65" w:rsidP="00B05A65">
      <w:pPr>
        <w:bidi/>
        <w:rPr>
          <w:rFonts w:cs="David" w:hint="cs"/>
          <w:u w:val="single"/>
          <w:rtl/>
        </w:rPr>
      </w:pPr>
      <w:r w:rsidRPr="00B05A65">
        <w:rPr>
          <w:rFonts w:cs="David"/>
          <w:rtl/>
        </w:rPr>
        <w:br/>
      </w:r>
      <w:r w:rsidRPr="00B05A65">
        <w:rPr>
          <w:rFonts w:cs="David" w:hint="cs"/>
          <w:u w:val="single"/>
          <w:rtl/>
        </w:rPr>
        <w:t>טלב אלסאנע:</w:t>
      </w:r>
    </w:p>
    <w:p w14:paraId="694B9DB3" w14:textId="77777777" w:rsidR="00B05A65" w:rsidRPr="00B05A65" w:rsidRDefault="00B05A65" w:rsidP="00B05A65">
      <w:pPr>
        <w:bidi/>
        <w:rPr>
          <w:rFonts w:cs="David" w:hint="cs"/>
          <w:u w:val="single"/>
          <w:rtl/>
        </w:rPr>
      </w:pPr>
    </w:p>
    <w:p w14:paraId="14EDB92B" w14:textId="77777777" w:rsidR="00B05A65" w:rsidRPr="00B05A65" w:rsidRDefault="00B05A65" w:rsidP="00B05A65">
      <w:pPr>
        <w:bidi/>
        <w:rPr>
          <w:rFonts w:cs="David" w:hint="cs"/>
          <w:rtl/>
        </w:rPr>
      </w:pPr>
      <w:r w:rsidRPr="00B05A65">
        <w:rPr>
          <w:rFonts w:cs="David" w:hint="cs"/>
          <w:rtl/>
        </w:rPr>
        <w:tab/>
        <w:t>אם אפשר לחזור על הסיכום בקיצור.</w:t>
      </w:r>
    </w:p>
    <w:p w14:paraId="7EE551A0"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3E79715E" w14:textId="77777777" w:rsidR="00B05A65" w:rsidRPr="00B05A65" w:rsidRDefault="00B05A65" w:rsidP="00B05A65">
      <w:pPr>
        <w:bidi/>
        <w:rPr>
          <w:rFonts w:cs="David" w:hint="cs"/>
          <w:rtl/>
        </w:rPr>
      </w:pPr>
    </w:p>
    <w:p w14:paraId="53FF01EF" w14:textId="77777777" w:rsidR="00B05A65" w:rsidRPr="00B05A65" w:rsidRDefault="00B05A65" w:rsidP="00B05A65">
      <w:pPr>
        <w:bidi/>
        <w:rPr>
          <w:rFonts w:cs="David" w:hint="cs"/>
          <w:rtl/>
        </w:rPr>
      </w:pPr>
      <w:r w:rsidRPr="00B05A65">
        <w:rPr>
          <w:rFonts w:cs="David" w:hint="cs"/>
          <w:rtl/>
        </w:rPr>
        <w:tab/>
        <w:t xml:space="preserve">למען הסדר הטוב ולמען אלה שלא נכחו בתחילת הישיבה, אני מתחשבת בעצם העובדה שוועדת ההסכמות גלשה מעבר לזמן, ולכן אני קוראת שוב את ההחלטה. </w:t>
      </w:r>
    </w:p>
    <w:p w14:paraId="78F9FF0B" w14:textId="77777777" w:rsidR="00B05A65" w:rsidRPr="00B05A65" w:rsidRDefault="00B05A65" w:rsidP="00B05A65">
      <w:pPr>
        <w:bidi/>
        <w:rPr>
          <w:rFonts w:cs="David" w:hint="cs"/>
          <w:rtl/>
        </w:rPr>
      </w:pPr>
    </w:p>
    <w:p w14:paraId="29BA454E" w14:textId="77777777" w:rsidR="00B05A65" w:rsidRPr="00B05A65" w:rsidRDefault="00B05A65" w:rsidP="00B05A65">
      <w:pPr>
        <w:bidi/>
        <w:rPr>
          <w:rFonts w:cs="David" w:hint="cs"/>
          <w:rtl/>
        </w:rPr>
      </w:pPr>
      <w:r w:rsidRPr="00B05A65">
        <w:rPr>
          <w:rFonts w:cs="David" w:hint="cs"/>
          <w:rtl/>
        </w:rPr>
        <w:tab/>
        <w:t>ועדת ההסכמות הגיעה להחלטה הבאה: מכיוון שהאופוזיציה הניחה שתי הצעות אי-אמון, שתי הצעות האי-אמון יחלו בשעה 14:00 אחר-הצהריים, כאשר יינתנו 10 דקות להצגת האי-אמון, ולאחר מכן 5 דקות לכל סיעה, ייגמר כאשר ייגמר.</w:t>
      </w:r>
    </w:p>
    <w:p w14:paraId="6A0181FF"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מאיר פרוש:</w:t>
      </w:r>
    </w:p>
    <w:p w14:paraId="56E50A79" w14:textId="77777777" w:rsidR="00B05A65" w:rsidRPr="00B05A65" w:rsidRDefault="00B05A65" w:rsidP="00B05A65">
      <w:pPr>
        <w:bidi/>
        <w:rPr>
          <w:rFonts w:cs="David" w:hint="cs"/>
          <w:rtl/>
        </w:rPr>
      </w:pPr>
    </w:p>
    <w:p w14:paraId="2BCFA0F2" w14:textId="77777777" w:rsidR="00B05A65" w:rsidRPr="00B05A65" w:rsidRDefault="00B05A65" w:rsidP="00B05A65">
      <w:pPr>
        <w:bidi/>
        <w:rPr>
          <w:rFonts w:cs="David" w:hint="cs"/>
          <w:rtl/>
        </w:rPr>
      </w:pPr>
      <w:r w:rsidRPr="00B05A65">
        <w:rPr>
          <w:rFonts w:cs="David" w:hint="cs"/>
          <w:rtl/>
        </w:rPr>
        <w:tab/>
        <w:t>דיון משולב.</w:t>
      </w:r>
    </w:p>
    <w:p w14:paraId="575E2759"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52186D74" w14:textId="77777777" w:rsidR="00B05A65" w:rsidRPr="00B05A65" w:rsidRDefault="00B05A65" w:rsidP="00B05A65">
      <w:pPr>
        <w:bidi/>
        <w:rPr>
          <w:rFonts w:cs="David" w:hint="cs"/>
          <w:rtl/>
        </w:rPr>
      </w:pPr>
    </w:p>
    <w:p w14:paraId="0E2BD91B" w14:textId="77777777" w:rsidR="00B05A65" w:rsidRPr="00B05A65" w:rsidRDefault="00B05A65" w:rsidP="00B05A65">
      <w:pPr>
        <w:bidi/>
        <w:rPr>
          <w:rFonts w:cs="David" w:hint="cs"/>
          <w:rtl/>
        </w:rPr>
      </w:pPr>
      <w:r w:rsidRPr="00B05A65">
        <w:rPr>
          <w:rFonts w:cs="David" w:hint="cs"/>
          <w:rtl/>
        </w:rPr>
        <w:tab/>
        <w:t xml:space="preserve"> דיון משולב. בשעה 17:00 אחר-הצהריים של יום שני  יעלה חבר הכנסת ליצמן ויציג את חוק ההסדרים, כאשר לאחר מכן ייפתח דיון אישי, המליאה תתקיים עד השעה 12:00 בלילה.</w:t>
      </w:r>
    </w:p>
    <w:p w14:paraId="43348BBE" w14:textId="77777777" w:rsidR="00B05A65" w:rsidRPr="00B05A65" w:rsidRDefault="00B05A65" w:rsidP="00B05A65">
      <w:pPr>
        <w:bidi/>
        <w:rPr>
          <w:rFonts w:cs="David" w:hint="cs"/>
          <w:rtl/>
        </w:rPr>
      </w:pPr>
    </w:p>
    <w:p w14:paraId="51E1D4EF" w14:textId="77777777" w:rsidR="00B05A65" w:rsidRPr="00B05A65" w:rsidRDefault="00B05A65" w:rsidP="00B05A65">
      <w:pPr>
        <w:bidi/>
        <w:rPr>
          <w:rFonts w:cs="David" w:hint="cs"/>
          <w:rtl/>
        </w:rPr>
      </w:pPr>
      <w:r w:rsidRPr="00B05A65">
        <w:rPr>
          <w:rFonts w:cs="David" w:hint="cs"/>
          <w:rtl/>
        </w:rPr>
        <w:tab/>
        <w:t>ביום שלישי המליאה תחל בשעה 9:00 בבוקר, בהמשך דיון, עד השעה 17:00 אחר-הצהריים. בשעה 17:00 של יום שלישי תחלנה ההצבעות על חוק ההסדרים. אנחנו איננו מגבילים בזמן, ייגמר כאשר ייגמר.</w:t>
      </w:r>
    </w:p>
    <w:p w14:paraId="5FB2B7A7" w14:textId="77777777" w:rsidR="00B05A65" w:rsidRPr="00B05A65" w:rsidRDefault="00B05A65" w:rsidP="00B05A65">
      <w:pPr>
        <w:bidi/>
        <w:rPr>
          <w:rFonts w:cs="David" w:hint="cs"/>
          <w:rtl/>
        </w:rPr>
      </w:pPr>
    </w:p>
    <w:p w14:paraId="663C71E9" w14:textId="77777777" w:rsidR="00B05A65" w:rsidRPr="00B05A65" w:rsidRDefault="00B05A65" w:rsidP="00B05A65">
      <w:pPr>
        <w:bidi/>
        <w:rPr>
          <w:rFonts w:cs="David" w:hint="cs"/>
          <w:rtl/>
        </w:rPr>
      </w:pPr>
      <w:r w:rsidRPr="00B05A65">
        <w:rPr>
          <w:rFonts w:cs="David" w:hint="cs"/>
          <w:rtl/>
        </w:rPr>
        <w:tab/>
        <w:t>ביום רביעי המליאה תיפתח בשעה 9:00 בבוקר ויחל הדיון על חוק התקציב, כאשר 12 הדוברים הראשונים יזכו לקבל 10 דקות להצגת הנושא. בשעה 16:00 אחר-הצהריים אנחנו נתכנס ל-12 הדוברים האחרונים, כאשר כל אחד מ-12 הדוברים האחרונים יקבל רשות דיבור של 5 דקות. מייד לאחר הצגת הנושא על-ידי 12 הדוברים האחרונים אנחנו נחל בהצבעות, הן תסתיימנה כאשר תסתיימנה.</w:t>
      </w:r>
    </w:p>
    <w:p w14:paraId="37EAD53B" w14:textId="77777777" w:rsidR="00B05A65" w:rsidRPr="00B05A65" w:rsidRDefault="00B05A65" w:rsidP="00B05A65">
      <w:pPr>
        <w:bidi/>
        <w:rPr>
          <w:rFonts w:cs="David" w:hint="cs"/>
          <w:rtl/>
        </w:rPr>
      </w:pPr>
    </w:p>
    <w:p w14:paraId="47030D41" w14:textId="77777777" w:rsidR="00B05A65" w:rsidRPr="00B05A65" w:rsidRDefault="00B05A65" w:rsidP="00B05A65">
      <w:pPr>
        <w:bidi/>
        <w:rPr>
          <w:rFonts w:cs="David" w:hint="cs"/>
          <w:rtl/>
        </w:rPr>
      </w:pPr>
      <w:r w:rsidRPr="00B05A65">
        <w:rPr>
          <w:rFonts w:cs="David" w:hint="cs"/>
          <w:rtl/>
        </w:rPr>
        <w:tab/>
        <w:t xml:space="preserve">לאופוזיציה יינתן זמן של שני-שליש, לקואליציה  שליש </w:t>
      </w:r>
      <w:r w:rsidRPr="00B05A65">
        <w:rPr>
          <w:rFonts w:cs="David"/>
          <w:rtl/>
        </w:rPr>
        <w:t>–</w:t>
      </w:r>
      <w:r w:rsidRPr="00B05A65">
        <w:rPr>
          <w:rFonts w:cs="David" w:hint="cs"/>
          <w:rtl/>
        </w:rPr>
        <w:t xml:space="preserve"> בשני הדיונים.</w:t>
      </w:r>
    </w:p>
    <w:p w14:paraId="5B2041C4"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אריה האן:</w:t>
      </w:r>
    </w:p>
    <w:p w14:paraId="7F87DD28" w14:textId="77777777" w:rsidR="00B05A65" w:rsidRPr="00B05A65" w:rsidRDefault="00B05A65" w:rsidP="00B05A65">
      <w:pPr>
        <w:bidi/>
        <w:rPr>
          <w:rFonts w:cs="David" w:hint="cs"/>
          <w:rtl/>
        </w:rPr>
      </w:pPr>
    </w:p>
    <w:p w14:paraId="1A3C4962" w14:textId="77777777" w:rsidR="00B05A65" w:rsidRPr="00B05A65" w:rsidRDefault="00B05A65" w:rsidP="00B05A65">
      <w:pPr>
        <w:bidi/>
        <w:rPr>
          <w:rFonts w:cs="David" w:hint="cs"/>
          <w:rtl/>
        </w:rPr>
      </w:pPr>
      <w:r w:rsidRPr="00B05A65">
        <w:rPr>
          <w:rFonts w:cs="David" w:hint="cs"/>
          <w:rtl/>
        </w:rPr>
        <w:tab/>
        <w:t>בחוק ההסדרים גם יש 12 דוברים בהתחלה?</w:t>
      </w:r>
    </w:p>
    <w:p w14:paraId="15D80634" w14:textId="77777777" w:rsidR="00B05A65" w:rsidRPr="00B05A65" w:rsidRDefault="00B05A65" w:rsidP="00B05A65">
      <w:pPr>
        <w:bidi/>
        <w:rPr>
          <w:rFonts w:cs="David" w:hint="cs"/>
          <w:rtl/>
        </w:rPr>
      </w:pPr>
      <w:r w:rsidRPr="00B05A65">
        <w:rPr>
          <w:rFonts w:cs="David"/>
          <w:rtl/>
        </w:rPr>
        <w:br/>
      </w:r>
      <w:r w:rsidRPr="00B05A65">
        <w:rPr>
          <w:rFonts w:cs="David" w:hint="cs"/>
          <w:u w:val="single"/>
          <w:rtl/>
        </w:rPr>
        <w:t>היו"ר רוחמה אברהם:</w:t>
      </w:r>
    </w:p>
    <w:p w14:paraId="1B72A4F3" w14:textId="77777777" w:rsidR="00B05A65" w:rsidRPr="00B05A65" w:rsidRDefault="00B05A65" w:rsidP="00B05A65">
      <w:pPr>
        <w:bidi/>
        <w:rPr>
          <w:rFonts w:cs="David" w:hint="cs"/>
          <w:rtl/>
        </w:rPr>
      </w:pPr>
    </w:p>
    <w:p w14:paraId="182ED0A0" w14:textId="77777777" w:rsidR="00B05A65" w:rsidRPr="00B05A65" w:rsidRDefault="00B05A65" w:rsidP="00B05A65">
      <w:pPr>
        <w:bidi/>
        <w:rPr>
          <w:rFonts w:cs="David" w:hint="cs"/>
          <w:rtl/>
        </w:rPr>
      </w:pPr>
      <w:r w:rsidRPr="00B05A65">
        <w:rPr>
          <w:rFonts w:cs="David" w:hint="cs"/>
          <w:rtl/>
        </w:rPr>
        <w:tab/>
        <w:t xml:space="preserve"> לא. בחוק ההסדרים מתקיים דיון אישי. </w:t>
      </w:r>
    </w:p>
    <w:p w14:paraId="57065580" w14:textId="77777777" w:rsidR="00B05A65" w:rsidRPr="00B05A65" w:rsidRDefault="00B05A65" w:rsidP="00B05A65">
      <w:pPr>
        <w:bidi/>
        <w:rPr>
          <w:rFonts w:cs="David" w:hint="cs"/>
          <w:rtl/>
        </w:rPr>
      </w:pPr>
    </w:p>
    <w:p w14:paraId="290B055D" w14:textId="77777777" w:rsidR="00B05A65" w:rsidRPr="00B05A65" w:rsidRDefault="00B05A65" w:rsidP="00B05A65">
      <w:pPr>
        <w:bidi/>
        <w:rPr>
          <w:rFonts w:cs="David" w:hint="cs"/>
          <w:rtl/>
        </w:rPr>
      </w:pPr>
      <w:r w:rsidRPr="00B05A65">
        <w:rPr>
          <w:rFonts w:cs="David" w:hint="cs"/>
          <w:rtl/>
        </w:rPr>
        <w:tab/>
        <w:t>אני חייבת לציין ששתי הצעות החוק שעליהן דיברנו משוחררות מחובת הנחה על שולחן הכנסת, לפי סעיף 125 לתקנון הכנסת, ככל שהדבר יידרש. אני מבקשת להצביע.</w:t>
      </w:r>
    </w:p>
    <w:p w14:paraId="26D98FE9" w14:textId="77777777" w:rsidR="00B05A65" w:rsidRPr="00B05A65" w:rsidRDefault="00B05A65" w:rsidP="00B05A65">
      <w:pPr>
        <w:bidi/>
        <w:rPr>
          <w:rFonts w:cs="David" w:hint="cs"/>
          <w:rtl/>
        </w:rPr>
      </w:pPr>
    </w:p>
    <w:p w14:paraId="0372B04B" w14:textId="77777777" w:rsidR="00B05A65" w:rsidRPr="00B05A65" w:rsidRDefault="00B05A65" w:rsidP="00B05A65">
      <w:pPr>
        <w:bidi/>
        <w:rPr>
          <w:rFonts w:cs="David" w:hint="cs"/>
          <w:rtl/>
        </w:rPr>
      </w:pPr>
      <w:r w:rsidRPr="00B05A65">
        <w:rPr>
          <w:rFonts w:cs="David" w:hint="cs"/>
          <w:rtl/>
        </w:rPr>
        <w:tab/>
        <w:t>מי בעד ההצעה? מי נגד? מי נמנע?</w:t>
      </w:r>
    </w:p>
    <w:p w14:paraId="61E1EE22" w14:textId="77777777" w:rsidR="00B05A65" w:rsidRPr="00B05A65" w:rsidRDefault="00B05A65" w:rsidP="00B05A65">
      <w:pPr>
        <w:bidi/>
        <w:jc w:val="center"/>
        <w:rPr>
          <w:rFonts w:cs="David" w:hint="cs"/>
          <w:b/>
          <w:bCs/>
          <w:rtl/>
        </w:rPr>
      </w:pPr>
      <w:r w:rsidRPr="00B05A65">
        <w:rPr>
          <w:rFonts w:cs="David"/>
          <w:rtl/>
        </w:rPr>
        <w:br/>
      </w:r>
      <w:r w:rsidRPr="00B05A65">
        <w:rPr>
          <w:rFonts w:cs="David" w:hint="cs"/>
          <w:b/>
          <w:bCs/>
          <w:rtl/>
        </w:rPr>
        <w:t>ה צ ב ע ה</w:t>
      </w:r>
    </w:p>
    <w:p w14:paraId="337973BB" w14:textId="77777777" w:rsidR="00B05A65" w:rsidRPr="00B05A65" w:rsidRDefault="00B05A65" w:rsidP="00B05A65">
      <w:pPr>
        <w:bidi/>
        <w:jc w:val="center"/>
        <w:rPr>
          <w:rFonts w:cs="David" w:hint="cs"/>
          <w:b/>
          <w:bCs/>
          <w:rtl/>
        </w:rPr>
      </w:pPr>
    </w:p>
    <w:p w14:paraId="55599D8E" w14:textId="77777777" w:rsidR="00B05A65" w:rsidRPr="00B05A65" w:rsidRDefault="00B05A65" w:rsidP="00B05A65">
      <w:pPr>
        <w:bidi/>
        <w:jc w:val="center"/>
        <w:rPr>
          <w:rFonts w:cs="David" w:hint="cs"/>
          <w:rtl/>
        </w:rPr>
      </w:pPr>
      <w:r w:rsidRPr="00B05A65">
        <w:rPr>
          <w:rFonts w:cs="David" w:hint="cs"/>
          <w:rtl/>
        </w:rPr>
        <w:t xml:space="preserve">בעד </w:t>
      </w:r>
      <w:r w:rsidRPr="00B05A65">
        <w:rPr>
          <w:rFonts w:cs="David"/>
          <w:rtl/>
        </w:rPr>
        <w:t>–</w:t>
      </w:r>
      <w:r w:rsidRPr="00B05A65">
        <w:rPr>
          <w:rFonts w:cs="David" w:hint="cs"/>
          <w:rtl/>
        </w:rPr>
        <w:t xml:space="preserve"> פה אחד</w:t>
      </w:r>
    </w:p>
    <w:p w14:paraId="69FE3B82" w14:textId="77777777" w:rsidR="00B05A65" w:rsidRPr="00B05A65" w:rsidRDefault="00B05A65" w:rsidP="00B05A65">
      <w:pPr>
        <w:bidi/>
        <w:jc w:val="center"/>
        <w:rPr>
          <w:rFonts w:cs="David" w:hint="cs"/>
          <w:rtl/>
        </w:rPr>
      </w:pPr>
      <w:r w:rsidRPr="00B05A65">
        <w:rPr>
          <w:rFonts w:cs="David" w:hint="cs"/>
          <w:rtl/>
        </w:rPr>
        <w:t xml:space="preserve">נגד </w:t>
      </w:r>
      <w:r w:rsidRPr="00B05A65">
        <w:rPr>
          <w:rFonts w:cs="David"/>
          <w:rtl/>
        </w:rPr>
        <w:t>–</w:t>
      </w:r>
      <w:r w:rsidRPr="00B05A65">
        <w:rPr>
          <w:rFonts w:cs="David" w:hint="cs"/>
          <w:rtl/>
        </w:rPr>
        <w:t xml:space="preserve"> אין </w:t>
      </w:r>
    </w:p>
    <w:p w14:paraId="593DCBC8" w14:textId="77777777" w:rsidR="00B05A65" w:rsidRPr="00B05A65" w:rsidRDefault="00B05A65" w:rsidP="00B05A65">
      <w:pPr>
        <w:bidi/>
        <w:jc w:val="center"/>
        <w:rPr>
          <w:rFonts w:cs="David" w:hint="cs"/>
          <w:rtl/>
        </w:rPr>
      </w:pPr>
      <w:r w:rsidRPr="00B05A65">
        <w:rPr>
          <w:rFonts w:cs="David" w:hint="cs"/>
          <w:rtl/>
        </w:rPr>
        <w:t xml:space="preserve">נמנעים </w:t>
      </w:r>
      <w:r w:rsidRPr="00B05A65">
        <w:rPr>
          <w:rFonts w:cs="David"/>
          <w:rtl/>
        </w:rPr>
        <w:t>–</w:t>
      </w:r>
      <w:r w:rsidRPr="00B05A65">
        <w:rPr>
          <w:rFonts w:cs="David" w:hint="cs"/>
          <w:rtl/>
        </w:rPr>
        <w:t xml:space="preserve"> אין</w:t>
      </w:r>
    </w:p>
    <w:p w14:paraId="32BFA487" w14:textId="77777777" w:rsidR="00B05A65" w:rsidRPr="00B05A65" w:rsidRDefault="00B05A65" w:rsidP="00B05A65">
      <w:pPr>
        <w:bidi/>
        <w:jc w:val="center"/>
        <w:rPr>
          <w:rFonts w:cs="David" w:hint="cs"/>
          <w:rtl/>
        </w:rPr>
      </w:pPr>
      <w:r w:rsidRPr="00B05A65">
        <w:rPr>
          <w:rFonts w:cs="David" w:hint="cs"/>
          <w:rtl/>
        </w:rPr>
        <w:t>הצעת ההחלטה לקביעת סדרי הדיון בחוק התקציב ובהצעת חוק הסדרים במשק המדינה (תיקוני חקיקה להשגת יעדי התקציב והמדיניות הכלכלית לשנת הכספים 2006), התשס"ו-2006 (מ/236), לקריאה שנייה ושלישית, נתקבלה.</w:t>
      </w:r>
    </w:p>
    <w:p w14:paraId="7D17A5F5" w14:textId="77777777" w:rsidR="00B05A65" w:rsidRPr="00B05A65" w:rsidRDefault="00B05A65" w:rsidP="00B05A65">
      <w:pPr>
        <w:bidi/>
        <w:jc w:val="center"/>
        <w:rPr>
          <w:rFonts w:cs="David" w:hint="cs"/>
          <w:rtl/>
        </w:rPr>
      </w:pPr>
    </w:p>
    <w:p w14:paraId="0F469CD2" w14:textId="77777777" w:rsidR="00B05A65" w:rsidRPr="00B05A65" w:rsidRDefault="00B05A65" w:rsidP="00B05A65">
      <w:pPr>
        <w:bidi/>
        <w:rPr>
          <w:rFonts w:cs="David" w:hint="cs"/>
          <w:rtl/>
        </w:rPr>
      </w:pPr>
      <w:r w:rsidRPr="00B05A65">
        <w:rPr>
          <w:rFonts w:cs="David" w:hint="cs"/>
          <w:u w:val="single"/>
          <w:rtl/>
        </w:rPr>
        <w:t>היו"ר רוחמה אברהם:</w:t>
      </w:r>
    </w:p>
    <w:p w14:paraId="22FADEA9" w14:textId="77777777" w:rsidR="00B05A65" w:rsidRPr="00B05A65" w:rsidRDefault="00B05A65" w:rsidP="00B05A65">
      <w:pPr>
        <w:bidi/>
        <w:rPr>
          <w:rFonts w:cs="David" w:hint="cs"/>
          <w:rtl/>
        </w:rPr>
      </w:pPr>
    </w:p>
    <w:p w14:paraId="0D3CBFFB" w14:textId="77777777" w:rsidR="00B05A65" w:rsidRPr="00B05A65" w:rsidRDefault="00B05A65" w:rsidP="00B05A65">
      <w:pPr>
        <w:bidi/>
        <w:rPr>
          <w:rFonts w:cs="David" w:hint="cs"/>
          <w:rtl/>
        </w:rPr>
      </w:pPr>
      <w:r w:rsidRPr="00B05A65">
        <w:rPr>
          <w:rFonts w:cs="David" w:hint="cs"/>
          <w:rtl/>
        </w:rPr>
        <w:tab/>
        <w:t xml:space="preserve"> פה אחד. אין מתנגדים, אין נמנעים. תודה רבה, הישיבה נעולה.</w:t>
      </w:r>
    </w:p>
    <w:p w14:paraId="6E9DB7B4" w14:textId="77777777" w:rsidR="00B05A65" w:rsidRPr="00B05A65" w:rsidRDefault="00B05A65" w:rsidP="00B05A65">
      <w:pPr>
        <w:bidi/>
        <w:rPr>
          <w:rFonts w:cs="David" w:hint="cs"/>
          <w:rtl/>
        </w:rPr>
      </w:pPr>
    </w:p>
    <w:p w14:paraId="339D6515" w14:textId="77777777" w:rsidR="00B05A65" w:rsidRPr="00B05A65" w:rsidRDefault="00B05A65" w:rsidP="00B05A65">
      <w:pPr>
        <w:bidi/>
        <w:rPr>
          <w:rFonts w:cs="David" w:hint="cs"/>
          <w:rtl/>
        </w:rPr>
      </w:pPr>
    </w:p>
    <w:p w14:paraId="383BB7A9" w14:textId="77777777" w:rsidR="00B05A65" w:rsidRPr="00B05A65" w:rsidRDefault="00B05A65" w:rsidP="00B05A65">
      <w:pPr>
        <w:bidi/>
        <w:rPr>
          <w:rFonts w:cs="David" w:hint="cs"/>
          <w:rtl/>
        </w:rPr>
      </w:pPr>
    </w:p>
    <w:p w14:paraId="6601B0D9" w14:textId="77777777" w:rsidR="00B05A65" w:rsidRPr="00B05A65" w:rsidRDefault="00B05A65" w:rsidP="00B05A65">
      <w:pPr>
        <w:bidi/>
        <w:rPr>
          <w:rFonts w:cs="David" w:hint="cs"/>
          <w:rtl/>
        </w:rPr>
      </w:pPr>
    </w:p>
    <w:p w14:paraId="69EA6898" w14:textId="77777777" w:rsidR="00B05A65" w:rsidRPr="00B05A65" w:rsidRDefault="00B05A65" w:rsidP="00B05A65">
      <w:pPr>
        <w:bidi/>
        <w:rPr>
          <w:rFonts w:cs="David" w:hint="cs"/>
          <w:rtl/>
        </w:rPr>
      </w:pPr>
      <w:r w:rsidRPr="00B05A65">
        <w:rPr>
          <w:rFonts w:cs="David" w:hint="cs"/>
          <w:rtl/>
        </w:rPr>
        <w:t>הישיבה ננעלה בשעה 19:15.</w:t>
      </w:r>
    </w:p>
    <w:p w14:paraId="60BB8168" w14:textId="77777777" w:rsidR="00552A80" w:rsidRPr="00B05A65" w:rsidRDefault="00552A80" w:rsidP="00B05A65">
      <w:pPr>
        <w:bidi/>
        <w:rPr>
          <w:rFonts w:cs="David"/>
        </w:rPr>
      </w:pPr>
    </w:p>
    <w:sectPr w:rsidR="00552A80" w:rsidRPr="00B05A65" w:rsidSect="00B05A6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2C7C" w14:textId="77777777" w:rsidR="00000000" w:rsidRDefault="00564D02">
      <w:r>
        <w:separator/>
      </w:r>
    </w:p>
  </w:endnote>
  <w:endnote w:type="continuationSeparator" w:id="0">
    <w:p w14:paraId="5824D484" w14:textId="77777777" w:rsidR="00000000" w:rsidRDefault="0056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6C18" w14:textId="77777777" w:rsidR="00000000" w:rsidRDefault="00564D02">
      <w:r>
        <w:separator/>
      </w:r>
    </w:p>
  </w:footnote>
  <w:footnote w:type="continuationSeparator" w:id="0">
    <w:p w14:paraId="1F28D2CB" w14:textId="77777777" w:rsidR="00000000" w:rsidRDefault="0056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6FB6" w14:textId="77777777" w:rsidR="00B05A65" w:rsidRDefault="00B05A6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2F3755A" w14:textId="77777777" w:rsidR="00B05A65" w:rsidRDefault="00B05A65">
    <w:pPr>
      <w:pStyle w:val="Header"/>
      <w:ind w:right="360"/>
      <w:jc w:val="both"/>
      <w:rPr>
        <w:rtl/>
      </w:rPr>
    </w:pPr>
  </w:p>
  <w:p w14:paraId="60E9EE89" w14:textId="77777777" w:rsidR="00B05A65" w:rsidRDefault="00B05A65"/>
  <w:p w14:paraId="0970ECBE" w14:textId="77777777" w:rsidR="00B05A65" w:rsidRDefault="00B05A65"/>
  <w:p w14:paraId="4C36E8E0" w14:textId="77777777" w:rsidR="00B05A65" w:rsidRDefault="00B05A65"/>
  <w:p w14:paraId="7190A786" w14:textId="77777777" w:rsidR="00B05A65" w:rsidRDefault="00B05A65"/>
  <w:p w14:paraId="5577AAD4" w14:textId="77777777" w:rsidR="00B05A65" w:rsidRDefault="00B05A65"/>
  <w:p w14:paraId="6AE15743" w14:textId="77777777" w:rsidR="00B05A65" w:rsidRDefault="00B05A65"/>
  <w:p w14:paraId="61DD93C8" w14:textId="77777777" w:rsidR="00B05A65" w:rsidRDefault="00B05A65"/>
  <w:p w14:paraId="0C7B55F9" w14:textId="77777777" w:rsidR="00B05A65" w:rsidRDefault="00B05A65"/>
  <w:p w14:paraId="729DDDA9" w14:textId="77777777" w:rsidR="00B05A65" w:rsidRDefault="00B05A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A036" w14:textId="77777777" w:rsidR="00B05A65" w:rsidRDefault="00B05A6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332E879" w14:textId="77777777" w:rsidR="00B05A65" w:rsidRDefault="00B05A65">
    <w:pPr>
      <w:pStyle w:val="Header"/>
      <w:ind w:right="360"/>
      <w:jc w:val="both"/>
      <w:rPr>
        <w:rFonts w:hint="cs"/>
        <w:rtl/>
      </w:rPr>
    </w:pPr>
    <w:r>
      <w:rPr>
        <w:rtl/>
      </w:rPr>
      <w:t>ועדת</w:t>
    </w:r>
    <w:r>
      <w:rPr>
        <w:rFonts w:hint="cs"/>
        <w:rtl/>
      </w:rPr>
      <w:t xml:space="preserve"> הכנסת</w:t>
    </w:r>
  </w:p>
  <w:p w14:paraId="230D2DEB" w14:textId="77777777" w:rsidR="00B05A65" w:rsidRDefault="00B05A65">
    <w:pPr>
      <w:pStyle w:val="Header"/>
      <w:ind w:right="360"/>
      <w:jc w:val="both"/>
      <w:rPr>
        <w:rStyle w:val="PageNumber"/>
        <w:rFonts w:hint="cs"/>
        <w:rtl/>
      </w:rPr>
    </w:pPr>
    <w:r>
      <w:rPr>
        <w:rFonts w:hint="cs"/>
        <w:rtl/>
      </w:rPr>
      <w:t>31.5.2006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6989פרוטוקול_ישיבת_ועדה.doc"/>
    <w:docVar w:name="StartMode" w:val="3"/>
  </w:docVars>
  <w:rsids>
    <w:rsidRoot w:val="003575D9"/>
    <w:rsid w:val="00221080"/>
    <w:rsid w:val="003575D9"/>
    <w:rsid w:val="00552A80"/>
    <w:rsid w:val="00564D02"/>
    <w:rsid w:val="00965806"/>
    <w:rsid w:val="00B05A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7A1480"/>
  <w15:chartTrackingRefBased/>
  <w15:docId w15:val="{C7204C3E-0027-47BC-9DD4-EF3B507B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05A65"/>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B05A65"/>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5A6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0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877</Words>
  <Characters>5000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