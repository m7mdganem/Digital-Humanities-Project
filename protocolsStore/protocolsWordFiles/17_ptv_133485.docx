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6D128" w14:textId="77777777" w:rsidR="00F045EA" w:rsidRPr="00F045EA" w:rsidRDefault="00F045EA" w:rsidP="00F045EA">
      <w:pPr>
        <w:pStyle w:val="Heading5"/>
        <w:jc w:val="left"/>
        <w:rPr>
          <w:b/>
          <w:bCs/>
          <w:rtl/>
        </w:rPr>
      </w:pPr>
      <w:r w:rsidRPr="00F045EA">
        <w:rPr>
          <w:b/>
          <w:bCs/>
          <w:rtl/>
        </w:rPr>
        <w:t xml:space="preserve">הכנסת </w:t>
      </w:r>
      <w:r w:rsidRPr="00F045EA">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F045EA">
        <w:rPr>
          <w:b/>
          <w:bCs/>
          <w:rtl/>
        </w:rPr>
        <w:tab/>
        <w:t>נוסח לא מתוקן</w:t>
      </w:r>
    </w:p>
    <w:p w14:paraId="37928CBA" w14:textId="77777777" w:rsidR="00F045EA" w:rsidRPr="00F045EA" w:rsidRDefault="00F045EA" w:rsidP="00F045EA">
      <w:pPr>
        <w:bidi/>
        <w:jc w:val="both"/>
        <w:rPr>
          <w:rFonts w:cs="David" w:hint="cs"/>
          <w:b/>
          <w:bCs/>
          <w:rtl/>
        </w:rPr>
      </w:pPr>
      <w:r w:rsidRPr="00F045EA">
        <w:rPr>
          <w:rFonts w:cs="David"/>
          <w:b/>
          <w:bCs/>
          <w:rtl/>
        </w:rPr>
        <w:t xml:space="preserve">מושב </w:t>
      </w:r>
      <w:r w:rsidRPr="00F045EA">
        <w:rPr>
          <w:rFonts w:cs="David" w:hint="cs"/>
          <w:b/>
          <w:bCs/>
          <w:rtl/>
        </w:rPr>
        <w:t>שני</w:t>
      </w:r>
    </w:p>
    <w:p w14:paraId="0C2D80F6" w14:textId="77777777" w:rsidR="00F045EA" w:rsidRPr="00F045EA" w:rsidRDefault="00F045EA" w:rsidP="00F045EA">
      <w:pPr>
        <w:bidi/>
        <w:jc w:val="both"/>
        <w:rPr>
          <w:rFonts w:cs="David"/>
          <w:b/>
          <w:bCs/>
          <w:rtl/>
        </w:rPr>
      </w:pPr>
    </w:p>
    <w:p w14:paraId="48B90920" w14:textId="77777777" w:rsidR="00F045EA" w:rsidRPr="00F045EA" w:rsidRDefault="00F045EA" w:rsidP="00F045EA">
      <w:pPr>
        <w:bidi/>
        <w:jc w:val="both"/>
        <w:rPr>
          <w:rFonts w:cs="David"/>
          <w:b/>
          <w:bCs/>
          <w:rtl/>
        </w:rPr>
      </w:pPr>
    </w:p>
    <w:p w14:paraId="7D9FED75" w14:textId="77777777" w:rsidR="00F045EA" w:rsidRPr="00F045EA" w:rsidRDefault="00F045EA" w:rsidP="00F045EA">
      <w:pPr>
        <w:bidi/>
        <w:jc w:val="both"/>
        <w:rPr>
          <w:rFonts w:cs="David"/>
          <w:b/>
          <w:bCs/>
          <w:rtl/>
        </w:rPr>
      </w:pPr>
    </w:p>
    <w:p w14:paraId="7B65A3BA" w14:textId="77777777" w:rsidR="00F045EA" w:rsidRPr="00F045EA" w:rsidRDefault="00F045EA" w:rsidP="00F045EA">
      <w:pPr>
        <w:bidi/>
        <w:jc w:val="both"/>
        <w:rPr>
          <w:rFonts w:cs="David"/>
          <w:b/>
          <w:bCs/>
          <w:rtl/>
        </w:rPr>
      </w:pPr>
    </w:p>
    <w:p w14:paraId="05470B16" w14:textId="77777777" w:rsidR="00F045EA" w:rsidRPr="00F045EA" w:rsidRDefault="00F045EA" w:rsidP="00F045EA">
      <w:pPr>
        <w:bidi/>
        <w:jc w:val="center"/>
        <w:rPr>
          <w:rFonts w:cs="David" w:hint="cs"/>
          <w:b/>
          <w:bCs/>
          <w:rtl/>
        </w:rPr>
      </w:pPr>
      <w:r w:rsidRPr="00F045EA">
        <w:rPr>
          <w:rFonts w:cs="David"/>
          <w:b/>
          <w:bCs/>
          <w:rtl/>
        </w:rPr>
        <w:t>פרוטוקול מס'</w:t>
      </w:r>
      <w:r w:rsidRPr="00F045EA">
        <w:rPr>
          <w:rFonts w:cs="David" w:hint="cs"/>
          <w:b/>
          <w:bCs/>
          <w:rtl/>
        </w:rPr>
        <w:t xml:space="preserve"> 100</w:t>
      </w:r>
    </w:p>
    <w:p w14:paraId="11810FDB" w14:textId="77777777" w:rsidR="00F045EA" w:rsidRPr="00F045EA" w:rsidRDefault="00F045EA" w:rsidP="00F045EA">
      <w:pPr>
        <w:bidi/>
        <w:jc w:val="center"/>
        <w:rPr>
          <w:rFonts w:cs="David" w:hint="cs"/>
          <w:b/>
          <w:bCs/>
          <w:rtl/>
        </w:rPr>
      </w:pPr>
      <w:r w:rsidRPr="00F045EA">
        <w:rPr>
          <w:rFonts w:cs="David" w:hint="cs"/>
          <w:b/>
          <w:bCs/>
          <w:rtl/>
        </w:rPr>
        <w:t>מישיבת ועדת הכנסת</w:t>
      </w:r>
    </w:p>
    <w:p w14:paraId="1F49F544" w14:textId="77777777" w:rsidR="00F045EA" w:rsidRPr="00F045EA" w:rsidRDefault="00F045EA" w:rsidP="00F045EA">
      <w:pPr>
        <w:bidi/>
        <w:jc w:val="center"/>
        <w:rPr>
          <w:rFonts w:cs="David"/>
          <w:b/>
          <w:bCs/>
          <w:rtl/>
        </w:rPr>
      </w:pPr>
      <w:r w:rsidRPr="00F045EA">
        <w:rPr>
          <w:rFonts w:cs="David" w:hint="cs"/>
          <w:b/>
          <w:bCs/>
          <w:u w:val="single"/>
          <w:rtl/>
        </w:rPr>
        <w:t xml:space="preserve">יום שני, ח' באדר </w:t>
      </w:r>
      <w:proofErr w:type="spellStart"/>
      <w:r w:rsidRPr="00F045EA">
        <w:rPr>
          <w:rFonts w:cs="David" w:hint="cs"/>
          <w:b/>
          <w:bCs/>
          <w:u w:val="single"/>
          <w:rtl/>
        </w:rPr>
        <w:t>התשס"ז</w:t>
      </w:r>
      <w:proofErr w:type="spellEnd"/>
      <w:r w:rsidRPr="00F045EA">
        <w:rPr>
          <w:rFonts w:cs="David" w:hint="cs"/>
          <w:b/>
          <w:bCs/>
          <w:u w:val="single"/>
          <w:rtl/>
        </w:rPr>
        <w:t xml:space="preserve"> (12 במארס 2007), שעה 09:30</w:t>
      </w:r>
    </w:p>
    <w:p w14:paraId="7352E7B9" w14:textId="77777777" w:rsidR="00F045EA" w:rsidRPr="00F045EA" w:rsidRDefault="00F045EA" w:rsidP="00F045EA">
      <w:pPr>
        <w:bidi/>
        <w:jc w:val="both"/>
        <w:rPr>
          <w:rFonts w:cs="David"/>
          <w:b/>
          <w:bCs/>
          <w:rtl/>
        </w:rPr>
      </w:pPr>
    </w:p>
    <w:p w14:paraId="4E90A2FC" w14:textId="77777777" w:rsidR="00F045EA" w:rsidRPr="00F045EA" w:rsidRDefault="00F045EA" w:rsidP="00F045EA">
      <w:pPr>
        <w:tabs>
          <w:tab w:val="left" w:pos="1221"/>
        </w:tabs>
        <w:bidi/>
        <w:jc w:val="both"/>
        <w:rPr>
          <w:rFonts w:cs="David" w:hint="cs"/>
          <w:b/>
          <w:bCs/>
          <w:u w:val="single"/>
          <w:rtl/>
        </w:rPr>
      </w:pPr>
    </w:p>
    <w:p w14:paraId="1DC98447" w14:textId="77777777" w:rsidR="00F045EA" w:rsidRPr="00F045EA" w:rsidRDefault="00F045EA" w:rsidP="00F045EA">
      <w:pPr>
        <w:tabs>
          <w:tab w:val="left" w:pos="1221"/>
        </w:tabs>
        <w:bidi/>
        <w:jc w:val="both"/>
        <w:rPr>
          <w:rFonts w:cs="David" w:hint="cs"/>
          <w:b/>
          <w:bCs/>
          <w:rtl/>
        </w:rPr>
      </w:pPr>
      <w:r w:rsidRPr="00F045EA">
        <w:rPr>
          <w:rFonts w:cs="David"/>
          <w:b/>
          <w:bCs/>
          <w:u w:val="single"/>
          <w:rtl/>
        </w:rPr>
        <w:t>סדר היום</w:t>
      </w:r>
      <w:r w:rsidRPr="00F045EA">
        <w:rPr>
          <w:rFonts w:cs="David"/>
          <w:rtl/>
        </w:rPr>
        <w:t>:</w:t>
      </w:r>
    </w:p>
    <w:p w14:paraId="56E44C64" w14:textId="77777777" w:rsidR="00F045EA" w:rsidRPr="00F045EA" w:rsidRDefault="00F045EA" w:rsidP="00F045EA">
      <w:pPr>
        <w:bidi/>
        <w:jc w:val="both"/>
        <w:rPr>
          <w:rFonts w:cs="David" w:hint="cs"/>
          <w:b/>
          <w:bCs/>
          <w:rtl/>
        </w:rPr>
      </w:pPr>
    </w:p>
    <w:p w14:paraId="0F5385CD" w14:textId="77777777" w:rsidR="00F045EA" w:rsidRPr="00F045EA" w:rsidRDefault="00F045EA" w:rsidP="00F045EA">
      <w:pPr>
        <w:bidi/>
        <w:jc w:val="both"/>
        <w:rPr>
          <w:rFonts w:cs="David" w:hint="cs"/>
          <w:rtl/>
        </w:rPr>
      </w:pPr>
      <w:r w:rsidRPr="00F045EA">
        <w:rPr>
          <w:rFonts w:cs="David" w:hint="cs"/>
          <w:rtl/>
        </w:rPr>
        <w:t xml:space="preserve">1. קביעת מסגרת דיון להצעות להביע אי-אמון בממשלה. </w:t>
      </w:r>
    </w:p>
    <w:p w14:paraId="1240CB6A" w14:textId="77777777" w:rsidR="00F045EA" w:rsidRPr="00F045EA" w:rsidRDefault="00F045EA" w:rsidP="00F045EA">
      <w:pPr>
        <w:bidi/>
        <w:jc w:val="both"/>
        <w:rPr>
          <w:rFonts w:cs="David" w:hint="cs"/>
          <w:rtl/>
        </w:rPr>
      </w:pPr>
      <w:r w:rsidRPr="00F045EA">
        <w:rPr>
          <w:rFonts w:cs="David" w:hint="cs"/>
          <w:rtl/>
        </w:rPr>
        <w:t xml:space="preserve">2. פניית יושב-ראש הקואליציה בעניין בחירת יושב-ראש חדש לוועדת הכספים. </w:t>
      </w:r>
    </w:p>
    <w:p w14:paraId="5AC84EFD" w14:textId="77777777" w:rsidR="00F045EA" w:rsidRPr="00F045EA" w:rsidRDefault="00F045EA" w:rsidP="00F045EA">
      <w:pPr>
        <w:bidi/>
        <w:jc w:val="both"/>
        <w:rPr>
          <w:rFonts w:cs="David" w:hint="cs"/>
          <w:rtl/>
        </w:rPr>
      </w:pPr>
      <w:r w:rsidRPr="00F045EA">
        <w:rPr>
          <w:rFonts w:cs="David" w:hint="cs"/>
          <w:rtl/>
        </w:rPr>
        <w:t>3. בקשת חברי הכנסת להקדמת הדיון בהצעות החוק הבאות, לפני הקריאה הטרומית:</w:t>
      </w:r>
    </w:p>
    <w:p w14:paraId="518B2390" w14:textId="77777777" w:rsidR="00F045EA" w:rsidRPr="00F045EA" w:rsidRDefault="00F045EA" w:rsidP="00F045EA">
      <w:pPr>
        <w:bidi/>
        <w:jc w:val="both"/>
        <w:rPr>
          <w:rFonts w:cs="David" w:hint="cs"/>
          <w:rtl/>
        </w:rPr>
      </w:pPr>
      <w:r w:rsidRPr="00F045EA">
        <w:rPr>
          <w:rFonts w:cs="David" w:hint="cs"/>
          <w:rtl/>
        </w:rPr>
        <w:t xml:space="preserve">     א. הצעת חוק להכרזה על התנועה האסלאמית הצפונית בישראל כהתאגדות אסורה,</w:t>
      </w:r>
    </w:p>
    <w:p w14:paraId="61E03B7A" w14:textId="77777777" w:rsidR="00F045EA" w:rsidRPr="00F045EA" w:rsidRDefault="00F045EA" w:rsidP="00F045EA">
      <w:pPr>
        <w:bidi/>
        <w:jc w:val="both"/>
        <w:rPr>
          <w:rFonts w:cs="David" w:hint="cs"/>
          <w:rtl/>
        </w:rPr>
      </w:pPr>
      <w:r w:rsidRPr="00F045EA">
        <w:rPr>
          <w:rFonts w:cs="David" w:hint="cs"/>
          <w:rtl/>
        </w:rPr>
        <w:t xml:space="preserve">          </w:t>
      </w:r>
      <w:proofErr w:type="spellStart"/>
      <w:r w:rsidRPr="00F045EA">
        <w:rPr>
          <w:rFonts w:cs="David" w:hint="cs"/>
          <w:rtl/>
        </w:rPr>
        <w:t>התשס"ז</w:t>
      </w:r>
      <w:proofErr w:type="spellEnd"/>
      <w:r w:rsidRPr="00F045EA">
        <w:rPr>
          <w:rFonts w:cs="David" w:hint="cs"/>
          <w:rtl/>
        </w:rPr>
        <w:t>-2007 (פ/2190/17), הצעת חבר הכנסת ישראל כץ.</w:t>
      </w:r>
    </w:p>
    <w:p w14:paraId="7256B44C" w14:textId="77777777" w:rsidR="00F045EA" w:rsidRPr="00F045EA" w:rsidRDefault="00F045EA" w:rsidP="00F045EA">
      <w:pPr>
        <w:bidi/>
        <w:jc w:val="both"/>
        <w:rPr>
          <w:rFonts w:cs="David" w:hint="cs"/>
          <w:rtl/>
        </w:rPr>
      </w:pPr>
      <w:r w:rsidRPr="00F045EA">
        <w:rPr>
          <w:rFonts w:cs="David" w:hint="cs"/>
          <w:rtl/>
        </w:rPr>
        <w:t xml:space="preserve">     ב. הצעת חוק התגמולים לנפגעי פעולות איבה (תיקון </w:t>
      </w:r>
      <w:r w:rsidRPr="00F045EA">
        <w:rPr>
          <w:rFonts w:cs="David"/>
          <w:rtl/>
        </w:rPr>
        <w:t>–</w:t>
      </w:r>
      <w:r w:rsidRPr="00F045EA">
        <w:rPr>
          <w:rFonts w:cs="David" w:hint="cs"/>
          <w:rtl/>
        </w:rPr>
        <w:t xml:space="preserve"> החלת חוק על נפגעים שנפגעו </w:t>
      </w:r>
    </w:p>
    <w:p w14:paraId="034FC6EB" w14:textId="77777777" w:rsidR="00F045EA" w:rsidRPr="00F045EA" w:rsidRDefault="00F045EA" w:rsidP="00F045EA">
      <w:pPr>
        <w:bidi/>
        <w:jc w:val="both"/>
        <w:rPr>
          <w:rFonts w:cs="David" w:hint="cs"/>
          <w:rtl/>
        </w:rPr>
      </w:pPr>
      <w:r w:rsidRPr="00F045EA">
        <w:rPr>
          <w:rFonts w:cs="David" w:hint="cs"/>
          <w:rtl/>
        </w:rPr>
        <w:t xml:space="preserve">          טרם קום המדינה), </w:t>
      </w:r>
      <w:proofErr w:type="spellStart"/>
      <w:r w:rsidRPr="00F045EA">
        <w:rPr>
          <w:rFonts w:cs="David" w:hint="cs"/>
          <w:rtl/>
        </w:rPr>
        <w:t>התשס"ז</w:t>
      </w:r>
      <w:proofErr w:type="spellEnd"/>
      <w:r w:rsidRPr="00F045EA">
        <w:rPr>
          <w:rFonts w:cs="David" w:hint="cs"/>
          <w:rtl/>
        </w:rPr>
        <w:t>-2007, הצעת חברת הכנסת אורית נוקד.</w:t>
      </w:r>
    </w:p>
    <w:p w14:paraId="268EC9DD" w14:textId="77777777" w:rsidR="00F045EA" w:rsidRPr="00F045EA" w:rsidRDefault="00F045EA" w:rsidP="00F045EA">
      <w:pPr>
        <w:bidi/>
        <w:jc w:val="both"/>
        <w:rPr>
          <w:rFonts w:cs="David" w:hint="cs"/>
          <w:rtl/>
        </w:rPr>
      </w:pPr>
      <w:r w:rsidRPr="00F045EA">
        <w:rPr>
          <w:rFonts w:cs="David" w:hint="cs"/>
          <w:rtl/>
        </w:rPr>
        <w:t xml:space="preserve">     ג.  בהצעת חוק סדרי שלטון ומשפט (ביטול החלת המשפט, השיפוט והמינהל) (תיקון </w:t>
      </w:r>
      <w:r w:rsidRPr="00F045EA">
        <w:rPr>
          <w:rFonts w:cs="David"/>
          <w:rtl/>
        </w:rPr>
        <w:t>–</w:t>
      </w:r>
      <w:r w:rsidRPr="00F045EA">
        <w:rPr>
          <w:rFonts w:cs="David" w:hint="cs"/>
          <w:rtl/>
        </w:rPr>
        <w:t xml:space="preserve"> התקנת     </w:t>
      </w:r>
    </w:p>
    <w:p w14:paraId="4EE2E85F" w14:textId="77777777" w:rsidR="00F045EA" w:rsidRPr="00F045EA" w:rsidRDefault="00F045EA" w:rsidP="00F045EA">
      <w:pPr>
        <w:bidi/>
        <w:jc w:val="both"/>
        <w:rPr>
          <w:rFonts w:cs="David" w:hint="cs"/>
          <w:rtl/>
        </w:rPr>
      </w:pPr>
      <w:r w:rsidRPr="00F045EA">
        <w:rPr>
          <w:rFonts w:cs="David" w:hint="cs"/>
          <w:rtl/>
        </w:rPr>
        <w:t xml:space="preserve">          תקנות), </w:t>
      </w:r>
      <w:proofErr w:type="spellStart"/>
      <w:r w:rsidRPr="00F045EA">
        <w:rPr>
          <w:rFonts w:cs="David" w:hint="cs"/>
          <w:rtl/>
        </w:rPr>
        <w:t>התשס"ז</w:t>
      </w:r>
      <w:proofErr w:type="spellEnd"/>
      <w:r w:rsidRPr="00F045EA">
        <w:rPr>
          <w:rFonts w:cs="David" w:hint="cs"/>
          <w:rtl/>
        </w:rPr>
        <w:t xml:space="preserve">-2007, הצעת חבר הכנסת אביגדור </w:t>
      </w:r>
      <w:proofErr w:type="spellStart"/>
      <w:r w:rsidRPr="00F045EA">
        <w:rPr>
          <w:rFonts w:cs="David" w:hint="cs"/>
          <w:rtl/>
        </w:rPr>
        <w:t>יצחקי</w:t>
      </w:r>
      <w:proofErr w:type="spellEnd"/>
      <w:r w:rsidRPr="00F045EA">
        <w:rPr>
          <w:rFonts w:cs="David" w:hint="cs"/>
          <w:rtl/>
        </w:rPr>
        <w:t xml:space="preserve">.  </w:t>
      </w:r>
    </w:p>
    <w:p w14:paraId="71F9611F" w14:textId="77777777" w:rsidR="00F045EA" w:rsidRPr="00F045EA" w:rsidRDefault="00F045EA" w:rsidP="00F045EA">
      <w:pPr>
        <w:bidi/>
        <w:jc w:val="both"/>
        <w:rPr>
          <w:rFonts w:cs="David" w:hint="cs"/>
          <w:rtl/>
        </w:rPr>
      </w:pPr>
      <w:r w:rsidRPr="00F045EA">
        <w:rPr>
          <w:rFonts w:cs="David" w:hint="cs"/>
          <w:rtl/>
        </w:rPr>
        <w:t xml:space="preserve">4. המלצת הוועדה הציבורית לקביעת שכר ותשלומים אחרים לחברי הכנסת בנושא: </w:t>
      </w:r>
    </w:p>
    <w:p w14:paraId="070FCF96" w14:textId="77777777" w:rsidR="00F045EA" w:rsidRPr="00F045EA" w:rsidRDefault="00F045EA" w:rsidP="00F045EA">
      <w:pPr>
        <w:bidi/>
        <w:jc w:val="both"/>
        <w:rPr>
          <w:rFonts w:cs="David" w:hint="cs"/>
          <w:rtl/>
        </w:rPr>
      </w:pPr>
      <w:r w:rsidRPr="00F045EA">
        <w:rPr>
          <w:rFonts w:cs="David" w:hint="cs"/>
          <w:rtl/>
        </w:rPr>
        <w:t xml:space="preserve">    "השתתפות בהוצאות לינה בירושלים של עוזרים </w:t>
      </w:r>
      <w:proofErr w:type="spellStart"/>
      <w:r w:rsidRPr="00F045EA">
        <w:rPr>
          <w:rFonts w:cs="David" w:hint="cs"/>
          <w:rtl/>
        </w:rPr>
        <w:t>פרלמנטריים</w:t>
      </w:r>
      <w:proofErr w:type="spellEnd"/>
      <w:r w:rsidRPr="00F045EA">
        <w:rPr>
          <w:rFonts w:cs="David" w:hint="cs"/>
          <w:rtl/>
        </w:rPr>
        <w:t xml:space="preserve">". </w:t>
      </w:r>
    </w:p>
    <w:p w14:paraId="049B6192" w14:textId="77777777" w:rsidR="00F045EA" w:rsidRPr="00F045EA" w:rsidRDefault="00F045EA" w:rsidP="00F045EA">
      <w:pPr>
        <w:bidi/>
        <w:jc w:val="both"/>
        <w:rPr>
          <w:rFonts w:cs="David"/>
          <w:rtl/>
        </w:rPr>
      </w:pPr>
    </w:p>
    <w:p w14:paraId="57FADABB" w14:textId="77777777" w:rsidR="00F045EA" w:rsidRPr="00F045EA" w:rsidRDefault="00F045EA" w:rsidP="00F045EA">
      <w:pPr>
        <w:bidi/>
        <w:jc w:val="both"/>
        <w:rPr>
          <w:rFonts w:cs="David"/>
          <w:b/>
          <w:bCs/>
          <w:u w:val="single"/>
          <w:rtl/>
        </w:rPr>
      </w:pPr>
      <w:r w:rsidRPr="00F045EA">
        <w:rPr>
          <w:rFonts w:cs="David"/>
          <w:b/>
          <w:bCs/>
          <w:u w:val="single"/>
          <w:rtl/>
        </w:rPr>
        <w:t>נכחו</w:t>
      </w:r>
      <w:r w:rsidRPr="00F045EA">
        <w:rPr>
          <w:rFonts w:cs="David"/>
          <w:rtl/>
        </w:rPr>
        <w:t>:</w:t>
      </w:r>
    </w:p>
    <w:p w14:paraId="4DA616B8" w14:textId="77777777" w:rsidR="00F045EA" w:rsidRPr="00F045EA" w:rsidRDefault="00F045EA" w:rsidP="00F045EA">
      <w:pPr>
        <w:bidi/>
        <w:jc w:val="both"/>
        <w:rPr>
          <w:rFonts w:cs="David"/>
          <w:rtl/>
        </w:rPr>
      </w:pPr>
    </w:p>
    <w:p w14:paraId="77C26210" w14:textId="77777777" w:rsidR="00F045EA" w:rsidRPr="00F045EA" w:rsidRDefault="00F045EA" w:rsidP="00F045EA">
      <w:pPr>
        <w:tabs>
          <w:tab w:val="left" w:pos="1788"/>
        </w:tabs>
        <w:bidi/>
        <w:jc w:val="both"/>
        <w:rPr>
          <w:rFonts w:cs="David"/>
          <w:rtl/>
        </w:rPr>
      </w:pPr>
      <w:r w:rsidRPr="00F045EA">
        <w:rPr>
          <w:rFonts w:cs="David"/>
          <w:b/>
          <w:bCs/>
          <w:u w:val="single"/>
          <w:rtl/>
        </w:rPr>
        <w:t>חברי הוועדה</w:t>
      </w:r>
      <w:r w:rsidRPr="00F045EA">
        <w:rPr>
          <w:rFonts w:cs="David"/>
          <w:rtl/>
        </w:rPr>
        <w:t>:</w:t>
      </w:r>
    </w:p>
    <w:p w14:paraId="7738FC1E" w14:textId="77777777" w:rsidR="00F045EA" w:rsidRPr="00F045EA" w:rsidRDefault="00F045EA" w:rsidP="00F045EA">
      <w:pPr>
        <w:bidi/>
        <w:jc w:val="both"/>
        <w:rPr>
          <w:rFonts w:cs="David" w:hint="cs"/>
          <w:rtl/>
        </w:rPr>
      </w:pPr>
    </w:p>
    <w:p w14:paraId="602CF1EC" w14:textId="77777777" w:rsidR="00F045EA" w:rsidRPr="00F045EA" w:rsidRDefault="00F045EA" w:rsidP="00F045EA">
      <w:pPr>
        <w:bidi/>
        <w:jc w:val="both"/>
        <w:rPr>
          <w:rFonts w:cs="David" w:hint="cs"/>
          <w:rtl/>
        </w:rPr>
      </w:pPr>
      <w:r w:rsidRPr="00F045EA">
        <w:rPr>
          <w:rFonts w:cs="David" w:hint="cs"/>
          <w:rtl/>
        </w:rPr>
        <w:t>היו"ר רוחמה אברהם</w:t>
      </w:r>
    </w:p>
    <w:p w14:paraId="3749E1A5" w14:textId="77777777" w:rsidR="00F045EA" w:rsidRPr="00F045EA" w:rsidRDefault="00F045EA" w:rsidP="00F045EA">
      <w:pPr>
        <w:bidi/>
        <w:jc w:val="both"/>
        <w:rPr>
          <w:rFonts w:cs="David" w:hint="cs"/>
          <w:rtl/>
        </w:rPr>
      </w:pPr>
      <w:r w:rsidRPr="00F045EA">
        <w:rPr>
          <w:rFonts w:cs="David" w:hint="cs"/>
          <w:rtl/>
        </w:rPr>
        <w:t>קולט אביטל</w:t>
      </w:r>
    </w:p>
    <w:p w14:paraId="28625AE6" w14:textId="77777777" w:rsidR="00F045EA" w:rsidRPr="00F045EA" w:rsidRDefault="00F045EA" w:rsidP="00F045EA">
      <w:pPr>
        <w:bidi/>
        <w:jc w:val="both"/>
        <w:rPr>
          <w:rFonts w:cs="David" w:hint="cs"/>
          <w:rtl/>
        </w:rPr>
      </w:pPr>
      <w:r w:rsidRPr="00F045EA">
        <w:rPr>
          <w:rFonts w:cs="David" w:hint="cs"/>
          <w:rtl/>
        </w:rPr>
        <w:t xml:space="preserve">יולי </w:t>
      </w:r>
      <w:proofErr w:type="spellStart"/>
      <w:r w:rsidRPr="00F045EA">
        <w:rPr>
          <w:rFonts w:cs="David" w:hint="cs"/>
          <w:rtl/>
        </w:rPr>
        <w:t>אדלשטיין</w:t>
      </w:r>
      <w:proofErr w:type="spellEnd"/>
    </w:p>
    <w:p w14:paraId="6045E8DE" w14:textId="77777777" w:rsidR="00F045EA" w:rsidRPr="00F045EA" w:rsidRDefault="00F045EA" w:rsidP="00F045EA">
      <w:pPr>
        <w:bidi/>
        <w:jc w:val="both"/>
        <w:rPr>
          <w:rFonts w:cs="David" w:hint="cs"/>
          <w:rtl/>
        </w:rPr>
      </w:pPr>
      <w:proofErr w:type="spellStart"/>
      <w:r w:rsidRPr="00F045EA">
        <w:rPr>
          <w:rFonts w:cs="David" w:hint="cs"/>
          <w:rtl/>
        </w:rPr>
        <w:t>רוברט</w:t>
      </w:r>
      <w:proofErr w:type="spellEnd"/>
      <w:r w:rsidRPr="00F045EA">
        <w:rPr>
          <w:rFonts w:cs="David" w:hint="cs"/>
          <w:rtl/>
        </w:rPr>
        <w:t xml:space="preserve"> </w:t>
      </w:r>
      <w:proofErr w:type="spellStart"/>
      <w:r w:rsidRPr="00F045EA">
        <w:rPr>
          <w:rFonts w:cs="David" w:hint="cs"/>
          <w:rtl/>
        </w:rPr>
        <w:t>אילטוב</w:t>
      </w:r>
      <w:proofErr w:type="spellEnd"/>
    </w:p>
    <w:p w14:paraId="75037924" w14:textId="77777777" w:rsidR="00F045EA" w:rsidRPr="00F045EA" w:rsidRDefault="00F045EA" w:rsidP="00F045EA">
      <w:pPr>
        <w:bidi/>
        <w:jc w:val="both"/>
        <w:rPr>
          <w:rFonts w:cs="David" w:hint="cs"/>
          <w:rtl/>
        </w:rPr>
      </w:pPr>
      <w:r w:rsidRPr="00F045EA">
        <w:rPr>
          <w:rFonts w:cs="David" w:hint="cs"/>
          <w:rtl/>
        </w:rPr>
        <w:t xml:space="preserve">אלי </w:t>
      </w:r>
      <w:proofErr w:type="spellStart"/>
      <w:r w:rsidRPr="00F045EA">
        <w:rPr>
          <w:rFonts w:cs="David" w:hint="cs"/>
          <w:rtl/>
        </w:rPr>
        <w:t>אפללו</w:t>
      </w:r>
      <w:proofErr w:type="spellEnd"/>
    </w:p>
    <w:p w14:paraId="214B5AE2" w14:textId="77777777" w:rsidR="00F045EA" w:rsidRPr="00F045EA" w:rsidRDefault="00F045EA" w:rsidP="00F045EA">
      <w:pPr>
        <w:bidi/>
        <w:jc w:val="both"/>
        <w:rPr>
          <w:rFonts w:cs="David" w:hint="cs"/>
          <w:rtl/>
        </w:rPr>
      </w:pPr>
      <w:r w:rsidRPr="00F045EA">
        <w:rPr>
          <w:rFonts w:cs="David" w:hint="cs"/>
          <w:rtl/>
        </w:rPr>
        <w:t>אורי אריאל</w:t>
      </w:r>
    </w:p>
    <w:p w14:paraId="62EA4CDE" w14:textId="77777777" w:rsidR="00F045EA" w:rsidRPr="00F045EA" w:rsidRDefault="00F045EA" w:rsidP="00F045EA">
      <w:pPr>
        <w:bidi/>
        <w:jc w:val="both"/>
        <w:rPr>
          <w:rFonts w:cs="David" w:hint="cs"/>
          <w:rtl/>
        </w:rPr>
      </w:pPr>
      <w:proofErr w:type="spellStart"/>
      <w:r w:rsidRPr="00F045EA">
        <w:rPr>
          <w:rFonts w:cs="David" w:hint="cs"/>
          <w:rtl/>
        </w:rPr>
        <w:t>מוחמד</w:t>
      </w:r>
      <w:proofErr w:type="spellEnd"/>
      <w:r w:rsidRPr="00F045EA">
        <w:rPr>
          <w:rFonts w:cs="David" w:hint="cs"/>
          <w:rtl/>
        </w:rPr>
        <w:t xml:space="preserve"> ברכה</w:t>
      </w:r>
    </w:p>
    <w:p w14:paraId="5193C666" w14:textId="77777777" w:rsidR="00F045EA" w:rsidRPr="00F045EA" w:rsidRDefault="00F045EA" w:rsidP="00F045EA">
      <w:pPr>
        <w:bidi/>
        <w:jc w:val="both"/>
        <w:rPr>
          <w:rFonts w:cs="David" w:hint="cs"/>
          <w:rtl/>
        </w:rPr>
      </w:pPr>
      <w:r w:rsidRPr="00F045EA">
        <w:rPr>
          <w:rFonts w:cs="David" w:hint="cs"/>
          <w:rtl/>
        </w:rPr>
        <w:t>אליהו גבאי</w:t>
      </w:r>
    </w:p>
    <w:p w14:paraId="2D2F2A85" w14:textId="77777777" w:rsidR="00F045EA" w:rsidRPr="00F045EA" w:rsidRDefault="00F045EA" w:rsidP="00F045EA">
      <w:pPr>
        <w:bidi/>
        <w:jc w:val="both"/>
        <w:rPr>
          <w:rFonts w:cs="David" w:hint="cs"/>
          <w:rtl/>
        </w:rPr>
      </w:pPr>
      <w:r w:rsidRPr="00F045EA">
        <w:rPr>
          <w:rFonts w:cs="David" w:hint="cs"/>
          <w:rtl/>
        </w:rPr>
        <w:t xml:space="preserve">זהבה </w:t>
      </w:r>
      <w:proofErr w:type="spellStart"/>
      <w:r w:rsidRPr="00F045EA">
        <w:rPr>
          <w:rFonts w:cs="David" w:hint="cs"/>
          <w:rtl/>
        </w:rPr>
        <w:t>גלאון</w:t>
      </w:r>
      <w:proofErr w:type="spellEnd"/>
    </w:p>
    <w:p w14:paraId="057F06A3" w14:textId="77777777" w:rsidR="00F045EA" w:rsidRPr="00F045EA" w:rsidRDefault="00F045EA" w:rsidP="00F045EA">
      <w:pPr>
        <w:bidi/>
        <w:jc w:val="both"/>
        <w:rPr>
          <w:rFonts w:cs="David" w:hint="cs"/>
          <w:rtl/>
        </w:rPr>
      </w:pPr>
      <w:r w:rsidRPr="00F045EA">
        <w:rPr>
          <w:rFonts w:cs="David" w:hint="cs"/>
          <w:rtl/>
        </w:rPr>
        <w:t>יצחק גלנטי</w:t>
      </w:r>
    </w:p>
    <w:p w14:paraId="752E5847" w14:textId="77777777" w:rsidR="00F045EA" w:rsidRPr="00F045EA" w:rsidRDefault="00F045EA" w:rsidP="00F045EA">
      <w:pPr>
        <w:bidi/>
        <w:jc w:val="both"/>
        <w:rPr>
          <w:rFonts w:cs="David" w:hint="cs"/>
          <w:rtl/>
        </w:rPr>
      </w:pPr>
      <w:r w:rsidRPr="00F045EA">
        <w:rPr>
          <w:rFonts w:cs="David" w:hint="cs"/>
          <w:rtl/>
        </w:rPr>
        <w:t>נסים זאב</w:t>
      </w:r>
    </w:p>
    <w:p w14:paraId="0DFD9D6C" w14:textId="77777777" w:rsidR="00F045EA" w:rsidRPr="00F045EA" w:rsidRDefault="00F045EA" w:rsidP="00F045EA">
      <w:pPr>
        <w:bidi/>
        <w:jc w:val="both"/>
        <w:rPr>
          <w:rFonts w:cs="David" w:hint="cs"/>
          <w:rtl/>
        </w:rPr>
      </w:pPr>
      <w:proofErr w:type="spellStart"/>
      <w:r w:rsidRPr="00F045EA">
        <w:rPr>
          <w:rFonts w:cs="David" w:hint="cs"/>
          <w:rtl/>
        </w:rPr>
        <w:t>ג'מאל</w:t>
      </w:r>
      <w:proofErr w:type="spellEnd"/>
      <w:r w:rsidRPr="00F045EA">
        <w:rPr>
          <w:rFonts w:cs="David" w:hint="cs"/>
          <w:rtl/>
        </w:rPr>
        <w:t xml:space="preserve"> </w:t>
      </w:r>
      <w:proofErr w:type="spellStart"/>
      <w:r w:rsidRPr="00F045EA">
        <w:rPr>
          <w:rFonts w:cs="David" w:hint="cs"/>
          <w:rtl/>
        </w:rPr>
        <w:t>זחאלקה</w:t>
      </w:r>
      <w:proofErr w:type="spellEnd"/>
    </w:p>
    <w:p w14:paraId="558CF500" w14:textId="77777777" w:rsidR="00F045EA" w:rsidRPr="00F045EA" w:rsidRDefault="00F045EA" w:rsidP="00F045EA">
      <w:pPr>
        <w:bidi/>
        <w:jc w:val="both"/>
        <w:rPr>
          <w:rFonts w:cs="David" w:hint="cs"/>
          <w:rtl/>
        </w:rPr>
      </w:pPr>
      <w:proofErr w:type="spellStart"/>
      <w:r w:rsidRPr="00F045EA">
        <w:rPr>
          <w:rFonts w:cs="David" w:hint="cs"/>
          <w:rtl/>
        </w:rPr>
        <w:t>אחמד</w:t>
      </w:r>
      <w:proofErr w:type="spellEnd"/>
      <w:r w:rsidRPr="00F045EA">
        <w:rPr>
          <w:rFonts w:cs="David" w:hint="cs"/>
          <w:rtl/>
        </w:rPr>
        <w:t xml:space="preserve"> טיבי</w:t>
      </w:r>
    </w:p>
    <w:p w14:paraId="1B9FE6C1" w14:textId="77777777" w:rsidR="00F045EA" w:rsidRPr="00F045EA" w:rsidRDefault="00F045EA" w:rsidP="00F045EA">
      <w:pPr>
        <w:bidi/>
        <w:jc w:val="both"/>
        <w:rPr>
          <w:rFonts w:cs="David" w:hint="cs"/>
          <w:rtl/>
        </w:rPr>
      </w:pPr>
      <w:proofErr w:type="spellStart"/>
      <w:r w:rsidRPr="00F045EA">
        <w:rPr>
          <w:rFonts w:cs="David" w:hint="cs"/>
          <w:rtl/>
        </w:rPr>
        <w:t>אסתרינה</w:t>
      </w:r>
      <w:proofErr w:type="spellEnd"/>
      <w:r w:rsidRPr="00F045EA">
        <w:rPr>
          <w:rFonts w:cs="David" w:hint="cs"/>
          <w:rtl/>
        </w:rPr>
        <w:t xml:space="preserve"> </w:t>
      </w:r>
      <w:proofErr w:type="spellStart"/>
      <w:r w:rsidRPr="00F045EA">
        <w:rPr>
          <w:rFonts w:cs="David" w:hint="cs"/>
          <w:rtl/>
        </w:rPr>
        <w:t>טרטמן</w:t>
      </w:r>
      <w:proofErr w:type="spellEnd"/>
    </w:p>
    <w:p w14:paraId="60644736" w14:textId="77777777" w:rsidR="00F045EA" w:rsidRPr="00F045EA" w:rsidRDefault="00F045EA" w:rsidP="00F045EA">
      <w:pPr>
        <w:bidi/>
        <w:jc w:val="both"/>
        <w:rPr>
          <w:rFonts w:cs="David" w:hint="cs"/>
          <w:rtl/>
        </w:rPr>
      </w:pPr>
      <w:r w:rsidRPr="00F045EA">
        <w:rPr>
          <w:rFonts w:cs="David" w:hint="cs"/>
          <w:rtl/>
        </w:rPr>
        <w:t xml:space="preserve">אביגדור </w:t>
      </w:r>
      <w:proofErr w:type="spellStart"/>
      <w:r w:rsidRPr="00F045EA">
        <w:rPr>
          <w:rFonts w:cs="David" w:hint="cs"/>
          <w:rtl/>
        </w:rPr>
        <w:t>יצחקי</w:t>
      </w:r>
      <w:proofErr w:type="spellEnd"/>
    </w:p>
    <w:p w14:paraId="020CDF4D" w14:textId="77777777" w:rsidR="00F045EA" w:rsidRPr="00F045EA" w:rsidRDefault="00F045EA" w:rsidP="00F045EA">
      <w:pPr>
        <w:bidi/>
        <w:jc w:val="both"/>
        <w:rPr>
          <w:rFonts w:cs="David" w:hint="cs"/>
          <w:rtl/>
        </w:rPr>
      </w:pPr>
      <w:r w:rsidRPr="00F045EA">
        <w:rPr>
          <w:rFonts w:cs="David" w:hint="cs"/>
          <w:rtl/>
        </w:rPr>
        <w:t>אמנון כהן</w:t>
      </w:r>
    </w:p>
    <w:p w14:paraId="42DF4A0A" w14:textId="77777777" w:rsidR="00F045EA" w:rsidRPr="00F045EA" w:rsidRDefault="00F045EA" w:rsidP="00F045EA">
      <w:pPr>
        <w:bidi/>
        <w:jc w:val="both"/>
        <w:rPr>
          <w:rFonts w:cs="David" w:hint="cs"/>
          <w:rtl/>
        </w:rPr>
      </w:pPr>
      <w:r w:rsidRPr="00F045EA">
        <w:rPr>
          <w:rFonts w:cs="David" w:hint="cs"/>
          <w:rtl/>
        </w:rPr>
        <w:t>יעקב כהן</w:t>
      </w:r>
    </w:p>
    <w:p w14:paraId="0B283CE7" w14:textId="77777777" w:rsidR="00F045EA" w:rsidRPr="00F045EA" w:rsidRDefault="00F045EA" w:rsidP="00F045EA">
      <w:pPr>
        <w:bidi/>
        <w:jc w:val="both"/>
        <w:rPr>
          <w:rFonts w:cs="David" w:hint="cs"/>
          <w:rtl/>
        </w:rPr>
      </w:pPr>
      <w:r w:rsidRPr="00F045EA">
        <w:rPr>
          <w:rFonts w:cs="David" w:hint="cs"/>
          <w:rtl/>
        </w:rPr>
        <w:t>סופה לנדבר</w:t>
      </w:r>
    </w:p>
    <w:p w14:paraId="21B5172D" w14:textId="77777777" w:rsidR="00F045EA" w:rsidRPr="00F045EA" w:rsidRDefault="00F045EA" w:rsidP="00F045EA">
      <w:pPr>
        <w:bidi/>
        <w:jc w:val="both"/>
        <w:rPr>
          <w:rFonts w:cs="David" w:hint="cs"/>
          <w:rtl/>
        </w:rPr>
      </w:pPr>
      <w:r w:rsidRPr="00F045EA">
        <w:rPr>
          <w:rFonts w:cs="David" w:hint="cs"/>
          <w:rtl/>
        </w:rPr>
        <w:t xml:space="preserve">יעקב </w:t>
      </w:r>
      <w:proofErr w:type="spellStart"/>
      <w:r w:rsidRPr="00F045EA">
        <w:rPr>
          <w:rFonts w:cs="David" w:hint="cs"/>
          <w:rtl/>
        </w:rPr>
        <w:t>מרגי</w:t>
      </w:r>
      <w:proofErr w:type="spellEnd"/>
    </w:p>
    <w:p w14:paraId="3B46E819" w14:textId="77777777" w:rsidR="00F045EA" w:rsidRPr="00F045EA" w:rsidRDefault="00F045EA" w:rsidP="00F045EA">
      <w:pPr>
        <w:bidi/>
        <w:jc w:val="both"/>
        <w:rPr>
          <w:rFonts w:cs="David" w:hint="cs"/>
          <w:rtl/>
        </w:rPr>
      </w:pPr>
      <w:r w:rsidRPr="00F045EA">
        <w:rPr>
          <w:rFonts w:cs="David" w:hint="cs"/>
          <w:rtl/>
        </w:rPr>
        <w:t xml:space="preserve">יום </w:t>
      </w:r>
      <w:proofErr w:type="spellStart"/>
      <w:r w:rsidRPr="00F045EA">
        <w:rPr>
          <w:rFonts w:cs="David" w:hint="cs"/>
          <w:rtl/>
        </w:rPr>
        <w:t>מרציאנו</w:t>
      </w:r>
      <w:proofErr w:type="spellEnd"/>
    </w:p>
    <w:p w14:paraId="2A42DD40" w14:textId="77777777" w:rsidR="00F045EA" w:rsidRPr="00F045EA" w:rsidRDefault="00F045EA" w:rsidP="00F045EA">
      <w:pPr>
        <w:bidi/>
        <w:jc w:val="both"/>
        <w:rPr>
          <w:rFonts w:cs="David" w:hint="cs"/>
          <w:rtl/>
        </w:rPr>
      </w:pPr>
      <w:r w:rsidRPr="00F045EA">
        <w:rPr>
          <w:rFonts w:cs="David" w:hint="cs"/>
          <w:rtl/>
        </w:rPr>
        <w:t xml:space="preserve">ניסן </w:t>
      </w:r>
      <w:proofErr w:type="spellStart"/>
      <w:r w:rsidRPr="00F045EA">
        <w:rPr>
          <w:rFonts w:cs="David" w:hint="cs"/>
          <w:rtl/>
        </w:rPr>
        <w:t>סלומינסקי</w:t>
      </w:r>
      <w:proofErr w:type="spellEnd"/>
    </w:p>
    <w:p w14:paraId="622EB5BE" w14:textId="77777777" w:rsidR="00F045EA" w:rsidRPr="00F045EA" w:rsidRDefault="00F045EA" w:rsidP="00F045EA">
      <w:pPr>
        <w:bidi/>
        <w:jc w:val="both"/>
        <w:rPr>
          <w:rFonts w:cs="David" w:hint="cs"/>
          <w:rtl/>
        </w:rPr>
      </w:pPr>
      <w:r w:rsidRPr="00F045EA">
        <w:rPr>
          <w:rFonts w:cs="David" w:hint="cs"/>
          <w:rtl/>
        </w:rPr>
        <w:t>מאיר פרוש</w:t>
      </w:r>
    </w:p>
    <w:p w14:paraId="34FF1D87" w14:textId="77777777" w:rsidR="00F045EA" w:rsidRPr="00F045EA" w:rsidRDefault="00F045EA" w:rsidP="00F045EA">
      <w:pPr>
        <w:bidi/>
        <w:jc w:val="both"/>
        <w:rPr>
          <w:rFonts w:cs="David" w:hint="cs"/>
          <w:rtl/>
        </w:rPr>
      </w:pPr>
      <w:r w:rsidRPr="00F045EA">
        <w:rPr>
          <w:rFonts w:cs="David" w:hint="cs"/>
          <w:rtl/>
        </w:rPr>
        <w:t>ראובן ריבלין</w:t>
      </w:r>
    </w:p>
    <w:p w14:paraId="3A1CA646" w14:textId="77777777" w:rsidR="00F045EA" w:rsidRPr="00F045EA" w:rsidRDefault="00F045EA" w:rsidP="00F045EA">
      <w:pPr>
        <w:bidi/>
        <w:jc w:val="both"/>
        <w:rPr>
          <w:rFonts w:cs="David" w:hint="cs"/>
          <w:rtl/>
        </w:rPr>
      </w:pPr>
      <w:proofErr w:type="spellStart"/>
      <w:r w:rsidRPr="00F045EA">
        <w:rPr>
          <w:rFonts w:cs="David" w:hint="cs"/>
          <w:rtl/>
        </w:rPr>
        <w:t>ליה</w:t>
      </w:r>
      <w:proofErr w:type="spellEnd"/>
      <w:r w:rsidRPr="00F045EA">
        <w:rPr>
          <w:rFonts w:cs="David" w:hint="cs"/>
          <w:rtl/>
        </w:rPr>
        <w:t xml:space="preserve"> שמטוב</w:t>
      </w:r>
    </w:p>
    <w:p w14:paraId="7823AA49" w14:textId="77777777" w:rsidR="00F045EA" w:rsidRPr="00F045EA" w:rsidRDefault="00F045EA" w:rsidP="00F045EA">
      <w:pPr>
        <w:bidi/>
        <w:jc w:val="both"/>
        <w:rPr>
          <w:rFonts w:cs="David" w:hint="cs"/>
          <w:rtl/>
        </w:rPr>
      </w:pPr>
      <w:proofErr w:type="spellStart"/>
      <w:r w:rsidRPr="00F045EA">
        <w:rPr>
          <w:rFonts w:cs="David" w:hint="cs"/>
          <w:rtl/>
        </w:rPr>
        <w:t>עתניאל</w:t>
      </w:r>
      <w:proofErr w:type="spellEnd"/>
      <w:r w:rsidRPr="00F045EA">
        <w:rPr>
          <w:rFonts w:cs="David" w:hint="cs"/>
          <w:rtl/>
        </w:rPr>
        <w:t xml:space="preserve"> </w:t>
      </w:r>
      <w:proofErr w:type="spellStart"/>
      <w:r w:rsidRPr="00F045EA">
        <w:rPr>
          <w:rFonts w:cs="David" w:hint="cs"/>
          <w:rtl/>
        </w:rPr>
        <w:t>שנלר</w:t>
      </w:r>
      <w:proofErr w:type="spellEnd"/>
    </w:p>
    <w:p w14:paraId="0B48B114" w14:textId="77777777" w:rsidR="00F045EA" w:rsidRPr="00F045EA" w:rsidRDefault="00F045EA" w:rsidP="00F045EA">
      <w:pPr>
        <w:bidi/>
        <w:jc w:val="both"/>
        <w:rPr>
          <w:rFonts w:cs="David" w:hint="cs"/>
          <w:rtl/>
        </w:rPr>
      </w:pPr>
      <w:r w:rsidRPr="00F045EA">
        <w:rPr>
          <w:rFonts w:cs="David" w:hint="cs"/>
          <w:rtl/>
        </w:rPr>
        <w:t xml:space="preserve">משה </w:t>
      </w:r>
      <w:proofErr w:type="spellStart"/>
      <w:r w:rsidRPr="00F045EA">
        <w:rPr>
          <w:rFonts w:cs="David" w:hint="cs"/>
          <w:rtl/>
        </w:rPr>
        <w:t>שרוני</w:t>
      </w:r>
      <w:proofErr w:type="spellEnd"/>
    </w:p>
    <w:p w14:paraId="7EBDF7CC" w14:textId="77777777" w:rsidR="00F045EA" w:rsidRPr="00F045EA" w:rsidRDefault="00F045EA" w:rsidP="00F045EA">
      <w:pPr>
        <w:bidi/>
        <w:jc w:val="both"/>
        <w:rPr>
          <w:rFonts w:cs="David" w:hint="cs"/>
          <w:rtl/>
        </w:rPr>
      </w:pPr>
    </w:p>
    <w:p w14:paraId="58D83B67" w14:textId="77777777" w:rsidR="00F045EA" w:rsidRPr="00F045EA" w:rsidRDefault="00F045EA" w:rsidP="00F045EA">
      <w:pPr>
        <w:bidi/>
        <w:jc w:val="both"/>
        <w:rPr>
          <w:rFonts w:cs="David" w:hint="cs"/>
          <w:rtl/>
        </w:rPr>
      </w:pPr>
    </w:p>
    <w:p w14:paraId="7A6BC6A4" w14:textId="77777777" w:rsidR="00F045EA" w:rsidRPr="00F045EA" w:rsidRDefault="00F045EA" w:rsidP="00F045EA">
      <w:pPr>
        <w:bidi/>
        <w:jc w:val="both"/>
        <w:rPr>
          <w:rFonts w:cs="David" w:hint="cs"/>
          <w:rtl/>
        </w:rPr>
      </w:pPr>
      <w:r w:rsidRPr="00F045EA">
        <w:rPr>
          <w:rFonts w:cs="David" w:hint="cs"/>
          <w:rtl/>
        </w:rPr>
        <w:t>מנחם בן-ששון</w:t>
      </w:r>
    </w:p>
    <w:p w14:paraId="13B074D2" w14:textId="77777777" w:rsidR="00F045EA" w:rsidRPr="00F045EA" w:rsidRDefault="00F045EA" w:rsidP="00F045EA">
      <w:pPr>
        <w:bidi/>
        <w:jc w:val="both"/>
        <w:rPr>
          <w:rFonts w:cs="David" w:hint="cs"/>
          <w:rtl/>
        </w:rPr>
      </w:pPr>
      <w:r w:rsidRPr="00F045EA">
        <w:rPr>
          <w:rFonts w:cs="David" w:hint="cs"/>
          <w:rtl/>
        </w:rPr>
        <w:t xml:space="preserve">אלחנן </w:t>
      </w:r>
      <w:proofErr w:type="spellStart"/>
      <w:r w:rsidRPr="00F045EA">
        <w:rPr>
          <w:rFonts w:cs="David" w:hint="cs"/>
          <w:rtl/>
        </w:rPr>
        <w:t>גלזר</w:t>
      </w:r>
      <w:proofErr w:type="spellEnd"/>
    </w:p>
    <w:p w14:paraId="737E5DD9" w14:textId="77777777" w:rsidR="00F045EA" w:rsidRPr="00F045EA" w:rsidRDefault="00F045EA" w:rsidP="00F045EA">
      <w:pPr>
        <w:bidi/>
        <w:jc w:val="both"/>
        <w:rPr>
          <w:rFonts w:cs="David" w:hint="cs"/>
          <w:rtl/>
        </w:rPr>
      </w:pPr>
      <w:r w:rsidRPr="00F045EA">
        <w:rPr>
          <w:rFonts w:cs="David" w:hint="cs"/>
          <w:rtl/>
        </w:rPr>
        <w:lastRenderedPageBreak/>
        <w:t>דני יתום</w:t>
      </w:r>
    </w:p>
    <w:p w14:paraId="51E34B90" w14:textId="77777777" w:rsidR="00F045EA" w:rsidRPr="00F045EA" w:rsidRDefault="00F045EA" w:rsidP="00F045EA">
      <w:pPr>
        <w:bidi/>
        <w:jc w:val="both"/>
        <w:rPr>
          <w:rFonts w:cs="David" w:hint="cs"/>
          <w:rtl/>
        </w:rPr>
      </w:pPr>
      <w:r w:rsidRPr="00F045EA">
        <w:rPr>
          <w:rFonts w:cs="David" w:hint="cs"/>
          <w:rtl/>
        </w:rPr>
        <w:t>ישראל כץ</w:t>
      </w:r>
    </w:p>
    <w:p w14:paraId="17D6A55D" w14:textId="77777777" w:rsidR="00F045EA" w:rsidRPr="00F045EA" w:rsidRDefault="00F045EA" w:rsidP="00F045EA">
      <w:pPr>
        <w:bidi/>
        <w:jc w:val="both"/>
        <w:rPr>
          <w:rFonts w:cs="David" w:hint="cs"/>
          <w:rtl/>
        </w:rPr>
      </w:pPr>
      <w:r w:rsidRPr="00F045EA">
        <w:rPr>
          <w:rFonts w:cs="David" w:hint="cs"/>
          <w:rtl/>
        </w:rPr>
        <w:t>יעקב ליצמן</w:t>
      </w:r>
    </w:p>
    <w:p w14:paraId="2092904B" w14:textId="77777777" w:rsidR="00F045EA" w:rsidRPr="00F045EA" w:rsidRDefault="00F045EA" w:rsidP="00F045EA">
      <w:pPr>
        <w:bidi/>
        <w:jc w:val="both"/>
        <w:rPr>
          <w:rFonts w:cs="David" w:hint="cs"/>
          <w:rtl/>
        </w:rPr>
      </w:pPr>
      <w:r w:rsidRPr="00F045EA">
        <w:rPr>
          <w:rFonts w:cs="David" w:hint="cs"/>
          <w:rtl/>
        </w:rPr>
        <w:t xml:space="preserve">מיכאל </w:t>
      </w:r>
      <w:proofErr w:type="spellStart"/>
      <w:r w:rsidRPr="00F045EA">
        <w:rPr>
          <w:rFonts w:cs="David" w:hint="cs"/>
          <w:rtl/>
        </w:rPr>
        <w:t>מלכיאור</w:t>
      </w:r>
      <w:proofErr w:type="spellEnd"/>
    </w:p>
    <w:p w14:paraId="31B646DE" w14:textId="77777777" w:rsidR="00F045EA" w:rsidRPr="00F045EA" w:rsidRDefault="00F045EA" w:rsidP="00F045EA">
      <w:pPr>
        <w:bidi/>
        <w:jc w:val="both"/>
        <w:rPr>
          <w:rFonts w:cs="David" w:hint="cs"/>
          <w:rtl/>
        </w:rPr>
      </w:pPr>
      <w:r w:rsidRPr="00F045EA">
        <w:rPr>
          <w:rFonts w:cs="David" w:hint="cs"/>
          <w:rtl/>
        </w:rPr>
        <w:t xml:space="preserve">מרינה </w:t>
      </w:r>
      <w:proofErr w:type="spellStart"/>
      <w:r w:rsidRPr="00F045EA">
        <w:rPr>
          <w:rFonts w:cs="David" w:hint="cs"/>
          <w:rtl/>
        </w:rPr>
        <w:t>סולודקין</w:t>
      </w:r>
      <w:proofErr w:type="spellEnd"/>
    </w:p>
    <w:p w14:paraId="38C98046" w14:textId="77777777" w:rsidR="00F045EA" w:rsidRPr="00F045EA" w:rsidRDefault="00F045EA" w:rsidP="00F045EA">
      <w:pPr>
        <w:bidi/>
        <w:jc w:val="both"/>
        <w:rPr>
          <w:rFonts w:cs="David" w:hint="cs"/>
          <w:rtl/>
        </w:rPr>
      </w:pPr>
    </w:p>
    <w:p w14:paraId="254ADE2A" w14:textId="77777777" w:rsidR="00F045EA" w:rsidRPr="00F045EA" w:rsidRDefault="00F045EA" w:rsidP="00F045EA">
      <w:pPr>
        <w:bidi/>
        <w:jc w:val="both"/>
        <w:rPr>
          <w:rFonts w:cs="David" w:hint="cs"/>
          <w:rtl/>
        </w:rPr>
      </w:pPr>
    </w:p>
    <w:p w14:paraId="4439B7D7" w14:textId="77777777" w:rsidR="00F045EA" w:rsidRPr="00F045EA" w:rsidRDefault="00F045EA" w:rsidP="00F045EA">
      <w:pPr>
        <w:tabs>
          <w:tab w:val="left" w:pos="1788"/>
          <w:tab w:val="left" w:pos="3631"/>
        </w:tabs>
        <w:bidi/>
        <w:jc w:val="both"/>
        <w:rPr>
          <w:rFonts w:cs="David" w:hint="cs"/>
          <w:rtl/>
        </w:rPr>
      </w:pPr>
      <w:r w:rsidRPr="00F045EA">
        <w:rPr>
          <w:rFonts w:cs="David"/>
          <w:b/>
          <w:bCs/>
          <w:u w:val="single"/>
          <w:rtl/>
        </w:rPr>
        <w:t>מוזמנים</w:t>
      </w:r>
      <w:r w:rsidRPr="00F045EA">
        <w:rPr>
          <w:rFonts w:cs="David"/>
          <w:rtl/>
        </w:rPr>
        <w:t>:</w:t>
      </w:r>
    </w:p>
    <w:p w14:paraId="754E90FD" w14:textId="77777777" w:rsidR="00F045EA" w:rsidRPr="00F045EA" w:rsidRDefault="00F045EA" w:rsidP="00F045EA">
      <w:pPr>
        <w:bidi/>
        <w:jc w:val="both"/>
        <w:rPr>
          <w:rFonts w:cs="David" w:hint="cs"/>
          <w:rtl/>
        </w:rPr>
      </w:pPr>
    </w:p>
    <w:p w14:paraId="621D2A9A" w14:textId="77777777" w:rsidR="00F045EA" w:rsidRPr="00F045EA" w:rsidRDefault="00F045EA" w:rsidP="00F045EA">
      <w:pPr>
        <w:bidi/>
        <w:jc w:val="both"/>
        <w:rPr>
          <w:rFonts w:cs="David" w:hint="cs"/>
          <w:rtl/>
        </w:rPr>
      </w:pPr>
      <w:r w:rsidRPr="00F045EA">
        <w:rPr>
          <w:rFonts w:cs="David" w:hint="cs"/>
          <w:rtl/>
        </w:rPr>
        <w:t xml:space="preserve">אריה </w:t>
      </w:r>
      <w:proofErr w:type="spellStart"/>
      <w:r w:rsidRPr="00F045EA">
        <w:rPr>
          <w:rFonts w:cs="David" w:hint="cs"/>
          <w:rtl/>
        </w:rPr>
        <w:t>האן</w:t>
      </w:r>
      <w:proofErr w:type="spellEnd"/>
      <w:r w:rsidRPr="00F045EA">
        <w:rPr>
          <w:rFonts w:cs="David" w:hint="cs"/>
          <w:rtl/>
        </w:rPr>
        <w:t xml:space="preserve"> </w:t>
      </w:r>
      <w:r w:rsidRPr="00F045EA">
        <w:rPr>
          <w:rFonts w:cs="David"/>
          <w:rtl/>
        </w:rPr>
        <w:t>–</w:t>
      </w:r>
      <w:r w:rsidRPr="00F045EA">
        <w:rPr>
          <w:rFonts w:cs="David" w:hint="cs"/>
          <w:rtl/>
        </w:rPr>
        <w:t xml:space="preserve"> מזכיר הכנסת</w:t>
      </w:r>
    </w:p>
    <w:p w14:paraId="13F836FB" w14:textId="77777777" w:rsidR="00F045EA" w:rsidRPr="00F045EA" w:rsidRDefault="00F045EA" w:rsidP="00F045EA">
      <w:pPr>
        <w:bidi/>
        <w:jc w:val="both"/>
        <w:rPr>
          <w:rFonts w:cs="David" w:hint="cs"/>
          <w:rtl/>
        </w:rPr>
      </w:pPr>
      <w:r w:rsidRPr="00F045EA">
        <w:rPr>
          <w:rFonts w:cs="David" w:hint="cs"/>
          <w:rtl/>
        </w:rPr>
        <w:t xml:space="preserve">ירדנה </w:t>
      </w:r>
      <w:proofErr w:type="spellStart"/>
      <w:r w:rsidRPr="00F045EA">
        <w:rPr>
          <w:rFonts w:cs="David" w:hint="cs"/>
          <w:rtl/>
        </w:rPr>
        <w:t>מלר</w:t>
      </w:r>
      <w:proofErr w:type="spellEnd"/>
      <w:r w:rsidRPr="00F045EA">
        <w:rPr>
          <w:rFonts w:cs="David" w:hint="cs"/>
          <w:rtl/>
        </w:rPr>
        <w:t>-</w:t>
      </w:r>
      <w:proofErr w:type="spellStart"/>
      <w:r w:rsidRPr="00F045EA">
        <w:rPr>
          <w:rFonts w:cs="David" w:hint="cs"/>
          <w:rtl/>
        </w:rPr>
        <w:t>הורביץ</w:t>
      </w:r>
      <w:proofErr w:type="spellEnd"/>
      <w:r w:rsidRPr="00F045EA">
        <w:rPr>
          <w:rFonts w:cs="David" w:hint="cs"/>
          <w:rtl/>
        </w:rPr>
        <w:t xml:space="preserve"> </w:t>
      </w:r>
      <w:r w:rsidRPr="00F045EA">
        <w:rPr>
          <w:rFonts w:cs="David"/>
          <w:rtl/>
        </w:rPr>
        <w:t>–</w:t>
      </w:r>
      <w:r w:rsidRPr="00F045EA">
        <w:rPr>
          <w:rFonts w:cs="David" w:hint="cs"/>
          <w:rtl/>
        </w:rPr>
        <w:t xml:space="preserve"> סגנית מזכיר הכנסת</w:t>
      </w:r>
    </w:p>
    <w:p w14:paraId="3461F747" w14:textId="77777777" w:rsidR="00F045EA" w:rsidRPr="00F045EA" w:rsidRDefault="00F045EA" w:rsidP="00F045EA">
      <w:pPr>
        <w:bidi/>
        <w:jc w:val="both"/>
        <w:rPr>
          <w:rFonts w:cs="David" w:hint="cs"/>
          <w:rtl/>
        </w:rPr>
      </w:pPr>
      <w:r w:rsidRPr="00F045EA">
        <w:rPr>
          <w:rFonts w:cs="David" w:hint="cs"/>
          <w:rtl/>
        </w:rPr>
        <w:t xml:space="preserve">עו"ד דלית דרור </w:t>
      </w:r>
      <w:r w:rsidRPr="00F045EA">
        <w:rPr>
          <w:rFonts w:cs="David"/>
          <w:rtl/>
        </w:rPr>
        <w:t>–</w:t>
      </w:r>
      <w:r w:rsidRPr="00F045EA">
        <w:rPr>
          <w:rFonts w:cs="David" w:hint="cs"/>
          <w:rtl/>
        </w:rPr>
        <w:t xml:space="preserve"> משרד המשפטים</w:t>
      </w:r>
    </w:p>
    <w:p w14:paraId="2D582C32" w14:textId="77777777" w:rsidR="00F045EA" w:rsidRPr="00F045EA" w:rsidRDefault="00F045EA" w:rsidP="00F045EA">
      <w:pPr>
        <w:bidi/>
        <w:jc w:val="both"/>
        <w:rPr>
          <w:rFonts w:cs="David" w:hint="cs"/>
          <w:rtl/>
        </w:rPr>
      </w:pPr>
    </w:p>
    <w:p w14:paraId="2AA445FE" w14:textId="77777777" w:rsidR="00F045EA" w:rsidRPr="00F045EA" w:rsidRDefault="00F045EA" w:rsidP="00F045EA">
      <w:pPr>
        <w:bidi/>
        <w:jc w:val="both"/>
        <w:rPr>
          <w:rFonts w:cs="David" w:hint="cs"/>
          <w:rtl/>
        </w:rPr>
      </w:pPr>
    </w:p>
    <w:p w14:paraId="7B1DF437" w14:textId="77777777" w:rsidR="00F045EA" w:rsidRPr="00F045EA" w:rsidRDefault="00F045EA" w:rsidP="00F045EA">
      <w:pPr>
        <w:bidi/>
        <w:jc w:val="both"/>
        <w:rPr>
          <w:rFonts w:cs="David" w:hint="cs"/>
          <w:rtl/>
        </w:rPr>
      </w:pPr>
    </w:p>
    <w:p w14:paraId="472EE51B" w14:textId="77777777" w:rsidR="00F045EA" w:rsidRPr="00F045EA" w:rsidRDefault="00F045EA" w:rsidP="00F045EA">
      <w:pPr>
        <w:tabs>
          <w:tab w:val="left" w:pos="1930"/>
        </w:tabs>
        <w:bidi/>
        <w:jc w:val="both"/>
        <w:rPr>
          <w:rFonts w:cs="David" w:hint="cs"/>
          <w:rtl/>
        </w:rPr>
      </w:pPr>
      <w:r w:rsidRPr="00F045EA">
        <w:rPr>
          <w:rFonts w:cs="David"/>
          <w:b/>
          <w:bCs/>
          <w:u w:val="single"/>
          <w:rtl/>
        </w:rPr>
        <w:t>יוע</w:t>
      </w:r>
      <w:r w:rsidRPr="00F045EA">
        <w:rPr>
          <w:rFonts w:cs="David" w:hint="cs"/>
          <w:b/>
          <w:bCs/>
          <w:u w:val="single"/>
          <w:rtl/>
        </w:rPr>
        <w:t>צת</w:t>
      </w:r>
      <w:r w:rsidRPr="00F045EA">
        <w:rPr>
          <w:rFonts w:cs="David"/>
          <w:b/>
          <w:bCs/>
          <w:u w:val="single"/>
          <w:rtl/>
        </w:rPr>
        <w:t xml:space="preserve"> משפטי</w:t>
      </w:r>
      <w:r w:rsidRPr="00F045EA">
        <w:rPr>
          <w:rFonts w:cs="David" w:hint="cs"/>
          <w:b/>
          <w:bCs/>
          <w:u w:val="single"/>
          <w:rtl/>
        </w:rPr>
        <w:t>ת</w:t>
      </w:r>
      <w:r w:rsidRPr="00F045EA">
        <w:rPr>
          <w:rFonts w:cs="David"/>
          <w:rtl/>
        </w:rPr>
        <w:t>:</w:t>
      </w:r>
      <w:r w:rsidRPr="00F045EA">
        <w:rPr>
          <w:rFonts w:cs="David" w:hint="cs"/>
          <w:rtl/>
        </w:rPr>
        <w:tab/>
        <w:t xml:space="preserve">עו"ד ארבל </w:t>
      </w:r>
      <w:proofErr w:type="spellStart"/>
      <w:r w:rsidRPr="00F045EA">
        <w:rPr>
          <w:rFonts w:cs="David" w:hint="cs"/>
          <w:rtl/>
        </w:rPr>
        <w:t>אסטרחן</w:t>
      </w:r>
      <w:proofErr w:type="spellEnd"/>
    </w:p>
    <w:p w14:paraId="6D1811DA" w14:textId="77777777" w:rsidR="00F045EA" w:rsidRPr="00F045EA" w:rsidRDefault="00F045EA" w:rsidP="00F045EA">
      <w:pPr>
        <w:bidi/>
        <w:jc w:val="both"/>
        <w:rPr>
          <w:rFonts w:cs="David"/>
          <w:rtl/>
        </w:rPr>
      </w:pPr>
    </w:p>
    <w:p w14:paraId="4F71B841" w14:textId="77777777" w:rsidR="00F045EA" w:rsidRPr="00F045EA" w:rsidRDefault="00F045EA" w:rsidP="00F045EA">
      <w:pPr>
        <w:tabs>
          <w:tab w:val="left" w:pos="1930"/>
        </w:tabs>
        <w:bidi/>
        <w:jc w:val="both"/>
        <w:rPr>
          <w:rFonts w:cs="David" w:hint="cs"/>
          <w:b/>
          <w:bCs/>
          <w:rtl/>
        </w:rPr>
      </w:pPr>
      <w:r w:rsidRPr="00F045EA">
        <w:rPr>
          <w:rFonts w:cs="David"/>
          <w:b/>
          <w:bCs/>
          <w:u w:val="single"/>
          <w:rtl/>
        </w:rPr>
        <w:t>מנהלת הוועדה</w:t>
      </w:r>
      <w:r w:rsidRPr="00F045EA">
        <w:rPr>
          <w:rFonts w:cs="David"/>
          <w:rtl/>
        </w:rPr>
        <w:t>:</w:t>
      </w:r>
      <w:r w:rsidRPr="00F045EA">
        <w:rPr>
          <w:rFonts w:cs="David" w:hint="cs"/>
          <w:rtl/>
        </w:rPr>
        <w:tab/>
        <w:t>אתי בן-יוסף</w:t>
      </w:r>
    </w:p>
    <w:p w14:paraId="58B66A5B" w14:textId="77777777" w:rsidR="00F045EA" w:rsidRPr="00F045EA" w:rsidRDefault="00F045EA" w:rsidP="00F045EA">
      <w:pPr>
        <w:bidi/>
        <w:jc w:val="both"/>
        <w:rPr>
          <w:rFonts w:cs="David"/>
          <w:rtl/>
        </w:rPr>
      </w:pPr>
    </w:p>
    <w:p w14:paraId="691B0F9B" w14:textId="77777777" w:rsidR="00F045EA" w:rsidRPr="00F045EA" w:rsidRDefault="00F045EA" w:rsidP="00F045EA">
      <w:pPr>
        <w:tabs>
          <w:tab w:val="left" w:pos="1930"/>
        </w:tabs>
        <w:bidi/>
        <w:jc w:val="both"/>
        <w:rPr>
          <w:rFonts w:cs="David" w:hint="cs"/>
          <w:rtl/>
        </w:rPr>
      </w:pPr>
      <w:r w:rsidRPr="00F045EA">
        <w:rPr>
          <w:rFonts w:cs="David" w:hint="cs"/>
          <w:b/>
          <w:bCs/>
          <w:u w:val="single"/>
          <w:rtl/>
        </w:rPr>
        <w:t xml:space="preserve">רשמת </w:t>
      </w:r>
      <w:proofErr w:type="spellStart"/>
      <w:r w:rsidRPr="00F045EA">
        <w:rPr>
          <w:rFonts w:cs="David" w:hint="cs"/>
          <w:b/>
          <w:bCs/>
          <w:u w:val="single"/>
          <w:rtl/>
        </w:rPr>
        <w:t>פרלמנטרית</w:t>
      </w:r>
      <w:proofErr w:type="spellEnd"/>
      <w:r w:rsidRPr="00F045EA">
        <w:rPr>
          <w:rFonts w:cs="David"/>
          <w:rtl/>
        </w:rPr>
        <w:t>:</w:t>
      </w:r>
      <w:r w:rsidRPr="00F045EA">
        <w:rPr>
          <w:rFonts w:cs="David" w:hint="cs"/>
          <w:rtl/>
        </w:rPr>
        <w:tab/>
        <w:t>שלומית כהן</w:t>
      </w:r>
    </w:p>
    <w:p w14:paraId="4E329263" w14:textId="77777777" w:rsidR="00F045EA" w:rsidRPr="00F045EA" w:rsidRDefault="00F045EA" w:rsidP="00F045EA">
      <w:pPr>
        <w:bidi/>
        <w:jc w:val="both"/>
        <w:rPr>
          <w:rFonts w:cs="David" w:hint="cs"/>
          <w:b/>
          <w:bCs/>
          <w:rtl/>
        </w:rPr>
      </w:pPr>
    </w:p>
    <w:p w14:paraId="0526BB15" w14:textId="77777777" w:rsidR="00F045EA" w:rsidRPr="00F045EA" w:rsidRDefault="00F045EA" w:rsidP="00F045EA">
      <w:pPr>
        <w:pStyle w:val="Heading5"/>
        <w:rPr>
          <w:rFonts w:hint="cs"/>
          <w:rtl/>
        </w:rPr>
      </w:pPr>
    </w:p>
    <w:p w14:paraId="39E3C34F" w14:textId="77777777" w:rsidR="00F045EA" w:rsidRPr="00F045EA" w:rsidRDefault="00F045EA" w:rsidP="00F045EA">
      <w:pPr>
        <w:pStyle w:val="Heading5"/>
        <w:rPr>
          <w:rtl/>
        </w:rPr>
      </w:pPr>
      <w:r w:rsidRPr="00F045EA">
        <w:rPr>
          <w:rtl/>
        </w:rPr>
        <w:t xml:space="preserve"> </w:t>
      </w:r>
    </w:p>
    <w:p w14:paraId="71C88DC1" w14:textId="77777777" w:rsidR="00F045EA" w:rsidRPr="00F045EA" w:rsidRDefault="00F045EA" w:rsidP="00F045EA">
      <w:pPr>
        <w:bidi/>
        <w:jc w:val="both"/>
        <w:rPr>
          <w:rFonts w:cs="David" w:hint="cs"/>
          <w:rtl/>
        </w:rPr>
      </w:pPr>
    </w:p>
    <w:p w14:paraId="35F32012" w14:textId="77777777" w:rsidR="00F045EA" w:rsidRPr="00F045EA" w:rsidRDefault="00F045EA" w:rsidP="00F045EA">
      <w:pPr>
        <w:bidi/>
        <w:jc w:val="center"/>
        <w:rPr>
          <w:rFonts w:cs="David" w:hint="cs"/>
          <w:b/>
          <w:bCs/>
          <w:u w:val="single"/>
          <w:rtl/>
        </w:rPr>
      </w:pPr>
      <w:r w:rsidRPr="00F045EA">
        <w:rPr>
          <w:rFonts w:cs="David"/>
          <w:rtl/>
        </w:rPr>
        <w:br w:type="page"/>
      </w:r>
      <w:r w:rsidRPr="00F045EA">
        <w:rPr>
          <w:rFonts w:cs="David" w:hint="cs"/>
          <w:b/>
          <w:bCs/>
          <w:u w:val="single"/>
          <w:rtl/>
        </w:rPr>
        <w:lastRenderedPageBreak/>
        <w:t>1. קביעת מסגרת דיון להצעות להביע אי-אמון בממשלה</w:t>
      </w:r>
    </w:p>
    <w:p w14:paraId="4B222F3A" w14:textId="77777777" w:rsidR="00F045EA" w:rsidRPr="00F045EA" w:rsidRDefault="00F045EA" w:rsidP="00F045EA">
      <w:pPr>
        <w:bidi/>
        <w:jc w:val="both"/>
        <w:rPr>
          <w:rFonts w:cs="David" w:hint="cs"/>
          <w:rtl/>
        </w:rPr>
      </w:pPr>
    </w:p>
    <w:p w14:paraId="797A91FE"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6E3FB9E0" w14:textId="77777777" w:rsidR="00F045EA" w:rsidRPr="00F045EA" w:rsidRDefault="00F045EA" w:rsidP="00F045EA">
      <w:pPr>
        <w:bidi/>
        <w:jc w:val="both"/>
        <w:rPr>
          <w:rFonts w:cs="David" w:hint="cs"/>
          <w:rtl/>
        </w:rPr>
      </w:pPr>
    </w:p>
    <w:p w14:paraId="1DCAC947" w14:textId="77777777" w:rsidR="00F045EA" w:rsidRPr="00F045EA" w:rsidRDefault="00F045EA" w:rsidP="00F045EA">
      <w:pPr>
        <w:bidi/>
        <w:jc w:val="both"/>
        <w:rPr>
          <w:rFonts w:cs="David" w:hint="cs"/>
          <w:rtl/>
        </w:rPr>
      </w:pPr>
      <w:r w:rsidRPr="00F045EA">
        <w:rPr>
          <w:rFonts w:cs="David" w:hint="cs"/>
          <w:rtl/>
        </w:rPr>
        <w:tab/>
        <w:t xml:space="preserve">בוקר טוב. אני פותחת ישיבה של ועדת הכנסת. על סדר-היום קביעת מסגרת הדיון להצעות להביע אי-אמון בממשלה. יש לנו שלוש הצעות אי-אמון. ההצעה הראשונה היא בנושא "ניסיונותיה להדיח </w:t>
      </w:r>
      <w:r w:rsidRPr="00F045EA">
        <w:rPr>
          <w:rFonts w:cs="David" w:hint="cs"/>
          <w:rtl/>
        </w:rPr>
        <w:tab/>
        <w:t xml:space="preserve">את יו"ר ועדת הכספים", של יהדות התורה, האיחוד הלאומי </w:t>
      </w:r>
      <w:r w:rsidRPr="00F045EA">
        <w:rPr>
          <w:rFonts w:cs="David"/>
          <w:rtl/>
        </w:rPr>
        <w:t>–</w:t>
      </w:r>
      <w:r w:rsidRPr="00F045EA">
        <w:rPr>
          <w:rFonts w:cs="David" w:hint="cs"/>
          <w:rtl/>
        </w:rPr>
        <w:t xml:space="preserve"> מפד"ל. המועמד להרכיב את הממשלה הוא חבר הכנסת שמואל </w:t>
      </w:r>
      <w:proofErr w:type="spellStart"/>
      <w:r w:rsidRPr="00F045EA">
        <w:rPr>
          <w:rFonts w:cs="David" w:hint="cs"/>
          <w:rtl/>
        </w:rPr>
        <w:t>הלפרט</w:t>
      </w:r>
      <w:proofErr w:type="spellEnd"/>
      <w:r w:rsidRPr="00F045EA">
        <w:rPr>
          <w:rFonts w:cs="David" w:hint="cs"/>
          <w:rtl/>
        </w:rPr>
        <w:t xml:space="preserve">. ההצעה השנייה היא בנושא: "היחסים המשובשים בין ראש הממשלה לשר הביטחון והשלכותיהם", של הליכוד. המועמד להרכיב את הממשלה הוא בנימין </w:t>
      </w:r>
      <w:proofErr w:type="spellStart"/>
      <w:r w:rsidRPr="00F045EA">
        <w:rPr>
          <w:rFonts w:cs="David" w:hint="cs"/>
          <w:rtl/>
        </w:rPr>
        <w:t>נתניהו</w:t>
      </w:r>
      <w:proofErr w:type="spellEnd"/>
      <w:r w:rsidRPr="00F045EA">
        <w:rPr>
          <w:rFonts w:cs="David" w:hint="cs"/>
          <w:rtl/>
        </w:rPr>
        <w:t>. ההצעה השלישית היא בנושא: "היעדר חזון לשלום אמת ובר-קיימא של ממשלת ישראל", של רע"מ-</w:t>
      </w:r>
      <w:proofErr w:type="spellStart"/>
      <w:r w:rsidRPr="00F045EA">
        <w:rPr>
          <w:rFonts w:cs="David" w:hint="cs"/>
          <w:rtl/>
        </w:rPr>
        <w:t>תע"ל</w:t>
      </w:r>
      <w:proofErr w:type="spellEnd"/>
      <w:r w:rsidRPr="00F045EA">
        <w:rPr>
          <w:rFonts w:cs="David" w:hint="cs"/>
          <w:rtl/>
        </w:rPr>
        <w:t xml:space="preserve">, </w:t>
      </w:r>
      <w:proofErr w:type="spellStart"/>
      <w:r w:rsidRPr="00F045EA">
        <w:rPr>
          <w:rFonts w:cs="David" w:hint="cs"/>
          <w:rtl/>
        </w:rPr>
        <w:t>חד"ש</w:t>
      </w:r>
      <w:proofErr w:type="spellEnd"/>
      <w:r w:rsidRPr="00F045EA">
        <w:rPr>
          <w:rFonts w:cs="David" w:hint="cs"/>
          <w:rtl/>
        </w:rPr>
        <w:t xml:space="preserve"> </w:t>
      </w:r>
      <w:proofErr w:type="spellStart"/>
      <w:r w:rsidRPr="00F045EA">
        <w:rPr>
          <w:rFonts w:cs="David" w:hint="cs"/>
          <w:rtl/>
        </w:rPr>
        <w:t>ובל"ד</w:t>
      </w:r>
      <w:proofErr w:type="spellEnd"/>
      <w:r w:rsidRPr="00F045EA">
        <w:rPr>
          <w:rFonts w:cs="David" w:hint="cs"/>
          <w:rtl/>
        </w:rPr>
        <w:t xml:space="preserve">. המועמד להרכיב את הממשלה הוא חבר הכנסת </w:t>
      </w:r>
      <w:proofErr w:type="spellStart"/>
      <w:r w:rsidRPr="00F045EA">
        <w:rPr>
          <w:rFonts w:cs="David" w:hint="cs"/>
          <w:rtl/>
        </w:rPr>
        <w:t>עבאס</w:t>
      </w:r>
      <w:proofErr w:type="spellEnd"/>
      <w:r w:rsidRPr="00F045EA">
        <w:rPr>
          <w:rFonts w:cs="David" w:hint="cs"/>
          <w:rtl/>
        </w:rPr>
        <w:t xml:space="preserve"> זכור. </w:t>
      </w:r>
    </w:p>
    <w:p w14:paraId="079868DC" w14:textId="77777777" w:rsidR="00F045EA" w:rsidRPr="00F045EA" w:rsidRDefault="00F045EA" w:rsidP="00F045EA">
      <w:pPr>
        <w:bidi/>
        <w:jc w:val="both"/>
        <w:rPr>
          <w:rFonts w:cs="David" w:hint="cs"/>
          <w:rtl/>
        </w:rPr>
      </w:pPr>
    </w:p>
    <w:p w14:paraId="7CFB7F02" w14:textId="77777777" w:rsidR="00F045EA" w:rsidRPr="00F045EA" w:rsidRDefault="00F045EA" w:rsidP="00F045EA">
      <w:pPr>
        <w:bidi/>
        <w:jc w:val="both"/>
        <w:rPr>
          <w:rFonts w:cs="David" w:hint="cs"/>
          <w:rtl/>
        </w:rPr>
      </w:pPr>
      <w:r w:rsidRPr="00F045EA">
        <w:rPr>
          <w:rFonts w:cs="David" w:hint="cs"/>
          <w:rtl/>
        </w:rPr>
        <w:tab/>
        <w:t>מכיוון שאנחנו נמצאים שבוע לפני היציאה לפגרה, ויש לנו סדר-יום עמוס מאוד, אני מציעה שסיעות אשר הגישו את הצעות האי-אמון ידברו 10 דקות, ושלוש דקות לכל סיעה. מי בעד? מי נגד? מי נמנע?</w:t>
      </w:r>
    </w:p>
    <w:p w14:paraId="57446DAE" w14:textId="77777777" w:rsidR="00F045EA" w:rsidRPr="00F045EA" w:rsidRDefault="00F045EA" w:rsidP="00F045EA">
      <w:pPr>
        <w:bidi/>
        <w:jc w:val="both"/>
        <w:rPr>
          <w:rFonts w:cs="David" w:hint="cs"/>
          <w:rtl/>
        </w:rPr>
      </w:pPr>
    </w:p>
    <w:p w14:paraId="77309316" w14:textId="77777777" w:rsidR="00F045EA" w:rsidRPr="00F045EA" w:rsidRDefault="00F045EA" w:rsidP="00F045EA">
      <w:pPr>
        <w:bidi/>
        <w:jc w:val="both"/>
        <w:rPr>
          <w:rFonts w:cs="David" w:hint="cs"/>
          <w:rtl/>
        </w:rPr>
      </w:pPr>
      <w:r w:rsidRPr="00F045EA">
        <w:rPr>
          <w:rFonts w:cs="David" w:hint="cs"/>
          <w:rtl/>
        </w:rPr>
        <w:t>ה צ ב ע ה</w:t>
      </w:r>
    </w:p>
    <w:p w14:paraId="1D879BE5" w14:textId="77777777" w:rsidR="00F045EA" w:rsidRPr="00F045EA" w:rsidRDefault="00F045EA" w:rsidP="00F045EA">
      <w:pPr>
        <w:bidi/>
        <w:jc w:val="both"/>
        <w:rPr>
          <w:rFonts w:cs="David" w:hint="cs"/>
          <w:rtl/>
        </w:rPr>
      </w:pPr>
      <w:r w:rsidRPr="00F045EA">
        <w:rPr>
          <w:rFonts w:cs="David" w:hint="cs"/>
          <w:rtl/>
        </w:rPr>
        <w:t xml:space="preserve">בעד </w:t>
      </w:r>
      <w:r w:rsidRPr="00F045EA">
        <w:rPr>
          <w:rFonts w:cs="David"/>
          <w:rtl/>
        </w:rPr>
        <w:t>–</w:t>
      </w:r>
      <w:r w:rsidRPr="00F045EA">
        <w:rPr>
          <w:rFonts w:cs="David" w:hint="cs"/>
          <w:rtl/>
        </w:rPr>
        <w:t xml:space="preserve"> 16</w:t>
      </w:r>
    </w:p>
    <w:p w14:paraId="76745F0E" w14:textId="77777777" w:rsidR="00F045EA" w:rsidRPr="00F045EA" w:rsidRDefault="00F045EA" w:rsidP="00F045EA">
      <w:pPr>
        <w:bidi/>
        <w:jc w:val="both"/>
        <w:rPr>
          <w:rFonts w:cs="David" w:hint="cs"/>
          <w:rtl/>
        </w:rPr>
      </w:pPr>
      <w:r w:rsidRPr="00F045EA">
        <w:rPr>
          <w:rFonts w:cs="David" w:hint="cs"/>
          <w:rtl/>
        </w:rPr>
        <w:t xml:space="preserve">נגד </w:t>
      </w:r>
      <w:r w:rsidRPr="00F045EA">
        <w:rPr>
          <w:rFonts w:cs="David"/>
          <w:rtl/>
        </w:rPr>
        <w:t>–</w:t>
      </w:r>
      <w:r w:rsidRPr="00F045EA">
        <w:rPr>
          <w:rFonts w:cs="David" w:hint="cs"/>
          <w:rtl/>
        </w:rPr>
        <w:t xml:space="preserve"> אין</w:t>
      </w:r>
    </w:p>
    <w:p w14:paraId="696F8522" w14:textId="77777777" w:rsidR="00F045EA" w:rsidRPr="00F045EA" w:rsidRDefault="00F045EA" w:rsidP="00F045EA">
      <w:pPr>
        <w:bidi/>
        <w:jc w:val="both"/>
        <w:rPr>
          <w:rFonts w:cs="David" w:hint="cs"/>
          <w:rtl/>
        </w:rPr>
      </w:pPr>
      <w:r w:rsidRPr="00F045EA">
        <w:rPr>
          <w:rFonts w:cs="David" w:hint="cs"/>
          <w:rtl/>
        </w:rPr>
        <w:t xml:space="preserve">נמנעים </w:t>
      </w:r>
      <w:r w:rsidRPr="00F045EA">
        <w:rPr>
          <w:rFonts w:cs="David"/>
          <w:rtl/>
        </w:rPr>
        <w:t>–</w:t>
      </w:r>
      <w:r w:rsidRPr="00F045EA">
        <w:rPr>
          <w:rFonts w:cs="David" w:hint="cs"/>
          <w:rtl/>
        </w:rPr>
        <w:t xml:space="preserve"> אין</w:t>
      </w:r>
    </w:p>
    <w:p w14:paraId="76535CAA" w14:textId="77777777" w:rsidR="00F045EA" w:rsidRPr="00F045EA" w:rsidRDefault="00F045EA" w:rsidP="00F045EA">
      <w:pPr>
        <w:bidi/>
        <w:jc w:val="both"/>
        <w:rPr>
          <w:rFonts w:cs="David" w:hint="cs"/>
          <w:rtl/>
        </w:rPr>
      </w:pPr>
    </w:p>
    <w:p w14:paraId="7716D480" w14:textId="77777777" w:rsidR="00F045EA" w:rsidRPr="00F045EA" w:rsidRDefault="00F045EA" w:rsidP="00F045EA">
      <w:pPr>
        <w:bidi/>
        <w:jc w:val="both"/>
        <w:rPr>
          <w:rFonts w:cs="David" w:hint="cs"/>
          <w:rtl/>
        </w:rPr>
      </w:pPr>
      <w:r w:rsidRPr="00F045EA">
        <w:rPr>
          <w:rFonts w:cs="David" w:hint="cs"/>
          <w:rtl/>
        </w:rPr>
        <w:tab/>
        <w:t xml:space="preserve">16 הצביעו בעד, לא היו מתנגדים ולא היו נמנעים. לפיכך אני קובעת שמסגרת הדיון תהיה 10 דקות למציעים ושלוש דקות לכל סיעה. </w:t>
      </w:r>
    </w:p>
    <w:p w14:paraId="41E31E52" w14:textId="77777777" w:rsidR="00F045EA" w:rsidRPr="00F045EA" w:rsidRDefault="00F045EA" w:rsidP="00F045EA">
      <w:pPr>
        <w:bidi/>
        <w:jc w:val="center"/>
        <w:rPr>
          <w:rFonts w:cs="David" w:hint="cs"/>
          <w:b/>
          <w:bCs/>
          <w:u w:val="single"/>
          <w:rtl/>
        </w:rPr>
      </w:pPr>
      <w:r w:rsidRPr="00F045EA">
        <w:rPr>
          <w:rFonts w:cs="David"/>
          <w:rtl/>
        </w:rPr>
        <w:br w:type="page"/>
      </w:r>
      <w:r w:rsidRPr="00F045EA">
        <w:rPr>
          <w:rFonts w:cs="David" w:hint="cs"/>
          <w:b/>
          <w:bCs/>
          <w:u w:val="single"/>
          <w:rtl/>
        </w:rPr>
        <w:t>2. פניית יושב-ראש הקואליציה בעניין בחירת יושב-ראש חדש לוועדת הכספים</w:t>
      </w:r>
    </w:p>
    <w:p w14:paraId="410F1850" w14:textId="77777777" w:rsidR="00F045EA" w:rsidRPr="00F045EA" w:rsidRDefault="00F045EA" w:rsidP="00F045EA">
      <w:pPr>
        <w:bidi/>
        <w:jc w:val="both"/>
        <w:rPr>
          <w:rFonts w:cs="David" w:hint="cs"/>
          <w:b/>
          <w:bCs/>
          <w:u w:val="single"/>
          <w:rtl/>
        </w:rPr>
      </w:pPr>
    </w:p>
    <w:p w14:paraId="7B249DCF"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46C70BDB" w14:textId="77777777" w:rsidR="00F045EA" w:rsidRPr="00F045EA" w:rsidRDefault="00F045EA" w:rsidP="00F045EA">
      <w:pPr>
        <w:bidi/>
        <w:jc w:val="both"/>
        <w:rPr>
          <w:rFonts w:cs="David" w:hint="cs"/>
          <w:rtl/>
        </w:rPr>
      </w:pPr>
    </w:p>
    <w:p w14:paraId="5D1E9B8F" w14:textId="77777777" w:rsidR="00F045EA" w:rsidRPr="00F045EA" w:rsidRDefault="00F045EA" w:rsidP="00F045EA">
      <w:pPr>
        <w:bidi/>
        <w:jc w:val="both"/>
        <w:rPr>
          <w:rFonts w:cs="David" w:hint="cs"/>
          <w:rtl/>
        </w:rPr>
      </w:pPr>
      <w:r w:rsidRPr="00F045EA">
        <w:rPr>
          <w:rFonts w:cs="David" w:hint="cs"/>
          <w:rtl/>
        </w:rPr>
        <w:tab/>
        <w:t xml:space="preserve"> מונחת בפנינו פנייתו של חבר הכנסת </w:t>
      </w:r>
      <w:proofErr w:type="spellStart"/>
      <w:r w:rsidRPr="00F045EA">
        <w:rPr>
          <w:rFonts w:cs="David" w:hint="cs"/>
          <w:rtl/>
        </w:rPr>
        <w:t>יצחקי</w:t>
      </w:r>
      <w:proofErr w:type="spellEnd"/>
      <w:r w:rsidRPr="00F045EA">
        <w:rPr>
          <w:rFonts w:cs="David" w:hint="cs"/>
          <w:rtl/>
        </w:rPr>
        <w:t xml:space="preserve">, יושב-ראש הקואליציה, בבקשה שוועדת הכנסת תמליץ לוועדת הכספים להחליף את יושב-ראש הוועדה ולבחור בחבר הכנסת </w:t>
      </w:r>
      <w:proofErr w:type="spellStart"/>
      <w:r w:rsidRPr="00F045EA">
        <w:rPr>
          <w:rFonts w:cs="David" w:hint="cs"/>
          <w:rtl/>
        </w:rPr>
        <w:t>סטס</w:t>
      </w:r>
      <w:proofErr w:type="spellEnd"/>
      <w:r w:rsidRPr="00F045EA">
        <w:rPr>
          <w:rFonts w:cs="David" w:hint="cs"/>
          <w:rtl/>
        </w:rPr>
        <w:t xml:space="preserve"> </w:t>
      </w:r>
      <w:proofErr w:type="spellStart"/>
      <w:r w:rsidRPr="00F045EA">
        <w:rPr>
          <w:rFonts w:cs="David" w:hint="cs"/>
          <w:rtl/>
        </w:rPr>
        <w:t>מיסז'ניקוב</w:t>
      </w:r>
      <w:proofErr w:type="spellEnd"/>
      <w:r w:rsidRPr="00F045EA">
        <w:rPr>
          <w:rFonts w:cs="David" w:hint="cs"/>
          <w:rtl/>
        </w:rPr>
        <w:t xml:space="preserve"> ליושב-ראש קבוע במקום חבר הכנסת ליצמן. היושב-ראש הנוכחי, חבר הכנסת ליצמן, נבחר כיושב-ראש זמני לוועדה בחודש מאי 2006. ועדת הכנסת המליצה שיושב-ראש ועדת הכספים יהיה זמני. מדובר פה בהליך דומה לכל בחירה של יושב-ראש ועדה. ועדת הכנסת ממליצה, והוועדה הרלוונטית בוחרת את היושב-ראש שלה, כאמור בסעיף 10 לתקנון. </w:t>
      </w:r>
    </w:p>
    <w:p w14:paraId="7A42B654" w14:textId="77777777" w:rsidR="00F045EA" w:rsidRPr="00F045EA" w:rsidRDefault="00F045EA" w:rsidP="00F045EA">
      <w:pPr>
        <w:bidi/>
        <w:jc w:val="both"/>
        <w:rPr>
          <w:rFonts w:cs="David" w:hint="cs"/>
          <w:rtl/>
        </w:rPr>
      </w:pPr>
    </w:p>
    <w:p w14:paraId="6C59BE9B" w14:textId="77777777" w:rsidR="00F045EA" w:rsidRPr="00F045EA" w:rsidRDefault="00F045EA" w:rsidP="00F045EA">
      <w:pPr>
        <w:bidi/>
        <w:jc w:val="both"/>
        <w:rPr>
          <w:rFonts w:cs="David" w:hint="cs"/>
          <w:rtl/>
        </w:rPr>
      </w:pPr>
      <w:r w:rsidRPr="00F045EA">
        <w:rPr>
          <w:rFonts w:cs="David" w:hint="cs"/>
          <w:rtl/>
        </w:rPr>
        <w:tab/>
        <w:t xml:space="preserve">אני קוראת את בקשתו של חבר הכנסת </w:t>
      </w:r>
      <w:proofErr w:type="spellStart"/>
      <w:r w:rsidRPr="00F045EA">
        <w:rPr>
          <w:rFonts w:cs="David" w:hint="cs"/>
          <w:rtl/>
        </w:rPr>
        <w:t>יצחקי</w:t>
      </w:r>
      <w:proofErr w:type="spellEnd"/>
      <w:r w:rsidRPr="00F045EA">
        <w:rPr>
          <w:rFonts w:cs="David" w:hint="cs"/>
          <w:rtl/>
        </w:rPr>
        <w:t xml:space="preserve">, ולאחר מכן חבר הכנסת ליצמן </w:t>
      </w:r>
      <w:r w:rsidRPr="00F045EA">
        <w:rPr>
          <w:rFonts w:cs="David"/>
          <w:rtl/>
        </w:rPr>
        <w:t>–</w:t>
      </w:r>
      <w:r w:rsidRPr="00F045EA">
        <w:rPr>
          <w:rFonts w:cs="David" w:hint="cs"/>
          <w:rtl/>
        </w:rPr>
        <w:t xml:space="preserve"> שאני מעריכה אותו מאוד, בין ברמה האישית ובין את פועלו </w:t>
      </w:r>
      <w:r w:rsidRPr="00F045EA">
        <w:rPr>
          <w:rFonts w:cs="David"/>
          <w:rtl/>
        </w:rPr>
        <w:t>–</w:t>
      </w:r>
      <w:r w:rsidRPr="00F045EA">
        <w:rPr>
          <w:rFonts w:cs="David" w:hint="cs"/>
          <w:rtl/>
        </w:rPr>
        <w:t xml:space="preserve"> ביקש לומר כמה דברים לוועדה. לאחר מכן אפתח את הנושא לדיון קצר ונעבור להצבעה. </w:t>
      </w:r>
    </w:p>
    <w:p w14:paraId="49F23785" w14:textId="77777777" w:rsidR="00F045EA" w:rsidRPr="00F045EA" w:rsidRDefault="00F045EA" w:rsidP="00F045EA">
      <w:pPr>
        <w:bidi/>
        <w:jc w:val="both"/>
        <w:rPr>
          <w:rFonts w:cs="David" w:hint="cs"/>
          <w:rtl/>
        </w:rPr>
      </w:pPr>
    </w:p>
    <w:p w14:paraId="6C48C2DA" w14:textId="77777777" w:rsidR="00F045EA" w:rsidRPr="00F045EA" w:rsidRDefault="00F045EA" w:rsidP="00F045EA">
      <w:pPr>
        <w:bidi/>
        <w:jc w:val="both"/>
        <w:rPr>
          <w:rFonts w:cs="David" w:hint="cs"/>
          <w:rtl/>
        </w:rPr>
      </w:pPr>
      <w:r w:rsidRPr="00F045EA">
        <w:rPr>
          <w:rFonts w:cs="David" w:hint="cs"/>
          <w:rtl/>
        </w:rPr>
        <w:tab/>
        <w:t xml:space="preserve">מכתבו של יושב-ראש הקואליציה: "אבקשך לכנס ישיבה של ועדת הכנסת במטרה להמליץ לוועדת הכספים על החלפת יושב-ראש הוועדה, חבר הכנסת יעקב ליצמן, בחבר הכנסת </w:t>
      </w:r>
      <w:proofErr w:type="spellStart"/>
      <w:r w:rsidRPr="00F045EA">
        <w:rPr>
          <w:rFonts w:cs="David" w:hint="cs"/>
          <w:rtl/>
        </w:rPr>
        <w:t>סטס</w:t>
      </w:r>
      <w:proofErr w:type="spellEnd"/>
      <w:r w:rsidRPr="00F045EA">
        <w:rPr>
          <w:rFonts w:cs="David" w:hint="cs"/>
          <w:rtl/>
        </w:rPr>
        <w:t xml:space="preserve"> </w:t>
      </w:r>
      <w:proofErr w:type="spellStart"/>
      <w:r w:rsidRPr="00F045EA">
        <w:rPr>
          <w:rFonts w:cs="David" w:hint="cs"/>
          <w:rtl/>
        </w:rPr>
        <w:t>מיסז'ניקוב</w:t>
      </w:r>
      <w:proofErr w:type="spellEnd"/>
      <w:r w:rsidRPr="00F045EA">
        <w:rPr>
          <w:rFonts w:cs="David" w:hint="cs"/>
          <w:rtl/>
        </w:rPr>
        <w:t>, וזאת בהתאם לסעיף 10 לתקנון הכנסת".</w:t>
      </w:r>
    </w:p>
    <w:p w14:paraId="3E6827B9" w14:textId="77777777" w:rsidR="00F045EA" w:rsidRPr="00F045EA" w:rsidRDefault="00F045EA" w:rsidP="00F045EA">
      <w:pPr>
        <w:bidi/>
        <w:jc w:val="both"/>
        <w:rPr>
          <w:rFonts w:cs="David" w:hint="cs"/>
          <w:rtl/>
        </w:rPr>
      </w:pPr>
    </w:p>
    <w:p w14:paraId="3CC8A7DE" w14:textId="77777777" w:rsidR="00F045EA" w:rsidRPr="00F045EA" w:rsidRDefault="00F045EA" w:rsidP="00F045EA">
      <w:pPr>
        <w:bidi/>
        <w:jc w:val="both"/>
        <w:rPr>
          <w:rFonts w:cs="David" w:hint="cs"/>
          <w:u w:val="single"/>
          <w:rtl/>
        </w:rPr>
      </w:pPr>
      <w:r w:rsidRPr="00F045EA">
        <w:rPr>
          <w:rFonts w:cs="David" w:hint="cs"/>
          <w:u w:val="single"/>
          <w:rtl/>
        </w:rPr>
        <w:t>מאיר פרוש:</w:t>
      </w:r>
    </w:p>
    <w:p w14:paraId="78DCCA4F" w14:textId="77777777" w:rsidR="00F045EA" w:rsidRPr="00F045EA" w:rsidRDefault="00F045EA" w:rsidP="00F045EA">
      <w:pPr>
        <w:bidi/>
        <w:jc w:val="both"/>
        <w:rPr>
          <w:rFonts w:cs="David" w:hint="cs"/>
          <w:u w:val="single"/>
        </w:rPr>
      </w:pPr>
    </w:p>
    <w:p w14:paraId="494A30A9" w14:textId="77777777" w:rsidR="00F045EA" w:rsidRPr="00F045EA" w:rsidRDefault="00F045EA" w:rsidP="00F045EA">
      <w:pPr>
        <w:bidi/>
        <w:jc w:val="both"/>
        <w:rPr>
          <w:rFonts w:cs="David" w:hint="cs"/>
          <w:rtl/>
        </w:rPr>
      </w:pPr>
      <w:r w:rsidRPr="00F045EA">
        <w:rPr>
          <w:rFonts w:cs="David" w:hint="cs"/>
          <w:rtl/>
        </w:rPr>
        <w:tab/>
        <w:t xml:space="preserve"> אני מבקש הצעה לסדר. </w:t>
      </w:r>
    </w:p>
    <w:p w14:paraId="3E3995E4" w14:textId="77777777" w:rsidR="00F045EA" w:rsidRPr="00F045EA" w:rsidRDefault="00F045EA" w:rsidP="00F045EA">
      <w:pPr>
        <w:bidi/>
        <w:jc w:val="both"/>
        <w:rPr>
          <w:rFonts w:cs="David" w:hint="cs"/>
          <w:rtl/>
        </w:rPr>
      </w:pPr>
    </w:p>
    <w:p w14:paraId="42382525"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7EF5C3B2" w14:textId="77777777" w:rsidR="00F045EA" w:rsidRPr="00F045EA" w:rsidRDefault="00F045EA" w:rsidP="00F045EA">
      <w:pPr>
        <w:bidi/>
        <w:jc w:val="both"/>
        <w:rPr>
          <w:rFonts w:cs="David" w:hint="cs"/>
          <w:rtl/>
        </w:rPr>
      </w:pPr>
    </w:p>
    <w:p w14:paraId="356179E7" w14:textId="77777777" w:rsidR="00F045EA" w:rsidRPr="00F045EA" w:rsidRDefault="00F045EA" w:rsidP="00F045EA">
      <w:pPr>
        <w:bidi/>
        <w:jc w:val="both"/>
        <w:rPr>
          <w:rFonts w:cs="David" w:hint="cs"/>
          <w:rtl/>
        </w:rPr>
      </w:pPr>
      <w:r w:rsidRPr="00F045EA">
        <w:rPr>
          <w:rFonts w:cs="David" w:hint="cs"/>
          <w:rtl/>
        </w:rPr>
        <w:tab/>
        <w:t xml:space="preserve"> בבקשה. </w:t>
      </w:r>
    </w:p>
    <w:p w14:paraId="778E5EAB" w14:textId="77777777" w:rsidR="00F045EA" w:rsidRPr="00F045EA" w:rsidRDefault="00F045EA" w:rsidP="00F045EA">
      <w:pPr>
        <w:bidi/>
        <w:jc w:val="both"/>
        <w:rPr>
          <w:rFonts w:cs="David" w:hint="cs"/>
          <w:rtl/>
        </w:rPr>
      </w:pPr>
    </w:p>
    <w:p w14:paraId="2BD2B877" w14:textId="77777777" w:rsidR="00F045EA" w:rsidRPr="00F045EA" w:rsidRDefault="00F045EA" w:rsidP="00F045EA">
      <w:pPr>
        <w:bidi/>
        <w:jc w:val="both"/>
        <w:rPr>
          <w:rFonts w:cs="David" w:hint="cs"/>
          <w:u w:val="single"/>
          <w:rtl/>
        </w:rPr>
      </w:pPr>
      <w:r w:rsidRPr="00F045EA">
        <w:rPr>
          <w:rFonts w:cs="David" w:hint="cs"/>
          <w:u w:val="single"/>
          <w:rtl/>
        </w:rPr>
        <w:t>מאיר פרוש:</w:t>
      </w:r>
    </w:p>
    <w:p w14:paraId="4DFB67E6" w14:textId="77777777" w:rsidR="00F045EA" w:rsidRPr="00F045EA" w:rsidRDefault="00F045EA" w:rsidP="00F045EA">
      <w:pPr>
        <w:bidi/>
        <w:jc w:val="both"/>
        <w:rPr>
          <w:rFonts w:cs="David" w:hint="cs"/>
          <w:u w:val="single"/>
        </w:rPr>
      </w:pPr>
    </w:p>
    <w:p w14:paraId="40CDC503" w14:textId="77777777" w:rsidR="00F045EA" w:rsidRPr="00F045EA" w:rsidRDefault="00F045EA" w:rsidP="00F045EA">
      <w:pPr>
        <w:bidi/>
        <w:jc w:val="both"/>
        <w:rPr>
          <w:rFonts w:cs="David" w:hint="cs"/>
          <w:rtl/>
        </w:rPr>
      </w:pPr>
      <w:r w:rsidRPr="00F045EA">
        <w:rPr>
          <w:rFonts w:cs="David" w:hint="cs"/>
          <w:rtl/>
        </w:rPr>
        <w:tab/>
        <w:t xml:space="preserve">כבר כמה שבועות שהקואליציה רוחשת פעילות, הבניין רוחש פעילות, בשאלה האם יהיה רוב בוועדת הכספים או לא, האם יהיה פה רוב, האם יהיה שם רוב. אני חושב שאנחנו מקדימים מעשה לעצם העניין. אף אחד לא בטוח אם יש רוב בוועדת הכספים להדיח את הרב ליצמן, אם כך מדוע אנחנו צריכים פה בוועדת הכנסת לדון עכשיו ולהמליץ על מישהו חדש כיושב-ראש? סביר להניח שלא יהיה שם רוב, אז בשביל מה לעשות את כל המעשה עכשיו? </w:t>
      </w:r>
    </w:p>
    <w:p w14:paraId="310BD17E" w14:textId="77777777" w:rsidR="00F045EA" w:rsidRPr="00F045EA" w:rsidRDefault="00F045EA" w:rsidP="00F045EA">
      <w:pPr>
        <w:bidi/>
        <w:jc w:val="both"/>
        <w:rPr>
          <w:rFonts w:cs="David" w:hint="cs"/>
          <w:rtl/>
        </w:rPr>
      </w:pPr>
    </w:p>
    <w:p w14:paraId="2D709A9A"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53E7D8E4" w14:textId="77777777" w:rsidR="00F045EA" w:rsidRPr="00F045EA" w:rsidRDefault="00F045EA" w:rsidP="00F045EA">
      <w:pPr>
        <w:bidi/>
        <w:jc w:val="both"/>
        <w:rPr>
          <w:rFonts w:cs="David" w:hint="cs"/>
          <w:rtl/>
        </w:rPr>
      </w:pPr>
    </w:p>
    <w:p w14:paraId="00787F98" w14:textId="77777777" w:rsidR="00F045EA" w:rsidRPr="00F045EA" w:rsidRDefault="00F045EA" w:rsidP="00F045EA">
      <w:pPr>
        <w:bidi/>
        <w:jc w:val="both"/>
        <w:rPr>
          <w:rFonts w:cs="David" w:hint="cs"/>
          <w:rtl/>
        </w:rPr>
      </w:pPr>
      <w:r w:rsidRPr="00F045EA">
        <w:rPr>
          <w:rFonts w:cs="David" w:hint="cs"/>
          <w:rtl/>
        </w:rPr>
        <w:tab/>
        <w:t>מה אתה מציע?</w:t>
      </w:r>
    </w:p>
    <w:p w14:paraId="29C398C0" w14:textId="77777777" w:rsidR="00F045EA" w:rsidRPr="00F045EA" w:rsidRDefault="00F045EA" w:rsidP="00F045EA">
      <w:pPr>
        <w:bidi/>
        <w:jc w:val="both"/>
        <w:rPr>
          <w:rFonts w:cs="David" w:hint="cs"/>
          <w:rtl/>
        </w:rPr>
      </w:pPr>
    </w:p>
    <w:p w14:paraId="4FC7CFDF" w14:textId="77777777" w:rsidR="00F045EA" w:rsidRPr="00F045EA" w:rsidRDefault="00F045EA" w:rsidP="00F045EA">
      <w:pPr>
        <w:bidi/>
        <w:jc w:val="both"/>
        <w:rPr>
          <w:rFonts w:cs="David" w:hint="cs"/>
          <w:u w:val="single"/>
          <w:rtl/>
        </w:rPr>
      </w:pPr>
      <w:r w:rsidRPr="00F045EA">
        <w:rPr>
          <w:rFonts w:cs="David" w:hint="cs"/>
          <w:u w:val="single"/>
          <w:rtl/>
        </w:rPr>
        <w:t>מאיר פרוש:</w:t>
      </w:r>
    </w:p>
    <w:p w14:paraId="3F7E865A" w14:textId="77777777" w:rsidR="00F045EA" w:rsidRPr="00F045EA" w:rsidRDefault="00F045EA" w:rsidP="00F045EA">
      <w:pPr>
        <w:bidi/>
        <w:jc w:val="both"/>
        <w:rPr>
          <w:rFonts w:cs="David" w:hint="cs"/>
          <w:u w:val="single"/>
        </w:rPr>
      </w:pPr>
    </w:p>
    <w:p w14:paraId="73F4EEE1" w14:textId="77777777" w:rsidR="00F045EA" w:rsidRPr="00F045EA" w:rsidRDefault="00F045EA" w:rsidP="00F045EA">
      <w:pPr>
        <w:bidi/>
        <w:jc w:val="both"/>
        <w:rPr>
          <w:rFonts w:cs="David" w:hint="cs"/>
          <w:rtl/>
        </w:rPr>
      </w:pPr>
      <w:r w:rsidRPr="00F045EA">
        <w:rPr>
          <w:rFonts w:cs="David" w:hint="cs"/>
          <w:rtl/>
        </w:rPr>
        <w:tab/>
        <w:t xml:space="preserve"> אני מציע שלא נדון פה עד שיתייצבו כל אותם חברי כנסת בוועדת כספים כרוב ויגידו: אנחנו הולכים להצביע נגד. אבל כרגע אין לנו כזה רוב, אז בשביל מה צריכים לעשות סתם את הפעולה? אני רוצה לשמוע את חברי הכנסת האלה. בינתיים הם נעלמים. </w:t>
      </w:r>
    </w:p>
    <w:p w14:paraId="167D12D2" w14:textId="77777777" w:rsidR="00F045EA" w:rsidRPr="00F045EA" w:rsidRDefault="00F045EA" w:rsidP="00F045EA">
      <w:pPr>
        <w:bidi/>
        <w:jc w:val="both"/>
        <w:rPr>
          <w:rFonts w:cs="David" w:hint="cs"/>
          <w:rtl/>
        </w:rPr>
      </w:pPr>
    </w:p>
    <w:p w14:paraId="5747B71D"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7548AF8B" w14:textId="77777777" w:rsidR="00F045EA" w:rsidRPr="00F045EA" w:rsidRDefault="00F045EA" w:rsidP="00F045EA">
      <w:pPr>
        <w:bidi/>
        <w:jc w:val="both"/>
        <w:rPr>
          <w:rFonts w:cs="David" w:hint="cs"/>
          <w:rtl/>
        </w:rPr>
      </w:pPr>
    </w:p>
    <w:p w14:paraId="008369CD" w14:textId="77777777" w:rsidR="00F045EA" w:rsidRPr="00F045EA" w:rsidRDefault="00F045EA" w:rsidP="00F045EA">
      <w:pPr>
        <w:bidi/>
        <w:jc w:val="both"/>
        <w:rPr>
          <w:rFonts w:cs="David" w:hint="cs"/>
          <w:rtl/>
        </w:rPr>
      </w:pPr>
      <w:r w:rsidRPr="00F045EA">
        <w:rPr>
          <w:rFonts w:cs="David" w:hint="cs"/>
          <w:rtl/>
        </w:rPr>
        <w:tab/>
        <w:t xml:space="preserve">תודה. חברת הכנסת </w:t>
      </w:r>
      <w:proofErr w:type="spellStart"/>
      <w:r w:rsidRPr="00F045EA">
        <w:rPr>
          <w:rFonts w:cs="David" w:hint="cs"/>
          <w:rtl/>
        </w:rPr>
        <w:t>גלאון</w:t>
      </w:r>
      <w:proofErr w:type="spellEnd"/>
      <w:r w:rsidRPr="00F045EA">
        <w:rPr>
          <w:rFonts w:cs="David" w:hint="cs"/>
          <w:rtl/>
        </w:rPr>
        <w:t xml:space="preserve">, בבקשה. </w:t>
      </w:r>
    </w:p>
    <w:p w14:paraId="4C7E8C27" w14:textId="77777777" w:rsidR="00F045EA" w:rsidRPr="00F045EA" w:rsidRDefault="00F045EA" w:rsidP="00F045EA">
      <w:pPr>
        <w:bidi/>
        <w:jc w:val="both"/>
        <w:rPr>
          <w:rFonts w:cs="David" w:hint="cs"/>
          <w:rtl/>
        </w:rPr>
      </w:pPr>
    </w:p>
    <w:p w14:paraId="2DD3943B"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28EA5521" w14:textId="77777777" w:rsidR="00F045EA" w:rsidRPr="00F045EA" w:rsidRDefault="00F045EA" w:rsidP="00F045EA">
      <w:pPr>
        <w:bidi/>
        <w:jc w:val="both"/>
        <w:rPr>
          <w:rFonts w:cs="David" w:hint="cs"/>
          <w:rtl/>
        </w:rPr>
      </w:pPr>
    </w:p>
    <w:p w14:paraId="40D0A795" w14:textId="77777777" w:rsidR="00F045EA" w:rsidRPr="00F045EA" w:rsidRDefault="00F045EA" w:rsidP="00F045EA">
      <w:pPr>
        <w:bidi/>
        <w:jc w:val="both"/>
        <w:rPr>
          <w:rFonts w:cs="David" w:hint="cs"/>
          <w:rtl/>
        </w:rPr>
      </w:pPr>
      <w:r w:rsidRPr="00F045EA">
        <w:rPr>
          <w:rFonts w:cs="David" w:hint="cs"/>
          <w:rtl/>
        </w:rPr>
        <w:tab/>
        <w:t xml:space="preserve"> גברתי היושבת-ראש, תהליך ההדחה של יושב-ראש ועדת הכספים - - - </w:t>
      </w:r>
    </w:p>
    <w:p w14:paraId="1FB9DBBE" w14:textId="77777777" w:rsidR="00F045EA" w:rsidRPr="00F045EA" w:rsidRDefault="00F045EA" w:rsidP="00F045EA">
      <w:pPr>
        <w:bidi/>
        <w:jc w:val="both"/>
        <w:rPr>
          <w:rFonts w:cs="David" w:hint="cs"/>
          <w:rtl/>
        </w:rPr>
      </w:pPr>
    </w:p>
    <w:p w14:paraId="382FCEFB"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1D244D8D" w14:textId="77777777" w:rsidR="00F045EA" w:rsidRPr="00F045EA" w:rsidRDefault="00F045EA" w:rsidP="00F045EA">
      <w:pPr>
        <w:pStyle w:val="Heading5"/>
        <w:rPr>
          <w:rFonts w:hint="cs"/>
          <w:rtl/>
        </w:rPr>
      </w:pPr>
    </w:p>
    <w:p w14:paraId="14BFCFF3" w14:textId="77777777" w:rsidR="00F045EA" w:rsidRPr="00F045EA" w:rsidRDefault="00F045EA" w:rsidP="00F045EA">
      <w:pPr>
        <w:bidi/>
        <w:jc w:val="both"/>
        <w:rPr>
          <w:rFonts w:cs="David" w:hint="cs"/>
          <w:rtl/>
        </w:rPr>
      </w:pPr>
      <w:r w:rsidRPr="00F045EA">
        <w:rPr>
          <w:rFonts w:cs="David" w:hint="cs"/>
          <w:rtl/>
        </w:rPr>
        <w:tab/>
        <w:t xml:space="preserve"> זה לא תהליך הדחה. איך פתאום דבר שהוא הכי הגון בעולם אצלכם הופך להיות ללא הגון? אני לא מבין את זה. </w:t>
      </w:r>
    </w:p>
    <w:p w14:paraId="1D9959D2" w14:textId="77777777" w:rsidR="00F045EA" w:rsidRPr="00F045EA" w:rsidRDefault="00F045EA" w:rsidP="00F045EA">
      <w:pPr>
        <w:bidi/>
        <w:jc w:val="both"/>
        <w:rPr>
          <w:rFonts w:cs="David" w:hint="cs"/>
          <w:rtl/>
        </w:rPr>
      </w:pPr>
    </w:p>
    <w:p w14:paraId="1F179E24"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681A7E2D" w14:textId="77777777" w:rsidR="00F045EA" w:rsidRPr="00F045EA" w:rsidRDefault="00F045EA" w:rsidP="00F045EA">
      <w:pPr>
        <w:bidi/>
        <w:jc w:val="both"/>
        <w:rPr>
          <w:rFonts w:cs="David" w:hint="cs"/>
          <w:rtl/>
        </w:rPr>
      </w:pPr>
    </w:p>
    <w:p w14:paraId="5B677FE7" w14:textId="77777777" w:rsidR="00F045EA" w:rsidRPr="00F045EA" w:rsidRDefault="00F045EA" w:rsidP="00F045EA">
      <w:pPr>
        <w:bidi/>
        <w:jc w:val="both"/>
        <w:rPr>
          <w:rFonts w:cs="David" w:hint="cs"/>
          <w:rtl/>
        </w:rPr>
      </w:pPr>
      <w:r w:rsidRPr="00F045EA">
        <w:rPr>
          <w:rFonts w:cs="David" w:hint="cs"/>
          <w:rtl/>
        </w:rPr>
        <w:tab/>
        <w:t xml:space="preserve"> אני קוראת אותך לסדר פעם ראשונה. </w:t>
      </w:r>
    </w:p>
    <w:p w14:paraId="2CA2AEEA" w14:textId="77777777" w:rsidR="00F045EA" w:rsidRPr="00F045EA" w:rsidRDefault="00F045EA" w:rsidP="00F045EA">
      <w:pPr>
        <w:bidi/>
        <w:jc w:val="both"/>
        <w:rPr>
          <w:rFonts w:cs="David" w:hint="cs"/>
          <w:rtl/>
        </w:rPr>
      </w:pPr>
    </w:p>
    <w:p w14:paraId="781D135B"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0E7C8DC9" w14:textId="77777777" w:rsidR="00F045EA" w:rsidRPr="00F045EA" w:rsidRDefault="00F045EA" w:rsidP="00F045EA">
      <w:pPr>
        <w:pStyle w:val="Heading5"/>
        <w:rPr>
          <w:rFonts w:hint="cs"/>
          <w:rtl/>
        </w:rPr>
      </w:pPr>
    </w:p>
    <w:p w14:paraId="5B581815" w14:textId="77777777" w:rsidR="00F045EA" w:rsidRPr="00F045EA" w:rsidRDefault="00F045EA" w:rsidP="00F045EA">
      <w:pPr>
        <w:bidi/>
        <w:jc w:val="both"/>
        <w:rPr>
          <w:rFonts w:cs="David" w:hint="cs"/>
          <w:rtl/>
        </w:rPr>
      </w:pPr>
      <w:r w:rsidRPr="00F045EA">
        <w:rPr>
          <w:rFonts w:cs="David" w:hint="cs"/>
          <w:rtl/>
        </w:rPr>
        <w:tab/>
        <w:t>אתם בעד הגינות כל הזמן, אתם בעד שצריך לעשות כל דבר בצורה יפה ונאותה. את יודעת איך הוא נבחר, את יודעת למה הוא נבחר, את יודעת למה אני הצעתי אותו להיבחר, ועכשיו את מנסה לסובב את הכול. הכול פוליטיקה?</w:t>
      </w:r>
    </w:p>
    <w:p w14:paraId="5DA0C315" w14:textId="77777777" w:rsidR="00F045EA" w:rsidRPr="00F045EA" w:rsidRDefault="00F045EA" w:rsidP="00F045EA">
      <w:pPr>
        <w:bidi/>
        <w:jc w:val="both"/>
        <w:rPr>
          <w:rFonts w:cs="David" w:hint="cs"/>
          <w:rtl/>
        </w:rPr>
      </w:pPr>
    </w:p>
    <w:p w14:paraId="7B68D437"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7FA24F24" w14:textId="77777777" w:rsidR="00F045EA" w:rsidRPr="00F045EA" w:rsidRDefault="00F045EA" w:rsidP="00F045EA">
      <w:pPr>
        <w:bidi/>
        <w:jc w:val="both"/>
        <w:rPr>
          <w:rFonts w:cs="David" w:hint="cs"/>
          <w:rtl/>
        </w:rPr>
      </w:pPr>
    </w:p>
    <w:p w14:paraId="10C32060" w14:textId="77777777" w:rsidR="00F045EA" w:rsidRPr="00F045EA" w:rsidRDefault="00F045EA" w:rsidP="00F045EA">
      <w:pPr>
        <w:bidi/>
        <w:jc w:val="both"/>
        <w:rPr>
          <w:rFonts w:cs="David" w:hint="cs"/>
          <w:rtl/>
        </w:rPr>
      </w:pPr>
      <w:r w:rsidRPr="00F045EA">
        <w:rPr>
          <w:rFonts w:cs="David" w:hint="cs"/>
          <w:rtl/>
        </w:rPr>
        <w:tab/>
        <w:t xml:space="preserve">חבר הכנסת </w:t>
      </w:r>
      <w:proofErr w:type="spellStart"/>
      <w:r w:rsidRPr="00F045EA">
        <w:rPr>
          <w:rFonts w:cs="David" w:hint="cs"/>
          <w:rtl/>
        </w:rPr>
        <w:t>יצחקי</w:t>
      </w:r>
      <w:proofErr w:type="spellEnd"/>
      <w:r w:rsidRPr="00F045EA">
        <w:rPr>
          <w:rFonts w:cs="David" w:hint="cs"/>
          <w:rtl/>
        </w:rPr>
        <w:t xml:space="preserve">, אני קוראת אותך לסדר פעם שנייה. חברת הכנסת זהבה </w:t>
      </w:r>
      <w:proofErr w:type="spellStart"/>
      <w:r w:rsidRPr="00F045EA">
        <w:rPr>
          <w:rFonts w:cs="David" w:hint="cs"/>
          <w:rtl/>
        </w:rPr>
        <w:t>גלאון</w:t>
      </w:r>
      <w:proofErr w:type="spellEnd"/>
      <w:r w:rsidRPr="00F045EA">
        <w:rPr>
          <w:rFonts w:cs="David" w:hint="cs"/>
          <w:rtl/>
        </w:rPr>
        <w:t xml:space="preserve"> ברשות דיבור. </w:t>
      </w:r>
    </w:p>
    <w:p w14:paraId="28BDC5F0" w14:textId="77777777" w:rsidR="00F045EA" w:rsidRPr="00F045EA" w:rsidRDefault="00F045EA" w:rsidP="00F045EA">
      <w:pPr>
        <w:bidi/>
        <w:jc w:val="both"/>
        <w:rPr>
          <w:rFonts w:cs="David" w:hint="cs"/>
          <w:rtl/>
        </w:rPr>
      </w:pPr>
    </w:p>
    <w:p w14:paraId="135F5178"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4AC534CC" w14:textId="77777777" w:rsidR="00F045EA" w:rsidRPr="00F045EA" w:rsidRDefault="00F045EA" w:rsidP="00F045EA">
      <w:pPr>
        <w:bidi/>
        <w:jc w:val="both"/>
        <w:rPr>
          <w:rFonts w:cs="David" w:hint="cs"/>
          <w:rtl/>
        </w:rPr>
      </w:pPr>
    </w:p>
    <w:p w14:paraId="0A874589" w14:textId="77777777" w:rsidR="00F045EA" w:rsidRPr="00F045EA" w:rsidRDefault="00F045EA" w:rsidP="00F045EA">
      <w:pPr>
        <w:bidi/>
        <w:jc w:val="both"/>
        <w:rPr>
          <w:rFonts w:cs="David" w:hint="cs"/>
          <w:rtl/>
        </w:rPr>
      </w:pPr>
      <w:r w:rsidRPr="00F045EA">
        <w:rPr>
          <w:rFonts w:cs="David" w:hint="cs"/>
          <w:rtl/>
        </w:rPr>
        <w:tab/>
        <w:t xml:space="preserve"> גברתי היושבת-ראש, כמו שאת יודעת, אני יודעת לברור בקפידה את דבריי, אני חוזרת על דבריי. תהליך ההדחה של חבר הכנסת ליצמן התעכב מזה זמן, מכיוון שלא היה רוב לקואליציה להדיח את חבר הכנסת ליצמן, והקואליציה באה בדברים עם סיעה מהקואליציה, עם סיעת הגמלאים, והצליחה לשכנע את הגמלאים לתמוך בתהליך ההדחה. אני מבקשת לדעת האם יש הסכם כלשהו עם סיעת הגמלאים, לפני שיש כאן הצבעה, האם נחתם אתם הסכם כלשהו, מה הובטח לסיעת הגמלאים על-מנת שהיא תשתתף בתהליך ההדחה של חבר הכנסת ליצמן, ואני מבקשת לפתוח את זה כאן בוועדה לפני תהליך ההצבעה. תודה. </w:t>
      </w:r>
    </w:p>
    <w:p w14:paraId="028360EE" w14:textId="77777777" w:rsidR="00F045EA" w:rsidRPr="00F045EA" w:rsidRDefault="00F045EA" w:rsidP="00F045EA">
      <w:pPr>
        <w:bidi/>
        <w:jc w:val="both"/>
        <w:rPr>
          <w:rFonts w:cs="David" w:hint="cs"/>
          <w:rtl/>
        </w:rPr>
      </w:pPr>
    </w:p>
    <w:p w14:paraId="052A3ADE"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4021172A" w14:textId="77777777" w:rsidR="00F045EA" w:rsidRPr="00F045EA" w:rsidRDefault="00F045EA" w:rsidP="00F045EA">
      <w:pPr>
        <w:bidi/>
        <w:jc w:val="both"/>
        <w:rPr>
          <w:rFonts w:cs="David" w:hint="cs"/>
          <w:rtl/>
        </w:rPr>
      </w:pPr>
    </w:p>
    <w:p w14:paraId="50827FC9" w14:textId="77777777" w:rsidR="00F045EA" w:rsidRPr="00F045EA" w:rsidRDefault="00F045EA" w:rsidP="00F045EA">
      <w:pPr>
        <w:bidi/>
        <w:jc w:val="both"/>
        <w:rPr>
          <w:rFonts w:cs="David" w:hint="cs"/>
          <w:rtl/>
        </w:rPr>
      </w:pPr>
      <w:r w:rsidRPr="00F045EA">
        <w:rPr>
          <w:rFonts w:cs="David" w:hint="cs"/>
          <w:rtl/>
        </w:rPr>
        <w:tab/>
        <w:t xml:space="preserve"> אני אאפשר ליושב-ראש סיעת גיל לומר את דברו בעניין הזה. </w:t>
      </w:r>
    </w:p>
    <w:p w14:paraId="396D3543" w14:textId="77777777" w:rsidR="00F045EA" w:rsidRPr="00F045EA" w:rsidRDefault="00F045EA" w:rsidP="00F045EA">
      <w:pPr>
        <w:bidi/>
        <w:jc w:val="both"/>
        <w:rPr>
          <w:rFonts w:cs="David" w:hint="cs"/>
          <w:rtl/>
        </w:rPr>
      </w:pPr>
    </w:p>
    <w:p w14:paraId="2DA10CC1" w14:textId="77777777" w:rsidR="00F045EA" w:rsidRPr="00F045EA" w:rsidRDefault="00F045EA" w:rsidP="00F045EA">
      <w:pPr>
        <w:bidi/>
        <w:jc w:val="both"/>
        <w:rPr>
          <w:rFonts w:cs="David" w:hint="cs"/>
          <w:rtl/>
        </w:rPr>
      </w:pPr>
      <w:r w:rsidRPr="00F045EA">
        <w:rPr>
          <w:rFonts w:cs="David" w:hint="cs"/>
          <w:u w:val="single"/>
          <w:rtl/>
        </w:rPr>
        <w:t xml:space="preserve">משה </w:t>
      </w:r>
      <w:proofErr w:type="spellStart"/>
      <w:r w:rsidRPr="00F045EA">
        <w:rPr>
          <w:rFonts w:cs="David" w:hint="cs"/>
          <w:u w:val="single"/>
          <w:rtl/>
        </w:rPr>
        <w:t>שרוני</w:t>
      </w:r>
      <w:proofErr w:type="spellEnd"/>
      <w:r w:rsidRPr="00F045EA">
        <w:rPr>
          <w:rFonts w:cs="David" w:hint="cs"/>
          <w:u w:val="single"/>
          <w:rtl/>
        </w:rPr>
        <w:t>:</w:t>
      </w:r>
    </w:p>
    <w:p w14:paraId="1673118C" w14:textId="77777777" w:rsidR="00F045EA" w:rsidRPr="00F045EA" w:rsidRDefault="00F045EA" w:rsidP="00F045EA">
      <w:pPr>
        <w:bidi/>
        <w:jc w:val="both"/>
        <w:rPr>
          <w:rFonts w:cs="David" w:hint="cs"/>
          <w:rtl/>
        </w:rPr>
      </w:pPr>
    </w:p>
    <w:p w14:paraId="5774DBA2" w14:textId="77777777" w:rsidR="00F045EA" w:rsidRPr="00F045EA" w:rsidRDefault="00F045EA" w:rsidP="00F045EA">
      <w:pPr>
        <w:bidi/>
        <w:jc w:val="both"/>
        <w:rPr>
          <w:rFonts w:cs="David" w:hint="cs"/>
          <w:rtl/>
        </w:rPr>
      </w:pPr>
      <w:r w:rsidRPr="00F045EA">
        <w:rPr>
          <w:rFonts w:cs="David" w:hint="cs"/>
          <w:rtl/>
        </w:rPr>
        <w:tab/>
        <w:t xml:space="preserve"> אין שום הסכם חדש. יש הסכם שנחתם כאשר חתמנו הסכם קואליציוני, וזה הכול. מי שאומר שיש הסכם חדש, הוא לא יודע מה שהוא מדבר. תודה. </w:t>
      </w:r>
    </w:p>
    <w:p w14:paraId="391AC366" w14:textId="77777777" w:rsidR="00F045EA" w:rsidRPr="00F045EA" w:rsidRDefault="00F045EA" w:rsidP="00F045EA">
      <w:pPr>
        <w:bidi/>
        <w:jc w:val="both"/>
        <w:rPr>
          <w:rFonts w:cs="David" w:hint="cs"/>
          <w:rtl/>
        </w:rPr>
      </w:pPr>
    </w:p>
    <w:p w14:paraId="52C6E8F6"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33E3F518" w14:textId="77777777" w:rsidR="00F045EA" w:rsidRPr="00F045EA" w:rsidRDefault="00F045EA" w:rsidP="00F045EA">
      <w:pPr>
        <w:bidi/>
        <w:jc w:val="both"/>
        <w:rPr>
          <w:rFonts w:cs="David" w:hint="cs"/>
          <w:rtl/>
        </w:rPr>
      </w:pPr>
    </w:p>
    <w:p w14:paraId="4B3E5762" w14:textId="77777777" w:rsidR="00F045EA" w:rsidRPr="00F045EA" w:rsidRDefault="00F045EA" w:rsidP="00F045EA">
      <w:pPr>
        <w:bidi/>
        <w:jc w:val="both"/>
        <w:rPr>
          <w:rFonts w:cs="David" w:hint="cs"/>
          <w:rtl/>
        </w:rPr>
      </w:pPr>
      <w:r w:rsidRPr="00F045EA">
        <w:rPr>
          <w:rFonts w:cs="David" w:hint="cs"/>
          <w:rtl/>
        </w:rPr>
        <w:tab/>
        <w:t xml:space="preserve"> איך השתנו הנסיבות? </w:t>
      </w:r>
    </w:p>
    <w:p w14:paraId="31AB3740" w14:textId="77777777" w:rsidR="00F045EA" w:rsidRPr="00F045EA" w:rsidRDefault="00F045EA" w:rsidP="00F045EA">
      <w:pPr>
        <w:bidi/>
        <w:jc w:val="both"/>
        <w:rPr>
          <w:rFonts w:cs="David" w:hint="cs"/>
          <w:rtl/>
        </w:rPr>
      </w:pPr>
    </w:p>
    <w:p w14:paraId="10735444" w14:textId="77777777" w:rsidR="00F045EA" w:rsidRPr="00F045EA" w:rsidRDefault="00F045EA" w:rsidP="00F045EA">
      <w:pPr>
        <w:bidi/>
        <w:jc w:val="both"/>
        <w:rPr>
          <w:rFonts w:cs="David" w:hint="cs"/>
          <w:rtl/>
        </w:rPr>
      </w:pPr>
      <w:r w:rsidRPr="00F045EA">
        <w:rPr>
          <w:rFonts w:cs="David" w:hint="cs"/>
          <w:u w:val="single"/>
          <w:rtl/>
        </w:rPr>
        <w:t>דני יתום:</w:t>
      </w:r>
    </w:p>
    <w:p w14:paraId="33746927" w14:textId="77777777" w:rsidR="00F045EA" w:rsidRPr="00F045EA" w:rsidRDefault="00F045EA" w:rsidP="00F045EA">
      <w:pPr>
        <w:bidi/>
        <w:jc w:val="both"/>
        <w:rPr>
          <w:rFonts w:cs="David" w:hint="cs"/>
          <w:rtl/>
        </w:rPr>
      </w:pPr>
    </w:p>
    <w:p w14:paraId="13F2DCB4" w14:textId="77777777" w:rsidR="00F045EA" w:rsidRPr="00F045EA" w:rsidRDefault="00F045EA" w:rsidP="00F045EA">
      <w:pPr>
        <w:bidi/>
        <w:jc w:val="both"/>
        <w:rPr>
          <w:rFonts w:cs="David" w:hint="cs"/>
          <w:rtl/>
        </w:rPr>
      </w:pPr>
      <w:r w:rsidRPr="00F045EA">
        <w:rPr>
          <w:rFonts w:cs="David" w:hint="cs"/>
          <w:rtl/>
        </w:rPr>
        <w:tab/>
        <w:t xml:space="preserve"> זה לא רק אחד שלא יודע על מה הוא מדבר. </w:t>
      </w:r>
    </w:p>
    <w:p w14:paraId="6709AF91" w14:textId="77777777" w:rsidR="00F045EA" w:rsidRPr="00F045EA" w:rsidRDefault="00F045EA" w:rsidP="00F045EA">
      <w:pPr>
        <w:bidi/>
        <w:jc w:val="both"/>
        <w:rPr>
          <w:rFonts w:cs="David" w:hint="cs"/>
          <w:rtl/>
        </w:rPr>
      </w:pPr>
    </w:p>
    <w:p w14:paraId="79A14722" w14:textId="77777777" w:rsidR="00F045EA" w:rsidRPr="00F045EA" w:rsidRDefault="00F045EA" w:rsidP="00F045EA">
      <w:pPr>
        <w:bidi/>
        <w:jc w:val="both"/>
        <w:rPr>
          <w:rFonts w:cs="David" w:hint="cs"/>
          <w:rtl/>
        </w:rPr>
      </w:pPr>
      <w:r w:rsidRPr="00F045EA">
        <w:rPr>
          <w:rFonts w:cs="David" w:hint="cs"/>
          <w:u w:val="single"/>
          <w:rtl/>
        </w:rPr>
        <w:t xml:space="preserve">משה </w:t>
      </w:r>
      <w:proofErr w:type="spellStart"/>
      <w:r w:rsidRPr="00F045EA">
        <w:rPr>
          <w:rFonts w:cs="David" w:hint="cs"/>
          <w:u w:val="single"/>
          <w:rtl/>
        </w:rPr>
        <w:t>שרוני</w:t>
      </w:r>
      <w:proofErr w:type="spellEnd"/>
      <w:r w:rsidRPr="00F045EA">
        <w:rPr>
          <w:rFonts w:cs="David" w:hint="cs"/>
          <w:u w:val="single"/>
          <w:rtl/>
        </w:rPr>
        <w:t>:</w:t>
      </w:r>
    </w:p>
    <w:p w14:paraId="3B32CE0D" w14:textId="77777777" w:rsidR="00F045EA" w:rsidRPr="00F045EA" w:rsidRDefault="00F045EA" w:rsidP="00F045EA">
      <w:pPr>
        <w:bidi/>
        <w:jc w:val="both"/>
        <w:rPr>
          <w:rFonts w:cs="David" w:hint="cs"/>
          <w:rtl/>
        </w:rPr>
      </w:pPr>
    </w:p>
    <w:p w14:paraId="27179560" w14:textId="77777777" w:rsidR="00F045EA" w:rsidRPr="00F045EA" w:rsidRDefault="00F045EA" w:rsidP="00F045EA">
      <w:pPr>
        <w:bidi/>
        <w:jc w:val="both"/>
        <w:rPr>
          <w:rFonts w:cs="David" w:hint="cs"/>
          <w:rtl/>
        </w:rPr>
      </w:pPr>
      <w:r w:rsidRPr="00F045EA">
        <w:rPr>
          <w:rFonts w:cs="David" w:hint="cs"/>
          <w:rtl/>
        </w:rPr>
        <w:tab/>
        <w:t xml:space="preserve"> אני לא צריך לתת דין-וחשבון לאף אחד. </w:t>
      </w:r>
    </w:p>
    <w:p w14:paraId="4ECA56BF" w14:textId="77777777" w:rsidR="00F045EA" w:rsidRPr="00F045EA" w:rsidRDefault="00F045EA" w:rsidP="00F045EA">
      <w:pPr>
        <w:bidi/>
        <w:jc w:val="both"/>
        <w:rPr>
          <w:rFonts w:cs="David" w:hint="cs"/>
          <w:rtl/>
        </w:rPr>
      </w:pPr>
    </w:p>
    <w:p w14:paraId="436EB32E"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08DCC4BB" w14:textId="77777777" w:rsidR="00F045EA" w:rsidRPr="00F045EA" w:rsidRDefault="00F045EA" w:rsidP="00F045EA">
      <w:pPr>
        <w:bidi/>
        <w:jc w:val="both"/>
        <w:rPr>
          <w:rFonts w:cs="David" w:hint="cs"/>
          <w:rtl/>
        </w:rPr>
      </w:pPr>
    </w:p>
    <w:p w14:paraId="1873E552" w14:textId="77777777" w:rsidR="00F045EA" w:rsidRPr="00F045EA" w:rsidRDefault="00F045EA" w:rsidP="00F045EA">
      <w:pPr>
        <w:bidi/>
        <w:jc w:val="both"/>
        <w:rPr>
          <w:rFonts w:cs="David" w:hint="cs"/>
          <w:rtl/>
        </w:rPr>
      </w:pPr>
      <w:r w:rsidRPr="00F045EA">
        <w:rPr>
          <w:rFonts w:cs="David" w:hint="cs"/>
          <w:rtl/>
        </w:rPr>
        <w:tab/>
        <w:t xml:space="preserve"> גברתי, הקואליציה מחויבת לשקיפות, וכאשר הולכים לתהליך של הדחה, אני חושבת שזכותנו לדעת כיצד השתנו הנסיבות פתאום. אם סיעה נכבדה מסיעות הקואליציה, סיעת הגמלאים, התנגדה לתהליך ההדחה וברגע זה היא שינתה את דעתה, אני חושבת שזכותה של ועדת הכנסת לדעת כיצד השתנו הנסיבות, מה הובטח ולמי הובטח. מה קרה מהשבוע שעבר לשבוע הנוכחי? </w:t>
      </w:r>
    </w:p>
    <w:p w14:paraId="313134C9" w14:textId="77777777" w:rsidR="00F045EA" w:rsidRPr="00F045EA" w:rsidRDefault="00F045EA" w:rsidP="00F045EA">
      <w:pPr>
        <w:bidi/>
        <w:jc w:val="both"/>
        <w:rPr>
          <w:rFonts w:cs="David" w:hint="cs"/>
          <w:rtl/>
        </w:rPr>
      </w:pPr>
    </w:p>
    <w:p w14:paraId="47C2CD20"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174410C1" w14:textId="77777777" w:rsidR="00F045EA" w:rsidRPr="00F045EA" w:rsidRDefault="00F045EA" w:rsidP="00F045EA">
      <w:pPr>
        <w:bidi/>
        <w:jc w:val="both"/>
        <w:rPr>
          <w:rFonts w:cs="David" w:hint="cs"/>
          <w:rtl/>
        </w:rPr>
      </w:pPr>
    </w:p>
    <w:p w14:paraId="29438492" w14:textId="77777777" w:rsidR="00F045EA" w:rsidRPr="00F045EA" w:rsidRDefault="00F045EA" w:rsidP="00F045EA">
      <w:pPr>
        <w:bidi/>
        <w:jc w:val="both"/>
        <w:rPr>
          <w:rFonts w:cs="David" w:hint="cs"/>
          <w:rtl/>
        </w:rPr>
      </w:pPr>
      <w:r w:rsidRPr="00F045EA">
        <w:rPr>
          <w:rFonts w:cs="David" w:hint="cs"/>
          <w:rtl/>
        </w:rPr>
        <w:tab/>
        <w:t xml:space="preserve">חבר הכנסת טיבי, הצעה לסדר, בבקשה. </w:t>
      </w:r>
    </w:p>
    <w:p w14:paraId="1E41A152" w14:textId="77777777" w:rsidR="00F045EA" w:rsidRPr="00F045EA" w:rsidRDefault="00F045EA" w:rsidP="00F045EA">
      <w:pPr>
        <w:bidi/>
        <w:jc w:val="both"/>
        <w:rPr>
          <w:rFonts w:cs="David" w:hint="cs"/>
          <w:rtl/>
        </w:rPr>
      </w:pPr>
    </w:p>
    <w:p w14:paraId="56D676D1" w14:textId="77777777" w:rsidR="00F045EA" w:rsidRPr="00F045EA" w:rsidRDefault="00F045EA" w:rsidP="00F045EA">
      <w:pPr>
        <w:bidi/>
        <w:jc w:val="both"/>
        <w:rPr>
          <w:rFonts w:cs="David" w:hint="cs"/>
          <w:rtl/>
        </w:rPr>
      </w:pPr>
      <w:proofErr w:type="spellStart"/>
      <w:r w:rsidRPr="00F045EA">
        <w:rPr>
          <w:rFonts w:cs="David" w:hint="cs"/>
          <w:u w:val="single"/>
          <w:rtl/>
        </w:rPr>
        <w:t>אחמד</w:t>
      </w:r>
      <w:proofErr w:type="spellEnd"/>
      <w:r w:rsidRPr="00F045EA">
        <w:rPr>
          <w:rFonts w:cs="David" w:hint="cs"/>
          <w:u w:val="single"/>
          <w:rtl/>
        </w:rPr>
        <w:t xml:space="preserve"> טיבי:</w:t>
      </w:r>
    </w:p>
    <w:p w14:paraId="7C991A52" w14:textId="77777777" w:rsidR="00F045EA" w:rsidRPr="00F045EA" w:rsidRDefault="00F045EA" w:rsidP="00F045EA">
      <w:pPr>
        <w:bidi/>
        <w:jc w:val="both"/>
        <w:rPr>
          <w:rFonts w:cs="David" w:hint="cs"/>
          <w:rtl/>
        </w:rPr>
      </w:pPr>
    </w:p>
    <w:p w14:paraId="1893B94C" w14:textId="77777777" w:rsidR="00F045EA" w:rsidRPr="00F045EA" w:rsidRDefault="00F045EA" w:rsidP="00F045EA">
      <w:pPr>
        <w:bidi/>
        <w:jc w:val="both"/>
        <w:rPr>
          <w:rFonts w:cs="David" w:hint="cs"/>
          <w:rtl/>
        </w:rPr>
      </w:pPr>
      <w:r w:rsidRPr="00F045EA">
        <w:rPr>
          <w:rFonts w:cs="David" w:hint="cs"/>
          <w:rtl/>
        </w:rPr>
        <w:tab/>
        <w:t xml:space="preserve">בנוסף להיותי חבר ועדת הכנסת, אני גם חבר ועדת הכספים. נחשפתי לעבודתו ולדרך ניהולו של חבר הכנסת ליצמן את ועדת הכספים. אני לא מכיר יושב-ראש ועדה בכנסת שזוכה להערכה הן מהקואליציה, הן מהאופוזיציה, על דרך הניהול המקצועית של ועדת הכספים, וההערכה הזאת היא לא הערכה סודית. כולם אומרים אותה בפומבי. </w:t>
      </w:r>
    </w:p>
    <w:p w14:paraId="763855AC" w14:textId="77777777" w:rsidR="00F045EA" w:rsidRPr="00F045EA" w:rsidRDefault="00F045EA" w:rsidP="00F045EA">
      <w:pPr>
        <w:bidi/>
        <w:jc w:val="both"/>
        <w:rPr>
          <w:rFonts w:cs="David" w:hint="cs"/>
          <w:rtl/>
        </w:rPr>
      </w:pPr>
    </w:p>
    <w:p w14:paraId="6A3BA91C"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0DD37A4E" w14:textId="77777777" w:rsidR="00F045EA" w:rsidRPr="00F045EA" w:rsidRDefault="00F045EA" w:rsidP="00F045EA">
      <w:pPr>
        <w:bidi/>
        <w:jc w:val="both"/>
        <w:rPr>
          <w:rFonts w:cs="David" w:hint="cs"/>
          <w:rtl/>
        </w:rPr>
      </w:pPr>
    </w:p>
    <w:p w14:paraId="0507C1BB" w14:textId="77777777" w:rsidR="00F045EA" w:rsidRPr="00F045EA" w:rsidRDefault="00F045EA" w:rsidP="00F045EA">
      <w:pPr>
        <w:bidi/>
        <w:jc w:val="both"/>
        <w:rPr>
          <w:rFonts w:cs="David" w:hint="cs"/>
          <w:rtl/>
        </w:rPr>
      </w:pPr>
      <w:r w:rsidRPr="00F045EA">
        <w:rPr>
          <w:rFonts w:cs="David" w:hint="cs"/>
          <w:rtl/>
        </w:rPr>
        <w:tab/>
        <w:t>מה ההצעה לסדר?</w:t>
      </w:r>
    </w:p>
    <w:p w14:paraId="159FC9AD" w14:textId="77777777" w:rsidR="00F045EA" w:rsidRPr="00F045EA" w:rsidRDefault="00F045EA" w:rsidP="00F045EA">
      <w:pPr>
        <w:bidi/>
        <w:jc w:val="both"/>
        <w:rPr>
          <w:rFonts w:cs="David" w:hint="cs"/>
          <w:rtl/>
        </w:rPr>
      </w:pPr>
    </w:p>
    <w:p w14:paraId="2E08A1CE" w14:textId="77777777" w:rsidR="00F045EA" w:rsidRPr="00F045EA" w:rsidRDefault="00F045EA" w:rsidP="00F045EA">
      <w:pPr>
        <w:bidi/>
        <w:jc w:val="both"/>
        <w:rPr>
          <w:rFonts w:cs="David" w:hint="cs"/>
          <w:rtl/>
        </w:rPr>
      </w:pPr>
      <w:proofErr w:type="spellStart"/>
      <w:r w:rsidRPr="00F045EA">
        <w:rPr>
          <w:rFonts w:cs="David" w:hint="cs"/>
          <w:u w:val="single"/>
          <w:rtl/>
        </w:rPr>
        <w:t>אחמד</w:t>
      </w:r>
      <w:proofErr w:type="spellEnd"/>
      <w:r w:rsidRPr="00F045EA">
        <w:rPr>
          <w:rFonts w:cs="David" w:hint="cs"/>
          <w:u w:val="single"/>
          <w:rtl/>
        </w:rPr>
        <w:t xml:space="preserve"> טיבי:</w:t>
      </w:r>
    </w:p>
    <w:p w14:paraId="1C3418E8" w14:textId="77777777" w:rsidR="00F045EA" w:rsidRPr="00F045EA" w:rsidRDefault="00F045EA" w:rsidP="00F045EA">
      <w:pPr>
        <w:bidi/>
        <w:jc w:val="both"/>
        <w:rPr>
          <w:rFonts w:cs="David" w:hint="cs"/>
          <w:rtl/>
        </w:rPr>
      </w:pPr>
    </w:p>
    <w:p w14:paraId="15AC312F" w14:textId="77777777" w:rsidR="00F045EA" w:rsidRPr="00F045EA" w:rsidRDefault="00F045EA" w:rsidP="00F045EA">
      <w:pPr>
        <w:bidi/>
        <w:jc w:val="both"/>
        <w:rPr>
          <w:rFonts w:cs="David" w:hint="cs"/>
          <w:rtl/>
        </w:rPr>
      </w:pPr>
      <w:r w:rsidRPr="00F045EA">
        <w:rPr>
          <w:rFonts w:cs="David" w:hint="cs"/>
          <w:rtl/>
        </w:rPr>
        <w:tab/>
        <w:t xml:space="preserve"> ביקשתי לומר דברים, לא לומר הצעה. </w:t>
      </w:r>
    </w:p>
    <w:p w14:paraId="09E794B2" w14:textId="77777777" w:rsidR="00F045EA" w:rsidRPr="00F045EA" w:rsidRDefault="00F045EA" w:rsidP="00F045EA">
      <w:pPr>
        <w:bidi/>
        <w:jc w:val="both"/>
        <w:rPr>
          <w:rFonts w:cs="David" w:hint="cs"/>
          <w:rtl/>
        </w:rPr>
      </w:pPr>
    </w:p>
    <w:p w14:paraId="1440221F" w14:textId="77777777" w:rsidR="00F045EA" w:rsidRPr="00F045EA" w:rsidRDefault="00F045EA" w:rsidP="00F045EA">
      <w:pPr>
        <w:bidi/>
        <w:jc w:val="both"/>
        <w:rPr>
          <w:rFonts w:cs="David"/>
          <w:rtl/>
        </w:rPr>
      </w:pPr>
      <w:r w:rsidRPr="00F045EA">
        <w:rPr>
          <w:rFonts w:cs="David" w:hint="eastAsia"/>
          <w:u w:val="single"/>
          <w:rtl/>
        </w:rPr>
        <w:t>אורי</w:t>
      </w:r>
      <w:r w:rsidRPr="00F045EA">
        <w:rPr>
          <w:rFonts w:cs="David"/>
          <w:u w:val="single"/>
          <w:rtl/>
        </w:rPr>
        <w:t xml:space="preserve"> אריאל:</w:t>
      </w:r>
    </w:p>
    <w:p w14:paraId="7B69AE3D" w14:textId="77777777" w:rsidR="00F045EA" w:rsidRPr="00F045EA" w:rsidRDefault="00F045EA" w:rsidP="00F045EA">
      <w:pPr>
        <w:bidi/>
        <w:jc w:val="both"/>
        <w:rPr>
          <w:rFonts w:cs="David"/>
          <w:rtl/>
        </w:rPr>
      </w:pPr>
    </w:p>
    <w:p w14:paraId="204E5618" w14:textId="77777777" w:rsidR="00F045EA" w:rsidRPr="00F045EA" w:rsidRDefault="00F045EA" w:rsidP="00F045EA">
      <w:pPr>
        <w:bidi/>
        <w:jc w:val="both"/>
        <w:rPr>
          <w:rFonts w:cs="David" w:hint="cs"/>
          <w:rtl/>
        </w:rPr>
      </w:pPr>
      <w:r w:rsidRPr="00F045EA">
        <w:rPr>
          <w:rFonts w:cs="David"/>
          <w:rtl/>
        </w:rPr>
        <w:tab/>
      </w:r>
      <w:r w:rsidRPr="00F045EA">
        <w:rPr>
          <w:rFonts w:cs="David" w:hint="cs"/>
          <w:rtl/>
        </w:rPr>
        <w:t xml:space="preserve"> האם טיבי ביקש להספיד את יושב-ראש הוועדה?</w:t>
      </w:r>
    </w:p>
    <w:p w14:paraId="78499AFA" w14:textId="77777777" w:rsidR="00F045EA" w:rsidRPr="00F045EA" w:rsidRDefault="00F045EA" w:rsidP="00F045EA">
      <w:pPr>
        <w:bidi/>
        <w:jc w:val="both"/>
        <w:rPr>
          <w:rFonts w:cs="David" w:hint="cs"/>
          <w:rtl/>
        </w:rPr>
      </w:pPr>
    </w:p>
    <w:p w14:paraId="3ACB54DE"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25839FCB" w14:textId="77777777" w:rsidR="00F045EA" w:rsidRPr="00F045EA" w:rsidRDefault="00F045EA" w:rsidP="00F045EA">
      <w:pPr>
        <w:bidi/>
        <w:jc w:val="both"/>
        <w:rPr>
          <w:rFonts w:cs="David" w:hint="cs"/>
          <w:rtl/>
        </w:rPr>
      </w:pPr>
    </w:p>
    <w:p w14:paraId="4595EBBD" w14:textId="77777777" w:rsidR="00F045EA" w:rsidRPr="00F045EA" w:rsidRDefault="00F045EA" w:rsidP="00F045EA">
      <w:pPr>
        <w:bidi/>
        <w:jc w:val="both"/>
        <w:rPr>
          <w:rFonts w:cs="David" w:hint="cs"/>
          <w:rtl/>
        </w:rPr>
      </w:pPr>
      <w:r w:rsidRPr="00F045EA">
        <w:rPr>
          <w:rFonts w:cs="David" w:hint="cs"/>
          <w:rtl/>
        </w:rPr>
        <w:tab/>
        <w:t xml:space="preserve"> דברי הערכה ושבח זה גם במסגרת הצעה לסדר. </w:t>
      </w:r>
    </w:p>
    <w:p w14:paraId="238185F5" w14:textId="77777777" w:rsidR="00F045EA" w:rsidRPr="00F045EA" w:rsidRDefault="00F045EA" w:rsidP="00F045EA">
      <w:pPr>
        <w:bidi/>
        <w:jc w:val="both"/>
        <w:rPr>
          <w:rFonts w:cs="David" w:hint="cs"/>
          <w:rtl/>
        </w:rPr>
      </w:pPr>
    </w:p>
    <w:p w14:paraId="3AFCC8BE"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0EADF878" w14:textId="77777777" w:rsidR="00F045EA" w:rsidRPr="00F045EA" w:rsidRDefault="00F045EA" w:rsidP="00F045EA">
      <w:pPr>
        <w:bidi/>
        <w:jc w:val="both"/>
        <w:rPr>
          <w:rFonts w:cs="David" w:hint="cs"/>
          <w:rtl/>
        </w:rPr>
      </w:pPr>
    </w:p>
    <w:p w14:paraId="4321C618" w14:textId="77777777" w:rsidR="00F045EA" w:rsidRPr="00F045EA" w:rsidRDefault="00F045EA" w:rsidP="00F045EA">
      <w:pPr>
        <w:bidi/>
        <w:jc w:val="both"/>
        <w:rPr>
          <w:rFonts w:cs="David" w:hint="cs"/>
          <w:rtl/>
        </w:rPr>
      </w:pPr>
      <w:r w:rsidRPr="00F045EA">
        <w:rPr>
          <w:rFonts w:cs="David" w:hint="cs"/>
          <w:rtl/>
        </w:rPr>
        <w:tab/>
        <w:t xml:space="preserve">אבל דברי הערכה ושבח ייעשו במסגרת הדיון. </w:t>
      </w:r>
    </w:p>
    <w:p w14:paraId="01B970E5" w14:textId="77777777" w:rsidR="00F045EA" w:rsidRPr="00F045EA" w:rsidRDefault="00F045EA" w:rsidP="00F045EA">
      <w:pPr>
        <w:bidi/>
        <w:jc w:val="both"/>
        <w:rPr>
          <w:rFonts w:cs="David" w:hint="cs"/>
          <w:rtl/>
        </w:rPr>
      </w:pPr>
    </w:p>
    <w:p w14:paraId="422CC36E" w14:textId="77777777" w:rsidR="00F045EA" w:rsidRPr="00F045EA" w:rsidRDefault="00F045EA" w:rsidP="00F045EA">
      <w:pPr>
        <w:bidi/>
        <w:jc w:val="both"/>
        <w:rPr>
          <w:rFonts w:cs="David" w:hint="cs"/>
          <w:rtl/>
        </w:rPr>
      </w:pPr>
      <w:proofErr w:type="spellStart"/>
      <w:r w:rsidRPr="00F045EA">
        <w:rPr>
          <w:rFonts w:cs="David" w:hint="cs"/>
          <w:u w:val="single"/>
          <w:rtl/>
        </w:rPr>
        <w:t>אחמד</w:t>
      </w:r>
      <w:proofErr w:type="spellEnd"/>
      <w:r w:rsidRPr="00F045EA">
        <w:rPr>
          <w:rFonts w:cs="David" w:hint="cs"/>
          <w:u w:val="single"/>
          <w:rtl/>
        </w:rPr>
        <w:t xml:space="preserve"> טיבי:</w:t>
      </w:r>
    </w:p>
    <w:p w14:paraId="4A521C51" w14:textId="77777777" w:rsidR="00F045EA" w:rsidRPr="00F045EA" w:rsidRDefault="00F045EA" w:rsidP="00F045EA">
      <w:pPr>
        <w:bidi/>
        <w:jc w:val="both"/>
        <w:rPr>
          <w:rFonts w:cs="David" w:hint="cs"/>
          <w:rtl/>
        </w:rPr>
      </w:pPr>
    </w:p>
    <w:p w14:paraId="4B153999" w14:textId="77777777" w:rsidR="00F045EA" w:rsidRPr="00F045EA" w:rsidRDefault="00F045EA" w:rsidP="00F045EA">
      <w:pPr>
        <w:bidi/>
        <w:jc w:val="both"/>
        <w:rPr>
          <w:rFonts w:cs="David" w:hint="cs"/>
          <w:rtl/>
        </w:rPr>
      </w:pPr>
      <w:r w:rsidRPr="00F045EA">
        <w:rPr>
          <w:rFonts w:cs="David" w:hint="cs"/>
          <w:rtl/>
        </w:rPr>
        <w:tab/>
        <w:t xml:space="preserve"> אני לא מבין איך אדם שזוכה להערכה כל כך רבה </w:t>
      </w:r>
      <w:r w:rsidRPr="00F045EA">
        <w:rPr>
          <w:rFonts w:cs="David"/>
          <w:rtl/>
        </w:rPr>
        <w:t>–</w:t>
      </w:r>
      <w:r w:rsidRPr="00F045EA">
        <w:rPr>
          <w:rFonts w:cs="David" w:hint="cs"/>
          <w:rtl/>
        </w:rPr>
        <w:t xml:space="preserve"> מדיחים אותו מראשות הוועדה וממנים תחתיו חבר כנסת חדש, עם כל הכבוד לחברי הכנסת החדשים, שאנחנו לא יודעים מה הנתונים שלו. </w:t>
      </w:r>
    </w:p>
    <w:p w14:paraId="084F8B30" w14:textId="77777777" w:rsidR="00F045EA" w:rsidRPr="00F045EA" w:rsidRDefault="00F045EA" w:rsidP="00F045EA">
      <w:pPr>
        <w:bidi/>
        <w:jc w:val="both"/>
        <w:rPr>
          <w:rFonts w:cs="David" w:hint="cs"/>
          <w:rtl/>
        </w:rPr>
      </w:pPr>
    </w:p>
    <w:p w14:paraId="6E9B536D" w14:textId="77777777" w:rsidR="00F045EA" w:rsidRPr="00F045EA" w:rsidRDefault="00F045EA" w:rsidP="00F045EA">
      <w:pPr>
        <w:pStyle w:val="Heading5"/>
        <w:rPr>
          <w:rFonts w:hint="cs"/>
          <w:rtl/>
        </w:rPr>
      </w:pPr>
      <w:proofErr w:type="spellStart"/>
      <w:r w:rsidRPr="00F045EA">
        <w:rPr>
          <w:rFonts w:hint="cs"/>
          <w:u w:val="single"/>
          <w:rtl/>
        </w:rPr>
        <w:t>אסתרינה</w:t>
      </w:r>
      <w:proofErr w:type="spellEnd"/>
      <w:r w:rsidRPr="00F045EA">
        <w:rPr>
          <w:rFonts w:hint="cs"/>
          <w:u w:val="single"/>
          <w:rtl/>
        </w:rPr>
        <w:t xml:space="preserve"> </w:t>
      </w:r>
      <w:proofErr w:type="spellStart"/>
      <w:r w:rsidRPr="00F045EA">
        <w:rPr>
          <w:rFonts w:hint="cs"/>
          <w:u w:val="single"/>
          <w:rtl/>
        </w:rPr>
        <w:t>טרטמן</w:t>
      </w:r>
      <w:proofErr w:type="spellEnd"/>
      <w:r w:rsidRPr="00F045EA">
        <w:rPr>
          <w:rFonts w:hint="cs"/>
          <w:u w:val="single"/>
          <w:rtl/>
        </w:rPr>
        <w:t>:</w:t>
      </w:r>
    </w:p>
    <w:p w14:paraId="57DC7621" w14:textId="77777777" w:rsidR="00F045EA" w:rsidRPr="00F045EA" w:rsidRDefault="00F045EA" w:rsidP="00F045EA">
      <w:pPr>
        <w:pStyle w:val="Heading5"/>
        <w:rPr>
          <w:rFonts w:hint="cs"/>
          <w:rtl/>
        </w:rPr>
      </w:pPr>
    </w:p>
    <w:p w14:paraId="3FACC1CE" w14:textId="77777777" w:rsidR="00F045EA" w:rsidRPr="00F045EA" w:rsidRDefault="00F045EA" w:rsidP="00F045EA">
      <w:pPr>
        <w:bidi/>
        <w:jc w:val="both"/>
        <w:rPr>
          <w:rFonts w:cs="David" w:hint="cs"/>
          <w:rtl/>
        </w:rPr>
      </w:pPr>
      <w:r w:rsidRPr="00F045EA">
        <w:rPr>
          <w:rFonts w:cs="David" w:hint="cs"/>
          <w:rtl/>
        </w:rPr>
        <w:tab/>
        <w:t xml:space="preserve"> זאת ההזדמנות שלך להכיר. </w:t>
      </w:r>
    </w:p>
    <w:p w14:paraId="6193D24D" w14:textId="77777777" w:rsidR="00F045EA" w:rsidRPr="00F045EA" w:rsidRDefault="00F045EA" w:rsidP="00F045EA">
      <w:pPr>
        <w:bidi/>
        <w:jc w:val="both"/>
        <w:rPr>
          <w:rFonts w:cs="David" w:hint="cs"/>
          <w:rtl/>
        </w:rPr>
      </w:pPr>
    </w:p>
    <w:p w14:paraId="7EF7C556" w14:textId="77777777" w:rsidR="00F045EA" w:rsidRPr="00F045EA" w:rsidRDefault="00F045EA" w:rsidP="00F045EA">
      <w:pPr>
        <w:bidi/>
        <w:jc w:val="both"/>
        <w:rPr>
          <w:rFonts w:cs="David" w:hint="cs"/>
          <w:rtl/>
        </w:rPr>
      </w:pPr>
      <w:proofErr w:type="spellStart"/>
      <w:r w:rsidRPr="00F045EA">
        <w:rPr>
          <w:rFonts w:cs="David" w:hint="cs"/>
          <w:u w:val="single"/>
          <w:rtl/>
        </w:rPr>
        <w:t>אחמד</w:t>
      </w:r>
      <w:proofErr w:type="spellEnd"/>
      <w:r w:rsidRPr="00F045EA">
        <w:rPr>
          <w:rFonts w:cs="David" w:hint="cs"/>
          <w:u w:val="single"/>
          <w:rtl/>
        </w:rPr>
        <w:t xml:space="preserve"> טיבי:</w:t>
      </w:r>
    </w:p>
    <w:p w14:paraId="025A6DA1" w14:textId="77777777" w:rsidR="00F045EA" w:rsidRPr="00F045EA" w:rsidRDefault="00F045EA" w:rsidP="00F045EA">
      <w:pPr>
        <w:bidi/>
        <w:jc w:val="both"/>
        <w:rPr>
          <w:rFonts w:cs="David" w:hint="cs"/>
          <w:rtl/>
        </w:rPr>
      </w:pPr>
    </w:p>
    <w:p w14:paraId="622C76DA" w14:textId="77777777" w:rsidR="00F045EA" w:rsidRPr="00F045EA" w:rsidRDefault="00F045EA" w:rsidP="00F045EA">
      <w:pPr>
        <w:bidi/>
        <w:jc w:val="both"/>
        <w:rPr>
          <w:rFonts w:cs="David" w:hint="cs"/>
          <w:rtl/>
        </w:rPr>
      </w:pPr>
      <w:r w:rsidRPr="00F045EA">
        <w:rPr>
          <w:rFonts w:cs="David" w:hint="cs"/>
          <w:rtl/>
        </w:rPr>
        <w:tab/>
        <w:t xml:space="preserve"> אז שיתחיל בוועדת משנה לענייני עלייה וקליטה, או תקציב הביטחון. </w:t>
      </w:r>
    </w:p>
    <w:p w14:paraId="5ED88055" w14:textId="77777777" w:rsidR="00F045EA" w:rsidRPr="00F045EA" w:rsidRDefault="00F045EA" w:rsidP="00F045EA">
      <w:pPr>
        <w:bidi/>
        <w:jc w:val="both"/>
        <w:rPr>
          <w:rFonts w:cs="David" w:hint="cs"/>
          <w:rtl/>
        </w:rPr>
      </w:pPr>
    </w:p>
    <w:p w14:paraId="32C02661" w14:textId="77777777" w:rsidR="00F045EA" w:rsidRPr="00F045EA" w:rsidRDefault="00F045EA" w:rsidP="00F045EA">
      <w:pPr>
        <w:bidi/>
        <w:jc w:val="both"/>
        <w:rPr>
          <w:rFonts w:cs="David" w:hint="cs"/>
          <w:rtl/>
        </w:rPr>
      </w:pPr>
      <w:r w:rsidRPr="00F045EA">
        <w:rPr>
          <w:rFonts w:cs="David" w:hint="cs"/>
          <w:rtl/>
        </w:rPr>
        <w:tab/>
        <w:t xml:space="preserve">לגבי נושא השקיפות ומה שאמר חבר הכנסת </w:t>
      </w:r>
      <w:proofErr w:type="spellStart"/>
      <w:r w:rsidRPr="00F045EA">
        <w:rPr>
          <w:rFonts w:cs="David" w:hint="cs"/>
          <w:rtl/>
        </w:rPr>
        <w:t>שרוני</w:t>
      </w:r>
      <w:proofErr w:type="spellEnd"/>
      <w:r w:rsidRPr="00F045EA">
        <w:rPr>
          <w:rFonts w:cs="David" w:hint="cs"/>
          <w:rtl/>
        </w:rPr>
        <w:t xml:space="preserve">, יושב-ראש סיעת גיל, שהוא לא חייב דין-וחשבון לאף אחד </w:t>
      </w:r>
      <w:r w:rsidRPr="00F045EA">
        <w:rPr>
          <w:rFonts w:cs="David"/>
          <w:rtl/>
        </w:rPr>
        <w:t>–</w:t>
      </w:r>
      <w:r w:rsidRPr="00F045EA">
        <w:rPr>
          <w:rFonts w:cs="David" w:hint="cs"/>
          <w:rtl/>
        </w:rPr>
        <w:t xml:space="preserve"> בכנסת חייבים לתת דין-וחשבון, אין פה דברים שהם סודיים. הדברים הסודיים מתגלים, ואז יש רעש. למה לעשות רעש?</w:t>
      </w:r>
    </w:p>
    <w:p w14:paraId="108D277D" w14:textId="77777777" w:rsidR="00F045EA" w:rsidRPr="00F045EA" w:rsidRDefault="00F045EA" w:rsidP="00F045EA">
      <w:pPr>
        <w:bidi/>
        <w:jc w:val="both"/>
        <w:rPr>
          <w:rFonts w:cs="David" w:hint="cs"/>
          <w:rtl/>
        </w:rPr>
      </w:pPr>
    </w:p>
    <w:p w14:paraId="1230AE7F" w14:textId="77777777" w:rsidR="00F045EA" w:rsidRPr="00F045EA" w:rsidRDefault="00F045EA" w:rsidP="00F045EA">
      <w:pPr>
        <w:bidi/>
        <w:jc w:val="both"/>
        <w:rPr>
          <w:rFonts w:cs="David" w:hint="cs"/>
          <w:rtl/>
        </w:rPr>
      </w:pPr>
      <w:r w:rsidRPr="00F045EA">
        <w:rPr>
          <w:rFonts w:cs="David" w:hint="cs"/>
          <w:u w:val="single"/>
          <w:rtl/>
        </w:rPr>
        <w:t xml:space="preserve">משה </w:t>
      </w:r>
      <w:proofErr w:type="spellStart"/>
      <w:r w:rsidRPr="00F045EA">
        <w:rPr>
          <w:rFonts w:cs="David" w:hint="cs"/>
          <w:u w:val="single"/>
          <w:rtl/>
        </w:rPr>
        <w:t>שרוני</w:t>
      </w:r>
      <w:proofErr w:type="spellEnd"/>
      <w:r w:rsidRPr="00F045EA">
        <w:rPr>
          <w:rFonts w:cs="David" w:hint="cs"/>
          <w:u w:val="single"/>
          <w:rtl/>
        </w:rPr>
        <w:t>:</w:t>
      </w:r>
    </w:p>
    <w:p w14:paraId="70A2E792" w14:textId="77777777" w:rsidR="00F045EA" w:rsidRPr="00F045EA" w:rsidRDefault="00F045EA" w:rsidP="00F045EA">
      <w:pPr>
        <w:bidi/>
        <w:jc w:val="both"/>
        <w:rPr>
          <w:rFonts w:cs="David" w:hint="cs"/>
          <w:rtl/>
        </w:rPr>
      </w:pPr>
    </w:p>
    <w:p w14:paraId="349AB70A" w14:textId="77777777" w:rsidR="00F045EA" w:rsidRPr="00F045EA" w:rsidRDefault="00F045EA" w:rsidP="00F045EA">
      <w:pPr>
        <w:bidi/>
        <w:jc w:val="both"/>
        <w:rPr>
          <w:rFonts w:cs="David" w:hint="cs"/>
          <w:rtl/>
        </w:rPr>
      </w:pPr>
      <w:r w:rsidRPr="00F045EA">
        <w:rPr>
          <w:rFonts w:cs="David" w:hint="cs"/>
          <w:rtl/>
        </w:rPr>
        <w:tab/>
        <w:t xml:space="preserve"> אם לא שמעת מה שאמרתי, זה לא טוב. אמרתי שאין שום הסכם חדש, נקודה. אתם מעלים שם בלבולי מוח. </w:t>
      </w:r>
    </w:p>
    <w:p w14:paraId="2E6CBCCC" w14:textId="77777777" w:rsidR="00F045EA" w:rsidRPr="00F045EA" w:rsidRDefault="00F045EA" w:rsidP="00F045EA">
      <w:pPr>
        <w:bidi/>
        <w:jc w:val="both"/>
        <w:rPr>
          <w:rFonts w:cs="David" w:hint="cs"/>
          <w:rtl/>
        </w:rPr>
      </w:pPr>
    </w:p>
    <w:p w14:paraId="1C93A080"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6680FF6D" w14:textId="77777777" w:rsidR="00F045EA" w:rsidRPr="00F045EA" w:rsidRDefault="00F045EA" w:rsidP="00F045EA">
      <w:pPr>
        <w:bidi/>
        <w:jc w:val="both"/>
        <w:rPr>
          <w:rFonts w:cs="David" w:hint="cs"/>
          <w:rtl/>
        </w:rPr>
      </w:pPr>
    </w:p>
    <w:p w14:paraId="7DD3E9E3" w14:textId="77777777" w:rsidR="00F045EA" w:rsidRPr="00F045EA" w:rsidRDefault="00F045EA" w:rsidP="00F045EA">
      <w:pPr>
        <w:bidi/>
        <w:jc w:val="both"/>
        <w:rPr>
          <w:rFonts w:cs="David" w:hint="cs"/>
          <w:rtl/>
        </w:rPr>
      </w:pPr>
      <w:r w:rsidRPr="00F045EA">
        <w:rPr>
          <w:rFonts w:cs="David" w:hint="cs"/>
          <w:rtl/>
        </w:rPr>
        <w:tab/>
        <w:t xml:space="preserve"> אז שיושב-ראש הקואליציה ייתן דיווח. </w:t>
      </w:r>
    </w:p>
    <w:p w14:paraId="45C09BE1" w14:textId="77777777" w:rsidR="00F045EA" w:rsidRPr="00F045EA" w:rsidRDefault="00F045EA" w:rsidP="00F045EA">
      <w:pPr>
        <w:bidi/>
        <w:jc w:val="both"/>
        <w:rPr>
          <w:rFonts w:cs="David" w:hint="cs"/>
          <w:rtl/>
        </w:rPr>
      </w:pPr>
    </w:p>
    <w:p w14:paraId="0928EEAB" w14:textId="77777777" w:rsidR="00F045EA" w:rsidRPr="00F045EA" w:rsidRDefault="00F045EA" w:rsidP="00F045EA">
      <w:pPr>
        <w:bidi/>
        <w:jc w:val="both"/>
        <w:rPr>
          <w:rFonts w:cs="David" w:hint="cs"/>
          <w:rtl/>
        </w:rPr>
      </w:pPr>
      <w:r w:rsidRPr="00F045EA">
        <w:rPr>
          <w:rFonts w:cs="David"/>
          <w:u w:val="single"/>
          <w:rtl/>
        </w:rPr>
        <w:br w:type="page"/>
      </w:r>
      <w:r w:rsidRPr="00F045EA">
        <w:rPr>
          <w:rFonts w:cs="David" w:hint="cs"/>
          <w:u w:val="single"/>
          <w:rtl/>
        </w:rPr>
        <w:t>היו"ר רוחמה אברהם:</w:t>
      </w:r>
    </w:p>
    <w:p w14:paraId="0258C721" w14:textId="77777777" w:rsidR="00F045EA" w:rsidRPr="00F045EA" w:rsidRDefault="00F045EA" w:rsidP="00F045EA">
      <w:pPr>
        <w:bidi/>
        <w:jc w:val="both"/>
        <w:rPr>
          <w:rFonts w:cs="David" w:hint="cs"/>
          <w:rtl/>
        </w:rPr>
      </w:pPr>
    </w:p>
    <w:p w14:paraId="22DBE886" w14:textId="77777777" w:rsidR="00F045EA" w:rsidRPr="00F045EA" w:rsidRDefault="00F045EA" w:rsidP="00F045EA">
      <w:pPr>
        <w:bidi/>
        <w:jc w:val="both"/>
        <w:rPr>
          <w:rFonts w:cs="David" w:hint="cs"/>
          <w:rtl/>
        </w:rPr>
      </w:pPr>
      <w:r w:rsidRPr="00F045EA">
        <w:rPr>
          <w:rFonts w:cs="David" w:hint="cs"/>
          <w:rtl/>
        </w:rPr>
        <w:tab/>
        <w:t xml:space="preserve">אמרתי שחבר הכנסת </w:t>
      </w:r>
      <w:proofErr w:type="spellStart"/>
      <w:r w:rsidRPr="00F045EA">
        <w:rPr>
          <w:rFonts w:cs="David" w:hint="cs"/>
          <w:rtl/>
        </w:rPr>
        <w:t>יצחקי</w:t>
      </w:r>
      <w:proofErr w:type="spellEnd"/>
      <w:r w:rsidRPr="00F045EA">
        <w:rPr>
          <w:rFonts w:cs="David" w:hint="cs"/>
          <w:rtl/>
        </w:rPr>
        <w:t xml:space="preserve"> ידבר בפני מליאת הוועדה ויסביר את בקשתו, ואני מניחה שלאחר שהוא ייתן את ההסבר שלו, כולם יבינו. לאחר מכן חבר הכנסת ליצמן, יושב-ראש ועדת הכספים, ביקש לומר את דברו, וגם לו אאפשר לומר את דברו. מעבר לזה, כל חבר כנסת אשר יבקש להתייחס לסוגיה הזאת, מוזמן לעשות כן. </w:t>
      </w:r>
    </w:p>
    <w:p w14:paraId="6974249C" w14:textId="77777777" w:rsidR="00F045EA" w:rsidRPr="00F045EA" w:rsidRDefault="00F045EA" w:rsidP="00F045EA">
      <w:pPr>
        <w:bidi/>
        <w:jc w:val="both"/>
        <w:rPr>
          <w:rFonts w:cs="David" w:hint="cs"/>
          <w:rtl/>
        </w:rPr>
      </w:pPr>
    </w:p>
    <w:p w14:paraId="27AD73E7" w14:textId="77777777" w:rsidR="00F045EA" w:rsidRPr="00F045EA" w:rsidRDefault="00F045EA" w:rsidP="00F045EA">
      <w:pPr>
        <w:bidi/>
        <w:jc w:val="both"/>
        <w:rPr>
          <w:rFonts w:cs="David" w:hint="cs"/>
          <w:rtl/>
        </w:rPr>
      </w:pPr>
      <w:r w:rsidRPr="00F045EA">
        <w:rPr>
          <w:rFonts w:cs="David" w:hint="cs"/>
          <w:rtl/>
        </w:rPr>
        <w:tab/>
        <w:t xml:space="preserve">חבר הכנסת דני יתום, הצעה לסדר. </w:t>
      </w:r>
    </w:p>
    <w:p w14:paraId="444428BA" w14:textId="77777777" w:rsidR="00F045EA" w:rsidRPr="00F045EA" w:rsidRDefault="00F045EA" w:rsidP="00F045EA">
      <w:pPr>
        <w:bidi/>
        <w:jc w:val="both"/>
        <w:rPr>
          <w:rFonts w:cs="David" w:hint="cs"/>
          <w:rtl/>
        </w:rPr>
      </w:pPr>
    </w:p>
    <w:p w14:paraId="05DB502D" w14:textId="77777777" w:rsidR="00F045EA" w:rsidRPr="00F045EA" w:rsidRDefault="00F045EA" w:rsidP="00F045EA">
      <w:pPr>
        <w:bidi/>
        <w:jc w:val="both"/>
        <w:rPr>
          <w:rFonts w:cs="David" w:hint="cs"/>
          <w:rtl/>
        </w:rPr>
      </w:pPr>
      <w:r w:rsidRPr="00F045EA">
        <w:rPr>
          <w:rFonts w:cs="David" w:hint="cs"/>
          <w:u w:val="single"/>
          <w:rtl/>
        </w:rPr>
        <w:t>דני יתום:</w:t>
      </w:r>
    </w:p>
    <w:p w14:paraId="499F7157" w14:textId="77777777" w:rsidR="00F045EA" w:rsidRPr="00F045EA" w:rsidRDefault="00F045EA" w:rsidP="00F045EA">
      <w:pPr>
        <w:bidi/>
        <w:jc w:val="both"/>
        <w:rPr>
          <w:rFonts w:cs="David" w:hint="cs"/>
          <w:rtl/>
        </w:rPr>
      </w:pPr>
    </w:p>
    <w:p w14:paraId="04CBE9C8" w14:textId="77777777" w:rsidR="00F045EA" w:rsidRPr="00F045EA" w:rsidRDefault="00F045EA" w:rsidP="00F045EA">
      <w:pPr>
        <w:bidi/>
        <w:jc w:val="both"/>
        <w:rPr>
          <w:rFonts w:cs="David" w:hint="cs"/>
          <w:rtl/>
        </w:rPr>
      </w:pPr>
      <w:r w:rsidRPr="00F045EA">
        <w:rPr>
          <w:rFonts w:cs="David" w:hint="cs"/>
          <w:rtl/>
        </w:rPr>
        <w:tab/>
        <w:t xml:space="preserve"> כולנו חברי סיעות, נציגים של ציבור ונציגים של מפלגות. יש נהלים שעל פיהם הכנסת מתנהלת כבר שנים ארוכות. כל אחד מאתנו שהיה אי-פעם יושב-ראש ועדה, נבחר מטעם סיעתו שלו. הוא לא איש פרטי. אף אחד מאתנו הוא לא איש פרטי כאשר אנחנו עובדים בכנסת. יש לי הערכה רבה כלפי חבר הכנסת ליצמן, אבל אני פונה אליך, חבר הכנסת ליצמן, אני חושב שאתה צריך להסיר את ההתנגדות שלך לכך שמבקשים להחליף אותך במישהו אחר, מכיוון שיש חשיבות עצומה לכך שאנחנו נהווה דוגמה אישית בהתנהגות שלנו לאחרים. אנחנו לא אנשים פרטיים, לא נבחרת בגלל שקוראים לך יעקב ליצמן, נבחרת כנציגה של סיעתך. הדברים השתנו, וכתוצאה מכך אתה צריך לפנות את מקומך למישהו אחר. אנא ממך. תודה. </w:t>
      </w:r>
    </w:p>
    <w:p w14:paraId="1DD44299" w14:textId="77777777" w:rsidR="00F045EA" w:rsidRPr="00F045EA" w:rsidRDefault="00F045EA" w:rsidP="00F045EA">
      <w:pPr>
        <w:bidi/>
        <w:jc w:val="both"/>
        <w:rPr>
          <w:rFonts w:cs="David" w:hint="cs"/>
          <w:rtl/>
        </w:rPr>
      </w:pPr>
    </w:p>
    <w:p w14:paraId="730BB01C"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22701BC8" w14:textId="77777777" w:rsidR="00F045EA" w:rsidRPr="00F045EA" w:rsidRDefault="00F045EA" w:rsidP="00F045EA">
      <w:pPr>
        <w:bidi/>
        <w:jc w:val="both"/>
        <w:rPr>
          <w:rFonts w:cs="David" w:hint="cs"/>
          <w:rtl/>
        </w:rPr>
      </w:pPr>
    </w:p>
    <w:p w14:paraId="41E69A01" w14:textId="77777777" w:rsidR="00F045EA" w:rsidRPr="00F045EA" w:rsidRDefault="00F045EA" w:rsidP="00F045EA">
      <w:pPr>
        <w:bidi/>
        <w:jc w:val="both"/>
        <w:rPr>
          <w:rFonts w:cs="David" w:hint="cs"/>
          <w:rtl/>
        </w:rPr>
      </w:pPr>
      <w:r w:rsidRPr="00F045EA">
        <w:rPr>
          <w:rFonts w:cs="David" w:hint="cs"/>
          <w:rtl/>
        </w:rPr>
        <w:tab/>
        <w:t xml:space="preserve">אני מודה לך. חבר הכנסת ברכה, בבקשה. </w:t>
      </w:r>
    </w:p>
    <w:p w14:paraId="46AEE3BE" w14:textId="77777777" w:rsidR="00F045EA" w:rsidRPr="00F045EA" w:rsidRDefault="00F045EA" w:rsidP="00F045EA">
      <w:pPr>
        <w:bidi/>
        <w:jc w:val="both"/>
        <w:rPr>
          <w:rFonts w:cs="David" w:hint="cs"/>
          <w:rtl/>
        </w:rPr>
      </w:pPr>
    </w:p>
    <w:p w14:paraId="3E63BF86" w14:textId="77777777" w:rsidR="00F045EA" w:rsidRPr="00F045EA" w:rsidRDefault="00F045EA" w:rsidP="00F045EA">
      <w:pPr>
        <w:bidi/>
        <w:jc w:val="both"/>
        <w:rPr>
          <w:rFonts w:cs="David"/>
          <w:u w:val="single"/>
          <w:rtl/>
        </w:rPr>
      </w:pPr>
      <w:proofErr w:type="spellStart"/>
      <w:r w:rsidRPr="00F045EA">
        <w:rPr>
          <w:rFonts w:cs="David"/>
          <w:u w:val="single"/>
          <w:rtl/>
        </w:rPr>
        <w:t>מוחמד</w:t>
      </w:r>
      <w:proofErr w:type="spellEnd"/>
      <w:r w:rsidRPr="00F045EA">
        <w:rPr>
          <w:rFonts w:cs="David"/>
          <w:u w:val="single"/>
          <w:rtl/>
        </w:rPr>
        <w:t xml:space="preserve"> ברכה:</w:t>
      </w:r>
    </w:p>
    <w:p w14:paraId="13B746CF" w14:textId="77777777" w:rsidR="00F045EA" w:rsidRPr="00F045EA" w:rsidRDefault="00F045EA" w:rsidP="00F045EA">
      <w:pPr>
        <w:bidi/>
        <w:jc w:val="both"/>
        <w:rPr>
          <w:rFonts w:cs="David"/>
          <w:u w:val="single"/>
          <w:rtl/>
        </w:rPr>
      </w:pPr>
    </w:p>
    <w:p w14:paraId="79241F7B" w14:textId="77777777" w:rsidR="00F045EA" w:rsidRPr="00F045EA" w:rsidRDefault="00F045EA" w:rsidP="00F045EA">
      <w:pPr>
        <w:bidi/>
        <w:jc w:val="both"/>
        <w:rPr>
          <w:rFonts w:cs="David" w:hint="cs"/>
          <w:rtl/>
        </w:rPr>
      </w:pPr>
      <w:r w:rsidRPr="00F045EA">
        <w:rPr>
          <w:rFonts w:cs="David"/>
          <w:rtl/>
        </w:rPr>
        <w:tab/>
      </w:r>
      <w:r w:rsidRPr="00F045EA">
        <w:rPr>
          <w:rFonts w:cs="David" w:hint="cs"/>
          <w:rtl/>
        </w:rPr>
        <w:t xml:space="preserve"> בניגוד לחבר הכנסת יתום, אני חושב שיש מקום לפנות לחבר הכנסת ליצמן דווקא שימשיך בתפקידו, כי הוא ממלא את תפקידו בצורה יוצאת מהכלל. יכול להיות שבגלל זה, אגב, מוצע שהוא יהיה מחוץ לתפקיד הזה. </w:t>
      </w:r>
    </w:p>
    <w:p w14:paraId="79D898EE" w14:textId="77777777" w:rsidR="00F045EA" w:rsidRPr="00F045EA" w:rsidRDefault="00F045EA" w:rsidP="00F045EA">
      <w:pPr>
        <w:bidi/>
        <w:jc w:val="both"/>
        <w:rPr>
          <w:rFonts w:cs="David" w:hint="cs"/>
          <w:rtl/>
        </w:rPr>
      </w:pPr>
    </w:p>
    <w:p w14:paraId="056FEE5B" w14:textId="77777777" w:rsidR="00F045EA" w:rsidRPr="00F045EA" w:rsidRDefault="00F045EA" w:rsidP="00F045EA">
      <w:pPr>
        <w:bidi/>
        <w:jc w:val="both"/>
        <w:rPr>
          <w:rFonts w:cs="David" w:hint="cs"/>
          <w:rtl/>
        </w:rPr>
      </w:pPr>
      <w:r w:rsidRPr="00F045EA">
        <w:rPr>
          <w:rFonts w:cs="David" w:hint="cs"/>
          <w:rtl/>
        </w:rPr>
        <w:tab/>
        <w:t xml:space="preserve">אני מציע לסדר הדיון, שהיום לא נקיים דיון על הסוגיה, אלא רק נשמע את הבקשה של יושב-ראש הקואליציה. אם חבר הכנסת ליצמן ירצה להגיב, הוא יגיב, אבל לאפשר לחברי הוועדה להתייעץ ולדחות את ההצבעה לשבועיים-שלושה ולאחר מכן נראה מה יהיה. </w:t>
      </w:r>
    </w:p>
    <w:p w14:paraId="3217D155" w14:textId="77777777" w:rsidR="00F045EA" w:rsidRPr="00F045EA" w:rsidRDefault="00F045EA" w:rsidP="00F045EA">
      <w:pPr>
        <w:bidi/>
        <w:jc w:val="both"/>
        <w:rPr>
          <w:rFonts w:cs="David" w:hint="cs"/>
          <w:rtl/>
        </w:rPr>
      </w:pPr>
    </w:p>
    <w:p w14:paraId="56C66D2A"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1556C272" w14:textId="77777777" w:rsidR="00F045EA" w:rsidRPr="00F045EA" w:rsidRDefault="00F045EA" w:rsidP="00F045EA">
      <w:pPr>
        <w:bidi/>
        <w:jc w:val="both"/>
        <w:rPr>
          <w:rFonts w:cs="David" w:hint="cs"/>
          <w:rtl/>
        </w:rPr>
      </w:pPr>
    </w:p>
    <w:p w14:paraId="3C6E4F41" w14:textId="77777777" w:rsidR="00F045EA" w:rsidRPr="00F045EA" w:rsidRDefault="00F045EA" w:rsidP="00F045EA">
      <w:pPr>
        <w:bidi/>
        <w:jc w:val="both"/>
        <w:rPr>
          <w:rFonts w:cs="David" w:hint="cs"/>
          <w:rtl/>
        </w:rPr>
      </w:pPr>
      <w:r w:rsidRPr="00F045EA">
        <w:rPr>
          <w:rFonts w:cs="David" w:hint="cs"/>
          <w:rtl/>
        </w:rPr>
        <w:tab/>
        <w:t xml:space="preserve"> אפשר לקבל ייעוץ משפטי מהיועצת המשפטית של הוועדה לגבי שינוי הנסיבות? ההסכמים הקואליציוניים היו בתוקפם גם בשבוע שעבר. </w:t>
      </w:r>
    </w:p>
    <w:p w14:paraId="6EE34129" w14:textId="77777777" w:rsidR="00F045EA" w:rsidRPr="00F045EA" w:rsidRDefault="00F045EA" w:rsidP="00F045EA">
      <w:pPr>
        <w:bidi/>
        <w:jc w:val="both"/>
        <w:rPr>
          <w:rFonts w:cs="David" w:hint="cs"/>
          <w:rtl/>
        </w:rPr>
      </w:pPr>
    </w:p>
    <w:p w14:paraId="1F47A5DA"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1AB25BAA" w14:textId="77777777" w:rsidR="00F045EA" w:rsidRPr="00F045EA" w:rsidRDefault="00F045EA" w:rsidP="00F045EA">
      <w:pPr>
        <w:bidi/>
        <w:jc w:val="both"/>
        <w:rPr>
          <w:rFonts w:cs="David" w:hint="cs"/>
          <w:rtl/>
        </w:rPr>
      </w:pPr>
    </w:p>
    <w:p w14:paraId="47733677" w14:textId="77777777" w:rsidR="00F045EA" w:rsidRPr="00F045EA" w:rsidRDefault="00F045EA" w:rsidP="00F045EA">
      <w:pPr>
        <w:bidi/>
        <w:jc w:val="both"/>
        <w:rPr>
          <w:rFonts w:cs="David" w:hint="cs"/>
          <w:rtl/>
        </w:rPr>
      </w:pPr>
      <w:r w:rsidRPr="00F045EA">
        <w:rPr>
          <w:rFonts w:cs="David" w:hint="cs"/>
          <w:rtl/>
        </w:rPr>
        <w:tab/>
        <w:t xml:space="preserve">זה לא הוגן מה שאת עושה פה, חברת הכנסת </w:t>
      </w:r>
      <w:proofErr w:type="spellStart"/>
      <w:r w:rsidRPr="00F045EA">
        <w:rPr>
          <w:rFonts w:cs="David" w:hint="cs"/>
          <w:rtl/>
        </w:rPr>
        <w:t>גלאון</w:t>
      </w:r>
      <w:proofErr w:type="spellEnd"/>
      <w:r w:rsidRPr="00F045EA">
        <w:rPr>
          <w:rFonts w:cs="David" w:hint="cs"/>
          <w:rtl/>
        </w:rPr>
        <w:t xml:space="preserve">. את לוקחת את רשות הדיבור כאילו זה מובן מאליו. </w:t>
      </w:r>
    </w:p>
    <w:p w14:paraId="29FD456E" w14:textId="77777777" w:rsidR="00F045EA" w:rsidRPr="00F045EA" w:rsidRDefault="00F045EA" w:rsidP="00F045EA">
      <w:pPr>
        <w:bidi/>
        <w:jc w:val="both"/>
        <w:rPr>
          <w:rFonts w:cs="David" w:hint="cs"/>
          <w:rtl/>
        </w:rPr>
      </w:pPr>
    </w:p>
    <w:p w14:paraId="745D4A66" w14:textId="77777777" w:rsidR="00F045EA" w:rsidRPr="00F045EA" w:rsidRDefault="00F045EA" w:rsidP="00F045EA">
      <w:pPr>
        <w:bidi/>
        <w:jc w:val="both"/>
        <w:rPr>
          <w:rFonts w:cs="David" w:hint="cs"/>
          <w:rtl/>
        </w:rPr>
      </w:pPr>
      <w:r w:rsidRPr="00F045EA">
        <w:rPr>
          <w:rFonts w:cs="David" w:hint="cs"/>
          <w:u w:val="single"/>
          <w:rtl/>
        </w:rPr>
        <w:t xml:space="preserve">משה </w:t>
      </w:r>
      <w:proofErr w:type="spellStart"/>
      <w:r w:rsidRPr="00F045EA">
        <w:rPr>
          <w:rFonts w:cs="David" w:hint="cs"/>
          <w:u w:val="single"/>
          <w:rtl/>
        </w:rPr>
        <w:t>שרוני</w:t>
      </w:r>
      <w:proofErr w:type="spellEnd"/>
      <w:r w:rsidRPr="00F045EA">
        <w:rPr>
          <w:rFonts w:cs="David" w:hint="cs"/>
          <w:u w:val="single"/>
          <w:rtl/>
        </w:rPr>
        <w:t>:</w:t>
      </w:r>
    </w:p>
    <w:p w14:paraId="39FC2929" w14:textId="77777777" w:rsidR="00F045EA" w:rsidRPr="00F045EA" w:rsidRDefault="00F045EA" w:rsidP="00F045EA">
      <w:pPr>
        <w:bidi/>
        <w:jc w:val="both"/>
        <w:rPr>
          <w:rFonts w:cs="David" w:hint="cs"/>
          <w:rtl/>
        </w:rPr>
      </w:pPr>
    </w:p>
    <w:p w14:paraId="19C3D859" w14:textId="77777777" w:rsidR="00F045EA" w:rsidRPr="00F045EA" w:rsidRDefault="00F045EA" w:rsidP="00F045EA">
      <w:pPr>
        <w:bidi/>
        <w:jc w:val="both"/>
        <w:rPr>
          <w:rFonts w:cs="David" w:hint="cs"/>
          <w:rtl/>
        </w:rPr>
      </w:pPr>
      <w:r w:rsidRPr="00F045EA">
        <w:rPr>
          <w:rFonts w:cs="David" w:hint="cs"/>
          <w:rtl/>
        </w:rPr>
        <w:tab/>
        <w:t xml:space="preserve"> </w:t>
      </w:r>
      <w:proofErr w:type="spellStart"/>
      <w:r w:rsidRPr="00F045EA">
        <w:rPr>
          <w:rFonts w:cs="David" w:hint="cs"/>
          <w:rtl/>
        </w:rPr>
        <w:t>במרצ</w:t>
      </w:r>
      <w:proofErr w:type="spellEnd"/>
      <w:r w:rsidRPr="00F045EA">
        <w:rPr>
          <w:rFonts w:cs="David" w:hint="cs"/>
          <w:rtl/>
        </w:rPr>
        <w:t xml:space="preserve"> לא מבקשים רשות דיבור, מדברים. </w:t>
      </w:r>
    </w:p>
    <w:p w14:paraId="094F88A1" w14:textId="77777777" w:rsidR="00F045EA" w:rsidRPr="00F045EA" w:rsidRDefault="00F045EA" w:rsidP="00F045EA">
      <w:pPr>
        <w:bidi/>
        <w:jc w:val="both"/>
        <w:rPr>
          <w:rFonts w:cs="David" w:hint="cs"/>
          <w:rtl/>
        </w:rPr>
      </w:pPr>
    </w:p>
    <w:p w14:paraId="4B39481A"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6F8FEF73" w14:textId="77777777" w:rsidR="00F045EA" w:rsidRPr="00F045EA" w:rsidRDefault="00F045EA" w:rsidP="00F045EA">
      <w:pPr>
        <w:bidi/>
        <w:jc w:val="both"/>
        <w:rPr>
          <w:rFonts w:cs="David" w:hint="cs"/>
          <w:rtl/>
        </w:rPr>
      </w:pPr>
    </w:p>
    <w:p w14:paraId="7FE1FF17" w14:textId="77777777" w:rsidR="00F045EA" w:rsidRPr="00F045EA" w:rsidRDefault="00F045EA" w:rsidP="00F045EA">
      <w:pPr>
        <w:bidi/>
        <w:jc w:val="both"/>
        <w:rPr>
          <w:rFonts w:cs="David" w:hint="cs"/>
          <w:rtl/>
        </w:rPr>
      </w:pPr>
      <w:r w:rsidRPr="00F045EA">
        <w:rPr>
          <w:rFonts w:cs="David" w:hint="cs"/>
          <w:rtl/>
        </w:rPr>
        <w:tab/>
        <w:t xml:space="preserve">נשמע את היועצת המשפטית לאחר דבריהם של חבר הכנסת </w:t>
      </w:r>
      <w:proofErr w:type="spellStart"/>
      <w:r w:rsidRPr="00F045EA">
        <w:rPr>
          <w:rFonts w:cs="David" w:hint="cs"/>
          <w:rtl/>
        </w:rPr>
        <w:t>יצחקי</w:t>
      </w:r>
      <w:proofErr w:type="spellEnd"/>
      <w:r w:rsidRPr="00F045EA">
        <w:rPr>
          <w:rFonts w:cs="David" w:hint="cs"/>
          <w:rtl/>
        </w:rPr>
        <w:t xml:space="preserve"> ושל חבר הכנסת ליצמן. </w:t>
      </w:r>
    </w:p>
    <w:p w14:paraId="1C04205A" w14:textId="77777777" w:rsidR="00F045EA" w:rsidRPr="00F045EA" w:rsidRDefault="00F045EA" w:rsidP="00F045EA">
      <w:pPr>
        <w:bidi/>
        <w:jc w:val="both"/>
        <w:rPr>
          <w:rFonts w:cs="David" w:hint="cs"/>
          <w:rtl/>
        </w:rPr>
      </w:pPr>
    </w:p>
    <w:p w14:paraId="6559CE12"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41437D47" w14:textId="77777777" w:rsidR="00F045EA" w:rsidRPr="00F045EA" w:rsidRDefault="00F045EA" w:rsidP="00F045EA">
      <w:pPr>
        <w:bidi/>
        <w:jc w:val="both"/>
        <w:rPr>
          <w:rFonts w:cs="David" w:hint="cs"/>
          <w:rtl/>
        </w:rPr>
      </w:pPr>
    </w:p>
    <w:p w14:paraId="5529E67B" w14:textId="77777777" w:rsidR="00F045EA" w:rsidRPr="00F045EA" w:rsidRDefault="00F045EA" w:rsidP="00F045EA">
      <w:pPr>
        <w:bidi/>
        <w:jc w:val="both"/>
        <w:rPr>
          <w:rFonts w:cs="David" w:hint="cs"/>
          <w:rtl/>
        </w:rPr>
      </w:pPr>
      <w:r w:rsidRPr="00F045EA">
        <w:rPr>
          <w:rFonts w:cs="David" w:hint="cs"/>
          <w:rtl/>
        </w:rPr>
        <w:tab/>
        <w:t xml:space="preserve"> תודה. נחה דעתי. </w:t>
      </w:r>
    </w:p>
    <w:p w14:paraId="437BE6C8" w14:textId="77777777" w:rsidR="00F045EA" w:rsidRPr="00F045EA" w:rsidRDefault="00F045EA" w:rsidP="00F045EA">
      <w:pPr>
        <w:bidi/>
        <w:jc w:val="both"/>
        <w:rPr>
          <w:rFonts w:cs="David" w:hint="cs"/>
          <w:rtl/>
        </w:rPr>
      </w:pPr>
    </w:p>
    <w:p w14:paraId="0351684B" w14:textId="77777777" w:rsidR="00F045EA" w:rsidRPr="00F045EA" w:rsidRDefault="00F045EA" w:rsidP="00F045EA">
      <w:pPr>
        <w:bidi/>
        <w:jc w:val="both"/>
        <w:rPr>
          <w:rFonts w:cs="David"/>
          <w:u w:val="single"/>
          <w:rtl/>
        </w:rPr>
      </w:pPr>
      <w:r w:rsidRPr="00F045EA">
        <w:rPr>
          <w:rFonts w:cs="David"/>
          <w:u w:val="single"/>
          <w:rtl/>
        </w:rPr>
        <w:br w:type="page"/>
      </w:r>
      <w:proofErr w:type="spellStart"/>
      <w:r w:rsidRPr="00F045EA">
        <w:rPr>
          <w:rFonts w:cs="David"/>
          <w:u w:val="single"/>
          <w:rtl/>
        </w:rPr>
        <w:t>מוחמד</w:t>
      </w:r>
      <w:proofErr w:type="spellEnd"/>
      <w:r w:rsidRPr="00F045EA">
        <w:rPr>
          <w:rFonts w:cs="David"/>
          <w:u w:val="single"/>
          <w:rtl/>
        </w:rPr>
        <w:t xml:space="preserve"> ברכה:</w:t>
      </w:r>
    </w:p>
    <w:p w14:paraId="651AAC5B" w14:textId="77777777" w:rsidR="00F045EA" w:rsidRPr="00F045EA" w:rsidRDefault="00F045EA" w:rsidP="00F045EA">
      <w:pPr>
        <w:bidi/>
        <w:jc w:val="both"/>
        <w:rPr>
          <w:rFonts w:cs="David"/>
          <w:u w:val="single"/>
          <w:rtl/>
        </w:rPr>
      </w:pPr>
    </w:p>
    <w:p w14:paraId="4B531838" w14:textId="77777777" w:rsidR="00F045EA" w:rsidRPr="00F045EA" w:rsidRDefault="00F045EA" w:rsidP="00F045EA">
      <w:pPr>
        <w:bidi/>
        <w:jc w:val="both"/>
        <w:rPr>
          <w:rFonts w:cs="David" w:hint="cs"/>
          <w:rtl/>
        </w:rPr>
      </w:pPr>
      <w:r w:rsidRPr="00F045EA">
        <w:rPr>
          <w:rFonts w:cs="David"/>
          <w:rtl/>
        </w:rPr>
        <w:tab/>
      </w:r>
      <w:r w:rsidRPr="00F045EA">
        <w:rPr>
          <w:rFonts w:cs="David" w:hint="cs"/>
          <w:rtl/>
        </w:rPr>
        <w:t xml:space="preserve"> הצעתי הצעה רצינית, ואני מבקש להצביע עליה לסדר הדיון. </w:t>
      </w:r>
    </w:p>
    <w:p w14:paraId="4DD5022C" w14:textId="77777777" w:rsidR="00F045EA" w:rsidRPr="00F045EA" w:rsidRDefault="00F045EA" w:rsidP="00F045EA">
      <w:pPr>
        <w:bidi/>
        <w:jc w:val="both"/>
        <w:rPr>
          <w:rFonts w:cs="David" w:hint="cs"/>
          <w:rtl/>
        </w:rPr>
      </w:pPr>
    </w:p>
    <w:p w14:paraId="7FC1260D"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2FDDB949" w14:textId="77777777" w:rsidR="00F045EA" w:rsidRPr="00F045EA" w:rsidRDefault="00F045EA" w:rsidP="00F045EA">
      <w:pPr>
        <w:bidi/>
        <w:jc w:val="both"/>
        <w:rPr>
          <w:rFonts w:cs="David" w:hint="cs"/>
          <w:rtl/>
        </w:rPr>
      </w:pPr>
    </w:p>
    <w:p w14:paraId="6819E309" w14:textId="77777777" w:rsidR="00F045EA" w:rsidRPr="00F045EA" w:rsidRDefault="00F045EA" w:rsidP="00F045EA">
      <w:pPr>
        <w:bidi/>
        <w:jc w:val="both"/>
        <w:rPr>
          <w:rFonts w:cs="David" w:hint="cs"/>
          <w:rtl/>
        </w:rPr>
      </w:pPr>
      <w:r w:rsidRPr="00F045EA">
        <w:rPr>
          <w:rFonts w:cs="David" w:hint="cs"/>
          <w:rtl/>
        </w:rPr>
        <w:tab/>
        <w:t xml:space="preserve">אני מודה לך, אדוני. נשמע את דבריו של חבר הכנסת </w:t>
      </w:r>
      <w:proofErr w:type="spellStart"/>
      <w:r w:rsidRPr="00F045EA">
        <w:rPr>
          <w:rFonts w:cs="David" w:hint="cs"/>
          <w:rtl/>
        </w:rPr>
        <w:t>יצחקי</w:t>
      </w:r>
      <w:proofErr w:type="spellEnd"/>
      <w:r w:rsidRPr="00F045EA">
        <w:rPr>
          <w:rFonts w:cs="David" w:hint="cs"/>
          <w:rtl/>
        </w:rPr>
        <w:t xml:space="preserve">, בבקשה. </w:t>
      </w:r>
    </w:p>
    <w:p w14:paraId="4427AEFB" w14:textId="77777777" w:rsidR="00F045EA" w:rsidRPr="00F045EA" w:rsidRDefault="00F045EA" w:rsidP="00F045EA">
      <w:pPr>
        <w:bidi/>
        <w:jc w:val="both"/>
        <w:rPr>
          <w:rFonts w:cs="David" w:hint="cs"/>
          <w:rtl/>
        </w:rPr>
      </w:pPr>
    </w:p>
    <w:p w14:paraId="41709D70"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1854ABC1" w14:textId="77777777" w:rsidR="00F045EA" w:rsidRPr="00F045EA" w:rsidRDefault="00F045EA" w:rsidP="00F045EA">
      <w:pPr>
        <w:pStyle w:val="Heading5"/>
        <w:rPr>
          <w:rFonts w:hint="cs"/>
          <w:rtl/>
        </w:rPr>
      </w:pPr>
    </w:p>
    <w:p w14:paraId="034DCB55" w14:textId="77777777" w:rsidR="00F045EA" w:rsidRPr="00F045EA" w:rsidRDefault="00F045EA" w:rsidP="00F045EA">
      <w:pPr>
        <w:bidi/>
        <w:jc w:val="both"/>
        <w:rPr>
          <w:rFonts w:cs="David" w:hint="cs"/>
          <w:rtl/>
        </w:rPr>
      </w:pPr>
      <w:r w:rsidRPr="00F045EA">
        <w:rPr>
          <w:rFonts w:cs="David" w:hint="cs"/>
          <w:rtl/>
        </w:rPr>
        <w:tab/>
        <w:t xml:space="preserve"> תודה, גברתי היושבת-ראש. עם כינונה של הכנסת ה-17 נערכו משאים-ומתנים קואליציוניים, שבהם השתתפה גם סיעת יהדות התורה. במסגרת המשאים-ומתנים הקואליציוניים האלה, נעשה ניסיון </w:t>
      </w:r>
      <w:r w:rsidRPr="00F045EA">
        <w:rPr>
          <w:rFonts w:cs="David"/>
          <w:rtl/>
        </w:rPr>
        <w:t>–</w:t>
      </w:r>
      <w:r w:rsidRPr="00F045EA">
        <w:rPr>
          <w:rFonts w:cs="David" w:hint="cs"/>
          <w:rtl/>
        </w:rPr>
        <w:t xml:space="preserve"> לדעתי גם ארוך וכן וגם קשה מאוד </w:t>
      </w:r>
      <w:r w:rsidRPr="00F045EA">
        <w:rPr>
          <w:rFonts w:cs="David"/>
          <w:rtl/>
        </w:rPr>
        <w:t>–</w:t>
      </w:r>
      <w:r w:rsidRPr="00F045EA">
        <w:rPr>
          <w:rFonts w:cs="David" w:hint="cs"/>
          <w:rtl/>
        </w:rPr>
        <w:t xml:space="preserve"> לצרף את סיעת יהדות התורה לקואליציה. היה ברור מאוד, שחלק מהתנאים של הצטרפותה של יהדות התורה לקואליציה הם איוש יושב-ראש ועדת הכספים ואיוש משרת סגן שר הרווחה. בתהליך שאנחנו יודעים כמה זמן הוא אורך לא הגיעו הצדדים לכלל סיכום מסיבות שונות ומשונות, שאני לא חושב שזה המקום לפרט אותן. בעקבות ההליך הזה קרו שני דברים. האחד, בישיבת ועדת הכנסת, שבה נבחר יושב-ראש ועדת הכספים, הצעתי למנות באופן זמני את חבר הכנסת ליצמן כיושב-ראש ועדת הכספים, למרות שלא היה אתו הסכם קואליציוני, על-מנת שהמשא-ומתן הקואליציוני יתמצה, וכך גם ימשיך חבר הכנסת ליצמן בתפקידו לאחר סיומו של המשא-ומתן הקואליציוני. לצערי הרב, גם משרת שר הרווחה לא אוישה במשך תשעה חודשים, וזאת על-מנת לנסות ולהשאיר את הפתח לסיעת יהדות התורה להיכנס לקואליציה שהיא תאייש גם את משרת סגן שר הרווחה. אני לא רוצה להיכנס לשאלה מה גרם לכך שבסופו של דבר הדברים לא יצאו אל הפועל, אם זה קשור רק במשא-ומתן או גם בהליכים פנימיים בכל מיני מקומות, גם בממשלה וגם בסיעת יהדות התורה. זה ממש לא מן העניין. אבל אחרי תקופה מאוד ארוכה, המשא-ומתן </w:t>
      </w:r>
      <w:r w:rsidRPr="00F045EA">
        <w:rPr>
          <w:rFonts w:cs="David"/>
          <w:rtl/>
        </w:rPr>
        <w:t>–</w:t>
      </w:r>
      <w:r w:rsidRPr="00F045EA">
        <w:rPr>
          <w:rFonts w:cs="David" w:hint="cs"/>
          <w:rtl/>
        </w:rPr>
        <w:t xml:space="preserve"> שדרך אגב, התבסס גם על נושאים כספיים כמו קצבאות ילדים ודברים אחרים </w:t>
      </w:r>
      <w:r w:rsidRPr="00F045EA">
        <w:rPr>
          <w:rFonts w:cs="David"/>
          <w:rtl/>
        </w:rPr>
        <w:t>–</w:t>
      </w:r>
      <w:r w:rsidRPr="00F045EA">
        <w:rPr>
          <w:rFonts w:cs="David" w:hint="cs"/>
          <w:rtl/>
        </w:rPr>
        <w:t xml:space="preserve"> בסופו של דבר לא הגיע לכלל מיצוי. יש כאלה שאומרים שזה בגלל כסף, יש כאלה שאומרים שזה בגלל דברים אחרים. אני חושב שכל השיחות האלה הן לא ממן העניין ולא מהדברים החשובים. </w:t>
      </w:r>
    </w:p>
    <w:p w14:paraId="5A7E228A" w14:textId="77777777" w:rsidR="00F045EA" w:rsidRPr="00F045EA" w:rsidRDefault="00F045EA" w:rsidP="00F045EA">
      <w:pPr>
        <w:bidi/>
        <w:jc w:val="both"/>
        <w:rPr>
          <w:rFonts w:cs="David" w:hint="cs"/>
          <w:rtl/>
        </w:rPr>
      </w:pPr>
    </w:p>
    <w:p w14:paraId="33FFFDD9" w14:textId="77777777" w:rsidR="00F045EA" w:rsidRPr="00F045EA" w:rsidRDefault="00F045EA" w:rsidP="00F045EA">
      <w:pPr>
        <w:bidi/>
        <w:jc w:val="both"/>
        <w:rPr>
          <w:rFonts w:cs="David" w:hint="cs"/>
          <w:rtl/>
        </w:rPr>
      </w:pPr>
      <w:r w:rsidRPr="00F045EA">
        <w:rPr>
          <w:rFonts w:cs="David" w:hint="cs"/>
          <w:rtl/>
        </w:rPr>
        <w:tab/>
        <w:t xml:space="preserve">הדבר החשוב הוא קודם כל, והדברים נאמרו חזור ואמור במשך התקופה הזאת גם מעל גבי העיתונות, שהתפקיד הזה ניתן לחבר הכנסת ליצמן כפיקדון. אני רוצה להצטרף להערכה הרבה שיש לי לחבר הכנסת ליצמן. הוא כמוני יודע, שכאשר הייתי מנכ"ל משרד ראש הממשלה מאוד רציתי שהוא ימשיך להיות יושב-ראש ועדת הכספים, והדבר לא הסתייע. העבודה המשותפת שלנו היא טובה, אבל כל האירוע הזה שחבר הכנסת ליצמן - - - </w:t>
      </w:r>
    </w:p>
    <w:p w14:paraId="7EBA4605" w14:textId="77777777" w:rsidR="00F045EA" w:rsidRPr="00F045EA" w:rsidRDefault="00F045EA" w:rsidP="00F045EA">
      <w:pPr>
        <w:bidi/>
        <w:jc w:val="both"/>
        <w:rPr>
          <w:rFonts w:cs="David" w:hint="cs"/>
          <w:rtl/>
        </w:rPr>
      </w:pPr>
    </w:p>
    <w:p w14:paraId="4B1D2600" w14:textId="77777777" w:rsidR="00F045EA" w:rsidRPr="00F045EA" w:rsidRDefault="00F045EA" w:rsidP="00F045EA">
      <w:pPr>
        <w:bidi/>
        <w:jc w:val="both"/>
        <w:rPr>
          <w:rFonts w:cs="David"/>
          <w:u w:val="single"/>
          <w:rtl/>
        </w:rPr>
      </w:pPr>
      <w:proofErr w:type="spellStart"/>
      <w:r w:rsidRPr="00F045EA">
        <w:rPr>
          <w:rFonts w:cs="David"/>
          <w:u w:val="single"/>
          <w:rtl/>
        </w:rPr>
        <w:t>מוחמד</w:t>
      </w:r>
      <w:proofErr w:type="spellEnd"/>
      <w:r w:rsidRPr="00F045EA">
        <w:rPr>
          <w:rFonts w:cs="David"/>
          <w:u w:val="single"/>
          <w:rtl/>
        </w:rPr>
        <w:t xml:space="preserve"> ברכה:</w:t>
      </w:r>
    </w:p>
    <w:p w14:paraId="3847B554" w14:textId="77777777" w:rsidR="00F045EA" w:rsidRPr="00F045EA" w:rsidRDefault="00F045EA" w:rsidP="00F045EA">
      <w:pPr>
        <w:bidi/>
        <w:jc w:val="both"/>
        <w:rPr>
          <w:rFonts w:cs="David"/>
          <w:u w:val="single"/>
          <w:rtl/>
        </w:rPr>
      </w:pPr>
    </w:p>
    <w:p w14:paraId="32041D80" w14:textId="77777777" w:rsidR="00F045EA" w:rsidRPr="00F045EA" w:rsidRDefault="00F045EA" w:rsidP="00F045EA">
      <w:pPr>
        <w:bidi/>
        <w:jc w:val="both"/>
        <w:rPr>
          <w:rFonts w:cs="David" w:hint="cs"/>
          <w:rtl/>
        </w:rPr>
      </w:pPr>
      <w:r w:rsidRPr="00F045EA">
        <w:rPr>
          <w:rFonts w:cs="David"/>
          <w:rtl/>
        </w:rPr>
        <w:tab/>
      </w:r>
      <w:r w:rsidRPr="00F045EA">
        <w:rPr>
          <w:rFonts w:cs="David" w:hint="cs"/>
          <w:rtl/>
        </w:rPr>
        <w:t xml:space="preserve"> לעובדי מדינה יש מעמד בקביעת ראשי ועדות? יש מעמד למנכ"ל משרד ראש הממשלה בשאלה מי יהיה יושב-ראש ועדת הכספים?</w:t>
      </w:r>
    </w:p>
    <w:p w14:paraId="62EC8400" w14:textId="77777777" w:rsidR="00F045EA" w:rsidRPr="00F045EA" w:rsidRDefault="00F045EA" w:rsidP="00F045EA">
      <w:pPr>
        <w:bidi/>
        <w:jc w:val="both"/>
        <w:rPr>
          <w:rFonts w:cs="David" w:hint="cs"/>
          <w:rtl/>
        </w:rPr>
      </w:pPr>
    </w:p>
    <w:p w14:paraId="2690DF4D"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1ED344A6" w14:textId="77777777" w:rsidR="00F045EA" w:rsidRPr="00F045EA" w:rsidRDefault="00F045EA" w:rsidP="00F045EA">
      <w:pPr>
        <w:pStyle w:val="Heading5"/>
        <w:rPr>
          <w:rFonts w:hint="cs"/>
          <w:rtl/>
        </w:rPr>
      </w:pPr>
    </w:p>
    <w:p w14:paraId="29FD4635" w14:textId="77777777" w:rsidR="00F045EA" w:rsidRPr="00F045EA" w:rsidRDefault="00F045EA" w:rsidP="00F045EA">
      <w:pPr>
        <w:bidi/>
        <w:jc w:val="both"/>
        <w:rPr>
          <w:rFonts w:cs="David" w:hint="cs"/>
          <w:rtl/>
        </w:rPr>
      </w:pPr>
      <w:r w:rsidRPr="00F045EA">
        <w:rPr>
          <w:rFonts w:cs="David" w:hint="cs"/>
          <w:rtl/>
        </w:rPr>
        <w:tab/>
        <w:t xml:space="preserve"> יש מעמד למנכ"ל משרד ראש הממשלה להציע לראש הממשלה ולשר האוצר מי לדעתו הכי טוב לעשות דברים מסוג מסוים. אבל הוא מציע את זה לאנשים שהוא עובד אצלם. </w:t>
      </w:r>
    </w:p>
    <w:p w14:paraId="747B380B" w14:textId="77777777" w:rsidR="00F045EA" w:rsidRPr="00F045EA" w:rsidRDefault="00F045EA" w:rsidP="00F045EA">
      <w:pPr>
        <w:bidi/>
        <w:jc w:val="both"/>
        <w:rPr>
          <w:rFonts w:cs="David" w:hint="cs"/>
          <w:rtl/>
        </w:rPr>
      </w:pPr>
    </w:p>
    <w:p w14:paraId="3621E134" w14:textId="77777777" w:rsidR="00F045EA" w:rsidRPr="00F045EA" w:rsidRDefault="00F045EA" w:rsidP="00F045EA">
      <w:pPr>
        <w:bidi/>
        <w:jc w:val="both"/>
        <w:rPr>
          <w:rFonts w:cs="David"/>
          <w:u w:val="single"/>
          <w:rtl/>
        </w:rPr>
      </w:pPr>
      <w:proofErr w:type="spellStart"/>
      <w:r w:rsidRPr="00F045EA">
        <w:rPr>
          <w:rFonts w:cs="David"/>
          <w:u w:val="single"/>
          <w:rtl/>
        </w:rPr>
        <w:t>מוחמד</w:t>
      </w:r>
      <w:proofErr w:type="spellEnd"/>
      <w:r w:rsidRPr="00F045EA">
        <w:rPr>
          <w:rFonts w:cs="David"/>
          <w:u w:val="single"/>
          <w:rtl/>
        </w:rPr>
        <w:t xml:space="preserve"> ברכה:</w:t>
      </w:r>
    </w:p>
    <w:p w14:paraId="4CC94E3F" w14:textId="77777777" w:rsidR="00F045EA" w:rsidRPr="00F045EA" w:rsidRDefault="00F045EA" w:rsidP="00F045EA">
      <w:pPr>
        <w:bidi/>
        <w:jc w:val="both"/>
        <w:rPr>
          <w:rFonts w:cs="David"/>
          <w:u w:val="single"/>
          <w:rtl/>
        </w:rPr>
      </w:pPr>
    </w:p>
    <w:p w14:paraId="61CBB63A" w14:textId="77777777" w:rsidR="00F045EA" w:rsidRPr="00F045EA" w:rsidRDefault="00F045EA" w:rsidP="00F045EA">
      <w:pPr>
        <w:bidi/>
        <w:jc w:val="both"/>
        <w:rPr>
          <w:rFonts w:cs="David" w:hint="cs"/>
          <w:rtl/>
        </w:rPr>
      </w:pPr>
      <w:r w:rsidRPr="00F045EA">
        <w:rPr>
          <w:rFonts w:cs="David"/>
          <w:rtl/>
        </w:rPr>
        <w:tab/>
      </w:r>
      <w:r w:rsidRPr="00F045EA">
        <w:rPr>
          <w:rFonts w:cs="David" w:hint="cs"/>
          <w:rtl/>
        </w:rPr>
        <w:t xml:space="preserve"> הם נבחרים לכנסת. </w:t>
      </w:r>
    </w:p>
    <w:p w14:paraId="5F1ACC20" w14:textId="77777777" w:rsidR="00F045EA" w:rsidRPr="00F045EA" w:rsidRDefault="00F045EA" w:rsidP="00F045EA">
      <w:pPr>
        <w:bidi/>
        <w:jc w:val="both"/>
        <w:rPr>
          <w:rFonts w:cs="David" w:hint="cs"/>
          <w:rtl/>
        </w:rPr>
      </w:pPr>
    </w:p>
    <w:p w14:paraId="2215C789"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3894996D" w14:textId="77777777" w:rsidR="00F045EA" w:rsidRPr="00F045EA" w:rsidRDefault="00F045EA" w:rsidP="00F045EA">
      <w:pPr>
        <w:pStyle w:val="Heading5"/>
        <w:rPr>
          <w:rFonts w:hint="cs"/>
          <w:rtl/>
        </w:rPr>
      </w:pPr>
    </w:p>
    <w:p w14:paraId="37CECF74" w14:textId="77777777" w:rsidR="00F045EA" w:rsidRPr="00F045EA" w:rsidRDefault="00F045EA" w:rsidP="00F045EA">
      <w:pPr>
        <w:bidi/>
        <w:jc w:val="both"/>
        <w:rPr>
          <w:rFonts w:cs="David" w:hint="cs"/>
          <w:rtl/>
        </w:rPr>
      </w:pPr>
      <w:r w:rsidRPr="00F045EA">
        <w:rPr>
          <w:rFonts w:cs="David" w:hint="cs"/>
          <w:rtl/>
        </w:rPr>
        <w:tab/>
        <w:t xml:space="preserve"> עובדה היא שחבר הכנסת ליצמן לא נבחר, ונבחר מישהו אחר במקומו. זאת אומרת שעצתי לא התקבלה, דרך אגב. לכן אני חושב שהתהליך הוא קודם כל תהליך שקוף, הוא תהליך הגון, הוא תהליך שלדעתי לא צריך להביא אותו לכלל הדרמטיזציה שאליה הוא הגיע. </w:t>
      </w:r>
    </w:p>
    <w:p w14:paraId="13F95B5A" w14:textId="77777777" w:rsidR="00F045EA" w:rsidRPr="00F045EA" w:rsidRDefault="00F045EA" w:rsidP="00F045EA">
      <w:pPr>
        <w:bidi/>
        <w:jc w:val="both"/>
        <w:rPr>
          <w:rFonts w:cs="David" w:hint="cs"/>
          <w:rtl/>
        </w:rPr>
      </w:pPr>
    </w:p>
    <w:p w14:paraId="603246BD" w14:textId="77777777" w:rsidR="00F045EA" w:rsidRPr="00F045EA" w:rsidRDefault="00F045EA" w:rsidP="00F045EA">
      <w:pPr>
        <w:bidi/>
        <w:jc w:val="both"/>
        <w:rPr>
          <w:rFonts w:cs="David" w:hint="cs"/>
          <w:rtl/>
        </w:rPr>
      </w:pPr>
      <w:r w:rsidRPr="00F045EA">
        <w:rPr>
          <w:rFonts w:cs="David" w:hint="cs"/>
          <w:rtl/>
        </w:rPr>
        <w:tab/>
        <w:t xml:space="preserve">הייתי אצל חבר הכנסת ליצמן לפני כעשרה  ימים, אחרי שהתקבל ההסכם הקואליציוני. לאחר מכן היה נוכח גם מי שאמור להיות מחליפו. אמרתי לו: ידידי, חבר הכנסת ליצמן, בוא נחסוך את כל הדרמה הזאת, למה אנחנו צריכים להגיע לכל הדרמה הזאת? חבר הכנסת ליצמן בחר את התהליך הזה. אבל אני חושב שמן הראוי ומן ההגינות, כמו שחבר הכנסת דני יתום הציע, שמאחר שהתפקיד הזה ניתן כפיקדון והוא בדרך כלל נמצא בידי קואליציה, ברוב רובן של כנסות ישראל הוא היה בידי הקואליציה, לא היה בידי האופוזיציה אי-פעם מחשבה לדרוש את התפקיד הזה לטובת האופוזיציה, ופתאום עכשיו כל האופוזיציה עומדת - - - </w:t>
      </w:r>
    </w:p>
    <w:p w14:paraId="03D09F99" w14:textId="77777777" w:rsidR="00F045EA" w:rsidRPr="00F045EA" w:rsidRDefault="00F045EA" w:rsidP="00F045EA">
      <w:pPr>
        <w:bidi/>
        <w:jc w:val="both"/>
        <w:rPr>
          <w:rFonts w:cs="David" w:hint="cs"/>
          <w:rtl/>
        </w:rPr>
      </w:pPr>
    </w:p>
    <w:p w14:paraId="75876960"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66E27BF0" w14:textId="77777777" w:rsidR="00F045EA" w:rsidRPr="00F045EA" w:rsidRDefault="00F045EA" w:rsidP="00F045EA">
      <w:pPr>
        <w:bidi/>
        <w:jc w:val="both"/>
        <w:rPr>
          <w:rFonts w:cs="David" w:hint="cs"/>
          <w:rtl/>
        </w:rPr>
      </w:pPr>
    </w:p>
    <w:p w14:paraId="19B98DF7" w14:textId="77777777" w:rsidR="00F045EA" w:rsidRPr="00F045EA" w:rsidRDefault="00F045EA" w:rsidP="00F045EA">
      <w:pPr>
        <w:bidi/>
        <w:jc w:val="both"/>
        <w:rPr>
          <w:rFonts w:cs="David" w:hint="cs"/>
          <w:rtl/>
        </w:rPr>
      </w:pPr>
      <w:r w:rsidRPr="00F045EA">
        <w:rPr>
          <w:rFonts w:cs="David" w:hint="cs"/>
          <w:rtl/>
        </w:rPr>
        <w:tab/>
        <w:t xml:space="preserve"> בכנסת הקודמת ליצמן היה באופוזיציה. </w:t>
      </w:r>
    </w:p>
    <w:p w14:paraId="7E880628" w14:textId="77777777" w:rsidR="00F045EA" w:rsidRPr="00F045EA" w:rsidRDefault="00F045EA" w:rsidP="00F045EA">
      <w:pPr>
        <w:bidi/>
        <w:jc w:val="both"/>
        <w:rPr>
          <w:rFonts w:cs="David" w:hint="cs"/>
          <w:rtl/>
        </w:rPr>
      </w:pPr>
    </w:p>
    <w:p w14:paraId="43612D09"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02097988" w14:textId="77777777" w:rsidR="00F045EA" w:rsidRPr="00F045EA" w:rsidRDefault="00F045EA" w:rsidP="00F045EA">
      <w:pPr>
        <w:pStyle w:val="Heading5"/>
        <w:rPr>
          <w:rFonts w:hint="cs"/>
          <w:rtl/>
        </w:rPr>
      </w:pPr>
    </w:p>
    <w:p w14:paraId="4087FFEB" w14:textId="77777777" w:rsidR="00F045EA" w:rsidRPr="00F045EA" w:rsidRDefault="00F045EA" w:rsidP="00F045EA">
      <w:pPr>
        <w:bidi/>
        <w:jc w:val="both"/>
        <w:rPr>
          <w:rFonts w:cs="David" w:hint="cs"/>
          <w:rtl/>
        </w:rPr>
      </w:pPr>
      <w:r w:rsidRPr="00F045EA">
        <w:rPr>
          <w:rFonts w:cs="David" w:hint="cs"/>
          <w:rtl/>
        </w:rPr>
        <w:tab/>
        <w:t xml:space="preserve"> התשובה היא לא נכונה. הוא הצטרף לאחר מכן לקואליציה. הוא הצטרף, ורק לאחר מכן קיבל את תפקיד יושב-ראש ועדת הכספים. בכנסת הקודמת התחיל להיות יושב-ראש ועדת הכספים חבר הכנסת אברהם </w:t>
      </w:r>
      <w:proofErr w:type="spellStart"/>
      <w:r w:rsidRPr="00F045EA">
        <w:rPr>
          <w:rFonts w:cs="David" w:hint="cs"/>
          <w:rtl/>
        </w:rPr>
        <w:t>הירשזון</w:t>
      </w:r>
      <w:proofErr w:type="spellEnd"/>
      <w:r w:rsidRPr="00F045EA">
        <w:rPr>
          <w:rFonts w:cs="David" w:hint="cs"/>
          <w:rtl/>
        </w:rPr>
        <w:t xml:space="preserve">, ומהרגע שהקואליציה פורקה בעקבות תהליך ההתנתקות של ראש הממשלה דאז אריאל שרון, סיעת יהדות התורה הצטרפה לקואליציה </w:t>
      </w:r>
      <w:proofErr w:type="spellStart"/>
      <w:r w:rsidRPr="00F045EA">
        <w:rPr>
          <w:rFonts w:cs="David" w:hint="cs"/>
          <w:rtl/>
        </w:rPr>
        <w:t>וליצמן</w:t>
      </w:r>
      <w:proofErr w:type="spellEnd"/>
      <w:r w:rsidRPr="00F045EA">
        <w:rPr>
          <w:rFonts w:cs="David" w:hint="cs"/>
          <w:rtl/>
        </w:rPr>
        <w:t xml:space="preserve"> קיבל את ועדת הכספים. בואו נדייק בעובדות. </w:t>
      </w:r>
    </w:p>
    <w:p w14:paraId="3C71A5FA" w14:textId="77777777" w:rsidR="00F045EA" w:rsidRPr="00F045EA" w:rsidRDefault="00F045EA" w:rsidP="00F045EA">
      <w:pPr>
        <w:bidi/>
        <w:jc w:val="both"/>
        <w:rPr>
          <w:rFonts w:cs="David" w:hint="cs"/>
          <w:rtl/>
        </w:rPr>
      </w:pPr>
    </w:p>
    <w:p w14:paraId="6EF93CDD" w14:textId="77777777" w:rsidR="00F045EA" w:rsidRPr="00F045EA" w:rsidRDefault="00F045EA" w:rsidP="00F045EA">
      <w:pPr>
        <w:bidi/>
        <w:jc w:val="both"/>
        <w:rPr>
          <w:rFonts w:cs="David" w:hint="cs"/>
          <w:rtl/>
        </w:rPr>
      </w:pPr>
      <w:r w:rsidRPr="00F045EA">
        <w:rPr>
          <w:rFonts w:cs="David" w:hint="cs"/>
          <w:rtl/>
        </w:rPr>
        <w:tab/>
        <w:t xml:space="preserve">לעצם העניין, אני פונה לחבר הכנסת ליצמן ואומר לו: המציאות היא כזאת שקיבלת את התפקיד כפיקדון. זה לא תפקיד שהוא מורשת אבות, זה לא תפקיד שניתן לאדם מסוים, זה תפקיד שניתן לסיעה מתוך כוונות של חיבור ועבודה משותפת. אני גם די מתפלא על חברי האופוזיציה, שפתאום הדבר נראה להם לא בסדר ולא תקין, אבל הם יודעים בדיוק שזה המצב לאשורו. כדי למנוע את כל הדרמטיזציה הזאת אני פונה גם לחברי האופוזיציה ואומר להם: בואו נעשה את כל הדברים על-מנת שהתהליך הזה לא יהיה דרמטי ולא יהיה כיפוף ידיים, למרות שיכול להיות שזה לגיטימי שחבר הכנסת ליצמן, מול קהל בוחריו, צריך לשרת את מטרותיו. זה לגיטימי ואין לי שום בעיה עם העניין הזה. </w:t>
      </w:r>
    </w:p>
    <w:p w14:paraId="6AA0CA57" w14:textId="77777777" w:rsidR="00F045EA" w:rsidRPr="00F045EA" w:rsidRDefault="00F045EA" w:rsidP="00F045EA">
      <w:pPr>
        <w:bidi/>
        <w:jc w:val="both"/>
        <w:rPr>
          <w:rFonts w:cs="David" w:hint="cs"/>
          <w:rtl/>
        </w:rPr>
      </w:pPr>
    </w:p>
    <w:p w14:paraId="357F66B7" w14:textId="77777777" w:rsidR="00F045EA" w:rsidRPr="00F045EA" w:rsidRDefault="00F045EA" w:rsidP="00F045EA">
      <w:pPr>
        <w:bidi/>
        <w:jc w:val="both"/>
        <w:rPr>
          <w:rFonts w:cs="David" w:hint="cs"/>
          <w:rtl/>
        </w:rPr>
      </w:pPr>
      <w:r w:rsidRPr="00F045EA">
        <w:rPr>
          <w:rFonts w:cs="David" w:hint="cs"/>
          <w:rtl/>
        </w:rPr>
        <w:tab/>
        <w:t xml:space="preserve">לכן, גברתי היושבת-ראש, אני מבקש מהוועדה לאשר את החלטתו של חבר הכנסת ליצמן, לאור זה שהוא קיבל את תפקידו באופן זמני, כפיקדון, והגיע היום שאנחנו דורשים אותו בחזרה לטובת חבר קואליציה. אני פונה שוב לחבר הכנסת ליצמן לקיים בהגינות את הסיכום שהיה בינינו, שביום מן הימים, והיה והוא לא יהיה חבר קואליציה, הוא יצטרך להיפרד מהתפקיד. הגיע היום הזה שבו אני מבקש מכל חברי ועדת הכנסת ומכל חברי ועדת הכספים לאשר את ההחלפה הזאת, כי זה הצעד ההגון, זה הצעד הנכון, זה הסדר הטוב, זה כבודם של חברים והסכמים בעבודה משותפת בכנסת. כפי שאני משתדל לקיים הסכמים שאני עושה עם אנשים אחרים, גם אם הם בעל-פה, אני חושב שגם את ההסכם הזה חבר הכנסת ליצמן צריך לקיים, להחזיר את הפיקדון שניתן לו, על-מנת שנוכל לבחור יושב-ראש חדש. והיה ולא יסכים לעשות זאת, אני מציע לוועדת הכנסת להצביע היום בעד החלפתו של חבר הכנסת ליצמן. </w:t>
      </w:r>
    </w:p>
    <w:p w14:paraId="73943EAA" w14:textId="77777777" w:rsidR="00F045EA" w:rsidRPr="00F045EA" w:rsidRDefault="00F045EA" w:rsidP="00F045EA">
      <w:pPr>
        <w:bidi/>
        <w:jc w:val="both"/>
        <w:rPr>
          <w:rFonts w:cs="David" w:hint="cs"/>
          <w:rtl/>
        </w:rPr>
      </w:pPr>
    </w:p>
    <w:p w14:paraId="1934E4D7" w14:textId="77777777" w:rsidR="00F045EA" w:rsidRPr="00F045EA" w:rsidRDefault="00F045EA" w:rsidP="00F045EA">
      <w:pPr>
        <w:bidi/>
        <w:jc w:val="both"/>
        <w:rPr>
          <w:rFonts w:cs="David" w:hint="cs"/>
          <w:rtl/>
        </w:rPr>
      </w:pPr>
      <w:r w:rsidRPr="00F045EA">
        <w:rPr>
          <w:rFonts w:cs="David" w:hint="cs"/>
          <w:rtl/>
        </w:rPr>
        <w:tab/>
        <w:t xml:space="preserve">אני מבקש מחבר הכנסת ליצמן, מאחר שחלק מההליך תלוי בו, כי הוא צריך לכנס את ועדת הכספים בזמן סביר ולהצביע על החלפתו או אי החלפתו </w:t>
      </w:r>
      <w:r w:rsidRPr="00F045EA">
        <w:rPr>
          <w:rFonts w:cs="David"/>
          <w:rtl/>
        </w:rPr>
        <w:t>–</w:t>
      </w:r>
      <w:r w:rsidRPr="00F045EA">
        <w:rPr>
          <w:rFonts w:cs="David" w:hint="cs"/>
          <w:rtl/>
        </w:rPr>
        <w:t xml:space="preserve"> אני מוכרח לגלות שבשיחה בינינו הוא הבטיח שזה ייעשה תוך שבוע עד עשרה ימים </w:t>
      </w:r>
      <w:r w:rsidRPr="00F045EA">
        <w:rPr>
          <w:rFonts w:cs="David"/>
          <w:rtl/>
        </w:rPr>
        <w:t>–</w:t>
      </w:r>
      <w:r w:rsidRPr="00F045EA">
        <w:rPr>
          <w:rFonts w:cs="David" w:hint="cs"/>
          <w:rtl/>
        </w:rPr>
        <w:t xml:space="preserve"> אני מבקש ממנו לקצר את התקופה הזאת ולגמור את הפארסה הזאת כבר היום, כבר מחר, על-מנת להביא למצב שנגמור את התהליך הזה. תודה רבה. </w:t>
      </w:r>
    </w:p>
    <w:p w14:paraId="1D3BC0EF" w14:textId="77777777" w:rsidR="00F045EA" w:rsidRPr="00F045EA" w:rsidRDefault="00F045EA" w:rsidP="00F045EA">
      <w:pPr>
        <w:bidi/>
        <w:jc w:val="both"/>
        <w:rPr>
          <w:rFonts w:cs="David" w:hint="cs"/>
          <w:rtl/>
        </w:rPr>
      </w:pPr>
    </w:p>
    <w:p w14:paraId="1865467A"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004D6BE6" w14:textId="77777777" w:rsidR="00F045EA" w:rsidRPr="00F045EA" w:rsidRDefault="00F045EA" w:rsidP="00F045EA">
      <w:pPr>
        <w:bidi/>
        <w:jc w:val="both"/>
        <w:rPr>
          <w:rFonts w:cs="David" w:hint="cs"/>
          <w:rtl/>
        </w:rPr>
      </w:pPr>
    </w:p>
    <w:p w14:paraId="35310529" w14:textId="77777777" w:rsidR="00F045EA" w:rsidRPr="00F045EA" w:rsidRDefault="00F045EA" w:rsidP="00F045EA">
      <w:pPr>
        <w:bidi/>
        <w:jc w:val="both"/>
        <w:rPr>
          <w:rFonts w:cs="David" w:hint="cs"/>
          <w:rtl/>
        </w:rPr>
      </w:pPr>
      <w:r w:rsidRPr="00F045EA">
        <w:rPr>
          <w:rFonts w:cs="David" w:hint="cs"/>
          <w:rtl/>
        </w:rPr>
        <w:tab/>
        <w:t xml:space="preserve"> לא ענית לי על ההסכם עם סיעת גיל. </w:t>
      </w:r>
    </w:p>
    <w:p w14:paraId="349FCEFD" w14:textId="77777777" w:rsidR="00F045EA" w:rsidRPr="00F045EA" w:rsidRDefault="00F045EA" w:rsidP="00F045EA">
      <w:pPr>
        <w:bidi/>
        <w:jc w:val="both"/>
        <w:rPr>
          <w:rFonts w:cs="David" w:hint="cs"/>
          <w:rtl/>
        </w:rPr>
      </w:pPr>
    </w:p>
    <w:p w14:paraId="71D480A5"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005837C0" w14:textId="77777777" w:rsidR="00F045EA" w:rsidRPr="00F045EA" w:rsidRDefault="00F045EA" w:rsidP="00F045EA">
      <w:pPr>
        <w:pStyle w:val="Heading5"/>
        <w:rPr>
          <w:rFonts w:hint="cs"/>
          <w:rtl/>
        </w:rPr>
      </w:pPr>
    </w:p>
    <w:p w14:paraId="535F7353" w14:textId="77777777" w:rsidR="00F045EA" w:rsidRPr="00F045EA" w:rsidRDefault="00F045EA" w:rsidP="00F045EA">
      <w:pPr>
        <w:bidi/>
        <w:jc w:val="both"/>
        <w:rPr>
          <w:rFonts w:cs="David" w:hint="cs"/>
          <w:rtl/>
        </w:rPr>
      </w:pPr>
      <w:r w:rsidRPr="00F045EA">
        <w:rPr>
          <w:rFonts w:cs="David" w:hint="cs"/>
          <w:rtl/>
        </w:rPr>
        <w:tab/>
        <w:t xml:space="preserve"> לגבי ההסכמים עם סיעת גיל, למיטב ידיעתי לא נחתמו או נכתבו כל הסכמים כאלה ואחרים. </w:t>
      </w:r>
    </w:p>
    <w:p w14:paraId="0FD8284C" w14:textId="77777777" w:rsidR="00F045EA" w:rsidRPr="00F045EA" w:rsidRDefault="00F045EA" w:rsidP="00F045EA">
      <w:pPr>
        <w:bidi/>
        <w:jc w:val="both"/>
        <w:rPr>
          <w:rFonts w:cs="David" w:hint="cs"/>
          <w:rtl/>
        </w:rPr>
      </w:pPr>
    </w:p>
    <w:p w14:paraId="728EB81C"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6839F578" w14:textId="77777777" w:rsidR="00F045EA" w:rsidRPr="00F045EA" w:rsidRDefault="00F045EA" w:rsidP="00F045EA">
      <w:pPr>
        <w:bidi/>
        <w:jc w:val="both"/>
        <w:rPr>
          <w:rFonts w:cs="David" w:hint="cs"/>
          <w:rtl/>
        </w:rPr>
      </w:pPr>
    </w:p>
    <w:p w14:paraId="128ADAA2" w14:textId="77777777" w:rsidR="00F045EA" w:rsidRPr="00F045EA" w:rsidRDefault="00F045EA" w:rsidP="00F045EA">
      <w:pPr>
        <w:bidi/>
        <w:jc w:val="both"/>
        <w:rPr>
          <w:rFonts w:cs="David" w:hint="cs"/>
          <w:rtl/>
        </w:rPr>
      </w:pPr>
      <w:r w:rsidRPr="00F045EA">
        <w:rPr>
          <w:rFonts w:cs="David" w:hint="cs"/>
          <w:rtl/>
        </w:rPr>
        <w:tab/>
        <w:t xml:space="preserve"> ולא כתובים, בעל-פה?</w:t>
      </w:r>
    </w:p>
    <w:p w14:paraId="73F22AC0" w14:textId="77777777" w:rsidR="00F045EA" w:rsidRPr="00F045EA" w:rsidRDefault="00F045EA" w:rsidP="00F045EA">
      <w:pPr>
        <w:bidi/>
        <w:jc w:val="both"/>
        <w:rPr>
          <w:rFonts w:cs="David" w:hint="cs"/>
          <w:rtl/>
        </w:rPr>
      </w:pPr>
    </w:p>
    <w:p w14:paraId="2C5F06E8"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5498AF32" w14:textId="77777777" w:rsidR="00F045EA" w:rsidRPr="00F045EA" w:rsidRDefault="00F045EA" w:rsidP="00F045EA">
      <w:pPr>
        <w:pStyle w:val="Heading5"/>
        <w:rPr>
          <w:rFonts w:hint="cs"/>
          <w:rtl/>
        </w:rPr>
      </w:pPr>
    </w:p>
    <w:p w14:paraId="008604DC" w14:textId="77777777" w:rsidR="00F045EA" w:rsidRPr="00F045EA" w:rsidRDefault="00F045EA" w:rsidP="00F045EA">
      <w:pPr>
        <w:bidi/>
        <w:jc w:val="both"/>
        <w:rPr>
          <w:rFonts w:cs="David" w:hint="cs"/>
          <w:rtl/>
        </w:rPr>
      </w:pPr>
      <w:r w:rsidRPr="00F045EA">
        <w:rPr>
          <w:rFonts w:cs="David" w:hint="cs"/>
          <w:rtl/>
        </w:rPr>
        <w:tab/>
        <w:t xml:space="preserve"> לא כתובים בוודאי שלא. לגבי הדברים שקרו פה בשבוע שעבר אני לא יכול להעיד. אני רק יודע שהיה שיח לגבי קיום של הסכמים קואליציוניים שנחתמו בתחילת הקדנציה. </w:t>
      </w:r>
    </w:p>
    <w:p w14:paraId="30750A6B" w14:textId="77777777" w:rsidR="00F045EA" w:rsidRPr="00F045EA" w:rsidRDefault="00F045EA" w:rsidP="00F045EA">
      <w:pPr>
        <w:bidi/>
        <w:jc w:val="both"/>
        <w:rPr>
          <w:rFonts w:cs="David" w:hint="cs"/>
          <w:rtl/>
        </w:rPr>
      </w:pPr>
    </w:p>
    <w:p w14:paraId="151D81F1"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280EBC14" w14:textId="77777777" w:rsidR="00F045EA" w:rsidRPr="00F045EA" w:rsidRDefault="00F045EA" w:rsidP="00F045EA">
      <w:pPr>
        <w:bidi/>
        <w:jc w:val="both"/>
        <w:rPr>
          <w:rFonts w:cs="David" w:hint="cs"/>
          <w:rtl/>
        </w:rPr>
      </w:pPr>
    </w:p>
    <w:p w14:paraId="58520BF7" w14:textId="77777777" w:rsidR="00F045EA" w:rsidRPr="00F045EA" w:rsidRDefault="00F045EA" w:rsidP="00F045EA">
      <w:pPr>
        <w:bidi/>
        <w:jc w:val="both"/>
        <w:rPr>
          <w:rFonts w:cs="David" w:hint="cs"/>
          <w:rtl/>
        </w:rPr>
      </w:pPr>
      <w:r w:rsidRPr="00F045EA">
        <w:rPr>
          <w:rFonts w:cs="David" w:hint="cs"/>
          <w:rtl/>
        </w:rPr>
        <w:tab/>
        <w:t xml:space="preserve">אני מודה לך, אדוני. חבר הכנסת ליצמן, בבקשה. </w:t>
      </w:r>
    </w:p>
    <w:p w14:paraId="5EA1E9DE" w14:textId="77777777" w:rsidR="00F045EA" w:rsidRPr="00F045EA" w:rsidRDefault="00F045EA" w:rsidP="00F045EA">
      <w:pPr>
        <w:bidi/>
        <w:jc w:val="both"/>
        <w:rPr>
          <w:rFonts w:cs="David" w:hint="cs"/>
          <w:rtl/>
        </w:rPr>
      </w:pPr>
    </w:p>
    <w:p w14:paraId="0495D7CC" w14:textId="77777777" w:rsidR="00F045EA" w:rsidRPr="00F045EA" w:rsidRDefault="00F045EA" w:rsidP="00F045EA">
      <w:pPr>
        <w:bidi/>
        <w:jc w:val="both"/>
        <w:rPr>
          <w:rFonts w:cs="David" w:hint="cs"/>
          <w:rtl/>
        </w:rPr>
      </w:pPr>
      <w:r w:rsidRPr="00F045EA">
        <w:rPr>
          <w:rFonts w:cs="David" w:hint="cs"/>
          <w:u w:val="single"/>
          <w:rtl/>
        </w:rPr>
        <w:t>יעקב ליצמן:</w:t>
      </w:r>
    </w:p>
    <w:p w14:paraId="0384610A" w14:textId="77777777" w:rsidR="00F045EA" w:rsidRPr="00F045EA" w:rsidRDefault="00F045EA" w:rsidP="00F045EA">
      <w:pPr>
        <w:bidi/>
        <w:jc w:val="both"/>
        <w:rPr>
          <w:rFonts w:cs="David" w:hint="cs"/>
          <w:rtl/>
        </w:rPr>
      </w:pPr>
    </w:p>
    <w:p w14:paraId="088B6B64" w14:textId="77777777" w:rsidR="00F045EA" w:rsidRPr="00F045EA" w:rsidRDefault="00F045EA" w:rsidP="00F045EA">
      <w:pPr>
        <w:bidi/>
        <w:jc w:val="both"/>
        <w:rPr>
          <w:rFonts w:cs="David" w:hint="cs"/>
          <w:rtl/>
        </w:rPr>
      </w:pPr>
      <w:r w:rsidRPr="00F045EA">
        <w:rPr>
          <w:rFonts w:cs="David" w:hint="cs"/>
          <w:rtl/>
        </w:rPr>
        <w:tab/>
        <w:t xml:space="preserve"> גברתי היושבת-ראש, חברי הכנסת, ציפיתי מיושב-ראש סיעת הגמלאים שיגיד לי תודה רבה, כי בגלל שסירבתי לפנות את הכיסא הם קיבלו כסף. הרי אם הייתי מתפטר, אף אחד לא היה מסתכל עליהם. גם עכשיו לא בטוח שהם יקבלו, אבל לפחות הבטיחו להם. </w:t>
      </w:r>
    </w:p>
    <w:p w14:paraId="67A39BFD" w14:textId="77777777" w:rsidR="00F045EA" w:rsidRPr="00F045EA" w:rsidRDefault="00F045EA" w:rsidP="00F045EA">
      <w:pPr>
        <w:bidi/>
        <w:jc w:val="both"/>
        <w:rPr>
          <w:rFonts w:cs="David" w:hint="cs"/>
          <w:rtl/>
        </w:rPr>
      </w:pPr>
    </w:p>
    <w:p w14:paraId="0AA42FC0"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57C88F5F" w14:textId="77777777" w:rsidR="00F045EA" w:rsidRPr="00F045EA" w:rsidRDefault="00F045EA" w:rsidP="00F045EA">
      <w:pPr>
        <w:bidi/>
        <w:jc w:val="both"/>
        <w:rPr>
          <w:rFonts w:cs="David" w:hint="cs"/>
          <w:rtl/>
        </w:rPr>
      </w:pPr>
    </w:p>
    <w:p w14:paraId="4431194F" w14:textId="77777777" w:rsidR="00F045EA" w:rsidRPr="00F045EA" w:rsidRDefault="00F045EA" w:rsidP="00F045EA">
      <w:pPr>
        <w:bidi/>
        <w:jc w:val="both"/>
        <w:rPr>
          <w:rFonts w:cs="David" w:hint="cs"/>
          <w:rtl/>
        </w:rPr>
      </w:pPr>
      <w:r w:rsidRPr="00F045EA">
        <w:rPr>
          <w:rFonts w:cs="David" w:hint="cs"/>
          <w:rtl/>
        </w:rPr>
        <w:tab/>
        <w:t xml:space="preserve"> מי הבטיח, אדוני?</w:t>
      </w:r>
    </w:p>
    <w:p w14:paraId="2AA4D7D3" w14:textId="77777777" w:rsidR="00F045EA" w:rsidRPr="00F045EA" w:rsidRDefault="00F045EA" w:rsidP="00F045EA">
      <w:pPr>
        <w:bidi/>
        <w:jc w:val="both"/>
        <w:rPr>
          <w:rFonts w:cs="David" w:hint="cs"/>
          <w:rtl/>
        </w:rPr>
      </w:pPr>
    </w:p>
    <w:p w14:paraId="10F87141" w14:textId="77777777" w:rsidR="00F045EA" w:rsidRPr="00F045EA" w:rsidRDefault="00F045EA" w:rsidP="00F045EA">
      <w:pPr>
        <w:bidi/>
        <w:jc w:val="both"/>
        <w:rPr>
          <w:rFonts w:cs="David" w:hint="cs"/>
          <w:rtl/>
        </w:rPr>
      </w:pPr>
      <w:r w:rsidRPr="00F045EA">
        <w:rPr>
          <w:rFonts w:cs="David" w:hint="cs"/>
          <w:u w:val="single"/>
          <w:rtl/>
        </w:rPr>
        <w:t>יעקב ליצמן:</w:t>
      </w:r>
    </w:p>
    <w:p w14:paraId="261D758D" w14:textId="77777777" w:rsidR="00F045EA" w:rsidRPr="00F045EA" w:rsidRDefault="00F045EA" w:rsidP="00F045EA">
      <w:pPr>
        <w:bidi/>
        <w:jc w:val="both"/>
        <w:rPr>
          <w:rFonts w:cs="David" w:hint="cs"/>
          <w:rtl/>
        </w:rPr>
      </w:pPr>
    </w:p>
    <w:p w14:paraId="533358C5" w14:textId="77777777" w:rsidR="00F045EA" w:rsidRPr="00F045EA" w:rsidRDefault="00F045EA" w:rsidP="00F045EA">
      <w:pPr>
        <w:bidi/>
        <w:jc w:val="both"/>
        <w:rPr>
          <w:rFonts w:cs="David" w:hint="cs"/>
          <w:rtl/>
        </w:rPr>
      </w:pPr>
      <w:r w:rsidRPr="00F045EA">
        <w:rPr>
          <w:rFonts w:cs="David" w:hint="cs"/>
          <w:rtl/>
        </w:rPr>
        <w:tab/>
        <w:t xml:space="preserve"> קראתי היום בעיתונות, כפי שגברתי קראה. </w:t>
      </w:r>
    </w:p>
    <w:p w14:paraId="73E16065" w14:textId="77777777" w:rsidR="00F045EA" w:rsidRPr="00F045EA" w:rsidRDefault="00F045EA" w:rsidP="00F045EA">
      <w:pPr>
        <w:bidi/>
        <w:jc w:val="both"/>
        <w:rPr>
          <w:rFonts w:cs="David" w:hint="cs"/>
          <w:rtl/>
        </w:rPr>
      </w:pPr>
    </w:p>
    <w:p w14:paraId="283BF2F0"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1EE39890" w14:textId="77777777" w:rsidR="00F045EA" w:rsidRPr="00F045EA" w:rsidRDefault="00F045EA" w:rsidP="00F045EA">
      <w:pPr>
        <w:bidi/>
        <w:jc w:val="both"/>
        <w:rPr>
          <w:rFonts w:cs="David" w:hint="cs"/>
          <w:rtl/>
        </w:rPr>
      </w:pPr>
    </w:p>
    <w:p w14:paraId="1C6088B5" w14:textId="77777777" w:rsidR="00F045EA" w:rsidRPr="00F045EA" w:rsidRDefault="00F045EA" w:rsidP="00F045EA">
      <w:pPr>
        <w:bidi/>
        <w:jc w:val="both"/>
        <w:rPr>
          <w:rFonts w:cs="David" w:hint="cs"/>
          <w:rtl/>
        </w:rPr>
      </w:pPr>
      <w:r w:rsidRPr="00F045EA">
        <w:rPr>
          <w:rFonts w:cs="David" w:hint="cs"/>
          <w:rtl/>
        </w:rPr>
        <w:tab/>
        <w:t xml:space="preserve"> כי חבר הכנסת </w:t>
      </w:r>
      <w:proofErr w:type="spellStart"/>
      <w:r w:rsidRPr="00F045EA">
        <w:rPr>
          <w:rFonts w:cs="David" w:hint="cs"/>
          <w:rtl/>
        </w:rPr>
        <w:t>יצחקי</w:t>
      </w:r>
      <w:proofErr w:type="spellEnd"/>
      <w:r w:rsidRPr="00F045EA">
        <w:rPr>
          <w:rFonts w:cs="David" w:hint="cs"/>
          <w:rtl/>
        </w:rPr>
        <w:t xml:space="preserve"> אמר שזה לא כך, למיטב ידיעתו. </w:t>
      </w:r>
    </w:p>
    <w:p w14:paraId="3E694AAA" w14:textId="77777777" w:rsidR="00F045EA" w:rsidRPr="00F045EA" w:rsidRDefault="00F045EA" w:rsidP="00F045EA">
      <w:pPr>
        <w:bidi/>
        <w:jc w:val="both"/>
        <w:rPr>
          <w:rFonts w:cs="David" w:hint="cs"/>
          <w:rtl/>
        </w:rPr>
      </w:pPr>
    </w:p>
    <w:p w14:paraId="68623D76"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1BDCD2AD" w14:textId="77777777" w:rsidR="00F045EA" w:rsidRPr="00F045EA" w:rsidRDefault="00F045EA" w:rsidP="00F045EA">
      <w:pPr>
        <w:bidi/>
        <w:jc w:val="both"/>
        <w:rPr>
          <w:rFonts w:cs="David" w:hint="cs"/>
          <w:rtl/>
        </w:rPr>
      </w:pPr>
    </w:p>
    <w:p w14:paraId="018B0587" w14:textId="77777777" w:rsidR="00F045EA" w:rsidRPr="00F045EA" w:rsidRDefault="00F045EA" w:rsidP="00F045EA">
      <w:pPr>
        <w:bidi/>
        <w:jc w:val="both"/>
        <w:rPr>
          <w:rFonts w:cs="David" w:hint="cs"/>
          <w:rtl/>
        </w:rPr>
      </w:pPr>
      <w:r w:rsidRPr="00F045EA">
        <w:rPr>
          <w:rFonts w:cs="David" w:hint="cs"/>
          <w:rtl/>
        </w:rPr>
        <w:tab/>
        <w:t xml:space="preserve">אני לא מאפשרת. אני קוראת אותך לסדר. </w:t>
      </w:r>
    </w:p>
    <w:p w14:paraId="4D5FB4E1" w14:textId="77777777" w:rsidR="00F045EA" w:rsidRPr="00F045EA" w:rsidRDefault="00F045EA" w:rsidP="00F045EA">
      <w:pPr>
        <w:bidi/>
        <w:jc w:val="both"/>
        <w:rPr>
          <w:rFonts w:cs="David" w:hint="cs"/>
          <w:rtl/>
        </w:rPr>
      </w:pPr>
    </w:p>
    <w:p w14:paraId="6BAAF55A"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18936C4B" w14:textId="77777777" w:rsidR="00F045EA" w:rsidRPr="00F045EA" w:rsidRDefault="00F045EA" w:rsidP="00F045EA">
      <w:pPr>
        <w:bidi/>
        <w:jc w:val="both"/>
        <w:rPr>
          <w:rFonts w:cs="David" w:hint="cs"/>
          <w:rtl/>
        </w:rPr>
      </w:pPr>
    </w:p>
    <w:p w14:paraId="6AAE309E" w14:textId="77777777" w:rsidR="00F045EA" w:rsidRPr="00F045EA" w:rsidRDefault="00F045EA" w:rsidP="00F045EA">
      <w:pPr>
        <w:bidi/>
        <w:jc w:val="both"/>
        <w:rPr>
          <w:rFonts w:cs="David" w:hint="cs"/>
          <w:rtl/>
        </w:rPr>
      </w:pPr>
      <w:r w:rsidRPr="00F045EA">
        <w:rPr>
          <w:rFonts w:cs="David" w:hint="cs"/>
          <w:rtl/>
        </w:rPr>
        <w:tab/>
        <w:t xml:space="preserve"> יושב-ראש הקואליציה אומר "למיטב ידיעתי", הוא לא יודע? ליצמן יודע מה שהוא לא יודע?</w:t>
      </w:r>
    </w:p>
    <w:p w14:paraId="378C0028" w14:textId="77777777" w:rsidR="00F045EA" w:rsidRPr="00F045EA" w:rsidRDefault="00F045EA" w:rsidP="00F045EA">
      <w:pPr>
        <w:bidi/>
        <w:jc w:val="both"/>
        <w:rPr>
          <w:rFonts w:cs="David" w:hint="cs"/>
          <w:rtl/>
        </w:rPr>
      </w:pPr>
    </w:p>
    <w:p w14:paraId="10EEC172"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327FEDC2" w14:textId="77777777" w:rsidR="00F045EA" w:rsidRPr="00F045EA" w:rsidRDefault="00F045EA" w:rsidP="00F045EA">
      <w:pPr>
        <w:bidi/>
        <w:jc w:val="both"/>
        <w:rPr>
          <w:rFonts w:cs="David" w:hint="cs"/>
          <w:rtl/>
        </w:rPr>
      </w:pPr>
    </w:p>
    <w:p w14:paraId="70D0FFEB" w14:textId="77777777" w:rsidR="00F045EA" w:rsidRPr="00F045EA" w:rsidRDefault="00F045EA" w:rsidP="00F045EA">
      <w:pPr>
        <w:bidi/>
        <w:jc w:val="both"/>
        <w:rPr>
          <w:rFonts w:cs="David" w:hint="cs"/>
          <w:rtl/>
        </w:rPr>
      </w:pPr>
      <w:r w:rsidRPr="00F045EA">
        <w:rPr>
          <w:rFonts w:cs="David" w:hint="cs"/>
          <w:rtl/>
        </w:rPr>
        <w:tab/>
        <w:t xml:space="preserve">חברת הכנסת </w:t>
      </w:r>
      <w:proofErr w:type="spellStart"/>
      <w:r w:rsidRPr="00F045EA">
        <w:rPr>
          <w:rFonts w:cs="David" w:hint="cs"/>
          <w:rtl/>
        </w:rPr>
        <w:t>גלאון</w:t>
      </w:r>
      <w:proofErr w:type="spellEnd"/>
      <w:r w:rsidRPr="00F045EA">
        <w:rPr>
          <w:rFonts w:cs="David" w:hint="cs"/>
          <w:rtl/>
        </w:rPr>
        <w:t xml:space="preserve">, אני קוראת אותך לסדר פעם שנייה. </w:t>
      </w:r>
    </w:p>
    <w:p w14:paraId="1CF6CF69" w14:textId="77777777" w:rsidR="00F045EA" w:rsidRPr="00F045EA" w:rsidRDefault="00F045EA" w:rsidP="00F045EA">
      <w:pPr>
        <w:bidi/>
        <w:jc w:val="both"/>
        <w:rPr>
          <w:rFonts w:cs="David" w:hint="cs"/>
          <w:rtl/>
        </w:rPr>
      </w:pPr>
    </w:p>
    <w:p w14:paraId="437FBE7E"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16BBCF54" w14:textId="77777777" w:rsidR="00F045EA" w:rsidRPr="00F045EA" w:rsidRDefault="00F045EA" w:rsidP="00F045EA">
      <w:pPr>
        <w:pStyle w:val="Heading5"/>
        <w:rPr>
          <w:rFonts w:hint="cs"/>
          <w:rtl/>
        </w:rPr>
      </w:pPr>
    </w:p>
    <w:p w14:paraId="3E0D7E0A" w14:textId="77777777" w:rsidR="00F045EA" w:rsidRPr="00F045EA" w:rsidRDefault="00F045EA" w:rsidP="00F045EA">
      <w:pPr>
        <w:bidi/>
        <w:jc w:val="both"/>
        <w:rPr>
          <w:rFonts w:cs="David" w:hint="cs"/>
          <w:rtl/>
        </w:rPr>
      </w:pPr>
      <w:r w:rsidRPr="00F045EA">
        <w:rPr>
          <w:rFonts w:cs="David" w:hint="cs"/>
          <w:rtl/>
        </w:rPr>
        <w:tab/>
        <w:t xml:space="preserve"> ליצמן לא יודע את מה שאני יודע. </w:t>
      </w:r>
    </w:p>
    <w:p w14:paraId="26A92C23" w14:textId="77777777" w:rsidR="00F045EA" w:rsidRPr="00F045EA" w:rsidRDefault="00F045EA" w:rsidP="00F045EA">
      <w:pPr>
        <w:bidi/>
        <w:jc w:val="both"/>
        <w:rPr>
          <w:rFonts w:cs="David" w:hint="cs"/>
          <w:rtl/>
        </w:rPr>
      </w:pPr>
    </w:p>
    <w:p w14:paraId="430F00C6" w14:textId="77777777" w:rsidR="00F045EA" w:rsidRPr="00F045EA" w:rsidRDefault="00F045EA" w:rsidP="00F045EA">
      <w:pPr>
        <w:bidi/>
        <w:jc w:val="both"/>
        <w:rPr>
          <w:rFonts w:cs="David" w:hint="cs"/>
          <w:rtl/>
        </w:rPr>
      </w:pPr>
      <w:r w:rsidRPr="00F045EA">
        <w:rPr>
          <w:rFonts w:cs="David" w:hint="cs"/>
          <w:u w:val="single"/>
          <w:rtl/>
        </w:rPr>
        <w:t>יעקב ליצמן:</w:t>
      </w:r>
    </w:p>
    <w:p w14:paraId="319D7F67" w14:textId="77777777" w:rsidR="00F045EA" w:rsidRPr="00F045EA" w:rsidRDefault="00F045EA" w:rsidP="00F045EA">
      <w:pPr>
        <w:bidi/>
        <w:jc w:val="both"/>
        <w:rPr>
          <w:rFonts w:cs="David" w:hint="cs"/>
          <w:rtl/>
        </w:rPr>
      </w:pPr>
    </w:p>
    <w:p w14:paraId="022D533C" w14:textId="77777777" w:rsidR="00F045EA" w:rsidRPr="00F045EA" w:rsidRDefault="00F045EA" w:rsidP="00F045EA">
      <w:pPr>
        <w:bidi/>
        <w:jc w:val="both"/>
        <w:rPr>
          <w:rFonts w:cs="David" w:hint="cs"/>
          <w:rtl/>
        </w:rPr>
      </w:pPr>
      <w:r w:rsidRPr="00F045EA">
        <w:rPr>
          <w:rFonts w:cs="David" w:hint="cs"/>
          <w:rtl/>
        </w:rPr>
        <w:tab/>
        <w:t xml:space="preserve"> לפני שבוע ימים, כאשר חבר הכנסת </w:t>
      </w:r>
      <w:proofErr w:type="spellStart"/>
      <w:r w:rsidRPr="00F045EA">
        <w:rPr>
          <w:rFonts w:cs="David" w:hint="cs"/>
          <w:rtl/>
        </w:rPr>
        <w:t>שרוני</w:t>
      </w:r>
      <w:proofErr w:type="spellEnd"/>
      <w:r w:rsidRPr="00F045EA">
        <w:rPr>
          <w:rFonts w:cs="David" w:hint="cs"/>
          <w:rtl/>
        </w:rPr>
        <w:t xml:space="preserve"> אמר שהוא לא יצביע בעד הדחתי, הוא נכנס אלי לחדר ואמר לי: אני לא אתן להדיח אותך, אתה היושב-ראש הכי טוב. הוא לא דיבר על כסף. האם התקלקלתי מהשבוע שעבר עד היום?</w:t>
      </w:r>
    </w:p>
    <w:p w14:paraId="1FDEDCD8" w14:textId="77777777" w:rsidR="00F045EA" w:rsidRPr="00F045EA" w:rsidRDefault="00F045EA" w:rsidP="00F045EA">
      <w:pPr>
        <w:bidi/>
        <w:jc w:val="both"/>
        <w:rPr>
          <w:rFonts w:cs="David" w:hint="cs"/>
          <w:rtl/>
        </w:rPr>
      </w:pPr>
    </w:p>
    <w:p w14:paraId="43CB1F37" w14:textId="77777777" w:rsidR="00F045EA" w:rsidRPr="00F045EA" w:rsidRDefault="00F045EA" w:rsidP="00F045EA">
      <w:pPr>
        <w:bidi/>
        <w:jc w:val="both"/>
        <w:rPr>
          <w:rFonts w:cs="David" w:hint="cs"/>
          <w:rtl/>
        </w:rPr>
      </w:pPr>
      <w:r w:rsidRPr="00F045EA">
        <w:rPr>
          <w:rFonts w:cs="David" w:hint="cs"/>
          <w:rtl/>
        </w:rPr>
        <w:tab/>
        <w:t xml:space="preserve">אני רוצה להודיע לוועדה, שאם תהיה המלצה מכאן, אני מתכונן להביא את זה לוועדת הכספים באופן מסודר. אבל אני רוצה להביא כמה נושאים לסדר-היום. קודם כל, מה שיושב-ראש הקואליציה אמר, "יושב-ראש זמני". ככל שבדקתי, אין מושג "זמני" בתקנון. כפי שבאותו זמן שבחרו בי כיושב-ראש זמני לוועדת הכספים, בחרו </w:t>
      </w:r>
      <w:proofErr w:type="spellStart"/>
      <w:r w:rsidRPr="00F045EA">
        <w:rPr>
          <w:rFonts w:cs="David" w:hint="cs"/>
          <w:rtl/>
        </w:rPr>
        <w:t>ביצחקי</w:t>
      </w:r>
      <w:proofErr w:type="spellEnd"/>
      <w:r w:rsidRPr="00F045EA">
        <w:rPr>
          <w:rFonts w:cs="David" w:hint="cs"/>
          <w:rtl/>
        </w:rPr>
        <w:t xml:space="preserve"> כסגן שלי. האם יש סגן יושב-ראש ועדה? אין. אז אין סגן ואין יושב-ראש זמני. </w:t>
      </w:r>
    </w:p>
    <w:p w14:paraId="62795C2B" w14:textId="77777777" w:rsidR="00F045EA" w:rsidRPr="00F045EA" w:rsidRDefault="00F045EA" w:rsidP="00F045EA">
      <w:pPr>
        <w:bidi/>
        <w:jc w:val="both"/>
        <w:rPr>
          <w:rFonts w:cs="David" w:hint="cs"/>
          <w:rtl/>
        </w:rPr>
      </w:pPr>
    </w:p>
    <w:p w14:paraId="64D1B9A2"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5CCB57CA" w14:textId="77777777" w:rsidR="00F045EA" w:rsidRPr="00F045EA" w:rsidRDefault="00F045EA" w:rsidP="00F045EA">
      <w:pPr>
        <w:pStyle w:val="Heading5"/>
        <w:rPr>
          <w:rFonts w:hint="cs"/>
          <w:rtl/>
        </w:rPr>
      </w:pPr>
    </w:p>
    <w:p w14:paraId="7FF3B559" w14:textId="77777777" w:rsidR="00F045EA" w:rsidRPr="00F045EA" w:rsidRDefault="00F045EA" w:rsidP="00F045EA">
      <w:pPr>
        <w:bidi/>
        <w:jc w:val="both"/>
        <w:rPr>
          <w:rFonts w:cs="David" w:hint="cs"/>
          <w:rtl/>
        </w:rPr>
      </w:pPr>
      <w:r w:rsidRPr="00F045EA">
        <w:rPr>
          <w:rFonts w:cs="David" w:hint="cs"/>
          <w:rtl/>
        </w:rPr>
        <w:tab/>
        <w:t xml:space="preserve"> אם הייתי יודע שאני סגן יושב-ראש ועדת הכספים, הייתי מתפטר מלהיות יושב-ראש קואליציה. </w:t>
      </w:r>
    </w:p>
    <w:p w14:paraId="438116C9" w14:textId="77777777" w:rsidR="00F045EA" w:rsidRPr="00F045EA" w:rsidRDefault="00F045EA" w:rsidP="00F045EA">
      <w:pPr>
        <w:bidi/>
        <w:jc w:val="both"/>
        <w:rPr>
          <w:rFonts w:cs="David" w:hint="cs"/>
          <w:rtl/>
        </w:rPr>
      </w:pPr>
    </w:p>
    <w:p w14:paraId="4A53F5CF" w14:textId="77777777" w:rsidR="00F045EA" w:rsidRPr="00F045EA" w:rsidRDefault="00F045EA" w:rsidP="00F045EA">
      <w:pPr>
        <w:bidi/>
        <w:jc w:val="both"/>
        <w:rPr>
          <w:rFonts w:cs="David" w:hint="cs"/>
          <w:rtl/>
        </w:rPr>
      </w:pPr>
      <w:r w:rsidRPr="00F045EA">
        <w:rPr>
          <w:rFonts w:cs="David" w:hint="cs"/>
          <w:u w:val="single"/>
          <w:rtl/>
        </w:rPr>
        <w:t>יעקב ליצמן:</w:t>
      </w:r>
    </w:p>
    <w:p w14:paraId="1209E968" w14:textId="77777777" w:rsidR="00F045EA" w:rsidRPr="00F045EA" w:rsidRDefault="00F045EA" w:rsidP="00F045EA">
      <w:pPr>
        <w:bidi/>
        <w:jc w:val="both"/>
        <w:rPr>
          <w:rFonts w:cs="David" w:hint="cs"/>
          <w:rtl/>
        </w:rPr>
      </w:pPr>
    </w:p>
    <w:p w14:paraId="214C0124" w14:textId="77777777" w:rsidR="00F045EA" w:rsidRPr="00F045EA" w:rsidRDefault="00F045EA" w:rsidP="00F045EA">
      <w:pPr>
        <w:bidi/>
        <w:jc w:val="both"/>
        <w:rPr>
          <w:rFonts w:cs="David" w:hint="cs"/>
          <w:rtl/>
        </w:rPr>
      </w:pPr>
      <w:r w:rsidRPr="00F045EA">
        <w:rPr>
          <w:rFonts w:cs="David" w:hint="cs"/>
          <w:rtl/>
        </w:rPr>
        <w:tab/>
        <w:t xml:space="preserve"> לשאלה למה אני לא מתפטר, למה אני מתנגד להדחה. מאוד מחמיא לי שכולם משבחים אותי, מקיר לקיר, אבל זה מראה שהכנסת מדיחה רק את אלה שיש אליהם הערכה ולא כאלו שיש להם תיקים פליליים ולא כאלו שנמצאים תחת חקירות המשטרה והעמדה לדין. </w:t>
      </w:r>
    </w:p>
    <w:p w14:paraId="7BD48B0E" w14:textId="77777777" w:rsidR="00F045EA" w:rsidRPr="00F045EA" w:rsidRDefault="00F045EA" w:rsidP="00F045EA">
      <w:pPr>
        <w:bidi/>
        <w:jc w:val="both"/>
        <w:rPr>
          <w:rFonts w:cs="David" w:hint="cs"/>
          <w:rtl/>
        </w:rPr>
      </w:pPr>
    </w:p>
    <w:p w14:paraId="23E79525" w14:textId="77777777" w:rsidR="00F045EA" w:rsidRPr="00F045EA" w:rsidRDefault="00F045EA" w:rsidP="00F045EA">
      <w:pPr>
        <w:bidi/>
        <w:jc w:val="both"/>
        <w:rPr>
          <w:rFonts w:cs="David" w:hint="cs"/>
          <w:rtl/>
        </w:rPr>
      </w:pPr>
      <w:r w:rsidRPr="00F045EA">
        <w:rPr>
          <w:rFonts w:cs="David" w:hint="cs"/>
          <w:rtl/>
        </w:rPr>
        <w:tab/>
        <w:t xml:space="preserve">אני לא יודע עד לרגע זה למה מדיחים אותי, אבל יושב-ראש הקואליציה אמר בתקשורת לפני כמה חודשים שהוא ידיח אותי. יעידו כלי התקשורת שנמצאים פה. אבל ראה זה פלא, יומיים לאחר שהוא אמר את זה הופיע שר האוצר בוועדת הכספים ואמר שזה לא על דעתו. אפשר לבדוק את הפרוטוקול בוועדת הכספים. אז אולי צריך לבדוק אם במצב הנוכחי, שיושב-ראש הקואליציה פונה לוועדת הכנסת, זאת באמת הודעת הממשלה. </w:t>
      </w:r>
    </w:p>
    <w:p w14:paraId="06516611" w14:textId="77777777" w:rsidR="00F045EA" w:rsidRPr="00F045EA" w:rsidRDefault="00F045EA" w:rsidP="00F045EA">
      <w:pPr>
        <w:bidi/>
        <w:jc w:val="both"/>
        <w:rPr>
          <w:rFonts w:cs="David" w:hint="cs"/>
          <w:rtl/>
        </w:rPr>
      </w:pPr>
    </w:p>
    <w:p w14:paraId="7BC5416F"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596C466B" w14:textId="77777777" w:rsidR="00F045EA" w:rsidRPr="00F045EA" w:rsidRDefault="00F045EA" w:rsidP="00F045EA">
      <w:pPr>
        <w:bidi/>
        <w:jc w:val="both"/>
        <w:rPr>
          <w:rFonts w:cs="David" w:hint="cs"/>
          <w:rtl/>
        </w:rPr>
      </w:pPr>
    </w:p>
    <w:p w14:paraId="29D663E5" w14:textId="77777777" w:rsidR="00F045EA" w:rsidRPr="00F045EA" w:rsidRDefault="00F045EA" w:rsidP="00F045EA">
      <w:pPr>
        <w:bidi/>
        <w:jc w:val="both"/>
        <w:rPr>
          <w:rFonts w:cs="David" w:hint="cs"/>
          <w:rtl/>
        </w:rPr>
      </w:pPr>
      <w:r w:rsidRPr="00F045EA">
        <w:rPr>
          <w:rFonts w:cs="David" w:hint="cs"/>
          <w:rtl/>
        </w:rPr>
        <w:tab/>
        <w:t xml:space="preserve"> מה, אין תיאום?</w:t>
      </w:r>
    </w:p>
    <w:p w14:paraId="20C306AF" w14:textId="77777777" w:rsidR="00F045EA" w:rsidRPr="00F045EA" w:rsidRDefault="00F045EA" w:rsidP="00F045EA">
      <w:pPr>
        <w:bidi/>
        <w:jc w:val="both"/>
        <w:rPr>
          <w:rFonts w:cs="David" w:hint="cs"/>
          <w:rtl/>
        </w:rPr>
      </w:pPr>
    </w:p>
    <w:p w14:paraId="74E42DC7" w14:textId="77777777" w:rsidR="00F045EA" w:rsidRPr="00F045EA" w:rsidRDefault="00F045EA" w:rsidP="00F045EA">
      <w:pPr>
        <w:bidi/>
        <w:jc w:val="both"/>
        <w:rPr>
          <w:rFonts w:cs="David" w:hint="cs"/>
          <w:rtl/>
        </w:rPr>
      </w:pPr>
      <w:r w:rsidRPr="00F045EA">
        <w:rPr>
          <w:rFonts w:cs="David" w:hint="cs"/>
          <w:u w:val="single"/>
          <w:rtl/>
        </w:rPr>
        <w:t>יעקב ליצמן:</w:t>
      </w:r>
    </w:p>
    <w:p w14:paraId="70BD330F" w14:textId="77777777" w:rsidR="00F045EA" w:rsidRPr="00F045EA" w:rsidRDefault="00F045EA" w:rsidP="00F045EA">
      <w:pPr>
        <w:bidi/>
        <w:jc w:val="both"/>
        <w:rPr>
          <w:rFonts w:cs="David" w:hint="cs"/>
          <w:rtl/>
        </w:rPr>
      </w:pPr>
    </w:p>
    <w:p w14:paraId="255CCBC0" w14:textId="77777777" w:rsidR="00F045EA" w:rsidRPr="00F045EA" w:rsidRDefault="00F045EA" w:rsidP="00F045EA">
      <w:pPr>
        <w:bidi/>
        <w:jc w:val="both"/>
        <w:rPr>
          <w:rFonts w:cs="David" w:hint="cs"/>
          <w:rtl/>
        </w:rPr>
      </w:pPr>
      <w:r w:rsidRPr="00F045EA">
        <w:rPr>
          <w:rFonts w:cs="David" w:hint="cs"/>
          <w:rtl/>
        </w:rPr>
        <w:tab/>
        <w:t xml:space="preserve"> לא יודע. עובדה שרצו להדיח אותו גם, גם זה קרה. </w:t>
      </w:r>
    </w:p>
    <w:p w14:paraId="74013D9E" w14:textId="77777777" w:rsidR="00F045EA" w:rsidRPr="00F045EA" w:rsidRDefault="00F045EA" w:rsidP="00F045EA">
      <w:pPr>
        <w:bidi/>
        <w:jc w:val="both"/>
        <w:rPr>
          <w:rFonts w:cs="David" w:hint="cs"/>
          <w:rtl/>
        </w:rPr>
      </w:pPr>
    </w:p>
    <w:p w14:paraId="6EA5D16E" w14:textId="77777777" w:rsidR="00F045EA" w:rsidRPr="00F045EA" w:rsidRDefault="00F045EA" w:rsidP="00F045EA">
      <w:pPr>
        <w:bidi/>
        <w:jc w:val="both"/>
        <w:rPr>
          <w:rFonts w:cs="David" w:hint="cs"/>
          <w:rtl/>
        </w:rPr>
      </w:pPr>
      <w:r w:rsidRPr="00F045EA">
        <w:rPr>
          <w:rFonts w:cs="David" w:hint="cs"/>
          <w:rtl/>
        </w:rPr>
        <w:tab/>
        <w:t xml:space="preserve">חבר הכנסת </w:t>
      </w:r>
      <w:proofErr w:type="spellStart"/>
      <w:r w:rsidRPr="00F045EA">
        <w:rPr>
          <w:rFonts w:cs="David" w:hint="cs"/>
          <w:rtl/>
        </w:rPr>
        <w:t>יצחקי</w:t>
      </w:r>
      <w:proofErr w:type="spellEnd"/>
      <w:r w:rsidRPr="00F045EA">
        <w:rPr>
          <w:rFonts w:cs="David" w:hint="cs"/>
          <w:rtl/>
        </w:rPr>
        <w:t xml:space="preserve"> אמר שהיה משא-ומתן רציני וכן וארוך. הוא היה ארוך, אבל בין ישיבה אחת לישיבה שנייה לקח חודשיים-שלושה. </w:t>
      </w:r>
    </w:p>
    <w:p w14:paraId="6A604CB0" w14:textId="77777777" w:rsidR="00F045EA" w:rsidRPr="00F045EA" w:rsidRDefault="00F045EA" w:rsidP="00F045EA">
      <w:pPr>
        <w:bidi/>
        <w:jc w:val="both"/>
        <w:rPr>
          <w:rFonts w:cs="David" w:hint="cs"/>
          <w:rtl/>
        </w:rPr>
      </w:pPr>
    </w:p>
    <w:p w14:paraId="0B6AF327" w14:textId="77777777" w:rsidR="00F045EA" w:rsidRPr="00F045EA" w:rsidRDefault="00F045EA" w:rsidP="00F045EA">
      <w:pPr>
        <w:bidi/>
        <w:jc w:val="both"/>
        <w:rPr>
          <w:rFonts w:cs="David"/>
          <w:rtl/>
        </w:rPr>
      </w:pPr>
      <w:r w:rsidRPr="00F045EA">
        <w:rPr>
          <w:rFonts w:cs="David" w:hint="eastAsia"/>
          <w:u w:val="single"/>
          <w:rtl/>
        </w:rPr>
        <w:t>אורי</w:t>
      </w:r>
      <w:r w:rsidRPr="00F045EA">
        <w:rPr>
          <w:rFonts w:cs="David"/>
          <w:u w:val="single"/>
          <w:rtl/>
        </w:rPr>
        <w:t xml:space="preserve"> אריאל:</w:t>
      </w:r>
    </w:p>
    <w:p w14:paraId="20FED245" w14:textId="77777777" w:rsidR="00F045EA" w:rsidRPr="00F045EA" w:rsidRDefault="00F045EA" w:rsidP="00F045EA">
      <w:pPr>
        <w:bidi/>
        <w:jc w:val="both"/>
        <w:rPr>
          <w:rFonts w:cs="David"/>
          <w:rtl/>
        </w:rPr>
      </w:pPr>
    </w:p>
    <w:p w14:paraId="6AD57642" w14:textId="77777777" w:rsidR="00F045EA" w:rsidRPr="00F045EA" w:rsidRDefault="00F045EA" w:rsidP="00F045EA">
      <w:pPr>
        <w:bidi/>
        <w:jc w:val="both"/>
        <w:rPr>
          <w:rFonts w:cs="David" w:hint="cs"/>
          <w:rtl/>
        </w:rPr>
      </w:pPr>
      <w:r w:rsidRPr="00F045EA">
        <w:rPr>
          <w:rFonts w:cs="David"/>
          <w:rtl/>
        </w:rPr>
        <w:tab/>
      </w:r>
      <w:r w:rsidRPr="00F045EA">
        <w:rPr>
          <w:rFonts w:cs="David" w:hint="cs"/>
          <w:rtl/>
        </w:rPr>
        <w:t xml:space="preserve"> זה רציני. </w:t>
      </w:r>
    </w:p>
    <w:p w14:paraId="1A26AFF9" w14:textId="77777777" w:rsidR="00F045EA" w:rsidRPr="00F045EA" w:rsidRDefault="00F045EA" w:rsidP="00F045EA">
      <w:pPr>
        <w:bidi/>
        <w:jc w:val="both"/>
        <w:rPr>
          <w:rFonts w:cs="David" w:hint="cs"/>
          <w:rtl/>
        </w:rPr>
      </w:pPr>
    </w:p>
    <w:p w14:paraId="5939AFCF" w14:textId="77777777" w:rsidR="00F045EA" w:rsidRPr="00F045EA" w:rsidRDefault="00F045EA" w:rsidP="00F045EA">
      <w:pPr>
        <w:bidi/>
        <w:jc w:val="both"/>
        <w:rPr>
          <w:rFonts w:cs="David" w:hint="cs"/>
          <w:rtl/>
        </w:rPr>
      </w:pPr>
      <w:r w:rsidRPr="00F045EA">
        <w:rPr>
          <w:rFonts w:cs="David" w:hint="cs"/>
          <w:u w:val="single"/>
          <w:rtl/>
        </w:rPr>
        <w:t>יעקב ליצמן:</w:t>
      </w:r>
    </w:p>
    <w:p w14:paraId="151A7590" w14:textId="77777777" w:rsidR="00F045EA" w:rsidRPr="00F045EA" w:rsidRDefault="00F045EA" w:rsidP="00F045EA">
      <w:pPr>
        <w:bidi/>
        <w:jc w:val="both"/>
        <w:rPr>
          <w:rFonts w:cs="David" w:hint="cs"/>
          <w:rtl/>
        </w:rPr>
      </w:pPr>
    </w:p>
    <w:p w14:paraId="331CD53A" w14:textId="77777777" w:rsidR="00F045EA" w:rsidRPr="00F045EA" w:rsidRDefault="00F045EA" w:rsidP="00F045EA">
      <w:pPr>
        <w:bidi/>
        <w:jc w:val="both"/>
        <w:rPr>
          <w:rFonts w:cs="David" w:hint="cs"/>
          <w:rtl/>
        </w:rPr>
      </w:pPr>
      <w:r w:rsidRPr="00F045EA">
        <w:rPr>
          <w:rFonts w:cs="David" w:hint="cs"/>
          <w:rtl/>
        </w:rPr>
        <w:tab/>
        <w:t xml:space="preserve">איך אפשר להגיד שזה היה כן? שלמשל שר אחד מציע לנו הצעה בלילה, ובבוקר כשבאנו למשא-ומתן אמרו לנו: אם מאן </w:t>
      </w:r>
      <w:proofErr w:type="spellStart"/>
      <w:r w:rsidRPr="00F045EA">
        <w:rPr>
          <w:rFonts w:cs="David" w:hint="cs"/>
          <w:rtl/>
        </w:rPr>
        <w:t>דהוא</w:t>
      </w:r>
      <w:proofErr w:type="spellEnd"/>
      <w:r w:rsidRPr="00F045EA">
        <w:rPr>
          <w:rFonts w:cs="David" w:hint="cs"/>
          <w:rtl/>
        </w:rPr>
        <w:t xml:space="preserve"> הציע לכם הצעה, זה לא על דעתנו. </w:t>
      </w:r>
    </w:p>
    <w:p w14:paraId="742CE995" w14:textId="77777777" w:rsidR="00F045EA" w:rsidRPr="00F045EA" w:rsidRDefault="00F045EA" w:rsidP="00F045EA">
      <w:pPr>
        <w:bidi/>
        <w:jc w:val="both"/>
        <w:rPr>
          <w:rFonts w:cs="David" w:hint="cs"/>
          <w:rtl/>
        </w:rPr>
      </w:pPr>
    </w:p>
    <w:p w14:paraId="7A09FF52"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6C94F947" w14:textId="77777777" w:rsidR="00F045EA" w:rsidRPr="00F045EA" w:rsidRDefault="00F045EA" w:rsidP="00F045EA">
      <w:pPr>
        <w:bidi/>
        <w:jc w:val="both"/>
        <w:rPr>
          <w:rFonts w:cs="David" w:hint="cs"/>
          <w:rtl/>
        </w:rPr>
      </w:pPr>
    </w:p>
    <w:p w14:paraId="2A2C08D0" w14:textId="77777777" w:rsidR="00F045EA" w:rsidRPr="00F045EA" w:rsidRDefault="00F045EA" w:rsidP="00F045EA">
      <w:pPr>
        <w:bidi/>
        <w:jc w:val="both"/>
        <w:rPr>
          <w:rFonts w:cs="David" w:hint="cs"/>
          <w:rtl/>
        </w:rPr>
      </w:pPr>
      <w:r w:rsidRPr="00F045EA">
        <w:rPr>
          <w:rFonts w:cs="David" w:hint="cs"/>
          <w:rtl/>
        </w:rPr>
        <w:tab/>
        <w:t xml:space="preserve"> אין תיאום?</w:t>
      </w:r>
    </w:p>
    <w:p w14:paraId="765ADC51" w14:textId="77777777" w:rsidR="00F045EA" w:rsidRPr="00F045EA" w:rsidRDefault="00F045EA" w:rsidP="00F045EA">
      <w:pPr>
        <w:bidi/>
        <w:jc w:val="both"/>
        <w:rPr>
          <w:rFonts w:cs="David" w:hint="cs"/>
          <w:rtl/>
        </w:rPr>
      </w:pPr>
    </w:p>
    <w:p w14:paraId="16C2F794" w14:textId="77777777" w:rsidR="00F045EA" w:rsidRPr="00F045EA" w:rsidRDefault="00F045EA" w:rsidP="00F045EA">
      <w:pPr>
        <w:bidi/>
        <w:jc w:val="both"/>
        <w:rPr>
          <w:rFonts w:cs="David"/>
          <w:rtl/>
        </w:rPr>
      </w:pPr>
      <w:r w:rsidRPr="00F045EA">
        <w:rPr>
          <w:rFonts w:cs="David" w:hint="eastAsia"/>
          <w:u w:val="single"/>
          <w:rtl/>
        </w:rPr>
        <w:t>אורי</w:t>
      </w:r>
      <w:r w:rsidRPr="00F045EA">
        <w:rPr>
          <w:rFonts w:cs="David"/>
          <w:u w:val="single"/>
          <w:rtl/>
        </w:rPr>
        <w:t xml:space="preserve"> אריאל:</w:t>
      </w:r>
    </w:p>
    <w:p w14:paraId="50A0AED3" w14:textId="77777777" w:rsidR="00F045EA" w:rsidRPr="00F045EA" w:rsidRDefault="00F045EA" w:rsidP="00F045EA">
      <w:pPr>
        <w:bidi/>
        <w:jc w:val="both"/>
        <w:rPr>
          <w:rFonts w:cs="David"/>
          <w:rtl/>
        </w:rPr>
      </w:pPr>
    </w:p>
    <w:p w14:paraId="3F5FA81F" w14:textId="77777777" w:rsidR="00F045EA" w:rsidRPr="00F045EA" w:rsidRDefault="00F045EA" w:rsidP="00F045EA">
      <w:pPr>
        <w:bidi/>
        <w:jc w:val="both"/>
        <w:rPr>
          <w:rFonts w:cs="David" w:hint="cs"/>
          <w:rtl/>
        </w:rPr>
      </w:pPr>
      <w:r w:rsidRPr="00F045EA">
        <w:rPr>
          <w:rFonts w:cs="David"/>
          <w:rtl/>
        </w:rPr>
        <w:tab/>
      </w:r>
      <w:r w:rsidRPr="00F045EA">
        <w:rPr>
          <w:rFonts w:cs="David" w:hint="cs"/>
          <w:rtl/>
        </w:rPr>
        <w:t xml:space="preserve"> זה שיא הרצינות. </w:t>
      </w:r>
    </w:p>
    <w:p w14:paraId="53C19470" w14:textId="77777777" w:rsidR="00F045EA" w:rsidRPr="00F045EA" w:rsidRDefault="00F045EA" w:rsidP="00F045EA">
      <w:pPr>
        <w:bidi/>
        <w:jc w:val="both"/>
        <w:rPr>
          <w:rFonts w:cs="David" w:hint="cs"/>
          <w:rtl/>
        </w:rPr>
      </w:pPr>
    </w:p>
    <w:p w14:paraId="44686B19" w14:textId="77777777" w:rsidR="00F045EA" w:rsidRPr="00F045EA" w:rsidRDefault="00F045EA" w:rsidP="00F045EA">
      <w:pPr>
        <w:bidi/>
        <w:jc w:val="both"/>
        <w:rPr>
          <w:rFonts w:cs="David" w:hint="cs"/>
          <w:rtl/>
        </w:rPr>
      </w:pPr>
      <w:r w:rsidRPr="00F045EA">
        <w:rPr>
          <w:rFonts w:cs="David" w:hint="cs"/>
          <w:u w:val="single"/>
          <w:rtl/>
        </w:rPr>
        <w:t>יעקב ליצמן:</w:t>
      </w:r>
    </w:p>
    <w:p w14:paraId="74E172D3" w14:textId="77777777" w:rsidR="00F045EA" w:rsidRPr="00F045EA" w:rsidRDefault="00F045EA" w:rsidP="00F045EA">
      <w:pPr>
        <w:bidi/>
        <w:jc w:val="both"/>
        <w:rPr>
          <w:rFonts w:cs="David" w:hint="cs"/>
          <w:rtl/>
        </w:rPr>
      </w:pPr>
    </w:p>
    <w:p w14:paraId="07FEF334" w14:textId="77777777" w:rsidR="00F045EA" w:rsidRPr="00F045EA" w:rsidRDefault="00F045EA" w:rsidP="00F045EA">
      <w:pPr>
        <w:bidi/>
        <w:jc w:val="both"/>
        <w:rPr>
          <w:rFonts w:cs="David" w:hint="cs"/>
          <w:rtl/>
        </w:rPr>
      </w:pPr>
      <w:r w:rsidRPr="00F045EA">
        <w:rPr>
          <w:rFonts w:cs="David" w:hint="cs"/>
          <w:rtl/>
        </w:rPr>
        <w:tab/>
        <w:t xml:space="preserve"> חבריי יעידו שכך התנהל המשא-ומתן בין יהדות התורה לקואליציה. </w:t>
      </w:r>
    </w:p>
    <w:p w14:paraId="5AC4D0C1" w14:textId="77777777" w:rsidR="00F045EA" w:rsidRPr="00F045EA" w:rsidRDefault="00F045EA" w:rsidP="00F045EA">
      <w:pPr>
        <w:bidi/>
        <w:jc w:val="both"/>
        <w:rPr>
          <w:rFonts w:cs="David" w:hint="cs"/>
          <w:rtl/>
        </w:rPr>
      </w:pPr>
    </w:p>
    <w:p w14:paraId="4B89652A" w14:textId="77777777" w:rsidR="00F045EA" w:rsidRPr="00F045EA" w:rsidRDefault="00F045EA" w:rsidP="00F045EA">
      <w:pPr>
        <w:bidi/>
        <w:jc w:val="both"/>
        <w:rPr>
          <w:rFonts w:cs="David" w:hint="cs"/>
          <w:rtl/>
        </w:rPr>
      </w:pPr>
      <w:r w:rsidRPr="00F045EA">
        <w:rPr>
          <w:rFonts w:cs="David" w:hint="cs"/>
          <w:u w:val="single"/>
          <w:rtl/>
        </w:rPr>
        <w:t>דני יתום:</w:t>
      </w:r>
    </w:p>
    <w:p w14:paraId="70FAC90F" w14:textId="77777777" w:rsidR="00F045EA" w:rsidRPr="00F045EA" w:rsidRDefault="00F045EA" w:rsidP="00F045EA">
      <w:pPr>
        <w:bidi/>
        <w:jc w:val="both"/>
        <w:rPr>
          <w:rFonts w:cs="David" w:hint="cs"/>
          <w:rtl/>
        </w:rPr>
      </w:pPr>
    </w:p>
    <w:p w14:paraId="60002541" w14:textId="77777777" w:rsidR="00F045EA" w:rsidRPr="00F045EA" w:rsidRDefault="00F045EA" w:rsidP="00F045EA">
      <w:pPr>
        <w:bidi/>
        <w:jc w:val="both"/>
        <w:rPr>
          <w:rFonts w:cs="David" w:hint="cs"/>
          <w:rtl/>
        </w:rPr>
      </w:pPr>
      <w:r w:rsidRPr="00F045EA">
        <w:rPr>
          <w:rFonts w:cs="David" w:hint="cs"/>
          <w:rtl/>
        </w:rPr>
        <w:tab/>
        <w:t xml:space="preserve"> זה נקרא הסוואה והטעיה. </w:t>
      </w:r>
    </w:p>
    <w:p w14:paraId="00A22288" w14:textId="77777777" w:rsidR="00F045EA" w:rsidRPr="00F045EA" w:rsidRDefault="00F045EA" w:rsidP="00F045EA">
      <w:pPr>
        <w:bidi/>
        <w:jc w:val="both"/>
        <w:rPr>
          <w:rFonts w:cs="David" w:hint="cs"/>
          <w:rtl/>
        </w:rPr>
      </w:pPr>
    </w:p>
    <w:p w14:paraId="67136ECE" w14:textId="77777777" w:rsidR="00F045EA" w:rsidRPr="00F045EA" w:rsidRDefault="00F045EA" w:rsidP="00F045EA">
      <w:pPr>
        <w:bidi/>
        <w:jc w:val="both"/>
        <w:rPr>
          <w:rFonts w:cs="David" w:hint="cs"/>
          <w:rtl/>
        </w:rPr>
      </w:pPr>
      <w:r w:rsidRPr="00F045EA">
        <w:rPr>
          <w:rFonts w:cs="David" w:hint="cs"/>
          <w:u w:val="single"/>
          <w:rtl/>
        </w:rPr>
        <w:t>יעקב ליצמן:</w:t>
      </w:r>
    </w:p>
    <w:p w14:paraId="6F8EC5E7" w14:textId="77777777" w:rsidR="00F045EA" w:rsidRPr="00F045EA" w:rsidRDefault="00F045EA" w:rsidP="00F045EA">
      <w:pPr>
        <w:bidi/>
        <w:jc w:val="both"/>
        <w:rPr>
          <w:rFonts w:cs="David" w:hint="cs"/>
          <w:rtl/>
        </w:rPr>
      </w:pPr>
    </w:p>
    <w:p w14:paraId="534B17E4" w14:textId="77777777" w:rsidR="00F045EA" w:rsidRPr="00F045EA" w:rsidRDefault="00F045EA" w:rsidP="00F045EA">
      <w:pPr>
        <w:bidi/>
        <w:jc w:val="both"/>
        <w:rPr>
          <w:rFonts w:cs="David" w:hint="cs"/>
          <w:rtl/>
        </w:rPr>
      </w:pPr>
      <w:r w:rsidRPr="00F045EA">
        <w:rPr>
          <w:rFonts w:cs="David" w:hint="cs"/>
          <w:rtl/>
        </w:rPr>
        <w:tab/>
        <w:t xml:space="preserve"> בהסכם הקואליציוני עם ישראל ביתנו, שהונח על שולחן הכנסת, בסעיף 2(ב): ועדת הכספים תפעל בתיאום מלא מול משרד האוצר בנושאים בעלי השלכות תקציביות, ובכלל זאת תקפה להעברת תקציב המדינה ובחוק ההסדרים ולטיפול בפניות תקציביות מאת משרד האוצר במועדן. ועדת הכספים תקדם חקיקה ממשלתית בהליכי חקיקה רגילים ובתיאום מלא עם הממשלה. יוזמות שאינן ממשלתיות הכרוכות בעלות תקציבית או שיש בהן שינויים מבניים תיעשינה בתיאום עם הממשלה. </w:t>
      </w:r>
    </w:p>
    <w:p w14:paraId="02E0721B" w14:textId="77777777" w:rsidR="00F045EA" w:rsidRPr="00F045EA" w:rsidRDefault="00F045EA" w:rsidP="00F045EA">
      <w:pPr>
        <w:bidi/>
        <w:jc w:val="both"/>
        <w:rPr>
          <w:rFonts w:cs="David" w:hint="cs"/>
          <w:rtl/>
        </w:rPr>
      </w:pPr>
    </w:p>
    <w:p w14:paraId="778614FA" w14:textId="77777777" w:rsidR="00F045EA" w:rsidRPr="00F045EA" w:rsidRDefault="00F045EA" w:rsidP="00F045EA">
      <w:pPr>
        <w:bidi/>
        <w:jc w:val="both"/>
        <w:rPr>
          <w:rFonts w:cs="David" w:hint="cs"/>
          <w:rtl/>
        </w:rPr>
      </w:pPr>
      <w:r w:rsidRPr="00F045EA">
        <w:rPr>
          <w:rFonts w:cs="David" w:hint="cs"/>
          <w:rtl/>
        </w:rPr>
        <w:tab/>
        <w:t xml:space="preserve">זאת אומרת, שהיושב-ראש החדש, מי שיהיה, התחייב בפני הקואליציה שהוא הביא הכול כפי שהקואליציה מבקשת, בתיאום. כתוב כאן בשם ליברמן ובשם ראש הממשלה אהוד </w:t>
      </w:r>
      <w:proofErr w:type="spellStart"/>
      <w:r w:rsidRPr="00F045EA">
        <w:rPr>
          <w:rFonts w:cs="David" w:hint="cs"/>
          <w:rtl/>
        </w:rPr>
        <w:t>אולמרט</w:t>
      </w:r>
      <w:proofErr w:type="spellEnd"/>
      <w:r w:rsidRPr="00F045EA">
        <w:rPr>
          <w:rFonts w:cs="David" w:hint="cs"/>
          <w:rtl/>
        </w:rPr>
        <w:t xml:space="preserve">. אני רוצה שחברי הכנסת יצביעו האם ועדה בכנסת, ועדת כספים או ועדה אחרת, היא שלוחה של הממשלה. האם היא צריכה אוטומטית להצביע על כל מה שהממשלה מביאה? היו לי יחסים טובים עם הממשלה, ויש לי הערכה טובה, אבל לא נתתי להם את הכול. אין דבר כזה. ועדה בכנסת לא יכולה לתת כל מה שהממשלה רוצה, והעובדה שהתחייבו כאן טעונה בדיקה. </w:t>
      </w:r>
    </w:p>
    <w:p w14:paraId="6DDFAA3D" w14:textId="77777777" w:rsidR="00F045EA" w:rsidRPr="00F045EA" w:rsidRDefault="00F045EA" w:rsidP="00F045EA">
      <w:pPr>
        <w:bidi/>
        <w:jc w:val="both"/>
        <w:rPr>
          <w:rFonts w:cs="David" w:hint="cs"/>
          <w:rtl/>
        </w:rPr>
      </w:pPr>
    </w:p>
    <w:p w14:paraId="3892DAD3" w14:textId="77777777" w:rsidR="00F045EA" w:rsidRPr="00F045EA" w:rsidRDefault="00F045EA" w:rsidP="00F045EA">
      <w:pPr>
        <w:bidi/>
        <w:jc w:val="both"/>
        <w:rPr>
          <w:rFonts w:cs="David" w:hint="cs"/>
          <w:rtl/>
        </w:rPr>
      </w:pPr>
      <w:r w:rsidRPr="00F045EA">
        <w:rPr>
          <w:rFonts w:cs="David" w:hint="cs"/>
          <w:rtl/>
        </w:rPr>
        <w:tab/>
        <w:t xml:space="preserve">יהדות התורה הלכה לבחירות על הנושא של החזרת קצבאות הילדים. כרגע מצב העוני בארץ הוא כזה שיש 760,000  ילדים מתחת לקו העוני. ואם מישהו מוכן לעבור על זה לסדר-היום, לדעתי זה פשע. הבטחנו, ואני רוצה לעשות הכול להגיע למצב להחזיר את זה. למה הגענו למצב של מיליארד וחצי? הסכמנו להוריד את </w:t>
      </w:r>
      <w:proofErr w:type="spellStart"/>
      <w:r w:rsidRPr="00F045EA">
        <w:rPr>
          <w:rFonts w:cs="David" w:hint="cs"/>
          <w:rtl/>
        </w:rPr>
        <w:t>הלפרט</w:t>
      </w:r>
      <w:proofErr w:type="spellEnd"/>
      <w:r w:rsidRPr="00F045EA">
        <w:rPr>
          <w:rFonts w:cs="David" w:hint="cs"/>
          <w:rtl/>
        </w:rPr>
        <w:t xml:space="preserve">, הסכמנו להוריד את כל הקיצוצים שכל הקצבאות קיבלו, אבל אמרנו שהקיצוץ שמיוחד לקצבאות ילדים </w:t>
      </w:r>
      <w:r w:rsidRPr="00F045EA">
        <w:rPr>
          <w:rFonts w:cs="David"/>
          <w:rtl/>
        </w:rPr>
        <w:t>–</w:t>
      </w:r>
      <w:r w:rsidRPr="00F045EA">
        <w:rPr>
          <w:rFonts w:cs="David" w:hint="cs"/>
          <w:rtl/>
        </w:rPr>
        <w:t xml:space="preserve"> עם זה אסור להשלים. אנחנו לא הלכנו עם שינוי, על אף שהממשלה ממשיכה קצת עם שינוי. שינוי עשתה הכול להרוס את הילדים האלו. היום אנחנו אמורים להיות עם ממשלה אחרת. מי שייתן יד להמשיך את הפגיעה בחלשים והפגיעה בילדים, הוא עתיד לתת את דין הבוחר. אני נציג של מפלגה שעומד על זה לקיים מה שהבטחתי לבוחר ולקיים את מה שאני חושב שצריך לתקן בנושא של עוני וקצבאות ילדים, ולא ייתכן שלזה לא יסכימו. פעם סיפרו שזה בגלל ערבים, פעם סיפרו שזה בגלל דברים אחרים, זה הכול סיפורים. הם צריכים לדעת שאין כל סיבה ואין אפשרות שנעלים עין מ-760,000 ילדים עניים ולא נחזיר להם את פת הלחם. הם לא מדיחים אותי בגלל שגנבתי, לא בגלל שעשיתי מינויים פוליטיים. הסיבה שרוצים להדיח אותי היא שאני רוצה לדאוג לחלשים. אני מודה לכם, ואני פונה לנהל ישיבת ועדה, שאני עדיין היושב-ראש שלה. </w:t>
      </w:r>
    </w:p>
    <w:p w14:paraId="74E1A372" w14:textId="77777777" w:rsidR="00F045EA" w:rsidRPr="00F045EA" w:rsidRDefault="00F045EA" w:rsidP="00F045EA">
      <w:pPr>
        <w:bidi/>
        <w:jc w:val="both"/>
        <w:rPr>
          <w:rFonts w:cs="David" w:hint="cs"/>
          <w:rtl/>
        </w:rPr>
      </w:pPr>
    </w:p>
    <w:p w14:paraId="0F48419B"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62098E14" w14:textId="77777777" w:rsidR="00F045EA" w:rsidRPr="00F045EA" w:rsidRDefault="00F045EA" w:rsidP="00F045EA">
      <w:pPr>
        <w:bidi/>
        <w:jc w:val="both"/>
        <w:rPr>
          <w:rFonts w:cs="David" w:hint="cs"/>
          <w:rtl/>
        </w:rPr>
      </w:pPr>
    </w:p>
    <w:p w14:paraId="239C8D01" w14:textId="77777777" w:rsidR="00F045EA" w:rsidRPr="00F045EA" w:rsidRDefault="00F045EA" w:rsidP="00F045EA">
      <w:pPr>
        <w:bidi/>
        <w:jc w:val="both"/>
        <w:rPr>
          <w:rFonts w:cs="David" w:hint="cs"/>
          <w:rtl/>
        </w:rPr>
      </w:pPr>
      <w:r w:rsidRPr="00F045EA">
        <w:rPr>
          <w:rFonts w:cs="David" w:hint="cs"/>
          <w:rtl/>
        </w:rPr>
        <w:tab/>
        <w:t xml:space="preserve">אני מודה לך, חבר הכנסת ליצמן. לפני שאתה עוזב, אני רוצה לומר לך כמי שזאת הכנסת השנייה שהיא מכהנת בה וזכתה לעבוד אצלך, שאני חושבת שאתה אחד מן הטובים שהכנסת הזאת ידעה. אני רוצה להביע את הערכתי. אני מודה שהמצב הזה לא נוח. לא נוח לוועדת הכנסת לדבר בסוגיה של החלפת יושב-ראש ועדה מצד אחד, ומצד שני כאשר נאמר בתחילת הקדנציה של הכנסת הנוכחית שיש סיכויים רבים שתצטרפו לממשלה, ואתה יודע עד כמה אני הייתי רוצה שתהיו בקואליציה הנוכחית, לצערי מששמעתי שזה לא התאפשר אני נאלצת להביא את הנושא לסדר-יומה של הוועדה. זה מאוד לא נוח לי, אבל יחד עם זה אני מביעה הערכה מלאה על כל פועלך. תודה. </w:t>
      </w:r>
    </w:p>
    <w:p w14:paraId="47DA1CE1" w14:textId="77777777" w:rsidR="00F045EA" w:rsidRPr="00F045EA" w:rsidRDefault="00F045EA" w:rsidP="00F045EA">
      <w:pPr>
        <w:bidi/>
        <w:jc w:val="both"/>
        <w:rPr>
          <w:rFonts w:cs="David" w:hint="cs"/>
          <w:rtl/>
        </w:rPr>
      </w:pPr>
    </w:p>
    <w:p w14:paraId="1592C273" w14:textId="77777777" w:rsidR="00F045EA" w:rsidRPr="00F045EA" w:rsidRDefault="00F045EA" w:rsidP="00F045EA">
      <w:pPr>
        <w:bidi/>
        <w:jc w:val="both"/>
        <w:rPr>
          <w:rFonts w:cs="David" w:hint="cs"/>
          <w:rtl/>
        </w:rPr>
      </w:pPr>
      <w:r w:rsidRPr="00F045EA">
        <w:rPr>
          <w:rFonts w:cs="David" w:hint="cs"/>
          <w:rtl/>
        </w:rPr>
        <w:tab/>
        <w:t xml:space="preserve">היועצת המשפטית, בבקשה. </w:t>
      </w:r>
    </w:p>
    <w:p w14:paraId="3A3A8008" w14:textId="77777777" w:rsidR="00F045EA" w:rsidRPr="00F045EA" w:rsidRDefault="00F045EA" w:rsidP="00F045EA">
      <w:pPr>
        <w:bidi/>
        <w:jc w:val="both"/>
        <w:rPr>
          <w:rFonts w:cs="David" w:hint="cs"/>
          <w:rtl/>
        </w:rPr>
      </w:pPr>
    </w:p>
    <w:p w14:paraId="714E8CF8" w14:textId="77777777" w:rsidR="00F045EA" w:rsidRPr="00F045EA" w:rsidRDefault="00F045EA" w:rsidP="00F045EA">
      <w:pPr>
        <w:bidi/>
        <w:jc w:val="both"/>
        <w:rPr>
          <w:rFonts w:cs="David" w:hint="cs"/>
          <w:u w:val="single"/>
          <w:rtl/>
        </w:rPr>
      </w:pPr>
      <w:r w:rsidRPr="00F045EA">
        <w:rPr>
          <w:rFonts w:cs="David" w:hint="cs"/>
          <w:u w:val="single"/>
          <w:rtl/>
        </w:rPr>
        <w:t>מאיר פרוש:</w:t>
      </w:r>
    </w:p>
    <w:p w14:paraId="6D82ECAB" w14:textId="77777777" w:rsidR="00F045EA" w:rsidRPr="00F045EA" w:rsidRDefault="00F045EA" w:rsidP="00F045EA">
      <w:pPr>
        <w:bidi/>
        <w:jc w:val="both"/>
        <w:rPr>
          <w:rFonts w:cs="David" w:hint="cs"/>
          <w:u w:val="single"/>
        </w:rPr>
      </w:pPr>
    </w:p>
    <w:p w14:paraId="52BE4F96" w14:textId="77777777" w:rsidR="00F045EA" w:rsidRPr="00F045EA" w:rsidRDefault="00F045EA" w:rsidP="00F045EA">
      <w:pPr>
        <w:bidi/>
        <w:jc w:val="both"/>
        <w:rPr>
          <w:rFonts w:cs="David" w:hint="cs"/>
          <w:rtl/>
        </w:rPr>
      </w:pPr>
      <w:r w:rsidRPr="00F045EA">
        <w:rPr>
          <w:rFonts w:cs="David" w:hint="cs"/>
          <w:rtl/>
        </w:rPr>
        <w:tab/>
        <w:t xml:space="preserve"> ביקשתי שהתנועה להגינות שלטונית תוכל גם לומר כמה מלים. </w:t>
      </w:r>
    </w:p>
    <w:p w14:paraId="6A0003E2" w14:textId="77777777" w:rsidR="00F045EA" w:rsidRPr="00F045EA" w:rsidRDefault="00F045EA" w:rsidP="00F045EA">
      <w:pPr>
        <w:bidi/>
        <w:jc w:val="both"/>
        <w:rPr>
          <w:rFonts w:cs="David" w:hint="cs"/>
          <w:rtl/>
        </w:rPr>
      </w:pPr>
    </w:p>
    <w:p w14:paraId="1DA1DF81"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660808A4" w14:textId="77777777" w:rsidR="00F045EA" w:rsidRPr="00F045EA" w:rsidRDefault="00F045EA" w:rsidP="00F045EA">
      <w:pPr>
        <w:bidi/>
        <w:jc w:val="both"/>
        <w:rPr>
          <w:rFonts w:cs="David" w:hint="cs"/>
          <w:rtl/>
        </w:rPr>
      </w:pPr>
    </w:p>
    <w:p w14:paraId="5D405EEE" w14:textId="77777777" w:rsidR="00F045EA" w:rsidRPr="00F045EA" w:rsidRDefault="00F045EA" w:rsidP="00F045EA">
      <w:pPr>
        <w:bidi/>
        <w:jc w:val="both"/>
        <w:rPr>
          <w:rFonts w:cs="David" w:hint="cs"/>
          <w:rtl/>
        </w:rPr>
      </w:pPr>
      <w:r w:rsidRPr="00F045EA">
        <w:rPr>
          <w:rFonts w:cs="David" w:hint="cs"/>
          <w:rtl/>
        </w:rPr>
        <w:tab/>
        <w:t xml:space="preserve"> הדיון הזה הוא דיון פנימי של חברי הכנסת, ואני לא אאפשר לתנועה להגינות שלטונית להביע את דברה. </w:t>
      </w:r>
    </w:p>
    <w:p w14:paraId="0986CB1F" w14:textId="77777777" w:rsidR="00F045EA" w:rsidRPr="00F045EA" w:rsidRDefault="00F045EA" w:rsidP="00F045EA">
      <w:pPr>
        <w:bidi/>
        <w:jc w:val="both"/>
        <w:rPr>
          <w:rFonts w:cs="David" w:hint="cs"/>
          <w:rtl/>
        </w:rPr>
      </w:pPr>
    </w:p>
    <w:p w14:paraId="132B2501"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79374870" w14:textId="77777777" w:rsidR="00F045EA" w:rsidRPr="00F045EA" w:rsidRDefault="00F045EA" w:rsidP="00F045EA">
      <w:pPr>
        <w:pStyle w:val="Heading5"/>
        <w:rPr>
          <w:rFonts w:hint="cs"/>
          <w:rtl/>
        </w:rPr>
      </w:pPr>
    </w:p>
    <w:p w14:paraId="58E2EFEA" w14:textId="77777777" w:rsidR="00F045EA" w:rsidRPr="00F045EA" w:rsidRDefault="00F045EA" w:rsidP="00F045EA">
      <w:pPr>
        <w:bidi/>
        <w:jc w:val="both"/>
        <w:rPr>
          <w:rFonts w:cs="David" w:hint="cs"/>
          <w:rtl/>
        </w:rPr>
      </w:pPr>
      <w:r w:rsidRPr="00F045EA">
        <w:rPr>
          <w:rFonts w:cs="David" w:hint="cs"/>
          <w:rtl/>
        </w:rPr>
        <w:tab/>
        <w:t xml:space="preserve">ימים חדשים הגיעו, אתה והתנועה להגינות שלטונית. כל הכבוד. </w:t>
      </w:r>
    </w:p>
    <w:p w14:paraId="151ACE56" w14:textId="77777777" w:rsidR="00F045EA" w:rsidRPr="00F045EA" w:rsidRDefault="00F045EA" w:rsidP="00F045EA">
      <w:pPr>
        <w:bidi/>
        <w:jc w:val="both"/>
        <w:rPr>
          <w:rFonts w:cs="David" w:hint="cs"/>
          <w:rtl/>
        </w:rPr>
      </w:pPr>
    </w:p>
    <w:p w14:paraId="406A630D" w14:textId="77777777" w:rsidR="00F045EA" w:rsidRPr="00F045EA" w:rsidRDefault="00F045EA" w:rsidP="00F045EA">
      <w:pPr>
        <w:bidi/>
        <w:jc w:val="both"/>
        <w:rPr>
          <w:rFonts w:cs="David" w:hint="cs"/>
          <w:u w:val="single"/>
          <w:rtl/>
        </w:rPr>
      </w:pPr>
      <w:r w:rsidRPr="00F045EA">
        <w:rPr>
          <w:rFonts w:cs="David" w:hint="cs"/>
          <w:u w:val="single"/>
          <w:rtl/>
        </w:rPr>
        <w:t>מאיר פרוש:</w:t>
      </w:r>
    </w:p>
    <w:p w14:paraId="4C66D133" w14:textId="77777777" w:rsidR="00F045EA" w:rsidRPr="00F045EA" w:rsidRDefault="00F045EA" w:rsidP="00F045EA">
      <w:pPr>
        <w:bidi/>
        <w:jc w:val="both"/>
        <w:rPr>
          <w:rFonts w:cs="David" w:hint="cs"/>
          <w:u w:val="single"/>
        </w:rPr>
      </w:pPr>
    </w:p>
    <w:p w14:paraId="1F746573" w14:textId="77777777" w:rsidR="00F045EA" w:rsidRPr="00F045EA" w:rsidRDefault="00F045EA" w:rsidP="00F045EA">
      <w:pPr>
        <w:bidi/>
        <w:jc w:val="both"/>
        <w:rPr>
          <w:rFonts w:cs="David" w:hint="cs"/>
          <w:rtl/>
        </w:rPr>
      </w:pPr>
      <w:r w:rsidRPr="00F045EA">
        <w:rPr>
          <w:rFonts w:cs="David" w:hint="cs"/>
          <w:rtl/>
        </w:rPr>
        <w:tab/>
        <w:t xml:space="preserve"> ואם זה יהיה קשור לתנועה של אוריאל </w:t>
      </w:r>
      <w:proofErr w:type="spellStart"/>
      <w:r w:rsidRPr="00F045EA">
        <w:rPr>
          <w:rFonts w:cs="David" w:hint="cs"/>
          <w:rtl/>
        </w:rPr>
        <w:t>רייכמן</w:t>
      </w:r>
      <w:proofErr w:type="spellEnd"/>
      <w:r w:rsidRPr="00F045EA">
        <w:rPr>
          <w:rFonts w:cs="David" w:hint="cs"/>
          <w:rtl/>
        </w:rPr>
        <w:t xml:space="preserve"> אז היא תופיע פה?</w:t>
      </w:r>
    </w:p>
    <w:p w14:paraId="4F64B109" w14:textId="77777777" w:rsidR="00F045EA" w:rsidRPr="00F045EA" w:rsidRDefault="00F045EA" w:rsidP="00F045EA">
      <w:pPr>
        <w:bidi/>
        <w:jc w:val="both"/>
        <w:rPr>
          <w:rFonts w:cs="David" w:hint="cs"/>
          <w:rtl/>
        </w:rPr>
      </w:pPr>
    </w:p>
    <w:p w14:paraId="64E89250" w14:textId="77777777" w:rsidR="00F045EA" w:rsidRPr="00F045EA" w:rsidRDefault="00F045EA" w:rsidP="00F045EA">
      <w:pPr>
        <w:bidi/>
        <w:jc w:val="both"/>
        <w:rPr>
          <w:rFonts w:cs="David" w:hint="cs"/>
          <w:rtl/>
        </w:rPr>
      </w:pPr>
      <w:r w:rsidRPr="00F045EA">
        <w:rPr>
          <w:rFonts w:cs="David"/>
          <w:u w:val="single"/>
          <w:rtl/>
        </w:rPr>
        <w:br w:type="page"/>
      </w:r>
      <w:r w:rsidRPr="00F045EA">
        <w:rPr>
          <w:rFonts w:cs="David" w:hint="cs"/>
          <w:u w:val="single"/>
          <w:rtl/>
        </w:rPr>
        <w:t>היו"ר רוחמה אברהם:</w:t>
      </w:r>
    </w:p>
    <w:p w14:paraId="4942046B" w14:textId="77777777" w:rsidR="00F045EA" w:rsidRPr="00F045EA" w:rsidRDefault="00F045EA" w:rsidP="00F045EA">
      <w:pPr>
        <w:bidi/>
        <w:jc w:val="both"/>
        <w:rPr>
          <w:rFonts w:cs="David" w:hint="cs"/>
          <w:rtl/>
        </w:rPr>
      </w:pPr>
    </w:p>
    <w:p w14:paraId="04B0524B" w14:textId="77777777" w:rsidR="00F045EA" w:rsidRPr="00F045EA" w:rsidRDefault="00F045EA" w:rsidP="00F045EA">
      <w:pPr>
        <w:bidi/>
        <w:jc w:val="both"/>
        <w:rPr>
          <w:rFonts w:cs="David" w:hint="cs"/>
          <w:rtl/>
        </w:rPr>
      </w:pPr>
      <w:r w:rsidRPr="00F045EA">
        <w:rPr>
          <w:rFonts w:cs="David" w:hint="cs"/>
          <w:rtl/>
        </w:rPr>
        <w:tab/>
        <w:t xml:space="preserve">גם לא. מכיוון שהתנועה להגינות שלטונית, שאני מכבדת אותה מאוד, העבירה את תוכן דבריה במכתב שנשלח לכל החברים, הדברים הם ברורים. </w:t>
      </w:r>
    </w:p>
    <w:p w14:paraId="7B51BD6A" w14:textId="77777777" w:rsidR="00F045EA" w:rsidRPr="00F045EA" w:rsidRDefault="00F045EA" w:rsidP="00F045EA">
      <w:pPr>
        <w:bidi/>
        <w:jc w:val="both"/>
        <w:rPr>
          <w:rFonts w:cs="David" w:hint="cs"/>
          <w:rtl/>
        </w:rPr>
      </w:pPr>
    </w:p>
    <w:p w14:paraId="09DC983A" w14:textId="77777777" w:rsidR="00F045EA" w:rsidRPr="00F045EA" w:rsidRDefault="00F045EA" w:rsidP="00F045EA">
      <w:pPr>
        <w:bidi/>
        <w:jc w:val="both"/>
        <w:rPr>
          <w:rFonts w:cs="David" w:hint="cs"/>
          <w:u w:val="single"/>
          <w:rtl/>
        </w:rPr>
      </w:pPr>
      <w:r w:rsidRPr="00F045EA">
        <w:rPr>
          <w:rFonts w:cs="David" w:hint="cs"/>
          <w:u w:val="single"/>
          <w:rtl/>
        </w:rPr>
        <w:t>מאיר פרוש:</w:t>
      </w:r>
    </w:p>
    <w:p w14:paraId="6EC8A157" w14:textId="77777777" w:rsidR="00F045EA" w:rsidRPr="00F045EA" w:rsidRDefault="00F045EA" w:rsidP="00F045EA">
      <w:pPr>
        <w:bidi/>
        <w:jc w:val="both"/>
        <w:rPr>
          <w:rFonts w:cs="David" w:hint="cs"/>
          <w:u w:val="single"/>
        </w:rPr>
      </w:pPr>
    </w:p>
    <w:p w14:paraId="21E27042" w14:textId="77777777" w:rsidR="00F045EA" w:rsidRPr="00F045EA" w:rsidRDefault="00F045EA" w:rsidP="00F045EA">
      <w:pPr>
        <w:bidi/>
        <w:jc w:val="both"/>
        <w:rPr>
          <w:rFonts w:cs="David" w:hint="cs"/>
          <w:rtl/>
        </w:rPr>
      </w:pPr>
      <w:r w:rsidRPr="00F045EA">
        <w:rPr>
          <w:rFonts w:cs="David" w:hint="cs"/>
          <w:rtl/>
        </w:rPr>
        <w:tab/>
        <w:t xml:space="preserve"> גם אביגדור העביר את הדברים בכתב ובכל זאת הוא מדבר. </w:t>
      </w:r>
    </w:p>
    <w:p w14:paraId="06F94BF4" w14:textId="77777777" w:rsidR="00F045EA" w:rsidRPr="00F045EA" w:rsidRDefault="00F045EA" w:rsidP="00F045EA">
      <w:pPr>
        <w:bidi/>
        <w:jc w:val="both"/>
        <w:rPr>
          <w:rFonts w:cs="David" w:hint="cs"/>
          <w:rtl/>
        </w:rPr>
      </w:pPr>
    </w:p>
    <w:p w14:paraId="24E3770E"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455B1C64" w14:textId="77777777" w:rsidR="00F045EA" w:rsidRPr="00F045EA" w:rsidRDefault="00F045EA" w:rsidP="00F045EA">
      <w:pPr>
        <w:bidi/>
        <w:jc w:val="both"/>
        <w:rPr>
          <w:rFonts w:cs="David" w:hint="cs"/>
          <w:rtl/>
        </w:rPr>
      </w:pPr>
    </w:p>
    <w:p w14:paraId="535D0D08" w14:textId="77777777" w:rsidR="00F045EA" w:rsidRPr="00F045EA" w:rsidRDefault="00F045EA" w:rsidP="00F045EA">
      <w:pPr>
        <w:bidi/>
        <w:jc w:val="both"/>
        <w:rPr>
          <w:rFonts w:cs="David" w:hint="cs"/>
          <w:rtl/>
        </w:rPr>
      </w:pPr>
      <w:r w:rsidRPr="00F045EA">
        <w:rPr>
          <w:rFonts w:cs="David" w:hint="cs"/>
          <w:rtl/>
        </w:rPr>
        <w:tab/>
        <w:t xml:space="preserve">עם כל הכבוד, אביגדור </w:t>
      </w:r>
      <w:proofErr w:type="spellStart"/>
      <w:r w:rsidRPr="00F045EA">
        <w:rPr>
          <w:rFonts w:cs="David" w:hint="cs"/>
          <w:rtl/>
        </w:rPr>
        <w:t>יצחקי</w:t>
      </w:r>
      <w:proofErr w:type="spellEnd"/>
      <w:r w:rsidRPr="00F045EA">
        <w:rPr>
          <w:rFonts w:cs="David" w:hint="cs"/>
          <w:rtl/>
        </w:rPr>
        <w:t xml:space="preserve"> הוא יושב-ראש קואליציה וחבר כנסת, מה לעשות. זה דיון פנימי, ולא אאפשר את זה. </w:t>
      </w:r>
    </w:p>
    <w:p w14:paraId="33C9CA8B" w14:textId="77777777" w:rsidR="00F045EA" w:rsidRPr="00F045EA" w:rsidRDefault="00F045EA" w:rsidP="00F045EA">
      <w:pPr>
        <w:bidi/>
        <w:jc w:val="both"/>
        <w:rPr>
          <w:rFonts w:cs="David" w:hint="cs"/>
          <w:rtl/>
        </w:rPr>
      </w:pPr>
    </w:p>
    <w:p w14:paraId="5F6BF9C8" w14:textId="77777777" w:rsidR="00F045EA" w:rsidRPr="00F045EA" w:rsidRDefault="00F045EA" w:rsidP="00F045EA">
      <w:pPr>
        <w:bidi/>
        <w:jc w:val="both"/>
        <w:rPr>
          <w:rFonts w:cs="David" w:hint="cs"/>
          <w:u w:val="single"/>
          <w:rtl/>
        </w:rPr>
      </w:pPr>
      <w:r w:rsidRPr="00F045EA">
        <w:rPr>
          <w:rFonts w:cs="David" w:hint="cs"/>
          <w:u w:val="single"/>
          <w:rtl/>
        </w:rPr>
        <w:t xml:space="preserve">עו"ד ארבל </w:t>
      </w:r>
      <w:proofErr w:type="spellStart"/>
      <w:r w:rsidRPr="00F045EA">
        <w:rPr>
          <w:rFonts w:cs="David" w:hint="cs"/>
          <w:u w:val="single"/>
          <w:rtl/>
        </w:rPr>
        <w:t>אסטרחן</w:t>
      </w:r>
      <w:proofErr w:type="spellEnd"/>
      <w:r w:rsidRPr="00F045EA">
        <w:rPr>
          <w:rFonts w:cs="David" w:hint="cs"/>
          <w:u w:val="single"/>
          <w:rtl/>
        </w:rPr>
        <w:t>:</w:t>
      </w:r>
    </w:p>
    <w:p w14:paraId="4C5A4BD7" w14:textId="77777777" w:rsidR="00F045EA" w:rsidRPr="00F045EA" w:rsidRDefault="00F045EA" w:rsidP="00F045EA">
      <w:pPr>
        <w:bidi/>
        <w:jc w:val="both"/>
        <w:rPr>
          <w:rFonts w:cs="David" w:hint="cs"/>
          <w:rtl/>
        </w:rPr>
      </w:pPr>
    </w:p>
    <w:p w14:paraId="3F1C5D4F" w14:textId="77777777" w:rsidR="00F045EA" w:rsidRPr="00F045EA" w:rsidRDefault="00F045EA" w:rsidP="00F045EA">
      <w:pPr>
        <w:bidi/>
        <w:jc w:val="both"/>
        <w:rPr>
          <w:rFonts w:cs="David" w:hint="cs"/>
          <w:rtl/>
        </w:rPr>
      </w:pPr>
      <w:r w:rsidRPr="00F045EA">
        <w:rPr>
          <w:rFonts w:cs="David" w:hint="cs"/>
          <w:rtl/>
        </w:rPr>
        <w:tab/>
        <w:t xml:space="preserve">למרות שהדיון מסוג זה שמתקיים עכשיו הוא לא דיון שקורה הרבה בכנסת, מבחינה משפטית הנושא אינו מורכב. חבר הכנסת ליצמן נבחר כיושב-ראש ועדה זמני, כפי שציין יושב-ראש הקואליציה. תקנון הכנסת אומנם אינו מתייחס במפורש למצב שבו יש בקשה להביא לסיום כהונתו של יושב-ראש ועדה ולמנות יושב-ראש אחר, אבל מחוק הפרשנות, שקובע שגוף שיש לו סמכות למנות יכול גם לבטל את המינוי, לשנות אותו, הוא יכול למנות מחדש, ולכן אין ספק שוועדת הכספים יכולה למנות יושב-ראש חדש במקום היושב-ראש המכהן, לאחר המלצה של ועדת הכנסת, כפי שקובע התקנון. </w:t>
      </w:r>
    </w:p>
    <w:p w14:paraId="3E34703F" w14:textId="77777777" w:rsidR="00F045EA" w:rsidRPr="00F045EA" w:rsidRDefault="00F045EA" w:rsidP="00F045EA">
      <w:pPr>
        <w:bidi/>
        <w:jc w:val="both"/>
        <w:rPr>
          <w:rFonts w:cs="David" w:hint="cs"/>
          <w:rtl/>
        </w:rPr>
      </w:pPr>
    </w:p>
    <w:p w14:paraId="7CC304D6" w14:textId="77777777" w:rsidR="00F045EA" w:rsidRPr="00F045EA" w:rsidRDefault="00F045EA" w:rsidP="00F045EA">
      <w:pPr>
        <w:bidi/>
        <w:jc w:val="both"/>
        <w:rPr>
          <w:rFonts w:cs="David" w:hint="cs"/>
          <w:rtl/>
        </w:rPr>
      </w:pPr>
      <w:r w:rsidRPr="00F045EA">
        <w:rPr>
          <w:rFonts w:cs="David" w:hint="cs"/>
          <w:rtl/>
        </w:rPr>
        <w:tab/>
        <w:t xml:space="preserve">נושא דומה לזה נדון בעבר בבג"ץ, במקרה של חבר הכנסת </w:t>
      </w:r>
      <w:proofErr w:type="spellStart"/>
      <w:r w:rsidRPr="00F045EA">
        <w:rPr>
          <w:rFonts w:cs="David" w:hint="cs"/>
          <w:rtl/>
        </w:rPr>
        <w:t>רייסר</w:t>
      </w:r>
      <w:proofErr w:type="spellEnd"/>
      <w:r w:rsidRPr="00F045EA">
        <w:rPr>
          <w:rFonts w:cs="David" w:hint="cs"/>
          <w:rtl/>
        </w:rPr>
        <w:t xml:space="preserve"> בזמנו, בשנת 1988. היה מקרה של יושב-ראש ועדת כנסת שלא שם נושא מסוים על סדר-היום, קביעת ועדה של הצעת חוק. הכנסת רצתה להחליפו. מה שעשו באותו מקרה היה שונה ממה שלפנינו. באותו מקרה הכנסת בחרה הרכב חדש של ועדת הכנסת כולה, והוועדה החדשה בחרה יושב-ראש חדש. בית המשפט לא פסל את זה, אבל קבע שזו אינה דרך המלך. דרך המלך היא ללכת באופן שבו בדרך כלל בוחרת ועדה יושב-ראש, בהמלצה של ועדת הכנסת. במקרה הזה נדרשת ועדת הכנסת להמליץ על סיום כהונתו של היושב-ראש ובחירת יושב-ראש חדש. </w:t>
      </w:r>
    </w:p>
    <w:p w14:paraId="609D91C8" w14:textId="77777777" w:rsidR="00F045EA" w:rsidRPr="00F045EA" w:rsidRDefault="00F045EA" w:rsidP="00F045EA">
      <w:pPr>
        <w:bidi/>
        <w:jc w:val="both"/>
        <w:rPr>
          <w:rFonts w:cs="David" w:hint="cs"/>
          <w:rtl/>
        </w:rPr>
      </w:pPr>
    </w:p>
    <w:p w14:paraId="17EE923B" w14:textId="77777777" w:rsidR="00F045EA" w:rsidRPr="00F045EA" w:rsidRDefault="00F045EA" w:rsidP="00F045EA">
      <w:pPr>
        <w:bidi/>
        <w:jc w:val="both"/>
        <w:rPr>
          <w:rFonts w:cs="David" w:hint="cs"/>
          <w:rtl/>
        </w:rPr>
      </w:pPr>
      <w:r w:rsidRPr="00F045EA">
        <w:rPr>
          <w:rFonts w:cs="David" w:hint="cs"/>
          <w:rtl/>
        </w:rPr>
        <w:tab/>
        <w:t xml:space="preserve">לעניין הנושא של מה הסיבה שבגינה מבקש חבר הכנסת </w:t>
      </w:r>
      <w:proofErr w:type="spellStart"/>
      <w:r w:rsidRPr="00F045EA">
        <w:rPr>
          <w:rFonts w:cs="David" w:hint="cs"/>
          <w:rtl/>
        </w:rPr>
        <w:t>יצחקי</w:t>
      </w:r>
      <w:proofErr w:type="spellEnd"/>
      <w:r w:rsidRPr="00F045EA">
        <w:rPr>
          <w:rFonts w:cs="David" w:hint="cs"/>
          <w:rtl/>
        </w:rPr>
        <w:t xml:space="preserve"> להביא לסיום כהונתו של חבר הכנסת ליצמן ולבחור יושב-ראש חדש </w:t>
      </w:r>
      <w:r w:rsidRPr="00F045EA">
        <w:rPr>
          <w:rFonts w:cs="David"/>
          <w:rtl/>
        </w:rPr>
        <w:t>–</w:t>
      </w:r>
      <w:r w:rsidRPr="00F045EA">
        <w:rPr>
          <w:rFonts w:cs="David" w:hint="cs"/>
          <w:rtl/>
        </w:rPr>
        <w:t xml:space="preserve"> הדברים נאמרו בצורה ברורה. </w:t>
      </w:r>
    </w:p>
    <w:p w14:paraId="366C9C7A" w14:textId="77777777" w:rsidR="00F045EA" w:rsidRPr="00F045EA" w:rsidRDefault="00F045EA" w:rsidP="00F045EA">
      <w:pPr>
        <w:bidi/>
        <w:jc w:val="both"/>
        <w:rPr>
          <w:rFonts w:cs="David" w:hint="cs"/>
          <w:rtl/>
        </w:rPr>
      </w:pPr>
    </w:p>
    <w:p w14:paraId="7FBBD340"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63A443C5" w14:textId="77777777" w:rsidR="00F045EA" w:rsidRPr="00F045EA" w:rsidRDefault="00F045EA" w:rsidP="00F045EA">
      <w:pPr>
        <w:bidi/>
        <w:jc w:val="both"/>
        <w:rPr>
          <w:rFonts w:cs="David" w:hint="cs"/>
          <w:rtl/>
        </w:rPr>
      </w:pPr>
    </w:p>
    <w:p w14:paraId="2FC8D0C8" w14:textId="77777777" w:rsidR="00F045EA" w:rsidRPr="00F045EA" w:rsidRDefault="00F045EA" w:rsidP="00F045EA">
      <w:pPr>
        <w:bidi/>
        <w:jc w:val="both"/>
        <w:rPr>
          <w:rFonts w:cs="David" w:hint="cs"/>
          <w:rtl/>
        </w:rPr>
      </w:pPr>
      <w:r w:rsidRPr="00F045EA">
        <w:rPr>
          <w:rFonts w:cs="David" w:hint="cs"/>
          <w:rtl/>
        </w:rPr>
        <w:tab/>
        <w:t xml:space="preserve"> לא זאת היתה השאלה שלי. השאלה שלי התייחסה להסכמים בין סיעת גיל לקואליציה. </w:t>
      </w:r>
    </w:p>
    <w:p w14:paraId="45FE57EE" w14:textId="77777777" w:rsidR="00F045EA" w:rsidRPr="00F045EA" w:rsidRDefault="00F045EA" w:rsidP="00F045EA">
      <w:pPr>
        <w:bidi/>
        <w:jc w:val="both"/>
        <w:rPr>
          <w:rFonts w:cs="David" w:hint="cs"/>
          <w:rtl/>
        </w:rPr>
      </w:pPr>
    </w:p>
    <w:p w14:paraId="4980260B" w14:textId="77777777" w:rsidR="00F045EA" w:rsidRPr="00F045EA" w:rsidRDefault="00F045EA" w:rsidP="00F045EA">
      <w:pPr>
        <w:bidi/>
        <w:jc w:val="both"/>
        <w:rPr>
          <w:rFonts w:cs="David" w:hint="cs"/>
          <w:u w:val="single"/>
          <w:rtl/>
        </w:rPr>
      </w:pPr>
      <w:r w:rsidRPr="00F045EA">
        <w:rPr>
          <w:rFonts w:cs="David" w:hint="cs"/>
          <w:u w:val="single"/>
          <w:rtl/>
        </w:rPr>
        <w:t xml:space="preserve">עו"ד ארבל </w:t>
      </w:r>
      <w:proofErr w:type="spellStart"/>
      <w:r w:rsidRPr="00F045EA">
        <w:rPr>
          <w:rFonts w:cs="David" w:hint="cs"/>
          <w:u w:val="single"/>
          <w:rtl/>
        </w:rPr>
        <w:t>אסטרחן</w:t>
      </w:r>
      <w:proofErr w:type="spellEnd"/>
      <w:r w:rsidRPr="00F045EA">
        <w:rPr>
          <w:rFonts w:cs="David" w:hint="cs"/>
          <w:u w:val="single"/>
          <w:rtl/>
        </w:rPr>
        <w:t>:</w:t>
      </w:r>
    </w:p>
    <w:p w14:paraId="54405301" w14:textId="77777777" w:rsidR="00F045EA" w:rsidRPr="00F045EA" w:rsidRDefault="00F045EA" w:rsidP="00F045EA">
      <w:pPr>
        <w:bidi/>
        <w:jc w:val="both"/>
        <w:rPr>
          <w:rFonts w:cs="David" w:hint="cs"/>
          <w:rtl/>
        </w:rPr>
      </w:pPr>
    </w:p>
    <w:p w14:paraId="42BD337E" w14:textId="77777777" w:rsidR="00F045EA" w:rsidRPr="00F045EA" w:rsidRDefault="00F045EA" w:rsidP="00F045EA">
      <w:pPr>
        <w:bidi/>
        <w:jc w:val="both"/>
        <w:rPr>
          <w:rFonts w:cs="David" w:hint="cs"/>
          <w:rtl/>
        </w:rPr>
      </w:pPr>
      <w:r w:rsidRPr="00F045EA">
        <w:rPr>
          <w:rFonts w:cs="David" w:hint="cs"/>
          <w:rtl/>
        </w:rPr>
        <w:tab/>
        <w:t xml:space="preserve"> החוק קובע במפורש מתי נדרשת הקואליציה לפרסם הסכמים. סעיף 1 לחוק הממשלה קובע, כי כאשר נעשה הסכם בכתב בקשר לכינונה של ממשלה, בקשר להבעת אי-אמון בה או בקשר להצבעה על חוק התקציב או בקשר לצירוף שרים לממשלה לאחר כינונה או בקשר למינויו של סגן שר </w:t>
      </w:r>
      <w:r w:rsidRPr="00F045EA">
        <w:rPr>
          <w:rFonts w:cs="David"/>
          <w:rtl/>
        </w:rPr>
        <w:t>–</w:t>
      </w:r>
      <w:r w:rsidRPr="00F045EA">
        <w:rPr>
          <w:rFonts w:cs="David" w:hint="cs"/>
          <w:rtl/>
        </w:rPr>
        <w:t xml:space="preserve"> אלה הן העילות </w:t>
      </w:r>
      <w:r w:rsidRPr="00F045EA">
        <w:rPr>
          <w:rFonts w:cs="David"/>
          <w:rtl/>
        </w:rPr>
        <w:t>–</w:t>
      </w:r>
      <w:r w:rsidRPr="00F045EA">
        <w:rPr>
          <w:rFonts w:cs="David" w:hint="cs"/>
          <w:rtl/>
        </w:rPr>
        <w:t xml:space="preserve"> מתבקשים הצדדים למסור. כרגע אנחנו לא דנים בצירוף שרים. </w:t>
      </w:r>
    </w:p>
    <w:p w14:paraId="6F6D325A" w14:textId="77777777" w:rsidR="00F045EA" w:rsidRPr="00F045EA" w:rsidRDefault="00F045EA" w:rsidP="00F045EA">
      <w:pPr>
        <w:bidi/>
        <w:jc w:val="both"/>
        <w:rPr>
          <w:rFonts w:cs="David" w:hint="cs"/>
          <w:rtl/>
        </w:rPr>
      </w:pPr>
    </w:p>
    <w:p w14:paraId="4B318EC5" w14:textId="77777777" w:rsidR="00F045EA" w:rsidRPr="00F045EA" w:rsidRDefault="00F045EA" w:rsidP="00F045EA">
      <w:pPr>
        <w:bidi/>
        <w:jc w:val="both"/>
        <w:rPr>
          <w:rFonts w:cs="David" w:hint="cs"/>
          <w:u w:val="single"/>
          <w:rtl/>
        </w:rPr>
      </w:pPr>
      <w:r w:rsidRPr="00F045EA">
        <w:rPr>
          <w:rFonts w:cs="David" w:hint="cs"/>
          <w:u w:val="single"/>
          <w:rtl/>
        </w:rPr>
        <w:t>מאיר פרוש:</w:t>
      </w:r>
    </w:p>
    <w:p w14:paraId="473F00F2" w14:textId="77777777" w:rsidR="00F045EA" w:rsidRPr="00F045EA" w:rsidRDefault="00F045EA" w:rsidP="00F045EA">
      <w:pPr>
        <w:bidi/>
        <w:jc w:val="both"/>
        <w:rPr>
          <w:rFonts w:cs="David" w:hint="cs"/>
          <w:u w:val="single"/>
        </w:rPr>
      </w:pPr>
    </w:p>
    <w:p w14:paraId="57141489" w14:textId="77777777" w:rsidR="00F045EA" w:rsidRPr="00F045EA" w:rsidRDefault="00F045EA" w:rsidP="00F045EA">
      <w:pPr>
        <w:bidi/>
        <w:jc w:val="both"/>
        <w:rPr>
          <w:rFonts w:cs="David" w:hint="cs"/>
          <w:rtl/>
        </w:rPr>
      </w:pPr>
      <w:r w:rsidRPr="00F045EA">
        <w:rPr>
          <w:rFonts w:cs="David" w:hint="cs"/>
          <w:rtl/>
        </w:rPr>
        <w:tab/>
        <w:t xml:space="preserve"> זו מקשה אחת. </w:t>
      </w:r>
    </w:p>
    <w:p w14:paraId="3864B6B1" w14:textId="77777777" w:rsidR="00F045EA" w:rsidRPr="00F045EA" w:rsidRDefault="00F045EA" w:rsidP="00F045EA">
      <w:pPr>
        <w:bidi/>
        <w:jc w:val="both"/>
        <w:rPr>
          <w:rFonts w:cs="David" w:hint="cs"/>
          <w:rtl/>
        </w:rPr>
      </w:pPr>
    </w:p>
    <w:p w14:paraId="0AC185DC"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3D390F6E" w14:textId="77777777" w:rsidR="00F045EA" w:rsidRPr="00F045EA" w:rsidRDefault="00F045EA" w:rsidP="00F045EA">
      <w:pPr>
        <w:bidi/>
        <w:jc w:val="both"/>
        <w:rPr>
          <w:rFonts w:cs="David" w:hint="cs"/>
          <w:rtl/>
        </w:rPr>
      </w:pPr>
    </w:p>
    <w:p w14:paraId="5111C5E1" w14:textId="77777777" w:rsidR="00F045EA" w:rsidRPr="00F045EA" w:rsidRDefault="00F045EA" w:rsidP="00F045EA">
      <w:pPr>
        <w:bidi/>
        <w:jc w:val="both"/>
        <w:rPr>
          <w:rFonts w:cs="David" w:hint="cs"/>
          <w:rtl/>
        </w:rPr>
      </w:pPr>
      <w:r w:rsidRPr="00F045EA">
        <w:rPr>
          <w:rFonts w:cs="David" w:hint="cs"/>
          <w:rtl/>
        </w:rPr>
        <w:tab/>
        <w:t xml:space="preserve"> זו עסקת חבילה. </w:t>
      </w:r>
    </w:p>
    <w:p w14:paraId="31E11730" w14:textId="77777777" w:rsidR="00F045EA" w:rsidRPr="00F045EA" w:rsidRDefault="00F045EA" w:rsidP="00F045EA">
      <w:pPr>
        <w:bidi/>
        <w:jc w:val="both"/>
        <w:rPr>
          <w:rFonts w:cs="David" w:hint="cs"/>
          <w:rtl/>
        </w:rPr>
      </w:pPr>
    </w:p>
    <w:p w14:paraId="23436D19"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6CBD17B2" w14:textId="77777777" w:rsidR="00F045EA" w:rsidRPr="00F045EA" w:rsidRDefault="00F045EA" w:rsidP="00F045EA">
      <w:pPr>
        <w:bidi/>
        <w:jc w:val="both"/>
        <w:rPr>
          <w:rFonts w:cs="David" w:hint="cs"/>
          <w:rtl/>
        </w:rPr>
      </w:pPr>
    </w:p>
    <w:p w14:paraId="2D42E9AC" w14:textId="77777777" w:rsidR="00F045EA" w:rsidRPr="00F045EA" w:rsidRDefault="00F045EA" w:rsidP="00F045EA">
      <w:pPr>
        <w:bidi/>
        <w:jc w:val="both"/>
        <w:rPr>
          <w:rFonts w:cs="David" w:hint="cs"/>
          <w:rtl/>
        </w:rPr>
      </w:pPr>
      <w:r w:rsidRPr="00F045EA">
        <w:rPr>
          <w:rFonts w:cs="David" w:hint="cs"/>
          <w:rtl/>
        </w:rPr>
        <w:tab/>
        <w:t xml:space="preserve">נאמר בצורה מפורשת שלא נעשה שום הסכם. </w:t>
      </w:r>
    </w:p>
    <w:p w14:paraId="7B0B356F" w14:textId="77777777" w:rsidR="00F045EA" w:rsidRPr="00F045EA" w:rsidRDefault="00F045EA" w:rsidP="00F045EA">
      <w:pPr>
        <w:bidi/>
        <w:jc w:val="both"/>
        <w:rPr>
          <w:rFonts w:cs="David" w:hint="cs"/>
          <w:rtl/>
        </w:rPr>
      </w:pPr>
    </w:p>
    <w:p w14:paraId="780DEE3D"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4979915F" w14:textId="77777777" w:rsidR="00F045EA" w:rsidRPr="00F045EA" w:rsidRDefault="00F045EA" w:rsidP="00F045EA">
      <w:pPr>
        <w:bidi/>
        <w:jc w:val="both"/>
        <w:rPr>
          <w:rFonts w:cs="David" w:hint="cs"/>
          <w:rtl/>
        </w:rPr>
      </w:pPr>
    </w:p>
    <w:p w14:paraId="57CAC30D" w14:textId="77777777" w:rsidR="00F045EA" w:rsidRPr="00F045EA" w:rsidRDefault="00F045EA" w:rsidP="00F045EA">
      <w:pPr>
        <w:bidi/>
        <w:jc w:val="both"/>
        <w:rPr>
          <w:rFonts w:cs="David" w:hint="cs"/>
          <w:rtl/>
        </w:rPr>
      </w:pPr>
      <w:r w:rsidRPr="00F045EA">
        <w:rPr>
          <w:rFonts w:cs="David" w:hint="cs"/>
          <w:rtl/>
        </w:rPr>
        <w:tab/>
        <w:t xml:space="preserve"> הוא אמר "למיטב ידיעתי". אני מקשיבה בקפידה. </w:t>
      </w:r>
    </w:p>
    <w:p w14:paraId="18A9A5E3" w14:textId="77777777" w:rsidR="00F045EA" w:rsidRPr="00F045EA" w:rsidRDefault="00F045EA" w:rsidP="00F045EA">
      <w:pPr>
        <w:bidi/>
        <w:jc w:val="both"/>
        <w:rPr>
          <w:rFonts w:cs="David" w:hint="cs"/>
          <w:rtl/>
        </w:rPr>
      </w:pPr>
    </w:p>
    <w:p w14:paraId="3F4DB8FA" w14:textId="77777777" w:rsidR="00F045EA" w:rsidRPr="00F045EA" w:rsidRDefault="00F045EA" w:rsidP="00F045EA">
      <w:pPr>
        <w:bidi/>
        <w:jc w:val="both"/>
        <w:rPr>
          <w:rFonts w:cs="David" w:hint="cs"/>
          <w:u w:val="single"/>
          <w:rtl/>
        </w:rPr>
      </w:pPr>
      <w:r w:rsidRPr="00F045EA">
        <w:rPr>
          <w:rFonts w:cs="David" w:hint="cs"/>
          <w:u w:val="single"/>
          <w:rtl/>
        </w:rPr>
        <w:t xml:space="preserve">עו"ד ארבל </w:t>
      </w:r>
      <w:proofErr w:type="spellStart"/>
      <w:r w:rsidRPr="00F045EA">
        <w:rPr>
          <w:rFonts w:cs="David" w:hint="cs"/>
          <w:u w:val="single"/>
          <w:rtl/>
        </w:rPr>
        <w:t>אסטרחן</w:t>
      </w:r>
      <w:proofErr w:type="spellEnd"/>
      <w:r w:rsidRPr="00F045EA">
        <w:rPr>
          <w:rFonts w:cs="David" w:hint="cs"/>
          <w:u w:val="single"/>
          <w:rtl/>
        </w:rPr>
        <w:t>:</w:t>
      </w:r>
    </w:p>
    <w:p w14:paraId="23BE1B8D" w14:textId="77777777" w:rsidR="00F045EA" w:rsidRPr="00F045EA" w:rsidRDefault="00F045EA" w:rsidP="00F045EA">
      <w:pPr>
        <w:bidi/>
        <w:jc w:val="both"/>
        <w:rPr>
          <w:rFonts w:cs="David" w:hint="cs"/>
          <w:rtl/>
        </w:rPr>
      </w:pPr>
    </w:p>
    <w:p w14:paraId="4F33A3B3" w14:textId="77777777" w:rsidR="00F045EA" w:rsidRPr="00F045EA" w:rsidRDefault="00F045EA" w:rsidP="00F045EA">
      <w:pPr>
        <w:bidi/>
        <w:jc w:val="both"/>
        <w:rPr>
          <w:rFonts w:cs="David" w:hint="cs"/>
          <w:rtl/>
        </w:rPr>
      </w:pPr>
      <w:r w:rsidRPr="00F045EA">
        <w:rPr>
          <w:rFonts w:cs="David" w:hint="cs"/>
          <w:rtl/>
        </w:rPr>
        <w:tab/>
        <w:t xml:space="preserve"> החובה היא להביא את ההסכמים בזמן מסוים לפני ההצבעה במליאה. החוק מדבר אך ורק על דברים שקורים במליאה, כאשר יש הצבעות במליאה. אין ספק שכאשר יובאו שרים לאישור המליאה, אם יהיו הסכמים, יהיה מקום לכך. </w:t>
      </w:r>
    </w:p>
    <w:p w14:paraId="0B1BDBB4" w14:textId="77777777" w:rsidR="00F045EA" w:rsidRPr="00F045EA" w:rsidRDefault="00F045EA" w:rsidP="00F045EA">
      <w:pPr>
        <w:bidi/>
        <w:jc w:val="both"/>
        <w:rPr>
          <w:rFonts w:cs="David" w:hint="cs"/>
          <w:rtl/>
        </w:rPr>
      </w:pPr>
    </w:p>
    <w:p w14:paraId="46C83B6B"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0A9C461A" w14:textId="77777777" w:rsidR="00F045EA" w:rsidRPr="00F045EA" w:rsidRDefault="00F045EA" w:rsidP="00F045EA">
      <w:pPr>
        <w:bidi/>
        <w:jc w:val="both"/>
        <w:rPr>
          <w:rFonts w:cs="David" w:hint="cs"/>
          <w:rtl/>
        </w:rPr>
      </w:pPr>
    </w:p>
    <w:p w14:paraId="2839F8D6" w14:textId="77777777" w:rsidR="00F045EA" w:rsidRPr="00F045EA" w:rsidRDefault="00F045EA" w:rsidP="00F045EA">
      <w:pPr>
        <w:bidi/>
        <w:jc w:val="both"/>
        <w:rPr>
          <w:rFonts w:cs="David" w:hint="cs"/>
          <w:rtl/>
        </w:rPr>
      </w:pPr>
      <w:r w:rsidRPr="00F045EA">
        <w:rPr>
          <w:rFonts w:cs="David" w:hint="cs"/>
          <w:rtl/>
        </w:rPr>
        <w:tab/>
        <w:t xml:space="preserve">שאלתי את מזכיר הכנסת אם הונחו הסכמים כאלה ואחרים על שולחנה של הכנסת, ונאמר לי בצורה מפורשת שלא. תוך כדי הדיון, כדי לברר את הסוגיה הזאת עד תומה, נעביר שאלה למזכיר הממשלה, אשר ישיב על הסוגיה הזאת. </w:t>
      </w:r>
    </w:p>
    <w:p w14:paraId="530BF5B8" w14:textId="77777777" w:rsidR="00F045EA" w:rsidRPr="00F045EA" w:rsidRDefault="00F045EA" w:rsidP="00F045EA">
      <w:pPr>
        <w:bidi/>
        <w:jc w:val="both"/>
        <w:rPr>
          <w:rFonts w:cs="David" w:hint="cs"/>
          <w:rtl/>
        </w:rPr>
      </w:pPr>
    </w:p>
    <w:p w14:paraId="0CDE74BB" w14:textId="77777777" w:rsidR="00F045EA" w:rsidRPr="00F045EA" w:rsidRDefault="00F045EA" w:rsidP="00F045EA">
      <w:pPr>
        <w:bidi/>
        <w:jc w:val="both"/>
        <w:rPr>
          <w:rFonts w:cs="David" w:hint="cs"/>
          <w:rtl/>
        </w:rPr>
      </w:pPr>
      <w:r w:rsidRPr="00F045EA">
        <w:rPr>
          <w:rFonts w:cs="David" w:hint="cs"/>
          <w:rtl/>
        </w:rPr>
        <w:tab/>
        <w:t xml:space="preserve">ראשון הדוברים, חבר הכנסת ראובן ריבלין, בבקשה. </w:t>
      </w:r>
    </w:p>
    <w:p w14:paraId="4D30D817" w14:textId="77777777" w:rsidR="00F045EA" w:rsidRPr="00F045EA" w:rsidRDefault="00F045EA" w:rsidP="00F045EA">
      <w:pPr>
        <w:bidi/>
        <w:jc w:val="both"/>
        <w:rPr>
          <w:rFonts w:cs="David" w:hint="cs"/>
          <w:rtl/>
        </w:rPr>
      </w:pPr>
    </w:p>
    <w:p w14:paraId="65DEBFFF" w14:textId="77777777" w:rsidR="00F045EA" w:rsidRPr="00F045EA" w:rsidRDefault="00F045EA" w:rsidP="00F045EA">
      <w:pPr>
        <w:bidi/>
        <w:jc w:val="both"/>
        <w:rPr>
          <w:rFonts w:cs="David" w:hint="cs"/>
          <w:rtl/>
        </w:rPr>
      </w:pPr>
      <w:r w:rsidRPr="00F045EA">
        <w:rPr>
          <w:rFonts w:cs="David" w:hint="cs"/>
          <w:u w:val="single"/>
          <w:rtl/>
        </w:rPr>
        <w:t>ראובן ריבלין:</w:t>
      </w:r>
    </w:p>
    <w:p w14:paraId="2D788B14" w14:textId="77777777" w:rsidR="00F045EA" w:rsidRPr="00F045EA" w:rsidRDefault="00F045EA" w:rsidP="00F045EA">
      <w:pPr>
        <w:bidi/>
        <w:jc w:val="both"/>
        <w:rPr>
          <w:rFonts w:cs="David" w:hint="cs"/>
          <w:rtl/>
        </w:rPr>
      </w:pPr>
    </w:p>
    <w:p w14:paraId="047C5842" w14:textId="77777777" w:rsidR="00F045EA" w:rsidRPr="00F045EA" w:rsidRDefault="00F045EA" w:rsidP="00F045EA">
      <w:pPr>
        <w:bidi/>
        <w:jc w:val="both"/>
        <w:rPr>
          <w:rFonts w:cs="David" w:hint="cs"/>
          <w:rtl/>
        </w:rPr>
      </w:pPr>
      <w:r w:rsidRPr="00F045EA">
        <w:rPr>
          <w:rFonts w:cs="David" w:hint="cs"/>
          <w:rtl/>
        </w:rPr>
        <w:tab/>
        <w:t xml:space="preserve"> גברתי היושבת-ראש, חברים, עם כל הכבוד ליושב-ראש הקואליציה, היתה ועדה מסדרת, ומרגע שהיא גמרה את תפקידה היא חילקה את תפקידי הבית לכל סיעות הבית - - -</w:t>
      </w:r>
    </w:p>
    <w:p w14:paraId="31529539" w14:textId="77777777" w:rsidR="00F045EA" w:rsidRPr="00F045EA" w:rsidRDefault="00F045EA" w:rsidP="00F045EA">
      <w:pPr>
        <w:bidi/>
        <w:jc w:val="both"/>
        <w:rPr>
          <w:rFonts w:cs="David" w:hint="cs"/>
          <w:rtl/>
        </w:rPr>
      </w:pPr>
    </w:p>
    <w:p w14:paraId="48337CDB"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7A49AC88" w14:textId="77777777" w:rsidR="00F045EA" w:rsidRPr="00F045EA" w:rsidRDefault="00F045EA" w:rsidP="00F045EA">
      <w:pPr>
        <w:pStyle w:val="Heading5"/>
        <w:rPr>
          <w:rFonts w:hint="cs"/>
          <w:rtl/>
        </w:rPr>
      </w:pPr>
    </w:p>
    <w:p w14:paraId="776CC87A" w14:textId="77777777" w:rsidR="00F045EA" w:rsidRPr="00F045EA" w:rsidRDefault="00F045EA" w:rsidP="00F045EA">
      <w:pPr>
        <w:bidi/>
        <w:jc w:val="both"/>
        <w:rPr>
          <w:rFonts w:cs="David" w:hint="cs"/>
          <w:rtl/>
        </w:rPr>
      </w:pPr>
      <w:r w:rsidRPr="00F045EA">
        <w:rPr>
          <w:rFonts w:cs="David" w:hint="cs"/>
          <w:rtl/>
        </w:rPr>
        <w:tab/>
        <w:t xml:space="preserve"> למה ביקשתם את ועדת ביקורת המדינה בכזאת התלהבות? למה דרשתם כל כך את ועדת הכלכלה? </w:t>
      </w:r>
    </w:p>
    <w:p w14:paraId="2353DFE4" w14:textId="77777777" w:rsidR="00F045EA" w:rsidRPr="00F045EA" w:rsidRDefault="00F045EA" w:rsidP="00F045EA">
      <w:pPr>
        <w:bidi/>
        <w:jc w:val="both"/>
        <w:rPr>
          <w:rFonts w:cs="David" w:hint="cs"/>
          <w:rtl/>
        </w:rPr>
      </w:pPr>
    </w:p>
    <w:p w14:paraId="63C0F323" w14:textId="77777777" w:rsidR="00F045EA" w:rsidRPr="00F045EA" w:rsidRDefault="00F045EA" w:rsidP="00F045EA">
      <w:pPr>
        <w:bidi/>
        <w:jc w:val="both"/>
        <w:rPr>
          <w:rFonts w:cs="David" w:hint="cs"/>
          <w:rtl/>
        </w:rPr>
      </w:pPr>
      <w:r w:rsidRPr="00F045EA">
        <w:rPr>
          <w:rFonts w:cs="David" w:hint="cs"/>
          <w:u w:val="single"/>
          <w:rtl/>
        </w:rPr>
        <w:t>ראובן ריבלין:</w:t>
      </w:r>
    </w:p>
    <w:p w14:paraId="7C3C603A" w14:textId="77777777" w:rsidR="00F045EA" w:rsidRPr="00F045EA" w:rsidRDefault="00F045EA" w:rsidP="00F045EA">
      <w:pPr>
        <w:bidi/>
        <w:jc w:val="both"/>
        <w:rPr>
          <w:rFonts w:cs="David" w:hint="cs"/>
          <w:rtl/>
        </w:rPr>
      </w:pPr>
    </w:p>
    <w:p w14:paraId="33447B18" w14:textId="77777777" w:rsidR="00F045EA" w:rsidRPr="00F045EA" w:rsidRDefault="00F045EA" w:rsidP="00F045EA">
      <w:pPr>
        <w:bidi/>
        <w:jc w:val="both"/>
        <w:rPr>
          <w:rFonts w:cs="David" w:hint="cs"/>
          <w:rtl/>
        </w:rPr>
      </w:pPr>
      <w:r w:rsidRPr="00F045EA">
        <w:rPr>
          <w:rFonts w:cs="David" w:hint="cs"/>
          <w:rtl/>
        </w:rPr>
        <w:tab/>
        <w:t xml:space="preserve"> שאלה מצוינת. החוק קובע שוועדת ביקורת המדינה תהיה שייכת לאופוזיציה. </w:t>
      </w:r>
    </w:p>
    <w:p w14:paraId="65332274" w14:textId="77777777" w:rsidR="00F045EA" w:rsidRPr="00F045EA" w:rsidRDefault="00F045EA" w:rsidP="00F045EA">
      <w:pPr>
        <w:bidi/>
        <w:jc w:val="both"/>
        <w:rPr>
          <w:rFonts w:cs="David" w:hint="cs"/>
          <w:rtl/>
        </w:rPr>
      </w:pPr>
    </w:p>
    <w:p w14:paraId="75BDBB11"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0ABE6FD8" w14:textId="77777777" w:rsidR="00F045EA" w:rsidRPr="00F045EA" w:rsidRDefault="00F045EA" w:rsidP="00F045EA">
      <w:pPr>
        <w:pStyle w:val="Heading5"/>
        <w:rPr>
          <w:rFonts w:hint="cs"/>
          <w:rtl/>
        </w:rPr>
      </w:pPr>
    </w:p>
    <w:p w14:paraId="46D55DE7" w14:textId="77777777" w:rsidR="00F045EA" w:rsidRPr="00F045EA" w:rsidRDefault="00F045EA" w:rsidP="00F045EA">
      <w:pPr>
        <w:bidi/>
        <w:jc w:val="both"/>
        <w:rPr>
          <w:rFonts w:cs="David" w:hint="cs"/>
          <w:rtl/>
        </w:rPr>
      </w:pPr>
      <w:r w:rsidRPr="00F045EA">
        <w:rPr>
          <w:rFonts w:cs="David" w:hint="cs"/>
          <w:rtl/>
        </w:rPr>
        <w:tab/>
        <w:t xml:space="preserve"> גם כלכלה?</w:t>
      </w:r>
    </w:p>
    <w:p w14:paraId="028035BF" w14:textId="77777777" w:rsidR="00F045EA" w:rsidRPr="00F045EA" w:rsidRDefault="00F045EA" w:rsidP="00F045EA">
      <w:pPr>
        <w:bidi/>
        <w:jc w:val="both"/>
        <w:rPr>
          <w:rFonts w:cs="David" w:hint="cs"/>
          <w:rtl/>
        </w:rPr>
      </w:pPr>
    </w:p>
    <w:p w14:paraId="0B9A972A" w14:textId="77777777" w:rsidR="00F045EA" w:rsidRPr="00F045EA" w:rsidRDefault="00F045EA" w:rsidP="00F045EA">
      <w:pPr>
        <w:bidi/>
        <w:jc w:val="both"/>
        <w:rPr>
          <w:rFonts w:cs="David" w:hint="cs"/>
          <w:rtl/>
        </w:rPr>
      </w:pPr>
      <w:r w:rsidRPr="00F045EA">
        <w:rPr>
          <w:rFonts w:cs="David" w:hint="cs"/>
          <w:u w:val="single"/>
          <w:rtl/>
        </w:rPr>
        <w:t>ראובן ריבלין:</w:t>
      </w:r>
    </w:p>
    <w:p w14:paraId="44A5D145" w14:textId="77777777" w:rsidR="00F045EA" w:rsidRPr="00F045EA" w:rsidRDefault="00F045EA" w:rsidP="00F045EA">
      <w:pPr>
        <w:bidi/>
        <w:jc w:val="both"/>
        <w:rPr>
          <w:rFonts w:cs="David" w:hint="cs"/>
          <w:rtl/>
        </w:rPr>
      </w:pPr>
    </w:p>
    <w:p w14:paraId="285A1894" w14:textId="77777777" w:rsidR="00F045EA" w:rsidRPr="00F045EA" w:rsidRDefault="00F045EA" w:rsidP="00F045EA">
      <w:pPr>
        <w:bidi/>
        <w:jc w:val="both"/>
        <w:rPr>
          <w:rFonts w:cs="David" w:hint="cs"/>
          <w:rtl/>
        </w:rPr>
      </w:pPr>
      <w:r w:rsidRPr="00F045EA">
        <w:rPr>
          <w:rFonts w:cs="David" w:hint="cs"/>
          <w:rtl/>
        </w:rPr>
        <w:tab/>
        <w:t xml:space="preserve"> לא. </w:t>
      </w:r>
    </w:p>
    <w:p w14:paraId="236DAC20" w14:textId="77777777" w:rsidR="00F045EA" w:rsidRPr="00F045EA" w:rsidRDefault="00F045EA" w:rsidP="00F045EA">
      <w:pPr>
        <w:bidi/>
        <w:jc w:val="both"/>
        <w:rPr>
          <w:rFonts w:cs="David" w:hint="cs"/>
          <w:rtl/>
        </w:rPr>
      </w:pPr>
    </w:p>
    <w:p w14:paraId="4171109B"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2996E101" w14:textId="77777777" w:rsidR="00F045EA" w:rsidRPr="00F045EA" w:rsidRDefault="00F045EA" w:rsidP="00F045EA">
      <w:pPr>
        <w:pStyle w:val="Heading5"/>
        <w:rPr>
          <w:rFonts w:hint="cs"/>
          <w:rtl/>
        </w:rPr>
      </w:pPr>
    </w:p>
    <w:p w14:paraId="1C429CE9" w14:textId="77777777" w:rsidR="00F045EA" w:rsidRPr="00F045EA" w:rsidRDefault="00F045EA" w:rsidP="00F045EA">
      <w:pPr>
        <w:bidi/>
        <w:jc w:val="both"/>
        <w:rPr>
          <w:rFonts w:cs="David" w:hint="cs"/>
          <w:rtl/>
        </w:rPr>
      </w:pPr>
      <w:r w:rsidRPr="00F045EA">
        <w:rPr>
          <w:rFonts w:cs="David" w:hint="cs"/>
          <w:rtl/>
        </w:rPr>
        <w:tab/>
        <w:t xml:space="preserve"> למה כל כך חשוב שזה יהיה שם? </w:t>
      </w:r>
    </w:p>
    <w:p w14:paraId="428A5D4D" w14:textId="77777777" w:rsidR="00F045EA" w:rsidRPr="00F045EA" w:rsidRDefault="00F045EA" w:rsidP="00F045EA">
      <w:pPr>
        <w:bidi/>
        <w:jc w:val="both"/>
        <w:rPr>
          <w:rFonts w:cs="David" w:hint="cs"/>
          <w:rtl/>
        </w:rPr>
      </w:pPr>
    </w:p>
    <w:p w14:paraId="512A37D3"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5BAC8639" w14:textId="77777777" w:rsidR="00F045EA" w:rsidRPr="00F045EA" w:rsidRDefault="00F045EA" w:rsidP="00F045EA">
      <w:pPr>
        <w:bidi/>
        <w:jc w:val="both"/>
        <w:rPr>
          <w:rFonts w:cs="David" w:hint="cs"/>
          <w:rtl/>
        </w:rPr>
      </w:pPr>
    </w:p>
    <w:p w14:paraId="04A61A1E" w14:textId="77777777" w:rsidR="00F045EA" w:rsidRPr="00F045EA" w:rsidRDefault="00F045EA" w:rsidP="00F045EA">
      <w:pPr>
        <w:bidi/>
        <w:jc w:val="both"/>
        <w:rPr>
          <w:rFonts w:cs="David" w:hint="cs"/>
          <w:rtl/>
        </w:rPr>
      </w:pPr>
      <w:r w:rsidRPr="00F045EA">
        <w:rPr>
          <w:rFonts w:cs="David" w:hint="cs"/>
          <w:rtl/>
        </w:rPr>
        <w:tab/>
        <w:t xml:space="preserve">חבר הכנסת </w:t>
      </w:r>
      <w:proofErr w:type="spellStart"/>
      <w:r w:rsidRPr="00F045EA">
        <w:rPr>
          <w:rFonts w:cs="David" w:hint="cs"/>
          <w:rtl/>
        </w:rPr>
        <w:t>יצחקי</w:t>
      </w:r>
      <w:proofErr w:type="spellEnd"/>
      <w:r w:rsidRPr="00F045EA">
        <w:rPr>
          <w:rFonts w:cs="David" w:hint="cs"/>
          <w:rtl/>
        </w:rPr>
        <w:t xml:space="preserve">, אני קוראת אותך לסדר. </w:t>
      </w:r>
    </w:p>
    <w:p w14:paraId="7344A977" w14:textId="77777777" w:rsidR="00F045EA" w:rsidRPr="00F045EA" w:rsidRDefault="00F045EA" w:rsidP="00F045EA">
      <w:pPr>
        <w:bidi/>
        <w:jc w:val="both"/>
        <w:rPr>
          <w:rFonts w:cs="David" w:hint="cs"/>
          <w:rtl/>
        </w:rPr>
      </w:pPr>
    </w:p>
    <w:p w14:paraId="2C263FC1" w14:textId="77777777" w:rsidR="00F045EA" w:rsidRPr="00F045EA" w:rsidRDefault="00F045EA" w:rsidP="00F045EA">
      <w:pPr>
        <w:bidi/>
        <w:jc w:val="both"/>
        <w:rPr>
          <w:rFonts w:cs="David" w:hint="cs"/>
          <w:rtl/>
        </w:rPr>
      </w:pPr>
      <w:r w:rsidRPr="00F045EA">
        <w:rPr>
          <w:rFonts w:cs="David" w:hint="cs"/>
          <w:u w:val="single"/>
          <w:rtl/>
        </w:rPr>
        <w:t>ראובן ריבלין:</w:t>
      </w:r>
    </w:p>
    <w:p w14:paraId="52689CF7" w14:textId="77777777" w:rsidR="00F045EA" w:rsidRPr="00F045EA" w:rsidRDefault="00F045EA" w:rsidP="00F045EA">
      <w:pPr>
        <w:bidi/>
        <w:jc w:val="both"/>
        <w:rPr>
          <w:rFonts w:cs="David" w:hint="cs"/>
          <w:rtl/>
        </w:rPr>
      </w:pPr>
    </w:p>
    <w:p w14:paraId="125A7F02" w14:textId="77777777" w:rsidR="00F045EA" w:rsidRPr="00F045EA" w:rsidRDefault="00F045EA" w:rsidP="00F045EA">
      <w:pPr>
        <w:bidi/>
        <w:jc w:val="both"/>
        <w:rPr>
          <w:rFonts w:cs="David" w:hint="cs"/>
          <w:rtl/>
        </w:rPr>
      </w:pPr>
      <w:r w:rsidRPr="00F045EA">
        <w:rPr>
          <w:rFonts w:cs="David" w:hint="cs"/>
          <w:rtl/>
        </w:rPr>
        <w:tab/>
        <w:t xml:space="preserve"> בדרך כלל כשאני כועס אני לא צודק. היתה ועדה מסדרת, הוועדה המסדרת עדיין לא החליטה האם אגודת ישראל תהיה בקואליציה או לא. בסופו של דבר עשה השלטון חישוב שבו הוא רצה לקרב את אנשי אגודת ישראל, שלמרות שהם באופוזיציה יצביעו עם הקואליציה, וכך היה. בשל כך נקבע ונבחר חבר הכנסת ליצמן להיות יושב-ראש ועדת הכספים. הוא היה זמני כל עוד היתה הוועדה המסדרת. לאחר שהוועדה המסדרת סיימה את תפקידה, אנחנו בכנסת, על-מנת לקיים משטר דמוקרטי </w:t>
      </w:r>
      <w:proofErr w:type="spellStart"/>
      <w:r w:rsidRPr="00F045EA">
        <w:rPr>
          <w:rFonts w:cs="David" w:hint="cs"/>
          <w:rtl/>
        </w:rPr>
        <w:t>פרלמנטרי</w:t>
      </w:r>
      <w:proofErr w:type="spellEnd"/>
      <w:r w:rsidRPr="00F045EA">
        <w:rPr>
          <w:rFonts w:cs="David" w:hint="cs"/>
          <w:rtl/>
        </w:rPr>
        <w:t xml:space="preserve">, משאירים את חופש ההחלטה וההכרעה לכל אחד מיושבי-ראש הוועדה, שהופכים להיות יושבי-ראש הוועדה של כל חברי הכנסת ואינם פועלים על-מנת לקדם עניין כזה או אחר. אם כי כל אחד יודע מאין הוא בא ולאן הוא הולך, ואתה צודק. </w:t>
      </w:r>
    </w:p>
    <w:p w14:paraId="34C729F2" w14:textId="77777777" w:rsidR="00F045EA" w:rsidRPr="00F045EA" w:rsidRDefault="00F045EA" w:rsidP="00F045EA">
      <w:pPr>
        <w:bidi/>
        <w:jc w:val="both"/>
        <w:rPr>
          <w:rFonts w:cs="David" w:hint="cs"/>
          <w:rtl/>
        </w:rPr>
      </w:pPr>
    </w:p>
    <w:p w14:paraId="57A107EC" w14:textId="77777777" w:rsidR="00F045EA" w:rsidRPr="00F045EA" w:rsidRDefault="00F045EA" w:rsidP="00F045EA">
      <w:pPr>
        <w:bidi/>
        <w:jc w:val="both"/>
        <w:rPr>
          <w:rFonts w:cs="David"/>
          <w:rtl/>
        </w:rPr>
      </w:pPr>
      <w:r w:rsidRPr="00F045EA">
        <w:rPr>
          <w:rFonts w:cs="David" w:hint="eastAsia"/>
          <w:u w:val="single"/>
          <w:rtl/>
        </w:rPr>
        <w:t>אורי</w:t>
      </w:r>
      <w:r w:rsidRPr="00F045EA">
        <w:rPr>
          <w:rFonts w:cs="David"/>
          <w:u w:val="single"/>
          <w:rtl/>
        </w:rPr>
        <w:t xml:space="preserve"> אריאל:</w:t>
      </w:r>
    </w:p>
    <w:p w14:paraId="57B9CEDC" w14:textId="77777777" w:rsidR="00F045EA" w:rsidRPr="00F045EA" w:rsidRDefault="00F045EA" w:rsidP="00F045EA">
      <w:pPr>
        <w:bidi/>
        <w:jc w:val="both"/>
        <w:rPr>
          <w:rFonts w:cs="David"/>
          <w:rtl/>
        </w:rPr>
      </w:pPr>
    </w:p>
    <w:p w14:paraId="0E41BDDE" w14:textId="77777777" w:rsidR="00F045EA" w:rsidRPr="00F045EA" w:rsidRDefault="00F045EA" w:rsidP="00F045EA">
      <w:pPr>
        <w:bidi/>
        <w:jc w:val="both"/>
        <w:rPr>
          <w:rFonts w:cs="David" w:hint="cs"/>
          <w:rtl/>
        </w:rPr>
      </w:pPr>
      <w:r w:rsidRPr="00F045EA">
        <w:rPr>
          <w:rFonts w:cs="David"/>
          <w:rtl/>
        </w:rPr>
        <w:tab/>
      </w:r>
      <w:r w:rsidRPr="00F045EA">
        <w:rPr>
          <w:rFonts w:cs="David" w:hint="cs"/>
          <w:rtl/>
        </w:rPr>
        <w:t xml:space="preserve"> מאין הוא בא הוא יודע בוודאי, לאן הוא הולך זה סימן שאלה גדול. </w:t>
      </w:r>
    </w:p>
    <w:p w14:paraId="0B1DAF5D" w14:textId="77777777" w:rsidR="00F045EA" w:rsidRPr="00F045EA" w:rsidRDefault="00F045EA" w:rsidP="00F045EA">
      <w:pPr>
        <w:bidi/>
        <w:jc w:val="both"/>
        <w:rPr>
          <w:rFonts w:cs="David" w:hint="cs"/>
          <w:rtl/>
        </w:rPr>
      </w:pPr>
    </w:p>
    <w:p w14:paraId="0CDD41BA" w14:textId="77777777" w:rsidR="00F045EA" w:rsidRPr="00F045EA" w:rsidRDefault="00F045EA" w:rsidP="00F045EA">
      <w:pPr>
        <w:bidi/>
        <w:jc w:val="both"/>
        <w:rPr>
          <w:rFonts w:cs="David" w:hint="cs"/>
          <w:rtl/>
        </w:rPr>
      </w:pPr>
      <w:r w:rsidRPr="00F045EA">
        <w:rPr>
          <w:rFonts w:cs="David" w:hint="cs"/>
          <w:u w:val="single"/>
          <w:rtl/>
        </w:rPr>
        <w:t>ראובן ריבלין:</w:t>
      </w:r>
    </w:p>
    <w:p w14:paraId="1F2F463A" w14:textId="77777777" w:rsidR="00F045EA" w:rsidRPr="00F045EA" w:rsidRDefault="00F045EA" w:rsidP="00F045EA">
      <w:pPr>
        <w:bidi/>
        <w:jc w:val="both"/>
        <w:rPr>
          <w:rFonts w:cs="David" w:hint="cs"/>
          <w:rtl/>
        </w:rPr>
      </w:pPr>
    </w:p>
    <w:p w14:paraId="73A5E7BF" w14:textId="77777777" w:rsidR="00F045EA" w:rsidRPr="00F045EA" w:rsidRDefault="00F045EA" w:rsidP="00F045EA">
      <w:pPr>
        <w:bidi/>
        <w:jc w:val="both"/>
        <w:rPr>
          <w:rFonts w:cs="David" w:hint="cs"/>
          <w:rtl/>
        </w:rPr>
      </w:pPr>
      <w:r w:rsidRPr="00F045EA">
        <w:rPr>
          <w:rFonts w:cs="David" w:hint="cs"/>
          <w:rtl/>
        </w:rPr>
        <w:tab/>
        <w:t xml:space="preserve"> אבל בפני מי הוא עתיד לתת דין, את זה הוא יודע. לית מאן </w:t>
      </w:r>
      <w:proofErr w:type="spellStart"/>
      <w:r w:rsidRPr="00F045EA">
        <w:rPr>
          <w:rFonts w:cs="David" w:hint="cs"/>
          <w:rtl/>
        </w:rPr>
        <w:t>דפליג</w:t>
      </w:r>
      <w:proofErr w:type="spellEnd"/>
      <w:r w:rsidRPr="00F045EA">
        <w:rPr>
          <w:rFonts w:cs="David" w:hint="cs"/>
          <w:rtl/>
        </w:rPr>
        <w:t xml:space="preserve"> שהיה אינטרס לקואליציה כל עוד לא נכנסה סיעה נוספת לקואליציה להחזיק ולתחזק את אגודת ישראל בתוך המערכת. משום כך לא היה מצב שבו היה יושב-ראש זמני, אלא היה יושב-ראש קבוע. ניתן להחליף יושב-ראש באחת משתי הדרכים הבאות. האחת, אם היה הסכם, ואנחנו כאנשי ציבור חייבים לכבד הסכמים. חבר הכנסת ליצמן טוען שלא היה הסכם. </w:t>
      </w:r>
    </w:p>
    <w:p w14:paraId="3EB891EF" w14:textId="77777777" w:rsidR="00F045EA" w:rsidRPr="00F045EA" w:rsidRDefault="00F045EA" w:rsidP="00F045EA">
      <w:pPr>
        <w:bidi/>
        <w:jc w:val="both"/>
        <w:rPr>
          <w:rFonts w:cs="David" w:hint="cs"/>
          <w:rtl/>
        </w:rPr>
      </w:pPr>
    </w:p>
    <w:p w14:paraId="49C347EE"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63AB4196" w14:textId="77777777" w:rsidR="00F045EA" w:rsidRPr="00F045EA" w:rsidRDefault="00F045EA" w:rsidP="00F045EA">
      <w:pPr>
        <w:pStyle w:val="Heading5"/>
        <w:rPr>
          <w:rFonts w:hint="cs"/>
          <w:rtl/>
        </w:rPr>
      </w:pPr>
    </w:p>
    <w:p w14:paraId="3C000650" w14:textId="77777777" w:rsidR="00F045EA" w:rsidRPr="00F045EA" w:rsidRDefault="00F045EA" w:rsidP="00F045EA">
      <w:pPr>
        <w:bidi/>
        <w:jc w:val="both"/>
        <w:rPr>
          <w:rFonts w:cs="David" w:hint="cs"/>
          <w:rtl/>
        </w:rPr>
      </w:pPr>
      <w:r w:rsidRPr="00F045EA">
        <w:rPr>
          <w:rFonts w:cs="David" w:hint="cs"/>
          <w:rtl/>
        </w:rPr>
        <w:tab/>
        <w:t xml:space="preserve"> לא שמעתי את זה. </w:t>
      </w:r>
    </w:p>
    <w:p w14:paraId="67FEF756" w14:textId="77777777" w:rsidR="00F045EA" w:rsidRPr="00F045EA" w:rsidRDefault="00F045EA" w:rsidP="00F045EA">
      <w:pPr>
        <w:bidi/>
        <w:jc w:val="both"/>
        <w:rPr>
          <w:rFonts w:cs="David" w:hint="cs"/>
          <w:rtl/>
        </w:rPr>
      </w:pPr>
    </w:p>
    <w:p w14:paraId="3B639B00" w14:textId="77777777" w:rsidR="00F045EA" w:rsidRPr="00F045EA" w:rsidRDefault="00F045EA" w:rsidP="00F045EA">
      <w:pPr>
        <w:bidi/>
        <w:jc w:val="both"/>
        <w:rPr>
          <w:rFonts w:cs="David" w:hint="cs"/>
          <w:rtl/>
        </w:rPr>
      </w:pPr>
      <w:r w:rsidRPr="00F045EA">
        <w:rPr>
          <w:rFonts w:cs="David" w:hint="cs"/>
          <w:u w:val="single"/>
          <w:rtl/>
        </w:rPr>
        <w:t>ראובן ריבלין:</w:t>
      </w:r>
    </w:p>
    <w:p w14:paraId="773E1308" w14:textId="77777777" w:rsidR="00F045EA" w:rsidRPr="00F045EA" w:rsidRDefault="00F045EA" w:rsidP="00F045EA">
      <w:pPr>
        <w:bidi/>
        <w:jc w:val="both"/>
        <w:rPr>
          <w:rFonts w:cs="David" w:hint="cs"/>
          <w:rtl/>
        </w:rPr>
      </w:pPr>
    </w:p>
    <w:p w14:paraId="236D176A" w14:textId="77777777" w:rsidR="00F045EA" w:rsidRPr="00F045EA" w:rsidRDefault="00F045EA" w:rsidP="00F045EA">
      <w:pPr>
        <w:bidi/>
        <w:jc w:val="both"/>
        <w:rPr>
          <w:rFonts w:cs="David" w:hint="cs"/>
          <w:rtl/>
        </w:rPr>
      </w:pPr>
      <w:r w:rsidRPr="00F045EA">
        <w:rPr>
          <w:rFonts w:cs="David" w:hint="cs"/>
          <w:rtl/>
        </w:rPr>
        <w:tab/>
        <w:t xml:space="preserve"> הוא אמר בצורה מפורשת שלא היה הסכם. </w:t>
      </w:r>
    </w:p>
    <w:p w14:paraId="2B27FA93" w14:textId="77777777" w:rsidR="00F045EA" w:rsidRPr="00F045EA" w:rsidRDefault="00F045EA" w:rsidP="00F045EA">
      <w:pPr>
        <w:bidi/>
        <w:jc w:val="both"/>
        <w:rPr>
          <w:rFonts w:cs="David" w:hint="cs"/>
          <w:rtl/>
        </w:rPr>
      </w:pPr>
    </w:p>
    <w:p w14:paraId="37C4B4AA"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1053C0BE" w14:textId="77777777" w:rsidR="00F045EA" w:rsidRPr="00F045EA" w:rsidRDefault="00F045EA" w:rsidP="00F045EA">
      <w:pPr>
        <w:pStyle w:val="Heading5"/>
        <w:rPr>
          <w:rFonts w:hint="cs"/>
          <w:rtl/>
        </w:rPr>
      </w:pPr>
    </w:p>
    <w:p w14:paraId="7815EA79" w14:textId="77777777" w:rsidR="00F045EA" w:rsidRPr="00F045EA" w:rsidRDefault="00F045EA" w:rsidP="00F045EA">
      <w:pPr>
        <w:bidi/>
        <w:jc w:val="both"/>
        <w:rPr>
          <w:rFonts w:cs="David" w:hint="cs"/>
          <w:rtl/>
        </w:rPr>
      </w:pPr>
      <w:r w:rsidRPr="00F045EA">
        <w:rPr>
          <w:rFonts w:cs="David" w:hint="cs"/>
          <w:rtl/>
        </w:rPr>
        <w:tab/>
        <w:t xml:space="preserve"> הוא נמנע מלהגיד את הדבר הזה. </w:t>
      </w:r>
    </w:p>
    <w:p w14:paraId="7BD11FA9" w14:textId="77777777" w:rsidR="00F045EA" w:rsidRPr="00F045EA" w:rsidRDefault="00F045EA" w:rsidP="00F045EA">
      <w:pPr>
        <w:bidi/>
        <w:jc w:val="both"/>
        <w:rPr>
          <w:rFonts w:cs="David" w:hint="cs"/>
          <w:rtl/>
        </w:rPr>
      </w:pPr>
    </w:p>
    <w:p w14:paraId="20B89267" w14:textId="77777777" w:rsidR="00F045EA" w:rsidRPr="00F045EA" w:rsidRDefault="00F045EA" w:rsidP="00F045EA">
      <w:pPr>
        <w:bidi/>
        <w:jc w:val="both"/>
        <w:rPr>
          <w:rFonts w:cs="David" w:hint="cs"/>
          <w:rtl/>
        </w:rPr>
      </w:pPr>
      <w:r w:rsidRPr="00F045EA">
        <w:rPr>
          <w:rFonts w:cs="David" w:hint="cs"/>
          <w:u w:val="single"/>
          <w:rtl/>
        </w:rPr>
        <w:t>ראובן ריבלין:</w:t>
      </w:r>
    </w:p>
    <w:p w14:paraId="63D54492" w14:textId="77777777" w:rsidR="00F045EA" w:rsidRPr="00F045EA" w:rsidRDefault="00F045EA" w:rsidP="00F045EA">
      <w:pPr>
        <w:bidi/>
        <w:jc w:val="both"/>
        <w:rPr>
          <w:rFonts w:cs="David" w:hint="cs"/>
          <w:rtl/>
        </w:rPr>
      </w:pPr>
    </w:p>
    <w:p w14:paraId="07B47600" w14:textId="77777777" w:rsidR="00F045EA" w:rsidRPr="00F045EA" w:rsidRDefault="00F045EA" w:rsidP="00F045EA">
      <w:pPr>
        <w:bidi/>
        <w:jc w:val="both"/>
        <w:rPr>
          <w:rFonts w:cs="David" w:hint="cs"/>
          <w:rtl/>
        </w:rPr>
      </w:pPr>
      <w:r w:rsidRPr="00F045EA">
        <w:rPr>
          <w:rFonts w:cs="David" w:hint="cs"/>
          <w:rtl/>
        </w:rPr>
        <w:tab/>
        <w:t xml:space="preserve"> אני מאוד אוהב להתפלמס אתך, כי אתה יריב ראוי, אבל על עובדות אנחנו לא יכולים להתווכח. אני לא הייתי שותף להסכם. </w:t>
      </w:r>
    </w:p>
    <w:p w14:paraId="311F9320" w14:textId="77777777" w:rsidR="00F045EA" w:rsidRPr="00F045EA" w:rsidRDefault="00F045EA" w:rsidP="00F045EA">
      <w:pPr>
        <w:bidi/>
        <w:jc w:val="both"/>
        <w:rPr>
          <w:rFonts w:cs="David" w:hint="cs"/>
          <w:rtl/>
        </w:rPr>
      </w:pPr>
    </w:p>
    <w:p w14:paraId="235C0426" w14:textId="77777777" w:rsidR="00F045EA" w:rsidRPr="00F045EA" w:rsidRDefault="00F045EA" w:rsidP="00F045EA">
      <w:pPr>
        <w:pStyle w:val="Heading5"/>
        <w:rPr>
          <w:rFonts w:hint="cs"/>
          <w:rtl/>
        </w:rPr>
      </w:pPr>
      <w:proofErr w:type="spellStart"/>
      <w:r w:rsidRPr="00F045EA">
        <w:rPr>
          <w:rFonts w:hint="cs"/>
          <w:u w:val="single"/>
          <w:rtl/>
        </w:rPr>
        <w:t>אסתרינה</w:t>
      </w:r>
      <w:proofErr w:type="spellEnd"/>
      <w:r w:rsidRPr="00F045EA">
        <w:rPr>
          <w:rFonts w:hint="cs"/>
          <w:u w:val="single"/>
          <w:rtl/>
        </w:rPr>
        <w:t xml:space="preserve"> </w:t>
      </w:r>
      <w:proofErr w:type="spellStart"/>
      <w:r w:rsidRPr="00F045EA">
        <w:rPr>
          <w:rFonts w:hint="cs"/>
          <w:u w:val="single"/>
          <w:rtl/>
        </w:rPr>
        <w:t>טרטמן</w:t>
      </w:r>
      <w:proofErr w:type="spellEnd"/>
      <w:r w:rsidRPr="00F045EA">
        <w:rPr>
          <w:rFonts w:hint="cs"/>
          <w:u w:val="single"/>
          <w:rtl/>
        </w:rPr>
        <w:t>:</w:t>
      </w:r>
    </w:p>
    <w:p w14:paraId="1C17F143" w14:textId="77777777" w:rsidR="00F045EA" w:rsidRPr="00F045EA" w:rsidRDefault="00F045EA" w:rsidP="00F045EA">
      <w:pPr>
        <w:pStyle w:val="Heading5"/>
        <w:rPr>
          <w:rFonts w:hint="cs"/>
          <w:rtl/>
        </w:rPr>
      </w:pPr>
    </w:p>
    <w:p w14:paraId="5D8F4771" w14:textId="77777777" w:rsidR="00F045EA" w:rsidRPr="00F045EA" w:rsidRDefault="00F045EA" w:rsidP="00F045EA">
      <w:pPr>
        <w:bidi/>
        <w:jc w:val="both"/>
        <w:rPr>
          <w:rFonts w:cs="David" w:hint="cs"/>
          <w:rtl/>
        </w:rPr>
      </w:pPr>
      <w:r w:rsidRPr="00F045EA">
        <w:rPr>
          <w:rFonts w:cs="David" w:hint="cs"/>
          <w:rtl/>
        </w:rPr>
        <w:tab/>
        <w:t xml:space="preserve"> הוא לא אמר שלא היה הסכם, הוא אמר שבתקנון לא מופיע "זמני". </w:t>
      </w:r>
    </w:p>
    <w:p w14:paraId="5CB4AB6A" w14:textId="77777777" w:rsidR="00F045EA" w:rsidRPr="00F045EA" w:rsidRDefault="00F045EA" w:rsidP="00F045EA">
      <w:pPr>
        <w:bidi/>
        <w:jc w:val="both"/>
        <w:rPr>
          <w:rFonts w:cs="David" w:hint="cs"/>
          <w:rtl/>
        </w:rPr>
      </w:pPr>
    </w:p>
    <w:p w14:paraId="1A20FAE5" w14:textId="77777777" w:rsidR="00F045EA" w:rsidRPr="00F045EA" w:rsidRDefault="00F045EA" w:rsidP="00F045EA">
      <w:pPr>
        <w:bidi/>
        <w:jc w:val="both"/>
        <w:rPr>
          <w:rFonts w:cs="David" w:hint="cs"/>
          <w:rtl/>
        </w:rPr>
      </w:pPr>
      <w:r w:rsidRPr="00F045EA">
        <w:rPr>
          <w:rFonts w:cs="David" w:hint="cs"/>
          <w:u w:val="single"/>
          <w:rtl/>
        </w:rPr>
        <w:t>ראובן ריבלין:</w:t>
      </w:r>
    </w:p>
    <w:p w14:paraId="7E45E08E" w14:textId="77777777" w:rsidR="00F045EA" w:rsidRPr="00F045EA" w:rsidRDefault="00F045EA" w:rsidP="00F045EA">
      <w:pPr>
        <w:bidi/>
        <w:jc w:val="both"/>
        <w:rPr>
          <w:rFonts w:cs="David" w:hint="cs"/>
          <w:rtl/>
        </w:rPr>
      </w:pPr>
    </w:p>
    <w:p w14:paraId="59C49EB8" w14:textId="77777777" w:rsidR="00F045EA" w:rsidRPr="00F045EA" w:rsidRDefault="00F045EA" w:rsidP="00F045EA">
      <w:pPr>
        <w:bidi/>
        <w:jc w:val="both"/>
        <w:rPr>
          <w:rFonts w:cs="David" w:hint="cs"/>
          <w:rtl/>
        </w:rPr>
      </w:pPr>
      <w:r w:rsidRPr="00F045EA">
        <w:rPr>
          <w:rFonts w:cs="David" w:hint="cs"/>
          <w:rtl/>
        </w:rPr>
        <w:tab/>
        <w:t xml:space="preserve"> אין זמני. יכולים להחליף, וכמובן שוועדת הכנסת מחליפה את הוועדה המסדרת. אפשר להחליף יושב-ראש רק באחד משני המקרים: כשיש הסכם, ואנחנו כאנשים שנבחרו וצריכים ומחייבים בחוקים לכבד הסכמים, מן הראוי שגם נכבד את ההסכמים. הדרך האחרת היא הדחה. לכן ההליך שנמצא כאן לפנינו הוא הליך של הדחה. המילה "הדחה" היא לא מילה מגונה. היא מילה לא נעימה, אבל היא לא מגונה. מדיחים כאשר יושב-ראש לא מבצע את תפקידו כראוי. בין השאר יושב-ראש לא יכול להיות כאשר הוא יושב-ראש ועדת כספים לעומתי לממשלה. הוא צריך להיות כזה שהוא ידבר עם הממשלה בדרך כזאת שלא ייתן לה עדיפות, אבל בוודאי שלא יקפח אותה. אני חבר ועדת הכספים, לא החסרתי דקה מישיבות ועדת הכספים בכנסת הזאת. אני מודיע לכם </w:t>
      </w:r>
      <w:proofErr w:type="spellStart"/>
      <w:r w:rsidRPr="00F045EA">
        <w:rPr>
          <w:rFonts w:cs="David" w:hint="cs"/>
          <w:rtl/>
        </w:rPr>
        <w:t>שליצמן</w:t>
      </w:r>
      <w:proofErr w:type="spellEnd"/>
      <w:r w:rsidRPr="00F045EA">
        <w:rPr>
          <w:rFonts w:cs="David" w:hint="cs"/>
          <w:rtl/>
        </w:rPr>
        <w:t xml:space="preserve"> הקפיד כיושב-ראש, שיש לו אחריות גם כלפי הממלכה וגם כלפי הכנסת, למלא את תפקידו ללא רבב. הוא עזר לממשלה לקדם את ענייניה בדברים אשר מנויים בחוק, כמו תקציב המדינה. הוא לא פעל לעומתי לממשלה. הוא, כאיש פוליטי, הצביע בהתאם למצפונו ובהתאם למצוות מפלגתו. לכן מה שאנחנו עושים עכשיו זה מבקשים להמליץ בפני הוועדה, בגלל קונסטלציה פוליטית חדשה, לא להדיח את ליצמן. למרות שאני חושב שהמועמד הבא יהיה מצוין לא פחות </w:t>
      </w:r>
      <w:proofErr w:type="spellStart"/>
      <w:r w:rsidRPr="00F045EA">
        <w:rPr>
          <w:rFonts w:cs="David" w:hint="cs"/>
          <w:rtl/>
        </w:rPr>
        <w:t>מליצמן</w:t>
      </w:r>
      <w:proofErr w:type="spellEnd"/>
      <w:r w:rsidRPr="00F045EA">
        <w:rPr>
          <w:rFonts w:cs="David" w:hint="cs"/>
          <w:rtl/>
        </w:rPr>
        <w:t xml:space="preserve">, למרות </w:t>
      </w:r>
      <w:proofErr w:type="spellStart"/>
      <w:r w:rsidRPr="00F045EA">
        <w:rPr>
          <w:rFonts w:cs="David" w:hint="cs"/>
          <w:rtl/>
        </w:rPr>
        <w:t>שליצמן</w:t>
      </w:r>
      <w:proofErr w:type="spellEnd"/>
      <w:r w:rsidRPr="00F045EA">
        <w:rPr>
          <w:rFonts w:cs="David" w:hint="cs"/>
          <w:rtl/>
        </w:rPr>
        <w:t xml:space="preserve"> היה אחד מיושבי-ראש ועדת הכספים הטובים ביותר שהיו לנו ב-20 השנים האחרונות. לכן אני רוצה שתדעו שאנחנו הולכים לבצע פעולה של הדחה, למרות התנגדותו ומחאתו של יושב-ראש הקואליציה. הדחה היא לא מילה מגונה, ובהדחה השיקולים יכולים להיות שיקולים ענייניים, האם יש צורך להדיח אותו בגלל מעשיו או מחדליו האלה או האחרים, או בגלל נושא פוליטי. כי השאלה היא שאלה מעורבת של משפט ופוליטיקה. לכן אנחנו, חברי סיעת הליכוד, שנמצאים כמובן באופוזיציה, ואנחנו מעריכים ומוקירים את תפקודו של ליצמן, אשר באמת ניהל ועדה ללא פניות קואליציוניות או אופוזיציוניות אלא בראייה ממלכתית </w:t>
      </w:r>
      <w:r w:rsidRPr="00F045EA">
        <w:rPr>
          <w:rFonts w:cs="David"/>
          <w:rtl/>
        </w:rPr>
        <w:t>–</w:t>
      </w:r>
      <w:r w:rsidRPr="00F045EA">
        <w:rPr>
          <w:rFonts w:cs="David" w:hint="cs"/>
          <w:rtl/>
        </w:rPr>
        <w:t xml:space="preserve"> אנחנו נצביע נגד הדחתו של ליצמן, או המלצת הדחתו על-ידי ועדת הכנסת. </w:t>
      </w:r>
    </w:p>
    <w:p w14:paraId="6709F1DA" w14:textId="77777777" w:rsidR="00F045EA" w:rsidRPr="00F045EA" w:rsidRDefault="00F045EA" w:rsidP="00F045EA">
      <w:pPr>
        <w:bidi/>
        <w:jc w:val="both"/>
        <w:rPr>
          <w:rFonts w:cs="David" w:hint="cs"/>
          <w:rtl/>
        </w:rPr>
      </w:pPr>
    </w:p>
    <w:p w14:paraId="03901F73"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4B133DCB" w14:textId="77777777" w:rsidR="00F045EA" w:rsidRPr="00F045EA" w:rsidRDefault="00F045EA" w:rsidP="00F045EA">
      <w:pPr>
        <w:bidi/>
        <w:jc w:val="both"/>
        <w:rPr>
          <w:rFonts w:cs="David" w:hint="cs"/>
          <w:rtl/>
        </w:rPr>
      </w:pPr>
    </w:p>
    <w:p w14:paraId="3C36655F" w14:textId="77777777" w:rsidR="00F045EA" w:rsidRPr="00F045EA" w:rsidRDefault="00F045EA" w:rsidP="00F045EA">
      <w:pPr>
        <w:bidi/>
        <w:jc w:val="both"/>
        <w:rPr>
          <w:rFonts w:cs="David" w:hint="cs"/>
          <w:rtl/>
        </w:rPr>
      </w:pPr>
      <w:r w:rsidRPr="00F045EA">
        <w:rPr>
          <w:rFonts w:cs="David" w:hint="cs"/>
          <w:rtl/>
        </w:rPr>
        <w:tab/>
        <w:t xml:space="preserve">אני מודה לך, אדוני. חבר הכנסת פרוש, בבקשה. </w:t>
      </w:r>
    </w:p>
    <w:p w14:paraId="0DDBB213" w14:textId="77777777" w:rsidR="00F045EA" w:rsidRPr="00F045EA" w:rsidRDefault="00F045EA" w:rsidP="00F045EA">
      <w:pPr>
        <w:bidi/>
        <w:jc w:val="both"/>
        <w:rPr>
          <w:rFonts w:cs="David" w:hint="cs"/>
          <w:rtl/>
        </w:rPr>
      </w:pPr>
    </w:p>
    <w:p w14:paraId="404B3E19" w14:textId="77777777" w:rsidR="00F045EA" w:rsidRPr="00F045EA" w:rsidRDefault="00F045EA" w:rsidP="00F045EA">
      <w:pPr>
        <w:bidi/>
        <w:jc w:val="both"/>
        <w:rPr>
          <w:rFonts w:cs="David" w:hint="cs"/>
          <w:u w:val="single"/>
          <w:rtl/>
        </w:rPr>
      </w:pPr>
      <w:r w:rsidRPr="00F045EA">
        <w:rPr>
          <w:rFonts w:cs="David" w:hint="cs"/>
          <w:u w:val="single"/>
          <w:rtl/>
        </w:rPr>
        <w:t>מאיר פרוש:</w:t>
      </w:r>
    </w:p>
    <w:p w14:paraId="219A0B97" w14:textId="77777777" w:rsidR="00F045EA" w:rsidRPr="00F045EA" w:rsidRDefault="00F045EA" w:rsidP="00F045EA">
      <w:pPr>
        <w:bidi/>
        <w:jc w:val="both"/>
        <w:rPr>
          <w:rFonts w:cs="David" w:hint="cs"/>
          <w:u w:val="single"/>
        </w:rPr>
      </w:pPr>
    </w:p>
    <w:p w14:paraId="2DBB76C6" w14:textId="77777777" w:rsidR="00F045EA" w:rsidRPr="00F045EA" w:rsidRDefault="00F045EA" w:rsidP="00F045EA">
      <w:pPr>
        <w:bidi/>
        <w:jc w:val="both"/>
        <w:rPr>
          <w:rFonts w:cs="David" w:hint="cs"/>
          <w:rtl/>
        </w:rPr>
      </w:pPr>
      <w:r w:rsidRPr="00F045EA">
        <w:rPr>
          <w:rFonts w:cs="David" w:hint="cs"/>
          <w:rtl/>
        </w:rPr>
        <w:tab/>
        <w:t xml:space="preserve"> על כך שגורמים מכל סיעות הבית וגורמים קואליציוניים ואופוזיציוניים כאחד מעריכים ומשבחים את עבודתו </w:t>
      </w:r>
      <w:r w:rsidRPr="00F045EA">
        <w:rPr>
          <w:rFonts w:cs="David"/>
          <w:rtl/>
        </w:rPr>
        <w:t>–</w:t>
      </w:r>
      <w:r w:rsidRPr="00F045EA">
        <w:rPr>
          <w:rFonts w:cs="David" w:hint="cs"/>
          <w:rtl/>
        </w:rPr>
        <w:t xml:space="preserve"> אני חושב שכאשר באים להדיח חבר גם כשהוא עושה את עבודתו נאמנה, זאת עוד סיבה שהציבור הרחב יסתכל עלינו בצורה לא יפה, שבכל דבר אנחנו הולכים לפי קואליציה ואופוזיציה, גם אם מישהו עושה את עבודתו נאמנה. </w:t>
      </w:r>
    </w:p>
    <w:p w14:paraId="0BC85862" w14:textId="77777777" w:rsidR="00F045EA" w:rsidRPr="00F045EA" w:rsidRDefault="00F045EA" w:rsidP="00F045EA">
      <w:pPr>
        <w:bidi/>
        <w:jc w:val="both"/>
        <w:rPr>
          <w:rFonts w:cs="David" w:hint="cs"/>
          <w:rtl/>
        </w:rPr>
      </w:pPr>
    </w:p>
    <w:p w14:paraId="1FF361E6" w14:textId="77777777" w:rsidR="00F045EA" w:rsidRPr="00F045EA" w:rsidRDefault="00F045EA" w:rsidP="00F045EA">
      <w:pPr>
        <w:pStyle w:val="Heading5"/>
        <w:rPr>
          <w:rFonts w:hint="cs"/>
          <w:rtl/>
        </w:rPr>
      </w:pPr>
      <w:proofErr w:type="spellStart"/>
      <w:r w:rsidRPr="00F045EA">
        <w:rPr>
          <w:rFonts w:hint="cs"/>
          <w:u w:val="single"/>
          <w:rtl/>
        </w:rPr>
        <w:t>אסתרינה</w:t>
      </w:r>
      <w:proofErr w:type="spellEnd"/>
      <w:r w:rsidRPr="00F045EA">
        <w:rPr>
          <w:rFonts w:hint="cs"/>
          <w:u w:val="single"/>
          <w:rtl/>
        </w:rPr>
        <w:t xml:space="preserve"> </w:t>
      </w:r>
      <w:proofErr w:type="spellStart"/>
      <w:r w:rsidRPr="00F045EA">
        <w:rPr>
          <w:rFonts w:hint="cs"/>
          <w:u w:val="single"/>
          <w:rtl/>
        </w:rPr>
        <w:t>טרטמן</w:t>
      </w:r>
      <w:proofErr w:type="spellEnd"/>
      <w:r w:rsidRPr="00F045EA">
        <w:rPr>
          <w:rFonts w:hint="cs"/>
          <w:u w:val="single"/>
          <w:rtl/>
        </w:rPr>
        <w:t>:</w:t>
      </w:r>
    </w:p>
    <w:p w14:paraId="56FF742B" w14:textId="77777777" w:rsidR="00F045EA" w:rsidRPr="00F045EA" w:rsidRDefault="00F045EA" w:rsidP="00F045EA">
      <w:pPr>
        <w:pStyle w:val="Heading5"/>
        <w:rPr>
          <w:rFonts w:hint="cs"/>
          <w:rtl/>
        </w:rPr>
      </w:pPr>
    </w:p>
    <w:p w14:paraId="211877A1" w14:textId="77777777" w:rsidR="00F045EA" w:rsidRPr="00F045EA" w:rsidRDefault="00F045EA" w:rsidP="00F045EA">
      <w:pPr>
        <w:bidi/>
        <w:jc w:val="both"/>
        <w:rPr>
          <w:rFonts w:cs="David" w:hint="cs"/>
          <w:rtl/>
        </w:rPr>
      </w:pPr>
      <w:r w:rsidRPr="00F045EA">
        <w:rPr>
          <w:rFonts w:cs="David" w:hint="cs"/>
          <w:rtl/>
        </w:rPr>
        <w:tab/>
        <w:t xml:space="preserve"> כך פעלתם מול חבר הכנסת עמיר פרץ. </w:t>
      </w:r>
    </w:p>
    <w:p w14:paraId="42B22571" w14:textId="77777777" w:rsidR="00F045EA" w:rsidRPr="00F045EA" w:rsidRDefault="00F045EA" w:rsidP="00F045EA">
      <w:pPr>
        <w:bidi/>
        <w:jc w:val="both"/>
        <w:rPr>
          <w:rFonts w:cs="David" w:hint="cs"/>
          <w:rtl/>
        </w:rPr>
      </w:pPr>
    </w:p>
    <w:p w14:paraId="4753449B"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607BBF01" w14:textId="77777777" w:rsidR="00F045EA" w:rsidRPr="00F045EA" w:rsidRDefault="00F045EA" w:rsidP="00F045EA">
      <w:pPr>
        <w:bidi/>
        <w:jc w:val="both"/>
        <w:rPr>
          <w:rFonts w:cs="David" w:hint="cs"/>
          <w:rtl/>
        </w:rPr>
      </w:pPr>
    </w:p>
    <w:p w14:paraId="065B7B42" w14:textId="77777777" w:rsidR="00F045EA" w:rsidRPr="00F045EA" w:rsidRDefault="00F045EA" w:rsidP="00F045EA">
      <w:pPr>
        <w:bidi/>
        <w:jc w:val="both"/>
        <w:rPr>
          <w:rFonts w:cs="David" w:hint="cs"/>
          <w:rtl/>
        </w:rPr>
      </w:pPr>
      <w:r w:rsidRPr="00F045EA">
        <w:rPr>
          <w:rFonts w:cs="David" w:hint="cs"/>
          <w:rtl/>
        </w:rPr>
        <w:tab/>
        <w:t xml:space="preserve"> חברת הכנסת </w:t>
      </w:r>
      <w:proofErr w:type="spellStart"/>
      <w:r w:rsidRPr="00F045EA">
        <w:rPr>
          <w:rFonts w:cs="David" w:hint="cs"/>
          <w:rtl/>
        </w:rPr>
        <w:t>טרטמן</w:t>
      </w:r>
      <w:proofErr w:type="spellEnd"/>
      <w:r w:rsidRPr="00F045EA">
        <w:rPr>
          <w:rFonts w:cs="David" w:hint="cs"/>
          <w:rtl/>
        </w:rPr>
        <w:t xml:space="preserve">, אני קוראת אותך לסדר. </w:t>
      </w:r>
    </w:p>
    <w:p w14:paraId="7E944A0C" w14:textId="77777777" w:rsidR="00F045EA" w:rsidRPr="00F045EA" w:rsidRDefault="00F045EA" w:rsidP="00F045EA">
      <w:pPr>
        <w:bidi/>
        <w:jc w:val="both"/>
        <w:rPr>
          <w:rFonts w:cs="David" w:hint="cs"/>
          <w:rtl/>
        </w:rPr>
      </w:pPr>
    </w:p>
    <w:p w14:paraId="19E99B9C" w14:textId="77777777" w:rsidR="00F045EA" w:rsidRPr="00F045EA" w:rsidRDefault="00F045EA" w:rsidP="00F045EA">
      <w:pPr>
        <w:bidi/>
        <w:jc w:val="both"/>
        <w:rPr>
          <w:rFonts w:cs="David" w:hint="cs"/>
          <w:u w:val="single"/>
          <w:rtl/>
        </w:rPr>
      </w:pPr>
      <w:r w:rsidRPr="00F045EA">
        <w:rPr>
          <w:rFonts w:cs="David" w:hint="cs"/>
          <w:u w:val="single"/>
          <w:rtl/>
        </w:rPr>
        <w:t>מאיר פרוש:</w:t>
      </w:r>
    </w:p>
    <w:p w14:paraId="32035CDB" w14:textId="77777777" w:rsidR="00F045EA" w:rsidRPr="00F045EA" w:rsidRDefault="00F045EA" w:rsidP="00F045EA">
      <w:pPr>
        <w:bidi/>
        <w:jc w:val="both"/>
        <w:rPr>
          <w:rFonts w:cs="David" w:hint="cs"/>
          <w:u w:val="single"/>
        </w:rPr>
      </w:pPr>
    </w:p>
    <w:p w14:paraId="460E0557" w14:textId="77777777" w:rsidR="00F045EA" w:rsidRPr="00F045EA" w:rsidRDefault="00F045EA" w:rsidP="00F045EA">
      <w:pPr>
        <w:bidi/>
        <w:jc w:val="both"/>
        <w:rPr>
          <w:rFonts w:cs="David" w:hint="cs"/>
          <w:rtl/>
        </w:rPr>
      </w:pPr>
      <w:r w:rsidRPr="00F045EA">
        <w:rPr>
          <w:rFonts w:cs="David" w:hint="cs"/>
          <w:rtl/>
        </w:rPr>
        <w:tab/>
        <w:t xml:space="preserve"> כאשר סלע המחלוקת העיקרית בין יהדות התורה לקואליציה היה הנושא, בגלל שהיה ויכוח בין הגורמים שמרכיבים את הקואליציה על קצבאות הילדים. לצערנו לא היתה פה שאלה של הכסף. זה נהפך לעיקרון, שאסור לעודד משפחות שיש להן הרבה ילדים. את העיקרון הזה תבעו אנשי שינוי בכנסת, ומשום מה העיקרון הזה עדיין קיים. שמענו את זה בשיחות סגורות, בשיחות חצי רשמיות וגם באופן רשמי. דיברו על כך אנשים בכירים, שהדבר שמונע את כניסתנו לקואליציה הוא בגלל העיקרון שהם לא רוצים לעודד משפחות. הדבר הזה הוא אות קלון לכנסת, ואם זה בא לידי ביטוי ביום כזה, שבגלל זה מדיחים יושב-ראש ועדת כספים שעמד על הדבר הזה, אז מי שהולך להצביע בעד ההדחה שלו שיזכור מה שהוא עושה. </w:t>
      </w:r>
    </w:p>
    <w:p w14:paraId="22EFB4E5" w14:textId="77777777" w:rsidR="00F045EA" w:rsidRPr="00F045EA" w:rsidRDefault="00F045EA" w:rsidP="00F045EA">
      <w:pPr>
        <w:bidi/>
        <w:jc w:val="both"/>
        <w:rPr>
          <w:rFonts w:cs="David" w:hint="cs"/>
          <w:rtl/>
        </w:rPr>
      </w:pPr>
    </w:p>
    <w:p w14:paraId="60FB8A4F"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2CF5DFBA" w14:textId="77777777" w:rsidR="00F045EA" w:rsidRPr="00F045EA" w:rsidRDefault="00F045EA" w:rsidP="00F045EA">
      <w:pPr>
        <w:bidi/>
        <w:jc w:val="both"/>
        <w:rPr>
          <w:rFonts w:cs="David" w:hint="cs"/>
          <w:rtl/>
        </w:rPr>
      </w:pPr>
    </w:p>
    <w:p w14:paraId="6F94B30A" w14:textId="77777777" w:rsidR="00F045EA" w:rsidRPr="00F045EA" w:rsidRDefault="00F045EA" w:rsidP="00F045EA">
      <w:pPr>
        <w:bidi/>
        <w:jc w:val="both"/>
        <w:rPr>
          <w:rFonts w:cs="David" w:hint="cs"/>
          <w:rtl/>
        </w:rPr>
      </w:pPr>
      <w:r w:rsidRPr="00F045EA">
        <w:rPr>
          <w:rFonts w:cs="David" w:hint="cs"/>
          <w:rtl/>
        </w:rPr>
        <w:tab/>
        <w:t xml:space="preserve"> אני מודה לך, אדוני. שעת ההצבעה תהיה בסביבות 10:45. חבר הכנסת דני יתום, בבקשה. </w:t>
      </w:r>
    </w:p>
    <w:p w14:paraId="36A589FC" w14:textId="77777777" w:rsidR="00F045EA" w:rsidRPr="00F045EA" w:rsidRDefault="00F045EA" w:rsidP="00F045EA">
      <w:pPr>
        <w:bidi/>
        <w:jc w:val="both"/>
        <w:rPr>
          <w:rFonts w:cs="David" w:hint="cs"/>
          <w:rtl/>
        </w:rPr>
      </w:pPr>
    </w:p>
    <w:p w14:paraId="07AB4C10" w14:textId="77777777" w:rsidR="00F045EA" w:rsidRPr="00F045EA" w:rsidRDefault="00F045EA" w:rsidP="00F045EA">
      <w:pPr>
        <w:bidi/>
        <w:jc w:val="both"/>
        <w:rPr>
          <w:rFonts w:cs="David" w:hint="cs"/>
          <w:rtl/>
        </w:rPr>
      </w:pPr>
      <w:r w:rsidRPr="00F045EA">
        <w:rPr>
          <w:rFonts w:cs="David" w:hint="cs"/>
          <w:u w:val="single"/>
          <w:rtl/>
        </w:rPr>
        <w:t>דני יתום:</w:t>
      </w:r>
    </w:p>
    <w:p w14:paraId="5191A82D" w14:textId="77777777" w:rsidR="00F045EA" w:rsidRPr="00F045EA" w:rsidRDefault="00F045EA" w:rsidP="00F045EA">
      <w:pPr>
        <w:bidi/>
        <w:jc w:val="both"/>
        <w:rPr>
          <w:rFonts w:cs="David" w:hint="cs"/>
          <w:rtl/>
        </w:rPr>
      </w:pPr>
    </w:p>
    <w:p w14:paraId="5BEDA02F" w14:textId="77777777" w:rsidR="00F045EA" w:rsidRPr="00F045EA" w:rsidRDefault="00F045EA" w:rsidP="00F045EA">
      <w:pPr>
        <w:bidi/>
        <w:jc w:val="both"/>
        <w:rPr>
          <w:rFonts w:cs="David" w:hint="cs"/>
          <w:rtl/>
        </w:rPr>
      </w:pPr>
      <w:r w:rsidRPr="00F045EA">
        <w:rPr>
          <w:rFonts w:cs="David" w:hint="cs"/>
          <w:rtl/>
        </w:rPr>
        <w:tab/>
        <w:t xml:space="preserve">תודה רבה. אין ספק שחבר הכנסת ליצמן זוכה להערכה רבה. אין ספק שחבר הכנסת ליצמן מבצע את תפקידו היטב. זכיתי להיות חבר בוועדת הכספים בכנסת הקודמת. אבל חברים, בואו לא נגזים, הוא לא היחיד שיכול לעשות את התפקיד הזה היטב. יש פה עוד 119 חברות וחברי כנסת, יש כאלה שמוכשרים פחות ממנו ויש כאלה שמוכשרים כמוהו. אין מי שמוכשר יותר ממנו, אבל יש גם כאלה שמוכשרים כמוהו. כאשר מדברים על מינויים בכנסת, וממנים חברות וחברים לתפקיד יושב-ראש ועדה, זה לא הקריטריון היחיד. האם האיש הוא המתאים ביותר לשמש בוועדה, זה לא הקריטריון היחיד. לכן אני מציע לא לדבר בשפה כפולה. בואו נהיה מחוברים לרמה הבסיסית המוסרית שנדרשת מאתנו כחברי כנסת ובואו ניתן דוגמה אישית. כי הכנסת מתנהלת על-פי כללים מסוימים, ובכל פעם שלמישהו זה לא נוח, מפירים את הכללים. </w:t>
      </w:r>
    </w:p>
    <w:p w14:paraId="4627231C" w14:textId="77777777" w:rsidR="00F045EA" w:rsidRPr="00F045EA" w:rsidRDefault="00F045EA" w:rsidP="00F045EA">
      <w:pPr>
        <w:bidi/>
        <w:jc w:val="both"/>
        <w:rPr>
          <w:rFonts w:cs="David" w:hint="cs"/>
          <w:rtl/>
        </w:rPr>
      </w:pPr>
    </w:p>
    <w:p w14:paraId="667AC28F" w14:textId="77777777" w:rsidR="00F045EA" w:rsidRPr="00F045EA" w:rsidRDefault="00F045EA" w:rsidP="00F045EA">
      <w:pPr>
        <w:bidi/>
        <w:jc w:val="both"/>
        <w:rPr>
          <w:rFonts w:cs="David" w:hint="cs"/>
          <w:rtl/>
        </w:rPr>
      </w:pPr>
      <w:r w:rsidRPr="00F045EA">
        <w:rPr>
          <w:rFonts w:cs="David" w:hint="cs"/>
          <w:rtl/>
        </w:rPr>
        <w:tab/>
        <w:t>ליצמן יושב-ראש ועדת כספים במשך חמש שנים וחצי. הוא חבר שלי, אבל הוא מלין על זה ששני מיליון אזרחי מדינת ישראל חיים מתחת לקו העוני, אבל הוא יושב-ראש ועדת הכספים כבר חמש שנים וחצי. אז מה נעשה כאן על-ידי הממשלה ומה נעשה על-ידי ועדת הכספים בראשותו כדי למנוע את המצב הזה?</w:t>
      </w:r>
    </w:p>
    <w:p w14:paraId="0E86DC8A" w14:textId="77777777" w:rsidR="00F045EA" w:rsidRPr="00F045EA" w:rsidRDefault="00F045EA" w:rsidP="00F045EA">
      <w:pPr>
        <w:bidi/>
        <w:jc w:val="both"/>
        <w:rPr>
          <w:rFonts w:cs="David" w:hint="cs"/>
          <w:rtl/>
        </w:rPr>
      </w:pPr>
    </w:p>
    <w:p w14:paraId="66C765E2" w14:textId="77777777" w:rsidR="00F045EA" w:rsidRPr="00F045EA" w:rsidRDefault="00F045EA" w:rsidP="00F045EA">
      <w:pPr>
        <w:bidi/>
        <w:jc w:val="both"/>
        <w:rPr>
          <w:rFonts w:cs="David"/>
          <w:rtl/>
        </w:rPr>
      </w:pPr>
      <w:r w:rsidRPr="00F045EA">
        <w:rPr>
          <w:rFonts w:cs="David" w:hint="eastAsia"/>
          <w:u w:val="single"/>
          <w:rtl/>
        </w:rPr>
        <w:t>אורי</w:t>
      </w:r>
      <w:r w:rsidRPr="00F045EA">
        <w:rPr>
          <w:rFonts w:cs="David"/>
          <w:u w:val="single"/>
          <w:rtl/>
        </w:rPr>
        <w:t xml:space="preserve"> אריאל:</w:t>
      </w:r>
    </w:p>
    <w:p w14:paraId="0A9C8172" w14:textId="77777777" w:rsidR="00F045EA" w:rsidRPr="00F045EA" w:rsidRDefault="00F045EA" w:rsidP="00F045EA">
      <w:pPr>
        <w:bidi/>
        <w:jc w:val="both"/>
        <w:rPr>
          <w:rFonts w:cs="David"/>
          <w:rtl/>
        </w:rPr>
      </w:pPr>
    </w:p>
    <w:p w14:paraId="311EACEF" w14:textId="77777777" w:rsidR="00F045EA" w:rsidRPr="00F045EA" w:rsidRDefault="00F045EA" w:rsidP="00F045EA">
      <w:pPr>
        <w:bidi/>
        <w:jc w:val="both"/>
        <w:rPr>
          <w:rFonts w:cs="David" w:hint="cs"/>
          <w:rtl/>
        </w:rPr>
      </w:pPr>
      <w:r w:rsidRPr="00F045EA">
        <w:rPr>
          <w:rFonts w:cs="David"/>
          <w:rtl/>
        </w:rPr>
        <w:tab/>
      </w:r>
      <w:r w:rsidRPr="00F045EA">
        <w:rPr>
          <w:rFonts w:cs="David" w:hint="cs"/>
          <w:rtl/>
        </w:rPr>
        <w:t xml:space="preserve"> אני מבקש לא לתקוף את הממשלה. </w:t>
      </w:r>
    </w:p>
    <w:p w14:paraId="00DD2159" w14:textId="77777777" w:rsidR="00F045EA" w:rsidRPr="00F045EA" w:rsidRDefault="00F045EA" w:rsidP="00F045EA">
      <w:pPr>
        <w:bidi/>
        <w:jc w:val="both"/>
        <w:rPr>
          <w:rFonts w:cs="David" w:hint="cs"/>
          <w:rtl/>
        </w:rPr>
      </w:pPr>
    </w:p>
    <w:p w14:paraId="3E55029D" w14:textId="77777777" w:rsidR="00F045EA" w:rsidRPr="00F045EA" w:rsidRDefault="00F045EA" w:rsidP="00F045EA">
      <w:pPr>
        <w:bidi/>
        <w:jc w:val="both"/>
        <w:rPr>
          <w:rFonts w:cs="David" w:hint="cs"/>
          <w:rtl/>
        </w:rPr>
      </w:pPr>
      <w:r w:rsidRPr="00F045EA">
        <w:rPr>
          <w:rFonts w:cs="David" w:hint="cs"/>
          <w:u w:val="single"/>
          <w:rtl/>
        </w:rPr>
        <w:t>דני יתום:</w:t>
      </w:r>
    </w:p>
    <w:p w14:paraId="5E520C1D" w14:textId="77777777" w:rsidR="00F045EA" w:rsidRPr="00F045EA" w:rsidRDefault="00F045EA" w:rsidP="00F045EA">
      <w:pPr>
        <w:bidi/>
        <w:jc w:val="both"/>
        <w:rPr>
          <w:rFonts w:cs="David" w:hint="cs"/>
          <w:rtl/>
        </w:rPr>
      </w:pPr>
    </w:p>
    <w:p w14:paraId="0CA799FE" w14:textId="77777777" w:rsidR="00F045EA" w:rsidRPr="00F045EA" w:rsidRDefault="00F045EA" w:rsidP="00F045EA">
      <w:pPr>
        <w:bidi/>
        <w:jc w:val="both"/>
        <w:rPr>
          <w:rFonts w:cs="David" w:hint="cs"/>
          <w:rtl/>
        </w:rPr>
      </w:pPr>
      <w:r w:rsidRPr="00F045EA">
        <w:rPr>
          <w:rFonts w:cs="David" w:hint="cs"/>
          <w:rtl/>
        </w:rPr>
        <w:tab/>
        <w:t xml:space="preserve"> אני מקבל את דבריך. לכן, לגייס את הילדים המסכנים, שחיים מתחת לקו העוני על-מנת לנמק מדוע פלוני או אלמוני צריך להישאר יושב-ראש ועדת הכספים, אני חושב שזה לא הגון, לא יאה ולא נאה. זאת הערה שהיא לצד הדיון ולא לתוך הדיון עצמו. </w:t>
      </w:r>
    </w:p>
    <w:p w14:paraId="14CB5681" w14:textId="77777777" w:rsidR="00F045EA" w:rsidRPr="00F045EA" w:rsidRDefault="00F045EA" w:rsidP="00F045EA">
      <w:pPr>
        <w:bidi/>
        <w:jc w:val="both"/>
        <w:rPr>
          <w:rFonts w:cs="David" w:hint="cs"/>
          <w:rtl/>
        </w:rPr>
      </w:pPr>
    </w:p>
    <w:p w14:paraId="57C2534D" w14:textId="77777777" w:rsidR="00F045EA" w:rsidRPr="00F045EA" w:rsidRDefault="00F045EA" w:rsidP="00F045EA">
      <w:pPr>
        <w:bidi/>
        <w:jc w:val="both"/>
        <w:rPr>
          <w:rFonts w:cs="David" w:hint="cs"/>
          <w:rtl/>
        </w:rPr>
      </w:pPr>
      <w:r w:rsidRPr="00F045EA">
        <w:rPr>
          <w:rFonts w:cs="David" w:hint="cs"/>
          <w:rtl/>
        </w:rPr>
        <w:tab/>
        <w:t xml:space="preserve">אני חושב שאחיזה בקרנות הוועדה לא מכבדת את הכנסת. הדיון הזה לא מכבד את הכנסת, לא במובן שהדיון לא מתנהל היטב, אלא במובן הסוגיה. לכולם ברור שזה נמסר ליהדות התורה כפיקדון. אני לא הייתי שם, וזה בכלל לא משנה אם דעתי היתה נוחה מהעניין או לא, אבל אני מנסה באמת לדבר במונחים הגיוניים והגונים, עד כמה שאפשר. לא הייתי חלק מן ההסכמים הללו, אבל ברור לגמרי שתפקיד כזה ניתן קודם כל לאיש מהקואליציה, ולכן גם ליצמן וגם מי שמינו אותו וגם כל האחרים צריכים היו להבין, גם אם המונח "זמני" לא קיים, שברגע שהמונח הזה מופיע בכתובים הכוונה היתה לפיקדון. לכן אני חושב שמן הראוי היה במקרה הזה, כפי שאמרתי </w:t>
      </w:r>
      <w:proofErr w:type="spellStart"/>
      <w:r w:rsidRPr="00F045EA">
        <w:rPr>
          <w:rFonts w:cs="David" w:hint="cs"/>
          <w:rtl/>
        </w:rPr>
        <w:t>לליצמן</w:t>
      </w:r>
      <w:proofErr w:type="spellEnd"/>
      <w:r w:rsidRPr="00F045EA">
        <w:rPr>
          <w:rFonts w:cs="David" w:hint="cs"/>
          <w:rtl/>
        </w:rPr>
        <w:t xml:space="preserve"> ולצערי הוא לא קיבל, </w:t>
      </w:r>
      <w:proofErr w:type="spellStart"/>
      <w:r w:rsidRPr="00F045EA">
        <w:rPr>
          <w:rFonts w:cs="David" w:hint="cs"/>
          <w:rtl/>
        </w:rPr>
        <w:t>שליצמן</w:t>
      </w:r>
      <w:proofErr w:type="spellEnd"/>
      <w:r w:rsidRPr="00F045EA">
        <w:rPr>
          <w:rFonts w:cs="David" w:hint="cs"/>
          <w:rtl/>
        </w:rPr>
        <w:t xml:space="preserve"> יוותר ויחסוך מאתנו את הדיון. כיוון שהדיון הזה הוא לא נוח, לא במובן שמדובר על אחד מהקולגות שלנו, אלא בגלל שמדובר כאן על ערבוביה לא מכבדת ולא מכובדת של עניינים פוליטיים ועניינים מהותיים. </w:t>
      </w:r>
    </w:p>
    <w:p w14:paraId="550292E7" w14:textId="77777777" w:rsidR="00F045EA" w:rsidRPr="00F045EA" w:rsidRDefault="00F045EA" w:rsidP="00F045EA">
      <w:pPr>
        <w:bidi/>
        <w:jc w:val="both"/>
        <w:rPr>
          <w:rFonts w:cs="David" w:hint="cs"/>
          <w:rtl/>
        </w:rPr>
      </w:pPr>
    </w:p>
    <w:p w14:paraId="5ECA9144" w14:textId="77777777" w:rsidR="00F045EA" w:rsidRPr="00F045EA" w:rsidRDefault="00F045EA" w:rsidP="00F045EA">
      <w:pPr>
        <w:bidi/>
        <w:jc w:val="both"/>
        <w:rPr>
          <w:rFonts w:cs="David" w:hint="cs"/>
          <w:rtl/>
        </w:rPr>
      </w:pPr>
      <w:r w:rsidRPr="00F045EA">
        <w:rPr>
          <w:rFonts w:cs="David" w:hint="cs"/>
          <w:rtl/>
        </w:rPr>
        <w:tab/>
        <w:t xml:space="preserve">אין לי ספק </w:t>
      </w:r>
      <w:proofErr w:type="spellStart"/>
      <w:r w:rsidRPr="00F045EA">
        <w:rPr>
          <w:rFonts w:cs="David" w:hint="cs"/>
          <w:rtl/>
        </w:rPr>
        <w:t>שליצמן</w:t>
      </w:r>
      <w:proofErr w:type="spellEnd"/>
      <w:r w:rsidRPr="00F045EA">
        <w:rPr>
          <w:rFonts w:cs="David" w:hint="cs"/>
          <w:rtl/>
        </w:rPr>
        <w:t xml:space="preserve"> היה נשאר יושב-ראש ועדת הכספים אם יהדות התורה היתה מסכימה להיות חלק מהקואליציה. זה הרי ברור לגמרי. ומשהדבר הזה לא קורה, זה רק הגיוני ומותר,  ולהנהלת הקואליציה ולראש הממשלה </w:t>
      </w:r>
      <w:r w:rsidRPr="00F045EA">
        <w:rPr>
          <w:rFonts w:cs="David"/>
          <w:rtl/>
        </w:rPr>
        <w:t>–</w:t>
      </w:r>
      <w:r w:rsidRPr="00F045EA">
        <w:rPr>
          <w:rFonts w:cs="David" w:hint="cs"/>
          <w:rtl/>
        </w:rPr>
        <w:t xml:space="preserve"> שמפעם לפעם אני תוקף אותו, ואתם יודעים את זה, ואני לא חוסך את שבטי ממנו </w:t>
      </w:r>
      <w:r w:rsidRPr="00F045EA">
        <w:rPr>
          <w:rFonts w:cs="David"/>
          <w:rtl/>
        </w:rPr>
        <w:t>–</w:t>
      </w:r>
      <w:r w:rsidRPr="00F045EA">
        <w:rPr>
          <w:rFonts w:cs="David" w:hint="cs"/>
          <w:rtl/>
        </w:rPr>
        <w:t xml:space="preserve"> יש מנדט בהחלט לבקש את אישור ועדת הכנסת ולאחר מכן את אישור ועדת הכספים להחליף את היושב-ראש. </w:t>
      </w:r>
    </w:p>
    <w:p w14:paraId="1C33C661" w14:textId="77777777" w:rsidR="00F045EA" w:rsidRPr="00F045EA" w:rsidRDefault="00F045EA" w:rsidP="00F045EA">
      <w:pPr>
        <w:bidi/>
        <w:jc w:val="both"/>
        <w:rPr>
          <w:rFonts w:cs="David" w:hint="cs"/>
          <w:rtl/>
        </w:rPr>
      </w:pPr>
    </w:p>
    <w:p w14:paraId="094E4791" w14:textId="77777777" w:rsidR="00F045EA" w:rsidRPr="00F045EA" w:rsidRDefault="00F045EA" w:rsidP="00F045EA">
      <w:pPr>
        <w:bidi/>
        <w:jc w:val="both"/>
        <w:rPr>
          <w:rFonts w:cs="David" w:hint="cs"/>
          <w:rtl/>
        </w:rPr>
      </w:pPr>
      <w:r w:rsidRPr="00F045EA">
        <w:rPr>
          <w:rFonts w:cs="David" w:hint="cs"/>
          <w:u w:val="single"/>
          <w:rtl/>
        </w:rPr>
        <w:t>ראובן ריבלין:</w:t>
      </w:r>
    </w:p>
    <w:p w14:paraId="1B1C2E5D" w14:textId="77777777" w:rsidR="00F045EA" w:rsidRPr="00F045EA" w:rsidRDefault="00F045EA" w:rsidP="00F045EA">
      <w:pPr>
        <w:bidi/>
        <w:jc w:val="both"/>
        <w:rPr>
          <w:rFonts w:cs="David" w:hint="cs"/>
          <w:rtl/>
        </w:rPr>
      </w:pPr>
    </w:p>
    <w:p w14:paraId="232B7177" w14:textId="77777777" w:rsidR="00F045EA" w:rsidRPr="00F045EA" w:rsidRDefault="00F045EA" w:rsidP="00F045EA">
      <w:pPr>
        <w:bidi/>
        <w:jc w:val="both"/>
        <w:rPr>
          <w:rFonts w:cs="David" w:hint="cs"/>
          <w:rtl/>
        </w:rPr>
      </w:pPr>
      <w:r w:rsidRPr="00F045EA">
        <w:rPr>
          <w:rFonts w:cs="David" w:hint="cs"/>
          <w:rtl/>
        </w:rPr>
        <w:tab/>
        <w:t xml:space="preserve"> האם את יושב-ראש ועדת הכלכלה אפשר להחליף כי לא מוצא חן בעיני הקואליציה? </w:t>
      </w:r>
    </w:p>
    <w:p w14:paraId="54ACA73D" w14:textId="77777777" w:rsidR="00F045EA" w:rsidRPr="00F045EA" w:rsidRDefault="00F045EA" w:rsidP="00F045EA">
      <w:pPr>
        <w:bidi/>
        <w:jc w:val="both"/>
        <w:rPr>
          <w:rFonts w:cs="David" w:hint="cs"/>
          <w:rtl/>
        </w:rPr>
      </w:pPr>
    </w:p>
    <w:p w14:paraId="7E98B429"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43448367" w14:textId="77777777" w:rsidR="00F045EA" w:rsidRPr="00F045EA" w:rsidRDefault="00F045EA" w:rsidP="00F045EA">
      <w:pPr>
        <w:pStyle w:val="Heading5"/>
        <w:rPr>
          <w:rFonts w:hint="cs"/>
          <w:rtl/>
        </w:rPr>
      </w:pPr>
    </w:p>
    <w:p w14:paraId="3671DFA9" w14:textId="77777777" w:rsidR="00F045EA" w:rsidRPr="00F045EA" w:rsidRDefault="00F045EA" w:rsidP="00F045EA">
      <w:pPr>
        <w:bidi/>
        <w:jc w:val="both"/>
        <w:rPr>
          <w:rFonts w:cs="David" w:hint="cs"/>
          <w:rtl/>
        </w:rPr>
      </w:pPr>
      <w:r w:rsidRPr="00F045EA">
        <w:rPr>
          <w:rFonts w:cs="David" w:hint="cs"/>
          <w:rtl/>
        </w:rPr>
        <w:tab/>
        <w:t xml:space="preserve"> יש הסכם, צריך לכבד אותו, זה הכול. גם אתה צריך לכבד אותו. </w:t>
      </w:r>
    </w:p>
    <w:p w14:paraId="499E16AF" w14:textId="77777777" w:rsidR="00F045EA" w:rsidRPr="00F045EA" w:rsidRDefault="00F045EA" w:rsidP="00F045EA">
      <w:pPr>
        <w:bidi/>
        <w:jc w:val="both"/>
        <w:rPr>
          <w:rFonts w:cs="David" w:hint="cs"/>
          <w:rtl/>
        </w:rPr>
      </w:pPr>
    </w:p>
    <w:p w14:paraId="50D90B91" w14:textId="77777777" w:rsidR="00F045EA" w:rsidRPr="00F045EA" w:rsidRDefault="00F045EA" w:rsidP="00F045EA">
      <w:pPr>
        <w:bidi/>
        <w:jc w:val="both"/>
        <w:rPr>
          <w:rFonts w:cs="David" w:hint="cs"/>
          <w:rtl/>
        </w:rPr>
      </w:pPr>
      <w:r w:rsidRPr="00F045EA">
        <w:rPr>
          <w:rFonts w:cs="David" w:hint="cs"/>
          <w:u w:val="single"/>
          <w:rtl/>
        </w:rPr>
        <w:t>ראובן ריבלין:</w:t>
      </w:r>
    </w:p>
    <w:p w14:paraId="319DAB45" w14:textId="77777777" w:rsidR="00F045EA" w:rsidRPr="00F045EA" w:rsidRDefault="00F045EA" w:rsidP="00F045EA">
      <w:pPr>
        <w:bidi/>
        <w:jc w:val="both"/>
        <w:rPr>
          <w:rFonts w:cs="David" w:hint="cs"/>
          <w:rtl/>
        </w:rPr>
      </w:pPr>
    </w:p>
    <w:p w14:paraId="08C037A2" w14:textId="77777777" w:rsidR="00F045EA" w:rsidRPr="00F045EA" w:rsidRDefault="00F045EA" w:rsidP="00F045EA">
      <w:pPr>
        <w:bidi/>
        <w:jc w:val="both"/>
        <w:rPr>
          <w:rFonts w:cs="David" w:hint="cs"/>
          <w:rtl/>
        </w:rPr>
      </w:pPr>
      <w:r w:rsidRPr="00F045EA">
        <w:rPr>
          <w:rFonts w:cs="David" w:hint="cs"/>
          <w:rtl/>
        </w:rPr>
        <w:tab/>
        <w:t xml:space="preserve"> אני צריך לכבד כל דבר. </w:t>
      </w:r>
    </w:p>
    <w:p w14:paraId="5122F2DB" w14:textId="77777777" w:rsidR="00F045EA" w:rsidRPr="00F045EA" w:rsidRDefault="00F045EA" w:rsidP="00F045EA">
      <w:pPr>
        <w:bidi/>
        <w:jc w:val="both"/>
        <w:rPr>
          <w:rFonts w:cs="David" w:hint="cs"/>
          <w:rtl/>
        </w:rPr>
      </w:pPr>
    </w:p>
    <w:p w14:paraId="44CB8D75"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4FFE896F" w14:textId="77777777" w:rsidR="00F045EA" w:rsidRPr="00F045EA" w:rsidRDefault="00F045EA" w:rsidP="00F045EA">
      <w:pPr>
        <w:pStyle w:val="Heading5"/>
        <w:rPr>
          <w:rFonts w:hint="cs"/>
          <w:rtl/>
        </w:rPr>
      </w:pPr>
    </w:p>
    <w:p w14:paraId="72EB4F8C" w14:textId="77777777" w:rsidR="00F045EA" w:rsidRPr="00F045EA" w:rsidRDefault="00F045EA" w:rsidP="00F045EA">
      <w:pPr>
        <w:bidi/>
        <w:jc w:val="both"/>
        <w:rPr>
          <w:rFonts w:cs="David" w:hint="cs"/>
          <w:rtl/>
        </w:rPr>
      </w:pPr>
      <w:r w:rsidRPr="00F045EA">
        <w:rPr>
          <w:rFonts w:cs="David" w:hint="cs"/>
          <w:rtl/>
        </w:rPr>
        <w:tab/>
        <w:t xml:space="preserve"> אתה צריך לכבד את זה שוועדת הכספים תהיה בידי הקואליציה. </w:t>
      </w:r>
    </w:p>
    <w:p w14:paraId="4857A119" w14:textId="77777777" w:rsidR="00F045EA" w:rsidRPr="00F045EA" w:rsidRDefault="00F045EA" w:rsidP="00F045EA">
      <w:pPr>
        <w:bidi/>
        <w:jc w:val="both"/>
        <w:rPr>
          <w:rFonts w:cs="David" w:hint="cs"/>
          <w:rtl/>
        </w:rPr>
      </w:pPr>
    </w:p>
    <w:p w14:paraId="64CC2401"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068E3819" w14:textId="77777777" w:rsidR="00F045EA" w:rsidRPr="00F045EA" w:rsidRDefault="00F045EA" w:rsidP="00F045EA">
      <w:pPr>
        <w:bidi/>
        <w:jc w:val="both"/>
        <w:rPr>
          <w:rFonts w:cs="David" w:hint="cs"/>
          <w:rtl/>
        </w:rPr>
      </w:pPr>
    </w:p>
    <w:p w14:paraId="190AC29E" w14:textId="77777777" w:rsidR="00F045EA" w:rsidRPr="00F045EA" w:rsidRDefault="00F045EA" w:rsidP="00F045EA">
      <w:pPr>
        <w:bidi/>
        <w:jc w:val="both"/>
        <w:rPr>
          <w:rFonts w:cs="David" w:hint="cs"/>
          <w:rtl/>
        </w:rPr>
      </w:pPr>
      <w:r w:rsidRPr="00F045EA">
        <w:rPr>
          <w:rFonts w:cs="David" w:hint="cs"/>
          <w:rtl/>
        </w:rPr>
        <w:tab/>
        <w:t xml:space="preserve">לאור בקשתה של חברת הכנסת זהבה </w:t>
      </w:r>
      <w:proofErr w:type="spellStart"/>
      <w:r w:rsidRPr="00F045EA">
        <w:rPr>
          <w:rFonts w:cs="David" w:hint="cs"/>
          <w:rtl/>
        </w:rPr>
        <w:t>גלאון</w:t>
      </w:r>
      <w:proofErr w:type="spellEnd"/>
      <w:r w:rsidRPr="00F045EA">
        <w:rPr>
          <w:rFonts w:cs="David" w:hint="cs"/>
          <w:rtl/>
        </w:rPr>
        <w:t xml:space="preserve"> ולאור בקשתם של חברי כנסת נוספים באשר להסכמים שנחתמו, ביקשנו את תשובתם של מזכיר הממשלה ושל ראש לשכת ראש הממשלה, והם טוענים באופן חד-משמעי שאין כל הסכם. </w:t>
      </w:r>
    </w:p>
    <w:p w14:paraId="4CD8EF54" w14:textId="77777777" w:rsidR="00F045EA" w:rsidRPr="00F045EA" w:rsidRDefault="00F045EA" w:rsidP="00F045EA">
      <w:pPr>
        <w:bidi/>
        <w:jc w:val="both"/>
        <w:rPr>
          <w:rFonts w:cs="David" w:hint="cs"/>
          <w:rtl/>
        </w:rPr>
      </w:pPr>
    </w:p>
    <w:p w14:paraId="396251BE" w14:textId="77777777" w:rsidR="00F045EA" w:rsidRPr="00F045EA" w:rsidRDefault="00F045EA" w:rsidP="00F045EA">
      <w:pPr>
        <w:bidi/>
        <w:jc w:val="both"/>
        <w:rPr>
          <w:rFonts w:cs="David" w:hint="cs"/>
          <w:rtl/>
        </w:rPr>
      </w:pPr>
      <w:r w:rsidRPr="00F045EA">
        <w:rPr>
          <w:rFonts w:cs="David" w:hint="cs"/>
          <w:rtl/>
        </w:rPr>
        <w:tab/>
        <w:t xml:space="preserve">חבר הכנסת יולי </w:t>
      </w:r>
      <w:proofErr w:type="spellStart"/>
      <w:r w:rsidRPr="00F045EA">
        <w:rPr>
          <w:rFonts w:cs="David" w:hint="cs"/>
          <w:rtl/>
        </w:rPr>
        <w:t>אדלשטיין</w:t>
      </w:r>
      <w:proofErr w:type="spellEnd"/>
      <w:r w:rsidRPr="00F045EA">
        <w:rPr>
          <w:rFonts w:cs="David" w:hint="cs"/>
          <w:rtl/>
        </w:rPr>
        <w:t xml:space="preserve">, אני מקדמת אותך בברכה כחבר מן המניין בוועדת הכנסת. ראינו את פועלך </w:t>
      </w:r>
      <w:proofErr w:type="spellStart"/>
      <w:r w:rsidRPr="00F045EA">
        <w:rPr>
          <w:rFonts w:cs="David" w:hint="cs"/>
          <w:rtl/>
        </w:rPr>
        <w:t>בכנסות</w:t>
      </w:r>
      <w:proofErr w:type="spellEnd"/>
      <w:r w:rsidRPr="00F045EA">
        <w:rPr>
          <w:rFonts w:cs="David" w:hint="cs"/>
          <w:rtl/>
        </w:rPr>
        <w:t xml:space="preserve"> קודמות ואתה ידוע בכישוריך הרבים. חסרת לנו. ברוך הבא. בבקשה. </w:t>
      </w:r>
    </w:p>
    <w:p w14:paraId="0BE6B2E7" w14:textId="77777777" w:rsidR="00F045EA" w:rsidRPr="00F045EA" w:rsidRDefault="00F045EA" w:rsidP="00F045EA">
      <w:pPr>
        <w:bidi/>
        <w:jc w:val="both"/>
        <w:rPr>
          <w:rFonts w:cs="David" w:hint="cs"/>
          <w:rtl/>
        </w:rPr>
      </w:pPr>
    </w:p>
    <w:p w14:paraId="2C6A0955" w14:textId="77777777" w:rsidR="00F045EA" w:rsidRPr="00F045EA" w:rsidRDefault="00F045EA" w:rsidP="00F045EA">
      <w:pPr>
        <w:bidi/>
        <w:jc w:val="both"/>
        <w:rPr>
          <w:rFonts w:cs="David"/>
          <w:u w:val="single"/>
          <w:rtl/>
        </w:rPr>
      </w:pPr>
      <w:r w:rsidRPr="00F045EA">
        <w:rPr>
          <w:rFonts w:cs="David"/>
          <w:u w:val="single"/>
          <w:rtl/>
        </w:rPr>
        <w:t xml:space="preserve">יולי-יואל </w:t>
      </w:r>
      <w:proofErr w:type="spellStart"/>
      <w:r w:rsidRPr="00F045EA">
        <w:rPr>
          <w:rFonts w:cs="David"/>
          <w:u w:val="single"/>
          <w:rtl/>
        </w:rPr>
        <w:t>אדלשטיין</w:t>
      </w:r>
      <w:proofErr w:type="spellEnd"/>
      <w:r w:rsidRPr="00F045EA">
        <w:rPr>
          <w:rFonts w:cs="David"/>
          <w:u w:val="single"/>
          <w:rtl/>
        </w:rPr>
        <w:t>:</w:t>
      </w:r>
    </w:p>
    <w:p w14:paraId="7AF4CB4E" w14:textId="77777777" w:rsidR="00F045EA" w:rsidRPr="00F045EA" w:rsidRDefault="00F045EA" w:rsidP="00F045EA">
      <w:pPr>
        <w:bidi/>
        <w:jc w:val="both"/>
        <w:rPr>
          <w:rFonts w:cs="David"/>
          <w:u w:val="single"/>
          <w:rtl/>
        </w:rPr>
      </w:pPr>
    </w:p>
    <w:p w14:paraId="1C286FD7" w14:textId="77777777" w:rsidR="00F045EA" w:rsidRPr="00F045EA" w:rsidRDefault="00F045EA" w:rsidP="00F045EA">
      <w:pPr>
        <w:bidi/>
        <w:jc w:val="both"/>
        <w:rPr>
          <w:rFonts w:cs="David" w:hint="cs"/>
          <w:rtl/>
        </w:rPr>
      </w:pPr>
      <w:r w:rsidRPr="00F045EA">
        <w:rPr>
          <w:rFonts w:cs="David"/>
          <w:rtl/>
        </w:rPr>
        <w:tab/>
      </w:r>
      <w:r w:rsidRPr="00F045EA">
        <w:rPr>
          <w:rFonts w:cs="David" w:hint="cs"/>
          <w:rtl/>
        </w:rPr>
        <w:t xml:space="preserve"> תודה רבה. אני מתחבר לדברים שנאמרו על-ידי חבר הכנסת דני יתום, שלא סביר להניח שאין עוד חבר כנסת בכנסת הנוכחית שיוכל למלא את התפקיד הרם של יושב-ראש ועדת הכספים. מהמעט שאני מכיר את </w:t>
      </w:r>
      <w:proofErr w:type="spellStart"/>
      <w:r w:rsidRPr="00F045EA">
        <w:rPr>
          <w:rFonts w:cs="David" w:hint="cs"/>
          <w:rtl/>
        </w:rPr>
        <w:t>סטס</w:t>
      </w:r>
      <w:proofErr w:type="spellEnd"/>
      <w:r w:rsidRPr="00F045EA">
        <w:rPr>
          <w:rFonts w:cs="David" w:hint="cs"/>
          <w:rtl/>
        </w:rPr>
        <w:t xml:space="preserve"> </w:t>
      </w:r>
      <w:proofErr w:type="spellStart"/>
      <w:r w:rsidRPr="00F045EA">
        <w:rPr>
          <w:rFonts w:cs="David" w:hint="cs"/>
          <w:rtl/>
        </w:rPr>
        <w:t>מיסז'ניקוב</w:t>
      </w:r>
      <w:proofErr w:type="spellEnd"/>
      <w:r w:rsidRPr="00F045EA">
        <w:rPr>
          <w:rFonts w:cs="David" w:hint="cs"/>
          <w:rtl/>
        </w:rPr>
        <w:t xml:space="preserve">, יכול להיות שגם לו יש הכישורים הנדרשים לנהל את הוועדה. לכן זאת לא הנקודה. אני חושב שהנקודה הנכונה יותר היא מה שאמר חבר הכנסת ראובן ריבלין, שכל הדיון הזה לא מכבד את הכנסת ושהכנסת יוצאת לא נשכרת, בלשון המעטה, מן הדיון הזה. אבל מה לעשות, לוועדת הכנסת יש מעט מאוד שיקול דעת. מונחת בפני ועדת הכנסת בקשה מסוג זה, חייבים לדון בה, זה ידוע. לכן מניסיוני אני אומר, כשנחזור מן הפגרה יהיה עומס רב בוועדת הכנסת. לכן אני מציע שכבר עכשיו נקבע דיון להדחתו של </w:t>
      </w:r>
      <w:proofErr w:type="spellStart"/>
      <w:r w:rsidRPr="00F045EA">
        <w:rPr>
          <w:rFonts w:cs="David" w:hint="cs"/>
          <w:rtl/>
        </w:rPr>
        <w:t>סטס</w:t>
      </w:r>
      <w:proofErr w:type="spellEnd"/>
      <w:r w:rsidRPr="00F045EA">
        <w:rPr>
          <w:rFonts w:cs="David" w:hint="cs"/>
          <w:rtl/>
        </w:rPr>
        <w:t xml:space="preserve"> </w:t>
      </w:r>
      <w:proofErr w:type="spellStart"/>
      <w:r w:rsidRPr="00F045EA">
        <w:rPr>
          <w:rFonts w:cs="David" w:hint="cs"/>
          <w:rtl/>
        </w:rPr>
        <w:t>מיסז'ניקוב</w:t>
      </w:r>
      <w:proofErr w:type="spellEnd"/>
      <w:r w:rsidRPr="00F045EA">
        <w:rPr>
          <w:rFonts w:cs="David" w:hint="cs"/>
          <w:rtl/>
        </w:rPr>
        <w:t xml:space="preserve">, כי כפי שאנחנו מזהים עכשיו בתהליכים בקואליציה, כנראה שגם ישראל ביתנו לא תחזיק מעמד וכנראה גם הוא לא ילך מרצונו. כך נדע לפחות מה סדר-היום מראש כשחוזרים מן הפגרה. תודה רבה. </w:t>
      </w:r>
    </w:p>
    <w:p w14:paraId="5657525C" w14:textId="77777777" w:rsidR="00F045EA" w:rsidRPr="00F045EA" w:rsidRDefault="00F045EA" w:rsidP="00F045EA">
      <w:pPr>
        <w:bidi/>
        <w:jc w:val="both"/>
        <w:rPr>
          <w:rFonts w:cs="David" w:hint="cs"/>
          <w:rtl/>
        </w:rPr>
      </w:pPr>
    </w:p>
    <w:p w14:paraId="6EFF89A8"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5C50E3FF" w14:textId="77777777" w:rsidR="00F045EA" w:rsidRPr="00F045EA" w:rsidRDefault="00F045EA" w:rsidP="00F045EA">
      <w:pPr>
        <w:bidi/>
        <w:jc w:val="both"/>
        <w:rPr>
          <w:rFonts w:cs="David" w:hint="cs"/>
          <w:rtl/>
        </w:rPr>
      </w:pPr>
    </w:p>
    <w:p w14:paraId="2647921E" w14:textId="77777777" w:rsidR="00F045EA" w:rsidRPr="00F045EA" w:rsidRDefault="00F045EA" w:rsidP="00F045EA">
      <w:pPr>
        <w:bidi/>
        <w:jc w:val="both"/>
        <w:rPr>
          <w:rFonts w:cs="David" w:hint="cs"/>
          <w:rtl/>
        </w:rPr>
      </w:pPr>
      <w:r w:rsidRPr="00F045EA">
        <w:rPr>
          <w:rFonts w:cs="David" w:hint="cs"/>
          <w:rtl/>
        </w:rPr>
        <w:tab/>
        <w:t xml:space="preserve">תודה רבה, אדוני. חבר הכנסת בן-ששון, בבקשה. </w:t>
      </w:r>
    </w:p>
    <w:p w14:paraId="22BD52A1" w14:textId="77777777" w:rsidR="00F045EA" w:rsidRPr="00F045EA" w:rsidRDefault="00F045EA" w:rsidP="00F045EA">
      <w:pPr>
        <w:bidi/>
        <w:jc w:val="both"/>
        <w:rPr>
          <w:rFonts w:cs="David" w:hint="cs"/>
          <w:rtl/>
        </w:rPr>
      </w:pPr>
    </w:p>
    <w:p w14:paraId="5417BA23" w14:textId="77777777" w:rsidR="00F045EA" w:rsidRPr="00F045EA" w:rsidRDefault="00F045EA" w:rsidP="00F045EA">
      <w:pPr>
        <w:pStyle w:val="Heading5"/>
        <w:rPr>
          <w:rFonts w:hint="cs"/>
          <w:rtl/>
        </w:rPr>
      </w:pPr>
      <w:r w:rsidRPr="00F045EA">
        <w:rPr>
          <w:rFonts w:hint="cs"/>
          <w:u w:val="single"/>
          <w:rtl/>
        </w:rPr>
        <w:t>מנחם בן-ששון:</w:t>
      </w:r>
    </w:p>
    <w:p w14:paraId="2D4CADC7" w14:textId="77777777" w:rsidR="00F045EA" w:rsidRPr="00F045EA" w:rsidRDefault="00F045EA" w:rsidP="00F045EA">
      <w:pPr>
        <w:pStyle w:val="Heading5"/>
        <w:rPr>
          <w:rFonts w:hint="cs"/>
          <w:rtl/>
        </w:rPr>
      </w:pPr>
    </w:p>
    <w:p w14:paraId="71B375B2" w14:textId="77777777" w:rsidR="00F045EA" w:rsidRPr="00F045EA" w:rsidRDefault="00F045EA" w:rsidP="00F045EA">
      <w:pPr>
        <w:bidi/>
        <w:jc w:val="both"/>
        <w:rPr>
          <w:rFonts w:cs="David" w:hint="cs"/>
          <w:rtl/>
        </w:rPr>
      </w:pPr>
      <w:r w:rsidRPr="00F045EA">
        <w:rPr>
          <w:rFonts w:cs="David" w:hint="cs"/>
          <w:rtl/>
        </w:rPr>
        <w:tab/>
        <w:t xml:space="preserve"> קודם כל גילוי נאות אישי. כמי שישב על כיסאו של חבר הכנסת ליצמן תקופה קצרה, עם תקציב לא קטן של מדינת ישראל, אני מוכרח לומר שזאת היתה חוויה גם לשבת אתו כחבר בוועדה. אני חושב שעם כל השבחים לחבר הכנסת ליצמן, יש בלבי עליו במהלך הזה, לא משום שהוא לא ניהל את הוועדה חמש שנים וחצי. אבל חכמינו כבר אמרו: יש מי שקונה עולמו בשעה אחת, ויש מי שמאבד עולמו בשעה אחת. במקרה הזה זה לא בשעה אחת, אלא בשעות הרבה, ואני רוצה לעשות אתכם את החשבון. חבר הכנסת ליצמן גורר אותנו, 119 חברי כנסת, למעלה משבוע, במהלך שהוא יודע וכולנו  יודעים את סופו. למה הוא עושה את זה? כי יש ערך נוסף. אני מסכים שהוא ערך ראוי, אבל יש עניין מידתי. הערך הראוי הוא חשיפה תקשורתית, וזה בסדר. אדם יכול לבוא אל התקשורת ולהגיד: מהבלים בי ומכים אותי. אבל לגרור 119 חברי כנסת, ועדת כספים שצריכה להכריע הכרעות, לדבר שבדרך כלל התקשורת היתה אומרת את הדבר האמיתי: הוא נדבק לכיסא. אבל הדבקות לכיסא </w:t>
      </w:r>
      <w:r w:rsidRPr="00F045EA">
        <w:rPr>
          <w:rFonts w:cs="David"/>
          <w:rtl/>
        </w:rPr>
        <w:t>–</w:t>
      </w:r>
      <w:r w:rsidRPr="00F045EA">
        <w:rPr>
          <w:rFonts w:cs="David" w:hint="cs"/>
          <w:rtl/>
        </w:rPr>
        <w:t xml:space="preserve"> הוא יודע ואנחנו יודעים שהיא זמנית, כי ועדת הכנסת תחליט מיד ותצביע את ההצבעה. אז למה הוא עשה את זה? כדי להרוויח עוד נפח תקשורת שאפשר להגדיר אותו בסנטימטרים של מודעות, אפשר להגדיר אותו בזמן של שידור - - - </w:t>
      </w:r>
    </w:p>
    <w:p w14:paraId="0CB715AB" w14:textId="77777777" w:rsidR="00F045EA" w:rsidRPr="00F045EA" w:rsidRDefault="00F045EA" w:rsidP="00F045EA">
      <w:pPr>
        <w:bidi/>
        <w:jc w:val="both"/>
        <w:rPr>
          <w:rFonts w:cs="David" w:hint="cs"/>
          <w:rtl/>
        </w:rPr>
      </w:pPr>
    </w:p>
    <w:p w14:paraId="66C6F917" w14:textId="77777777" w:rsidR="00F045EA" w:rsidRPr="00F045EA" w:rsidRDefault="00F045EA" w:rsidP="00F045EA">
      <w:pPr>
        <w:bidi/>
        <w:jc w:val="both"/>
        <w:rPr>
          <w:rFonts w:cs="David" w:hint="cs"/>
          <w:u w:val="single"/>
          <w:rtl/>
        </w:rPr>
      </w:pPr>
      <w:r w:rsidRPr="00F045EA">
        <w:rPr>
          <w:rFonts w:cs="David" w:hint="cs"/>
          <w:u w:val="single"/>
          <w:rtl/>
        </w:rPr>
        <w:t>מאיר פרוש:</w:t>
      </w:r>
    </w:p>
    <w:p w14:paraId="7A4EDB7E" w14:textId="77777777" w:rsidR="00F045EA" w:rsidRPr="00F045EA" w:rsidRDefault="00F045EA" w:rsidP="00F045EA">
      <w:pPr>
        <w:bidi/>
        <w:jc w:val="both"/>
        <w:rPr>
          <w:rFonts w:cs="David" w:hint="cs"/>
          <w:u w:val="single"/>
        </w:rPr>
      </w:pPr>
    </w:p>
    <w:p w14:paraId="3E475F71" w14:textId="77777777" w:rsidR="00F045EA" w:rsidRPr="00F045EA" w:rsidRDefault="00F045EA" w:rsidP="00F045EA">
      <w:pPr>
        <w:bidi/>
        <w:jc w:val="both"/>
        <w:rPr>
          <w:rFonts w:cs="David" w:hint="cs"/>
          <w:rtl/>
        </w:rPr>
      </w:pPr>
      <w:r w:rsidRPr="00F045EA">
        <w:rPr>
          <w:rFonts w:cs="David" w:hint="cs"/>
          <w:rtl/>
        </w:rPr>
        <w:tab/>
        <w:t xml:space="preserve"> כמה פעולות שחברי כנסת עושים זה רק בשביל שתהיה מודעות לציבור? </w:t>
      </w:r>
    </w:p>
    <w:p w14:paraId="532556D4" w14:textId="77777777" w:rsidR="00F045EA" w:rsidRPr="00F045EA" w:rsidRDefault="00F045EA" w:rsidP="00F045EA">
      <w:pPr>
        <w:bidi/>
        <w:jc w:val="both"/>
        <w:rPr>
          <w:rFonts w:cs="David" w:hint="cs"/>
          <w:rtl/>
        </w:rPr>
      </w:pPr>
    </w:p>
    <w:p w14:paraId="5A80E89E"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1E68DAEE" w14:textId="77777777" w:rsidR="00F045EA" w:rsidRPr="00F045EA" w:rsidRDefault="00F045EA" w:rsidP="00F045EA">
      <w:pPr>
        <w:bidi/>
        <w:jc w:val="both"/>
        <w:rPr>
          <w:rFonts w:cs="David" w:hint="cs"/>
          <w:rtl/>
        </w:rPr>
      </w:pPr>
    </w:p>
    <w:p w14:paraId="37A394A8" w14:textId="77777777" w:rsidR="00F045EA" w:rsidRPr="00F045EA" w:rsidRDefault="00F045EA" w:rsidP="00F045EA">
      <w:pPr>
        <w:bidi/>
        <w:jc w:val="both"/>
        <w:rPr>
          <w:rFonts w:cs="David" w:hint="cs"/>
          <w:rtl/>
        </w:rPr>
      </w:pPr>
      <w:r w:rsidRPr="00F045EA">
        <w:rPr>
          <w:rFonts w:cs="David" w:hint="cs"/>
          <w:rtl/>
        </w:rPr>
        <w:tab/>
        <w:t xml:space="preserve"> ראש הממשלה גרר אותנו תשעה חודשים בוועדת בכר. </w:t>
      </w:r>
    </w:p>
    <w:p w14:paraId="198AD3B7" w14:textId="77777777" w:rsidR="00F045EA" w:rsidRPr="00F045EA" w:rsidRDefault="00F045EA" w:rsidP="00F045EA">
      <w:pPr>
        <w:bidi/>
        <w:jc w:val="both"/>
        <w:rPr>
          <w:rFonts w:cs="David" w:hint="cs"/>
          <w:rtl/>
        </w:rPr>
      </w:pPr>
    </w:p>
    <w:p w14:paraId="7DE8CF6B" w14:textId="77777777" w:rsidR="00F045EA" w:rsidRPr="00F045EA" w:rsidRDefault="00F045EA" w:rsidP="00F045EA">
      <w:pPr>
        <w:pStyle w:val="Heading5"/>
        <w:rPr>
          <w:rFonts w:hint="cs"/>
          <w:rtl/>
        </w:rPr>
      </w:pPr>
      <w:r w:rsidRPr="00F045EA">
        <w:rPr>
          <w:rFonts w:hint="cs"/>
          <w:u w:val="single"/>
          <w:rtl/>
        </w:rPr>
        <w:t>מנחם בן-ששון:</w:t>
      </w:r>
    </w:p>
    <w:p w14:paraId="676A480F" w14:textId="77777777" w:rsidR="00F045EA" w:rsidRPr="00F045EA" w:rsidRDefault="00F045EA" w:rsidP="00F045EA">
      <w:pPr>
        <w:pStyle w:val="Heading5"/>
        <w:rPr>
          <w:rFonts w:hint="cs"/>
          <w:rtl/>
        </w:rPr>
      </w:pPr>
    </w:p>
    <w:p w14:paraId="735B61F4" w14:textId="77777777" w:rsidR="00F045EA" w:rsidRPr="00F045EA" w:rsidRDefault="00F045EA" w:rsidP="00F045EA">
      <w:pPr>
        <w:bidi/>
        <w:jc w:val="both"/>
        <w:rPr>
          <w:rFonts w:cs="David" w:hint="cs"/>
          <w:rtl/>
        </w:rPr>
      </w:pPr>
      <w:r w:rsidRPr="00F045EA">
        <w:rPr>
          <w:rFonts w:cs="David" w:hint="cs"/>
          <w:rtl/>
        </w:rPr>
        <w:tab/>
        <w:t xml:space="preserve"> זה ניצול ציני של חבר כנסת מיומן את כנסת ישראל, וכך צריך לראות את המהלך האחרון. זה כלל משחק נוסף. אז תעמידו כלל משחק ליד כלל משחק. כלל המשחק האחד הוא, שיודעים שכאשר יש רוב המהלך משתנה. כלל המשחק השני הוא, כאשר ההסכמים משתנים לכבד. כלל המשחק השלישי הוא, שיש גבול לכמה אפשר לנצל את זמננו כחברי כנסת פעם אחר פעם. מילא שהקואליציה לא רוצה לתבוע את עלבונה על הזמן הזה ולהגיש אותו לפירעון, אבל שהאופוזיציה תגיש אותו לפירעון עם ליצמן. לכן אני רואה את הדברים ההפך. אני מוקיר את האיש בדרך כלל, אבל במקרה שלפנינו אני מבקש להוקיע את ההתנהגות הלא נאותה שלו. </w:t>
      </w:r>
    </w:p>
    <w:p w14:paraId="13C9CD2C" w14:textId="77777777" w:rsidR="00F045EA" w:rsidRPr="00F045EA" w:rsidRDefault="00F045EA" w:rsidP="00F045EA">
      <w:pPr>
        <w:bidi/>
        <w:jc w:val="both"/>
        <w:rPr>
          <w:rFonts w:cs="David" w:hint="cs"/>
          <w:rtl/>
        </w:rPr>
      </w:pPr>
    </w:p>
    <w:p w14:paraId="3FD0CA74"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47F3AA31" w14:textId="77777777" w:rsidR="00F045EA" w:rsidRPr="00F045EA" w:rsidRDefault="00F045EA" w:rsidP="00F045EA">
      <w:pPr>
        <w:bidi/>
        <w:jc w:val="both"/>
        <w:rPr>
          <w:rFonts w:cs="David" w:hint="cs"/>
          <w:rtl/>
        </w:rPr>
      </w:pPr>
    </w:p>
    <w:p w14:paraId="69D502C6" w14:textId="77777777" w:rsidR="00F045EA" w:rsidRPr="00F045EA" w:rsidRDefault="00F045EA" w:rsidP="00F045EA">
      <w:pPr>
        <w:bidi/>
        <w:jc w:val="both"/>
        <w:rPr>
          <w:rFonts w:cs="David" w:hint="cs"/>
          <w:rtl/>
        </w:rPr>
      </w:pPr>
      <w:r w:rsidRPr="00F045EA">
        <w:rPr>
          <w:rFonts w:cs="David" w:hint="cs"/>
          <w:rtl/>
        </w:rPr>
        <w:tab/>
        <w:t xml:space="preserve">אני מודה לך, אדוני. חבר הכנסת נסים זאב, בבקשה. </w:t>
      </w:r>
    </w:p>
    <w:p w14:paraId="2BD85221" w14:textId="77777777" w:rsidR="00F045EA" w:rsidRPr="00F045EA" w:rsidRDefault="00F045EA" w:rsidP="00F045EA">
      <w:pPr>
        <w:bidi/>
        <w:jc w:val="both"/>
        <w:rPr>
          <w:rFonts w:cs="David" w:hint="cs"/>
          <w:rtl/>
        </w:rPr>
      </w:pPr>
    </w:p>
    <w:p w14:paraId="24D37A8E" w14:textId="77777777" w:rsidR="00F045EA" w:rsidRPr="00F045EA" w:rsidRDefault="00F045EA" w:rsidP="00F045EA">
      <w:pPr>
        <w:bidi/>
        <w:jc w:val="both"/>
        <w:rPr>
          <w:rFonts w:cs="David"/>
          <w:rtl/>
        </w:rPr>
      </w:pPr>
      <w:r w:rsidRPr="00F045EA">
        <w:rPr>
          <w:rFonts w:cs="David" w:hint="eastAsia"/>
          <w:u w:val="single"/>
          <w:rtl/>
        </w:rPr>
        <w:t>אורי</w:t>
      </w:r>
      <w:r w:rsidRPr="00F045EA">
        <w:rPr>
          <w:rFonts w:cs="David"/>
          <w:u w:val="single"/>
          <w:rtl/>
        </w:rPr>
        <w:t xml:space="preserve"> אריאל:</w:t>
      </w:r>
    </w:p>
    <w:p w14:paraId="601166C3" w14:textId="77777777" w:rsidR="00F045EA" w:rsidRPr="00F045EA" w:rsidRDefault="00F045EA" w:rsidP="00F045EA">
      <w:pPr>
        <w:bidi/>
        <w:jc w:val="both"/>
        <w:rPr>
          <w:rFonts w:cs="David"/>
          <w:rtl/>
        </w:rPr>
      </w:pPr>
    </w:p>
    <w:p w14:paraId="16A02421" w14:textId="77777777" w:rsidR="00F045EA" w:rsidRPr="00F045EA" w:rsidRDefault="00F045EA" w:rsidP="00F045EA">
      <w:pPr>
        <w:bidi/>
        <w:jc w:val="both"/>
        <w:rPr>
          <w:rFonts w:cs="David" w:hint="cs"/>
          <w:rtl/>
        </w:rPr>
      </w:pPr>
      <w:r w:rsidRPr="00F045EA">
        <w:rPr>
          <w:rFonts w:cs="David"/>
          <w:rtl/>
        </w:rPr>
        <w:tab/>
      </w:r>
      <w:r w:rsidRPr="00F045EA">
        <w:rPr>
          <w:rFonts w:cs="David" w:hint="cs"/>
          <w:rtl/>
        </w:rPr>
        <w:t xml:space="preserve"> האם אתה תתלונן לוועדת האתיקה? </w:t>
      </w:r>
    </w:p>
    <w:p w14:paraId="1896BEF0" w14:textId="77777777" w:rsidR="00F045EA" w:rsidRPr="00F045EA" w:rsidRDefault="00F045EA" w:rsidP="00F045EA">
      <w:pPr>
        <w:bidi/>
        <w:jc w:val="both"/>
        <w:rPr>
          <w:rFonts w:cs="David" w:hint="cs"/>
          <w:rtl/>
        </w:rPr>
      </w:pPr>
    </w:p>
    <w:p w14:paraId="6A27B276" w14:textId="77777777" w:rsidR="00F045EA" w:rsidRPr="00F045EA" w:rsidRDefault="00F045EA" w:rsidP="00F045EA">
      <w:pPr>
        <w:bidi/>
        <w:jc w:val="both"/>
        <w:rPr>
          <w:rFonts w:cs="David" w:hint="cs"/>
          <w:rtl/>
        </w:rPr>
      </w:pPr>
      <w:r w:rsidRPr="00F045EA">
        <w:rPr>
          <w:rFonts w:cs="David" w:hint="cs"/>
          <w:u w:val="single"/>
          <w:rtl/>
        </w:rPr>
        <w:t>נסים זאב:</w:t>
      </w:r>
    </w:p>
    <w:p w14:paraId="0FF63854" w14:textId="77777777" w:rsidR="00F045EA" w:rsidRPr="00F045EA" w:rsidRDefault="00F045EA" w:rsidP="00F045EA">
      <w:pPr>
        <w:bidi/>
        <w:jc w:val="both"/>
        <w:rPr>
          <w:rFonts w:cs="David" w:hint="cs"/>
          <w:rtl/>
        </w:rPr>
      </w:pPr>
    </w:p>
    <w:p w14:paraId="73DBB1B9" w14:textId="77777777" w:rsidR="00F045EA" w:rsidRPr="00F045EA" w:rsidRDefault="00F045EA" w:rsidP="00F045EA">
      <w:pPr>
        <w:bidi/>
        <w:jc w:val="both"/>
        <w:rPr>
          <w:rFonts w:cs="David" w:hint="cs"/>
          <w:rtl/>
        </w:rPr>
      </w:pPr>
      <w:r w:rsidRPr="00F045EA">
        <w:rPr>
          <w:rFonts w:cs="David" w:hint="cs"/>
          <w:rtl/>
        </w:rPr>
        <w:tab/>
        <w:t xml:space="preserve"> גברתי היושבת-ראש, אני חושב שחבר הכנסת ליצמן יכול היה ללמוד קצת מנשיא המדינה. כאשר נשיא המדינה הודיע על נבצרות, כבר לא היה צריך את ההדחה. אם חבר הכנסת ליצמן היה מודיע על נבצרות, לא הייתם מגיעים למצב הזה שהיום צריכים לעשות הדחה. </w:t>
      </w:r>
    </w:p>
    <w:p w14:paraId="4E3E03C9" w14:textId="77777777" w:rsidR="00F045EA" w:rsidRPr="00F045EA" w:rsidRDefault="00F045EA" w:rsidP="00F045EA">
      <w:pPr>
        <w:bidi/>
        <w:jc w:val="both"/>
        <w:rPr>
          <w:rFonts w:cs="David" w:hint="cs"/>
          <w:rtl/>
        </w:rPr>
      </w:pPr>
    </w:p>
    <w:p w14:paraId="3C242058" w14:textId="77777777" w:rsidR="00F045EA" w:rsidRPr="00F045EA" w:rsidRDefault="00F045EA" w:rsidP="00F045EA">
      <w:pPr>
        <w:bidi/>
        <w:jc w:val="both"/>
        <w:rPr>
          <w:rFonts w:cs="David" w:hint="cs"/>
          <w:i/>
          <w:iCs/>
          <w:rtl/>
        </w:rPr>
      </w:pPr>
      <w:r w:rsidRPr="00F045EA">
        <w:rPr>
          <w:rFonts w:cs="David" w:hint="cs"/>
          <w:u w:val="single"/>
          <w:rtl/>
        </w:rPr>
        <w:t>קולט אביטל:</w:t>
      </w:r>
    </w:p>
    <w:p w14:paraId="50F9A024" w14:textId="77777777" w:rsidR="00F045EA" w:rsidRPr="00F045EA" w:rsidRDefault="00F045EA" w:rsidP="00F045EA">
      <w:pPr>
        <w:bidi/>
        <w:jc w:val="both"/>
        <w:rPr>
          <w:rFonts w:cs="David" w:hint="cs"/>
          <w:i/>
          <w:iCs/>
          <w:rtl/>
        </w:rPr>
      </w:pPr>
    </w:p>
    <w:p w14:paraId="13816C8F" w14:textId="77777777" w:rsidR="00F045EA" w:rsidRPr="00F045EA" w:rsidRDefault="00F045EA" w:rsidP="00F045EA">
      <w:pPr>
        <w:bidi/>
        <w:jc w:val="both"/>
        <w:rPr>
          <w:rFonts w:cs="David" w:hint="cs"/>
          <w:rtl/>
        </w:rPr>
      </w:pPr>
      <w:r w:rsidRPr="00F045EA">
        <w:rPr>
          <w:rFonts w:cs="David" w:hint="cs"/>
          <w:i/>
          <w:iCs/>
          <w:rtl/>
        </w:rPr>
        <w:tab/>
        <w:t xml:space="preserve"> </w:t>
      </w:r>
      <w:r w:rsidRPr="00F045EA">
        <w:rPr>
          <w:rFonts w:cs="David" w:hint="cs"/>
          <w:rtl/>
        </w:rPr>
        <w:t xml:space="preserve">אבל הוא יכול היה לבוא לשבת במשכן? </w:t>
      </w:r>
    </w:p>
    <w:p w14:paraId="672E5781" w14:textId="77777777" w:rsidR="00F045EA" w:rsidRPr="00F045EA" w:rsidRDefault="00F045EA" w:rsidP="00F045EA">
      <w:pPr>
        <w:bidi/>
        <w:jc w:val="both"/>
        <w:rPr>
          <w:rFonts w:cs="David" w:hint="cs"/>
          <w:rtl/>
        </w:rPr>
      </w:pPr>
    </w:p>
    <w:p w14:paraId="77DFDA7C" w14:textId="77777777" w:rsidR="00F045EA" w:rsidRPr="00F045EA" w:rsidRDefault="00F045EA" w:rsidP="00F045EA">
      <w:pPr>
        <w:bidi/>
        <w:jc w:val="both"/>
        <w:rPr>
          <w:rFonts w:cs="David" w:hint="cs"/>
          <w:u w:val="single"/>
          <w:rtl/>
        </w:rPr>
      </w:pPr>
      <w:r w:rsidRPr="00F045EA">
        <w:rPr>
          <w:rFonts w:cs="David" w:hint="cs"/>
          <w:u w:val="single"/>
          <w:rtl/>
        </w:rPr>
        <w:t>מאיר פרוש:</w:t>
      </w:r>
    </w:p>
    <w:p w14:paraId="61CDB317" w14:textId="77777777" w:rsidR="00F045EA" w:rsidRPr="00F045EA" w:rsidRDefault="00F045EA" w:rsidP="00F045EA">
      <w:pPr>
        <w:bidi/>
        <w:jc w:val="both"/>
        <w:rPr>
          <w:rFonts w:cs="David" w:hint="cs"/>
          <w:u w:val="single"/>
        </w:rPr>
      </w:pPr>
    </w:p>
    <w:p w14:paraId="2B5C76DD" w14:textId="77777777" w:rsidR="00F045EA" w:rsidRPr="00F045EA" w:rsidRDefault="00F045EA" w:rsidP="00F045EA">
      <w:pPr>
        <w:bidi/>
        <w:jc w:val="both"/>
        <w:rPr>
          <w:rFonts w:cs="David" w:hint="cs"/>
          <w:rtl/>
        </w:rPr>
      </w:pPr>
      <w:r w:rsidRPr="00F045EA">
        <w:rPr>
          <w:rFonts w:cs="David" w:hint="cs"/>
          <w:rtl/>
        </w:rPr>
        <w:tab/>
        <w:t xml:space="preserve"> הוא לא רוצה ללמוד מנשיא המדינה שום דבר. </w:t>
      </w:r>
    </w:p>
    <w:p w14:paraId="1548B948" w14:textId="77777777" w:rsidR="00F045EA" w:rsidRPr="00F045EA" w:rsidRDefault="00F045EA" w:rsidP="00F045EA">
      <w:pPr>
        <w:bidi/>
        <w:jc w:val="both"/>
        <w:rPr>
          <w:rFonts w:cs="David" w:hint="cs"/>
          <w:rtl/>
        </w:rPr>
      </w:pPr>
    </w:p>
    <w:p w14:paraId="21F8AD17" w14:textId="77777777" w:rsidR="00F045EA" w:rsidRPr="00F045EA" w:rsidRDefault="00F045EA" w:rsidP="00F045EA">
      <w:pPr>
        <w:bidi/>
        <w:jc w:val="both"/>
        <w:rPr>
          <w:rFonts w:cs="David" w:hint="cs"/>
          <w:rtl/>
        </w:rPr>
      </w:pPr>
      <w:r w:rsidRPr="00F045EA">
        <w:rPr>
          <w:rFonts w:cs="David" w:hint="cs"/>
          <w:u w:val="single"/>
          <w:rtl/>
        </w:rPr>
        <w:t>נסים זאב:</w:t>
      </w:r>
    </w:p>
    <w:p w14:paraId="5C150C18" w14:textId="77777777" w:rsidR="00F045EA" w:rsidRPr="00F045EA" w:rsidRDefault="00F045EA" w:rsidP="00F045EA">
      <w:pPr>
        <w:bidi/>
        <w:jc w:val="both"/>
        <w:rPr>
          <w:rFonts w:cs="David" w:hint="cs"/>
          <w:rtl/>
        </w:rPr>
      </w:pPr>
    </w:p>
    <w:p w14:paraId="2E7DCC29" w14:textId="77777777" w:rsidR="00F045EA" w:rsidRPr="00F045EA" w:rsidRDefault="00F045EA" w:rsidP="00F045EA">
      <w:pPr>
        <w:bidi/>
        <w:jc w:val="both"/>
        <w:rPr>
          <w:rFonts w:cs="David" w:hint="cs"/>
          <w:rtl/>
        </w:rPr>
      </w:pPr>
      <w:r w:rsidRPr="00F045EA">
        <w:rPr>
          <w:rFonts w:cs="David" w:hint="cs"/>
          <w:rtl/>
        </w:rPr>
        <w:tab/>
        <w:t xml:space="preserve"> מכיוון שבפועל הוא לא הודיע על נבצרות, אנחנו כש"ס לא יכולים להצביע בעד הדחה. יש חוק ההתיישנות, ועל ליצמן חל החוק הזה. חוק ההתיישנות קוצר משבע שנים לחמש שנים, ומאחר שחבר הכנסת ליצמן מכהן בפועל חמש שנים וחצי, אני חושב שזה לא מן הראוי להדיח אותו. </w:t>
      </w:r>
    </w:p>
    <w:p w14:paraId="2B0E19C3" w14:textId="77777777" w:rsidR="00F045EA" w:rsidRPr="00F045EA" w:rsidRDefault="00F045EA" w:rsidP="00F045EA">
      <w:pPr>
        <w:bidi/>
        <w:jc w:val="both"/>
        <w:rPr>
          <w:rFonts w:cs="David" w:hint="cs"/>
          <w:rtl/>
        </w:rPr>
      </w:pPr>
    </w:p>
    <w:p w14:paraId="56FF11A6" w14:textId="77777777" w:rsidR="00F045EA" w:rsidRPr="00F045EA" w:rsidRDefault="00F045EA" w:rsidP="00F045EA">
      <w:pPr>
        <w:bidi/>
        <w:jc w:val="both"/>
        <w:rPr>
          <w:rFonts w:cs="David" w:hint="cs"/>
          <w:rtl/>
        </w:rPr>
      </w:pPr>
      <w:r w:rsidRPr="00F045EA">
        <w:rPr>
          <w:rFonts w:cs="David" w:hint="cs"/>
          <w:rtl/>
        </w:rPr>
        <w:tab/>
        <w:t xml:space="preserve">על ליצמן אין לי בכלל שאלות. הממשלה הזאת בתחילת הקדנציה הזאת לא החליטה מה היא רוצה. </w:t>
      </w:r>
    </w:p>
    <w:p w14:paraId="1254F5E8" w14:textId="77777777" w:rsidR="00F045EA" w:rsidRPr="00F045EA" w:rsidRDefault="00F045EA" w:rsidP="00F045EA">
      <w:pPr>
        <w:bidi/>
        <w:jc w:val="both"/>
        <w:rPr>
          <w:rFonts w:cs="David" w:hint="cs"/>
          <w:rtl/>
        </w:rPr>
      </w:pPr>
    </w:p>
    <w:p w14:paraId="606A8EA2"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72EED662" w14:textId="77777777" w:rsidR="00F045EA" w:rsidRPr="00F045EA" w:rsidRDefault="00F045EA" w:rsidP="00F045EA">
      <w:pPr>
        <w:bidi/>
        <w:jc w:val="both"/>
        <w:rPr>
          <w:rFonts w:cs="David" w:hint="cs"/>
          <w:rtl/>
        </w:rPr>
      </w:pPr>
    </w:p>
    <w:p w14:paraId="4FA35F44" w14:textId="77777777" w:rsidR="00F045EA" w:rsidRPr="00F045EA" w:rsidRDefault="00F045EA" w:rsidP="00F045EA">
      <w:pPr>
        <w:bidi/>
        <w:jc w:val="both"/>
        <w:rPr>
          <w:rFonts w:cs="David" w:hint="cs"/>
          <w:rtl/>
        </w:rPr>
      </w:pPr>
      <w:r w:rsidRPr="00F045EA">
        <w:rPr>
          <w:rFonts w:cs="David" w:hint="cs"/>
          <w:rtl/>
        </w:rPr>
        <w:tab/>
        <w:t xml:space="preserve"> אתה בקואליציה. </w:t>
      </w:r>
    </w:p>
    <w:p w14:paraId="498AA2AC" w14:textId="77777777" w:rsidR="00F045EA" w:rsidRPr="00F045EA" w:rsidRDefault="00F045EA" w:rsidP="00F045EA">
      <w:pPr>
        <w:bidi/>
        <w:jc w:val="both"/>
        <w:rPr>
          <w:rFonts w:cs="David" w:hint="cs"/>
          <w:rtl/>
        </w:rPr>
      </w:pPr>
    </w:p>
    <w:p w14:paraId="668F7AB2" w14:textId="77777777" w:rsidR="00F045EA" w:rsidRPr="00F045EA" w:rsidRDefault="00F045EA" w:rsidP="00F045EA">
      <w:pPr>
        <w:bidi/>
        <w:jc w:val="both"/>
        <w:rPr>
          <w:rFonts w:cs="David" w:hint="cs"/>
          <w:rtl/>
        </w:rPr>
      </w:pPr>
      <w:r w:rsidRPr="00F045EA">
        <w:rPr>
          <w:rFonts w:cs="David" w:hint="cs"/>
          <w:u w:val="single"/>
          <w:rtl/>
        </w:rPr>
        <w:t>נסים זאב:</w:t>
      </w:r>
    </w:p>
    <w:p w14:paraId="2962F32E" w14:textId="77777777" w:rsidR="00F045EA" w:rsidRPr="00F045EA" w:rsidRDefault="00F045EA" w:rsidP="00F045EA">
      <w:pPr>
        <w:bidi/>
        <w:jc w:val="both"/>
        <w:rPr>
          <w:rFonts w:cs="David" w:hint="cs"/>
          <w:rtl/>
        </w:rPr>
      </w:pPr>
    </w:p>
    <w:p w14:paraId="5417F07F" w14:textId="77777777" w:rsidR="00F045EA" w:rsidRPr="00F045EA" w:rsidRDefault="00F045EA" w:rsidP="00F045EA">
      <w:pPr>
        <w:bidi/>
        <w:jc w:val="both"/>
        <w:rPr>
          <w:rFonts w:cs="David" w:hint="cs"/>
          <w:rtl/>
        </w:rPr>
      </w:pPr>
      <w:r w:rsidRPr="00F045EA">
        <w:rPr>
          <w:rFonts w:cs="David" w:hint="cs"/>
          <w:rtl/>
        </w:rPr>
        <w:tab/>
        <w:t xml:space="preserve"> אני מאשים את עצמי עכשיו. על אנוכי אני שואל. </w:t>
      </w:r>
    </w:p>
    <w:p w14:paraId="3572083C" w14:textId="77777777" w:rsidR="00F045EA" w:rsidRPr="00F045EA" w:rsidRDefault="00F045EA" w:rsidP="00F045EA">
      <w:pPr>
        <w:bidi/>
        <w:jc w:val="both"/>
        <w:rPr>
          <w:rFonts w:cs="David" w:hint="cs"/>
          <w:rtl/>
        </w:rPr>
      </w:pPr>
    </w:p>
    <w:p w14:paraId="72B2C64D" w14:textId="77777777" w:rsidR="00F045EA" w:rsidRPr="00F045EA" w:rsidRDefault="00F045EA" w:rsidP="00F045EA">
      <w:pPr>
        <w:bidi/>
        <w:jc w:val="both"/>
        <w:rPr>
          <w:rFonts w:cs="David" w:hint="cs"/>
          <w:rtl/>
        </w:rPr>
      </w:pPr>
      <w:r w:rsidRPr="00F045EA">
        <w:rPr>
          <w:rFonts w:cs="David" w:hint="cs"/>
          <w:rtl/>
        </w:rPr>
        <w:tab/>
        <w:t>שני דברים התרחשו במהלך תחילת הקדנציה הזאת, אולי מחוסר הבהרה ואולי גם מתוך אשליה או תקווה שיהדות התורה אכן תצטרף לקואליציה. לכן לא נבחר שר רווחה, כי האמינו שאו-</w:t>
      </w:r>
      <w:proofErr w:type="spellStart"/>
      <w:r w:rsidRPr="00F045EA">
        <w:rPr>
          <w:rFonts w:cs="David" w:hint="cs"/>
          <w:rtl/>
        </w:rPr>
        <w:t>טו</w:t>
      </w:r>
      <w:proofErr w:type="spellEnd"/>
      <w:r w:rsidRPr="00F045EA">
        <w:rPr>
          <w:rFonts w:cs="David" w:hint="cs"/>
          <w:rtl/>
        </w:rPr>
        <w:t>-</w:t>
      </w:r>
      <w:proofErr w:type="spellStart"/>
      <w:r w:rsidRPr="00F045EA">
        <w:rPr>
          <w:rFonts w:cs="David" w:hint="cs"/>
          <w:rtl/>
        </w:rPr>
        <w:t>טו</w:t>
      </w:r>
      <w:proofErr w:type="spellEnd"/>
      <w:r w:rsidRPr="00F045EA">
        <w:rPr>
          <w:rFonts w:cs="David" w:hint="cs"/>
          <w:rtl/>
        </w:rPr>
        <w:t xml:space="preserve"> יהדות התורה נכנסת לקואליציה. לכן היתה פה המתנה של למעלה משנה, מתוך תקווה ומתוך רצון, בוודאי של ש"ס שראתה עניין וערך שיהדות התורה תצטרף לקואליציה הזאת. דבר שני, לא הוחלף יושב-ראש ועדת הכספים. אני חושב שהדבר לא היה כל כך ברור מבחינה פוליטית קואליציונית רק כלפי חבר הכנסת ליצמן. היתה לי תחושה שזה לא משנה אם יהדות התורה היא בתוך הקואליציה או מחוצה לה </w:t>
      </w:r>
      <w:r w:rsidRPr="00F045EA">
        <w:rPr>
          <w:rFonts w:cs="David"/>
          <w:rtl/>
        </w:rPr>
        <w:t>–</w:t>
      </w:r>
      <w:r w:rsidRPr="00F045EA">
        <w:rPr>
          <w:rFonts w:cs="David" w:hint="cs"/>
          <w:rtl/>
        </w:rPr>
        <w:t xml:space="preserve"> כל עוד שמדובר בחבר הכנסת ליצמן, אפשר להשאיר אותו כיושב-ראש ועדת הכספים. לכן אני לא מקבל את הטענה שהוא מטיח את העניין של קצבאות למשפחות ברוכות ילדים. </w:t>
      </w:r>
    </w:p>
    <w:p w14:paraId="4F6E7660" w14:textId="77777777" w:rsidR="00F045EA" w:rsidRPr="00F045EA" w:rsidRDefault="00F045EA" w:rsidP="00F045EA">
      <w:pPr>
        <w:bidi/>
        <w:jc w:val="both"/>
        <w:rPr>
          <w:rFonts w:cs="David" w:hint="cs"/>
          <w:rtl/>
        </w:rPr>
      </w:pPr>
    </w:p>
    <w:p w14:paraId="5BC02B32" w14:textId="77777777" w:rsidR="00F045EA" w:rsidRPr="00F045EA" w:rsidRDefault="00F045EA" w:rsidP="00F045EA">
      <w:pPr>
        <w:bidi/>
        <w:jc w:val="both"/>
        <w:rPr>
          <w:rFonts w:cs="David" w:hint="cs"/>
          <w:rtl/>
        </w:rPr>
      </w:pPr>
      <w:r w:rsidRPr="00F045EA">
        <w:rPr>
          <w:rFonts w:cs="David" w:hint="cs"/>
          <w:u w:val="single"/>
          <w:rtl/>
        </w:rPr>
        <w:t xml:space="preserve">יעקב </w:t>
      </w:r>
      <w:proofErr w:type="spellStart"/>
      <w:r w:rsidRPr="00F045EA">
        <w:rPr>
          <w:rFonts w:cs="David" w:hint="cs"/>
          <w:u w:val="single"/>
          <w:rtl/>
        </w:rPr>
        <w:t>מרגי</w:t>
      </w:r>
      <w:proofErr w:type="spellEnd"/>
      <w:r w:rsidRPr="00F045EA">
        <w:rPr>
          <w:rFonts w:cs="David" w:hint="cs"/>
          <w:u w:val="single"/>
          <w:rtl/>
        </w:rPr>
        <w:t>:</w:t>
      </w:r>
    </w:p>
    <w:p w14:paraId="764613B3" w14:textId="77777777" w:rsidR="00F045EA" w:rsidRPr="00F045EA" w:rsidRDefault="00F045EA" w:rsidP="00F045EA">
      <w:pPr>
        <w:bidi/>
        <w:jc w:val="both"/>
        <w:rPr>
          <w:rFonts w:cs="David" w:hint="cs"/>
          <w:rtl/>
        </w:rPr>
      </w:pPr>
    </w:p>
    <w:p w14:paraId="796EA180" w14:textId="77777777" w:rsidR="00F045EA" w:rsidRPr="00F045EA" w:rsidRDefault="00F045EA" w:rsidP="00F045EA">
      <w:pPr>
        <w:bidi/>
        <w:jc w:val="both"/>
        <w:rPr>
          <w:rFonts w:cs="David" w:hint="cs"/>
          <w:rtl/>
        </w:rPr>
      </w:pPr>
      <w:r w:rsidRPr="00F045EA">
        <w:rPr>
          <w:rFonts w:cs="David" w:hint="cs"/>
          <w:rtl/>
        </w:rPr>
        <w:tab/>
        <w:t xml:space="preserve"> הוא יכול היה להיכנס לקואליציה עם מיליארד שקלים. </w:t>
      </w:r>
    </w:p>
    <w:p w14:paraId="2436A5DC" w14:textId="77777777" w:rsidR="00F045EA" w:rsidRPr="00F045EA" w:rsidRDefault="00F045EA" w:rsidP="00F045EA">
      <w:pPr>
        <w:bidi/>
        <w:jc w:val="both"/>
        <w:rPr>
          <w:rFonts w:cs="David" w:hint="cs"/>
          <w:rtl/>
        </w:rPr>
      </w:pPr>
    </w:p>
    <w:p w14:paraId="5F85B439" w14:textId="77777777" w:rsidR="00F045EA" w:rsidRPr="00F045EA" w:rsidRDefault="00F045EA" w:rsidP="00F045EA">
      <w:pPr>
        <w:bidi/>
        <w:jc w:val="both"/>
        <w:rPr>
          <w:rFonts w:cs="David" w:hint="cs"/>
          <w:rtl/>
        </w:rPr>
      </w:pPr>
      <w:r w:rsidRPr="00F045EA">
        <w:rPr>
          <w:rFonts w:cs="David" w:hint="cs"/>
          <w:u w:val="single"/>
          <w:rtl/>
        </w:rPr>
        <w:t>נסים זאב:</w:t>
      </w:r>
    </w:p>
    <w:p w14:paraId="275FDD9A" w14:textId="77777777" w:rsidR="00F045EA" w:rsidRPr="00F045EA" w:rsidRDefault="00F045EA" w:rsidP="00F045EA">
      <w:pPr>
        <w:bidi/>
        <w:jc w:val="both"/>
        <w:rPr>
          <w:rFonts w:cs="David" w:hint="cs"/>
          <w:rtl/>
        </w:rPr>
      </w:pPr>
    </w:p>
    <w:p w14:paraId="23C53031" w14:textId="77777777" w:rsidR="00F045EA" w:rsidRPr="00F045EA" w:rsidRDefault="00F045EA" w:rsidP="00F045EA">
      <w:pPr>
        <w:bidi/>
        <w:jc w:val="both"/>
        <w:rPr>
          <w:rFonts w:cs="David" w:hint="cs"/>
          <w:rtl/>
        </w:rPr>
      </w:pPr>
      <w:r w:rsidRPr="00F045EA">
        <w:rPr>
          <w:rFonts w:cs="David" w:hint="cs"/>
          <w:rtl/>
        </w:rPr>
        <w:tab/>
        <w:t xml:space="preserve"> הוא יורה חצים לכל עבר ואומר שמדיחים אותו אך ורק בגלל שהוא רוצה להגן על המסכנים, ומי שלא מגן על המסכנים הרי הוא פושע. אני רוצה לומר לו: בגלל הסכסוכים הפנימיים בתוך אגודת ישראל הם לא נכנסים לקואליציה. אנחנו יודעים את האמת. </w:t>
      </w:r>
    </w:p>
    <w:p w14:paraId="5ED69A12" w14:textId="77777777" w:rsidR="00F045EA" w:rsidRPr="00F045EA" w:rsidRDefault="00F045EA" w:rsidP="00F045EA">
      <w:pPr>
        <w:bidi/>
        <w:jc w:val="both"/>
        <w:rPr>
          <w:rFonts w:cs="David" w:hint="cs"/>
          <w:rtl/>
        </w:rPr>
      </w:pPr>
    </w:p>
    <w:p w14:paraId="69E18F4F" w14:textId="77777777" w:rsidR="00F045EA" w:rsidRPr="00F045EA" w:rsidRDefault="00F045EA" w:rsidP="00F045EA">
      <w:pPr>
        <w:bidi/>
        <w:jc w:val="both"/>
        <w:rPr>
          <w:rFonts w:cs="David" w:hint="cs"/>
          <w:u w:val="single"/>
          <w:rtl/>
        </w:rPr>
      </w:pPr>
      <w:r w:rsidRPr="00F045EA">
        <w:rPr>
          <w:rFonts w:cs="David" w:hint="cs"/>
          <w:u w:val="single"/>
          <w:rtl/>
        </w:rPr>
        <w:t>מאיר פרוש:</w:t>
      </w:r>
    </w:p>
    <w:p w14:paraId="0D43C3B0" w14:textId="77777777" w:rsidR="00F045EA" w:rsidRPr="00F045EA" w:rsidRDefault="00F045EA" w:rsidP="00F045EA">
      <w:pPr>
        <w:bidi/>
        <w:jc w:val="both"/>
        <w:rPr>
          <w:rFonts w:cs="David" w:hint="cs"/>
          <w:u w:val="single"/>
        </w:rPr>
      </w:pPr>
    </w:p>
    <w:p w14:paraId="7BB6DF52" w14:textId="77777777" w:rsidR="00F045EA" w:rsidRPr="00F045EA" w:rsidRDefault="00F045EA" w:rsidP="00F045EA">
      <w:pPr>
        <w:bidi/>
        <w:jc w:val="both"/>
        <w:rPr>
          <w:rFonts w:cs="David" w:hint="cs"/>
          <w:rtl/>
        </w:rPr>
      </w:pPr>
      <w:r w:rsidRPr="00F045EA">
        <w:rPr>
          <w:rFonts w:cs="David" w:hint="cs"/>
          <w:rtl/>
        </w:rPr>
        <w:tab/>
        <w:t xml:space="preserve"> מאיפה אתה יודע?</w:t>
      </w:r>
    </w:p>
    <w:p w14:paraId="31A24952" w14:textId="77777777" w:rsidR="00F045EA" w:rsidRPr="00F045EA" w:rsidRDefault="00F045EA" w:rsidP="00F045EA">
      <w:pPr>
        <w:bidi/>
        <w:jc w:val="both"/>
        <w:rPr>
          <w:rFonts w:cs="David" w:hint="cs"/>
          <w:rtl/>
        </w:rPr>
      </w:pPr>
    </w:p>
    <w:p w14:paraId="39E3A46F"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6D280166" w14:textId="77777777" w:rsidR="00F045EA" w:rsidRPr="00F045EA" w:rsidRDefault="00F045EA" w:rsidP="00F045EA">
      <w:pPr>
        <w:pStyle w:val="Heading5"/>
        <w:rPr>
          <w:rFonts w:hint="cs"/>
          <w:rtl/>
        </w:rPr>
      </w:pPr>
    </w:p>
    <w:p w14:paraId="32CAA668" w14:textId="77777777" w:rsidR="00F045EA" w:rsidRPr="00F045EA" w:rsidRDefault="00F045EA" w:rsidP="00F045EA">
      <w:pPr>
        <w:bidi/>
        <w:jc w:val="both"/>
        <w:rPr>
          <w:rFonts w:cs="David" w:hint="cs"/>
          <w:rtl/>
        </w:rPr>
      </w:pPr>
      <w:r w:rsidRPr="00F045EA">
        <w:rPr>
          <w:rFonts w:cs="David" w:hint="cs"/>
          <w:rtl/>
        </w:rPr>
        <w:tab/>
        <w:t xml:space="preserve"> הוא לא יודע, אבל אני יודע. </w:t>
      </w:r>
    </w:p>
    <w:p w14:paraId="235EC377" w14:textId="77777777" w:rsidR="00F045EA" w:rsidRPr="00F045EA" w:rsidRDefault="00F045EA" w:rsidP="00F045EA">
      <w:pPr>
        <w:bidi/>
        <w:jc w:val="both"/>
        <w:rPr>
          <w:rFonts w:cs="David" w:hint="cs"/>
          <w:rtl/>
        </w:rPr>
      </w:pPr>
    </w:p>
    <w:p w14:paraId="057D845A" w14:textId="77777777" w:rsidR="00F045EA" w:rsidRPr="00F045EA" w:rsidRDefault="00F045EA" w:rsidP="00F045EA">
      <w:pPr>
        <w:bidi/>
        <w:jc w:val="both"/>
        <w:rPr>
          <w:rFonts w:cs="David" w:hint="cs"/>
          <w:rtl/>
        </w:rPr>
      </w:pPr>
      <w:r w:rsidRPr="00F045EA">
        <w:rPr>
          <w:rFonts w:cs="David"/>
          <w:u w:val="single"/>
          <w:rtl/>
        </w:rPr>
        <w:br w:type="page"/>
      </w:r>
      <w:r w:rsidRPr="00F045EA">
        <w:rPr>
          <w:rFonts w:cs="David" w:hint="cs"/>
          <w:u w:val="single"/>
          <w:rtl/>
        </w:rPr>
        <w:t>נסים זאב:</w:t>
      </w:r>
    </w:p>
    <w:p w14:paraId="3B4B1530" w14:textId="77777777" w:rsidR="00F045EA" w:rsidRPr="00F045EA" w:rsidRDefault="00F045EA" w:rsidP="00F045EA">
      <w:pPr>
        <w:bidi/>
        <w:jc w:val="both"/>
        <w:rPr>
          <w:rFonts w:cs="David" w:hint="cs"/>
          <w:rtl/>
        </w:rPr>
      </w:pPr>
    </w:p>
    <w:p w14:paraId="4A789785" w14:textId="77777777" w:rsidR="00F045EA" w:rsidRPr="00F045EA" w:rsidRDefault="00F045EA" w:rsidP="00F045EA">
      <w:pPr>
        <w:bidi/>
        <w:jc w:val="both"/>
        <w:rPr>
          <w:rFonts w:cs="David" w:hint="cs"/>
          <w:rtl/>
        </w:rPr>
      </w:pPr>
      <w:r w:rsidRPr="00F045EA">
        <w:rPr>
          <w:rFonts w:cs="David" w:hint="cs"/>
          <w:rtl/>
        </w:rPr>
        <w:tab/>
        <w:t xml:space="preserve">יכלו לצמצם את העוני והיתה תוספת משמעותית למשפחות ברוכות ילדים אם היו בקואליציה ואם ש"ס ואגודת ישראל היו נאבקים בשיתוף פעולה. היינו מגיעים לתוצאות הרבה יותר טובות. אז שלא יאשימו את הצד שלא פעל מספיק, כי כל המטיל מום </w:t>
      </w:r>
      <w:r w:rsidRPr="00F045EA">
        <w:rPr>
          <w:rFonts w:cs="David"/>
          <w:rtl/>
        </w:rPr>
        <w:t>–</w:t>
      </w:r>
      <w:r w:rsidRPr="00F045EA">
        <w:rPr>
          <w:rFonts w:cs="David" w:hint="cs"/>
          <w:rtl/>
        </w:rPr>
        <w:t xml:space="preserve"> במומו הוא מטיל. חבל מאוד שאגודת ישראל לא בקואליציה. אני חושב שהיתה לזה משמעות שונה. </w:t>
      </w:r>
    </w:p>
    <w:p w14:paraId="0F59B54B" w14:textId="77777777" w:rsidR="00F045EA" w:rsidRPr="00F045EA" w:rsidRDefault="00F045EA" w:rsidP="00F045EA">
      <w:pPr>
        <w:bidi/>
        <w:jc w:val="both"/>
        <w:rPr>
          <w:rFonts w:cs="David" w:hint="cs"/>
          <w:rtl/>
        </w:rPr>
      </w:pPr>
    </w:p>
    <w:p w14:paraId="7F8CA7E7"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521248D2" w14:textId="77777777" w:rsidR="00F045EA" w:rsidRPr="00F045EA" w:rsidRDefault="00F045EA" w:rsidP="00F045EA">
      <w:pPr>
        <w:bidi/>
        <w:jc w:val="both"/>
        <w:rPr>
          <w:rFonts w:cs="David" w:hint="cs"/>
          <w:rtl/>
        </w:rPr>
      </w:pPr>
    </w:p>
    <w:p w14:paraId="22807C87" w14:textId="77777777" w:rsidR="00F045EA" w:rsidRPr="00F045EA" w:rsidRDefault="00F045EA" w:rsidP="00F045EA">
      <w:pPr>
        <w:bidi/>
        <w:jc w:val="both"/>
        <w:rPr>
          <w:rFonts w:cs="David" w:hint="cs"/>
          <w:rtl/>
        </w:rPr>
      </w:pPr>
      <w:r w:rsidRPr="00F045EA">
        <w:rPr>
          <w:rFonts w:cs="David" w:hint="cs"/>
          <w:rtl/>
        </w:rPr>
        <w:tab/>
        <w:t xml:space="preserve">אני מודה לך, אדוני. חברת הכנסת </w:t>
      </w:r>
      <w:proofErr w:type="spellStart"/>
      <w:r w:rsidRPr="00F045EA">
        <w:rPr>
          <w:rFonts w:cs="David" w:hint="cs"/>
          <w:rtl/>
        </w:rPr>
        <w:t>אסתרינה</w:t>
      </w:r>
      <w:proofErr w:type="spellEnd"/>
      <w:r w:rsidRPr="00F045EA">
        <w:rPr>
          <w:rFonts w:cs="David" w:hint="cs"/>
          <w:rtl/>
        </w:rPr>
        <w:t xml:space="preserve"> </w:t>
      </w:r>
      <w:proofErr w:type="spellStart"/>
      <w:r w:rsidRPr="00F045EA">
        <w:rPr>
          <w:rFonts w:cs="David" w:hint="cs"/>
          <w:rtl/>
        </w:rPr>
        <w:t>טרטמן</w:t>
      </w:r>
      <w:proofErr w:type="spellEnd"/>
      <w:r w:rsidRPr="00F045EA">
        <w:rPr>
          <w:rFonts w:cs="David" w:hint="cs"/>
          <w:rtl/>
        </w:rPr>
        <w:t xml:space="preserve">, בבקשה. </w:t>
      </w:r>
    </w:p>
    <w:p w14:paraId="36361186" w14:textId="77777777" w:rsidR="00F045EA" w:rsidRPr="00F045EA" w:rsidRDefault="00F045EA" w:rsidP="00F045EA">
      <w:pPr>
        <w:bidi/>
        <w:jc w:val="both"/>
        <w:rPr>
          <w:rFonts w:cs="David" w:hint="cs"/>
          <w:rtl/>
        </w:rPr>
      </w:pPr>
    </w:p>
    <w:p w14:paraId="534B0A49" w14:textId="77777777" w:rsidR="00F045EA" w:rsidRPr="00F045EA" w:rsidRDefault="00F045EA" w:rsidP="00F045EA">
      <w:pPr>
        <w:pStyle w:val="Heading5"/>
        <w:rPr>
          <w:rFonts w:hint="cs"/>
          <w:rtl/>
        </w:rPr>
      </w:pPr>
      <w:proofErr w:type="spellStart"/>
      <w:r w:rsidRPr="00F045EA">
        <w:rPr>
          <w:rFonts w:hint="cs"/>
          <w:u w:val="single"/>
          <w:rtl/>
        </w:rPr>
        <w:t>אסתרינה</w:t>
      </w:r>
      <w:proofErr w:type="spellEnd"/>
      <w:r w:rsidRPr="00F045EA">
        <w:rPr>
          <w:rFonts w:hint="cs"/>
          <w:u w:val="single"/>
          <w:rtl/>
        </w:rPr>
        <w:t xml:space="preserve"> </w:t>
      </w:r>
      <w:proofErr w:type="spellStart"/>
      <w:r w:rsidRPr="00F045EA">
        <w:rPr>
          <w:rFonts w:hint="cs"/>
          <w:u w:val="single"/>
          <w:rtl/>
        </w:rPr>
        <w:t>טרטמן</w:t>
      </w:r>
      <w:proofErr w:type="spellEnd"/>
      <w:r w:rsidRPr="00F045EA">
        <w:rPr>
          <w:rFonts w:hint="cs"/>
          <w:u w:val="single"/>
          <w:rtl/>
        </w:rPr>
        <w:t>:</w:t>
      </w:r>
    </w:p>
    <w:p w14:paraId="00D66CBD" w14:textId="77777777" w:rsidR="00F045EA" w:rsidRPr="00F045EA" w:rsidRDefault="00F045EA" w:rsidP="00F045EA">
      <w:pPr>
        <w:pStyle w:val="Heading5"/>
        <w:rPr>
          <w:rFonts w:hint="cs"/>
          <w:rtl/>
        </w:rPr>
      </w:pPr>
    </w:p>
    <w:p w14:paraId="3D163673" w14:textId="77777777" w:rsidR="00F045EA" w:rsidRPr="00F045EA" w:rsidRDefault="00F045EA" w:rsidP="00F045EA">
      <w:pPr>
        <w:bidi/>
        <w:jc w:val="both"/>
        <w:rPr>
          <w:rFonts w:cs="David" w:hint="cs"/>
          <w:rtl/>
        </w:rPr>
      </w:pPr>
      <w:r w:rsidRPr="00F045EA">
        <w:rPr>
          <w:rFonts w:cs="David" w:hint="cs"/>
          <w:rtl/>
        </w:rPr>
        <w:tab/>
        <w:t xml:space="preserve">אני מצטרפת לדבריהם של קודמיי, שכל התהליך שנעשה פה הוא תהליך של הדחה. אני מצרה על כך שהגענו לעת הזאת, כי כמו שכבר אמרו קודמיי, התהליך הוא ידוע, הוא ברור והוא מוביל למקום מאוד מוגדר, מאוד ממוקד. יש פה עניין של ערך מוסף לצרכים כאלה ואחרים. </w:t>
      </w:r>
    </w:p>
    <w:p w14:paraId="18339E91" w14:textId="77777777" w:rsidR="00F045EA" w:rsidRPr="00F045EA" w:rsidRDefault="00F045EA" w:rsidP="00F045EA">
      <w:pPr>
        <w:bidi/>
        <w:jc w:val="both"/>
        <w:rPr>
          <w:rFonts w:cs="David" w:hint="cs"/>
          <w:rtl/>
        </w:rPr>
      </w:pPr>
    </w:p>
    <w:p w14:paraId="0F56D5E1" w14:textId="77777777" w:rsidR="00F045EA" w:rsidRPr="00F045EA" w:rsidRDefault="00F045EA" w:rsidP="00F045EA">
      <w:pPr>
        <w:bidi/>
        <w:jc w:val="both"/>
        <w:rPr>
          <w:rFonts w:cs="David" w:hint="cs"/>
          <w:rtl/>
        </w:rPr>
      </w:pPr>
      <w:r w:rsidRPr="00F045EA">
        <w:rPr>
          <w:rFonts w:cs="David" w:hint="cs"/>
          <w:rtl/>
        </w:rPr>
        <w:tab/>
        <w:t xml:space="preserve">חבר הכנסת ריבלין אמר, שתהליך הדחה מתבצע בשני מצבים, או משיקולים ענייניים שהיושב-ראש פעל שלא כראוי, בגלל מעשיו ומחדליו, או בגלל ראייה פוליטית או נושא פוליטי. לא יצא לי לשבת עם חבר הכנסת ליצמן בישיבות, אבל נאמנים עלי דבריהם של חבריי לכנסת, שסוברים שהוא עשה את מלאכתו נאמנה על הצד הטוב ביותר, ואינני מטילה רמז או שמץ לדופי במעשיו. אני בטוחה שהוא ניהל את הוועדה על הצד הטוב ביותר, באופן ראוי ובאופן מקצועי, ועל כך תבורך הכנסת ויבורך חבר הכנסת ליצמן. לפיכך אין ספק שלא נעשה פה התהליך בגלל מחדל או מעשה שאינו ראוי. אם כך נותרה רק האפשרות השנייה, של הנושא הפוליטי. הסיט בחכמה חבר הכנסת ליצמן את הפוקוס לנושא של קצבאות הילדים, שהוא בעצם אמור לבצע שליחות של בוחריו. הוא צודק, אבל כולנו פה יושבים בבניין הזה כחברי כנסת, לא כיושבי-ראש של ועדת כספים כדי לבצע את רצון בוחרינו ולהיות שליחים נאמנים שלהם. זאת אומרת שכל הסוגיה פה היא סוגיה פוליטית, אולי פופוליסטית, אולי נכונה מבחינת אייטם תקשורתי של הזמן, וזה בסדר, אני לא פוסלת, כי זה חלק מההתנהלות. אבל יש לי שאלה אחת, שהמקור שלה הוא הגינות. </w:t>
      </w:r>
    </w:p>
    <w:p w14:paraId="1157CADE" w14:textId="77777777" w:rsidR="00F045EA" w:rsidRPr="00F045EA" w:rsidRDefault="00F045EA" w:rsidP="00F045EA">
      <w:pPr>
        <w:bidi/>
        <w:jc w:val="both"/>
        <w:rPr>
          <w:rFonts w:cs="David" w:hint="cs"/>
          <w:rtl/>
        </w:rPr>
      </w:pPr>
    </w:p>
    <w:p w14:paraId="700E6DFA" w14:textId="77777777" w:rsidR="00F045EA" w:rsidRPr="00F045EA" w:rsidRDefault="00F045EA" w:rsidP="00F045EA">
      <w:pPr>
        <w:bidi/>
        <w:jc w:val="both"/>
        <w:rPr>
          <w:rFonts w:cs="David" w:hint="cs"/>
          <w:rtl/>
        </w:rPr>
      </w:pPr>
      <w:r w:rsidRPr="00F045EA">
        <w:rPr>
          <w:rFonts w:cs="David" w:hint="cs"/>
          <w:rtl/>
        </w:rPr>
        <w:tab/>
        <w:t xml:space="preserve">גברתי היושבת-ראש, סיטואציה זהה לחלוטין, משום קואליציה-אופוזיציה, בוצעה כאן בשלהי חודש נובמבר, כאשר חבר הכנסת יורי רפאל שטרן, זכרו לברכה, היה יושב-ראש ועדת הביקורת, סיעת ישראל ביתנו הצטרפה לקואליציה ונדרשנו לפנות את הכיסא. אנחנו לא ניסינו להחזיק בקרנות המזבח. חבר הכנסת ריבלין אמר שישבה כאן הוועדה המסדרת ושיבצה תפקידים. קיבלנו כדין את הוועדה לביקורת המדינה, שללא ספק היא ועדה חשובה וועדה גדולה. הבנו שמשום סיבות פוליטיות גרידא, הצטרפותנו לקואליציה, אנחנו נדרשים לפנות. כאשר ביקשתי שייתנו לנו אורכה עד שכדין נקבל ועדה חלופית, באו חברי הוועדה הזאת, כולל החברים שהיום טוענים הפוך, ואמרו: לא יעלה על הדעת שנציגים של קואליציה יישבו בוועדה שמקובל שהיא בידי האופוזיציה. זה לא כתוב בחוק, וזה בדוק. קיבלנו את הדברים ופינינו את הוועדה, לפי סיכום שהתחייבנו עליו, לפי בקשתו של חבר הכנסת </w:t>
      </w:r>
      <w:proofErr w:type="spellStart"/>
      <w:r w:rsidRPr="00F045EA">
        <w:rPr>
          <w:rFonts w:cs="David" w:hint="cs"/>
          <w:rtl/>
        </w:rPr>
        <w:t>יצחקי</w:t>
      </w:r>
      <w:proofErr w:type="spellEnd"/>
      <w:r w:rsidRPr="00F045EA">
        <w:rPr>
          <w:rFonts w:cs="David" w:hint="cs"/>
          <w:rtl/>
        </w:rPr>
        <w:t xml:space="preserve">. כיבדנו סיכומים, כי סברנו שנכון לכבד סיכומים, למרות שהם סיכומים בעל-פה ולא בכתב ולא בחתימה. אני חושבת שנאה דורש נאה מקיים. אין פסול בהתנהלותו של חבר הכנסת ליצמן, להפך. אני מברכת על כישוריו ואני שמחה שבכנסת ישראל יש אדם כמו חבר הכנסת ליצמן. אבל בראייה פוליטית, כי הרי הבית הזה הוא כולו בית פוליטי, נאה דורש נאה מקיים. בוודאי אני מצפה מאנשים לנהוג בהגינות </w:t>
      </w:r>
      <w:r w:rsidRPr="00F045EA">
        <w:rPr>
          <w:rFonts w:cs="David"/>
          <w:rtl/>
        </w:rPr>
        <w:t>–</w:t>
      </w:r>
      <w:r w:rsidRPr="00F045EA">
        <w:rPr>
          <w:rFonts w:cs="David" w:hint="cs"/>
          <w:rtl/>
        </w:rPr>
        <w:t xml:space="preserve"> אם היה נכון לדרוש את מה שדרשו בזמנו מישראל ביתנו, הגיעה העת גם לקיים את מה שדרשנו מהם בעבר. אני מאוד מכבדת את חבר הכנסת ליצמן, גם ברמה האישית, גם ברמה של ניהול ישיבות ועדת הכספים וגם בניהול של דברי החכמה והטעם שהוא עשה פה יפה מול התקשורת והעביר את המטרה שלו, ואני מכבדת את זה כי זה תפקידו, אבל אני מבקשת הפעם לנהוג בהגינות. שיפרוש מהכיסא ויאפשר לנציג הנכון מתוך הקואליציה לשבת על הכיסא. אין לי ספק שמי שמחליף אותו הוא בהחלט אדם ראוי  ובעל כישורים. נכון שהוא חדש בכנסת ישראל והוא לא הספיק עדיין להוכיח את כישוריו, אבל תנו לו את ההזדמנות. תודה רבה. </w:t>
      </w:r>
    </w:p>
    <w:p w14:paraId="749E0D06" w14:textId="77777777" w:rsidR="00F045EA" w:rsidRPr="00F045EA" w:rsidRDefault="00F045EA" w:rsidP="00F045EA">
      <w:pPr>
        <w:bidi/>
        <w:jc w:val="both"/>
        <w:rPr>
          <w:rFonts w:cs="David" w:hint="cs"/>
          <w:rtl/>
        </w:rPr>
      </w:pPr>
    </w:p>
    <w:p w14:paraId="6E668D19"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6F3FE3E7" w14:textId="77777777" w:rsidR="00F045EA" w:rsidRPr="00F045EA" w:rsidRDefault="00F045EA" w:rsidP="00F045EA">
      <w:pPr>
        <w:bidi/>
        <w:jc w:val="both"/>
        <w:rPr>
          <w:rFonts w:cs="David" w:hint="cs"/>
          <w:rtl/>
        </w:rPr>
      </w:pPr>
    </w:p>
    <w:p w14:paraId="0116FD72" w14:textId="77777777" w:rsidR="00F045EA" w:rsidRPr="00F045EA" w:rsidRDefault="00F045EA" w:rsidP="00F045EA">
      <w:pPr>
        <w:bidi/>
        <w:jc w:val="both"/>
        <w:rPr>
          <w:rFonts w:cs="David" w:hint="cs"/>
          <w:rtl/>
        </w:rPr>
      </w:pPr>
      <w:r w:rsidRPr="00F045EA">
        <w:rPr>
          <w:rFonts w:cs="David" w:hint="cs"/>
          <w:rtl/>
        </w:rPr>
        <w:tab/>
        <w:t xml:space="preserve">תודה לך, גברתי. לסיכום, חבר הכנסת </w:t>
      </w:r>
      <w:proofErr w:type="spellStart"/>
      <w:r w:rsidRPr="00F045EA">
        <w:rPr>
          <w:rFonts w:cs="David" w:hint="cs"/>
          <w:rtl/>
        </w:rPr>
        <w:t>יצחקי</w:t>
      </w:r>
      <w:proofErr w:type="spellEnd"/>
      <w:r w:rsidRPr="00F045EA">
        <w:rPr>
          <w:rFonts w:cs="David" w:hint="cs"/>
          <w:rtl/>
        </w:rPr>
        <w:t xml:space="preserve">, בבקשה. </w:t>
      </w:r>
    </w:p>
    <w:p w14:paraId="6A05C0E0" w14:textId="77777777" w:rsidR="00F045EA" w:rsidRPr="00F045EA" w:rsidRDefault="00F045EA" w:rsidP="00F045EA">
      <w:pPr>
        <w:bidi/>
        <w:jc w:val="both"/>
        <w:rPr>
          <w:rFonts w:cs="David" w:hint="cs"/>
          <w:rtl/>
        </w:rPr>
      </w:pPr>
    </w:p>
    <w:p w14:paraId="79C52FA2"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1CC1527D" w14:textId="77777777" w:rsidR="00F045EA" w:rsidRPr="00F045EA" w:rsidRDefault="00F045EA" w:rsidP="00F045EA">
      <w:pPr>
        <w:pStyle w:val="Heading5"/>
        <w:rPr>
          <w:rFonts w:hint="cs"/>
          <w:rtl/>
        </w:rPr>
      </w:pPr>
    </w:p>
    <w:p w14:paraId="3F8649F8" w14:textId="77777777" w:rsidR="00F045EA" w:rsidRPr="00F045EA" w:rsidRDefault="00F045EA" w:rsidP="00F045EA">
      <w:pPr>
        <w:bidi/>
        <w:jc w:val="both"/>
        <w:rPr>
          <w:rFonts w:cs="David" w:hint="cs"/>
          <w:rtl/>
        </w:rPr>
      </w:pPr>
      <w:r w:rsidRPr="00F045EA">
        <w:rPr>
          <w:rFonts w:cs="David" w:hint="cs"/>
          <w:rtl/>
        </w:rPr>
        <w:tab/>
        <w:t xml:space="preserve">כולנו מעריכים את חבר הכנסת ליצמן, אבל אני חושב שמן הדין הוא שלא היו צריכים את הדיון הזה  ואת ההצבעה הזאת. לבי שלם לחלוטין עם הצעד שעשינו. אני לא רואה שום פגם בהגינות של המהלך הזה. אני חושב שהוא מהלך </w:t>
      </w:r>
      <w:proofErr w:type="spellStart"/>
      <w:r w:rsidRPr="00F045EA">
        <w:rPr>
          <w:rFonts w:cs="David" w:hint="cs"/>
          <w:rtl/>
        </w:rPr>
        <w:t>פרלמנטרי</w:t>
      </w:r>
      <w:proofErr w:type="spellEnd"/>
      <w:r w:rsidRPr="00F045EA">
        <w:rPr>
          <w:rFonts w:cs="David" w:hint="cs"/>
          <w:rtl/>
        </w:rPr>
        <w:t xml:space="preserve">, הגון, ראוי, שקוף, ולכן אם רוצים לנהוג פה אופוזיציה-קואליציה זה בסדר, אבל אני מבקש להצביע ולסיים את הנושא הזה. </w:t>
      </w:r>
    </w:p>
    <w:p w14:paraId="1DD090A7" w14:textId="77777777" w:rsidR="00F045EA" w:rsidRPr="00F045EA" w:rsidRDefault="00F045EA" w:rsidP="00F045EA">
      <w:pPr>
        <w:bidi/>
        <w:jc w:val="both"/>
        <w:rPr>
          <w:rFonts w:cs="David" w:hint="cs"/>
          <w:rtl/>
        </w:rPr>
      </w:pPr>
    </w:p>
    <w:p w14:paraId="654A1D2C"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674E1E43" w14:textId="77777777" w:rsidR="00F045EA" w:rsidRPr="00F045EA" w:rsidRDefault="00F045EA" w:rsidP="00F045EA">
      <w:pPr>
        <w:bidi/>
        <w:jc w:val="both"/>
        <w:rPr>
          <w:rFonts w:cs="David" w:hint="cs"/>
          <w:rtl/>
        </w:rPr>
      </w:pPr>
    </w:p>
    <w:p w14:paraId="3AEBE527" w14:textId="77777777" w:rsidR="00F045EA" w:rsidRPr="00F045EA" w:rsidRDefault="00F045EA" w:rsidP="00F045EA">
      <w:pPr>
        <w:bidi/>
        <w:jc w:val="both"/>
        <w:rPr>
          <w:rFonts w:cs="David" w:hint="cs"/>
          <w:rtl/>
        </w:rPr>
      </w:pPr>
      <w:r w:rsidRPr="00F045EA">
        <w:rPr>
          <w:rFonts w:cs="David" w:hint="cs"/>
          <w:rtl/>
        </w:rPr>
        <w:tab/>
        <w:t>ביקשת הצבעה שמית. האם אדוני עומד על דברו?</w:t>
      </w:r>
    </w:p>
    <w:p w14:paraId="06C2E9D4" w14:textId="77777777" w:rsidR="00F045EA" w:rsidRPr="00F045EA" w:rsidRDefault="00F045EA" w:rsidP="00F045EA">
      <w:pPr>
        <w:bidi/>
        <w:jc w:val="both"/>
        <w:rPr>
          <w:rFonts w:cs="David" w:hint="cs"/>
          <w:rtl/>
        </w:rPr>
      </w:pPr>
    </w:p>
    <w:p w14:paraId="7E9129A0"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21F6E77F" w14:textId="77777777" w:rsidR="00F045EA" w:rsidRPr="00F045EA" w:rsidRDefault="00F045EA" w:rsidP="00F045EA">
      <w:pPr>
        <w:pStyle w:val="Heading5"/>
        <w:rPr>
          <w:rFonts w:hint="cs"/>
          <w:rtl/>
        </w:rPr>
      </w:pPr>
    </w:p>
    <w:p w14:paraId="181BBD18" w14:textId="77777777" w:rsidR="00F045EA" w:rsidRPr="00F045EA" w:rsidRDefault="00F045EA" w:rsidP="00F045EA">
      <w:pPr>
        <w:bidi/>
        <w:jc w:val="both"/>
        <w:rPr>
          <w:rFonts w:cs="David" w:hint="cs"/>
          <w:rtl/>
        </w:rPr>
      </w:pPr>
      <w:r w:rsidRPr="00F045EA">
        <w:rPr>
          <w:rFonts w:cs="David" w:hint="cs"/>
          <w:rtl/>
        </w:rPr>
        <w:tab/>
        <w:t xml:space="preserve"> לא. </w:t>
      </w:r>
    </w:p>
    <w:p w14:paraId="7B31FFE8" w14:textId="77777777" w:rsidR="00F045EA" w:rsidRPr="00F045EA" w:rsidRDefault="00F045EA" w:rsidP="00F045EA">
      <w:pPr>
        <w:bidi/>
        <w:jc w:val="both"/>
        <w:rPr>
          <w:rFonts w:cs="David" w:hint="cs"/>
          <w:rtl/>
        </w:rPr>
      </w:pPr>
    </w:p>
    <w:p w14:paraId="48335E58"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75B72192" w14:textId="77777777" w:rsidR="00F045EA" w:rsidRPr="00F045EA" w:rsidRDefault="00F045EA" w:rsidP="00F045EA">
      <w:pPr>
        <w:bidi/>
        <w:jc w:val="both"/>
        <w:rPr>
          <w:rFonts w:cs="David" w:hint="cs"/>
          <w:rtl/>
        </w:rPr>
      </w:pPr>
    </w:p>
    <w:p w14:paraId="0D8FC272" w14:textId="77777777" w:rsidR="00F045EA" w:rsidRPr="00F045EA" w:rsidRDefault="00F045EA" w:rsidP="00F045EA">
      <w:pPr>
        <w:bidi/>
        <w:jc w:val="both"/>
        <w:rPr>
          <w:rFonts w:cs="David" w:hint="cs"/>
          <w:rtl/>
        </w:rPr>
      </w:pPr>
      <w:r w:rsidRPr="00F045EA">
        <w:rPr>
          <w:rFonts w:cs="David" w:hint="cs"/>
          <w:rtl/>
        </w:rPr>
        <w:tab/>
        <w:t xml:space="preserve"> אנחנו מבקשים הצבעה שמית. </w:t>
      </w:r>
    </w:p>
    <w:p w14:paraId="5F23522C" w14:textId="77777777" w:rsidR="00F045EA" w:rsidRPr="00F045EA" w:rsidRDefault="00F045EA" w:rsidP="00F045EA">
      <w:pPr>
        <w:bidi/>
        <w:jc w:val="both"/>
        <w:rPr>
          <w:rFonts w:cs="David" w:hint="cs"/>
          <w:rtl/>
        </w:rPr>
      </w:pPr>
    </w:p>
    <w:p w14:paraId="69145C1E" w14:textId="77777777" w:rsidR="00F045EA" w:rsidRPr="00F045EA" w:rsidRDefault="00F045EA" w:rsidP="00F045EA">
      <w:pPr>
        <w:bidi/>
        <w:jc w:val="both"/>
        <w:rPr>
          <w:rFonts w:cs="David" w:hint="cs"/>
          <w:rtl/>
        </w:rPr>
      </w:pPr>
      <w:r w:rsidRPr="00F045EA">
        <w:rPr>
          <w:rFonts w:cs="David" w:hint="cs"/>
          <w:u w:val="single"/>
          <w:rtl/>
        </w:rPr>
        <w:t>ראובן ריבלין:</w:t>
      </w:r>
    </w:p>
    <w:p w14:paraId="4D1EC796" w14:textId="77777777" w:rsidR="00F045EA" w:rsidRPr="00F045EA" w:rsidRDefault="00F045EA" w:rsidP="00F045EA">
      <w:pPr>
        <w:bidi/>
        <w:jc w:val="both"/>
        <w:rPr>
          <w:rFonts w:cs="David" w:hint="cs"/>
          <w:rtl/>
        </w:rPr>
      </w:pPr>
    </w:p>
    <w:p w14:paraId="30DB936B" w14:textId="77777777" w:rsidR="00F045EA" w:rsidRPr="00F045EA" w:rsidRDefault="00F045EA" w:rsidP="00F045EA">
      <w:pPr>
        <w:bidi/>
        <w:jc w:val="both"/>
        <w:rPr>
          <w:rFonts w:cs="David" w:hint="cs"/>
          <w:rtl/>
        </w:rPr>
      </w:pPr>
      <w:r w:rsidRPr="00F045EA">
        <w:rPr>
          <w:rFonts w:cs="David" w:hint="cs"/>
          <w:rtl/>
        </w:rPr>
        <w:tab/>
        <w:t xml:space="preserve"> אני מבקש לפצל את ההצבעה לשתיים. </w:t>
      </w:r>
    </w:p>
    <w:p w14:paraId="72B3461C" w14:textId="77777777" w:rsidR="00F045EA" w:rsidRPr="00F045EA" w:rsidRDefault="00F045EA" w:rsidP="00F045EA">
      <w:pPr>
        <w:bidi/>
        <w:jc w:val="both"/>
        <w:rPr>
          <w:rFonts w:cs="David" w:hint="cs"/>
          <w:rtl/>
        </w:rPr>
      </w:pPr>
    </w:p>
    <w:p w14:paraId="6295A2FF"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219AF02C" w14:textId="77777777" w:rsidR="00F045EA" w:rsidRPr="00F045EA" w:rsidRDefault="00F045EA" w:rsidP="00F045EA">
      <w:pPr>
        <w:bidi/>
        <w:jc w:val="both"/>
        <w:rPr>
          <w:rFonts w:cs="David" w:hint="cs"/>
          <w:rtl/>
        </w:rPr>
      </w:pPr>
    </w:p>
    <w:p w14:paraId="4FFC922A" w14:textId="77777777" w:rsidR="00F045EA" w:rsidRPr="00F045EA" w:rsidRDefault="00F045EA" w:rsidP="00F045EA">
      <w:pPr>
        <w:bidi/>
        <w:jc w:val="both"/>
        <w:rPr>
          <w:rFonts w:cs="David" w:hint="cs"/>
          <w:rtl/>
        </w:rPr>
      </w:pPr>
      <w:r w:rsidRPr="00F045EA">
        <w:rPr>
          <w:rFonts w:cs="David" w:hint="cs"/>
          <w:rtl/>
        </w:rPr>
        <w:tab/>
        <w:t xml:space="preserve">יהיו שתי הצבעות. הצבעה אחת היא על סיום כהונתו של חבר הכנסת ליצמן והצבעה לאחר מכן על המלצה של ועדת הכנסת על התמנותו של חבר הכנסת </w:t>
      </w:r>
      <w:proofErr w:type="spellStart"/>
      <w:r w:rsidRPr="00F045EA">
        <w:rPr>
          <w:rFonts w:cs="David" w:hint="cs"/>
          <w:rtl/>
        </w:rPr>
        <w:t>סטס</w:t>
      </w:r>
      <w:proofErr w:type="spellEnd"/>
      <w:r w:rsidRPr="00F045EA">
        <w:rPr>
          <w:rFonts w:cs="David" w:hint="cs"/>
          <w:rtl/>
        </w:rPr>
        <w:t xml:space="preserve"> </w:t>
      </w:r>
      <w:proofErr w:type="spellStart"/>
      <w:r w:rsidRPr="00F045EA">
        <w:rPr>
          <w:rFonts w:cs="David" w:hint="cs"/>
          <w:rtl/>
        </w:rPr>
        <w:t>מיסז'ניקוב</w:t>
      </w:r>
      <w:proofErr w:type="spellEnd"/>
      <w:r w:rsidRPr="00F045EA">
        <w:rPr>
          <w:rFonts w:cs="David" w:hint="cs"/>
          <w:rtl/>
        </w:rPr>
        <w:t xml:space="preserve"> כיושב-ראש ועדת הכספים. </w:t>
      </w:r>
    </w:p>
    <w:p w14:paraId="2780285B" w14:textId="77777777" w:rsidR="00F045EA" w:rsidRPr="00F045EA" w:rsidRDefault="00F045EA" w:rsidP="00F045EA">
      <w:pPr>
        <w:bidi/>
        <w:jc w:val="both"/>
        <w:rPr>
          <w:rFonts w:cs="David" w:hint="cs"/>
          <w:rtl/>
        </w:rPr>
      </w:pPr>
    </w:p>
    <w:p w14:paraId="7A98EF64" w14:textId="77777777" w:rsidR="00F045EA" w:rsidRPr="00F045EA" w:rsidRDefault="00F045EA" w:rsidP="00F045EA">
      <w:pPr>
        <w:bidi/>
        <w:jc w:val="both"/>
        <w:rPr>
          <w:rFonts w:cs="David" w:hint="cs"/>
          <w:rtl/>
        </w:rPr>
      </w:pPr>
      <w:r w:rsidRPr="00F045EA">
        <w:rPr>
          <w:rFonts w:cs="David" w:hint="cs"/>
          <w:u w:val="single"/>
          <w:rtl/>
        </w:rPr>
        <w:t>נסים זאב:</w:t>
      </w:r>
    </w:p>
    <w:p w14:paraId="5824C258" w14:textId="77777777" w:rsidR="00F045EA" w:rsidRPr="00F045EA" w:rsidRDefault="00F045EA" w:rsidP="00F045EA">
      <w:pPr>
        <w:bidi/>
        <w:jc w:val="both"/>
        <w:rPr>
          <w:rFonts w:cs="David" w:hint="cs"/>
          <w:rtl/>
        </w:rPr>
      </w:pPr>
    </w:p>
    <w:p w14:paraId="15407CEB" w14:textId="77777777" w:rsidR="00F045EA" w:rsidRPr="00F045EA" w:rsidRDefault="00F045EA" w:rsidP="00F045EA">
      <w:pPr>
        <w:bidi/>
        <w:jc w:val="both"/>
        <w:rPr>
          <w:rFonts w:cs="David" w:hint="cs"/>
          <w:rtl/>
        </w:rPr>
      </w:pPr>
      <w:r w:rsidRPr="00F045EA">
        <w:rPr>
          <w:rFonts w:cs="David" w:hint="cs"/>
          <w:rtl/>
        </w:rPr>
        <w:tab/>
        <w:t xml:space="preserve"> אם ההצבעה הראשונה נופלת, לא תהיה הצבעה שנייה. </w:t>
      </w:r>
    </w:p>
    <w:p w14:paraId="6604F9C4" w14:textId="77777777" w:rsidR="00F045EA" w:rsidRPr="00F045EA" w:rsidRDefault="00F045EA" w:rsidP="00F045EA">
      <w:pPr>
        <w:bidi/>
        <w:jc w:val="both"/>
        <w:rPr>
          <w:rFonts w:cs="David" w:hint="cs"/>
          <w:rtl/>
        </w:rPr>
      </w:pPr>
    </w:p>
    <w:p w14:paraId="67EECF75"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4F99B3FD" w14:textId="77777777" w:rsidR="00F045EA" w:rsidRPr="00F045EA" w:rsidRDefault="00F045EA" w:rsidP="00F045EA">
      <w:pPr>
        <w:bidi/>
        <w:jc w:val="both"/>
        <w:rPr>
          <w:rFonts w:cs="David" w:hint="cs"/>
          <w:rtl/>
        </w:rPr>
      </w:pPr>
    </w:p>
    <w:p w14:paraId="569ACDBF" w14:textId="77777777" w:rsidR="00F045EA" w:rsidRPr="00F045EA" w:rsidRDefault="00F045EA" w:rsidP="00F045EA">
      <w:pPr>
        <w:bidi/>
        <w:jc w:val="both"/>
        <w:rPr>
          <w:rFonts w:cs="David" w:hint="cs"/>
          <w:rtl/>
        </w:rPr>
      </w:pPr>
      <w:r w:rsidRPr="00F045EA">
        <w:rPr>
          <w:rFonts w:cs="David" w:hint="cs"/>
          <w:rtl/>
        </w:rPr>
        <w:tab/>
        <w:t xml:space="preserve">מי בעד ההמלצה על סיום כהונתו של חבר הכנסת ליצמן כיושב-ראש ועדת הכספים? ההצבעה היא שמית. חבר הכנסת אביגדור </w:t>
      </w:r>
      <w:proofErr w:type="spellStart"/>
      <w:r w:rsidRPr="00F045EA">
        <w:rPr>
          <w:rFonts w:cs="David" w:hint="cs"/>
          <w:rtl/>
        </w:rPr>
        <w:t>יצחקי</w:t>
      </w:r>
      <w:proofErr w:type="spellEnd"/>
      <w:r w:rsidRPr="00F045EA">
        <w:rPr>
          <w:rFonts w:cs="David" w:hint="cs"/>
          <w:rtl/>
        </w:rPr>
        <w:t xml:space="preserve">. </w:t>
      </w:r>
    </w:p>
    <w:p w14:paraId="0BD3F441" w14:textId="77777777" w:rsidR="00F045EA" w:rsidRPr="00F045EA" w:rsidRDefault="00F045EA" w:rsidP="00F045EA">
      <w:pPr>
        <w:bidi/>
        <w:jc w:val="both"/>
        <w:rPr>
          <w:rFonts w:cs="David" w:hint="cs"/>
          <w:rtl/>
        </w:rPr>
      </w:pPr>
    </w:p>
    <w:p w14:paraId="5D4E0940"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15C5B977" w14:textId="77777777" w:rsidR="00F045EA" w:rsidRPr="00F045EA" w:rsidRDefault="00F045EA" w:rsidP="00F045EA">
      <w:pPr>
        <w:pStyle w:val="Heading5"/>
        <w:rPr>
          <w:rFonts w:hint="cs"/>
          <w:rtl/>
        </w:rPr>
      </w:pPr>
    </w:p>
    <w:p w14:paraId="5D68BC35" w14:textId="77777777" w:rsidR="00F045EA" w:rsidRPr="00F045EA" w:rsidRDefault="00F045EA" w:rsidP="00F045EA">
      <w:pPr>
        <w:bidi/>
        <w:jc w:val="both"/>
        <w:rPr>
          <w:rFonts w:cs="David" w:hint="cs"/>
          <w:rtl/>
        </w:rPr>
      </w:pPr>
      <w:r w:rsidRPr="00F045EA">
        <w:rPr>
          <w:rFonts w:cs="David" w:hint="cs"/>
          <w:rtl/>
        </w:rPr>
        <w:tab/>
        <w:t xml:space="preserve"> בעד. </w:t>
      </w:r>
    </w:p>
    <w:p w14:paraId="16091D04" w14:textId="77777777" w:rsidR="00F045EA" w:rsidRPr="00F045EA" w:rsidRDefault="00F045EA" w:rsidP="00F045EA">
      <w:pPr>
        <w:bidi/>
        <w:jc w:val="both"/>
        <w:rPr>
          <w:rFonts w:cs="David" w:hint="cs"/>
          <w:rtl/>
        </w:rPr>
      </w:pPr>
    </w:p>
    <w:p w14:paraId="76AADB2C"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13A71415" w14:textId="77777777" w:rsidR="00F045EA" w:rsidRPr="00F045EA" w:rsidRDefault="00F045EA" w:rsidP="00F045EA">
      <w:pPr>
        <w:bidi/>
        <w:jc w:val="both"/>
        <w:rPr>
          <w:rFonts w:cs="David" w:hint="cs"/>
          <w:rtl/>
        </w:rPr>
      </w:pPr>
    </w:p>
    <w:p w14:paraId="0BBA2F17" w14:textId="77777777" w:rsidR="00F045EA" w:rsidRPr="00F045EA" w:rsidRDefault="00F045EA" w:rsidP="00F045EA">
      <w:pPr>
        <w:bidi/>
        <w:jc w:val="both"/>
        <w:rPr>
          <w:rFonts w:cs="David" w:hint="cs"/>
          <w:rtl/>
        </w:rPr>
      </w:pPr>
      <w:r w:rsidRPr="00F045EA">
        <w:rPr>
          <w:rFonts w:cs="David" w:hint="cs"/>
          <w:rtl/>
        </w:rPr>
        <w:tab/>
        <w:t xml:space="preserve"> חברת הכנסת </w:t>
      </w:r>
      <w:proofErr w:type="spellStart"/>
      <w:r w:rsidRPr="00F045EA">
        <w:rPr>
          <w:rFonts w:cs="David" w:hint="cs"/>
          <w:rtl/>
        </w:rPr>
        <w:t>סולודקין</w:t>
      </w:r>
      <w:proofErr w:type="spellEnd"/>
      <w:r w:rsidRPr="00F045EA">
        <w:rPr>
          <w:rFonts w:cs="David" w:hint="cs"/>
          <w:rtl/>
        </w:rPr>
        <w:t xml:space="preserve">, שמחליפה את חבר הכנסת והבה. </w:t>
      </w:r>
    </w:p>
    <w:p w14:paraId="00AD4772" w14:textId="77777777" w:rsidR="00F045EA" w:rsidRPr="00F045EA" w:rsidRDefault="00F045EA" w:rsidP="00F045EA">
      <w:pPr>
        <w:bidi/>
        <w:jc w:val="both"/>
        <w:rPr>
          <w:rFonts w:cs="David" w:hint="cs"/>
          <w:rtl/>
        </w:rPr>
      </w:pPr>
    </w:p>
    <w:p w14:paraId="129A9BD6" w14:textId="77777777" w:rsidR="00F045EA" w:rsidRPr="00F045EA" w:rsidRDefault="00F045EA" w:rsidP="00F045EA">
      <w:pPr>
        <w:bidi/>
        <w:jc w:val="both"/>
        <w:rPr>
          <w:rFonts w:cs="David" w:hint="cs"/>
          <w:rtl/>
        </w:rPr>
      </w:pPr>
      <w:r w:rsidRPr="00F045EA">
        <w:rPr>
          <w:rFonts w:cs="David" w:hint="cs"/>
          <w:u w:val="single"/>
          <w:rtl/>
        </w:rPr>
        <w:t xml:space="preserve">מרינה </w:t>
      </w:r>
      <w:proofErr w:type="spellStart"/>
      <w:r w:rsidRPr="00F045EA">
        <w:rPr>
          <w:rFonts w:cs="David" w:hint="cs"/>
          <w:u w:val="single"/>
          <w:rtl/>
        </w:rPr>
        <w:t>סולודקין</w:t>
      </w:r>
      <w:proofErr w:type="spellEnd"/>
      <w:r w:rsidRPr="00F045EA">
        <w:rPr>
          <w:rFonts w:cs="David" w:hint="cs"/>
          <w:u w:val="single"/>
          <w:rtl/>
        </w:rPr>
        <w:t>:</w:t>
      </w:r>
    </w:p>
    <w:p w14:paraId="505915CB" w14:textId="77777777" w:rsidR="00F045EA" w:rsidRPr="00F045EA" w:rsidRDefault="00F045EA" w:rsidP="00F045EA">
      <w:pPr>
        <w:bidi/>
        <w:jc w:val="both"/>
        <w:rPr>
          <w:rFonts w:cs="David" w:hint="cs"/>
          <w:rtl/>
        </w:rPr>
      </w:pPr>
    </w:p>
    <w:p w14:paraId="04A5E2CE" w14:textId="77777777" w:rsidR="00F045EA" w:rsidRPr="00F045EA" w:rsidRDefault="00F045EA" w:rsidP="00F045EA">
      <w:pPr>
        <w:bidi/>
        <w:jc w:val="both"/>
        <w:rPr>
          <w:rFonts w:cs="David" w:hint="cs"/>
          <w:rtl/>
        </w:rPr>
      </w:pPr>
      <w:r w:rsidRPr="00F045EA">
        <w:rPr>
          <w:rFonts w:cs="David" w:hint="cs"/>
          <w:rtl/>
        </w:rPr>
        <w:tab/>
        <w:t xml:space="preserve"> בעד. </w:t>
      </w:r>
    </w:p>
    <w:p w14:paraId="6AFAB0BB" w14:textId="77777777" w:rsidR="00F045EA" w:rsidRPr="00F045EA" w:rsidRDefault="00F045EA" w:rsidP="00F045EA">
      <w:pPr>
        <w:bidi/>
        <w:jc w:val="both"/>
        <w:rPr>
          <w:rFonts w:cs="David" w:hint="cs"/>
          <w:rtl/>
        </w:rPr>
      </w:pPr>
    </w:p>
    <w:p w14:paraId="2E5AE31B"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6FC74F4F" w14:textId="77777777" w:rsidR="00F045EA" w:rsidRPr="00F045EA" w:rsidRDefault="00F045EA" w:rsidP="00F045EA">
      <w:pPr>
        <w:bidi/>
        <w:jc w:val="both"/>
        <w:rPr>
          <w:rFonts w:cs="David" w:hint="cs"/>
          <w:rtl/>
        </w:rPr>
      </w:pPr>
    </w:p>
    <w:p w14:paraId="4C3A74FF" w14:textId="77777777" w:rsidR="00F045EA" w:rsidRPr="00F045EA" w:rsidRDefault="00F045EA" w:rsidP="00F045EA">
      <w:pPr>
        <w:bidi/>
        <w:jc w:val="both"/>
        <w:rPr>
          <w:rFonts w:cs="David" w:hint="cs"/>
          <w:rtl/>
        </w:rPr>
      </w:pPr>
      <w:r w:rsidRPr="00F045EA">
        <w:rPr>
          <w:rFonts w:cs="David" w:hint="cs"/>
          <w:rtl/>
        </w:rPr>
        <w:tab/>
        <w:t xml:space="preserve">חבר הכנסת בן-ששון, שמחליף את חבר הכנסת חסון. </w:t>
      </w:r>
    </w:p>
    <w:p w14:paraId="79A738AB" w14:textId="77777777" w:rsidR="00F045EA" w:rsidRPr="00F045EA" w:rsidRDefault="00F045EA" w:rsidP="00F045EA">
      <w:pPr>
        <w:bidi/>
        <w:jc w:val="both"/>
        <w:rPr>
          <w:rFonts w:cs="David" w:hint="cs"/>
          <w:rtl/>
        </w:rPr>
      </w:pPr>
    </w:p>
    <w:p w14:paraId="1F35F6C1" w14:textId="77777777" w:rsidR="00F045EA" w:rsidRPr="00F045EA" w:rsidRDefault="00F045EA" w:rsidP="00F045EA">
      <w:pPr>
        <w:pStyle w:val="Heading5"/>
        <w:rPr>
          <w:rFonts w:hint="cs"/>
          <w:rtl/>
        </w:rPr>
      </w:pPr>
      <w:r w:rsidRPr="00F045EA">
        <w:rPr>
          <w:rFonts w:hint="cs"/>
          <w:u w:val="single"/>
          <w:rtl/>
        </w:rPr>
        <w:t>מנחם בן-ששון:</w:t>
      </w:r>
    </w:p>
    <w:p w14:paraId="7447FCB0" w14:textId="77777777" w:rsidR="00F045EA" w:rsidRPr="00F045EA" w:rsidRDefault="00F045EA" w:rsidP="00F045EA">
      <w:pPr>
        <w:pStyle w:val="Heading5"/>
        <w:rPr>
          <w:rFonts w:hint="cs"/>
          <w:rtl/>
        </w:rPr>
      </w:pPr>
    </w:p>
    <w:p w14:paraId="08B5DD15" w14:textId="77777777" w:rsidR="00F045EA" w:rsidRPr="00F045EA" w:rsidRDefault="00F045EA" w:rsidP="00F045EA">
      <w:pPr>
        <w:bidi/>
        <w:jc w:val="both"/>
        <w:rPr>
          <w:rFonts w:cs="David" w:hint="cs"/>
          <w:rtl/>
        </w:rPr>
      </w:pPr>
      <w:r w:rsidRPr="00F045EA">
        <w:rPr>
          <w:rFonts w:cs="David" w:hint="cs"/>
          <w:rtl/>
        </w:rPr>
        <w:tab/>
        <w:t xml:space="preserve"> בעד. </w:t>
      </w:r>
    </w:p>
    <w:p w14:paraId="43EF2CE5" w14:textId="77777777" w:rsidR="00F045EA" w:rsidRPr="00F045EA" w:rsidRDefault="00F045EA" w:rsidP="00F045EA">
      <w:pPr>
        <w:bidi/>
        <w:jc w:val="both"/>
        <w:rPr>
          <w:rFonts w:cs="David" w:hint="cs"/>
          <w:rtl/>
        </w:rPr>
      </w:pPr>
    </w:p>
    <w:p w14:paraId="499A24DB"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3984D354" w14:textId="77777777" w:rsidR="00F045EA" w:rsidRPr="00F045EA" w:rsidRDefault="00F045EA" w:rsidP="00F045EA">
      <w:pPr>
        <w:bidi/>
        <w:jc w:val="both"/>
        <w:rPr>
          <w:rFonts w:cs="David" w:hint="cs"/>
          <w:rtl/>
        </w:rPr>
      </w:pPr>
    </w:p>
    <w:p w14:paraId="37AC1B54" w14:textId="77777777" w:rsidR="00F045EA" w:rsidRPr="00F045EA" w:rsidRDefault="00F045EA" w:rsidP="00F045EA">
      <w:pPr>
        <w:bidi/>
        <w:jc w:val="both"/>
        <w:rPr>
          <w:rFonts w:cs="David" w:hint="cs"/>
          <w:rtl/>
        </w:rPr>
      </w:pPr>
      <w:r w:rsidRPr="00F045EA">
        <w:rPr>
          <w:rFonts w:cs="David" w:hint="cs"/>
          <w:rtl/>
        </w:rPr>
        <w:tab/>
        <w:t xml:space="preserve"> חבר הכנסת </w:t>
      </w:r>
      <w:proofErr w:type="spellStart"/>
      <w:r w:rsidRPr="00F045EA">
        <w:rPr>
          <w:rFonts w:cs="David" w:hint="cs"/>
          <w:rtl/>
        </w:rPr>
        <w:t>שנלר</w:t>
      </w:r>
      <w:proofErr w:type="spellEnd"/>
      <w:r w:rsidRPr="00F045EA">
        <w:rPr>
          <w:rFonts w:cs="David" w:hint="cs"/>
          <w:rtl/>
        </w:rPr>
        <w:t xml:space="preserve">, שמחליף את חבר הכנסת שי חרמש. </w:t>
      </w:r>
    </w:p>
    <w:p w14:paraId="60A128E0" w14:textId="77777777" w:rsidR="00F045EA" w:rsidRPr="00F045EA" w:rsidRDefault="00F045EA" w:rsidP="00F045EA">
      <w:pPr>
        <w:bidi/>
        <w:jc w:val="both"/>
        <w:rPr>
          <w:rFonts w:cs="David" w:hint="cs"/>
          <w:rtl/>
        </w:rPr>
      </w:pPr>
    </w:p>
    <w:p w14:paraId="21A9FE88" w14:textId="77777777" w:rsidR="00F045EA" w:rsidRPr="00F045EA" w:rsidRDefault="00F045EA" w:rsidP="00F045EA">
      <w:pPr>
        <w:bidi/>
        <w:jc w:val="both"/>
        <w:rPr>
          <w:rFonts w:cs="David" w:hint="cs"/>
          <w:rtl/>
        </w:rPr>
      </w:pPr>
      <w:proofErr w:type="spellStart"/>
      <w:r w:rsidRPr="00F045EA">
        <w:rPr>
          <w:rFonts w:cs="David" w:hint="cs"/>
          <w:u w:val="single"/>
          <w:rtl/>
        </w:rPr>
        <w:t>עתניאל</w:t>
      </w:r>
      <w:proofErr w:type="spellEnd"/>
      <w:r w:rsidRPr="00F045EA">
        <w:rPr>
          <w:rFonts w:cs="David" w:hint="cs"/>
          <w:u w:val="single"/>
          <w:rtl/>
        </w:rPr>
        <w:t xml:space="preserve"> </w:t>
      </w:r>
      <w:proofErr w:type="spellStart"/>
      <w:r w:rsidRPr="00F045EA">
        <w:rPr>
          <w:rFonts w:cs="David" w:hint="cs"/>
          <w:u w:val="single"/>
          <w:rtl/>
        </w:rPr>
        <w:t>שנלר</w:t>
      </w:r>
      <w:proofErr w:type="spellEnd"/>
      <w:r w:rsidRPr="00F045EA">
        <w:rPr>
          <w:rFonts w:cs="David" w:hint="cs"/>
          <w:u w:val="single"/>
          <w:rtl/>
        </w:rPr>
        <w:t>:</w:t>
      </w:r>
    </w:p>
    <w:p w14:paraId="11966321" w14:textId="77777777" w:rsidR="00F045EA" w:rsidRPr="00F045EA" w:rsidRDefault="00F045EA" w:rsidP="00F045EA">
      <w:pPr>
        <w:bidi/>
        <w:jc w:val="both"/>
        <w:rPr>
          <w:rFonts w:cs="David" w:hint="cs"/>
          <w:rtl/>
        </w:rPr>
      </w:pPr>
    </w:p>
    <w:p w14:paraId="5165938C" w14:textId="77777777" w:rsidR="00F045EA" w:rsidRPr="00F045EA" w:rsidRDefault="00F045EA" w:rsidP="00F045EA">
      <w:pPr>
        <w:bidi/>
        <w:jc w:val="both"/>
        <w:rPr>
          <w:rFonts w:cs="David" w:hint="cs"/>
          <w:rtl/>
        </w:rPr>
      </w:pPr>
      <w:r w:rsidRPr="00F045EA">
        <w:rPr>
          <w:rFonts w:cs="David" w:hint="cs"/>
          <w:rtl/>
        </w:rPr>
        <w:tab/>
        <w:t xml:space="preserve"> בעד. </w:t>
      </w:r>
    </w:p>
    <w:p w14:paraId="40DA424B" w14:textId="77777777" w:rsidR="00F045EA" w:rsidRPr="00F045EA" w:rsidRDefault="00F045EA" w:rsidP="00F045EA">
      <w:pPr>
        <w:bidi/>
        <w:jc w:val="both"/>
        <w:rPr>
          <w:rFonts w:cs="David" w:hint="cs"/>
          <w:rtl/>
        </w:rPr>
      </w:pPr>
    </w:p>
    <w:p w14:paraId="102E0852"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5101F9CB" w14:textId="77777777" w:rsidR="00F045EA" w:rsidRPr="00F045EA" w:rsidRDefault="00F045EA" w:rsidP="00F045EA">
      <w:pPr>
        <w:bidi/>
        <w:jc w:val="both"/>
        <w:rPr>
          <w:rFonts w:cs="David" w:hint="cs"/>
          <w:rtl/>
        </w:rPr>
      </w:pPr>
    </w:p>
    <w:p w14:paraId="53D8CFF0" w14:textId="77777777" w:rsidR="00F045EA" w:rsidRPr="00F045EA" w:rsidRDefault="00F045EA" w:rsidP="00F045EA">
      <w:pPr>
        <w:bidi/>
        <w:jc w:val="both"/>
        <w:rPr>
          <w:rFonts w:cs="David" w:hint="cs"/>
          <w:rtl/>
        </w:rPr>
      </w:pPr>
      <w:r w:rsidRPr="00F045EA">
        <w:rPr>
          <w:rFonts w:cs="David" w:hint="cs"/>
          <w:rtl/>
        </w:rPr>
        <w:tab/>
        <w:t xml:space="preserve">חבר הכנסת יתום, שמחליף את חברת הכנסת </w:t>
      </w:r>
      <w:proofErr w:type="spellStart"/>
      <w:r w:rsidRPr="00F045EA">
        <w:rPr>
          <w:rFonts w:cs="David" w:hint="cs"/>
          <w:rtl/>
        </w:rPr>
        <w:t>יחימוביץ</w:t>
      </w:r>
      <w:proofErr w:type="spellEnd"/>
      <w:r w:rsidRPr="00F045EA">
        <w:rPr>
          <w:rFonts w:cs="David" w:hint="cs"/>
          <w:rtl/>
        </w:rPr>
        <w:t xml:space="preserve">. </w:t>
      </w:r>
    </w:p>
    <w:p w14:paraId="3FAE194E" w14:textId="77777777" w:rsidR="00F045EA" w:rsidRPr="00F045EA" w:rsidRDefault="00F045EA" w:rsidP="00F045EA">
      <w:pPr>
        <w:bidi/>
        <w:jc w:val="both"/>
        <w:rPr>
          <w:rFonts w:cs="David" w:hint="cs"/>
          <w:rtl/>
        </w:rPr>
      </w:pPr>
    </w:p>
    <w:p w14:paraId="150DAD7D" w14:textId="77777777" w:rsidR="00F045EA" w:rsidRPr="00F045EA" w:rsidRDefault="00F045EA" w:rsidP="00F045EA">
      <w:pPr>
        <w:bidi/>
        <w:jc w:val="both"/>
        <w:rPr>
          <w:rFonts w:cs="David" w:hint="cs"/>
          <w:rtl/>
        </w:rPr>
      </w:pPr>
      <w:r w:rsidRPr="00F045EA">
        <w:rPr>
          <w:rFonts w:cs="David" w:hint="cs"/>
          <w:u w:val="single"/>
          <w:rtl/>
        </w:rPr>
        <w:t>דני יתום:</w:t>
      </w:r>
    </w:p>
    <w:p w14:paraId="48C55A51" w14:textId="77777777" w:rsidR="00F045EA" w:rsidRPr="00F045EA" w:rsidRDefault="00F045EA" w:rsidP="00F045EA">
      <w:pPr>
        <w:bidi/>
        <w:jc w:val="both"/>
        <w:rPr>
          <w:rFonts w:cs="David" w:hint="cs"/>
          <w:rtl/>
        </w:rPr>
      </w:pPr>
    </w:p>
    <w:p w14:paraId="5626C152" w14:textId="77777777" w:rsidR="00F045EA" w:rsidRPr="00F045EA" w:rsidRDefault="00F045EA" w:rsidP="00F045EA">
      <w:pPr>
        <w:bidi/>
        <w:jc w:val="both"/>
        <w:rPr>
          <w:rFonts w:cs="David" w:hint="cs"/>
          <w:rtl/>
        </w:rPr>
      </w:pPr>
      <w:r w:rsidRPr="00F045EA">
        <w:rPr>
          <w:rFonts w:cs="David" w:hint="cs"/>
          <w:rtl/>
        </w:rPr>
        <w:tab/>
        <w:t xml:space="preserve"> אי-אפשר להחליף אותה. בעד. </w:t>
      </w:r>
    </w:p>
    <w:p w14:paraId="27D35636" w14:textId="77777777" w:rsidR="00F045EA" w:rsidRPr="00F045EA" w:rsidRDefault="00F045EA" w:rsidP="00F045EA">
      <w:pPr>
        <w:bidi/>
        <w:jc w:val="both"/>
        <w:rPr>
          <w:rFonts w:cs="David" w:hint="cs"/>
          <w:rtl/>
        </w:rPr>
      </w:pPr>
    </w:p>
    <w:p w14:paraId="719F0CE9"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7DBF48CB" w14:textId="77777777" w:rsidR="00F045EA" w:rsidRPr="00F045EA" w:rsidRDefault="00F045EA" w:rsidP="00F045EA">
      <w:pPr>
        <w:bidi/>
        <w:jc w:val="both"/>
        <w:rPr>
          <w:rFonts w:cs="David" w:hint="cs"/>
          <w:rtl/>
        </w:rPr>
      </w:pPr>
    </w:p>
    <w:p w14:paraId="2E588138" w14:textId="77777777" w:rsidR="00F045EA" w:rsidRPr="00F045EA" w:rsidRDefault="00F045EA" w:rsidP="00F045EA">
      <w:pPr>
        <w:bidi/>
        <w:jc w:val="both"/>
        <w:rPr>
          <w:rFonts w:cs="David" w:hint="cs"/>
          <w:rtl/>
        </w:rPr>
      </w:pPr>
      <w:r w:rsidRPr="00F045EA">
        <w:rPr>
          <w:rFonts w:cs="David" w:hint="cs"/>
          <w:rtl/>
        </w:rPr>
        <w:tab/>
        <w:t xml:space="preserve">חברת הכנסת אביטל. </w:t>
      </w:r>
    </w:p>
    <w:p w14:paraId="1462035C" w14:textId="77777777" w:rsidR="00F045EA" w:rsidRPr="00F045EA" w:rsidRDefault="00F045EA" w:rsidP="00F045EA">
      <w:pPr>
        <w:bidi/>
        <w:jc w:val="both"/>
        <w:rPr>
          <w:rFonts w:cs="David" w:hint="cs"/>
          <w:rtl/>
        </w:rPr>
      </w:pPr>
    </w:p>
    <w:p w14:paraId="0F2794E0" w14:textId="77777777" w:rsidR="00F045EA" w:rsidRPr="00F045EA" w:rsidRDefault="00F045EA" w:rsidP="00F045EA">
      <w:pPr>
        <w:bidi/>
        <w:jc w:val="both"/>
        <w:rPr>
          <w:rFonts w:cs="David" w:hint="cs"/>
          <w:i/>
          <w:iCs/>
          <w:rtl/>
        </w:rPr>
      </w:pPr>
      <w:r w:rsidRPr="00F045EA">
        <w:rPr>
          <w:rFonts w:cs="David" w:hint="cs"/>
          <w:u w:val="single"/>
          <w:rtl/>
        </w:rPr>
        <w:t>קולט אביטל:</w:t>
      </w:r>
    </w:p>
    <w:p w14:paraId="7C870E8B" w14:textId="77777777" w:rsidR="00F045EA" w:rsidRPr="00F045EA" w:rsidRDefault="00F045EA" w:rsidP="00F045EA">
      <w:pPr>
        <w:bidi/>
        <w:jc w:val="both"/>
        <w:rPr>
          <w:rFonts w:cs="David" w:hint="cs"/>
          <w:i/>
          <w:iCs/>
          <w:rtl/>
        </w:rPr>
      </w:pPr>
    </w:p>
    <w:p w14:paraId="6445DB09" w14:textId="77777777" w:rsidR="00F045EA" w:rsidRPr="00F045EA" w:rsidRDefault="00F045EA" w:rsidP="00F045EA">
      <w:pPr>
        <w:bidi/>
        <w:jc w:val="both"/>
        <w:rPr>
          <w:rFonts w:cs="David" w:hint="cs"/>
          <w:rtl/>
        </w:rPr>
      </w:pPr>
      <w:r w:rsidRPr="00F045EA">
        <w:rPr>
          <w:rFonts w:cs="David" w:hint="cs"/>
          <w:i/>
          <w:iCs/>
          <w:rtl/>
        </w:rPr>
        <w:tab/>
        <w:t xml:space="preserve"> </w:t>
      </w:r>
      <w:r w:rsidRPr="00F045EA">
        <w:rPr>
          <w:rFonts w:cs="David" w:hint="cs"/>
          <w:rtl/>
        </w:rPr>
        <w:t xml:space="preserve">בעד. </w:t>
      </w:r>
    </w:p>
    <w:p w14:paraId="66F0E1E0" w14:textId="77777777" w:rsidR="00F045EA" w:rsidRPr="00F045EA" w:rsidRDefault="00F045EA" w:rsidP="00F045EA">
      <w:pPr>
        <w:bidi/>
        <w:jc w:val="both"/>
        <w:rPr>
          <w:rFonts w:cs="David" w:hint="cs"/>
          <w:rtl/>
        </w:rPr>
      </w:pPr>
    </w:p>
    <w:p w14:paraId="42164702"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6BAF027F" w14:textId="77777777" w:rsidR="00F045EA" w:rsidRPr="00F045EA" w:rsidRDefault="00F045EA" w:rsidP="00F045EA">
      <w:pPr>
        <w:bidi/>
        <w:jc w:val="both"/>
        <w:rPr>
          <w:rFonts w:cs="David" w:hint="cs"/>
          <w:rtl/>
        </w:rPr>
      </w:pPr>
    </w:p>
    <w:p w14:paraId="33FFBC1F" w14:textId="77777777" w:rsidR="00F045EA" w:rsidRPr="00F045EA" w:rsidRDefault="00F045EA" w:rsidP="00F045EA">
      <w:pPr>
        <w:bidi/>
        <w:jc w:val="both"/>
        <w:rPr>
          <w:rFonts w:cs="David" w:hint="cs"/>
          <w:rtl/>
        </w:rPr>
      </w:pPr>
      <w:r w:rsidRPr="00F045EA">
        <w:rPr>
          <w:rFonts w:cs="David" w:hint="cs"/>
          <w:rtl/>
        </w:rPr>
        <w:tab/>
        <w:t xml:space="preserve">חבר הכנסת </w:t>
      </w:r>
      <w:proofErr w:type="spellStart"/>
      <w:r w:rsidRPr="00F045EA">
        <w:rPr>
          <w:rFonts w:cs="David" w:hint="cs"/>
          <w:rtl/>
        </w:rPr>
        <w:t>מרציאנו</w:t>
      </w:r>
      <w:proofErr w:type="spellEnd"/>
      <w:r w:rsidRPr="00F045EA">
        <w:rPr>
          <w:rFonts w:cs="David" w:hint="cs"/>
          <w:rtl/>
        </w:rPr>
        <w:t xml:space="preserve">. </w:t>
      </w:r>
    </w:p>
    <w:p w14:paraId="74E0C002" w14:textId="77777777" w:rsidR="00F045EA" w:rsidRPr="00F045EA" w:rsidRDefault="00F045EA" w:rsidP="00F045EA">
      <w:pPr>
        <w:bidi/>
        <w:jc w:val="both"/>
        <w:rPr>
          <w:rFonts w:cs="David" w:hint="cs"/>
          <w:rtl/>
        </w:rPr>
      </w:pPr>
    </w:p>
    <w:p w14:paraId="6D330941" w14:textId="77777777" w:rsidR="00F045EA" w:rsidRPr="00F045EA" w:rsidRDefault="00F045EA" w:rsidP="00F045EA">
      <w:pPr>
        <w:bidi/>
        <w:jc w:val="both"/>
        <w:rPr>
          <w:rFonts w:cs="David" w:hint="cs"/>
          <w:rtl/>
        </w:rPr>
      </w:pPr>
      <w:r w:rsidRPr="00F045EA">
        <w:rPr>
          <w:rFonts w:cs="David" w:hint="cs"/>
          <w:u w:val="single"/>
          <w:rtl/>
        </w:rPr>
        <w:t xml:space="preserve">יורם </w:t>
      </w:r>
      <w:proofErr w:type="spellStart"/>
      <w:r w:rsidRPr="00F045EA">
        <w:rPr>
          <w:rFonts w:cs="David" w:hint="cs"/>
          <w:u w:val="single"/>
          <w:rtl/>
        </w:rPr>
        <w:t>מרציאנו</w:t>
      </w:r>
      <w:proofErr w:type="spellEnd"/>
      <w:r w:rsidRPr="00F045EA">
        <w:rPr>
          <w:rFonts w:cs="David" w:hint="cs"/>
          <w:u w:val="single"/>
          <w:rtl/>
        </w:rPr>
        <w:t>:</w:t>
      </w:r>
    </w:p>
    <w:p w14:paraId="59F6FE9E" w14:textId="77777777" w:rsidR="00F045EA" w:rsidRPr="00F045EA" w:rsidRDefault="00F045EA" w:rsidP="00F045EA">
      <w:pPr>
        <w:bidi/>
        <w:jc w:val="both"/>
        <w:rPr>
          <w:rFonts w:cs="David" w:hint="cs"/>
          <w:rtl/>
        </w:rPr>
      </w:pPr>
    </w:p>
    <w:p w14:paraId="7392E4E9" w14:textId="77777777" w:rsidR="00F045EA" w:rsidRPr="00F045EA" w:rsidRDefault="00F045EA" w:rsidP="00F045EA">
      <w:pPr>
        <w:bidi/>
        <w:jc w:val="both"/>
        <w:rPr>
          <w:rFonts w:cs="David" w:hint="cs"/>
          <w:rtl/>
        </w:rPr>
      </w:pPr>
      <w:r w:rsidRPr="00F045EA">
        <w:rPr>
          <w:rFonts w:cs="David" w:hint="cs"/>
          <w:rtl/>
        </w:rPr>
        <w:tab/>
        <w:t xml:space="preserve"> בעד. </w:t>
      </w:r>
    </w:p>
    <w:p w14:paraId="6564C5F7" w14:textId="77777777" w:rsidR="00F045EA" w:rsidRPr="00F045EA" w:rsidRDefault="00F045EA" w:rsidP="00F045EA">
      <w:pPr>
        <w:bidi/>
        <w:jc w:val="both"/>
        <w:rPr>
          <w:rFonts w:cs="David" w:hint="cs"/>
          <w:rtl/>
        </w:rPr>
      </w:pPr>
    </w:p>
    <w:p w14:paraId="660B705E"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5FE2A59B" w14:textId="77777777" w:rsidR="00F045EA" w:rsidRPr="00F045EA" w:rsidRDefault="00F045EA" w:rsidP="00F045EA">
      <w:pPr>
        <w:bidi/>
        <w:jc w:val="both"/>
        <w:rPr>
          <w:rFonts w:cs="David" w:hint="cs"/>
          <w:rtl/>
        </w:rPr>
      </w:pPr>
    </w:p>
    <w:p w14:paraId="14F814E3" w14:textId="77777777" w:rsidR="00F045EA" w:rsidRPr="00F045EA" w:rsidRDefault="00F045EA" w:rsidP="00F045EA">
      <w:pPr>
        <w:bidi/>
        <w:jc w:val="both"/>
        <w:rPr>
          <w:rFonts w:cs="David" w:hint="cs"/>
          <w:rtl/>
        </w:rPr>
      </w:pPr>
      <w:r w:rsidRPr="00F045EA">
        <w:rPr>
          <w:rFonts w:cs="David" w:hint="cs"/>
          <w:rtl/>
        </w:rPr>
        <w:tab/>
        <w:t xml:space="preserve">חבר הכנסת </w:t>
      </w:r>
      <w:proofErr w:type="spellStart"/>
      <w:r w:rsidRPr="00F045EA">
        <w:rPr>
          <w:rFonts w:cs="David" w:hint="cs"/>
          <w:rtl/>
        </w:rPr>
        <w:t>מלכיאור</w:t>
      </w:r>
      <w:proofErr w:type="spellEnd"/>
      <w:r w:rsidRPr="00F045EA">
        <w:rPr>
          <w:rFonts w:cs="David" w:hint="cs"/>
          <w:rtl/>
        </w:rPr>
        <w:t xml:space="preserve">, שמחליף את חברת הכנסת חילו. </w:t>
      </w:r>
    </w:p>
    <w:p w14:paraId="0C45F952" w14:textId="77777777" w:rsidR="00F045EA" w:rsidRPr="00F045EA" w:rsidRDefault="00F045EA" w:rsidP="00F045EA">
      <w:pPr>
        <w:bidi/>
        <w:jc w:val="both"/>
        <w:rPr>
          <w:rFonts w:cs="David" w:hint="cs"/>
          <w:rtl/>
        </w:rPr>
      </w:pPr>
    </w:p>
    <w:p w14:paraId="737A82BF" w14:textId="77777777" w:rsidR="00F045EA" w:rsidRPr="00F045EA" w:rsidRDefault="00F045EA" w:rsidP="00F045EA">
      <w:pPr>
        <w:bidi/>
        <w:jc w:val="both"/>
        <w:rPr>
          <w:rFonts w:cs="David" w:hint="cs"/>
          <w:rtl/>
        </w:rPr>
      </w:pPr>
      <w:r w:rsidRPr="00F045EA">
        <w:rPr>
          <w:rFonts w:cs="David" w:hint="cs"/>
          <w:u w:val="single"/>
          <w:rtl/>
        </w:rPr>
        <w:t xml:space="preserve">מיכאל </w:t>
      </w:r>
      <w:proofErr w:type="spellStart"/>
      <w:r w:rsidRPr="00F045EA">
        <w:rPr>
          <w:rFonts w:cs="David" w:hint="cs"/>
          <w:u w:val="single"/>
          <w:rtl/>
        </w:rPr>
        <w:t>מלכיאור</w:t>
      </w:r>
      <w:proofErr w:type="spellEnd"/>
      <w:r w:rsidRPr="00F045EA">
        <w:rPr>
          <w:rFonts w:cs="David" w:hint="cs"/>
          <w:u w:val="single"/>
          <w:rtl/>
        </w:rPr>
        <w:t>:</w:t>
      </w:r>
    </w:p>
    <w:p w14:paraId="3DF6CFEC" w14:textId="77777777" w:rsidR="00F045EA" w:rsidRPr="00F045EA" w:rsidRDefault="00F045EA" w:rsidP="00F045EA">
      <w:pPr>
        <w:bidi/>
        <w:jc w:val="both"/>
        <w:rPr>
          <w:rFonts w:cs="David" w:hint="cs"/>
          <w:rtl/>
        </w:rPr>
      </w:pPr>
    </w:p>
    <w:p w14:paraId="4093785C" w14:textId="77777777" w:rsidR="00F045EA" w:rsidRPr="00F045EA" w:rsidRDefault="00F045EA" w:rsidP="00F045EA">
      <w:pPr>
        <w:bidi/>
        <w:jc w:val="both"/>
        <w:rPr>
          <w:rFonts w:cs="David" w:hint="cs"/>
          <w:rtl/>
        </w:rPr>
      </w:pPr>
      <w:r w:rsidRPr="00F045EA">
        <w:rPr>
          <w:rFonts w:cs="David" w:hint="cs"/>
          <w:rtl/>
        </w:rPr>
        <w:tab/>
        <w:t xml:space="preserve"> בעד. </w:t>
      </w:r>
    </w:p>
    <w:p w14:paraId="747D4346" w14:textId="77777777" w:rsidR="00F045EA" w:rsidRPr="00F045EA" w:rsidRDefault="00F045EA" w:rsidP="00F045EA">
      <w:pPr>
        <w:bidi/>
        <w:jc w:val="both"/>
        <w:rPr>
          <w:rFonts w:cs="David" w:hint="cs"/>
          <w:rtl/>
        </w:rPr>
      </w:pPr>
    </w:p>
    <w:p w14:paraId="048ADD2E"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5E53CDDB" w14:textId="77777777" w:rsidR="00F045EA" w:rsidRPr="00F045EA" w:rsidRDefault="00F045EA" w:rsidP="00F045EA">
      <w:pPr>
        <w:bidi/>
        <w:jc w:val="both"/>
        <w:rPr>
          <w:rFonts w:cs="David" w:hint="cs"/>
          <w:rtl/>
        </w:rPr>
      </w:pPr>
    </w:p>
    <w:p w14:paraId="500D217A" w14:textId="77777777" w:rsidR="00F045EA" w:rsidRPr="00F045EA" w:rsidRDefault="00F045EA" w:rsidP="00F045EA">
      <w:pPr>
        <w:bidi/>
        <w:jc w:val="both"/>
        <w:rPr>
          <w:rFonts w:cs="David" w:hint="cs"/>
          <w:rtl/>
        </w:rPr>
      </w:pPr>
      <w:r w:rsidRPr="00F045EA">
        <w:rPr>
          <w:rFonts w:cs="David" w:hint="cs"/>
          <w:rtl/>
        </w:rPr>
        <w:tab/>
        <w:t xml:space="preserve">חבר הכנסת אמנון כהן, שמחליף את חבר הכנסת אזולאי. </w:t>
      </w:r>
    </w:p>
    <w:p w14:paraId="22CA13C6" w14:textId="77777777" w:rsidR="00F045EA" w:rsidRPr="00F045EA" w:rsidRDefault="00F045EA" w:rsidP="00F045EA">
      <w:pPr>
        <w:bidi/>
        <w:jc w:val="both"/>
        <w:rPr>
          <w:rFonts w:cs="David" w:hint="cs"/>
          <w:rtl/>
        </w:rPr>
      </w:pPr>
    </w:p>
    <w:p w14:paraId="3D654D39" w14:textId="77777777" w:rsidR="00F045EA" w:rsidRPr="00F045EA" w:rsidRDefault="00F045EA" w:rsidP="00F045EA">
      <w:pPr>
        <w:bidi/>
        <w:jc w:val="both"/>
        <w:rPr>
          <w:rFonts w:cs="David" w:hint="cs"/>
          <w:rtl/>
        </w:rPr>
      </w:pPr>
      <w:r w:rsidRPr="00F045EA">
        <w:rPr>
          <w:rFonts w:cs="David" w:hint="cs"/>
          <w:u w:val="single"/>
          <w:rtl/>
        </w:rPr>
        <w:t>אמנון כהן:</w:t>
      </w:r>
    </w:p>
    <w:p w14:paraId="725069AF" w14:textId="77777777" w:rsidR="00F045EA" w:rsidRPr="00F045EA" w:rsidRDefault="00F045EA" w:rsidP="00F045EA">
      <w:pPr>
        <w:bidi/>
        <w:jc w:val="both"/>
        <w:rPr>
          <w:rFonts w:cs="David" w:hint="cs"/>
          <w:rtl/>
        </w:rPr>
      </w:pPr>
    </w:p>
    <w:p w14:paraId="11F34095" w14:textId="77777777" w:rsidR="00F045EA" w:rsidRPr="00F045EA" w:rsidRDefault="00F045EA" w:rsidP="00F045EA">
      <w:pPr>
        <w:bidi/>
        <w:jc w:val="both"/>
        <w:rPr>
          <w:rFonts w:cs="David" w:hint="cs"/>
          <w:rtl/>
        </w:rPr>
      </w:pPr>
      <w:r w:rsidRPr="00F045EA">
        <w:rPr>
          <w:rFonts w:cs="David" w:hint="cs"/>
          <w:rtl/>
        </w:rPr>
        <w:tab/>
        <w:t xml:space="preserve"> נגד. </w:t>
      </w:r>
    </w:p>
    <w:p w14:paraId="3C015E15" w14:textId="77777777" w:rsidR="00F045EA" w:rsidRPr="00F045EA" w:rsidRDefault="00F045EA" w:rsidP="00F045EA">
      <w:pPr>
        <w:bidi/>
        <w:jc w:val="both"/>
        <w:rPr>
          <w:rFonts w:cs="David" w:hint="cs"/>
          <w:rtl/>
        </w:rPr>
      </w:pPr>
    </w:p>
    <w:p w14:paraId="1B83302F"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12DC4BC6" w14:textId="77777777" w:rsidR="00F045EA" w:rsidRPr="00F045EA" w:rsidRDefault="00F045EA" w:rsidP="00F045EA">
      <w:pPr>
        <w:bidi/>
        <w:jc w:val="both"/>
        <w:rPr>
          <w:rFonts w:cs="David" w:hint="cs"/>
          <w:rtl/>
        </w:rPr>
      </w:pPr>
    </w:p>
    <w:p w14:paraId="2853B676" w14:textId="77777777" w:rsidR="00F045EA" w:rsidRPr="00F045EA" w:rsidRDefault="00F045EA" w:rsidP="00F045EA">
      <w:pPr>
        <w:bidi/>
        <w:jc w:val="both"/>
        <w:rPr>
          <w:rFonts w:cs="David" w:hint="cs"/>
          <w:rtl/>
        </w:rPr>
      </w:pPr>
      <w:r w:rsidRPr="00F045EA">
        <w:rPr>
          <w:rFonts w:cs="David" w:hint="cs"/>
          <w:rtl/>
        </w:rPr>
        <w:tab/>
        <w:t xml:space="preserve">חבר הכנסת זאב. </w:t>
      </w:r>
    </w:p>
    <w:p w14:paraId="2E8B83F1" w14:textId="77777777" w:rsidR="00F045EA" w:rsidRPr="00F045EA" w:rsidRDefault="00F045EA" w:rsidP="00F045EA">
      <w:pPr>
        <w:bidi/>
        <w:jc w:val="both"/>
        <w:rPr>
          <w:rFonts w:cs="David" w:hint="cs"/>
          <w:rtl/>
        </w:rPr>
      </w:pPr>
    </w:p>
    <w:p w14:paraId="39517B6F" w14:textId="77777777" w:rsidR="00F045EA" w:rsidRPr="00F045EA" w:rsidRDefault="00F045EA" w:rsidP="00F045EA">
      <w:pPr>
        <w:bidi/>
        <w:jc w:val="both"/>
        <w:rPr>
          <w:rFonts w:cs="David" w:hint="cs"/>
          <w:rtl/>
        </w:rPr>
      </w:pPr>
      <w:r w:rsidRPr="00F045EA">
        <w:rPr>
          <w:rFonts w:cs="David" w:hint="cs"/>
          <w:u w:val="single"/>
          <w:rtl/>
        </w:rPr>
        <w:t>נסים זאב:</w:t>
      </w:r>
    </w:p>
    <w:p w14:paraId="05F924B9" w14:textId="77777777" w:rsidR="00F045EA" w:rsidRPr="00F045EA" w:rsidRDefault="00F045EA" w:rsidP="00F045EA">
      <w:pPr>
        <w:bidi/>
        <w:jc w:val="both"/>
        <w:rPr>
          <w:rFonts w:cs="David" w:hint="cs"/>
          <w:rtl/>
        </w:rPr>
      </w:pPr>
    </w:p>
    <w:p w14:paraId="4202870D" w14:textId="77777777" w:rsidR="00F045EA" w:rsidRPr="00F045EA" w:rsidRDefault="00F045EA" w:rsidP="00F045EA">
      <w:pPr>
        <w:bidi/>
        <w:jc w:val="both"/>
        <w:rPr>
          <w:rFonts w:cs="David" w:hint="cs"/>
          <w:rtl/>
        </w:rPr>
      </w:pPr>
      <w:r w:rsidRPr="00F045EA">
        <w:rPr>
          <w:rFonts w:cs="David" w:hint="cs"/>
          <w:rtl/>
        </w:rPr>
        <w:tab/>
        <w:t xml:space="preserve"> נגד. </w:t>
      </w:r>
    </w:p>
    <w:p w14:paraId="7603E040" w14:textId="77777777" w:rsidR="00F045EA" w:rsidRPr="00F045EA" w:rsidRDefault="00F045EA" w:rsidP="00F045EA">
      <w:pPr>
        <w:bidi/>
        <w:jc w:val="both"/>
        <w:rPr>
          <w:rFonts w:cs="David" w:hint="cs"/>
          <w:rtl/>
        </w:rPr>
      </w:pPr>
    </w:p>
    <w:p w14:paraId="0DBEF1FC" w14:textId="77777777" w:rsidR="00F045EA" w:rsidRPr="00F045EA" w:rsidRDefault="00F045EA" w:rsidP="00F045EA">
      <w:pPr>
        <w:bidi/>
        <w:jc w:val="both"/>
        <w:rPr>
          <w:rFonts w:cs="David" w:hint="cs"/>
          <w:rtl/>
        </w:rPr>
      </w:pPr>
      <w:r w:rsidRPr="00F045EA">
        <w:rPr>
          <w:rFonts w:cs="David"/>
          <w:u w:val="single"/>
          <w:rtl/>
        </w:rPr>
        <w:br w:type="page"/>
      </w:r>
      <w:r w:rsidRPr="00F045EA">
        <w:rPr>
          <w:rFonts w:cs="David" w:hint="cs"/>
          <w:u w:val="single"/>
          <w:rtl/>
        </w:rPr>
        <w:t>היו"ר רוחמה אברהם:</w:t>
      </w:r>
    </w:p>
    <w:p w14:paraId="71561867" w14:textId="77777777" w:rsidR="00F045EA" w:rsidRPr="00F045EA" w:rsidRDefault="00F045EA" w:rsidP="00F045EA">
      <w:pPr>
        <w:bidi/>
        <w:jc w:val="both"/>
        <w:rPr>
          <w:rFonts w:cs="David" w:hint="cs"/>
          <w:rtl/>
        </w:rPr>
      </w:pPr>
    </w:p>
    <w:p w14:paraId="0EF308AE" w14:textId="77777777" w:rsidR="00F045EA" w:rsidRPr="00F045EA" w:rsidRDefault="00F045EA" w:rsidP="00F045EA">
      <w:pPr>
        <w:bidi/>
        <w:jc w:val="both"/>
        <w:rPr>
          <w:rFonts w:cs="David" w:hint="cs"/>
          <w:rtl/>
        </w:rPr>
      </w:pPr>
      <w:r w:rsidRPr="00F045EA">
        <w:rPr>
          <w:rFonts w:cs="David" w:hint="cs"/>
          <w:rtl/>
        </w:rPr>
        <w:tab/>
        <w:t xml:space="preserve">חבר הכנסת </w:t>
      </w:r>
      <w:proofErr w:type="spellStart"/>
      <w:r w:rsidRPr="00F045EA">
        <w:rPr>
          <w:rFonts w:cs="David" w:hint="cs"/>
          <w:rtl/>
        </w:rPr>
        <w:t>מרגי</w:t>
      </w:r>
      <w:proofErr w:type="spellEnd"/>
      <w:r w:rsidRPr="00F045EA">
        <w:rPr>
          <w:rFonts w:cs="David" w:hint="cs"/>
          <w:rtl/>
        </w:rPr>
        <w:t xml:space="preserve">. </w:t>
      </w:r>
    </w:p>
    <w:p w14:paraId="1CA0A5FF" w14:textId="77777777" w:rsidR="00F045EA" w:rsidRPr="00F045EA" w:rsidRDefault="00F045EA" w:rsidP="00F045EA">
      <w:pPr>
        <w:bidi/>
        <w:jc w:val="both"/>
        <w:rPr>
          <w:rFonts w:cs="David" w:hint="cs"/>
          <w:rtl/>
        </w:rPr>
      </w:pPr>
    </w:p>
    <w:p w14:paraId="5A0CF69C" w14:textId="77777777" w:rsidR="00F045EA" w:rsidRPr="00F045EA" w:rsidRDefault="00F045EA" w:rsidP="00F045EA">
      <w:pPr>
        <w:bidi/>
        <w:jc w:val="both"/>
        <w:rPr>
          <w:rFonts w:cs="David" w:hint="cs"/>
          <w:rtl/>
        </w:rPr>
      </w:pPr>
      <w:r w:rsidRPr="00F045EA">
        <w:rPr>
          <w:rFonts w:cs="David" w:hint="cs"/>
          <w:u w:val="single"/>
          <w:rtl/>
        </w:rPr>
        <w:t xml:space="preserve">יעקב </w:t>
      </w:r>
      <w:proofErr w:type="spellStart"/>
      <w:r w:rsidRPr="00F045EA">
        <w:rPr>
          <w:rFonts w:cs="David" w:hint="cs"/>
          <w:u w:val="single"/>
          <w:rtl/>
        </w:rPr>
        <w:t>מרגי</w:t>
      </w:r>
      <w:proofErr w:type="spellEnd"/>
      <w:r w:rsidRPr="00F045EA">
        <w:rPr>
          <w:rFonts w:cs="David" w:hint="cs"/>
          <w:u w:val="single"/>
          <w:rtl/>
        </w:rPr>
        <w:t>:</w:t>
      </w:r>
    </w:p>
    <w:p w14:paraId="3E5DA9BF" w14:textId="77777777" w:rsidR="00F045EA" w:rsidRPr="00F045EA" w:rsidRDefault="00F045EA" w:rsidP="00F045EA">
      <w:pPr>
        <w:bidi/>
        <w:jc w:val="both"/>
        <w:rPr>
          <w:rFonts w:cs="David" w:hint="cs"/>
          <w:rtl/>
        </w:rPr>
      </w:pPr>
    </w:p>
    <w:p w14:paraId="2A45CD85" w14:textId="77777777" w:rsidR="00F045EA" w:rsidRPr="00F045EA" w:rsidRDefault="00F045EA" w:rsidP="00F045EA">
      <w:pPr>
        <w:bidi/>
        <w:jc w:val="both"/>
        <w:rPr>
          <w:rFonts w:cs="David" w:hint="cs"/>
          <w:rtl/>
        </w:rPr>
      </w:pPr>
      <w:r w:rsidRPr="00F045EA">
        <w:rPr>
          <w:rFonts w:cs="David" w:hint="cs"/>
          <w:rtl/>
        </w:rPr>
        <w:tab/>
        <w:t xml:space="preserve"> נגד. </w:t>
      </w:r>
    </w:p>
    <w:p w14:paraId="52EA2595" w14:textId="77777777" w:rsidR="00F045EA" w:rsidRPr="00F045EA" w:rsidRDefault="00F045EA" w:rsidP="00F045EA">
      <w:pPr>
        <w:bidi/>
        <w:jc w:val="both"/>
        <w:rPr>
          <w:rFonts w:cs="David" w:hint="cs"/>
          <w:rtl/>
        </w:rPr>
      </w:pPr>
    </w:p>
    <w:p w14:paraId="7BB09CCB"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417C0584" w14:textId="77777777" w:rsidR="00F045EA" w:rsidRPr="00F045EA" w:rsidRDefault="00F045EA" w:rsidP="00F045EA">
      <w:pPr>
        <w:bidi/>
        <w:jc w:val="both"/>
        <w:rPr>
          <w:rFonts w:cs="David" w:hint="cs"/>
          <w:rtl/>
        </w:rPr>
      </w:pPr>
    </w:p>
    <w:p w14:paraId="4DEC76D6" w14:textId="77777777" w:rsidR="00F045EA" w:rsidRPr="00F045EA" w:rsidRDefault="00F045EA" w:rsidP="00F045EA">
      <w:pPr>
        <w:bidi/>
        <w:jc w:val="both"/>
        <w:rPr>
          <w:rFonts w:cs="David" w:hint="cs"/>
          <w:rtl/>
        </w:rPr>
      </w:pPr>
      <w:r w:rsidRPr="00F045EA">
        <w:rPr>
          <w:rFonts w:cs="David" w:hint="cs"/>
          <w:rtl/>
        </w:rPr>
        <w:tab/>
        <w:t xml:space="preserve"> חבר הכנסת </w:t>
      </w:r>
      <w:proofErr w:type="spellStart"/>
      <w:r w:rsidRPr="00F045EA">
        <w:rPr>
          <w:rFonts w:cs="David" w:hint="cs"/>
          <w:rtl/>
        </w:rPr>
        <w:t>גלזר</w:t>
      </w:r>
      <w:proofErr w:type="spellEnd"/>
      <w:r w:rsidRPr="00F045EA">
        <w:rPr>
          <w:rFonts w:cs="David" w:hint="cs"/>
          <w:rtl/>
        </w:rPr>
        <w:t xml:space="preserve">, שמחליף את חבר הכנסת </w:t>
      </w:r>
      <w:proofErr w:type="spellStart"/>
      <w:r w:rsidRPr="00F045EA">
        <w:rPr>
          <w:rFonts w:cs="David" w:hint="cs"/>
          <w:rtl/>
        </w:rPr>
        <w:t>שרוני</w:t>
      </w:r>
      <w:proofErr w:type="spellEnd"/>
      <w:r w:rsidRPr="00F045EA">
        <w:rPr>
          <w:rFonts w:cs="David" w:hint="cs"/>
          <w:rtl/>
        </w:rPr>
        <w:t xml:space="preserve">. </w:t>
      </w:r>
    </w:p>
    <w:p w14:paraId="0397E070" w14:textId="77777777" w:rsidR="00F045EA" w:rsidRPr="00F045EA" w:rsidRDefault="00F045EA" w:rsidP="00F045EA">
      <w:pPr>
        <w:bidi/>
        <w:jc w:val="both"/>
        <w:rPr>
          <w:rFonts w:cs="David" w:hint="cs"/>
          <w:rtl/>
        </w:rPr>
      </w:pPr>
    </w:p>
    <w:p w14:paraId="7489E35A" w14:textId="77777777" w:rsidR="00F045EA" w:rsidRPr="00F045EA" w:rsidRDefault="00F045EA" w:rsidP="00F045EA">
      <w:pPr>
        <w:bidi/>
        <w:jc w:val="both"/>
        <w:rPr>
          <w:rFonts w:cs="David" w:hint="cs"/>
          <w:u w:val="single"/>
          <w:rtl/>
        </w:rPr>
      </w:pPr>
      <w:r w:rsidRPr="00F045EA">
        <w:rPr>
          <w:rFonts w:cs="David" w:hint="cs"/>
          <w:u w:val="single"/>
          <w:rtl/>
        </w:rPr>
        <w:t xml:space="preserve">אלחנן </w:t>
      </w:r>
      <w:proofErr w:type="spellStart"/>
      <w:r w:rsidRPr="00F045EA">
        <w:rPr>
          <w:rFonts w:cs="David" w:hint="cs"/>
          <w:u w:val="single"/>
          <w:rtl/>
        </w:rPr>
        <w:t>גלזר</w:t>
      </w:r>
      <w:proofErr w:type="spellEnd"/>
      <w:r w:rsidRPr="00F045EA">
        <w:rPr>
          <w:rFonts w:cs="David" w:hint="cs"/>
          <w:u w:val="single"/>
          <w:rtl/>
        </w:rPr>
        <w:t>:</w:t>
      </w:r>
    </w:p>
    <w:p w14:paraId="68E3FC83" w14:textId="77777777" w:rsidR="00F045EA" w:rsidRPr="00F045EA" w:rsidRDefault="00F045EA" w:rsidP="00F045EA">
      <w:pPr>
        <w:bidi/>
        <w:jc w:val="both"/>
        <w:rPr>
          <w:rFonts w:cs="David" w:hint="cs"/>
          <w:u w:val="single"/>
          <w:rtl/>
        </w:rPr>
      </w:pPr>
    </w:p>
    <w:p w14:paraId="0D5B2182" w14:textId="77777777" w:rsidR="00F045EA" w:rsidRPr="00F045EA" w:rsidRDefault="00F045EA" w:rsidP="00F045EA">
      <w:pPr>
        <w:bidi/>
        <w:jc w:val="both"/>
        <w:rPr>
          <w:rFonts w:cs="David" w:hint="cs"/>
          <w:rtl/>
        </w:rPr>
      </w:pPr>
      <w:r w:rsidRPr="00F045EA">
        <w:rPr>
          <w:rFonts w:cs="David" w:hint="cs"/>
          <w:rtl/>
        </w:rPr>
        <w:tab/>
        <w:t xml:space="preserve"> בעד. </w:t>
      </w:r>
    </w:p>
    <w:p w14:paraId="7C212BA0" w14:textId="77777777" w:rsidR="00F045EA" w:rsidRPr="00F045EA" w:rsidRDefault="00F045EA" w:rsidP="00F045EA">
      <w:pPr>
        <w:bidi/>
        <w:jc w:val="both"/>
        <w:rPr>
          <w:rFonts w:cs="David" w:hint="cs"/>
          <w:rtl/>
        </w:rPr>
      </w:pPr>
    </w:p>
    <w:p w14:paraId="1F938A32"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7A295762" w14:textId="77777777" w:rsidR="00F045EA" w:rsidRPr="00F045EA" w:rsidRDefault="00F045EA" w:rsidP="00F045EA">
      <w:pPr>
        <w:bidi/>
        <w:jc w:val="both"/>
        <w:rPr>
          <w:rFonts w:cs="David" w:hint="cs"/>
          <w:rtl/>
        </w:rPr>
      </w:pPr>
    </w:p>
    <w:p w14:paraId="1F0A45C9" w14:textId="77777777" w:rsidR="00F045EA" w:rsidRPr="00F045EA" w:rsidRDefault="00F045EA" w:rsidP="00F045EA">
      <w:pPr>
        <w:bidi/>
        <w:jc w:val="both"/>
        <w:rPr>
          <w:rFonts w:cs="David" w:hint="cs"/>
          <w:rtl/>
        </w:rPr>
      </w:pPr>
      <w:r w:rsidRPr="00F045EA">
        <w:rPr>
          <w:rFonts w:cs="David" w:hint="cs"/>
          <w:rtl/>
        </w:rPr>
        <w:tab/>
        <w:t xml:space="preserve">חבר הכנסת גלנטי. </w:t>
      </w:r>
    </w:p>
    <w:p w14:paraId="6823FB2C" w14:textId="77777777" w:rsidR="00F045EA" w:rsidRPr="00F045EA" w:rsidRDefault="00F045EA" w:rsidP="00F045EA">
      <w:pPr>
        <w:bidi/>
        <w:jc w:val="both"/>
        <w:rPr>
          <w:rFonts w:cs="David" w:hint="cs"/>
          <w:rtl/>
        </w:rPr>
      </w:pPr>
    </w:p>
    <w:p w14:paraId="4767A7F1" w14:textId="77777777" w:rsidR="00F045EA" w:rsidRPr="00F045EA" w:rsidRDefault="00F045EA" w:rsidP="00F045EA">
      <w:pPr>
        <w:pStyle w:val="Heading5"/>
        <w:rPr>
          <w:rFonts w:hint="cs"/>
          <w:rtl/>
        </w:rPr>
      </w:pPr>
      <w:r w:rsidRPr="00F045EA">
        <w:rPr>
          <w:rFonts w:hint="cs"/>
          <w:u w:val="single"/>
          <w:rtl/>
        </w:rPr>
        <w:t>יצחק גלנטי:</w:t>
      </w:r>
    </w:p>
    <w:p w14:paraId="6EA2A409" w14:textId="77777777" w:rsidR="00F045EA" w:rsidRPr="00F045EA" w:rsidRDefault="00F045EA" w:rsidP="00F045EA">
      <w:pPr>
        <w:pStyle w:val="Heading5"/>
        <w:rPr>
          <w:rFonts w:hint="cs"/>
          <w:rtl/>
        </w:rPr>
      </w:pPr>
    </w:p>
    <w:p w14:paraId="707BE527" w14:textId="77777777" w:rsidR="00F045EA" w:rsidRPr="00F045EA" w:rsidRDefault="00F045EA" w:rsidP="00F045EA">
      <w:pPr>
        <w:bidi/>
        <w:jc w:val="both"/>
        <w:rPr>
          <w:rFonts w:cs="David" w:hint="cs"/>
          <w:rtl/>
        </w:rPr>
      </w:pPr>
      <w:r w:rsidRPr="00F045EA">
        <w:rPr>
          <w:rFonts w:cs="David" w:hint="cs"/>
          <w:rtl/>
        </w:rPr>
        <w:tab/>
        <w:t xml:space="preserve"> בעד. </w:t>
      </w:r>
    </w:p>
    <w:p w14:paraId="5C12FAFC" w14:textId="77777777" w:rsidR="00F045EA" w:rsidRPr="00F045EA" w:rsidRDefault="00F045EA" w:rsidP="00F045EA">
      <w:pPr>
        <w:bidi/>
        <w:jc w:val="both"/>
        <w:rPr>
          <w:rFonts w:cs="David" w:hint="cs"/>
          <w:rtl/>
        </w:rPr>
      </w:pPr>
    </w:p>
    <w:p w14:paraId="5F336C16"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52C68054" w14:textId="77777777" w:rsidR="00F045EA" w:rsidRPr="00F045EA" w:rsidRDefault="00F045EA" w:rsidP="00F045EA">
      <w:pPr>
        <w:bidi/>
        <w:jc w:val="both"/>
        <w:rPr>
          <w:rFonts w:cs="David" w:hint="cs"/>
          <w:rtl/>
        </w:rPr>
      </w:pPr>
    </w:p>
    <w:p w14:paraId="2435E56B" w14:textId="77777777" w:rsidR="00F045EA" w:rsidRPr="00F045EA" w:rsidRDefault="00F045EA" w:rsidP="00F045EA">
      <w:pPr>
        <w:bidi/>
        <w:jc w:val="both"/>
        <w:rPr>
          <w:rFonts w:cs="David" w:hint="cs"/>
          <w:rtl/>
        </w:rPr>
      </w:pPr>
      <w:r w:rsidRPr="00F045EA">
        <w:rPr>
          <w:rFonts w:cs="David" w:hint="cs"/>
          <w:rtl/>
        </w:rPr>
        <w:tab/>
        <w:t xml:space="preserve">חבר הכנסת פרוש. </w:t>
      </w:r>
    </w:p>
    <w:p w14:paraId="42AEF79D" w14:textId="77777777" w:rsidR="00F045EA" w:rsidRPr="00F045EA" w:rsidRDefault="00F045EA" w:rsidP="00F045EA">
      <w:pPr>
        <w:bidi/>
        <w:jc w:val="both"/>
        <w:rPr>
          <w:rFonts w:cs="David" w:hint="cs"/>
          <w:rtl/>
        </w:rPr>
      </w:pPr>
    </w:p>
    <w:p w14:paraId="4D5E0F49" w14:textId="77777777" w:rsidR="00F045EA" w:rsidRPr="00F045EA" w:rsidRDefault="00F045EA" w:rsidP="00F045EA">
      <w:pPr>
        <w:bidi/>
        <w:jc w:val="both"/>
        <w:rPr>
          <w:rFonts w:cs="David" w:hint="cs"/>
          <w:u w:val="single"/>
          <w:rtl/>
        </w:rPr>
      </w:pPr>
      <w:r w:rsidRPr="00F045EA">
        <w:rPr>
          <w:rFonts w:cs="David" w:hint="cs"/>
          <w:u w:val="single"/>
          <w:rtl/>
        </w:rPr>
        <w:t>מאיר פרוש:</w:t>
      </w:r>
    </w:p>
    <w:p w14:paraId="2C7D47C6" w14:textId="77777777" w:rsidR="00F045EA" w:rsidRPr="00F045EA" w:rsidRDefault="00F045EA" w:rsidP="00F045EA">
      <w:pPr>
        <w:bidi/>
        <w:jc w:val="both"/>
        <w:rPr>
          <w:rFonts w:cs="David" w:hint="cs"/>
          <w:u w:val="single"/>
        </w:rPr>
      </w:pPr>
    </w:p>
    <w:p w14:paraId="5D37521E" w14:textId="77777777" w:rsidR="00F045EA" w:rsidRPr="00F045EA" w:rsidRDefault="00F045EA" w:rsidP="00F045EA">
      <w:pPr>
        <w:bidi/>
        <w:jc w:val="both"/>
        <w:rPr>
          <w:rFonts w:cs="David" w:hint="cs"/>
          <w:rtl/>
        </w:rPr>
      </w:pPr>
      <w:r w:rsidRPr="00F045EA">
        <w:rPr>
          <w:rFonts w:cs="David" w:hint="cs"/>
          <w:rtl/>
        </w:rPr>
        <w:tab/>
        <w:t xml:space="preserve"> נגד. </w:t>
      </w:r>
    </w:p>
    <w:p w14:paraId="2E5624E9" w14:textId="77777777" w:rsidR="00F045EA" w:rsidRPr="00F045EA" w:rsidRDefault="00F045EA" w:rsidP="00F045EA">
      <w:pPr>
        <w:bidi/>
        <w:jc w:val="both"/>
        <w:rPr>
          <w:rFonts w:cs="David" w:hint="cs"/>
          <w:rtl/>
        </w:rPr>
      </w:pPr>
    </w:p>
    <w:p w14:paraId="39D2DA95"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69185B18" w14:textId="77777777" w:rsidR="00F045EA" w:rsidRPr="00F045EA" w:rsidRDefault="00F045EA" w:rsidP="00F045EA">
      <w:pPr>
        <w:bidi/>
        <w:jc w:val="both"/>
        <w:rPr>
          <w:rFonts w:cs="David" w:hint="cs"/>
          <w:rtl/>
        </w:rPr>
      </w:pPr>
    </w:p>
    <w:p w14:paraId="666BA72B" w14:textId="77777777" w:rsidR="00F045EA" w:rsidRPr="00F045EA" w:rsidRDefault="00F045EA" w:rsidP="00F045EA">
      <w:pPr>
        <w:bidi/>
        <w:jc w:val="both"/>
        <w:rPr>
          <w:rFonts w:cs="David" w:hint="cs"/>
          <w:rtl/>
        </w:rPr>
      </w:pPr>
      <w:r w:rsidRPr="00F045EA">
        <w:rPr>
          <w:rFonts w:cs="David" w:hint="cs"/>
          <w:rtl/>
        </w:rPr>
        <w:tab/>
        <w:t xml:space="preserve">חבר הכנסת ישראל כץ, שמחליף את חבר הכנסת סער. </w:t>
      </w:r>
    </w:p>
    <w:p w14:paraId="4AF91BB3" w14:textId="77777777" w:rsidR="00F045EA" w:rsidRPr="00F045EA" w:rsidRDefault="00F045EA" w:rsidP="00F045EA">
      <w:pPr>
        <w:bidi/>
        <w:jc w:val="both"/>
        <w:rPr>
          <w:rFonts w:cs="David" w:hint="cs"/>
          <w:rtl/>
        </w:rPr>
      </w:pPr>
    </w:p>
    <w:p w14:paraId="51A87E43" w14:textId="77777777" w:rsidR="00F045EA" w:rsidRPr="00F045EA" w:rsidRDefault="00F045EA" w:rsidP="00F045EA">
      <w:pPr>
        <w:bidi/>
        <w:jc w:val="both"/>
        <w:rPr>
          <w:rFonts w:cs="David" w:hint="cs"/>
          <w:rtl/>
        </w:rPr>
      </w:pPr>
      <w:r w:rsidRPr="00F045EA">
        <w:rPr>
          <w:rFonts w:cs="David" w:hint="cs"/>
          <w:u w:val="single"/>
          <w:rtl/>
        </w:rPr>
        <w:t>ישראל כץ:</w:t>
      </w:r>
    </w:p>
    <w:p w14:paraId="4800C12F" w14:textId="77777777" w:rsidR="00F045EA" w:rsidRPr="00F045EA" w:rsidRDefault="00F045EA" w:rsidP="00F045EA">
      <w:pPr>
        <w:bidi/>
        <w:jc w:val="both"/>
        <w:rPr>
          <w:rFonts w:cs="David" w:hint="cs"/>
          <w:rtl/>
        </w:rPr>
      </w:pPr>
    </w:p>
    <w:p w14:paraId="5FFFF0AE" w14:textId="77777777" w:rsidR="00F045EA" w:rsidRPr="00F045EA" w:rsidRDefault="00F045EA" w:rsidP="00F045EA">
      <w:pPr>
        <w:bidi/>
        <w:jc w:val="both"/>
        <w:rPr>
          <w:rFonts w:cs="David" w:hint="cs"/>
          <w:rtl/>
        </w:rPr>
      </w:pPr>
      <w:r w:rsidRPr="00F045EA">
        <w:rPr>
          <w:rFonts w:cs="David" w:hint="cs"/>
          <w:rtl/>
        </w:rPr>
        <w:tab/>
        <w:t xml:space="preserve"> נגד. </w:t>
      </w:r>
    </w:p>
    <w:p w14:paraId="78C11D6C" w14:textId="77777777" w:rsidR="00F045EA" w:rsidRPr="00F045EA" w:rsidRDefault="00F045EA" w:rsidP="00F045EA">
      <w:pPr>
        <w:bidi/>
        <w:jc w:val="both"/>
        <w:rPr>
          <w:rFonts w:cs="David" w:hint="cs"/>
          <w:rtl/>
        </w:rPr>
      </w:pPr>
    </w:p>
    <w:p w14:paraId="2392ACC0"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4CFA069C" w14:textId="77777777" w:rsidR="00F045EA" w:rsidRPr="00F045EA" w:rsidRDefault="00F045EA" w:rsidP="00F045EA">
      <w:pPr>
        <w:bidi/>
        <w:jc w:val="both"/>
        <w:rPr>
          <w:rFonts w:cs="David" w:hint="cs"/>
          <w:rtl/>
        </w:rPr>
      </w:pPr>
    </w:p>
    <w:p w14:paraId="2EDC65BD" w14:textId="77777777" w:rsidR="00F045EA" w:rsidRPr="00F045EA" w:rsidRDefault="00F045EA" w:rsidP="00F045EA">
      <w:pPr>
        <w:bidi/>
        <w:jc w:val="both"/>
        <w:rPr>
          <w:rFonts w:cs="David" w:hint="cs"/>
          <w:rtl/>
        </w:rPr>
      </w:pPr>
      <w:r w:rsidRPr="00F045EA">
        <w:rPr>
          <w:rFonts w:cs="David" w:hint="cs"/>
          <w:rtl/>
        </w:rPr>
        <w:tab/>
        <w:t xml:space="preserve">חבר הכנסת ריבלין. </w:t>
      </w:r>
    </w:p>
    <w:p w14:paraId="5837E00C" w14:textId="77777777" w:rsidR="00F045EA" w:rsidRPr="00F045EA" w:rsidRDefault="00F045EA" w:rsidP="00F045EA">
      <w:pPr>
        <w:bidi/>
        <w:jc w:val="both"/>
        <w:rPr>
          <w:rFonts w:cs="David" w:hint="cs"/>
          <w:rtl/>
        </w:rPr>
      </w:pPr>
    </w:p>
    <w:p w14:paraId="729B04C6" w14:textId="77777777" w:rsidR="00F045EA" w:rsidRPr="00F045EA" w:rsidRDefault="00F045EA" w:rsidP="00F045EA">
      <w:pPr>
        <w:bidi/>
        <w:jc w:val="both"/>
        <w:rPr>
          <w:rFonts w:cs="David" w:hint="cs"/>
          <w:rtl/>
        </w:rPr>
      </w:pPr>
      <w:r w:rsidRPr="00F045EA">
        <w:rPr>
          <w:rFonts w:cs="David" w:hint="cs"/>
          <w:u w:val="single"/>
          <w:rtl/>
        </w:rPr>
        <w:t>ראובן ריבלין:</w:t>
      </w:r>
    </w:p>
    <w:p w14:paraId="401306A8" w14:textId="77777777" w:rsidR="00F045EA" w:rsidRPr="00F045EA" w:rsidRDefault="00F045EA" w:rsidP="00F045EA">
      <w:pPr>
        <w:bidi/>
        <w:jc w:val="both"/>
        <w:rPr>
          <w:rFonts w:cs="David" w:hint="cs"/>
          <w:rtl/>
        </w:rPr>
      </w:pPr>
    </w:p>
    <w:p w14:paraId="34F33612" w14:textId="77777777" w:rsidR="00F045EA" w:rsidRPr="00F045EA" w:rsidRDefault="00F045EA" w:rsidP="00F045EA">
      <w:pPr>
        <w:bidi/>
        <w:jc w:val="both"/>
        <w:rPr>
          <w:rFonts w:cs="David" w:hint="cs"/>
          <w:rtl/>
        </w:rPr>
      </w:pPr>
      <w:r w:rsidRPr="00F045EA">
        <w:rPr>
          <w:rFonts w:cs="David" w:hint="cs"/>
          <w:rtl/>
        </w:rPr>
        <w:tab/>
        <w:t xml:space="preserve"> נגד. </w:t>
      </w:r>
    </w:p>
    <w:p w14:paraId="716E1E9D" w14:textId="77777777" w:rsidR="00F045EA" w:rsidRPr="00F045EA" w:rsidRDefault="00F045EA" w:rsidP="00F045EA">
      <w:pPr>
        <w:bidi/>
        <w:jc w:val="both"/>
        <w:rPr>
          <w:rFonts w:cs="David" w:hint="cs"/>
          <w:rtl/>
        </w:rPr>
      </w:pPr>
    </w:p>
    <w:p w14:paraId="28995137"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1CCD7F47" w14:textId="77777777" w:rsidR="00F045EA" w:rsidRPr="00F045EA" w:rsidRDefault="00F045EA" w:rsidP="00F045EA">
      <w:pPr>
        <w:bidi/>
        <w:jc w:val="both"/>
        <w:rPr>
          <w:rFonts w:cs="David" w:hint="cs"/>
          <w:rtl/>
        </w:rPr>
      </w:pPr>
    </w:p>
    <w:p w14:paraId="12988789" w14:textId="77777777" w:rsidR="00F045EA" w:rsidRPr="00F045EA" w:rsidRDefault="00F045EA" w:rsidP="00F045EA">
      <w:pPr>
        <w:bidi/>
        <w:jc w:val="both"/>
        <w:rPr>
          <w:rFonts w:cs="David" w:hint="cs"/>
          <w:rtl/>
        </w:rPr>
      </w:pPr>
      <w:r w:rsidRPr="00F045EA">
        <w:rPr>
          <w:rFonts w:cs="David" w:hint="cs"/>
          <w:rtl/>
        </w:rPr>
        <w:tab/>
        <w:t xml:space="preserve">חבר הכנסת יולי </w:t>
      </w:r>
      <w:proofErr w:type="spellStart"/>
      <w:r w:rsidRPr="00F045EA">
        <w:rPr>
          <w:rFonts w:cs="David" w:hint="cs"/>
          <w:rtl/>
        </w:rPr>
        <w:t>אדלשטיין</w:t>
      </w:r>
      <w:proofErr w:type="spellEnd"/>
      <w:r w:rsidRPr="00F045EA">
        <w:rPr>
          <w:rFonts w:cs="David" w:hint="cs"/>
          <w:rtl/>
        </w:rPr>
        <w:t xml:space="preserve">. </w:t>
      </w:r>
    </w:p>
    <w:p w14:paraId="009443DA" w14:textId="77777777" w:rsidR="00F045EA" w:rsidRPr="00F045EA" w:rsidRDefault="00F045EA" w:rsidP="00F045EA">
      <w:pPr>
        <w:bidi/>
        <w:jc w:val="both"/>
        <w:rPr>
          <w:rFonts w:cs="David" w:hint="cs"/>
          <w:rtl/>
        </w:rPr>
      </w:pPr>
    </w:p>
    <w:p w14:paraId="52FBB4B2" w14:textId="77777777" w:rsidR="00F045EA" w:rsidRPr="00F045EA" w:rsidRDefault="00F045EA" w:rsidP="00F045EA">
      <w:pPr>
        <w:bidi/>
        <w:jc w:val="both"/>
        <w:rPr>
          <w:rFonts w:cs="David"/>
          <w:u w:val="single"/>
          <w:rtl/>
        </w:rPr>
      </w:pPr>
      <w:r w:rsidRPr="00F045EA">
        <w:rPr>
          <w:rFonts w:cs="David"/>
          <w:u w:val="single"/>
          <w:rtl/>
        </w:rPr>
        <w:t xml:space="preserve">יולי-יואל </w:t>
      </w:r>
      <w:proofErr w:type="spellStart"/>
      <w:r w:rsidRPr="00F045EA">
        <w:rPr>
          <w:rFonts w:cs="David"/>
          <w:u w:val="single"/>
          <w:rtl/>
        </w:rPr>
        <w:t>אדלשטיין</w:t>
      </w:r>
      <w:proofErr w:type="spellEnd"/>
      <w:r w:rsidRPr="00F045EA">
        <w:rPr>
          <w:rFonts w:cs="David"/>
          <w:u w:val="single"/>
          <w:rtl/>
        </w:rPr>
        <w:t>:</w:t>
      </w:r>
    </w:p>
    <w:p w14:paraId="1D4FFAD7" w14:textId="77777777" w:rsidR="00F045EA" w:rsidRPr="00F045EA" w:rsidRDefault="00F045EA" w:rsidP="00F045EA">
      <w:pPr>
        <w:bidi/>
        <w:jc w:val="both"/>
        <w:rPr>
          <w:rFonts w:cs="David"/>
          <w:u w:val="single"/>
          <w:rtl/>
        </w:rPr>
      </w:pPr>
    </w:p>
    <w:p w14:paraId="2056D7CF" w14:textId="77777777" w:rsidR="00F045EA" w:rsidRPr="00F045EA" w:rsidRDefault="00F045EA" w:rsidP="00F045EA">
      <w:pPr>
        <w:bidi/>
        <w:jc w:val="both"/>
        <w:rPr>
          <w:rFonts w:cs="David" w:hint="cs"/>
          <w:rtl/>
        </w:rPr>
      </w:pPr>
      <w:r w:rsidRPr="00F045EA">
        <w:rPr>
          <w:rFonts w:cs="David"/>
          <w:rtl/>
        </w:rPr>
        <w:tab/>
      </w:r>
      <w:r w:rsidRPr="00F045EA">
        <w:rPr>
          <w:rFonts w:cs="David" w:hint="cs"/>
          <w:rtl/>
        </w:rPr>
        <w:t xml:space="preserve"> נגד. </w:t>
      </w:r>
    </w:p>
    <w:p w14:paraId="3EA1E189" w14:textId="77777777" w:rsidR="00F045EA" w:rsidRPr="00F045EA" w:rsidRDefault="00F045EA" w:rsidP="00F045EA">
      <w:pPr>
        <w:bidi/>
        <w:jc w:val="both"/>
        <w:rPr>
          <w:rFonts w:cs="David" w:hint="cs"/>
          <w:rtl/>
        </w:rPr>
      </w:pPr>
    </w:p>
    <w:p w14:paraId="63562D98" w14:textId="77777777" w:rsidR="00F045EA" w:rsidRPr="00F045EA" w:rsidRDefault="00F045EA" w:rsidP="00F045EA">
      <w:pPr>
        <w:bidi/>
        <w:jc w:val="both"/>
        <w:rPr>
          <w:rFonts w:cs="David" w:hint="cs"/>
          <w:rtl/>
        </w:rPr>
      </w:pPr>
      <w:r w:rsidRPr="00F045EA">
        <w:rPr>
          <w:rFonts w:cs="David"/>
          <w:u w:val="single"/>
          <w:rtl/>
        </w:rPr>
        <w:br w:type="page"/>
      </w:r>
      <w:r w:rsidRPr="00F045EA">
        <w:rPr>
          <w:rFonts w:cs="David" w:hint="cs"/>
          <w:u w:val="single"/>
          <w:rtl/>
        </w:rPr>
        <w:t>היו"ר רוחמה אברהם:</w:t>
      </w:r>
    </w:p>
    <w:p w14:paraId="7C1FFE7A" w14:textId="77777777" w:rsidR="00F045EA" w:rsidRPr="00F045EA" w:rsidRDefault="00F045EA" w:rsidP="00F045EA">
      <w:pPr>
        <w:bidi/>
        <w:jc w:val="both"/>
        <w:rPr>
          <w:rFonts w:cs="David" w:hint="cs"/>
          <w:rtl/>
        </w:rPr>
      </w:pPr>
    </w:p>
    <w:p w14:paraId="72727B7D" w14:textId="77777777" w:rsidR="00F045EA" w:rsidRPr="00F045EA" w:rsidRDefault="00F045EA" w:rsidP="00F045EA">
      <w:pPr>
        <w:bidi/>
        <w:jc w:val="both"/>
        <w:rPr>
          <w:rFonts w:cs="David" w:hint="cs"/>
          <w:rtl/>
        </w:rPr>
      </w:pPr>
      <w:r w:rsidRPr="00F045EA">
        <w:rPr>
          <w:rFonts w:cs="David" w:hint="cs"/>
          <w:rtl/>
        </w:rPr>
        <w:tab/>
        <w:t xml:space="preserve"> חברת הכנסת </w:t>
      </w:r>
      <w:proofErr w:type="spellStart"/>
      <w:r w:rsidRPr="00F045EA">
        <w:rPr>
          <w:rFonts w:cs="David" w:hint="cs"/>
          <w:rtl/>
        </w:rPr>
        <w:t>טרטמן</w:t>
      </w:r>
      <w:proofErr w:type="spellEnd"/>
      <w:r w:rsidRPr="00F045EA">
        <w:rPr>
          <w:rFonts w:cs="David" w:hint="cs"/>
          <w:rtl/>
        </w:rPr>
        <w:t xml:space="preserve">. </w:t>
      </w:r>
    </w:p>
    <w:p w14:paraId="2CF85D47" w14:textId="77777777" w:rsidR="00F045EA" w:rsidRPr="00F045EA" w:rsidRDefault="00F045EA" w:rsidP="00F045EA">
      <w:pPr>
        <w:bidi/>
        <w:jc w:val="both"/>
        <w:rPr>
          <w:rFonts w:cs="David" w:hint="cs"/>
          <w:rtl/>
        </w:rPr>
      </w:pPr>
    </w:p>
    <w:p w14:paraId="4F1F31CD" w14:textId="77777777" w:rsidR="00F045EA" w:rsidRPr="00F045EA" w:rsidRDefault="00F045EA" w:rsidP="00F045EA">
      <w:pPr>
        <w:pStyle w:val="Heading5"/>
        <w:rPr>
          <w:rFonts w:hint="cs"/>
          <w:rtl/>
        </w:rPr>
      </w:pPr>
      <w:proofErr w:type="spellStart"/>
      <w:r w:rsidRPr="00F045EA">
        <w:rPr>
          <w:rFonts w:hint="cs"/>
          <w:u w:val="single"/>
          <w:rtl/>
        </w:rPr>
        <w:t>אסתרינה</w:t>
      </w:r>
      <w:proofErr w:type="spellEnd"/>
      <w:r w:rsidRPr="00F045EA">
        <w:rPr>
          <w:rFonts w:hint="cs"/>
          <w:u w:val="single"/>
          <w:rtl/>
        </w:rPr>
        <w:t xml:space="preserve"> </w:t>
      </w:r>
      <w:proofErr w:type="spellStart"/>
      <w:r w:rsidRPr="00F045EA">
        <w:rPr>
          <w:rFonts w:hint="cs"/>
          <w:u w:val="single"/>
          <w:rtl/>
        </w:rPr>
        <w:t>טרטמן</w:t>
      </w:r>
      <w:proofErr w:type="spellEnd"/>
      <w:r w:rsidRPr="00F045EA">
        <w:rPr>
          <w:rFonts w:hint="cs"/>
          <w:u w:val="single"/>
          <w:rtl/>
        </w:rPr>
        <w:t>:</w:t>
      </w:r>
    </w:p>
    <w:p w14:paraId="7AC66A79" w14:textId="77777777" w:rsidR="00F045EA" w:rsidRPr="00F045EA" w:rsidRDefault="00F045EA" w:rsidP="00F045EA">
      <w:pPr>
        <w:pStyle w:val="Heading5"/>
        <w:rPr>
          <w:rFonts w:hint="cs"/>
          <w:rtl/>
        </w:rPr>
      </w:pPr>
    </w:p>
    <w:p w14:paraId="28EF9E77" w14:textId="77777777" w:rsidR="00F045EA" w:rsidRPr="00F045EA" w:rsidRDefault="00F045EA" w:rsidP="00F045EA">
      <w:pPr>
        <w:bidi/>
        <w:jc w:val="both"/>
        <w:rPr>
          <w:rFonts w:cs="David" w:hint="cs"/>
          <w:rtl/>
        </w:rPr>
      </w:pPr>
      <w:r w:rsidRPr="00F045EA">
        <w:rPr>
          <w:rFonts w:cs="David" w:hint="cs"/>
          <w:rtl/>
        </w:rPr>
        <w:tab/>
        <w:t xml:space="preserve"> בעד. </w:t>
      </w:r>
    </w:p>
    <w:p w14:paraId="0B9F1479" w14:textId="77777777" w:rsidR="00F045EA" w:rsidRPr="00F045EA" w:rsidRDefault="00F045EA" w:rsidP="00F045EA">
      <w:pPr>
        <w:bidi/>
        <w:jc w:val="both"/>
        <w:rPr>
          <w:rFonts w:cs="David" w:hint="cs"/>
          <w:rtl/>
        </w:rPr>
      </w:pPr>
    </w:p>
    <w:p w14:paraId="70E1263E"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088512E3" w14:textId="77777777" w:rsidR="00F045EA" w:rsidRPr="00F045EA" w:rsidRDefault="00F045EA" w:rsidP="00F045EA">
      <w:pPr>
        <w:bidi/>
        <w:jc w:val="both"/>
        <w:rPr>
          <w:rFonts w:cs="David" w:hint="cs"/>
          <w:rtl/>
        </w:rPr>
      </w:pPr>
    </w:p>
    <w:p w14:paraId="74323367" w14:textId="77777777" w:rsidR="00F045EA" w:rsidRPr="00F045EA" w:rsidRDefault="00F045EA" w:rsidP="00F045EA">
      <w:pPr>
        <w:bidi/>
        <w:jc w:val="both"/>
        <w:rPr>
          <w:rFonts w:cs="David" w:hint="cs"/>
          <w:rtl/>
        </w:rPr>
      </w:pPr>
      <w:r w:rsidRPr="00F045EA">
        <w:rPr>
          <w:rFonts w:cs="David" w:hint="cs"/>
          <w:rtl/>
        </w:rPr>
        <w:tab/>
        <w:t xml:space="preserve">חברת הכנסת שמטוב. </w:t>
      </w:r>
    </w:p>
    <w:p w14:paraId="44EAE550" w14:textId="77777777" w:rsidR="00F045EA" w:rsidRPr="00F045EA" w:rsidRDefault="00F045EA" w:rsidP="00F045EA">
      <w:pPr>
        <w:bidi/>
        <w:jc w:val="both"/>
        <w:rPr>
          <w:rFonts w:cs="David" w:hint="cs"/>
          <w:rtl/>
        </w:rPr>
      </w:pPr>
    </w:p>
    <w:p w14:paraId="026C0150" w14:textId="77777777" w:rsidR="00F045EA" w:rsidRPr="00F045EA" w:rsidRDefault="00F045EA" w:rsidP="00F045EA">
      <w:pPr>
        <w:bidi/>
        <w:jc w:val="both"/>
        <w:rPr>
          <w:rFonts w:cs="David" w:hint="cs"/>
          <w:rtl/>
        </w:rPr>
      </w:pPr>
      <w:proofErr w:type="spellStart"/>
      <w:r w:rsidRPr="00F045EA">
        <w:rPr>
          <w:rFonts w:cs="David" w:hint="cs"/>
          <w:u w:val="single"/>
          <w:rtl/>
        </w:rPr>
        <w:t>ליה</w:t>
      </w:r>
      <w:proofErr w:type="spellEnd"/>
      <w:r w:rsidRPr="00F045EA">
        <w:rPr>
          <w:rFonts w:cs="David" w:hint="cs"/>
          <w:u w:val="single"/>
          <w:rtl/>
        </w:rPr>
        <w:t xml:space="preserve"> שמטוב:</w:t>
      </w:r>
    </w:p>
    <w:p w14:paraId="047B05F9" w14:textId="77777777" w:rsidR="00F045EA" w:rsidRPr="00F045EA" w:rsidRDefault="00F045EA" w:rsidP="00F045EA">
      <w:pPr>
        <w:bidi/>
        <w:jc w:val="both"/>
        <w:rPr>
          <w:rFonts w:cs="David" w:hint="cs"/>
          <w:rtl/>
        </w:rPr>
      </w:pPr>
    </w:p>
    <w:p w14:paraId="7EA0E5DE" w14:textId="77777777" w:rsidR="00F045EA" w:rsidRPr="00F045EA" w:rsidRDefault="00F045EA" w:rsidP="00F045EA">
      <w:pPr>
        <w:bidi/>
        <w:jc w:val="both"/>
        <w:rPr>
          <w:rFonts w:cs="David" w:hint="cs"/>
          <w:rtl/>
        </w:rPr>
      </w:pPr>
      <w:r w:rsidRPr="00F045EA">
        <w:rPr>
          <w:rFonts w:cs="David" w:hint="cs"/>
          <w:rtl/>
        </w:rPr>
        <w:tab/>
        <w:t xml:space="preserve"> בעד. </w:t>
      </w:r>
    </w:p>
    <w:p w14:paraId="7D9F6042" w14:textId="77777777" w:rsidR="00F045EA" w:rsidRPr="00F045EA" w:rsidRDefault="00F045EA" w:rsidP="00F045EA">
      <w:pPr>
        <w:bidi/>
        <w:jc w:val="both"/>
        <w:rPr>
          <w:rFonts w:cs="David" w:hint="cs"/>
          <w:rtl/>
        </w:rPr>
      </w:pPr>
    </w:p>
    <w:p w14:paraId="663CC72D"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44B1E549" w14:textId="77777777" w:rsidR="00F045EA" w:rsidRPr="00F045EA" w:rsidRDefault="00F045EA" w:rsidP="00F045EA">
      <w:pPr>
        <w:bidi/>
        <w:jc w:val="both"/>
        <w:rPr>
          <w:rFonts w:cs="David" w:hint="cs"/>
          <w:rtl/>
        </w:rPr>
      </w:pPr>
    </w:p>
    <w:p w14:paraId="77B5F67C" w14:textId="77777777" w:rsidR="00F045EA" w:rsidRPr="00F045EA" w:rsidRDefault="00F045EA" w:rsidP="00F045EA">
      <w:pPr>
        <w:bidi/>
        <w:jc w:val="both"/>
        <w:rPr>
          <w:rFonts w:cs="David" w:hint="cs"/>
          <w:rtl/>
        </w:rPr>
      </w:pPr>
      <w:r w:rsidRPr="00F045EA">
        <w:rPr>
          <w:rFonts w:cs="David" w:hint="cs"/>
          <w:rtl/>
        </w:rPr>
        <w:tab/>
        <w:t xml:space="preserve">חבר הכנסת אריאל. </w:t>
      </w:r>
    </w:p>
    <w:p w14:paraId="1ABDF281" w14:textId="77777777" w:rsidR="00F045EA" w:rsidRPr="00F045EA" w:rsidRDefault="00F045EA" w:rsidP="00F045EA">
      <w:pPr>
        <w:bidi/>
        <w:jc w:val="both"/>
        <w:rPr>
          <w:rFonts w:cs="David" w:hint="cs"/>
          <w:rtl/>
        </w:rPr>
      </w:pPr>
    </w:p>
    <w:p w14:paraId="040CF14B" w14:textId="77777777" w:rsidR="00F045EA" w:rsidRPr="00F045EA" w:rsidRDefault="00F045EA" w:rsidP="00F045EA">
      <w:pPr>
        <w:bidi/>
        <w:jc w:val="both"/>
        <w:rPr>
          <w:rFonts w:cs="David"/>
          <w:rtl/>
        </w:rPr>
      </w:pPr>
      <w:r w:rsidRPr="00F045EA">
        <w:rPr>
          <w:rFonts w:cs="David" w:hint="eastAsia"/>
          <w:u w:val="single"/>
          <w:rtl/>
        </w:rPr>
        <w:t>אורי</w:t>
      </w:r>
      <w:r w:rsidRPr="00F045EA">
        <w:rPr>
          <w:rFonts w:cs="David"/>
          <w:u w:val="single"/>
          <w:rtl/>
        </w:rPr>
        <w:t xml:space="preserve"> אריאל:</w:t>
      </w:r>
    </w:p>
    <w:p w14:paraId="7F918716" w14:textId="77777777" w:rsidR="00F045EA" w:rsidRPr="00F045EA" w:rsidRDefault="00F045EA" w:rsidP="00F045EA">
      <w:pPr>
        <w:bidi/>
        <w:jc w:val="both"/>
        <w:rPr>
          <w:rFonts w:cs="David"/>
          <w:rtl/>
        </w:rPr>
      </w:pPr>
    </w:p>
    <w:p w14:paraId="0CF843B7" w14:textId="77777777" w:rsidR="00F045EA" w:rsidRPr="00F045EA" w:rsidRDefault="00F045EA" w:rsidP="00F045EA">
      <w:pPr>
        <w:bidi/>
        <w:jc w:val="both"/>
        <w:rPr>
          <w:rFonts w:cs="David" w:hint="cs"/>
          <w:rtl/>
        </w:rPr>
      </w:pPr>
      <w:r w:rsidRPr="00F045EA">
        <w:rPr>
          <w:rFonts w:cs="David"/>
          <w:rtl/>
        </w:rPr>
        <w:tab/>
      </w:r>
      <w:r w:rsidRPr="00F045EA">
        <w:rPr>
          <w:rFonts w:cs="David" w:hint="cs"/>
          <w:rtl/>
        </w:rPr>
        <w:t xml:space="preserve"> נגד. </w:t>
      </w:r>
    </w:p>
    <w:p w14:paraId="2B4A8C8A" w14:textId="77777777" w:rsidR="00F045EA" w:rsidRPr="00F045EA" w:rsidRDefault="00F045EA" w:rsidP="00F045EA">
      <w:pPr>
        <w:bidi/>
        <w:jc w:val="both"/>
        <w:rPr>
          <w:rFonts w:cs="David" w:hint="cs"/>
          <w:rtl/>
        </w:rPr>
      </w:pPr>
    </w:p>
    <w:p w14:paraId="65FE416E"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6620F4BF" w14:textId="77777777" w:rsidR="00F045EA" w:rsidRPr="00F045EA" w:rsidRDefault="00F045EA" w:rsidP="00F045EA">
      <w:pPr>
        <w:bidi/>
        <w:jc w:val="both"/>
        <w:rPr>
          <w:rFonts w:cs="David" w:hint="cs"/>
          <w:rtl/>
        </w:rPr>
      </w:pPr>
    </w:p>
    <w:p w14:paraId="195A30C9" w14:textId="77777777" w:rsidR="00F045EA" w:rsidRPr="00F045EA" w:rsidRDefault="00F045EA" w:rsidP="00F045EA">
      <w:pPr>
        <w:bidi/>
        <w:jc w:val="both"/>
        <w:rPr>
          <w:rFonts w:cs="David" w:hint="cs"/>
          <w:rtl/>
        </w:rPr>
      </w:pPr>
      <w:r w:rsidRPr="00F045EA">
        <w:rPr>
          <w:rFonts w:cs="David" w:hint="cs"/>
          <w:rtl/>
        </w:rPr>
        <w:tab/>
        <w:t xml:space="preserve">חבר הכנסת גבאי. </w:t>
      </w:r>
    </w:p>
    <w:p w14:paraId="340E49FD" w14:textId="77777777" w:rsidR="00F045EA" w:rsidRPr="00F045EA" w:rsidRDefault="00F045EA" w:rsidP="00F045EA">
      <w:pPr>
        <w:bidi/>
        <w:jc w:val="both"/>
        <w:rPr>
          <w:rFonts w:cs="David" w:hint="cs"/>
          <w:rtl/>
        </w:rPr>
      </w:pPr>
    </w:p>
    <w:p w14:paraId="233946E1" w14:textId="77777777" w:rsidR="00F045EA" w:rsidRPr="00F045EA" w:rsidRDefault="00F045EA" w:rsidP="00F045EA">
      <w:pPr>
        <w:pStyle w:val="Heading5"/>
        <w:rPr>
          <w:rFonts w:hint="cs"/>
          <w:rtl/>
        </w:rPr>
      </w:pPr>
      <w:r w:rsidRPr="00F045EA">
        <w:rPr>
          <w:rFonts w:hint="cs"/>
          <w:u w:val="single"/>
          <w:rtl/>
        </w:rPr>
        <w:t>אליהו גבאי:</w:t>
      </w:r>
    </w:p>
    <w:p w14:paraId="6760E2A7" w14:textId="77777777" w:rsidR="00F045EA" w:rsidRPr="00F045EA" w:rsidRDefault="00F045EA" w:rsidP="00F045EA">
      <w:pPr>
        <w:pStyle w:val="Heading5"/>
        <w:rPr>
          <w:rFonts w:hint="cs"/>
          <w:rtl/>
        </w:rPr>
      </w:pPr>
    </w:p>
    <w:p w14:paraId="0AE4145C" w14:textId="77777777" w:rsidR="00F045EA" w:rsidRPr="00F045EA" w:rsidRDefault="00F045EA" w:rsidP="00F045EA">
      <w:pPr>
        <w:bidi/>
        <w:jc w:val="both"/>
        <w:rPr>
          <w:rFonts w:cs="David" w:hint="cs"/>
          <w:rtl/>
        </w:rPr>
      </w:pPr>
      <w:r w:rsidRPr="00F045EA">
        <w:rPr>
          <w:rFonts w:cs="David" w:hint="cs"/>
          <w:rtl/>
        </w:rPr>
        <w:tab/>
        <w:t xml:space="preserve"> נגד. </w:t>
      </w:r>
    </w:p>
    <w:p w14:paraId="6AEDD247" w14:textId="77777777" w:rsidR="00F045EA" w:rsidRPr="00F045EA" w:rsidRDefault="00F045EA" w:rsidP="00F045EA">
      <w:pPr>
        <w:bidi/>
        <w:jc w:val="both"/>
        <w:rPr>
          <w:rFonts w:cs="David" w:hint="cs"/>
          <w:rtl/>
        </w:rPr>
      </w:pPr>
    </w:p>
    <w:p w14:paraId="40A8EB39"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2B54C63F" w14:textId="77777777" w:rsidR="00F045EA" w:rsidRPr="00F045EA" w:rsidRDefault="00F045EA" w:rsidP="00F045EA">
      <w:pPr>
        <w:bidi/>
        <w:jc w:val="both"/>
        <w:rPr>
          <w:rFonts w:cs="David" w:hint="cs"/>
          <w:rtl/>
        </w:rPr>
      </w:pPr>
    </w:p>
    <w:p w14:paraId="6E461EDF" w14:textId="77777777" w:rsidR="00F045EA" w:rsidRPr="00F045EA" w:rsidRDefault="00F045EA" w:rsidP="00F045EA">
      <w:pPr>
        <w:bidi/>
        <w:jc w:val="both"/>
        <w:rPr>
          <w:rFonts w:cs="David" w:hint="cs"/>
          <w:rtl/>
        </w:rPr>
      </w:pPr>
      <w:r w:rsidRPr="00F045EA">
        <w:rPr>
          <w:rFonts w:cs="David" w:hint="cs"/>
          <w:rtl/>
        </w:rPr>
        <w:tab/>
        <w:t xml:space="preserve">חברת הכנסת </w:t>
      </w:r>
      <w:proofErr w:type="spellStart"/>
      <w:r w:rsidRPr="00F045EA">
        <w:rPr>
          <w:rFonts w:cs="David" w:hint="cs"/>
          <w:rtl/>
        </w:rPr>
        <w:t>גלאון</w:t>
      </w:r>
      <w:proofErr w:type="spellEnd"/>
      <w:r w:rsidRPr="00F045EA">
        <w:rPr>
          <w:rFonts w:cs="David" w:hint="cs"/>
          <w:rtl/>
        </w:rPr>
        <w:t xml:space="preserve">. </w:t>
      </w:r>
    </w:p>
    <w:p w14:paraId="131B55DD" w14:textId="77777777" w:rsidR="00F045EA" w:rsidRPr="00F045EA" w:rsidRDefault="00F045EA" w:rsidP="00F045EA">
      <w:pPr>
        <w:bidi/>
        <w:jc w:val="both"/>
        <w:rPr>
          <w:rFonts w:cs="David" w:hint="cs"/>
          <w:rtl/>
        </w:rPr>
      </w:pPr>
    </w:p>
    <w:p w14:paraId="1AB9B4B6"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61567126" w14:textId="77777777" w:rsidR="00F045EA" w:rsidRPr="00F045EA" w:rsidRDefault="00F045EA" w:rsidP="00F045EA">
      <w:pPr>
        <w:bidi/>
        <w:jc w:val="both"/>
        <w:rPr>
          <w:rFonts w:cs="David" w:hint="cs"/>
          <w:rtl/>
        </w:rPr>
      </w:pPr>
    </w:p>
    <w:p w14:paraId="4C3FA023" w14:textId="77777777" w:rsidR="00F045EA" w:rsidRPr="00F045EA" w:rsidRDefault="00F045EA" w:rsidP="00F045EA">
      <w:pPr>
        <w:bidi/>
        <w:jc w:val="both"/>
        <w:rPr>
          <w:rFonts w:cs="David" w:hint="cs"/>
          <w:rtl/>
        </w:rPr>
      </w:pPr>
      <w:r w:rsidRPr="00F045EA">
        <w:rPr>
          <w:rFonts w:cs="David" w:hint="cs"/>
          <w:rtl/>
        </w:rPr>
        <w:tab/>
        <w:t xml:space="preserve"> נגד. </w:t>
      </w:r>
    </w:p>
    <w:p w14:paraId="3FEF36AE" w14:textId="77777777" w:rsidR="00F045EA" w:rsidRPr="00F045EA" w:rsidRDefault="00F045EA" w:rsidP="00F045EA">
      <w:pPr>
        <w:bidi/>
        <w:jc w:val="both"/>
        <w:rPr>
          <w:rFonts w:cs="David" w:hint="cs"/>
          <w:rtl/>
        </w:rPr>
      </w:pPr>
    </w:p>
    <w:p w14:paraId="5711947D"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587A7319" w14:textId="77777777" w:rsidR="00F045EA" w:rsidRPr="00F045EA" w:rsidRDefault="00F045EA" w:rsidP="00F045EA">
      <w:pPr>
        <w:bidi/>
        <w:jc w:val="both"/>
        <w:rPr>
          <w:rFonts w:cs="David" w:hint="cs"/>
          <w:rtl/>
        </w:rPr>
      </w:pPr>
    </w:p>
    <w:p w14:paraId="6C9E714D" w14:textId="77777777" w:rsidR="00F045EA" w:rsidRPr="00F045EA" w:rsidRDefault="00F045EA" w:rsidP="00F045EA">
      <w:pPr>
        <w:bidi/>
        <w:jc w:val="both"/>
        <w:rPr>
          <w:rFonts w:cs="David" w:hint="cs"/>
          <w:rtl/>
        </w:rPr>
      </w:pPr>
      <w:r w:rsidRPr="00F045EA">
        <w:rPr>
          <w:rFonts w:cs="David" w:hint="cs"/>
          <w:rtl/>
        </w:rPr>
        <w:tab/>
        <w:t xml:space="preserve">חבר הכנסת טיבי. </w:t>
      </w:r>
    </w:p>
    <w:p w14:paraId="156D9468" w14:textId="77777777" w:rsidR="00F045EA" w:rsidRPr="00F045EA" w:rsidRDefault="00F045EA" w:rsidP="00F045EA">
      <w:pPr>
        <w:bidi/>
        <w:jc w:val="both"/>
        <w:rPr>
          <w:rFonts w:cs="David" w:hint="cs"/>
          <w:rtl/>
        </w:rPr>
      </w:pPr>
    </w:p>
    <w:p w14:paraId="27E30FF5" w14:textId="77777777" w:rsidR="00F045EA" w:rsidRPr="00F045EA" w:rsidRDefault="00F045EA" w:rsidP="00F045EA">
      <w:pPr>
        <w:bidi/>
        <w:jc w:val="both"/>
        <w:rPr>
          <w:rFonts w:cs="David" w:hint="cs"/>
          <w:rtl/>
        </w:rPr>
      </w:pPr>
      <w:proofErr w:type="spellStart"/>
      <w:r w:rsidRPr="00F045EA">
        <w:rPr>
          <w:rFonts w:cs="David" w:hint="cs"/>
          <w:u w:val="single"/>
          <w:rtl/>
        </w:rPr>
        <w:t>אחמד</w:t>
      </w:r>
      <w:proofErr w:type="spellEnd"/>
      <w:r w:rsidRPr="00F045EA">
        <w:rPr>
          <w:rFonts w:cs="David" w:hint="cs"/>
          <w:u w:val="single"/>
          <w:rtl/>
        </w:rPr>
        <w:t xml:space="preserve"> טיבי:</w:t>
      </w:r>
    </w:p>
    <w:p w14:paraId="4CE7E9FE" w14:textId="77777777" w:rsidR="00F045EA" w:rsidRPr="00F045EA" w:rsidRDefault="00F045EA" w:rsidP="00F045EA">
      <w:pPr>
        <w:bidi/>
        <w:jc w:val="both"/>
        <w:rPr>
          <w:rFonts w:cs="David" w:hint="cs"/>
          <w:rtl/>
        </w:rPr>
      </w:pPr>
    </w:p>
    <w:p w14:paraId="780893C1" w14:textId="77777777" w:rsidR="00F045EA" w:rsidRPr="00F045EA" w:rsidRDefault="00F045EA" w:rsidP="00F045EA">
      <w:pPr>
        <w:bidi/>
        <w:jc w:val="both"/>
        <w:rPr>
          <w:rFonts w:cs="David" w:hint="cs"/>
          <w:rtl/>
        </w:rPr>
      </w:pPr>
      <w:r w:rsidRPr="00F045EA">
        <w:rPr>
          <w:rFonts w:cs="David" w:hint="cs"/>
          <w:rtl/>
        </w:rPr>
        <w:tab/>
        <w:t xml:space="preserve"> נגד. </w:t>
      </w:r>
    </w:p>
    <w:p w14:paraId="7C19552F" w14:textId="77777777" w:rsidR="00F045EA" w:rsidRPr="00F045EA" w:rsidRDefault="00F045EA" w:rsidP="00F045EA">
      <w:pPr>
        <w:bidi/>
        <w:jc w:val="both"/>
        <w:rPr>
          <w:rFonts w:cs="David" w:hint="cs"/>
          <w:rtl/>
        </w:rPr>
      </w:pPr>
    </w:p>
    <w:p w14:paraId="72E5F8DD"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7B891BCF" w14:textId="77777777" w:rsidR="00F045EA" w:rsidRPr="00F045EA" w:rsidRDefault="00F045EA" w:rsidP="00F045EA">
      <w:pPr>
        <w:bidi/>
        <w:jc w:val="both"/>
        <w:rPr>
          <w:rFonts w:cs="David" w:hint="cs"/>
          <w:rtl/>
        </w:rPr>
      </w:pPr>
    </w:p>
    <w:p w14:paraId="55FCD932" w14:textId="77777777" w:rsidR="00F045EA" w:rsidRPr="00F045EA" w:rsidRDefault="00F045EA" w:rsidP="00F045EA">
      <w:pPr>
        <w:bidi/>
        <w:jc w:val="both"/>
        <w:rPr>
          <w:rFonts w:cs="David" w:hint="cs"/>
          <w:rtl/>
        </w:rPr>
      </w:pPr>
      <w:r w:rsidRPr="00F045EA">
        <w:rPr>
          <w:rFonts w:cs="David" w:hint="cs"/>
          <w:rtl/>
        </w:rPr>
        <w:tab/>
        <w:t xml:space="preserve">חבר הכנסת ברכה. </w:t>
      </w:r>
    </w:p>
    <w:p w14:paraId="60253CE3" w14:textId="77777777" w:rsidR="00F045EA" w:rsidRPr="00F045EA" w:rsidRDefault="00F045EA" w:rsidP="00F045EA">
      <w:pPr>
        <w:bidi/>
        <w:jc w:val="both"/>
        <w:rPr>
          <w:rFonts w:cs="David" w:hint="cs"/>
          <w:rtl/>
        </w:rPr>
      </w:pPr>
    </w:p>
    <w:p w14:paraId="0F9DB59F" w14:textId="77777777" w:rsidR="00F045EA" w:rsidRPr="00F045EA" w:rsidRDefault="00F045EA" w:rsidP="00F045EA">
      <w:pPr>
        <w:bidi/>
        <w:jc w:val="both"/>
        <w:rPr>
          <w:rFonts w:cs="David"/>
          <w:u w:val="single"/>
          <w:rtl/>
        </w:rPr>
      </w:pPr>
      <w:proofErr w:type="spellStart"/>
      <w:r w:rsidRPr="00F045EA">
        <w:rPr>
          <w:rFonts w:cs="David"/>
          <w:u w:val="single"/>
          <w:rtl/>
        </w:rPr>
        <w:t>מוחמד</w:t>
      </w:r>
      <w:proofErr w:type="spellEnd"/>
      <w:r w:rsidRPr="00F045EA">
        <w:rPr>
          <w:rFonts w:cs="David"/>
          <w:u w:val="single"/>
          <w:rtl/>
        </w:rPr>
        <w:t xml:space="preserve"> ברכה:</w:t>
      </w:r>
    </w:p>
    <w:p w14:paraId="304D507B" w14:textId="77777777" w:rsidR="00F045EA" w:rsidRPr="00F045EA" w:rsidRDefault="00F045EA" w:rsidP="00F045EA">
      <w:pPr>
        <w:bidi/>
        <w:jc w:val="both"/>
        <w:rPr>
          <w:rFonts w:cs="David"/>
          <w:u w:val="single"/>
          <w:rtl/>
        </w:rPr>
      </w:pPr>
    </w:p>
    <w:p w14:paraId="21154F9C" w14:textId="77777777" w:rsidR="00F045EA" w:rsidRPr="00F045EA" w:rsidRDefault="00F045EA" w:rsidP="00F045EA">
      <w:pPr>
        <w:bidi/>
        <w:jc w:val="both"/>
        <w:rPr>
          <w:rFonts w:cs="David" w:hint="cs"/>
          <w:rtl/>
        </w:rPr>
      </w:pPr>
      <w:r w:rsidRPr="00F045EA">
        <w:rPr>
          <w:rFonts w:cs="David"/>
          <w:rtl/>
        </w:rPr>
        <w:tab/>
      </w:r>
      <w:r w:rsidRPr="00F045EA">
        <w:rPr>
          <w:rFonts w:cs="David" w:hint="cs"/>
          <w:rtl/>
        </w:rPr>
        <w:t xml:space="preserve"> נגד. </w:t>
      </w:r>
    </w:p>
    <w:p w14:paraId="499BCDBE" w14:textId="77777777" w:rsidR="00F045EA" w:rsidRPr="00F045EA" w:rsidRDefault="00F045EA" w:rsidP="00F045EA">
      <w:pPr>
        <w:bidi/>
        <w:jc w:val="both"/>
        <w:rPr>
          <w:rFonts w:cs="David" w:hint="cs"/>
          <w:rtl/>
        </w:rPr>
      </w:pPr>
    </w:p>
    <w:p w14:paraId="7930C318" w14:textId="77777777" w:rsidR="00F045EA" w:rsidRPr="00F045EA" w:rsidRDefault="00F045EA" w:rsidP="00F045EA">
      <w:pPr>
        <w:bidi/>
        <w:jc w:val="both"/>
        <w:rPr>
          <w:rFonts w:cs="David" w:hint="cs"/>
          <w:rtl/>
        </w:rPr>
      </w:pPr>
      <w:r w:rsidRPr="00F045EA">
        <w:rPr>
          <w:rFonts w:cs="David"/>
          <w:u w:val="single"/>
          <w:rtl/>
        </w:rPr>
        <w:br w:type="page"/>
      </w:r>
      <w:r w:rsidRPr="00F045EA">
        <w:rPr>
          <w:rFonts w:cs="David" w:hint="cs"/>
          <w:u w:val="single"/>
          <w:rtl/>
        </w:rPr>
        <w:t>היו"ר רוחמה אברהם:</w:t>
      </w:r>
    </w:p>
    <w:p w14:paraId="5EB95E16" w14:textId="77777777" w:rsidR="00F045EA" w:rsidRPr="00F045EA" w:rsidRDefault="00F045EA" w:rsidP="00F045EA">
      <w:pPr>
        <w:bidi/>
        <w:jc w:val="both"/>
        <w:rPr>
          <w:rFonts w:cs="David" w:hint="cs"/>
          <w:rtl/>
        </w:rPr>
      </w:pPr>
    </w:p>
    <w:p w14:paraId="085B6144" w14:textId="77777777" w:rsidR="00F045EA" w:rsidRPr="00F045EA" w:rsidRDefault="00F045EA" w:rsidP="00F045EA">
      <w:pPr>
        <w:bidi/>
        <w:jc w:val="both"/>
        <w:rPr>
          <w:rFonts w:cs="David" w:hint="cs"/>
          <w:rtl/>
        </w:rPr>
      </w:pPr>
      <w:r w:rsidRPr="00F045EA">
        <w:rPr>
          <w:rFonts w:cs="David" w:hint="cs"/>
          <w:rtl/>
        </w:rPr>
        <w:tab/>
        <w:t xml:space="preserve">חברת הכנסת אברהם בעד. </w:t>
      </w:r>
    </w:p>
    <w:p w14:paraId="34AF1711" w14:textId="77777777" w:rsidR="00F045EA" w:rsidRPr="00F045EA" w:rsidRDefault="00F045EA" w:rsidP="00F045EA">
      <w:pPr>
        <w:bidi/>
        <w:jc w:val="both"/>
        <w:rPr>
          <w:rFonts w:cs="David" w:hint="cs"/>
          <w:rtl/>
        </w:rPr>
      </w:pPr>
    </w:p>
    <w:p w14:paraId="3C14A4D8" w14:textId="77777777" w:rsidR="00F045EA" w:rsidRPr="00F045EA" w:rsidRDefault="00F045EA" w:rsidP="00F045EA">
      <w:pPr>
        <w:bidi/>
        <w:jc w:val="both"/>
        <w:rPr>
          <w:rFonts w:cs="David" w:hint="cs"/>
          <w:rtl/>
        </w:rPr>
      </w:pPr>
      <w:r w:rsidRPr="00F045EA">
        <w:rPr>
          <w:rFonts w:cs="David" w:hint="cs"/>
          <w:rtl/>
        </w:rPr>
        <w:tab/>
        <w:t xml:space="preserve">13 הצביעו בעד, 12 הצביעו נגד. לפיכך אני קובעת שוועדת הכנסת הצביעה בעד סיום כהונתו של חבר הכנסת ליצמן כיושב-ראש ועדת הכספים. </w:t>
      </w:r>
    </w:p>
    <w:p w14:paraId="7F04B8BF" w14:textId="77777777" w:rsidR="00F045EA" w:rsidRPr="00F045EA" w:rsidRDefault="00F045EA" w:rsidP="00F045EA">
      <w:pPr>
        <w:bidi/>
        <w:jc w:val="both"/>
        <w:rPr>
          <w:rFonts w:cs="David" w:hint="cs"/>
          <w:rtl/>
        </w:rPr>
      </w:pPr>
    </w:p>
    <w:p w14:paraId="7330861F" w14:textId="77777777" w:rsidR="00F045EA" w:rsidRPr="00F045EA" w:rsidRDefault="00F045EA" w:rsidP="00F045EA">
      <w:pPr>
        <w:bidi/>
        <w:jc w:val="both"/>
        <w:rPr>
          <w:rFonts w:cs="David" w:hint="cs"/>
          <w:u w:val="single"/>
          <w:rtl/>
        </w:rPr>
      </w:pPr>
      <w:r w:rsidRPr="00F045EA">
        <w:rPr>
          <w:rFonts w:cs="David" w:hint="cs"/>
          <w:u w:val="single"/>
          <w:rtl/>
        </w:rPr>
        <w:t>מאיר פרוש:</w:t>
      </w:r>
    </w:p>
    <w:p w14:paraId="27965484" w14:textId="77777777" w:rsidR="00F045EA" w:rsidRPr="00F045EA" w:rsidRDefault="00F045EA" w:rsidP="00F045EA">
      <w:pPr>
        <w:bidi/>
        <w:jc w:val="both"/>
        <w:rPr>
          <w:rFonts w:cs="David" w:hint="cs"/>
          <w:u w:val="single"/>
        </w:rPr>
      </w:pPr>
    </w:p>
    <w:p w14:paraId="4D350C2B" w14:textId="77777777" w:rsidR="00F045EA" w:rsidRPr="00F045EA" w:rsidRDefault="00F045EA" w:rsidP="00F045EA">
      <w:pPr>
        <w:bidi/>
        <w:jc w:val="both"/>
        <w:rPr>
          <w:rFonts w:cs="David" w:hint="cs"/>
          <w:rtl/>
        </w:rPr>
      </w:pPr>
      <w:r w:rsidRPr="00F045EA">
        <w:rPr>
          <w:rFonts w:cs="David" w:hint="cs"/>
          <w:rtl/>
        </w:rPr>
        <w:tab/>
        <w:t xml:space="preserve"> אני מבקש רביזיה. </w:t>
      </w:r>
    </w:p>
    <w:p w14:paraId="07209AA7" w14:textId="77777777" w:rsidR="00F045EA" w:rsidRPr="00F045EA" w:rsidRDefault="00F045EA" w:rsidP="00F045EA">
      <w:pPr>
        <w:bidi/>
        <w:jc w:val="both"/>
        <w:rPr>
          <w:rFonts w:cs="David" w:hint="cs"/>
          <w:rtl/>
        </w:rPr>
      </w:pPr>
    </w:p>
    <w:p w14:paraId="08D9A1A8"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201B6B39" w14:textId="77777777" w:rsidR="00F045EA" w:rsidRPr="00F045EA" w:rsidRDefault="00F045EA" w:rsidP="00F045EA">
      <w:pPr>
        <w:bidi/>
        <w:jc w:val="both"/>
        <w:rPr>
          <w:rFonts w:cs="David" w:hint="cs"/>
          <w:rtl/>
        </w:rPr>
      </w:pPr>
    </w:p>
    <w:p w14:paraId="56ED1E3B" w14:textId="77777777" w:rsidR="00F045EA" w:rsidRPr="00F045EA" w:rsidRDefault="00F045EA" w:rsidP="00F045EA">
      <w:pPr>
        <w:bidi/>
        <w:jc w:val="both"/>
        <w:rPr>
          <w:rFonts w:cs="David" w:hint="cs"/>
          <w:rtl/>
        </w:rPr>
      </w:pPr>
      <w:r w:rsidRPr="00F045EA">
        <w:rPr>
          <w:rFonts w:cs="David" w:hint="cs"/>
          <w:rtl/>
        </w:rPr>
        <w:tab/>
        <w:t xml:space="preserve">יש לך דקה. </w:t>
      </w:r>
    </w:p>
    <w:p w14:paraId="61ADA3EF" w14:textId="77777777" w:rsidR="00F045EA" w:rsidRPr="00F045EA" w:rsidRDefault="00F045EA" w:rsidP="00F045EA">
      <w:pPr>
        <w:bidi/>
        <w:jc w:val="both"/>
        <w:rPr>
          <w:rFonts w:cs="David" w:hint="cs"/>
          <w:rtl/>
        </w:rPr>
      </w:pPr>
    </w:p>
    <w:p w14:paraId="5D76F43E" w14:textId="77777777" w:rsidR="00F045EA" w:rsidRPr="00F045EA" w:rsidRDefault="00F045EA" w:rsidP="00F045EA">
      <w:pPr>
        <w:bidi/>
        <w:jc w:val="both"/>
        <w:rPr>
          <w:rFonts w:cs="David" w:hint="cs"/>
          <w:u w:val="single"/>
          <w:rtl/>
        </w:rPr>
      </w:pPr>
      <w:r w:rsidRPr="00F045EA">
        <w:rPr>
          <w:rFonts w:cs="David" w:hint="cs"/>
          <w:u w:val="single"/>
          <w:rtl/>
        </w:rPr>
        <w:t>מאיר פרוש:</w:t>
      </w:r>
    </w:p>
    <w:p w14:paraId="3784E85C" w14:textId="77777777" w:rsidR="00F045EA" w:rsidRPr="00F045EA" w:rsidRDefault="00F045EA" w:rsidP="00F045EA">
      <w:pPr>
        <w:bidi/>
        <w:jc w:val="both"/>
        <w:rPr>
          <w:rFonts w:cs="David" w:hint="cs"/>
          <w:u w:val="single"/>
        </w:rPr>
      </w:pPr>
    </w:p>
    <w:p w14:paraId="00D2D23D" w14:textId="77777777" w:rsidR="00F045EA" w:rsidRPr="00F045EA" w:rsidRDefault="00F045EA" w:rsidP="00F045EA">
      <w:pPr>
        <w:bidi/>
        <w:jc w:val="both"/>
        <w:rPr>
          <w:rFonts w:cs="David" w:hint="cs"/>
          <w:rtl/>
        </w:rPr>
      </w:pPr>
      <w:r w:rsidRPr="00F045EA">
        <w:rPr>
          <w:rFonts w:cs="David" w:hint="cs"/>
          <w:rtl/>
        </w:rPr>
        <w:tab/>
        <w:t xml:space="preserve"> למה דקה?</w:t>
      </w:r>
    </w:p>
    <w:p w14:paraId="32D82635" w14:textId="77777777" w:rsidR="00F045EA" w:rsidRPr="00F045EA" w:rsidRDefault="00F045EA" w:rsidP="00F045EA">
      <w:pPr>
        <w:bidi/>
        <w:jc w:val="both"/>
        <w:rPr>
          <w:rFonts w:cs="David" w:hint="cs"/>
          <w:rtl/>
        </w:rPr>
      </w:pPr>
    </w:p>
    <w:p w14:paraId="293E9400"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60C093AF" w14:textId="77777777" w:rsidR="00F045EA" w:rsidRPr="00F045EA" w:rsidRDefault="00F045EA" w:rsidP="00F045EA">
      <w:pPr>
        <w:bidi/>
        <w:jc w:val="both"/>
        <w:rPr>
          <w:rFonts w:cs="David" w:hint="cs"/>
          <w:rtl/>
        </w:rPr>
      </w:pPr>
    </w:p>
    <w:p w14:paraId="56EE944D" w14:textId="77777777" w:rsidR="00F045EA" w:rsidRPr="00F045EA" w:rsidRDefault="00F045EA" w:rsidP="00F045EA">
      <w:pPr>
        <w:bidi/>
        <w:jc w:val="both"/>
        <w:rPr>
          <w:rFonts w:cs="David" w:hint="cs"/>
          <w:rtl/>
        </w:rPr>
      </w:pPr>
      <w:r w:rsidRPr="00F045EA">
        <w:rPr>
          <w:rFonts w:cs="David" w:hint="cs"/>
          <w:rtl/>
        </w:rPr>
        <w:tab/>
        <w:t xml:space="preserve">כי אני החלטתי. </w:t>
      </w:r>
    </w:p>
    <w:p w14:paraId="19BC298A" w14:textId="77777777" w:rsidR="00F045EA" w:rsidRPr="00F045EA" w:rsidRDefault="00F045EA" w:rsidP="00F045EA">
      <w:pPr>
        <w:bidi/>
        <w:jc w:val="both"/>
        <w:rPr>
          <w:rFonts w:cs="David" w:hint="cs"/>
          <w:rtl/>
        </w:rPr>
      </w:pPr>
    </w:p>
    <w:p w14:paraId="62924542" w14:textId="77777777" w:rsidR="00F045EA" w:rsidRPr="00F045EA" w:rsidRDefault="00F045EA" w:rsidP="00F045EA">
      <w:pPr>
        <w:bidi/>
        <w:jc w:val="both"/>
        <w:rPr>
          <w:rFonts w:cs="David" w:hint="cs"/>
          <w:u w:val="single"/>
          <w:rtl/>
        </w:rPr>
      </w:pPr>
      <w:r w:rsidRPr="00F045EA">
        <w:rPr>
          <w:rFonts w:cs="David" w:hint="cs"/>
          <w:u w:val="single"/>
          <w:rtl/>
        </w:rPr>
        <w:t>מאיר פרוש:</w:t>
      </w:r>
    </w:p>
    <w:p w14:paraId="2077E2AD" w14:textId="77777777" w:rsidR="00F045EA" w:rsidRPr="00F045EA" w:rsidRDefault="00F045EA" w:rsidP="00F045EA">
      <w:pPr>
        <w:bidi/>
        <w:jc w:val="both"/>
        <w:rPr>
          <w:rFonts w:cs="David" w:hint="cs"/>
          <w:u w:val="single"/>
        </w:rPr>
      </w:pPr>
    </w:p>
    <w:p w14:paraId="323FB754" w14:textId="77777777" w:rsidR="00F045EA" w:rsidRPr="00F045EA" w:rsidRDefault="00F045EA" w:rsidP="00F045EA">
      <w:pPr>
        <w:bidi/>
        <w:jc w:val="both"/>
        <w:rPr>
          <w:rFonts w:cs="David" w:hint="cs"/>
          <w:rtl/>
        </w:rPr>
      </w:pPr>
      <w:r w:rsidRPr="00F045EA">
        <w:rPr>
          <w:rFonts w:cs="David" w:hint="cs"/>
          <w:rtl/>
        </w:rPr>
        <w:tab/>
        <w:t xml:space="preserve"> בעבר היה חצי שעה. </w:t>
      </w:r>
    </w:p>
    <w:p w14:paraId="5168D8FF" w14:textId="77777777" w:rsidR="00F045EA" w:rsidRPr="00F045EA" w:rsidRDefault="00F045EA" w:rsidP="00F045EA">
      <w:pPr>
        <w:bidi/>
        <w:jc w:val="both"/>
        <w:rPr>
          <w:rFonts w:cs="David" w:hint="cs"/>
          <w:rtl/>
        </w:rPr>
      </w:pPr>
    </w:p>
    <w:p w14:paraId="3E59936A"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0D792F1D" w14:textId="77777777" w:rsidR="00F045EA" w:rsidRPr="00F045EA" w:rsidRDefault="00F045EA" w:rsidP="00F045EA">
      <w:pPr>
        <w:bidi/>
        <w:jc w:val="both"/>
        <w:rPr>
          <w:rFonts w:cs="David" w:hint="cs"/>
          <w:rtl/>
        </w:rPr>
      </w:pPr>
    </w:p>
    <w:p w14:paraId="7D112AB2" w14:textId="77777777" w:rsidR="00F045EA" w:rsidRPr="00F045EA" w:rsidRDefault="00F045EA" w:rsidP="00F045EA">
      <w:pPr>
        <w:bidi/>
        <w:jc w:val="both"/>
        <w:rPr>
          <w:rFonts w:cs="David" w:hint="cs"/>
          <w:rtl/>
        </w:rPr>
      </w:pPr>
      <w:r w:rsidRPr="00F045EA">
        <w:rPr>
          <w:rFonts w:cs="David" w:hint="cs"/>
          <w:rtl/>
        </w:rPr>
        <w:tab/>
        <w:t xml:space="preserve"> בתום הדקה אני מבקשת שוב הצבעה שמית. </w:t>
      </w:r>
    </w:p>
    <w:p w14:paraId="169FF397" w14:textId="77777777" w:rsidR="00F045EA" w:rsidRPr="00F045EA" w:rsidRDefault="00F045EA" w:rsidP="00F045EA">
      <w:pPr>
        <w:bidi/>
        <w:jc w:val="both"/>
        <w:rPr>
          <w:rFonts w:cs="David" w:hint="cs"/>
          <w:rtl/>
        </w:rPr>
      </w:pPr>
    </w:p>
    <w:p w14:paraId="1150A453"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5DBCCE08" w14:textId="77777777" w:rsidR="00F045EA" w:rsidRPr="00F045EA" w:rsidRDefault="00F045EA" w:rsidP="00F045EA">
      <w:pPr>
        <w:pStyle w:val="Heading5"/>
        <w:rPr>
          <w:rFonts w:hint="cs"/>
          <w:rtl/>
        </w:rPr>
      </w:pPr>
    </w:p>
    <w:p w14:paraId="2F38E67E" w14:textId="77777777" w:rsidR="00F045EA" w:rsidRPr="00F045EA" w:rsidRDefault="00F045EA" w:rsidP="00F045EA">
      <w:pPr>
        <w:bidi/>
        <w:jc w:val="both"/>
        <w:rPr>
          <w:rFonts w:cs="David" w:hint="cs"/>
          <w:rtl/>
        </w:rPr>
      </w:pPr>
      <w:r w:rsidRPr="00F045EA">
        <w:rPr>
          <w:rFonts w:cs="David" w:hint="cs"/>
          <w:rtl/>
        </w:rPr>
        <w:tab/>
        <w:t xml:space="preserve"> הקשר </w:t>
      </w:r>
      <w:proofErr w:type="spellStart"/>
      <w:r w:rsidRPr="00F045EA">
        <w:rPr>
          <w:rFonts w:cs="David" w:hint="cs"/>
          <w:rtl/>
        </w:rPr>
        <w:t>גלאון</w:t>
      </w:r>
      <w:proofErr w:type="spellEnd"/>
      <w:r w:rsidRPr="00F045EA">
        <w:rPr>
          <w:rFonts w:cs="David" w:hint="cs"/>
          <w:rtl/>
        </w:rPr>
        <w:t xml:space="preserve">-ליצמן </w:t>
      </w:r>
      <w:r w:rsidRPr="00F045EA">
        <w:rPr>
          <w:rFonts w:cs="David"/>
          <w:rtl/>
        </w:rPr>
        <w:t>–</w:t>
      </w:r>
      <w:r w:rsidRPr="00F045EA">
        <w:rPr>
          <w:rFonts w:cs="David" w:hint="cs"/>
          <w:rtl/>
        </w:rPr>
        <w:t xml:space="preserve"> רק בשביל זה שווה. </w:t>
      </w:r>
    </w:p>
    <w:p w14:paraId="34EF4498" w14:textId="77777777" w:rsidR="00F045EA" w:rsidRPr="00F045EA" w:rsidRDefault="00F045EA" w:rsidP="00F045EA">
      <w:pPr>
        <w:bidi/>
        <w:jc w:val="both"/>
        <w:rPr>
          <w:rFonts w:cs="David" w:hint="cs"/>
          <w:rtl/>
        </w:rPr>
      </w:pPr>
    </w:p>
    <w:p w14:paraId="5A27465F" w14:textId="77777777" w:rsidR="00F045EA" w:rsidRPr="00F045EA" w:rsidRDefault="00F045EA" w:rsidP="00F045EA">
      <w:pPr>
        <w:bidi/>
        <w:jc w:val="both"/>
        <w:rPr>
          <w:rFonts w:cs="David" w:hint="cs"/>
          <w:rtl/>
        </w:rPr>
      </w:pPr>
      <w:r w:rsidRPr="00F045EA">
        <w:rPr>
          <w:rFonts w:cs="David" w:hint="cs"/>
          <w:u w:val="single"/>
          <w:rtl/>
        </w:rPr>
        <w:t xml:space="preserve">יעקב </w:t>
      </w:r>
      <w:proofErr w:type="spellStart"/>
      <w:r w:rsidRPr="00F045EA">
        <w:rPr>
          <w:rFonts w:cs="David" w:hint="cs"/>
          <w:u w:val="single"/>
          <w:rtl/>
        </w:rPr>
        <w:t>מרגי</w:t>
      </w:r>
      <w:proofErr w:type="spellEnd"/>
      <w:r w:rsidRPr="00F045EA">
        <w:rPr>
          <w:rFonts w:cs="David" w:hint="cs"/>
          <w:u w:val="single"/>
          <w:rtl/>
        </w:rPr>
        <w:t>:</w:t>
      </w:r>
    </w:p>
    <w:p w14:paraId="2FC38B78" w14:textId="77777777" w:rsidR="00F045EA" w:rsidRPr="00F045EA" w:rsidRDefault="00F045EA" w:rsidP="00F045EA">
      <w:pPr>
        <w:bidi/>
        <w:jc w:val="both"/>
        <w:rPr>
          <w:rFonts w:cs="David" w:hint="cs"/>
          <w:rtl/>
        </w:rPr>
      </w:pPr>
    </w:p>
    <w:p w14:paraId="7BCA5614" w14:textId="77777777" w:rsidR="00F045EA" w:rsidRPr="00F045EA" w:rsidRDefault="00F045EA" w:rsidP="00F045EA">
      <w:pPr>
        <w:bidi/>
        <w:jc w:val="both"/>
        <w:rPr>
          <w:rFonts w:cs="David" w:hint="cs"/>
          <w:rtl/>
        </w:rPr>
      </w:pPr>
      <w:r w:rsidRPr="00F045EA">
        <w:rPr>
          <w:rFonts w:cs="David" w:hint="cs"/>
          <w:rtl/>
        </w:rPr>
        <w:tab/>
        <w:t xml:space="preserve"> יש לה הודעה מוכנה לתקשורת, שהכנסת עוד פעם התגלתה בקלונה. </w:t>
      </w:r>
    </w:p>
    <w:p w14:paraId="1C553527" w14:textId="77777777" w:rsidR="00F045EA" w:rsidRPr="00F045EA" w:rsidRDefault="00F045EA" w:rsidP="00F045EA">
      <w:pPr>
        <w:bidi/>
        <w:jc w:val="both"/>
        <w:rPr>
          <w:rFonts w:cs="David" w:hint="cs"/>
          <w:rtl/>
        </w:rPr>
      </w:pPr>
    </w:p>
    <w:p w14:paraId="0BE4E4A0" w14:textId="77777777" w:rsidR="00F045EA" w:rsidRPr="00F045EA" w:rsidRDefault="00F045EA" w:rsidP="00F045EA">
      <w:pPr>
        <w:bidi/>
        <w:jc w:val="both"/>
        <w:rPr>
          <w:rFonts w:cs="David" w:hint="cs"/>
          <w:rtl/>
        </w:rPr>
      </w:pPr>
      <w:r w:rsidRPr="00F045EA">
        <w:rPr>
          <w:rFonts w:cs="David" w:hint="cs"/>
          <w:u w:val="single"/>
          <w:rtl/>
        </w:rPr>
        <w:t xml:space="preserve">זהבה </w:t>
      </w:r>
      <w:proofErr w:type="spellStart"/>
      <w:r w:rsidRPr="00F045EA">
        <w:rPr>
          <w:rFonts w:cs="David" w:hint="cs"/>
          <w:u w:val="single"/>
          <w:rtl/>
        </w:rPr>
        <w:t>גלאון</w:t>
      </w:r>
      <w:proofErr w:type="spellEnd"/>
      <w:r w:rsidRPr="00F045EA">
        <w:rPr>
          <w:rFonts w:cs="David" w:hint="cs"/>
          <w:u w:val="single"/>
          <w:rtl/>
        </w:rPr>
        <w:t>:</w:t>
      </w:r>
    </w:p>
    <w:p w14:paraId="67237E3A" w14:textId="77777777" w:rsidR="00F045EA" w:rsidRPr="00F045EA" w:rsidRDefault="00F045EA" w:rsidP="00F045EA">
      <w:pPr>
        <w:bidi/>
        <w:jc w:val="both"/>
        <w:rPr>
          <w:rFonts w:cs="David" w:hint="cs"/>
          <w:rtl/>
        </w:rPr>
      </w:pPr>
    </w:p>
    <w:p w14:paraId="57AE6870" w14:textId="77777777" w:rsidR="00F045EA" w:rsidRPr="00F045EA" w:rsidRDefault="00F045EA" w:rsidP="00F045EA">
      <w:pPr>
        <w:bidi/>
        <w:jc w:val="both"/>
        <w:rPr>
          <w:rFonts w:cs="David" w:hint="cs"/>
          <w:rtl/>
        </w:rPr>
      </w:pPr>
      <w:r w:rsidRPr="00F045EA">
        <w:rPr>
          <w:rFonts w:cs="David" w:hint="cs"/>
          <w:rtl/>
        </w:rPr>
        <w:tab/>
        <w:t xml:space="preserve"> ש"ס עקבית, היא נגד הדחה. </w:t>
      </w:r>
    </w:p>
    <w:p w14:paraId="58E963B5" w14:textId="77777777" w:rsidR="00F045EA" w:rsidRPr="00F045EA" w:rsidRDefault="00F045EA" w:rsidP="00F045EA">
      <w:pPr>
        <w:bidi/>
        <w:jc w:val="both"/>
        <w:rPr>
          <w:rFonts w:cs="David" w:hint="cs"/>
          <w:rtl/>
        </w:rPr>
      </w:pPr>
    </w:p>
    <w:p w14:paraId="0CA2FA7D" w14:textId="77777777" w:rsidR="00F045EA" w:rsidRPr="00F045EA" w:rsidRDefault="00F045EA" w:rsidP="00F045EA">
      <w:pPr>
        <w:bidi/>
        <w:jc w:val="both"/>
        <w:rPr>
          <w:rFonts w:cs="David"/>
          <w:rtl/>
        </w:rPr>
      </w:pPr>
      <w:r w:rsidRPr="00F045EA">
        <w:rPr>
          <w:rFonts w:cs="David" w:hint="eastAsia"/>
          <w:u w:val="single"/>
          <w:rtl/>
        </w:rPr>
        <w:t>אורי</w:t>
      </w:r>
      <w:r w:rsidRPr="00F045EA">
        <w:rPr>
          <w:rFonts w:cs="David"/>
          <w:u w:val="single"/>
          <w:rtl/>
        </w:rPr>
        <w:t xml:space="preserve"> אריאל:</w:t>
      </w:r>
    </w:p>
    <w:p w14:paraId="637037D1" w14:textId="77777777" w:rsidR="00F045EA" w:rsidRPr="00F045EA" w:rsidRDefault="00F045EA" w:rsidP="00F045EA">
      <w:pPr>
        <w:bidi/>
        <w:jc w:val="both"/>
        <w:rPr>
          <w:rFonts w:cs="David"/>
          <w:rtl/>
        </w:rPr>
      </w:pPr>
    </w:p>
    <w:p w14:paraId="631A45C9" w14:textId="77777777" w:rsidR="00F045EA" w:rsidRPr="00F045EA" w:rsidRDefault="00F045EA" w:rsidP="00F045EA">
      <w:pPr>
        <w:bidi/>
        <w:jc w:val="both"/>
        <w:rPr>
          <w:rFonts w:cs="David" w:hint="cs"/>
          <w:rtl/>
        </w:rPr>
      </w:pPr>
      <w:r w:rsidRPr="00F045EA">
        <w:rPr>
          <w:rFonts w:cs="David"/>
          <w:rtl/>
        </w:rPr>
        <w:tab/>
      </w:r>
      <w:r w:rsidRPr="00F045EA">
        <w:rPr>
          <w:rFonts w:cs="David" w:hint="cs"/>
          <w:rtl/>
        </w:rPr>
        <w:t xml:space="preserve"> אביגדור, אתה מוכן לשקול את הצעתך פעם נוספת?</w:t>
      </w:r>
    </w:p>
    <w:p w14:paraId="01F40957" w14:textId="77777777" w:rsidR="00F045EA" w:rsidRPr="00F045EA" w:rsidRDefault="00F045EA" w:rsidP="00F045EA">
      <w:pPr>
        <w:bidi/>
        <w:jc w:val="both"/>
        <w:rPr>
          <w:rFonts w:cs="David" w:hint="cs"/>
          <w:rtl/>
        </w:rPr>
      </w:pPr>
    </w:p>
    <w:p w14:paraId="0A16EF81"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2CEED161" w14:textId="77777777" w:rsidR="00F045EA" w:rsidRPr="00F045EA" w:rsidRDefault="00F045EA" w:rsidP="00F045EA">
      <w:pPr>
        <w:pStyle w:val="Heading5"/>
        <w:rPr>
          <w:rFonts w:hint="cs"/>
          <w:rtl/>
        </w:rPr>
      </w:pPr>
    </w:p>
    <w:p w14:paraId="60E33278" w14:textId="77777777" w:rsidR="00F045EA" w:rsidRPr="00F045EA" w:rsidRDefault="00F045EA" w:rsidP="00F045EA">
      <w:pPr>
        <w:bidi/>
        <w:jc w:val="both"/>
        <w:rPr>
          <w:rFonts w:cs="David" w:hint="cs"/>
          <w:rtl/>
        </w:rPr>
      </w:pPr>
      <w:r w:rsidRPr="00F045EA">
        <w:rPr>
          <w:rFonts w:cs="David" w:hint="cs"/>
          <w:rtl/>
        </w:rPr>
        <w:tab/>
        <w:t xml:space="preserve"> לא. </w:t>
      </w:r>
    </w:p>
    <w:p w14:paraId="0714180D" w14:textId="77777777" w:rsidR="00F045EA" w:rsidRPr="00F045EA" w:rsidRDefault="00F045EA" w:rsidP="00F045EA">
      <w:pPr>
        <w:bidi/>
        <w:jc w:val="both"/>
        <w:rPr>
          <w:rFonts w:cs="David" w:hint="cs"/>
          <w:rtl/>
        </w:rPr>
      </w:pPr>
      <w:r w:rsidRPr="00F045EA">
        <w:rPr>
          <w:rFonts w:cs="David"/>
          <w:rtl/>
        </w:rPr>
        <w:br w:type="page"/>
      </w:r>
    </w:p>
    <w:p w14:paraId="28EB5C7A"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68477F2C" w14:textId="77777777" w:rsidR="00F045EA" w:rsidRPr="00F045EA" w:rsidRDefault="00F045EA" w:rsidP="00F045EA">
      <w:pPr>
        <w:bidi/>
        <w:jc w:val="both"/>
        <w:rPr>
          <w:rFonts w:cs="David" w:hint="cs"/>
          <w:rtl/>
        </w:rPr>
      </w:pPr>
    </w:p>
    <w:p w14:paraId="19E6A66F" w14:textId="77777777" w:rsidR="00F045EA" w:rsidRPr="00F045EA" w:rsidRDefault="00F045EA" w:rsidP="00F045EA">
      <w:pPr>
        <w:bidi/>
        <w:jc w:val="both"/>
        <w:rPr>
          <w:rFonts w:cs="David" w:hint="cs"/>
          <w:rtl/>
        </w:rPr>
      </w:pPr>
      <w:r w:rsidRPr="00F045EA">
        <w:rPr>
          <w:rFonts w:cs="David" w:hint="cs"/>
          <w:rtl/>
        </w:rPr>
        <w:tab/>
        <w:t>אנחנו מצביעים על הרביזיה. מי בעד הרביזיה שהציע חבר הכנסת פרוש? מי נגד? מי נמנע?</w:t>
      </w:r>
    </w:p>
    <w:p w14:paraId="408BB5EF" w14:textId="77777777" w:rsidR="00F045EA" w:rsidRPr="00F045EA" w:rsidRDefault="00F045EA" w:rsidP="00F045EA">
      <w:pPr>
        <w:bidi/>
        <w:jc w:val="both"/>
        <w:rPr>
          <w:rFonts w:cs="David" w:hint="cs"/>
          <w:rtl/>
        </w:rPr>
      </w:pPr>
    </w:p>
    <w:p w14:paraId="4ACF61D9" w14:textId="77777777" w:rsidR="00F045EA" w:rsidRPr="00F045EA" w:rsidRDefault="00F045EA" w:rsidP="00F045EA">
      <w:pPr>
        <w:bidi/>
        <w:jc w:val="both"/>
        <w:rPr>
          <w:rFonts w:cs="David" w:hint="cs"/>
          <w:rtl/>
        </w:rPr>
      </w:pPr>
      <w:r w:rsidRPr="00F045EA">
        <w:rPr>
          <w:rFonts w:cs="David" w:hint="cs"/>
          <w:rtl/>
        </w:rPr>
        <w:t>ה צ ב ע ה</w:t>
      </w:r>
    </w:p>
    <w:p w14:paraId="10E99B60" w14:textId="77777777" w:rsidR="00F045EA" w:rsidRPr="00F045EA" w:rsidRDefault="00F045EA" w:rsidP="00F045EA">
      <w:pPr>
        <w:bidi/>
        <w:jc w:val="both"/>
        <w:rPr>
          <w:rFonts w:cs="David" w:hint="cs"/>
          <w:rtl/>
        </w:rPr>
      </w:pPr>
      <w:r w:rsidRPr="00F045EA">
        <w:rPr>
          <w:rFonts w:cs="David" w:hint="cs"/>
          <w:rtl/>
        </w:rPr>
        <w:t xml:space="preserve">בעד </w:t>
      </w:r>
      <w:r w:rsidRPr="00F045EA">
        <w:rPr>
          <w:rFonts w:cs="David"/>
          <w:rtl/>
        </w:rPr>
        <w:t>–</w:t>
      </w:r>
      <w:r w:rsidRPr="00F045EA">
        <w:rPr>
          <w:rFonts w:cs="David" w:hint="cs"/>
          <w:rtl/>
        </w:rPr>
        <w:t xml:space="preserve"> 11 </w:t>
      </w:r>
    </w:p>
    <w:p w14:paraId="6CFA67AC" w14:textId="77777777" w:rsidR="00F045EA" w:rsidRPr="00F045EA" w:rsidRDefault="00F045EA" w:rsidP="00F045EA">
      <w:pPr>
        <w:bidi/>
        <w:jc w:val="both"/>
        <w:rPr>
          <w:rFonts w:cs="David" w:hint="cs"/>
          <w:rtl/>
        </w:rPr>
      </w:pPr>
      <w:r w:rsidRPr="00F045EA">
        <w:rPr>
          <w:rFonts w:cs="David" w:hint="cs"/>
          <w:rtl/>
        </w:rPr>
        <w:t xml:space="preserve">נגד </w:t>
      </w:r>
      <w:r w:rsidRPr="00F045EA">
        <w:rPr>
          <w:rFonts w:cs="David"/>
          <w:rtl/>
        </w:rPr>
        <w:t>–</w:t>
      </w:r>
      <w:r w:rsidRPr="00F045EA">
        <w:rPr>
          <w:rFonts w:cs="David" w:hint="cs"/>
          <w:rtl/>
        </w:rPr>
        <w:t xml:space="preserve"> 12</w:t>
      </w:r>
    </w:p>
    <w:p w14:paraId="5D681B5B" w14:textId="77777777" w:rsidR="00F045EA" w:rsidRPr="00F045EA" w:rsidRDefault="00F045EA" w:rsidP="00F045EA">
      <w:pPr>
        <w:bidi/>
        <w:jc w:val="both"/>
        <w:rPr>
          <w:rFonts w:cs="David" w:hint="cs"/>
          <w:rtl/>
        </w:rPr>
      </w:pPr>
      <w:r w:rsidRPr="00F045EA">
        <w:rPr>
          <w:rFonts w:cs="David" w:hint="cs"/>
          <w:rtl/>
        </w:rPr>
        <w:t xml:space="preserve">נמנעים </w:t>
      </w:r>
      <w:r w:rsidRPr="00F045EA">
        <w:rPr>
          <w:rFonts w:cs="David"/>
          <w:rtl/>
        </w:rPr>
        <w:t>–</w:t>
      </w:r>
      <w:r w:rsidRPr="00F045EA">
        <w:rPr>
          <w:rFonts w:cs="David" w:hint="cs"/>
          <w:rtl/>
        </w:rPr>
        <w:t xml:space="preserve"> 1</w:t>
      </w:r>
    </w:p>
    <w:p w14:paraId="7DEE6538" w14:textId="77777777" w:rsidR="00F045EA" w:rsidRPr="00F045EA" w:rsidRDefault="00F045EA" w:rsidP="00F045EA">
      <w:pPr>
        <w:bidi/>
        <w:jc w:val="both"/>
        <w:rPr>
          <w:rFonts w:cs="David" w:hint="cs"/>
          <w:rtl/>
        </w:rPr>
      </w:pPr>
    </w:p>
    <w:p w14:paraId="3DAE1C84"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5B88C181" w14:textId="77777777" w:rsidR="00F045EA" w:rsidRPr="00F045EA" w:rsidRDefault="00F045EA" w:rsidP="00F045EA">
      <w:pPr>
        <w:bidi/>
        <w:jc w:val="both"/>
        <w:rPr>
          <w:rFonts w:cs="David" w:hint="cs"/>
          <w:rtl/>
        </w:rPr>
      </w:pPr>
    </w:p>
    <w:p w14:paraId="28744BA1" w14:textId="77777777" w:rsidR="00F045EA" w:rsidRPr="00F045EA" w:rsidRDefault="00F045EA" w:rsidP="00F045EA">
      <w:pPr>
        <w:bidi/>
        <w:jc w:val="both"/>
        <w:rPr>
          <w:rFonts w:cs="David" w:hint="cs"/>
          <w:rtl/>
        </w:rPr>
      </w:pPr>
      <w:r w:rsidRPr="00F045EA">
        <w:rPr>
          <w:rFonts w:cs="David" w:hint="cs"/>
          <w:rtl/>
        </w:rPr>
        <w:tab/>
        <w:t xml:space="preserve"> הרביזיה לא התקבלה. </w:t>
      </w:r>
    </w:p>
    <w:p w14:paraId="10862A32" w14:textId="77777777" w:rsidR="00F045EA" w:rsidRPr="00F045EA" w:rsidRDefault="00F045EA" w:rsidP="00F045EA">
      <w:pPr>
        <w:bidi/>
        <w:jc w:val="both"/>
        <w:rPr>
          <w:rFonts w:cs="David" w:hint="cs"/>
          <w:rtl/>
        </w:rPr>
      </w:pPr>
    </w:p>
    <w:p w14:paraId="060D7751" w14:textId="77777777" w:rsidR="00F045EA" w:rsidRPr="00F045EA" w:rsidRDefault="00F045EA" w:rsidP="00F045EA">
      <w:pPr>
        <w:bidi/>
        <w:jc w:val="both"/>
        <w:rPr>
          <w:rFonts w:cs="David" w:hint="cs"/>
          <w:rtl/>
        </w:rPr>
      </w:pPr>
      <w:r w:rsidRPr="00F045EA">
        <w:rPr>
          <w:rFonts w:cs="David" w:hint="cs"/>
          <w:rtl/>
        </w:rPr>
        <w:tab/>
        <w:t xml:space="preserve">מי בעד ההמלצה של ועדת הכנסת לוועדת הכספים, שחבר הכנסת </w:t>
      </w:r>
      <w:proofErr w:type="spellStart"/>
      <w:r w:rsidRPr="00F045EA">
        <w:rPr>
          <w:rFonts w:cs="David" w:hint="cs"/>
          <w:rtl/>
        </w:rPr>
        <w:t>סטס</w:t>
      </w:r>
      <w:proofErr w:type="spellEnd"/>
      <w:r w:rsidRPr="00F045EA">
        <w:rPr>
          <w:rFonts w:cs="David" w:hint="cs"/>
          <w:rtl/>
        </w:rPr>
        <w:t xml:space="preserve"> </w:t>
      </w:r>
      <w:proofErr w:type="spellStart"/>
      <w:r w:rsidRPr="00F045EA">
        <w:rPr>
          <w:rFonts w:cs="David" w:hint="cs"/>
          <w:rtl/>
        </w:rPr>
        <w:t>מיסז'ניקוב</w:t>
      </w:r>
      <w:proofErr w:type="spellEnd"/>
      <w:r w:rsidRPr="00F045EA">
        <w:rPr>
          <w:rFonts w:cs="David" w:hint="cs"/>
          <w:rtl/>
        </w:rPr>
        <w:t xml:space="preserve"> יכהן כיושב-ראש ועדת הכספים? מי נגד? מי נמנע?</w:t>
      </w:r>
    </w:p>
    <w:p w14:paraId="4DA705EA" w14:textId="77777777" w:rsidR="00F045EA" w:rsidRPr="00F045EA" w:rsidRDefault="00F045EA" w:rsidP="00F045EA">
      <w:pPr>
        <w:bidi/>
        <w:jc w:val="both"/>
        <w:rPr>
          <w:rFonts w:cs="David" w:hint="cs"/>
          <w:rtl/>
        </w:rPr>
      </w:pPr>
    </w:p>
    <w:p w14:paraId="1B9AB149" w14:textId="77777777" w:rsidR="00F045EA" w:rsidRPr="00F045EA" w:rsidRDefault="00F045EA" w:rsidP="00F045EA">
      <w:pPr>
        <w:bidi/>
        <w:jc w:val="center"/>
        <w:rPr>
          <w:rFonts w:cs="David" w:hint="cs"/>
          <w:rtl/>
        </w:rPr>
      </w:pPr>
      <w:r w:rsidRPr="00F045EA">
        <w:rPr>
          <w:rFonts w:cs="David" w:hint="cs"/>
          <w:rtl/>
        </w:rPr>
        <w:t>ה צ ב ע ה</w:t>
      </w:r>
    </w:p>
    <w:p w14:paraId="188FF7BE" w14:textId="77777777" w:rsidR="00F045EA" w:rsidRPr="00F045EA" w:rsidRDefault="00F045EA" w:rsidP="00F045EA">
      <w:pPr>
        <w:bidi/>
        <w:jc w:val="center"/>
        <w:rPr>
          <w:rFonts w:cs="David" w:hint="cs"/>
          <w:rtl/>
        </w:rPr>
      </w:pPr>
      <w:r w:rsidRPr="00F045EA">
        <w:rPr>
          <w:rFonts w:cs="David" w:hint="cs"/>
          <w:rtl/>
        </w:rPr>
        <w:t xml:space="preserve">בעד </w:t>
      </w:r>
      <w:r w:rsidRPr="00F045EA">
        <w:rPr>
          <w:rFonts w:cs="David"/>
          <w:rtl/>
        </w:rPr>
        <w:t>–</w:t>
      </w:r>
      <w:r w:rsidRPr="00F045EA">
        <w:rPr>
          <w:rFonts w:cs="David" w:hint="cs"/>
          <w:rtl/>
        </w:rPr>
        <w:t xml:space="preserve"> 20</w:t>
      </w:r>
    </w:p>
    <w:p w14:paraId="661FECAB" w14:textId="77777777" w:rsidR="00F045EA" w:rsidRPr="00F045EA" w:rsidRDefault="00F045EA" w:rsidP="00F045EA">
      <w:pPr>
        <w:bidi/>
        <w:jc w:val="center"/>
        <w:rPr>
          <w:rFonts w:cs="David" w:hint="cs"/>
          <w:rtl/>
        </w:rPr>
      </w:pPr>
      <w:r w:rsidRPr="00F045EA">
        <w:rPr>
          <w:rFonts w:cs="David" w:hint="cs"/>
          <w:rtl/>
        </w:rPr>
        <w:t xml:space="preserve">נגד </w:t>
      </w:r>
      <w:r w:rsidRPr="00F045EA">
        <w:rPr>
          <w:rFonts w:cs="David"/>
          <w:rtl/>
        </w:rPr>
        <w:t>–</w:t>
      </w:r>
      <w:r w:rsidRPr="00F045EA">
        <w:rPr>
          <w:rFonts w:cs="David" w:hint="cs"/>
          <w:rtl/>
        </w:rPr>
        <w:t xml:space="preserve"> 4</w:t>
      </w:r>
    </w:p>
    <w:p w14:paraId="71C7423F" w14:textId="77777777" w:rsidR="00F045EA" w:rsidRPr="00F045EA" w:rsidRDefault="00F045EA" w:rsidP="00F045EA">
      <w:pPr>
        <w:bidi/>
        <w:jc w:val="center"/>
        <w:rPr>
          <w:rFonts w:cs="David" w:hint="cs"/>
          <w:rtl/>
        </w:rPr>
      </w:pPr>
      <w:r w:rsidRPr="00F045EA">
        <w:rPr>
          <w:rFonts w:cs="David" w:hint="cs"/>
          <w:rtl/>
        </w:rPr>
        <w:t xml:space="preserve">נמנעים </w:t>
      </w:r>
      <w:r w:rsidRPr="00F045EA">
        <w:rPr>
          <w:rFonts w:cs="David"/>
          <w:rtl/>
        </w:rPr>
        <w:t>–</w:t>
      </w:r>
      <w:r w:rsidRPr="00F045EA">
        <w:rPr>
          <w:rFonts w:cs="David" w:hint="cs"/>
          <w:rtl/>
        </w:rPr>
        <w:t xml:space="preserve"> אין</w:t>
      </w:r>
    </w:p>
    <w:p w14:paraId="04455AD5" w14:textId="77777777" w:rsidR="00F045EA" w:rsidRPr="00F045EA" w:rsidRDefault="00F045EA" w:rsidP="00F045EA">
      <w:pPr>
        <w:bidi/>
        <w:jc w:val="both"/>
        <w:rPr>
          <w:rFonts w:cs="David" w:hint="cs"/>
          <w:rtl/>
        </w:rPr>
      </w:pPr>
    </w:p>
    <w:p w14:paraId="73BA5F3D" w14:textId="77777777" w:rsidR="00F045EA" w:rsidRPr="00F045EA" w:rsidRDefault="00F045EA" w:rsidP="00F045EA">
      <w:pPr>
        <w:bidi/>
        <w:jc w:val="both"/>
        <w:rPr>
          <w:rFonts w:cs="David" w:hint="cs"/>
          <w:rtl/>
        </w:rPr>
      </w:pPr>
    </w:p>
    <w:p w14:paraId="4FE49A66" w14:textId="77777777" w:rsidR="00F045EA" w:rsidRPr="00F045EA" w:rsidRDefault="00F045EA" w:rsidP="00F045EA">
      <w:pPr>
        <w:bidi/>
        <w:jc w:val="both"/>
        <w:rPr>
          <w:rFonts w:cs="David" w:hint="cs"/>
          <w:rtl/>
        </w:rPr>
      </w:pPr>
      <w:r w:rsidRPr="00F045EA">
        <w:rPr>
          <w:rFonts w:cs="David" w:hint="cs"/>
          <w:rtl/>
        </w:rPr>
        <w:tab/>
        <w:t xml:space="preserve">20 בעד, ארבעה נגד, אין נמנעים. לפיכך אני קובעת שוועדת הכנסת תמליץ לוועדת הכספים להחליף את יושב-ראש ועדת הכספים, ליצמן, בחבר הכנסת </w:t>
      </w:r>
      <w:proofErr w:type="spellStart"/>
      <w:r w:rsidRPr="00F045EA">
        <w:rPr>
          <w:rFonts w:cs="David" w:hint="cs"/>
          <w:rtl/>
        </w:rPr>
        <w:t>סטס</w:t>
      </w:r>
      <w:proofErr w:type="spellEnd"/>
      <w:r w:rsidRPr="00F045EA">
        <w:rPr>
          <w:rFonts w:cs="David" w:hint="cs"/>
          <w:rtl/>
        </w:rPr>
        <w:t xml:space="preserve"> </w:t>
      </w:r>
      <w:proofErr w:type="spellStart"/>
      <w:r w:rsidRPr="00F045EA">
        <w:rPr>
          <w:rFonts w:cs="David" w:hint="cs"/>
          <w:rtl/>
        </w:rPr>
        <w:t>מיסז'ניקוב</w:t>
      </w:r>
      <w:proofErr w:type="spellEnd"/>
      <w:r w:rsidRPr="00F045EA">
        <w:rPr>
          <w:rFonts w:cs="David" w:hint="cs"/>
          <w:rtl/>
        </w:rPr>
        <w:t xml:space="preserve">. </w:t>
      </w:r>
    </w:p>
    <w:p w14:paraId="100422FC" w14:textId="77777777" w:rsidR="00F045EA" w:rsidRPr="00F045EA" w:rsidRDefault="00F045EA" w:rsidP="00F045EA">
      <w:pPr>
        <w:bidi/>
        <w:jc w:val="center"/>
        <w:rPr>
          <w:rFonts w:cs="David" w:hint="cs"/>
          <w:b/>
          <w:bCs/>
          <w:rtl/>
        </w:rPr>
      </w:pPr>
      <w:r w:rsidRPr="00F045EA">
        <w:rPr>
          <w:rFonts w:cs="David"/>
          <w:rtl/>
        </w:rPr>
        <w:br w:type="page"/>
      </w:r>
      <w:r w:rsidRPr="00F045EA">
        <w:rPr>
          <w:rFonts w:cs="David" w:hint="cs"/>
          <w:b/>
          <w:bCs/>
          <w:rtl/>
        </w:rPr>
        <w:t>3. בקשת חברי הכנסת להקדמת הדיון בהצעות החוק הבאות, לפני הקריאה הטרומית:</w:t>
      </w:r>
    </w:p>
    <w:p w14:paraId="09BECE8E" w14:textId="77777777" w:rsidR="00F045EA" w:rsidRPr="00F045EA" w:rsidRDefault="00F045EA" w:rsidP="00F045EA">
      <w:pPr>
        <w:bidi/>
        <w:jc w:val="center"/>
        <w:rPr>
          <w:rFonts w:cs="David" w:hint="cs"/>
          <w:b/>
          <w:bCs/>
          <w:rtl/>
        </w:rPr>
      </w:pPr>
      <w:r w:rsidRPr="00F045EA">
        <w:rPr>
          <w:rFonts w:cs="David" w:hint="cs"/>
          <w:b/>
          <w:bCs/>
          <w:rtl/>
        </w:rPr>
        <w:t>א. הצעת חוק להכרזה על התנועה האסלאמית הצפונית בישראל כהתאגדות אסורה,</w:t>
      </w:r>
    </w:p>
    <w:p w14:paraId="7806C91E" w14:textId="77777777" w:rsidR="00F045EA" w:rsidRPr="00F045EA" w:rsidRDefault="00F045EA" w:rsidP="00F045EA">
      <w:pPr>
        <w:bidi/>
        <w:jc w:val="center"/>
        <w:rPr>
          <w:rFonts w:cs="David" w:hint="cs"/>
          <w:b/>
          <w:bCs/>
          <w:u w:val="single"/>
          <w:rtl/>
        </w:rPr>
      </w:pPr>
      <w:proofErr w:type="spellStart"/>
      <w:r w:rsidRPr="00F045EA">
        <w:rPr>
          <w:rFonts w:cs="David" w:hint="cs"/>
          <w:b/>
          <w:bCs/>
          <w:u w:val="single"/>
          <w:rtl/>
        </w:rPr>
        <w:t>התשס"ז</w:t>
      </w:r>
      <w:proofErr w:type="spellEnd"/>
      <w:r w:rsidRPr="00F045EA">
        <w:rPr>
          <w:rFonts w:cs="David" w:hint="cs"/>
          <w:b/>
          <w:bCs/>
          <w:u w:val="single"/>
          <w:rtl/>
        </w:rPr>
        <w:t>-2007 (פ/2190/17), הצעת חבר הכנסת ישראל כץ</w:t>
      </w:r>
    </w:p>
    <w:p w14:paraId="375E7232" w14:textId="77777777" w:rsidR="00F045EA" w:rsidRPr="00F045EA" w:rsidRDefault="00F045EA" w:rsidP="00F045EA">
      <w:pPr>
        <w:bidi/>
        <w:jc w:val="both"/>
        <w:rPr>
          <w:rFonts w:cs="David" w:hint="cs"/>
          <w:rtl/>
        </w:rPr>
      </w:pPr>
    </w:p>
    <w:p w14:paraId="3D4FAA07"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343A9B6C" w14:textId="77777777" w:rsidR="00F045EA" w:rsidRPr="00F045EA" w:rsidRDefault="00F045EA" w:rsidP="00F045EA">
      <w:pPr>
        <w:bidi/>
        <w:jc w:val="both"/>
        <w:rPr>
          <w:rFonts w:cs="David" w:hint="cs"/>
          <w:rtl/>
        </w:rPr>
      </w:pPr>
    </w:p>
    <w:p w14:paraId="47693FA6" w14:textId="77777777" w:rsidR="00F045EA" w:rsidRPr="00F045EA" w:rsidRDefault="00F045EA" w:rsidP="00F045EA">
      <w:pPr>
        <w:bidi/>
        <w:jc w:val="both"/>
        <w:rPr>
          <w:rFonts w:cs="David" w:hint="cs"/>
          <w:rtl/>
        </w:rPr>
      </w:pPr>
      <w:r w:rsidRPr="00F045EA">
        <w:rPr>
          <w:rFonts w:cs="David" w:hint="cs"/>
          <w:rtl/>
        </w:rPr>
        <w:tab/>
        <w:t xml:space="preserve"> אנחנו עוברים לבקשת חברי הכנסת להקדמת הדיון בהצעת חוק להכרזה על התנועה האסלאמית הצפונית בישראל כהתאגדות אסורה, </w:t>
      </w:r>
      <w:proofErr w:type="spellStart"/>
      <w:r w:rsidRPr="00F045EA">
        <w:rPr>
          <w:rFonts w:cs="David" w:hint="cs"/>
          <w:rtl/>
        </w:rPr>
        <w:t>התשס"ז</w:t>
      </w:r>
      <w:proofErr w:type="spellEnd"/>
      <w:r w:rsidRPr="00F045EA">
        <w:rPr>
          <w:rFonts w:cs="David" w:hint="cs"/>
          <w:rtl/>
        </w:rPr>
        <w:t xml:space="preserve">-2007 (פ/2190/17), הצעת חבר הכנסת ישראל כץ. </w:t>
      </w:r>
    </w:p>
    <w:p w14:paraId="2BBB8CBC" w14:textId="77777777" w:rsidR="00F045EA" w:rsidRPr="00F045EA" w:rsidRDefault="00F045EA" w:rsidP="00F045EA">
      <w:pPr>
        <w:bidi/>
        <w:jc w:val="both"/>
        <w:rPr>
          <w:rFonts w:cs="David" w:hint="cs"/>
          <w:rtl/>
        </w:rPr>
      </w:pPr>
    </w:p>
    <w:p w14:paraId="5512E26F" w14:textId="77777777" w:rsidR="00F045EA" w:rsidRPr="00F045EA" w:rsidRDefault="00F045EA" w:rsidP="00F045EA">
      <w:pPr>
        <w:bidi/>
        <w:jc w:val="both"/>
        <w:rPr>
          <w:rFonts w:cs="David" w:hint="cs"/>
          <w:rtl/>
        </w:rPr>
      </w:pPr>
      <w:r w:rsidRPr="00F045EA">
        <w:rPr>
          <w:rFonts w:cs="David" w:hint="cs"/>
          <w:rtl/>
        </w:rPr>
        <w:tab/>
        <w:t xml:space="preserve">חבר הכנסת כץ, נמק לוועדה מדוע  יש לפטור את הצעת החוק שלך מחובת הנחה. </w:t>
      </w:r>
    </w:p>
    <w:p w14:paraId="5085A9DE" w14:textId="77777777" w:rsidR="00F045EA" w:rsidRPr="00F045EA" w:rsidRDefault="00F045EA" w:rsidP="00F045EA">
      <w:pPr>
        <w:bidi/>
        <w:jc w:val="both"/>
        <w:rPr>
          <w:rFonts w:cs="David" w:hint="cs"/>
          <w:rtl/>
        </w:rPr>
      </w:pPr>
    </w:p>
    <w:p w14:paraId="32D298EB" w14:textId="77777777" w:rsidR="00F045EA" w:rsidRPr="00F045EA" w:rsidRDefault="00F045EA" w:rsidP="00F045EA">
      <w:pPr>
        <w:bidi/>
        <w:jc w:val="both"/>
        <w:rPr>
          <w:rFonts w:cs="David" w:hint="cs"/>
          <w:rtl/>
        </w:rPr>
      </w:pPr>
      <w:r w:rsidRPr="00F045EA">
        <w:rPr>
          <w:rFonts w:cs="David" w:hint="cs"/>
          <w:u w:val="single"/>
          <w:rtl/>
        </w:rPr>
        <w:t>ישראל כץ:</w:t>
      </w:r>
    </w:p>
    <w:p w14:paraId="54413F18" w14:textId="77777777" w:rsidR="00F045EA" w:rsidRPr="00F045EA" w:rsidRDefault="00F045EA" w:rsidP="00F045EA">
      <w:pPr>
        <w:bidi/>
        <w:jc w:val="both"/>
        <w:rPr>
          <w:rFonts w:cs="David" w:hint="cs"/>
          <w:rtl/>
        </w:rPr>
      </w:pPr>
    </w:p>
    <w:p w14:paraId="661E5FBF" w14:textId="77777777" w:rsidR="00F045EA" w:rsidRPr="00F045EA" w:rsidRDefault="00F045EA" w:rsidP="00F045EA">
      <w:pPr>
        <w:bidi/>
        <w:jc w:val="both"/>
        <w:rPr>
          <w:rFonts w:cs="David" w:hint="cs"/>
          <w:rtl/>
        </w:rPr>
      </w:pPr>
      <w:r w:rsidRPr="00F045EA">
        <w:rPr>
          <w:rFonts w:cs="David" w:hint="cs"/>
          <w:rtl/>
        </w:rPr>
        <w:tab/>
        <w:t xml:space="preserve">הנושא הוא נושא חשוב מבחינה מהותית, מבחינת שמירה על הדמוקרטיה הישראלית. אני חושב שבכל דמוקרטיה הדבר הבסיסי ביותר הוא לא לאפשר לאף גוף, ולא חשוב מה האידיאולוגיה שלו, להרוס את הדמוקרטיה מבפנים. הדחיפות של ההצעה היא מאחר שהפעילות של הפלג הצפוני של התנועה האסלאמית, בראשות השיח' </w:t>
      </w:r>
      <w:proofErr w:type="spellStart"/>
      <w:r w:rsidRPr="00F045EA">
        <w:rPr>
          <w:rFonts w:cs="David" w:hint="cs"/>
          <w:rtl/>
        </w:rPr>
        <w:t>ראאד</w:t>
      </w:r>
      <w:proofErr w:type="spellEnd"/>
      <w:r w:rsidRPr="00F045EA">
        <w:rPr>
          <w:rFonts w:cs="David" w:hint="cs"/>
          <w:rtl/>
        </w:rPr>
        <w:t xml:space="preserve"> </w:t>
      </w:r>
      <w:proofErr w:type="spellStart"/>
      <w:r w:rsidRPr="00F045EA">
        <w:rPr>
          <w:rFonts w:cs="David" w:hint="cs"/>
          <w:rtl/>
        </w:rPr>
        <w:t>סלאח</w:t>
      </w:r>
      <w:proofErr w:type="spellEnd"/>
      <w:r w:rsidRPr="00F045EA">
        <w:rPr>
          <w:rFonts w:cs="David" w:hint="cs"/>
          <w:rtl/>
        </w:rPr>
        <w:t xml:space="preserve">, נמשכת באופן מתמיד ובלתי פוסק, מתוך מגמה ברורה ליצור מדנים, להסית נגד מדינת ישראל, נגד העם היהודי. הפעילות, שנעה במעגלים של ניסיון ללבות תנועות אסלאמיות קיצוניות בעולם ובאזור ולנסות להקצין ולסכסך ולהסית גורמים פנימיים בתוך מדינת ישראל, כאילו מדינת ישראל וכאילו העם היהודי רוצים להרוס את מסגד אל-אקצה </w:t>
      </w:r>
      <w:r w:rsidRPr="00F045EA">
        <w:rPr>
          <w:rFonts w:cs="David"/>
          <w:rtl/>
        </w:rPr>
        <w:t>–</w:t>
      </w:r>
      <w:r w:rsidRPr="00F045EA">
        <w:rPr>
          <w:rFonts w:cs="David" w:hint="cs"/>
          <w:rtl/>
        </w:rPr>
        <w:t xml:space="preserve"> יש כאן פעילות שנמשכת שנים ומגיעה לשיא בתקופה הזאת. </w:t>
      </w:r>
    </w:p>
    <w:p w14:paraId="364C0F09" w14:textId="77777777" w:rsidR="00F045EA" w:rsidRPr="00F045EA" w:rsidRDefault="00F045EA" w:rsidP="00F045EA">
      <w:pPr>
        <w:bidi/>
        <w:jc w:val="both"/>
        <w:rPr>
          <w:rFonts w:cs="David" w:hint="cs"/>
          <w:rtl/>
        </w:rPr>
      </w:pPr>
    </w:p>
    <w:p w14:paraId="1EE98E49" w14:textId="77777777" w:rsidR="00F045EA" w:rsidRPr="00F045EA" w:rsidRDefault="00F045EA" w:rsidP="00F045EA">
      <w:pPr>
        <w:bidi/>
        <w:jc w:val="both"/>
        <w:rPr>
          <w:rFonts w:cs="David"/>
          <w:u w:val="single"/>
          <w:rtl/>
        </w:rPr>
      </w:pPr>
      <w:proofErr w:type="spellStart"/>
      <w:r w:rsidRPr="00F045EA">
        <w:rPr>
          <w:rFonts w:cs="David"/>
          <w:u w:val="single"/>
          <w:rtl/>
        </w:rPr>
        <w:t>מוחמד</w:t>
      </w:r>
      <w:proofErr w:type="spellEnd"/>
      <w:r w:rsidRPr="00F045EA">
        <w:rPr>
          <w:rFonts w:cs="David"/>
          <w:u w:val="single"/>
          <w:rtl/>
        </w:rPr>
        <w:t xml:space="preserve"> ברכה:</w:t>
      </w:r>
    </w:p>
    <w:p w14:paraId="01043AF9" w14:textId="77777777" w:rsidR="00F045EA" w:rsidRPr="00F045EA" w:rsidRDefault="00F045EA" w:rsidP="00F045EA">
      <w:pPr>
        <w:bidi/>
        <w:jc w:val="both"/>
        <w:rPr>
          <w:rFonts w:cs="David"/>
          <w:u w:val="single"/>
          <w:rtl/>
        </w:rPr>
      </w:pPr>
    </w:p>
    <w:p w14:paraId="1A571BA1" w14:textId="77777777" w:rsidR="00F045EA" w:rsidRPr="00F045EA" w:rsidRDefault="00F045EA" w:rsidP="00F045EA">
      <w:pPr>
        <w:bidi/>
        <w:jc w:val="both"/>
        <w:rPr>
          <w:rFonts w:cs="David" w:hint="cs"/>
          <w:rtl/>
        </w:rPr>
      </w:pPr>
      <w:r w:rsidRPr="00F045EA">
        <w:rPr>
          <w:rFonts w:cs="David"/>
          <w:rtl/>
        </w:rPr>
        <w:tab/>
      </w:r>
      <w:r w:rsidRPr="00F045EA">
        <w:rPr>
          <w:rFonts w:cs="David" w:hint="cs"/>
          <w:rtl/>
        </w:rPr>
        <w:t xml:space="preserve"> ההנמקה צריכה להיות לגבי הדחיפות, גברתי, לא לגבי המהות. מה דחוף פה?</w:t>
      </w:r>
    </w:p>
    <w:p w14:paraId="1ACBB9AC" w14:textId="77777777" w:rsidR="00F045EA" w:rsidRPr="00F045EA" w:rsidRDefault="00F045EA" w:rsidP="00F045EA">
      <w:pPr>
        <w:bidi/>
        <w:jc w:val="both"/>
        <w:rPr>
          <w:rFonts w:cs="David" w:hint="cs"/>
          <w:rtl/>
        </w:rPr>
      </w:pPr>
    </w:p>
    <w:p w14:paraId="149EB3B9" w14:textId="77777777" w:rsidR="00F045EA" w:rsidRPr="00F045EA" w:rsidRDefault="00F045EA" w:rsidP="00F045EA">
      <w:pPr>
        <w:bidi/>
        <w:jc w:val="both"/>
        <w:rPr>
          <w:rFonts w:cs="David" w:hint="cs"/>
          <w:rtl/>
        </w:rPr>
      </w:pPr>
      <w:r w:rsidRPr="00F045EA">
        <w:rPr>
          <w:rFonts w:cs="David" w:hint="cs"/>
          <w:u w:val="single"/>
          <w:rtl/>
        </w:rPr>
        <w:t>ישראל כץ:</w:t>
      </w:r>
    </w:p>
    <w:p w14:paraId="27616CD4" w14:textId="77777777" w:rsidR="00F045EA" w:rsidRPr="00F045EA" w:rsidRDefault="00F045EA" w:rsidP="00F045EA">
      <w:pPr>
        <w:bidi/>
        <w:jc w:val="both"/>
        <w:rPr>
          <w:rFonts w:cs="David" w:hint="cs"/>
          <w:rtl/>
        </w:rPr>
      </w:pPr>
    </w:p>
    <w:p w14:paraId="5F98CE14" w14:textId="77777777" w:rsidR="00F045EA" w:rsidRPr="00F045EA" w:rsidRDefault="00F045EA" w:rsidP="00F045EA">
      <w:pPr>
        <w:bidi/>
        <w:jc w:val="both"/>
        <w:rPr>
          <w:rFonts w:cs="David" w:hint="cs"/>
          <w:rtl/>
        </w:rPr>
      </w:pPr>
      <w:r w:rsidRPr="00F045EA">
        <w:rPr>
          <w:rFonts w:cs="David" w:hint="cs"/>
          <w:rtl/>
        </w:rPr>
        <w:tab/>
        <w:t xml:space="preserve"> חבר הכנסת ברכה, אני מבין שמה שמעניין אותך זה רק עניין הדחיפות. אני מקווה שהממשלה תלך בעקבות הכנסת, ולכן הדחיפות נובעת כאן, לעצור באופן מיידי. לשלוח מסר שמדינת ישראל לא השתגעה, שיש לה עדיין יצר קיום. לכן אני פונה גם אליך, אביגדור </w:t>
      </w:r>
      <w:proofErr w:type="spellStart"/>
      <w:r w:rsidRPr="00F045EA">
        <w:rPr>
          <w:rFonts w:cs="David" w:hint="cs"/>
          <w:rtl/>
        </w:rPr>
        <w:t>יצחקי</w:t>
      </w:r>
      <w:proofErr w:type="spellEnd"/>
      <w:r w:rsidRPr="00F045EA">
        <w:rPr>
          <w:rFonts w:cs="David" w:hint="cs"/>
          <w:rtl/>
        </w:rPr>
        <w:t xml:space="preserve">. אני רואה שאתה מנסה לשכנע חברי כנסת לשנות את עמדותיהם ולא לתמוך בהצעה הזאת. זו הצעה נורמאלית, זו הצעה שבציבור יש בה תמיכה באחוזים גבוהים ביותר. אני בטוח שמרבית תומכי </w:t>
      </w:r>
      <w:proofErr w:type="spellStart"/>
      <w:r w:rsidRPr="00F045EA">
        <w:rPr>
          <w:rFonts w:cs="David" w:hint="cs"/>
          <w:rtl/>
        </w:rPr>
        <w:t>מרצ</w:t>
      </w:r>
      <w:proofErr w:type="spellEnd"/>
      <w:r w:rsidRPr="00F045EA">
        <w:rPr>
          <w:rFonts w:cs="David" w:hint="cs"/>
          <w:rtl/>
        </w:rPr>
        <w:t xml:space="preserve"> תומכים בהצעה הזאת. אני בטוח שמרבית תומכי מפלגת העבודה ורוב עצום מבין אלה שהצביעו בעבור קדימה תומכים בהצעה הזאת. יהיה חבל אם אנשים פוליטיים כאן יפגינו ניתוק ממה שהציבור רוצה. אני רוצה לראות אותך, חבר הכנסת </w:t>
      </w:r>
      <w:proofErr w:type="spellStart"/>
      <w:r w:rsidRPr="00F045EA">
        <w:rPr>
          <w:rFonts w:cs="David" w:hint="cs"/>
          <w:rtl/>
        </w:rPr>
        <w:t>שנלר</w:t>
      </w:r>
      <w:proofErr w:type="spellEnd"/>
      <w:r w:rsidRPr="00F045EA">
        <w:rPr>
          <w:rFonts w:cs="David" w:hint="cs"/>
          <w:rtl/>
        </w:rPr>
        <w:t xml:space="preserve">, אם חלילה לא תתמוך בהצעה הזאת - - - </w:t>
      </w:r>
    </w:p>
    <w:p w14:paraId="0426BB49" w14:textId="77777777" w:rsidR="00F045EA" w:rsidRPr="00F045EA" w:rsidRDefault="00F045EA" w:rsidP="00F045EA">
      <w:pPr>
        <w:bidi/>
        <w:jc w:val="both"/>
        <w:rPr>
          <w:rFonts w:cs="David" w:hint="cs"/>
          <w:rtl/>
        </w:rPr>
      </w:pPr>
    </w:p>
    <w:p w14:paraId="5CEB8B6D"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5350BF5F" w14:textId="77777777" w:rsidR="00F045EA" w:rsidRPr="00F045EA" w:rsidRDefault="00F045EA" w:rsidP="00F045EA">
      <w:pPr>
        <w:bidi/>
        <w:jc w:val="both"/>
        <w:rPr>
          <w:rFonts w:cs="David" w:hint="cs"/>
          <w:rtl/>
        </w:rPr>
      </w:pPr>
    </w:p>
    <w:p w14:paraId="5BCA7321" w14:textId="77777777" w:rsidR="00F045EA" w:rsidRPr="00F045EA" w:rsidRDefault="00F045EA" w:rsidP="00F045EA">
      <w:pPr>
        <w:bidi/>
        <w:jc w:val="both"/>
        <w:rPr>
          <w:rFonts w:cs="David" w:hint="cs"/>
          <w:rtl/>
        </w:rPr>
      </w:pPr>
      <w:r w:rsidRPr="00F045EA">
        <w:rPr>
          <w:rFonts w:cs="David" w:hint="cs"/>
          <w:rtl/>
        </w:rPr>
        <w:tab/>
        <w:t xml:space="preserve">אל תתייחס לחברי הכנסת. </w:t>
      </w:r>
    </w:p>
    <w:p w14:paraId="00AFAE1B" w14:textId="77777777" w:rsidR="00F045EA" w:rsidRPr="00F045EA" w:rsidRDefault="00F045EA" w:rsidP="00F045EA">
      <w:pPr>
        <w:bidi/>
        <w:jc w:val="both"/>
        <w:rPr>
          <w:rFonts w:cs="David" w:hint="cs"/>
          <w:rtl/>
        </w:rPr>
      </w:pPr>
    </w:p>
    <w:p w14:paraId="6EB6F19C" w14:textId="77777777" w:rsidR="00F045EA" w:rsidRPr="00F045EA" w:rsidRDefault="00F045EA" w:rsidP="00F045EA">
      <w:pPr>
        <w:bidi/>
        <w:jc w:val="both"/>
        <w:rPr>
          <w:rFonts w:cs="David" w:hint="cs"/>
          <w:rtl/>
        </w:rPr>
      </w:pPr>
      <w:r w:rsidRPr="00F045EA">
        <w:rPr>
          <w:rFonts w:cs="David" w:hint="cs"/>
          <w:u w:val="single"/>
          <w:rtl/>
        </w:rPr>
        <w:t>ישראל כץ:</w:t>
      </w:r>
    </w:p>
    <w:p w14:paraId="7B5FE987" w14:textId="77777777" w:rsidR="00F045EA" w:rsidRPr="00F045EA" w:rsidRDefault="00F045EA" w:rsidP="00F045EA">
      <w:pPr>
        <w:bidi/>
        <w:jc w:val="both"/>
        <w:rPr>
          <w:rFonts w:cs="David" w:hint="cs"/>
          <w:rtl/>
        </w:rPr>
      </w:pPr>
    </w:p>
    <w:p w14:paraId="298ECF2A" w14:textId="77777777" w:rsidR="00F045EA" w:rsidRPr="00F045EA" w:rsidRDefault="00F045EA" w:rsidP="00F045EA">
      <w:pPr>
        <w:bidi/>
        <w:jc w:val="both"/>
        <w:rPr>
          <w:rFonts w:cs="David" w:hint="cs"/>
          <w:rtl/>
        </w:rPr>
      </w:pPr>
      <w:r w:rsidRPr="00F045EA">
        <w:rPr>
          <w:rFonts w:cs="David" w:hint="cs"/>
          <w:rtl/>
        </w:rPr>
        <w:tab/>
        <w:t xml:space="preserve"> אני רוצה לראות כל חבר כנסת כאן הולך לציבור שלו. יושבת-ראש הוועדה, אני רוצה  לראות אותך הולכת לציבור שלך ומנסה להראות </w:t>
      </w:r>
      <w:r w:rsidRPr="00F045EA">
        <w:rPr>
          <w:rFonts w:cs="David"/>
          <w:rtl/>
        </w:rPr>
        <w:t>–</w:t>
      </w:r>
      <w:r w:rsidRPr="00F045EA">
        <w:rPr>
          <w:rFonts w:cs="David" w:hint="cs"/>
          <w:rtl/>
        </w:rPr>
        <w:t xml:space="preserve"> במידה שתצביעי נגד ולא תתמכי - - - </w:t>
      </w:r>
    </w:p>
    <w:p w14:paraId="66AE401E" w14:textId="77777777" w:rsidR="00F045EA" w:rsidRPr="00F045EA" w:rsidRDefault="00F045EA" w:rsidP="00F045EA">
      <w:pPr>
        <w:bidi/>
        <w:jc w:val="both"/>
        <w:rPr>
          <w:rFonts w:cs="David" w:hint="cs"/>
          <w:rtl/>
        </w:rPr>
      </w:pPr>
    </w:p>
    <w:p w14:paraId="45DEB223" w14:textId="77777777" w:rsidR="00F045EA" w:rsidRPr="00F045EA" w:rsidRDefault="00F045EA" w:rsidP="00F045EA">
      <w:pPr>
        <w:bidi/>
        <w:jc w:val="both"/>
        <w:rPr>
          <w:rFonts w:cs="David" w:hint="cs"/>
          <w:rtl/>
        </w:rPr>
      </w:pPr>
      <w:proofErr w:type="spellStart"/>
      <w:r w:rsidRPr="00F045EA">
        <w:rPr>
          <w:rFonts w:cs="David" w:hint="cs"/>
          <w:u w:val="single"/>
          <w:rtl/>
        </w:rPr>
        <w:t>אחמד</w:t>
      </w:r>
      <w:proofErr w:type="spellEnd"/>
      <w:r w:rsidRPr="00F045EA">
        <w:rPr>
          <w:rFonts w:cs="David" w:hint="cs"/>
          <w:u w:val="single"/>
          <w:rtl/>
        </w:rPr>
        <w:t xml:space="preserve"> טיבי:</w:t>
      </w:r>
    </w:p>
    <w:p w14:paraId="0B64D07E" w14:textId="77777777" w:rsidR="00F045EA" w:rsidRPr="00F045EA" w:rsidRDefault="00F045EA" w:rsidP="00F045EA">
      <w:pPr>
        <w:bidi/>
        <w:jc w:val="both"/>
        <w:rPr>
          <w:rFonts w:cs="David" w:hint="cs"/>
          <w:rtl/>
        </w:rPr>
      </w:pPr>
    </w:p>
    <w:p w14:paraId="359F3B34" w14:textId="77777777" w:rsidR="00F045EA" w:rsidRPr="00F045EA" w:rsidRDefault="00F045EA" w:rsidP="00F045EA">
      <w:pPr>
        <w:bidi/>
        <w:jc w:val="both"/>
        <w:rPr>
          <w:rFonts w:cs="David" w:hint="cs"/>
          <w:rtl/>
        </w:rPr>
      </w:pPr>
      <w:r w:rsidRPr="00F045EA">
        <w:rPr>
          <w:rFonts w:cs="David" w:hint="cs"/>
          <w:rtl/>
        </w:rPr>
        <w:tab/>
        <w:t xml:space="preserve"> אין קוורום. </w:t>
      </w:r>
    </w:p>
    <w:p w14:paraId="38AF1408" w14:textId="77777777" w:rsidR="00F045EA" w:rsidRPr="00F045EA" w:rsidRDefault="00F045EA" w:rsidP="00F045EA">
      <w:pPr>
        <w:bidi/>
        <w:jc w:val="both"/>
        <w:rPr>
          <w:rFonts w:cs="David" w:hint="cs"/>
          <w:rtl/>
        </w:rPr>
      </w:pPr>
    </w:p>
    <w:p w14:paraId="2FA03E17" w14:textId="77777777" w:rsidR="00F045EA" w:rsidRPr="00F045EA" w:rsidRDefault="00F045EA" w:rsidP="00F045EA">
      <w:pPr>
        <w:bidi/>
        <w:jc w:val="both"/>
        <w:rPr>
          <w:rFonts w:cs="David" w:hint="cs"/>
          <w:rtl/>
        </w:rPr>
      </w:pPr>
      <w:r w:rsidRPr="00F045EA">
        <w:rPr>
          <w:rFonts w:cs="David" w:hint="cs"/>
          <w:u w:val="single"/>
          <w:rtl/>
        </w:rPr>
        <w:t>ישראל כץ:</w:t>
      </w:r>
    </w:p>
    <w:p w14:paraId="317AC143" w14:textId="77777777" w:rsidR="00F045EA" w:rsidRPr="00F045EA" w:rsidRDefault="00F045EA" w:rsidP="00F045EA">
      <w:pPr>
        <w:bidi/>
        <w:jc w:val="both"/>
        <w:rPr>
          <w:rFonts w:cs="David" w:hint="cs"/>
          <w:rtl/>
        </w:rPr>
      </w:pPr>
    </w:p>
    <w:p w14:paraId="4D54F710" w14:textId="77777777" w:rsidR="00F045EA" w:rsidRPr="00F045EA" w:rsidRDefault="00F045EA" w:rsidP="00F045EA">
      <w:pPr>
        <w:bidi/>
        <w:jc w:val="both"/>
        <w:rPr>
          <w:rFonts w:cs="David" w:hint="cs"/>
          <w:rtl/>
        </w:rPr>
      </w:pPr>
      <w:r w:rsidRPr="00F045EA">
        <w:rPr>
          <w:rFonts w:cs="David" w:hint="cs"/>
          <w:rtl/>
        </w:rPr>
        <w:tab/>
        <w:t xml:space="preserve"> אני חושב שהשיטות האלה הן שיטות פסולות. </w:t>
      </w:r>
    </w:p>
    <w:p w14:paraId="4F9704D7" w14:textId="77777777" w:rsidR="00F045EA" w:rsidRPr="00F045EA" w:rsidRDefault="00F045EA" w:rsidP="00F045EA">
      <w:pPr>
        <w:bidi/>
        <w:jc w:val="both"/>
        <w:rPr>
          <w:rFonts w:cs="David" w:hint="cs"/>
          <w:rtl/>
        </w:rPr>
      </w:pPr>
    </w:p>
    <w:p w14:paraId="6FA198C0"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256DE621" w14:textId="77777777" w:rsidR="00F045EA" w:rsidRPr="00F045EA" w:rsidRDefault="00F045EA" w:rsidP="00F045EA">
      <w:pPr>
        <w:pStyle w:val="Heading5"/>
        <w:rPr>
          <w:rFonts w:hint="cs"/>
          <w:rtl/>
        </w:rPr>
      </w:pPr>
    </w:p>
    <w:p w14:paraId="04223484" w14:textId="77777777" w:rsidR="00F045EA" w:rsidRPr="00F045EA" w:rsidRDefault="00F045EA" w:rsidP="00F045EA">
      <w:pPr>
        <w:bidi/>
        <w:jc w:val="both"/>
        <w:rPr>
          <w:rFonts w:cs="David" w:hint="cs"/>
          <w:rtl/>
        </w:rPr>
      </w:pPr>
      <w:r w:rsidRPr="00F045EA">
        <w:rPr>
          <w:rFonts w:cs="David" w:hint="cs"/>
          <w:rtl/>
        </w:rPr>
        <w:tab/>
        <w:t xml:space="preserve"> גדעון סער לימד אותנו את השיטות האלה. </w:t>
      </w:r>
    </w:p>
    <w:p w14:paraId="2F456C18" w14:textId="77777777" w:rsidR="00F045EA" w:rsidRPr="00F045EA" w:rsidRDefault="00F045EA" w:rsidP="00F045EA">
      <w:pPr>
        <w:bidi/>
        <w:jc w:val="both"/>
        <w:rPr>
          <w:rFonts w:cs="David" w:hint="cs"/>
          <w:rtl/>
        </w:rPr>
      </w:pPr>
    </w:p>
    <w:p w14:paraId="15509AC8" w14:textId="77777777" w:rsidR="00F045EA" w:rsidRPr="00F045EA" w:rsidRDefault="00F045EA" w:rsidP="00F045EA">
      <w:pPr>
        <w:bidi/>
        <w:jc w:val="both"/>
        <w:rPr>
          <w:rFonts w:cs="David" w:hint="cs"/>
          <w:rtl/>
        </w:rPr>
      </w:pPr>
      <w:r w:rsidRPr="00F045EA">
        <w:rPr>
          <w:rFonts w:cs="David" w:hint="cs"/>
          <w:u w:val="single"/>
          <w:rtl/>
        </w:rPr>
        <w:t>ישראל כץ:</w:t>
      </w:r>
    </w:p>
    <w:p w14:paraId="504E97C3" w14:textId="77777777" w:rsidR="00F045EA" w:rsidRPr="00F045EA" w:rsidRDefault="00F045EA" w:rsidP="00F045EA">
      <w:pPr>
        <w:bidi/>
        <w:jc w:val="both"/>
        <w:rPr>
          <w:rFonts w:cs="David" w:hint="cs"/>
          <w:rtl/>
        </w:rPr>
      </w:pPr>
    </w:p>
    <w:p w14:paraId="7220FB03" w14:textId="77777777" w:rsidR="00F045EA" w:rsidRPr="00F045EA" w:rsidRDefault="00F045EA" w:rsidP="00F045EA">
      <w:pPr>
        <w:bidi/>
        <w:jc w:val="both"/>
        <w:rPr>
          <w:rFonts w:cs="David" w:hint="cs"/>
          <w:rtl/>
        </w:rPr>
      </w:pPr>
      <w:r w:rsidRPr="00F045EA">
        <w:rPr>
          <w:rFonts w:cs="David" w:hint="cs"/>
          <w:rtl/>
        </w:rPr>
        <w:tab/>
        <w:t xml:space="preserve"> חבר הכנסת זאב, רק לפני עשר דקות התחייבתם לתמוך בדבר הזה כאן. ש"ס, במהירות כל כך גדולה, מפירה את התחייבויותיה? כנ"ל סיעת הגמלאים וגורמים אחרים. אני חושבת שהפעילות שמאורגנת כאן, לנסות למנוע מאנשים להיות בדיון ולכפות עליהם </w:t>
      </w:r>
      <w:r w:rsidRPr="00F045EA">
        <w:rPr>
          <w:rFonts w:cs="David"/>
          <w:rtl/>
        </w:rPr>
        <w:t>–</w:t>
      </w:r>
      <w:r w:rsidRPr="00F045EA">
        <w:rPr>
          <w:rFonts w:cs="David" w:hint="cs"/>
          <w:rtl/>
        </w:rPr>
        <w:t xml:space="preserve"> מילא בסעיף הקודם עוד נימקתם עניינים פרוצדוראליי</w:t>
      </w:r>
      <w:r w:rsidRPr="00F045EA">
        <w:rPr>
          <w:rFonts w:cs="David" w:hint="eastAsia"/>
          <w:rtl/>
        </w:rPr>
        <w:t>ם</w:t>
      </w:r>
      <w:r w:rsidRPr="00F045EA">
        <w:rPr>
          <w:rFonts w:cs="David" w:hint="cs"/>
          <w:rtl/>
        </w:rPr>
        <w:t xml:space="preserve">. איך יכול להיות בעניין הזה שיושב-ראש הקואליציה או כל גורם אחר ינסה למנוע הצבעה על חוק שהדחיפות שלו היא מסר? חבר הכנסת טיבי, היה עדיף שתתמודד עם הטיעונים ולא תנהג כגנב במחתרת. נכנס ויוצא. כדאי שהכנסת והוועדה יגלו בגרות בנושא כל כך מהותי ויבואו ויצביעו בלי התחכמויות של בריחה שמתאימה אולי לסעיף טכני ולא לחוק כל כך מהותי. אם זה לא יאושר, זה יהיה מסר חמור מאוד לציבור, כל אחד והציבור שלו. </w:t>
      </w:r>
    </w:p>
    <w:p w14:paraId="764AA6DC" w14:textId="77777777" w:rsidR="00F045EA" w:rsidRPr="00F045EA" w:rsidRDefault="00F045EA" w:rsidP="00F045EA">
      <w:pPr>
        <w:bidi/>
        <w:jc w:val="both"/>
        <w:rPr>
          <w:rFonts w:cs="David" w:hint="cs"/>
          <w:rtl/>
        </w:rPr>
      </w:pPr>
    </w:p>
    <w:p w14:paraId="28F04108" w14:textId="77777777" w:rsidR="00F045EA" w:rsidRPr="00F045EA" w:rsidRDefault="00F045EA" w:rsidP="00F045EA">
      <w:pPr>
        <w:bidi/>
        <w:jc w:val="both"/>
        <w:rPr>
          <w:rFonts w:cs="David" w:hint="cs"/>
          <w:rtl/>
        </w:rPr>
      </w:pPr>
      <w:proofErr w:type="spellStart"/>
      <w:r w:rsidRPr="00F045EA">
        <w:rPr>
          <w:rFonts w:cs="David" w:hint="cs"/>
          <w:u w:val="single"/>
          <w:rtl/>
        </w:rPr>
        <w:t>ג'מאל</w:t>
      </w:r>
      <w:proofErr w:type="spellEnd"/>
      <w:r w:rsidRPr="00F045EA">
        <w:rPr>
          <w:rFonts w:cs="David" w:hint="cs"/>
          <w:u w:val="single"/>
          <w:rtl/>
        </w:rPr>
        <w:t xml:space="preserve"> </w:t>
      </w:r>
      <w:proofErr w:type="spellStart"/>
      <w:r w:rsidRPr="00F045EA">
        <w:rPr>
          <w:rFonts w:cs="David" w:hint="cs"/>
          <w:u w:val="single"/>
          <w:rtl/>
        </w:rPr>
        <w:t>זחאלקה</w:t>
      </w:r>
      <w:proofErr w:type="spellEnd"/>
      <w:r w:rsidRPr="00F045EA">
        <w:rPr>
          <w:rFonts w:cs="David" w:hint="cs"/>
          <w:u w:val="single"/>
          <w:rtl/>
        </w:rPr>
        <w:t>:</w:t>
      </w:r>
    </w:p>
    <w:p w14:paraId="23FB942B" w14:textId="77777777" w:rsidR="00F045EA" w:rsidRPr="00F045EA" w:rsidRDefault="00F045EA" w:rsidP="00F045EA">
      <w:pPr>
        <w:bidi/>
        <w:jc w:val="both"/>
        <w:rPr>
          <w:rFonts w:cs="David" w:hint="cs"/>
          <w:rtl/>
        </w:rPr>
      </w:pPr>
    </w:p>
    <w:p w14:paraId="056FFB4F" w14:textId="77777777" w:rsidR="00F045EA" w:rsidRPr="00F045EA" w:rsidRDefault="00F045EA" w:rsidP="00F045EA">
      <w:pPr>
        <w:bidi/>
        <w:jc w:val="both"/>
        <w:rPr>
          <w:rFonts w:cs="David" w:hint="cs"/>
          <w:rtl/>
        </w:rPr>
      </w:pPr>
      <w:r w:rsidRPr="00F045EA">
        <w:rPr>
          <w:rFonts w:cs="David" w:hint="cs"/>
          <w:rtl/>
        </w:rPr>
        <w:tab/>
        <w:t xml:space="preserve"> אין שום דבר מהותי בבקשה של פטור מחובת הנחה. </w:t>
      </w:r>
    </w:p>
    <w:p w14:paraId="3408B654" w14:textId="77777777" w:rsidR="00F045EA" w:rsidRPr="00F045EA" w:rsidRDefault="00F045EA" w:rsidP="00F045EA">
      <w:pPr>
        <w:bidi/>
        <w:jc w:val="both"/>
        <w:rPr>
          <w:rFonts w:cs="David" w:hint="cs"/>
          <w:rtl/>
        </w:rPr>
      </w:pPr>
    </w:p>
    <w:p w14:paraId="4D4789EF" w14:textId="77777777" w:rsidR="00F045EA" w:rsidRPr="00F045EA" w:rsidRDefault="00F045EA" w:rsidP="00F045EA">
      <w:pPr>
        <w:bidi/>
        <w:jc w:val="both"/>
        <w:rPr>
          <w:rFonts w:cs="David" w:hint="cs"/>
          <w:rtl/>
        </w:rPr>
      </w:pPr>
      <w:r w:rsidRPr="00F045EA">
        <w:rPr>
          <w:rFonts w:cs="David" w:hint="cs"/>
          <w:u w:val="single"/>
          <w:rtl/>
        </w:rPr>
        <w:t>ישראל כץ:</w:t>
      </w:r>
    </w:p>
    <w:p w14:paraId="4C83725C" w14:textId="77777777" w:rsidR="00F045EA" w:rsidRPr="00F045EA" w:rsidRDefault="00F045EA" w:rsidP="00F045EA">
      <w:pPr>
        <w:bidi/>
        <w:jc w:val="both"/>
        <w:rPr>
          <w:rFonts w:cs="David" w:hint="cs"/>
          <w:rtl/>
        </w:rPr>
      </w:pPr>
    </w:p>
    <w:p w14:paraId="69C719C6" w14:textId="77777777" w:rsidR="00F045EA" w:rsidRPr="00F045EA" w:rsidRDefault="00F045EA" w:rsidP="00F045EA">
      <w:pPr>
        <w:bidi/>
        <w:jc w:val="both"/>
        <w:rPr>
          <w:rFonts w:cs="David" w:hint="cs"/>
          <w:rtl/>
        </w:rPr>
      </w:pPr>
      <w:r w:rsidRPr="00F045EA">
        <w:rPr>
          <w:rFonts w:cs="David" w:hint="cs"/>
          <w:rtl/>
        </w:rPr>
        <w:tab/>
        <w:t xml:space="preserve"> אפשר לשלוח מסר דחוף לציבור, שהכנסת היא עדיין כנסת נורמאלית, שבאה להגן כאן על ערכי המדינה. </w:t>
      </w:r>
    </w:p>
    <w:p w14:paraId="16349F6B" w14:textId="77777777" w:rsidR="00F045EA" w:rsidRPr="00F045EA" w:rsidRDefault="00F045EA" w:rsidP="00F045EA">
      <w:pPr>
        <w:bidi/>
        <w:jc w:val="both"/>
        <w:rPr>
          <w:rFonts w:cs="David" w:hint="cs"/>
          <w:rtl/>
        </w:rPr>
      </w:pPr>
    </w:p>
    <w:p w14:paraId="7BD48137"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226E27C6" w14:textId="77777777" w:rsidR="00F045EA" w:rsidRPr="00F045EA" w:rsidRDefault="00F045EA" w:rsidP="00F045EA">
      <w:pPr>
        <w:bidi/>
        <w:jc w:val="both"/>
        <w:rPr>
          <w:rFonts w:cs="David" w:hint="cs"/>
          <w:rtl/>
        </w:rPr>
      </w:pPr>
    </w:p>
    <w:p w14:paraId="76F89617" w14:textId="77777777" w:rsidR="00F045EA" w:rsidRPr="00F045EA" w:rsidRDefault="00F045EA" w:rsidP="00F045EA">
      <w:pPr>
        <w:bidi/>
        <w:jc w:val="both"/>
        <w:rPr>
          <w:rFonts w:cs="David" w:hint="cs"/>
          <w:rtl/>
        </w:rPr>
      </w:pPr>
      <w:r w:rsidRPr="00F045EA">
        <w:rPr>
          <w:rFonts w:cs="David" w:hint="cs"/>
          <w:rtl/>
        </w:rPr>
        <w:tab/>
        <w:t>חבר הכנסת כץ, אני מוכרחה לומר שאני לא אוהבת את מה שנעשה כאן. חבר הכנסת טיבי, אתה בחדר, אני עוברת להצבעה, יש לי תשעה. או שאתה בפנים או שאתה בחוץ. מה קורה כאן?</w:t>
      </w:r>
    </w:p>
    <w:p w14:paraId="39A2F547" w14:textId="77777777" w:rsidR="00F045EA" w:rsidRPr="00F045EA" w:rsidRDefault="00F045EA" w:rsidP="00F045EA">
      <w:pPr>
        <w:bidi/>
        <w:jc w:val="both"/>
        <w:rPr>
          <w:rFonts w:cs="David" w:hint="cs"/>
          <w:rtl/>
        </w:rPr>
      </w:pPr>
    </w:p>
    <w:p w14:paraId="3BA887A0" w14:textId="77777777" w:rsidR="00F045EA" w:rsidRPr="00F045EA" w:rsidRDefault="00F045EA" w:rsidP="00F045EA">
      <w:pPr>
        <w:bidi/>
        <w:jc w:val="both"/>
        <w:rPr>
          <w:rFonts w:cs="David" w:hint="cs"/>
          <w:rtl/>
        </w:rPr>
      </w:pPr>
      <w:r w:rsidRPr="00F045EA">
        <w:rPr>
          <w:rFonts w:cs="David" w:hint="cs"/>
          <w:u w:val="single"/>
          <w:rtl/>
        </w:rPr>
        <w:t>ישראל כץ:</w:t>
      </w:r>
    </w:p>
    <w:p w14:paraId="4B67CF01" w14:textId="77777777" w:rsidR="00F045EA" w:rsidRPr="00F045EA" w:rsidRDefault="00F045EA" w:rsidP="00F045EA">
      <w:pPr>
        <w:bidi/>
        <w:jc w:val="both"/>
        <w:rPr>
          <w:rFonts w:cs="David" w:hint="cs"/>
          <w:rtl/>
        </w:rPr>
      </w:pPr>
    </w:p>
    <w:p w14:paraId="687D36F2" w14:textId="77777777" w:rsidR="00F045EA" w:rsidRPr="00F045EA" w:rsidRDefault="00F045EA" w:rsidP="00F045EA">
      <w:pPr>
        <w:bidi/>
        <w:jc w:val="both"/>
        <w:rPr>
          <w:rFonts w:cs="David" w:hint="cs"/>
          <w:rtl/>
        </w:rPr>
      </w:pPr>
      <w:r w:rsidRPr="00F045EA">
        <w:rPr>
          <w:rFonts w:cs="David" w:hint="cs"/>
          <w:rtl/>
        </w:rPr>
        <w:tab/>
        <w:t xml:space="preserve"> הרי אנשים השתתפו כאן בדיון. מה החוכמות האלה? כשמתחיל דיון בממשלה בקוורום נדרש, בפתיחת הדיון הוא נדרש. </w:t>
      </w:r>
    </w:p>
    <w:p w14:paraId="26B1DD19" w14:textId="77777777" w:rsidR="00F045EA" w:rsidRPr="00F045EA" w:rsidRDefault="00F045EA" w:rsidP="00F045EA">
      <w:pPr>
        <w:bidi/>
        <w:jc w:val="both"/>
        <w:rPr>
          <w:rFonts w:cs="David" w:hint="cs"/>
          <w:rtl/>
        </w:rPr>
      </w:pPr>
    </w:p>
    <w:p w14:paraId="107BD33D"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796385C0" w14:textId="77777777" w:rsidR="00F045EA" w:rsidRPr="00F045EA" w:rsidRDefault="00F045EA" w:rsidP="00F045EA">
      <w:pPr>
        <w:bidi/>
        <w:jc w:val="both"/>
        <w:rPr>
          <w:rFonts w:cs="David" w:hint="cs"/>
          <w:rtl/>
        </w:rPr>
      </w:pPr>
    </w:p>
    <w:p w14:paraId="7A0F1899" w14:textId="77777777" w:rsidR="00F045EA" w:rsidRPr="00F045EA" w:rsidRDefault="00F045EA" w:rsidP="00F045EA">
      <w:pPr>
        <w:bidi/>
        <w:jc w:val="both"/>
        <w:rPr>
          <w:rFonts w:cs="David" w:hint="cs"/>
          <w:rtl/>
        </w:rPr>
      </w:pPr>
      <w:r w:rsidRPr="00F045EA">
        <w:rPr>
          <w:rFonts w:cs="David" w:hint="cs"/>
          <w:rtl/>
        </w:rPr>
        <w:tab/>
        <w:t xml:space="preserve">אין תשעה, אני לא יכולה להצביע. </w:t>
      </w:r>
    </w:p>
    <w:p w14:paraId="302F9D8B" w14:textId="77777777" w:rsidR="00F045EA" w:rsidRPr="00F045EA" w:rsidRDefault="00F045EA" w:rsidP="00F045EA">
      <w:pPr>
        <w:bidi/>
        <w:jc w:val="both"/>
        <w:rPr>
          <w:rFonts w:cs="David" w:hint="cs"/>
          <w:rtl/>
        </w:rPr>
      </w:pPr>
    </w:p>
    <w:p w14:paraId="2DBBAFFE" w14:textId="77777777" w:rsidR="00F045EA" w:rsidRPr="00F045EA" w:rsidRDefault="00F045EA" w:rsidP="00F045EA">
      <w:pPr>
        <w:pStyle w:val="Heading5"/>
        <w:rPr>
          <w:rFonts w:hint="cs"/>
          <w:rtl/>
        </w:rPr>
      </w:pPr>
      <w:proofErr w:type="spellStart"/>
      <w:r w:rsidRPr="00F045EA">
        <w:rPr>
          <w:rFonts w:hint="cs"/>
          <w:u w:val="single"/>
          <w:rtl/>
        </w:rPr>
        <w:t>אסתרינה</w:t>
      </w:r>
      <w:proofErr w:type="spellEnd"/>
      <w:r w:rsidRPr="00F045EA">
        <w:rPr>
          <w:rFonts w:hint="cs"/>
          <w:u w:val="single"/>
          <w:rtl/>
        </w:rPr>
        <w:t xml:space="preserve"> </w:t>
      </w:r>
      <w:proofErr w:type="spellStart"/>
      <w:r w:rsidRPr="00F045EA">
        <w:rPr>
          <w:rFonts w:hint="cs"/>
          <w:u w:val="single"/>
          <w:rtl/>
        </w:rPr>
        <w:t>טרטמן</w:t>
      </w:r>
      <w:proofErr w:type="spellEnd"/>
      <w:r w:rsidRPr="00F045EA">
        <w:rPr>
          <w:rFonts w:hint="cs"/>
          <w:u w:val="single"/>
          <w:rtl/>
        </w:rPr>
        <w:t>:</w:t>
      </w:r>
    </w:p>
    <w:p w14:paraId="145B7C97" w14:textId="77777777" w:rsidR="00F045EA" w:rsidRPr="00F045EA" w:rsidRDefault="00F045EA" w:rsidP="00F045EA">
      <w:pPr>
        <w:pStyle w:val="Heading5"/>
        <w:rPr>
          <w:rFonts w:hint="cs"/>
          <w:rtl/>
        </w:rPr>
      </w:pPr>
    </w:p>
    <w:p w14:paraId="14C7741E" w14:textId="77777777" w:rsidR="00F045EA" w:rsidRPr="00F045EA" w:rsidRDefault="00F045EA" w:rsidP="00F045EA">
      <w:pPr>
        <w:bidi/>
        <w:jc w:val="both"/>
        <w:rPr>
          <w:rFonts w:cs="David" w:hint="cs"/>
          <w:rtl/>
        </w:rPr>
      </w:pPr>
      <w:r w:rsidRPr="00F045EA">
        <w:rPr>
          <w:rFonts w:cs="David" w:hint="cs"/>
          <w:rtl/>
        </w:rPr>
        <w:tab/>
        <w:t xml:space="preserve"> אני רוצה לשאול את היועצת המשפטית, האם לפי התקנון הקוורום שנדרש מתחייב בתחילת הישיבה או בשעת ההצבעה?</w:t>
      </w:r>
    </w:p>
    <w:p w14:paraId="42BE4C69" w14:textId="77777777" w:rsidR="00F045EA" w:rsidRPr="00F045EA" w:rsidRDefault="00F045EA" w:rsidP="00F045EA">
      <w:pPr>
        <w:bidi/>
        <w:jc w:val="both"/>
        <w:rPr>
          <w:rFonts w:cs="David" w:hint="cs"/>
          <w:rtl/>
        </w:rPr>
      </w:pPr>
    </w:p>
    <w:p w14:paraId="198623C0" w14:textId="77777777" w:rsidR="00F045EA" w:rsidRPr="00F045EA" w:rsidRDefault="00F045EA" w:rsidP="00F045EA">
      <w:pPr>
        <w:bidi/>
        <w:jc w:val="both"/>
        <w:rPr>
          <w:rFonts w:cs="David" w:hint="cs"/>
          <w:u w:val="single"/>
          <w:rtl/>
        </w:rPr>
      </w:pPr>
      <w:r w:rsidRPr="00F045EA">
        <w:rPr>
          <w:rFonts w:cs="David" w:hint="cs"/>
          <w:u w:val="single"/>
          <w:rtl/>
        </w:rPr>
        <w:t xml:space="preserve">עו"ד ארבל </w:t>
      </w:r>
      <w:proofErr w:type="spellStart"/>
      <w:r w:rsidRPr="00F045EA">
        <w:rPr>
          <w:rFonts w:cs="David" w:hint="cs"/>
          <w:u w:val="single"/>
          <w:rtl/>
        </w:rPr>
        <w:t>אסטרחן</w:t>
      </w:r>
      <w:proofErr w:type="spellEnd"/>
      <w:r w:rsidRPr="00F045EA">
        <w:rPr>
          <w:rFonts w:cs="David" w:hint="cs"/>
          <w:u w:val="single"/>
          <w:rtl/>
        </w:rPr>
        <w:t>:</w:t>
      </w:r>
    </w:p>
    <w:p w14:paraId="4A163ACA" w14:textId="77777777" w:rsidR="00F045EA" w:rsidRPr="00F045EA" w:rsidRDefault="00F045EA" w:rsidP="00F045EA">
      <w:pPr>
        <w:bidi/>
        <w:jc w:val="both"/>
        <w:rPr>
          <w:rFonts w:cs="David" w:hint="cs"/>
          <w:rtl/>
        </w:rPr>
      </w:pPr>
    </w:p>
    <w:p w14:paraId="51DA4082" w14:textId="77777777" w:rsidR="00F045EA" w:rsidRPr="00F045EA" w:rsidRDefault="00F045EA" w:rsidP="00F045EA">
      <w:pPr>
        <w:bidi/>
        <w:jc w:val="both"/>
        <w:rPr>
          <w:rFonts w:cs="David" w:hint="cs"/>
          <w:rtl/>
        </w:rPr>
      </w:pPr>
      <w:r w:rsidRPr="00F045EA">
        <w:rPr>
          <w:rFonts w:cs="David" w:hint="cs"/>
          <w:rtl/>
        </w:rPr>
        <w:tab/>
        <w:t xml:space="preserve"> בשעת ההצבעה. </w:t>
      </w:r>
    </w:p>
    <w:p w14:paraId="3CE98EFF" w14:textId="77777777" w:rsidR="00F045EA" w:rsidRPr="00F045EA" w:rsidRDefault="00F045EA" w:rsidP="00F045EA">
      <w:pPr>
        <w:bidi/>
        <w:jc w:val="both"/>
        <w:rPr>
          <w:rFonts w:cs="David" w:hint="cs"/>
          <w:rtl/>
        </w:rPr>
      </w:pPr>
    </w:p>
    <w:p w14:paraId="671FA952"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44AFA314" w14:textId="77777777" w:rsidR="00F045EA" w:rsidRPr="00F045EA" w:rsidRDefault="00F045EA" w:rsidP="00F045EA">
      <w:pPr>
        <w:bidi/>
        <w:jc w:val="both"/>
        <w:rPr>
          <w:rFonts w:cs="David" w:hint="cs"/>
          <w:rtl/>
        </w:rPr>
      </w:pPr>
    </w:p>
    <w:p w14:paraId="21100C83" w14:textId="77777777" w:rsidR="00F045EA" w:rsidRPr="00F045EA" w:rsidRDefault="00F045EA" w:rsidP="00F045EA">
      <w:pPr>
        <w:bidi/>
        <w:jc w:val="both"/>
        <w:rPr>
          <w:rFonts w:cs="David" w:hint="cs"/>
          <w:rtl/>
        </w:rPr>
      </w:pPr>
      <w:r w:rsidRPr="00F045EA">
        <w:rPr>
          <w:rFonts w:cs="David" w:hint="cs"/>
          <w:rtl/>
        </w:rPr>
        <w:tab/>
        <w:t xml:space="preserve">חבר הכנסת כץ, גם אני לא אוהבת מה שנעשה בדקות האחרונות. כרגע צריך להכריע אם להביא את זה בעד או נגד. אני לא חושבת שהיתה פה התנהלות נכונה, אבל קטונתי בעניין הזה. לחברי הכנסת יש השיקולים שלהם. לכן, חבר הכנסת כץ, אני לא מביאה את הנושא כרגע להצבעה, אבל אביא אותו לסדר-יומה של הוועדה מחר. אני מודה לך. </w:t>
      </w:r>
    </w:p>
    <w:p w14:paraId="7FBCB3AF" w14:textId="77777777" w:rsidR="00F045EA" w:rsidRPr="00F045EA" w:rsidRDefault="00F045EA" w:rsidP="00F045EA">
      <w:pPr>
        <w:bidi/>
        <w:jc w:val="center"/>
        <w:rPr>
          <w:rFonts w:cs="David" w:hint="cs"/>
          <w:b/>
          <w:bCs/>
          <w:rtl/>
        </w:rPr>
      </w:pPr>
      <w:r w:rsidRPr="00F045EA">
        <w:rPr>
          <w:rFonts w:cs="David"/>
          <w:rtl/>
        </w:rPr>
        <w:br w:type="page"/>
      </w:r>
      <w:r w:rsidRPr="00F045EA">
        <w:rPr>
          <w:rFonts w:cs="David" w:hint="cs"/>
          <w:b/>
          <w:bCs/>
          <w:rtl/>
        </w:rPr>
        <w:t>3. בקשת חברי הכנסת להקדמת הדיון בהצעות החוק הבאות, לפני הקריאה הטרומית:</w:t>
      </w:r>
    </w:p>
    <w:p w14:paraId="05464653" w14:textId="77777777" w:rsidR="00F045EA" w:rsidRPr="00F045EA" w:rsidRDefault="00F045EA" w:rsidP="00F045EA">
      <w:pPr>
        <w:bidi/>
        <w:jc w:val="center"/>
        <w:rPr>
          <w:rFonts w:cs="David" w:hint="cs"/>
          <w:b/>
          <w:bCs/>
          <w:rtl/>
        </w:rPr>
      </w:pPr>
      <w:r w:rsidRPr="00F045EA">
        <w:rPr>
          <w:rFonts w:cs="David" w:hint="cs"/>
          <w:b/>
          <w:bCs/>
          <w:rtl/>
        </w:rPr>
        <w:t xml:space="preserve">ב. הצעת חוק התגמולים לנפגעי פעולות איבה (תיקון </w:t>
      </w:r>
      <w:r w:rsidRPr="00F045EA">
        <w:rPr>
          <w:rFonts w:cs="David"/>
          <w:b/>
          <w:bCs/>
          <w:rtl/>
        </w:rPr>
        <w:t>–</w:t>
      </w:r>
      <w:r w:rsidRPr="00F045EA">
        <w:rPr>
          <w:rFonts w:cs="David" w:hint="cs"/>
          <w:b/>
          <w:bCs/>
          <w:rtl/>
        </w:rPr>
        <w:t xml:space="preserve"> החלת חוק על נפגעים שנפגעו</w:t>
      </w:r>
    </w:p>
    <w:p w14:paraId="74049A77" w14:textId="77777777" w:rsidR="00F045EA" w:rsidRPr="00F045EA" w:rsidRDefault="00F045EA" w:rsidP="00F045EA">
      <w:pPr>
        <w:bidi/>
        <w:jc w:val="center"/>
        <w:rPr>
          <w:rFonts w:cs="David" w:hint="cs"/>
          <w:b/>
          <w:bCs/>
          <w:u w:val="single"/>
          <w:rtl/>
        </w:rPr>
      </w:pPr>
      <w:r w:rsidRPr="00F045EA">
        <w:rPr>
          <w:rFonts w:cs="David" w:hint="cs"/>
          <w:b/>
          <w:bCs/>
          <w:u w:val="single"/>
          <w:rtl/>
        </w:rPr>
        <w:t xml:space="preserve">טרם קום המדינה), </w:t>
      </w:r>
      <w:proofErr w:type="spellStart"/>
      <w:r w:rsidRPr="00F045EA">
        <w:rPr>
          <w:rFonts w:cs="David" w:hint="cs"/>
          <w:b/>
          <w:bCs/>
          <w:u w:val="single"/>
          <w:rtl/>
        </w:rPr>
        <w:t>התשס"ז</w:t>
      </w:r>
      <w:proofErr w:type="spellEnd"/>
      <w:r w:rsidRPr="00F045EA">
        <w:rPr>
          <w:rFonts w:cs="David" w:hint="cs"/>
          <w:b/>
          <w:bCs/>
          <w:u w:val="single"/>
          <w:rtl/>
        </w:rPr>
        <w:t>-2007, הצעת חברת הכנסת אורית נוקד</w:t>
      </w:r>
    </w:p>
    <w:p w14:paraId="6FA6CFE6" w14:textId="77777777" w:rsidR="00F045EA" w:rsidRPr="00F045EA" w:rsidRDefault="00F045EA" w:rsidP="00F045EA">
      <w:pPr>
        <w:bidi/>
        <w:jc w:val="center"/>
        <w:rPr>
          <w:rFonts w:cs="David" w:hint="cs"/>
          <w:rtl/>
        </w:rPr>
      </w:pPr>
    </w:p>
    <w:p w14:paraId="6D829061" w14:textId="77777777" w:rsidR="00F045EA" w:rsidRPr="00F045EA" w:rsidRDefault="00F045EA" w:rsidP="00F045EA">
      <w:pPr>
        <w:bidi/>
        <w:jc w:val="both"/>
        <w:rPr>
          <w:rFonts w:cs="David" w:hint="cs"/>
          <w:rtl/>
        </w:rPr>
      </w:pPr>
    </w:p>
    <w:p w14:paraId="44E9D3BF"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596D1FA0" w14:textId="77777777" w:rsidR="00F045EA" w:rsidRPr="00F045EA" w:rsidRDefault="00F045EA" w:rsidP="00F045EA">
      <w:pPr>
        <w:bidi/>
        <w:jc w:val="both"/>
        <w:rPr>
          <w:rFonts w:cs="David" w:hint="cs"/>
          <w:rtl/>
        </w:rPr>
      </w:pPr>
    </w:p>
    <w:p w14:paraId="4A6323C7" w14:textId="77777777" w:rsidR="00F045EA" w:rsidRPr="00F045EA" w:rsidRDefault="00F045EA" w:rsidP="00F045EA">
      <w:pPr>
        <w:bidi/>
        <w:jc w:val="both"/>
        <w:rPr>
          <w:rFonts w:cs="David" w:hint="cs"/>
          <w:rtl/>
        </w:rPr>
      </w:pPr>
      <w:r w:rsidRPr="00F045EA">
        <w:rPr>
          <w:rFonts w:cs="David" w:hint="cs"/>
          <w:rtl/>
        </w:rPr>
        <w:tab/>
        <w:t xml:space="preserve">ההצעה הבאה, בקשת חברי הכנסת להקדמת הדיון בהצעת חוק התגמולים לנפגעי פעולות איבה (תיקון </w:t>
      </w:r>
      <w:r w:rsidRPr="00F045EA">
        <w:rPr>
          <w:rFonts w:cs="David"/>
          <w:rtl/>
        </w:rPr>
        <w:t>–</w:t>
      </w:r>
      <w:r w:rsidRPr="00F045EA">
        <w:rPr>
          <w:rFonts w:cs="David" w:hint="cs"/>
          <w:rtl/>
        </w:rPr>
        <w:t xml:space="preserve"> החלת חוק על נפגעים שנפגעו טרם קום המדינה), </w:t>
      </w:r>
      <w:proofErr w:type="spellStart"/>
      <w:r w:rsidRPr="00F045EA">
        <w:rPr>
          <w:rFonts w:cs="David" w:hint="cs"/>
          <w:rtl/>
        </w:rPr>
        <w:t>התשס"ז</w:t>
      </w:r>
      <w:proofErr w:type="spellEnd"/>
      <w:r w:rsidRPr="00F045EA">
        <w:rPr>
          <w:rFonts w:cs="David" w:hint="cs"/>
          <w:rtl/>
        </w:rPr>
        <w:t xml:space="preserve">-2007, הצעת חברת הכנסת אורית נוקד. </w:t>
      </w:r>
    </w:p>
    <w:p w14:paraId="58605D49" w14:textId="77777777" w:rsidR="00F045EA" w:rsidRPr="00F045EA" w:rsidRDefault="00F045EA" w:rsidP="00F045EA">
      <w:pPr>
        <w:bidi/>
        <w:jc w:val="both"/>
        <w:rPr>
          <w:rFonts w:cs="David" w:hint="cs"/>
          <w:rtl/>
        </w:rPr>
      </w:pPr>
    </w:p>
    <w:p w14:paraId="03E7AB1D" w14:textId="77777777" w:rsidR="00F045EA" w:rsidRPr="00F045EA" w:rsidRDefault="00F045EA" w:rsidP="00F045EA">
      <w:pPr>
        <w:bidi/>
        <w:jc w:val="both"/>
        <w:rPr>
          <w:rFonts w:cs="David" w:hint="cs"/>
          <w:rtl/>
        </w:rPr>
      </w:pPr>
      <w:r w:rsidRPr="00F045EA">
        <w:rPr>
          <w:rFonts w:cs="David" w:hint="cs"/>
          <w:rtl/>
        </w:rPr>
        <w:tab/>
        <w:t xml:space="preserve">חברת הכנסת נוקד לא נמצאת. </w:t>
      </w:r>
    </w:p>
    <w:p w14:paraId="699C3918" w14:textId="77777777" w:rsidR="00F045EA" w:rsidRPr="00F045EA" w:rsidRDefault="00F045EA" w:rsidP="00F045EA">
      <w:pPr>
        <w:bidi/>
        <w:jc w:val="both"/>
        <w:rPr>
          <w:rFonts w:cs="David" w:hint="cs"/>
          <w:rtl/>
        </w:rPr>
      </w:pPr>
    </w:p>
    <w:p w14:paraId="29474B73" w14:textId="77777777" w:rsidR="00F045EA" w:rsidRPr="00F045EA" w:rsidRDefault="00F045EA" w:rsidP="00F045EA">
      <w:pPr>
        <w:bidi/>
        <w:jc w:val="both"/>
        <w:rPr>
          <w:rFonts w:cs="David" w:hint="cs"/>
          <w:rtl/>
        </w:rPr>
      </w:pPr>
    </w:p>
    <w:p w14:paraId="2F264CAD" w14:textId="77777777" w:rsidR="00F045EA" w:rsidRPr="00F045EA" w:rsidRDefault="00F045EA" w:rsidP="00F045EA">
      <w:pPr>
        <w:bidi/>
        <w:jc w:val="both"/>
        <w:rPr>
          <w:rFonts w:cs="David" w:hint="cs"/>
          <w:rtl/>
        </w:rPr>
      </w:pPr>
    </w:p>
    <w:p w14:paraId="6B5850C7" w14:textId="77777777" w:rsidR="00F045EA" w:rsidRPr="00F045EA" w:rsidRDefault="00F045EA" w:rsidP="00F045EA">
      <w:pPr>
        <w:bidi/>
        <w:jc w:val="center"/>
        <w:rPr>
          <w:rFonts w:cs="David" w:hint="cs"/>
          <w:b/>
          <w:bCs/>
          <w:rtl/>
        </w:rPr>
      </w:pPr>
      <w:r w:rsidRPr="00F045EA">
        <w:rPr>
          <w:rFonts w:cs="David"/>
          <w:rtl/>
        </w:rPr>
        <w:br w:type="page"/>
      </w:r>
      <w:r w:rsidRPr="00F045EA">
        <w:rPr>
          <w:rFonts w:cs="David" w:hint="cs"/>
          <w:b/>
          <w:bCs/>
          <w:rtl/>
        </w:rPr>
        <w:t>3. בקשת חברי הכנסת להקדמת הדיון בהצעות החוק הבאות, לפני הקריאה הטרומית:</w:t>
      </w:r>
    </w:p>
    <w:p w14:paraId="361FCA85" w14:textId="77777777" w:rsidR="00F045EA" w:rsidRPr="00F045EA" w:rsidRDefault="00F045EA" w:rsidP="00F045EA">
      <w:pPr>
        <w:bidi/>
        <w:jc w:val="center"/>
        <w:rPr>
          <w:rFonts w:cs="David" w:hint="cs"/>
          <w:b/>
          <w:bCs/>
          <w:rtl/>
        </w:rPr>
      </w:pPr>
      <w:r w:rsidRPr="00F045EA">
        <w:rPr>
          <w:rFonts w:cs="David" w:hint="cs"/>
          <w:b/>
          <w:bCs/>
          <w:rtl/>
        </w:rPr>
        <w:t>ג.  בהצעת חוק סדרי שלטון ומשפט (ביטול החלת המשפט, השיפוט והמינהל)</w:t>
      </w:r>
    </w:p>
    <w:p w14:paraId="7CA91D44" w14:textId="77777777" w:rsidR="00F045EA" w:rsidRPr="00F045EA" w:rsidRDefault="00F045EA" w:rsidP="00F045EA">
      <w:pPr>
        <w:bidi/>
        <w:jc w:val="center"/>
        <w:rPr>
          <w:rFonts w:cs="David" w:hint="cs"/>
          <w:b/>
          <w:bCs/>
          <w:u w:val="single"/>
          <w:rtl/>
        </w:rPr>
      </w:pPr>
      <w:r w:rsidRPr="00F045EA">
        <w:rPr>
          <w:rFonts w:cs="David" w:hint="cs"/>
          <w:b/>
          <w:bCs/>
          <w:u w:val="single"/>
          <w:rtl/>
        </w:rPr>
        <w:t xml:space="preserve">(תיקון </w:t>
      </w:r>
      <w:r w:rsidRPr="00F045EA">
        <w:rPr>
          <w:rFonts w:cs="David"/>
          <w:b/>
          <w:bCs/>
          <w:u w:val="single"/>
          <w:rtl/>
        </w:rPr>
        <w:t>–</w:t>
      </w:r>
      <w:r w:rsidRPr="00F045EA">
        <w:rPr>
          <w:rFonts w:cs="David" w:hint="cs"/>
          <w:b/>
          <w:bCs/>
          <w:u w:val="single"/>
          <w:rtl/>
        </w:rPr>
        <w:t xml:space="preserve"> התקנת תקנות), </w:t>
      </w:r>
      <w:proofErr w:type="spellStart"/>
      <w:r w:rsidRPr="00F045EA">
        <w:rPr>
          <w:rFonts w:cs="David" w:hint="cs"/>
          <w:b/>
          <w:bCs/>
          <w:u w:val="single"/>
          <w:rtl/>
        </w:rPr>
        <w:t>התשס"ז</w:t>
      </w:r>
      <w:proofErr w:type="spellEnd"/>
      <w:r w:rsidRPr="00F045EA">
        <w:rPr>
          <w:rFonts w:cs="David" w:hint="cs"/>
          <w:b/>
          <w:bCs/>
          <w:u w:val="single"/>
          <w:rtl/>
        </w:rPr>
        <w:t xml:space="preserve">-2007, הצעת חבר הכנסת אביגדור </w:t>
      </w:r>
      <w:proofErr w:type="spellStart"/>
      <w:r w:rsidRPr="00F045EA">
        <w:rPr>
          <w:rFonts w:cs="David" w:hint="cs"/>
          <w:b/>
          <w:bCs/>
          <w:u w:val="single"/>
          <w:rtl/>
        </w:rPr>
        <w:t>יצחקי</w:t>
      </w:r>
      <w:proofErr w:type="spellEnd"/>
    </w:p>
    <w:p w14:paraId="7ED4A872" w14:textId="77777777" w:rsidR="00F045EA" w:rsidRPr="00F045EA" w:rsidRDefault="00F045EA" w:rsidP="00F045EA">
      <w:pPr>
        <w:bidi/>
        <w:jc w:val="both"/>
        <w:rPr>
          <w:rFonts w:cs="David" w:hint="cs"/>
          <w:b/>
          <w:bCs/>
          <w:u w:val="single"/>
          <w:rtl/>
        </w:rPr>
      </w:pPr>
    </w:p>
    <w:p w14:paraId="3F4F093C"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56222B52" w14:textId="77777777" w:rsidR="00F045EA" w:rsidRPr="00F045EA" w:rsidRDefault="00F045EA" w:rsidP="00F045EA">
      <w:pPr>
        <w:bidi/>
        <w:jc w:val="both"/>
        <w:rPr>
          <w:rFonts w:cs="David" w:hint="cs"/>
          <w:rtl/>
        </w:rPr>
      </w:pPr>
    </w:p>
    <w:p w14:paraId="77E4D189" w14:textId="77777777" w:rsidR="00F045EA" w:rsidRPr="00F045EA" w:rsidRDefault="00F045EA" w:rsidP="00F045EA">
      <w:pPr>
        <w:bidi/>
        <w:jc w:val="both"/>
        <w:rPr>
          <w:rFonts w:cs="David" w:hint="cs"/>
          <w:rtl/>
        </w:rPr>
      </w:pPr>
      <w:r w:rsidRPr="00F045EA">
        <w:rPr>
          <w:rFonts w:cs="David" w:hint="cs"/>
          <w:rtl/>
        </w:rPr>
        <w:tab/>
        <w:t xml:space="preserve"> הבקשה הבאה, בקשת חברי הכנסת להקדמת הדיון בהצעת חוק סדרי שלטון ומשפט (ביטול החלת המשפט, השיפוט והמינהל) (תיקון </w:t>
      </w:r>
      <w:r w:rsidRPr="00F045EA">
        <w:rPr>
          <w:rFonts w:cs="David"/>
          <w:rtl/>
        </w:rPr>
        <w:t>–</w:t>
      </w:r>
      <w:r w:rsidRPr="00F045EA">
        <w:rPr>
          <w:rFonts w:cs="David" w:hint="cs"/>
          <w:rtl/>
        </w:rPr>
        <w:t xml:space="preserve"> התקנת תקנות), </w:t>
      </w:r>
      <w:proofErr w:type="spellStart"/>
      <w:r w:rsidRPr="00F045EA">
        <w:rPr>
          <w:rFonts w:cs="David" w:hint="cs"/>
          <w:rtl/>
        </w:rPr>
        <w:t>התשס"ז</w:t>
      </w:r>
      <w:proofErr w:type="spellEnd"/>
      <w:r w:rsidRPr="00F045EA">
        <w:rPr>
          <w:rFonts w:cs="David" w:hint="cs"/>
          <w:rtl/>
        </w:rPr>
        <w:t xml:space="preserve">-2007, הצעת חבר הכנסת אביגדור </w:t>
      </w:r>
      <w:proofErr w:type="spellStart"/>
      <w:r w:rsidRPr="00F045EA">
        <w:rPr>
          <w:rFonts w:cs="David" w:hint="cs"/>
          <w:rtl/>
        </w:rPr>
        <w:t>יצחקי</w:t>
      </w:r>
      <w:proofErr w:type="spellEnd"/>
      <w:r w:rsidRPr="00F045EA">
        <w:rPr>
          <w:rFonts w:cs="David" w:hint="cs"/>
          <w:rtl/>
        </w:rPr>
        <w:t xml:space="preserve">.  </w:t>
      </w:r>
    </w:p>
    <w:p w14:paraId="2047726D" w14:textId="77777777" w:rsidR="00F045EA" w:rsidRPr="00F045EA" w:rsidRDefault="00F045EA" w:rsidP="00F045EA">
      <w:pPr>
        <w:bidi/>
        <w:jc w:val="both"/>
        <w:rPr>
          <w:rFonts w:cs="David" w:hint="cs"/>
          <w:rtl/>
        </w:rPr>
      </w:pPr>
    </w:p>
    <w:p w14:paraId="6FFD8A99" w14:textId="77777777" w:rsidR="00F045EA" w:rsidRPr="00F045EA" w:rsidRDefault="00F045EA" w:rsidP="00F045EA">
      <w:pPr>
        <w:bidi/>
        <w:jc w:val="both"/>
        <w:rPr>
          <w:rFonts w:cs="David" w:hint="cs"/>
          <w:rtl/>
        </w:rPr>
      </w:pPr>
      <w:r w:rsidRPr="00F045EA">
        <w:rPr>
          <w:rFonts w:cs="David" w:hint="cs"/>
          <w:rtl/>
        </w:rPr>
        <w:tab/>
        <w:t xml:space="preserve">חבר הכנסת </w:t>
      </w:r>
      <w:proofErr w:type="spellStart"/>
      <w:r w:rsidRPr="00F045EA">
        <w:rPr>
          <w:rFonts w:cs="David" w:hint="cs"/>
          <w:rtl/>
        </w:rPr>
        <w:t>יצחקי</w:t>
      </w:r>
      <w:proofErr w:type="spellEnd"/>
      <w:r w:rsidRPr="00F045EA">
        <w:rPr>
          <w:rFonts w:cs="David" w:hint="cs"/>
          <w:rtl/>
        </w:rPr>
        <w:t xml:space="preserve">, אנא הסבר לוועדה מדוע אתה מבקש לפטור את הצעת החוק שלך מחובת הנחה. </w:t>
      </w:r>
    </w:p>
    <w:p w14:paraId="6CBB08F7" w14:textId="77777777" w:rsidR="00F045EA" w:rsidRPr="00F045EA" w:rsidRDefault="00F045EA" w:rsidP="00F045EA">
      <w:pPr>
        <w:bidi/>
        <w:jc w:val="both"/>
        <w:rPr>
          <w:rFonts w:cs="David" w:hint="cs"/>
          <w:rtl/>
        </w:rPr>
      </w:pPr>
    </w:p>
    <w:p w14:paraId="5E53CF75" w14:textId="77777777" w:rsidR="00F045EA" w:rsidRPr="00F045EA" w:rsidRDefault="00F045EA" w:rsidP="00F045EA">
      <w:pPr>
        <w:pStyle w:val="Heading5"/>
        <w:rPr>
          <w:rFonts w:hint="cs"/>
          <w:rtl/>
        </w:rPr>
      </w:pPr>
      <w:r w:rsidRPr="00F045EA">
        <w:rPr>
          <w:rFonts w:hint="cs"/>
          <w:u w:val="single"/>
          <w:rtl/>
        </w:rPr>
        <w:t xml:space="preserve">אביגדור </w:t>
      </w:r>
      <w:proofErr w:type="spellStart"/>
      <w:r w:rsidRPr="00F045EA">
        <w:rPr>
          <w:rFonts w:hint="cs"/>
          <w:u w:val="single"/>
          <w:rtl/>
        </w:rPr>
        <w:t>יצחקי</w:t>
      </w:r>
      <w:proofErr w:type="spellEnd"/>
      <w:r w:rsidRPr="00F045EA">
        <w:rPr>
          <w:rFonts w:hint="cs"/>
          <w:u w:val="single"/>
          <w:rtl/>
        </w:rPr>
        <w:t>:</w:t>
      </w:r>
    </w:p>
    <w:p w14:paraId="504AB2B7" w14:textId="77777777" w:rsidR="00F045EA" w:rsidRPr="00F045EA" w:rsidRDefault="00F045EA" w:rsidP="00F045EA">
      <w:pPr>
        <w:pStyle w:val="Heading5"/>
        <w:rPr>
          <w:rFonts w:hint="cs"/>
          <w:rtl/>
        </w:rPr>
      </w:pPr>
    </w:p>
    <w:p w14:paraId="5CB6EFF2" w14:textId="77777777" w:rsidR="00F045EA" w:rsidRPr="00F045EA" w:rsidRDefault="00F045EA" w:rsidP="00F045EA">
      <w:pPr>
        <w:bidi/>
        <w:jc w:val="both"/>
        <w:rPr>
          <w:rFonts w:cs="David" w:hint="cs"/>
          <w:rtl/>
        </w:rPr>
      </w:pPr>
      <w:r w:rsidRPr="00F045EA">
        <w:rPr>
          <w:rFonts w:cs="David" w:hint="cs"/>
          <w:rtl/>
        </w:rPr>
        <w:tab/>
        <w:t xml:space="preserve">גברתי היושבת-ראש, קיים חוק במדינת ישראל, שאומר שעל כל פינוי של שטחים שהם בריבונות ישראלית נמצא מצב שבו הדבר הזה זקוק למשאל-עם. אבל לצערי הרב, הדבר שבו נתקלנו הוא שהחוק כפי שהוא הוצע בזמנו יצר מצב שבו החוק תלוי ומותנה במצב שבו יהיה חוק יסוד של משאלי-עם במדינת ישראל. אבל מאחר שאנחנו מכירים את המצב הפוליטי ואנחנו יודעים שבקואליציה הנוכחית ובהרכבה הנוכחי הנושא של משאל-עם כמעט ואין לו שום סיכוי למצב שבו נצליח להעביר חוק שהוא חוק משאל-עם, אזי אנחנו מבקשים בצורה שאינה משתמעת לשתי פנים לעשות שינוי של סעיף אחד בחוק. מאחר שהתחולה של החוק באה ממצב שבו החוק לא חל, כי אין חוק שהוא חוק יסוד משאלי-עם, וכמו שאמרתי לא יהיה כנראה בתקופה הקרובה חוק יסוד משאלי-עם, למרות האופטימיות של יושב-ראש ועדת החוקה, חוק ומשפט. מאחר שאנחנו יודעים שבעיקר הקהל הדתי מתנגד לחוק כזה, לכן אנחנו מבקשים לשנות את החקיקה במצב הזה, שבו ועדת הבחירות המרכזית תתקין תקנות לעניין אופן עריכתו של משאל-עם, כמשתמע מסעיף 3. זה אומר שבעצם החוק נכנס לתחולתו, אבל מי מרכיב את ועדת הבחירות המרכזית? את ועדת הבחירות המרכזית מרכיבות כלל הסיעות של הבית, על-פי ההרכב שלהן בתוך הבית. לכן הבקשה היא, שמאחר שהם אלה שיביאו לידי מצב שבו הם יקבעו את סדרי משאל העם, זה בעצם כאילו הכנסת החליטה, בצורה כזאת או אחרת, איך ייערך משאל העם. במקום לעשות חוק יסוד משאל-עם, אנחנו בעצם מקצרים את התהליך. </w:t>
      </w:r>
    </w:p>
    <w:p w14:paraId="711FEC1B" w14:textId="77777777" w:rsidR="00F045EA" w:rsidRPr="00F045EA" w:rsidRDefault="00F045EA" w:rsidP="00F045EA">
      <w:pPr>
        <w:bidi/>
        <w:jc w:val="both"/>
        <w:rPr>
          <w:rFonts w:cs="David" w:hint="cs"/>
          <w:rtl/>
        </w:rPr>
      </w:pPr>
    </w:p>
    <w:p w14:paraId="70B1B5CD" w14:textId="77777777" w:rsidR="00F045EA" w:rsidRPr="00F045EA" w:rsidRDefault="00F045EA" w:rsidP="00F045EA">
      <w:pPr>
        <w:bidi/>
        <w:jc w:val="both"/>
        <w:rPr>
          <w:rFonts w:cs="David" w:hint="cs"/>
          <w:rtl/>
        </w:rPr>
      </w:pPr>
      <w:r w:rsidRPr="00F045EA">
        <w:rPr>
          <w:rFonts w:cs="David" w:hint="cs"/>
          <w:rtl/>
        </w:rPr>
        <w:tab/>
        <w:t xml:space="preserve">מאחר שהנושא של הסורים מתחיל להתחמם, אנחנו שומעים גם את ראש הממשלה מתחיל לדבר בעד העניין ושומעים אחרים, הכוונה היא לנסות ולעשות את זה לפני שיגיעו מצב כזה, ולכן הדחיפות. </w:t>
      </w:r>
    </w:p>
    <w:p w14:paraId="6C986C2F" w14:textId="77777777" w:rsidR="00F045EA" w:rsidRPr="00F045EA" w:rsidRDefault="00F045EA" w:rsidP="00F045EA">
      <w:pPr>
        <w:bidi/>
        <w:jc w:val="both"/>
        <w:rPr>
          <w:rFonts w:cs="David" w:hint="cs"/>
          <w:rtl/>
        </w:rPr>
      </w:pPr>
    </w:p>
    <w:p w14:paraId="2E7B4AE0" w14:textId="77777777" w:rsidR="00F045EA" w:rsidRPr="00F045EA" w:rsidRDefault="00F045EA" w:rsidP="00F045EA">
      <w:pPr>
        <w:bidi/>
        <w:jc w:val="both"/>
        <w:rPr>
          <w:rFonts w:cs="David" w:hint="cs"/>
          <w:rtl/>
        </w:rPr>
      </w:pPr>
      <w:r w:rsidRPr="00F045EA">
        <w:rPr>
          <w:rFonts w:cs="David" w:hint="cs"/>
          <w:rtl/>
        </w:rPr>
        <w:tab/>
        <w:t xml:space="preserve">כל ראש ממשלה או ממשלה בישראל לא ייכנס למשא-ומתן עם סוריה אם לא יהיה לו איזשהו גיבוי של העם. אני חושב שדווקא הדבר הזה יאפשר לראש ממשלה ללכת למצב שבו הוא הולך למשא-ומתן עם הסורים, למרות שאני באופן אישי נגד הדבר הזה. </w:t>
      </w:r>
    </w:p>
    <w:p w14:paraId="4AF43A55" w14:textId="77777777" w:rsidR="00F045EA" w:rsidRPr="00F045EA" w:rsidRDefault="00F045EA" w:rsidP="00F045EA">
      <w:pPr>
        <w:bidi/>
        <w:jc w:val="both"/>
        <w:rPr>
          <w:rFonts w:cs="David" w:hint="cs"/>
          <w:rtl/>
        </w:rPr>
      </w:pPr>
    </w:p>
    <w:p w14:paraId="166EA93F"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2E5F8B9D" w14:textId="77777777" w:rsidR="00F045EA" w:rsidRPr="00F045EA" w:rsidRDefault="00F045EA" w:rsidP="00F045EA">
      <w:pPr>
        <w:bidi/>
        <w:jc w:val="both"/>
        <w:rPr>
          <w:rFonts w:cs="David" w:hint="cs"/>
          <w:rtl/>
        </w:rPr>
      </w:pPr>
    </w:p>
    <w:p w14:paraId="227BC294" w14:textId="77777777" w:rsidR="00F045EA" w:rsidRPr="00F045EA" w:rsidRDefault="00F045EA" w:rsidP="00F045EA">
      <w:pPr>
        <w:bidi/>
        <w:jc w:val="both"/>
        <w:rPr>
          <w:rFonts w:cs="David" w:hint="cs"/>
          <w:rtl/>
        </w:rPr>
      </w:pPr>
      <w:r w:rsidRPr="00F045EA">
        <w:rPr>
          <w:rFonts w:cs="David" w:hint="cs"/>
          <w:rtl/>
        </w:rPr>
        <w:tab/>
        <w:t xml:space="preserve">תודה. עו"ד דלית דרור, בבקשה. </w:t>
      </w:r>
    </w:p>
    <w:p w14:paraId="00E4789E" w14:textId="77777777" w:rsidR="00F045EA" w:rsidRPr="00F045EA" w:rsidRDefault="00F045EA" w:rsidP="00F045EA">
      <w:pPr>
        <w:bidi/>
        <w:jc w:val="both"/>
        <w:rPr>
          <w:rFonts w:cs="David" w:hint="cs"/>
          <w:rtl/>
        </w:rPr>
      </w:pPr>
    </w:p>
    <w:p w14:paraId="57F3F880" w14:textId="77777777" w:rsidR="00F045EA" w:rsidRPr="00F045EA" w:rsidRDefault="00F045EA" w:rsidP="00F045EA">
      <w:pPr>
        <w:bidi/>
        <w:jc w:val="both"/>
        <w:rPr>
          <w:rFonts w:cs="David" w:hint="cs"/>
          <w:u w:val="single"/>
          <w:rtl/>
        </w:rPr>
      </w:pPr>
      <w:r w:rsidRPr="00F045EA">
        <w:rPr>
          <w:rFonts w:cs="David" w:hint="cs"/>
          <w:u w:val="single"/>
          <w:rtl/>
        </w:rPr>
        <w:t>עו"ד דלית דרור:</w:t>
      </w:r>
    </w:p>
    <w:p w14:paraId="45911BB2" w14:textId="77777777" w:rsidR="00F045EA" w:rsidRPr="00F045EA" w:rsidRDefault="00F045EA" w:rsidP="00F045EA">
      <w:pPr>
        <w:bidi/>
        <w:jc w:val="both"/>
        <w:rPr>
          <w:rFonts w:cs="David" w:hint="cs"/>
          <w:rtl/>
        </w:rPr>
      </w:pPr>
    </w:p>
    <w:p w14:paraId="6AE04EC2" w14:textId="77777777" w:rsidR="00F045EA" w:rsidRPr="00F045EA" w:rsidRDefault="00F045EA" w:rsidP="00F045EA">
      <w:pPr>
        <w:bidi/>
        <w:jc w:val="both"/>
        <w:rPr>
          <w:rFonts w:cs="David" w:hint="cs"/>
          <w:rtl/>
        </w:rPr>
      </w:pPr>
      <w:r w:rsidRPr="00F045EA">
        <w:rPr>
          <w:rFonts w:cs="David" w:hint="cs"/>
          <w:rtl/>
        </w:rPr>
        <w:tab/>
        <w:t xml:space="preserve">בשנת 1999, בעת שהיו המגעים </w:t>
      </w:r>
      <w:proofErr w:type="spellStart"/>
      <w:r w:rsidRPr="00F045EA">
        <w:rPr>
          <w:rFonts w:cs="David" w:hint="cs"/>
          <w:rtl/>
        </w:rPr>
        <w:t>בקמפ</w:t>
      </w:r>
      <w:proofErr w:type="spellEnd"/>
      <w:r w:rsidRPr="00F045EA">
        <w:rPr>
          <w:rFonts w:cs="David" w:hint="cs"/>
          <w:rtl/>
        </w:rPr>
        <w:t>-</w:t>
      </w:r>
      <w:proofErr w:type="spellStart"/>
      <w:r w:rsidRPr="00F045EA">
        <w:rPr>
          <w:rFonts w:cs="David" w:hint="cs"/>
          <w:rtl/>
        </w:rPr>
        <w:t>דיוויד</w:t>
      </w:r>
      <w:proofErr w:type="spellEnd"/>
      <w:r w:rsidRPr="00F045EA">
        <w:rPr>
          <w:rFonts w:cs="David" w:hint="cs"/>
          <w:rtl/>
        </w:rPr>
        <w:t xml:space="preserve">, נחקק חוק סדרי שלטון ומשפט, שקובע שכל אימת שהממשלה מחליטה שמשפט שיפוט ומנהל שלה לא יחולו על שטח </w:t>
      </w:r>
      <w:r w:rsidRPr="00F045EA">
        <w:rPr>
          <w:rFonts w:cs="David"/>
          <w:rtl/>
        </w:rPr>
        <w:t>–</w:t>
      </w:r>
      <w:r w:rsidRPr="00F045EA">
        <w:rPr>
          <w:rFonts w:cs="David" w:hint="cs"/>
          <w:rtl/>
        </w:rPr>
        <w:t xml:space="preserve"> ההחלטה הזאת שלה טעונה אישור הכנסת, ברוב חבריה, זאת אומרת 61 חברי כנסת, וההחלטה של הכנסת טעונה אישור במשאל-עם. אלא שיש סעיף נוסף, סעיף 4 באותו חוק שאומר, שתחילתו של הסעיף שדורש את משאל העם תהיה רק לאחר חוק יסוד: משאל-עם, וזאת מכיוון שמשאל-עם הוא שינוי משטרי משמעותי, הוא מוסד חדש בדמוקרטיה הישראלית, שהיא דמוקרטיה </w:t>
      </w:r>
      <w:proofErr w:type="spellStart"/>
      <w:r w:rsidRPr="00F045EA">
        <w:rPr>
          <w:rFonts w:cs="David" w:hint="cs"/>
          <w:rtl/>
        </w:rPr>
        <w:t>פרלמנטרית</w:t>
      </w:r>
      <w:proofErr w:type="spellEnd"/>
      <w:r w:rsidRPr="00F045EA">
        <w:rPr>
          <w:rFonts w:cs="David" w:hint="cs"/>
          <w:rtl/>
        </w:rPr>
        <w:t xml:space="preserve">, ייצוגית, והמחשבה היתה שיש צורך בחוק יסוד. זה מה שנאמר בסעיף 4. </w:t>
      </w:r>
    </w:p>
    <w:p w14:paraId="3A3A532D" w14:textId="77777777" w:rsidR="00F045EA" w:rsidRPr="00F045EA" w:rsidRDefault="00F045EA" w:rsidP="00F045EA">
      <w:pPr>
        <w:bidi/>
        <w:jc w:val="both"/>
        <w:rPr>
          <w:rFonts w:cs="David" w:hint="cs"/>
          <w:rtl/>
        </w:rPr>
      </w:pPr>
    </w:p>
    <w:p w14:paraId="6A95B1FF" w14:textId="77777777" w:rsidR="00F045EA" w:rsidRPr="00F045EA" w:rsidRDefault="00F045EA" w:rsidP="00F045EA">
      <w:pPr>
        <w:bidi/>
        <w:jc w:val="both"/>
        <w:rPr>
          <w:rFonts w:cs="David" w:hint="cs"/>
          <w:rtl/>
        </w:rPr>
      </w:pPr>
      <w:r w:rsidRPr="00F045EA">
        <w:rPr>
          <w:rFonts w:cs="David" w:hint="cs"/>
          <w:rtl/>
        </w:rPr>
        <w:tab/>
        <w:t xml:space="preserve">באותה עת הכנו במשרד המשפטים הצעת חוק יסוד: משאל-עם, שמסדירה את הנושא הזה. אני לא יכולה לומר שום דבר על ההיתכנות הפוליטית, זה לא המקצוע שלי, אבל יש שאלה גדולה האם חוק יסוד צריך להיות משאל-עם, או אולי היא יכולה להיות בחוק רגיל. למשל זה עלה כאשר חבר הכנסת בני אלון הגיש הסתייגות לחוק פינוי-פיצוי, חוק ההתנתקות, וביקש להוסיף שתחילתו של החוק הזה תהיה תלויה במשאל-עם, ואז הכנסת משאל-עם בחוק רגיל ולא בחוק יסוד. אבל משאל-עם לא יכול להיעשות בתקנות. זה הסדר ראשוני מובהק, יש פסיקה. זאת לא פסיקה שקשורה לוויכוחים עם בית המשפט על חוק יסוד מול חוק, אלא על תקנות מול חקיקה ראשית. </w:t>
      </w:r>
    </w:p>
    <w:p w14:paraId="0BDA7CE0" w14:textId="77777777" w:rsidR="00F045EA" w:rsidRPr="00F045EA" w:rsidRDefault="00F045EA" w:rsidP="00F045EA">
      <w:pPr>
        <w:bidi/>
        <w:jc w:val="both"/>
        <w:rPr>
          <w:rFonts w:cs="David" w:hint="cs"/>
          <w:rtl/>
        </w:rPr>
      </w:pPr>
    </w:p>
    <w:p w14:paraId="57F54CCE" w14:textId="77777777" w:rsidR="00F045EA" w:rsidRPr="00F045EA" w:rsidRDefault="00F045EA" w:rsidP="00F045EA">
      <w:pPr>
        <w:bidi/>
        <w:jc w:val="both"/>
        <w:rPr>
          <w:rFonts w:cs="David" w:hint="cs"/>
          <w:rtl/>
        </w:rPr>
      </w:pPr>
      <w:r w:rsidRPr="00F045EA">
        <w:rPr>
          <w:rFonts w:cs="David" w:hint="cs"/>
          <w:rtl/>
        </w:rPr>
        <w:tab/>
        <w:t xml:space="preserve">ועדת הבחירות המרכזית איננה מתקינה תקנות בשום מקרה אחר. בחוק הבחירות לכנסת, נוסח משולב, סעיף 145, שר הפנים מתקין תקנות לביצוע הבחירות, אז הוא צריך את הסכמת ועדת הבחירות המרכזית. אבל תקנות מתקינים שרים ולא ועדת הבחירות המרכזית. אבל משאל-עם הוא נושא שאיננו יכול להיות בתקנות. היום ועדת הבחירות מוסמכת לפי חוק, היא גוף סטטוטורי, יש לה רק את מה שהמחוקק נתן לה. היא מוסמכת לבצע בחירות לפי חוק הבחירות, היא לא מוסמכת לבצע משאל-עם. האם יהיה מימון, האם המימון יינתן לפי סיעות או לא לפי סיעות. הרי למשל אם היה משאל-עם על ההתנתקות, זה חוצה סיעות. כל זה חייב להיות בחוק ראשי, לא יכול להיות בתקנות. הצעת החוק הזאת לא יכולה להתקדם בדבר מאוד מהותי, שהיא מכניסה פה את כל השאלות של משאל-עם לתקנות. זה לא יכול להיות. לכן היא לא נכונה באופן בסיסי. </w:t>
      </w:r>
    </w:p>
    <w:p w14:paraId="789053D9" w14:textId="77777777" w:rsidR="00F045EA" w:rsidRPr="00F045EA" w:rsidRDefault="00F045EA" w:rsidP="00F045EA">
      <w:pPr>
        <w:bidi/>
        <w:jc w:val="both"/>
        <w:rPr>
          <w:rFonts w:cs="David" w:hint="cs"/>
          <w:rtl/>
        </w:rPr>
      </w:pPr>
    </w:p>
    <w:p w14:paraId="53EDA3F1" w14:textId="77777777" w:rsidR="00F045EA" w:rsidRPr="00F045EA" w:rsidRDefault="00F045EA" w:rsidP="00F045EA">
      <w:pPr>
        <w:bidi/>
        <w:jc w:val="both"/>
        <w:rPr>
          <w:rFonts w:cs="David" w:hint="cs"/>
          <w:rtl/>
        </w:rPr>
      </w:pPr>
      <w:r w:rsidRPr="00F045EA">
        <w:rPr>
          <w:rFonts w:cs="David" w:hint="cs"/>
          <w:rtl/>
        </w:rPr>
        <w:tab/>
        <w:t xml:space="preserve">מבחינת הדחיפות, אני לא רואה פה הסכם שלום שהשבוע יש רוב של 61 לאישור שלו, וכל מה שחסר זה משאל-עם. לא ברור לי למה נושא כל כך קונסטיטוציוני בסיסי צריך להיעשות בדחיפות כזאת של פטור מחובת הנחה. </w:t>
      </w:r>
    </w:p>
    <w:p w14:paraId="5EB734FB" w14:textId="77777777" w:rsidR="00F045EA" w:rsidRPr="00F045EA" w:rsidRDefault="00F045EA" w:rsidP="00F045EA">
      <w:pPr>
        <w:bidi/>
        <w:jc w:val="both"/>
        <w:rPr>
          <w:rFonts w:cs="David" w:hint="cs"/>
          <w:rtl/>
        </w:rPr>
      </w:pPr>
    </w:p>
    <w:p w14:paraId="3578789F"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69B833C4" w14:textId="77777777" w:rsidR="00F045EA" w:rsidRPr="00F045EA" w:rsidRDefault="00F045EA" w:rsidP="00F045EA">
      <w:pPr>
        <w:bidi/>
        <w:jc w:val="both"/>
        <w:rPr>
          <w:rFonts w:cs="David" w:hint="cs"/>
          <w:rtl/>
        </w:rPr>
      </w:pPr>
    </w:p>
    <w:p w14:paraId="5AA6D565" w14:textId="77777777" w:rsidR="00F045EA" w:rsidRPr="00F045EA" w:rsidRDefault="00F045EA" w:rsidP="00F045EA">
      <w:pPr>
        <w:bidi/>
        <w:jc w:val="both"/>
        <w:rPr>
          <w:rFonts w:cs="David" w:hint="cs"/>
          <w:rtl/>
        </w:rPr>
      </w:pPr>
      <w:r w:rsidRPr="00F045EA">
        <w:rPr>
          <w:rFonts w:cs="David" w:hint="cs"/>
          <w:rtl/>
        </w:rPr>
        <w:tab/>
        <w:t>אני מודה לך, גברתי. אני עוברת להצבעה. מי בעד? מי נגד? מי נמנע?</w:t>
      </w:r>
    </w:p>
    <w:p w14:paraId="4D5572CF" w14:textId="77777777" w:rsidR="00F045EA" w:rsidRPr="00F045EA" w:rsidRDefault="00F045EA" w:rsidP="00F045EA">
      <w:pPr>
        <w:bidi/>
        <w:jc w:val="both"/>
        <w:rPr>
          <w:rFonts w:cs="David" w:hint="cs"/>
          <w:rtl/>
        </w:rPr>
      </w:pPr>
    </w:p>
    <w:p w14:paraId="62225759" w14:textId="77777777" w:rsidR="00F045EA" w:rsidRPr="00F045EA" w:rsidRDefault="00F045EA" w:rsidP="00F045EA">
      <w:pPr>
        <w:bidi/>
        <w:jc w:val="center"/>
        <w:rPr>
          <w:rFonts w:cs="David" w:hint="cs"/>
          <w:rtl/>
        </w:rPr>
      </w:pPr>
      <w:r w:rsidRPr="00F045EA">
        <w:rPr>
          <w:rFonts w:cs="David" w:hint="cs"/>
          <w:rtl/>
        </w:rPr>
        <w:t>ה צ ב ע ה</w:t>
      </w:r>
    </w:p>
    <w:p w14:paraId="5A7DDD9A" w14:textId="77777777" w:rsidR="00F045EA" w:rsidRPr="00F045EA" w:rsidRDefault="00F045EA" w:rsidP="00F045EA">
      <w:pPr>
        <w:bidi/>
        <w:jc w:val="center"/>
        <w:rPr>
          <w:rFonts w:cs="David" w:hint="cs"/>
          <w:rtl/>
        </w:rPr>
      </w:pPr>
      <w:r w:rsidRPr="00F045EA">
        <w:rPr>
          <w:rFonts w:cs="David" w:hint="cs"/>
          <w:rtl/>
        </w:rPr>
        <w:t xml:space="preserve">בעד </w:t>
      </w:r>
      <w:r w:rsidRPr="00F045EA">
        <w:rPr>
          <w:rFonts w:cs="David"/>
          <w:rtl/>
        </w:rPr>
        <w:t>–</w:t>
      </w:r>
      <w:r w:rsidRPr="00F045EA">
        <w:rPr>
          <w:rFonts w:cs="David" w:hint="cs"/>
          <w:rtl/>
        </w:rPr>
        <w:t xml:space="preserve"> 12</w:t>
      </w:r>
    </w:p>
    <w:p w14:paraId="29AB48D8" w14:textId="77777777" w:rsidR="00F045EA" w:rsidRPr="00F045EA" w:rsidRDefault="00F045EA" w:rsidP="00F045EA">
      <w:pPr>
        <w:bidi/>
        <w:jc w:val="center"/>
        <w:rPr>
          <w:rFonts w:cs="David" w:hint="cs"/>
          <w:rtl/>
        </w:rPr>
      </w:pPr>
      <w:r w:rsidRPr="00F045EA">
        <w:rPr>
          <w:rFonts w:cs="David" w:hint="cs"/>
          <w:rtl/>
        </w:rPr>
        <w:t xml:space="preserve">נגד </w:t>
      </w:r>
      <w:r w:rsidRPr="00F045EA">
        <w:rPr>
          <w:rFonts w:cs="David"/>
          <w:rtl/>
        </w:rPr>
        <w:t>–</w:t>
      </w:r>
      <w:r w:rsidRPr="00F045EA">
        <w:rPr>
          <w:rFonts w:cs="David" w:hint="cs"/>
          <w:rtl/>
        </w:rPr>
        <w:t xml:space="preserve"> 1</w:t>
      </w:r>
    </w:p>
    <w:p w14:paraId="2B164F87" w14:textId="77777777" w:rsidR="00F045EA" w:rsidRPr="00F045EA" w:rsidRDefault="00F045EA" w:rsidP="00F045EA">
      <w:pPr>
        <w:bidi/>
        <w:jc w:val="center"/>
        <w:rPr>
          <w:rFonts w:cs="David" w:hint="cs"/>
          <w:rtl/>
        </w:rPr>
      </w:pPr>
      <w:r w:rsidRPr="00F045EA">
        <w:rPr>
          <w:rFonts w:cs="David" w:hint="cs"/>
          <w:rtl/>
        </w:rPr>
        <w:t xml:space="preserve">נמנעים </w:t>
      </w:r>
      <w:r w:rsidRPr="00F045EA">
        <w:rPr>
          <w:rFonts w:cs="David"/>
          <w:rtl/>
        </w:rPr>
        <w:t>–</w:t>
      </w:r>
      <w:r w:rsidRPr="00F045EA">
        <w:rPr>
          <w:rFonts w:cs="David" w:hint="cs"/>
          <w:rtl/>
        </w:rPr>
        <w:t xml:space="preserve"> אין</w:t>
      </w:r>
    </w:p>
    <w:p w14:paraId="11F5A558" w14:textId="77777777" w:rsidR="00F045EA" w:rsidRPr="00F045EA" w:rsidRDefault="00F045EA" w:rsidP="00F045EA">
      <w:pPr>
        <w:bidi/>
        <w:jc w:val="both"/>
        <w:rPr>
          <w:rFonts w:cs="David" w:hint="cs"/>
          <w:rtl/>
        </w:rPr>
      </w:pPr>
    </w:p>
    <w:p w14:paraId="17D4D665" w14:textId="77777777" w:rsidR="00F045EA" w:rsidRPr="00F045EA" w:rsidRDefault="00F045EA" w:rsidP="00F045EA">
      <w:pPr>
        <w:bidi/>
        <w:jc w:val="both"/>
        <w:rPr>
          <w:rFonts w:cs="David" w:hint="cs"/>
          <w:rtl/>
        </w:rPr>
      </w:pPr>
      <w:r w:rsidRPr="00F045EA">
        <w:rPr>
          <w:rFonts w:cs="David" w:hint="cs"/>
          <w:rtl/>
        </w:rPr>
        <w:tab/>
        <w:t xml:space="preserve">12 בעד, מתנגד אחד, אין נמנעים. לפיכך אני קובעת שהצעת חבר הכנסת </w:t>
      </w:r>
      <w:proofErr w:type="spellStart"/>
      <w:r w:rsidRPr="00F045EA">
        <w:rPr>
          <w:rFonts w:cs="David" w:hint="cs"/>
          <w:rtl/>
        </w:rPr>
        <w:t>יצחקי</w:t>
      </w:r>
      <w:proofErr w:type="spellEnd"/>
      <w:r w:rsidRPr="00F045EA">
        <w:rPr>
          <w:rFonts w:cs="David" w:hint="cs"/>
          <w:rtl/>
        </w:rPr>
        <w:t xml:space="preserve"> קיבלה פטור מחובת הנחה. </w:t>
      </w:r>
    </w:p>
    <w:p w14:paraId="5B31A7B9" w14:textId="77777777" w:rsidR="00F045EA" w:rsidRPr="00F045EA" w:rsidRDefault="00F045EA" w:rsidP="00F045EA">
      <w:pPr>
        <w:bidi/>
        <w:jc w:val="both"/>
        <w:rPr>
          <w:rFonts w:cs="David" w:hint="cs"/>
          <w:rtl/>
        </w:rPr>
      </w:pPr>
    </w:p>
    <w:p w14:paraId="1AFC458B" w14:textId="77777777" w:rsidR="00F045EA" w:rsidRPr="00F045EA" w:rsidRDefault="00F045EA" w:rsidP="00F045EA">
      <w:pPr>
        <w:bidi/>
        <w:jc w:val="center"/>
        <w:rPr>
          <w:rFonts w:cs="David" w:hint="cs"/>
          <w:b/>
          <w:bCs/>
          <w:rtl/>
        </w:rPr>
      </w:pPr>
      <w:r w:rsidRPr="00F045EA">
        <w:rPr>
          <w:rFonts w:cs="David"/>
          <w:rtl/>
        </w:rPr>
        <w:br w:type="page"/>
      </w:r>
      <w:r w:rsidRPr="00F045EA">
        <w:rPr>
          <w:rFonts w:cs="David" w:hint="cs"/>
          <w:b/>
          <w:bCs/>
          <w:rtl/>
        </w:rPr>
        <w:t>4. המלצת הוועדה הציבורית לקביעת שכר ותשלומים אחרים לחברי הכנסת בנושא:</w:t>
      </w:r>
    </w:p>
    <w:p w14:paraId="5B049719" w14:textId="77777777" w:rsidR="00F045EA" w:rsidRPr="00F045EA" w:rsidRDefault="00F045EA" w:rsidP="00F045EA">
      <w:pPr>
        <w:bidi/>
        <w:jc w:val="center"/>
        <w:rPr>
          <w:rFonts w:cs="David" w:hint="cs"/>
          <w:b/>
          <w:bCs/>
          <w:u w:val="single"/>
          <w:rtl/>
        </w:rPr>
      </w:pPr>
      <w:r w:rsidRPr="00F045EA">
        <w:rPr>
          <w:rFonts w:cs="David" w:hint="cs"/>
          <w:b/>
          <w:bCs/>
          <w:u w:val="single"/>
          <w:rtl/>
        </w:rPr>
        <w:t xml:space="preserve">"השתתפות בהוצאות לינה בירושלים של עוזרים </w:t>
      </w:r>
      <w:proofErr w:type="spellStart"/>
      <w:r w:rsidRPr="00F045EA">
        <w:rPr>
          <w:rFonts w:cs="David" w:hint="cs"/>
          <w:b/>
          <w:bCs/>
          <w:u w:val="single"/>
          <w:rtl/>
        </w:rPr>
        <w:t>פרלמנטריים</w:t>
      </w:r>
      <w:proofErr w:type="spellEnd"/>
      <w:r w:rsidRPr="00F045EA">
        <w:rPr>
          <w:rFonts w:cs="David" w:hint="cs"/>
          <w:b/>
          <w:bCs/>
          <w:u w:val="single"/>
          <w:rtl/>
        </w:rPr>
        <w:t>"</w:t>
      </w:r>
    </w:p>
    <w:p w14:paraId="5A257D5C" w14:textId="77777777" w:rsidR="00F045EA" w:rsidRPr="00F045EA" w:rsidRDefault="00F045EA" w:rsidP="00F045EA">
      <w:pPr>
        <w:bidi/>
        <w:jc w:val="both"/>
        <w:rPr>
          <w:rFonts w:cs="David" w:hint="cs"/>
          <w:b/>
          <w:bCs/>
          <w:u w:val="single"/>
          <w:rtl/>
        </w:rPr>
      </w:pPr>
    </w:p>
    <w:p w14:paraId="6B47261C" w14:textId="77777777" w:rsidR="00F045EA" w:rsidRPr="00F045EA" w:rsidRDefault="00F045EA" w:rsidP="00F045EA">
      <w:pPr>
        <w:bidi/>
        <w:jc w:val="both"/>
        <w:rPr>
          <w:rFonts w:cs="David" w:hint="cs"/>
          <w:rtl/>
        </w:rPr>
      </w:pPr>
      <w:r w:rsidRPr="00F045EA">
        <w:rPr>
          <w:rFonts w:cs="David" w:hint="cs"/>
          <w:u w:val="single"/>
          <w:rtl/>
        </w:rPr>
        <w:t>היו"ר רוחמה אברהם:</w:t>
      </w:r>
    </w:p>
    <w:p w14:paraId="238DEB65" w14:textId="77777777" w:rsidR="00F045EA" w:rsidRPr="00F045EA" w:rsidRDefault="00F045EA" w:rsidP="00F045EA">
      <w:pPr>
        <w:bidi/>
        <w:jc w:val="both"/>
        <w:rPr>
          <w:rFonts w:cs="David" w:hint="cs"/>
          <w:rtl/>
        </w:rPr>
      </w:pPr>
    </w:p>
    <w:p w14:paraId="168C58D6" w14:textId="77777777" w:rsidR="00F045EA" w:rsidRPr="00F045EA" w:rsidRDefault="00F045EA" w:rsidP="00F045EA">
      <w:pPr>
        <w:bidi/>
        <w:jc w:val="both"/>
        <w:rPr>
          <w:rFonts w:cs="David" w:hint="cs"/>
          <w:rtl/>
        </w:rPr>
      </w:pPr>
      <w:r w:rsidRPr="00F045EA">
        <w:rPr>
          <w:rFonts w:cs="David" w:hint="cs"/>
          <w:rtl/>
        </w:rPr>
        <w:tab/>
        <w:t xml:space="preserve"> אני מבקשת שנאשר את הנוסח הבא: ביום ה-2 בפברואר 2007 אישרה ועדת הכנסת שלוש המלצות של הוועדה הציבורית לקביעת שכר ותשלומים אחרים לחברי הכנסת.</w:t>
      </w:r>
      <w:r w:rsidRPr="00F045EA">
        <w:rPr>
          <w:rFonts w:cs="David" w:hint="cs"/>
        </w:rPr>
        <w:t xml:space="preserve"> </w:t>
      </w:r>
      <w:r w:rsidRPr="00F045EA">
        <w:rPr>
          <w:rFonts w:cs="David" w:hint="cs"/>
          <w:rtl/>
        </w:rPr>
        <w:t xml:space="preserve">בין ההמלצות היתה המלצה בדבר השתתפות בהוצאות לינה של עוזרים </w:t>
      </w:r>
      <w:proofErr w:type="spellStart"/>
      <w:r w:rsidRPr="00F045EA">
        <w:rPr>
          <w:rFonts w:cs="David" w:hint="cs"/>
          <w:rtl/>
        </w:rPr>
        <w:t>פרלמנטריים</w:t>
      </w:r>
      <w:proofErr w:type="spellEnd"/>
      <w:r w:rsidRPr="00F045EA">
        <w:rPr>
          <w:rFonts w:cs="David" w:hint="cs"/>
          <w:rtl/>
        </w:rPr>
        <w:t xml:space="preserve"> המתגוררים רחוק מהעיר. במהלך הישיבה העלו חברי הכנסת המתגוררים במרחק רב מירושלים את הבעיה הבאה של נושא מימון לינה לעוזרים </w:t>
      </w:r>
      <w:proofErr w:type="spellStart"/>
      <w:r w:rsidRPr="00F045EA">
        <w:rPr>
          <w:rFonts w:cs="David" w:hint="cs"/>
          <w:rtl/>
        </w:rPr>
        <w:t>הפרלמנטריים</w:t>
      </w:r>
      <w:proofErr w:type="spellEnd"/>
      <w:r w:rsidRPr="00F045EA">
        <w:rPr>
          <w:rFonts w:cs="David" w:hint="cs"/>
          <w:rtl/>
        </w:rPr>
        <w:t xml:space="preserve">. לעתים אכסניית </w:t>
      </w:r>
      <w:proofErr w:type="spellStart"/>
      <w:r w:rsidRPr="00F045EA">
        <w:rPr>
          <w:rFonts w:cs="David" w:hint="cs"/>
          <w:rtl/>
        </w:rPr>
        <w:t>רבין</w:t>
      </w:r>
      <w:proofErr w:type="spellEnd"/>
      <w:r w:rsidRPr="00F045EA">
        <w:rPr>
          <w:rFonts w:cs="David" w:hint="cs"/>
          <w:rtl/>
        </w:rPr>
        <w:t xml:space="preserve">, שלינה בה עולה 190 שקלים, וזה הבסיס למימון הכנסת, מלאה, ועוזרים נאלצים לישון במקום מעט יותר יקר. נמסר כי לינה במלון "מגדלי הכנסת" עולה 220 שקלים, בהסדר של הכנסת. לפיכך ועדת הכנסת פנתה לוועדה הציבורית כדי שתשקול הגשת המלצה שלפיה יתאפשר לחשב הכנסת לאשר השתתפות בהוצאות לינה לעוזר </w:t>
      </w:r>
      <w:proofErr w:type="spellStart"/>
      <w:r w:rsidRPr="00F045EA">
        <w:rPr>
          <w:rFonts w:cs="David" w:hint="cs"/>
          <w:rtl/>
        </w:rPr>
        <w:t>פרלמנטרי</w:t>
      </w:r>
      <w:proofErr w:type="spellEnd"/>
      <w:r w:rsidRPr="00F045EA">
        <w:rPr>
          <w:rFonts w:cs="David" w:hint="cs"/>
          <w:rtl/>
        </w:rPr>
        <w:t xml:space="preserve"> בהתאם לקריטריונים הקיימים בסכום של 220 שקלים במקום 190, וזאת במקרים שבהם עוזר </w:t>
      </w:r>
      <w:proofErr w:type="spellStart"/>
      <w:r w:rsidRPr="00F045EA">
        <w:rPr>
          <w:rFonts w:cs="David" w:hint="cs"/>
          <w:rtl/>
        </w:rPr>
        <w:t>פרלמנטרי</w:t>
      </w:r>
      <w:proofErr w:type="spellEnd"/>
      <w:r w:rsidRPr="00F045EA">
        <w:rPr>
          <w:rFonts w:cs="David" w:hint="cs"/>
          <w:rtl/>
        </w:rPr>
        <w:t xml:space="preserve"> אינו יכול ללון באכסניית </w:t>
      </w:r>
      <w:proofErr w:type="spellStart"/>
      <w:r w:rsidRPr="00F045EA">
        <w:rPr>
          <w:rFonts w:cs="David" w:hint="cs"/>
          <w:rtl/>
        </w:rPr>
        <w:t>רבין</w:t>
      </w:r>
      <w:proofErr w:type="spellEnd"/>
      <w:r w:rsidRPr="00F045EA">
        <w:rPr>
          <w:rFonts w:cs="David" w:hint="cs"/>
          <w:rtl/>
        </w:rPr>
        <w:t xml:space="preserve"> עקב תפוסה מלאה. הוועדה הציבורית סבורה שיש מקום לקבל את בקשת חברי ועדת הכנסת, וממליצה לתקן את ההוראות בעניין השתתפות בהוצאות לינה של העוזרים </w:t>
      </w:r>
      <w:proofErr w:type="spellStart"/>
      <w:r w:rsidRPr="00F045EA">
        <w:rPr>
          <w:rFonts w:cs="David" w:hint="cs"/>
          <w:rtl/>
        </w:rPr>
        <w:t>הפרלמנטריים</w:t>
      </w:r>
      <w:proofErr w:type="spellEnd"/>
      <w:r w:rsidRPr="00F045EA">
        <w:rPr>
          <w:rFonts w:cs="David" w:hint="cs"/>
          <w:rtl/>
        </w:rPr>
        <w:t xml:space="preserve"> כאמור. ההמלצה הונחה על שולחן הכנסת ביום 26 בפברואר 2007, ולא התקבלו השגות כלשהן. בינתיים גם חשב הכנסת הגיע להסדר עם מלון "מגדלי הכנסת" על סכום של 190 שקלים. עם זאת, ההמלצה היא עקרונית ומקובלת גם על ועד העוזרים </w:t>
      </w:r>
      <w:proofErr w:type="spellStart"/>
      <w:r w:rsidRPr="00F045EA">
        <w:rPr>
          <w:rFonts w:cs="David" w:hint="cs"/>
          <w:rtl/>
        </w:rPr>
        <w:t>הפרלמנטריים</w:t>
      </w:r>
      <w:proofErr w:type="spellEnd"/>
      <w:r w:rsidRPr="00F045EA">
        <w:rPr>
          <w:rFonts w:cs="David" w:hint="cs"/>
          <w:rtl/>
        </w:rPr>
        <w:t xml:space="preserve">, ולכן אני מציעה לכם לקבלה. </w:t>
      </w:r>
    </w:p>
    <w:p w14:paraId="2138C6BC" w14:textId="77777777" w:rsidR="00F045EA" w:rsidRPr="00F045EA" w:rsidRDefault="00F045EA" w:rsidP="00F045EA">
      <w:pPr>
        <w:bidi/>
        <w:jc w:val="both"/>
        <w:rPr>
          <w:rFonts w:cs="David" w:hint="cs"/>
          <w:rtl/>
        </w:rPr>
      </w:pPr>
    </w:p>
    <w:p w14:paraId="1A2CEE98" w14:textId="77777777" w:rsidR="00F045EA" w:rsidRPr="00F045EA" w:rsidRDefault="00F045EA" w:rsidP="00F045EA">
      <w:pPr>
        <w:bidi/>
        <w:jc w:val="both"/>
        <w:rPr>
          <w:rFonts w:cs="David" w:hint="cs"/>
          <w:rtl/>
        </w:rPr>
      </w:pPr>
      <w:r w:rsidRPr="00F045EA">
        <w:rPr>
          <w:rFonts w:cs="David" w:hint="cs"/>
          <w:rtl/>
        </w:rPr>
        <w:tab/>
        <w:t>מי בעד לקבל את ההמלצות? מי נגד? מי נמנע?</w:t>
      </w:r>
    </w:p>
    <w:p w14:paraId="48C9FDF5" w14:textId="77777777" w:rsidR="00F045EA" w:rsidRPr="00F045EA" w:rsidRDefault="00F045EA" w:rsidP="00F045EA">
      <w:pPr>
        <w:bidi/>
        <w:jc w:val="both"/>
        <w:rPr>
          <w:rFonts w:cs="David" w:hint="cs"/>
          <w:rtl/>
        </w:rPr>
      </w:pPr>
    </w:p>
    <w:p w14:paraId="08207773" w14:textId="77777777" w:rsidR="00F045EA" w:rsidRPr="00F045EA" w:rsidRDefault="00F045EA" w:rsidP="00F045EA">
      <w:pPr>
        <w:bidi/>
        <w:jc w:val="center"/>
        <w:rPr>
          <w:rFonts w:cs="David" w:hint="cs"/>
          <w:rtl/>
        </w:rPr>
      </w:pPr>
      <w:r w:rsidRPr="00F045EA">
        <w:rPr>
          <w:rFonts w:cs="David" w:hint="cs"/>
          <w:rtl/>
        </w:rPr>
        <w:t>ה צ ב ע ה</w:t>
      </w:r>
    </w:p>
    <w:p w14:paraId="60932947" w14:textId="77777777" w:rsidR="00F045EA" w:rsidRPr="00F045EA" w:rsidRDefault="00F045EA" w:rsidP="00F045EA">
      <w:pPr>
        <w:bidi/>
        <w:jc w:val="center"/>
        <w:rPr>
          <w:rFonts w:cs="David" w:hint="cs"/>
          <w:rtl/>
        </w:rPr>
      </w:pPr>
      <w:r w:rsidRPr="00F045EA">
        <w:rPr>
          <w:rFonts w:cs="David" w:hint="cs"/>
          <w:rtl/>
        </w:rPr>
        <w:t xml:space="preserve">בעד </w:t>
      </w:r>
      <w:r w:rsidRPr="00F045EA">
        <w:rPr>
          <w:rFonts w:cs="David"/>
          <w:rtl/>
        </w:rPr>
        <w:t>–</w:t>
      </w:r>
      <w:r w:rsidRPr="00F045EA">
        <w:rPr>
          <w:rFonts w:cs="David" w:hint="cs"/>
          <w:rtl/>
        </w:rPr>
        <w:t xml:space="preserve"> רוב</w:t>
      </w:r>
    </w:p>
    <w:p w14:paraId="08A372F8" w14:textId="77777777" w:rsidR="00F045EA" w:rsidRPr="00F045EA" w:rsidRDefault="00F045EA" w:rsidP="00F045EA">
      <w:pPr>
        <w:bidi/>
        <w:jc w:val="center"/>
        <w:rPr>
          <w:rFonts w:cs="David" w:hint="cs"/>
          <w:rtl/>
        </w:rPr>
      </w:pPr>
      <w:r w:rsidRPr="00F045EA">
        <w:rPr>
          <w:rFonts w:cs="David" w:hint="cs"/>
          <w:rtl/>
        </w:rPr>
        <w:t xml:space="preserve">נגד </w:t>
      </w:r>
      <w:r w:rsidRPr="00F045EA">
        <w:rPr>
          <w:rFonts w:cs="David"/>
          <w:rtl/>
        </w:rPr>
        <w:t>–</w:t>
      </w:r>
      <w:r w:rsidRPr="00F045EA">
        <w:rPr>
          <w:rFonts w:cs="David" w:hint="cs"/>
          <w:rtl/>
        </w:rPr>
        <w:t xml:space="preserve"> אין</w:t>
      </w:r>
    </w:p>
    <w:p w14:paraId="017E5656" w14:textId="77777777" w:rsidR="00F045EA" w:rsidRPr="00F045EA" w:rsidRDefault="00F045EA" w:rsidP="00F045EA">
      <w:pPr>
        <w:bidi/>
        <w:jc w:val="center"/>
        <w:rPr>
          <w:rFonts w:cs="David" w:hint="cs"/>
          <w:rtl/>
        </w:rPr>
      </w:pPr>
      <w:r w:rsidRPr="00F045EA">
        <w:rPr>
          <w:rFonts w:cs="David" w:hint="cs"/>
          <w:rtl/>
        </w:rPr>
        <w:t xml:space="preserve">נמנעים </w:t>
      </w:r>
      <w:r w:rsidRPr="00F045EA">
        <w:rPr>
          <w:rFonts w:cs="David"/>
          <w:rtl/>
        </w:rPr>
        <w:t>–</w:t>
      </w:r>
      <w:r w:rsidRPr="00F045EA">
        <w:rPr>
          <w:rFonts w:cs="David" w:hint="cs"/>
          <w:rtl/>
        </w:rPr>
        <w:t xml:space="preserve"> אין</w:t>
      </w:r>
    </w:p>
    <w:p w14:paraId="66C2C43B" w14:textId="77777777" w:rsidR="00F045EA" w:rsidRPr="00F045EA" w:rsidRDefault="00F045EA" w:rsidP="00F045EA">
      <w:pPr>
        <w:bidi/>
        <w:jc w:val="both"/>
        <w:rPr>
          <w:rFonts w:cs="David" w:hint="cs"/>
          <w:rtl/>
        </w:rPr>
      </w:pPr>
    </w:p>
    <w:p w14:paraId="58EF04F8" w14:textId="77777777" w:rsidR="00F045EA" w:rsidRPr="00F045EA" w:rsidRDefault="00F045EA" w:rsidP="00F045EA">
      <w:pPr>
        <w:bidi/>
        <w:jc w:val="both"/>
        <w:rPr>
          <w:rFonts w:cs="David" w:hint="cs"/>
          <w:rtl/>
        </w:rPr>
      </w:pPr>
      <w:r w:rsidRPr="00F045EA">
        <w:rPr>
          <w:rFonts w:cs="David" w:hint="cs"/>
          <w:rtl/>
        </w:rPr>
        <w:tab/>
        <w:t xml:space="preserve">ההמלצות התקבלו. תודה. </w:t>
      </w:r>
    </w:p>
    <w:p w14:paraId="649E74DC" w14:textId="77777777" w:rsidR="00F045EA" w:rsidRPr="00F045EA" w:rsidRDefault="00F045EA" w:rsidP="00F045EA">
      <w:pPr>
        <w:bidi/>
        <w:jc w:val="both"/>
        <w:rPr>
          <w:rFonts w:cs="David" w:hint="cs"/>
          <w:rtl/>
        </w:rPr>
      </w:pPr>
    </w:p>
    <w:p w14:paraId="2DF602CD" w14:textId="77777777" w:rsidR="00F045EA" w:rsidRPr="00F045EA" w:rsidRDefault="00F045EA" w:rsidP="00F045EA">
      <w:pPr>
        <w:bidi/>
        <w:jc w:val="both"/>
        <w:rPr>
          <w:rFonts w:cs="David" w:hint="cs"/>
          <w:rtl/>
        </w:rPr>
      </w:pPr>
      <w:r w:rsidRPr="00F045EA">
        <w:rPr>
          <w:rFonts w:cs="David" w:hint="cs"/>
          <w:rtl/>
        </w:rPr>
        <w:tab/>
        <w:t xml:space="preserve">שוחחתי עם חבר הכנסת </w:t>
      </w:r>
      <w:proofErr w:type="spellStart"/>
      <w:r w:rsidRPr="00F045EA">
        <w:rPr>
          <w:rFonts w:cs="David" w:hint="cs"/>
          <w:rtl/>
        </w:rPr>
        <w:t>מרגי</w:t>
      </w:r>
      <w:proofErr w:type="spellEnd"/>
      <w:r w:rsidRPr="00F045EA">
        <w:rPr>
          <w:rFonts w:cs="David" w:hint="cs"/>
          <w:rtl/>
        </w:rPr>
        <w:t xml:space="preserve">, שמכהן כיושב-ראש ועדת המשנה לעניין שכר חברי הכנסת. יש כמה שאלות באשר לעצם העובדה שיש חברי כנסת שהורשעו עם קלון, ועדיין חלקם יושבים בבתי-כלא ועדיין מקבלים את ההטבות, כמו עיתון וכו'. שאלו אותי מדוע ועדת הכנסת לא דנה בסוגיה הזאת. לפיכך הטלתי על חבר הכנסת </w:t>
      </w:r>
      <w:proofErr w:type="spellStart"/>
      <w:r w:rsidRPr="00F045EA">
        <w:rPr>
          <w:rFonts w:cs="David" w:hint="cs"/>
          <w:rtl/>
        </w:rPr>
        <w:t>מרגי</w:t>
      </w:r>
      <w:proofErr w:type="spellEnd"/>
      <w:r w:rsidRPr="00F045EA">
        <w:rPr>
          <w:rFonts w:cs="David" w:hint="cs"/>
          <w:rtl/>
        </w:rPr>
        <w:t xml:space="preserve">, שמכהן כיושב-ראש ועדת המשנה, לדון בסוגיה הזאת ולהביא לנו את ההמלצות עד תום השבוע הזה. לאחר מכן ההמלצות יובאו בפני מליאת ועדת הכנסת. </w:t>
      </w:r>
    </w:p>
    <w:p w14:paraId="51D63502" w14:textId="77777777" w:rsidR="00F045EA" w:rsidRPr="00F045EA" w:rsidRDefault="00F045EA" w:rsidP="00F045EA">
      <w:pPr>
        <w:bidi/>
        <w:jc w:val="both"/>
        <w:rPr>
          <w:rFonts w:cs="David" w:hint="cs"/>
          <w:rtl/>
        </w:rPr>
      </w:pPr>
    </w:p>
    <w:p w14:paraId="21BC72F5" w14:textId="77777777" w:rsidR="00F045EA" w:rsidRPr="00F045EA" w:rsidRDefault="00F045EA" w:rsidP="00F045EA">
      <w:pPr>
        <w:bidi/>
        <w:jc w:val="both"/>
        <w:rPr>
          <w:rFonts w:cs="David" w:hint="cs"/>
          <w:rtl/>
        </w:rPr>
      </w:pPr>
      <w:r w:rsidRPr="00F045EA">
        <w:rPr>
          <w:rFonts w:cs="David" w:hint="cs"/>
          <w:rtl/>
        </w:rPr>
        <w:tab/>
        <w:t xml:space="preserve">אני מודה לכם, חברים. הישיבה נעולה. </w:t>
      </w:r>
    </w:p>
    <w:p w14:paraId="5592E3B0" w14:textId="77777777" w:rsidR="00F045EA" w:rsidRPr="00F045EA" w:rsidRDefault="00F045EA" w:rsidP="00F045EA">
      <w:pPr>
        <w:bidi/>
        <w:jc w:val="both"/>
        <w:rPr>
          <w:rFonts w:cs="David" w:hint="cs"/>
          <w:rtl/>
        </w:rPr>
      </w:pPr>
    </w:p>
    <w:p w14:paraId="7F35CA19" w14:textId="77777777" w:rsidR="00F045EA" w:rsidRPr="00F045EA" w:rsidRDefault="00F045EA" w:rsidP="00F045EA">
      <w:pPr>
        <w:bidi/>
        <w:jc w:val="both"/>
        <w:rPr>
          <w:rFonts w:cs="David" w:hint="cs"/>
          <w:rtl/>
        </w:rPr>
      </w:pPr>
    </w:p>
    <w:p w14:paraId="4D972841" w14:textId="77777777" w:rsidR="00F045EA" w:rsidRPr="00F045EA" w:rsidRDefault="00F045EA" w:rsidP="00F045EA">
      <w:pPr>
        <w:bidi/>
        <w:jc w:val="both"/>
        <w:rPr>
          <w:rFonts w:cs="David" w:hint="cs"/>
          <w:rtl/>
        </w:rPr>
      </w:pPr>
    </w:p>
    <w:p w14:paraId="3AF0132A" w14:textId="77777777" w:rsidR="00552A80" w:rsidRPr="00F045EA" w:rsidRDefault="00F045EA" w:rsidP="00F045EA">
      <w:pPr>
        <w:bidi/>
        <w:jc w:val="both"/>
        <w:rPr>
          <w:rFonts w:cs="David"/>
        </w:rPr>
      </w:pPr>
      <w:r w:rsidRPr="00F045EA">
        <w:rPr>
          <w:rFonts w:cs="David" w:hint="cs"/>
          <w:u w:val="single"/>
          <w:rtl/>
        </w:rPr>
        <w:t>הישיבה ננעלה בשעה 11:20</w:t>
      </w:r>
    </w:p>
    <w:sectPr w:rsidR="00552A80" w:rsidRPr="00F045EA" w:rsidSect="00F045EA">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766BD" w14:textId="77777777" w:rsidR="00000000" w:rsidRDefault="004C0EEB">
      <w:r>
        <w:separator/>
      </w:r>
    </w:p>
  </w:endnote>
  <w:endnote w:type="continuationSeparator" w:id="0">
    <w:p w14:paraId="014CC689" w14:textId="77777777" w:rsidR="00000000" w:rsidRDefault="004C0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C0C06" w14:textId="77777777" w:rsidR="00000000" w:rsidRDefault="004C0EEB">
      <w:r>
        <w:separator/>
      </w:r>
    </w:p>
  </w:footnote>
  <w:footnote w:type="continuationSeparator" w:id="0">
    <w:p w14:paraId="5529179C" w14:textId="77777777" w:rsidR="00000000" w:rsidRDefault="004C0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9259" w14:textId="77777777" w:rsidR="00F045EA" w:rsidRDefault="00F045E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2F653F2" w14:textId="77777777" w:rsidR="00F045EA" w:rsidRDefault="00F045EA">
    <w:pPr>
      <w:pStyle w:val="Header"/>
      <w:ind w:right="360"/>
      <w:jc w:val="both"/>
      <w:rPr>
        <w:rtl/>
      </w:rPr>
    </w:pPr>
  </w:p>
  <w:p w14:paraId="6EFF4F2A" w14:textId="77777777" w:rsidR="00F045EA" w:rsidRDefault="00F045EA"/>
  <w:p w14:paraId="538CFFF5" w14:textId="77777777" w:rsidR="00F045EA" w:rsidRDefault="00F045EA"/>
  <w:p w14:paraId="63444407" w14:textId="77777777" w:rsidR="00F045EA" w:rsidRDefault="00F045EA"/>
  <w:p w14:paraId="4CF29B35" w14:textId="77777777" w:rsidR="00F045EA" w:rsidRDefault="00F045EA"/>
  <w:p w14:paraId="123911DB" w14:textId="77777777" w:rsidR="00F045EA" w:rsidRDefault="00F045EA"/>
  <w:p w14:paraId="326EAA9E" w14:textId="77777777" w:rsidR="00F045EA" w:rsidRDefault="00F045EA"/>
  <w:p w14:paraId="5A9441BE" w14:textId="77777777" w:rsidR="00F045EA" w:rsidRDefault="00F045EA"/>
  <w:p w14:paraId="04AB07C5" w14:textId="77777777" w:rsidR="00F045EA" w:rsidRDefault="00F045EA"/>
  <w:p w14:paraId="3055B9B4" w14:textId="77777777" w:rsidR="00F045EA" w:rsidRDefault="00F045E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839A" w14:textId="77777777" w:rsidR="00F045EA" w:rsidRDefault="00F045E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32</w:t>
    </w:r>
    <w:r>
      <w:rPr>
        <w:rStyle w:val="PageNumber"/>
        <w:rtl/>
      </w:rPr>
      <w:fldChar w:fldCharType="end"/>
    </w:r>
  </w:p>
  <w:p w14:paraId="1AF06BD6" w14:textId="77777777" w:rsidR="00F045EA" w:rsidRDefault="00F045EA">
    <w:pPr>
      <w:pStyle w:val="Header"/>
      <w:ind w:right="360"/>
      <w:jc w:val="both"/>
      <w:rPr>
        <w:rFonts w:hint="cs"/>
        <w:rtl/>
      </w:rPr>
    </w:pPr>
    <w:r>
      <w:rPr>
        <w:rtl/>
      </w:rPr>
      <w:t>ועדת</w:t>
    </w:r>
    <w:r>
      <w:rPr>
        <w:rFonts w:hint="cs"/>
        <w:rtl/>
      </w:rPr>
      <w:t xml:space="preserve"> הכנסת</w:t>
    </w:r>
  </w:p>
  <w:p w14:paraId="1465AFC3" w14:textId="77777777" w:rsidR="00F045EA" w:rsidRDefault="00F045EA" w:rsidP="00F045EA">
    <w:pPr>
      <w:pStyle w:val="Header"/>
      <w:ind w:right="360"/>
      <w:jc w:val="both"/>
      <w:rPr>
        <w:rStyle w:val="PageNumber"/>
        <w:rFonts w:hint="cs"/>
        <w:rtl/>
      </w:rPr>
    </w:pPr>
    <w:r>
      <w:rPr>
        <w:rFonts w:hint="cs"/>
        <w:rtl/>
      </w:rPr>
      <w:t>12.3.2007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1061פרוטוקול_ישיבת_ועדה.doc"/>
    <w:docVar w:name="StartMode" w:val="3"/>
  </w:docVars>
  <w:rsids>
    <w:rsidRoot w:val="00180E03"/>
    <w:rsid w:val="00180E03"/>
    <w:rsid w:val="004233C1"/>
    <w:rsid w:val="004C0EEB"/>
    <w:rsid w:val="00552A80"/>
    <w:rsid w:val="00965806"/>
    <w:rsid w:val="00F045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23773F"/>
  <w15:chartTrackingRefBased/>
  <w15:docId w15:val="{E9447EF3-C146-40EE-A6C3-AFA30CDAA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045EA"/>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F045EA"/>
  </w:style>
  <w:style w:type="paragraph" w:styleId="Header">
    <w:name w:val="header"/>
    <w:basedOn w:val="Normal"/>
    <w:rsid w:val="00F045EA"/>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7959</Words>
  <Characters>45372</Characters>
  <Application>Microsoft Office Word</Application>
  <DocSecurity>0</DocSecurity>
  <Lines>378</Lines>
  <Paragraphs>106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