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8196F4" w14:textId="77777777" w:rsidR="00FF2C49" w:rsidRPr="00FF2C49" w:rsidRDefault="00FF2C49" w:rsidP="00FF2C49">
      <w:pPr>
        <w:pStyle w:val="Heading5"/>
        <w:jc w:val="left"/>
        <w:rPr>
          <w:b/>
          <w:bCs/>
        </w:rPr>
      </w:pPr>
      <w:r w:rsidRPr="00FF2C49">
        <w:rPr>
          <w:b/>
          <w:bCs/>
          <w:rtl/>
        </w:rPr>
        <w:t xml:space="preserve">הכנסת </w:t>
      </w:r>
      <w:r w:rsidRPr="00FF2C49">
        <w:rPr>
          <w:rFonts w:hint="cs"/>
          <w:b/>
          <w:bCs/>
          <w:rtl/>
        </w:rPr>
        <w:t>השבע-עשרה</w:t>
      </w:r>
      <w:r w:rsidRPr="00FF2C49">
        <w:rPr>
          <w:b/>
          <w:bCs/>
          <w:rtl/>
        </w:rPr>
        <w:tab/>
      </w:r>
      <w:r w:rsidRPr="00FF2C49">
        <w:rPr>
          <w:b/>
          <w:bCs/>
          <w:rtl/>
        </w:rPr>
        <w:tab/>
      </w:r>
      <w:r w:rsidRPr="00FF2C49">
        <w:rPr>
          <w:b/>
          <w:bCs/>
          <w:rtl/>
        </w:rPr>
        <w:tab/>
      </w:r>
      <w:r w:rsidRPr="00FF2C49">
        <w:rPr>
          <w:b/>
          <w:bCs/>
          <w:rtl/>
        </w:rPr>
        <w:tab/>
      </w:r>
      <w:r w:rsidRPr="00FF2C49">
        <w:rPr>
          <w:b/>
          <w:bCs/>
          <w:rtl/>
        </w:rPr>
        <w:tab/>
      </w:r>
      <w:r w:rsidRPr="00FF2C49">
        <w:rPr>
          <w:b/>
          <w:bCs/>
          <w:rtl/>
        </w:rPr>
        <w:tab/>
      </w:r>
      <w:r w:rsidRPr="00FF2C49">
        <w:rPr>
          <w:b/>
          <w:bCs/>
          <w:rtl/>
        </w:rPr>
        <w:tab/>
        <w:t>נוסח לא מתוק</w:t>
      </w:r>
      <w:r w:rsidRPr="00FF2C49">
        <w:rPr>
          <w:rFonts w:hint="cs"/>
          <w:b/>
          <w:bCs/>
          <w:rtl/>
        </w:rPr>
        <w:t>ן</w:t>
      </w:r>
    </w:p>
    <w:p w14:paraId="6388CDE1" w14:textId="77777777" w:rsidR="00FF2C49" w:rsidRPr="00FF2C49" w:rsidRDefault="00FF2C49" w:rsidP="00FF2C49">
      <w:pPr>
        <w:bidi/>
        <w:rPr>
          <w:rFonts w:cs="David"/>
          <w:b/>
          <w:bCs/>
          <w:rtl/>
        </w:rPr>
      </w:pPr>
      <w:r w:rsidRPr="00FF2C49">
        <w:rPr>
          <w:rFonts w:cs="David"/>
          <w:b/>
          <w:bCs/>
          <w:rtl/>
        </w:rPr>
        <w:t xml:space="preserve">מושב </w:t>
      </w:r>
      <w:r w:rsidRPr="00FF2C49">
        <w:rPr>
          <w:rFonts w:cs="David" w:hint="cs"/>
          <w:b/>
          <w:bCs/>
          <w:rtl/>
        </w:rPr>
        <w:t>ראשון</w:t>
      </w:r>
    </w:p>
    <w:p w14:paraId="124F1645" w14:textId="77777777" w:rsidR="00FF2C49" w:rsidRPr="00FF2C49" w:rsidRDefault="00FF2C49" w:rsidP="00FF2C49">
      <w:pPr>
        <w:pStyle w:val="Heading1"/>
        <w:jc w:val="center"/>
        <w:rPr>
          <w:rFonts w:cs="David" w:hint="cs"/>
          <w:b/>
          <w:bCs/>
          <w:rtl/>
        </w:rPr>
      </w:pPr>
      <w:r w:rsidRPr="00FF2C49">
        <w:rPr>
          <w:rFonts w:cs="David"/>
          <w:b/>
          <w:bCs/>
          <w:rtl/>
        </w:rPr>
        <w:t>פרוטוקול מס'</w:t>
      </w:r>
      <w:r w:rsidRPr="00FF2C49">
        <w:rPr>
          <w:rFonts w:cs="David" w:hint="cs"/>
          <w:b/>
          <w:bCs/>
          <w:rtl/>
        </w:rPr>
        <w:t xml:space="preserve"> 8</w:t>
      </w:r>
    </w:p>
    <w:p w14:paraId="7F1618B9" w14:textId="77777777" w:rsidR="00FF2C49" w:rsidRPr="00FF2C49" w:rsidRDefault="00FF2C49" w:rsidP="00FF2C49">
      <w:pPr>
        <w:pStyle w:val="Heading7"/>
        <w:rPr>
          <w:rFonts w:hint="cs"/>
          <w:rtl/>
        </w:rPr>
      </w:pPr>
      <w:r w:rsidRPr="00FF2C49">
        <w:rPr>
          <w:rFonts w:hint="cs"/>
          <w:rtl/>
        </w:rPr>
        <w:t>מישיבת ועדת הכנסת</w:t>
      </w:r>
    </w:p>
    <w:p w14:paraId="0DBF723D" w14:textId="77777777" w:rsidR="00FF2C49" w:rsidRPr="00FF2C49" w:rsidRDefault="00FF2C49" w:rsidP="00FF2C49">
      <w:pPr>
        <w:pStyle w:val="Heading8"/>
        <w:rPr>
          <w:rFonts w:hint="cs"/>
          <w:rtl/>
        </w:rPr>
      </w:pPr>
      <w:r w:rsidRPr="00FF2C49">
        <w:rPr>
          <w:rFonts w:hint="cs"/>
          <w:rtl/>
        </w:rPr>
        <w:t>יום שלישי, ג' בסיוון השתס"ו (30 במאי 2006), שעה 10:00</w:t>
      </w:r>
    </w:p>
    <w:p w14:paraId="048E398C" w14:textId="77777777" w:rsidR="00FF2C49" w:rsidRPr="00FF2C49" w:rsidRDefault="00FF2C49" w:rsidP="00FF2C49">
      <w:pPr>
        <w:tabs>
          <w:tab w:val="left" w:pos="1221"/>
        </w:tabs>
        <w:bidi/>
        <w:rPr>
          <w:rFonts w:cs="David" w:hint="cs"/>
          <w:b/>
          <w:bCs/>
          <w:u w:val="single"/>
          <w:rtl/>
        </w:rPr>
      </w:pPr>
    </w:p>
    <w:p w14:paraId="5F4269DA" w14:textId="77777777" w:rsidR="00FF2C49" w:rsidRPr="00FF2C49" w:rsidRDefault="00FF2C49" w:rsidP="00FF2C49">
      <w:pPr>
        <w:tabs>
          <w:tab w:val="left" w:pos="1221"/>
        </w:tabs>
        <w:bidi/>
        <w:ind w:left="1134" w:hanging="1134"/>
        <w:rPr>
          <w:rFonts w:cs="David" w:hint="cs"/>
          <w:b/>
          <w:bCs/>
          <w:rtl/>
        </w:rPr>
      </w:pPr>
      <w:r w:rsidRPr="00FF2C49">
        <w:rPr>
          <w:rFonts w:cs="David"/>
          <w:b/>
          <w:bCs/>
          <w:u w:val="single"/>
          <w:rtl/>
        </w:rPr>
        <w:t>סדר היום</w:t>
      </w:r>
      <w:r w:rsidRPr="00FF2C49">
        <w:rPr>
          <w:rFonts w:cs="David"/>
          <w:rtl/>
        </w:rPr>
        <w:t>:</w:t>
      </w:r>
      <w:r w:rsidRPr="00FF2C49">
        <w:rPr>
          <w:rFonts w:cs="David" w:hint="cs"/>
          <w:rtl/>
        </w:rPr>
        <w:tab/>
      </w:r>
      <w:r w:rsidRPr="00FF2C49">
        <w:rPr>
          <w:rFonts w:cs="David" w:hint="cs"/>
          <w:b/>
          <w:bCs/>
          <w:rtl/>
        </w:rPr>
        <w:t xml:space="preserve">1. ערעורים על החלטת יו"ר הכנסת והסגנים שלא לאשר דחיפות הצעות לסדר </w:t>
      </w:r>
    </w:p>
    <w:p w14:paraId="11E3C0AA" w14:textId="77777777" w:rsidR="00FF2C49" w:rsidRPr="00FF2C49" w:rsidRDefault="00FF2C49" w:rsidP="00FF2C49">
      <w:pPr>
        <w:tabs>
          <w:tab w:val="left" w:pos="1221"/>
        </w:tabs>
        <w:bidi/>
        <w:ind w:left="1134" w:hanging="1134"/>
        <w:rPr>
          <w:rFonts w:cs="David" w:hint="cs"/>
          <w:b/>
          <w:bCs/>
          <w:rtl/>
        </w:rPr>
      </w:pPr>
      <w:r w:rsidRPr="00FF2C49">
        <w:rPr>
          <w:rFonts w:cs="David" w:hint="cs"/>
          <w:b/>
          <w:bCs/>
          <w:rtl/>
        </w:rPr>
        <w:t xml:space="preserve">                          היום.</w:t>
      </w:r>
    </w:p>
    <w:p w14:paraId="696305E2" w14:textId="77777777" w:rsidR="00FF2C49" w:rsidRPr="00FF2C49" w:rsidRDefault="00FF2C49" w:rsidP="00FF2C49">
      <w:pPr>
        <w:tabs>
          <w:tab w:val="left" w:pos="1221"/>
        </w:tabs>
        <w:bidi/>
        <w:ind w:left="1134" w:hanging="1134"/>
        <w:rPr>
          <w:rFonts w:cs="David" w:hint="cs"/>
          <w:b/>
          <w:bCs/>
          <w:rtl/>
        </w:rPr>
      </w:pPr>
      <w:r w:rsidRPr="00FF2C49">
        <w:rPr>
          <w:rFonts w:cs="David" w:hint="cs"/>
          <w:b/>
          <w:bCs/>
          <w:rtl/>
        </w:rPr>
        <w:tab/>
        <w:t>2. המלצה למינוי יושב-ראש ועדת החוקה, חוק ומשפט.</w:t>
      </w:r>
    </w:p>
    <w:p w14:paraId="16E59DEC" w14:textId="77777777" w:rsidR="00FF2C49" w:rsidRPr="00FF2C49" w:rsidRDefault="00FF2C49" w:rsidP="00FF2C49">
      <w:pPr>
        <w:tabs>
          <w:tab w:val="left" w:pos="1221"/>
        </w:tabs>
        <w:bidi/>
        <w:ind w:left="1134" w:hanging="1134"/>
        <w:rPr>
          <w:rFonts w:cs="David" w:hint="cs"/>
          <w:b/>
          <w:bCs/>
          <w:rtl/>
        </w:rPr>
      </w:pPr>
      <w:r w:rsidRPr="00FF2C49">
        <w:rPr>
          <w:rFonts w:cs="David" w:hint="cs"/>
          <w:b/>
          <w:bCs/>
          <w:rtl/>
        </w:rPr>
        <w:tab/>
        <w:t>3. הרכב ועדה משותפת של ועדת הכנסת וועדת הכספים לתקציב הכנסת.</w:t>
      </w:r>
    </w:p>
    <w:p w14:paraId="01E83304" w14:textId="77777777" w:rsidR="00FF2C49" w:rsidRPr="00FF2C49" w:rsidRDefault="00FF2C49" w:rsidP="00FF2C49">
      <w:pPr>
        <w:tabs>
          <w:tab w:val="left" w:pos="1221"/>
        </w:tabs>
        <w:bidi/>
        <w:ind w:left="1134" w:hanging="1134"/>
        <w:rPr>
          <w:rFonts w:cs="David" w:hint="cs"/>
          <w:b/>
          <w:bCs/>
          <w:rtl/>
        </w:rPr>
      </w:pPr>
      <w:r w:rsidRPr="00FF2C49">
        <w:rPr>
          <w:rFonts w:cs="David" w:hint="cs"/>
          <w:b/>
          <w:bCs/>
          <w:rtl/>
        </w:rPr>
        <w:tab/>
        <w:t>4. הרכב ועדה משותפת של ועדת הכספים וועדת החוץ והביטחון לתקציב הביטחון.</w:t>
      </w:r>
    </w:p>
    <w:p w14:paraId="43F9D07B" w14:textId="77777777" w:rsidR="00FF2C49" w:rsidRPr="00FF2C49" w:rsidRDefault="00FF2C49" w:rsidP="00FF2C49">
      <w:pPr>
        <w:tabs>
          <w:tab w:val="left" w:pos="1221"/>
        </w:tabs>
        <w:bidi/>
        <w:ind w:left="1134" w:hanging="1134"/>
        <w:rPr>
          <w:rFonts w:cs="David" w:hint="cs"/>
          <w:b/>
          <w:bCs/>
          <w:rtl/>
        </w:rPr>
      </w:pPr>
      <w:r w:rsidRPr="00FF2C49">
        <w:rPr>
          <w:rFonts w:cs="David" w:hint="cs"/>
          <w:b/>
          <w:bCs/>
          <w:rtl/>
        </w:rPr>
        <w:tab/>
        <w:t xml:space="preserve">5. הקת הוועדה לזכויות הילד </w:t>
      </w:r>
      <w:r w:rsidRPr="00FF2C49">
        <w:rPr>
          <w:rFonts w:cs="David"/>
          <w:b/>
          <w:bCs/>
          <w:rtl/>
        </w:rPr>
        <w:t>–</w:t>
      </w:r>
      <w:r w:rsidRPr="00FF2C49">
        <w:rPr>
          <w:rFonts w:cs="David" w:hint="cs"/>
          <w:b/>
          <w:bCs/>
          <w:rtl/>
        </w:rPr>
        <w:t xml:space="preserve"> לפי סעיף 17 לתקנון הכנסת.</w:t>
      </w:r>
    </w:p>
    <w:p w14:paraId="61BFE915" w14:textId="77777777" w:rsidR="00FF2C49" w:rsidRPr="00FF2C49" w:rsidRDefault="00FF2C49" w:rsidP="00FF2C49">
      <w:pPr>
        <w:tabs>
          <w:tab w:val="left" w:pos="1221"/>
        </w:tabs>
        <w:bidi/>
        <w:ind w:left="1134" w:hanging="1134"/>
        <w:rPr>
          <w:rFonts w:cs="David" w:hint="cs"/>
          <w:b/>
          <w:bCs/>
          <w:rtl/>
        </w:rPr>
      </w:pPr>
      <w:r w:rsidRPr="00FF2C49">
        <w:rPr>
          <w:rFonts w:cs="David" w:hint="cs"/>
          <w:b/>
          <w:bCs/>
          <w:rtl/>
        </w:rPr>
        <w:tab/>
        <w:t xml:space="preserve">6. מכסת הצעות חוק והצעות לסדר היום לסיעותיהם במושב הראשון של הכנסת  </w:t>
      </w:r>
    </w:p>
    <w:p w14:paraId="1A5DB8C7" w14:textId="77777777" w:rsidR="00FF2C49" w:rsidRPr="00FF2C49" w:rsidRDefault="00FF2C49" w:rsidP="00FF2C49">
      <w:pPr>
        <w:tabs>
          <w:tab w:val="left" w:pos="1221"/>
        </w:tabs>
        <w:bidi/>
        <w:ind w:left="1134" w:hanging="1134"/>
        <w:rPr>
          <w:rFonts w:cs="David" w:hint="cs"/>
          <w:b/>
          <w:bCs/>
          <w:rtl/>
        </w:rPr>
      </w:pPr>
      <w:r w:rsidRPr="00FF2C49">
        <w:rPr>
          <w:rFonts w:cs="David" w:hint="cs"/>
          <w:b/>
          <w:bCs/>
          <w:rtl/>
        </w:rPr>
        <w:t xml:space="preserve">                         השבע-עשרה.</w:t>
      </w:r>
    </w:p>
    <w:p w14:paraId="18865E39" w14:textId="77777777" w:rsidR="00FF2C49" w:rsidRPr="00FF2C49" w:rsidRDefault="00FF2C49" w:rsidP="00FF2C49">
      <w:pPr>
        <w:tabs>
          <w:tab w:val="left" w:pos="1221"/>
        </w:tabs>
        <w:bidi/>
        <w:ind w:left="1134" w:hanging="1134"/>
        <w:rPr>
          <w:rFonts w:cs="David" w:hint="cs"/>
          <w:b/>
          <w:bCs/>
          <w:rtl/>
        </w:rPr>
      </w:pPr>
      <w:r w:rsidRPr="00FF2C49">
        <w:rPr>
          <w:rFonts w:cs="David" w:hint="cs"/>
          <w:b/>
          <w:bCs/>
          <w:rtl/>
        </w:rPr>
        <w:tab/>
        <w:t>7. שונות.</w:t>
      </w:r>
    </w:p>
    <w:p w14:paraId="75D95F76" w14:textId="77777777" w:rsidR="00FF2C49" w:rsidRPr="00FF2C49" w:rsidRDefault="00FF2C49" w:rsidP="00FF2C49">
      <w:pPr>
        <w:bidi/>
        <w:rPr>
          <w:rFonts w:cs="David" w:hint="cs"/>
          <w:b/>
          <w:bCs/>
          <w:rtl/>
        </w:rPr>
      </w:pPr>
    </w:p>
    <w:p w14:paraId="2F3018E5" w14:textId="77777777" w:rsidR="00FF2C49" w:rsidRPr="00FF2C49" w:rsidRDefault="00FF2C49" w:rsidP="00FF2C49">
      <w:pPr>
        <w:bidi/>
        <w:rPr>
          <w:rFonts w:cs="David"/>
          <w:b/>
          <w:bCs/>
          <w:u w:val="single"/>
          <w:rtl/>
        </w:rPr>
      </w:pPr>
      <w:r w:rsidRPr="00FF2C49">
        <w:rPr>
          <w:rFonts w:cs="David"/>
          <w:b/>
          <w:bCs/>
          <w:u w:val="single"/>
          <w:rtl/>
        </w:rPr>
        <w:t>נכחו</w:t>
      </w:r>
      <w:r w:rsidRPr="00FF2C49">
        <w:rPr>
          <w:rFonts w:cs="David"/>
          <w:rtl/>
        </w:rPr>
        <w:t>:</w:t>
      </w:r>
    </w:p>
    <w:p w14:paraId="6337D9BD" w14:textId="77777777" w:rsidR="00FF2C49" w:rsidRPr="00FF2C49" w:rsidRDefault="00FF2C49" w:rsidP="00FF2C49">
      <w:pPr>
        <w:tabs>
          <w:tab w:val="left" w:pos="1788"/>
        </w:tabs>
        <w:bidi/>
        <w:rPr>
          <w:rFonts w:cs="David" w:hint="cs"/>
          <w:rtl/>
        </w:rPr>
      </w:pPr>
      <w:r w:rsidRPr="00FF2C49">
        <w:rPr>
          <w:rFonts w:cs="David"/>
          <w:b/>
          <w:bCs/>
          <w:u w:val="single"/>
          <w:rtl/>
        </w:rPr>
        <w:t>חברי הוועדה</w:t>
      </w:r>
      <w:r w:rsidRPr="00FF2C49">
        <w:rPr>
          <w:rFonts w:cs="David"/>
          <w:rtl/>
        </w:rPr>
        <w:t>:</w:t>
      </w:r>
      <w:r w:rsidRPr="00FF2C49">
        <w:rPr>
          <w:rFonts w:cs="David" w:hint="cs"/>
          <w:rtl/>
        </w:rPr>
        <w:tab/>
        <w:t xml:space="preserve">רוחמה אברהם </w:t>
      </w:r>
      <w:r w:rsidRPr="00FF2C49">
        <w:rPr>
          <w:rFonts w:cs="David"/>
          <w:rtl/>
        </w:rPr>
        <w:t>–</w:t>
      </w:r>
      <w:r w:rsidRPr="00FF2C49">
        <w:rPr>
          <w:rFonts w:cs="David" w:hint="cs"/>
          <w:rtl/>
        </w:rPr>
        <w:t xml:space="preserve"> היו"ר</w:t>
      </w:r>
    </w:p>
    <w:p w14:paraId="70A90B9D" w14:textId="77777777" w:rsidR="00FF2C49" w:rsidRPr="00FF2C49" w:rsidRDefault="00FF2C49" w:rsidP="00FF2C49">
      <w:pPr>
        <w:tabs>
          <w:tab w:val="left" w:pos="1788"/>
        </w:tabs>
        <w:bidi/>
        <w:rPr>
          <w:rFonts w:cs="David" w:hint="cs"/>
          <w:rtl/>
        </w:rPr>
      </w:pPr>
      <w:r w:rsidRPr="00FF2C49">
        <w:rPr>
          <w:rFonts w:cs="David" w:hint="cs"/>
          <w:rtl/>
        </w:rPr>
        <w:tab/>
        <w:t>קולט אביטל</w:t>
      </w:r>
    </w:p>
    <w:p w14:paraId="202F6BB7" w14:textId="77777777" w:rsidR="00FF2C49" w:rsidRPr="00FF2C49" w:rsidRDefault="00FF2C49" w:rsidP="00FF2C49">
      <w:pPr>
        <w:tabs>
          <w:tab w:val="left" w:pos="1788"/>
        </w:tabs>
        <w:bidi/>
        <w:rPr>
          <w:rFonts w:cs="David" w:hint="cs"/>
          <w:rtl/>
        </w:rPr>
      </w:pPr>
      <w:r w:rsidRPr="00FF2C49">
        <w:rPr>
          <w:rFonts w:cs="David" w:hint="cs"/>
          <w:rtl/>
        </w:rPr>
        <w:tab/>
        <w:t>דוד אזולאי</w:t>
      </w:r>
    </w:p>
    <w:p w14:paraId="564411B0" w14:textId="77777777" w:rsidR="00FF2C49" w:rsidRPr="00FF2C49" w:rsidRDefault="00FF2C49" w:rsidP="00FF2C49">
      <w:pPr>
        <w:tabs>
          <w:tab w:val="left" w:pos="1788"/>
        </w:tabs>
        <w:bidi/>
        <w:rPr>
          <w:rFonts w:cs="David" w:hint="cs"/>
          <w:rtl/>
        </w:rPr>
      </w:pPr>
      <w:r w:rsidRPr="00FF2C49">
        <w:rPr>
          <w:rFonts w:cs="David" w:hint="cs"/>
          <w:rtl/>
        </w:rPr>
        <w:tab/>
        <w:t>מנחם בן-ששון</w:t>
      </w:r>
    </w:p>
    <w:p w14:paraId="0C676E59" w14:textId="77777777" w:rsidR="00FF2C49" w:rsidRPr="00FF2C49" w:rsidRDefault="00FF2C49" w:rsidP="00FF2C49">
      <w:pPr>
        <w:tabs>
          <w:tab w:val="left" w:pos="1788"/>
        </w:tabs>
        <w:bidi/>
        <w:rPr>
          <w:rFonts w:cs="David" w:hint="cs"/>
          <w:rtl/>
        </w:rPr>
      </w:pPr>
      <w:r w:rsidRPr="00FF2C49">
        <w:rPr>
          <w:rFonts w:cs="David" w:hint="cs"/>
          <w:rtl/>
        </w:rPr>
        <w:tab/>
        <w:t>מוחמד ברכה</w:t>
      </w:r>
    </w:p>
    <w:p w14:paraId="770104E6" w14:textId="77777777" w:rsidR="00FF2C49" w:rsidRPr="00FF2C49" w:rsidRDefault="00FF2C49" w:rsidP="00FF2C49">
      <w:pPr>
        <w:tabs>
          <w:tab w:val="left" w:pos="1788"/>
        </w:tabs>
        <w:bidi/>
        <w:rPr>
          <w:rFonts w:cs="David" w:hint="cs"/>
          <w:rtl/>
        </w:rPr>
      </w:pPr>
      <w:r w:rsidRPr="00FF2C49">
        <w:rPr>
          <w:rFonts w:cs="David" w:hint="cs"/>
          <w:rtl/>
        </w:rPr>
        <w:tab/>
        <w:t>אליהו גבאי</w:t>
      </w:r>
    </w:p>
    <w:p w14:paraId="7D25F113" w14:textId="77777777" w:rsidR="00FF2C49" w:rsidRPr="00FF2C49" w:rsidRDefault="00FF2C49" w:rsidP="00FF2C49">
      <w:pPr>
        <w:tabs>
          <w:tab w:val="left" w:pos="1788"/>
        </w:tabs>
        <w:bidi/>
        <w:rPr>
          <w:rFonts w:cs="David" w:hint="cs"/>
          <w:rtl/>
        </w:rPr>
      </w:pPr>
      <w:r w:rsidRPr="00FF2C49">
        <w:rPr>
          <w:rFonts w:cs="David" w:hint="cs"/>
          <w:rtl/>
        </w:rPr>
        <w:tab/>
        <w:t>יצחק גלנטי</w:t>
      </w:r>
    </w:p>
    <w:p w14:paraId="339E5A1E" w14:textId="77777777" w:rsidR="00FF2C49" w:rsidRPr="00FF2C49" w:rsidRDefault="00FF2C49" w:rsidP="00FF2C49">
      <w:pPr>
        <w:tabs>
          <w:tab w:val="left" w:pos="1788"/>
        </w:tabs>
        <w:bidi/>
        <w:rPr>
          <w:rFonts w:cs="David" w:hint="cs"/>
          <w:rtl/>
        </w:rPr>
      </w:pPr>
      <w:r w:rsidRPr="00FF2C49">
        <w:rPr>
          <w:rFonts w:cs="David" w:hint="cs"/>
          <w:rtl/>
        </w:rPr>
        <w:tab/>
        <w:t>נסים זאב</w:t>
      </w:r>
    </w:p>
    <w:p w14:paraId="5CF4003F" w14:textId="77777777" w:rsidR="00FF2C49" w:rsidRPr="00FF2C49" w:rsidRDefault="00FF2C49" w:rsidP="00FF2C49">
      <w:pPr>
        <w:tabs>
          <w:tab w:val="left" w:pos="1788"/>
        </w:tabs>
        <w:bidi/>
        <w:rPr>
          <w:rFonts w:cs="David" w:hint="cs"/>
          <w:rtl/>
        </w:rPr>
      </w:pPr>
      <w:r w:rsidRPr="00FF2C49">
        <w:rPr>
          <w:rFonts w:cs="David" w:hint="cs"/>
          <w:rtl/>
        </w:rPr>
        <w:tab/>
        <w:t>נאדיה חילו</w:t>
      </w:r>
    </w:p>
    <w:p w14:paraId="17BA5871" w14:textId="77777777" w:rsidR="00FF2C49" w:rsidRPr="00FF2C49" w:rsidRDefault="00FF2C49" w:rsidP="00FF2C49">
      <w:pPr>
        <w:tabs>
          <w:tab w:val="left" w:pos="1788"/>
        </w:tabs>
        <w:bidi/>
        <w:rPr>
          <w:rFonts w:cs="David" w:hint="cs"/>
          <w:rtl/>
        </w:rPr>
      </w:pPr>
      <w:r w:rsidRPr="00FF2C49">
        <w:rPr>
          <w:rFonts w:cs="David" w:hint="cs"/>
          <w:rtl/>
        </w:rPr>
        <w:tab/>
        <w:t>שי חרמש</w:t>
      </w:r>
    </w:p>
    <w:p w14:paraId="62DF9B93" w14:textId="77777777" w:rsidR="00FF2C49" w:rsidRPr="00FF2C49" w:rsidRDefault="00FF2C49" w:rsidP="00FF2C49">
      <w:pPr>
        <w:tabs>
          <w:tab w:val="left" w:pos="1788"/>
        </w:tabs>
        <w:bidi/>
        <w:rPr>
          <w:rFonts w:cs="David" w:hint="cs"/>
          <w:rtl/>
        </w:rPr>
      </w:pPr>
      <w:r w:rsidRPr="00FF2C49">
        <w:rPr>
          <w:rFonts w:cs="David" w:hint="cs"/>
          <w:rtl/>
        </w:rPr>
        <w:tab/>
        <w:t>אסתרינה טרטמן</w:t>
      </w:r>
    </w:p>
    <w:p w14:paraId="37603CE8" w14:textId="77777777" w:rsidR="00FF2C49" w:rsidRPr="00FF2C49" w:rsidRDefault="00FF2C49" w:rsidP="00FF2C49">
      <w:pPr>
        <w:tabs>
          <w:tab w:val="left" w:pos="1788"/>
        </w:tabs>
        <w:bidi/>
        <w:rPr>
          <w:rFonts w:cs="David" w:hint="cs"/>
          <w:rtl/>
        </w:rPr>
      </w:pPr>
      <w:r w:rsidRPr="00FF2C49">
        <w:rPr>
          <w:rFonts w:cs="David" w:hint="cs"/>
          <w:rtl/>
        </w:rPr>
        <w:tab/>
        <w:t>אביגדור יצחקי</w:t>
      </w:r>
    </w:p>
    <w:p w14:paraId="020D5658" w14:textId="77777777" w:rsidR="00FF2C49" w:rsidRPr="00FF2C49" w:rsidRDefault="00FF2C49" w:rsidP="00FF2C49">
      <w:pPr>
        <w:tabs>
          <w:tab w:val="left" w:pos="1788"/>
        </w:tabs>
        <w:bidi/>
        <w:rPr>
          <w:rFonts w:cs="David" w:hint="cs"/>
          <w:rtl/>
        </w:rPr>
      </w:pPr>
      <w:r w:rsidRPr="00FF2C49">
        <w:rPr>
          <w:rFonts w:cs="David" w:hint="cs"/>
          <w:rtl/>
        </w:rPr>
        <w:tab/>
        <w:t>יעקב מרגי</w:t>
      </w:r>
    </w:p>
    <w:p w14:paraId="54B61B13" w14:textId="77777777" w:rsidR="00FF2C49" w:rsidRPr="00FF2C49" w:rsidRDefault="00FF2C49" w:rsidP="00FF2C49">
      <w:pPr>
        <w:tabs>
          <w:tab w:val="left" w:pos="1788"/>
        </w:tabs>
        <w:bidi/>
        <w:rPr>
          <w:rFonts w:cs="David" w:hint="cs"/>
          <w:rtl/>
        </w:rPr>
      </w:pPr>
      <w:r w:rsidRPr="00FF2C49">
        <w:rPr>
          <w:rFonts w:cs="David" w:hint="cs"/>
          <w:rtl/>
        </w:rPr>
        <w:tab/>
        <w:t>יורם מרציאנו</w:t>
      </w:r>
    </w:p>
    <w:p w14:paraId="69398F14" w14:textId="77777777" w:rsidR="00FF2C49" w:rsidRPr="00FF2C49" w:rsidRDefault="00FF2C49" w:rsidP="00FF2C49">
      <w:pPr>
        <w:tabs>
          <w:tab w:val="left" w:pos="1788"/>
        </w:tabs>
        <w:bidi/>
        <w:rPr>
          <w:rFonts w:cs="David" w:hint="cs"/>
          <w:rtl/>
        </w:rPr>
      </w:pPr>
      <w:r w:rsidRPr="00FF2C49">
        <w:rPr>
          <w:rFonts w:cs="David" w:hint="cs"/>
          <w:rtl/>
        </w:rPr>
        <w:tab/>
        <w:t>אפרים סנה</w:t>
      </w:r>
    </w:p>
    <w:p w14:paraId="6032E7AD" w14:textId="77777777" w:rsidR="00FF2C49" w:rsidRPr="00FF2C49" w:rsidRDefault="00FF2C49" w:rsidP="00FF2C49">
      <w:pPr>
        <w:tabs>
          <w:tab w:val="left" w:pos="1788"/>
        </w:tabs>
        <w:bidi/>
        <w:rPr>
          <w:rFonts w:cs="David" w:hint="cs"/>
          <w:rtl/>
        </w:rPr>
      </w:pPr>
      <w:r w:rsidRPr="00FF2C49">
        <w:rPr>
          <w:rFonts w:cs="David" w:hint="cs"/>
          <w:rtl/>
        </w:rPr>
        <w:tab/>
        <w:t>גדעון סער</w:t>
      </w:r>
    </w:p>
    <w:p w14:paraId="1BEEC9E4" w14:textId="77777777" w:rsidR="00FF2C49" w:rsidRPr="00FF2C49" w:rsidRDefault="00FF2C49" w:rsidP="00FF2C49">
      <w:pPr>
        <w:tabs>
          <w:tab w:val="left" w:pos="1788"/>
        </w:tabs>
        <w:bidi/>
        <w:rPr>
          <w:rFonts w:cs="David" w:hint="cs"/>
          <w:rtl/>
        </w:rPr>
      </w:pPr>
      <w:r w:rsidRPr="00FF2C49">
        <w:rPr>
          <w:rFonts w:cs="David" w:hint="cs"/>
          <w:rtl/>
        </w:rPr>
        <w:tab/>
        <w:t>מאיר פרוש</w:t>
      </w:r>
    </w:p>
    <w:p w14:paraId="32C3F4D7" w14:textId="77777777" w:rsidR="00FF2C49" w:rsidRPr="00FF2C49" w:rsidRDefault="00FF2C49" w:rsidP="00FF2C49">
      <w:pPr>
        <w:tabs>
          <w:tab w:val="left" w:pos="1788"/>
        </w:tabs>
        <w:bidi/>
        <w:rPr>
          <w:rFonts w:cs="David" w:hint="cs"/>
          <w:rtl/>
        </w:rPr>
      </w:pPr>
      <w:r w:rsidRPr="00FF2C49">
        <w:rPr>
          <w:rFonts w:cs="David" w:hint="cs"/>
          <w:rtl/>
        </w:rPr>
        <w:tab/>
        <w:t>ראובן ריבלין</w:t>
      </w:r>
    </w:p>
    <w:p w14:paraId="22949ABF" w14:textId="77777777" w:rsidR="00FF2C49" w:rsidRPr="00FF2C49" w:rsidRDefault="00FF2C49" w:rsidP="00FF2C49">
      <w:pPr>
        <w:tabs>
          <w:tab w:val="left" w:pos="1788"/>
        </w:tabs>
        <w:bidi/>
        <w:rPr>
          <w:rFonts w:cs="David" w:hint="cs"/>
          <w:rtl/>
        </w:rPr>
      </w:pPr>
      <w:r w:rsidRPr="00FF2C49">
        <w:rPr>
          <w:rFonts w:cs="David" w:hint="cs"/>
          <w:rtl/>
        </w:rPr>
        <w:tab/>
        <w:t>ליה שמטוב</w:t>
      </w:r>
    </w:p>
    <w:p w14:paraId="3A016588" w14:textId="77777777" w:rsidR="00FF2C49" w:rsidRPr="00FF2C49" w:rsidRDefault="00FF2C49" w:rsidP="00FF2C49">
      <w:pPr>
        <w:tabs>
          <w:tab w:val="left" w:pos="1788"/>
        </w:tabs>
        <w:bidi/>
        <w:rPr>
          <w:rFonts w:cs="David" w:hint="cs"/>
          <w:rtl/>
        </w:rPr>
      </w:pPr>
      <w:r w:rsidRPr="00FF2C49">
        <w:rPr>
          <w:rFonts w:cs="David" w:hint="cs"/>
          <w:rtl/>
        </w:rPr>
        <w:tab/>
        <w:t>משה שרוני</w:t>
      </w:r>
    </w:p>
    <w:p w14:paraId="62A0EB92" w14:textId="77777777" w:rsidR="00FF2C49" w:rsidRPr="00FF2C49" w:rsidRDefault="00FF2C49" w:rsidP="00FF2C49">
      <w:pPr>
        <w:tabs>
          <w:tab w:val="left" w:pos="1788"/>
        </w:tabs>
        <w:bidi/>
        <w:rPr>
          <w:rFonts w:cs="David" w:hint="cs"/>
          <w:rtl/>
        </w:rPr>
      </w:pPr>
      <w:r w:rsidRPr="00FF2C49">
        <w:rPr>
          <w:rFonts w:cs="David" w:hint="cs"/>
          <w:rtl/>
        </w:rPr>
        <w:tab/>
      </w:r>
    </w:p>
    <w:p w14:paraId="527A1FB9" w14:textId="77777777" w:rsidR="00FF2C49" w:rsidRPr="00FF2C49" w:rsidRDefault="00FF2C49" w:rsidP="00FF2C49">
      <w:pPr>
        <w:bidi/>
        <w:rPr>
          <w:rFonts w:cs="David"/>
          <w:rtl/>
        </w:rPr>
      </w:pPr>
    </w:p>
    <w:p w14:paraId="321FD453" w14:textId="77777777" w:rsidR="00FF2C49" w:rsidRPr="00FF2C49" w:rsidRDefault="00FF2C49" w:rsidP="00FF2C49">
      <w:pPr>
        <w:bidi/>
        <w:rPr>
          <w:rFonts w:cs="David"/>
          <w:rtl/>
        </w:rPr>
      </w:pPr>
    </w:p>
    <w:p w14:paraId="0A213F02" w14:textId="77777777" w:rsidR="00FF2C49" w:rsidRPr="00FF2C49" w:rsidRDefault="00FF2C49" w:rsidP="00FF2C49">
      <w:pPr>
        <w:tabs>
          <w:tab w:val="left" w:pos="1788"/>
          <w:tab w:val="left" w:pos="3631"/>
        </w:tabs>
        <w:bidi/>
        <w:rPr>
          <w:rFonts w:cs="David" w:hint="cs"/>
          <w:rtl/>
        </w:rPr>
      </w:pPr>
      <w:r w:rsidRPr="00FF2C49">
        <w:rPr>
          <w:rFonts w:cs="David"/>
          <w:b/>
          <w:bCs/>
          <w:u w:val="single"/>
          <w:rtl/>
        </w:rPr>
        <w:t>מוזמנים</w:t>
      </w:r>
      <w:r w:rsidRPr="00FF2C49">
        <w:rPr>
          <w:rFonts w:cs="David"/>
          <w:rtl/>
        </w:rPr>
        <w:t>:</w:t>
      </w:r>
      <w:r w:rsidRPr="00FF2C49">
        <w:rPr>
          <w:rFonts w:cs="David" w:hint="cs"/>
          <w:rtl/>
        </w:rPr>
        <w:tab/>
        <w:t xml:space="preserve">אריה האן </w:t>
      </w:r>
      <w:r w:rsidRPr="00FF2C49">
        <w:rPr>
          <w:rFonts w:cs="David" w:hint="cs"/>
          <w:rtl/>
        </w:rPr>
        <w:tab/>
        <w:t>- מזכיר הכנסת</w:t>
      </w:r>
    </w:p>
    <w:p w14:paraId="387AF4D0" w14:textId="77777777" w:rsidR="00FF2C49" w:rsidRPr="00FF2C49" w:rsidRDefault="00FF2C49" w:rsidP="00FF2C49">
      <w:pPr>
        <w:tabs>
          <w:tab w:val="left" w:pos="1788"/>
          <w:tab w:val="left" w:pos="3631"/>
        </w:tabs>
        <w:bidi/>
        <w:rPr>
          <w:rFonts w:cs="David" w:hint="cs"/>
          <w:rtl/>
        </w:rPr>
      </w:pPr>
      <w:r w:rsidRPr="00FF2C49">
        <w:rPr>
          <w:rFonts w:cs="David" w:hint="cs"/>
          <w:rtl/>
        </w:rPr>
        <w:tab/>
        <w:t>דוד לב</w:t>
      </w:r>
      <w:r w:rsidRPr="00FF2C49">
        <w:rPr>
          <w:rFonts w:cs="David" w:hint="cs"/>
          <w:rtl/>
        </w:rPr>
        <w:tab/>
        <w:t>- סגן מזכיר הכנסת</w:t>
      </w:r>
    </w:p>
    <w:p w14:paraId="600E952B" w14:textId="77777777" w:rsidR="00FF2C49" w:rsidRPr="00FF2C49" w:rsidRDefault="00FF2C49" w:rsidP="00FF2C49">
      <w:pPr>
        <w:tabs>
          <w:tab w:val="left" w:pos="1788"/>
          <w:tab w:val="left" w:pos="3631"/>
        </w:tabs>
        <w:bidi/>
        <w:rPr>
          <w:rFonts w:cs="David" w:hint="cs"/>
          <w:rtl/>
        </w:rPr>
      </w:pPr>
      <w:r w:rsidRPr="00FF2C49">
        <w:rPr>
          <w:rFonts w:cs="David" w:hint="cs"/>
          <w:rtl/>
        </w:rPr>
        <w:tab/>
        <w:t>אברהם בורג</w:t>
      </w:r>
      <w:r w:rsidRPr="00FF2C49">
        <w:rPr>
          <w:rFonts w:cs="David" w:hint="cs"/>
          <w:rtl/>
        </w:rPr>
        <w:tab/>
        <w:t>- יו"ר הכנסת לשעבר</w:t>
      </w:r>
    </w:p>
    <w:p w14:paraId="2A7D8902" w14:textId="77777777" w:rsidR="00FF2C49" w:rsidRPr="00FF2C49" w:rsidRDefault="00FF2C49" w:rsidP="00FF2C49">
      <w:pPr>
        <w:tabs>
          <w:tab w:val="left" w:pos="1788"/>
          <w:tab w:val="left" w:pos="3631"/>
        </w:tabs>
        <w:bidi/>
        <w:rPr>
          <w:rFonts w:cs="David" w:hint="cs"/>
          <w:rtl/>
        </w:rPr>
      </w:pPr>
      <w:r w:rsidRPr="00FF2C49">
        <w:rPr>
          <w:rFonts w:cs="David" w:hint="cs"/>
          <w:rtl/>
        </w:rPr>
        <w:tab/>
        <w:t>דוד טל</w:t>
      </w:r>
    </w:p>
    <w:p w14:paraId="2CFDEB44" w14:textId="77777777" w:rsidR="00FF2C49" w:rsidRPr="00FF2C49" w:rsidRDefault="00FF2C49" w:rsidP="00FF2C49">
      <w:pPr>
        <w:tabs>
          <w:tab w:val="left" w:pos="1788"/>
          <w:tab w:val="left" w:pos="3631"/>
        </w:tabs>
        <w:bidi/>
        <w:rPr>
          <w:rFonts w:cs="David" w:hint="cs"/>
          <w:rtl/>
        </w:rPr>
      </w:pPr>
      <w:r w:rsidRPr="00FF2C49">
        <w:rPr>
          <w:rFonts w:cs="David" w:hint="cs"/>
          <w:rtl/>
        </w:rPr>
        <w:tab/>
        <w:t>עמירה דותן</w:t>
      </w:r>
    </w:p>
    <w:p w14:paraId="24376BDE" w14:textId="77777777" w:rsidR="00FF2C49" w:rsidRPr="00FF2C49" w:rsidRDefault="00FF2C49" w:rsidP="00FF2C49">
      <w:pPr>
        <w:tabs>
          <w:tab w:val="left" w:pos="1788"/>
          <w:tab w:val="left" w:pos="3631"/>
        </w:tabs>
        <w:bidi/>
        <w:rPr>
          <w:rFonts w:cs="David" w:hint="cs"/>
          <w:rtl/>
        </w:rPr>
      </w:pPr>
      <w:r w:rsidRPr="00FF2C49">
        <w:rPr>
          <w:rFonts w:cs="David" w:hint="cs"/>
          <w:rtl/>
        </w:rPr>
        <w:tab/>
        <w:t>אמסלם</w:t>
      </w:r>
    </w:p>
    <w:p w14:paraId="7D31E728" w14:textId="77777777" w:rsidR="00FF2C49" w:rsidRPr="00FF2C49" w:rsidRDefault="00FF2C49" w:rsidP="00FF2C49">
      <w:pPr>
        <w:tabs>
          <w:tab w:val="left" w:pos="1788"/>
          <w:tab w:val="left" w:pos="3631"/>
        </w:tabs>
        <w:bidi/>
        <w:rPr>
          <w:rFonts w:cs="David" w:hint="cs"/>
          <w:rtl/>
        </w:rPr>
      </w:pPr>
      <w:r w:rsidRPr="00FF2C49">
        <w:rPr>
          <w:rFonts w:cs="David" w:hint="cs"/>
          <w:rtl/>
        </w:rPr>
        <w:tab/>
        <w:t>זיו</w:t>
      </w:r>
    </w:p>
    <w:p w14:paraId="7E7DDC9E" w14:textId="77777777" w:rsidR="00FF2C49" w:rsidRPr="00FF2C49" w:rsidRDefault="00FF2C49" w:rsidP="00FF2C49">
      <w:pPr>
        <w:tabs>
          <w:tab w:val="left" w:pos="1788"/>
          <w:tab w:val="left" w:pos="3631"/>
        </w:tabs>
        <w:bidi/>
        <w:rPr>
          <w:rFonts w:cs="David" w:hint="cs"/>
          <w:rtl/>
        </w:rPr>
      </w:pPr>
      <w:r w:rsidRPr="00FF2C49">
        <w:rPr>
          <w:rFonts w:cs="David" w:hint="cs"/>
          <w:rtl/>
        </w:rPr>
        <w:tab/>
        <w:t>רונית חייקין</w:t>
      </w:r>
      <w:r w:rsidRPr="00FF2C49">
        <w:rPr>
          <w:rFonts w:cs="David" w:hint="cs"/>
          <w:rtl/>
        </w:rPr>
        <w:tab/>
        <w:t>- מנהלת סיעת מרצ</w:t>
      </w:r>
    </w:p>
    <w:p w14:paraId="3D85999A" w14:textId="77777777" w:rsidR="00FF2C49" w:rsidRPr="00FF2C49" w:rsidRDefault="00FF2C49" w:rsidP="00FF2C49">
      <w:pPr>
        <w:bidi/>
        <w:rPr>
          <w:rFonts w:cs="David" w:hint="cs"/>
          <w:rtl/>
        </w:rPr>
      </w:pPr>
      <w:r w:rsidRPr="00FF2C49">
        <w:rPr>
          <w:rFonts w:cs="David" w:hint="cs"/>
          <w:rtl/>
        </w:rPr>
        <w:tab/>
      </w:r>
    </w:p>
    <w:p w14:paraId="49627AB1" w14:textId="77777777" w:rsidR="00FF2C49" w:rsidRPr="00FF2C49" w:rsidRDefault="00FF2C49" w:rsidP="00FF2C49">
      <w:pPr>
        <w:bidi/>
        <w:rPr>
          <w:rFonts w:cs="David"/>
          <w:rtl/>
        </w:rPr>
      </w:pPr>
    </w:p>
    <w:p w14:paraId="6209B8A8" w14:textId="77777777" w:rsidR="00FF2C49" w:rsidRPr="00FF2C49" w:rsidRDefault="00FF2C49" w:rsidP="00FF2C49">
      <w:pPr>
        <w:tabs>
          <w:tab w:val="left" w:pos="1930"/>
        </w:tabs>
        <w:bidi/>
        <w:rPr>
          <w:rFonts w:cs="David" w:hint="cs"/>
          <w:rtl/>
        </w:rPr>
      </w:pPr>
      <w:r w:rsidRPr="00FF2C49">
        <w:rPr>
          <w:rFonts w:cs="David"/>
          <w:b/>
          <w:bCs/>
          <w:u w:val="single"/>
          <w:rtl/>
        </w:rPr>
        <w:t>יוע</w:t>
      </w:r>
      <w:r w:rsidRPr="00FF2C49">
        <w:rPr>
          <w:rFonts w:cs="David" w:hint="cs"/>
          <w:b/>
          <w:bCs/>
          <w:u w:val="single"/>
          <w:rtl/>
        </w:rPr>
        <w:t>צת</w:t>
      </w:r>
      <w:r w:rsidRPr="00FF2C49">
        <w:rPr>
          <w:rFonts w:cs="David"/>
          <w:b/>
          <w:bCs/>
          <w:u w:val="single"/>
          <w:rtl/>
        </w:rPr>
        <w:t xml:space="preserve"> משפטי</w:t>
      </w:r>
      <w:r w:rsidRPr="00FF2C49">
        <w:rPr>
          <w:rFonts w:cs="David" w:hint="cs"/>
          <w:b/>
          <w:bCs/>
          <w:u w:val="single"/>
          <w:rtl/>
        </w:rPr>
        <w:t>ת</w:t>
      </w:r>
      <w:r w:rsidRPr="00FF2C49">
        <w:rPr>
          <w:rFonts w:cs="David"/>
          <w:b/>
          <w:bCs/>
          <w:rtl/>
        </w:rPr>
        <w:t>:</w:t>
      </w:r>
      <w:r w:rsidRPr="00FF2C49">
        <w:rPr>
          <w:rFonts w:cs="David" w:hint="cs"/>
          <w:b/>
          <w:bCs/>
          <w:rtl/>
        </w:rPr>
        <w:tab/>
      </w:r>
      <w:r w:rsidRPr="00FF2C49">
        <w:rPr>
          <w:rFonts w:cs="David" w:hint="cs"/>
          <w:rtl/>
        </w:rPr>
        <w:t>ארבל אסטרחן</w:t>
      </w:r>
    </w:p>
    <w:p w14:paraId="29FDF580" w14:textId="77777777" w:rsidR="00FF2C49" w:rsidRPr="00FF2C49" w:rsidRDefault="00FF2C49" w:rsidP="00FF2C49">
      <w:pPr>
        <w:bidi/>
        <w:rPr>
          <w:rFonts w:cs="David"/>
          <w:rtl/>
        </w:rPr>
      </w:pPr>
    </w:p>
    <w:p w14:paraId="0EBFFBA1" w14:textId="77777777" w:rsidR="00FF2C49" w:rsidRPr="00FF2C49" w:rsidRDefault="00FF2C49" w:rsidP="00FF2C49">
      <w:pPr>
        <w:tabs>
          <w:tab w:val="left" w:pos="1930"/>
        </w:tabs>
        <w:bidi/>
        <w:rPr>
          <w:rFonts w:cs="David" w:hint="cs"/>
          <w:b/>
          <w:bCs/>
          <w:rtl/>
        </w:rPr>
      </w:pPr>
      <w:r w:rsidRPr="00FF2C49">
        <w:rPr>
          <w:rFonts w:cs="David"/>
          <w:b/>
          <w:bCs/>
          <w:u w:val="single"/>
          <w:rtl/>
        </w:rPr>
        <w:t>מנהלת הוועדה</w:t>
      </w:r>
      <w:r w:rsidRPr="00FF2C49">
        <w:rPr>
          <w:rFonts w:cs="David"/>
          <w:rtl/>
        </w:rPr>
        <w:t>:</w:t>
      </w:r>
      <w:r w:rsidRPr="00FF2C49">
        <w:rPr>
          <w:rFonts w:cs="David" w:hint="cs"/>
          <w:rtl/>
        </w:rPr>
        <w:tab/>
        <w:t>אתי בן יוסף</w:t>
      </w:r>
    </w:p>
    <w:p w14:paraId="762517F1" w14:textId="77777777" w:rsidR="00FF2C49" w:rsidRPr="00FF2C49" w:rsidRDefault="00FF2C49" w:rsidP="00FF2C49">
      <w:pPr>
        <w:bidi/>
        <w:rPr>
          <w:rFonts w:cs="David"/>
          <w:rtl/>
        </w:rPr>
      </w:pPr>
    </w:p>
    <w:p w14:paraId="08146B32" w14:textId="77777777" w:rsidR="00FF2C49" w:rsidRPr="00FF2C49" w:rsidRDefault="00FF2C49" w:rsidP="00FF2C49">
      <w:pPr>
        <w:tabs>
          <w:tab w:val="left" w:pos="1930"/>
        </w:tabs>
        <w:bidi/>
        <w:rPr>
          <w:rFonts w:cs="David" w:hint="cs"/>
          <w:rtl/>
        </w:rPr>
      </w:pPr>
      <w:r w:rsidRPr="00FF2C49">
        <w:rPr>
          <w:rFonts w:cs="David"/>
          <w:b/>
          <w:bCs/>
          <w:u w:val="single"/>
          <w:rtl/>
        </w:rPr>
        <w:t>קצרנית</w:t>
      </w:r>
      <w:r w:rsidRPr="00FF2C49">
        <w:rPr>
          <w:rFonts w:cs="David"/>
          <w:rtl/>
        </w:rPr>
        <w:t>:</w:t>
      </w:r>
      <w:r w:rsidRPr="00FF2C49">
        <w:rPr>
          <w:rFonts w:cs="David" w:hint="cs"/>
          <w:rtl/>
        </w:rPr>
        <w:tab/>
        <w:t>רויטל יפרח</w:t>
      </w:r>
    </w:p>
    <w:p w14:paraId="12610D59" w14:textId="77777777" w:rsidR="00FF2C49" w:rsidRPr="00FF2C49" w:rsidRDefault="00FF2C49" w:rsidP="00FF2C49">
      <w:pPr>
        <w:bidi/>
        <w:rPr>
          <w:rFonts w:cs="David" w:hint="cs"/>
          <w:b/>
          <w:bCs/>
          <w:rtl/>
        </w:rPr>
      </w:pPr>
    </w:p>
    <w:p w14:paraId="3049BAF1" w14:textId="77777777" w:rsidR="00FF2C49" w:rsidRPr="00FF2C49" w:rsidRDefault="00FF2C49" w:rsidP="00FF2C49">
      <w:pPr>
        <w:bidi/>
        <w:jc w:val="center"/>
        <w:rPr>
          <w:rFonts w:cs="David" w:hint="cs"/>
          <w:rtl/>
        </w:rPr>
      </w:pPr>
      <w:r w:rsidRPr="00FF2C49">
        <w:rPr>
          <w:rFonts w:cs="David"/>
          <w:rtl/>
        </w:rPr>
        <w:br w:type="page"/>
      </w:r>
    </w:p>
    <w:p w14:paraId="17957E74" w14:textId="77777777" w:rsidR="00FF2C49" w:rsidRPr="00FF2C49" w:rsidRDefault="00FF2C49" w:rsidP="00FF2C49">
      <w:pPr>
        <w:bidi/>
        <w:jc w:val="center"/>
        <w:rPr>
          <w:rFonts w:cs="David" w:hint="cs"/>
          <w:b/>
          <w:bCs/>
          <w:u w:val="single"/>
          <w:rtl/>
        </w:rPr>
      </w:pPr>
      <w:r w:rsidRPr="00FF2C49">
        <w:rPr>
          <w:rFonts w:cs="David" w:hint="cs"/>
          <w:b/>
          <w:bCs/>
          <w:u w:val="single"/>
          <w:rtl/>
        </w:rPr>
        <w:t>1. ערעורים על החלטת יו"ר הכנסת והסגנים שלא לאשר דחיפות הצעות לסדר היום.</w:t>
      </w:r>
    </w:p>
    <w:p w14:paraId="5D20E5E1" w14:textId="77777777" w:rsidR="00FF2C49" w:rsidRPr="00FF2C49" w:rsidRDefault="00FF2C49" w:rsidP="00FF2C49">
      <w:pPr>
        <w:bidi/>
        <w:rPr>
          <w:rFonts w:cs="David" w:hint="cs"/>
          <w:b/>
          <w:bCs/>
          <w:u w:val="single"/>
          <w:rtl/>
        </w:rPr>
      </w:pPr>
    </w:p>
    <w:p w14:paraId="521FDC5A" w14:textId="77777777" w:rsidR="00FF2C49" w:rsidRPr="00FF2C49" w:rsidRDefault="00FF2C49" w:rsidP="00FF2C49">
      <w:pPr>
        <w:bidi/>
        <w:jc w:val="center"/>
        <w:rPr>
          <w:rFonts w:cs="David" w:hint="cs"/>
          <w:b/>
          <w:bCs/>
          <w:u w:val="single"/>
          <w:rtl/>
        </w:rPr>
      </w:pPr>
      <w:r w:rsidRPr="00FF2C49">
        <w:rPr>
          <w:rFonts w:cs="David" w:hint="cs"/>
          <w:b/>
          <w:bCs/>
          <w:u w:val="single"/>
          <w:rtl/>
        </w:rPr>
        <w:t xml:space="preserve">פגישת ראש הממשלה והנשיא בוש </w:t>
      </w:r>
      <w:r w:rsidRPr="00FF2C49">
        <w:rPr>
          <w:rFonts w:cs="David"/>
          <w:b/>
          <w:bCs/>
          <w:u w:val="single"/>
          <w:rtl/>
        </w:rPr>
        <w:t>–</w:t>
      </w:r>
      <w:r w:rsidRPr="00FF2C49">
        <w:rPr>
          <w:rFonts w:cs="David" w:hint="cs"/>
          <w:b/>
          <w:bCs/>
          <w:u w:val="single"/>
          <w:rtl/>
        </w:rPr>
        <w:t xml:space="preserve"> חבר הכנסת מוחמד ברכה</w:t>
      </w:r>
    </w:p>
    <w:p w14:paraId="2B554CF3" w14:textId="77777777" w:rsidR="00FF2C49" w:rsidRPr="00FF2C49" w:rsidRDefault="00FF2C49" w:rsidP="00FF2C49">
      <w:pPr>
        <w:bidi/>
        <w:rPr>
          <w:rFonts w:cs="David" w:hint="cs"/>
          <w:u w:val="single"/>
          <w:rtl/>
        </w:rPr>
      </w:pPr>
    </w:p>
    <w:p w14:paraId="0275E178" w14:textId="77777777" w:rsidR="00FF2C49" w:rsidRPr="00FF2C49" w:rsidRDefault="00FF2C49" w:rsidP="00FF2C49">
      <w:pPr>
        <w:bidi/>
        <w:rPr>
          <w:rFonts w:cs="David" w:hint="cs"/>
          <w:u w:val="single"/>
          <w:rtl/>
        </w:rPr>
      </w:pPr>
      <w:r w:rsidRPr="00FF2C49">
        <w:rPr>
          <w:rFonts w:cs="David" w:hint="cs"/>
          <w:u w:val="single"/>
          <w:rtl/>
        </w:rPr>
        <w:t>הי"ר רוחמה אברהם:</w:t>
      </w:r>
    </w:p>
    <w:p w14:paraId="7F576E3D" w14:textId="77777777" w:rsidR="00FF2C49" w:rsidRPr="00FF2C49" w:rsidRDefault="00FF2C49" w:rsidP="00FF2C49">
      <w:pPr>
        <w:bidi/>
        <w:rPr>
          <w:rFonts w:cs="David" w:hint="cs"/>
          <w:rtl/>
        </w:rPr>
      </w:pPr>
    </w:p>
    <w:p w14:paraId="582D1C76" w14:textId="77777777" w:rsidR="00FF2C49" w:rsidRPr="00FF2C49" w:rsidRDefault="00FF2C49" w:rsidP="00FF2C49">
      <w:pPr>
        <w:bidi/>
        <w:rPr>
          <w:rFonts w:cs="David" w:hint="cs"/>
          <w:rtl/>
        </w:rPr>
      </w:pPr>
      <w:r w:rsidRPr="00FF2C49">
        <w:rPr>
          <w:rFonts w:cs="David" w:hint="cs"/>
          <w:rtl/>
        </w:rPr>
        <w:tab/>
        <w:t xml:space="preserve">אני פותחת את הישיבה של ועדת הכנסת. יש לנו סדר יום יחסית עמוס ואני מבקשת שנעשה את זה בצורה זריזה. הנושא הראשון שעל סדר היום: ערעורים על החלטת יו"ר הכנסת והסגנים שלא לאשר הצעות לסדר היום. לא אישרו את הצעתם של חבר הכנסת מוחמד ברכה  - אתה כאן כדי להסביר, של חבר הכנסת מוחמד ברכה </w:t>
      </w:r>
      <w:r w:rsidRPr="00FF2C49">
        <w:rPr>
          <w:rFonts w:cs="David"/>
          <w:rtl/>
        </w:rPr>
        <w:t>–</w:t>
      </w:r>
      <w:r w:rsidRPr="00FF2C49">
        <w:rPr>
          <w:rFonts w:cs="David" w:hint="cs"/>
          <w:rtl/>
        </w:rPr>
        <w:t xml:space="preserve"> בנושא ראש הממשלה והנשיא בוש. אני חייבת לציין שלפי מזכירות הכנסת נאמר לי שחבר הכנסת ברכה העלה את הנושא בשבוע שעבר ודחה את הצעתו לסדר משום שנאמר שיש אפשרות להעלות אותה שבוע לאחר מכן. הצעה נוספת שלך של השבוע זה מכתבי אזהרה לצמרת המשטרה, דוח זיילר ואותו נושא גם העלה חבר הכנסת טלב אלסנע. חברת הכנסת עמירה דותן </w:t>
      </w:r>
      <w:r w:rsidRPr="00FF2C49">
        <w:rPr>
          <w:rFonts w:cs="David"/>
          <w:rtl/>
        </w:rPr>
        <w:t>–</w:t>
      </w:r>
      <w:r w:rsidRPr="00FF2C49">
        <w:rPr>
          <w:rFonts w:cs="David" w:hint="cs"/>
          <w:rtl/>
        </w:rPr>
        <w:t xml:space="preserve"> היענות לצרכים בנתיב העשרה. חבר הכנסת משה גפני </w:t>
      </w:r>
      <w:r w:rsidRPr="00FF2C49">
        <w:rPr>
          <w:rFonts w:cs="David"/>
          <w:rtl/>
        </w:rPr>
        <w:t>–</w:t>
      </w:r>
      <w:r w:rsidRPr="00FF2C49">
        <w:rPr>
          <w:rFonts w:cs="David" w:hint="cs"/>
          <w:rtl/>
        </w:rPr>
        <w:t xml:space="preserve"> החלטת פרקליטות מחוז דרום לנתח גופת תינוקת וההשלכות הנובעות מכך.</w:t>
      </w:r>
    </w:p>
    <w:p w14:paraId="55A9C6D6" w14:textId="77777777" w:rsidR="00FF2C49" w:rsidRPr="00FF2C49" w:rsidRDefault="00FF2C49" w:rsidP="00FF2C49">
      <w:pPr>
        <w:bidi/>
        <w:rPr>
          <w:rFonts w:cs="David" w:hint="cs"/>
          <w:rtl/>
        </w:rPr>
      </w:pPr>
    </w:p>
    <w:p w14:paraId="6D3DF620" w14:textId="77777777" w:rsidR="00FF2C49" w:rsidRPr="00FF2C49" w:rsidRDefault="00FF2C49" w:rsidP="00FF2C49">
      <w:pPr>
        <w:bidi/>
        <w:rPr>
          <w:rFonts w:cs="David" w:hint="cs"/>
          <w:rtl/>
        </w:rPr>
      </w:pPr>
      <w:r w:rsidRPr="00FF2C49">
        <w:rPr>
          <w:rFonts w:cs="David" w:hint="cs"/>
          <w:rtl/>
        </w:rPr>
        <w:tab/>
        <w:t>רשות הדיבור עוברת אליך, חבר הכנסת ברכה. מי משיב מטעם הנשיאות? חברת הכנסת קולט אביטל. בבקשה.</w:t>
      </w:r>
    </w:p>
    <w:p w14:paraId="7D182986" w14:textId="77777777" w:rsidR="00FF2C49" w:rsidRPr="00FF2C49" w:rsidRDefault="00FF2C49" w:rsidP="00FF2C49">
      <w:pPr>
        <w:bidi/>
        <w:rPr>
          <w:rFonts w:cs="David" w:hint="cs"/>
          <w:rtl/>
        </w:rPr>
      </w:pPr>
    </w:p>
    <w:p w14:paraId="22FDFC48" w14:textId="77777777" w:rsidR="00FF2C49" w:rsidRPr="00FF2C49" w:rsidRDefault="00FF2C49" w:rsidP="00FF2C49">
      <w:pPr>
        <w:bidi/>
        <w:rPr>
          <w:rFonts w:cs="David"/>
          <w:u w:val="single"/>
          <w:rtl/>
        </w:rPr>
      </w:pPr>
      <w:r w:rsidRPr="00FF2C49">
        <w:rPr>
          <w:rFonts w:cs="David"/>
          <w:u w:val="single"/>
          <w:rtl/>
        </w:rPr>
        <w:t>מוחמד ברכה:</w:t>
      </w:r>
    </w:p>
    <w:p w14:paraId="04C420B7" w14:textId="77777777" w:rsidR="00FF2C49" w:rsidRPr="00FF2C49" w:rsidRDefault="00FF2C49" w:rsidP="00FF2C49">
      <w:pPr>
        <w:bidi/>
        <w:rPr>
          <w:rFonts w:cs="David"/>
          <w:u w:val="single"/>
          <w:rtl/>
        </w:rPr>
      </w:pPr>
    </w:p>
    <w:p w14:paraId="7327B5B0" w14:textId="77777777" w:rsidR="00FF2C49" w:rsidRPr="00FF2C49" w:rsidRDefault="00FF2C49" w:rsidP="00FF2C49">
      <w:pPr>
        <w:bidi/>
        <w:rPr>
          <w:rFonts w:cs="David" w:hint="cs"/>
          <w:rtl/>
        </w:rPr>
      </w:pPr>
      <w:r w:rsidRPr="00FF2C49">
        <w:rPr>
          <w:rFonts w:cs="David"/>
          <w:rtl/>
        </w:rPr>
        <w:tab/>
      </w:r>
      <w:r w:rsidRPr="00FF2C49">
        <w:rPr>
          <w:rFonts w:cs="David" w:hint="cs"/>
          <w:rtl/>
        </w:rPr>
        <w:t xml:space="preserve">ההצעה הראשונה </w:t>
      </w:r>
      <w:r w:rsidRPr="00FF2C49">
        <w:rPr>
          <w:rFonts w:cs="David"/>
          <w:rtl/>
        </w:rPr>
        <w:t>–</w:t>
      </w:r>
      <w:r w:rsidRPr="00FF2C49">
        <w:rPr>
          <w:rFonts w:cs="David" w:hint="cs"/>
          <w:rtl/>
        </w:rPr>
        <w:t xml:space="preserve"> ביקור ראש הממשלה. כפי שאת אמרת בהתחלה, הנושא הזה הועלה בשבוע שעבר. הנשיאות דחתה את הדיון מיום שני שעבר ליום שני הזה, כי הביקור עוד לא הסתיים, בעת הדיון. אבל פגישת הנשיא בוש עם ראש הממשלה היתה כבר ביום שלישי והיה ראוי שהנשיאות תיקח את העניין הזה בחשבון ושהעניין יובא לדיון כבר ביום רביעי. לא ייתכן שבימים רביעי, חמישי ושישי כל כלי התקשורת, העיתונות וכל המי ומי התייחס לביקור ראש הממשלה בארה"ב למעט חברי הכנסת. זה מוזר. השבוע דחו את העניין הזה בטענה שיש אי אמון. זה משהו לא הוגן. האי אמון בא אחרי ואז דוחים את "הלפני" על פני "האחרי". זה לא הוגן, במיוחד שיש 10 ח"כים שהציעו את ההצעה מכל סיעות הבית. יש נוהל לא כתוב, שאני חושב שהח"כים הוותיקים מכירים, שכשיש רוב של סיעות הבית או חברים ברוב סיעות הבית מעונינים בדיון בנושא מסוים </w:t>
      </w:r>
      <w:r w:rsidRPr="00FF2C49">
        <w:rPr>
          <w:rFonts w:cs="David"/>
          <w:rtl/>
        </w:rPr>
        <w:t>–</w:t>
      </w:r>
      <w:r w:rsidRPr="00FF2C49">
        <w:rPr>
          <w:rFonts w:cs="David" w:hint="cs"/>
          <w:rtl/>
        </w:rPr>
        <w:t xml:space="preserve"> הנשיאות בדרך כלל מאשרת.</w:t>
      </w:r>
    </w:p>
    <w:p w14:paraId="55721D64" w14:textId="77777777" w:rsidR="00FF2C49" w:rsidRPr="00FF2C49" w:rsidRDefault="00FF2C49" w:rsidP="00FF2C49">
      <w:pPr>
        <w:bidi/>
        <w:rPr>
          <w:rFonts w:cs="David" w:hint="cs"/>
          <w:rtl/>
        </w:rPr>
      </w:pPr>
    </w:p>
    <w:p w14:paraId="15DE7A4B" w14:textId="77777777" w:rsidR="00FF2C49" w:rsidRPr="00FF2C49" w:rsidRDefault="00FF2C49" w:rsidP="00FF2C49">
      <w:pPr>
        <w:pStyle w:val="Heading5"/>
        <w:jc w:val="left"/>
        <w:rPr>
          <w:rFonts w:hint="cs"/>
          <w:rtl/>
        </w:rPr>
      </w:pPr>
      <w:r w:rsidRPr="00FF2C49">
        <w:rPr>
          <w:rFonts w:hint="cs"/>
          <w:u w:val="single"/>
          <w:rtl/>
        </w:rPr>
        <w:t>אביגדור יצחקי:</w:t>
      </w:r>
    </w:p>
    <w:p w14:paraId="1306577B" w14:textId="77777777" w:rsidR="00FF2C49" w:rsidRPr="00FF2C49" w:rsidRDefault="00FF2C49" w:rsidP="00FF2C49">
      <w:pPr>
        <w:pStyle w:val="Heading5"/>
        <w:jc w:val="left"/>
        <w:rPr>
          <w:rFonts w:hint="cs"/>
          <w:rtl/>
        </w:rPr>
      </w:pPr>
    </w:p>
    <w:p w14:paraId="7556C10D" w14:textId="77777777" w:rsidR="00FF2C49" w:rsidRPr="00FF2C49" w:rsidRDefault="00FF2C49" w:rsidP="00FF2C49">
      <w:pPr>
        <w:bidi/>
        <w:rPr>
          <w:rFonts w:cs="David" w:hint="cs"/>
          <w:rtl/>
        </w:rPr>
      </w:pPr>
      <w:r w:rsidRPr="00FF2C49">
        <w:rPr>
          <w:rFonts w:cs="David" w:hint="cs"/>
          <w:rtl/>
        </w:rPr>
        <w:tab/>
        <w:t>תגיש אותו בהצעה רגילה, למה צריך אותו בהצעה דחופה?</w:t>
      </w:r>
    </w:p>
    <w:p w14:paraId="1C3918D8" w14:textId="77777777" w:rsidR="00FF2C49" w:rsidRPr="00FF2C49" w:rsidRDefault="00FF2C49" w:rsidP="00FF2C49">
      <w:pPr>
        <w:bidi/>
        <w:rPr>
          <w:rFonts w:cs="David" w:hint="cs"/>
          <w:rtl/>
        </w:rPr>
      </w:pPr>
    </w:p>
    <w:p w14:paraId="557AD987" w14:textId="77777777" w:rsidR="00FF2C49" w:rsidRPr="00FF2C49" w:rsidRDefault="00FF2C49" w:rsidP="00FF2C49">
      <w:pPr>
        <w:bidi/>
        <w:rPr>
          <w:rFonts w:cs="David"/>
          <w:u w:val="single"/>
          <w:rtl/>
        </w:rPr>
      </w:pPr>
      <w:r w:rsidRPr="00FF2C49">
        <w:rPr>
          <w:rFonts w:cs="David"/>
          <w:u w:val="single"/>
          <w:rtl/>
        </w:rPr>
        <w:t>מוחמד ברכה:</w:t>
      </w:r>
    </w:p>
    <w:p w14:paraId="64F7FFAF" w14:textId="77777777" w:rsidR="00FF2C49" w:rsidRPr="00FF2C49" w:rsidRDefault="00FF2C49" w:rsidP="00FF2C49">
      <w:pPr>
        <w:bidi/>
        <w:rPr>
          <w:rFonts w:cs="David"/>
          <w:u w:val="single"/>
          <w:rtl/>
        </w:rPr>
      </w:pPr>
    </w:p>
    <w:p w14:paraId="1918CF24" w14:textId="77777777" w:rsidR="00FF2C49" w:rsidRPr="00FF2C49" w:rsidRDefault="00FF2C49" w:rsidP="00FF2C49">
      <w:pPr>
        <w:bidi/>
        <w:rPr>
          <w:rFonts w:cs="David" w:hint="cs"/>
          <w:rtl/>
        </w:rPr>
      </w:pPr>
      <w:r w:rsidRPr="00FF2C49">
        <w:rPr>
          <w:rFonts w:cs="David"/>
          <w:rtl/>
        </w:rPr>
        <w:tab/>
      </w:r>
      <w:r w:rsidRPr="00FF2C49">
        <w:rPr>
          <w:rFonts w:cs="David" w:hint="cs"/>
          <w:rtl/>
        </w:rPr>
        <w:t xml:space="preserve">כי זה דחוף. המהות של הצעה דחופה היא למקרים כגון אלה. הצעה רגילה </w:t>
      </w:r>
      <w:r w:rsidRPr="00FF2C49">
        <w:rPr>
          <w:rFonts w:cs="David"/>
          <w:rtl/>
        </w:rPr>
        <w:t>–</w:t>
      </w:r>
      <w:r w:rsidRPr="00FF2C49">
        <w:rPr>
          <w:rFonts w:cs="David" w:hint="cs"/>
          <w:rtl/>
        </w:rPr>
        <w:t xml:space="preserve"> אם רוצים לדבר על תכנון ובנייה... אבל זה המהות של הצעה דחופה. כשיש 10 חברי כנסת מ-10 סיעות בבית מתוך 12, אני מניח שקרוב לסיעות שמונות יותר מ-100 ח"כים היו רוצות שהנושא הזה יעלה על סדר יומה של הכנסת ואני מתפלא על שיקולי הנשיאות, אני לא רוצה לבקר אף אחד אבל אולי זה חוסר ניסיון. אני יודע איך הדברים מתנהלים וגם דיברתי עם יו"ר הכנסת והסבתי תשומת ליבה לשני העניינים. אני חושב שטוב תעשה ועדת הכנסת אם תתקן התקלה הזאת. תודה.</w:t>
      </w:r>
    </w:p>
    <w:p w14:paraId="67CF6780" w14:textId="77777777" w:rsidR="00FF2C49" w:rsidRPr="00FF2C49" w:rsidRDefault="00FF2C49" w:rsidP="00FF2C49">
      <w:pPr>
        <w:bidi/>
        <w:rPr>
          <w:rFonts w:cs="David" w:hint="cs"/>
          <w:rtl/>
        </w:rPr>
      </w:pPr>
    </w:p>
    <w:p w14:paraId="1AC28806" w14:textId="77777777" w:rsidR="00FF2C49" w:rsidRPr="00FF2C49" w:rsidRDefault="00FF2C49" w:rsidP="00FF2C49">
      <w:pPr>
        <w:bidi/>
        <w:rPr>
          <w:rFonts w:cs="David" w:hint="cs"/>
          <w:u w:val="single"/>
          <w:rtl/>
        </w:rPr>
      </w:pPr>
      <w:r w:rsidRPr="00FF2C49">
        <w:rPr>
          <w:rFonts w:cs="David" w:hint="cs"/>
          <w:u w:val="single"/>
          <w:rtl/>
        </w:rPr>
        <w:t>מאיר פרוש:</w:t>
      </w:r>
    </w:p>
    <w:p w14:paraId="33E8FE96" w14:textId="77777777" w:rsidR="00FF2C49" w:rsidRPr="00FF2C49" w:rsidRDefault="00FF2C49" w:rsidP="00FF2C49">
      <w:pPr>
        <w:bidi/>
        <w:rPr>
          <w:rFonts w:cs="David" w:hint="cs"/>
          <w:u w:val="single"/>
        </w:rPr>
      </w:pPr>
    </w:p>
    <w:p w14:paraId="0C7B8102" w14:textId="77777777" w:rsidR="00FF2C49" w:rsidRPr="00FF2C49" w:rsidRDefault="00FF2C49" w:rsidP="00FF2C49">
      <w:pPr>
        <w:bidi/>
        <w:rPr>
          <w:rFonts w:cs="David" w:hint="cs"/>
          <w:rtl/>
        </w:rPr>
      </w:pPr>
      <w:r w:rsidRPr="00FF2C49">
        <w:rPr>
          <w:rFonts w:cs="David" w:hint="cs"/>
          <w:rtl/>
        </w:rPr>
        <w:tab/>
        <w:t>אני חושב שצריכים ללכת בגישה מקלה, לפחות בתחילת הקדנציה. בעבר, השתדלנו ללכת לקראת חברים מערערים ולפעמים לא. ברור שכל דבר לגופו של עניין, אבל סדר היום לא עמוס. הרי אין הצעות חוק, למה שהמליאה לא תדון בהצעות לסדר?</w:t>
      </w:r>
    </w:p>
    <w:p w14:paraId="7910EC42" w14:textId="77777777" w:rsidR="00FF2C49" w:rsidRPr="00FF2C49" w:rsidRDefault="00FF2C49" w:rsidP="00FF2C49">
      <w:pPr>
        <w:bidi/>
        <w:rPr>
          <w:rFonts w:cs="David" w:hint="cs"/>
          <w:rtl/>
        </w:rPr>
      </w:pPr>
    </w:p>
    <w:p w14:paraId="1944AB92" w14:textId="77777777" w:rsidR="00FF2C49" w:rsidRPr="00FF2C49" w:rsidRDefault="00FF2C49" w:rsidP="00FF2C49">
      <w:pPr>
        <w:bidi/>
        <w:rPr>
          <w:rFonts w:cs="David" w:hint="cs"/>
          <w:u w:val="single"/>
          <w:rtl/>
        </w:rPr>
      </w:pPr>
      <w:r w:rsidRPr="00FF2C49">
        <w:rPr>
          <w:rFonts w:cs="David" w:hint="cs"/>
          <w:u w:val="single"/>
          <w:rtl/>
        </w:rPr>
        <w:t>גדעון סער:</w:t>
      </w:r>
    </w:p>
    <w:p w14:paraId="7A76C2CC" w14:textId="77777777" w:rsidR="00FF2C49" w:rsidRPr="00FF2C49" w:rsidRDefault="00FF2C49" w:rsidP="00FF2C49">
      <w:pPr>
        <w:bidi/>
        <w:rPr>
          <w:rFonts w:cs="David" w:hint="cs"/>
          <w:u w:val="single"/>
          <w:rtl/>
        </w:rPr>
      </w:pPr>
    </w:p>
    <w:p w14:paraId="391C063E" w14:textId="77777777" w:rsidR="00FF2C49" w:rsidRPr="00FF2C49" w:rsidRDefault="00FF2C49" w:rsidP="00FF2C49">
      <w:pPr>
        <w:bidi/>
        <w:rPr>
          <w:rFonts w:cs="David" w:hint="cs"/>
          <w:rtl/>
        </w:rPr>
      </w:pPr>
      <w:r w:rsidRPr="00FF2C49">
        <w:rPr>
          <w:rFonts w:cs="David" w:hint="cs"/>
          <w:rtl/>
        </w:rPr>
        <w:tab/>
        <w:t xml:space="preserve">אני חושב שבדרך כלל צריך להיות שמרניים ואני גם חבר נשיאות ובמקרה לא הייתי בישיבה השבוע. 2 הערות שחייבים לשים לנגד עינינו: אין הצעות חוק פרטיות בכלל, סדר היום של המליאה דליל בצורה קיצונית. אתמול, ביום שני, היה דיון רק באי אמון ולפני 7:00 בערב הסתיים סדר היום ועל נושאים כל כך מרכזיים אומרים שאי אפשר לדון? פשוט אי אפשר לקבל את זה. </w:t>
      </w:r>
      <w:r w:rsidRPr="00FF2C49">
        <w:rPr>
          <w:rFonts w:cs="David" w:hint="cs"/>
          <w:rtl/>
        </w:rPr>
        <w:lastRenderedPageBreak/>
        <w:t>אני מציע לקבל הערעורים ולדון. בימים שתהיה חקיקה, נהיה יותר קמצנים. עכשיו לא, אין שום סיבה.</w:t>
      </w:r>
    </w:p>
    <w:p w14:paraId="0328555D" w14:textId="77777777" w:rsidR="00FF2C49" w:rsidRPr="00FF2C49" w:rsidRDefault="00FF2C49" w:rsidP="00FF2C49">
      <w:pPr>
        <w:bidi/>
        <w:rPr>
          <w:rFonts w:cs="David" w:hint="cs"/>
          <w:rtl/>
        </w:rPr>
      </w:pPr>
    </w:p>
    <w:p w14:paraId="3D5F8649" w14:textId="77777777" w:rsidR="00FF2C49" w:rsidRPr="00FF2C49" w:rsidRDefault="00FF2C49" w:rsidP="00FF2C49">
      <w:pPr>
        <w:pStyle w:val="Heading5"/>
        <w:jc w:val="left"/>
        <w:rPr>
          <w:rFonts w:hint="cs"/>
          <w:rtl/>
        </w:rPr>
      </w:pPr>
      <w:r w:rsidRPr="00FF2C49">
        <w:rPr>
          <w:rFonts w:hint="cs"/>
          <w:u w:val="single"/>
          <w:rtl/>
        </w:rPr>
        <w:t>אביגדור יצחקי:</w:t>
      </w:r>
    </w:p>
    <w:p w14:paraId="14AF6C86" w14:textId="77777777" w:rsidR="00FF2C49" w:rsidRPr="00FF2C49" w:rsidRDefault="00FF2C49" w:rsidP="00FF2C49">
      <w:pPr>
        <w:pStyle w:val="Heading5"/>
        <w:jc w:val="left"/>
        <w:rPr>
          <w:rFonts w:hint="cs"/>
          <w:rtl/>
        </w:rPr>
      </w:pPr>
    </w:p>
    <w:p w14:paraId="28E31E88" w14:textId="77777777" w:rsidR="00FF2C49" w:rsidRPr="00FF2C49" w:rsidRDefault="00FF2C49" w:rsidP="00FF2C49">
      <w:pPr>
        <w:bidi/>
        <w:rPr>
          <w:rFonts w:cs="David" w:hint="cs"/>
          <w:rtl/>
        </w:rPr>
      </w:pPr>
      <w:r w:rsidRPr="00FF2C49">
        <w:rPr>
          <w:rFonts w:cs="David" w:hint="cs"/>
          <w:rtl/>
        </w:rPr>
        <w:tab/>
        <w:t xml:space="preserve">אני מוכרח להגיד לזכותה של יושבת ראש הכנסת שאתמול, בפתח הישיבה, בהחלטות על ועדות ונושאים דחופים היא אמרה: בואו נקל וניתן ככל היותר. לאחר מכן ספרנו את מספר ההצעות הרגילות לסדר היום, 13 במספר, ולכן הוחלט להצטמצם בנושא של ההצעות הדחופות ל-5. אז זה לא כל כך נכון. 18 נושאים במליאת הכנסת, כשמליאת הכנסת לא כל כך מליאה, החליטו לעשות 5. </w:t>
      </w:r>
    </w:p>
    <w:p w14:paraId="2C1716AF" w14:textId="77777777" w:rsidR="00FF2C49" w:rsidRPr="00FF2C49" w:rsidRDefault="00FF2C49" w:rsidP="00FF2C49">
      <w:pPr>
        <w:bidi/>
        <w:rPr>
          <w:rFonts w:cs="David" w:hint="cs"/>
          <w:rtl/>
        </w:rPr>
      </w:pPr>
    </w:p>
    <w:p w14:paraId="0CCDF1CC" w14:textId="77777777" w:rsidR="00FF2C49" w:rsidRPr="00FF2C49" w:rsidRDefault="00FF2C49" w:rsidP="00FF2C49">
      <w:pPr>
        <w:bidi/>
        <w:rPr>
          <w:rFonts w:cs="David" w:hint="cs"/>
          <w:rtl/>
        </w:rPr>
      </w:pPr>
      <w:r w:rsidRPr="00FF2C49">
        <w:rPr>
          <w:rFonts w:cs="David" w:hint="cs"/>
          <w:rtl/>
        </w:rPr>
        <w:tab/>
        <w:t>מיד תדבר חברת הכנסת אביטל, שהיא חברת נשיאות, על המהות. ראש הממשלה מופיע מחר בפני הכנסת, על פי דרישה של 40 חברי כנסת בנושא אחר. על פי בקשתה של יושבת ראש הכנסת הוא יתייחס גם לנושא ביקורו בארה"ב.</w:t>
      </w:r>
    </w:p>
    <w:p w14:paraId="53C1D7C1" w14:textId="77777777" w:rsidR="00FF2C49" w:rsidRPr="00FF2C49" w:rsidRDefault="00FF2C49" w:rsidP="00FF2C49">
      <w:pPr>
        <w:bidi/>
        <w:rPr>
          <w:rFonts w:cs="David" w:hint="cs"/>
          <w:rtl/>
        </w:rPr>
      </w:pPr>
    </w:p>
    <w:p w14:paraId="4E7EED3D" w14:textId="77777777" w:rsidR="00FF2C49" w:rsidRPr="00FF2C49" w:rsidRDefault="00FF2C49" w:rsidP="00FF2C49">
      <w:pPr>
        <w:bidi/>
        <w:rPr>
          <w:rFonts w:cs="David" w:hint="cs"/>
          <w:u w:val="single"/>
          <w:rtl/>
        </w:rPr>
      </w:pPr>
      <w:r w:rsidRPr="00FF2C49">
        <w:rPr>
          <w:rFonts w:cs="David" w:hint="cs"/>
          <w:u w:val="single"/>
          <w:rtl/>
        </w:rPr>
        <w:t>היו"ר רוחמה אברהם:</w:t>
      </w:r>
    </w:p>
    <w:p w14:paraId="76602D1A" w14:textId="77777777" w:rsidR="00FF2C49" w:rsidRPr="00FF2C49" w:rsidRDefault="00FF2C49" w:rsidP="00FF2C49">
      <w:pPr>
        <w:bidi/>
        <w:rPr>
          <w:rFonts w:cs="David" w:hint="cs"/>
          <w:rtl/>
        </w:rPr>
      </w:pPr>
    </w:p>
    <w:p w14:paraId="62AF2685" w14:textId="77777777" w:rsidR="00FF2C49" w:rsidRPr="00FF2C49" w:rsidRDefault="00FF2C49" w:rsidP="00FF2C49">
      <w:pPr>
        <w:bidi/>
        <w:rPr>
          <w:rFonts w:cs="David" w:hint="cs"/>
          <w:u w:val="single"/>
          <w:rtl/>
        </w:rPr>
      </w:pPr>
      <w:r w:rsidRPr="00FF2C49">
        <w:rPr>
          <w:rFonts w:cs="David" w:hint="cs"/>
          <w:rtl/>
        </w:rPr>
        <w:tab/>
        <w:t>תודה. בבקשה, חברת הכנסת אביטל.</w:t>
      </w:r>
    </w:p>
    <w:p w14:paraId="7465A1B1" w14:textId="77777777" w:rsidR="00FF2C49" w:rsidRPr="00FF2C49" w:rsidRDefault="00FF2C49" w:rsidP="00FF2C49">
      <w:pPr>
        <w:bidi/>
        <w:rPr>
          <w:rFonts w:cs="David" w:hint="cs"/>
          <w:u w:val="single"/>
          <w:rtl/>
        </w:rPr>
      </w:pPr>
    </w:p>
    <w:p w14:paraId="79F8FA49" w14:textId="77777777" w:rsidR="00FF2C49" w:rsidRPr="00FF2C49" w:rsidRDefault="00FF2C49" w:rsidP="00FF2C49">
      <w:pPr>
        <w:bidi/>
        <w:rPr>
          <w:rFonts w:cs="David" w:hint="cs"/>
          <w:i/>
          <w:iCs/>
          <w:rtl/>
        </w:rPr>
      </w:pPr>
      <w:r w:rsidRPr="00FF2C49">
        <w:rPr>
          <w:rFonts w:cs="David" w:hint="cs"/>
          <w:u w:val="single"/>
          <w:rtl/>
        </w:rPr>
        <w:t>קולט אביטל:</w:t>
      </w:r>
    </w:p>
    <w:p w14:paraId="5FA6AD71" w14:textId="77777777" w:rsidR="00FF2C49" w:rsidRPr="00FF2C49" w:rsidRDefault="00FF2C49" w:rsidP="00FF2C49">
      <w:pPr>
        <w:bidi/>
        <w:rPr>
          <w:rFonts w:cs="David" w:hint="cs"/>
          <w:i/>
          <w:iCs/>
          <w:rtl/>
        </w:rPr>
      </w:pPr>
    </w:p>
    <w:p w14:paraId="1858A9AF" w14:textId="77777777" w:rsidR="00FF2C49" w:rsidRPr="00FF2C49" w:rsidRDefault="00FF2C49" w:rsidP="00FF2C49">
      <w:pPr>
        <w:bidi/>
        <w:rPr>
          <w:rFonts w:cs="David" w:hint="cs"/>
          <w:rtl/>
        </w:rPr>
      </w:pPr>
      <w:r w:rsidRPr="00FF2C49">
        <w:rPr>
          <w:rFonts w:cs="David" w:hint="cs"/>
          <w:i/>
          <w:iCs/>
          <w:rtl/>
        </w:rPr>
        <w:tab/>
      </w:r>
      <w:r w:rsidRPr="00FF2C49">
        <w:rPr>
          <w:rFonts w:cs="David" w:hint="cs"/>
          <w:rtl/>
        </w:rPr>
        <w:t>אין לי כבר מה להוסיף כי חבר הכנסת</w:t>
      </w:r>
      <w:r w:rsidRPr="00FF2C49">
        <w:rPr>
          <w:rFonts w:cs="David" w:hint="cs"/>
          <w:i/>
          <w:iCs/>
          <w:rtl/>
        </w:rPr>
        <w:t xml:space="preserve"> </w:t>
      </w:r>
      <w:r w:rsidRPr="00FF2C49">
        <w:rPr>
          <w:rFonts w:cs="David" w:hint="cs"/>
          <w:rtl/>
        </w:rPr>
        <w:t>יצחקי אמר מה המהות. הרי סוכם שהוא יופיע בפני מליאת הכנסת ואז גם יתייחס לנושא הזה. אם יהיה צורך, יהיה דיון נוסף בשבוע הבא.</w:t>
      </w:r>
    </w:p>
    <w:p w14:paraId="1C726C0D" w14:textId="77777777" w:rsidR="00FF2C49" w:rsidRPr="00FF2C49" w:rsidRDefault="00FF2C49" w:rsidP="00FF2C49">
      <w:pPr>
        <w:bidi/>
        <w:rPr>
          <w:rFonts w:cs="David" w:hint="cs"/>
          <w:rtl/>
        </w:rPr>
      </w:pPr>
    </w:p>
    <w:p w14:paraId="6CA80184" w14:textId="77777777" w:rsidR="00FF2C49" w:rsidRPr="00FF2C49" w:rsidRDefault="00FF2C49" w:rsidP="00FF2C49">
      <w:pPr>
        <w:bidi/>
        <w:rPr>
          <w:rFonts w:cs="David"/>
          <w:u w:val="single"/>
          <w:rtl/>
        </w:rPr>
      </w:pPr>
      <w:r w:rsidRPr="00FF2C49">
        <w:rPr>
          <w:rFonts w:cs="David"/>
          <w:u w:val="single"/>
          <w:rtl/>
        </w:rPr>
        <w:t>מוחמד ברכה:</w:t>
      </w:r>
    </w:p>
    <w:p w14:paraId="044F1A25" w14:textId="77777777" w:rsidR="00FF2C49" w:rsidRPr="00FF2C49" w:rsidRDefault="00FF2C49" w:rsidP="00FF2C49">
      <w:pPr>
        <w:bidi/>
        <w:rPr>
          <w:rFonts w:cs="David"/>
          <w:u w:val="single"/>
          <w:rtl/>
        </w:rPr>
      </w:pPr>
    </w:p>
    <w:p w14:paraId="69AAB436" w14:textId="77777777" w:rsidR="00FF2C49" w:rsidRPr="00FF2C49" w:rsidRDefault="00FF2C49" w:rsidP="00FF2C49">
      <w:pPr>
        <w:bidi/>
        <w:rPr>
          <w:rFonts w:cs="David" w:hint="cs"/>
          <w:rtl/>
        </w:rPr>
      </w:pPr>
      <w:r w:rsidRPr="00FF2C49">
        <w:rPr>
          <w:rFonts w:cs="David"/>
          <w:rtl/>
        </w:rPr>
        <w:tab/>
      </w:r>
      <w:r w:rsidRPr="00FF2C49">
        <w:rPr>
          <w:rFonts w:cs="David" w:hint="cs"/>
          <w:rtl/>
        </w:rPr>
        <w:t>הנושא הוצע עוד לפני שדובר על40 חתימות. איך דוחים דבר שהיה קודם? זה היגיון פגום.</w:t>
      </w:r>
    </w:p>
    <w:p w14:paraId="54D0735A" w14:textId="77777777" w:rsidR="00FF2C49" w:rsidRPr="00FF2C49" w:rsidRDefault="00FF2C49" w:rsidP="00FF2C49">
      <w:pPr>
        <w:bidi/>
        <w:rPr>
          <w:rFonts w:cs="David" w:hint="cs"/>
          <w:rtl/>
        </w:rPr>
      </w:pPr>
    </w:p>
    <w:p w14:paraId="5BE62793" w14:textId="77777777" w:rsidR="00FF2C49" w:rsidRPr="00FF2C49" w:rsidRDefault="00FF2C49" w:rsidP="00FF2C49">
      <w:pPr>
        <w:bidi/>
        <w:rPr>
          <w:rFonts w:cs="David" w:hint="cs"/>
          <w:i/>
          <w:iCs/>
          <w:rtl/>
        </w:rPr>
      </w:pPr>
      <w:r w:rsidRPr="00FF2C49">
        <w:rPr>
          <w:rFonts w:cs="David" w:hint="cs"/>
          <w:u w:val="single"/>
          <w:rtl/>
        </w:rPr>
        <w:t>קולט אביטל:</w:t>
      </w:r>
    </w:p>
    <w:p w14:paraId="2789111D" w14:textId="77777777" w:rsidR="00FF2C49" w:rsidRPr="00FF2C49" w:rsidRDefault="00FF2C49" w:rsidP="00FF2C49">
      <w:pPr>
        <w:bidi/>
        <w:rPr>
          <w:rFonts w:cs="David" w:hint="cs"/>
          <w:i/>
          <w:iCs/>
          <w:rtl/>
        </w:rPr>
      </w:pPr>
    </w:p>
    <w:p w14:paraId="50624FCA" w14:textId="77777777" w:rsidR="00FF2C49" w:rsidRPr="00FF2C49" w:rsidRDefault="00FF2C49" w:rsidP="00FF2C49">
      <w:pPr>
        <w:bidi/>
        <w:rPr>
          <w:rFonts w:cs="David" w:hint="cs"/>
          <w:rtl/>
        </w:rPr>
      </w:pPr>
      <w:r w:rsidRPr="00FF2C49">
        <w:rPr>
          <w:rFonts w:cs="David" w:hint="cs"/>
          <w:i/>
          <w:iCs/>
          <w:rtl/>
        </w:rPr>
        <w:tab/>
        <w:t xml:space="preserve"> </w:t>
      </w:r>
      <w:r w:rsidRPr="00FF2C49">
        <w:rPr>
          <w:rFonts w:cs="David" w:hint="cs"/>
          <w:rtl/>
        </w:rPr>
        <w:t>אני חושבת שפה הבעיה היא לא של היגיון אלא - -</w:t>
      </w:r>
    </w:p>
    <w:p w14:paraId="669BD272" w14:textId="77777777" w:rsidR="00FF2C49" w:rsidRPr="00FF2C49" w:rsidRDefault="00FF2C49" w:rsidP="00FF2C49">
      <w:pPr>
        <w:bidi/>
        <w:rPr>
          <w:rFonts w:cs="David" w:hint="cs"/>
          <w:u w:val="single"/>
          <w:rtl/>
        </w:rPr>
      </w:pPr>
    </w:p>
    <w:p w14:paraId="02E545FF" w14:textId="77777777" w:rsidR="00FF2C49" w:rsidRPr="00FF2C49" w:rsidRDefault="00FF2C49" w:rsidP="00FF2C49">
      <w:pPr>
        <w:bidi/>
        <w:rPr>
          <w:rFonts w:cs="David" w:hint="cs"/>
          <w:rtl/>
        </w:rPr>
      </w:pPr>
      <w:r w:rsidRPr="00FF2C49">
        <w:rPr>
          <w:rFonts w:cs="David" w:hint="cs"/>
          <w:u w:val="single"/>
          <w:rtl/>
        </w:rPr>
        <w:t>היו"ר רוחמה אברהם:</w:t>
      </w:r>
    </w:p>
    <w:p w14:paraId="30BAEE4D" w14:textId="77777777" w:rsidR="00FF2C49" w:rsidRPr="00FF2C49" w:rsidRDefault="00FF2C49" w:rsidP="00FF2C49">
      <w:pPr>
        <w:bidi/>
        <w:rPr>
          <w:rFonts w:cs="David" w:hint="cs"/>
          <w:rtl/>
        </w:rPr>
      </w:pPr>
    </w:p>
    <w:p w14:paraId="0E54CF54" w14:textId="77777777" w:rsidR="00FF2C49" w:rsidRPr="00FF2C49" w:rsidRDefault="00FF2C49" w:rsidP="00FF2C49">
      <w:pPr>
        <w:bidi/>
        <w:rPr>
          <w:rFonts w:cs="David" w:hint="cs"/>
          <w:rtl/>
        </w:rPr>
      </w:pPr>
      <w:r w:rsidRPr="00FF2C49">
        <w:rPr>
          <w:rFonts w:cs="David" w:hint="cs"/>
          <w:rtl/>
        </w:rPr>
        <w:tab/>
        <w:t xml:space="preserve"> מי בעד הערעור ומי נגד?</w:t>
      </w:r>
    </w:p>
    <w:p w14:paraId="66A27B57" w14:textId="77777777" w:rsidR="00FF2C49" w:rsidRPr="00FF2C49" w:rsidRDefault="00FF2C49" w:rsidP="00FF2C49">
      <w:pPr>
        <w:bidi/>
        <w:rPr>
          <w:rFonts w:cs="David" w:hint="cs"/>
          <w:rtl/>
        </w:rPr>
      </w:pPr>
    </w:p>
    <w:p w14:paraId="0262B0CB" w14:textId="77777777" w:rsidR="00FF2C49" w:rsidRPr="00FF2C49" w:rsidRDefault="00FF2C49" w:rsidP="00FF2C49">
      <w:pPr>
        <w:bidi/>
        <w:rPr>
          <w:rFonts w:cs="David" w:hint="cs"/>
          <w:rtl/>
        </w:rPr>
      </w:pPr>
      <w:r w:rsidRPr="00FF2C49">
        <w:rPr>
          <w:rFonts w:cs="David" w:hint="cs"/>
          <w:rtl/>
        </w:rPr>
        <w:tab/>
        <w:t xml:space="preserve">בעד </w:t>
      </w:r>
      <w:r w:rsidRPr="00FF2C49">
        <w:rPr>
          <w:rFonts w:cs="David"/>
          <w:rtl/>
        </w:rPr>
        <w:t>–</w:t>
      </w:r>
      <w:r w:rsidRPr="00FF2C49">
        <w:rPr>
          <w:rFonts w:cs="David" w:hint="cs"/>
          <w:rtl/>
        </w:rPr>
        <w:t xml:space="preserve"> 6</w:t>
      </w:r>
    </w:p>
    <w:p w14:paraId="1F251CB6" w14:textId="77777777" w:rsidR="00FF2C49" w:rsidRPr="00FF2C49" w:rsidRDefault="00FF2C49" w:rsidP="00FF2C49">
      <w:pPr>
        <w:bidi/>
        <w:rPr>
          <w:rFonts w:cs="David" w:hint="cs"/>
          <w:rtl/>
        </w:rPr>
      </w:pPr>
      <w:r w:rsidRPr="00FF2C49">
        <w:rPr>
          <w:rFonts w:cs="David" w:hint="cs"/>
          <w:rtl/>
        </w:rPr>
        <w:tab/>
        <w:t xml:space="preserve">נגד </w:t>
      </w:r>
      <w:r w:rsidRPr="00FF2C49">
        <w:rPr>
          <w:rFonts w:cs="David"/>
          <w:rtl/>
        </w:rPr>
        <w:t>–</w:t>
      </w:r>
      <w:r w:rsidRPr="00FF2C49">
        <w:rPr>
          <w:rFonts w:cs="David" w:hint="cs"/>
          <w:rtl/>
        </w:rPr>
        <w:t xml:space="preserve"> 10</w:t>
      </w:r>
    </w:p>
    <w:p w14:paraId="6DCB381A" w14:textId="77777777" w:rsidR="00FF2C49" w:rsidRPr="00FF2C49" w:rsidRDefault="00FF2C49" w:rsidP="00FF2C49">
      <w:pPr>
        <w:bidi/>
        <w:rPr>
          <w:rFonts w:cs="David" w:hint="cs"/>
          <w:rtl/>
        </w:rPr>
      </w:pPr>
    </w:p>
    <w:p w14:paraId="283420F4" w14:textId="77777777" w:rsidR="00FF2C49" w:rsidRPr="00FF2C49" w:rsidRDefault="00FF2C49" w:rsidP="00FF2C49">
      <w:pPr>
        <w:bidi/>
        <w:rPr>
          <w:rFonts w:cs="David" w:hint="cs"/>
          <w:rtl/>
        </w:rPr>
      </w:pPr>
      <w:r w:rsidRPr="00FF2C49">
        <w:rPr>
          <w:rFonts w:cs="David" w:hint="cs"/>
          <w:rtl/>
        </w:rPr>
        <w:tab/>
        <w:t xml:space="preserve">הערעור לא נתקבל. </w:t>
      </w:r>
    </w:p>
    <w:p w14:paraId="72E0EC81" w14:textId="77777777" w:rsidR="00FF2C49" w:rsidRPr="00FF2C49" w:rsidRDefault="00FF2C49" w:rsidP="00FF2C49">
      <w:pPr>
        <w:bidi/>
        <w:rPr>
          <w:rFonts w:cs="David" w:hint="cs"/>
          <w:rtl/>
        </w:rPr>
      </w:pPr>
    </w:p>
    <w:p w14:paraId="39DE1616" w14:textId="77777777" w:rsidR="00FF2C49" w:rsidRPr="00FF2C49" w:rsidRDefault="00FF2C49" w:rsidP="00FF2C49">
      <w:pPr>
        <w:bidi/>
        <w:rPr>
          <w:rFonts w:cs="David" w:hint="cs"/>
          <w:rtl/>
        </w:rPr>
      </w:pPr>
    </w:p>
    <w:p w14:paraId="18022256" w14:textId="77777777" w:rsidR="00FF2C49" w:rsidRPr="00FF2C49" w:rsidRDefault="00FF2C49" w:rsidP="00FF2C49">
      <w:pPr>
        <w:bidi/>
        <w:rPr>
          <w:rFonts w:cs="David" w:hint="cs"/>
          <w:rtl/>
        </w:rPr>
      </w:pPr>
      <w:r w:rsidRPr="00FF2C49">
        <w:rPr>
          <w:rFonts w:cs="David" w:hint="cs"/>
          <w:rtl/>
        </w:rPr>
        <w:tab/>
        <w:t>אנחנו עוברים לנושא הבא: מכתבי אזהרה</w:t>
      </w:r>
    </w:p>
    <w:p w14:paraId="24EBF6A4" w14:textId="77777777" w:rsidR="00FF2C49" w:rsidRPr="00FF2C49" w:rsidRDefault="00FF2C49" w:rsidP="00FF2C49">
      <w:pPr>
        <w:bidi/>
        <w:rPr>
          <w:rFonts w:cs="David" w:hint="cs"/>
          <w:u w:val="single"/>
          <w:rtl/>
        </w:rPr>
      </w:pPr>
    </w:p>
    <w:p w14:paraId="0B61AA4D" w14:textId="77777777" w:rsidR="00FF2C49" w:rsidRPr="00FF2C49" w:rsidRDefault="00FF2C49" w:rsidP="00FF2C49">
      <w:pPr>
        <w:bidi/>
        <w:jc w:val="center"/>
        <w:rPr>
          <w:rFonts w:cs="David" w:hint="cs"/>
          <w:b/>
          <w:bCs/>
          <w:u w:val="single"/>
          <w:rtl/>
        </w:rPr>
      </w:pPr>
      <w:r w:rsidRPr="00FF2C49">
        <w:rPr>
          <w:rFonts w:cs="David"/>
          <w:u w:val="single"/>
          <w:rtl/>
        </w:rPr>
        <w:br w:type="page"/>
      </w:r>
      <w:r w:rsidRPr="00FF2C49">
        <w:rPr>
          <w:rFonts w:cs="David" w:hint="cs"/>
          <w:b/>
          <w:bCs/>
          <w:u w:val="single"/>
          <w:rtl/>
        </w:rPr>
        <w:lastRenderedPageBreak/>
        <w:t xml:space="preserve">מכתבי אזהרה לצמרת המשטרה </w:t>
      </w:r>
      <w:r w:rsidRPr="00FF2C49">
        <w:rPr>
          <w:rFonts w:cs="David"/>
          <w:b/>
          <w:bCs/>
          <w:u w:val="single"/>
          <w:rtl/>
        </w:rPr>
        <w:t>–</w:t>
      </w:r>
      <w:r w:rsidRPr="00FF2C49">
        <w:rPr>
          <w:rFonts w:cs="David" w:hint="cs"/>
          <w:b/>
          <w:bCs/>
          <w:u w:val="single"/>
          <w:rtl/>
        </w:rPr>
        <w:t xml:space="preserve"> חבר הכנסת מוחמד ברכה</w:t>
      </w:r>
    </w:p>
    <w:p w14:paraId="3CCF12B5" w14:textId="77777777" w:rsidR="00FF2C49" w:rsidRPr="00FF2C49" w:rsidRDefault="00FF2C49" w:rsidP="00FF2C49">
      <w:pPr>
        <w:bidi/>
        <w:rPr>
          <w:rFonts w:cs="David" w:hint="cs"/>
          <w:u w:val="single"/>
          <w:rtl/>
        </w:rPr>
      </w:pPr>
    </w:p>
    <w:p w14:paraId="6F0D6F36" w14:textId="77777777" w:rsidR="00FF2C49" w:rsidRPr="00FF2C49" w:rsidRDefault="00FF2C49" w:rsidP="00FF2C49">
      <w:pPr>
        <w:bidi/>
        <w:rPr>
          <w:rFonts w:cs="David"/>
          <w:u w:val="single"/>
          <w:rtl/>
        </w:rPr>
      </w:pPr>
      <w:r w:rsidRPr="00FF2C49">
        <w:rPr>
          <w:rFonts w:cs="David"/>
          <w:u w:val="single"/>
          <w:rtl/>
        </w:rPr>
        <w:t>מוחמד ברכה:</w:t>
      </w:r>
    </w:p>
    <w:p w14:paraId="71705311" w14:textId="77777777" w:rsidR="00FF2C49" w:rsidRPr="00FF2C49" w:rsidRDefault="00FF2C49" w:rsidP="00FF2C49">
      <w:pPr>
        <w:bidi/>
        <w:ind w:right="930"/>
        <w:rPr>
          <w:rFonts w:cs="David" w:hint="cs"/>
          <w:rtl/>
        </w:rPr>
      </w:pPr>
    </w:p>
    <w:p w14:paraId="7D2F951B" w14:textId="77777777" w:rsidR="00FF2C49" w:rsidRPr="00FF2C49" w:rsidRDefault="00FF2C49" w:rsidP="00FF2C49">
      <w:pPr>
        <w:bidi/>
        <w:ind w:right="930" w:firstLine="567"/>
        <w:rPr>
          <w:rFonts w:cs="David" w:hint="cs"/>
          <w:rtl/>
        </w:rPr>
      </w:pPr>
      <w:r w:rsidRPr="00FF2C49">
        <w:rPr>
          <w:rFonts w:cs="David" w:hint="cs"/>
          <w:rtl/>
        </w:rPr>
        <w:t xml:space="preserve">בנושא של מכתבי האזהרה לצמרת המשטרה וועדת זיילר, הסיבה של הדחיה היא שהנושא בחקירה. הנושא הוא בוועדת חקירה ולא בערכאה שיפוטית, שזה הופך את העניין לסוב- יודיצה. אני זוכר, בימי ועדת אור, הכנסת דנה בעניין הזה בצורה סדירה. אני לא חושב שזה טיעון, מה גם שכל המי ומי במדינה, התקשורת, דנים בנושא הזה. התקשורת מלאה בהצהרות של פוליטיקאים, ולבסוף, מי לא יכול לדון בעניין הזה? הכנסת. זה נשמע מאוד מוזר, שדווקא בזמן שהמדינה גועשת ורועשת סביב מכתבי האזהרה, דווקא הכנסת מנועה מלתת את דעתה בעניין. זה לא מתקבל על הדעת. שוב, יש פה 11 מציעים, בנוסף אליי </w:t>
      </w:r>
      <w:r w:rsidRPr="00FF2C49">
        <w:rPr>
          <w:rFonts w:cs="David"/>
          <w:rtl/>
        </w:rPr>
        <w:t>–</w:t>
      </w:r>
      <w:r w:rsidRPr="00FF2C49">
        <w:rPr>
          <w:rFonts w:cs="David" w:hint="cs"/>
          <w:rtl/>
        </w:rPr>
        <w:t xml:space="preserve"> יצחק לוי מהאיחוד הלאומי-מפד"ל, זהבה גלאון ממר"צ, דוד אזולאי מש"ס, שרה מרום-שלם מהגמלאים, ראובן ריבלין מהליכוד, טלב אלסאנע מרע"ם-תע"ל, ג'מאל זחאלקה מבל"ד, מאיר פרוש מיהדות התורה, יואל חסון מהקדימה ואורית נוקד מהעבודה. מי עוד נשאר בכנסת? </w:t>
      </w:r>
    </w:p>
    <w:p w14:paraId="2578163C" w14:textId="77777777" w:rsidR="00FF2C49" w:rsidRPr="00FF2C49" w:rsidRDefault="00FF2C49" w:rsidP="00FF2C49">
      <w:pPr>
        <w:bidi/>
        <w:rPr>
          <w:rFonts w:cs="David" w:hint="cs"/>
          <w:rtl/>
        </w:rPr>
      </w:pPr>
    </w:p>
    <w:p w14:paraId="0AF9C528" w14:textId="77777777" w:rsidR="00FF2C49" w:rsidRPr="00FF2C49" w:rsidRDefault="00FF2C49" w:rsidP="00FF2C49">
      <w:pPr>
        <w:bidi/>
        <w:rPr>
          <w:rFonts w:cs="David" w:hint="cs"/>
          <w:rtl/>
        </w:rPr>
      </w:pPr>
      <w:r w:rsidRPr="00FF2C49">
        <w:rPr>
          <w:rFonts w:cs="David" w:hint="cs"/>
          <w:u w:val="single"/>
          <w:rtl/>
        </w:rPr>
        <w:t>היו"ר רוחמה אברהם:</w:t>
      </w:r>
    </w:p>
    <w:p w14:paraId="2B0D3C57" w14:textId="77777777" w:rsidR="00FF2C49" w:rsidRPr="00FF2C49" w:rsidRDefault="00FF2C49" w:rsidP="00FF2C49">
      <w:pPr>
        <w:bidi/>
        <w:rPr>
          <w:rFonts w:cs="David" w:hint="cs"/>
          <w:rtl/>
        </w:rPr>
      </w:pPr>
    </w:p>
    <w:p w14:paraId="35D0A0E9" w14:textId="77777777" w:rsidR="00FF2C49" w:rsidRPr="00FF2C49" w:rsidRDefault="00FF2C49" w:rsidP="00FF2C49">
      <w:pPr>
        <w:bidi/>
        <w:rPr>
          <w:rFonts w:cs="David" w:hint="cs"/>
          <w:rtl/>
        </w:rPr>
      </w:pPr>
      <w:r w:rsidRPr="00FF2C49">
        <w:rPr>
          <w:rFonts w:cs="David" w:hint="cs"/>
          <w:rtl/>
        </w:rPr>
        <w:tab/>
        <w:t xml:space="preserve">לגבי הטענה שלך, שהגישו הרבה חברי כנסת מסיעות הבית וכמעט ולא נשאר אף אחד שלא הגיש בנושא החשוב הזה, אני חייבת לציין שלפי התקנון, אם יתקבל הערעור שלך, זה לא אומר שהערעור יחול על שאר חברי הכנסת. הסעיף תוקן והוא אומר שאם חבר כנסת הגיש ולו בנושא האחר </w:t>
      </w:r>
      <w:r w:rsidRPr="00FF2C49">
        <w:rPr>
          <w:rFonts w:cs="David"/>
          <w:rtl/>
        </w:rPr>
        <w:t>–</w:t>
      </w:r>
      <w:r w:rsidRPr="00FF2C49">
        <w:rPr>
          <w:rFonts w:cs="David" w:hint="cs"/>
          <w:rtl/>
        </w:rPr>
        <w:t xml:space="preserve"> נושא שלא אותו דבר </w:t>
      </w:r>
      <w:r w:rsidRPr="00FF2C49">
        <w:rPr>
          <w:rFonts w:cs="David"/>
          <w:rtl/>
        </w:rPr>
        <w:t>–</w:t>
      </w:r>
      <w:r w:rsidRPr="00FF2C49">
        <w:rPr>
          <w:rFonts w:cs="David" w:hint="cs"/>
          <w:rtl/>
        </w:rPr>
        <w:t xml:space="preserve"> הערעור לא חל לגבי כל חברי הכנסת במקרה הזה. רק מי שהגיש את אותו נושא ממש, בדיוק. </w:t>
      </w:r>
    </w:p>
    <w:p w14:paraId="1FB9D32D" w14:textId="77777777" w:rsidR="00FF2C49" w:rsidRPr="00FF2C49" w:rsidRDefault="00FF2C49" w:rsidP="00FF2C49">
      <w:pPr>
        <w:bidi/>
        <w:rPr>
          <w:rFonts w:cs="David" w:hint="cs"/>
          <w:rtl/>
        </w:rPr>
      </w:pPr>
    </w:p>
    <w:p w14:paraId="36E73898" w14:textId="77777777" w:rsidR="00FF2C49" w:rsidRPr="00FF2C49" w:rsidRDefault="00FF2C49" w:rsidP="00FF2C49">
      <w:pPr>
        <w:bidi/>
        <w:rPr>
          <w:rFonts w:cs="David"/>
          <w:u w:val="single"/>
          <w:rtl/>
        </w:rPr>
      </w:pPr>
      <w:r w:rsidRPr="00FF2C49">
        <w:rPr>
          <w:rFonts w:cs="David"/>
          <w:u w:val="single"/>
          <w:rtl/>
        </w:rPr>
        <w:t>מוחמד ברכה:</w:t>
      </w:r>
    </w:p>
    <w:p w14:paraId="5F72F17D" w14:textId="77777777" w:rsidR="00FF2C49" w:rsidRPr="00FF2C49" w:rsidRDefault="00FF2C49" w:rsidP="00FF2C49">
      <w:pPr>
        <w:bidi/>
        <w:rPr>
          <w:rFonts w:cs="David"/>
          <w:u w:val="single"/>
          <w:rtl/>
        </w:rPr>
      </w:pPr>
    </w:p>
    <w:p w14:paraId="57A7332F" w14:textId="77777777" w:rsidR="00FF2C49" w:rsidRPr="00FF2C49" w:rsidRDefault="00FF2C49" w:rsidP="00FF2C49">
      <w:pPr>
        <w:bidi/>
        <w:rPr>
          <w:rFonts w:cs="David" w:hint="cs"/>
          <w:rtl/>
        </w:rPr>
      </w:pPr>
      <w:r w:rsidRPr="00FF2C49">
        <w:rPr>
          <w:rFonts w:cs="David"/>
          <w:rtl/>
        </w:rPr>
        <w:tab/>
      </w:r>
      <w:r w:rsidRPr="00FF2C49">
        <w:rPr>
          <w:rFonts w:cs="David" w:hint="cs"/>
          <w:rtl/>
        </w:rPr>
        <w:t>הגשתי את הרשימה כדי להראות שכל סיעות הבית נתנו לזה חשיבות וחושבות שיש מקום שהכנסת תתייחס לזה. אני חושב שיש מקום לכך שהשר לביטחון פנים יעמוד בפני הכנסת ויגיד משהו לעניין הזה.</w:t>
      </w:r>
    </w:p>
    <w:p w14:paraId="446365B2" w14:textId="77777777" w:rsidR="00FF2C49" w:rsidRPr="00FF2C49" w:rsidRDefault="00FF2C49" w:rsidP="00FF2C49">
      <w:pPr>
        <w:bidi/>
        <w:rPr>
          <w:rFonts w:cs="David" w:hint="cs"/>
          <w:rtl/>
        </w:rPr>
      </w:pPr>
    </w:p>
    <w:p w14:paraId="34412C6A" w14:textId="77777777" w:rsidR="00FF2C49" w:rsidRPr="00FF2C49" w:rsidRDefault="00FF2C49" w:rsidP="00FF2C49">
      <w:pPr>
        <w:pStyle w:val="Heading5"/>
        <w:jc w:val="left"/>
        <w:rPr>
          <w:rFonts w:hint="cs"/>
          <w:rtl/>
        </w:rPr>
      </w:pPr>
      <w:r w:rsidRPr="00FF2C49">
        <w:rPr>
          <w:rFonts w:hint="cs"/>
          <w:u w:val="single"/>
          <w:rtl/>
        </w:rPr>
        <w:t>אביגדור יצחקי:</w:t>
      </w:r>
    </w:p>
    <w:p w14:paraId="4351B4AD" w14:textId="77777777" w:rsidR="00FF2C49" w:rsidRPr="00FF2C49" w:rsidRDefault="00FF2C49" w:rsidP="00FF2C49">
      <w:pPr>
        <w:pStyle w:val="Heading5"/>
        <w:jc w:val="left"/>
        <w:rPr>
          <w:rFonts w:hint="cs"/>
          <w:rtl/>
        </w:rPr>
      </w:pPr>
    </w:p>
    <w:p w14:paraId="308D2658" w14:textId="77777777" w:rsidR="00FF2C49" w:rsidRPr="00FF2C49" w:rsidRDefault="00FF2C49" w:rsidP="00FF2C49">
      <w:pPr>
        <w:bidi/>
        <w:rPr>
          <w:rFonts w:cs="David" w:hint="cs"/>
          <w:rtl/>
        </w:rPr>
      </w:pPr>
      <w:r w:rsidRPr="00FF2C49">
        <w:rPr>
          <w:rFonts w:cs="David" w:hint="cs"/>
          <w:rtl/>
        </w:rPr>
        <w:tab/>
        <w:t>מסכים.</w:t>
      </w:r>
    </w:p>
    <w:p w14:paraId="3204BB1D" w14:textId="77777777" w:rsidR="00FF2C49" w:rsidRPr="00FF2C49" w:rsidRDefault="00FF2C49" w:rsidP="00FF2C49">
      <w:pPr>
        <w:bidi/>
        <w:rPr>
          <w:rFonts w:cs="David" w:hint="cs"/>
          <w:rtl/>
        </w:rPr>
      </w:pPr>
    </w:p>
    <w:p w14:paraId="7A8B0366" w14:textId="77777777" w:rsidR="00FF2C49" w:rsidRPr="00FF2C49" w:rsidRDefault="00FF2C49" w:rsidP="00FF2C49">
      <w:pPr>
        <w:bidi/>
        <w:rPr>
          <w:rFonts w:cs="David" w:hint="cs"/>
          <w:i/>
          <w:iCs/>
          <w:rtl/>
        </w:rPr>
      </w:pPr>
      <w:r w:rsidRPr="00FF2C49">
        <w:rPr>
          <w:rFonts w:cs="David" w:hint="cs"/>
          <w:u w:val="single"/>
          <w:rtl/>
        </w:rPr>
        <w:t>קולט אביטל:</w:t>
      </w:r>
    </w:p>
    <w:p w14:paraId="420E6547" w14:textId="77777777" w:rsidR="00FF2C49" w:rsidRPr="00FF2C49" w:rsidRDefault="00FF2C49" w:rsidP="00FF2C49">
      <w:pPr>
        <w:bidi/>
        <w:rPr>
          <w:rFonts w:cs="David" w:hint="cs"/>
          <w:i/>
          <w:iCs/>
          <w:rtl/>
        </w:rPr>
      </w:pPr>
    </w:p>
    <w:p w14:paraId="3D502D22" w14:textId="77777777" w:rsidR="00FF2C49" w:rsidRPr="00FF2C49" w:rsidRDefault="00FF2C49" w:rsidP="00FF2C49">
      <w:pPr>
        <w:bidi/>
        <w:rPr>
          <w:rFonts w:cs="David" w:hint="cs"/>
          <w:rtl/>
        </w:rPr>
      </w:pPr>
      <w:r w:rsidRPr="00FF2C49">
        <w:rPr>
          <w:rFonts w:cs="David" w:hint="cs"/>
          <w:i/>
          <w:iCs/>
          <w:rtl/>
        </w:rPr>
        <w:tab/>
      </w:r>
      <w:r w:rsidRPr="00FF2C49">
        <w:rPr>
          <w:rFonts w:cs="David" w:hint="cs"/>
          <w:rtl/>
        </w:rPr>
        <w:t xml:space="preserve">יש נוהל שלפיו כשנושא כזה עדיין בחקירה, שאתה יכול בדיונים בכנסת להטות את הכף לכיוון הזה או הזה, כשלאנשים יש עדיין אפשרות להתגונן, יש להם עדיין אפשרות לטעון את טענותיהם בפני ועדת החקירה, ההרגשה היא שאנחנו בדיון רשמי בכנסת - - </w:t>
      </w:r>
    </w:p>
    <w:p w14:paraId="47E0511C" w14:textId="77777777" w:rsidR="00FF2C49" w:rsidRPr="00FF2C49" w:rsidRDefault="00FF2C49" w:rsidP="00FF2C49">
      <w:pPr>
        <w:bidi/>
        <w:rPr>
          <w:rFonts w:cs="David" w:hint="cs"/>
          <w:rtl/>
        </w:rPr>
      </w:pPr>
    </w:p>
    <w:p w14:paraId="03947E43" w14:textId="77777777" w:rsidR="00FF2C49" w:rsidRPr="00FF2C49" w:rsidRDefault="00FF2C49" w:rsidP="00FF2C49">
      <w:pPr>
        <w:pStyle w:val="Heading5"/>
        <w:jc w:val="left"/>
        <w:rPr>
          <w:rFonts w:hint="cs"/>
          <w:rtl/>
        </w:rPr>
      </w:pPr>
      <w:r w:rsidRPr="00FF2C49">
        <w:rPr>
          <w:rFonts w:hint="cs"/>
          <w:u w:val="single"/>
          <w:rtl/>
        </w:rPr>
        <w:t>אביגדור יצחקי:</w:t>
      </w:r>
    </w:p>
    <w:p w14:paraId="72BC70B5" w14:textId="77777777" w:rsidR="00FF2C49" w:rsidRPr="00FF2C49" w:rsidRDefault="00FF2C49" w:rsidP="00FF2C49">
      <w:pPr>
        <w:pStyle w:val="Heading5"/>
        <w:jc w:val="left"/>
        <w:rPr>
          <w:rFonts w:hint="cs"/>
          <w:rtl/>
        </w:rPr>
      </w:pPr>
    </w:p>
    <w:p w14:paraId="423CBB93" w14:textId="77777777" w:rsidR="00FF2C49" w:rsidRPr="00FF2C49" w:rsidRDefault="00FF2C49" w:rsidP="00FF2C49">
      <w:pPr>
        <w:bidi/>
        <w:rPr>
          <w:rFonts w:cs="David" w:hint="cs"/>
          <w:rtl/>
        </w:rPr>
      </w:pPr>
      <w:r w:rsidRPr="00FF2C49">
        <w:rPr>
          <w:rFonts w:cs="David" w:hint="cs"/>
          <w:rtl/>
        </w:rPr>
        <w:tab/>
        <w:t>אתה מכיר את כל המסמכים? את כל הנתונים?</w:t>
      </w:r>
    </w:p>
    <w:p w14:paraId="2EF4DEEE" w14:textId="77777777" w:rsidR="00FF2C49" w:rsidRPr="00FF2C49" w:rsidRDefault="00FF2C49" w:rsidP="00FF2C49">
      <w:pPr>
        <w:bidi/>
        <w:rPr>
          <w:rFonts w:cs="David" w:hint="cs"/>
          <w:rtl/>
        </w:rPr>
      </w:pPr>
    </w:p>
    <w:p w14:paraId="031912DA" w14:textId="77777777" w:rsidR="00FF2C49" w:rsidRPr="00FF2C49" w:rsidRDefault="00FF2C49" w:rsidP="00FF2C49">
      <w:pPr>
        <w:bidi/>
        <w:rPr>
          <w:rFonts w:cs="David" w:hint="cs"/>
          <w:i/>
          <w:iCs/>
          <w:rtl/>
        </w:rPr>
      </w:pPr>
      <w:r w:rsidRPr="00FF2C49">
        <w:rPr>
          <w:rFonts w:cs="David" w:hint="cs"/>
          <w:u w:val="single"/>
          <w:rtl/>
        </w:rPr>
        <w:t>קולט אביטל:</w:t>
      </w:r>
    </w:p>
    <w:p w14:paraId="73F4E61F" w14:textId="77777777" w:rsidR="00FF2C49" w:rsidRPr="00FF2C49" w:rsidRDefault="00FF2C49" w:rsidP="00FF2C49">
      <w:pPr>
        <w:bidi/>
        <w:rPr>
          <w:rFonts w:cs="David" w:hint="cs"/>
          <w:i/>
          <w:iCs/>
          <w:rtl/>
        </w:rPr>
      </w:pPr>
    </w:p>
    <w:p w14:paraId="152D248F" w14:textId="77777777" w:rsidR="00FF2C49" w:rsidRPr="00FF2C49" w:rsidRDefault="00FF2C49" w:rsidP="00FF2C49">
      <w:pPr>
        <w:bidi/>
        <w:rPr>
          <w:rFonts w:cs="David" w:hint="cs"/>
          <w:rtl/>
        </w:rPr>
      </w:pPr>
      <w:r w:rsidRPr="00FF2C49">
        <w:rPr>
          <w:rFonts w:cs="David" w:hint="cs"/>
          <w:i/>
          <w:iCs/>
          <w:rtl/>
        </w:rPr>
        <w:tab/>
        <w:t xml:space="preserve">- </w:t>
      </w:r>
      <w:r w:rsidRPr="00FF2C49">
        <w:rPr>
          <w:rFonts w:cs="David" w:hint="cs"/>
          <w:rtl/>
        </w:rPr>
        <w:t>התחושה היא שלא צריך פה להטות את הכף לכאן או לכאן על ידי זה שבכנסת נתחיל להאשים האנשים. בואו ניתן להם הצ'אנס האמיתי להופיע ולהגן על עצמם.</w:t>
      </w:r>
    </w:p>
    <w:p w14:paraId="7FE03EB6" w14:textId="77777777" w:rsidR="00FF2C49" w:rsidRPr="00FF2C49" w:rsidRDefault="00FF2C49" w:rsidP="00FF2C49">
      <w:pPr>
        <w:bidi/>
        <w:rPr>
          <w:rFonts w:cs="David" w:hint="cs"/>
          <w:rtl/>
        </w:rPr>
      </w:pPr>
    </w:p>
    <w:p w14:paraId="58D2D83B" w14:textId="77777777" w:rsidR="00FF2C49" w:rsidRPr="00FF2C49" w:rsidRDefault="00FF2C49" w:rsidP="00FF2C49">
      <w:pPr>
        <w:bidi/>
        <w:rPr>
          <w:rFonts w:cs="David"/>
          <w:u w:val="single"/>
          <w:rtl/>
        </w:rPr>
      </w:pPr>
      <w:r w:rsidRPr="00FF2C49">
        <w:rPr>
          <w:rFonts w:cs="David"/>
          <w:u w:val="single"/>
          <w:rtl/>
        </w:rPr>
        <w:t>מוחמד ברכה:</w:t>
      </w:r>
    </w:p>
    <w:p w14:paraId="2BBE430D" w14:textId="77777777" w:rsidR="00FF2C49" w:rsidRPr="00FF2C49" w:rsidRDefault="00FF2C49" w:rsidP="00FF2C49">
      <w:pPr>
        <w:bidi/>
        <w:rPr>
          <w:rFonts w:cs="David"/>
          <w:u w:val="single"/>
          <w:rtl/>
        </w:rPr>
      </w:pPr>
    </w:p>
    <w:p w14:paraId="3D1F079D" w14:textId="77777777" w:rsidR="00FF2C49" w:rsidRPr="00FF2C49" w:rsidRDefault="00FF2C49" w:rsidP="00FF2C49">
      <w:pPr>
        <w:bidi/>
        <w:rPr>
          <w:rFonts w:cs="David" w:hint="cs"/>
          <w:rtl/>
        </w:rPr>
      </w:pPr>
      <w:r w:rsidRPr="00FF2C49">
        <w:rPr>
          <w:rFonts w:cs="David"/>
          <w:rtl/>
        </w:rPr>
        <w:tab/>
      </w:r>
      <w:r w:rsidRPr="00FF2C49">
        <w:rPr>
          <w:rFonts w:cs="David" w:hint="cs"/>
          <w:rtl/>
        </w:rPr>
        <w:t>זה לא סוב-יודיצה. ועדת החקירה לא ערכאה שיפוטית.</w:t>
      </w:r>
    </w:p>
    <w:p w14:paraId="6A73ED38" w14:textId="77777777" w:rsidR="00FF2C49" w:rsidRPr="00FF2C49" w:rsidRDefault="00FF2C49" w:rsidP="00FF2C49">
      <w:pPr>
        <w:bidi/>
        <w:rPr>
          <w:rFonts w:cs="David" w:hint="cs"/>
          <w:rtl/>
        </w:rPr>
      </w:pPr>
    </w:p>
    <w:p w14:paraId="7C607FB7" w14:textId="77777777" w:rsidR="00FF2C49" w:rsidRPr="00FF2C49" w:rsidRDefault="00FF2C49" w:rsidP="00FF2C49">
      <w:pPr>
        <w:bidi/>
        <w:rPr>
          <w:rFonts w:cs="David" w:hint="cs"/>
          <w:i/>
          <w:iCs/>
          <w:rtl/>
        </w:rPr>
      </w:pPr>
      <w:r w:rsidRPr="00FF2C49">
        <w:rPr>
          <w:rFonts w:cs="David" w:hint="cs"/>
          <w:u w:val="single"/>
          <w:rtl/>
        </w:rPr>
        <w:t>קולט אביטל:</w:t>
      </w:r>
    </w:p>
    <w:p w14:paraId="1D1091C9" w14:textId="77777777" w:rsidR="00FF2C49" w:rsidRPr="00FF2C49" w:rsidRDefault="00FF2C49" w:rsidP="00FF2C49">
      <w:pPr>
        <w:bidi/>
        <w:rPr>
          <w:rFonts w:cs="David" w:hint="cs"/>
          <w:i/>
          <w:iCs/>
          <w:rtl/>
        </w:rPr>
      </w:pPr>
    </w:p>
    <w:p w14:paraId="1FB57AB4" w14:textId="77777777" w:rsidR="00FF2C49" w:rsidRPr="00FF2C49" w:rsidRDefault="00FF2C49" w:rsidP="00FF2C49">
      <w:pPr>
        <w:bidi/>
        <w:rPr>
          <w:rFonts w:cs="David" w:hint="cs"/>
          <w:rtl/>
        </w:rPr>
      </w:pPr>
      <w:r w:rsidRPr="00FF2C49">
        <w:rPr>
          <w:rFonts w:cs="David" w:hint="cs"/>
          <w:i/>
          <w:iCs/>
          <w:rtl/>
        </w:rPr>
        <w:tab/>
        <w:t xml:space="preserve"> </w:t>
      </w:r>
      <w:r w:rsidRPr="00FF2C49">
        <w:rPr>
          <w:rFonts w:cs="David" w:hint="cs"/>
          <w:rtl/>
        </w:rPr>
        <w:t>היתה תחושה שעדיף שלא ננהל דיון פומבי עד שוועדת החקירה לא מסיימת.</w:t>
      </w:r>
    </w:p>
    <w:p w14:paraId="10310517" w14:textId="77777777" w:rsidR="00FF2C49" w:rsidRPr="00FF2C49" w:rsidRDefault="00FF2C49" w:rsidP="00FF2C49">
      <w:pPr>
        <w:bidi/>
        <w:rPr>
          <w:rFonts w:cs="David" w:hint="cs"/>
          <w:rtl/>
        </w:rPr>
      </w:pPr>
    </w:p>
    <w:p w14:paraId="439CF196" w14:textId="77777777" w:rsidR="00FF2C49" w:rsidRPr="00FF2C49" w:rsidRDefault="00FF2C49" w:rsidP="00FF2C49">
      <w:pPr>
        <w:bidi/>
        <w:rPr>
          <w:rFonts w:cs="David" w:hint="cs"/>
          <w:u w:val="single"/>
          <w:rtl/>
        </w:rPr>
      </w:pPr>
      <w:r w:rsidRPr="00FF2C49">
        <w:rPr>
          <w:rFonts w:cs="David"/>
          <w:u w:val="single"/>
          <w:rtl/>
        </w:rPr>
        <w:br w:type="page"/>
      </w:r>
      <w:r w:rsidRPr="00FF2C49">
        <w:rPr>
          <w:rFonts w:cs="David" w:hint="cs"/>
          <w:u w:val="single"/>
          <w:rtl/>
        </w:rPr>
        <w:lastRenderedPageBreak/>
        <w:t>גדעון סער:</w:t>
      </w:r>
    </w:p>
    <w:p w14:paraId="76ECE41A" w14:textId="77777777" w:rsidR="00FF2C49" w:rsidRPr="00FF2C49" w:rsidRDefault="00FF2C49" w:rsidP="00FF2C49">
      <w:pPr>
        <w:bidi/>
        <w:rPr>
          <w:rFonts w:cs="David" w:hint="cs"/>
          <w:u w:val="single"/>
          <w:rtl/>
        </w:rPr>
      </w:pPr>
    </w:p>
    <w:p w14:paraId="78F7A6C3" w14:textId="77777777" w:rsidR="00FF2C49" w:rsidRPr="00FF2C49" w:rsidRDefault="00FF2C49" w:rsidP="00FF2C49">
      <w:pPr>
        <w:bidi/>
        <w:rPr>
          <w:rFonts w:cs="David" w:hint="cs"/>
          <w:rtl/>
        </w:rPr>
      </w:pPr>
      <w:r w:rsidRPr="00FF2C49">
        <w:rPr>
          <w:rFonts w:cs="David" w:hint="cs"/>
          <w:rtl/>
        </w:rPr>
        <w:tab/>
        <w:t xml:space="preserve">תיאור המצב הזה לגבי מה שמקובל ולא מקובל בכנסת לא עולה בקנה אחד עם המציאות כפי שאני מכיר אותה. אני אומר את זה בנימוס. קיימנו, ככנסת, דיונים בנושאים שעמדו גם בבג"ץ </w:t>
      </w:r>
      <w:r w:rsidRPr="00FF2C49">
        <w:rPr>
          <w:rFonts w:cs="David"/>
          <w:rtl/>
        </w:rPr>
        <w:t>–</w:t>
      </w:r>
      <w:r w:rsidRPr="00FF2C49">
        <w:rPr>
          <w:rFonts w:cs="David" w:hint="cs"/>
          <w:rtl/>
        </w:rPr>
        <w:t xml:space="preserve"> בצדק, כי הבית הזה, בנושאים ציבוריים עיקריים, כל מה שנמצא בבדיקה וכל מה שנמצא בבג"ץ... כמובן, שכאשר אתה מדבר על אנשים פרסונלית צריך להיזהר, כל אדם שנמצא בכס יו"ר הכסת, צריך להיזהר. אם אתם חושבים שאפשר לנהל את הכנסת בלי לדון בנושא ועדת זיילר - זה פשוט דבר שהוא לא רציני, לא מכבד את המקום הזה ככנסת.</w:t>
      </w:r>
    </w:p>
    <w:p w14:paraId="4FC587A4" w14:textId="77777777" w:rsidR="00FF2C49" w:rsidRPr="00FF2C49" w:rsidRDefault="00FF2C49" w:rsidP="00FF2C49">
      <w:pPr>
        <w:bidi/>
        <w:rPr>
          <w:rFonts w:cs="David" w:hint="cs"/>
          <w:rtl/>
        </w:rPr>
      </w:pPr>
    </w:p>
    <w:p w14:paraId="67F181B5" w14:textId="77777777" w:rsidR="00FF2C49" w:rsidRPr="00FF2C49" w:rsidRDefault="00FF2C49" w:rsidP="00FF2C49">
      <w:pPr>
        <w:bidi/>
        <w:rPr>
          <w:rFonts w:cs="David" w:hint="cs"/>
          <w:i/>
          <w:iCs/>
          <w:rtl/>
        </w:rPr>
      </w:pPr>
      <w:r w:rsidRPr="00FF2C49">
        <w:rPr>
          <w:rFonts w:cs="David" w:hint="cs"/>
          <w:u w:val="single"/>
          <w:rtl/>
        </w:rPr>
        <w:t>קולט אביטל:</w:t>
      </w:r>
    </w:p>
    <w:p w14:paraId="3709E282" w14:textId="77777777" w:rsidR="00FF2C49" w:rsidRPr="00FF2C49" w:rsidRDefault="00FF2C49" w:rsidP="00FF2C49">
      <w:pPr>
        <w:bidi/>
        <w:rPr>
          <w:rFonts w:cs="David" w:hint="cs"/>
          <w:i/>
          <w:iCs/>
          <w:rtl/>
        </w:rPr>
      </w:pPr>
    </w:p>
    <w:p w14:paraId="11436255" w14:textId="77777777" w:rsidR="00FF2C49" w:rsidRPr="00FF2C49" w:rsidRDefault="00FF2C49" w:rsidP="00FF2C49">
      <w:pPr>
        <w:bidi/>
        <w:rPr>
          <w:rFonts w:cs="David" w:hint="cs"/>
          <w:rtl/>
        </w:rPr>
      </w:pPr>
      <w:r w:rsidRPr="00FF2C49">
        <w:rPr>
          <w:rFonts w:cs="David" w:hint="cs"/>
          <w:i/>
          <w:iCs/>
          <w:rtl/>
        </w:rPr>
        <w:tab/>
      </w:r>
      <w:r w:rsidRPr="00FF2C49">
        <w:rPr>
          <w:rFonts w:cs="David" w:hint="cs"/>
          <w:rtl/>
        </w:rPr>
        <w:t>צודק.</w:t>
      </w:r>
    </w:p>
    <w:p w14:paraId="612006D5" w14:textId="77777777" w:rsidR="00FF2C49" w:rsidRPr="00FF2C49" w:rsidRDefault="00FF2C49" w:rsidP="00FF2C49">
      <w:pPr>
        <w:bidi/>
        <w:rPr>
          <w:rFonts w:cs="David" w:hint="cs"/>
          <w:rtl/>
        </w:rPr>
      </w:pPr>
    </w:p>
    <w:p w14:paraId="24B2FCD0" w14:textId="77777777" w:rsidR="00FF2C49" w:rsidRPr="00FF2C49" w:rsidRDefault="00FF2C49" w:rsidP="00FF2C49">
      <w:pPr>
        <w:pStyle w:val="Heading5"/>
        <w:jc w:val="left"/>
        <w:rPr>
          <w:rFonts w:hint="cs"/>
          <w:rtl/>
        </w:rPr>
      </w:pPr>
      <w:r w:rsidRPr="00FF2C49">
        <w:rPr>
          <w:rFonts w:hint="cs"/>
          <w:u w:val="single"/>
          <w:rtl/>
        </w:rPr>
        <w:t>מנחם בן-ששון:</w:t>
      </w:r>
    </w:p>
    <w:p w14:paraId="01996C77" w14:textId="77777777" w:rsidR="00FF2C49" w:rsidRPr="00FF2C49" w:rsidRDefault="00FF2C49" w:rsidP="00FF2C49">
      <w:pPr>
        <w:pStyle w:val="Heading5"/>
        <w:jc w:val="left"/>
        <w:rPr>
          <w:rFonts w:hint="cs"/>
          <w:rtl/>
        </w:rPr>
      </w:pPr>
    </w:p>
    <w:p w14:paraId="75E2CDD8" w14:textId="77777777" w:rsidR="00FF2C49" w:rsidRPr="00FF2C49" w:rsidRDefault="00FF2C49" w:rsidP="00FF2C49">
      <w:pPr>
        <w:bidi/>
        <w:rPr>
          <w:rFonts w:cs="David" w:hint="cs"/>
          <w:rtl/>
        </w:rPr>
      </w:pPr>
      <w:r w:rsidRPr="00FF2C49">
        <w:rPr>
          <w:rFonts w:cs="David" w:hint="cs"/>
          <w:rtl/>
        </w:rPr>
        <w:tab/>
        <w:t xml:space="preserve">כיוון שהנושא נמצא בחקירה, אין לנו הנתונים כדי לדון בו. </w:t>
      </w:r>
    </w:p>
    <w:p w14:paraId="18FFD5A7" w14:textId="77777777" w:rsidR="00FF2C49" w:rsidRPr="00FF2C49" w:rsidRDefault="00FF2C49" w:rsidP="00FF2C49">
      <w:pPr>
        <w:bidi/>
        <w:rPr>
          <w:rFonts w:cs="David" w:hint="cs"/>
          <w:rtl/>
        </w:rPr>
      </w:pPr>
    </w:p>
    <w:p w14:paraId="29B42230" w14:textId="77777777" w:rsidR="00FF2C49" w:rsidRPr="00FF2C49" w:rsidRDefault="00FF2C49" w:rsidP="00FF2C49">
      <w:pPr>
        <w:bidi/>
        <w:rPr>
          <w:rFonts w:cs="David"/>
          <w:u w:val="single"/>
          <w:rtl/>
        </w:rPr>
      </w:pPr>
      <w:r w:rsidRPr="00FF2C49">
        <w:rPr>
          <w:rFonts w:cs="David"/>
          <w:u w:val="single"/>
          <w:rtl/>
        </w:rPr>
        <w:t>טלב אלסאנע:</w:t>
      </w:r>
    </w:p>
    <w:p w14:paraId="7E905FF4" w14:textId="77777777" w:rsidR="00FF2C49" w:rsidRPr="00FF2C49" w:rsidRDefault="00FF2C49" w:rsidP="00FF2C49">
      <w:pPr>
        <w:bidi/>
        <w:rPr>
          <w:rFonts w:cs="David"/>
          <w:u w:val="single"/>
          <w:rtl/>
        </w:rPr>
      </w:pPr>
    </w:p>
    <w:p w14:paraId="03BE0FA7" w14:textId="77777777" w:rsidR="00FF2C49" w:rsidRPr="00FF2C49" w:rsidRDefault="00FF2C49" w:rsidP="00FF2C49">
      <w:pPr>
        <w:bidi/>
        <w:rPr>
          <w:rFonts w:cs="David" w:hint="cs"/>
          <w:rtl/>
        </w:rPr>
      </w:pPr>
      <w:r w:rsidRPr="00FF2C49">
        <w:rPr>
          <w:rFonts w:cs="David"/>
          <w:rtl/>
        </w:rPr>
        <w:tab/>
      </w:r>
      <w:r w:rsidRPr="00FF2C49">
        <w:rPr>
          <w:rFonts w:cs="David" w:hint="cs"/>
          <w:rtl/>
        </w:rPr>
        <w:t>אנחנו לא דנים כשופטים, לא הופכים להיות ועדת החקירה. אנחנו דנים במימד הציבורי.</w:t>
      </w:r>
    </w:p>
    <w:p w14:paraId="2D6B1E76" w14:textId="77777777" w:rsidR="00FF2C49" w:rsidRPr="00FF2C49" w:rsidRDefault="00FF2C49" w:rsidP="00FF2C49">
      <w:pPr>
        <w:bidi/>
        <w:rPr>
          <w:rFonts w:cs="David" w:hint="cs"/>
          <w:rtl/>
        </w:rPr>
      </w:pPr>
    </w:p>
    <w:p w14:paraId="017C4F77" w14:textId="77777777" w:rsidR="00FF2C49" w:rsidRPr="00FF2C49" w:rsidRDefault="00FF2C49" w:rsidP="00FF2C49">
      <w:pPr>
        <w:pStyle w:val="Heading5"/>
        <w:jc w:val="left"/>
        <w:rPr>
          <w:rFonts w:hint="cs"/>
          <w:rtl/>
        </w:rPr>
      </w:pPr>
      <w:r w:rsidRPr="00FF2C49">
        <w:rPr>
          <w:rFonts w:hint="cs"/>
          <w:u w:val="single"/>
          <w:rtl/>
        </w:rPr>
        <w:t>מנחם בן-ששון:</w:t>
      </w:r>
    </w:p>
    <w:p w14:paraId="19013D5B" w14:textId="77777777" w:rsidR="00FF2C49" w:rsidRPr="00FF2C49" w:rsidRDefault="00FF2C49" w:rsidP="00FF2C49">
      <w:pPr>
        <w:pStyle w:val="Heading5"/>
        <w:jc w:val="left"/>
        <w:rPr>
          <w:rFonts w:hint="cs"/>
          <w:rtl/>
        </w:rPr>
      </w:pPr>
    </w:p>
    <w:p w14:paraId="5F9B9D95" w14:textId="77777777" w:rsidR="00FF2C49" w:rsidRPr="00FF2C49" w:rsidRDefault="00FF2C49" w:rsidP="00FF2C49">
      <w:pPr>
        <w:bidi/>
        <w:rPr>
          <w:rFonts w:cs="David" w:hint="cs"/>
          <w:rtl/>
        </w:rPr>
      </w:pPr>
      <w:r w:rsidRPr="00FF2C49">
        <w:rPr>
          <w:rFonts w:cs="David" w:hint="cs"/>
          <w:rtl/>
        </w:rPr>
        <w:tab/>
        <w:t>כיוון שדברים נמצאים בדיון, אין לכם נתונים להתמודד אתם. כשאתם באים לדיון עם שאלה, אתם הולכים למ.מ.מ, אתם אוספים חומר שניתן לגילוי ואתם לא באים לא מוכנים. כאן, אתם לא מסוגלים לבוא מוכנים.</w:t>
      </w:r>
    </w:p>
    <w:p w14:paraId="6FF93415" w14:textId="77777777" w:rsidR="00FF2C49" w:rsidRPr="00FF2C49" w:rsidRDefault="00FF2C49" w:rsidP="00FF2C49">
      <w:pPr>
        <w:bidi/>
        <w:rPr>
          <w:rFonts w:cs="David" w:hint="cs"/>
          <w:rtl/>
        </w:rPr>
      </w:pPr>
    </w:p>
    <w:p w14:paraId="464FEEC8" w14:textId="77777777" w:rsidR="00FF2C49" w:rsidRPr="00FF2C49" w:rsidRDefault="00FF2C49" w:rsidP="00FF2C49">
      <w:pPr>
        <w:bidi/>
        <w:rPr>
          <w:rFonts w:cs="David" w:hint="cs"/>
          <w:rtl/>
        </w:rPr>
      </w:pPr>
      <w:r w:rsidRPr="00FF2C49">
        <w:rPr>
          <w:rFonts w:cs="David" w:hint="cs"/>
          <w:rtl/>
        </w:rPr>
        <w:tab/>
        <w:t>נקודה שנייה, ואני מניח שזו המשמעות של הדיון, היא השאלה לאן נגיע אחרי זה עם דיון כזה, כאשר תחרוץ דין של אדם מעל הבמה כאשר צריך להיחרץ במקום אחר.</w:t>
      </w:r>
    </w:p>
    <w:p w14:paraId="038850E4" w14:textId="77777777" w:rsidR="00FF2C49" w:rsidRPr="00FF2C49" w:rsidRDefault="00FF2C49" w:rsidP="00FF2C49">
      <w:pPr>
        <w:bidi/>
        <w:rPr>
          <w:rFonts w:cs="David" w:hint="cs"/>
          <w:rtl/>
        </w:rPr>
      </w:pPr>
    </w:p>
    <w:p w14:paraId="1F93F354" w14:textId="77777777" w:rsidR="00FF2C49" w:rsidRPr="00FF2C49" w:rsidRDefault="00FF2C49" w:rsidP="00FF2C49">
      <w:pPr>
        <w:pStyle w:val="Heading5"/>
        <w:jc w:val="left"/>
        <w:rPr>
          <w:rFonts w:hint="cs"/>
          <w:rtl/>
        </w:rPr>
      </w:pPr>
      <w:r w:rsidRPr="00FF2C49">
        <w:rPr>
          <w:rFonts w:hint="cs"/>
          <w:u w:val="single"/>
          <w:rtl/>
        </w:rPr>
        <w:t>אביגדור יצחקי:</w:t>
      </w:r>
    </w:p>
    <w:p w14:paraId="09EA8F59" w14:textId="77777777" w:rsidR="00FF2C49" w:rsidRPr="00FF2C49" w:rsidRDefault="00FF2C49" w:rsidP="00FF2C49">
      <w:pPr>
        <w:pStyle w:val="Heading5"/>
        <w:jc w:val="left"/>
        <w:rPr>
          <w:rFonts w:hint="cs"/>
          <w:rtl/>
        </w:rPr>
      </w:pPr>
    </w:p>
    <w:p w14:paraId="0689F4CB" w14:textId="77777777" w:rsidR="00FF2C49" w:rsidRPr="00FF2C49" w:rsidRDefault="00FF2C49" w:rsidP="00FF2C49">
      <w:pPr>
        <w:bidi/>
        <w:rPr>
          <w:rFonts w:cs="David" w:hint="cs"/>
          <w:rtl/>
        </w:rPr>
      </w:pPr>
      <w:r w:rsidRPr="00FF2C49">
        <w:rPr>
          <w:rFonts w:cs="David" w:hint="cs"/>
          <w:rtl/>
        </w:rPr>
        <w:tab/>
        <w:t xml:space="preserve">אני רוצה להביא לדוגמא את הערעור של חברת הכנסת חילו משבוע שעבר. ביקשנו ממנה שמפקד חיל האוויר יפסוק את פסוקו. אתמול הוחלט להעביר את זה לדיון מהיר בוועדה, את פסיקתו של מפקד חיל האוויר.  </w:t>
      </w:r>
    </w:p>
    <w:p w14:paraId="7580D0B5" w14:textId="77777777" w:rsidR="00FF2C49" w:rsidRPr="00FF2C49" w:rsidRDefault="00FF2C49" w:rsidP="00FF2C49">
      <w:pPr>
        <w:bidi/>
        <w:rPr>
          <w:rFonts w:cs="David" w:hint="cs"/>
          <w:rtl/>
        </w:rPr>
      </w:pPr>
    </w:p>
    <w:p w14:paraId="69D39C19" w14:textId="77777777" w:rsidR="00FF2C49" w:rsidRPr="00FF2C49" w:rsidRDefault="00FF2C49" w:rsidP="00FF2C49">
      <w:pPr>
        <w:pStyle w:val="Heading5"/>
        <w:jc w:val="left"/>
        <w:rPr>
          <w:rFonts w:hint="cs"/>
          <w:rtl/>
        </w:rPr>
      </w:pPr>
      <w:r w:rsidRPr="00FF2C49">
        <w:rPr>
          <w:rFonts w:hint="cs"/>
          <w:u w:val="single"/>
          <w:rtl/>
        </w:rPr>
        <w:t>נאדיה חילו:</w:t>
      </w:r>
    </w:p>
    <w:p w14:paraId="76185E18" w14:textId="77777777" w:rsidR="00FF2C49" w:rsidRPr="00FF2C49" w:rsidRDefault="00FF2C49" w:rsidP="00FF2C49">
      <w:pPr>
        <w:pStyle w:val="Heading5"/>
        <w:jc w:val="left"/>
        <w:rPr>
          <w:rFonts w:hint="cs"/>
          <w:rtl/>
        </w:rPr>
      </w:pPr>
    </w:p>
    <w:p w14:paraId="1FDEB7F4" w14:textId="77777777" w:rsidR="00FF2C49" w:rsidRPr="00FF2C49" w:rsidRDefault="00FF2C49" w:rsidP="00FF2C49">
      <w:pPr>
        <w:bidi/>
        <w:rPr>
          <w:rFonts w:cs="David" w:hint="cs"/>
          <w:rtl/>
        </w:rPr>
      </w:pPr>
      <w:r w:rsidRPr="00FF2C49">
        <w:rPr>
          <w:rFonts w:cs="David" w:hint="cs"/>
          <w:rtl/>
        </w:rPr>
        <w:tab/>
        <w:t>ותתפלא, שמי לא היה שם. ערערתי והכניסו אותי.</w:t>
      </w:r>
    </w:p>
    <w:p w14:paraId="3E43E195" w14:textId="77777777" w:rsidR="00FF2C49" w:rsidRPr="00FF2C49" w:rsidRDefault="00FF2C49" w:rsidP="00FF2C49">
      <w:pPr>
        <w:bidi/>
        <w:rPr>
          <w:rFonts w:cs="David" w:hint="cs"/>
          <w:rtl/>
        </w:rPr>
      </w:pPr>
    </w:p>
    <w:p w14:paraId="4D31F814" w14:textId="77777777" w:rsidR="00FF2C49" w:rsidRPr="00FF2C49" w:rsidRDefault="00FF2C49" w:rsidP="00FF2C49">
      <w:pPr>
        <w:pStyle w:val="Heading5"/>
        <w:jc w:val="left"/>
        <w:rPr>
          <w:rFonts w:hint="cs"/>
          <w:rtl/>
        </w:rPr>
      </w:pPr>
      <w:r w:rsidRPr="00FF2C49">
        <w:rPr>
          <w:rFonts w:hint="cs"/>
          <w:u w:val="single"/>
          <w:rtl/>
        </w:rPr>
        <w:t>אביגדור יצחקי:</w:t>
      </w:r>
    </w:p>
    <w:p w14:paraId="11070723" w14:textId="77777777" w:rsidR="00FF2C49" w:rsidRPr="00FF2C49" w:rsidRDefault="00FF2C49" w:rsidP="00FF2C49">
      <w:pPr>
        <w:pStyle w:val="Heading5"/>
        <w:jc w:val="left"/>
        <w:rPr>
          <w:rFonts w:hint="cs"/>
          <w:rtl/>
        </w:rPr>
      </w:pPr>
    </w:p>
    <w:p w14:paraId="55A98475" w14:textId="77777777" w:rsidR="00FF2C49" w:rsidRPr="00FF2C49" w:rsidRDefault="00FF2C49" w:rsidP="00FF2C49">
      <w:pPr>
        <w:bidi/>
        <w:rPr>
          <w:rFonts w:cs="David" w:hint="cs"/>
          <w:rtl/>
        </w:rPr>
      </w:pPr>
      <w:r w:rsidRPr="00FF2C49">
        <w:rPr>
          <w:rFonts w:cs="David" w:hint="cs"/>
          <w:rtl/>
        </w:rPr>
        <w:tab/>
        <w:t>לאור זה שחברי הכנסת בשבועיים האחרונים, כולם היו רופאים, כולם ידעו שאווסטין מציל חיים, כולל חבר הכנסת הלפרט ואחרים, כולם ידעו את זה, עכשיו כולם הופכים להיות שופטים. כל יום יש פה כזה דיון. על פי עיתונות אי אפשר לנהל דיון הגון כלפי אנשים. האווירה הציבורית הזאת יכולה לפגוע גם במחליטים וגם בנאשמים.</w:t>
      </w:r>
    </w:p>
    <w:p w14:paraId="634B65ED" w14:textId="77777777" w:rsidR="00FF2C49" w:rsidRPr="00FF2C49" w:rsidRDefault="00FF2C49" w:rsidP="00FF2C49">
      <w:pPr>
        <w:bidi/>
        <w:rPr>
          <w:rFonts w:cs="David" w:hint="cs"/>
          <w:rtl/>
        </w:rPr>
      </w:pPr>
    </w:p>
    <w:p w14:paraId="5E9224BD" w14:textId="77777777" w:rsidR="00FF2C49" w:rsidRPr="00FF2C49" w:rsidRDefault="00FF2C49" w:rsidP="00FF2C49">
      <w:pPr>
        <w:bidi/>
        <w:rPr>
          <w:rFonts w:cs="David"/>
          <w:u w:val="single"/>
          <w:rtl/>
        </w:rPr>
      </w:pPr>
      <w:r w:rsidRPr="00FF2C49">
        <w:rPr>
          <w:rFonts w:cs="David"/>
          <w:u w:val="single"/>
          <w:rtl/>
        </w:rPr>
        <w:t>טלב אלסאנע:</w:t>
      </w:r>
    </w:p>
    <w:p w14:paraId="2798593A" w14:textId="77777777" w:rsidR="00FF2C49" w:rsidRPr="00FF2C49" w:rsidRDefault="00FF2C49" w:rsidP="00FF2C49">
      <w:pPr>
        <w:bidi/>
        <w:rPr>
          <w:rFonts w:cs="David"/>
          <w:u w:val="single"/>
          <w:rtl/>
        </w:rPr>
      </w:pPr>
    </w:p>
    <w:p w14:paraId="1AA3D57F" w14:textId="77777777" w:rsidR="00FF2C49" w:rsidRPr="00FF2C49" w:rsidRDefault="00FF2C49" w:rsidP="00FF2C49">
      <w:pPr>
        <w:bidi/>
        <w:rPr>
          <w:rFonts w:cs="David" w:hint="cs"/>
          <w:rtl/>
        </w:rPr>
      </w:pPr>
      <w:r w:rsidRPr="00FF2C49">
        <w:rPr>
          <w:rFonts w:cs="David"/>
          <w:rtl/>
        </w:rPr>
        <w:tab/>
      </w:r>
      <w:r w:rsidRPr="00FF2C49">
        <w:rPr>
          <w:rFonts w:cs="David" w:hint="cs"/>
          <w:rtl/>
        </w:rPr>
        <w:t>כל המדינה דנה בזה.</w:t>
      </w:r>
    </w:p>
    <w:p w14:paraId="1A42314C" w14:textId="77777777" w:rsidR="00FF2C49" w:rsidRPr="00FF2C49" w:rsidRDefault="00FF2C49" w:rsidP="00FF2C49">
      <w:pPr>
        <w:bidi/>
        <w:rPr>
          <w:rFonts w:cs="David" w:hint="cs"/>
          <w:rtl/>
        </w:rPr>
      </w:pPr>
    </w:p>
    <w:p w14:paraId="7869E103" w14:textId="77777777" w:rsidR="00FF2C49" w:rsidRPr="00FF2C49" w:rsidRDefault="00FF2C49" w:rsidP="00FF2C49">
      <w:pPr>
        <w:bidi/>
        <w:rPr>
          <w:rFonts w:cs="David"/>
          <w:u w:val="single"/>
          <w:rtl/>
        </w:rPr>
      </w:pPr>
      <w:r w:rsidRPr="00FF2C49">
        <w:rPr>
          <w:rFonts w:cs="David"/>
          <w:u w:val="single"/>
          <w:rtl/>
        </w:rPr>
        <w:br w:type="page"/>
        <w:t>מוחמד ברכה:</w:t>
      </w:r>
    </w:p>
    <w:p w14:paraId="10EA16F8" w14:textId="77777777" w:rsidR="00FF2C49" w:rsidRPr="00FF2C49" w:rsidRDefault="00FF2C49" w:rsidP="00FF2C49">
      <w:pPr>
        <w:bidi/>
        <w:rPr>
          <w:rFonts w:cs="David"/>
          <w:u w:val="single"/>
          <w:rtl/>
        </w:rPr>
      </w:pPr>
    </w:p>
    <w:p w14:paraId="7F7FEAB4" w14:textId="77777777" w:rsidR="00FF2C49" w:rsidRPr="00FF2C49" w:rsidRDefault="00FF2C49" w:rsidP="00FF2C49">
      <w:pPr>
        <w:bidi/>
        <w:rPr>
          <w:rFonts w:cs="David" w:hint="cs"/>
          <w:rtl/>
        </w:rPr>
      </w:pPr>
      <w:r w:rsidRPr="00FF2C49">
        <w:rPr>
          <w:rFonts w:cs="David"/>
          <w:rtl/>
        </w:rPr>
        <w:tab/>
      </w:r>
      <w:r w:rsidRPr="00FF2C49">
        <w:rPr>
          <w:rFonts w:cs="David" w:hint="cs"/>
          <w:rtl/>
        </w:rPr>
        <w:t xml:space="preserve">רבותיי, תפזרו את הכנסת, אתם מייתרים אותה לחלוטין. אם זה לא וזה לא </w:t>
      </w:r>
      <w:r w:rsidRPr="00FF2C49">
        <w:rPr>
          <w:rFonts w:cs="David"/>
          <w:rtl/>
        </w:rPr>
        <w:t>–</w:t>
      </w:r>
      <w:r w:rsidRPr="00FF2C49">
        <w:rPr>
          <w:rFonts w:cs="David" w:hint="cs"/>
          <w:rtl/>
        </w:rPr>
        <w:t xml:space="preserve"> בשביל מה יש כנסת?</w:t>
      </w:r>
    </w:p>
    <w:p w14:paraId="695BE796" w14:textId="77777777" w:rsidR="00FF2C49" w:rsidRPr="00FF2C49" w:rsidRDefault="00FF2C49" w:rsidP="00FF2C49">
      <w:pPr>
        <w:bidi/>
        <w:rPr>
          <w:rFonts w:cs="David" w:hint="cs"/>
          <w:rtl/>
        </w:rPr>
      </w:pPr>
    </w:p>
    <w:p w14:paraId="05D04A6D" w14:textId="77777777" w:rsidR="00FF2C49" w:rsidRPr="00FF2C49" w:rsidRDefault="00FF2C49" w:rsidP="00FF2C49">
      <w:pPr>
        <w:bidi/>
        <w:rPr>
          <w:rFonts w:cs="David" w:hint="cs"/>
          <w:rtl/>
        </w:rPr>
      </w:pPr>
      <w:r w:rsidRPr="00FF2C49">
        <w:rPr>
          <w:rFonts w:cs="David" w:hint="cs"/>
          <w:u w:val="single"/>
          <w:rtl/>
        </w:rPr>
        <w:t>היו"ר רוחמה אברהם:</w:t>
      </w:r>
    </w:p>
    <w:p w14:paraId="22C3DE6A" w14:textId="77777777" w:rsidR="00FF2C49" w:rsidRPr="00FF2C49" w:rsidRDefault="00FF2C49" w:rsidP="00FF2C49">
      <w:pPr>
        <w:bidi/>
        <w:rPr>
          <w:rFonts w:cs="David" w:hint="cs"/>
          <w:rtl/>
        </w:rPr>
      </w:pPr>
    </w:p>
    <w:p w14:paraId="4F383F6E" w14:textId="77777777" w:rsidR="00FF2C49" w:rsidRPr="00FF2C49" w:rsidRDefault="00FF2C49" w:rsidP="00FF2C49">
      <w:pPr>
        <w:bidi/>
        <w:rPr>
          <w:rFonts w:cs="David" w:hint="cs"/>
          <w:rtl/>
        </w:rPr>
      </w:pPr>
      <w:r w:rsidRPr="00FF2C49">
        <w:rPr>
          <w:rFonts w:cs="David" w:hint="cs"/>
          <w:rtl/>
        </w:rPr>
        <w:tab/>
        <w:t>נשיאות, בבקשה.</w:t>
      </w:r>
    </w:p>
    <w:p w14:paraId="3BE63E45" w14:textId="77777777" w:rsidR="00FF2C49" w:rsidRPr="00FF2C49" w:rsidRDefault="00FF2C49" w:rsidP="00FF2C49">
      <w:pPr>
        <w:bidi/>
        <w:rPr>
          <w:rFonts w:cs="David" w:hint="cs"/>
          <w:rtl/>
        </w:rPr>
      </w:pPr>
    </w:p>
    <w:p w14:paraId="0AEFB8B5" w14:textId="77777777" w:rsidR="00FF2C49" w:rsidRPr="00FF2C49" w:rsidRDefault="00FF2C49" w:rsidP="00FF2C49">
      <w:pPr>
        <w:bidi/>
        <w:rPr>
          <w:rFonts w:cs="David" w:hint="cs"/>
          <w:i/>
          <w:iCs/>
          <w:rtl/>
        </w:rPr>
      </w:pPr>
      <w:r w:rsidRPr="00FF2C49">
        <w:rPr>
          <w:rFonts w:cs="David" w:hint="cs"/>
          <w:u w:val="single"/>
          <w:rtl/>
        </w:rPr>
        <w:t>קולט אביטל:</w:t>
      </w:r>
    </w:p>
    <w:p w14:paraId="298DB0DA" w14:textId="77777777" w:rsidR="00FF2C49" w:rsidRPr="00FF2C49" w:rsidRDefault="00FF2C49" w:rsidP="00FF2C49">
      <w:pPr>
        <w:bidi/>
        <w:rPr>
          <w:rFonts w:cs="David" w:hint="cs"/>
          <w:i/>
          <w:iCs/>
          <w:rtl/>
        </w:rPr>
      </w:pPr>
    </w:p>
    <w:p w14:paraId="3BC65E68" w14:textId="77777777" w:rsidR="00FF2C49" w:rsidRPr="00FF2C49" w:rsidRDefault="00FF2C49" w:rsidP="00FF2C49">
      <w:pPr>
        <w:bidi/>
        <w:rPr>
          <w:rFonts w:cs="David" w:hint="cs"/>
          <w:rtl/>
        </w:rPr>
      </w:pPr>
      <w:r w:rsidRPr="00FF2C49">
        <w:rPr>
          <w:rFonts w:cs="David" w:hint="cs"/>
          <w:i/>
          <w:iCs/>
          <w:rtl/>
        </w:rPr>
        <w:tab/>
      </w:r>
      <w:r w:rsidRPr="00FF2C49">
        <w:rPr>
          <w:rFonts w:cs="David" w:hint="cs"/>
          <w:rtl/>
        </w:rPr>
        <w:t>דיברתי, אין לי מה להוסיף.</w:t>
      </w:r>
    </w:p>
    <w:p w14:paraId="442092FF" w14:textId="77777777" w:rsidR="00FF2C49" w:rsidRPr="00FF2C49" w:rsidRDefault="00FF2C49" w:rsidP="00FF2C49">
      <w:pPr>
        <w:bidi/>
        <w:rPr>
          <w:rFonts w:cs="David" w:hint="cs"/>
          <w:rtl/>
        </w:rPr>
      </w:pPr>
    </w:p>
    <w:p w14:paraId="30B42AF6" w14:textId="77777777" w:rsidR="00FF2C49" w:rsidRPr="00FF2C49" w:rsidRDefault="00FF2C49" w:rsidP="00FF2C49">
      <w:pPr>
        <w:bidi/>
        <w:rPr>
          <w:rFonts w:cs="David" w:hint="cs"/>
          <w:rtl/>
        </w:rPr>
      </w:pPr>
      <w:r w:rsidRPr="00FF2C49">
        <w:rPr>
          <w:rFonts w:cs="David" w:hint="cs"/>
          <w:u w:val="single"/>
          <w:rtl/>
        </w:rPr>
        <w:t>היו"ר רוחמה אברהם:</w:t>
      </w:r>
    </w:p>
    <w:p w14:paraId="0AE0EF8B" w14:textId="77777777" w:rsidR="00FF2C49" w:rsidRPr="00FF2C49" w:rsidRDefault="00FF2C49" w:rsidP="00FF2C49">
      <w:pPr>
        <w:bidi/>
        <w:rPr>
          <w:rFonts w:cs="David" w:hint="cs"/>
          <w:rtl/>
        </w:rPr>
      </w:pPr>
    </w:p>
    <w:p w14:paraId="7252689B" w14:textId="77777777" w:rsidR="00FF2C49" w:rsidRPr="00FF2C49" w:rsidRDefault="00FF2C49" w:rsidP="00FF2C49">
      <w:pPr>
        <w:bidi/>
        <w:rPr>
          <w:rFonts w:cs="David" w:hint="cs"/>
          <w:rtl/>
        </w:rPr>
      </w:pPr>
      <w:r w:rsidRPr="00FF2C49">
        <w:rPr>
          <w:rFonts w:cs="David" w:hint="cs"/>
          <w:rtl/>
        </w:rPr>
        <w:tab/>
        <w:t xml:space="preserve">מי בעד הערעור? מי נגד? </w:t>
      </w:r>
    </w:p>
    <w:p w14:paraId="5E83FC97" w14:textId="77777777" w:rsidR="00FF2C49" w:rsidRPr="00FF2C49" w:rsidRDefault="00FF2C49" w:rsidP="00FF2C49">
      <w:pPr>
        <w:bidi/>
        <w:rPr>
          <w:rFonts w:cs="David" w:hint="cs"/>
          <w:rtl/>
        </w:rPr>
      </w:pPr>
    </w:p>
    <w:p w14:paraId="087E177B" w14:textId="77777777" w:rsidR="00FF2C49" w:rsidRPr="00FF2C49" w:rsidRDefault="00FF2C49" w:rsidP="00FF2C49">
      <w:pPr>
        <w:bidi/>
        <w:rPr>
          <w:rFonts w:cs="David" w:hint="cs"/>
          <w:rtl/>
        </w:rPr>
      </w:pPr>
      <w:r w:rsidRPr="00FF2C49">
        <w:rPr>
          <w:rFonts w:cs="David" w:hint="cs"/>
          <w:rtl/>
        </w:rPr>
        <w:tab/>
        <w:t xml:space="preserve">בעד - 4 </w:t>
      </w:r>
    </w:p>
    <w:p w14:paraId="68578F5D" w14:textId="77777777" w:rsidR="00FF2C49" w:rsidRPr="00FF2C49" w:rsidRDefault="00FF2C49" w:rsidP="00FF2C49">
      <w:pPr>
        <w:bidi/>
        <w:ind w:firstLine="567"/>
        <w:rPr>
          <w:rFonts w:cs="David" w:hint="cs"/>
          <w:rtl/>
        </w:rPr>
      </w:pPr>
      <w:r w:rsidRPr="00FF2C49">
        <w:rPr>
          <w:rFonts w:cs="David" w:hint="cs"/>
          <w:rtl/>
        </w:rPr>
        <w:t xml:space="preserve">נגד - 11 </w:t>
      </w:r>
    </w:p>
    <w:p w14:paraId="0223E025" w14:textId="77777777" w:rsidR="00FF2C49" w:rsidRPr="00FF2C49" w:rsidRDefault="00FF2C49" w:rsidP="00FF2C49">
      <w:pPr>
        <w:bidi/>
        <w:ind w:firstLine="567"/>
        <w:rPr>
          <w:rFonts w:cs="David" w:hint="cs"/>
          <w:rtl/>
        </w:rPr>
      </w:pPr>
    </w:p>
    <w:p w14:paraId="355A9A7F" w14:textId="77777777" w:rsidR="00FF2C49" w:rsidRPr="00FF2C49" w:rsidRDefault="00FF2C49" w:rsidP="00FF2C49">
      <w:pPr>
        <w:bidi/>
        <w:ind w:firstLine="567"/>
        <w:rPr>
          <w:rFonts w:cs="David" w:hint="cs"/>
          <w:rtl/>
        </w:rPr>
      </w:pPr>
      <w:r w:rsidRPr="00FF2C49">
        <w:rPr>
          <w:rFonts w:cs="David" w:hint="cs"/>
          <w:rtl/>
        </w:rPr>
        <w:t xml:space="preserve">לפיכך, אני קובעת שהבקשה לערעור לא התקבלה. </w:t>
      </w:r>
    </w:p>
    <w:p w14:paraId="6FE5D6AC" w14:textId="77777777" w:rsidR="00FF2C49" w:rsidRPr="00FF2C49" w:rsidRDefault="00FF2C49" w:rsidP="00FF2C49">
      <w:pPr>
        <w:bidi/>
        <w:rPr>
          <w:rFonts w:cs="David" w:hint="cs"/>
          <w:rtl/>
        </w:rPr>
      </w:pPr>
    </w:p>
    <w:p w14:paraId="5F6981D6" w14:textId="77777777" w:rsidR="00FF2C49" w:rsidRPr="00FF2C49" w:rsidRDefault="00FF2C49" w:rsidP="00FF2C49">
      <w:pPr>
        <w:bidi/>
        <w:rPr>
          <w:rFonts w:cs="David" w:hint="cs"/>
          <w:rtl/>
        </w:rPr>
      </w:pPr>
      <w:r w:rsidRPr="00FF2C49">
        <w:rPr>
          <w:rFonts w:cs="David" w:hint="cs"/>
          <w:u w:val="single"/>
          <w:rtl/>
        </w:rPr>
        <w:t>היו"ר רוחמה אברהם:</w:t>
      </w:r>
    </w:p>
    <w:p w14:paraId="6DA6EA99" w14:textId="77777777" w:rsidR="00FF2C49" w:rsidRPr="00FF2C49" w:rsidRDefault="00FF2C49" w:rsidP="00FF2C49">
      <w:pPr>
        <w:bidi/>
        <w:rPr>
          <w:rFonts w:cs="David" w:hint="cs"/>
          <w:rtl/>
        </w:rPr>
      </w:pPr>
    </w:p>
    <w:p w14:paraId="3782D316" w14:textId="77777777" w:rsidR="00FF2C49" w:rsidRPr="00FF2C49" w:rsidRDefault="00FF2C49" w:rsidP="00FF2C49">
      <w:pPr>
        <w:bidi/>
        <w:rPr>
          <w:rFonts w:cs="David" w:hint="cs"/>
          <w:rtl/>
        </w:rPr>
      </w:pPr>
      <w:r w:rsidRPr="00FF2C49">
        <w:rPr>
          <w:rFonts w:cs="David" w:hint="cs"/>
          <w:rtl/>
        </w:rPr>
        <w:tab/>
        <w:t xml:space="preserve">חבר הכנסת ברכה הצבעת ונאמר לי שלפי התקנון המערער לא מצביע. אז 3 בעד, נגד 11. </w:t>
      </w:r>
    </w:p>
    <w:p w14:paraId="30E8D539" w14:textId="77777777" w:rsidR="00FF2C49" w:rsidRPr="00FF2C49" w:rsidRDefault="00FF2C49" w:rsidP="00FF2C49">
      <w:pPr>
        <w:bidi/>
        <w:rPr>
          <w:rFonts w:cs="David" w:hint="cs"/>
          <w:rtl/>
        </w:rPr>
      </w:pPr>
    </w:p>
    <w:p w14:paraId="6F48CA90" w14:textId="77777777" w:rsidR="00FF2C49" w:rsidRPr="00FF2C49" w:rsidRDefault="00FF2C49" w:rsidP="00FF2C49">
      <w:pPr>
        <w:bidi/>
        <w:jc w:val="center"/>
        <w:rPr>
          <w:rFonts w:cs="David" w:hint="cs"/>
          <w:b/>
          <w:bCs/>
          <w:u w:val="single"/>
          <w:rtl/>
        </w:rPr>
      </w:pPr>
      <w:r w:rsidRPr="00FF2C49">
        <w:rPr>
          <w:rFonts w:cs="David"/>
          <w:rtl/>
        </w:rPr>
        <w:br w:type="page"/>
      </w:r>
      <w:r w:rsidRPr="00FF2C49">
        <w:rPr>
          <w:rFonts w:cs="David" w:hint="cs"/>
          <w:b/>
          <w:bCs/>
          <w:u w:val="single"/>
          <w:rtl/>
        </w:rPr>
        <w:t xml:space="preserve">החלטות ועדת זיילר </w:t>
      </w:r>
      <w:r w:rsidRPr="00FF2C49">
        <w:rPr>
          <w:rFonts w:cs="David"/>
          <w:b/>
          <w:bCs/>
          <w:u w:val="single"/>
          <w:rtl/>
        </w:rPr>
        <w:t>–</w:t>
      </w:r>
      <w:r w:rsidRPr="00FF2C49">
        <w:rPr>
          <w:rFonts w:cs="David" w:hint="cs"/>
          <w:b/>
          <w:bCs/>
          <w:u w:val="single"/>
          <w:rtl/>
        </w:rPr>
        <w:t xml:space="preserve"> חבר הכנסת טלב אלסנע</w:t>
      </w:r>
    </w:p>
    <w:p w14:paraId="568FF4DE" w14:textId="77777777" w:rsidR="00FF2C49" w:rsidRPr="00FF2C49" w:rsidRDefault="00FF2C49" w:rsidP="00FF2C49">
      <w:pPr>
        <w:bidi/>
        <w:rPr>
          <w:rFonts w:cs="David" w:hint="cs"/>
          <w:rtl/>
        </w:rPr>
      </w:pPr>
    </w:p>
    <w:p w14:paraId="6BB1BA8B" w14:textId="77777777" w:rsidR="00FF2C49" w:rsidRPr="00FF2C49" w:rsidRDefault="00FF2C49" w:rsidP="00FF2C49">
      <w:pPr>
        <w:bidi/>
        <w:rPr>
          <w:rFonts w:cs="David" w:hint="cs"/>
          <w:rtl/>
        </w:rPr>
      </w:pPr>
      <w:r w:rsidRPr="00FF2C49">
        <w:rPr>
          <w:rFonts w:cs="David" w:hint="cs"/>
          <w:u w:val="single"/>
          <w:rtl/>
        </w:rPr>
        <w:t>היו"ר רוחמה אברהם:</w:t>
      </w:r>
    </w:p>
    <w:p w14:paraId="1C4E54CB" w14:textId="77777777" w:rsidR="00FF2C49" w:rsidRPr="00FF2C49" w:rsidRDefault="00FF2C49" w:rsidP="00FF2C49">
      <w:pPr>
        <w:bidi/>
        <w:rPr>
          <w:rFonts w:cs="David" w:hint="cs"/>
          <w:rtl/>
        </w:rPr>
      </w:pPr>
    </w:p>
    <w:p w14:paraId="0417B19D" w14:textId="77777777" w:rsidR="00FF2C49" w:rsidRPr="00FF2C49" w:rsidRDefault="00FF2C49" w:rsidP="00FF2C49">
      <w:pPr>
        <w:bidi/>
        <w:rPr>
          <w:rFonts w:cs="David" w:hint="cs"/>
          <w:u w:val="single"/>
          <w:rtl/>
        </w:rPr>
      </w:pPr>
      <w:r w:rsidRPr="00FF2C49">
        <w:rPr>
          <w:rFonts w:cs="David" w:hint="cs"/>
          <w:rtl/>
        </w:rPr>
        <w:tab/>
        <w:t>אנחנו עוברים לנושא הבא: ערעורו של חבר הכנסת אלסנע על דוח ועדת זיילר.</w:t>
      </w:r>
    </w:p>
    <w:p w14:paraId="1C057A8D" w14:textId="77777777" w:rsidR="00FF2C49" w:rsidRPr="00FF2C49" w:rsidRDefault="00FF2C49" w:rsidP="00FF2C49">
      <w:pPr>
        <w:bidi/>
        <w:rPr>
          <w:rFonts w:cs="David" w:hint="cs"/>
          <w:u w:val="single"/>
          <w:rtl/>
        </w:rPr>
      </w:pPr>
    </w:p>
    <w:p w14:paraId="193B34A3" w14:textId="77777777" w:rsidR="00FF2C49" w:rsidRPr="00FF2C49" w:rsidRDefault="00FF2C49" w:rsidP="00FF2C49">
      <w:pPr>
        <w:bidi/>
        <w:rPr>
          <w:rFonts w:cs="David"/>
          <w:u w:val="single"/>
          <w:rtl/>
        </w:rPr>
      </w:pPr>
      <w:r w:rsidRPr="00FF2C49">
        <w:rPr>
          <w:rFonts w:cs="David"/>
          <w:u w:val="single"/>
          <w:rtl/>
        </w:rPr>
        <w:t>טלב אלסאנע:</w:t>
      </w:r>
    </w:p>
    <w:p w14:paraId="0F5F1AA6" w14:textId="77777777" w:rsidR="00FF2C49" w:rsidRPr="00FF2C49" w:rsidRDefault="00FF2C49" w:rsidP="00FF2C49">
      <w:pPr>
        <w:bidi/>
        <w:rPr>
          <w:rFonts w:cs="David"/>
          <w:u w:val="single"/>
          <w:rtl/>
        </w:rPr>
      </w:pPr>
    </w:p>
    <w:p w14:paraId="4E8E0614" w14:textId="77777777" w:rsidR="00FF2C49" w:rsidRPr="00FF2C49" w:rsidRDefault="00FF2C49" w:rsidP="00FF2C49">
      <w:pPr>
        <w:bidi/>
        <w:rPr>
          <w:rFonts w:cs="David" w:hint="cs"/>
          <w:rtl/>
        </w:rPr>
      </w:pPr>
      <w:r w:rsidRPr="00FF2C49">
        <w:rPr>
          <w:rFonts w:cs="David"/>
          <w:rtl/>
        </w:rPr>
        <w:tab/>
      </w:r>
      <w:r w:rsidRPr="00FF2C49">
        <w:rPr>
          <w:rFonts w:cs="David" w:hint="cs"/>
          <w:rtl/>
        </w:rPr>
        <w:t>גברתי, אני רוצה להתייחס לשתי סוגיות. אחת, המשמעת הסיעתית הקואליציונית שהופך אותה מר יצחקי, כאילו הולכים לאשר אי-אמון בממשלה. עניין של הצעה דחופה מפעיל טרור על חברי הקואליציה שיצביעו נגד - -</w:t>
      </w:r>
    </w:p>
    <w:p w14:paraId="398C1AD0" w14:textId="77777777" w:rsidR="00FF2C49" w:rsidRPr="00FF2C49" w:rsidRDefault="00FF2C49" w:rsidP="00FF2C49">
      <w:pPr>
        <w:bidi/>
        <w:rPr>
          <w:rFonts w:cs="David" w:hint="cs"/>
          <w:rtl/>
        </w:rPr>
      </w:pPr>
    </w:p>
    <w:p w14:paraId="4EED6678" w14:textId="77777777" w:rsidR="00FF2C49" w:rsidRPr="00FF2C49" w:rsidRDefault="00FF2C49" w:rsidP="00FF2C49">
      <w:pPr>
        <w:bidi/>
        <w:rPr>
          <w:rFonts w:cs="David" w:hint="cs"/>
          <w:u w:val="single"/>
          <w:rtl/>
        </w:rPr>
      </w:pPr>
      <w:r w:rsidRPr="00FF2C49">
        <w:rPr>
          <w:rFonts w:cs="David" w:hint="cs"/>
          <w:u w:val="single"/>
          <w:rtl/>
        </w:rPr>
        <w:t>גדעון סער:</w:t>
      </w:r>
    </w:p>
    <w:p w14:paraId="0480D952" w14:textId="77777777" w:rsidR="00FF2C49" w:rsidRPr="00FF2C49" w:rsidRDefault="00FF2C49" w:rsidP="00FF2C49">
      <w:pPr>
        <w:bidi/>
        <w:rPr>
          <w:rFonts w:cs="David" w:hint="cs"/>
          <w:u w:val="single"/>
          <w:rtl/>
        </w:rPr>
      </w:pPr>
    </w:p>
    <w:p w14:paraId="5E1DDC74" w14:textId="77777777" w:rsidR="00FF2C49" w:rsidRPr="00FF2C49" w:rsidRDefault="00FF2C49" w:rsidP="00FF2C49">
      <w:pPr>
        <w:bidi/>
        <w:rPr>
          <w:rFonts w:cs="David" w:hint="cs"/>
          <w:rtl/>
        </w:rPr>
      </w:pPr>
      <w:r w:rsidRPr="00FF2C49">
        <w:rPr>
          <w:rFonts w:cs="David" w:hint="cs"/>
          <w:rtl/>
        </w:rPr>
        <w:tab/>
        <w:t xml:space="preserve"> באי אמון הוא עובד פחות קשה...</w:t>
      </w:r>
    </w:p>
    <w:p w14:paraId="3A9F3ACA" w14:textId="77777777" w:rsidR="00FF2C49" w:rsidRPr="00FF2C49" w:rsidRDefault="00FF2C49" w:rsidP="00FF2C49">
      <w:pPr>
        <w:bidi/>
        <w:rPr>
          <w:rFonts w:cs="David" w:hint="cs"/>
          <w:rtl/>
        </w:rPr>
      </w:pPr>
    </w:p>
    <w:p w14:paraId="099F1966" w14:textId="77777777" w:rsidR="00FF2C49" w:rsidRPr="00FF2C49" w:rsidRDefault="00FF2C49" w:rsidP="00FF2C49">
      <w:pPr>
        <w:bidi/>
        <w:rPr>
          <w:rFonts w:cs="David"/>
          <w:u w:val="single"/>
          <w:rtl/>
        </w:rPr>
      </w:pPr>
      <w:r w:rsidRPr="00FF2C49">
        <w:rPr>
          <w:rFonts w:cs="David"/>
          <w:u w:val="single"/>
          <w:rtl/>
        </w:rPr>
        <w:t>טלב אלסאנע:</w:t>
      </w:r>
    </w:p>
    <w:p w14:paraId="379E1281" w14:textId="77777777" w:rsidR="00FF2C49" w:rsidRPr="00FF2C49" w:rsidRDefault="00FF2C49" w:rsidP="00FF2C49">
      <w:pPr>
        <w:bidi/>
        <w:rPr>
          <w:rFonts w:cs="David"/>
          <w:u w:val="single"/>
          <w:rtl/>
        </w:rPr>
      </w:pPr>
    </w:p>
    <w:p w14:paraId="4638BE66" w14:textId="77777777" w:rsidR="00FF2C49" w:rsidRPr="00FF2C49" w:rsidRDefault="00FF2C49" w:rsidP="00FF2C49">
      <w:pPr>
        <w:bidi/>
        <w:rPr>
          <w:rFonts w:cs="David" w:hint="cs"/>
          <w:rtl/>
        </w:rPr>
      </w:pPr>
      <w:r w:rsidRPr="00FF2C49">
        <w:rPr>
          <w:rFonts w:cs="David"/>
          <w:rtl/>
        </w:rPr>
        <w:tab/>
      </w:r>
      <w:r w:rsidRPr="00FF2C49">
        <w:rPr>
          <w:rFonts w:cs="David" w:hint="cs"/>
          <w:rtl/>
        </w:rPr>
        <w:t xml:space="preserve">לדעתי, הוא מכביד על חברי הקואליציה, יהיה מרד ואז יגיע להצעות דחופות וזה יגיע לקואליציה וזה מסוכן. כהצעה ידידותית, צריך לנהוג אתם בגמישות ולתת להם שיקול דעת. במידה וישתכנעו שההצעה היא דחופה </w:t>
      </w:r>
      <w:r w:rsidRPr="00FF2C49">
        <w:rPr>
          <w:rFonts w:cs="David"/>
          <w:rtl/>
        </w:rPr>
        <w:t>–</w:t>
      </w:r>
      <w:r w:rsidRPr="00FF2C49">
        <w:rPr>
          <w:rFonts w:cs="David" w:hint="cs"/>
          <w:rtl/>
        </w:rPr>
        <w:t xml:space="preserve"> לכבד את רצונם ולא להסתכל על כל אחד כאילו הוא פשע.</w:t>
      </w:r>
    </w:p>
    <w:p w14:paraId="09ED193D" w14:textId="77777777" w:rsidR="00FF2C49" w:rsidRPr="00FF2C49" w:rsidRDefault="00FF2C49" w:rsidP="00FF2C49">
      <w:pPr>
        <w:bidi/>
        <w:rPr>
          <w:rFonts w:cs="David" w:hint="cs"/>
          <w:rtl/>
        </w:rPr>
      </w:pPr>
    </w:p>
    <w:p w14:paraId="67EDE5E4" w14:textId="77777777" w:rsidR="00FF2C49" w:rsidRPr="00FF2C49" w:rsidRDefault="00FF2C49" w:rsidP="00FF2C49">
      <w:pPr>
        <w:bidi/>
        <w:rPr>
          <w:rFonts w:cs="David" w:hint="cs"/>
          <w:rtl/>
        </w:rPr>
      </w:pPr>
      <w:r w:rsidRPr="00FF2C49">
        <w:rPr>
          <w:rFonts w:cs="David" w:hint="cs"/>
          <w:u w:val="single"/>
          <w:rtl/>
        </w:rPr>
        <w:t>משה שרוני:</w:t>
      </w:r>
    </w:p>
    <w:p w14:paraId="2C994687" w14:textId="77777777" w:rsidR="00FF2C49" w:rsidRPr="00FF2C49" w:rsidRDefault="00FF2C49" w:rsidP="00FF2C49">
      <w:pPr>
        <w:bidi/>
        <w:rPr>
          <w:rFonts w:cs="David" w:hint="cs"/>
          <w:rtl/>
        </w:rPr>
      </w:pPr>
    </w:p>
    <w:p w14:paraId="0F3375B3" w14:textId="77777777" w:rsidR="00FF2C49" w:rsidRPr="00FF2C49" w:rsidRDefault="00FF2C49" w:rsidP="00FF2C49">
      <w:pPr>
        <w:bidi/>
        <w:rPr>
          <w:rFonts w:cs="David" w:hint="cs"/>
          <w:rtl/>
        </w:rPr>
      </w:pPr>
      <w:r w:rsidRPr="00FF2C49">
        <w:rPr>
          <w:rFonts w:cs="David" w:hint="cs"/>
          <w:rtl/>
        </w:rPr>
        <w:tab/>
        <w:t>תגיד, מישהו יכול לעשות טרור עלי?</w:t>
      </w:r>
    </w:p>
    <w:p w14:paraId="44370089" w14:textId="77777777" w:rsidR="00FF2C49" w:rsidRPr="00FF2C49" w:rsidRDefault="00FF2C49" w:rsidP="00FF2C49">
      <w:pPr>
        <w:bidi/>
        <w:rPr>
          <w:rFonts w:cs="David" w:hint="cs"/>
          <w:rtl/>
        </w:rPr>
      </w:pPr>
    </w:p>
    <w:p w14:paraId="0D1C5D91" w14:textId="77777777" w:rsidR="00FF2C49" w:rsidRPr="00FF2C49" w:rsidRDefault="00FF2C49" w:rsidP="00FF2C49">
      <w:pPr>
        <w:bidi/>
        <w:rPr>
          <w:rFonts w:cs="David"/>
          <w:u w:val="single"/>
          <w:rtl/>
        </w:rPr>
      </w:pPr>
      <w:r w:rsidRPr="00FF2C49">
        <w:rPr>
          <w:rFonts w:cs="David"/>
          <w:u w:val="single"/>
          <w:rtl/>
        </w:rPr>
        <w:t>טלב אלסאנע:</w:t>
      </w:r>
    </w:p>
    <w:p w14:paraId="143E3655" w14:textId="77777777" w:rsidR="00FF2C49" w:rsidRPr="00FF2C49" w:rsidRDefault="00FF2C49" w:rsidP="00FF2C49">
      <w:pPr>
        <w:bidi/>
        <w:rPr>
          <w:rFonts w:cs="David"/>
          <w:u w:val="single"/>
          <w:rtl/>
        </w:rPr>
      </w:pPr>
    </w:p>
    <w:p w14:paraId="31B70643" w14:textId="77777777" w:rsidR="00FF2C49" w:rsidRPr="00FF2C49" w:rsidRDefault="00FF2C49" w:rsidP="00FF2C49">
      <w:pPr>
        <w:bidi/>
        <w:rPr>
          <w:rFonts w:cs="David" w:hint="cs"/>
          <w:rtl/>
        </w:rPr>
      </w:pPr>
      <w:r w:rsidRPr="00FF2C49">
        <w:rPr>
          <w:rFonts w:cs="David"/>
          <w:rtl/>
        </w:rPr>
        <w:tab/>
      </w:r>
      <w:r w:rsidRPr="00FF2C49">
        <w:rPr>
          <w:rFonts w:cs="David" w:hint="cs"/>
          <w:rtl/>
        </w:rPr>
        <w:t xml:space="preserve">עליך לא. חוץ ממך. אתה תוכיח את זה בהצבעה. </w:t>
      </w:r>
    </w:p>
    <w:p w14:paraId="557818B2" w14:textId="77777777" w:rsidR="00FF2C49" w:rsidRPr="00FF2C49" w:rsidRDefault="00FF2C49" w:rsidP="00FF2C49">
      <w:pPr>
        <w:bidi/>
        <w:rPr>
          <w:rFonts w:cs="David" w:hint="cs"/>
          <w:rtl/>
        </w:rPr>
      </w:pPr>
    </w:p>
    <w:p w14:paraId="7B585521" w14:textId="77777777" w:rsidR="00FF2C49" w:rsidRPr="00FF2C49" w:rsidRDefault="00FF2C49" w:rsidP="00FF2C49">
      <w:pPr>
        <w:bidi/>
        <w:ind w:firstLine="567"/>
        <w:rPr>
          <w:rFonts w:cs="David" w:hint="cs"/>
          <w:rtl/>
        </w:rPr>
      </w:pPr>
      <w:r w:rsidRPr="00FF2C49">
        <w:rPr>
          <w:rFonts w:cs="David" w:hint="cs"/>
          <w:rtl/>
        </w:rPr>
        <w:t xml:space="preserve">גברתי היושבת ראש, הדבר השני </w:t>
      </w:r>
      <w:r w:rsidRPr="00FF2C49">
        <w:rPr>
          <w:rFonts w:cs="David"/>
          <w:rtl/>
        </w:rPr>
        <w:t>–</w:t>
      </w:r>
      <w:r w:rsidRPr="00FF2C49">
        <w:rPr>
          <w:rFonts w:cs="David" w:hint="cs"/>
          <w:rtl/>
        </w:rPr>
        <w:t xml:space="preserve"> אני לא יודע מה ההיגיון שמנחה את הנשיאות בבואה לאשר דברים כהצעות דחופות או כלא דחופות. כל אדם סביר </w:t>
      </w:r>
      <w:r w:rsidRPr="00FF2C49">
        <w:rPr>
          <w:rFonts w:cs="David"/>
          <w:rtl/>
        </w:rPr>
        <w:t>–</w:t>
      </w:r>
      <w:r w:rsidRPr="00FF2C49">
        <w:rPr>
          <w:rFonts w:cs="David" w:hint="cs"/>
          <w:rtl/>
        </w:rPr>
        <w:t xml:space="preserve"> אם נשאל </w:t>
      </w:r>
      <w:r w:rsidRPr="00FF2C49">
        <w:rPr>
          <w:rFonts w:cs="David"/>
          <w:rtl/>
        </w:rPr>
        <w:t>–</w:t>
      </w:r>
      <w:r w:rsidRPr="00FF2C49">
        <w:rPr>
          <w:rFonts w:cs="David" w:hint="cs"/>
          <w:rtl/>
        </w:rPr>
        <w:t xml:space="preserve"> מהרחוב, מהכנסת, המלצות זיילר, אנחנו לא מדברים על החקירה והממצאים אלא על עובדה שאין מחלוקת לגביה, שוועדת זיילר הוציאה אזהרות לצמרת המשטרה והפרקליטות. </w:t>
      </w:r>
    </w:p>
    <w:p w14:paraId="06C6C57C" w14:textId="77777777" w:rsidR="00FF2C49" w:rsidRPr="00FF2C49" w:rsidRDefault="00FF2C49" w:rsidP="00FF2C49">
      <w:pPr>
        <w:bidi/>
        <w:rPr>
          <w:rFonts w:cs="David" w:hint="cs"/>
          <w:rtl/>
        </w:rPr>
      </w:pPr>
    </w:p>
    <w:p w14:paraId="1292C824" w14:textId="77777777" w:rsidR="00FF2C49" w:rsidRPr="00FF2C49" w:rsidRDefault="00FF2C49" w:rsidP="00FF2C49">
      <w:pPr>
        <w:bidi/>
        <w:rPr>
          <w:rFonts w:cs="David" w:hint="cs"/>
          <w:i/>
          <w:iCs/>
          <w:rtl/>
        </w:rPr>
      </w:pPr>
      <w:r w:rsidRPr="00FF2C49">
        <w:rPr>
          <w:rFonts w:cs="David" w:hint="cs"/>
          <w:u w:val="single"/>
          <w:rtl/>
        </w:rPr>
        <w:t>קולט אביטל:</w:t>
      </w:r>
    </w:p>
    <w:p w14:paraId="2414D95B" w14:textId="77777777" w:rsidR="00FF2C49" w:rsidRPr="00FF2C49" w:rsidRDefault="00FF2C49" w:rsidP="00FF2C49">
      <w:pPr>
        <w:bidi/>
        <w:rPr>
          <w:rFonts w:cs="David" w:hint="cs"/>
          <w:i/>
          <w:iCs/>
          <w:rtl/>
        </w:rPr>
      </w:pPr>
    </w:p>
    <w:p w14:paraId="4EE34E73" w14:textId="77777777" w:rsidR="00FF2C49" w:rsidRPr="00FF2C49" w:rsidRDefault="00FF2C49" w:rsidP="00FF2C49">
      <w:pPr>
        <w:bidi/>
        <w:rPr>
          <w:rFonts w:cs="David" w:hint="cs"/>
          <w:rtl/>
        </w:rPr>
      </w:pPr>
      <w:r w:rsidRPr="00FF2C49">
        <w:rPr>
          <w:rFonts w:cs="David" w:hint="cs"/>
          <w:i/>
          <w:iCs/>
          <w:rtl/>
        </w:rPr>
        <w:tab/>
        <w:t xml:space="preserve"> </w:t>
      </w:r>
      <w:r w:rsidRPr="00FF2C49">
        <w:rPr>
          <w:rFonts w:cs="David" w:hint="cs"/>
          <w:rtl/>
        </w:rPr>
        <w:t>מה דחוף?</w:t>
      </w:r>
    </w:p>
    <w:p w14:paraId="01457C2E" w14:textId="77777777" w:rsidR="00FF2C49" w:rsidRPr="00FF2C49" w:rsidRDefault="00FF2C49" w:rsidP="00FF2C49">
      <w:pPr>
        <w:bidi/>
        <w:rPr>
          <w:rFonts w:cs="David" w:hint="cs"/>
          <w:rtl/>
        </w:rPr>
      </w:pPr>
    </w:p>
    <w:p w14:paraId="61B9A17D" w14:textId="77777777" w:rsidR="00FF2C49" w:rsidRPr="00FF2C49" w:rsidRDefault="00FF2C49" w:rsidP="00FF2C49">
      <w:pPr>
        <w:bidi/>
        <w:rPr>
          <w:rFonts w:cs="David"/>
          <w:u w:val="single"/>
          <w:rtl/>
        </w:rPr>
      </w:pPr>
      <w:r w:rsidRPr="00FF2C49">
        <w:rPr>
          <w:rFonts w:cs="David"/>
          <w:u w:val="single"/>
          <w:rtl/>
        </w:rPr>
        <w:t>טלב אלסאנע:</w:t>
      </w:r>
    </w:p>
    <w:p w14:paraId="29751BC5" w14:textId="77777777" w:rsidR="00FF2C49" w:rsidRPr="00FF2C49" w:rsidRDefault="00FF2C49" w:rsidP="00FF2C49">
      <w:pPr>
        <w:bidi/>
        <w:rPr>
          <w:rFonts w:cs="David"/>
          <w:u w:val="single"/>
          <w:rtl/>
        </w:rPr>
      </w:pPr>
    </w:p>
    <w:p w14:paraId="0CB70DF7" w14:textId="77777777" w:rsidR="00FF2C49" w:rsidRPr="00FF2C49" w:rsidRDefault="00FF2C49" w:rsidP="00FF2C49">
      <w:pPr>
        <w:bidi/>
        <w:rPr>
          <w:rFonts w:cs="David" w:hint="cs"/>
          <w:rtl/>
        </w:rPr>
      </w:pPr>
      <w:r w:rsidRPr="00FF2C49">
        <w:rPr>
          <w:rFonts w:cs="David"/>
          <w:rtl/>
        </w:rPr>
        <w:tab/>
      </w:r>
      <w:r w:rsidRPr="00FF2C49">
        <w:rPr>
          <w:rFonts w:cs="David" w:hint="cs"/>
          <w:rtl/>
        </w:rPr>
        <w:t>אם מישהו חושב שזה לא דחוף, הבעיה לא אצלי. לא כל יום ולא בכל מדינה מזהירים את המפקח הכללי למשטרה. את הפרקליטות וכל צמרת המשטרה. כולם מדברים: אם המפכ"ל יצא לחופשה או לא, אם ישעה את עצמו או לא? רק הכנסת - -</w:t>
      </w:r>
    </w:p>
    <w:p w14:paraId="659F7573" w14:textId="77777777" w:rsidR="00FF2C49" w:rsidRPr="00FF2C49" w:rsidRDefault="00FF2C49" w:rsidP="00FF2C49">
      <w:pPr>
        <w:bidi/>
        <w:rPr>
          <w:rFonts w:cs="David" w:hint="cs"/>
          <w:rtl/>
        </w:rPr>
      </w:pPr>
    </w:p>
    <w:p w14:paraId="3169A9E0" w14:textId="77777777" w:rsidR="00FF2C49" w:rsidRPr="00FF2C49" w:rsidRDefault="00FF2C49" w:rsidP="00FF2C49">
      <w:pPr>
        <w:bidi/>
        <w:rPr>
          <w:rFonts w:cs="David" w:hint="cs"/>
          <w:rtl/>
        </w:rPr>
      </w:pPr>
      <w:r w:rsidRPr="00FF2C49">
        <w:rPr>
          <w:rFonts w:cs="David" w:hint="cs"/>
          <w:u w:val="single"/>
          <w:rtl/>
        </w:rPr>
        <w:t>אביגדור יצחקי:</w:t>
      </w:r>
    </w:p>
    <w:p w14:paraId="3DA6BBD6" w14:textId="77777777" w:rsidR="00FF2C49" w:rsidRPr="00FF2C49" w:rsidRDefault="00FF2C49" w:rsidP="00FF2C49">
      <w:pPr>
        <w:bidi/>
        <w:rPr>
          <w:rFonts w:cs="David" w:hint="cs"/>
          <w:rtl/>
        </w:rPr>
      </w:pPr>
    </w:p>
    <w:p w14:paraId="4080C2D4" w14:textId="77777777" w:rsidR="00FF2C49" w:rsidRPr="00FF2C49" w:rsidRDefault="00FF2C49" w:rsidP="00FF2C49">
      <w:pPr>
        <w:bidi/>
        <w:rPr>
          <w:rFonts w:cs="David" w:hint="cs"/>
          <w:rtl/>
        </w:rPr>
      </w:pPr>
      <w:r w:rsidRPr="00FF2C49">
        <w:rPr>
          <w:rFonts w:cs="David" w:hint="cs"/>
          <w:rtl/>
        </w:rPr>
        <w:tab/>
        <w:t>יש חוק. החוק אומר שעד שפסק הדין לא חלוט, האדם לא חייב להתפטר.</w:t>
      </w:r>
    </w:p>
    <w:p w14:paraId="26BF20CD" w14:textId="77777777" w:rsidR="00FF2C49" w:rsidRPr="00FF2C49" w:rsidRDefault="00FF2C49" w:rsidP="00FF2C49">
      <w:pPr>
        <w:bidi/>
        <w:rPr>
          <w:rFonts w:cs="David" w:hint="cs"/>
          <w:rtl/>
        </w:rPr>
      </w:pPr>
    </w:p>
    <w:p w14:paraId="0D5A0D86" w14:textId="77777777" w:rsidR="00FF2C49" w:rsidRPr="00FF2C49" w:rsidRDefault="00FF2C49" w:rsidP="00FF2C49">
      <w:pPr>
        <w:bidi/>
        <w:rPr>
          <w:rFonts w:cs="David" w:hint="cs"/>
          <w:rtl/>
        </w:rPr>
      </w:pPr>
      <w:r w:rsidRPr="00FF2C49">
        <w:rPr>
          <w:rFonts w:cs="David" w:hint="cs"/>
          <w:u w:val="single"/>
          <w:rtl/>
        </w:rPr>
        <w:t>היו"ר רוחמה אברהם:</w:t>
      </w:r>
    </w:p>
    <w:p w14:paraId="52C5983C" w14:textId="77777777" w:rsidR="00FF2C49" w:rsidRPr="00FF2C49" w:rsidRDefault="00FF2C49" w:rsidP="00FF2C49">
      <w:pPr>
        <w:bidi/>
        <w:rPr>
          <w:rFonts w:cs="David" w:hint="cs"/>
          <w:rtl/>
        </w:rPr>
      </w:pPr>
    </w:p>
    <w:p w14:paraId="016E0560" w14:textId="77777777" w:rsidR="00FF2C49" w:rsidRPr="00FF2C49" w:rsidRDefault="00FF2C49" w:rsidP="00FF2C49">
      <w:pPr>
        <w:bidi/>
        <w:rPr>
          <w:rFonts w:cs="David" w:hint="cs"/>
          <w:rtl/>
        </w:rPr>
      </w:pPr>
      <w:r w:rsidRPr="00FF2C49">
        <w:rPr>
          <w:rFonts w:cs="David" w:hint="cs"/>
          <w:rtl/>
        </w:rPr>
        <w:tab/>
        <w:t xml:space="preserve"> זה לא העניין.</w:t>
      </w:r>
    </w:p>
    <w:p w14:paraId="74D0E39A" w14:textId="77777777" w:rsidR="00FF2C49" w:rsidRPr="00FF2C49" w:rsidRDefault="00FF2C49" w:rsidP="00FF2C49">
      <w:pPr>
        <w:bidi/>
        <w:rPr>
          <w:rFonts w:cs="David" w:hint="cs"/>
          <w:rtl/>
        </w:rPr>
      </w:pPr>
    </w:p>
    <w:p w14:paraId="0CB87FD7" w14:textId="77777777" w:rsidR="00FF2C49" w:rsidRPr="00FF2C49" w:rsidRDefault="00FF2C49" w:rsidP="00FF2C49">
      <w:pPr>
        <w:bidi/>
        <w:rPr>
          <w:rFonts w:cs="David"/>
          <w:u w:val="single"/>
          <w:rtl/>
        </w:rPr>
      </w:pPr>
      <w:r w:rsidRPr="00FF2C49">
        <w:rPr>
          <w:rFonts w:cs="David"/>
          <w:u w:val="single"/>
          <w:rtl/>
        </w:rPr>
        <w:t>טלב אלסאנע:</w:t>
      </w:r>
    </w:p>
    <w:p w14:paraId="1D0D018C" w14:textId="77777777" w:rsidR="00FF2C49" w:rsidRPr="00FF2C49" w:rsidRDefault="00FF2C49" w:rsidP="00FF2C49">
      <w:pPr>
        <w:bidi/>
        <w:rPr>
          <w:rFonts w:cs="David"/>
          <w:u w:val="single"/>
          <w:rtl/>
        </w:rPr>
      </w:pPr>
    </w:p>
    <w:p w14:paraId="1701124E" w14:textId="77777777" w:rsidR="00FF2C49" w:rsidRPr="00FF2C49" w:rsidRDefault="00FF2C49" w:rsidP="00FF2C49">
      <w:pPr>
        <w:bidi/>
        <w:rPr>
          <w:rFonts w:cs="David" w:hint="cs"/>
          <w:rtl/>
        </w:rPr>
      </w:pPr>
      <w:r w:rsidRPr="00FF2C49">
        <w:rPr>
          <w:rFonts w:cs="David"/>
          <w:rtl/>
        </w:rPr>
        <w:tab/>
      </w:r>
      <w:r w:rsidRPr="00FF2C49">
        <w:rPr>
          <w:rFonts w:cs="David" w:hint="cs"/>
          <w:rtl/>
        </w:rPr>
        <w:t xml:space="preserve">הוא היה מפקד מחוז דרום, אני מכיר אותו. יש לנו מערכת יחסים אישית מצוינת. </w:t>
      </w:r>
    </w:p>
    <w:p w14:paraId="1F2807E4" w14:textId="77777777" w:rsidR="00FF2C49" w:rsidRPr="00FF2C49" w:rsidRDefault="00FF2C49" w:rsidP="00FF2C49">
      <w:pPr>
        <w:bidi/>
        <w:rPr>
          <w:rFonts w:cs="David" w:hint="cs"/>
          <w:rtl/>
        </w:rPr>
      </w:pPr>
    </w:p>
    <w:p w14:paraId="5DC3693A" w14:textId="77777777" w:rsidR="00FF2C49" w:rsidRPr="00FF2C49" w:rsidRDefault="00FF2C49" w:rsidP="00FF2C49">
      <w:pPr>
        <w:bidi/>
        <w:rPr>
          <w:rFonts w:cs="David" w:hint="cs"/>
          <w:rtl/>
        </w:rPr>
      </w:pPr>
      <w:r w:rsidRPr="00FF2C49">
        <w:rPr>
          <w:rFonts w:cs="David" w:hint="cs"/>
          <w:u w:val="single"/>
          <w:rtl/>
        </w:rPr>
        <w:t>דוד טל:</w:t>
      </w:r>
    </w:p>
    <w:p w14:paraId="2CA8C723" w14:textId="77777777" w:rsidR="00FF2C49" w:rsidRPr="00FF2C49" w:rsidRDefault="00FF2C49" w:rsidP="00FF2C49">
      <w:pPr>
        <w:bidi/>
        <w:rPr>
          <w:rFonts w:cs="David" w:hint="cs"/>
          <w:rtl/>
        </w:rPr>
      </w:pPr>
    </w:p>
    <w:p w14:paraId="61EC6739" w14:textId="77777777" w:rsidR="00FF2C49" w:rsidRPr="00FF2C49" w:rsidRDefault="00FF2C49" w:rsidP="00FF2C49">
      <w:pPr>
        <w:bidi/>
        <w:rPr>
          <w:rFonts w:cs="David" w:hint="cs"/>
          <w:rtl/>
        </w:rPr>
      </w:pPr>
      <w:r w:rsidRPr="00FF2C49">
        <w:rPr>
          <w:rFonts w:cs="David" w:hint="cs"/>
          <w:rtl/>
        </w:rPr>
        <w:tab/>
        <w:t xml:space="preserve"> גם הוא מכיר אותך...</w:t>
      </w:r>
    </w:p>
    <w:p w14:paraId="4540E9EC" w14:textId="77777777" w:rsidR="00FF2C49" w:rsidRPr="00FF2C49" w:rsidRDefault="00FF2C49" w:rsidP="00FF2C49">
      <w:pPr>
        <w:bidi/>
        <w:rPr>
          <w:rFonts w:cs="David" w:hint="cs"/>
          <w:rtl/>
        </w:rPr>
      </w:pPr>
    </w:p>
    <w:p w14:paraId="665AD202" w14:textId="77777777" w:rsidR="00FF2C49" w:rsidRPr="00FF2C49" w:rsidRDefault="00FF2C49" w:rsidP="00FF2C49">
      <w:pPr>
        <w:bidi/>
        <w:rPr>
          <w:rFonts w:cs="David"/>
          <w:u w:val="single"/>
          <w:rtl/>
        </w:rPr>
      </w:pPr>
      <w:r w:rsidRPr="00FF2C49">
        <w:rPr>
          <w:rFonts w:cs="David"/>
          <w:u w:val="single"/>
          <w:rtl/>
        </w:rPr>
        <w:t>טלב אלסאנע:</w:t>
      </w:r>
    </w:p>
    <w:p w14:paraId="4537774F" w14:textId="77777777" w:rsidR="00FF2C49" w:rsidRPr="00FF2C49" w:rsidRDefault="00FF2C49" w:rsidP="00FF2C49">
      <w:pPr>
        <w:bidi/>
        <w:rPr>
          <w:rFonts w:cs="David"/>
          <w:u w:val="single"/>
          <w:rtl/>
        </w:rPr>
      </w:pPr>
    </w:p>
    <w:p w14:paraId="7BE8F0B4" w14:textId="77777777" w:rsidR="00FF2C49" w:rsidRPr="00FF2C49" w:rsidRDefault="00FF2C49" w:rsidP="00FF2C49">
      <w:pPr>
        <w:bidi/>
        <w:rPr>
          <w:rFonts w:cs="David" w:hint="cs"/>
          <w:rtl/>
        </w:rPr>
      </w:pPr>
      <w:r w:rsidRPr="00FF2C49">
        <w:rPr>
          <w:rFonts w:cs="David"/>
          <w:rtl/>
        </w:rPr>
        <w:tab/>
      </w:r>
      <w:r w:rsidRPr="00FF2C49">
        <w:rPr>
          <w:rFonts w:cs="David" w:hint="cs"/>
          <w:rtl/>
        </w:rPr>
        <w:t xml:space="preserve">לכן, העניין הוא במימד הציבורי. כשיש המלצות ויש הזהרות בעניין כזה, צריך לדון מה ההשלכות של הדבר. לכן, הכנסת לא יכולה להיות מנותקת ממה שמתרחש. הנושא דחוף וחשוב. אנחנו יודעים שהכנסת, בתחילת דרכה, אתמול סיימנו ב-6. אם רוצים להיות מובטלים </w:t>
      </w:r>
      <w:r w:rsidRPr="00FF2C49">
        <w:rPr>
          <w:rFonts w:cs="David"/>
          <w:rtl/>
        </w:rPr>
        <w:t>–</w:t>
      </w:r>
      <w:r w:rsidRPr="00FF2C49">
        <w:rPr>
          <w:rFonts w:cs="David" w:hint="cs"/>
          <w:rtl/>
        </w:rPr>
        <w:t xml:space="preserve"> נקדים את הפגרה.</w:t>
      </w:r>
    </w:p>
    <w:p w14:paraId="326735E2" w14:textId="77777777" w:rsidR="00FF2C49" w:rsidRPr="00FF2C49" w:rsidRDefault="00FF2C49" w:rsidP="00FF2C49">
      <w:pPr>
        <w:bidi/>
        <w:rPr>
          <w:rFonts w:cs="David" w:hint="cs"/>
          <w:rtl/>
        </w:rPr>
      </w:pPr>
    </w:p>
    <w:p w14:paraId="3C8AE8C2" w14:textId="77777777" w:rsidR="00FF2C49" w:rsidRPr="00FF2C49" w:rsidRDefault="00FF2C49" w:rsidP="00FF2C49">
      <w:pPr>
        <w:bidi/>
        <w:rPr>
          <w:rFonts w:cs="David" w:hint="cs"/>
          <w:rtl/>
        </w:rPr>
      </w:pPr>
      <w:r w:rsidRPr="00FF2C49">
        <w:rPr>
          <w:rFonts w:cs="David" w:hint="cs"/>
          <w:u w:val="single"/>
          <w:rtl/>
        </w:rPr>
        <w:t>היו"ר רוחמה אברהם:</w:t>
      </w:r>
    </w:p>
    <w:p w14:paraId="38102328" w14:textId="77777777" w:rsidR="00FF2C49" w:rsidRPr="00FF2C49" w:rsidRDefault="00FF2C49" w:rsidP="00FF2C49">
      <w:pPr>
        <w:bidi/>
        <w:rPr>
          <w:rFonts w:cs="David" w:hint="cs"/>
          <w:rtl/>
        </w:rPr>
      </w:pPr>
    </w:p>
    <w:p w14:paraId="5E2196B6" w14:textId="77777777" w:rsidR="00FF2C49" w:rsidRPr="00FF2C49" w:rsidRDefault="00FF2C49" w:rsidP="00FF2C49">
      <w:pPr>
        <w:bidi/>
        <w:rPr>
          <w:rFonts w:cs="David" w:hint="cs"/>
          <w:rtl/>
        </w:rPr>
      </w:pPr>
      <w:r w:rsidRPr="00FF2C49">
        <w:rPr>
          <w:rFonts w:cs="David" w:hint="cs"/>
          <w:rtl/>
        </w:rPr>
        <w:tab/>
        <w:t xml:space="preserve"> תודה רבה. חבר הכנסת שרוני, בקצרה.</w:t>
      </w:r>
    </w:p>
    <w:p w14:paraId="499FB482" w14:textId="77777777" w:rsidR="00FF2C49" w:rsidRPr="00FF2C49" w:rsidRDefault="00FF2C49" w:rsidP="00FF2C49">
      <w:pPr>
        <w:bidi/>
        <w:rPr>
          <w:rFonts w:cs="David" w:hint="cs"/>
          <w:rtl/>
        </w:rPr>
      </w:pPr>
    </w:p>
    <w:p w14:paraId="0EDCCAC1" w14:textId="77777777" w:rsidR="00FF2C49" w:rsidRPr="00FF2C49" w:rsidRDefault="00FF2C49" w:rsidP="00FF2C49">
      <w:pPr>
        <w:bidi/>
        <w:rPr>
          <w:rFonts w:cs="David" w:hint="cs"/>
          <w:rtl/>
        </w:rPr>
      </w:pPr>
      <w:r w:rsidRPr="00FF2C49">
        <w:rPr>
          <w:rFonts w:cs="David" w:hint="cs"/>
          <w:u w:val="single"/>
          <w:rtl/>
        </w:rPr>
        <w:t>משה שרוני:</w:t>
      </w:r>
    </w:p>
    <w:p w14:paraId="475AF454" w14:textId="77777777" w:rsidR="00FF2C49" w:rsidRPr="00FF2C49" w:rsidRDefault="00FF2C49" w:rsidP="00FF2C49">
      <w:pPr>
        <w:bidi/>
        <w:rPr>
          <w:rFonts w:cs="David" w:hint="cs"/>
          <w:rtl/>
        </w:rPr>
      </w:pPr>
    </w:p>
    <w:p w14:paraId="075C066C" w14:textId="77777777" w:rsidR="00FF2C49" w:rsidRPr="00FF2C49" w:rsidRDefault="00FF2C49" w:rsidP="00FF2C49">
      <w:pPr>
        <w:bidi/>
        <w:rPr>
          <w:rFonts w:cs="David" w:hint="cs"/>
          <w:rtl/>
        </w:rPr>
      </w:pPr>
      <w:r w:rsidRPr="00FF2C49">
        <w:rPr>
          <w:rFonts w:cs="David" w:hint="cs"/>
          <w:rtl/>
        </w:rPr>
        <w:tab/>
        <w:t xml:space="preserve">אני חושב שאנחנו שמים את העגלה לפני הסוסים. אנחנו לא צריכים לקפוץ על כל דבר </w:t>
      </w:r>
      <w:r w:rsidRPr="00FF2C49">
        <w:rPr>
          <w:rFonts w:cs="David"/>
          <w:rtl/>
        </w:rPr>
        <w:t>–</w:t>
      </w:r>
      <w:r w:rsidRPr="00FF2C49">
        <w:rPr>
          <w:rFonts w:cs="David" w:hint="cs"/>
          <w:rtl/>
        </w:rPr>
        <w:t xml:space="preserve"> אם כל ועדה נותנת אזהרה או לא, אנחנו לא צריכים לקפוץ ולדון בזה. צריך סבלנות וסובלנות ונראה מה ההתפתחויות. אנחנו לא צריכים לעשות עוול למישהו כל זמן שלא הוכח. אני חושב שאנחנו צריכים לחכות קצת, עד שיגמרו את זה ונראה מה יהיה. תודה. </w:t>
      </w:r>
    </w:p>
    <w:p w14:paraId="706F10C8" w14:textId="77777777" w:rsidR="00FF2C49" w:rsidRPr="00FF2C49" w:rsidRDefault="00FF2C49" w:rsidP="00FF2C49">
      <w:pPr>
        <w:bidi/>
        <w:rPr>
          <w:rFonts w:cs="David" w:hint="cs"/>
          <w:rtl/>
        </w:rPr>
      </w:pPr>
    </w:p>
    <w:p w14:paraId="6FE3C7A8" w14:textId="77777777" w:rsidR="00FF2C49" w:rsidRPr="00FF2C49" w:rsidRDefault="00FF2C49" w:rsidP="00FF2C49">
      <w:pPr>
        <w:bidi/>
        <w:rPr>
          <w:rFonts w:cs="David" w:hint="cs"/>
          <w:i/>
          <w:iCs/>
          <w:rtl/>
        </w:rPr>
      </w:pPr>
      <w:r w:rsidRPr="00FF2C49">
        <w:rPr>
          <w:rFonts w:cs="David" w:hint="cs"/>
          <w:u w:val="single"/>
          <w:rtl/>
        </w:rPr>
        <w:t>קולט אביטל:</w:t>
      </w:r>
    </w:p>
    <w:p w14:paraId="106F73BE" w14:textId="77777777" w:rsidR="00FF2C49" w:rsidRPr="00FF2C49" w:rsidRDefault="00FF2C49" w:rsidP="00FF2C49">
      <w:pPr>
        <w:bidi/>
        <w:rPr>
          <w:rFonts w:cs="David" w:hint="cs"/>
          <w:i/>
          <w:iCs/>
          <w:rtl/>
        </w:rPr>
      </w:pPr>
    </w:p>
    <w:p w14:paraId="1EB7EF4E" w14:textId="77777777" w:rsidR="00FF2C49" w:rsidRPr="00FF2C49" w:rsidRDefault="00FF2C49" w:rsidP="00FF2C49">
      <w:pPr>
        <w:bidi/>
        <w:rPr>
          <w:rFonts w:cs="David" w:hint="cs"/>
          <w:rtl/>
        </w:rPr>
      </w:pPr>
      <w:r w:rsidRPr="00FF2C49">
        <w:rPr>
          <w:rFonts w:cs="David" w:hint="cs"/>
          <w:i/>
          <w:iCs/>
          <w:rtl/>
        </w:rPr>
        <w:tab/>
      </w:r>
      <w:r w:rsidRPr="00FF2C49">
        <w:rPr>
          <w:rFonts w:cs="David" w:hint="cs"/>
          <w:rtl/>
        </w:rPr>
        <w:t>יש הבדל בין חשיבות ורלוונטיות לבין דחיפות. החשיבות והרלוונטיות קיימת, והסברתי למה חשבנו לא להעלות זאת עכשיו. לגבי הדחיפות, עדיין לא ניתנו המסקנות, זה מצב ביניים ולכן לפי דעתנו זה לא דחוף. אני רוצה לענות לחבר הכנסת אלסנע, אנחנו כבר הסברנו למה חשבנו שלא נכון עכשיו, כשהדברים נמצאים באמצע הדיון, לבוא ולחרוץ גורלות של אנשים, אולי בדיבור פינו בכנסת. או להטות את הוועדה לכאן או לכאן. יש הבדל בין רלוונטיות לבין העובדה שהכנסת צריכה להתייחס לדברים רלוונטיים ועכשוויים וחבל שקולנו לא ישמע, לבין דחיפות. הדחיפות תהיה כאשר תיגמר החקירה.</w:t>
      </w:r>
    </w:p>
    <w:p w14:paraId="11644E6B" w14:textId="77777777" w:rsidR="00FF2C49" w:rsidRPr="00FF2C49" w:rsidRDefault="00FF2C49" w:rsidP="00FF2C49">
      <w:pPr>
        <w:bidi/>
        <w:rPr>
          <w:rFonts w:cs="David" w:hint="cs"/>
          <w:rtl/>
        </w:rPr>
      </w:pPr>
    </w:p>
    <w:p w14:paraId="5021127F" w14:textId="77777777" w:rsidR="00FF2C49" w:rsidRPr="00FF2C49" w:rsidRDefault="00FF2C49" w:rsidP="00FF2C49">
      <w:pPr>
        <w:bidi/>
        <w:rPr>
          <w:rFonts w:cs="David" w:hint="cs"/>
          <w:rtl/>
        </w:rPr>
      </w:pPr>
      <w:r w:rsidRPr="00FF2C49">
        <w:rPr>
          <w:rFonts w:cs="David" w:hint="cs"/>
          <w:u w:val="single"/>
          <w:rtl/>
        </w:rPr>
        <w:t>היו"ר רוחמה אברהם:</w:t>
      </w:r>
    </w:p>
    <w:p w14:paraId="1FCF71BF" w14:textId="77777777" w:rsidR="00FF2C49" w:rsidRPr="00FF2C49" w:rsidRDefault="00FF2C49" w:rsidP="00FF2C49">
      <w:pPr>
        <w:bidi/>
        <w:rPr>
          <w:rFonts w:cs="David" w:hint="cs"/>
          <w:rtl/>
        </w:rPr>
      </w:pPr>
    </w:p>
    <w:p w14:paraId="744B7D88" w14:textId="77777777" w:rsidR="00FF2C49" w:rsidRPr="00FF2C49" w:rsidRDefault="00FF2C49" w:rsidP="00FF2C49">
      <w:pPr>
        <w:bidi/>
        <w:rPr>
          <w:rFonts w:cs="David" w:hint="cs"/>
          <w:rtl/>
        </w:rPr>
      </w:pPr>
      <w:r w:rsidRPr="00FF2C49">
        <w:rPr>
          <w:rFonts w:cs="David" w:hint="cs"/>
          <w:rtl/>
        </w:rPr>
        <w:tab/>
        <w:t xml:space="preserve">תודה רבה. מי בעד הערעור? </w:t>
      </w:r>
    </w:p>
    <w:p w14:paraId="0F1BBFBF" w14:textId="77777777" w:rsidR="00FF2C49" w:rsidRPr="00FF2C49" w:rsidRDefault="00FF2C49" w:rsidP="00FF2C49">
      <w:pPr>
        <w:bidi/>
        <w:rPr>
          <w:rFonts w:cs="David" w:hint="cs"/>
          <w:rtl/>
        </w:rPr>
      </w:pPr>
    </w:p>
    <w:p w14:paraId="3697C73F" w14:textId="77777777" w:rsidR="00FF2C49" w:rsidRPr="00FF2C49" w:rsidRDefault="00FF2C49" w:rsidP="00FF2C49">
      <w:pPr>
        <w:bidi/>
        <w:ind w:firstLine="567"/>
        <w:rPr>
          <w:rFonts w:cs="David" w:hint="cs"/>
          <w:rtl/>
        </w:rPr>
      </w:pPr>
      <w:r w:rsidRPr="00FF2C49">
        <w:rPr>
          <w:rFonts w:cs="David" w:hint="cs"/>
          <w:rtl/>
        </w:rPr>
        <w:t xml:space="preserve">בעד </w:t>
      </w:r>
      <w:r w:rsidRPr="00FF2C49">
        <w:rPr>
          <w:rFonts w:cs="David"/>
          <w:rtl/>
        </w:rPr>
        <w:t>–</w:t>
      </w:r>
      <w:r w:rsidRPr="00FF2C49">
        <w:rPr>
          <w:rFonts w:cs="David" w:hint="cs"/>
          <w:rtl/>
        </w:rPr>
        <w:t xml:space="preserve"> 3</w:t>
      </w:r>
    </w:p>
    <w:p w14:paraId="77C392F3" w14:textId="77777777" w:rsidR="00FF2C49" w:rsidRPr="00FF2C49" w:rsidRDefault="00FF2C49" w:rsidP="00FF2C49">
      <w:pPr>
        <w:bidi/>
        <w:ind w:firstLine="567"/>
        <w:rPr>
          <w:rFonts w:cs="David" w:hint="cs"/>
          <w:rtl/>
        </w:rPr>
      </w:pPr>
      <w:r w:rsidRPr="00FF2C49">
        <w:rPr>
          <w:rFonts w:cs="David" w:hint="cs"/>
          <w:rtl/>
        </w:rPr>
        <w:t xml:space="preserve">נגד </w:t>
      </w:r>
      <w:r w:rsidRPr="00FF2C49">
        <w:rPr>
          <w:rFonts w:cs="David"/>
          <w:rtl/>
        </w:rPr>
        <w:t>–</w:t>
      </w:r>
      <w:r w:rsidRPr="00FF2C49">
        <w:rPr>
          <w:rFonts w:cs="David" w:hint="cs"/>
          <w:rtl/>
        </w:rPr>
        <w:t xml:space="preserve"> 11</w:t>
      </w:r>
    </w:p>
    <w:p w14:paraId="24E97707" w14:textId="77777777" w:rsidR="00FF2C49" w:rsidRPr="00FF2C49" w:rsidRDefault="00FF2C49" w:rsidP="00FF2C49">
      <w:pPr>
        <w:bidi/>
        <w:ind w:firstLine="567"/>
        <w:rPr>
          <w:rFonts w:cs="David" w:hint="cs"/>
          <w:rtl/>
        </w:rPr>
      </w:pPr>
    </w:p>
    <w:p w14:paraId="2B882009" w14:textId="77777777" w:rsidR="00FF2C49" w:rsidRPr="00FF2C49" w:rsidRDefault="00FF2C49" w:rsidP="00FF2C49">
      <w:pPr>
        <w:bidi/>
        <w:ind w:firstLine="567"/>
        <w:rPr>
          <w:rFonts w:cs="David" w:hint="cs"/>
          <w:rtl/>
        </w:rPr>
      </w:pPr>
      <w:r w:rsidRPr="00FF2C49">
        <w:rPr>
          <w:rFonts w:cs="David" w:hint="cs"/>
          <w:rtl/>
        </w:rPr>
        <w:t>לפיכך, אני קובעת שהערעור לא התקבל.</w:t>
      </w:r>
    </w:p>
    <w:p w14:paraId="2041C09B" w14:textId="77777777" w:rsidR="00FF2C49" w:rsidRPr="00FF2C49" w:rsidRDefault="00FF2C49" w:rsidP="00FF2C49">
      <w:pPr>
        <w:bidi/>
        <w:ind w:firstLine="567"/>
        <w:rPr>
          <w:rFonts w:cs="David" w:hint="cs"/>
          <w:rtl/>
        </w:rPr>
      </w:pPr>
    </w:p>
    <w:p w14:paraId="1586AACA" w14:textId="77777777" w:rsidR="00FF2C49" w:rsidRPr="00FF2C49" w:rsidRDefault="00FF2C49" w:rsidP="00FF2C49">
      <w:pPr>
        <w:bidi/>
        <w:rPr>
          <w:rFonts w:cs="David" w:hint="cs"/>
          <w:rtl/>
        </w:rPr>
      </w:pPr>
      <w:r w:rsidRPr="00FF2C49">
        <w:rPr>
          <w:rFonts w:cs="David" w:hint="cs"/>
          <w:u w:val="single"/>
          <w:rtl/>
        </w:rPr>
        <w:t>היו"ר רוחמה אברהם:</w:t>
      </w:r>
    </w:p>
    <w:p w14:paraId="6A52CEDD" w14:textId="77777777" w:rsidR="00FF2C49" w:rsidRPr="00FF2C49" w:rsidRDefault="00FF2C49" w:rsidP="00FF2C49">
      <w:pPr>
        <w:bidi/>
        <w:rPr>
          <w:rFonts w:cs="David" w:hint="cs"/>
          <w:rtl/>
        </w:rPr>
      </w:pPr>
    </w:p>
    <w:p w14:paraId="05D6D911" w14:textId="77777777" w:rsidR="00FF2C49" w:rsidRPr="00FF2C49" w:rsidRDefault="00FF2C49" w:rsidP="00FF2C49">
      <w:pPr>
        <w:bidi/>
        <w:rPr>
          <w:rFonts w:cs="David" w:hint="cs"/>
          <w:rtl/>
        </w:rPr>
      </w:pPr>
      <w:r w:rsidRPr="00FF2C49">
        <w:rPr>
          <w:rFonts w:cs="David" w:hint="cs"/>
          <w:rtl/>
        </w:rPr>
        <w:tab/>
        <w:t>חברת הכנסת עמירה דותן לא נוכחת.</w:t>
      </w:r>
    </w:p>
    <w:p w14:paraId="1E52206B" w14:textId="77777777" w:rsidR="00FF2C49" w:rsidRPr="00FF2C49" w:rsidRDefault="00FF2C49" w:rsidP="00FF2C49">
      <w:pPr>
        <w:bidi/>
        <w:rPr>
          <w:rFonts w:cs="David" w:hint="cs"/>
          <w:rtl/>
        </w:rPr>
      </w:pPr>
    </w:p>
    <w:p w14:paraId="4FB26809" w14:textId="77777777" w:rsidR="00FF2C49" w:rsidRPr="00FF2C49" w:rsidRDefault="00FF2C49" w:rsidP="00FF2C49">
      <w:pPr>
        <w:bidi/>
        <w:rPr>
          <w:rFonts w:cs="David"/>
          <w:u w:val="single"/>
          <w:rtl/>
        </w:rPr>
      </w:pPr>
      <w:r w:rsidRPr="00FF2C49">
        <w:rPr>
          <w:rFonts w:cs="David"/>
          <w:u w:val="single"/>
          <w:rtl/>
        </w:rPr>
        <w:t>מוחמד ברכה:</w:t>
      </w:r>
    </w:p>
    <w:p w14:paraId="0A4DFFD5" w14:textId="77777777" w:rsidR="00FF2C49" w:rsidRPr="00FF2C49" w:rsidRDefault="00FF2C49" w:rsidP="00FF2C49">
      <w:pPr>
        <w:bidi/>
        <w:rPr>
          <w:rFonts w:cs="David"/>
          <w:u w:val="single"/>
          <w:rtl/>
        </w:rPr>
      </w:pPr>
    </w:p>
    <w:p w14:paraId="6D5C4AB2" w14:textId="77777777" w:rsidR="00FF2C49" w:rsidRPr="00FF2C49" w:rsidRDefault="00FF2C49" w:rsidP="00FF2C49">
      <w:pPr>
        <w:bidi/>
        <w:rPr>
          <w:rFonts w:cs="David" w:hint="cs"/>
          <w:rtl/>
        </w:rPr>
      </w:pPr>
      <w:r w:rsidRPr="00FF2C49">
        <w:rPr>
          <w:rFonts w:cs="David"/>
          <w:rtl/>
        </w:rPr>
        <w:tab/>
      </w:r>
      <w:r w:rsidRPr="00FF2C49">
        <w:rPr>
          <w:rFonts w:cs="David" w:hint="cs"/>
          <w:rtl/>
        </w:rPr>
        <w:t xml:space="preserve">אני מבקש שנציגת הנשיאות תעביר את ההערות של חברי הכנסת. לא ייתכן שהכנסת תימנע מחברי אופוזיציה להעלות נושאים כי יש רוב בקואליציה. יש זכויות של האופוזיציה וזו המהות של עבודתנו </w:t>
      </w:r>
      <w:r w:rsidRPr="00FF2C49">
        <w:rPr>
          <w:rFonts w:cs="David"/>
          <w:rtl/>
        </w:rPr>
        <w:t>–</w:t>
      </w:r>
      <w:r w:rsidRPr="00FF2C49">
        <w:rPr>
          <w:rFonts w:cs="David" w:hint="cs"/>
          <w:rtl/>
        </w:rPr>
        <w:t xml:space="preserve"> הצעות רגילות, הצעות דחופות. זה שערורייתי מה שקורא כאן.</w:t>
      </w:r>
    </w:p>
    <w:p w14:paraId="08AA70F9" w14:textId="77777777" w:rsidR="00FF2C49" w:rsidRPr="00FF2C49" w:rsidRDefault="00FF2C49" w:rsidP="00FF2C49">
      <w:pPr>
        <w:bidi/>
        <w:rPr>
          <w:rFonts w:cs="David" w:hint="cs"/>
          <w:rtl/>
        </w:rPr>
      </w:pPr>
    </w:p>
    <w:p w14:paraId="0DBCBFED" w14:textId="77777777" w:rsidR="00FF2C49" w:rsidRPr="00FF2C49" w:rsidRDefault="00FF2C49" w:rsidP="00FF2C49">
      <w:pPr>
        <w:bidi/>
        <w:rPr>
          <w:rFonts w:cs="David" w:hint="cs"/>
          <w:rtl/>
        </w:rPr>
      </w:pPr>
      <w:r w:rsidRPr="00FF2C49">
        <w:rPr>
          <w:rFonts w:cs="David" w:hint="cs"/>
          <w:u w:val="single"/>
          <w:rtl/>
        </w:rPr>
        <w:t>היו"ר רוחמה אברהם:</w:t>
      </w:r>
    </w:p>
    <w:p w14:paraId="1D1B94CE" w14:textId="77777777" w:rsidR="00FF2C49" w:rsidRPr="00FF2C49" w:rsidRDefault="00FF2C49" w:rsidP="00FF2C49">
      <w:pPr>
        <w:bidi/>
        <w:rPr>
          <w:rFonts w:cs="David" w:hint="cs"/>
          <w:rtl/>
        </w:rPr>
      </w:pPr>
    </w:p>
    <w:p w14:paraId="46287508" w14:textId="77777777" w:rsidR="00FF2C49" w:rsidRPr="00FF2C49" w:rsidRDefault="00FF2C49" w:rsidP="00FF2C49">
      <w:pPr>
        <w:bidi/>
        <w:rPr>
          <w:rFonts w:cs="David" w:hint="cs"/>
          <w:rtl/>
        </w:rPr>
      </w:pPr>
      <w:r w:rsidRPr="00FF2C49">
        <w:rPr>
          <w:rFonts w:cs="David" w:hint="cs"/>
          <w:rtl/>
        </w:rPr>
        <w:tab/>
        <w:t>אני מוסיפה הערה, בעקבות ההערה שלך, חבר הכנסת ברכה: אני סבורה שגם אם מתנהלת חקירה כזאת או אחרת, הכנסת אף פעם לא סתמה פיות או לא נתנה לדבר. אני מציעה להעביר ליושבת ראש הבית את ההערה של חברי הכנסת, כולל הערתי. הכנסת עוד לא התחילה בחקיקה, ומן הראוי שנדון יותר בהצעות לסדר.</w:t>
      </w:r>
    </w:p>
    <w:p w14:paraId="191E97B7" w14:textId="77777777" w:rsidR="00FF2C49" w:rsidRPr="00FF2C49" w:rsidRDefault="00FF2C49" w:rsidP="00FF2C49">
      <w:pPr>
        <w:bidi/>
        <w:rPr>
          <w:rFonts w:cs="David" w:hint="cs"/>
          <w:rtl/>
        </w:rPr>
      </w:pPr>
    </w:p>
    <w:p w14:paraId="45AEF8DC" w14:textId="77777777" w:rsidR="00FF2C49" w:rsidRPr="00FF2C49" w:rsidRDefault="00FF2C49" w:rsidP="00FF2C49">
      <w:pPr>
        <w:bidi/>
        <w:rPr>
          <w:rFonts w:cs="David" w:hint="cs"/>
          <w:rtl/>
        </w:rPr>
      </w:pPr>
      <w:r w:rsidRPr="00FF2C49">
        <w:rPr>
          <w:rFonts w:cs="David" w:hint="cs"/>
          <w:u w:val="single"/>
          <w:rtl/>
        </w:rPr>
        <w:t>נסים זאב:</w:t>
      </w:r>
    </w:p>
    <w:p w14:paraId="648DDE4C" w14:textId="77777777" w:rsidR="00FF2C49" w:rsidRPr="00FF2C49" w:rsidRDefault="00FF2C49" w:rsidP="00FF2C49">
      <w:pPr>
        <w:bidi/>
        <w:rPr>
          <w:rFonts w:cs="David" w:hint="cs"/>
          <w:rtl/>
        </w:rPr>
      </w:pPr>
    </w:p>
    <w:p w14:paraId="3195E34D" w14:textId="77777777" w:rsidR="00FF2C49" w:rsidRPr="00FF2C49" w:rsidRDefault="00FF2C49" w:rsidP="00FF2C49">
      <w:pPr>
        <w:bidi/>
        <w:rPr>
          <w:rFonts w:cs="David" w:hint="cs"/>
          <w:rtl/>
        </w:rPr>
      </w:pPr>
      <w:r w:rsidRPr="00FF2C49">
        <w:rPr>
          <w:rFonts w:cs="David" w:hint="cs"/>
          <w:rtl/>
        </w:rPr>
        <w:tab/>
        <w:t>הנושא מאוד רגיש. להבעת עמדה פה יש השלכה ציבורית יותר מאשר בעיתונות. אני יודע מה תאמר בכנסת.</w:t>
      </w:r>
    </w:p>
    <w:p w14:paraId="5E3DC4B5" w14:textId="77777777" w:rsidR="00FF2C49" w:rsidRPr="00FF2C49" w:rsidRDefault="00FF2C49" w:rsidP="00FF2C49">
      <w:pPr>
        <w:bidi/>
        <w:rPr>
          <w:rFonts w:cs="David" w:hint="cs"/>
          <w:rtl/>
        </w:rPr>
      </w:pPr>
    </w:p>
    <w:p w14:paraId="02B03564" w14:textId="77777777" w:rsidR="00FF2C49" w:rsidRPr="00FF2C49" w:rsidRDefault="00FF2C49" w:rsidP="00FF2C49">
      <w:pPr>
        <w:bidi/>
        <w:rPr>
          <w:rFonts w:cs="David"/>
          <w:u w:val="single"/>
          <w:rtl/>
        </w:rPr>
      </w:pPr>
      <w:r w:rsidRPr="00FF2C49">
        <w:rPr>
          <w:rFonts w:cs="David"/>
          <w:u w:val="single"/>
          <w:rtl/>
        </w:rPr>
        <w:t>מוחמד ברכה:</w:t>
      </w:r>
    </w:p>
    <w:p w14:paraId="3CFCE471" w14:textId="77777777" w:rsidR="00FF2C49" w:rsidRPr="00FF2C49" w:rsidRDefault="00FF2C49" w:rsidP="00FF2C49">
      <w:pPr>
        <w:bidi/>
        <w:rPr>
          <w:rFonts w:cs="David"/>
          <w:u w:val="single"/>
          <w:rtl/>
        </w:rPr>
      </w:pPr>
    </w:p>
    <w:p w14:paraId="4CD495D9" w14:textId="77777777" w:rsidR="00FF2C49" w:rsidRPr="00FF2C49" w:rsidRDefault="00FF2C49" w:rsidP="00FF2C49">
      <w:pPr>
        <w:bidi/>
        <w:rPr>
          <w:rFonts w:cs="David" w:hint="cs"/>
          <w:rtl/>
        </w:rPr>
      </w:pPr>
      <w:r w:rsidRPr="00FF2C49">
        <w:rPr>
          <w:rFonts w:cs="David"/>
          <w:rtl/>
        </w:rPr>
        <w:tab/>
      </w:r>
      <w:r w:rsidRPr="00FF2C49">
        <w:rPr>
          <w:rFonts w:cs="David" w:hint="cs"/>
          <w:rtl/>
        </w:rPr>
        <w:t>יש חבר מסיעתך שהגיש, דוד אזולאי.</w:t>
      </w:r>
    </w:p>
    <w:p w14:paraId="12858BAA" w14:textId="77777777" w:rsidR="00FF2C49" w:rsidRPr="00FF2C49" w:rsidRDefault="00FF2C49" w:rsidP="00FF2C49">
      <w:pPr>
        <w:bidi/>
        <w:rPr>
          <w:rFonts w:cs="David" w:hint="cs"/>
          <w:rtl/>
        </w:rPr>
      </w:pPr>
    </w:p>
    <w:p w14:paraId="284BA677" w14:textId="77777777" w:rsidR="00FF2C49" w:rsidRPr="00FF2C49" w:rsidRDefault="00FF2C49" w:rsidP="00FF2C49">
      <w:pPr>
        <w:bidi/>
        <w:rPr>
          <w:rFonts w:cs="David" w:hint="cs"/>
          <w:rtl/>
        </w:rPr>
      </w:pPr>
      <w:r w:rsidRPr="00FF2C49">
        <w:rPr>
          <w:rFonts w:cs="David" w:hint="cs"/>
          <w:u w:val="single"/>
          <w:rtl/>
        </w:rPr>
        <w:t>נסים זאב:</w:t>
      </w:r>
    </w:p>
    <w:p w14:paraId="793DF56C" w14:textId="77777777" w:rsidR="00FF2C49" w:rsidRPr="00FF2C49" w:rsidRDefault="00FF2C49" w:rsidP="00FF2C49">
      <w:pPr>
        <w:bidi/>
        <w:rPr>
          <w:rFonts w:cs="David" w:hint="cs"/>
          <w:rtl/>
        </w:rPr>
      </w:pPr>
    </w:p>
    <w:p w14:paraId="58FD3A67" w14:textId="77777777" w:rsidR="00FF2C49" w:rsidRPr="00FF2C49" w:rsidRDefault="00FF2C49" w:rsidP="00FF2C49">
      <w:pPr>
        <w:bidi/>
        <w:rPr>
          <w:rFonts w:cs="David" w:hint="cs"/>
          <w:rtl/>
        </w:rPr>
      </w:pPr>
      <w:r w:rsidRPr="00FF2C49">
        <w:rPr>
          <w:rFonts w:cs="David" w:hint="cs"/>
          <w:rtl/>
        </w:rPr>
        <w:tab/>
        <w:t>יש פה עניין של שיקול דעת. לא לקחת בגלל שזה קואליציה ואופוזיציה. אסור שייראה כך, יש שיקולים של הנושאים.</w:t>
      </w:r>
    </w:p>
    <w:p w14:paraId="05B6592A" w14:textId="77777777" w:rsidR="00FF2C49" w:rsidRPr="00FF2C49" w:rsidRDefault="00FF2C49" w:rsidP="00FF2C49">
      <w:pPr>
        <w:bidi/>
        <w:rPr>
          <w:rFonts w:cs="David" w:hint="cs"/>
          <w:rtl/>
        </w:rPr>
      </w:pPr>
    </w:p>
    <w:p w14:paraId="3F874845" w14:textId="77777777" w:rsidR="00FF2C49" w:rsidRPr="00FF2C49" w:rsidRDefault="00FF2C49" w:rsidP="00FF2C49">
      <w:pPr>
        <w:bidi/>
        <w:rPr>
          <w:rFonts w:cs="David" w:hint="cs"/>
          <w:rtl/>
        </w:rPr>
      </w:pPr>
      <w:r w:rsidRPr="00FF2C49">
        <w:rPr>
          <w:rFonts w:cs="David" w:hint="cs"/>
          <w:u w:val="single"/>
          <w:rtl/>
        </w:rPr>
        <w:t>היו"ר רוחמה אברהם:</w:t>
      </w:r>
    </w:p>
    <w:p w14:paraId="43EC58C1" w14:textId="77777777" w:rsidR="00FF2C49" w:rsidRPr="00FF2C49" w:rsidRDefault="00FF2C49" w:rsidP="00FF2C49">
      <w:pPr>
        <w:bidi/>
        <w:rPr>
          <w:rFonts w:cs="David" w:hint="cs"/>
          <w:rtl/>
        </w:rPr>
      </w:pPr>
    </w:p>
    <w:p w14:paraId="5D15CE36" w14:textId="77777777" w:rsidR="00FF2C49" w:rsidRPr="00FF2C49" w:rsidRDefault="00FF2C49" w:rsidP="00FF2C49">
      <w:pPr>
        <w:bidi/>
        <w:rPr>
          <w:rFonts w:cs="David" w:hint="cs"/>
          <w:rtl/>
        </w:rPr>
      </w:pPr>
      <w:r w:rsidRPr="00FF2C49">
        <w:rPr>
          <w:rFonts w:cs="David" w:hint="cs"/>
          <w:rtl/>
        </w:rPr>
        <w:tab/>
        <w:t>אני הערתי, כי בשבוע שעבר עלה נושא חשוב וכואב, על חיל האוויר והאונס. זה נושא חמור, שאני מניחה שלרבים מחברי הכנסת יש מה לומר בעניין הזה. משום שהנושא היה בחקירה לא דיברנו עליו. אני חושבת שמן הראוי לשקול הדברים האלה ולהעביר זאת לנשיאות.</w:t>
      </w:r>
    </w:p>
    <w:p w14:paraId="2894CF40" w14:textId="77777777" w:rsidR="00FF2C49" w:rsidRPr="00FF2C49" w:rsidRDefault="00FF2C49" w:rsidP="00FF2C49">
      <w:pPr>
        <w:bidi/>
        <w:rPr>
          <w:rFonts w:cs="David" w:hint="cs"/>
          <w:rtl/>
        </w:rPr>
      </w:pPr>
    </w:p>
    <w:p w14:paraId="6FDF97B9" w14:textId="77777777" w:rsidR="00FF2C49" w:rsidRPr="00FF2C49" w:rsidRDefault="00FF2C49" w:rsidP="00FF2C49">
      <w:pPr>
        <w:bidi/>
        <w:rPr>
          <w:rFonts w:cs="David" w:hint="cs"/>
          <w:rtl/>
        </w:rPr>
      </w:pPr>
      <w:r w:rsidRPr="00FF2C49">
        <w:rPr>
          <w:rFonts w:cs="David" w:hint="cs"/>
          <w:u w:val="single"/>
          <w:rtl/>
        </w:rPr>
        <w:t>דוד טל:</w:t>
      </w:r>
    </w:p>
    <w:p w14:paraId="6FCC8D5D" w14:textId="77777777" w:rsidR="00FF2C49" w:rsidRPr="00FF2C49" w:rsidRDefault="00FF2C49" w:rsidP="00FF2C49">
      <w:pPr>
        <w:bidi/>
        <w:rPr>
          <w:rFonts w:cs="David" w:hint="cs"/>
          <w:rtl/>
        </w:rPr>
      </w:pPr>
    </w:p>
    <w:p w14:paraId="15581E0D" w14:textId="77777777" w:rsidR="00FF2C49" w:rsidRPr="00FF2C49" w:rsidRDefault="00FF2C49" w:rsidP="00FF2C49">
      <w:pPr>
        <w:bidi/>
        <w:rPr>
          <w:rFonts w:cs="David" w:hint="cs"/>
          <w:rtl/>
        </w:rPr>
      </w:pPr>
      <w:r w:rsidRPr="00FF2C49">
        <w:rPr>
          <w:rFonts w:cs="David" w:hint="cs"/>
          <w:rtl/>
        </w:rPr>
        <w:tab/>
        <w:t xml:space="preserve"> אני רוצה לייצג את עמדתה של חברת הכנסת דותן.</w:t>
      </w:r>
    </w:p>
    <w:p w14:paraId="70859689" w14:textId="77777777" w:rsidR="00FF2C49" w:rsidRPr="00FF2C49" w:rsidRDefault="00FF2C49" w:rsidP="00FF2C49">
      <w:pPr>
        <w:bidi/>
        <w:rPr>
          <w:rFonts w:cs="David" w:hint="cs"/>
          <w:rtl/>
        </w:rPr>
      </w:pPr>
    </w:p>
    <w:p w14:paraId="4FED005A" w14:textId="77777777" w:rsidR="00FF2C49" w:rsidRPr="00FF2C49" w:rsidRDefault="00FF2C49" w:rsidP="00FF2C49">
      <w:pPr>
        <w:bidi/>
        <w:rPr>
          <w:rFonts w:cs="David" w:hint="cs"/>
          <w:rtl/>
        </w:rPr>
      </w:pPr>
      <w:r w:rsidRPr="00FF2C49">
        <w:rPr>
          <w:rFonts w:cs="David" w:hint="cs"/>
          <w:u w:val="single"/>
          <w:rtl/>
        </w:rPr>
        <w:t>היו"ר רוחמה אברהם:</w:t>
      </w:r>
    </w:p>
    <w:p w14:paraId="52335CD4" w14:textId="77777777" w:rsidR="00FF2C49" w:rsidRPr="00FF2C49" w:rsidRDefault="00FF2C49" w:rsidP="00FF2C49">
      <w:pPr>
        <w:bidi/>
        <w:rPr>
          <w:rFonts w:cs="David" w:hint="cs"/>
          <w:rtl/>
        </w:rPr>
      </w:pPr>
    </w:p>
    <w:p w14:paraId="177D0C95" w14:textId="77777777" w:rsidR="00FF2C49" w:rsidRPr="00FF2C49" w:rsidRDefault="00FF2C49" w:rsidP="00FF2C49">
      <w:pPr>
        <w:bidi/>
        <w:rPr>
          <w:rFonts w:cs="David" w:hint="cs"/>
          <w:rtl/>
        </w:rPr>
      </w:pPr>
      <w:r w:rsidRPr="00FF2C49">
        <w:rPr>
          <w:rFonts w:cs="David" w:hint="cs"/>
          <w:rtl/>
        </w:rPr>
        <w:tab/>
        <w:t xml:space="preserve"> יש לך מכתב אדוני?</w:t>
      </w:r>
    </w:p>
    <w:p w14:paraId="33586242" w14:textId="77777777" w:rsidR="00FF2C49" w:rsidRPr="00FF2C49" w:rsidRDefault="00FF2C49" w:rsidP="00FF2C49">
      <w:pPr>
        <w:bidi/>
        <w:rPr>
          <w:rFonts w:cs="David" w:hint="cs"/>
          <w:rtl/>
        </w:rPr>
      </w:pPr>
    </w:p>
    <w:p w14:paraId="60BE454E" w14:textId="77777777" w:rsidR="00FF2C49" w:rsidRPr="00FF2C49" w:rsidRDefault="00FF2C49" w:rsidP="00FF2C49">
      <w:pPr>
        <w:bidi/>
        <w:rPr>
          <w:rFonts w:cs="David" w:hint="cs"/>
          <w:rtl/>
        </w:rPr>
      </w:pPr>
      <w:r w:rsidRPr="00FF2C49">
        <w:rPr>
          <w:rFonts w:cs="David" w:hint="cs"/>
          <w:u w:val="single"/>
          <w:rtl/>
        </w:rPr>
        <w:t>דוד טל:</w:t>
      </w:r>
    </w:p>
    <w:p w14:paraId="7E75BE8A" w14:textId="77777777" w:rsidR="00FF2C49" w:rsidRPr="00FF2C49" w:rsidRDefault="00FF2C49" w:rsidP="00FF2C49">
      <w:pPr>
        <w:bidi/>
        <w:rPr>
          <w:rFonts w:cs="David" w:hint="cs"/>
          <w:rtl/>
        </w:rPr>
      </w:pPr>
    </w:p>
    <w:p w14:paraId="061BA1FB" w14:textId="77777777" w:rsidR="00FF2C49" w:rsidRPr="00FF2C49" w:rsidRDefault="00FF2C49" w:rsidP="00FF2C49">
      <w:pPr>
        <w:bidi/>
        <w:rPr>
          <w:rFonts w:cs="David" w:hint="cs"/>
          <w:rtl/>
        </w:rPr>
      </w:pPr>
      <w:r w:rsidRPr="00FF2C49">
        <w:rPr>
          <w:rFonts w:cs="David" w:hint="cs"/>
          <w:rtl/>
        </w:rPr>
        <w:tab/>
        <w:t xml:space="preserve"> לא, אין לי.</w:t>
      </w:r>
    </w:p>
    <w:p w14:paraId="6D21D8BF" w14:textId="77777777" w:rsidR="00FF2C49" w:rsidRPr="00FF2C49" w:rsidRDefault="00FF2C49" w:rsidP="00FF2C49">
      <w:pPr>
        <w:bidi/>
        <w:rPr>
          <w:rFonts w:cs="David" w:hint="cs"/>
          <w:rtl/>
        </w:rPr>
      </w:pPr>
    </w:p>
    <w:p w14:paraId="46850AED" w14:textId="77777777" w:rsidR="00FF2C49" w:rsidRPr="00FF2C49" w:rsidRDefault="00FF2C49" w:rsidP="00FF2C49">
      <w:pPr>
        <w:bidi/>
        <w:rPr>
          <w:rFonts w:cs="David" w:hint="cs"/>
          <w:rtl/>
        </w:rPr>
      </w:pPr>
      <w:r w:rsidRPr="00FF2C49">
        <w:rPr>
          <w:rFonts w:cs="David" w:hint="cs"/>
          <w:u w:val="single"/>
          <w:rtl/>
        </w:rPr>
        <w:t>היו"ר רוחמה אברהם:</w:t>
      </w:r>
    </w:p>
    <w:p w14:paraId="79010388" w14:textId="77777777" w:rsidR="00FF2C49" w:rsidRPr="00FF2C49" w:rsidRDefault="00FF2C49" w:rsidP="00FF2C49">
      <w:pPr>
        <w:bidi/>
        <w:rPr>
          <w:rFonts w:cs="David" w:hint="cs"/>
          <w:rtl/>
        </w:rPr>
      </w:pPr>
    </w:p>
    <w:p w14:paraId="36F165A7" w14:textId="77777777" w:rsidR="00FF2C49" w:rsidRPr="00FF2C49" w:rsidRDefault="00FF2C49" w:rsidP="00FF2C49">
      <w:pPr>
        <w:bidi/>
        <w:rPr>
          <w:rFonts w:cs="David" w:hint="cs"/>
          <w:rtl/>
        </w:rPr>
      </w:pPr>
      <w:r w:rsidRPr="00FF2C49">
        <w:rPr>
          <w:rFonts w:cs="David" w:hint="cs"/>
          <w:rtl/>
        </w:rPr>
        <w:tab/>
        <w:t xml:space="preserve">פרוצדולרית, מכיוון שחברת הכנסת דותן לא נוכחת, היא היתה אמורה להעביר מכתב אליי או לוועדה עצמה ולנמק מדוע היא לא נוכחת בדיון. </w:t>
      </w:r>
    </w:p>
    <w:p w14:paraId="65D58B36" w14:textId="77777777" w:rsidR="00FF2C49" w:rsidRPr="00FF2C49" w:rsidRDefault="00FF2C49" w:rsidP="00FF2C49">
      <w:pPr>
        <w:bidi/>
        <w:rPr>
          <w:rFonts w:cs="David" w:hint="cs"/>
          <w:rtl/>
        </w:rPr>
      </w:pPr>
    </w:p>
    <w:p w14:paraId="4C4A84C3" w14:textId="77777777" w:rsidR="00FF2C49" w:rsidRPr="00FF2C49" w:rsidRDefault="00FF2C49" w:rsidP="00FF2C49">
      <w:pPr>
        <w:bidi/>
        <w:jc w:val="center"/>
        <w:rPr>
          <w:rFonts w:cs="David" w:hint="cs"/>
          <w:b/>
          <w:bCs/>
          <w:u w:val="single"/>
          <w:rtl/>
        </w:rPr>
      </w:pPr>
      <w:r w:rsidRPr="00FF2C49">
        <w:rPr>
          <w:rFonts w:cs="David"/>
          <w:rtl/>
        </w:rPr>
        <w:br w:type="page"/>
      </w:r>
      <w:r w:rsidRPr="00FF2C49">
        <w:rPr>
          <w:rFonts w:cs="David" w:hint="cs"/>
          <w:b/>
          <w:bCs/>
          <w:u w:val="single"/>
          <w:rtl/>
        </w:rPr>
        <w:t xml:space="preserve">החלטת פרקליטות מחוז הדרום לנתח גופת תינוקת וההשלכות הנובעות מכך </w:t>
      </w:r>
      <w:r w:rsidRPr="00FF2C49">
        <w:rPr>
          <w:rFonts w:cs="David"/>
          <w:b/>
          <w:bCs/>
          <w:u w:val="single"/>
          <w:rtl/>
        </w:rPr>
        <w:t>–</w:t>
      </w:r>
      <w:r w:rsidRPr="00FF2C49">
        <w:rPr>
          <w:rFonts w:cs="David" w:hint="cs"/>
          <w:b/>
          <w:bCs/>
          <w:u w:val="single"/>
          <w:rtl/>
        </w:rPr>
        <w:t xml:space="preserve"> חבר הכנסת משה גפני</w:t>
      </w:r>
    </w:p>
    <w:p w14:paraId="61D40720" w14:textId="77777777" w:rsidR="00FF2C49" w:rsidRPr="00FF2C49" w:rsidRDefault="00FF2C49" w:rsidP="00FF2C49">
      <w:pPr>
        <w:bidi/>
        <w:rPr>
          <w:rFonts w:cs="David" w:hint="cs"/>
          <w:rtl/>
        </w:rPr>
      </w:pPr>
    </w:p>
    <w:p w14:paraId="1E22521C" w14:textId="77777777" w:rsidR="00FF2C49" w:rsidRPr="00FF2C49" w:rsidRDefault="00FF2C49" w:rsidP="00FF2C49">
      <w:pPr>
        <w:bidi/>
        <w:rPr>
          <w:rFonts w:cs="David" w:hint="cs"/>
          <w:rtl/>
        </w:rPr>
      </w:pPr>
      <w:r w:rsidRPr="00FF2C49">
        <w:rPr>
          <w:rFonts w:cs="David" w:hint="cs"/>
          <w:u w:val="single"/>
          <w:rtl/>
        </w:rPr>
        <w:t>היו"ר רוחמה אברהם:</w:t>
      </w:r>
    </w:p>
    <w:p w14:paraId="25B4BCD6" w14:textId="77777777" w:rsidR="00FF2C49" w:rsidRPr="00FF2C49" w:rsidRDefault="00FF2C49" w:rsidP="00FF2C49">
      <w:pPr>
        <w:bidi/>
        <w:rPr>
          <w:rFonts w:cs="David" w:hint="cs"/>
          <w:rtl/>
        </w:rPr>
      </w:pPr>
    </w:p>
    <w:p w14:paraId="21BD2E38" w14:textId="77777777" w:rsidR="00FF2C49" w:rsidRPr="00FF2C49" w:rsidRDefault="00FF2C49" w:rsidP="00FF2C49">
      <w:pPr>
        <w:bidi/>
        <w:rPr>
          <w:rFonts w:cs="David" w:hint="cs"/>
          <w:rtl/>
        </w:rPr>
      </w:pPr>
      <w:r w:rsidRPr="00FF2C49">
        <w:rPr>
          <w:rFonts w:cs="David" w:hint="cs"/>
          <w:rtl/>
        </w:rPr>
        <w:tab/>
        <w:t xml:space="preserve"> אנחנו עוברים לנושא הבא. חבר הכנסת גפני, בבקשה.</w:t>
      </w:r>
    </w:p>
    <w:p w14:paraId="71A2D0F7" w14:textId="77777777" w:rsidR="00FF2C49" w:rsidRPr="00FF2C49" w:rsidRDefault="00FF2C49" w:rsidP="00FF2C49">
      <w:pPr>
        <w:bidi/>
        <w:rPr>
          <w:rFonts w:cs="David" w:hint="cs"/>
          <w:u w:val="single"/>
          <w:rtl/>
        </w:rPr>
      </w:pPr>
    </w:p>
    <w:p w14:paraId="0E377D88" w14:textId="77777777" w:rsidR="00FF2C49" w:rsidRPr="00FF2C49" w:rsidRDefault="00FF2C49" w:rsidP="00FF2C49">
      <w:pPr>
        <w:bidi/>
        <w:rPr>
          <w:rFonts w:cs="David" w:hint="cs"/>
          <w:rtl/>
        </w:rPr>
      </w:pPr>
      <w:r w:rsidRPr="00FF2C49">
        <w:rPr>
          <w:rFonts w:cs="David" w:hint="cs"/>
          <w:u w:val="single"/>
          <w:rtl/>
        </w:rPr>
        <w:t>משה גפני:</w:t>
      </w:r>
    </w:p>
    <w:p w14:paraId="01D7902B" w14:textId="77777777" w:rsidR="00FF2C49" w:rsidRPr="00FF2C49" w:rsidRDefault="00FF2C49" w:rsidP="00FF2C49">
      <w:pPr>
        <w:bidi/>
        <w:rPr>
          <w:rFonts w:cs="David" w:hint="cs"/>
          <w:rtl/>
        </w:rPr>
      </w:pPr>
    </w:p>
    <w:p w14:paraId="45C27938" w14:textId="77777777" w:rsidR="00FF2C49" w:rsidRPr="00FF2C49" w:rsidRDefault="00FF2C49" w:rsidP="00FF2C49">
      <w:pPr>
        <w:bidi/>
        <w:rPr>
          <w:rFonts w:cs="David" w:hint="cs"/>
          <w:rtl/>
        </w:rPr>
      </w:pPr>
      <w:r w:rsidRPr="00FF2C49">
        <w:rPr>
          <w:rFonts w:cs="David" w:hint="cs"/>
          <w:rtl/>
        </w:rPr>
        <w:tab/>
        <w:t>גברתי היושבת ראש, ביום ראשון קרתה טרגדיה למשפחה צמחונית באשדוד, שהתינוקת שלהם בת השנה וחצי חלתה בחום גבוה. המשפחה שומרת מצוות וביקשה לקבור, כפי שקורה בדברים כאלה, לצערנו הרב. הרשויות השונות ביקשו לנתח את הגופה, כאשר על פניו, מבחינה ציבורית לא נראתה סיבה, כאשר יש חוק שאומר שבלי הסכמת המשפחה אלא כאשר יש חשדות פליליים. אין חשדות פליליים.</w:t>
      </w:r>
    </w:p>
    <w:p w14:paraId="50B12AA5" w14:textId="77777777" w:rsidR="00FF2C49" w:rsidRPr="00FF2C49" w:rsidRDefault="00FF2C49" w:rsidP="00FF2C49">
      <w:pPr>
        <w:bidi/>
        <w:rPr>
          <w:rFonts w:cs="David" w:hint="cs"/>
          <w:rtl/>
        </w:rPr>
      </w:pPr>
    </w:p>
    <w:p w14:paraId="37BDC97E" w14:textId="77777777" w:rsidR="00FF2C49" w:rsidRPr="00FF2C49" w:rsidRDefault="00FF2C49" w:rsidP="00FF2C49">
      <w:pPr>
        <w:bidi/>
        <w:rPr>
          <w:rFonts w:cs="David" w:hint="cs"/>
          <w:i/>
          <w:iCs/>
          <w:rtl/>
        </w:rPr>
      </w:pPr>
      <w:r w:rsidRPr="00FF2C49">
        <w:rPr>
          <w:rFonts w:cs="David" w:hint="cs"/>
          <w:u w:val="single"/>
          <w:rtl/>
        </w:rPr>
        <w:t>קולט אביטל:</w:t>
      </w:r>
    </w:p>
    <w:p w14:paraId="06E7C08B" w14:textId="77777777" w:rsidR="00FF2C49" w:rsidRPr="00FF2C49" w:rsidRDefault="00FF2C49" w:rsidP="00FF2C49">
      <w:pPr>
        <w:bidi/>
        <w:rPr>
          <w:rFonts w:cs="David" w:hint="cs"/>
          <w:i/>
          <w:iCs/>
          <w:rtl/>
        </w:rPr>
      </w:pPr>
    </w:p>
    <w:p w14:paraId="03D238D7" w14:textId="77777777" w:rsidR="00FF2C49" w:rsidRPr="00FF2C49" w:rsidRDefault="00FF2C49" w:rsidP="00FF2C49">
      <w:pPr>
        <w:bidi/>
        <w:rPr>
          <w:rFonts w:cs="David" w:hint="cs"/>
          <w:rtl/>
        </w:rPr>
      </w:pPr>
      <w:r w:rsidRPr="00FF2C49">
        <w:rPr>
          <w:rFonts w:cs="David" w:hint="cs"/>
          <w:i/>
          <w:iCs/>
          <w:rtl/>
        </w:rPr>
        <w:tab/>
        <w:t xml:space="preserve"> </w:t>
      </w:r>
      <w:r w:rsidRPr="00FF2C49">
        <w:rPr>
          <w:rFonts w:cs="David" w:hint="cs"/>
          <w:rtl/>
        </w:rPr>
        <w:t>יש. רשלנות. בכל אמצעי התקשורת התפרסם שלא הסכימו לתת לה אנטיביוטיקה.</w:t>
      </w:r>
    </w:p>
    <w:p w14:paraId="32DB4741" w14:textId="77777777" w:rsidR="00FF2C49" w:rsidRPr="00FF2C49" w:rsidRDefault="00FF2C49" w:rsidP="00FF2C49">
      <w:pPr>
        <w:bidi/>
        <w:rPr>
          <w:rFonts w:cs="David" w:hint="cs"/>
          <w:rtl/>
        </w:rPr>
      </w:pPr>
    </w:p>
    <w:p w14:paraId="21495677" w14:textId="77777777" w:rsidR="00FF2C49" w:rsidRPr="00FF2C49" w:rsidRDefault="00FF2C49" w:rsidP="00FF2C49">
      <w:pPr>
        <w:bidi/>
        <w:rPr>
          <w:rFonts w:cs="David" w:hint="cs"/>
          <w:rtl/>
        </w:rPr>
      </w:pPr>
      <w:r w:rsidRPr="00FF2C49">
        <w:rPr>
          <w:rFonts w:cs="David" w:hint="cs"/>
          <w:u w:val="single"/>
          <w:rtl/>
        </w:rPr>
        <w:t>משה גפני:</w:t>
      </w:r>
    </w:p>
    <w:p w14:paraId="1586E282" w14:textId="77777777" w:rsidR="00FF2C49" w:rsidRPr="00FF2C49" w:rsidRDefault="00FF2C49" w:rsidP="00FF2C49">
      <w:pPr>
        <w:bidi/>
        <w:rPr>
          <w:rFonts w:cs="David" w:hint="cs"/>
          <w:rtl/>
        </w:rPr>
      </w:pPr>
    </w:p>
    <w:p w14:paraId="72AC4F71" w14:textId="77777777" w:rsidR="00FF2C49" w:rsidRPr="00FF2C49" w:rsidRDefault="00FF2C49" w:rsidP="00FF2C49">
      <w:pPr>
        <w:bidi/>
        <w:rPr>
          <w:rFonts w:cs="David" w:hint="cs"/>
          <w:rtl/>
        </w:rPr>
      </w:pPr>
      <w:r w:rsidRPr="00FF2C49">
        <w:rPr>
          <w:rFonts w:cs="David" w:hint="cs"/>
          <w:rtl/>
        </w:rPr>
        <w:tab/>
        <w:t>אני לא יודע מה התפרסם. זה המקרה הקלאסי הציבורי. לצערי הרב, בנסיבות טראגיות מאוד, שהרשויות שצריכות ליישם את הצעת החוק שקבענו, למיטב שיפוטי או הבנתי יש פה חריגה מהחוק. אני סבור שהנושא מאוד ציבורי, לאור ההשלכות שקרו, שעל זה אני לא רוצה לדבר ואם תאשרו לי, אני אדבר במליאת הכנסת. אולי אני גם איעתר לבקשת יו"ר הקואליציה - -</w:t>
      </w:r>
    </w:p>
    <w:p w14:paraId="5770A76C" w14:textId="77777777" w:rsidR="00FF2C49" w:rsidRPr="00FF2C49" w:rsidRDefault="00FF2C49" w:rsidP="00FF2C49">
      <w:pPr>
        <w:bidi/>
        <w:rPr>
          <w:rFonts w:cs="David" w:hint="cs"/>
          <w:rtl/>
        </w:rPr>
      </w:pPr>
    </w:p>
    <w:p w14:paraId="17D3C05D" w14:textId="77777777" w:rsidR="00FF2C49" w:rsidRPr="00FF2C49" w:rsidRDefault="00FF2C49" w:rsidP="00FF2C49">
      <w:pPr>
        <w:bidi/>
        <w:rPr>
          <w:rFonts w:cs="David" w:hint="cs"/>
          <w:rtl/>
        </w:rPr>
      </w:pPr>
      <w:r w:rsidRPr="00FF2C49">
        <w:rPr>
          <w:rFonts w:cs="David" w:hint="cs"/>
          <w:u w:val="single"/>
          <w:rtl/>
        </w:rPr>
        <w:t>משה שרוני:</w:t>
      </w:r>
    </w:p>
    <w:p w14:paraId="3187795E" w14:textId="77777777" w:rsidR="00FF2C49" w:rsidRPr="00FF2C49" w:rsidRDefault="00FF2C49" w:rsidP="00FF2C49">
      <w:pPr>
        <w:bidi/>
        <w:rPr>
          <w:rFonts w:cs="David" w:hint="cs"/>
          <w:rtl/>
        </w:rPr>
      </w:pPr>
    </w:p>
    <w:p w14:paraId="3547CCDD" w14:textId="77777777" w:rsidR="00FF2C49" w:rsidRPr="00FF2C49" w:rsidRDefault="00FF2C49" w:rsidP="00FF2C49">
      <w:pPr>
        <w:bidi/>
        <w:rPr>
          <w:rFonts w:cs="David" w:hint="cs"/>
          <w:rtl/>
        </w:rPr>
      </w:pPr>
      <w:r w:rsidRPr="00FF2C49">
        <w:rPr>
          <w:rFonts w:cs="David" w:hint="cs"/>
          <w:rtl/>
        </w:rPr>
        <w:tab/>
        <w:t>יש נאומים בני דקה.</w:t>
      </w:r>
    </w:p>
    <w:p w14:paraId="1E8AF93A" w14:textId="77777777" w:rsidR="00FF2C49" w:rsidRPr="00FF2C49" w:rsidRDefault="00FF2C49" w:rsidP="00FF2C49">
      <w:pPr>
        <w:bidi/>
        <w:rPr>
          <w:rFonts w:cs="David" w:hint="cs"/>
          <w:rtl/>
        </w:rPr>
      </w:pPr>
    </w:p>
    <w:p w14:paraId="5487EFB9" w14:textId="77777777" w:rsidR="00FF2C49" w:rsidRPr="00FF2C49" w:rsidRDefault="00FF2C49" w:rsidP="00FF2C49">
      <w:pPr>
        <w:bidi/>
        <w:rPr>
          <w:rFonts w:cs="David" w:hint="cs"/>
          <w:rtl/>
        </w:rPr>
      </w:pPr>
      <w:r w:rsidRPr="00FF2C49">
        <w:rPr>
          <w:rFonts w:cs="David" w:hint="cs"/>
          <w:u w:val="single"/>
          <w:rtl/>
        </w:rPr>
        <w:t>משה גפני:</w:t>
      </w:r>
    </w:p>
    <w:p w14:paraId="7E047B3F" w14:textId="77777777" w:rsidR="00FF2C49" w:rsidRPr="00FF2C49" w:rsidRDefault="00FF2C49" w:rsidP="00FF2C49">
      <w:pPr>
        <w:bidi/>
        <w:rPr>
          <w:rFonts w:cs="David" w:hint="cs"/>
          <w:rtl/>
        </w:rPr>
      </w:pPr>
    </w:p>
    <w:p w14:paraId="0CF9276F" w14:textId="77777777" w:rsidR="00FF2C49" w:rsidRPr="00FF2C49" w:rsidRDefault="00FF2C49" w:rsidP="00FF2C49">
      <w:pPr>
        <w:bidi/>
        <w:rPr>
          <w:rFonts w:cs="David" w:hint="cs"/>
          <w:rtl/>
        </w:rPr>
      </w:pPr>
      <w:r w:rsidRPr="00FF2C49">
        <w:rPr>
          <w:rFonts w:cs="David" w:hint="cs"/>
          <w:rtl/>
        </w:rPr>
        <w:tab/>
        <w:t>כן, אבל אני צריך את תשובת השר. זה דיון. ההבדל בין נאומים בני דקה לבין הצעה שנדונה במליאת הכנסת הוא שונה לחלוטין באופן מהותי, כי אז חבר הכנסת מעלה ההצעה, הנושא עולה לדיון והשר משיב. אולי מה שאעלה לא נכון, אולי מה שאומרת חברת הכנסת אביטל נכון ואני לא ידעתי. ואז נדע שהכנסת חוקקה חוק ומיישמים אותו ככתבו וכלשונו. אבל זה המקרה הקלאסי של מקרה דחוף שאנחנו צריכים לדון בו, הממשלה צריכה להתייחס. זה תפקידו של הפרלמנט, לפקח על עבודת הממשלה, על הרשויות השונות שצריכות ליישם את החוקים שהכנסת מחוקקת.</w:t>
      </w:r>
    </w:p>
    <w:p w14:paraId="4D6A976E" w14:textId="77777777" w:rsidR="00FF2C49" w:rsidRPr="00FF2C49" w:rsidRDefault="00FF2C49" w:rsidP="00FF2C49">
      <w:pPr>
        <w:bidi/>
        <w:rPr>
          <w:rFonts w:cs="David" w:hint="cs"/>
          <w:rtl/>
        </w:rPr>
      </w:pPr>
    </w:p>
    <w:p w14:paraId="0D402317" w14:textId="77777777" w:rsidR="00FF2C49" w:rsidRPr="00FF2C49" w:rsidRDefault="00FF2C49" w:rsidP="00FF2C49">
      <w:pPr>
        <w:bidi/>
        <w:rPr>
          <w:rFonts w:cs="David" w:hint="cs"/>
          <w:i/>
          <w:iCs/>
          <w:rtl/>
        </w:rPr>
      </w:pPr>
      <w:r w:rsidRPr="00FF2C49">
        <w:rPr>
          <w:rFonts w:cs="David" w:hint="cs"/>
          <w:u w:val="single"/>
          <w:rtl/>
        </w:rPr>
        <w:t>קולט אביטל:</w:t>
      </w:r>
    </w:p>
    <w:p w14:paraId="708EF1CF" w14:textId="77777777" w:rsidR="00FF2C49" w:rsidRPr="00FF2C49" w:rsidRDefault="00FF2C49" w:rsidP="00FF2C49">
      <w:pPr>
        <w:bidi/>
        <w:rPr>
          <w:rFonts w:cs="David" w:hint="cs"/>
          <w:i/>
          <w:iCs/>
          <w:rtl/>
        </w:rPr>
      </w:pPr>
    </w:p>
    <w:p w14:paraId="36DF84D7" w14:textId="77777777" w:rsidR="00FF2C49" w:rsidRPr="00FF2C49" w:rsidRDefault="00FF2C49" w:rsidP="00FF2C49">
      <w:pPr>
        <w:bidi/>
        <w:ind w:firstLine="567"/>
        <w:rPr>
          <w:rFonts w:cs="David" w:hint="cs"/>
          <w:rtl/>
        </w:rPr>
      </w:pPr>
      <w:r w:rsidRPr="00FF2C49">
        <w:rPr>
          <w:rFonts w:cs="David" w:hint="cs"/>
          <w:rtl/>
        </w:rPr>
        <w:t xml:space="preserve">חבר הכנסת גפני, כשאנחנו דנו בהצעה שלך זה היה ביום שני בצהרים, בשעה 12:00 </w:t>
      </w:r>
      <w:r w:rsidRPr="00FF2C49">
        <w:rPr>
          <w:rFonts w:cs="David"/>
          <w:rtl/>
        </w:rPr>
        <w:t>–</w:t>
      </w:r>
      <w:r w:rsidRPr="00FF2C49">
        <w:rPr>
          <w:rFonts w:cs="David" w:hint="cs"/>
          <w:rtl/>
        </w:rPr>
        <w:t xml:space="preserve"> כאשר היינו אחרי ההתנהלות שכולנו מכירים אותה, כאשר הגופה של הילדה נחטפה ונקברה על ידי המשפחה. זה הופיע בכלי התקשורת שהגופה נחטפה, כולנו ראינו מה התנהל שם, הדרך שבה היא נחטפה, שבוודאי אינך נותן את הסכמתך להתנהלות הבריונית. כבר היתה לוויה, לכן אף אחד לא חש שהנושא דחוף אחרי הלוויה.</w:t>
      </w:r>
    </w:p>
    <w:p w14:paraId="37F802A6" w14:textId="77777777" w:rsidR="00FF2C49" w:rsidRPr="00FF2C49" w:rsidRDefault="00FF2C49" w:rsidP="00FF2C49">
      <w:pPr>
        <w:bidi/>
        <w:rPr>
          <w:rFonts w:cs="David" w:hint="cs"/>
          <w:rtl/>
        </w:rPr>
      </w:pPr>
    </w:p>
    <w:p w14:paraId="408A6C47" w14:textId="77777777" w:rsidR="00FF2C49" w:rsidRPr="00FF2C49" w:rsidRDefault="00FF2C49" w:rsidP="00FF2C49">
      <w:pPr>
        <w:bidi/>
        <w:rPr>
          <w:rFonts w:cs="David" w:hint="cs"/>
          <w:rtl/>
        </w:rPr>
      </w:pPr>
      <w:r w:rsidRPr="00FF2C49">
        <w:rPr>
          <w:rFonts w:cs="David" w:hint="cs"/>
          <w:u w:val="single"/>
          <w:rtl/>
        </w:rPr>
        <w:t>משה גפני:</w:t>
      </w:r>
    </w:p>
    <w:p w14:paraId="1968AEB2" w14:textId="77777777" w:rsidR="00FF2C49" w:rsidRPr="00FF2C49" w:rsidRDefault="00FF2C49" w:rsidP="00FF2C49">
      <w:pPr>
        <w:bidi/>
        <w:rPr>
          <w:rFonts w:cs="David" w:hint="cs"/>
          <w:rtl/>
        </w:rPr>
      </w:pPr>
    </w:p>
    <w:p w14:paraId="6002A067" w14:textId="77777777" w:rsidR="00FF2C49" w:rsidRPr="00FF2C49" w:rsidRDefault="00FF2C49" w:rsidP="00FF2C49">
      <w:pPr>
        <w:bidi/>
        <w:rPr>
          <w:rFonts w:cs="David" w:hint="cs"/>
          <w:rtl/>
        </w:rPr>
      </w:pPr>
      <w:r w:rsidRPr="00FF2C49">
        <w:rPr>
          <w:rFonts w:cs="David" w:hint="cs"/>
          <w:rtl/>
        </w:rPr>
        <w:tab/>
        <w:t xml:space="preserve">אני לא ביקשתי דיון על המקרה הספציפי. הייתי יכול לדבר עם פרקליטת מחוז דרום או עם פרקליט המדינה וזה מה שעשיתי. אני לא מדבר על המקרה הספציפי. אני מדבר על הנושא הדחוף הזה שהעלה לסדר היום הציבורי </w:t>
      </w:r>
      <w:r w:rsidRPr="00FF2C49">
        <w:rPr>
          <w:rFonts w:cs="David"/>
          <w:rtl/>
        </w:rPr>
        <w:t>–</w:t>
      </w:r>
      <w:r w:rsidRPr="00FF2C49">
        <w:rPr>
          <w:rFonts w:cs="David" w:hint="cs"/>
          <w:rtl/>
        </w:rPr>
        <w:t xml:space="preserve"> ואני לא יודע מאיפה את מתייחסת לבריונות, יש לי הגדרות בריונית על כל מה שנעשה...</w:t>
      </w:r>
    </w:p>
    <w:p w14:paraId="5FD08308" w14:textId="77777777" w:rsidR="00FF2C49" w:rsidRPr="00FF2C49" w:rsidRDefault="00FF2C49" w:rsidP="00FF2C49">
      <w:pPr>
        <w:bidi/>
        <w:rPr>
          <w:rFonts w:cs="David" w:hint="cs"/>
          <w:rtl/>
        </w:rPr>
      </w:pPr>
    </w:p>
    <w:p w14:paraId="5D3FAE29" w14:textId="77777777" w:rsidR="00FF2C49" w:rsidRPr="00FF2C49" w:rsidRDefault="00FF2C49" w:rsidP="00FF2C49">
      <w:pPr>
        <w:bidi/>
        <w:rPr>
          <w:rFonts w:cs="David" w:hint="cs"/>
          <w:i/>
          <w:iCs/>
          <w:rtl/>
        </w:rPr>
      </w:pPr>
      <w:r w:rsidRPr="00FF2C49">
        <w:rPr>
          <w:rFonts w:cs="David"/>
          <w:u w:val="single"/>
          <w:rtl/>
        </w:rPr>
        <w:br w:type="page"/>
      </w:r>
      <w:r w:rsidRPr="00FF2C49">
        <w:rPr>
          <w:rFonts w:cs="David" w:hint="cs"/>
          <w:u w:val="single"/>
          <w:rtl/>
        </w:rPr>
        <w:t>קולט אביטל:</w:t>
      </w:r>
    </w:p>
    <w:p w14:paraId="6F093614" w14:textId="77777777" w:rsidR="00FF2C49" w:rsidRPr="00FF2C49" w:rsidRDefault="00FF2C49" w:rsidP="00FF2C49">
      <w:pPr>
        <w:bidi/>
        <w:rPr>
          <w:rFonts w:cs="David" w:hint="cs"/>
          <w:i/>
          <w:iCs/>
          <w:rtl/>
        </w:rPr>
      </w:pPr>
    </w:p>
    <w:p w14:paraId="4F6C9FA4" w14:textId="77777777" w:rsidR="00FF2C49" w:rsidRPr="00FF2C49" w:rsidRDefault="00FF2C49" w:rsidP="00FF2C49">
      <w:pPr>
        <w:bidi/>
        <w:rPr>
          <w:rFonts w:cs="David" w:hint="cs"/>
          <w:rtl/>
        </w:rPr>
      </w:pPr>
      <w:r w:rsidRPr="00FF2C49">
        <w:rPr>
          <w:rFonts w:cs="David" w:hint="cs"/>
          <w:i/>
          <w:iCs/>
          <w:rtl/>
        </w:rPr>
        <w:tab/>
      </w:r>
      <w:r w:rsidRPr="00FF2C49">
        <w:rPr>
          <w:rFonts w:cs="David" w:hint="cs"/>
          <w:rtl/>
        </w:rPr>
        <w:t>לכל אחד מאתנו יש הגדרות אחרות. מי שצפה בטלוויזיה, ראה איך הדבר הזה התנהל.</w:t>
      </w:r>
    </w:p>
    <w:p w14:paraId="15353285" w14:textId="77777777" w:rsidR="00FF2C49" w:rsidRPr="00FF2C49" w:rsidRDefault="00FF2C49" w:rsidP="00FF2C49">
      <w:pPr>
        <w:bidi/>
        <w:rPr>
          <w:rFonts w:cs="David" w:hint="cs"/>
          <w:rtl/>
        </w:rPr>
      </w:pPr>
    </w:p>
    <w:p w14:paraId="34DFC6EC" w14:textId="77777777" w:rsidR="00FF2C49" w:rsidRPr="00FF2C49" w:rsidRDefault="00FF2C49" w:rsidP="00FF2C49">
      <w:pPr>
        <w:bidi/>
        <w:rPr>
          <w:rFonts w:cs="David" w:hint="cs"/>
          <w:rtl/>
        </w:rPr>
      </w:pPr>
      <w:r w:rsidRPr="00FF2C49">
        <w:rPr>
          <w:rFonts w:cs="David" w:hint="cs"/>
          <w:u w:val="single"/>
          <w:rtl/>
        </w:rPr>
        <w:t>משה גפני:</w:t>
      </w:r>
    </w:p>
    <w:p w14:paraId="07DF24D4" w14:textId="77777777" w:rsidR="00FF2C49" w:rsidRPr="00FF2C49" w:rsidRDefault="00FF2C49" w:rsidP="00FF2C49">
      <w:pPr>
        <w:bidi/>
        <w:rPr>
          <w:rFonts w:cs="David" w:hint="cs"/>
          <w:rtl/>
        </w:rPr>
      </w:pPr>
    </w:p>
    <w:p w14:paraId="16948B5F" w14:textId="77777777" w:rsidR="00FF2C49" w:rsidRPr="00FF2C49" w:rsidRDefault="00FF2C49" w:rsidP="00FF2C49">
      <w:pPr>
        <w:bidi/>
        <w:rPr>
          <w:rFonts w:cs="David" w:hint="cs"/>
          <w:rtl/>
        </w:rPr>
      </w:pPr>
      <w:r w:rsidRPr="00FF2C49">
        <w:rPr>
          <w:rFonts w:cs="David" w:hint="cs"/>
          <w:rtl/>
        </w:rPr>
        <w:tab/>
        <w:t xml:space="preserve">חברת הכנסת אביטל, לא צפיתי בטלוויזיה. אני שמעתי רק את הבכיות של המשפחה וזה מה שעומד לנגד עיניי. אני שואל </w:t>
      </w:r>
      <w:r w:rsidRPr="00FF2C49">
        <w:rPr>
          <w:rFonts w:cs="David"/>
          <w:rtl/>
        </w:rPr>
        <w:t>–</w:t>
      </w:r>
      <w:r w:rsidRPr="00FF2C49">
        <w:rPr>
          <w:rFonts w:cs="David" w:hint="cs"/>
          <w:rtl/>
        </w:rPr>
        <w:t xml:space="preserve"> האם זה עולה בקנה אחד, עם תופעת הבריונות, שעלתה הרבה השבוע. אני לא דן על זה. אולי אני איעתר לבקשת יו"ר הקואליציה. </w:t>
      </w:r>
    </w:p>
    <w:p w14:paraId="5BB37162" w14:textId="77777777" w:rsidR="00FF2C49" w:rsidRPr="00FF2C49" w:rsidRDefault="00FF2C49" w:rsidP="00FF2C49">
      <w:pPr>
        <w:bidi/>
        <w:rPr>
          <w:rFonts w:cs="David" w:hint="cs"/>
          <w:rtl/>
        </w:rPr>
      </w:pPr>
    </w:p>
    <w:p w14:paraId="0E11AD72" w14:textId="77777777" w:rsidR="00FF2C49" w:rsidRPr="00FF2C49" w:rsidRDefault="00FF2C49" w:rsidP="00FF2C49">
      <w:pPr>
        <w:bidi/>
        <w:rPr>
          <w:rFonts w:cs="David" w:hint="cs"/>
          <w:rtl/>
        </w:rPr>
      </w:pPr>
      <w:r w:rsidRPr="00FF2C49">
        <w:rPr>
          <w:rFonts w:cs="David" w:hint="cs"/>
          <w:u w:val="single"/>
          <w:rtl/>
        </w:rPr>
        <w:t>משה שרוני:</w:t>
      </w:r>
    </w:p>
    <w:p w14:paraId="5737B705" w14:textId="77777777" w:rsidR="00FF2C49" w:rsidRPr="00FF2C49" w:rsidRDefault="00FF2C49" w:rsidP="00FF2C49">
      <w:pPr>
        <w:bidi/>
        <w:rPr>
          <w:rFonts w:cs="David" w:hint="cs"/>
          <w:rtl/>
        </w:rPr>
      </w:pPr>
    </w:p>
    <w:p w14:paraId="0F751509" w14:textId="77777777" w:rsidR="00FF2C49" w:rsidRPr="00FF2C49" w:rsidRDefault="00FF2C49" w:rsidP="00FF2C49">
      <w:pPr>
        <w:bidi/>
        <w:rPr>
          <w:rFonts w:cs="David" w:hint="cs"/>
          <w:rtl/>
        </w:rPr>
      </w:pPr>
      <w:r w:rsidRPr="00FF2C49">
        <w:rPr>
          <w:rFonts w:cs="David" w:hint="cs"/>
          <w:rtl/>
        </w:rPr>
        <w:tab/>
        <w:t>הפשקווילים עושים את זה.</w:t>
      </w:r>
    </w:p>
    <w:p w14:paraId="19B4A20F" w14:textId="77777777" w:rsidR="00FF2C49" w:rsidRPr="00FF2C49" w:rsidRDefault="00FF2C49" w:rsidP="00FF2C49">
      <w:pPr>
        <w:bidi/>
        <w:rPr>
          <w:rFonts w:cs="David" w:hint="cs"/>
          <w:rtl/>
        </w:rPr>
      </w:pPr>
    </w:p>
    <w:p w14:paraId="41B9DE3C" w14:textId="77777777" w:rsidR="00FF2C49" w:rsidRPr="00FF2C49" w:rsidRDefault="00FF2C49" w:rsidP="00FF2C49">
      <w:pPr>
        <w:bidi/>
        <w:rPr>
          <w:rFonts w:cs="David" w:hint="cs"/>
          <w:rtl/>
        </w:rPr>
      </w:pPr>
      <w:r w:rsidRPr="00FF2C49">
        <w:rPr>
          <w:rFonts w:cs="David" w:hint="cs"/>
          <w:u w:val="single"/>
          <w:rtl/>
        </w:rPr>
        <w:t>משה גפני:</w:t>
      </w:r>
    </w:p>
    <w:p w14:paraId="128F73E6" w14:textId="77777777" w:rsidR="00FF2C49" w:rsidRPr="00FF2C49" w:rsidRDefault="00FF2C49" w:rsidP="00FF2C49">
      <w:pPr>
        <w:bidi/>
        <w:rPr>
          <w:rFonts w:cs="David" w:hint="cs"/>
          <w:rtl/>
        </w:rPr>
      </w:pPr>
    </w:p>
    <w:p w14:paraId="245DF8B3" w14:textId="77777777" w:rsidR="00FF2C49" w:rsidRPr="00FF2C49" w:rsidRDefault="00FF2C49" w:rsidP="00FF2C49">
      <w:pPr>
        <w:bidi/>
        <w:rPr>
          <w:rFonts w:cs="David" w:hint="cs"/>
          <w:rtl/>
        </w:rPr>
      </w:pPr>
      <w:r w:rsidRPr="00FF2C49">
        <w:rPr>
          <w:rFonts w:cs="David" w:hint="cs"/>
          <w:rtl/>
        </w:rPr>
        <w:tab/>
        <w:t xml:space="preserve">הנושא הציבורי דחוף כי לדעתי יש השלכות לכאן או לכאן. צריך לדון על זה, אני לא מביע עמדה, וצריך לשמוע את עמדת הממשלה. מה זה משנה אם הגופה נקברה או לא? אני לא יודע מזה. </w:t>
      </w:r>
    </w:p>
    <w:p w14:paraId="441AC311" w14:textId="77777777" w:rsidR="00FF2C49" w:rsidRPr="00FF2C49" w:rsidRDefault="00FF2C49" w:rsidP="00FF2C49">
      <w:pPr>
        <w:bidi/>
        <w:rPr>
          <w:rFonts w:cs="David" w:hint="cs"/>
          <w:rtl/>
        </w:rPr>
      </w:pPr>
    </w:p>
    <w:p w14:paraId="51BA4D6C" w14:textId="77777777" w:rsidR="00FF2C49" w:rsidRPr="00FF2C49" w:rsidRDefault="00FF2C49" w:rsidP="00FF2C49">
      <w:pPr>
        <w:bidi/>
        <w:rPr>
          <w:rFonts w:cs="David" w:hint="cs"/>
          <w:u w:val="single"/>
          <w:rtl/>
        </w:rPr>
      </w:pPr>
      <w:r w:rsidRPr="00FF2C49">
        <w:rPr>
          <w:rFonts w:cs="David" w:hint="cs"/>
          <w:u w:val="single"/>
          <w:rtl/>
        </w:rPr>
        <w:t>מאיר פרוש:</w:t>
      </w:r>
    </w:p>
    <w:p w14:paraId="733917CD" w14:textId="77777777" w:rsidR="00FF2C49" w:rsidRPr="00FF2C49" w:rsidRDefault="00FF2C49" w:rsidP="00FF2C49">
      <w:pPr>
        <w:bidi/>
        <w:rPr>
          <w:rFonts w:cs="David" w:hint="cs"/>
          <w:u w:val="single"/>
        </w:rPr>
      </w:pPr>
    </w:p>
    <w:p w14:paraId="7052FF11" w14:textId="77777777" w:rsidR="00FF2C49" w:rsidRPr="00FF2C49" w:rsidRDefault="00FF2C49" w:rsidP="00FF2C49">
      <w:pPr>
        <w:bidi/>
        <w:rPr>
          <w:rFonts w:cs="David" w:hint="cs"/>
          <w:rtl/>
        </w:rPr>
      </w:pPr>
      <w:r w:rsidRPr="00FF2C49">
        <w:rPr>
          <w:rFonts w:cs="David" w:hint="cs"/>
          <w:rtl/>
        </w:rPr>
        <w:tab/>
        <w:t>מעבר לנימוקים של חבר הכנסת גפני, אני חושב שאולי בשבילנו זאת הזדמנות. לא פעם היהדות החרדית מואשמת על כך שהיא לא מגנה אלימות. אם לרב גפני יהיו 3-4 דקות במליאה, הוא יתייחס לאלימות, לחטיפות וכדומה, שגם הרבנים יצאו נגד זה. אני מציע שיתנו לו 3-4 דקות, וגם נשמע אותו במליאת הכנסת.</w:t>
      </w:r>
    </w:p>
    <w:p w14:paraId="3B102916" w14:textId="77777777" w:rsidR="00FF2C49" w:rsidRPr="00FF2C49" w:rsidRDefault="00FF2C49" w:rsidP="00FF2C49">
      <w:pPr>
        <w:bidi/>
        <w:rPr>
          <w:rFonts w:cs="David" w:hint="cs"/>
          <w:rtl/>
        </w:rPr>
      </w:pPr>
    </w:p>
    <w:p w14:paraId="7604F8D8" w14:textId="77777777" w:rsidR="00FF2C49" w:rsidRPr="00FF2C49" w:rsidRDefault="00FF2C49" w:rsidP="00FF2C49">
      <w:pPr>
        <w:pStyle w:val="Heading5"/>
        <w:jc w:val="left"/>
        <w:rPr>
          <w:rFonts w:hint="cs"/>
          <w:rtl/>
        </w:rPr>
      </w:pPr>
      <w:r w:rsidRPr="00FF2C49">
        <w:rPr>
          <w:rFonts w:hint="cs"/>
          <w:u w:val="single"/>
          <w:rtl/>
        </w:rPr>
        <w:t>נאדיה חילו:</w:t>
      </w:r>
    </w:p>
    <w:p w14:paraId="37CB7E17" w14:textId="77777777" w:rsidR="00FF2C49" w:rsidRPr="00FF2C49" w:rsidRDefault="00FF2C49" w:rsidP="00FF2C49">
      <w:pPr>
        <w:pStyle w:val="Heading5"/>
        <w:jc w:val="left"/>
        <w:rPr>
          <w:rFonts w:hint="cs"/>
          <w:rtl/>
        </w:rPr>
      </w:pPr>
    </w:p>
    <w:p w14:paraId="14B10981" w14:textId="77777777" w:rsidR="00FF2C49" w:rsidRPr="00FF2C49" w:rsidRDefault="00FF2C49" w:rsidP="00FF2C49">
      <w:pPr>
        <w:bidi/>
        <w:rPr>
          <w:rFonts w:cs="David" w:hint="cs"/>
          <w:rtl/>
        </w:rPr>
      </w:pPr>
      <w:r w:rsidRPr="00FF2C49">
        <w:rPr>
          <w:rFonts w:cs="David" w:hint="cs"/>
          <w:rtl/>
        </w:rPr>
        <w:tab/>
        <w:t xml:space="preserve">אני רוצה לתת התייחסות יותר רחבה </w:t>
      </w:r>
      <w:r w:rsidRPr="00FF2C49">
        <w:rPr>
          <w:rFonts w:cs="David"/>
          <w:rtl/>
        </w:rPr>
        <w:t>–</w:t>
      </w:r>
      <w:r w:rsidRPr="00FF2C49">
        <w:rPr>
          <w:rFonts w:cs="David" w:hint="cs"/>
          <w:rtl/>
        </w:rPr>
        <w:t xml:space="preserve"> ישנה חקיקה של חוק הנוער, בכל החלק של השגחה וטיפול. אני רוצה להגיד שלחוק הזה ישנו היבט נוסף, שראוי מעבר לכל הנושא של הורים, היבט ציבורי והוא החלק של הקורבנות וחסרי הישע, שלדעתי צריך שהבית הזה, תהיה לו אמירה בעניין. יש את הילדה והקורבן וטובת הילדים, יש חקיקה ברורה בעניין. לפעמים, בניגוד להורה או לדעה ציבורית, יש מחויבות של טובת הקטין אם יש סכנה וסיכון. אנחנו יודעים שהיו מקרים שהוציאו ילדים אם הם בסכנה וסיכון, על אף שהוריהם לא הסכימו. זה לא המקרה, אבל הוא כן משליך וצריך לעשות איזונים נכונים בין משהו ציבורי וטובת הילד והסיכונים. אני לא מכירה את הכל, אבל על פי אינפורמציות כלליות שנתנו בעיתונות, יש כאן חשד להזנחה מסוימת ואי מתן תרופה או עזרה. </w:t>
      </w:r>
    </w:p>
    <w:p w14:paraId="66C668D6" w14:textId="77777777" w:rsidR="00FF2C49" w:rsidRPr="00FF2C49" w:rsidRDefault="00FF2C49" w:rsidP="00FF2C49">
      <w:pPr>
        <w:bidi/>
        <w:rPr>
          <w:rFonts w:cs="David" w:hint="cs"/>
          <w:rtl/>
        </w:rPr>
      </w:pPr>
    </w:p>
    <w:p w14:paraId="64B0C4D0" w14:textId="77777777" w:rsidR="00FF2C49" w:rsidRPr="00FF2C49" w:rsidRDefault="00FF2C49" w:rsidP="00FF2C49">
      <w:pPr>
        <w:bidi/>
        <w:rPr>
          <w:rFonts w:cs="David" w:hint="cs"/>
          <w:rtl/>
        </w:rPr>
      </w:pPr>
      <w:r w:rsidRPr="00FF2C49">
        <w:rPr>
          <w:rFonts w:cs="David" w:hint="cs"/>
          <w:u w:val="single"/>
          <w:rtl/>
        </w:rPr>
        <w:t>יעקב מרגי:</w:t>
      </w:r>
    </w:p>
    <w:p w14:paraId="6C7B4F0E" w14:textId="77777777" w:rsidR="00FF2C49" w:rsidRPr="00FF2C49" w:rsidRDefault="00FF2C49" w:rsidP="00FF2C49">
      <w:pPr>
        <w:bidi/>
        <w:rPr>
          <w:rFonts w:cs="David" w:hint="cs"/>
          <w:rtl/>
        </w:rPr>
      </w:pPr>
    </w:p>
    <w:p w14:paraId="5194B0B7" w14:textId="77777777" w:rsidR="00FF2C49" w:rsidRPr="00FF2C49" w:rsidRDefault="00FF2C49" w:rsidP="00FF2C49">
      <w:pPr>
        <w:bidi/>
        <w:rPr>
          <w:rFonts w:cs="David" w:hint="cs"/>
          <w:rtl/>
        </w:rPr>
      </w:pPr>
      <w:r w:rsidRPr="00FF2C49">
        <w:rPr>
          <w:rFonts w:cs="David" w:hint="cs"/>
          <w:rtl/>
        </w:rPr>
        <w:tab/>
        <w:t xml:space="preserve">אין ספק שהמשטרה נכנסה פה לסוגייה שלא היתה צריכה להיכנס. האמירה ברורה </w:t>
      </w:r>
      <w:r w:rsidRPr="00FF2C49">
        <w:rPr>
          <w:rFonts w:cs="David"/>
          <w:rtl/>
        </w:rPr>
        <w:t>–</w:t>
      </w:r>
      <w:r w:rsidRPr="00FF2C49">
        <w:rPr>
          <w:rFonts w:cs="David" w:hint="cs"/>
          <w:rtl/>
        </w:rPr>
        <w:t xml:space="preserve"> ההורים הזניחו, יתנו את הדין. המשטרה הודיעה שהיו לה את כל הראיות שההורים הזניחו? אז למה לנתח גופה? יודעים שבקהילה החרדית יש רגישות לקדושת המת. למה היו צריכים להיכנס 200 שוטרים? אני חושב שצריך לדון בזה. המשטרה עשתה צרות ולא היתה צריכה להיכנס לזה.</w:t>
      </w:r>
    </w:p>
    <w:p w14:paraId="504C3439" w14:textId="77777777" w:rsidR="00FF2C49" w:rsidRPr="00FF2C49" w:rsidRDefault="00FF2C49" w:rsidP="00FF2C49">
      <w:pPr>
        <w:bidi/>
        <w:rPr>
          <w:rFonts w:cs="David" w:hint="cs"/>
          <w:rtl/>
        </w:rPr>
      </w:pPr>
    </w:p>
    <w:p w14:paraId="167C3D16" w14:textId="77777777" w:rsidR="00FF2C49" w:rsidRPr="00FF2C49" w:rsidRDefault="00FF2C49" w:rsidP="00FF2C49">
      <w:pPr>
        <w:bidi/>
        <w:rPr>
          <w:rFonts w:cs="David" w:hint="cs"/>
          <w:rtl/>
        </w:rPr>
      </w:pPr>
      <w:r w:rsidRPr="00FF2C49">
        <w:rPr>
          <w:rFonts w:cs="David" w:hint="cs"/>
          <w:u w:val="single"/>
          <w:rtl/>
        </w:rPr>
        <w:t>אביגדור יצחקי:</w:t>
      </w:r>
    </w:p>
    <w:p w14:paraId="37402852" w14:textId="77777777" w:rsidR="00FF2C49" w:rsidRPr="00FF2C49" w:rsidRDefault="00FF2C49" w:rsidP="00FF2C49">
      <w:pPr>
        <w:bidi/>
        <w:rPr>
          <w:rFonts w:cs="David" w:hint="cs"/>
          <w:rtl/>
        </w:rPr>
      </w:pPr>
    </w:p>
    <w:p w14:paraId="33579586" w14:textId="77777777" w:rsidR="00FF2C49" w:rsidRPr="00FF2C49" w:rsidRDefault="00FF2C49" w:rsidP="00FF2C49">
      <w:pPr>
        <w:bidi/>
        <w:rPr>
          <w:rFonts w:cs="David" w:hint="cs"/>
          <w:rtl/>
        </w:rPr>
      </w:pPr>
      <w:r w:rsidRPr="00FF2C49">
        <w:rPr>
          <w:rFonts w:cs="David" w:hint="cs"/>
          <w:rtl/>
        </w:rPr>
        <w:tab/>
        <w:t>אז למה לא להגיש הצעה רגילה? על הנשיא בוש לא אאשר, ועל זה לא. באותו יום שהגשת הצעה דחופה, אפשר היה להגיש הצעה רגילה.</w:t>
      </w:r>
    </w:p>
    <w:p w14:paraId="42101750" w14:textId="77777777" w:rsidR="00FF2C49" w:rsidRPr="00FF2C49" w:rsidRDefault="00FF2C49" w:rsidP="00FF2C49">
      <w:pPr>
        <w:bidi/>
        <w:rPr>
          <w:rFonts w:cs="David" w:hint="cs"/>
          <w:rtl/>
        </w:rPr>
      </w:pPr>
    </w:p>
    <w:p w14:paraId="7E5B2589" w14:textId="77777777" w:rsidR="00FF2C49" w:rsidRPr="00FF2C49" w:rsidRDefault="00FF2C49" w:rsidP="00FF2C49">
      <w:pPr>
        <w:bidi/>
        <w:rPr>
          <w:rFonts w:cs="David"/>
          <w:u w:val="single"/>
          <w:rtl/>
        </w:rPr>
      </w:pPr>
      <w:r w:rsidRPr="00FF2C49">
        <w:rPr>
          <w:rFonts w:cs="David"/>
          <w:u w:val="single"/>
          <w:rtl/>
        </w:rPr>
        <w:t>דוד אזולאי:</w:t>
      </w:r>
    </w:p>
    <w:p w14:paraId="09BBF1EF" w14:textId="77777777" w:rsidR="00FF2C49" w:rsidRPr="00FF2C49" w:rsidRDefault="00FF2C49" w:rsidP="00FF2C49">
      <w:pPr>
        <w:bidi/>
        <w:rPr>
          <w:rFonts w:cs="David"/>
          <w:u w:val="single"/>
          <w:rtl/>
        </w:rPr>
      </w:pPr>
    </w:p>
    <w:p w14:paraId="0A3D065D" w14:textId="77777777" w:rsidR="00FF2C49" w:rsidRPr="00FF2C49" w:rsidRDefault="00FF2C49" w:rsidP="00FF2C49">
      <w:pPr>
        <w:bidi/>
        <w:rPr>
          <w:rFonts w:cs="David" w:hint="cs"/>
          <w:rtl/>
        </w:rPr>
      </w:pPr>
      <w:r w:rsidRPr="00FF2C49">
        <w:rPr>
          <w:rFonts w:cs="David"/>
          <w:rtl/>
        </w:rPr>
        <w:tab/>
      </w:r>
      <w:r w:rsidRPr="00FF2C49">
        <w:rPr>
          <w:rFonts w:cs="David" w:hint="cs"/>
          <w:rtl/>
        </w:rPr>
        <w:t xml:space="preserve"> הערה לסגנית היושב ראש, שאמרה שמה שהיה שם זה בריונות.</w:t>
      </w:r>
    </w:p>
    <w:p w14:paraId="6229DB86" w14:textId="77777777" w:rsidR="00FF2C49" w:rsidRPr="00FF2C49" w:rsidRDefault="00FF2C49" w:rsidP="00FF2C49">
      <w:pPr>
        <w:bidi/>
        <w:rPr>
          <w:rFonts w:cs="David" w:hint="cs"/>
          <w:rtl/>
        </w:rPr>
      </w:pPr>
    </w:p>
    <w:p w14:paraId="7AD7974A" w14:textId="77777777" w:rsidR="00FF2C49" w:rsidRPr="00FF2C49" w:rsidRDefault="00FF2C49" w:rsidP="00FF2C49">
      <w:pPr>
        <w:bidi/>
        <w:rPr>
          <w:rFonts w:cs="David" w:hint="cs"/>
          <w:i/>
          <w:iCs/>
          <w:rtl/>
        </w:rPr>
      </w:pPr>
      <w:r w:rsidRPr="00FF2C49">
        <w:rPr>
          <w:rFonts w:cs="David"/>
          <w:u w:val="single"/>
          <w:rtl/>
        </w:rPr>
        <w:br w:type="page"/>
      </w:r>
      <w:r w:rsidRPr="00FF2C49">
        <w:rPr>
          <w:rFonts w:cs="David" w:hint="cs"/>
          <w:u w:val="single"/>
          <w:rtl/>
        </w:rPr>
        <w:t>קולט אביטל:</w:t>
      </w:r>
    </w:p>
    <w:p w14:paraId="3BD3FC80" w14:textId="77777777" w:rsidR="00FF2C49" w:rsidRPr="00FF2C49" w:rsidRDefault="00FF2C49" w:rsidP="00FF2C49">
      <w:pPr>
        <w:bidi/>
        <w:rPr>
          <w:rFonts w:cs="David" w:hint="cs"/>
          <w:i/>
          <w:iCs/>
          <w:rtl/>
        </w:rPr>
      </w:pPr>
    </w:p>
    <w:p w14:paraId="4E8A95D6" w14:textId="77777777" w:rsidR="00FF2C49" w:rsidRPr="00FF2C49" w:rsidRDefault="00FF2C49" w:rsidP="00FF2C49">
      <w:pPr>
        <w:bidi/>
        <w:rPr>
          <w:rFonts w:cs="David" w:hint="cs"/>
          <w:rtl/>
        </w:rPr>
      </w:pPr>
      <w:r w:rsidRPr="00FF2C49">
        <w:rPr>
          <w:rFonts w:cs="David" w:hint="cs"/>
          <w:i/>
          <w:iCs/>
          <w:rtl/>
        </w:rPr>
        <w:tab/>
        <w:t xml:space="preserve"> </w:t>
      </w:r>
      <w:r w:rsidRPr="00FF2C49">
        <w:rPr>
          <w:rFonts w:cs="David" w:hint="cs"/>
          <w:rtl/>
        </w:rPr>
        <w:t>אלימות.</w:t>
      </w:r>
    </w:p>
    <w:p w14:paraId="35A31CB1" w14:textId="77777777" w:rsidR="00FF2C49" w:rsidRPr="00FF2C49" w:rsidRDefault="00FF2C49" w:rsidP="00FF2C49">
      <w:pPr>
        <w:bidi/>
        <w:rPr>
          <w:rFonts w:cs="David" w:hint="cs"/>
          <w:rtl/>
        </w:rPr>
      </w:pPr>
    </w:p>
    <w:p w14:paraId="4D9085FF" w14:textId="77777777" w:rsidR="00FF2C49" w:rsidRPr="00FF2C49" w:rsidRDefault="00FF2C49" w:rsidP="00FF2C49">
      <w:pPr>
        <w:bidi/>
        <w:rPr>
          <w:rFonts w:cs="David"/>
          <w:u w:val="single"/>
          <w:rtl/>
        </w:rPr>
      </w:pPr>
      <w:r w:rsidRPr="00FF2C49">
        <w:rPr>
          <w:rFonts w:cs="David"/>
          <w:u w:val="single"/>
          <w:rtl/>
        </w:rPr>
        <w:t>דוד אזולאי:</w:t>
      </w:r>
    </w:p>
    <w:p w14:paraId="3C715D5B" w14:textId="77777777" w:rsidR="00FF2C49" w:rsidRPr="00FF2C49" w:rsidRDefault="00FF2C49" w:rsidP="00FF2C49">
      <w:pPr>
        <w:bidi/>
        <w:rPr>
          <w:rFonts w:cs="David"/>
          <w:u w:val="single"/>
          <w:rtl/>
        </w:rPr>
      </w:pPr>
    </w:p>
    <w:p w14:paraId="64173E1A" w14:textId="77777777" w:rsidR="00FF2C49" w:rsidRPr="00FF2C49" w:rsidRDefault="00FF2C49" w:rsidP="00FF2C49">
      <w:pPr>
        <w:bidi/>
        <w:rPr>
          <w:rFonts w:cs="David" w:hint="cs"/>
          <w:rtl/>
        </w:rPr>
      </w:pPr>
      <w:r w:rsidRPr="00FF2C49">
        <w:rPr>
          <w:rFonts w:cs="David"/>
          <w:rtl/>
        </w:rPr>
        <w:tab/>
      </w:r>
      <w:r w:rsidRPr="00FF2C49">
        <w:rPr>
          <w:rFonts w:cs="David" w:hint="cs"/>
          <w:rtl/>
        </w:rPr>
        <w:t>עם כל הכבוד, כרגע את יושבת על תקן של סגנית היושבת ראש. את צריכה להביע דעה למה לא או כן מעלים את הנושא ולא להביע דעה אם היתה או לא היתה בריונות. זה לא שייך לעניין. זה לא היה במקום.</w:t>
      </w:r>
    </w:p>
    <w:p w14:paraId="6AB667AD" w14:textId="77777777" w:rsidR="00FF2C49" w:rsidRPr="00FF2C49" w:rsidRDefault="00FF2C49" w:rsidP="00FF2C49">
      <w:pPr>
        <w:bidi/>
        <w:rPr>
          <w:rFonts w:cs="David" w:hint="cs"/>
          <w:rtl/>
        </w:rPr>
      </w:pPr>
    </w:p>
    <w:p w14:paraId="72B437D4" w14:textId="77777777" w:rsidR="00FF2C49" w:rsidRPr="00FF2C49" w:rsidRDefault="00FF2C49" w:rsidP="00FF2C49">
      <w:pPr>
        <w:bidi/>
        <w:rPr>
          <w:rFonts w:cs="David" w:hint="cs"/>
          <w:i/>
          <w:iCs/>
          <w:rtl/>
        </w:rPr>
      </w:pPr>
      <w:r w:rsidRPr="00FF2C49">
        <w:rPr>
          <w:rFonts w:cs="David" w:hint="cs"/>
          <w:u w:val="single"/>
          <w:rtl/>
        </w:rPr>
        <w:t>קולט אביטל:</w:t>
      </w:r>
    </w:p>
    <w:p w14:paraId="06CEB402" w14:textId="77777777" w:rsidR="00FF2C49" w:rsidRPr="00FF2C49" w:rsidRDefault="00FF2C49" w:rsidP="00FF2C49">
      <w:pPr>
        <w:bidi/>
        <w:rPr>
          <w:rFonts w:cs="David" w:hint="cs"/>
          <w:i/>
          <w:iCs/>
          <w:rtl/>
        </w:rPr>
      </w:pPr>
    </w:p>
    <w:p w14:paraId="42DC6B19" w14:textId="77777777" w:rsidR="00FF2C49" w:rsidRPr="00FF2C49" w:rsidRDefault="00FF2C49" w:rsidP="00FF2C49">
      <w:pPr>
        <w:bidi/>
        <w:rPr>
          <w:rFonts w:cs="David" w:hint="cs"/>
          <w:rtl/>
        </w:rPr>
      </w:pPr>
      <w:r w:rsidRPr="00FF2C49">
        <w:rPr>
          <w:rFonts w:cs="David" w:hint="cs"/>
          <w:i/>
          <w:iCs/>
          <w:rtl/>
        </w:rPr>
        <w:tab/>
        <w:t xml:space="preserve"> </w:t>
      </w:r>
      <w:r w:rsidRPr="00FF2C49">
        <w:rPr>
          <w:rFonts w:cs="David" w:hint="cs"/>
          <w:rtl/>
        </w:rPr>
        <w:t>בסדר.</w:t>
      </w:r>
    </w:p>
    <w:p w14:paraId="1D0564AB" w14:textId="77777777" w:rsidR="00FF2C49" w:rsidRPr="00FF2C49" w:rsidRDefault="00FF2C49" w:rsidP="00FF2C49">
      <w:pPr>
        <w:bidi/>
        <w:rPr>
          <w:rFonts w:cs="David" w:hint="cs"/>
          <w:rtl/>
        </w:rPr>
      </w:pPr>
    </w:p>
    <w:p w14:paraId="72F3ABA4" w14:textId="77777777" w:rsidR="00FF2C49" w:rsidRPr="00FF2C49" w:rsidRDefault="00FF2C49" w:rsidP="00FF2C49">
      <w:pPr>
        <w:bidi/>
        <w:rPr>
          <w:rFonts w:cs="David" w:hint="cs"/>
          <w:rtl/>
        </w:rPr>
      </w:pPr>
      <w:r w:rsidRPr="00FF2C49">
        <w:rPr>
          <w:rFonts w:cs="David" w:hint="cs"/>
          <w:u w:val="single"/>
          <w:rtl/>
        </w:rPr>
        <w:t>היו"ר רוחמה אברהם:</w:t>
      </w:r>
    </w:p>
    <w:p w14:paraId="090CA346" w14:textId="77777777" w:rsidR="00FF2C49" w:rsidRPr="00FF2C49" w:rsidRDefault="00FF2C49" w:rsidP="00FF2C49">
      <w:pPr>
        <w:bidi/>
        <w:rPr>
          <w:rFonts w:cs="David" w:hint="cs"/>
          <w:rtl/>
        </w:rPr>
      </w:pPr>
    </w:p>
    <w:p w14:paraId="44E06F19" w14:textId="77777777" w:rsidR="00FF2C49" w:rsidRPr="00FF2C49" w:rsidRDefault="00FF2C49" w:rsidP="00FF2C49">
      <w:pPr>
        <w:bidi/>
        <w:rPr>
          <w:rFonts w:cs="David" w:hint="cs"/>
          <w:rtl/>
        </w:rPr>
      </w:pPr>
      <w:r w:rsidRPr="00FF2C49">
        <w:rPr>
          <w:rFonts w:cs="David" w:hint="cs"/>
          <w:rtl/>
        </w:rPr>
        <w:tab/>
        <w:t xml:space="preserve"> הערתך נתקבלה.</w:t>
      </w:r>
    </w:p>
    <w:p w14:paraId="7112F489" w14:textId="77777777" w:rsidR="00FF2C49" w:rsidRPr="00FF2C49" w:rsidRDefault="00FF2C49" w:rsidP="00FF2C49">
      <w:pPr>
        <w:bidi/>
        <w:rPr>
          <w:rFonts w:cs="David" w:hint="cs"/>
          <w:rtl/>
        </w:rPr>
      </w:pPr>
    </w:p>
    <w:p w14:paraId="7F3C1F88" w14:textId="77777777" w:rsidR="00FF2C49" w:rsidRPr="00FF2C49" w:rsidRDefault="00FF2C49" w:rsidP="00FF2C49">
      <w:pPr>
        <w:bidi/>
        <w:rPr>
          <w:rFonts w:cs="David" w:hint="cs"/>
          <w:rtl/>
        </w:rPr>
      </w:pPr>
      <w:r w:rsidRPr="00FF2C49">
        <w:rPr>
          <w:rFonts w:cs="David" w:hint="cs"/>
          <w:rtl/>
        </w:rPr>
        <w:tab/>
        <w:t xml:space="preserve">אני עוברת להצבעה. מי בעד הערעור? </w:t>
      </w:r>
    </w:p>
    <w:p w14:paraId="409296AC" w14:textId="77777777" w:rsidR="00FF2C49" w:rsidRPr="00FF2C49" w:rsidRDefault="00FF2C49" w:rsidP="00FF2C49">
      <w:pPr>
        <w:bidi/>
        <w:rPr>
          <w:rFonts w:cs="David" w:hint="cs"/>
          <w:rtl/>
        </w:rPr>
      </w:pPr>
    </w:p>
    <w:p w14:paraId="52AB1E79" w14:textId="77777777" w:rsidR="00FF2C49" w:rsidRPr="00FF2C49" w:rsidRDefault="00FF2C49" w:rsidP="00FF2C49">
      <w:pPr>
        <w:bidi/>
        <w:rPr>
          <w:rFonts w:cs="David" w:hint="cs"/>
          <w:rtl/>
        </w:rPr>
      </w:pPr>
      <w:r w:rsidRPr="00FF2C49">
        <w:rPr>
          <w:rFonts w:cs="David" w:hint="cs"/>
          <w:rtl/>
        </w:rPr>
        <w:t xml:space="preserve">בעד - 9 </w:t>
      </w:r>
    </w:p>
    <w:p w14:paraId="09BCE792" w14:textId="77777777" w:rsidR="00FF2C49" w:rsidRPr="00FF2C49" w:rsidRDefault="00FF2C49" w:rsidP="00FF2C49">
      <w:pPr>
        <w:bidi/>
        <w:rPr>
          <w:rFonts w:cs="David" w:hint="cs"/>
          <w:rtl/>
        </w:rPr>
      </w:pPr>
      <w:r w:rsidRPr="00FF2C49">
        <w:rPr>
          <w:rFonts w:cs="David" w:hint="cs"/>
          <w:rtl/>
        </w:rPr>
        <w:t xml:space="preserve">נגד -  7 </w:t>
      </w:r>
    </w:p>
    <w:p w14:paraId="2F0C76D3" w14:textId="77777777" w:rsidR="00FF2C49" w:rsidRPr="00FF2C49" w:rsidRDefault="00FF2C49" w:rsidP="00FF2C49">
      <w:pPr>
        <w:bidi/>
        <w:rPr>
          <w:rFonts w:cs="David" w:hint="cs"/>
          <w:rtl/>
        </w:rPr>
      </w:pPr>
    </w:p>
    <w:p w14:paraId="0C374BA1" w14:textId="77777777" w:rsidR="00FF2C49" w:rsidRPr="00FF2C49" w:rsidRDefault="00FF2C49" w:rsidP="00FF2C49">
      <w:pPr>
        <w:bidi/>
        <w:rPr>
          <w:rFonts w:cs="David" w:hint="cs"/>
          <w:rtl/>
        </w:rPr>
      </w:pPr>
      <w:r w:rsidRPr="00FF2C49">
        <w:rPr>
          <w:rFonts w:cs="David" w:hint="cs"/>
          <w:rtl/>
        </w:rPr>
        <w:t>לפיכך, הערעור התקבל.  תודה רבה.</w:t>
      </w:r>
    </w:p>
    <w:p w14:paraId="405D2433" w14:textId="77777777" w:rsidR="00FF2C49" w:rsidRPr="00FF2C49" w:rsidRDefault="00FF2C49" w:rsidP="00FF2C49">
      <w:pPr>
        <w:bidi/>
        <w:rPr>
          <w:rFonts w:cs="David" w:hint="cs"/>
          <w:rtl/>
        </w:rPr>
      </w:pPr>
    </w:p>
    <w:p w14:paraId="504281A8" w14:textId="77777777" w:rsidR="00FF2C49" w:rsidRPr="00FF2C49" w:rsidRDefault="00FF2C49" w:rsidP="00FF2C49">
      <w:pPr>
        <w:bidi/>
        <w:jc w:val="center"/>
        <w:rPr>
          <w:rFonts w:cs="David" w:hint="cs"/>
          <w:b/>
          <w:bCs/>
          <w:u w:val="single"/>
          <w:rtl/>
        </w:rPr>
      </w:pPr>
      <w:r w:rsidRPr="00FF2C49">
        <w:rPr>
          <w:rFonts w:cs="David"/>
          <w:rtl/>
        </w:rPr>
        <w:br w:type="page"/>
      </w:r>
      <w:r w:rsidRPr="00FF2C49">
        <w:rPr>
          <w:rFonts w:cs="David" w:hint="cs"/>
          <w:b/>
          <w:bCs/>
          <w:u w:val="single"/>
          <w:rtl/>
        </w:rPr>
        <w:t>2. המלצה למינוי יושב ראש ועדת החוקה, חוק ומשפט.</w:t>
      </w:r>
    </w:p>
    <w:p w14:paraId="2274EEA9" w14:textId="77777777" w:rsidR="00FF2C49" w:rsidRPr="00FF2C49" w:rsidRDefault="00FF2C49" w:rsidP="00FF2C49">
      <w:pPr>
        <w:bidi/>
        <w:rPr>
          <w:rFonts w:cs="David" w:hint="cs"/>
          <w:b/>
          <w:bCs/>
          <w:u w:val="single"/>
          <w:rtl/>
        </w:rPr>
      </w:pPr>
    </w:p>
    <w:p w14:paraId="7AF4A10F" w14:textId="77777777" w:rsidR="00FF2C49" w:rsidRPr="00FF2C49" w:rsidRDefault="00FF2C49" w:rsidP="00FF2C49">
      <w:pPr>
        <w:bidi/>
        <w:rPr>
          <w:rFonts w:cs="David" w:hint="cs"/>
          <w:rtl/>
        </w:rPr>
      </w:pPr>
      <w:r w:rsidRPr="00FF2C49">
        <w:rPr>
          <w:rFonts w:cs="David" w:hint="cs"/>
          <w:u w:val="single"/>
          <w:rtl/>
        </w:rPr>
        <w:t>היו"ר רוחמה אברהם:</w:t>
      </w:r>
    </w:p>
    <w:p w14:paraId="15D3AA39" w14:textId="77777777" w:rsidR="00FF2C49" w:rsidRPr="00FF2C49" w:rsidRDefault="00FF2C49" w:rsidP="00FF2C49">
      <w:pPr>
        <w:bidi/>
        <w:rPr>
          <w:rFonts w:cs="David" w:hint="cs"/>
          <w:rtl/>
        </w:rPr>
      </w:pPr>
    </w:p>
    <w:p w14:paraId="7436043A" w14:textId="77777777" w:rsidR="00FF2C49" w:rsidRPr="00FF2C49" w:rsidRDefault="00FF2C49" w:rsidP="00FF2C49">
      <w:pPr>
        <w:bidi/>
        <w:rPr>
          <w:rFonts w:cs="David" w:hint="cs"/>
          <w:rtl/>
        </w:rPr>
      </w:pPr>
      <w:r w:rsidRPr="00FF2C49">
        <w:rPr>
          <w:rFonts w:cs="David" w:hint="cs"/>
          <w:rtl/>
        </w:rPr>
        <w:tab/>
        <w:t>אני עוברת לנושא הבא: המלצה למינוי יושב ראש ועדת החוקה, חוק ומשפט. אתמול, בשעה טובה, סיעת קדימה החליטה לבחור פה אחד - -</w:t>
      </w:r>
    </w:p>
    <w:p w14:paraId="574D15C3" w14:textId="77777777" w:rsidR="00FF2C49" w:rsidRPr="00FF2C49" w:rsidRDefault="00FF2C49" w:rsidP="00FF2C49">
      <w:pPr>
        <w:bidi/>
        <w:rPr>
          <w:rFonts w:cs="David" w:hint="cs"/>
          <w:rtl/>
        </w:rPr>
      </w:pPr>
    </w:p>
    <w:p w14:paraId="4348BADF" w14:textId="77777777" w:rsidR="00FF2C49" w:rsidRPr="00FF2C49" w:rsidRDefault="00FF2C49" w:rsidP="00FF2C49">
      <w:pPr>
        <w:bidi/>
        <w:rPr>
          <w:rFonts w:cs="David"/>
          <w:u w:val="single"/>
          <w:rtl/>
        </w:rPr>
      </w:pPr>
      <w:r w:rsidRPr="00FF2C49">
        <w:rPr>
          <w:rFonts w:cs="David"/>
          <w:u w:val="single"/>
          <w:rtl/>
        </w:rPr>
        <w:t>מוחמד ברכה:</w:t>
      </w:r>
    </w:p>
    <w:p w14:paraId="5835DF77" w14:textId="77777777" w:rsidR="00FF2C49" w:rsidRPr="00FF2C49" w:rsidRDefault="00FF2C49" w:rsidP="00FF2C49">
      <w:pPr>
        <w:bidi/>
        <w:rPr>
          <w:rFonts w:cs="David"/>
          <w:u w:val="single"/>
          <w:rtl/>
        </w:rPr>
      </w:pPr>
    </w:p>
    <w:p w14:paraId="25CACBFF" w14:textId="77777777" w:rsidR="00FF2C49" w:rsidRPr="00FF2C49" w:rsidRDefault="00FF2C49" w:rsidP="00FF2C49">
      <w:pPr>
        <w:bidi/>
        <w:rPr>
          <w:rFonts w:cs="David" w:hint="cs"/>
          <w:rtl/>
        </w:rPr>
      </w:pPr>
      <w:r w:rsidRPr="00FF2C49">
        <w:rPr>
          <w:rFonts w:cs="David"/>
          <w:rtl/>
        </w:rPr>
        <w:tab/>
      </w:r>
      <w:r w:rsidRPr="00FF2C49">
        <w:rPr>
          <w:rFonts w:cs="David" w:hint="cs"/>
          <w:rtl/>
        </w:rPr>
        <w:t xml:space="preserve"> הסיעה לא החליטה פה אחד. יו"ר התנועה החליט.</w:t>
      </w:r>
    </w:p>
    <w:p w14:paraId="7000C176" w14:textId="77777777" w:rsidR="00FF2C49" w:rsidRPr="00FF2C49" w:rsidRDefault="00FF2C49" w:rsidP="00FF2C49">
      <w:pPr>
        <w:bidi/>
        <w:rPr>
          <w:rFonts w:cs="David" w:hint="cs"/>
          <w:rtl/>
        </w:rPr>
      </w:pPr>
    </w:p>
    <w:p w14:paraId="680AC52D" w14:textId="77777777" w:rsidR="00FF2C49" w:rsidRPr="00FF2C49" w:rsidRDefault="00FF2C49" w:rsidP="00FF2C49">
      <w:pPr>
        <w:bidi/>
        <w:rPr>
          <w:rFonts w:cs="David" w:hint="cs"/>
          <w:rtl/>
        </w:rPr>
      </w:pPr>
      <w:r w:rsidRPr="00FF2C49">
        <w:rPr>
          <w:rFonts w:cs="David" w:hint="cs"/>
          <w:u w:val="single"/>
          <w:rtl/>
        </w:rPr>
        <w:t>היו"ר רוחמה אברהם:</w:t>
      </w:r>
    </w:p>
    <w:p w14:paraId="003B2C30" w14:textId="77777777" w:rsidR="00FF2C49" w:rsidRPr="00FF2C49" w:rsidRDefault="00FF2C49" w:rsidP="00FF2C49">
      <w:pPr>
        <w:bidi/>
        <w:rPr>
          <w:rFonts w:cs="David" w:hint="cs"/>
          <w:rtl/>
        </w:rPr>
      </w:pPr>
    </w:p>
    <w:p w14:paraId="791AE2EF" w14:textId="77777777" w:rsidR="00FF2C49" w:rsidRPr="00FF2C49" w:rsidRDefault="00FF2C49" w:rsidP="00FF2C49">
      <w:pPr>
        <w:pStyle w:val="BodyText"/>
        <w:rPr>
          <w:rFonts w:hint="cs"/>
          <w:rtl/>
        </w:rPr>
      </w:pPr>
      <w:r w:rsidRPr="00FF2C49">
        <w:rPr>
          <w:rFonts w:hint="cs"/>
          <w:rtl/>
        </w:rPr>
        <w:tab/>
        <w:t xml:space="preserve"> הסיעה כן החליטה, בהמלצתו של יושב ראש התנועה. הסיעה קיבלה את החלטתו לבחור בחבר הכנסת מנחם בן-ששון כיושב ראש ועדת החוקה. לפי התקנון, בהתאם להמלצה הזו, אני שמחה להביא את זה לוועדת הכנסת. בהתאם להוראות סעיף 10(א) לתקנון הכנסת, אני מציעה לבחור בחבר הכנסת מנחם בן-ששון לכהן כיושב ראש ועדת החוקה, חוק ומשפט.</w:t>
      </w:r>
    </w:p>
    <w:p w14:paraId="1780DF31" w14:textId="77777777" w:rsidR="00FF2C49" w:rsidRPr="00FF2C49" w:rsidRDefault="00FF2C49" w:rsidP="00FF2C49">
      <w:pPr>
        <w:bidi/>
        <w:rPr>
          <w:rFonts w:cs="David" w:hint="cs"/>
          <w:rtl/>
        </w:rPr>
      </w:pPr>
    </w:p>
    <w:p w14:paraId="45FF201C" w14:textId="77777777" w:rsidR="00FF2C49" w:rsidRPr="00FF2C49" w:rsidRDefault="00FF2C49" w:rsidP="00FF2C49">
      <w:pPr>
        <w:bidi/>
        <w:rPr>
          <w:rFonts w:cs="David" w:hint="cs"/>
          <w:rtl/>
        </w:rPr>
      </w:pPr>
      <w:r w:rsidRPr="00FF2C49">
        <w:rPr>
          <w:rFonts w:cs="David" w:hint="cs"/>
          <w:rtl/>
        </w:rPr>
        <w:t xml:space="preserve">מי בעד </w:t>
      </w:r>
      <w:r w:rsidRPr="00FF2C49">
        <w:rPr>
          <w:rFonts w:cs="David"/>
          <w:rtl/>
        </w:rPr>
        <w:t>–</w:t>
      </w:r>
      <w:r w:rsidRPr="00FF2C49">
        <w:rPr>
          <w:rFonts w:cs="David" w:hint="cs"/>
          <w:rtl/>
        </w:rPr>
        <w:t xml:space="preserve"> הרוב</w:t>
      </w:r>
    </w:p>
    <w:p w14:paraId="677FACAF" w14:textId="77777777" w:rsidR="00FF2C49" w:rsidRPr="00FF2C49" w:rsidRDefault="00FF2C49" w:rsidP="00FF2C49">
      <w:pPr>
        <w:bidi/>
        <w:rPr>
          <w:rFonts w:cs="David" w:hint="cs"/>
          <w:rtl/>
        </w:rPr>
      </w:pPr>
      <w:r w:rsidRPr="00FF2C49">
        <w:rPr>
          <w:rFonts w:cs="David" w:hint="cs"/>
          <w:rtl/>
        </w:rPr>
        <w:t xml:space="preserve">מי נגד </w:t>
      </w:r>
      <w:r w:rsidRPr="00FF2C49">
        <w:rPr>
          <w:rFonts w:cs="David"/>
          <w:rtl/>
        </w:rPr>
        <w:t>–</w:t>
      </w:r>
      <w:r w:rsidRPr="00FF2C49">
        <w:rPr>
          <w:rFonts w:cs="David" w:hint="cs"/>
          <w:rtl/>
        </w:rPr>
        <w:t xml:space="preserve"> אין</w:t>
      </w:r>
    </w:p>
    <w:p w14:paraId="28109F99" w14:textId="77777777" w:rsidR="00FF2C49" w:rsidRPr="00FF2C49" w:rsidRDefault="00FF2C49" w:rsidP="00FF2C49">
      <w:pPr>
        <w:bidi/>
        <w:rPr>
          <w:rFonts w:cs="David" w:hint="cs"/>
          <w:rtl/>
        </w:rPr>
      </w:pPr>
      <w:r w:rsidRPr="00FF2C49">
        <w:rPr>
          <w:rFonts w:cs="David" w:hint="cs"/>
          <w:rtl/>
        </w:rPr>
        <w:t xml:space="preserve">מי נמנע </w:t>
      </w:r>
      <w:r w:rsidRPr="00FF2C49">
        <w:rPr>
          <w:rFonts w:cs="David"/>
          <w:rtl/>
        </w:rPr>
        <w:t>–</w:t>
      </w:r>
      <w:r w:rsidRPr="00FF2C49">
        <w:rPr>
          <w:rFonts w:cs="David" w:hint="cs"/>
          <w:rtl/>
        </w:rPr>
        <w:t xml:space="preserve"> אין</w:t>
      </w:r>
    </w:p>
    <w:p w14:paraId="20C78B3F" w14:textId="77777777" w:rsidR="00FF2C49" w:rsidRPr="00FF2C49" w:rsidRDefault="00FF2C49" w:rsidP="00FF2C49">
      <w:pPr>
        <w:bidi/>
        <w:rPr>
          <w:rFonts w:cs="David" w:hint="cs"/>
          <w:rtl/>
        </w:rPr>
      </w:pPr>
    </w:p>
    <w:p w14:paraId="2235C17C" w14:textId="77777777" w:rsidR="00FF2C49" w:rsidRPr="00FF2C49" w:rsidRDefault="00FF2C49" w:rsidP="00FF2C49">
      <w:pPr>
        <w:bidi/>
        <w:rPr>
          <w:rFonts w:cs="David" w:hint="cs"/>
          <w:rtl/>
        </w:rPr>
      </w:pPr>
      <w:r w:rsidRPr="00FF2C49">
        <w:rPr>
          <w:rFonts w:cs="David" w:hint="cs"/>
          <w:rtl/>
        </w:rPr>
        <w:tab/>
        <w:t>התקבל פה אחד.</w:t>
      </w:r>
    </w:p>
    <w:p w14:paraId="034C8479" w14:textId="77777777" w:rsidR="00FF2C49" w:rsidRPr="00FF2C49" w:rsidRDefault="00FF2C49" w:rsidP="00FF2C49">
      <w:pPr>
        <w:bidi/>
        <w:rPr>
          <w:rFonts w:cs="David" w:hint="cs"/>
          <w:rtl/>
        </w:rPr>
      </w:pPr>
    </w:p>
    <w:p w14:paraId="2982C1F1" w14:textId="77777777" w:rsidR="00FF2C49" w:rsidRPr="00FF2C49" w:rsidRDefault="00FF2C49" w:rsidP="00FF2C49">
      <w:pPr>
        <w:bidi/>
        <w:rPr>
          <w:rFonts w:cs="David" w:hint="cs"/>
          <w:rtl/>
        </w:rPr>
      </w:pPr>
      <w:r w:rsidRPr="00FF2C49">
        <w:rPr>
          <w:rFonts w:cs="David" w:hint="cs"/>
          <w:rtl/>
        </w:rPr>
        <w:tab/>
        <w:t>חבר הכנסת מנחם בן-ששון, אני שמחה להודיע לך שוועדת הכנסת הצביעה פה אחד עבור מועמדותך כיושב ראש ועדת החוקה, חוק ומשפט ואין לי צל של ספק שגם מההיכרות הקצרה שלי אתך, והיא לא הרבה זמן, הספקתי לתהות על קנקנך וכישוריך. אני בטוחה שתצליח לקדם הרבה מאוד חוקים בוועדת החוקה ותעלה קרנה מעלה-מעלה. אני אאפשר לחברים לומר את דברם ליושב-ראש החדש שנבחר. לאחר מכן, אתן גם לך לומר משהו.</w:t>
      </w:r>
    </w:p>
    <w:p w14:paraId="185705EF" w14:textId="77777777" w:rsidR="00FF2C49" w:rsidRPr="00FF2C49" w:rsidRDefault="00FF2C49" w:rsidP="00FF2C49">
      <w:pPr>
        <w:bidi/>
        <w:rPr>
          <w:rFonts w:cs="David" w:hint="cs"/>
          <w:rtl/>
        </w:rPr>
      </w:pPr>
    </w:p>
    <w:p w14:paraId="5D8B61F6" w14:textId="77777777" w:rsidR="00FF2C49" w:rsidRPr="00FF2C49" w:rsidRDefault="00FF2C49" w:rsidP="00FF2C49">
      <w:pPr>
        <w:bidi/>
        <w:rPr>
          <w:rFonts w:cs="David"/>
          <w:u w:val="single"/>
          <w:rtl/>
        </w:rPr>
      </w:pPr>
      <w:r w:rsidRPr="00FF2C49">
        <w:rPr>
          <w:rFonts w:cs="David"/>
          <w:u w:val="single"/>
          <w:rtl/>
        </w:rPr>
        <w:t>מוחמד ברכה:</w:t>
      </w:r>
    </w:p>
    <w:p w14:paraId="473A06CA" w14:textId="77777777" w:rsidR="00FF2C49" w:rsidRPr="00FF2C49" w:rsidRDefault="00FF2C49" w:rsidP="00FF2C49">
      <w:pPr>
        <w:bidi/>
        <w:rPr>
          <w:rFonts w:cs="David"/>
          <w:u w:val="single"/>
          <w:rtl/>
        </w:rPr>
      </w:pPr>
    </w:p>
    <w:p w14:paraId="182346DB" w14:textId="77777777" w:rsidR="00FF2C49" w:rsidRPr="00FF2C49" w:rsidRDefault="00FF2C49" w:rsidP="00FF2C49">
      <w:pPr>
        <w:bidi/>
        <w:rPr>
          <w:rFonts w:cs="David" w:hint="cs"/>
          <w:rtl/>
        </w:rPr>
      </w:pPr>
      <w:r w:rsidRPr="00FF2C49">
        <w:rPr>
          <w:rFonts w:cs="David"/>
          <w:rtl/>
        </w:rPr>
        <w:tab/>
      </w:r>
      <w:r w:rsidRPr="00FF2C49">
        <w:rPr>
          <w:rFonts w:cs="David" w:hint="cs"/>
          <w:rtl/>
        </w:rPr>
        <w:t>איפה דוד טל? הוא צריך להיות ראשון המברכים.</w:t>
      </w:r>
    </w:p>
    <w:p w14:paraId="1C620060" w14:textId="77777777" w:rsidR="00FF2C49" w:rsidRPr="00FF2C49" w:rsidRDefault="00FF2C49" w:rsidP="00FF2C49">
      <w:pPr>
        <w:bidi/>
        <w:rPr>
          <w:rFonts w:cs="David" w:hint="cs"/>
          <w:rtl/>
        </w:rPr>
      </w:pPr>
    </w:p>
    <w:p w14:paraId="76B51AEB" w14:textId="77777777" w:rsidR="00FF2C49" w:rsidRPr="00FF2C49" w:rsidRDefault="00FF2C49" w:rsidP="00FF2C49">
      <w:pPr>
        <w:bidi/>
        <w:rPr>
          <w:rFonts w:cs="David"/>
          <w:u w:val="single"/>
          <w:rtl/>
        </w:rPr>
      </w:pPr>
      <w:r w:rsidRPr="00FF2C49">
        <w:rPr>
          <w:rFonts w:cs="David"/>
          <w:u w:val="single"/>
          <w:rtl/>
        </w:rPr>
        <w:t>דוד אזולאי:</w:t>
      </w:r>
    </w:p>
    <w:p w14:paraId="1CD6A47B" w14:textId="77777777" w:rsidR="00FF2C49" w:rsidRPr="00FF2C49" w:rsidRDefault="00FF2C49" w:rsidP="00FF2C49">
      <w:pPr>
        <w:bidi/>
        <w:rPr>
          <w:rFonts w:cs="David"/>
          <w:u w:val="single"/>
          <w:rtl/>
        </w:rPr>
      </w:pPr>
    </w:p>
    <w:p w14:paraId="7170C6F1" w14:textId="77777777" w:rsidR="00FF2C49" w:rsidRPr="00FF2C49" w:rsidRDefault="00FF2C49" w:rsidP="00FF2C49">
      <w:pPr>
        <w:bidi/>
        <w:rPr>
          <w:rFonts w:cs="David" w:hint="cs"/>
          <w:rtl/>
        </w:rPr>
      </w:pPr>
      <w:r w:rsidRPr="00FF2C49">
        <w:rPr>
          <w:rFonts w:cs="David"/>
          <w:rtl/>
        </w:rPr>
        <w:tab/>
      </w:r>
      <w:r w:rsidRPr="00FF2C49">
        <w:rPr>
          <w:rFonts w:cs="David" w:hint="cs"/>
          <w:rtl/>
        </w:rPr>
        <w:t>הוא בירך אותו. שמעתי. תאמין לי.</w:t>
      </w:r>
    </w:p>
    <w:p w14:paraId="0E8CF79A" w14:textId="77777777" w:rsidR="00FF2C49" w:rsidRPr="00FF2C49" w:rsidRDefault="00FF2C49" w:rsidP="00FF2C49">
      <w:pPr>
        <w:bidi/>
        <w:rPr>
          <w:rFonts w:cs="David" w:hint="cs"/>
          <w:rtl/>
        </w:rPr>
      </w:pPr>
    </w:p>
    <w:p w14:paraId="51037FB9" w14:textId="77777777" w:rsidR="00FF2C49" w:rsidRPr="00FF2C49" w:rsidRDefault="00FF2C49" w:rsidP="00FF2C49">
      <w:pPr>
        <w:bidi/>
        <w:rPr>
          <w:rFonts w:cs="David" w:hint="cs"/>
          <w:rtl/>
        </w:rPr>
      </w:pPr>
      <w:r w:rsidRPr="00FF2C49">
        <w:rPr>
          <w:rFonts w:cs="David" w:hint="cs"/>
          <w:u w:val="single"/>
          <w:rtl/>
        </w:rPr>
        <w:t>היו"ר רוחמה אברהם:</w:t>
      </w:r>
    </w:p>
    <w:p w14:paraId="0E47BF91" w14:textId="77777777" w:rsidR="00FF2C49" w:rsidRPr="00FF2C49" w:rsidRDefault="00FF2C49" w:rsidP="00FF2C49">
      <w:pPr>
        <w:bidi/>
        <w:rPr>
          <w:rFonts w:cs="David" w:hint="cs"/>
          <w:rtl/>
        </w:rPr>
      </w:pPr>
    </w:p>
    <w:p w14:paraId="718CCB9B" w14:textId="77777777" w:rsidR="00FF2C49" w:rsidRPr="00FF2C49" w:rsidRDefault="00FF2C49" w:rsidP="00FF2C49">
      <w:pPr>
        <w:bidi/>
        <w:rPr>
          <w:rFonts w:cs="David" w:hint="cs"/>
          <w:rtl/>
        </w:rPr>
      </w:pPr>
      <w:r w:rsidRPr="00FF2C49">
        <w:rPr>
          <w:rFonts w:cs="David" w:hint="cs"/>
          <w:rtl/>
        </w:rPr>
        <w:tab/>
        <w:t>חבר הכנסת בן-ששון, אתה הומלצת על ידי ועדת הכנסת פה אחד ותיבחר ליושב ראש  הקבוע על ידי ועדת החוקה. חבר הכנסת מרגי, בבקשה.</w:t>
      </w:r>
    </w:p>
    <w:p w14:paraId="416BE069" w14:textId="77777777" w:rsidR="00FF2C49" w:rsidRPr="00FF2C49" w:rsidRDefault="00FF2C49" w:rsidP="00FF2C49">
      <w:pPr>
        <w:bidi/>
        <w:rPr>
          <w:rFonts w:cs="David" w:hint="cs"/>
          <w:rtl/>
        </w:rPr>
      </w:pPr>
    </w:p>
    <w:p w14:paraId="628CF396" w14:textId="77777777" w:rsidR="00FF2C49" w:rsidRPr="00FF2C49" w:rsidRDefault="00FF2C49" w:rsidP="00FF2C49">
      <w:pPr>
        <w:bidi/>
        <w:rPr>
          <w:rFonts w:cs="David" w:hint="cs"/>
          <w:rtl/>
        </w:rPr>
      </w:pPr>
      <w:r w:rsidRPr="00FF2C49">
        <w:rPr>
          <w:rFonts w:cs="David" w:hint="cs"/>
          <w:u w:val="single"/>
          <w:rtl/>
        </w:rPr>
        <w:t>יעקב מרגי:</w:t>
      </w:r>
    </w:p>
    <w:p w14:paraId="54699A5B" w14:textId="77777777" w:rsidR="00FF2C49" w:rsidRPr="00FF2C49" w:rsidRDefault="00FF2C49" w:rsidP="00FF2C49">
      <w:pPr>
        <w:bidi/>
        <w:rPr>
          <w:rFonts w:cs="David" w:hint="cs"/>
          <w:rtl/>
        </w:rPr>
      </w:pPr>
    </w:p>
    <w:p w14:paraId="72537F3B" w14:textId="77777777" w:rsidR="00FF2C49" w:rsidRPr="00FF2C49" w:rsidRDefault="00FF2C49" w:rsidP="00FF2C49">
      <w:pPr>
        <w:bidi/>
        <w:rPr>
          <w:rFonts w:cs="David" w:hint="cs"/>
          <w:rtl/>
        </w:rPr>
      </w:pPr>
      <w:r w:rsidRPr="00FF2C49">
        <w:rPr>
          <w:rFonts w:cs="David" w:hint="cs"/>
          <w:rtl/>
        </w:rPr>
        <w:tab/>
        <w:t xml:space="preserve"> אני חושב שהבחירה של פרופ' בן-ששון היא בחירה נכונה. בתקופה הקצרה שהספקנו להכיר, אני חושב שהוא מוסיף גוון במיוחד לכנסת, שחטפה כל כך הרבה ביקורות. זה ערך מוסף לקדנציה הזאת. כיו"ר ועדת החוקה אני סמוך ובטוח שהוא ימצא דרך לפלס נתיבים בין כל הזרמים וכל המחלוקות במדינה. אני חושב שנגיע ביחד להבנות. אני סמוך ובטוח שהוא אכן יצליח במקום שאחרים לא הצליחו.</w:t>
      </w:r>
    </w:p>
    <w:p w14:paraId="0844E30A" w14:textId="77777777" w:rsidR="00FF2C49" w:rsidRPr="00FF2C49" w:rsidRDefault="00FF2C49" w:rsidP="00FF2C49">
      <w:pPr>
        <w:bidi/>
        <w:rPr>
          <w:rFonts w:cs="David" w:hint="cs"/>
          <w:rtl/>
        </w:rPr>
      </w:pPr>
    </w:p>
    <w:p w14:paraId="55C699A0" w14:textId="77777777" w:rsidR="00FF2C49" w:rsidRPr="00FF2C49" w:rsidRDefault="00FF2C49" w:rsidP="00FF2C49">
      <w:pPr>
        <w:pStyle w:val="Heading5"/>
        <w:jc w:val="left"/>
        <w:rPr>
          <w:rFonts w:hint="cs"/>
          <w:rtl/>
        </w:rPr>
      </w:pPr>
      <w:r w:rsidRPr="00FF2C49">
        <w:rPr>
          <w:rFonts w:hint="cs"/>
          <w:u w:val="single"/>
          <w:rtl/>
        </w:rPr>
        <w:t>אליהו גבאי:</w:t>
      </w:r>
    </w:p>
    <w:p w14:paraId="3F00624C" w14:textId="77777777" w:rsidR="00FF2C49" w:rsidRPr="00FF2C49" w:rsidRDefault="00FF2C49" w:rsidP="00FF2C49">
      <w:pPr>
        <w:pStyle w:val="Heading5"/>
        <w:jc w:val="left"/>
        <w:rPr>
          <w:rFonts w:hint="cs"/>
          <w:rtl/>
        </w:rPr>
      </w:pPr>
    </w:p>
    <w:p w14:paraId="0CC7C8EA" w14:textId="77777777" w:rsidR="00FF2C49" w:rsidRPr="00FF2C49" w:rsidRDefault="00FF2C49" w:rsidP="00FF2C49">
      <w:pPr>
        <w:bidi/>
        <w:rPr>
          <w:rFonts w:cs="David" w:hint="cs"/>
          <w:rtl/>
        </w:rPr>
      </w:pPr>
      <w:r w:rsidRPr="00FF2C49">
        <w:rPr>
          <w:rFonts w:cs="David" w:hint="cs"/>
          <w:rtl/>
        </w:rPr>
        <w:tab/>
        <w:t>זה כבוד לוועדה שנבחרת לעמוד בראשה. אתה אישיות מהמעלה הראשונה בתחום האקדמי. חשוב שיהיה אדם מקצועי ברמה - -</w:t>
      </w:r>
    </w:p>
    <w:p w14:paraId="67738189" w14:textId="77777777" w:rsidR="00FF2C49" w:rsidRPr="00FF2C49" w:rsidRDefault="00FF2C49" w:rsidP="00FF2C49">
      <w:pPr>
        <w:bidi/>
        <w:rPr>
          <w:rFonts w:cs="David" w:hint="cs"/>
          <w:rtl/>
        </w:rPr>
      </w:pPr>
    </w:p>
    <w:p w14:paraId="553D5E61" w14:textId="77777777" w:rsidR="00FF2C49" w:rsidRPr="00FF2C49" w:rsidRDefault="00FF2C49" w:rsidP="00FF2C49">
      <w:pPr>
        <w:bidi/>
        <w:rPr>
          <w:rFonts w:cs="David" w:hint="cs"/>
          <w:rtl/>
        </w:rPr>
      </w:pPr>
      <w:r w:rsidRPr="00FF2C49">
        <w:rPr>
          <w:rFonts w:cs="David"/>
          <w:u w:val="single"/>
          <w:rtl/>
        </w:rPr>
        <w:br w:type="page"/>
      </w:r>
      <w:r w:rsidRPr="00FF2C49">
        <w:rPr>
          <w:rFonts w:cs="David" w:hint="cs"/>
          <w:u w:val="single"/>
          <w:rtl/>
        </w:rPr>
        <w:t>משה שרוני:</w:t>
      </w:r>
    </w:p>
    <w:p w14:paraId="2E5A8183" w14:textId="77777777" w:rsidR="00FF2C49" w:rsidRPr="00FF2C49" w:rsidRDefault="00FF2C49" w:rsidP="00FF2C49">
      <w:pPr>
        <w:bidi/>
        <w:rPr>
          <w:rFonts w:cs="David" w:hint="cs"/>
          <w:rtl/>
        </w:rPr>
      </w:pPr>
    </w:p>
    <w:p w14:paraId="612742FF" w14:textId="77777777" w:rsidR="00FF2C49" w:rsidRPr="00FF2C49" w:rsidRDefault="00FF2C49" w:rsidP="00FF2C49">
      <w:pPr>
        <w:bidi/>
        <w:rPr>
          <w:rFonts w:cs="David" w:hint="cs"/>
          <w:rtl/>
        </w:rPr>
      </w:pPr>
      <w:r w:rsidRPr="00FF2C49">
        <w:rPr>
          <w:rFonts w:cs="David" w:hint="cs"/>
          <w:rtl/>
        </w:rPr>
        <w:tab/>
        <w:t xml:space="preserve"> הוא מעלה את הרמה בכנסת.</w:t>
      </w:r>
    </w:p>
    <w:p w14:paraId="3A422A9F" w14:textId="77777777" w:rsidR="00FF2C49" w:rsidRPr="00FF2C49" w:rsidRDefault="00FF2C49" w:rsidP="00FF2C49">
      <w:pPr>
        <w:bidi/>
        <w:rPr>
          <w:rFonts w:cs="David" w:hint="cs"/>
          <w:rtl/>
        </w:rPr>
      </w:pPr>
    </w:p>
    <w:p w14:paraId="1769E484" w14:textId="77777777" w:rsidR="00FF2C49" w:rsidRPr="00FF2C49" w:rsidRDefault="00FF2C49" w:rsidP="00FF2C49">
      <w:pPr>
        <w:pStyle w:val="Heading5"/>
        <w:jc w:val="left"/>
        <w:rPr>
          <w:rFonts w:hint="cs"/>
          <w:rtl/>
        </w:rPr>
      </w:pPr>
      <w:r w:rsidRPr="00FF2C49">
        <w:rPr>
          <w:rFonts w:hint="cs"/>
          <w:u w:val="single"/>
          <w:rtl/>
        </w:rPr>
        <w:t>אליהו גבאי:</w:t>
      </w:r>
    </w:p>
    <w:p w14:paraId="54704BC2" w14:textId="77777777" w:rsidR="00FF2C49" w:rsidRPr="00FF2C49" w:rsidRDefault="00FF2C49" w:rsidP="00FF2C49">
      <w:pPr>
        <w:pStyle w:val="Heading5"/>
        <w:jc w:val="left"/>
        <w:rPr>
          <w:rFonts w:hint="cs"/>
          <w:rtl/>
        </w:rPr>
      </w:pPr>
    </w:p>
    <w:p w14:paraId="731726F8" w14:textId="77777777" w:rsidR="00FF2C49" w:rsidRPr="00FF2C49" w:rsidRDefault="00FF2C49" w:rsidP="00FF2C49">
      <w:pPr>
        <w:bidi/>
        <w:rPr>
          <w:rFonts w:cs="David" w:hint="cs"/>
          <w:rtl/>
        </w:rPr>
      </w:pPr>
      <w:r w:rsidRPr="00FF2C49">
        <w:rPr>
          <w:rFonts w:cs="David" w:hint="cs"/>
          <w:rtl/>
        </w:rPr>
        <w:tab/>
        <w:t>כבוד לכולנו שיעמוד בראשה אדם כמו בן-ששון, שיש לו רקורד כה עשיר. זה מוסיף עוד יוקרה לכנסת ולוועדות.</w:t>
      </w:r>
    </w:p>
    <w:p w14:paraId="5A3EDB99" w14:textId="77777777" w:rsidR="00FF2C49" w:rsidRPr="00FF2C49" w:rsidRDefault="00FF2C49" w:rsidP="00FF2C49">
      <w:pPr>
        <w:bidi/>
        <w:rPr>
          <w:rFonts w:cs="David" w:hint="cs"/>
          <w:rtl/>
        </w:rPr>
      </w:pPr>
    </w:p>
    <w:p w14:paraId="387B5ED0" w14:textId="77777777" w:rsidR="00FF2C49" w:rsidRPr="00FF2C49" w:rsidRDefault="00FF2C49" w:rsidP="00FF2C49">
      <w:pPr>
        <w:bidi/>
        <w:rPr>
          <w:rFonts w:cs="David"/>
          <w:u w:val="single"/>
          <w:rtl/>
        </w:rPr>
      </w:pPr>
      <w:r w:rsidRPr="00FF2C49">
        <w:rPr>
          <w:rFonts w:cs="David"/>
          <w:u w:val="single"/>
          <w:rtl/>
        </w:rPr>
        <w:t>מוחמד ברכה:</w:t>
      </w:r>
    </w:p>
    <w:p w14:paraId="6FF1306B" w14:textId="77777777" w:rsidR="00FF2C49" w:rsidRPr="00FF2C49" w:rsidRDefault="00FF2C49" w:rsidP="00FF2C49">
      <w:pPr>
        <w:bidi/>
        <w:rPr>
          <w:rFonts w:cs="David"/>
          <w:u w:val="single"/>
          <w:rtl/>
        </w:rPr>
      </w:pPr>
    </w:p>
    <w:p w14:paraId="12DB776E" w14:textId="77777777" w:rsidR="00FF2C49" w:rsidRPr="00FF2C49" w:rsidRDefault="00FF2C49" w:rsidP="00FF2C49">
      <w:pPr>
        <w:bidi/>
        <w:rPr>
          <w:rFonts w:cs="David" w:hint="cs"/>
          <w:rtl/>
        </w:rPr>
      </w:pPr>
      <w:r w:rsidRPr="00FF2C49">
        <w:rPr>
          <w:rFonts w:cs="David"/>
          <w:rtl/>
        </w:rPr>
        <w:tab/>
      </w:r>
      <w:r w:rsidRPr="00FF2C49">
        <w:rPr>
          <w:rFonts w:cs="David" w:hint="cs"/>
          <w:rtl/>
        </w:rPr>
        <w:t>אני מברך את פרופ' בן-ששון ומאחל לו הצלחה. עצם המחויבות שלו לרשות המחוקקת שהולכת בד בבד עם מחויבות למעמד הרשות השופטת, זה דבר מאוד קריטי בתפקידו כיו"ר ועדת החוקה, חוק ומשפט. עצם העניין הזה רק יוצר את האיזונים הדרושים לעומת המגמות הלעומתיות בין הרשות המחוקקת לרשות השופטת. אני סמוך ובטוח שפרופ' בן ששון, שגם אם יש לו מחויבות לערכי שוויון ודמוקרטיה, יכול להוביל את הוועדה למקומות מאוד מכובדים שיביאו לכבוד לכנסת ולמעמדה. ברכות ובהצלחה.</w:t>
      </w:r>
    </w:p>
    <w:p w14:paraId="0881627F" w14:textId="77777777" w:rsidR="00FF2C49" w:rsidRPr="00FF2C49" w:rsidRDefault="00FF2C49" w:rsidP="00FF2C49">
      <w:pPr>
        <w:bidi/>
        <w:rPr>
          <w:rFonts w:cs="David" w:hint="cs"/>
          <w:rtl/>
        </w:rPr>
      </w:pPr>
    </w:p>
    <w:p w14:paraId="66AC6A11" w14:textId="77777777" w:rsidR="00FF2C49" w:rsidRPr="00FF2C49" w:rsidRDefault="00FF2C49" w:rsidP="00FF2C49">
      <w:pPr>
        <w:pStyle w:val="Heading5"/>
        <w:jc w:val="left"/>
        <w:rPr>
          <w:rFonts w:hint="cs"/>
          <w:rtl/>
        </w:rPr>
      </w:pPr>
      <w:r w:rsidRPr="00FF2C49">
        <w:rPr>
          <w:rFonts w:hint="cs"/>
          <w:u w:val="single"/>
          <w:rtl/>
        </w:rPr>
        <w:t>נאדיה חילו:</w:t>
      </w:r>
    </w:p>
    <w:p w14:paraId="7F6DF666" w14:textId="77777777" w:rsidR="00FF2C49" w:rsidRPr="00FF2C49" w:rsidRDefault="00FF2C49" w:rsidP="00FF2C49">
      <w:pPr>
        <w:pStyle w:val="Heading5"/>
        <w:jc w:val="left"/>
        <w:rPr>
          <w:rFonts w:hint="cs"/>
          <w:rtl/>
        </w:rPr>
      </w:pPr>
    </w:p>
    <w:p w14:paraId="38929A4C" w14:textId="77777777" w:rsidR="00FF2C49" w:rsidRPr="00FF2C49" w:rsidRDefault="00FF2C49" w:rsidP="00FF2C49">
      <w:pPr>
        <w:bidi/>
        <w:rPr>
          <w:rFonts w:cs="David" w:hint="cs"/>
          <w:rtl/>
        </w:rPr>
      </w:pPr>
      <w:r w:rsidRPr="00FF2C49">
        <w:rPr>
          <w:rFonts w:cs="David" w:hint="cs"/>
          <w:rtl/>
        </w:rPr>
        <w:tab/>
        <w:t xml:space="preserve">בתקופה הקצרה שהצלחתי להכיר פרופ' בן-ששון וגם לשמוע אותו בכל מיני נושאים, אני מוכרחה להגיד שהמקצועיות, השיטתיות, הסיסטמתיות שלו בהצגת הנושאים </w:t>
      </w:r>
      <w:r w:rsidRPr="00FF2C49">
        <w:rPr>
          <w:rFonts w:cs="David"/>
          <w:rtl/>
        </w:rPr>
        <w:t>–</w:t>
      </w:r>
      <w:r w:rsidRPr="00FF2C49">
        <w:rPr>
          <w:rFonts w:cs="David" w:hint="cs"/>
          <w:rtl/>
        </w:rPr>
        <w:t xml:space="preserve"> זה בהחלט משהו שראוי לציון. מי שקשור לשלטון החוק ולכל מה שמסביב, כן צריך את התכונות האלה ואני בטוחה שאלה האיזונים הנכונים. אנחנו מתמודדים פה בסוגיות קשות מבחינת שלטון החוק, והרבה פעמים צריך אדם עם תכונות מאוד נכונות כדי לעשות את האיזונים הנכונים בוועדה החשובה הזאת. בהצלחה מקרב לב.</w:t>
      </w:r>
    </w:p>
    <w:p w14:paraId="6B36172B" w14:textId="77777777" w:rsidR="00FF2C49" w:rsidRPr="00FF2C49" w:rsidRDefault="00FF2C49" w:rsidP="00FF2C49">
      <w:pPr>
        <w:bidi/>
        <w:rPr>
          <w:rFonts w:cs="David" w:hint="cs"/>
          <w:rtl/>
        </w:rPr>
      </w:pPr>
    </w:p>
    <w:p w14:paraId="1523CA5B" w14:textId="77777777" w:rsidR="00FF2C49" w:rsidRPr="00FF2C49" w:rsidRDefault="00FF2C49" w:rsidP="00FF2C49">
      <w:pPr>
        <w:bidi/>
        <w:rPr>
          <w:rFonts w:cs="David" w:hint="cs"/>
          <w:u w:val="single"/>
          <w:rtl/>
        </w:rPr>
      </w:pPr>
      <w:r w:rsidRPr="00FF2C49">
        <w:rPr>
          <w:rFonts w:cs="David" w:hint="cs"/>
          <w:u w:val="single"/>
          <w:rtl/>
        </w:rPr>
        <w:t>מאיר פרוש:</w:t>
      </w:r>
    </w:p>
    <w:p w14:paraId="1916B0BF" w14:textId="77777777" w:rsidR="00FF2C49" w:rsidRPr="00FF2C49" w:rsidRDefault="00FF2C49" w:rsidP="00FF2C49">
      <w:pPr>
        <w:bidi/>
        <w:rPr>
          <w:rFonts w:cs="David" w:hint="cs"/>
          <w:u w:val="single"/>
        </w:rPr>
      </w:pPr>
    </w:p>
    <w:p w14:paraId="16873EE5" w14:textId="77777777" w:rsidR="00FF2C49" w:rsidRPr="00FF2C49" w:rsidRDefault="00FF2C49" w:rsidP="00FF2C49">
      <w:pPr>
        <w:bidi/>
        <w:rPr>
          <w:rFonts w:cs="David" w:hint="cs"/>
          <w:rtl/>
        </w:rPr>
      </w:pPr>
      <w:r w:rsidRPr="00FF2C49">
        <w:rPr>
          <w:rFonts w:cs="David" w:hint="cs"/>
          <w:rtl/>
        </w:rPr>
        <w:tab/>
        <w:t>אני מצטרף כמובן לקודמיי בברכות לפרופ' בן-ששון. פרופ' בן-ששון הוא במשפחה המכובדת ששנים רבות הכנסת ידעה והכירה אותם. אברום לא מזמן עזב אותנו, לפניו האבא ד"ר יוסף בורג, שהיה פה מראשית - -</w:t>
      </w:r>
    </w:p>
    <w:p w14:paraId="5D8490CF" w14:textId="77777777" w:rsidR="00FF2C49" w:rsidRPr="00FF2C49" w:rsidRDefault="00FF2C49" w:rsidP="00FF2C49">
      <w:pPr>
        <w:bidi/>
        <w:rPr>
          <w:rFonts w:cs="David" w:hint="cs"/>
          <w:rtl/>
        </w:rPr>
      </w:pPr>
    </w:p>
    <w:p w14:paraId="41B44930" w14:textId="77777777" w:rsidR="00FF2C49" w:rsidRPr="00FF2C49" w:rsidRDefault="00FF2C49" w:rsidP="00FF2C49">
      <w:pPr>
        <w:bidi/>
        <w:rPr>
          <w:rFonts w:cs="David" w:hint="cs"/>
          <w:rtl/>
        </w:rPr>
      </w:pPr>
      <w:r w:rsidRPr="00FF2C49">
        <w:rPr>
          <w:rFonts w:cs="David" w:hint="cs"/>
          <w:u w:val="single"/>
          <w:rtl/>
        </w:rPr>
        <w:t>אברהם בורג:</w:t>
      </w:r>
    </w:p>
    <w:p w14:paraId="3C68972C" w14:textId="77777777" w:rsidR="00FF2C49" w:rsidRPr="00FF2C49" w:rsidRDefault="00FF2C49" w:rsidP="00FF2C49">
      <w:pPr>
        <w:bidi/>
        <w:rPr>
          <w:rFonts w:cs="David" w:hint="cs"/>
          <w:rtl/>
        </w:rPr>
      </w:pPr>
    </w:p>
    <w:p w14:paraId="137C3992" w14:textId="77777777" w:rsidR="00FF2C49" w:rsidRPr="00FF2C49" w:rsidRDefault="00FF2C49" w:rsidP="00FF2C49">
      <w:pPr>
        <w:bidi/>
        <w:rPr>
          <w:rFonts w:cs="David" w:hint="cs"/>
          <w:rtl/>
        </w:rPr>
      </w:pPr>
      <w:r w:rsidRPr="00FF2C49">
        <w:rPr>
          <w:rFonts w:cs="David" w:hint="cs"/>
          <w:rtl/>
        </w:rPr>
        <w:tab/>
        <w:t xml:space="preserve"> יש עוד המון נכדים, תחכה...</w:t>
      </w:r>
    </w:p>
    <w:p w14:paraId="1FB94D90" w14:textId="77777777" w:rsidR="00FF2C49" w:rsidRPr="00FF2C49" w:rsidRDefault="00FF2C49" w:rsidP="00FF2C49">
      <w:pPr>
        <w:bidi/>
        <w:rPr>
          <w:rFonts w:cs="David" w:hint="cs"/>
          <w:rtl/>
        </w:rPr>
      </w:pPr>
    </w:p>
    <w:p w14:paraId="22E157A5" w14:textId="77777777" w:rsidR="00FF2C49" w:rsidRPr="00FF2C49" w:rsidRDefault="00FF2C49" w:rsidP="00FF2C49">
      <w:pPr>
        <w:bidi/>
        <w:rPr>
          <w:rFonts w:cs="David" w:hint="cs"/>
          <w:u w:val="single"/>
          <w:rtl/>
        </w:rPr>
      </w:pPr>
      <w:r w:rsidRPr="00FF2C49">
        <w:rPr>
          <w:rFonts w:cs="David" w:hint="cs"/>
          <w:u w:val="single"/>
          <w:rtl/>
        </w:rPr>
        <w:t>מאיר פרוש:</w:t>
      </w:r>
    </w:p>
    <w:p w14:paraId="39EC0F9C" w14:textId="77777777" w:rsidR="00FF2C49" w:rsidRPr="00FF2C49" w:rsidRDefault="00FF2C49" w:rsidP="00FF2C49">
      <w:pPr>
        <w:bidi/>
        <w:rPr>
          <w:rFonts w:cs="David" w:hint="cs"/>
          <w:u w:val="single"/>
        </w:rPr>
      </w:pPr>
    </w:p>
    <w:p w14:paraId="301FB621" w14:textId="77777777" w:rsidR="00FF2C49" w:rsidRPr="00FF2C49" w:rsidRDefault="00FF2C49" w:rsidP="00FF2C49">
      <w:pPr>
        <w:bidi/>
        <w:rPr>
          <w:rFonts w:cs="David" w:hint="cs"/>
          <w:rtl/>
        </w:rPr>
      </w:pPr>
      <w:r w:rsidRPr="00FF2C49">
        <w:rPr>
          <w:rFonts w:cs="David" w:hint="cs"/>
          <w:rtl/>
        </w:rPr>
        <w:tab/>
        <w:t xml:space="preserve">- - מי שנמצא בירושלים, מכיר את משפחת בן-ששון. אשתו של פרופ' בן-ששון, עדה, בתפקיד בכיר מאוד. כל מי שרוצה לעזור ליהודים וערבים בירושלים, יודע שהכתובת זה עדה בן-ששון. יש לי בקשה אליך, משאלה </w:t>
      </w:r>
      <w:r w:rsidRPr="00FF2C49">
        <w:rPr>
          <w:rFonts w:cs="David"/>
          <w:rtl/>
        </w:rPr>
        <w:t>–</w:t>
      </w:r>
      <w:r w:rsidRPr="00FF2C49">
        <w:rPr>
          <w:rFonts w:cs="David" w:hint="cs"/>
          <w:rtl/>
        </w:rPr>
        <w:t xml:space="preserve"> אתה מקבל את התפקיד, אמנם בהמלצה שלנו, הבחירה בוועדת חוקה. אתה חייב לדעת שבוועדת חוקה יבואו אליך וינסו לפתות אותך בכל מיני דברים </w:t>
      </w:r>
      <w:r w:rsidRPr="00FF2C49">
        <w:rPr>
          <w:rFonts w:cs="David"/>
          <w:rtl/>
        </w:rPr>
        <w:t>–</w:t>
      </w:r>
      <w:r w:rsidRPr="00FF2C49">
        <w:rPr>
          <w:rFonts w:cs="David" w:hint="cs"/>
          <w:rtl/>
        </w:rPr>
        <w:t xml:space="preserve"> גם בנושא של חוקה לישראל </w:t>
      </w:r>
      <w:r w:rsidRPr="00FF2C49">
        <w:rPr>
          <w:rFonts w:cs="David"/>
          <w:rtl/>
        </w:rPr>
        <w:t>–</w:t>
      </w:r>
      <w:r w:rsidRPr="00FF2C49">
        <w:rPr>
          <w:rFonts w:cs="David" w:hint="cs"/>
          <w:rtl/>
        </w:rPr>
        <w:t xml:space="preserve"> אנא תשתדל, אם לעשות, אז רק בהסכמה.</w:t>
      </w:r>
    </w:p>
    <w:p w14:paraId="4B9ADD64" w14:textId="77777777" w:rsidR="00FF2C49" w:rsidRPr="00FF2C49" w:rsidRDefault="00FF2C49" w:rsidP="00FF2C49">
      <w:pPr>
        <w:bidi/>
        <w:rPr>
          <w:rFonts w:cs="David" w:hint="cs"/>
          <w:rtl/>
        </w:rPr>
      </w:pPr>
    </w:p>
    <w:p w14:paraId="0F2C1129" w14:textId="77777777" w:rsidR="00FF2C49" w:rsidRPr="00FF2C49" w:rsidRDefault="00FF2C49" w:rsidP="00FF2C49">
      <w:pPr>
        <w:pStyle w:val="Heading5"/>
        <w:jc w:val="left"/>
        <w:rPr>
          <w:rFonts w:hint="cs"/>
          <w:rtl/>
        </w:rPr>
      </w:pPr>
      <w:r w:rsidRPr="00FF2C49">
        <w:rPr>
          <w:rFonts w:hint="cs"/>
          <w:u w:val="single"/>
          <w:rtl/>
        </w:rPr>
        <w:t>יצחק גלנטי:</w:t>
      </w:r>
    </w:p>
    <w:p w14:paraId="289AFE7B" w14:textId="77777777" w:rsidR="00FF2C49" w:rsidRPr="00FF2C49" w:rsidRDefault="00FF2C49" w:rsidP="00FF2C49">
      <w:pPr>
        <w:pStyle w:val="Heading5"/>
        <w:jc w:val="left"/>
        <w:rPr>
          <w:rFonts w:hint="cs"/>
          <w:rtl/>
        </w:rPr>
      </w:pPr>
    </w:p>
    <w:p w14:paraId="5D216B15" w14:textId="77777777" w:rsidR="00FF2C49" w:rsidRPr="00FF2C49" w:rsidRDefault="00FF2C49" w:rsidP="00FF2C49">
      <w:pPr>
        <w:bidi/>
        <w:rPr>
          <w:rFonts w:cs="David" w:hint="cs"/>
          <w:rtl/>
        </w:rPr>
      </w:pPr>
      <w:r w:rsidRPr="00FF2C49">
        <w:rPr>
          <w:rFonts w:cs="David" w:hint="cs"/>
          <w:rtl/>
        </w:rPr>
        <w:tab/>
        <w:t>די לחכימא ברמיזא.</w:t>
      </w:r>
    </w:p>
    <w:p w14:paraId="6615D985" w14:textId="77777777" w:rsidR="00FF2C49" w:rsidRPr="00FF2C49" w:rsidRDefault="00FF2C49" w:rsidP="00FF2C49">
      <w:pPr>
        <w:bidi/>
        <w:rPr>
          <w:rFonts w:cs="David" w:hint="cs"/>
          <w:rtl/>
        </w:rPr>
      </w:pPr>
    </w:p>
    <w:p w14:paraId="6F46BBCC" w14:textId="77777777" w:rsidR="00FF2C49" w:rsidRPr="00FF2C49" w:rsidRDefault="00FF2C49" w:rsidP="00FF2C49">
      <w:pPr>
        <w:pStyle w:val="Heading5"/>
        <w:jc w:val="left"/>
        <w:rPr>
          <w:rFonts w:hint="cs"/>
          <w:rtl/>
        </w:rPr>
      </w:pPr>
      <w:r w:rsidRPr="00FF2C49">
        <w:rPr>
          <w:rFonts w:hint="cs"/>
          <w:u w:val="single"/>
          <w:rtl/>
        </w:rPr>
        <w:t>אסתרינה טרטמן:</w:t>
      </w:r>
    </w:p>
    <w:p w14:paraId="079F8450" w14:textId="77777777" w:rsidR="00FF2C49" w:rsidRPr="00FF2C49" w:rsidRDefault="00FF2C49" w:rsidP="00FF2C49">
      <w:pPr>
        <w:pStyle w:val="Heading5"/>
        <w:jc w:val="left"/>
        <w:rPr>
          <w:rFonts w:hint="cs"/>
          <w:rtl/>
        </w:rPr>
      </w:pPr>
    </w:p>
    <w:p w14:paraId="0DA3A6A4" w14:textId="77777777" w:rsidR="00FF2C49" w:rsidRPr="00FF2C49" w:rsidRDefault="00FF2C49" w:rsidP="00FF2C49">
      <w:pPr>
        <w:bidi/>
        <w:rPr>
          <w:rFonts w:cs="David" w:hint="cs"/>
          <w:rtl/>
        </w:rPr>
      </w:pPr>
      <w:r w:rsidRPr="00FF2C49">
        <w:rPr>
          <w:rFonts w:cs="David" w:hint="cs"/>
          <w:rtl/>
        </w:rPr>
        <w:tab/>
        <w:t xml:space="preserve">אני מצטרפת לחבריי ומברכת, בשם סיעת ישראל ביתנו. כמו חבריי, הכרתי את חבר הכנסת פרופ' בן-ששון בקדנציה הנוכחית, שכני למסדרון. שמעתי את דבריו ברדיו הבוקר, ברשת ב' וזה תרם לרוב ההיכרות. אני חושבת שזו בחירה מצוינת של שילוב אקדמיה, דת, הוא גם אמר כמה אמירות על ארוחת ליל שבת, תכונות אישיות שמשדרות המון נועם, תכונות אישיות, והתרשמתי שהוא בא עם רצון אמיתי לעשות. הוא ראוי להחזיק את השרביט בוועדה כה חשובה שזה מהות הבית. חזקה עלי, שיעשה עבודה נאמנה </w:t>
      </w:r>
      <w:r w:rsidRPr="00FF2C49">
        <w:rPr>
          <w:rFonts w:cs="David"/>
          <w:rtl/>
        </w:rPr>
        <w:t>–</w:t>
      </w:r>
      <w:r w:rsidRPr="00FF2C49">
        <w:rPr>
          <w:rFonts w:cs="David" w:hint="cs"/>
          <w:rtl/>
        </w:rPr>
        <w:t xml:space="preserve"> גם לשורשים, גם לערכים היהודיים, גם לאקדמיה. אחד האנשים שיעלה את הרמה, כמו שעם ישראל מצפה.</w:t>
      </w:r>
    </w:p>
    <w:p w14:paraId="5A3C902F" w14:textId="77777777" w:rsidR="00FF2C49" w:rsidRPr="00FF2C49" w:rsidRDefault="00FF2C49" w:rsidP="00FF2C49">
      <w:pPr>
        <w:bidi/>
        <w:rPr>
          <w:rFonts w:cs="David" w:hint="cs"/>
          <w:rtl/>
        </w:rPr>
      </w:pPr>
    </w:p>
    <w:p w14:paraId="6074342A" w14:textId="77777777" w:rsidR="00FF2C49" w:rsidRPr="00FF2C49" w:rsidRDefault="00FF2C49" w:rsidP="00FF2C49">
      <w:pPr>
        <w:bidi/>
        <w:rPr>
          <w:rFonts w:cs="David" w:hint="cs"/>
          <w:u w:val="single"/>
          <w:rtl/>
        </w:rPr>
      </w:pPr>
      <w:r w:rsidRPr="00FF2C49">
        <w:rPr>
          <w:rFonts w:cs="David" w:hint="cs"/>
          <w:u w:val="single"/>
          <w:rtl/>
        </w:rPr>
        <w:t>גדעון סער:</w:t>
      </w:r>
    </w:p>
    <w:p w14:paraId="650207F9" w14:textId="77777777" w:rsidR="00FF2C49" w:rsidRPr="00FF2C49" w:rsidRDefault="00FF2C49" w:rsidP="00FF2C49">
      <w:pPr>
        <w:bidi/>
        <w:rPr>
          <w:rFonts w:cs="David" w:hint="cs"/>
          <w:u w:val="single"/>
          <w:rtl/>
        </w:rPr>
      </w:pPr>
    </w:p>
    <w:p w14:paraId="19F8B7B2" w14:textId="77777777" w:rsidR="00FF2C49" w:rsidRPr="00FF2C49" w:rsidRDefault="00FF2C49" w:rsidP="00FF2C49">
      <w:pPr>
        <w:bidi/>
        <w:rPr>
          <w:rFonts w:cs="David" w:hint="cs"/>
          <w:rtl/>
        </w:rPr>
      </w:pPr>
      <w:r w:rsidRPr="00FF2C49">
        <w:rPr>
          <w:rFonts w:cs="David" w:hint="cs"/>
          <w:rtl/>
        </w:rPr>
        <w:tab/>
        <w:t>אני מצטרף למחמאות. פרופ' בן-ששון הוא פרלמנטר חדש אבל רציני ויסודי, שמשקיע  כאן עבודה רצינית. הוא מתאים מבחינת המזג הוא מתון. נדמה לי, שנוכל ליצור מכנה משותף בנושא שהוא מופקד עליו. אני מברך אותו. כולנו הצבענו עבורו בלב חפץ. יחד עם זאת, אני רוצה לומר מילה נוספת בזכות חבר הכנסת דוד טל אשר בימים האחרונים התנהל נגדו במודעות אנונימיות ובדרכים רבות אחרות קמפיין תקשורתי, מדוע הוא לא מתאים להיות יושב ראש ועדת חוקה. חבר הכנסת טל הוא פרלמנטר ותיק. 4 קדנציות היה יושב ראש ועדה מזהיר. אינני בא להתערב בנושאים של מפלגות אחרות אבל אני חושב שהיה צריך בכל העניין הזה גם להגן על כבודו והדבר הזה הוא חובה שלנו. מבלי לגרוע באיחולי ההצלחה לפרופ' בן-ששון.</w:t>
      </w:r>
    </w:p>
    <w:p w14:paraId="75ABF224" w14:textId="77777777" w:rsidR="00FF2C49" w:rsidRPr="00FF2C49" w:rsidRDefault="00FF2C49" w:rsidP="00FF2C49">
      <w:pPr>
        <w:bidi/>
        <w:rPr>
          <w:rFonts w:cs="David" w:hint="cs"/>
          <w:rtl/>
        </w:rPr>
      </w:pPr>
    </w:p>
    <w:p w14:paraId="60753E0C" w14:textId="77777777" w:rsidR="00FF2C49" w:rsidRPr="00FF2C49" w:rsidRDefault="00FF2C49" w:rsidP="00FF2C49">
      <w:pPr>
        <w:bidi/>
        <w:rPr>
          <w:rFonts w:cs="David"/>
          <w:u w:val="single"/>
          <w:rtl/>
        </w:rPr>
      </w:pPr>
      <w:r w:rsidRPr="00FF2C49">
        <w:rPr>
          <w:rFonts w:cs="David"/>
          <w:u w:val="single"/>
          <w:rtl/>
        </w:rPr>
        <w:t>דוד אזולאי:</w:t>
      </w:r>
    </w:p>
    <w:p w14:paraId="0CDA2CA7" w14:textId="77777777" w:rsidR="00FF2C49" w:rsidRPr="00FF2C49" w:rsidRDefault="00FF2C49" w:rsidP="00FF2C49">
      <w:pPr>
        <w:bidi/>
        <w:rPr>
          <w:rFonts w:cs="David"/>
          <w:u w:val="single"/>
          <w:rtl/>
        </w:rPr>
      </w:pPr>
    </w:p>
    <w:p w14:paraId="28EFB16D" w14:textId="77777777" w:rsidR="00FF2C49" w:rsidRPr="00FF2C49" w:rsidRDefault="00FF2C49" w:rsidP="00FF2C49">
      <w:pPr>
        <w:bidi/>
        <w:rPr>
          <w:rFonts w:cs="David" w:hint="cs"/>
          <w:rtl/>
        </w:rPr>
      </w:pPr>
      <w:r w:rsidRPr="00FF2C49">
        <w:rPr>
          <w:rFonts w:cs="David"/>
          <w:rtl/>
        </w:rPr>
        <w:tab/>
      </w:r>
      <w:r w:rsidRPr="00FF2C49">
        <w:rPr>
          <w:rFonts w:cs="David" w:hint="cs"/>
          <w:rtl/>
        </w:rPr>
        <w:t xml:space="preserve"> אני מצטרף לכל המברכים. אני מאחל ברכה נוספת, שלא תצא תקלה מתחת ידך. תמצא חן ושכל טוב בעיני אלוקים והאדם. כמדומני, ויזכירו לי חבריי הוותיקים יותר, נדמה לי שזו פעם ראשונה שיהודי חובש כיפה - -</w:t>
      </w:r>
    </w:p>
    <w:p w14:paraId="0E766344" w14:textId="77777777" w:rsidR="00FF2C49" w:rsidRPr="00FF2C49" w:rsidRDefault="00FF2C49" w:rsidP="00FF2C49">
      <w:pPr>
        <w:bidi/>
        <w:rPr>
          <w:rFonts w:cs="David" w:hint="cs"/>
          <w:rtl/>
        </w:rPr>
      </w:pPr>
    </w:p>
    <w:p w14:paraId="6ECAD1CF" w14:textId="77777777" w:rsidR="00FF2C49" w:rsidRPr="00FF2C49" w:rsidRDefault="00FF2C49" w:rsidP="00FF2C49">
      <w:pPr>
        <w:bidi/>
        <w:rPr>
          <w:rFonts w:cs="David" w:hint="cs"/>
          <w:rtl/>
        </w:rPr>
      </w:pPr>
      <w:r w:rsidRPr="00FF2C49">
        <w:rPr>
          <w:rFonts w:cs="David" w:hint="cs"/>
          <w:u w:val="single"/>
          <w:rtl/>
        </w:rPr>
        <w:t>קריאות:</w:t>
      </w:r>
    </w:p>
    <w:p w14:paraId="75DFF58C" w14:textId="77777777" w:rsidR="00FF2C49" w:rsidRPr="00FF2C49" w:rsidRDefault="00FF2C49" w:rsidP="00FF2C49">
      <w:pPr>
        <w:bidi/>
        <w:rPr>
          <w:rFonts w:cs="David" w:hint="cs"/>
          <w:rtl/>
        </w:rPr>
      </w:pPr>
    </w:p>
    <w:p w14:paraId="2BDBE5BC" w14:textId="77777777" w:rsidR="00FF2C49" w:rsidRPr="00FF2C49" w:rsidRDefault="00FF2C49" w:rsidP="00FF2C49">
      <w:pPr>
        <w:bidi/>
        <w:rPr>
          <w:rFonts w:cs="David" w:hint="cs"/>
          <w:rtl/>
        </w:rPr>
      </w:pPr>
      <w:r w:rsidRPr="00FF2C49">
        <w:rPr>
          <w:rFonts w:cs="David" w:hint="cs"/>
          <w:rtl/>
        </w:rPr>
        <w:tab/>
        <w:t>לא, חנן פורת, שאול יהלום...</w:t>
      </w:r>
    </w:p>
    <w:p w14:paraId="2E092A1A" w14:textId="77777777" w:rsidR="00FF2C49" w:rsidRPr="00FF2C49" w:rsidRDefault="00FF2C49" w:rsidP="00FF2C49">
      <w:pPr>
        <w:bidi/>
        <w:rPr>
          <w:rFonts w:cs="David" w:hint="cs"/>
          <w:rtl/>
        </w:rPr>
      </w:pPr>
    </w:p>
    <w:p w14:paraId="30A0E1E4" w14:textId="77777777" w:rsidR="00FF2C49" w:rsidRPr="00FF2C49" w:rsidRDefault="00FF2C49" w:rsidP="00FF2C49">
      <w:pPr>
        <w:bidi/>
        <w:rPr>
          <w:rFonts w:cs="David"/>
          <w:u w:val="single"/>
          <w:rtl/>
        </w:rPr>
      </w:pPr>
      <w:r w:rsidRPr="00FF2C49">
        <w:rPr>
          <w:rFonts w:cs="David"/>
          <w:u w:val="single"/>
          <w:rtl/>
        </w:rPr>
        <w:t>דוד אזולאי:</w:t>
      </w:r>
    </w:p>
    <w:p w14:paraId="2706B561" w14:textId="77777777" w:rsidR="00FF2C49" w:rsidRPr="00FF2C49" w:rsidRDefault="00FF2C49" w:rsidP="00FF2C49">
      <w:pPr>
        <w:bidi/>
        <w:rPr>
          <w:rFonts w:cs="David"/>
          <w:u w:val="single"/>
          <w:rtl/>
        </w:rPr>
      </w:pPr>
    </w:p>
    <w:p w14:paraId="47692401" w14:textId="77777777" w:rsidR="00FF2C49" w:rsidRPr="00FF2C49" w:rsidRDefault="00FF2C49" w:rsidP="00FF2C49">
      <w:pPr>
        <w:bidi/>
        <w:rPr>
          <w:rFonts w:cs="David" w:hint="cs"/>
          <w:rtl/>
        </w:rPr>
      </w:pPr>
      <w:r w:rsidRPr="00FF2C49">
        <w:rPr>
          <w:rFonts w:cs="David"/>
          <w:rtl/>
        </w:rPr>
        <w:tab/>
      </w:r>
      <w:r w:rsidRPr="00FF2C49">
        <w:rPr>
          <w:rFonts w:cs="David" w:hint="cs"/>
          <w:rtl/>
        </w:rPr>
        <w:t xml:space="preserve"> בעשור האחרון - -</w:t>
      </w:r>
    </w:p>
    <w:p w14:paraId="27970512" w14:textId="77777777" w:rsidR="00FF2C49" w:rsidRPr="00FF2C49" w:rsidRDefault="00FF2C49" w:rsidP="00FF2C49">
      <w:pPr>
        <w:bidi/>
        <w:rPr>
          <w:rFonts w:cs="David" w:hint="cs"/>
          <w:rtl/>
        </w:rPr>
      </w:pPr>
    </w:p>
    <w:p w14:paraId="67AA3AAF" w14:textId="77777777" w:rsidR="00FF2C49" w:rsidRPr="00FF2C49" w:rsidRDefault="00FF2C49" w:rsidP="00FF2C49">
      <w:pPr>
        <w:bidi/>
        <w:rPr>
          <w:rFonts w:cs="David" w:hint="cs"/>
          <w:rtl/>
        </w:rPr>
      </w:pPr>
    </w:p>
    <w:p w14:paraId="089A3FCB" w14:textId="77777777" w:rsidR="00FF2C49" w:rsidRPr="00FF2C49" w:rsidRDefault="00FF2C49" w:rsidP="00FF2C49">
      <w:pPr>
        <w:bidi/>
        <w:rPr>
          <w:rFonts w:cs="David" w:hint="cs"/>
          <w:rtl/>
        </w:rPr>
      </w:pPr>
      <w:r w:rsidRPr="00FF2C49">
        <w:rPr>
          <w:rFonts w:cs="David" w:hint="cs"/>
          <w:u w:val="single"/>
          <w:rtl/>
        </w:rPr>
        <w:t>קריאות:</w:t>
      </w:r>
    </w:p>
    <w:p w14:paraId="208DF7A9" w14:textId="77777777" w:rsidR="00FF2C49" w:rsidRPr="00FF2C49" w:rsidRDefault="00FF2C49" w:rsidP="00FF2C49">
      <w:pPr>
        <w:bidi/>
        <w:rPr>
          <w:rFonts w:cs="David" w:hint="cs"/>
          <w:rtl/>
        </w:rPr>
      </w:pPr>
    </w:p>
    <w:p w14:paraId="0162C89E" w14:textId="77777777" w:rsidR="00FF2C49" w:rsidRPr="00FF2C49" w:rsidRDefault="00FF2C49" w:rsidP="00FF2C49">
      <w:pPr>
        <w:bidi/>
        <w:rPr>
          <w:rFonts w:cs="David" w:hint="cs"/>
          <w:rtl/>
        </w:rPr>
      </w:pPr>
      <w:r w:rsidRPr="00FF2C49">
        <w:rPr>
          <w:rFonts w:cs="David" w:hint="cs"/>
          <w:rtl/>
        </w:rPr>
        <w:tab/>
        <w:t>זה גם לא נכון...</w:t>
      </w:r>
    </w:p>
    <w:p w14:paraId="45B70E0B" w14:textId="77777777" w:rsidR="00FF2C49" w:rsidRPr="00FF2C49" w:rsidRDefault="00FF2C49" w:rsidP="00FF2C49">
      <w:pPr>
        <w:bidi/>
        <w:rPr>
          <w:rFonts w:cs="David" w:hint="cs"/>
          <w:rtl/>
        </w:rPr>
      </w:pPr>
    </w:p>
    <w:p w14:paraId="1AA2A221" w14:textId="77777777" w:rsidR="00FF2C49" w:rsidRPr="00FF2C49" w:rsidRDefault="00FF2C49" w:rsidP="00FF2C49">
      <w:pPr>
        <w:bidi/>
        <w:rPr>
          <w:rFonts w:cs="David"/>
          <w:u w:val="single"/>
          <w:rtl/>
        </w:rPr>
      </w:pPr>
      <w:r w:rsidRPr="00FF2C49">
        <w:rPr>
          <w:rFonts w:cs="David"/>
          <w:u w:val="single"/>
          <w:rtl/>
        </w:rPr>
        <w:t>דוד אזולאי:</w:t>
      </w:r>
    </w:p>
    <w:p w14:paraId="6C327AAB" w14:textId="77777777" w:rsidR="00FF2C49" w:rsidRPr="00FF2C49" w:rsidRDefault="00FF2C49" w:rsidP="00FF2C49">
      <w:pPr>
        <w:bidi/>
        <w:rPr>
          <w:rFonts w:cs="David"/>
          <w:u w:val="single"/>
          <w:rtl/>
        </w:rPr>
      </w:pPr>
    </w:p>
    <w:p w14:paraId="6798D22D" w14:textId="77777777" w:rsidR="00FF2C49" w:rsidRPr="00FF2C49" w:rsidRDefault="00FF2C49" w:rsidP="00FF2C49">
      <w:pPr>
        <w:bidi/>
        <w:rPr>
          <w:rFonts w:cs="David" w:hint="cs"/>
          <w:rtl/>
        </w:rPr>
      </w:pPr>
      <w:r w:rsidRPr="00FF2C49">
        <w:rPr>
          <w:rFonts w:cs="David"/>
          <w:rtl/>
        </w:rPr>
        <w:tab/>
      </w:r>
      <w:r w:rsidRPr="00FF2C49">
        <w:rPr>
          <w:rFonts w:cs="David" w:hint="cs"/>
          <w:rtl/>
        </w:rPr>
        <w:t xml:space="preserve"> בכל אופן, אין ספק שזה מוסיף ואני מקווה, שבעזרת השם, תצליח בתפקיד הזה, שהוא תפקיד לא קל למצוא את הגשר בין כולנו. ברכה והצלחה.</w:t>
      </w:r>
    </w:p>
    <w:p w14:paraId="6CC40374" w14:textId="77777777" w:rsidR="00FF2C49" w:rsidRPr="00FF2C49" w:rsidRDefault="00FF2C49" w:rsidP="00FF2C49">
      <w:pPr>
        <w:bidi/>
        <w:rPr>
          <w:rFonts w:cs="David" w:hint="cs"/>
          <w:rtl/>
        </w:rPr>
      </w:pPr>
    </w:p>
    <w:p w14:paraId="36C563B1" w14:textId="77777777" w:rsidR="00FF2C49" w:rsidRPr="00FF2C49" w:rsidRDefault="00FF2C49" w:rsidP="00FF2C49">
      <w:pPr>
        <w:pStyle w:val="Heading5"/>
        <w:jc w:val="left"/>
        <w:rPr>
          <w:rFonts w:hint="cs"/>
          <w:rtl/>
        </w:rPr>
      </w:pPr>
      <w:r w:rsidRPr="00FF2C49">
        <w:rPr>
          <w:rFonts w:hint="cs"/>
          <w:u w:val="single"/>
          <w:rtl/>
        </w:rPr>
        <w:t>מנחם בן-ששון:</w:t>
      </w:r>
    </w:p>
    <w:p w14:paraId="4D8E3C2A" w14:textId="77777777" w:rsidR="00FF2C49" w:rsidRPr="00FF2C49" w:rsidRDefault="00FF2C49" w:rsidP="00FF2C49">
      <w:pPr>
        <w:pStyle w:val="Heading5"/>
        <w:jc w:val="left"/>
        <w:rPr>
          <w:rFonts w:hint="cs"/>
          <w:rtl/>
        </w:rPr>
      </w:pPr>
    </w:p>
    <w:p w14:paraId="64A7004E" w14:textId="77777777" w:rsidR="00FF2C49" w:rsidRPr="00FF2C49" w:rsidRDefault="00FF2C49" w:rsidP="00FF2C49">
      <w:pPr>
        <w:pStyle w:val="BodyText2"/>
        <w:rPr>
          <w:rFonts w:hint="cs"/>
          <w:rtl/>
        </w:rPr>
      </w:pPr>
      <w:r w:rsidRPr="00FF2C49">
        <w:rPr>
          <w:rFonts w:hint="cs"/>
          <w:rtl/>
        </w:rPr>
        <w:tab/>
        <w:t xml:space="preserve"> היה שופט בבאר-שבע שהיה מסיים את פסק הדין ואומר: מסכים אני. נקודה שניה שאפשר לומר היא, שעכשיו אני צריך לפרוש בשיא. חותני, עליו השלום, היה אומר מה ההבדל בן מעמד כזה לחס וחלילה לוויה? במעמד כזה, אחד לפחות מאמין במה שאומרים. זה יום זיכרון של אבא שלי והדברים מצטרפים יחד לחוויה מרגשת. אתם פרלמנטרים ותיקים אז בוודאי עברתם אותה הרבה פעמים. בשבילי זאת פעם ראשונה ובכל הזדמנות ששואלים אותי: איך זה שם? אני בא מעולם אחר ואני אומר: עוד לא ראיתי פירגון כזה מימין ומשמאל, אבל עוד לא ראיתי כזה שהיה הרגע עד הרגע.</w:t>
      </w:r>
    </w:p>
    <w:p w14:paraId="75C3A37F" w14:textId="77777777" w:rsidR="00FF2C49" w:rsidRPr="00FF2C49" w:rsidRDefault="00FF2C49" w:rsidP="00FF2C49">
      <w:pPr>
        <w:pStyle w:val="BodyText2"/>
        <w:rPr>
          <w:rFonts w:hint="cs"/>
          <w:rtl/>
        </w:rPr>
      </w:pPr>
    </w:p>
    <w:p w14:paraId="6D64464E" w14:textId="77777777" w:rsidR="00FF2C49" w:rsidRPr="00FF2C49" w:rsidRDefault="00FF2C49" w:rsidP="00FF2C49">
      <w:pPr>
        <w:pStyle w:val="BodyText2"/>
        <w:rPr>
          <w:rFonts w:hint="cs"/>
          <w:rtl/>
        </w:rPr>
      </w:pPr>
      <w:r w:rsidRPr="00FF2C49">
        <w:rPr>
          <w:rFonts w:hint="cs"/>
          <w:rtl/>
        </w:rPr>
        <w:tab/>
        <w:t>זאת ועדה ותיקה בכנסת אבל ההרכב הזה צעיר וההנהגה של יושבת ראש הוועדה כנראה משרה אווירה מיוחדת מסביב. מינינו חברים אחרים פה, בוועדה, ואמרנו דברים יפים אבל כנראה שכשזה נוגע אליך, אתה מאבד כל פרופורציה.</w:t>
      </w:r>
    </w:p>
    <w:p w14:paraId="3AEA1240" w14:textId="77777777" w:rsidR="00FF2C49" w:rsidRPr="00FF2C49" w:rsidRDefault="00FF2C49" w:rsidP="00FF2C49">
      <w:pPr>
        <w:pStyle w:val="BodyText2"/>
        <w:rPr>
          <w:rFonts w:hint="cs"/>
          <w:rtl/>
        </w:rPr>
      </w:pPr>
    </w:p>
    <w:p w14:paraId="40CAFB17" w14:textId="77777777" w:rsidR="00FF2C49" w:rsidRPr="00FF2C49" w:rsidRDefault="00FF2C49" w:rsidP="00FF2C49">
      <w:pPr>
        <w:pStyle w:val="BodyText2"/>
        <w:rPr>
          <w:rFonts w:hint="cs"/>
          <w:rtl/>
        </w:rPr>
      </w:pPr>
      <w:r w:rsidRPr="00FF2C49">
        <w:rPr>
          <w:rFonts w:hint="cs"/>
          <w:rtl/>
        </w:rPr>
        <w:tab/>
        <w:t>יכולתי אולי לומר עוד כמה מלים אבל התגובה מאוד מרגשת והציפיות מחייבות. חובת ההוכחה עלי והיא מתחילה או תתחיל, כפי שדוד העיר, בעוד פחות משעה. היא תתחיל להיות גם מטלה של חובת הוכחה בדרך ניהול הדיונים וגם מטלה של חובת ההוכחה בתוכן הדיונים. אלה הן משימות שבמעט הזמן שלמדתי כאן, ראיתי שדברים שרואים משם, קרי: מן התקשורת, לא רואים מכאן, כשאני מסייר בתוך הבית הזה. הדרך של קונסנזוס, תבונה של ידע משנים, הניסיון של אנשים שהזכרתם, של דוד, שהוא חבר למרות המשברים שניסו להעביר אותנו בהם. אנחנו נעמוד בהם כמו שעומדים בהם עד היום. התחושה הזאת, של מערכת שעובדת נכון עם ניסיון ותבונה היא תחושה שכל אדם חדש שמגיע שהנה צריך לבוא מצויד בראש ובראשונה בתכונת הצניעות. אני מקווה שיש לי מספיק ממנה, לפחות בשלבים הראשונים.</w:t>
      </w:r>
    </w:p>
    <w:p w14:paraId="460F7307" w14:textId="77777777" w:rsidR="00FF2C49" w:rsidRPr="00FF2C49" w:rsidRDefault="00FF2C49" w:rsidP="00FF2C49">
      <w:pPr>
        <w:pStyle w:val="BodyText2"/>
        <w:rPr>
          <w:rFonts w:hint="cs"/>
          <w:rtl/>
        </w:rPr>
      </w:pPr>
    </w:p>
    <w:p w14:paraId="59BCACEE" w14:textId="77777777" w:rsidR="00FF2C49" w:rsidRPr="00FF2C49" w:rsidRDefault="00FF2C49" w:rsidP="00FF2C49">
      <w:pPr>
        <w:pStyle w:val="BodyText2"/>
        <w:rPr>
          <w:rFonts w:hint="cs"/>
          <w:rtl/>
        </w:rPr>
      </w:pPr>
      <w:r w:rsidRPr="00FF2C49">
        <w:rPr>
          <w:rFonts w:hint="cs"/>
          <w:rtl/>
        </w:rPr>
        <w:tab/>
        <w:t>לאחר מכן, הפתיחות, ההאזנה. אני מקווה שנצא לדרך הזאת של הכנסת ה-17, שתביא כבוד וגדול יהיה כבוד הבית הזה, האחרון, שזה לא האחרון בסדר אלא לפי הסדרה של עכשיו מהראשון, קרי: מזה שקדם אליו. זו משימה שמוטלת עלינו, כחברים, שיוצאים אל ציבור ואני משתדל לעמוד בה. אני חלק מן החבורה שלכם גם כן, כי אין אדם בכובע אחד בכנסת. שלא אתנהג בצורה הנאותה תדעו לומר לי, כשאבוא אל הוועדה הזאת, שהיא פתוחה, נעימה ואת התורה שלמדתי כאן, אנסה להעביר במקומות אחרים.</w:t>
      </w:r>
    </w:p>
    <w:p w14:paraId="36431B0D" w14:textId="77777777" w:rsidR="00FF2C49" w:rsidRPr="00FF2C49" w:rsidRDefault="00FF2C49" w:rsidP="00FF2C49">
      <w:pPr>
        <w:pStyle w:val="BodyText2"/>
        <w:rPr>
          <w:rFonts w:hint="cs"/>
          <w:rtl/>
        </w:rPr>
      </w:pPr>
    </w:p>
    <w:p w14:paraId="47718D7A" w14:textId="77777777" w:rsidR="00FF2C49" w:rsidRPr="00FF2C49" w:rsidRDefault="00FF2C49" w:rsidP="00FF2C49">
      <w:pPr>
        <w:pStyle w:val="BodyText2"/>
        <w:rPr>
          <w:rFonts w:hint="cs"/>
          <w:rtl/>
        </w:rPr>
      </w:pPr>
      <w:r w:rsidRPr="00FF2C49">
        <w:rPr>
          <w:rFonts w:hint="cs"/>
          <w:rtl/>
        </w:rPr>
        <w:tab/>
        <w:t>השתדלתי להתגבר על ההתרגשות ולומר מעט ממה שאני חושב בפתח הדרך הזאת. השנים שתבאנה הן שנים שנעבוד ונראה כנסת נאה לציבור בישראל, כפי שהיא באמת בפנים. זאת אומרת שברה יהיה כתוכה העצום.</w:t>
      </w:r>
    </w:p>
    <w:p w14:paraId="6A4D4D4C" w14:textId="77777777" w:rsidR="00FF2C49" w:rsidRPr="00FF2C49" w:rsidRDefault="00FF2C49" w:rsidP="00FF2C49">
      <w:pPr>
        <w:pStyle w:val="BodyText2"/>
        <w:rPr>
          <w:rFonts w:hint="cs"/>
          <w:rtl/>
        </w:rPr>
      </w:pPr>
    </w:p>
    <w:p w14:paraId="329B3D7E" w14:textId="77777777" w:rsidR="00FF2C49" w:rsidRPr="00FF2C49" w:rsidRDefault="00FF2C49" w:rsidP="00FF2C49">
      <w:pPr>
        <w:bidi/>
        <w:rPr>
          <w:rFonts w:cs="David" w:hint="cs"/>
          <w:u w:val="single"/>
          <w:rtl/>
        </w:rPr>
      </w:pPr>
      <w:r w:rsidRPr="00FF2C49">
        <w:rPr>
          <w:rFonts w:cs="David" w:hint="cs"/>
          <w:u w:val="single"/>
          <w:rtl/>
        </w:rPr>
        <w:t>היו"ר רוחמה אברהם:</w:t>
      </w:r>
    </w:p>
    <w:p w14:paraId="0892DF4C" w14:textId="77777777" w:rsidR="00FF2C49" w:rsidRPr="00FF2C49" w:rsidRDefault="00FF2C49" w:rsidP="00FF2C49">
      <w:pPr>
        <w:bidi/>
        <w:ind w:firstLine="567"/>
        <w:rPr>
          <w:rFonts w:cs="David" w:hint="cs"/>
          <w:rtl/>
        </w:rPr>
      </w:pPr>
      <w:r w:rsidRPr="00FF2C49">
        <w:rPr>
          <w:rFonts w:cs="David" w:hint="cs"/>
          <w:rtl/>
        </w:rPr>
        <w:t>מכיוון שרוב החברים מבקשים מכבוד היושב ראש לשעבר, שמכבד אותנו כאן, לומר מספר מלים, אנחנו נשמח לשמוע.</w:t>
      </w:r>
    </w:p>
    <w:p w14:paraId="058D15E5" w14:textId="77777777" w:rsidR="00FF2C49" w:rsidRPr="00FF2C49" w:rsidRDefault="00FF2C49" w:rsidP="00FF2C49">
      <w:pPr>
        <w:bidi/>
        <w:rPr>
          <w:rFonts w:cs="David" w:hint="cs"/>
          <w:rtl/>
        </w:rPr>
      </w:pPr>
    </w:p>
    <w:p w14:paraId="108D96E9" w14:textId="77777777" w:rsidR="00FF2C49" w:rsidRPr="00FF2C49" w:rsidRDefault="00FF2C49" w:rsidP="00FF2C49">
      <w:pPr>
        <w:bidi/>
        <w:rPr>
          <w:rFonts w:cs="David" w:hint="cs"/>
          <w:rtl/>
        </w:rPr>
      </w:pPr>
      <w:r w:rsidRPr="00FF2C49">
        <w:rPr>
          <w:rFonts w:cs="David" w:hint="cs"/>
          <w:u w:val="single"/>
          <w:rtl/>
        </w:rPr>
        <w:t>אברהם בורג:</w:t>
      </w:r>
    </w:p>
    <w:p w14:paraId="22E31C46" w14:textId="77777777" w:rsidR="00FF2C49" w:rsidRPr="00FF2C49" w:rsidRDefault="00FF2C49" w:rsidP="00FF2C49">
      <w:pPr>
        <w:bidi/>
        <w:rPr>
          <w:rFonts w:cs="David" w:hint="cs"/>
          <w:rtl/>
        </w:rPr>
      </w:pPr>
    </w:p>
    <w:p w14:paraId="7DC062AC" w14:textId="77777777" w:rsidR="00FF2C49" w:rsidRPr="00FF2C49" w:rsidRDefault="00FF2C49" w:rsidP="00FF2C49">
      <w:pPr>
        <w:bidi/>
        <w:rPr>
          <w:rFonts w:cs="David" w:hint="cs"/>
          <w:rtl/>
        </w:rPr>
      </w:pPr>
      <w:r w:rsidRPr="00FF2C49">
        <w:rPr>
          <w:rFonts w:cs="David" w:hint="cs"/>
          <w:rtl/>
        </w:rPr>
        <w:tab/>
        <w:t xml:space="preserve">חבריי חברי הכנסת, תודה רבה על הפרגון. בחיים לא ביקשו ממני לדבר בכנסת, תמיד ביקשתי לדבר. אני לא כל כך מבין את ההתרגשות שלכם, בחרתם היום במנחם ואנחנו בחרנו בו כשהייתי בכיתה ד', אז אני לא בדיוק מבין מה אתם רוצים? כמה זמן לקח לכם להבין מה שלנו לקח להבין לפני 40-50 שנה? אני חושב שהכנסת עשתה מעשה טוב. אני לא רוצה להגיד מקצת שבחכם בפניכם על הבחירה שבחרתם, שהכנסת בחרה בתהליך פוליטי סביר ליושב ראש ועדת החוקה. אני חושב שלנהל ועדה זה לא כל כך קשה. בסוף, זה טכניקה של ניהול צעקות, הוא יצעק יותר, זה פחות, אני אוציא החוצה, אני אעניש ככה. לנהל ועדה זה אפשרי. </w:t>
      </w:r>
    </w:p>
    <w:p w14:paraId="589657FE" w14:textId="77777777" w:rsidR="00FF2C49" w:rsidRPr="00FF2C49" w:rsidRDefault="00FF2C49" w:rsidP="00FF2C49">
      <w:pPr>
        <w:bidi/>
        <w:rPr>
          <w:rFonts w:cs="David" w:hint="cs"/>
          <w:rtl/>
        </w:rPr>
      </w:pPr>
    </w:p>
    <w:p w14:paraId="1ABAA0B0" w14:textId="77777777" w:rsidR="00FF2C49" w:rsidRPr="00FF2C49" w:rsidRDefault="00FF2C49" w:rsidP="00FF2C49">
      <w:pPr>
        <w:bidi/>
        <w:ind w:firstLine="567"/>
        <w:rPr>
          <w:rFonts w:cs="David" w:hint="cs"/>
          <w:rtl/>
        </w:rPr>
      </w:pPr>
      <w:r w:rsidRPr="00FF2C49">
        <w:rPr>
          <w:rFonts w:cs="David" w:hint="cs"/>
          <w:rtl/>
        </w:rPr>
        <w:t xml:space="preserve">לוועדת חוקה יש לה דבר אחד שהוא כמעט מעל כל הכנסת. בנקודות מסוימות, במפנה, במשבר, בצמתים, בנקודות של הכרעות ערכיות, ועדת החוקה של הכנסת היא הקול הטהור של הרשות המחוקקת. מה שישמעו מוועדת החוקה של הכנסת ויקשיבו, לא יקשיבו לאף אחד אחר. לכולכם יש "אינטרסים", אבל ועדת החוקה של הכנסת, זה עדיין מקום שמביע את הטוהר של הבניין הזה. ב-4 השנים הקרובות, כך נראה למי שמתבונן מבחוץ, לא הולכות להיות שנים קלות. הולכות להיות הכרעות בסדרי גודל שאולי ישיקו להיסטוריה של מדינת ישראל. </w:t>
      </w:r>
    </w:p>
    <w:p w14:paraId="04B34B9E" w14:textId="77777777" w:rsidR="00FF2C49" w:rsidRPr="00FF2C49" w:rsidRDefault="00FF2C49" w:rsidP="00FF2C49">
      <w:pPr>
        <w:bidi/>
        <w:rPr>
          <w:rFonts w:cs="David" w:hint="cs"/>
          <w:rtl/>
        </w:rPr>
      </w:pPr>
    </w:p>
    <w:p w14:paraId="6D68B168" w14:textId="77777777" w:rsidR="00FF2C49" w:rsidRPr="00FF2C49" w:rsidRDefault="00FF2C49" w:rsidP="00FF2C49">
      <w:pPr>
        <w:bidi/>
        <w:rPr>
          <w:rFonts w:cs="David" w:hint="cs"/>
          <w:rtl/>
        </w:rPr>
      </w:pPr>
      <w:r w:rsidRPr="00FF2C49">
        <w:rPr>
          <w:rFonts w:cs="David" w:hint="cs"/>
          <w:rtl/>
        </w:rPr>
        <w:tab/>
        <w:t>אם אכן זה עתיד הכנסת, לא חשוב מה מספר השנים שזה יקרה, הדבר שהכנסת עשתה היום וזה לראשונה, אפרופו דבריו של חבר הכנסת אזולאי, הכנסת בחרה בהיסטוריון לעמוד בראש ועדת חוקה, שתעסוק בחקיקה שנוגעת באירועים היסטוריים של הכנסת.</w:t>
      </w:r>
    </w:p>
    <w:p w14:paraId="646AC7C8" w14:textId="77777777" w:rsidR="00FF2C49" w:rsidRPr="00FF2C49" w:rsidRDefault="00FF2C49" w:rsidP="00FF2C49">
      <w:pPr>
        <w:bidi/>
        <w:rPr>
          <w:rFonts w:cs="David" w:hint="cs"/>
          <w:rtl/>
        </w:rPr>
      </w:pPr>
    </w:p>
    <w:p w14:paraId="6F7F3E29" w14:textId="77777777" w:rsidR="00FF2C49" w:rsidRPr="00FF2C49" w:rsidRDefault="00FF2C49" w:rsidP="00FF2C49">
      <w:pPr>
        <w:bidi/>
        <w:rPr>
          <w:rFonts w:cs="David" w:hint="cs"/>
          <w:u w:val="single"/>
          <w:rtl/>
        </w:rPr>
      </w:pPr>
      <w:r w:rsidRPr="00FF2C49">
        <w:rPr>
          <w:rFonts w:cs="David" w:hint="cs"/>
          <w:u w:val="single"/>
          <w:rtl/>
        </w:rPr>
        <w:t>גדעון סער:</w:t>
      </w:r>
    </w:p>
    <w:p w14:paraId="7F80AA6B" w14:textId="77777777" w:rsidR="00FF2C49" w:rsidRPr="00FF2C49" w:rsidRDefault="00FF2C49" w:rsidP="00FF2C49">
      <w:pPr>
        <w:bidi/>
        <w:rPr>
          <w:rFonts w:cs="David" w:hint="cs"/>
          <w:rtl/>
        </w:rPr>
      </w:pPr>
      <w:r w:rsidRPr="00FF2C49">
        <w:rPr>
          <w:rFonts w:cs="David" w:hint="cs"/>
          <w:rtl/>
        </w:rPr>
        <w:tab/>
        <w:t xml:space="preserve"> בקרוב הממשלה תהיה היסטורית.</w:t>
      </w:r>
    </w:p>
    <w:p w14:paraId="0616D112" w14:textId="77777777" w:rsidR="00FF2C49" w:rsidRPr="00FF2C49" w:rsidRDefault="00FF2C49" w:rsidP="00FF2C49">
      <w:pPr>
        <w:bidi/>
        <w:rPr>
          <w:rFonts w:cs="David" w:hint="cs"/>
          <w:rtl/>
        </w:rPr>
      </w:pPr>
    </w:p>
    <w:p w14:paraId="345F5F4E" w14:textId="77777777" w:rsidR="00FF2C49" w:rsidRPr="00FF2C49" w:rsidRDefault="00FF2C49" w:rsidP="00FF2C49">
      <w:pPr>
        <w:bidi/>
        <w:rPr>
          <w:rFonts w:cs="David" w:hint="cs"/>
          <w:rtl/>
        </w:rPr>
      </w:pPr>
      <w:r w:rsidRPr="00FF2C49">
        <w:rPr>
          <w:rFonts w:cs="David" w:hint="cs"/>
          <w:u w:val="single"/>
          <w:rtl/>
        </w:rPr>
        <w:t>אברהם בורג:</w:t>
      </w:r>
    </w:p>
    <w:p w14:paraId="49D7FCEA" w14:textId="77777777" w:rsidR="00FF2C49" w:rsidRPr="00FF2C49" w:rsidRDefault="00FF2C49" w:rsidP="00FF2C49">
      <w:pPr>
        <w:bidi/>
        <w:rPr>
          <w:rFonts w:cs="David" w:hint="cs"/>
          <w:rtl/>
        </w:rPr>
      </w:pPr>
      <w:r w:rsidRPr="00FF2C49">
        <w:rPr>
          <w:rFonts w:cs="David" w:hint="cs"/>
          <w:rtl/>
        </w:rPr>
        <w:tab/>
        <w:t>מנחם הזכיר את אבי מורי ז"ל. אגיד שני דברים: האחד - אבי נהג לומר שההיסטוריה זזאת הפוליטיקה של העבר, והפוליטיקה זאת ההיסטוריה של העתיד. זאת הנקודה הנכונה לשים אדם עם פרספקטיבה של עבר, הווה עתיד, כדוגמתו של מנחם במקום רגיש כמו הוועדה.</w:t>
      </w:r>
    </w:p>
    <w:p w14:paraId="7E0E8514" w14:textId="77777777" w:rsidR="00FF2C49" w:rsidRPr="00FF2C49" w:rsidRDefault="00FF2C49" w:rsidP="00FF2C49">
      <w:pPr>
        <w:bidi/>
        <w:rPr>
          <w:rFonts w:cs="David" w:hint="cs"/>
          <w:rtl/>
        </w:rPr>
      </w:pPr>
    </w:p>
    <w:p w14:paraId="0E145BEF" w14:textId="77777777" w:rsidR="00FF2C49" w:rsidRPr="00FF2C49" w:rsidRDefault="00FF2C49" w:rsidP="00FF2C49">
      <w:pPr>
        <w:bidi/>
        <w:ind w:firstLine="567"/>
        <w:rPr>
          <w:rFonts w:cs="David" w:hint="cs"/>
          <w:rtl/>
        </w:rPr>
      </w:pPr>
      <w:r w:rsidRPr="00FF2C49">
        <w:rPr>
          <w:rFonts w:cs="David" w:hint="cs"/>
          <w:rtl/>
        </w:rPr>
        <w:t>דבר אחרון - כשהייתי ח"כ צעיר, שאלו אותי: אתה ממשיך של אבא שלך או לא משיך. אתה כמוהו או אתה נגדו. התשובה היא שלא המשכתי את דרכו, כי דרכו לא היתה דרכי בהרבה תחומים. אם יש מישהו בכל משפחתנו, שממשיך את דרך האמצע, שהלכה לאובדנים רבים, במזג ובאיכות ובבניית גשרים על פני מים סוערים בכל משפחתנו זה מנחם יותר מכולנו. מבחינתי האישית, אף שלא הצבעתי לא בעבורו ולא בעבור מפלגתו, אם הייתי יושב היום סביב השולחן לא הייתי מרים האצבע נגד בחירתו, כי זאת הבחירה הטובה ביותר שיכולתם לעשות. ומה שאני רוצה לומר לו זה תודה רבה שהיית מוכן לבוא הנה.</w:t>
      </w:r>
    </w:p>
    <w:p w14:paraId="3E17A97B" w14:textId="77777777" w:rsidR="00FF2C49" w:rsidRPr="00FF2C49" w:rsidRDefault="00FF2C49" w:rsidP="00FF2C49">
      <w:pPr>
        <w:bidi/>
        <w:rPr>
          <w:rFonts w:cs="David" w:hint="cs"/>
          <w:rtl/>
        </w:rPr>
      </w:pPr>
    </w:p>
    <w:p w14:paraId="2CCD9C5E" w14:textId="77777777" w:rsidR="00FF2C49" w:rsidRPr="00FF2C49" w:rsidRDefault="00FF2C49" w:rsidP="00FF2C49">
      <w:pPr>
        <w:bidi/>
        <w:rPr>
          <w:rFonts w:cs="David" w:hint="cs"/>
          <w:rtl/>
        </w:rPr>
      </w:pPr>
      <w:r w:rsidRPr="00FF2C49">
        <w:rPr>
          <w:rFonts w:cs="David" w:hint="cs"/>
          <w:u w:val="single"/>
          <w:rtl/>
        </w:rPr>
        <w:t>היו"ר רוחמה אברהם:</w:t>
      </w:r>
    </w:p>
    <w:p w14:paraId="66F47CF7" w14:textId="77777777" w:rsidR="00FF2C49" w:rsidRPr="00FF2C49" w:rsidRDefault="00FF2C49" w:rsidP="00FF2C49">
      <w:pPr>
        <w:bidi/>
        <w:rPr>
          <w:rFonts w:cs="David" w:hint="cs"/>
          <w:rtl/>
        </w:rPr>
      </w:pPr>
      <w:r w:rsidRPr="00FF2C49">
        <w:rPr>
          <w:rFonts w:cs="David" w:hint="cs"/>
          <w:rtl/>
        </w:rPr>
        <w:tab/>
        <w:t xml:space="preserve"> תודה רבה. אנחנו עוברים לנושא הבא.</w:t>
      </w:r>
    </w:p>
    <w:p w14:paraId="4C6B001F" w14:textId="77777777" w:rsidR="00FF2C49" w:rsidRPr="00FF2C49" w:rsidRDefault="00FF2C49" w:rsidP="00FF2C49">
      <w:pPr>
        <w:bidi/>
        <w:rPr>
          <w:rFonts w:cs="David" w:hint="cs"/>
          <w:rtl/>
        </w:rPr>
      </w:pPr>
    </w:p>
    <w:p w14:paraId="3FF090C9" w14:textId="77777777" w:rsidR="00FF2C49" w:rsidRPr="00FF2C49" w:rsidRDefault="00FF2C49" w:rsidP="00FF2C49">
      <w:pPr>
        <w:bidi/>
        <w:rPr>
          <w:rFonts w:cs="David" w:hint="cs"/>
          <w:rtl/>
        </w:rPr>
      </w:pPr>
    </w:p>
    <w:p w14:paraId="0AEF3B9A" w14:textId="77777777" w:rsidR="00FF2C49" w:rsidRPr="00FF2C49" w:rsidRDefault="00FF2C49" w:rsidP="00FF2C49">
      <w:pPr>
        <w:bidi/>
        <w:rPr>
          <w:rFonts w:cs="David" w:hint="cs"/>
          <w:rtl/>
        </w:rPr>
      </w:pPr>
    </w:p>
    <w:p w14:paraId="16CE287D" w14:textId="77777777" w:rsidR="00FF2C49" w:rsidRPr="00FF2C49" w:rsidRDefault="00FF2C49" w:rsidP="00FF2C49">
      <w:pPr>
        <w:bidi/>
        <w:rPr>
          <w:rFonts w:cs="David" w:hint="cs"/>
          <w:rtl/>
        </w:rPr>
      </w:pPr>
    </w:p>
    <w:p w14:paraId="7DF3F6F5" w14:textId="77777777" w:rsidR="00FF2C49" w:rsidRPr="00FF2C49" w:rsidRDefault="00FF2C49" w:rsidP="00FF2C49">
      <w:pPr>
        <w:bidi/>
        <w:jc w:val="center"/>
        <w:rPr>
          <w:rFonts w:cs="David"/>
          <w:b/>
          <w:bCs/>
          <w:u w:val="single"/>
          <w:rtl/>
        </w:rPr>
      </w:pPr>
    </w:p>
    <w:p w14:paraId="13561403" w14:textId="77777777" w:rsidR="00FF2C49" w:rsidRPr="00FF2C49" w:rsidRDefault="00FF2C49" w:rsidP="00FF2C49">
      <w:pPr>
        <w:bidi/>
        <w:jc w:val="center"/>
        <w:rPr>
          <w:rFonts w:cs="David" w:hint="cs"/>
          <w:b/>
          <w:bCs/>
          <w:u w:val="single"/>
          <w:rtl/>
        </w:rPr>
      </w:pPr>
      <w:r w:rsidRPr="00FF2C49">
        <w:rPr>
          <w:rFonts w:cs="David"/>
          <w:b/>
          <w:bCs/>
          <w:u w:val="single"/>
          <w:rtl/>
        </w:rPr>
        <w:br w:type="page"/>
      </w:r>
      <w:r w:rsidRPr="00FF2C49">
        <w:rPr>
          <w:rFonts w:cs="David" w:hint="cs"/>
          <w:b/>
          <w:bCs/>
          <w:u w:val="single"/>
          <w:rtl/>
        </w:rPr>
        <w:t>3. הרכב ועדה משותפת של ועדת הכנסת וועדת הכספים לתקציב הכנסת.</w:t>
      </w:r>
    </w:p>
    <w:p w14:paraId="684A6611" w14:textId="77777777" w:rsidR="00FF2C49" w:rsidRPr="00FF2C49" w:rsidRDefault="00FF2C49" w:rsidP="00FF2C49">
      <w:pPr>
        <w:bidi/>
        <w:jc w:val="center"/>
        <w:rPr>
          <w:rFonts w:cs="David" w:hint="cs"/>
          <w:b/>
          <w:bCs/>
          <w:u w:val="single"/>
          <w:rtl/>
        </w:rPr>
      </w:pPr>
    </w:p>
    <w:p w14:paraId="093A961C" w14:textId="77777777" w:rsidR="00FF2C49" w:rsidRPr="00FF2C49" w:rsidRDefault="00FF2C49" w:rsidP="00FF2C49">
      <w:pPr>
        <w:bidi/>
        <w:rPr>
          <w:rFonts w:cs="David" w:hint="cs"/>
          <w:rtl/>
        </w:rPr>
      </w:pPr>
      <w:r w:rsidRPr="00FF2C49">
        <w:rPr>
          <w:rFonts w:cs="David" w:hint="cs"/>
          <w:u w:val="single"/>
          <w:rtl/>
        </w:rPr>
        <w:t>היו"ר רוחמה אברהם:</w:t>
      </w:r>
    </w:p>
    <w:p w14:paraId="279D7449" w14:textId="77777777" w:rsidR="00FF2C49" w:rsidRPr="00FF2C49" w:rsidRDefault="00FF2C49" w:rsidP="00FF2C49">
      <w:pPr>
        <w:bidi/>
        <w:rPr>
          <w:rFonts w:cs="David" w:hint="cs"/>
          <w:rtl/>
        </w:rPr>
      </w:pPr>
    </w:p>
    <w:p w14:paraId="5E82CC44" w14:textId="77777777" w:rsidR="00FF2C49" w:rsidRPr="00FF2C49" w:rsidRDefault="00FF2C49" w:rsidP="00FF2C49">
      <w:pPr>
        <w:pStyle w:val="BodyText3"/>
        <w:rPr>
          <w:rFonts w:hint="cs"/>
          <w:rtl/>
        </w:rPr>
      </w:pPr>
      <w:r w:rsidRPr="00FF2C49">
        <w:rPr>
          <w:rFonts w:hint="cs"/>
          <w:rtl/>
        </w:rPr>
        <w:tab/>
        <w:t xml:space="preserve">אנחנו עוברים לנושא הבא: הקמת ועדה משותפת של וועדת הכספים וועדת הכספים לתקציב הכנסת. </w:t>
      </w:r>
    </w:p>
    <w:p w14:paraId="5AE32BF0" w14:textId="77777777" w:rsidR="00FF2C49" w:rsidRPr="00FF2C49" w:rsidRDefault="00FF2C49" w:rsidP="00FF2C49">
      <w:pPr>
        <w:pStyle w:val="BodyText3"/>
        <w:rPr>
          <w:rFonts w:hint="cs"/>
          <w:rtl/>
        </w:rPr>
      </w:pPr>
    </w:p>
    <w:p w14:paraId="58196ADB" w14:textId="77777777" w:rsidR="00FF2C49" w:rsidRPr="00FF2C49" w:rsidRDefault="00FF2C49" w:rsidP="00FF2C49">
      <w:pPr>
        <w:pStyle w:val="BodyText3"/>
        <w:ind w:firstLine="567"/>
        <w:rPr>
          <w:rFonts w:hint="cs"/>
          <w:rtl/>
        </w:rPr>
      </w:pPr>
      <w:r w:rsidRPr="00FF2C49">
        <w:rPr>
          <w:rFonts w:hint="cs"/>
          <w:rtl/>
        </w:rPr>
        <w:t>"בהתאם לחוק יסודות התקציב, התשמ"ה-1985, ועדת הכנסת רוצה להקים ועדה משותפת של ועדת הכנסת, ועדת הכספים לתקציב הכנסת כדלקמן: הוועדה המשותפת תהיה בת 10 חברים, 5 חברים מכל ועדה, בראשות יושב ראש ועדת הכנסת." אני מוכרח לומר שההצעה שאני מביאה לפניכם, רבותיי וגבירותיי חברי הכנסת, תואמה עם חבר הכנסת גדעון סער מטעם האופוזיציה. מטעם ועדת הכנסת חברי הכנסת יהיו: חברת הכנסת רוחמה אברהם, יושבת ראש הוועדה, חבר הכנסת אביגדור יצחקי, חבר הכנסת יעקב מרגי, חבר הכנסת גדעון סער, חברת הכנסת אסתרינה טרטמן. מטעם ועדת הכספים יהיו חברי הכנסת: חבר הכנסת אמנון כהן, חבר הכנסת שי חרמש, חברת הכנסת אורית נוקד, חבר הכנסת ראובן ריבלין וחבר הכנסת יעקב ליצמן.</w:t>
      </w:r>
    </w:p>
    <w:p w14:paraId="62253723" w14:textId="77777777" w:rsidR="00FF2C49" w:rsidRPr="00FF2C49" w:rsidRDefault="00FF2C49" w:rsidP="00FF2C49">
      <w:pPr>
        <w:bidi/>
        <w:rPr>
          <w:rFonts w:cs="David" w:hint="cs"/>
          <w:rtl/>
        </w:rPr>
      </w:pPr>
    </w:p>
    <w:p w14:paraId="48C122EA" w14:textId="77777777" w:rsidR="00FF2C49" w:rsidRPr="00FF2C49" w:rsidRDefault="00FF2C49" w:rsidP="00FF2C49">
      <w:pPr>
        <w:bidi/>
        <w:rPr>
          <w:rFonts w:cs="David" w:hint="cs"/>
          <w:rtl/>
        </w:rPr>
      </w:pPr>
      <w:r w:rsidRPr="00FF2C49">
        <w:rPr>
          <w:rFonts w:cs="David" w:hint="cs"/>
          <w:rtl/>
        </w:rPr>
        <w:tab/>
        <w:t xml:space="preserve">מי בעד ההצעה?  </w:t>
      </w:r>
    </w:p>
    <w:p w14:paraId="346545BF" w14:textId="77777777" w:rsidR="00FF2C49" w:rsidRPr="00FF2C49" w:rsidRDefault="00FF2C49" w:rsidP="00FF2C49">
      <w:pPr>
        <w:bidi/>
        <w:rPr>
          <w:rFonts w:cs="David" w:hint="cs"/>
          <w:rtl/>
        </w:rPr>
      </w:pPr>
    </w:p>
    <w:p w14:paraId="2C3188F4" w14:textId="77777777" w:rsidR="00FF2C49" w:rsidRPr="00FF2C49" w:rsidRDefault="00FF2C49" w:rsidP="00FF2C49">
      <w:pPr>
        <w:bidi/>
        <w:rPr>
          <w:rFonts w:cs="David"/>
          <w:u w:val="single"/>
          <w:rtl/>
        </w:rPr>
      </w:pPr>
      <w:r w:rsidRPr="00FF2C49">
        <w:rPr>
          <w:rFonts w:cs="David"/>
          <w:u w:val="single"/>
          <w:rtl/>
        </w:rPr>
        <w:t>מוחמד ברכה:</w:t>
      </w:r>
    </w:p>
    <w:p w14:paraId="035FC6F2" w14:textId="77777777" w:rsidR="00FF2C49" w:rsidRPr="00FF2C49" w:rsidRDefault="00FF2C49" w:rsidP="00FF2C49">
      <w:pPr>
        <w:bidi/>
        <w:rPr>
          <w:rFonts w:cs="David"/>
          <w:u w:val="single"/>
          <w:rtl/>
        </w:rPr>
      </w:pPr>
    </w:p>
    <w:p w14:paraId="0C5FDE46" w14:textId="77777777" w:rsidR="00FF2C49" w:rsidRPr="00FF2C49" w:rsidRDefault="00FF2C49" w:rsidP="00FF2C49">
      <w:pPr>
        <w:bidi/>
        <w:rPr>
          <w:rFonts w:cs="David" w:hint="cs"/>
          <w:rtl/>
        </w:rPr>
      </w:pPr>
      <w:r w:rsidRPr="00FF2C49">
        <w:rPr>
          <w:rFonts w:cs="David"/>
          <w:rtl/>
        </w:rPr>
        <w:tab/>
      </w:r>
      <w:r w:rsidRPr="00FF2C49">
        <w:rPr>
          <w:rFonts w:cs="David" w:hint="cs"/>
          <w:rtl/>
        </w:rPr>
        <w:t xml:space="preserve">אני רוצה להעיר על ההרכב.  </w:t>
      </w:r>
    </w:p>
    <w:p w14:paraId="54DEEB49" w14:textId="77777777" w:rsidR="00FF2C49" w:rsidRPr="00FF2C49" w:rsidRDefault="00FF2C49" w:rsidP="00FF2C49">
      <w:pPr>
        <w:bidi/>
        <w:rPr>
          <w:rFonts w:cs="David" w:hint="cs"/>
          <w:rtl/>
        </w:rPr>
      </w:pPr>
    </w:p>
    <w:p w14:paraId="06F530C8" w14:textId="77777777" w:rsidR="00FF2C49" w:rsidRPr="00FF2C49" w:rsidRDefault="00FF2C49" w:rsidP="00FF2C49">
      <w:pPr>
        <w:bidi/>
        <w:rPr>
          <w:rFonts w:cs="David" w:hint="cs"/>
          <w:rtl/>
        </w:rPr>
      </w:pPr>
      <w:r w:rsidRPr="00FF2C49">
        <w:rPr>
          <w:rFonts w:cs="David" w:hint="cs"/>
          <w:u w:val="single"/>
          <w:rtl/>
        </w:rPr>
        <w:t>היו"ר רוחמה אברהם:</w:t>
      </w:r>
    </w:p>
    <w:p w14:paraId="075D134B" w14:textId="77777777" w:rsidR="00FF2C49" w:rsidRPr="00FF2C49" w:rsidRDefault="00FF2C49" w:rsidP="00FF2C49">
      <w:pPr>
        <w:bidi/>
        <w:rPr>
          <w:rFonts w:cs="David" w:hint="cs"/>
          <w:rtl/>
        </w:rPr>
      </w:pPr>
    </w:p>
    <w:p w14:paraId="18B9E549" w14:textId="77777777" w:rsidR="00FF2C49" w:rsidRPr="00FF2C49" w:rsidRDefault="00FF2C49" w:rsidP="00FF2C49">
      <w:pPr>
        <w:bidi/>
        <w:rPr>
          <w:rFonts w:cs="David" w:hint="cs"/>
          <w:rtl/>
        </w:rPr>
      </w:pPr>
      <w:r w:rsidRPr="00FF2C49">
        <w:rPr>
          <w:rFonts w:cs="David" w:hint="cs"/>
          <w:rtl/>
        </w:rPr>
        <w:tab/>
        <w:t>אתן לך להעיר אחר כך.</w:t>
      </w:r>
    </w:p>
    <w:p w14:paraId="2E9DEE79" w14:textId="77777777" w:rsidR="00FF2C49" w:rsidRPr="00FF2C49" w:rsidRDefault="00FF2C49" w:rsidP="00FF2C49">
      <w:pPr>
        <w:bidi/>
        <w:rPr>
          <w:rFonts w:cs="David" w:hint="cs"/>
          <w:rtl/>
        </w:rPr>
      </w:pPr>
    </w:p>
    <w:p w14:paraId="7BD26056" w14:textId="77777777" w:rsidR="00FF2C49" w:rsidRPr="00FF2C49" w:rsidRDefault="00FF2C49" w:rsidP="00FF2C49">
      <w:pPr>
        <w:bidi/>
        <w:rPr>
          <w:rFonts w:cs="David" w:hint="cs"/>
          <w:rtl/>
        </w:rPr>
      </w:pPr>
      <w:r w:rsidRPr="00FF2C49">
        <w:rPr>
          <w:rFonts w:cs="David" w:hint="cs"/>
          <w:rtl/>
        </w:rPr>
        <w:tab/>
        <w:t xml:space="preserve">בעד </w:t>
      </w:r>
      <w:r w:rsidRPr="00FF2C49">
        <w:rPr>
          <w:rFonts w:cs="David"/>
          <w:rtl/>
        </w:rPr>
        <w:t>–</w:t>
      </w:r>
      <w:r w:rsidRPr="00FF2C49">
        <w:rPr>
          <w:rFonts w:cs="David" w:hint="cs"/>
          <w:rtl/>
        </w:rPr>
        <w:t xml:space="preserve"> 11</w:t>
      </w:r>
    </w:p>
    <w:p w14:paraId="50C6AEEA" w14:textId="77777777" w:rsidR="00FF2C49" w:rsidRPr="00FF2C49" w:rsidRDefault="00FF2C49" w:rsidP="00FF2C49">
      <w:pPr>
        <w:bidi/>
        <w:rPr>
          <w:rFonts w:cs="David" w:hint="cs"/>
          <w:rtl/>
        </w:rPr>
      </w:pPr>
      <w:r w:rsidRPr="00FF2C49">
        <w:rPr>
          <w:rFonts w:cs="David" w:hint="cs"/>
          <w:rtl/>
        </w:rPr>
        <w:tab/>
        <w:t xml:space="preserve">נגד </w:t>
      </w:r>
      <w:r w:rsidRPr="00FF2C49">
        <w:rPr>
          <w:rFonts w:cs="David"/>
          <w:rtl/>
        </w:rPr>
        <w:t>–</w:t>
      </w:r>
      <w:r w:rsidRPr="00FF2C49">
        <w:rPr>
          <w:rFonts w:cs="David" w:hint="cs"/>
          <w:rtl/>
        </w:rPr>
        <w:t xml:space="preserve"> אין</w:t>
      </w:r>
    </w:p>
    <w:p w14:paraId="71312198" w14:textId="77777777" w:rsidR="00FF2C49" w:rsidRPr="00FF2C49" w:rsidRDefault="00FF2C49" w:rsidP="00FF2C49">
      <w:pPr>
        <w:bidi/>
        <w:rPr>
          <w:rFonts w:cs="David" w:hint="cs"/>
          <w:rtl/>
        </w:rPr>
      </w:pPr>
      <w:r w:rsidRPr="00FF2C49">
        <w:rPr>
          <w:rFonts w:cs="David" w:hint="cs"/>
          <w:rtl/>
        </w:rPr>
        <w:tab/>
        <w:t>נמנע - אין</w:t>
      </w:r>
    </w:p>
    <w:p w14:paraId="04E2B537" w14:textId="77777777" w:rsidR="00FF2C49" w:rsidRPr="00FF2C49" w:rsidRDefault="00FF2C49" w:rsidP="00FF2C49">
      <w:pPr>
        <w:bidi/>
        <w:rPr>
          <w:rFonts w:cs="David" w:hint="cs"/>
          <w:rtl/>
        </w:rPr>
      </w:pPr>
    </w:p>
    <w:p w14:paraId="084EAF2A" w14:textId="77777777" w:rsidR="00FF2C49" w:rsidRPr="00FF2C49" w:rsidRDefault="00FF2C49" w:rsidP="00FF2C49">
      <w:pPr>
        <w:bidi/>
        <w:ind w:firstLine="567"/>
        <w:rPr>
          <w:rFonts w:cs="David" w:hint="cs"/>
          <w:rtl/>
        </w:rPr>
      </w:pPr>
      <w:r w:rsidRPr="00FF2C49">
        <w:rPr>
          <w:rFonts w:cs="David" w:hint="cs"/>
          <w:rtl/>
        </w:rPr>
        <w:t xml:space="preserve"> ההצעה התקבלה.</w:t>
      </w:r>
      <w:r w:rsidRPr="00FF2C49">
        <w:rPr>
          <w:rFonts w:cs="David" w:hint="cs"/>
          <w:rtl/>
        </w:rPr>
        <w:tab/>
        <w:t>כשאני אמרתי שההצעה תואמה עם נציגות האופוזיציה, תתאמו בפניכם.</w:t>
      </w:r>
    </w:p>
    <w:p w14:paraId="4DA289DE" w14:textId="77777777" w:rsidR="00FF2C49" w:rsidRPr="00FF2C49" w:rsidRDefault="00FF2C49" w:rsidP="00FF2C49">
      <w:pPr>
        <w:bidi/>
        <w:rPr>
          <w:rFonts w:cs="David" w:hint="cs"/>
          <w:rtl/>
        </w:rPr>
      </w:pPr>
    </w:p>
    <w:p w14:paraId="6F8FD88C" w14:textId="77777777" w:rsidR="00FF2C49" w:rsidRPr="00FF2C49" w:rsidRDefault="00FF2C49" w:rsidP="00FF2C49">
      <w:pPr>
        <w:bidi/>
        <w:rPr>
          <w:rFonts w:cs="David"/>
          <w:u w:val="single"/>
          <w:rtl/>
        </w:rPr>
      </w:pPr>
      <w:r w:rsidRPr="00FF2C49">
        <w:rPr>
          <w:rFonts w:cs="David"/>
          <w:u w:val="single"/>
          <w:rtl/>
        </w:rPr>
        <w:t>מוחמד ברכה:</w:t>
      </w:r>
    </w:p>
    <w:p w14:paraId="7C7356F6" w14:textId="77777777" w:rsidR="00FF2C49" w:rsidRPr="00FF2C49" w:rsidRDefault="00FF2C49" w:rsidP="00FF2C49">
      <w:pPr>
        <w:bidi/>
        <w:rPr>
          <w:rFonts w:cs="David"/>
          <w:u w:val="single"/>
          <w:rtl/>
        </w:rPr>
      </w:pPr>
    </w:p>
    <w:p w14:paraId="6FDC0EFB" w14:textId="77777777" w:rsidR="00FF2C49" w:rsidRPr="00FF2C49" w:rsidRDefault="00FF2C49" w:rsidP="00FF2C49">
      <w:pPr>
        <w:bidi/>
        <w:rPr>
          <w:rFonts w:cs="David" w:hint="cs"/>
          <w:rtl/>
        </w:rPr>
      </w:pPr>
      <w:r w:rsidRPr="00FF2C49">
        <w:rPr>
          <w:rFonts w:cs="David"/>
          <w:rtl/>
        </w:rPr>
        <w:tab/>
      </w:r>
      <w:r w:rsidRPr="00FF2C49">
        <w:rPr>
          <w:rFonts w:cs="David" w:hint="cs"/>
          <w:rtl/>
        </w:rPr>
        <w:t>תני לדבר לפני ההצבעה. זה שערורייה מה שעשית עכשיו.</w:t>
      </w:r>
    </w:p>
    <w:p w14:paraId="68379783" w14:textId="77777777" w:rsidR="00FF2C49" w:rsidRPr="00FF2C49" w:rsidRDefault="00FF2C49" w:rsidP="00FF2C49">
      <w:pPr>
        <w:bidi/>
        <w:rPr>
          <w:rFonts w:cs="David" w:hint="cs"/>
          <w:rtl/>
        </w:rPr>
      </w:pPr>
    </w:p>
    <w:p w14:paraId="37BC5ED2" w14:textId="77777777" w:rsidR="00FF2C49" w:rsidRPr="00FF2C49" w:rsidRDefault="00FF2C49" w:rsidP="00FF2C49">
      <w:pPr>
        <w:bidi/>
        <w:rPr>
          <w:rFonts w:cs="David" w:hint="cs"/>
          <w:rtl/>
        </w:rPr>
      </w:pPr>
      <w:r w:rsidRPr="00FF2C49">
        <w:rPr>
          <w:rFonts w:cs="David" w:hint="cs"/>
          <w:u w:val="single"/>
          <w:rtl/>
        </w:rPr>
        <w:t>היו"ר רוחמה אברהם:</w:t>
      </w:r>
    </w:p>
    <w:p w14:paraId="508E7D26" w14:textId="77777777" w:rsidR="00FF2C49" w:rsidRPr="00FF2C49" w:rsidRDefault="00FF2C49" w:rsidP="00FF2C49">
      <w:pPr>
        <w:bidi/>
        <w:rPr>
          <w:rFonts w:cs="David" w:hint="cs"/>
          <w:rtl/>
        </w:rPr>
      </w:pPr>
    </w:p>
    <w:p w14:paraId="0563F300" w14:textId="77777777" w:rsidR="00FF2C49" w:rsidRPr="00FF2C49" w:rsidRDefault="00FF2C49" w:rsidP="00FF2C49">
      <w:pPr>
        <w:bidi/>
        <w:rPr>
          <w:rFonts w:cs="David" w:hint="cs"/>
          <w:rtl/>
        </w:rPr>
      </w:pPr>
      <w:r w:rsidRPr="00FF2C49">
        <w:rPr>
          <w:rFonts w:cs="David" w:hint="cs"/>
          <w:rtl/>
        </w:rPr>
        <w:tab/>
        <w:t xml:space="preserve">אם יש לך תלונות תעביר אותן הלאה. </w:t>
      </w:r>
    </w:p>
    <w:p w14:paraId="666DF275" w14:textId="77777777" w:rsidR="00FF2C49" w:rsidRPr="00FF2C49" w:rsidRDefault="00FF2C49" w:rsidP="00FF2C49">
      <w:pPr>
        <w:bidi/>
        <w:rPr>
          <w:rFonts w:cs="David" w:hint="cs"/>
          <w:rtl/>
        </w:rPr>
      </w:pPr>
    </w:p>
    <w:p w14:paraId="22FB59D5" w14:textId="77777777" w:rsidR="00FF2C49" w:rsidRPr="00FF2C49" w:rsidRDefault="00FF2C49" w:rsidP="00FF2C49">
      <w:pPr>
        <w:bidi/>
        <w:rPr>
          <w:rFonts w:cs="David"/>
          <w:u w:val="single"/>
          <w:rtl/>
        </w:rPr>
      </w:pPr>
      <w:r w:rsidRPr="00FF2C49">
        <w:rPr>
          <w:rFonts w:cs="David"/>
          <w:u w:val="single"/>
          <w:rtl/>
        </w:rPr>
        <w:t>מוחמד ברכה:</w:t>
      </w:r>
    </w:p>
    <w:p w14:paraId="1FB2065D" w14:textId="77777777" w:rsidR="00FF2C49" w:rsidRPr="00FF2C49" w:rsidRDefault="00FF2C49" w:rsidP="00FF2C49">
      <w:pPr>
        <w:bidi/>
        <w:rPr>
          <w:rFonts w:cs="David"/>
          <w:u w:val="single"/>
          <w:rtl/>
        </w:rPr>
      </w:pPr>
    </w:p>
    <w:p w14:paraId="0BAAEA4A" w14:textId="77777777" w:rsidR="00FF2C49" w:rsidRPr="00FF2C49" w:rsidRDefault="00FF2C49" w:rsidP="00FF2C49">
      <w:pPr>
        <w:bidi/>
        <w:rPr>
          <w:rFonts w:cs="David" w:hint="cs"/>
          <w:rtl/>
        </w:rPr>
      </w:pPr>
      <w:r w:rsidRPr="00FF2C49">
        <w:rPr>
          <w:rFonts w:cs="David"/>
          <w:rtl/>
        </w:rPr>
        <w:tab/>
      </w:r>
      <w:r w:rsidRPr="00FF2C49">
        <w:rPr>
          <w:rFonts w:cs="David" w:hint="cs"/>
          <w:rtl/>
        </w:rPr>
        <w:t>זה לא בסדר, הסגנון שלך לא ראוי.</w:t>
      </w:r>
    </w:p>
    <w:p w14:paraId="36EADDD1" w14:textId="77777777" w:rsidR="00FF2C49" w:rsidRPr="00FF2C49" w:rsidRDefault="00FF2C49" w:rsidP="00FF2C49">
      <w:pPr>
        <w:bidi/>
        <w:rPr>
          <w:rFonts w:cs="David" w:hint="cs"/>
          <w:rtl/>
        </w:rPr>
      </w:pPr>
    </w:p>
    <w:p w14:paraId="6B4C78F5" w14:textId="77777777" w:rsidR="00FF2C49" w:rsidRPr="00FF2C49" w:rsidRDefault="00FF2C49" w:rsidP="00FF2C49">
      <w:pPr>
        <w:bidi/>
        <w:rPr>
          <w:rFonts w:cs="David" w:hint="cs"/>
          <w:rtl/>
        </w:rPr>
      </w:pPr>
      <w:r w:rsidRPr="00FF2C49">
        <w:rPr>
          <w:rFonts w:cs="David" w:hint="cs"/>
          <w:u w:val="single"/>
          <w:rtl/>
        </w:rPr>
        <w:t>היו"ר רוחמה אברהם:</w:t>
      </w:r>
    </w:p>
    <w:p w14:paraId="6FC94DA1" w14:textId="77777777" w:rsidR="00FF2C49" w:rsidRPr="00FF2C49" w:rsidRDefault="00FF2C49" w:rsidP="00FF2C49">
      <w:pPr>
        <w:bidi/>
        <w:rPr>
          <w:rFonts w:cs="David" w:hint="cs"/>
          <w:rtl/>
        </w:rPr>
      </w:pPr>
    </w:p>
    <w:p w14:paraId="18B418CB" w14:textId="77777777" w:rsidR="00FF2C49" w:rsidRPr="00FF2C49" w:rsidRDefault="00FF2C49" w:rsidP="00FF2C49">
      <w:pPr>
        <w:bidi/>
        <w:rPr>
          <w:rFonts w:cs="David" w:hint="cs"/>
          <w:rtl/>
        </w:rPr>
      </w:pPr>
      <w:r w:rsidRPr="00FF2C49">
        <w:rPr>
          <w:rFonts w:cs="David" w:hint="cs"/>
          <w:rtl/>
        </w:rPr>
        <w:tab/>
        <w:t xml:space="preserve"> אל תעיר על הסגנון שלי, בסדר?</w:t>
      </w:r>
    </w:p>
    <w:p w14:paraId="5027EE99" w14:textId="77777777" w:rsidR="00FF2C49" w:rsidRPr="00FF2C49" w:rsidRDefault="00FF2C49" w:rsidP="00FF2C49">
      <w:pPr>
        <w:bidi/>
        <w:rPr>
          <w:rFonts w:cs="David" w:hint="cs"/>
          <w:rtl/>
        </w:rPr>
      </w:pPr>
    </w:p>
    <w:p w14:paraId="26F94F08" w14:textId="77777777" w:rsidR="00FF2C49" w:rsidRPr="00FF2C49" w:rsidRDefault="00FF2C49" w:rsidP="00FF2C49">
      <w:pPr>
        <w:bidi/>
        <w:rPr>
          <w:rFonts w:cs="David"/>
          <w:u w:val="single"/>
          <w:rtl/>
        </w:rPr>
      </w:pPr>
      <w:r w:rsidRPr="00FF2C49">
        <w:rPr>
          <w:rFonts w:cs="David"/>
          <w:u w:val="single"/>
          <w:rtl/>
        </w:rPr>
        <w:t>מוחמד ברכה:</w:t>
      </w:r>
    </w:p>
    <w:p w14:paraId="4559AB84" w14:textId="77777777" w:rsidR="00FF2C49" w:rsidRPr="00FF2C49" w:rsidRDefault="00FF2C49" w:rsidP="00FF2C49">
      <w:pPr>
        <w:bidi/>
        <w:rPr>
          <w:rFonts w:cs="David"/>
          <w:u w:val="single"/>
          <w:rtl/>
        </w:rPr>
      </w:pPr>
    </w:p>
    <w:p w14:paraId="1C15B6FB" w14:textId="77777777" w:rsidR="00FF2C49" w:rsidRPr="00FF2C49" w:rsidRDefault="00FF2C49" w:rsidP="00FF2C49">
      <w:pPr>
        <w:bidi/>
        <w:rPr>
          <w:rFonts w:cs="David" w:hint="cs"/>
          <w:rtl/>
        </w:rPr>
      </w:pPr>
      <w:r w:rsidRPr="00FF2C49">
        <w:rPr>
          <w:rFonts w:cs="David"/>
          <w:rtl/>
        </w:rPr>
        <w:tab/>
      </w:r>
      <w:r w:rsidRPr="00FF2C49">
        <w:rPr>
          <w:rFonts w:cs="David" w:hint="cs"/>
          <w:rtl/>
        </w:rPr>
        <w:t xml:space="preserve">אני כן אעיר. לפני ההצבעה היתה לי הצעה והיית צריכה לאפשר לי לדבר. </w:t>
      </w:r>
    </w:p>
    <w:p w14:paraId="08196E5D" w14:textId="77777777" w:rsidR="00FF2C49" w:rsidRPr="00FF2C49" w:rsidRDefault="00FF2C49" w:rsidP="00FF2C49">
      <w:pPr>
        <w:bidi/>
        <w:rPr>
          <w:rFonts w:cs="David" w:hint="cs"/>
          <w:rtl/>
        </w:rPr>
      </w:pPr>
    </w:p>
    <w:p w14:paraId="52AB9B95" w14:textId="77777777" w:rsidR="00FF2C49" w:rsidRPr="00FF2C49" w:rsidRDefault="00FF2C49" w:rsidP="00FF2C49">
      <w:pPr>
        <w:bidi/>
        <w:rPr>
          <w:rFonts w:cs="David" w:hint="cs"/>
          <w:rtl/>
        </w:rPr>
      </w:pPr>
    </w:p>
    <w:p w14:paraId="1C7C8D01" w14:textId="77777777" w:rsidR="00FF2C49" w:rsidRPr="00FF2C49" w:rsidRDefault="00FF2C49" w:rsidP="00FF2C49">
      <w:pPr>
        <w:bidi/>
        <w:rPr>
          <w:rFonts w:cs="David" w:hint="cs"/>
          <w:rtl/>
        </w:rPr>
      </w:pPr>
      <w:r w:rsidRPr="00FF2C49">
        <w:rPr>
          <w:rFonts w:cs="David" w:hint="cs"/>
          <w:u w:val="single"/>
          <w:rtl/>
        </w:rPr>
        <w:t>היו"ר רוחמה אברהם:</w:t>
      </w:r>
    </w:p>
    <w:p w14:paraId="713A2C16" w14:textId="77777777" w:rsidR="00FF2C49" w:rsidRPr="00FF2C49" w:rsidRDefault="00FF2C49" w:rsidP="00FF2C49">
      <w:pPr>
        <w:bidi/>
        <w:rPr>
          <w:rFonts w:cs="David" w:hint="cs"/>
          <w:rtl/>
        </w:rPr>
      </w:pPr>
    </w:p>
    <w:p w14:paraId="5FBA4831" w14:textId="77777777" w:rsidR="00FF2C49" w:rsidRPr="00FF2C49" w:rsidRDefault="00FF2C49" w:rsidP="00FF2C49">
      <w:pPr>
        <w:bidi/>
        <w:rPr>
          <w:rFonts w:cs="David" w:hint="cs"/>
          <w:rtl/>
        </w:rPr>
      </w:pPr>
      <w:r w:rsidRPr="00FF2C49">
        <w:rPr>
          <w:rFonts w:cs="David" w:hint="cs"/>
          <w:rtl/>
        </w:rPr>
        <w:tab/>
        <w:t xml:space="preserve"> בפעם הבאה אני אשקול זאת.</w:t>
      </w:r>
    </w:p>
    <w:p w14:paraId="087077EA" w14:textId="77777777" w:rsidR="00FF2C49" w:rsidRPr="00FF2C49" w:rsidRDefault="00FF2C49" w:rsidP="00FF2C49">
      <w:pPr>
        <w:bidi/>
        <w:rPr>
          <w:rFonts w:cs="David" w:hint="cs"/>
          <w:rtl/>
        </w:rPr>
      </w:pPr>
    </w:p>
    <w:p w14:paraId="5DB50600" w14:textId="77777777" w:rsidR="00FF2C49" w:rsidRPr="00FF2C49" w:rsidRDefault="00FF2C49" w:rsidP="00FF2C49">
      <w:pPr>
        <w:bidi/>
        <w:rPr>
          <w:rFonts w:cs="David"/>
          <w:u w:val="single"/>
          <w:rtl/>
        </w:rPr>
      </w:pPr>
      <w:r w:rsidRPr="00FF2C49">
        <w:rPr>
          <w:rFonts w:cs="David"/>
          <w:u w:val="single"/>
          <w:rtl/>
        </w:rPr>
        <w:t>מוחמד ברכה:</w:t>
      </w:r>
    </w:p>
    <w:p w14:paraId="04B41E79" w14:textId="77777777" w:rsidR="00FF2C49" w:rsidRPr="00FF2C49" w:rsidRDefault="00FF2C49" w:rsidP="00FF2C49">
      <w:pPr>
        <w:bidi/>
        <w:rPr>
          <w:rFonts w:cs="David"/>
          <w:u w:val="single"/>
          <w:rtl/>
        </w:rPr>
      </w:pPr>
    </w:p>
    <w:p w14:paraId="0D01ADB9" w14:textId="77777777" w:rsidR="00FF2C49" w:rsidRPr="00FF2C49" w:rsidRDefault="00FF2C49" w:rsidP="00FF2C49">
      <w:pPr>
        <w:bidi/>
        <w:rPr>
          <w:rFonts w:cs="David" w:hint="cs"/>
          <w:rtl/>
        </w:rPr>
      </w:pPr>
      <w:r w:rsidRPr="00FF2C49">
        <w:rPr>
          <w:rFonts w:cs="David"/>
          <w:rtl/>
        </w:rPr>
        <w:tab/>
      </w:r>
      <w:r w:rsidRPr="00FF2C49">
        <w:rPr>
          <w:rFonts w:cs="David" w:hint="cs"/>
          <w:rtl/>
        </w:rPr>
        <w:t xml:space="preserve"> לא, זה לא לשיקול דעתך. רציתי להגיד לפני הצבעה, היית צריכה לאפשר לי להגיד. הופכים את הכנסת לבדיחה.</w:t>
      </w:r>
    </w:p>
    <w:p w14:paraId="14725AAA" w14:textId="77777777" w:rsidR="00FF2C49" w:rsidRPr="00FF2C49" w:rsidRDefault="00FF2C49" w:rsidP="00FF2C49">
      <w:pPr>
        <w:bidi/>
        <w:rPr>
          <w:rFonts w:cs="David" w:hint="cs"/>
          <w:rtl/>
        </w:rPr>
      </w:pPr>
    </w:p>
    <w:p w14:paraId="020CF80A" w14:textId="77777777" w:rsidR="00FF2C49" w:rsidRPr="00FF2C49" w:rsidRDefault="00FF2C49" w:rsidP="00FF2C49">
      <w:pPr>
        <w:bidi/>
        <w:rPr>
          <w:rFonts w:cs="David" w:hint="cs"/>
          <w:rtl/>
        </w:rPr>
      </w:pPr>
      <w:r w:rsidRPr="00FF2C49">
        <w:rPr>
          <w:rFonts w:cs="David" w:hint="cs"/>
          <w:u w:val="single"/>
          <w:rtl/>
        </w:rPr>
        <w:t>אביגדור יצחקי:</w:t>
      </w:r>
    </w:p>
    <w:p w14:paraId="469447A9" w14:textId="77777777" w:rsidR="00FF2C49" w:rsidRPr="00FF2C49" w:rsidRDefault="00FF2C49" w:rsidP="00FF2C49">
      <w:pPr>
        <w:bidi/>
        <w:rPr>
          <w:rFonts w:cs="David" w:hint="cs"/>
          <w:rtl/>
        </w:rPr>
      </w:pPr>
    </w:p>
    <w:p w14:paraId="418E08CC" w14:textId="77777777" w:rsidR="00FF2C49" w:rsidRPr="00FF2C49" w:rsidRDefault="00FF2C49" w:rsidP="00FF2C49">
      <w:pPr>
        <w:bidi/>
        <w:rPr>
          <w:rFonts w:cs="David" w:hint="cs"/>
          <w:rtl/>
        </w:rPr>
      </w:pPr>
      <w:r w:rsidRPr="00FF2C49">
        <w:rPr>
          <w:rFonts w:cs="David" w:hint="cs"/>
          <w:rtl/>
        </w:rPr>
        <w:tab/>
        <w:t>זה נקבע בין קואליציה לאופוזיציה.</w:t>
      </w:r>
    </w:p>
    <w:p w14:paraId="00F441E5" w14:textId="77777777" w:rsidR="00FF2C49" w:rsidRPr="00FF2C49" w:rsidRDefault="00FF2C49" w:rsidP="00FF2C49">
      <w:pPr>
        <w:bidi/>
        <w:rPr>
          <w:rFonts w:cs="David" w:hint="cs"/>
          <w:rtl/>
        </w:rPr>
      </w:pPr>
    </w:p>
    <w:p w14:paraId="3590A21E" w14:textId="77777777" w:rsidR="00FF2C49" w:rsidRPr="00FF2C49" w:rsidRDefault="00FF2C49" w:rsidP="00FF2C49">
      <w:pPr>
        <w:bidi/>
        <w:rPr>
          <w:rFonts w:cs="David"/>
          <w:u w:val="single"/>
          <w:rtl/>
        </w:rPr>
      </w:pPr>
      <w:r w:rsidRPr="00FF2C49">
        <w:rPr>
          <w:rFonts w:cs="David"/>
          <w:u w:val="single"/>
          <w:rtl/>
        </w:rPr>
        <w:t>מוחמד ברכה:</w:t>
      </w:r>
    </w:p>
    <w:p w14:paraId="08A82E06" w14:textId="77777777" w:rsidR="00FF2C49" w:rsidRPr="00FF2C49" w:rsidRDefault="00FF2C49" w:rsidP="00FF2C49">
      <w:pPr>
        <w:bidi/>
        <w:rPr>
          <w:rFonts w:cs="David"/>
          <w:u w:val="single"/>
          <w:rtl/>
        </w:rPr>
      </w:pPr>
    </w:p>
    <w:p w14:paraId="36FA41F2" w14:textId="77777777" w:rsidR="00FF2C49" w:rsidRPr="00FF2C49" w:rsidRDefault="00FF2C49" w:rsidP="00FF2C49">
      <w:pPr>
        <w:bidi/>
        <w:rPr>
          <w:rFonts w:cs="David" w:hint="cs"/>
          <w:rtl/>
        </w:rPr>
      </w:pPr>
      <w:r w:rsidRPr="00FF2C49">
        <w:rPr>
          <w:rFonts w:cs="David"/>
          <w:rtl/>
        </w:rPr>
        <w:tab/>
      </w:r>
      <w:r w:rsidRPr="00FF2C49">
        <w:rPr>
          <w:rFonts w:cs="David" w:hint="cs"/>
          <w:rtl/>
        </w:rPr>
        <w:t>זה לא שייך לתחום הזה.</w:t>
      </w:r>
    </w:p>
    <w:p w14:paraId="39C0A95F" w14:textId="77777777" w:rsidR="00FF2C49" w:rsidRPr="00FF2C49" w:rsidRDefault="00FF2C49" w:rsidP="00FF2C49">
      <w:pPr>
        <w:bidi/>
        <w:rPr>
          <w:rFonts w:cs="David" w:hint="cs"/>
          <w:rtl/>
        </w:rPr>
      </w:pPr>
    </w:p>
    <w:p w14:paraId="2F2E6DCA" w14:textId="77777777" w:rsidR="00FF2C49" w:rsidRPr="00FF2C49" w:rsidRDefault="00FF2C49" w:rsidP="00FF2C49">
      <w:pPr>
        <w:bidi/>
        <w:rPr>
          <w:rFonts w:cs="David" w:hint="cs"/>
          <w:rtl/>
        </w:rPr>
      </w:pPr>
      <w:r w:rsidRPr="00FF2C49">
        <w:rPr>
          <w:rFonts w:cs="David" w:hint="cs"/>
          <w:u w:val="single"/>
          <w:rtl/>
        </w:rPr>
        <w:t>אביגדור יצחקי:</w:t>
      </w:r>
    </w:p>
    <w:p w14:paraId="2336B4C7" w14:textId="77777777" w:rsidR="00FF2C49" w:rsidRPr="00FF2C49" w:rsidRDefault="00FF2C49" w:rsidP="00FF2C49">
      <w:pPr>
        <w:bidi/>
        <w:rPr>
          <w:rFonts w:cs="David" w:hint="cs"/>
          <w:rtl/>
        </w:rPr>
      </w:pPr>
    </w:p>
    <w:p w14:paraId="04C1FA55" w14:textId="77777777" w:rsidR="00FF2C49" w:rsidRPr="00FF2C49" w:rsidRDefault="00FF2C49" w:rsidP="00FF2C49">
      <w:pPr>
        <w:bidi/>
        <w:rPr>
          <w:rFonts w:cs="David" w:hint="cs"/>
          <w:rtl/>
        </w:rPr>
      </w:pPr>
      <w:r w:rsidRPr="00FF2C49">
        <w:rPr>
          <w:rFonts w:cs="David" w:hint="cs"/>
          <w:rtl/>
        </w:rPr>
        <w:tab/>
        <w:t xml:space="preserve"> איך כאן שייך וכאן לא?</w:t>
      </w:r>
    </w:p>
    <w:p w14:paraId="20AD3FA9" w14:textId="77777777" w:rsidR="00FF2C49" w:rsidRPr="00FF2C49" w:rsidRDefault="00FF2C49" w:rsidP="00FF2C49">
      <w:pPr>
        <w:bidi/>
        <w:rPr>
          <w:rFonts w:cs="David" w:hint="cs"/>
          <w:rtl/>
        </w:rPr>
      </w:pPr>
    </w:p>
    <w:p w14:paraId="316FF363" w14:textId="77777777" w:rsidR="00FF2C49" w:rsidRPr="00FF2C49" w:rsidRDefault="00FF2C49" w:rsidP="00FF2C49">
      <w:pPr>
        <w:bidi/>
        <w:rPr>
          <w:rFonts w:cs="David" w:hint="cs"/>
          <w:rtl/>
        </w:rPr>
      </w:pPr>
      <w:r w:rsidRPr="00FF2C49">
        <w:rPr>
          <w:rFonts w:cs="David" w:hint="cs"/>
          <w:u w:val="single"/>
          <w:rtl/>
        </w:rPr>
        <w:t>היו"ר רוחמה אברהם:</w:t>
      </w:r>
    </w:p>
    <w:p w14:paraId="2ED8F143" w14:textId="77777777" w:rsidR="00FF2C49" w:rsidRPr="00FF2C49" w:rsidRDefault="00FF2C49" w:rsidP="00FF2C49">
      <w:pPr>
        <w:bidi/>
        <w:rPr>
          <w:rFonts w:cs="David" w:hint="cs"/>
          <w:rtl/>
        </w:rPr>
      </w:pPr>
    </w:p>
    <w:p w14:paraId="53AC5814" w14:textId="77777777" w:rsidR="00FF2C49" w:rsidRPr="00FF2C49" w:rsidRDefault="00FF2C49" w:rsidP="00FF2C49">
      <w:pPr>
        <w:bidi/>
        <w:rPr>
          <w:rFonts w:cs="David" w:hint="cs"/>
          <w:rtl/>
        </w:rPr>
      </w:pPr>
      <w:r w:rsidRPr="00FF2C49">
        <w:rPr>
          <w:rFonts w:cs="David" w:hint="cs"/>
          <w:rtl/>
        </w:rPr>
        <w:tab/>
        <w:t xml:space="preserve"> אם יש הצעה לסדר, תודיע לפני. אני עוברת לנושא הבא. </w:t>
      </w:r>
    </w:p>
    <w:p w14:paraId="15BBCEB6" w14:textId="77777777" w:rsidR="00FF2C49" w:rsidRPr="00FF2C49" w:rsidRDefault="00FF2C49" w:rsidP="00FF2C49">
      <w:pPr>
        <w:bidi/>
        <w:rPr>
          <w:rFonts w:cs="David" w:hint="cs"/>
          <w:rtl/>
        </w:rPr>
      </w:pPr>
    </w:p>
    <w:p w14:paraId="60F5CE9E" w14:textId="77777777" w:rsidR="00FF2C49" w:rsidRPr="00FF2C49" w:rsidRDefault="00FF2C49" w:rsidP="00FF2C49">
      <w:pPr>
        <w:bidi/>
        <w:rPr>
          <w:rFonts w:cs="David"/>
          <w:u w:val="single"/>
          <w:rtl/>
        </w:rPr>
      </w:pPr>
      <w:r w:rsidRPr="00FF2C49">
        <w:rPr>
          <w:rFonts w:cs="David"/>
          <w:u w:val="single"/>
          <w:rtl/>
        </w:rPr>
        <w:t>מוחמד ברכה:</w:t>
      </w:r>
    </w:p>
    <w:p w14:paraId="51046D92" w14:textId="77777777" w:rsidR="00FF2C49" w:rsidRPr="00FF2C49" w:rsidRDefault="00FF2C49" w:rsidP="00FF2C49">
      <w:pPr>
        <w:bidi/>
        <w:rPr>
          <w:rFonts w:cs="David"/>
          <w:u w:val="single"/>
          <w:rtl/>
        </w:rPr>
      </w:pPr>
    </w:p>
    <w:p w14:paraId="31EC62A4" w14:textId="77777777" w:rsidR="00FF2C49" w:rsidRPr="00FF2C49" w:rsidRDefault="00FF2C49" w:rsidP="00FF2C49">
      <w:pPr>
        <w:bidi/>
        <w:rPr>
          <w:rFonts w:cs="David" w:hint="cs"/>
          <w:rtl/>
        </w:rPr>
      </w:pPr>
      <w:r w:rsidRPr="00FF2C49">
        <w:rPr>
          <w:rFonts w:cs="David"/>
          <w:rtl/>
        </w:rPr>
        <w:tab/>
      </w:r>
      <w:r w:rsidRPr="00FF2C49">
        <w:rPr>
          <w:rFonts w:cs="David" w:hint="cs"/>
          <w:rtl/>
        </w:rPr>
        <w:t xml:space="preserve">אני מבקש רוויזיה על ההחלטה. </w:t>
      </w:r>
    </w:p>
    <w:p w14:paraId="5490F6EF" w14:textId="77777777" w:rsidR="00FF2C49" w:rsidRPr="00FF2C49" w:rsidRDefault="00FF2C49" w:rsidP="00FF2C49">
      <w:pPr>
        <w:bidi/>
        <w:rPr>
          <w:rFonts w:cs="David" w:hint="cs"/>
          <w:rtl/>
        </w:rPr>
      </w:pPr>
    </w:p>
    <w:p w14:paraId="585E01FE" w14:textId="77777777" w:rsidR="00FF2C49" w:rsidRPr="00FF2C49" w:rsidRDefault="00FF2C49" w:rsidP="00FF2C49">
      <w:pPr>
        <w:bidi/>
        <w:rPr>
          <w:rFonts w:cs="David" w:hint="cs"/>
          <w:rtl/>
        </w:rPr>
      </w:pPr>
      <w:r w:rsidRPr="00FF2C49">
        <w:rPr>
          <w:rFonts w:cs="David" w:hint="cs"/>
          <w:u w:val="single"/>
          <w:rtl/>
        </w:rPr>
        <w:t>היו"ר רוחמה אברהם:</w:t>
      </w:r>
    </w:p>
    <w:p w14:paraId="297F5EF1" w14:textId="77777777" w:rsidR="00FF2C49" w:rsidRPr="00FF2C49" w:rsidRDefault="00FF2C49" w:rsidP="00FF2C49">
      <w:pPr>
        <w:bidi/>
        <w:rPr>
          <w:rFonts w:cs="David" w:hint="cs"/>
          <w:rtl/>
        </w:rPr>
      </w:pPr>
    </w:p>
    <w:p w14:paraId="166A0C16" w14:textId="77777777" w:rsidR="00FF2C49" w:rsidRPr="00FF2C49" w:rsidRDefault="00FF2C49" w:rsidP="00FF2C49">
      <w:pPr>
        <w:bidi/>
        <w:rPr>
          <w:rFonts w:cs="David" w:hint="cs"/>
          <w:rtl/>
        </w:rPr>
      </w:pPr>
      <w:r w:rsidRPr="00FF2C49">
        <w:rPr>
          <w:rFonts w:cs="David" w:hint="cs"/>
          <w:rtl/>
        </w:rPr>
        <w:tab/>
        <w:t xml:space="preserve">בבקשה, יש לך חצי דקה. </w:t>
      </w:r>
    </w:p>
    <w:p w14:paraId="7D5E54DF" w14:textId="77777777" w:rsidR="00FF2C49" w:rsidRPr="00FF2C49" w:rsidRDefault="00FF2C49" w:rsidP="00FF2C49">
      <w:pPr>
        <w:bidi/>
        <w:rPr>
          <w:rFonts w:cs="David" w:hint="cs"/>
          <w:rtl/>
        </w:rPr>
      </w:pPr>
    </w:p>
    <w:p w14:paraId="26EAE7A6" w14:textId="77777777" w:rsidR="00FF2C49" w:rsidRPr="00FF2C49" w:rsidRDefault="00FF2C49" w:rsidP="00FF2C49">
      <w:pPr>
        <w:bidi/>
        <w:rPr>
          <w:rFonts w:cs="David"/>
          <w:u w:val="single"/>
          <w:rtl/>
        </w:rPr>
      </w:pPr>
      <w:r w:rsidRPr="00FF2C49">
        <w:rPr>
          <w:rFonts w:cs="David"/>
          <w:u w:val="single"/>
          <w:rtl/>
        </w:rPr>
        <w:t>מוחמד ברכה:</w:t>
      </w:r>
    </w:p>
    <w:p w14:paraId="1CC58FDE" w14:textId="77777777" w:rsidR="00FF2C49" w:rsidRPr="00FF2C49" w:rsidRDefault="00FF2C49" w:rsidP="00FF2C49">
      <w:pPr>
        <w:bidi/>
        <w:rPr>
          <w:rFonts w:cs="David"/>
          <w:u w:val="single"/>
          <w:rtl/>
        </w:rPr>
      </w:pPr>
    </w:p>
    <w:p w14:paraId="622CF2D7" w14:textId="77777777" w:rsidR="00FF2C49" w:rsidRPr="00FF2C49" w:rsidRDefault="00FF2C49" w:rsidP="00FF2C49">
      <w:pPr>
        <w:bidi/>
        <w:rPr>
          <w:rFonts w:cs="David" w:hint="cs"/>
          <w:rtl/>
        </w:rPr>
      </w:pPr>
      <w:r w:rsidRPr="00FF2C49">
        <w:rPr>
          <w:rFonts w:cs="David"/>
          <w:rtl/>
        </w:rPr>
        <w:tab/>
      </w:r>
      <w:r w:rsidRPr="00FF2C49">
        <w:rPr>
          <w:rFonts w:cs="David" w:hint="cs"/>
          <w:rtl/>
        </w:rPr>
        <w:t xml:space="preserve">לפני ההצבעה על הרביזיה אני רוצה לנמק: אני חושב שיש מקום להוסיף עוד אחד לוועדה שתמנה 11 חברים. אפשר להוסיף לה חבר שהוא גם חבר בשתי הוועדות, גם בוועדת הכנסת וגם בוועדת הכספים ואני מציע את עצמי, כי אני חבר בשתי הוועדות. </w:t>
      </w:r>
    </w:p>
    <w:p w14:paraId="716D0EF9" w14:textId="77777777" w:rsidR="00FF2C49" w:rsidRPr="00FF2C49" w:rsidRDefault="00FF2C49" w:rsidP="00FF2C49">
      <w:pPr>
        <w:bidi/>
        <w:rPr>
          <w:rFonts w:cs="David" w:hint="cs"/>
          <w:rtl/>
        </w:rPr>
      </w:pPr>
    </w:p>
    <w:p w14:paraId="7FE463BC" w14:textId="77777777" w:rsidR="00FF2C49" w:rsidRPr="00FF2C49" w:rsidRDefault="00FF2C49" w:rsidP="00FF2C49">
      <w:pPr>
        <w:bidi/>
        <w:rPr>
          <w:rFonts w:cs="David" w:hint="cs"/>
          <w:rtl/>
        </w:rPr>
      </w:pPr>
      <w:r w:rsidRPr="00FF2C49">
        <w:rPr>
          <w:rFonts w:cs="David" w:hint="cs"/>
          <w:u w:val="single"/>
          <w:rtl/>
        </w:rPr>
        <w:t>אביגדור יצחקי:</w:t>
      </w:r>
    </w:p>
    <w:p w14:paraId="77D3181B" w14:textId="77777777" w:rsidR="00FF2C49" w:rsidRPr="00FF2C49" w:rsidRDefault="00FF2C49" w:rsidP="00FF2C49">
      <w:pPr>
        <w:bidi/>
        <w:rPr>
          <w:rFonts w:cs="David" w:hint="cs"/>
          <w:rtl/>
        </w:rPr>
      </w:pPr>
    </w:p>
    <w:p w14:paraId="7850CAE7" w14:textId="77777777" w:rsidR="00FF2C49" w:rsidRPr="00FF2C49" w:rsidRDefault="00FF2C49" w:rsidP="00FF2C49">
      <w:pPr>
        <w:bidi/>
        <w:rPr>
          <w:rFonts w:cs="David" w:hint="cs"/>
          <w:rtl/>
        </w:rPr>
      </w:pPr>
      <w:r w:rsidRPr="00FF2C49">
        <w:rPr>
          <w:rFonts w:cs="David" w:hint="cs"/>
          <w:rtl/>
        </w:rPr>
        <w:tab/>
        <w:t xml:space="preserve">אנחנו מתנגדים. יש אופוזיציה ויש קואליציה. נקבעו מכסות של 3,2 מכל וועדה, בצורה הכי הגונה שרק אפשר. האופוזיציה רוצה להחליף חבר </w:t>
      </w:r>
      <w:r w:rsidRPr="00FF2C49">
        <w:rPr>
          <w:rFonts w:cs="David"/>
          <w:rtl/>
        </w:rPr>
        <w:t>–</w:t>
      </w:r>
      <w:r w:rsidRPr="00FF2C49">
        <w:rPr>
          <w:rFonts w:cs="David" w:hint="cs"/>
          <w:rtl/>
        </w:rPr>
        <w:t xml:space="preserve"> שתחליף.</w:t>
      </w:r>
    </w:p>
    <w:p w14:paraId="4E84ECF0" w14:textId="77777777" w:rsidR="00FF2C49" w:rsidRPr="00FF2C49" w:rsidRDefault="00FF2C49" w:rsidP="00FF2C49">
      <w:pPr>
        <w:bidi/>
        <w:rPr>
          <w:rFonts w:cs="David" w:hint="cs"/>
          <w:rtl/>
        </w:rPr>
      </w:pPr>
    </w:p>
    <w:p w14:paraId="5C82981D" w14:textId="77777777" w:rsidR="00FF2C49" w:rsidRPr="00FF2C49" w:rsidRDefault="00FF2C49" w:rsidP="00FF2C49">
      <w:pPr>
        <w:bidi/>
        <w:rPr>
          <w:rFonts w:cs="David" w:hint="cs"/>
          <w:u w:val="single"/>
          <w:rtl/>
        </w:rPr>
      </w:pPr>
      <w:r w:rsidRPr="00FF2C49">
        <w:rPr>
          <w:rFonts w:cs="David" w:hint="cs"/>
          <w:u w:val="single"/>
          <w:rtl/>
        </w:rPr>
        <w:t>גדעון סער:</w:t>
      </w:r>
    </w:p>
    <w:p w14:paraId="19128414" w14:textId="77777777" w:rsidR="00FF2C49" w:rsidRPr="00FF2C49" w:rsidRDefault="00FF2C49" w:rsidP="00FF2C49">
      <w:pPr>
        <w:bidi/>
        <w:rPr>
          <w:rFonts w:cs="David" w:hint="cs"/>
          <w:u w:val="single"/>
          <w:rtl/>
        </w:rPr>
      </w:pPr>
    </w:p>
    <w:p w14:paraId="7661AA2F" w14:textId="77777777" w:rsidR="00FF2C49" w:rsidRPr="00FF2C49" w:rsidRDefault="00FF2C49" w:rsidP="00FF2C49">
      <w:pPr>
        <w:bidi/>
        <w:rPr>
          <w:rFonts w:cs="David" w:hint="cs"/>
          <w:rtl/>
        </w:rPr>
      </w:pPr>
      <w:r w:rsidRPr="00FF2C49">
        <w:rPr>
          <w:rFonts w:cs="David" w:hint="cs"/>
          <w:rtl/>
        </w:rPr>
        <w:tab/>
        <w:t>יש לי הצעה לפתרון. יש קושי, שאני מבין אותו כשבאים לוועדה כל כך קטנה של 10 במפתח. אני מציע, אם זה יכול לפתור את העניין, שיצורף חבר הכנסת - -</w:t>
      </w:r>
    </w:p>
    <w:p w14:paraId="1BCAD2C0" w14:textId="77777777" w:rsidR="00FF2C49" w:rsidRPr="00FF2C49" w:rsidRDefault="00FF2C49" w:rsidP="00FF2C49">
      <w:pPr>
        <w:bidi/>
        <w:rPr>
          <w:rFonts w:cs="David" w:hint="cs"/>
          <w:rtl/>
        </w:rPr>
      </w:pPr>
    </w:p>
    <w:p w14:paraId="4F03C506" w14:textId="77777777" w:rsidR="00FF2C49" w:rsidRPr="00FF2C49" w:rsidRDefault="00FF2C49" w:rsidP="00FF2C49">
      <w:pPr>
        <w:bidi/>
        <w:rPr>
          <w:rFonts w:cs="David" w:hint="cs"/>
          <w:rtl/>
        </w:rPr>
      </w:pPr>
      <w:r w:rsidRPr="00FF2C49">
        <w:rPr>
          <w:rFonts w:cs="David" w:hint="cs"/>
          <w:u w:val="single"/>
          <w:rtl/>
        </w:rPr>
        <w:t>היו"ר רוחמה אברהם:</w:t>
      </w:r>
    </w:p>
    <w:p w14:paraId="5EAA56A3" w14:textId="77777777" w:rsidR="00FF2C49" w:rsidRPr="00FF2C49" w:rsidRDefault="00FF2C49" w:rsidP="00FF2C49">
      <w:pPr>
        <w:bidi/>
        <w:rPr>
          <w:rFonts w:cs="David" w:hint="cs"/>
          <w:rtl/>
        </w:rPr>
      </w:pPr>
    </w:p>
    <w:p w14:paraId="47CA94CA" w14:textId="77777777" w:rsidR="00FF2C49" w:rsidRPr="00FF2C49" w:rsidRDefault="00FF2C49" w:rsidP="00FF2C49">
      <w:pPr>
        <w:bidi/>
        <w:rPr>
          <w:rFonts w:cs="David" w:hint="cs"/>
          <w:rtl/>
        </w:rPr>
      </w:pPr>
      <w:r w:rsidRPr="00FF2C49">
        <w:rPr>
          <w:rFonts w:cs="David" w:hint="cs"/>
          <w:rtl/>
        </w:rPr>
        <w:tab/>
        <w:t xml:space="preserve"> הוא לא יכול. החוק מחייב 5 ו-5.</w:t>
      </w:r>
    </w:p>
    <w:p w14:paraId="41BAE099" w14:textId="77777777" w:rsidR="00FF2C49" w:rsidRPr="00FF2C49" w:rsidRDefault="00FF2C49" w:rsidP="00FF2C49">
      <w:pPr>
        <w:bidi/>
        <w:rPr>
          <w:rFonts w:cs="David" w:hint="cs"/>
          <w:rtl/>
        </w:rPr>
      </w:pPr>
    </w:p>
    <w:p w14:paraId="394737E8" w14:textId="77777777" w:rsidR="00FF2C49" w:rsidRPr="00FF2C49" w:rsidRDefault="00FF2C49" w:rsidP="00FF2C49">
      <w:pPr>
        <w:bidi/>
        <w:rPr>
          <w:rFonts w:cs="David"/>
          <w:u w:val="single"/>
          <w:rtl/>
        </w:rPr>
      </w:pPr>
      <w:r w:rsidRPr="00FF2C49">
        <w:rPr>
          <w:rFonts w:cs="David"/>
          <w:u w:val="single"/>
          <w:rtl/>
        </w:rPr>
        <w:br w:type="page"/>
        <w:t>מוחמד ברכה:</w:t>
      </w:r>
    </w:p>
    <w:p w14:paraId="7C388F74" w14:textId="77777777" w:rsidR="00FF2C49" w:rsidRPr="00FF2C49" w:rsidRDefault="00FF2C49" w:rsidP="00FF2C49">
      <w:pPr>
        <w:bidi/>
        <w:rPr>
          <w:rFonts w:cs="David"/>
          <w:u w:val="single"/>
          <w:rtl/>
        </w:rPr>
      </w:pPr>
    </w:p>
    <w:p w14:paraId="20E43C9E" w14:textId="77777777" w:rsidR="00FF2C49" w:rsidRPr="00FF2C49" w:rsidRDefault="00FF2C49" w:rsidP="00FF2C49">
      <w:pPr>
        <w:bidi/>
        <w:rPr>
          <w:rFonts w:cs="David" w:hint="cs"/>
          <w:rtl/>
        </w:rPr>
      </w:pPr>
      <w:r w:rsidRPr="00FF2C49">
        <w:rPr>
          <w:rFonts w:cs="David"/>
          <w:rtl/>
        </w:rPr>
        <w:tab/>
      </w:r>
      <w:r w:rsidRPr="00FF2C49">
        <w:rPr>
          <w:rFonts w:cs="David" w:hint="cs"/>
          <w:rtl/>
        </w:rPr>
        <w:t>אני חבר בשתי הוועדות.</w:t>
      </w:r>
    </w:p>
    <w:p w14:paraId="6EF64D64" w14:textId="77777777" w:rsidR="00FF2C49" w:rsidRPr="00FF2C49" w:rsidRDefault="00FF2C49" w:rsidP="00FF2C49">
      <w:pPr>
        <w:bidi/>
        <w:rPr>
          <w:rFonts w:cs="David" w:hint="cs"/>
          <w:rtl/>
        </w:rPr>
      </w:pPr>
    </w:p>
    <w:p w14:paraId="7A03E6EB" w14:textId="77777777" w:rsidR="00FF2C49" w:rsidRPr="00FF2C49" w:rsidRDefault="00FF2C49" w:rsidP="00FF2C49">
      <w:pPr>
        <w:bidi/>
        <w:rPr>
          <w:rFonts w:cs="David" w:hint="cs"/>
          <w:rtl/>
        </w:rPr>
      </w:pPr>
      <w:r w:rsidRPr="00FF2C49">
        <w:rPr>
          <w:rFonts w:cs="David" w:hint="cs"/>
          <w:u w:val="single"/>
          <w:rtl/>
        </w:rPr>
        <w:t>היו"ר רוחמה אברהם:</w:t>
      </w:r>
    </w:p>
    <w:p w14:paraId="02BEAD4D" w14:textId="77777777" w:rsidR="00FF2C49" w:rsidRPr="00FF2C49" w:rsidRDefault="00FF2C49" w:rsidP="00FF2C49">
      <w:pPr>
        <w:bidi/>
        <w:rPr>
          <w:rFonts w:cs="David" w:hint="cs"/>
          <w:rtl/>
        </w:rPr>
      </w:pPr>
    </w:p>
    <w:p w14:paraId="680B140C" w14:textId="77777777" w:rsidR="00FF2C49" w:rsidRPr="00FF2C49" w:rsidRDefault="00FF2C49" w:rsidP="00FF2C49">
      <w:pPr>
        <w:bidi/>
        <w:rPr>
          <w:rFonts w:cs="David" w:hint="cs"/>
          <w:rtl/>
        </w:rPr>
      </w:pPr>
      <w:r w:rsidRPr="00FF2C49">
        <w:rPr>
          <w:rFonts w:cs="David" w:hint="cs"/>
          <w:rtl/>
        </w:rPr>
        <w:tab/>
        <w:t>אני לא יכולה להוסיף מעבר ל-10.</w:t>
      </w:r>
    </w:p>
    <w:p w14:paraId="0C0D0F98" w14:textId="77777777" w:rsidR="00FF2C49" w:rsidRPr="00FF2C49" w:rsidRDefault="00FF2C49" w:rsidP="00FF2C49">
      <w:pPr>
        <w:bidi/>
        <w:rPr>
          <w:rFonts w:cs="David" w:hint="cs"/>
          <w:rtl/>
        </w:rPr>
      </w:pPr>
    </w:p>
    <w:p w14:paraId="6C1BEEAB" w14:textId="77777777" w:rsidR="00FF2C49" w:rsidRPr="00FF2C49" w:rsidRDefault="00FF2C49" w:rsidP="00FF2C49">
      <w:pPr>
        <w:bidi/>
        <w:rPr>
          <w:rFonts w:cs="David" w:hint="cs"/>
          <w:u w:val="single"/>
          <w:rtl/>
        </w:rPr>
      </w:pPr>
      <w:r w:rsidRPr="00FF2C49">
        <w:rPr>
          <w:rFonts w:cs="David" w:hint="cs"/>
          <w:u w:val="single"/>
          <w:rtl/>
        </w:rPr>
        <w:t>גדעון סער:</w:t>
      </w:r>
    </w:p>
    <w:p w14:paraId="069FF5A9" w14:textId="77777777" w:rsidR="00FF2C49" w:rsidRPr="00FF2C49" w:rsidRDefault="00FF2C49" w:rsidP="00FF2C49">
      <w:pPr>
        <w:bidi/>
        <w:rPr>
          <w:rFonts w:cs="David" w:hint="cs"/>
          <w:u w:val="single"/>
          <w:rtl/>
        </w:rPr>
      </w:pPr>
    </w:p>
    <w:p w14:paraId="419FF849" w14:textId="77777777" w:rsidR="00FF2C49" w:rsidRPr="00FF2C49" w:rsidRDefault="00FF2C49" w:rsidP="00FF2C49">
      <w:pPr>
        <w:bidi/>
        <w:rPr>
          <w:rFonts w:cs="David" w:hint="cs"/>
          <w:rtl/>
        </w:rPr>
      </w:pPr>
      <w:r w:rsidRPr="00FF2C49">
        <w:rPr>
          <w:rFonts w:cs="David" w:hint="cs"/>
          <w:rtl/>
        </w:rPr>
        <w:tab/>
        <w:t>זה לפי מפתח.</w:t>
      </w:r>
    </w:p>
    <w:p w14:paraId="3104E296" w14:textId="77777777" w:rsidR="00FF2C49" w:rsidRPr="00FF2C49" w:rsidRDefault="00FF2C49" w:rsidP="00FF2C49">
      <w:pPr>
        <w:bidi/>
        <w:rPr>
          <w:rFonts w:cs="David" w:hint="cs"/>
          <w:rtl/>
        </w:rPr>
      </w:pPr>
    </w:p>
    <w:p w14:paraId="237554B5" w14:textId="77777777" w:rsidR="00FF2C49" w:rsidRPr="00FF2C49" w:rsidRDefault="00FF2C49" w:rsidP="00FF2C49">
      <w:pPr>
        <w:bidi/>
        <w:rPr>
          <w:rFonts w:cs="David"/>
          <w:u w:val="single"/>
          <w:rtl/>
        </w:rPr>
      </w:pPr>
      <w:r w:rsidRPr="00FF2C49">
        <w:rPr>
          <w:rFonts w:cs="David"/>
          <w:u w:val="single"/>
          <w:rtl/>
        </w:rPr>
        <w:t>מוחמד ברכה:</w:t>
      </w:r>
    </w:p>
    <w:p w14:paraId="673F70C7" w14:textId="77777777" w:rsidR="00FF2C49" w:rsidRPr="00FF2C49" w:rsidRDefault="00FF2C49" w:rsidP="00FF2C49">
      <w:pPr>
        <w:bidi/>
        <w:rPr>
          <w:rFonts w:cs="David"/>
          <w:u w:val="single"/>
          <w:rtl/>
        </w:rPr>
      </w:pPr>
    </w:p>
    <w:p w14:paraId="07D67802" w14:textId="77777777" w:rsidR="00FF2C49" w:rsidRPr="00FF2C49" w:rsidRDefault="00FF2C49" w:rsidP="00FF2C49">
      <w:pPr>
        <w:bidi/>
        <w:rPr>
          <w:rFonts w:cs="David" w:hint="cs"/>
          <w:rtl/>
        </w:rPr>
      </w:pPr>
      <w:r w:rsidRPr="00FF2C49">
        <w:rPr>
          <w:rFonts w:cs="David"/>
          <w:rtl/>
        </w:rPr>
        <w:tab/>
      </w:r>
      <w:r w:rsidRPr="00FF2C49">
        <w:rPr>
          <w:rFonts w:cs="David" w:hint="cs"/>
          <w:rtl/>
        </w:rPr>
        <w:t xml:space="preserve"> זה אישי.</w:t>
      </w:r>
    </w:p>
    <w:p w14:paraId="49C6A5EA" w14:textId="77777777" w:rsidR="00FF2C49" w:rsidRPr="00FF2C49" w:rsidRDefault="00FF2C49" w:rsidP="00FF2C49">
      <w:pPr>
        <w:bidi/>
        <w:rPr>
          <w:rFonts w:cs="David" w:hint="cs"/>
          <w:rtl/>
        </w:rPr>
      </w:pPr>
    </w:p>
    <w:p w14:paraId="64D7DCE5" w14:textId="77777777" w:rsidR="00FF2C49" w:rsidRPr="00FF2C49" w:rsidRDefault="00FF2C49" w:rsidP="00FF2C49">
      <w:pPr>
        <w:bidi/>
        <w:rPr>
          <w:rFonts w:cs="David" w:hint="cs"/>
          <w:u w:val="single"/>
          <w:rtl/>
        </w:rPr>
      </w:pPr>
      <w:r w:rsidRPr="00FF2C49">
        <w:rPr>
          <w:rFonts w:cs="David" w:hint="cs"/>
          <w:u w:val="single"/>
          <w:rtl/>
        </w:rPr>
        <w:t>גדעון סער:</w:t>
      </w:r>
    </w:p>
    <w:p w14:paraId="484223B1" w14:textId="77777777" w:rsidR="00FF2C49" w:rsidRPr="00FF2C49" w:rsidRDefault="00FF2C49" w:rsidP="00FF2C49">
      <w:pPr>
        <w:bidi/>
        <w:rPr>
          <w:rFonts w:cs="David" w:hint="cs"/>
          <w:u w:val="single"/>
          <w:rtl/>
        </w:rPr>
      </w:pPr>
    </w:p>
    <w:p w14:paraId="2C6029B9" w14:textId="77777777" w:rsidR="00FF2C49" w:rsidRPr="00FF2C49" w:rsidRDefault="00FF2C49" w:rsidP="00FF2C49">
      <w:pPr>
        <w:bidi/>
        <w:rPr>
          <w:rFonts w:cs="David" w:hint="cs"/>
          <w:rtl/>
        </w:rPr>
      </w:pPr>
      <w:r w:rsidRPr="00FF2C49">
        <w:rPr>
          <w:rFonts w:cs="David" w:hint="cs"/>
          <w:rtl/>
        </w:rPr>
        <w:tab/>
        <w:t xml:space="preserve"> הכל אישי, יש גם דברים סיעתיים.</w:t>
      </w:r>
    </w:p>
    <w:p w14:paraId="002D71AE" w14:textId="77777777" w:rsidR="00FF2C49" w:rsidRPr="00FF2C49" w:rsidRDefault="00FF2C49" w:rsidP="00FF2C49">
      <w:pPr>
        <w:bidi/>
        <w:jc w:val="center"/>
        <w:rPr>
          <w:rFonts w:cs="David" w:hint="cs"/>
          <w:b/>
          <w:bCs/>
          <w:u w:val="single"/>
          <w:rtl/>
        </w:rPr>
      </w:pPr>
      <w:r w:rsidRPr="00FF2C49">
        <w:rPr>
          <w:rFonts w:cs="David"/>
          <w:rtl/>
        </w:rPr>
        <w:br w:type="page"/>
      </w:r>
      <w:r w:rsidRPr="00FF2C49">
        <w:rPr>
          <w:rFonts w:cs="David" w:hint="cs"/>
          <w:b/>
          <w:bCs/>
          <w:u w:val="single"/>
          <w:rtl/>
        </w:rPr>
        <w:t>4. הרכב ועדת משותפת של ועדת הכספים וועדת החוץ והביטחון לתקציב הביטחון.</w:t>
      </w:r>
    </w:p>
    <w:p w14:paraId="6A6EE106" w14:textId="77777777" w:rsidR="00FF2C49" w:rsidRPr="00FF2C49" w:rsidRDefault="00FF2C49" w:rsidP="00FF2C49">
      <w:pPr>
        <w:bidi/>
        <w:rPr>
          <w:rFonts w:cs="David" w:hint="cs"/>
          <w:b/>
          <w:bCs/>
          <w:u w:val="single"/>
          <w:rtl/>
        </w:rPr>
      </w:pPr>
    </w:p>
    <w:p w14:paraId="3ABB8197" w14:textId="77777777" w:rsidR="00FF2C49" w:rsidRPr="00FF2C49" w:rsidRDefault="00FF2C49" w:rsidP="00FF2C49">
      <w:pPr>
        <w:bidi/>
        <w:rPr>
          <w:rFonts w:cs="David" w:hint="cs"/>
          <w:rtl/>
        </w:rPr>
      </w:pPr>
      <w:r w:rsidRPr="00FF2C49">
        <w:rPr>
          <w:rFonts w:cs="David" w:hint="cs"/>
          <w:u w:val="single"/>
          <w:rtl/>
        </w:rPr>
        <w:t>היו"ר רוחמה אברהם:</w:t>
      </w:r>
    </w:p>
    <w:p w14:paraId="466760FC" w14:textId="77777777" w:rsidR="00FF2C49" w:rsidRPr="00FF2C49" w:rsidRDefault="00FF2C49" w:rsidP="00FF2C49">
      <w:pPr>
        <w:bidi/>
        <w:rPr>
          <w:rFonts w:cs="David" w:hint="cs"/>
          <w:rtl/>
        </w:rPr>
      </w:pPr>
    </w:p>
    <w:p w14:paraId="0700894E" w14:textId="77777777" w:rsidR="00FF2C49" w:rsidRPr="00FF2C49" w:rsidRDefault="00FF2C49" w:rsidP="00FF2C49">
      <w:pPr>
        <w:bidi/>
        <w:rPr>
          <w:rFonts w:cs="David" w:hint="cs"/>
          <w:rtl/>
        </w:rPr>
      </w:pPr>
      <w:r w:rsidRPr="00FF2C49">
        <w:rPr>
          <w:rFonts w:cs="David" w:hint="cs"/>
          <w:rtl/>
        </w:rPr>
        <w:tab/>
        <w:t xml:space="preserve">אנחנו עוברים לנושא הבא: לפי חוק יסודות התקציב, חלוקת תקציב הביטחון נקבעת על ידי ועדה משותפת של ועדת הכספים וועדת החוץ והביטחון. ועדת הכנסת צריכה לקבוע את הרכב הוועדה המשותפת של ועדת הכספים וועדת חוץ וביטחון לתקציב הביטחון בהתאם לסעיף 16 לתקנון הכנסת. אני מודיעה שהשמות שאקריא בפניכם תואמו עם חבר הכנסת גדעון סער מטעם האופוזיציה: </w:t>
      </w:r>
    </w:p>
    <w:p w14:paraId="3AA01C13" w14:textId="77777777" w:rsidR="00FF2C49" w:rsidRPr="00FF2C49" w:rsidRDefault="00FF2C49" w:rsidP="00FF2C49">
      <w:pPr>
        <w:bidi/>
        <w:rPr>
          <w:rFonts w:cs="David" w:hint="cs"/>
          <w:rtl/>
        </w:rPr>
      </w:pPr>
    </w:p>
    <w:p w14:paraId="2B61DB39" w14:textId="77777777" w:rsidR="00FF2C49" w:rsidRPr="00FF2C49" w:rsidRDefault="00FF2C49" w:rsidP="00FF2C49">
      <w:pPr>
        <w:bidi/>
        <w:ind w:firstLine="567"/>
        <w:rPr>
          <w:rFonts w:cs="David" w:hint="cs"/>
          <w:rtl/>
        </w:rPr>
      </w:pPr>
      <w:r w:rsidRPr="00FF2C49">
        <w:rPr>
          <w:rFonts w:cs="David" w:hint="cs"/>
          <w:rtl/>
        </w:rPr>
        <w:t xml:space="preserve">"בהתאם להוראות סעיף 18א לחוק יסודות התקציב מחליטה ועדת הכנסת להקים ועדה משותפת של ועדת הכספים ושל ועדת החוץ והביטחון לתקציב הביטחון. הוועדה המשותפת תהיה בת 10 חברים, 5 מכל ועדה בראשות ועדת החוץ והביטחון." מטעם ועדת החוץ והביטחון: חבר הכנסת שלמה ברזניץ, שיכהן כיושב ראש, חבר הכנסת מתן וילנאי, שהוא חבר קבוע שאותו יחליף מ"מ חבר הכנסת אפרים סנה, חברת הכנסת עמירה דותן, חבר הכנסת יובל שטייניץ, חבר הכנסת אפי איתם. מטעם ועדת הכספים: חברי הכנסת אלי אפללו, חברת הכנסת אורית נוקד, חבר הכנסת יעקב מרגי, חבר הכנסת חיים אורון שהוא חבר קבוע שיחליף אותו מ"מ קבוע חבר הכנסת אבשלום וילן, חבר הכנסת סטס מיסז'ניקוב. </w:t>
      </w:r>
    </w:p>
    <w:p w14:paraId="6423D6C6" w14:textId="77777777" w:rsidR="00FF2C49" w:rsidRPr="00FF2C49" w:rsidRDefault="00FF2C49" w:rsidP="00FF2C49">
      <w:pPr>
        <w:bidi/>
        <w:rPr>
          <w:rFonts w:cs="David" w:hint="cs"/>
          <w:rtl/>
        </w:rPr>
      </w:pPr>
    </w:p>
    <w:p w14:paraId="4DF34531" w14:textId="77777777" w:rsidR="00FF2C49" w:rsidRPr="00FF2C49" w:rsidRDefault="00FF2C49" w:rsidP="00FF2C49">
      <w:pPr>
        <w:bidi/>
        <w:rPr>
          <w:rFonts w:cs="David" w:hint="cs"/>
          <w:u w:val="single"/>
          <w:rtl/>
        </w:rPr>
      </w:pPr>
      <w:r w:rsidRPr="00FF2C49">
        <w:rPr>
          <w:rFonts w:cs="David" w:hint="cs"/>
          <w:u w:val="single"/>
          <w:rtl/>
        </w:rPr>
        <w:t>מאיר פרוש:</w:t>
      </w:r>
    </w:p>
    <w:p w14:paraId="08B24BC9" w14:textId="77777777" w:rsidR="00FF2C49" w:rsidRPr="00FF2C49" w:rsidRDefault="00FF2C49" w:rsidP="00FF2C49">
      <w:pPr>
        <w:bidi/>
        <w:rPr>
          <w:rFonts w:cs="David" w:hint="cs"/>
          <w:u w:val="single"/>
        </w:rPr>
      </w:pPr>
    </w:p>
    <w:p w14:paraId="3B120F79" w14:textId="77777777" w:rsidR="00FF2C49" w:rsidRPr="00FF2C49" w:rsidRDefault="00FF2C49" w:rsidP="00FF2C49">
      <w:pPr>
        <w:bidi/>
        <w:rPr>
          <w:rFonts w:cs="David" w:hint="cs"/>
          <w:rtl/>
        </w:rPr>
      </w:pPr>
      <w:r w:rsidRPr="00FF2C49">
        <w:rPr>
          <w:rFonts w:cs="David" w:hint="cs"/>
          <w:rtl/>
        </w:rPr>
        <w:tab/>
        <w:t xml:space="preserve">הערה קצרה: אני מבין שמלבד המקרה האחרון בקדנציה הקודמת שבו חבר הכנסת אורי אריאל התבקש לעמוד בראש הוועדה הזאת, היסטורית, רשות הוועדה המשותפת לכספים וביטחון היא ברשות כספים. אני מציע שכך יהיה גם הפעם. </w:t>
      </w:r>
    </w:p>
    <w:p w14:paraId="3EE86A4D" w14:textId="77777777" w:rsidR="00FF2C49" w:rsidRPr="00FF2C49" w:rsidRDefault="00FF2C49" w:rsidP="00FF2C49">
      <w:pPr>
        <w:bidi/>
        <w:rPr>
          <w:rFonts w:cs="David" w:hint="cs"/>
          <w:rtl/>
        </w:rPr>
      </w:pPr>
    </w:p>
    <w:p w14:paraId="7542E18A" w14:textId="77777777" w:rsidR="00FF2C49" w:rsidRPr="00FF2C49" w:rsidRDefault="00FF2C49" w:rsidP="00FF2C49">
      <w:pPr>
        <w:bidi/>
        <w:rPr>
          <w:rFonts w:cs="David" w:hint="cs"/>
          <w:u w:val="single"/>
          <w:rtl/>
        </w:rPr>
      </w:pPr>
      <w:r w:rsidRPr="00FF2C49">
        <w:rPr>
          <w:rFonts w:cs="David" w:hint="cs"/>
          <w:u w:val="single"/>
          <w:rtl/>
        </w:rPr>
        <w:t>ארבל אסטרחן:</w:t>
      </w:r>
    </w:p>
    <w:p w14:paraId="21D3559C" w14:textId="77777777" w:rsidR="00FF2C49" w:rsidRPr="00FF2C49" w:rsidRDefault="00FF2C49" w:rsidP="00FF2C49">
      <w:pPr>
        <w:bidi/>
        <w:rPr>
          <w:rFonts w:cs="David" w:hint="cs"/>
          <w:rtl/>
        </w:rPr>
      </w:pPr>
    </w:p>
    <w:p w14:paraId="4387F97E" w14:textId="77777777" w:rsidR="00FF2C49" w:rsidRPr="00FF2C49" w:rsidRDefault="00FF2C49" w:rsidP="00FF2C49">
      <w:pPr>
        <w:bidi/>
        <w:rPr>
          <w:rFonts w:cs="David" w:hint="cs"/>
          <w:rtl/>
        </w:rPr>
      </w:pPr>
      <w:r w:rsidRPr="00FF2C49">
        <w:rPr>
          <w:rFonts w:cs="David" w:hint="cs"/>
          <w:rtl/>
        </w:rPr>
        <w:tab/>
        <w:t>בסעיף 16 בתקנון, שמדבר על ועדות משותפות יש כוכבית שאומרת שהנוהג הוא כי יו"ר הוועדה מתמנה מבין חברי אותה ועדה ששמה נזכר ראשון בסעיף המתאים לו כוועדה משותפת. סעיף 18 לחוק יסודות התקציב באמת מזכיר ראשון את ועדת הכספים. לא הערתי כשהוצע ההרכב הקודם, כי זה נוהג שהוא לא מחייב.</w:t>
      </w:r>
    </w:p>
    <w:p w14:paraId="527B3CFA" w14:textId="77777777" w:rsidR="00FF2C49" w:rsidRPr="00FF2C49" w:rsidRDefault="00FF2C49" w:rsidP="00FF2C49">
      <w:pPr>
        <w:bidi/>
        <w:rPr>
          <w:rFonts w:cs="David" w:hint="cs"/>
          <w:rtl/>
        </w:rPr>
      </w:pPr>
    </w:p>
    <w:p w14:paraId="5CDF135E" w14:textId="77777777" w:rsidR="00FF2C49" w:rsidRPr="00FF2C49" w:rsidRDefault="00FF2C49" w:rsidP="00FF2C49">
      <w:pPr>
        <w:bidi/>
        <w:rPr>
          <w:rFonts w:cs="David" w:hint="cs"/>
          <w:u w:val="single"/>
          <w:rtl/>
        </w:rPr>
      </w:pPr>
      <w:r w:rsidRPr="00FF2C49">
        <w:rPr>
          <w:rFonts w:cs="David" w:hint="cs"/>
          <w:u w:val="single"/>
          <w:rtl/>
        </w:rPr>
        <w:t>מאיר פרוש:</w:t>
      </w:r>
    </w:p>
    <w:p w14:paraId="74F6E11A" w14:textId="77777777" w:rsidR="00FF2C49" w:rsidRPr="00FF2C49" w:rsidRDefault="00FF2C49" w:rsidP="00FF2C49">
      <w:pPr>
        <w:bidi/>
        <w:rPr>
          <w:rFonts w:cs="David" w:hint="cs"/>
          <w:u w:val="single"/>
        </w:rPr>
      </w:pPr>
    </w:p>
    <w:p w14:paraId="3E268820" w14:textId="77777777" w:rsidR="00FF2C49" w:rsidRPr="00FF2C49" w:rsidRDefault="00FF2C49" w:rsidP="00FF2C49">
      <w:pPr>
        <w:bidi/>
        <w:rPr>
          <w:rFonts w:cs="David" w:hint="cs"/>
          <w:rtl/>
        </w:rPr>
      </w:pPr>
      <w:r w:rsidRPr="00FF2C49">
        <w:rPr>
          <w:rFonts w:cs="David" w:hint="cs"/>
          <w:rtl/>
        </w:rPr>
        <w:tab/>
        <w:t>את נותנת אסמכתא למה שאני אומר.</w:t>
      </w:r>
    </w:p>
    <w:p w14:paraId="6740F9D5" w14:textId="77777777" w:rsidR="00FF2C49" w:rsidRPr="00FF2C49" w:rsidRDefault="00FF2C49" w:rsidP="00FF2C49">
      <w:pPr>
        <w:bidi/>
        <w:rPr>
          <w:rFonts w:cs="David" w:hint="cs"/>
          <w:rtl/>
        </w:rPr>
      </w:pPr>
    </w:p>
    <w:p w14:paraId="42BD41C9" w14:textId="77777777" w:rsidR="00FF2C49" w:rsidRPr="00FF2C49" w:rsidRDefault="00FF2C49" w:rsidP="00FF2C49">
      <w:pPr>
        <w:bidi/>
        <w:rPr>
          <w:rFonts w:cs="David" w:hint="cs"/>
          <w:rtl/>
        </w:rPr>
      </w:pPr>
      <w:r w:rsidRPr="00FF2C49">
        <w:rPr>
          <w:rFonts w:cs="David" w:hint="cs"/>
          <w:u w:val="single"/>
          <w:rtl/>
        </w:rPr>
        <w:t>היו"ר רוחמה אברהם:</w:t>
      </w:r>
    </w:p>
    <w:p w14:paraId="71919AF3" w14:textId="77777777" w:rsidR="00FF2C49" w:rsidRPr="00FF2C49" w:rsidRDefault="00FF2C49" w:rsidP="00FF2C49">
      <w:pPr>
        <w:bidi/>
        <w:rPr>
          <w:rFonts w:cs="David" w:hint="cs"/>
          <w:rtl/>
        </w:rPr>
      </w:pPr>
    </w:p>
    <w:p w14:paraId="79F261CC" w14:textId="77777777" w:rsidR="00FF2C49" w:rsidRPr="00FF2C49" w:rsidRDefault="00FF2C49" w:rsidP="00FF2C49">
      <w:pPr>
        <w:bidi/>
        <w:rPr>
          <w:rFonts w:cs="David" w:hint="cs"/>
          <w:rtl/>
        </w:rPr>
      </w:pPr>
      <w:r w:rsidRPr="00FF2C49">
        <w:rPr>
          <w:rFonts w:cs="David" w:hint="cs"/>
          <w:rtl/>
        </w:rPr>
        <w:tab/>
        <w:t>זאת ההצעה שקיבלנו, בניגוד למה שמקובל. אפשר להצביע אחרת.</w:t>
      </w:r>
    </w:p>
    <w:p w14:paraId="629EC352" w14:textId="77777777" w:rsidR="00FF2C49" w:rsidRPr="00FF2C49" w:rsidRDefault="00FF2C49" w:rsidP="00FF2C49">
      <w:pPr>
        <w:bidi/>
        <w:rPr>
          <w:rFonts w:cs="David" w:hint="cs"/>
          <w:rtl/>
        </w:rPr>
      </w:pPr>
    </w:p>
    <w:p w14:paraId="7FB8167F" w14:textId="77777777" w:rsidR="00FF2C49" w:rsidRPr="00FF2C49" w:rsidRDefault="00FF2C49" w:rsidP="00FF2C49">
      <w:pPr>
        <w:bidi/>
        <w:rPr>
          <w:rFonts w:cs="David" w:hint="cs"/>
          <w:rtl/>
        </w:rPr>
      </w:pPr>
      <w:r w:rsidRPr="00FF2C49">
        <w:rPr>
          <w:rFonts w:cs="David" w:hint="cs"/>
          <w:u w:val="single"/>
          <w:rtl/>
        </w:rPr>
        <w:t>אביגדור יצחקי:</w:t>
      </w:r>
    </w:p>
    <w:p w14:paraId="5444140D" w14:textId="77777777" w:rsidR="00FF2C49" w:rsidRPr="00FF2C49" w:rsidRDefault="00FF2C49" w:rsidP="00FF2C49">
      <w:pPr>
        <w:bidi/>
        <w:rPr>
          <w:rFonts w:cs="David" w:hint="cs"/>
          <w:rtl/>
        </w:rPr>
      </w:pPr>
    </w:p>
    <w:p w14:paraId="52C211C2" w14:textId="77777777" w:rsidR="00FF2C49" w:rsidRPr="00FF2C49" w:rsidRDefault="00FF2C49" w:rsidP="00FF2C49">
      <w:pPr>
        <w:bidi/>
        <w:rPr>
          <w:rFonts w:cs="David" w:hint="cs"/>
          <w:rtl/>
        </w:rPr>
      </w:pPr>
      <w:r w:rsidRPr="00FF2C49">
        <w:rPr>
          <w:rFonts w:cs="David" w:hint="cs"/>
          <w:rtl/>
        </w:rPr>
        <w:tab/>
        <w:t xml:space="preserve">הערה: חבר הכנסת פרוש, הוועדה המשותפת הזאת </w:t>
      </w:r>
      <w:r w:rsidRPr="00FF2C49">
        <w:rPr>
          <w:rFonts w:cs="David"/>
          <w:rtl/>
        </w:rPr>
        <w:t>–</w:t>
      </w:r>
      <w:r w:rsidRPr="00FF2C49">
        <w:rPr>
          <w:rFonts w:cs="David" w:hint="cs"/>
          <w:rtl/>
        </w:rPr>
        <w:t xml:space="preserve"> כמה זמן היא קיימת? היתה פעם ועדת משנה בתוך ועדת החוץ והביטחון. זה ועדה שקובעת את תקציב הביטחון.</w:t>
      </w:r>
    </w:p>
    <w:p w14:paraId="7A3033E9" w14:textId="77777777" w:rsidR="00FF2C49" w:rsidRPr="00FF2C49" w:rsidRDefault="00FF2C49" w:rsidP="00FF2C49">
      <w:pPr>
        <w:bidi/>
        <w:rPr>
          <w:rFonts w:cs="David" w:hint="cs"/>
          <w:rtl/>
        </w:rPr>
      </w:pPr>
    </w:p>
    <w:p w14:paraId="26447C30" w14:textId="77777777" w:rsidR="00FF2C49" w:rsidRPr="00FF2C49" w:rsidRDefault="00FF2C49" w:rsidP="00FF2C49">
      <w:pPr>
        <w:bidi/>
        <w:rPr>
          <w:rFonts w:cs="David" w:hint="cs"/>
          <w:u w:val="single"/>
          <w:rtl/>
        </w:rPr>
      </w:pPr>
      <w:r w:rsidRPr="00FF2C49">
        <w:rPr>
          <w:rFonts w:cs="David" w:hint="cs"/>
          <w:u w:val="single"/>
          <w:rtl/>
        </w:rPr>
        <w:t>ארבל אסטרחן:</w:t>
      </w:r>
    </w:p>
    <w:p w14:paraId="2C5D11BC" w14:textId="77777777" w:rsidR="00FF2C49" w:rsidRPr="00FF2C49" w:rsidRDefault="00FF2C49" w:rsidP="00FF2C49">
      <w:pPr>
        <w:bidi/>
        <w:rPr>
          <w:rFonts w:cs="David" w:hint="cs"/>
          <w:rtl/>
        </w:rPr>
      </w:pPr>
    </w:p>
    <w:p w14:paraId="097E1A0A" w14:textId="77777777" w:rsidR="00FF2C49" w:rsidRPr="00FF2C49" w:rsidRDefault="00FF2C49" w:rsidP="00FF2C49">
      <w:pPr>
        <w:bidi/>
        <w:rPr>
          <w:rFonts w:cs="David" w:hint="cs"/>
          <w:rtl/>
        </w:rPr>
      </w:pPr>
      <w:r w:rsidRPr="00FF2C49">
        <w:rPr>
          <w:rFonts w:cs="David" w:hint="cs"/>
          <w:rtl/>
        </w:rPr>
        <w:tab/>
        <w:t>העובדה שמדובר בוועדה משותפת של כספים וחוץ וביטחון נקבעה בחוק יסודות התקציב.</w:t>
      </w:r>
    </w:p>
    <w:p w14:paraId="45B9A2B6" w14:textId="77777777" w:rsidR="00FF2C49" w:rsidRPr="00FF2C49" w:rsidRDefault="00FF2C49" w:rsidP="00FF2C49">
      <w:pPr>
        <w:bidi/>
        <w:rPr>
          <w:rFonts w:cs="David" w:hint="cs"/>
          <w:rtl/>
        </w:rPr>
      </w:pPr>
    </w:p>
    <w:p w14:paraId="7DA3F8FB" w14:textId="77777777" w:rsidR="00FF2C49" w:rsidRPr="00FF2C49" w:rsidRDefault="00FF2C49" w:rsidP="00FF2C49">
      <w:pPr>
        <w:bidi/>
        <w:rPr>
          <w:rFonts w:cs="David" w:hint="cs"/>
          <w:u w:val="single"/>
          <w:rtl/>
        </w:rPr>
      </w:pPr>
      <w:r w:rsidRPr="00FF2C49">
        <w:rPr>
          <w:rFonts w:cs="David" w:hint="cs"/>
          <w:u w:val="single"/>
          <w:rtl/>
        </w:rPr>
        <w:t>גדעון סער:</w:t>
      </w:r>
    </w:p>
    <w:p w14:paraId="16939F5C" w14:textId="77777777" w:rsidR="00FF2C49" w:rsidRPr="00FF2C49" w:rsidRDefault="00FF2C49" w:rsidP="00FF2C49">
      <w:pPr>
        <w:bidi/>
        <w:rPr>
          <w:rFonts w:cs="David" w:hint="cs"/>
          <w:u w:val="single"/>
          <w:rtl/>
        </w:rPr>
      </w:pPr>
    </w:p>
    <w:p w14:paraId="38554EBC" w14:textId="77777777" w:rsidR="00FF2C49" w:rsidRPr="00FF2C49" w:rsidRDefault="00FF2C49" w:rsidP="00FF2C49">
      <w:pPr>
        <w:bidi/>
        <w:rPr>
          <w:rFonts w:cs="David" w:hint="cs"/>
          <w:rtl/>
        </w:rPr>
      </w:pPr>
      <w:r w:rsidRPr="00FF2C49">
        <w:rPr>
          <w:rFonts w:cs="David" w:hint="cs"/>
          <w:rtl/>
        </w:rPr>
        <w:tab/>
        <w:t>האם יש חובה סטטוטורית שיושב הראש יהיה מוועדת הכספים?</w:t>
      </w:r>
    </w:p>
    <w:p w14:paraId="3BBA529F" w14:textId="77777777" w:rsidR="00FF2C49" w:rsidRPr="00FF2C49" w:rsidRDefault="00FF2C49" w:rsidP="00FF2C49">
      <w:pPr>
        <w:bidi/>
        <w:rPr>
          <w:rFonts w:cs="David" w:hint="cs"/>
          <w:rtl/>
        </w:rPr>
      </w:pPr>
    </w:p>
    <w:p w14:paraId="76006CCF" w14:textId="77777777" w:rsidR="00FF2C49" w:rsidRPr="00FF2C49" w:rsidRDefault="00FF2C49" w:rsidP="00FF2C49">
      <w:pPr>
        <w:bidi/>
        <w:rPr>
          <w:rFonts w:cs="David" w:hint="cs"/>
          <w:u w:val="single"/>
          <w:rtl/>
        </w:rPr>
      </w:pPr>
      <w:r w:rsidRPr="00FF2C49">
        <w:rPr>
          <w:rFonts w:cs="David"/>
          <w:u w:val="single"/>
          <w:rtl/>
        </w:rPr>
        <w:br w:type="page"/>
      </w:r>
      <w:r w:rsidRPr="00FF2C49">
        <w:rPr>
          <w:rFonts w:cs="David" w:hint="cs"/>
          <w:u w:val="single"/>
          <w:rtl/>
        </w:rPr>
        <w:t>ארבל אסטרחן:</w:t>
      </w:r>
    </w:p>
    <w:p w14:paraId="095B333E" w14:textId="77777777" w:rsidR="00FF2C49" w:rsidRPr="00FF2C49" w:rsidRDefault="00FF2C49" w:rsidP="00FF2C49">
      <w:pPr>
        <w:bidi/>
        <w:rPr>
          <w:rFonts w:cs="David" w:hint="cs"/>
          <w:rtl/>
        </w:rPr>
      </w:pPr>
    </w:p>
    <w:p w14:paraId="0AC996B0" w14:textId="77777777" w:rsidR="00FF2C49" w:rsidRPr="00FF2C49" w:rsidRDefault="00FF2C49" w:rsidP="00FF2C49">
      <w:pPr>
        <w:bidi/>
        <w:rPr>
          <w:rFonts w:cs="David" w:hint="cs"/>
          <w:rtl/>
        </w:rPr>
      </w:pPr>
      <w:r w:rsidRPr="00FF2C49">
        <w:rPr>
          <w:rFonts w:cs="David" w:hint="cs"/>
          <w:rtl/>
        </w:rPr>
        <w:tab/>
        <w:t>לא. אני אמרתי שנהוג שהיו"ר יהיה מבין הוועדה ששמה נקבע ראשון, זה נוהל שמופיע בכוכבית לתקנון, שמקובל בוועדות רבות משותפות שהיו"ר מהוועדה ששמה מופיע ראשון.</w:t>
      </w:r>
    </w:p>
    <w:p w14:paraId="72A68426" w14:textId="77777777" w:rsidR="00FF2C49" w:rsidRPr="00FF2C49" w:rsidRDefault="00FF2C49" w:rsidP="00FF2C49">
      <w:pPr>
        <w:bidi/>
        <w:rPr>
          <w:rFonts w:cs="David" w:hint="cs"/>
          <w:rtl/>
        </w:rPr>
      </w:pPr>
    </w:p>
    <w:p w14:paraId="79289811" w14:textId="77777777" w:rsidR="00FF2C49" w:rsidRPr="00FF2C49" w:rsidRDefault="00FF2C49" w:rsidP="00FF2C49">
      <w:pPr>
        <w:bidi/>
        <w:rPr>
          <w:rFonts w:cs="David" w:hint="cs"/>
          <w:u w:val="single"/>
          <w:rtl/>
        </w:rPr>
      </w:pPr>
      <w:r w:rsidRPr="00FF2C49">
        <w:rPr>
          <w:rFonts w:cs="David" w:hint="cs"/>
          <w:u w:val="single"/>
          <w:rtl/>
        </w:rPr>
        <w:t>גדעון סער:</w:t>
      </w:r>
    </w:p>
    <w:p w14:paraId="255EC488" w14:textId="77777777" w:rsidR="00FF2C49" w:rsidRPr="00FF2C49" w:rsidRDefault="00FF2C49" w:rsidP="00FF2C49">
      <w:pPr>
        <w:bidi/>
        <w:rPr>
          <w:rFonts w:cs="David" w:hint="cs"/>
          <w:u w:val="single"/>
          <w:rtl/>
        </w:rPr>
      </w:pPr>
    </w:p>
    <w:p w14:paraId="3FA64EBA" w14:textId="77777777" w:rsidR="00FF2C49" w:rsidRPr="00FF2C49" w:rsidRDefault="00FF2C49" w:rsidP="00FF2C49">
      <w:pPr>
        <w:bidi/>
        <w:rPr>
          <w:rFonts w:cs="David" w:hint="cs"/>
          <w:rtl/>
        </w:rPr>
      </w:pPr>
      <w:r w:rsidRPr="00FF2C49">
        <w:rPr>
          <w:rFonts w:cs="David" w:hint="cs"/>
          <w:rtl/>
        </w:rPr>
        <w:tab/>
        <w:t xml:space="preserve">מכיוון שזה החלוקה בתוך תקציב הביטחון, זה לא מסגרת תקציב אלא חלוקה </w:t>
      </w:r>
      <w:r w:rsidRPr="00FF2C49">
        <w:rPr>
          <w:rFonts w:cs="David"/>
          <w:rtl/>
        </w:rPr>
        <w:t>–</w:t>
      </w:r>
      <w:r w:rsidRPr="00FF2C49">
        <w:rPr>
          <w:rFonts w:cs="David" w:hint="cs"/>
          <w:rtl/>
        </w:rPr>
        <w:t xml:space="preserve"> יותר נכון שוועדת החוץ והביטחון תעמוד בראש, כי היא זאת ששומעת את כל צורכי הביטחון. מאחר שזאת חלוקה מתוך מסגרת התקציב, אני חושב שיותר נכון שוועדת החוץ והביטחון תעמוד בראש העניין הזה ולא ועדת הכספים, למרות שבענייני כספיים רצוי שועדת הכספים תעמוד.</w:t>
      </w:r>
    </w:p>
    <w:p w14:paraId="6A270DAF" w14:textId="77777777" w:rsidR="00FF2C49" w:rsidRPr="00FF2C49" w:rsidRDefault="00FF2C49" w:rsidP="00FF2C49">
      <w:pPr>
        <w:bidi/>
        <w:rPr>
          <w:rFonts w:cs="David" w:hint="cs"/>
          <w:rtl/>
        </w:rPr>
      </w:pPr>
    </w:p>
    <w:p w14:paraId="7744E3CA" w14:textId="77777777" w:rsidR="00FF2C49" w:rsidRPr="00FF2C49" w:rsidRDefault="00FF2C49" w:rsidP="00FF2C49">
      <w:pPr>
        <w:bidi/>
        <w:rPr>
          <w:rFonts w:cs="David" w:hint="cs"/>
          <w:u w:val="single"/>
          <w:rtl/>
        </w:rPr>
      </w:pPr>
      <w:r w:rsidRPr="00FF2C49">
        <w:rPr>
          <w:rFonts w:cs="David" w:hint="cs"/>
          <w:u w:val="single"/>
          <w:rtl/>
        </w:rPr>
        <w:t>אפרים סנה:</w:t>
      </w:r>
    </w:p>
    <w:p w14:paraId="28E3A7D5" w14:textId="77777777" w:rsidR="00FF2C49" w:rsidRPr="00FF2C49" w:rsidRDefault="00FF2C49" w:rsidP="00FF2C49">
      <w:pPr>
        <w:bidi/>
        <w:rPr>
          <w:rFonts w:cs="David" w:hint="cs"/>
          <w:u w:val="single"/>
          <w:rtl/>
        </w:rPr>
      </w:pPr>
    </w:p>
    <w:p w14:paraId="40AA5C23" w14:textId="77777777" w:rsidR="00FF2C49" w:rsidRPr="00FF2C49" w:rsidRDefault="00FF2C49" w:rsidP="00FF2C49">
      <w:pPr>
        <w:bidi/>
        <w:rPr>
          <w:rFonts w:cs="David" w:hint="cs"/>
          <w:rtl/>
        </w:rPr>
      </w:pPr>
      <w:r w:rsidRPr="00FF2C49">
        <w:rPr>
          <w:rFonts w:cs="David" w:hint="cs"/>
          <w:rtl/>
        </w:rPr>
        <w:tab/>
        <w:t xml:space="preserve"> יש דוח של וועדה של פרופסור אמנון רובינשטיין שמדבר על רפורמה בתקציב הביטחון. יושב ראש ועדת החוקה, שזה עתה נבחר, צריך לזרז את החקיקה בעניין הזה. אני אומר זאת בנוכחות היו"ר הנבחר של חוקה.</w:t>
      </w:r>
    </w:p>
    <w:p w14:paraId="629D88AC" w14:textId="77777777" w:rsidR="00FF2C49" w:rsidRPr="00FF2C49" w:rsidRDefault="00FF2C49" w:rsidP="00FF2C49">
      <w:pPr>
        <w:bidi/>
        <w:rPr>
          <w:rFonts w:cs="David" w:hint="cs"/>
          <w:rtl/>
        </w:rPr>
      </w:pPr>
    </w:p>
    <w:p w14:paraId="50912625" w14:textId="77777777" w:rsidR="00FF2C49" w:rsidRPr="00FF2C49" w:rsidRDefault="00FF2C49" w:rsidP="00FF2C49">
      <w:pPr>
        <w:bidi/>
        <w:rPr>
          <w:rFonts w:cs="David" w:hint="cs"/>
          <w:rtl/>
        </w:rPr>
      </w:pPr>
      <w:r w:rsidRPr="00FF2C49">
        <w:rPr>
          <w:rFonts w:cs="David" w:hint="cs"/>
          <w:u w:val="single"/>
          <w:rtl/>
        </w:rPr>
        <w:t>היו"ר רוחמה אברהם:</w:t>
      </w:r>
    </w:p>
    <w:p w14:paraId="6B71365A" w14:textId="77777777" w:rsidR="00FF2C49" w:rsidRPr="00FF2C49" w:rsidRDefault="00FF2C49" w:rsidP="00FF2C49">
      <w:pPr>
        <w:bidi/>
        <w:rPr>
          <w:rFonts w:cs="David" w:hint="cs"/>
          <w:rtl/>
        </w:rPr>
      </w:pPr>
    </w:p>
    <w:p w14:paraId="713EFD86" w14:textId="77777777" w:rsidR="00FF2C49" w:rsidRPr="00FF2C49" w:rsidRDefault="00FF2C49" w:rsidP="00FF2C49">
      <w:pPr>
        <w:bidi/>
        <w:rPr>
          <w:rFonts w:cs="David" w:hint="cs"/>
          <w:rtl/>
        </w:rPr>
      </w:pPr>
      <w:r w:rsidRPr="00FF2C49">
        <w:rPr>
          <w:rFonts w:cs="David" w:hint="cs"/>
          <w:rtl/>
        </w:rPr>
        <w:tab/>
        <w:t>מי בעד ההצעה?</w:t>
      </w:r>
    </w:p>
    <w:p w14:paraId="1890EE00" w14:textId="77777777" w:rsidR="00FF2C49" w:rsidRPr="00FF2C49" w:rsidRDefault="00FF2C49" w:rsidP="00FF2C49">
      <w:pPr>
        <w:bidi/>
        <w:rPr>
          <w:rFonts w:cs="David" w:hint="cs"/>
          <w:rtl/>
        </w:rPr>
      </w:pPr>
    </w:p>
    <w:p w14:paraId="0B073445" w14:textId="77777777" w:rsidR="00FF2C49" w:rsidRPr="00FF2C49" w:rsidRDefault="00FF2C49" w:rsidP="00FF2C49">
      <w:pPr>
        <w:bidi/>
        <w:rPr>
          <w:rFonts w:cs="David" w:hint="cs"/>
          <w:rtl/>
        </w:rPr>
      </w:pPr>
      <w:r w:rsidRPr="00FF2C49">
        <w:rPr>
          <w:rFonts w:cs="David" w:hint="cs"/>
          <w:rtl/>
        </w:rPr>
        <w:t xml:space="preserve">בעד </w:t>
      </w:r>
      <w:r w:rsidRPr="00FF2C49">
        <w:rPr>
          <w:rFonts w:cs="David"/>
          <w:rtl/>
        </w:rPr>
        <w:t>–</w:t>
      </w:r>
      <w:r w:rsidRPr="00FF2C49">
        <w:rPr>
          <w:rFonts w:cs="David" w:hint="cs"/>
          <w:rtl/>
        </w:rPr>
        <w:t xml:space="preserve"> 12</w:t>
      </w:r>
    </w:p>
    <w:p w14:paraId="2E6CEC5F" w14:textId="77777777" w:rsidR="00FF2C49" w:rsidRPr="00FF2C49" w:rsidRDefault="00FF2C49" w:rsidP="00FF2C49">
      <w:pPr>
        <w:bidi/>
        <w:rPr>
          <w:rFonts w:cs="David" w:hint="cs"/>
          <w:rtl/>
        </w:rPr>
      </w:pPr>
      <w:r w:rsidRPr="00FF2C49">
        <w:rPr>
          <w:rFonts w:cs="David" w:hint="cs"/>
          <w:rtl/>
        </w:rPr>
        <w:t xml:space="preserve">נגד </w:t>
      </w:r>
      <w:r w:rsidRPr="00FF2C49">
        <w:rPr>
          <w:rFonts w:cs="David"/>
          <w:rtl/>
        </w:rPr>
        <w:t>–</w:t>
      </w:r>
      <w:r w:rsidRPr="00FF2C49">
        <w:rPr>
          <w:rFonts w:cs="David" w:hint="cs"/>
          <w:rtl/>
        </w:rPr>
        <w:t xml:space="preserve"> 1</w:t>
      </w:r>
    </w:p>
    <w:p w14:paraId="23B4BFEC" w14:textId="77777777" w:rsidR="00FF2C49" w:rsidRPr="00FF2C49" w:rsidRDefault="00FF2C49" w:rsidP="00FF2C49">
      <w:pPr>
        <w:bidi/>
        <w:rPr>
          <w:rFonts w:cs="David" w:hint="cs"/>
          <w:rtl/>
        </w:rPr>
      </w:pPr>
    </w:p>
    <w:p w14:paraId="6833782E" w14:textId="77777777" w:rsidR="00FF2C49" w:rsidRPr="00FF2C49" w:rsidRDefault="00FF2C49" w:rsidP="00FF2C49">
      <w:pPr>
        <w:bidi/>
        <w:rPr>
          <w:rFonts w:cs="David" w:hint="cs"/>
          <w:rtl/>
        </w:rPr>
      </w:pPr>
      <w:r w:rsidRPr="00FF2C49">
        <w:rPr>
          <w:rFonts w:cs="David" w:hint="cs"/>
          <w:rtl/>
        </w:rPr>
        <w:t>לפיכך, אני קובעת שההצעה שהקראתי עברה ותעבור למליאה.</w:t>
      </w:r>
    </w:p>
    <w:p w14:paraId="19966670" w14:textId="77777777" w:rsidR="00FF2C49" w:rsidRPr="00FF2C49" w:rsidRDefault="00FF2C49" w:rsidP="00FF2C49">
      <w:pPr>
        <w:bidi/>
        <w:rPr>
          <w:rFonts w:cs="David" w:hint="cs"/>
          <w:rtl/>
        </w:rPr>
      </w:pPr>
    </w:p>
    <w:p w14:paraId="39E4957A" w14:textId="77777777" w:rsidR="00FF2C49" w:rsidRPr="00FF2C49" w:rsidRDefault="00FF2C49" w:rsidP="00FF2C49">
      <w:pPr>
        <w:bidi/>
        <w:jc w:val="center"/>
        <w:rPr>
          <w:rFonts w:cs="David" w:hint="cs"/>
          <w:b/>
          <w:bCs/>
          <w:u w:val="single"/>
          <w:rtl/>
        </w:rPr>
      </w:pPr>
      <w:r w:rsidRPr="00FF2C49">
        <w:rPr>
          <w:rFonts w:cs="David"/>
          <w:rtl/>
        </w:rPr>
        <w:br w:type="page"/>
      </w:r>
      <w:r w:rsidRPr="00FF2C49">
        <w:rPr>
          <w:rFonts w:cs="David" w:hint="cs"/>
          <w:b/>
          <w:bCs/>
          <w:u w:val="single"/>
          <w:rtl/>
        </w:rPr>
        <w:t xml:space="preserve">5. הקמת הוועדה לזכויות הילד </w:t>
      </w:r>
      <w:r w:rsidRPr="00FF2C49">
        <w:rPr>
          <w:rFonts w:cs="David"/>
          <w:b/>
          <w:bCs/>
          <w:u w:val="single"/>
          <w:rtl/>
        </w:rPr>
        <w:t>–</w:t>
      </w:r>
      <w:r w:rsidRPr="00FF2C49">
        <w:rPr>
          <w:rFonts w:cs="David" w:hint="cs"/>
          <w:b/>
          <w:bCs/>
          <w:u w:val="single"/>
          <w:rtl/>
        </w:rPr>
        <w:t xml:space="preserve"> לפי סעיף 17 לתקנון הכנסת.</w:t>
      </w:r>
    </w:p>
    <w:p w14:paraId="11474B68" w14:textId="77777777" w:rsidR="00FF2C49" w:rsidRPr="00FF2C49" w:rsidRDefault="00FF2C49" w:rsidP="00FF2C49">
      <w:pPr>
        <w:bidi/>
        <w:jc w:val="center"/>
        <w:rPr>
          <w:rFonts w:cs="David" w:hint="cs"/>
          <w:b/>
          <w:bCs/>
          <w:u w:val="single"/>
          <w:rtl/>
        </w:rPr>
      </w:pPr>
    </w:p>
    <w:p w14:paraId="77247F56" w14:textId="77777777" w:rsidR="00FF2C49" w:rsidRPr="00FF2C49" w:rsidRDefault="00FF2C49" w:rsidP="00FF2C49">
      <w:pPr>
        <w:bidi/>
        <w:rPr>
          <w:rFonts w:cs="David" w:hint="cs"/>
          <w:rtl/>
        </w:rPr>
      </w:pPr>
      <w:r w:rsidRPr="00FF2C49">
        <w:rPr>
          <w:rFonts w:cs="David" w:hint="cs"/>
          <w:u w:val="single"/>
          <w:rtl/>
        </w:rPr>
        <w:t>היו"ר רוחמה אברהם:</w:t>
      </w:r>
    </w:p>
    <w:p w14:paraId="4E360D0A" w14:textId="77777777" w:rsidR="00FF2C49" w:rsidRPr="00FF2C49" w:rsidRDefault="00FF2C49" w:rsidP="00FF2C49">
      <w:pPr>
        <w:bidi/>
        <w:rPr>
          <w:rFonts w:cs="David" w:hint="cs"/>
          <w:rtl/>
        </w:rPr>
      </w:pPr>
    </w:p>
    <w:p w14:paraId="0A9F09C9" w14:textId="77777777" w:rsidR="00FF2C49" w:rsidRPr="00FF2C49" w:rsidRDefault="00FF2C49" w:rsidP="00FF2C49">
      <w:pPr>
        <w:bidi/>
        <w:rPr>
          <w:rFonts w:cs="David" w:hint="cs"/>
          <w:rtl/>
        </w:rPr>
      </w:pPr>
      <w:r w:rsidRPr="00FF2C49">
        <w:rPr>
          <w:rFonts w:cs="David" w:hint="cs"/>
          <w:rtl/>
        </w:rPr>
        <w:tab/>
        <w:t xml:space="preserve">סעיף 17 לתקנון הכנסת קובע שהכנסת תבחר מזמן לזמן, לפי הצעת ועדת הכנסת, ועדה לעניין מסוים שדינה לכל דבר, כדין ועדה קבועה. אם לא קבעה הכנסת הוראות אחרות, הוועדה שאני מציעה פה היא ועדה לעניין זכויות הילד. אני אומרת שגם הוועדה הזו תואמה עם נציג האופוזציה, חבר הכנסת גדעון סער. הוועדה תהיה בת 15 חברים ואני מקריאה את שמותיהם: לסיעת קדימה 3 נציגים: חברת הכנסת רוחמה אברהם, חבר הכנסת דוד טל וחבר הכנסת זאב אלקין. לסיעת העבודה-מימד 3 נציגים: חברת הכנסת שלי יחימוביץ, חברת הכנסת נאדיה חילו וחבר הכנסת מיכאל מלכיאור. לסיעת ש"ס 2 נציגים: חבר הכנסת יעקב מרגי וחבר הכנסת אמנון כהן. לסיעת הליכוד </w:t>
      </w:r>
      <w:r w:rsidRPr="00FF2C49">
        <w:rPr>
          <w:rFonts w:cs="David"/>
          <w:rtl/>
        </w:rPr>
        <w:t>–</w:t>
      </w:r>
      <w:r w:rsidRPr="00FF2C49">
        <w:rPr>
          <w:rFonts w:cs="David" w:hint="cs"/>
          <w:rtl/>
        </w:rPr>
        <w:t xml:space="preserve"> נציג שאני מבקשת להעביר שמו אליי בימים הקרובים.</w:t>
      </w:r>
    </w:p>
    <w:p w14:paraId="12470CA2" w14:textId="77777777" w:rsidR="00FF2C49" w:rsidRPr="00FF2C49" w:rsidRDefault="00FF2C49" w:rsidP="00FF2C49">
      <w:pPr>
        <w:bidi/>
        <w:rPr>
          <w:rFonts w:cs="David" w:hint="cs"/>
          <w:rtl/>
        </w:rPr>
      </w:pPr>
    </w:p>
    <w:p w14:paraId="4ABC678F" w14:textId="77777777" w:rsidR="00FF2C49" w:rsidRPr="00FF2C49" w:rsidRDefault="00FF2C49" w:rsidP="00FF2C49">
      <w:pPr>
        <w:bidi/>
        <w:rPr>
          <w:rFonts w:cs="David" w:hint="cs"/>
          <w:u w:val="single"/>
          <w:rtl/>
        </w:rPr>
      </w:pPr>
      <w:r w:rsidRPr="00FF2C49">
        <w:rPr>
          <w:rFonts w:cs="David" w:hint="cs"/>
          <w:u w:val="single"/>
          <w:rtl/>
        </w:rPr>
        <w:t>גדעון סער:</w:t>
      </w:r>
    </w:p>
    <w:p w14:paraId="38DDC871" w14:textId="77777777" w:rsidR="00FF2C49" w:rsidRPr="00FF2C49" w:rsidRDefault="00FF2C49" w:rsidP="00FF2C49">
      <w:pPr>
        <w:bidi/>
        <w:rPr>
          <w:rFonts w:cs="David" w:hint="cs"/>
          <w:u w:val="single"/>
          <w:rtl/>
        </w:rPr>
      </w:pPr>
    </w:p>
    <w:p w14:paraId="2F5F7BAE" w14:textId="77777777" w:rsidR="00FF2C49" w:rsidRPr="00FF2C49" w:rsidRDefault="00FF2C49" w:rsidP="00FF2C49">
      <w:pPr>
        <w:bidi/>
        <w:rPr>
          <w:rFonts w:cs="David" w:hint="cs"/>
          <w:rtl/>
        </w:rPr>
      </w:pPr>
      <w:r w:rsidRPr="00FF2C49">
        <w:rPr>
          <w:rFonts w:cs="David" w:hint="cs"/>
          <w:rtl/>
        </w:rPr>
        <w:tab/>
        <w:t xml:space="preserve"> נציג הוועדה יהיה כנראה אני. אנחנו נודיע את זה באופן פורמלי בכתב.</w:t>
      </w:r>
    </w:p>
    <w:p w14:paraId="7D1899E0" w14:textId="77777777" w:rsidR="00FF2C49" w:rsidRPr="00FF2C49" w:rsidRDefault="00FF2C49" w:rsidP="00FF2C49">
      <w:pPr>
        <w:bidi/>
        <w:rPr>
          <w:rFonts w:cs="David" w:hint="cs"/>
          <w:rtl/>
        </w:rPr>
      </w:pPr>
    </w:p>
    <w:p w14:paraId="33D41425" w14:textId="77777777" w:rsidR="00FF2C49" w:rsidRPr="00FF2C49" w:rsidRDefault="00FF2C49" w:rsidP="00FF2C49">
      <w:pPr>
        <w:bidi/>
        <w:rPr>
          <w:rFonts w:cs="David" w:hint="cs"/>
          <w:rtl/>
        </w:rPr>
      </w:pPr>
      <w:r w:rsidRPr="00FF2C49">
        <w:rPr>
          <w:rFonts w:cs="David" w:hint="cs"/>
          <w:u w:val="single"/>
          <w:rtl/>
        </w:rPr>
        <w:t>היו"ר רוחמה אברהם:</w:t>
      </w:r>
    </w:p>
    <w:p w14:paraId="6A15AD53" w14:textId="77777777" w:rsidR="00FF2C49" w:rsidRPr="00FF2C49" w:rsidRDefault="00FF2C49" w:rsidP="00FF2C49">
      <w:pPr>
        <w:bidi/>
        <w:rPr>
          <w:rFonts w:cs="David" w:hint="cs"/>
          <w:rtl/>
        </w:rPr>
      </w:pPr>
    </w:p>
    <w:p w14:paraId="5CA739D8" w14:textId="77777777" w:rsidR="00FF2C49" w:rsidRPr="00FF2C49" w:rsidRDefault="00FF2C49" w:rsidP="00FF2C49">
      <w:pPr>
        <w:bidi/>
        <w:rPr>
          <w:rFonts w:cs="David" w:hint="cs"/>
          <w:rtl/>
        </w:rPr>
      </w:pPr>
      <w:r w:rsidRPr="00FF2C49">
        <w:rPr>
          <w:rFonts w:cs="David" w:hint="cs"/>
          <w:rtl/>
        </w:rPr>
        <w:tab/>
        <w:t xml:space="preserve">לסיעת ישראל ביתנו </w:t>
      </w:r>
      <w:r w:rsidRPr="00FF2C49">
        <w:rPr>
          <w:rFonts w:cs="David"/>
          <w:rtl/>
        </w:rPr>
        <w:t>–</w:t>
      </w:r>
      <w:r w:rsidRPr="00FF2C49">
        <w:rPr>
          <w:rFonts w:cs="David" w:hint="cs"/>
          <w:rtl/>
        </w:rPr>
        <w:t xml:space="preserve"> נציג אחד, חבר הכנסת אלכס מילר. לסיעת האיחוד הלאומי מפד"ל, נציג אחד </w:t>
      </w:r>
      <w:r w:rsidRPr="00FF2C49">
        <w:rPr>
          <w:rFonts w:cs="David"/>
          <w:rtl/>
        </w:rPr>
        <w:t>–</w:t>
      </w:r>
      <w:r w:rsidRPr="00FF2C49">
        <w:rPr>
          <w:rFonts w:cs="David" w:hint="cs"/>
          <w:rtl/>
        </w:rPr>
        <w:t xml:space="preserve"> חבר הכנסת אורי אריאל. לסיעת יהדות התורה </w:t>
      </w:r>
      <w:r w:rsidRPr="00FF2C49">
        <w:rPr>
          <w:rFonts w:cs="David"/>
          <w:rtl/>
        </w:rPr>
        <w:t>–</w:t>
      </w:r>
      <w:r w:rsidRPr="00FF2C49">
        <w:rPr>
          <w:rFonts w:cs="David" w:hint="cs"/>
          <w:rtl/>
        </w:rPr>
        <w:t xml:space="preserve"> חבר הכנסת שמואל הלפרט. לסיעת מרצ </w:t>
      </w:r>
      <w:r w:rsidRPr="00FF2C49">
        <w:rPr>
          <w:rFonts w:cs="David"/>
          <w:rtl/>
        </w:rPr>
        <w:t>–</w:t>
      </w:r>
      <w:r w:rsidRPr="00FF2C49">
        <w:rPr>
          <w:rFonts w:cs="David" w:hint="cs"/>
          <w:rtl/>
        </w:rPr>
        <w:t xml:space="preserve"> חבר הכנסת רן כהן. לסעית רע"ם-תע"ל </w:t>
      </w:r>
      <w:r w:rsidRPr="00FF2C49">
        <w:rPr>
          <w:rFonts w:cs="David"/>
          <w:rtl/>
        </w:rPr>
        <w:t>–</w:t>
      </w:r>
      <w:r w:rsidRPr="00FF2C49">
        <w:rPr>
          <w:rFonts w:cs="David" w:hint="cs"/>
          <w:rtl/>
        </w:rPr>
        <w:t xml:space="preserve"> חבר הכנסת אבראהים צרצור. לסעית חד"ש </w:t>
      </w:r>
      <w:r w:rsidRPr="00FF2C49">
        <w:rPr>
          <w:rFonts w:cs="David"/>
          <w:rtl/>
        </w:rPr>
        <w:t>–</w:t>
      </w:r>
      <w:r w:rsidRPr="00FF2C49">
        <w:rPr>
          <w:rFonts w:cs="David" w:hint="cs"/>
          <w:rtl/>
        </w:rPr>
        <w:t xml:space="preserve">  חבר הכנסת דב חנין. יושבת ראש הוועדה תהיה חברת הכנסת שלי יחימוביץ. </w:t>
      </w:r>
    </w:p>
    <w:p w14:paraId="1662F481" w14:textId="77777777" w:rsidR="00FF2C49" w:rsidRPr="00FF2C49" w:rsidRDefault="00FF2C49" w:rsidP="00FF2C49">
      <w:pPr>
        <w:bidi/>
        <w:rPr>
          <w:rFonts w:cs="David" w:hint="cs"/>
          <w:rtl/>
        </w:rPr>
      </w:pPr>
    </w:p>
    <w:p w14:paraId="6D4AB4F4" w14:textId="77777777" w:rsidR="00FF2C49" w:rsidRPr="00FF2C49" w:rsidRDefault="00FF2C49" w:rsidP="00FF2C49">
      <w:pPr>
        <w:bidi/>
        <w:rPr>
          <w:rFonts w:cs="David" w:hint="cs"/>
          <w:u w:val="single"/>
          <w:rtl/>
        </w:rPr>
      </w:pPr>
      <w:r w:rsidRPr="00FF2C49">
        <w:rPr>
          <w:rFonts w:cs="David" w:hint="cs"/>
          <w:u w:val="single"/>
          <w:rtl/>
        </w:rPr>
        <w:t>אפרים סנה:</w:t>
      </w:r>
    </w:p>
    <w:p w14:paraId="660CE867" w14:textId="77777777" w:rsidR="00FF2C49" w:rsidRPr="00FF2C49" w:rsidRDefault="00FF2C49" w:rsidP="00FF2C49">
      <w:pPr>
        <w:bidi/>
        <w:rPr>
          <w:rFonts w:cs="David" w:hint="cs"/>
          <w:u w:val="single"/>
          <w:rtl/>
        </w:rPr>
      </w:pPr>
    </w:p>
    <w:p w14:paraId="183CA9B0" w14:textId="77777777" w:rsidR="00FF2C49" w:rsidRPr="00FF2C49" w:rsidRDefault="00FF2C49" w:rsidP="00FF2C49">
      <w:pPr>
        <w:bidi/>
        <w:rPr>
          <w:rFonts w:cs="David" w:hint="cs"/>
          <w:rtl/>
        </w:rPr>
      </w:pPr>
      <w:r w:rsidRPr="00FF2C49">
        <w:rPr>
          <w:rFonts w:cs="David" w:hint="cs"/>
          <w:rtl/>
        </w:rPr>
        <w:tab/>
        <w:t xml:space="preserve">ברוטציה. </w:t>
      </w:r>
    </w:p>
    <w:p w14:paraId="6A46787C" w14:textId="77777777" w:rsidR="00FF2C49" w:rsidRPr="00FF2C49" w:rsidRDefault="00FF2C49" w:rsidP="00FF2C49">
      <w:pPr>
        <w:bidi/>
        <w:rPr>
          <w:rFonts w:cs="David" w:hint="cs"/>
          <w:rtl/>
        </w:rPr>
      </w:pPr>
    </w:p>
    <w:p w14:paraId="2C892C0D" w14:textId="77777777" w:rsidR="00FF2C49" w:rsidRPr="00FF2C49" w:rsidRDefault="00FF2C49" w:rsidP="00FF2C49">
      <w:pPr>
        <w:bidi/>
        <w:rPr>
          <w:rFonts w:cs="David" w:hint="cs"/>
          <w:rtl/>
        </w:rPr>
      </w:pPr>
      <w:r w:rsidRPr="00FF2C49">
        <w:rPr>
          <w:rFonts w:cs="David" w:hint="cs"/>
          <w:u w:val="single"/>
          <w:rtl/>
        </w:rPr>
        <w:t>היו"ר רוחמה אברהם:</w:t>
      </w:r>
    </w:p>
    <w:p w14:paraId="256BC3FE" w14:textId="77777777" w:rsidR="00FF2C49" w:rsidRPr="00FF2C49" w:rsidRDefault="00FF2C49" w:rsidP="00FF2C49">
      <w:pPr>
        <w:bidi/>
        <w:rPr>
          <w:rFonts w:cs="David" w:hint="cs"/>
          <w:rtl/>
        </w:rPr>
      </w:pPr>
    </w:p>
    <w:p w14:paraId="324AB5E0" w14:textId="77777777" w:rsidR="00FF2C49" w:rsidRPr="00FF2C49" w:rsidRDefault="00FF2C49" w:rsidP="00FF2C49">
      <w:pPr>
        <w:bidi/>
        <w:rPr>
          <w:rFonts w:cs="David" w:hint="cs"/>
          <w:rtl/>
        </w:rPr>
      </w:pPr>
      <w:r w:rsidRPr="00FF2C49">
        <w:rPr>
          <w:rFonts w:cs="David" w:hint="cs"/>
          <w:rtl/>
        </w:rPr>
        <w:tab/>
        <w:t xml:space="preserve">בהתאם לבקשתו של חבר הכנסת אפריים סנה, רשות הוועדה תהיה ברוטציה של חברת הכנסת שלי יחימוביץ וחברת הכנסת נאדיה חילו. </w:t>
      </w:r>
    </w:p>
    <w:p w14:paraId="77301A9A" w14:textId="77777777" w:rsidR="00FF2C49" w:rsidRPr="00FF2C49" w:rsidRDefault="00FF2C49" w:rsidP="00FF2C49">
      <w:pPr>
        <w:bidi/>
        <w:rPr>
          <w:rFonts w:cs="David" w:hint="cs"/>
          <w:rtl/>
        </w:rPr>
      </w:pPr>
    </w:p>
    <w:p w14:paraId="0B798A0C" w14:textId="77777777" w:rsidR="00FF2C49" w:rsidRPr="00FF2C49" w:rsidRDefault="00FF2C49" w:rsidP="00FF2C49">
      <w:pPr>
        <w:bidi/>
        <w:rPr>
          <w:rFonts w:cs="David" w:hint="cs"/>
          <w:rtl/>
        </w:rPr>
      </w:pPr>
      <w:r w:rsidRPr="00FF2C49">
        <w:rPr>
          <w:rFonts w:cs="David" w:hint="cs"/>
          <w:rtl/>
        </w:rPr>
        <w:tab/>
        <w:t>סמכויות הוועדה: "הגנה על ילדים וקידום מעמד ילדים ובני נוער במטרה לממש את זכויותיהם ברוח האמנה הבינלאומית לזכויות הילד. לרבות מימוש העקרונות של טובת הילד, אי אפליה, הזכות להתפתחות בתנאים נאותים, הזכות של ילדים ובני נוער להשמיע את דעתם בעניינים הנוגעים להם."</w:t>
      </w:r>
    </w:p>
    <w:p w14:paraId="50B1AAD3" w14:textId="77777777" w:rsidR="00FF2C49" w:rsidRPr="00FF2C49" w:rsidRDefault="00FF2C49" w:rsidP="00FF2C49">
      <w:pPr>
        <w:bidi/>
        <w:rPr>
          <w:rFonts w:cs="David" w:hint="cs"/>
          <w:rtl/>
        </w:rPr>
      </w:pPr>
    </w:p>
    <w:p w14:paraId="4AF350E5" w14:textId="77777777" w:rsidR="00FF2C49" w:rsidRPr="00FF2C49" w:rsidRDefault="00FF2C49" w:rsidP="00FF2C49">
      <w:pPr>
        <w:bidi/>
        <w:rPr>
          <w:rFonts w:cs="David" w:hint="cs"/>
          <w:rtl/>
        </w:rPr>
      </w:pPr>
      <w:r w:rsidRPr="00FF2C49">
        <w:rPr>
          <w:rFonts w:cs="David" w:hint="cs"/>
          <w:rtl/>
        </w:rPr>
        <w:tab/>
        <w:t>מי בעד? מי נגד?</w:t>
      </w:r>
    </w:p>
    <w:p w14:paraId="73733EC6" w14:textId="77777777" w:rsidR="00FF2C49" w:rsidRPr="00FF2C49" w:rsidRDefault="00FF2C49" w:rsidP="00FF2C49">
      <w:pPr>
        <w:bidi/>
        <w:rPr>
          <w:rFonts w:cs="David" w:hint="cs"/>
          <w:rtl/>
        </w:rPr>
      </w:pPr>
    </w:p>
    <w:p w14:paraId="273C2D1D" w14:textId="77777777" w:rsidR="00FF2C49" w:rsidRPr="00FF2C49" w:rsidRDefault="00FF2C49" w:rsidP="00FF2C49">
      <w:pPr>
        <w:bidi/>
        <w:ind w:firstLine="567"/>
        <w:rPr>
          <w:rFonts w:cs="David" w:hint="cs"/>
          <w:rtl/>
        </w:rPr>
      </w:pPr>
      <w:r w:rsidRPr="00FF2C49">
        <w:rPr>
          <w:rFonts w:cs="David" w:hint="cs"/>
          <w:rtl/>
        </w:rPr>
        <w:t>ההצעה התקבלה פה אחד.</w:t>
      </w:r>
    </w:p>
    <w:p w14:paraId="4A9B7CB0" w14:textId="77777777" w:rsidR="00FF2C49" w:rsidRPr="00FF2C49" w:rsidRDefault="00FF2C49" w:rsidP="00FF2C49">
      <w:pPr>
        <w:bidi/>
        <w:rPr>
          <w:rFonts w:cs="David" w:hint="cs"/>
          <w:rtl/>
        </w:rPr>
      </w:pPr>
    </w:p>
    <w:p w14:paraId="4A0B4CE5" w14:textId="77777777" w:rsidR="00FF2C49" w:rsidRPr="00FF2C49" w:rsidRDefault="00FF2C49" w:rsidP="00FF2C49">
      <w:pPr>
        <w:bidi/>
        <w:jc w:val="center"/>
        <w:rPr>
          <w:rFonts w:cs="David" w:hint="cs"/>
          <w:b/>
          <w:bCs/>
          <w:u w:val="single"/>
          <w:rtl/>
        </w:rPr>
      </w:pPr>
      <w:r w:rsidRPr="00FF2C49">
        <w:rPr>
          <w:rFonts w:cs="David"/>
          <w:rtl/>
        </w:rPr>
        <w:br w:type="page"/>
      </w:r>
      <w:r w:rsidRPr="00FF2C49">
        <w:rPr>
          <w:rFonts w:cs="David" w:hint="cs"/>
          <w:b/>
          <w:bCs/>
          <w:u w:val="single"/>
          <w:rtl/>
        </w:rPr>
        <w:t>מכסת הצעות חוק והצעות לסדר היום לסיעותיהם במושב הראשון של הכנסת השבע-עשרה</w:t>
      </w:r>
    </w:p>
    <w:p w14:paraId="2E91C8AE" w14:textId="77777777" w:rsidR="00FF2C49" w:rsidRPr="00FF2C49" w:rsidRDefault="00FF2C49" w:rsidP="00FF2C49">
      <w:pPr>
        <w:bidi/>
        <w:rPr>
          <w:rFonts w:cs="David" w:hint="cs"/>
          <w:rtl/>
        </w:rPr>
      </w:pPr>
    </w:p>
    <w:p w14:paraId="29CC8CBC" w14:textId="77777777" w:rsidR="00FF2C49" w:rsidRPr="00FF2C49" w:rsidRDefault="00FF2C49" w:rsidP="00FF2C49">
      <w:pPr>
        <w:bidi/>
        <w:rPr>
          <w:rFonts w:cs="David" w:hint="cs"/>
          <w:rtl/>
        </w:rPr>
      </w:pPr>
      <w:r w:rsidRPr="00FF2C49">
        <w:rPr>
          <w:rFonts w:cs="David" w:hint="cs"/>
          <w:u w:val="single"/>
          <w:rtl/>
        </w:rPr>
        <w:t>היו"ר רוחמה אברהם:</w:t>
      </w:r>
    </w:p>
    <w:p w14:paraId="273FD3C0" w14:textId="77777777" w:rsidR="00FF2C49" w:rsidRPr="00FF2C49" w:rsidRDefault="00FF2C49" w:rsidP="00FF2C49">
      <w:pPr>
        <w:bidi/>
        <w:rPr>
          <w:rFonts w:cs="David" w:hint="cs"/>
          <w:rtl/>
        </w:rPr>
      </w:pPr>
    </w:p>
    <w:p w14:paraId="56AB4337" w14:textId="77777777" w:rsidR="00FF2C49" w:rsidRPr="00FF2C49" w:rsidRDefault="00FF2C49" w:rsidP="00FF2C49">
      <w:pPr>
        <w:bidi/>
        <w:rPr>
          <w:rFonts w:cs="David" w:hint="cs"/>
          <w:rtl/>
        </w:rPr>
      </w:pPr>
      <w:r w:rsidRPr="00FF2C49">
        <w:rPr>
          <w:rFonts w:cs="David" w:hint="cs"/>
          <w:rtl/>
        </w:rPr>
        <w:tab/>
        <w:t>לפי סעיף 81 לתקנון הכנסת, נדרשת ועדת הכנסת לקבוע את מכסת הצעות החוק והצעות לסדר היום שיכולים חברי הכנסת והסיעות להגיש במהלך כל מושב. כמקובל, מזכירות הכנסת מכינה הצעה מבוססת על גודל הסיעות, וכפי שהיה מקובל בעבר, כך נהגנו גם היום. נתנו מכסה גדולה יותר לסיעות האופוזיציה. אני מזכירה שוב שגם ההצעה הזו תואמה עם נציג האופוזיציה, חבר הכנסת גדעון סער. מזכיר הכנסת, אריה האן, יציג את דבריו.</w:t>
      </w:r>
    </w:p>
    <w:p w14:paraId="033E865A" w14:textId="77777777" w:rsidR="00FF2C49" w:rsidRPr="00FF2C49" w:rsidRDefault="00FF2C49" w:rsidP="00FF2C49">
      <w:pPr>
        <w:bidi/>
        <w:rPr>
          <w:rFonts w:cs="David" w:hint="cs"/>
          <w:rtl/>
        </w:rPr>
      </w:pPr>
    </w:p>
    <w:p w14:paraId="10B4D75B" w14:textId="77777777" w:rsidR="00FF2C49" w:rsidRPr="00FF2C49" w:rsidRDefault="00FF2C49" w:rsidP="00FF2C49">
      <w:pPr>
        <w:bidi/>
        <w:rPr>
          <w:rFonts w:cs="David" w:hint="cs"/>
          <w:rtl/>
        </w:rPr>
      </w:pPr>
      <w:r w:rsidRPr="00FF2C49">
        <w:rPr>
          <w:rFonts w:cs="David" w:hint="cs"/>
          <w:u w:val="single"/>
          <w:rtl/>
        </w:rPr>
        <w:t>מזכיר הכנסת אריה האן:</w:t>
      </w:r>
    </w:p>
    <w:p w14:paraId="04B67B6E" w14:textId="77777777" w:rsidR="00FF2C49" w:rsidRPr="00FF2C49" w:rsidRDefault="00FF2C49" w:rsidP="00FF2C49">
      <w:pPr>
        <w:bidi/>
        <w:rPr>
          <w:rFonts w:cs="David" w:hint="cs"/>
          <w:rtl/>
        </w:rPr>
      </w:pPr>
    </w:p>
    <w:p w14:paraId="67A9EC5F" w14:textId="77777777" w:rsidR="00FF2C49" w:rsidRPr="00FF2C49" w:rsidRDefault="00FF2C49" w:rsidP="00FF2C49">
      <w:pPr>
        <w:bidi/>
        <w:rPr>
          <w:rFonts w:cs="David" w:hint="cs"/>
          <w:rtl/>
        </w:rPr>
      </w:pPr>
      <w:r w:rsidRPr="00FF2C49">
        <w:rPr>
          <w:rFonts w:cs="David" w:hint="cs"/>
          <w:rtl/>
        </w:rPr>
        <w:tab/>
        <w:t xml:space="preserve">ההצעה שלנו היא: קבענו 12 שבועות. יש יותר מ-12 שבועות עבודה בכנס הזה. אנחנו הצענו, כפי שהיה נהוג בקואליציה, לכל חבר כנסת שתי הצעות ולאופוזיציה 3.5 הצעות, כשהמבנה הוא 23 הצעות חוק לדיון מוקדם ורגילות בכל יום רביעי, כשלזה מצטרפות הצעות דחופות. אתם יכולים לבדוק אותי, יש שתי טעויות </w:t>
      </w:r>
      <w:r w:rsidRPr="00FF2C49">
        <w:rPr>
          <w:rFonts w:cs="David"/>
          <w:rtl/>
        </w:rPr>
        <w:t>–</w:t>
      </w:r>
      <w:r w:rsidRPr="00FF2C49">
        <w:rPr>
          <w:rFonts w:cs="David" w:hint="cs"/>
          <w:rtl/>
        </w:rPr>
        <w:t xml:space="preserve"> בקדימה צריך להיות 32 לחלק 12, בסיעת רע"ם צריך להיות 14 לחלק ל-12, שווה 1.16. אלה החישובים. מה שחשוב זה התוצאה שמופיעה בעמוד הנלווה, שסיעות הקואליציה מקבלות כך: קדימה, כל יום רביעי, 3 הצעות. עבודה </w:t>
      </w:r>
      <w:r w:rsidRPr="00FF2C49">
        <w:rPr>
          <w:rFonts w:cs="David"/>
          <w:rtl/>
        </w:rPr>
        <w:t>–</w:t>
      </w:r>
      <w:r w:rsidRPr="00FF2C49">
        <w:rPr>
          <w:rFonts w:cs="David" w:hint="cs"/>
          <w:rtl/>
        </w:rPr>
        <w:t xml:space="preserve"> 2 הצעות. ש"ס </w:t>
      </w:r>
      <w:r w:rsidRPr="00FF2C49">
        <w:rPr>
          <w:rFonts w:cs="David"/>
          <w:rtl/>
        </w:rPr>
        <w:t>–</w:t>
      </w:r>
      <w:r w:rsidRPr="00FF2C49">
        <w:rPr>
          <w:rFonts w:cs="David" w:hint="cs"/>
          <w:rtl/>
        </w:rPr>
        <w:t xml:space="preserve"> הצעה אחת, גיל </w:t>
      </w:r>
      <w:r w:rsidRPr="00FF2C49">
        <w:rPr>
          <w:rFonts w:cs="David"/>
          <w:rtl/>
        </w:rPr>
        <w:t>–</w:t>
      </w:r>
      <w:r w:rsidRPr="00FF2C49">
        <w:rPr>
          <w:rFonts w:cs="David" w:hint="cs"/>
          <w:rtl/>
        </w:rPr>
        <w:t xml:space="preserve"> הצעה אחת . סיעות האופוזיציה בכל יום רביעי: ליכוד </w:t>
      </w:r>
      <w:r w:rsidRPr="00FF2C49">
        <w:rPr>
          <w:rFonts w:cs="David"/>
          <w:rtl/>
        </w:rPr>
        <w:t>–</w:t>
      </w:r>
      <w:r w:rsidRPr="00FF2C49">
        <w:rPr>
          <w:rFonts w:cs="David" w:hint="cs"/>
          <w:rtl/>
        </w:rPr>
        <w:t xml:space="preserve"> 4 הצעות, ישראל ביתנו </w:t>
      </w:r>
      <w:r w:rsidRPr="00FF2C49">
        <w:rPr>
          <w:rFonts w:cs="David"/>
          <w:rtl/>
        </w:rPr>
        <w:t>–</w:t>
      </w:r>
      <w:r w:rsidRPr="00FF2C49">
        <w:rPr>
          <w:rFonts w:cs="David" w:hint="cs"/>
          <w:rtl/>
        </w:rPr>
        <w:t xml:space="preserve"> 3 הצעות, איחוד לאומי </w:t>
      </w:r>
      <w:r w:rsidRPr="00FF2C49">
        <w:rPr>
          <w:rFonts w:cs="David"/>
          <w:rtl/>
        </w:rPr>
        <w:t>–</w:t>
      </w:r>
      <w:r w:rsidRPr="00FF2C49">
        <w:rPr>
          <w:rFonts w:cs="David" w:hint="cs"/>
          <w:rtl/>
        </w:rPr>
        <w:t xml:space="preserve"> 3 הצעות, יהדות התורה </w:t>
      </w:r>
      <w:r w:rsidRPr="00FF2C49">
        <w:rPr>
          <w:rFonts w:cs="David"/>
          <w:rtl/>
        </w:rPr>
        <w:t>–</w:t>
      </w:r>
      <w:r w:rsidRPr="00FF2C49">
        <w:rPr>
          <w:rFonts w:cs="David" w:hint="cs"/>
          <w:rtl/>
        </w:rPr>
        <w:t xml:space="preserve"> 2 הצעות. מרצ </w:t>
      </w:r>
      <w:r w:rsidRPr="00FF2C49">
        <w:rPr>
          <w:rFonts w:cs="David"/>
          <w:rtl/>
        </w:rPr>
        <w:t>–</w:t>
      </w:r>
      <w:r w:rsidRPr="00FF2C49">
        <w:rPr>
          <w:rFonts w:cs="David" w:hint="cs"/>
          <w:rtl/>
        </w:rPr>
        <w:t xml:space="preserve"> 1, חד"ש, בל"ד , רע"ם </w:t>
      </w:r>
      <w:r w:rsidRPr="00FF2C49">
        <w:rPr>
          <w:rFonts w:cs="David"/>
          <w:rtl/>
        </w:rPr>
        <w:t>–</w:t>
      </w:r>
      <w:r w:rsidRPr="00FF2C49">
        <w:rPr>
          <w:rFonts w:cs="David" w:hint="cs"/>
          <w:rtl/>
        </w:rPr>
        <w:t xml:space="preserve"> כל אחד 1. אי אפשר היה לדייק ולכן עיגלנו כלפי מעלה וכלפי מטה, סך הכל 23 הצעות כל שבוע.</w:t>
      </w:r>
    </w:p>
    <w:p w14:paraId="7CDDE84D" w14:textId="77777777" w:rsidR="00FF2C49" w:rsidRPr="00FF2C49" w:rsidRDefault="00FF2C49" w:rsidP="00FF2C49">
      <w:pPr>
        <w:bidi/>
        <w:rPr>
          <w:rFonts w:cs="David" w:hint="cs"/>
          <w:rtl/>
        </w:rPr>
      </w:pPr>
    </w:p>
    <w:p w14:paraId="6825D279" w14:textId="77777777" w:rsidR="00FF2C49" w:rsidRPr="00FF2C49" w:rsidRDefault="00FF2C49" w:rsidP="00FF2C49">
      <w:pPr>
        <w:pStyle w:val="Heading5"/>
        <w:jc w:val="left"/>
        <w:rPr>
          <w:rFonts w:hint="cs"/>
          <w:rtl/>
        </w:rPr>
      </w:pPr>
      <w:r w:rsidRPr="00FF2C49">
        <w:rPr>
          <w:rFonts w:hint="cs"/>
          <w:u w:val="single"/>
          <w:rtl/>
        </w:rPr>
        <w:t>אסתרינה טרטמן:</w:t>
      </w:r>
    </w:p>
    <w:p w14:paraId="0E085995" w14:textId="77777777" w:rsidR="00FF2C49" w:rsidRPr="00FF2C49" w:rsidRDefault="00FF2C49" w:rsidP="00FF2C49">
      <w:pPr>
        <w:pStyle w:val="Heading5"/>
        <w:jc w:val="left"/>
        <w:rPr>
          <w:rFonts w:hint="cs"/>
          <w:rtl/>
        </w:rPr>
      </w:pPr>
    </w:p>
    <w:p w14:paraId="716152A3" w14:textId="77777777" w:rsidR="00FF2C49" w:rsidRPr="00FF2C49" w:rsidRDefault="00FF2C49" w:rsidP="00FF2C49">
      <w:pPr>
        <w:bidi/>
        <w:rPr>
          <w:rFonts w:cs="David" w:hint="cs"/>
          <w:rtl/>
        </w:rPr>
      </w:pPr>
      <w:r w:rsidRPr="00FF2C49">
        <w:rPr>
          <w:rFonts w:cs="David" w:hint="cs"/>
          <w:rtl/>
        </w:rPr>
        <w:tab/>
        <w:t xml:space="preserve">אני מברכת על העשייה של מזכירות הכנסת. קיבלתי חוות דעת מכאלה שיש להם ניסיון בבית, הם הגדירו את מזכירות הכנסת כאלופה. אני מברכת ואני שמחה שהצטרפתי לאלופים.  אבל יש לי בקשה: בגלל שישראל ביתנו היא מפלגה שהפכה גדולה במפתיע ואנחנו יושבים על מסגרת גבולית, אם אני סופרת את מלא שבועות המליאה, יש לי הפרש כזה שמקנה לי גבולי למקום ה-39. אני רוצה לבקש שבאופן מיוחד, אני מבינה את הספירה ואת השיקול ואני באמת יושבת בתווך, אם אני סופרת 0.2 במצטבר על כל השבועות המלאים, אני מגיעה להצעה נוספת. אני רוצה שזה יהיה בהסכמה, שיאפשרו לי בשבוע אחד להכניס לתוך המליאה פעם אחת 4 הצעות במקום 3. </w:t>
      </w:r>
    </w:p>
    <w:p w14:paraId="3DAC292E" w14:textId="77777777" w:rsidR="00FF2C49" w:rsidRPr="00FF2C49" w:rsidRDefault="00FF2C49" w:rsidP="00FF2C49">
      <w:pPr>
        <w:bidi/>
        <w:rPr>
          <w:rFonts w:cs="David" w:hint="cs"/>
          <w:rtl/>
        </w:rPr>
      </w:pPr>
    </w:p>
    <w:p w14:paraId="10B4AE31" w14:textId="77777777" w:rsidR="00FF2C49" w:rsidRPr="00FF2C49" w:rsidRDefault="00FF2C49" w:rsidP="00FF2C49">
      <w:pPr>
        <w:bidi/>
        <w:rPr>
          <w:rFonts w:cs="David" w:hint="cs"/>
          <w:rtl/>
        </w:rPr>
      </w:pPr>
      <w:r w:rsidRPr="00FF2C49">
        <w:rPr>
          <w:rFonts w:cs="David" w:hint="cs"/>
          <w:u w:val="single"/>
          <w:rtl/>
        </w:rPr>
        <w:t>אביגדור יצחקי:</w:t>
      </w:r>
    </w:p>
    <w:p w14:paraId="7E8B5787" w14:textId="77777777" w:rsidR="00FF2C49" w:rsidRPr="00FF2C49" w:rsidRDefault="00FF2C49" w:rsidP="00FF2C49">
      <w:pPr>
        <w:bidi/>
        <w:rPr>
          <w:rFonts w:cs="David" w:hint="cs"/>
          <w:rtl/>
        </w:rPr>
      </w:pPr>
    </w:p>
    <w:p w14:paraId="42A9CC0E" w14:textId="77777777" w:rsidR="00FF2C49" w:rsidRPr="00FF2C49" w:rsidRDefault="00FF2C49" w:rsidP="00FF2C49">
      <w:pPr>
        <w:bidi/>
        <w:rPr>
          <w:rFonts w:cs="David" w:hint="cs"/>
          <w:rtl/>
        </w:rPr>
      </w:pPr>
      <w:r w:rsidRPr="00FF2C49">
        <w:rPr>
          <w:rFonts w:cs="David" w:hint="cs"/>
          <w:rtl/>
        </w:rPr>
        <w:tab/>
        <w:t xml:space="preserve"> בתנאי שההצעה תתואם אתנו.</w:t>
      </w:r>
    </w:p>
    <w:p w14:paraId="0706123A" w14:textId="77777777" w:rsidR="00FF2C49" w:rsidRPr="00FF2C49" w:rsidRDefault="00FF2C49" w:rsidP="00FF2C49">
      <w:pPr>
        <w:bidi/>
        <w:rPr>
          <w:rFonts w:cs="David" w:hint="cs"/>
          <w:rtl/>
        </w:rPr>
      </w:pPr>
    </w:p>
    <w:p w14:paraId="0EF5E615" w14:textId="77777777" w:rsidR="00FF2C49" w:rsidRPr="00FF2C49" w:rsidRDefault="00FF2C49" w:rsidP="00FF2C49">
      <w:pPr>
        <w:pStyle w:val="Heading5"/>
        <w:jc w:val="left"/>
        <w:rPr>
          <w:rFonts w:hint="cs"/>
          <w:rtl/>
        </w:rPr>
      </w:pPr>
      <w:r w:rsidRPr="00FF2C49">
        <w:rPr>
          <w:rFonts w:hint="cs"/>
          <w:u w:val="single"/>
          <w:rtl/>
        </w:rPr>
        <w:t>אסתרינה טרטמן:</w:t>
      </w:r>
    </w:p>
    <w:p w14:paraId="0A887126" w14:textId="77777777" w:rsidR="00FF2C49" w:rsidRPr="00FF2C49" w:rsidRDefault="00FF2C49" w:rsidP="00FF2C49">
      <w:pPr>
        <w:pStyle w:val="Heading5"/>
        <w:jc w:val="left"/>
        <w:rPr>
          <w:rFonts w:hint="cs"/>
          <w:rtl/>
        </w:rPr>
      </w:pPr>
    </w:p>
    <w:p w14:paraId="2F697727" w14:textId="77777777" w:rsidR="00FF2C49" w:rsidRPr="00FF2C49" w:rsidRDefault="00FF2C49" w:rsidP="00FF2C49">
      <w:pPr>
        <w:bidi/>
        <w:rPr>
          <w:rFonts w:cs="David" w:hint="cs"/>
          <w:rtl/>
        </w:rPr>
      </w:pPr>
      <w:r w:rsidRPr="00FF2C49">
        <w:rPr>
          <w:rFonts w:cs="David" w:hint="cs"/>
          <w:rtl/>
        </w:rPr>
        <w:tab/>
        <w:t>אני רוצה שזה ייכנס לפרוטוקול ותהיה הסכמה.</w:t>
      </w:r>
    </w:p>
    <w:p w14:paraId="7C0CDD6B" w14:textId="77777777" w:rsidR="00FF2C49" w:rsidRPr="00FF2C49" w:rsidRDefault="00FF2C49" w:rsidP="00FF2C49">
      <w:pPr>
        <w:bidi/>
        <w:rPr>
          <w:rFonts w:cs="David" w:hint="cs"/>
          <w:rtl/>
        </w:rPr>
      </w:pPr>
    </w:p>
    <w:p w14:paraId="1497524D" w14:textId="77777777" w:rsidR="00FF2C49" w:rsidRPr="00FF2C49" w:rsidRDefault="00FF2C49" w:rsidP="00FF2C49">
      <w:pPr>
        <w:bidi/>
        <w:rPr>
          <w:rFonts w:cs="David" w:hint="cs"/>
          <w:rtl/>
        </w:rPr>
      </w:pPr>
      <w:r w:rsidRPr="00FF2C49">
        <w:rPr>
          <w:rFonts w:cs="David" w:hint="cs"/>
          <w:u w:val="single"/>
          <w:rtl/>
        </w:rPr>
        <w:t>היו"ר רוחמה אברהם:</w:t>
      </w:r>
    </w:p>
    <w:p w14:paraId="0C3D1457" w14:textId="77777777" w:rsidR="00FF2C49" w:rsidRPr="00FF2C49" w:rsidRDefault="00FF2C49" w:rsidP="00FF2C49">
      <w:pPr>
        <w:bidi/>
        <w:rPr>
          <w:rFonts w:cs="David" w:hint="cs"/>
          <w:rtl/>
        </w:rPr>
      </w:pPr>
    </w:p>
    <w:p w14:paraId="1E420235" w14:textId="77777777" w:rsidR="00FF2C49" w:rsidRPr="00FF2C49" w:rsidRDefault="00FF2C49" w:rsidP="00FF2C49">
      <w:pPr>
        <w:bidi/>
        <w:rPr>
          <w:rFonts w:cs="David" w:hint="cs"/>
          <w:rtl/>
        </w:rPr>
      </w:pPr>
      <w:r w:rsidRPr="00FF2C49">
        <w:rPr>
          <w:rFonts w:cs="David" w:hint="cs"/>
          <w:rtl/>
        </w:rPr>
        <w:tab/>
        <w:t>אני מקבלת את ההצעה.</w:t>
      </w:r>
    </w:p>
    <w:p w14:paraId="655B725C" w14:textId="77777777" w:rsidR="00FF2C49" w:rsidRPr="00FF2C49" w:rsidRDefault="00FF2C49" w:rsidP="00FF2C49">
      <w:pPr>
        <w:bidi/>
        <w:rPr>
          <w:rFonts w:cs="David" w:hint="cs"/>
          <w:rtl/>
        </w:rPr>
      </w:pPr>
    </w:p>
    <w:p w14:paraId="003F1BBA" w14:textId="77777777" w:rsidR="00FF2C49" w:rsidRPr="00FF2C49" w:rsidRDefault="00FF2C49" w:rsidP="00FF2C49">
      <w:pPr>
        <w:pStyle w:val="Heading5"/>
        <w:jc w:val="left"/>
        <w:rPr>
          <w:rFonts w:hint="cs"/>
          <w:rtl/>
        </w:rPr>
      </w:pPr>
      <w:r w:rsidRPr="00FF2C49">
        <w:rPr>
          <w:rFonts w:hint="cs"/>
          <w:u w:val="single"/>
          <w:rtl/>
        </w:rPr>
        <w:t>אסתרינה טרטמן:</w:t>
      </w:r>
    </w:p>
    <w:p w14:paraId="10175C0E" w14:textId="77777777" w:rsidR="00FF2C49" w:rsidRPr="00FF2C49" w:rsidRDefault="00FF2C49" w:rsidP="00FF2C49">
      <w:pPr>
        <w:pStyle w:val="Heading5"/>
        <w:jc w:val="left"/>
        <w:rPr>
          <w:rFonts w:hint="cs"/>
          <w:rtl/>
        </w:rPr>
      </w:pPr>
    </w:p>
    <w:p w14:paraId="6B334260" w14:textId="77777777" w:rsidR="00FF2C49" w:rsidRPr="00FF2C49" w:rsidRDefault="00FF2C49" w:rsidP="00FF2C49">
      <w:pPr>
        <w:bidi/>
        <w:rPr>
          <w:rFonts w:cs="David" w:hint="cs"/>
          <w:rtl/>
        </w:rPr>
      </w:pPr>
      <w:r w:rsidRPr="00FF2C49">
        <w:rPr>
          <w:rFonts w:cs="David" w:hint="cs"/>
          <w:rtl/>
        </w:rPr>
        <w:tab/>
        <w:t>תודה רבה למזכירות ויושבת הראש.</w:t>
      </w:r>
    </w:p>
    <w:p w14:paraId="28865B69" w14:textId="77777777" w:rsidR="00FF2C49" w:rsidRPr="00FF2C49" w:rsidRDefault="00FF2C49" w:rsidP="00FF2C49">
      <w:pPr>
        <w:bidi/>
        <w:rPr>
          <w:rFonts w:cs="David" w:hint="cs"/>
          <w:rtl/>
        </w:rPr>
      </w:pPr>
    </w:p>
    <w:p w14:paraId="456DA4D5" w14:textId="77777777" w:rsidR="00FF2C49" w:rsidRPr="00FF2C49" w:rsidRDefault="00FF2C49" w:rsidP="00FF2C49">
      <w:pPr>
        <w:bidi/>
        <w:rPr>
          <w:rFonts w:cs="David" w:hint="cs"/>
          <w:i/>
          <w:iCs/>
          <w:rtl/>
        </w:rPr>
      </w:pPr>
      <w:r w:rsidRPr="00FF2C49">
        <w:rPr>
          <w:rFonts w:cs="David" w:hint="cs"/>
          <w:u w:val="single"/>
          <w:rtl/>
        </w:rPr>
        <w:t>קולט אביטל:</w:t>
      </w:r>
    </w:p>
    <w:p w14:paraId="1A59697B" w14:textId="77777777" w:rsidR="00FF2C49" w:rsidRPr="00FF2C49" w:rsidRDefault="00FF2C49" w:rsidP="00FF2C49">
      <w:pPr>
        <w:bidi/>
        <w:rPr>
          <w:rFonts w:cs="David" w:hint="cs"/>
          <w:i/>
          <w:iCs/>
          <w:rtl/>
        </w:rPr>
      </w:pPr>
    </w:p>
    <w:p w14:paraId="73304EF3" w14:textId="77777777" w:rsidR="00FF2C49" w:rsidRPr="00FF2C49" w:rsidRDefault="00FF2C49" w:rsidP="00FF2C49">
      <w:pPr>
        <w:bidi/>
        <w:rPr>
          <w:rFonts w:cs="David" w:hint="cs"/>
          <w:rtl/>
        </w:rPr>
      </w:pPr>
      <w:r w:rsidRPr="00FF2C49">
        <w:rPr>
          <w:rFonts w:cs="David" w:hint="cs"/>
          <w:i/>
          <w:iCs/>
          <w:rtl/>
        </w:rPr>
        <w:tab/>
      </w:r>
      <w:r w:rsidRPr="00FF2C49">
        <w:rPr>
          <w:rFonts w:cs="David" w:hint="cs"/>
          <w:rtl/>
        </w:rPr>
        <w:t>שאלה למזכיר הכנסת, כיוון שכולנו נכנסנו לבעיה מסובכת שהרבה מאוד הצעות חוק מחכות ל-פ. כתוצאה מזה, גם אם יוחלט שכל ההצעות האלה תובאנה ב-12 שבועות, אי אפשר כי הן עדין לא קיבלו פ. אנחנו יודעים מה היה עם חבר הכנסת סנה ויש הצעות שלי, שהגשתי בשבוע הראשון. איך מתגברים על הבעיה? כל זה כרגע תיאורטי, אם אין לנו הצעות אלא בוכטה שהתקבלה ביום הראשון.</w:t>
      </w:r>
    </w:p>
    <w:p w14:paraId="1F51B41E" w14:textId="77777777" w:rsidR="00FF2C49" w:rsidRPr="00FF2C49" w:rsidRDefault="00FF2C49" w:rsidP="00FF2C49">
      <w:pPr>
        <w:bidi/>
        <w:rPr>
          <w:rFonts w:cs="David" w:hint="cs"/>
          <w:rtl/>
        </w:rPr>
      </w:pPr>
    </w:p>
    <w:p w14:paraId="1C77B5D9" w14:textId="77777777" w:rsidR="00FF2C49" w:rsidRPr="00FF2C49" w:rsidRDefault="00FF2C49" w:rsidP="00FF2C49">
      <w:pPr>
        <w:bidi/>
        <w:rPr>
          <w:rFonts w:cs="David" w:hint="cs"/>
          <w:rtl/>
        </w:rPr>
      </w:pPr>
      <w:r w:rsidRPr="00FF2C49">
        <w:rPr>
          <w:rFonts w:cs="David" w:hint="cs"/>
          <w:u w:val="single"/>
          <w:rtl/>
        </w:rPr>
        <w:t>מזכיר הכנסת אריה האן:</w:t>
      </w:r>
    </w:p>
    <w:p w14:paraId="3787FC3B" w14:textId="77777777" w:rsidR="00FF2C49" w:rsidRPr="00FF2C49" w:rsidRDefault="00FF2C49" w:rsidP="00FF2C49">
      <w:pPr>
        <w:bidi/>
        <w:rPr>
          <w:rFonts w:cs="David" w:hint="cs"/>
          <w:rtl/>
        </w:rPr>
      </w:pPr>
    </w:p>
    <w:p w14:paraId="76E43853" w14:textId="77777777" w:rsidR="00FF2C49" w:rsidRPr="00FF2C49" w:rsidRDefault="00FF2C49" w:rsidP="00FF2C49">
      <w:pPr>
        <w:bidi/>
        <w:ind w:firstLine="567"/>
        <w:rPr>
          <w:rFonts w:cs="David" w:hint="cs"/>
          <w:rtl/>
        </w:rPr>
      </w:pPr>
      <w:r w:rsidRPr="00FF2C49">
        <w:rPr>
          <w:rFonts w:cs="David" w:hint="cs"/>
          <w:rtl/>
        </w:rPr>
        <w:t xml:space="preserve">יש סעיף בתקנון שמאפשר לוועדת הכנסת לקצר מועדים. אם לא יהיה לך רוב בוועדת הכנסת, אם לא תהיה הידברות עם הממשלה </w:t>
      </w:r>
      <w:r w:rsidRPr="00FF2C49">
        <w:rPr>
          <w:rFonts w:cs="David"/>
          <w:rtl/>
        </w:rPr>
        <w:t>–</w:t>
      </w:r>
      <w:r w:rsidRPr="00FF2C49">
        <w:rPr>
          <w:rFonts w:cs="David" w:hint="cs"/>
          <w:rtl/>
        </w:rPr>
        <w:t xml:space="preserve"> זה לא יעזור.</w:t>
      </w:r>
    </w:p>
    <w:p w14:paraId="2C51C0A3" w14:textId="77777777" w:rsidR="00FF2C49" w:rsidRPr="00FF2C49" w:rsidRDefault="00FF2C49" w:rsidP="00FF2C49">
      <w:pPr>
        <w:bidi/>
        <w:rPr>
          <w:rFonts w:cs="David" w:hint="cs"/>
          <w:rtl/>
        </w:rPr>
      </w:pPr>
    </w:p>
    <w:p w14:paraId="57580A0D" w14:textId="77777777" w:rsidR="00FF2C49" w:rsidRPr="00FF2C49" w:rsidRDefault="00FF2C49" w:rsidP="00FF2C49">
      <w:pPr>
        <w:bidi/>
        <w:rPr>
          <w:rFonts w:cs="David" w:hint="cs"/>
          <w:i/>
          <w:iCs/>
          <w:rtl/>
        </w:rPr>
      </w:pPr>
      <w:r w:rsidRPr="00FF2C49">
        <w:rPr>
          <w:rFonts w:cs="David" w:hint="cs"/>
          <w:u w:val="single"/>
          <w:rtl/>
        </w:rPr>
        <w:t>קולט אביטל:</w:t>
      </w:r>
    </w:p>
    <w:p w14:paraId="67867095" w14:textId="77777777" w:rsidR="00FF2C49" w:rsidRPr="00FF2C49" w:rsidRDefault="00FF2C49" w:rsidP="00FF2C49">
      <w:pPr>
        <w:bidi/>
        <w:rPr>
          <w:rFonts w:cs="David" w:hint="cs"/>
          <w:i/>
          <w:iCs/>
          <w:rtl/>
        </w:rPr>
      </w:pPr>
    </w:p>
    <w:p w14:paraId="2B99F87E" w14:textId="77777777" w:rsidR="00FF2C49" w:rsidRPr="00FF2C49" w:rsidRDefault="00FF2C49" w:rsidP="00FF2C49">
      <w:pPr>
        <w:bidi/>
        <w:rPr>
          <w:rFonts w:cs="David" w:hint="cs"/>
          <w:rtl/>
        </w:rPr>
      </w:pPr>
      <w:r w:rsidRPr="00FF2C49">
        <w:rPr>
          <w:rFonts w:cs="David" w:hint="cs"/>
          <w:i/>
          <w:iCs/>
          <w:rtl/>
        </w:rPr>
        <w:tab/>
      </w:r>
      <w:r w:rsidRPr="00FF2C49">
        <w:rPr>
          <w:rFonts w:cs="David" w:hint="cs"/>
          <w:rtl/>
        </w:rPr>
        <w:t>הרי צריך 45 יום.</w:t>
      </w:r>
    </w:p>
    <w:p w14:paraId="4CDED6FC" w14:textId="77777777" w:rsidR="00FF2C49" w:rsidRPr="00FF2C49" w:rsidRDefault="00FF2C49" w:rsidP="00FF2C49">
      <w:pPr>
        <w:bidi/>
        <w:rPr>
          <w:rFonts w:cs="David" w:hint="cs"/>
          <w:rtl/>
        </w:rPr>
      </w:pPr>
    </w:p>
    <w:p w14:paraId="1BEA59E4" w14:textId="77777777" w:rsidR="00FF2C49" w:rsidRPr="00FF2C49" w:rsidRDefault="00FF2C49" w:rsidP="00FF2C49">
      <w:pPr>
        <w:bidi/>
        <w:rPr>
          <w:rFonts w:cs="David" w:hint="cs"/>
          <w:rtl/>
        </w:rPr>
      </w:pPr>
      <w:r w:rsidRPr="00FF2C49">
        <w:rPr>
          <w:rFonts w:cs="David" w:hint="cs"/>
          <w:u w:val="single"/>
          <w:rtl/>
        </w:rPr>
        <w:t>מזכיר הכנסת אריה האן:</w:t>
      </w:r>
    </w:p>
    <w:p w14:paraId="0887393A" w14:textId="77777777" w:rsidR="00FF2C49" w:rsidRPr="00FF2C49" w:rsidRDefault="00FF2C49" w:rsidP="00FF2C49">
      <w:pPr>
        <w:bidi/>
        <w:rPr>
          <w:rFonts w:cs="David" w:hint="cs"/>
          <w:rtl/>
        </w:rPr>
      </w:pPr>
    </w:p>
    <w:p w14:paraId="46AB1ECA" w14:textId="77777777" w:rsidR="00FF2C49" w:rsidRPr="00FF2C49" w:rsidRDefault="00FF2C49" w:rsidP="00FF2C49">
      <w:pPr>
        <w:bidi/>
        <w:rPr>
          <w:rFonts w:cs="David" w:hint="cs"/>
          <w:rtl/>
        </w:rPr>
      </w:pPr>
      <w:r w:rsidRPr="00FF2C49">
        <w:rPr>
          <w:rFonts w:cs="David" w:hint="cs"/>
          <w:rtl/>
        </w:rPr>
        <w:tab/>
        <w:t xml:space="preserve">אני יוצא מנקודת הנחה שתוך זמן, אני מקווה לא ארוך, כל ההצעות תונחנה. ממילא, את יודעת גברתי, שאנחנו נגיע ל-1,000 הצעות, ולא נוכל להגיע עם 1,000 הצעות. מההצעות שתונחנה, אפשר להביא, אבל צריך 45 יום. להתגבר על 45 ימים יש סעיף בתקנון, שוועדת הכנסת יכולה לקצר מועדים, אבל אני אומר לך שלפי הניסיון של כולנו, הכל מותנה בהסכמת הקואליציה, אחרת לא יהיה רוב לקיצור מועדים. </w:t>
      </w:r>
    </w:p>
    <w:p w14:paraId="2DC9187B" w14:textId="77777777" w:rsidR="00FF2C49" w:rsidRPr="00FF2C49" w:rsidRDefault="00FF2C49" w:rsidP="00FF2C49">
      <w:pPr>
        <w:bidi/>
        <w:rPr>
          <w:rFonts w:cs="David" w:hint="cs"/>
          <w:rtl/>
        </w:rPr>
      </w:pPr>
    </w:p>
    <w:p w14:paraId="16BCEC25" w14:textId="77777777" w:rsidR="00FF2C49" w:rsidRPr="00FF2C49" w:rsidRDefault="00FF2C49" w:rsidP="00FF2C49">
      <w:pPr>
        <w:bidi/>
        <w:rPr>
          <w:rFonts w:cs="David" w:hint="cs"/>
          <w:rtl/>
        </w:rPr>
      </w:pPr>
      <w:r w:rsidRPr="00FF2C49">
        <w:rPr>
          <w:rFonts w:cs="David" w:hint="cs"/>
          <w:u w:val="single"/>
          <w:rtl/>
        </w:rPr>
        <w:t>היו"ר רוחמה אברהם:</w:t>
      </w:r>
    </w:p>
    <w:p w14:paraId="68BC0987" w14:textId="77777777" w:rsidR="00FF2C49" w:rsidRPr="00FF2C49" w:rsidRDefault="00FF2C49" w:rsidP="00FF2C49">
      <w:pPr>
        <w:bidi/>
        <w:rPr>
          <w:rFonts w:cs="David" w:hint="cs"/>
          <w:rtl/>
        </w:rPr>
      </w:pPr>
    </w:p>
    <w:p w14:paraId="10C661D4" w14:textId="77777777" w:rsidR="00FF2C49" w:rsidRPr="00FF2C49" w:rsidRDefault="00FF2C49" w:rsidP="00FF2C49">
      <w:pPr>
        <w:bidi/>
        <w:rPr>
          <w:rFonts w:cs="David" w:hint="cs"/>
          <w:rtl/>
        </w:rPr>
      </w:pPr>
      <w:r w:rsidRPr="00FF2C49">
        <w:rPr>
          <w:rFonts w:cs="David" w:hint="cs"/>
          <w:rtl/>
        </w:rPr>
        <w:tab/>
        <w:t xml:space="preserve">השאלה אחרת </w:t>
      </w:r>
      <w:r w:rsidRPr="00FF2C49">
        <w:rPr>
          <w:rFonts w:cs="David"/>
          <w:rtl/>
        </w:rPr>
        <w:t>–</w:t>
      </w:r>
      <w:r w:rsidRPr="00FF2C49">
        <w:rPr>
          <w:rFonts w:cs="David" w:hint="cs"/>
          <w:rtl/>
        </w:rPr>
        <w:t xml:space="preserve"> הכנסת הקודמת סיימה עם קרוב ל-4,000 הצעות חוק על שולחנה. האם אנחנו רוצים לחוקק חוקים שייכנסו לספר החוקים של מדינת ישראל או שכל אחד רוצה להיכנס לספר השיאים.</w:t>
      </w:r>
    </w:p>
    <w:p w14:paraId="25A3B711" w14:textId="77777777" w:rsidR="00FF2C49" w:rsidRPr="00FF2C49" w:rsidRDefault="00FF2C49" w:rsidP="00FF2C49">
      <w:pPr>
        <w:bidi/>
        <w:rPr>
          <w:rFonts w:cs="David" w:hint="cs"/>
          <w:rtl/>
        </w:rPr>
      </w:pPr>
    </w:p>
    <w:p w14:paraId="14B2D1BB" w14:textId="77777777" w:rsidR="00FF2C49" w:rsidRPr="00FF2C49" w:rsidRDefault="00FF2C49" w:rsidP="00FF2C49">
      <w:pPr>
        <w:bidi/>
        <w:rPr>
          <w:rFonts w:cs="David" w:hint="cs"/>
          <w:u w:val="single"/>
          <w:rtl/>
        </w:rPr>
      </w:pPr>
      <w:r w:rsidRPr="00FF2C49">
        <w:rPr>
          <w:rFonts w:cs="David" w:hint="cs"/>
          <w:u w:val="single"/>
          <w:rtl/>
        </w:rPr>
        <w:t>מאיר פרוש:</w:t>
      </w:r>
    </w:p>
    <w:p w14:paraId="2B24C282" w14:textId="77777777" w:rsidR="00FF2C49" w:rsidRPr="00FF2C49" w:rsidRDefault="00FF2C49" w:rsidP="00FF2C49">
      <w:pPr>
        <w:bidi/>
        <w:rPr>
          <w:rFonts w:cs="David" w:hint="cs"/>
          <w:u w:val="single"/>
        </w:rPr>
      </w:pPr>
    </w:p>
    <w:p w14:paraId="3C46CB52" w14:textId="77777777" w:rsidR="00FF2C49" w:rsidRPr="00FF2C49" w:rsidRDefault="00FF2C49" w:rsidP="00FF2C49">
      <w:pPr>
        <w:bidi/>
        <w:rPr>
          <w:rFonts w:cs="David" w:hint="cs"/>
          <w:rtl/>
        </w:rPr>
      </w:pPr>
      <w:r w:rsidRPr="00FF2C49">
        <w:rPr>
          <w:rFonts w:cs="David" w:hint="cs"/>
          <w:rtl/>
        </w:rPr>
        <w:tab/>
        <w:t>רוצים קואליציה הגיונית, שתאפשר לנו להעלות אותם.</w:t>
      </w:r>
    </w:p>
    <w:p w14:paraId="02F2D751" w14:textId="77777777" w:rsidR="00FF2C49" w:rsidRPr="00FF2C49" w:rsidRDefault="00FF2C49" w:rsidP="00FF2C49">
      <w:pPr>
        <w:bidi/>
        <w:rPr>
          <w:rFonts w:cs="David" w:hint="cs"/>
          <w:rtl/>
        </w:rPr>
      </w:pPr>
    </w:p>
    <w:p w14:paraId="393AFFB0" w14:textId="77777777" w:rsidR="00FF2C49" w:rsidRPr="00FF2C49" w:rsidRDefault="00FF2C49" w:rsidP="00FF2C49">
      <w:pPr>
        <w:bidi/>
        <w:rPr>
          <w:rFonts w:cs="David" w:hint="cs"/>
          <w:rtl/>
        </w:rPr>
      </w:pPr>
      <w:r w:rsidRPr="00FF2C49">
        <w:rPr>
          <w:rFonts w:cs="David" w:hint="cs"/>
          <w:u w:val="single"/>
          <w:rtl/>
        </w:rPr>
        <w:t>היו"ר רוחמה אברהם:</w:t>
      </w:r>
    </w:p>
    <w:p w14:paraId="276FE4CC" w14:textId="77777777" w:rsidR="00FF2C49" w:rsidRPr="00FF2C49" w:rsidRDefault="00FF2C49" w:rsidP="00FF2C49">
      <w:pPr>
        <w:bidi/>
        <w:rPr>
          <w:rFonts w:cs="David" w:hint="cs"/>
          <w:rtl/>
        </w:rPr>
      </w:pPr>
    </w:p>
    <w:p w14:paraId="0AA93922" w14:textId="77777777" w:rsidR="00FF2C49" w:rsidRPr="00FF2C49" w:rsidRDefault="00FF2C49" w:rsidP="00FF2C49">
      <w:pPr>
        <w:bidi/>
        <w:rPr>
          <w:rFonts w:cs="David" w:hint="cs"/>
          <w:rtl/>
        </w:rPr>
      </w:pPr>
      <w:r w:rsidRPr="00FF2C49">
        <w:rPr>
          <w:rFonts w:cs="David" w:hint="cs"/>
          <w:rtl/>
        </w:rPr>
        <w:tab/>
        <w:t>לפני כמה דקות העלינו הצעה בדבר חלוקת המכסות הן של הצעות חוק והן של הצעות לסדר היום. אני סבורה שכל אחד מחברי הכנסת צריך להביא את זה לסיעה ולדון אם נכון שכל ח"כ יניח המון הצעות חוק במושב אחד, או האם סיעה צריכה להתכוונן על נושא זה או אחר. אני לוקחת את הנושא הזה לתשומת לבי ואני חושבת, שאנחנו בתור ועדה, צריכים לעשות סדר. נשב עם חברי הכנסת ונשקול את הנושא לגופו של עניין.</w:t>
      </w:r>
    </w:p>
    <w:p w14:paraId="19018AB8" w14:textId="77777777" w:rsidR="00FF2C49" w:rsidRPr="00FF2C49" w:rsidRDefault="00FF2C49" w:rsidP="00FF2C49">
      <w:pPr>
        <w:bidi/>
        <w:rPr>
          <w:rFonts w:cs="David" w:hint="cs"/>
          <w:rtl/>
        </w:rPr>
      </w:pPr>
    </w:p>
    <w:p w14:paraId="6B33859D" w14:textId="77777777" w:rsidR="00FF2C49" w:rsidRPr="00FF2C49" w:rsidRDefault="00FF2C49" w:rsidP="00FF2C49">
      <w:pPr>
        <w:bidi/>
        <w:rPr>
          <w:rFonts w:cs="David" w:hint="cs"/>
          <w:rtl/>
        </w:rPr>
      </w:pPr>
      <w:r w:rsidRPr="00FF2C49">
        <w:rPr>
          <w:rFonts w:cs="David" w:hint="cs"/>
          <w:rtl/>
        </w:rPr>
        <w:tab/>
        <w:t xml:space="preserve">חברת הכנסת גלאון לא נוכחת, היא ביקשה ממנהלת הסיעה לומר מספר דברים בעניין הזה. </w:t>
      </w:r>
    </w:p>
    <w:p w14:paraId="3299D0E5" w14:textId="77777777" w:rsidR="00FF2C49" w:rsidRPr="00FF2C49" w:rsidRDefault="00FF2C49" w:rsidP="00FF2C49">
      <w:pPr>
        <w:bidi/>
        <w:rPr>
          <w:rFonts w:cs="David" w:hint="cs"/>
          <w:rtl/>
        </w:rPr>
      </w:pPr>
    </w:p>
    <w:p w14:paraId="51EFBA95" w14:textId="77777777" w:rsidR="00FF2C49" w:rsidRPr="00FF2C49" w:rsidRDefault="00FF2C49" w:rsidP="00FF2C49">
      <w:pPr>
        <w:pStyle w:val="Heading5"/>
        <w:jc w:val="left"/>
        <w:rPr>
          <w:rFonts w:hint="cs"/>
          <w:rtl/>
        </w:rPr>
      </w:pPr>
      <w:r w:rsidRPr="00FF2C49">
        <w:rPr>
          <w:rFonts w:hint="cs"/>
          <w:u w:val="single"/>
          <w:rtl/>
        </w:rPr>
        <w:t>נאדיה חילו:</w:t>
      </w:r>
    </w:p>
    <w:p w14:paraId="74D5B45A" w14:textId="77777777" w:rsidR="00FF2C49" w:rsidRPr="00FF2C49" w:rsidRDefault="00FF2C49" w:rsidP="00FF2C49">
      <w:pPr>
        <w:pStyle w:val="Heading5"/>
        <w:jc w:val="left"/>
        <w:rPr>
          <w:rFonts w:hint="cs"/>
          <w:rtl/>
        </w:rPr>
      </w:pPr>
    </w:p>
    <w:p w14:paraId="4574D2D0" w14:textId="77777777" w:rsidR="00FF2C49" w:rsidRPr="00FF2C49" w:rsidRDefault="00FF2C49" w:rsidP="00FF2C49">
      <w:pPr>
        <w:bidi/>
        <w:rPr>
          <w:rFonts w:cs="David" w:hint="cs"/>
          <w:rtl/>
        </w:rPr>
      </w:pPr>
      <w:r w:rsidRPr="00FF2C49">
        <w:rPr>
          <w:rFonts w:cs="David" w:hint="cs"/>
          <w:rtl/>
        </w:rPr>
        <w:tab/>
        <w:t>אני מבקשת להעיר: שמעתי על ה-1,000 ו-2,000 ולכן, אני מבקשת לקחת בחשבון שיש פה חברי כנסת חדשים, שרק נכנסו לתהליך. ברור לי שבשלב מסוים גם נתחיל להגיש. צריך לתת מקום ואיזונים גם להצעות שאנחנו נגיש.</w:t>
      </w:r>
    </w:p>
    <w:p w14:paraId="2DC8419E" w14:textId="77777777" w:rsidR="00FF2C49" w:rsidRPr="00FF2C49" w:rsidRDefault="00FF2C49" w:rsidP="00FF2C49">
      <w:pPr>
        <w:bidi/>
        <w:rPr>
          <w:rFonts w:cs="David" w:hint="cs"/>
          <w:rtl/>
        </w:rPr>
      </w:pPr>
    </w:p>
    <w:p w14:paraId="768A0BE2" w14:textId="77777777" w:rsidR="00FF2C49" w:rsidRPr="00FF2C49" w:rsidRDefault="00FF2C49" w:rsidP="00FF2C49">
      <w:pPr>
        <w:bidi/>
        <w:rPr>
          <w:rFonts w:cs="David" w:hint="cs"/>
          <w:rtl/>
        </w:rPr>
      </w:pPr>
      <w:r w:rsidRPr="00FF2C49">
        <w:rPr>
          <w:rFonts w:cs="David" w:hint="cs"/>
          <w:u w:val="single"/>
          <w:rtl/>
        </w:rPr>
        <w:t>מזכיר הכנסת אריה האן:</w:t>
      </w:r>
    </w:p>
    <w:p w14:paraId="28F6D3DD" w14:textId="77777777" w:rsidR="00FF2C49" w:rsidRPr="00FF2C49" w:rsidRDefault="00FF2C49" w:rsidP="00FF2C49">
      <w:pPr>
        <w:bidi/>
        <w:rPr>
          <w:rFonts w:cs="David" w:hint="cs"/>
          <w:rtl/>
        </w:rPr>
      </w:pPr>
    </w:p>
    <w:p w14:paraId="202A9B61" w14:textId="77777777" w:rsidR="00FF2C49" w:rsidRPr="00FF2C49" w:rsidRDefault="00FF2C49" w:rsidP="00FF2C49">
      <w:pPr>
        <w:bidi/>
        <w:rPr>
          <w:rFonts w:cs="David" w:hint="cs"/>
          <w:rtl/>
        </w:rPr>
      </w:pPr>
      <w:r w:rsidRPr="00FF2C49">
        <w:rPr>
          <w:rFonts w:cs="David" w:hint="cs"/>
          <w:rtl/>
        </w:rPr>
        <w:tab/>
        <w:t>זה בידי הסיעה, היא קובעת.</w:t>
      </w:r>
    </w:p>
    <w:p w14:paraId="1D97A6C4" w14:textId="77777777" w:rsidR="00FF2C49" w:rsidRPr="00FF2C49" w:rsidRDefault="00FF2C49" w:rsidP="00FF2C49">
      <w:pPr>
        <w:bidi/>
        <w:rPr>
          <w:rFonts w:cs="David" w:hint="cs"/>
          <w:rtl/>
        </w:rPr>
      </w:pPr>
    </w:p>
    <w:p w14:paraId="5DE56E77" w14:textId="77777777" w:rsidR="00FF2C49" w:rsidRPr="00FF2C49" w:rsidRDefault="00FF2C49" w:rsidP="00FF2C49">
      <w:pPr>
        <w:bidi/>
        <w:rPr>
          <w:rFonts w:cs="David" w:hint="cs"/>
          <w:rtl/>
        </w:rPr>
      </w:pPr>
      <w:r w:rsidRPr="00FF2C49">
        <w:rPr>
          <w:rFonts w:cs="David"/>
          <w:u w:val="single"/>
          <w:rtl/>
        </w:rPr>
        <w:br w:type="page"/>
      </w:r>
      <w:r w:rsidRPr="00FF2C49">
        <w:rPr>
          <w:rFonts w:cs="David" w:hint="cs"/>
          <w:u w:val="single"/>
          <w:rtl/>
        </w:rPr>
        <w:t>היו"ר רוחמה אברהם:</w:t>
      </w:r>
    </w:p>
    <w:p w14:paraId="45CBAD16" w14:textId="77777777" w:rsidR="00FF2C49" w:rsidRPr="00FF2C49" w:rsidRDefault="00FF2C49" w:rsidP="00FF2C49">
      <w:pPr>
        <w:bidi/>
        <w:rPr>
          <w:rFonts w:cs="David" w:hint="cs"/>
          <w:rtl/>
        </w:rPr>
      </w:pPr>
    </w:p>
    <w:p w14:paraId="31BC0760" w14:textId="77777777" w:rsidR="00FF2C49" w:rsidRPr="00FF2C49" w:rsidRDefault="00FF2C49" w:rsidP="00FF2C49">
      <w:pPr>
        <w:bidi/>
        <w:rPr>
          <w:rFonts w:cs="David" w:hint="cs"/>
          <w:rtl/>
        </w:rPr>
      </w:pPr>
      <w:r w:rsidRPr="00FF2C49">
        <w:rPr>
          <w:rFonts w:cs="David" w:hint="cs"/>
          <w:rtl/>
        </w:rPr>
        <w:tab/>
        <w:t>כפי שאמרתי, זה נושא שוועדת הכנסת צריכה לדון בו לגופו של עניין בכל מה שקשור להצעות חוק של חברי הכנסת. שלא יגישו הצעות חוק לא רלוונטיות, שאין להן סיכוי להתקבל. ישנם חברי כנסת שמגדילים לעשות והם לוקחים את כל ההצעות של כל חברי הכנסת שלא נכנסו והם מיד מגישים אותן. הכנסת צריכה לומר את דברה בעניין הזה, ועדת הכנסת צריכה לעשות סדר בעניין הזה וזה לא ראוי ולא נכון לעשות כך.</w:t>
      </w:r>
    </w:p>
    <w:p w14:paraId="1573B44F" w14:textId="77777777" w:rsidR="00FF2C49" w:rsidRPr="00FF2C49" w:rsidRDefault="00FF2C49" w:rsidP="00FF2C49">
      <w:pPr>
        <w:bidi/>
        <w:rPr>
          <w:rFonts w:cs="David" w:hint="cs"/>
          <w:rtl/>
        </w:rPr>
      </w:pPr>
    </w:p>
    <w:p w14:paraId="12D90AA7" w14:textId="77777777" w:rsidR="00FF2C49" w:rsidRPr="00FF2C49" w:rsidRDefault="00FF2C49" w:rsidP="00FF2C49">
      <w:pPr>
        <w:pStyle w:val="Heading5"/>
        <w:jc w:val="left"/>
        <w:rPr>
          <w:rFonts w:hint="cs"/>
          <w:rtl/>
        </w:rPr>
      </w:pPr>
      <w:r w:rsidRPr="00FF2C49">
        <w:rPr>
          <w:rFonts w:hint="cs"/>
          <w:u w:val="single"/>
          <w:rtl/>
        </w:rPr>
        <w:t>אסתרינה טרטמן:</w:t>
      </w:r>
    </w:p>
    <w:p w14:paraId="2B7A54E1" w14:textId="77777777" w:rsidR="00FF2C49" w:rsidRPr="00FF2C49" w:rsidRDefault="00FF2C49" w:rsidP="00FF2C49">
      <w:pPr>
        <w:pStyle w:val="Heading5"/>
        <w:jc w:val="left"/>
        <w:rPr>
          <w:rFonts w:hint="cs"/>
          <w:rtl/>
        </w:rPr>
      </w:pPr>
    </w:p>
    <w:p w14:paraId="0F16F5A9" w14:textId="77777777" w:rsidR="00FF2C49" w:rsidRPr="00FF2C49" w:rsidRDefault="00FF2C49" w:rsidP="00FF2C49">
      <w:pPr>
        <w:bidi/>
        <w:rPr>
          <w:rFonts w:cs="David" w:hint="cs"/>
          <w:rtl/>
        </w:rPr>
      </w:pPr>
      <w:r w:rsidRPr="00FF2C49">
        <w:rPr>
          <w:rFonts w:cs="David" w:hint="cs"/>
          <w:rtl/>
        </w:rPr>
        <w:tab/>
        <w:t>גברתי יושבת הראש, להערכתי האישית, ביום שהכנסת תודיע שהיא מונעת פרסום כמה הצעות הגיש כל ח"כ, כשכולם יודעים שחלק מהדברים זה הפרסום הסופי, אנחנו מאבדים את המטרה שלשמה אנחנו יושבים ולא מגישים הצעות חוק מועילות. צריך להפסיק עם הפרסומים האלה. שיפרסמו הצעות חוק מועילות.</w:t>
      </w:r>
    </w:p>
    <w:p w14:paraId="7EDB1787" w14:textId="77777777" w:rsidR="00FF2C49" w:rsidRPr="00FF2C49" w:rsidRDefault="00FF2C49" w:rsidP="00FF2C49">
      <w:pPr>
        <w:bidi/>
        <w:rPr>
          <w:rFonts w:cs="David" w:hint="cs"/>
          <w:rtl/>
        </w:rPr>
      </w:pPr>
    </w:p>
    <w:p w14:paraId="36228CA8" w14:textId="77777777" w:rsidR="00FF2C49" w:rsidRPr="00FF2C49" w:rsidRDefault="00FF2C49" w:rsidP="00FF2C49">
      <w:pPr>
        <w:bidi/>
        <w:rPr>
          <w:rFonts w:cs="David" w:hint="cs"/>
          <w:i/>
          <w:iCs/>
          <w:rtl/>
        </w:rPr>
      </w:pPr>
      <w:r w:rsidRPr="00FF2C49">
        <w:rPr>
          <w:rFonts w:cs="David" w:hint="cs"/>
          <w:u w:val="single"/>
          <w:rtl/>
        </w:rPr>
        <w:t>קולט אביטל:</w:t>
      </w:r>
    </w:p>
    <w:p w14:paraId="667AD12F" w14:textId="77777777" w:rsidR="00FF2C49" w:rsidRPr="00FF2C49" w:rsidRDefault="00FF2C49" w:rsidP="00FF2C49">
      <w:pPr>
        <w:bidi/>
        <w:rPr>
          <w:rFonts w:cs="David" w:hint="cs"/>
          <w:i/>
          <w:iCs/>
          <w:rtl/>
        </w:rPr>
      </w:pPr>
    </w:p>
    <w:p w14:paraId="10B7F535" w14:textId="77777777" w:rsidR="00FF2C49" w:rsidRPr="00FF2C49" w:rsidRDefault="00FF2C49" w:rsidP="00FF2C49">
      <w:pPr>
        <w:bidi/>
        <w:rPr>
          <w:rFonts w:cs="David" w:hint="cs"/>
          <w:rtl/>
        </w:rPr>
      </w:pPr>
      <w:r w:rsidRPr="00FF2C49">
        <w:rPr>
          <w:rFonts w:cs="David" w:hint="cs"/>
          <w:i/>
          <w:iCs/>
          <w:rtl/>
        </w:rPr>
        <w:tab/>
        <w:t xml:space="preserve"> </w:t>
      </w:r>
      <w:r w:rsidRPr="00FF2C49">
        <w:rPr>
          <w:rFonts w:cs="David" w:hint="cs"/>
          <w:rtl/>
        </w:rPr>
        <w:t xml:space="preserve">צודקת. </w:t>
      </w:r>
    </w:p>
    <w:p w14:paraId="7C46B2C4" w14:textId="77777777" w:rsidR="00FF2C49" w:rsidRPr="00FF2C49" w:rsidRDefault="00FF2C49" w:rsidP="00FF2C49">
      <w:pPr>
        <w:bidi/>
        <w:rPr>
          <w:rFonts w:cs="David" w:hint="cs"/>
          <w:rtl/>
        </w:rPr>
      </w:pPr>
    </w:p>
    <w:p w14:paraId="3F44F21A" w14:textId="77777777" w:rsidR="00FF2C49" w:rsidRPr="00FF2C49" w:rsidRDefault="00FF2C49" w:rsidP="00FF2C49">
      <w:pPr>
        <w:pStyle w:val="Heading5"/>
        <w:jc w:val="left"/>
        <w:rPr>
          <w:rFonts w:hint="cs"/>
          <w:rtl/>
        </w:rPr>
      </w:pPr>
      <w:r w:rsidRPr="00FF2C49">
        <w:rPr>
          <w:rFonts w:hint="cs"/>
          <w:u w:val="single"/>
          <w:rtl/>
        </w:rPr>
        <w:t>אסתרינה טרטמן:</w:t>
      </w:r>
    </w:p>
    <w:p w14:paraId="5308B4AC" w14:textId="77777777" w:rsidR="00FF2C49" w:rsidRPr="00FF2C49" w:rsidRDefault="00FF2C49" w:rsidP="00FF2C49">
      <w:pPr>
        <w:pStyle w:val="Heading5"/>
        <w:jc w:val="left"/>
        <w:rPr>
          <w:rFonts w:hint="cs"/>
          <w:rtl/>
        </w:rPr>
      </w:pPr>
    </w:p>
    <w:p w14:paraId="10081389" w14:textId="77777777" w:rsidR="00FF2C49" w:rsidRPr="00FF2C49" w:rsidRDefault="00FF2C49" w:rsidP="00FF2C49">
      <w:pPr>
        <w:bidi/>
        <w:rPr>
          <w:rFonts w:cs="David" w:hint="cs"/>
          <w:rtl/>
        </w:rPr>
      </w:pPr>
      <w:r w:rsidRPr="00FF2C49">
        <w:rPr>
          <w:rFonts w:cs="David" w:hint="cs"/>
          <w:rtl/>
        </w:rPr>
        <w:tab/>
        <w:t>אנחנו לא בתחרות פה.</w:t>
      </w:r>
    </w:p>
    <w:p w14:paraId="20E23B93" w14:textId="77777777" w:rsidR="00FF2C49" w:rsidRPr="00FF2C49" w:rsidRDefault="00FF2C49" w:rsidP="00FF2C49">
      <w:pPr>
        <w:bidi/>
        <w:rPr>
          <w:rFonts w:cs="David" w:hint="cs"/>
          <w:rtl/>
        </w:rPr>
      </w:pPr>
    </w:p>
    <w:p w14:paraId="221430D9" w14:textId="77777777" w:rsidR="00FF2C49" w:rsidRPr="00FF2C49" w:rsidRDefault="00FF2C49" w:rsidP="00FF2C49">
      <w:pPr>
        <w:bidi/>
        <w:rPr>
          <w:rFonts w:cs="David" w:hint="cs"/>
          <w:rtl/>
        </w:rPr>
      </w:pPr>
      <w:r w:rsidRPr="00FF2C49">
        <w:rPr>
          <w:rFonts w:cs="David" w:hint="cs"/>
          <w:u w:val="single"/>
          <w:rtl/>
        </w:rPr>
        <w:t>היו"ר רוחמה אברהם:</w:t>
      </w:r>
    </w:p>
    <w:p w14:paraId="7BA2C261" w14:textId="77777777" w:rsidR="00FF2C49" w:rsidRPr="00FF2C49" w:rsidRDefault="00FF2C49" w:rsidP="00FF2C49">
      <w:pPr>
        <w:bidi/>
        <w:rPr>
          <w:rFonts w:cs="David" w:hint="cs"/>
          <w:rtl/>
        </w:rPr>
      </w:pPr>
    </w:p>
    <w:p w14:paraId="2E08035E" w14:textId="77777777" w:rsidR="00FF2C49" w:rsidRPr="00FF2C49" w:rsidRDefault="00FF2C49" w:rsidP="00FF2C49">
      <w:pPr>
        <w:bidi/>
        <w:rPr>
          <w:rFonts w:cs="David" w:hint="cs"/>
          <w:rtl/>
        </w:rPr>
      </w:pPr>
      <w:r w:rsidRPr="00FF2C49">
        <w:rPr>
          <w:rFonts w:cs="David" w:hint="cs"/>
          <w:rtl/>
        </w:rPr>
        <w:tab/>
        <w:t xml:space="preserve">יש הסכמה עקרונית לגבי הנושא. זה הצהרות חוק. לכן אמרתי: בדעתי להביא את הנושא להחלטה ולדיונים נוקבים של ועדת הכנסת, שכל סיעה תתכוונן על מה שבאמת חשוב לצורכי מדינת ישראל. זו יוזמה שלי. זה נמצא במחלקת המחקר של הכנסת ונבדוק מה קורה בפרלמנטים אחרים. מכיוון שהנושא הזה עלה, מן הראוי היה לומר את הדברים הללו. </w:t>
      </w:r>
    </w:p>
    <w:p w14:paraId="0475F801" w14:textId="77777777" w:rsidR="00FF2C49" w:rsidRPr="00FF2C49" w:rsidRDefault="00FF2C49" w:rsidP="00FF2C49">
      <w:pPr>
        <w:bidi/>
        <w:rPr>
          <w:rFonts w:cs="David" w:hint="cs"/>
          <w:rtl/>
        </w:rPr>
      </w:pPr>
    </w:p>
    <w:p w14:paraId="3CB80373" w14:textId="77777777" w:rsidR="00FF2C49" w:rsidRPr="00FF2C49" w:rsidRDefault="00FF2C49" w:rsidP="00FF2C49">
      <w:pPr>
        <w:bidi/>
        <w:rPr>
          <w:rFonts w:cs="David" w:hint="cs"/>
          <w:u w:val="single"/>
          <w:rtl/>
        </w:rPr>
      </w:pPr>
      <w:r w:rsidRPr="00FF2C49">
        <w:rPr>
          <w:rFonts w:cs="David" w:hint="cs"/>
          <w:u w:val="single"/>
          <w:rtl/>
        </w:rPr>
        <w:t>רונית חייקין:</w:t>
      </w:r>
    </w:p>
    <w:p w14:paraId="7A691862" w14:textId="77777777" w:rsidR="00FF2C49" w:rsidRPr="00FF2C49" w:rsidRDefault="00FF2C49" w:rsidP="00FF2C49">
      <w:pPr>
        <w:bidi/>
        <w:rPr>
          <w:rFonts w:cs="David" w:hint="cs"/>
          <w:rtl/>
        </w:rPr>
      </w:pPr>
    </w:p>
    <w:p w14:paraId="2CD95DFD" w14:textId="77777777" w:rsidR="00FF2C49" w:rsidRPr="00FF2C49" w:rsidRDefault="00FF2C49" w:rsidP="00FF2C49">
      <w:pPr>
        <w:bidi/>
        <w:rPr>
          <w:rFonts w:cs="David" w:hint="cs"/>
          <w:rtl/>
        </w:rPr>
      </w:pPr>
      <w:r w:rsidRPr="00FF2C49">
        <w:rPr>
          <w:rFonts w:cs="David" w:hint="cs"/>
          <w:rtl/>
        </w:rPr>
        <w:tab/>
        <w:t xml:space="preserve">סיעת מרצ מבקשת פעם בשלושה שבועות שתי הצעות. למרצ יש 5 חברי כנסת ויש לי הצעה אחת בשבוע. כדוגמא </w:t>
      </w:r>
      <w:r w:rsidRPr="00FF2C49">
        <w:rPr>
          <w:rFonts w:cs="David"/>
          <w:rtl/>
        </w:rPr>
        <w:t>–</w:t>
      </w:r>
      <w:r w:rsidRPr="00FF2C49">
        <w:rPr>
          <w:rFonts w:cs="David" w:hint="cs"/>
          <w:rtl/>
        </w:rPr>
        <w:t xml:space="preserve"> האיחוד הלאומי הם 9 חברי כנסת ויש להם 3 הצעות בשבוע. אנחנו כל פעם "נדפקים", סליחה על הביטוי, ותמיד אנחנו מקבלים פעם בשלושה שבועות שתי הצעות ואז אנחנו יכולים, פחות או יותר, לנצל את המכסות.</w:t>
      </w:r>
    </w:p>
    <w:p w14:paraId="29F78C73" w14:textId="77777777" w:rsidR="00FF2C49" w:rsidRPr="00FF2C49" w:rsidRDefault="00FF2C49" w:rsidP="00FF2C49">
      <w:pPr>
        <w:bidi/>
        <w:rPr>
          <w:rFonts w:cs="David" w:hint="cs"/>
          <w:rtl/>
        </w:rPr>
      </w:pPr>
    </w:p>
    <w:p w14:paraId="18D3F3F1" w14:textId="77777777" w:rsidR="00FF2C49" w:rsidRPr="00FF2C49" w:rsidRDefault="00FF2C49" w:rsidP="00FF2C49">
      <w:pPr>
        <w:bidi/>
        <w:rPr>
          <w:rFonts w:cs="David" w:hint="cs"/>
          <w:rtl/>
        </w:rPr>
      </w:pPr>
      <w:r w:rsidRPr="00FF2C49">
        <w:rPr>
          <w:rFonts w:cs="David" w:hint="cs"/>
          <w:u w:val="single"/>
          <w:rtl/>
        </w:rPr>
        <w:t>היו"ר רוחמה אברהם:</w:t>
      </w:r>
    </w:p>
    <w:p w14:paraId="16422810" w14:textId="77777777" w:rsidR="00FF2C49" w:rsidRPr="00FF2C49" w:rsidRDefault="00FF2C49" w:rsidP="00FF2C49">
      <w:pPr>
        <w:bidi/>
        <w:rPr>
          <w:rFonts w:cs="David" w:hint="cs"/>
          <w:rtl/>
        </w:rPr>
      </w:pPr>
    </w:p>
    <w:p w14:paraId="0307BA8B" w14:textId="77777777" w:rsidR="00FF2C49" w:rsidRPr="00FF2C49" w:rsidRDefault="00FF2C49" w:rsidP="00FF2C49">
      <w:pPr>
        <w:bidi/>
        <w:rPr>
          <w:rFonts w:cs="David" w:hint="cs"/>
          <w:rtl/>
        </w:rPr>
      </w:pPr>
      <w:r w:rsidRPr="00FF2C49">
        <w:rPr>
          <w:rFonts w:cs="David" w:hint="cs"/>
          <w:rtl/>
        </w:rPr>
        <w:tab/>
        <w:t>עובדתית זה נכון. מכיוו</w:t>
      </w:r>
      <w:r w:rsidRPr="00FF2C49">
        <w:rPr>
          <w:rFonts w:cs="David" w:hint="eastAsia"/>
          <w:rtl/>
        </w:rPr>
        <w:t>ן</w:t>
      </w:r>
      <w:r w:rsidRPr="00FF2C49">
        <w:rPr>
          <w:rFonts w:cs="David" w:hint="cs"/>
          <w:rtl/>
        </w:rPr>
        <w:t xml:space="preserve"> שאישרנו לישראל ביתנו, אני לא רואה מניעה שפעם בשלושה שבועות תינתן לכם הצעה לסדר נוספת.</w:t>
      </w:r>
    </w:p>
    <w:p w14:paraId="5A8C19F8" w14:textId="77777777" w:rsidR="00FF2C49" w:rsidRPr="00FF2C49" w:rsidRDefault="00FF2C49" w:rsidP="00FF2C49">
      <w:pPr>
        <w:bidi/>
        <w:rPr>
          <w:rFonts w:cs="David" w:hint="cs"/>
          <w:rtl/>
        </w:rPr>
      </w:pPr>
    </w:p>
    <w:p w14:paraId="4BCD3721" w14:textId="77777777" w:rsidR="00FF2C49" w:rsidRPr="00FF2C49" w:rsidRDefault="00FF2C49" w:rsidP="00FF2C49">
      <w:pPr>
        <w:bidi/>
        <w:rPr>
          <w:rFonts w:cs="David" w:hint="cs"/>
          <w:rtl/>
        </w:rPr>
      </w:pPr>
      <w:r w:rsidRPr="00FF2C49">
        <w:rPr>
          <w:rFonts w:cs="David" w:hint="cs"/>
          <w:rtl/>
        </w:rPr>
        <w:tab/>
        <w:t xml:space="preserve">נעבור להצבעה על ההצעה בתוספת התיקונים שהזכרתי. </w:t>
      </w:r>
    </w:p>
    <w:p w14:paraId="1AC8DD62" w14:textId="77777777" w:rsidR="00FF2C49" w:rsidRPr="00FF2C49" w:rsidRDefault="00FF2C49" w:rsidP="00FF2C49">
      <w:pPr>
        <w:bidi/>
        <w:rPr>
          <w:rFonts w:cs="David" w:hint="cs"/>
          <w:rtl/>
        </w:rPr>
      </w:pPr>
    </w:p>
    <w:p w14:paraId="26E1BDC3" w14:textId="77777777" w:rsidR="00FF2C49" w:rsidRPr="00FF2C49" w:rsidRDefault="00FF2C49" w:rsidP="00FF2C49">
      <w:pPr>
        <w:bidi/>
        <w:rPr>
          <w:rFonts w:cs="David" w:hint="cs"/>
          <w:rtl/>
        </w:rPr>
      </w:pPr>
      <w:r w:rsidRPr="00FF2C49">
        <w:rPr>
          <w:rFonts w:cs="David" w:hint="cs"/>
          <w:rtl/>
        </w:rPr>
        <w:tab/>
        <w:t>מי בעד? מי נגד?</w:t>
      </w:r>
    </w:p>
    <w:p w14:paraId="3D39AE6B" w14:textId="77777777" w:rsidR="00FF2C49" w:rsidRPr="00FF2C49" w:rsidRDefault="00FF2C49" w:rsidP="00FF2C49">
      <w:pPr>
        <w:bidi/>
        <w:rPr>
          <w:rFonts w:cs="David" w:hint="cs"/>
          <w:rtl/>
        </w:rPr>
      </w:pPr>
    </w:p>
    <w:p w14:paraId="68E50AC5" w14:textId="77777777" w:rsidR="00FF2C49" w:rsidRPr="00FF2C49" w:rsidRDefault="00FF2C49" w:rsidP="00FF2C49">
      <w:pPr>
        <w:bidi/>
        <w:ind w:firstLine="567"/>
        <w:rPr>
          <w:rFonts w:cs="David" w:hint="cs"/>
          <w:rtl/>
        </w:rPr>
      </w:pPr>
      <w:r w:rsidRPr="00FF2C49">
        <w:rPr>
          <w:rFonts w:cs="David" w:hint="cs"/>
          <w:rtl/>
        </w:rPr>
        <w:t>נתקבל פה אחד.</w:t>
      </w:r>
    </w:p>
    <w:p w14:paraId="35DB27D8" w14:textId="77777777" w:rsidR="00FF2C49" w:rsidRPr="00FF2C49" w:rsidRDefault="00FF2C49" w:rsidP="00FF2C49">
      <w:pPr>
        <w:bidi/>
        <w:ind w:firstLine="567"/>
        <w:rPr>
          <w:rFonts w:cs="David" w:hint="cs"/>
          <w:rtl/>
        </w:rPr>
      </w:pPr>
    </w:p>
    <w:p w14:paraId="3394621C" w14:textId="77777777" w:rsidR="00FF2C49" w:rsidRPr="00FF2C49" w:rsidRDefault="00FF2C49" w:rsidP="00FF2C49">
      <w:pPr>
        <w:bidi/>
        <w:ind w:firstLine="567"/>
        <w:rPr>
          <w:rFonts w:cs="David" w:hint="cs"/>
          <w:rtl/>
        </w:rPr>
      </w:pPr>
      <w:r w:rsidRPr="00FF2C49">
        <w:rPr>
          <w:rFonts w:cs="David" w:hint="cs"/>
          <w:rtl/>
        </w:rPr>
        <w:t xml:space="preserve">תודה רבה, הישיבה נעולה. </w:t>
      </w:r>
    </w:p>
    <w:p w14:paraId="5E84A170" w14:textId="77777777" w:rsidR="00FF2C49" w:rsidRPr="00FF2C49" w:rsidRDefault="00FF2C49" w:rsidP="00FF2C49">
      <w:pPr>
        <w:bidi/>
        <w:rPr>
          <w:rFonts w:cs="David" w:hint="cs"/>
          <w:rtl/>
        </w:rPr>
      </w:pPr>
    </w:p>
    <w:p w14:paraId="21323AA7" w14:textId="77777777" w:rsidR="00FF2C49" w:rsidRPr="00FF2C49" w:rsidRDefault="00FF2C49" w:rsidP="00FF2C49">
      <w:pPr>
        <w:bidi/>
        <w:rPr>
          <w:rFonts w:cs="David" w:hint="cs"/>
          <w:rtl/>
        </w:rPr>
      </w:pPr>
    </w:p>
    <w:p w14:paraId="1F00E0E7" w14:textId="77777777" w:rsidR="00FF2C49" w:rsidRPr="00FF2C49" w:rsidRDefault="00FF2C49" w:rsidP="00FF2C49">
      <w:pPr>
        <w:bidi/>
        <w:rPr>
          <w:rFonts w:cs="David" w:hint="cs"/>
          <w:u w:val="single"/>
          <w:rtl/>
        </w:rPr>
      </w:pPr>
    </w:p>
    <w:p w14:paraId="7FC0B549" w14:textId="77777777" w:rsidR="00FF2C49" w:rsidRPr="00FF2C49" w:rsidRDefault="00FF2C49" w:rsidP="00FF2C49">
      <w:pPr>
        <w:bidi/>
        <w:rPr>
          <w:rFonts w:cs="David" w:hint="cs"/>
          <w:u w:val="single"/>
          <w:rtl/>
        </w:rPr>
      </w:pPr>
    </w:p>
    <w:p w14:paraId="1EF7BAA4" w14:textId="77777777" w:rsidR="00FF2C49" w:rsidRPr="00FF2C49" w:rsidRDefault="00FF2C49" w:rsidP="00FF2C49">
      <w:pPr>
        <w:bidi/>
        <w:rPr>
          <w:rFonts w:cs="David" w:hint="cs"/>
          <w:u w:val="single"/>
          <w:rtl/>
        </w:rPr>
      </w:pPr>
      <w:r w:rsidRPr="00FF2C49">
        <w:rPr>
          <w:rFonts w:cs="David" w:hint="cs"/>
          <w:u w:val="single"/>
          <w:rtl/>
        </w:rPr>
        <w:t>הישיבה ננעלה בשעה 11:20.</w:t>
      </w:r>
    </w:p>
    <w:p w14:paraId="20BFE8A4" w14:textId="77777777" w:rsidR="00552A80" w:rsidRPr="00FF2C49" w:rsidRDefault="00552A80" w:rsidP="00FF2C49">
      <w:pPr>
        <w:bidi/>
        <w:rPr>
          <w:rFonts w:cs="David"/>
        </w:rPr>
      </w:pPr>
    </w:p>
    <w:sectPr w:rsidR="00552A80" w:rsidRPr="00FF2C49" w:rsidSect="00FF2C49">
      <w:headerReference w:type="even" r:id="rId6"/>
      <w:head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3F03C3" w14:textId="77777777" w:rsidR="00000000" w:rsidRDefault="0055282A">
      <w:r>
        <w:separator/>
      </w:r>
    </w:p>
  </w:endnote>
  <w:endnote w:type="continuationSeparator" w:id="0">
    <w:p w14:paraId="1F442D6F" w14:textId="77777777" w:rsidR="00000000" w:rsidRDefault="005528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4CA4DB" w14:textId="77777777" w:rsidR="00000000" w:rsidRDefault="0055282A">
      <w:r>
        <w:separator/>
      </w:r>
    </w:p>
  </w:footnote>
  <w:footnote w:type="continuationSeparator" w:id="0">
    <w:p w14:paraId="180A9320" w14:textId="77777777" w:rsidR="00000000" w:rsidRDefault="005528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3CE89B" w14:textId="77777777" w:rsidR="00FF2C49" w:rsidRDefault="00FF2C49">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end"/>
    </w:r>
  </w:p>
  <w:p w14:paraId="29B46CEF" w14:textId="77777777" w:rsidR="00FF2C49" w:rsidRDefault="00FF2C49">
    <w:pPr>
      <w:pStyle w:val="Header"/>
      <w:ind w:right="360"/>
      <w:jc w:val="both"/>
      <w:rPr>
        <w:rtl/>
      </w:rPr>
    </w:pPr>
  </w:p>
  <w:p w14:paraId="09C3D283" w14:textId="77777777" w:rsidR="00FF2C49" w:rsidRDefault="00FF2C49"/>
  <w:p w14:paraId="386F9C38" w14:textId="77777777" w:rsidR="00FF2C49" w:rsidRDefault="00FF2C49"/>
  <w:p w14:paraId="2CC8E5C3" w14:textId="77777777" w:rsidR="00FF2C49" w:rsidRDefault="00FF2C49"/>
  <w:p w14:paraId="32234661" w14:textId="77777777" w:rsidR="00FF2C49" w:rsidRDefault="00FF2C49"/>
  <w:p w14:paraId="0E4FB73B" w14:textId="77777777" w:rsidR="00FF2C49" w:rsidRDefault="00FF2C49"/>
  <w:p w14:paraId="23350A8F" w14:textId="77777777" w:rsidR="00FF2C49" w:rsidRDefault="00FF2C49"/>
  <w:p w14:paraId="44E2C54C" w14:textId="77777777" w:rsidR="00FF2C49" w:rsidRDefault="00FF2C49"/>
  <w:p w14:paraId="4AB7DB09" w14:textId="77777777" w:rsidR="00FF2C49" w:rsidRDefault="00FF2C49"/>
  <w:p w14:paraId="0A5ACDBA" w14:textId="77777777" w:rsidR="00FF2C49" w:rsidRDefault="00FF2C4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EBBDEA" w14:textId="77777777" w:rsidR="00FF2C49" w:rsidRDefault="00FF2C49">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noProof/>
        <w:rtl/>
      </w:rPr>
      <w:t>1</w:t>
    </w:r>
    <w:r>
      <w:rPr>
        <w:rStyle w:val="PageNumber"/>
        <w:rtl/>
      </w:rPr>
      <w:fldChar w:fldCharType="end"/>
    </w:r>
  </w:p>
  <w:p w14:paraId="3DE17594" w14:textId="77777777" w:rsidR="00FF2C49" w:rsidRDefault="00FF2C49">
    <w:pPr>
      <w:pStyle w:val="Header"/>
      <w:ind w:right="360"/>
      <w:jc w:val="both"/>
      <w:rPr>
        <w:rFonts w:hint="cs"/>
        <w:rtl/>
      </w:rPr>
    </w:pPr>
    <w:r>
      <w:rPr>
        <w:rtl/>
      </w:rPr>
      <w:t>ועדת</w:t>
    </w:r>
    <w:r>
      <w:rPr>
        <w:rFonts w:hint="cs"/>
        <w:rtl/>
      </w:rPr>
      <w:t xml:space="preserve"> הכנסת</w:t>
    </w:r>
  </w:p>
  <w:p w14:paraId="0D6871C1" w14:textId="77777777" w:rsidR="00FF2C49" w:rsidRDefault="00FF2C49">
    <w:pPr>
      <w:pStyle w:val="Header"/>
      <w:ind w:right="360"/>
      <w:jc w:val="both"/>
      <w:rPr>
        <w:rStyle w:val="PageNumber"/>
        <w:rFonts w:hint="cs"/>
        <w:rtl/>
      </w:rPr>
    </w:pPr>
    <w:r>
      <w:rPr>
        <w:rFonts w:hint="cs"/>
        <w:rtl/>
      </w:rPr>
      <w:t>30.5.06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135521פרוטוקול_ישיבת_ועדה.doc"/>
    <w:docVar w:name="StartMode" w:val="3"/>
  </w:docVars>
  <w:rsids>
    <w:rsidRoot w:val="007015B5"/>
    <w:rsid w:val="00446113"/>
    <w:rsid w:val="0055282A"/>
    <w:rsid w:val="00552A80"/>
    <w:rsid w:val="007015B5"/>
    <w:rsid w:val="00965806"/>
    <w:rsid w:val="00FF2C4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4E19AB3"/>
  <w15:chartTrackingRefBased/>
  <w15:docId w15:val="{6971085D-39A8-46FA-920C-68D3E34A6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5">
    <w:name w:val="heading 5"/>
    <w:basedOn w:val="Normal"/>
    <w:next w:val="Normal"/>
    <w:qFormat/>
    <w:rsid w:val="00FF2C49"/>
    <w:pPr>
      <w:keepNext/>
      <w:overflowPunct w:val="0"/>
      <w:autoSpaceDE w:val="0"/>
      <w:autoSpaceDN w:val="0"/>
      <w:bidi/>
      <w:adjustRightInd w:val="0"/>
      <w:jc w:val="both"/>
      <w:textAlignment w:val="baseline"/>
      <w:outlineLvl w:val="4"/>
    </w:pPr>
    <w:rPr>
      <w:rFonts w:cs="David"/>
      <w:sz w:val="22"/>
      <w:lang w:eastAsia="he-IL"/>
    </w:rPr>
  </w:style>
  <w:style w:type="paragraph" w:styleId="Heading7">
    <w:name w:val="heading 7"/>
    <w:basedOn w:val="Normal"/>
    <w:next w:val="Normal"/>
    <w:qFormat/>
    <w:rsid w:val="00FF2C49"/>
    <w:pPr>
      <w:keepNext/>
      <w:overflowPunct w:val="0"/>
      <w:autoSpaceDE w:val="0"/>
      <w:autoSpaceDN w:val="0"/>
      <w:bidi/>
      <w:adjustRightInd w:val="0"/>
      <w:jc w:val="center"/>
      <w:textAlignment w:val="baseline"/>
      <w:outlineLvl w:val="6"/>
    </w:pPr>
    <w:rPr>
      <w:rFonts w:cs="David"/>
      <w:b/>
      <w:bCs/>
      <w:sz w:val="22"/>
      <w:lang w:eastAsia="he-IL"/>
    </w:rPr>
  </w:style>
  <w:style w:type="paragraph" w:styleId="Heading8">
    <w:name w:val="heading 8"/>
    <w:basedOn w:val="Normal"/>
    <w:next w:val="Normal"/>
    <w:qFormat/>
    <w:rsid w:val="00FF2C49"/>
    <w:pPr>
      <w:keepNext/>
      <w:overflowPunct w:val="0"/>
      <w:autoSpaceDE w:val="0"/>
      <w:autoSpaceDN w:val="0"/>
      <w:bidi/>
      <w:adjustRightInd w:val="0"/>
      <w:jc w:val="center"/>
      <w:textAlignment w:val="baseline"/>
      <w:outlineLvl w:val="7"/>
    </w:pPr>
    <w:rPr>
      <w:rFonts w:cs="David"/>
      <w:b/>
      <w:bCs/>
      <w:sz w:val="22"/>
      <w:u w:val="single"/>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FF2C49"/>
    <w:pPr>
      <w:tabs>
        <w:tab w:val="center" w:pos="4153"/>
        <w:tab w:val="right" w:pos="8306"/>
      </w:tabs>
      <w:overflowPunct w:val="0"/>
      <w:autoSpaceDE w:val="0"/>
      <w:autoSpaceDN w:val="0"/>
      <w:bidi/>
      <w:adjustRightInd w:val="0"/>
      <w:textAlignment w:val="baseline"/>
    </w:pPr>
    <w:rPr>
      <w:rFonts w:cs="David"/>
      <w:sz w:val="22"/>
      <w:lang w:eastAsia="he-IL"/>
    </w:rPr>
  </w:style>
  <w:style w:type="character" w:styleId="PageNumber">
    <w:name w:val="page number"/>
    <w:basedOn w:val="DefaultParagraphFont"/>
    <w:rsid w:val="00FF2C49"/>
  </w:style>
  <w:style w:type="paragraph" w:styleId="BodyText">
    <w:name w:val="Body Text"/>
    <w:basedOn w:val="Normal"/>
    <w:rsid w:val="00FF2C49"/>
    <w:pPr>
      <w:overflowPunct w:val="0"/>
      <w:autoSpaceDE w:val="0"/>
      <w:autoSpaceDN w:val="0"/>
      <w:bidi/>
      <w:adjustRightInd w:val="0"/>
      <w:jc w:val="both"/>
      <w:textAlignment w:val="baseline"/>
    </w:pPr>
    <w:rPr>
      <w:rFonts w:cs="David"/>
      <w:sz w:val="22"/>
      <w:lang w:eastAsia="he-IL"/>
    </w:rPr>
  </w:style>
  <w:style w:type="paragraph" w:styleId="BodyText2">
    <w:name w:val="Body Text 2"/>
    <w:basedOn w:val="Normal"/>
    <w:rsid w:val="00FF2C49"/>
    <w:pPr>
      <w:overflowPunct w:val="0"/>
      <w:autoSpaceDE w:val="0"/>
      <w:autoSpaceDN w:val="0"/>
      <w:bidi/>
      <w:adjustRightInd w:val="0"/>
      <w:jc w:val="both"/>
      <w:textAlignment w:val="baseline"/>
    </w:pPr>
    <w:rPr>
      <w:rFonts w:cs="David"/>
      <w:sz w:val="22"/>
      <w:lang w:eastAsia="he-IL"/>
    </w:rPr>
  </w:style>
  <w:style w:type="paragraph" w:styleId="BodyText3">
    <w:name w:val="Body Text 3"/>
    <w:basedOn w:val="Normal"/>
    <w:rsid w:val="00FF2C49"/>
    <w:pPr>
      <w:overflowPunct w:val="0"/>
      <w:autoSpaceDE w:val="0"/>
      <w:autoSpaceDN w:val="0"/>
      <w:bidi/>
      <w:adjustRightInd w:val="0"/>
      <w:jc w:val="both"/>
      <w:textAlignment w:val="baseline"/>
    </w:pPr>
    <w:rPr>
      <w:rFonts w:cs="David"/>
      <w:sz w:val="22"/>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5</Pages>
  <Words>5923</Words>
  <Characters>33765</Characters>
  <Application>Microsoft Office Word</Application>
  <DocSecurity>0</DocSecurity>
  <Lines>281</Lines>
  <Paragraphs>79</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39609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Knesset</dc:creator>
  <cp:keywords/>
  <dc:description/>
  <cp:lastModifiedBy>Ghanem Mohammad</cp:lastModifiedBy>
  <cp:revision>2</cp:revision>
  <cp:lastPrinted>1601-01-01T00:00:00Z</cp:lastPrinted>
  <dcterms:created xsi:type="dcterms:W3CDTF">2022-07-09T13:21:00Z</dcterms:created>
  <dcterms:modified xsi:type="dcterms:W3CDTF">2022-07-09T13:21:00Z</dcterms:modified>
</cp:coreProperties>
</file>