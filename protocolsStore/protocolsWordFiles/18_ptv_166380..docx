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F024" w14:textId="77777777" w:rsidR="00F90CE0" w:rsidRPr="00F1072E" w:rsidRDefault="00F90CE0" w:rsidP="00F90CE0">
      <w:pPr>
        <w:bidi/>
        <w:jc w:val="both"/>
        <w:rPr>
          <w:rFonts w:cs="David" w:hint="cs"/>
          <w:b/>
          <w:bCs/>
          <w:rtl/>
        </w:rPr>
      </w:pPr>
      <w:r w:rsidRPr="00F1072E">
        <w:rPr>
          <w:rFonts w:cs="David" w:hint="cs"/>
          <w:b/>
          <w:bCs/>
          <w:rtl/>
        </w:rPr>
        <w:t>ה</w:t>
      </w:r>
      <w:r w:rsidRPr="00F1072E">
        <w:rPr>
          <w:rFonts w:cs="David"/>
          <w:b/>
          <w:bCs/>
          <w:rtl/>
        </w:rPr>
        <w:t xml:space="preserve">כנסת </w:t>
      </w:r>
      <w:r w:rsidRPr="00F1072E">
        <w:rPr>
          <w:rFonts w:cs="David" w:hint="cs"/>
          <w:b/>
          <w:bCs/>
          <w:rtl/>
        </w:rPr>
        <w:t>השמונה-עשרה</w:t>
      </w:r>
      <w:r w:rsidRPr="00F1072E">
        <w:rPr>
          <w:rFonts w:cs="David" w:hint="cs"/>
          <w:b/>
          <w:bCs/>
          <w:rtl/>
        </w:rPr>
        <w:tab/>
        <w:t xml:space="preserve">                                                                נוסח לא מתוקן              </w:t>
      </w:r>
    </w:p>
    <w:p w14:paraId="27A33A78" w14:textId="77777777" w:rsidR="00F90CE0" w:rsidRPr="00F1072E" w:rsidRDefault="00F90CE0" w:rsidP="00F90CE0">
      <w:pPr>
        <w:bidi/>
        <w:jc w:val="both"/>
        <w:outlineLvl w:val="0"/>
        <w:rPr>
          <w:rFonts w:cs="David" w:hint="cs"/>
          <w:b/>
          <w:bCs/>
          <w:rtl/>
        </w:rPr>
      </w:pPr>
      <w:r w:rsidRPr="00F1072E">
        <w:rPr>
          <w:rFonts w:cs="David" w:hint="cs"/>
          <w:b/>
          <w:bCs/>
          <w:rtl/>
        </w:rPr>
        <w:t>מושב שלישי</w:t>
      </w:r>
      <w:r w:rsidRPr="00F1072E">
        <w:rPr>
          <w:rFonts w:cs="David" w:hint="cs"/>
          <w:b/>
          <w:bCs/>
          <w:rtl/>
        </w:rPr>
        <w:tab/>
      </w:r>
      <w:r w:rsidRPr="00F1072E">
        <w:rPr>
          <w:rFonts w:cs="David" w:hint="cs"/>
          <w:b/>
          <w:bCs/>
          <w:rtl/>
        </w:rPr>
        <w:tab/>
      </w:r>
      <w:r w:rsidRPr="00F1072E">
        <w:rPr>
          <w:rFonts w:cs="David" w:hint="cs"/>
          <w:b/>
          <w:bCs/>
          <w:rtl/>
        </w:rPr>
        <w:tab/>
      </w:r>
      <w:r w:rsidRPr="00F1072E">
        <w:rPr>
          <w:rFonts w:cs="David" w:hint="cs"/>
          <w:b/>
          <w:bCs/>
          <w:rtl/>
        </w:rPr>
        <w:tab/>
      </w:r>
      <w:r w:rsidRPr="00F1072E">
        <w:rPr>
          <w:rFonts w:cs="David" w:hint="cs"/>
          <w:b/>
          <w:bCs/>
          <w:rtl/>
        </w:rPr>
        <w:tab/>
      </w:r>
      <w:r w:rsidRPr="00F1072E">
        <w:rPr>
          <w:rFonts w:cs="David" w:hint="cs"/>
          <w:b/>
          <w:bCs/>
          <w:rtl/>
        </w:rPr>
        <w:tab/>
      </w:r>
      <w:r w:rsidRPr="00F1072E">
        <w:rPr>
          <w:rFonts w:cs="David" w:hint="cs"/>
          <w:b/>
          <w:bCs/>
          <w:rtl/>
        </w:rPr>
        <w:tab/>
      </w:r>
      <w:r w:rsidRPr="00F1072E">
        <w:rPr>
          <w:rFonts w:cs="David"/>
          <w:b/>
          <w:bCs/>
          <w:rtl/>
        </w:rPr>
        <w:tab/>
      </w:r>
      <w:r w:rsidRPr="00F1072E">
        <w:rPr>
          <w:rFonts w:cs="David" w:hint="cs"/>
          <w:b/>
          <w:bCs/>
          <w:rtl/>
        </w:rPr>
        <w:t xml:space="preserve">         </w:t>
      </w:r>
    </w:p>
    <w:p w14:paraId="3C06D992" w14:textId="77777777" w:rsidR="00F90CE0" w:rsidRPr="00F1072E" w:rsidRDefault="00F90CE0" w:rsidP="00F90CE0">
      <w:pPr>
        <w:bidi/>
        <w:jc w:val="both"/>
        <w:rPr>
          <w:rFonts w:cs="David"/>
          <w:b/>
          <w:bCs/>
          <w:rtl/>
        </w:rPr>
      </w:pPr>
    </w:p>
    <w:p w14:paraId="6DD596EB" w14:textId="77777777" w:rsidR="00F90CE0" w:rsidRPr="00F1072E" w:rsidRDefault="00F90CE0" w:rsidP="00F90CE0">
      <w:pPr>
        <w:bidi/>
        <w:jc w:val="center"/>
        <w:outlineLvl w:val="0"/>
        <w:rPr>
          <w:rFonts w:cs="David" w:hint="cs"/>
          <w:b/>
          <w:bCs/>
          <w:rtl/>
        </w:rPr>
      </w:pPr>
    </w:p>
    <w:p w14:paraId="360BB041" w14:textId="77777777" w:rsidR="00F90CE0" w:rsidRPr="00F1072E" w:rsidRDefault="00F90CE0" w:rsidP="00F90CE0">
      <w:pPr>
        <w:bidi/>
        <w:jc w:val="center"/>
        <w:outlineLvl w:val="0"/>
        <w:rPr>
          <w:rFonts w:cs="David" w:hint="cs"/>
          <w:b/>
          <w:bCs/>
          <w:rtl/>
        </w:rPr>
      </w:pPr>
    </w:p>
    <w:p w14:paraId="79758341" w14:textId="77777777" w:rsidR="00F90CE0" w:rsidRPr="00F1072E" w:rsidRDefault="00F90CE0" w:rsidP="00F90CE0">
      <w:pPr>
        <w:bidi/>
        <w:jc w:val="center"/>
        <w:outlineLvl w:val="0"/>
        <w:rPr>
          <w:rFonts w:cs="David" w:hint="cs"/>
          <w:b/>
          <w:bCs/>
          <w:rtl/>
        </w:rPr>
      </w:pPr>
    </w:p>
    <w:p w14:paraId="2C39460E" w14:textId="77777777" w:rsidR="00F90CE0" w:rsidRPr="00F1072E" w:rsidRDefault="00F90CE0" w:rsidP="00F90CE0">
      <w:pPr>
        <w:bidi/>
        <w:jc w:val="center"/>
        <w:outlineLvl w:val="0"/>
        <w:rPr>
          <w:rFonts w:cs="David" w:hint="cs"/>
          <w:b/>
          <w:bCs/>
          <w:rtl/>
        </w:rPr>
      </w:pPr>
      <w:r w:rsidRPr="00F1072E">
        <w:rPr>
          <w:rFonts w:cs="David"/>
          <w:b/>
          <w:bCs/>
          <w:rtl/>
        </w:rPr>
        <w:t xml:space="preserve">פרוטוקול מס' </w:t>
      </w:r>
      <w:r w:rsidRPr="00F1072E">
        <w:rPr>
          <w:rFonts w:cs="David" w:hint="cs"/>
          <w:b/>
          <w:bCs/>
          <w:rtl/>
        </w:rPr>
        <w:t>145</w:t>
      </w:r>
    </w:p>
    <w:p w14:paraId="2C41613A" w14:textId="77777777" w:rsidR="00F90CE0" w:rsidRPr="00F1072E" w:rsidRDefault="00F90CE0" w:rsidP="00F90CE0">
      <w:pPr>
        <w:bidi/>
        <w:jc w:val="center"/>
        <w:outlineLvl w:val="0"/>
        <w:rPr>
          <w:rFonts w:cs="David" w:hint="cs"/>
          <w:b/>
          <w:bCs/>
          <w:rtl/>
        </w:rPr>
      </w:pPr>
      <w:r w:rsidRPr="00F1072E">
        <w:rPr>
          <w:rFonts w:cs="David"/>
          <w:b/>
          <w:bCs/>
          <w:rtl/>
        </w:rPr>
        <w:t>מישיב</w:t>
      </w:r>
      <w:r w:rsidRPr="00F1072E">
        <w:rPr>
          <w:rFonts w:cs="David" w:hint="cs"/>
          <w:b/>
          <w:bCs/>
          <w:rtl/>
        </w:rPr>
        <w:t>ת ועדת הכנסת</w:t>
      </w:r>
    </w:p>
    <w:p w14:paraId="633BB540" w14:textId="77777777" w:rsidR="00F90CE0" w:rsidRPr="00F1072E" w:rsidRDefault="00F90CE0" w:rsidP="00F90CE0">
      <w:pPr>
        <w:bidi/>
        <w:jc w:val="center"/>
        <w:rPr>
          <w:rFonts w:cs="David" w:hint="cs"/>
          <w:b/>
          <w:bCs/>
          <w:u w:val="single"/>
          <w:rtl/>
        </w:rPr>
      </w:pPr>
      <w:r w:rsidRPr="00F1072E">
        <w:rPr>
          <w:rFonts w:cs="David" w:hint="cs"/>
          <w:b/>
          <w:bCs/>
          <w:u w:val="single"/>
          <w:rtl/>
        </w:rPr>
        <w:t>יום שלישי, י"ג בשבט התשע"א (18 בינואר 2011), שעה 13:00</w:t>
      </w:r>
    </w:p>
    <w:p w14:paraId="04A54786" w14:textId="77777777" w:rsidR="00F90CE0" w:rsidRPr="00F1072E" w:rsidRDefault="00F90CE0" w:rsidP="00F90CE0">
      <w:pPr>
        <w:bidi/>
        <w:rPr>
          <w:rFonts w:cs="David" w:hint="cs"/>
          <w:b/>
          <w:bCs/>
          <w:u w:val="single"/>
          <w:rtl/>
        </w:rPr>
      </w:pPr>
    </w:p>
    <w:p w14:paraId="53B5890A" w14:textId="77777777" w:rsidR="00F90CE0" w:rsidRPr="00F1072E" w:rsidRDefault="00F90CE0" w:rsidP="00F90CE0">
      <w:pPr>
        <w:bidi/>
        <w:rPr>
          <w:rFonts w:cs="David" w:hint="cs"/>
          <w:b/>
          <w:bCs/>
          <w:u w:val="single"/>
          <w:rtl/>
        </w:rPr>
      </w:pPr>
    </w:p>
    <w:p w14:paraId="765728A9" w14:textId="77777777" w:rsidR="00F90CE0" w:rsidRPr="00F1072E" w:rsidRDefault="00F90CE0" w:rsidP="00F90CE0">
      <w:pPr>
        <w:bidi/>
        <w:rPr>
          <w:rFonts w:cs="David" w:hint="cs"/>
          <w:b/>
          <w:bCs/>
          <w:u w:val="single"/>
          <w:rtl/>
        </w:rPr>
      </w:pPr>
    </w:p>
    <w:p w14:paraId="08BFC80B" w14:textId="77777777" w:rsidR="00F90CE0" w:rsidRPr="00F1072E" w:rsidRDefault="00F90CE0" w:rsidP="00F90CE0">
      <w:pPr>
        <w:bidi/>
        <w:jc w:val="both"/>
        <w:rPr>
          <w:rFonts w:cs="David" w:hint="cs"/>
          <w:rtl/>
        </w:rPr>
      </w:pPr>
      <w:r w:rsidRPr="00F1072E">
        <w:rPr>
          <w:rFonts w:cs="David" w:hint="cs"/>
          <w:b/>
          <w:bCs/>
          <w:u w:val="single"/>
          <w:rtl/>
        </w:rPr>
        <w:t>סדר היום</w:t>
      </w:r>
      <w:r w:rsidRPr="00F1072E">
        <w:rPr>
          <w:rFonts w:cs="David"/>
          <w:b/>
          <w:bCs/>
          <w:u w:val="single"/>
          <w:rtl/>
        </w:rPr>
        <w:t>:</w:t>
      </w:r>
      <w:r w:rsidRPr="00F1072E">
        <w:rPr>
          <w:rFonts w:cs="David"/>
          <w:rtl/>
        </w:rPr>
        <w:t xml:space="preserve"> </w:t>
      </w:r>
      <w:r w:rsidRPr="00F1072E">
        <w:rPr>
          <w:rFonts w:cs="David" w:hint="cs"/>
          <w:rtl/>
        </w:rPr>
        <w:t xml:space="preserve"> </w:t>
      </w:r>
    </w:p>
    <w:p w14:paraId="406A1028" w14:textId="77777777" w:rsidR="00F90CE0" w:rsidRPr="00F1072E" w:rsidRDefault="00F90CE0" w:rsidP="00F90CE0">
      <w:pPr>
        <w:bidi/>
        <w:jc w:val="both"/>
        <w:rPr>
          <w:rFonts w:cs="David" w:hint="cs"/>
          <w:rtl/>
        </w:rPr>
      </w:pPr>
      <w:r w:rsidRPr="00F1072E">
        <w:rPr>
          <w:rFonts w:cs="David" w:hint="cs"/>
          <w:rtl/>
        </w:rPr>
        <w:t xml:space="preserve">1. תיקון תקנון הכנסת בנושאים הבאים: </w:t>
      </w:r>
    </w:p>
    <w:p w14:paraId="3FFAB748" w14:textId="77777777" w:rsidR="00F90CE0" w:rsidRPr="00F1072E" w:rsidRDefault="00F90CE0" w:rsidP="00F90CE0">
      <w:pPr>
        <w:bidi/>
        <w:jc w:val="both"/>
        <w:rPr>
          <w:rFonts w:cs="David" w:hint="cs"/>
          <w:rtl/>
        </w:rPr>
      </w:pPr>
      <w:r w:rsidRPr="00F1072E">
        <w:rPr>
          <w:rFonts w:cs="David" w:hint="cs"/>
          <w:rtl/>
        </w:rPr>
        <w:t>- מצב חירום;</w:t>
      </w:r>
    </w:p>
    <w:p w14:paraId="10561C73" w14:textId="77777777" w:rsidR="00F90CE0" w:rsidRPr="00F1072E" w:rsidRDefault="00F90CE0" w:rsidP="00F90CE0">
      <w:pPr>
        <w:bidi/>
        <w:jc w:val="both"/>
        <w:rPr>
          <w:rFonts w:cs="David" w:hint="cs"/>
          <w:rtl/>
        </w:rPr>
      </w:pPr>
      <w:r w:rsidRPr="00F1072E">
        <w:rPr>
          <w:rFonts w:cs="David" w:hint="cs"/>
          <w:rtl/>
        </w:rPr>
        <w:t>- חזרה מהצעה לדיון מהיר;</w:t>
      </w:r>
    </w:p>
    <w:p w14:paraId="528E32B4" w14:textId="77777777" w:rsidR="00F90CE0" w:rsidRPr="00F1072E" w:rsidRDefault="00F90CE0" w:rsidP="00F90CE0">
      <w:pPr>
        <w:bidi/>
        <w:jc w:val="both"/>
        <w:rPr>
          <w:rFonts w:cs="David" w:hint="cs"/>
          <w:rtl/>
        </w:rPr>
      </w:pPr>
      <w:r w:rsidRPr="00F1072E">
        <w:rPr>
          <w:rFonts w:cs="David" w:hint="cs"/>
          <w:rtl/>
        </w:rPr>
        <w:t xml:space="preserve">- הצעה רגילה ודחופה שהוגשו באותו נושא. </w:t>
      </w:r>
    </w:p>
    <w:p w14:paraId="343C15CF" w14:textId="77777777" w:rsidR="00F90CE0" w:rsidRPr="00F1072E" w:rsidRDefault="00F90CE0" w:rsidP="00F90CE0">
      <w:pPr>
        <w:bidi/>
        <w:jc w:val="both"/>
        <w:rPr>
          <w:rFonts w:cs="David" w:hint="cs"/>
          <w:b/>
          <w:bCs/>
          <w:u w:val="single"/>
          <w:rtl/>
        </w:rPr>
      </w:pPr>
    </w:p>
    <w:p w14:paraId="001D67B1" w14:textId="77777777" w:rsidR="00F90CE0" w:rsidRPr="00F1072E" w:rsidRDefault="00F90CE0" w:rsidP="00F90CE0">
      <w:pPr>
        <w:bidi/>
        <w:jc w:val="both"/>
        <w:rPr>
          <w:rFonts w:cs="David" w:hint="cs"/>
          <w:b/>
          <w:bCs/>
          <w:u w:val="single"/>
          <w:rtl/>
        </w:rPr>
      </w:pPr>
    </w:p>
    <w:p w14:paraId="031F9B57" w14:textId="77777777" w:rsidR="00F90CE0" w:rsidRPr="00F1072E" w:rsidRDefault="00F90CE0" w:rsidP="00F90CE0">
      <w:pPr>
        <w:bidi/>
        <w:jc w:val="both"/>
        <w:rPr>
          <w:rFonts w:cs="David"/>
          <w:b/>
          <w:bCs/>
          <w:rtl/>
        </w:rPr>
      </w:pPr>
    </w:p>
    <w:p w14:paraId="6E970842" w14:textId="77777777" w:rsidR="00F90CE0" w:rsidRPr="00F1072E" w:rsidRDefault="00F90CE0" w:rsidP="00F90CE0">
      <w:pPr>
        <w:bidi/>
        <w:jc w:val="both"/>
        <w:outlineLvl w:val="0"/>
        <w:rPr>
          <w:rFonts w:cs="David"/>
          <w:b/>
          <w:bCs/>
          <w:u w:val="single"/>
          <w:rtl/>
        </w:rPr>
      </w:pPr>
      <w:r w:rsidRPr="00F1072E">
        <w:rPr>
          <w:rFonts w:cs="David"/>
          <w:b/>
          <w:bCs/>
          <w:u w:val="single"/>
          <w:rtl/>
        </w:rPr>
        <w:t>נכחו:</w:t>
      </w:r>
    </w:p>
    <w:p w14:paraId="3324C846" w14:textId="77777777" w:rsidR="00F90CE0" w:rsidRPr="00F1072E" w:rsidRDefault="00F90CE0" w:rsidP="00F90CE0">
      <w:pPr>
        <w:bidi/>
        <w:jc w:val="both"/>
        <w:outlineLvl w:val="0"/>
        <w:rPr>
          <w:rFonts w:cs="David" w:hint="cs"/>
          <w:rtl/>
        </w:rPr>
      </w:pPr>
      <w:r w:rsidRPr="00F1072E">
        <w:rPr>
          <w:rFonts w:cs="David"/>
          <w:b/>
          <w:bCs/>
          <w:u w:val="single"/>
          <w:rtl/>
        </w:rPr>
        <w:t>חברי הוועדה</w:t>
      </w:r>
      <w:r w:rsidRPr="00F1072E">
        <w:rPr>
          <w:rFonts w:cs="David"/>
          <w:rtl/>
        </w:rPr>
        <w:t>:</w:t>
      </w:r>
      <w:r w:rsidRPr="00F1072E">
        <w:rPr>
          <w:rFonts w:cs="David"/>
          <w:rtl/>
        </w:rPr>
        <w:tab/>
      </w:r>
    </w:p>
    <w:p w14:paraId="2523E63F" w14:textId="77777777" w:rsidR="00F90CE0" w:rsidRPr="00F1072E" w:rsidRDefault="00F90CE0" w:rsidP="00F90CE0">
      <w:pPr>
        <w:bidi/>
        <w:jc w:val="both"/>
        <w:outlineLvl w:val="0"/>
        <w:rPr>
          <w:rFonts w:cs="David" w:hint="cs"/>
          <w:rtl/>
        </w:rPr>
      </w:pPr>
      <w:r w:rsidRPr="00F1072E">
        <w:rPr>
          <w:rFonts w:cs="David" w:hint="cs"/>
          <w:rtl/>
        </w:rPr>
        <w:t xml:space="preserve">יריב לוין </w:t>
      </w:r>
      <w:r w:rsidRPr="00F1072E">
        <w:rPr>
          <w:rFonts w:cs="David" w:hint="cs"/>
          <w:rtl/>
        </w:rPr>
        <w:tab/>
        <w:t>- היו"ר</w:t>
      </w:r>
    </w:p>
    <w:p w14:paraId="6D44B6EE" w14:textId="77777777" w:rsidR="00F90CE0" w:rsidRPr="00F1072E" w:rsidRDefault="00F90CE0" w:rsidP="00F90CE0">
      <w:pPr>
        <w:bidi/>
        <w:jc w:val="both"/>
        <w:outlineLvl w:val="0"/>
        <w:rPr>
          <w:rFonts w:cs="David" w:hint="cs"/>
          <w:b/>
          <w:bCs/>
          <w:u w:val="single"/>
          <w:rtl/>
        </w:rPr>
      </w:pPr>
    </w:p>
    <w:p w14:paraId="002AC393" w14:textId="77777777" w:rsidR="00F90CE0" w:rsidRPr="00F1072E" w:rsidRDefault="00F90CE0" w:rsidP="00F90CE0">
      <w:pPr>
        <w:bidi/>
        <w:jc w:val="both"/>
        <w:outlineLvl w:val="0"/>
        <w:rPr>
          <w:rFonts w:cs="David" w:hint="cs"/>
          <w:rtl/>
        </w:rPr>
      </w:pPr>
      <w:r w:rsidRPr="00F1072E">
        <w:rPr>
          <w:rFonts w:cs="David"/>
          <w:b/>
          <w:bCs/>
          <w:u w:val="single"/>
          <w:rtl/>
        </w:rPr>
        <w:t>מוזמנים</w:t>
      </w:r>
      <w:r w:rsidRPr="00F1072E">
        <w:rPr>
          <w:rFonts w:cs="David"/>
          <w:rtl/>
        </w:rPr>
        <w:t>:</w:t>
      </w:r>
    </w:p>
    <w:p w14:paraId="039D7C4E" w14:textId="77777777" w:rsidR="00F90CE0" w:rsidRPr="00F1072E" w:rsidRDefault="00F90CE0" w:rsidP="00F90CE0">
      <w:pPr>
        <w:bidi/>
        <w:jc w:val="both"/>
        <w:outlineLvl w:val="0"/>
        <w:rPr>
          <w:rFonts w:cs="David" w:hint="cs"/>
          <w:rtl/>
        </w:rPr>
      </w:pPr>
      <w:r w:rsidRPr="00F1072E">
        <w:rPr>
          <w:rFonts w:cs="David" w:hint="cs"/>
          <w:rtl/>
        </w:rPr>
        <w:t>מזכירת הכנסת ירדנה מלר הורוביץ</w:t>
      </w:r>
    </w:p>
    <w:p w14:paraId="4BB65BA8" w14:textId="77777777" w:rsidR="00F90CE0" w:rsidRPr="00F1072E" w:rsidRDefault="00F90CE0" w:rsidP="00F90CE0">
      <w:pPr>
        <w:bidi/>
        <w:jc w:val="both"/>
        <w:outlineLvl w:val="0"/>
        <w:rPr>
          <w:rFonts w:cs="David" w:hint="cs"/>
          <w:rtl/>
        </w:rPr>
      </w:pPr>
      <w:r w:rsidRPr="00F1072E">
        <w:rPr>
          <w:rFonts w:cs="David" w:hint="cs"/>
          <w:rtl/>
        </w:rPr>
        <w:t>אורי בנק</w:t>
      </w:r>
    </w:p>
    <w:p w14:paraId="2DE72166" w14:textId="77777777" w:rsidR="00F90CE0" w:rsidRPr="00F1072E" w:rsidRDefault="00F90CE0" w:rsidP="00F90CE0">
      <w:pPr>
        <w:bidi/>
        <w:jc w:val="both"/>
        <w:outlineLvl w:val="0"/>
        <w:rPr>
          <w:rFonts w:cs="David" w:hint="cs"/>
          <w:rtl/>
        </w:rPr>
      </w:pPr>
      <w:r w:rsidRPr="00F1072E">
        <w:rPr>
          <w:rFonts w:cs="David" w:hint="cs"/>
          <w:rtl/>
        </w:rPr>
        <w:t>רונית חייקין</w:t>
      </w:r>
    </w:p>
    <w:p w14:paraId="16F8FFD4" w14:textId="77777777" w:rsidR="00F90CE0" w:rsidRPr="00F1072E" w:rsidRDefault="00F90CE0" w:rsidP="00F90CE0">
      <w:pPr>
        <w:bidi/>
        <w:jc w:val="both"/>
        <w:outlineLvl w:val="0"/>
        <w:rPr>
          <w:rFonts w:cs="David" w:hint="cs"/>
          <w:rtl/>
        </w:rPr>
      </w:pPr>
      <w:r w:rsidRPr="00F1072E">
        <w:rPr>
          <w:rFonts w:cs="David" w:hint="cs"/>
          <w:rtl/>
        </w:rPr>
        <w:t xml:space="preserve">תמר כנפו </w:t>
      </w:r>
    </w:p>
    <w:p w14:paraId="697B1D36" w14:textId="77777777" w:rsidR="00F90CE0" w:rsidRPr="00F1072E" w:rsidRDefault="00F90CE0" w:rsidP="00F90CE0">
      <w:pPr>
        <w:bidi/>
        <w:jc w:val="both"/>
        <w:outlineLvl w:val="0"/>
        <w:rPr>
          <w:rFonts w:cs="David" w:hint="cs"/>
          <w:rtl/>
        </w:rPr>
      </w:pPr>
    </w:p>
    <w:p w14:paraId="331C9F79" w14:textId="77777777" w:rsidR="00F90CE0" w:rsidRPr="00F1072E" w:rsidRDefault="00F90CE0" w:rsidP="00F90CE0">
      <w:pPr>
        <w:bidi/>
        <w:jc w:val="both"/>
        <w:outlineLvl w:val="0"/>
        <w:rPr>
          <w:rFonts w:cs="David" w:hint="cs"/>
          <w:rtl/>
        </w:rPr>
      </w:pPr>
      <w:r w:rsidRPr="00F1072E">
        <w:rPr>
          <w:rFonts w:cs="David" w:hint="cs"/>
          <w:b/>
          <w:bCs/>
          <w:u w:val="single"/>
          <w:rtl/>
        </w:rPr>
        <w:t>ייעוץ משפטי:</w:t>
      </w:r>
    </w:p>
    <w:p w14:paraId="6C1EAC49" w14:textId="77777777" w:rsidR="00F90CE0" w:rsidRPr="00F1072E" w:rsidRDefault="00F90CE0" w:rsidP="00F90CE0">
      <w:pPr>
        <w:bidi/>
        <w:jc w:val="both"/>
        <w:outlineLvl w:val="0"/>
        <w:rPr>
          <w:rFonts w:cs="David" w:hint="cs"/>
          <w:rtl/>
        </w:rPr>
      </w:pPr>
      <w:r w:rsidRPr="00F1072E">
        <w:rPr>
          <w:rFonts w:cs="David" w:hint="cs"/>
          <w:rtl/>
        </w:rPr>
        <w:t xml:space="preserve">ארבל אסטרחן </w:t>
      </w:r>
    </w:p>
    <w:p w14:paraId="6FC469B9" w14:textId="77777777" w:rsidR="00F90CE0" w:rsidRPr="00F1072E" w:rsidRDefault="00F90CE0" w:rsidP="00F90CE0">
      <w:pPr>
        <w:bidi/>
        <w:jc w:val="both"/>
        <w:outlineLvl w:val="0"/>
        <w:rPr>
          <w:rFonts w:cs="David" w:hint="cs"/>
          <w:rtl/>
        </w:rPr>
      </w:pPr>
      <w:r w:rsidRPr="00F1072E">
        <w:rPr>
          <w:rFonts w:cs="David" w:hint="cs"/>
          <w:rtl/>
        </w:rPr>
        <w:t>רן בר-יושפט</w:t>
      </w:r>
    </w:p>
    <w:p w14:paraId="5D18CC20" w14:textId="77777777" w:rsidR="00F90CE0" w:rsidRPr="00F1072E" w:rsidRDefault="00F90CE0" w:rsidP="00F90CE0">
      <w:pPr>
        <w:bidi/>
        <w:jc w:val="both"/>
        <w:outlineLvl w:val="0"/>
        <w:rPr>
          <w:rFonts w:cs="David" w:hint="cs"/>
          <w:rtl/>
        </w:rPr>
      </w:pPr>
    </w:p>
    <w:p w14:paraId="1B5BD373" w14:textId="77777777" w:rsidR="00F90CE0" w:rsidRPr="00F1072E" w:rsidRDefault="00F90CE0" w:rsidP="00F90CE0">
      <w:pPr>
        <w:bidi/>
        <w:jc w:val="both"/>
        <w:outlineLvl w:val="0"/>
        <w:rPr>
          <w:rFonts w:cs="David"/>
          <w:rtl/>
        </w:rPr>
      </w:pPr>
      <w:r w:rsidRPr="00F1072E">
        <w:rPr>
          <w:rFonts w:cs="David"/>
          <w:b/>
          <w:bCs/>
          <w:u w:val="single"/>
          <w:rtl/>
        </w:rPr>
        <w:t>מ</w:t>
      </w:r>
      <w:r w:rsidRPr="00F1072E">
        <w:rPr>
          <w:rFonts w:cs="David" w:hint="cs"/>
          <w:b/>
          <w:bCs/>
          <w:u w:val="single"/>
          <w:rtl/>
        </w:rPr>
        <w:t xml:space="preserve">זכירת </w:t>
      </w:r>
      <w:r w:rsidRPr="00F1072E">
        <w:rPr>
          <w:rFonts w:cs="David"/>
          <w:b/>
          <w:bCs/>
          <w:u w:val="single"/>
          <w:rtl/>
        </w:rPr>
        <w:t>הוועדה</w:t>
      </w:r>
      <w:r w:rsidRPr="00F1072E">
        <w:rPr>
          <w:rFonts w:cs="David"/>
          <w:rtl/>
        </w:rPr>
        <w:t>:</w:t>
      </w:r>
      <w:r w:rsidRPr="00F1072E">
        <w:rPr>
          <w:rFonts w:cs="David"/>
          <w:rtl/>
        </w:rPr>
        <w:tab/>
      </w:r>
    </w:p>
    <w:p w14:paraId="2CCBA4DE" w14:textId="77777777" w:rsidR="00F90CE0" w:rsidRPr="00F1072E" w:rsidRDefault="00F90CE0" w:rsidP="00F90CE0">
      <w:pPr>
        <w:bidi/>
        <w:jc w:val="both"/>
        <w:rPr>
          <w:rFonts w:cs="David" w:hint="cs"/>
          <w:rtl/>
        </w:rPr>
      </w:pPr>
      <w:r w:rsidRPr="00F1072E">
        <w:rPr>
          <w:rFonts w:cs="David" w:hint="cs"/>
          <w:rtl/>
        </w:rPr>
        <w:t>נועה בירן-דדון</w:t>
      </w:r>
    </w:p>
    <w:p w14:paraId="1B809412" w14:textId="77777777" w:rsidR="00F90CE0" w:rsidRPr="00F1072E" w:rsidRDefault="00F90CE0" w:rsidP="00F90CE0">
      <w:pPr>
        <w:bidi/>
        <w:jc w:val="both"/>
        <w:outlineLvl w:val="0"/>
        <w:rPr>
          <w:rFonts w:cs="David" w:hint="cs"/>
          <w:b/>
          <w:bCs/>
          <w:u w:val="single"/>
          <w:rtl/>
        </w:rPr>
      </w:pPr>
    </w:p>
    <w:p w14:paraId="2EBD2B97" w14:textId="77777777" w:rsidR="00F90CE0" w:rsidRPr="00F1072E" w:rsidRDefault="00F90CE0" w:rsidP="00F90CE0">
      <w:pPr>
        <w:bidi/>
        <w:jc w:val="both"/>
        <w:outlineLvl w:val="0"/>
        <w:rPr>
          <w:rFonts w:cs="David" w:hint="cs"/>
          <w:rtl/>
        </w:rPr>
      </w:pPr>
      <w:r w:rsidRPr="00F1072E">
        <w:rPr>
          <w:rFonts w:cs="David" w:hint="cs"/>
          <w:b/>
          <w:bCs/>
          <w:u w:val="single"/>
          <w:rtl/>
        </w:rPr>
        <w:t>רשמת פרלמנטרית</w:t>
      </w:r>
      <w:r w:rsidRPr="00F1072E">
        <w:rPr>
          <w:rFonts w:cs="David"/>
          <w:rtl/>
        </w:rPr>
        <w:t>:</w:t>
      </w:r>
      <w:r w:rsidRPr="00F1072E">
        <w:rPr>
          <w:rFonts w:cs="David"/>
          <w:rtl/>
        </w:rPr>
        <w:tab/>
      </w:r>
    </w:p>
    <w:p w14:paraId="2A3E0A69" w14:textId="77777777" w:rsidR="00F90CE0" w:rsidRPr="00F1072E" w:rsidRDefault="00F90CE0" w:rsidP="00F90CE0">
      <w:pPr>
        <w:keepNext/>
        <w:bidi/>
        <w:jc w:val="both"/>
        <w:rPr>
          <w:rFonts w:cs="David" w:hint="cs"/>
          <w:rtl/>
        </w:rPr>
      </w:pPr>
      <w:smartTag w:uri="urn:schemas-microsoft-com:office:smarttags" w:element="PersonName">
        <w:r w:rsidRPr="00F1072E">
          <w:rPr>
            <w:rFonts w:cs="David" w:hint="cs"/>
            <w:rtl/>
          </w:rPr>
          <w:t>תמר פוליבוי</w:t>
        </w:r>
      </w:smartTag>
      <w:r w:rsidRPr="00F1072E">
        <w:rPr>
          <w:rFonts w:cs="David" w:hint="cs"/>
          <w:rtl/>
        </w:rPr>
        <w:t xml:space="preserve"> צדיק</w:t>
      </w:r>
    </w:p>
    <w:p w14:paraId="29222DB8" w14:textId="77777777" w:rsidR="00F90CE0" w:rsidRPr="00F90CE0" w:rsidRDefault="00F90CE0" w:rsidP="00F90CE0">
      <w:pPr>
        <w:keepNext/>
        <w:bidi/>
        <w:jc w:val="center"/>
        <w:rPr>
          <w:rFonts w:cs="David" w:hint="cs"/>
          <w:b/>
          <w:bCs/>
          <w:u w:val="single"/>
          <w:rtl/>
        </w:rPr>
      </w:pPr>
      <w:r w:rsidRPr="00F1072E">
        <w:rPr>
          <w:rFonts w:cs="David"/>
          <w:rtl/>
        </w:rPr>
        <w:br w:type="page"/>
      </w:r>
      <w:r w:rsidRPr="00F90CE0">
        <w:rPr>
          <w:rFonts w:cs="David" w:hint="cs"/>
          <w:b/>
          <w:bCs/>
          <w:u w:val="single"/>
          <w:rtl/>
        </w:rPr>
        <w:lastRenderedPageBreak/>
        <w:t>תיקון תקנון הכנסת בנושאים הבאים: מצב חירום; חזרה מהצעה לדיון מהיר; הצעה רגילה ודחופה שהוגשו באותו נושא</w:t>
      </w:r>
    </w:p>
    <w:p w14:paraId="1F40C1F0" w14:textId="77777777" w:rsidR="00F90CE0" w:rsidRPr="00F1072E" w:rsidRDefault="00F90CE0" w:rsidP="00F90CE0">
      <w:pPr>
        <w:bidi/>
        <w:jc w:val="both"/>
        <w:rPr>
          <w:rFonts w:cs="David" w:hint="cs"/>
          <w:u w:val="single"/>
          <w:rtl/>
        </w:rPr>
      </w:pPr>
    </w:p>
    <w:p w14:paraId="125CE2B7" w14:textId="77777777" w:rsidR="00F90CE0" w:rsidRPr="00F1072E" w:rsidRDefault="00F90CE0" w:rsidP="00F90CE0">
      <w:pPr>
        <w:bidi/>
        <w:jc w:val="both"/>
        <w:rPr>
          <w:rFonts w:cs="David" w:hint="cs"/>
          <w:rtl/>
        </w:rPr>
      </w:pPr>
      <w:r w:rsidRPr="00F1072E">
        <w:rPr>
          <w:rFonts w:cs="David" w:hint="cs"/>
          <w:u w:val="single"/>
          <w:rtl/>
        </w:rPr>
        <w:t>היו"ר יריב לוין:</w:t>
      </w:r>
    </w:p>
    <w:p w14:paraId="107247BF" w14:textId="77777777" w:rsidR="00F90CE0" w:rsidRPr="00F1072E" w:rsidRDefault="00F90CE0" w:rsidP="00F90CE0">
      <w:pPr>
        <w:bidi/>
        <w:jc w:val="both"/>
        <w:rPr>
          <w:rFonts w:cs="David" w:hint="cs"/>
          <w:rtl/>
        </w:rPr>
      </w:pPr>
    </w:p>
    <w:p w14:paraId="0B3725E2" w14:textId="77777777" w:rsidR="00F90CE0" w:rsidRPr="00F1072E" w:rsidRDefault="00F90CE0" w:rsidP="00F90CE0">
      <w:pPr>
        <w:bidi/>
        <w:ind w:firstLine="720"/>
        <w:jc w:val="both"/>
        <w:rPr>
          <w:rFonts w:cs="David" w:hint="cs"/>
          <w:rtl/>
        </w:rPr>
      </w:pPr>
      <w:r w:rsidRPr="00F1072E">
        <w:rPr>
          <w:rFonts w:cs="David" w:hint="cs"/>
          <w:rtl/>
        </w:rPr>
        <w:t xml:space="preserve">אני פותח את הישיבה. </w:t>
      </w:r>
      <w:r>
        <w:rPr>
          <w:rFonts w:cs="David" w:hint="cs"/>
          <w:rtl/>
        </w:rPr>
        <w:t xml:space="preserve">על סדר היום תיקון תקנון הכנסת. יש לנו שלושה נושאים שצריך לטפל בהם </w:t>
      </w:r>
      <w:r>
        <w:rPr>
          <w:rFonts w:cs="David"/>
          <w:rtl/>
        </w:rPr>
        <w:t>–</w:t>
      </w:r>
      <w:r>
        <w:rPr>
          <w:rFonts w:cs="David" w:hint="cs"/>
          <w:rtl/>
        </w:rPr>
        <w:t xml:space="preserve"> למעשה, יש לנו ארבעה דברים שצריך לטפל בהם. בעקבות בקשה של חבר הכנסת דוד רותם, שנוגעת לפרק שאישרנו בנושא הליכי בחירה של נציגי הכנסת </w:t>
      </w:r>
      <w:r w:rsidRPr="00F1072E">
        <w:rPr>
          <w:rFonts w:cs="David" w:hint="cs"/>
          <w:rtl/>
        </w:rPr>
        <w:t>לוועדות ולגופים חיצוניים</w:t>
      </w:r>
      <w:r>
        <w:rPr>
          <w:rFonts w:cs="David" w:hint="cs"/>
          <w:rtl/>
        </w:rPr>
        <w:t>,</w:t>
      </w:r>
      <w:r w:rsidRPr="00F1072E">
        <w:rPr>
          <w:rFonts w:cs="David" w:hint="cs"/>
          <w:rtl/>
        </w:rPr>
        <w:t xml:space="preserve"> הוא ביקש שההוראה שנוגעת למועד כינוסה של ועדת החוקה, חוק ומשפט לדון בבקשה לקביעת מספר שופטי בית המשפט העליון</w:t>
      </w:r>
      <w:r>
        <w:rPr>
          <w:rFonts w:cs="David" w:hint="cs"/>
          <w:rtl/>
        </w:rPr>
        <w:t xml:space="preserve"> </w:t>
      </w:r>
      <w:r>
        <w:rPr>
          <w:rFonts w:cs="David"/>
          <w:rtl/>
        </w:rPr>
        <w:t>–</w:t>
      </w:r>
      <w:r>
        <w:rPr>
          <w:rFonts w:cs="David" w:hint="cs"/>
          <w:rtl/>
        </w:rPr>
        <w:t xml:space="preserve"> ההוראה הזאת, אנחנו </w:t>
      </w:r>
      <w:r w:rsidRPr="00F1072E">
        <w:rPr>
          <w:rFonts w:cs="David" w:hint="cs"/>
          <w:rtl/>
        </w:rPr>
        <w:t>קבענו שוועדת החוקה, חוק ומשפט תדון בה תוך 120 יום</w:t>
      </w:r>
      <w:r>
        <w:rPr>
          <w:rFonts w:cs="David" w:hint="cs"/>
          <w:rtl/>
        </w:rPr>
        <w:t>;</w:t>
      </w:r>
      <w:r w:rsidRPr="00F1072E">
        <w:rPr>
          <w:rFonts w:cs="David" w:hint="cs"/>
          <w:rtl/>
        </w:rPr>
        <w:t xml:space="preserve"> הוא ביקש שהדבר יחול החל מהכנסת הבאה. מאחר שאנחנו מקפידים לעשות את הדברים בהסכמה, וכבר עשינו </w:t>
      </w:r>
      <w:r>
        <w:rPr>
          <w:rFonts w:cs="David" w:hint="cs"/>
          <w:rtl/>
        </w:rPr>
        <w:t xml:space="preserve">תקדים אחד כזה </w:t>
      </w:r>
      <w:r w:rsidRPr="00F1072E">
        <w:rPr>
          <w:rFonts w:cs="David" w:hint="cs"/>
          <w:rtl/>
        </w:rPr>
        <w:t xml:space="preserve">בסוגיית </w:t>
      </w:r>
      <w:r>
        <w:rPr>
          <w:rFonts w:cs="David" w:hint="cs"/>
          <w:rtl/>
        </w:rPr>
        <w:t xml:space="preserve">חובת </w:t>
      </w:r>
      <w:r w:rsidRPr="00F1072E">
        <w:rPr>
          <w:rFonts w:cs="David" w:hint="cs"/>
          <w:rtl/>
        </w:rPr>
        <w:t xml:space="preserve">הנוכחות </w:t>
      </w:r>
      <w:r>
        <w:rPr>
          <w:rFonts w:cs="David" w:hint="cs"/>
          <w:rtl/>
        </w:rPr>
        <w:t xml:space="preserve">של יושבת ראש האופוזיציה בדיון </w:t>
      </w:r>
      <w:r w:rsidRPr="00F1072E">
        <w:rPr>
          <w:rFonts w:cs="David" w:hint="cs"/>
          <w:rtl/>
        </w:rPr>
        <w:t xml:space="preserve">40 חתימות, אני </w:t>
      </w:r>
      <w:r>
        <w:rPr>
          <w:rFonts w:cs="David" w:hint="cs"/>
          <w:rtl/>
        </w:rPr>
        <w:t xml:space="preserve">לא רואה בעניין הזה שום בעיה ואני </w:t>
      </w:r>
      <w:r w:rsidRPr="00F1072E">
        <w:rPr>
          <w:rFonts w:cs="David" w:hint="cs"/>
          <w:rtl/>
        </w:rPr>
        <w:t xml:space="preserve">מציע לאשר את זה. </w:t>
      </w:r>
    </w:p>
    <w:p w14:paraId="5DB50B1E" w14:textId="77777777" w:rsidR="00F90CE0" w:rsidRPr="00F1072E" w:rsidRDefault="00F90CE0" w:rsidP="00F90CE0">
      <w:pPr>
        <w:bidi/>
        <w:jc w:val="both"/>
        <w:rPr>
          <w:rFonts w:cs="David" w:hint="cs"/>
          <w:rtl/>
        </w:rPr>
      </w:pPr>
    </w:p>
    <w:p w14:paraId="05786AB3" w14:textId="77777777" w:rsidR="00F90CE0" w:rsidRPr="00F1072E" w:rsidRDefault="00F90CE0" w:rsidP="00F90CE0">
      <w:pPr>
        <w:bidi/>
        <w:jc w:val="both"/>
        <w:rPr>
          <w:rFonts w:cs="David" w:hint="cs"/>
          <w:rtl/>
        </w:rPr>
      </w:pPr>
      <w:r w:rsidRPr="00F1072E">
        <w:rPr>
          <w:rFonts w:cs="David" w:hint="cs"/>
          <w:u w:val="single"/>
          <w:rtl/>
        </w:rPr>
        <w:t>ארבל אסטרחן:</w:t>
      </w:r>
    </w:p>
    <w:p w14:paraId="77A1FE9C" w14:textId="77777777" w:rsidR="00F90CE0" w:rsidRPr="00F1072E" w:rsidRDefault="00F90CE0" w:rsidP="00F90CE0">
      <w:pPr>
        <w:bidi/>
        <w:jc w:val="both"/>
        <w:rPr>
          <w:rFonts w:cs="David" w:hint="cs"/>
          <w:rtl/>
        </w:rPr>
      </w:pPr>
    </w:p>
    <w:p w14:paraId="1CB19F9C"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יהיה לנו סעיף </w:t>
      </w:r>
      <w:r w:rsidRPr="00F1072E">
        <w:rPr>
          <w:rFonts w:cs="David" w:hint="cs"/>
          <w:rtl/>
        </w:rPr>
        <w:t>בתקנון, ש</w:t>
      </w:r>
      <w:r>
        <w:rPr>
          <w:rFonts w:cs="David" w:hint="cs"/>
          <w:rtl/>
        </w:rPr>
        <w:t>כותרתו תהיה: קביעת מספר שופטי בית המשפט העליון ש</w:t>
      </w:r>
      <w:r w:rsidRPr="00F1072E">
        <w:rPr>
          <w:rFonts w:cs="David" w:hint="cs"/>
          <w:rtl/>
        </w:rPr>
        <w:t>דיברנו עליו</w:t>
      </w:r>
      <w:r>
        <w:rPr>
          <w:rFonts w:cs="David" w:hint="cs"/>
          <w:rtl/>
        </w:rPr>
        <w:t>,</w:t>
      </w:r>
      <w:r w:rsidRPr="00F1072E">
        <w:rPr>
          <w:rFonts w:cs="David" w:hint="cs"/>
          <w:rtl/>
        </w:rPr>
        <w:t xml:space="preserve"> שמדבר על כך שתוגש </w:t>
      </w:r>
      <w:r>
        <w:rPr>
          <w:rFonts w:cs="David" w:hint="cs"/>
          <w:rtl/>
        </w:rPr>
        <w:t>הצעה</w:t>
      </w:r>
      <w:r w:rsidRPr="00F1072E">
        <w:rPr>
          <w:rFonts w:cs="David" w:hint="cs"/>
          <w:rtl/>
        </w:rPr>
        <w:t xml:space="preserve"> לוועדת החוקה, </w:t>
      </w:r>
      <w:r>
        <w:rPr>
          <w:rFonts w:cs="David" w:hint="cs"/>
          <w:rtl/>
        </w:rPr>
        <w:t xml:space="preserve">חוק ומשפט על ידי 10 חברי כנסת או הממשלה, </w:t>
      </w:r>
      <w:r w:rsidRPr="00F1072E">
        <w:rPr>
          <w:rFonts w:cs="David" w:hint="cs"/>
          <w:rtl/>
        </w:rPr>
        <w:t xml:space="preserve">ושם ייאמר: </w:t>
      </w:r>
      <w:r>
        <w:rPr>
          <w:rFonts w:cs="David" w:hint="cs"/>
          <w:rtl/>
        </w:rPr>
        <w:t>"</w:t>
      </w:r>
      <w:r w:rsidRPr="00F1072E">
        <w:rPr>
          <w:rFonts w:cs="David" w:hint="cs"/>
          <w:rtl/>
        </w:rPr>
        <w:t>ועדת החוקה, חוק ומשפט תדון ותחליט בהצעה</w:t>
      </w:r>
      <w:r>
        <w:rPr>
          <w:rFonts w:cs="David" w:hint="cs"/>
          <w:rtl/>
        </w:rPr>
        <w:t>...</w:t>
      </w:r>
      <w:r w:rsidRPr="00F1072E">
        <w:rPr>
          <w:rFonts w:cs="David" w:hint="cs"/>
          <w:rtl/>
        </w:rPr>
        <w:t xml:space="preserve">תוך 120 ימים </w:t>
      </w:r>
      <w:r>
        <w:rPr>
          <w:rFonts w:cs="David" w:hint="cs"/>
          <w:rtl/>
        </w:rPr>
        <w:t xml:space="preserve">מיום שהוגשה </w:t>
      </w:r>
      <w:r w:rsidRPr="00F1072E">
        <w:rPr>
          <w:rFonts w:cs="David" w:hint="cs"/>
          <w:rtl/>
        </w:rPr>
        <w:t>וימי הפגרה לא יבואו במניין</w:t>
      </w:r>
      <w:r>
        <w:rPr>
          <w:rFonts w:cs="David" w:hint="cs"/>
          <w:rtl/>
        </w:rPr>
        <w:t>"</w:t>
      </w:r>
      <w:r w:rsidRPr="00F1072E">
        <w:rPr>
          <w:rFonts w:cs="David" w:hint="cs"/>
          <w:rtl/>
        </w:rPr>
        <w:t>. הסעיף הקטן הזה שהקראתי כעת, ייכנס לתוקף</w:t>
      </w:r>
      <w:r>
        <w:rPr>
          <w:rFonts w:cs="David" w:hint="cs"/>
          <w:rtl/>
        </w:rPr>
        <w:t xml:space="preserve"> ביום תחילת כהונתה של הכנסת התשע-עשרה</w:t>
      </w:r>
      <w:r w:rsidRPr="00F1072E">
        <w:rPr>
          <w:rFonts w:cs="David" w:hint="cs"/>
          <w:rtl/>
        </w:rPr>
        <w:t>. כל יתר התיקון, כרגיל, ייכנס לתו</w:t>
      </w:r>
      <w:r>
        <w:rPr>
          <w:rFonts w:cs="David" w:hint="cs"/>
          <w:rtl/>
        </w:rPr>
        <w:t>קף מייד</w:t>
      </w:r>
      <w:r w:rsidRPr="00F1072E">
        <w:rPr>
          <w:rFonts w:cs="David" w:hint="cs"/>
          <w:rtl/>
        </w:rPr>
        <w:t xml:space="preserve">. </w:t>
      </w:r>
    </w:p>
    <w:p w14:paraId="6544DDBD" w14:textId="77777777" w:rsidR="00F90CE0" w:rsidRPr="00F1072E" w:rsidRDefault="00F90CE0" w:rsidP="00F90CE0">
      <w:pPr>
        <w:bidi/>
        <w:jc w:val="both"/>
        <w:rPr>
          <w:rFonts w:cs="David" w:hint="cs"/>
          <w:rtl/>
        </w:rPr>
      </w:pPr>
    </w:p>
    <w:p w14:paraId="1DFB9319"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5746EE16" w14:textId="77777777" w:rsidR="00F90CE0" w:rsidRPr="00F1072E" w:rsidRDefault="00F90CE0" w:rsidP="00F90CE0">
      <w:pPr>
        <w:keepNext/>
        <w:bidi/>
        <w:jc w:val="both"/>
        <w:rPr>
          <w:rFonts w:cs="David" w:hint="cs"/>
          <w:rtl/>
        </w:rPr>
      </w:pPr>
    </w:p>
    <w:p w14:paraId="5728B12F" w14:textId="77777777" w:rsidR="00F90CE0" w:rsidRPr="00F1072E" w:rsidRDefault="00F90CE0" w:rsidP="00F90CE0">
      <w:pPr>
        <w:bidi/>
        <w:jc w:val="both"/>
        <w:rPr>
          <w:rFonts w:cs="David" w:hint="cs"/>
          <w:rtl/>
        </w:rPr>
      </w:pPr>
      <w:r w:rsidRPr="00F1072E">
        <w:rPr>
          <w:rFonts w:cs="David" w:hint="cs"/>
          <w:rtl/>
        </w:rPr>
        <w:tab/>
        <w:t>מי בעד?</w:t>
      </w:r>
    </w:p>
    <w:p w14:paraId="4F224731" w14:textId="77777777" w:rsidR="00F90CE0" w:rsidRPr="00F1072E" w:rsidRDefault="00F90CE0" w:rsidP="00F90CE0">
      <w:pPr>
        <w:bidi/>
        <w:jc w:val="both"/>
        <w:rPr>
          <w:rFonts w:cs="David" w:hint="cs"/>
          <w:rtl/>
        </w:rPr>
      </w:pPr>
    </w:p>
    <w:p w14:paraId="71120AF3" w14:textId="77777777" w:rsidR="00F90CE0" w:rsidRPr="00F1072E" w:rsidRDefault="00F90CE0" w:rsidP="00F90CE0">
      <w:pPr>
        <w:bidi/>
        <w:jc w:val="center"/>
        <w:rPr>
          <w:rFonts w:cs="David" w:hint="cs"/>
          <w:b/>
          <w:bCs/>
          <w:rtl/>
        </w:rPr>
      </w:pPr>
      <w:r w:rsidRPr="00F1072E">
        <w:rPr>
          <w:rFonts w:cs="David" w:hint="cs"/>
          <w:b/>
          <w:bCs/>
          <w:rtl/>
        </w:rPr>
        <w:t>הצבעה</w:t>
      </w:r>
    </w:p>
    <w:p w14:paraId="5C3AF88C" w14:textId="77777777" w:rsidR="00F90CE0" w:rsidRPr="00F1072E" w:rsidRDefault="00F90CE0" w:rsidP="00F90CE0">
      <w:pPr>
        <w:bidi/>
        <w:jc w:val="center"/>
        <w:rPr>
          <w:rFonts w:cs="David" w:hint="cs"/>
          <w:rtl/>
        </w:rPr>
      </w:pPr>
    </w:p>
    <w:p w14:paraId="5D5DFED4" w14:textId="77777777" w:rsidR="00F90CE0" w:rsidRPr="00F1072E" w:rsidRDefault="00F90CE0" w:rsidP="00F90CE0">
      <w:pPr>
        <w:bidi/>
        <w:jc w:val="center"/>
        <w:rPr>
          <w:rFonts w:cs="David" w:hint="cs"/>
          <w:rtl/>
        </w:rPr>
      </w:pPr>
      <w:r w:rsidRPr="00F1072E">
        <w:rPr>
          <w:rFonts w:cs="David" w:hint="cs"/>
          <w:rtl/>
        </w:rPr>
        <w:t xml:space="preserve">בעד </w:t>
      </w:r>
      <w:r w:rsidRPr="00F1072E">
        <w:rPr>
          <w:rFonts w:cs="David"/>
          <w:rtl/>
        </w:rPr>
        <w:t>–</w:t>
      </w:r>
      <w:r w:rsidRPr="00F1072E">
        <w:rPr>
          <w:rFonts w:cs="David" w:hint="cs"/>
          <w:rtl/>
        </w:rPr>
        <w:t xml:space="preserve"> 1</w:t>
      </w:r>
    </w:p>
    <w:p w14:paraId="7A060166" w14:textId="77777777" w:rsidR="00F90CE0" w:rsidRPr="00F1072E" w:rsidRDefault="00F90CE0" w:rsidP="00F90CE0">
      <w:pPr>
        <w:bidi/>
        <w:jc w:val="center"/>
        <w:rPr>
          <w:rFonts w:cs="David" w:hint="cs"/>
          <w:rtl/>
        </w:rPr>
      </w:pPr>
      <w:r w:rsidRPr="00F1072E">
        <w:rPr>
          <w:rFonts w:cs="David" w:hint="cs"/>
          <w:rtl/>
        </w:rPr>
        <w:t xml:space="preserve">נגד </w:t>
      </w:r>
      <w:r w:rsidRPr="00F1072E">
        <w:rPr>
          <w:rFonts w:cs="David"/>
          <w:rtl/>
        </w:rPr>
        <w:t>–</w:t>
      </w:r>
      <w:r w:rsidRPr="00F1072E">
        <w:rPr>
          <w:rFonts w:cs="David" w:hint="cs"/>
          <w:rtl/>
        </w:rPr>
        <w:t xml:space="preserve"> אין</w:t>
      </w:r>
    </w:p>
    <w:p w14:paraId="5370A5F5" w14:textId="77777777" w:rsidR="00F90CE0" w:rsidRDefault="00F90CE0" w:rsidP="00F90CE0">
      <w:pPr>
        <w:bidi/>
        <w:jc w:val="center"/>
        <w:rPr>
          <w:rFonts w:cs="David" w:hint="cs"/>
          <w:rtl/>
        </w:rPr>
      </w:pPr>
      <w:r w:rsidRPr="00F1072E">
        <w:rPr>
          <w:rFonts w:cs="David" w:hint="cs"/>
          <w:rtl/>
        </w:rPr>
        <w:t xml:space="preserve">נמנעים </w:t>
      </w:r>
      <w:r w:rsidRPr="00F1072E">
        <w:rPr>
          <w:rFonts w:cs="David"/>
          <w:rtl/>
        </w:rPr>
        <w:t>–</w:t>
      </w:r>
      <w:r w:rsidRPr="00F1072E">
        <w:rPr>
          <w:rFonts w:cs="David" w:hint="cs"/>
          <w:rtl/>
        </w:rPr>
        <w:t xml:space="preserve"> אין</w:t>
      </w:r>
    </w:p>
    <w:p w14:paraId="239B843E" w14:textId="77777777" w:rsidR="00F90CE0" w:rsidRDefault="00F90CE0" w:rsidP="00F90CE0">
      <w:pPr>
        <w:bidi/>
        <w:jc w:val="center"/>
        <w:rPr>
          <w:rFonts w:cs="David" w:hint="cs"/>
          <w:rtl/>
        </w:rPr>
      </w:pPr>
      <w:r>
        <w:rPr>
          <w:rFonts w:cs="David" w:hint="cs"/>
          <w:rtl/>
        </w:rPr>
        <w:t>בקשתו של חבר הכנסת דוד רותם נתקבלה.</w:t>
      </w:r>
    </w:p>
    <w:p w14:paraId="202D0901" w14:textId="77777777" w:rsidR="00F90CE0" w:rsidRPr="00F1072E" w:rsidRDefault="00F90CE0" w:rsidP="00F90CE0">
      <w:pPr>
        <w:bidi/>
        <w:jc w:val="center"/>
        <w:rPr>
          <w:rFonts w:cs="David" w:hint="cs"/>
          <w:rtl/>
        </w:rPr>
      </w:pPr>
    </w:p>
    <w:p w14:paraId="7ABF33F7" w14:textId="77777777" w:rsidR="00F90CE0" w:rsidRDefault="00F90CE0" w:rsidP="00F90CE0">
      <w:pPr>
        <w:bidi/>
        <w:jc w:val="both"/>
        <w:rPr>
          <w:rFonts w:cs="David" w:hint="cs"/>
          <w:rtl/>
        </w:rPr>
      </w:pPr>
      <w:r>
        <w:rPr>
          <w:rFonts w:cs="David" w:hint="cs"/>
          <w:u w:val="single"/>
          <w:rtl/>
        </w:rPr>
        <w:t>היו"ר יריב לוין:</w:t>
      </w:r>
    </w:p>
    <w:p w14:paraId="14398B4F" w14:textId="77777777" w:rsidR="00F90CE0" w:rsidRDefault="00F90CE0" w:rsidP="00F90CE0">
      <w:pPr>
        <w:bidi/>
        <w:jc w:val="both"/>
        <w:rPr>
          <w:rFonts w:cs="David" w:hint="cs"/>
          <w:rtl/>
        </w:rPr>
      </w:pPr>
    </w:p>
    <w:p w14:paraId="7EA223D9" w14:textId="77777777" w:rsidR="00F90CE0" w:rsidRDefault="00F90CE0" w:rsidP="00F90CE0">
      <w:pPr>
        <w:bidi/>
        <w:jc w:val="both"/>
        <w:rPr>
          <w:rFonts w:cs="David" w:hint="cs"/>
          <w:rtl/>
        </w:rPr>
      </w:pPr>
      <w:r>
        <w:rPr>
          <w:rFonts w:cs="David" w:hint="cs"/>
          <w:rtl/>
        </w:rPr>
        <w:tab/>
        <w:t xml:space="preserve"> פה אחד, אין מתנגדים ואין נמנעים. אושר. </w:t>
      </w:r>
    </w:p>
    <w:p w14:paraId="2D4626FB" w14:textId="77777777" w:rsidR="00F90CE0" w:rsidRPr="00F1072E" w:rsidRDefault="00F90CE0" w:rsidP="00F90CE0">
      <w:pPr>
        <w:bidi/>
        <w:jc w:val="both"/>
        <w:rPr>
          <w:rFonts w:cs="David" w:hint="cs"/>
          <w:u w:val="single"/>
          <w:rtl/>
        </w:rPr>
      </w:pPr>
    </w:p>
    <w:p w14:paraId="77523B6E" w14:textId="77777777" w:rsidR="00F90CE0" w:rsidRPr="00F1072E" w:rsidRDefault="00F90CE0" w:rsidP="00F90CE0">
      <w:pPr>
        <w:bidi/>
        <w:jc w:val="both"/>
        <w:rPr>
          <w:rFonts w:cs="David" w:hint="cs"/>
          <w:rtl/>
        </w:rPr>
      </w:pPr>
      <w:r w:rsidRPr="00F1072E">
        <w:rPr>
          <w:rFonts w:cs="David" w:hint="cs"/>
          <w:u w:val="single"/>
          <w:rtl/>
        </w:rPr>
        <w:t>ארבל אסטרחן:</w:t>
      </w:r>
    </w:p>
    <w:p w14:paraId="28BED968" w14:textId="77777777" w:rsidR="00F90CE0" w:rsidRPr="00F1072E" w:rsidRDefault="00F90CE0" w:rsidP="00F90CE0">
      <w:pPr>
        <w:bidi/>
        <w:jc w:val="both"/>
        <w:rPr>
          <w:rFonts w:cs="David" w:hint="cs"/>
          <w:rtl/>
        </w:rPr>
      </w:pPr>
    </w:p>
    <w:p w14:paraId="3CA73ABB" w14:textId="77777777" w:rsidR="00F90CE0" w:rsidRDefault="00F90CE0" w:rsidP="00F90CE0">
      <w:pPr>
        <w:bidi/>
        <w:jc w:val="both"/>
        <w:rPr>
          <w:rFonts w:cs="David" w:hint="cs"/>
          <w:rtl/>
        </w:rPr>
      </w:pPr>
      <w:r w:rsidRPr="00F1072E">
        <w:rPr>
          <w:rFonts w:cs="David" w:hint="cs"/>
          <w:rtl/>
        </w:rPr>
        <w:tab/>
      </w:r>
      <w:r>
        <w:rPr>
          <w:rFonts w:cs="David" w:hint="cs"/>
          <w:rtl/>
        </w:rPr>
        <w:t xml:space="preserve">אז זה יונח כבר היום. </w:t>
      </w:r>
    </w:p>
    <w:p w14:paraId="7684EA80" w14:textId="77777777" w:rsidR="00F90CE0" w:rsidRDefault="00F90CE0" w:rsidP="00F90CE0">
      <w:pPr>
        <w:bidi/>
        <w:jc w:val="both"/>
        <w:rPr>
          <w:rFonts w:cs="David" w:hint="cs"/>
          <w:rtl/>
        </w:rPr>
      </w:pPr>
    </w:p>
    <w:p w14:paraId="64253725" w14:textId="77777777" w:rsidR="00F90CE0" w:rsidRDefault="00F90CE0" w:rsidP="00F90CE0">
      <w:pPr>
        <w:bidi/>
        <w:jc w:val="both"/>
        <w:rPr>
          <w:rFonts w:cs="David" w:hint="cs"/>
          <w:rtl/>
        </w:rPr>
      </w:pPr>
      <w:r>
        <w:rPr>
          <w:rFonts w:cs="David" w:hint="cs"/>
          <w:u w:val="single"/>
          <w:rtl/>
        </w:rPr>
        <w:t>היו"ר יריב לוין:</w:t>
      </w:r>
    </w:p>
    <w:p w14:paraId="02C17005" w14:textId="77777777" w:rsidR="00F90CE0" w:rsidRDefault="00F90CE0" w:rsidP="00F90CE0">
      <w:pPr>
        <w:bidi/>
        <w:jc w:val="both"/>
        <w:rPr>
          <w:rFonts w:cs="David" w:hint="cs"/>
          <w:rtl/>
        </w:rPr>
      </w:pPr>
    </w:p>
    <w:p w14:paraId="51F320AB" w14:textId="77777777" w:rsidR="00F90CE0" w:rsidRDefault="00F90CE0" w:rsidP="00F90CE0">
      <w:pPr>
        <w:bidi/>
        <w:jc w:val="both"/>
        <w:rPr>
          <w:rFonts w:cs="David" w:hint="cs"/>
          <w:rtl/>
        </w:rPr>
      </w:pPr>
      <w:r>
        <w:rPr>
          <w:rFonts w:cs="David" w:hint="cs"/>
          <w:rtl/>
        </w:rPr>
        <w:tab/>
        <w:t xml:space="preserve">מכאן אנחנו עוברים לשלושה נושאים אחרים </w:t>
      </w:r>
      <w:r>
        <w:rPr>
          <w:rFonts w:cs="David"/>
          <w:rtl/>
        </w:rPr>
        <w:t>–</w:t>
      </w:r>
      <w:r>
        <w:rPr>
          <w:rFonts w:cs="David" w:hint="cs"/>
          <w:rtl/>
        </w:rPr>
        <w:t xml:space="preserve"> שניים מהם נוגעים לפרק שכבר דנו בו ואישרנו אותו, אבל התעוררו בכל אופן שתי סוגיות שכדאי להתייחס אליהן; ואחד - לסעיפים שנוגעים למצב חירום שאנחנו צריכים לאשר גם אותם. אנחנו נתחיל אולי מהנושא של הדיון המהיר וההצעה הרגילה והדחופה. </w:t>
      </w:r>
    </w:p>
    <w:p w14:paraId="77392A72" w14:textId="77777777" w:rsidR="00F90CE0" w:rsidRDefault="00F90CE0" w:rsidP="00F90CE0">
      <w:pPr>
        <w:bidi/>
        <w:jc w:val="both"/>
        <w:rPr>
          <w:rFonts w:cs="David" w:hint="cs"/>
          <w:rtl/>
        </w:rPr>
      </w:pPr>
    </w:p>
    <w:p w14:paraId="671E3E97" w14:textId="77777777" w:rsidR="00F90CE0" w:rsidRPr="00A044D1" w:rsidRDefault="00F90CE0" w:rsidP="00F90CE0">
      <w:pPr>
        <w:bidi/>
        <w:jc w:val="both"/>
        <w:rPr>
          <w:rFonts w:cs="David" w:hint="cs"/>
          <w:rtl/>
        </w:rPr>
      </w:pPr>
      <w:r w:rsidRPr="00A044D1">
        <w:rPr>
          <w:rFonts w:cs="David" w:hint="cs"/>
          <w:u w:val="single"/>
          <w:rtl/>
        </w:rPr>
        <w:t>ארבל אסטרחן:</w:t>
      </w:r>
    </w:p>
    <w:p w14:paraId="0E540558" w14:textId="77777777" w:rsidR="00F90CE0" w:rsidRDefault="00F90CE0" w:rsidP="00F90CE0">
      <w:pPr>
        <w:bidi/>
        <w:jc w:val="both"/>
        <w:rPr>
          <w:rFonts w:cs="David" w:hint="cs"/>
          <w:sz w:val="28"/>
          <w:szCs w:val="28"/>
          <w:rtl/>
        </w:rPr>
      </w:pPr>
    </w:p>
    <w:p w14:paraId="485DB651" w14:textId="77777777" w:rsidR="00F90CE0" w:rsidRPr="00F1072E" w:rsidRDefault="00F90CE0" w:rsidP="00F90CE0">
      <w:pPr>
        <w:bidi/>
        <w:jc w:val="both"/>
        <w:rPr>
          <w:rFonts w:cs="David" w:hint="cs"/>
          <w:rtl/>
        </w:rPr>
      </w:pPr>
      <w:r>
        <w:rPr>
          <w:rFonts w:cs="David" w:hint="cs"/>
          <w:sz w:val="28"/>
          <w:szCs w:val="28"/>
          <w:rtl/>
        </w:rPr>
        <w:tab/>
      </w:r>
      <w:r>
        <w:rPr>
          <w:rFonts w:cs="David" w:hint="cs"/>
          <w:rtl/>
        </w:rPr>
        <w:t xml:space="preserve">מדובר פה בשני תיקונים לפרק ההצעות-לסדר והדיונים המהירים, שאושר ממש לאחרונה כבר במליאה. אחרי שהוא עבר, התעוררו שני עניינים, שחשבנו שכדאי להסדיר אותם. אחד מהם, תיקון סעיף 54 כפי שמופיע בפניכם, נוגע לדיון מהיר, והוא עולה כאן בעקבות הצעה שהעלה יושב-ראש הכנסת בישיבת הכנסת. לא הייתי בה, אבל המזכירה היתה, אז היא תוכל לתקן אותי. </w:t>
      </w:r>
      <w:r w:rsidRPr="00F1072E">
        <w:rPr>
          <w:rFonts w:cs="David" w:hint="cs"/>
          <w:rtl/>
        </w:rPr>
        <w:t xml:space="preserve">היום אומר סעיף 54 שנשיאות הכנסת תאשר </w:t>
      </w:r>
      <w:r>
        <w:rPr>
          <w:rFonts w:cs="David" w:hint="cs"/>
          <w:rtl/>
        </w:rPr>
        <w:t>דיון ב</w:t>
      </w:r>
      <w:r w:rsidRPr="00F1072E">
        <w:rPr>
          <w:rFonts w:cs="David" w:hint="cs"/>
          <w:rtl/>
        </w:rPr>
        <w:t xml:space="preserve">הצעה דחופה, </w:t>
      </w:r>
      <w:r>
        <w:rPr>
          <w:rFonts w:cs="David" w:hint="cs"/>
          <w:rtl/>
        </w:rPr>
        <w:t xml:space="preserve">אם הנושא הוא בעל חשיבות או דחיפות מיוחדים, </w:t>
      </w:r>
      <w:r w:rsidRPr="00F1072E">
        <w:rPr>
          <w:rFonts w:cs="David" w:hint="cs"/>
          <w:rtl/>
        </w:rPr>
        <w:t xml:space="preserve">אבל לא יאושר דיון אם מובאים בפני הכנסת </w:t>
      </w:r>
      <w:r>
        <w:rPr>
          <w:rFonts w:cs="David" w:hint="cs"/>
          <w:rtl/>
        </w:rPr>
        <w:t xml:space="preserve">באותו שבוע הצעה לסדר-יום או </w:t>
      </w:r>
      <w:r w:rsidRPr="00F1072E">
        <w:rPr>
          <w:rFonts w:cs="David" w:hint="cs"/>
          <w:rtl/>
        </w:rPr>
        <w:t>שאילתה דחופה או הצעה להביע אי-אמון בממשלה</w:t>
      </w:r>
      <w:r>
        <w:rPr>
          <w:rFonts w:cs="David" w:hint="cs"/>
          <w:rtl/>
        </w:rPr>
        <w:t xml:space="preserve"> בנושא דומה</w:t>
      </w:r>
      <w:r w:rsidRPr="00F1072E">
        <w:rPr>
          <w:rFonts w:cs="David" w:hint="cs"/>
          <w:rtl/>
        </w:rPr>
        <w:t xml:space="preserve">. </w:t>
      </w:r>
      <w:r>
        <w:rPr>
          <w:rFonts w:cs="David" w:hint="cs"/>
          <w:rtl/>
        </w:rPr>
        <w:t xml:space="preserve">אגב, זה סעיף </w:t>
      </w:r>
      <w:r>
        <w:rPr>
          <w:rFonts w:cs="David" w:hint="cs"/>
          <w:rtl/>
        </w:rPr>
        <w:lastRenderedPageBreak/>
        <w:t xml:space="preserve">שדומה להוראות שהיו קיימות כבר בעבר, שלא יאפשרו הצעה דחופה ורגילה באותו שבוע, ואז הבנתי שבישיבת הנשיאות, יושב-ראש הכנסת או אחרים גם חשבו שיש כאן בעיה, אם חבר כנסת אחד מגיש הצעה רגילה באיזשהו נושא, </w:t>
      </w:r>
      <w:r w:rsidRPr="00F1072E">
        <w:rPr>
          <w:rFonts w:cs="David" w:hint="cs"/>
          <w:rtl/>
        </w:rPr>
        <w:t xml:space="preserve">והוא מונע אולי מחברי כנסת רבים </w:t>
      </w:r>
      <w:r>
        <w:rPr>
          <w:rFonts w:cs="David" w:hint="cs"/>
          <w:rtl/>
        </w:rPr>
        <w:t xml:space="preserve">שרצו להגיש הצעה דחופה באותו עניין. </w:t>
      </w:r>
      <w:r w:rsidRPr="00F1072E">
        <w:rPr>
          <w:rFonts w:cs="David" w:hint="cs"/>
          <w:rtl/>
        </w:rPr>
        <w:t xml:space="preserve">לכן מוצע להוריד את ההגבלה הזאת, </w:t>
      </w:r>
      <w:r>
        <w:rPr>
          <w:rFonts w:cs="David" w:hint="cs"/>
          <w:rtl/>
        </w:rPr>
        <w:t xml:space="preserve">כך שהעובדה שהוגשה הצעה רגילה </w:t>
      </w:r>
      <w:r w:rsidRPr="00F1072E">
        <w:rPr>
          <w:rFonts w:cs="David" w:hint="cs"/>
          <w:rtl/>
        </w:rPr>
        <w:t xml:space="preserve">שתידון </w:t>
      </w:r>
      <w:r>
        <w:rPr>
          <w:rFonts w:cs="David" w:hint="cs"/>
          <w:rtl/>
        </w:rPr>
        <w:t xml:space="preserve">באותו שבוע במכסה, </w:t>
      </w:r>
      <w:r w:rsidRPr="00F1072E">
        <w:rPr>
          <w:rFonts w:cs="David" w:hint="cs"/>
          <w:rtl/>
        </w:rPr>
        <w:t xml:space="preserve">לא תמנע מהנשיאות לאשר </w:t>
      </w:r>
      <w:r>
        <w:rPr>
          <w:rFonts w:cs="David" w:hint="cs"/>
          <w:rtl/>
        </w:rPr>
        <w:t xml:space="preserve">נושא דומה לחברי כנסת אחרים לדון </w:t>
      </w:r>
      <w:r w:rsidRPr="00F1072E">
        <w:rPr>
          <w:rFonts w:cs="David" w:hint="cs"/>
          <w:rtl/>
        </w:rPr>
        <w:t xml:space="preserve">כדחופה. </w:t>
      </w:r>
    </w:p>
    <w:p w14:paraId="4E2827DA" w14:textId="77777777" w:rsidR="00F90CE0" w:rsidRPr="00F1072E" w:rsidRDefault="00F90CE0" w:rsidP="00F90CE0">
      <w:pPr>
        <w:bidi/>
        <w:jc w:val="both"/>
        <w:rPr>
          <w:rFonts w:cs="David" w:hint="cs"/>
          <w:rtl/>
        </w:rPr>
      </w:pPr>
    </w:p>
    <w:p w14:paraId="758DBBA5"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5964A6E5" w14:textId="77777777" w:rsidR="00F90CE0" w:rsidRPr="00F1072E" w:rsidRDefault="00F90CE0" w:rsidP="00F90CE0">
      <w:pPr>
        <w:bidi/>
        <w:jc w:val="both"/>
        <w:rPr>
          <w:rFonts w:cs="David" w:hint="cs"/>
          <w:rtl/>
        </w:rPr>
      </w:pPr>
    </w:p>
    <w:p w14:paraId="05638612" w14:textId="77777777" w:rsidR="00F90CE0" w:rsidRPr="00F1072E" w:rsidRDefault="00F90CE0" w:rsidP="00F90CE0">
      <w:pPr>
        <w:bidi/>
        <w:jc w:val="both"/>
        <w:rPr>
          <w:rFonts w:cs="David" w:hint="cs"/>
          <w:rtl/>
        </w:rPr>
      </w:pPr>
      <w:r w:rsidRPr="00F1072E">
        <w:rPr>
          <w:rFonts w:cs="David" w:hint="cs"/>
          <w:rtl/>
        </w:rPr>
        <w:tab/>
        <w:t>בעבר מאוד הקפידו</w:t>
      </w:r>
      <w:r>
        <w:rPr>
          <w:rFonts w:cs="David" w:hint="cs"/>
          <w:rtl/>
        </w:rPr>
        <w:t xml:space="preserve"> על זה, כשהיתה הצעה רגילה, לא אושרו דחופה, אלא מאי - ל</w:t>
      </w:r>
      <w:r w:rsidRPr="00F1072E">
        <w:rPr>
          <w:rFonts w:cs="David" w:hint="cs"/>
          <w:rtl/>
        </w:rPr>
        <w:t xml:space="preserve">מציאות </w:t>
      </w:r>
      <w:r>
        <w:rPr>
          <w:rFonts w:cs="David" w:hint="cs"/>
          <w:rtl/>
        </w:rPr>
        <w:t xml:space="preserve">גם </w:t>
      </w:r>
      <w:r w:rsidRPr="00F1072E">
        <w:rPr>
          <w:rFonts w:cs="David" w:hint="cs"/>
          <w:rtl/>
        </w:rPr>
        <w:t xml:space="preserve">דינאמיקה משלה, ונוצרו מצבים שידעה הנשיאות </w:t>
      </w:r>
      <w:r>
        <w:rPr>
          <w:rFonts w:cs="David" w:hint="cs"/>
          <w:rtl/>
        </w:rPr>
        <w:t xml:space="preserve">שיש נושא מסוים כהצעה רגילה, </w:t>
      </w:r>
      <w:r w:rsidRPr="00F1072E">
        <w:rPr>
          <w:rFonts w:cs="David" w:hint="cs"/>
          <w:rtl/>
        </w:rPr>
        <w:t>ואמרה: אוקיי, אין מניעה</w:t>
      </w:r>
      <w:r>
        <w:rPr>
          <w:rFonts w:cs="David" w:hint="cs"/>
          <w:rtl/>
        </w:rPr>
        <w:t>;</w:t>
      </w:r>
      <w:r w:rsidRPr="00F1072E">
        <w:rPr>
          <w:rFonts w:cs="David" w:hint="cs"/>
          <w:rtl/>
        </w:rPr>
        <w:t xml:space="preserve"> אם זה נושא </w:t>
      </w:r>
      <w:r>
        <w:rPr>
          <w:rFonts w:cs="David" w:hint="cs"/>
          <w:rtl/>
        </w:rPr>
        <w:t>שכל כך מעניין את הכנסת ו</w:t>
      </w:r>
      <w:r w:rsidRPr="00F1072E">
        <w:rPr>
          <w:rFonts w:cs="David" w:hint="cs"/>
          <w:rtl/>
        </w:rPr>
        <w:t>רוצים כל כך הרבה לדון בו, נאשר גם את הדחופות</w:t>
      </w:r>
      <w:r>
        <w:rPr>
          <w:rFonts w:cs="David" w:hint="cs"/>
          <w:rtl/>
        </w:rPr>
        <w:t>,</w:t>
      </w:r>
      <w:r w:rsidRPr="00F1072E">
        <w:rPr>
          <w:rFonts w:cs="David" w:hint="cs"/>
          <w:rtl/>
        </w:rPr>
        <w:t xml:space="preserve"> ו</w:t>
      </w:r>
      <w:r>
        <w:rPr>
          <w:rFonts w:cs="David" w:hint="cs"/>
          <w:rtl/>
        </w:rPr>
        <w:t>מי שהציע רגילה, לא תישלל ממנו - ו</w:t>
      </w:r>
      <w:r w:rsidRPr="00F1072E">
        <w:rPr>
          <w:rFonts w:cs="David" w:hint="cs"/>
          <w:rtl/>
        </w:rPr>
        <w:t xml:space="preserve">יהיו לו גם 10 דקות שלו. </w:t>
      </w:r>
      <w:r>
        <w:rPr>
          <w:rFonts w:cs="David" w:hint="cs"/>
          <w:rtl/>
        </w:rPr>
        <w:t xml:space="preserve">בעבר כל כך הקפידו, כי אמרו: </w:t>
      </w:r>
      <w:r w:rsidRPr="00F1072E">
        <w:rPr>
          <w:rFonts w:cs="David" w:hint="cs"/>
          <w:rtl/>
        </w:rPr>
        <w:t>אם זה האני מאמין שלי ואני מקדיש לזה 10 דקות</w:t>
      </w:r>
      <w:r>
        <w:rPr>
          <w:rFonts w:cs="David" w:hint="cs"/>
          <w:rtl/>
        </w:rPr>
        <w:t xml:space="preserve"> ובמכסה, אז אני צריך שיהיו סביבי עוד אנשים שנוגסים מהבכורה שלי? אז זה באמת בא לדיון כאן</w:t>
      </w:r>
      <w:r w:rsidRPr="00F1072E">
        <w:rPr>
          <w:rFonts w:cs="David" w:hint="cs"/>
          <w:rtl/>
        </w:rPr>
        <w:t xml:space="preserve">. </w:t>
      </w:r>
    </w:p>
    <w:p w14:paraId="561B2313" w14:textId="77777777" w:rsidR="00F90CE0" w:rsidRPr="00F1072E" w:rsidRDefault="00F90CE0" w:rsidP="00F90CE0">
      <w:pPr>
        <w:bidi/>
        <w:jc w:val="both"/>
        <w:rPr>
          <w:rFonts w:cs="David" w:hint="cs"/>
          <w:rtl/>
        </w:rPr>
      </w:pPr>
    </w:p>
    <w:p w14:paraId="6A1D7521"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7235C0B" w14:textId="77777777" w:rsidR="00F90CE0" w:rsidRPr="00F1072E" w:rsidRDefault="00F90CE0" w:rsidP="00F90CE0">
      <w:pPr>
        <w:bidi/>
        <w:jc w:val="both"/>
        <w:rPr>
          <w:rFonts w:cs="David" w:hint="cs"/>
          <w:rtl/>
        </w:rPr>
      </w:pPr>
    </w:p>
    <w:p w14:paraId="728EB86E" w14:textId="77777777" w:rsidR="00F90CE0" w:rsidRDefault="00F90CE0" w:rsidP="00F90CE0">
      <w:pPr>
        <w:bidi/>
        <w:ind w:left="720"/>
        <w:jc w:val="both"/>
        <w:rPr>
          <w:rFonts w:cs="David" w:hint="cs"/>
          <w:rtl/>
        </w:rPr>
      </w:pPr>
      <w:r>
        <w:rPr>
          <w:rFonts w:cs="David" w:hint="cs"/>
          <w:rtl/>
        </w:rPr>
        <w:t>- - -</w:t>
      </w:r>
    </w:p>
    <w:p w14:paraId="68465B21" w14:textId="77777777" w:rsidR="00F90CE0" w:rsidRDefault="00F90CE0" w:rsidP="00F90CE0">
      <w:pPr>
        <w:bidi/>
        <w:jc w:val="both"/>
        <w:rPr>
          <w:rFonts w:cs="David" w:hint="cs"/>
          <w:rtl/>
        </w:rPr>
      </w:pPr>
    </w:p>
    <w:p w14:paraId="6E22F4E6" w14:textId="77777777" w:rsidR="00F90CE0" w:rsidRPr="00A044D1" w:rsidRDefault="00F90CE0" w:rsidP="00F90CE0">
      <w:pPr>
        <w:bidi/>
        <w:jc w:val="both"/>
        <w:rPr>
          <w:rFonts w:cs="David" w:hint="cs"/>
          <w:rtl/>
        </w:rPr>
      </w:pPr>
      <w:r w:rsidRPr="00A044D1">
        <w:rPr>
          <w:rFonts w:cs="David" w:hint="cs"/>
          <w:u w:val="single"/>
          <w:rtl/>
        </w:rPr>
        <w:t>ארבל אסטרחן:</w:t>
      </w:r>
    </w:p>
    <w:p w14:paraId="4E1A1BAE" w14:textId="77777777" w:rsidR="00F90CE0" w:rsidRDefault="00F90CE0" w:rsidP="00F90CE0">
      <w:pPr>
        <w:bidi/>
        <w:jc w:val="both"/>
        <w:rPr>
          <w:rFonts w:cs="David" w:hint="cs"/>
          <w:sz w:val="28"/>
          <w:szCs w:val="28"/>
          <w:rtl/>
        </w:rPr>
      </w:pPr>
    </w:p>
    <w:p w14:paraId="5AA4D36D" w14:textId="77777777" w:rsidR="00F90CE0" w:rsidRDefault="00F90CE0" w:rsidP="00F90CE0">
      <w:pPr>
        <w:bidi/>
        <w:jc w:val="both"/>
        <w:rPr>
          <w:rFonts w:cs="David" w:hint="cs"/>
          <w:rtl/>
        </w:rPr>
      </w:pPr>
      <w:r>
        <w:rPr>
          <w:rFonts w:cs="David" w:hint="cs"/>
          <w:sz w:val="28"/>
          <w:szCs w:val="28"/>
          <w:rtl/>
        </w:rPr>
        <w:tab/>
      </w:r>
      <w:r>
        <w:rPr>
          <w:rFonts w:cs="David" w:hint="cs"/>
          <w:rtl/>
        </w:rPr>
        <w:t xml:space="preserve">- - - וזה עבר. </w:t>
      </w:r>
    </w:p>
    <w:p w14:paraId="004FE80D" w14:textId="77777777" w:rsidR="00F90CE0" w:rsidRPr="00F1072E" w:rsidRDefault="00F90CE0" w:rsidP="00F90CE0">
      <w:pPr>
        <w:bidi/>
        <w:jc w:val="both"/>
        <w:rPr>
          <w:rFonts w:cs="David" w:hint="cs"/>
          <w:rtl/>
        </w:rPr>
      </w:pPr>
    </w:p>
    <w:p w14:paraId="1485D9F9" w14:textId="77777777" w:rsidR="00F90CE0" w:rsidRPr="00F1072E" w:rsidRDefault="00F90CE0" w:rsidP="00F90CE0">
      <w:pPr>
        <w:bidi/>
        <w:jc w:val="both"/>
        <w:rPr>
          <w:rFonts w:cs="David" w:hint="cs"/>
          <w:rtl/>
        </w:rPr>
      </w:pPr>
      <w:r w:rsidRPr="00F1072E">
        <w:rPr>
          <w:rFonts w:cs="David" w:hint="cs"/>
          <w:u w:val="single"/>
          <w:rtl/>
        </w:rPr>
        <w:t>תמר כנפו:</w:t>
      </w:r>
    </w:p>
    <w:p w14:paraId="6E07CF1E" w14:textId="77777777" w:rsidR="00F90CE0" w:rsidRPr="00F1072E" w:rsidRDefault="00F90CE0" w:rsidP="00F90CE0">
      <w:pPr>
        <w:bidi/>
        <w:jc w:val="both"/>
        <w:rPr>
          <w:rFonts w:cs="David" w:hint="cs"/>
          <w:rtl/>
        </w:rPr>
      </w:pPr>
    </w:p>
    <w:p w14:paraId="3CA199CE"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ומה שעבר, סיכמנו פה, כי זה היה. </w:t>
      </w:r>
      <w:r w:rsidRPr="00F1072E">
        <w:rPr>
          <w:rFonts w:cs="David" w:hint="cs"/>
          <w:rtl/>
        </w:rPr>
        <w:t xml:space="preserve"> </w:t>
      </w:r>
    </w:p>
    <w:p w14:paraId="1E965312" w14:textId="77777777" w:rsidR="00F90CE0" w:rsidRDefault="00F90CE0" w:rsidP="00F90CE0">
      <w:pPr>
        <w:bidi/>
        <w:ind w:firstLine="720"/>
        <w:jc w:val="both"/>
        <w:rPr>
          <w:rFonts w:cs="David" w:hint="cs"/>
          <w:rtl/>
        </w:rPr>
      </w:pPr>
    </w:p>
    <w:p w14:paraId="07FDAE36" w14:textId="77777777" w:rsidR="00F90CE0" w:rsidRPr="00A044D1" w:rsidRDefault="00F90CE0" w:rsidP="00F90CE0">
      <w:pPr>
        <w:bidi/>
        <w:jc w:val="both"/>
        <w:rPr>
          <w:rFonts w:cs="David" w:hint="cs"/>
          <w:rtl/>
        </w:rPr>
      </w:pPr>
      <w:r w:rsidRPr="00A044D1">
        <w:rPr>
          <w:rFonts w:cs="David" w:hint="cs"/>
          <w:u w:val="single"/>
          <w:rtl/>
        </w:rPr>
        <w:t>ארבל אסטרחן:</w:t>
      </w:r>
    </w:p>
    <w:p w14:paraId="2A110AD6" w14:textId="77777777" w:rsidR="00F90CE0" w:rsidRDefault="00F90CE0" w:rsidP="00F90CE0">
      <w:pPr>
        <w:bidi/>
        <w:jc w:val="both"/>
        <w:rPr>
          <w:rFonts w:cs="David" w:hint="cs"/>
          <w:sz w:val="28"/>
          <w:szCs w:val="28"/>
          <w:rtl/>
        </w:rPr>
      </w:pPr>
    </w:p>
    <w:p w14:paraId="6AD97693" w14:textId="77777777" w:rsidR="00F90CE0" w:rsidRDefault="00F90CE0" w:rsidP="00F90CE0">
      <w:pPr>
        <w:bidi/>
        <w:ind w:firstLine="720"/>
        <w:jc w:val="both"/>
        <w:rPr>
          <w:rFonts w:cs="David" w:hint="cs"/>
          <w:rtl/>
        </w:rPr>
      </w:pPr>
      <w:r>
        <w:rPr>
          <w:rFonts w:cs="David" w:hint="cs"/>
          <w:rtl/>
        </w:rPr>
        <w:t xml:space="preserve">נכון, וזה כבר עבר, ואני אומרת שיושב-ראש הכנסת העיר בישיבת הנשיאות האחרונה, שאולי יש כאן בעיה בסעיף הזה. </w:t>
      </w:r>
    </w:p>
    <w:p w14:paraId="33A6E681" w14:textId="77777777" w:rsidR="00F90CE0" w:rsidRPr="00B660C6" w:rsidRDefault="00F90CE0" w:rsidP="00F90CE0">
      <w:pPr>
        <w:bidi/>
        <w:ind w:firstLine="720"/>
        <w:jc w:val="both"/>
        <w:rPr>
          <w:rFonts w:cs="David" w:hint="cs"/>
          <w:rtl/>
        </w:rPr>
      </w:pPr>
    </w:p>
    <w:p w14:paraId="24E5BB81"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1C571922" w14:textId="77777777" w:rsidR="00F90CE0" w:rsidRPr="00F1072E" w:rsidRDefault="00F90CE0" w:rsidP="00F90CE0">
      <w:pPr>
        <w:bidi/>
        <w:jc w:val="both"/>
        <w:rPr>
          <w:rFonts w:cs="David" w:hint="cs"/>
          <w:rtl/>
        </w:rPr>
      </w:pPr>
    </w:p>
    <w:p w14:paraId="546BFBF3" w14:textId="77777777" w:rsidR="00F90CE0" w:rsidRPr="00F1072E" w:rsidRDefault="00F90CE0" w:rsidP="00F90CE0">
      <w:pPr>
        <w:bidi/>
        <w:ind w:firstLine="720"/>
        <w:jc w:val="both"/>
        <w:rPr>
          <w:rFonts w:cs="David" w:hint="cs"/>
          <w:rtl/>
        </w:rPr>
      </w:pPr>
      <w:r>
        <w:rPr>
          <w:rFonts w:cs="David" w:hint="cs"/>
          <w:rtl/>
        </w:rPr>
        <w:t xml:space="preserve">אני אגיד לך מה ההבדל. בתקופות שאנחנו זוכרות, </w:t>
      </w:r>
      <w:r w:rsidRPr="00F1072E">
        <w:rPr>
          <w:rFonts w:cs="David" w:hint="cs"/>
          <w:rtl/>
        </w:rPr>
        <w:t xml:space="preserve">המליאה עבדה. היום הרצון גם של הנשיאות ושיושב ראש הכנסת מוביל </w:t>
      </w:r>
      <w:r>
        <w:rPr>
          <w:rFonts w:cs="David" w:hint="cs"/>
          <w:rtl/>
        </w:rPr>
        <w:t xml:space="preserve">זה </w:t>
      </w:r>
      <w:r w:rsidRPr="00F1072E">
        <w:rPr>
          <w:rFonts w:cs="David" w:hint="cs"/>
          <w:rtl/>
        </w:rPr>
        <w:t xml:space="preserve">לתת </w:t>
      </w:r>
      <w:r>
        <w:rPr>
          <w:rFonts w:cs="David" w:hint="cs"/>
          <w:rtl/>
        </w:rPr>
        <w:t xml:space="preserve">לכמה שיותר אנשים </w:t>
      </w:r>
      <w:r>
        <w:rPr>
          <w:rFonts w:cs="David"/>
          <w:rtl/>
        </w:rPr>
        <w:t>–</w:t>
      </w:r>
      <w:r>
        <w:rPr>
          <w:rFonts w:cs="David" w:hint="cs"/>
          <w:rtl/>
        </w:rPr>
        <w:t xml:space="preserve"> מי שרוצה לדבר, לא לחסום אותו, ש</w:t>
      </w:r>
      <w:r w:rsidRPr="00F1072E">
        <w:rPr>
          <w:rFonts w:cs="David" w:hint="cs"/>
          <w:rtl/>
        </w:rPr>
        <w:t xml:space="preserve">הכנסת תהיה בפעילות. </w:t>
      </w:r>
    </w:p>
    <w:p w14:paraId="4DAD87DF" w14:textId="77777777" w:rsidR="00F90CE0" w:rsidRPr="00F1072E" w:rsidRDefault="00F90CE0" w:rsidP="00F90CE0">
      <w:pPr>
        <w:bidi/>
        <w:ind w:firstLine="720"/>
        <w:jc w:val="both"/>
        <w:rPr>
          <w:rFonts w:cs="David" w:hint="cs"/>
          <w:rtl/>
        </w:rPr>
      </w:pPr>
    </w:p>
    <w:p w14:paraId="154253C0"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2C93A925" w14:textId="77777777" w:rsidR="00F90CE0" w:rsidRPr="00F1072E" w:rsidRDefault="00F90CE0" w:rsidP="00F90CE0">
      <w:pPr>
        <w:bidi/>
        <w:jc w:val="both"/>
        <w:rPr>
          <w:rFonts w:cs="David" w:hint="cs"/>
          <w:rtl/>
        </w:rPr>
      </w:pPr>
    </w:p>
    <w:p w14:paraId="37CCB35A" w14:textId="77777777" w:rsidR="00F90CE0" w:rsidRDefault="00F90CE0" w:rsidP="00F90CE0">
      <w:pPr>
        <w:bidi/>
        <w:jc w:val="both"/>
        <w:rPr>
          <w:rFonts w:cs="David" w:hint="cs"/>
          <w:rtl/>
        </w:rPr>
      </w:pPr>
      <w:r w:rsidRPr="00F1072E">
        <w:rPr>
          <w:rFonts w:cs="David" w:hint="cs"/>
          <w:rtl/>
        </w:rPr>
        <w:tab/>
        <w:t>למה ש</w:t>
      </w:r>
      <w:r>
        <w:rPr>
          <w:rFonts w:cs="David" w:hint="cs"/>
          <w:rtl/>
        </w:rPr>
        <w:t xml:space="preserve">ההוא </w:t>
      </w:r>
      <w:r w:rsidRPr="00F1072E">
        <w:rPr>
          <w:rFonts w:cs="David" w:hint="cs"/>
          <w:rtl/>
        </w:rPr>
        <w:t xml:space="preserve">יידפק במכסה? </w:t>
      </w:r>
    </w:p>
    <w:p w14:paraId="43096567" w14:textId="77777777" w:rsidR="00F90CE0" w:rsidRDefault="00F90CE0" w:rsidP="00F90CE0">
      <w:pPr>
        <w:bidi/>
        <w:jc w:val="both"/>
        <w:rPr>
          <w:rFonts w:cs="David" w:hint="cs"/>
          <w:rtl/>
        </w:rPr>
      </w:pPr>
    </w:p>
    <w:p w14:paraId="5A83F4DC"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135590F7" w14:textId="77777777" w:rsidR="00F90CE0" w:rsidRDefault="00F90CE0" w:rsidP="00F90CE0">
      <w:pPr>
        <w:bidi/>
        <w:jc w:val="both"/>
        <w:rPr>
          <w:rFonts w:cs="David" w:hint="cs"/>
          <w:rtl/>
        </w:rPr>
      </w:pPr>
    </w:p>
    <w:p w14:paraId="54A6FC91" w14:textId="77777777" w:rsidR="00F90CE0" w:rsidRDefault="00F90CE0" w:rsidP="00F90CE0">
      <w:pPr>
        <w:bidi/>
        <w:jc w:val="both"/>
        <w:rPr>
          <w:rFonts w:cs="David" w:hint="cs"/>
          <w:rtl/>
        </w:rPr>
      </w:pPr>
      <w:r>
        <w:rPr>
          <w:rFonts w:cs="David" w:hint="cs"/>
          <w:rtl/>
        </w:rPr>
        <w:tab/>
        <w:t xml:space="preserve"> אני הצגתי את זה, כי אני מבינה את הרעיון. </w:t>
      </w:r>
    </w:p>
    <w:p w14:paraId="2534204B" w14:textId="77777777" w:rsidR="00F90CE0" w:rsidRDefault="00F90CE0" w:rsidP="00F90CE0">
      <w:pPr>
        <w:bidi/>
        <w:jc w:val="both"/>
        <w:rPr>
          <w:rFonts w:cs="David" w:hint="cs"/>
          <w:rtl/>
        </w:rPr>
      </w:pPr>
    </w:p>
    <w:p w14:paraId="5BC79A03" w14:textId="77777777" w:rsidR="00F90CE0" w:rsidRDefault="00F90CE0" w:rsidP="00F90CE0">
      <w:pPr>
        <w:bidi/>
        <w:jc w:val="both"/>
        <w:rPr>
          <w:rFonts w:cs="David" w:hint="cs"/>
          <w:rtl/>
        </w:rPr>
      </w:pPr>
      <w:r>
        <w:rPr>
          <w:rFonts w:cs="David" w:hint="cs"/>
          <w:u w:val="single"/>
          <w:rtl/>
        </w:rPr>
        <w:t>רונית חייקין-יעקבי:</w:t>
      </w:r>
    </w:p>
    <w:p w14:paraId="136C4AD8" w14:textId="77777777" w:rsidR="00F90CE0" w:rsidRDefault="00F90CE0" w:rsidP="00F90CE0">
      <w:pPr>
        <w:bidi/>
        <w:jc w:val="both"/>
        <w:rPr>
          <w:rFonts w:cs="David" w:hint="cs"/>
          <w:rtl/>
        </w:rPr>
      </w:pPr>
    </w:p>
    <w:p w14:paraId="3C800D92" w14:textId="77777777" w:rsidR="00F90CE0" w:rsidRPr="00F1072E" w:rsidRDefault="00F90CE0" w:rsidP="00F90CE0">
      <w:pPr>
        <w:bidi/>
        <w:jc w:val="both"/>
        <w:rPr>
          <w:rFonts w:cs="David" w:hint="cs"/>
          <w:rtl/>
        </w:rPr>
      </w:pPr>
      <w:r>
        <w:rPr>
          <w:rFonts w:cs="David" w:hint="cs"/>
          <w:rtl/>
        </w:rPr>
        <w:tab/>
      </w:r>
      <w:r w:rsidRPr="00F1072E">
        <w:rPr>
          <w:rFonts w:cs="David" w:hint="cs"/>
          <w:rtl/>
        </w:rPr>
        <w:t xml:space="preserve">יש גם עניין של בלעדיות. </w:t>
      </w:r>
    </w:p>
    <w:p w14:paraId="1795705C" w14:textId="77777777" w:rsidR="00F90CE0" w:rsidRDefault="00F90CE0" w:rsidP="00F90CE0">
      <w:pPr>
        <w:bidi/>
        <w:jc w:val="both"/>
        <w:rPr>
          <w:rFonts w:cs="David" w:hint="cs"/>
          <w:rtl/>
        </w:rPr>
      </w:pPr>
    </w:p>
    <w:p w14:paraId="5B04367D" w14:textId="77777777" w:rsidR="00F90CE0" w:rsidRDefault="00F90CE0" w:rsidP="00F90CE0">
      <w:pPr>
        <w:bidi/>
        <w:jc w:val="both"/>
        <w:rPr>
          <w:rFonts w:cs="David" w:hint="cs"/>
          <w:rtl/>
        </w:rPr>
      </w:pPr>
      <w:r>
        <w:rPr>
          <w:rFonts w:cs="David" w:hint="cs"/>
          <w:u w:val="single"/>
          <w:rtl/>
        </w:rPr>
        <w:t>תמר כנפו:</w:t>
      </w:r>
    </w:p>
    <w:p w14:paraId="4BAB34AC" w14:textId="77777777" w:rsidR="00F90CE0" w:rsidRDefault="00F90CE0" w:rsidP="00F90CE0">
      <w:pPr>
        <w:bidi/>
        <w:jc w:val="both"/>
        <w:rPr>
          <w:rFonts w:cs="David" w:hint="cs"/>
          <w:rtl/>
        </w:rPr>
      </w:pPr>
    </w:p>
    <w:p w14:paraId="02108D78" w14:textId="77777777" w:rsidR="00F90CE0" w:rsidRPr="00F1072E" w:rsidRDefault="00F90CE0" w:rsidP="00F90CE0">
      <w:pPr>
        <w:bidi/>
        <w:jc w:val="both"/>
        <w:rPr>
          <w:rFonts w:cs="David" w:hint="cs"/>
          <w:rtl/>
        </w:rPr>
      </w:pPr>
      <w:r>
        <w:rPr>
          <w:rFonts w:cs="David" w:hint="cs"/>
          <w:rtl/>
        </w:rPr>
        <w:tab/>
        <w:t xml:space="preserve">אם הוא מקדיש מכסה מיוחדת וזה חשוב לו? </w:t>
      </w:r>
      <w:r w:rsidRPr="00F1072E">
        <w:rPr>
          <w:rFonts w:cs="David" w:hint="cs"/>
          <w:rtl/>
        </w:rPr>
        <w:t xml:space="preserve">הרי דנו בזה. </w:t>
      </w:r>
    </w:p>
    <w:p w14:paraId="500FE60C" w14:textId="77777777" w:rsidR="00F90CE0" w:rsidRDefault="00F90CE0" w:rsidP="00F90CE0">
      <w:pPr>
        <w:keepLines/>
        <w:bidi/>
        <w:jc w:val="both"/>
        <w:rPr>
          <w:rFonts w:cs="David" w:hint="cs"/>
          <w:rtl/>
        </w:rPr>
      </w:pPr>
    </w:p>
    <w:p w14:paraId="0CF92FB5" w14:textId="77777777" w:rsidR="00F90CE0" w:rsidRDefault="00F90CE0" w:rsidP="00F90CE0">
      <w:pPr>
        <w:keepLines/>
        <w:bidi/>
        <w:jc w:val="both"/>
        <w:rPr>
          <w:rFonts w:cs="David" w:hint="cs"/>
          <w:rtl/>
        </w:rPr>
      </w:pPr>
      <w:r>
        <w:rPr>
          <w:rFonts w:cs="David" w:hint="cs"/>
          <w:u w:val="single"/>
          <w:rtl/>
        </w:rPr>
        <w:t>היו"ר יריב לוין:</w:t>
      </w:r>
    </w:p>
    <w:p w14:paraId="4EA7F8F6" w14:textId="77777777" w:rsidR="00F90CE0" w:rsidRDefault="00F90CE0" w:rsidP="00F90CE0">
      <w:pPr>
        <w:keepLines/>
        <w:bidi/>
        <w:jc w:val="both"/>
        <w:rPr>
          <w:rFonts w:cs="David" w:hint="cs"/>
          <w:rtl/>
        </w:rPr>
      </w:pPr>
    </w:p>
    <w:p w14:paraId="1D06D6C7" w14:textId="77777777" w:rsidR="00F90CE0" w:rsidRDefault="00F90CE0" w:rsidP="00F90CE0">
      <w:pPr>
        <w:keepLines/>
        <w:bidi/>
        <w:jc w:val="both"/>
        <w:rPr>
          <w:rFonts w:cs="David" w:hint="cs"/>
          <w:rtl/>
        </w:rPr>
      </w:pPr>
      <w:r>
        <w:rPr>
          <w:rFonts w:cs="David" w:hint="cs"/>
          <w:rtl/>
        </w:rPr>
        <w:tab/>
        <w:t xml:space="preserve"> אם אתן מתנגדות לזה, לא נשנה את זה, זה יישאר כפי שהוא. </w:t>
      </w:r>
    </w:p>
    <w:p w14:paraId="2A6A48DE" w14:textId="77777777" w:rsidR="00F90CE0" w:rsidRPr="00F1072E" w:rsidRDefault="00F90CE0" w:rsidP="00F90CE0">
      <w:pPr>
        <w:bidi/>
        <w:jc w:val="both"/>
        <w:rPr>
          <w:rFonts w:cs="David" w:hint="cs"/>
          <w:rtl/>
        </w:rPr>
      </w:pPr>
    </w:p>
    <w:p w14:paraId="4A7A2572" w14:textId="77777777" w:rsidR="00F90CE0" w:rsidRPr="00F1072E" w:rsidRDefault="00F90CE0" w:rsidP="00F90CE0">
      <w:pPr>
        <w:bidi/>
        <w:jc w:val="both"/>
        <w:rPr>
          <w:rFonts w:cs="David" w:hint="cs"/>
          <w:rtl/>
        </w:rPr>
      </w:pPr>
      <w:r w:rsidRPr="00F1072E">
        <w:rPr>
          <w:rFonts w:cs="David" w:hint="cs"/>
          <w:u w:val="single"/>
          <w:rtl/>
        </w:rPr>
        <w:t>ארבל אסטרחן:</w:t>
      </w:r>
    </w:p>
    <w:p w14:paraId="4AFB541D" w14:textId="77777777" w:rsidR="00F90CE0" w:rsidRPr="00F1072E" w:rsidRDefault="00F90CE0" w:rsidP="00F90CE0">
      <w:pPr>
        <w:bidi/>
        <w:jc w:val="both"/>
        <w:rPr>
          <w:rFonts w:cs="David" w:hint="cs"/>
          <w:rtl/>
        </w:rPr>
      </w:pPr>
    </w:p>
    <w:p w14:paraId="26D6C43D" w14:textId="77777777" w:rsidR="00F90CE0" w:rsidRDefault="00F90CE0" w:rsidP="00F90CE0">
      <w:pPr>
        <w:bidi/>
        <w:jc w:val="both"/>
        <w:rPr>
          <w:rFonts w:cs="David" w:hint="cs"/>
          <w:rtl/>
        </w:rPr>
      </w:pPr>
      <w:r w:rsidRPr="00F1072E">
        <w:rPr>
          <w:rFonts w:cs="David" w:hint="cs"/>
          <w:rtl/>
        </w:rPr>
        <w:tab/>
      </w:r>
      <w:r>
        <w:rPr>
          <w:rFonts w:cs="David" w:hint="cs"/>
          <w:rtl/>
        </w:rPr>
        <w:t xml:space="preserve">אני חושבת שיש </w:t>
      </w:r>
      <w:r w:rsidRPr="00F1072E">
        <w:rPr>
          <w:rFonts w:cs="David" w:hint="cs"/>
          <w:rtl/>
        </w:rPr>
        <w:t xml:space="preserve">אחד שתופס את הנושא הזה </w:t>
      </w:r>
      <w:r>
        <w:rPr>
          <w:rFonts w:cs="David" w:hint="cs"/>
          <w:rtl/>
        </w:rPr>
        <w:t>ו</w:t>
      </w:r>
      <w:r w:rsidRPr="00F1072E">
        <w:rPr>
          <w:rFonts w:cs="David" w:hint="cs"/>
          <w:rtl/>
        </w:rPr>
        <w:t>מונע אולי מ</w:t>
      </w:r>
      <w:r>
        <w:rPr>
          <w:rFonts w:cs="David" w:hint="cs"/>
          <w:rtl/>
        </w:rPr>
        <w:t xml:space="preserve">-10 </w:t>
      </w:r>
      <w:r w:rsidRPr="00F1072E">
        <w:rPr>
          <w:rFonts w:cs="David" w:hint="cs"/>
          <w:rtl/>
        </w:rPr>
        <w:t xml:space="preserve">חברי כנסת אחרים לדבר על </w:t>
      </w:r>
      <w:r>
        <w:rPr>
          <w:rFonts w:cs="David" w:hint="cs"/>
          <w:rtl/>
        </w:rPr>
        <w:t xml:space="preserve">אותו </w:t>
      </w:r>
      <w:r w:rsidRPr="00F1072E">
        <w:rPr>
          <w:rFonts w:cs="David" w:hint="cs"/>
          <w:rtl/>
        </w:rPr>
        <w:t>נושא</w:t>
      </w:r>
      <w:r>
        <w:rPr>
          <w:rFonts w:cs="David" w:hint="cs"/>
          <w:rtl/>
        </w:rPr>
        <w:t>.</w:t>
      </w:r>
    </w:p>
    <w:p w14:paraId="18331AA0" w14:textId="77777777" w:rsidR="00F90CE0" w:rsidRDefault="00F90CE0" w:rsidP="00F90CE0">
      <w:pPr>
        <w:bidi/>
        <w:jc w:val="both"/>
        <w:rPr>
          <w:rFonts w:cs="David" w:hint="cs"/>
          <w:rtl/>
        </w:rPr>
      </w:pPr>
    </w:p>
    <w:p w14:paraId="7B912405"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0A1FC0FE" w14:textId="77777777" w:rsidR="00F90CE0" w:rsidRDefault="00F90CE0" w:rsidP="00F90CE0">
      <w:pPr>
        <w:bidi/>
        <w:jc w:val="both"/>
        <w:rPr>
          <w:rFonts w:cs="David" w:hint="cs"/>
          <w:rtl/>
        </w:rPr>
      </w:pPr>
    </w:p>
    <w:p w14:paraId="7F3B7669" w14:textId="77777777" w:rsidR="00F90CE0" w:rsidRDefault="00F90CE0" w:rsidP="00F90CE0">
      <w:pPr>
        <w:bidi/>
        <w:jc w:val="both"/>
        <w:rPr>
          <w:rFonts w:cs="David" w:hint="cs"/>
          <w:rtl/>
        </w:rPr>
      </w:pPr>
      <w:r>
        <w:rPr>
          <w:rFonts w:cs="David" w:hint="cs"/>
          <w:rtl/>
        </w:rPr>
        <w:tab/>
        <w:t xml:space="preserve"> זה בדיוק היה העניין. </w:t>
      </w:r>
    </w:p>
    <w:p w14:paraId="273A8572" w14:textId="77777777" w:rsidR="00F90CE0" w:rsidRDefault="00F90CE0" w:rsidP="00F90CE0">
      <w:pPr>
        <w:bidi/>
        <w:jc w:val="both"/>
        <w:rPr>
          <w:rFonts w:cs="David" w:hint="cs"/>
          <w:rtl/>
        </w:rPr>
      </w:pPr>
    </w:p>
    <w:p w14:paraId="0B1E1E17" w14:textId="77777777" w:rsidR="00F90CE0" w:rsidRPr="00A044D1" w:rsidRDefault="00F90CE0" w:rsidP="00F90CE0">
      <w:pPr>
        <w:bidi/>
        <w:jc w:val="both"/>
        <w:rPr>
          <w:rFonts w:cs="David" w:hint="cs"/>
          <w:rtl/>
        </w:rPr>
      </w:pPr>
      <w:r w:rsidRPr="00A044D1">
        <w:rPr>
          <w:rFonts w:cs="David" w:hint="cs"/>
          <w:u w:val="single"/>
          <w:rtl/>
        </w:rPr>
        <w:t>ארבל אסטרחן:</w:t>
      </w:r>
    </w:p>
    <w:p w14:paraId="1D750A43" w14:textId="77777777" w:rsidR="00F90CE0" w:rsidRDefault="00F90CE0" w:rsidP="00F90CE0">
      <w:pPr>
        <w:bidi/>
        <w:jc w:val="both"/>
        <w:rPr>
          <w:rFonts w:cs="David" w:hint="cs"/>
          <w:sz w:val="28"/>
          <w:szCs w:val="28"/>
          <w:rtl/>
        </w:rPr>
      </w:pPr>
    </w:p>
    <w:p w14:paraId="2E175EC5" w14:textId="77777777" w:rsidR="00F90CE0" w:rsidRPr="00F1072E" w:rsidRDefault="00F90CE0" w:rsidP="00F90CE0">
      <w:pPr>
        <w:bidi/>
        <w:jc w:val="both"/>
        <w:rPr>
          <w:rFonts w:cs="David" w:hint="cs"/>
          <w:rtl/>
        </w:rPr>
      </w:pPr>
      <w:r>
        <w:rPr>
          <w:rFonts w:cs="David" w:hint="cs"/>
          <w:sz w:val="28"/>
          <w:szCs w:val="28"/>
          <w:rtl/>
        </w:rPr>
        <w:tab/>
      </w:r>
      <w:r w:rsidRPr="00F1072E">
        <w:rPr>
          <w:rFonts w:cs="David" w:hint="cs"/>
          <w:rtl/>
        </w:rPr>
        <w:t xml:space="preserve">או חמישה או שישה, </w:t>
      </w:r>
      <w:r>
        <w:rPr>
          <w:rFonts w:cs="David" w:hint="cs"/>
          <w:rtl/>
        </w:rPr>
        <w:t xml:space="preserve">לא משנה, </w:t>
      </w:r>
      <w:r w:rsidRPr="00F1072E">
        <w:rPr>
          <w:rFonts w:cs="David" w:hint="cs"/>
          <w:rtl/>
        </w:rPr>
        <w:t xml:space="preserve">חברי כנסת מסיעות רבות שרצו לדבר על אותו נושא. </w:t>
      </w:r>
    </w:p>
    <w:p w14:paraId="519B6868" w14:textId="77777777" w:rsidR="00F90CE0" w:rsidRPr="00F1072E" w:rsidRDefault="00F90CE0" w:rsidP="00F90CE0">
      <w:pPr>
        <w:bidi/>
        <w:jc w:val="both"/>
        <w:rPr>
          <w:rFonts w:cs="David" w:hint="cs"/>
          <w:rtl/>
        </w:rPr>
      </w:pPr>
    </w:p>
    <w:p w14:paraId="52014A80"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1693FFD9" w14:textId="77777777" w:rsidR="00F90CE0" w:rsidRPr="00F1072E" w:rsidRDefault="00F90CE0" w:rsidP="00F90CE0">
      <w:pPr>
        <w:bidi/>
        <w:jc w:val="both"/>
        <w:rPr>
          <w:rFonts w:cs="David" w:hint="cs"/>
          <w:rtl/>
        </w:rPr>
      </w:pPr>
    </w:p>
    <w:p w14:paraId="46CAD829" w14:textId="77777777" w:rsidR="00F90CE0" w:rsidRPr="00F1072E" w:rsidRDefault="00F90CE0" w:rsidP="00F90CE0">
      <w:pPr>
        <w:bidi/>
        <w:jc w:val="both"/>
        <w:rPr>
          <w:rFonts w:cs="David" w:hint="cs"/>
          <w:rtl/>
        </w:rPr>
      </w:pPr>
      <w:r w:rsidRPr="00F1072E">
        <w:rPr>
          <w:rFonts w:cs="David" w:hint="cs"/>
          <w:rtl/>
        </w:rPr>
        <w:tab/>
      </w:r>
      <w:r>
        <w:rPr>
          <w:rFonts w:cs="David" w:hint="cs"/>
          <w:rtl/>
        </w:rPr>
        <w:t>זה כבר קרה גם בעניינים מדיניים, שהיתה איזו כותרת בנושא מדיני, ואחר כך קרתה איזו התרחשות ו</w:t>
      </w:r>
      <w:r w:rsidRPr="00F1072E">
        <w:rPr>
          <w:rFonts w:cs="David" w:hint="cs"/>
          <w:rtl/>
        </w:rPr>
        <w:t>המון הגישו</w:t>
      </w:r>
      <w:r>
        <w:rPr>
          <w:rFonts w:cs="David" w:hint="cs"/>
          <w:rtl/>
        </w:rPr>
        <w:t xml:space="preserve">. </w:t>
      </w:r>
      <w:r w:rsidRPr="00F1072E">
        <w:rPr>
          <w:rFonts w:cs="David" w:hint="cs"/>
          <w:rtl/>
        </w:rPr>
        <w:t xml:space="preserve">היושב ראש </w:t>
      </w:r>
      <w:r>
        <w:rPr>
          <w:rFonts w:cs="David" w:hint="cs"/>
          <w:rtl/>
        </w:rPr>
        <w:t>וחברי הנשיאות אמרו</w:t>
      </w:r>
      <w:r w:rsidRPr="00F1072E">
        <w:rPr>
          <w:rFonts w:cs="David" w:hint="cs"/>
          <w:rtl/>
        </w:rPr>
        <w:t xml:space="preserve">: למה שלא ידברו? </w:t>
      </w:r>
      <w:r>
        <w:rPr>
          <w:rFonts w:cs="David" w:hint="cs"/>
          <w:rtl/>
        </w:rPr>
        <w:t xml:space="preserve">שידברו </w:t>
      </w:r>
      <w:r w:rsidRPr="00F1072E">
        <w:rPr>
          <w:rFonts w:cs="David" w:hint="cs"/>
          <w:rtl/>
        </w:rPr>
        <w:t xml:space="preserve">והוא גם יצטרף. </w:t>
      </w:r>
    </w:p>
    <w:p w14:paraId="6ED37CCD" w14:textId="77777777" w:rsidR="00F90CE0" w:rsidRDefault="00F90CE0" w:rsidP="00F90CE0">
      <w:pPr>
        <w:bidi/>
        <w:jc w:val="both"/>
        <w:rPr>
          <w:rFonts w:cs="David" w:hint="cs"/>
          <w:rtl/>
        </w:rPr>
      </w:pPr>
    </w:p>
    <w:p w14:paraId="4267B17E" w14:textId="77777777" w:rsidR="00F90CE0" w:rsidRPr="00A044D1" w:rsidRDefault="00F90CE0" w:rsidP="00F90CE0">
      <w:pPr>
        <w:bidi/>
        <w:jc w:val="both"/>
        <w:rPr>
          <w:rFonts w:cs="David" w:hint="cs"/>
          <w:rtl/>
        </w:rPr>
      </w:pPr>
      <w:r w:rsidRPr="00A044D1">
        <w:rPr>
          <w:rFonts w:cs="David" w:hint="cs"/>
          <w:u w:val="single"/>
          <w:rtl/>
        </w:rPr>
        <w:t>ארבל אסטרחן:</w:t>
      </w:r>
    </w:p>
    <w:p w14:paraId="1F1113B4" w14:textId="77777777" w:rsidR="00F90CE0" w:rsidRDefault="00F90CE0" w:rsidP="00F90CE0">
      <w:pPr>
        <w:bidi/>
        <w:jc w:val="both"/>
        <w:rPr>
          <w:rFonts w:cs="David" w:hint="cs"/>
          <w:sz w:val="28"/>
          <w:szCs w:val="28"/>
          <w:rtl/>
        </w:rPr>
      </w:pPr>
    </w:p>
    <w:p w14:paraId="6D2DAD90"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אגב, זה יכול להיות שיקול לנשיאות. היום הנשיאות לא תאשר. </w:t>
      </w:r>
    </w:p>
    <w:p w14:paraId="0C6870F7" w14:textId="77777777" w:rsidR="00F90CE0" w:rsidRPr="00F1072E" w:rsidRDefault="00F90CE0" w:rsidP="00F90CE0">
      <w:pPr>
        <w:bidi/>
        <w:jc w:val="both"/>
        <w:rPr>
          <w:rFonts w:cs="David" w:hint="cs"/>
          <w:rtl/>
        </w:rPr>
      </w:pPr>
    </w:p>
    <w:p w14:paraId="1DC26CC1"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46D2E45B" w14:textId="77777777" w:rsidR="00F90CE0" w:rsidRPr="00F1072E" w:rsidRDefault="00F90CE0" w:rsidP="00F90CE0">
      <w:pPr>
        <w:bidi/>
        <w:jc w:val="both"/>
        <w:rPr>
          <w:rFonts w:cs="David" w:hint="cs"/>
          <w:rtl/>
        </w:rPr>
      </w:pPr>
    </w:p>
    <w:p w14:paraId="238F5266" w14:textId="77777777" w:rsidR="00F90CE0" w:rsidRDefault="00F90CE0" w:rsidP="00F90CE0">
      <w:pPr>
        <w:bidi/>
        <w:jc w:val="both"/>
        <w:rPr>
          <w:rFonts w:cs="David" w:hint="cs"/>
          <w:rtl/>
        </w:rPr>
      </w:pPr>
      <w:r w:rsidRPr="00F1072E">
        <w:rPr>
          <w:rFonts w:cs="David" w:hint="cs"/>
          <w:rtl/>
        </w:rPr>
        <w:tab/>
      </w:r>
      <w:r>
        <w:rPr>
          <w:rFonts w:cs="David" w:hint="cs"/>
          <w:rtl/>
        </w:rPr>
        <w:t xml:space="preserve">היא מאשרת. </w:t>
      </w:r>
    </w:p>
    <w:p w14:paraId="4C58D6A4" w14:textId="77777777" w:rsidR="00F90CE0" w:rsidRDefault="00F90CE0" w:rsidP="00F90CE0">
      <w:pPr>
        <w:bidi/>
        <w:jc w:val="both"/>
        <w:rPr>
          <w:rFonts w:cs="David" w:hint="cs"/>
          <w:rtl/>
        </w:rPr>
      </w:pPr>
    </w:p>
    <w:p w14:paraId="072F2547" w14:textId="77777777" w:rsidR="00F90CE0" w:rsidRDefault="00F90CE0" w:rsidP="00F90CE0">
      <w:pPr>
        <w:bidi/>
        <w:jc w:val="both"/>
        <w:rPr>
          <w:rFonts w:cs="David" w:hint="cs"/>
          <w:rtl/>
        </w:rPr>
      </w:pPr>
      <w:r>
        <w:rPr>
          <w:rFonts w:cs="David" w:hint="cs"/>
          <w:u w:val="single"/>
          <w:rtl/>
        </w:rPr>
        <w:t>תמר כנפו:</w:t>
      </w:r>
    </w:p>
    <w:p w14:paraId="36B5C426" w14:textId="77777777" w:rsidR="00F90CE0" w:rsidRDefault="00F90CE0" w:rsidP="00F90CE0">
      <w:pPr>
        <w:bidi/>
        <w:jc w:val="both"/>
        <w:rPr>
          <w:rFonts w:cs="David" w:hint="cs"/>
          <w:rtl/>
        </w:rPr>
      </w:pPr>
    </w:p>
    <w:p w14:paraId="7632B7D9" w14:textId="77777777" w:rsidR="00F90CE0" w:rsidRDefault="00F90CE0" w:rsidP="00F90CE0">
      <w:pPr>
        <w:bidi/>
        <w:jc w:val="both"/>
        <w:rPr>
          <w:rFonts w:cs="David" w:hint="cs"/>
          <w:rtl/>
        </w:rPr>
      </w:pPr>
      <w:r>
        <w:rPr>
          <w:rFonts w:cs="David" w:hint="cs"/>
          <w:rtl/>
        </w:rPr>
        <w:tab/>
        <w:t xml:space="preserve">היום ממשיכה לאשר. </w:t>
      </w:r>
    </w:p>
    <w:p w14:paraId="12C3FC11" w14:textId="77777777" w:rsidR="00F90CE0" w:rsidRPr="00F1072E" w:rsidRDefault="00F90CE0" w:rsidP="00F90CE0">
      <w:pPr>
        <w:bidi/>
        <w:jc w:val="both"/>
        <w:rPr>
          <w:rFonts w:cs="David" w:hint="cs"/>
          <w:rtl/>
        </w:rPr>
      </w:pPr>
    </w:p>
    <w:p w14:paraId="03A9D1F3" w14:textId="77777777" w:rsidR="00F90CE0" w:rsidRPr="00F1072E" w:rsidRDefault="00F90CE0" w:rsidP="00F90CE0">
      <w:pPr>
        <w:bidi/>
        <w:jc w:val="both"/>
        <w:rPr>
          <w:rFonts w:cs="David" w:hint="cs"/>
          <w:rtl/>
        </w:rPr>
      </w:pPr>
      <w:r w:rsidRPr="00F1072E">
        <w:rPr>
          <w:rFonts w:cs="David" w:hint="cs"/>
          <w:u w:val="single"/>
          <w:rtl/>
        </w:rPr>
        <w:t>ארבל אסטרחן:</w:t>
      </w:r>
    </w:p>
    <w:p w14:paraId="24E80C7A" w14:textId="77777777" w:rsidR="00F90CE0" w:rsidRPr="00F1072E" w:rsidRDefault="00F90CE0" w:rsidP="00F90CE0">
      <w:pPr>
        <w:bidi/>
        <w:jc w:val="both"/>
        <w:rPr>
          <w:rFonts w:cs="David" w:hint="cs"/>
          <w:rtl/>
        </w:rPr>
      </w:pPr>
    </w:p>
    <w:p w14:paraId="75337CCF"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היא אמורה לא לאשר דחופה, אפשר למחוק את המגבלה עליה, </w:t>
      </w:r>
      <w:r w:rsidRPr="00F1072E">
        <w:rPr>
          <w:rFonts w:cs="David" w:hint="cs"/>
          <w:rtl/>
        </w:rPr>
        <w:t>אבל כשהיא מאשרת דחופות, מזכירת הכנסת אומרת להם: יש גם רגילה בנושא</w:t>
      </w:r>
      <w:r>
        <w:rPr>
          <w:rFonts w:cs="David" w:hint="cs"/>
          <w:rtl/>
        </w:rPr>
        <w:t xml:space="preserve"> הזה</w:t>
      </w:r>
      <w:r w:rsidRPr="00F1072E">
        <w:rPr>
          <w:rFonts w:cs="David" w:hint="cs"/>
          <w:rtl/>
        </w:rPr>
        <w:t xml:space="preserve">. </w:t>
      </w:r>
    </w:p>
    <w:p w14:paraId="5347FEE5" w14:textId="77777777" w:rsidR="00F90CE0" w:rsidRDefault="00F90CE0" w:rsidP="00F90CE0">
      <w:pPr>
        <w:bidi/>
        <w:jc w:val="both"/>
        <w:rPr>
          <w:rFonts w:cs="David" w:hint="cs"/>
          <w:rtl/>
        </w:rPr>
      </w:pPr>
    </w:p>
    <w:p w14:paraId="0C0A6E09"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072C16C1" w14:textId="77777777" w:rsidR="00F90CE0" w:rsidRDefault="00F90CE0" w:rsidP="00F90CE0">
      <w:pPr>
        <w:bidi/>
        <w:jc w:val="both"/>
        <w:rPr>
          <w:rFonts w:cs="David" w:hint="cs"/>
          <w:rtl/>
        </w:rPr>
      </w:pPr>
    </w:p>
    <w:p w14:paraId="4171A887" w14:textId="77777777" w:rsidR="00F90CE0" w:rsidRDefault="00F90CE0" w:rsidP="00F90CE0">
      <w:pPr>
        <w:bidi/>
        <w:jc w:val="both"/>
        <w:rPr>
          <w:rFonts w:cs="David" w:hint="cs"/>
          <w:rtl/>
        </w:rPr>
      </w:pPr>
      <w:r>
        <w:rPr>
          <w:rFonts w:cs="David" w:hint="cs"/>
          <w:rtl/>
        </w:rPr>
        <w:tab/>
        <w:t xml:space="preserve"> אני תמיד אומרת, אני גם רושמת את זה. </w:t>
      </w:r>
    </w:p>
    <w:p w14:paraId="405B28A5" w14:textId="77777777" w:rsidR="00F90CE0" w:rsidRPr="00F1072E" w:rsidRDefault="00F90CE0" w:rsidP="00F90CE0">
      <w:pPr>
        <w:bidi/>
        <w:jc w:val="both"/>
        <w:rPr>
          <w:rFonts w:cs="David" w:hint="cs"/>
          <w:rtl/>
        </w:rPr>
      </w:pPr>
    </w:p>
    <w:p w14:paraId="04332779"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397E0527" w14:textId="77777777" w:rsidR="00F90CE0" w:rsidRPr="00F1072E" w:rsidRDefault="00F90CE0" w:rsidP="00F90CE0">
      <w:pPr>
        <w:bidi/>
        <w:jc w:val="both"/>
        <w:rPr>
          <w:rFonts w:cs="David" w:hint="cs"/>
          <w:rtl/>
        </w:rPr>
      </w:pPr>
    </w:p>
    <w:p w14:paraId="32988BDA" w14:textId="77777777" w:rsidR="00F90CE0" w:rsidRPr="00F1072E" w:rsidRDefault="00F90CE0" w:rsidP="00F90CE0">
      <w:pPr>
        <w:bidi/>
        <w:jc w:val="both"/>
        <w:rPr>
          <w:rFonts w:cs="David" w:hint="cs"/>
          <w:rtl/>
        </w:rPr>
      </w:pPr>
      <w:r w:rsidRPr="00F1072E">
        <w:rPr>
          <w:rFonts w:cs="David" w:hint="cs"/>
          <w:rtl/>
        </w:rPr>
        <w:tab/>
        <w:t>מי ידבר ראשון?</w:t>
      </w:r>
    </w:p>
    <w:p w14:paraId="2139E624" w14:textId="77777777" w:rsidR="00F90CE0" w:rsidRPr="00F1072E" w:rsidRDefault="00F90CE0" w:rsidP="00F90CE0">
      <w:pPr>
        <w:bidi/>
        <w:jc w:val="both"/>
        <w:rPr>
          <w:rFonts w:cs="David" w:hint="cs"/>
          <w:rtl/>
        </w:rPr>
      </w:pPr>
    </w:p>
    <w:p w14:paraId="453EB28B"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11545292" w14:textId="77777777" w:rsidR="00F90CE0" w:rsidRPr="00F1072E" w:rsidRDefault="00F90CE0" w:rsidP="00F90CE0">
      <w:pPr>
        <w:keepNext/>
        <w:bidi/>
        <w:jc w:val="both"/>
        <w:rPr>
          <w:rFonts w:cs="David" w:hint="cs"/>
          <w:rtl/>
        </w:rPr>
      </w:pPr>
    </w:p>
    <w:p w14:paraId="6AF056DF"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בעל ההצעה </w:t>
      </w:r>
      <w:r w:rsidRPr="00F1072E">
        <w:rPr>
          <w:rFonts w:cs="David" w:hint="cs"/>
          <w:rtl/>
        </w:rPr>
        <w:t xml:space="preserve">הרגילה. </w:t>
      </w:r>
    </w:p>
    <w:p w14:paraId="21418CD2" w14:textId="77777777" w:rsidR="00F90CE0" w:rsidRDefault="00F90CE0" w:rsidP="00F90CE0">
      <w:pPr>
        <w:bidi/>
        <w:jc w:val="both"/>
        <w:rPr>
          <w:rFonts w:cs="David" w:hint="cs"/>
          <w:rtl/>
        </w:rPr>
      </w:pPr>
    </w:p>
    <w:p w14:paraId="6AC405AA" w14:textId="77777777" w:rsidR="00F90CE0" w:rsidRDefault="00F90CE0" w:rsidP="00F90CE0">
      <w:pPr>
        <w:bidi/>
        <w:jc w:val="both"/>
        <w:rPr>
          <w:rFonts w:cs="David" w:hint="cs"/>
          <w:rtl/>
        </w:rPr>
      </w:pPr>
      <w:r>
        <w:rPr>
          <w:rFonts w:cs="David" w:hint="cs"/>
          <w:u w:val="single"/>
          <w:rtl/>
        </w:rPr>
        <w:t>רונית חייקין:</w:t>
      </w:r>
    </w:p>
    <w:p w14:paraId="7D1A3F7E" w14:textId="77777777" w:rsidR="00F90CE0" w:rsidRDefault="00F90CE0" w:rsidP="00F90CE0">
      <w:pPr>
        <w:bidi/>
        <w:jc w:val="both"/>
        <w:rPr>
          <w:rFonts w:cs="David" w:hint="cs"/>
          <w:rtl/>
        </w:rPr>
      </w:pPr>
    </w:p>
    <w:p w14:paraId="7302C4D3" w14:textId="77777777" w:rsidR="00F90CE0" w:rsidRDefault="00F90CE0" w:rsidP="00F90CE0">
      <w:pPr>
        <w:bidi/>
        <w:jc w:val="both"/>
        <w:rPr>
          <w:rFonts w:cs="David" w:hint="cs"/>
          <w:rtl/>
        </w:rPr>
      </w:pPr>
      <w:r>
        <w:rPr>
          <w:rFonts w:cs="David" w:hint="cs"/>
          <w:rtl/>
        </w:rPr>
        <w:tab/>
        <w:t>למה?</w:t>
      </w:r>
    </w:p>
    <w:p w14:paraId="4C45BCD3" w14:textId="77777777" w:rsidR="00F90CE0" w:rsidRDefault="00F90CE0" w:rsidP="00F90CE0">
      <w:pPr>
        <w:bidi/>
        <w:jc w:val="both"/>
        <w:rPr>
          <w:rFonts w:cs="David" w:hint="cs"/>
          <w:rtl/>
        </w:rPr>
      </w:pPr>
    </w:p>
    <w:p w14:paraId="2A69D354" w14:textId="77777777" w:rsidR="00F90CE0" w:rsidRDefault="00F90CE0" w:rsidP="00F90CE0">
      <w:pPr>
        <w:keepLines/>
        <w:bidi/>
        <w:jc w:val="both"/>
        <w:rPr>
          <w:rFonts w:cs="David" w:hint="cs"/>
          <w:rtl/>
        </w:rPr>
      </w:pPr>
      <w:r>
        <w:rPr>
          <w:rFonts w:cs="David" w:hint="cs"/>
          <w:u w:val="single"/>
          <w:rtl/>
        </w:rPr>
        <w:t>היו"ר יריב לוין:</w:t>
      </w:r>
    </w:p>
    <w:p w14:paraId="38DD0DD7" w14:textId="77777777" w:rsidR="00F90CE0" w:rsidRDefault="00F90CE0" w:rsidP="00F90CE0">
      <w:pPr>
        <w:keepLines/>
        <w:bidi/>
        <w:jc w:val="both"/>
        <w:rPr>
          <w:rFonts w:cs="David" w:hint="cs"/>
          <w:rtl/>
        </w:rPr>
      </w:pPr>
    </w:p>
    <w:p w14:paraId="1368C028" w14:textId="77777777" w:rsidR="00F90CE0" w:rsidRDefault="00F90CE0" w:rsidP="00F90CE0">
      <w:pPr>
        <w:keepLines/>
        <w:bidi/>
        <w:jc w:val="both"/>
        <w:rPr>
          <w:rFonts w:cs="David" w:hint="cs"/>
          <w:rtl/>
        </w:rPr>
      </w:pPr>
      <w:r>
        <w:rPr>
          <w:rFonts w:cs="David" w:hint="cs"/>
          <w:rtl/>
        </w:rPr>
        <w:tab/>
        <w:t xml:space="preserve"> אני חושב שזה ההיגיון. </w:t>
      </w:r>
    </w:p>
    <w:p w14:paraId="34A08A36" w14:textId="77777777" w:rsidR="00F90CE0" w:rsidRDefault="00F90CE0" w:rsidP="00F90CE0">
      <w:pPr>
        <w:bidi/>
        <w:jc w:val="both"/>
        <w:rPr>
          <w:rFonts w:cs="David" w:hint="cs"/>
          <w:rtl/>
        </w:rPr>
      </w:pPr>
    </w:p>
    <w:p w14:paraId="0DE2FEA1" w14:textId="77777777" w:rsidR="00F90CE0" w:rsidRDefault="00F90CE0" w:rsidP="00F90CE0">
      <w:pPr>
        <w:bidi/>
        <w:jc w:val="both"/>
        <w:rPr>
          <w:rFonts w:cs="David" w:hint="cs"/>
          <w:rtl/>
        </w:rPr>
      </w:pPr>
      <w:r>
        <w:rPr>
          <w:rFonts w:cs="David" w:hint="cs"/>
          <w:u w:val="single"/>
          <w:rtl/>
        </w:rPr>
        <w:t>תמר כנפו:</w:t>
      </w:r>
    </w:p>
    <w:p w14:paraId="584F2521" w14:textId="77777777" w:rsidR="00F90CE0" w:rsidRDefault="00F90CE0" w:rsidP="00F90CE0">
      <w:pPr>
        <w:bidi/>
        <w:jc w:val="both"/>
        <w:rPr>
          <w:rFonts w:cs="David" w:hint="cs"/>
          <w:rtl/>
        </w:rPr>
      </w:pPr>
    </w:p>
    <w:p w14:paraId="6F503721" w14:textId="77777777" w:rsidR="00F90CE0" w:rsidRDefault="00F90CE0" w:rsidP="00F90CE0">
      <w:pPr>
        <w:bidi/>
        <w:jc w:val="both"/>
        <w:rPr>
          <w:rFonts w:cs="David" w:hint="cs"/>
          <w:rtl/>
        </w:rPr>
      </w:pPr>
      <w:r>
        <w:rPr>
          <w:rFonts w:cs="David" w:hint="cs"/>
          <w:rtl/>
        </w:rPr>
        <w:tab/>
        <w:t>לדחופות יש - - -</w:t>
      </w:r>
    </w:p>
    <w:p w14:paraId="735FEC83" w14:textId="77777777" w:rsidR="00F90CE0" w:rsidRDefault="00F90CE0" w:rsidP="00F90CE0">
      <w:pPr>
        <w:bidi/>
        <w:jc w:val="both"/>
        <w:rPr>
          <w:rFonts w:cs="David" w:hint="cs"/>
          <w:rtl/>
        </w:rPr>
      </w:pPr>
    </w:p>
    <w:p w14:paraId="420163C9"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4A5DFC26" w14:textId="77777777" w:rsidR="00F90CE0" w:rsidRPr="00F1072E" w:rsidRDefault="00F90CE0" w:rsidP="00F90CE0">
      <w:pPr>
        <w:bidi/>
        <w:jc w:val="both"/>
        <w:rPr>
          <w:rFonts w:cs="David" w:hint="cs"/>
          <w:rtl/>
        </w:rPr>
      </w:pPr>
    </w:p>
    <w:p w14:paraId="129F0763" w14:textId="77777777" w:rsidR="00F90CE0" w:rsidRDefault="00F90CE0" w:rsidP="00F90CE0">
      <w:pPr>
        <w:bidi/>
        <w:jc w:val="both"/>
        <w:rPr>
          <w:rFonts w:cs="David" w:hint="cs"/>
          <w:rtl/>
        </w:rPr>
      </w:pPr>
      <w:r w:rsidRPr="00F1072E">
        <w:rPr>
          <w:rFonts w:cs="David" w:hint="cs"/>
          <w:rtl/>
        </w:rPr>
        <w:tab/>
      </w:r>
      <w:r>
        <w:rPr>
          <w:rFonts w:cs="David" w:hint="cs"/>
          <w:rtl/>
        </w:rPr>
        <w:t xml:space="preserve">בדיוק, יש מספור. </w:t>
      </w:r>
    </w:p>
    <w:p w14:paraId="79EB22AC" w14:textId="77777777" w:rsidR="00F90CE0" w:rsidRDefault="00F90CE0" w:rsidP="00F90CE0">
      <w:pPr>
        <w:bidi/>
        <w:jc w:val="both"/>
        <w:rPr>
          <w:rFonts w:cs="David" w:hint="cs"/>
          <w:rtl/>
        </w:rPr>
      </w:pPr>
    </w:p>
    <w:p w14:paraId="4C9E2C26" w14:textId="77777777" w:rsidR="00F90CE0" w:rsidRDefault="00F90CE0" w:rsidP="00F90CE0">
      <w:pPr>
        <w:bidi/>
        <w:jc w:val="both"/>
        <w:rPr>
          <w:rFonts w:cs="David" w:hint="cs"/>
          <w:rtl/>
        </w:rPr>
      </w:pPr>
      <w:r>
        <w:rPr>
          <w:rFonts w:cs="David" w:hint="cs"/>
          <w:u w:val="single"/>
          <w:rtl/>
        </w:rPr>
        <w:t>רונית חייקין:</w:t>
      </w:r>
    </w:p>
    <w:p w14:paraId="6B109DD2" w14:textId="77777777" w:rsidR="00F90CE0" w:rsidRDefault="00F90CE0" w:rsidP="00F90CE0">
      <w:pPr>
        <w:bidi/>
        <w:jc w:val="both"/>
        <w:rPr>
          <w:rFonts w:cs="David" w:hint="cs"/>
          <w:rtl/>
        </w:rPr>
      </w:pPr>
    </w:p>
    <w:p w14:paraId="77837054" w14:textId="77777777" w:rsidR="00F90CE0" w:rsidRDefault="00F90CE0" w:rsidP="00F90CE0">
      <w:pPr>
        <w:bidi/>
        <w:jc w:val="both"/>
        <w:rPr>
          <w:rFonts w:cs="David" w:hint="cs"/>
          <w:rtl/>
        </w:rPr>
      </w:pPr>
      <w:r>
        <w:rPr>
          <w:rFonts w:cs="David" w:hint="cs"/>
          <w:rtl/>
        </w:rPr>
        <w:tab/>
        <w:t xml:space="preserve">הרי יש מספור להצעה רגילה ויש מספור גם לדחופות. </w:t>
      </w:r>
    </w:p>
    <w:p w14:paraId="08794E37" w14:textId="77777777" w:rsidR="00F90CE0" w:rsidRDefault="00F90CE0" w:rsidP="00F90CE0">
      <w:pPr>
        <w:bidi/>
        <w:jc w:val="both"/>
        <w:rPr>
          <w:rFonts w:cs="David" w:hint="cs"/>
          <w:rtl/>
        </w:rPr>
      </w:pPr>
    </w:p>
    <w:p w14:paraId="30BA45A9" w14:textId="77777777" w:rsidR="00F90CE0" w:rsidRDefault="00F90CE0" w:rsidP="00F90CE0">
      <w:pPr>
        <w:bidi/>
        <w:jc w:val="both"/>
        <w:rPr>
          <w:rFonts w:cs="David" w:hint="cs"/>
          <w:rtl/>
        </w:rPr>
      </w:pPr>
      <w:r>
        <w:rPr>
          <w:rFonts w:cs="David" w:hint="cs"/>
          <w:u w:val="single"/>
          <w:rtl/>
        </w:rPr>
        <w:t>תמר כנפו:</w:t>
      </w:r>
    </w:p>
    <w:p w14:paraId="750F2847" w14:textId="77777777" w:rsidR="00F90CE0" w:rsidRDefault="00F90CE0" w:rsidP="00F90CE0">
      <w:pPr>
        <w:bidi/>
        <w:jc w:val="both"/>
        <w:rPr>
          <w:rFonts w:cs="David" w:hint="cs"/>
          <w:rtl/>
        </w:rPr>
      </w:pPr>
    </w:p>
    <w:p w14:paraId="61891B5C" w14:textId="77777777" w:rsidR="00F90CE0" w:rsidRDefault="00F90CE0" w:rsidP="00F90CE0">
      <w:pPr>
        <w:bidi/>
        <w:jc w:val="both"/>
        <w:rPr>
          <w:rFonts w:cs="David" w:hint="cs"/>
          <w:rtl/>
        </w:rPr>
      </w:pPr>
      <w:r>
        <w:rPr>
          <w:rFonts w:cs="David" w:hint="cs"/>
          <w:rtl/>
        </w:rPr>
        <w:tab/>
        <w:t xml:space="preserve">אבל בדרך כלל הדחופות הן בקדימות לפני הרגילות. </w:t>
      </w:r>
    </w:p>
    <w:p w14:paraId="63EB8418" w14:textId="77777777" w:rsidR="00F90CE0" w:rsidRDefault="00F90CE0" w:rsidP="00F90CE0">
      <w:pPr>
        <w:bidi/>
        <w:jc w:val="both"/>
        <w:rPr>
          <w:rFonts w:cs="David" w:hint="cs"/>
          <w:rtl/>
        </w:rPr>
      </w:pPr>
    </w:p>
    <w:p w14:paraId="5D37673B"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31802C75" w14:textId="77777777" w:rsidR="00F90CE0" w:rsidRDefault="00F90CE0" w:rsidP="00F90CE0">
      <w:pPr>
        <w:bidi/>
        <w:jc w:val="both"/>
        <w:rPr>
          <w:rFonts w:cs="David" w:hint="cs"/>
          <w:rtl/>
        </w:rPr>
      </w:pPr>
    </w:p>
    <w:p w14:paraId="1D365F2B" w14:textId="77777777" w:rsidR="00F90CE0" w:rsidRPr="00F1072E" w:rsidRDefault="00F90CE0" w:rsidP="00F90CE0">
      <w:pPr>
        <w:bidi/>
        <w:jc w:val="both"/>
        <w:rPr>
          <w:rFonts w:cs="David" w:hint="cs"/>
          <w:rtl/>
        </w:rPr>
      </w:pPr>
      <w:r>
        <w:rPr>
          <w:rFonts w:cs="David" w:hint="cs"/>
          <w:rtl/>
        </w:rPr>
        <w:tab/>
        <w:t xml:space="preserve">לנו יש תאריך הגשה. </w:t>
      </w:r>
      <w:r w:rsidRPr="00F1072E">
        <w:rPr>
          <w:rFonts w:cs="David" w:hint="cs"/>
          <w:rtl/>
        </w:rPr>
        <w:t xml:space="preserve">אין לי בעיה </w:t>
      </w:r>
      <w:r>
        <w:rPr>
          <w:rFonts w:cs="David" w:hint="cs"/>
          <w:rtl/>
        </w:rPr>
        <w:t>אם מאשרים את זה, לבוא למזכירות ו</w:t>
      </w:r>
      <w:r w:rsidRPr="00F1072E">
        <w:rPr>
          <w:rFonts w:cs="David" w:hint="cs"/>
          <w:rtl/>
        </w:rPr>
        <w:t xml:space="preserve">לראות מי הגיש </w:t>
      </w:r>
      <w:r>
        <w:rPr>
          <w:rFonts w:cs="David" w:hint="cs"/>
          <w:rtl/>
        </w:rPr>
        <w:t xml:space="preserve">כדי שהוא יהיה ראשון או </w:t>
      </w:r>
      <w:r w:rsidRPr="00F1072E">
        <w:rPr>
          <w:rFonts w:cs="David" w:hint="cs"/>
          <w:rtl/>
        </w:rPr>
        <w:t xml:space="preserve">לתאם, רק צריכה להיות החלטה עקרונית איך קובעים </w:t>
      </w:r>
      <w:r>
        <w:rPr>
          <w:rFonts w:cs="David" w:hint="cs"/>
          <w:rtl/>
        </w:rPr>
        <w:t>את ה</w:t>
      </w:r>
      <w:r w:rsidRPr="00F1072E">
        <w:rPr>
          <w:rFonts w:cs="David" w:hint="cs"/>
          <w:rtl/>
        </w:rPr>
        <w:t xml:space="preserve">קדימות. </w:t>
      </w:r>
    </w:p>
    <w:p w14:paraId="49EDC638" w14:textId="77777777" w:rsidR="00F90CE0" w:rsidRDefault="00F90CE0" w:rsidP="00F90CE0">
      <w:pPr>
        <w:bidi/>
        <w:jc w:val="both"/>
        <w:rPr>
          <w:rFonts w:cs="David" w:hint="cs"/>
          <w:rtl/>
        </w:rPr>
      </w:pPr>
    </w:p>
    <w:p w14:paraId="41DA24C4" w14:textId="77777777" w:rsidR="00F90CE0" w:rsidRDefault="00F90CE0" w:rsidP="00F90CE0">
      <w:pPr>
        <w:bidi/>
        <w:jc w:val="both"/>
        <w:rPr>
          <w:rFonts w:cs="David" w:hint="cs"/>
          <w:rtl/>
        </w:rPr>
      </w:pPr>
      <w:r>
        <w:rPr>
          <w:rFonts w:cs="David" w:hint="cs"/>
          <w:u w:val="single"/>
          <w:rtl/>
        </w:rPr>
        <w:t>תמר כנפו:</w:t>
      </w:r>
    </w:p>
    <w:p w14:paraId="68C1458C" w14:textId="77777777" w:rsidR="00F90CE0" w:rsidRDefault="00F90CE0" w:rsidP="00F90CE0">
      <w:pPr>
        <w:bidi/>
        <w:jc w:val="both"/>
        <w:rPr>
          <w:rFonts w:cs="David" w:hint="cs"/>
          <w:rtl/>
        </w:rPr>
      </w:pPr>
    </w:p>
    <w:p w14:paraId="5995FD99" w14:textId="77777777" w:rsidR="00F90CE0" w:rsidRPr="00F1072E" w:rsidRDefault="00F90CE0" w:rsidP="00F90CE0">
      <w:pPr>
        <w:bidi/>
        <w:jc w:val="both"/>
        <w:rPr>
          <w:rFonts w:cs="David" w:hint="cs"/>
          <w:rtl/>
        </w:rPr>
      </w:pPr>
      <w:r>
        <w:rPr>
          <w:rFonts w:cs="David" w:hint="cs"/>
          <w:rtl/>
        </w:rPr>
        <w:tab/>
        <w:t>הצעה רגילה א</w:t>
      </w:r>
      <w:r w:rsidRPr="00F1072E">
        <w:rPr>
          <w:rFonts w:cs="David" w:hint="cs"/>
          <w:rtl/>
        </w:rPr>
        <w:t xml:space="preserve">ני </w:t>
      </w:r>
      <w:r>
        <w:rPr>
          <w:rFonts w:cs="David" w:hint="cs"/>
          <w:rtl/>
        </w:rPr>
        <w:t xml:space="preserve">יכולה להגיש לך ממש בדקה האחרונה. אני </w:t>
      </w:r>
      <w:r w:rsidRPr="00F1072E">
        <w:rPr>
          <w:rFonts w:cs="David" w:hint="cs"/>
          <w:rtl/>
        </w:rPr>
        <w:t>שומרת את הזכות שלי עד לדקה האחרונה</w:t>
      </w:r>
      <w:r>
        <w:rPr>
          <w:rFonts w:cs="David" w:hint="cs"/>
          <w:rtl/>
        </w:rPr>
        <w:t xml:space="preserve"> ואני אגיש אותה</w:t>
      </w:r>
      <w:r w:rsidRPr="00F1072E">
        <w:rPr>
          <w:rFonts w:cs="David" w:hint="cs"/>
          <w:rtl/>
        </w:rPr>
        <w:t xml:space="preserve">. </w:t>
      </w:r>
    </w:p>
    <w:p w14:paraId="6A2ECC71" w14:textId="77777777" w:rsidR="00F90CE0" w:rsidRPr="00F1072E" w:rsidRDefault="00F90CE0" w:rsidP="00F90CE0">
      <w:pPr>
        <w:bidi/>
        <w:jc w:val="both"/>
        <w:rPr>
          <w:rFonts w:cs="David" w:hint="cs"/>
          <w:rtl/>
        </w:rPr>
      </w:pPr>
    </w:p>
    <w:p w14:paraId="2066008A"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042F80C8" w14:textId="77777777" w:rsidR="00F90CE0" w:rsidRPr="00F1072E" w:rsidRDefault="00F90CE0" w:rsidP="00F90CE0">
      <w:pPr>
        <w:bidi/>
        <w:jc w:val="both"/>
        <w:rPr>
          <w:rFonts w:cs="David" w:hint="cs"/>
          <w:rtl/>
        </w:rPr>
      </w:pPr>
    </w:p>
    <w:p w14:paraId="2D6C398C"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אז הדחופות תהיינה ראשונות במקרה כזה. </w:t>
      </w:r>
    </w:p>
    <w:p w14:paraId="2BE86EE0" w14:textId="77777777" w:rsidR="00F90CE0" w:rsidRPr="00F1072E" w:rsidRDefault="00F90CE0" w:rsidP="00F90CE0">
      <w:pPr>
        <w:bidi/>
        <w:jc w:val="both"/>
        <w:rPr>
          <w:rFonts w:cs="David" w:hint="cs"/>
          <w:rtl/>
        </w:rPr>
      </w:pPr>
    </w:p>
    <w:p w14:paraId="0EF25800"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226BC90" w14:textId="77777777" w:rsidR="00F90CE0" w:rsidRPr="00F1072E" w:rsidRDefault="00F90CE0" w:rsidP="00F90CE0">
      <w:pPr>
        <w:bidi/>
        <w:jc w:val="both"/>
        <w:rPr>
          <w:rFonts w:cs="David" w:hint="cs"/>
          <w:rtl/>
        </w:rPr>
      </w:pPr>
    </w:p>
    <w:p w14:paraId="231C9B82" w14:textId="77777777" w:rsidR="00F90CE0" w:rsidRDefault="00F90CE0" w:rsidP="00F90CE0">
      <w:pPr>
        <w:bidi/>
        <w:jc w:val="both"/>
        <w:rPr>
          <w:rFonts w:cs="David" w:hint="cs"/>
          <w:rtl/>
        </w:rPr>
      </w:pPr>
      <w:r w:rsidRPr="00F1072E">
        <w:rPr>
          <w:rFonts w:cs="David" w:hint="cs"/>
          <w:rtl/>
        </w:rPr>
        <w:tab/>
      </w:r>
      <w:r>
        <w:rPr>
          <w:rFonts w:cs="David" w:hint="cs"/>
          <w:rtl/>
        </w:rPr>
        <w:t xml:space="preserve">או שכדאי לא להתחשב לו במכסה. </w:t>
      </w:r>
    </w:p>
    <w:p w14:paraId="1B8690BD" w14:textId="77777777" w:rsidR="00F90CE0" w:rsidRDefault="00F90CE0" w:rsidP="00F90CE0">
      <w:pPr>
        <w:bidi/>
        <w:jc w:val="both"/>
        <w:rPr>
          <w:rFonts w:cs="David" w:hint="cs"/>
          <w:rtl/>
        </w:rPr>
      </w:pPr>
    </w:p>
    <w:p w14:paraId="146B6A38" w14:textId="77777777" w:rsidR="00F90CE0" w:rsidRPr="00A044D1" w:rsidRDefault="00F90CE0" w:rsidP="00F90CE0">
      <w:pPr>
        <w:bidi/>
        <w:jc w:val="both"/>
        <w:rPr>
          <w:rFonts w:cs="David" w:hint="cs"/>
          <w:rtl/>
        </w:rPr>
      </w:pPr>
      <w:r w:rsidRPr="00A044D1">
        <w:rPr>
          <w:rFonts w:cs="David" w:hint="cs"/>
          <w:u w:val="single"/>
          <w:rtl/>
        </w:rPr>
        <w:t>ארבל אסטרחן:</w:t>
      </w:r>
    </w:p>
    <w:p w14:paraId="77D6ABB9" w14:textId="77777777" w:rsidR="00F90CE0" w:rsidRDefault="00F90CE0" w:rsidP="00F90CE0">
      <w:pPr>
        <w:bidi/>
        <w:jc w:val="both"/>
        <w:rPr>
          <w:rFonts w:cs="David" w:hint="cs"/>
          <w:sz w:val="28"/>
          <w:szCs w:val="28"/>
          <w:rtl/>
        </w:rPr>
      </w:pPr>
    </w:p>
    <w:p w14:paraId="0186E00E"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לא, הוא לא הופך לדחופה. </w:t>
      </w:r>
    </w:p>
    <w:p w14:paraId="2E4E38B4" w14:textId="77777777" w:rsidR="00F90CE0" w:rsidRDefault="00F90CE0" w:rsidP="00F90CE0">
      <w:pPr>
        <w:bidi/>
        <w:jc w:val="both"/>
        <w:rPr>
          <w:rFonts w:cs="David" w:hint="cs"/>
          <w:rtl/>
        </w:rPr>
      </w:pPr>
    </w:p>
    <w:p w14:paraId="09E20D0A" w14:textId="77777777" w:rsidR="00F90CE0" w:rsidRDefault="00F90CE0" w:rsidP="00F90CE0">
      <w:pPr>
        <w:bidi/>
        <w:jc w:val="both"/>
        <w:rPr>
          <w:rFonts w:cs="David" w:hint="cs"/>
          <w:rtl/>
        </w:rPr>
      </w:pPr>
      <w:r>
        <w:rPr>
          <w:rFonts w:cs="David" w:hint="cs"/>
          <w:u w:val="single"/>
          <w:rtl/>
        </w:rPr>
        <w:t>רונית חייקין:</w:t>
      </w:r>
    </w:p>
    <w:p w14:paraId="401AE7BA" w14:textId="77777777" w:rsidR="00F90CE0" w:rsidRDefault="00F90CE0" w:rsidP="00F90CE0">
      <w:pPr>
        <w:bidi/>
        <w:jc w:val="both"/>
        <w:rPr>
          <w:rFonts w:cs="David" w:hint="cs"/>
          <w:rtl/>
        </w:rPr>
      </w:pPr>
    </w:p>
    <w:p w14:paraId="63389768" w14:textId="77777777" w:rsidR="00F90CE0" w:rsidRPr="00F1072E" w:rsidRDefault="00F90CE0" w:rsidP="00F90CE0">
      <w:pPr>
        <w:bidi/>
        <w:jc w:val="both"/>
        <w:rPr>
          <w:rFonts w:cs="David" w:hint="cs"/>
          <w:rtl/>
        </w:rPr>
      </w:pPr>
      <w:r>
        <w:rPr>
          <w:rFonts w:cs="David" w:hint="cs"/>
          <w:rtl/>
        </w:rPr>
        <w:tab/>
        <w:t xml:space="preserve">אבל את פוגעת בו. יש לו 10 דקות, אבל שתביני - </w:t>
      </w:r>
      <w:r w:rsidRPr="00F1072E">
        <w:rPr>
          <w:rFonts w:cs="David" w:hint="cs"/>
          <w:rtl/>
        </w:rPr>
        <w:t xml:space="preserve">הוא רצה להיות בלעדי, </w:t>
      </w:r>
      <w:r>
        <w:rPr>
          <w:rFonts w:cs="David" w:hint="cs"/>
          <w:rtl/>
        </w:rPr>
        <w:t xml:space="preserve">ולי יש מכסה שבועית אחת, שנתתי אותה רק </w:t>
      </w:r>
      <w:r w:rsidRPr="00F1072E">
        <w:rPr>
          <w:rFonts w:cs="David" w:hint="cs"/>
          <w:rtl/>
        </w:rPr>
        <w:t>לניצן הורוביץ</w:t>
      </w:r>
      <w:r>
        <w:rPr>
          <w:rFonts w:cs="David" w:hint="cs"/>
          <w:rtl/>
        </w:rPr>
        <w:t xml:space="preserve">. מה עשית? הוא לא בלעדי, </w:t>
      </w:r>
      <w:r w:rsidRPr="00F1072E">
        <w:rPr>
          <w:rFonts w:cs="David" w:hint="cs"/>
          <w:rtl/>
        </w:rPr>
        <w:t>נתת לעוד חמישה לדבר, הוא גם השתמש במכסה שלו</w:t>
      </w:r>
      <w:r>
        <w:rPr>
          <w:rFonts w:cs="David" w:hint="cs"/>
          <w:rtl/>
        </w:rPr>
        <w:t>, הוא גם אולי אחרון, אז מה?</w:t>
      </w:r>
      <w:r w:rsidRPr="00F1072E">
        <w:rPr>
          <w:rFonts w:cs="David" w:hint="cs"/>
          <w:rtl/>
        </w:rPr>
        <w:t xml:space="preserve"> </w:t>
      </w:r>
    </w:p>
    <w:p w14:paraId="0D156838" w14:textId="77777777" w:rsidR="00F90CE0" w:rsidRDefault="00F90CE0" w:rsidP="00F90CE0">
      <w:pPr>
        <w:bidi/>
        <w:jc w:val="both"/>
        <w:rPr>
          <w:rFonts w:cs="David" w:hint="cs"/>
          <w:rtl/>
        </w:rPr>
      </w:pPr>
    </w:p>
    <w:p w14:paraId="094BF45A" w14:textId="77777777" w:rsidR="00F90CE0" w:rsidRPr="00A044D1" w:rsidRDefault="00F90CE0" w:rsidP="00F90CE0">
      <w:pPr>
        <w:bidi/>
        <w:jc w:val="both"/>
        <w:rPr>
          <w:rFonts w:cs="David" w:hint="cs"/>
          <w:rtl/>
        </w:rPr>
      </w:pPr>
      <w:r w:rsidRPr="00A044D1">
        <w:rPr>
          <w:rFonts w:cs="David" w:hint="cs"/>
          <w:u w:val="single"/>
          <w:rtl/>
        </w:rPr>
        <w:t>ארבל אסטרחן:</w:t>
      </w:r>
    </w:p>
    <w:p w14:paraId="41E9E987" w14:textId="77777777" w:rsidR="00F90CE0" w:rsidRDefault="00F90CE0" w:rsidP="00F90CE0">
      <w:pPr>
        <w:bidi/>
        <w:jc w:val="both"/>
        <w:rPr>
          <w:rFonts w:cs="David" w:hint="cs"/>
          <w:sz w:val="28"/>
          <w:szCs w:val="28"/>
          <w:rtl/>
        </w:rPr>
      </w:pPr>
    </w:p>
    <w:p w14:paraId="45B0A8CC" w14:textId="77777777" w:rsidR="00F90CE0" w:rsidRDefault="00F90CE0" w:rsidP="00F90CE0">
      <w:pPr>
        <w:bidi/>
        <w:jc w:val="both"/>
        <w:rPr>
          <w:rFonts w:cs="David" w:hint="cs"/>
          <w:rtl/>
        </w:rPr>
      </w:pPr>
      <w:r>
        <w:rPr>
          <w:rFonts w:cs="David" w:hint="cs"/>
          <w:sz w:val="28"/>
          <w:szCs w:val="28"/>
          <w:rtl/>
        </w:rPr>
        <w:tab/>
      </w:r>
      <w:r>
        <w:rPr>
          <w:rFonts w:cs="David" w:hint="cs"/>
          <w:rtl/>
        </w:rPr>
        <w:t xml:space="preserve">אפשר להחזיר את זה שתדברי עם היושב ראש ותחשבו. </w:t>
      </w:r>
    </w:p>
    <w:p w14:paraId="25488243" w14:textId="77777777" w:rsidR="00F90CE0" w:rsidRDefault="00F90CE0" w:rsidP="00F90CE0">
      <w:pPr>
        <w:bidi/>
        <w:jc w:val="both"/>
        <w:rPr>
          <w:rFonts w:cs="David" w:hint="cs"/>
          <w:rtl/>
        </w:rPr>
      </w:pPr>
    </w:p>
    <w:p w14:paraId="69BA0A3F"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2127FEC9" w14:textId="77777777" w:rsidR="00F90CE0" w:rsidRPr="00F1072E" w:rsidRDefault="00F90CE0" w:rsidP="00F90CE0">
      <w:pPr>
        <w:keepNext/>
        <w:bidi/>
        <w:jc w:val="both"/>
        <w:rPr>
          <w:rFonts w:cs="David" w:hint="cs"/>
          <w:rtl/>
        </w:rPr>
      </w:pPr>
    </w:p>
    <w:p w14:paraId="16662E14"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בסדר, זה בכל מקרה פרק שכבר אושר, כך שאם יהיה רצון בכל זאת לעשות איזשהו שינוי, נשוב ונדון בזה. בשלב הזה, אם כך, אנחנו </w:t>
      </w:r>
      <w:r w:rsidRPr="00F1072E">
        <w:rPr>
          <w:rFonts w:cs="David" w:hint="cs"/>
          <w:rtl/>
        </w:rPr>
        <w:t xml:space="preserve">מחליטים </w:t>
      </w:r>
      <w:r>
        <w:rPr>
          <w:rFonts w:cs="David" w:hint="cs"/>
          <w:rtl/>
        </w:rPr>
        <w:t xml:space="preserve">להשאיר את המצב כפי שהוא ולא משנים </w:t>
      </w:r>
      <w:r w:rsidRPr="00F1072E">
        <w:rPr>
          <w:rFonts w:cs="David" w:hint="cs"/>
          <w:rtl/>
        </w:rPr>
        <w:t xml:space="preserve">בנושא הזה שום דבר. </w:t>
      </w:r>
    </w:p>
    <w:p w14:paraId="69026C8F" w14:textId="77777777" w:rsidR="00F90CE0" w:rsidRDefault="00F90CE0" w:rsidP="00F90CE0">
      <w:pPr>
        <w:bidi/>
        <w:jc w:val="both"/>
        <w:rPr>
          <w:rFonts w:cs="David" w:hint="cs"/>
          <w:rtl/>
        </w:rPr>
      </w:pPr>
    </w:p>
    <w:p w14:paraId="1D0BAC1A" w14:textId="77777777" w:rsidR="00F90CE0" w:rsidRDefault="00F90CE0" w:rsidP="00F90CE0">
      <w:pPr>
        <w:bidi/>
        <w:jc w:val="both"/>
        <w:rPr>
          <w:rFonts w:cs="David" w:hint="cs"/>
          <w:rtl/>
        </w:rPr>
      </w:pPr>
      <w:r>
        <w:rPr>
          <w:rFonts w:cs="David" w:hint="cs"/>
          <w:rtl/>
        </w:rPr>
        <w:tab/>
        <w:t xml:space="preserve">הנושא השני הוא חזרה מהצעה לדיון מהיר. </w:t>
      </w:r>
    </w:p>
    <w:p w14:paraId="63D6287A" w14:textId="77777777" w:rsidR="00F90CE0" w:rsidRPr="00F1072E" w:rsidRDefault="00F90CE0" w:rsidP="00F90CE0">
      <w:pPr>
        <w:bidi/>
        <w:jc w:val="both"/>
        <w:rPr>
          <w:rFonts w:cs="David" w:hint="cs"/>
          <w:rtl/>
        </w:rPr>
      </w:pPr>
    </w:p>
    <w:p w14:paraId="29DBB1A7" w14:textId="77777777" w:rsidR="00F90CE0" w:rsidRPr="00F1072E" w:rsidRDefault="00F90CE0" w:rsidP="00F90CE0">
      <w:pPr>
        <w:bidi/>
        <w:jc w:val="both"/>
        <w:rPr>
          <w:rFonts w:cs="David" w:hint="cs"/>
          <w:rtl/>
        </w:rPr>
      </w:pPr>
      <w:r w:rsidRPr="00F1072E">
        <w:rPr>
          <w:rFonts w:cs="David" w:hint="cs"/>
          <w:u w:val="single"/>
          <w:rtl/>
        </w:rPr>
        <w:t>ארבל אסטרחן:</w:t>
      </w:r>
    </w:p>
    <w:p w14:paraId="6C3B2BA2" w14:textId="77777777" w:rsidR="00F90CE0" w:rsidRPr="00F1072E" w:rsidRDefault="00F90CE0" w:rsidP="00F90CE0">
      <w:pPr>
        <w:bidi/>
        <w:jc w:val="both"/>
        <w:rPr>
          <w:rFonts w:cs="David" w:hint="cs"/>
          <w:rtl/>
        </w:rPr>
      </w:pPr>
    </w:p>
    <w:p w14:paraId="3505C922" w14:textId="77777777" w:rsidR="00F90CE0" w:rsidRDefault="00F90CE0" w:rsidP="00F90CE0">
      <w:pPr>
        <w:bidi/>
        <w:jc w:val="both"/>
        <w:rPr>
          <w:rFonts w:cs="David" w:hint="cs"/>
          <w:rtl/>
        </w:rPr>
      </w:pPr>
      <w:r w:rsidRPr="00F1072E">
        <w:rPr>
          <w:rFonts w:cs="David" w:hint="cs"/>
          <w:rtl/>
        </w:rPr>
        <w:tab/>
        <w:t xml:space="preserve">באופן מפתיע, </w:t>
      </w:r>
      <w:r>
        <w:rPr>
          <w:rFonts w:cs="David" w:hint="cs"/>
          <w:rtl/>
        </w:rPr>
        <w:t xml:space="preserve">מייד אחרי שעבר התיקון, </w:t>
      </w:r>
      <w:r w:rsidRPr="00F1072E">
        <w:rPr>
          <w:rFonts w:cs="David" w:hint="cs"/>
          <w:rtl/>
        </w:rPr>
        <w:t xml:space="preserve">קרה </w:t>
      </w:r>
      <w:r>
        <w:rPr>
          <w:rFonts w:cs="David" w:hint="cs"/>
          <w:rtl/>
        </w:rPr>
        <w:t xml:space="preserve">באחת הוועדות מקרה שבו </w:t>
      </w:r>
      <w:r w:rsidRPr="00F1072E">
        <w:rPr>
          <w:rFonts w:cs="David" w:hint="cs"/>
          <w:rtl/>
        </w:rPr>
        <w:t>חבר כנסת רצה לחזור מדיון מהיר אחרי ש</w:t>
      </w:r>
      <w:r>
        <w:rPr>
          <w:rFonts w:cs="David" w:hint="cs"/>
          <w:rtl/>
        </w:rPr>
        <w:t xml:space="preserve">כבר </w:t>
      </w:r>
      <w:r w:rsidRPr="00F1072E">
        <w:rPr>
          <w:rFonts w:cs="David" w:hint="cs"/>
          <w:rtl/>
        </w:rPr>
        <w:t>התחיל הדיון</w:t>
      </w:r>
      <w:r>
        <w:rPr>
          <w:rFonts w:cs="David" w:hint="cs"/>
          <w:rtl/>
        </w:rPr>
        <w:t>, והתברר שאין על זה הוראות, וזה עורר קצת בלבול. לכן</w:t>
      </w:r>
      <w:r w:rsidRPr="00F1072E">
        <w:rPr>
          <w:rFonts w:cs="David" w:hint="cs"/>
          <w:rtl/>
        </w:rPr>
        <w:t xml:space="preserve"> חשבנו שיש מקום להסדיר את זה. בפרק החדש כן הוסדר הנושא של חזרה מהצעה לסדר רגילה, עד מתי אפשר, מה קורה אם זה </w:t>
      </w:r>
      <w:r>
        <w:rPr>
          <w:rFonts w:cs="David" w:hint="cs"/>
          <w:rtl/>
        </w:rPr>
        <w:t xml:space="preserve">בוועדה, מה קורה אם זה </w:t>
      </w:r>
      <w:r w:rsidRPr="00F1072E">
        <w:rPr>
          <w:rFonts w:cs="David" w:hint="cs"/>
          <w:rtl/>
        </w:rPr>
        <w:t xml:space="preserve">במליאה. </w:t>
      </w:r>
      <w:r>
        <w:rPr>
          <w:rFonts w:cs="David" w:hint="cs"/>
          <w:rtl/>
        </w:rPr>
        <w:t xml:space="preserve">כאן מופיע בפניכם תיקון לסעיף 60, שהוא הסעיף שמסדיר את כל הנושא של הדיונים המהירים. מוצע </w:t>
      </w:r>
      <w:r w:rsidRPr="00F1072E">
        <w:rPr>
          <w:rFonts w:cs="David" w:hint="cs"/>
          <w:rtl/>
        </w:rPr>
        <w:t xml:space="preserve">להוסיף </w:t>
      </w:r>
      <w:r>
        <w:rPr>
          <w:rFonts w:cs="David" w:hint="cs"/>
          <w:rtl/>
        </w:rPr>
        <w:t xml:space="preserve">בו </w:t>
      </w:r>
      <w:r w:rsidRPr="00F1072E">
        <w:rPr>
          <w:rFonts w:cs="David" w:hint="cs"/>
          <w:rtl/>
        </w:rPr>
        <w:t xml:space="preserve">סעיף קטן שיאמר: </w:t>
      </w:r>
      <w:r>
        <w:rPr>
          <w:rFonts w:cs="David" w:hint="cs"/>
          <w:rtl/>
        </w:rPr>
        <w:t>"</w:t>
      </w:r>
      <w:r w:rsidRPr="00F1072E">
        <w:rPr>
          <w:rFonts w:cs="David" w:hint="cs"/>
          <w:rtl/>
        </w:rPr>
        <w:t>הודיע חבר הכנסת ליושב</w:t>
      </w:r>
      <w:r>
        <w:rPr>
          <w:rFonts w:cs="David" w:hint="cs"/>
          <w:rtl/>
        </w:rPr>
        <w:t xml:space="preserve"> </w:t>
      </w:r>
      <w:r w:rsidRPr="00F1072E">
        <w:rPr>
          <w:rFonts w:cs="David" w:hint="cs"/>
          <w:rtl/>
        </w:rPr>
        <w:t>ראש ועדה</w:t>
      </w:r>
      <w:r>
        <w:rPr>
          <w:rFonts w:cs="David" w:hint="cs"/>
          <w:rtl/>
        </w:rPr>
        <w:t xml:space="preserve"> שנושא לדיון מהיר הועבר אליה כי הוא חוזר בו מהצעתו, יחולו הוראות אלה". הוא מודיע את זה לוועדה,</w:t>
      </w:r>
      <w:r w:rsidRPr="00F1072E">
        <w:rPr>
          <w:rFonts w:cs="David" w:hint="cs"/>
          <w:rtl/>
        </w:rPr>
        <w:t xml:space="preserve"> כי </w:t>
      </w:r>
      <w:r>
        <w:rPr>
          <w:rFonts w:cs="David" w:hint="cs"/>
          <w:rtl/>
        </w:rPr>
        <w:t xml:space="preserve">אם </w:t>
      </w:r>
      <w:r w:rsidRPr="00F1072E">
        <w:rPr>
          <w:rFonts w:cs="David" w:hint="cs"/>
          <w:rtl/>
        </w:rPr>
        <w:t xml:space="preserve">הוא חוזר בו </w:t>
      </w:r>
      <w:r>
        <w:rPr>
          <w:rFonts w:cs="David" w:hint="cs"/>
          <w:rtl/>
        </w:rPr>
        <w:t xml:space="preserve">לפני הנשיאות, ברור שלא מעלים את זה. אנחנו בשלב שהנשיאות כבר אישרה את זה לאחת מהוועדות. </w:t>
      </w:r>
    </w:p>
    <w:p w14:paraId="3A01EAC1" w14:textId="77777777" w:rsidR="00F90CE0" w:rsidRDefault="00F90CE0" w:rsidP="00F90CE0">
      <w:pPr>
        <w:bidi/>
        <w:jc w:val="both"/>
        <w:rPr>
          <w:rFonts w:cs="David" w:hint="cs"/>
          <w:rtl/>
        </w:rPr>
      </w:pPr>
    </w:p>
    <w:p w14:paraId="7697B9F0" w14:textId="77777777" w:rsidR="00F90CE0" w:rsidRPr="00F1072E" w:rsidRDefault="00F90CE0" w:rsidP="00F90CE0">
      <w:pPr>
        <w:bidi/>
        <w:jc w:val="both"/>
        <w:rPr>
          <w:rFonts w:cs="David" w:hint="cs"/>
          <w:rtl/>
        </w:rPr>
      </w:pPr>
      <w:r>
        <w:rPr>
          <w:rFonts w:cs="David" w:hint="cs"/>
          <w:rtl/>
        </w:rPr>
        <w:tab/>
        <w:t xml:space="preserve">"הודיע עד 24 שעות לפני פתיחת ישיבת הוועדה שנועדה לדיון בנושא </w:t>
      </w:r>
      <w:r>
        <w:rPr>
          <w:rFonts w:cs="David"/>
          <w:rtl/>
        </w:rPr>
        <w:t>–</w:t>
      </w:r>
      <w:r>
        <w:rPr>
          <w:rFonts w:cs="David" w:hint="cs"/>
          <w:rtl/>
        </w:rPr>
        <w:t xml:space="preserve"> יוסר הנושא מסדר יומה של הוועדה, ויושב ראש הוועדה יודיע על כך לנשיאות". כזכור, הנשיאות היא זו שהעבירה את זה לוועדה. </w:t>
      </w:r>
      <w:r w:rsidRPr="00F1072E">
        <w:rPr>
          <w:rFonts w:cs="David" w:hint="cs"/>
          <w:rtl/>
        </w:rPr>
        <w:t xml:space="preserve"> </w:t>
      </w:r>
    </w:p>
    <w:p w14:paraId="35C5257F" w14:textId="77777777" w:rsidR="00F90CE0" w:rsidRPr="00F1072E" w:rsidRDefault="00F90CE0" w:rsidP="00F90CE0">
      <w:pPr>
        <w:bidi/>
        <w:jc w:val="both"/>
        <w:rPr>
          <w:rFonts w:cs="David" w:hint="cs"/>
          <w:rtl/>
        </w:rPr>
      </w:pPr>
    </w:p>
    <w:p w14:paraId="673C55F9"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"הודיע לאחר המועד האמור בפסקה (1) </w:t>
      </w:r>
      <w:r>
        <w:rPr>
          <w:rFonts w:cs="David"/>
          <w:rtl/>
        </w:rPr>
        <w:t>–</w:t>
      </w:r>
      <w:r>
        <w:rPr>
          <w:rFonts w:cs="David" w:hint="cs"/>
          <w:rtl/>
        </w:rPr>
        <w:t xml:space="preserve"> תחליט הוועדה אם להסיר את הנושא מסדר יומה". </w:t>
      </w:r>
      <w:r w:rsidRPr="00F1072E">
        <w:rPr>
          <w:rFonts w:cs="David" w:hint="cs"/>
          <w:rtl/>
        </w:rPr>
        <w:t xml:space="preserve">הרעיון </w:t>
      </w:r>
      <w:r>
        <w:rPr>
          <w:rFonts w:cs="David" w:hint="cs"/>
          <w:rtl/>
        </w:rPr>
        <w:t xml:space="preserve">הוא </w:t>
      </w:r>
      <w:r w:rsidRPr="00F1072E">
        <w:rPr>
          <w:rFonts w:cs="David" w:hint="cs"/>
          <w:rtl/>
        </w:rPr>
        <w:t>שזה נקבע כבר על סדר</w:t>
      </w:r>
      <w:r>
        <w:rPr>
          <w:rFonts w:cs="David" w:hint="cs"/>
          <w:rtl/>
        </w:rPr>
        <w:t>-</w:t>
      </w:r>
      <w:r w:rsidRPr="00F1072E">
        <w:rPr>
          <w:rFonts w:cs="David" w:hint="cs"/>
          <w:rtl/>
        </w:rPr>
        <w:t xml:space="preserve">היום, </w:t>
      </w:r>
      <w:r>
        <w:rPr>
          <w:rFonts w:cs="David" w:hint="cs"/>
          <w:rtl/>
        </w:rPr>
        <w:t xml:space="preserve">כבר הזמינו אנשים, חברי הכנסת כבר ידעו שהם באים, </w:t>
      </w:r>
      <w:r w:rsidRPr="00F1072E">
        <w:rPr>
          <w:rFonts w:cs="David" w:hint="cs"/>
          <w:rtl/>
        </w:rPr>
        <w:t xml:space="preserve">ולכן זה לא מוסר אוטומטית, אלא יושב-ראש הוועדה יביא לוועדה את השאלה האם להסיר או לא. </w:t>
      </w:r>
      <w:r>
        <w:rPr>
          <w:rFonts w:cs="David" w:hint="cs"/>
          <w:rtl/>
        </w:rPr>
        <w:t>"החליטה הוועדה להסיר את הנושא כאמור, יודיע על כך יושב ראש הוועדה לנשיאות הכנסת".</w:t>
      </w:r>
    </w:p>
    <w:p w14:paraId="10BB0D53" w14:textId="77777777" w:rsidR="00F90CE0" w:rsidRDefault="00F90CE0" w:rsidP="00F90CE0">
      <w:pPr>
        <w:bidi/>
        <w:jc w:val="both"/>
        <w:rPr>
          <w:rFonts w:cs="David" w:hint="cs"/>
          <w:rtl/>
        </w:rPr>
      </w:pPr>
    </w:p>
    <w:p w14:paraId="72FAD0C9" w14:textId="77777777" w:rsidR="00F90CE0" w:rsidRDefault="00F90CE0" w:rsidP="00F90CE0">
      <w:pPr>
        <w:bidi/>
        <w:jc w:val="both"/>
        <w:rPr>
          <w:rFonts w:cs="David" w:hint="cs"/>
          <w:rtl/>
        </w:rPr>
      </w:pPr>
      <w:r>
        <w:rPr>
          <w:rFonts w:cs="David" w:hint="cs"/>
          <w:u w:val="single"/>
          <w:rtl/>
        </w:rPr>
        <w:t>תמר כנפו:</w:t>
      </w:r>
    </w:p>
    <w:p w14:paraId="1B28B299" w14:textId="77777777" w:rsidR="00F90CE0" w:rsidRDefault="00F90CE0" w:rsidP="00F90CE0">
      <w:pPr>
        <w:bidi/>
        <w:jc w:val="both"/>
        <w:rPr>
          <w:rFonts w:cs="David" w:hint="cs"/>
          <w:rtl/>
        </w:rPr>
      </w:pPr>
    </w:p>
    <w:p w14:paraId="03584990" w14:textId="77777777" w:rsidR="00F90CE0" w:rsidRDefault="00F90CE0" w:rsidP="00F90CE0">
      <w:pPr>
        <w:bidi/>
        <w:jc w:val="both"/>
        <w:rPr>
          <w:rFonts w:cs="David" w:hint="cs"/>
          <w:rtl/>
        </w:rPr>
      </w:pPr>
      <w:r>
        <w:rPr>
          <w:rFonts w:cs="David" w:hint="cs"/>
          <w:rtl/>
        </w:rPr>
        <w:tab/>
        <w:t>והוא לא מתחיל דיון?</w:t>
      </w:r>
    </w:p>
    <w:p w14:paraId="6D0AD2B5" w14:textId="77777777" w:rsidR="00F90CE0" w:rsidRDefault="00F90CE0" w:rsidP="00F90CE0">
      <w:pPr>
        <w:bidi/>
        <w:jc w:val="both"/>
        <w:rPr>
          <w:rFonts w:cs="David" w:hint="cs"/>
          <w:rtl/>
        </w:rPr>
      </w:pPr>
    </w:p>
    <w:p w14:paraId="534248D6" w14:textId="77777777" w:rsidR="00F90CE0" w:rsidRPr="00A044D1" w:rsidRDefault="00F90CE0" w:rsidP="00F90CE0">
      <w:pPr>
        <w:bidi/>
        <w:jc w:val="both"/>
        <w:rPr>
          <w:rFonts w:cs="David" w:hint="cs"/>
          <w:rtl/>
        </w:rPr>
      </w:pPr>
      <w:r w:rsidRPr="00A044D1">
        <w:rPr>
          <w:rFonts w:cs="David" w:hint="cs"/>
          <w:u w:val="single"/>
          <w:rtl/>
        </w:rPr>
        <w:t>ארבל אסטרחן:</w:t>
      </w:r>
    </w:p>
    <w:p w14:paraId="30F126EA" w14:textId="77777777" w:rsidR="00F90CE0" w:rsidRDefault="00F90CE0" w:rsidP="00F90CE0">
      <w:pPr>
        <w:bidi/>
        <w:jc w:val="both"/>
        <w:rPr>
          <w:rFonts w:cs="David" w:hint="cs"/>
          <w:sz w:val="28"/>
          <w:szCs w:val="28"/>
          <w:rtl/>
        </w:rPr>
      </w:pPr>
    </w:p>
    <w:p w14:paraId="2E6EAB70"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הוא לא מתחיל דיון. </w:t>
      </w:r>
    </w:p>
    <w:p w14:paraId="66B3A5A7" w14:textId="77777777" w:rsidR="00F90CE0" w:rsidRDefault="00F90CE0" w:rsidP="00F90CE0">
      <w:pPr>
        <w:bidi/>
        <w:jc w:val="both"/>
        <w:rPr>
          <w:rFonts w:cs="David" w:hint="cs"/>
          <w:rtl/>
        </w:rPr>
      </w:pPr>
    </w:p>
    <w:p w14:paraId="14E6D9D4" w14:textId="77777777" w:rsidR="00F90CE0" w:rsidRDefault="00F90CE0" w:rsidP="00F90CE0">
      <w:pPr>
        <w:bidi/>
        <w:jc w:val="both"/>
        <w:rPr>
          <w:rFonts w:cs="David" w:hint="cs"/>
          <w:rtl/>
        </w:rPr>
      </w:pPr>
      <w:r>
        <w:rPr>
          <w:rFonts w:cs="David" w:hint="cs"/>
          <w:u w:val="single"/>
          <w:rtl/>
        </w:rPr>
        <w:t>תמר כנפו:</w:t>
      </w:r>
    </w:p>
    <w:p w14:paraId="773F4B8A" w14:textId="77777777" w:rsidR="00F90CE0" w:rsidRDefault="00F90CE0" w:rsidP="00F90CE0">
      <w:pPr>
        <w:bidi/>
        <w:jc w:val="both"/>
        <w:rPr>
          <w:rFonts w:cs="David" w:hint="cs"/>
          <w:rtl/>
        </w:rPr>
      </w:pPr>
    </w:p>
    <w:p w14:paraId="5241EFCF" w14:textId="77777777" w:rsidR="00F90CE0" w:rsidRPr="00F1072E" w:rsidRDefault="00F90CE0" w:rsidP="00F90CE0">
      <w:pPr>
        <w:bidi/>
        <w:jc w:val="both"/>
        <w:rPr>
          <w:rFonts w:cs="David" w:hint="cs"/>
          <w:rtl/>
        </w:rPr>
      </w:pPr>
      <w:r>
        <w:rPr>
          <w:rFonts w:cs="David" w:hint="cs"/>
          <w:rtl/>
        </w:rPr>
        <w:tab/>
        <w:t>כאילו ה</w:t>
      </w:r>
      <w:r w:rsidRPr="00F1072E">
        <w:rPr>
          <w:rFonts w:cs="David" w:hint="cs"/>
          <w:rtl/>
        </w:rPr>
        <w:t>יושב-ראש בא ואומר: אני רוצה להסיר את זה, בלי דיון בכלל</w:t>
      </w:r>
      <w:r>
        <w:rPr>
          <w:rFonts w:cs="David" w:hint="cs"/>
          <w:rtl/>
        </w:rPr>
        <w:t>?</w:t>
      </w:r>
      <w:r w:rsidRPr="00F1072E">
        <w:rPr>
          <w:rFonts w:cs="David" w:hint="cs"/>
          <w:rtl/>
        </w:rPr>
        <w:t xml:space="preserve"> </w:t>
      </w:r>
    </w:p>
    <w:p w14:paraId="4699A9A5" w14:textId="77777777" w:rsidR="00F90CE0" w:rsidRDefault="00F90CE0" w:rsidP="00F90CE0">
      <w:pPr>
        <w:bidi/>
        <w:jc w:val="both"/>
        <w:rPr>
          <w:rFonts w:cs="David" w:hint="cs"/>
          <w:rtl/>
        </w:rPr>
      </w:pPr>
    </w:p>
    <w:p w14:paraId="100E09CB" w14:textId="77777777" w:rsidR="00F90CE0" w:rsidRPr="00A044D1" w:rsidRDefault="00F90CE0" w:rsidP="00F90CE0">
      <w:pPr>
        <w:bidi/>
        <w:jc w:val="both"/>
        <w:rPr>
          <w:rFonts w:cs="David" w:hint="cs"/>
          <w:rtl/>
        </w:rPr>
      </w:pPr>
      <w:r w:rsidRPr="00A044D1">
        <w:rPr>
          <w:rFonts w:cs="David" w:hint="cs"/>
          <w:u w:val="single"/>
          <w:rtl/>
        </w:rPr>
        <w:t>ארבל אסטרחן:</w:t>
      </w:r>
    </w:p>
    <w:p w14:paraId="059A64FA" w14:textId="77777777" w:rsidR="00F90CE0" w:rsidRDefault="00F90CE0" w:rsidP="00F90CE0">
      <w:pPr>
        <w:bidi/>
        <w:jc w:val="both"/>
        <w:rPr>
          <w:rFonts w:cs="David" w:hint="cs"/>
          <w:sz w:val="28"/>
          <w:szCs w:val="28"/>
          <w:rtl/>
        </w:rPr>
      </w:pPr>
    </w:p>
    <w:p w14:paraId="0F206F17"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בלי דיון בנושא, מצביעים על ההצעה להסיר. </w:t>
      </w:r>
    </w:p>
    <w:p w14:paraId="6A527588" w14:textId="77777777" w:rsidR="00F90CE0" w:rsidRPr="00F1072E" w:rsidRDefault="00F90CE0" w:rsidP="00F90CE0">
      <w:pPr>
        <w:bidi/>
        <w:jc w:val="both"/>
        <w:rPr>
          <w:rFonts w:cs="David" w:hint="cs"/>
          <w:rtl/>
        </w:rPr>
      </w:pPr>
    </w:p>
    <w:p w14:paraId="7873DABD"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F9B79ED" w14:textId="77777777" w:rsidR="00F90CE0" w:rsidRPr="00F1072E" w:rsidRDefault="00F90CE0" w:rsidP="00F90CE0">
      <w:pPr>
        <w:bidi/>
        <w:jc w:val="both"/>
        <w:rPr>
          <w:rFonts w:cs="David" w:hint="cs"/>
          <w:rtl/>
        </w:rPr>
      </w:pPr>
    </w:p>
    <w:p w14:paraId="5AA136EA"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אז למה להזמין את האנשים? לפעמים אומרים שהוא הזמין את האנשים כבר, וזה לא נעים. אנשים </w:t>
      </w:r>
      <w:r w:rsidRPr="00F1072E">
        <w:rPr>
          <w:rFonts w:cs="David" w:hint="cs"/>
          <w:rtl/>
        </w:rPr>
        <w:t xml:space="preserve">בכל מקרה באו. </w:t>
      </w:r>
    </w:p>
    <w:p w14:paraId="75C48339" w14:textId="77777777" w:rsidR="00F90CE0" w:rsidRPr="00F1072E" w:rsidRDefault="00F90CE0" w:rsidP="00F90CE0">
      <w:pPr>
        <w:bidi/>
        <w:jc w:val="both"/>
        <w:rPr>
          <w:rFonts w:cs="David" w:hint="cs"/>
          <w:rtl/>
        </w:rPr>
      </w:pPr>
    </w:p>
    <w:p w14:paraId="0EEB2835" w14:textId="77777777" w:rsidR="00F90CE0" w:rsidRPr="00F1072E" w:rsidRDefault="00F90CE0" w:rsidP="00F90CE0">
      <w:pPr>
        <w:bidi/>
        <w:jc w:val="both"/>
        <w:rPr>
          <w:rFonts w:cs="David" w:hint="cs"/>
          <w:rtl/>
        </w:rPr>
      </w:pPr>
      <w:r w:rsidRPr="00F1072E">
        <w:rPr>
          <w:rFonts w:cs="David" w:hint="cs"/>
          <w:u w:val="single"/>
          <w:rtl/>
        </w:rPr>
        <w:t>ארבל אסטרחן:</w:t>
      </w:r>
    </w:p>
    <w:p w14:paraId="6E722E87" w14:textId="77777777" w:rsidR="00F90CE0" w:rsidRPr="00F1072E" w:rsidRDefault="00F90CE0" w:rsidP="00F90CE0">
      <w:pPr>
        <w:bidi/>
        <w:jc w:val="both"/>
        <w:rPr>
          <w:rFonts w:cs="David" w:hint="cs"/>
          <w:rtl/>
        </w:rPr>
      </w:pPr>
    </w:p>
    <w:p w14:paraId="2D6FD081" w14:textId="77777777" w:rsidR="00F90CE0" w:rsidRPr="00F1072E" w:rsidRDefault="00F90CE0" w:rsidP="00F90CE0">
      <w:pPr>
        <w:bidi/>
        <w:jc w:val="both"/>
        <w:rPr>
          <w:rFonts w:cs="David" w:hint="cs"/>
          <w:rtl/>
        </w:rPr>
      </w:pPr>
      <w:r w:rsidRPr="00F1072E">
        <w:rPr>
          <w:rFonts w:cs="David" w:hint="cs"/>
          <w:rtl/>
        </w:rPr>
        <w:tab/>
        <w:t xml:space="preserve"> זה יכול לקרות</w:t>
      </w:r>
      <w:r>
        <w:rPr>
          <w:rFonts w:cs="David" w:hint="cs"/>
          <w:rtl/>
        </w:rPr>
        <w:t>, למשל,</w:t>
      </w:r>
      <w:r w:rsidRPr="00F1072E">
        <w:rPr>
          <w:rFonts w:cs="David" w:hint="cs"/>
          <w:rtl/>
        </w:rPr>
        <w:t xml:space="preserve"> אחרי ש</w:t>
      </w:r>
      <w:r>
        <w:rPr>
          <w:rFonts w:cs="David" w:hint="cs"/>
          <w:rtl/>
        </w:rPr>
        <w:t xml:space="preserve">כבר </w:t>
      </w:r>
      <w:r w:rsidRPr="00F1072E">
        <w:rPr>
          <w:rFonts w:cs="David" w:hint="cs"/>
          <w:rtl/>
        </w:rPr>
        <w:t>התחילה הישיבה</w:t>
      </w:r>
      <w:r>
        <w:rPr>
          <w:rFonts w:cs="David" w:hint="cs"/>
          <w:rtl/>
        </w:rPr>
        <w:t>. נגיד התחילה הישיבה,</w:t>
      </w:r>
      <w:r w:rsidRPr="00F1072E">
        <w:rPr>
          <w:rFonts w:cs="David" w:hint="cs"/>
          <w:rtl/>
        </w:rPr>
        <w:t xml:space="preserve"> וחבר הכנסת רואה שהיא הולכת לכיוון</w:t>
      </w:r>
      <w:r>
        <w:rPr>
          <w:rFonts w:cs="David" w:hint="cs"/>
          <w:rtl/>
        </w:rPr>
        <w:t xml:space="preserve"> שלא מוצא חן בעיניו</w:t>
      </w:r>
      <w:r w:rsidRPr="00F1072E">
        <w:rPr>
          <w:rFonts w:cs="David" w:hint="cs"/>
          <w:rtl/>
        </w:rPr>
        <w:t xml:space="preserve">, </w:t>
      </w:r>
      <w:r>
        <w:rPr>
          <w:rFonts w:cs="David" w:hint="cs"/>
          <w:rtl/>
        </w:rPr>
        <w:t xml:space="preserve">אז הוא אומר: אתם יודעים מה? אני חוזר בי, ואז אומרים לו: צריך הצבעה על זה, אתה לא יכול עכשיו לחזור בך. </w:t>
      </w:r>
    </w:p>
    <w:p w14:paraId="359EA83A" w14:textId="77777777" w:rsidR="00F90CE0" w:rsidRPr="00F1072E" w:rsidRDefault="00F90CE0" w:rsidP="00F90CE0">
      <w:pPr>
        <w:bidi/>
        <w:jc w:val="both"/>
        <w:rPr>
          <w:rFonts w:cs="David" w:hint="cs"/>
          <w:rtl/>
        </w:rPr>
      </w:pPr>
    </w:p>
    <w:p w14:paraId="22A877DD"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340B1501" w14:textId="77777777" w:rsidR="00F90CE0" w:rsidRPr="00F1072E" w:rsidRDefault="00F90CE0" w:rsidP="00F90CE0">
      <w:pPr>
        <w:keepNext/>
        <w:bidi/>
        <w:jc w:val="both"/>
        <w:rPr>
          <w:rFonts w:cs="David" w:hint="cs"/>
          <w:rtl/>
        </w:rPr>
      </w:pPr>
    </w:p>
    <w:p w14:paraId="2831984A" w14:textId="77777777" w:rsidR="00F90CE0" w:rsidRPr="00F1072E" w:rsidRDefault="00F90CE0" w:rsidP="00F90CE0">
      <w:pPr>
        <w:bidi/>
        <w:jc w:val="both"/>
        <w:rPr>
          <w:rFonts w:cs="David" w:hint="cs"/>
          <w:rtl/>
        </w:rPr>
      </w:pPr>
      <w:r w:rsidRPr="00F1072E">
        <w:rPr>
          <w:rFonts w:cs="David" w:hint="cs"/>
          <w:rtl/>
        </w:rPr>
        <w:tab/>
        <w:t xml:space="preserve">זה </w:t>
      </w:r>
      <w:r>
        <w:rPr>
          <w:rFonts w:cs="David" w:hint="cs"/>
          <w:rtl/>
        </w:rPr>
        <w:t xml:space="preserve">גם </w:t>
      </w:r>
      <w:r w:rsidRPr="00F1072E">
        <w:rPr>
          <w:rFonts w:cs="David" w:hint="cs"/>
          <w:rtl/>
        </w:rPr>
        <w:t xml:space="preserve">הגיוני, </w:t>
      </w:r>
      <w:r>
        <w:rPr>
          <w:rFonts w:cs="David" w:hint="cs"/>
          <w:rtl/>
        </w:rPr>
        <w:t>שאפשר יהיה לבקש להסיר הצעה מסדר-היום. הם באו, ו</w:t>
      </w:r>
      <w:r w:rsidRPr="00F1072E">
        <w:rPr>
          <w:rFonts w:cs="David" w:hint="cs"/>
          <w:rtl/>
        </w:rPr>
        <w:t xml:space="preserve">הוועדה החליטה שהיא מסירה את זה מסדר היום. </w:t>
      </w:r>
    </w:p>
    <w:p w14:paraId="11AC08F5" w14:textId="77777777" w:rsidR="00F90CE0" w:rsidRPr="00F1072E" w:rsidRDefault="00F90CE0" w:rsidP="00F90CE0">
      <w:pPr>
        <w:bidi/>
        <w:jc w:val="both"/>
        <w:rPr>
          <w:rFonts w:cs="David" w:hint="cs"/>
          <w:rtl/>
        </w:rPr>
      </w:pPr>
    </w:p>
    <w:p w14:paraId="0FE049B7"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2A78B97D" w14:textId="77777777" w:rsidR="00F90CE0" w:rsidRPr="00F1072E" w:rsidRDefault="00F90CE0" w:rsidP="00F90CE0">
      <w:pPr>
        <w:bidi/>
        <w:jc w:val="both"/>
        <w:rPr>
          <w:rFonts w:cs="David" w:hint="cs"/>
          <w:rtl/>
        </w:rPr>
      </w:pPr>
    </w:p>
    <w:p w14:paraId="7470B93D" w14:textId="77777777" w:rsidR="00F90CE0" w:rsidRPr="00F1072E" w:rsidRDefault="00F90CE0" w:rsidP="00F90CE0">
      <w:pPr>
        <w:bidi/>
        <w:jc w:val="both"/>
        <w:rPr>
          <w:rFonts w:cs="David" w:hint="cs"/>
          <w:rtl/>
        </w:rPr>
      </w:pPr>
      <w:r w:rsidRPr="00F1072E">
        <w:rPr>
          <w:rFonts w:cs="David" w:hint="cs"/>
          <w:rtl/>
        </w:rPr>
        <w:tab/>
        <w:t xml:space="preserve"> מה קורה</w:t>
      </w:r>
      <w:r>
        <w:rPr>
          <w:rFonts w:cs="David" w:hint="cs"/>
          <w:rtl/>
        </w:rPr>
        <w:t xml:space="preserve"> אם מעבירים כמה הצעות דיונים באותו נושא - - -</w:t>
      </w:r>
    </w:p>
    <w:p w14:paraId="237F4848" w14:textId="77777777" w:rsidR="00F90CE0" w:rsidRPr="00F1072E" w:rsidRDefault="00F90CE0" w:rsidP="00F90CE0">
      <w:pPr>
        <w:bidi/>
        <w:jc w:val="both"/>
        <w:rPr>
          <w:rFonts w:cs="David" w:hint="cs"/>
          <w:rtl/>
        </w:rPr>
      </w:pPr>
    </w:p>
    <w:p w14:paraId="6504B404" w14:textId="77777777" w:rsidR="00F90CE0" w:rsidRPr="00F1072E" w:rsidRDefault="00F90CE0" w:rsidP="00F90CE0">
      <w:pPr>
        <w:bidi/>
        <w:jc w:val="both"/>
        <w:rPr>
          <w:rFonts w:cs="David" w:hint="cs"/>
          <w:rtl/>
        </w:rPr>
      </w:pPr>
      <w:r w:rsidRPr="00F1072E">
        <w:rPr>
          <w:rFonts w:cs="David" w:hint="cs"/>
          <w:u w:val="single"/>
          <w:rtl/>
        </w:rPr>
        <w:t>ארבל אסטרחן:</w:t>
      </w:r>
    </w:p>
    <w:p w14:paraId="007AF0B2" w14:textId="77777777" w:rsidR="00F90CE0" w:rsidRPr="00F1072E" w:rsidRDefault="00F90CE0" w:rsidP="00F90CE0">
      <w:pPr>
        <w:bidi/>
        <w:jc w:val="both"/>
        <w:rPr>
          <w:rFonts w:cs="David" w:hint="cs"/>
          <w:rtl/>
        </w:rPr>
      </w:pPr>
    </w:p>
    <w:p w14:paraId="07709E15" w14:textId="77777777" w:rsidR="00F90CE0" w:rsidRDefault="00F90CE0" w:rsidP="00F90CE0">
      <w:pPr>
        <w:bidi/>
        <w:jc w:val="both"/>
        <w:rPr>
          <w:rFonts w:cs="David" w:hint="cs"/>
          <w:rtl/>
        </w:rPr>
      </w:pPr>
      <w:r w:rsidRPr="00F1072E">
        <w:rPr>
          <w:rFonts w:cs="David" w:hint="cs"/>
          <w:rtl/>
        </w:rPr>
        <w:tab/>
      </w:r>
      <w:r>
        <w:rPr>
          <w:rFonts w:cs="David" w:hint="cs"/>
          <w:rtl/>
        </w:rPr>
        <w:t>זה נושא שלוש, עוד לא הגענו לזה. אם הוא מודיע יום לפני, 23 שעות לפני, יושב-ראש הוועדה</w:t>
      </w:r>
      <w:r w:rsidRPr="00F1072E">
        <w:rPr>
          <w:rFonts w:cs="David" w:hint="cs"/>
          <w:rtl/>
        </w:rPr>
        <w:t xml:space="preserve"> מבטל את הישיבה ואת המוזמנים?</w:t>
      </w:r>
    </w:p>
    <w:p w14:paraId="066D2EB3" w14:textId="77777777" w:rsidR="00F90CE0" w:rsidRPr="00F1072E" w:rsidRDefault="00F90CE0" w:rsidP="00F90CE0">
      <w:pPr>
        <w:bidi/>
        <w:jc w:val="both"/>
        <w:rPr>
          <w:rFonts w:cs="David" w:hint="cs"/>
          <w:rtl/>
        </w:rPr>
      </w:pPr>
    </w:p>
    <w:p w14:paraId="25A5484E"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50D3AE2A" w14:textId="77777777" w:rsidR="00F90CE0" w:rsidRPr="00F1072E" w:rsidRDefault="00F90CE0" w:rsidP="00F90CE0">
      <w:pPr>
        <w:bidi/>
        <w:jc w:val="both"/>
        <w:rPr>
          <w:rFonts w:cs="David" w:hint="cs"/>
          <w:rtl/>
        </w:rPr>
      </w:pPr>
    </w:p>
    <w:p w14:paraId="63CD70F0"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לא, </w:t>
      </w:r>
      <w:r w:rsidRPr="00F1072E">
        <w:rPr>
          <w:rFonts w:cs="David" w:hint="cs"/>
          <w:rtl/>
        </w:rPr>
        <w:t xml:space="preserve">לפי מה שאת אומרת לא. </w:t>
      </w:r>
      <w:r>
        <w:rPr>
          <w:rFonts w:cs="David" w:hint="cs"/>
          <w:rtl/>
        </w:rPr>
        <w:t xml:space="preserve">הוא קובע ומביא, ואז הוא מחליט. </w:t>
      </w:r>
      <w:r w:rsidRPr="00F1072E">
        <w:rPr>
          <w:rFonts w:cs="David" w:hint="cs"/>
          <w:rtl/>
        </w:rPr>
        <w:t xml:space="preserve">למה להזמין </w:t>
      </w:r>
      <w:r>
        <w:rPr>
          <w:rFonts w:cs="David" w:hint="cs"/>
          <w:rtl/>
        </w:rPr>
        <w:t>את ה</w:t>
      </w:r>
      <w:r w:rsidRPr="00F1072E">
        <w:rPr>
          <w:rFonts w:cs="David" w:hint="cs"/>
          <w:rtl/>
        </w:rPr>
        <w:t>אנשים מבחוץ?</w:t>
      </w:r>
    </w:p>
    <w:p w14:paraId="5B728A17" w14:textId="77777777" w:rsidR="00F90CE0" w:rsidRPr="00F1072E" w:rsidRDefault="00F90CE0" w:rsidP="00F90CE0">
      <w:pPr>
        <w:bidi/>
        <w:jc w:val="both"/>
        <w:rPr>
          <w:rFonts w:cs="David" w:hint="cs"/>
          <w:rtl/>
        </w:rPr>
      </w:pPr>
    </w:p>
    <w:p w14:paraId="54288B91" w14:textId="77777777" w:rsidR="00F90CE0" w:rsidRPr="00F1072E" w:rsidRDefault="00F90CE0" w:rsidP="00F90CE0">
      <w:pPr>
        <w:bidi/>
        <w:jc w:val="both"/>
        <w:rPr>
          <w:rFonts w:cs="David" w:hint="cs"/>
          <w:rtl/>
        </w:rPr>
      </w:pPr>
      <w:r w:rsidRPr="00F1072E">
        <w:rPr>
          <w:rFonts w:cs="David" w:hint="cs"/>
          <w:u w:val="single"/>
          <w:rtl/>
        </w:rPr>
        <w:t>ארבל אסטרחן:</w:t>
      </w:r>
    </w:p>
    <w:p w14:paraId="327F1324" w14:textId="77777777" w:rsidR="00F90CE0" w:rsidRPr="00F1072E" w:rsidRDefault="00F90CE0" w:rsidP="00F90CE0">
      <w:pPr>
        <w:bidi/>
        <w:jc w:val="both"/>
        <w:rPr>
          <w:rFonts w:cs="David" w:hint="cs"/>
          <w:rtl/>
        </w:rPr>
      </w:pPr>
    </w:p>
    <w:p w14:paraId="500E2145" w14:textId="77777777" w:rsidR="00F90CE0" w:rsidRPr="00F1072E" w:rsidRDefault="00F90CE0" w:rsidP="00F90CE0">
      <w:pPr>
        <w:bidi/>
        <w:jc w:val="both"/>
        <w:rPr>
          <w:rFonts w:cs="David" w:hint="cs"/>
          <w:rtl/>
        </w:rPr>
      </w:pPr>
      <w:r w:rsidRPr="00F1072E">
        <w:rPr>
          <w:rFonts w:cs="David" w:hint="cs"/>
          <w:rtl/>
        </w:rPr>
        <w:tab/>
      </w:r>
      <w:r>
        <w:rPr>
          <w:rFonts w:cs="David" w:hint="cs"/>
          <w:rtl/>
        </w:rPr>
        <w:t>אל"ף, אנחנו בסיטואציה שכבר הזמינו אותם, האם לבטל את זה? אולי צריך להגיד:</w:t>
      </w:r>
      <w:r w:rsidRPr="00F1072E">
        <w:rPr>
          <w:rFonts w:cs="David" w:hint="cs"/>
          <w:rtl/>
        </w:rPr>
        <w:t xml:space="preserve"> הודיע לאחר שהתחילה הישיבה?</w:t>
      </w:r>
    </w:p>
    <w:p w14:paraId="491F4210" w14:textId="77777777" w:rsidR="00F90CE0" w:rsidRPr="00F1072E" w:rsidRDefault="00F90CE0" w:rsidP="00F90CE0">
      <w:pPr>
        <w:bidi/>
        <w:jc w:val="both"/>
        <w:rPr>
          <w:rFonts w:cs="David" w:hint="cs"/>
          <w:rtl/>
        </w:rPr>
      </w:pPr>
    </w:p>
    <w:p w14:paraId="4F362C2A"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6C49249E" w14:textId="77777777" w:rsidR="00F90CE0" w:rsidRPr="00F1072E" w:rsidRDefault="00F90CE0" w:rsidP="00F90CE0">
      <w:pPr>
        <w:bidi/>
        <w:jc w:val="both"/>
        <w:rPr>
          <w:rFonts w:cs="David" w:hint="cs"/>
          <w:rtl/>
        </w:rPr>
      </w:pPr>
    </w:p>
    <w:p w14:paraId="4D0EA7AD" w14:textId="77777777" w:rsidR="00F90CE0" w:rsidRPr="00F1072E" w:rsidRDefault="00F90CE0" w:rsidP="00F90CE0">
      <w:pPr>
        <w:bidi/>
        <w:jc w:val="both"/>
        <w:rPr>
          <w:rFonts w:cs="David" w:hint="cs"/>
          <w:rtl/>
        </w:rPr>
      </w:pPr>
      <w:r w:rsidRPr="00F1072E">
        <w:rPr>
          <w:rFonts w:cs="David" w:hint="cs"/>
          <w:rtl/>
        </w:rPr>
        <w:tab/>
        <w:t xml:space="preserve">למה את נותנת </w:t>
      </w:r>
      <w:r w:rsidRPr="00F1072E">
        <w:rPr>
          <w:rFonts w:cs="David"/>
        </w:rPr>
        <w:t>limit</w:t>
      </w:r>
      <w:r w:rsidRPr="00F1072E">
        <w:rPr>
          <w:rFonts w:cs="David" w:hint="cs"/>
          <w:rtl/>
        </w:rPr>
        <w:t xml:space="preserve"> של 24 שעות?</w:t>
      </w:r>
    </w:p>
    <w:p w14:paraId="46436F70" w14:textId="77777777" w:rsidR="00F90CE0" w:rsidRDefault="00F90CE0" w:rsidP="00F90CE0">
      <w:pPr>
        <w:bidi/>
        <w:jc w:val="both"/>
        <w:rPr>
          <w:rFonts w:cs="David" w:hint="cs"/>
          <w:rtl/>
        </w:rPr>
      </w:pPr>
    </w:p>
    <w:p w14:paraId="2417027E" w14:textId="77777777" w:rsidR="00F90CE0" w:rsidRPr="00A044D1" w:rsidRDefault="00F90CE0" w:rsidP="00F90CE0">
      <w:pPr>
        <w:bidi/>
        <w:jc w:val="both"/>
        <w:rPr>
          <w:rFonts w:cs="David" w:hint="cs"/>
          <w:rtl/>
        </w:rPr>
      </w:pPr>
      <w:r w:rsidRPr="00A044D1">
        <w:rPr>
          <w:rFonts w:cs="David" w:hint="cs"/>
          <w:u w:val="single"/>
          <w:rtl/>
        </w:rPr>
        <w:t>ארבל אסטרחן:</w:t>
      </w:r>
    </w:p>
    <w:p w14:paraId="21C75758" w14:textId="77777777" w:rsidR="00F90CE0" w:rsidRDefault="00F90CE0" w:rsidP="00F90CE0">
      <w:pPr>
        <w:bidi/>
        <w:jc w:val="both"/>
        <w:rPr>
          <w:rFonts w:cs="David" w:hint="cs"/>
          <w:sz w:val="28"/>
          <w:szCs w:val="28"/>
          <w:rtl/>
        </w:rPr>
      </w:pPr>
    </w:p>
    <w:p w14:paraId="776E8DF4"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כי הרעיון הוא שפה כבר הוועדה התכוננה לזה והזמינה. </w:t>
      </w:r>
    </w:p>
    <w:p w14:paraId="6748B250" w14:textId="77777777" w:rsidR="00F90CE0" w:rsidRDefault="00F90CE0" w:rsidP="00F90CE0">
      <w:pPr>
        <w:bidi/>
        <w:jc w:val="both"/>
        <w:rPr>
          <w:rFonts w:cs="David" w:hint="cs"/>
          <w:rtl/>
        </w:rPr>
      </w:pPr>
    </w:p>
    <w:p w14:paraId="6AED9DD2" w14:textId="77777777" w:rsidR="00F90CE0" w:rsidRDefault="00F90CE0" w:rsidP="00F90CE0">
      <w:pPr>
        <w:bidi/>
        <w:jc w:val="both"/>
        <w:rPr>
          <w:rFonts w:cs="David" w:hint="cs"/>
          <w:rtl/>
        </w:rPr>
      </w:pPr>
      <w:r>
        <w:rPr>
          <w:rFonts w:cs="David" w:hint="cs"/>
          <w:u w:val="single"/>
          <w:rtl/>
        </w:rPr>
        <w:t>רונית חייקין:</w:t>
      </w:r>
    </w:p>
    <w:p w14:paraId="38CC7DAC" w14:textId="77777777" w:rsidR="00F90CE0" w:rsidRDefault="00F90CE0" w:rsidP="00F90CE0">
      <w:pPr>
        <w:bidi/>
        <w:jc w:val="both"/>
        <w:rPr>
          <w:rFonts w:cs="David" w:hint="cs"/>
          <w:rtl/>
        </w:rPr>
      </w:pPr>
    </w:p>
    <w:p w14:paraId="17FDF70B" w14:textId="77777777" w:rsidR="00F90CE0" w:rsidRDefault="00F90CE0" w:rsidP="00F90CE0">
      <w:pPr>
        <w:bidi/>
        <w:jc w:val="both"/>
        <w:rPr>
          <w:rFonts w:cs="David" w:hint="cs"/>
          <w:rtl/>
        </w:rPr>
      </w:pPr>
      <w:r>
        <w:rPr>
          <w:rFonts w:cs="David" w:hint="cs"/>
          <w:rtl/>
        </w:rPr>
        <w:tab/>
        <w:t>כי ב-24 שעות היא לא יכולה לבטל את הזמנת האנשים?</w:t>
      </w:r>
    </w:p>
    <w:p w14:paraId="04FB2662" w14:textId="77777777" w:rsidR="00F90CE0" w:rsidRDefault="00F90CE0" w:rsidP="00F90CE0">
      <w:pPr>
        <w:bidi/>
        <w:jc w:val="both"/>
        <w:rPr>
          <w:rFonts w:cs="David" w:hint="cs"/>
          <w:rtl/>
        </w:rPr>
      </w:pPr>
    </w:p>
    <w:p w14:paraId="31FC38B9" w14:textId="77777777" w:rsidR="00F90CE0" w:rsidRDefault="00F90CE0" w:rsidP="00F90CE0">
      <w:pPr>
        <w:bidi/>
        <w:jc w:val="both"/>
        <w:rPr>
          <w:rFonts w:cs="David" w:hint="cs"/>
          <w:rtl/>
        </w:rPr>
      </w:pPr>
      <w:r>
        <w:rPr>
          <w:rFonts w:cs="David" w:hint="cs"/>
          <w:u w:val="single"/>
          <w:rtl/>
        </w:rPr>
        <w:t>תמר כנפו:</w:t>
      </w:r>
    </w:p>
    <w:p w14:paraId="3418D0BF" w14:textId="77777777" w:rsidR="00F90CE0" w:rsidRDefault="00F90CE0" w:rsidP="00F90CE0">
      <w:pPr>
        <w:bidi/>
        <w:jc w:val="both"/>
        <w:rPr>
          <w:rFonts w:cs="David" w:hint="cs"/>
          <w:rtl/>
        </w:rPr>
      </w:pPr>
    </w:p>
    <w:p w14:paraId="370D0A6D" w14:textId="77777777" w:rsidR="00F90CE0" w:rsidRDefault="00F90CE0" w:rsidP="00F90CE0">
      <w:pPr>
        <w:bidi/>
        <w:jc w:val="both"/>
        <w:rPr>
          <w:rFonts w:cs="David" w:hint="cs"/>
          <w:rtl/>
        </w:rPr>
      </w:pPr>
      <w:r>
        <w:rPr>
          <w:rFonts w:cs="David" w:hint="cs"/>
          <w:rtl/>
        </w:rPr>
        <w:tab/>
        <w:t xml:space="preserve">היא כן יכולה לבטל. </w:t>
      </w:r>
    </w:p>
    <w:p w14:paraId="0A55C5AD" w14:textId="77777777" w:rsidR="00F90CE0" w:rsidRPr="00F1072E" w:rsidRDefault="00F90CE0" w:rsidP="00F90CE0">
      <w:pPr>
        <w:bidi/>
        <w:jc w:val="both"/>
        <w:rPr>
          <w:rFonts w:cs="David" w:hint="cs"/>
          <w:rtl/>
        </w:rPr>
      </w:pPr>
    </w:p>
    <w:p w14:paraId="178D3BAB"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2036BCFB" w14:textId="77777777" w:rsidR="00F90CE0" w:rsidRPr="00F1072E" w:rsidRDefault="00F90CE0" w:rsidP="00F90CE0">
      <w:pPr>
        <w:keepNext/>
        <w:bidi/>
        <w:jc w:val="both"/>
        <w:rPr>
          <w:rFonts w:cs="David" w:hint="cs"/>
          <w:rtl/>
        </w:rPr>
      </w:pPr>
    </w:p>
    <w:p w14:paraId="6EFCA2F3" w14:textId="77777777" w:rsidR="00F90CE0" w:rsidRPr="00F1072E" w:rsidRDefault="00F90CE0" w:rsidP="00F90CE0">
      <w:pPr>
        <w:bidi/>
        <w:jc w:val="both"/>
        <w:rPr>
          <w:rFonts w:cs="David" w:hint="cs"/>
          <w:rtl/>
        </w:rPr>
      </w:pPr>
      <w:r w:rsidRPr="00F1072E">
        <w:rPr>
          <w:rFonts w:cs="David" w:hint="cs"/>
          <w:rtl/>
        </w:rPr>
        <w:tab/>
      </w:r>
      <w:r>
        <w:rPr>
          <w:rFonts w:cs="David" w:hint="cs"/>
          <w:rtl/>
        </w:rPr>
        <w:t>בעיניי, השאלה היא לא המוזמנים, אלא מה היא הנקודה שבה יצאה ההצעה מחזקתו של חבר הכנסת, זאת השאלה. הרי בא חבר הכנסת ואומר</w:t>
      </w:r>
      <w:r w:rsidRPr="00F1072E">
        <w:rPr>
          <w:rFonts w:cs="David" w:hint="cs"/>
          <w:rtl/>
        </w:rPr>
        <w:t xml:space="preserve">: </w:t>
      </w:r>
      <w:r>
        <w:rPr>
          <w:rFonts w:cs="David" w:hint="cs"/>
          <w:rtl/>
        </w:rPr>
        <w:t xml:space="preserve">שמע, הגשתי, ומסיבות שונות </w:t>
      </w:r>
      <w:r w:rsidRPr="00F1072E">
        <w:rPr>
          <w:rFonts w:cs="David" w:hint="cs"/>
          <w:rtl/>
        </w:rPr>
        <w:t>נמלכתי בדעתי</w:t>
      </w:r>
      <w:r>
        <w:rPr>
          <w:rFonts w:cs="David" w:hint="cs"/>
          <w:rtl/>
        </w:rPr>
        <w:t xml:space="preserve"> ואני לא רוצה את העניין הזה</w:t>
      </w:r>
      <w:r w:rsidRPr="00F1072E">
        <w:rPr>
          <w:rFonts w:cs="David" w:hint="cs"/>
          <w:rtl/>
        </w:rPr>
        <w:t xml:space="preserve">. אני אומר לו: עד 24 שעות לפני הישיבה, </w:t>
      </w:r>
      <w:r>
        <w:rPr>
          <w:rFonts w:cs="David" w:hint="cs"/>
          <w:rtl/>
        </w:rPr>
        <w:t xml:space="preserve">שזה עוד זמן שאפשר להודיע לכולם ולבטל את הכול ולא קרה דבר - </w:t>
      </w:r>
      <w:r w:rsidRPr="00F1072E">
        <w:rPr>
          <w:rFonts w:cs="David" w:hint="cs"/>
          <w:rtl/>
        </w:rPr>
        <w:t>אם תחליט שאתה בכל זאת לא רוצה לדון בעניין, אני מאפשר לך</w:t>
      </w:r>
      <w:r>
        <w:rPr>
          <w:rFonts w:cs="David" w:hint="cs"/>
          <w:rtl/>
        </w:rPr>
        <w:t xml:space="preserve"> את זה</w:t>
      </w:r>
      <w:r w:rsidRPr="00F1072E">
        <w:rPr>
          <w:rFonts w:cs="David" w:hint="cs"/>
          <w:rtl/>
        </w:rPr>
        <w:t xml:space="preserve">. מעבר לזה, זה כבר לא בשליטתך. </w:t>
      </w:r>
      <w:r>
        <w:rPr>
          <w:rFonts w:cs="David" w:hint="cs"/>
          <w:rtl/>
        </w:rPr>
        <w:t xml:space="preserve">הרי </w:t>
      </w:r>
      <w:r w:rsidRPr="00F1072E">
        <w:rPr>
          <w:rFonts w:cs="David" w:hint="cs"/>
          <w:rtl/>
        </w:rPr>
        <w:t xml:space="preserve">ליושב ראש ישיבה יש </w:t>
      </w:r>
      <w:r>
        <w:rPr>
          <w:rFonts w:cs="David" w:hint="cs"/>
          <w:rtl/>
        </w:rPr>
        <w:t xml:space="preserve">גם </w:t>
      </w:r>
      <w:r w:rsidRPr="00F1072E">
        <w:rPr>
          <w:rFonts w:cs="David" w:hint="cs"/>
          <w:rtl/>
        </w:rPr>
        <w:t xml:space="preserve">סמכות להודיע 12 שעות לפני </w:t>
      </w:r>
      <w:r>
        <w:rPr>
          <w:rFonts w:cs="David" w:hint="cs"/>
          <w:rtl/>
        </w:rPr>
        <w:t xml:space="preserve">קיום הישיבה, </w:t>
      </w:r>
      <w:r w:rsidRPr="00F1072E">
        <w:rPr>
          <w:rFonts w:cs="David" w:hint="cs"/>
          <w:rtl/>
        </w:rPr>
        <w:t>שהוא דוחה את הדיון</w:t>
      </w:r>
      <w:r>
        <w:rPr>
          <w:rFonts w:cs="David" w:hint="cs"/>
          <w:rtl/>
        </w:rPr>
        <w:t xml:space="preserve"> בלי שום קשר, למרות שהוזמנו אנשים וכן הלאה</w:t>
      </w:r>
      <w:r w:rsidRPr="00F1072E">
        <w:rPr>
          <w:rFonts w:cs="David" w:hint="cs"/>
          <w:rtl/>
        </w:rPr>
        <w:t>.</w:t>
      </w:r>
      <w:r>
        <w:rPr>
          <w:rFonts w:cs="David" w:hint="cs"/>
          <w:rtl/>
        </w:rPr>
        <w:t xml:space="preserve"> ואז אני בא ואומר ליושב-ראש הישיבה:</w:t>
      </w:r>
      <w:r w:rsidRPr="00F1072E">
        <w:rPr>
          <w:rFonts w:cs="David" w:hint="cs"/>
          <w:rtl/>
        </w:rPr>
        <w:t xml:space="preserve"> במידה </w:t>
      </w:r>
      <w:r>
        <w:rPr>
          <w:rFonts w:cs="David" w:hint="cs"/>
          <w:rtl/>
        </w:rPr>
        <w:t>ש</w:t>
      </w:r>
      <w:r w:rsidRPr="00F1072E">
        <w:rPr>
          <w:rFonts w:cs="David" w:hint="cs"/>
          <w:rtl/>
        </w:rPr>
        <w:t>חבר הכנסת הודיע לך שהוא מבקש להסיר</w:t>
      </w:r>
      <w:r>
        <w:rPr>
          <w:rFonts w:cs="David" w:hint="cs"/>
          <w:rtl/>
        </w:rPr>
        <w:t xml:space="preserve"> את ההצעה שלו</w:t>
      </w:r>
      <w:r w:rsidRPr="00F1072E">
        <w:rPr>
          <w:rFonts w:cs="David" w:hint="cs"/>
          <w:rtl/>
        </w:rPr>
        <w:t xml:space="preserve">, אתה תקיים על זה הצבעה, האם להסיר אותה או לא להסיר אותה. </w:t>
      </w:r>
      <w:r>
        <w:rPr>
          <w:rFonts w:cs="David" w:hint="cs"/>
          <w:rtl/>
        </w:rPr>
        <w:t xml:space="preserve">תחליט הוועדה שהיא רוצה לדון בה בכל זאת </w:t>
      </w:r>
      <w:r>
        <w:rPr>
          <w:rFonts w:cs="David"/>
          <w:rtl/>
        </w:rPr>
        <w:t>–</w:t>
      </w:r>
      <w:r>
        <w:rPr>
          <w:rFonts w:cs="David" w:hint="cs"/>
          <w:rtl/>
        </w:rPr>
        <w:t xml:space="preserve"> 100%, תחליט שהיא לא רוצה לדון בה, </w:t>
      </w:r>
      <w:r w:rsidRPr="00F1072E">
        <w:rPr>
          <w:rFonts w:cs="David" w:hint="cs"/>
          <w:rtl/>
        </w:rPr>
        <w:t>אני משאיר את האופציה</w:t>
      </w:r>
      <w:r>
        <w:rPr>
          <w:rFonts w:cs="David" w:hint="cs"/>
          <w:rtl/>
        </w:rPr>
        <w:t xml:space="preserve"> לסגת מהעניין</w:t>
      </w:r>
      <w:r w:rsidRPr="00F1072E">
        <w:rPr>
          <w:rFonts w:cs="David" w:hint="cs"/>
          <w:rtl/>
        </w:rPr>
        <w:t xml:space="preserve">. </w:t>
      </w:r>
    </w:p>
    <w:p w14:paraId="6D044633" w14:textId="77777777" w:rsidR="00F90CE0" w:rsidRPr="00F1072E" w:rsidRDefault="00F90CE0" w:rsidP="00F90CE0">
      <w:pPr>
        <w:bidi/>
        <w:jc w:val="both"/>
        <w:rPr>
          <w:rFonts w:cs="David" w:hint="cs"/>
          <w:rtl/>
        </w:rPr>
      </w:pPr>
    </w:p>
    <w:p w14:paraId="58061188"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7BDB63BF" w14:textId="77777777" w:rsidR="00F90CE0" w:rsidRPr="00F1072E" w:rsidRDefault="00F90CE0" w:rsidP="00F90CE0">
      <w:pPr>
        <w:bidi/>
        <w:jc w:val="both"/>
        <w:rPr>
          <w:rFonts w:cs="David" w:hint="cs"/>
          <w:rtl/>
        </w:rPr>
      </w:pPr>
    </w:p>
    <w:p w14:paraId="2A8E9252" w14:textId="77777777" w:rsidR="00F90CE0" w:rsidRDefault="00F90CE0" w:rsidP="00F90CE0">
      <w:pPr>
        <w:bidi/>
        <w:jc w:val="both"/>
        <w:rPr>
          <w:rFonts w:cs="David" w:hint="cs"/>
          <w:rtl/>
        </w:rPr>
      </w:pPr>
      <w:r w:rsidRPr="00F1072E">
        <w:rPr>
          <w:rFonts w:cs="David" w:hint="cs"/>
          <w:rtl/>
        </w:rPr>
        <w:tab/>
      </w:r>
      <w:r>
        <w:rPr>
          <w:rFonts w:cs="David" w:hint="cs"/>
          <w:rtl/>
        </w:rPr>
        <w:t xml:space="preserve">כאילו הוא מודיע לנשיאות: דעו לכם שכך היה, ולא דנו בזה. </w:t>
      </w:r>
    </w:p>
    <w:p w14:paraId="3A90180D" w14:textId="77777777" w:rsidR="00F90CE0" w:rsidRPr="00F1072E" w:rsidRDefault="00F90CE0" w:rsidP="00F90CE0">
      <w:pPr>
        <w:bidi/>
        <w:jc w:val="both"/>
        <w:rPr>
          <w:rFonts w:cs="David" w:hint="cs"/>
          <w:rtl/>
        </w:rPr>
      </w:pPr>
    </w:p>
    <w:p w14:paraId="44F77068"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63A01CC5" w14:textId="77777777" w:rsidR="00F90CE0" w:rsidRPr="00F1072E" w:rsidRDefault="00F90CE0" w:rsidP="00F90CE0">
      <w:pPr>
        <w:bidi/>
        <w:jc w:val="both"/>
        <w:rPr>
          <w:rFonts w:cs="David" w:hint="cs"/>
          <w:rtl/>
        </w:rPr>
      </w:pPr>
    </w:p>
    <w:p w14:paraId="107CAD5A" w14:textId="77777777" w:rsidR="00F90CE0" w:rsidRPr="00F1072E" w:rsidRDefault="00F90CE0" w:rsidP="00F90CE0">
      <w:pPr>
        <w:bidi/>
        <w:jc w:val="both"/>
        <w:rPr>
          <w:rFonts w:cs="David" w:hint="cs"/>
          <w:rtl/>
        </w:rPr>
      </w:pPr>
      <w:r w:rsidRPr="00F1072E">
        <w:rPr>
          <w:rFonts w:cs="David" w:hint="cs"/>
          <w:rtl/>
        </w:rPr>
        <w:tab/>
        <w:t xml:space="preserve">למה </w:t>
      </w:r>
      <w:r>
        <w:rPr>
          <w:rFonts w:cs="David" w:hint="cs"/>
          <w:rtl/>
        </w:rPr>
        <w:t xml:space="preserve">שניקח </w:t>
      </w:r>
      <w:r w:rsidRPr="00F1072E">
        <w:rPr>
          <w:rFonts w:cs="David" w:hint="cs"/>
          <w:rtl/>
        </w:rPr>
        <w:t xml:space="preserve">24 שעות? </w:t>
      </w:r>
      <w:r>
        <w:rPr>
          <w:rFonts w:cs="David" w:hint="cs"/>
          <w:rtl/>
        </w:rPr>
        <w:t>למה שלא ניקח נניח ערב קודם?</w:t>
      </w:r>
    </w:p>
    <w:p w14:paraId="1A130BDF" w14:textId="77777777" w:rsidR="00F90CE0" w:rsidRPr="00F1072E" w:rsidRDefault="00F90CE0" w:rsidP="00F90CE0">
      <w:pPr>
        <w:bidi/>
        <w:jc w:val="both"/>
        <w:rPr>
          <w:rFonts w:cs="David" w:hint="cs"/>
          <w:rtl/>
        </w:rPr>
      </w:pPr>
    </w:p>
    <w:p w14:paraId="67BB2A00"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1247207D" w14:textId="77777777" w:rsidR="00F90CE0" w:rsidRPr="00F1072E" w:rsidRDefault="00F90CE0" w:rsidP="00F90CE0">
      <w:pPr>
        <w:keepNext/>
        <w:bidi/>
        <w:jc w:val="both"/>
        <w:rPr>
          <w:rFonts w:cs="David" w:hint="cs"/>
          <w:rtl/>
        </w:rPr>
      </w:pPr>
    </w:p>
    <w:p w14:paraId="4DB610C2"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המספר לא משנה הרבה, הוא לא חשוב, אבל </w:t>
      </w:r>
      <w:r w:rsidRPr="00F1072E">
        <w:rPr>
          <w:rFonts w:cs="David" w:hint="cs"/>
          <w:rtl/>
        </w:rPr>
        <w:t xml:space="preserve">הרעיון </w:t>
      </w:r>
      <w:r>
        <w:rPr>
          <w:rFonts w:cs="David" w:hint="cs"/>
          <w:rtl/>
        </w:rPr>
        <w:t xml:space="preserve">הוא </w:t>
      </w:r>
      <w:r w:rsidRPr="00F1072E">
        <w:rPr>
          <w:rFonts w:cs="David" w:hint="cs"/>
          <w:rtl/>
        </w:rPr>
        <w:t xml:space="preserve">שזה לא יהפוך למשחק של הדקה ה-90. </w:t>
      </w:r>
    </w:p>
    <w:p w14:paraId="5CADC8E7" w14:textId="77777777" w:rsidR="00F90CE0" w:rsidRPr="00F1072E" w:rsidRDefault="00F90CE0" w:rsidP="00F90CE0">
      <w:pPr>
        <w:bidi/>
        <w:jc w:val="both"/>
        <w:rPr>
          <w:rFonts w:cs="David" w:hint="cs"/>
          <w:rtl/>
        </w:rPr>
      </w:pPr>
    </w:p>
    <w:p w14:paraId="12012B60"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51E9B31A" w14:textId="77777777" w:rsidR="00F90CE0" w:rsidRPr="00F1072E" w:rsidRDefault="00F90CE0" w:rsidP="00F90CE0">
      <w:pPr>
        <w:bidi/>
        <w:jc w:val="both"/>
        <w:rPr>
          <w:rFonts w:cs="David" w:hint="cs"/>
          <w:rtl/>
        </w:rPr>
      </w:pPr>
    </w:p>
    <w:p w14:paraId="0D88D340" w14:textId="77777777" w:rsidR="00F90CE0" w:rsidRDefault="00F90CE0" w:rsidP="00F90CE0">
      <w:pPr>
        <w:bidi/>
        <w:jc w:val="both"/>
        <w:rPr>
          <w:rFonts w:cs="David" w:hint="cs"/>
          <w:rtl/>
        </w:rPr>
      </w:pPr>
      <w:r w:rsidRPr="00F1072E">
        <w:rPr>
          <w:rFonts w:cs="David" w:hint="cs"/>
          <w:rtl/>
        </w:rPr>
        <w:tab/>
      </w:r>
      <w:r>
        <w:rPr>
          <w:rFonts w:cs="David" w:hint="cs"/>
          <w:rtl/>
        </w:rPr>
        <w:t xml:space="preserve">את אומרת להם: אנחנו לא דנים בנושא, אנחנו דנים בנושא האם לדון בו או לא לדון בו. </w:t>
      </w:r>
    </w:p>
    <w:p w14:paraId="551CF9D1" w14:textId="77777777" w:rsidR="00F90CE0" w:rsidRDefault="00F90CE0" w:rsidP="00F90CE0">
      <w:pPr>
        <w:bidi/>
        <w:jc w:val="both"/>
        <w:rPr>
          <w:rFonts w:cs="David" w:hint="cs"/>
          <w:rtl/>
        </w:rPr>
      </w:pPr>
    </w:p>
    <w:p w14:paraId="53A8B046" w14:textId="77777777" w:rsidR="00F90CE0" w:rsidRDefault="00F90CE0" w:rsidP="00F90CE0">
      <w:pPr>
        <w:bidi/>
        <w:jc w:val="both"/>
        <w:rPr>
          <w:rFonts w:cs="David" w:hint="cs"/>
          <w:rtl/>
        </w:rPr>
      </w:pPr>
      <w:r>
        <w:rPr>
          <w:rFonts w:cs="David" w:hint="cs"/>
          <w:u w:val="single"/>
          <w:rtl/>
        </w:rPr>
        <w:t>היו"ר יריב לוין:</w:t>
      </w:r>
    </w:p>
    <w:p w14:paraId="097F561C" w14:textId="77777777" w:rsidR="00F90CE0" w:rsidRDefault="00F90CE0" w:rsidP="00F90CE0">
      <w:pPr>
        <w:bidi/>
        <w:jc w:val="both"/>
        <w:rPr>
          <w:rFonts w:cs="David" w:hint="cs"/>
          <w:rtl/>
        </w:rPr>
      </w:pPr>
    </w:p>
    <w:p w14:paraId="75171A21" w14:textId="77777777" w:rsidR="00F90CE0" w:rsidRDefault="00F90CE0" w:rsidP="00F90CE0">
      <w:pPr>
        <w:bidi/>
        <w:jc w:val="both"/>
        <w:rPr>
          <w:rFonts w:cs="David" w:hint="cs"/>
          <w:rtl/>
        </w:rPr>
      </w:pPr>
      <w:r>
        <w:rPr>
          <w:rFonts w:cs="David" w:hint="cs"/>
          <w:rtl/>
        </w:rPr>
        <w:tab/>
        <w:t xml:space="preserve"> נכון. </w:t>
      </w:r>
    </w:p>
    <w:p w14:paraId="12525967" w14:textId="77777777" w:rsidR="00F90CE0" w:rsidRPr="00F1072E" w:rsidRDefault="00F90CE0" w:rsidP="00F90CE0">
      <w:pPr>
        <w:bidi/>
        <w:jc w:val="both"/>
        <w:rPr>
          <w:rFonts w:cs="David" w:hint="cs"/>
          <w:rtl/>
        </w:rPr>
      </w:pPr>
    </w:p>
    <w:p w14:paraId="7C3C902B"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3A73B3F6" w14:textId="77777777" w:rsidR="00F90CE0" w:rsidRPr="00F1072E" w:rsidRDefault="00F90CE0" w:rsidP="00F90CE0">
      <w:pPr>
        <w:bidi/>
        <w:jc w:val="both"/>
        <w:rPr>
          <w:rFonts w:cs="David" w:hint="cs"/>
          <w:rtl/>
        </w:rPr>
      </w:pPr>
    </w:p>
    <w:p w14:paraId="03CBC567"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הרי מה קורה בדיון מהיר? מזמינים אנשי מקצוע, מזמינים מומחים, מזמינים אנשים </w:t>
      </w:r>
      <w:r w:rsidRPr="00F1072E">
        <w:rPr>
          <w:rFonts w:cs="David" w:hint="cs"/>
          <w:rtl/>
        </w:rPr>
        <w:t xml:space="preserve">רלוונטיים מהמשרד הנוגע בדבר. את חייבת גם לכבד את הנשיאות שהעבירה את זה לוועדה. אומר היושב ראש: רבותי, אני הזמנתי אתכם. </w:t>
      </w:r>
    </w:p>
    <w:p w14:paraId="3B60BC83" w14:textId="77777777" w:rsidR="00F90CE0" w:rsidRDefault="00F90CE0" w:rsidP="00F90CE0">
      <w:pPr>
        <w:bidi/>
        <w:jc w:val="both"/>
        <w:rPr>
          <w:rFonts w:cs="David" w:hint="cs"/>
          <w:rtl/>
        </w:rPr>
      </w:pPr>
    </w:p>
    <w:p w14:paraId="092CBAFF" w14:textId="77777777" w:rsidR="00F90CE0" w:rsidRDefault="00F90CE0" w:rsidP="00F90CE0">
      <w:pPr>
        <w:bidi/>
        <w:jc w:val="both"/>
        <w:rPr>
          <w:rFonts w:cs="David" w:hint="cs"/>
          <w:rtl/>
        </w:rPr>
      </w:pPr>
      <w:r>
        <w:rPr>
          <w:rFonts w:cs="David" w:hint="cs"/>
          <w:u w:val="single"/>
          <w:rtl/>
        </w:rPr>
        <w:t>רונית חייקין:</w:t>
      </w:r>
    </w:p>
    <w:p w14:paraId="140E6E1B" w14:textId="77777777" w:rsidR="00F90CE0" w:rsidRDefault="00F90CE0" w:rsidP="00F90CE0">
      <w:pPr>
        <w:bidi/>
        <w:jc w:val="both"/>
        <w:rPr>
          <w:rFonts w:cs="David" w:hint="cs"/>
          <w:rtl/>
        </w:rPr>
      </w:pPr>
    </w:p>
    <w:p w14:paraId="08A2AE65" w14:textId="77777777" w:rsidR="00F90CE0" w:rsidRDefault="00F90CE0" w:rsidP="00F90CE0">
      <w:pPr>
        <w:bidi/>
        <w:jc w:val="both"/>
        <w:rPr>
          <w:rFonts w:cs="David" w:hint="cs"/>
          <w:rtl/>
        </w:rPr>
      </w:pPr>
      <w:r>
        <w:rPr>
          <w:rFonts w:cs="David" w:hint="cs"/>
          <w:rtl/>
        </w:rPr>
        <w:tab/>
        <w:t>אז אני אומרת: בואו נקיים דיון בכל מקרה, גם אם הוא לא מסכים. למה סתם להזמין אותם ולהצביע אם כן או לא?</w:t>
      </w:r>
    </w:p>
    <w:p w14:paraId="64090F16" w14:textId="77777777" w:rsidR="00F90CE0" w:rsidRDefault="00F90CE0" w:rsidP="00F90CE0">
      <w:pPr>
        <w:bidi/>
        <w:jc w:val="both"/>
        <w:rPr>
          <w:rFonts w:cs="David" w:hint="cs"/>
          <w:rtl/>
        </w:rPr>
      </w:pPr>
    </w:p>
    <w:p w14:paraId="4A94BA40" w14:textId="77777777" w:rsidR="00F90CE0" w:rsidRDefault="00F90CE0" w:rsidP="00F90CE0">
      <w:pPr>
        <w:bidi/>
        <w:jc w:val="both"/>
        <w:rPr>
          <w:rFonts w:cs="David" w:hint="cs"/>
          <w:rtl/>
        </w:rPr>
      </w:pPr>
      <w:r>
        <w:rPr>
          <w:rFonts w:cs="David" w:hint="cs"/>
          <w:u w:val="single"/>
          <w:rtl/>
        </w:rPr>
        <w:t>תמר כנפו:</w:t>
      </w:r>
    </w:p>
    <w:p w14:paraId="46B9FB5F" w14:textId="77777777" w:rsidR="00F90CE0" w:rsidRDefault="00F90CE0" w:rsidP="00F90CE0">
      <w:pPr>
        <w:bidi/>
        <w:jc w:val="both"/>
        <w:rPr>
          <w:rFonts w:cs="David" w:hint="cs"/>
          <w:rtl/>
        </w:rPr>
      </w:pPr>
    </w:p>
    <w:p w14:paraId="67ED4859" w14:textId="77777777" w:rsidR="00F90CE0" w:rsidRPr="00F1072E" w:rsidRDefault="00F90CE0" w:rsidP="00F90CE0">
      <w:pPr>
        <w:bidi/>
        <w:jc w:val="both"/>
        <w:rPr>
          <w:rFonts w:cs="David" w:hint="cs"/>
          <w:rtl/>
        </w:rPr>
      </w:pPr>
      <w:r>
        <w:rPr>
          <w:rFonts w:cs="David" w:hint="cs"/>
          <w:rtl/>
        </w:rPr>
        <w:tab/>
      </w:r>
      <w:r w:rsidRPr="00F1072E">
        <w:rPr>
          <w:rFonts w:cs="David" w:hint="cs"/>
          <w:rtl/>
        </w:rPr>
        <w:t>אבל אם הוא לא רוצה</w:t>
      </w:r>
      <w:r>
        <w:rPr>
          <w:rFonts w:cs="David" w:hint="cs"/>
          <w:rtl/>
        </w:rPr>
        <w:t>?</w:t>
      </w:r>
      <w:r w:rsidRPr="00F1072E">
        <w:rPr>
          <w:rFonts w:cs="David" w:hint="cs"/>
          <w:rtl/>
        </w:rPr>
        <w:t xml:space="preserve"> אל תכריחי אותו. </w:t>
      </w:r>
    </w:p>
    <w:p w14:paraId="14FD5A32" w14:textId="77777777" w:rsidR="00F90CE0" w:rsidRDefault="00F90CE0" w:rsidP="00F90CE0">
      <w:pPr>
        <w:bidi/>
        <w:jc w:val="both"/>
        <w:rPr>
          <w:rFonts w:cs="David" w:hint="cs"/>
          <w:rtl/>
        </w:rPr>
      </w:pPr>
    </w:p>
    <w:p w14:paraId="5679FE2A"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21186E79" w14:textId="77777777" w:rsidR="00F90CE0" w:rsidRDefault="00F90CE0" w:rsidP="00F90CE0">
      <w:pPr>
        <w:bidi/>
        <w:jc w:val="both"/>
        <w:rPr>
          <w:rFonts w:cs="David" w:hint="cs"/>
          <w:rtl/>
        </w:rPr>
      </w:pPr>
    </w:p>
    <w:p w14:paraId="4152C9EF" w14:textId="77777777" w:rsidR="00F90CE0" w:rsidRDefault="00F90CE0" w:rsidP="00F90CE0">
      <w:pPr>
        <w:bidi/>
        <w:jc w:val="both"/>
        <w:rPr>
          <w:rFonts w:cs="David" w:hint="cs"/>
          <w:rtl/>
        </w:rPr>
      </w:pPr>
      <w:r>
        <w:rPr>
          <w:rFonts w:cs="David" w:hint="cs"/>
          <w:rtl/>
        </w:rPr>
        <w:tab/>
        <w:t xml:space="preserve">לא צריך לכפות עליו, אבל לא צריך גם לזלזל. </w:t>
      </w:r>
    </w:p>
    <w:p w14:paraId="2019B596" w14:textId="77777777" w:rsidR="00F90CE0" w:rsidRPr="00F1072E" w:rsidRDefault="00F90CE0" w:rsidP="00F90CE0">
      <w:pPr>
        <w:bidi/>
        <w:jc w:val="both"/>
        <w:rPr>
          <w:rFonts w:cs="David" w:hint="cs"/>
          <w:rtl/>
        </w:rPr>
      </w:pPr>
    </w:p>
    <w:p w14:paraId="1557F437"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6A40A8B6" w14:textId="77777777" w:rsidR="00F90CE0" w:rsidRPr="00F1072E" w:rsidRDefault="00F90CE0" w:rsidP="00F90CE0">
      <w:pPr>
        <w:bidi/>
        <w:jc w:val="both"/>
        <w:rPr>
          <w:rFonts w:cs="David" w:hint="cs"/>
          <w:rtl/>
        </w:rPr>
      </w:pPr>
    </w:p>
    <w:p w14:paraId="4D9539F0"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אם מזמינים מקריית שמונה, ואתם דנים האם לדון או לא לדון, </w:t>
      </w:r>
      <w:r w:rsidRPr="00F1072E">
        <w:rPr>
          <w:rFonts w:cs="David" w:hint="cs"/>
          <w:rtl/>
        </w:rPr>
        <w:t xml:space="preserve">זה זלזול באנשים. </w:t>
      </w:r>
    </w:p>
    <w:p w14:paraId="70DC94A3" w14:textId="77777777" w:rsidR="00F90CE0" w:rsidRPr="00F1072E" w:rsidRDefault="00F90CE0" w:rsidP="00F90CE0">
      <w:pPr>
        <w:bidi/>
        <w:jc w:val="both"/>
        <w:rPr>
          <w:rFonts w:cs="David" w:hint="cs"/>
          <w:rtl/>
        </w:rPr>
      </w:pPr>
    </w:p>
    <w:p w14:paraId="593F12FF"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63C89C1F" w14:textId="77777777" w:rsidR="00F90CE0" w:rsidRPr="00F1072E" w:rsidRDefault="00F90CE0" w:rsidP="00F90CE0">
      <w:pPr>
        <w:keepNext/>
        <w:bidi/>
        <w:jc w:val="both"/>
        <w:rPr>
          <w:rFonts w:cs="David" w:hint="cs"/>
          <w:rtl/>
        </w:rPr>
      </w:pPr>
    </w:p>
    <w:p w14:paraId="221A4926"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אני לא בטוח. </w:t>
      </w:r>
      <w:r w:rsidRPr="00F1072E">
        <w:rPr>
          <w:rFonts w:cs="David" w:hint="cs"/>
          <w:rtl/>
        </w:rPr>
        <w:t xml:space="preserve">לוועדה יש סמכות </w:t>
      </w:r>
      <w:r>
        <w:rPr>
          <w:rFonts w:cs="David" w:hint="cs"/>
          <w:rtl/>
        </w:rPr>
        <w:t xml:space="preserve">- בעיניי לפחות - </w:t>
      </w:r>
      <w:r w:rsidRPr="00F1072E">
        <w:rPr>
          <w:rFonts w:cs="David" w:hint="cs"/>
          <w:rtl/>
        </w:rPr>
        <w:t xml:space="preserve">להחליט, שהיא </w:t>
      </w:r>
      <w:r>
        <w:rPr>
          <w:rFonts w:cs="David" w:hint="cs"/>
          <w:rtl/>
        </w:rPr>
        <w:t xml:space="preserve">לא רוצה לדון, שהיא דוחה את העניין, בטח ובטח כאשר המציע עצמו בא ואומר: אני נמלכתי בדעתי ואני לא רוצה. </w:t>
      </w:r>
      <w:r w:rsidRPr="00F1072E">
        <w:rPr>
          <w:rFonts w:cs="David" w:hint="cs"/>
          <w:rtl/>
        </w:rPr>
        <w:t xml:space="preserve">לא נראה לי הגיוני לכבול את כולם לדיון, שאיש אינו רוצה בו. </w:t>
      </w:r>
      <w:r>
        <w:rPr>
          <w:rFonts w:cs="David" w:hint="cs"/>
          <w:rtl/>
        </w:rPr>
        <w:t xml:space="preserve">אומר המציע: אני לא רוצה את הדיון, אומרים חברי הוועדה: </w:t>
      </w:r>
      <w:r w:rsidRPr="00F1072E">
        <w:rPr>
          <w:rFonts w:cs="David" w:hint="cs"/>
          <w:rtl/>
        </w:rPr>
        <w:t xml:space="preserve">מיותר. </w:t>
      </w:r>
    </w:p>
    <w:p w14:paraId="65750241" w14:textId="77777777" w:rsidR="00F90CE0" w:rsidRDefault="00F90CE0" w:rsidP="00F90CE0">
      <w:pPr>
        <w:bidi/>
        <w:jc w:val="both"/>
        <w:rPr>
          <w:rFonts w:cs="David" w:hint="cs"/>
          <w:rtl/>
        </w:rPr>
      </w:pPr>
    </w:p>
    <w:p w14:paraId="54E47471" w14:textId="77777777" w:rsidR="00F90CE0" w:rsidRDefault="00F90CE0" w:rsidP="00F90CE0">
      <w:pPr>
        <w:bidi/>
        <w:jc w:val="both"/>
        <w:rPr>
          <w:rFonts w:cs="David" w:hint="cs"/>
          <w:rtl/>
        </w:rPr>
      </w:pPr>
      <w:r>
        <w:rPr>
          <w:rFonts w:cs="David" w:hint="cs"/>
          <w:u w:val="single"/>
          <w:rtl/>
        </w:rPr>
        <w:t>אורי בנק:</w:t>
      </w:r>
    </w:p>
    <w:p w14:paraId="5B54046A" w14:textId="77777777" w:rsidR="00F90CE0" w:rsidRDefault="00F90CE0" w:rsidP="00F90CE0">
      <w:pPr>
        <w:bidi/>
        <w:jc w:val="both"/>
        <w:rPr>
          <w:rFonts w:cs="David" w:hint="cs"/>
          <w:rtl/>
        </w:rPr>
      </w:pPr>
    </w:p>
    <w:p w14:paraId="413A4FE4" w14:textId="77777777" w:rsidR="00F90CE0" w:rsidRPr="00F1072E" w:rsidRDefault="00F90CE0" w:rsidP="00F90CE0">
      <w:pPr>
        <w:bidi/>
        <w:jc w:val="both"/>
        <w:rPr>
          <w:rFonts w:cs="David" w:hint="cs"/>
          <w:rtl/>
        </w:rPr>
      </w:pPr>
      <w:r>
        <w:rPr>
          <w:rFonts w:cs="David" w:hint="cs"/>
          <w:rtl/>
        </w:rPr>
        <w:tab/>
        <w:t xml:space="preserve">אגב, </w:t>
      </w:r>
      <w:r w:rsidRPr="00F1072E">
        <w:rPr>
          <w:rFonts w:cs="David" w:hint="cs"/>
          <w:rtl/>
        </w:rPr>
        <w:t>זה זלזול של חבר הכנסת</w:t>
      </w:r>
      <w:r>
        <w:rPr>
          <w:rFonts w:cs="David" w:hint="cs"/>
          <w:rtl/>
        </w:rPr>
        <w:t>, לא של הכנסת</w:t>
      </w:r>
      <w:r w:rsidRPr="00F1072E">
        <w:rPr>
          <w:rFonts w:cs="David" w:hint="cs"/>
          <w:rtl/>
        </w:rPr>
        <w:t xml:space="preserve">. </w:t>
      </w:r>
    </w:p>
    <w:p w14:paraId="7517C18E" w14:textId="77777777" w:rsidR="00F90CE0" w:rsidRPr="00F1072E" w:rsidRDefault="00F90CE0" w:rsidP="00F90CE0">
      <w:pPr>
        <w:bidi/>
        <w:jc w:val="both"/>
        <w:rPr>
          <w:rFonts w:cs="David" w:hint="cs"/>
          <w:rtl/>
        </w:rPr>
      </w:pPr>
    </w:p>
    <w:p w14:paraId="2B695BB9"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03F09ADB" w14:textId="77777777" w:rsidR="00F90CE0" w:rsidRPr="00F1072E" w:rsidRDefault="00F90CE0" w:rsidP="00F90CE0">
      <w:pPr>
        <w:keepNext/>
        <w:bidi/>
        <w:jc w:val="both"/>
        <w:rPr>
          <w:rFonts w:cs="David" w:hint="cs"/>
          <w:rtl/>
        </w:rPr>
      </w:pPr>
    </w:p>
    <w:p w14:paraId="40718472"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אז מוציאה הוועדה הודעה, שהתקבלה בקשת חבר הכנסת לחזור בו, לפיכך מודיעים למוזמנים שבפתח הישיבה עצמה יוחלט האם לכלול זאת בסדר-היום, וידחו את העניין הזה. בפעם ב- שזה יקרה, יקרה. זה לא נראה לי בלתי סביר. </w:t>
      </w:r>
    </w:p>
    <w:p w14:paraId="5DF2EECA" w14:textId="77777777" w:rsidR="00F90CE0" w:rsidRPr="00F1072E" w:rsidRDefault="00F90CE0" w:rsidP="00F90CE0">
      <w:pPr>
        <w:bidi/>
        <w:jc w:val="both"/>
        <w:rPr>
          <w:rFonts w:cs="David" w:hint="cs"/>
          <w:rtl/>
        </w:rPr>
      </w:pPr>
    </w:p>
    <w:p w14:paraId="4BBFB25E"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142AAB13" w14:textId="77777777" w:rsidR="00F90CE0" w:rsidRPr="00F1072E" w:rsidRDefault="00F90CE0" w:rsidP="00F90CE0">
      <w:pPr>
        <w:bidi/>
        <w:jc w:val="both"/>
        <w:rPr>
          <w:rFonts w:cs="David" w:hint="cs"/>
          <w:rtl/>
        </w:rPr>
      </w:pPr>
    </w:p>
    <w:p w14:paraId="43F1B319"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וההנחיה היא כשידונו בזה, שיש הגבלה בזמן. תוך 10 ימים יתחילו לדון </w:t>
      </w:r>
      <w:r w:rsidRPr="00F1072E">
        <w:rPr>
          <w:rFonts w:cs="David" w:hint="cs"/>
          <w:rtl/>
        </w:rPr>
        <w:t xml:space="preserve">ויונחו מסקנות </w:t>
      </w:r>
      <w:r>
        <w:rPr>
          <w:rFonts w:cs="David" w:hint="cs"/>
          <w:rtl/>
        </w:rPr>
        <w:t>ש</w:t>
      </w:r>
      <w:r w:rsidRPr="00F1072E">
        <w:rPr>
          <w:rFonts w:cs="David" w:hint="cs"/>
          <w:rtl/>
        </w:rPr>
        <w:t>יועברו לשר. הכנסת חייבת לכבד את מה שהיא מחליטה על עצמה. פה יש תשובה</w:t>
      </w:r>
      <w:r>
        <w:rPr>
          <w:rFonts w:cs="David" w:hint="cs"/>
          <w:rtl/>
        </w:rPr>
        <w:t xml:space="preserve"> - </w:t>
      </w:r>
      <w:r w:rsidRPr="00F1072E">
        <w:rPr>
          <w:rFonts w:cs="David" w:hint="cs"/>
          <w:rtl/>
        </w:rPr>
        <w:t xml:space="preserve">לא דנו בנושא, כי הוא ביקש. </w:t>
      </w:r>
    </w:p>
    <w:p w14:paraId="2A708C97" w14:textId="77777777" w:rsidR="00F90CE0" w:rsidRPr="00F1072E" w:rsidRDefault="00F90CE0" w:rsidP="00F90CE0">
      <w:pPr>
        <w:bidi/>
        <w:jc w:val="both"/>
        <w:rPr>
          <w:rFonts w:cs="David" w:hint="cs"/>
          <w:rtl/>
        </w:rPr>
      </w:pPr>
    </w:p>
    <w:p w14:paraId="3ACE53C6"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1870A162" w14:textId="77777777" w:rsidR="00F90CE0" w:rsidRPr="00F1072E" w:rsidRDefault="00F90CE0" w:rsidP="00F90CE0">
      <w:pPr>
        <w:keepNext/>
        <w:bidi/>
        <w:jc w:val="both"/>
        <w:rPr>
          <w:rFonts w:cs="David" w:hint="cs"/>
          <w:rtl/>
        </w:rPr>
      </w:pPr>
    </w:p>
    <w:p w14:paraId="33EBE6E6"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אגב, אני אגיד עוד דבר - </w:t>
      </w:r>
      <w:r w:rsidRPr="00F1072E">
        <w:rPr>
          <w:rFonts w:cs="David" w:hint="cs"/>
          <w:rtl/>
        </w:rPr>
        <w:t xml:space="preserve">הרעיון </w:t>
      </w:r>
      <w:r>
        <w:rPr>
          <w:rFonts w:cs="David" w:hint="cs"/>
          <w:rtl/>
        </w:rPr>
        <w:t xml:space="preserve">גם היה לנסות </w:t>
      </w:r>
      <w:r w:rsidRPr="00F1072E">
        <w:rPr>
          <w:rFonts w:cs="David" w:hint="cs"/>
          <w:rtl/>
        </w:rPr>
        <w:t>להתאים את זה</w:t>
      </w:r>
      <w:r>
        <w:rPr>
          <w:rFonts w:cs="David" w:hint="cs"/>
          <w:rtl/>
        </w:rPr>
        <w:t>, עד כמה שאפשר, למה שעשינו בהצעות הדחופות לסדר-היום</w:t>
      </w:r>
      <w:r w:rsidRPr="00F1072E">
        <w:rPr>
          <w:rFonts w:cs="David" w:hint="cs"/>
          <w:rtl/>
        </w:rPr>
        <w:t xml:space="preserve">. </w:t>
      </w:r>
      <w:r>
        <w:rPr>
          <w:rFonts w:cs="David" w:hint="cs"/>
          <w:rtl/>
        </w:rPr>
        <w:t xml:space="preserve">דרך אגב, </w:t>
      </w:r>
      <w:r w:rsidRPr="00F1072E">
        <w:rPr>
          <w:rFonts w:cs="David" w:hint="cs"/>
          <w:rtl/>
        </w:rPr>
        <w:t xml:space="preserve">אני מודה שאני </w:t>
      </w:r>
      <w:r>
        <w:rPr>
          <w:rFonts w:cs="David" w:hint="cs"/>
          <w:rtl/>
        </w:rPr>
        <w:t xml:space="preserve">טעיתי פה גם טעות שלי, כי כל הזמן </w:t>
      </w:r>
      <w:r w:rsidRPr="00F1072E">
        <w:rPr>
          <w:rFonts w:cs="David" w:hint="cs"/>
          <w:rtl/>
        </w:rPr>
        <w:t xml:space="preserve">בתודעה </w:t>
      </w:r>
      <w:r>
        <w:rPr>
          <w:rFonts w:cs="David" w:hint="cs"/>
          <w:rtl/>
        </w:rPr>
        <w:t xml:space="preserve">חשבתי </w:t>
      </w:r>
      <w:r w:rsidRPr="00F1072E">
        <w:rPr>
          <w:rFonts w:cs="David" w:hint="cs"/>
          <w:rtl/>
        </w:rPr>
        <w:t xml:space="preserve">שזה קיים, </w:t>
      </w:r>
      <w:r>
        <w:rPr>
          <w:rFonts w:cs="David" w:hint="cs"/>
          <w:rtl/>
        </w:rPr>
        <w:t xml:space="preserve">כי </w:t>
      </w:r>
      <w:r w:rsidRPr="00F1072E">
        <w:rPr>
          <w:rFonts w:cs="David" w:hint="cs"/>
          <w:rtl/>
        </w:rPr>
        <w:t>עשינו הסדר כזה ב</w:t>
      </w:r>
      <w:r>
        <w:rPr>
          <w:rFonts w:cs="David" w:hint="cs"/>
          <w:rtl/>
        </w:rPr>
        <w:t>נושא של ה</w:t>
      </w:r>
      <w:r w:rsidRPr="00F1072E">
        <w:rPr>
          <w:rFonts w:cs="David" w:hint="cs"/>
          <w:rtl/>
        </w:rPr>
        <w:t xml:space="preserve">הצעות לסדר, ולכן נראה לי שזה נכון שניישר קו ושזה יהיה אחיד ושנקבע פה </w:t>
      </w:r>
      <w:r w:rsidRPr="00F1072E">
        <w:rPr>
          <w:rFonts w:cs="David"/>
          <w:rtl/>
        </w:rPr>
        <w:t>–</w:t>
      </w:r>
      <w:r w:rsidRPr="00F1072E">
        <w:rPr>
          <w:rFonts w:cs="David" w:hint="cs"/>
          <w:rtl/>
        </w:rPr>
        <w:t xml:space="preserve"> שום מספר לא קדוש, זה יכול להיות 20 שעות או 30 שעות. </w:t>
      </w:r>
      <w:r>
        <w:rPr>
          <w:rFonts w:cs="David" w:hint="cs"/>
          <w:rtl/>
        </w:rPr>
        <w:t xml:space="preserve">נראה שזה איזשהו הסדר שעשינו אותו שם והוא טוב, </w:t>
      </w:r>
      <w:r w:rsidRPr="00F1072E">
        <w:rPr>
          <w:rFonts w:cs="David" w:hint="cs"/>
          <w:rtl/>
        </w:rPr>
        <w:t>אין סיבה לא ללכת אתו</w:t>
      </w:r>
      <w:r>
        <w:rPr>
          <w:rFonts w:cs="David" w:hint="cs"/>
          <w:rtl/>
        </w:rPr>
        <w:t xml:space="preserve"> גם פה</w:t>
      </w:r>
      <w:r w:rsidRPr="00F1072E">
        <w:rPr>
          <w:rFonts w:cs="David" w:hint="cs"/>
          <w:rtl/>
        </w:rPr>
        <w:t xml:space="preserve">. </w:t>
      </w:r>
    </w:p>
    <w:p w14:paraId="7C05C52A" w14:textId="77777777" w:rsidR="00F90CE0" w:rsidRPr="00F1072E" w:rsidRDefault="00F90CE0" w:rsidP="00F90CE0">
      <w:pPr>
        <w:bidi/>
        <w:jc w:val="both"/>
        <w:rPr>
          <w:rFonts w:cs="David" w:hint="cs"/>
          <w:rtl/>
        </w:rPr>
      </w:pPr>
    </w:p>
    <w:p w14:paraId="0469E4A2" w14:textId="77777777" w:rsidR="00F90CE0" w:rsidRPr="00F1072E" w:rsidRDefault="00F90CE0" w:rsidP="00F90CE0">
      <w:pPr>
        <w:bidi/>
        <w:jc w:val="both"/>
        <w:rPr>
          <w:rFonts w:cs="David" w:hint="cs"/>
          <w:rtl/>
        </w:rPr>
      </w:pPr>
      <w:r w:rsidRPr="00F1072E">
        <w:rPr>
          <w:rFonts w:cs="David" w:hint="cs"/>
          <w:u w:val="single"/>
          <w:rtl/>
        </w:rPr>
        <w:t>ארבל אסטרחן:</w:t>
      </w:r>
    </w:p>
    <w:p w14:paraId="6D74BE71" w14:textId="77777777" w:rsidR="00F90CE0" w:rsidRPr="00F1072E" w:rsidRDefault="00F90CE0" w:rsidP="00F90CE0">
      <w:pPr>
        <w:bidi/>
        <w:jc w:val="both"/>
        <w:rPr>
          <w:rFonts w:cs="David" w:hint="cs"/>
          <w:rtl/>
        </w:rPr>
      </w:pPr>
    </w:p>
    <w:p w14:paraId="32BAD99B" w14:textId="77777777" w:rsidR="00F90CE0" w:rsidRDefault="00F90CE0" w:rsidP="00F90CE0">
      <w:pPr>
        <w:bidi/>
        <w:jc w:val="both"/>
        <w:rPr>
          <w:rFonts w:cs="David" w:hint="cs"/>
          <w:rtl/>
        </w:rPr>
      </w:pPr>
      <w:r w:rsidRPr="00F1072E">
        <w:rPr>
          <w:rFonts w:cs="David" w:hint="cs"/>
          <w:rtl/>
        </w:rPr>
        <w:tab/>
      </w:r>
      <w:r>
        <w:rPr>
          <w:rFonts w:cs="David" w:hint="cs"/>
          <w:rtl/>
        </w:rPr>
        <w:t xml:space="preserve">פה אני תוהה אם צריך להבהיר, הוא יכול להודיע את זה גם אחרי שיתחיל כבר הדיון. </w:t>
      </w:r>
    </w:p>
    <w:p w14:paraId="453AE028" w14:textId="77777777" w:rsidR="00F90CE0" w:rsidRDefault="00F90CE0" w:rsidP="00F90CE0">
      <w:pPr>
        <w:bidi/>
        <w:jc w:val="both"/>
        <w:rPr>
          <w:rFonts w:cs="David" w:hint="cs"/>
          <w:rtl/>
        </w:rPr>
      </w:pPr>
    </w:p>
    <w:p w14:paraId="7EB637FE" w14:textId="77777777" w:rsidR="00F90CE0" w:rsidRDefault="00F90CE0" w:rsidP="00F90CE0">
      <w:pPr>
        <w:bidi/>
        <w:jc w:val="both"/>
        <w:rPr>
          <w:rFonts w:cs="David" w:hint="cs"/>
          <w:rtl/>
        </w:rPr>
      </w:pPr>
      <w:r>
        <w:rPr>
          <w:rFonts w:cs="David" w:hint="cs"/>
          <w:u w:val="single"/>
          <w:rtl/>
        </w:rPr>
        <w:t>היו"ר יריב לוין:</w:t>
      </w:r>
    </w:p>
    <w:p w14:paraId="2F8F06D5" w14:textId="77777777" w:rsidR="00F90CE0" w:rsidRDefault="00F90CE0" w:rsidP="00F90CE0">
      <w:pPr>
        <w:bidi/>
        <w:jc w:val="both"/>
        <w:rPr>
          <w:rFonts w:cs="David" w:hint="cs"/>
          <w:rtl/>
        </w:rPr>
      </w:pPr>
    </w:p>
    <w:p w14:paraId="1D05E116" w14:textId="77777777" w:rsidR="00F90CE0" w:rsidRDefault="00F90CE0" w:rsidP="00F90CE0">
      <w:pPr>
        <w:bidi/>
        <w:jc w:val="both"/>
        <w:rPr>
          <w:rFonts w:cs="David" w:hint="cs"/>
          <w:rtl/>
        </w:rPr>
      </w:pPr>
      <w:r>
        <w:rPr>
          <w:rFonts w:cs="David" w:hint="cs"/>
          <w:rtl/>
        </w:rPr>
        <w:tab/>
        <w:t xml:space="preserve"> בוודאי, בכל נקודה הוא יכול לבקש. </w:t>
      </w:r>
    </w:p>
    <w:p w14:paraId="0598DC51" w14:textId="77777777" w:rsidR="00F90CE0" w:rsidRDefault="00F90CE0" w:rsidP="00F90CE0">
      <w:pPr>
        <w:bidi/>
        <w:jc w:val="both"/>
        <w:rPr>
          <w:rFonts w:cs="David" w:hint="cs"/>
          <w:rtl/>
        </w:rPr>
      </w:pPr>
    </w:p>
    <w:p w14:paraId="5448C24D" w14:textId="77777777" w:rsidR="00F90CE0" w:rsidRPr="00A044D1" w:rsidRDefault="00F90CE0" w:rsidP="00F90CE0">
      <w:pPr>
        <w:bidi/>
        <w:jc w:val="both"/>
        <w:rPr>
          <w:rFonts w:cs="David" w:hint="cs"/>
          <w:rtl/>
        </w:rPr>
      </w:pPr>
      <w:r w:rsidRPr="00A044D1">
        <w:rPr>
          <w:rFonts w:cs="David" w:hint="cs"/>
          <w:u w:val="single"/>
          <w:rtl/>
        </w:rPr>
        <w:t>ארבל אסטרחן:</w:t>
      </w:r>
    </w:p>
    <w:p w14:paraId="0652EAA1" w14:textId="77777777" w:rsidR="00F90CE0" w:rsidRDefault="00F90CE0" w:rsidP="00F90CE0">
      <w:pPr>
        <w:bidi/>
        <w:jc w:val="both"/>
        <w:rPr>
          <w:rFonts w:cs="David" w:hint="cs"/>
          <w:sz w:val="28"/>
          <w:szCs w:val="28"/>
          <w:rtl/>
        </w:rPr>
      </w:pPr>
    </w:p>
    <w:p w14:paraId="35FFD01F" w14:textId="77777777" w:rsidR="00F90CE0" w:rsidRDefault="00F90CE0" w:rsidP="00F90CE0">
      <w:pPr>
        <w:bidi/>
        <w:jc w:val="both"/>
        <w:rPr>
          <w:rFonts w:cs="David" w:hint="cs"/>
          <w:rtl/>
        </w:rPr>
      </w:pPr>
      <w:r>
        <w:rPr>
          <w:rFonts w:cs="David" w:hint="cs"/>
          <w:sz w:val="28"/>
          <w:szCs w:val="28"/>
          <w:rtl/>
        </w:rPr>
        <w:tab/>
      </w:r>
      <w:r>
        <w:rPr>
          <w:rFonts w:cs="David" w:hint="cs"/>
          <w:rtl/>
        </w:rPr>
        <w:t>ו</w:t>
      </w:r>
      <w:r w:rsidRPr="00F1072E">
        <w:rPr>
          <w:rFonts w:cs="David" w:hint="cs"/>
          <w:rtl/>
        </w:rPr>
        <w:t xml:space="preserve">אז גם אם הוועדה מחליטה מודיעים לנשיאות. </w:t>
      </w:r>
    </w:p>
    <w:p w14:paraId="31E0007E" w14:textId="77777777" w:rsidR="00F90CE0" w:rsidRDefault="00F90CE0" w:rsidP="00F90CE0">
      <w:pPr>
        <w:bidi/>
        <w:jc w:val="both"/>
        <w:rPr>
          <w:rFonts w:cs="David" w:hint="cs"/>
          <w:rtl/>
        </w:rPr>
      </w:pPr>
    </w:p>
    <w:p w14:paraId="797FA355" w14:textId="77777777" w:rsidR="00F90CE0" w:rsidRPr="00F1072E" w:rsidRDefault="00F90CE0" w:rsidP="00F90CE0">
      <w:pPr>
        <w:bidi/>
        <w:ind w:firstLine="720"/>
        <w:jc w:val="both"/>
        <w:rPr>
          <w:rFonts w:cs="David" w:hint="cs"/>
          <w:rtl/>
        </w:rPr>
      </w:pPr>
      <w:r>
        <w:rPr>
          <w:rFonts w:cs="David" w:hint="cs"/>
          <w:rtl/>
        </w:rPr>
        <w:t>פסקה (3) זה מה שהעלתה פה ירדנה: "</w:t>
      </w:r>
      <w:r w:rsidRPr="00F1072E">
        <w:rPr>
          <w:rFonts w:cs="David" w:hint="cs"/>
          <w:rtl/>
        </w:rPr>
        <w:t>אם החליטה הנשיאות להעביר</w:t>
      </w:r>
      <w:r>
        <w:rPr>
          <w:rFonts w:cs="David" w:hint="cs"/>
          <w:rtl/>
        </w:rPr>
        <w:t xml:space="preserve"> לדיון מהיר בוועדה כמה הצעות בנושא דומה כאחת - הרי היתה לנו אפשרות כזאת באותו סעיף -  </w:t>
      </w:r>
      <w:r w:rsidRPr="00F1072E">
        <w:rPr>
          <w:rFonts w:cs="David" w:hint="cs"/>
          <w:rtl/>
        </w:rPr>
        <w:t>ולא מסרו כל המציעים הודעה</w:t>
      </w:r>
      <w:r>
        <w:rPr>
          <w:rFonts w:cs="David" w:hint="cs"/>
          <w:rtl/>
        </w:rPr>
        <w:t xml:space="preserve"> לפי פסקאות (1) או (2)</w:t>
      </w:r>
      <w:r w:rsidRPr="00F1072E">
        <w:rPr>
          <w:rFonts w:cs="David" w:hint="cs"/>
          <w:rtl/>
        </w:rPr>
        <w:t xml:space="preserve">, לא יוסר הנושא מסדר </w:t>
      </w:r>
      <w:r>
        <w:rPr>
          <w:rFonts w:cs="David" w:hint="cs"/>
          <w:rtl/>
        </w:rPr>
        <w:t>ה</w:t>
      </w:r>
      <w:r w:rsidRPr="00F1072E">
        <w:rPr>
          <w:rFonts w:cs="David" w:hint="cs"/>
          <w:rtl/>
        </w:rPr>
        <w:t>יו</w:t>
      </w:r>
      <w:r>
        <w:rPr>
          <w:rFonts w:cs="David" w:hint="cs"/>
          <w:rtl/>
        </w:rPr>
        <w:t>ם ולא תצביע הוועדה על הסרת הנושא מסדר יומה, לפי העניין, אך יושב ראש הוועדה יודיע לוועדה על המציע שחזר בו".</w:t>
      </w:r>
      <w:r w:rsidRPr="00F1072E">
        <w:rPr>
          <w:rFonts w:cs="David" w:hint="cs"/>
          <w:rtl/>
        </w:rPr>
        <w:t xml:space="preserve"> </w:t>
      </w:r>
    </w:p>
    <w:p w14:paraId="30A9F19C" w14:textId="77777777" w:rsidR="00F90CE0" w:rsidRPr="00F1072E" w:rsidRDefault="00F90CE0" w:rsidP="00F90CE0">
      <w:pPr>
        <w:bidi/>
        <w:jc w:val="both"/>
        <w:rPr>
          <w:rFonts w:cs="David" w:hint="cs"/>
          <w:rtl/>
        </w:rPr>
      </w:pPr>
    </w:p>
    <w:p w14:paraId="02A6BFB9"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5215CBB6" w14:textId="77777777" w:rsidR="00F90CE0" w:rsidRPr="00F1072E" w:rsidRDefault="00F90CE0" w:rsidP="00F90CE0">
      <w:pPr>
        <w:keepNext/>
        <w:bidi/>
        <w:jc w:val="both"/>
        <w:rPr>
          <w:rFonts w:cs="David" w:hint="cs"/>
          <w:rtl/>
        </w:rPr>
      </w:pPr>
    </w:p>
    <w:p w14:paraId="2934E51B"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אני חושב שזה סוגר את זה יפה. </w:t>
      </w:r>
      <w:r w:rsidRPr="00F1072E">
        <w:rPr>
          <w:rFonts w:cs="David" w:hint="cs"/>
          <w:rtl/>
        </w:rPr>
        <w:t xml:space="preserve">מי בעד התיקונים </w:t>
      </w:r>
      <w:r>
        <w:rPr>
          <w:rFonts w:cs="David" w:hint="cs"/>
          <w:rtl/>
        </w:rPr>
        <w:t xml:space="preserve">בנושא חזרה מהצעה לדיון מהיר, </w:t>
      </w:r>
      <w:r w:rsidRPr="00F1072E">
        <w:rPr>
          <w:rFonts w:cs="David" w:hint="cs"/>
          <w:rtl/>
        </w:rPr>
        <w:t xml:space="preserve">כפי שהקריאה ארבל? </w:t>
      </w:r>
    </w:p>
    <w:p w14:paraId="6D45FB12" w14:textId="77777777" w:rsidR="00F90CE0" w:rsidRDefault="00F90CE0" w:rsidP="00F90CE0">
      <w:pPr>
        <w:bidi/>
        <w:jc w:val="both"/>
        <w:rPr>
          <w:rFonts w:cs="David" w:hint="cs"/>
          <w:rtl/>
        </w:rPr>
      </w:pPr>
    </w:p>
    <w:p w14:paraId="30BDDF92" w14:textId="77777777" w:rsidR="00F90CE0" w:rsidRPr="00F1072E" w:rsidRDefault="00F90CE0" w:rsidP="00F90CE0">
      <w:pPr>
        <w:bidi/>
        <w:jc w:val="both"/>
        <w:rPr>
          <w:rFonts w:cs="David" w:hint="cs"/>
          <w:rtl/>
        </w:rPr>
      </w:pPr>
    </w:p>
    <w:p w14:paraId="7F36AB98" w14:textId="77777777" w:rsidR="00F90CE0" w:rsidRPr="00F1072E" w:rsidRDefault="00F90CE0" w:rsidP="00F90CE0">
      <w:pPr>
        <w:bidi/>
        <w:jc w:val="center"/>
        <w:rPr>
          <w:rFonts w:cs="David" w:hint="cs"/>
          <w:b/>
          <w:bCs/>
          <w:rtl/>
        </w:rPr>
      </w:pPr>
      <w:r w:rsidRPr="00F1072E">
        <w:rPr>
          <w:rFonts w:cs="David" w:hint="cs"/>
          <w:b/>
          <w:bCs/>
          <w:rtl/>
        </w:rPr>
        <w:t>הצבעה</w:t>
      </w:r>
    </w:p>
    <w:p w14:paraId="6F61D1F7" w14:textId="77777777" w:rsidR="00F90CE0" w:rsidRPr="00F1072E" w:rsidRDefault="00F90CE0" w:rsidP="00F90CE0">
      <w:pPr>
        <w:bidi/>
        <w:jc w:val="center"/>
        <w:rPr>
          <w:rFonts w:cs="David" w:hint="cs"/>
          <w:rtl/>
        </w:rPr>
      </w:pPr>
    </w:p>
    <w:p w14:paraId="16C0D25D" w14:textId="77777777" w:rsidR="00F90CE0" w:rsidRPr="00F1072E" w:rsidRDefault="00F90CE0" w:rsidP="00F90CE0">
      <w:pPr>
        <w:bidi/>
        <w:jc w:val="center"/>
        <w:rPr>
          <w:rFonts w:cs="David" w:hint="cs"/>
          <w:rtl/>
        </w:rPr>
      </w:pPr>
      <w:r w:rsidRPr="00F1072E">
        <w:rPr>
          <w:rFonts w:cs="David" w:hint="cs"/>
          <w:rtl/>
        </w:rPr>
        <w:t xml:space="preserve">בעד </w:t>
      </w:r>
      <w:r w:rsidRPr="00F1072E">
        <w:rPr>
          <w:rFonts w:cs="David"/>
          <w:rtl/>
        </w:rPr>
        <w:t>–</w:t>
      </w:r>
      <w:r w:rsidRPr="00F1072E">
        <w:rPr>
          <w:rFonts w:cs="David" w:hint="cs"/>
          <w:rtl/>
        </w:rPr>
        <w:t xml:space="preserve"> 1</w:t>
      </w:r>
    </w:p>
    <w:p w14:paraId="7E530755" w14:textId="77777777" w:rsidR="00F90CE0" w:rsidRPr="00F1072E" w:rsidRDefault="00F90CE0" w:rsidP="00F90CE0">
      <w:pPr>
        <w:bidi/>
        <w:jc w:val="center"/>
        <w:rPr>
          <w:rFonts w:cs="David" w:hint="cs"/>
          <w:rtl/>
        </w:rPr>
      </w:pPr>
      <w:r w:rsidRPr="00F1072E">
        <w:rPr>
          <w:rFonts w:cs="David" w:hint="cs"/>
          <w:rtl/>
        </w:rPr>
        <w:t xml:space="preserve">נגד </w:t>
      </w:r>
      <w:r w:rsidRPr="00F1072E">
        <w:rPr>
          <w:rFonts w:cs="David"/>
          <w:rtl/>
        </w:rPr>
        <w:t>–</w:t>
      </w:r>
      <w:r w:rsidRPr="00F1072E">
        <w:rPr>
          <w:rFonts w:cs="David" w:hint="cs"/>
          <w:rtl/>
        </w:rPr>
        <w:t xml:space="preserve"> אין</w:t>
      </w:r>
    </w:p>
    <w:p w14:paraId="524D4801" w14:textId="77777777" w:rsidR="00F90CE0" w:rsidRPr="00F1072E" w:rsidRDefault="00F90CE0" w:rsidP="00F90CE0">
      <w:pPr>
        <w:bidi/>
        <w:jc w:val="center"/>
        <w:rPr>
          <w:rFonts w:cs="David" w:hint="cs"/>
          <w:rtl/>
        </w:rPr>
      </w:pPr>
      <w:r w:rsidRPr="00F1072E">
        <w:rPr>
          <w:rFonts w:cs="David" w:hint="cs"/>
          <w:rtl/>
        </w:rPr>
        <w:t xml:space="preserve">נמנעים </w:t>
      </w:r>
      <w:r w:rsidRPr="00F1072E">
        <w:rPr>
          <w:rFonts w:cs="David"/>
          <w:rtl/>
        </w:rPr>
        <w:t>–</w:t>
      </w:r>
      <w:r w:rsidRPr="00F1072E">
        <w:rPr>
          <w:rFonts w:cs="David" w:hint="cs"/>
          <w:rtl/>
        </w:rPr>
        <w:t xml:space="preserve"> אין</w:t>
      </w:r>
    </w:p>
    <w:p w14:paraId="79D03F94" w14:textId="77777777" w:rsidR="00F90CE0" w:rsidRDefault="00F90CE0" w:rsidP="00F90CE0">
      <w:pPr>
        <w:bidi/>
        <w:jc w:val="center"/>
        <w:rPr>
          <w:rFonts w:cs="David" w:hint="cs"/>
          <w:rtl/>
        </w:rPr>
      </w:pPr>
      <w:r>
        <w:rPr>
          <w:rFonts w:cs="David" w:hint="cs"/>
          <w:rtl/>
        </w:rPr>
        <w:t xml:space="preserve">התיקונים בנושא חזרה מהצעה לדיון מהיר, כפי שהקריאה ארבל, נתקבלו. </w:t>
      </w:r>
    </w:p>
    <w:p w14:paraId="4523FC36" w14:textId="77777777" w:rsidR="00F90CE0" w:rsidRPr="00F1072E" w:rsidRDefault="00F90CE0" w:rsidP="00F90CE0">
      <w:pPr>
        <w:bidi/>
        <w:jc w:val="center"/>
        <w:rPr>
          <w:rFonts w:cs="David" w:hint="cs"/>
          <w:rtl/>
        </w:rPr>
      </w:pPr>
    </w:p>
    <w:p w14:paraId="108F8FBE"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6E8A239E" w14:textId="77777777" w:rsidR="00F90CE0" w:rsidRDefault="00F90CE0" w:rsidP="00F90CE0">
      <w:pPr>
        <w:keepNext/>
        <w:bidi/>
        <w:jc w:val="both"/>
        <w:rPr>
          <w:rFonts w:cs="David" w:hint="cs"/>
          <w:rtl/>
        </w:rPr>
      </w:pPr>
    </w:p>
    <w:p w14:paraId="44855C0F" w14:textId="77777777" w:rsidR="00F90CE0" w:rsidRDefault="00F90CE0" w:rsidP="00F90CE0">
      <w:pPr>
        <w:keepNext/>
        <w:bidi/>
        <w:jc w:val="both"/>
        <w:rPr>
          <w:rFonts w:cs="David" w:hint="cs"/>
          <w:rtl/>
        </w:rPr>
      </w:pPr>
      <w:r>
        <w:rPr>
          <w:rFonts w:cs="David" w:hint="cs"/>
          <w:rtl/>
        </w:rPr>
        <w:tab/>
        <w:t xml:space="preserve">פה אחד אושר. </w:t>
      </w:r>
    </w:p>
    <w:p w14:paraId="4B29886F" w14:textId="77777777" w:rsidR="00F90CE0" w:rsidRDefault="00F90CE0" w:rsidP="00F90CE0">
      <w:pPr>
        <w:keepNext/>
        <w:bidi/>
        <w:jc w:val="both"/>
        <w:rPr>
          <w:rFonts w:cs="David" w:hint="cs"/>
          <w:rtl/>
        </w:rPr>
      </w:pPr>
    </w:p>
    <w:p w14:paraId="1363F420" w14:textId="77777777" w:rsidR="00F90CE0" w:rsidRDefault="00F90CE0" w:rsidP="00F90CE0">
      <w:pPr>
        <w:keepNext/>
        <w:bidi/>
        <w:jc w:val="both"/>
        <w:rPr>
          <w:rFonts w:cs="David" w:hint="cs"/>
          <w:rtl/>
        </w:rPr>
      </w:pPr>
      <w:r>
        <w:rPr>
          <w:rFonts w:cs="David" w:hint="cs"/>
          <w:rtl/>
        </w:rPr>
        <w:tab/>
        <w:t>אם כך, אנחנו עוברים לחלק שעניינו מצב חירום, ושבו עד כמה שאני מבין, בעצם אין שינויים של ממש, אלא עיקרו פשוט - - -</w:t>
      </w:r>
    </w:p>
    <w:p w14:paraId="7C993561" w14:textId="77777777" w:rsidR="00F90CE0" w:rsidRPr="00F1072E" w:rsidRDefault="00F90CE0" w:rsidP="00F90CE0">
      <w:pPr>
        <w:keepNext/>
        <w:bidi/>
        <w:jc w:val="both"/>
        <w:rPr>
          <w:rFonts w:cs="David" w:hint="cs"/>
          <w:rtl/>
        </w:rPr>
      </w:pPr>
    </w:p>
    <w:p w14:paraId="1CA1CE90" w14:textId="77777777" w:rsidR="00F90CE0" w:rsidRPr="00F1072E" w:rsidRDefault="00F90CE0" w:rsidP="00F90CE0">
      <w:pPr>
        <w:bidi/>
        <w:jc w:val="both"/>
        <w:rPr>
          <w:rFonts w:cs="David" w:hint="cs"/>
          <w:rtl/>
        </w:rPr>
      </w:pPr>
      <w:r w:rsidRPr="00F1072E">
        <w:rPr>
          <w:rFonts w:cs="David" w:hint="cs"/>
          <w:u w:val="single"/>
          <w:rtl/>
        </w:rPr>
        <w:t>ארבל אסטרחן:</w:t>
      </w:r>
    </w:p>
    <w:p w14:paraId="067E3BC3" w14:textId="77777777" w:rsidR="00F90CE0" w:rsidRPr="00F1072E" w:rsidRDefault="00F90CE0" w:rsidP="00F90CE0">
      <w:pPr>
        <w:bidi/>
        <w:jc w:val="both"/>
        <w:rPr>
          <w:rFonts w:cs="David" w:hint="cs"/>
          <w:rtl/>
        </w:rPr>
      </w:pPr>
    </w:p>
    <w:p w14:paraId="33C76C53"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הוא גם מבוסס מאוד על מה שקיים היום, עם ניסוחים קצת יותר טובים. היום הנושא של מצב חירום תקוע באמצע פרק החקיקה, פשוט תקוע באמצע. זה ייצא, זה גם הישג חשוב. אני אתן איזשהו </w:t>
      </w:r>
      <w:r w:rsidRPr="00F1072E">
        <w:rPr>
          <w:rFonts w:cs="David" w:hint="cs"/>
          <w:rtl/>
        </w:rPr>
        <w:t xml:space="preserve">רקע על הנושא שאנחנו מדברים עליו. מאז קום המדינה, יש בישראל מצב חירום, בתחילה </w:t>
      </w:r>
      <w:r>
        <w:rPr>
          <w:rFonts w:cs="David" w:hint="cs"/>
          <w:rtl/>
        </w:rPr>
        <w:t xml:space="preserve">זה היה לפי פקודת סדרי השלטון והמשפט, אחר כך זה נהיה לפי </w:t>
      </w:r>
      <w:r w:rsidRPr="00F1072E">
        <w:rPr>
          <w:rFonts w:cs="David" w:hint="cs"/>
          <w:rtl/>
        </w:rPr>
        <w:t>חוק</w:t>
      </w:r>
      <w:r>
        <w:rPr>
          <w:rFonts w:cs="David" w:hint="cs"/>
          <w:rtl/>
        </w:rPr>
        <w:t>-</w:t>
      </w:r>
      <w:r w:rsidRPr="00F1072E">
        <w:rPr>
          <w:rFonts w:cs="David" w:hint="cs"/>
          <w:rtl/>
        </w:rPr>
        <w:t xml:space="preserve">יסוד: הממשלה. </w:t>
      </w:r>
      <w:r>
        <w:rPr>
          <w:rFonts w:cs="David" w:hint="cs"/>
          <w:rtl/>
        </w:rPr>
        <w:t xml:space="preserve">בנוסח שבפניכם מצוטט סעיף 38 לחוק-יסוד: הממשלה, שאומר שאם הכנסת ראתה שקיים במדינה מצב של חירום, היא רשאית ביוזמתה או על פי הצעת הממשלה, להכריז על מצב חירום. ההכרזה היא על ידי הכנסת. תקופת תוקפה של ההכרזה לא תעלה על שנה, ואפשר לחזור ולהכריז. אגב, זה מה שקורה, כל שנה מכריזים. </w:t>
      </w:r>
    </w:p>
    <w:p w14:paraId="049386BF" w14:textId="77777777" w:rsidR="00F90CE0" w:rsidRDefault="00F90CE0" w:rsidP="00F90CE0">
      <w:pPr>
        <w:bidi/>
        <w:jc w:val="both"/>
        <w:rPr>
          <w:rFonts w:cs="David" w:hint="cs"/>
          <w:rtl/>
        </w:rPr>
      </w:pPr>
    </w:p>
    <w:p w14:paraId="2AA4F1A7" w14:textId="77777777" w:rsidR="00F90CE0" w:rsidRDefault="00F90CE0" w:rsidP="00F90CE0">
      <w:pPr>
        <w:bidi/>
        <w:jc w:val="both"/>
        <w:rPr>
          <w:rFonts w:cs="David" w:hint="cs"/>
          <w:rtl/>
        </w:rPr>
      </w:pPr>
      <w:r>
        <w:rPr>
          <w:rFonts w:cs="David" w:hint="cs"/>
          <w:rtl/>
        </w:rPr>
        <w:tab/>
        <w:t xml:space="preserve">סעיף (ג) אומר שאם "ראתה הממשלה שקיים מצב של חירום ושעקב דחיפות העניין יש להכריז על מצב חירום עוד לפני שניתן לכנס את הכנסת, רשאית היא להכריז על מצב חירום", זאת אומרת הממשלה, אבל תוקף של הכרזת ממשלה יפקע כעבור שבעה ימים, אם לא אושרה או בוטלה קודם על ידי הכנסת ברוב חבריה, ברוב של 61. </w:t>
      </w:r>
    </w:p>
    <w:p w14:paraId="14D76A37" w14:textId="77777777" w:rsidR="00F90CE0" w:rsidRDefault="00F90CE0" w:rsidP="00F90CE0">
      <w:pPr>
        <w:bidi/>
        <w:jc w:val="both"/>
        <w:rPr>
          <w:rFonts w:cs="David" w:hint="cs"/>
          <w:rtl/>
        </w:rPr>
      </w:pPr>
    </w:p>
    <w:p w14:paraId="27126B97" w14:textId="77777777" w:rsidR="00F90CE0" w:rsidRDefault="00F90CE0" w:rsidP="00F90CE0">
      <w:pPr>
        <w:bidi/>
        <w:jc w:val="both"/>
        <w:rPr>
          <w:rFonts w:cs="David" w:hint="cs"/>
          <w:rtl/>
        </w:rPr>
      </w:pPr>
      <w:r>
        <w:rPr>
          <w:rFonts w:cs="David" w:hint="cs"/>
          <w:rtl/>
        </w:rPr>
        <w:tab/>
        <w:t xml:space="preserve">אחר כך סעיף (ד) אומר לנו שההכרזות יפורסמו ברשומות, ושהכנסת רשאית בכל עת לבטל הכרזה. </w:t>
      </w:r>
    </w:p>
    <w:p w14:paraId="08B64EC2" w14:textId="77777777" w:rsidR="00F90CE0" w:rsidRDefault="00F90CE0" w:rsidP="00F90CE0">
      <w:pPr>
        <w:bidi/>
        <w:jc w:val="both"/>
        <w:rPr>
          <w:rFonts w:cs="David" w:hint="cs"/>
          <w:rtl/>
        </w:rPr>
      </w:pPr>
    </w:p>
    <w:p w14:paraId="54F82637"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זו הוראה שקיימת בחוק היסוד. </w:t>
      </w:r>
      <w:r w:rsidRPr="00F1072E">
        <w:rPr>
          <w:rFonts w:cs="David" w:hint="cs"/>
          <w:rtl/>
        </w:rPr>
        <w:t>בשנת 1998 תוקן תקנון הכנסת</w:t>
      </w:r>
      <w:r>
        <w:rPr>
          <w:rFonts w:cs="David" w:hint="cs"/>
          <w:rtl/>
        </w:rPr>
        <w:t xml:space="preserve"> בהוראות האלה, שנמצאות באמצע פרק החקיקה</w:t>
      </w:r>
      <w:r w:rsidRPr="00F1072E">
        <w:rPr>
          <w:rFonts w:cs="David" w:hint="cs"/>
          <w:rtl/>
        </w:rPr>
        <w:t>. נקבעו בו סעיפים, והחידוש העיקרי בתקנון</w:t>
      </w:r>
      <w:r>
        <w:rPr>
          <w:rFonts w:cs="David" w:hint="cs"/>
          <w:rtl/>
        </w:rPr>
        <w:t xml:space="preserve"> הקיים, שמועבר גם לנוסח שמייד נראה, </w:t>
      </w:r>
      <w:r w:rsidRPr="00F1072E">
        <w:rPr>
          <w:rFonts w:cs="David" w:hint="cs"/>
          <w:rtl/>
        </w:rPr>
        <w:t xml:space="preserve">זה שוועדה משותפת של ועדת </w:t>
      </w:r>
      <w:r>
        <w:rPr>
          <w:rFonts w:cs="David" w:hint="cs"/>
          <w:rtl/>
        </w:rPr>
        <w:t>ה</w:t>
      </w:r>
      <w:r w:rsidRPr="00F1072E">
        <w:rPr>
          <w:rFonts w:cs="David" w:hint="cs"/>
          <w:rtl/>
        </w:rPr>
        <w:t xml:space="preserve">חוקה, חוק ומשפט וועדת </w:t>
      </w:r>
      <w:r>
        <w:rPr>
          <w:rFonts w:cs="David" w:hint="cs"/>
          <w:rtl/>
        </w:rPr>
        <w:t>ה</w:t>
      </w:r>
      <w:r w:rsidRPr="00F1072E">
        <w:rPr>
          <w:rFonts w:cs="David" w:hint="cs"/>
          <w:rtl/>
        </w:rPr>
        <w:t>חוץ ו</w:t>
      </w:r>
      <w:r>
        <w:rPr>
          <w:rFonts w:cs="David" w:hint="cs"/>
          <w:rtl/>
        </w:rPr>
        <w:t>ה</w:t>
      </w:r>
      <w:r w:rsidRPr="00F1072E">
        <w:rPr>
          <w:rFonts w:cs="David" w:hint="cs"/>
          <w:rtl/>
        </w:rPr>
        <w:t xml:space="preserve">ביטחון </w:t>
      </w:r>
      <w:r>
        <w:rPr>
          <w:rFonts w:cs="David" w:hint="cs"/>
          <w:rtl/>
        </w:rPr>
        <w:t>תביא בפני הכנסת הצעה להעריך את מצב החירום, או להכריז מלכתחילה או לבטל, זאת אומרת:</w:t>
      </w:r>
      <w:r w:rsidRPr="00F1072E">
        <w:rPr>
          <w:rFonts w:cs="David" w:hint="cs"/>
          <w:rtl/>
        </w:rPr>
        <w:t xml:space="preserve"> זה לא יהיה סתם מישהו שבא בפני הכנסת, אלא </w:t>
      </w:r>
      <w:r>
        <w:rPr>
          <w:rFonts w:cs="David" w:hint="cs"/>
          <w:rtl/>
        </w:rPr>
        <w:t xml:space="preserve">תהיה </w:t>
      </w:r>
      <w:r w:rsidRPr="00F1072E">
        <w:rPr>
          <w:rFonts w:cs="David" w:hint="cs"/>
          <w:rtl/>
        </w:rPr>
        <w:t>קודם עבודת הכנה</w:t>
      </w:r>
      <w:r>
        <w:rPr>
          <w:rFonts w:cs="David" w:hint="cs"/>
          <w:rtl/>
        </w:rPr>
        <w:t xml:space="preserve"> בוועדה המשותפת. היא </w:t>
      </w:r>
      <w:r w:rsidRPr="00F1072E">
        <w:rPr>
          <w:rFonts w:cs="David" w:hint="cs"/>
          <w:rtl/>
        </w:rPr>
        <w:t xml:space="preserve">תבחן את הצורך להכריז ואת כל הנושאים הרלוונטיים. </w:t>
      </w:r>
    </w:p>
    <w:p w14:paraId="4EDEFF98" w14:textId="77777777" w:rsidR="00F90CE0" w:rsidRPr="00F1072E" w:rsidRDefault="00F90CE0" w:rsidP="00F90CE0">
      <w:pPr>
        <w:bidi/>
        <w:jc w:val="both"/>
        <w:rPr>
          <w:rFonts w:cs="David" w:hint="cs"/>
          <w:rtl/>
        </w:rPr>
      </w:pPr>
    </w:p>
    <w:p w14:paraId="5C004E79"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12CF5326" w14:textId="77777777" w:rsidR="00F90CE0" w:rsidRPr="00F1072E" w:rsidRDefault="00F90CE0" w:rsidP="00F90CE0">
      <w:pPr>
        <w:bidi/>
        <w:jc w:val="both"/>
        <w:rPr>
          <w:rFonts w:cs="David" w:hint="cs"/>
          <w:rtl/>
        </w:rPr>
      </w:pPr>
    </w:p>
    <w:p w14:paraId="36B58E74" w14:textId="77777777" w:rsidR="00F90CE0" w:rsidRPr="00F1072E" w:rsidRDefault="00F90CE0" w:rsidP="00F90CE0">
      <w:pPr>
        <w:bidi/>
        <w:jc w:val="both"/>
        <w:rPr>
          <w:rFonts w:cs="David" w:hint="cs"/>
          <w:rtl/>
        </w:rPr>
      </w:pPr>
      <w:r w:rsidRPr="00F1072E">
        <w:rPr>
          <w:rFonts w:cs="David" w:hint="cs"/>
          <w:rtl/>
        </w:rPr>
        <w:tab/>
        <w:t xml:space="preserve"> מי פונה לוועדה המשותפת?</w:t>
      </w:r>
      <w:r>
        <w:rPr>
          <w:rFonts w:cs="David" w:hint="cs"/>
          <w:rtl/>
        </w:rPr>
        <w:t xml:space="preserve"> הממשלה?</w:t>
      </w:r>
    </w:p>
    <w:p w14:paraId="6E26D413" w14:textId="77777777" w:rsidR="00F90CE0" w:rsidRPr="00F1072E" w:rsidRDefault="00F90CE0" w:rsidP="00F90CE0">
      <w:pPr>
        <w:bidi/>
        <w:jc w:val="both"/>
        <w:rPr>
          <w:rFonts w:cs="David" w:hint="cs"/>
          <w:rtl/>
        </w:rPr>
      </w:pPr>
    </w:p>
    <w:p w14:paraId="62A2D83C" w14:textId="77777777" w:rsidR="00F90CE0" w:rsidRPr="00F1072E" w:rsidRDefault="00F90CE0" w:rsidP="00F90CE0">
      <w:pPr>
        <w:bidi/>
        <w:jc w:val="both"/>
        <w:rPr>
          <w:rFonts w:cs="David" w:hint="cs"/>
          <w:rtl/>
        </w:rPr>
      </w:pPr>
      <w:r w:rsidRPr="00F1072E">
        <w:rPr>
          <w:rFonts w:cs="David" w:hint="cs"/>
          <w:u w:val="single"/>
          <w:rtl/>
        </w:rPr>
        <w:t>ארבל אסטרחן:</w:t>
      </w:r>
    </w:p>
    <w:p w14:paraId="1C4E4F0A" w14:textId="77777777" w:rsidR="00F90CE0" w:rsidRPr="00F1072E" w:rsidRDefault="00F90CE0" w:rsidP="00F90CE0">
      <w:pPr>
        <w:bidi/>
        <w:jc w:val="both"/>
        <w:rPr>
          <w:rFonts w:cs="David" w:hint="cs"/>
          <w:rtl/>
        </w:rPr>
      </w:pPr>
    </w:p>
    <w:p w14:paraId="033AF2ED" w14:textId="77777777" w:rsidR="00F90CE0" w:rsidRDefault="00F90CE0" w:rsidP="00F90CE0">
      <w:pPr>
        <w:bidi/>
        <w:jc w:val="both"/>
        <w:rPr>
          <w:rFonts w:cs="David" w:hint="cs"/>
          <w:rtl/>
        </w:rPr>
      </w:pPr>
      <w:r w:rsidRPr="00F1072E">
        <w:rPr>
          <w:rFonts w:cs="David" w:hint="cs"/>
          <w:rtl/>
        </w:rPr>
        <w:tab/>
      </w:r>
      <w:r>
        <w:rPr>
          <w:rFonts w:cs="David" w:hint="cs"/>
          <w:rtl/>
        </w:rPr>
        <w:t xml:space="preserve">או הממשלה או 30 חברי כנסת, יש לזה הסכמה שקיימת גם היום ונשארה גם במה שמוצע. </w:t>
      </w:r>
    </w:p>
    <w:p w14:paraId="07861BBC" w14:textId="77777777" w:rsidR="00F90CE0" w:rsidRDefault="00F90CE0" w:rsidP="00F90CE0">
      <w:pPr>
        <w:bidi/>
        <w:jc w:val="both"/>
        <w:rPr>
          <w:rFonts w:cs="David" w:hint="cs"/>
          <w:rtl/>
        </w:rPr>
      </w:pPr>
    </w:p>
    <w:p w14:paraId="3EE2A02A" w14:textId="77777777" w:rsidR="00F90CE0" w:rsidRPr="00F1072E" w:rsidRDefault="00F90CE0" w:rsidP="00F90CE0">
      <w:pPr>
        <w:bidi/>
        <w:ind w:firstLine="720"/>
        <w:jc w:val="both"/>
        <w:rPr>
          <w:rFonts w:cs="David" w:hint="cs"/>
          <w:rtl/>
        </w:rPr>
      </w:pPr>
      <w:r w:rsidRPr="00F1072E">
        <w:rPr>
          <w:rFonts w:cs="David" w:hint="cs"/>
          <w:rtl/>
        </w:rPr>
        <w:t xml:space="preserve">היום חוק היסוד </w:t>
      </w:r>
      <w:r>
        <w:rPr>
          <w:rFonts w:cs="David" w:hint="cs"/>
          <w:rtl/>
        </w:rPr>
        <w:t xml:space="preserve">רק אומר שהכנסת יכולה להכריז מצב חירום, הוא </w:t>
      </w:r>
      <w:r w:rsidRPr="00F1072E">
        <w:rPr>
          <w:rFonts w:cs="David" w:hint="cs"/>
          <w:rtl/>
        </w:rPr>
        <w:t xml:space="preserve">לא אומר מה זה מצב חירום, באיזה הקשר זה ניתן. </w:t>
      </w:r>
      <w:r>
        <w:rPr>
          <w:rFonts w:cs="David" w:hint="cs"/>
          <w:rtl/>
        </w:rPr>
        <w:t xml:space="preserve">זה באמת לא כתוב בשום מקום. </w:t>
      </w:r>
      <w:r w:rsidRPr="00F1072E">
        <w:rPr>
          <w:rFonts w:cs="David" w:hint="cs"/>
          <w:rtl/>
        </w:rPr>
        <w:t xml:space="preserve">אפשר אולי ללמוד מהצעת חוק יסוד: החקיקה, שהממשלה הגישה בשנת 93' ושם </w:t>
      </w:r>
      <w:r>
        <w:rPr>
          <w:rFonts w:cs="David" w:hint="cs"/>
          <w:rtl/>
        </w:rPr>
        <w:t xml:space="preserve">היא </w:t>
      </w:r>
      <w:r w:rsidRPr="00F1072E">
        <w:rPr>
          <w:rFonts w:cs="David" w:hint="cs"/>
          <w:rtl/>
        </w:rPr>
        <w:t xml:space="preserve">ניסתה להגדיר מה הוא מצב חירום </w:t>
      </w:r>
      <w:r>
        <w:rPr>
          <w:rFonts w:cs="David" w:hint="cs"/>
          <w:rtl/>
        </w:rPr>
        <w:t xml:space="preserve">כמצב או אירוע שיש בו חשש לפגיעה חמורה בביטחון המדינה, בסדר הציבורי או בשלום הציבור מחמת אחד או יותר מאלה: מלחמה או פעולות איבה צבאיות, </w:t>
      </w:r>
      <w:r w:rsidRPr="00F1072E">
        <w:rPr>
          <w:rFonts w:cs="David" w:hint="cs"/>
          <w:rtl/>
        </w:rPr>
        <w:t>אסון טבע, מגיפה או מפגע סביבתי</w:t>
      </w:r>
      <w:r>
        <w:rPr>
          <w:rFonts w:cs="David" w:hint="cs"/>
          <w:rtl/>
        </w:rPr>
        <w:t xml:space="preserve"> בהיקף נרחב, התקוממות מזוינת, מלחמת אזרחים</w:t>
      </w:r>
      <w:r w:rsidRPr="00F1072E">
        <w:rPr>
          <w:rFonts w:cs="David" w:hint="cs"/>
          <w:rtl/>
        </w:rPr>
        <w:t xml:space="preserve">, מרי, מהומות, משבר חמור </w:t>
      </w:r>
      <w:r>
        <w:rPr>
          <w:rFonts w:cs="David" w:hint="cs"/>
          <w:rtl/>
        </w:rPr>
        <w:t xml:space="preserve">בכלכלת המדינה </w:t>
      </w:r>
      <w:r w:rsidRPr="00F1072E">
        <w:rPr>
          <w:rFonts w:cs="David" w:hint="cs"/>
          <w:rtl/>
        </w:rPr>
        <w:t>או שי</w:t>
      </w:r>
      <w:r>
        <w:rPr>
          <w:rFonts w:cs="David" w:hint="cs"/>
          <w:rtl/>
        </w:rPr>
        <w:t>בו</w:t>
      </w:r>
      <w:r w:rsidRPr="00F1072E">
        <w:rPr>
          <w:rFonts w:cs="David" w:hint="cs"/>
          <w:rtl/>
        </w:rPr>
        <w:t>ש חמור</w:t>
      </w:r>
      <w:r>
        <w:rPr>
          <w:rFonts w:cs="David" w:hint="cs"/>
          <w:rtl/>
        </w:rPr>
        <w:t xml:space="preserve"> באספקה ובמתן שירותים חיוניים לציבור</w:t>
      </w:r>
      <w:r w:rsidRPr="00F1072E">
        <w:rPr>
          <w:rFonts w:cs="David" w:hint="cs"/>
          <w:rtl/>
        </w:rPr>
        <w:t>. כך רצו להגדיר את זה. זאת הצעת חוק יסוד: החקיקה מ-93'</w:t>
      </w:r>
      <w:r>
        <w:rPr>
          <w:rFonts w:cs="David" w:hint="cs"/>
          <w:rtl/>
        </w:rPr>
        <w:t>, אבל אנחנו יכולים ללמוד מההוראות האלה מה הוא מצב החירום שעליו חשבו</w:t>
      </w:r>
      <w:r w:rsidRPr="00F1072E">
        <w:rPr>
          <w:rFonts w:cs="David" w:hint="cs"/>
          <w:rtl/>
        </w:rPr>
        <w:t xml:space="preserve">. </w:t>
      </w:r>
    </w:p>
    <w:p w14:paraId="172743D1" w14:textId="77777777" w:rsidR="00F90CE0" w:rsidRPr="00F1072E" w:rsidRDefault="00F90CE0" w:rsidP="00F90CE0">
      <w:pPr>
        <w:bidi/>
        <w:jc w:val="both"/>
        <w:rPr>
          <w:rFonts w:cs="David" w:hint="cs"/>
          <w:rtl/>
        </w:rPr>
      </w:pPr>
    </w:p>
    <w:p w14:paraId="586167F0"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אמרנו שאפשר להכריז, הכנסת יכולה להכריז. </w:t>
      </w:r>
      <w:r w:rsidRPr="00F1072E">
        <w:rPr>
          <w:rFonts w:cs="David" w:hint="cs"/>
          <w:rtl/>
        </w:rPr>
        <w:t xml:space="preserve">להכרזה יש כמה השלכות. קודם כל, סעיף 39 </w:t>
      </w:r>
      <w:r>
        <w:rPr>
          <w:rFonts w:cs="David" w:hint="cs"/>
          <w:rtl/>
        </w:rPr>
        <w:t xml:space="preserve">לחוק היסוד, חלק ממנו מופיע </w:t>
      </w:r>
      <w:r w:rsidRPr="00F1072E">
        <w:rPr>
          <w:rFonts w:cs="David" w:hint="cs"/>
          <w:rtl/>
        </w:rPr>
        <w:t>בנוסח שלפניכם</w:t>
      </w:r>
      <w:r>
        <w:rPr>
          <w:rFonts w:cs="David" w:hint="cs"/>
          <w:rtl/>
        </w:rPr>
        <w:t>. הוא</w:t>
      </w:r>
      <w:r w:rsidRPr="00F1072E">
        <w:rPr>
          <w:rFonts w:cs="David" w:hint="cs"/>
          <w:rtl/>
        </w:rPr>
        <w:t xml:space="preserve"> מדבר על תקנות שעת חירום</w:t>
      </w:r>
      <w:r>
        <w:rPr>
          <w:rFonts w:cs="David" w:hint="cs"/>
          <w:rtl/>
        </w:rPr>
        <w:t>, שגם את זה אנחנו צריכים להזכיר באותה דרך בתקנון</w:t>
      </w:r>
      <w:r w:rsidRPr="00F1072E">
        <w:rPr>
          <w:rFonts w:cs="David" w:hint="cs"/>
          <w:rtl/>
        </w:rPr>
        <w:t xml:space="preserve">. </w:t>
      </w:r>
      <w:r>
        <w:rPr>
          <w:rFonts w:cs="David" w:hint="cs"/>
          <w:rtl/>
        </w:rPr>
        <w:t xml:space="preserve">הוא אומר שבמצב חירום </w:t>
      </w:r>
      <w:r w:rsidRPr="00F1072E">
        <w:rPr>
          <w:rFonts w:cs="David" w:hint="cs"/>
          <w:rtl/>
        </w:rPr>
        <w:t xml:space="preserve">הממשלה </w:t>
      </w:r>
      <w:r>
        <w:rPr>
          <w:rFonts w:cs="David" w:hint="cs"/>
          <w:rtl/>
        </w:rPr>
        <w:t xml:space="preserve">יכולה להתקין תקנות שעת חירום, כדי להגן על המדינה, ביטחון הציבור, קיום האספקה והשירותים החיוניים. הממשלה, בכובע שלה כרשות המבצעת, </w:t>
      </w:r>
      <w:r w:rsidRPr="00F1072E">
        <w:rPr>
          <w:rFonts w:cs="David" w:hint="cs"/>
          <w:rtl/>
        </w:rPr>
        <w:t xml:space="preserve">מתקינה תקנות שעת חירום, שמונחות על שולחן ועדת החוץ והביטחון, והן יכולות לשנות כל חוק, </w:t>
      </w:r>
      <w:r>
        <w:rPr>
          <w:rFonts w:cs="David" w:hint="cs"/>
          <w:rtl/>
        </w:rPr>
        <w:t xml:space="preserve">להפקיע זמנית את תוקפו או לקבוע בו תנאים, </w:t>
      </w:r>
      <w:r w:rsidRPr="00F1072E">
        <w:rPr>
          <w:rFonts w:cs="David" w:hint="cs"/>
          <w:rtl/>
        </w:rPr>
        <w:t>וכן להטיל או להגדיל</w:t>
      </w:r>
      <w:r>
        <w:rPr>
          <w:rFonts w:cs="David" w:hint="cs"/>
          <w:rtl/>
        </w:rPr>
        <w:t xml:space="preserve"> מסים או תשלומי חובה, והכול זולת אם אין הוראה אחרת בחוק</w:t>
      </w:r>
      <w:r w:rsidRPr="00F1072E">
        <w:rPr>
          <w:rFonts w:cs="David" w:hint="cs"/>
          <w:rtl/>
        </w:rPr>
        <w:t xml:space="preserve">. </w:t>
      </w:r>
      <w:r>
        <w:rPr>
          <w:rFonts w:cs="David" w:hint="cs"/>
          <w:rtl/>
        </w:rPr>
        <w:t xml:space="preserve">תקנות כאלה, </w:t>
      </w:r>
      <w:r w:rsidRPr="00F1072E">
        <w:rPr>
          <w:rFonts w:cs="David" w:hint="cs"/>
          <w:rtl/>
        </w:rPr>
        <w:t>התוקף שלהן פוקע כעבור שלושה חודשים</w:t>
      </w:r>
      <w:r>
        <w:rPr>
          <w:rFonts w:cs="David" w:hint="cs"/>
          <w:rtl/>
        </w:rPr>
        <w:t>, אלא אם הן הוארכו בחוק</w:t>
      </w:r>
      <w:r w:rsidRPr="00F1072E">
        <w:rPr>
          <w:rFonts w:cs="David" w:hint="cs"/>
          <w:rtl/>
        </w:rPr>
        <w:t xml:space="preserve"> או </w:t>
      </w:r>
      <w:r>
        <w:rPr>
          <w:rFonts w:cs="David" w:hint="cs"/>
          <w:rtl/>
        </w:rPr>
        <w:t xml:space="preserve">בוטלו על ידי הכנסת בחוק או </w:t>
      </w:r>
      <w:r w:rsidRPr="00F1072E">
        <w:rPr>
          <w:rFonts w:cs="David" w:hint="cs"/>
          <w:rtl/>
        </w:rPr>
        <w:t xml:space="preserve">בהחלטה של הכנסת. </w:t>
      </w:r>
    </w:p>
    <w:p w14:paraId="2BDD592D" w14:textId="77777777" w:rsidR="00F90CE0" w:rsidRDefault="00F90CE0" w:rsidP="00F90CE0">
      <w:pPr>
        <w:bidi/>
        <w:jc w:val="both"/>
        <w:rPr>
          <w:rFonts w:cs="David" w:hint="cs"/>
          <w:rtl/>
        </w:rPr>
      </w:pPr>
    </w:p>
    <w:p w14:paraId="65B2D7E8" w14:textId="77777777" w:rsidR="00F90CE0" w:rsidRDefault="00F90CE0" w:rsidP="00F90CE0">
      <w:pPr>
        <w:bidi/>
        <w:jc w:val="both"/>
        <w:rPr>
          <w:rFonts w:cs="David" w:hint="cs"/>
          <w:rtl/>
        </w:rPr>
      </w:pPr>
      <w:r>
        <w:rPr>
          <w:rFonts w:cs="David" w:hint="cs"/>
          <w:u w:val="single"/>
          <w:rtl/>
        </w:rPr>
        <w:t>אורי בנק:</w:t>
      </w:r>
    </w:p>
    <w:p w14:paraId="1911C0D7" w14:textId="77777777" w:rsidR="00F90CE0" w:rsidRDefault="00F90CE0" w:rsidP="00F90CE0">
      <w:pPr>
        <w:bidi/>
        <w:jc w:val="both"/>
        <w:rPr>
          <w:rFonts w:cs="David" w:hint="cs"/>
          <w:rtl/>
        </w:rPr>
      </w:pPr>
    </w:p>
    <w:p w14:paraId="591FBE9D" w14:textId="77777777" w:rsidR="00F90CE0" w:rsidRPr="00F1072E" w:rsidRDefault="00F90CE0" w:rsidP="00F90CE0">
      <w:pPr>
        <w:bidi/>
        <w:jc w:val="both"/>
        <w:rPr>
          <w:rFonts w:cs="David" w:hint="cs"/>
          <w:rtl/>
        </w:rPr>
      </w:pPr>
      <w:r>
        <w:rPr>
          <w:rFonts w:cs="David" w:hint="cs"/>
          <w:rtl/>
        </w:rPr>
        <w:tab/>
      </w:r>
      <w:r w:rsidRPr="00F1072E">
        <w:rPr>
          <w:rFonts w:cs="David" w:hint="cs"/>
          <w:rtl/>
        </w:rPr>
        <w:t xml:space="preserve">הן מונחות ולא צריכות להיות מאושרות. </w:t>
      </w:r>
    </w:p>
    <w:p w14:paraId="31E063F4" w14:textId="77777777" w:rsidR="00F90CE0" w:rsidRPr="00F1072E" w:rsidRDefault="00F90CE0" w:rsidP="00F90CE0">
      <w:pPr>
        <w:bidi/>
        <w:jc w:val="both"/>
        <w:rPr>
          <w:rFonts w:cs="David" w:hint="cs"/>
          <w:rtl/>
        </w:rPr>
      </w:pPr>
    </w:p>
    <w:p w14:paraId="08675618" w14:textId="77777777" w:rsidR="00F90CE0" w:rsidRPr="00F1072E" w:rsidRDefault="00F90CE0" w:rsidP="00F90CE0">
      <w:pPr>
        <w:bidi/>
        <w:jc w:val="both"/>
        <w:rPr>
          <w:rFonts w:cs="David" w:hint="cs"/>
          <w:rtl/>
        </w:rPr>
      </w:pPr>
      <w:r w:rsidRPr="00F1072E">
        <w:rPr>
          <w:rFonts w:cs="David" w:hint="cs"/>
          <w:u w:val="single"/>
          <w:rtl/>
        </w:rPr>
        <w:t>ארבל אסטרחן:</w:t>
      </w:r>
    </w:p>
    <w:p w14:paraId="7F5E9102" w14:textId="77777777" w:rsidR="00F90CE0" w:rsidRPr="00F1072E" w:rsidRDefault="00F90CE0" w:rsidP="00F90CE0">
      <w:pPr>
        <w:bidi/>
        <w:jc w:val="both"/>
        <w:rPr>
          <w:rFonts w:cs="David" w:hint="cs"/>
          <w:rtl/>
        </w:rPr>
      </w:pPr>
    </w:p>
    <w:p w14:paraId="69EE0611" w14:textId="77777777" w:rsidR="00F90CE0" w:rsidRDefault="00F90CE0" w:rsidP="00F90CE0">
      <w:pPr>
        <w:bidi/>
        <w:jc w:val="both"/>
        <w:rPr>
          <w:rFonts w:cs="David" w:hint="cs"/>
          <w:rtl/>
        </w:rPr>
      </w:pPr>
      <w:r w:rsidRPr="00F1072E">
        <w:rPr>
          <w:rFonts w:cs="David" w:hint="cs"/>
          <w:rtl/>
        </w:rPr>
        <w:tab/>
      </w:r>
      <w:r>
        <w:rPr>
          <w:rFonts w:cs="David" w:hint="cs"/>
          <w:rtl/>
        </w:rPr>
        <w:t xml:space="preserve">נכון, אבל אז הן פוקעות אחרי שלושה חודשים. </w:t>
      </w:r>
    </w:p>
    <w:p w14:paraId="6B6B9C41" w14:textId="77777777" w:rsidR="00F90CE0" w:rsidRDefault="00F90CE0" w:rsidP="00F90CE0">
      <w:pPr>
        <w:bidi/>
        <w:jc w:val="both"/>
        <w:rPr>
          <w:rFonts w:cs="David" w:hint="cs"/>
          <w:rtl/>
        </w:rPr>
      </w:pPr>
    </w:p>
    <w:p w14:paraId="1A5660E7" w14:textId="77777777" w:rsidR="00F90CE0" w:rsidRPr="00F1072E" w:rsidRDefault="00F90CE0" w:rsidP="00F90CE0">
      <w:pPr>
        <w:bidi/>
        <w:ind w:firstLine="720"/>
        <w:jc w:val="both"/>
        <w:rPr>
          <w:rFonts w:cs="David" w:hint="cs"/>
          <w:rtl/>
        </w:rPr>
      </w:pPr>
      <w:r>
        <w:rPr>
          <w:rFonts w:cs="David" w:hint="cs"/>
          <w:rtl/>
        </w:rPr>
        <w:t xml:space="preserve">הכרזה על מצב חירום, יש לה שתי השלכות עיקריות. </w:t>
      </w:r>
    </w:p>
    <w:p w14:paraId="7ED037FC" w14:textId="77777777" w:rsidR="00F90CE0" w:rsidRPr="00F1072E" w:rsidRDefault="00F90CE0" w:rsidP="00F90CE0">
      <w:pPr>
        <w:bidi/>
        <w:jc w:val="both"/>
        <w:rPr>
          <w:rFonts w:cs="David" w:hint="cs"/>
          <w:rtl/>
        </w:rPr>
      </w:pPr>
    </w:p>
    <w:p w14:paraId="1500B5FC"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57524CB4" w14:textId="77777777" w:rsidR="00F90CE0" w:rsidRPr="00F1072E" w:rsidRDefault="00F90CE0" w:rsidP="00F90CE0">
      <w:pPr>
        <w:bidi/>
        <w:jc w:val="both"/>
        <w:rPr>
          <w:rFonts w:cs="David" w:hint="cs"/>
          <w:rtl/>
        </w:rPr>
      </w:pPr>
    </w:p>
    <w:p w14:paraId="0B556C29" w14:textId="77777777" w:rsidR="00F90CE0" w:rsidRPr="00F1072E" w:rsidRDefault="00F90CE0" w:rsidP="00F90CE0">
      <w:pPr>
        <w:bidi/>
        <w:jc w:val="both"/>
        <w:rPr>
          <w:rFonts w:cs="David" w:hint="cs"/>
          <w:rtl/>
        </w:rPr>
      </w:pPr>
      <w:r w:rsidRPr="00F1072E">
        <w:rPr>
          <w:rFonts w:cs="David" w:hint="cs"/>
          <w:rtl/>
        </w:rPr>
        <w:tab/>
        <w:t>המליאה לא מצביעה על זה? הממשלה החליטה על שלושה חודשים - - -</w:t>
      </w:r>
    </w:p>
    <w:p w14:paraId="67232168" w14:textId="77777777" w:rsidR="00F90CE0" w:rsidRPr="00F1072E" w:rsidRDefault="00F90CE0" w:rsidP="00F90CE0">
      <w:pPr>
        <w:bidi/>
        <w:jc w:val="both"/>
        <w:rPr>
          <w:rFonts w:cs="David" w:hint="cs"/>
          <w:rtl/>
        </w:rPr>
      </w:pPr>
    </w:p>
    <w:p w14:paraId="49C57BAE" w14:textId="77777777" w:rsidR="00F90CE0" w:rsidRPr="00F1072E" w:rsidRDefault="00F90CE0" w:rsidP="00F90CE0">
      <w:pPr>
        <w:bidi/>
        <w:jc w:val="both"/>
        <w:rPr>
          <w:rFonts w:cs="David" w:hint="cs"/>
          <w:rtl/>
        </w:rPr>
      </w:pPr>
      <w:r w:rsidRPr="00F1072E">
        <w:rPr>
          <w:rFonts w:cs="David" w:hint="cs"/>
          <w:u w:val="single"/>
          <w:rtl/>
        </w:rPr>
        <w:t>ארבל אסטרחן:</w:t>
      </w:r>
    </w:p>
    <w:p w14:paraId="3826A771" w14:textId="77777777" w:rsidR="00F90CE0" w:rsidRPr="00F1072E" w:rsidRDefault="00F90CE0" w:rsidP="00F90CE0">
      <w:pPr>
        <w:bidi/>
        <w:jc w:val="both"/>
        <w:rPr>
          <w:rFonts w:cs="David" w:hint="cs"/>
          <w:rtl/>
        </w:rPr>
      </w:pPr>
    </w:p>
    <w:p w14:paraId="3DF25CBD"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התקינה תקנות. </w:t>
      </w:r>
    </w:p>
    <w:p w14:paraId="15DC8B77" w14:textId="77777777" w:rsidR="00F90CE0" w:rsidRDefault="00F90CE0" w:rsidP="00F90CE0">
      <w:pPr>
        <w:bidi/>
        <w:jc w:val="both"/>
        <w:rPr>
          <w:rFonts w:cs="David" w:hint="cs"/>
          <w:rtl/>
        </w:rPr>
      </w:pPr>
    </w:p>
    <w:p w14:paraId="48DF0EAD" w14:textId="77777777" w:rsidR="00F90CE0" w:rsidRDefault="00F90CE0" w:rsidP="00F90CE0">
      <w:pPr>
        <w:bidi/>
        <w:jc w:val="both"/>
        <w:rPr>
          <w:rFonts w:cs="David" w:hint="cs"/>
          <w:rtl/>
        </w:rPr>
      </w:pPr>
      <w:r>
        <w:rPr>
          <w:rFonts w:cs="David" w:hint="cs"/>
          <w:u w:val="single"/>
          <w:rtl/>
        </w:rPr>
        <w:t>רונית חייקין:</w:t>
      </w:r>
    </w:p>
    <w:p w14:paraId="3042D066" w14:textId="77777777" w:rsidR="00F90CE0" w:rsidRDefault="00F90CE0" w:rsidP="00F90CE0">
      <w:pPr>
        <w:bidi/>
        <w:jc w:val="both"/>
        <w:rPr>
          <w:rFonts w:cs="David" w:hint="cs"/>
          <w:rtl/>
        </w:rPr>
      </w:pPr>
    </w:p>
    <w:p w14:paraId="0E41B2D2" w14:textId="77777777" w:rsidR="00F90CE0" w:rsidRDefault="00F90CE0" w:rsidP="00F90CE0">
      <w:pPr>
        <w:bidi/>
        <w:jc w:val="both"/>
        <w:rPr>
          <w:rFonts w:cs="David" w:hint="cs"/>
          <w:rtl/>
        </w:rPr>
      </w:pPr>
      <w:r>
        <w:rPr>
          <w:rFonts w:cs="David" w:hint="cs"/>
          <w:rtl/>
        </w:rPr>
        <w:tab/>
        <w:t>ואין שום הצבעה?</w:t>
      </w:r>
    </w:p>
    <w:p w14:paraId="0975ECFF" w14:textId="77777777" w:rsidR="00F90CE0" w:rsidRDefault="00F90CE0" w:rsidP="00F90CE0">
      <w:pPr>
        <w:bidi/>
        <w:jc w:val="both"/>
        <w:rPr>
          <w:rFonts w:cs="David" w:hint="cs"/>
          <w:rtl/>
        </w:rPr>
      </w:pPr>
    </w:p>
    <w:p w14:paraId="0C11A9CA" w14:textId="77777777" w:rsidR="00F90CE0" w:rsidRPr="00A044D1" w:rsidRDefault="00F90CE0" w:rsidP="00F90CE0">
      <w:pPr>
        <w:bidi/>
        <w:jc w:val="both"/>
        <w:rPr>
          <w:rFonts w:cs="David" w:hint="cs"/>
          <w:rtl/>
        </w:rPr>
      </w:pPr>
      <w:r w:rsidRPr="00A044D1">
        <w:rPr>
          <w:rFonts w:cs="David" w:hint="cs"/>
          <w:u w:val="single"/>
          <w:rtl/>
        </w:rPr>
        <w:t>ארבל אסטרחן:</w:t>
      </w:r>
    </w:p>
    <w:p w14:paraId="1CAB51DF" w14:textId="77777777" w:rsidR="00F90CE0" w:rsidRDefault="00F90CE0" w:rsidP="00F90CE0">
      <w:pPr>
        <w:bidi/>
        <w:jc w:val="both"/>
        <w:rPr>
          <w:rFonts w:cs="David" w:hint="cs"/>
          <w:sz w:val="28"/>
          <w:szCs w:val="28"/>
          <w:rtl/>
        </w:rPr>
      </w:pPr>
    </w:p>
    <w:p w14:paraId="7370A748"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לא. </w:t>
      </w:r>
    </w:p>
    <w:p w14:paraId="43CE7C1A" w14:textId="77777777" w:rsidR="00F90CE0" w:rsidRDefault="00F90CE0" w:rsidP="00F90CE0">
      <w:pPr>
        <w:bidi/>
        <w:jc w:val="both"/>
        <w:rPr>
          <w:rFonts w:cs="David" w:hint="cs"/>
          <w:u w:val="single"/>
          <w:rtl/>
        </w:rPr>
      </w:pPr>
    </w:p>
    <w:p w14:paraId="637BD087" w14:textId="77777777" w:rsidR="00F90CE0" w:rsidRDefault="00F90CE0" w:rsidP="00F90CE0">
      <w:pPr>
        <w:bidi/>
        <w:jc w:val="both"/>
        <w:rPr>
          <w:rFonts w:cs="David" w:hint="cs"/>
          <w:rtl/>
        </w:rPr>
      </w:pPr>
      <w:r>
        <w:rPr>
          <w:rFonts w:cs="David" w:hint="cs"/>
          <w:u w:val="single"/>
          <w:rtl/>
        </w:rPr>
        <w:t>רונית חייקין:</w:t>
      </w:r>
    </w:p>
    <w:p w14:paraId="1FFBB824" w14:textId="77777777" w:rsidR="00F90CE0" w:rsidRDefault="00F90CE0" w:rsidP="00F90CE0">
      <w:pPr>
        <w:bidi/>
        <w:jc w:val="both"/>
        <w:rPr>
          <w:rFonts w:cs="David" w:hint="cs"/>
          <w:rtl/>
        </w:rPr>
      </w:pPr>
    </w:p>
    <w:p w14:paraId="16D4028A" w14:textId="77777777" w:rsidR="00F90CE0" w:rsidRPr="00C66DD0" w:rsidRDefault="00F90CE0" w:rsidP="00F90CE0">
      <w:pPr>
        <w:bidi/>
        <w:jc w:val="both"/>
        <w:rPr>
          <w:rFonts w:cs="David" w:hint="cs"/>
          <w:rtl/>
        </w:rPr>
      </w:pPr>
      <w:r>
        <w:rPr>
          <w:rFonts w:cs="David" w:hint="cs"/>
          <w:rtl/>
        </w:rPr>
        <w:tab/>
        <w:t xml:space="preserve">גם על איחוד משפחות אתמול הצבענו. </w:t>
      </w:r>
    </w:p>
    <w:p w14:paraId="5E722A38" w14:textId="77777777" w:rsidR="00F90CE0" w:rsidRPr="00F1072E" w:rsidRDefault="00F90CE0" w:rsidP="00F90CE0">
      <w:pPr>
        <w:bidi/>
        <w:jc w:val="both"/>
        <w:rPr>
          <w:rFonts w:cs="David" w:hint="cs"/>
          <w:rtl/>
        </w:rPr>
      </w:pPr>
    </w:p>
    <w:p w14:paraId="5CCA8820"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60D50F09" w14:textId="77777777" w:rsidR="00F90CE0" w:rsidRPr="00F1072E" w:rsidRDefault="00F90CE0" w:rsidP="00F90CE0">
      <w:pPr>
        <w:bidi/>
        <w:jc w:val="both"/>
        <w:rPr>
          <w:rFonts w:cs="David" w:hint="cs"/>
          <w:rtl/>
        </w:rPr>
      </w:pPr>
    </w:p>
    <w:p w14:paraId="68AEBD2F" w14:textId="77777777" w:rsidR="00F90CE0" w:rsidRPr="00F1072E" w:rsidRDefault="00F90CE0" w:rsidP="00F90CE0">
      <w:pPr>
        <w:bidi/>
        <w:jc w:val="both"/>
        <w:rPr>
          <w:rFonts w:cs="David" w:hint="cs"/>
          <w:rtl/>
        </w:rPr>
      </w:pPr>
      <w:r w:rsidRPr="00F1072E">
        <w:rPr>
          <w:rFonts w:cs="David" w:hint="cs"/>
          <w:rtl/>
        </w:rPr>
        <w:tab/>
      </w:r>
      <w:r>
        <w:rPr>
          <w:rFonts w:cs="David" w:hint="cs"/>
          <w:rtl/>
        </w:rPr>
        <w:t>זה</w:t>
      </w:r>
      <w:r w:rsidRPr="00F1072E">
        <w:rPr>
          <w:rFonts w:cs="David" w:hint="cs"/>
          <w:rtl/>
        </w:rPr>
        <w:t xml:space="preserve"> צו מכוח חוק הכניסה לישראל. </w:t>
      </w:r>
    </w:p>
    <w:p w14:paraId="129CAA04" w14:textId="77777777" w:rsidR="00F90CE0" w:rsidRPr="00F1072E" w:rsidRDefault="00F90CE0" w:rsidP="00F90CE0">
      <w:pPr>
        <w:bidi/>
        <w:jc w:val="both"/>
        <w:rPr>
          <w:rFonts w:cs="David" w:hint="cs"/>
          <w:rtl/>
        </w:rPr>
      </w:pPr>
    </w:p>
    <w:p w14:paraId="1F330B2F" w14:textId="77777777" w:rsidR="00F90CE0" w:rsidRPr="00F1072E" w:rsidRDefault="00F90CE0" w:rsidP="00F90CE0">
      <w:pPr>
        <w:bidi/>
        <w:jc w:val="both"/>
        <w:rPr>
          <w:rFonts w:cs="David" w:hint="cs"/>
          <w:rtl/>
        </w:rPr>
      </w:pPr>
      <w:r w:rsidRPr="00F1072E">
        <w:rPr>
          <w:rFonts w:cs="David" w:hint="cs"/>
          <w:u w:val="single"/>
          <w:rtl/>
        </w:rPr>
        <w:t>ארבל אסטרחן:</w:t>
      </w:r>
    </w:p>
    <w:p w14:paraId="0440D89A" w14:textId="77777777" w:rsidR="00F90CE0" w:rsidRPr="00F1072E" w:rsidRDefault="00F90CE0" w:rsidP="00F90CE0">
      <w:pPr>
        <w:bidi/>
        <w:jc w:val="both"/>
        <w:rPr>
          <w:rFonts w:cs="David" w:hint="cs"/>
          <w:rtl/>
        </w:rPr>
      </w:pPr>
    </w:p>
    <w:p w14:paraId="46C24D35" w14:textId="77777777" w:rsidR="00F90CE0" w:rsidRDefault="00F90CE0" w:rsidP="00F90CE0">
      <w:pPr>
        <w:bidi/>
        <w:jc w:val="both"/>
        <w:rPr>
          <w:rFonts w:cs="David" w:hint="cs"/>
          <w:rtl/>
        </w:rPr>
      </w:pPr>
      <w:r w:rsidRPr="00F1072E">
        <w:rPr>
          <w:rFonts w:cs="David" w:hint="cs"/>
          <w:rtl/>
        </w:rPr>
        <w:tab/>
      </w:r>
      <w:r>
        <w:rPr>
          <w:rFonts w:cs="David" w:hint="cs"/>
          <w:rtl/>
        </w:rPr>
        <w:t xml:space="preserve">זה גם עניין בעייתי, אבל זה עניין בעייתי אחר. </w:t>
      </w:r>
      <w:r w:rsidRPr="00F1072E">
        <w:rPr>
          <w:rFonts w:cs="David" w:hint="cs"/>
          <w:rtl/>
        </w:rPr>
        <w:t xml:space="preserve"> </w:t>
      </w:r>
    </w:p>
    <w:p w14:paraId="2718CC1D" w14:textId="77777777" w:rsidR="00F90CE0" w:rsidRDefault="00F90CE0" w:rsidP="00F90CE0">
      <w:pPr>
        <w:bidi/>
        <w:jc w:val="both"/>
        <w:rPr>
          <w:rFonts w:cs="David" w:hint="cs"/>
          <w:rtl/>
        </w:rPr>
      </w:pPr>
    </w:p>
    <w:p w14:paraId="7D5B308D" w14:textId="77777777" w:rsidR="00F90CE0" w:rsidRPr="00F1072E" w:rsidRDefault="00F90CE0" w:rsidP="00F90CE0">
      <w:pPr>
        <w:bidi/>
        <w:ind w:firstLine="720"/>
        <w:jc w:val="both"/>
        <w:rPr>
          <w:rFonts w:cs="David" w:hint="cs"/>
          <w:rtl/>
        </w:rPr>
      </w:pPr>
      <w:r w:rsidRPr="00F1072E">
        <w:rPr>
          <w:rFonts w:cs="David" w:hint="cs"/>
          <w:rtl/>
        </w:rPr>
        <w:t xml:space="preserve">הן מונחות על שולחן ועדת החוץ והביטחון. </w:t>
      </w:r>
      <w:r>
        <w:rPr>
          <w:rFonts w:cs="David" w:hint="cs"/>
          <w:rtl/>
        </w:rPr>
        <w:t xml:space="preserve">אגב, </w:t>
      </w:r>
      <w:r w:rsidRPr="00F1072E">
        <w:rPr>
          <w:rFonts w:cs="David" w:hint="cs"/>
          <w:rtl/>
        </w:rPr>
        <w:t xml:space="preserve">יש </w:t>
      </w:r>
      <w:r>
        <w:rPr>
          <w:rFonts w:cs="David" w:hint="cs"/>
          <w:rtl/>
        </w:rPr>
        <w:t xml:space="preserve">סמכות לראש הממשלה במקרה מאוד דחוף להתקין בעצמו בלי הממשלה. </w:t>
      </w:r>
    </w:p>
    <w:p w14:paraId="2E627E05" w14:textId="77777777" w:rsidR="00F90CE0" w:rsidRPr="00F1072E" w:rsidRDefault="00F90CE0" w:rsidP="00F90CE0">
      <w:pPr>
        <w:bidi/>
        <w:jc w:val="both"/>
        <w:rPr>
          <w:rFonts w:cs="David" w:hint="cs"/>
          <w:rtl/>
        </w:rPr>
      </w:pPr>
    </w:p>
    <w:p w14:paraId="138955C5"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16AC12C7" w14:textId="77777777" w:rsidR="00F90CE0" w:rsidRPr="00F1072E" w:rsidRDefault="00F90CE0" w:rsidP="00F90CE0">
      <w:pPr>
        <w:bidi/>
        <w:jc w:val="both"/>
        <w:rPr>
          <w:rFonts w:cs="David" w:hint="cs"/>
          <w:rtl/>
        </w:rPr>
      </w:pPr>
    </w:p>
    <w:p w14:paraId="62591636" w14:textId="77777777" w:rsidR="00F90CE0" w:rsidRDefault="00F90CE0" w:rsidP="00F90CE0">
      <w:pPr>
        <w:bidi/>
        <w:jc w:val="both"/>
        <w:rPr>
          <w:rFonts w:cs="David" w:hint="cs"/>
          <w:rtl/>
        </w:rPr>
      </w:pPr>
      <w:r w:rsidRPr="00F1072E">
        <w:rPr>
          <w:rFonts w:cs="David" w:hint="cs"/>
          <w:rtl/>
        </w:rPr>
        <w:tab/>
        <w:t xml:space="preserve">אין אישור לא של ועדת חוץ וביטחון ולא של מליאה? </w:t>
      </w:r>
    </w:p>
    <w:p w14:paraId="0EB5FF1F" w14:textId="77777777" w:rsidR="00F90CE0" w:rsidRDefault="00F90CE0" w:rsidP="00F90CE0">
      <w:pPr>
        <w:bidi/>
        <w:jc w:val="both"/>
        <w:rPr>
          <w:rFonts w:cs="David" w:hint="cs"/>
          <w:rtl/>
        </w:rPr>
      </w:pPr>
    </w:p>
    <w:p w14:paraId="7708F225" w14:textId="77777777" w:rsidR="00F90CE0" w:rsidRPr="00A044D1" w:rsidRDefault="00F90CE0" w:rsidP="00F90CE0">
      <w:pPr>
        <w:bidi/>
        <w:jc w:val="both"/>
        <w:rPr>
          <w:rFonts w:cs="David" w:hint="cs"/>
          <w:rtl/>
        </w:rPr>
      </w:pPr>
      <w:r w:rsidRPr="00A044D1">
        <w:rPr>
          <w:rFonts w:cs="David" w:hint="cs"/>
          <w:u w:val="single"/>
          <w:rtl/>
        </w:rPr>
        <w:t>ארבל אסטרחן:</w:t>
      </w:r>
    </w:p>
    <w:p w14:paraId="2D3E63E3" w14:textId="77777777" w:rsidR="00F90CE0" w:rsidRDefault="00F90CE0" w:rsidP="00F90CE0">
      <w:pPr>
        <w:bidi/>
        <w:jc w:val="both"/>
        <w:rPr>
          <w:rFonts w:cs="David" w:hint="cs"/>
          <w:sz w:val="28"/>
          <w:szCs w:val="28"/>
          <w:rtl/>
        </w:rPr>
      </w:pPr>
    </w:p>
    <w:p w14:paraId="4D8ACB6A"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נכון. </w:t>
      </w:r>
    </w:p>
    <w:p w14:paraId="60AA7414" w14:textId="77777777" w:rsidR="00F90CE0" w:rsidRDefault="00F90CE0" w:rsidP="00F90CE0">
      <w:pPr>
        <w:bidi/>
        <w:jc w:val="both"/>
        <w:rPr>
          <w:rFonts w:cs="David" w:hint="cs"/>
          <w:rtl/>
        </w:rPr>
      </w:pPr>
    </w:p>
    <w:p w14:paraId="0634038D" w14:textId="77777777" w:rsidR="00F90CE0" w:rsidRDefault="00F90CE0" w:rsidP="00F90CE0">
      <w:pPr>
        <w:bidi/>
        <w:jc w:val="both"/>
        <w:rPr>
          <w:rFonts w:cs="David" w:hint="cs"/>
          <w:rtl/>
        </w:rPr>
      </w:pPr>
      <w:r>
        <w:rPr>
          <w:rFonts w:cs="David" w:hint="cs"/>
          <w:u w:val="single"/>
          <w:rtl/>
        </w:rPr>
        <w:t>רונית חייקין:</w:t>
      </w:r>
    </w:p>
    <w:p w14:paraId="1478FB5D" w14:textId="77777777" w:rsidR="00F90CE0" w:rsidRDefault="00F90CE0" w:rsidP="00F90CE0">
      <w:pPr>
        <w:bidi/>
        <w:jc w:val="both"/>
        <w:rPr>
          <w:rFonts w:cs="David" w:hint="cs"/>
          <w:rtl/>
        </w:rPr>
      </w:pPr>
    </w:p>
    <w:p w14:paraId="004FC8AD" w14:textId="77777777" w:rsidR="00F90CE0" w:rsidRPr="00F1072E" w:rsidRDefault="00F90CE0" w:rsidP="00F90CE0">
      <w:pPr>
        <w:bidi/>
        <w:jc w:val="both"/>
        <w:rPr>
          <w:rFonts w:cs="David" w:hint="cs"/>
          <w:rtl/>
        </w:rPr>
      </w:pPr>
      <w:r>
        <w:rPr>
          <w:rFonts w:cs="David" w:hint="cs"/>
          <w:rtl/>
        </w:rPr>
        <w:tab/>
      </w:r>
      <w:r w:rsidRPr="00F1072E">
        <w:rPr>
          <w:rFonts w:cs="David" w:hint="cs"/>
          <w:rtl/>
        </w:rPr>
        <w:t>זה לא הגיו</w:t>
      </w:r>
      <w:r>
        <w:rPr>
          <w:rFonts w:cs="David" w:hint="cs"/>
          <w:rtl/>
        </w:rPr>
        <w:t>ני, לא?</w:t>
      </w:r>
    </w:p>
    <w:p w14:paraId="0FD23692" w14:textId="77777777" w:rsidR="00F90CE0" w:rsidRPr="00F1072E" w:rsidRDefault="00F90CE0" w:rsidP="00F90CE0">
      <w:pPr>
        <w:bidi/>
        <w:jc w:val="both"/>
        <w:rPr>
          <w:rFonts w:cs="David" w:hint="cs"/>
          <w:rtl/>
        </w:rPr>
      </w:pPr>
    </w:p>
    <w:p w14:paraId="0E84287B" w14:textId="77777777" w:rsidR="00F90CE0" w:rsidRPr="00F1072E" w:rsidRDefault="00F90CE0" w:rsidP="00F90CE0">
      <w:pPr>
        <w:bidi/>
        <w:jc w:val="both"/>
        <w:rPr>
          <w:rFonts w:cs="David" w:hint="cs"/>
          <w:rtl/>
        </w:rPr>
      </w:pPr>
      <w:r w:rsidRPr="00F1072E">
        <w:rPr>
          <w:rFonts w:cs="David" w:hint="cs"/>
          <w:u w:val="single"/>
          <w:rtl/>
        </w:rPr>
        <w:t>ארבל אסטרחן:</w:t>
      </w:r>
    </w:p>
    <w:p w14:paraId="7F11A352" w14:textId="77777777" w:rsidR="00F90CE0" w:rsidRPr="00F1072E" w:rsidRDefault="00F90CE0" w:rsidP="00F90CE0">
      <w:pPr>
        <w:bidi/>
        <w:jc w:val="both"/>
        <w:rPr>
          <w:rFonts w:cs="David" w:hint="cs"/>
          <w:rtl/>
        </w:rPr>
      </w:pPr>
    </w:p>
    <w:p w14:paraId="62B36C5E" w14:textId="77777777" w:rsidR="00F90CE0" w:rsidRDefault="00F90CE0" w:rsidP="00F90CE0">
      <w:pPr>
        <w:bidi/>
        <w:jc w:val="both"/>
        <w:rPr>
          <w:rFonts w:cs="David" w:hint="cs"/>
          <w:rtl/>
        </w:rPr>
      </w:pPr>
      <w:r w:rsidRPr="00F1072E">
        <w:rPr>
          <w:rFonts w:cs="David" w:hint="cs"/>
          <w:rtl/>
        </w:rPr>
        <w:tab/>
      </w:r>
      <w:r>
        <w:rPr>
          <w:rFonts w:cs="David" w:hint="cs"/>
          <w:rtl/>
        </w:rPr>
        <w:t xml:space="preserve">זה באמת משהו מאוד מאוד קיצוני. </w:t>
      </w:r>
    </w:p>
    <w:p w14:paraId="18512DA3" w14:textId="77777777" w:rsidR="00F90CE0" w:rsidRPr="00F1072E" w:rsidRDefault="00F90CE0" w:rsidP="00F90CE0">
      <w:pPr>
        <w:bidi/>
        <w:jc w:val="both"/>
        <w:rPr>
          <w:rFonts w:cs="David" w:hint="cs"/>
          <w:rtl/>
        </w:rPr>
      </w:pPr>
    </w:p>
    <w:p w14:paraId="7D5097BC"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17D9F91E" w14:textId="77777777" w:rsidR="00F90CE0" w:rsidRPr="00F1072E" w:rsidRDefault="00F90CE0" w:rsidP="00F90CE0">
      <w:pPr>
        <w:bidi/>
        <w:jc w:val="both"/>
        <w:rPr>
          <w:rFonts w:cs="David" w:hint="cs"/>
          <w:rtl/>
        </w:rPr>
      </w:pPr>
    </w:p>
    <w:p w14:paraId="2036A414" w14:textId="77777777" w:rsidR="00F90CE0" w:rsidRPr="00F1072E" w:rsidRDefault="00F90CE0" w:rsidP="00F90CE0">
      <w:pPr>
        <w:bidi/>
        <w:jc w:val="both"/>
        <w:rPr>
          <w:rFonts w:cs="David" w:hint="cs"/>
          <w:rtl/>
        </w:rPr>
      </w:pPr>
      <w:r w:rsidRPr="00F1072E">
        <w:rPr>
          <w:rFonts w:cs="David" w:hint="cs"/>
          <w:rtl/>
        </w:rPr>
        <w:tab/>
      </w:r>
      <w:r>
        <w:rPr>
          <w:rFonts w:cs="David" w:hint="cs"/>
          <w:rtl/>
        </w:rPr>
        <w:t>אני אגיד לך מה הרעיון. אם המצב הוא כזה מצב חירום,</w:t>
      </w:r>
      <w:r w:rsidRPr="00F1072E">
        <w:rPr>
          <w:rFonts w:cs="David" w:hint="cs"/>
          <w:rtl/>
        </w:rPr>
        <w:t xml:space="preserve"> יכול להיות שהמליאה אולי לא </w:t>
      </w:r>
      <w:r>
        <w:rPr>
          <w:rFonts w:cs="David" w:hint="cs"/>
          <w:rtl/>
        </w:rPr>
        <w:t xml:space="preserve">יכולה </w:t>
      </w:r>
      <w:r w:rsidRPr="00F1072E">
        <w:rPr>
          <w:rFonts w:cs="David" w:hint="cs"/>
          <w:rtl/>
        </w:rPr>
        <w:t xml:space="preserve">להתכנס. </w:t>
      </w:r>
    </w:p>
    <w:p w14:paraId="6B41653C" w14:textId="77777777" w:rsidR="00F90CE0" w:rsidRDefault="00F90CE0" w:rsidP="00F90CE0">
      <w:pPr>
        <w:bidi/>
        <w:jc w:val="both"/>
        <w:rPr>
          <w:rFonts w:cs="David" w:hint="cs"/>
          <w:rtl/>
        </w:rPr>
      </w:pPr>
    </w:p>
    <w:p w14:paraId="46D5A40F" w14:textId="77777777" w:rsidR="00F90CE0" w:rsidRPr="00A044D1" w:rsidRDefault="00F90CE0" w:rsidP="00F90CE0">
      <w:pPr>
        <w:bidi/>
        <w:jc w:val="both"/>
        <w:rPr>
          <w:rFonts w:cs="David" w:hint="cs"/>
          <w:rtl/>
        </w:rPr>
      </w:pPr>
      <w:r w:rsidRPr="00A044D1">
        <w:rPr>
          <w:rFonts w:cs="David" w:hint="cs"/>
          <w:u w:val="single"/>
          <w:rtl/>
        </w:rPr>
        <w:t>ארבל אסטרחן:</w:t>
      </w:r>
    </w:p>
    <w:p w14:paraId="0D03B7A2" w14:textId="77777777" w:rsidR="00F90CE0" w:rsidRDefault="00F90CE0" w:rsidP="00F90CE0">
      <w:pPr>
        <w:bidi/>
        <w:jc w:val="both"/>
        <w:rPr>
          <w:rFonts w:cs="David" w:hint="cs"/>
          <w:sz w:val="28"/>
          <w:szCs w:val="28"/>
          <w:rtl/>
        </w:rPr>
      </w:pPr>
    </w:p>
    <w:p w14:paraId="62A86FB5"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לא, זה לא אומר שהמליאה לא יכולה להתכנס. </w:t>
      </w:r>
    </w:p>
    <w:p w14:paraId="72D252E2" w14:textId="77777777" w:rsidR="00F90CE0" w:rsidRPr="00F1072E" w:rsidRDefault="00F90CE0" w:rsidP="00F90CE0">
      <w:pPr>
        <w:bidi/>
        <w:jc w:val="both"/>
        <w:rPr>
          <w:rFonts w:cs="David" w:hint="cs"/>
          <w:rtl/>
        </w:rPr>
      </w:pPr>
    </w:p>
    <w:p w14:paraId="09C2AA08"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C01A730" w14:textId="77777777" w:rsidR="00F90CE0" w:rsidRPr="00F1072E" w:rsidRDefault="00F90CE0" w:rsidP="00F90CE0">
      <w:pPr>
        <w:bidi/>
        <w:jc w:val="both"/>
        <w:rPr>
          <w:rFonts w:cs="David" w:hint="cs"/>
          <w:rtl/>
        </w:rPr>
      </w:pPr>
    </w:p>
    <w:p w14:paraId="36778B58" w14:textId="77777777" w:rsidR="00F90CE0" w:rsidRPr="00F1072E" w:rsidRDefault="00F90CE0" w:rsidP="00F90CE0">
      <w:pPr>
        <w:bidi/>
        <w:jc w:val="both"/>
        <w:rPr>
          <w:rFonts w:cs="David" w:hint="cs"/>
          <w:rtl/>
        </w:rPr>
      </w:pPr>
      <w:r w:rsidRPr="00F1072E">
        <w:rPr>
          <w:rFonts w:cs="David" w:hint="cs"/>
          <w:rtl/>
        </w:rPr>
        <w:tab/>
        <w:t>זאת דיקטטורה, לא?</w:t>
      </w:r>
    </w:p>
    <w:p w14:paraId="23297D92" w14:textId="77777777" w:rsidR="00F90CE0" w:rsidRDefault="00F90CE0" w:rsidP="00F90CE0">
      <w:pPr>
        <w:bidi/>
        <w:jc w:val="both"/>
        <w:rPr>
          <w:rFonts w:cs="David" w:hint="cs"/>
          <w:rtl/>
        </w:rPr>
      </w:pPr>
    </w:p>
    <w:p w14:paraId="09C31246" w14:textId="77777777" w:rsidR="00F90CE0" w:rsidRDefault="00F90CE0" w:rsidP="00F90CE0">
      <w:pPr>
        <w:bidi/>
        <w:jc w:val="both"/>
        <w:rPr>
          <w:rFonts w:cs="David" w:hint="cs"/>
          <w:rtl/>
        </w:rPr>
      </w:pPr>
      <w:r>
        <w:rPr>
          <w:rFonts w:cs="David" w:hint="cs"/>
          <w:u w:val="single"/>
          <w:rtl/>
        </w:rPr>
        <w:t>תמר כנפו:</w:t>
      </w:r>
    </w:p>
    <w:p w14:paraId="1BA0BECE" w14:textId="77777777" w:rsidR="00F90CE0" w:rsidRDefault="00F90CE0" w:rsidP="00F90CE0">
      <w:pPr>
        <w:bidi/>
        <w:jc w:val="both"/>
        <w:rPr>
          <w:rFonts w:cs="David" w:hint="cs"/>
          <w:rtl/>
        </w:rPr>
      </w:pPr>
    </w:p>
    <w:p w14:paraId="00C4A13B" w14:textId="77777777" w:rsidR="00F90CE0" w:rsidRDefault="00F90CE0" w:rsidP="00F90CE0">
      <w:pPr>
        <w:bidi/>
        <w:jc w:val="both"/>
        <w:rPr>
          <w:rFonts w:cs="David" w:hint="cs"/>
          <w:rtl/>
        </w:rPr>
      </w:pPr>
      <w:r>
        <w:rPr>
          <w:rFonts w:cs="David" w:hint="cs"/>
          <w:rtl/>
        </w:rPr>
        <w:tab/>
        <w:t xml:space="preserve">אבל את מצביעה כבר על מצב חירום. </w:t>
      </w:r>
    </w:p>
    <w:p w14:paraId="126A1759" w14:textId="77777777" w:rsidR="00F90CE0" w:rsidRPr="00F1072E" w:rsidRDefault="00F90CE0" w:rsidP="00F90CE0">
      <w:pPr>
        <w:bidi/>
        <w:jc w:val="both"/>
        <w:rPr>
          <w:rFonts w:cs="David" w:hint="cs"/>
          <w:rtl/>
        </w:rPr>
      </w:pPr>
    </w:p>
    <w:p w14:paraId="0B0E6CAE" w14:textId="77777777" w:rsidR="00F90CE0" w:rsidRPr="00F1072E" w:rsidRDefault="00F90CE0" w:rsidP="00F90CE0">
      <w:pPr>
        <w:bidi/>
        <w:jc w:val="both"/>
        <w:rPr>
          <w:rFonts w:cs="David" w:hint="cs"/>
          <w:rtl/>
        </w:rPr>
      </w:pPr>
      <w:r w:rsidRPr="00F1072E">
        <w:rPr>
          <w:rFonts w:cs="David" w:hint="cs"/>
          <w:u w:val="single"/>
          <w:rtl/>
        </w:rPr>
        <w:t>ארבל אסטרחן:</w:t>
      </w:r>
    </w:p>
    <w:p w14:paraId="436C08CB" w14:textId="77777777" w:rsidR="00F90CE0" w:rsidRPr="00F1072E" w:rsidRDefault="00F90CE0" w:rsidP="00F90CE0">
      <w:pPr>
        <w:bidi/>
        <w:jc w:val="both"/>
        <w:rPr>
          <w:rFonts w:cs="David" w:hint="cs"/>
          <w:rtl/>
        </w:rPr>
      </w:pPr>
    </w:p>
    <w:p w14:paraId="229A3112"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להכרזה על מצב חירום יש כמה נפקויות. קודם כל, היא מאפשרת לממשלה להתקין את התקנות האלה. בנוסף, </w:t>
      </w:r>
      <w:r w:rsidRPr="00F1072E">
        <w:rPr>
          <w:rFonts w:cs="David" w:hint="cs"/>
          <w:rtl/>
        </w:rPr>
        <w:t xml:space="preserve">יש חוקים </w:t>
      </w:r>
      <w:r>
        <w:rPr>
          <w:rFonts w:cs="David" w:hint="cs"/>
          <w:rtl/>
        </w:rPr>
        <w:t xml:space="preserve">היום </w:t>
      </w:r>
      <w:r w:rsidRPr="00F1072E">
        <w:rPr>
          <w:rFonts w:cs="David" w:hint="cs"/>
          <w:rtl/>
        </w:rPr>
        <w:t xml:space="preserve">במדינה, שהתוקף שלהם </w:t>
      </w:r>
      <w:r>
        <w:rPr>
          <w:rFonts w:cs="David" w:hint="cs"/>
          <w:rtl/>
        </w:rPr>
        <w:t xml:space="preserve">מותנה בקיום מצב חירום, וחוקים </w:t>
      </w:r>
      <w:r w:rsidRPr="00F1072E">
        <w:rPr>
          <w:rFonts w:cs="David" w:hint="cs"/>
          <w:rtl/>
        </w:rPr>
        <w:t>שיש בהם סמכויות שניתנות</w:t>
      </w:r>
      <w:r>
        <w:rPr>
          <w:rFonts w:cs="David" w:hint="cs"/>
          <w:rtl/>
        </w:rPr>
        <w:t xml:space="preserve"> להפעלה רק במצב חירום</w:t>
      </w:r>
      <w:r w:rsidRPr="00F1072E">
        <w:rPr>
          <w:rFonts w:cs="David" w:hint="cs"/>
          <w:rtl/>
        </w:rPr>
        <w:t xml:space="preserve">, למשל פקודה להארכת תוקף </w:t>
      </w:r>
      <w:r>
        <w:rPr>
          <w:rFonts w:cs="David" w:hint="cs"/>
          <w:rtl/>
        </w:rPr>
        <w:t>של תקנות שעת חירום (</w:t>
      </w:r>
      <w:r w:rsidRPr="00F1072E">
        <w:rPr>
          <w:rFonts w:cs="David" w:hint="cs"/>
          <w:rtl/>
        </w:rPr>
        <w:t>יציאה לחוץ לארץ</w:t>
      </w:r>
      <w:r>
        <w:rPr>
          <w:rFonts w:cs="David" w:hint="cs"/>
          <w:rtl/>
        </w:rPr>
        <w:t xml:space="preserve">). יש פה רשימה של חוקים </w:t>
      </w:r>
      <w:r>
        <w:rPr>
          <w:rFonts w:cs="David"/>
          <w:rtl/>
        </w:rPr>
        <w:t>–</w:t>
      </w:r>
      <w:r>
        <w:rPr>
          <w:rFonts w:cs="David" w:hint="cs"/>
          <w:rtl/>
        </w:rPr>
        <w:t xml:space="preserve"> חוקים למניעת הסתננות</w:t>
      </w:r>
      <w:r w:rsidRPr="00F1072E">
        <w:rPr>
          <w:rFonts w:cs="David" w:hint="cs"/>
          <w:rtl/>
        </w:rPr>
        <w:t>, רישום ציוד וגיוסו לצה"ל, חוקים שתוקפם מותנה בקיומו של מצב חירום</w:t>
      </w:r>
      <w:r>
        <w:rPr>
          <w:rFonts w:cs="David" w:hint="cs"/>
          <w:rtl/>
        </w:rPr>
        <w:t>; ויש חוקים שהסמכויות שבהם קיימות במצב חירום</w:t>
      </w:r>
      <w:r w:rsidRPr="00F1072E">
        <w:rPr>
          <w:rFonts w:cs="David" w:hint="cs"/>
          <w:rtl/>
        </w:rPr>
        <w:t xml:space="preserve">. </w:t>
      </w:r>
    </w:p>
    <w:p w14:paraId="10594F1E" w14:textId="77777777" w:rsidR="00F90CE0" w:rsidRPr="00F1072E" w:rsidRDefault="00F90CE0" w:rsidP="00F90CE0">
      <w:pPr>
        <w:bidi/>
        <w:jc w:val="both"/>
        <w:rPr>
          <w:rFonts w:cs="David" w:hint="cs"/>
          <w:rtl/>
        </w:rPr>
      </w:pPr>
    </w:p>
    <w:p w14:paraId="4D3CE1A1"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33A8AC04" w14:textId="77777777" w:rsidR="00F90CE0" w:rsidRPr="00F1072E" w:rsidRDefault="00F90CE0" w:rsidP="00F90CE0">
      <w:pPr>
        <w:bidi/>
        <w:jc w:val="both"/>
        <w:rPr>
          <w:rFonts w:cs="David" w:hint="cs"/>
          <w:rtl/>
        </w:rPr>
      </w:pPr>
    </w:p>
    <w:p w14:paraId="68DBD6B7" w14:textId="77777777" w:rsidR="00F90CE0" w:rsidRPr="00F1072E" w:rsidRDefault="00F90CE0" w:rsidP="00F90CE0">
      <w:pPr>
        <w:bidi/>
        <w:jc w:val="both"/>
        <w:rPr>
          <w:rFonts w:cs="David" w:hint="cs"/>
          <w:rtl/>
        </w:rPr>
      </w:pPr>
      <w:r w:rsidRPr="00F1072E">
        <w:rPr>
          <w:rFonts w:cs="David" w:hint="cs"/>
          <w:rtl/>
        </w:rPr>
        <w:tab/>
        <w:t>הרי כל שנה אנחנו מצביעים על הארכה של שנה, אז איפה השלושה חודשים האלה נכנסים?</w:t>
      </w:r>
    </w:p>
    <w:p w14:paraId="54C90C56" w14:textId="77777777" w:rsidR="00F90CE0" w:rsidRPr="00F1072E" w:rsidRDefault="00F90CE0" w:rsidP="00F90CE0">
      <w:pPr>
        <w:bidi/>
        <w:jc w:val="both"/>
        <w:rPr>
          <w:rFonts w:cs="David" w:hint="cs"/>
          <w:rtl/>
        </w:rPr>
      </w:pPr>
    </w:p>
    <w:p w14:paraId="3FEB21A0" w14:textId="77777777" w:rsidR="00F90CE0" w:rsidRPr="00F1072E" w:rsidRDefault="00F90CE0" w:rsidP="00F90CE0">
      <w:pPr>
        <w:bidi/>
        <w:jc w:val="both"/>
        <w:rPr>
          <w:rFonts w:cs="David" w:hint="cs"/>
          <w:rtl/>
        </w:rPr>
      </w:pPr>
      <w:r w:rsidRPr="00F1072E">
        <w:rPr>
          <w:rFonts w:cs="David" w:hint="cs"/>
          <w:u w:val="single"/>
          <w:rtl/>
        </w:rPr>
        <w:t>ארבל אסטרחן:</w:t>
      </w:r>
    </w:p>
    <w:p w14:paraId="3A75BD8F" w14:textId="77777777" w:rsidR="00F90CE0" w:rsidRPr="00F1072E" w:rsidRDefault="00F90CE0" w:rsidP="00F90CE0">
      <w:pPr>
        <w:bidi/>
        <w:jc w:val="both"/>
        <w:rPr>
          <w:rFonts w:cs="David" w:hint="cs"/>
          <w:rtl/>
        </w:rPr>
      </w:pPr>
    </w:p>
    <w:p w14:paraId="51F5E6E6" w14:textId="77777777" w:rsidR="00F90CE0" w:rsidRDefault="00F90CE0" w:rsidP="00F90CE0">
      <w:pPr>
        <w:bidi/>
        <w:jc w:val="both"/>
        <w:rPr>
          <w:rFonts w:cs="David" w:hint="cs"/>
          <w:rtl/>
        </w:rPr>
      </w:pPr>
      <w:r w:rsidRPr="00F1072E">
        <w:rPr>
          <w:rFonts w:cs="David" w:hint="cs"/>
          <w:rtl/>
        </w:rPr>
        <w:tab/>
      </w:r>
      <w:r>
        <w:rPr>
          <w:rFonts w:cs="David" w:hint="cs"/>
          <w:rtl/>
        </w:rPr>
        <w:t xml:space="preserve">ברגע שמתקיים מצב חירום במדינה, שקיים כאמור מתחילתה - - </w:t>
      </w:r>
    </w:p>
    <w:p w14:paraId="61A7D820" w14:textId="77777777" w:rsidR="00F90CE0" w:rsidRDefault="00F90CE0" w:rsidP="00F90CE0">
      <w:pPr>
        <w:bidi/>
        <w:jc w:val="both"/>
        <w:rPr>
          <w:rFonts w:cs="David" w:hint="cs"/>
          <w:rtl/>
        </w:rPr>
      </w:pPr>
    </w:p>
    <w:p w14:paraId="7F1B23E8" w14:textId="77777777" w:rsidR="00F90CE0" w:rsidRDefault="00F90CE0" w:rsidP="00F90CE0">
      <w:pPr>
        <w:bidi/>
        <w:jc w:val="both"/>
        <w:rPr>
          <w:rFonts w:cs="David" w:hint="cs"/>
          <w:rtl/>
        </w:rPr>
      </w:pPr>
      <w:r>
        <w:rPr>
          <w:rFonts w:cs="David" w:hint="cs"/>
          <w:u w:val="single"/>
          <w:rtl/>
        </w:rPr>
        <w:t>היו"ר יריב לוין:</w:t>
      </w:r>
    </w:p>
    <w:p w14:paraId="4F3D64C8" w14:textId="77777777" w:rsidR="00F90CE0" w:rsidRDefault="00F90CE0" w:rsidP="00F90CE0">
      <w:pPr>
        <w:bidi/>
        <w:jc w:val="both"/>
        <w:rPr>
          <w:rFonts w:cs="David" w:hint="cs"/>
          <w:rtl/>
        </w:rPr>
      </w:pPr>
    </w:p>
    <w:p w14:paraId="01501CE9" w14:textId="77777777" w:rsidR="00F90CE0" w:rsidRDefault="00F90CE0" w:rsidP="00F90CE0">
      <w:pPr>
        <w:bidi/>
        <w:jc w:val="both"/>
        <w:rPr>
          <w:rFonts w:cs="David" w:hint="cs"/>
          <w:rtl/>
        </w:rPr>
      </w:pPr>
      <w:r>
        <w:rPr>
          <w:rFonts w:cs="David" w:hint="cs"/>
          <w:rtl/>
        </w:rPr>
        <w:tab/>
        <w:t xml:space="preserve"> שזה מה שאנחנו מצביעים עליו. </w:t>
      </w:r>
    </w:p>
    <w:p w14:paraId="7971B85C" w14:textId="77777777" w:rsidR="00F90CE0" w:rsidRDefault="00F90CE0" w:rsidP="00F90CE0">
      <w:pPr>
        <w:bidi/>
        <w:jc w:val="both"/>
        <w:rPr>
          <w:rFonts w:cs="David" w:hint="cs"/>
          <w:rtl/>
        </w:rPr>
      </w:pPr>
    </w:p>
    <w:p w14:paraId="1ABA9796" w14:textId="77777777" w:rsidR="00F90CE0" w:rsidRPr="00A044D1" w:rsidRDefault="00F90CE0" w:rsidP="00F90CE0">
      <w:pPr>
        <w:bidi/>
        <w:jc w:val="both"/>
        <w:rPr>
          <w:rFonts w:cs="David" w:hint="cs"/>
          <w:rtl/>
        </w:rPr>
      </w:pPr>
      <w:r w:rsidRPr="00A044D1">
        <w:rPr>
          <w:rFonts w:cs="David" w:hint="cs"/>
          <w:u w:val="single"/>
          <w:rtl/>
        </w:rPr>
        <w:t>ארבל אסטרחן:</w:t>
      </w:r>
    </w:p>
    <w:p w14:paraId="035625BF" w14:textId="77777777" w:rsidR="00F90CE0" w:rsidRDefault="00F90CE0" w:rsidP="00F90CE0">
      <w:pPr>
        <w:bidi/>
        <w:jc w:val="both"/>
        <w:rPr>
          <w:rFonts w:cs="David" w:hint="cs"/>
          <w:sz w:val="28"/>
          <w:szCs w:val="28"/>
          <w:rtl/>
        </w:rPr>
      </w:pPr>
    </w:p>
    <w:p w14:paraId="1AF2B21B" w14:textId="77777777" w:rsidR="00F90CE0" w:rsidRPr="00F1072E" w:rsidRDefault="00F90CE0" w:rsidP="00F90CE0">
      <w:pPr>
        <w:bidi/>
        <w:jc w:val="both"/>
        <w:rPr>
          <w:rFonts w:cs="David" w:hint="cs"/>
          <w:rtl/>
        </w:rPr>
      </w:pPr>
      <w:r>
        <w:rPr>
          <w:rFonts w:cs="David" w:hint="cs"/>
          <w:sz w:val="28"/>
          <w:szCs w:val="28"/>
          <w:rtl/>
        </w:rPr>
        <w:tab/>
      </w:r>
      <w:r>
        <w:rPr>
          <w:rFonts w:cs="David" w:hint="cs"/>
          <w:rtl/>
        </w:rPr>
        <w:t xml:space="preserve">- - </w:t>
      </w:r>
      <w:r w:rsidRPr="00F1072E">
        <w:rPr>
          <w:rFonts w:cs="David" w:hint="cs"/>
          <w:rtl/>
        </w:rPr>
        <w:t>הממשלה רשאית להתקין תקנות שעת חירום כדי להגן על המדינה, ביטחון הציבור</w:t>
      </w:r>
      <w:r>
        <w:rPr>
          <w:rFonts w:cs="David" w:hint="cs"/>
          <w:rtl/>
        </w:rPr>
        <w:t xml:space="preserve"> וקיום האספקה והשירותים. פה אני יכולה כבר לומר, ש</w:t>
      </w:r>
      <w:r w:rsidRPr="00F1072E">
        <w:rPr>
          <w:rFonts w:cs="David" w:hint="cs"/>
          <w:rtl/>
        </w:rPr>
        <w:t xml:space="preserve">בשנים האחרונות עיקר השימוש של הממשלה </w:t>
      </w:r>
      <w:r>
        <w:rPr>
          <w:rFonts w:cs="David" w:hint="cs"/>
          <w:rtl/>
        </w:rPr>
        <w:t xml:space="preserve">בתקנות שעת חירום </w:t>
      </w:r>
      <w:r w:rsidRPr="00F1072E">
        <w:rPr>
          <w:rFonts w:cs="David" w:hint="cs"/>
          <w:rtl/>
        </w:rPr>
        <w:t xml:space="preserve">זה לגייס עובדים לעבודה, למשל </w:t>
      </w:r>
      <w:r>
        <w:rPr>
          <w:rFonts w:cs="David" w:hint="cs"/>
          <w:rtl/>
        </w:rPr>
        <w:t xml:space="preserve">תקנות שעת חירום האחרונות שהותקנו </w:t>
      </w:r>
      <w:r w:rsidRPr="00F1072E">
        <w:rPr>
          <w:rFonts w:cs="David" w:hint="cs"/>
          <w:rtl/>
        </w:rPr>
        <w:t xml:space="preserve">בפברואר 2010 לפני פחות משנה היו שירותי </w:t>
      </w:r>
      <w:r>
        <w:rPr>
          <w:rFonts w:cs="David" w:hint="cs"/>
          <w:rtl/>
        </w:rPr>
        <w:t>עבודה</w:t>
      </w:r>
      <w:r w:rsidRPr="00F1072E">
        <w:rPr>
          <w:rFonts w:cs="David" w:hint="cs"/>
          <w:rtl/>
        </w:rPr>
        <w:t xml:space="preserve"> חיוניים </w:t>
      </w:r>
      <w:r>
        <w:rPr>
          <w:rFonts w:cs="David" w:hint="cs"/>
          <w:rtl/>
        </w:rPr>
        <w:t xml:space="preserve">בוועדה לאנרגיה אטומית, </w:t>
      </w:r>
      <w:r w:rsidRPr="00F1072E">
        <w:rPr>
          <w:rFonts w:cs="David" w:hint="cs"/>
          <w:rtl/>
        </w:rPr>
        <w:t>למנוע שביתות. אלה השימושים שבעיקר עושים בשנים האחרונות</w:t>
      </w:r>
      <w:r>
        <w:rPr>
          <w:rFonts w:cs="David" w:hint="cs"/>
          <w:rtl/>
        </w:rPr>
        <w:t xml:space="preserve"> בדברים האלה. </w:t>
      </w:r>
    </w:p>
    <w:p w14:paraId="6BA7859B" w14:textId="77777777" w:rsidR="00F90CE0" w:rsidRPr="00F1072E" w:rsidRDefault="00F90CE0" w:rsidP="00F90CE0">
      <w:pPr>
        <w:bidi/>
        <w:jc w:val="both"/>
        <w:rPr>
          <w:rFonts w:cs="David" w:hint="cs"/>
          <w:rtl/>
        </w:rPr>
      </w:pPr>
    </w:p>
    <w:p w14:paraId="14BD764F"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437076DC" w14:textId="77777777" w:rsidR="00F90CE0" w:rsidRPr="00F1072E" w:rsidRDefault="00F90CE0" w:rsidP="00F90CE0">
      <w:pPr>
        <w:keepNext/>
        <w:bidi/>
        <w:jc w:val="both"/>
        <w:rPr>
          <w:rFonts w:cs="David" w:hint="cs"/>
          <w:rtl/>
        </w:rPr>
      </w:pPr>
    </w:p>
    <w:p w14:paraId="4C8CBEAC" w14:textId="77777777" w:rsidR="00F90CE0" w:rsidRPr="00F1072E" w:rsidRDefault="00F90CE0" w:rsidP="00F90CE0">
      <w:pPr>
        <w:bidi/>
        <w:jc w:val="both"/>
        <w:rPr>
          <w:rFonts w:cs="David" w:hint="cs"/>
          <w:rtl/>
        </w:rPr>
      </w:pPr>
      <w:r w:rsidRPr="00F1072E">
        <w:rPr>
          <w:rFonts w:cs="David" w:hint="cs"/>
          <w:rtl/>
        </w:rPr>
        <w:tab/>
        <w:t>אנחנו מצביעים על הקביעה</w:t>
      </w:r>
      <w:r>
        <w:rPr>
          <w:rFonts w:cs="David" w:hint="cs"/>
          <w:rtl/>
        </w:rPr>
        <w:t xml:space="preserve"> שיש מצב חירום</w:t>
      </w:r>
      <w:r w:rsidRPr="00F1072E">
        <w:rPr>
          <w:rFonts w:cs="David" w:hint="cs"/>
          <w:rtl/>
        </w:rPr>
        <w:t xml:space="preserve">. </w:t>
      </w:r>
      <w:r>
        <w:rPr>
          <w:rFonts w:cs="David" w:hint="cs"/>
          <w:rtl/>
        </w:rPr>
        <w:t xml:space="preserve">זה השנה, זה הריטואל הזה של השנה. </w:t>
      </w:r>
      <w:r w:rsidRPr="00F1072E">
        <w:rPr>
          <w:rFonts w:cs="David" w:hint="cs"/>
          <w:rtl/>
        </w:rPr>
        <w:t xml:space="preserve">ברגע שנקבע שיש מצב חירום, הסמכות </w:t>
      </w:r>
      <w:r>
        <w:rPr>
          <w:rFonts w:cs="David" w:hint="cs"/>
          <w:rtl/>
        </w:rPr>
        <w:t xml:space="preserve">להתקין תקנות שתוקפן לשלושה חודשים, </w:t>
      </w:r>
      <w:r w:rsidRPr="00F1072E">
        <w:rPr>
          <w:rFonts w:cs="David" w:hint="cs"/>
          <w:rtl/>
        </w:rPr>
        <w:t>היא של הממשלה</w:t>
      </w:r>
      <w:r>
        <w:rPr>
          <w:rFonts w:cs="David" w:hint="cs"/>
          <w:rtl/>
        </w:rPr>
        <w:t xml:space="preserve"> רק בהודעה לוועדת החוץ והביטחון</w:t>
      </w:r>
      <w:r w:rsidRPr="00F1072E">
        <w:rPr>
          <w:rFonts w:cs="David" w:hint="cs"/>
          <w:rtl/>
        </w:rPr>
        <w:t xml:space="preserve">. </w:t>
      </w:r>
    </w:p>
    <w:p w14:paraId="4E7BA3C6" w14:textId="77777777" w:rsidR="00F90CE0" w:rsidRPr="00F1072E" w:rsidRDefault="00F90CE0" w:rsidP="00F90CE0">
      <w:pPr>
        <w:bidi/>
        <w:jc w:val="both"/>
        <w:rPr>
          <w:rFonts w:cs="David" w:hint="cs"/>
          <w:rtl/>
        </w:rPr>
      </w:pPr>
    </w:p>
    <w:p w14:paraId="7846D438"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50485AC2" w14:textId="77777777" w:rsidR="00F90CE0" w:rsidRPr="00F1072E" w:rsidRDefault="00F90CE0" w:rsidP="00F90CE0">
      <w:pPr>
        <w:bidi/>
        <w:jc w:val="both"/>
        <w:rPr>
          <w:rFonts w:cs="David" w:hint="cs"/>
          <w:rtl/>
        </w:rPr>
      </w:pPr>
    </w:p>
    <w:p w14:paraId="02CEAC68" w14:textId="77777777" w:rsidR="00F90CE0" w:rsidRPr="00F1072E" w:rsidRDefault="00F90CE0" w:rsidP="00F90CE0">
      <w:pPr>
        <w:bidi/>
        <w:jc w:val="both"/>
        <w:rPr>
          <w:rFonts w:cs="David" w:hint="cs"/>
          <w:rtl/>
        </w:rPr>
      </w:pPr>
      <w:r w:rsidRPr="00F1072E">
        <w:rPr>
          <w:rFonts w:cs="David" w:hint="cs"/>
          <w:rtl/>
        </w:rPr>
        <w:tab/>
        <w:t xml:space="preserve">אז זה לא ה-12 חודשים. </w:t>
      </w:r>
    </w:p>
    <w:p w14:paraId="4DB8C2C9" w14:textId="77777777" w:rsidR="00F90CE0" w:rsidRPr="00F1072E" w:rsidRDefault="00F90CE0" w:rsidP="00F90CE0">
      <w:pPr>
        <w:bidi/>
        <w:jc w:val="both"/>
        <w:rPr>
          <w:rFonts w:cs="David" w:hint="cs"/>
          <w:rtl/>
        </w:rPr>
      </w:pPr>
    </w:p>
    <w:p w14:paraId="44156AEB"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04B3984F" w14:textId="77777777" w:rsidR="00F90CE0" w:rsidRPr="00F1072E" w:rsidRDefault="00F90CE0" w:rsidP="00F90CE0">
      <w:pPr>
        <w:keepNext/>
        <w:bidi/>
        <w:jc w:val="both"/>
        <w:rPr>
          <w:rFonts w:cs="David" w:hint="cs"/>
          <w:rtl/>
        </w:rPr>
      </w:pPr>
    </w:p>
    <w:p w14:paraId="78E6C77E" w14:textId="77777777" w:rsidR="00F90CE0" w:rsidRPr="00F1072E" w:rsidRDefault="00F90CE0" w:rsidP="00F90CE0">
      <w:pPr>
        <w:bidi/>
        <w:jc w:val="both"/>
        <w:rPr>
          <w:rFonts w:cs="David" w:hint="cs"/>
          <w:rtl/>
        </w:rPr>
      </w:pPr>
      <w:r w:rsidRPr="00F1072E">
        <w:rPr>
          <w:rFonts w:cs="David" w:hint="cs"/>
          <w:rtl/>
        </w:rPr>
        <w:tab/>
        <w:t xml:space="preserve">זה החוק. </w:t>
      </w:r>
    </w:p>
    <w:p w14:paraId="488020D6" w14:textId="77777777" w:rsidR="00F90CE0" w:rsidRPr="00F1072E" w:rsidRDefault="00F90CE0" w:rsidP="00F90CE0">
      <w:pPr>
        <w:bidi/>
        <w:jc w:val="both"/>
        <w:rPr>
          <w:rFonts w:cs="David" w:hint="cs"/>
          <w:rtl/>
        </w:rPr>
      </w:pPr>
    </w:p>
    <w:p w14:paraId="76789984" w14:textId="77777777" w:rsidR="00F90CE0" w:rsidRPr="00F1072E" w:rsidRDefault="00F90CE0" w:rsidP="00F90CE0">
      <w:pPr>
        <w:bidi/>
        <w:jc w:val="both"/>
        <w:rPr>
          <w:rFonts w:cs="David" w:hint="cs"/>
          <w:rtl/>
        </w:rPr>
      </w:pPr>
      <w:r w:rsidRPr="00F1072E">
        <w:rPr>
          <w:rFonts w:cs="David" w:hint="cs"/>
          <w:u w:val="single"/>
          <w:rtl/>
        </w:rPr>
        <w:t>ארבל אסטרחן:</w:t>
      </w:r>
    </w:p>
    <w:p w14:paraId="0BA64CC0" w14:textId="77777777" w:rsidR="00F90CE0" w:rsidRPr="00F1072E" w:rsidRDefault="00F90CE0" w:rsidP="00F90CE0">
      <w:pPr>
        <w:bidi/>
        <w:jc w:val="both"/>
        <w:rPr>
          <w:rFonts w:cs="David" w:hint="cs"/>
          <w:rtl/>
        </w:rPr>
      </w:pPr>
    </w:p>
    <w:p w14:paraId="05DB1588"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הכרזה על מצב חירום נותנת לרשויות את הסמכויות, שבמצב רגיל נתונות לרשות המחוקקת. כמו שאמרתי, התקנות יכולות לשנות חקיקה של הכנסת, שזה דבר מאוד קיצוני. זה גם נידון בבית המשפט העליון, שאמר ששלטון החוק המהותי נפגע עקב מתן סמכויות גורפות לרשות מנהלית, שתוכנן שקול למעשה חקיקה ויש בזה ויתור על זכויות פרט, ואין להסכים עם זה בעיתות שאינן עיתות חירום. </w:t>
      </w:r>
      <w:r w:rsidRPr="00F1072E">
        <w:rPr>
          <w:rFonts w:cs="David" w:hint="cs"/>
          <w:rtl/>
        </w:rPr>
        <w:t xml:space="preserve">לא עושים בזה שימוש נרחב. </w:t>
      </w:r>
    </w:p>
    <w:p w14:paraId="40D5A33A" w14:textId="77777777" w:rsidR="00F90CE0" w:rsidRPr="00F1072E" w:rsidRDefault="00F90CE0" w:rsidP="00F90CE0">
      <w:pPr>
        <w:bidi/>
        <w:jc w:val="both"/>
        <w:rPr>
          <w:rFonts w:cs="David" w:hint="cs"/>
          <w:rtl/>
        </w:rPr>
      </w:pPr>
    </w:p>
    <w:p w14:paraId="5EE3B0F9"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6009368B" w14:textId="77777777" w:rsidR="00F90CE0" w:rsidRPr="00F1072E" w:rsidRDefault="00F90CE0" w:rsidP="00F90CE0">
      <w:pPr>
        <w:bidi/>
        <w:jc w:val="both"/>
        <w:rPr>
          <w:rFonts w:cs="David" w:hint="cs"/>
          <w:rtl/>
        </w:rPr>
      </w:pPr>
    </w:p>
    <w:p w14:paraId="5C7E5686" w14:textId="77777777" w:rsidR="00F90CE0" w:rsidRDefault="00F90CE0" w:rsidP="00F90CE0">
      <w:pPr>
        <w:bidi/>
        <w:jc w:val="both"/>
        <w:rPr>
          <w:rFonts w:cs="David" w:hint="cs"/>
          <w:rtl/>
        </w:rPr>
      </w:pPr>
      <w:r w:rsidRPr="00F1072E">
        <w:rPr>
          <w:rFonts w:cs="David" w:hint="cs"/>
          <w:rtl/>
        </w:rPr>
        <w:tab/>
      </w:r>
      <w:r>
        <w:rPr>
          <w:rFonts w:cs="David" w:hint="cs"/>
          <w:rtl/>
        </w:rPr>
        <w:t>היתה אמורה להיות שביתה בכור האטומי?</w:t>
      </w:r>
    </w:p>
    <w:p w14:paraId="75CA3F53" w14:textId="77777777" w:rsidR="00F90CE0" w:rsidRPr="00F1072E" w:rsidRDefault="00F90CE0" w:rsidP="00F90CE0">
      <w:pPr>
        <w:bidi/>
        <w:jc w:val="both"/>
        <w:rPr>
          <w:rFonts w:cs="David" w:hint="cs"/>
          <w:rtl/>
        </w:rPr>
      </w:pPr>
    </w:p>
    <w:p w14:paraId="6AEC3B86" w14:textId="77777777" w:rsidR="00F90CE0" w:rsidRPr="00F1072E" w:rsidRDefault="00F90CE0" w:rsidP="00F90CE0">
      <w:pPr>
        <w:bidi/>
        <w:jc w:val="both"/>
        <w:rPr>
          <w:rFonts w:cs="David" w:hint="cs"/>
          <w:rtl/>
        </w:rPr>
      </w:pPr>
      <w:r w:rsidRPr="00F1072E">
        <w:rPr>
          <w:rFonts w:cs="David" w:hint="cs"/>
          <w:u w:val="single"/>
          <w:rtl/>
        </w:rPr>
        <w:t>ארבל אסטרחן:</w:t>
      </w:r>
    </w:p>
    <w:p w14:paraId="03B484EF" w14:textId="77777777" w:rsidR="00F90CE0" w:rsidRPr="00F1072E" w:rsidRDefault="00F90CE0" w:rsidP="00F90CE0">
      <w:pPr>
        <w:bidi/>
        <w:jc w:val="both"/>
        <w:rPr>
          <w:rFonts w:cs="David" w:hint="cs"/>
          <w:rtl/>
        </w:rPr>
      </w:pPr>
    </w:p>
    <w:p w14:paraId="3F5C850A"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כנראה, אני לא זוכרת מה היה, אבל זאת הדוגמה האחרונה. בית המשפט אמר שהסמכות להתקין תקנות שעת חירום פוגעת קשות בערכים דמוקרטיים, בעיקרון שלטון החוק, בהפרדת רשויות. </w:t>
      </w:r>
      <w:r w:rsidRPr="00F1072E">
        <w:rPr>
          <w:rFonts w:cs="David" w:hint="cs"/>
          <w:rtl/>
        </w:rPr>
        <w:t xml:space="preserve">היום זה בעיקר למתן צווי ריתוק לעובדים בסכסוכי עבודה. </w:t>
      </w:r>
    </w:p>
    <w:p w14:paraId="5B689DA8" w14:textId="77777777" w:rsidR="00F90CE0" w:rsidRPr="00F1072E" w:rsidRDefault="00F90CE0" w:rsidP="00F90CE0">
      <w:pPr>
        <w:bidi/>
        <w:jc w:val="both"/>
        <w:rPr>
          <w:rFonts w:cs="David" w:hint="cs"/>
          <w:rtl/>
        </w:rPr>
      </w:pPr>
    </w:p>
    <w:p w14:paraId="57752BBE"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בערך </w:t>
      </w:r>
      <w:r w:rsidRPr="00F1072E">
        <w:rPr>
          <w:rFonts w:cs="David" w:hint="cs"/>
          <w:rtl/>
        </w:rPr>
        <w:t>לפני שנה הקימה ועדת החוץ והביטחון צוות</w:t>
      </w:r>
      <w:r>
        <w:rPr>
          <w:rFonts w:cs="David" w:hint="cs"/>
          <w:rtl/>
        </w:rPr>
        <w:t xml:space="preserve"> שממפה, שבראשו עומד חבר הכנסת אברהם מיכאלי</w:t>
      </w:r>
      <w:r w:rsidRPr="00F1072E">
        <w:rPr>
          <w:rFonts w:cs="David" w:hint="cs"/>
          <w:rtl/>
        </w:rPr>
        <w:t>. הם צופים מצב שבו לא יוכרז יותר מצב חירום</w:t>
      </w:r>
      <w:r>
        <w:rPr>
          <w:rFonts w:cs="David" w:hint="cs"/>
          <w:rtl/>
        </w:rPr>
        <w:t xml:space="preserve">. מה שהם עושים זה למפות את החקיקה, כדי לראות מה אפשר להפוך </w:t>
      </w:r>
      <w:r w:rsidRPr="00F1072E">
        <w:rPr>
          <w:rFonts w:cs="David" w:hint="cs"/>
          <w:rtl/>
        </w:rPr>
        <w:t>להוראות של קבע</w:t>
      </w:r>
      <w:r>
        <w:rPr>
          <w:rFonts w:cs="David" w:hint="cs"/>
          <w:rtl/>
        </w:rPr>
        <w:t>, שלא יהיו תלויות יותר במצב חירום</w:t>
      </w:r>
      <w:r w:rsidRPr="00F1072E">
        <w:rPr>
          <w:rFonts w:cs="David" w:hint="cs"/>
          <w:rtl/>
        </w:rPr>
        <w:t xml:space="preserve">. הם עוברים </w:t>
      </w:r>
      <w:r>
        <w:rPr>
          <w:rFonts w:cs="David" w:hint="cs"/>
          <w:rtl/>
        </w:rPr>
        <w:t xml:space="preserve">לפי משרדי הממשלה </w:t>
      </w:r>
      <w:r w:rsidRPr="00F1072E">
        <w:rPr>
          <w:rFonts w:cs="David" w:hint="cs"/>
          <w:rtl/>
        </w:rPr>
        <w:t>משרד, משרד, עורכים ישיבות. הם אמרו לי</w:t>
      </w:r>
      <w:r>
        <w:rPr>
          <w:rFonts w:cs="David" w:hint="cs"/>
          <w:rtl/>
        </w:rPr>
        <w:t>, למשל,</w:t>
      </w:r>
      <w:r w:rsidRPr="00F1072E">
        <w:rPr>
          <w:rFonts w:cs="David" w:hint="cs"/>
          <w:rtl/>
        </w:rPr>
        <w:t xml:space="preserve"> שהיום יש חוק פיקוח על שירותים ומוצרים</w:t>
      </w:r>
      <w:r>
        <w:rPr>
          <w:rFonts w:cs="David" w:hint="cs"/>
          <w:rtl/>
        </w:rPr>
        <w:t>, שמכוחו הוצאו עד היום</w:t>
      </w:r>
      <w:r w:rsidRPr="00F1072E">
        <w:rPr>
          <w:rFonts w:cs="David" w:hint="cs"/>
          <w:rtl/>
        </w:rPr>
        <w:t xml:space="preserve"> בערך 150 צווים שרלוונטיים </w:t>
      </w:r>
      <w:r>
        <w:rPr>
          <w:rFonts w:cs="David" w:hint="cs"/>
          <w:rtl/>
        </w:rPr>
        <w:t xml:space="preserve">למצב חירום. המספר ירד, בעקבות העבודה של הוועדה, </w:t>
      </w:r>
      <w:r w:rsidRPr="00F1072E">
        <w:rPr>
          <w:rFonts w:cs="David" w:hint="cs"/>
          <w:rtl/>
        </w:rPr>
        <w:t xml:space="preserve">ל-71. הם עושים איזושהי עבודה. </w:t>
      </w:r>
    </w:p>
    <w:p w14:paraId="451BFF93" w14:textId="77777777" w:rsidR="00F90CE0" w:rsidRDefault="00F90CE0" w:rsidP="00F90CE0">
      <w:pPr>
        <w:bidi/>
        <w:jc w:val="both"/>
        <w:rPr>
          <w:rFonts w:cs="David" w:hint="cs"/>
          <w:rtl/>
        </w:rPr>
      </w:pPr>
    </w:p>
    <w:p w14:paraId="5E28854A" w14:textId="77777777" w:rsidR="00F90CE0" w:rsidRDefault="00F90CE0" w:rsidP="00F90CE0">
      <w:pPr>
        <w:bidi/>
        <w:jc w:val="both"/>
        <w:rPr>
          <w:rFonts w:cs="David" w:hint="cs"/>
          <w:rtl/>
        </w:rPr>
      </w:pPr>
      <w:r>
        <w:rPr>
          <w:rFonts w:cs="David" w:hint="cs"/>
          <w:u w:val="single"/>
          <w:rtl/>
        </w:rPr>
        <w:t>אורי בנק:</w:t>
      </w:r>
    </w:p>
    <w:p w14:paraId="538E4E62" w14:textId="77777777" w:rsidR="00F90CE0" w:rsidRDefault="00F90CE0" w:rsidP="00F90CE0">
      <w:pPr>
        <w:bidi/>
        <w:jc w:val="both"/>
        <w:rPr>
          <w:rFonts w:cs="David" w:hint="cs"/>
          <w:rtl/>
        </w:rPr>
      </w:pPr>
    </w:p>
    <w:p w14:paraId="1561F207" w14:textId="77777777" w:rsidR="00F90CE0" w:rsidRPr="00FD7AAE" w:rsidRDefault="00F90CE0" w:rsidP="00F90CE0">
      <w:pPr>
        <w:bidi/>
        <w:jc w:val="both"/>
        <w:rPr>
          <w:rFonts w:cs="David" w:hint="cs"/>
          <w:rtl/>
        </w:rPr>
      </w:pPr>
      <w:r>
        <w:rPr>
          <w:rFonts w:cs="David" w:hint="cs"/>
          <w:rtl/>
        </w:rPr>
        <w:tab/>
      </w:r>
    </w:p>
    <w:p w14:paraId="698EA3A6"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את יודעת </w:t>
      </w:r>
      <w:r w:rsidRPr="00F1072E">
        <w:rPr>
          <w:rFonts w:cs="David" w:hint="cs"/>
          <w:rtl/>
        </w:rPr>
        <w:t>כמה חוקים כאלה יש</w:t>
      </w:r>
      <w:r>
        <w:rPr>
          <w:rFonts w:cs="David" w:hint="cs"/>
          <w:rtl/>
        </w:rPr>
        <w:t>, שתלויים ממש בשעת חירום</w:t>
      </w:r>
      <w:r w:rsidRPr="00F1072E">
        <w:rPr>
          <w:rFonts w:cs="David" w:hint="cs"/>
          <w:rtl/>
        </w:rPr>
        <w:t>?</w:t>
      </w:r>
    </w:p>
    <w:p w14:paraId="2028FE7C" w14:textId="77777777" w:rsidR="00F90CE0" w:rsidRPr="00F1072E" w:rsidRDefault="00F90CE0" w:rsidP="00F90CE0">
      <w:pPr>
        <w:bidi/>
        <w:jc w:val="both"/>
        <w:rPr>
          <w:rFonts w:cs="David" w:hint="cs"/>
          <w:rtl/>
        </w:rPr>
      </w:pPr>
    </w:p>
    <w:p w14:paraId="5FB79317" w14:textId="77777777" w:rsidR="00F90CE0" w:rsidRPr="00F1072E" w:rsidRDefault="00F90CE0" w:rsidP="00F90CE0">
      <w:pPr>
        <w:bidi/>
        <w:jc w:val="both"/>
        <w:rPr>
          <w:rFonts w:cs="David" w:hint="cs"/>
          <w:rtl/>
        </w:rPr>
      </w:pPr>
      <w:r w:rsidRPr="00F1072E">
        <w:rPr>
          <w:rFonts w:cs="David" w:hint="cs"/>
          <w:u w:val="single"/>
          <w:rtl/>
        </w:rPr>
        <w:t>ארבל אסטרחן:</w:t>
      </w:r>
    </w:p>
    <w:p w14:paraId="2092D477" w14:textId="77777777" w:rsidR="00F90CE0" w:rsidRPr="00F1072E" w:rsidRDefault="00F90CE0" w:rsidP="00F90CE0">
      <w:pPr>
        <w:bidi/>
        <w:jc w:val="both"/>
        <w:rPr>
          <w:rFonts w:cs="David" w:hint="cs"/>
          <w:rtl/>
        </w:rPr>
      </w:pPr>
    </w:p>
    <w:p w14:paraId="3BED9D6A" w14:textId="77777777" w:rsidR="00F90CE0" w:rsidRPr="00F1072E" w:rsidRDefault="00F90CE0" w:rsidP="00F90CE0">
      <w:pPr>
        <w:bidi/>
        <w:jc w:val="both"/>
        <w:rPr>
          <w:rFonts w:cs="David" w:hint="cs"/>
          <w:rtl/>
        </w:rPr>
      </w:pPr>
      <w:r w:rsidRPr="00F1072E">
        <w:rPr>
          <w:rFonts w:cs="David" w:hint="cs"/>
          <w:rtl/>
        </w:rPr>
        <w:tab/>
      </w:r>
      <w:r>
        <w:rPr>
          <w:rFonts w:cs="David" w:hint="cs"/>
          <w:rtl/>
        </w:rPr>
        <w:t>כ-</w:t>
      </w:r>
      <w:r w:rsidRPr="00F1072E">
        <w:rPr>
          <w:rFonts w:cs="David" w:hint="cs"/>
          <w:rtl/>
        </w:rPr>
        <w:t xml:space="preserve">10 חוקים. </w:t>
      </w:r>
      <w:r>
        <w:rPr>
          <w:rFonts w:cs="David" w:hint="cs"/>
          <w:rtl/>
        </w:rPr>
        <w:t xml:space="preserve">זה היה הרקע לנוסח שעכשיו נראה, שכאמור הוא מבוסס </w:t>
      </w:r>
      <w:r w:rsidRPr="00F1072E">
        <w:rPr>
          <w:rFonts w:cs="David" w:hint="cs"/>
          <w:rtl/>
        </w:rPr>
        <w:t xml:space="preserve">על מה שקיים היום. </w:t>
      </w:r>
    </w:p>
    <w:p w14:paraId="25BCD097" w14:textId="77777777" w:rsidR="00F90CE0" w:rsidRPr="00F1072E" w:rsidRDefault="00F90CE0" w:rsidP="00F90CE0">
      <w:pPr>
        <w:bidi/>
        <w:jc w:val="both"/>
        <w:rPr>
          <w:rFonts w:cs="David" w:hint="cs"/>
          <w:rtl/>
        </w:rPr>
      </w:pPr>
    </w:p>
    <w:p w14:paraId="579AE59B" w14:textId="77777777" w:rsidR="00F90CE0" w:rsidRDefault="00F90CE0" w:rsidP="00F90CE0">
      <w:pPr>
        <w:bidi/>
        <w:jc w:val="both"/>
        <w:rPr>
          <w:rFonts w:cs="David" w:hint="cs"/>
          <w:rtl/>
        </w:rPr>
      </w:pPr>
      <w:r w:rsidRPr="00F1072E">
        <w:rPr>
          <w:rFonts w:cs="David" w:hint="cs"/>
          <w:rtl/>
        </w:rPr>
        <w:tab/>
        <w:t xml:space="preserve">יהיה לנו חלק </w:t>
      </w:r>
      <w:r>
        <w:rPr>
          <w:rFonts w:cs="David" w:hint="cs"/>
          <w:rtl/>
        </w:rPr>
        <w:t xml:space="preserve">שכותרתו מצב חירום, שיהיו בו </w:t>
      </w:r>
      <w:r w:rsidRPr="00F1072E">
        <w:rPr>
          <w:rFonts w:cs="David" w:hint="cs"/>
          <w:rtl/>
        </w:rPr>
        <w:t xml:space="preserve">שני פרקים </w:t>
      </w:r>
      <w:r w:rsidRPr="00F1072E">
        <w:rPr>
          <w:rFonts w:cs="David"/>
          <w:rtl/>
        </w:rPr>
        <w:t>–</w:t>
      </w:r>
      <w:r w:rsidRPr="00F1072E">
        <w:rPr>
          <w:rFonts w:cs="David" w:hint="cs"/>
          <w:rtl/>
        </w:rPr>
        <w:t xml:space="preserve"> </w:t>
      </w:r>
      <w:r>
        <w:rPr>
          <w:rFonts w:cs="David" w:hint="cs"/>
          <w:rtl/>
        </w:rPr>
        <w:t xml:space="preserve">הכרזת מצב חירום ותקנות שעת חירום. </w:t>
      </w:r>
      <w:r w:rsidRPr="00F1072E">
        <w:rPr>
          <w:rFonts w:cs="David" w:hint="cs"/>
          <w:rtl/>
        </w:rPr>
        <w:t xml:space="preserve">יוגדר </w:t>
      </w:r>
      <w:r>
        <w:rPr>
          <w:rFonts w:cs="David" w:hint="cs"/>
          <w:rtl/>
        </w:rPr>
        <w:t>"</w:t>
      </w:r>
      <w:r w:rsidRPr="00F1072E">
        <w:rPr>
          <w:rFonts w:cs="David" w:hint="cs"/>
          <w:rtl/>
        </w:rPr>
        <w:t>מצב חירום</w:t>
      </w:r>
      <w:r>
        <w:rPr>
          <w:rFonts w:cs="David" w:hint="cs"/>
          <w:rtl/>
        </w:rPr>
        <w:t>"</w:t>
      </w:r>
      <w:r w:rsidRPr="00F1072E">
        <w:rPr>
          <w:rFonts w:cs="David" w:hint="cs"/>
          <w:rtl/>
        </w:rPr>
        <w:t xml:space="preserve"> </w:t>
      </w:r>
      <w:r>
        <w:rPr>
          <w:rFonts w:cs="David"/>
          <w:rtl/>
        </w:rPr>
        <w:t>–</w:t>
      </w:r>
      <w:r>
        <w:rPr>
          <w:rFonts w:cs="David" w:hint="cs"/>
          <w:rtl/>
        </w:rPr>
        <w:t xml:space="preserve"> "</w:t>
      </w:r>
      <w:r w:rsidRPr="00F1072E">
        <w:rPr>
          <w:rFonts w:cs="David" w:hint="cs"/>
          <w:rtl/>
        </w:rPr>
        <w:t xml:space="preserve">כמשמעותו </w:t>
      </w:r>
      <w:r>
        <w:rPr>
          <w:rFonts w:cs="David" w:hint="cs"/>
          <w:rtl/>
        </w:rPr>
        <w:t xml:space="preserve">בסעיף 38 לחוק-יסוד: הממשלה". "הוועדה המשותפת" </w:t>
      </w:r>
      <w:r>
        <w:rPr>
          <w:rFonts w:cs="David"/>
          <w:rtl/>
        </w:rPr>
        <w:t>–</w:t>
      </w:r>
      <w:r>
        <w:rPr>
          <w:rFonts w:cs="David" w:hint="cs"/>
          <w:rtl/>
        </w:rPr>
        <w:t xml:space="preserve"> "ועדה משותפת של ועדת החוץ והביטחון וועדת החוקה, חוק ומשפט", וכמו שאמרתי קיימת גם היום. </w:t>
      </w:r>
      <w:r w:rsidRPr="00F1072E">
        <w:rPr>
          <w:rFonts w:cs="David" w:hint="cs"/>
          <w:rtl/>
        </w:rPr>
        <w:t>ההגדרה של תקנות שעת חירום</w:t>
      </w:r>
      <w:r>
        <w:rPr>
          <w:rFonts w:cs="David" w:hint="cs"/>
          <w:rtl/>
        </w:rPr>
        <w:t xml:space="preserve"> -</w:t>
      </w:r>
      <w:r w:rsidRPr="00F1072E">
        <w:rPr>
          <w:rFonts w:cs="David" w:hint="cs"/>
          <w:rtl/>
        </w:rPr>
        <w:t xml:space="preserve"> דיברנו עליה. </w:t>
      </w:r>
    </w:p>
    <w:p w14:paraId="6C67405A" w14:textId="77777777" w:rsidR="00F90CE0" w:rsidRDefault="00F90CE0" w:rsidP="00F90CE0">
      <w:pPr>
        <w:bidi/>
        <w:jc w:val="both"/>
        <w:rPr>
          <w:rFonts w:cs="David" w:hint="cs"/>
          <w:rtl/>
        </w:rPr>
      </w:pPr>
    </w:p>
    <w:p w14:paraId="501C9CC1" w14:textId="77777777" w:rsidR="00F90CE0" w:rsidRPr="00F1072E" w:rsidRDefault="00F90CE0" w:rsidP="00F90CE0">
      <w:pPr>
        <w:bidi/>
        <w:ind w:firstLine="720"/>
        <w:jc w:val="both"/>
        <w:rPr>
          <w:rFonts w:cs="David" w:hint="cs"/>
          <w:rtl/>
        </w:rPr>
      </w:pPr>
      <w:r>
        <w:rPr>
          <w:rFonts w:cs="David" w:hint="cs"/>
          <w:rtl/>
        </w:rPr>
        <w:t xml:space="preserve">הסעיף הראשון ידבר על הכרזת מצב חירום על ידי הכנסת: </w:t>
      </w:r>
    </w:p>
    <w:p w14:paraId="74B66CDB" w14:textId="77777777" w:rsidR="00F90CE0" w:rsidRPr="00F1072E" w:rsidRDefault="00F90CE0" w:rsidP="00F90CE0">
      <w:pPr>
        <w:bidi/>
        <w:jc w:val="both"/>
        <w:rPr>
          <w:rFonts w:cs="David" w:hint="cs"/>
          <w:rtl/>
        </w:rPr>
      </w:pPr>
    </w:p>
    <w:p w14:paraId="157AF81C" w14:textId="77777777" w:rsidR="00F90CE0" w:rsidRPr="00F1072E" w:rsidRDefault="00F90CE0" w:rsidP="00F90CE0">
      <w:pPr>
        <w:bidi/>
        <w:jc w:val="both"/>
        <w:rPr>
          <w:rFonts w:cs="David" w:hint="cs"/>
          <w:rtl/>
        </w:rPr>
      </w:pPr>
      <w:r w:rsidRPr="00F1072E">
        <w:rPr>
          <w:rFonts w:cs="David" w:hint="cs"/>
          <w:rtl/>
        </w:rPr>
        <w:tab/>
        <w:t xml:space="preserve">"החלטת הכנסת להכריז על מצב חירום, לא תתקבל אלא לפי המלצה של הוועדה המשותפת". </w:t>
      </w:r>
      <w:r>
        <w:rPr>
          <w:rFonts w:cs="David" w:hint="cs"/>
          <w:rtl/>
        </w:rPr>
        <w:t xml:space="preserve">זאת ממש הגבלה לעומת מה שקיים בחוק היסוד, שלא אומר דבר, הוא אומר שהכנסת יכולה להכריז. </w:t>
      </w:r>
    </w:p>
    <w:p w14:paraId="298D090A" w14:textId="77777777" w:rsidR="00F90CE0" w:rsidRPr="00F1072E" w:rsidRDefault="00F90CE0" w:rsidP="00F90CE0">
      <w:pPr>
        <w:bidi/>
        <w:jc w:val="both"/>
        <w:rPr>
          <w:rFonts w:cs="David" w:hint="cs"/>
          <w:rtl/>
        </w:rPr>
      </w:pPr>
    </w:p>
    <w:p w14:paraId="22A08752" w14:textId="77777777" w:rsidR="00F90CE0" w:rsidRDefault="00F90CE0" w:rsidP="00F90CE0">
      <w:pPr>
        <w:bidi/>
        <w:jc w:val="both"/>
        <w:rPr>
          <w:rFonts w:cs="David" w:hint="cs"/>
          <w:rtl/>
        </w:rPr>
      </w:pPr>
      <w:r w:rsidRPr="00F1072E">
        <w:rPr>
          <w:rFonts w:cs="David" w:hint="cs"/>
          <w:rtl/>
        </w:rPr>
        <w:tab/>
        <w:t xml:space="preserve">איך מגיעים לוועדה המשותפת? מה הפרוצדורה? "הציעו הממשלה או שלושים חברי הכנסת שהכנסת תכריז על מצב חירום, לפי סעיף </w:t>
      </w:r>
      <w:r>
        <w:rPr>
          <w:rFonts w:cs="David" w:hint="cs"/>
          <w:rtl/>
        </w:rPr>
        <w:t>38(א) לחוק-יסוד: הממשלה, או שהכנסת תחזור ותכריז...לפי סעיף 38(ב)"</w:t>
      </w:r>
      <w:r>
        <w:rPr>
          <w:rFonts w:cs="David"/>
          <w:rtl/>
        </w:rPr>
        <w:t>–</w:t>
      </w:r>
      <w:r>
        <w:rPr>
          <w:rFonts w:cs="David" w:hint="cs"/>
          <w:rtl/>
        </w:rPr>
        <w:t xml:space="preserve"> זאת אומרת, אם קיים מצב חירום ורוצים להאריך או הכרזה ראשונה. אגב, 30 חברי-כנסת גם קיים כבר היום. </w:t>
      </w:r>
    </w:p>
    <w:p w14:paraId="03742198" w14:textId="77777777" w:rsidR="00F90CE0" w:rsidRDefault="00F90CE0" w:rsidP="00F90CE0">
      <w:pPr>
        <w:bidi/>
        <w:jc w:val="both"/>
        <w:rPr>
          <w:rFonts w:cs="David" w:hint="cs"/>
          <w:rtl/>
        </w:rPr>
      </w:pPr>
    </w:p>
    <w:p w14:paraId="19397EAA" w14:textId="77777777" w:rsidR="00F90CE0" w:rsidRDefault="00F90CE0" w:rsidP="00F90CE0">
      <w:pPr>
        <w:bidi/>
        <w:jc w:val="both"/>
        <w:rPr>
          <w:rFonts w:cs="David" w:hint="cs"/>
          <w:rtl/>
        </w:rPr>
      </w:pPr>
      <w:r>
        <w:rPr>
          <w:rFonts w:cs="David" w:hint="cs"/>
          <w:u w:val="single"/>
          <w:rtl/>
        </w:rPr>
        <w:t>תמר כנפו:</w:t>
      </w:r>
    </w:p>
    <w:p w14:paraId="4DBD0D4F" w14:textId="77777777" w:rsidR="00F90CE0" w:rsidRDefault="00F90CE0" w:rsidP="00F90CE0">
      <w:pPr>
        <w:bidi/>
        <w:jc w:val="both"/>
        <w:rPr>
          <w:rFonts w:cs="David" w:hint="cs"/>
          <w:rtl/>
        </w:rPr>
      </w:pPr>
    </w:p>
    <w:p w14:paraId="68B46976" w14:textId="77777777" w:rsidR="00F90CE0" w:rsidRPr="00F1072E" w:rsidRDefault="00F90CE0" w:rsidP="00F90CE0">
      <w:pPr>
        <w:bidi/>
        <w:jc w:val="both"/>
        <w:rPr>
          <w:rFonts w:cs="David" w:hint="cs"/>
          <w:rtl/>
        </w:rPr>
      </w:pPr>
      <w:r>
        <w:rPr>
          <w:rFonts w:cs="David" w:hint="cs"/>
          <w:rtl/>
        </w:rPr>
        <w:tab/>
      </w:r>
      <w:r w:rsidRPr="00F1072E">
        <w:rPr>
          <w:rFonts w:cs="David" w:hint="cs"/>
          <w:rtl/>
        </w:rPr>
        <w:t xml:space="preserve">למה 30? זה אפילו לא שליש של הכנסת. </w:t>
      </w:r>
    </w:p>
    <w:p w14:paraId="6C3EC4EE" w14:textId="77777777" w:rsidR="00F90CE0" w:rsidRPr="00F1072E" w:rsidRDefault="00F90CE0" w:rsidP="00F90CE0">
      <w:pPr>
        <w:bidi/>
        <w:jc w:val="both"/>
        <w:rPr>
          <w:rFonts w:cs="David" w:hint="cs"/>
          <w:rtl/>
        </w:rPr>
      </w:pPr>
    </w:p>
    <w:p w14:paraId="3F15E256" w14:textId="77777777" w:rsidR="00F90CE0" w:rsidRPr="00F1072E" w:rsidRDefault="00F90CE0" w:rsidP="00F90CE0">
      <w:pPr>
        <w:bidi/>
        <w:jc w:val="both"/>
        <w:rPr>
          <w:rFonts w:cs="David" w:hint="cs"/>
          <w:rtl/>
        </w:rPr>
      </w:pPr>
      <w:r w:rsidRPr="00F1072E">
        <w:rPr>
          <w:rFonts w:cs="David" w:hint="cs"/>
          <w:u w:val="single"/>
          <w:rtl/>
        </w:rPr>
        <w:t>ארבל אסטרחן:</w:t>
      </w:r>
    </w:p>
    <w:p w14:paraId="4598CB18" w14:textId="77777777" w:rsidR="00F90CE0" w:rsidRPr="00F1072E" w:rsidRDefault="00F90CE0" w:rsidP="00F90CE0">
      <w:pPr>
        <w:bidi/>
        <w:jc w:val="both"/>
        <w:rPr>
          <w:rFonts w:cs="David" w:hint="cs"/>
          <w:rtl/>
        </w:rPr>
      </w:pPr>
    </w:p>
    <w:p w14:paraId="11B426FF"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פשוט כי זה מספר קיים. זה משהו מאוד משמעותי, ראיתם שיש לזה נפקויות משמעותיות, </w:t>
      </w:r>
      <w:r w:rsidRPr="00F1072E">
        <w:rPr>
          <w:rFonts w:cs="David" w:hint="cs"/>
          <w:rtl/>
        </w:rPr>
        <w:t xml:space="preserve">רצו שזה יהיה מספר גדול. </w:t>
      </w:r>
    </w:p>
    <w:p w14:paraId="4748BEDB" w14:textId="77777777" w:rsidR="00F90CE0" w:rsidRPr="00F1072E" w:rsidRDefault="00F90CE0" w:rsidP="00F90CE0">
      <w:pPr>
        <w:bidi/>
        <w:jc w:val="both"/>
        <w:rPr>
          <w:rFonts w:cs="David" w:hint="cs"/>
          <w:rtl/>
        </w:rPr>
      </w:pPr>
    </w:p>
    <w:p w14:paraId="4CCEB691"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313EBECE" w14:textId="77777777" w:rsidR="00F90CE0" w:rsidRPr="00F1072E" w:rsidRDefault="00F90CE0" w:rsidP="00F90CE0">
      <w:pPr>
        <w:bidi/>
        <w:jc w:val="both"/>
        <w:rPr>
          <w:rFonts w:cs="David" w:hint="cs"/>
          <w:rtl/>
        </w:rPr>
      </w:pPr>
    </w:p>
    <w:p w14:paraId="4F2AAE6A"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30 </w:t>
      </w:r>
      <w:r w:rsidRPr="00F1072E">
        <w:rPr>
          <w:rFonts w:cs="David" w:hint="cs"/>
          <w:rtl/>
        </w:rPr>
        <w:t xml:space="preserve">זה שתי ועדות בערך. </w:t>
      </w:r>
    </w:p>
    <w:p w14:paraId="33720096" w14:textId="77777777" w:rsidR="00F90CE0" w:rsidRPr="00F1072E" w:rsidRDefault="00F90CE0" w:rsidP="00F90CE0">
      <w:pPr>
        <w:bidi/>
        <w:jc w:val="both"/>
        <w:rPr>
          <w:rFonts w:cs="David" w:hint="cs"/>
          <w:rtl/>
        </w:rPr>
      </w:pPr>
    </w:p>
    <w:p w14:paraId="378D396F" w14:textId="77777777" w:rsidR="00F90CE0" w:rsidRPr="00F1072E" w:rsidRDefault="00F90CE0" w:rsidP="00F90CE0">
      <w:pPr>
        <w:bidi/>
        <w:jc w:val="both"/>
        <w:rPr>
          <w:rFonts w:cs="David" w:hint="cs"/>
          <w:rtl/>
        </w:rPr>
      </w:pPr>
      <w:r w:rsidRPr="00F1072E">
        <w:rPr>
          <w:rFonts w:cs="David" w:hint="cs"/>
          <w:u w:val="single"/>
          <w:rtl/>
        </w:rPr>
        <w:t>ארבל אסטרחן:</w:t>
      </w:r>
    </w:p>
    <w:p w14:paraId="3FE120FB" w14:textId="77777777" w:rsidR="00F90CE0" w:rsidRPr="00F1072E" w:rsidRDefault="00F90CE0" w:rsidP="00F90CE0">
      <w:pPr>
        <w:bidi/>
        <w:jc w:val="both"/>
        <w:rPr>
          <w:rFonts w:cs="David" w:hint="cs"/>
          <w:rtl/>
        </w:rPr>
      </w:pPr>
    </w:p>
    <w:p w14:paraId="3ABB05DD" w14:textId="77777777" w:rsidR="00F90CE0" w:rsidRDefault="00F90CE0" w:rsidP="00F90CE0">
      <w:pPr>
        <w:bidi/>
        <w:jc w:val="both"/>
        <w:rPr>
          <w:rFonts w:cs="David" w:hint="cs"/>
          <w:rtl/>
        </w:rPr>
      </w:pPr>
      <w:r w:rsidRPr="00F1072E">
        <w:rPr>
          <w:rFonts w:cs="David" w:hint="cs"/>
          <w:rtl/>
        </w:rPr>
        <w:tab/>
      </w:r>
      <w:r>
        <w:rPr>
          <w:rFonts w:cs="David" w:hint="cs"/>
          <w:rtl/>
        </w:rPr>
        <w:t xml:space="preserve">רבע מחברי הכנסת. </w:t>
      </w:r>
    </w:p>
    <w:p w14:paraId="33DCD078" w14:textId="77777777" w:rsidR="00F90CE0" w:rsidRDefault="00F90CE0" w:rsidP="00F90CE0">
      <w:pPr>
        <w:bidi/>
        <w:jc w:val="both"/>
        <w:rPr>
          <w:rFonts w:cs="David" w:hint="cs"/>
          <w:rtl/>
        </w:rPr>
      </w:pPr>
    </w:p>
    <w:p w14:paraId="393655A0" w14:textId="77777777" w:rsidR="00F90CE0" w:rsidRDefault="00F90CE0" w:rsidP="00F90CE0">
      <w:pPr>
        <w:bidi/>
        <w:jc w:val="both"/>
        <w:rPr>
          <w:rFonts w:cs="David" w:hint="cs"/>
          <w:rtl/>
        </w:rPr>
      </w:pPr>
      <w:r>
        <w:rPr>
          <w:rFonts w:cs="David" w:hint="cs"/>
          <w:u w:val="single"/>
          <w:rtl/>
        </w:rPr>
        <w:t>תמר כנפו:</w:t>
      </w:r>
    </w:p>
    <w:p w14:paraId="747FA048" w14:textId="77777777" w:rsidR="00F90CE0" w:rsidRDefault="00F90CE0" w:rsidP="00F90CE0">
      <w:pPr>
        <w:bidi/>
        <w:jc w:val="both"/>
        <w:rPr>
          <w:rFonts w:cs="David" w:hint="cs"/>
          <w:rtl/>
        </w:rPr>
      </w:pPr>
    </w:p>
    <w:p w14:paraId="5F34DD18" w14:textId="77777777" w:rsidR="00F90CE0" w:rsidRDefault="00F90CE0" w:rsidP="00F90CE0">
      <w:pPr>
        <w:bidi/>
        <w:jc w:val="both"/>
        <w:rPr>
          <w:rFonts w:cs="David" w:hint="cs"/>
          <w:rtl/>
        </w:rPr>
      </w:pPr>
      <w:r>
        <w:rPr>
          <w:rFonts w:cs="David" w:hint="cs"/>
          <w:rtl/>
        </w:rPr>
        <w:tab/>
        <w:t xml:space="preserve">אם כבר עדיף שיהיה שליש, יותר. </w:t>
      </w:r>
    </w:p>
    <w:p w14:paraId="0A12D423" w14:textId="77777777" w:rsidR="00F90CE0" w:rsidRDefault="00F90CE0" w:rsidP="00F90CE0">
      <w:pPr>
        <w:bidi/>
        <w:jc w:val="both"/>
        <w:rPr>
          <w:rFonts w:cs="David" w:hint="cs"/>
          <w:rtl/>
        </w:rPr>
      </w:pPr>
    </w:p>
    <w:p w14:paraId="0F610435" w14:textId="77777777" w:rsidR="00F90CE0" w:rsidRPr="00A044D1" w:rsidRDefault="00F90CE0" w:rsidP="00F90CE0">
      <w:pPr>
        <w:bidi/>
        <w:jc w:val="both"/>
        <w:rPr>
          <w:rFonts w:cs="David" w:hint="cs"/>
          <w:rtl/>
        </w:rPr>
      </w:pPr>
      <w:r w:rsidRPr="00A044D1">
        <w:rPr>
          <w:rFonts w:cs="David" w:hint="cs"/>
          <w:u w:val="single"/>
          <w:rtl/>
        </w:rPr>
        <w:t>ארבל אסטרחן:</w:t>
      </w:r>
    </w:p>
    <w:p w14:paraId="17EB0F4B" w14:textId="77777777" w:rsidR="00F90CE0" w:rsidRDefault="00F90CE0" w:rsidP="00F90CE0">
      <w:pPr>
        <w:bidi/>
        <w:jc w:val="both"/>
        <w:rPr>
          <w:rFonts w:cs="David" w:hint="cs"/>
          <w:sz w:val="28"/>
          <w:szCs w:val="28"/>
          <w:rtl/>
        </w:rPr>
      </w:pPr>
    </w:p>
    <w:p w14:paraId="2FB65FE7" w14:textId="77777777" w:rsidR="00F90CE0" w:rsidRDefault="00F90CE0" w:rsidP="00F90CE0">
      <w:pPr>
        <w:bidi/>
        <w:jc w:val="both"/>
        <w:rPr>
          <w:rFonts w:cs="David" w:hint="cs"/>
          <w:rtl/>
        </w:rPr>
      </w:pPr>
      <w:r>
        <w:rPr>
          <w:rFonts w:cs="David" w:hint="cs"/>
          <w:sz w:val="28"/>
          <w:szCs w:val="28"/>
          <w:rtl/>
        </w:rPr>
        <w:tab/>
      </w:r>
      <w:r>
        <w:rPr>
          <w:rFonts w:cs="David" w:hint="cs"/>
          <w:rtl/>
        </w:rPr>
        <w:t>אם הם יציעו, "יעבירו את הצעתם אל יושב-ראש הכנסת ואל הוועדה המשותפת; הצעה בעניין הכרזה חוזרת על מצב חירום תועבר לא יאוחר משישים ימים לפני תום מצב החירום". זה בא להגיד לממשלה: אל תחכי לרגע האחרון, את יודעת שצריך להאריך,</w:t>
      </w:r>
      <w:r w:rsidRPr="00F1072E">
        <w:rPr>
          <w:rFonts w:cs="David" w:hint="cs"/>
          <w:rtl/>
        </w:rPr>
        <w:t xml:space="preserve"> תפני בזמן. </w:t>
      </w:r>
      <w:r>
        <w:rPr>
          <w:rFonts w:cs="David" w:hint="cs"/>
          <w:rtl/>
        </w:rPr>
        <w:t xml:space="preserve">זה קיים גם היום. </w:t>
      </w:r>
    </w:p>
    <w:p w14:paraId="0289E87B" w14:textId="77777777" w:rsidR="00F90CE0" w:rsidRDefault="00F90CE0" w:rsidP="00F90CE0">
      <w:pPr>
        <w:bidi/>
        <w:jc w:val="both"/>
        <w:rPr>
          <w:rFonts w:cs="David" w:hint="cs"/>
          <w:rtl/>
        </w:rPr>
      </w:pPr>
    </w:p>
    <w:p w14:paraId="7FA855B3" w14:textId="77777777" w:rsidR="00F90CE0" w:rsidRDefault="00F90CE0" w:rsidP="00F90CE0">
      <w:pPr>
        <w:bidi/>
        <w:jc w:val="both"/>
        <w:rPr>
          <w:rFonts w:cs="David" w:hint="cs"/>
          <w:rtl/>
        </w:rPr>
      </w:pPr>
      <w:r>
        <w:rPr>
          <w:rFonts w:cs="David" w:hint="cs"/>
          <w:u w:val="single"/>
          <w:rtl/>
        </w:rPr>
        <w:t>תמר כנפו:</w:t>
      </w:r>
    </w:p>
    <w:p w14:paraId="77ECBBDF" w14:textId="77777777" w:rsidR="00F90CE0" w:rsidRDefault="00F90CE0" w:rsidP="00F90CE0">
      <w:pPr>
        <w:bidi/>
        <w:jc w:val="both"/>
        <w:rPr>
          <w:rFonts w:cs="David" w:hint="cs"/>
          <w:rtl/>
        </w:rPr>
      </w:pPr>
    </w:p>
    <w:p w14:paraId="4FF056EB" w14:textId="77777777" w:rsidR="00F90CE0" w:rsidRDefault="00F90CE0" w:rsidP="00F90CE0">
      <w:pPr>
        <w:bidi/>
        <w:jc w:val="both"/>
        <w:rPr>
          <w:rFonts w:cs="David" w:hint="cs"/>
          <w:rtl/>
        </w:rPr>
      </w:pPr>
      <w:r>
        <w:rPr>
          <w:rFonts w:cs="David" w:hint="cs"/>
          <w:rtl/>
        </w:rPr>
        <w:tab/>
        <w:t xml:space="preserve">הם מחכים עד הרגע האחרון. </w:t>
      </w:r>
    </w:p>
    <w:p w14:paraId="5243476B" w14:textId="77777777" w:rsidR="00F90CE0" w:rsidRPr="00F1072E" w:rsidRDefault="00F90CE0" w:rsidP="00F90CE0">
      <w:pPr>
        <w:bidi/>
        <w:jc w:val="both"/>
        <w:rPr>
          <w:rFonts w:cs="David" w:hint="cs"/>
          <w:rtl/>
        </w:rPr>
      </w:pPr>
    </w:p>
    <w:p w14:paraId="7A17A9BC" w14:textId="77777777" w:rsidR="00F90CE0" w:rsidRPr="00F1072E" w:rsidRDefault="00F90CE0" w:rsidP="00F90CE0">
      <w:pPr>
        <w:bidi/>
        <w:jc w:val="both"/>
        <w:rPr>
          <w:rFonts w:cs="David" w:hint="cs"/>
          <w:rtl/>
        </w:rPr>
      </w:pPr>
      <w:r w:rsidRPr="00F1072E">
        <w:rPr>
          <w:rFonts w:cs="David" w:hint="cs"/>
          <w:u w:val="single"/>
          <w:rtl/>
        </w:rPr>
        <w:t>ארבל אסטרחן:</w:t>
      </w:r>
    </w:p>
    <w:p w14:paraId="78D797A4" w14:textId="77777777" w:rsidR="00F90CE0" w:rsidRPr="00F1072E" w:rsidRDefault="00F90CE0" w:rsidP="00F90CE0">
      <w:pPr>
        <w:bidi/>
        <w:jc w:val="both"/>
        <w:rPr>
          <w:rFonts w:cs="David" w:hint="cs"/>
          <w:rtl/>
        </w:rPr>
      </w:pPr>
    </w:p>
    <w:p w14:paraId="01E162A5" w14:textId="77777777" w:rsidR="00F90CE0" w:rsidRPr="00F1072E" w:rsidRDefault="00F90CE0" w:rsidP="00F90CE0">
      <w:pPr>
        <w:bidi/>
        <w:jc w:val="both"/>
        <w:rPr>
          <w:rFonts w:cs="David" w:hint="cs"/>
          <w:rtl/>
        </w:rPr>
      </w:pPr>
      <w:r w:rsidRPr="00F1072E">
        <w:rPr>
          <w:rFonts w:cs="David" w:hint="cs"/>
          <w:rtl/>
        </w:rPr>
        <w:tab/>
      </w:r>
      <w:r>
        <w:rPr>
          <w:rFonts w:cs="David" w:hint="cs"/>
          <w:rtl/>
        </w:rPr>
        <w:t>אז עכשיו הרגע האחרון הוא</w:t>
      </w:r>
      <w:r w:rsidRPr="00F1072E">
        <w:rPr>
          <w:rFonts w:cs="David" w:hint="cs"/>
          <w:rtl/>
        </w:rPr>
        <w:t xml:space="preserve"> 60 ימים. </w:t>
      </w:r>
    </w:p>
    <w:p w14:paraId="3E92155B" w14:textId="77777777" w:rsidR="00F90CE0" w:rsidRPr="00F1072E" w:rsidRDefault="00F90CE0" w:rsidP="00F90CE0">
      <w:pPr>
        <w:bidi/>
        <w:jc w:val="both"/>
        <w:rPr>
          <w:rFonts w:cs="David" w:hint="cs"/>
          <w:rtl/>
        </w:rPr>
      </w:pPr>
    </w:p>
    <w:p w14:paraId="054A0D7F"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4F4658E" w14:textId="77777777" w:rsidR="00F90CE0" w:rsidRPr="00F1072E" w:rsidRDefault="00F90CE0" w:rsidP="00F90CE0">
      <w:pPr>
        <w:bidi/>
        <w:jc w:val="both"/>
        <w:rPr>
          <w:rFonts w:cs="David" w:hint="cs"/>
          <w:rtl/>
        </w:rPr>
      </w:pPr>
    </w:p>
    <w:p w14:paraId="2EE8B6B4"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60 </w:t>
      </w:r>
      <w:r w:rsidRPr="00F1072E">
        <w:rPr>
          <w:rFonts w:cs="David" w:hint="cs"/>
          <w:rtl/>
        </w:rPr>
        <w:t>זאת תוספת?</w:t>
      </w:r>
    </w:p>
    <w:p w14:paraId="30B5E11F" w14:textId="77777777" w:rsidR="00F90CE0" w:rsidRPr="00F1072E" w:rsidRDefault="00F90CE0" w:rsidP="00F90CE0">
      <w:pPr>
        <w:bidi/>
        <w:jc w:val="both"/>
        <w:rPr>
          <w:rFonts w:cs="David" w:hint="cs"/>
          <w:rtl/>
        </w:rPr>
      </w:pPr>
    </w:p>
    <w:p w14:paraId="4C8A31E9" w14:textId="77777777" w:rsidR="00F90CE0" w:rsidRPr="00F1072E" w:rsidRDefault="00F90CE0" w:rsidP="00F90CE0">
      <w:pPr>
        <w:bidi/>
        <w:jc w:val="both"/>
        <w:rPr>
          <w:rFonts w:cs="David" w:hint="cs"/>
          <w:rtl/>
        </w:rPr>
      </w:pPr>
      <w:r w:rsidRPr="00F1072E">
        <w:rPr>
          <w:rFonts w:cs="David" w:hint="cs"/>
          <w:u w:val="single"/>
          <w:rtl/>
        </w:rPr>
        <w:t>ארבל אסטרחן:</w:t>
      </w:r>
    </w:p>
    <w:p w14:paraId="6CA994B4" w14:textId="77777777" w:rsidR="00F90CE0" w:rsidRPr="00F1072E" w:rsidRDefault="00F90CE0" w:rsidP="00F90CE0">
      <w:pPr>
        <w:bidi/>
        <w:jc w:val="both"/>
        <w:rPr>
          <w:rFonts w:cs="David" w:hint="cs"/>
          <w:rtl/>
        </w:rPr>
      </w:pPr>
    </w:p>
    <w:p w14:paraId="40BAAE28" w14:textId="77777777" w:rsidR="00F90CE0" w:rsidRPr="00F1072E" w:rsidRDefault="00F90CE0" w:rsidP="00F90CE0">
      <w:pPr>
        <w:bidi/>
        <w:jc w:val="both"/>
        <w:rPr>
          <w:rFonts w:cs="David" w:hint="cs"/>
          <w:rtl/>
        </w:rPr>
      </w:pPr>
      <w:r w:rsidRPr="00F1072E">
        <w:rPr>
          <w:rFonts w:cs="David" w:hint="cs"/>
          <w:rtl/>
        </w:rPr>
        <w:tab/>
        <w:t xml:space="preserve"> </w:t>
      </w:r>
      <w:r>
        <w:rPr>
          <w:rFonts w:cs="David" w:hint="cs"/>
          <w:rtl/>
        </w:rPr>
        <w:t xml:space="preserve">לא, זה קיים גם היום. דיברתי עם החבר'ה מוועדת החוץ והביטחון שמטפלים בזה, האם כדאי לקצר את זה אולי ל-45 ימים. הם אמרו שבמצב רגיל </w:t>
      </w:r>
      <w:r w:rsidRPr="00F1072E">
        <w:rPr>
          <w:rFonts w:cs="David" w:hint="cs"/>
          <w:rtl/>
        </w:rPr>
        <w:t>זה לא שהוועדה מתחילה לשבת מהיום ה-60</w:t>
      </w:r>
      <w:r>
        <w:rPr>
          <w:rFonts w:cs="David" w:hint="cs"/>
          <w:rtl/>
        </w:rPr>
        <w:t>. חשבנו אולי לקצר ל-45 יום,</w:t>
      </w:r>
      <w:r w:rsidRPr="00F1072E">
        <w:rPr>
          <w:rFonts w:cs="David" w:hint="cs"/>
          <w:rtl/>
        </w:rPr>
        <w:t xml:space="preserve"> אבל אז אמרו שאם זה יוצא בפגרה</w:t>
      </w:r>
      <w:r>
        <w:rPr>
          <w:rFonts w:cs="David" w:hint="cs"/>
          <w:rtl/>
        </w:rPr>
        <w:t xml:space="preserve"> ולא יושבים - - -</w:t>
      </w:r>
      <w:r w:rsidRPr="00F1072E">
        <w:rPr>
          <w:rFonts w:cs="David" w:hint="cs"/>
          <w:rtl/>
        </w:rPr>
        <w:t xml:space="preserve">. </w:t>
      </w:r>
    </w:p>
    <w:p w14:paraId="54B81C9B" w14:textId="77777777" w:rsidR="00F90CE0" w:rsidRDefault="00F90CE0" w:rsidP="00F90CE0">
      <w:pPr>
        <w:bidi/>
        <w:jc w:val="both"/>
        <w:rPr>
          <w:rFonts w:cs="David" w:hint="cs"/>
          <w:rtl/>
        </w:rPr>
      </w:pPr>
    </w:p>
    <w:p w14:paraId="362E4B9D" w14:textId="77777777" w:rsidR="00F90CE0" w:rsidRDefault="00F90CE0" w:rsidP="00F90CE0">
      <w:pPr>
        <w:bidi/>
        <w:jc w:val="both"/>
        <w:rPr>
          <w:rFonts w:cs="David" w:hint="cs"/>
          <w:rtl/>
        </w:rPr>
      </w:pPr>
      <w:r>
        <w:rPr>
          <w:rFonts w:cs="David" w:hint="cs"/>
          <w:u w:val="single"/>
          <w:rtl/>
        </w:rPr>
        <w:t>היו"ר יריב לוין:</w:t>
      </w:r>
    </w:p>
    <w:p w14:paraId="29178FB1" w14:textId="77777777" w:rsidR="00F90CE0" w:rsidRDefault="00F90CE0" w:rsidP="00F90CE0">
      <w:pPr>
        <w:bidi/>
        <w:jc w:val="both"/>
        <w:rPr>
          <w:rFonts w:cs="David" w:hint="cs"/>
          <w:rtl/>
        </w:rPr>
      </w:pPr>
    </w:p>
    <w:p w14:paraId="07F041FC" w14:textId="77777777" w:rsidR="00F90CE0" w:rsidRDefault="00F90CE0" w:rsidP="00F90CE0">
      <w:pPr>
        <w:bidi/>
        <w:jc w:val="both"/>
        <w:rPr>
          <w:rFonts w:cs="David" w:hint="cs"/>
          <w:rtl/>
        </w:rPr>
      </w:pPr>
      <w:r>
        <w:rPr>
          <w:rFonts w:cs="David" w:hint="cs"/>
          <w:rtl/>
        </w:rPr>
        <w:tab/>
        <w:t xml:space="preserve"> אם זה 60, בואו נשאיר את זה - - -</w:t>
      </w:r>
    </w:p>
    <w:p w14:paraId="27201B5E" w14:textId="77777777" w:rsidR="00F90CE0" w:rsidRPr="00F1072E" w:rsidRDefault="00F90CE0" w:rsidP="00F90CE0">
      <w:pPr>
        <w:bidi/>
        <w:jc w:val="both"/>
        <w:rPr>
          <w:rFonts w:cs="David" w:hint="cs"/>
          <w:rtl/>
        </w:rPr>
      </w:pPr>
    </w:p>
    <w:p w14:paraId="15C6AF2E"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23B3CE0" w14:textId="77777777" w:rsidR="00F90CE0" w:rsidRPr="00F1072E" w:rsidRDefault="00F90CE0" w:rsidP="00F90CE0">
      <w:pPr>
        <w:bidi/>
        <w:jc w:val="both"/>
        <w:rPr>
          <w:rFonts w:cs="David" w:hint="cs"/>
          <w:rtl/>
        </w:rPr>
      </w:pPr>
    </w:p>
    <w:p w14:paraId="359B0397"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למרות שאם זה פעם בשנה, זה תמיד נופל אותו דבר, נדמה לי במרץ, </w:t>
      </w:r>
      <w:r w:rsidRPr="00F1072E">
        <w:rPr>
          <w:rFonts w:cs="David" w:hint="cs"/>
          <w:rtl/>
        </w:rPr>
        <w:t>מתי זה?</w:t>
      </w:r>
    </w:p>
    <w:p w14:paraId="16E583C3" w14:textId="77777777" w:rsidR="00F90CE0" w:rsidRPr="00F1072E" w:rsidRDefault="00F90CE0" w:rsidP="00F90CE0">
      <w:pPr>
        <w:bidi/>
        <w:jc w:val="both"/>
        <w:rPr>
          <w:rFonts w:cs="David" w:hint="cs"/>
          <w:rtl/>
        </w:rPr>
      </w:pPr>
    </w:p>
    <w:p w14:paraId="7DFC9A64" w14:textId="77777777" w:rsidR="00F90CE0" w:rsidRPr="00F1072E" w:rsidRDefault="00F90CE0" w:rsidP="00F90CE0">
      <w:pPr>
        <w:bidi/>
        <w:jc w:val="both"/>
        <w:rPr>
          <w:rFonts w:cs="David" w:hint="cs"/>
          <w:rtl/>
        </w:rPr>
      </w:pPr>
      <w:r w:rsidRPr="00F1072E">
        <w:rPr>
          <w:rFonts w:cs="David" w:hint="cs"/>
          <w:u w:val="single"/>
          <w:rtl/>
        </w:rPr>
        <w:t>ארבל אסטרחן:</w:t>
      </w:r>
    </w:p>
    <w:p w14:paraId="5EBBE444" w14:textId="77777777" w:rsidR="00F90CE0" w:rsidRPr="00F1072E" w:rsidRDefault="00F90CE0" w:rsidP="00F90CE0">
      <w:pPr>
        <w:bidi/>
        <w:jc w:val="both"/>
        <w:rPr>
          <w:rFonts w:cs="David" w:hint="cs"/>
          <w:rtl/>
        </w:rPr>
      </w:pPr>
    </w:p>
    <w:p w14:paraId="6930DAF2" w14:textId="77777777" w:rsidR="00F90CE0" w:rsidRDefault="00F90CE0" w:rsidP="00F90CE0">
      <w:pPr>
        <w:bidi/>
        <w:jc w:val="both"/>
        <w:rPr>
          <w:rFonts w:cs="David" w:hint="cs"/>
          <w:rtl/>
        </w:rPr>
      </w:pPr>
      <w:r w:rsidRPr="00F1072E">
        <w:rPr>
          <w:rFonts w:cs="David" w:hint="cs"/>
          <w:rtl/>
        </w:rPr>
        <w:tab/>
      </w:r>
      <w:r>
        <w:rPr>
          <w:rFonts w:cs="David" w:hint="cs"/>
          <w:rtl/>
        </w:rPr>
        <w:t>אלא אם יש בחירות. זה</w:t>
      </w:r>
      <w:r w:rsidRPr="00F1072E">
        <w:rPr>
          <w:rFonts w:cs="David" w:hint="cs"/>
          <w:rtl/>
        </w:rPr>
        <w:t xml:space="preserve"> ביוני</w:t>
      </w:r>
      <w:r>
        <w:rPr>
          <w:rFonts w:cs="David" w:hint="cs"/>
          <w:rtl/>
        </w:rPr>
        <w:t>,</w:t>
      </w:r>
      <w:r w:rsidRPr="00F1072E">
        <w:rPr>
          <w:rFonts w:cs="David" w:hint="cs"/>
          <w:rtl/>
        </w:rPr>
        <w:t xml:space="preserve"> </w:t>
      </w:r>
      <w:r>
        <w:rPr>
          <w:rFonts w:cs="David" w:hint="cs"/>
          <w:rtl/>
        </w:rPr>
        <w:t xml:space="preserve">ההכרזה האחרונה היתה עד יוני 2011. </w:t>
      </w:r>
    </w:p>
    <w:p w14:paraId="124C5261" w14:textId="77777777" w:rsidR="00F90CE0" w:rsidRDefault="00F90CE0" w:rsidP="00F90CE0">
      <w:pPr>
        <w:bidi/>
        <w:jc w:val="both"/>
        <w:rPr>
          <w:rFonts w:cs="David" w:hint="cs"/>
          <w:rtl/>
        </w:rPr>
      </w:pPr>
    </w:p>
    <w:p w14:paraId="15010C43" w14:textId="77777777" w:rsidR="00F90CE0" w:rsidRPr="00F1072E" w:rsidRDefault="00F90CE0" w:rsidP="00F90CE0">
      <w:pPr>
        <w:bidi/>
        <w:ind w:firstLine="720"/>
        <w:jc w:val="both"/>
        <w:rPr>
          <w:rFonts w:cs="David" w:hint="cs"/>
          <w:rtl/>
        </w:rPr>
      </w:pPr>
      <w:r w:rsidRPr="00F1072E">
        <w:rPr>
          <w:rFonts w:cs="David" w:hint="cs"/>
          <w:rtl/>
        </w:rPr>
        <w:t>הם פנו לוועדה המשותפת, מה היא עושה? "הוועדה המשותפת תבחן את הצורך להכריז על מצב חירום, ואם הוצע לחזור ולהכריז על מצב חירום, תבחן גם את התקנות לשעת חירום שהותקנו מכוח ההכרזה האחרונה על מצב חירום ואת החקיקה שתוקפה מותנה בקיומו של מצב החירום".</w:t>
      </w:r>
    </w:p>
    <w:p w14:paraId="64402295" w14:textId="77777777" w:rsidR="00F90CE0" w:rsidRPr="00F1072E" w:rsidRDefault="00F90CE0" w:rsidP="00F90CE0">
      <w:pPr>
        <w:bidi/>
        <w:jc w:val="both"/>
        <w:rPr>
          <w:rFonts w:cs="David" w:hint="cs"/>
          <w:rtl/>
        </w:rPr>
      </w:pPr>
    </w:p>
    <w:p w14:paraId="0B7B8978" w14:textId="77777777" w:rsidR="00F90CE0" w:rsidRDefault="00F90CE0" w:rsidP="00F90CE0">
      <w:pPr>
        <w:bidi/>
        <w:jc w:val="both"/>
        <w:rPr>
          <w:rFonts w:cs="David" w:hint="cs"/>
          <w:rtl/>
        </w:rPr>
      </w:pPr>
      <w:r w:rsidRPr="00F1072E">
        <w:rPr>
          <w:rFonts w:cs="David" w:hint="cs"/>
          <w:rtl/>
        </w:rPr>
        <w:tab/>
      </w:r>
      <w:r>
        <w:rPr>
          <w:rFonts w:cs="David" w:hint="cs"/>
          <w:rtl/>
        </w:rPr>
        <w:t xml:space="preserve">"הוועדה המשותפת תביא את המלצתה לאישור הכנסת, ואם ההמלצה היא בעניין הכרזה חוזרת, תביאה לאישור הכנסת לא יאוחר מ-14 ימים לפני תום מצב החירום". זה קיים גם היום, לא לחכות ליום האחרון. </w:t>
      </w:r>
    </w:p>
    <w:p w14:paraId="1D55842E" w14:textId="77777777" w:rsidR="00F90CE0" w:rsidRDefault="00F90CE0" w:rsidP="00F90CE0">
      <w:pPr>
        <w:bidi/>
        <w:jc w:val="both"/>
        <w:rPr>
          <w:rFonts w:cs="David" w:hint="cs"/>
          <w:rtl/>
        </w:rPr>
      </w:pPr>
    </w:p>
    <w:p w14:paraId="74BCAC67" w14:textId="77777777" w:rsidR="00F90CE0" w:rsidRPr="00F1072E" w:rsidRDefault="00F90CE0" w:rsidP="00F90CE0">
      <w:pPr>
        <w:bidi/>
        <w:ind w:firstLine="720"/>
        <w:jc w:val="both"/>
        <w:rPr>
          <w:rFonts w:cs="David" w:hint="cs"/>
          <w:rtl/>
        </w:rPr>
      </w:pPr>
      <w:r>
        <w:rPr>
          <w:rFonts w:cs="David" w:hint="cs"/>
          <w:rtl/>
        </w:rPr>
        <w:t xml:space="preserve">"היתה ההצעה להכרזה על מצב חירום יוזמה של שלושים חברי הכנסת, תאפשר הוועדה המשותפת לנציג המציעים לנמק את ההצעה בפניה". זה קיים גם היום. "היתה הישיבה חסויה, יקבע יושב ראש הוועדה המשותפת את מידת השתתפותו של נציג המציעים בדיון שייערך לאחר שנימק את ההצעה". </w:t>
      </w:r>
      <w:r w:rsidRPr="00F1072E">
        <w:rPr>
          <w:rFonts w:cs="David" w:hint="cs"/>
          <w:rtl/>
        </w:rPr>
        <w:t xml:space="preserve">בדרך כלל ישיבה כזאת לא אמורה להיות ישיבה חסויה. להפך, </w:t>
      </w:r>
      <w:r>
        <w:rPr>
          <w:rFonts w:cs="David" w:hint="cs"/>
          <w:rtl/>
        </w:rPr>
        <w:t xml:space="preserve">דיון </w:t>
      </w:r>
      <w:r w:rsidRPr="00F1072E">
        <w:rPr>
          <w:rFonts w:cs="David" w:hint="cs"/>
          <w:rtl/>
        </w:rPr>
        <w:t xml:space="preserve">אם </w:t>
      </w:r>
      <w:r>
        <w:rPr>
          <w:rFonts w:cs="David" w:hint="cs"/>
          <w:rtl/>
        </w:rPr>
        <w:t xml:space="preserve">יש מצב חירום, אם </w:t>
      </w:r>
      <w:r w:rsidRPr="00F1072E">
        <w:rPr>
          <w:rFonts w:cs="David" w:hint="cs"/>
          <w:rtl/>
        </w:rPr>
        <w:t>צריך להעריך מצב חירום</w:t>
      </w:r>
      <w:r>
        <w:rPr>
          <w:rFonts w:cs="David" w:hint="cs"/>
          <w:rtl/>
        </w:rPr>
        <w:t>, מה קורה בחקיקה</w:t>
      </w:r>
      <w:r w:rsidRPr="00F1072E">
        <w:rPr>
          <w:rFonts w:cs="David" w:hint="cs"/>
          <w:rtl/>
        </w:rPr>
        <w:t xml:space="preserve">. משום מה ועדת החוץ והביטחון </w:t>
      </w:r>
      <w:r>
        <w:rPr>
          <w:rFonts w:cs="David" w:hint="cs"/>
          <w:rtl/>
        </w:rPr>
        <w:t xml:space="preserve">או ועדות שהיא שותפה איתן, </w:t>
      </w:r>
      <w:r w:rsidRPr="00F1072E">
        <w:rPr>
          <w:rFonts w:cs="David" w:hint="cs"/>
          <w:rtl/>
        </w:rPr>
        <w:t xml:space="preserve">נוהגות כל נושא לקבוע כחסוי. </w:t>
      </w:r>
    </w:p>
    <w:p w14:paraId="052EE781" w14:textId="77777777" w:rsidR="00F90CE0" w:rsidRPr="00F1072E" w:rsidRDefault="00F90CE0" w:rsidP="00F90CE0">
      <w:pPr>
        <w:bidi/>
        <w:jc w:val="both"/>
        <w:rPr>
          <w:rFonts w:cs="David" w:hint="cs"/>
          <w:rtl/>
        </w:rPr>
      </w:pPr>
    </w:p>
    <w:p w14:paraId="7373EB8B"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41202FBA" w14:textId="77777777" w:rsidR="00F90CE0" w:rsidRPr="00F1072E" w:rsidRDefault="00F90CE0" w:rsidP="00F90CE0">
      <w:pPr>
        <w:bidi/>
        <w:jc w:val="both"/>
        <w:rPr>
          <w:rFonts w:cs="David" w:hint="cs"/>
          <w:rtl/>
        </w:rPr>
      </w:pPr>
    </w:p>
    <w:p w14:paraId="0AD3D2B5" w14:textId="77777777" w:rsidR="00F90CE0" w:rsidRPr="00F1072E" w:rsidRDefault="00F90CE0" w:rsidP="00F90CE0">
      <w:pPr>
        <w:bidi/>
        <w:jc w:val="both"/>
        <w:rPr>
          <w:rFonts w:cs="David" w:hint="cs"/>
          <w:rtl/>
        </w:rPr>
      </w:pPr>
      <w:r w:rsidRPr="00F1072E">
        <w:rPr>
          <w:rFonts w:cs="David" w:hint="cs"/>
          <w:rtl/>
        </w:rPr>
        <w:tab/>
        <w:t>זה מאדיר ומשדרג את הוועדה...</w:t>
      </w:r>
    </w:p>
    <w:p w14:paraId="7B471EF3" w14:textId="77777777" w:rsidR="00F90CE0" w:rsidRPr="00F1072E" w:rsidRDefault="00F90CE0" w:rsidP="00F90CE0">
      <w:pPr>
        <w:bidi/>
        <w:jc w:val="both"/>
        <w:rPr>
          <w:rFonts w:cs="David" w:hint="cs"/>
          <w:rtl/>
        </w:rPr>
      </w:pPr>
    </w:p>
    <w:p w14:paraId="727B4F21" w14:textId="77777777" w:rsidR="00F90CE0" w:rsidRPr="00F1072E" w:rsidRDefault="00F90CE0" w:rsidP="00F90CE0">
      <w:pPr>
        <w:bidi/>
        <w:jc w:val="both"/>
        <w:rPr>
          <w:rFonts w:cs="David" w:hint="cs"/>
          <w:rtl/>
        </w:rPr>
      </w:pPr>
      <w:r w:rsidRPr="00F1072E">
        <w:rPr>
          <w:rFonts w:cs="David" w:hint="cs"/>
          <w:u w:val="single"/>
          <w:rtl/>
        </w:rPr>
        <w:t>ארבל אסטרחן:</w:t>
      </w:r>
    </w:p>
    <w:p w14:paraId="7F9792C1" w14:textId="77777777" w:rsidR="00F90CE0" w:rsidRPr="00F1072E" w:rsidRDefault="00F90CE0" w:rsidP="00F90CE0">
      <w:pPr>
        <w:bidi/>
        <w:jc w:val="both"/>
        <w:rPr>
          <w:rFonts w:cs="David" w:hint="cs"/>
          <w:rtl/>
        </w:rPr>
      </w:pPr>
    </w:p>
    <w:p w14:paraId="74E5FA5C" w14:textId="77777777" w:rsidR="00F90CE0" w:rsidRPr="00F1072E" w:rsidRDefault="00F90CE0" w:rsidP="00F90CE0">
      <w:pPr>
        <w:bidi/>
        <w:jc w:val="both"/>
        <w:rPr>
          <w:rFonts w:cs="David" w:hint="cs"/>
          <w:rtl/>
        </w:rPr>
      </w:pPr>
      <w:r w:rsidRPr="00F1072E">
        <w:rPr>
          <w:rFonts w:cs="David" w:hint="cs"/>
          <w:rtl/>
        </w:rPr>
        <w:tab/>
        <w:t xml:space="preserve"> זה </w:t>
      </w:r>
      <w:r>
        <w:rPr>
          <w:rFonts w:cs="David" w:hint="cs"/>
          <w:rtl/>
        </w:rPr>
        <w:t xml:space="preserve">לא נושא שממהותו צריך להיות חסוי, אבל אם בכל זאת דנים במצב חירום, אולי צריך לדבר על המצב במדינה ועל המצב הביטחוני, זה </w:t>
      </w:r>
      <w:r w:rsidRPr="00F1072E">
        <w:rPr>
          <w:rFonts w:cs="David" w:hint="cs"/>
          <w:rtl/>
        </w:rPr>
        <w:t xml:space="preserve">קיים ואז לא בהכרח יאפשרו לנציג המציעים להיות בכל הישיבה. </w:t>
      </w:r>
    </w:p>
    <w:p w14:paraId="35C28C31" w14:textId="77777777" w:rsidR="00F90CE0" w:rsidRPr="00F1072E" w:rsidRDefault="00F90CE0" w:rsidP="00F90CE0">
      <w:pPr>
        <w:bidi/>
        <w:jc w:val="both"/>
        <w:rPr>
          <w:rFonts w:cs="David" w:hint="cs"/>
          <w:rtl/>
        </w:rPr>
      </w:pPr>
    </w:p>
    <w:p w14:paraId="0388F584"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383F87E5" w14:textId="77777777" w:rsidR="00F90CE0" w:rsidRPr="00F1072E" w:rsidRDefault="00F90CE0" w:rsidP="00F90CE0">
      <w:pPr>
        <w:bidi/>
        <w:jc w:val="both"/>
        <w:rPr>
          <w:rFonts w:cs="David" w:hint="cs"/>
          <w:rtl/>
        </w:rPr>
      </w:pPr>
    </w:p>
    <w:p w14:paraId="784D25D8" w14:textId="77777777" w:rsidR="00F90CE0" w:rsidRPr="00F1072E" w:rsidRDefault="00F90CE0" w:rsidP="00F90CE0">
      <w:pPr>
        <w:bidi/>
        <w:jc w:val="both"/>
        <w:rPr>
          <w:rFonts w:cs="David" w:hint="cs"/>
          <w:rtl/>
        </w:rPr>
      </w:pPr>
      <w:r w:rsidRPr="00F1072E">
        <w:rPr>
          <w:rFonts w:cs="David" w:hint="cs"/>
          <w:rtl/>
        </w:rPr>
        <w:tab/>
        <w:t xml:space="preserve">נניח שחבר הכנסת זחאלקה הוא בראש ה-30. </w:t>
      </w:r>
      <w:r>
        <w:rPr>
          <w:rFonts w:cs="David" w:hint="cs"/>
          <w:rtl/>
        </w:rPr>
        <w:t>אז יושב-ראש הוועדה יכול להגיד - -</w:t>
      </w:r>
    </w:p>
    <w:p w14:paraId="42B1BE83" w14:textId="77777777" w:rsidR="00F90CE0" w:rsidRPr="00F1072E" w:rsidRDefault="00F90CE0" w:rsidP="00F90CE0">
      <w:pPr>
        <w:bidi/>
        <w:jc w:val="both"/>
        <w:rPr>
          <w:rFonts w:cs="David" w:hint="cs"/>
          <w:rtl/>
        </w:rPr>
      </w:pPr>
    </w:p>
    <w:p w14:paraId="37E688EC" w14:textId="77777777" w:rsidR="00F90CE0" w:rsidRPr="00F1072E" w:rsidRDefault="00F90CE0" w:rsidP="00F90CE0">
      <w:pPr>
        <w:bidi/>
        <w:jc w:val="both"/>
        <w:rPr>
          <w:rFonts w:cs="David" w:hint="cs"/>
          <w:rtl/>
        </w:rPr>
      </w:pPr>
      <w:r w:rsidRPr="00F1072E">
        <w:rPr>
          <w:rFonts w:cs="David" w:hint="cs"/>
          <w:u w:val="single"/>
          <w:rtl/>
        </w:rPr>
        <w:t>ארבל אסטרחן:</w:t>
      </w:r>
    </w:p>
    <w:p w14:paraId="221F9DB4" w14:textId="77777777" w:rsidR="00F90CE0" w:rsidRPr="00F1072E" w:rsidRDefault="00F90CE0" w:rsidP="00F90CE0">
      <w:pPr>
        <w:bidi/>
        <w:jc w:val="both"/>
        <w:rPr>
          <w:rFonts w:cs="David" w:hint="cs"/>
          <w:rtl/>
        </w:rPr>
      </w:pPr>
    </w:p>
    <w:p w14:paraId="31F1BF4F" w14:textId="77777777" w:rsidR="00F90CE0" w:rsidRPr="00F1072E" w:rsidRDefault="00F90CE0" w:rsidP="00F90CE0">
      <w:pPr>
        <w:bidi/>
        <w:jc w:val="both"/>
        <w:rPr>
          <w:rFonts w:cs="David" w:hint="cs"/>
          <w:rtl/>
        </w:rPr>
      </w:pPr>
      <w:r w:rsidRPr="00F1072E">
        <w:rPr>
          <w:rFonts w:cs="David" w:hint="cs"/>
          <w:rtl/>
        </w:rPr>
        <w:tab/>
      </w:r>
      <w:r>
        <w:rPr>
          <w:rFonts w:cs="David" w:hint="cs"/>
          <w:rtl/>
        </w:rPr>
        <w:t>- -</w:t>
      </w:r>
      <w:r w:rsidRPr="00F1072E">
        <w:rPr>
          <w:rFonts w:cs="David" w:hint="cs"/>
          <w:rtl/>
        </w:rPr>
        <w:t xml:space="preserve"> תנמק ותצא. </w:t>
      </w:r>
      <w:r>
        <w:rPr>
          <w:rFonts w:cs="David" w:hint="cs"/>
          <w:rtl/>
        </w:rPr>
        <w:t xml:space="preserve">הוא יקבע את מידת השתתפותו, היא תאפשר לו לנמק, ואם הישיבה חסויה הוא יקבע את מידת השתתפותו לאחר שינמק. </w:t>
      </w:r>
    </w:p>
    <w:p w14:paraId="22450707" w14:textId="77777777" w:rsidR="00F90CE0" w:rsidRPr="00F1072E" w:rsidRDefault="00F90CE0" w:rsidP="00F90CE0">
      <w:pPr>
        <w:bidi/>
        <w:jc w:val="both"/>
        <w:rPr>
          <w:rFonts w:cs="David" w:hint="cs"/>
          <w:rtl/>
        </w:rPr>
      </w:pPr>
    </w:p>
    <w:p w14:paraId="4D2B5C67"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1384B27D" w14:textId="77777777" w:rsidR="00F90CE0" w:rsidRPr="00F1072E" w:rsidRDefault="00F90CE0" w:rsidP="00F90CE0">
      <w:pPr>
        <w:bidi/>
        <w:jc w:val="both"/>
        <w:rPr>
          <w:rFonts w:cs="David" w:hint="cs"/>
          <w:rtl/>
        </w:rPr>
      </w:pPr>
    </w:p>
    <w:p w14:paraId="64C01B6E"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ואז נניח יבוא יריב לוין, אז הוא יגיד: </w:t>
      </w:r>
      <w:r w:rsidRPr="00F1072E">
        <w:rPr>
          <w:rFonts w:cs="David" w:hint="cs"/>
          <w:rtl/>
        </w:rPr>
        <w:t xml:space="preserve">אתה יכול לאשר. </w:t>
      </w:r>
    </w:p>
    <w:p w14:paraId="38E949BE" w14:textId="77777777" w:rsidR="00F90CE0" w:rsidRPr="00F1072E" w:rsidRDefault="00F90CE0" w:rsidP="00F90CE0">
      <w:pPr>
        <w:bidi/>
        <w:jc w:val="both"/>
        <w:rPr>
          <w:rFonts w:cs="David" w:hint="cs"/>
          <w:rtl/>
        </w:rPr>
      </w:pPr>
    </w:p>
    <w:p w14:paraId="68BEBE62" w14:textId="77777777" w:rsidR="00F90CE0" w:rsidRPr="00F1072E" w:rsidRDefault="00F90CE0" w:rsidP="00F90CE0">
      <w:pPr>
        <w:bidi/>
        <w:jc w:val="both"/>
        <w:rPr>
          <w:rFonts w:cs="David" w:hint="cs"/>
          <w:rtl/>
        </w:rPr>
      </w:pPr>
      <w:r w:rsidRPr="00F1072E">
        <w:rPr>
          <w:rFonts w:cs="David" w:hint="cs"/>
          <w:u w:val="single"/>
          <w:rtl/>
        </w:rPr>
        <w:t>ארבל אסטרחן:</w:t>
      </w:r>
    </w:p>
    <w:p w14:paraId="789AB6ED" w14:textId="77777777" w:rsidR="00F90CE0" w:rsidRPr="00F1072E" w:rsidRDefault="00F90CE0" w:rsidP="00F90CE0">
      <w:pPr>
        <w:bidi/>
        <w:jc w:val="both"/>
        <w:rPr>
          <w:rFonts w:cs="David" w:hint="cs"/>
          <w:rtl/>
        </w:rPr>
      </w:pPr>
    </w:p>
    <w:p w14:paraId="62688F91" w14:textId="77777777" w:rsidR="00F90CE0" w:rsidRPr="00F1072E" w:rsidRDefault="00F90CE0" w:rsidP="00F90CE0">
      <w:pPr>
        <w:bidi/>
        <w:jc w:val="both"/>
        <w:rPr>
          <w:rFonts w:cs="David" w:hint="cs"/>
          <w:rtl/>
        </w:rPr>
      </w:pPr>
      <w:r w:rsidRPr="00F1072E">
        <w:rPr>
          <w:rFonts w:cs="David" w:hint="cs"/>
          <w:rtl/>
        </w:rPr>
        <w:tab/>
      </w:r>
      <w:r>
        <w:rPr>
          <w:rFonts w:cs="David" w:hint="cs"/>
          <w:rtl/>
        </w:rPr>
        <w:t>אני לא חושבת שיושב-ראש הוועדה יפעל בצורה כזאת. הוא יגיד: זאת ישיבה חסויה,</w:t>
      </w:r>
      <w:r w:rsidRPr="00F1072E">
        <w:rPr>
          <w:rFonts w:cs="David" w:hint="cs"/>
          <w:rtl/>
        </w:rPr>
        <w:t xml:space="preserve"> ורק חברי הוועדה נמצאים, הוא לא עושה בדיקת</w:t>
      </w:r>
      <w:r>
        <w:rPr>
          <w:rFonts w:cs="David" w:hint="cs"/>
          <w:rtl/>
        </w:rPr>
        <w:t xml:space="preserve"> חברי הכנסת</w:t>
      </w:r>
      <w:r w:rsidRPr="00F1072E">
        <w:rPr>
          <w:rFonts w:cs="David" w:hint="cs"/>
          <w:rtl/>
        </w:rPr>
        <w:t xml:space="preserve">. </w:t>
      </w:r>
    </w:p>
    <w:p w14:paraId="6058960D" w14:textId="77777777" w:rsidR="00F90CE0" w:rsidRPr="00F1072E" w:rsidRDefault="00F90CE0" w:rsidP="00F90CE0">
      <w:pPr>
        <w:bidi/>
        <w:jc w:val="both"/>
        <w:rPr>
          <w:rFonts w:cs="David" w:hint="cs"/>
          <w:rtl/>
        </w:rPr>
      </w:pPr>
    </w:p>
    <w:p w14:paraId="41814B89"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183BA64E" w14:textId="77777777" w:rsidR="00F90CE0" w:rsidRPr="00F1072E" w:rsidRDefault="00F90CE0" w:rsidP="00F90CE0">
      <w:pPr>
        <w:bidi/>
        <w:jc w:val="both"/>
        <w:rPr>
          <w:rFonts w:cs="David" w:hint="cs"/>
          <w:rtl/>
        </w:rPr>
      </w:pPr>
    </w:p>
    <w:p w14:paraId="4367C884" w14:textId="77777777" w:rsidR="00F90CE0" w:rsidRDefault="00F90CE0" w:rsidP="00F90CE0">
      <w:pPr>
        <w:bidi/>
        <w:jc w:val="both"/>
        <w:rPr>
          <w:rFonts w:cs="David" w:hint="cs"/>
          <w:rtl/>
        </w:rPr>
      </w:pPr>
      <w:r w:rsidRPr="00F1072E">
        <w:rPr>
          <w:rFonts w:cs="David" w:hint="cs"/>
          <w:rtl/>
        </w:rPr>
        <w:tab/>
      </w:r>
      <w:r>
        <w:rPr>
          <w:rFonts w:cs="David" w:hint="cs"/>
          <w:rtl/>
        </w:rPr>
        <w:t xml:space="preserve">אני חושבת, תחשבו גם. </w:t>
      </w:r>
    </w:p>
    <w:p w14:paraId="7F84430C" w14:textId="77777777" w:rsidR="00F90CE0" w:rsidRPr="00F1072E" w:rsidRDefault="00F90CE0" w:rsidP="00F90CE0">
      <w:pPr>
        <w:bidi/>
        <w:jc w:val="both"/>
        <w:rPr>
          <w:rFonts w:cs="David" w:hint="cs"/>
          <w:rtl/>
        </w:rPr>
      </w:pPr>
    </w:p>
    <w:p w14:paraId="100D0E0F" w14:textId="77777777" w:rsidR="00F90CE0" w:rsidRPr="00F1072E" w:rsidRDefault="00F90CE0" w:rsidP="00F90CE0">
      <w:pPr>
        <w:bidi/>
        <w:jc w:val="both"/>
        <w:rPr>
          <w:rFonts w:cs="David" w:hint="cs"/>
          <w:rtl/>
        </w:rPr>
      </w:pPr>
      <w:r w:rsidRPr="00F1072E">
        <w:rPr>
          <w:rFonts w:cs="David" w:hint="cs"/>
          <w:u w:val="single"/>
          <w:rtl/>
        </w:rPr>
        <w:t>ארבל אסטרחן:</w:t>
      </w:r>
    </w:p>
    <w:p w14:paraId="5FE12219" w14:textId="77777777" w:rsidR="00F90CE0" w:rsidRPr="00F1072E" w:rsidRDefault="00F90CE0" w:rsidP="00F90CE0">
      <w:pPr>
        <w:bidi/>
        <w:jc w:val="both"/>
        <w:rPr>
          <w:rFonts w:cs="David" w:hint="cs"/>
          <w:rtl/>
        </w:rPr>
      </w:pPr>
    </w:p>
    <w:p w14:paraId="5AE61251" w14:textId="77777777" w:rsidR="00F90CE0" w:rsidRPr="00F1072E" w:rsidRDefault="00F90CE0" w:rsidP="00F90CE0">
      <w:pPr>
        <w:bidi/>
        <w:jc w:val="both"/>
        <w:rPr>
          <w:rFonts w:cs="David" w:hint="cs"/>
          <w:rtl/>
        </w:rPr>
      </w:pPr>
      <w:r w:rsidRPr="00F1072E">
        <w:rPr>
          <w:rFonts w:cs="David" w:hint="cs"/>
          <w:rtl/>
        </w:rPr>
        <w:tab/>
        <w:t xml:space="preserve">המשמעות </w:t>
      </w:r>
      <w:r>
        <w:rPr>
          <w:rFonts w:cs="David" w:hint="cs"/>
          <w:rtl/>
        </w:rPr>
        <w:t xml:space="preserve">של ישיבות חסויות היא </w:t>
      </w:r>
      <w:r w:rsidRPr="00F1072E">
        <w:rPr>
          <w:rFonts w:cs="David" w:hint="cs"/>
          <w:rtl/>
        </w:rPr>
        <w:t xml:space="preserve">שבכלל אנשים לא נכנסים. </w:t>
      </w:r>
    </w:p>
    <w:p w14:paraId="47598338" w14:textId="77777777" w:rsidR="00F90CE0" w:rsidRDefault="00F90CE0" w:rsidP="00F90CE0">
      <w:pPr>
        <w:bidi/>
        <w:jc w:val="both"/>
        <w:rPr>
          <w:rFonts w:cs="David" w:hint="cs"/>
          <w:rtl/>
        </w:rPr>
      </w:pPr>
    </w:p>
    <w:p w14:paraId="500BD45C" w14:textId="77777777" w:rsidR="00F90CE0" w:rsidRDefault="00F90CE0" w:rsidP="00F90CE0">
      <w:pPr>
        <w:bidi/>
        <w:jc w:val="both"/>
        <w:rPr>
          <w:rFonts w:cs="David" w:hint="cs"/>
          <w:rtl/>
        </w:rPr>
      </w:pPr>
      <w:r>
        <w:rPr>
          <w:rFonts w:cs="David" w:hint="cs"/>
          <w:u w:val="single"/>
          <w:rtl/>
        </w:rPr>
        <w:t>היו"ר יריב לוין:</w:t>
      </w:r>
    </w:p>
    <w:p w14:paraId="70DE9F2A" w14:textId="77777777" w:rsidR="00F90CE0" w:rsidRDefault="00F90CE0" w:rsidP="00F90CE0">
      <w:pPr>
        <w:bidi/>
        <w:jc w:val="both"/>
        <w:rPr>
          <w:rFonts w:cs="David" w:hint="cs"/>
          <w:rtl/>
        </w:rPr>
      </w:pPr>
    </w:p>
    <w:p w14:paraId="278D14FB" w14:textId="77777777" w:rsidR="00F90CE0" w:rsidRDefault="00F90CE0" w:rsidP="00F90CE0">
      <w:pPr>
        <w:bidi/>
        <w:jc w:val="both"/>
        <w:rPr>
          <w:rFonts w:cs="David" w:hint="cs"/>
          <w:rtl/>
        </w:rPr>
      </w:pPr>
      <w:r>
        <w:rPr>
          <w:rFonts w:cs="David" w:hint="cs"/>
          <w:rtl/>
        </w:rPr>
        <w:tab/>
        <w:t xml:space="preserve"> מה קורה היום בעניין הזה?</w:t>
      </w:r>
    </w:p>
    <w:p w14:paraId="6A6AAB6F" w14:textId="77777777" w:rsidR="00F90CE0" w:rsidRPr="00F1072E" w:rsidRDefault="00F90CE0" w:rsidP="00F90CE0">
      <w:pPr>
        <w:bidi/>
        <w:jc w:val="both"/>
        <w:rPr>
          <w:rFonts w:cs="David" w:hint="cs"/>
          <w:rtl/>
        </w:rPr>
      </w:pPr>
    </w:p>
    <w:p w14:paraId="193FC1C1" w14:textId="77777777" w:rsidR="00F90CE0" w:rsidRPr="00F1072E" w:rsidRDefault="00F90CE0" w:rsidP="00F90CE0">
      <w:pPr>
        <w:keepNext/>
        <w:bidi/>
        <w:jc w:val="both"/>
        <w:rPr>
          <w:rFonts w:cs="David" w:hint="cs"/>
          <w:u w:val="single"/>
          <w:rtl/>
        </w:rPr>
      </w:pPr>
      <w:r w:rsidRPr="00F1072E">
        <w:rPr>
          <w:rFonts w:cs="David" w:hint="cs"/>
          <w:u w:val="single"/>
          <w:rtl/>
        </w:rPr>
        <w:t>ירדנה מלר-הורוביץ:</w:t>
      </w:r>
    </w:p>
    <w:p w14:paraId="3DF8C954" w14:textId="77777777" w:rsidR="00F90CE0" w:rsidRPr="00F1072E" w:rsidRDefault="00F90CE0" w:rsidP="00F90CE0">
      <w:pPr>
        <w:bidi/>
        <w:jc w:val="both"/>
        <w:rPr>
          <w:rFonts w:cs="David" w:hint="cs"/>
          <w:rtl/>
        </w:rPr>
      </w:pPr>
    </w:p>
    <w:p w14:paraId="0C50688C" w14:textId="77777777" w:rsidR="00F90CE0" w:rsidRPr="00F1072E" w:rsidRDefault="00F90CE0" w:rsidP="00F90CE0">
      <w:pPr>
        <w:bidi/>
        <w:jc w:val="both"/>
        <w:rPr>
          <w:rFonts w:cs="David" w:hint="cs"/>
          <w:rtl/>
        </w:rPr>
      </w:pPr>
      <w:r w:rsidRPr="00F1072E">
        <w:rPr>
          <w:rFonts w:cs="David" w:hint="cs"/>
          <w:rtl/>
        </w:rPr>
        <w:tab/>
        <w:t xml:space="preserve"> מינימום אנשי סוד. </w:t>
      </w:r>
    </w:p>
    <w:p w14:paraId="03C76BD9" w14:textId="77777777" w:rsidR="00F90CE0" w:rsidRPr="00F1072E" w:rsidRDefault="00F90CE0" w:rsidP="00F90CE0">
      <w:pPr>
        <w:bidi/>
        <w:jc w:val="both"/>
        <w:rPr>
          <w:rFonts w:cs="David" w:hint="cs"/>
          <w:rtl/>
        </w:rPr>
      </w:pPr>
    </w:p>
    <w:p w14:paraId="14812506" w14:textId="77777777" w:rsidR="00F90CE0" w:rsidRPr="00F1072E" w:rsidRDefault="00F90CE0" w:rsidP="00F90CE0">
      <w:pPr>
        <w:bidi/>
        <w:jc w:val="both"/>
        <w:rPr>
          <w:rFonts w:cs="David" w:hint="cs"/>
          <w:rtl/>
        </w:rPr>
      </w:pPr>
      <w:r w:rsidRPr="00F1072E">
        <w:rPr>
          <w:rFonts w:cs="David" w:hint="cs"/>
          <w:u w:val="single"/>
          <w:rtl/>
        </w:rPr>
        <w:t>ארבל אסטרחן:</w:t>
      </w:r>
    </w:p>
    <w:p w14:paraId="39760BB5" w14:textId="77777777" w:rsidR="00F90CE0" w:rsidRPr="00F1072E" w:rsidRDefault="00F90CE0" w:rsidP="00F90CE0">
      <w:pPr>
        <w:bidi/>
        <w:jc w:val="both"/>
        <w:rPr>
          <w:rFonts w:cs="David" w:hint="cs"/>
          <w:rtl/>
        </w:rPr>
      </w:pPr>
    </w:p>
    <w:p w14:paraId="00ABDEE6" w14:textId="77777777" w:rsidR="00F90CE0" w:rsidRPr="00F1072E" w:rsidRDefault="00F90CE0" w:rsidP="00F90CE0">
      <w:pPr>
        <w:bidi/>
        <w:jc w:val="both"/>
        <w:rPr>
          <w:rFonts w:cs="David" w:hint="cs"/>
          <w:rtl/>
        </w:rPr>
      </w:pPr>
      <w:r w:rsidRPr="00F1072E">
        <w:rPr>
          <w:rFonts w:cs="David" w:hint="cs"/>
          <w:rtl/>
        </w:rPr>
        <w:tab/>
      </w:r>
      <w:r>
        <w:rPr>
          <w:rFonts w:cs="David" w:hint="cs"/>
          <w:rtl/>
        </w:rPr>
        <w:t>הבנתי שבפועל קבעו זאת כישיבות חסויות, למרות שלעמדת הייעוץ המשפטי אין שום סיבה שהישיבות האלה יהיו חסויות, אבל היות ומצב חירום, בין היתר</w:t>
      </w:r>
      <w:r w:rsidRPr="00F1072E">
        <w:rPr>
          <w:rFonts w:cs="David" w:hint="cs"/>
          <w:rtl/>
        </w:rPr>
        <w:t xml:space="preserve"> אחת הסיבות שלו </w:t>
      </w:r>
      <w:r>
        <w:rPr>
          <w:rFonts w:cs="David" w:hint="cs"/>
          <w:rtl/>
        </w:rPr>
        <w:t xml:space="preserve">יכולה להיות מצב ביטחוני או </w:t>
      </w:r>
      <w:r w:rsidRPr="00F1072E">
        <w:rPr>
          <w:rFonts w:cs="David" w:hint="cs"/>
          <w:rtl/>
        </w:rPr>
        <w:t xml:space="preserve">חשש מהחמרה ביטחונית, יכול להיות שיהיו </w:t>
      </w:r>
      <w:r>
        <w:rPr>
          <w:rFonts w:cs="David" w:hint="cs"/>
          <w:rtl/>
        </w:rPr>
        <w:t xml:space="preserve">שם </w:t>
      </w:r>
      <w:r w:rsidRPr="00F1072E">
        <w:rPr>
          <w:rFonts w:cs="David" w:hint="cs"/>
          <w:rtl/>
        </w:rPr>
        <w:t xml:space="preserve">דברים שירצו להיות בדלתיים סגורות. </w:t>
      </w:r>
    </w:p>
    <w:p w14:paraId="5C92BD3F" w14:textId="77777777" w:rsidR="00F90CE0" w:rsidRPr="00F1072E" w:rsidRDefault="00F90CE0" w:rsidP="00F90CE0">
      <w:pPr>
        <w:bidi/>
        <w:jc w:val="both"/>
        <w:rPr>
          <w:rFonts w:cs="David" w:hint="cs"/>
          <w:rtl/>
        </w:rPr>
      </w:pPr>
    </w:p>
    <w:p w14:paraId="047313BA"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4DC86C7C" w14:textId="77777777" w:rsidR="00F90CE0" w:rsidRPr="00F1072E" w:rsidRDefault="00F90CE0" w:rsidP="00F90CE0">
      <w:pPr>
        <w:bidi/>
        <w:jc w:val="both"/>
        <w:rPr>
          <w:rFonts w:cs="David" w:hint="cs"/>
          <w:rtl/>
        </w:rPr>
      </w:pPr>
    </w:p>
    <w:p w14:paraId="1CF6A771" w14:textId="77777777" w:rsidR="00F90CE0" w:rsidRDefault="00F90CE0" w:rsidP="00F90CE0">
      <w:pPr>
        <w:bidi/>
        <w:jc w:val="both"/>
        <w:rPr>
          <w:rFonts w:cs="David" w:hint="cs"/>
          <w:rtl/>
        </w:rPr>
      </w:pPr>
      <w:r w:rsidRPr="00F1072E">
        <w:rPr>
          <w:rFonts w:cs="David" w:hint="cs"/>
          <w:rtl/>
        </w:rPr>
        <w:tab/>
      </w:r>
      <w:r>
        <w:rPr>
          <w:rFonts w:cs="David" w:hint="cs"/>
          <w:rtl/>
        </w:rPr>
        <w:t xml:space="preserve">אז למה שלא נגיד שרוב הישיבות תהיינה פתוחות, אלא אם. </w:t>
      </w:r>
    </w:p>
    <w:p w14:paraId="3D825E16" w14:textId="77777777" w:rsidR="00F90CE0" w:rsidRDefault="00F90CE0" w:rsidP="00F90CE0">
      <w:pPr>
        <w:bidi/>
        <w:jc w:val="both"/>
        <w:rPr>
          <w:rFonts w:cs="David" w:hint="cs"/>
          <w:rtl/>
        </w:rPr>
      </w:pPr>
    </w:p>
    <w:p w14:paraId="4D604922" w14:textId="77777777" w:rsidR="00F90CE0" w:rsidRPr="00A044D1" w:rsidRDefault="00F90CE0" w:rsidP="00F90CE0">
      <w:pPr>
        <w:bidi/>
        <w:jc w:val="both"/>
        <w:rPr>
          <w:rFonts w:cs="David" w:hint="cs"/>
          <w:rtl/>
        </w:rPr>
      </w:pPr>
      <w:r w:rsidRPr="00A044D1">
        <w:rPr>
          <w:rFonts w:cs="David" w:hint="cs"/>
          <w:u w:val="single"/>
          <w:rtl/>
        </w:rPr>
        <w:t>ארבל אסטרחן:</w:t>
      </w:r>
    </w:p>
    <w:p w14:paraId="01E280B6" w14:textId="77777777" w:rsidR="00F90CE0" w:rsidRDefault="00F90CE0" w:rsidP="00F90CE0">
      <w:pPr>
        <w:bidi/>
        <w:jc w:val="both"/>
        <w:rPr>
          <w:rFonts w:cs="David" w:hint="cs"/>
          <w:sz w:val="28"/>
          <w:szCs w:val="28"/>
          <w:rtl/>
        </w:rPr>
      </w:pPr>
    </w:p>
    <w:p w14:paraId="6970740C"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אנחנו לא אומרים את זה באף מקום. </w:t>
      </w:r>
    </w:p>
    <w:p w14:paraId="1A20D777" w14:textId="77777777" w:rsidR="00F90CE0" w:rsidRPr="00F1072E" w:rsidRDefault="00F90CE0" w:rsidP="00F90CE0">
      <w:pPr>
        <w:bidi/>
        <w:jc w:val="both"/>
        <w:rPr>
          <w:rFonts w:cs="David" w:hint="cs"/>
          <w:rtl/>
        </w:rPr>
      </w:pPr>
    </w:p>
    <w:p w14:paraId="78F6B84F"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2C09A4DD" w14:textId="77777777" w:rsidR="00F90CE0" w:rsidRPr="00F1072E" w:rsidRDefault="00F90CE0" w:rsidP="00F90CE0">
      <w:pPr>
        <w:keepNext/>
        <w:bidi/>
        <w:jc w:val="both"/>
        <w:rPr>
          <w:rFonts w:cs="David" w:hint="cs"/>
          <w:rtl/>
        </w:rPr>
      </w:pPr>
    </w:p>
    <w:p w14:paraId="09067700"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אני מוכן ללכת עם הקו שלך, </w:t>
      </w:r>
      <w:r w:rsidRPr="00F1072E">
        <w:rPr>
          <w:rFonts w:cs="David" w:hint="cs"/>
          <w:rtl/>
        </w:rPr>
        <w:t>בוא נמחק את כל הסי</w:t>
      </w:r>
      <w:r>
        <w:rPr>
          <w:rFonts w:cs="David" w:hint="cs"/>
          <w:rtl/>
        </w:rPr>
        <w:t>פא</w:t>
      </w:r>
      <w:r w:rsidRPr="00F1072E">
        <w:rPr>
          <w:rFonts w:cs="David" w:hint="cs"/>
          <w:rtl/>
        </w:rPr>
        <w:t xml:space="preserve">. </w:t>
      </w:r>
      <w:r>
        <w:rPr>
          <w:rFonts w:cs="David" w:hint="cs"/>
          <w:rtl/>
        </w:rPr>
        <w:t xml:space="preserve">הרי אנחנו באים ואומרים: </w:t>
      </w:r>
      <w:r w:rsidRPr="00F1072E">
        <w:rPr>
          <w:rFonts w:cs="David" w:hint="cs"/>
          <w:rtl/>
        </w:rPr>
        <w:t xml:space="preserve">אני מאפשר לו לנמק את ההצעה. </w:t>
      </w:r>
      <w:r>
        <w:rPr>
          <w:rFonts w:cs="David" w:hint="cs"/>
          <w:rtl/>
        </w:rPr>
        <w:t xml:space="preserve">מעבר לזה, היושב-ראש יכול להחליט מה שהוא רוצה, יאפשר לו להשתתף בדיון או לא. אני מסכים. </w:t>
      </w:r>
    </w:p>
    <w:p w14:paraId="580FDDC4" w14:textId="77777777" w:rsidR="00F90CE0" w:rsidRPr="00F1072E" w:rsidRDefault="00F90CE0" w:rsidP="00F90CE0">
      <w:pPr>
        <w:bidi/>
        <w:jc w:val="both"/>
        <w:rPr>
          <w:rFonts w:cs="David" w:hint="cs"/>
          <w:rtl/>
        </w:rPr>
      </w:pPr>
    </w:p>
    <w:p w14:paraId="73BB8CD4" w14:textId="77777777" w:rsidR="00F90CE0" w:rsidRPr="00F1072E" w:rsidRDefault="00F90CE0" w:rsidP="00F90CE0">
      <w:pPr>
        <w:bidi/>
        <w:jc w:val="both"/>
        <w:rPr>
          <w:rFonts w:cs="David" w:hint="cs"/>
          <w:rtl/>
        </w:rPr>
      </w:pPr>
      <w:r w:rsidRPr="00F1072E">
        <w:rPr>
          <w:rFonts w:cs="David" w:hint="cs"/>
          <w:u w:val="single"/>
          <w:rtl/>
        </w:rPr>
        <w:t>ארבל אסטרחן:</w:t>
      </w:r>
    </w:p>
    <w:p w14:paraId="7D169F0B" w14:textId="77777777" w:rsidR="00F90CE0" w:rsidRPr="00F1072E" w:rsidRDefault="00F90CE0" w:rsidP="00F90CE0">
      <w:pPr>
        <w:bidi/>
        <w:jc w:val="both"/>
        <w:rPr>
          <w:rFonts w:cs="David" w:hint="cs"/>
          <w:rtl/>
        </w:rPr>
      </w:pPr>
    </w:p>
    <w:p w14:paraId="67E056EA" w14:textId="77777777" w:rsidR="00F90CE0" w:rsidRDefault="00F90CE0" w:rsidP="00F90CE0">
      <w:pPr>
        <w:bidi/>
        <w:jc w:val="both"/>
        <w:rPr>
          <w:rFonts w:cs="David" w:hint="cs"/>
          <w:rtl/>
        </w:rPr>
      </w:pPr>
      <w:r w:rsidRPr="00F1072E">
        <w:rPr>
          <w:rFonts w:cs="David" w:hint="cs"/>
          <w:rtl/>
        </w:rPr>
        <w:tab/>
      </w:r>
      <w:r>
        <w:rPr>
          <w:rFonts w:cs="David" w:hint="cs"/>
          <w:rtl/>
        </w:rPr>
        <w:t xml:space="preserve">בסדר, אז תישאר רק הרישא. </w:t>
      </w:r>
    </w:p>
    <w:p w14:paraId="24733AD5" w14:textId="77777777" w:rsidR="00F90CE0" w:rsidRDefault="00F90CE0" w:rsidP="00F90CE0">
      <w:pPr>
        <w:bidi/>
        <w:jc w:val="both"/>
        <w:rPr>
          <w:rFonts w:cs="David" w:hint="cs"/>
          <w:rtl/>
        </w:rPr>
      </w:pPr>
    </w:p>
    <w:p w14:paraId="73A4BF76" w14:textId="77777777" w:rsidR="00F90CE0" w:rsidRDefault="00F90CE0" w:rsidP="00F90CE0">
      <w:pPr>
        <w:bidi/>
        <w:jc w:val="both"/>
        <w:rPr>
          <w:rFonts w:cs="David" w:hint="cs"/>
          <w:rtl/>
        </w:rPr>
      </w:pPr>
      <w:r>
        <w:rPr>
          <w:rFonts w:cs="David" w:hint="cs"/>
          <w:u w:val="single"/>
          <w:rtl/>
        </w:rPr>
        <w:t>היו"ר יריב לוין:</w:t>
      </w:r>
    </w:p>
    <w:p w14:paraId="12521A04" w14:textId="77777777" w:rsidR="00F90CE0" w:rsidRDefault="00F90CE0" w:rsidP="00F90CE0">
      <w:pPr>
        <w:bidi/>
        <w:jc w:val="both"/>
        <w:rPr>
          <w:rFonts w:cs="David" w:hint="cs"/>
          <w:rtl/>
        </w:rPr>
      </w:pPr>
    </w:p>
    <w:p w14:paraId="72BCC093" w14:textId="77777777" w:rsidR="00F90CE0" w:rsidRDefault="00F90CE0" w:rsidP="00F90CE0">
      <w:pPr>
        <w:bidi/>
        <w:jc w:val="both"/>
        <w:rPr>
          <w:rFonts w:cs="David" w:hint="cs"/>
          <w:rtl/>
        </w:rPr>
      </w:pPr>
      <w:r>
        <w:rPr>
          <w:rFonts w:cs="David" w:hint="cs"/>
          <w:rtl/>
        </w:rPr>
        <w:tab/>
        <w:t xml:space="preserve"> נוריד את הסיפא וזהו. </w:t>
      </w:r>
    </w:p>
    <w:p w14:paraId="4E34BF49" w14:textId="77777777" w:rsidR="00F90CE0" w:rsidRDefault="00F90CE0" w:rsidP="00F90CE0">
      <w:pPr>
        <w:bidi/>
        <w:jc w:val="both"/>
        <w:rPr>
          <w:rFonts w:cs="David" w:hint="cs"/>
          <w:rtl/>
        </w:rPr>
      </w:pPr>
    </w:p>
    <w:p w14:paraId="589B4556" w14:textId="77777777" w:rsidR="00F90CE0" w:rsidRPr="00A044D1" w:rsidRDefault="00F90CE0" w:rsidP="00F90CE0">
      <w:pPr>
        <w:bidi/>
        <w:jc w:val="both"/>
        <w:rPr>
          <w:rFonts w:cs="David" w:hint="cs"/>
          <w:rtl/>
        </w:rPr>
      </w:pPr>
      <w:r w:rsidRPr="00A044D1">
        <w:rPr>
          <w:rFonts w:cs="David" w:hint="cs"/>
          <w:u w:val="single"/>
          <w:rtl/>
        </w:rPr>
        <w:t>ארבל אסטרחן:</w:t>
      </w:r>
    </w:p>
    <w:p w14:paraId="57BFCAB5" w14:textId="77777777" w:rsidR="00F90CE0" w:rsidRDefault="00F90CE0" w:rsidP="00F90CE0">
      <w:pPr>
        <w:bidi/>
        <w:jc w:val="both"/>
        <w:rPr>
          <w:rFonts w:cs="David" w:hint="cs"/>
          <w:sz w:val="28"/>
          <w:szCs w:val="28"/>
          <w:rtl/>
        </w:rPr>
      </w:pPr>
    </w:p>
    <w:p w14:paraId="73D0731E" w14:textId="77777777" w:rsidR="00F90CE0" w:rsidRPr="00F1072E" w:rsidRDefault="00F90CE0" w:rsidP="00F90CE0">
      <w:pPr>
        <w:bidi/>
        <w:jc w:val="both"/>
        <w:rPr>
          <w:rFonts w:cs="David" w:hint="cs"/>
          <w:rtl/>
        </w:rPr>
      </w:pPr>
      <w:r>
        <w:rPr>
          <w:rFonts w:cs="David" w:hint="cs"/>
          <w:sz w:val="28"/>
          <w:szCs w:val="28"/>
          <w:rtl/>
        </w:rPr>
        <w:tab/>
      </w:r>
      <w:r w:rsidRPr="00F1072E">
        <w:rPr>
          <w:rFonts w:cs="David" w:hint="cs"/>
          <w:rtl/>
        </w:rPr>
        <w:t xml:space="preserve">"תאפשר הוועדה </w:t>
      </w:r>
      <w:r>
        <w:rPr>
          <w:rFonts w:cs="David" w:hint="cs"/>
          <w:rtl/>
        </w:rPr>
        <w:t xml:space="preserve">המשותפת </w:t>
      </w:r>
      <w:r w:rsidRPr="00F1072E">
        <w:rPr>
          <w:rFonts w:cs="David" w:hint="cs"/>
          <w:rtl/>
        </w:rPr>
        <w:t>לנציג המציעים לנמק את ההצעה".</w:t>
      </w:r>
    </w:p>
    <w:p w14:paraId="1EDD3F49" w14:textId="77777777" w:rsidR="00F90CE0" w:rsidRDefault="00F90CE0" w:rsidP="00F90CE0">
      <w:pPr>
        <w:bidi/>
        <w:jc w:val="both"/>
        <w:rPr>
          <w:rFonts w:cs="David" w:hint="cs"/>
          <w:rtl/>
        </w:rPr>
      </w:pPr>
    </w:p>
    <w:p w14:paraId="28D190E3" w14:textId="77777777" w:rsidR="00F90CE0" w:rsidRDefault="00F90CE0" w:rsidP="00F90CE0">
      <w:pPr>
        <w:bidi/>
        <w:jc w:val="both"/>
        <w:rPr>
          <w:rFonts w:cs="David" w:hint="cs"/>
          <w:rtl/>
        </w:rPr>
      </w:pPr>
      <w:r>
        <w:rPr>
          <w:rFonts w:cs="David" w:hint="cs"/>
          <w:u w:val="single"/>
          <w:rtl/>
        </w:rPr>
        <w:t>היו"ר יריב לוין:</w:t>
      </w:r>
    </w:p>
    <w:p w14:paraId="0AB0253E" w14:textId="77777777" w:rsidR="00F90CE0" w:rsidRDefault="00F90CE0" w:rsidP="00F90CE0">
      <w:pPr>
        <w:bidi/>
        <w:jc w:val="both"/>
        <w:rPr>
          <w:rFonts w:cs="David" w:hint="cs"/>
          <w:rtl/>
        </w:rPr>
      </w:pPr>
    </w:p>
    <w:p w14:paraId="229167A9" w14:textId="77777777" w:rsidR="00F90CE0" w:rsidRDefault="00F90CE0" w:rsidP="00F90CE0">
      <w:pPr>
        <w:bidi/>
        <w:jc w:val="both"/>
        <w:rPr>
          <w:rFonts w:cs="David" w:hint="cs"/>
          <w:rtl/>
        </w:rPr>
      </w:pPr>
      <w:r>
        <w:rPr>
          <w:rFonts w:cs="David" w:hint="cs"/>
          <w:rtl/>
        </w:rPr>
        <w:tab/>
        <w:t xml:space="preserve"> יש לו זכות לנמק. מעבר לכך, היושב-ראש יקבע את סדרי הדיון, כפי שקיימים בכל דיון. </w:t>
      </w:r>
    </w:p>
    <w:p w14:paraId="3F427159" w14:textId="77777777" w:rsidR="00F90CE0" w:rsidRDefault="00F90CE0" w:rsidP="00F90CE0">
      <w:pPr>
        <w:bidi/>
        <w:jc w:val="both"/>
        <w:rPr>
          <w:rFonts w:cs="David" w:hint="cs"/>
          <w:rtl/>
        </w:rPr>
      </w:pPr>
    </w:p>
    <w:p w14:paraId="73032A96" w14:textId="77777777" w:rsidR="00F90CE0" w:rsidRDefault="00F90CE0" w:rsidP="00F90CE0">
      <w:pPr>
        <w:bidi/>
        <w:jc w:val="both"/>
        <w:rPr>
          <w:rFonts w:cs="David" w:hint="cs"/>
          <w:rtl/>
        </w:rPr>
      </w:pPr>
      <w:r>
        <w:rPr>
          <w:rFonts w:cs="David" w:hint="cs"/>
          <w:u w:val="single"/>
          <w:rtl/>
        </w:rPr>
        <w:t>תמר כנפו:</w:t>
      </w:r>
    </w:p>
    <w:p w14:paraId="5B85B2BA" w14:textId="77777777" w:rsidR="00F90CE0" w:rsidRDefault="00F90CE0" w:rsidP="00F90CE0">
      <w:pPr>
        <w:bidi/>
        <w:jc w:val="both"/>
        <w:rPr>
          <w:rFonts w:cs="David" w:hint="cs"/>
          <w:rtl/>
        </w:rPr>
      </w:pPr>
    </w:p>
    <w:p w14:paraId="33267BB0" w14:textId="77777777" w:rsidR="00F90CE0" w:rsidRPr="00F1072E" w:rsidRDefault="00F90CE0" w:rsidP="00F90CE0">
      <w:pPr>
        <w:bidi/>
        <w:jc w:val="both"/>
        <w:rPr>
          <w:rFonts w:cs="David" w:hint="cs"/>
          <w:rtl/>
        </w:rPr>
      </w:pPr>
      <w:r>
        <w:rPr>
          <w:rFonts w:cs="David" w:hint="cs"/>
          <w:rtl/>
        </w:rPr>
        <w:tab/>
        <w:t xml:space="preserve">אם היא לא חסויה, הוא </w:t>
      </w:r>
      <w:r w:rsidRPr="00F1072E">
        <w:rPr>
          <w:rFonts w:cs="David" w:hint="cs"/>
          <w:rtl/>
        </w:rPr>
        <w:t xml:space="preserve">יישאר. </w:t>
      </w:r>
    </w:p>
    <w:p w14:paraId="6663DAEA" w14:textId="77777777" w:rsidR="00F90CE0" w:rsidRPr="00F1072E" w:rsidRDefault="00F90CE0" w:rsidP="00F90CE0">
      <w:pPr>
        <w:bidi/>
        <w:jc w:val="both"/>
        <w:rPr>
          <w:rFonts w:cs="David" w:hint="cs"/>
          <w:rtl/>
        </w:rPr>
      </w:pPr>
    </w:p>
    <w:p w14:paraId="1FD223E4" w14:textId="77777777" w:rsidR="00F90CE0" w:rsidRPr="00F1072E" w:rsidRDefault="00F90CE0" w:rsidP="00F90CE0">
      <w:pPr>
        <w:bidi/>
        <w:jc w:val="both"/>
        <w:rPr>
          <w:rFonts w:cs="David" w:hint="cs"/>
          <w:rtl/>
        </w:rPr>
      </w:pPr>
      <w:r w:rsidRPr="00F1072E">
        <w:rPr>
          <w:rFonts w:cs="David" w:hint="cs"/>
          <w:u w:val="single"/>
          <w:rtl/>
        </w:rPr>
        <w:t>ארבל אסטרחן:</w:t>
      </w:r>
    </w:p>
    <w:p w14:paraId="5BB7B659" w14:textId="77777777" w:rsidR="00F90CE0" w:rsidRPr="00F1072E" w:rsidRDefault="00F90CE0" w:rsidP="00F90CE0">
      <w:pPr>
        <w:bidi/>
        <w:jc w:val="both"/>
        <w:rPr>
          <w:rFonts w:cs="David" w:hint="cs"/>
          <w:rtl/>
        </w:rPr>
      </w:pPr>
    </w:p>
    <w:p w14:paraId="31DB49FA" w14:textId="77777777" w:rsidR="00F90CE0" w:rsidRPr="00F1072E" w:rsidRDefault="00F90CE0" w:rsidP="00F90CE0">
      <w:pPr>
        <w:bidi/>
        <w:jc w:val="both"/>
        <w:rPr>
          <w:rFonts w:cs="David" w:hint="cs"/>
          <w:rtl/>
        </w:rPr>
      </w:pPr>
      <w:r w:rsidRPr="00F1072E">
        <w:rPr>
          <w:rFonts w:cs="David" w:hint="cs"/>
          <w:rtl/>
        </w:rPr>
        <w:tab/>
      </w:r>
      <w:r>
        <w:rPr>
          <w:rFonts w:cs="David" w:hint="cs"/>
          <w:rtl/>
        </w:rPr>
        <w:t>אני מנסה להיזכר האם לא היה לנו משהו דומה בהצעות לסדר.</w:t>
      </w:r>
      <w:r w:rsidRPr="00F1072E">
        <w:rPr>
          <w:rFonts w:cs="David" w:hint="cs"/>
          <w:rtl/>
        </w:rPr>
        <w:t xml:space="preserve"> בסדר, אפשר להוריד. </w:t>
      </w:r>
    </w:p>
    <w:p w14:paraId="44B1C6E6" w14:textId="77777777" w:rsidR="00F90CE0" w:rsidRPr="00F1072E" w:rsidRDefault="00F90CE0" w:rsidP="00F90CE0">
      <w:pPr>
        <w:bidi/>
        <w:jc w:val="both"/>
        <w:rPr>
          <w:rFonts w:cs="David" w:hint="cs"/>
          <w:rtl/>
        </w:rPr>
      </w:pPr>
    </w:p>
    <w:p w14:paraId="73283F8A"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6A1A971A" w14:textId="77777777" w:rsidR="00F90CE0" w:rsidRPr="00F1072E" w:rsidRDefault="00F90CE0" w:rsidP="00F90CE0">
      <w:pPr>
        <w:keepNext/>
        <w:bidi/>
        <w:jc w:val="both"/>
        <w:rPr>
          <w:rFonts w:cs="David" w:hint="cs"/>
          <w:rtl/>
        </w:rPr>
      </w:pPr>
    </w:p>
    <w:p w14:paraId="1923B7F5" w14:textId="77777777" w:rsidR="00F90CE0" w:rsidRPr="00F1072E" w:rsidRDefault="00F90CE0" w:rsidP="00F90CE0">
      <w:pPr>
        <w:bidi/>
        <w:jc w:val="both"/>
        <w:rPr>
          <w:rFonts w:cs="David" w:hint="cs"/>
          <w:rtl/>
        </w:rPr>
      </w:pPr>
      <w:r w:rsidRPr="00F1072E">
        <w:rPr>
          <w:rFonts w:cs="David" w:hint="cs"/>
          <w:rtl/>
        </w:rPr>
        <w:tab/>
        <w:t xml:space="preserve">זה לא מוסיף וזה לא </w:t>
      </w:r>
      <w:r>
        <w:rPr>
          <w:rFonts w:cs="David" w:hint="cs"/>
          <w:rtl/>
        </w:rPr>
        <w:t>נראה טוב</w:t>
      </w:r>
      <w:r w:rsidRPr="00F1072E">
        <w:rPr>
          <w:rFonts w:cs="David" w:hint="cs"/>
          <w:rtl/>
        </w:rPr>
        <w:t xml:space="preserve">, אני מסכים. </w:t>
      </w:r>
    </w:p>
    <w:p w14:paraId="0A5500FB" w14:textId="77777777" w:rsidR="00F90CE0" w:rsidRPr="00F1072E" w:rsidRDefault="00F90CE0" w:rsidP="00F90CE0">
      <w:pPr>
        <w:bidi/>
        <w:jc w:val="both"/>
        <w:rPr>
          <w:rFonts w:cs="David" w:hint="cs"/>
          <w:rtl/>
        </w:rPr>
      </w:pPr>
    </w:p>
    <w:p w14:paraId="7A1361E4" w14:textId="77777777" w:rsidR="00F90CE0" w:rsidRPr="00F1072E" w:rsidRDefault="00F90CE0" w:rsidP="00F90CE0">
      <w:pPr>
        <w:bidi/>
        <w:jc w:val="both"/>
        <w:rPr>
          <w:rFonts w:cs="David" w:hint="cs"/>
          <w:rtl/>
        </w:rPr>
      </w:pPr>
      <w:r w:rsidRPr="00F1072E">
        <w:rPr>
          <w:rFonts w:cs="David" w:hint="cs"/>
          <w:u w:val="single"/>
          <w:rtl/>
        </w:rPr>
        <w:t>ארבל אסטרחן:</w:t>
      </w:r>
    </w:p>
    <w:p w14:paraId="549F5752" w14:textId="77777777" w:rsidR="00F90CE0" w:rsidRPr="00F1072E" w:rsidRDefault="00F90CE0" w:rsidP="00F90CE0">
      <w:pPr>
        <w:bidi/>
        <w:jc w:val="both"/>
        <w:rPr>
          <w:rFonts w:cs="David" w:hint="cs"/>
          <w:rtl/>
        </w:rPr>
      </w:pPr>
    </w:p>
    <w:p w14:paraId="7FE5C96A"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"תקופת תוקפה של הכרזה על מצב חירום לפי סעיף זה, לא תעלה על שנה מיום ההכרזה". הרי למה אנחנו אומרים את זה? הרי חוק היסוד אומר </w:t>
      </w:r>
      <w:r w:rsidRPr="00F1072E">
        <w:rPr>
          <w:rFonts w:cs="David" w:hint="cs"/>
          <w:rtl/>
        </w:rPr>
        <w:t xml:space="preserve">שהתקופה לא תעלה על שנה. </w:t>
      </w:r>
      <w:r>
        <w:rPr>
          <w:rFonts w:cs="David" w:hint="cs"/>
          <w:rtl/>
        </w:rPr>
        <w:t xml:space="preserve">פה רצינו להדגיש "מיום ההכרזה". </w:t>
      </w:r>
      <w:r w:rsidRPr="00F1072E">
        <w:rPr>
          <w:rFonts w:cs="David" w:hint="cs"/>
          <w:rtl/>
        </w:rPr>
        <w:t>יכול להיות שמצב החירום יסתיים</w:t>
      </w:r>
      <w:r>
        <w:rPr>
          <w:rFonts w:cs="David" w:hint="cs"/>
          <w:rtl/>
        </w:rPr>
        <w:t xml:space="preserve"> באחד ביוני, אז מכריזים כבר ב-15 במאי. </w:t>
      </w:r>
      <w:r w:rsidRPr="00F1072E">
        <w:rPr>
          <w:rFonts w:cs="David" w:hint="cs"/>
          <w:rtl/>
        </w:rPr>
        <w:t xml:space="preserve">זה יהיה שנה מיום ההכרזה. </w:t>
      </w:r>
      <w:r>
        <w:rPr>
          <w:rFonts w:cs="David" w:hint="cs"/>
          <w:rtl/>
        </w:rPr>
        <w:t xml:space="preserve">לא אומרים: מצב החירום יתחיל עוד שבועיים; אגב, </w:t>
      </w:r>
      <w:r w:rsidRPr="00F1072E">
        <w:rPr>
          <w:rFonts w:cs="David" w:hint="cs"/>
          <w:rtl/>
        </w:rPr>
        <w:t xml:space="preserve">ככה גם עושים בפועל. </w:t>
      </w:r>
    </w:p>
    <w:p w14:paraId="2D6CE58A" w14:textId="77777777" w:rsidR="00F90CE0" w:rsidRPr="00F1072E" w:rsidRDefault="00F90CE0" w:rsidP="00F90CE0">
      <w:pPr>
        <w:bidi/>
        <w:jc w:val="both"/>
        <w:rPr>
          <w:rFonts w:cs="David" w:hint="cs"/>
          <w:rtl/>
        </w:rPr>
      </w:pPr>
    </w:p>
    <w:p w14:paraId="45AEA6B0"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583D99AF" w14:textId="77777777" w:rsidR="00F90CE0" w:rsidRPr="00F1072E" w:rsidRDefault="00F90CE0" w:rsidP="00F90CE0">
      <w:pPr>
        <w:keepNext/>
        <w:bidi/>
        <w:jc w:val="both"/>
        <w:rPr>
          <w:rFonts w:cs="David" w:hint="cs"/>
          <w:rtl/>
        </w:rPr>
      </w:pPr>
    </w:p>
    <w:p w14:paraId="4E3DB00E" w14:textId="77777777" w:rsidR="00F90CE0" w:rsidRPr="00F1072E" w:rsidRDefault="00F90CE0" w:rsidP="00F90CE0">
      <w:pPr>
        <w:bidi/>
        <w:jc w:val="both"/>
        <w:rPr>
          <w:rFonts w:cs="David" w:hint="cs"/>
          <w:rtl/>
        </w:rPr>
      </w:pPr>
      <w:r w:rsidRPr="00F1072E">
        <w:rPr>
          <w:rFonts w:cs="David" w:hint="cs"/>
          <w:rtl/>
        </w:rPr>
        <w:tab/>
        <w:t>זה יהיה כמו לוח השנה המוסלמי...</w:t>
      </w:r>
    </w:p>
    <w:p w14:paraId="2F97EEFD" w14:textId="77777777" w:rsidR="00F90CE0" w:rsidRPr="00F1072E" w:rsidRDefault="00F90CE0" w:rsidP="00F90CE0">
      <w:pPr>
        <w:bidi/>
        <w:jc w:val="both"/>
        <w:rPr>
          <w:rFonts w:cs="David" w:hint="cs"/>
          <w:rtl/>
        </w:rPr>
      </w:pPr>
    </w:p>
    <w:p w14:paraId="72B83AF2" w14:textId="77777777" w:rsidR="00F90CE0" w:rsidRPr="00F1072E" w:rsidRDefault="00F90CE0" w:rsidP="00F90CE0">
      <w:pPr>
        <w:bidi/>
        <w:jc w:val="both"/>
        <w:rPr>
          <w:rFonts w:cs="David" w:hint="cs"/>
          <w:rtl/>
        </w:rPr>
      </w:pPr>
      <w:r w:rsidRPr="00F1072E">
        <w:rPr>
          <w:rFonts w:cs="David" w:hint="cs"/>
          <w:u w:val="single"/>
          <w:rtl/>
        </w:rPr>
        <w:t>ארבל אסטרחן:</w:t>
      </w:r>
    </w:p>
    <w:p w14:paraId="20BA4A5B" w14:textId="77777777" w:rsidR="00F90CE0" w:rsidRPr="00F1072E" w:rsidRDefault="00F90CE0" w:rsidP="00F90CE0">
      <w:pPr>
        <w:bidi/>
        <w:jc w:val="both"/>
        <w:rPr>
          <w:rFonts w:cs="David" w:hint="cs"/>
          <w:rtl/>
        </w:rPr>
      </w:pPr>
    </w:p>
    <w:p w14:paraId="25C34307" w14:textId="77777777" w:rsidR="00F90CE0" w:rsidRDefault="00F90CE0" w:rsidP="00F90CE0">
      <w:pPr>
        <w:bidi/>
        <w:jc w:val="both"/>
        <w:rPr>
          <w:rFonts w:cs="David" w:hint="cs"/>
          <w:rtl/>
        </w:rPr>
      </w:pPr>
      <w:r w:rsidRPr="00F1072E">
        <w:rPr>
          <w:rFonts w:cs="David" w:hint="cs"/>
          <w:rtl/>
        </w:rPr>
        <w:tab/>
      </w:r>
      <w:r>
        <w:rPr>
          <w:rFonts w:cs="David" w:hint="cs"/>
          <w:rtl/>
        </w:rPr>
        <w:t xml:space="preserve">זה היה האופן בו הכנסת מכריזה לפי הצעת הוועדה המשותפת. </w:t>
      </w:r>
    </w:p>
    <w:p w14:paraId="4EEF1F56" w14:textId="77777777" w:rsidR="00F90CE0" w:rsidRDefault="00F90CE0" w:rsidP="00F90CE0">
      <w:pPr>
        <w:bidi/>
        <w:jc w:val="both"/>
        <w:rPr>
          <w:rFonts w:cs="David" w:hint="cs"/>
          <w:rtl/>
        </w:rPr>
      </w:pPr>
    </w:p>
    <w:p w14:paraId="4691FE22" w14:textId="77777777" w:rsidR="00F90CE0" w:rsidRPr="00F1072E" w:rsidRDefault="00F90CE0" w:rsidP="00F90CE0">
      <w:pPr>
        <w:bidi/>
        <w:ind w:firstLine="720"/>
        <w:jc w:val="both"/>
        <w:rPr>
          <w:rFonts w:cs="David" w:hint="cs"/>
          <w:rtl/>
        </w:rPr>
      </w:pPr>
      <w:r>
        <w:rPr>
          <w:rFonts w:cs="David" w:hint="cs"/>
          <w:rtl/>
        </w:rPr>
        <w:t xml:space="preserve">הכרזת הממשלה </w:t>
      </w:r>
      <w:r>
        <w:rPr>
          <w:rFonts w:cs="David"/>
          <w:rtl/>
        </w:rPr>
        <w:t>–</w:t>
      </w:r>
      <w:r>
        <w:rPr>
          <w:rFonts w:cs="David" w:hint="cs"/>
          <w:rtl/>
        </w:rPr>
        <w:t xml:space="preserve"> ראינו שסעיף 38(ג) לחוק היסוד אומר, שאם הממשלה ראתה שיש מצב חירום ושעקב דחיפות, יש להכריז עליו לפני שניתן לכנס את הכנסת, היא רשאית להכריז על מצב חירום, וזה יפקע אחרי שבוע, אם לא אושר או בוטל על ידי הכנסת. הכריזה הממשלה על מצב חירום כזה, "תודיע על כך מיד ליושב ראש הכנסת וליושב ראש הוועדה המשותפת, ואם </w:t>
      </w:r>
      <w:r w:rsidRPr="00F1072E">
        <w:rPr>
          <w:rFonts w:cs="David" w:hint="cs"/>
          <w:rtl/>
        </w:rPr>
        <w:t xml:space="preserve">לא ניתן לעשות כן מיד </w:t>
      </w:r>
      <w:r w:rsidRPr="00F1072E">
        <w:rPr>
          <w:rFonts w:cs="David"/>
          <w:rtl/>
        </w:rPr>
        <w:t>–</w:t>
      </w:r>
      <w:r w:rsidRPr="00F1072E">
        <w:rPr>
          <w:rFonts w:cs="David" w:hint="cs"/>
          <w:rtl/>
        </w:rPr>
        <w:t xml:space="preserve"> במועד המוקדם ביותר האפשרי</w:t>
      </w:r>
      <w:r>
        <w:rPr>
          <w:rFonts w:cs="David" w:hint="cs"/>
          <w:rtl/>
        </w:rPr>
        <w:t>". פה זה מצב שלא ניתן לכנס את הכנסת. "</w:t>
      </w:r>
      <w:r w:rsidRPr="00F1072E">
        <w:rPr>
          <w:rFonts w:cs="David" w:hint="cs"/>
          <w:rtl/>
        </w:rPr>
        <w:t>הוועדה המשותפת תדון בהכרזה ותביא את המלצתה לאישור הכנסת בהקדם האפשרי"</w:t>
      </w:r>
      <w:r>
        <w:rPr>
          <w:rFonts w:cs="David" w:hint="cs"/>
          <w:rtl/>
        </w:rPr>
        <w:t>, כשהמלצתה זה מה שאומר סעיף 38(ג), שזה לאשר או לבטל</w:t>
      </w:r>
      <w:r w:rsidRPr="00F1072E">
        <w:rPr>
          <w:rFonts w:cs="David" w:hint="cs"/>
          <w:rtl/>
        </w:rPr>
        <w:t>.</w:t>
      </w:r>
    </w:p>
    <w:p w14:paraId="69CF3AA9" w14:textId="77777777" w:rsidR="00F90CE0" w:rsidRPr="00F1072E" w:rsidRDefault="00F90CE0" w:rsidP="00F90CE0">
      <w:pPr>
        <w:bidi/>
        <w:jc w:val="both"/>
        <w:rPr>
          <w:rFonts w:cs="David" w:hint="cs"/>
          <w:rtl/>
        </w:rPr>
      </w:pPr>
    </w:p>
    <w:p w14:paraId="4E0A5D34"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7EA67EBC" w14:textId="77777777" w:rsidR="00F90CE0" w:rsidRPr="00F1072E" w:rsidRDefault="00F90CE0" w:rsidP="00F90CE0">
      <w:pPr>
        <w:bidi/>
        <w:jc w:val="both"/>
        <w:rPr>
          <w:rFonts w:cs="David" w:hint="cs"/>
          <w:rtl/>
        </w:rPr>
      </w:pPr>
    </w:p>
    <w:p w14:paraId="5458F33F" w14:textId="77777777" w:rsidR="00F90CE0" w:rsidRPr="00F1072E" w:rsidRDefault="00F90CE0" w:rsidP="00F90CE0">
      <w:pPr>
        <w:bidi/>
        <w:jc w:val="both"/>
        <w:rPr>
          <w:rFonts w:cs="David" w:hint="cs"/>
          <w:rtl/>
        </w:rPr>
      </w:pPr>
      <w:r w:rsidRPr="00F1072E">
        <w:rPr>
          <w:rFonts w:cs="David" w:hint="cs"/>
          <w:rtl/>
        </w:rPr>
        <w:tab/>
      </w:r>
      <w:r>
        <w:rPr>
          <w:rFonts w:cs="David" w:hint="cs"/>
          <w:rtl/>
        </w:rPr>
        <w:t>הוועדה המשותפת קיימת כל הכנסת?</w:t>
      </w:r>
    </w:p>
    <w:p w14:paraId="7378A8F3" w14:textId="77777777" w:rsidR="00F90CE0" w:rsidRDefault="00F90CE0" w:rsidP="00F90CE0">
      <w:pPr>
        <w:bidi/>
        <w:jc w:val="both"/>
        <w:rPr>
          <w:rFonts w:cs="David" w:hint="cs"/>
          <w:rtl/>
        </w:rPr>
      </w:pPr>
    </w:p>
    <w:p w14:paraId="76F67626" w14:textId="77777777" w:rsidR="00F90CE0" w:rsidRPr="00E03C2C" w:rsidRDefault="00F90CE0" w:rsidP="00F90CE0">
      <w:pPr>
        <w:keepNext/>
        <w:bidi/>
        <w:jc w:val="both"/>
        <w:rPr>
          <w:rFonts w:cs="David" w:hint="cs"/>
          <w:u w:val="single"/>
          <w:rtl/>
        </w:rPr>
      </w:pPr>
      <w:r w:rsidRPr="00E03C2C">
        <w:rPr>
          <w:rFonts w:cs="David" w:hint="cs"/>
          <w:u w:val="single"/>
          <w:rtl/>
        </w:rPr>
        <w:t>ירדנה מלר-הורוביץ:</w:t>
      </w:r>
    </w:p>
    <w:p w14:paraId="681F8404" w14:textId="77777777" w:rsidR="00F90CE0" w:rsidRDefault="00F90CE0" w:rsidP="00F90CE0">
      <w:pPr>
        <w:bidi/>
        <w:jc w:val="both"/>
        <w:rPr>
          <w:rFonts w:cs="David" w:hint="cs"/>
          <w:rtl/>
        </w:rPr>
      </w:pPr>
    </w:p>
    <w:p w14:paraId="1C18832B" w14:textId="77777777" w:rsidR="00F90CE0" w:rsidRDefault="00F90CE0" w:rsidP="00F90CE0">
      <w:pPr>
        <w:bidi/>
        <w:jc w:val="both"/>
        <w:rPr>
          <w:rFonts w:cs="David" w:hint="cs"/>
          <w:rtl/>
        </w:rPr>
      </w:pPr>
      <w:r>
        <w:rPr>
          <w:rFonts w:cs="David" w:hint="cs"/>
          <w:rtl/>
        </w:rPr>
        <w:tab/>
        <w:t xml:space="preserve"> כן, בוודאי. </w:t>
      </w:r>
    </w:p>
    <w:p w14:paraId="736CC9CE" w14:textId="77777777" w:rsidR="00F90CE0" w:rsidRPr="00F1072E" w:rsidRDefault="00F90CE0" w:rsidP="00F90CE0">
      <w:pPr>
        <w:bidi/>
        <w:jc w:val="both"/>
        <w:rPr>
          <w:rFonts w:cs="David" w:hint="cs"/>
          <w:rtl/>
        </w:rPr>
      </w:pPr>
    </w:p>
    <w:p w14:paraId="2F86E517" w14:textId="77777777" w:rsidR="00F90CE0" w:rsidRPr="00F1072E" w:rsidRDefault="00F90CE0" w:rsidP="00F90CE0">
      <w:pPr>
        <w:bidi/>
        <w:jc w:val="both"/>
        <w:rPr>
          <w:rFonts w:cs="David" w:hint="cs"/>
          <w:rtl/>
        </w:rPr>
      </w:pPr>
      <w:r w:rsidRPr="00F1072E">
        <w:rPr>
          <w:rFonts w:cs="David" w:hint="cs"/>
          <w:u w:val="single"/>
          <w:rtl/>
        </w:rPr>
        <w:t>ארבל אסטרחן:</w:t>
      </w:r>
    </w:p>
    <w:p w14:paraId="650F6391" w14:textId="77777777" w:rsidR="00F90CE0" w:rsidRPr="00F1072E" w:rsidRDefault="00F90CE0" w:rsidP="00F90CE0">
      <w:pPr>
        <w:bidi/>
        <w:jc w:val="both"/>
        <w:rPr>
          <w:rFonts w:cs="David" w:hint="cs"/>
          <w:rtl/>
        </w:rPr>
      </w:pPr>
    </w:p>
    <w:p w14:paraId="1A6BA511"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אגב, </w:t>
      </w:r>
      <w:r w:rsidRPr="00F1072E">
        <w:rPr>
          <w:rFonts w:cs="David" w:hint="cs"/>
          <w:rtl/>
        </w:rPr>
        <w:t xml:space="preserve">יש עשרות חוקים שמופנים לוועדות משותפות. </w:t>
      </w:r>
    </w:p>
    <w:p w14:paraId="2EA84C87" w14:textId="77777777" w:rsidR="00F90CE0" w:rsidRDefault="00F90CE0" w:rsidP="00F90CE0">
      <w:pPr>
        <w:bidi/>
        <w:jc w:val="both"/>
        <w:rPr>
          <w:rFonts w:cs="David" w:hint="cs"/>
          <w:rtl/>
        </w:rPr>
      </w:pPr>
    </w:p>
    <w:p w14:paraId="098C983C" w14:textId="77777777" w:rsidR="00F90CE0" w:rsidRDefault="00F90CE0" w:rsidP="00F90CE0">
      <w:pPr>
        <w:bidi/>
        <w:jc w:val="both"/>
        <w:rPr>
          <w:rFonts w:cs="David" w:hint="cs"/>
          <w:rtl/>
        </w:rPr>
      </w:pPr>
      <w:r>
        <w:rPr>
          <w:rFonts w:cs="David" w:hint="cs"/>
          <w:u w:val="single"/>
          <w:rtl/>
        </w:rPr>
        <w:t>רונית חייקין:</w:t>
      </w:r>
    </w:p>
    <w:p w14:paraId="71B8EA52" w14:textId="77777777" w:rsidR="00F90CE0" w:rsidRDefault="00F90CE0" w:rsidP="00F90CE0">
      <w:pPr>
        <w:bidi/>
        <w:jc w:val="both"/>
        <w:rPr>
          <w:rFonts w:cs="David" w:hint="cs"/>
          <w:rtl/>
        </w:rPr>
      </w:pPr>
    </w:p>
    <w:p w14:paraId="5E02324A" w14:textId="77777777" w:rsidR="00F90CE0" w:rsidRDefault="00F90CE0" w:rsidP="00F90CE0">
      <w:pPr>
        <w:bidi/>
        <w:jc w:val="both"/>
        <w:rPr>
          <w:rFonts w:cs="David" w:hint="cs"/>
          <w:rtl/>
        </w:rPr>
      </w:pPr>
      <w:r>
        <w:rPr>
          <w:rFonts w:cs="David" w:hint="cs"/>
          <w:rtl/>
        </w:rPr>
        <w:tab/>
        <w:t xml:space="preserve">לא, אני שואלת האם הוועדה המשותפת לשעת חירום קיימת. </w:t>
      </w:r>
    </w:p>
    <w:p w14:paraId="15502D4F" w14:textId="77777777" w:rsidR="00F90CE0" w:rsidRPr="00F1072E" w:rsidRDefault="00F90CE0" w:rsidP="00F90CE0">
      <w:pPr>
        <w:bidi/>
        <w:jc w:val="both"/>
        <w:rPr>
          <w:rFonts w:cs="David" w:hint="cs"/>
          <w:rtl/>
        </w:rPr>
      </w:pPr>
    </w:p>
    <w:p w14:paraId="3FE6DCCE"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16B1B204" w14:textId="77777777" w:rsidR="00F90CE0" w:rsidRPr="00F1072E" w:rsidRDefault="00F90CE0" w:rsidP="00F90CE0">
      <w:pPr>
        <w:keepNext/>
        <w:bidi/>
        <w:jc w:val="both"/>
        <w:rPr>
          <w:rFonts w:cs="David" w:hint="cs"/>
          <w:rtl/>
        </w:rPr>
      </w:pPr>
    </w:p>
    <w:p w14:paraId="3A06FB80" w14:textId="77777777" w:rsidR="00F90CE0" w:rsidRDefault="00F90CE0" w:rsidP="00F90CE0">
      <w:pPr>
        <w:bidi/>
        <w:jc w:val="both"/>
        <w:rPr>
          <w:rFonts w:cs="David" w:hint="cs"/>
          <w:rtl/>
        </w:rPr>
      </w:pPr>
      <w:r w:rsidRPr="00F1072E">
        <w:rPr>
          <w:rFonts w:cs="David" w:hint="cs"/>
          <w:rtl/>
        </w:rPr>
        <w:tab/>
      </w:r>
      <w:r>
        <w:rPr>
          <w:rFonts w:cs="David" w:hint="cs"/>
          <w:rtl/>
        </w:rPr>
        <w:t xml:space="preserve">היא קיימת. אגב, לפי דעתי צריך למנות לה יושב-ראש, כי </w:t>
      </w:r>
      <w:r w:rsidRPr="00F1072E">
        <w:rPr>
          <w:rFonts w:cs="David" w:hint="cs"/>
          <w:rtl/>
        </w:rPr>
        <w:t>צחי היה היושב</w:t>
      </w:r>
      <w:r>
        <w:rPr>
          <w:rFonts w:cs="David" w:hint="cs"/>
          <w:rtl/>
        </w:rPr>
        <w:t>-</w:t>
      </w:r>
      <w:r w:rsidRPr="00F1072E">
        <w:rPr>
          <w:rFonts w:cs="David" w:hint="cs"/>
          <w:rtl/>
        </w:rPr>
        <w:t>ראש שלה</w:t>
      </w:r>
      <w:r>
        <w:rPr>
          <w:rFonts w:cs="David" w:hint="cs"/>
          <w:rtl/>
        </w:rPr>
        <w:t>. זה דבר שצריך לבדוק אותו, כי</w:t>
      </w:r>
      <w:r w:rsidRPr="00F1072E">
        <w:rPr>
          <w:rFonts w:cs="David" w:hint="cs"/>
          <w:rtl/>
        </w:rPr>
        <w:t xml:space="preserve"> זה לא טוב של</w:t>
      </w:r>
      <w:r>
        <w:rPr>
          <w:rFonts w:cs="David" w:hint="cs"/>
          <w:rtl/>
        </w:rPr>
        <w:t>א</w:t>
      </w:r>
      <w:r w:rsidRPr="00F1072E">
        <w:rPr>
          <w:rFonts w:cs="David" w:hint="cs"/>
          <w:rtl/>
        </w:rPr>
        <w:t xml:space="preserve"> יהיה יושב</w:t>
      </w:r>
      <w:r>
        <w:rPr>
          <w:rFonts w:cs="David" w:hint="cs"/>
          <w:rtl/>
        </w:rPr>
        <w:t>-</w:t>
      </w:r>
      <w:r w:rsidRPr="00F1072E">
        <w:rPr>
          <w:rFonts w:cs="David" w:hint="cs"/>
          <w:rtl/>
        </w:rPr>
        <w:t xml:space="preserve">ראש. אולי </w:t>
      </w:r>
      <w:r>
        <w:rPr>
          <w:rFonts w:cs="David" w:hint="cs"/>
          <w:rtl/>
        </w:rPr>
        <w:t xml:space="preserve">כדאי </w:t>
      </w:r>
      <w:r w:rsidRPr="00F1072E">
        <w:rPr>
          <w:rFonts w:cs="David" w:hint="cs"/>
          <w:rtl/>
        </w:rPr>
        <w:t xml:space="preserve">להוציא להם תזכורת. </w:t>
      </w:r>
      <w:r>
        <w:rPr>
          <w:rFonts w:cs="David" w:hint="cs"/>
          <w:rtl/>
        </w:rPr>
        <w:t xml:space="preserve">זה לא מצב תקין. </w:t>
      </w:r>
    </w:p>
    <w:p w14:paraId="38EB323F" w14:textId="77777777" w:rsidR="00F90CE0" w:rsidRDefault="00F90CE0" w:rsidP="00F90CE0">
      <w:pPr>
        <w:bidi/>
        <w:jc w:val="both"/>
        <w:rPr>
          <w:rFonts w:cs="David" w:hint="cs"/>
          <w:rtl/>
        </w:rPr>
      </w:pPr>
      <w:r>
        <w:rPr>
          <w:rFonts w:cs="David" w:hint="cs"/>
          <w:u w:val="single"/>
          <w:rtl/>
        </w:rPr>
        <w:t>תמר כנפו:</w:t>
      </w:r>
    </w:p>
    <w:p w14:paraId="31F35F13" w14:textId="77777777" w:rsidR="00F90CE0" w:rsidRDefault="00F90CE0" w:rsidP="00F90CE0">
      <w:pPr>
        <w:bidi/>
        <w:jc w:val="both"/>
        <w:rPr>
          <w:rFonts w:cs="David" w:hint="cs"/>
          <w:rtl/>
        </w:rPr>
      </w:pPr>
    </w:p>
    <w:p w14:paraId="60931A9E" w14:textId="77777777" w:rsidR="00F90CE0" w:rsidRDefault="00F90CE0" w:rsidP="00F90CE0">
      <w:pPr>
        <w:bidi/>
        <w:jc w:val="both"/>
        <w:rPr>
          <w:rFonts w:cs="David" w:hint="cs"/>
          <w:rtl/>
        </w:rPr>
      </w:pPr>
      <w:r>
        <w:rPr>
          <w:rFonts w:cs="David" w:hint="cs"/>
          <w:rtl/>
        </w:rPr>
        <w:tab/>
        <w:t>זה לא אוטומטי?</w:t>
      </w:r>
    </w:p>
    <w:p w14:paraId="0670FA84" w14:textId="77777777" w:rsidR="00F90CE0" w:rsidRPr="00F1072E" w:rsidRDefault="00F90CE0" w:rsidP="00F90CE0">
      <w:pPr>
        <w:bidi/>
        <w:jc w:val="both"/>
        <w:rPr>
          <w:rFonts w:cs="David" w:hint="cs"/>
          <w:rtl/>
        </w:rPr>
      </w:pPr>
    </w:p>
    <w:p w14:paraId="374748A2" w14:textId="77777777" w:rsidR="00F90CE0" w:rsidRPr="00F1072E" w:rsidRDefault="00F90CE0" w:rsidP="00F90CE0">
      <w:pPr>
        <w:bidi/>
        <w:jc w:val="both"/>
        <w:rPr>
          <w:rFonts w:cs="David" w:hint="cs"/>
          <w:rtl/>
        </w:rPr>
      </w:pPr>
      <w:r w:rsidRPr="00F1072E">
        <w:rPr>
          <w:rFonts w:cs="David" w:hint="cs"/>
          <w:u w:val="single"/>
          <w:rtl/>
        </w:rPr>
        <w:t>ארבל אסטרחן:</w:t>
      </w:r>
    </w:p>
    <w:p w14:paraId="44BA4EE9" w14:textId="77777777" w:rsidR="00F90CE0" w:rsidRPr="00F1072E" w:rsidRDefault="00F90CE0" w:rsidP="00F90CE0">
      <w:pPr>
        <w:bidi/>
        <w:jc w:val="both"/>
        <w:rPr>
          <w:rFonts w:cs="David" w:hint="cs"/>
          <w:rtl/>
        </w:rPr>
      </w:pPr>
    </w:p>
    <w:p w14:paraId="3A72153D" w14:textId="77777777" w:rsidR="00F90CE0" w:rsidRPr="00F1072E" w:rsidRDefault="00F90CE0" w:rsidP="00F90CE0">
      <w:pPr>
        <w:bidi/>
        <w:ind w:firstLine="720"/>
        <w:jc w:val="both"/>
        <w:rPr>
          <w:rFonts w:cs="David" w:hint="cs"/>
          <w:rtl/>
        </w:rPr>
      </w:pPr>
      <w:r>
        <w:rPr>
          <w:rFonts w:cs="David" w:hint="cs"/>
          <w:rtl/>
        </w:rPr>
        <w:t xml:space="preserve">זה לא אוטומטי. כשוועדת הכנסת מקימה, היא בוחרת מי מבין חבריה. </w:t>
      </w:r>
      <w:r w:rsidRPr="00F1072E">
        <w:rPr>
          <w:rFonts w:cs="David" w:hint="cs"/>
          <w:rtl/>
        </w:rPr>
        <w:t xml:space="preserve">לא כתוב אם זה יהיה </w:t>
      </w:r>
      <w:r>
        <w:rPr>
          <w:rFonts w:cs="David" w:hint="cs"/>
          <w:rtl/>
        </w:rPr>
        <w:t>מ</w:t>
      </w:r>
      <w:r w:rsidRPr="00F1072E">
        <w:rPr>
          <w:rFonts w:cs="David" w:hint="cs"/>
          <w:rtl/>
        </w:rPr>
        <w:t xml:space="preserve">וועדת החוקה, חוק ומשפט או </w:t>
      </w:r>
      <w:r>
        <w:rPr>
          <w:rFonts w:cs="David" w:hint="cs"/>
          <w:rtl/>
        </w:rPr>
        <w:t>מו</w:t>
      </w:r>
      <w:r w:rsidRPr="00F1072E">
        <w:rPr>
          <w:rFonts w:cs="David" w:hint="cs"/>
          <w:rtl/>
        </w:rPr>
        <w:t>ועדת החוץ והביטחון</w:t>
      </w:r>
      <w:r>
        <w:rPr>
          <w:rFonts w:cs="David" w:hint="cs"/>
          <w:rtl/>
        </w:rPr>
        <w:t>, זה לא מתחייב</w:t>
      </w:r>
      <w:r w:rsidRPr="00F1072E">
        <w:rPr>
          <w:rFonts w:cs="David" w:hint="cs"/>
          <w:rtl/>
        </w:rPr>
        <w:t xml:space="preserve">. </w:t>
      </w:r>
    </w:p>
    <w:p w14:paraId="45A5A1C6" w14:textId="77777777" w:rsidR="00F90CE0" w:rsidRPr="00F1072E" w:rsidRDefault="00F90CE0" w:rsidP="00F90CE0">
      <w:pPr>
        <w:bidi/>
        <w:jc w:val="both"/>
        <w:rPr>
          <w:rFonts w:cs="David" w:hint="cs"/>
          <w:rtl/>
        </w:rPr>
      </w:pPr>
    </w:p>
    <w:p w14:paraId="7E3BEFE2"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5C6EB1D4" w14:textId="77777777" w:rsidR="00F90CE0" w:rsidRPr="00F1072E" w:rsidRDefault="00F90CE0" w:rsidP="00F90CE0">
      <w:pPr>
        <w:bidi/>
        <w:jc w:val="both"/>
        <w:rPr>
          <w:rFonts w:cs="David" w:hint="cs"/>
          <w:rtl/>
        </w:rPr>
      </w:pPr>
    </w:p>
    <w:p w14:paraId="1DA8EE41" w14:textId="77777777" w:rsidR="00F90CE0" w:rsidRPr="00F1072E" w:rsidRDefault="00F90CE0" w:rsidP="00F90CE0">
      <w:pPr>
        <w:bidi/>
        <w:jc w:val="both"/>
        <w:rPr>
          <w:rFonts w:cs="David" w:hint="cs"/>
          <w:rtl/>
        </w:rPr>
      </w:pPr>
      <w:r w:rsidRPr="00F1072E">
        <w:rPr>
          <w:rFonts w:cs="David" w:hint="cs"/>
          <w:rtl/>
        </w:rPr>
        <w:tab/>
        <w:t>אולי יותר טוב שלא יהיה...</w:t>
      </w:r>
    </w:p>
    <w:p w14:paraId="74C8FE17" w14:textId="77777777" w:rsidR="00F90CE0" w:rsidRPr="00F1072E" w:rsidRDefault="00F90CE0" w:rsidP="00F90CE0">
      <w:pPr>
        <w:bidi/>
        <w:jc w:val="both"/>
        <w:rPr>
          <w:rFonts w:cs="David" w:hint="cs"/>
          <w:rtl/>
        </w:rPr>
      </w:pPr>
    </w:p>
    <w:p w14:paraId="5DC8A753"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75C7F570" w14:textId="77777777" w:rsidR="00F90CE0" w:rsidRPr="00F1072E" w:rsidRDefault="00F90CE0" w:rsidP="00F90CE0">
      <w:pPr>
        <w:keepNext/>
        <w:bidi/>
        <w:jc w:val="both"/>
        <w:rPr>
          <w:rFonts w:cs="David" w:hint="cs"/>
          <w:rtl/>
        </w:rPr>
      </w:pPr>
    </w:p>
    <w:p w14:paraId="131FC52C" w14:textId="77777777" w:rsidR="00F90CE0" w:rsidRDefault="00F90CE0" w:rsidP="00F90CE0">
      <w:pPr>
        <w:bidi/>
        <w:jc w:val="both"/>
        <w:rPr>
          <w:rFonts w:cs="David" w:hint="cs"/>
          <w:rtl/>
        </w:rPr>
      </w:pPr>
      <w:r w:rsidRPr="00F1072E">
        <w:rPr>
          <w:rFonts w:cs="David" w:hint="cs"/>
          <w:rtl/>
        </w:rPr>
        <w:tab/>
      </w:r>
      <w:r>
        <w:rPr>
          <w:rFonts w:cs="David" w:hint="cs"/>
          <w:rtl/>
        </w:rPr>
        <w:t xml:space="preserve">מבחינת התהליך הטכני, אנחנו צריכים לאשר את היושב-ראש כאן, לפי דעתי. אולי אני אקבע את זה על סדר-היום. </w:t>
      </w:r>
    </w:p>
    <w:p w14:paraId="44DBE9A6" w14:textId="77777777" w:rsidR="00F90CE0" w:rsidRDefault="00F90CE0" w:rsidP="00F90CE0">
      <w:pPr>
        <w:bidi/>
        <w:jc w:val="both"/>
        <w:rPr>
          <w:rFonts w:cs="David" w:hint="cs"/>
          <w:rtl/>
        </w:rPr>
      </w:pPr>
    </w:p>
    <w:p w14:paraId="439F55C7" w14:textId="77777777" w:rsidR="00F90CE0" w:rsidRDefault="00F90CE0" w:rsidP="00F90CE0">
      <w:pPr>
        <w:bidi/>
        <w:jc w:val="both"/>
        <w:rPr>
          <w:rFonts w:cs="David" w:hint="cs"/>
          <w:rtl/>
        </w:rPr>
      </w:pPr>
      <w:r>
        <w:rPr>
          <w:rFonts w:cs="David" w:hint="cs"/>
          <w:u w:val="single"/>
          <w:rtl/>
        </w:rPr>
        <w:t>רונית חייקין:</w:t>
      </w:r>
    </w:p>
    <w:p w14:paraId="52AA9047" w14:textId="77777777" w:rsidR="00F90CE0" w:rsidRDefault="00F90CE0" w:rsidP="00F90CE0">
      <w:pPr>
        <w:bidi/>
        <w:jc w:val="both"/>
        <w:rPr>
          <w:rFonts w:cs="David" w:hint="cs"/>
          <w:rtl/>
        </w:rPr>
      </w:pPr>
    </w:p>
    <w:p w14:paraId="746DDD97" w14:textId="77777777" w:rsidR="00F90CE0" w:rsidRDefault="00F90CE0" w:rsidP="00F90CE0">
      <w:pPr>
        <w:bidi/>
        <w:jc w:val="both"/>
        <w:rPr>
          <w:rFonts w:cs="David" w:hint="cs"/>
          <w:rtl/>
        </w:rPr>
      </w:pPr>
      <w:r>
        <w:rPr>
          <w:rFonts w:cs="David" w:hint="cs"/>
          <w:rtl/>
        </w:rPr>
        <w:tab/>
        <w:t>אולי זה לא צחי הנגבי? זה היה צחי הנגבי?</w:t>
      </w:r>
    </w:p>
    <w:p w14:paraId="35DAD5FA" w14:textId="77777777" w:rsidR="00F90CE0" w:rsidRDefault="00F90CE0" w:rsidP="00F90CE0">
      <w:pPr>
        <w:bidi/>
        <w:jc w:val="both"/>
        <w:rPr>
          <w:rFonts w:cs="David" w:hint="cs"/>
          <w:rtl/>
        </w:rPr>
      </w:pPr>
    </w:p>
    <w:p w14:paraId="274FB5DB" w14:textId="77777777" w:rsidR="00F90CE0" w:rsidRDefault="00F90CE0" w:rsidP="00F90CE0">
      <w:pPr>
        <w:bidi/>
        <w:jc w:val="both"/>
        <w:rPr>
          <w:rFonts w:cs="David" w:hint="cs"/>
          <w:rtl/>
        </w:rPr>
      </w:pPr>
      <w:r>
        <w:rPr>
          <w:rFonts w:cs="David" w:hint="cs"/>
          <w:u w:val="single"/>
          <w:rtl/>
        </w:rPr>
        <w:t>היו"ר יריב לוין:</w:t>
      </w:r>
    </w:p>
    <w:p w14:paraId="38006AD3" w14:textId="77777777" w:rsidR="00F90CE0" w:rsidRDefault="00F90CE0" w:rsidP="00F90CE0">
      <w:pPr>
        <w:bidi/>
        <w:jc w:val="both"/>
        <w:rPr>
          <w:rFonts w:cs="David" w:hint="cs"/>
          <w:rtl/>
        </w:rPr>
      </w:pPr>
    </w:p>
    <w:p w14:paraId="030EF972" w14:textId="77777777" w:rsidR="00F90CE0" w:rsidRDefault="00F90CE0" w:rsidP="00F90CE0">
      <w:pPr>
        <w:bidi/>
        <w:jc w:val="both"/>
        <w:rPr>
          <w:rFonts w:cs="David" w:hint="cs"/>
          <w:rtl/>
        </w:rPr>
      </w:pPr>
      <w:r>
        <w:rPr>
          <w:rFonts w:cs="David" w:hint="cs"/>
          <w:rtl/>
        </w:rPr>
        <w:tab/>
        <w:t xml:space="preserve"> זה היה צחי הנגבי. </w:t>
      </w:r>
      <w:r w:rsidRPr="00F1072E">
        <w:rPr>
          <w:rFonts w:cs="David" w:hint="cs"/>
          <w:rtl/>
        </w:rPr>
        <w:t xml:space="preserve">צריך להודיע לשאול מופז, שאני </w:t>
      </w:r>
      <w:r>
        <w:rPr>
          <w:rFonts w:cs="David" w:hint="cs"/>
          <w:rtl/>
        </w:rPr>
        <w:t xml:space="preserve">רוצה להביא את האישור שלו לתפקיד. </w:t>
      </w:r>
    </w:p>
    <w:p w14:paraId="70844741" w14:textId="77777777" w:rsidR="00F90CE0" w:rsidRDefault="00F90CE0" w:rsidP="00F90CE0">
      <w:pPr>
        <w:bidi/>
        <w:jc w:val="both"/>
        <w:rPr>
          <w:rFonts w:cs="David" w:hint="cs"/>
          <w:rtl/>
        </w:rPr>
      </w:pPr>
    </w:p>
    <w:p w14:paraId="1DAE7557" w14:textId="77777777" w:rsidR="00F90CE0" w:rsidRPr="00A044D1" w:rsidRDefault="00F90CE0" w:rsidP="00F90CE0">
      <w:pPr>
        <w:bidi/>
        <w:jc w:val="both"/>
        <w:rPr>
          <w:rFonts w:cs="David" w:hint="cs"/>
          <w:rtl/>
        </w:rPr>
      </w:pPr>
      <w:r w:rsidRPr="00A044D1">
        <w:rPr>
          <w:rFonts w:cs="David" w:hint="cs"/>
          <w:u w:val="single"/>
          <w:rtl/>
        </w:rPr>
        <w:t>ארבל אסטרחן:</w:t>
      </w:r>
    </w:p>
    <w:p w14:paraId="48D8443A" w14:textId="77777777" w:rsidR="00F90CE0" w:rsidRDefault="00F90CE0" w:rsidP="00F90CE0">
      <w:pPr>
        <w:bidi/>
        <w:jc w:val="both"/>
        <w:rPr>
          <w:rFonts w:cs="David" w:hint="cs"/>
          <w:sz w:val="28"/>
          <w:szCs w:val="28"/>
          <w:rtl/>
        </w:rPr>
      </w:pPr>
    </w:p>
    <w:p w14:paraId="2BBE32B3"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 xml:space="preserve">צריך לעשות את זה לפני הפגרה. </w:t>
      </w:r>
    </w:p>
    <w:p w14:paraId="3AABB766" w14:textId="77777777" w:rsidR="00F90CE0" w:rsidRDefault="00F90CE0" w:rsidP="00F90CE0">
      <w:pPr>
        <w:bidi/>
        <w:jc w:val="both"/>
        <w:rPr>
          <w:rFonts w:cs="David" w:hint="cs"/>
          <w:rtl/>
        </w:rPr>
      </w:pPr>
    </w:p>
    <w:p w14:paraId="68A78AA3" w14:textId="77777777" w:rsidR="00F90CE0" w:rsidRDefault="00F90CE0" w:rsidP="00F90CE0">
      <w:pPr>
        <w:bidi/>
        <w:jc w:val="both"/>
        <w:rPr>
          <w:rFonts w:cs="David" w:hint="cs"/>
          <w:rtl/>
        </w:rPr>
      </w:pPr>
      <w:r>
        <w:rPr>
          <w:rFonts w:cs="David" w:hint="cs"/>
          <w:u w:val="single"/>
          <w:rtl/>
        </w:rPr>
        <w:t>היו"ר יריב לוין:</w:t>
      </w:r>
    </w:p>
    <w:p w14:paraId="7E7E6D19" w14:textId="77777777" w:rsidR="00F90CE0" w:rsidRDefault="00F90CE0" w:rsidP="00F90CE0">
      <w:pPr>
        <w:bidi/>
        <w:jc w:val="both"/>
        <w:rPr>
          <w:rFonts w:cs="David" w:hint="cs"/>
          <w:rtl/>
        </w:rPr>
      </w:pPr>
    </w:p>
    <w:p w14:paraId="532C48C6" w14:textId="77777777" w:rsidR="00F90CE0" w:rsidRPr="00F1072E" w:rsidRDefault="00F90CE0" w:rsidP="00F90CE0">
      <w:pPr>
        <w:bidi/>
        <w:jc w:val="both"/>
        <w:rPr>
          <w:rFonts w:cs="David" w:hint="cs"/>
          <w:rtl/>
        </w:rPr>
      </w:pPr>
      <w:r>
        <w:rPr>
          <w:rFonts w:cs="David" w:hint="cs"/>
          <w:rtl/>
        </w:rPr>
        <w:tab/>
        <w:t xml:space="preserve"> לא, נודיע לו היום שאם אין לו התנגדות או הערות, אני </w:t>
      </w:r>
      <w:r w:rsidRPr="00F1072E">
        <w:rPr>
          <w:rFonts w:cs="David" w:hint="cs"/>
          <w:rtl/>
        </w:rPr>
        <w:t>אאשר את שאול מופז</w:t>
      </w:r>
      <w:r>
        <w:rPr>
          <w:rFonts w:cs="David" w:hint="cs"/>
          <w:rtl/>
        </w:rPr>
        <w:t xml:space="preserve"> בשבוע הבא</w:t>
      </w:r>
      <w:r w:rsidRPr="00F1072E">
        <w:rPr>
          <w:rFonts w:cs="David" w:hint="cs"/>
          <w:rtl/>
        </w:rPr>
        <w:t xml:space="preserve">. </w:t>
      </w:r>
    </w:p>
    <w:p w14:paraId="64F0B4F6" w14:textId="77777777" w:rsidR="00F90CE0" w:rsidRPr="00F1072E" w:rsidRDefault="00F90CE0" w:rsidP="00F90CE0">
      <w:pPr>
        <w:bidi/>
        <w:jc w:val="both"/>
        <w:rPr>
          <w:rFonts w:cs="David" w:hint="cs"/>
          <w:rtl/>
        </w:rPr>
      </w:pPr>
    </w:p>
    <w:p w14:paraId="015B23D4" w14:textId="77777777" w:rsidR="00F90CE0" w:rsidRPr="00F1072E" w:rsidRDefault="00F90CE0" w:rsidP="00F90CE0">
      <w:pPr>
        <w:bidi/>
        <w:jc w:val="both"/>
        <w:rPr>
          <w:rFonts w:cs="David" w:hint="cs"/>
          <w:rtl/>
        </w:rPr>
      </w:pPr>
      <w:r w:rsidRPr="00F1072E">
        <w:rPr>
          <w:rFonts w:cs="David" w:hint="cs"/>
          <w:u w:val="single"/>
          <w:rtl/>
        </w:rPr>
        <w:t>ארבל אסטרחן:</w:t>
      </w:r>
    </w:p>
    <w:p w14:paraId="207A230E" w14:textId="77777777" w:rsidR="00F90CE0" w:rsidRPr="00F1072E" w:rsidRDefault="00F90CE0" w:rsidP="00F90CE0">
      <w:pPr>
        <w:bidi/>
        <w:jc w:val="both"/>
        <w:rPr>
          <w:rFonts w:cs="David" w:hint="cs"/>
          <w:rtl/>
        </w:rPr>
      </w:pPr>
    </w:p>
    <w:p w14:paraId="089F9BEB" w14:textId="77777777" w:rsidR="00F90CE0" w:rsidRDefault="00F90CE0" w:rsidP="00F90CE0">
      <w:pPr>
        <w:bidi/>
        <w:jc w:val="both"/>
        <w:rPr>
          <w:rFonts w:cs="David" w:hint="cs"/>
          <w:rtl/>
        </w:rPr>
      </w:pPr>
      <w:r w:rsidRPr="00F1072E">
        <w:rPr>
          <w:rFonts w:cs="David" w:hint="cs"/>
          <w:rtl/>
        </w:rPr>
        <w:tab/>
      </w:r>
      <w:r>
        <w:rPr>
          <w:rFonts w:cs="David" w:hint="cs"/>
          <w:rtl/>
        </w:rPr>
        <w:t xml:space="preserve">אבל אז </w:t>
      </w:r>
      <w:r w:rsidRPr="00F1072E">
        <w:rPr>
          <w:rFonts w:cs="David" w:hint="cs"/>
          <w:rtl/>
        </w:rPr>
        <w:t xml:space="preserve">אולי </w:t>
      </w:r>
      <w:r>
        <w:rPr>
          <w:rFonts w:cs="David" w:hint="cs"/>
          <w:rtl/>
        </w:rPr>
        <w:t xml:space="preserve">גם </w:t>
      </w:r>
      <w:r w:rsidRPr="00F1072E">
        <w:rPr>
          <w:rFonts w:cs="David" w:hint="cs"/>
          <w:rtl/>
        </w:rPr>
        <w:t>צריך לעדכן את יושב</w:t>
      </w:r>
      <w:r>
        <w:rPr>
          <w:rFonts w:cs="David" w:hint="cs"/>
          <w:rtl/>
        </w:rPr>
        <w:t>-</w:t>
      </w:r>
      <w:r w:rsidRPr="00F1072E">
        <w:rPr>
          <w:rFonts w:cs="David" w:hint="cs"/>
          <w:rtl/>
        </w:rPr>
        <w:t xml:space="preserve">ראש ועדת החוקה, חוק ומשפט. </w:t>
      </w:r>
    </w:p>
    <w:p w14:paraId="6E2D3E74" w14:textId="77777777" w:rsidR="00F90CE0" w:rsidRDefault="00F90CE0" w:rsidP="00F90CE0">
      <w:pPr>
        <w:bidi/>
        <w:jc w:val="both"/>
        <w:rPr>
          <w:rFonts w:cs="David" w:hint="cs"/>
          <w:rtl/>
        </w:rPr>
      </w:pPr>
    </w:p>
    <w:p w14:paraId="58C1D38D" w14:textId="77777777" w:rsidR="00F90CE0" w:rsidRDefault="00F90CE0" w:rsidP="00F90CE0">
      <w:pPr>
        <w:bidi/>
        <w:jc w:val="both"/>
        <w:rPr>
          <w:rFonts w:cs="David" w:hint="cs"/>
          <w:rtl/>
        </w:rPr>
      </w:pPr>
      <w:r>
        <w:rPr>
          <w:rFonts w:cs="David" w:hint="cs"/>
          <w:u w:val="single"/>
          <w:rtl/>
        </w:rPr>
        <w:t>היו"ר יריב לוין:</w:t>
      </w:r>
    </w:p>
    <w:p w14:paraId="1EDD9D91" w14:textId="77777777" w:rsidR="00F90CE0" w:rsidRDefault="00F90CE0" w:rsidP="00F90CE0">
      <w:pPr>
        <w:bidi/>
        <w:jc w:val="both"/>
        <w:rPr>
          <w:rFonts w:cs="David" w:hint="cs"/>
          <w:rtl/>
        </w:rPr>
      </w:pPr>
    </w:p>
    <w:p w14:paraId="36F2993F" w14:textId="77777777" w:rsidR="00F90CE0" w:rsidRDefault="00F90CE0" w:rsidP="00F90CE0">
      <w:pPr>
        <w:bidi/>
        <w:jc w:val="both"/>
        <w:rPr>
          <w:rFonts w:cs="David" w:hint="cs"/>
          <w:rtl/>
        </w:rPr>
      </w:pPr>
      <w:r>
        <w:rPr>
          <w:rFonts w:cs="David" w:hint="cs"/>
          <w:rtl/>
        </w:rPr>
        <w:tab/>
        <w:t xml:space="preserve"> צריך להודיע לשניהם. </w:t>
      </w:r>
    </w:p>
    <w:p w14:paraId="13EDCA00" w14:textId="77777777" w:rsidR="00F90CE0" w:rsidRDefault="00F90CE0" w:rsidP="00F90CE0">
      <w:pPr>
        <w:bidi/>
        <w:jc w:val="both"/>
        <w:rPr>
          <w:rFonts w:cs="David" w:hint="cs"/>
          <w:rtl/>
        </w:rPr>
      </w:pPr>
    </w:p>
    <w:p w14:paraId="246B19C0" w14:textId="77777777" w:rsidR="00F90CE0" w:rsidRDefault="00F90CE0" w:rsidP="00F90CE0">
      <w:pPr>
        <w:bidi/>
        <w:jc w:val="both"/>
        <w:rPr>
          <w:rFonts w:cs="David" w:hint="cs"/>
          <w:rtl/>
        </w:rPr>
      </w:pPr>
      <w:r>
        <w:rPr>
          <w:rFonts w:cs="David" w:hint="cs"/>
          <w:u w:val="single"/>
          <w:rtl/>
        </w:rPr>
        <w:t>רונית חייקין:</w:t>
      </w:r>
    </w:p>
    <w:p w14:paraId="3BC7939F" w14:textId="77777777" w:rsidR="00F90CE0" w:rsidRDefault="00F90CE0" w:rsidP="00F90CE0">
      <w:pPr>
        <w:bidi/>
        <w:jc w:val="both"/>
        <w:rPr>
          <w:rFonts w:cs="David" w:hint="cs"/>
          <w:rtl/>
        </w:rPr>
      </w:pPr>
    </w:p>
    <w:p w14:paraId="72770F6E" w14:textId="77777777" w:rsidR="00F90CE0" w:rsidRDefault="00F90CE0" w:rsidP="00F90CE0">
      <w:pPr>
        <w:bidi/>
        <w:jc w:val="both"/>
        <w:rPr>
          <w:rFonts w:cs="David" w:hint="cs"/>
          <w:rtl/>
        </w:rPr>
      </w:pPr>
      <w:r>
        <w:rPr>
          <w:rFonts w:cs="David" w:hint="cs"/>
          <w:rtl/>
        </w:rPr>
        <w:tab/>
        <w:t xml:space="preserve">אולי הוא ירצה גם את זה. </w:t>
      </w:r>
    </w:p>
    <w:p w14:paraId="5C97D28A" w14:textId="77777777" w:rsidR="00F90CE0" w:rsidRDefault="00F90CE0" w:rsidP="00F90CE0">
      <w:pPr>
        <w:bidi/>
        <w:jc w:val="both"/>
        <w:rPr>
          <w:rFonts w:cs="David" w:hint="cs"/>
          <w:rtl/>
        </w:rPr>
      </w:pPr>
    </w:p>
    <w:p w14:paraId="4774E168" w14:textId="77777777" w:rsidR="00F90CE0" w:rsidRDefault="00F90CE0" w:rsidP="00F90CE0">
      <w:pPr>
        <w:bidi/>
        <w:jc w:val="both"/>
        <w:rPr>
          <w:rFonts w:cs="David" w:hint="cs"/>
          <w:rtl/>
        </w:rPr>
      </w:pPr>
      <w:r>
        <w:rPr>
          <w:rFonts w:cs="David" w:hint="cs"/>
          <w:u w:val="single"/>
          <w:rtl/>
        </w:rPr>
        <w:t>היו"ר יריב לוין:</w:t>
      </w:r>
    </w:p>
    <w:p w14:paraId="69F8347C" w14:textId="77777777" w:rsidR="00F90CE0" w:rsidRDefault="00F90CE0" w:rsidP="00F90CE0">
      <w:pPr>
        <w:bidi/>
        <w:jc w:val="both"/>
        <w:rPr>
          <w:rFonts w:cs="David" w:hint="cs"/>
          <w:rtl/>
        </w:rPr>
      </w:pPr>
    </w:p>
    <w:p w14:paraId="720273DA" w14:textId="77777777" w:rsidR="00F90CE0" w:rsidRPr="00F1072E" w:rsidRDefault="00F90CE0" w:rsidP="00F90CE0">
      <w:pPr>
        <w:bidi/>
        <w:jc w:val="both"/>
        <w:rPr>
          <w:rFonts w:cs="David" w:hint="cs"/>
          <w:rtl/>
        </w:rPr>
      </w:pPr>
      <w:r>
        <w:rPr>
          <w:rFonts w:cs="David" w:hint="cs"/>
          <w:rtl/>
        </w:rPr>
        <w:tab/>
        <w:t xml:space="preserve"> היושב-ראש היה צחי הנגבי. לטעמי, זה צריך להישאר כך. תודיעי </w:t>
      </w:r>
      <w:r w:rsidRPr="00F1072E">
        <w:rPr>
          <w:rFonts w:cs="David" w:hint="cs"/>
          <w:rtl/>
        </w:rPr>
        <w:t xml:space="preserve">גם לוועדת החוקה, חוק ומשפט שאני מבקש למנות את שאול מופז, ואם אין </w:t>
      </w:r>
      <w:r>
        <w:rPr>
          <w:rFonts w:cs="David" w:hint="cs"/>
          <w:rtl/>
        </w:rPr>
        <w:t xml:space="preserve">התנגדות או </w:t>
      </w:r>
      <w:r w:rsidRPr="00F1072E">
        <w:rPr>
          <w:rFonts w:cs="David" w:hint="cs"/>
          <w:rtl/>
        </w:rPr>
        <w:t xml:space="preserve">הערות, נעשה את זה בשבוע הבא, זה לא בסדר שזה עומד כך. </w:t>
      </w:r>
    </w:p>
    <w:p w14:paraId="6323673B" w14:textId="77777777" w:rsidR="00F90CE0" w:rsidRDefault="00F90CE0" w:rsidP="00F90CE0">
      <w:pPr>
        <w:bidi/>
        <w:jc w:val="both"/>
        <w:rPr>
          <w:rFonts w:cs="David" w:hint="cs"/>
          <w:rtl/>
        </w:rPr>
      </w:pPr>
    </w:p>
    <w:p w14:paraId="603C3825" w14:textId="77777777" w:rsidR="00F90CE0" w:rsidRPr="00A044D1" w:rsidRDefault="00F90CE0" w:rsidP="00F90CE0">
      <w:pPr>
        <w:bidi/>
        <w:jc w:val="both"/>
        <w:rPr>
          <w:rFonts w:cs="David" w:hint="cs"/>
          <w:rtl/>
        </w:rPr>
      </w:pPr>
      <w:r w:rsidRPr="00A044D1">
        <w:rPr>
          <w:rFonts w:cs="David" w:hint="cs"/>
          <w:u w:val="single"/>
          <w:rtl/>
        </w:rPr>
        <w:t>ארבל אסטרחן:</w:t>
      </w:r>
    </w:p>
    <w:p w14:paraId="0142CAFF" w14:textId="77777777" w:rsidR="00F90CE0" w:rsidRDefault="00F90CE0" w:rsidP="00F90CE0">
      <w:pPr>
        <w:bidi/>
        <w:jc w:val="both"/>
        <w:rPr>
          <w:rFonts w:cs="David" w:hint="cs"/>
          <w:sz w:val="28"/>
          <w:szCs w:val="28"/>
          <w:rtl/>
        </w:rPr>
      </w:pPr>
    </w:p>
    <w:p w14:paraId="7A724D29" w14:textId="77777777" w:rsidR="00F90CE0" w:rsidRPr="00F1072E" w:rsidRDefault="00F90CE0" w:rsidP="00F90CE0">
      <w:pPr>
        <w:bidi/>
        <w:jc w:val="both"/>
        <w:rPr>
          <w:rFonts w:cs="David" w:hint="cs"/>
          <w:rtl/>
        </w:rPr>
      </w:pPr>
      <w:r>
        <w:rPr>
          <w:rFonts w:cs="David" w:hint="cs"/>
          <w:sz w:val="28"/>
          <w:szCs w:val="28"/>
          <w:rtl/>
        </w:rPr>
        <w:tab/>
        <w:t xml:space="preserve"> </w:t>
      </w:r>
      <w:r>
        <w:rPr>
          <w:rFonts w:cs="David" w:hint="cs"/>
          <w:rtl/>
        </w:rPr>
        <w:t xml:space="preserve">ביטול מצב חירום. חוק היסוד אומר לנו שהכנסת רשאית בכל עת לבטל הכרזה על מצב חירום. מה הפרוצדורה? מוצעת כאן פרוצדורה דומה. </w:t>
      </w:r>
      <w:r w:rsidRPr="00F1072E">
        <w:rPr>
          <w:rFonts w:cs="David" w:hint="cs"/>
          <w:rtl/>
        </w:rPr>
        <w:t>"סברו הממשלה או שלושים חברי הכנסת כי מן הראוי</w:t>
      </w:r>
      <w:r>
        <w:rPr>
          <w:rFonts w:cs="David" w:hint="cs"/>
          <w:rtl/>
        </w:rPr>
        <w:t xml:space="preserve"> שהכנסת תבטל הכרזה על מצב חירום...יעבירו את הצעתם אל יושב ראש הכנסת ואל הוועדה המשותפת" ויחולו ההוראות שדיברנו עליהן, שהיא תבחן את הצורך והיא תביא המלצה לאישור הכנסת, והיא תאפשר לנציג המציעים לדבר.  זה היה בוועדה. </w:t>
      </w:r>
      <w:r w:rsidRPr="00F1072E">
        <w:rPr>
          <w:rFonts w:cs="David" w:hint="cs"/>
          <w:rtl/>
        </w:rPr>
        <w:t xml:space="preserve">פנו לוועדה, הוועדה דנה, מה קורה במליאה? </w:t>
      </w:r>
    </w:p>
    <w:p w14:paraId="0E070467" w14:textId="77777777" w:rsidR="00F90CE0" w:rsidRPr="00F1072E" w:rsidRDefault="00F90CE0" w:rsidP="00F90CE0">
      <w:pPr>
        <w:bidi/>
        <w:jc w:val="both"/>
        <w:rPr>
          <w:rFonts w:cs="David" w:hint="cs"/>
          <w:rtl/>
        </w:rPr>
      </w:pPr>
    </w:p>
    <w:p w14:paraId="3E408EA7" w14:textId="77777777" w:rsidR="00F90CE0" w:rsidRDefault="00F90CE0" w:rsidP="00F90CE0">
      <w:pPr>
        <w:bidi/>
        <w:jc w:val="both"/>
        <w:rPr>
          <w:rFonts w:cs="David" w:hint="cs"/>
          <w:rtl/>
        </w:rPr>
      </w:pPr>
      <w:r w:rsidRPr="00F1072E">
        <w:rPr>
          <w:rFonts w:cs="David" w:hint="cs"/>
          <w:rtl/>
        </w:rPr>
        <w:t xml:space="preserve">"סדרי הדיון </w:t>
      </w:r>
      <w:r w:rsidRPr="00F1072E">
        <w:rPr>
          <w:rFonts w:cs="David" w:hint="cs"/>
          <w:rtl/>
        </w:rPr>
        <w:tab/>
        <w:t xml:space="preserve">5. הביאה הוועדה המשותפת את המלצתה לאישור הכנסת </w:t>
      </w:r>
      <w:r>
        <w:rPr>
          <w:rFonts w:cs="David" w:hint="cs"/>
          <w:rtl/>
        </w:rPr>
        <w:t xml:space="preserve">לפי סעיפים 2 עד 4", זאת </w:t>
      </w:r>
    </w:p>
    <w:p w14:paraId="4DAD6F17" w14:textId="77777777" w:rsidR="00F90CE0" w:rsidRDefault="00F90CE0" w:rsidP="00F90CE0">
      <w:pPr>
        <w:bidi/>
        <w:ind w:left="720" w:firstLine="720"/>
        <w:jc w:val="both"/>
        <w:rPr>
          <w:rFonts w:cs="David" w:hint="cs"/>
          <w:rtl/>
        </w:rPr>
      </w:pPr>
      <w:r>
        <w:rPr>
          <w:rFonts w:cs="David" w:hint="cs"/>
          <w:rtl/>
        </w:rPr>
        <w:t xml:space="preserve">אומרת זה להכריז על מצב חירום, להאריך מצב חירום, לאשר מצב חירום שהכריזה </w:t>
      </w:r>
    </w:p>
    <w:p w14:paraId="118B97B4" w14:textId="77777777" w:rsidR="00F90CE0" w:rsidRDefault="00F90CE0" w:rsidP="00F90CE0">
      <w:pPr>
        <w:bidi/>
        <w:ind w:left="720" w:firstLine="720"/>
        <w:jc w:val="both"/>
        <w:rPr>
          <w:rFonts w:cs="David" w:hint="cs"/>
          <w:rtl/>
        </w:rPr>
      </w:pPr>
      <w:r>
        <w:rPr>
          <w:rFonts w:cs="David" w:hint="cs"/>
          <w:rtl/>
        </w:rPr>
        <w:t xml:space="preserve">הממשלה או לבטל אותו, לבטל מצב חירום באמצע השנה, "תדון הכנסת בהמלצה </w:t>
      </w:r>
    </w:p>
    <w:p w14:paraId="33479FC5" w14:textId="77777777" w:rsidR="00F90CE0" w:rsidRDefault="00F90CE0" w:rsidP="00F90CE0">
      <w:pPr>
        <w:bidi/>
        <w:ind w:left="720" w:firstLine="720"/>
        <w:jc w:val="both"/>
        <w:rPr>
          <w:rFonts w:cs="David" w:hint="cs"/>
          <w:rtl/>
        </w:rPr>
      </w:pPr>
      <w:r>
        <w:rPr>
          <w:rFonts w:cs="David" w:hint="cs"/>
          <w:rtl/>
        </w:rPr>
        <w:t>בהקדם, ואלה סדרי הדיון:</w:t>
      </w:r>
    </w:p>
    <w:p w14:paraId="5DC91810" w14:textId="77777777" w:rsidR="00F90CE0" w:rsidRDefault="00F90CE0" w:rsidP="00F90CE0">
      <w:pPr>
        <w:bidi/>
        <w:jc w:val="both"/>
        <w:rPr>
          <w:rFonts w:cs="David" w:hint="cs"/>
          <w:rtl/>
        </w:rPr>
      </w:pPr>
    </w:p>
    <w:p w14:paraId="06AD134E" w14:textId="77777777" w:rsidR="00F90CE0" w:rsidRDefault="00F90CE0" w:rsidP="00F90CE0">
      <w:pPr>
        <w:numPr>
          <w:ilvl w:val="0"/>
          <w:numId w:val="3"/>
        </w:numPr>
        <w:autoSpaceDE w:val="0"/>
        <w:autoSpaceDN w:val="0"/>
        <w:bidi/>
        <w:jc w:val="both"/>
        <w:rPr>
          <w:rFonts w:cs="David" w:hint="cs"/>
        </w:rPr>
      </w:pPr>
      <w:r>
        <w:rPr>
          <w:rFonts w:cs="David" w:hint="cs"/>
          <w:rtl/>
        </w:rPr>
        <w:t xml:space="preserve">הודעה על קיום הדיון תימסר לחברי הכנסת לא יאוחר מיום לפני הדיון, אלא אם כן נסיבות החירום אינן מאפשרות זאת". </w:t>
      </w:r>
    </w:p>
    <w:p w14:paraId="38CA439F" w14:textId="77777777" w:rsidR="00F90CE0" w:rsidRDefault="00F90CE0" w:rsidP="00F90CE0">
      <w:pPr>
        <w:bidi/>
        <w:jc w:val="both"/>
        <w:rPr>
          <w:rFonts w:cs="David" w:hint="cs"/>
          <w:rtl/>
        </w:rPr>
      </w:pPr>
    </w:p>
    <w:p w14:paraId="4290EBA6" w14:textId="77777777" w:rsidR="00F90CE0" w:rsidRDefault="00F90CE0" w:rsidP="00F90CE0">
      <w:pPr>
        <w:bidi/>
        <w:ind w:firstLine="720"/>
        <w:jc w:val="both"/>
        <w:rPr>
          <w:rFonts w:cs="David" w:hint="cs"/>
        </w:rPr>
      </w:pPr>
      <w:r>
        <w:rPr>
          <w:rFonts w:cs="David" w:hint="cs"/>
          <w:rtl/>
        </w:rPr>
        <w:t>היום כתוב לפחות 24 שעות לפני. אמרנו שלא צריך לספור שעות, יום לפני;</w:t>
      </w:r>
    </w:p>
    <w:p w14:paraId="4CAD24AF" w14:textId="77777777" w:rsidR="00F90CE0" w:rsidRDefault="00F90CE0" w:rsidP="00F90CE0">
      <w:pPr>
        <w:bidi/>
        <w:ind w:left="1440"/>
        <w:jc w:val="both"/>
        <w:rPr>
          <w:rFonts w:cs="David" w:hint="cs"/>
          <w:rtl/>
        </w:rPr>
      </w:pPr>
    </w:p>
    <w:p w14:paraId="29651E33" w14:textId="77777777" w:rsidR="00F90CE0" w:rsidRDefault="00F90CE0" w:rsidP="00F90CE0">
      <w:pPr>
        <w:numPr>
          <w:ilvl w:val="0"/>
          <w:numId w:val="3"/>
        </w:numPr>
        <w:autoSpaceDE w:val="0"/>
        <w:autoSpaceDN w:val="0"/>
        <w:bidi/>
        <w:jc w:val="both"/>
        <w:rPr>
          <w:rFonts w:cs="David" w:hint="cs"/>
        </w:rPr>
      </w:pPr>
      <w:r>
        <w:rPr>
          <w:rFonts w:cs="David" w:hint="cs"/>
          <w:rtl/>
        </w:rPr>
        <w:t xml:space="preserve">"יושב ראש הוועדה המשותפת יציג בפני הכנסת את המלצת הוועדה והוא רשאי לסכם את הדיון". </w:t>
      </w:r>
    </w:p>
    <w:p w14:paraId="27444F17" w14:textId="77777777" w:rsidR="00F90CE0" w:rsidRDefault="00F90CE0" w:rsidP="00F90CE0">
      <w:pPr>
        <w:bidi/>
        <w:jc w:val="both"/>
        <w:rPr>
          <w:rFonts w:cs="David" w:hint="cs"/>
          <w:rtl/>
        </w:rPr>
      </w:pPr>
    </w:p>
    <w:p w14:paraId="029AE08E" w14:textId="77777777" w:rsidR="00F90CE0" w:rsidRDefault="00F90CE0" w:rsidP="00F90CE0">
      <w:pPr>
        <w:bidi/>
        <w:ind w:firstLine="720"/>
        <w:jc w:val="both"/>
        <w:rPr>
          <w:rFonts w:cs="David" w:hint="cs"/>
        </w:rPr>
      </w:pPr>
      <w:r>
        <w:rPr>
          <w:rFonts w:cs="David" w:hint="cs"/>
          <w:rtl/>
        </w:rPr>
        <w:t>סעיף 29 בתקנון החדש מדבר על פתיחת הדיון והסיכום שלו, דברי הפתיחה יהיו 10 דקות ודברי הסיכום חמש דקות. זה כמובן דיון אישי, זה דיון;</w:t>
      </w:r>
    </w:p>
    <w:p w14:paraId="0AA547BC" w14:textId="77777777" w:rsidR="00F90CE0" w:rsidRDefault="00F90CE0" w:rsidP="00F90CE0">
      <w:pPr>
        <w:bidi/>
        <w:jc w:val="both"/>
        <w:rPr>
          <w:rFonts w:cs="David" w:hint="cs"/>
          <w:rtl/>
        </w:rPr>
      </w:pPr>
    </w:p>
    <w:p w14:paraId="01BDA7DB" w14:textId="77777777" w:rsidR="00F90CE0" w:rsidRDefault="00F90CE0" w:rsidP="00F90CE0">
      <w:pPr>
        <w:numPr>
          <w:ilvl w:val="0"/>
          <w:numId w:val="3"/>
        </w:numPr>
        <w:autoSpaceDE w:val="0"/>
        <w:autoSpaceDN w:val="0"/>
        <w:bidi/>
        <w:jc w:val="both"/>
        <w:rPr>
          <w:rFonts w:cs="David" w:hint="cs"/>
        </w:rPr>
      </w:pPr>
      <w:r>
        <w:rPr>
          <w:rFonts w:cs="David" w:hint="cs"/>
          <w:rtl/>
        </w:rPr>
        <w:t xml:space="preserve">"היתה ההמלצה בעקבות הצעת הממשלה, תהיה הממשלה רשאית להציג את טיעוניה על ידי אחד השרים". </w:t>
      </w:r>
    </w:p>
    <w:p w14:paraId="63DD3BA3" w14:textId="77777777" w:rsidR="00F90CE0" w:rsidRDefault="00F90CE0" w:rsidP="00F90CE0">
      <w:pPr>
        <w:bidi/>
        <w:jc w:val="both"/>
        <w:rPr>
          <w:rFonts w:cs="David" w:hint="cs"/>
          <w:rtl/>
        </w:rPr>
      </w:pPr>
    </w:p>
    <w:p w14:paraId="3945CAEA" w14:textId="77777777" w:rsidR="00F90CE0" w:rsidRDefault="00F90CE0" w:rsidP="00F90CE0">
      <w:pPr>
        <w:bidi/>
        <w:ind w:firstLine="720"/>
        <w:jc w:val="both"/>
        <w:rPr>
          <w:rFonts w:cs="David" w:hint="cs"/>
        </w:rPr>
      </w:pPr>
      <w:r>
        <w:rPr>
          <w:rFonts w:cs="David" w:hint="cs"/>
          <w:rtl/>
        </w:rPr>
        <w:t>אגב, שרים ולא סגן שר. אם רוצים להוסיף פה, אולי צריך להגיד את זה. האם צריך פה גם סגן שר?</w:t>
      </w:r>
    </w:p>
    <w:p w14:paraId="45864FC5" w14:textId="77777777" w:rsidR="00F90CE0" w:rsidRDefault="00F90CE0" w:rsidP="00F90CE0">
      <w:pPr>
        <w:bidi/>
        <w:jc w:val="both"/>
        <w:rPr>
          <w:rFonts w:cs="David" w:hint="cs"/>
          <w:u w:val="single"/>
          <w:rtl/>
        </w:rPr>
      </w:pPr>
    </w:p>
    <w:p w14:paraId="4CAF0D76" w14:textId="77777777" w:rsidR="00F90CE0" w:rsidRDefault="00F90CE0" w:rsidP="00F90CE0">
      <w:pPr>
        <w:bidi/>
        <w:jc w:val="both"/>
        <w:rPr>
          <w:rFonts w:cs="David" w:hint="cs"/>
          <w:rtl/>
        </w:rPr>
      </w:pPr>
      <w:r>
        <w:rPr>
          <w:rFonts w:cs="David" w:hint="cs"/>
          <w:u w:val="single"/>
          <w:rtl/>
        </w:rPr>
        <w:t>היו"ר יריב לוין:</w:t>
      </w:r>
    </w:p>
    <w:p w14:paraId="72A439FC" w14:textId="77777777" w:rsidR="00F90CE0" w:rsidRDefault="00F90CE0" w:rsidP="00F90CE0">
      <w:pPr>
        <w:bidi/>
        <w:jc w:val="both"/>
        <w:rPr>
          <w:rFonts w:cs="David" w:hint="cs"/>
          <w:rtl/>
        </w:rPr>
      </w:pPr>
    </w:p>
    <w:p w14:paraId="21517BC0" w14:textId="77777777" w:rsidR="00F90CE0" w:rsidRDefault="00F90CE0" w:rsidP="00F90CE0">
      <w:pPr>
        <w:bidi/>
        <w:jc w:val="both"/>
        <w:rPr>
          <w:rFonts w:cs="David" w:hint="cs"/>
          <w:rtl/>
        </w:rPr>
      </w:pPr>
      <w:r>
        <w:rPr>
          <w:rFonts w:cs="David" w:hint="cs"/>
          <w:rtl/>
        </w:rPr>
        <w:tab/>
        <w:t xml:space="preserve">לא, תשאירי את זה, שיהיה שר. </w:t>
      </w:r>
    </w:p>
    <w:p w14:paraId="4E052A53" w14:textId="77777777" w:rsidR="00F90CE0" w:rsidRDefault="00F90CE0" w:rsidP="00F90CE0">
      <w:pPr>
        <w:bidi/>
        <w:jc w:val="both"/>
        <w:rPr>
          <w:rFonts w:cs="David" w:hint="cs"/>
          <w:rtl/>
        </w:rPr>
      </w:pPr>
    </w:p>
    <w:p w14:paraId="3735871F" w14:textId="77777777" w:rsidR="00F90CE0" w:rsidRPr="00A044D1" w:rsidRDefault="00F90CE0" w:rsidP="00F90CE0">
      <w:pPr>
        <w:bidi/>
        <w:jc w:val="both"/>
        <w:rPr>
          <w:rFonts w:cs="David" w:hint="cs"/>
          <w:rtl/>
        </w:rPr>
      </w:pPr>
      <w:r w:rsidRPr="00A044D1">
        <w:rPr>
          <w:rFonts w:cs="David" w:hint="cs"/>
          <w:u w:val="single"/>
          <w:rtl/>
        </w:rPr>
        <w:t>ארבל אסטרחן:</w:t>
      </w:r>
    </w:p>
    <w:p w14:paraId="1B8D895B" w14:textId="77777777" w:rsidR="00F90CE0" w:rsidRDefault="00F90CE0" w:rsidP="00F90CE0">
      <w:pPr>
        <w:bidi/>
        <w:jc w:val="both"/>
        <w:rPr>
          <w:rFonts w:cs="David" w:hint="cs"/>
          <w:sz w:val="28"/>
          <w:szCs w:val="28"/>
          <w:rtl/>
        </w:rPr>
      </w:pPr>
    </w:p>
    <w:p w14:paraId="1FDB1A6A" w14:textId="77777777" w:rsidR="00F90CE0" w:rsidRDefault="00F90CE0" w:rsidP="00F90CE0">
      <w:pPr>
        <w:bidi/>
        <w:jc w:val="both"/>
        <w:rPr>
          <w:rFonts w:cs="David" w:hint="cs"/>
          <w:rtl/>
        </w:rPr>
      </w:pPr>
      <w:r>
        <w:rPr>
          <w:rFonts w:cs="David" w:hint="cs"/>
          <w:sz w:val="28"/>
          <w:szCs w:val="28"/>
          <w:rtl/>
        </w:rPr>
        <w:tab/>
      </w:r>
      <w:r>
        <w:rPr>
          <w:rFonts w:cs="David" w:hint="cs"/>
          <w:rtl/>
        </w:rPr>
        <w:t xml:space="preserve">אולי שהשר יסביר את זה. </w:t>
      </w:r>
    </w:p>
    <w:p w14:paraId="33910A62" w14:textId="77777777" w:rsidR="00F90CE0" w:rsidRDefault="00F90CE0" w:rsidP="00F90CE0">
      <w:pPr>
        <w:bidi/>
        <w:jc w:val="both"/>
        <w:rPr>
          <w:rFonts w:cs="David" w:hint="cs"/>
          <w:rtl/>
        </w:rPr>
      </w:pPr>
    </w:p>
    <w:p w14:paraId="5E481C14" w14:textId="77777777" w:rsidR="00F90CE0" w:rsidRDefault="00F90CE0" w:rsidP="00F90CE0">
      <w:pPr>
        <w:bidi/>
        <w:jc w:val="both"/>
        <w:rPr>
          <w:rFonts w:cs="David" w:hint="cs"/>
          <w:rtl/>
        </w:rPr>
      </w:pPr>
      <w:r>
        <w:rPr>
          <w:rFonts w:cs="David" w:hint="cs"/>
          <w:rtl/>
        </w:rPr>
        <w:tab/>
        <w:t>"(4) בסיום הדיון תצביע הכנסת על ההמלצה".</w:t>
      </w:r>
    </w:p>
    <w:p w14:paraId="0F6A1A3D" w14:textId="77777777" w:rsidR="00F90CE0" w:rsidRDefault="00F90CE0" w:rsidP="00F90CE0">
      <w:pPr>
        <w:bidi/>
        <w:ind w:left="1440"/>
        <w:jc w:val="both"/>
        <w:rPr>
          <w:rFonts w:cs="David" w:hint="cs"/>
          <w:rtl/>
        </w:rPr>
      </w:pPr>
    </w:p>
    <w:p w14:paraId="747D4A02" w14:textId="77777777" w:rsidR="00F90CE0" w:rsidRDefault="00F90CE0" w:rsidP="00F90CE0">
      <w:pPr>
        <w:bidi/>
        <w:jc w:val="both"/>
        <w:rPr>
          <w:rFonts w:cs="David" w:hint="cs"/>
          <w:rtl/>
        </w:rPr>
      </w:pPr>
      <w:r>
        <w:rPr>
          <w:rFonts w:cs="David" w:hint="cs"/>
          <w:u w:val="single"/>
          <w:rtl/>
        </w:rPr>
        <w:t>אורי בנק:</w:t>
      </w:r>
    </w:p>
    <w:p w14:paraId="058D233E" w14:textId="77777777" w:rsidR="00F90CE0" w:rsidRDefault="00F90CE0" w:rsidP="00F90CE0">
      <w:pPr>
        <w:bidi/>
        <w:jc w:val="both"/>
        <w:rPr>
          <w:rFonts w:cs="David" w:hint="cs"/>
          <w:rtl/>
        </w:rPr>
      </w:pPr>
    </w:p>
    <w:p w14:paraId="128DC663" w14:textId="77777777" w:rsidR="00F90CE0" w:rsidRDefault="00F90CE0" w:rsidP="00F90CE0">
      <w:pPr>
        <w:bidi/>
        <w:jc w:val="both"/>
        <w:rPr>
          <w:rFonts w:cs="David" w:hint="cs"/>
          <w:rtl/>
        </w:rPr>
      </w:pPr>
      <w:r>
        <w:rPr>
          <w:rFonts w:cs="David" w:hint="cs"/>
          <w:rtl/>
        </w:rPr>
        <w:tab/>
      </w:r>
      <w:r w:rsidRPr="00F1072E">
        <w:rPr>
          <w:rFonts w:cs="David" w:hint="cs"/>
          <w:rtl/>
        </w:rPr>
        <w:t xml:space="preserve">מה מונע מקבוצה של חברי כנסת </w:t>
      </w:r>
      <w:r>
        <w:rPr>
          <w:rFonts w:cs="David" w:hint="cs"/>
          <w:rtl/>
        </w:rPr>
        <w:t xml:space="preserve">להשתמש בכלי הזה כדי להטריד את הוועדה המשותפת ואת המליאה </w:t>
      </w:r>
      <w:r w:rsidRPr="00F1072E">
        <w:rPr>
          <w:rFonts w:cs="David" w:hint="cs"/>
          <w:rtl/>
        </w:rPr>
        <w:t xml:space="preserve">כל חודש? </w:t>
      </w:r>
    </w:p>
    <w:p w14:paraId="640074AB" w14:textId="77777777" w:rsidR="00F90CE0" w:rsidRDefault="00F90CE0" w:rsidP="00F90CE0">
      <w:pPr>
        <w:bidi/>
        <w:jc w:val="both"/>
        <w:rPr>
          <w:rFonts w:cs="David" w:hint="cs"/>
          <w:rtl/>
        </w:rPr>
      </w:pPr>
    </w:p>
    <w:p w14:paraId="0088A083" w14:textId="77777777" w:rsidR="00F90CE0" w:rsidRPr="00A044D1" w:rsidRDefault="00F90CE0" w:rsidP="00F90CE0">
      <w:pPr>
        <w:bidi/>
        <w:jc w:val="both"/>
        <w:rPr>
          <w:rFonts w:cs="David" w:hint="cs"/>
          <w:rtl/>
        </w:rPr>
      </w:pPr>
      <w:r w:rsidRPr="00A044D1">
        <w:rPr>
          <w:rFonts w:cs="David" w:hint="cs"/>
          <w:u w:val="single"/>
          <w:rtl/>
        </w:rPr>
        <w:t>ארבל אסטרחן:</w:t>
      </w:r>
    </w:p>
    <w:p w14:paraId="148273A5" w14:textId="77777777" w:rsidR="00F90CE0" w:rsidRDefault="00F90CE0" w:rsidP="00F90CE0">
      <w:pPr>
        <w:bidi/>
        <w:jc w:val="both"/>
        <w:rPr>
          <w:rFonts w:cs="David" w:hint="cs"/>
          <w:sz w:val="28"/>
          <w:szCs w:val="28"/>
          <w:rtl/>
        </w:rPr>
      </w:pPr>
    </w:p>
    <w:p w14:paraId="6B9B414E" w14:textId="77777777" w:rsidR="00F90CE0" w:rsidRDefault="00F90CE0" w:rsidP="00F90CE0">
      <w:pPr>
        <w:bidi/>
        <w:jc w:val="both"/>
        <w:rPr>
          <w:rFonts w:cs="David" w:hint="cs"/>
          <w:rtl/>
        </w:rPr>
      </w:pPr>
      <w:r>
        <w:rPr>
          <w:rFonts w:cs="David" w:hint="cs"/>
          <w:sz w:val="28"/>
          <w:szCs w:val="28"/>
          <w:rtl/>
        </w:rPr>
        <w:tab/>
        <w:t xml:space="preserve"> </w:t>
      </w:r>
      <w:r>
        <w:rPr>
          <w:rFonts w:cs="David" w:hint="cs"/>
          <w:rtl/>
        </w:rPr>
        <w:t>יש מצב חירום, כל חודש הם יציעו לבטל?</w:t>
      </w:r>
    </w:p>
    <w:p w14:paraId="3E2533CD" w14:textId="77777777" w:rsidR="00F90CE0" w:rsidRDefault="00F90CE0" w:rsidP="00F90CE0">
      <w:pPr>
        <w:bidi/>
        <w:jc w:val="both"/>
        <w:rPr>
          <w:rFonts w:cs="David" w:hint="cs"/>
          <w:rtl/>
        </w:rPr>
      </w:pPr>
    </w:p>
    <w:p w14:paraId="34411544" w14:textId="77777777" w:rsidR="00F90CE0" w:rsidRDefault="00F90CE0" w:rsidP="00F90CE0">
      <w:pPr>
        <w:bidi/>
        <w:jc w:val="both"/>
        <w:rPr>
          <w:rFonts w:cs="David" w:hint="cs"/>
          <w:rtl/>
        </w:rPr>
      </w:pPr>
      <w:r>
        <w:rPr>
          <w:rFonts w:cs="David" w:hint="cs"/>
          <w:u w:val="single"/>
          <w:rtl/>
        </w:rPr>
        <w:t>אורי בנק:</w:t>
      </w:r>
    </w:p>
    <w:p w14:paraId="3FD9AAB8" w14:textId="77777777" w:rsidR="00F90CE0" w:rsidRDefault="00F90CE0" w:rsidP="00F90CE0">
      <w:pPr>
        <w:bidi/>
        <w:jc w:val="both"/>
        <w:rPr>
          <w:rFonts w:cs="David" w:hint="cs"/>
          <w:rtl/>
        </w:rPr>
      </w:pPr>
    </w:p>
    <w:p w14:paraId="1C772698" w14:textId="77777777" w:rsidR="00F90CE0" w:rsidRPr="00F1072E" w:rsidRDefault="00F90CE0" w:rsidP="00F90CE0">
      <w:pPr>
        <w:bidi/>
        <w:jc w:val="both"/>
        <w:rPr>
          <w:rFonts w:cs="David" w:hint="cs"/>
          <w:rtl/>
        </w:rPr>
      </w:pPr>
      <w:r>
        <w:rPr>
          <w:rFonts w:cs="David" w:hint="cs"/>
          <w:rtl/>
        </w:rPr>
        <w:tab/>
        <w:t xml:space="preserve">לא, להסיר, </w:t>
      </w:r>
      <w:r w:rsidRPr="00F1072E">
        <w:rPr>
          <w:rFonts w:cs="David" w:hint="cs"/>
          <w:rtl/>
        </w:rPr>
        <w:t xml:space="preserve">קבוצה של ערבים ממרצ ירצו </w:t>
      </w:r>
      <w:r>
        <w:rPr>
          <w:rFonts w:cs="David" w:hint="cs"/>
          <w:rtl/>
        </w:rPr>
        <w:t xml:space="preserve">להסיר כל חודש </w:t>
      </w:r>
      <w:r>
        <w:rPr>
          <w:rFonts w:cs="David"/>
          <w:rtl/>
        </w:rPr>
        <w:t>–</w:t>
      </w:r>
      <w:r>
        <w:rPr>
          <w:rFonts w:cs="David" w:hint="cs"/>
          <w:rtl/>
        </w:rPr>
        <w:t xml:space="preserve"> סליחה - - -</w:t>
      </w:r>
    </w:p>
    <w:p w14:paraId="22104F37" w14:textId="77777777" w:rsidR="00F90CE0" w:rsidRPr="00F1072E" w:rsidRDefault="00F90CE0" w:rsidP="00F90CE0">
      <w:pPr>
        <w:bidi/>
        <w:jc w:val="both"/>
        <w:rPr>
          <w:rFonts w:cs="David" w:hint="cs"/>
          <w:rtl/>
        </w:rPr>
      </w:pPr>
    </w:p>
    <w:p w14:paraId="66BBBB15"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4B05071E" w14:textId="77777777" w:rsidR="00F90CE0" w:rsidRPr="00F1072E" w:rsidRDefault="00F90CE0" w:rsidP="00F90CE0">
      <w:pPr>
        <w:bidi/>
        <w:jc w:val="both"/>
        <w:rPr>
          <w:rFonts w:cs="David" w:hint="cs"/>
          <w:rtl/>
        </w:rPr>
      </w:pPr>
    </w:p>
    <w:p w14:paraId="1AEEF8B8" w14:textId="77777777" w:rsidR="00F90CE0" w:rsidRDefault="00F90CE0" w:rsidP="00F90CE0">
      <w:pPr>
        <w:bidi/>
        <w:jc w:val="both"/>
        <w:rPr>
          <w:rFonts w:cs="David" w:hint="cs"/>
          <w:rtl/>
        </w:rPr>
      </w:pPr>
      <w:r w:rsidRPr="00F1072E">
        <w:rPr>
          <w:rFonts w:cs="David" w:hint="cs"/>
          <w:rtl/>
        </w:rPr>
        <w:tab/>
      </w:r>
      <w:r>
        <w:rPr>
          <w:rFonts w:cs="David" w:hint="cs"/>
          <w:rtl/>
        </w:rPr>
        <w:t xml:space="preserve">הלוואי שהיינו 30. </w:t>
      </w:r>
    </w:p>
    <w:p w14:paraId="5CC8771F" w14:textId="77777777" w:rsidR="00F90CE0" w:rsidRDefault="00F90CE0" w:rsidP="00F90CE0">
      <w:pPr>
        <w:bidi/>
        <w:jc w:val="both"/>
        <w:rPr>
          <w:rFonts w:cs="David" w:hint="cs"/>
          <w:rtl/>
        </w:rPr>
      </w:pPr>
    </w:p>
    <w:p w14:paraId="118EB6A8" w14:textId="77777777" w:rsidR="00F90CE0" w:rsidRPr="00A044D1" w:rsidRDefault="00F90CE0" w:rsidP="00F90CE0">
      <w:pPr>
        <w:bidi/>
        <w:jc w:val="both"/>
        <w:rPr>
          <w:rFonts w:cs="David" w:hint="cs"/>
          <w:rtl/>
        </w:rPr>
      </w:pPr>
      <w:r w:rsidRPr="00A044D1">
        <w:rPr>
          <w:rFonts w:cs="David" w:hint="cs"/>
          <w:u w:val="single"/>
          <w:rtl/>
        </w:rPr>
        <w:t>ארבל אסטרחן:</w:t>
      </w:r>
    </w:p>
    <w:p w14:paraId="2B020F11" w14:textId="77777777" w:rsidR="00F90CE0" w:rsidRDefault="00F90CE0" w:rsidP="00F90CE0">
      <w:pPr>
        <w:bidi/>
        <w:jc w:val="both"/>
        <w:rPr>
          <w:rFonts w:cs="David" w:hint="cs"/>
          <w:sz w:val="28"/>
          <w:szCs w:val="28"/>
          <w:rtl/>
        </w:rPr>
      </w:pPr>
    </w:p>
    <w:p w14:paraId="0908D652" w14:textId="77777777" w:rsidR="00F90CE0" w:rsidRDefault="00F90CE0" w:rsidP="00F90CE0">
      <w:pPr>
        <w:bidi/>
        <w:jc w:val="both"/>
        <w:rPr>
          <w:rFonts w:cs="David" w:hint="cs"/>
          <w:rtl/>
        </w:rPr>
      </w:pPr>
      <w:r>
        <w:rPr>
          <w:rFonts w:cs="David" w:hint="cs"/>
          <w:sz w:val="28"/>
          <w:szCs w:val="28"/>
          <w:rtl/>
        </w:rPr>
        <w:tab/>
      </w:r>
      <w:r>
        <w:rPr>
          <w:rFonts w:cs="David" w:hint="cs"/>
          <w:rtl/>
        </w:rPr>
        <w:t xml:space="preserve">אז הם יפנו, ויושב-ראש הוועדה יחליט מתי הוא שם את זה על סדר-היום. </w:t>
      </w:r>
    </w:p>
    <w:p w14:paraId="3312C4C8" w14:textId="77777777" w:rsidR="00F90CE0" w:rsidRDefault="00F90CE0" w:rsidP="00F90CE0">
      <w:pPr>
        <w:bidi/>
        <w:jc w:val="both"/>
        <w:rPr>
          <w:rFonts w:cs="David" w:hint="cs"/>
          <w:rtl/>
        </w:rPr>
      </w:pPr>
    </w:p>
    <w:p w14:paraId="721400F3" w14:textId="77777777" w:rsidR="00F90CE0" w:rsidRDefault="00F90CE0" w:rsidP="00F90CE0">
      <w:pPr>
        <w:bidi/>
        <w:jc w:val="both"/>
        <w:rPr>
          <w:rFonts w:cs="David" w:hint="cs"/>
          <w:rtl/>
        </w:rPr>
      </w:pPr>
      <w:r>
        <w:rPr>
          <w:rFonts w:cs="David" w:hint="cs"/>
          <w:u w:val="single"/>
          <w:rtl/>
        </w:rPr>
        <w:t>אורי בנק:</w:t>
      </w:r>
    </w:p>
    <w:p w14:paraId="04755162" w14:textId="77777777" w:rsidR="00F90CE0" w:rsidRDefault="00F90CE0" w:rsidP="00F90CE0">
      <w:pPr>
        <w:bidi/>
        <w:jc w:val="both"/>
        <w:rPr>
          <w:rFonts w:cs="David" w:hint="cs"/>
          <w:rtl/>
        </w:rPr>
      </w:pPr>
    </w:p>
    <w:p w14:paraId="23BFCDAF" w14:textId="77777777" w:rsidR="00F90CE0" w:rsidRPr="00F1072E" w:rsidRDefault="00F90CE0" w:rsidP="00F90CE0">
      <w:pPr>
        <w:bidi/>
        <w:jc w:val="both"/>
        <w:rPr>
          <w:rFonts w:cs="David" w:hint="cs"/>
          <w:rtl/>
        </w:rPr>
      </w:pPr>
      <w:r>
        <w:rPr>
          <w:rFonts w:cs="David" w:hint="cs"/>
          <w:rtl/>
        </w:rPr>
        <w:tab/>
      </w:r>
      <w:r w:rsidRPr="00F1072E">
        <w:rPr>
          <w:rFonts w:cs="David" w:hint="cs"/>
          <w:rtl/>
        </w:rPr>
        <w:t xml:space="preserve">זה יכול להפוך להיות </w:t>
      </w:r>
      <w:r>
        <w:rPr>
          <w:rFonts w:cs="David" w:hint="cs"/>
          <w:rtl/>
        </w:rPr>
        <w:t xml:space="preserve">האי-אמון החדש. </w:t>
      </w:r>
    </w:p>
    <w:p w14:paraId="10426514" w14:textId="77777777" w:rsidR="00F90CE0" w:rsidRPr="00F1072E" w:rsidRDefault="00F90CE0" w:rsidP="00F90CE0">
      <w:pPr>
        <w:bidi/>
        <w:jc w:val="both"/>
        <w:rPr>
          <w:rFonts w:cs="David" w:hint="cs"/>
          <w:rtl/>
        </w:rPr>
      </w:pPr>
    </w:p>
    <w:p w14:paraId="5E2C7413" w14:textId="77777777" w:rsidR="00F90CE0" w:rsidRPr="00F1072E" w:rsidRDefault="00F90CE0" w:rsidP="00F90CE0">
      <w:pPr>
        <w:bidi/>
        <w:jc w:val="both"/>
        <w:rPr>
          <w:rFonts w:cs="David" w:hint="cs"/>
          <w:rtl/>
        </w:rPr>
      </w:pPr>
      <w:r w:rsidRPr="00F1072E">
        <w:rPr>
          <w:rFonts w:cs="David" w:hint="cs"/>
          <w:u w:val="single"/>
          <w:rtl/>
        </w:rPr>
        <w:t>ארבל אסטרחן:</w:t>
      </w:r>
    </w:p>
    <w:p w14:paraId="6A6DE580" w14:textId="77777777" w:rsidR="00F90CE0" w:rsidRPr="00F1072E" w:rsidRDefault="00F90CE0" w:rsidP="00F90CE0">
      <w:pPr>
        <w:bidi/>
        <w:jc w:val="both"/>
        <w:rPr>
          <w:rFonts w:cs="David" w:hint="cs"/>
          <w:rtl/>
        </w:rPr>
      </w:pPr>
    </w:p>
    <w:p w14:paraId="150A4F39" w14:textId="77777777" w:rsidR="00F90CE0" w:rsidRDefault="00F90CE0" w:rsidP="00F90CE0">
      <w:pPr>
        <w:bidi/>
        <w:jc w:val="both"/>
        <w:rPr>
          <w:rFonts w:cs="David" w:hint="cs"/>
          <w:rtl/>
        </w:rPr>
      </w:pPr>
      <w:r w:rsidRPr="00F1072E">
        <w:rPr>
          <w:rFonts w:cs="David" w:hint="cs"/>
          <w:rtl/>
        </w:rPr>
        <w:tab/>
      </w:r>
      <w:r>
        <w:rPr>
          <w:rFonts w:cs="David" w:hint="cs"/>
          <w:rtl/>
        </w:rPr>
        <w:t xml:space="preserve">זו ישיבה של ועדה. </w:t>
      </w:r>
    </w:p>
    <w:p w14:paraId="478DEA84" w14:textId="77777777" w:rsidR="00F90CE0" w:rsidRDefault="00F90CE0" w:rsidP="00F90CE0">
      <w:pPr>
        <w:bidi/>
        <w:jc w:val="both"/>
        <w:rPr>
          <w:rFonts w:cs="David" w:hint="cs"/>
          <w:rtl/>
        </w:rPr>
      </w:pPr>
    </w:p>
    <w:p w14:paraId="2A6A9542" w14:textId="77777777" w:rsidR="00F90CE0" w:rsidRDefault="00F90CE0" w:rsidP="00F90CE0">
      <w:pPr>
        <w:bidi/>
        <w:jc w:val="both"/>
        <w:rPr>
          <w:rFonts w:cs="David" w:hint="cs"/>
          <w:rtl/>
        </w:rPr>
      </w:pPr>
      <w:r>
        <w:rPr>
          <w:rFonts w:cs="David" w:hint="cs"/>
          <w:u w:val="single"/>
          <w:rtl/>
        </w:rPr>
        <w:t>תמר כנפו:</w:t>
      </w:r>
    </w:p>
    <w:p w14:paraId="55ECCD82" w14:textId="77777777" w:rsidR="00F90CE0" w:rsidRDefault="00F90CE0" w:rsidP="00F90CE0">
      <w:pPr>
        <w:bidi/>
        <w:jc w:val="both"/>
        <w:rPr>
          <w:rFonts w:cs="David" w:hint="cs"/>
          <w:rtl/>
        </w:rPr>
      </w:pPr>
    </w:p>
    <w:p w14:paraId="7894C778" w14:textId="77777777" w:rsidR="00F90CE0" w:rsidRDefault="00F90CE0" w:rsidP="00F90CE0">
      <w:pPr>
        <w:bidi/>
        <w:jc w:val="both"/>
        <w:rPr>
          <w:rFonts w:cs="David" w:hint="cs"/>
          <w:rtl/>
        </w:rPr>
      </w:pPr>
      <w:r>
        <w:rPr>
          <w:rFonts w:cs="David" w:hint="cs"/>
          <w:rtl/>
        </w:rPr>
        <w:tab/>
        <w:t xml:space="preserve">זה לא בא למליאה. </w:t>
      </w:r>
    </w:p>
    <w:p w14:paraId="7EB53F3A" w14:textId="77777777" w:rsidR="00F90CE0" w:rsidRDefault="00F90CE0" w:rsidP="00F90CE0">
      <w:pPr>
        <w:bidi/>
        <w:jc w:val="both"/>
        <w:rPr>
          <w:rFonts w:cs="David" w:hint="cs"/>
          <w:rtl/>
        </w:rPr>
      </w:pPr>
    </w:p>
    <w:p w14:paraId="0A477EFF" w14:textId="77777777" w:rsidR="00F90CE0" w:rsidRDefault="00F90CE0" w:rsidP="00F90CE0">
      <w:pPr>
        <w:bidi/>
        <w:jc w:val="both"/>
        <w:rPr>
          <w:rFonts w:cs="David" w:hint="cs"/>
          <w:rtl/>
        </w:rPr>
      </w:pPr>
      <w:r>
        <w:rPr>
          <w:rFonts w:cs="David" w:hint="cs"/>
          <w:u w:val="single"/>
          <w:rtl/>
        </w:rPr>
        <w:t>היו"ר יריב לוין:</w:t>
      </w:r>
    </w:p>
    <w:p w14:paraId="73DFB7E7" w14:textId="77777777" w:rsidR="00F90CE0" w:rsidRDefault="00F90CE0" w:rsidP="00F90CE0">
      <w:pPr>
        <w:bidi/>
        <w:jc w:val="both"/>
        <w:rPr>
          <w:rFonts w:cs="David" w:hint="cs"/>
          <w:rtl/>
        </w:rPr>
      </w:pPr>
    </w:p>
    <w:p w14:paraId="689F0CC1" w14:textId="77777777" w:rsidR="00F90CE0" w:rsidRDefault="00F90CE0" w:rsidP="00F90CE0">
      <w:pPr>
        <w:bidi/>
        <w:jc w:val="both"/>
        <w:rPr>
          <w:rFonts w:cs="David" w:hint="cs"/>
          <w:rtl/>
        </w:rPr>
      </w:pPr>
      <w:r>
        <w:rPr>
          <w:rFonts w:cs="David" w:hint="cs"/>
          <w:rtl/>
        </w:rPr>
        <w:tab/>
        <w:t xml:space="preserve">אני אגיד לך את האמת, ביום שיימצאו 30 לעניין הזה, הם יהיו עסוקים איך הם לוקחים את השלטון, לא בלתרגל אותנו בהצבעה על מצב החירום הזה. </w:t>
      </w:r>
    </w:p>
    <w:p w14:paraId="38B9416C" w14:textId="77777777" w:rsidR="00F90CE0" w:rsidRDefault="00F90CE0" w:rsidP="00F90CE0">
      <w:pPr>
        <w:bidi/>
        <w:jc w:val="both"/>
        <w:rPr>
          <w:rFonts w:cs="David" w:hint="cs"/>
          <w:rtl/>
        </w:rPr>
      </w:pPr>
    </w:p>
    <w:p w14:paraId="360FA8FF" w14:textId="77777777" w:rsidR="00F90CE0" w:rsidRPr="00A044D1" w:rsidRDefault="00F90CE0" w:rsidP="00F90CE0">
      <w:pPr>
        <w:bidi/>
        <w:jc w:val="both"/>
        <w:rPr>
          <w:rFonts w:cs="David" w:hint="cs"/>
          <w:rtl/>
        </w:rPr>
      </w:pPr>
      <w:r w:rsidRPr="00A044D1">
        <w:rPr>
          <w:rFonts w:cs="David" w:hint="cs"/>
          <w:u w:val="single"/>
          <w:rtl/>
        </w:rPr>
        <w:t>ארבל אסטרחן:</w:t>
      </w:r>
    </w:p>
    <w:p w14:paraId="11D31389" w14:textId="77777777" w:rsidR="00F90CE0" w:rsidRDefault="00F90CE0" w:rsidP="00F90CE0">
      <w:pPr>
        <w:bidi/>
        <w:jc w:val="both"/>
        <w:rPr>
          <w:rFonts w:cs="David" w:hint="cs"/>
          <w:sz w:val="28"/>
          <w:szCs w:val="28"/>
          <w:rtl/>
        </w:rPr>
      </w:pPr>
    </w:p>
    <w:p w14:paraId="69A11A87" w14:textId="77777777" w:rsidR="00F90CE0" w:rsidRPr="005F3367" w:rsidRDefault="00F90CE0" w:rsidP="00F90CE0">
      <w:pPr>
        <w:bidi/>
        <w:jc w:val="both"/>
        <w:rPr>
          <w:rFonts w:cs="David" w:hint="cs"/>
          <w:rtl/>
        </w:rPr>
      </w:pPr>
      <w:r w:rsidRPr="005F3367">
        <w:rPr>
          <w:rFonts w:cs="David" w:hint="cs"/>
          <w:rtl/>
        </w:rPr>
        <w:tab/>
        <w:t xml:space="preserve">אגב, כולם סבורים שמצב חירום זה לא מצב אידיאלי, </w:t>
      </w:r>
      <w:r>
        <w:rPr>
          <w:rFonts w:cs="David" w:hint="cs"/>
          <w:rtl/>
        </w:rPr>
        <w:t xml:space="preserve">שהמדינה תמיד במצב חירום, שיש מקום לבטל אותו, </w:t>
      </w:r>
      <w:r w:rsidRPr="005F3367">
        <w:rPr>
          <w:rFonts w:cs="David" w:hint="cs"/>
          <w:rtl/>
        </w:rPr>
        <w:t xml:space="preserve">אבל כמו שאמרתי, יש לזה הרבה </w:t>
      </w:r>
      <w:r>
        <w:rPr>
          <w:rFonts w:cs="David" w:hint="cs"/>
          <w:rtl/>
        </w:rPr>
        <w:t>נפקויות ו</w:t>
      </w:r>
      <w:r w:rsidRPr="005F3367">
        <w:rPr>
          <w:rFonts w:cs="David" w:hint="cs"/>
          <w:rtl/>
        </w:rPr>
        <w:t xml:space="preserve">משמעויות. </w:t>
      </w:r>
    </w:p>
    <w:p w14:paraId="648389E1" w14:textId="77777777" w:rsidR="00F90CE0" w:rsidRPr="00F1072E" w:rsidRDefault="00F90CE0" w:rsidP="00F90CE0">
      <w:pPr>
        <w:bidi/>
        <w:jc w:val="both"/>
        <w:rPr>
          <w:rFonts w:cs="David" w:hint="cs"/>
          <w:rtl/>
        </w:rPr>
      </w:pPr>
    </w:p>
    <w:p w14:paraId="254D589A"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234CD9F3" w14:textId="77777777" w:rsidR="00F90CE0" w:rsidRPr="00F1072E" w:rsidRDefault="00F90CE0" w:rsidP="00F90CE0">
      <w:pPr>
        <w:keepNext/>
        <w:bidi/>
        <w:jc w:val="both"/>
        <w:rPr>
          <w:rFonts w:cs="David" w:hint="cs"/>
          <w:rtl/>
        </w:rPr>
      </w:pPr>
    </w:p>
    <w:p w14:paraId="5651F620"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אין ספק שצריך </w:t>
      </w:r>
      <w:r w:rsidRPr="00F1072E">
        <w:rPr>
          <w:rFonts w:cs="David" w:hint="cs"/>
          <w:rtl/>
        </w:rPr>
        <w:t xml:space="preserve">להאיץ את התהליך </w:t>
      </w:r>
      <w:r>
        <w:rPr>
          <w:rFonts w:cs="David" w:hint="cs"/>
          <w:rtl/>
        </w:rPr>
        <w:t>של ההעברה של מקסימום החקיקה האפשרית בתהליך רגיל,</w:t>
      </w:r>
      <w:r w:rsidRPr="00F1072E">
        <w:rPr>
          <w:rFonts w:cs="David" w:hint="cs"/>
          <w:rtl/>
        </w:rPr>
        <w:t xml:space="preserve"> ולהשאיר את העניין הזה לצרכים האמיתיים. </w:t>
      </w:r>
    </w:p>
    <w:p w14:paraId="215C01F8" w14:textId="77777777" w:rsidR="00F90CE0" w:rsidRPr="00F1072E" w:rsidRDefault="00F90CE0" w:rsidP="00F90CE0">
      <w:pPr>
        <w:bidi/>
        <w:jc w:val="both"/>
        <w:rPr>
          <w:rFonts w:cs="David" w:hint="cs"/>
          <w:rtl/>
        </w:rPr>
      </w:pPr>
    </w:p>
    <w:p w14:paraId="61C4407D" w14:textId="77777777" w:rsidR="00F90CE0" w:rsidRPr="00F1072E" w:rsidRDefault="00F90CE0" w:rsidP="00F90CE0">
      <w:pPr>
        <w:keepLines/>
        <w:bidi/>
        <w:jc w:val="both"/>
        <w:rPr>
          <w:rFonts w:cs="David" w:hint="cs"/>
          <w:rtl/>
        </w:rPr>
      </w:pPr>
      <w:r w:rsidRPr="00F1072E">
        <w:rPr>
          <w:rFonts w:cs="David" w:hint="cs"/>
          <w:u w:val="single"/>
          <w:rtl/>
        </w:rPr>
        <w:t>ארבל אסטרחן:</w:t>
      </w:r>
    </w:p>
    <w:p w14:paraId="40EADA7F" w14:textId="77777777" w:rsidR="00F90CE0" w:rsidRPr="00F1072E" w:rsidRDefault="00F90CE0" w:rsidP="00F90CE0">
      <w:pPr>
        <w:keepLines/>
        <w:bidi/>
        <w:jc w:val="both"/>
        <w:rPr>
          <w:rFonts w:cs="David" w:hint="cs"/>
          <w:rtl/>
        </w:rPr>
      </w:pPr>
    </w:p>
    <w:p w14:paraId="0CCD00DF" w14:textId="77777777" w:rsidR="00F90CE0" w:rsidRDefault="00F90CE0" w:rsidP="00F90CE0">
      <w:pPr>
        <w:keepLines/>
        <w:bidi/>
        <w:jc w:val="both"/>
        <w:rPr>
          <w:rFonts w:cs="David" w:hint="cs"/>
          <w:rtl/>
        </w:rPr>
      </w:pPr>
      <w:r w:rsidRPr="00F1072E">
        <w:rPr>
          <w:rFonts w:cs="David" w:hint="cs"/>
          <w:rtl/>
        </w:rPr>
        <w:tab/>
      </w:r>
      <w:r>
        <w:rPr>
          <w:rFonts w:cs="David" w:hint="cs"/>
          <w:rtl/>
        </w:rPr>
        <w:t xml:space="preserve">הסעיף האחרון, הסעיף שהיום הוא בכוכבית, קרה לנו בכנסת הנוכחית, לאלה שזוכרים. </w:t>
      </w:r>
      <w:r w:rsidRPr="00F1072E">
        <w:rPr>
          <w:rFonts w:cs="David" w:hint="cs"/>
          <w:rtl/>
        </w:rPr>
        <w:t xml:space="preserve">מצב החירום הסתיים לפני שבחרו את </w:t>
      </w:r>
      <w:r>
        <w:rPr>
          <w:rFonts w:cs="David" w:hint="cs"/>
          <w:rtl/>
        </w:rPr>
        <w:t xml:space="preserve">חברי </w:t>
      </w:r>
      <w:r w:rsidRPr="00F1072E">
        <w:rPr>
          <w:rFonts w:cs="David" w:hint="cs"/>
          <w:rtl/>
        </w:rPr>
        <w:t>ועדות הכנסת</w:t>
      </w:r>
      <w:r>
        <w:rPr>
          <w:rFonts w:cs="David" w:hint="cs"/>
          <w:rtl/>
        </w:rPr>
        <w:t>, ולא היתה ועדה משותפת שיכולה היתה להכריז</w:t>
      </w:r>
      <w:r w:rsidRPr="00F1072E">
        <w:rPr>
          <w:rFonts w:cs="David" w:hint="cs"/>
          <w:rtl/>
        </w:rPr>
        <w:t>. קבעה כאן הוועדה המסדרת איזושהי הוראה, ש</w:t>
      </w:r>
      <w:r>
        <w:rPr>
          <w:rFonts w:cs="David" w:hint="cs"/>
          <w:rtl/>
        </w:rPr>
        <w:t>מוצע עכשיו לעגן אותה בתקנון: "</w:t>
      </w:r>
      <w:r w:rsidRPr="00F1072E">
        <w:rPr>
          <w:rFonts w:cs="David" w:hint="cs"/>
          <w:rtl/>
        </w:rPr>
        <w:t xml:space="preserve">כל עוד לא נבחרו חברי ועדות הכנסת </w:t>
      </w:r>
      <w:r>
        <w:rPr>
          <w:rFonts w:cs="David" w:hint="cs"/>
          <w:rtl/>
        </w:rPr>
        <w:t>לאחר הבחירות", זאת אומרת אנחנו בתקופה מאוד מצומצמת שהתחילה כנסת חדשה, ועוד אין לנו חברי ועדת חוץ וביטחון וועדת חוקה, חוק ומשפט, "יהיו סמכויות הוועדה המשותפת לפי חלק זה נתונות לוועדה הזמנית לענייני חוץ וביטחון שהקימה הוועדה המסדרת".</w:t>
      </w:r>
    </w:p>
    <w:p w14:paraId="2FA73079" w14:textId="77777777" w:rsidR="00F90CE0" w:rsidRDefault="00F90CE0" w:rsidP="00F90CE0">
      <w:pPr>
        <w:bidi/>
        <w:jc w:val="both"/>
        <w:rPr>
          <w:rFonts w:cs="David" w:hint="cs"/>
          <w:rtl/>
        </w:rPr>
      </w:pPr>
    </w:p>
    <w:p w14:paraId="3BFB540B" w14:textId="77777777" w:rsidR="00F90CE0" w:rsidRDefault="00F90CE0" w:rsidP="00F90CE0">
      <w:pPr>
        <w:bidi/>
        <w:jc w:val="both"/>
        <w:rPr>
          <w:rFonts w:cs="David" w:hint="cs"/>
          <w:rtl/>
        </w:rPr>
      </w:pPr>
      <w:r>
        <w:rPr>
          <w:rFonts w:cs="David" w:hint="cs"/>
          <w:u w:val="single"/>
          <w:rtl/>
        </w:rPr>
        <w:t>תמר כנפו:</w:t>
      </w:r>
    </w:p>
    <w:p w14:paraId="33D40BC7" w14:textId="77777777" w:rsidR="00F90CE0" w:rsidRDefault="00F90CE0" w:rsidP="00F90CE0">
      <w:pPr>
        <w:bidi/>
        <w:jc w:val="both"/>
        <w:rPr>
          <w:rFonts w:cs="David" w:hint="cs"/>
          <w:rtl/>
        </w:rPr>
      </w:pPr>
    </w:p>
    <w:p w14:paraId="68D4ACB4" w14:textId="77777777" w:rsidR="00F90CE0" w:rsidRDefault="00F90CE0" w:rsidP="00F90CE0">
      <w:pPr>
        <w:bidi/>
        <w:jc w:val="both"/>
        <w:rPr>
          <w:rFonts w:cs="David" w:hint="cs"/>
          <w:rtl/>
        </w:rPr>
      </w:pPr>
      <w:r>
        <w:rPr>
          <w:rFonts w:cs="David" w:hint="cs"/>
          <w:rtl/>
        </w:rPr>
        <w:tab/>
        <w:t xml:space="preserve">היא כבר קיימת. </w:t>
      </w:r>
    </w:p>
    <w:p w14:paraId="41F2664F" w14:textId="77777777" w:rsidR="00F90CE0" w:rsidRDefault="00F90CE0" w:rsidP="00F90CE0">
      <w:pPr>
        <w:bidi/>
        <w:jc w:val="both"/>
        <w:rPr>
          <w:rFonts w:cs="David" w:hint="cs"/>
          <w:rtl/>
        </w:rPr>
      </w:pPr>
    </w:p>
    <w:p w14:paraId="0B4BB447" w14:textId="77777777" w:rsidR="00F90CE0" w:rsidRPr="00A044D1" w:rsidRDefault="00F90CE0" w:rsidP="00F90CE0">
      <w:pPr>
        <w:bidi/>
        <w:jc w:val="both"/>
        <w:rPr>
          <w:rFonts w:cs="David" w:hint="cs"/>
          <w:rtl/>
        </w:rPr>
      </w:pPr>
      <w:r w:rsidRPr="00A044D1">
        <w:rPr>
          <w:rFonts w:cs="David" w:hint="cs"/>
          <w:u w:val="single"/>
          <w:rtl/>
        </w:rPr>
        <w:t>ארבל אסטרחן:</w:t>
      </w:r>
    </w:p>
    <w:p w14:paraId="724FB785" w14:textId="77777777" w:rsidR="00F90CE0" w:rsidRDefault="00F90CE0" w:rsidP="00F90CE0">
      <w:pPr>
        <w:bidi/>
        <w:jc w:val="both"/>
        <w:rPr>
          <w:rFonts w:cs="David" w:hint="cs"/>
          <w:sz w:val="28"/>
          <w:szCs w:val="28"/>
          <w:rtl/>
        </w:rPr>
      </w:pPr>
    </w:p>
    <w:p w14:paraId="77405E34" w14:textId="77777777" w:rsidR="00F90CE0" w:rsidRDefault="00F90CE0" w:rsidP="00F90CE0">
      <w:pPr>
        <w:bidi/>
        <w:jc w:val="both"/>
        <w:rPr>
          <w:rFonts w:cs="David" w:hint="cs"/>
          <w:rtl/>
        </w:rPr>
      </w:pPr>
      <w:r>
        <w:rPr>
          <w:rFonts w:cs="David" w:hint="cs"/>
          <w:sz w:val="28"/>
          <w:szCs w:val="28"/>
          <w:rtl/>
        </w:rPr>
        <w:tab/>
      </w:r>
      <w:r>
        <w:rPr>
          <w:rFonts w:cs="David" w:hint="cs"/>
          <w:rtl/>
        </w:rPr>
        <w:t xml:space="preserve">נכון, "ואולם...תקופת תוקפה של ההכרזה על מצב חירום לפי הצעת הוועדה הזמנית לא תעלה על ארבעה חודשים מיום ההכרזה", לא שנה. </w:t>
      </w:r>
    </w:p>
    <w:p w14:paraId="7B6AD883" w14:textId="77777777" w:rsidR="00F90CE0" w:rsidRDefault="00F90CE0" w:rsidP="00F90CE0">
      <w:pPr>
        <w:bidi/>
        <w:jc w:val="both"/>
        <w:rPr>
          <w:rFonts w:cs="David" w:hint="cs"/>
          <w:rtl/>
        </w:rPr>
      </w:pPr>
    </w:p>
    <w:p w14:paraId="4D0121E2" w14:textId="77777777" w:rsidR="00F90CE0" w:rsidRDefault="00F90CE0" w:rsidP="00F90CE0">
      <w:pPr>
        <w:bidi/>
        <w:jc w:val="both"/>
        <w:rPr>
          <w:rFonts w:cs="David" w:hint="cs"/>
          <w:rtl/>
        </w:rPr>
      </w:pPr>
      <w:r>
        <w:rPr>
          <w:rFonts w:cs="David" w:hint="cs"/>
          <w:u w:val="single"/>
          <w:rtl/>
        </w:rPr>
        <w:t>היו"ר יריב לוין:</w:t>
      </w:r>
    </w:p>
    <w:p w14:paraId="3F7DC487" w14:textId="77777777" w:rsidR="00F90CE0" w:rsidRDefault="00F90CE0" w:rsidP="00F90CE0">
      <w:pPr>
        <w:bidi/>
        <w:jc w:val="both"/>
        <w:rPr>
          <w:rFonts w:cs="David" w:hint="cs"/>
          <w:rtl/>
        </w:rPr>
      </w:pPr>
    </w:p>
    <w:p w14:paraId="56E93852" w14:textId="77777777" w:rsidR="00F90CE0" w:rsidRDefault="00F90CE0" w:rsidP="00F90CE0">
      <w:pPr>
        <w:bidi/>
        <w:jc w:val="both"/>
        <w:rPr>
          <w:rFonts w:cs="David" w:hint="cs"/>
          <w:rtl/>
        </w:rPr>
      </w:pPr>
      <w:r>
        <w:rPr>
          <w:rFonts w:cs="David" w:hint="cs"/>
          <w:rtl/>
        </w:rPr>
        <w:tab/>
        <w:t xml:space="preserve">זה מה שקרה בפועל, נדמה לי, בתחילת הקדנציה הזאת. </w:t>
      </w:r>
    </w:p>
    <w:p w14:paraId="4C22945B" w14:textId="77777777" w:rsidR="00F90CE0" w:rsidRDefault="00F90CE0" w:rsidP="00F90CE0">
      <w:pPr>
        <w:bidi/>
        <w:jc w:val="both"/>
        <w:rPr>
          <w:rFonts w:cs="David" w:hint="cs"/>
          <w:rtl/>
        </w:rPr>
      </w:pPr>
    </w:p>
    <w:p w14:paraId="65A2367B" w14:textId="77777777" w:rsidR="00F90CE0" w:rsidRPr="00A044D1" w:rsidRDefault="00F90CE0" w:rsidP="00F90CE0">
      <w:pPr>
        <w:bidi/>
        <w:jc w:val="both"/>
        <w:rPr>
          <w:rFonts w:cs="David" w:hint="cs"/>
          <w:rtl/>
        </w:rPr>
      </w:pPr>
      <w:r w:rsidRPr="00A044D1">
        <w:rPr>
          <w:rFonts w:cs="David" w:hint="cs"/>
          <w:u w:val="single"/>
          <w:rtl/>
        </w:rPr>
        <w:t>ארבל אסטרחן:</w:t>
      </w:r>
    </w:p>
    <w:p w14:paraId="1B10FB35" w14:textId="77777777" w:rsidR="00F90CE0" w:rsidRDefault="00F90CE0" w:rsidP="00F90CE0">
      <w:pPr>
        <w:bidi/>
        <w:jc w:val="both"/>
        <w:rPr>
          <w:rFonts w:cs="David" w:hint="cs"/>
          <w:sz w:val="28"/>
          <w:szCs w:val="28"/>
          <w:rtl/>
        </w:rPr>
      </w:pPr>
    </w:p>
    <w:p w14:paraId="7581D0A8" w14:textId="77777777" w:rsidR="00F90CE0" w:rsidRDefault="00F90CE0" w:rsidP="00F90CE0">
      <w:pPr>
        <w:bidi/>
        <w:jc w:val="both"/>
        <w:rPr>
          <w:rFonts w:cs="David" w:hint="cs"/>
          <w:rtl/>
        </w:rPr>
      </w:pPr>
      <w:r>
        <w:rPr>
          <w:rFonts w:cs="David" w:hint="cs"/>
          <w:sz w:val="28"/>
          <w:szCs w:val="28"/>
          <w:rtl/>
        </w:rPr>
        <w:tab/>
      </w:r>
      <w:r>
        <w:rPr>
          <w:rFonts w:cs="David" w:hint="cs"/>
          <w:rtl/>
        </w:rPr>
        <w:t>נכון, גם העירו לי שאולי יש פה קצת בעיה. חוק היסוד מאפשר שנה, ופה אנחנו מגבילים - - -</w:t>
      </w:r>
    </w:p>
    <w:p w14:paraId="102EA3E9" w14:textId="77777777" w:rsidR="00F90CE0" w:rsidRDefault="00F90CE0" w:rsidP="00F90CE0">
      <w:pPr>
        <w:bidi/>
        <w:jc w:val="both"/>
        <w:rPr>
          <w:rFonts w:cs="David" w:hint="cs"/>
          <w:rtl/>
        </w:rPr>
      </w:pPr>
    </w:p>
    <w:p w14:paraId="6852E441"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4F0B7DCF" w14:textId="77777777" w:rsidR="00F90CE0" w:rsidRPr="00F1072E" w:rsidRDefault="00F90CE0" w:rsidP="00F90CE0">
      <w:pPr>
        <w:bidi/>
        <w:jc w:val="both"/>
        <w:rPr>
          <w:rFonts w:cs="David" w:hint="cs"/>
          <w:rtl/>
        </w:rPr>
      </w:pPr>
    </w:p>
    <w:p w14:paraId="06E65322"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השאלה כמה פעמים עד שמרכיבים - - - </w:t>
      </w:r>
    </w:p>
    <w:p w14:paraId="4D0FE62A" w14:textId="77777777" w:rsidR="00F90CE0" w:rsidRPr="00F1072E" w:rsidRDefault="00F90CE0" w:rsidP="00F90CE0">
      <w:pPr>
        <w:bidi/>
        <w:jc w:val="both"/>
        <w:rPr>
          <w:rFonts w:cs="David" w:hint="cs"/>
          <w:rtl/>
        </w:rPr>
      </w:pPr>
    </w:p>
    <w:p w14:paraId="75FDB68A" w14:textId="77777777" w:rsidR="00F90CE0" w:rsidRPr="00F1072E" w:rsidRDefault="00F90CE0" w:rsidP="00F90CE0">
      <w:pPr>
        <w:bidi/>
        <w:jc w:val="both"/>
        <w:rPr>
          <w:rFonts w:cs="David" w:hint="cs"/>
          <w:rtl/>
        </w:rPr>
      </w:pPr>
      <w:r w:rsidRPr="00F1072E">
        <w:rPr>
          <w:rFonts w:cs="David" w:hint="cs"/>
          <w:u w:val="single"/>
          <w:rtl/>
        </w:rPr>
        <w:t>ארבל אסטרחן:</w:t>
      </w:r>
    </w:p>
    <w:p w14:paraId="2150D1CF" w14:textId="77777777" w:rsidR="00F90CE0" w:rsidRPr="00F1072E" w:rsidRDefault="00F90CE0" w:rsidP="00F90CE0">
      <w:pPr>
        <w:bidi/>
        <w:jc w:val="both"/>
        <w:rPr>
          <w:rFonts w:cs="David" w:hint="cs"/>
          <w:rtl/>
        </w:rPr>
      </w:pPr>
    </w:p>
    <w:p w14:paraId="348DA779" w14:textId="77777777" w:rsidR="00F90CE0" w:rsidRDefault="00F90CE0" w:rsidP="00F90CE0">
      <w:pPr>
        <w:bidi/>
        <w:jc w:val="both"/>
        <w:rPr>
          <w:rFonts w:cs="David" w:hint="cs"/>
          <w:rtl/>
        </w:rPr>
      </w:pPr>
      <w:r w:rsidRPr="00F1072E">
        <w:rPr>
          <w:rFonts w:cs="David" w:hint="cs"/>
          <w:rtl/>
        </w:rPr>
        <w:tab/>
      </w:r>
      <w:r>
        <w:rPr>
          <w:rFonts w:cs="David" w:hint="cs"/>
          <w:rtl/>
        </w:rPr>
        <w:t xml:space="preserve">שאין ועדות. </w:t>
      </w:r>
    </w:p>
    <w:p w14:paraId="395EAC6B" w14:textId="77777777" w:rsidR="00F90CE0" w:rsidRDefault="00F90CE0" w:rsidP="00F90CE0">
      <w:pPr>
        <w:bidi/>
        <w:jc w:val="both"/>
        <w:rPr>
          <w:rFonts w:cs="David" w:hint="cs"/>
          <w:rtl/>
        </w:rPr>
      </w:pPr>
    </w:p>
    <w:p w14:paraId="00094816" w14:textId="77777777" w:rsidR="00F90CE0" w:rsidRDefault="00F90CE0" w:rsidP="00F90CE0">
      <w:pPr>
        <w:bidi/>
        <w:jc w:val="both"/>
        <w:rPr>
          <w:rFonts w:cs="David" w:hint="cs"/>
          <w:rtl/>
        </w:rPr>
      </w:pPr>
      <w:r>
        <w:rPr>
          <w:rFonts w:cs="David" w:hint="cs"/>
          <w:u w:val="single"/>
          <w:rtl/>
        </w:rPr>
        <w:t>היו"ר יריב לוין:</w:t>
      </w:r>
    </w:p>
    <w:p w14:paraId="7F1F24D8" w14:textId="77777777" w:rsidR="00F90CE0" w:rsidRDefault="00F90CE0" w:rsidP="00F90CE0">
      <w:pPr>
        <w:bidi/>
        <w:jc w:val="both"/>
        <w:rPr>
          <w:rFonts w:cs="David" w:hint="cs"/>
          <w:rtl/>
        </w:rPr>
      </w:pPr>
    </w:p>
    <w:p w14:paraId="68D55CCB" w14:textId="77777777" w:rsidR="00F90CE0" w:rsidRDefault="00F90CE0" w:rsidP="00F90CE0">
      <w:pPr>
        <w:bidi/>
        <w:jc w:val="both"/>
        <w:rPr>
          <w:rFonts w:cs="David" w:hint="cs"/>
          <w:rtl/>
        </w:rPr>
      </w:pPr>
      <w:r>
        <w:rPr>
          <w:rFonts w:cs="David" w:hint="cs"/>
          <w:rtl/>
        </w:rPr>
        <w:tab/>
        <w:t xml:space="preserve"> ארבעה חודשים זה סביר. </w:t>
      </w:r>
    </w:p>
    <w:p w14:paraId="5C55B5A1" w14:textId="77777777" w:rsidR="00F90CE0" w:rsidRDefault="00F90CE0" w:rsidP="00F90CE0">
      <w:pPr>
        <w:bidi/>
        <w:jc w:val="both"/>
        <w:rPr>
          <w:rFonts w:cs="David" w:hint="cs"/>
          <w:rtl/>
        </w:rPr>
      </w:pPr>
    </w:p>
    <w:p w14:paraId="5F25D22E" w14:textId="77777777" w:rsidR="00F90CE0" w:rsidRDefault="00F90CE0" w:rsidP="00F90CE0">
      <w:pPr>
        <w:bidi/>
        <w:jc w:val="both"/>
        <w:rPr>
          <w:rFonts w:cs="David" w:hint="cs"/>
          <w:rtl/>
        </w:rPr>
      </w:pPr>
      <w:r>
        <w:rPr>
          <w:rFonts w:cs="David" w:hint="cs"/>
          <w:u w:val="single"/>
          <w:rtl/>
        </w:rPr>
        <w:t>תמר כנפו:</w:t>
      </w:r>
    </w:p>
    <w:p w14:paraId="48FD0FBE" w14:textId="77777777" w:rsidR="00F90CE0" w:rsidRDefault="00F90CE0" w:rsidP="00F90CE0">
      <w:pPr>
        <w:bidi/>
        <w:jc w:val="both"/>
        <w:rPr>
          <w:rFonts w:cs="David" w:hint="cs"/>
          <w:rtl/>
        </w:rPr>
      </w:pPr>
    </w:p>
    <w:p w14:paraId="2F51CE7B" w14:textId="77777777" w:rsidR="00F90CE0" w:rsidRDefault="00F90CE0" w:rsidP="00F90CE0">
      <w:pPr>
        <w:bidi/>
        <w:jc w:val="both"/>
        <w:rPr>
          <w:rFonts w:cs="David" w:hint="cs"/>
          <w:rtl/>
        </w:rPr>
      </w:pPr>
      <w:r>
        <w:rPr>
          <w:rFonts w:cs="David" w:hint="cs"/>
          <w:rtl/>
        </w:rPr>
        <w:tab/>
        <w:t>לא יותר משלושה חודשים.</w:t>
      </w:r>
    </w:p>
    <w:p w14:paraId="706B1215" w14:textId="77777777" w:rsidR="00F90CE0" w:rsidRDefault="00F90CE0" w:rsidP="00F90CE0">
      <w:pPr>
        <w:bidi/>
        <w:jc w:val="both"/>
        <w:rPr>
          <w:rFonts w:cs="David" w:hint="cs"/>
          <w:rtl/>
        </w:rPr>
      </w:pPr>
    </w:p>
    <w:p w14:paraId="56A1A1D2" w14:textId="77777777" w:rsidR="00F90CE0" w:rsidRPr="00A044D1" w:rsidRDefault="00F90CE0" w:rsidP="00F90CE0">
      <w:pPr>
        <w:bidi/>
        <w:jc w:val="both"/>
        <w:rPr>
          <w:rFonts w:cs="David" w:hint="cs"/>
          <w:rtl/>
        </w:rPr>
      </w:pPr>
      <w:r w:rsidRPr="00A044D1">
        <w:rPr>
          <w:rFonts w:cs="David" w:hint="cs"/>
          <w:u w:val="single"/>
          <w:rtl/>
        </w:rPr>
        <w:t>ארבל אסטרחן:</w:t>
      </w:r>
    </w:p>
    <w:p w14:paraId="11C9C83D" w14:textId="77777777" w:rsidR="00F90CE0" w:rsidRDefault="00F90CE0" w:rsidP="00F90CE0">
      <w:pPr>
        <w:bidi/>
        <w:jc w:val="both"/>
        <w:rPr>
          <w:rFonts w:cs="David" w:hint="cs"/>
          <w:sz w:val="28"/>
          <w:szCs w:val="28"/>
          <w:rtl/>
        </w:rPr>
      </w:pPr>
    </w:p>
    <w:p w14:paraId="05138290" w14:textId="77777777" w:rsidR="00F90CE0" w:rsidRPr="00F1072E" w:rsidRDefault="00F90CE0" w:rsidP="00F90CE0">
      <w:pPr>
        <w:bidi/>
        <w:jc w:val="both"/>
        <w:rPr>
          <w:rFonts w:cs="David" w:hint="cs"/>
          <w:rtl/>
        </w:rPr>
      </w:pPr>
      <w:r>
        <w:rPr>
          <w:rFonts w:cs="David" w:hint="cs"/>
          <w:sz w:val="28"/>
          <w:szCs w:val="28"/>
          <w:rtl/>
        </w:rPr>
        <w:tab/>
        <w:t xml:space="preserve">- - - </w:t>
      </w:r>
      <w:r>
        <w:rPr>
          <w:rFonts w:cs="David" w:hint="cs"/>
          <w:rtl/>
        </w:rPr>
        <w:t xml:space="preserve">וגם היה להם לחזור ולהכריז. </w:t>
      </w:r>
      <w:r w:rsidRPr="00F1072E">
        <w:rPr>
          <w:rFonts w:cs="David" w:hint="cs"/>
          <w:rtl/>
        </w:rPr>
        <w:t xml:space="preserve">זה היה פרק </w:t>
      </w:r>
      <w:r>
        <w:rPr>
          <w:rFonts w:cs="David" w:hint="cs"/>
          <w:rtl/>
        </w:rPr>
        <w:t xml:space="preserve">של מצב חירום. </w:t>
      </w:r>
    </w:p>
    <w:p w14:paraId="58847CD8" w14:textId="77777777" w:rsidR="00F90CE0" w:rsidRPr="00F1072E" w:rsidRDefault="00F90CE0" w:rsidP="00F90CE0">
      <w:pPr>
        <w:bidi/>
        <w:jc w:val="both"/>
        <w:rPr>
          <w:rFonts w:cs="David" w:hint="cs"/>
          <w:rtl/>
        </w:rPr>
      </w:pPr>
    </w:p>
    <w:p w14:paraId="6DB63C96"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יש לנו עוד פרק אחד, שיש בו סעיף אחד, שהן תקנות שעת חירום. אמרנו מה זה אומר ומה העיקרון. כמו שאמרנו, </w:t>
      </w:r>
      <w:r w:rsidRPr="00F1072E">
        <w:rPr>
          <w:rFonts w:cs="David" w:hint="cs"/>
          <w:rtl/>
        </w:rPr>
        <w:t xml:space="preserve">הממשלה היא זו שמתקינה </w:t>
      </w:r>
      <w:r>
        <w:rPr>
          <w:rFonts w:cs="David" w:hint="cs"/>
          <w:rtl/>
        </w:rPr>
        <w:t xml:space="preserve">תקנות </w:t>
      </w:r>
      <w:r w:rsidRPr="00F1072E">
        <w:rPr>
          <w:rFonts w:cs="David" w:hint="cs"/>
          <w:rtl/>
        </w:rPr>
        <w:t xml:space="preserve">והתוקף שלהן </w:t>
      </w:r>
      <w:r>
        <w:rPr>
          <w:rFonts w:cs="David" w:hint="cs"/>
          <w:rtl/>
        </w:rPr>
        <w:t>פוקע אחרי שלושה חודשים, כפי שמופיע לכם למטה בסעיף 39 לחוק היסוד, "זולת אם הוארך תוקפת בחוק, או שבוטלו על ידי הכנסת בחוק או בהחלטה של רוב חברי הכנסת". מה ש</w:t>
      </w:r>
      <w:r w:rsidRPr="00F1072E">
        <w:rPr>
          <w:rFonts w:cs="David" w:hint="cs"/>
          <w:rtl/>
        </w:rPr>
        <w:t xml:space="preserve">מוצע </w:t>
      </w:r>
      <w:r>
        <w:rPr>
          <w:rFonts w:cs="David" w:hint="cs"/>
          <w:rtl/>
        </w:rPr>
        <w:t xml:space="preserve">וגם מבוסס על הקיים היום זה </w:t>
      </w:r>
      <w:r w:rsidRPr="00F1072E">
        <w:rPr>
          <w:rFonts w:cs="David" w:hint="cs"/>
          <w:rtl/>
        </w:rPr>
        <w:t xml:space="preserve">ש"הממשלה תעביר תקנות שעת חירום שהתקינה לוועדת החוץ והביטחון". פה יש לנו </w:t>
      </w:r>
      <w:r>
        <w:rPr>
          <w:rFonts w:cs="David" w:hint="cs"/>
          <w:rtl/>
        </w:rPr>
        <w:t xml:space="preserve">קצת </w:t>
      </w:r>
      <w:r w:rsidRPr="00F1072E">
        <w:rPr>
          <w:rFonts w:cs="David" w:hint="cs"/>
          <w:rtl/>
        </w:rPr>
        <w:t xml:space="preserve">בעיה, </w:t>
      </w:r>
      <w:r>
        <w:rPr>
          <w:rFonts w:cs="David" w:hint="cs"/>
          <w:rtl/>
        </w:rPr>
        <w:t xml:space="preserve">חוק היסוד אומר שזה יועבר לוועדת החוץ והביטחון, </w:t>
      </w:r>
      <w:r w:rsidRPr="00F1072E">
        <w:rPr>
          <w:rFonts w:cs="David" w:hint="cs"/>
          <w:rtl/>
        </w:rPr>
        <w:t>אחרת היינו אומרים שזה יועבר לוועדה המשותפת.</w:t>
      </w:r>
      <w:r>
        <w:rPr>
          <w:rFonts w:cs="David" w:hint="cs"/>
          <w:rtl/>
        </w:rPr>
        <w:t xml:space="preserve"> ועדת החוץ והביטחון קצת תקועה פה. </w:t>
      </w:r>
      <w:r w:rsidRPr="00F1072E">
        <w:rPr>
          <w:rFonts w:cs="David" w:hint="cs"/>
          <w:rtl/>
        </w:rPr>
        <w:t xml:space="preserve"> </w:t>
      </w:r>
    </w:p>
    <w:p w14:paraId="033F49B2" w14:textId="77777777" w:rsidR="00F90CE0" w:rsidRPr="00F1072E" w:rsidRDefault="00F90CE0" w:rsidP="00F90CE0">
      <w:pPr>
        <w:bidi/>
        <w:jc w:val="both"/>
        <w:rPr>
          <w:rFonts w:cs="David" w:hint="cs"/>
          <w:rtl/>
        </w:rPr>
      </w:pPr>
    </w:p>
    <w:p w14:paraId="2DFAE73D" w14:textId="77777777" w:rsidR="00F90CE0" w:rsidRPr="00F1072E" w:rsidRDefault="00F90CE0" w:rsidP="00F90CE0">
      <w:pPr>
        <w:bidi/>
        <w:jc w:val="both"/>
        <w:rPr>
          <w:rFonts w:cs="David" w:hint="cs"/>
          <w:u w:val="single"/>
          <w:rtl/>
        </w:rPr>
      </w:pPr>
      <w:r w:rsidRPr="00F1072E">
        <w:rPr>
          <w:rFonts w:cs="David" w:hint="cs"/>
          <w:u w:val="single"/>
          <w:rtl/>
        </w:rPr>
        <w:t>רונית חייקין:</w:t>
      </w:r>
    </w:p>
    <w:p w14:paraId="0D85E422" w14:textId="77777777" w:rsidR="00F90CE0" w:rsidRPr="00F1072E" w:rsidRDefault="00F90CE0" w:rsidP="00F90CE0">
      <w:pPr>
        <w:bidi/>
        <w:jc w:val="both"/>
        <w:rPr>
          <w:rFonts w:cs="David" w:hint="cs"/>
          <w:rtl/>
        </w:rPr>
      </w:pPr>
    </w:p>
    <w:p w14:paraId="648DB614" w14:textId="77777777" w:rsidR="00F90CE0" w:rsidRPr="00F1072E" w:rsidRDefault="00F90CE0" w:rsidP="00F90CE0">
      <w:pPr>
        <w:bidi/>
        <w:jc w:val="both"/>
        <w:rPr>
          <w:rFonts w:cs="David" w:hint="cs"/>
          <w:rtl/>
        </w:rPr>
      </w:pPr>
      <w:r w:rsidRPr="00F1072E">
        <w:rPr>
          <w:rFonts w:cs="David" w:hint="cs"/>
          <w:rtl/>
        </w:rPr>
        <w:tab/>
        <w:t xml:space="preserve">צריך לתקן. </w:t>
      </w:r>
    </w:p>
    <w:p w14:paraId="2B8F1347" w14:textId="77777777" w:rsidR="00F90CE0" w:rsidRPr="00F1072E" w:rsidRDefault="00F90CE0" w:rsidP="00F90CE0">
      <w:pPr>
        <w:bidi/>
        <w:jc w:val="both"/>
        <w:rPr>
          <w:rFonts w:cs="David" w:hint="cs"/>
          <w:rtl/>
        </w:rPr>
      </w:pPr>
    </w:p>
    <w:p w14:paraId="2AE367DB" w14:textId="77777777" w:rsidR="00F90CE0" w:rsidRPr="00F1072E" w:rsidRDefault="00F90CE0" w:rsidP="00F90CE0">
      <w:pPr>
        <w:bidi/>
        <w:jc w:val="both"/>
        <w:rPr>
          <w:rFonts w:cs="David" w:hint="cs"/>
          <w:rtl/>
        </w:rPr>
      </w:pPr>
      <w:r w:rsidRPr="00F1072E">
        <w:rPr>
          <w:rFonts w:cs="David" w:hint="cs"/>
          <w:u w:val="single"/>
          <w:rtl/>
        </w:rPr>
        <w:t>ארבל אסטרחן:</w:t>
      </w:r>
    </w:p>
    <w:p w14:paraId="711406F6" w14:textId="77777777" w:rsidR="00F90CE0" w:rsidRPr="00F1072E" w:rsidRDefault="00F90CE0" w:rsidP="00F90CE0">
      <w:pPr>
        <w:bidi/>
        <w:jc w:val="both"/>
        <w:rPr>
          <w:rFonts w:cs="David" w:hint="cs"/>
          <w:rtl/>
        </w:rPr>
      </w:pPr>
    </w:p>
    <w:p w14:paraId="285BF35F" w14:textId="77777777" w:rsidR="00F90CE0" w:rsidRDefault="00F90CE0" w:rsidP="00F90CE0">
      <w:pPr>
        <w:bidi/>
        <w:jc w:val="both"/>
        <w:rPr>
          <w:rFonts w:cs="David" w:hint="cs"/>
          <w:rtl/>
        </w:rPr>
      </w:pPr>
      <w:r w:rsidRPr="00F1072E">
        <w:rPr>
          <w:rFonts w:cs="David" w:hint="cs"/>
          <w:rtl/>
        </w:rPr>
        <w:tab/>
        <w:t xml:space="preserve"> </w:t>
      </w:r>
      <w:r>
        <w:rPr>
          <w:rFonts w:cs="David" w:hint="cs"/>
          <w:rtl/>
        </w:rPr>
        <w:t xml:space="preserve">אבל זו הוראה בחוק היסוד. לתקן את זה, זה שלוש קריאות ברוב של 61, אז כרגע נתאים את עצמנו לחוק היסוד. יכול להיות שאם יתקנו את הסעיף הזה - </w:t>
      </w:r>
      <w:r w:rsidRPr="00F1072E">
        <w:rPr>
          <w:rFonts w:cs="David" w:hint="cs"/>
          <w:rtl/>
        </w:rPr>
        <w:t xml:space="preserve">אז מה עושים עם ועדת החוץ והביטחון? </w:t>
      </w:r>
      <w:r>
        <w:rPr>
          <w:rFonts w:cs="David" w:hint="cs"/>
          <w:rtl/>
        </w:rPr>
        <w:t xml:space="preserve">מוצע ש"הממשלה תעביר תקנות...לוועדת החוץ והביטחון...וליושב ראש הכנסת אשר יניחן על שולחן הכנסת, ואם הועברו בפגרה </w:t>
      </w:r>
      <w:r>
        <w:rPr>
          <w:rFonts w:cs="David"/>
          <w:rtl/>
        </w:rPr>
        <w:t>–</w:t>
      </w:r>
      <w:r>
        <w:rPr>
          <w:rFonts w:cs="David" w:hint="cs"/>
          <w:rtl/>
        </w:rPr>
        <w:t xml:space="preserve"> יעבירן לידיעת חברי הכנסת". למה כל חברי הכנסת צריכים לדעת את זה? כי הם אולי רוצים להציע לבטל, ואז מה שמוצע זה ש"וועדת החוץ והביטחון, לפי הצעת כל אחד מחבריה, וכן שלושים חברי הכנסת, רשאים להביא בפני הוועדה המשותפת הצעה לביטול תקנות שעת חירום", זאת אומרת: הדיון יהיה שוב בוועדה המשותפת, לא בוועדת החוץ והביטחון. נותנים לה סמכות להציע את זה לוועדה המשותפת. </w:t>
      </w:r>
    </w:p>
    <w:p w14:paraId="6A943B7B" w14:textId="77777777" w:rsidR="00F90CE0" w:rsidRDefault="00F90CE0" w:rsidP="00F90CE0">
      <w:pPr>
        <w:bidi/>
        <w:jc w:val="both"/>
        <w:rPr>
          <w:rFonts w:cs="David" w:hint="cs"/>
          <w:rtl/>
        </w:rPr>
      </w:pPr>
    </w:p>
    <w:p w14:paraId="53BAD1D2" w14:textId="77777777" w:rsidR="00F90CE0" w:rsidRPr="00F1072E" w:rsidRDefault="00F90CE0" w:rsidP="00F90CE0">
      <w:pPr>
        <w:bidi/>
        <w:jc w:val="both"/>
        <w:rPr>
          <w:rFonts w:cs="David" w:hint="cs"/>
          <w:rtl/>
        </w:rPr>
      </w:pPr>
      <w:r>
        <w:rPr>
          <w:rFonts w:cs="David" w:hint="cs"/>
          <w:rtl/>
        </w:rPr>
        <w:tab/>
        <w:t xml:space="preserve">העירה לי היועצת המשפטית של ועדת החוץ והביטחון הערה </w:t>
      </w:r>
      <w:r>
        <w:rPr>
          <w:rFonts w:cs="David"/>
          <w:rtl/>
        </w:rPr>
        <w:t>–</w:t>
      </w:r>
      <w:r>
        <w:rPr>
          <w:rFonts w:cs="David" w:hint="cs"/>
          <w:rtl/>
        </w:rPr>
        <w:t xml:space="preserve"> האם רק כשרוצים לבטל תקנות שעת חירום צריך שהוועדה תדון, או שמא בכל מקרה שהוועדה תדון?</w:t>
      </w:r>
    </w:p>
    <w:p w14:paraId="411053F5" w14:textId="77777777" w:rsidR="00F90CE0" w:rsidRPr="00F1072E" w:rsidRDefault="00F90CE0" w:rsidP="00F90CE0">
      <w:pPr>
        <w:bidi/>
        <w:jc w:val="both"/>
        <w:rPr>
          <w:rFonts w:cs="David" w:hint="cs"/>
          <w:rtl/>
        </w:rPr>
      </w:pPr>
    </w:p>
    <w:p w14:paraId="2A71C2B6"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69477863" w14:textId="77777777" w:rsidR="00F90CE0" w:rsidRPr="00F1072E" w:rsidRDefault="00F90CE0" w:rsidP="00F90CE0">
      <w:pPr>
        <w:keepNext/>
        <w:bidi/>
        <w:jc w:val="both"/>
        <w:rPr>
          <w:rFonts w:cs="David" w:hint="cs"/>
          <w:rtl/>
        </w:rPr>
      </w:pPr>
    </w:p>
    <w:p w14:paraId="75E2579C"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אני חושב שאי-אפשר להכניס סעיף כזה, כי </w:t>
      </w:r>
      <w:r w:rsidRPr="00F1072E">
        <w:rPr>
          <w:rFonts w:cs="David" w:hint="cs"/>
          <w:rtl/>
        </w:rPr>
        <w:t xml:space="preserve">לפי דעתי המצב הוא שהחוק קובע במפורש שהסמכות של הממשלה להתקין את התקנות לא מותנית באישור. </w:t>
      </w:r>
      <w:r>
        <w:rPr>
          <w:rFonts w:cs="David" w:hint="cs"/>
          <w:rtl/>
        </w:rPr>
        <w:t xml:space="preserve">אם נכניס פה סעיף שפתאום יקיים בהן דיון, </w:t>
      </w:r>
      <w:r w:rsidRPr="00F1072E">
        <w:rPr>
          <w:rFonts w:cs="David" w:hint="cs"/>
          <w:rtl/>
        </w:rPr>
        <w:t xml:space="preserve">אנחנו </w:t>
      </w:r>
      <w:r>
        <w:rPr>
          <w:rFonts w:cs="David" w:hint="cs"/>
          <w:rtl/>
        </w:rPr>
        <w:t xml:space="preserve">פועלים </w:t>
      </w:r>
      <w:r w:rsidRPr="00F1072E">
        <w:rPr>
          <w:rFonts w:cs="David" w:hint="cs"/>
          <w:rtl/>
        </w:rPr>
        <w:t>בניגוד לחוק. החוק אומר: אתם לא תדונו</w:t>
      </w:r>
      <w:r>
        <w:rPr>
          <w:rFonts w:cs="David" w:hint="cs"/>
          <w:rtl/>
        </w:rPr>
        <w:t xml:space="preserve"> בנושא הזה</w:t>
      </w:r>
      <w:r w:rsidRPr="00F1072E">
        <w:rPr>
          <w:rFonts w:cs="David" w:hint="cs"/>
          <w:rtl/>
        </w:rPr>
        <w:t>, הממשלה מחליטה. יכול להיות שהיה נכון לשנות את החוק, אנ</w:t>
      </w:r>
      <w:r>
        <w:rPr>
          <w:rFonts w:cs="David" w:hint="cs"/>
          <w:rtl/>
        </w:rPr>
        <w:t>י חושב שזה גם הגיוני, אבל לבוא דרך התקנון, לשנות את חוק היסוד ולייצר פה פרוצדורה לתהליך של אישור ודיון שלא קיים?</w:t>
      </w:r>
    </w:p>
    <w:p w14:paraId="07480039" w14:textId="77777777" w:rsidR="00F90CE0" w:rsidRPr="00F1072E" w:rsidRDefault="00F90CE0" w:rsidP="00F90CE0">
      <w:pPr>
        <w:bidi/>
        <w:jc w:val="both"/>
        <w:rPr>
          <w:rFonts w:cs="David" w:hint="cs"/>
          <w:rtl/>
        </w:rPr>
      </w:pPr>
    </w:p>
    <w:p w14:paraId="703D4A9E" w14:textId="77777777" w:rsidR="00F90CE0" w:rsidRPr="00F1072E" w:rsidRDefault="00F90CE0" w:rsidP="00F90CE0">
      <w:pPr>
        <w:bidi/>
        <w:jc w:val="both"/>
        <w:rPr>
          <w:rFonts w:cs="David" w:hint="cs"/>
          <w:rtl/>
        </w:rPr>
      </w:pPr>
      <w:r w:rsidRPr="00F1072E">
        <w:rPr>
          <w:rFonts w:cs="David" w:hint="cs"/>
          <w:u w:val="single"/>
          <w:rtl/>
        </w:rPr>
        <w:t>ארבל אסטרחן:</w:t>
      </w:r>
    </w:p>
    <w:p w14:paraId="7A648D46" w14:textId="77777777" w:rsidR="00F90CE0" w:rsidRPr="00F1072E" w:rsidRDefault="00F90CE0" w:rsidP="00F90CE0">
      <w:pPr>
        <w:bidi/>
        <w:jc w:val="both"/>
        <w:rPr>
          <w:rFonts w:cs="David" w:hint="cs"/>
          <w:rtl/>
        </w:rPr>
      </w:pPr>
    </w:p>
    <w:p w14:paraId="7E8CBC9F" w14:textId="77777777" w:rsidR="00F90CE0" w:rsidRPr="00F1072E" w:rsidRDefault="00F90CE0" w:rsidP="00F90CE0">
      <w:pPr>
        <w:bidi/>
        <w:jc w:val="both"/>
        <w:rPr>
          <w:rFonts w:cs="David" w:hint="cs"/>
          <w:rtl/>
        </w:rPr>
      </w:pPr>
      <w:r w:rsidRPr="00F1072E">
        <w:rPr>
          <w:rFonts w:cs="David" w:hint="cs"/>
          <w:rtl/>
        </w:rPr>
        <w:tab/>
      </w:r>
      <w:r>
        <w:rPr>
          <w:rFonts w:cs="David" w:hint="cs"/>
          <w:rtl/>
        </w:rPr>
        <w:t xml:space="preserve">ידונו האם להציע להסיר, אבל זה מקובל. </w:t>
      </w:r>
      <w:r w:rsidRPr="00F1072E">
        <w:rPr>
          <w:rFonts w:cs="David" w:hint="cs"/>
          <w:rtl/>
        </w:rPr>
        <w:t xml:space="preserve">ההערה יורדת. </w:t>
      </w:r>
    </w:p>
    <w:p w14:paraId="782D2C40" w14:textId="77777777" w:rsidR="00F90CE0" w:rsidRPr="00F1072E" w:rsidRDefault="00F90CE0" w:rsidP="00F90CE0">
      <w:pPr>
        <w:bidi/>
        <w:jc w:val="both"/>
        <w:rPr>
          <w:rFonts w:cs="David" w:hint="cs"/>
          <w:rtl/>
        </w:rPr>
      </w:pPr>
    </w:p>
    <w:p w14:paraId="78078344" w14:textId="77777777" w:rsidR="00F90CE0" w:rsidRPr="00F1072E" w:rsidRDefault="00F90CE0" w:rsidP="00F90CE0">
      <w:pPr>
        <w:keepNext/>
        <w:bidi/>
        <w:jc w:val="both"/>
        <w:rPr>
          <w:rFonts w:cs="David" w:hint="cs"/>
          <w:rtl/>
        </w:rPr>
      </w:pPr>
      <w:r w:rsidRPr="00F1072E">
        <w:rPr>
          <w:rFonts w:cs="David" w:hint="cs"/>
          <w:u w:val="single"/>
          <w:rtl/>
        </w:rPr>
        <w:t>היו"ר יריב לוין:</w:t>
      </w:r>
    </w:p>
    <w:p w14:paraId="5343B6D2" w14:textId="77777777" w:rsidR="00F90CE0" w:rsidRPr="00F1072E" w:rsidRDefault="00F90CE0" w:rsidP="00F90CE0">
      <w:pPr>
        <w:keepNext/>
        <w:bidi/>
        <w:jc w:val="both"/>
        <w:rPr>
          <w:rFonts w:cs="David" w:hint="cs"/>
          <w:rtl/>
        </w:rPr>
      </w:pPr>
    </w:p>
    <w:p w14:paraId="67C97E83" w14:textId="77777777" w:rsidR="00F90CE0" w:rsidRPr="00F1072E" w:rsidRDefault="00F90CE0" w:rsidP="00F90CE0">
      <w:pPr>
        <w:bidi/>
        <w:jc w:val="both"/>
        <w:rPr>
          <w:rFonts w:cs="David" w:hint="cs"/>
          <w:rtl/>
        </w:rPr>
      </w:pPr>
      <w:r w:rsidRPr="00F1072E">
        <w:rPr>
          <w:rFonts w:cs="David" w:hint="cs"/>
          <w:rtl/>
        </w:rPr>
        <w:tab/>
        <w:t xml:space="preserve">אני לא חושב שאפשר. </w:t>
      </w:r>
    </w:p>
    <w:p w14:paraId="38075AD5" w14:textId="77777777" w:rsidR="00F90CE0" w:rsidRPr="00F1072E" w:rsidRDefault="00F90CE0" w:rsidP="00F90CE0">
      <w:pPr>
        <w:bidi/>
        <w:jc w:val="both"/>
        <w:rPr>
          <w:rFonts w:cs="David" w:hint="cs"/>
          <w:rtl/>
        </w:rPr>
      </w:pPr>
    </w:p>
    <w:p w14:paraId="0D345ECB" w14:textId="77777777" w:rsidR="00F90CE0" w:rsidRPr="00F1072E" w:rsidRDefault="00F90CE0" w:rsidP="00F90CE0">
      <w:pPr>
        <w:bidi/>
        <w:jc w:val="both"/>
        <w:rPr>
          <w:rFonts w:cs="David" w:hint="cs"/>
          <w:rtl/>
        </w:rPr>
      </w:pPr>
      <w:r w:rsidRPr="00F1072E">
        <w:rPr>
          <w:rFonts w:cs="David" w:hint="cs"/>
          <w:u w:val="single"/>
          <w:rtl/>
        </w:rPr>
        <w:t>ארבל אסטרחן:</w:t>
      </w:r>
    </w:p>
    <w:p w14:paraId="2D255B2D" w14:textId="77777777" w:rsidR="00F90CE0" w:rsidRPr="00F1072E" w:rsidRDefault="00F90CE0" w:rsidP="00F90CE0">
      <w:pPr>
        <w:bidi/>
        <w:jc w:val="both"/>
        <w:rPr>
          <w:rFonts w:cs="David" w:hint="cs"/>
          <w:rtl/>
        </w:rPr>
      </w:pPr>
    </w:p>
    <w:p w14:paraId="0D27A77D" w14:textId="77777777" w:rsidR="00F90CE0" w:rsidRDefault="00F90CE0" w:rsidP="00F90CE0">
      <w:pPr>
        <w:bidi/>
        <w:jc w:val="both"/>
        <w:rPr>
          <w:rFonts w:cs="David" w:hint="cs"/>
          <w:rtl/>
        </w:rPr>
      </w:pPr>
      <w:r w:rsidRPr="00F1072E">
        <w:rPr>
          <w:rFonts w:cs="David" w:hint="cs"/>
          <w:rtl/>
        </w:rPr>
        <w:tab/>
      </w:r>
      <w:r>
        <w:rPr>
          <w:rFonts w:cs="David" w:hint="cs"/>
          <w:rtl/>
        </w:rPr>
        <w:t xml:space="preserve">יש לנו בקשה של ועדת החוץ והביטחון או 30 חברי כנסת לבטל. </w:t>
      </w:r>
    </w:p>
    <w:p w14:paraId="45512D98" w14:textId="77777777" w:rsidR="00F90CE0" w:rsidRDefault="00F90CE0" w:rsidP="00F90CE0">
      <w:pPr>
        <w:bidi/>
        <w:jc w:val="both"/>
        <w:rPr>
          <w:rFonts w:cs="David" w:hint="cs"/>
          <w:rtl/>
        </w:rPr>
      </w:pPr>
    </w:p>
    <w:p w14:paraId="564EE91F" w14:textId="77777777" w:rsidR="00F90CE0" w:rsidRDefault="00F90CE0" w:rsidP="00F90CE0">
      <w:pPr>
        <w:bidi/>
        <w:ind w:firstLine="720"/>
        <w:jc w:val="both"/>
        <w:rPr>
          <w:rFonts w:cs="David" w:hint="cs"/>
          <w:rtl/>
        </w:rPr>
      </w:pPr>
      <w:r>
        <w:rPr>
          <w:rFonts w:cs="David" w:hint="cs"/>
          <w:rtl/>
        </w:rPr>
        <w:t xml:space="preserve">"הוועדה המשותפת תבחן את הצורך לבטל תקנות שעת חירום, ותביא את המלצתה לאישור </w:t>
      </w:r>
    </w:p>
    <w:p w14:paraId="2C52405A" w14:textId="77777777" w:rsidR="00F90CE0" w:rsidRDefault="00F90CE0" w:rsidP="00F90CE0">
      <w:pPr>
        <w:bidi/>
        <w:ind w:firstLine="720"/>
        <w:jc w:val="both"/>
        <w:rPr>
          <w:rFonts w:cs="David" w:hint="cs"/>
          <w:rtl/>
        </w:rPr>
      </w:pPr>
      <w:r>
        <w:rPr>
          <w:rFonts w:cs="David" w:hint="cs"/>
          <w:rtl/>
        </w:rPr>
        <w:t xml:space="preserve">הכנסת". </w:t>
      </w:r>
    </w:p>
    <w:p w14:paraId="6A7B7A5C" w14:textId="77777777" w:rsidR="00F90CE0" w:rsidRDefault="00F90CE0" w:rsidP="00F90CE0">
      <w:pPr>
        <w:bidi/>
        <w:ind w:firstLine="720"/>
        <w:jc w:val="both"/>
        <w:rPr>
          <w:rFonts w:cs="David" w:hint="cs"/>
          <w:rtl/>
        </w:rPr>
      </w:pPr>
    </w:p>
    <w:p w14:paraId="1E120812" w14:textId="77777777" w:rsidR="00F90CE0" w:rsidRDefault="00F90CE0" w:rsidP="00F90CE0">
      <w:pPr>
        <w:bidi/>
        <w:ind w:firstLine="720"/>
        <w:jc w:val="both"/>
        <w:rPr>
          <w:rFonts w:cs="David" w:hint="cs"/>
          <w:rtl/>
        </w:rPr>
      </w:pPr>
      <w:r w:rsidRPr="00F1072E">
        <w:rPr>
          <w:rFonts w:cs="David" w:hint="cs"/>
          <w:rtl/>
        </w:rPr>
        <w:t>"על הדיון יחולו הוראות סעיפים 2(ה)</w:t>
      </w:r>
      <w:r>
        <w:rPr>
          <w:rFonts w:cs="David" w:hint="cs"/>
          <w:rtl/>
        </w:rPr>
        <w:t xml:space="preserve">" </w:t>
      </w:r>
      <w:r>
        <w:rPr>
          <w:rFonts w:cs="David"/>
          <w:rtl/>
        </w:rPr>
        <w:t>–</w:t>
      </w:r>
      <w:r>
        <w:rPr>
          <w:rFonts w:cs="David" w:hint="cs"/>
          <w:rtl/>
        </w:rPr>
        <w:t xml:space="preserve"> שנציג המציעים יוכל לנמק </w:t>
      </w:r>
      <w:r>
        <w:rPr>
          <w:rFonts w:cs="David"/>
          <w:rtl/>
        </w:rPr>
        <w:t>–</w:t>
      </w:r>
      <w:r w:rsidRPr="00F1072E">
        <w:rPr>
          <w:rFonts w:cs="David" w:hint="cs"/>
          <w:rtl/>
        </w:rPr>
        <w:t xml:space="preserve"> </w:t>
      </w:r>
      <w:r>
        <w:rPr>
          <w:rFonts w:cs="David" w:hint="cs"/>
          <w:rtl/>
        </w:rPr>
        <w:t>"</w:t>
      </w:r>
      <w:r w:rsidRPr="00F1072E">
        <w:rPr>
          <w:rFonts w:cs="David" w:hint="cs"/>
          <w:rtl/>
        </w:rPr>
        <w:t>ו-5</w:t>
      </w:r>
      <w:r>
        <w:rPr>
          <w:rFonts w:cs="David" w:hint="cs"/>
          <w:rtl/>
        </w:rPr>
        <w:t xml:space="preserve">" שזה הדיון במליאה, שידונו בזה כמובן בהקדם וההודעה תימסר לחברי הכנסת מראש, ויושב-ראש הוועדה המשותפת יציג. פה זו לא הצעת ממשלה, אז 5(3) לא רלוונטי, ובסוף הכנסת תצביע. </w:t>
      </w:r>
    </w:p>
    <w:p w14:paraId="34CC5C8D" w14:textId="77777777" w:rsidR="00F90CE0" w:rsidRDefault="00F90CE0" w:rsidP="00F90CE0">
      <w:pPr>
        <w:bidi/>
        <w:ind w:firstLine="720"/>
        <w:jc w:val="both"/>
        <w:rPr>
          <w:rFonts w:cs="David" w:hint="cs"/>
          <w:rtl/>
        </w:rPr>
      </w:pPr>
    </w:p>
    <w:p w14:paraId="1F07680A" w14:textId="77777777" w:rsidR="00F90CE0" w:rsidRPr="00F1072E" w:rsidRDefault="00F90CE0" w:rsidP="00F90CE0">
      <w:pPr>
        <w:bidi/>
        <w:ind w:firstLine="720"/>
        <w:jc w:val="both"/>
        <w:rPr>
          <w:rFonts w:cs="David" w:hint="cs"/>
          <w:rtl/>
        </w:rPr>
      </w:pPr>
      <w:r w:rsidRPr="00F1072E">
        <w:rPr>
          <w:rFonts w:cs="David" w:hint="cs"/>
          <w:rtl/>
        </w:rPr>
        <w:t xml:space="preserve">אנחנו מבטלים </w:t>
      </w:r>
      <w:r>
        <w:rPr>
          <w:rFonts w:cs="David" w:hint="cs"/>
          <w:rtl/>
        </w:rPr>
        <w:t xml:space="preserve">שני פרקים, </w:t>
      </w:r>
      <w:r w:rsidRPr="00F1072E">
        <w:rPr>
          <w:rFonts w:cs="David" w:hint="cs"/>
          <w:rtl/>
        </w:rPr>
        <w:t xml:space="preserve">פרק שביעי 1 ופרק שביעי 2. </w:t>
      </w:r>
    </w:p>
    <w:p w14:paraId="7A2F00CD" w14:textId="77777777" w:rsidR="00F90CE0" w:rsidRDefault="00F90CE0" w:rsidP="00F90CE0">
      <w:pPr>
        <w:bidi/>
        <w:jc w:val="both"/>
        <w:rPr>
          <w:rFonts w:cs="David" w:hint="cs"/>
          <w:rtl/>
        </w:rPr>
      </w:pPr>
    </w:p>
    <w:p w14:paraId="783EA903" w14:textId="77777777" w:rsidR="00F90CE0" w:rsidRDefault="00F90CE0" w:rsidP="00F90CE0">
      <w:pPr>
        <w:bidi/>
        <w:jc w:val="both"/>
        <w:rPr>
          <w:rFonts w:cs="David" w:hint="cs"/>
          <w:rtl/>
        </w:rPr>
      </w:pPr>
      <w:r>
        <w:rPr>
          <w:rFonts w:cs="David" w:hint="cs"/>
          <w:u w:val="single"/>
          <w:rtl/>
        </w:rPr>
        <w:t>היו"ר יריב לוין:</w:t>
      </w:r>
    </w:p>
    <w:p w14:paraId="16E6D1B4" w14:textId="77777777" w:rsidR="00F90CE0" w:rsidRDefault="00F90CE0" w:rsidP="00F90CE0">
      <w:pPr>
        <w:bidi/>
        <w:jc w:val="both"/>
        <w:rPr>
          <w:rFonts w:cs="David" w:hint="cs"/>
          <w:rtl/>
        </w:rPr>
      </w:pPr>
    </w:p>
    <w:p w14:paraId="30079260" w14:textId="77777777" w:rsidR="00F90CE0" w:rsidRDefault="00F90CE0" w:rsidP="00F90CE0">
      <w:pPr>
        <w:bidi/>
        <w:jc w:val="both"/>
        <w:rPr>
          <w:rFonts w:cs="David" w:hint="cs"/>
          <w:rtl/>
        </w:rPr>
      </w:pPr>
      <w:r>
        <w:rPr>
          <w:rFonts w:cs="David" w:hint="cs"/>
          <w:rtl/>
        </w:rPr>
        <w:tab/>
        <w:t xml:space="preserve"> הערות נוספות? אין. מי בעד? </w:t>
      </w:r>
    </w:p>
    <w:p w14:paraId="2D873841" w14:textId="77777777" w:rsidR="00F90CE0" w:rsidRPr="00F1072E" w:rsidRDefault="00F90CE0" w:rsidP="00F90CE0">
      <w:pPr>
        <w:bidi/>
        <w:jc w:val="both"/>
        <w:rPr>
          <w:rFonts w:cs="David" w:hint="cs"/>
          <w:rtl/>
        </w:rPr>
      </w:pPr>
    </w:p>
    <w:p w14:paraId="3785E51D" w14:textId="77777777" w:rsidR="00F90CE0" w:rsidRPr="00F1072E" w:rsidRDefault="00F90CE0" w:rsidP="00F90CE0">
      <w:pPr>
        <w:bidi/>
        <w:jc w:val="center"/>
        <w:rPr>
          <w:rFonts w:cs="David" w:hint="cs"/>
          <w:b/>
          <w:bCs/>
          <w:rtl/>
        </w:rPr>
      </w:pPr>
      <w:r w:rsidRPr="00F1072E">
        <w:rPr>
          <w:rFonts w:cs="David" w:hint="cs"/>
          <w:b/>
          <w:bCs/>
          <w:rtl/>
        </w:rPr>
        <w:t>הצבעה</w:t>
      </w:r>
    </w:p>
    <w:p w14:paraId="26B358A9" w14:textId="77777777" w:rsidR="00F90CE0" w:rsidRPr="00F1072E" w:rsidRDefault="00F90CE0" w:rsidP="00F90CE0">
      <w:pPr>
        <w:bidi/>
        <w:jc w:val="center"/>
        <w:rPr>
          <w:rFonts w:cs="David" w:hint="cs"/>
          <w:rtl/>
        </w:rPr>
      </w:pPr>
    </w:p>
    <w:p w14:paraId="495D1E0A" w14:textId="77777777" w:rsidR="00F90CE0" w:rsidRPr="00F1072E" w:rsidRDefault="00F90CE0" w:rsidP="00F90CE0">
      <w:pPr>
        <w:bidi/>
        <w:jc w:val="center"/>
        <w:rPr>
          <w:rFonts w:cs="David" w:hint="cs"/>
          <w:rtl/>
        </w:rPr>
      </w:pPr>
      <w:r w:rsidRPr="00F1072E">
        <w:rPr>
          <w:rFonts w:cs="David" w:hint="cs"/>
          <w:rtl/>
        </w:rPr>
        <w:t xml:space="preserve">בעד </w:t>
      </w:r>
      <w:r w:rsidRPr="00F1072E">
        <w:rPr>
          <w:rFonts w:cs="David"/>
          <w:rtl/>
        </w:rPr>
        <w:t>–</w:t>
      </w:r>
      <w:r w:rsidRPr="00F1072E">
        <w:rPr>
          <w:rFonts w:cs="David" w:hint="cs"/>
          <w:rtl/>
        </w:rPr>
        <w:t xml:space="preserve"> 1</w:t>
      </w:r>
    </w:p>
    <w:p w14:paraId="14564CE3" w14:textId="77777777" w:rsidR="00F90CE0" w:rsidRPr="00F1072E" w:rsidRDefault="00F90CE0" w:rsidP="00F90CE0">
      <w:pPr>
        <w:bidi/>
        <w:jc w:val="center"/>
        <w:rPr>
          <w:rFonts w:cs="David" w:hint="cs"/>
          <w:rtl/>
        </w:rPr>
      </w:pPr>
      <w:r w:rsidRPr="00F1072E">
        <w:rPr>
          <w:rFonts w:cs="David" w:hint="cs"/>
          <w:rtl/>
        </w:rPr>
        <w:t xml:space="preserve">נגד </w:t>
      </w:r>
      <w:r w:rsidRPr="00F1072E">
        <w:rPr>
          <w:rFonts w:cs="David"/>
          <w:rtl/>
        </w:rPr>
        <w:t>–</w:t>
      </w:r>
      <w:r w:rsidRPr="00F1072E">
        <w:rPr>
          <w:rFonts w:cs="David" w:hint="cs"/>
          <w:rtl/>
        </w:rPr>
        <w:t xml:space="preserve"> אין</w:t>
      </w:r>
    </w:p>
    <w:p w14:paraId="4DD05F7B" w14:textId="77777777" w:rsidR="00F90CE0" w:rsidRDefault="00F90CE0" w:rsidP="00F90CE0">
      <w:pPr>
        <w:bidi/>
        <w:jc w:val="center"/>
        <w:rPr>
          <w:rFonts w:cs="David" w:hint="cs"/>
          <w:rtl/>
        </w:rPr>
      </w:pPr>
      <w:r w:rsidRPr="00F1072E">
        <w:rPr>
          <w:rFonts w:cs="David" w:hint="cs"/>
          <w:rtl/>
        </w:rPr>
        <w:t xml:space="preserve">נמנעים </w:t>
      </w:r>
      <w:r w:rsidRPr="00F1072E">
        <w:rPr>
          <w:rFonts w:cs="David"/>
          <w:rtl/>
        </w:rPr>
        <w:t>–</w:t>
      </w:r>
      <w:r w:rsidRPr="00F1072E">
        <w:rPr>
          <w:rFonts w:cs="David" w:hint="cs"/>
          <w:rtl/>
        </w:rPr>
        <w:t xml:space="preserve"> אין</w:t>
      </w:r>
    </w:p>
    <w:p w14:paraId="4DEBC24E" w14:textId="77777777" w:rsidR="00F90CE0" w:rsidRPr="00F1072E" w:rsidRDefault="00F90CE0" w:rsidP="00F90CE0">
      <w:pPr>
        <w:bidi/>
        <w:jc w:val="center"/>
        <w:rPr>
          <w:rFonts w:cs="David" w:hint="cs"/>
          <w:rtl/>
        </w:rPr>
      </w:pPr>
      <w:r>
        <w:rPr>
          <w:rFonts w:cs="David" w:hint="cs"/>
          <w:rtl/>
        </w:rPr>
        <w:t xml:space="preserve">תיקון תקנון הכנסת בנושא מצב חירום נתקבל. </w:t>
      </w:r>
    </w:p>
    <w:p w14:paraId="688A1542" w14:textId="77777777" w:rsidR="00F90CE0" w:rsidRDefault="00F90CE0" w:rsidP="00F90CE0">
      <w:pPr>
        <w:bidi/>
        <w:jc w:val="both"/>
        <w:rPr>
          <w:rFonts w:cs="David" w:hint="cs"/>
          <w:rtl/>
        </w:rPr>
      </w:pPr>
    </w:p>
    <w:p w14:paraId="145E6689" w14:textId="77777777" w:rsidR="00F90CE0" w:rsidRDefault="00F90CE0" w:rsidP="00F90CE0">
      <w:pPr>
        <w:bidi/>
        <w:jc w:val="both"/>
        <w:rPr>
          <w:rFonts w:cs="David" w:hint="cs"/>
          <w:rtl/>
        </w:rPr>
      </w:pPr>
    </w:p>
    <w:p w14:paraId="04905C48" w14:textId="77777777" w:rsidR="00F90CE0" w:rsidRDefault="00F90CE0" w:rsidP="00F90CE0">
      <w:pPr>
        <w:bidi/>
        <w:jc w:val="both"/>
        <w:rPr>
          <w:rFonts w:cs="David" w:hint="cs"/>
          <w:rtl/>
        </w:rPr>
      </w:pPr>
      <w:r>
        <w:rPr>
          <w:rFonts w:cs="David" w:hint="cs"/>
          <w:u w:val="single"/>
          <w:rtl/>
        </w:rPr>
        <w:t>היו"ר יריב לוין:</w:t>
      </w:r>
    </w:p>
    <w:p w14:paraId="3130E6B6" w14:textId="77777777" w:rsidR="00F90CE0" w:rsidRDefault="00F90CE0" w:rsidP="00F90CE0">
      <w:pPr>
        <w:bidi/>
        <w:jc w:val="both"/>
        <w:rPr>
          <w:rFonts w:cs="David" w:hint="cs"/>
          <w:rtl/>
        </w:rPr>
      </w:pPr>
    </w:p>
    <w:p w14:paraId="3C0FA291" w14:textId="77777777" w:rsidR="00F90CE0" w:rsidRDefault="00F90CE0" w:rsidP="00F90CE0">
      <w:pPr>
        <w:bidi/>
        <w:jc w:val="both"/>
        <w:rPr>
          <w:rFonts w:cs="David" w:hint="cs"/>
          <w:rtl/>
        </w:rPr>
      </w:pPr>
      <w:r>
        <w:rPr>
          <w:rFonts w:cs="David" w:hint="cs"/>
          <w:rtl/>
        </w:rPr>
        <w:tab/>
        <w:t xml:space="preserve">פה אחד, אושר גם החלק הזה. </w:t>
      </w:r>
    </w:p>
    <w:p w14:paraId="3EDC7555" w14:textId="77777777" w:rsidR="00F90CE0" w:rsidRDefault="00F90CE0" w:rsidP="00F90CE0">
      <w:pPr>
        <w:bidi/>
        <w:jc w:val="both"/>
        <w:rPr>
          <w:rFonts w:cs="David" w:hint="cs"/>
          <w:rtl/>
        </w:rPr>
      </w:pPr>
    </w:p>
    <w:p w14:paraId="2A8E23DC" w14:textId="77777777" w:rsidR="00F90CE0" w:rsidRDefault="00F90CE0" w:rsidP="00F90CE0">
      <w:pPr>
        <w:bidi/>
        <w:ind w:firstLine="720"/>
        <w:jc w:val="both"/>
        <w:rPr>
          <w:rFonts w:cs="David" w:hint="cs"/>
          <w:rtl/>
        </w:rPr>
      </w:pPr>
      <w:r>
        <w:rPr>
          <w:rFonts w:cs="David" w:hint="cs"/>
          <w:rtl/>
        </w:rPr>
        <w:t xml:space="preserve">תודה רבה, אני נועל את הישיבה. </w:t>
      </w:r>
    </w:p>
    <w:p w14:paraId="2A026A91" w14:textId="77777777" w:rsidR="00F90CE0" w:rsidRDefault="00F90CE0" w:rsidP="00F90CE0">
      <w:pPr>
        <w:bidi/>
        <w:jc w:val="both"/>
        <w:rPr>
          <w:rFonts w:cs="David" w:hint="cs"/>
          <w:rtl/>
        </w:rPr>
      </w:pPr>
    </w:p>
    <w:p w14:paraId="39BF06A1" w14:textId="77777777" w:rsidR="00F90CE0" w:rsidRDefault="00F90CE0" w:rsidP="00F90CE0">
      <w:pPr>
        <w:bidi/>
        <w:jc w:val="both"/>
        <w:rPr>
          <w:rFonts w:cs="David" w:hint="cs"/>
          <w:rtl/>
        </w:rPr>
      </w:pPr>
    </w:p>
    <w:p w14:paraId="706E330A" w14:textId="77777777" w:rsidR="00F90CE0" w:rsidRDefault="00F90CE0" w:rsidP="00F90CE0">
      <w:pPr>
        <w:bidi/>
        <w:jc w:val="both"/>
        <w:rPr>
          <w:rFonts w:cs="David" w:hint="cs"/>
          <w:rtl/>
        </w:rPr>
      </w:pPr>
    </w:p>
    <w:p w14:paraId="4EA8FDB1" w14:textId="77777777" w:rsidR="00F90CE0" w:rsidRDefault="00F90CE0" w:rsidP="00F90CE0">
      <w:pPr>
        <w:bidi/>
        <w:jc w:val="both"/>
        <w:rPr>
          <w:rFonts w:cs="David" w:hint="cs"/>
          <w:rtl/>
        </w:rPr>
      </w:pPr>
    </w:p>
    <w:p w14:paraId="44196144" w14:textId="77777777" w:rsidR="00F90CE0" w:rsidRPr="00F90CE0" w:rsidRDefault="00F90CE0" w:rsidP="00F90CE0">
      <w:pPr>
        <w:bidi/>
        <w:jc w:val="both"/>
        <w:rPr>
          <w:rFonts w:cs="David" w:hint="cs"/>
          <w:b/>
          <w:bCs/>
          <w:rtl/>
        </w:rPr>
      </w:pPr>
      <w:r>
        <w:rPr>
          <w:rFonts w:cs="David" w:hint="cs"/>
          <w:rtl/>
        </w:rPr>
        <w:tab/>
      </w:r>
      <w:r w:rsidRPr="00F90CE0">
        <w:rPr>
          <w:rFonts w:cs="David" w:hint="cs"/>
          <w:b/>
          <w:bCs/>
          <w:u w:val="single"/>
          <w:rtl/>
        </w:rPr>
        <w:t>הישיבה ננעלה בשעה 13:50</w:t>
      </w:r>
      <w:r w:rsidRPr="00F90CE0">
        <w:rPr>
          <w:rFonts w:cs="David" w:hint="cs"/>
          <w:b/>
          <w:bCs/>
          <w:rtl/>
        </w:rPr>
        <w:t>.</w:t>
      </w:r>
    </w:p>
    <w:p w14:paraId="1CB5521C" w14:textId="77777777" w:rsidR="00552A80" w:rsidRPr="00F90CE0" w:rsidRDefault="00552A80" w:rsidP="00F90CE0">
      <w:pPr>
        <w:bidi/>
      </w:pPr>
    </w:p>
    <w:sectPr w:rsidR="00552A80" w:rsidRPr="00F90CE0" w:rsidSect="00F90CE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2F247" w14:textId="77777777" w:rsidR="00F90CE0" w:rsidRDefault="00F90CE0">
      <w:r>
        <w:separator/>
      </w:r>
    </w:p>
  </w:endnote>
  <w:endnote w:type="continuationSeparator" w:id="0">
    <w:p w14:paraId="1346DDB5" w14:textId="77777777" w:rsidR="00F90CE0" w:rsidRDefault="00F9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BEEE" w14:textId="77777777" w:rsidR="00F90CE0" w:rsidRDefault="00F90CE0">
      <w:r>
        <w:separator/>
      </w:r>
    </w:p>
  </w:footnote>
  <w:footnote w:type="continuationSeparator" w:id="0">
    <w:p w14:paraId="5235660E" w14:textId="77777777" w:rsidR="00F90CE0" w:rsidRDefault="00F9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EEAE4" w14:textId="77777777" w:rsidR="00F90CE0" w:rsidRDefault="00F90CE0" w:rsidP="00F90CE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AD5F390" w14:textId="77777777" w:rsidR="00F90CE0" w:rsidRDefault="00F90C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8E05" w14:textId="77777777" w:rsidR="00F90CE0" w:rsidRDefault="00F90CE0" w:rsidP="00F90CE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686285">
      <w:rPr>
        <w:rStyle w:val="PageNumber"/>
        <w:rFonts w:cs="David"/>
        <w:noProof/>
        <w:szCs w:val="24"/>
        <w:rtl/>
      </w:rPr>
      <w:t>22</w:t>
    </w:r>
    <w:r>
      <w:rPr>
        <w:rStyle w:val="PageNumber"/>
        <w:rFonts w:cs="David"/>
        <w:szCs w:val="24"/>
      </w:rPr>
      <w:fldChar w:fldCharType="end"/>
    </w:r>
  </w:p>
  <w:p w14:paraId="6B7E113B" w14:textId="77777777" w:rsidR="00F90CE0" w:rsidRDefault="00F90CE0" w:rsidP="00F90CE0">
    <w:pPr>
      <w:pStyle w:val="Header"/>
      <w:ind w:right="360"/>
      <w:rPr>
        <w:rFonts w:cs="David" w:hint="cs"/>
        <w:sz w:val="24"/>
        <w:szCs w:val="24"/>
        <w:rtl/>
      </w:rPr>
    </w:pPr>
    <w:r>
      <w:rPr>
        <w:rFonts w:cs="David" w:hint="cs"/>
        <w:sz w:val="24"/>
        <w:szCs w:val="24"/>
        <w:rtl/>
      </w:rPr>
      <w:t>ועדת הכנסת</w:t>
    </w:r>
  </w:p>
  <w:p w14:paraId="5E680636" w14:textId="77777777" w:rsidR="00F90CE0" w:rsidRDefault="00F90CE0">
    <w:pPr>
      <w:pStyle w:val="Header"/>
      <w:ind w:right="360"/>
      <w:rPr>
        <w:rFonts w:cs="David" w:hint="cs"/>
        <w:sz w:val="24"/>
        <w:szCs w:val="24"/>
        <w:rtl/>
      </w:rPr>
    </w:pPr>
    <w:r>
      <w:rPr>
        <w:rFonts w:cs="David" w:hint="cs"/>
        <w:sz w:val="24"/>
        <w:szCs w:val="24"/>
        <w:rtl/>
      </w:rPr>
      <w:t>18.1.2011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06E1"/>
    <w:multiLevelType w:val="hybridMultilevel"/>
    <w:tmpl w:val="BD6ED2EE"/>
    <w:lvl w:ilvl="0" w:tplc="B1E0570C">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0360932"/>
    <w:multiLevelType w:val="hybridMultilevel"/>
    <w:tmpl w:val="31C252D4"/>
    <w:lvl w:ilvl="0" w:tplc="785253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2052150457">
    <w:abstractNumId w:val="2"/>
  </w:num>
  <w:num w:numId="2" w16cid:durableId="2031837130">
    <w:abstractNumId w:val="0"/>
  </w:num>
  <w:num w:numId="3" w16cid:durableId="59030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5106פרוטוקול_ישיבת_ועדה.doc"/>
    <w:docVar w:name="StartMode" w:val="3"/>
  </w:docVars>
  <w:rsids>
    <w:rsidRoot w:val="00E30A68"/>
    <w:rsid w:val="00552A80"/>
    <w:rsid w:val="00637D52"/>
    <w:rsid w:val="00686285"/>
    <w:rsid w:val="00965806"/>
    <w:rsid w:val="00C60D22"/>
    <w:rsid w:val="00E30A68"/>
    <w:rsid w:val="00F90C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DFFD60C"/>
  <w15:chartTrackingRefBased/>
  <w15:docId w15:val="{184A7334-CD8E-4819-9BF5-E8574B94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90CE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F90CE0"/>
    <w:rPr>
      <w:rFonts w:cs="Miriam"/>
      <w:lang w:bidi="he-IL"/>
    </w:rPr>
  </w:style>
  <w:style w:type="paragraph" w:styleId="Footer">
    <w:name w:val="footer"/>
    <w:basedOn w:val="Normal"/>
    <w:rsid w:val="00F90CE0"/>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4852</Words>
  <Characters>27658</Characters>
  <Application>Microsoft Office Word</Application>
  <DocSecurity>0</DocSecurity>
  <Lines>230</Lines>
  <Paragraphs>64</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