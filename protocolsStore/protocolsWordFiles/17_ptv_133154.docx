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6C3F7" w14:textId="77777777" w:rsidR="0035207C" w:rsidRPr="0035207C" w:rsidRDefault="0035207C" w:rsidP="0035207C">
      <w:pPr>
        <w:pStyle w:val="Heading5"/>
        <w:jc w:val="left"/>
        <w:rPr>
          <w:rFonts w:hint="cs"/>
          <w:b/>
          <w:bCs/>
          <w:rtl/>
        </w:rPr>
      </w:pPr>
      <w:r w:rsidRPr="0035207C">
        <w:rPr>
          <w:b/>
          <w:bCs/>
          <w:rtl/>
        </w:rPr>
        <w:t xml:space="preserve">הכנסת </w:t>
      </w:r>
      <w:r w:rsidRPr="0035207C">
        <w:rPr>
          <w:rFonts w:hint="cs"/>
          <w:b/>
          <w:bCs/>
          <w:rtl/>
        </w:rPr>
        <w:t>השבע-עשרה</w:t>
      </w:r>
      <w:r>
        <w:rPr>
          <w:b/>
          <w:bCs/>
          <w:rtl/>
        </w:rPr>
        <w:tab/>
      </w:r>
      <w:r>
        <w:rPr>
          <w:b/>
          <w:bCs/>
          <w:rtl/>
        </w:rPr>
        <w:tab/>
      </w:r>
      <w:r>
        <w:rPr>
          <w:b/>
          <w:bCs/>
          <w:rtl/>
        </w:rPr>
        <w:tab/>
      </w:r>
      <w:r>
        <w:rPr>
          <w:b/>
          <w:bCs/>
          <w:rtl/>
        </w:rPr>
        <w:tab/>
      </w:r>
      <w:r>
        <w:rPr>
          <w:b/>
          <w:bCs/>
          <w:rtl/>
        </w:rPr>
        <w:tab/>
      </w:r>
      <w:r>
        <w:rPr>
          <w:b/>
          <w:bCs/>
          <w:rtl/>
        </w:rPr>
        <w:tab/>
        <w:t>נוסח לא מתו</w:t>
      </w:r>
      <w:r>
        <w:rPr>
          <w:rFonts w:hint="cs"/>
          <w:b/>
          <w:bCs/>
          <w:rtl/>
        </w:rPr>
        <w:t>קן</w:t>
      </w:r>
    </w:p>
    <w:p w14:paraId="27D8A8CF" w14:textId="77777777" w:rsidR="0035207C" w:rsidRPr="0035207C" w:rsidRDefault="0035207C" w:rsidP="0035207C">
      <w:pPr>
        <w:bidi/>
        <w:rPr>
          <w:rFonts w:cs="David"/>
          <w:b/>
          <w:bCs/>
          <w:rtl/>
        </w:rPr>
      </w:pPr>
      <w:r w:rsidRPr="0035207C">
        <w:rPr>
          <w:rFonts w:cs="David"/>
          <w:b/>
          <w:bCs/>
          <w:rtl/>
        </w:rPr>
        <w:t xml:space="preserve">מושב </w:t>
      </w:r>
      <w:r w:rsidRPr="0035207C">
        <w:rPr>
          <w:rFonts w:cs="David" w:hint="cs"/>
          <w:b/>
          <w:bCs/>
          <w:rtl/>
        </w:rPr>
        <w:t>שני</w:t>
      </w:r>
    </w:p>
    <w:p w14:paraId="3DD0CB04" w14:textId="77777777" w:rsidR="0035207C" w:rsidRPr="0035207C" w:rsidRDefault="0035207C" w:rsidP="0035207C">
      <w:pPr>
        <w:bidi/>
        <w:jc w:val="both"/>
        <w:rPr>
          <w:rFonts w:cs="David"/>
          <w:b/>
          <w:bCs/>
          <w:rtl/>
        </w:rPr>
      </w:pPr>
    </w:p>
    <w:p w14:paraId="0E092CAD" w14:textId="77777777" w:rsidR="0035207C" w:rsidRPr="0035207C" w:rsidRDefault="0035207C" w:rsidP="0035207C">
      <w:pPr>
        <w:bidi/>
        <w:jc w:val="both"/>
        <w:rPr>
          <w:rFonts w:cs="David"/>
          <w:b/>
          <w:bCs/>
          <w:rtl/>
        </w:rPr>
      </w:pPr>
    </w:p>
    <w:p w14:paraId="1103A29F" w14:textId="77777777" w:rsidR="0035207C" w:rsidRPr="0035207C" w:rsidRDefault="0035207C" w:rsidP="0035207C">
      <w:pPr>
        <w:bidi/>
        <w:jc w:val="both"/>
        <w:rPr>
          <w:rFonts w:cs="David"/>
          <w:b/>
          <w:bCs/>
          <w:rtl/>
        </w:rPr>
      </w:pPr>
    </w:p>
    <w:p w14:paraId="538262F6" w14:textId="77777777" w:rsidR="0035207C" w:rsidRPr="0035207C" w:rsidRDefault="0035207C" w:rsidP="0035207C">
      <w:pPr>
        <w:bidi/>
        <w:jc w:val="both"/>
        <w:rPr>
          <w:rFonts w:cs="David"/>
          <w:b/>
          <w:bCs/>
          <w:rtl/>
        </w:rPr>
      </w:pPr>
    </w:p>
    <w:p w14:paraId="4C1B4FDB" w14:textId="77777777" w:rsidR="0035207C" w:rsidRPr="0035207C" w:rsidRDefault="0035207C" w:rsidP="0035207C">
      <w:pPr>
        <w:bidi/>
        <w:jc w:val="center"/>
        <w:rPr>
          <w:rFonts w:cs="David" w:hint="cs"/>
          <w:b/>
          <w:bCs/>
          <w:rtl/>
        </w:rPr>
      </w:pPr>
      <w:r w:rsidRPr="0035207C">
        <w:rPr>
          <w:rFonts w:cs="David"/>
          <w:b/>
          <w:bCs/>
          <w:rtl/>
        </w:rPr>
        <w:t>פרוטוקול מס'</w:t>
      </w:r>
      <w:r w:rsidRPr="0035207C">
        <w:rPr>
          <w:rFonts w:cs="David" w:hint="cs"/>
          <w:b/>
          <w:bCs/>
          <w:rtl/>
        </w:rPr>
        <w:t xml:space="preserve"> 83</w:t>
      </w:r>
    </w:p>
    <w:p w14:paraId="4ED37241" w14:textId="77777777" w:rsidR="0035207C" w:rsidRPr="0035207C" w:rsidRDefault="0035207C" w:rsidP="0035207C">
      <w:pPr>
        <w:bidi/>
        <w:jc w:val="center"/>
        <w:rPr>
          <w:rFonts w:cs="David" w:hint="cs"/>
          <w:b/>
          <w:bCs/>
          <w:rtl/>
        </w:rPr>
      </w:pPr>
      <w:r w:rsidRPr="0035207C">
        <w:rPr>
          <w:rFonts w:cs="David" w:hint="cs"/>
          <w:b/>
          <w:bCs/>
          <w:rtl/>
        </w:rPr>
        <w:t>מישיבת ועדת הכנסת</w:t>
      </w:r>
    </w:p>
    <w:p w14:paraId="20D2FE75" w14:textId="77777777" w:rsidR="0035207C" w:rsidRPr="0035207C" w:rsidRDefault="0035207C" w:rsidP="0035207C">
      <w:pPr>
        <w:pStyle w:val="Heading8"/>
        <w:rPr>
          <w:rFonts w:hint="cs"/>
          <w:rtl/>
        </w:rPr>
      </w:pPr>
      <w:r w:rsidRPr="0035207C">
        <w:rPr>
          <w:rFonts w:hint="cs"/>
          <w:rtl/>
        </w:rPr>
        <w:t>יום שני, י' בשבט התשס"ז (29 בינואר 2007),  שעה 10:00</w:t>
      </w:r>
    </w:p>
    <w:p w14:paraId="597895FC" w14:textId="77777777" w:rsidR="0035207C" w:rsidRPr="0035207C" w:rsidRDefault="0035207C" w:rsidP="0035207C">
      <w:pPr>
        <w:bidi/>
        <w:jc w:val="both"/>
        <w:rPr>
          <w:rFonts w:cs="David"/>
          <w:b/>
          <w:bCs/>
          <w:rtl/>
        </w:rPr>
      </w:pPr>
    </w:p>
    <w:p w14:paraId="021EC954" w14:textId="77777777" w:rsidR="0035207C" w:rsidRPr="0035207C" w:rsidRDefault="0035207C" w:rsidP="0035207C">
      <w:pPr>
        <w:tabs>
          <w:tab w:val="left" w:pos="1221"/>
        </w:tabs>
        <w:bidi/>
        <w:jc w:val="both"/>
        <w:rPr>
          <w:rFonts w:cs="David" w:hint="cs"/>
          <w:b/>
          <w:bCs/>
          <w:rtl/>
        </w:rPr>
      </w:pPr>
      <w:r w:rsidRPr="0035207C">
        <w:rPr>
          <w:rFonts w:cs="David"/>
          <w:b/>
          <w:bCs/>
          <w:u w:val="single"/>
          <w:rtl/>
        </w:rPr>
        <w:t>סדר היום</w:t>
      </w:r>
      <w:r w:rsidRPr="0035207C">
        <w:rPr>
          <w:rFonts w:cs="David"/>
          <w:rtl/>
        </w:rPr>
        <w:t>:</w:t>
      </w:r>
    </w:p>
    <w:p w14:paraId="721E5AC1" w14:textId="77777777" w:rsidR="0035207C" w:rsidRPr="0035207C" w:rsidRDefault="0035207C" w:rsidP="0035207C">
      <w:pPr>
        <w:bidi/>
        <w:jc w:val="both"/>
        <w:rPr>
          <w:rFonts w:cs="David" w:hint="cs"/>
          <w:b/>
          <w:bCs/>
          <w:rtl/>
        </w:rPr>
      </w:pPr>
    </w:p>
    <w:p w14:paraId="118C83A6" w14:textId="77777777" w:rsidR="0035207C" w:rsidRPr="0035207C" w:rsidRDefault="0035207C" w:rsidP="0035207C">
      <w:pPr>
        <w:bidi/>
        <w:jc w:val="both"/>
        <w:rPr>
          <w:rFonts w:cs="David" w:hint="cs"/>
          <w:b/>
          <w:bCs/>
          <w:rtl/>
        </w:rPr>
      </w:pPr>
      <w:r w:rsidRPr="0035207C">
        <w:rPr>
          <w:rFonts w:cs="David" w:hint="cs"/>
          <w:b/>
          <w:bCs/>
          <w:rtl/>
        </w:rPr>
        <w:t>א. קביעת מסגרת הדיון להצעות להביע אי אמון בממשלה</w:t>
      </w:r>
    </w:p>
    <w:p w14:paraId="56A32024" w14:textId="77777777" w:rsidR="0035207C" w:rsidRPr="0035207C" w:rsidRDefault="0035207C" w:rsidP="0035207C">
      <w:pPr>
        <w:bidi/>
        <w:jc w:val="both"/>
        <w:rPr>
          <w:rFonts w:cs="David" w:hint="cs"/>
          <w:b/>
          <w:bCs/>
          <w:rtl/>
        </w:rPr>
      </w:pPr>
      <w:r w:rsidRPr="0035207C">
        <w:rPr>
          <w:rFonts w:cs="David" w:hint="cs"/>
          <w:b/>
          <w:bCs/>
          <w:rtl/>
        </w:rPr>
        <w:t>ב. קביעת מסגרת הדיון להודעת הממשלה על צירופו של חבר הכנסת ראלב מג'אדלה לשר נוסף בממשלה.</w:t>
      </w:r>
    </w:p>
    <w:p w14:paraId="4B14DEB1" w14:textId="77777777" w:rsidR="0035207C" w:rsidRPr="0035207C" w:rsidRDefault="0035207C" w:rsidP="0035207C">
      <w:pPr>
        <w:bidi/>
        <w:jc w:val="both"/>
        <w:rPr>
          <w:rFonts w:cs="David" w:hint="cs"/>
          <w:b/>
          <w:bCs/>
          <w:rtl/>
        </w:rPr>
      </w:pPr>
      <w:r w:rsidRPr="0035207C">
        <w:rPr>
          <w:rFonts w:cs="David" w:hint="cs"/>
          <w:b/>
          <w:bCs/>
          <w:rtl/>
        </w:rPr>
        <w:t>ג. בקשות חברי-הכנסת להקדמת הדיון בהצעות החוק הבאות, לפני הקריאה הטרומית:</w:t>
      </w:r>
    </w:p>
    <w:p w14:paraId="7AB00F6D" w14:textId="77777777" w:rsidR="0035207C" w:rsidRPr="0035207C" w:rsidRDefault="0035207C" w:rsidP="0035207C">
      <w:pPr>
        <w:numPr>
          <w:ilvl w:val="0"/>
          <w:numId w:val="1"/>
        </w:numPr>
        <w:bidi/>
        <w:ind w:right="0"/>
        <w:jc w:val="both"/>
        <w:rPr>
          <w:rFonts w:cs="David" w:hint="cs"/>
          <w:b/>
          <w:bCs/>
          <w:rtl/>
        </w:rPr>
      </w:pPr>
      <w:r w:rsidRPr="0035207C">
        <w:rPr>
          <w:rFonts w:cs="David" w:hint="cs"/>
          <w:b/>
          <w:bCs/>
          <w:rtl/>
        </w:rPr>
        <w:t>הצעת חוק סיוע לשדרות וליישובי הנגב המערבי (הוראת שעה), התשס"ז-2007 פ/17/2012, פניית חברי-הכנסת שי חרמש וסטש מיסז'ניקוב</w:t>
      </w:r>
    </w:p>
    <w:p w14:paraId="4F4CD4B7" w14:textId="77777777" w:rsidR="0035207C" w:rsidRPr="0035207C" w:rsidRDefault="0035207C" w:rsidP="0035207C">
      <w:pPr>
        <w:numPr>
          <w:ilvl w:val="0"/>
          <w:numId w:val="1"/>
        </w:numPr>
        <w:bidi/>
        <w:ind w:right="0"/>
        <w:jc w:val="both"/>
        <w:rPr>
          <w:rFonts w:cs="David" w:hint="cs"/>
          <w:b/>
          <w:bCs/>
        </w:rPr>
      </w:pPr>
      <w:r w:rsidRPr="0035207C">
        <w:rPr>
          <w:rFonts w:cs="David" w:hint="cs"/>
          <w:b/>
          <w:bCs/>
          <w:rtl/>
        </w:rPr>
        <w:t>הצעת חוק מיגון ישובי עוטף עזה, התשס"ז-2007 פ/17/2015, הצעת חבר-הכנסת שי חרמש</w:t>
      </w:r>
    </w:p>
    <w:p w14:paraId="51893DBB" w14:textId="77777777" w:rsidR="0035207C" w:rsidRPr="0035207C" w:rsidRDefault="0035207C" w:rsidP="0035207C">
      <w:pPr>
        <w:bidi/>
        <w:jc w:val="both"/>
        <w:rPr>
          <w:rFonts w:cs="David" w:hint="cs"/>
          <w:b/>
          <w:bCs/>
          <w:rtl/>
        </w:rPr>
      </w:pPr>
      <w:r w:rsidRPr="0035207C">
        <w:rPr>
          <w:rFonts w:cs="David" w:hint="cs"/>
          <w:b/>
          <w:bCs/>
          <w:rtl/>
        </w:rPr>
        <w:t>ד. נוהל לפי סעיף 20ג לחוק יסוד:נשיא המדינה</w:t>
      </w:r>
    </w:p>
    <w:p w14:paraId="19121331" w14:textId="77777777" w:rsidR="0035207C" w:rsidRPr="0035207C" w:rsidRDefault="0035207C" w:rsidP="0035207C">
      <w:pPr>
        <w:bidi/>
        <w:jc w:val="both"/>
        <w:rPr>
          <w:rFonts w:cs="David"/>
          <w:rtl/>
        </w:rPr>
      </w:pPr>
    </w:p>
    <w:p w14:paraId="6576F3A0" w14:textId="77777777" w:rsidR="0035207C" w:rsidRPr="0035207C" w:rsidRDefault="0035207C" w:rsidP="0035207C">
      <w:pPr>
        <w:bidi/>
        <w:jc w:val="both"/>
        <w:rPr>
          <w:rFonts w:cs="David"/>
          <w:b/>
          <w:bCs/>
          <w:u w:val="single"/>
          <w:rtl/>
        </w:rPr>
      </w:pPr>
      <w:r w:rsidRPr="0035207C">
        <w:rPr>
          <w:rFonts w:cs="David"/>
          <w:b/>
          <w:bCs/>
          <w:u w:val="single"/>
          <w:rtl/>
        </w:rPr>
        <w:t>נכחו</w:t>
      </w:r>
      <w:r w:rsidRPr="0035207C">
        <w:rPr>
          <w:rFonts w:cs="David"/>
          <w:rtl/>
        </w:rPr>
        <w:t>:</w:t>
      </w:r>
    </w:p>
    <w:p w14:paraId="1F6D1D24" w14:textId="77777777" w:rsidR="0035207C" w:rsidRPr="0035207C" w:rsidRDefault="0035207C" w:rsidP="0035207C">
      <w:pPr>
        <w:bidi/>
        <w:jc w:val="both"/>
        <w:rPr>
          <w:rFonts w:cs="David"/>
          <w:rtl/>
        </w:rPr>
      </w:pPr>
    </w:p>
    <w:p w14:paraId="3803A3A7" w14:textId="77777777" w:rsidR="0035207C" w:rsidRPr="0035207C" w:rsidRDefault="0035207C" w:rsidP="0035207C">
      <w:pPr>
        <w:tabs>
          <w:tab w:val="left" w:pos="1788"/>
        </w:tabs>
        <w:bidi/>
        <w:jc w:val="both"/>
        <w:rPr>
          <w:rFonts w:cs="David"/>
          <w:rtl/>
        </w:rPr>
      </w:pPr>
      <w:r w:rsidRPr="0035207C">
        <w:rPr>
          <w:rFonts w:cs="David"/>
          <w:b/>
          <w:bCs/>
          <w:u w:val="single"/>
          <w:rtl/>
        </w:rPr>
        <w:t>חברי הוועדה</w:t>
      </w:r>
      <w:r w:rsidRPr="0035207C">
        <w:rPr>
          <w:rFonts w:cs="David"/>
          <w:rtl/>
        </w:rPr>
        <w:t>:</w:t>
      </w:r>
    </w:p>
    <w:p w14:paraId="7EAA12A2" w14:textId="77777777" w:rsidR="0035207C" w:rsidRPr="0035207C" w:rsidRDefault="0035207C" w:rsidP="0035207C">
      <w:pPr>
        <w:bidi/>
        <w:jc w:val="both"/>
        <w:rPr>
          <w:rFonts w:cs="David"/>
          <w:rtl/>
        </w:rPr>
      </w:pPr>
    </w:p>
    <w:p w14:paraId="5D99D04E" w14:textId="77777777" w:rsidR="0035207C" w:rsidRPr="0035207C" w:rsidRDefault="0035207C" w:rsidP="0035207C">
      <w:pPr>
        <w:bidi/>
        <w:jc w:val="both"/>
        <w:rPr>
          <w:rFonts w:cs="David" w:hint="cs"/>
          <w:rtl/>
        </w:rPr>
      </w:pPr>
      <w:r w:rsidRPr="0035207C">
        <w:rPr>
          <w:rFonts w:cs="David" w:hint="cs"/>
          <w:rtl/>
        </w:rPr>
        <w:t>אביגדור יצחקי - היו"ר</w:t>
      </w:r>
    </w:p>
    <w:p w14:paraId="70D91920" w14:textId="77777777" w:rsidR="0035207C" w:rsidRPr="0035207C" w:rsidRDefault="0035207C" w:rsidP="0035207C">
      <w:pPr>
        <w:bidi/>
        <w:jc w:val="both"/>
        <w:rPr>
          <w:rFonts w:cs="David" w:hint="cs"/>
          <w:rtl/>
        </w:rPr>
      </w:pPr>
      <w:r w:rsidRPr="0035207C">
        <w:rPr>
          <w:rFonts w:cs="David" w:hint="cs"/>
          <w:rtl/>
        </w:rPr>
        <w:t>דוד אזולאי</w:t>
      </w:r>
    </w:p>
    <w:p w14:paraId="53A5C3D4" w14:textId="77777777" w:rsidR="0035207C" w:rsidRPr="0035207C" w:rsidRDefault="0035207C" w:rsidP="0035207C">
      <w:pPr>
        <w:bidi/>
        <w:jc w:val="both"/>
        <w:rPr>
          <w:rFonts w:cs="David" w:hint="cs"/>
          <w:rtl/>
        </w:rPr>
      </w:pPr>
      <w:r w:rsidRPr="0035207C">
        <w:rPr>
          <w:rFonts w:cs="David" w:hint="cs"/>
          <w:rtl/>
        </w:rPr>
        <w:t>מיכאל איתן</w:t>
      </w:r>
    </w:p>
    <w:p w14:paraId="195688BD" w14:textId="77777777" w:rsidR="0035207C" w:rsidRPr="0035207C" w:rsidRDefault="0035207C" w:rsidP="0035207C">
      <w:pPr>
        <w:bidi/>
        <w:jc w:val="both"/>
        <w:rPr>
          <w:rFonts w:cs="David" w:hint="cs"/>
          <w:rtl/>
        </w:rPr>
      </w:pPr>
      <w:r w:rsidRPr="0035207C">
        <w:rPr>
          <w:rFonts w:cs="David" w:hint="cs"/>
          <w:rtl/>
        </w:rPr>
        <w:t>מוחמד ברכה</w:t>
      </w:r>
    </w:p>
    <w:p w14:paraId="27C883A4" w14:textId="77777777" w:rsidR="0035207C" w:rsidRPr="0035207C" w:rsidRDefault="0035207C" w:rsidP="0035207C">
      <w:pPr>
        <w:bidi/>
        <w:jc w:val="both"/>
        <w:rPr>
          <w:rFonts w:cs="David" w:hint="cs"/>
          <w:rtl/>
        </w:rPr>
      </w:pPr>
      <w:r w:rsidRPr="0035207C">
        <w:rPr>
          <w:rFonts w:cs="David" w:hint="cs"/>
          <w:rtl/>
        </w:rPr>
        <w:t>זהבה גלאון</w:t>
      </w:r>
    </w:p>
    <w:p w14:paraId="526F0145" w14:textId="77777777" w:rsidR="0035207C" w:rsidRPr="0035207C" w:rsidRDefault="0035207C" w:rsidP="0035207C">
      <w:pPr>
        <w:bidi/>
        <w:jc w:val="both"/>
        <w:rPr>
          <w:rFonts w:cs="David" w:hint="cs"/>
          <w:rtl/>
        </w:rPr>
      </w:pPr>
      <w:r w:rsidRPr="0035207C">
        <w:rPr>
          <w:rFonts w:cs="David" w:hint="cs"/>
          <w:rtl/>
        </w:rPr>
        <w:t>אליהו גבאי</w:t>
      </w:r>
    </w:p>
    <w:p w14:paraId="079093FA" w14:textId="77777777" w:rsidR="0035207C" w:rsidRPr="0035207C" w:rsidRDefault="0035207C" w:rsidP="0035207C">
      <w:pPr>
        <w:bidi/>
        <w:jc w:val="both"/>
        <w:rPr>
          <w:rFonts w:cs="David" w:hint="cs"/>
          <w:rtl/>
        </w:rPr>
      </w:pPr>
      <w:r w:rsidRPr="0035207C">
        <w:rPr>
          <w:rFonts w:cs="David" w:hint="cs"/>
          <w:rtl/>
        </w:rPr>
        <w:t>יצחק גלנטי</w:t>
      </w:r>
    </w:p>
    <w:p w14:paraId="5089A47A" w14:textId="77777777" w:rsidR="0035207C" w:rsidRPr="0035207C" w:rsidRDefault="0035207C" w:rsidP="0035207C">
      <w:pPr>
        <w:bidi/>
        <w:jc w:val="both"/>
        <w:rPr>
          <w:rFonts w:cs="David" w:hint="cs"/>
          <w:rtl/>
        </w:rPr>
      </w:pPr>
      <w:r w:rsidRPr="0035207C">
        <w:rPr>
          <w:rFonts w:cs="David" w:hint="cs"/>
          <w:rtl/>
        </w:rPr>
        <w:t>צבי הנדל</w:t>
      </w:r>
    </w:p>
    <w:p w14:paraId="4B77C12C" w14:textId="77777777" w:rsidR="0035207C" w:rsidRPr="0035207C" w:rsidRDefault="0035207C" w:rsidP="0035207C">
      <w:pPr>
        <w:bidi/>
        <w:jc w:val="both"/>
        <w:rPr>
          <w:rFonts w:cs="David" w:hint="cs"/>
          <w:rtl/>
        </w:rPr>
      </w:pPr>
      <w:r w:rsidRPr="0035207C">
        <w:rPr>
          <w:rFonts w:cs="David" w:hint="cs"/>
          <w:rtl/>
        </w:rPr>
        <w:t>מגלי והבה</w:t>
      </w:r>
    </w:p>
    <w:p w14:paraId="4C3AA18E" w14:textId="77777777" w:rsidR="0035207C" w:rsidRPr="0035207C" w:rsidRDefault="0035207C" w:rsidP="0035207C">
      <w:pPr>
        <w:bidi/>
        <w:jc w:val="both"/>
        <w:rPr>
          <w:rFonts w:cs="David" w:hint="cs"/>
          <w:rtl/>
        </w:rPr>
      </w:pPr>
      <w:r w:rsidRPr="0035207C">
        <w:rPr>
          <w:rFonts w:cs="David" w:hint="cs"/>
          <w:rtl/>
        </w:rPr>
        <w:t xml:space="preserve">נסים זאב </w:t>
      </w:r>
    </w:p>
    <w:p w14:paraId="0054A5FF" w14:textId="77777777" w:rsidR="0035207C" w:rsidRPr="0035207C" w:rsidRDefault="0035207C" w:rsidP="0035207C">
      <w:pPr>
        <w:bidi/>
        <w:jc w:val="both"/>
        <w:rPr>
          <w:rFonts w:cs="David" w:hint="cs"/>
          <w:rtl/>
        </w:rPr>
      </w:pPr>
      <w:r w:rsidRPr="0035207C">
        <w:rPr>
          <w:rFonts w:cs="David" w:hint="cs"/>
          <w:rtl/>
        </w:rPr>
        <w:t>נאדיה חילו</w:t>
      </w:r>
    </w:p>
    <w:p w14:paraId="4A70E035" w14:textId="77777777" w:rsidR="0035207C" w:rsidRPr="0035207C" w:rsidRDefault="0035207C" w:rsidP="0035207C">
      <w:pPr>
        <w:bidi/>
        <w:jc w:val="both"/>
        <w:rPr>
          <w:rFonts w:cs="David" w:hint="cs"/>
          <w:rtl/>
        </w:rPr>
      </w:pPr>
      <w:smartTag w:uri="urn:schemas-microsoft-com:office:smarttags" w:element="PersonName">
        <w:r w:rsidRPr="0035207C">
          <w:rPr>
            <w:rFonts w:cs="David" w:hint="cs"/>
            <w:rtl/>
          </w:rPr>
          <w:t>דב חנין</w:t>
        </w:r>
      </w:smartTag>
    </w:p>
    <w:p w14:paraId="6756306A" w14:textId="77777777" w:rsidR="0035207C" w:rsidRPr="0035207C" w:rsidRDefault="0035207C" w:rsidP="0035207C">
      <w:pPr>
        <w:bidi/>
        <w:jc w:val="both"/>
        <w:rPr>
          <w:rFonts w:cs="David" w:hint="cs"/>
          <w:rtl/>
        </w:rPr>
      </w:pPr>
      <w:r w:rsidRPr="0035207C">
        <w:rPr>
          <w:rFonts w:cs="David" w:hint="cs"/>
          <w:rtl/>
        </w:rPr>
        <w:t>יואל חסון</w:t>
      </w:r>
    </w:p>
    <w:p w14:paraId="708C2E98" w14:textId="77777777" w:rsidR="0035207C" w:rsidRPr="0035207C" w:rsidRDefault="0035207C" w:rsidP="0035207C">
      <w:pPr>
        <w:bidi/>
        <w:jc w:val="both"/>
        <w:rPr>
          <w:rFonts w:cs="David" w:hint="cs"/>
          <w:rtl/>
        </w:rPr>
      </w:pPr>
      <w:r w:rsidRPr="0035207C">
        <w:rPr>
          <w:rFonts w:cs="David" w:hint="cs"/>
          <w:rtl/>
        </w:rPr>
        <w:t>שי חרמש</w:t>
      </w:r>
    </w:p>
    <w:p w14:paraId="4CE46020" w14:textId="77777777" w:rsidR="0035207C" w:rsidRPr="0035207C" w:rsidRDefault="0035207C" w:rsidP="0035207C">
      <w:pPr>
        <w:bidi/>
        <w:jc w:val="both"/>
        <w:rPr>
          <w:rFonts w:cs="David" w:hint="cs"/>
          <w:rtl/>
        </w:rPr>
      </w:pPr>
      <w:r w:rsidRPr="0035207C">
        <w:rPr>
          <w:rFonts w:cs="David" w:hint="cs"/>
          <w:rtl/>
        </w:rPr>
        <w:t>אחמד טיבי</w:t>
      </w:r>
    </w:p>
    <w:p w14:paraId="70487C78" w14:textId="77777777" w:rsidR="0035207C" w:rsidRPr="0035207C" w:rsidRDefault="0035207C" w:rsidP="0035207C">
      <w:pPr>
        <w:bidi/>
        <w:jc w:val="both"/>
        <w:rPr>
          <w:rFonts w:cs="David" w:hint="cs"/>
          <w:rtl/>
        </w:rPr>
      </w:pPr>
      <w:r w:rsidRPr="0035207C">
        <w:rPr>
          <w:rFonts w:cs="David" w:hint="cs"/>
          <w:rtl/>
        </w:rPr>
        <w:t>שלי יחימוביץ</w:t>
      </w:r>
    </w:p>
    <w:p w14:paraId="27DC076C" w14:textId="77777777" w:rsidR="0035207C" w:rsidRPr="0035207C" w:rsidRDefault="0035207C" w:rsidP="0035207C">
      <w:pPr>
        <w:bidi/>
        <w:jc w:val="both"/>
        <w:rPr>
          <w:rFonts w:cs="David" w:hint="cs"/>
          <w:rtl/>
        </w:rPr>
      </w:pPr>
      <w:r w:rsidRPr="0035207C">
        <w:rPr>
          <w:rFonts w:cs="David" w:hint="cs"/>
          <w:rtl/>
        </w:rPr>
        <w:t>לימור לבנת</w:t>
      </w:r>
    </w:p>
    <w:p w14:paraId="3F158F94" w14:textId="77777777" w:rsidR="0035207C" w:rsidRPr="0035207C" w:rsidRDefault="0035207C" w:rsidP="0035207C">
      <w:pPr>
        <w:bidi/>
        <w:jc w:val="both"/>
        <w:rPr>
          <w:rFonts w:cs="David" w:hint="cs"/>
          <w:rtl/>
        </w:rPr>
      </w:pPr>
      <w:r w:rsidRPr="0035207C">
        <w:rPr>
          <w:rFonts w:cs="David" w:hint="cs"/>
          <w:rtl/>
        </w:rPr>
        <w:t>יעקב מרגי</w:t>
      </w:r>
    </w:p>
    <w:p w14:paraId="3931F656" w14:textId="77777777" w:rsidR="0035207C" w:rsidRPr="0035207C" w:rsidRDefault="0035207C" w:rsidP="0035207C">
      <w:pPr>
        <w:bidi/>
        <w:jc w:val="both"/>
        <w:rPr>
          <w:rFonts w:cs="David" w:hint="cs"/>
          <w:rtl/>
        </w:rPr>
      </w:pPr>
      <w:r w:rsidRPr="0035207C">
        <w:rPr>
          <w:rFonts w:cs="David" w:hint="cs"/>
          <w:rtl/>
        </w:rPr>
        <w:t>יורם מרציאנו</w:t>
      </w:r>
    </w:p>
    <w:p w14:paraId="4CC4055A" w14:textId="77777777" w:rsidR="0035207C" w:rsidRPr="0035207C" w:rsidRDefault="0035207C" w:rsidP="0035207C">
      <w:pPr>
        <w:bidi/>
        <w:jc w:val="both"/>
        <w:rPr>
          <w:rFonts w:cs="David" w:hint="cs"/>
          <w:rtl/>
        </w:rPr>
      </w:pPr>
      <w:r w:rsidRPr="0035207C">
        <w:rPr>
          <w:rFonts w:cs="David" w:hint="cs"/>
          <w:rtl/>
        </w:rPr>
        <w:t>גדעון סער</w:t>
      </w:r>
    </w:p>
    <w:p w14:paraId="170E2BCF" w14:textId="77777777" w:rsidR="0035207C" w:rsidRPr="0035207C" w:rsidRDefault="0035207C" w:rsidP="0035207C">
      <w:pPr>
        <w:bidi/>
        <w:jc w:val="both"/>
        <w:rPr>
          <w:rFonts w:cs="David" w:hint="cs"/>
          <w:rtl/>
        </w:rPr>
      </w:pPr>
      <w:r w:rsidRPr="0035207C">
        <w:rPr>
          <w:rFonts w:cs="David" w:hint="cs"/>
          <w:rtl/>
        </w:rPr>
        <w:t>דוד רותם</w:t>
      </w:r>
    </w:p>
    <w:p w14:paraId="15B35D13" w14:textId="77777777" w:rsidR="0035207C" w:rsidRPr="0035207C" w:rsidRDefault="0035207C" w:rsidP="0035207C">
      <w:pPr>
        <w:bidi/>
        <w:jc w:val="both"/>
        <w:rPr>
          <w:rFonts w:cs="David" w:hint="cs"/>
          <w:rtl/>
        </w:rPr>
      </w:pPr>
      <w:r w:rsidRPr="0035207C">
        <w:rPr>
          <w:rFonts w:cs="David" w:hint="cs"/>
          <w:rtl/>
        </w:rPr>
        <w:t xml:space="preserve">ליה שמטוב </w:t>
      </w:r>
    </w:p>
    <w:p w14:paraId="1D065036" w14:textId="77777777" w:rsidR="0035207C" w:rsidRPr="0035207C" w:rsidRDefault="0035207C" w:rsidP="0035207C">
      <w:pPr>
        <w:bidi/>
        <w:jc w:val="both"/>
        <w:rPr>
          <w:rFonts w:cs="David" w:hint="cs"/>
          <w:rtl/>
        </w:rPr>
      </w:pPr>
      <w:r w:rsidRPr="0035207C">
        <w:rPr>
          <w:rFonts w:cs="David" w:hint="cs"/>
          <w:rtl/>
        </w:rPr>
        <w:t>משה שרוני</w:t>
      </w:r>
    </w:p>
    <w:p w14:paraId="163FE4D6" w14:textId="77777777" w:rsidR="0035207C" w:rsidRPr="0035207C" w:rsidRDefault="0035207C" w:rsidP="0035207C">
      <w:pPr>
        <w:bidi/>
        <w:jc w:val="both"/>
        <w:rPr>
          <w:rFonts w:cs="David" w:hint="cs"/>
          <w:rtl/>
        </w:rPr>
      </w:pPr>
      <w:r w:rsidRPr="0035207C">
        <w:rPr>
          <w:rFonts w:cs="David" w:hint="cs"/>
          <w:rtl/>
        </w:rPr>
        <w:t>רונית תירוש</w:t>
      </w:r>
    </w:p>
    <w:p w14:paraId="2C3AA894" w14:textId="77777777" w:rsidR="0035207C" w:rsidRPr="0035207C" w:rsidRDefault="0035207C" w:rsidP="0035207C">
      <w:pPr>
        <w:bidi/>
        <w:jc w:val="both"/>
        <w:rPr>
          <w:rFonts w:cs="David" w:hint="cs"/>
          <w:rtl/>
        </w:rPr>
      </w:pPr>
    </w:p>
    <w:p w14:paraId="61621081" w14:textId="77777777" w:rsidR="0035207C" w:rsidRPr="0035207C" w:rsidRDefault="0035207C" w:rsidP="0035207C">
      <w:pPr>
        <w:tabs>
          <w:tab w:val="left" w:pos="1788"/>
          <w:tab w:val="left" w:pos="3631"/>
        </w:tabs>
        <w:bidi/>
        <w:jc w:val="both"/>
        <w:rPr>
          <w:rFonts w:cs="David" w:hint="cs"/>
          <w:rtl/>
        </w:rPr>
      </w:pPr>
      <w:r w:rsidRPr="0035207C">
        <w:rPr>
          <w:rFonts w:cs="David"/>
          <w:b/>
          <w:bCs/>
          <w:u w:val="single"/>
          <w:rtl/>
        </w:rPr>
        <w:t>מוזמנים</w:t>
      </w:r>
      <w:r w:rsidRPr="0035207C">
        <w:rPr>
          <w:rFonts w:cs="David"/>
          <w:rtl/>
        </w:rPr>
        <w:t>:</w:t>
      </w:r>
    </w:p>
    <w:p w14:paraId="0A1FFD6F" w14:textId="77777777" w:rsidR="0035207C" w:rsidRPr="0035207C" w:rsidRDefault="0035207C" w:rsidP="0035207C">
      <w:pPr>
        <w:bidi/>
        <w:jc w:val="both"/>
        <w:rPr>
          <w:rFonts w:cs="David"/>
          <w:rtl/>
        </w:rPr>
      </w:pPr>
    </w:p>
    <w:p w14:paraId="084A3344" w14:textId="77777777" w:rsidR="0035207C" w:rsidRPr="0035207C" w:rsidRDefault="0035207C" w:rsidP="0035207C">
      <w:pPr>
        <w:bidi/>
        <w:jc w:val="both"/>
        <w:rPr>
          <w:rFonts w:cs="David" w:hint="cs"/>
          <w:rtl/>
        </w:rPr>
      </w:pPr>
      <w:r w:rsidRPr="0035207C">
        <w:rPr>
          <w:rFonts w:cs="David" w:hint="cs"/>
          <w:rtl/>
        </w:rPr>
        <w:t xml:space="preserve">אריה האן </w:t>
      </w:r>
      <w:r w:rsidRPr="0035207C">
        <w:rPr>
          <w:rFonts w:cs="David" w:hint="cs"/>
          <w:rtl/>
        </w:rPr>
        <w:tab/>
      </w:r>
      <w:r w:rsidRPr="0035207C">
        <w:rPr>
          <w:rFonts w:cs="David" w:hint="cs"/>
          <w:rtl/>
        </w:rPr>
        <w:tab/>
      </w:r>
      <w:r w:rsidRPr="0035207C">
        <w:rPr>
          <w:rFonts w:cs="David"/>
          <w:rtl/>
        </w:rPr>
        <w:t>–</w:t>
      </w:r>
      <w:r w:rsidRPr="0035207C">
        <w:rPr>
          <w:rFonts w:cs="David" w:hint="cs"/>
          <w:rtl/>
        </w:rPr>
        <w:t xml:space="preserve"> מזכיר הכנסת</w:t>
      </w:r>
    </w:p>
    <w:p w14:paraId="219D6410" w14:textId="77777777" w:rsidR="0035207C" w:rsidRPr="0035207C" w:rsidRDefault="0035207C" w:rsidP="0035207C">
      <w:pPr>
        <w:bidi/>
        <w:jc w:val="both"/>
        <w:rPr>
          <w:rFonts w:cs="David" w:hint="cs"/>
          <w:rtl/>
        </w:rPr>
      </w:pPr>
      <w:r w:rsidRPr="0035207C">
        <w:rPr>
          <w:rFonts w:cs="David" w:hint="cs"/>
          <w:rtl/>
        </w:rPr>
        <w:t>ירדנה מלר-הורוביץ</w:t>
      </w:r>
      <w:r w:rsidRPr="0035207C">
        <w:rPr>
          <w:rFonts w:cs="David" w:hint="cs"/>
          <w:rtl/>
        </w:rPr>
        <w:tab/>
        <w:t>- סגנית מזכיר הכנסת</w:t>
      </w:r>
    </w:p>
    <w:p w14:paraId="2E1481AC" w14:textId="77777777" w:rsidR="0035207C" w:rsidRPr="0035207C" w:rsidRDefault="0035207C" w:rsidP="0035207C">
      <w:pPr>
        <w:bidi/>
        <w:jc w:val="both"/>
        <w:rPr>
          <w:rFonts w:cs="David" w:hint="cs"/>
          <w:rtl/>
        </w:rPr>
      </w:pPr>
      <w:r w:rsidRPr="0035207C">
        <w:rPr>
          <w:rFonts w:cs="David" w:hint="cs"/>
          <w:rtl/>
        </w:rPr>
        <w:t>נאזם באדר</w:t>
      </w:r>
      <w:r w:rsidRPr="0035207C">
        <w:rPr>
          <w:rFonts w:cs="David" w:hint="cs"/>
          <w:rtl/>
        </w:rPr>
        <w:tab/>
      </w:r>
      <w:r w:rsidRPr="0035207C">
        <w:rPr>
          <w:rFonts w:cs="David" w:hint="cs"/>
          <w:rtl/>
        </w:rPr>
        <w:tab/>
        <w:t>- סגן מזכיר הכנסת</w:t>
      </w:r>
    </w:p>
    <w:p w14:paraId="63BF5E60" w14:textId="77777777" w:rsidR="0035207C" w:rsidRPr="0035207C" w:rsidRDefault="0035207C" w:rsidP="0035207C">
      <w:pPr>
        <w:bidi/>
        <w:jc w:val="both"/>
        <w:rPr>
          <w:rFonts w:cs="David"/>
          <w:rtl/>
        </w:rPr>
      </w:pPr>
    </w:p>
    <w:p w14:paraId="3F94803C" w14:textId="77777777" w:rsidR="0035207C" w:rsidRPr="0035207C" w:rsidRDefault="0035207C" w:rsidP="0035207C">
      <w:pPr>
        <w:tabs>
          <w:tab w:val="left" w:pos="1930"/>
        </w:tabs>
        <w:bidi/>
        <w:jc w:val="both"/>
        <w:rPr>
          <w:rFonts w:cs="David" w:hint="cs"/>
          <w:rtl/>
        </w:rPr>
      </w:pPr>
      <w:r w:rsidRPr="0035207C">
        <w:rPr>
          <w:rFonts w:cs="David"/>
          <w:b/>
          <w:bCs/>
          <w:u w:val="single"/>
          <w:rtl/>
        </w:rPr>
        <w:t>י</w:t>
      </w:r>
      <w:r w:rsidRPr="0035207C">
        <w:rPr>
          <w:rFonts w:cs="David" w:hint="cs"/>
          <w:b/>
          <w:bCs/>
          <w:u w:val="single"/>
          <w:rtl/>
        </w:rPr>
        <w:t>יעוץ משפטי</w:t>
      </w:r>
      <w:r w:rsidRPr="0035207C">
        <w:rPr>
          <w:rFonts w:cs="David"/>
          <w:b/>
          <w:bCs/>
          <w:u w:val="single"/>
          <w:rtl/>
        </w:rPr>
        <w:t>:</w:t>
      </w:r>
      <w:r w:rsidRPr="0035207C">
        <w:rPr>
          <w:rFonts w:cs="David" w:hint="cs"/>
          <w:rtl/>
        </w:rPr>
        <w:tab/>
      </w:r>
    </w:p>
    <w:p w14:paraId="3F086533" w14:textId="77777777" w:rsidR="0035207C" w:rsidRPr="0035207C" w:rsidRDefault="0035207C" w:rsidP="0035207C">
      <w:pPr>
        <w:bidi/>
        <w:jc w:val="both"/>
        <w:rPr>
          <w:rFonts w:cs="David" w:hint="cs"/>
          <w:rtl/>
        </w:rPr>
      </w:pPr>
    </w:p>
    <w:p w14:paraId="401F227B" w14:textId="77777777" w:rsidR="0035207C" w:rsidRPr="0035207C" w:rsidRDefault="0035207C" w:rsidP="0035207C">
      <w:pPr>
        <w:bidi/>
        <w:jc w:val="both"/>
        <w:rPr>
          <w:rFonts w:cs="David" w:hint="cs"/>
          <w:rtl/>
        </w:rPr>
      </w:pPr>
      <w:r w:rsidRPr="0035207C">
        <w:rPr>
          <w:rFonts w:cs="David" w:hint="cs"/>
          <w:rtl/>
        </w:rPr>
        <w:t>ארבל אסטרחן</w:t>
      </w:r>
    </w:p>
    <w:p w14:paraId="057A9111" w14:textId="77777777" w:rsidR="0035207C" w:rsidRPr="0035207C" w:rsidRDefault="0035207C" w:rsidP="0035207C">
      <w:pPr>
        <w:bidi/>
        <w:jc w:val="both"/>
        <w:rPr>
          <w:rFonts w:cs="David" w:hint="cs"/>
          <w:rtl/>
        </w:rPr>
      </w:pPr>
    </w:p>
    <w:p w14:paraId="4A1BFE7C" w14:textId="77777777" w:rsidR="0035207C" w:rsidRPr="0035207C" w:rsidRDefault="0035207C" w:rsidP="0035207C">
      <w:pPr>
        <w:tabs>
          <w:tab w:val="left" w:pos="1930"/>
        </w:tabs>
        <w:bidi/>
        <w:jc w:val="both"/>
        <w:rPr>
          <w:rFonts w:cs="David" w:hint="cs"/>
          <w:rtl/>
        </w:rPr>
      </w:pPr>
      <w:r w:rsidRPr="0035207C">
        <w:rPr>
          <w:rFonts w:cs="David"/>
          <w:b/>
          <w:bCs/>
          <w:u w:val="single"/>
          <w:rtl/>
        </w:rPr>
        <w:t>מנהלת הוועדה</w:t>
      </w:r>
      <w:r w:rsidRPr="0035207C">
        <w:rPr>
          <w:rFonts w:cs="David"/>
          <w:rtl/>
        </w:rPr>
        <w:t>:</w:t>
      </w:r>
    </w:p>
    <w:p w14:paraId="2EFEB590" w14:textId="77777777" w:rsidR="0035207C" w:rsidRPr="0035207C" w:rsidRDefault="0035207C" w:rsidP="0035207C">
      <w:pPr>
        <w:tabs>
          <w:tab w:val="left" w:pos="1930"/>
        </w:tabs>
        <w:bidi/>
        <w:jc w:val="both"/>
        <w:rPr>
          <w:rFonts w:cs="David" w:hint="cs"/>
          <w:rtl/>
        </w:rPr>
      </w:pPr>
    </w:p>
    <w:p w14:paraId="7C8818F8" w14:textId="77777777" w:rsidR="0035207C" w:rsidRPr="0035207C" w:rsidRDefault="0035207C" w:rsidP="0035207C">
      <w:pPr>
        <w:tabs>
          <w:tab w:val="left" w:pos="1930"/>
        </w:tabs>
        <w:bidi/>
        <w:jc w:val="both"/>
        <w:rPr>
          <w:rFonts w:cs="David" w:hint="cs"/>
          <w:b/>
          <w:bCs/>
          <w:rtl/>
        </w:rPr>
      </w:pPr>
      <w:r w:rsidRPr="0035207C">
        <w:rPr>
          <w:rFonts w:cs="David" w:hint="cs"/>
          <w:rtl/>
        </w:rPr>
        <w:t>אתי בן-יוסף</w:t>
      </w:r>
    </w:p>
    <w:p w14:paraId="0C32E320" w14:textId="77777777" w:rsidR="0035207C" w:rsidRPr="0035207C" w:rsidRDefault="0035207C" w:rsidP="0035207C">
      <w:pPr>
        <w:bidi/>
        <w:jc w:val="both"/>
        <w:rPr>
          <w:rFonts w:cs="David"/>
          <w:rtl/>
        </w:rPr>
      </w:pPr>
    </w:p>
    <w:p w14:paraId="173FEE03" w14:textId="77777777" w:rsidR="0035207C" w:rsidRPr="0035207C" w:rsidRDefault="0035207C" w:rsidP="0035207C">
      <w:pPr>
        <w:tabs>
          <w:tab w:val="left" w:pos="1930"/>
        </w:tabs>
        <w:bidi/>
        <w:jc w:val="both"/>
        <w:rPr>
          <w:rFonts w:cs="David" w:hint="cs"/>
          <w:rtl/>
        </w:rPr>
      </w:pPr>
      <w:r w:rsidRPr="0035207C">
        <w:rPr>
          <w:rFonts w:cs="David" w:hint="cs"/>
          <w:b/>
          <w:bCs/>
          <w:u w:val="single"/>
          <w:rtl/>
        </w:rPr>
        <w:t>רשמת פרלמנטרית</w:t>
      </w:r>
      <w:r w:rsidRPr="0035207C">
        <w:rPr>
          <w:rFonts w:cs="David"/>
          <w:rtl/>
        </w:rPr>
        <w:t>:</w:t>
      </w:r>
      <w:r w:rsidRPr="0035207C">
        <w:rPr>
          <w:rFonts w:cs="David" w:hint="cs"/>
          <w:rtl/>
        </w:rPr>
        <w:tab/>
      </w:r>
    </w:p>
    <w:p w14:paraId="0A9AA317" w14:textId="77777777" w:rsidR="0035207C" w:rsidRPr="0035207C" w:rsidRDefault="0035207C" w:rsidP="0035207C">
      <w:pPr>
        <w:bidi/>
        <w:jc w:val="both"/>
        <w:rPr>
          <w:rFonts w:cs="David" w:hint="cs"/>
          <w:b/>
          <w:bCs/>
          <w:rtl/>
        </w:rPr>
      </w:pPr>
    </w:p>
    <w:p w14:paraId="696F4D18" w14:textId="77777777" w:rsidR="0035207C" w:rsidRPr="0035207C" w:rsidRDefault="0035207C" w:rsidP="0035207C">
      <w:pPr>
        <w:pStyle w:val="Heading5"/>
        <w:rPr>
          <w:rFonts w:hint="cs"/>
          <w:rtl/>
        </w:rPr>
      </w:pPr>
      <w:r w:rsidRPr="0035207C">
        <w:rPr>
          <w:rFonts w:hint="cs"/>
          <w:rtl/>
        </w:rPr>
        <w:t>יפה קרינצה</w:t>
      </w:r>
    </w:p>
    <w:p w14:paraId="6DED8435" w14:textId="77777777" w:rsidR="0035207C" w:rsidRPr="0035207C" w:rsidRDefault="0035207C" w:rsidP="0035207C">
      <w:pPr>
        <w:pStyle w:val="Heading5"/>
        <w:rPr>
          <w:rtl/>
        </w:rPr>
      </w:pPr>
      <w:r w:rsidRPr="0035207C">
        <w:rPr>
          <w:rtl/>
        </w:rPr>
        <w:t xml:space="preserve"> </w:t>
      </w:r>
    </w:p>
    <w:p w14:paraId="4BF5D413" w14:textId="77777777" w:rsidR="0035207C" w:rsidRPr="0035207C" w:rsidRDefault="0035207C" w:rsidP="0035207C">
      <w:pPr>
        <w:bidi/>
        <w:jc w:val="both"/>
        <w:rPr>
          <w:rFonts w:cs="David" w:hint="cs"/>
          <w:rtl/>
        </w:rPr>
      </w:pPr>
    </w:p>
    <w:p w14:paraId="30D5A941" w14:textId="77777777" w:rsidR="0035207C" w:rsidRPr="0035207C" w:rsidRDefault="0035207C" w:rsidP="0035207C">
      <w:pPr>
        <w:bidi/>
        <w:jc w:val="center"/>
        <w:rPr>
          <w:rFonts w:cs="David" w:hint="cs"/>
          <w:b/>
          <w:bCs/>
          <w:u w:val="single"/>
          <w:rtl/>
        </w:rPr>
      </w:pPr>
      <w:r w:rsidRPr="0035207C">
        <w:rPr>
          <w:rFonts w:cs="David"/>
          <w:rtl/>
        </w:rPr>
        <w:br w:type="page"/>
      </w:r>
      <w:r w:rsidRPr="0035207C">
        <w:rPr>
          <w:rFonts w:cs="David" w:hint="cs"/>
          <w:b/>
          <w:bCs/>
          <w:u w:val="single"/>
          <w:rtl/>
        </w:rPr>
        <w:lastRenderedPageBreak/>
        <w:t>א. קביעת מסגרת הדיון להצעות להביע אי אמון בממשלה</w:t>
      </w:r>
    </w:p>
    <w:p w14:paraId="0FCAFFFA" w14:textId="77777777" w:rsidR="0035207C" w:rsidRPr="0035207C" w:rsidRDefault="0035207C" w:rsidP="0035207C">
      <w:pPr>
        <w:pStyle w:val="Heading5"/>
        <w:rPr>
          <w:rFonts w:hint="cs"/>
          <w:u w:val="single"/>
          <w:rtl/>
        </w:rPr>
      </w:pPr>
    </w:p>
    <w:p w14:paraId="79CAD9BB" w14:textId="77777777" w:rsidR="0035207C" w:rsidRPr="0035207C" w:rsidRDefault="0035207C" w:rsidP="0035207C">
      <w:pPr>
        <w:pStyle w:val="Heading5"/>
        <w:rPr>
          <w:rFonts w:hint="cs"/>
          <w:u w:val="single"/>
          <w:rtl/>
        </w:rPr>
      </w:pPr>
    </w:p>
    <w:p w14:paraId="760FD8CF"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58FD8365" w14:textId="77777777" w:rsidR="0035207C" w:rsidRPr="0035207C" w:rsidRDefault="0035207C" w:rsidP="0035207C">
      <w:pPr>
        <w:pStyle w:val="Heading5"/>
        <w:rPr>
          <w:rFonts w:hint="cs"/>
          <w:rtl/>
        </w:rPr>
      </w:pPr>
    </w:p>
    <w:p w14:paraId="10A69FD2" w14:textId="77777777" w:rsidR="0035207C" w:rsidRPr="0035207C" w:rsidRDefault="0035207C" w:rsidP="0035207C">
      <w:pPr>
        <w:bidi/>
        <w:jc w:val="both"/>
        <w:rPr>
          <w:rFonts w:cs="David" w:hint="cs"/>
          <w:rtl/>
        </w:rPr>
      </w:pPr>
      <w:r w:rsidRPr="0035207C">
        <w:rPr>
          <w:rFonts w:cs="David" w:hint="cs"/>
          <w:rtl/>
        </w:rPr>
        <w:tab/>
        <w:t xml:space="preserve"> בוקר טוב, אני פותח את הישיבה. יש לנו היום סדר משמעותי וארוך. סדר היום יכלול את קביעת מסגרת הדיון על אי-אמון בממשלה. הדבר השני הוא קביעת מסגרת הדיון בהודעת הממשלה על צירופו של השר החדש,חבר-הכנסת גאלב מג'אדלה. לאחר מכן יש שתי הצעות לפטור מחובת הנחה. </w:t>
      </w:r>
    </w:p>
    <w:p w14:paraId="634E04DE" w14:textId="77777777" w:rsidR="0035207C" w:rsidRPr="0035207C" w:rsidRDefault="0035207C" w:rsidP="0035207C">
      <w:pPr>
        <w:bidi/>
        <w:jc w:val="both"/>
        <w:rPr>
          <w:rFonts w:cs="David" w:hint="cs"/>
          <w:rtl/>
        </w:rPr>
      </w:pPr>
    </w:p>
    <w:p w14:paraId="431DA0B9" w14:textId="77777777" w:rsidR="0035207C" w:rsidRPr="0035207C" w:rsidRDefault="0035207C" w:rsidP="0035207C">
      <w:pPr>
        <w:bidi/>
        <w:ind w:firstLine="567"/>
        <w:jc w:val="both"/>
        <w:rPr>
          <w:rFonts w:cs="David" w:hint="cs"/>
          <w:rtl/>
        </w:rPr>
      </w:pPr>
      <w:r w:rsidRPr="0035207C">
        <w:rPr>
          <w:rFonts w:cs="David" w:hint="cs"/>
          <w:rtl/>
        </w:rPr>
        <w:t>הדבר הנוסף הוא, שהיום נקבל החלטה לגבי הנוהל של המהלך להדחת הנשיא, בעקבות הקובלנה של מעל 30 חתימות שהוגשו. אני רוצה להזכיר כבר בשלב הפרלימינאר</w:t>
      </w:r>
      <w:r w:rsidRPr="0035207C">
        <w:rPr>
          <w:rFonts w:cs="David" w:hint="eastAsia"/>
          <w:rtl/>
        </w:rPr>
        <w:t>י</w:t>
      </w:r>
      <w:r w:rsidRPr="0035207C">
        <w:rPr>
          <w:rFonts w:cs="David" w:hint="cs"/>
          <w:rtl/>
        </w:rPr>
        <w:t xml:space="preserve"> הזה, שהדיון לגבי ההדחה וההמשך, פה בוועדת הכנסת, מחייב השתתפות של האנשים בכל הדיונים כולם. זה כבר קיים בחקיקה. צריכים להגיע ל-19 חברים באופן פוזיטיבי.</w:t>
      </w:r>
    </w:p>
    <w:p w14:paraId="62ABBE82" w14:textId="77777777" w:rsidR="0035207C" w:rsidRPr="0035207C" w:rsidRDefault="0035207C" w:rsidP="0035207C">
      <w:pPr>
        <w:bidi/>
        <w:jc w:val="both"/>
        <w:rPr>
          <w:rFonts w:cs="David" w:hint="cs"/>
          <w:rtl/>
        </w:rPr>
      </w:pPr>
    </w:p>
    <w:p w14:paraId="71B8713E" w14:textId="77777777" w:rsidR="0035207C" w:rsidRPr="0035207C" w:rsidRDefault="0035207C" w:rsidP="0035207C">
      <w:pPr>
        <w:pStyle w:val="Heading5"/>
        <w:rPr>
          <w:rFonts w:hint="cs"/>
          <w:rtl/>
        </w:rPr>
      </w:pPr>
      <w:r w:rsidRPr="0035207C">
        <w:rPr>
          <w:rFonts w:hint="cs"/>
          <w:u w:val="single"/>
          <w:rtl/>
        </w:rPr>
        <w:t>שלי יחימוביץ:</w:t>
      </w:r>
    </w:p>
    <w:p w14:paraId="4BDD4691" w14:textId="77777777" w:rsidR="0035207C" w:rsidRPr="0035207C" w:rsidRDefault="0035207C" w:rsidP="0035207C">
      <w:pPr>
        <w:pStyle w:val="Heading5"/>
        <w:rPr>
          <w:rFonts w:hint="cs"/>
          <w:rtl/>
        </w:rPr>
      </w:pPr>
    </w:p>
    <w:p w14:paraId="02E90A03" w14:textId="77777777" w:rsidR="0035207C" w:rsidRPr="0035207C" w:rsidRDefault="0035207C" w:rsidP="0035207C">
      <w:pPr>
        <w:bidi/>
        <w:jc w:val="both"/>
        <w:rPr>
          <w:rFonts w:cs="David" w:hint="cs"/>
          <w:rtl/>
        </w:rPr>
      </w:pPr>
      <w:r w:rsidRPr="0035207C">
        <w:rPr>
          <w:rFonts w:cs="David" w:hint="cs"/>
          <w:rtl/>
        </w:rPr>
        <w:tab/>
        <w:t xml:space="preserve"> איפה זה נכתב שחייבים נוכחות מלאה בכל הישיבות?</w:t>
      </w:r>
    </w:p>
    <w:p w14:paraId="4131C6B1" w14:textId="77777777" w:rsidR="0035207C" w:rsidRPr="0035207C" w:rsidRDefault="0035207C" w:rsidP="0035207C">
      <w:pPr>
        <w:bidi/>
        <w:jc w:val="both"/>
        <w:rPr>
          <w:rFonts w:cs="David" w:hint="cs"/>
          <w:rtl/>
        </w:rPr>
      </w:pPr>
    </w:p>
    <w:p w14:paraId="2DA05796" w14:textId="77777777" w:rsidR="0035207C" w:rsidRPr="0035207C" w:rsidRDefault="0035207C" w:rsidP="0035207C">
      <w:pPr>
        <w:pStyle w:val="Heading5"/>
        <w:rPr>
          <w:rFonts w:hint="cs"/>
          <w:rtl/>
        </w:rPr>
      </w:pPr>
      <w:r w:rsidRPr="0035207C">
        <w:rPr>
          <w:rFonts w:hint="cs"/>
          <w:u w:val="single"/>
          <w:rtl/>
        </w:rPr>
        <w:t>היו"ר אביגדור יצחקי:</w:t>
      </w:r>
    </w:p>
    <w:p w14:paraId="7B4CD374" w14:textId="77777777" w:rsidR="0035207C" w:rsidRPr="0035207C" w:rsidRDefault="0035207C" w:rsidP="0035207C">
      <w:pPr>
        <w:pStyle w:val="Heading5"/>
        <w:rPr>
          <w:rFonts w:hint="cs"/>
          <w:rtl/>
        </w:rPr>
      </w:pPr>
    </w:p>
    <w:p w14:paraId="4D5911A9" w14:textId="77777777" w:rsidR="0035207C" w:rsidRPr="0035207C" w:rsidRDefault="0035207C" w:rsidP="0035207C">
      <w:pPr>
        <w:bidi/>
        <w:jc w:val="both"/>
        <w:rPr>
          <w:rFonts w:cs="David" w:hint="cs"/>
          <w:rtl/>
        </w:rPr>
      </w:pPr>
      <w:r w:rsidRPr="0035207C">
        <w:rPr>
          <w:rFonts w:cs="David" w:hint="cs"/>
          <w:rtl/>
        </w:rPr>
        <w:tab/>
        <w:t xml:space="preserve">בחוק עצמו. אנחנו מברכים את חבר הכנסת החדש על השתתפותו הראשונה בוועדת הכנסת. </w:t>
      </w:r>
    </w:p>
    <w:p w14:paraId="6D07586F" w14:textId="77777777" w:rsidR="0035207C" w:rsidRPr="0035207C" w:rsidRDefault="0035207C" w:rsidP="0035207C">
      <w:pPr>
        <w:bidi/>
        <w:jc w:val="both"/>
        <w:rPr>
          <w:rFonts w:cs="David" w:hint="cs"/>
          <w:rtl/>
        </w:rPr>
      </w:pPr>
    </w:p>
    <w:p w14:paraId="4DD88492" w14:textId="77777777" w:rsidR="0035207C" w:rsidRPr="0035207C" w:rsidRDefault="0035207C" w:rsidP="0035207C">
      <w:pPr>
        <w:bidi/>
        <w:ind w:firstLine="567"/>
        <w:jc w:val="both"/>
        <w:rPr>
          <w:rFonts w:cs="David" w:hint="cs"/>
          <w:rtl/>
        </w:rPr>
      </w:pPr>
      <w:r w:rsidRPr="0035207C">
        <w:rPr>
          <w:rFonts w:cs="David" w:hint="cs"/>
          <w:rtl/>
        </w:rPr>
        <w:t>לאחר מכן יו"ר ועדת הכנסת תקבע מסגרת לדיונים וזמנים לדיונים, ותזמין את מי שצריך להזמין כדי שההליך יהיה נכון, על פי כל הנהלים, ויסתיים בזמן הקצר ביותר. אני מציע כבר לחברי הכנסת לזכור את שני הדברים העיקרים האלה, שבוועדת הכנסת צריכים לפחות 19 בהצבעה הפוזיטיבית, ולאחר מכן צריכים 90 חברי כנסת.</w:t>
      </w:r>
    </w:p>
    <w:p w14:paraId="0662C4C3" w14:textId="77777777" w:rsidR="0035207C" w:rsidRPr="0035207C" w:rsidRDefault="0035207C" w:rsidP="0035207C">
      <w:pPr>
        <w:bidi/>
        <w:jc w:val="both"/>
        <w:rPr>
          <w:rFonts w:cs="David" w:hint="cs"/>
          <w:rtl/>
        </w:rPr>
      </w:pPr>
    </w:p>
    <w:p w14:paraId="162319A6" w14:textId="77777777" w:rsidR="0035207C" w:rsidRPr="0035207C" w:rsidRDefault="0035207C" w:rsidP="0035207C">
      <w:pPr>
        <w:bidi/>
        <w:ind w:firstLine="567"/>
        <w:jc w:val="both"/>
        <w:rPr>
          <w:rFonts w:cs="David" w:hint="cs"/>
          <w:rtl/>
        </w:rPr>
      </w:pPr>
      <w:r w:rsidRPr="0035207C">
        <w:rPr>
          <w:rFonts w:cs="David" w:hint="cs"/>
          <w:rtl/>
        </w:rPr>
        <w:t xml:space="preserve">בשבוע הבא חל יום ההולדת של הכנסת, בט"ו בשבט. אני רוצה לאחל ליושבת ראש ועדת הכנסת החלמה מהירה ובריאות. אני רוצה גם לאחל לה מזל טוב ליום הולדתה החל היום. </w:t>
      </w:r>
    </w:p>
    <w:p w14:paraId="5B9BC09B" w14:textId="77777777" w:rsidR="0035207C" w:rsidRPr="0035207C" w:rsidRDefault="0035207C" w:rsidP="0035207C">
      <w:pPr>
        <w:bidi/>
        <w:jc w:val="both"/>
        <w:rPr>
          <w:rFonts w:cs="David" w:hint="cs"/>
          <w:rtl/>
        </w:rPr>
      </w:pPr>
    </w:p>
    <w:p w14:paraId="0138E935" w14:textId="77777777" w:rsidR="0035207C" w:rsidRPr="0035207C" w:rsidRDefault="0035207C" w:rsidP="0035207C">
      <w:pPr>
        <w:bidi/>
        <w:ind w:firstLine="567"/>
        <w:jc w:val="both"/>
        <w:rPr>
          <w:rFonts w:cs="David" w:hint="cs"/>
          <w:rtl/>
        </w:rPr>
      </w:pPr>
      <w:r w:rsidRPr="0035207C">
        <w:rPr>
          <w:rFonts w:cs="David" w:hint="cs"/>
          <w:rtl/>
        </w:rPr>
        <w:t xml:space="preserve">הסעיף הראשון הוא קביעת מסגרת הדיון להצעות האי-אמון בממשלה. אנחנו רוצים להשביע היום שר חדש, ולפי התקנון אפשר להביא את הנושא הזה לפני הצעות אי-אמון - כשהן הראשונות בכל סדר יום שבועי של הכנסת. מאחר ואפשר להביא דבר כזה רק בהסכמה מלאה של כל חלקי הבית, אופוזיציה כקואליציה, ומאחר שלא הייתה הסכמה של האופוזיציה להביא את מינויו של השר לפני הצבעות האי-אמון, הוחלט לקצר את הדיון באי-אמון. זה נעשה בהסכמה עם מרכז האופוזיציה, חבר-הכנסת גדעון סער, בישיבת הבוקר אצל יושבת ראש הכנסת. המסגרת המוצעת להצבעות האי-אמון היא עשר דקות למציעים, כמתחייב, ורק שלוש דקות לכל סיעה, על מנת  שהדיון ייקח רק שעה וחצי והשר החדש יוכל להיות מושבע בסביבות השעה 5:30 אחרי הצהרים. </w:t>
      </w:r>
    </w:p>
    <w:p w14:paraId="7F574322" w14:textId="77777777" w:rsidR="0035207C" w:rsidRPr="0035207C" w:rsidRDefault="0035207C" w:rsidP="0035207C">
      <w:pPr>
        <w:bidi/>
        <w:jc w:val="both"/>
        <w:rPr>
          <w:rFonts w:cs="David" w:hint="cs"/>
          <w:rtl/>
        </w:rPr>
      </w:pPr>
    </w:p>
    <w:p w14:paraId="51B767FD" w14:textId="77777777" w:rsidR="0035207C" w:rsidRPr="0035207C" w:rsidRDefault="0035207C" w:rsidP="0035207C">
      <w:pPr>
        <w:bidi/>
        <w:jc w:val="both"/>
        <w:rPr>
          <w:rFonts w:cs="David" w:hint="cs"/>
          <w:rtl/>
        </w:rPr>
      </w:pPr>
      <w:r w:rsidRPr="0035207C">
        <w:rPr>
          <w:rFonts w:cs="David" w:hint="cs"/>
          <w:u w:val="single"/>
          <w:rtl/>
        </w:rPr>
        <w:t>אחמד טיבי:</w:t>
      </w:r>
    </w:p>
    <w:p w14:paraId="041D24DD" w14:textId="77777777" w:rsidR="0035207C" w:rsidRPr="0035207C" w:rsidRDefault="0035207C" w:rsidP="0035207C">
      <w:pPr>
        <w:bidi/>
        <w:jc w:val="both"/>
        <w:rPr>
          <w:rFonts w:cs="David" w:hint="cs"/>
          <w:rtl/>
        </w:rPr>
      </w:pPr>
    </w:p>
    <w:p w14:paraId="6D1BDE7E" w14:textId="77777777" w:rsidR="0035207C" w:rsidRPr="0035207C" w:rsidRDefault="0035207C" w:rsidP="0035207C">
      <w:pPr>
        <w:bidi/>
        <w:jc w:val="both"/>
        <w:rPr>
          <w:rFonts w:cs="David" w:hint="cs"/>
          <w:rtl/>
        </w:rPr>
      </w:pPr>
      <w:r w:rsidRPr="0035207C">
        <w:rPr>
          <w:rFonts w:cs="David" w:hint="cs"/>
          <w:rtl/>
        </w:rPr>
        <w:tab/>
        <w:t xml:space="preserve"> הצבעת האי-אמון תהיה על ממשלה עם ראלב מג'אדלה או בלעדיו?</w:t>
      </w:r>
    </w:p>
    <w:p w14:paraId="6133680E" w14:textId="77777777" w:rsidR="0035207C" w:rsidRPr="0035207C" w:rsidRDefault="0035207C" w:rsidP="0035207C">
      <w:pPr>
        <w:bidi/>
        <w:jc w:val="both"/>
        <w:rPr>
          <w:rFonts w:cs="David" w:hint="cs"/>
          <w:rtl/>
        </w:rPr>
      </w:pPr>
    </w:p>
    <w:p w14:paraId="0C2BCAAA"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70A8C9D" w14:textId="77777777" w:rsidR="0035207C" w:rsidRPr="0035207C" w:rsidRDefault="0035207C" w:rsidP="0035207C">
      <w:pPr>
        <w:pStyle w:val="Heading5"/>
        <w:rPr>
          <w:rFonts w:hint="cs"/>
          <w:rtl/>
        </w:rPr>
      </w:pPr>
    </w:p>
    <w:p w14:paraId="3AC126FF" w14:textId="77777777" w:rsidR="0035207C" w:rsidRPr="0035207C" w:rsidRDefault="0035207C" w:rsidP="0035207C">
      <w:pPr>
        <w:bidi/>
        <w:jc w:val="both"/>
        <w:rPr>
          <w:rFonts w:cs="David" w:hint="cs"/>
          <w:rtl/>
        </w:rPr>
      </w:pPr>
      <w:r w:rsidRPr="0035207C">
        <w:rPr>
          <w:rFonts w:cs="David" w:hint="cs"/>
          <w:rtl/>
        </w:rPr>
        <w:tab/>
        <w:t xml:space="preserve">התשובה בשאלה. </w:t>
      </w:r>
    </w:p>
    <w:p w14:paraId="1F01D4D0" w14:textId="77777777" w:rsidR="0035207C" w:rsidRPr="0035207C" w:rsidRDefault="0035207C" w:rsidP="0035207C">
      <w:pPr>
        <w:bidi/>
        <w:jc w:val="both"/>
        <w:rPr>
          <w:rFonts w:cs="David" w:hint="cs"/>
          <w:rtl/>
        </w:rPr>
      </w:pPr>
    </w:p>
    <w:p w14:paraId="244DF0AD" w14:textId="77777777" w:rsidR="0035207C" w:rsidRPr="0035207C" w:rsidRDefault="0035207C" w:rsidP="0035207C">
      <w:pPr>
        <w:pStyle w:val="Heading5"/>
        <w:rPr>
          <w:rFonts w:hint="cs"/>
          <w:rtl/>
        </w:rPr>
      </w:pPr>
      <w:smartTag w:uri="urn:schemas-microsoft-com:office:smarttags" w:element="PersonName">
        <w:r w:rsidRPr="0035207C">
          <w:rPr>
            <w:rFonts w:hint="cs"/>
            <w:u w:val="single"/>
            <w:rtl/>
          </w:rPr>
          <w:t>דב חנין</w:t>
        </w:r>
      </w:smartTag>
      <w:r w:rsidRPr="0035207C">
        <w:rPr>
          <w:rFonts w:hint="cs"/>
          <w:u w:val="single"/>
          <w:rtl/>
        </w:rPr>
        <w:t>:</w:t>
      </w:r>
    </w:p>
    <w:p w14:paraId="5D16F0C4" w14:textId="77777777" w:rsidR="0035207C" w:rsidRPr="0035207C" w:rsidRDefault="0035207C" w:rsidP="0035207C">
      <w:pPr>
        <w:pStyle w:val="Heading5"/>
        <w:rPr>
          <w:rFonts w:hint="cs"/>
          <w:rtl/>
        </w:rPr>
      </w:pPr>
    </w:p>
    <w:p w14:paraId="541F79D3" w14:textId="77777777" w:rsidR="0035207C" w:rsidRPr="0035207C" w:rsidRDefault="0035207C" w:rsidP="0035207C">
      <w:pPr>
        <w:bidi/>
        <w:jc w:val="both"/>
        <w:rPr>
          <w:rFonts w:cs="David" w:hint="cs"/>
          <w:rtl/>
        </w:rPr>
      </w:pPr>
      <w:r w:rsidRPr="0035207C">
        <w:rPr>
          <w:rFonts w:cs="David" w:hint="cs"/>
          <w:rtl/>
        </w:rPr>
        <w:tab/>
        <w:t xml:space="preserve">עם כל הרצון והנכונות ללכת לקראת הממשלה ולקראת השר המיועד, שיושבע היום אחרי הצהרים, מסגרת זמן של שלוש דקות להנמקה, כאשר יש כל כך הרבה סיבות טובות להביע אי-אמון בממשלה, לא מספיקה. </w:t>
      </w:r>
    </w:p>
    <w:p w14:paraId="56917FB3" w14:textId="77777777" w:rsidR="0035207C" w:rsidRPr="0035207C" w:rsidRDefault="0035207C" w:rsidP="0035207C">
      <w:pPr>
        <w:bidi/>
        <w:jc w:val="both"/>
        <w:rPr>
          <w:rFonts w:cs="David" w:hint="cs"/>
          <w:rtl/>
        </w:rPr>
      </w:pPr>
    </w:p>
    <w:p w14:paraId="26DCCD05"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7FB20E3B" w14:textId="77777777" w:rsidR="0035207C" w:rsidRPr="0035207C" w:rsidRDefault="0035207C" w:rsidP="0035207C">
      <w:pPr>
        <w:pStyle w:val="Heading5"/>
        <w:rPr>
          <w:rFonts w:hint="cs"/>
          <w:rtl/>
        </w:rPr>
      </w:pPr>
    </w:p>
    <w:p w14:paraId="6CD8F055" w14:textId="77777777" w:rsidR="0035207C" w:rsidRPr="0035207C" w:rsidRDefault="0035207C" w:rsidP="0035207C">
      <w:pPr>
        <w:bidi/>
        <w:jc w:val="both"/>
        <w:rPr>
          <w:rFonts w:cs="David" w:hint="cs"/>
          <w:rtl/>
        </w:rPr>
      </w:pPr>
      <w:r w:rsidRPr="0035207C">
        <w:rPr>
          <w:rFonts w:cs="David" w:hint="cs"/>
          <w:rtl/>
        </w:rPr>
        <w:tab/>
        <w:t>זאת ההצעה. אתה יכול להתנגד לה. מי בעד ההצעה שהעליתי קודם, עשר דקות ושלוש דקות?</w:t>
      </w:r>
    </w:p>
    <w:p w14:paraId="5988D34E" w14:textId="77777777" w:rsidR="0035207C" w:rsidRPr="0035207C" w:rsidRDefault="0035207C" w:rsidP="0035207C">
      <w:pPr>
        <w:bidi/>
        <w:jc w:val="both"/>
        <w:rPr>
          <w:rFonts w:cs="David" w:hint="cs"/>
          <w:rtl/>
        </w:rPr>
      </w:pPr>
    </w:p>
    <w:p w14:paraId="711F3CDC" w14:textId="77777777" w:rsidR="0035207C" w:rsidRPr="0035207C" w:rsidRDefault="0035207C" w:rsidP="0035207C">
      <w:pPr>
        <w:bidi/>
        <w:jc w:val="center"/>
        <w:rPr>
          <w:rFonts w:cs="David" w:hint="cs"/>
          <w:b/>
          <w:bCs/>
          <w:rtl/>
        </w:rPr>
      </w:pPr>
      <w:r w:rsidRPr="0035207C">
        <w:rPr>
          <w:rFonts w:cs="David" w:hint="cs"/>
          <w:b/>
          <w:bCs/>
          <w:rtl/>
        </w:rPr>
        <w:t>הצבעה</w:t>
      </w:r>
    </w:p>
    <w:p w14:paraId="566EC8D8" w14:textId="77777777" w:rsidR="0035207C" w:rsidRPr="0035207C" w:rsidRDefault="0035207C" w:rsidP="0035207C">
      <w:pPr>
        <w:bidi/>
        <w:jc w:val="center"/>
        <w:rPr>
          <w:rFonts w:cs="David" w:hint="cs"/>
          <w:b/>
          <w:bCs/>
          <w:rtl/>
        </w:rPr>
      </w:pPr>
      <w:r w:rsidRPr="0035207C">
        <w:rPr>
          <w:rFonts w:cs="David" w:hint="cs"/>
          <w:b/>
          <w:bCs/>
          <w:rtl/>
        </w:rPr>
        <w:t>בעד - 13</w:t>
      </w:r>
    </w:p>
    <w:p w14:paraId="731BE94C" w14:textId="77777777" w:rsidR="0035207C" w:rsidRPr="0035207C" w:rsidRDefault="0035207C" w:rsidP="0035207C">
      <w:pPr>
        <w:bidi/>
        <w:jc w:val="center"/>
        <w:rPr>
          <w:rFonts w:cs="David" w:hint="cs"/>
          <w:b/>
          <w:bCs/>
          <w:rtl/>
        </w:rPr>
      </w:pPr>
      <w:r w:rsidRPr="0035207C">
        <w:rPr>
          <w:rFonts w:cs="David" w:hint="cs"/>
          <w:b/>
          <w:bCs/>
          <w:rtl/>
        </w:rPr>
        <w:t>נגד  -2</w:t>
      </w:r>
    </w:p>
    <w:p w14:paraId="10D1F8DB" w14:textId="77777777" w:rsidR="0035207C" w:rsidRPr="0035207C" w:rsidRDefault="0035207C" w:rsidP="0035207C">
      <w:pPr>
        <w:bidi/>
        <w:jc w:val="center"/>
        <w:rPr>
          <w:rFonts w:cs="David" w:hint="cs"/>
          <w:b/>
          <w:bCs/>
          <w:rtl/>
        </w:rPr>
      </w:pPr>
      <w:r w:rsidRPr="0035207C">
        <w:rPr>
          <w:rFonts w:cs="David" w:hint="cs"/>
          <w:b/>
          <w:bCs/>
          <w:rtl/>
        </w:rPr>
        <w:t>נמנעים  -אין</w:t>
      </w:r>
    </w:p>
    <w:p w14:paraId="6244A0EE" w14:textId="77777777" w:rsidR="0035207C" w:rsidRPr="0035207C" w:rsidRDefault="0035207C" w:rsidP="0035207C">
      <w:pPr>
        <w:bidi/>
        <w:jc w:val="center"/>
        <w:rPr>
          <w:rFonts w:cs="David" w:hint="cs"/>
          <w:b/>
          <w:bCs/>
          <w:rtl/>
        </w:rPr>
      </w:pPr>
      <w:r w:rsidRPr="0035207C">
        <w:rPr>
          <w:rFonts w:cs="David" w:hint="cs"/>
          <w:b/>
          <w:bCs/>
          <w:rtl/>
        </w:rPr>
        <w:t>אושר</w:t>
      </w:r>
    </w:p>
    <w:p w14:paraId="7DDEAD37" w14:textId="77777777" w:rsidR="0035207C" w:rsidRPr="0035207C" w:rsidRDefault="0035207C" w:rsidP="0035207C">
      <w:pPr>
        <w:bidi/>
        <w:jc w:val="both"/>
        <w:rPr>
          <w:rFonts w:cs="David" w:hint="cs"/>
          <w:rtl/>
        </w:rPr>
      </w:pPr>
    </w:p>
    <w:p w14:paraId="62A80041"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621E9F65" w14:textId="77777777" w:rsidR="0035207C" w:rsidRPr="0035207C" w:rsidRDefault="0035207C" w:rsidP="0035207C">
      <w:pPr>
        <w:pStyle w:val="Heading5"/>
        <w:rPr>
          <w:rFonts w:hint="cs"/>
          <w:rtl/>
        </w:rPr>
      </w:pPr>
    </w:p>
    <w:p w14:paraId="4BD5C11B" w14:textId="77777777" w:rsidR="0035207C" w:rsidRPr="0035207C" w:rsidRDefault="0035207C" w:rsidP="0035207C">
      <w:pPr>
        <w:bidi/>
        <w:jc w:val="both"/>
        <w:rPr>
          <w:rFonts w:cs="David" w:hint="cs"/>
          <w:rtl/>
        </w:rPr>
      </w:pPr>
      <w:r w:rsidRPr="0035207C">
        <w:rPr>
          <w:rFonts w:cs="David" w:hint="cs"/>
          <w:rtl/>
        </w:rPr>
        <w:tab/>
        <w:t xml:space="preserve"> אני קובע שמסגרת הדיון להצעות האי-אמון היא עשר דקות למציעים ושלוש דקות לכל אחת מהסיעות.</w:t>
      </w:r>
    </w:p>
    <w:p w14:paraId="625DF35C" w14:textId="77777777" w:rsidR="0035207C" w:rsidRPr="0035207C" w:rsidRDefault="0035207C" w:rsidP="0035207C">
      <w:pPr>
        <w:bidi/>
        <w:jc w:val="both"/>
        <w:rPr>
          <w:rFonts w:cs="David" w:hint="cs"/>
          <w:rtl/>
        </w:rPr>
      </w:pPr>
    </w:p>
    <w:p w14:paraId="494E065C" w14:textId="77777777" w:rsidR="0035207C" w:rsidRDefault="0035207C" w:rsidP="0035207C">
      <w:pPr>
        <w:bidi/>
        <w:jc w:val="center"/>
        <w:rPr>
          <w:rFonts w:cs="David" w:hint="cs"/>
          <w:b/>
          <w:bCs/>
          <w:u w:val="single"/>
          <w:rtl/>
        </w:rPr>
      </w:pPr>
      <w:r w:rsidRPr="0035207C">
        <w:rPr>
          <w:rFonts w:cs="David"/>
          <w:rtl/>
        </w:rPr>
        <w:br w:type="page"/>
      </w:r>
      <w:r w:rsidRPr="0035207C">
        <w:rPr>
          <w:rFonts w:cs="David" w:hint="cs"/>
          <w:b/>
          <w:bCs/>
          <w:u w:val="single"/>
          <w:rtl/>
        </w:rPr>
        <w:t>ב. קביעת מסגרת הדיון להודעת הממשלה על צירופו של חבר הכנסת ראלב מג'אדלה</w:t>
      </w:r>
    </w:p>
    <w:p w14:paraId="5156CD84" w14:textId="77777777" w:rsidR="0035207C" w:rsidRPr="0035207C" w:rsidRDefault="0035207C" w:rsidP="0035207C">
      <w:pPr>
        <w:bidi/>
        <w:jc w:val="center"/>
        <w:rPr>
          <w:rFonts w:cs="David" w:hint="cs"/>
          <w:b/>
          <w:bCs/>
          <w:u w:val="single"/>
          <w:rtl/>
        </w:rPr>
      </w:pPr>
      <w:r w:rsidRPr="0035207C">
        <w:rPr>
          <w:rFonts w:cs="David" w:hint="cs"/>
          <w:b/>
          <w:bCs/>
          <w:u w:val="single"/>
          <w:rtl/>
        </w:rPr>
        <w:t>לשר נ</w:t>
      </w:r>
      <w:r>
        <w:rPr>
          <w:rFonts w:cs="David" w:hint="cs"/>
          <w:b/>
          <w:bCs/>
          <w:u w:val="single"/>
          <w:rtl/>
        </w:rPr>
        <w:t>וסף בממשלה</w:t>
      </w:r>
    </w:p>
    <w:p w14:paraId="0A170F7B" w14:textId="77777777" w:rsidR="0035207C" w:rsidRPr="0035207C" w:rsidRDefault="0035207C" w:rsidP="0035207C">
      <w:pPr>
        <w:bidi/>
        <w:jc w:val="both"/>
        <w:rPr>
          <w:rFonts w:cs="David" w:hint="cs"/>
          <w:rtl/>
        </w:rPr>
      </w:pPr>
    </w:p>
    <w:p w14:paraId="31B9A2F3" w14:textId="77777777" w:rsidR="0035207C" w:rsidRPr="0035207C" w:rsidRDefault="0035207C" w:rsidP="0035207C">
      <w:pPr>
        <w:bidi/>
        <w:jc w:val="both"/>
        <w:rPr>
          <w:rFonts w:cs="David" w:hint="cs"/>
          <w:rtl/>
        </w:rPr>
      </w:pPr>
    </w:p>
    <w:p w14:paraId="39ACFFC5" w14:textId="77777777" w:rsidR="0035207C" w:rsidRPr="0035207C" w:rsidRDefault="0035207C" w:rsidP="0035207C">
      <w:pPr>
        <w:pStyle w:val="Heading5"/>
        <w:rPr>
          <w:rFonts w:hint="cs"/>
          <w:rtl/>
        </w:rPr>
      </w:pPr>
      <w:r w:rsidRPr="0035207C">
        <w:rPr>
          <w:rFonts w:hint="cs"/>
          <w:u w:val="single"/>
          <w:rtl/>
        </w:rPr>
        <w:t>היו"ר אביגדור יצחקי:</w:t>
      </w:r>
    </w:p>
    <w:p w14:paraId="3CDD0AF3" w14:textId="77777777" w:rsidR="0035207C" w:rsidRPr="0035207C" w:rsidRDefault="0035207C" w:rsidP="0035207C">
      <w:pPr>
        <w:pStyle w:val="Heading5"/>
        <w:rPr>
          <w:rFonts w:hint="cs"/>
          <w:rtl/>
        </w:rPr>
      </w:pPr>
    </w:p>
    <w:p w14:paraId="06F9D2B7" w14:textId="77777777" w:rsidR="0035207C" w:rsidRPr="0035207C" w:rsidRDefault="0035207C" w:rsidP="0035207C">
      <w:pPr>
        <w:bidi/>
        <w:jc w:val="both"/>
        <w:rPr>
          <w:rFonts w:cs="David" w:hint="cs"/>
          <w:rtl/>
        </w:rPr>
      </w:pPr>
      <w:r w:rsidRPr="0035207C">
        <w:rPr>
          <w:rFonts w:cs="David" w:hint="cs"/>
          <w:rtl/>
        </w:rPr>
        <w:tab/>
        <w:t xml:space="preserve">אנחנו עוברים לדיון בנושא מינויו של חבר הכנסת מג'אדלה לשר נוסף בממשלה. ההודעה טעונה אישור הכנסת. מסגרת הדיון שקבענו בישיבה, יחד עם מרכז האופוזיציה, היא שלוש דקות לסיעה. </w:t>
      </w:r>
    </w:p>
    <w:p w14:paraId="39156011" w14:textId="77777777" w:rsidR="0035207C" w:rsidRPr="0035207C" w:rsidRDefault="0035207C" w:rsidP="0035207C">
      <w:pPr>
        <w:bidi/>
        <w:jc w:val="both"/>
        <w:rPr>
          <w:rFonts w:cs="David" w:hint="cs"/>
          <w:rtl/>
        </w:rPr>
      </w:pPr>
    </w:p>
    <w:p w14:paraId="04133EC0" w14:textId="77777777" w:rsidR="0035207C" w:rsidRPr="0035207C" w:rsidRDefault="0035207C" w:rsidP="0035207C">
      <w:pPr>
        <w:bidi/>
        <w:jc w:val="both"/>
        <w:rPr>
          <w:rFonts w:cs="David" w:hint="cs"/>
          <w:rtl/>
        </w:rPr>
      </w:pPr>
      <w:r w:rsidRPr="0035207C">
        <w:rPr>
          <w:rFonts w:cs="David" w:hint="cs"/>
          <w:u w:val="single"/>
          <w:rtl/>
        </w:rPr>
        <w:t>מיכאל איתן:</w:t>
      </w:r>
    </w:p>
    <w:p w14:paraId="715B05AB" w14:textId="77777777" w:rsidR="0035207C" w:rsidRPr="0035207C" w:rsidRDefault="0035207C" w:rsidP="0035207C">
      <w:pPr>
        <w:bidi/>
        <w:jc w:val="both"/>
        <w:rPr>
          <w:rFonts w:cs="David" w:hint="cs"/>
          <w:rtl/>
        </w:rPr>
      </w:pPr>
    </w:p>
    <w:p w14:paraId="4BF55A9F" w14:textId="77777777" w:rsidR="0035207C" w:rsidRPr="0035207C" w:rsidRDefault="0035207C" w:rsidP="0035207C">
      <w:pPr>
        <w:bidi/>
        <w:jc w:val="both"/>
        <w:rPr>
          <w:rFonts w:cs="David" w:hint="cs"/>
          <w:rtl/>
        </w:rPr>
      </w:pPr>
      <w:r w:rsidRPr="0035207C">
        <w:rPr>
          <w:rFonts w:cs="David" w:hint="cs"/>
          <w:rtl/>
        </w:rPr>
        <w:tab/>
        <w:t xml:space="preserve">זה מעט מידי. זה לא ראוי שלוש דקות. </w:t>
      </w:r>
    </w:p>
    <w:p w14:paraId="1EA25603" w14:textId="77777777" w:rsidR="0035207C" w:rsidRPr="0035207C" w:rsidRDefault="0035207C" w:rsidP="0035207C">
      <w:pPr>
        <w:bidi/>
        <w:jc w:val="both"/>
        <w:rPr>
          <w:rFonts w:cs="David" w:hint="cs"/>
          <w:rtl/>
        </w:rPr>
      </w:pPr>
    </w:p>
    <w:p w14:paraId="54CA792B" w14:textId="77777777" w:rsidR="0035207C" w:rsidRPr="0035207C" w:rsidRDefault="0035207C" w:rsidP="0035207C">
      <w:pPr>
        <w:bidi/>
        <w:jc w:val="both"/>
        <w:rPr>
          <w:rFonts w:cs="David" w:hint="cs"/>
          <w:rtl/>
        </w:rPr>
      </w:pPr>
      <w:r w:rsidRPr="0035207C">
        <w:rPr>
          <w:rFonts w:cs="David" w:hint="cs"/>
          <w:u w:val="single"/>
          <w:rtl/>
        </w:rPr>
        <w:t>לימור לבנת:</w:t>
      </w:r>
    </w:p>
    <w:p w14:paraId="76975CC8" w14:textId="77777777" w:rsidR="0035207C" w:rsidRPr="0035207C" w:rsidRDefault="0035207C" w:rsidP="0035207C">
      <w:pPr>
        <w:bidi/>
        <w:jc w:val="both"/>
        <w:rPr>
          <w:rFonts w:cs="David" w:hint="cs"/>
          <w:rtl/>
        </w:rPr>
      </w:pPr>
    </w:p>
    <w:p w14:paraId="27CF4FA8" w14:textId="77777777" w:rsidR="0035207C" w:rsidRPr="0035207C" w:rsidRDefault="0035207C" w:rsidP="0035207C">
      <w:pPr>
        <w:bidi/>
        <w:jc w:val="both"/>
        <w:rPr>
          <w:rFonts w:cs="David" w:hint="cs"/>
          <w:rtl/>
        </w:rPr>
      </w:pPr>
      <w:r w:rsidRPr="0035207C">
        <w:rPr>
          <w:rFonts w:cs="David" w:hint="cs"/>
          <w:rtl/>
        </w:rPr>
        <w:tab/>
        <w:t>זה סוכם עם מרכז האופוזיציה? למה לא חמש דקות?</w:t>
      </w:r>
    </w:p>
    <w:p w14:paraId="572FA231" w14:textId="77777777" w:rsidR="0035207C" w:rsidRPr="0035207C" w:rsidRDefault="0035207C" w:rsidP="0035207C">
      <w:pPr>
        <w:bidi/>
        <w:jc w:val="both"/>
        <w:rPr>
          <w:rFonts w:cs="David" w:hint="cs"/>
          <w:rtl/>
        </w:rPr>
      </w:pPr>
    </w:p>
    <w:p w14:paraId="596E1A8D" w14:textId="77777777" w:rsidR="0035207C" w:rsidRPr="0035207C" w:rsidRDefault="0035207C" w:rsidP="0035207C">
      <w:pPr>
        <w:pStyle w:val="Heading5"/>
        <w:rPr>
          <w:rFonts w:hint="cs"/>
          <w:rtl/>
        </w:rPr>
      </w:pPr>
      <w:r w:rsidRPr="0035207C">
        <w:rPr>
          <w:rFonts w:hint="cs"/>
          <w:u w:val="single"/>
          <w:rtl/>
        </w:rPr>
        <w:t>היו"ר אביגדור יצחקי:</w:t>
      </w:r>
    </w:p>
    <w:p w14:paraId="6FFD6A83" w14:textId="77777777" w:rsidR="0035207C" w:rsidRPr="0035207C" w:rsidRDefault="0035207C" w:rsidP="0035207C">
      <w:pPr>
        <w:pStyle w:val="Heading5"/>
        <w:rPr>
          <w:rFonts w:hint="cs"/>
          <w:rtl/>
        </w:rPr>
      </w:pPr>
    </w:p>
    <w:p w14:paraId="67EC14E1" w14:textId="77777777" w:rsidR="0035207C" w:rsidRPr="0035207C" w:rsidRDefault="0035207C" w:rsidP="0035207C">
      <w:pPr>
        <w:bidi/>
        <w:jc w:val="both"/>
        <w:rPr>
          <w:rFonts w:cs="David" w:hint="cs"/>
          <w:rtl/>
        </w:rPr>
      </w:pPr>
      <w:r w:rsidRPr="0035207C">
        <w:rPr>
          <w:rFonts w:cs="David" w:hint="cs"/>
          <w:rtl/>
        </w:rPr>
        <w:tab/>
        <w:t>אנחנו בודקים אם אפשר לקיים דיון של שלוש לפי הנוהל.</w:t>
      </w:r>
    </w:p>
    <w:p w14:paraId="66E9EE27" w14:textId="77777777" w:rsidR="0035207C" w:rsidRPr="0035207C" w:rsidRDefault="0035207C" w:rsidP="0035207C">
      <w:pPr>
        <w:bidi/>
        <w:jc w:val="both"/>
        <w:rPr>
          <w:rFonts w:cs="David" w:hint="cs"/>
          <w:rtl/>
        </w:rPr>
      </w:pPr>
    </w:p>
    <w:p w14:paraId="37623605" w14:textId="77777777" w:rsidR="0035207C" w:rsidRPr="0035207C" w:rsidRDefault="0035207C" w:rsidP="0035207C">
      <w:pPr>
        <w:bidi/>
        <w:jc w:val="both"/>
        <w:rPr>
          <w:rFonts w:cs="David" w:hint="cs"/>
          <w:u w:val="single"/>
          <w:rtl/>
        </w:rPr>
      </w:pPr>
      <w:r w:rsidRPr="0035207C">
        <w:rPr>
          <w:rFonts w:cs="David" w:hint="cs"/>
          <w:u w:val="single"/>
          <w:rtl/>
        </w:rPr>
        <w:t>ארבל אסטרחן:</w:t>
      </w:r>
    </w:p>
    <w:p w14:paraId="4DBF2E37" w14:textId="77777777" w:rsidR="0035207C" w:rsidRPr="0035207C" w:rsidRDefault="0035207C" w:rsidP="0035207C">
      <w:pPr>
        <w:bidi/>
        <w:jc w:val="both"/>
        <w:rPr>
          <w:rFonts w:cs="David" w:hint="cs"/>
          <w:rtl/>
        </w:rPr>
      </w:pPr>
    </w:p>
    <w:p w14:paraId="3A5CCA00" w14:textId="77777777" w:rsidR="0035207C" w:rsidRPr="0035207C" w:rsidRDefault="0035207C" w:rsidP="0035207C">
      <w:pPr>
        <w:bidi/>
        <w:ind w:firstLine="567"/>
        <w:jc w:val="both"/>
        <w:rPr>
          <w:rFonts w:cs="David" w:hint="cs"/>
          <w:rtl/>
        </w:rPr>
      </w:pPr>
      <w:r w:rsidRPr="0035207C">
        <w:rPr>
          <w:rFonts w:cs="David" w:hint="cs"/>
          <w:rtl/>
        </w:rPr>
        <w:t>חמש דקות.</w:t>
      </w:r>
    </w:p>
    <w:p w14:paraId="14BE298F" w14:textId="77777777" w:rsidR="0035207C" w:rsidRPr="0035207C" w:rsidRDefault="0035207C" w:rsidP="0035207C">
      <w:pPr>
        <w:bidi/>
        <w:ind w:firstLine="567"/>
        <w:jc w:val="both"/>
        <w:rPr>
          <w:rFonts w:cs="David" w:hint="cs"/>
          <w:rtl/>
        </w:rPr>
      </w:pPr>
    </w:p>
    <w:p w14:paraId="5E4D1855" w14:textId="77777777" w:rsidR="0035207C" w:rsidRPr="0035207C" w:rsidRDefault="0035207C" w:rsidP="0035207C">
      <w:pPr>
        <w:pStyle w:val="Heading5"/>
        <w:rPr>
          <w:rFonts w:hint="cs"/>
          <w:rtl/>
        </w:rPr>
      </w:pPr>
      <w:r w:rsidRPr="0035207C">
        <w:rPr>
          <w:rFonts w:hint="cs"/>
          <w:u w:val="single"/>
          <w:rtl/>
        </w:rPr>
        <w:t>היו"ר אביגדור יצחקי:</w:t>
      </w:r>
    </w:p>
    <w:p w14:paraId="4EAB565C" w14:textId="77777777" w:rsidR="0035207C" w:rsidRPr="0035207C" w:rsidRDefault="0035207C" w:rsidP="0035207C">
      <w:pPr>
        <w:bidi/>
        <w:jc w:val="both"/>
        <w:rPr>
          <w:rFonts w:cs="David" w:hint="cs"/>
          <w:rtl/>
        </w:rPr>
      </w:pPr>
    </w:p>
    <w:p w14:paraId="1E1CED54" w14:textId="77777777" w:rsidR="0035207C" w:rsidRPr="0035207C" w:rsidRDefault="0035207C" w:rsidP="0035207C">
      <w:pPr>
        <w:bidi/>
        <w:jc w:val="both"/>
        <w:rPr>
          <w:rFonts w:cs="David" w:hint="cs"/>
          <w:rtl/>
        </w:rPr>
      </w:pPr>
      <w:r w:rsidRPr="0035207C">
        <w:rPr>
          <w:rFonts w:cs="David" w:hint="cs"/>
          <w:rtl/>
        </w:rPr>
        <w:tab/>
        <w:t>מי בעד חמש דקות?</w:t>
      </w:r>
    </w:p>
    <w:p w14:paraId="56C96430" w14:textId="77777777" w:rsidR="0035207C" w:rsidRPr="0035207C" w:rsidRDefault="0035207C" w:rsidP="0035207C">
      <w:pPr>
        <w:bidi/>
        <w:jc w:val="both"/>
        <w:rPr>
          <w:rFonts w:cs="David" w:hint="cs"/>
          <w:rtl/>
        </w:rPr>
      </w:pPr>
    </w:p>
    <w:p w14:paraId="071579E1" w14:textId="77777777" w:rsidR="0035207C" w:rsidRPr="0035207C" w:rsidRDefault="0035207C" w:rsidP="0035207C">
      <w:pPr>
        <w:bidi/>
        <w:jc w:val="center"/>
        <w:rPr>
          <w:rFonts w:cs="David" w:hint="cs"/>
          <w:b/>
          <w:bCs/>
          <w:rtl/>
        </w:rPr>
      </w:pPr>
      <w:r w:rsidRPr="0035207C">
        <w:rPr>
          <w:rFonts w:cs="David" w:hint="cs"/>
          <w:b/>
          <w:bCs/>
          <w:rtl/>
        </w:rPr>
        <w:t>הצבעה</w:t>
      </w:r>
    </w:p>
    <w:p w14:paraId="5DF16A8D" w14:textId="77777777" w:rsidR="0035207C" w:rsidRPr="0035207C" w:rsidRDefault="0035207C" w:rsidP="0035207C">
      <w:pPr>
        <w:bidi/>
        <w:jc w:val="center"/>
        <w:rPr>
          <w:rFonts w:cs="David" w:hint="cs"/>
          <w:b/>
          <w:bCs/>
          <w:rtl/>
        </w:rPr>
      </w:pPr>
      <w:r w:rsidRPr="0035207C">
        <w:rPr>
          <w:rFonts w:cs="David" w:hint="cs"/>
          <w:b/>
          <w:bCs/>
          <w:rtl/>
        </w:rPr>
        <w:t>בעד - פה אחד</w:t>
      </w:r>
    </w:p>
    <w:p w14:paraId="11919DCF" w14:textId="77777777" w:rsidR="0035207C" w:rsidRPr="0035207C" w:rsidRDefault="0035207C" w:rsidP="0035207C">
      <w:pPr>
        <w:bidi/>
        <w:jc w:val="center"/>
        <w:rPr>
          <w:rFonts w:cs="David" w:hint="cs"/>
          <w:b/>
          <w:bCs/>
          <w:rtl/>
        </w:rPr>
      </w:pPr>
      <w:r w:rsidRPr="0035207C">
        <w:rPr>
          <w:rFonts w:cs="David" w:hint="cs"/>
          <w:b/>
          <w:bCs/>
          <w:rtl/>
        </w:rPr>
        <w:t>נגד - אין</w:t>
      </w:r>
    </w:p>
    <w:p w14:paraId="1A5FC7F9" w14:textId="77777777" w:rsidR="0035207C" w:rsidRPr="0035207C" w:rsidRDefault="0035207C" w:rsidP="0035207C">
      <w:pPr>
        <w:bidi/>
        <w:jc w:val="center"/>
        <w:rPr>
          <w:rFonts w:cs="David" w:hint="cs"/>
          <w:b/>
          <w:bCs/>
          <w:rtl/>
        </w:rPr>
      </w:pPr>
      <w:r w:rsidRPr="0035207C">
        <w:rPr>
          <w:rFonts w:cs="David" w:hint="cs"/>
          <w:b/>
          <w:bCs/>
          <w:rtl/>
        </w:rPr>
        <w:t>אושר</w:t>
      </w:r>
    </w:p>
    <w:p w14:paraId="678750A7" w14:textId="77777777" w:rsidR="0035207C" w:rsidRPr="0035207C" w:rsidRDefault="0035207C" w:rsidP="0035207C">
      <w:pPr>
        <w:bidi/>
        <w:jc w:val="both"/>
        <w:rPr>
          <w:rFonts w:cs="David" w:hint="cs"/>
          <w:rtl/>
        </w:rPr>
      </w:pPr>
    </w:p>
    <w:p w14:paraId="4D2E1585" w14:textId="77777777" w:rsidR="0035207C" w:rsidRPr="0035207C" w:rsidRDefault="0035207C" w:rsidP="0035207C">
      <w:pPr>
        <w:pStyle w:val="Heading5"/>
        <w:rPr>
          <w:rFonts w:hint="cs"/>
          <w:u w:val="single"/>
          <w:rtl/>
        </w:rPr>
      </w:pPr>
    </w:p>
    <w:p w14:paraId="7BFC7D02"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054B2EF" w14:textId="77777777" w:rsidR="0035207C" w:rsidRPr="0035207C" w:rsidRDefault="0035207C" w:rsidP="0035207C">
      <w:pPr>
        <w:pStyle w:val="Heading5"/>
        <w:rPr>
          <w:rFonts w:hint="cs"/>
          <w:rtl/>
        </w:rPr>
      </w:pPr>
    </w:p>
    <w:p w14:paraId="6C614261" w14:textId="77777777" w:rsidR="0035207C" w:rsidRPr="0035207C" w:rsidRDefault="0035207C" w:rsidP="0035207C">
      <w:pPr>
        <w:bidi/>
        <w:jc w:val="both"/>
        <w:rPr>
          <w:rFonts w:cs="David" w:hint="cs"/>
          <w:rtl/>
        </w:rPr>
      </w:pPr>
      <w:r w:rsidRPr="0035207C">
        <w:rPr>
          <w:rFonts w:cs="David" w:hint="cs"/>
          <w:rtl/>
        </w:rPr>
        <w:tab/>
        <w:t xml:space="preserve">ההצעה לדיון של חמש דקות התקבלה פה אחד. </w:t>
      </w:r>
    </w:p>
    <w:p w14:paraId="6A3C6EFC" w14:textId="77777777" w:rsidR="0035207C" w:rsidRPr="0035207C" w:rsidRDefault="0035207C" w:rsidP="0035207C">
      <w:pPr>
        <w:bidi/>
        <w:jc w:val="both"/>
        <w:rPr>
          <w:rFonts w:cs="David" w:hint="cs"/>
          <w:rtl/>
        </w:rPr>
      </w:pPr>
    </w:p>
    <w:p w14:paraId="2B7A9B2E" w14:textId="77777777" w:rsidR="0035207C" w:rsidRPr="0035207C" w:rsidRDefault="0035207C" w:rsidP="0035207C">
      <w:pPr>
        <w:pStyle w:val="Heading5"/>
        <w:rPr>
          <w:rFonts w:hint="cs"/>
          <w:rtl/>
        </w:rPr>
      </w:pPr>
      <w:r w:rsidRPr="0035207C">
        <w:rPr>
          <w:rtl/>
        </w:rPr>
        <w:br w:type="page"/>
      </w:r>
    </w:p>
    <w:p w14:paraId="19A00131" w14:textId="77777777" w:rsidR="0035207C" w:rsidRPr="0035207C" w:rsidRDefault="0035207C" w:rsidP="0035207C">
      <w:pPr>
        <w:bidi/>
        <w:jc w:val="both"/>
        <w:rPr>
          <w:rFonts w:cs="David" w:hint="cs"/>
          <w:b/>
          <w:bCs/>
          <w:u w:val="single"/>
          <w:rtl/>
        </w:rPr>
      </w:pPr>
      <w:r w:rsidRPr="0035207C">
        <w:rPr>
          <w:rFonts w:cs="David" w:hint="cs"/>
          <w:b/>
          <w:bCs/>
          <w:u w:val="single"/>
          <w:rtl/>
        </w:rPr>
        <w:t>ג. בקשות חברי-הכנסת להקדמת הדיון בהצעות החוק הבאות, לפני הקריאה הטרומית:</w:t>
      </w:r>
    </w:p>
    <w:p w14:paraId="2A5A613C" w14:textId="77777777" w:rsidR="0035207C" w:rsidRPr="0035207C" w:rsidRDefault="0035207C" w:rsidP="0035207C">
      <w:pPr>
        <w:numPr>
          <w:ilvl w:val="0"/>
          <w:numId w:val="2"/>
        </w:numPr>
        <w:bidi/>
        <w:ind w:right="0"/>
        <w:jc w:val="both"/>
        <w:rPr>
          <w:rFonts w:cs="David" w:hint="cs"/>
          <w:b/>
          <w:bCs/>
          <w:u w:val="single"/>
          <w:rtl/>
        </w:rPr>
      </w:pPr>
      <w:r w:rsidRPr="0035207C">
        <w:rPr>
          <w:rFonts w:cs="David" w:hint="cs"/>
          <w:b/>
          <w:bCs/>
          <w:u w:val="single"/>
          <w:rtl/>
        </w:rPr>
        <w:t>הצעת חוק סיוע לשדרות וליישובי הנגב המערבי (הוראת שעה), התשס"ז-2007 פ/17/2012, פניית חברי-הכנסת שי חרמש וסטש מיסז'ניקוב</w:t>
      </w:r>
    </w:p>
    <w:p w14:paraId="6851099F" w14:textId="77777777" w:rsidR="0035207C" w:rsidRPr="0035207C" w:rsidRDefault="0035207C" w:rsidP="0035207C">
      <w:pPr>
        <w:numPr>
          <w:ilvl w:val="0"/>
          <w:numId w:val="2"/>
        </w:numPr>
        <w:bidi/>
        <w:ind w:right="0"/>
        <w:jc w:val="both"/>
        <w:rPr>
          <w:rFonts w:cs="David" w:hint="cs"/>
          <w:b/>
          <w:bCs/>
          <w:u w:val="single"/>
        </w:rPr>
      </w:pPr>
      <w:r w:rsidRPr="0035207C">
        <w:rPr>
          <w:rFonts w:cs="David" w:hint="cs"/>
          <w:b/>
          <w:bCs/>
          <w:u w:val="single"/>
          <w:rtl/>
        </w:rPr>
        <w:t>הצעת חוק מיגון ישובי עוטף עזה, התשס"ז-2007 פ/17/2015, הצעת חבר-הכנסת שי חרמש</w:t>
      </w:r>
    </w:p>
    <w:p w14:paraId="07EAF5E7" w14:textId="77777777" w:rsidR="0035207C" w:rsidRPr="0035207C" w:rsidRDefault="0035207C" w:rsidP="0035207C">
      <w:pPr>
        <w:pStyle w:val="Heading5"/>
        <w:rPr>
          <w:rFonts w:hint="cs"/>
          <w:rtl/>
        </w:rPr>
      </w:pPr>
    </w:p>
    <w:p w14:paraId="5BE849ED" w14:textId="77777777" w:rsidR="0035207C" w:rsidRPr="0035207C" w:rsidRDefault="0035207C" w:rsidP="0035207C">
      <w:pPr>
        <w:pStyle w:val="Heading5"/>
        <w:rPr>
          <w:rFonts w:hint="cs"/>
          <w:rtl/>
        </w:rPr>
      </w:pPr>
      <w:r w:rsidRPr="0035207C">
        <w:rPr>
          <w:rFonts w:hint="cs"/>
          <w:u w:val="single"/>
          <w:rtl/>
        </w:rPr>
        <w:t>היו"ר אביגדור יצחקי:</w:t>
      </w:r>
    </w:p>
    <w:p w14:paraId="7968ECF9" w14:textId="77777777" w:rsidR="0035207C" w:rsidRPr="0035207C" w:rsidRDefault="0035207C" w:rsidP="0035207C">
      <w:pPr>
        <w:bidi/>
        <w:jc w:val="both"/>
        <w:rPr>
          <w:rFonts w:cs="David" w:hint="cs"/>
          <w:rtl/>
        </w:rPr>
      </w:pPr>
    </w:p>
    <w:p w14:paraId="49581188" w14:textId="77777777" w:rsidR="0035207C" w:rsidRPr="0035207C" w:rsidRDefault="0035207C" w:rsidP="0035207C">
      <w:pPr>
        <w:bidi/>
        <w:ind w:firstLine="567"/>
        <w:jc w:val="both"/>
        <w:rPr>
          <w:rFonts w:cs="David" w:hint="cs"/>
          <w:rtl/>
        </w:rPr>
      </w:pPr>
      <w:r w:rsidRPr="0035207C">
        <w:rPr>
          <w:rFonts w:cs="David" w:hint="cs"/>
          <w:rtl/>
        </w:rPr>
        <w:t xml:space="preserve">יש הצעת חוק של חברת הכנסת רונית תירוש לעניין זכויות המורה. ועדת השרים לחקיקה אישרה אתמול את ההצעה לקריאה טרומית. השאלה היא אם אני צריך לקבל פטור מחובת הנחה. התשובה היא לא. תודה. </w:t>
      </w:r>
    </w:p>
    <w:p w14:paraId="52A558A9" w14:textId="77777777" w:rsidR="0035207C" w:rsidRPr="0035207C" w:rsidRDefault="0035207C" w:rsidP="0035207C">
      <w:pPr>
        <w:bidi/>
        <w:ind w:firstLine="567"/>
        <w:jc w:val="both"/>
        <w:rPr>
          <w:rFonts w:cs="David" w:hint="cs"/>
          <w:rtl/>
        </w:rPr>
      </w:pPr>
    </w:p>
    <w:p w14:paraId="2C472576" w14:textId="77777777" w:rsidR="0035207C" w:rsidRPr="0035207C" w:rsidRDefault="0035207C" w:rsidP="0035207C">
      <w:pPr>
        <w:bidi/>
        <w:ind w:firstLine="567"/>
        <w:jc w:val="both"/>
        <w:rPr>
          <w:rFonts w:cs="David" w:hint="cs"/>
          <w:rtl/>
        </w:rPr>
      </w:pPr>
      <w:r w:rsidRPr="0035207C">
        <w:rPr>
          <w:rFonts w:cs="David" w:hint="cs"/>
          <w:rtl/>
        </w:rPr>
        <w:t>חבר-הכנסת שי חרמש ביקש לפטור מחובת הנחה את בקשתו לחוק בנושא מיגון יישובי עוטף עזה. בבקשה, חבר-הכנסת חרמש.</w:t>
      </w:r>
    </w:p>
    <w:p w14:paraId="4074E015" w14:textId="77777777" w:rsidR="0035207C" w:rsidRPr="0035207C" w:rsidRDefault="0035207C" w:rsidP="0035207C">
      <w:pPr>
        <w:bidi/>
        <w:jc w:val="both"/>
        <w:rPr>
          <w:rFonts w:cs="David" w:hint="cs"/>
          <w:rtl/>
        </w:rPr>
      </w:pPr>
    </w:p>
    <w:p w14:paraId="5EC552A7" w14:textId="77777777" w:rsidR="0035207C" w:rsidRPr="0035207C" w:rsidRDefault="0035207C" w:rsidP="0035207C">
      <w:pPr>
        <w:pStyle w:val="Heading5"/>
        <w:rPr>
          <w:rFonts w:hint="cs"/>
          <w:rtl/>
        </w:rPr>
      </w:pPr>
      <w:r w:rsidRPr="0035207C">
        <w:rPr>
          <w:rFonts w:hint="cs"/>
          <w:u w:val="single"/>
          <w:rtl/>
        </w:rPr>
        <w:t>שי חרמש:</w:t>
      </w:r>
    </w:p>
    <w:p w14:paraId="5300C661" w14:textId="77777777" w:rsidR="0035207C" w:rsidRPr="0035207C" w:rsidRDefault="0035207C" w:rsidP="0035207C">
      <w:pPr>
        <w:pStyle w:val="Heading5"/>
        <w:rPr>
          <w:rFonts w:hint="cs"/>
          <w:rtl/>
        </w:rPr>
      </w:pPr>
    </w:p>
    <w:p w14:paraId="5FC75ECA" w14:textId="77777777" w:rsidR="0035207C" w:rsidRPr="0035207C" w:rsidRDefault="0035207C" w:rsidP="0035207C">
      <w:pPr>
        <w:bidi/>
        <w:jc w:val="both"/>
        <w:rPr>
          <w:rFonts w:cs="David" w:hint="cs"/>
          <w:rtl/>
        </w:rPr>
      </w:pPr>
      <w:r w:rsidRPr="0035207C">
        <w:rPr>
          <w:rFonts w:cs="David" w:hint="cs"/>
          <w:rtl/>
        </w:rPr>
        <w:tab/>
        <w:t xml:space="preserve">הצעת החוק למיגון יישובי עוטף עזה עוסקת בסוגיה של 4,400 יחידות דיור, שנבנו לפני 1992 והיו פטורים מחובת מרחבים מוגנים, ממ"דים. מדובר ב-4,400 בתי אב, 40% מהם בשדרות, אבל הם כן השקיעו ובנו מקלטים פרטיים וציבוריים, שזה היה החוק שהיה תקף עד אז. המקלטים הציבוריים לא נותנים היום מענה לאיום, שבו טווח ההתראה הוא בין 15-20 שניות, והצורך הוא צורך מיידי ליצור מציאות שבה המדינה תיקח אחריות על מתן המיגון לתושבים האלה. </w:t>
      </w:r>
    </w:p>
    <w:p w14:paraId="7E8C4644" w14:textId="77777777" w:rsidR="0035207C" w:rsidRPr="0035207C" w:rsidRDefault="0035207C" w:rsidP="0035207C">
      <w:pPr>
        <w:bidi/>
        <w:jc w:val="both"/>
        <w:rPr>
          <w:rFonts w:cs="David" w:hint="cs"/>
          <w:rtl/>
        </w:rPr>
      </w:pPr>
    </w:p>
    <w:p w14:paraId="6670AB91" w14:textId="77777777" w:rsidR="0035207C" w:rsidRPr="0035207C" w:rsidRDefault="0035207C" w:rsidP="0035207C">
      <w:pPr>
        <w:bidi/>
        <w:ind w:firstLine="567"/>
        <w:jc w:val="both"/>
        <w:rPr>
          <w:rFonts w:cs="David" w:hint="cs"/>
          <w:rtl/>
        </w:rPr>
      </w:pPr>
      <w:r w:rsidRPr="0035207C">
        <w:rPr>
          <w:rFonts w:cs="David" w:hint="cs"/>
          <w:rtl/>
        </w:rPr>
        <w:t xml:space="preserve">יוזמי הצעת החוק חברי-הכנסת רוחמה אברהם, משה כחלון ועבדכם הנאמן, בתמיכה של 64 חברי-כנסת. הדחיפות של העניין היא הדחיפות של המציאות היומיומית כרגע לאורך הקו. האמירה שהחוק הזה מחייב את המדינה תביא את הרשויות לזרז את המהלכים. כבר התחילו במהלכים של תכנון וסקרים להביא את זה לביצוע מיידי יותר ולהימנע ממציאות שבה מישהו, משיקולים תקציביים, ידחה את הדבר שהוא בחזקת פיקוח נפש. </w:t>
      </w:r>
    </w:p>
    <w:p w14:paraId="0B72C61A" w14:textId="77777777" w:rsidR="0035207C" w:rsidRPr="0035207C" w:rsidRDefault="0035207C" w:rsidP="0035207C">
      <w:pPr>
        <w:bidi/>
        <w:ind w:firstLine="567"/>
        <w:jc w:val="both"/>
        <w:rPr>
          <w:rFonts w:cs="David" w:hint="cs"/>
          <w:rtl/>
        </w:rPr>
      </w:pPr>
    </w:p>
    <w:p w14:paraId="4D26808D" w14:textId="77777777" w:rsidR="0035207C" w:rsidRPr="0035207C" w:rsidRDefault="0035207C" w:rsidP="0035207C">
      <w:pPr>
        <w:bidi/>
        <w:ind w:firstLine="567"/>
        <w:jc w:val="both"/>
        <w:rPr>
          <w:rFonts w:cs="David" w:hint="cs"/>
          <w:rtl/>
        </w:rPr>
      </w:pPr>
      <w:r w:rsidRPr="0035207C">
        <w:rPr>
          <w:rFonts w:cs="David" w:hint="cs"/>
          <w:rtl/>
        </w:rPr>
        <w:t xml:space="preserve">כדי למנוע תהליך חקיקה ארוך וממושך והמתנה של 45 יום, בשמי, בשם רוחמה ובשם משה כחלון, ואני מניח שגם בשם 62 חברי-הכנסת האחרים שחתמו על הצעת החוק, אני מבקש לקבל פטור מחובת הנחה, כדי להריץ את החקיקה באופן מיידי. תודה. </w:t>
      </w:r>
    </w:p>
    <w:p w14:paraId="591E8866" w14:textId="77777777" w:rsidR="0035207C" w:rsidRPr="0035207C" w:rsidRDefault="0035207C" w:rsidP="0035207C">
      <w:pPr>
        <w:bidi/>
        <w:ind w:firstLine="567"/>
        <w:jc w:val="both"/>
        <w:rPr>
          <w:rFonts w:cs="David" w:hint="cs"/>
          <w:rtl/>
        </w:rPr>
      </w:pPr>
    </w:p>
    <w:p w14:paraId="03638F78" w14:textId="77777777" w:rsidR="0035207C" w:rsidRPr="0035207C" w:rsidRDefault="0035207C" w:rsidP="0035207C">
      <w:pPr>
        <w:pStyle w:val="Heading5"/>
        <w:rPr>
          <w:rFonts w:hint="cs"/>
          <w:rtl/>
        </w:rPr>
      </w:pPr>
      <w:r w:rsidRPr="0035207C">
        <w:rPr>
          <w:rFonts w:hint="cs"/>
          <w:u w:val="single"/>
          <w:rtl/>
        </w:rPr>
        <w:t>היו"ר אביגדור יצחקי:</w:t>
      </w:r>
    </w:p>
    <w:p w14:paraId="1D839CFA" w14:textId="77777777" w:rsidR="0035207C" w:rsidRPr="0035207C" w:rsidRDefault="0035207C" w:rsidP="0035207C">
      <w:pPr>
        <w:bidi/>
        <w:ind w:firstLine="567"/>
        <w:jc w:val="both"/>
        <w:rPr>
          <w:rFonts w:cs="David" w:hint="cs"/>
          <w:rtl/>
        </w:rPr>
      </w:pPr>
    </w:p>
    <w:p w14:paraId="5D29E701" w14:textId="77777777" w:rsidR="0035207C" w:rsidRPr="0035207C" w:rsidRDefault="0035207C" w:rsidP="0035207C">
      <w:pPr>
        <w:bidi/>
        <w:ind w:firstLine="567"/>
        <w:jc w:val="both"/>
        <w:rPr>
          <w:rFonts w:cs="David" w:hint="cs"/>
          <w:rtl/>
        </w:rPr>
      </w:pPr>
      <w:r w:rsidRPr="0035207C">
        <w:rPr>
          <w:rFonts w:cs="David" w:hint="cs"/>
          <w:rtl/>
        </w:rPr>
        <w:t>אני מעמיד את ההצעה להצבעה. מי בעד? מי נגד?</w:t>
      </w:r>
    </w:p>
    <w:p w14:paraId="2B8FF671" w14:textId="77777777" w:rsidR="0035207C" w:rsidRPr="0035207C" w:rsidRDefault="0035207C" w:rsidP="0035207C">
      <w:pPr>
        <w:bidi/>
        <w:ind w:firstLine="567"/>
        <w:jc w:val="both"/>
        <w:rPr>
          <w:rFonts w:cs="David" w:hint="cs"/>
          <w:rtl/>
        </w:rPr>
      </w:pPr>
    </w:p>
    <w:p w14:paraId="4CEE282A" w14:textId="77777777" w:rsidR="0035207C" w:rsidRPr="0035207C" w:rsidRDefault="0035207C" w:rsidP="0035207C">
      <w:pPr>
        <w:bidi/>
        <w:jc w:val="center"/>
        <w:rPr>
          <w:rFonts w:cs="David" w:hint="cs"/>
          <w:b/>
          <w:bCs/>
          <w:rtl/>
        </w:rPr>
      </w:pPr>
      <w:r w:rsidRPr="0035207C">
        <w:rPr>
          <w:rFonts w:cs="David" w:hint="cs"/>
          <w:b/>
          <w:bCs/>
          <w:rtl/>
        </w:rPr>
        <w:t>הצבעה</w:t>
      </w:r>
    </w:p>
    <w:p w14:paraId="6787A84D" w14:textId="77777777" w:rsidR="0035207C" w:rsidRPr="0035207C" w:rsidRDefault="0035207C" w:rsidP="0035207C">
      <w:pPr>
        <w:bidi/>
        <w:jc w:val="center"/>
        <w:rPr>
          <w:rFonts w:cs="David" w:hint="cs"/>
          <w:b/>
          <w:bCs/>
          <w:rtl/>
        </w:rPr>
      </w:pPr>
      <w:r w:rsidRPr="0035207C">
        <w:rPr>
          <w:rFonts w:cs="David" w:hint="cs"/>
          <w:b/>
          <w:bCs/>
          <w:rtl/>
        </w:rPr>
        <w:t>בעד - 14</w:t>
      </w:r>
    </w:p>
    <w:p w14:paraId="5A507208" w14:textId="77777777" w:rsidR="0035207C" w:rsidRPr="0035207C" w:rsidRDefault="0035207C" w:rsidP="0035207C">
      <w:pPr>
        <w:bidi/>
        <w:jc w:val="center"/>
        <w:rPr>
          <w:rFonts w:cs="David" w:hint="cs"/>
          <w:b/>
          <w:bCs/>
          <w:rtl/>
        </w:rPr>
      </w:pPr>
      <w:r w:rsidRPr="0035207C">
        <w:rPr>
          <w:rFonts w:cs="David" w:hint="cs"/>
          <w:b/>
          <w:bCs/>
          <w:rtl/>
        </w:rPr>
        <w:t>נגד - אין</w:t>
      </w:r>
    </w:p>
    <w:p w14:paraId="5B337180" w14:textId="77777777" w:rsidR="0035207C" w:rsidRPr="0035207C" w:rsidRDefault="0035207C" w:rsidP="0035207C">
      <w:pPr>
        <w:bidi/>
        <w:jc w:val="center"/>
        <w:rPr>
          <w:rFonts w:cs="David" w:hint="cs"/>
          <w:b/>
          <w:bCs/>
          <w:rtl/>
        </w:rPr>
      </w:pPr>
      <w:r w:rsidRPr="0035207C">
        <w:rPr>
          <w:rFonts w:cs="David" w:hint="cs"/>
          <w:b/>
          <w:bCs/>
          <w:rtl/>
        </w:rPr>
        <w:t xml:space="preserve">נמנעים </w:t>
      </w:r>
      <w:r w:rsidRPr="0035207C">
        <w:rPr>
          <w:rFonts w:cs="David"/>
          <w:b/>
          <w:bCs/>
          <w:rtl/>
        </w:rPr>
        <w:t>–</w:t>
      </w:r>
      <w:r w:rsidRPr="0035207C">
        <w:rPr>
          <w:rFonts w:cs="David" w:hint="cs"/>
          <w:b/>
          <w:bCs/>
          <w:rtl/>
        </w:rPr>
        <w:t xml:space="preserve"> אין</w:t>
      </w:r>
    </w:p>
    <w:p w14:paraId="5F96181C" w14:textId="77777777" w:rsidR="0035207C" w:rsidRPr="0035207C" w:rsidRDefault="0035207C" w:rsidP="0035207C">
      <w:pPr>
        <w:bidi/>
        <w:jc w:val="center"/>
        <w:rPr>
          <w:rFonts w:cs="David" w:hint="cs"/>
          <w:b/>
          <w:bCs/>
          <w:rtl/>
        </w:rPr>
      </w:pPr>
      <w:r w:rsidRPr="0035207C">
        <w:rPr>
          <w:rFonts w:cs="David" w:hint="cs"/>
          <w:b/>
          <w:bCs/>
          <w:rtl/>
        </w:rPr>
        <w:t>אושר</w:t>
      </w:r>
    </w:p>
    <w:p w14:paraId="1C27D77F" w14:textId="77777777" w:rsidR="0035207C" w:rsidRPr="0035207C" w:rsidRDefault="0035207C" w:rsidP="0035207C">
      <w:pPr>
        <w:bidi/>
        <w:jc w:val="both"/>
        <w:rPr>
          <w:rFonts w:cs="David" w:hint="cs"/>
          <w:rtl/>
        </w:rPr>
      </w:pPr>
    </w:p>
    <w:p w14:paraId="3F82D723" w14:textId="77777777" w:rsidR="0035207C" w:rsidRPr="0035207C" w:rsidRDefault="0035207C" w:rsidP="0035207C">
      <w:pPr>
        <w:bidi/>
        <w:jc w:val="both"/>
        <w:rPr>
          <w:rFonts w:cs="David" w:hint="cs"/>
          <w:rtl/>
        </w:rPr>
      </w:pPr>
    </w:p>
    <w:p w14:paraId="198435CE" w14:textId="77777777" w:rsidR="0035207C" w:rsidRPr="0035207C" w:rsidRDefault="0035207C" w:rsidP="0035207C">
      <w:pPr>
        <w:pStyle w:val="Heading5"/>
        <w:rPr>
          <w:rFonts w:hint="cs"/>
          <w:rtl/>
        </w:rPr>
      </w:pPr>
      <w:r w:rsidRPr="0035207C">
        <w:rPr>
          <w:rFonts w:hint="cs"/>
          <w:u w:val="single"/>
          <w:rtl/>
        </w:rPr>
        <w:t>היו"ר אביגדור יצחקי:</w:t>
      </w:r>
    </w:p>
    <w:p w14:paraId="0010DC62" w14:textId="77777777" w:rsidR="0035207C" w:rsidRPr="0035207C" w:rsidRDefault="0035207C" w:rsidP="0035207C">
      <w:pPr>
        <w:pStyle w:val="Heading5"/>
        <w:rPr>
          <w:rFonts w:hint="cs"/>
          <w:rtl/>
        </w:rPr>
      </w:pPr>
    </w:p>
    <w:p w14:paraId="21E34617" w14:textId="77777777" w:rsidR="0035207C" w:rsidRPr="0035207C" w:rsidRDefault="0035207C" w:rsidP="0035207C">
      <w:pPr>
        <w:bidi/>
        <w:jc w:val="both"/>
        <w:rPr>
          <w:rFonts w:cs="David" w:hint="cs"/>
          <w:rtl/>
        </w:rPr>
      </w:pPr>
      <w:r w:rsidRPr="0035207C">
        <w:rPr>
          <w:rFonts w:cs="David" w:hint="cs"/>
          <w:rtl/>
        </w:rPr>
        <w:tab/>
        <w:t xml:space="preserve"> ההצעה לפטור מחובת הנחה את הצעתו של חבר-הכנסת שי חרמש בנושא חוק מיגון יישובי עוטף עזה התקבלה.</w:t>
      </w:r>
    </w:p>
    <w:p w14:paraId="27049376" w14:textId="77777777" w:rsidR="0035207C" w:rsidRPr="0035207C" w:rsidRDefault="0035207C" w:rsidP="0035207C">
      <w:pPr>
        <w:bidi/>
        <w:jc w:val="both"/>
        <w:rPr>
          <w:rFonts w:cs="David" w:hint="cs"/>
          <w:rtl/>
        </w:rPr>
      </w:pPr>
    </w:p>
    <w:p w14:paraId="7599D255" w14:textId="77777777" w:rsidR="0035207C" w:rsidRPr="0035207C" w:rsidRDefault="0035207C" w:rsidP="0035207C">
      <w:pPr>
        <w:bidi/>
        <w:jc w:val="both"/>
        <w:rPr>
          <w:rFonts w:cs="David" w:hint="cs"/>
          <w:rtl/>
        </w:rPr>
      </w:pPr>
      <w:r w:rsidRPr="0035207C">
        <w:rPr>
          <w:rFonts w:cs="David" w:hint="cs"/>
          <w:u w:val="single"/>
          <w:rtl/>
        </w:rPr>
        <w:t>ליה שמטוב:</w:t>
      </w:r>
    </w:p>
    <w:p w14:paraId="2926F720" w14:textId="77777777" w:rsidR="0035207C" w:rsidRPr="0035207C" w:rsidRDefault="0035207C" w:rsidP="0035207C">
      <w:pPr>
        <w:bidi/>
        <w:jc w:val="both"/>
        <w:rPr>
          <w:rFonts w:cs="David" w:hint="cs"/>
          <w:rtl/>
        </w:rPr>
      </w:pPr>
    </w:p>
    <w:p w14:paraId="56E33DFF" w14:textId="77777777" w:rsidR="0035207C" w:rsidRPr="0035207C" w:rsidRDefault="0035207C" w:rsidP="0035207C">
      <w:pPr>
        <w:bidi/>
        <w:jc w:val="both"/>
        <w:rPr>
          <w:rFonts w:cs="David" w:hint="cs"/>
          <w:rtl/>
        </w:rPr>
      </w:pPr>
      <w:r w:rsidRPr="0035207C">
        <w:rPr>
          <w:rFonts w:cs="David" w:hint="cs"/>
          <w:rtl/>
        </w:rPr>
        <w:tab/>
        <w:t xml:space="preserve"> ומה עם הצעת החוק שלי, שביקשתי לגביה פטור לפני שבועיים?</w:t>
      </w:r>
    </w:p>
    <w:p w14:paraId="66CE4264" w14:textId="77777777" w:rsidR="0035207C" w:rsidRPr="0035207C" w:rsidRDefault="0035207C" w:rsidP="0035207C">
      <w:pPr>
        <w:bidi/>
        <w:jc w:val="both"/>
        <w:rPr>
          <w:rFonts w:cs="David" w:hint="cs"/>
          <w:rtl/>
        </w:rPr>
      </w:pPr>
    </w:p>
    <w:p w14:paraId="11D5DF9B" w14:textId="77777777" w:rsidR="0035207C" w:rsidRPr="0035207C" w:rsidRDefault="0035207C" w:rsidP="0035207C">
      <w:pPr>
        <w:pStyle w:val="Heading5"/>
        <w:rPr>
          <w:rFonts w:hint="cs"/>
          <w:rtl/>
        </w:rPr>
      </w:pPr>
      <w:r w:rsidRPr="0035207C">
        <w:rPr>
          <w:rFonts w:hint="cs"/>
          <w:u w:val="single"/>
          <w:rtl/>
        </w:rPr>
        <w:t>היו"ר אביגדור יצחקי:</w:t>
      </w:r>
    </w:p>
    <w:p w14:paraId="54EFF8A7" w14:textId="77777777" w:rsidR="0035207C" w:rsidRPr="0035207C" w:rsidRDefault="0035207C" w:rsidP="0035207C">
      <w:pPr>
        <w:pStyle w:val="Heading5"/>
        <w:rPr>
          <w:rFonts w:hint="cs"/>
          <w:rtl/>
        </w:rPr>
      </w:pPr>
    </w:p>
    <w:p w14:paraId="1522F31D" w14:textId="77777777" w:rsidR="0035207C" w:rsidRPr="0035207C" w:rsidRDefault="0035207C" w:rsidP="0035207C">
      <w:pPr>
        <w:bidi/>
        <w:jc w:val="both"/>
        <w:rPr>
          <w:rFonts w:cs="David" w:hint="cs"/>
          <w:rtl/>
        </w:rPr>
      </w:pPr>
      <w:r w:rsidRPr="0035207C">
        <w:rPr>
          <w:rFonts w:cs="David" w:hint="cs"/>
          <w:rtl/>
        </w:rPr>
        <w:tab/>
        <w:t xml:space="preserve">היא לא על סדר היום. נדבר על זה.  </w:t>
      </w:r>
    </w:p>
    <w:p w14:paraId="78D56E35" w14:textId="77777777" w:rsidR="0035207C" w:rsidRPr="0035207C" w:rsidRDefault="0035207C" w:rsidP="0035207C">
      <w:pPr>
        <w:bidi/>
        <w:jc w:val="both"/>
        <w:rPr>
          <w:rFonts w:cs="David" w:hint="cs"/>
          <w:rtl/>
        </w:rPr>
      </w:pPr>
    </w:p>
    <w:p w14:paraId="2EF1DCD1"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FB1179E" w14:textId="77777777" w:rsidR="0035207C" w:rsidRPr="0035207C" w:rsidRDefault="0035207C" w:rsidP="0035207C">
      <w:pPr>
        <w:pStyle w:val="Heading5"/>
        <w:rPr>
          <w:rFonts w:hint="cs"/>
          <w:rtl/>
        </w:rPr>
      </w:pPr>
    </w:p>
    <w:p w14:paraId="17E3CC23" w14:textId="77777777" w:rsidR="0035207C" w:rsidRPr="0035207C" w:rsidRDefault="0035207C" w:rsidP="0035207C">
      <w:pPr>
        <w:bidi/>
        <w:jc w:val="both"/>
        <w:rPr>
          <w:rFonts w:cs="David" w:hint="cs"/>
          <w:rtl/>
        </w:rPr>
      </w:pPr>
      <w:r w:rsidRPr="0035207C">
        <w:rPr>
          <w:rFonts w:cs="David" w:hint="cs"/>
          <w:rtl/>
        </w:rPr>
        <w:tab/>
        <w:t xml:space="preserve">ההצעה הבאה היא הצעת חוק סיוע לשדרות וליישובי עוטף עזה. אני מבין שהייתה הודעה על אישור מיגון ליישובי עוטף עזה. </w:t>
      </w:r>
    </w:p>
    <w:p w14:paraId="191B15FC" w14:textId="77777777" w:rsidR="0035207C" w:rsidRPr="0035207C" w:rsidRDefault="0035207C" w:rsidP="0035207C">
      <w:pPr>
        <w:bidi/>
        <w:jc w:val="both"/>
        <w:rPr>
          <w:rFonts w:cs="David" w:hint="cs"/>
          <w:rtl/>
        </w:rPr>
      </w:pPr>
    </w:p>
    <w:p w14:paraId="3F273206" w14:textId="77777777" w:rsidR="0035207C" w:rsidRPr="0035207C" w:rsidRDefault="0035207C" w:rsidP="0035207C">
      <w:pPr>
        <w:pStyle w:val="Heading5"/>
        <w:rPr>
          <w:rFonts w:hint="cs"/>
          <w:rtl/>
        </w:rPr>
      </w:pPr>
      <w:r w:rsidRPr="0035207C">
        <w:rPr>
          <w:rFonts w:hint="cs"/>
          <w:u w:val="single"/>
          <w:rtl/>
        </w:rPr>
        <w:t>שי חרמש:</w:t>
      </w:r>
    </w:p>
    <w:p w14:paraId="5DB6E2F9" w14:textId="77777777" w:rsidR="0035207C" w:rsidRPr="0035207C" w:rsidRDefault="0035207C" w:rsidP="0035207C">
      <w:pPr>
        <w:pStyle w:val="Heading5"/>
        <w:rPr>
          <w:rFonts w:hint="cs"/>
          <w:rtl/>
        </w:rPr>
      </w:pPr>
    </w:p>
    <w:p w14:paraId="4C2E5FA5" w14:textId="77777777" w:rsidR="0035207C" w:rsidRPr="0035207C" w:rsidRDefault="0035207C" w:rsidP="0035207C">
      <w:pPr>
        <w:bidi/>
        <w:jc w:val="both"/>
        <w:rPr>
          <w:rFonts w:cs="David" w:hint="cs"/>
          <w:rtl/>
        </w:rPr>
      </w:pPr>
      <w:r w:rsidRPr="0035207C">
        <w:rPr>
          <w:rFonts w:cs="David" w:hint="cs"/>
          <w:rtl/>
        </w:rPr>
        <w:tab/>
        <w:t xml:space="preserve">ביום חמישי לפני שבועיים, מטעם ראש הממשלה. אני לא מציע לוותר על החוק הזה כי זה השלייקס שיחזיק את זה. </w:t>
      </w:r>
    </w:p>
    <w:p w14:paraId="2A181A14" w14:textId="77777777" w:rsidR="0035207C" w:rsidRPr="0035207C" w:rsidRDefault="0035207C" w:rsidP="0035207C">
      <w:pPr>
        <w:bidi/>
        <w:jc w:val="both"/>
        <w:rPr>
          <w:rFonts w:cs="David" w:hint="cs"/>
          <w:rtl/>
        </w:rPr>
      </w:pPr>
    </w:p>
    <w:p w14:paraId="79AD42A2" w14:textId="77777777" w:rsidR="0035207C" w:rsidRPr="0035207C" w:rsidRDefault="0035207C" w:rsidP="0035207C">
      <w:pPr>
        <w:bidi/>
        <w:ind w:firstLine="567"/>
        <w:jc w:val="both"/>
        <w:rPr>
          <w:rFonts w:cs="David" w:hint="cs"/>
          <w:rtl/>
        </w:rPr>
      </w:pPr>
      <w:r w:rsidRPr="0035207C">
        <w:rPr>
          <w:rFonts w:cs="David" w:hint="cs"/>
          <w:rtl/>
        </w:rPr>
        <w:t xml:space="preserve">יוזמי הצעת החוק השנייה היה יורי שטרן, זכרונו לברכה, וסטס מיסז'ניקוב. רן כהן, עמי איילון, משה שרוני ואני הצטרפנו להצעת החוק הזאת. זאת הצעת חוק מקיפה, שאולי הביטוי הטוב ביותר שלה הוא עיתון "גלובס" מלפני שבוע, שכותרתו: "צריך להיות אידיוט כדי להקים מפעל בשדרות". המציאות הכלכלית בתוך שדרות בלתי אפשרית היום, גם ברמות של המפעלים הגדולים וגם ברמות של המפעלים הקטנים. כתרומה ועידוד לעניין ביטלו היום חצי מהנחת הארנונה, שניתנה ליזמים שם. </w:t>
      </w:r>
    </w:p>
    <w:p w14:paraId="06E24B19" w14:textId="77777777" w:rsidR="0035207C" w:rsidRPr="0035207C" w:rsidRDefault="0035207C" w:rsidP="0035207C">
      <w:pPr>
        <w:bidi/>
        <w:ind w:firstLine="567"/>
        <w:jc w:val="both"/>
        <w:rPr>
          <w:rFonts w:cs="David" w:hint="cs"/>
          <w:rtl/>
        </w:rPr>
      </w:pPr>
    </w:p>
    <w:p w14:paraId="3267B681" w14:textId="77777777" w:rsidR="0035207C" w:rsidRPr="0035207C" w:rsidRDefault="0035207C" w:rsidP="0035207C">
      <w:pPr>
        <w:bidi/>
        <w:ind w:firstLine="567"/>
        <w:jc w:val="both"/>
        <w:rPr>
          <w:rFonts w:cs="David" w:hint="cs"/>
          <w:rtl/>
        </w:rPr>
      </w:pPr>
      <w:r w:rsidRPr="0035207C">
        <w:rPr>
          <w:rFonts w:cs="David" w:hint="cs"/>
          <w:rtl/>
        </w:rPr>
        <w:t xml:space="preserve">הצעת החוק מקיפה, היא מטפלת גם בהגדרת קו עימות, שזה כמעט מתבקש במציאות אחרי שש שנים לאורך הקו, גם בהחזרת הקיצוץ בארנונה, סיוע לעסקים קטנים, חוק צ'קים ללא כיסוי, לימודים טכנולוגיים, מלגות והון אנושי. זאת מעטפת מאוד רחבה, שבאה לחזק גם את הפעילות הכלכלית שם, גם את יכולת העמידה, וגם ליצור איזושהי אטרקטיביות לאזור הזה, שהצבא לא מבטיח שום פתרון לנושא הירי הרקטי בזמן הקרוב. </w:t>
      </w:r>
    </w:p>
    <w:p w14:paraId="4FD14416" w14:textId="77777777" w:rsidR="0035207C" w:rsidRPr="0035207C" w:rsidRDefault="0035207C" w:rsidP="0035207C">
      <w:pPr>
        <w:bidi/>
        <w:ind w:firstLine="567"/>
        <w:jc w:val="both"/>
        <w:rPr>
          <w:rFonts w:cs="David" w:hint="cs"/>
          <w:rtl/>
        </w:rPr>
      </w:pPr>
    </w:p>
    <w:p w14:paraId="2A2DD5F0" w14:textId="77777777" w:rsidR="0035207C" w:rsidRPr="0035207C" w:rsidRDefault="0035207C" w:rsidP="0035207C">
      <w:pPr>
        <w:bidi/>
        <w:ind w:firstLine="567"/>
        <w:jc w:val="both"/>
        <w:rPr>
          <w:rFonts w:cs="David" w:hint="cs"/>
          <w:rtl/>
        </w:rPr>
      </w:pPr>
      <w:r w:rsidRPr="0035207C">
        <w:rPr>
          <w:rFonts w:cs="David" w:hint="cs"/>
          <w:rtl/>
        </w:rPr>
        <w:t xml:space="preserve">סטס לא נמצא כרגע בארץ ויורי נתן את צוואתו בעניין, ואני רואה כבד לעצמי להציג את פנייתם, כדי שהחוק הזה, מתוקף דחיפות הנושא, יקבל גם הוא פטור מחובת הנחה וירוץ לחקיקה מהירה. </w:t>
      </w:r>
    </w:p>
    <w:p w14:paraId="3B7518C7" w14:textId="77777777" w:rsidR="0035207C" w:rsidRPr="0035207C" w:rsidRDefault="0035207C" w:rsidP="0035207C">
      <w:pPr>
        <w:bidi/>
        <w:jc w:val="both"/>
        <w:rPr>
          <w:rFonts w:cs="David" w:hint="cs"/>
          <w:rtl/>
        </w:rPr>
      </w:pPr>
    </w:p>
    <w:p w14:paraId="164453CD" w14:textId="77777777" w:rsidR="0035207C" w:rsidRPr="0035207C" w:rsidRDefault="0035207C" w:rsidP="0035207C">
      <w:pPr>
        <w:pStyle w:val="Heading5"/>
        <w:rPr>
          <w:rFonts w:hint="cs"/>
          <w:rtl/>
        </w:rPr>
      </w:pPr>
      <w:r w:rsidRPr="0035207C">
        <w:rPr>
          <w:rFonts w:hint="cs"/>
          <w:u w:val="single"/>
          <w:rtl/>
        </w:rPr>
        <w:t>היו"ר אביגדור יצחקי:</w:t>
      </w:r>
    </w:p>
    <w:p w14:paraId="564F9A37" w14:textId="77777777" w:rsidR="0035207C" w:rsidRPr="0035207C" w:rsidRDefault="0035207C" w:rsidP="0035207C">
      <w:pPr>
        <w:pStyle w:val="Heading5"/>
        <w:rPr>
          <w:rFonts w:hint="cs"/>
          <w:rtl/>
        </w:rPr>
      </w:pPr>
    </w:p>
    <w:p w14:paraId="46DC1968" w14:textId="77777777" w:rsidR="0035207C" w:rsidRPr="0035207C" w:rsidRDefault="0035207C" w:rsidP="0035207C">
      <w:pPr>
        <w:bidi/>
        <w:jc w:val="both"/>
        <w:rPr>
          <w:rFonts w:cs="David" w:hint="cs"/>
          <w:rtl/>
        </w:rPr>
      </w:pPr>
      <w:r w:rsidRPr="0035207C">
        <w:rPr>
          <w:rFonts w:cs="David" w:hint="cs"/>
          <w:rtl/>
        </w:rPr>
        <w:tab/>
        <w:t>החוק הזה עוד לא עבר בוועדת השרים לחקיקה, והוא יצטרך לעבור לפני ההצבעה הטרומית במליאה. בחוק הזה, למרות שאני מאוד אוהד את ענייני שדרות, יש בו כל מיני חוקי מסים, שלדעתי הם מאוד בעייתיים. לכן הדיון יהיה מאוד קשה. יחד עם זאת, אני חושב שזה משהו שצריך לדון בו ולסיים את הדיון מהר. אני לא מאמין שאפשר לקבל את כל המוצע בחוק, למרות הכוונה הרצויה בעניין הזה. יש כמה דברים שהם מאוד בעייתיים, בעיניי. החוק יעבור בוועדת השרים לחקיקה ביום ראשון הקרוב ויעלה להצבעה הטרומית רק ביום רביעי לאחר מכן.</w:t>
      </w:r>
    </w:p>
    <w:p w14:paraId="04C77411" w14:textId="77777777" w:rsidR="0035207C" w:rsidRPr="0035207C" w:rsidRDefault="0035207C" w:rsidP="0035207C">
      <w:pPr>
        <w:bidi/>
        <w:jc w:val="both"/>
        <w:rPr>
          <w:rFonts w:cs="David" w:hint="cs"/>
          <w:rtl/>
        </w:rPr>
      </w:pPr>
    </w:p>
    <w:p w14:paraId="72BC5603" w14:textId="77777777" w:rsidR="0035207C" w:rsidRPr="0035207C" w:rsidRDefault="0035207C" w:rsidP="0035207C">
      <w:pPr>
        <w:bidi/>
        <w:jc w:val="both"/>
        <w:rPr>
          <w:rFonts w:cs="David" w:hint="cs"/>
          <w:rtl/>
        </w:rPr>
      </w:pPr>
      <w:r w:rsidRPr="0035207C">
        <w:rPr>
          <w:rFonts w:cs="David" w:hint="cs"/>
          <w:rtl/>
        </w:rPr>
        <w:tab/>
        <w:t>מי בעד הפטור מחובת ההנחה?</w:t>
      </w:r>
    </w:p>
    <w:p w14:paraId="3E3CA6E1" w14:textId="77777777" w:rsidR="0035207C" w:rsidRPr="0035207C" w:rsidRDefault="0035207C" w:rsidP="0035207C">
      <w:pPr>
        <w:bidi/>
        <w:jc w:val="both"/>
        <w:rPr>
          <w:rFonts w:cs="David" w:hint="cs"/>
          <w:rtl/>
        </w:rPr>
      </w:pPr>
    </w:p>
    <w:p w14:paraId="37DACDE5" w14:textId="77777777" w:rsidR="0035207C" w:rsidRPr="0035207C" w:rsidRDefault="0035207C" w:rsidP="0035207C">
      <w:pPr>
        <w:bidi/>
        <w:jc w:val="center"/>
        <w:rPr>
          <w:rFonts w:cs="David" w:hint="cs"/>
          <w:b/>
          <w:bCs/>
          <w:rtl/>
        </w:rPr>
      </w:pPr>
      <w:r w:rsidRPr="0035207C">
        <w:rPr>
          <w:rFonts w:cs="David" w:hint="cs"/>
          <w:b/>
          <w:bCs/>
          <w:rtl/>
        </w:rPr>
        <w:t>הצבעה</w:t>
      </w:r>
    </w:p>
    <w:p w14:paraId="6019A0F5" w14:textId="77777777" w:rsidR="0035207C" w:rsidRPr="0035207C" w:rsidRDefault="0035207C" w:rsidP="0035207C">
      <w:pPr>
        <w:bidi/>
        <w:jc w:val="center"/>
        <w:rPr>
          <w:rFonts w:cs="David" w:hint="cs"/>
          <w:b/>
          <w:bCs/>
          <w:rtl/>
        </w:rPr>
      </w:pPr>
      <w:r w:rsidRPr="0035207C">
        <w:rPr>
          <w:rFonts w:cs="David" w:hint="cs"/>
          <w:b/>
          <w:bCs/>
          <w:rtl/>
        </w:rPr>
        <w:t>בעד - 13</w:t>
      </w:r>
    </w:p>
    <w:p w14:paraId="5240BDE1" w14:textId="77777777" w:rsidR="0035207C" w:rsidRPr="0035207C" w:rsidRDefault="0035207C" w:rsidP="0035207C">
      <w:pPr>
        <w:bidi/>
        <w:jc w:val="center"/>
        <w:rPr>
          <w:rFonts w:cs="David" w:hint="cs"/>
          <w:b/>
          <w:bCs/>
          <w:rtl/>
        </w:rPr>
      </w:pPr>
      <w:r w:rsidRPr="0035207C">
        <w:rPr>
          <w:rFonts w:cs="David" w:hint="cs"/>
          <w:b/>
          <w:bCs/>
          <w:rtl/>
        </w:rPr>
        <w:t>נגד - אין</w:t>
      </w:r>
    </w:p>
    <w:p w14:paraId="18C149A4" w14:textId="77777777" w:rsidR="0035207C" w:rsidRPr="0035207C" w:rsidRDefault="0035207C" w:rsidP="0035207C">
      <w:pPr>
        <w:bidi/>
        <w:jc w:val="center"/>
        <w:rPr>
          <w:rFonts w:cs="David" w:hint="cs"/>
          <w:b/>
          <w:bCs/>
          <w:rtl/>
        </w:rPr>
      </w:pPr>
      <w:r w:rsidRPr="0035207C">
        <w:rPr>
          <w:rFonts w:cs="David" w:hint="cs"/>
          <w:b/>
          <w:bCs/>
          <w:rtl/>
        </w:rPr>
        <w:t>נמנעים - 1</w:t>
      </w:r>
    </w:p>
    <w:p w14:paraId="4A32D771" w14:textId="77777777" w:rsidR="0035207C" w:rsidRPr="0035207C" w:rsidRDefault="0035207C" w:rsidP="0035207C">
      <w:pPr>
        <w:bidi/>
        <w:jc w:val="center"/>
        <w:rPr>
          <w:rFonts w:cs="David" w:hint="cs"/>
          <w:b/>
          <w:bCs/>
          <w:rtl/>
        </w:rPr>
      </w:pPr>
      <w:r w:rsidRPr="0035207C">
        <w:rPr>
          <w:rFonts w:cs="David" w:hint="cs"/>
          <w:b/>
          <w:bCs/>
          <w:rtl/>
        </w:rPr>
        <w:t>אושר</w:t>
      </w:r>
    </w:p>
    <w:p w14:paraId="1B7FF31A" w14:textId="77777777" w:rsidR="0035207C" w:rsidRPr="0035207C" w:rsidRDefault="0035207C" w:rsidP="0035207C">
      <w:pPr>
        <w:pStyle w:val="Heading5"/>
        <w:rPr>
          <w:rFonts w:hint="cs"/>
          <w:u w:val="single"/>
          <w:rtl/>
        </w:rPr>
      </w:pPr>
    </w:p>
    <w:p w14:paraId="169DF940" w14:textId="77777777" w:rsidR="0035207C" w:rsidRPr="0035207C" w:rsidRDefault="0035207C" w:rsidP="0035207C">
      <w:pPr>
        <w:pStyle w:val="Heading5"/>
        <w:rPr>
          <w:rFonts w:hint="cs"/>
          <w:rtl/>
        </w:rPr>
      </w:pPr>
      <w:r w:rsidRPr="0035207C">
        <w:rPr>
          <w:rFonts w:hint="cs"/>
          <w:u w:val="single"/>
          <w:rtl/>
        </w:rPr>
        <w:t>היו"ר אביגדור יצחקי:</w:t>
      </w:r>
    </w:p>
    <w:p w14:paraId="456FC6B2" w14:textId="77777777" w:rsidR="0035207C" w:rsidRPr="0035207C" w:rsidRDefault="0035207C" w:rsidP="0035207C">
      <w:pPr>
        <w:pStyle w:val="Heading5"/>
        <w:rPr>
          <w:rFonts w:hint="cs"/>
          <w:rtl/>
        </w:rPr>
      </w:pPr>
    </w:p>
    <w:p w14:paraId="6C266836" w14:textId="77777777" w:rsidR="0035207C" w:rsidRPr="0035207C" w:rsidRDefault="0035207C" w:rsidP="0035207C">
      <w:pPr>
        <w:bidi/>
        <w:jc w:val="both"/>
        <w:rPr>
          <w:rFonts w:cs="David" w:hint="cs"/>
          <w:rtl/>
        </w:rPr>
      </w:pPr>
      <w:r w:rsidRPr="0035207C">
        <w:rPr>
          <w:rFonts w:cs="David" w:hint="cs"/>
          <w:rtl/>
        </w:rPr>
        <w:tab/>
        <w:t>תודה רבה, הפטור מחובת הנחה התקבל. חבר-הכנסת חרמש, תנהל משא ומתן בעניין הזה גם עם הממשלה. אני מבקש לדבר עם כל השרים חברי הוועדה, כולל שר האוצר.</w:t>
      </w:r>
    </w:p>
    <w:p w14:paraId="1878DFBF" w14:textId="77777777" w:rsidR="0035207C" w:rsidRPr="0035207C" w:rsidRDefault="0035207C" w:rsidP="0035207C">
      <w:pPr>
        <w:bidi/>
        <w:jc w:val="both"/>
        <w:rPr>
          <w:rFonts w:cs="David" w:hint="cs"/>
          <w:rtl/>
        </w:rPr>
      </w:pPr>
    </w:p>
    <w:p w14:paraId="702C6D3D" w14:textId="77777777" w:rsidR="0035207C" w:rsidRPr="0035207C" w:rsidRDefault="0035207C" w:rsidP="0035207C">
      <w:pPr>
        <w:pStyle w:val="Heading5"/>
        <w:rPr>
          <w:rFonts w:hint="cs"/>
          <w:rtl/>
        </w:rPr>
      </w:pPr>
      <w:r w:rsidRPr="0035207C">
        <w:rPr>
          <w:rFonts w:hint="cs"/>
          <w:u w:val="single"/>
          <w:rtl/>
        </w:rPr>
        <w:t>שי חרמש:</w:t>
      </w:r>
    </w:p>
    <w:p w14:paraId="7367A89B" w14:textId="77777777" w:rsidR="0035207C" w:rsidRPr="0035207C" w:rsidRDefault="0035207C" w:rsidP="0035207C">
      <w:pPr>
        <w:pStyle w:val="Heading5"/>
        <w:rPr>
          <w:rFonts w:hint="cs"/>
          <w:rtl/>
        </w:rPr>
      </w:pPr>
    </w:p>
    <w:p w14:paraId="6ABC2E6E" w14:textId="77777777" w:rsidR="0035207C" w:rsidRPr="0035207C" w:rsidRDefault="0035207C" w:rsidP="0035207C">
      <w:pPr>
        <w:bidi/>
        <w:jc w:val="both"/>
        <w:rPr>
          <w:rFonts w:cs="David" w:hint="cs"/>
          <w:rtl/>
        </w:rPr>
      </w:pPr>
      <w:r w:rsidRPr="0035207C">
        <w:rPr>
          <w:rFonts w:cs="David" w:hint="cs"/>
          <w:rtl/>
        </w:rPr>
        <w:tab/>
        <w:t xml:space="preserve"> אהיה שם היום אחר הצהרים.</w:t>
      </w:r>
    </w:p>
    <w:p w14:paraId="504E0FFF" w14:textId="77777777" w:rsidR="0035207C" w:rsidRPr="0035207C" w:rsidRDefault="0035207C" w:rsidP="0035207C">
      <w:pPr>
        <w:bidi/>
        <w:jc w:val="both"/>
        <w:rPr>
          <w:rFonts w:cs="David" w:hint="cs"/>
          <w:rtl/>
        </w:rPr>
      </w:pPr>
    </w:p>
    <w:p w14:paraId="5DC881E7" w14:textId="77777777" w:rsidR="0035207C" w:rsidRPr="0035207C" w:rsidRDefault="0035207C" w:rsidP="0035207C">
      <w:pPr>
        <w:pStyle w:val="Heading5"/>
        <w:jc w:val="center"/>
        <w:rPr>
          <w:rFonts w:hint="cs"/>
          <w:b/>
          <w:bCs/>
          <w:u w:val="single"/>
          <w:rtl/>
        </w:rPr>
      </w:pPr>
      <w:r w:rsidRPr="0035207C">
        <w:rPr>
          <w:b/>
          <w:bCs/>
          <w:u w:val="single"/>
          <w:rtl/>
        </w:rPr>
        <w:br w:type="page"/>
      </w:r>
      <w:r w:rsidRPr="0035207C">
        <w:rPr>
          <w:rFonts w:hint="cs"/>
          <w:b/>
          <w:bCs/>
          <w:u w:val="single"/>
          <w:rtl/>
        </w:rPr>
        <w:t>ד. נוהל לפי סעיף 20ג לחוק יסוד: נשיא המדינה</w:t>
      </w:r>
    </w:p>
    <w:p w14:paraId="702C53B5" w14:textId="77777777" w:rsidR="0035207C" w:rsidRPr="0035207C" w:rsidRDefault="0035207C" w:rsidP="0035207C">
      <w:pPr>
        <w:pStyle w:val="Heading5"/>
        <w:rPr>
          <w:rFonts w:hint="cs"/>
          <w:u w:val="single"/>
          <w:rtl/>
        </w:rPr>
      </w:pPr>
    </w:p>
    <w:p w14:paraId="6F9429F5" w14:textId="77777777" w:rsidR="0035207C" w:rsidRPr="0035207C" w:rsidRDefault="0035207C" w:rsidP="0035207C">
      <w:pPr>
        <w:pStyle w:val="Heading5"/>
        <w:rPr>
          <w:rFonts w:hint="cs"/>
          <w:u w:val="single"/>
          <w:rtl/>
        </w:rPr>
      </w:pPr>
    </w:p>
    <w:p w14:paraId="221A88BA" w14:textId="77777777" w:rsidR="0035207C" w:rsidRPr="0035207C" w:rsidRDefault="0035207C" w:rsidP="0035207C">
      <w:pPr>
        <w:pStyle w:val="Heading5"/>
        <w:rPr>
          <w:rFonts w:hint="cs"/>
          <w:rtl/>
        </w:rPr>
      </w:pPr>
      <w:r w:rsidRPr="0035207C">
        <w:rPr>
          <w:rFonts w:hint="cs"/>
          <w:u w:val="single"/>
          <w:rtl/>
        </w:rPr>
        <w:t>היו"ר אביגדור יצחקי:</w:t>
      </w:r>
    </w:p>
    <w:p w14:paraId="6EFC109F" w14:textId="77777777" w:rsidR="0035207C" w:rsidRPr="0035207C" w:rsidRDefault="0035207C" w:rsidP="0035207C">
      <w:pPr>
        <w:bidi/>
        <w:jc w:val="both"/>
        <w:rPr>
          <w:rFonts w:cs="David" w:hint="cs"/>
          <w:rtl/>
        </w:rPr>
      </w:pPr>
    </w:p>
    <w:p w14:paraId="5716A7C9" w14:textId="77777777" w:rsidR="0035207C" w:rsidRPr="0035207C" w:rsidRDefault="0035207C" w:rsidP="0035207C">
      <w:pPr>
        <w:bidi/>
        <w:jc w:val="both"/>
        <w:rPr>
          <w:rFonts w:cs="David" w:hint="cs"/>
          <w:rtl/>
        </w:rPr>
      </w:pPr>
      <w:r w:rsidRPr="0035207C">
        <w:rPr>
          <w:rFonts w:cs="David" w:hint="cs"/>
          <w:rtl/>
        </w:rPr>
        <w:tab/>
        <w:t xml:space="preserve">הנושא הבא הוא הנוהל. </w:t>
      </w:r>
    </w:p>
    <w:p w14:paraId="1B2FA5F6" w14:textId="77777777" w:rsidR="0035207C" w:rsidRPr="0035207C" w:rsidRDefault="0035207C" w:rsidP="0035207C">
      <w:pPr>
        <w:bidi/>
        <w:jc w:val="both"/>
        <w:rPr>
          <w:rFonts w:cs="David" w:hint="cs"/>
          <w:rtl/>
        </w:rPr>
      </w:pPr>
    </w:p>
    <w:p w14:paraId="0DFE7CFA" w14:textId="77777777" w:rsidR="0035207C" w:rsidRPr="0035207C" w:rsidRDefault="0035207C" w:rsidP="0035207C">
      <w:pPr>
        <w:bidi/>
        <w:jc w:val="both"/>
        <w:rPr>
          <w:rFonts w:cs="David" w:hint="cs"/>
          <w:rtl/>
        </w:rPr>
      </w:pPr>
      <w:r w:rsidRPr="0035207C">
        <w:rPr>
          <w:rFonts w:cs="David" w:hint="cs"/>
          <w:u w:val="single"/>
          <w:rtl/>
        </w:rPr>
        <w:t>אחמד טיבי:</w:t>
      </w:r>
    </w:p>
    <w:p w14:paraId="770D358B" w14:textId="77777777" w:rsidR="0035207C" w:rsidRPr="0035207C" w:rsidRDefault="0035207C" w:rsidP="0035207C">
      <w:pPr>
        <w:bidi/>
        <w:jc w:val="both"/>
        <w:rPr>
          <w:rFonts w:cs="David" w:hint="cs"/>
          <w:rtl/>
        </w:rPr>
      </w:pPr>
    </w:p>
    <w:p w14:paraId="50CC1493" w14:textId="77777777" w:rsidR="0035207C" w:rsidRPr="0035207C" w:rsidRDefault="0035207C" w:rsidP="0035207C">
      <w:pPr>
        <w:bidi/>
        <w:jc w:val="both"/>
        <w:rPr>
          <w:rFonts w:cs="David" w:hint="cs"/>
          <w:rtl/>
        </w:rPr>
      </w:pPr>
      <w:r w:rsidRPr="0035207C">
        <w:rPr>
          <w:rFonts w:cs="David" w:hint="cs"/>
          <w:rtl/>
        </w:rPr>
        <w:tab/>
        <w:t xml:space="preserve">יש לי הצעה לסדר. בימים האחרונים היינו עדים לנוסח שהוכן על ידי היועצת המשפטית, הגברת נורית אלשטיין, ויושבת ראש הוועדה, חברת-הכנסת רוחמה אברהם. אני תוהה האם היעדרן של שתי המנסחות הוא דיפלומטי או מכוון, למרות הכבוד הרב שאני רוחש לארבל, שהיא אחת המשפטניות המבריקות שיש בבניין הזה. נדמה לי שזה לא יאה שמי שעמל על הכנסת הנוסח לא יגן עליו ולא יהיה נוכח בזמן הדיון. </w:t>
      </w:r>
    </w:p>
    <w:p w14:paraId="403E27A4" w14:textId="77777777" w:rsidR="0035207C" w:rsidRPr="0035207C" w:rsidRDefault="0035207C" w:rsidP="0035207C">
      <w:pPr>
        <w:bidi/>
        <w:jc w:val="both"/>
        <w:rPr>
          <w:rFonts w:cs="David" w:hint="cs"/>
          <w:rtl/>
        </w:rPr>
      </w:pPr>
    </w:p>
    <w:p w14:paraId="2B83890F"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702DCD0D" w14:textId="77777777" w:rsidR="0035207C" w:rsidRPr="0035207C" w:rsidRDefault="0035207C" w:rsidP="0035207C">
      <w:pPr>
        <w:pStyle w:val="Heading5"/>
        <w:rPr>
          <w:rFonts w:hint="cs"/>
          <w:rtl/>
        </w:rPr>
      </w:pPr>
    </w:p>
    <w:p w14:paraId="28206C4D" w14:textId="77777777" w:rsidR="0035207C" w:rsidRPr="0035207C" w:rsidRDefault="0035207C" w:rsidP="0035207C">
      <w:pPr>
        <w:bidi/>
        <w:jc w:val="both"/>
        <w:rPr>
          <w:rFonts w:cs="David" w:hint="cs"/>
          <w:rtl/>
        </w:rPr>
      </w:pPr>
      <w:r w:rsidRPr="0035207C">
        <w:rPr>
          <w:rFonts w:cs="David" w:hint="cs"/>
          <w:rtl/>
        </w:rPr>
        <w:tab/>
        <w:t xml:space="preserve">מי שמחליט בסופו של דבר זה ועדת הכנסת וחבריה. </w:t>
      </w:r>
    </w:p>
    <w:p w14:paraId="7EE7941F" w14:textId="77777777" w:rsidR="0035207C" w:rsidRPr="0035207C" w:rsidRDefault="0035207C" w:rsidP="0035207C">
      <w:pPr>
        <w:bidi/>
        <w:jc w:val="both"/>
        <w:rPr>
          <w:rFonts w:cs="David" w:hint="cs"/>
          <w:rtl/>
        </w:rPr>
      </w:pPr>
    </w:p>
    <w:p w14:paraId="152A546A" w14:textId="77777777" w:rsidR="0035207C" w:rsidRPr="0035207C" w:rsidRDefault="0035207C" w:rsidP="0035207C">
      <w:pPr>
        <w:bidi/>
        <w:jc w:val="both"/>
        <w:rPr>
          <w:rFonts w:cs="David" w:hint="cs"/>
          <w:rtl/>
        </w:rPr>
      </w:pPr>
      <w:r w:rsidRPr="0035207C">
        <w:rPr>
          <w:rFonts w:cs="David" w:hint="cs"/>
          <w:u w:val="single"/>
          <w:rtl/>
        </w:rPr>
        <w:t>לימור לבנת:</w:t>
      </w:r>
    </w:p>
    <w:p w14:paraId="13F51065" w14:textId="77777777" w:rsidR="0035207C" w:rsidRPr="0035207C" w:rsidRDefault="0035207C" w:rsidP="0035207C">
      <w:pPr>
        <w:bidi/>
        <w:jc w:val="both"/>
        <w:rPr>
          <w:rFonts w:cs="David" w:hint="cs"/>
          <w:rtl/>
        </w:rPr>
      </w:pPr>
    </w:p>
    <w:p w14:paraId="3B82BAC6" w14:textId="77777777" w:rsidR="0035207C" w:rsidRPr="0035207C" w:rsidRDefault="0035207C" w:rsidP="0035207C">
      <w:pPr>
        <w:bidi/>
        <w:jc w:val="both"/>
        <w:rPr>
          <w:rFonts w:cs="David" w:hint="cs"/>
          <w:rtl/>
        </w:rPr>
      </w:pPr>
      <w:r w:rsidRPr="0035207C">
        <w:rPr>
          <w:rFonts w:cs="David" w:hint="cs"/>
          <w:rtl/>
        </w:rPr>
        <w:tab/>
        <w:t>אבל למה היועצת המשפטית לא כאן?</w:t>
      </w:r>
    </w:p>
    <w:p w14:paraId="21440DBB" w14:textId="77777777" w:rsidR="0035207C" w:rsidRPr="0035207C" w:rsidRDefault="0035207C" w:rsidP="0035207C">
      <w:pPr>
        <w:bidi/>
        <w:jc w:val="both"/>
        <w:rPr>
          <w:rFonts w:cs="David" w:hint="cs"/>
          <w:rtl/>
        </w:rPr>
      </w:pPr>
    </w:p>
    <w:p w14:paraId="4ACF8391" w14:textId="77777777" w:rsidR="0035207C" w:rsidRPr="0035207C" w:rsidRDefault="0035207C" w:rsidP="0035207C">
      <w:pPr>
        <w:pStyle w:val="Heading5"/>
        <w:rPr>
          <w:rFonts w:hint="cs"/>
          <w:rtl/>
        </w:rPr>
      </w:pPr>
      <w:r w:rsidRPr="0035207C">
        <w:rPr>
          <w:rFonts w:hint="cs"/>
          <w:u w:val="single"/>
          <w:rtl/>
        </w:rPr>
        <w:t>היו"ר אביגדור יצחקי:</w:t>
      </w:r>
    </w:p>
    <w:p w14:paraId="15F73A34" w14:textId="77777777" w:rsidR="0035207C" w:rsidRPr="0035207C" w:rsidRDefault="0035207C" w:rsidP="0035207C">
      <w:pPr>
        <w:pStyle w:val="Heading5"/>
        <w:rPr>
          <w:rFonts w:hint="cs"/>
          <w:rtl/>
        </w:rPr>
      </w:pPr>
    </w:p>
    <w:p w14:paraId="48809F47" w14:textId="77777777" w:rsidR="0035207C" w:rsidRPr="0035207C" w:rsidRDefault="0035207C" w:rsidP="0035207C">
      <w:pPr>
        <w:bidi/>
        <w:jc w:val="both"/>
        <w:rPr>
          <w:rFonts w:cs="David" w:hint="cs"/>
          <w:rtl/>
        </w:rPr>
      </w:pPr>
      <w:r w:rsidRPr="0035207C">
        <w:rPr>
          <w:rFonts w:cs="David" w:hint="cs"/>
          <w:rtl/>
        </w:rPr>
        <w:tab/>
        <w:t xml:space="preserve"> מייצגת אותה עורכת הדין ארבל ואני חושב שזה מספיק.</w:t>
      </w:r>
    </w:p>
    <w:p w14:paraId="096B3E17" w14:textId="77777777" w:rsidR="0035207C" w:rsidRPr="0035207C" w:rsidRDefault="0035207C" w:rsidP="0035207C">
      <w:pPr>
        <w:bidi/>
        <w:jc w:val="both"/>
        <w:rPr>
          <w:rFonts w:cs="David" w:hint="cs"/>
          <w:rtl/>
        </w:rPr>
      </w:pPr>
    </w:p>
    <w:p w14:paraId="72399CEB" w14:textId="77777777" w:rsidR="0035207C" w:rsidRPr="0035207C" w:rsidRDefault="0035207C" w:rsidP="0035207C">
      <w:pPr>
        <w:bidi/>
        <w:jc w:val="both"/>
        <w:rPr>
          <w:rFonts w:cs="David" w:hint="cs"/>
          <w:rtl/>
        </w:rPr>
      </w:pPr>
      <w:r w:rsidRPr="0035207C">
        <w:rPr>
          <w:rFonts w:cs="David" w:hint="cs"/>
          <w:u w:val="single"/>
          <w:rtl/>
        </w:rPr>
        <w:t>יורם מרציאנו:</w:t>
      </w:r>
    </w:p>
    <w:p w14:paraId="2745D5CA" w14:textId="77777777" w:rsidR="0035207C" w:rsidRPr="0035207C" w:rsidRDefault="0035207C" w:rsidP="0035207C">
      <w:pPr>
        <w:bidi/>
        <w:jc w:val="both"/>
        <w:rPr>
          <w:rFonts w:cs="David" w:hint="cs"/>
          <w:rtl/>
        </w:rPr>
      </w:pPr>
    </w:p>
    <w:p w14:paraId="3D2767F2" w14:textId="77777777" w:rsidR="0035207C" w:rsidRPr="0035207C" w:rsidRDefault="0035207C" w:rsidP="0035207C">
      <w:pPr>
        <w:bidi/>
        <w:jc w:val="both"/>
        <w:rPr>
          <w:rFonts w:cs="David" w:hint="cs"/>
          <w:rtl/>
        </w:rPr>
      </w:pPr>
      <w:r w:rsidRPr="0035207C">
        <w:rPr>
          <w:rFonts w:cs="David" w:hint="cs"/>
          <w:rtl/>
        </w:rPr>
        <w:tab/>
        <w:t xml:space="preserve">ביום חמישי ראינו בוועדת הכנסת את גברת אלשטיין מתייצבת בלהט גדול. צריך שהיא שתהיה פה. </w:t>
      </w:r>
    </w:p>
    <w:p w14:paraId="2BCB8648" w14:textId="77777777" w:rsidR="0035207C" w:rsidRPr="0035207C" w:rsidRDefault="0035207C" w:rsidP="0035207C">
      <w:pPr>
        <w:bidi/>
        <w:jc w:val="both"/>
        <w:rPr>
          <w:rFonts w:cs="David" w:hint="cs"/>
          <w:rtl/>
        </w:rPr>
      </w:pPr>
    </w:p>
    <w:p w14:paraId="39EB4A0E" w14:textId="77777777" w:rsidR="0035207C" w:rsidRPr="0035207C" w:rsidRDefault="0035207C" w:rsidP="0035207C">
      <w:pPr>
        <w:bidi/>
        <w:jc w:val="both"/>
        <w:rPr>
          <w:rFonts w:cs="David" w:hint="cs"/>
          <w:rtl/>
        </w:rPr>
      </w:pPr>
      <w:r w:rsidRPr="0035207C">
        <w:rPr>
          <w:rFonts w:cs="David" w:hint="cs"/>
          <w:u w:val="single"/>
          <w:rtl/>
        </w:rPr>
        <w:t>אחמד טיבי:</w:t>
      </w:r>
    </w:p>
    <w:p w14:paraId="1284C305" w14:textId="77777777" w:rsidR="0035207C" w:rsidRPr="0035207C" w:rsidRDefault="0035207C" w:rsidP="0035207C">
      <w:pPr>
        <w:bidi/>
        <w:jc w:val="both"/>
        <w:rPr>
          <w:rFonts w:cs="David" w:hint="cs"/>
          <w:rtl/>
        </w:rPr>
      </w:pPr>
    </w:p>
    <w:p w14:paraId="0A3A58AF" w14:textId="77777777" w:rsidR="0035207C" w:rsidRPr="0035207C" w:rsidRDefault="0035207C" w:rsidP="0035207C">
      <w:pPr>
        <w:bidi/>
        <w:jc w:val="both"/>
        <w:rPr>
          <w:rFonts w:cs="David" w:hint="cs"/>
          <w:rtl/>
        </w:rPr>
      </w:pPr>
      <w:r w:rsidRPr="0035207C">
        <w:rPr>
          <w:rFonts w:cs="David" w:hint="cs"/>
          <w:rtl/>
        </w:rPr>
        <w:tab/>
        <w:t xml:space="preserve"> חבר-כנסת שלא בא לכאן על ערעור על הצעה לסדר, מבטלים לו אם הוא לא נותן הסבר משכנע. למה היא נעדרת?</w:t>
      </w:r>
    </w:p>
    <w:p w14:paraId="7B68D816" w14:textId="77777777" w:rsidR="0035207C" w:rsidRPr="0035207C" w:rsidRDefault="0035207C" w:rsidP="0035207C">
      <w:pPr>
        <w:bidi/>
        <w:jc w:val="both"/>
        <w:rPr>
          <w:rFonts w:cs="David" w:hint="cs"/>
          <w:rtl/>
        </w:rPr>
      </w:pPr>
    </w:p>
    <w:p w14:paraId="0036ABC6" w14:textId="77777777" w:rsidR="0035207C" w:rsidRPr="0035207C" w:rsidRDefault="0035207C" w:rsidP="0035207C">
      <w:pPr>
        <w:bidi/>
        <w:jc w:val="both"/>
        <w:rPr>
          <w:rFonts w:cs="David" w:hint="cs"/>
          <w:rtl/>
        </w:rPr>
      </w:pPr>
      <w:r w:rsidRPr="0035207C">
        <w:rPr>
          <w:rFonts w:cs="David" w:hint="cs"/>
          <w:u w:val="single"/>
          <w:rtl/>
        </w:rPr>
        <w:t>נסים זאב:</w:t>
      </w:r>
    </w:p>
    <w:p w14:paraId="4C686E12" w14:textId="77777777" w:rsidR="0035207C" w:rsidRPr="0035207C" w:rsidRDefault="0035207C" w:rsidP="0035207C">
      <w:pPr>
        <w:bidi/>
        <w:jc w:val="both"/>
        <w:rPr>
          <w:rFonts w:cs="David" w:hint="cs"/>
          <w:rtl/>
        </w:rPr>
      </w:pPr>
    </w:p>
    <w:p w14:paraId="5D5389A5" w14:textId="77777777" w:rsidR="0035207C" w:rsidRPr="0035207C" w:rsidRDefault="0035207C" w:rsidP="0035207C">
      <w:pPr>
        <w:bidi/>
        <w:jc w:val="both"/>
        <w:rPr>
          <w:rFonts w:cs="David" w:hint="cs"/>
          <w:rtl/>
        </w:rPr>
      </w:pPr>
      <w:r w:rsidRPr="0035207C">
        <w:rPr>
          <w:rFonts w:cs="David" w:hint="cs"/>
          <w:rtl/>
        </w:rPr>
        <w:tab/>
        <w:t xml:space="preserve">אני מציע לסגור את הישיבה עד שהיא תגיע. </w:t>
      </w:r>
    </w:p>
    <w:p w14:paraId="68D476C0" w14:textId="77777777" w:rsidR="0035207C" w:rsidRPr="0035207C" w:rsidRDefault="0035207C" w:rsidP="0035207C">
      <w:pPr>
        <w:bidi/>
        <w:jc w:val="both"/>
        <w:rPr>
          <w:rFonts w:cs="David" w:hint="cs"/>
          <w:rtl/>
        </w:rPr>
      </w:pPr>
    </w:p>
    <w:p w14:paraId="39DC8E99" w14:textId="77777777" w:rsidR="0035207C" w:rsidRPr="0035207C" w:rsidRDefault="0035207C" w:rsidP="0035207C">
      <w:pPr>
        <w:bidi/>
        <w:jc w:val="both"/>
        <w:rPr>
          <w:rFonts w:cs="David" w:hint="cs"/>
          <w:rtl/>
        </w:rPr>
      </w:pPr>
      <w:r w:rsidRPr="0035207C">
        <w:rPr>
          <w:rFonts w:cs="David" w:hint="cs"/>
          <w:u w:val="single"/>
          <w:rtl/>
        </w:rPr>
        <w:t>מיכאל איתן:</w:t>
      </w:r>
    </w:p>
    <w:p w14:paraId="5D575E2B" w14:textId="77777777" w:rsidR="0035207C" w:rsidRPr="0035207C" w:rsidRDefault="0035207C" w:rsidP="0035207C">
      <w:pPr>
        <w:bidi/>
        <w:jc w:val="both"/>
        <w:rPr>
          <w:rFonts w:cs="David" w:hint="cs"/>
          <w:rtl/>
        </w:rPr>
      </w:pPr>
    </w:p>
    <w:p w14:paraId="7BC4889C" w14:textId="77777777" w:rsidR="0035207C" w:rsidRPr="0035207C" w:rsidRDefault="0035207C" w:rsidP="0035207C">
      <w:pPr>
        <w:bidi/>
        <w:jc w:val="both"/>
        <w:rPr>
          <w:rFonts w:cs="David" w:hint="cs"/>
          <w:rtl/>
        </w:rPr>
      </w:pPr>
      <w:r w:rsidRPr="0035207C">
        <w:rPr>
          <w:rFonts w:cs="David" w:hint="cs"/>
          <w:rtl/>
        </w:rPr>
        <w:tab/>
        <w:t xml:space="preserve">אדוני היושב-ראש, אתה צריך להגן על כבודן. הן אומרות שהן חולות. </w:t>
      </w:r>
    </w:p>
    <w:p w14:paraId="3DB9C594" w14:textId="77777777" w:rsidR="0035207C" w:rsidRPr="0035207C" w:rsidRDefault="0035207C" w:rsidP="0035207C">
      <w:pPr>
        <w:bidi/>
        <w:jc w:val="both"/>
        <w:rPr>
          <w:rFonts w:cs="David" w:hint="cs"/>
          <w:rtl/>
        </w:rPr>
      </w:pPr>
    </w:p>
    <w:p w14:paraId="1ADD90D1" w14:textId="77777777" w:rsidR="0035207C" w:rsidRPr="0035207C" w:rsidRDefault="0035207C" w:rsidP="0035207C">
      <w:pPr>
        <w:pStyle w:val="Heading5"/>
        <w:rPr>
          <w:rFonts w:hint="cs"/>
          <w:rtl/>
        </w:rPr>
      </w:pPr>
      <w:r w:rsidRPr="0035207C">
        <w:rPr>
          <w:rFonts w:hint="cs"/>
          <w:u w:val="single"/>
          <w:rtl/>
        </w:rPr>
        <w:t>היו"ר אביגדור יצחקי:</w:t>
      </w:r>
    </w:p>
    <w:p w14:paraId="4109516E" w14:textId="77777777" w:rsidR="0035207C" w:rsidRPr="0035207C" w:rsidRDefault="0035207C" w:rsidP="0035207C">
      <w:pPr>
        <w:pStyle w:val="Heading5"/>
        <w:rPr>
          <w:rFonts w:hint="cs"/>
          <w:rtl/>
        </w:rPr>
      </w:pPr>
    </w:p>
    <w:p w14:paraId="1D85C8F2" w14:textId="77777777" w:rsidR="0035207C" w:rsidRPr="0035207C" w:rsidRDefault="0035207C" w:rsidP="0035207C">
      <w:pPr>
        <w:bidi/>
        <w:jc w:val="both"/>
        <w:rPr>
          <w:rFonts w:cs="David" w:hint="cs"/>
          <w:rtl/>
        </w:rPr>
      </w:pPr>
      <w:r w:rsidRPr="0035207C">
        <w:rPr>
          <w:rFonts w:cs="David" w:hint="cs"/>
          <w:rtl/>
        </w:rPr>
        <w:tab/>
        <w:t xml:space="preserve"> חבר-הכנסת איתן מעדכן אותי שגם היועצת המשפטית חולה. אז אני מבקש מכולם להתאפק קצת.</w:t>
      </w:r>
    </w:p>
    <w:p w14:paraId="307AB98B" w14:textId="77777777" w:rsidR="0035207C" w:rsidRPr="0035207C" w:rsidRDefault="0035207C" w:rsidP="0035207C">
      <w:pPr>
        <w:bidi/>
        <w:jc w:val="both"/>
        <w:rPr>
          <w:rFonts w:cs="David" w:hint="cs"/>
          <w:rtl/>
        </w:rPr>
      </w:pPr>
    </w:p>
    <w:p w14:paraId="6F2CC3DD" w14:textId="77777777" w:rsidR="0035207C" w:rsidRPr="0035207C" w:rsidRDefault="0035207C" w:rsidP="0035207C">
      <w:pPr>
        <w:bidi/>
        <w:jc w:val="both"/>
        <w:rPr>
          <w:rFonts w:cs="David" w:hint="cs"/>
          <w:rtl/>
        </w:rPr>
      </w:pPr>
      <w:r w:rsidRPr="0035207C">
        <w:rPr>
          <w:rFonts w:cs="David"/>
          <w:u w:val="single"/>
          <w:rtl/>
        </w:rPr>
        <w:br w:type="page"/>
      </w:r>
      <w:r w:rsidRPr="0035207C">
        <w:rPr>
          <w:rFonts w:cs="David" w:hint="cs"/>
          <w:u w:val="single"/>
          <w:rtl/>
        </w:rPr>
        <w:t>אחמד טיבי:</w:t>
      </w:r>
    </w:p>
    <w:p w14:paraId="2362E23C" w14:textId="77777777" w:rsidR="0035207C" w:rsidRPr="0035207C" w:rsidRDefault="0035207C" w:rsidP="0035207C">
      <w:pPr>
        <w:bidi/>
        <w:jc w:val="both"/>
        <w:rPr>
          <w:rFonts w:cs="David" w:hint="cs"/>
          <w:rtl/>
        </w:rPr>
      </w:pPr>
    </w:p>
    <w:p w14:paraId="238DCF78" w14:textId="77777777" w:rsidR="0035207C" w:rsidRPr="0035207C" w:rsidRDefault="0035207C" w:rsidP="0035207C">
      <w:pPr>
        <w:bidi/>
        <w:jc w:val="both"/>
        <w:rPr>
          <w:rFonts w:cs="David" w:hint="cs"/>
          <w:rtl/>
        </w:rPr>
      </w:pPr>
      <w:r w:rsidRPr="0035207C">
        <w:rPr>
          <w:rFonts w:cs="David" w:hint="cs"/>
          <w:rtl/>
        </w:rPr>
        <w:tab/>
        <w:t xml:space="preserve">חבר-הכנסת איתן, אתה הראשון שהודעת לוועדה שהיא חולה, איך יכולנו לדעת? אתה לא האדם המוסמך להודיע שהיא חולה. אם היא הסמיכה אותך היית צריך לומר את זה מההתחלה. </w:t>
      </w:r>
    </w:p>
    <w:p w14:paraId="125D06DD" w14:textId="77777777" w:rsidR="0035207C" w:rsidRPr="0035207C" w:rsidRDefault="0035207C" w:rsidP="0035207C">
      <w:pPr>
        <w:bidi/>
        <w:jc w:val="both"/>
        <w:rPr>
          <w:rFonts w:cs="David" w:hint="cs"/>
          <w:rtl/>
        </w:rPr>
      </w:pPr>
    </w:p>
    <w:p w14:paraId="15DCFEB7" w14:textId="77777777" w:rsidR="0035207C" w:rsidRPr="0035207C" w:rsidRDefault="0035207C" w:rsidP="0035207C">
      <w:pPr>
        <w:bidi/>
        <w:jc w:val="both"/>
        <w:rPr>
          <w:rFonts w:cs="David" w:hint="cs"/>
          <w:u w:val="single"/>
          <w:rtl/>
        </w:rPr>
      </w:pPr>
      <w:r w:rsidRPr="0035207C">
        <w:rPr>
          <w:rFonts w:cs="David" w:hint="cs"/>
          <w:u w:val="single"/>
          <w:rtl/>
        </w:rPr>
        <w:t>משה שרוני:</w:t>
      </w:r>
    </w:p>
    <w:p w14:paraId="5A246F52" w14:textId="77777777" w:rsidR="0035207C" w:rsidRPr="0035207C" w:rsidRDefault="0035207C" w:rsidP="0035207C">
      <w:pPr>
        <w:bidi/>
        <w:jc w:val="both"/>
        <w:rPr>
          <w:rFonts w:cs="David" w:hint="cs"/>
          <w:rtl/>
        </w:rPr>
      </w:pPr>
    </w:p>
    <w:p w14:paraId="42CF8983" w14:textId="77777777" w:rsidR="0035207C" w:rsidRPr="0035207C" w:rsidRDefault="0035207C" w:rsidP="0035207C">
      <w:pPr>
        <w:bidi/>
        <w:ind w:firstLine="567"/>
        <w:jc w:val="both"/>
        <w:rPr>
          <w:rFonts w:cs="David" w:hint="cs"/>
          <w:rtl/>
        </w:rPr>
      </w:pPr>
      <w:r w:rsidRPr="0035207C">
        <w:rPr>
          <w:rFonts w:cs="David" w:hint="cs"/>
          <w:rtl/>
        </w:rPr>
        <w:t>אדוני היושב-ראש, יש לי הצעה לסדר. היות שהיועצת המשפטית, שצריכה לכתוב את הנהלים, לא נמצאת כאן, אין טעם בדיון.</w:t>
      </w:r>
    </w:p>
    <w:p w14:paraId="2EDB2F92" w14:textId="77777777" w:rsidR="0035207C" w:rsidRPr="0035207C" w:rsidRDefault="0035207C" w:rsidP="0035207C">
      <w:pPr>
        <w:bidi/>
        <w:jc w:val="both"/>
        <w:rPr>
          <w:rFonts w:cs="David" w:hint="cs"/>
          <w:rtl/>
        </w:rPr>
      </w:pPr>
    </w:p>
    <w:p w14:paraId="29BCCABC" w14:textId="77777777" w:rsidR="0035207C" w:rsidRPr="0035207C" w:rsidRDefault="0035207C" w:rsidP="0035207C">
      <w:pPr>
        <w:pStyle w:val="Heading5"/>
        <w:rPr>
          <w:rFonts w:hint="cs"/>
          <w:rtl/>
        </w:rPr>
      </w:pPr>
      <w:smartTag w:uri="urn:schemas-microsoft-com:office:smarttags" w:element="PersonName">
        <w:r w:rsidRPr="0035207C">
          <w:rPr>
            <w:rFonts w:hint="cs"/>
            <w:u w:val="single"/>
            <w:rtl/>
          </w:rPr>
          <w:t>דב חנין</w:t>
        </w:r>
      </w:smartTag>
      <w:r w:rsidRPr="0035207C">
        <w:rPr>
          <w:rFonts w:hint="cs"/>
          <w:u w:val="single"/>
          <w:rtl/>
        </w:rPr>
        <w:t>:</w:t>
      </w:r>
    </w:p>
    <w:p w14:paraId="4ABA47D7" w14:textId="77777777" w:rsidR="0035207C" w:rsidRPr="0035207C" w:rsidRDefault="0035207C" w:rsidP="0035207C">
      <w:pPr>
        <w:pStyle w:val="Heading5"/>
        <w:rPr>
          <w:rFonts w:hint="cs"/>
          <w:rtl/>
        </w:rPr>
      </w:pPr>
    </w:p>
    <w:p w14:paraId="6762F020" w14:textId="77777777" w:rsidR="0035207C" w:rsidRPr="0035207C" w:rsidRDefault="0035207C" w:rsidP="0035207C">
      <w:pPr>
        <w:bidi/>
        <w:jc w:val="both"/>
        <w:rPr>
          <w:rFonts w:cs="David" w:hint="cs"/>
          <w:rtl/>
        </w:rPr>
      </w:pPr>
      <w:r w:rsidRPr="0035207C">
        <w:rPr>
          <w:rFonts w:cs="David" w:hint="cs"/>
          <w:rtl/>
        </w:rPr>
        <w:tab/>
        <w:t xml:space="preserve">אדוני היושב-ראש, אני מציע שיחולקו לחברי הוועדה, לא רק הנוסח שמציעה היועצת המשפטית עם יושבת ראש הוועדה, אלא כל הוורסיות של ההסתייגויות שחברי-הכנסת הגישו. העברתי אתמול לוועדה הצעה לנוהל אלטרנטיבי. אני חושב שהנוהל שהוועדה מתבקשת לדון בו הוא נוהל ממושך מדי. יש בהתמשכות הדיון חוסר רגישות למצוקות, דרישות ועמדות ציבוריות. אפשר לקיים את הדיון הזה בצורה ראויה, מתאימה, לא כמשפט שדה, אבל בצורה הרבה יותר מהירה יותר מהנוהל שהוצע לנו. אני מציע שלפני שפותחים את הדיון יחלקו לחברי-הכנסת גם את ההצעות האחרות של נוהל בנושא. </w:t>
      </w:r>
    </w:p>
    <w:p w14:paraId="59A2E07A" w14:textId="77777777" w:rsidR="0035207C" w:rsidRPr="0035207C" w:rsidRDefault="0035207C" w:rsidP="0035207C">
      <w:pPr>
        <w:bidi/>
        <w:jc w:val="both"/>
        <w:rPr>
          <w:rFonts w:cs="David" w:hint="cs"/>
          <w:rtl/>
        </w:rPr>
      </w:pPr>
    </w:p>
    <w:p w14:paraId="588A94E4" w14:textId="77777777" w:rsidR="0035207C" w:rsidRPr="0035207C" w:rsidRDefault="0035207C" w:rsidP="0035207C">
      <w:pPr>
        <w:bidi/>
        <w:jc w:val="both"/>
        <w:rPr>
          <w:rFonts w:cs="David" w:hint="cs"/>
          <w:rtl/>
        </w:rPr>
      </w:pPr>
      <w:r w:rsidRPr="0035207C">
        <w:rPr>
          <w:rFonts w:cs="David" w:hint="cs"/>
          <w:u w:val="single"/>
          <w:rtl/>
        </w:rPr>
        <w:t>יעקב מרגי:</w:t>
      </w:r>
    </w:p>
    <w:p w14:paraId="577ED03C" w14:textId="77777777" w:rsidR="0035207C" w:rsidRPr="0035207C" w:rsidRDefault="0035207C" w:rsidP="0035207C">
      <w:pPr>
        <w:bidi/>
        <w:jc w:val="both"/>
        <w:rPr>
          <w:rFonts w:cs="David" w:hint="cs"/>
          <w:rtl/>
        </w:rPr>
      </w:pPr>
    </w:p>
    <w:p w14:paraId="37076CBB" w14:textId="77777777" w:rsidR="0035207C" w:rsidRPr="0035207C" w:rsidRDefault="0035207C" w:rsidP="0035207C">
      <w:pPr>
        <w:bidi/>
        <w:jc w:val="both"/>
        <w:rPr>
          <w:rFonts w:cs="David" w:hint="cs"/>
          <w:rtl/>
        </w:rPr>
      </w:pPr>
      <w:r w:rsidRPr="0035207C">
        <w:rPr>
          <w:rFonts w:cs="David" w:hint="cs"/>
          <w:rtl/>
        </w:rPr>
        <w:tab/>
        <w:t xml:space="preserve">לא מקובלת עלי ההערה לגבי היועצת המשפטית. אני חושב שיש פה ייצוג נאות של הייעוץ המשפטי של הכנסת. </w:t>
      </w:r>
    </w:p>
    <w:p w14:paraId="32E32118" w14:textId="77777777" w:rsidR="0035207C" w:rsidRPr="0035207C" w:rsidRDefault="0035207C" w:rsidP="0035207C">
      <w:pPr>
        <w:bidi/>
        <w:jc w:val="both"/>
        <w:rPr>
          <w:rFonts w:cs="David" w:hint="cs"/>
          <w:rtl/>
        </w:rPr>
      </w:pPr>
    </w:p>
    <w:p w14:paraId="4E79636B" w14:textId="77777777" w:rsidR="0035207C" w:rsidRPr="0035207C" w:rsidRDefault="0035207C" w:rsidP="0035207C">
      <w:pPr>
        <w:bidi/>
        <w:ind w:firstLine="567"/>
        <w:jc w:val="both"/>
        <w:rPr>
          <w:rFonts w:cs="David" w:hint="cs"/>
          <w:rtl/>
        </w:rPr>
      </w:pPr>
      <w:r w:rsidRPr="0035207C">
        <w:rPr>
          <w:rFonts w:cs="David" w:hint="cs"/>
          <w:rtl/>
        </w:rPr>
        <w:t xml:space="preserve">אני מציע לא לקיים את הדיון בגלל סיבה אחרת. דווקא בגלל החשש של חברי-הכנסת, הלהוטים לטפל בנושא הנשיא, אני מציע לא לקיים דיון בנוהל. אני נשען על אילנות גבוהים. מאחר וחברת הכנסת רוחמה אברהם לא נמצאת, אני מציע לא לקיים את הדיון. </w:t>
      </w:r>
    </w:p>
    <w:p w14:paraId="21E7E793" w14:textId="77777777" w:rsidR="0035207C" w:rsidRPr="0035207C" w:rsidRDefault="0035207C" w:rsidP="0035207C">
      <w:pPr>
        <w:bidi/>
        <w:jc w:val="both"/>
        <w:rPr>
          <w:rFonts w:cs="David" w:hint="cs"/>
          <w:rtl/>
        </w:rPr>
      </w:pPr>
    </w:p>
    <w:p w14:paraId="58ABB4DD"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4E46608B" w14:textId="77777777" w:rsidR="0035207C" w:rsidRPr="0035207C" w:rsidRDefault="0035207C" w:rsidP="0035207C">
      <w:pPr>
        <w:bidi/>
        <w:jc w:val="both"/>
        <w:rPr>
          <w:rFonts w:cs="David" w:hint="cs"/>
          <w:rtl/>
        </w:rPr>
      </w:pPr>
    </w:p>
    <w:p w14:paraId="7CF2A1AA" w14:textId="77777777" w:rsidR="0035207C" w:rsidRPr="0035207C" w:rsidRDefault="0035207C" w:rsidP="0035207C">
      <w:pPr>
        <w:bidi/>
        <w:jc w:val="both"/>
        <w:rPr>
          <w:rFonts w:cs="David" w:hint="cs"/>
          <w:rtl/>
        </w:rPr>
      </w:pPr>
      <w:r w:rsidRPr="0035207C">
        <w:rPr>
          <w:rFonts w:cs="David" w:hint="cs"/>
          <w:rtl/>
        </w:rPr>
        <w:tab/>
        <w:t xml:space="preserve">תודה. חבר-הכנסת זאב, בבקשה. </w:t>
      </w:r>
    </w:p>
    <w:p w14:paraId="0330E98D" w14:textId="77777777" w:rsidR="0035207C" w:rsidRPr="0035207C" w:rsidRDefault="0035207C" w:rsidP="0035207C">
      <w:pPr>
        <w:bidi/>
        <w:jc w:val="both"/>
        <w:rPr>
          <w:rFonts w:cs="David" w:hint="cs"/>
          <w:rtl/>
        </w:rPr>
      </w:pPr>
    </w:p>
    <w:p w14:paraId="067C8431" w14:textId="77777777" w:rsidR="0035207C" w:rsidRPr="0035207C" w:rsidRDefault="0035207C" w:rsidP="0035207C">
      <w:pPr>
        <w:bidi/>
        <w:jc w:val="both"/>
        <w:rPr>
          <w:rFonts w:cs="David" w:hint="cs"/>
          <w:rtl/>
        </w:rPr>
      </w:pPr>
      <w:r w:rsidRPr="0035207C">
        <w:rPr>
          <w:rFonts w:cs="David" w:hint="cs"/>
          <w:u w:val="single"/>
          <w:rtl/>
        </w:rPr>
        <w:t>נסים זאב:</w:t>
      </w:r>
    </w:p>
    <w:p w14:paraId="71E80798" w14:textId="77777777" w:rsidR="0035207C" w:rsidRPr="0035207C" w:rsidRDefault="0035207C" w:rsidP="0035207C">
      <w:pPr>
        <w:bidi/>
        <w:jc w:val="both"/>
        <w:rPr>
          <w:rFonts w:cs="David" w:hint="cs"/>
          <w:rtl/>
        </w:rPr>
      </w:pPr>
    </w:p>
    <w:p w14:paraId="6D78411A" w14:textId="77777777" w:rsidR="0035207C" w:rsidRPr="0035207C" w:rsidRDefault="0035207C" w:rsidP="0035207C">
      <w:pPr>
        <w:bidi/>
        <w:jc w:val="both"/>
        <w:rPr>
          <w:rFonts w:cs="David" w:hint="cs"/>
          <w:rtl/>
        </w:rPr>
      </w:pPr>
      <w:r w:rsidRPr="0035207C">
        <w:rPr>
          <w:rFonts w:cs="David" w:hint="cs"/>
          <w:rtl/>
        </w:rPr>
        <w:tab/>
        <w:t xml:space="preserve">אדוני היושב-ראש, ייתכן שברמה עקרונית רוב החברים חושבים שהדיון הזה מיותר. אני מבקש שתהיה הצבעה אם חברי ועדת הכנסת רוצים בכלל לקיים דיון בנושא הזה. </w:t>
      </w:r>
    </w:p>
    <w:p w14:paraId="39666CEB" w14:textId="77777777" w:rsidR="0035207C" w:rsidRPr="0035207C" w:rsidRDefault="0035207C" w:rsidP="0035207C">
      <w:pPr>
        <w:bidi/>
        <w:jc w:val="both"/>
        <w:rPr>
          <w:rFonts w:cs="David" w:hint="cs"/>
          <w:rtl/>
        </w:rPr>
      </w:pPr>
    </w:p>
    <w:p w14:paraId="296D518F" w14:textId="77777777" w:rsidR="0035207C" w:rsidRPr="0035207C" w:rsidRDefault="0035207C" w:rsidP="0035207C">
      <w:pPr>
        <w:bidi/>
        <w:jc w:val="both"/>
        <w:rPr>
          <w:rFonts w:cs="David" w:hint="cs"/>
          <w:rtl/>
        </w:rPr>
      </w:pPr>
      <w:r w:rsidRPr="0035207C">
        <w:rPr>
          <w:rFonts w:cs="David" w:hint="cs"/>
          <w:u w:val="single"/>
          <w:rtl/>
        </w:rPr>
        <w:t>זהבה גלאון:</w:t>
      </w:r>
    </w:p>
    <w:p w14:paraId="61DE9AC9" w14:textId="77777777" w:rsidR="0035207C" w:rsidRPr="0035207C" w:rsidRDefault="0035207C" w:rsidP="0035207C">
      <w:pPr>
        <w:bidi/>
        <w:jc w:val="both"/>
        <w:rPr>
          <w:rFonts w:cs="David" w:hint="cs"/>
          <w:rtl/>
        </w:rPr>
      </w:pPr>
    </w:p>
    <w:p w14:paraId="33E507EF" w14:textId="77777777" w:rsidR="0035207C" w:rsidRPr="0035207C" w:rsidRDefault="0035207C" w:rsidP="0035207C">
      <w:pPr>
        <w:bidi/>
        <w:jc w:val="both"/>
        <w:rPr>
          <w:rFonts w:cs="David" w:hint="cs"/>
          <w:rtl/>
        </w:rPr>
      </w:pPr>
      <w:r w:rsidRPr="0035207C">
        <w:rPr>
          <w:rFonts w:cs="David" w:hint="cs"/>
          <w:rtl/>
        </w:rPr>
        <w:tab/>
        <w:t xml:space="preserve"> יש חתימות וזה מחייב. זה הנוהל.</w:t>
      </w:r>
    </w:p>
    <w:p w14:paraId="746E196A" w14:textId="77777777" w:rsidR="0035207C" w:rsidRPr="0035207C" w:rsidRDefault="0035207C" w:rsidP="0035207C">
      <w:pPr>
        <w:bidi/>
        <w:jc w:val="both"/>
        <w:rPr>
          <w:rFonts w:cs="David" w:hint="cs"/>
          <w:rtl/>
        </w:rPr>
      </w:pPr>
    </w:p>
    <w:p w14:paraId="3ED1DD30" w14:textId="77777777" w:rsidR="0035207C" w:rsidRPr="0035207C" w:rsidRDefault="0035207C" w:rsidP="0035207C">
      <w:pPr>
        <w:bidi/>
        <w:jc w:val="both"/>
        <w:rPr>
          <w:rFonts w:cs="David" w:hint="cs"/>
          <w:rtl/>
        </w:rPr>
      </w:pPr>
      <w:r w:rsidRPr="0035207C">
        <w:rPr>
          <w:rFonts w:cs="David" w:hint="cs"/>
          <w:u w:val="single"/>
          <w:rtl/>
        </w:rPr>
        <w:t>נסים זאב:</w:t>
      </w:r>
    </w:p>
    <w:p w14:paraId="141F40A6" w14:textId="77777777" w:rsidR="0035207C" w:rsidRPr="0035207C" w:rsidRDefault="0035207C" w:rsidP="0035207C">
      <w:pPr>
        <w:bidi/>
        <w:jc w:val="both"/>
        <w:rPr>
          <w:rFonts w:cs="David" w:hint="cs"/>
          <w:rtl/>
        </w:rPr>
      </w:pPr>
    </w:p>
    <w:p w14:paraId="0DFFDB5A" w14:textId="77777777" w:rsidR="0035207C" w:rsidRPr="0035207C" w:rsidRDefault="0035207C" w:rsidP="0035207C">
      <w:pPr>
        <w:bidi/>
        <w:jc w:val="both"/>
        <w:rPr>
          <w:rFonts w:cs="David" w:hint="cs"/>
          <w:rtl/>
        </w:rPr>
      </w:pPr>
      <w:r w:rsidRPr="0035207C">
        <w:rPr>
          <w:rFonts w:cs="David" w:hint="cs"/>
          <w:rtl/>
        </w:rPr>
        <w:tab/>
        <w:t xml:space="preserve">מי שמחליט זה ועדת הכנסת. ייתכן שרוב חברי ועדת הכנסת לא רואים עניין בזה, כיוון שרק ביום חמישי הייתה החלטה על נבצרות, ולכן כל ההליך הזה מיותר לחלוטין בעיני רוב חברי הוועדה. </w:t>
      </w:r>
    </w:p>
    <w:p w14:paraId="2B8EC445" w14:textId="77777777" w:rsidR="0035207C" w:rsidRPr="0035207C" w:rsidRDefault="0035207C" w:rsidP="0035207C">
      <w:pPr>
        <w:bidi/>
        <w:jc w:val="both"/>
        <w:rPr>
          <w:rFonts w:cs="David" w:hint="cs"/>
          <w:rtl/>
        </w:rPr>
      </w:pPr>
    </w:p>
    <w:p w14:paraId="1F0C43DD"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349442FD" w14:textId="77777777" w:rsidR="0035207C" w:rsidRPr="0035207C" w:rsidRDefault="0035207C" w:rsidP="0035207C">
      <w:pPr>
        <w:bidi/>
        <w:jc w:val="both"/>
        <w:rPr>
          <w:rFonts w:cs="David" w:hint="cs"/>
          <w:rtl/>
        </w:rPr>
      </w:pPr>
    </w:p>
    <w:p w14:paraId="36DAA540" w14:textId="77777777" w:rsidR="0035207C" w:rsidRPr="0035207C" w:rsidRDefault="0035207C" w:rsidP="0035207C">
      <w:pPr>
        <w:bidi/>
        <w:jc w:val="both"/>
        <w:rPr>
          <w:rFonts w:cs="David" w:hint="cs"/>
          <w:rtl/>
        </w:rPr>
      </w:pPr>
      <w:r w:rsidRPr="0035207C">
        <w:rPr>
          <w:rFonts w:cs="David" w:hint="cs"/>
          <w:rtl/>
        </w:rPr>
        <w:tab/>
        <w:t xml:space="preserve">חברת הכנסת יחימוביץ, בבקשה. אחריה ידבר חבר-הכנסת צבי הנדל ואחריו נאדיה חילו. </w:t>
      </w:r>
    </w:p>
    <w:p w14:paraId="7D024AB5" w14:textId="77777777" w:rsidR="0035207C" w:rsidRPr="0035207C" w:rsidRDefault="0035207C" w:rsidP="0035207C">
      <w:pPr>
        <w:pStyle w:val="Heading5"/>
        <w:rPr>
          <w:rFonts w:hint="cs"/>
          <w:u w:val="single"/>
          <w:rtl/>
        </w:rPr>
      </w:pPr>
    </w:p>
    <w:p w14:paraId="5BF90660" w14:textId="77777777" w:rsidR="0035207C" w:rsidRPr="0035207C" w:rsidRDefault="0035207C" w:rsidP="0035207C">
      <w:pPr>
        <w:pStyle w:val="Heading5"/>
        <w:rPr>
          <w:rFonts w:hint="cs"/>
          <w:rtl/>
        </w:rPr>
      </w:pPr>
      <w:r w:rsidRPr="0035207C">
        <w:rPr>
          <w:rFonts w:hint="cs"/>
          <w:u w:val="single"/>
          <w:rtl/>
        </w:rPr>
        <w:t>שלי יחימוביץ:</w:t>
      </w:r>
    </w:p>
    <w:p w14:paraId="7B767E31" w14:textId="77777777" w:rsidR="0035207C" w:rsidRPr="0035207C" w:rsidRDefault="0035207C" w:rsidP="0035207C">
      <w:pPr>
        <w:pStyle w:val="Heading5"/>
        <w:rPr>
          <w:rFonts w:hint="cs"/>
          <w:rtl/>
        </w:rPr>
      </w:pPr>
    </w:p>
    <w:p w14:paraId="0BD41E88" w14:textId="77777777" w:rsidR="0035207C" w:rsidRPr="0035207C" w:rsidRDefault="0035207C" w:rsidP="0035207C">
      <w:pPr>
        <w:bidi/>
        <w:jc w:val="both"/>
        <w:rPr>
          <w:rFonts w:cs="David" w:hint="cs"/>
          <w:rtl/>
        </w:rPr>
      </w:pPr>
      <w:r w:rsidRPr="0035207C">
        <w:rPr>
          <w:rFonts w:cs="David" w:hint="cs"/>
          <w:rtl/>
        </w:rPr>
        <w:tab/>
        <w:t xml:space="preserve"> אדוני היושב-ראש, היום התברר שקורה מה שחששנו ממנה מלכתחילה, שאין די בנבצרות של הנשיא, כיוון שהיא ממשיכה בפועל את כהונתו של הנשיא. לא די בזה שהיא מעניקה לו חסיון מפני הליך משפטי, לא די בזה שאזרחי מדינת ישראל ממשיכים לשלם את שכרו ואת ההטבות הנלוות, הוא גם לא מתכוון לעזוב את משכן נשיאי ישראל. לפיכך, אני מבקשת לזרז את נוהל ההדחה, שרבים כאן מצדדים בו, גם כאלה שהצביעו בעד הנבצרות. יש לנו סעיף בנוהל שהוא סעיף ריק, סעיף 7. כתוב שם: "דיוני הכנסת ייערכו בישיבה לעניין זה בלבד ובישיבות סמוכות זו לזו שנועדו כאמור ויסתיימו בתוך - - -" אני מציעה לציין כאן שבועיים ולהקדיש את כל מרצנו לעניין החשוב הזה, שעיני אזרחי כל מדינת ישראל נשואות אליו.</w:t>
      </w:r>
    </w:p>
    <w:p w14:paraId="63A3FD47" w14:textId="77777777" w:rsidR="0035207C" w:rsidRPr="0035207C" w:rsidRDefault="0035207C" w:rsidP="0035207C">
      <w:pPr>
        <w:bidi/>
        <w:jc w:val="both"/>
        <w:rPr>
          <w:rFonts w:cs="David" w:hint="cs"/>
          <w:rtl/>
        </w:rPr>
      </w:pPr>
    </w:p>
    <w:p w14:paraId="25387DA3" w14:textId="77777777" w:rsidR="0035207C" w:rsidRPr="0035207C" w:rsidRDefault="0035207C" w:rsidP="0035207C">
      <w:pPr>
        <w:bidi/>
        <w:jc w:val="both"/>
        <w:rPr>
          <w:rFonts w:cs="David" w:hint="cs"/>
          <w:rtl/>
        </w:rPr>
      </w:pPr>
      <w:r w:rsidRPr="0035207C">
        <w:rPr>
          <w:rFonts w:cs="David" w:hint="cs"/>
          <w:u w:val="single"/>
          <w:rtl/>
        </w:rPr>
        <w:t>נאדיה חילו:</w:t>
      </w:r>
    </w:p>
    <w:p w14:paraId="03389ED3" w14:textId="77777777" w:rsidR="0035207C" w:rsidRPr="0035207C" w:rsidRDefault="0035207C" w:rsidP="0035207C">
      <w:pPr>
        <w:bidi/>
        <w:jc w:val="both"/>
        <w:rPr>
          <w:rFonts w:cs="David" w:hint="cs"/>
          <w:rtl/>
        </w:rPr>
      </w:pPr>
    </w:p>
    <w:p w14:paraId="2E31B881" w14:textId="77777777" w:rsidR="0035207C" w:rsidRPr="0035207C" w:rsidRDefault="0035207C" w:rsidP="0035207C">
      <w:pPr>
        <w:bidi/>
        <w:jc w:val="both"/>
        <w:rPr>
          <w:rFonts w:cs="David" w:hint="cs"/>
          <w:rtl/>
        </w:rPr>
      </w:pPr>
      <w:r w:rsidRPr="0035207C">
        <w:rPr>
          <w:rFonts w:cs="David" w:hint="cs"/>
          <w:rtl/>
        </w:rPr>
        <w:tab/>
        <w:t>זה הדיון או שאלה הצעות לסדר?</w:t>
      </w:r>
    </w:p>
    <w:p w14:paraId="447FFB04" w14:textId="77777777" w:rsidR="0035207C" w:rsidRPr="0035207C" w:rsidRDefault="0035207C" w:rsidP="0035207C">
      <w:pPr>
        <w:bidi/>
        <w:jc w:val="both"/>
        <w:rPr>
          <w:rFonts w:cs="David" w:hint="cs"/>
          <w:rtl/>
        </w:rPr>
      </w:pPr>
    </w:p>
    <w:p w14:paraId="7CCDA43D"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7822A58D" w14:textId="77777777" w:rsidR="0035207C" w:rsidRPr="0035207C" w:rsidRDefault="0035207C" w:rsidP="0035207C">
      <w:pPr>
        <w:bidi/>
        <w:jc w:val="both"/>
        <w:rPr>
          <w:rFonts w:cs="David" w:hint="cs"/>
          <w:rtl/>
        </w:rPr>
      </w:pPr>
    </w:p>
    <w:p w14:paraId="643619EA" w14:textId="77777777" w:rsidR="0035207C" w:rsidRPr="0035207C" w:rsidRDefault="0035207C" w:rsidP="0035207C">
      <w:pPr>
        <w:bidi/>
        <w:jc w:val="both"/>
        <w:rPr>
          <w:rFonts w:cs="David" w:hint="cs"/>
          <w:rtl/>
        </w:rPr>
      </w:pPr>
      <w:r w:rsidRPr="0035207C">
        <w:rPr>
          <w:rFonts w:cs="David" w:hint="cs"/>
          <w:rtl/>
        </w:rPr>
        <w:tab/>
        <w:t xml:space="preserve">ביקשו הצעות לסדר. </w:t>
      </w:r>
    </w:p>
    <w:p w14:paraId="0A8D246A" w14:textId="77777777" w:rsidR="0035207C" w:rsidRPr="0035207C" w:rsidRDefault="0035207C" w:rsidP="0035207C">
      <w:pPr>
        <w:bidi/>
        <w:jc w:val="both"/>
        <w:rPr>
          <w:rFonts w:cs="David" w:hint="cs"/>
          <w:u w:val="single"/>
          <w:rtl/>
        </w:rPr>
      </w:pPr>
    </w:p>
    <w:p w14:paraId="63BABA64" w14:textId="77777777" w:rsidR="0035207C" w:rsidRPr="0035207C" w:rsidRDefault="0035207C" w:rsidP="0035207C">
      <w:pPr>
        <w:bidi/>
        <w:jc w:val="both"/>
        <w:rPr>
          <w:rFonts w:cs="David" w:hint="cs"/>
          <w:rtl/>
        </w:rPr>
      </w:pPr>
      <w:r w:rsidRPr="0035207C">
        <w:rPr>
          <w:rFonts w:cs="David" w:hint="cs"/>
          <w:u w:val="single"/>
          <w:rtl/>
        </w:rPr>
        <w:t>יורם מרציאנו:</w:t>
      </w:r>
    </w:p>
    <w:p w14:paraId="0D8D7DE6" w14:textId="77777777" w:rsidR="0035207C" w:rsidRPr="0035207C" w:rsidRDefault="0035207C" w:rsidP="0035207C">
      <w:pPr>
        <w:bidi/>
        <w:jc w:val="both"/>
        <w:rPr>
          <w:rFonts w:cs="David" w:hint="cs"/>
          <w:rtl/>
        </w:rPr>
      </w:pPr>
    </w:p>
    <w:p w14:paraId="0823A5CB" w14:textId="77777777" w:rsidR="0035207C" w:rsidRPr="0035207C" w:rsidRDefault="0035207C" w:rsidP="0035207C">
      <w:pPr>
        <w:bidi/>
        <w:jc w:val="both"/>
        <w:rPr>
          <w:rFonts w:cs="David" w:hint="cs"/>
          <w:rtl/>
        </w:rPr>
      </w:pPr>
      <w:r w:rsidRPr="0035207C">
        <w:rPr>
          <w:rFonts w:cs="David" w:hint="cs"/>
          <w:rtl/>
        </w:rPr>
        <w:tab/>
        <w:t>את מי משרת הזמן הזה? מישהו רוצה להרוויח זמן. את מי זה משרת - אינני יודע, אבל הייתי מציע לחשוד באלה שהתלהבו.</w:t>
      </w:r>
    </w:p>
    <w:p w14:paraId="5A9C09ED" w14:textId="77777777" w:rsidR="0035207C" w:rsidRPr="0035207C" w:rsidRDefault="0035207C" w:rsidP="0035207C">
      <w:pPr>
        <w:bidi/>
        <w:jc w:val="both"/>
        <w:rPr>
          <w:rFonts w:cs="David" w:hint="cs"/>
          <w:rtl/>
        </w:rPr>
      </w:pPr>
    </w:p>
    <w:p w14:paraId="2F35B73E" w14:textId="77777777" w:rsidR="0035207C" w:rsidRPr="0035207C" w:rsidRDefault="0035207C" w:rsidP="0035207C">
      <w:pPr>
        <w:bidi/>
        <w:jc w:val="both"/>
        <w:rPr>
          <w:rFonts w:cs="David" w:hint="cs"/>
          <w:rtl/>
        </w:rPr>
      </w:pPr>
      <w:r w:rsidRPr="0035207C">
        <w:rPr>
          <w:rFonts w:cs="David" w:hint="cs"/>
          <w:u w:val="single"/>
          <w:rtl/>
        </w:rPr>
        <w:t>צבי הנדל:</w:t>
      </w:r>
    </w:p>
    <w:p w14:paraId="3AC39FD0" w14:textId="77777777" w:rsidR="0035207C" w:rsidRPr="0035207C" w:rsidRDefault="0035207C" w:rsidP="0035207C">
      <w:pPr>
        <w:bidi/>
        <w:jc w:val="both"/>
        <w:rPr>
          <w:rFonts w:cs="David" w:hint="cs"/>
          <w:rtl/>
        </w:rPr>
      </w:pPr>
    </w:p>
    <w:p w14:paraId="7DD6C3AD" w14:textId="77777777" w:rsidR="0035207C" w:rsidRPr="0035207C" w:rsidRDefault="0035207C" w:rsidP="0035207C">
      <w:pPr>
        <w:bidi/>
        <w:jc w:val="both"/>
        <w:rPr>
          <w:rFonts w:cs="David" w:hint="cs"/>
          <w:rtl/>
        </w:rPr>
      </w:pPr>
      <w:r w:rsidRPr="0035207C">
        <w:rPr>
          <w:rFonts w:cs="David" w:hint="cs"/>
          <w:rtl/>
        </w:rPr>
        <w:tab/>
        <w:t xml:space="preserve">יש לי בקשה מחבריי, שהצביעו כמו הרוב בשבוע שעבר. רובם הביעו את עמדתם שלו ההליך היה מקוצר היו תומכים בהליך, שאנחנו מתחילים בו היום. אני מבקש מהם להיות ישרים עם עצמם, ולא לתת לנו לנצח בטיעון שהעלינו, שאם ניתן אישור לנבצרות הנשיא בסופו של דבר לא תהיה הדחה. תעזרו לנו להוכיח שאנחנו טעינו ואתם צדקתם, ובואו נוביל את המהלך הזה, כי אנחנו נלעגים בעיני עצמנו, כבר לא בעיני הציבור. בואו נעשה את הסדר הזה. הכל ברור, אין דבר שאנחנו לא מבינים, כולם קוראים עיתונים.  תודה. </w:t>
      </w:r>
    </w:p>
    <w:p w14:paraId="331DD13D" w14:textId="77777777" w:rsidR="0035207C" w:rsidRPr="0035207C" w:rsidRDefault="0035207C" w:rsidP="0035207C">
      <w:pPr>
        <w:bidi/>
        <w:jc w:val="both"/>
        <w:rPr>
          <w:rFonts w:cs="David" w:hint="cs"/>
          <w:rtl/>
        </w:rPr>
      </w:pPr>
    </w:p>
    <w:p w14:paraId="19F0E1B6" w14:textId="77777777" w:rsidR="0035207C" w:rsidRPr="0035207C" w:rsidRDefault="0035207C" w:rsidP="0035207C">
      <w:pPr>
        <w:pStyle w:val="Heading5"/>
        <w:rPr>
          <w:rFonts w:hint="cs"/>
          <w:rtl/>
        </w:rPr>
      </w:pPr>
      <w:r w:rsidRPr="0035207C">
        <w:rPr>
          <w:rFonts w:hint="cs"/>
          <w:u w:val="single"/>
          <w:rtl/>
        </w:rPr>
        <w:t>נאדיה חילו:</w:t>
      </w:r>
    </w:p>
    <w:p w14:paraId="490FC0B5" w14:textId="77777777" w:rsidR="0035207C" w:rsidRPr="0035207C" w:rsidRDefault="0035207C" w:rsidP="0035207C">
      <w:pPr>
        <w:pStyle w:val="Heading5"/>
        <w:rPr>
          <w:rFonts w:hint="cs"/>
          <w:rtl/>
        </w:rPr>
      </w:pPr>
    </w:p>
    <w:p w14:paraId="7C60C56E" w14:textId="77777777" w:rsidR="0035207C" w:rsidRPr="0035207C" w:rsidRDefault="0035207C" w:rsidP="0035207C">
      <w:pPr>
        <w:bidi/>
        <w:jc w:val="both"/>
        <w:rPr>
          <w:rFonts w:cs="David" w:hint="cs"/>
          <w:rtl/>
        </w:rPr>
      </w:pPr>
      <w:r w:rsidRPr="0035207C">
        <w:rPr>
          <w:rFonts w:cs="David" w:hint="cs"/>
          <w:rtl/>
        </w:rPr>
        <w:tab/>
        <w:t xml:space="preserve"> אני רוצה להזכיר לחברי הוועדה, שיושבת ראש הוועדה אמרה יותר מפעם שביום שני אנחנו  מתחילים את הדיון על הנוהל. נכון הוא שהיו פה ושם הסתייגויות על ההרכב, היה רצוי שגם היועצת המשפטית תהיה, אבל אני לא חושבת שזאת סיבה מספקת לא להתחיל מיד את הדיונים. אני מציעה לקבל את כל האופציות של הנהלים כדי לזרז את ההליך הזה כמה שאפשר. </w:t>
      </w:r>
    </w:p>
    <w:p w14:paraId="2782F975" w14:textId="77777777" w:rsidR="0035207C" w:rsidRPr="0035207C" w:rsidRDefault="0035207C" w:rsidP="0035207C">
      <w:pPr>
        <w:bidi/>
        <w:jc w:val="both"/>
        <w:rPr>
          <w:rFonts w:cs="David" w:hint="cs"/>
          <w:rtl/>
        </w:rPr>
      </w:pPr>
    </w:p>
    <w:p w14:paraId="66A8D7F1"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76711B9A" w14:textId="77777777" w:rsidR="0035207C" w:rsidRPr="0035207C" w:rsidRDefault="0035207C" w:rsidP="0035207C">
      <w:pPr>
        <w:bidi/>
        <w:jc w:val="both"/>
        <w:rPr>
          <w:rFonts w:cs="David" w:hint="cs"/>
          <w:rtl/>
        </w:rPr>
      </w:pPr>
    </w:p>
    <w:p w14:paraId="6C3CE817" w14:textId="77777777" w:rsidR="0035207C" w:rsidRPr="0035207C" w:rsidRDefault="0035207C" w:rsidP="0035207C">
      <w:pPr>
        <w:bidi/>
        <w:jc w:val="both"/>
        <w:rPr>
          <w:rFonts w:cs="David" w:hint="cs"/>
          <w:rtl/>
        </w:rPr>
      </w:pPr>
      <w:r w:rsidRPr="0035207C">
        <w:rPr>
          <w:rFonts w:cs="David" w:hint="cs"/>
          <w:rtl/>
        </w:rPr>
        <w:tab/>
        <w:t xml:space="preserve">תודה. חבר-הכנסת איתן, בבקשה. </w:t>
      </w:r>
    </w:p>
    <w:p w14:paraId="77A0B203" w14:textId="77777777" w:rsidR="0035207C" w:rsidRPr="0035207C" w:rsidRDefault="0035207C" w:rsidP="0035207C">
      <w:pPr>
        <w:bidi/>
        <w:jc w:val="both"/>
        <w:rPr>
          <w:rFonts w:cs="David" w:hint="cs"/>
          <w:u w:val="single"/>
          <w:rtl/>
        </w:rPr>
      </w:pPr>
    </w:p>
    <w:p w14:paraId="6ADA2070" w14:textId="77777777" w:rsidR="0035207C" w:rsidRPr="0035207C" w:rsidRDefault="0035207C" w:rsidP="0035207C">
      <w:pPr>
        <w:bidi/>
        <w:jc w:val="both"/>
        <w:rPr>
          <w:rFonts w:cs="David" w:hint="cs"/>
          <w:rtl/>
        </w:rPr>
      </w:pPr>
      <w:r w:rsidRPr="0035207C">
        <w:rPr>
          <w:rFonts w:cs="David" w:hint="cs"/>
          <w:u w:val="single"/>
          <w:rtl/>
        </w:rPr>
        <w:t>מיכאל איתן:</w:t>
      </w:r>
    </w:p>
    <w:p w14:paraId="4D1B5290" w14:textId="77777777" w:rsidR="0035207C" w:rsidRPr="0035207C" w:rsidRDefault="0035207C" w:rsidP="0035207C">
      <w:pPr>
        <w:bidi/>
        <w:jc w:val="both"/>
        <w:rPr>
          <w:rFonts w:cs="David" w:hint="cs"/>
          <w:rtl/>
        </w:rPr>
      </w:pPr>
    </w:p>
    <w:p w14:paraId="2C3B2B1E" w14:textId="77777777" w:rsidR="0035207C" w:rsidRPr="0035207C" w:rsidRDefault="0035207C" w:rsidP="0035207C">
      <w:pPr>
        <w:bidi/>
        <w:jc w:val="both"/>
        <w:rPr>
          <w:rFonts w:cs="David" w:hint="cs"/>
          <w:rtl/>
        </w:rPr>
      </w:pPr>
      <w:r w:rsidRPr="0035207C">
        <w:rPr>
          <w:rFonts w:cs="David" w:hint="cs"/>
          <w:rtl/>
        </w:rPr>
        <w:tab/>
        <w:t xml:space="preserve"> זה מרתיח אותי לשמוע שחברי-כנסת אומרים שהכל ברור, קראנו בעיתונים או חבר כנסת שאמר בוועדה שלא מעניין אותו בכלל אם הנשיא  צודק או לא צודק. יש אינטרס ציבורי שהוא יילך וצריך לעשות את זה כמה שיותר מהר. אחרים אמרו: תוך שניה הוא לא צריך להיות פה.</w:t>
      </w:r>
    </w:p>
    <w:p w14:paraId="74F1D857" w14:textId="77777777" w:rsidR="0035207C" w:rsidRPr="0035207C" w:rsidRDefault="0035207C" w:rsidP="0035207C">
      <w:pPr>
        <w:bidi/>
        <w:jc w:val="both"/>
        <w:rPr>
          <w:rFonts w:cs="David" w:hint="cs"/>
          <w:rtl/>
        </w:rPr>
      </w:pPr>
    </w:p>
    <w:p w14:paraId="7D057584" w14:textId="77777777" w:rsidR="0035207C" w:rsidRPr="0035207C" w:rsidRDefault="0035207C" w:rsidP="0035207C">
      <w:pPr>
        <w:bidi/>
        <w:ind w:firstLine="567"/>
        <w:jc w:val="both"/>
        <w:rPr>
          <w:rFonts w:cs="David" w:hint="cs"/>
          <w:rtl/>
        </w:rPr>
      </w:pPr>
      <w:r w:rsidRPr="0035207C">
        <w:rPr>
          <w:rFonts w:cs="David" w:hint="cs"/>
          <w:rtl/>
        </w:rPr>
        <w:t>אנחנו מדברים במשפט. זה לא הליך של הסרת חסינות. בהליך של הסרת חסינות זה מבוא למשפט, המשפט מתנהל אחרי שהכנסת מסירה חסינות. כאן ההליך הוא הליך משפטי; מאשימים את הנשיא והוא צריך להתגונן. אין משפט אחר כך.</w:t>
      </w:r>
    </w:p>
    <w:p w14:paraId="557A4928" w14:textId="77777777" w:rsidR="0035207C" w:rsidRPr="0035207C" w:rsidRDefault="0035207C" w:rsidP="0035207C">
      <w:pPr>
        <w:bidi/>
        <w:jc w:val="both"/>
        <w:rPr>
          <w:rFonts w:cs="David" w:hint="cs"/>
          <w:rtl/>
        </w:rPr>
      </w:pPr>
    </w:p>
    <w:p w14:paraId="4F555547" w14:textId="77777777" w:rsidR="0035207C" w:rsidRPr="0035207C" w:rsidRDefault="0035207C" w:rsidP="0035207C">
      <w:pPr>
        <w:bidi/>
        <w:jc w:val="both"/>
        <w:rPr>
          <w:rFonts w:cs="David" w:hint="cs"/>
          <w:rtl/>
        </w:rPr>
      </w:pPr>
      <w:r w:rsidRPr="0035207C">
        <w:rPr>
          <w:rFonts w:cs="David" w:hint="cs"/>
          <w:u w:val="single"/>
          <w:rtl/>
        </w:rPr>
        <w:t>צבי הנדל:</w:t>
      </w:r>
    </w:p>
    <w:p w14:paraId="17B56527" w14:textId="77777777" w:rsidR="0035207C" w:rsidRPr="0035207C" w:rsidRDefault="0035207C" w:rsidP="0035207C">
      <w:pPr>
        <w:bidi/>
        <w:jc w:val="both"/>
        <w:rPr>
          <w:rFonts w:cs="David" w:hint="cs"/>
          <w:rtl/>
        </w:rPr>
      </w:pPr>
    </w:p>
    <w:p w14:paraId="24F65346" w14:textId="77777777" w:rsidR="0035207C" w:rsidRPr="0035207C" w:rsidRDefault="0035207C" w:rsidP="0035207C">
      <w:pPr>
        <w:bidi/>
        <w:jc w:val="both"/>
        <w:rPr>
          <w:rFonts w:cs="David" w:hint="cs"/>
          <w:rtl/>
        </w:rPr>
      </w:pPr>
      <w:r w:rsidRPr="0035207C">
        <w:rPr>
          <w:rFonts w:cs="David" w:hint="cs"/>
          <w:rtl/>
        </w:rPr>
        <w:tab/>
        <w:t xml:space="preserve"> לא נכון.</w:t>
      </w:r>
    </w:p>
    <w:p w14:paraId="18E5708F" w14:textId="77777777" w:rsidR="0035207C" w:rsidRPr="0035207C" w:rsidRDefault="0035207C" w:rsidP="0035207C">
      <w:pPr>
        <w:bidi/>
        <w:jc w:val="both"/>
        <w:rPr>
          <w:rFonts w:cs="David" w:hint="cs"/>
          <w:rtl/>
        </w:rPr>
      </w:pPr>
    </w:p>
    <w:p w14:paraId="351BE668" w14:textId="77777777" w:rsidR="0035207C" w:rsidRPr="0035207C" w:rsidRDefault="0035207C" w:rsidP="0035207C">
      <w:pPr>
        <w:bidi/>
        <w:jc w:val="both"/>
        <w:rPr>
          <w:rFonts w:cs="David" w:hint="cs"/>
          <w:rtl/>
        </w:rPr>
      </w:pPr>
      <w:r w:rsidRPr="0035207C">
        <w:rPr>
          <w:rFonts w:cs="David" w:hint="cs"/>
          <w:u w:val="single"/>
          <w:rtl/>
        </w:rPr>
        <w:t>מיכאל איתן:</w:t>
      </w:r>
    </w:p>
    <w:p w14:paraId="0A62F010" w14:textId="77777777" w:rsidR="0035207C" w:rsidRPr="0035207C" w:rsidRDefault="0035207C" w:rsidP="0035207C">
      <w:pPr>
        <w:bidi/>
        <w:jc w:val="both"/>
        <w:rPr>
          <w:rFonts w:cs="David" w:hint="cs"/>
          <w:rtl/>
        </w:rPr>
      </w:pPr>
    </w:p>
    <w:p w14:paraId="10A045D8" w14:textId="77777777" w:rsidR="0035207C" w:rsidRPr="0035207C" w:rsidRDefault="0035207C" w:rsidP="0035207C">
      <w:pPr>
        <w:bidi/>
        <w:jc w:val="both"/>
        <w:rPr>
          <w:rFonts w:cs="David" w:hint="cs"/>
          <w:rtl/>
        </w:rPr>
      </w:pPr>
      <w:r w:rsidRPr="0035207C">
        <w:rPr>
          <w:rFonts w:cs="David" w:hint="cs"/>
          <w:rtl/>
        </w:rPr>
        <w:tab/>
        <w:t xml:space="preserve">אל תגיד לי לא נכון. התהליך הוא תהליך הדחה. הנשיא מואשם בהתנהגות שאינה הולמת. עוד נקודה חשובה, להדיח ממשלה לא צריך שום נימוק, צריך 60 - - - </w:t>
      </w:r>
    </w:p>
    <w:p w14:paraId="6FA43380" w14:textId="77777777" w:rsidR="0035207C" w:rsidRPr="0035207C" w:rsidRDefault="0035207C" w:rsidP="0035207C">
      <w:pPr>
        <w:bidi/>
        <w:jc w:val="both"/>
        <w:rPr>
          <w:rFonts w:cs="David" w:hint="cs"/>
          <w:rtl/>
        </w:rPr>
      </w:pPr>
    </w:p>
    <w:p w14:paraId="0958B302"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AD810CB" w14:textId="77777777" w:rsidR="0035207C" w:rsidRPr="0035207C" w:rsidRDefault="0035207C" w:rsidP="0035207C">
      <w:pPr>
        <w:pStyle w:val="Heading5"/>
        <w:rPr>
          <w:rFonts w:hint="cs"/>
          <w:rtl/>
        </w:rPr>
      </w:pPr>
    </w:p>
    <w:p w14:paraId="3E091702" w14:textId="77777777" w:rsidR="0035207C" w:rsidRPr="0035207C" w:rsidRDefault="0035207C" w:rsidP="0035207C">
      <w:pPr>
        <w:bidi/>
        <w:jc w:val="both"/>
        <w:rPr>
          <w:rFonts w:cs="David" w:hint="cs"/>
          <w:rtl/>
        </w:rPr>
      </w:pPr>
      <w:r w:rsidRPr="0035207C">
        <w:rPr>
          <w:rFonts w:cs="David" w:hint="cs"/>
          <w:rtl/>
        </w:rPr>
        <w:tab/>
        <w:t xml:space="preserve"> חבר-הכנסת איתן, זאת לא הצעה לסדר. בסופו של דבר, עם כל הדיבורים פה, צריך להביא 19 לוועדת הכנסת. יש קובלנה, היא מונחת בפני ועדת הכנסת, וועדת הכנסת צריכה להכריע רק בדבר אחד - אם להעביר את הדיון הזה למליאה או לא. הדיון שאתה מדבר עליו הוא בדיוק הנושא האם להעביר למליאה.</w:t>
      </w:r>
    </w:p>
    <w:p w14:paraId="7DC48AB4" w14:textId="77777777" w:rsidR="0035207C" w:rsidRPr="0035207C" w:rsidRDefault="0035207C" w:rsidP="0035207C">
      <w:pPr>
        <w:bidi/>
        <w:jc w:val="both"/>
        <w:rPr>
          <w:rFonts w:cs="David" w:hint="cs"/>
          <w:rtl/>
        </w:rPr>
      </w:pPr>
    </w:p>
    <w:p w14:paraId="780A1991" w14:textId="77777777" w:rsidR="0035207C" w:rsidRPr="0035207C" w:rsidRDefault="0035207C" w:rsidP="0035207C">
      <w:pPr>
        <w:bidi/>
        <w:jc w:val="both"/>
        <w:rPr>
          <w:rFonts w:cs="David" w:hint="cs"/>
          <w:rtl/>
        </w:rPr>
      </w:pPr>
      <w:r w:rsidRPr="0035207C">
        <w:rPr>
          <w:rFonts w:cs="David" w:hint="cs"/>
          <w:u w:val="single"/>
          <w:rtl/>
        </w:rPr>
        <w:t>מיכאל איתן:</w:t>
      </w:r>
    </w:p>
    <w:p w14:paraId="3683CB62" w14:textId="77777777" w:rsidR="0035207C" w:rsidRPr="0035207C" w:rsidRDefault="0035207C" w:rsidP="0035207C">
      <w:pPr>
        <w:bidi/>
        <w:jc w:val="both"/>
        <w:rPr>
          <w:rFonts w:cs="David" w:hint="cs"/>
          <w:rtl/>
        </w:rPr>
      </w:pPr>
    </w:p>
    <w:p w14:paraId="791E443E" w14:textId="77777777" w:rsidR="0035207C" w:rsidRPr="0035207C" w:rsidRDefault="0035207C" w:rsidP="0035207C">
      <w:pPr>
        <w:bidi/>
        <w:jc w:val="both"/>
        <w:rPr>
          <w:rFonts w:cs="David" w:hint="cs"/>
          <w:rtl/>
        </w:rPr>
      </w:pPr>
      <w:r w:rsidRPr="0035207C">
        <w:rPr>
          <w:rFonts w:cs="David" w:hint="cs"/>
          <w:rtl/>
        </w:rPr>
        <w:tab/>
        <w:t xml:space="preserve"> אתה טועה. אני מציע הצעה לסדר, ואני מסביר. צריך להיות פה תהליך הוגן. השאלה היא לא של מספר. גם 120 חברי-כנסת, פה אחד, לא יכולים להדיח נשיא אם אין תשתית ראייתית, שהייתה התנהגות - - - </w:t>
      </w:r>
    </w:p>
    <w:p w14:paraId="192CEFF8" w14:textId="77777777" w:rsidR="0035207C" w:rsidRPr="0035207C" w:rsidRDefault="0035207C" w:rsidP="0035207C">
      <w:pPr>
        <w:bidi/>
        <w:jc w:val="both"/>
        <w:rPr>
          <w:rFonts w:cs="David" w:hint="cs"/>
          <w:rtl/>
        </w:rPr>
      </w:pPr>
    </w:p>
    <w:p w14:paraId="6BFEB0DE" w14:textId="77777777" w:rsidR="0035207C" w:rsidRPr="0035207C" w:rsidRDefault="0035207C" w:rsidP="0035207C">
      <w:pPr>
        <w:bidi/>
        <w:jc w:val="both"/>
        <w:rPr>
          <w:rFonts w:cs="David" w:hint="cs"/>
          <w:rtl/>
        </w:rPr>
      </w:pPr>
      <w:r w:rsidRPr="0035207C">
        <w:rPr>
          <w:rFonts w:cs="David" w:hint="cs"/>
          <w:u w:val="single"/>
          <w:rtl/>
        </w:rPr>
        <w:t>זהבה גלאון:</w:t>
      </w:r>
    </w:p>
    <w:p w14:paraId="24D42232" w14:textId="77777777" w:rsidR="0035207C" w:rsidRPr="0035207C" w:rsidRDefault="0035207C" w:rsidP="0035207C">
      <w:pPr>
        <w:bidi/>
        <w:jc w:val="both"/>
        <w:rPr>
          <w:rFonts w:cs="David" w:hint="cs"/>
          <w:rtl/>
        </w:rPr>
      </w:pPr>
    </w:p>
    <w:p w14:paraId="7930A137" w14:textId="77777777" w:rsidR="0035207C" w:rsidRPr="0035207C" w:rsidRDefault="0035207C" w:rsidP="0035207C">
      <w:pPr>
        <w:bidi/>
        <w:jc w:val="both"/>
        <w:rPr>
          <w:rFonts w:cs="David" w:hint="cs"/>
          <w:rtl/>
        </w:rPr>
      </w:pPr>
      <w:r w:rsidRPr="0035207C">
        <w:rPr>
          <w:rFonts w:cs="David" w:hint="cs"/>
          <w:rtl/>
        </w:rPr>
        <w:tab/>
        <w:t xml:space="preserve"> זה לא נכון.</w:t>
      </w:r>
    </w:p>
    <w:p w14:paraId="59A5BF01" w14:textId="77777777" w:rsidR="0035207C" w:rsidRPr="0035207C" w:rsidRDefault="0035207C" w:rsidP="0035207C">
      <w:pPr>
        <w:bidi/>
        <w:jc w:val="both"/>
        <w:rPr>
          <w:rFonts w:cs="David" w:hint="cs"/>
          <w:rtl/>
        </w:rPr>
      </w:pPr>
    </w:p>
    <w:p w14:paraId="469D654D" w14:textId="77777777" w:rsidR="0035207C" w:rsidRPr="0035207C" w:rsidRDefault="0035207C" w:rsidP="0035207C">
      <w:pPr>
        <w:bidi/>
        <w:jc w:val="both"/>
        <w:rPr>
          <w:rFonts w:cs="David" w:hint="cs"/>
          <w:rtl/>
        </w:rPr>
      </w:pPr>
      <w:r w:rsidRPr="0035207C">
        <w:rPr>
          <w:rFonts w:cs="David" w:hint="cs"/>
          <w:u w:val="single"/>
          <w:rtl/>
        </w:rPr>
        <w:t>יורם מרציאנו:</w:t>
      </w:r>
    </w:p>
    <w:p w14:paraId="1F440FF2" w14:textId="77777777" w:rsidR="0035207C" w:rsidRPr="0035207C" w:rsidRDefault="0035207C" w:rsidP="0035207C">
      <w:pPr>
        <w:bidi/>
        <w:jc w:val="both"/>
        <w:rPr>
          <w:rFonts w:cs="David" w:hint="cs"/>
          <w:rtl/>
        </w:rPr>
      </w:pPr>
    </w:p>
    <w:p w14:paraId="112469A5" w14:textId="77777777" w:rsidR="0035207C" w:rsidRPr="0035207C" w:rsidRDefault="0035207C" w:rsidP="0035207C">
      <w:pPr>
        <w:bidi/>
        <w:jc w:val="both"/>
        <w:rPr>
          <w:rFonts w:cs="David" w:hint="cs"/>
          <w:rtl/>
        </w:rPr>
      </w:pPr>
      <w:r w:rsidRPr="0035207C">
        <w:rPr>
          <w:rFonts w:cs="David" w:hint="cs"/>
          <w:rtl/>
        </w:rPr>
        <w:tab/>
        <w:t xml:space="preserve"> אתה מטעה. אני בית משפט?</w:t>
      </w:r>
    </w:p>
    <w:p w14:paraId="3CF5914B" w14:textId="77777777" w:rsidR="0035207C" w:rsidRPr="0035207C" w:rsidRDefault="0035207C" w:rsidP="0035207C">
      <w:pPr>
        <w:bidi/>
        <w:jc w:val="both"/>
        <w:rPr>
          <w:rFonts w:cs="David" w:hint="cs"/>
          <w:rtl/>
        </w:rPr>
      </w:pPr>
    </w:p>
    <w:p w14:paraId="33D3C67C" w14:textId="77777777" w:rsidR="0035207C" w:rsidRPr="0035207C" w:rsidRDefault="0035207C" w:rsidP="0035207C">
      <w:pPr>
        <w:bidi/>
        <w:jc w:val="both"/>
        <w:rPr>
          <w:rFonts w:cs="David" w:hint="cs"/>
          <w:rtl/>
        </w:rPr>
      </w:pPr>
      <w:r w:rsidRPr="0035207C">
        <w:rPr>
          <w:rFonts w:cs="David" w:hint="cs"/>
          <w:u w:val="single"/>
          <w:rtl/>
        </w:rPr>
        <w:t>מיכאל איתן:</w:t>
      </w:r>
    </w:p>
    <w:p w14:paraId="5E724D86" w14:textId="77777777" w:rsidR="0035207C" w:rsidRPr="0035207C" w:rsidRDefault="0035207C" w:rsidP="0035207C">
      <w:pPr>
        <w:bidi/>
        <w:jc w:val="both"/>
        <w:rPr>
          <w:rFonts w:cs="David" w:hint="cs"/>
          <w:rtl/>
        </w:rPr>
      </w:pPr>
    </w:p>
    <w:p w14:paraId="6214FCA6" w14:textId="77777777" w:rsidR="0035207C" w:rsidRPr="0035207C" w:rsidRDefault="0035207C" w:rsidP="0035207C">
      <w:pPr>
        <w:bidi/>
        <w:jc w:val="both"/>
        <w:rPr>
          <w:rFonts w:cs="David" w:hint="cs"/>
          <w:rtl/>
        </w:rPr>
      </w:pPr>
      <w:r w:rsidRPr="0035207C">
        <w:rPr>
          <w:rFonts w:cs="David" w:hint="cs"/>
          <w:rtl/>
        </w:rPr>
        <w:tab/>
        <w:t xml:space="preserve">מה אני יכול לעשות? החוק קובע שגם 120 חברי-כנסת לא יכולים להדיח נשיא, אלא אם כן יש תשתית ראייתית שהוא התנהג בצורה בלתי הולמת את מעמדו כנשיא המדינה. </w:t>
      </w:r>
    </w:p>
    <w:p w14:paraId="5A2D4684" w14:textId="77777777" w:rsidR="0035207C" w:rsidRPr="0035207C" w:rsidRDefault="0035207C" w:rsidP="0035207C">
      <w:pPr>
        <w:bidi/>
        <w:jc w:val="both"/>
        <w:rPr>
          <w:rFonts w:cs="David" w:hint="cs"/>
          <w:rtl/>
        </w:rPr>
      </w:pPr>
    </w:p>
    <w:p w14:paraId="15F72A78"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46250261" w14:textId="77777777" w:rsidR="0035207C" w:rsidRPr="0035207C" w:rsidRDefault="0035207C" w:rsidP="0035207C">
      <w:pPr>
        <w:bidi/>
        <w:jc w:val="both"/>
        <w:rPr>
          <w:rFonts w:cs="David" w:hint="cs"/>
          <w:rtl/>
        </w:rPr>
      </w:pPr>
    </w:p>
    <w:p w14:paraId="14D91357" w14:textId="77777777" w:rsidR="0035207C" w:rsidRPr="0035207C" w:rsidRDefault="0035207C" w:rsidP="0035207C">
      <w:pPr>
        <w:bidi/>
        <w:jc w:val="both"/>
        <w:rPr>
          <w:rFonts w:cs="David" w:hint="cs"/>
          <w:rtl/>
        </w:rPr>
      </w:pPr>
      <w:r w:rsidRPr="0035207C">
        <w:rPr>
          <w:rFonts w:cs="David" w:hint="cs"/>
          <w:rtl/>
        </w:rPr>
        <w:tab/>
        <w:t>מה ההצעה?</w:t>
      </w:r>
    </w:p>
    <w:p w14:paraId="66C7AABF" w14:textId="77777777" w:rsidR="0035207C" w:rsidRPr="0035207C" w:rsidRDefault="0035207C" w:rsidP="0035207C">
      <w:pPr>
        <w:bidi/>
        <w:jc w:val="both"/>
        <w:rPr>
          <w:rFonts w:cs="David" w:hint="cs"/>
          <w:rtl/>
        </w:rPr>
      </w:pPr>
    </w:p>
    <w:p w14:paraId="14EE5FCB" w14:textId="77777777" w:rsidR="0035207C" w:rsidRPr="0035207C" w:rsidRDefault="0035207C" w:rsidP="0035207C">
      <w:pPr>
        <w:bidi/>
        <w:jc w:val="both"/>
        <w:rPr>
          <w:rFonts w:cs="David"/>
          <w:u w:val="single"/>
          <w:rtl/>
        </w:rPr>
      </w:pPr>
      <w:r w:rsidRPr="0035207C">
        <w:rPr>
          <w:rFonts w:cs="David"/>
          <w:u w:val="single"/>
          <w:rtl/>
        </w:rPr>
        <w:t>מיכאל איתן:</w:t>
      </w:r>
    </w:p>
    <w:p w14:paraId="17DDB2A2" w14:textId="77777777" w:rsidR="0035207C" w:rsidRPr="0035207C" w:rsidRDefault="0035207C" w:rsidP="0035207C">
      <w:pPr>
        <w:bidi/>
        <w:jc w:val="both"/>
        <w:rPr>
          <w:rFonts w:cs="David"/>
          <w:u w:val="single"/>
          <w:rtl/>
        </w:rPr>
      </w:pPr>
    </w:p>
    <w:p w14:paraId="2F1ABA0F"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אסביר. ההצעה שלי היא שהקובלנה שהגישו חברי-הכנסת צריכה להיות מפורטת. הם לא יכולים להגיד סתם האשמות כלליות. </w:t>
      </w:r>
    </w:p>
    <w:p w14:paraId="2F6096AF" w14:textId="77777777" w:rsidR="0035207C" w:rsidRPr="0035207C" w:rsidRDefault="0035207C" w:rsidP="0035207C">
      <w:pPr>
        <w:bidi/>
        <w:jc w:val="both"/>
        <w:rPr>
          <w:rFonts w:cs="David" w:hint="cs"/>
          <w:rtl/>
        </w:rPr>
      </w:pPr>
    </w:p>
    <w:p w14:paraId="27818B1F" w14:textId="77777777" w:rsidR="0035207C" w:rsidRPr="0035207C" w:rsidRDefault="0035207C" w:rsidP="0035207C">
      <w:pPr>
        <w:bidi/>
        <w:jc w:val="both"/>
        <w:rPr>
          <w:rFonts w:cs="David" w:hint="cs"/>
          <w:rtl/>
        </w:rPr>
      </w:pPr>
      <w:r w:rsidRPr="0035207C">
        <w:rPr>
          <w:rFonts w:cs="David"/>
          <w:u w:val="single"/>
          <w:rtl/>
        </w:rPr>
        <w:br w:type="page"/>
      </w:r>
      <w:r w:rsidRPr="0035207C">
        <w:rPr>
          <w:rFonts w:cs="David" w:hint="cs"/>
          <w:u w:val="single"/>
          <w:rtl/>
        </w:rPr>
        <w:t>זהבה גלאון:</w:t>
      </w:r>
    </w:p>
    <w:p w14:paraId="2FC2EC0B" w14:textId="77777777" w:rsidR="0035207C" w:rsidRPr="0035207C" w:rsidRDefault="0035207C" w:rsidP="0035207C">
      <w:pPr>
        <w:bidi/>
        <w:jc w:val="both"/>
        <w:rPr>
          <w:rFonts w:cs="David" w:hint="cs"/>
          <w:rtl/>
        </w:rPr>
      </w:pPr>
    </w:p>
    <w:p w14:paraId="63E63C48" w14:textId="77777777" w:rsidR="0035207C" w:rsidRPr="0035207C" w:rsidRDefault="0035207C" w:rsidP="0035207C">
      <w:pPr>
        <w:bidi/>
        <w:jc w:val="both"/>
        <w:rPr>
          <w:rFonts w:cs="David" w:hint="cs"/>
          <w:rtl/>
        </w:rPr>
      </w:pPr>
      <w:r w:rsidRPr="0035207C">
        <w:rPr>
          <w:rFonts w:cs="David" w:hint="cs"/>
          <w:rtl/>
        </w:rPr>
        <w:tab/>
        <w:t xml:space="preserve">על פי סעיף מסוים. הגשנו בדיוק על פי מה שהחוק קובע. </w:t>
      </w:r>
    </w:p>
    <w:p w14:paraId="12A391A4" w14:textId="77777777" w:rsidR="0035207C" w:rsidRPr="0035207C" w:rsidRDefault="0035207C" w:rsidP="0035207C">
      <w:pPr>
        <w:bidi/>
        <w:jc w:val="both"/>
        <w:rPr>
          <w:rFonts w:cs="David" w:hint="cs"/>
          <w:rtl/>
        </w:rPr>
      </w:pPr>
    </w:p>
    <w:p w14:paraId="2817013E" w14:textId="77777777" w:rsidR="0035207C" w:rsidRPr="0035207C" w:rsidRDefault="0035207C" w:rsidP="0035207C">
      <w:pPr>
        <w:bidi/>
        <w:jc w:val="both"/>
        <w:rPr>
          <w:rFonts w:cs="David" w:hint="cs"/>
          <w:rtl/>
        </w:rPr>
      </w:pPr>
      <w:r w:rsidRPr="0035207C">
        <w:rPr>
          <w:rFonts w:cs="David" w:hint="cs"/>
          <w:u w:val="single"/>
          <w:rtl/>
        </w:rPr>
        <w:t>יורם מרציאנו:</w:t>
      </w:r>
    </w:p>
    <w:p w14:paraId="15977800" w14:textId="77777777" w:rsidR="0035207C" w:rsidRPr="0035207C" w:rsidRDefault="0035207C" w:rsidP="0035207C">
      <w:pPr>
        <w:bidi/>
        <w:jc w:val="both"/>
        <w:rPr>
          <w:rFonts w:cs="David" w:hint="cs"/>
          <w:rtl/>
        </w:rPr>
      </w:pPr>
    </w:p>
    <w:p w14:paraId="6EE34E9F" w14:textId="77777777" w:rsidR="0035207C" w:rsidRPr="0035207C" w:rsidRDefault="0035207C" w:rsidP="0035207C">
      <w:pPr>
        <w:bidi/>
        <w:jc w:val="both"/>
        <w:rPr>
          <w:rFonts w:cs="David" w:hint="cs"/>
          <w:rtl/>
        </w:rPr>
      </w:pPr>
      <w:r w:rsidRPr="0035207C">
        <w:rPr>
          <w:rFonts w:cs="David" w:hint="cs"/>
          <w:rtl/>
        </w:rPr>
        <w:tab/>
        <w:t>מה אתה רוצה להיות, בית משפט?</w:t>
      </w:r>
    </w:p>
    <w:p w14:paraId="214C1390" w14:textId="77777777" w:rsidR="0035207C" w:rsidRPr="0035207C" w:rsidRDefault="0035207C" w:rsidP="0035207C">
      <w:pPr>
        <w:bidi/>
        <w:jc w:val="both"/>
        <w:rPr>
          <w:rFonts w:cs="David" w:hint="cs"/>
          <w:rtl/>
        </w:rPr>
      </w:pPr>
    </w:p>
    <w:p w14:paraId="7E974111" w14:textId="77777777" w:rsidR="0035207C" w:rsidRPr="0035207C" w:rsidRDefault="0035207C" w:rsidP="0035207C">
      <w:pPr>
        <w:bidi/>
        <w:jc w:val="both"/>
        <w:rPr>
          <w:rFonts w:cs="David" w:hint="cs"/>
          <w:rtl/>
        </w:rPr>
      </w:pPr>
      <w:r w:rsidRPr="0035207C">
        <w:rPr>
          <w:rFonts w:cs="David" w:hint="cs"/>
          <w:u w:val="single"/>
          <w:rtl/>
        </w:rPr>
        <w:t>נסים זאב:</w:t>
      </w:r>
    </w:p>
    <w:p w14:paraId="0BA82D81" w14:textId="77777777" w:rsidR="0035207C" w:rsidRPr="0035207C" w:rsidRDefault="0035207C" w:rsidP="0035207C">
      <w:pPr>
        <w:bidi/>
        <w:jc w:val="both"/>
        <w:rPr>
          <w:rFonts w:cs="David" w:hint="cs"/>
          <w:rtl/>
        </w:rPr>
      </w:pPr>
    </w:p>
    <w:p w14:paraId="4DE658F2" w14:textId="77777777" w:rsidR="0035207C" w:rsidRPr="0035207C" w:rsidRDefault="0035207C" w:rsidP="0035207C">
      <w:pPr>
        <w:bidi/>
        <w:jc w:val="both"/>
        <w:rPr>
          <w:rFonts w:cs="David" w:hint="cs"/>
          <w:rtl/>
        </w:rPr>
      </w:pPr>
      <w:r w:rsidRPr="0035207C">
        <w:rPr>
          <w:rFonts w:cs="David" w:hint="cs"/>
          <w:rtl/>
        </w:rPr>
        <w:tab/>
        <w:t xml:space="preserve"> מאיפה אתה יודע? מי אמר לך?</w:t>
      </w:r>
    </w:p>
    <w:p w14:paraId="18EF26C4" w14:textId="77777777" w:rsidR="0035207C" w:rsidRPr="0035207C" w:rsidRDefault="0035207C" w:rsidP="0035207C">
      <w:pPr>
        <w:bidi/>
        <w:jc w:val="both"/>
        <w:rPr>
          <w:rFonts w:cs="David" w:hint="cs"/>
          <w:rtl/>
        </w:rPr>
      </w:pPr>
    </w:p>
    <w:p w14:paraId="29AEE16E"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350B0397" w14:textId="77777777" w:rsidR="0035207C" w:rsidRPr="0035207C" w:rsidRDefault="0035207C" w:rsidP="0035207C">
      <w:pPr>
        <w:pStyle w:val="Heading5"/>
        <w:rPr>
          <w:rFonts w:hint="cs"/>
          <w:rtl/>
        </w:rPr>
      </w:pPr>
    </w:p>
    <w:p w14:paraId="02958E67" w14:textId="77777777" w:rsidR="0035207C" w:rsidRPr="0035207C" w:rsidRDefault="0035207C" w:rsidP="0035207C">
      <w:pPr>
        <w:bidi/>
        <w:jc w:val="both"/>
        <w:rPr>
          <w:rFonts w:cs="David" w:hint="cs"/>
          <w:rtl/>
        </w:rPr>
      </w:pPr>
      <w:r w:rsidRPr="0035207C">
        <w:rPr>
          <w:rFonts w:cs="David" w:hint="cs"/>
          <w:rtl/>
        </w:rPr>
        <w:tab/>
        <w:t xml:space="preserve"> חבר-הכנסת זאב, אני קורא אותך לסדר פעם שניה. אני חושב שמה שהוצג בכל כלי התקשורת </w:t>
      </w:r>
      <w:r w:rsidRPr="0035207C">
        <w:rPr>
          <w:rFonts w:cs="David"/>
          <w:rtl/>
        </w:rPr>
        <w:t>–</w:t>
      </w:r>
      <w:r w:rsidRPr="0035207C">
        <w:rPr>
          <w:rFonts w:cs="David" w:hint="cs"/>
          <w:rtl/>
        </w:rPr>
        <w:t xml:space="preserve"> והצלחתם מאוד בעניין הזה - הוא שיש שתי אופציות: נבצרות או הדחה. אלה לא שתי האופציות. אתם יודעים בדיוק שהדחה זה עניין של זמן, זה לא מהיום למחר. לכן, היה צריך לעשות קודם כל נבצרות ואחר כך הדחה. אם אתם רוצים לנהל את התהליך הזה תנו לאנשים לדבר בשקט, בלי הערות ביניים, כל אחד בתורו, אחרת זה לא ייקח חודשיים-שלושה, זה ייקח חמישה חודשים, ואני רוצה להזכיר שב-17 ביוני ממילא הכהונה מסתיימת. אז אני מבקש להציע את ההצעה. נתת נאום וזה כבר לדיון. אנחנו עכשיו בהצעות לסדר. </w:t>
      </w:r>
    </w:p>
    <w:p w14:paraId="3E84B107" w14:textId="77777777" w:rsidR="0035207C" w:rsidRPr="0035207C" w:rsidRDefault="0035207C" w:rsidP="0035207C">
      <w:pPr>
        <w:bidi/>
        <w:jc w:val="both"/>
        <w:rPr>
          <w:rFonts w:cs="David" w:hint="cs"/>
          <w:rtl/>
        </w:rPr>
      </w:pPr>
    </w:p>
    <w:p w14:paraId="03882873" w14:textId="77777777" w:rsidR="0035207C" w:rsidRPr="0035207C" w:rsidRDefault="0035207C" w:rsidP="0035207C">
      <w:pPr>
        <w:bidi/>
        <w:jc w:val="both"/>
        <w:rPr>
          <w:rFonts w:cs="David" w:hint="cs"/>
          <w:rtl/>
        </w:rPr>
      </w:pPr>
      <w:r w:rsidRPr="0035207C">
        <w:rPr>
          <w:rFonts w:cs="David" w:hint="cs"/>
          <w:u w:val="single"/>
          <w:rtl/>
        </w:rPr>
        <w:t>מיכאל איתן:</w:t>
      </w:r>
    </w:p>
    <w:p w14:paraId="19847229" w14:textId="77777777" w:rsidR="0035207C" w:rsidRPr="0035207C" w:rsidRDefault="0035207C" w:rsidP="0035207C">
      <w:pPr>
        <w:bidi/>
        <w:jc w:val="both"/>
        <w:rPr>
          <w:rFonts w:cs="David" w:hint="cs"/>
          <w:rtl/>
        </w:rPr>
      </w:pPr>
    </w:p>
    <w:p w14:paraId="091C5315" w14:textId="77777777" w:rsidR="0035207C" w:rsidRPr="0035207C" w:rsidRDefault="0035207C" w:rsidP="0035207C">
      <w:pPr>
        <w:bidi/>
        <w:jc w:val="both"/>
        <w:rPr>
          <w:rFonts w:cs="David" w:hint="cs"/>
          <w:rtl/>
        </w:rPr>
      </w:pPr>
      <w:r w:rsidRPr="0035207C">
        <w:rPr>
          <w:rFonts w:cs="David" w:hint="cs"/>
          <w:rtl/>
        </w:rPr>
        <w:tab/>
        <w:t xml:space="preserve">אתם יכולים לא לקבל את דבריי. הם רלוונטיים כדברים שצריכים לקבוע את נקודת ההתייחסות לדיון בנוהל. יש לי הערות גם לנוהל לגופו. אם אנשים סביב השולחן הזה אומרים שהכול כבר ברור, כבר היה כתוב בעיתונים, הם רומסים זכויות של אדם. </w:t>
      </w:r>
    </w:p>
    <w:p w14:paraId="1EAC0B59" w14:textId="77777777" w:rsidR="0035207C" w:rsidRPr="0035207C" w:rsidRDefault="0035207C" w:rsidP="0035207C">
      <w:pPr>
        <w:bidi/>
        <w:jc w:val="both"/>
        <w:rPr>
          <w:rFonts w:cs="David" w:hint="cs"/>
          <w:rtl/>
        </w:rPr>
      </w:pPr>
    </w:p>
    <w:p w14:paraId="493C0A15" w14:textId="77777777" w:rsidR="0035207C" w:rsidRPr="0035207C" w:rsidRDefault="0035207C" w:rsidP="0035207C">
      <w:pPr>
        <w:bidi/>
        <w:ind w:firstLine="567"/>
        <w:jc w:val="both"/>
        <w:rPr>
          <w:rFonts w:cs="David" w:hint="cs"/>
          <w:rtl/>
        </w:rPr>
      </w:pPr>
      <w:r w:rsidRPr="0035207C">
        <w:rPr>
          <w:rFonts w:cs="David" w:hint="cs"/>
          <w:rtl/>
        </w:rPr>
        <w:t xml:space="preserve">זהבה, את כל כך נחמדה כשאת זהבה גלאון ששומרת על זכויות אדם. את לא צריכה להיות זהבה גיליוטינה. </w:t>
      </w:r>
    </w:p>
    <w:p w14:paraId="1F5B9CAD" w14:textId="77777777" w:rsidR="0035207C" w:rsidRPr="0035207C" w:rsidRDefault="0035207C" w:rsidP="0035207C">
      <w:pPr>
        <w:bidi/>
        <w:jc w:val="both"/>
        <w:rPr>
          <w:rFonts w:cs="David" w:hint="cs"/>
          <w:rtl/>
        </w:rPr>
      </w:pPr>
    </w:p>
    <w:p w14:paraId="1896528C" w14:textId="77777777" w:rsidR="0035207C" w:rsidRPr="0035207C" w:rsidRDefault="0035207C" w:rsidP="0035207C">
      <w:pPr>
        <w:bidi/>
        <w:jc w:val="both"/>
        <w:rPr>
          <w:rFonts w:cs="David" w:hint="cs"/>
          <w:rtl/>
        </w:rPr>
      </w:pPr>
      <w:r w:rsidRPr="0035207C">
        <w:rPr>
          <w:rFonts w:cs="David" w:hint="cs"/>
          <w:u w:val="single"/>
          <w:rtl/>
        </w:rPr>
        <w:t>זהבה גלאון:</w:t>
      </w:r>
    </w:p>
    <w:p w14:paraId="59E97317" w14:textId="77777777" w:rsidR="0035207C" w:rsidRPr="0035207C" w:rsidRDefault="0035207C" w:rsidP="0035207C">
      <w:pPr>
        <w:bidi/>
        <w:jc w:val="both"/>
        <w:rPr>
          <w:rFonts w:cs="David" w:hint="cs"/>
          <w:rtl/>
        </w:rPr>
      </w:pPr>
    </w:p>
    <w:p w14:paraId="6BF115F7" w14:textId="77777777" w:rsidR="0035207C" w:rsidRPr="0035207C" w:rsidRDefault="0035207C" w:rsidP="0035207C">
      <w:pPr>
        <w:bidi/>
        <w:jc w:val="both"/>
        <w:rPr>
          <w:rFonts w:cs="David" w:hint="cs"/>
          <w:rtl/>
        </w:rPr>
      </w:pPr>
      <w:r w:rsidRPr="0035207C">
        <w:rPr>
          <w:rFonts w:cs="David" w:hint="cs"/>
          <w:rtl/>
        </w:rPr>
        <w:tab/>
        <w:t xml:space="preserve">אני חושבת שאתה חצוף. </w:t>
      </w:r>
    </w:p>
    <w:p w14:paraId="1AE4920E" w14:textId="77777777" w:rsidR="0035207C" w:rsidRPr="0035207C" w:rsidRDefault="0035207C" w:rsidP="0035207C">
      <w:pPr>
        <w:bidi/>
        <w:jc w:val="both"/>
        <w:rPr>
          <w:rFonts w:cs="David" w:hint="cs"/>
          <w:rtl/>
        </w:rPr>
      </w:pPr>
    </w:p>
    <w:p w14:paraId="4DC3D729" w14:textId="77777777" w:rsidR="0035207C" w:rsidRPr="0035207C" w:rsidRDefault="0035207C" w:rsidP="0035207C">
      <w:pPr>
        <w:bidi/>
        <w:jc w:val="both"/>
        <w:rPr>
          <w:rFonts w:cs="David"/>
          <w:u w:val="single"/>
          <w:rtl/>
        </w:rPr>
      </w:pPr>
      <w:r w:rsidRPr="0035207C">
        <w:rPr>
          <w:rFonts w:cs="David"/>
          <w:u w:val="single"/>
          <w:rtl/>
        </w:rPr>
        <w:t>מיכאל איתן:</w:t>
      </w:r>
    </w:p>
    <w:p w14:paraId="6D2222F3" w14:textId="77777777" w:rsidR="0035207C" w:rsidRPr="0035207C" w:rsidRDefault="0035207C" w:rsidP="0035207C">
      <w:pPr>
        <w:bidi/>
        <w:jc w:val="both"/>
        <w:rPr>
          <w:rFonts w:cs="David"/>
          <w:u w:val="single"/>
          <w:rtl/>
        </w:rPr>
      </w:pPr>
    </w:p>
    <w:p w14:paraId="51A3A310"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אני מדבר אתך בנימוס רב ובהערכה רבה. </w:t>
      </w:r>
    </w:p>
    <w:p w14:paraId="0DB36E1D" w14:textId="77777777" w:rsidR="0035207C" w:rsidRPr="0035207C" w:rsidRDefault="0035207C" w:rsidP="0035207C">
      <w:pPr>
        <w:bidi/>
        <w:jc w:val="both"/>
        <w:rPr>
          <w:rFonts w:cs="David" w:hint="cs"/>
          <w:rtl/>
        </w:rPr>
      </w:pPr>
    </w:p>
    <w:p w14:paraId="37940515"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4493D976" w14:textId="77777777" w:rsidR="0035207C" w:rsidRPr="0035207C" w:rsidRDefault="0035207C" w:rsidP="0035207C">
      <w:pPr>
        <w:pStyle w:val="Heading5"/>
        <w:rPr>
          <w:rFonts w:hint="cs"/>
          <w:rtl/>
        </w:rPr>
      </w:pPr>
    </w:p>
    <w:p w14:paraId="770A4DBE" w14:textId="77777777" w:rsidR="0035207C" w:rsidRPr="0035207C" w:rsidRDefault="0035207C" w:rsidP="0035207C">
      <w:pPr>
        <w:bidi/>
        <w:jc w:val="both"/>
        <w:rPr>
          <w:rFonts w:cs="David" w:hint="cs"/>
          <w:rtl/>
        </w:rPr>
      </w:pPr>
      <w:r w:rsidRPr="0035207C">
        <w:rPr>
          <w:rFonts w:cs="David" w:hint="cs"/>
          <w:rtl/>
        </w:rPr>
        <w:tab/>
        <w:t xml:space="preserve">אני מבקש לא לדבר אתו. שום הערות ביניים. אתם אנשים מבוגרים, אנשים מכובדים, תכבדו את החברים שלכם, גם אם הם חושבים הפוך מכם לחלוטין, וגם אם הם עושים פיליבסטר, כדי שלא יהיה פה היום דיון. </w:t>
      </w:r>
    </w:p>
    <w:p w14:paraId="615575F8" w14:textId="77777777" w:rsidR="0035207C" w:rsidRPr="0035207C" w:rsidRDefault="0035207C" w:rsidP="0035207C">
      <w:pPr>
        <w:bidi/>
        <w:jc w:val="both"/>
        <w:rPr>
          <w:rFonts w:cs="David" w:hint="cs"/>
          <w:rtl/>
        </w:rPr>
      </w:pPr>
    </w:p>
    <w:p w14:paraId="269BA65A" w14:textId="77777777" w:rsidR="0035207C" w:rsidRPr="0035207C" w:rsidRDefault="0035207C" w:rsidP="0035207C">
      <w:pPr>
        <w:bidi/>
        <w:ind w:firstLine="567"/>
        <w:jc w:val="both"/>
        <w:rPr>
          <w:rFonts w:cs="David" w:hint="cs"/>
          <w:rtl/>
        </w:rPr>
      </w:pPr>
      <w:r w:rsidRPr="0035207C">
        <w:rPr>
          <w:rFonts w:cs="David" w:hint="cs"/>
          <w:rtl/>
        </w:rPr>
        <w:t>חבר-הכנסת איתן, כל הטיעונים שאתה מעלה</w:t>
      </w:r>
      <w:r w:rsidRPr="0035207C">
        <w:rPr>
          <w:rFonts w:cs="David" w:hint="cs"/>
          <w:rtl/>
        </w:rPr>
        <w:tab/>
        <w:t>הם אותם טיעונים למה ועדת הכנסת לא צריכה להצביע בעד קבלת הקובלנה והעברתה למליאה. תעלה את הטיעונים בזמן הדיון לא עכשיו, כי עכשיו אנחנו בהצעות לסדר.</w:t>
      </w:r>
    </w:p>
    <w:p w14:paraId="3C499CD1" w14:textId="77777777" w:rsidR="0035207C" w:rsidRPr="0035207C" w:rsidRDefault="0035207C" w:rsidP="0035207C">
      <w:pPr>
        <w:bidi/>
        <w:jc w:val="both"/>
        <w:rPr>
          <w:rFonts w:cs="David" w:hint="cs"/>
          <w:rtl/>
        </w:rPr>
      </w:pPr>
    </w:p>
    <w:p w14:paraId="6F11DAC2" w14:textId="77777777" w:rsidR="0035207C" w:rsidRPr="0035207C" w:rsidRDefault="0035207C" w:rsidP="0035207C">
      <w:pPr>
        <w:bidi/>
        <w:jc w:val="both"/>
        <w:rPr>
          <w:rFonts w:cs="David" w:hint="cs"/>
          <w:u w:val="single"/>
          <w:rtl/>
        </w:rPr>
      </w:pPr>
      <w:r w:rsidRPr="0035207C">
        <w:rPr>
          <w:rFonts w:cs="David"/>
          <w:u w:val="single"/>
          <w:rtl/>
        </w:rPr>
        <w:br w:type="page"/>
      </w:r>
      <w:r w:rsidRPr="0035207C">
        <w:rPr>
          <w:rFonts w:cs="David" w:hint="cs"/>
          <w:u w:val="single"/>
          <w:rtl/>
        </w:rPr>
        <w:t>גדעון סער:</w:t>
      </w:r>
    </w:p>
    <w:p w14:paraId="1B0246B4" w14:textId="77777777" w:rsidR="0035207C" w:rsidRPr="0035207C" w:rsidRDefault="0035207C" w:rsidP="0035207C">
      <w:pPr>
        <w:bidi/>
        <w:jc w:val="both"/>
        <w:rPr>
          <w:rFonts w:cs="David" w:hint="cs"/>
          <w:u w:val="single"/>
          <w:rtl/>
        </w:rPr>
      </w:pPr>
    </w:p>
    <w:p w14:paraId="415F358B" w14:textId="77777777" w:rsidR="0035207C" w:rsidRPr="0035207C" w:rsidRDefault="0035207C" w:rsidP="0035207C">
      <w:pPr>
        <w:bidi/>
        <w:jc w:val="both"/>
        <w:rPr>
          <w:rFonts w:cs="David" w:hint="cs"/>
          <w:rtl/>
        </w:rPr>
      </w:pPr>
      <w:r w:rsidRPr="0035207C">
        <w:rPr>
          <w:rFonts w:cs="David" w:hint="cs"/>
          <w:rtl/>
        </w:rPr>
        <w:tab/>
        <w:t xml:space="preserve"> הדיון הוא כרגע על הנוהל. </w:t>
      </w:r>
    </w:p>
    <w:p w14:paraId="7C95DA47" w14:textId="77777777" w:rsidR="0035207C" w:rsidRPr="0035207C" w:rsidRDefault="0035207C" w:rsidP="0035207C">
      <w:pPr>
        <w:bidi/>
        <w:jc w:val="both"/>
        <w:rPr>
          <w:rFonts w:cs="David" w:hint="cs"/>
          <w:rtl/>
        </w:rPr>
      </w:pPr>
    </w:p>
    <w:p w14:paraId="1BE3CC42" w14:textId="77777777" w:rsidR="0035207C" w:rsidRPr="0035207C" w:rsidRDefault="0035207C" w:rsidP="0035207C">
      <w:pPr>
        <w:bidi/>
        <w:jc w:val="both"/>
        <w:rPr>
          <w:rFonts w:cs="David" w:hint="cs"/>
          <w:rtl/>
        </w:rPr>
      </w:pPr>
      <w:r w:rsidRPr="0035207C">
        <w:rPr>
          <w:rFonts w:cs="David" w:hint="cs"/>
          <w:u w:val="single"/>
          <w:rtl/>
        </w:rPr>
        <w:t>מיכאל איתן:</w:t>
      </w:r>
    </w:p>
    <w:p w14:paraId="0D1FBA33" w14:textId="77777777" w:rsidR="0035207C" w:rsidRPr="0035207C" w:rsidRDefault="0035207C" w:rsidP="0035207C">
      <w:pPr>
        <w:bidi/>
        <w:jc w:val="both"/>
        <w:rPr>
          <w:rFonts w:cs="David" w:hint="cs"/>
          <w:rtl/>
        </w:rPr>
      </w:pPr>
    </w:p>
    <w:p w14:paraId="1536EF2D" w14:textId="77777777" w:rsidR="0035207C" w:rsidRPr="0035207C" w:rsidRDefault="0035207C" w:rsidP="0035207C">
      <w:pPr>
        <w:bidi/>
        <w:jc w:val="both"/>
        <w:rPr>
          <w:rFonts w:cs="David" w:hint="cs"/>
          <w:rtl/>
        </w:rPr>
      </w:pPr>
      <w:r w:rsidRPr="0035207C">
        <w:rPr>
          <w:rFonts w:cs="David" w:hint="cs"/>
          <w:rtl/>
        </w:rPr>
        <w:tab/>
        <w:t xml:space="preserve"> אני מבקש, במסגרת ההצעה לסדר, שאנשים יביאו בחשבון שהנוהל צריך לשרת תהליך אחר ממה שיש להם כרגע בדמיון, שתוך 48 שעות אפשר לגמור. זה מתחיל בכתב הקובלנה. ההצעה שלי לסדר היא לבקש מהחברים שהגישו את הקובלנה לתקן אותה, לפרט אותה, על מנת שאפשר יהיה להתגונן. הם לא יכולים להאשים אדם בהתנהגות בלתי הולמת בלי לציין במה הוא התנהג בצורה בלתי הולמת.</w:t>
      </w:r>
    </w:p>
    <w:p w14:paraId="7782511C" w14:textId="77777777" w:rsidR="0035207C" w:rsidRPr="0035207C" w:rsidRDefault="0035207C" w:rsidP="0035207C">
      <w:pPr>
        <w:bidi/>
        <w:jc w:val="both"/>
        <w:rPr>
          <w:rFonts w:cs="David" w:hint="cs"/>
          <w:rtl/>
        </w:rPr>
      </w:pPr>
    </w:p>
    <w:p w14:paraId="5D6E8F1D"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757533C2" w14:textId="77777777" w:rsidR="0035207C" w:rsidRPr="0035207C" w:rsidRDefault="0035207C" w:rsidP="0035207C">
      <w:pPr>
        <w:bidi/>
        <w:jc w:val="both"/>
        <w:rPr>
          <w:rFonts w:cs="David" w:hint="cs"/>
          <w:rtl/>
        </w:rPr>
      </w:pPr>
    </w:p>
    <w:p w14:paraId="2C4F8CB8" w14:textId="77777777" w:rsidR="0035207C" w:rsidRPr="0035207C" w:rsidRDefault="0035207C" w:rsidP="0035207C">
      <w:pPr>
        <w:bidi/>
        <w:jc w:val="both"/>
        <w:rPr>
          <w:rFonts w:cs="David" w:hint="cs"/>
          <w:rtl/>
        </w:rPr>
      </w:pPr>
      <w:r w:rsidRPr="0035207C">
        <w:rPr>
          <w:rFonts w:cs="David" w:hint="cs"/>
          <w:rtl/>
        </w:rPr>
        <w:tab/>
        <w:t xml:space="preserve">תודה. חברת הכנסת  תירוש, בבקשה. </w:t>
      </w:r>
    </w:p>
    <w:p w14:paraId="02D63069" w14:textId="77777777" w:rsidR="0035207C" w:rsidRPr="0035207C" w:rsidRDefault="0035207C" w:rsidP="0035207C">
      <w:pPr>
        <w:bidi/>
        <w:jc w:val="both"/>
        <w:rPr>
          <w:rFonts w:cs="David" w:hint="cs"/>
          <w:rtl/>
        </w:rPr>
      </w:pPr>
    </w:p>
    <w:p w14:paraId="6E0BDD25" w14:textId="77777777" w:rsidR="0035207C" w:rsidRPr="0035207C" w:rsidRDefault="0035207C" w:rsidP="0035207C">
      <w:pPr>
        <w:bidi/>
        <w:jc w:val="both"/>
        <w:rPr>
          <w:rFonts w:cs="David" w:hint="cs"/>
          <w:rtl/>
        </w:rPr>
      </w:pPr>
      <w:r w:rsidRPr="0035207C">
        <w:rPr>
          <w:rFonts w:cs="David" w:hint="cs"/>
          <w:u w:val="single"/>
          <w:rtl/>
        </w:rPr>
        <w:t>רונית תירוש:</w:t>
      </w:r>
    </w:p>
    <w:p w14:paraId="582FCCB4" w14:textId="77777777" w:rsidR="0035207C" w:rsidRPr="0035207C" w:rsidRDefault="0035207C" w:rsidP="0035207C">
      <w:pPr>
        <w:bidi/>
        <w:jc w:val="both"/>
        <w:rPr>
          <w:rFonts w:cs="David" w:hint="cs"/>
          <w:rtl/>
        </w:rPr>
      </w:pPr>
    </w:p>
    <w:p w14:paraId="3CCCF453" w14:textId="77777777" w:rsidR="0035207C" w:rsidRPr="0035207C" w:rsidRDefault="0035207C" w:rsidP="0035207C">
      <w:pPr>
        <w:bidi/>
        <w:jc w:val="both"/>
        <w:rPr>
          <w:rFonts w:cs="David" w:hint="cs"/>
          <w:rtl/>
        </w:rPr>
      </w:pPr>
      <w:r w:rsidRPr="0035207C">
        <w:rPr>
          <w:rFonts w:cs="David" w:hint="cs"/>
          <w:rtl/>
        </w:rPr>
        <w:tab/>
        <w:t xml:space="preserve"> צפיתי בתוכנית שקצת ערערה לי את הביטחון באשר לסמכות שלנו, חברי-הכנסת וועדת הכנסת, להגיש קובלנה כזאת. שמעתי את השופט זמיר ואת ראש הפקולטה למשפטים באוניברסיטת חיפה או האוניברסיטה העברית </w:t>
      </w:r>
      <w:r w:rsidRPr="0035207C">
        <w:rPr>
          <w:rFonts w:cs="David"/>
          <w:rtl/>
        </w:rPr>
        <w:t>–</w:t>
      </w:r>
      <w:r w:rsidRPr="0035207C">
        <w:rPr>
          <w:rFonts w:cs="David" w:hint="cs"/>
          <w:rtl/>
        </w:rPr>
        <w:t xml:space="preserve"> אני לא זוכרת איזו מהן. הם הביאו שתי דעות סותרות. מאחר והוגשה קובלנה, ואני גם חתומה עליה, אני חושבת שצריך לקיים את הדיון אבל לזמן אליו נציגים משפטיים, אנשי מקצוע, שיביאו בפנינו בדיון את הטיעונים האם אנחנו בכלל רשאים לקיים את התהליך הזה. </w:t>
      </w:r>
    </w:p>
    <w:p w14:paraId="1DC5F350" w14:textId="77777777" w:rsidR="0035207C" w:rsidRPr="0035207C" w:rsidRDefault="0035207C" w:rsidP="0035207C">
      <w:pPr>
        <w:bidi/>
        <w:jc w:val="both"/>
        <w:rPr>
          <w:rFonts w:cs="David" w:hint="cs"/>
          <w:rtl/>
        </w:rPr>
      </w:pPr>
    </w:p>
    <w:p w14:paraId="4E1411C3" w14:textId="77777777" w:rsidR="0035207C" w:rsidRPr="0035207C" w:rsidRDefault="0035207C" w:rsidP="0035207C">
      <w:pPr>
        <w:bidi/>
        <w:jc w:val="both"/>
        <w:rPr>
          <w:rFonts w:cs="David" w:hint="cs"/>
          <w:rtl/>
        </w:rPr>
      </w:pPr>
      <w:r w:rsidRPr="0035207C">
        <w:rPr>
          <w:rFonts w:cs="David" w:hint="cs"/>
          <w:u w:val="single"/>
          <w:rtl/>
        </w:rPr>
        <w:t>מיכאל איתן:</w:t>
      </w:r>
    </w:p>
    <w:p w14:paraId="72FA4D8A" w14:textId="77777777" w:rsidR="0035207C" w:rsidRPr="0035207C" w:rsidRDefault="0035207C" w:rsidP="0035207C">
      <w:pPr>
        <w:bidi/>
        <w:jc w:val="both"/>
        <w:rPr>
          <w:rFonts w:cs="David" w:hint="cs"/>
          <w:rtl/>
        </w:rPr>
      </w:pPr>
    </w:p>
    <w:p w14:paraId="077D8FF6" w14:textId="77777777" w:rsidR="0035207C" w:rsidRPr="0035207C" w:rsidRDefault="0035207C" w:rsidP="0035207C">
      <w:pPr>
        <w:bidi/>
        <w:jc w:val="both"/>
        <w:rPr>
          <w:rFonts w:cs="David" w:hint="cs"/>
          <w:rtl/>
        </w:rPr>
      </w:pPr>
      <w:r w:rsidRPr="0035207C">
        <w:rPr>
          <w:rFonts w:cs="David" w:hint="cs"/>
          <w:rtl/>
        </w:rPr>
        <w:tab/>
        <w:t xml:space="preserve"> בארצות הברית בראש ההרכב הזה יושב שופט.</w:t>
      </w:r>
    </w:p>
    <w:p w14:paraId="77088856" w14:textId="77777777" w:rsidR="0035207C" w:rsidRPr="0035207C" w:rsidRDefault="0035207C" w:rsidP="0035207C">
      <w:pPr>
        <w:bidi/>
        <w:jc w:val="both"/>
        <w:rPr>
          <w:rFonts w:cs="David" w:hint="cs"/>
          <w:rtl/>
        </w:rPr>
      </w:pPr>
    </w:p>
    <w:p w14:paraId="1D633F62"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3835B10" w14:textId="77777777" w:rsidR="0035207C" w:rsidRPr="0035207C" w:rsidRDefault="0035207C" w:rsidP="0035207C">
      <w:pPr>
        <w:pStyle w:val="Heading5"/>
        <w:rPr>
          <w:rFonts w:hint="cs"/>
          <w:rtl/>
        </w:rPr>
      </w:pPr>
    </w:p>
    <w:p w14:paraId="61491AB9" w14:textId="77777777" w:rsidR="0035207C" w:rsidRPr="0035207C" w:rsidRDefault="0035207C" w:rsidP="0035207C">
      <w:pPr>
        <w:bidi/>
        <w:jc w:val="both"/>
        <w:rPr>
          <w:rFonts w:cs="David" w:hint="cs"/>
          <w:rtl/>
        </w:rPr>
      </w:pPr>
      <w:r w:rsidRPr="0035207C">
        <w:rPr>
          <w:rFonts w:cs="David" w:hint="cs"/>
          <w:rtl/>
        </w:rPr>
        <w:tab/>
        <w:t xml:space="preserve">חבר-הכנסת איתן, אני קורא לך לסדר פעם ראשונה. </w:t>
      </w:r>
    </w:p>
    <w:p w14:paraId="4C9327F6" w14:textId="77777777" w:rsidR="0035207C" w:rsidRPr="0035207C" w:rsidRDefault="0035207C" w:rsidP="0035207C">
      <w:pPr>
        <w:bidi/>
        <w:jc w:val="both"/>
        <w:rPr>
          <w:rFonts w:cs="David" w:hint="cs"/>
          <w:rtl/>
        </w:rPr>
      </w:pPr>
    </w:p>
    <w:p w14:paraId="4470F2C4" w14:textId="77777777" w:rsidR="0035207C" w:rsidRPr="0035207C" w:rsidRDefault="0035207C" w:rsidP="0035207C">
      <w:pPr>
        <w:bidi/>
        <w:ind w:firstLine="567"/>
        <w:jc w:val="both"/>
        <w:rPr>
          <w:rFonts w:cs="David" w:hint="cs"/>
          <w:rtl/>
        </w:rPr>
      </w:pPr>
      <w:r w:rsidRPr="0035207C">
        <w:rPr>
          <w:rFonts w:cs="David" w:hint="cs"/>
          <w:rtl/>
        </w:rPr>
        <w:t xml:space="preserve">הדיון לא מסתיים בנוהל. רק אחרי שיהיה נוהל נתחיל בדיון המהותי. מאחר וחובתם וזכותם של באי כוחו של נשיא המדינה להופיע בפני הוועדה הזאת, אני מניח שכל הטענות ייטענו על ידם. אל"ף, שהקובלנה לא טובה; בי"ת, שאין לנו סמכות; גימ"ל, כל שאר הדברים. חברי הכנסת יצטרכו לקבל גם ייעוץ משפטי של הכנסת לגבי הטענות האלה. נגיד שחברי הכנסת יחליטו בניגוד למה שאומר מיקי איתן, בניגוד למה שאומרים היועצים המשפטיים של הנשיא, הדרך פתוחה, יש מוסדות משפט במדינת ישראל והם יגידו מה שהם רוצים להגיד. אני מציע לחברי הכנסת להתמקד בחברי הוועדה הקבועים, שכנראה יישבו פה בדיונים, ולנסות לשכנע אותם להצביע בעד או נגד, כי בשבילי זאת אבן הנגף העיקרית. </w:t>
      </w:r>
    </w:p>
    <w:p w14:paraId="3C1E2058" w14:textId="77777777" w:rsidR="0035207C" w:rsidRPr="0035207C" w:rsidRDefault="0035207C" w:rsidP="0035207C">
      <w:pPr>
        <w:bidi/>
        <w:ind w:firstLine="567"/>
        <w:jc w:val="both"/>
        <w:rPr>
          <w:rFonts w:cs="David" w:hint="cs"/>
          <w:rtl/>
        </w:rPr>
      </w:pPr>
    </w:p>
    <w:p w14:paraId="6ACBB352" w14:textId="77777777" w:rsidR="0035207C" w:rsidRPr="0035207C" w:rsidRDefault="0035207C" w:rsidP="0035207C">
      <w:pPr>
        <w:bidi/>
        <w:ind w:firstLine="567"/>
        <w:jc w:val="both"/>
        <w:rPr>
          <w:rFonts w:cs="David" w:hint="cs"/>
          <w:rtl/>
        </w:rPr>
      </w:pPr>
      <w:r w:rsidRPr="0035207C">
        <w:rPr>
          <w:rFonts w:cs="David" w:hint="cs"/>
          <w:rtl/>
        </w:rPr>
        <w:t xml:space="preserve">חבר-הכנסת דוד רותם, בבקשה. </w:t>
      </w:r>
    </w:p>
    <w:p w14:paraId="23AB4B73" w14:textId="77777777" w:rsidR="0035207C" w:rsidRPr="0035207C" w:rsidRDefault="0035207C" w:rsidP="0035207C">
      <w:pPr>
        <w:bidi/>
        <w:jc w:val="both"/>
        <w:rPr>
          <w:rFonts w:cs="David" w:hint="cs"/>
          <w:rtl/>
        </w:rPr>
      </w:pPr>
    </w:p>
    <w:p w14:paraId="7D7A3B96"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554CEE44" w14:textId="77777777" w:rsidR="0035207C" w:rsidRPr="0035207C" w:rsidRDefault="0035207C" w:rsidP="0035207C">
      <w:pPr>
        <w:bidi/>
        <w:jc w:val="both"/>
        <w:rPr>
          <w:rFonts w:cs="David" w:hint="cs"/>
          <w:rtl/>
        </w:rPr>
      </w:pPr>
    </w:p>
    <w:p w14:paraId="035D7B73" w14:textId="77777777" w:rsidR="0035207C" w:rsidRPr="0035207C" w:rsidRDefault="0035207C" w:rsidP="0035207C">
      <w:pPr>
        <w:bidi/>
        <w:ind w:firstLine="567"/>
        <w:jc w:val="both"/>
        <w:rPr>
          <w:rFonts w:cs="David" w:hint="cs"/>
          <w:rtl/>
        </w:rPr>
      </w:pPr>
      <w:r w:rsidRPr="0035207C">
        <w:rPr>
          <w:rFonts w:cs="David" w:hint="cs"/>
          <w:rtl/>
        </w:rPr>
        <w:t xml:space="preserve">עד לפני שבוע ראיתי את הישיבות האלה בתקשורת. אנחנו הולכים לדון באחד הנושאים הכי כואבים ורציניים במדינת ישראל, והדיון הזה מתנהל בצורה נוראית. </w:t>
      </w:r>
    </w:p>
    <w:p w14:paraId="3455AEF7" w14:textId="77777777" w:rsidR="0035207C" w:rsidRPr="0035207C" w:rsidRDefault="0035207C" w:rsidP="0035207C">
      <w:pPr>
        <w:bidi/>
        <w:jc w:val="both"/>
        <w:rPr>
          <w:rFonts w:cs="David" w:hint="cs"/>
          <w:rtl/>
        </w:rPr>
      </w:pPr>
    </w:p>
    <w:p w14:paraId="5625F872" w14:textId="77777777" w:rsidR="0035207C" w:rsidRPr="0035207C" w:rsidRDefault="0035207C" w:rsidP="0035207C">
      <w:pPr>
        <w:pStyle w:val="Heading5"/>
        <w:rPr>
          <w:rFonts w:hint="cs"/>
          <w:rtl/>
        </w:rPr>
      </w:pPr>
      <w:r w:rsidRPr="0035207C">
        <w:rPr>
          <w:rFonts w:hint="cs"/>
          <w:u w:val="single"/>
          <w:rtl/>
        </w:rPr>
        <w:t>שלי יחימוביץ:</w:t>
      </w:r>
    </w:p>
    <w:p w14:paraId="09B90888" w14:textId="77777777" w:rsidR="0035207C" w:rsidRPr="0035207C" w:rsidRDefault="0035207C" w:rsidP="0035207C">
      <w:pPr>
        <w:pStyle w:val="Heading5"/>
        <w:rPr>
          <w:rFonts w:hint="cs"/>
          <w:rtl/>
        </w:rPr>
      </w:pPr>
    </w:p>
    <w:p w14:paraId="1A88F817" w14:textId="77777777" w:rsidR="0035207C" w:rsidRPr="0035207C" w:rsidRDefault="0035207C" w:rsidP="0035207C">
      <w:pPr>
        <w:bidi/>
        <w:jc w:val="both"/>
        <w:rPr>
          <w:rFonts w:cs="David" w:hint="cs"/>
          <w:rtl/>
        </w:rPr>
      </w:pPr>
      <w:r w:rsidRPr="0035207C">
        <w:rPr>
          <w:rFonts w:cs="David" w:hint="cs"/>
          <w:rtl/>
        </w:rPr>
        <w:tab/>
        <w:t xml:space="preserve">נוזפים בנו. </w:t>
      </w:r>
    </w:p>
    <w:p w14:paraId="13A2440E" w14:textId="77777777" w:rsidR="0035207C" w:rsidRPr="0035207C" w:rsidRDefault="0035207C" w:rsidP="0035207C">
      <w:pPr>
        <w:bidi/>
        <w:jc w:val="both"/>
        <w:rPr>
          <w:rFonts w:cs="David" w:hint="cs"/>
          <w:rtl/>
        </w:rPr>
      </w:pPr>
    </w:p>
    <w:p w14:paraId="53197B51"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139CAF0A" w14:textId="77777777" w:rsidR="0035207C" w:rsidRPr="0035207C" w:rsidRDefault="0035207C" w:rsidP="0035207C">
      <w:pPr>
        <w:bidi/>
        <w:jc w:val="both"/>
        <w:rPr>
          <w:rFonts w:cs="David" w:hint="cs"/>
          <w:rtl/>
        </w:rPr>
      </w:pPr>
    </w:p>
    <w:p w14:paraId="7CF3D996" w14:textId="77777777" w:rsidR="0035207C" w:rsidRPr="0035207C" w:rsidRDefault="0035207C" w:rsidP="0035207C">
      <w:pPr>
        <w:bidi/>
        <w:jc w:val="both"/>
        <w:rPr>
          <w:rFonts w:cs="David" w:hint="cs"/>
          <w:rtl/>
        </w:rPr>
      </w:pPr>
      <w:r w:rsidRPr="0035207C">
        <w:rPr>
          <w:rFonts w:cs="David" w:hint="cs"/>
          <w:rtl/>
        </w:rPr>
        <w:tab/>
        <w:t>הגיע הזמן, הגברת יחימוביץ, שנתלה אותו. למה בכלל לדון?</w:t>
      </w:r>
    </w:p>
    <w:p w14:paraId="31EF5038" w14:textId="77777777" w:rsidR="0035207C" w:rsidRPr="0035207C" w:rsidRDefault="0035207C" w:rsidP="0035207C">
      <w:pPr>
        <w:bidi/>
        <w:jc w:val="both"/>
        <w:rPr>
          <w:rFonts w:cs="David" w:hint="cs"/>
          <w:rtl/>
        </w:rPr>
      </w:pPr>
    </w:p>
    <w:p w14:paraId="44E55095" w14:textId="77777777" w:rsidR="0035207C" w:rsidRPr="0035207C" w:rsidRDefault="0035207C" w:rsidP="0035207C">
      <w:pPr>
        <w:bidi/>
        <w:jc w:val="both"/>
        <w:rPr>
          <w:rFonts w:cs="David" w:hint="cs"/>
          <w:u w:val="single"/>
          <w:rtl/>
        </w:rPr>
      </w:pPr>
      <w:r w:rsidRPr="0035207C">
        <w:rPr>
          <w:rFonts w:cs="David" w:hint="cs"/>
          <w:u w:val="single"/>
          <w:rtl/>
        </w:rPr>
        <w:t>שלי יחימוביץ:</w:t>
      </w:r>
    </w:p>
    <w:p w14:paraId="2C512E9C" w14:textId="77777777" w:rsidR="0035207C" w:rsidRPr="0035207C" w:rsidRDefault="0035207C" w:rsidP="0035207C">
      <w:pPr>
        <w:bidi/>
        <w:jc w:val="both"/>
        <w:rPr>
          <w:rFonts w:cs="David" w:hint="cs"/>
          <w:rtl/>
        </w:rPr>
      </w:pPr>
    </w:p>
    <w:p w14:paraId="4175DF47" w14:textId="77777777" w:rsidR="0035207C" w:rsidRPr="0035207C" w:rsidRDefault="0035207C" w:rsidP="0035207C">
      <w:pPr>
        <w:bidi/>
        <w:ind w:firstLine="567"/>
        <w:jc w:val="both"/>
        <w:rPr>
          <w:rFonts w:cs="David" w:hint="cs"/>
          <w:rtl/>
        </w:rPr>
      </w:pPr>
      <w:r w:rsidRPr="0035207C">
        <w:rPr>
          <w:rFonts w:cs="David" w:hint="cs"/>
          <w:rtl/>
        </w:rPr>
        <w:t>אדוני, רק הגעת.</w:t>
      </w:r>
    </w:p>
    <w:p w14:paraId="62038101" w14:textId="77777777" w:rsidR="0035207C" w:rsidRPr="0035207C" w:rsidRDefault="0035207C" w:rsidP="0035207C">
      <w:pPr>
        <w:bidi/>
        <w:jc w:val="both"/>
        <w:rPr>
          <w:rFonts w:cs="David" w:hint="cs"/>
          <w:rtl/>
        </w:rPr>
      </w:pPr>
    </w:p>
    <w:p w14:paraId="3B78F7E1"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2ACA3786" w14:textId="77777777" w:rsidR="0035207C" w:rsidRPr="0035207C" w:rsidRDefault="0035207C" w:rsidP="0035207C">
      <w:pPr>
        <w:bidi/>
        <w:jc w:val="both"/>
        <w:rPr>
          <w:rFonts w:cs="David" w:hint="cs"/>
          <w:rtl/>
        </w:rPr>
      </w:pPr>
    </w:p>
    <w:p w14:paraId="2AC0DFC8" w14:textId="77777777" w:rsidR="0035207C" w:rsidRPr="0035207C" w:rsidRDefault="0035207C" w:rsidP="0035207C">
      <w:pPr>
        <w:bidi/>
        <w:ind w:firstLine="567"/>
        <w:jc w:val="both"/>
        <w:rPr>
          <w:rFonts w:cs="David" w:hint="cs"/>
          <w:rtl/>
        </w:rPr>
      </w:pPr>
      <w:r w:rsidRPr="0035207C">
        <w:rPr>
          <w:rFonts w:cs="David" w:hint="cs"/>
          <w:rtl/>
        </w:rPr>
        <w:t xml:space="preserve">את לא יושבת פה הרבה יותר זמן ממני. </w:t>
      </w:r>
    </w:p>
    <w:p w14:paraId="4455B5CD" w14:textId="77777777" w:rsidR="0035207C" w:rsidRPr="0035207C" w:rsidRDefault="0035207C" w:rsidP="0035207C">
      <w:pPr>
        <w:bidi/>
        <w:jc w:val="both"/>
        <w:rPr>
          <w:rFonts w:cs="David" w:hint="cs"/>
          <w:rtl/>
        </w:rPr>
      </w:pPr>
    </w:p>
    <w:p w14:paraId="272C5184" w14:textId="77777777" w:rsidR="0035207C" w:rsidRPr="0035207C" w:rsidRDefault="0035207C" w:rsidP="0035207C">
      <w:pPr>
        <w:bidi/>
        <w:jc w:val="both"/>
        <w:rPr>
          <w:rFonts w:cs="David" w:hint="cs"/>
          <w:rtl/>
        </w:rPr>
      </w:pPr>
      <w:r w:rsidRPr="0035207C">
        <w:rPr>
          <w:rFonts w:cs="David" w:hint="cs"/>
          <w:u w:val="single"/>
          <w:rtl/>
        </w:rPr>
        <w:t>אחמד טיבי:</w:t>
      </w:r>
    </w:p>
    <w:p w14:paraId="6A3FF8D6" w14:textId="77777777" w:rsidR="0035207C" w:rsidRPr="0035207C" w:rsidRDefault="0035207C" w:rsidP="0035207C">
      <w:pPr>
        <w:bidi/>
        <w:jc w:val="both"/>
        <w:rPr>
          <w:rFonts w:cs="David" w:hint="cs"/>
          <w:rtl/>
        </w:rPr>
      </w:pPr>
    </w:p>
    <w:p w14:paraId="333A1950" w14:textId="77777777" w:rsidR="0035207C" w:rsidRPr="0035207C" w:rsidRDefault="0035207C" w:rsidP="0035207C">
      <w:pPr>
        <w:bidi/>
        <w:jc w:val="both"/>
        <w:rPr>
          <w:rFonts w:cs="David" w:hint="cs"/>
          <w:rtl/>
        </w:rPr>
      </w:pPr>
      <w:r w:rsidRPr="0035207C">
        <w:rPr>
          <w:rFonts w:cs="David" w:hint="cs"/>
          <w:rtl/>
        </w:rPr>
        <w:tab/>
        <w:t xml:space="preserve"> חבר הכנסת רותם, רק הגעת לפה, קצת יותר צניעות. אל תטיף לנו מוסר. </w:t>
      </w:r>
    </w:p>
    <w:p w14:paraId="56E9D74C" w14:textId="77777777" w:rsidR="0035207C" w:rsidRPr="0035207C" w:rsidRDefault="0035207C" w:rsidP="0035207C">
      <w:pPr>
        <w:bidi/>
        <w:jc w:val="both"/>
        <w:rPr>
          <w:rFonts w:cs="David" w:hint="cs"/>
          <w:rtl/>
        </w:rPr>
      </w:pPr>
    </w:p>
    <w:p w14:paraId="63F55227" w14:textId="77777777" w:rsidR="0035207C" w:rsidRPr="0035207C" w:rsidRDefault="0035207C" w:rsidP="0035207C">
      <w:pPr>
        <w:bidi/>
        <w:jc w:val="both"/>
        <w:rPr>
          <w:rFonts w:cs="David" w:hint="cs"/>
          <w:rtl/>
        </w:rPr>
      </w:pPr>
      <w:r w:rsidRPr="0035207C">
        <w:rPr>
          <w:rFonts w:cs="David" w:hint="cs"/>
          <w:u w:val="single"/>
          <w:rtl/>
        </w:rPr>
        <w:t>נסים זאב:</w:t>
      </w:r>
    </w:p>
    <w:p w14:paraId="555D9050" w14:textId="77777777" w:rsidR="0035207C" w:rsidRPr="0035207C" w:rsidRDefault="0035207C" w:rsidP="0035207C">
      <w:pPr>
        <w:bidi/>
        <w:jc w:val="both"/>
        <w:rPr>
          <w:rFonts w:cs="David" w:hint="cs"/>
          <w:rtl/>
        </w:rPr>
      </w:pPr>
    </w:p>
    <w:p w14:paraId="0176275B" w14:textId="77777777" w:rsidR="0035207C" w:rsidRPr="0035207C" w:rsidRDefault="0035207C" w:rsidP="0035207C">
      <w:pPr>
        <w:bidi/>
        <w:jc w:val="both"/>
        <w:rPr>
          <w:rFonts w:cs="David" w:hint="cs"/>
          <w:rtl/>
        </w:rPr>
      </w:pPr>
      <w:r w:rsidRPr="0035207C">
        <w:rPr>
          <w:rFonts w:cs="David" w:hint="cs"/>
          <w:rtl/>
        </w:rPr>
        <w:tab/>
        <w:t xml:space="preserve">איפה זכות הדיבור של אדם שמדבר פעם ראשונה בוועדה הזאת? משום הנימוס, לא מגיבים ולא נכנסים לדבריו של האיש. </w:t>
      </w:r>
    </w:p>
    <w:p w14:paraId="2CD07CD1" w14:textId="77777777" w:rsidR="0035207C" w:rsidRPr="0035207C" w:rsidRDefault="0035207C" w:rsidP="0035207C">
      <w:pPr>
        <w:bidi/>
        <w:jc w:val="both"/>
        <w:rPr>
          <w:rFonts w:cs="David" w:hint="cs"/>
          <w:rtl/>
        </w:rPr>
      </w:pPr>
    </w:p>
    <w:p w14:paraId="55511E97"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40F62D5" w14:textId="77777777" w:rsidR="0035207C" w:rsidRPr="0035207C" w:rsidRDefault="0035207C" w:rsidP="0035207C">
      <w:pPr>
        <w:pStyle w:val="Heading5"/>
        <w:rPr>
          <w:rFonts w:hint="cs"/>
          <w:rtl/>
        </w:rPr>
      </w:pPr>
    </w:p>
    <w:p w14:paraId="7D4F4A9C" w14:textId="77777777" w:rsidR="0035207C" w:rsidRPr="0035207C" w:rsidRDefault="0035207C" w:rsidP="0035207C">
      <w:pPr>
        <w:bidi/>
        <w:jc w:val="both"/>
        <w:rPr>
          <w:rFonts w:cs="David" w:hint="cs"/>
          <w:rtl/>
        </w:rPr>
      </w:pPr>
      <w:r w:rsidRPr="0035207C">
        <w:rPr>
          <w:rFonts w:cs="David" w:hint="cs"/>
          <w:rtl/>
        </w:rPr>
        <w:tab/>
        <w:t xml:space="preserve"> אני רוצה לפתוח את הדיון. </w:t>
      </w:r>
    </w:p>
    <w:p w14:paraId="65EE3C94" w14:textId="77777777" w:rsidR="0035207C" w:rsidRPr="0035207C" w:rsidRDefault="0035207C" w:rsidP="0035207C">
      <w:pPr>
        <w:bidi/>
        <w:jc w:val="both"/>
        <w:rPr>
          <w:rFonts w:cs="David" w:hint="cs"/>
          <w:rtl/>
        </w:rPr>
      </w:pPr>
    </w:p>
    <w:p w14:paraId="7F96E7FB" w14:textId="77777777" w:rsidR="0035207C" w:rsidRPr="0035207C" w:rsidRDefault="0035207C" w:rsidP="0035207C">
      <w:pPr>
        <w:bidi/>
        <w:jc w:val="both"/>
        <w:rPr>
          <w:rFonts w:cs="David"/>
          <w:u w:val="single"/>
          <w:rtl/>
        </w:rPr>
      </w:pPr>
      <w:r w:rsidRPr="0035207C">
        <w:rPr>
          <w:rFonts w:cs="David"/>
          <w:u w:val="single"/>
          <w:rtl/>
        </w:rPr>
        <w:t>מיכאל איתן:</w:t>
      </w:r>
    </w:p>
    <w:p w14:paraId="5B4E8FCD" w14:textId="77777777" w:rsidR="0035207C" w:rsidRPr="0035207C" w:rsidRDefault="0035207C" w:rsidP="0035207C">
      <w:pPr>
        <w:bidi/>
        <w:jc w:val="both"/>
        <w:rPr>
          <w:rFonts w:cs="David"/>
          <w:u w:val="single"/>
          <w:rtl/>
        </w:rPr>
      </w:pPr>
    </w:p>
    <w:p w14:paraId="6FEFA2FB"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הוא באמצע זכות הדיבור. </w:t>
      </w:r>
    </w:p>
    <w:p w14:paraId="574C6C85" w14:textId="77777777" w:rsidR="0035207C" w:rsidRPr="0035207C" w:rsidRDefault="0035207C" w:rsidP="0035207C">
      <w:pPr>
        <w:bidi/>
        <w:jc w:val="both"/>
        <w:rPr>
          <w:rFonts w:cs="David" w:hint="cs"/>
          <w:rtl/>
        </w:rPr>
      </w:pPr>
    </w:p>
    <w:p w14:paraId="29EC158A"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61032633" w14:textId="77777777" w:rsidR="0035207C" w:rsidRPr="0035207C" w:rsidRDefault="0035207C" w:rsidP="0035207C">
      <w:pPr>
        <w:bidi/>
        <w:jc w:val="both"/>
        <w:rPr>
          <w:rFonts w:cs="David" w:hint="cs"/>
          <w:rtl/>
        </w:rPr>
      </w:pPr>
    </w:p>
    <w:p w14:paraId="50DD4EEA" w14:textId="77777777" w:rsidR="0035207C" w:rsidRPr="0035207C" w:rsidRDefault="0035207C" w:rsidP="0035207C">
      <w:pPr>
        <w:bidi/>
        <w:jc w:val="both"/>
        <w:rPr>
          <w:rFonts w:cs="David" w:hint="cs"/>
          <w:rtl/>
        </w:rPr>
      </w:pPr>
      <w:r w:rsidRPr="0035207C">
        <w:rPr>
          <w:rFonts w:cs="David" w:hint="cs"/>
          <w:rtl/>
        </w:rPr>
        <w:tab/>
        <w:t>בבקשה, חבר-הכנסת רותם. אני מבקש הצעה לסדר.</w:t>
      </w:r>
    </w:p>
    <w:p w14:paraId="55293F6C" w14:textId="77777777" w:rsidR="0035207C" w:rsidRPr="0035207C" w:rsidRDefault="0035207C" w:rsidP="0035207C">
      <w:pPr>
        <w:bidi/>
        <w:jc w:val="both"/>
        <w:rPr>
          <w:rFonts w:cs="David" w:hint="cs"/>
          <w:rtl/>
        </w:rPr>
      </w:pPr>
    </w:p>
    <w:p w14:paraId="2A72F8F6"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17C5D055" w14:textId="77777777" w:rsidR="0035207C" w:rsidRPr="0035207C" w:rsidRDefault="0035207C" w:rsidP="0035207C">
      <w:pPr>
        <w:bidi/>
        <w:jc w:val="both"/>
        <w:rPr>
          <w:rFonts w:cs="David" w:hint="cs"/>
          <w:rtl/>
        </w:rPr>
      </w:pPr>
    </w:p>
    <w:p w14:paraId="1AD613FD" w14:textId="77777777" w:rsidR="0035207C" w:rsidRPr="0035207C" w:rsidRDefault="0035207C" w:rsidP="0035207C">
      <w:pPr>
        <w:bidi/>
        <w:ind w:firstLine="567"/>
        <w:jc w:val="both"/>
        <w:rPr>
          <w:rFonts w:cs="David" w:hint="cs"/>
          <w:rtl/>
        </w:rPr>
      </w:pPr>
      <w:r w:rsidRPr="0035207C">
        <w:rPr>
          <w:rFonts w:cs="David" w:hint="cs"/>
          <w:rtl/>
        </w:rPr>
        <w:t xml:space="preserve">ההצעה שלי היא שהדברים של חברת הכנסת תירוש, שיש בעיה משפטית גם לגבי קביעת הנוהל, היא נכונה. אני חושב שצריך לדון בזה בכובד ראש כדי שלא ישבו אחר כך עורכי דין ויספרו - - -  </w:t>
      </w:r>
    </w:p>
    <w:p w14:paraId="21C992D9" w14:textId="77777777" w:rsidR="0035207C" w:rsidRPr="0035207C" w:rsidRDefault="0035207C" w:rsidP="0035207C">
      <w:pPr>
        <w:bidi/>
        <w:jc w:val="both"/>
        <w:rPr>
          <w:rFonts w:cs="David" w:hint="cs"/>
          <w:rtl/>
        </w:rPr>
      </w:pPr>
    </w:p>
    <w:p w14:paraId="4D1362AD"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7BBD6A80" w14:textId="77777777" w:rsidR="0035207C" w:rsidRPr="0035207C" w:rsidRDefault="0035207C" w:rsidP="0035207C">
      <w:pPr>
        <w:pStyle w:val="Heading5"/>
        <w:rPr>
          <w:rFonts w:hint="cs"/>
          <w:rtl/>
        </w:rPr>
      </w:pPr>
    </w:p>
    <w:p w14:paraId="2CABA0AB" w14:textId="77777777" w:rsidR="0035207C" w:rsidRPr="0035207C" w:rsidRDefault="0035207C" w:rsidP="0035207C">
      <w:pPr>
        <w:bidi/>
        <w:jc w:val="both"/>
        <w:rPr>
          <w:rFonts w:cs="David" w:hint="cs"/>
          <w:rtl/>
        </w:rPr>
      </w:pPr>
      <w:r w:rsidRPr="0035207C">
        <w:rPr>
          <w:rFonts w:cs="David" w:hint="cs"/>
          <w:rtl/>
        </w:rPr>
        <w:tab/>
        <w:t xml:space="preserve"> זה כבר דיון שקשור  לקביעת הנוהל. הדיון הזה עוד לא נפתח. בבקשה, חברת הכנסת לבנת. </w:t>
      </w:r>
    </w:p>
    <w:p w14:paraId="4F3F96D0" w14:textId="77777777" w:rsidR="0035207C" w:rsidRPr="0035207C" w:rsidRDefault="0035207C" w:rsidP="0035207C">
      <w:pPr>
        <w:bidi/>
        <w:jc w:val="both"/>
        <w:rPr>
          <w:rFonts w:cs="David" w:hint="cs"/>
          <w:rtl/>
        </w:rPr>
      </w:pPr>
    </w:p>
    <w:p w14:paraId="55898978" w14:textId="77777777" w:rsidR="0035207C" w:rsidRPr="0035207C" w:rsidRDefault="0035207C" w:rsidP="0035207C">
      <w:pPr>
        <w:bidi/>
        <w:jc w:val="both"/>
        <w:rPr>
          <w:rFonts w:cs="David" w:hint="cs"/>
          <w:rtl/>
        </w:rPr>
      </w:pPr>
      <w:r w:rsidRPr="0035207C">
        <w:rPr>
          <w:rFonts w:cs="David" w:hint="cs"/>
          <w:u w:val="single"/>
          <w:rtl/>
        </w:rPr>
        <w:t>לימור לבנת:</w:t>
      </w:r>
    </w:p>
    <w:p w14:paraId="186BAD9E" w14:textId="77777777" w:rsidR="0035207C" w:rsidRPr="0035207C" w:rsidRDefault="0035207C" w:rsidP="0035207C">
      <w:pPr>
        <w:bidi/>
        <w:jc w:val="both"/>
        <w:rPr>
          <w:rFonts w:cs="David" w:hint="cs"/>
          <w:rtl/>
        </w:rPr>
      </w:pPr>
    </w:p>
    <w:p w14:paraId="75F044E3" w14:textId="77777777" w:rsidR="0035207C" w:rsidRPr="0035207C" w:rsidRDefault="0035207C" w:rsidP="0035207C">
      <w:pPr>
        <w:bidi/>
        <w:jc w:val="both"/>
        <w:rPr>
          <w:rFonts w:cs="David" w:hint="cs"/>
          <w:rtl/>
        </w:rPr>
      </w:pPr>
      <w:r w:rsidRPr="0035207C">
        <w:rPr>
          <w:rFonts w:cs="David" w:hint="cs"/>
          <w:rtl/>
        </w:rPr>
        <w:tab/>
        <w:t xml:space="preserve">ההצעה שלי לסדר, על בסיס הדברים שנשמעו כאן, היא לקיים את הדיון, למרות שגם יושבת ראש הוועדה וגם היועצת המשפטית לא נמצאות, אני מבינה שהן חולות. בכל זאת, כיוון שחבר הכנסת איתן העיר כמה הערות, אני רוצה להגיב בקצרה. </w:t>
      </w:r>
    </w:p>
    <w:p w14:paraId="1D8FA50A" w14:textId="77777777" w:rsidR="0035207C" w:rsidRPr="0035207C" w:rsidRDefault="0035207C" w:rsidP="0035207C">
      <w:pPr>
        <w:bidi/>
        <w:jc w:val="both"/>
        <w:rPr>
          <w:rFonts w:cs="David" w:hint="cs"/>
          <w:rtl/>
        </w:rPr>
      </w:pPr>
    </w:p>
    <w:p w14:paraId="2ABB2BC1"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698A4AA6" w14:textId="77777777" w:rsidR="0035207C" w:rsidRPr="0035207C" w:rsidRDefault="0035207C" w:rsidP="0035207C">
      <w:pPr>
        <w:bidi/>
        <w:jc w:val="both"/>
        <w:rPr>
          <w:rFonts w:cs="David" w:hint="cs"/>
          <w:rtl/>
        </w:rPr>
      </w:pPr>
    </w:p>
    <w:p w14:paraId="795EC3B4" w14:textId="77777777" w:rsidR="0035207C" w:rsidRPr="0035207C" w:rsidRDefault="0035207C" w:rsidP="0035207C">
      <w:pPr>
        <w:bidi/>
        <w:jc w:val="both"/>
        <w:rPr>
          <w:rFonts w:cs="David" w:hint="cs"/>
          <w:rtl/>
        </w:rPr>
      </w:pPr>
      <w:r w:rsidRPr="0035207C">
        <w:rPr>
          <w:rFonts w:cs="David" w:hint="cs"/>
          <w:rtl/>
        </w:rPr>
        <w:tab/>
        <w:t xml:space="preserve">אני לא מבין למה את נכנסת לזה. </w:t>
      </w:r>
    </w:p>
    <w:p w14:paraId="4386C4D4" w14:textId="77777777" w:rsidR="0035207C" w:rsidRPr="0035207C" w:rsidRDefault="0035207C" w:rsidP="0035207C">
      <w:pPr>
        <w:bidi/>
        <w:jc w:val="both"/>
        <w:rPr>
          <w:rFonts w:cs="David" w:hint="cs"/>
          <w:rtl/>
        </w:rPr>
      </w:pPr>
    </w:p>
    <w:p w14:paraId="2439DD59" w14:textId="77777777" w:rsidR="0035207C" w:rsidRPr="0035207C" w:rsidRDefault="0035207C" w:rsidP="0035207C">
      <w:pPr>
        <w:bidi/>
        <w:jc w:val="both"/>
        <w:rPr>
          <w:rFonts w:cs="David" w:hint="cs"/>
          <w:rtl/>
        </w:rPr>
      </w:pPr>
      <w:r w:rsidRPr="0035207C">
        <w:rPr>
          <w:rFonts w:cs="David" w:hint="cs"/>
          <w:u w:val="single"/>
          <w:rtl/>
        </w:rPr>
        <w:t>לימור לבנת:</w:t>
      </w:r>
    </w:p>
    <w:p w14:paraId="5AED5B20" w14:textId="77777777" w:rsidR="0035207C" w:rsidRPr="0035207C" w:rsidRDefault="0035207C" w:rsidP="0035207C">
      <w:pPr>
        <w:bidi/>
        <w:jc w:val="both"/>
        <w:rPr>
          <w:rFonts w:cs="David" w:hint="cs"/>
          <w:rtl/>
        </w:rPr>
      </w:pPr>
    </w:p>
    <w:p w14:paraId="5ECDB284" w14:textId="77777777" w:rsidR="0035207C" w:rsidRPr="0035207C" w:rsidRDefault="0035207C" w:rsidP="0035207C">
      <w:pPr>
        <w:bidi/>
        <w:jc w:val="both"/>
        <w:rPr>
          <w:rFonts w:cs="David" w:hint="cs"/>
          <w:rtl/>
        </w:rPr>
      </w:pPr>
      <w:r w:rsidRPr="0035207C">
        <w:rPr>
          <w:rFonts w:cs="David" w:hint="cs"/>
          <w:rtl/>
        </w:rPr>
        <w:tab/>
        <w:t xml:space="preserve">מפני שנכנסו. הצעה לסדר לא יכול שתתרחב לדיבורים רמים מאוד. לפי אותו היגיון, שאנחנו יושבים וצריכים להביא תשתית ראייתית - זה לא נכון. גם על פי החוק, אנחנו מדברים על התנהגות שאינה ראויה, אנחנו לא צריכים להביא תשתית ראייתית כי אנחנו לא בית משפט. לפי אותו היגיון היינו צריכים לחכות עד שבית המשפט ייתן פסק דין חלוט ורק אז הכנסת יכולה - - - </w:t>
      </w:r>
    </w:p>
    <w:p w14:paraId="14464E45" w14:textId="77777777" w:rsidR="0035207C" w:rsidRPr="0035207C" w:rsidRDefault="0035207C" w:rsidP="0035207C">
      <w:pPr>
        <w:bidi/>
        <w:jc w:val="both"/>
        <w:rPr>
          <w:rFonts w:cs="David" w:hint="cs"/>
          <w:rtl/>
        </w:rPr>
      </w:pPr>
    </w:p>
    <w:p w14:paraId="68355826" w14:textId="77777777" w:rsidR="0035207C" w:rsidRPr="0035207C" w:rsidRDefault="0035207C" w:rsidP="0035207C">
      <w:pPr>
        <w:bidi/>
        <w:jc w:val="both"/>
        <w:rPr>
          <w:rFonts w:cs="David" w:hint="cs"/>
          <w:rtl/>
        </w:rPr>
      </w:pPr>
      <w:r w:rsidRPr="0035207C">
        <w:rPr>
          <w:rFonts w:cs="David" w:hint="cs"/>
          <w:u w:val="single"/>
          <w:rtl/>
        </w:rPr>
        <w:t>מיכאל איתן:</w:t>
      </w:r>
    </w:p>
    <w:p w14:paraId="618394A7" w14:textId="77777777" w:rsidR="0035207C" w:rsidRPr="0035207C" w:rsidRDefault="0035207C" w:rsidP="0035207C">
      <w:pPr>
        <w:bidi/>
        <w:jc w:val="both"/>
        <w:rPr>
          <w:rFonts w:cs="David" w:hint="cs"/>
          <w:rtl/>
        </w:rPr>
      </w:pPr>
    </w:p>
    <w:p w14:paraId="0FEAA542" w14:textId="77777777" w:rsidR="0035207C" w:rsidRPr="0035207C" w:rsidRDefault="0035207C" w:rsidP="0035207C">
      <w:pPr>
        <w:bidi/>
        <w:jc w:val="both"/>
        <w:rPr>
          <w:rFonts w:cs="David" w:hint="cs"/>
          <w:rtl/>
        </w:rPr>
      </w:pPr>
      <w:r w:rsidRPr="0035207C">
        <w:rPr>
          <w:rFonts w:cs="David" w:hint="cs"/>
          <w:rtl/>
        </w:rPr>
        <w:tab/>
        <w:t xml:space="preserve"> זה לא נכון.</w:t>
      </w:r>
    </w:p>
    <w:p w14:paraId="37D29F9B" w14:textId="77777777" w:rsidR="0035207C" w:rsidRPr="0035207C" w:rsidRDefault="0035207C" w:rsidP="0035207C">
      <w:pPr>
        <w:bidi/>
        <w:jc w:val="both"/>
        <w:rPr>
          <w:rFonts w:cs="David" w:hint="cs"/>
          <w:rtl/>
        </w:rPr>
      </w:pPr>
    </w:p>
    <w:p w14:paraId="2641D3DA" w14:textId="77777777" w:rsidR="0035207C" w:rsidRPr="0035207C" w:rsidRDefault="0035207C" w:rsidP="0035207C">
      <w:pPr>
        <w:bidi/>
        <w:jc w:val="both"/>
        <w:rPr>
          <w:rFonts w:cs="David" w:hint="cs"/>
          <w:rtl/>
        </w:rPr>
      </w:pPr>
      <w:r w:rsidRPr="0035207C">
        <w:rPr>
          <w:rFonts w:cs="David" w:hint="cs"/>
          <w:u w:val="single"/>
          <w:rtl/>
        </w:rPr>
        <w:t>לימור לבנת:</w:t>
      </w:r>
    </w:p>
    <w:p w14:paraId="4669242B" w14:textId="77777777" w:rsidR="0035207C" w:rsidRPr="0035207C" w:rsidRDefault="0035207C" w:rsidP="0035207C">
      <w:pPr>
        <w:bidi/>
        <w:jc w:val="both"/>
        <w:rPr>
          <w:rFonts w:cs="David" w:hint="cs"/>
          <w:rtl/>
        </w:rPr>
      </w:pPr>
    </w:p>
    <w:p w14:paraId="4A9D5485" w14:textId="77777777" w:rsidR="0035207C" w:rsidRPr="0035207C" w:rsidRDefault="0035207C" w:rsidP="0035207C">
      <w:pPr>
        <w:bidi/>
        <w:jc w:val="both"/>
        <w:rPr>
          <w:rFonts w:cs="David" w:hint="cs"/>
          <w:rtl/>
        </w:rPr>
      </w:pPr>
      <w:r w:rsidRPr="0035207C">
        <w:rPr>
          <w:rFonts w:cs="David" w:hint="cs"/>
          <w:rtl/>
        </w:rPr>
        <w:tab/>
        <w:t xml:space="preserve">אני מבקשת שלא תפריע לי. על פי אותו היגיון צריכים לחכות עד שבית המשפט ייתן פסק דין חלוט. הכנסת וועדת הכנסת לא צריכים שום תשתית ראייתית. הדברים אינם נכונים. אנחנו צריכים להתחיל את הדיון הזה ולסיים אותו בלי שום תשתית ראייתית. </w:t>
      </w:r>
    </w:p>
    <w:p w14:paraId="10C0566C" w14:textId="77777777" w:rsidR="0035207C" w:rsidRPr="0035207C" w:rsidRDefault="0035207C" w:rsidP="0035207C">
      <w:pPr>
        <w:bidi/>
        <w:jc w:val="both"/>
        <w:rPr>
          <w:rFonts w:cs="David" w:hint="cs"/>
          <w:rtl/>
        </w:rPr>
      </w:pPr>
    </w:p>
    <w:p w14:paraId="3DC03A7C" w14:textId="77777777" w:rsidR="0035207C" w:rsidRPr="0035207C" w:rsidRDefault="0035207C" w:rsidP="0035207C">
      <w:pPr>
        <w:bidi/>
        <w:ind w:firstLine="567"/>
        <w:jc w:val="both"/>
        <w:rPr>
          <w:rFonts w:cs="David" w:hint="cs"/>
          <w:rtl/>
        </w:rPr>
      </w:pPr>
      <w:r w:rsidRPr="0035207C">
        <w:rPr>
          <w:rFonts w:cs="David" w:hint="cs"/>
          <w:rtl/>
        </w:rPr>
        <w:t xml:space="preserve">ברשותך, אדוני היושב-ראש, יש לי הערכה. חבר-הכנסת איתן אמר קודם מילה, שאני חושבת שאינה ראויה, לחברת-הכנסת גלאון. אני אפילו לא רוצה לחזור עליה, כדי שלא יתפתח כאן משהו - - - </w:t>
      </w:r>
    </w:p>
    <w:p w14:paraId="12908B4E" w14:textId="77777777" w:rsidR="0035207C" w:rsidRPr="0035207C" w:rsidRDefault="0035207C" w:rsidP="0035207C">
      <w:pPr>
        <w:bidi/>
        <w:jc w:val="both"/>
        <w:rPr>
          <w:rFonts w:cs="David" w:hint="cs"/>
          <w:rtl/>
        </w:rPr>
      </w:pPr>
    </w:p>
    <w:p w14:paraId="4E3CE429" w14:textId="77777777" w:rsidR="0035207C" w:rsidRPr="0035207C" w:rsidRDefault="0035207C" w:rsidP="0035207C">
      <w:pPr>
        <w:bidi/>
        <w:jc w:val="both"/>
        <w:rPr>
          <w:rFonts w:cs="David" w:hint="cs"/>
          <w:rtl/>
        </w:rPr>
      </w:pPr>
      <w:r w:rsidRPr="0035207C">
        <w:rPr>
          <w:rFonts w:cs="David" w:hint="cs"/>
          <w:u w:val="single"/>
          <w:rtl/>
        </w:rPr>
        <w:t>מיכאל איתן:</w:t>
      </w:r>
    </w:p>
    <w:p w14:paraId="1109D4E9" w14:textId="77777777" w:rsidR="0035207C" w:rsidRPr="0035207C" w:rsidRDefault="0035207C" w:rsidP="0035207C">
      <w:pPr>
        <w:bidi/>
        <w:jc w:val="both"/>
        <w:rPr>
          <w:rFonts w:cs="David" w:hint="cs"/>
          <w:rtl/>
        </w:rPr>
      </w:pPr>
    </w:p>
    <w:p w14:paraId="4139A438" w14:textId="77777777" w:rsidR="0035207C" w:rsidRPr="0035207C" w:rsidRDefault="0035207C" w:rsidP="0035207C">
      <w:pPr>
        <w:bidi/>
        <w:jc w:val="both"/>
        <w:rPr>
          <w:rFonts w:cs="David" w:hint="cs"/>
          <w:rtl/>
        </w:rPr>
      </w:pPr>
      <w:r w:rsidRPr="0035207C">
        <w:rPr>
          <w:rFonts w:cs="David" w:hint="cs"/>
          <w:rtl/>
        </w:rPr>
        <w:tab/>
        <w:t xml:space="preserve"> אולי את לא שמעת?</w:t>
      </w:r>
    </w:p>
    <w:p w14:paraId="5B5DCD50" w14:textId="77777777" w:rsidR="0035207C" w:rsidRPr="0035207C" w:rsidRDefault="0035207C" w:rsidP="0035207C">
      <w:pPr>
        <w:bidi/>
        <w:jc w:val="both"/>
        <w:rPr>
          <w:rFonts w:cs="David" w:hint="cs"/>
          <w:rtl/>
        </w:rPr>
      </w:pPr>
    </w:p>
    <w:p w14:paraId="389A4F27" w14:textId="77777777" w:rsidR="0035207C" w:rsidRPr="0035207C" w:rsidRDefault="0035207C" w:rsidP="0035207C">
      <w:pPr>
        <w:bidi/>
        <w:jc w:val="both"/>
        <w:rPr>
          <w:rFonts w:cs="David" w:hint="cs"/>
          <w:u w:val="single"/>
          <w:rtl/>
        </w:rPr>
      </w:pPr>
    </w:p>
    <w:p w14:paraId="12DB63E3" w14:textId="77777777" w:rsidR="0035207C" w:rsidRPr="0035207C" w:rsidRDefault="0035207C" w:rsidP="0035207C">
      <w:pPr>
        <w:bidi/>
        <w:jc w:val="both"/>
        <w:rPr>
          <w:rFonts w:cs="David" w:hint="cs"/>
          <w:rtl/>
        </w:rPr>
      </w:pPr>
      <w:r w:rsidRPr="0035207C">
        <w:rPr>
          <w:rFonts w:cs="David" w:hint="cs"/>
          <w:u w:val="single"/>
          <w:rtl/>
        </w:rPr>
        <w:t>לימור לבנת:</w:t>
      </w:r>
    </w:p>
    <w:p w14:paraId="0593B158" w14:textId="77777777" w:rsidR="0035207C" w:rsidRPr="0035207C" w:rsidRDefault="0035207C" w:rsidP="0035207C">
      <w:pPr>
        <w:bidi/>
        <w:jc w:val="both"/>
        <w:rPr>
          <w:rFonts w:cs="David" w:hint="cs"/>
          <w:rtl/>
        </w:rPr>
      </w:pPr>
    </w:p>
    <w:p w14:paraId="0E072116" w14:textId="77777777" w:rsidR="0035207C" w:rsidRPr="0035207C" w:rsidRDefault="0035207C" w:rsidP="0035207C">
      <w:pPr>
        <w:bidi/>
        <w:jc w:val="both"/>
        <w:rPr>
          <w:rFonts w:cs="David" w:hint="cs"/>
          <w:rtl/>
        </w:rPr>
      </w:pPr>
      <w:r w:rsidRPr="0035207C">
        <w:rPr>
          <w:rFonts w:cs="David" w:hint="cs"/>
          <w:rtl/>
        </w:rPr>
        <w:tab/>
        <w:t>שמעתי.</w:t>
      </w:r>
    </w:p>
    <w:p w14:paraId="428D1199" w14:textId="77777777" w:rsidR="0035207C" w:rsidRPr="0035207C" w:rsidRDefault="0035207C" w:rsidP="0035207C">
      <w:pPr>
        <w:bidi/>
        <w:jc w:val="both"/>
        <w:rPr>
          <w:rFonts w:cs="David" w:hint="cs"/>
          <w:rtl/>
        </w:rPr>
      </w:pPr>
    </w:p>
    <w:p w14:paraId="38E8F4CC" w14:textId="77777777" w:rsidR="0035207C" w:rsidRPr="0035207C" w:rsidRDefault="0035207C" w:rsidP="0035207C">
      <w:pPr>
        <w:bidi/>
        <w:jc w:val="both"/>
        <w:rPr>
          <w:rFonts w:cs="David"/>
          <w:u w:val="single"/>
          <w:rtl/>
        </w:rPr>
      </w:pPr>
      <w:r w:rsidRPr="0035207C">
        <w:rPr>
          <w:rFonts w:cs="David"/>
          <w:u w:val="single"/>
          <w:rtl/>
        </w:rPr>
        <w:t>מיכאל איתן:</w:t>
      </w:r>
    </w:p>
    <w:p w14:paraId="5C040442" w14:textId="77777777" w:rsidR="0035207C" w:rsidRPr="0035207C" w:rsidRDefault="0035207C" w:rsidP="0035207C">
      <w:pPr>
        <w:bidi/>
        <w:jc w:val="both"/>
        <w:rPr>
          <w:rFonts w:cs="David"/>
          <w:u w:val="single"/>
          <w:rtl/>
        </w:rPr>
      </w:pPr>
    </w:p>
    <w:p w14:paraId="21244320"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אני מוכן לחזור עליה. </w:t>
      </w:r>
    </w:p>
    <w:p w14:paraId="072FF2BA" w14:textId="77777777" w:rsidR="0035207C" w:rsidRPr="0035207C" w:rsidRDefault="0035207C" w:rsidP="0035207C">
      <w:pPr>
        <w:bidi/>
        <w:jc w:val="both"/>
        <w:rPr>
          <w:rFonts w:cs="David" w:hint="cs"/>
          <w:rtl/>
        </w:rPr>
      </w:pPr>
    </w:p>
    <w:p w14:paraId="557F83B7" w14:textId="77777777" w:rsidR="0035207C" w:rsidRPr="0035207C" w:rsidRDefault="0035207C" w:rsidP="0035207C">
      <w:pPr>
        <w:bidi/>
        <w:jc w:val="both"/>
        <w:rPr>
          <w:rFonts w:cs="David" w:hint="cs"/>
          <w:rtl/>
        </w:rPr>
      </w:pPr>
      <w:r w:rsidRPr="0035207C">
        <w:rPr>
          <w:rFonts w:cs="David" w:hint="cs"/>
          <w:u w:val="single"/>
          <w:rtl/>
        </w:rPr>
        <w:t>לימור לבנת:</w:t>
      </w:r>
    </w:p>
    <w:p w14:paraId="17ECDB86" w14:textId="77777777" w:rsidR="0035207C" w:rsidRPr="0035207C" w:rsidRDefault="0035207C" w:rsidP="0035207C">
      <w:pPr>
        <w:bidi/>
        <w:jc w:val="both"/>
        <w:rPr>
          <w:rFonts w:cs="David" w:hint="cs"/>
          <w:rtl/>
        </w:rPr>
      </w:pPr>
    </w:p>
    <w:p w14:paraId="74AE6790" w14:textId="77777777" w:rsidR="0035207C" w:rsidRPr="0035207C" w:rsidRDefault="0035207C" w:rsidP="0035207C">
      <w:pPr>
        <w:bidi/>
        <w:jc w:val="both"/>
        <w:rPr>
          <w:rFonts w:cs="David" w:hint="cs"/>
          <w:rtl/>
        </w:rPr>
      </w:pPr>
      <w:r w:rsidRPr="0035207C">
        <w:rPr>
          <w:rFonts w:cs="David" w:hint="cs"/>
          <w:rtl/>
        </w:rPr>
        <w:tab/>
        <w:t xml:space="preserve">אני מבקשת שלא תחזור. </w:t>
      </w:r>
    </w:p>
    <w:p w14:paraId="61C7EEE1" w14:textId="77777777" w:rsidR="0035207C" w:rsidRPr="0035207C" w:rsidRDefault="0035207C" w:rsidP="0035207C">
      <w:pPr>
        <w:bidi/>
        <w:jc w:val="both"/>
        <w:rPr>
          <w:rFonts w:cs="David" w:hint="cs"/>
          <w:rtl/>
        </w:rPr>
      </w:pPr>
    </w:p>
    <w:p w14:paraId="4E241969" w14:textId="77777777" w:rsidR="0035207C" w:rsidRPr="0035207C" w:rsidRDefault="0035207C" w:rsidP="0035207C">
      <w:pPr>
        <w:bidi/>
        <w:jc w:val="both"/>
        <w:rPr>
          <w:rFonts w:cs="David"/>
          <w:u w:val="single"/>
          <w:rtl/>
        </w:rPr>
      </w:pPr>
      <w:r w:rsidRPr="0035207C">
        <w:rPr>
          <w:rFonts w:cs="David"/>
          <w:u w:val="single"/>
          <w:rtl/>
        </w:rPr>
        <w:t>מיכאל איתן:</w:t>
      </w:r>
    </w:p>
    <w:p w14:paraId="59EFABA8" w14:textId="77777777" w:rsidR="0035207C" w:rsidRPr="0035207C" w:rsidRDefault="0035207C" w:rsidP="0035207C">
      <w:pPr>
        <w:bidi/>
        <w:jc w:val="both"/>
        <w:rPr>
          <w:rFonts w:cs="David"/>
          <w:u w:val="single"/>
          <w:rtl/>
        </w:rPr>
      </w:pPr>
    </w:p>
    <w:p w14:paraId="5A99360E"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אז למה את מעלה אם את רוצה שלא אחזור? מה הצביעות הזאת? את רוצה להעלות -  נעלה. אל תגידי שאת לא רוצה ותעלי בדרך כזאת. תהיי הגונה וישרה. </w:t>
      </w:r>
    </w:p>
    <w:p w14:paraId="42BB91C0" w14:textId="77777777" w:rsidR="0035207C" w:rsidRPr="0035207C" w:rsidRDefault="0035207C" w:rsidP="0035207C">
      <w:pPr>
        <w:bidi/>
        <w:jc w:val="both"/>
        <w:rPr>
          <w:rFonts w:cs="David" w:hint="cs"/>
          <w:rtl/>
        </w:rPr>
      </w:pPr>
    </w:p>
    <w:p w14:paraId="30D34459" w14:textId="77777777" w:rsidR="0035207C" w:rsidRPr="0035207C" w:rsidRDefault="0035207C" w:rsidP="0035207C">
      <w:pPr>
        <w:bidi/>
        <w:jc w:val="both"/>
        <w:rPr>
          <w:rFonts w:cs="David" w:hint="cs"/>
          <w:rtl/>
        </w:rPr>
      </w:pPr>
      <w:r w:rsidRPr="0035207C">
        <w:rPr>
          <w:rFonts w:cs="David" w:hint="cs"/>
          <w:u w:val="single"/>
          <w:rtl/>
        </w:rPr>
        <w:t>לימור לבנת:</w:t>
      </w:r>
    </w:p>
    <w:p w14:paraId="33F1DCC1" w14:textId="77777777" w:rsidR="0035207C" w:rsidRPr="0035207C" w:rsidRDefault="0035207C" w:rsidP="0035207C">
      <w:pPr>
        <w:bidi/>
        <w:jc w:val="both"/>
        <w:rPr>
          <w:rFonts w:cs="David" w:hint="cs"/>
          <w:rtl/>
        </w:rPr>
      </w:pPr>
    </w:p>
    <w:p w14:paraId="60AEAA75" w14:textId="77777777" w:rsidR="0035207C" w:rsidRPr="0035207C" w:rsidRDefault="0035207C" w:rsidP="0035207C">
      <w:pPr>
        <w:bidi/>
        <w:jc w:val="both"/>
        <w:rPr>
          <w:rFonts w:cs="David" w:hint="cs"/>
          <w:rtl/>
        </w:rPr>
      </w:pPr>
      <w:r w:rsidRPr="0035207C">
        <w:rPr>
          <w:rFonts w:cs="David" w:hint="cs"/>
          <w:rtl/>
        </w:rPr>
        <w:tab/>
        <w:t xml:space="preserve"> למה אתה צועק?</w:t>
      </w:r>
    </w:p>
    <w:p w14:paraId="27CE3C3F" w14:textId="77777777" w:rsidR="0035207C" w:rsidRPr="0035207C" w:rsidRDefault="0035207C" w:rsidP="0035207C">
      <w:pPr>
        <w:bidi/>
        <w:jc w:val="both"/>
        <w:rPr>
          <w:rFonts w:cs="David" w:hint="cs"/>
          <w:rtl/>
        </w:rPr>
      </w:pPr>
    </w:p>
    <w:p w14:paraId="2DEA0C63" w14:textId="77777777" w:rsidR="0035207C" w:rsidRPr="0035207C" w:rsidRDefault="0035207C" w:rsidP="0035207C">
      <w:pPr>
        <w:bidi/>
        <w:jc w:val="both"/>
        <w:rPr>
          <w:rFonts w:cs="David"/>
          <w:u w:val="single"/>
          <w:rtl/>
        </w:rPr>
      </w:pPr>
      <w:r w:rsidRPr="0035207C">
        <w:rPr>
          <w:rFonts w:cs="David"/>
          <w:u w:val="single"/>
          <w:rtl/>
        </w:rPr>
        <w:t>מיכאל איתן:</w:t>
      </w:r>
    </w:p>
    <w:p w14:paraId="06EA0118" w14:textId="77777777" w:rsidR="0035207C" w:rsidRPr="0035207C" w:rsidRDefault="0035207C" w:rsidP="0035207C">
      <w:pPr>
        <w:bidi/>
        <w:jc w:val="both"/>
        <w:rPr>
          <w:rFonts w:cs="David"/>
          <w:u w:val="single"/>
          <w:rtl/>
        </w:rPr>
      </w:pPr>
    </w:p>
    <w:p w14:paraId="5A38A200"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כי את עושה דבר לא הוגן ולא הגון ובדרך שמראה שאת חושבת שכולם כאן אידיוטים. </w:t>
      </w:r>
    </w:p>
    <w:p w14:paraId="49ABC140" w14:textId="77777777" w:rsidR="0035207C" w:rsidRPr="0035207C" w:rsidRDefault="0035207C" w:rsidP="0035207C">
      <w:pPr>
        <w:bidi/>
        <w:jc w:val="both"/>
        <w:rPr>
          <w:rFonts w:cs="David" w:hint="cs"/>
          <w:rtl/>
        </w:rPr>
      </w:pPr>
    </w:p>
    <w:p w14:paraId="5D2199A0" w14:textId="77777777" w:rsidR="0035207C" w:rsidRPr="0035207C" w:rsidRDefault="0035207C" w:rsidP="0035207C">
      <w:pPr>
        <w:bidi/>
        <w:jc w:val="both"/>
        <w:rPr>
          <w:rFonts w:cs="David" w:hint="cs"/>
          <w:rtl/>
        </w:rPr>
      </w:pPr>
      <w:r w:rsidRPr="0035207C">
        <w:rPr>
          <w:rFonts w:cs="David" w:hint="cs"/>
          <w:u w:val="single"/>
          <w:rtl/>
        </w:rPr>
        <w:t>לימור לבנת:</w:t>
      </w:r>
    </w:p>
    <w:p w14:paraId="6D0F861C" w14:textId="77777777" w:rsidR="0035207C" w:rsidRPr="0035207C" w:rsidRDefault="0035207C" w:rsidP="0035207C">
      <w:pPr>
        <w:bidi/>
        <w:jc w:val="both"/>
        <w:rPr>
          <w:rFonts w:cs="David" w:hint="cs"/>
          <w:rtl/>
        </w:rPr>
      </w:pPr>
    </w:p>
    <w:p w14:paraId="0798CB19" w14:textId="77777777" w:rsidR="0035207C" w:rsidRPr="0035207C" w:rsidRDefault="0035207C" w:rsidP="0035207C">
      <w:pPr>
        <w:bidi/>
        <w:ind w:firstLine="567"/>
        <w:jc w:val="both"/>
        <w:rPr>
          <w:rFonts w:cs="David" w:hint="cs"/>
          <w:rtl/>
        </w:rPr>
      </w:pPr>
      <w:r w:rsidRPr="0035207C">
        <w:rPr>
          <w:rFonts w:cs="David" w:hint="cs"/>
          <w:rtl/>
        </w:rPr>
        <w:t xml:space="preserve">אני רוצה לבקש שתחזור בך, זה הכול. </w:t>
      </w:r>
    </w:p>
    <w:p w14:paraId="0BB4395B" w14:textId="77777777" w:rsidR="0035207C" w:rsidRPr="0035207C" w:rsidRDefault="0035207C" w:rsidP="0035207C">
      <w:pPr>
        <w:bidi/>
        <w:jc w:val="both"/>
        <w:rPr>
          <w:rFonts w:cs="David" w:hint="cs"/>
          <w:rtl/>
        </w:rPr>
      </w:pPr>
    </w:p>
    <w:p w14:paraId="1C08FF2C" w14:textId="77777777" w:rsidR="0035207C" w:rsidRPr="0035207C" w:rsidRDefault="0035207C" w:rsidP="0035207C">
      <w:pPr>
        <w:bidi/>
        <w:jc w:val="both"/>
        <w:rPr>
          <w:rFonts w:cs="David" w:hint="cs"/>
          <w:rtl/>
        </w:rPr>
      </w:pPr>
      <w:r w:rsidRPr="0035207C">
        <w:rPr>
          <w:rFonts w:cs="David" w:hint="cs"/>
          <w:u w:val="single"/>
          <w:rtl/>
        </w:rPr>
        <w:t>מיכאל איתן:</w:t>
      </w:r>
    </w:p>
    <w:p w14:paraId="20320DC8" w14:textId="77777777" w:rsidR="0035207C" w:rsidRPr="0035207C" w:rsidRDefault="0035207C" w:rsidP="0035207C">
      <w:pPr>
        <w:bidi/>
        <w:jc w:val="both"/>
        <w:rPr>
          <w:rFonts w:cs="David" w:hint="cs"/>
          <w:rtl/>
        </w:rPr>
      </w:pPr>
    </w:p>
    <w:p w14:paraId="3B47807B" w14:textId="77777777" w:rsidR="0035207C" w:rsidRPr="0035207C" w:rsidRDefault="0035207C" w:rsidP="0035207C">
      <w:pPr>
        <w:bidi/>
        <w:jc w:val="both"/>
        <w:rPr>
          <w:rFonts w:cs="David" w:hint="cs"/>
          <w:rtl/>
        </w:rPr>
      </w:pPr>
      <w:r w:rsidRPr="0035207C">
        <w:rPr>
          <w:rFonts w:cs="David" w:hint="cs"/>
          <w:rtl/>
        </w:rPr>
        <w:tab/>
        <w:t xml:space="preserve"> מה קרה? אמרתי דבר פסול? אמרתי לא פרלמנטרי? אמרתי דבר שאני רוצה לחזור עליו, על מנת שכולם ישמעו וישפטו. פניתי לזהבה גלאון ואמרתי לה: זהבה, - - - </w:t>
      </w:r>
    </w:p>
    <w:p w14:paraId="4118CBD2" w14:textId="77777777" w:rsidR="0035207C" w:rsidRPr="0035207C" w:rsidRDefault="0035207C" w:rsidP="0035207C">
      <w:pPr>
        <w:bidi/>
        <w:jc w:val="both"/>
        <w:rPr>
          <w:rFonts w:cs="David" w:hint="cs"/>
          <w:rtl/>
        </w:rPr>
      </w:pPr>
    </w:p>
    <w:p w14:paraId="6F5008A9" w14:textId="77777777" w:rsidR="0035207C" w:rsidRPr="0035207C" w:rsidRDefault="0035207C" w:rsidP="0035207C">
      <w:pPr>
        <w:bidi/>
        <w:jc w:val="both"/>
        <w:rPr>
          <w:rFonts w:cs="David" w:hint="cs"/>
          <w:rtl/>
        </w:rPr>
      </w:pPr>
      <w:r w:rsidRPr="0035207C">
        <w:rPr>
          <w:rFonts w:cs="David" w:hint="cs"/>
          <w:u w:val="single"/>
          <w:rtl/>
        </w:rPr>
        <w:t>לימור לבנת:</w:t>
      </w:r>
    </w:p>
    <w:p w14:paraId="6C691F46" w14:textId="77777777" w:rsidR="0035207C" w:rsidRPr="0035207C" w:rsidRDefault="0035207C" w:rsidP="0035207C">
      <w:pPr>
        <w:bidi/>
        <w:jc w:val="both"/>
        <w:rPr>
          <w:rFonts w:cs="David" w:hint="cs"/>
          <w:rtl/>
        </w:rPr>
      </w:pPr>
    </w:p>
    <w:p w14:paraId="17E19F37" w14:textId="77777777" w:rsidR="0035207C" w:rsidRPr="0035207C" w:rsidRDefault="0035207C" w:rsidP="0035207C">
      <w:pPr>
        <w:bidi/>
        <w:jc w:val="both"/>
        <w:rPr>
          <w:rFonts w:cs="David" w:hint="cs"/>
          <w:rtl/>
        </w:rPr>
      </w:pPr>
      <w:r w:rsidRPr="0035207C">
        <w:rPr>
          <w:rFonts w:cs="David" w:hint="cs"/>
          <w:rtl/>
        </w:rPr>
        <w:tab/>
        <w:t>די.</w:t>
      </w:r>
    </w:p>
    <w:p w14:paraId="45A5D247" w14:textId="77777777" w:rsidR="0035207C" w:rsidRPr="0035207C" w:rsidRDefault="0035207C" w:rsidP="0035207C">
      <w:pPr>
        <w:bidi/>
        <w:jc w:val="both"/>
        <w:rPr>
          <w:rFonts w:cs="David" w:hint="cs"/>
          <w:rtl/>
        </w:rPr>
      </w:pPr>
    </w:p>
    <w:p w14:paraId="0580CAB5" w14:textId="77777777" w:rsidR="0035207C" w:rsidRPr="0035207C" w:rsidRDefault="0035207C" w:rsidP="0035207C">
      <w:pPr>
        <w:bidi/>
        <w:jc w:val="both"/>
        <w:rPr>
          <w:rFonts w:cs="David"/>
          <w:u w:val="single"/>
          <w:rtl/>
        </w:rPr>
      </w:pPr>
      <w:r w:rsidRPr="0035207C">
        <w:rPr>
          <w:rFonts w:cs="David"/>
          <w:u w:val="single"/>
          <w:rtl/>
        </w:rPr>
        <w:t>מיכאל איתן:</w:t>
      </w:r>
    </w:p>
    <w:p w14:paraId="38ED3E39" w14:textId="77777777" w:rsidR="0035207C" w:rsidRPr="0035207C" w:rsidRDefault="0035207C" w:rsidP="0035207C">
      <w:pPr>
        <w:bidi/>
        <w:jc w:val="both"/>
        <w:rPr>
          <w:rFonts w:cs="David"/>
          <w:u w:val="single"/>
          <w:rtl/>
        </w:rPr>
      </w:pPr>
    </w:p>
    <w:p w14:paraId="0078DA97"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את העלית את זה, למה את אומרת לי "די"? כדי שתוכלי להגיד לעיתונאים מה אמרתי? אגיד על השולחן.</w:t>
      </w:r>
    </w:p>
    <w:p w14:paraId="37668A14" w14:textId="77777777" w:rsidR="0035207C" w:rsidRPr="0035207C" w:rsidRDefault="0035207C" w:rsidP="0035207C">
      <w:pPr>
        <w:bidi/>
        <w:jc w:val="both"/>
        <w:rPr>
          <w:rFonts w:cs="David" w:hint="cs"/>
          <w:rtl/>
        </w:rPr>
      </w:pPr>
    </w:p>
    <w:p w14:paraId="73CBF615" w14:textId="77777777" w:rsidR="0035207C" w:rsidRPr="0035207C" w:rsidRDefault="0035207C" w:rsidP="0035207C">
      <w:pPr>
        <w:bidi/>
        <w:jc w:val="both"/>
        <w:rPr>
          <w:rFonts w:cs="David" w:hint="cs"/>
          <w:rtl/>
        </w:rPr>
      </w:pPr>
      <w:r w:rsidRPr="0035207C">
        <w:rPr>
          <w:rFonts w:cs="David" w:hint="cs"/>
          <w:u w:val="single"/>
          <w:rtl/>
        </w:rPr>
        <w:t>לימור לבנת:</w:t>
      </w:r>
    </w:p>
    <w:p w14:paraId="72AC809B" w14:textId="77777777" w:rsidR="0035207C" w:rsidRPr="0035207C" w:rsidRDefault="0035207C" w:rsidP="0035207C">
      <w:pPr>
        <w:bidi/>
        <w:jc w:val="both"/>
        <w:rPr>
          <w:rFonts w:cs="David" w:hint="cs"/>
          <w:rtl/>
        </w:rPr>
      </w:pPr>
    </w:p>
    <w:p w14:paraId="5ECEB99C" w14:textId="77777777" w:rsidR="0035207C" w:rsidRPr="0035207C" w:rsidRDefault="0035207C" w:rsidP="0035207C">
      <w:pPr>
        <w:bidi/>
        <w:jc w:val="both"/>
        <w:rPr>
          <w:rFonts w:cs="David" w:hint="cs"/>
          <w:rtl/>
        </w:rPr>
      </w:pPr>
      <w:r w:rsidRPr="0035207C">
        <w:rPr>
          <w:rFonts w:cs="David" w:hint="cs"/>
          <w:rtl/>
        </w:rPr>
        <w:tab/>
        <w:t xml:space="preserve">לא התכוונתי לזה. </w:t>
      </w:r>
    </w:p>
    <w:p w14:paraId="3BB386E4" w14:textId="77777777" w:rsidR="0035207C" w:rsidRPr="0035207C" w:rsidRDefault="0035207C" w:rsidP="0035207C">
      <w:pPr>
        <w:bidi/>
        <w:jc w:val="both"/>
        <w:rPr>
          <w:rFonts w:cs="David" w:hint="cs"/>
          <w:rtl/>
        </w:rPr>
      </w:pPr>
    </w:p>
    <w:p w14:paraId="714A9DE9" w14:textId="77777777" w:rsidR="0035207C" w:rsidRPr="0035207C" w:rsidRDefault="0035207C" w:rsidP="0035207C">
      <w:pPr>
        <w:bidi/>
        <w:jc w:val="both"/>
        <w:rPr>
          <w:rFonts w:cs="David"/>
          <w:u w:val="single"/>
          <w:rtl/>
        </w:rPr>
      </w:pPr>
      <w:r w:rsidRPr="0035207C">
        <w:rPr>
          <w:rFonts w:cs="David"/>
          <w:u w:val="single"/>
          <w:rtl/>
        </w:rPr>
        <w:t>מיכאל איתן:</w:t>
      </w:r>
    </w:p>
    <w:p w14:paraId="5698DF9D" w14:textId="77777777" w:rsidR="0035207C" w:rsidRPr="0035207C" w:rsidRDefault="0035207C" w:rsidP="0035207C">
      <w:pPr>
        <w:bidi/>
        <w:jc w:val="both"/>
        <w:rPr>
          <w:rFonts w:cs="David"/>
          <w:u w:val="single"/>
          <w:rtl/>
        </w:rPr>
      </w:pPr>
    </w:p>
    <w:p w14:paraId="41C7807F" w14:textId="77777777" w:rsidR="0035207C" w:rsidRPr="0035207C" w:rsidRDefault="0035207C" w:rsidP="0035207C">
      <w:pPr>
        <w:bidi/>
        <w:jc w:val="both"/>
        <w:rPr>
          <w:rFonts w:cs="David"/>
        </w:rPr>
      </w:pPr>
      <w:r w:rsidRPr="0035207C">
        <w:rPr>
          <w:rFonts w:cs="David"/>
          <w:rtl/>
        </w:rPr>
        <w:tab/>
      </w:r>
      <w:r w:rsidRPr="0035207C">
        <w:rPr>
          <w:rFonts w:cs="David" w:hint="cs"/>
          <w:rtl/>
        </w:rPr>
        <w:t xml:space="preserve"> חשבת שזה יעבור בשקט, את היום חדשה. אגיד מה אמרתי, כי אני רוצה שהדברים שלי יישקלו כמו שאמרתי ולא כמו שאתם - - -</w:t>
      </w:r>
    </w:p>
    <w:p w14:paraId="1D9968A6" w14:textId="77777777" w:rsidR="0035207C" w:rsidRPr="0035207C" w:rsidRDefault="0035207C" w:rsidP="0035207C">
      <w:pPr>
        <w:bidi/>
        <w:jc w:val="both"/>
        <w:rPr>
          <w:rFonts w:cs="David" w:hint="cs"/>
          <w:rtl/>
        </w:rPr>
      </w:pPr>
    </w:p>
    <w:p w14:paraId="215059FC" w14:textId="77777777" w:rsidR="0035207C" w:rsidRPr="0035207C" w:rsidRDefault="0035207C" w:rsidP="0035207C">
      <w:pPr>
        <w:bidi/>
        <w:jc w:val="both"/>
        <w:rPr>
          <w:rFonts w:cs="David" w:hint="cs"/>
          <w:rtl/>
        </w:rPr>
      </w:pPr>
      <w:r w:rsidRPr="0035207C">
        <w:rPr>
          <w:rFonts w:cs="David" w:hint="cs"/>
          <w:u w:val="single"/>
          <w:rtl/>
        </w:rPr>
        <w:t>נסים זאב:</w:t>
      </w:r>
    </w:p>
    <w:p w14:paraId="2298DC6F" w14:textId="77777777" w:rsidR="0035207C" w:rsidRPr="0035207C" w:rsidRDefault="0035207C" w:rsidP="0035207C">
      <w:pPr>
        <w:bidi/>
        <w:jc w:val="both"/>
        <w:rPr>
          <w:rFonts w:cs="David" w:hint="cs"/>
          <w:rtl/>
        </w:rPr>
      </w:pPr>
    </w:p>
    <w:p w14:paraId="5D4D5787" w14:textId="77777777" w:rsidR="0035207C" w:rsidRPr="0035207C" w:rsidRDefault="0035207C" w:rsidP="0035207C">
      <w:pPr>
        <w:bidi/>
        <w:jc w:val="both"/>
        <w:rPr>
          <w:rFonts w:cs="David" w:hint="cs"/>
          <w:rtl/>
        </w:rPr>
      </w:pPr>
      <w:r w:rsidRPr="0035207C">
        <w:rPr>
          <w:rFonts w:cs="David" w:hint="cs"/>
          <w:rtl/>
        </w:rPr>
        <w:tab/>
        <w:t xml:space="preserve">אדוני היושב-ראש, אתה לא מצליח לנהל את הישיבה. אני מבקש לנעול את הישיבה.  </w:t>
      </w:r>
    </w:p>
    <w:p w14:paraId="7B23C1A3" w14:textId="77777777" w:rsidR="0035207C" w:rsidRPr="0035207C" w:rsidRDefault="0035207C" w:rsidP="0035207C">
      <w:pPr>
        <w:bidi/>
        <w:jc w:val="both"/>
        <w:rPr>
          <w:rFonts w:cs="David" w:hint="cs"/>
          <w:rtl/>
        </w:rPr>
      </w:pPr>
    </w:p>
    <w:p w14:paraId="25C88420"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1881877C" w14:textId="77777777" w:rsidR="0035207C" w:rsidRPr="0035207C" w:rsidRDefault="0035207C" w:rsidP="0035207C">
      <w:pPr>
        <w:pStyle w:val="Heading5"/>
        <w:rPr>
          <w:rFonts w:hint="cs"/>
          <w:rtl/>
        </w:rPr>
      </w:pPr>
    </w:p>
    <w:p w14:paraId="3C375AF1" w14:textId="77777777" w:rsidR="0035207C" w:rsidRPr="0035207C" w:rsidRDefault="0035207C" w:rsidP="0035207C">
      <w:pPr>
        <w:bidi/>
        <w:jc w:val="both"/>
        <w:rPr>
          <w:rFonts w:cs="David" w:hint="cs"/>
          <w:rtl/>
        </w:rPr>
      </w:pPr>
      <w:r w:rsidRPr="0035207C">
        <w:rPr>
          <w:rFonts w:cs="David" w:hint="cs"/>
          <w:rtl/>
        </w:rPr>
        <w:tab/>
        <w:t xml:space="preserve"> חבר-הכנסת זאב, אני קורא לך לסדר פעם שניה.</w:t>
      </w:r>
    </w:p>
    <w:p w14:paraId="32A8A08D" w14:textId="77777777" w:rsidR="0035207C" w:rsidRPr="0035207C" w:rsidRDefault="0035207C" w:rsidP="0035207C">
      <w:pPr>
        <w:bidi/>
        <w:jc w:val="both"/>
        <w:rPr>
          <w:rFonts w:cs="David" w:hint="cs"/>
          <w:rtl/>
        </w:rPr>
      </w:pPr>
    </w:p>
    <w:p w14:paraId="0A240244" w14:textId="77777777" w:rsidR="0035207C" w:rsidRPr="0035207C" w:rsidRDefault="0035207C" w:rsidP="0035207C">
      <w:pPr>
        <w:bidi/>
        <w:ind w:firstLine="567"/>
        <w:jc w:val="both"/>
        <w:rPr>
          <w:rFonts w:cs="David" w:hint="cs"/>
          <w:rtl/>
        </w:rPr>
      </w:pPr>
      <w:r w:rsidRPr="0035207C">
        <w:rPr>
          <w:rFonts w:cs="David" w:hint="cs"/>
          <w:rtl/>
        </w:rPr>
        <w:t>רוצה להתחיל בדיון. קיבלתי לידיי את הנוסח של הדברים שיושבת ראש ועדת הכנסת רצה לומר בפתיחת הדיון. אקרא את הנוסח, ואם דברים לא יובנו נבקש מעורכת הדין ארבל לתת סקירה קצרה. בסופו של דבר זה דיון, וצריך לקבוע גם את נוהלי הדיון על הדיון על הנוהל. יש לנו היום סדר יום עמוס, ולכן אני רוצה לסיים היום את הדיון בשעה 12:00 ולקבוע למחר לוח זמנים יותר ארוך.</w:t>
      </w:r>
    </w:p>
    <w:p w14:paraId="2277914B" w14:textId="77777777" w:rsidR="0035207C" w:rsidRPr="0035207C" w:rsidRDefault="0035207C" w:rsidP="0035207C">
      <w:pPr>
        <w:bidi/>
        <w:jc w:val="both"/>
        <w:rPr>
          <w:rFonts w:cs="David" w:hint="cs"/>
          <w:rtl/>
        </w:rPr>
      </w:pPr>
    </w:p>
    <w:p w14:paraId="600DB2A0" w14:textId="77777777" w:rsidR="0035207C" w:rsidRPr="0035207C" w:rsidRDefault="0035207C" w:rsidP="0035207C">
      <w:pPr>
        <w:bidi/>
        <w:jc w:val="both"/>
        <w:rPr>
          <w:rFonts w:cs="David" w:hint="cs"/>
          <w:rtl/>
        </w:rPr>
      </w:pPr>
      <w:r w:rsidRPr="0035207C">
        <w:rPr>
          <w:rFonts w:cs="David" w:hint="cs"/>
          <w:u w:val="single"/>
          <w:rtl/>
        </w:rPr>
        <w:t>זהבה גלאון:</w:t>
      </w:r>
    </w:p>
    <w:p w14:paraId="088A8FCD" w14:textId="77777777" w:rsidR="0035207C" w:rsidRPr="0035207C" w:rsidRDefault="0035207C" w:rsidP="0035207C">
      <w:pPr>
        <w:bidi/>
        <w:jc w:val="both"/>
        <w:rPr>
          <w:rFonts w:cs="David" w:hint="cs"/>
          <w:rtl/>
        </w:rPr>
      </w:pPr>
    </w:p>
    <w:p w14:paraId="46BB5F9F" w14:textId="77777777" w:rsidR="0035207C" w:rsidRPr="0035207C" w:rsidRDefault="0035207C" w:rsidP="0035207C">
      <w:pPr>
        <w:bidi/>
        <w:jc w:val="both"/>
        <w:rPr>
          <w:rFonts w:cs="David" w:hint="cs"/>
          <w:rtl/>
        </w:rPr>
      </w:pPr>
      <w:r w:rsidRPr="0035207C">
        <w:rPr>
          <w:rFonts w:cs="David" w:hint="cs"/>
          <w:rtl/>
        </w:rPr>
        <w:tab/>
        <w:t xml:space="preserve"> יושבת הראש אמרה שזה יעלה למליאה היום. זה היה הסיכום.</w:t>
      </w:r>
    </w:p>
    <w:p w14:paraId="1D5040CA" w14:textId="77777777" w:rsidR="0035207C" w:rsidRPr="0035207C" w:rsidRDefault="0035207C" w:rsidP="0035207C">
      <w:pPr>
        <w:bidi/>
        <w:jc w:val="both"/>
        <w:rPr>
          <w:rFonts w:cs="David" w:hint="cs"/>
          <w:rtl/>
        </w:rPr>
      </w:pPr>
    </w:p>
    <w:p w14:paraId="2AD239AF" w14:textId="77777777" w:rsidR="0035207C" w:rsidRPr="0035207C" w:rsidRDefault="0035207C" w:rsidP="0035207C">
      <w:pPr>
        <w:bidi/>
        <w:jc w:val="both"/>
        <w:rPr>
          <w:rFonts w:cs="David" w:hint="cs"/>
          <w:rtl/>
        </w:rPr>
      </w:pPr>
      <w:r w:rsidRPr="0035207C">
        <w:rPr>
          <w:rFonts w:cs="David" w:hint="cs"/>
          <w:u w:val="single"/>
          <w:rtl/>
        </w:rPr>
        <w:t>נסים זאב:</w:t>
      </w:r>
    </w:p>
    <w:p w14:paraId="5DFBC02B" w14:textId="77777777" w:rsidR="0035207C" w:rsidRPr="0035207C" w:rsidRDefault="0035207C" w:rsidP="0035207C">
      <w:pPr>
        <w:bidi/>
        <w:jc w:val="both"/>
        <w:rPr>
          <w:rFonts w:cs="David" w:hint="cs"/>
          <w:rtl/>
        </w:rPr>
      </w:pPr>
    </w:p>
    <w:p w14:paraId="1E082A68" w14:textId="77777777" w:rsidR="0035207C" w:rsidRPr="0035207C" w:rsidRDefault="0035207C" w:rsidP="0035207C">
      <w:pPr>
        <w:bidi/>
        <w:jc w:val="both"/>
        <w:rPr>
          <w:rFonts w:cs="David" w:hint="cs"/>
          <w:rtl/>
        </w:rPr>
      </w:pPr>
      <w:r w:rsidRPr="0035207C">
        <w:rPr>
          <w:rFonts w:cs="David" w:hint="cs"/>
          <w:rtl/>
        </w:rPr>
        <w:tab/>
        <w:t xml:space="preserve"> אפשר לבקש שאף אחד לא ידבר יותר משלוש דקות?</w:t>
      </w:r>
    </w:p>
    <w:p w14:paraId="3A4FAA21" w14:textId="77777777" w:rsidR="0035207C" w:rsidRPr="0035207C" w:rsidRDefault="0035207C" w:rsidP="0035207C">
      <w:pPr>
        <w:bidi/>
        <w:jc w:val="both"/>
        <w:rPr>
          <w:rFonts w:cs="David" w:hint="cs"/>
          <w:rtl/>
        </w:rPr>
      </w:pPr>
    </w:p>
    <w:p w14:paraId="1D3E7F5E"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1A908A7" w14:textId="77777777" w:rsidR="0035207C" w:rsidRPr="0035207C" w:rsidRDefault="0035207C" w:rsidP="0035207C">
      <w:pPr>
        <w:pStyle w:val="Heading5"/>
        <w:rPr>
          <w:rFonts w:hint="cs"/>
          <w:rtl/>
        </w:rPr>
      </w:pPr>
    </w:p>
    <w:p w14:paraId="4CBD976E" w14:textId="77777777" w:rsidR="0035207C" w:rsidRPr="0035207C" w:rsidRDefault="0035207C" w:rsidP="0035207C">
      <w:pPr>
        <w:bidi/>
        <w:jc w:val="both"/>
        <w:rPr>
          <w:rFonts w:cs="David" w:hint="cs"/>
          <w:rtl/>
        </w:rPr>
      </w:pPr>
      <w:r w:rsidRPr="0035207C">
        <w:rPr>
          <w:rFonts w:cs="David" w:hint="cs"/>
          <w:rtl/>
        </w:rPr>
        <w:tab/>
        <w:t>לא. אקרא את הדברים שיושבת ראש הוועדה רצתה לקרוא.</w:t>
      </w:r>
    </w:p>
    <w:p w14:paraId="2067299C" w14:textId="77777777" w:rsidR="0035207C" w:rsidRPr="0035207C" w:rsidRDefault="0035207C" w:rsidP="0035207C">
      <w:pPr>
        <w:bidi/>
        <w:jc w:val="both"/>
        <w:rPr>
          <w:rFonts w:cs="David" w:hint="cs"/>
          <w:rtl/>
        </w:rPr>
      </w:pPr>
    </w:p>
    <w:p w14:paraId="30B41206" w14:textId="77777777" w:rsidR="0035207C" w:rsidRPr="0035207C" w:rsidRDefault="0035207C" w:rsidP="0035207C">
      <w:pPr>
        <w:bidi/>
        <w:ind w:firstLine="567"/>
        <w:jc w:val="both"/>
        <w:rPr>
          <w:rFonts w:cs="David" w:hint="cs"/>
          <w:rtl/>
        </w:rPr>
      </w:pPr>
      <w:r w:rsidRPr="0035207C">
        <w:rPr>
          <w:rFonts w:cs="David" w:hint="cs"/>
          <w:rtl/>
        </w:rPr>
        <w:t xml:space="preserve">"חבריי חברי-הכנסת, כידוע, בשבוע שעבר הובאה בפני הוועדה קובלנה להעברת נשיא המדינה מכהונתו לפי סעיף 20 לחוק יסוד: נשיא המדינה בעקבות החלטתו של היועץ המשפטי לממשלה בעניין העמדתו לדין של הנשיא קצב. סעיף 20 מאפשר לכנסת להעביר את הנשיא מכהונתו אם קבעה כי אין הוא ראוי לכהונתו מחמת התנהגות שאיננה הולמת את מעמדו כנשיא המדינה. החלטה כזאת של הכנסת יכולה להתקבל רק לפי הצעה של ועדת הכנסת, והרוב הדרוש להחלטה זו הוא שלושה רבעים מחברי הכנסת, דהיינו לפחות 90 מחברי הכנסת". אני רוצה להוסיף ולומר, שזה מחייב של 19 מחברי ועדת הכנסת בהצבעה פוזיטיבית. גם זה שלושה רבעים ממספר חברי ועדת הכנסת. </w:t>
      </w:r>
    </w:p>
    <w:p w14:paraId="07244D8B" w14:textId="77777777" w:rsidR="0035207C" w:rsidRPr="0035207C" w:rsidRDefault="0035207C" w:rsidP="0035207C">
      <w:pPr>
        <w:bidi/>
        <w:ind w:firstLine="567"/>
        <w:jc w:val="both"/>
        <w:rPr>
          <w:rFonts w:cs="David" w:hint="cs"/>
          <w:rtl/>
        </w:rPr>
      </w:pPr>
    </w:p>
    <w:p w14:paraId="16BF8D6A" w14:textId="77777777" w:rsidR="0035207C" w:rsidRPr="0035207C" w:rsidRDefault="0035207C" w:rsidP="0035207C">
      <w:pPr>
        <w:bidi/>
        <w:ind w:firstLine="567"/>
        <w:jc w:val="both"/>
        <w:rPr>
          <w:rFonts w:cs="David" w:hint="cs"/>
          <w:rtl/>
        </w:rPr>
      </w:pPr>
      <w:r w:rsidRPr="0035207C">
        <w:rPr>
          <w:rFonts w:cs="David" w:hint="cs"/>
          <w:rtl/>
        </w:rPr>
        <w:t xml:space="preserve">"ועדת הכנסת מוסמכת לדון בעניין רק עקב קובלנה שהובעה בפניה על ידי לפחות 20 חברי-כנסת. לפנינו נמצאת קובלנה שעליה חתומים חברי-כנסת במספר רב אף יותר. חוק היסוד מחייב כי החלטה של ועדת הכנסת או הכנסת בנושא העברת הנשיא מכהונתו תיעשה רק לאחר שניתנה לנשיא הזדמנות לסתור את הקובלנה ולהשמיע את דברו, לרבות באמצעות ייצוג משפטי, לפי נוהל שקבעה ועדת הכנסת באישור הכנסת. זוהי לשונו של סעיף 30ג לחוק יסוד: נשיא המדינה. </w:t>
      </w:r>
    </w:p>
    <w:p w14:paraId="4DA0CCA9" w14:textId="77777777" w:rsidR="0035207C" w:rsidRPr="0035207C" w:rsidRDefault="0035207C" w:rsidP="0035207C">
      <w:pPr>
        <w:bidi/>
        <w:ind w:firstLine="567"/>
        <w:jc w:val="both"/>
        <w:rPr>
          <w:rFonts w:cs="David" w:hint="cs"/>
          <w:rtl/>
        </w:rPr>
      </w:pPr>
    </w:p>
    <w:p w14:paraId="2CD84F3B" w14:textId="77777777" w:rsidR="0035207C" w:rsidRPr="0035207C" w:rsidRDefault="0035207C" w:rsidP="0035207C">
      <w:pPr>
        <w:bidi/>
        <w:ind w:firstLine="567"/>
        <w:jc w:val="both"/>
        <w:rPr>
          <w:rFonts w:cs="David" w:hint="cs"/>
          <w:rtl/>
        </w:rPr>
      </w:pPr>
      <w:r w:rsidRPr="0035207C">
        <w:rPr>
          <w:rFonts w:cs="David" w:hint="cs"/>
          <w:rtl/>
        </w:rPr>
        <w:t xml:space="preserve">ועדת הכנסת לא תציע להעביר את נשיא המדינה מכהונתו אלא לאחר שניתנה לו הזדמנות לסתור את הקובלנה, לפי נוהל שקבעה הוועדה באישור הכנסת, והכנסת לא תחליט להעביר את נשיא המדינה מכהונתו אלא לאחר שניתנה לו הזדמנות להשמיע את דברו, לפי נוהל שקבעה ועדת הכנסת, באישור הכנסת. כלומר, הוא רשאי להופיע גם בפני ועדת הכנסת וגם בפני מליאת הכנסת. </w:t>
      </w:r>
    </w:p>
    <w:p w14:paraId="01644A20" w14:textId="77777777" w:rsidR="0035207C" w:rsidRPr="0035207C" w:rsidRDefault="0035207C" w:rsidP="0035207C">
      <w:pPr>
        <w:bidi/>
        <w:ind w:firstLine="567"/>
        <w:jc w:val="both"/>
        <w:rPr>
          <w:rFonts w:cs="David" w:hint="cs"/>
          <w:rtl/>
        </w:rPr>
      </w:pPr>
    </w:p>
    <w:p w14:paraId="7F7C703C" w14:textId="77777777" w:rsidR="0035207C" w:rsidRPr="0035207C" w:rsidRDefault="0035207C" w:rsidP="0035207C">
      <w:pPr>
        <w:bidi/>
        <w:ind w:firstLine="567"/>
        <w:jc w:val="both"/>
        <w:rPr>
          <w:rFonts w:cs="David" w:hint="cs"/>
          <w:rtl/>
        </w:rPr>
      </w:pPr>
      <w:r w:rsidRPr="0035207C">
        <w:rPr>
          <w:rFonts w:cs="David" w:hint="cs"/>
          <w:rtl/>
        </w:rPr>
        <w:t xml:space="preserve">מטרת הדיון שנקיים היום היא לגבש נוהל, שיובא לאישור הכנסת, כדי שהוועדה תוכל להמשיך לדון בקובלנה. ללא נוהל כזה לא נוכל להמשיך בהליך העברת הנשיא מכהונתו. הרוב הדרוש לקבלת הנוהל בוועדה ובמליאה הוא רוב רגיל של חברי-הכנסת. </w:t>
      </w:r>
    </w:p>
    <w:p w14:paraId="63EA99FE" w14:textId="77777777" w:rsidR="0035207C" w:rsidRPr="0035207C" w:rsidRDefault="0035207C" w:rsidP="0035207C">
      <w:pPr>
        <w:bidi/>
        <w:ind w:firstLine="567"/>
        <w:jc w:val="both"/>
        <w:rPr>
          <w:rFonts w:cs="David" w:hint="cs"/>
          <w:rtl/>
        </w:rPr>
      </w:pPr>
    </w:p>
    <w:p w14:paraId="3A2295BE" w14:textId="77777777" w:rsidR="0035207C" w:rsidRPr="0035207C" w:rsidRDefault="0035207C" w:rsidP="0035207C">
      <w:pPr>
        <w:bidi/>
        <w:ind w:firstLine="567"/>
        <w:jc w:val="both"/>
        <w:rPr>
          <w:rFonts w:cs="David" w:hint="cs"/>
          <w:rtl/>
        </w:rPr>
      </w:pPr>
      <w:r w:rsidRPr="0035207C">
        <w:rPr>
          <w:rFonts w:cs="David" w:hint="cs"/>
          <w:rtl/>
        </w:rPr>
        <w:t xml:space="preserve">מונחת בפניכם הצעה לנוהל, כפי שניסחה הלשכה המשפטית של הכנסת לפי קריטריונים משפטיים, שבבסיסם מתן הזדמנות הוגנת לאדם להישמע. הרעיון הוא להבטיח כי הנשיא יוכל להישמע בפני הוועדה ותינתן לו שהות ראויה להתכונן לדיון. שהות זה פרק זמן שצריך להיות סביר בעיני ועדת הכנסת. הנוהל מבוסס על הוראות הקיימות היום בדין לעניין חסינות חברי-כנסת ולעניין העברת יושב ראש הכנסת מכהונה. </w:t>
      </w:r>
    </w:p>
    <w:p w14:paraId="5BD76626" w14:textId="77777777" w:rsidR="0035207C" w:rsidRPr="0035207C" w:rsidRDefault="0035207C" w:rsidP="0035207C">
      <w:pPr>
        <w:bidi/>
        <w:ind w:firstLine="567"/>
        <w:jc w:val="both"/>
        <w:rPr>
          <w:rFonts w:cs="David" w:hint="cs"/>
          <w:rtl/>
        </w:rPr>
      </w:pPr>
    </w:p>
    <w:p w14:paraId="7176AE9F" w14:textId="77777777" w:rsidR="0035207C" w:rsidRPr="0035207C" w:rsidRDefault="0035207C" w:rsidP="0035207C">
      <w:pPr>
        <w:bidi/>
        <w:ind w:firstLine="567"/>
        <w:jc w:val="both"/>
        <w:rPr>
          <w:rFonts w:cs="David" w:hint="cs"/>
          <w:rtl/>
        </w:rPr>
      </w:pPr>
      <w:r w:rsidRPr="0035207C">
        <w:rPr>
          <w:rFonts w:cs="David" w:hint="cs"/>
          <w:rtl/>
        </w:rPr>
        <w:t xml:space="preserve">אני רוצה להדגיש שמדובר בנוסח ראשוני בלבד, שכן הנוסח הסופי יגובש על ידי חברי הוועדה. יש גם לזכור כי העילה להדחה היא התנהגות שאינה הולמת. לא תמיד קודמת לכך חקירה משטרתית או החלטה של היועץ המשפטי לממשלה. הנוהל שנקבע הוא כללי ולא נתפר לפי מידות המקרה העכשווי. בהתאם לנוסח המוצע, כאשר מוגשת לוועדת הכנסת קובלנה, שמטרתה קיום דיון בהעברת הנשיא מכהונה, תועבר הקובלנה ללא דיחוי לידיעת הנשיא יחד עם כל החומר שצורף לה. קובלנה כאמור תהיה מנומקת. במקרה שלפנינו לא כללה הקובלנה כל הנמקה שהיא. </w:t>
      </w:r>
    </w:p>
    <w:p w14:paraId="7115FC66" w14:textId="77777777" w:rsidR="0035207C" w:rsidRPr="0035207C" w:rsidRDefault="0035207C" w:rsidP="0035207C">
      <w:pPr>
        <w:bidi/>
        <w:ind w:firstLine="567"/>
        <w:jc w:val="both"/>
        <w:rPr>
          <w:rFonts w:cs="David" w:hint="cs"/>
          <w:rtl/>
        </w:rPr>
      </w:pPr>
    </w:p>
    <w:p w14:paraId="7380D1F5" w14:textId="77777777" w:rsidR="0035207C" w:rsidRPr="0035207C" w:rsidRDefault="0035207C" w:rsidP="0035207C">
      <w:pPr>
        <w:bidi/>
        <w:ind w:firstLine="567"/>
        <w:jc w:val="both"/>
        <w:rPr>
          <w:rFonts w:cs="David" w:hint="cs"/>
          <w:rtl/>
        </w:rPr>
      </w:pPr>
      <w:r w:rsidRPr="0035207C">
        <w:rPr>
          <w:rFonts w:cs="David" w:hint="cs"/>
          <w:rtl/>
        </w:rPr>
        <w:t xml:space="preserve">סעיף 2 קובע כי יושב ראש ועדת הכנסת יקבע את המועד לישיבת הוועדה שבה תידון הקובלנה  בתיאום עם נשיא המדינה בהקדם האפשרי, ולא יאוחר משבועיים מיום שהקובלנה הועברה לנשיא. סעיף 3 קובע כי יושב ראש ועדת הכנסת, לאחר התייעצות עם ועדת הכנסת, רשאי לקבוע מועד מאוחר יותר מהמועד האמור בסעיף 2, אם ביקשו זאת נשיא המדינה או לפחות אחד ממגישי הקובלנה. </w:t>
      </w:r>
    </w:p>
    <w:p w14:paraId="30039C6A" w14:textId="77777777" w:rsidR="0035207C" w:rsidRPr="0035207C" w:rsidRDefault="0035207C" w:rsidP="0035207C">
      <w:pPr>
        <w:bidi/>
        <w:jc w:val="both"/>
        <w:rPr>
          <w:rFonts w:cs="David" w:hint="cs"/>
          <w:rtl/>
        </w:rPr>
      </w:pPr>
    </w:p>
    <w:p w14:paraId="15946474" w14:textId="77777777" w:rsidR="0035207C" w:rsidRPr="0035207C" w:rsidRDefault="0035207C" w:rsidP="0035207C">
      <w:pPr>
        <w:bidi/>
        <w:ind w:firstLine="567"/>
        <w:jc w:val="both"/>
        <w:rPr>
          <w:rFonts w:cs="David" w:hint="cs"/>
          <w:rtl/>
        </w:rPr>
      </w:pPr>
      <w:r w:rsidRPr="0035207C">
        <w:rPr>
          <w:rFonts w:cs="David" w:hint="cs"/>
          <w:rtl/>
        </w:rPr>
        <w:t>בהחלטה כאמור יובאו בחשבון, בין היתר, השיקולים הבאים; עילת הבקשה לדחיי</w:t>
      </w:r>
      <w:r w:rsidRPr="0035207C">
        <w:rPr>
          <w:rFonts w:cs="David" w:hint="eastAsia"/>
          <w:rtl/>
        </w:rPr>
        <w:t>ה</w:t>
      </w:r>
      <w:r w:rsidRPr="0035207C">
        <w:rPr>
          <w:rFonts w:cs="David" w:hint="cs"/>
          <w:rtl/>
        </w:rPr>
        <w:t xml:space="preserve"> של מועד הדיון; מהות ההתנהגות, שלגביה נטען שאינה הולמת את מעמדו של נשיא המדינה; הקשר שבין ההתנהגות האמורה לבין מילוי תפקידו של נשיא המדינה; קביעת הפסקת זמנית של התפקיד לפי סעיף 22 לחוק, והפגיעה באמון הציבור ורשויות השלטון. </w:t>
      </w:r>
    </w:p>
    <w:p w14:paraId="78DE76BA" w14:textId="77777777" w:rsidR="0035207C" w:rsidRPr="0035207C" w:rsidRDefault="0035207C" w:rsidP="0035207C">
      <w:pPr>
        <w:bidi/>
        <w:ind w:firstLine="567"/>
        <w:jc w:val="both"/>
        <w:rPr>
          <w:rFonts w:cs="David" w:hint="cs"/>
          <w:rtl/>
        </w:rPr>
      </w:pPr>
    </w:p>
    <w:p w14:paraId="097DAD71" w14:textId="77777777" w:rsidR="0035207C" w:rsidRPr="0035207C" w:rsidRDefault="0035207C" w:rsidP="0035207C">
      <w:pPr>
        <w:bidi/>
        <w:ind w:firstLine="567"/>
        <w:jc w:val="both"/>
        <w:rPr>
          <w:rFonts w:cs="David" w:hint="cs"/>
          <w:rtl/>
        </w:rPr>
      </w:pPr>
      <w:r w:rsidRPr="0035207C">
        <w:rPr>
          <w:rFonts w:cs="David" w:hint="cs"/>
          <w:rtl/>
        </w:rPr>
        <w:t xml:space="preserve">סעיף 4 קובע כי על הדיון בוועדת הכנסת וההצבעה של חברי-הכנסת יחולו הוראות סעיף 101א(ג)(ה)(ו) לתקנון הכנסת, דהינו ההוראות לעניין חובת נוכחות של חברי-הכנסת בישיבות, הודעה מראש על מועדי הישיבות והעמדת הפרוטוקולים לעיון חברי הכנסת. </w:t>
      </w:r>
    </w:p>
    <w:p w14:paraId="357382DF" w14:textId="77777777" w:rsidR="0035207C" w:rsidRPr="0035207C" w:rsidRDefault="0035207C" w:rsidP="0035207C">
      <w:pPr>
        <w:bidi/>
        <w:ind w:firstLine="567"/>
        <w:jc w:val="both"/>
        <w:rPr>
          <w:rFonts w:cs="David" w:hint="cs"/>
          <w:rtl/>
        </w:rPr>
      </w:pPr>
    </w:p>
    <w:p w14:paraId="2B706F0B" w14:textId="77777777" w:rsidR="0035207C" w:rsidRPr="0035207C" w:rsidRDefault="0035207C" w:rsidP="0035207C">
      <w:pPr>
        <w:bidi/>
        <w:ind w:firstLine="567"/>
        <w:jc w:val="both"/>
        <w:rPr>
          <w:rFonts w:cs="David" w:hint="cs"/>
          <w:rtl/>
        </w:rPr>
      </w:pPr>
      <w:r w:rsidRPr="0035207C">
        <w:rPr>
          <w:rFonts w:cs="David" w:hint="cs"/>
          <w:rtl/>
        </w:rPr>
        <w:t xml:space="preserve">סעיף 5 קובע, כי במצב שבו הציעה ועדת הכנסת לכנסת להעביר את נשיא המדינה מכהונתו, יודיע יושב ראש הכנסת לנשיא המדינה בכתב על מועד הדיון בכנסת לפחות עשרה ימים מראש. </w:t>
      </w:r>
    </w:p>
    <w:p w14:paraId="1360BE28" w14:textId="77777777" w:rsidR="0035207C" w:rsidRPr="0035207C" w:rsidRDefault="0035207C" w:rsidP="0035207C">
      <w:pPr>
        <w:bidi/>
        <w:ind w:firstLine="567"/>
        <w:jc w:val="both"/>
        <w:rPr>
          <w:rFonts w:cs="David" w:hint="cs"/>
          <w:rtl/>
        </w:rPr>
      </w:pPr>
    </w:p>
    <w:p w14:paraId="016BD11D" w14:textId="77777777" w:rsidR="0035207C" w:rsidRPr="0035207C" w:rsidRDefault="0035207C" w:rsidP="0035207C">
      <w:pPr>
        <w:bidi/>
        <w:ind w:firstLine="567"/>
        <w:jc w:val="both"/>
        <w:rPr>
          <w:rFonts w:cs="David" w:hint="cs"/>
          <w:rtl/>
        </w:rPr>
      </w:pPr>
      <w:r w:rsidRPr="0035207C">
        <w:rPr>
          <w:rFonts w:cs="David" w:hint="cs"/>
          <w:rtl/>
        </w:rPr>
        <w:t xml:space="preserve">סעיף 6 קובע את סדר הדיון במליאה, אשר יחל בדברים של יושב ראש הכנסת, אחר כך הנשיא או בא כוחו ואחר כך יתקיים דיון שבסופו הצבעה. </w:t>
      </w:r>
    </w:p>
    <w:p w14:paraId="2041EB14" w14:textId="77777777" w:rsidR="0035207C" w:rsidRPr="0035207C" w:rsidRDefault="0035207C" w:rsidP="0035207C">
      <w:pPr>
        <w:bidi/>
        <w:ind w:firstLine="567"/>
        <w:jc w:val="both"/>
        <w:rPr>
          <w:rFonts w:cs="David" w:hint="cs"/>
          <w:rtl/>
        </w:rPr>
      </w:pPr>
    </w:p>
    <w:p w14:paraId="1BE411D2" w14:textId="77777777" w:rsidR="0035207C" w:rsidRPr="0035207C" w:rsidRDefault="0035207C" w:rsidP="0035207C">
      <w:pPr>
        <w:bidi/>
        <w:ind w:firstLine="567"/>
        <w:jc w:val="both"/>
        <w:rPr>
          <w:rFonts w:cs="David" w:hint="cs"/>
          <w:rtl/>
        </w:rPr>
      </w:pPr>
      <w:r w:rsidRPr="0035207C">
        <w:rPr>
          <w:rFonts w:cs="David" w:hint="cs"/>
          <w:rtl/>
        </w:rPr>
        <w:t xml:space="preserve">יצוין כי הוראות נוספות לעניין הדיון קבועות בחוק היסוד עצמו. כך למשל, קבוע בסעיף 20ד כי הנשיא רשאי להיות מיוצג בפני הכנסת ובפני ועדת הכנסת על-ידי בא כוחו, ובלבד שחבר-כנסת לא ישמש בא כוח הנשיא. עוד נקבע כי ועדת הכנסת והכנסת רשאיות להזמין את נשיא המדינה להיות נוכח בעת הדיונים, לפי סעיף זה. </w:t>
      </w:r>
    </w:p>
    <w:p w14:paraId="178C6312" w14:textId="77777777" w:rsidR="0035207C" w:rsidRPr="0035207C" w:rsidRDefault="0035207C" w:rsidP="0035207C">
      <w:pPr>
        <w:bidi/>
        <w:ind w:firstLine="567"/>
        <w:jc w:val="both"/>
        <w:rPr>
          <w:rFonts w:cs="David" w:hint="cs"/>
          <w:rtl/>
        </w:rPr>
      </w:pPr>
    </w:p>
    <w:p w14:paraId="7FC16717" w14:textId="77777777" w:rsidR="0035207C" w:rsidRPr="0035207C" w:rsidRDefault="0035207C" w:rsidP="0035207C">
      <w:pPr>
        <w:bidi/>
        <w:ind w:firstLine="567"/>
        <w:jc w:val="both"/>
        <w:rPr>
          <w:rFonts w:cs="David" w:hint="cs"/>
          <w:rtl/>
        </w:rPr>
      </w:pPr>
      <w:r w:rsidRPr="0035207C">
        <w:rPr>
          <w:rFonts w:cs="David" w:hint="cs"/>
          <w:rtl/>
        </w:rPr>
        <w:t xml:space="preserve">סעיף 20ה קובע כי דיוני הכנסת ייערכו בישיבה שנועדה לעניין זה בלבד או בישיבות סמוכות זו לזו, שנועדו כאמור. כן נקבע כי הדיון יתחיל לא יאוחר מ-20 אחרי החלטת ועדת הכנסת, וכי על מועד תחילתו יודיע יושב-ראש הכנסת לכל חברי-הכנסת בכתב לפחות עשרה ימים מראש. עוד קובע החוק כי במקרה שבו החל הדיון בזמן הפגרה, יכנס שוב יושב ראש הכנסת לשם קיום הדיון. </w:t>
      </w:r>
    </w:p>
    <w:p w14:paraId="399CD2BB" w14:textId="77777777" w:rsidR="0035207C" w:rsidRPr="0035207C" w:rsidRDefault="0035207C" w:rsidP="0035207C">
      <w:pPr>
        <w:bidi/>
        <w:ind w:firstLine="567"/>
        <w:jc w:val="both"/>
        <w:rPr>
          <w:rFonts w:cs="David" w:hint="cs"/>
          <w:rtl/>
        </w:rPr>
      </w:pPr>
    </w:p>
    <w:p w14:paraId="504D2B6C" w14:textId="77777777" w:rsidR="0035207C" w:rsidRPr="0035207C" w:rsidRDefault="0035207C" w:rsidP="0035207C">
      <w:pPr>
        <w:bidi/>
        <w:ind w:firstLine="567"/>
        <w:jc w:val="both"/>
        <w:rPr>
          <w:rFonts w:cs="David" w:hint="cs"/>
          <w:rtl/>
        </w:rPr>
      </w:pPr>
      <w:r w:rsidRPr="0035207C">
        <w:rPr>
          <w:rFonts w:cs="David" w:hint="cs"/>
          <w:rtl/>
        </w:rPr>
        <w:t xml:space="preserve">חשוב גם להזכיר כי בישיבה היום, כל עוד לא התקבל הנוהל, לא נדון בשאלה האם יש להעביר את נשיא המדינה מסמכותו. הדיון יתמקד בנוהל, שלפיו ועדת הכנסת והכנסת יכריעו בשאלה זו". </w:t>
      </w:r>
    </w:p>
    <w:p w14:paraId="3B879FC2" w14:textId="77777777" w:rsidR="0035207C" w:rsidRPr="0035207C" w:rsidRDefault="0035207C" w:rsidP="0035207C">
      <w:pPr>
        <w:bidi/>
        <w:jc w:val="both"/>
        <w:rPr>
          <w:rFonts w:cs="David" w:hint="cs"/>
          <w:rtl/>
        </w:rPr>
      </w:pPr>
    </w:p>
    <w:p w14:paraId="5D08A0EE" w14:textId="77777777" w:rsidR="0035207C" w:rsidRPr="0035207C" w:rsidRDefault="0035207C" w:rsidP="0035207C">
      <w:pPr>
        <w:bidi/>
        <w:ind w:firstLine="567"/>
        <w:jc w:val="both"/>
        <w:rPr>
          <w:rFonts w:cs="David" w:hint="cs"/>
          <w:rtl/>
        </w:rPr>
      </w:pPr>
      <w:r w:rsidRPr="0035207C">
        <w:rPr>
          <w:rFonts w:cs="David" w:hint="cs"/>
          <w:rtl/>
        </w:rPr>
        <w:t xml:space="preserve">אנחנו פותחים את הנושא לדיון. אם רוצים להיות יעילים, אני חושב שכל אחד יביע את דעתו על סעיפי הנוהל. אבל לפני זה, נקבע ועדה מצומצמת, שתשמע את האמירות של כולם, שתייצג את הדעות יותר מאשר את הסיעות בבית הזה, ויישבו על הניסוח יחד עם היועצת המשפטית בצורה הרבה יותר מצומצמת, על מנת שאפשר יהיה להגיע לנוסח מוסכם, כדי שכזה יבוא להצבעה כבר הכנו תשתית מוסכמת. מי שתרכז את הדיון בוועדה המצומצמת הזאת היא היועצת המשפטית של הוועדה, על מנת לנסות להגיע לדברים שחברי-הכנסת מבטאים פה. </w:t>
      </w:r>
    </w:p>
    <w:p w14:paraId="2F12A0EE" w14:textId="77777777" w:rsidR="0035207C" w:rsidRPr="0035207C" w:rsidRDefault="0035207C" w:rsidP="0035207C">
      <w:pPr>
        <w:bidi/>
        <w:ind w:firstLine="567"/>
        <w:jc w:val="both"/>
        <w:rPr>
          <w:rFonts w:cs="David" w:hint="cs"/>
          <w:rtl/>
        </w:rPr>
      </w:pPr>
    </w:p>
    <w:p w14:paraId="78B49576" w14:textId="77777777" w:rsidR="0035207C" w:rsidRPr="0035207C" w:rsidRDefault="0035207C" w:rsidP="0035207C">
      <w:pPr>
        <w:bidi/>
        <w:ind w:firstLine="567"/>
        <w:jc w:val="both"/>
        <w:rPr>
          <w:rFonts w:cs="David" w:hint="cs"/>
          <w:rtl/>
        </w:rPr>
      </w:pPr>
      <w:r w:rsidRPr="0035207C">
        <w:rPr>
          <w:rFonts w:cs="David" w:hint="cs"/>
          <w:rtl/>
        </w:rPr>
        <w:t xml:space="preserve">בסופו של דבר, צריך להביא למצב שבו יהיו שני נוסחים של כל סעיף או כל נושא שידברו עליו, על מנת לאפשר הצבעה, לא רק בעד ונגד, אלא להביא נוסח מקובל על רוב חברי הוועדה.  אני מציע שנסכים מראש לכך שלא יכול להיות מצב שבו נתנגד לקיום נוהל. בואו נסכים שאנחנו חייבים נוהל כדי למצות את הדיון בוועדת הכנסת, להגיע להכרעה. כל עוד לא יהיו 19 חברי-כנסת, אי אפשר להגיע להכרעה. </w:t>
      </w:r>
    </w:p>
    <w:p w14:paraId="42D6C940" w14:textId="77777777" w:rsidR="0035207C" w:rsidRPr="0035207C" w:rsidRDefault="0035207C" w:rsidP="0035207C">
      <w:pPr>
        <w:bidi/>
        <w:jc w:val="both"/>
        <w:rPr>
          <w:rFonts w:cs="David" w:hint="cs"/>
          <w:rtl/>
        </w:rPr>
      </w:pPr>
    </w:p>
    <w:p w14:paraId="44F37FFB" w14:textId="77777777" w:rsidR="0035207C" w:rsidRPr="0035207C" w:rsidRDefault="0035207C" w:rsidP="0035207C">
      <w:pPr>
        <w:bidi/>
        <w:jc w:val="both"/>
        <w:rPr>
          <w:rFonts w:cs="David" w:hint="cs"/>
          <w:rtl/>
        </w:rPr>
      </w:pPr>
      <w:r w:rsidRPr="0035207C">
        <w:rPr>
          <w:rFonts w:cs="David" w:hint="cs"/>
          <w:u w:val="single"/>
          <w:rtl/>
        </w:rPr>
        <w:t>יורם מרציאנו:</w:t>
      </w:r>
    </w:p>
    <w:p w14:paraId="4C8190F5" w14:textId="77777777" w:rsidR="0035207C" w:rsidRPr="0035207C" w:rsidRDefault="0035207C" w:rsidP="0035207C">
      <w:pPr>
        <w:bidi/>
        <w:jc w:val="both"/>
        <w:rPr>
          <w:rFonts w:cs="David" w:hint="cs"/>
          <w:rtl/>
        </w:rPr>
      </w:pPr>
    </w:p>
    <w:p w14:paraId="21A2D981" w14:textId="77777777" w:rsidR="0035207C" w:rsidRPr="0035207C" w:rsidRDefault="0035207C" w:rsidP="0035207C">
      <w:pPr>
        <w:bidi/>
        <w:jc w:val="both"/>
        <w:rPr>
          <w:rFonts w:cs="David" w:hint="cs"/>
          <w:rtl/>
        </w:rPr>
      </w:pPr>
      <w:r w:rsidRPr="0035207C">
        <w:rPr>
          <w:rFonts w:cs="David" w:hint="cs"/>
          <w:rtl/>
        </w:rPr>
        <w:tab/>
        <w:t xml:space="preserve"> אתה מגביל את כל הדיונים האלה בזמן?</w:t>
      </w:r>
    </w:p>
    <w:p w14:paraId="7F7EDCD0" w14:textId="77777777" w:rsidR="0035207C" w:rsidRPr="0035207C" w:rsidRDefault="0035207C" w:rsidP="0035207C">
      <w:pPr>
        <w:bidi/>
        <w:jc w:val="both"/>
        <w:rPr>
          <w:rFonts w:cs="David" w:hint="cs"/>
          <w:rtl/>
        </w:rPr>
      </w:pPr>
    </w:p>
    <w:p w14:paraId="40EA052F"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6CD5AC05" w14:textId="77777777" w:rsidR="0035207C" w:rsidRPr="0035207C" w:rsidRDefault="0035207C" w:rsidP="0035207C">
      <w:pPr>
        <w:pStyle w:val="Heading5"/>
        <w:rPr>
          <w:rFonts w:hint="cs"/>
          <w:rtl/>
        </w:rPr>
      </w:pPr>
    </w:p>
    <w:p w14:paraId="5C3534C0" w14:textId="77777777" w:rsidR="0035207C" w:rsidRPr="0035207C" w:rsidRDefault="0035207C" w:rsidP="0035207C">
      <w:pPr>
        <w:bidi/>
        <w:jc w:val="both"/>
        <w:rPr>
          <w:rFonts w:cs="David" w:hint="cs"/>
          <w:rtl/>
        </w:rPr>
      </w:pPr>
      <w:r w:rsidRPr="0035207C">
        <w:rPr>
          <w:rFonts w:cs="David" w:hint="cs"/>
          <w:rtl/>
        </w:rPr>
        <w:tab/>
        <w:t xml:space="preserve">אני לא יושב-ראש הוועדה הקבוע, אבל אני חושב שזה צריך להיות הכי מהר שאפשר. </w:t>
      </w:r>
    </w:p>
    <w:p w14:paraId="00358A30" w14:textId="77777777" w:rsidR="0035207C" w:rsidRPr="0035207C" w:rsidRDefault="0035207C" w:rsidP="0035207C">
      <w:pPr>
        <w:bidi/>
        <w:jc w:val="both"/>
        <w:rPr>
          <w:rFonts w:cs="David" w:hint="cs"/>
          <w:rtl/>
        </w:rPr>
      </w:pPr>
    </w:p>
    <w:p w14:paraId="2102FE26" w14:textId="77777777" w:rsidR="0035207C" w:rsidRPr="0035207C" w:rsidRDefault="0035207C" w:rsidP="0035207C">
      <w:pPr>
        <w:bidi/>
        <w:jc w:val="both"/>
        <w:rPr>
          <w:rFonts w:cs="David" w:hint="cs"/>
          <w:rtl/>
        </w:rPr>
      </w:pPr>
      <w:r w:rsidRPr="0035207C">
        <w:rPr>
          <w:rFonts w:cs="David" w:hint="cs"/>
          <w:u w:val="single"/>
          <w:rtl/>
        </w:rPr>
        <w:t>יורם מרציאנו:</w:t>
      </w:r>
    </w:p>
    <w:p w14:paraId="0ADCBFD1" w14:textId="77777777" w:rsidR="0035207C" w:rsidRPr="0035207C" w:rsidRDefault="0035207C" w:rsidP="0035207C">
      <w:pPr>
        <w:bidi/>
        <w:jc w:val="both"/>
        <w:rPr>
          <w:rFonts w:cs="David" w:hint="cs"/>
          <w:rtl/>
        </w:rPr>
      </w:pPr>
    </w:p>
    <w:p w14:paraId="51B765C7" w14:textId="77777777" w:rsidR="0035207C" w:rsidRPr="0035207C" w:rsidRDefault="0035207C" w:rsidP="0035207C">
      <w:pPr>
        <w:bidi/>
        <w:jc w:val="both"/>
        <w:rPr>
          <w:rFonts w:cs="David" w:hint="cs"/>
          <w:rtl/>
        </w:rPr>
      </w:pPr>
      <w:r w:rsidRPr="0035207C">
        <w:rPr>
          <w:rFonts w:cs="David" w:hint="cs"/>
          <w:rtl/>
        </w:rPr>
        <w:tab/>
        <w:t xml:space="preserve">מתי? אני מוכן לקבל את ההצעה שלך, בתנאי שנגביל בזמן. אם תגיד שניכנס עכשיו למערכת דיונים, נביא את זה בשבוע הבא - - - </w:t>
      </w:r>
    </w:p>
    <w:p w14:paraId="03C86D9F" w14:textId="77777777" w:rsidR="0035207C" w:rsidRPr="0035207C" w:rsidRDefault="0035207C" w:rsidP="0035207C">
      <w:pPr>
        <w:bidi/>
        <w:jc w:val="both"/>
        <w:rPr>
          <w:rFonts w:cs="David" w:hint="cs"/>
          <w:rtl/>
        </w:rPr>
      </w:pPr>
    </w:p>
    <w:p w14:paraId="3B221693"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5C8C684" w14:textId="77777777" w:rsidR="0035207C" w:rsidRPr="0035207C" w:rsidRDefault="0035207C" w:rsidP="0035207C">
      <w:pPr>
        <w:pStyle w:val="Heading5"/>
        <w:rPr>
          <w:rFonts w:hint="cs"/>
          <w:rtl/>
        </w:rPr>
      </w:pPr>
    </w:p>
    <w:p w14:paraId="227489E0" w14:textId="77777777" w:rsidR="0035207C" w:rsidRPr="0035207C" w:rsidRDefault="0035207C" w:rsidP="0035207C">
      <w:pPr>
        <w:bidi/>
        <w:jc w:val="both"/>
        <w:rPr>
          <w:rFonts w:cs="David" w:hint="cs"/>
          <w:rtl/>
        </w:rPr>
      </w:pPr>
      <w:r w:rsidRPr="0035207C">
        <w:rPr>
          <w:rFonts w:cs="David" w:hint="cs"/>
          <w:rtl/>
        </w:rPr>
        <w:tab/>
        <w:t xml:space="preserve">מצדי, אפשר לקחת את הנוסח של </w:t>
      </w:r>
      <w:smartTag w:uri="urn:schemas-microsoft-com:office:smarttags" w:element="PersonName">
        <w:r w:rsidRPr="0035207C">
          <w:rPr>
            <w:rFonts w:cs="David" w:hint="cs"/>
            <w:rtl/>
          </w:rPr>
          <w:t>דב חנין</w:t>
        </w:r>
      </w:smartTag>
      <w:r w:rsidRPr="0035207C">
        <w:rPr>
          <w:rFonts w:cs="David" w:hint="cs"/>
          <w:rtl/>
        </w:rPr>
        <w:t xml:space="preserve"> </w:t>
      </w:r>
      <w:r w:rsidRPr="0035207C">
        <w:rPr>
          <w:rFonts w:cs="David"/>
          <w:rtl/>
        </w:rPr>
        <w:t>–</w:t>
      </w:r>
      <w:r w:rsidRPr="0035207C">
        <w:rPr>
          <w:rFonts w:cs="David" w:hint="cs"/>
          <w:rtl/>
        </w:rPr>
        <w:t xml:space="preserve"> לא ראיתי אותו אפילו - ולהצביע עליו והוא יתקבל או לא יתקבל. אין לי בעיה עם הנוהל, אני חושב שהנוהל הוא לא המהות. </w:t>
      </w:r>
    </w:p>
    <w:p w14:paraId="6BDA1AA2" w14:textId="77777777" w:rsidR="0035207C" w:rsidRPr="0035207C" w:rsidRDefault="0035207C" w:rsidP="0035207C">
      <w:pPr>
        <w:bidi/>
        <w:jc w:val="both"/>
        <w:rPr>
          <w:rFonts w:cs="David" w:hint="cs"/>
          <w:rtl/>
        </w:rPr>
      </w:pPr>
    </w:p>
    <w:p w14:paraId="293CA4E6" w14:textId="77777777" w:rsidR="0035207C" w:rsidRPr="0035207C" w:rsidRDefault="0035207C" w:rsidP="0035207C">
      <w:pPr>
        <w:bidi/>
        <w:jc w:val="both"/>
        <w:rPr>
          <w:rFonts w:cs="David" w:hint="cs"/>
          <w:rtl/>
        </w:rPr>
      </w:pPr>
      <w:r w:rsidRPr="0035207C">
        <w:rPr>
          <w:rFonts w:cs="David" w:hint="cs"/>
          <w:u w:val="single"/>
          <w:rtl/>
        </w:rPr>
        <w:t>מיכאל איתן:</w:t>
      </w:r>
    </w:p>
    <w:p w14:paraId="168EE2B3" w14:textId="77777777" w:rsidR="0035207C" w:rsidRPr="0035207C" w:rsidRDefault="0035207C" w:rsidP="0035207C">
      <w:pPr>
        <w:bidi/>
        <w:jc w:val="both"/>
        <w:rPr>
          <w:rFonts w:cs="David" w:hint="cs"/>
          <w:rtl/>
        </w:rPr>
      </w:pPr>
    </w:p>
    <w:p w14:paraId="029BAA06" w14:textId="77777777" w:rsidR="0035207C" w:rsidRPr="0035207C" w:rsidRDefault="0035207C" w:rsidP="0035207C">
      <w:pPr>
        <w:bidi/>
        <w:jc w:val="both"/>
        <w:rPr>
          <w:rFonts w:cs="David" w:hint="cs"/>
          <w:rtl/>
        </w:rPr>
      </w:pPr>
      <w:r w:rsidRPr="0035207C">
        <w:rPr>
          <w:rFonts w:cs="David" w:hint="cs"/>
          <w:rtl/>
        </w:rPr>
        <w:tab/>
        <w:t>מה זאת אומרת הנוהל זה לא המהות? הפרוצדורה - - -</w:t>
      </w:r>
    </w:p>
    <w:p w14:paraId="28D6561D" w14:textId="77777777" w:rsidR="0035207C" w:rsidRPr="0035207C" w:rsidRDefault="0035207C" w:rsidP="0035207C">
      <w:pPr>
        <w:bidi/>
        <w:jc w:val="both"/>
        <w:rPr>
          <w:rFonts w:cs="David" w:hint="cs"/>
          <w:rtl/>
        </w:rPr>
      </w:pPr>
    </w:p>
    <w:p w14:paraId="41B25747"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71CB06DF" w14:textId="77777777" w:rsidR="0035207C" w:rsidRPr="0035207C" w:rsidRDefault="0035207C" w:rsidP="0035207C">
      <w:pPr>
        <w:pStyle w:val="Heading5"/>
        <w:rPr>
          <w:rFonts w:hint="cs"/>
          <w:rtl/>
        </w:rPr>
      </w:pPr>
    </w:p>
    <w:p w14:paraId="14D38F2D" w14:textId="77777777" w:rsidR="0035207C" w:rsidRPr="0035207C" w:rsidRDefault="0035207C" w:rsidP="0035207C">
      <w:pPr>
        <w:bidi/>
        <w:jc w:val="both"/>
        <w:rPr>
          <w:rFonts w:cs="David" w:hint="cs"/>
          <w:rtl/>
        </w:rPr>
      </w:pPr>
      <w:r w:rsidRPr="0035207C">
        <w:rPr>
          <w:rFonts w:cs="David" w:hint="cs"/>
          <w:rtl/>
        </w:rPr>
        <w:tab/>
        <w:t xml:space="preserve"> לא קבלת רשות דיבור, ואני אגיד רק מה שאני חושב. מותר לי. </w:t>
      </w:r>
    </w:p>
    <w:p w14:paraId="1328760F" w14:textId="77777777" w:rsidR="0035207C" w:rsidRPr="0035207C" w:rsidRDefault="0035207C" w:rsidP="0035207C">
      <w:pPr>
        <w:bidi/>
        <w:jc w:val="both"/>
        <w:rPr>
          <w:rFonts w:cs="David" w:hint="cs"/>
          <w:rtl/>
        </w:rPr>
      </w:pPr>
    </w:p>
    <w:p w14:paraId="1245E695" w14:textId="77777777" w:rsidR="0035207C" w:rsidRPr="0035207C" w:rsidRDefault="0035207C" w:rsidP="0035207C">
      <w:pPr>
        <w:bidi/>
        <w:jc w:val="both"/>
        <w:rPr>
          <w:rFonts w:cs="David"/>
          <w:u w:val="single"/>
          <w:rtl/>
        </w:rPr>
      </w:pPr>
      <w:r w:rsidRPr="0035207C">
        <w:rPr>
          <w:rFonts w:cs="David"/>
          <w:u w:val="single"/>
          <w:rtl/>
        </w:rPr>
        <w:t>מיכאל איתן:</w:t>
      </w:r>
    </w:p>
    <w:p w14:paraId="1EABA066" w14:textId="77777777" w:rsidR="0035207C" w:rsidRPr="0035207C" w:rsidRDefault="0035207C" w:rsidP="0035207C">
      <w:pPr>
        <w:bidi/>
        <w:jc w:val="both"/>
        <w:rPr>
          <w:rFonts w:cs="David"/>
          <w:u w:val="single"/>
          <w:rtl/>
        </w:rPr>
      </w:pPr>
    </w:p>
    <w:p w14:paraId="39351A5C"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מותר לך. </w:t>
      </w:r>
    </w:p>
    <w:p w14:paraId="454102D4" w14:textId="77777777" w:rsidR="0035207C" w:rsidRPr="0035207C" w:rsidRDefault="0035207C" w:rsidP="0035207C">
      <w:pPr>
        <w:bidi/>
        <w:jc w:val="both"/>
        <w:rPr>
          <w:rFonts w:cs="David" w:hint="cs"/>
          <w:rtl/>
        </w:rPr>
      </w:pPr>
    </w:p>
    <w:p w14:paraId="6A165CD3"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76F3F460" w14:textId="77777777" w:rsidR="0035207C" w:rsidRPr="0035207C" w:rsidRDefault="0035207C" w:rsidP="0035207C">
      <w:pPr>
        <w:bidi/>
        <w:jc w:val="both"/>
        <w:rPr>
          <w:rFonts w:cs="David" w:hint="cs"/>
          <w:rtl/>
        </w:rPr>
      </w:pPr>
    </w:p>
    <w:p w14:paraId="07F2EC08" w14:textId="77777777" w:rsidR="0035207C" w:rsidRPr="0035207C" w:rsidRDefault="0035207C" w:rsidP="0035207C">
      <w:pPr>
        <w:bidi/>
        <w:ind w:firstLine="567"/>
        <w:jc w:val="both"/>
        <w:rPr>
          <w:rFonts w:cs="David" w:hint="cs"/>
          <w:rtl/>
        </w:rPr>
      </w:pPr>
      <w:r w:rsidRPr="0035207C">
        <w:rPr>
          <w:rFonts w:cs="David" w:hint="cs"/>
          <w:rtl/>
        </w:rPr>
        <w:t xml:space="preserve">אני חושב שהנוהל יהיה ככל שיהיה, הוא ישכנע מי מחברי ועדת הכנסת להצביע בעד או נגד העברת הנושא למליאה. </w:t>
      </w:r>
    </w:p>
    <w:p w14:paraId="0D55AAC7" w14:textId="77777777" w:rsidR="0035207C" w:rsidRPr="0035207C" w:rsidRDefault="0035207C" w:rsidP="0035207C">
      <w:pPr>
        <w:bidi/>
        <w:jc w:val="both"/>
        <w:rPr>
          <w:rFonts w:cs="David" w:hint="cs"/>
          <w:rtl/>
        </w:rPr>
      </w:pPr>
    </w:p>
    <w:p w14:paraId="2A854CCA" w14:textId="77777777" w:rsidR="0035207C" w:rsidRPr="0035207C" w:rsidRDefault="0035207C" w:rsidP="0035207C">
      <w:pPr>
        <w:bidi/>
        <w:jc w:val="both"/>
        <w:rPr>
          <w:rFonts w:cs="David" w:hint="cs"/>
          <w:rtl/>
        </w:rPr>
      </w:pPr>
      <w:r w:rsidRPr="0035207C">
        <w:rPr>
          <w:rFonts w:cs="David" w:hint="cs"/>
          <w:u w:val="single"/>
          <w:rtl/>
        </w:rPr>
        <w:t>נסים זאב:</w:t>
      </w:r>
    </w:p>
    <w:p w14:paraId="56DFB993" w14:textId="77777777" w:rsidR="0035207C" w:rsidRPr="0035207C" w:rsidRDefault="0035207C" w:rsidP="0035207C">
      <w:pPr>
        <w:bidi/>
        <w:jc w:val="both"/>
        <w:rPr>
          <w:rFonts w:cs="David" w:hint="cs"/>
          <w:rtl/>
        </w:rPr>
      </w:pPr>
    </w:p>
    <w:p w14:paraId="5FDF0E39" w14:textId="77777777" w:rsidR="0035207C" w:rsidRPr="0035207C" w:rsidRDefault="0035207C" w:rsidP="0035207C">
      <w:pPr>
        <w:bidi/>
        <w:jc w:val="both"/>
        <w:rPr>
          <w:rFonts w:cs="David" w:hint="cs"/>
          <w:rtl/>
        </w:rPr>
      </w:pPr>
      <w:r w:rsidRPr="0035207C">
        <w:rPr>
          <w:rFonts w:cs="David" w:hint="cs"/>
          <w:rtl/>
        </w:rPr>
        <w:tab/>
        <w:t xml:space="preserve"> אפשר ללמוד את זה 24 שעות מראש?</w:t>
      </w:r>
    </w:p>
    <w:p w14:paraId="0B318809" w14:textId="77777777" w:rsidR="0035207C" w:rsidRPr="0035207C" w:rsidRDefault="0035207C" w:rsidP="0035207C">
      <w:pPr>
        <w:bidi/>
        <w:jc w:val="both"/>
        <w:rPr>
          <w:rFonts w:cs="David" w:hint="cs"/>
          <w:rtl/>
        </w:rPr>
      </w:pPr>
    </w:p>
    <w:p w14:paraId="063C8742"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5B1D951D" w14:textId="77777777" w:rsidR="0035207C" w:rsidRPr="0035207C" w:rsidRDefault="0035207C" w:rsidP="0035207C">
      <w:pPr>
        <w:pStyle w:val="Heading5"/>
        <w:rPr>
          <w:rFonts w:hint="cs"/>
          <w:rtl/>
        </w:rPr>
      </w:pPr>
    </w:p>
    <w:p w14:paraId="18EE64D6" w14:textId="77777777" w:rsidR="0035207C" w:rsidRPr="0035207C" w:rsidRDefault="0035207C" w:rsidP="0035207C">
      <w:pPr>
        <w:bidi/>
        <w:jc w:val="both"/>
        <w:rPr>
          <w:rFonts w:cs="David" w:hint="cs"/>
          <w:rtl/>
        </w:rPr>
      </w:pPr>
      <w:r w:rsidRPr="0035207C">
        <w:rPr>
          <w:rFonts w:cs="David" w:hint="cs"/>
          <w:rtl/>
        </w:rPr>
        <w:tab/>
        <w:t xml:space="preserve">אני מבקש לא להפריע. הנוהל הוא גם לא זה שישכנע מי מבין 120 חברי-הכנסת לתמוך בהדחה או לא לתמוך בה. אני רוצה לפתוח את הדיון. אני מבקש לקצר על מנת שכולם יספיקו לדבר. </w:t>
      </w:r>
    </w:p>
    <w:p w14:paraId="0C9F1D6B" w14:textId="77777777" w:rsidR="0035207C" w:rsidRPr="0035207C" w:rsidRDefault="0035207C" w:rsidP="0035207C">
      <w:pPr>
        <w:bidi/>
        <w:jc w:val="both"/>
        <w:rPr>
          <w:rFonts w:cs="David" w:hint="cs"/>
          <w:rtl/>
        </w:rPr>
      </w:pPr>
    </w:p>
    <w:p w14:paraId="4F3843C6" w14:textId="77777777" w:rsidR="0035207C" w:rsidRPr="0035207C" w:rsidRDefault="0035207C" w:rsidP="0035207C">
      <w:pPr>
        <w:bidi/>
        <w:jc w:val="both"/>
        <w:rPr>
          <w:rFonts w:cs="David" w:hint="cs"/>
          <w:rtl/>
        </w:rPr>
      </w:pPr>
      <w:r w:rsidRPr="0035207C">
        <w:rPr>
          <w:rFonts w:cs="David" w:hint="cs"/>
          <w:u w:val="single"/>
          <w:rtl/>
        </w:rPr>
        <w:t>נסים זאב:</w:t>
      </w:r>
    </w:p>
    <w:p w14:paraId="3C8CDBB8" w14:textId="77777777" w:rsidR="0035207C" w:rsidRPr="0035207C" w:rsidRDefault="0035207C" w:rsidP="0035207C">
      <w:pPr>
        <w:bidi/>
        <w:jc w:val="both"/>
        <w:rPr>
          <w:rFonts w:cs="David" w:hint="cs"/>
          <w:rtl/>
        </w:rPr>
      </w:pPr>
    </w:p>
    <w:p w14:paraId="02D6050E" w14:textId="77777777" w:rsidR="0035207C" w:rsidRPr="0035207C" w:rsidRDefault="0035207C" w:rsidP="0035207C">
      <w:pPr>
        <w:bidi/>
        <w:jc w:val="both"/>
        <w:rPr>
          <w:rFonts w:cs="David" w:hint="cs"/>
          <w:rtl/>
        </w:rPr>
      </w:pPr>
      <w:r w:rsidRPr="0035207C">
        <w:rPr>
          <w:rFonts w:cs="David" w:hint="cs"/>
          <w:rtl/>
        </w:rPr>
        <w:tab/>
        <w:t xml:space="preserve"> אפשר לשמוע את היועצת המשפטית, כדי להבין את השוני בין הנהלים?</w:t>
      </w:r>
    </w:p>
    <w:p w14:paraId="678C8A14" w14:textId="77777777" w:rsidR="0035207C" w:rsidRPr="0035207C" w:rsidRDefault="0035207C" w:rsidP="0035207C">
      <w:pPr>
        <w:bidi/>
        <w:jc w:val="both"/>
        <w:rPr>
          <w:rFonts w:cs="David" w:hint="cs"/>
          <w:u w:val="single"/>
          <w:rtl/>
        </w:rPr>
      </w:pPr>
    </w:p>
    <w:p w14:paraId="159A109D"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527C1E5E" w14:textId="77777777" w:rsidR="0035207C" w:rsidRPr="0035207C" w:rsidRDefault="0035207C" w:rsidP="0035207C">
      <w:pPr>
        <w:bidi/>
        <w:jc w:val="both"/>
        <w:rPr>
          <w:rFonts w:cs="David" w:hint="cs"/>
          <w:rtl/>
        </w:rPr>
      </w:pPr>
    </w:p>
    <w:p w14:paraId="7EA5D2FD" w14:textId="77777777" w:rsidR="0035207C" w:rsidRPr="0035207C" w:rsidRDefault="0035207C" w:rsidP="0035207C">
      <w:pPr>
        <w:bidi/>
        <w:jc w:val="both"/>
        <w:rPr>
          <w:rFonts w:cs="David" w:hint="cs"/>
          <w:rtl/>
        </w:rPr>
      </w:pPr>
      <w:r w:rsidRPr="0035207C">
        <w:rPr>
          <w:rFonts w:cs="David" w:hint="cs"/>
          <w:rtl/>
        </w:rPr>
        <w:tab/>
        <w:t xml:space="preserve">לא, ואסביר גם למה. חברת-הכנסת גלאון, בבקשה. </w:t>
      </w:r>
    </w:p>
    <w:p w14:paraId="3A9C21C1" w14:textId="77777777" w:rsidR="0035207C" w:rsidRPr="0035207C" w:rsidRDefault="0035207C" w:rsidP="0035207C">
      <w:pPr>
        <w:bidi/>
        <w:jc w:val="both"/>
        <w:rPr>
          <w:rFonts w:cs="David" w:hint="cs"/>
          <w:rtl/>
        </w:rPr>
      </w:pPr>
    </w:p>
    <w:p w14:paraId="12C7CE0B" w14:textId="77777777" w:rsidR="0035207C" w:rsidRPr="0035207C" w:rsidRDefault="0035207C" w:rsidP="0035207C">
      <w:pPr>
        <w:bidi/>
        <w:jc w:val="both"/>
        <w:rPr>
          <w:rFonts w:cs="David" w:hint="cs"/>
          <w:rtl/>
        </w:rPr>
      </w:pPr>
      <w:r w:rsidRPr="0035207C">
        <w:rPr>
          <w:rFonts w:cs="David" w:hint="cs"/>
          <w:u w:val="single"/>
          <w:rtl/>
        </w:rPr>
        <w:t>זהבה גלאון:</w:t>
      </w:r>
    </w:p>
    <w:p w14:paraId="1638492D" w14:textId="77777777" w:rsidR="0035207C" w:rsidRPr="0035207C" w:rsidRDefault="0035207C" w:rsidP="0035207C">
      <w:pPr>
        <w:bidi/>
        <w:jc w:val="both"/>
        <w:rPr>
          <w:rFonts w:cs="David" w:hint="cs"/>
          <w:rtl/>
        </w:rPr>
      </w:pPr>
    </w:p>
    <w:p w14:paraId="085BFA46" w14:textId="77777777" w:rsidR="0035207C" w:rsidRPr="0035207C" w:rsidRDefault="0035207C" w:rsidP="0035207C">
      <w:pPr>
        <w:bidi/>
        <w:jc w:val="both"/>
        <w:rPr>
          <w:rFonts w:cs="David" w:hint="cs"/>
          <w:rtl/>
        </w:rPr>
      </w:pPr>
      <w:r w:rsidRPr="0035207C">
        <w:rPr>
          <w:rFonts w:cs="David" w:hint="cs"/>
          <w:rtl/>
        </w:rPr>
        <w:tab/>
        <w:t xml:space="preserve"> קבוצה של 30 חברי-כנסת הגישה בקשה להדחה של נשיא המדינה בשל מה שמוגדר בחוק התנהגות שאינה הולמת. קבוצת חברי-הכנסת פעלה בהתאם לחוק. החוק לא דורש נימוקים והסברים, הוא רק מבקש חתימות של חברי-כנסת. אני מדגישה את זה, כי זה מנוגד לדברים שנאמרו בשם יושבת ראש הוועדה. החוק אומר במפורש שחברי-כנסת צריכים להגיש קובלנה. </w:t>
      </w:r>
    </w:p>
    <w:p w14:paraId="4B9D0860" w14:textId="77777777" w:rsidR="0035207C" w:rsidRPr="0035207C" w:rsidRDefault="0035207C" w:rsidP="0035207C">
      <w:pPr>
        <w:bidi/>
        <w:jc w:val="both"/>
        <w:rPr>
          <w:rFonts w:cs="David" w:hint="cs"/>
          <w:rtl/>
        </w:rPr>
      </w:pPr>
    </w:p>
    <w:p w14:paraId="62572683" w14:textId="77777777" w:rsidR="0035207C" w:rsidRPr="0035207C" w:rsidRDefault="0035207C" w:rsidP="0035207C">
      <w:pPr>
        <w:bidi/>
        <w:jc w:val="both"/>
        <w:rPr>
          <w:rFonts w:cs="David" w:hint="cs"/>
          <w:rtl/>
        </w:rPr>
      </w:pPr>
      <w:r w:rsidRPr="0035207C">
        <w:rPr>
          <w:rFonts w:cs="David" w:hint="cs"/>
          <w:rtl/>
        </w:rPr>
        <w:tab/>
        <w:t>יש משהו מתעתע בדיון על הנוהל. פתאום הנוהל הזה הפך למהות. הנוהל הזה הוא דבר שנכתב על ידי היועצת המשפטית של הכנסת, שהופיעה בשבוע שעבר בפני חברי ועדת הכנסת וניסתה לתת טיעונים משפטיים לחברי הוועדה על מנת לשכנע אותם ולנמק למה לתמוך בנבצרות. חברים רבים הצביעו בגלל זה, חלקם בגלל סיבות אחרות. דבר אחד, שהוא מהותי בעיניי לעניין הנוהל  ולכן אני שמה עליו דגש, היועצת המשפטית לא אמרה לחברי ועדת הכנסת; מי שתמך בנבצרות הנשיא מאפשר לנשיא להודיע בכל רגע נתון שכבר לא נבצר ממנו, ואז הוא חוזר לכל סמכויותיו. הוא אפילו לא צריך לבוא בפני ועדת הכנסת ולהודיע שלא נבצר ממנו. האם חברי-הכנסת לא היו צריכים לקבל את המידע הזה לפני שהם הצביעו על הנבצרות?</w:t>
      </w:r>
    </w:p>
    <w:p w14:paraId="446D4F0C" w14:textId="77777777" w:rsidR="0035207C" w:rsidRPr="0035207C" w:rsidRDefault="0035207C" w:rsidP="0035207C">
      <w:pPr>
        <w:bidi/>
        <w:jc w:val="both"/>
        <w:rPr>
          <w:rFonts w:cs="David" w:hint="cs"/>
          <w:rtl/>
        </w:rPr>
      </w:pPr>
    </w:p>
    <w:p w14:paraId="307E68EF" w14:textId="77777777" w:rsidR="0035207C" w:rsidRPr="0035207C" w:rsidRDefault="0035207C" w:rsidP="0035207C">
      <w:pPr>
        <w:bidi/>
        <w:jc w:val="both"/>
        <w:rPr>
          <w:rFonts w:cs="David" w:hint="cs"/>
          <w:rtl/>
        </w:rPr>
      </w:pPr>
      <w:r w:rsidRPr="0035207C">
        <w:rPr>
          <w:rFonts w:cs="David" w:hint="cs"/>
          <w:u w:val="single"/>
          <w:rtl/>
        </w:rPr>
        <w:t>יורם מרציאנו:</w:t>
      </w:r>
    </w:p>
    <w:p w14:paraId="7C8C700A" w14:textId="77777777" w:rsidR="0035207C" w:rsidRPr="0035207C" w:rsidRDefault="0035207C" w:rsidP="0035207C">
      <w:pPr>
        <w:bidi/>
        <w:jc w:val="both"/>
        <w:rPr>
          <w:rFonts w:cs="David" w:hint="cs"/>
          <w:rtl/>
        </w:rPr>
      </w:pPr>
    </w:p>
    <w:p w14:paraId="32B319F5" w14:textId="77777777" w:rsidR="0035207C" w:rsidRPr="0035207C" w:rsidRDefault="0035207C" w:rsidP="0035207C">
      <w:pPr>
        <w:bidi/>
        <w:jc w:val="both"/>
        <w:rPr>
          <w:rFonts w:cs="David" w:hint="cs"/>
          <w:rtl/>
        </w:rPr>
      </w:pPr>
      <w:r w:rsidRPr="0035207C">
        <w:rPr>
          <w:rFonts w:cs="David" w:hint="cs"/>
          <w:rtl/>
        </w:rPr>
        <w:tab/>
        <w:t xml:space="preserve">ידענו את זה. </w:t>
      </w:r>
    </w:p>
    <w:p w14:paraId="1BF79C41" w14:textId="77777777" w:rsidR="0035207C" w:rsidRPr="0035207C" w:rsidRDefault="0035207C" w:rsidP="0035207C">
      <w:pPr>
        <w:bidi/>
        <w:jc w:val="both"/>
        <w:rPr>
          <w:rFonts w:cs="David" w:hint="cs"/>
          <w:rtl/>
        </w:rPr>
      </w:pPr>
    </w:p>
    <w:p w14:paraId="053231B3" w14:textId="77777777" w:rsidR="0035207C" w:rsidRPr="0035207C" w:rsidRDefault="0035207C" w:rsidP="0035207C">
      <w:pPr>
        <w:bidi/>
        <w:jc w:val="both"/>
        <w:rPr>
          <w:rFonts w:cs="David" w:hint="cs"/>
          <w:rtl/>
        </w:rPr>
      </w:pPr>
      <w:r w:rsidRPr="0035207C">
        <w:rPr>
          <w:rFonts w:cs="David" w:hint="cs"/>
          <w:u w:val="single"/>
          <w:rtl/>
        </w:rPr>
        <w:t>מיכאל איתן:</w:t>
      </w:r>
    </w:p>
    <w:p w14:paraId="71A94976" w14:textId="77777777" w:rsidR="0035207C" w:rsidRPr="0035207C" w:rsidRDefault="0035207C" w:rsidP="0035207C">
      <w:pPr>
        <w:bidi/>
        <w:jc w:val="both"/>
        <w:rPr>
          <w:rFonts w:cs="David" w:hint="cs"/>
          <w:rtl/>
        </w:rPr>
      </w:pPr>
    </w:p>
    <w:p w14:paraId="06741EDE" w14:textId="77777777" w:rsidR="0035207C" w:rsidRPr="0035207C" w:rsidRDefault="0035207C" w:rsidP="0035207C">
      <w:pPr>
        <w:bidi/>
        <w:jc w:val="both"/>
        <w:rPr>
          <w:rFonts w:cs="David" w:hint="cs"/>
          <w:rtl/>
        </w:rPr>
      </w:pPr>
      <w:r w:rsidRPr="0035207C">
        <w:rPr>
          <w:rFonts w:cs="David" w:hint="cs"/>
          <w:rtl/>
        </w:rPr>
        <w:tab/>
        <w:t xml:space="preserve"> לפחות תתביישו שלא ידעתם את זה.</w:t>
      </w:r>
    </w:p>
    <w:p w14:paraId="2FD0ECD0" w14:textId="77777777" w:rsidR="0035207C" w:rsidRPr="0035207C" w:rsidRDefault="0035207C" w:rsidP="0035207C">
      <w:pPr>
        <w:bidi/>
        <w:jc w:val="both"/>
        <w:rPr>
          <w:rFonts w:cs="David" w:hint="cs"/>
          <w:rtl/>
        </w:rPr>
      </w:pPr>
    </w:p>
    <w:p w14:paraId="7D19A9F2" w14:textId="77777777" w:rsidR="0035207C" w:rsidRPr="0035207C" w:rsidRDefault="0035207C" w:rsidP="0035207C">
      <w:pPr>
        <w:bidi/>
        <w:jc w:val="both"/>
        <w:rPr>
          <w:rFonts w:cs="David" w:hint="cs"/>
          <w:rtl/>
        </w:rPr>
      </w:pPr>
      <w:r w:rsidRPr="0035207C">
        <w:rPr>
          <w:rFonts w:cs="David" w:hint="cs"/>
          <w:u w:val="single"/>
          <w:rtl/>
        </w:rPr>
        <w:t>זהבה גלאון:</w:t>
      </w:r>
    </w:p>
    <w:p w14:paraId="5C99A691" w14:textId="77777777" w:rsidR="0035207C" w:rsidRPr="0035207C" w:rsidRDefault="0035207C" w:rsidP="0035207C">
      <w:pPr>
        <w:bidi/>
        <w:jc w:val="both"/>
        <w:rPr>
          <w:rFonts w:cs="David" w:hint="cs"/>
          <w:rtl/>
        </w:rPr>
      </w:pPr>
    </w:p>
    <w:p w14:paraId="0D97FA0C" w14:textId="77777777" w:rsidR="0035207C" w:rsidRPr="0035207C" w:rsidRDefault="0035207C" w:rsidP="0035207C">
      <w:pPr>
        <w:bidi/>
        <w:jc w:val="both"/>
        <w:rPr>
          <w:rFonts w:cs="David" w:hint="cs"/>
          <w:rtl/>
        </w:rPr>
      </w:pPr>
      <w:r w:rsidRPr="0035207C">
        <w:rPr>
          <w:rFonts w:cs="David" w:hint="cs"/>
          <w:rtl/>
        </w:rPr>
        <w:tab/>
        <w:t xml:space="preserve">אדוני היושב-ראש, כשחברי-כנסת מקבלים ייעוץ משפטי מהיועצת המשפטית של הכנסת, הם צריכים לדעת את כל התמונה, מה המשמעות של נבצרות ומה המשמעות של הדחה. נבצרות משמעה </w:t>
      </w:r>
      <w:r w:rsidRPr="0035207C">
        <w:rPr>
          <w:rFonts w:cs="David"/>
          <w:rtl/>
        </w:rPr>
        <w:t>–</w:t>
      </w:r>
      <w:r w:rsidRPr="0035207C">
        <w:rPr>
          <w:rFonts w:cs="David" w:hint="cs"/>
          <w:rtl/>
        </w:rPr>
        <w:t xml:space="preserve"> כמו שחברת הכנסת יחימוביץ העלתה בפעם הקודמת - אי יכולת להגיש כתב אישום, אי אפשרות למנוע מהנשיא לחזור בו מהנבצרות, שזה דבר אלמנטרי שאנחנו צריכים לדעת;  לא ניתן לעצור אותו; הוא יכול להמשיך להשפיע על עדות ועל עדים ולשבש חקירה. הוא יכול לעשות הכול בנבצרות. וכמובן, יכול לחזור בו, תוך דקה, בלי להודיע לוועדת הכנסת. </w:t>
      </w:r>
    </w:p>
    <w:p w14:paraId="1A604B05" w14:textId="77777777" w:rsidR="0035207C" w:rsidRPr="0035207C" w:rsidRDefault="0035207C" w:rsidP="0035207C">
      <w:pPr>
        <w:bidi/>
        <w:jc w:val="both"/>
        <w:rPr>
          <w:rFonts w:cs="David" w:hint="cs"/>
          <w:rtl/>
        </w:rPr>
      </w:pPr>
    </w:p>
    <w:p w14:paraId="7B2ABC2E" w14:textId="77777777" w:rsidR="0035207C" w:rsidRPr="0035207C" w:rsidRDefault="0035207C" w:rsidP="0035207C">
      <w:pPr>
        <w:bidi/>
        <w:jc w:val="both"/>
        <w:rPr>
          <w:rFonts w:cs="David" w:hint="cs"/>
          <w:rtl/>
        </w:rPr>
      </w:pPr>
      <w:r w:rsidRPr="0035207C">
        <w:rPr>
          <w:rFonts w:cs="David" w:hint="cs"/>
          <w:u w:val="single"/>
          <w:rtl/>
        </w:rPr>
        <w:t>צבי הנדל:</w:t>
      </w:r>
    </w:p>
    <w:p w14:paraId="318227D9" w14:textId="77777777" w:rsidR="0035207C" w:rsidRPr="0035207C" w:rsidRDefault="0035207C" w:rsidP="0035207C">
      <w:pPr>
        <w:bidi/>
        <w:jc w:val="both"/>
        <w:rPr>
          <w:rFonts w:cs="David" w:hint="cs"/>
          <w:rtl/>
        </w:rPr>
      </w:pPr>
    </w:p>
    <w:p w14:paraId="693F827A" w14:textId="77777777" w:rsidR="0035207C" w:rsidRPr="0035207C" w:rsidRDefault="0035207C" w:rsidP="0035207C">
      <w:pPr>
        <w:bidi/>
        <w:jc w:val="both"/>
        <w:rPr>
          <w:rFonts w:cs="David" w:hint="cs"/>
          <w:rtl/>
        </w:rPr>
      </w:pPr>
      <w:r w:rsidRPr="0035207C">
        <w:rPr>
          <w:rFonts w:cs="David" w:hint="cs"/>
          <w:rtl/>
        </w:rPr>
        <w:tab/>
        <w:t xml:space="preserve"> אם זה נכון, היועצת המשפטית צריכה להיות מפוטרת היום. לא היה תקדים לזה בכנסת. </w:t>
      </w:r>
    </w:p>
    <w:p w14:paraId="447D6992" w14:textId="77777777" w:rsidR="0035207C" w:rsidRPr="0035207C" w:rsidRDefault="0035207C" w:rsidP="0035207C">
      <w:pPr>
        <w:bidi/>
        <w:jc w:val="both"/>
        <w:rPr>
          <w:rFonts w:cs="David" w:hint="cs"/>
          <w:rtl/>
        </w:rPr>
      </w:pPr>
    </w:p>
    <w:p w14:paraId="1A47EB6B" w14:textId="77777777" w:rsidR="0035207C" w:rsidRPr="0035207C" w:rsidRDefault="0035207C" w:rsidP="0035207C">
      <w:pPr>
        <w:bidi/>
        <w:jc w:val="both"/>
        <w:rPr>
          <w:rFonts w:cs="David" w:hint="cs"/>
          <w:rtl/>
        </w:rPr>
      </w:pPr>
      <w:r w:rsidRPr="0035207C">
        <w:rPr>
          <w:rFonts w:cs="David" w:hint="cs"/>
          <w:u w:val="single"/>
          <w:rtl/>
        </w:rPr>
        <w:t>נסים זאב:</w:t>
      </w:r>
    </w:p>
    <w:p w14:paraId="541F387E" w14:textId="77777777" w:rsidR="0035207C" w:rsidRPr="0035207C" w:rsidRDefault="0035207C" w:rsidP="0035207C">
      <w:pPr>
        <w:bidi/>
        <w:jc w:val="both"/>
        <w:rPr>
          <w:rFonts w:cs="David" w:hint="cs"/>
          <w:rtl/>
        </w:rPr>
      </w:pPr>
    </w:p>
    <w:p w14:paraId="4CC724B2" w14:textId="77777777" w:rsidR="0035207C" w:rsidRPr="0035207C" w:rsidRDefault="0035207C" w:rsidP="0035207C">
      <w:pPr>
        <w:bidi/>
        <w:jc w:val="both"/>
        <w:rPr>
          <w:rFonts w:cs="David" w:hint="cs"/>
          <w:rtl/>
        </w:rPr>
      </w:pPr>
      <w:r w:rsidRPr="0035207C">
        <w:rPr>
          <w:rFonts w:cs="David" w:hint="cs"/>
          <w:rtl/>
        </w:rPr>
        <w:tab/>
        <w:t xml:space="preserve">אדוני היושב-ראש, עטים על היועצת המשפטית, ואתה לא מגן עליה. הגברת לא נמצאת פה, תגן עליה ועל כבוד הוועדה הזאת. אני מצפה ממך למינימום. </w:t>
      </w:r>
    </w:p>
    <w:p w14:paraId="0ED7A239" w14:textId="77777777" w:rsidR="0035207C" w:rsidRPr="0035207C" w:rsidRDefault="0035207C" w:rsidP="0035207C">
      <w:pPr>
        <w:bidi/>
        <w:jc w:val="both"/>
        <w:rPr>
          <w:rFonts w:cs="David" w:hint="cs"/>
          <w:rtl/>
        </w:rPr>
      </w:pPr>
    </w:p>
    <w:p w14:paraId="01772B38"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53C1B3E5" w14:textId="77777777" w:rsidR="0035207C" w:rsidRPr="0035207C" w:rsidRDefault="0035207C" w:rsidP="0035207C">
      <w:pPr>
        <w:pStyle w:val="Heading5"/>
        <w:rPr>
          <w:rFonts w:hint="cs"/>
          <w:rtl/>
        </w:rPr>
      </w:pPr>
    </w:p>
    <w:p w14:paraId="491F4D01" w14:textId="77777777" w:rsidR="0035207C" w:rsidRPr="0035207C" w:rsidRDefault="0035207C" w:rsidP="0035207C">
      <w:pPr>
        <w:bidi/>
        <w:jc w:val="both"/>
        <w:rPr>
          <w:rFonts w:cs="David" w:hint="cs"/>
          <w:rtl/>
        </w:rPr>
      </w:pPr>
      <w:r w:rsidRPr="0035207C">
        <w:rPr>
          <w:rFonts w:cs="David" w:hint="cs"/>
          <w:rtl/>
        </w:rPr>
        <w:tab/>
        <w:t xml:space="preserve"> אני מקבל את הערתו של חבר-הכנסת זאב. אני מבקש לא לדבר על היועצת המשפטית של הכנסת. זה לא ראוי ולא נכון. היא לא יכולה להגיב על הדברים. </w:t>
      </w:r>
    </w:p>
    <w:p w14:paraId="50DA0B7C" w14:textId="77777777" w:rsidR="0035207C" w:rsidRPr="0035207C" w:rsidRDefault="0035207C" w:rsidP="0035207C">
      <w:pPr>
        <w:bidi/>
        <w:jc w:val="both"/>
        <w:rPr>
          <w:rFonts w:cs="David" w:hint="cs"/>
          <w:rtl/>
        </w:rPr>
      </w:pPr>
    </w:p>
    <w:p w14:paraId="57F77201" w14:textId="77777777" w:rsidR="0035207C" w:rsidRPr="0035207C" w:rsidRDefault="0035207C" w:rsidP="0035207C">
      <w:pPr>
        <w:bidi/>
        <w:jc w:val="both"/>
        <w:rPr>
          <w:rFonts w:cs="David" w:hint="cs"/>
          <w:rtl/>
        </w:rPr>
      </w:pPr>
      <w:r w:rsidRPr="0035207C">
        <w:rPr>
          <w:rFonts w:cs="David" w:hint="cs"/>
          <w:u w:val="single"/>
          <w:rtl/>
        </w:rPr>
        <w:t>נסים זאב:</w:t>
      </w:r>
    </w:p>
    <w:p w14:paraId="4ADD8806" w14:textId="77777777" w:rsidR="0035207C" w:rsidRPr="0035207C" w:rsidRDefault="0035207C" w:rsidP="0035207C">
      <w:pPr>
        <w:bidi/>
        <w:jc w:val="both"/>
        <w:rPr>
          <w:rFonts w:cs="David" w:hint="cs"/>
          <w:rtl/>
        </w:rPr>
      </w:pPr>
    </w:p>
    <w:p w14:paraId="2FB82B18" w14:textId="77777777" w:rsidR="0035207C" w:rsidRPr="0035207C" w:rsidRDefault="0035207C" w:rsidP="0035207C">
      <w:pPr>
        <w:bidi/>
        <w:jc w:val="both"/>
        <w:rPr>
          <w:rFonts w:cs="David" w:hint="cs"/>
          <w:rtl/>
        </w:rPr>
      </w:pPr>
      <w:r w:rsidRPr="0035207C">
        <w:rPr>
          <w:rFonts w:cs="David" w:hint="cs"/>
          <w:rtl/>
        </w:rPr>
        <w:tab/>
        <w:t xml:space="preserve"> זה נעשה פה ועדת ליצנים. </w:t>
      </w:r>
    </w:p>
    <w:p w14:paraId="4759F430" w14:textId="77777777" w:rsidR="0035207C" w:rsidRPr="0035207C" w:rsidRDefault="0035207C" w:rsidP="0035207C">
      <w:pPr>
        <w:bidi/>
        <w:jc w:val="both"/>
        <w:rPr>
          <w:rFonts w:cs="David" w:hint="cs"/>
          <w:rtl/>
        </w:rPr>
      </w:pPr>
    </w:p>
    <w:p w14:paraId="60F99F51" w14:textId="77777777" w:rsidR="0035207C" w:rsidRPr="0035207C" w:rsidRDefault="0035207C" w:rsidP="0035207C">
      <w:pPr>
        <w:bidi/>
        <w:jc w:val="both"/>
        <w:rPr>
          <w:rFonts w:cs="David" w:hint="cs"/>
          <w:rtl/>
        </w:rPr>
      </w:pPr>
      <w:r w:rsidRPr="0035207C">
        <w:rPr>
          <w:rFonts w:cs="David" w:hint="cs"/>
          <w:u w:val="single"/>
          <w:rtl/>
        </w:rPr>
        <w:t>זהבה גלאון:</w:t>
      </w:r>
    </w:p>
    <w:p w14:paraId="6361C402" w14:textId="77777777" w:rsidR="0035207C" w:rsidRPr="0035207C" w:rsidRDefault="0035207C" w:rsidP="0035207C">
      <w:pPr>
        <w:bidi/>
        <w:jc w:val="both"/>
        <w:rPr>
          <w:rFonts w:cs="David" w:hint="cs"/>
          <w:rtl/>
        </w:rPr>
      </w:pPr>
    </w:p>
    <w:p w14:paraId="38A97BE9" w14:textId="77777777" w:rsidR="0035207C" w:rsidRPr="0035207C" w:rsidRDefault="0035207C" w:rsidP="0035207C">
      <w:pPr>
        <w:bidi/>
        <w:jc w:val="both"/>
        <w:rPr>
          <w:rFonts w:cs="David" w:hint="cs"/>
          <w:rtl/>
        </w:rPr>
      </w:pPr>
      <w:r w:rsidRPr="0035207C">
        <w:rPr>
          <w:rFonts w:cs="David" w:hint="cs"/>
          <w:rtl/>
        </w:rPr>
        <w:tab/>
        <w:t xml:space="preserve">אדוני היושב-ראש, טרחתי לציין את הסוגיה המהותית הזאת כי יש לזה השלכה מיידית לעניין הנוהל. אני חושבת שחברי ועדת הכנסת צריכים לקבל ייעוץ משפטי מקיף, תקין, במתחם הסבירות. הדברים, שנאמר לנו בפעם הקודמת שהם במסגרת מתחם הסבירות, לא רק שהם לא במסגרת מתחם הסבירות, הם חורגים באופן קיצוני ממתחם הסבירות, הם הופכים את חברי-הכנסת לבני ערובה של הנשיא. זה מה שאנחנו עכשיו, חבריי חברי-הכנסת, בני ערובה של הנשיא, כי ניתנת לו האפשרות להודיע בכל רגע נתון שהוא מוותר על הנבצרות שלו. </w:t>
      </w:r>
    </w:p>
    <w:p w14:paraId="590364CC" w14:textId="77777777" w:rsidR="0035207C" w:rsidRPr="0035207C" w:rsidRDefault="0035207C" w:rsidP="0035207C">
      <w:pPr>
        <w:bidi/>
        <w:jc w:val="both"/>
        <w:rPr>
          <w:rFonts w:cs="David" w:hint="cs"/>
          <w:rtl/>
        </w:rPr>
      </w:pPr>
    </w:p>
    <w:p w14:paraId="723EC710" w14:textId="77777777" w:rsidR="0035207C" w:rsidRPr="0035207C" w:rsidRDefault="0035207C" w:rsidP="0035207C">
      <w:pPr>
        <w:bidi/>
        <w:ind w:firstLine="567"/>
        <w:jc w:val="both"/>
        <w:rPr>
          <w:rFonts w:cs="David" w:hint="cs"/>
          <w:rtl/>
        </w:rPr>
      </w:pPr>
      <w:r w:rsidRPr="0035207C">
        <w:rPr>
          <w:rFonts w:cs="David" w:hint="cs"/>
          <w:rtl/>
        </w:rPr>
        <w:t xml:space="preserve">הנוהל הזה הוא לא כזה ראה וקדש. זה נוהל שהוצע לנו על ידי הייעוץ המשפטי של הכנסת ופתאום הוא הפך להיות הדבר שדנים בו. לא חייבים לקבל כל סעיף בו. יש בו מתן כוח מוגזם, למשל, ליושבת ראש ועדת הכנסת. היא בכלל תכריע אם היא תודיע לו וכמה זמן מראש היא תודיע לו. יש כאן דברים שאינם מתקבלים על הדעת, אני כבר לא מדברת על המועדים הנקובים בנוהל, שמציע הייעוץ המשפטי. </w:t>
      </w:r>
    </w:p>
    <w:p w14:paraId="6D67B2A9" w14:textId="77777777" w:rsidR="0035207C" w:rsidRPr="0035207C" w:rsidRDefault="0035207C" w:rsidP="0035207C">
      <w:pPr>
        <w:bidi/>
        <w:ind w:firstLine="567"/>
        <w:jc w:val="both"/>
        <w:rPr>
          <w:rFonts w:cs="David" w:hint="cs"/>
          <w:rtl/>
        </w:rPr>
      </w:pPr>
    </w:p>
    <w:p w14:paraId="3E3DF55B" w14:textId="77777777" w:rsidR="0035207C" w:rsidRPr="0035207C" w:rsidRDefault="0035207C" w:rsidP="0035207C">
      <w:pPr>
        <w:bidi/>
        <w:ind w:firstLine="567"/>
        <w:jc w:val="both"/>
        <w:rPr>
          <w:rFonts w:cs="David" w:hint="cs"/>
          <w:rtl/>
        </w:rPr>
      </w:pPr>
      <w:r w:rsidRPr="0035207C">
        <w:rPr>
          <w:rFonts w:cs="David" w:hint="cs"/>
          <w:rtl/>
        </w:rPr>
        <w:t xml:space="preserve">אני חושבת שמה שצריך להנחות את חברי ועדת הכנסת זה איך מסירים את הכתם שדבק בנו. הנשיא ביזה את מוסד הנשיאות, גם בהשתלחות הציבורית פומבית שלו באותו נאום. זאת כבר התנהגות שאינה הולמת. לא צריך לראיות אם הוא אנס או לא אנס. עצם העובדה שדבק בו כזה רבב בכתב האישום שלכאורה מוגש נגדו, עצם זה שהוא השתלח באופן שהוא כמעט ניסיון התנקשות בדמוקרטיה - - - </w:t>
      </w:r>
    </w:p>
    <w:p w14:paraId="69FA768D" w14:textId="77777777" w:rsidR="0035207C" w:rsidRPr="0035207C" w:rsidRDefault="0035207C" w:rsidP="0035207C">
      <w:pPr>
        <w:bidi/>
        <w:ind w:firstLine="567"/>
        <w:jc w:val="both"/>
        <w:rPr>
          <w:rFonts w:cs="David" w:hint="cs"/>
          <w:rtl/>
        </w:rPr>
      </w:pPr>
    </w:p>
    <w:p w14:paraId="48A2FEE6" w14:textId="77777777" w:rsidR="0035207C" w:rsidRPr="0035207C" w:rsidRDefault="0035207C" w:rsidP="0035207C">
      <w:pPr>
        <w:bidi/>
        <w:jc w:val="both"/>
        <w:rPr>
          <w:rFonts w:cs="David"/>
          <w:u w:val="single"/>
          <w:rtl/>
        </w:rPr>
      </w:pPr>
      <w:r w:rsidRPr="0035207C">
        <w:rPr>
          <w:rFonts w:cs="David"/>
          <w:u w:val="single"/>
          <w:rtl/>
        </w:rPr>
        <w:t>דוד אזולאי:</w:t>
      </w:r>
    </w:p>
    <w:p w14:paraId="3019AB2D" w14:textId="77777777" w:rsidR="0035207C" w:rsidRPr="0035207C" w:rsidRDefault="0035207C" w:rsidP="0035207C">
      <w:pPr>
        <w:bidi/>
        <w:jc w:val="both"/>
        <w:rPr>
          <w:rFonts w:cs="David"/>
          <w:u w:val="single"/>
          <w:rtl/>
        </w:rPr>
      </w:pPr>
    </w:p>
    <w:p w14:paraId="63C8AD38" w14:textId="77777777" w:rsidR="0035207C" w:rsidRPr="0035207C" w:rsidRDefault="0035207C" w:rsidP="0035207C">
      <w:pPr>
        <w:bidi/>
        <w:ind w:firstLine="567"/>
        <w:jc w:val="both"/>
        <w:rPr>
          <w:rFonts w:cs="David" w:hint="cs"/>
          <w:rtl/>
        </w:rPr>
      </w:pPr>
      <w:r w:rsidRPr="0035207C">
        <w:rPr>
          <w:rFonts w:cs="David" w:hint="cs"/>
          <w:rtl/>
        </w:rPr>
        <w:t>איפה חופש הביטוי?</w:t>
      </w:r>
    </w:p>
    <w:p w14:paraId="24AA2F50" w14:textId="77777777" w:rsidR="0035207C" w:rsidRPr="0035207C" w:rsidRDefault="0035207C" w:rsidP="0035207C">
      <w:pPr>
        <w:bidi/>
        <w:ind w:firstLine="567"/>
        <w:jc w:val="both"/>
        <w:rPr>
          <w:rFonts w:cs="David" w:hint="cs"/>
          <w:rtl/>
        </w:rPr>
      </w:pPr>
    </w:p>
    <w:p w14:paraId="2FE5CE1B" w14:textId="77777777" w:rsidR="0035207C" w:rsidRPr="0035207C" w:rsidRDefault="0035207C" w:rsidP="0035207C">
      <w:pPr>
        <w:bidi/>
        <w:jc w:val="both"/>
        <w:rPr>
          <w:rFonts w:cs="David" w:hint="cs"/>
          <w:rtl/>
        </w:rPr>
      </w:pPr>
      <w:r w:rsidRPr="0035207C">
        <w:rPr>
          <w:rFonts w:cs="David" w:hint="cs"/>
          <w:u w:val="single"/>
          <w:rtl/>
        </w:rPr>
        <w:t>זהבה גלאון:</w:t>
      </w:r>
    </w:p>
    <w:p w14:paraId="1E20A492" w14:textId="77777777" w:rsidR="0035207C" w:rsidRPr="0035207C" w:rsidRDefault="0035207C" w:rsidP="0035207C">
      <w:pPr>
        <w:bidi/>
        <w:jc w:val="both"/>
        <w:rPr>
          <w:rFonts w:cs="David" w:hint="cs"/>
          <w:rtl/>
        </w:rPr>
      </w:pPr>
    </w:p>
    <w:p w14:paraId="655648CF" w14:textId="77777777" w:rsidR="0035207C" w:rsidRPr="0035207C" w:rsidRDefault="0035207C" w:rsidP="0035207C">
      <w:pPr>
        <w:bidi/>
        <w:ind w:firstLine="567"/>
        <w:jc w:val="both"/>
        <w:rPr>
          <w:rFonts w:cs="David" w:hint="cs"/>
          <w:rtl/>
        </w:rPr>
      </w:pPr>
      <w:r w:rsidRPr="0035207C">
        <w:rPr>
          <w:rFonts w:cs="David" w:hint="cs"/>
          <w:rtl/>
        </w:rPr>
        <w:t>לדעתי, חברי-הכנסת צריכים להסיר את כתם החרפה שדבק בכנסת בעקבות ההחלטה על הנבצרות. השאלה היא אם חושבים שצריך להדיח נשיא בגלל התנהגות שאינה הולמת. אם חושבים שצריך להדיח נשיא, אני כמובן מקבלת את מתן ההזדמנות ההוגנת, לאפשר לנציגי הנשיא או ליועצים המשפטיים שלו להופיע בפני הוועדה. כשהיועצים המשפטיים של הנשיא מופיעים בפני הוועדה הם לא באים להתכונן להרשעה בדין, הם באים להסביר למה הם נגד הלך ההדחה. הם מסבירים את זה בכל אולפן טלוויזיה בכל שעה, אז הם צריכים עשרה ימים בשביל זה? לא מספיק 48 שעות או 24 שעות בשביל זה? מה הדבר הזה, של עשרה ימים?</w:t>
      </w:r>
    </w:p>
    <w:p w14:paraId="3A3409E3" w14:textId="77777777" w:rsidR="0035207C" w:rsidRPr="0035207C" w:rsidRDefault="0035207C" w:rsidP="0035207C">
      <w:pPr>
        <w:bidi/>
        <w:ind w:firstLine="567"/>
        <w:jc w:val="both"/>
        <w:rPr>
          <w:rFonts w:cs="David" w:hint="cs"/>
          <w:rtl/>
        </w:rPr>
      </w:pPr>
    </w:p>
    <w:p w14:paraId="796C1763" w14:textId="77777777" w:rsidR="0035207C" w:rsidRPr="0035207C" w:rsidRDefault="0035207C" w:rsidP="0035207C">
      <w:pPr>
        <w:bidi/>
        <w:ind w:firstLine="567"/>
        <w:jc w:val="both"/>
        <w:rPr>
          <w:rFonts w:cs="David" w:hint="cs"/>
          <w:rtl/>
        </w:rPr>
      </w:pPr>
      <w:r w:rsidRPr="0035207C">
        <w:rPr>
          <w:rFonts w:cs="David" w:hint="cs"/>
          <w:rtl/>
        </w:rPr>
        <w:t>מי שהציע את הנוהל הזה הציע נוהל שמשמעו משיכת זמן. הנוהל הזה אומר שהנשיא לא יודח. אני מציעה לקחת את זה בחשבון. אנחנו, חברי ועדת הכנסת, בוודאי אחרי הנאום המשתלח של הנשיא, לא רק שלא היינו צריכים לתת פרס לנשיא, היינו צריכים לשדר שדר ציבורי חד משמעי. כל אותם אלה שישבו בדיון הקודם ואמרו כמה ליבם עם הקורבנות, אבל הם דואגים להליך הפלילי, לזכות השימוע - זה מס שפתיים. אין באמירה הזאת כלום לגבי הקורבנות. השדר ששידרה הכנסת בשבוע שעבר לקורבנות הוא שדר חמור ביותר. אנחנו, שמחוקקים חוקים שבאים לסייע על קורבנות, כשאנחנו מגיעים לנוהל, עושים מין נוהל כזה. פעם ב-56 שנים מודח נשיא, מה, עוד פעם נדיח נשיא על התנהגות שאינה הולמת? על זה אנחנו חושבים? זה אמור להיות נוהל כללי, שמעתי.</w:t>
      </w:r>
    </w:p>
    <w:p w14:paraId="42CA2D92" w14:textId="77777777" w:rsidR="0035207C" w:rsidRPr="0035207C" w:rsidRDefault="0035207C" w:rsidP="0035207C">
      <w:pPr>
        <w:bidi/>
        <w:ind w:firstLine="567"/>
        <w:jc w:val="both"/>
        <w:rPr>
          <w:rFonts w:cs="David" w:hint="cs"/>
          <w:rtl/>
        </w:rPr>
      </w:pPr>
    </w:p>
    <w:p w14:paraId="61431693" w14:textId="77777777" w:rsidR="0035207C" w:rsidRPr="0035207C" w:rsidRDefault="0035207C" w:rsidP="0035207C">
      <w:pPr>
        <w:bidi/>
        <w:ind w:firstLine="567"/>
        <w:jc w:val="both"/>
        <w:rPr>
          <w:rFonts w:cs="David" w:hint="cs"/>
          <w:rtl/>
        </w:rPr>
      </w:pPr>
      <w:r w:rsidRPr="0035207C">
        <w:rPr>
          <w:rFonts w:cs="David" w:hint="cs"/>
          <w:rtl/>
        </w:rPr>
        <w:t>אני חושבת שהנשיא צריך להיאבק על זכותו להוכיח שהוא חף מפשע, ויש לו זכות מלאה להיות חף מפשע. אבל בוודאי שאין לו זכות להיות נשיא, להמשיך ולהחזיק במאבטחים שלו, לחזור לבית הנשיא. איזה הלך רוח ציבורי אתם מפספסים כשאתם לא שומעים את כל האמירות של אנשים שמתראיינים. מה הכנסת הזאת משדרת להם?</w:t>
      </w:r>
    </w:p>
    <w:p w14:paraId="65C5EBC1" w14:textId="77777777" w:rsidR="0035207C" w:rsidRPr="0035207C" w:rsidRDefault="0035207C" w:rsidP="0035207C">
      <w:pPr>
        <w:bidi/>
        <w:jc w:val="both"/>
        <w:rPr>
          <w:rFonts w:cs="David" w:hint="cs"/>
          <w:rtl/>
        </w:rPr>
      </w:pPr>
    </w:p>
    <w:p w14:paraId="74F22998" w14:textId="77777777" w:rsidR="0035207C" w:rsidRPr="0035207C" w:rsidRDefault="0035207C" w:rsidP="0035207C">
      <w:pPr>
        <w:bidi/>
        <w:jc w:val="both"/>
        <w:rPr>
          <w:rFonts w:cs="David" w:hint="cs"/>
          <w:rtl/>
        </w:rPr>
      </w:pPr>
      <w:r w:rsidRPr="0035207C">
        <w:rPr>
          <w:rFonts w:cs="David" w:hint="cs"/>
          <w:rtl/>
        </w:rPr>
        <w:tab/>
        <w:t xml:space="preserve">אם יתקבל הנוהל הזה כמו שהוא, זה המשך השדר מהפעם הקודמת. האיש מספר 1 יש לו פריבילגיות, ככה זה בצדק ובדין, אבל מי שחלות עליו פריבילגיות, חלות עליו גם מחויבויות, שכשהוא מואשם בהתנהגות שאינה הולמת, הוא לא יכול להמשיך להישאר יום אחד נשיא. אנחנו, הכנסת, חייבים לומר את זה. אני שומעת חברי-כנסת, חדשים כוותיקים. אני לא מסכימה עם הטענות שלך, חבר-הכנסת איתן. אתה מתייחס לטענות לגופו של איש, או חבר-הכנסת רותם, שמתייחס ישר לגופה של חברת כנסת. אני חושבת שזה ביזיון. יש סגנון לומר דברים. </w:t>
      </w:r>
    </w:p>
    <w:p w14:paraId="0932AE4C" w14:textId="77777777" w:rsidR="0035207C" w:rsidRPr="0035207C" w:rsidRDefault="0035207C" w:rsidP="0035207C">
      <w:pPr>
        <w:bidi/>
        <w:jc w:val="both"/>
        <w:rPr>
          <w:rFonts w:cs="David" w:hint="cs"/>
          <w:rtl/>
        </w:rPr>
      </w:pPr>
    </w:p>
    <w:p w14:paraId="785559AC"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7D5E00EF" w14:textId="77777777" w:rsidR="0035207C" w:rsidRPr="0035207C" w:rsidRDefault="0035207C" w:rsidP="0035207C">
      <w:pPr>
        <w:bidi/>
        <w:jc w:val="both"/>
        <w:rPr>
          <w:rFonts w:cs="David" w:hint="cs"/>
          <w:rtl/>
        </w:rPr>
      </w:pPr>
    </w:p>
    <w:p w14:paraId="1A56CEEE" w14:textId="77777777" w:rsidR="0035207C" w:rsidRPr="0035207C" w:rsidRDefault="0035207C" w:rsidP="0035207C">
      <w:pPr>
        <w:bidi/>
        <w:ind w:firstLine="567"/>
        <w:jc w:val="both"/>
        <w:rPr>
          <w:rFonts w:cs="David" w:hint="cs"/>
          <w:rtl/>
        </w:rPr>
      </w:pPr>
      <w:r w:rsidRPr="0035207C">
        <w:rPr>
          <w:rFonts w:cs="David" w:hint="cs"/>
          <w:rtl/>
        </w:rPr>
        <w:t>אני התייחסתי לחברת כנסת?</w:t>
      </w:r>
    </w:p>
    <w:p w14:paraId="0F4D4EEA" w14:textId="77777777" w:rsidR="0035207C" w:rsidRPr="0035207C" w:rsidRDefault="0035207C" w:rsidP="0035207C">
      <w:pPr>
        <w:bidi/>
        <w:ind w:firstLine="567"/>
        <w:jc w:val="both"/>
        <w:rPr>
          <w:rFonts w:cs="David" w:hint="cs"/>
          <w:rtl/>
        </w:rPr>
      </w:pPr>
    </w:p>
    <w:p w14:paraId="23D9214E" w14:textId="77777777" w:rsidR="0035207C" w:rsidRPr="0035207C" w:rsidRDefault="0035207C" w:rsidP="0035207C">
      <w:pPr>
        <w:bidi/>
        <w:jc w:val="both"/>
        <w:rPr>
          <w:rFonts w:cs="David" w:hint="cs"/>
          <w:rtl/>
        </w:rPr>
      </w:pPr>
      <w:r w:rsidRPr="0035207C">
        <w:rPr>
          <w:rFonts w:cs="David"/>
          <w:u w:val="single"/>
          <w:rtl/>
        </w:rPr>
        <w:br w:type="page"/>
      </w:r>
      <w:r w:rsidRPr="0035207C">
        <w:rPr>
          <w:rFonts w:cs="David" w:hint="cs"/>
          <w:u w:val="single"/>
          <w:rtl/>
        </w:rPr>
        <w:t>זהבה גלאון:</w:t>
      </w:r>
    </w:p>
    <w:p w14:paraId="5BDF6CF3" w14:textId="77777777" w:rsidR="0035207C" w:rsidRPr="0035207C" w:rsidRDefault="0035207C" w:rsidP="0035207C">
      <w:pPr>
        <w:bidi/>
        <w:jc w:val="both"/>
        <w:rPr>
          <w:rFonts w:cs="David" w:hint="cs"/>
          <w:rtl/>
        </w:rPr>
      </w:pPr>
    </w:p>
    <w:p w14:paraId="25638849" w14:textId="77777777" w:rsidR="0035207C" w:rsidRPr="0035207C" w:rsidRDefault="0035207C" w:rsidP="0035207C">
      <w:pPr>
        <w:bidi/>
        <w:ind w:firstLine="567"/>
        <w:jc w:val="both"/>
        <w:rPr>
          <w:rFonts w:cs="David" w:hint="cs"/>
          <w:rtl/>
        </w:rPr>
      </w:pPr>
      <w:r w:rsidRPr="0035207C">
        <w:rPr>
          <w:rFonts w:cs="David" w:hint="cs"/>
          <w:rtl/>
        </w:rPr>
        <w:t>אולי לא שמעת, אז אולי תתנצל.</w:t>
      </w:r>
    </w:p>
    <w:p w14:paraId="76702279" w14:textId="77777777" w:rsidR="0035207C" w:rsidRPr="0035207C" w:rsidRDefault="0035207C" w:rsidP="0035207C">
      <w:pPr>
        <w:bidi/>
        <w:ind w:firstLine="567"/>
        <w:jc w:val="both"/>
        <w:rPr>
          <w:rFonts w:cs="David" w:hint="cs"/>
          <w:rtl/>
        </w:rPr>
      </w:pPr>
    </w:p>
    <w:p w14:paraId="46E76083"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356E5270" w14:textId="77777777" w:rsidR="0035207C" w:rsidRPr="0035207C" w:rsidRDefault="0035207C" w:rsidP="0035207C">
      <w:pPr>
        <w:bidi/>
        <w:ind w:firstLine="567"/>
        <w:jc w:val="both"/>
        <w:rPr>
          <w:rFonts w:cs="David" w:hint="cs"/>
          <w:rtl/>
        </w:rPr>
      </w:pPr>
    </w:p>
    <w:p w14:paraId="645D6C26" w14:textId="77777777" w:rsidR="0035207C" w:rsidRPr="0035207C" w:rsidRDefault="0035207C" w:rsidP="0035207C">
      <w:pPr>
        <w:bidi/>
        <w:ind w:firstLine="567"/>
        <w:jc w:val="both"/>
        <w:rPr>
          <w:rFonts w:cs="David" w:hint="cs"/>
          <w:rtl/>
        </w:rPr>
      </w:pPr>
      <w:r w:rsidRPr="0035207C">
        <w:rPr>
          <w:rFonts w:cs="David" w:hint="cs"/>
          <w:rtl/>
        </w:rPr>
        <w:t>אולי את תתנצלי?</w:t>
      </w:r>
    </w:p>
    <w:p w14:paraId="6F0AE95C" w14:textId="77777777" w:rsidR="0035207C" w:rsidRPr="0035207C" w:rsidRDefault="0035207C" w:rsidP="0035207C">
      <w:pPr>
        <w:bidi/>
        <w:ind w:firstLine="567"/>
        <w:jc w:val="both"/>
        <w:rPr>
          <w:rFonts w:cs="David" w:hint="cs"/>
          <w:rtl/>
        </w:rPr>
      </w:pPr>
    </w:p>
    <w:p w14:paraId="10A75C6B" w14:textId="77777777" w:rsidR="0035207C" w:rsidRPr="0035207C" w:rsidRDefault="0035207C" w:rsidP="0035207C">
      <w:pPr>
        <w:bidi/>
        <w:jc w:val="both"/>
        <w:rPr>
          <w:rFonts w:cs="David" w:hint="cs"/>
          <w:rtl/>
        </w:rPr>
      </w:pPr>
      <w:r w:rsidRPr="0035207C">
        <w:rPr>
          <w:rFonts w:cs="David" w:hint="cs"/>
          <w:u w:val="single"/>
          <w:rtl/>
        </w:rPr>
        <w:t>זהבה גלאון:</w:t>
      </w:r>
    </w:p>
    <w:p w14:paraId="7F914138" w14:textId="77777777" w:rsidR="0035207C" w:rsidRPr="0035207C" w:rsidRDefault="0035207C" w:rsidP="0035207C">
      <w:pPr>
        <w:bidi/>
        <w:jc w:val="both"/>
        <w:rPr>
          <w:rFonts w:cs="David" w:hint="cs"/>
          <w:rtl/>
        </w:rPr>
      </w:pPr>
    </w:p>
    <w:p w14:paraId="02800512" w14:textId="77777777" w:rsidR="0035207C" w:rsidRPr="0035207C" w:rsidRDefault="0035207C" w:rsidP="0035207C">
      <w:pPr>
        <w:bidi/>
        <w:ind w:firstLine="567"/>
        <w:jc w:val="both"/>
        <w:rPr>
          <w:rFonts w:cs="David" w:hint="cs"/>
          <w:rtl/>
        </w:rPr>
      </w:pPr>
      <w:r w:rsidRPr="0035207C">
        <w:rPr>
          <w:rFonts w:cs="David" w:hint="cs"/>
          <w:rtl/>
        </w:rPr>
        <w:t xml:space="preserve">אני שמעתי אותך. </w:t>
      </w:r>
    </w:p>
    <w:p w14:paraId="044F439B" w14:textId="77777777" w:rsidR="0035207C" w:rsidRPr="0035207C" w:rsidRDefault="0035207C" w:rsidP="0035207C">
      <w:pPr>
        <w:bidi/>
        <w:ind w:firstLine="567"/>
        <w:jc w:val="both"/>
        <w:rPr>
          <w:rFonts w:cs="David" w:hint="cs"/>
          <w:rtl/>
        </w:rPr>
      </w:pPr>
    </w:p>
    <w:p w14:paraId="6FE15066"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31D647A4" w14:textId="77777777" w:rsidR="0035207C" w:rsidRPr="0035207C" w:rsidRDefault="0035207C" w:rsidP="0035207C">
      <w:pPr>
        <w:bidi/>
        <w:ind w:firstLine="567"/>
        <w:jc w:val="both"/>
        <w:rPr>
          <w:rFonts w:cs="David" w:hint="cs"/>
          <w:rtl/>
        </w:rPr>
      </w:pPr>
    </w:p>
    <w:p w14:paraId="04872D2F" w14:textId="77777777" w:rsidR="0035207C" w:rsidRPr="0035207C" w:rsidRDefault="0035207C" w:rsidP="0035207C">
      <w:pPr>
        <w:bidi/>
        <w:ind w:firstLine="567"/>
        <w:jc w:val="both"/>
        <w:rPr>
          <w:rFonts w:cs="David" w:hint="cs"/>
          <w:rtl/>
        </w:rPr>
      </w:pPr>
      <w:r w:rsidRPr="0035207C">
        <w:rPr>
          <w:rFonts w:cs="David" w:hint="cs"/>
          <w:rtl/>
        </w:rPr>
        <w:t xml:space="preserve">לא שמעת אותי. את רוצה לשמוע מה שאת אומרת. </w:t>
      </w:r>
    </w:p>
    <w:p w14:paraId="50DD05F1" w14:textId="77777777" w:rsidR="0035207C" w:rsidRPr="0035207C" w:rsidRDefault="0035207C" w:rsidP="0035207C">
      <w:pPr>
        <w:bidi/>
        <w:jc w:val="both"/>
        <w:rPr>
          <w:rFonts w:cs="David" w:hint="cs"/>
          <w:rtl/>
        </w:rPr>
      </w:pPr>
    </w:p>
    <w:p w14:paraId="4A39CC49" w14:textId="77777777" w:rsidR="0035207C" w:rsidRPr="0035207C" w:rsidRDefault="0035207C" w:rsidP="0035207C">
      <w:pPr>
        <w:bidi/>
        <w:jc w:val="both"/>
        <w:rPr>
          <w:rFonts w:cs="David" w:hint="cs"/>
          <w:rtl/>
        </w:rPr>
      </w:pPr>
      <w:r w:rsidRPr="0035207C">
        <w:rPr>
          <w:rFonts w:cs="David" w:hint="cs"/>
          <w:u w:val="single"/>
          <w:rtl/>
        </w:rPr>
        <w:t>זהבה גלאון:</w:t>
      </w:r>
    </w:p>
    <w:p w14:paraId="265EEF47" w14:textId="77777777" w:rsidR="0035207C" w:rsidRPr="0035207C" w:rsidRDefault="0035207C" w:rsidP="0035207C">
      <w:pPr>
        <w:bidi/>
        <w:jc w:val="both"/>
        <w:rPr>
          <w:rFonts w:cs="David" w:hint="cs"/>
          <w:rtl/>
        </w:rPr>
      </w:pPr>
    </w:p>
    <w:p w14:paraId="230E39B5" w14:textId="77777777" w:rsidR="0035207C" w:rsidRPr="0035207C" w:rsidRDefault="0035207C" w:rsidP="0035207C">
      <w:pPr>
        <w:bidi/>
        <w:jc w:val="both"/>
        <w:rPr>
          <w:rFonts w:cs="David" w:hint="cs"/>
          <w:rtl/>
        </w:rPr>
      </w:pPr>
      <w:r w:rsidRPr="0035207C">
        <w:rPr>
          <w:rFonts w:cs="David" w:hint="cs"/>
          <w:rtl/>
        </w:rPr>
        <w:tab/>
        <w:t>אני ממש מצטערת, כי כשדברת רציתי לברך אותך, כי אני שומעת אותך בפעם הראשונה מאז נבחרת בכנסת. יש משהו מאוד לא מכובד ולא לגיטימי. אני לא מסכימה עם חלק גדול מהאנשים שיושבים כאן בסוגיה הזאת ובסוגיות אחרות ואני יכולה למתוח ביקורת ואנחנו יכולים להתפרץ אחד על השני. כשהטיעונים הופכים להיות לגופם של אנשים אני חושבת שזה מחפיר. זה בא לנסות לקעקע את הטיעון הלגיטימי, זה בא לגמד. אנחנו לא שואבים את אמות המידה המוסריות שלנו ואת המאבק הציבורי-נורמטיבי שלנו מאמירות של חברי-כנסת. אם זה הסגנון וזאת הדרך אפשר ללכת הביתה. חשבתי שבאנו לכאן להצביע על פי אמות מידה שמחייב אותנו הציבור ששלח אותנו.</w:t>
      </w:r>
    </w:p>
    <w:p w14:paraId="73C89018" w14:textId="77777777" w:rsidR="0035207C" w:rsidRPr="0035207C" w:rsidRDefault="0035207C" w:rsidP="0035207C">
      <w:pPr>
        <w:bidi/>
        <w:jc w:val="both"/>
        <w:rPr>
          <w:rFonts w:cs="David" w:hint="cs"/>
          <w:rtl/>
        </w:rPr>
      </w:pPr>
    </w:p>
    <w:p w14:paraId="704CE386" w14:textId="77777777" w:rsidR="0035207C" w:rsidRPr="0035207C" w:rsidRDefault="0035207C" w:rsidP="0035207C">
      <w:pPr>
        <w:bidi/>
        <w:ind w:firstLine="567"/>
        <w:jc w:val="both"/>
        <w:rPr>
          <w:rFonts w:cs="David" w:hint="cs"/>
          <w:rtl/>
        </w:rPr>
      </w:pPr>
      <w:r w:rsidRPr="0035207C">
        <w:rPr>
          <w:rFonts w:cs="David" w:hint="cs"/>
          <w:rtl/>
        </w:rPr>
        <w:t xml:space="preserve">אני בכנסת משנת 1999, וכבר הייתי עדה לקומבינציות פוליטיות כאלה ואחרות ולשיקולים פוליטיים, וזה לגיטימי. כולנו היינו חלק מזה. חשבתי שיש נושאים שמאזנים בין מה שגובר על מה כשמדובר בהתנהגות כל כך לא הולמת של הנשיא, חשבתי ששיקולים פוליטיים לא יכולים להשפיע על עמדה ערכית, אבל מסתבר שטעיתי. לא רק שטעיתי, מנסים להמשיך לעשות את זה גם בוועדה, כי הנוהל הזה בא להתנקש באפשרות להדיח את הנשיא. </w:t>
      </w:r>
    </w:p>
    <w:p w14:paraId="50C180CB" w14:textId="77777777" w:rsidR="0035207C" w:rsidRPr="0035207C" w:rsidRDefault="0035207C" w:rsidP="0035207C">
      <w:pPr>
        <w:bidi/>
        <w:ind w:firstLine="567"/>
        <w:jc w:val="both"/>
        <w:rPr>
          <w:rFonts w:cs="David" w:hint="cs"/>
          <w:rtl/>
        </w:rPr>
      </w:pPr>
    </w:p>
    <w:p w14:paraId="2A76C1FD" w14:textId="77777777" w:rsidR="0035207C" w:rsidRPr="0035207C" w:rsidRDefault="0035207C" w:rsidP="0035207C">
      <w:pPr>
        <w:bidi/>
        <w:ind w:firstLine="567"/>
        <w:jc w:val="both"/>
        <w:rPr>
          <w:rFonts w:cs="David" w:hint="cs"/>
          <w:rtl/>
        </w:rPr>
      </w:pPr>
      <w:r w:rsidRPr="0035207C">
        <w:rPr>
          <w:rFonts w:cs="David" w:hint="cs"/>
          <w:rtl/>
        </w:rPr>
        <w:t xml:space="preserve">בפעם הקודמת אמרה יושבת ראש ועדת הכנסת, גם לשאלתה של חברת הכנסת יחימוביץ וגם לשאלתי, שתביא את שני הנושאים יחד ונצביע עליהם יחד. היא אמרה שהיא תביא ביום שני, ואחרי הדיון בוועדה נעלה למליאה. </w:t>
      </w:r>
    </w:p>
    <w:p w14:paraId="28FCE360" w14:textId="77777777" w:rsidR="0035207C" w:rsidRPr="0035207C" w:rsidRDefault="0035207C" w:rsidP="0035207C">
      <w:pPr>
        <w:bidi/>
        <w:jc w:val="both"/>
        <w:rPr>
          <w:rFonts w:cs="David" w:hint="cs"/>
          <w:rtl/>
        </w:rPr>
      </w:pPr>
    </w:p>
    <w:p w14:paraId="08AB92E6"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392F3DCC" w14:textId="77777777" w:rsidR="0035207C" w:rsidRPr="0035207C" w:rsidRDefault="0035207C" w:rsidP="0035207C">
      <w:pPr>
        <w:pStyle w:val="Heading5"/>
        <w:rPr>
          <w:rFonts w:hint="cs"/>
          <w:rtl/>
        </w:rPr>
      </w:pPr>
    </w:p>
    <w:p w14:paraId="64629672" w14:textId="77777777" w:rsidR="0035207C" w:rsidRPr="0035207C" w:rsidRDefault="0035207C" w:rsidP="0035207C">
      <w:pPr>
        <w:bidi/>
        <w:jc w:val="both"/>
        <w:rPr>
          <w:rFonts w:cs="David" w:hint="cs"/>
          <w:rtl/>
        </w:rPr>
      </w:pPr>
      <w:r w:rsidRPr="0035207C">
        <w:rPr>
          <w:rFonts w:cs="David" w:hint="cs"/>
          <w:rtl/>
        </w:rPr>
        <w:tab/>
        <w:t xml:space="preserve">אני רוצה לומר להגנתה שהדיון ביום חמישי היה מאוד ארוך ומאוד מתיש. היו מעט מאוד חברים בוועדה שרצו להישאר לדיון של עוד עשר שעות . היא ביטאה בזה את דעתם של רוב חברי הוועדה שרצו כבר ללכת מהמקום. </w:t>
      </w:r>
    </w:p>
    <w:p w14:paraId="35327D5D" w14:textId="77777777" w:rsidR="0035207C" w:rsidRPr="0035207C" w:rsidRDefault="0035207C" w:rsidP="0035207C">
      <w:pPr>
        <w:bidi/>
        <w:jc w:val="both"/>
        <w:rPr>
          <w:rFonts w:cs="David" w:hint="cs"/>
          <w:rtl/>
        </w:rPr>
      </w:pPr>
    </w:p>
    <w:p w14:paraId="6D002C7A" w14:textId="77777777" w:rsidR="0035207C" w:rsidRPr="0035207C" w:rsidRDefault="0035207C" w:rsidP="0035207C">
      <w:pPr>
        <w:bidi/>
        <w:jc w:val="both"/>
        <w:rPr>
          <w:rFonts w:cs="David" w:hint="cs"/>
          <w:rtl/>
        </w:rPr>
      </w:pPr>
      <w:r w:rsidRPr="0035207C">
        <w:rPr>
          <w:rFonts w:cs="David" w:hint="cs"/>
          <w:u w:val="single"/>
          <w:rtl/>
        </w:rPr>
        <w:t>זהבה גלאון:</w:t>
      </w:r>
    </w:p>
    <w:p w14:paraId="3AB74067" w14:textId="77777777" w:rsidR="0035207C" w:rsidRPr="0035207C" w:rsidRDefault="0035207C" w:rsidP="0035207C">
      <w:pPr>
        <w:bidi/>
        <w:jc w:val="both"/>
        <w:rPr>
          <w:rFonts w:cs="David" w:hint="cs"/>
          <w:rtl/>
        </w:rPr>
      </w:pPr>
    </w:p>
    <w:p w14:paraId="232E8177" w14:textId="77777777" w:rsidR="0035207C" w:rsidRPr="0035207C" w:rsidRDefault="0035207C" w:rsidP="0035207C">
      <w:pPr>
        <w:bidi/>
        <w:jc w:val="both"/>
        <w:rPr>
          <w:rFonts w:cs="David" w:hint="cs"/>
          <w:rtl/>
        </w:rPr>
      </w:pPr>
      <w:r w:rsidRPr="0035207C">
        <w:rPr>
          <w:rFonts w:cs="David" w:hint="cs"/>
          <w:rtl/>
        </w:rPr>
        <w:tab/>
        <w:t xml:space="preserve"> אין לי טענה ליושבת ראש הוועדה. ציפיתי שהיום נדון בנוהל, נסיים אותו והוא יבוא לאישור המליאה. </w:t>
      </w:r>
    </w:p>
    <w:p w14:paraId="4A298819" w14:textId="77777777" w:rsidR="0035207C" w:rsidRPr="0035207C" w:rsidRDefault="0035207C" w:rsidP="0035207C">
      <w:pPr>
        <w:bidi/>
        <w:jc w:val="both"/>
        <w:rPr>
          <w:rFonts w:cs="David" w:hint="cs"/>
          <w:rtl/>
        </w:rPr>
      </w:pPr>
    </w:p>
    <w:p w14:paraId="36570711" w14:textId="77777777" w:rsidR="0035207C" w:rsidRPr="0035207C" w:rsidRDefault="0035207C" w:rsidP="0035207C">
      <w:pPr>
        <w:bidi/>
        <w:ind w:firstLine="567"/>
        <w:jc w:val="both"/>
        <w:rPr>
          <w:rFonts w:cs="David" w:hint="cs"/>
          <w:rtl/>
        </w:rPr>
      </w:pPr>
      <w:r w:rsidRPr="0035207C">
        <w:rPr>
          <w:rFonts w:cs="David" w:hint="cs"/>
          <w:rtl/>
        </w:rPr>
        <w:t xml:space="preserve">לנוהל יש לי שתי הערות. אני חושבת שמשך הזמן שמוקצה להזמנת היועצים המשפטים של הנשיא  - "בהקדם האפשרי ולא יאוחר משבועיים ימים" - הוא לא סביר. </w:t>
      </w:r>
    </w:p>
    <w:p w14:paraId="43B6E4CD" w14:textId="77777777" w:rsidR="0035207C" w:rsidRPr="0035207C" w:rsidRDefault="0035207C" w:rsidP="0035207C">
      <w:pPr>
        <w:bidi/>
        <w:ind w:firstLine="567"/>
        <w:jc w:val="both"/>
        <w:rPr>
          <w:rFonts w:cs="David" w:hint="cs"/>
          <w:rtl/>
        </w:rPr>
      </w:pPr>
    </w:p>
    <w:p w14:paraId="5A746D34"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3F8E50D6" w14:textId="77777777" w:rsidR="0035207C" w:rsidRPr="0035207C" w:rsidRDefault="0035207C" w:rsidP="0035207C">
      <w:pPr>
        <w:bidi/>
        <w:ind w:firstLine="567"/>
        <w:jc w:val="both"/>
        <w:rPr>
          <w:rFonts w:cs="David" w:hint="cs"/>
          <w:rtl/>
        </w:rPr>
      </w:pPr>
    </w:p>
    <w:p w14:paraId="51BFFFA0" w14:textId="77777777" w:rsidR="0035207C" w:rsidRPr="0035207C" w:rsidRDefault="0035207C" w:rsidP="0035207C">
      <w:pPr>
        <w:bidi/>
        <w:ind w:firstLine="567"/>
        <w:jc w:val="both"/>
        <w:rPr>
          <w:rFonts w:cs="David" w:hint="cs"/>
          <w:rtl/>
        </w:rPr>
      </w:pPr>
      <w:r w:rsidRPr="0035207C">
        <w:rPr>
          <w:rFonts w:cs="David" w:hint="cs"/>
          <w:rtl/>
        </w:rPr>
        <w:t>אין לך הערה לסעיף 1 בנושא ההנמקה?</w:t>
      </w:r>
    </w:p>
    <w:p w14:paraId="4DBE8DD1" w14:textId="77777777" w:rsidR="0035207C" w:rsidRPr="0035207C" w:rsidRDefault="0035207C" w:rsidP="0035207C">
      <w:pPr>
        <w:bidi/>
        <w:ind w:firstLine="567"/>
        <w:jc w:val="both"/>
        <w:rPr>
          <w:rFonts w:cs="David" w:hint="cs"/>
          <w:rtl/>
        </w:rPr>
      </w:pPr>
    </w:p>
    <w:p w14:paraId="22536BF6" w14:textId="77777777" w:rsidR="0035207C" w:rsidRPr="0035207C" w:rsidRDefault="0035207C" w:rsidP="0035207C">
      <w:pPr>
        <w:bidi/>
        <w:jc w:val="both"/>
        <w:rPr>
          <w:rFonts w:cs="David" w:hint="cs"/>
          <w:rtl/>
        </w:rPr>
      </w:pPr>
      <w:r w:rsidRPr="0035207C">
        <w:rPr>
          <w:rFonts w:cs="David" w:hint="cs"/>
          <w:u w:val="single"/>
          <w:rtl/>
        </w:rPr>
        <w:t>זהבה גלאון:</w:t>
      </w:r>
    </w:p>
    <w:p w14:paraId="75617875" w14:textId="77777777" w:rsidR="0035207C" w:rsidRPr="0035207C" w:rsidRDefault="0035207C" w:rsidP="0035207C">
      <w:pPr>
        <w:bidi/>
        <w:jc w:val="both"/>
        <w:rPr>
          <w:rFonts w:cs="David" w:hint="cs"/>
          <w:rtl/>
        </w:rPr>
      </w:pPr>
    </w:p>
    <w:p w14:paraId="37571445" w14:textId="77777777" w:rsidR="0035207C" w:rsidRPr="0035207C" w:rsidRDefault="0035207C" w:rsidP="0035207C">
      <w:pPr>
        <w:bidi/>
        <w:ind w:firstLine="567"/>
        <w:jc w:val="both"/>
        <w:rPr>
          <w:rFonts w:cs="David" w:hint="cs"/>
          <w:rtl/>
        </w:rPr>
      </w:pPr>
      <w:r w:rsidRPr="0035207C">
        <w:rPr>
          <w:rFonts w:cs="David" w:hint="cs"/>
          <w:rtl/>
        </w:rPr>
        <w:tab/>
      </w:r>
    </w:p>
    <w:p w14:paraId="22B166F9" w14:textId="77777777" w:rsidR="0035207C" w:rsidRPr="0035207C" w:rsidRDefault="0035207C" w:rsidP="0035207C">
      <w:pPr>
        <w:bidi/>
        <w:ind w:firstLine="567"/>
        <w:jc w:val="both"/>
        <w:rPr>
          <w:rFonts w:cs="David" w:hint="cs"/>
          <w:rtl/>
        </w:rPr>
      </w:pPr>
      <w:r w:rsidRPr="0035207C">
        <w:rPr>
          <w:rFonts w:cs="David" w:hint="cs"/>
          <w:rtl/>
        </w:rPr>
        <w:t xml:space="preserve">יש לי הערה, הסעיף הזה הוא בניגוד לחוק.  </w:t>
      </w:r>
    </w:p>
    <w:p w14:paraId="0AC81203" w14:textId="77777777" w:rsidR="0035207C" w:rsidRPr="0035207C" w:rsidRDefault="0035207C" w:rsidP="0035207C">
      <w:pPr>
        <w:bidi/>
        <w:jc w:val="both"/>
        <w:rPr>
          <w:rFonts w:cs="David" w:hint="cs"/>
          <w:rtl/>
        </w:rPr>
      </w:pPr>
    </w:p>
    <w:p w14:paraId="3867AF5E" w14:textId="77777777" w:rsidR="0035207C" w:rsidRPr="0035207C" w:rsidRDefault="0035207C" w:rsidP="0035207C">
      <w:pPr>
        <w:pStyle w:val="Heading5"/>
        <w:rPr>
          <w:rFonts w:hint="cs"/>
          <w:rtl/>
        </w:rPr>
      </w:pPr>
      <w:r w:rsidRPr="0035207C">
        <w:rPr>
          <w:rFonts w:hint="cs"/>
          <w:u w:val="single"/>
          <w:rtl/>
        </w:rPr>
        <w:t>יצחק גלנטי:</w:t>
      </w:r>
    </w:p>
    <w:p w14:paraId="7CBF7E6A" w14:textId="77777777" w:rsidR="0035207C" w:rsidRPr="0035207C" w:rsidRDefault="0035207C" w:rsidP="0035207C">
      <w:pPr>
        <w:pStyle w:val="Heading5"/>
        <w:rPr>
          <w:rFonts w:hint="cs"/>
          <w:rtl/>
        </w:rPr>
      </w:pPr>
    </w:p>
    <w:p w14:paraId="59619D78" w14:textId="77777777" w:rsidR="0035207C" w:rsidRPr="0035207C" w:rsidRDefault="0035207C" w:rsidP="0035207C">
      <w:pPr>
        <w:bidi/>
        <w:jc w:val="both"/>
        <w:rPr>
          <w:rFonts w:cs="David" w:hint="cs"/>
          <w:rtl/>
        </w:rPr>
      </w:pPr>
      <w:r w:rsidRPr="0035207C">
        <w:rPr>
          <w:rFonts w:cs="David" w:hint="cs"/>
          <w:rtl/>
        </w:rPr>
        <w:tab/>
        <w:t xml:space="preserve">הוא לא בניגוד לחוק, הוא לא מחויב על פי החוק. </w:t>
      </w:r>
    </w:p>
    <w:p w14:paraId="10E2F344" w14:textId="77777777" w:rsidR="0035207C" w:rsidRPr="0035207C" w:rsidRDefault="0035207C" w:rsidP="0035207C">
      <w:pPr>
        <w:bidi/>
        <w:jc w:val="both"/>
        <w:rPr>
          <w:rFonts w:cs="David" w:hint="cs"/>
          <w:rtl/>
        </w:rPr>
      </w:pPr>
    </w:p>
    <w:p w14:paraId="6D9B360A" w14:textId="77777777" w:rsidR="0035207C" w:rsidRPr="0035207C" w:rsidRDefault="0035207C" w:rsidP="0035207C">
      <w:pPr>
        <w:bidi/>
        <w:jc w:val="both"/>
        <w:rPr>
          <w:rFonts w:cs="David" w:hint="cs"/>
          <w:rtl/>
        </w:rPr>
      </w:pPr>
      <w:r w:rsidRPr="0035207C">
        <w:rPr>
          <w:rFonts w:cs="David" w:hint="cs"/>
          <w:u w:val="single"/>
          <w:rtl/>
        </w:rPr>
        <w:t>זהבה גלאון:</w:t>
      </w:r>
    </w:p>
    <w:p w14:paraId="767522A1" w14:textId="77777777" w:rsidR="0035207C" w:rsidRPr="0035207C" w:rsidRDefault="0035207C" w:rsidP="0035207C">
      <w:pPr>
        <w:bidi/>
        <w:jc w:val="both"/>
        <w:rPr>
          <w:rFonts w:cs="David" w:hint="cs"/>
          <w:rtl/>
        </w:rPr>
      </w:pPr>
    </w:p>
    <w:p w14:paraId="06BE6437" w14:textId="77777777" w:rsidR="0035207C" w:rsidRPr="0035207C" w:rsidRDefault="0035207C" w:rsidP="0035207C">
      <w:pPr>
        <w:bidi/>
        <w:jc w:val="both"/>
        <w:rPr>
          <w:rFonts w:cs="David" w:hint="cs"/>
          <w:rtl/>
        </w:rPr>
      </w:pPr>
      <w:r w:rsidRPr="0035207C">
        <w:rPr>
          <w:rFonts w:cs="David" w:hint="cs"/>
          <w:rtl/>
        </w:rPr>
        <w:tab/>
        <w:t xml:space="preserve">אני חושבת שהסעיף הזה הוא אפילו חוצפה. כשהחוק מחייב לגבש נוהל, הנוהל לא יכול לגבור על החוק. החוק קובע שצריך חתימות של חברי-כנסת ולא מחייב הנמקה. לכן, אני מציעה לבטל סעיף 1. </w:t>
      </w:r>
    </w:p>
    <w:p w14:paraId="511750D8" w14:textId="77777777" w:rsidR="0035207C" w:rsidRPr="0035207C" w:rsidRDefault="0035207C" w:rsidP="0035207C">
      <w:pPr>
        <w:bidi/>
        <w:jc w:val="both"/>
        <w:rPr>
          <w:rFonts w:cs="David" w:hint="cs"/>
          <w:rtl/>
        </w:rPr>
      </w:pPr>
    </w:p>
    <w:p w14:paraId="06855786"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447B561E" w14:textId="77777777" w:rsidR="0035207C" w:rsidRPr="0035207C" w:rsidRDefault="0035207C" w:rsidP="0035207C">
      <w:pPr>
        <w:bidi/>
        <w:jc w:val="both"/>
        <w:rPr>
          <w:rFonts w:cs="David" w:hint="cs"/>
          <w:u w:val="single"/>
          <w:rtl/>
        </w:rPr>
      </w:pPr>
    </w:p>
    <w:p w14:paraId="4AA39DB5" w14:textId="77777777" w:rsidR="0035207C" w:rsidRPr="0035207C" w:rsidRDefault="0035207C" w:rsidP="0035207C">
      <w:pPr>
        <w:bidi/>
        <w:jc w:val="both"/>
        <w:rPr>
          <w:rFonts w:cs="David" w:hint="cs"/>
          <w:rtl/>
        </w:rPr>
      </w:pPr>
      <w:r w:rsidRPr="0035207C">
        <w:rPr>
          <w:rFonts w:cs="David" w:hint="cs"/>
          <w:rtl/>
        </w:rPr>
        <w:tab/>
        <w:t>זה לא סותר. החוק משאיר מקום לנוהל.</w:t>
      </w:r>
    </w:p>
    <w:p w14:paraId="01E5F64F" w14:textId="77777777" w:rsidR="0035207C" w:rsidRPr="0035207C" w:rsidRDefault="0035207C" w:rsidP="0035207C">
      <w:pPr>
        <w:bidi/>
        <w:jc w:val="both"/>
        <w:rPr>
          <w:rFonts w:cs="David" w:hint="cs"/>
          <w:rtl/>
        </w:rPr>
      </w:pPr>
    </w:p>
    <w:p w14:paraId="6E26E819" w14:textId="77777777" w:rsidR="0035207C" w:rsidRPr="0035207C" w:rsidRDefault="0035207C" w:rsidP="0035207C">
      <w:pPr>
        <w:bidi/>
        <w:jc w:val="both"/>
        <w:rPr>
          <w:rFonts w:cs="David" w:hint="cs"/>
          <w:rtl/>
        </w:rPr>
      </w:pPr>
      <w:r w:rsidRPr="0035207C">
        <w:rPr>
          <w:rFonts w:cs="David" w:hint="cs"/>
          <w:u w:val="single"/>
          <w:rtl/>
        </w:rPr>
        <w:t>מיכאל איתן:</w:t>
      </w:r>
    </w:p>
    <w:p w14:paraId="65A2F826" w14:textId="77777777" w:rsidR="0035207C" w:rsidRPr="0035207C" w:rsidRDefault="0035207C" w:rsidP="0035207C">
      <w:pPr>
        <w:bidi/>
        <w:jc w:val="both"/>
        <w:rPr>
          <w:rFonts w:cs="David" w:hint="cs"/>
          <w:rtl/>
        </w:rPr>
      </w:pPr>
    </w:p>
    <w:p w14:paraId="3816BE52" w14:textId="77777777" w:rsidR="0035207C" w:rsidRPr="0035207C" w:rsidRDefault="0035207C" w:rsidP="0035207C">
      <w:pPr>
        <w:bidi/>
        <w:jc w:val="both"/>
        <w:rPr>
          <w:rFonts w:cs="David" w:hint="cs"/>
          <w:rtl/>
        </w:rPr>
      </w:pPr>
      <w:r w:rsidRPr="0035207C">
        <w:rPr>
          <w:rFonts w:cs="David" w:hint="cs"/>
          <w:rtl/>
        </w:rPr>
        <w:tab/>
        <w:t xml:space="preserve"> יש כללי צדק טבעיים. לא מאשימים אדם בלי להגיד לו במה הוא אשם.</w:t>
      </w:r>
    </w:p>
    <w:p w14:paraId="5B901492" w14:textId="77777777" w:rsidR="0035207C" w:rsidRPr="0035207C" w:rsidRDefault="0035207C" w:rsidP="0035207C">
      <w:pPr>
        <w:bidi/>
        <w:jc w:val="both"/>
        <w:rPr>
          <w:rFonts w:cs="David" w:hint="cs"/>
          <w:rtl/>
        </w:rPr>
      </w:pPr>
    </w:p>
    <w:p w14:paraId="41721B80" w14:textId="77777777" w:rsidR="0035207C" w:rsidRPr="0035207C" w:rsidRDefault="0035207C" w:rsidP="0035207C">
      <w:pPr>
        <w:bidi/>
        <w:jc w:val="both"/>
        <w:rPr>
          <w:rFonts w:cs="David" w:hint="cs"/>
          <w:rtl/>
        </w:rPr>
      </w:pPr>
      <w:r w:rsidRPr="0035207C">
        <w:rPr>
          <w:rFonts w:cs="David" w:hint="cs"/>
          <w:u w:val="single"/>
          <w:rtl/>
        </w:rPr>
        <w:t>זהבה גלאון:</w:t>
      </w:r>
    </w:p>
    <w:p w14:paraId="5195DE02" w14:textId="77777777" w:rsidR="0035207C" w:rsidRPr="0035207C" w:rsidRDefault="0035207C" w:rsidP="0035207C">
      <w:pPr>
        <w:bidi/>
        <w:jc w:val="both"/>
        <w:rPr>
          <w:rFonts w:cs="David" w:hint="cs"/>
          <w:rtl/>
        </w:rPr>
      </w:pPr>
    </w:p>
    <w:p w14:paraId="7D72CAC4" w14:textId="77777777" w:rsidR="0035207C" w:rsidRPr="0035207C" w:rsidRDefault="0035207C" w:rsidP="0035207C">
      <w:pPr>
        <w:bidi/>
        <w:jc w:val="both"/>
        <w:rPr>
          <w:rFonts w:cs="David" w:hint="cs"/>
          <w:rtl/>
        </w:rPr>
      </w:pPr>
      <w:r w:rsidRPr="0035207C">
        <w:rPr>
          <w:rFonts w:cs="David" w:hint="cs"/>
          <w:rtl/>
        </w:rPr>
        <w:tab/>
        <w:t xml:space="preserve">זה בכתב אישום. אני מציעה שסעיף 1 יהיה בדיוק כמו שמחייב סעיף 20 לחוק יסוד: הכנסת. </w:t>
      </w:r>
    </w:p>
    <w:p w14:paraId="37D9AB74" w14:textId="77777777" w:rsidR="0035207C" w:rsidRPr="0035207C" w:rsidRDefault="0035207C" w:rsidP="0035207C">
      <w:pPr>
        <w:bidi/>
        <w:jc w:val="both"/>
        <w:rPr>
          <w:rFonts w:cs="David" w:hint="cs"/>
          <w:rtl/>
        </w:rPr>
      </w:pPr>
    </w:p>
    <w:p w14:paraId="34934A7F" w14:textId="77777777" w:rsidR="0035207C" w:rsidRPr="0035207C" w:rsidRDefault="0035207C" w:rsidP="0035207C">
      <w:pPr>
        <w:bidi/>
        <w:ind w:firstLine="567"/>
        <w:jc w:val="both"/>
        <w:rPr>
          <w:rFonts w:cs="David" w:hint="cs"/>
          <w:rtl/>
        </w:rPr>
      </w:pPr>
      <w:r w:rsidRPr="0035207C">
        <w:rPr>
          <w:rFonts w:cs="David" w:hint="cs"/>
          <w:rtl/>
        </w:rPr>
        <w:t>בסעיף 2 אני מציעה שמשך הזמן הנקוב לא יהיה שבועיים ימים אלא  יהיה 48 שעות. בסעיף 3 כתוב: "יושב ראש ועדת הכנסת, לאחר התייעצות עם ועדת הכנסת, רשאי לקבוע מועד מאוחר יותר מהמועד בסעיף 2. דהיינו, מעבר לשבועיים". בעצם, ניתן כאן כוח של אובר-רולינג ליושב-ראש ועדת הכנסת. יכולה להיות קובלנה, יכולה להיות בקשה של אנשי הנשיא, ובכלל יו"ר ועדת הכנסת הוא מעל הקובלנה והוא רשאי למשוך את זה חודשיים. מי נותן כוח ליושב ראש ועדת הכנסת לעשות אובר-רולינג?</w:t>
      </w:r>
    </w:p>
    <w:p w14:paraId="119DBD4F" w14:textId="77777777" w:rsidR="0035207C" w:rsidRPr="0035207C" w:rsidRDefault="0035207C" w:rsidP="0035207C">
      <w:pPr>
        <w:bidi/>
        <w:jc w:val="both"/>
        <w:rPr>
          <w:rFonts w:cs="David" w:hint="cs"/>
          <w:rtl/>
        </w:rPr>
      </w:pPr>
    </w:p>
    <w:p w14:paraId="6B744B00" w14:textId="77777777" w:rsidR="0035207C" w:rsidRPr="0035207C" w:rsidRDefault="0035207C" w:rsidP="0035207C">
      <w:pPr>
        <w:bidi/>
        <w:jc w:val="both"/>
        <w:rPr>
          <w:rFonts w:cs="David" w:hint="cs"/>
          <w:rtl/>
        </w:rPr>
      </w:pPr>
      <w:r w:rsidRPr="0035207C">
        <w:rPr>
          <w:rFonts w:cs="David" w:hint="cs"/>
          <w:u w:val="single"/>
          <w:rtl/>
        </w:rPr>
        <w:t>יעקב מרגי:</w:t>
      </w:r>
    </w:p>
    <w:p w14:paraId="676E2DE4" w14:textId="77777777" w:rsidR="0035207C" w:rsidRPr="0035207C" w:rsidRDefault="0035207C" w:rsidP="0035207C">
      <w:pPr>
        <w:bidi/>
        <w:jc w:val="both"/>
        <w:rPr>
          <w:rFonts w:cs="David" w:hint="cs"/>
          <w:rtl/>
        </w:rPr>
      </w:pPr>
    </w:p>
    <w:p w14:paraId="08E37D71" w14:textId="77777777" w:rsidR="0035207C" w:rsidRPr="0035207C" w:rsidRDefault="0035207C" w:rsidP="0035207C">
      <w:pPr>
        <w:bidi/>
        <w:jc w:val="both"/>
        <w:rPr>
          <w:rFonts w:cs="David" w:hint="cs"/>
          <w:rtl/>
        </w:rPr>
      </w:pPr>
      <w:r w:rsidRPr="0035207C">
        <w:rPr>
          <w:rFonts w:cs="David" w:hint="cs"/>
          <w:rtl/>
        </w:rPr>
        <w:tab/>
        <w:t xml:space="preserve">כתוב באישור ועדת הכנסת. לא נהיה חותמת גומי. </w:t>
      </w:r>
    </w:p>
    <w:p w14:paraId="1A5003F6" w14:textId="77777777" w:rsidR="0035207C" w:rsidRPr="0035207C" w:rsidRDefault="0035207C" w:rsidP="0035207C">
      <w:pPr>
        <w:bidi/>
        <w:jc w:val="both"/>
        <w:rPr>
          <w:rFonts w:cs="David" w:hint="cs"/>
          <w:rtl/>
        </w:rPr>
      </w:pPr>
    </w:p>
    <w:p w14:paraId="0AB4B8C8" w14:textId="77777777" w:rsidR="0035207C" w:rsidRPr="0035207C" w:rsidRDefault="0035207C" w:rsidP="0035207C">
      <w:pPr>
        <w:bidi/>
        <w:jc w:val="both"/>
        <w:rPr>
          <w:rFonts w:cs="David" w:hint="cs"/>
          <w:rtl/>
        </w:rPr>
      </w:pPr>
      <w:r w:rsidRPr="0035207C">
        <w:rPr>
          <w:rFonts w:cs="David" w:hint="cs"/>
          <w:u w:val="single"/>
          <w:rtl/>
        </w:rPr>
        <w:t>זהבה גלאון:</w:t>
      </w:r>
    </w:p>
    <w:p w14:paraId="52217DEA" w14:textId="77777777" w:rsidR="0035207C" w:rsidRPr="0035207C" w:rsidRDefault="0035207C" w:rsidP="0035207C">
      <w:pPr>
        <w:bidi/>
        <w:jc w:val="both"/>
        <w:rPr>
          <w:rFonts w:cs="David" w:hint="cs"/>
          <w:rtl/>
        </w:rPr>
      </w:pPr>
    </w:p>
    <w:p w14:paraId="69E848C1" w14:textId="77777777" w:rsidR="0035207C" w:rsidRPr="0035207C" w:rsidRDefault="0035207C" w:rsidP="0035207C">
      <w:pPr>
        <w:bidi/>
        <w:jc w:val="both"/>
        <w:rPr>
          <w:rFonts w:cs="David" w:hint="cs"/>
          <w:rtl/>
        </w:rPr>
      </w:pPr>
      <w:r w:rsidRPr="0035207C">
        <w:rPr>
          <w:rFonts w:cs="David" w:hint="cs"/>
          <w:rtl/>
        </w:rPr>
        <w:tab/>
        <w:t xml:space="preserve">לא? וגם לא היינו. הסעיף הזה לא מתקבל על הדעת. לגבי כל שאר הסעיפים, הגישה שלי אומרת שצריך לקצר. 48 שעות זה גג, למעט מה שאומר החוק, עשרה ימים שצריך בסעיף 5. אם רוצים לקיים הליך אמיתי,  צריך לצמצם את לוח הזמנים. מי שמבקש למסמס את הדיון יאשר את הנוסח המוצע. תודה רבה, אדוני. </w:t>
      </w:r>
    </w:p>
    <w:p w14:paraId="0F3C10A6" w14:textId="77777777" w:rsidR="0035207C" w:rsidRPr="0035207C" w:rsidRDefault="0035207C" w:rsidP="0035207C">
      <w:pPr>
        <w:bidi/>
        <w:jc w:val="both"/>
        <w:rPr>
          <w:rFonts w:cs="David" w:hint="cs"/>
          <w:rtl/>
        </w:rPr>
      </w:pPr>
    </w:p>
    <w:p w14:paraId="0E575F70"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48F508D4" w14:textId="77777777" w:rsidR="0035207C" w:rsidRPr="0035207C" w:rsidRDefault="0035207C" w:rsidP="0035207C">
      <w:pPr>
        <w:bidi/>
        <w:jc w:val="both"/>
        <w:rPr>
          <w:rFonts w:cs="David" w:hint="cs"/>
          <w:rtl/>
        </w:rPr>
      </w:pPr>
    </w:p>
    <w:p w14:paraId="7B608F3E" w14:textId="77777777" w:rsidR="0035207C" w:rsidRPr="0035207C" w:rsidRDefault="0035207C" w:rsidP="0035207C">
      <w:pPr>
        <w:bidi/>
        <w:jc w:val="both"/>
        <w:rPr>
          <w:rFonts w:cs="David" w:hint="cs"/>
          <w:rtl/>
        </w:rPr>
      </w:pPr>
      <w:r w:rsidRPr="0035207C">
        <w:rPr>
          <w:rFonts w:cs="David" w:hint="cs"/>
          <w:rtl/>
        </w:rPr>
        <w:tab/>
        <w:t xml:space="preserve">תודה. חבר-הכנסת חנין, בבקשה. </w:t>
      </w:r>
    </w:p>
    <w:p w14:paraId="426442BF" w14:textId="77777777" w:rsidR="0035207C" w:rsidRPr="0035207C" w:rsidRDefault="0035207C" w:rsidP="0035207C">
      <w:pPr>
        <w:bidi/>
        <w:jc w:val="both"/>
        <w:rPr>
          <w:rFonts w:cs="David" w:hint="cs"/>
          <w:rtl/>
        </w:rPr>
      </w:pPr>
    </w:p>
    <w:p w14:paraId="1B6171BB" w14:textId="77777777" w:rsidR="0035207C" w:rsidRPr="0035207C" w:rsidRDefault="0035207C" w:rsidP="0035207C">
      <w:pPr>
        <w:pStyle w:val="Heading5"/>
        <w:rPr>
          <w:rFonts w:hint="cs"/>
          <w:rtl/>
        </w:rPr>
      </w:pPr>
      <w:smartTag w:uri="urn:schemas-microsoft-com:office:smarttags" w:element="PersonName">
        <w:r w:rsidRPr="0035207C">
          <w:rPr>
            <w:rFonts w:hint="cs"/>
            <w:u w:val="single"/>
            <w:rtl/>
          </w:rPr>
          <w:t>דב חנין</w:t>
        </w:r>
      </w:smartTag>
      <w:r w:rsidRPr="0035207C">
        <w:rPr>
          <w:rFonts w:hint="cs"/>
          <w:u w:val="single"/>
          <w:rtl/>
        </w:rPr>
        <w:t>:</w:t>
      </w:r>
    </w:p>
    <w:p w14:paraId="0454CC55" w14:textId="77777777" w:rsidR="0035207C" w:rsidRPr="0035207C" w:rsidRDefault="0035207C" w:rsidP="0035207C">
      <w:pPr>
        <w:pStyle w:val="Heading5"/>
        <w:rPr>
          <w:rFonts w:hint="cs"/>
          <w:rtl/>
        </w:rPr>
      </w:pPr>
    </w:p>
    <w:p w14:paraId="442F919A" w14:textId="77777777" w:rsidR="0035207C" w:rsidRPr="0035207C" w:rsidRDefault="0035207C" w:rsidP="0035207C">
      <w:pPr>
        <w:bidi/>
        <w:jc w:val="both"/>
        <w:rPr>
          <w:rFonts w:cs="David" w:hint="cs"/>
          <w:rtl/>
        </w:rPr>
      </w:pPr>
      <w:r w:rsidRPr="0035207C">
        <w:rPr>
          <w:rFonts w:cs="David" w:hint="cs"/>
          <w:rtl/>
        </w:rPr>
        <w:tab/>
        <w:t xml:space="preserve">אדוני היושב-ראש, אנחנו נמצאים באיחור. הנוהל הזה צריך היה להיות בידי הכנסת כשהיא מגיעה לדיון בנושא כזה. האיחור הזה צריך להשפיע על אופי הדיון שאנחנו מנהלים. </w:t>
      </w:r>
    </w:p>
    <w:p w14:paraId="6FF187AD" w14:textId="77777777" w:rsidR="0035207C" w:rsidRPr="0035207C" w:rsidRDefault="0035207C" w:rsidP="0035207C">
      <w:pPr>
        <w:bidi/>
        <w:jc w:val="both"/>
        <w:rPr>
          <w:rFonts w:cs="David" w:hint="cs"/>
          <w:rtl/>
        </w:rPr>
      </w:pPr>
    </w:p>
    <w:p w14:paraId="1FEEE3AC"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2AA0FFA6" w14:textId="77777777" w:rsidR="0035207C" w:rsidRPr="0035207C" w:rsidRDefault="0035207C" w:rsidP="0035207C">
      <w:pPr>
        <w:bidi/>
        <w:jc w:val="both"/>
        <w:rPr>
          <w:rFonts w:cs="David" w:hint="cs"/>
          <w:rtl/>
        </w:rPr>
      </w:pPr>
    </w:p>
    <w:p w14:paraId="7D7C45B0" w14:textId="77777777" w:rsidR="0035207C" w:rsidRPr="0035207C" w:rsidRDefault="0035207C" w:rsidP="0035207C">
      <w:pPr>
        <w:bidi/>
        <w:jc w:val="both"/>
        <w:rPr>
          <w:rFonts w:cs="David" w:hint="cs"/>
          <w:rtl/>
        </w:rPr>
      </w:pPr>
      <w:r w:rsidRPr="0035207C">
        <w:rPr>
          <w:rFonts w:cs="David" w:hint="cs"/>
          <w:rtl/>
        </w:rPr>
        <w:tab/>
        <w:t xml:space="preserve">הקובלנה נכתבה ביום רביעי. </w:t>
      </w:r>
    </w:p>
    <w:p w14:paraId="238A6E98" w14:textId="77777777" w:rsidR="0035207C" w:rsidRPr="0035207C" w:rsidRDefault="0035207C" w:rsidP="0035207C">
      <w:pPr>
        <w:bidi/>
        <w:jc w:val="both"/>
        <w:rPr>
          <w:rFonts w:cs="David" w:hint="cs"/>
          <w:rtl/>
        </w:rPr>
      </w:pPr>
    </w:p>
    <w:p w14:paraId="10C1883A" w14:textId="77777777" w:rsidR="0035207C" w:rsidRPr="0035207C" w:rsidRDefault="0035207C" w:rsidP="0035207C">
      <w:pPr>
        <w:bidi/>
        <w:jc w:val="both"/>
        <w:rPr>
          <w:rFonts w:cs="David" w:hint="cs"/>
          <w:u w:val="single"/>
          <w:rtl/>
        </w:rPr>
      </w:pPr>
      <w:smartTag w:uri="urn:schemas-microsoft-com:office:smarttags" w:element="PersonName">
        <w:r w:rsidRPr="0035207C">
          <w:rPr>
            <w:rFonts w:cs="David" w:hint="cs"/>
            <w:u w:val="single"/>
            <w:rtl/>
          </w:rPr>
          <w:t>דב חנין</w:t>
        </w:r>
      </w:smartTag>
      <w:r w:rsidRPr="0035207C">
        <w:rPr>
          <w:rFonts w:cs="David" w:hint="cs"/>
          <w:u w:val="single"/>
          <w:rtl/>
        </w:rPr>
        <w:t>:</w:t>
      </w:r>
    </w:p>
    <w:p w14:paraId="6B93C5BA" w14:textId="77777777" w:rsidR="0035207C" w:rsidRPr="0035207C" w:rsidRDefault="0035207C" w:rsidP="0035207C">
      <w:pPr>
        <w:bidi/>
        <w:jc w:val="both"/>
        <w:rPr>
          <w:rFonts w:cs="David" w:hint="cs"/>
          <w:rtl/>
        </w:rPr>
      </w:pPr>
    </w:p>
    <w:p w14:paraId="1F15544D" w14:textId="77777777" w:rsidR="0035207C" w:rsidRPr="0035207C" w:rsidRDefault="0035207C" w:rsidP="0035207C">
      <w:pPr>
        <w:bidi/>
        <w:jc w:val="both"/>
        <w:rPr>
          <w:rFonts w:cs="David" w:hint="cs"/>
          <w:rtl/>
        </w:rPr>
      </w:pPr>
      <w:r w:rsidRPr="0035207C">
        <w:rPr>
          <w:rFonts w:cs="David" w:hint="cs"/>
          <w:rtl/>
        </w:rPr>
        <w:tab/>
        <w:t xml:space="preserve">אנחנו נמצאים באיחור כי היה צריך להיות נוהל כזה בפני הכנסת לפני שמגיעה שאלה קונקרטית. </w:t>
      </w:r>
    </w:p>
    <w:p w14:paraId="104FDED3" w14:textId="77777777" w:rsidR="0035207C" w:rsidRPr="0035207C" w:rsidRDefault="0035207C" w:rsidP="0035207C">
      <w:pPr>
        <w:bidi/>
        <w:jc w:val="both"/>
        <w:rPr>
          <w:rFonts w:cs="David" w:hint="cs"/>
          <w:rtl/>
        </w:rPr>
      </w:pPr>
    </w:p>
    <w:p w14:paraId="6323F7C0" w14:textId="77777777" w:rsidR="0035207C" w:rsidRPr="0035207C" w:rsidRDefault="0035207C" w:rsidP="0035207C">
      <w:pPr>
        <w:bidi/>
        <w:ind w:firstLine="567"/>
        <w:jc w:val="both"/>
        <w:rPr>
          <w:rFonts w:cs="David" w:hint="cs"/>
          <w:rtl/>
        </w:rPr>
      </w:pPr>
      <w:r w:rsidRPr="0035207C">
        <w:rPr>
          <w:rFonts w:cs="David" w:hint="cs"/>
          <w:rtl/>
        </w:rPr>
        <w:t xml:space="preserve">אני רוצה לומר לחבר-הכנסת איתן אמירה, שנראית לי מאוד חשובה וצריכה להנחות את הוועדה הזאת בעבודתה. איננו מנהלים, אין לנו סמכות לנה, אין לנו זכות לנהל בכנסת הליך פלילי. זה לא תפקידנו לנהל הליך פלילי, אנחנו לא צריכים לנהל הליך פלילי, אין לנו כלים לנהל הליך פלילי, ואנחנו לא יכולים לבנות נוהל של הליך פלילי. יחד עם זאת, ברור שהנוהל שהכנסת מאמצת צריך להיות נוהל של הליך הוגן. הליך הוגן איננו אומר שצריכים להעתיק כל מה שקיים בהליך פלילי. הליך הוגן אומר שצריכים להיות כללי צדק טבעי, שצריכה להימנע שרירותיות. אני אומר את זה גם לחברי הכנסת שרוצים מהלך מהיר </w:t>
      </w:r>
      <w:r w:rsidRPr="0035207C">
        <w:rPr>
          <w:rFonts w:cs="David"/>
          <w:rtl/>
        </w:rPr>
        <w:t>–</w:t>
      </w:r>
      <w:r w:rsidRPr="0035207C">
        <w:rPr>
          <w:rFonts w:cs="David" w:hint="cs"/>
          <w:rtl/>
        </w:rPr>
        <w:t xml:space="preserve"> ואני תומך במהלך מהיר </w:t>
      </w:r>
      <w:r w:rsidRPr="0035207C">
        <w:rPr>
          <w:rFonts w:cs="David"/>
          <w:rtl/>
        </w:rPr>
        <w:t>–</w:t>
      </w:r>
      <w:r w:rsidRPr="0035207C">
        <w:rPr>
          <w:rFonts w:cs="David" w:hint="cs"/>
          <w:rtl/>
        </w:rPr>
        <w:t xml:space="preserve"> כדי שהמהלך המהיר הזה יהיה מהיר וגם לגיטימי. </w:t>
      </w:r>
    </w:p>
    <w:p w14:paraId="75E47C4E" w14:textId="77777777" w:rsidR="0035207C" w:rsidRPr="0035207C" w:rsidRDefault="0035207C" w:rsidP="0035207C">
      <w:pPr>
        <w:bidi/>
        <w:ind w:firstLine="567"/>
        <w:jc w:val="both"/>
        <w:rPr>
          <w:rFonts w:cs="David" w:hint="cs"/>
          <w:rtl/>
        </w:rPr>
      </w:pPr>
    </w:p>
    <w:p w14:paraId="5981AA54" w14:textId="77777777" w:rsidR="0035207C" w:rsidRPr="0035207C" w:rsidRDefault="0035207C" w:rsidP="0035207C">
      <w:pPr>
        <w:bidi/>
        <w:ind w:firstLine="567"/>
        <w:jc w:val="both"/>
        <w:rPr>
          <w:rFonts w:cs="David" w:hint="cs"/>
          <w:rtl/>
        </w:rPr>
      </w:pPr>
      <w:r w:rsidRPr="0035207C">
        <w:rPr>
          <w:rFonts w:cs="David" w:hint="cs"/>
          <w:rtl/>
        </w:rPr>
        <w:t xml:space="preserve">הליך הוגן יכול להיות הליך מהיר. אני רוצה לתת דוגמה שיכולה להנחות אותנו. זאת דוגמה שבה מתקיים הליך מהיר והוגן בשאלה שהיא לא פחות גורלית מאשר הדחה של נשיא מדינה. כאשר פוסלים רשימה לכנסת, כאשר פוסלים מועמד לכנסת, ההליך מאוד מהיר, אבל משתדל להיות הוגן, כי לוח הזמנים מאוד קצבי. למה? כי יש אינטרס ציבורי לקיים בחירות. אם נמשוך את הדיון בשאלת פסילת רשימה על פני חודשים וננהל על זה משפט פלילי לא נקיים את הבחירות. השאלה שלפנינו היא לא שאלה פחות דחופה מהשאלה של קיום בחירות, ולכן ההליך צריך להיות מזורז ומהיר, תוך שמירה על ההגינות. </w:t>
      </w:r>
    </w:p>
    <w:p w14:paraId="5E704B3B" w14:textId="77777777" w:rsidR="0035207C" w:rsidRPr="0035207C" w:rsidRDefault="0035207C" w:rsidP="0035207C">
      <w:pPr>
        <w:bidi/>
        <w:ind w:firstLine="567"/>
        <w:jc w:val="both"/>
        <w:rPr>
          <w:rFonts w:cs="David" w:hint="cs"/>
          <w:rtl/>
        </w:rPr>
      </w:pPr>
    </w:p>
    <w:p w14:paraId="1502F3CC" w14:textId="77777777" w:rsidR="0035207C" w:rsidRPr="0035207C" w:rsidRDefault="0035207C" w:rsidP="0035207C">
      <w:pPr>
        <w:bidi/>
        <w:ind w:firstLine="567"/>
        <w:jc w:val="both"/>
        <w:rPr>
          <w:rFonts w:cs="David" w:hint="cs"/>
          <w:rtl/>
        </w:rPr>
      </w:pPr>
      <w:r w:rsidRPr="0035207C">
        <w:rPr>
          <w:rFonts w:cs="David" w:hint="cs"/>
          <w:rtl/>
        </w:rPr>
        <w:t xml:space="preserve">אני חושב שבהליך הזה צריכה להיות תשתית ראייתית </w:t>
      </w:r>
      <w:r w:rsidRPr="0035207C">
        <w:rPr>
          <w:rFonts w:cs="David"/>
          <w:rtl/>
        </w:rPr>
        <w:t>–</w:t>
      </w:r>
      <w:r w:rsidRPr="0035207C">
        <w:rPr>
          <w:rFonts w:cs="David" w:hint="cs"/>
          <w:rtl/>
        </w:rPr>
        <w:t xml:space="preserve"> בזה אני לא מסכים עם חלק מחבריי שרוצים הליך  מהיר - אבל התשתית הראייתית הזאת איננה התשתית שנדרשת בהליך פלילי. הבסיס שאנחנו צריכים אותו הוא בסיס אחר, זאת תשתית ראייתית מנהלית ולא פלילית, ולכן מסגרת הזמנים שלנו צריכה להיות אחרת. </w:t>
      </w:r>
    </w:p>
    <w:p w14:paraId="2D4F9906" w14:textId="77777777" w:rsidR="0035207C" w:rsidRPr="0035207C" w:rsidRDefault="0035207C" w:rsidP="0035207C">
      <w:pPr>
        <w:bidi/>
        <w:jc w:val="both"/>
        <w:rPr>
          <w:rFonts w:cs="David" w:hint="cs"/>
          <w:rtl/>
        </w:rPr>
      </w:pPr>
    </w:p>
    <w:p w14:paraId="61AE52B2" w14:textId="77777777" w:rsidR="0035207C" w:rsidRPr="0035207C" w:rsidRDefault="0035207C" w:rsidP="0035207C">
      <w:pPr>
        <w:bidi/>
        <w:ind w:firstLine="567"/>
        <w:jc w:val="both"/>
        <w:rPr>
          <w:rFonts w:cs="David" w:hint="cs"/>
          <w:rtl/>
        </w:rPr>
      </w:pPr>
      <w:r w:rsidRPr="0035207C">
        <w:rPr>
          <w:rFonts w:cs="David" w:hint="cs"/>
          <w:rtl/>
        </w:rPr>
        <w:t>אני קורא את הנוהל שמוצע לנו על ידי הייעוץ המשפטי, ואני חושב שזה נוהל שאין בו באמת לוחות זמנים. בכל אחד מהסעיפים יש שסתומים, שמאפשרים למתוח את ההליך עד אין סוף. בכל סיטואציה בעתיד שבה הכנסת תידרש להדחת נשיא היא לא יכולה לאפשר הליך שיימתח כמו מסטיק. הליך של הדחת נשיא צריך להיות הליך מתוחם בזמן, מוגדר בלוחות זמנים, ולכן אני מפנה להצעה שאני הגשתי, שלדעתי יוצרת איזון נכון בין השיקולים המשפטיים לאחרים.</w:t>
      </w:r>
    </w:p>
    <w:p w14:paraId="77A7567F" w14:textId="77777777" w:rsidR="0035207C" w:rsidRPr="0035207C" w:rsidRDefault="0035207C" w:rsidP="0035207C">
      <w:pPr>
        <w:bidi/>
        <w:jc w:val="both"/>
        <w:rPr>
          <w:rFonts w:cs="David" w:hint="cs"/>
          <w:rtl/>
        </w:rPr>
      </w:pPr>
    </w:p>
    <w:p w14:paraId="69AE2C30"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59E21690" w14:textId="77777777" w:rsidR="0035207C" w:rsidRPr="0035207C" w:rsidRDefault="0035207C" w:rsidP="0035207C">
      <w:pPr>
        <w:pStyle w:val="Heading5"/>
        <w:rPr>
          <w:rFonts w:hint="cs"/>
          <w:rtl/>
        </w:rPr>
      </w:pPr>
    </w:p>
    <w:p w14:paraId="51886615" w14:textId="77777777" w:rsidR="0035207C" w:rsidRPr="0035207C" w:rsidRDefault="0035207C" w:rsidP="0035207C">
      <w:pPr>
        <w:bidi/>
        <w:jc w:val="both"/>
        <w:rPr>
          <w:rFonts w:cs="David" w:hint="cs"/>
          <w:rtl/>
        </w:rPr>
      </w:pPr>
      <w:r w:rsidRPr="0035207C">
        <w:rPr>
          <w:rFonts w:cs="David" w:hint="cs"/>
          <w:rtl/>
        </w:rPr>
        <w:tab/>
        <w:t xml:space="preserve">למרות זאת לא כתבת בסעיף 1 שאנחנו צריכים לנמק את הדברים, ומצד שני אתה אומר שצריך תשתית ראייתית. איך מישהו יכול לענות על משהו, כשלא נשאלה שאלה? תשובה צריכה להיות על איזושהי שאלה. לכן, יכול להיות שבמסגרת הקובלנה לא צריך הנמקה, מספיק שיש חתימות. </w:t>
      </w:r>
    </w:p>
    <w:p w14:paraId="78C11050" w14:textId="77777777" w:rsidR="0035207C" w:rsidRPr="0035207C" w:rsidRDefault="0035207C" w:rsidP="0035207C">
      <w:pPr>
        <w:bidi/>
        <w:jc w:val="both"/>
        <w:rPr>
          <w:rFonts w:cs="David" w:hint="cs"/>
          <w:rtl/>
        </w:rPr>
      </w:pPr>
    </w:p>
    <w:p w14:paraId="219BC15A" w14:textId="77777777" w:rsidR="0035207C" w:rsidRPr="0035207C" w:rsidRDefault="0035207C" w:rsidP="0035207C">
      <w:pPr>
        <w:bidi/>
        <w:jc w:val="both"/>
        <w:rPr>
          <w:rFonts w:cs="David" w:hint="cs"/>
          <w:u w:val="single"/>
          <w:rtl/>
        </w:rPr>
      </w:pPr>
      <w:r w:rsidRPr="0035207C">
        <w:rPr>
          <w:rFonts w:cs="David" w:hint="cs"/>
          <w:u w:val="single"/>
          <w:rtl/>
        </w:rPr>
        <w:t>דוד רותם:</w:t>
      </w:r>
    </w:p>
    <w:p w14:paraId="6F556FEF" w14:textId="77777777" w:rsidR="0035207C" w:rsidRPr="0035207C" w:rsidRDefault="0035207C" w:rsidP="0035207C">
      <w:pPr>
        <w:bidi/>
        <w:jc w:val="both"/>
        <w:rPr>
          <w:rFonts w:cs="David" w:hint="cs"/>
          <w:rtl/>
        </w:rPr>
      </w:pPr>
    </w:p>
    <w:p w14:paraId="3BB426A6" w14:textId="77777777" w:rsidR="0035207C" w:rsidRPr="0035207C" w:rsidRDefault="0035207C" w:rsidP="0035207C">
      <w:pPr>
        <w:bidi/>
        <w:jc w:val="both"/>
        <w:rPr>
          <w:rFonts w:cs="David"/>
        </w:rPr>
      </w:pPr>
      <w:r w:rsidRPr="0035207C">
        <w:rPr>
          <w:rFonts w:cs="David" w:hint="cs"/>
          <w:rtl/>
        </w:rPr>
        <w:tab/>
        <w:t>צריך לאפשר לנשיא לסתור את הקובלנה.</w:t>
      </w:r>
    </w:p>
    <w:p w14:paraId="093B8DD8" w14:textId="77777777" w:rsidR="0035207C" w:rsidRPr="0035207C" w:rsidRDefault="0035207C" w:rsidP="0035207C">
      <w:pPr>
        <w:bidi/>
        <w:jc w:val="both"/>
        <w:rPr>
          <w:rFonts w:cs="David" w:hint="cs"/>
          <w:rtl/>
        </w:rPr>
      </w:pPr>
    </w:p>
    <w:p w14:paraId="4CBD3B49"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1298329E" w14:textId="77777777" w:rsidR="0035207C" w:rsidRPr="0035207C" w:rsidRDefault="0035207C" w:rsidP="0035207C">
      <w:pPr>
        <w:pStyle w:val="Heading5"/>
        <w:rPr>
          <w:rFonts w:hint="cs"/>
          <w:rtl/>
        </w:rPr>
      </w:pPr>
    </w:p>
    <w:p w14:paraId="73DA9BBB" w14:textId="77777777" w:rsidR="0035207C" w:rsidRPr="0035207C" w:rsidRDefault="0035207C" w:rsidP="0035207C">
      <w:pPr>
        <w:bidi/>
        <w:jc w:val="both"/>
        <w:rPr>
          <w:rFonts w:cs="David" w:hint="cs"/>
          <w:rtl/>
        </w:rPr>
      </w:pPr>
      <w:r w:rsidRPr="0035207C">
        <w:rPr>
          <w:rFonts w:cs="David" w:hint="cs"/>
          <w:rtl/>
        </w:rPr>
        <w:tab/>
        <w:t xml:space="preserve">אני חושב שמן הראוי ומן ההגינות לתת הנמקה. אני גם לא חושב שזאת בעיה לתת הנמקה. חבר-הכנסת איתן, בבקשה. </w:t>
      </w:r>
    </w:p>
    <w:p w14:paraId="249547F3" w14:textId="77777777" w:rsidR="0035207C" w:rsidRPr="0035207C" w:rsidRDefault="0035207C" w:rsidP="0035207C">
      <w:pPr>
        <w:bidi/>
        <w:jc w:val="both"/>
        <w:rPr>
          <w:rFonts w:cs="David" w:hint="cs"/>
          <w:rtl/>
        </w:rPr>
      </w:pPr>
    </w:p>
    <w:p w14:paraId="0DF6083A" w14:textId="77777777" w:rsidR="0035207C" w:rsidRPr="0035207C" w:rsidRDefault="0035207C" w:rsidP="0035207C">
      <w:pPr>
        <w:bidi/>
        <w:jc w:val="both"/>
        <w:rPr>
          <w:rFonts w:cs="David" w:hint="cs"/>
          <w:rtl/>
        </w:rPr>
      </w:pPr>
      <w:r w:rsidRPr="0035207C">
        <w:rPr>
          <w:rFonts w:cs="David" w:hint="cs"/>
          <w:u w:val="single"/>
          <w:rtl/>
        </w:rPr>
        <w:t>מיכאל איתן:</w:t>
      </w:r>
    </w:p>
    <w:p w14:paraId="32A64F78" w14:textId="77777777" w:rsidR="0035207C" w:rsidRPr="0035207C" w:rsidRDefault="0035207C" w:rsidP="0035207C">
      <w:pPr>
        <w:bidi/>
        <w:jc w:val="both"/>
        <w:rPr>
          <w:rFonts w:cs="David" w:hint="cs"/>
          <w:rtl/>
        </w:rPr>
      </w:pPr>
    </w:p>
    <w:p w14:paraId="3143837D" w14:textId="77777777" w:rsidR="0035207C" w:rsidRPr="0035207C" w:rsidRDefault="0035207C" w:rsidP="0035207C">
      <w:pPr>
        <w:bidi/>
        <w:jc w:val="both"/>
        <w:rPr>
          <w:rFonts w:cs="David" w:hint="cs"/>
          <w:rtl/>
        </w:rPr>
      </w:pPr>
      <w:r w:rsidRPr="0035207C">
        <w:rPr>
          <w:rFonts w:cs="David" w:hint="cs"/>
          <w:rtl/>
        </w:rPr>
        <w:tab/>
        <w:t xml:space="preserve">ראשית, חברת-הכנסת גלאון, עבדנו בוועדת החוקה ואני מכיר אותך בתור לוחמת למען זכויות של מיעוטים. את תופסת עמדה של מי שמגנה נגד הרוב, ואת משלמת על זה מחיר לא קטן בחיים הציבוריים שלך. מצאתי את עצמי לא פעם שותף לדעותייך, וגם כשעמדתי בצד השני של המתרס הייתה לי הערכה רבה אלייך. עכשיו, כשפניתי אלייך, אמרתי לך שתחזרי להיות זהבה גלאון של ועדת החוקה ולא זהבה גיליוטינה. </w:t>
      </w:r>
    </w:p>
    <w:p w14:paraId="06182489" w14:textId="77777777" w:rsidR="0035207C" w:rsidRPr="0035207C" w:rsidRDefault="0035207C" w:rsidP="0035207C">
      <w:pPr>
        <w:bidi/>
        <w:jc w:val="both"/>
        <w:rPr>
          <w:rFonts w:cs="David" w:hint="cs"/>
          <w:rtl/>
        </w:rPr>
      </w:pPr>
    </w:p>
    <w:p w14:paraId="673E523E" w14:textId="77777777" w:rsidR="0035207C" w:rsidRPr="0035207C" w:rsidRDefault="0035207C" w:rsidP="0035207C">
      <w:pPr>
        <w:bidi/>
        <w:jc w:val="both"/>
        <w:rPr>
          <w:rFonts w:cs="David" w:hint="cs"/>
          <w:rtl/>
        </w:rPr>
      </w:pPr>
      <w:r w:rsidRPr="0035207C">
        <w:rPr>
          <w:rFonts w:cs="David" w:hint="cs"/>
          <w:u w:val="single"/>
          <w:rtl/>
        </w:rPr>
        <w:t>זהבה גלאון:</w:t>
      </w:r>
    </w:p>
    <w:p w14:paraId="5CE5F062" w14:textId="77777777" w:rsidR="0035207C" w:rsidRPr="0035207C" w:rsidRDefault="0035207C" w:rsidP="0035207C">
      <w:pPr>
        <w:bidi/>
        <w:jc w:val="both"/>
        <w:rPr>
          <w:rFonts w:cs="David" w:hint="cs"/>
          <w:rtl/>
        </w:rPr>
      </w:pPr>
    </w:p>
    <w:p w14:paraId="7C43D3F6" w14:textId="77777777" w:rsidR="0035207C" w:rsidRPr="0035207C" w:rsidRDefault="0035207C" w:rsidP="0035207C">
      <w:pPr>
        <w:bidi/>
        <w:jc w:val="both"/>
        <w:rPr>
          <w:rFonts w:cs="David" w:hint="cs"/>
          <w:rtl/>
        </w:rPr>
      </w:pPr>
      <w:r w:rsidRPr="0035207C">
        <w:rPr>
          <w:rFonts w:cs="David" w:hint="cs"/>
          <w:rtl/>
        </w:rPr>
        <w:tab/>
        <w:t xml:space="preserve"> אני לא חייבת להקשיב לך.</w:t>
      </w:r>
    </w:p>
    <w:p w14:paraId="512787F1" w14:textId="77777777" w:rsidR="0035207C" w:rsidRPr="0035207C" w:rsidRDefault="0035207C" w:rsidP="0035207C">
      <w:pPr>
        <w:bidi/>
        <w:jc w:val="both"/>
        <w:rPr>
          <w:rFonts w:cs="David" w:hint="cs"/>
          <w:rtl/>
        </w:rPr>
      </w:pPr>
    </w:p>
    <w:p w14:paraId="749700E3" w14:textId="77777777" w:rsidR="0035207C" w:rsidRPr="0035207C" w:rsidRDefault="0035207C" w:rsidP="0035207C">
      <w:pPr>
        <w:bidi/>
        <w:jc w:val="both"/>
        <w:rPr>
          <w:rFonts w:cs="David"/>
          <w:u w:val="single"/>
          <w:rtl/>
        </w:rPr>
      </w:pPr>
      <w:r w:rsidRPr="0035207C">
        <w:rPr>
          <w:rFonts w:cs="David"/>
          <w:u w:val="single"/>
          <w:rtl/>
        </w:rPr>
        <w:t>מיכאל איתן:</w:t>
      </w:r>
    </w:p>
    <w:p w14:paraId="600A0A96" w14:textId="77777777" w:rsidR="0035207C" w:rsidRPr="0035207C" w:rsidRDefault="0035207C" w:rsidP="0035207C">
      <w:pPr>
        <w:bidi/>
        <w:jc w:val="both"/>
        <w:rPr>
          <w:rFonts w:cs="David"/>
          <w:u w:val="single"/>
          <w:rtl/>
        </w:rPr>
      </w:pPr>
    </w:p>
    <w:p w14:paraId="7C44FBB9"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אני שם את הדברים על השולחן מפני שלימור נפגעה נורא וחשבה שאני צריך להתנצל. אני חושב שבחריפות הלשון והתבטאויות שלך </w:t>
      </w:r>
      <w:r w:rsidRPr="0035207C">
        <w:rPr>
          <w:rFonts w:cs="David"/>
          <w:rtl/>
        </w:rPr>
        <w:t>–</w:t>
      </w:r>
      <w:r w:rsidRPr="0035207C">
        <w:rPr>
          <w:rFonts w:cs="David" w:hint="cs"/>
          <w:rtl/>
        </w:rPr>
        <w:t xml:space="preserve"> לא כלפי עד היום - אנחנו מדברים ככה. זה לא ביטוי בלתי פרלמנטרי, ואני לא רואה בזה שום אסון. לכן אני לא חוזר בי, וזה לא בגלל שאני לא מעריך אותך או לא מכבד אותך. גם אני מרשה לך לומר עליי דברים ברוח דומה. </w:t>
      </w:r>
    </w:p>
    <w:p w14:paraId="7D79E33C" w14:textId="77777777" w:rsidR="0035207C" w:rsidRPr="0035207C" w:rsidRDefault="0035207C" w:rsidP="0035207C">
      <w:pPr>
        <w:bidi/>
        <w:jc w:val="both"/>
        <w:rPr>
          <w:rFonts w:cs="David" w:hint="cs"/>
          <w:rtl/>
        </w:rPr>
      </w:pPr>
    </w:p>
    <w:p w14:paraId="480F7EE4" w14:textId="77777777" w:rsidR="0035207C" w:rsidRPr="0035207C" w:rsidRDefault="0035207C" w:rsidP="0035207C">
      <w:pPr>
        <w:bidi/>
        <w:jc w:val="both"/>
        <w:rPr>
          <w:rFonts w:cs="David" w:hint="cs"/>
          <w:rtl/>
        </w:rPr>
      </w:pPr>
      <w:r w:rsidRPr="0035207C">
        <w:rPr>
          <w:rFonts w:cs="David" w:hint="cs"/>
          <w:rtl/>
        </w:rPr>
        <w:tab/>
        <w:t xml:space="preserve">אנשים אומרים שנוהל הוא לא דבר חשוב. אתם יודעים שרוצחים, שכולם יודעים שהם אשמים, משחררים אותם לפעמים רק בגלל עניין של נוהל והם הולכים חופשי?. נוהל זה המגנה כרטה של הנאשם. פרוצדורה היא זכות יסוד של נאשם. אנשים אומרים: עזוב, לא מדובר בהליך פלילי. חברת הכנסת לבנת אומרת שיש סתירה הגיונית במה שאני אומר, כי כל הזמן אני רוצה שאדם יהיה אשם ורק נוריד לו את החסינות, אבל אי אפשר לעשות אותו אשם כי הוא נשיא. אם לא הדיחו אותו אי אפשר להעמיד אותו לדין, אז יוצא מצב לא הגיוני. התשובה לכך פשוטה וברורה, אדגים אותה. הסעיף קובע במפורש שהדחת נשיא אינה כמו הדחת ממשלה, שלא צריך שום נימוק, יש 61 חברי-כנסת שמצביעים אי אמון בממשלה ומדיחים את הממשלה. לגבי הנשיא כתוב שדרושים 90 חברי-כנסת ודרוש להוכיח, הכנסת צריכה להיות משוכנעת, צריך שתהיה עילה. גם 120 חברי-כנסת לא יכולים להדיח נשיא אם אין תשתית ראייתית לכך שהוא התנהג בצורה בלתי הולמת. </w:t>
      </w:r>
    </w:p>
    <w:p w14:paraId="1583C1AE" w14:textId="77777777" w:rsidR="0035207C" w:rsidRPr="0035207C" w:rsidRDefault="0035207C" w:rsidP="0035207C">
      <w:pPr>
        <w:bidi/>
        <w:jc w:val="both"/>
        <w:rPr>
          <w:rFonts w:cs="David" w:hint="cs"/>
          <w:rtl/>
        </w:rPr>
      </w:pPr>
    </w:p>
    <w:p w14:paraId="7AA9E34F" w14:textId="77777777" w:rsidR="0035207C" w:rsidRPr="0035207C" w:rsidRDefault="0035207C" w:rsidP="0035207C">
      <w:pPr>
        <w:bidi/>
        <w:ind w:firstLine="567"/>
        <w:jc w:val="both"/>
        <w:rPr>
          <w:rFonts w:cs="David" w:hint="cs"/>
          <w:rtl/>
        </w:rPr>
      </w:pPr>
      <w:r w:rsidRPr="0035207C">
        <w:rPr>
          <w:rFonts w:cs="David" w:hint="cs"/>
          <w:rtl/>
        </w:rPr>
        <w:t xml:space="preserve">אין לזה קשר להליך הפלילי לכשעצמו. לדוגמה, נשיא אלכוהוליסט. זאת לא עבירה להיות אלכוהוליסט. אם הנשיא אלכוהוליסט, יכולים 90 חברי-כנסת להגיש בקשה להדחת הנשיא. אבל מה קורה אם הנשיא אומר שהוא בכלל לא שותה? צריך לקבוע האם מאחורי הטענה שהוא אלכוהוליסט יש ראיות עובדתיות. אם חברי-הכנסת יגידו: מה זה מעניין אותנו? כתוב בעיתון, כולם יודעים שהוא שותה, לא צריך כלום ואנחנו מצביעים </w:t>
      </w:r>
      <w:r w:rsidRPr="0035207C">
        <w:rPr>
          <w:rFonts w:cs="David"/>
          <w:rtl/>
        </w:rPr>
        <w:t>–</w:t>
      </w:r>
      <w:r w:rsidRPr="0035207C">
        <w:rPr>
          <w:rFonts w:cs="David" w:hint="cs"/>
          <w:rtl/>
        </w:rPr>
        <w:t xml:space="preserve"> ברור שאי אפשר לנהל כך הליך. </w:t>
      </w:r>
    </w:p>
    <w:p w14:paraId="62824941" w14:textId="77777777" w:rsidR="0035207C" w:rsidRPr="0035207C" w:rsidRDefault="0035207C" w:rsidP="0035207C">
      <w:pPr>
        <w:bidi/>
        <w:ind w:firstLine="567"/>
        <w:jc w:val="both"/>
        <w:rPr>
          <w:rFonts w:cs="David" w:hint="cs"/>
          <w:rtl/>
        </w:rPr>
      </w:pPr>
    </w:p>
    <w:p w14:paraId="3B4130AF" w14:textId="77777777" w:rsidR="0035207C" w:rsidRPr="0035207C" w:rsidRDefault="0035207C" w:rsidP="0035207C">
      <w:pPr>
        <w:bidi/>
        <w:ind w:firstLine="567"/>
        <w:jc w:val="both"/>
        <w:rPr>
          <w:rFonts w:cs="David" w:hint="cs"/>
          <w:rtl/>
        </w:rPr>
      </w:pPr>
      <w:r w:rsidRPr="0035207C">
        <w:rPr>
          <w:rFonts w:cs="David" w:hint="cs"/>
          <w:rtl/>
        </w:rPr>
        <w:t xml:space="preserve">מה זאת הדחה של נשיא? גם בזה אנשים טועים. הדחה של נשיא זה לא הליך סתם. זה משפט, </w:t>
      </w:r>
      <w:r w:rsidRPr="0035207C">
        <w:rPr>
          <w:rFonts w:cs="David"/>
        </w:rPr>
        <w:t>impeachment</w:t>
      </w:r>
      <w:r w:rsidRPr="0035207C">
        <w:rPr>
          <w:rFonts w:cs="David" w:hint="cs"/>
          <w:rtl/>
        </w:rPr>
        <w:t xml:space="preserve">. אני מחזיק בידי את הכללים של הסנאט האמריקני להדחת נשיא. אתם יודעים לאיזו רמה של פירוט יורדים שם? בשעה 12:30 בצהרים יתכנס הסנאט, כאשר הוא קיבל את זה מהוועדה ויעשה כך וכך. כל פסיק מפורט. בראש ההרכב בסנאט יושב נשיא בית המשפט. להגיד על הדחת נשיא שזה לא הליך שמחייב מתן מלוא הזכויות למי שהולכים להדיח אותו? כל עובד מדינה שמדיחים אותו, יש בית דין משמעתי לגביו. גם אם הוא לא אשם בפלילים ורוצים לפטר אותו, להעניש אותו ולנזוף בו, יש לו זכויות. עכשיו אומרים שכל זה לא קיים? למה לא קיים? </w:t>
      </w:r>
    </w:p>
    <w:p w14:paraId="4EF57CE5" w14:textId="77777777" w:rsidR="0035207C" w:rsidRPr="0035207C" w:rsidRDefault="0035207C" w:rsidP="0035207C">
      <w:pPr>
        <w:bidi/>
        <w:ind w:firstLine="567"/>
        <w:jc w:val="both"/>
        <w:rPr>
          <w:rFonts w:cs="David" w:hint="cs"/>
          <w:rtl/>
        </w:rPr>
      </w:pPr>
    </w:p>
    <w:p w14:paraId="3AC5366F" w14:textId="77777777" w:rsidR="0035207C" w:rsidRPr="0035207C" w:rsidRDefault="0035207C" w:rsidP="0035207C">
      <w:pPr>
        <w:bidi/>
        <w:ind w:firstLine="567"/>
        <w:jc w:val="both"/>
        <w:rPr>
          <w:rFonts w:cs="David" w:hint="cs"/>
          <w:rtl/>
        </w:rPr>
      </w:pPr>
      <w:r w:rsidRPr="0035207C">
        <w:rPr>
          <w:rFonts w:cs="David" w:hint="cs"/>
          <w:rtl/>
        </w:rPr>
        <w:t xml:space="preserve">צדק </w:t>
      </w:r>
      <w:smartTag w:uri="urn:schemas-microsoft-com:office:smarttags" w:element="PersonName">
        <w:r w:rsidRPr="0035207C">
          <w:rPr>
            <w:rFonts w:cs="David" w:hint="cs"/>
            <w:rtl/>
          </w:rPr>
          <w:t>דב חנין</w:t>
        </w:r>
      </w:smartTag>
      <w:r w:rsidRPr="0035207C">
        <w:rPr>
          <w:rFonts w:cs="David" w:hint="cs"/>
          <w:rtl/>
        </w:rPr>
        <w:t xml:space="preserve"> שאמר שצריך תשתית ראייתית, אבל לא של בית משפט. אני מסכים, לכן חשוב לנו, למשל, לשמוע את מי שכן מכיר את הראיות, למשל את היועץ המשפטי לממשלה. אם יועץ משפטי לממשלה מגבש כתב אישום, האדם עדיין זכאי. אנחנו, כחברי כנסת, יכולים לקרוא ליועץ המשפטי והוא יגיד ששמע את גרסת המתלוננות, בדק, העדויות הן כאלה וכאלה ויציג את העדויות. הוא יגיד שהנשיא אמר כך וכך והוא מאמין או לא מאמין לעדותו, אז תהיה לנו תשתית לדעת שהוא התנהג בצורה בלתי הולמת. למה במקרה הזה יש חשיבות והקבלה בין ההליך הפלילי להליך המשמעתי? כי כמו בדוגמת הנשיא האלכוהוליסט, הנשיא אומר שהוא מכחיש את הכול, הכול עלילה. אם הוא היה אומר שהוא עשה רק כך וכך, זה היה שונה. ברגע שהוא אומר שהכל עלילה, מישהו צריך להגיד שזאת לא עלילה, הוא עשה א', ב', ג', ד'.</w:t>
      </w:r>
    </w:p>
    <w:p w14:paraId="3AC6009D" w14:textId="77777777" w:rsidR="0035207C" w:rsidRPr="0035207C" w:rsidRDefault="0035207C" w:rsidP="0035207C">
      <w:pPr>
        <w:bidi/>
        <w:jc w:val="both"/>
        <w:rPr>
          <w:rFonts w:cs="David" w:hint="cs"/>
          <w:rtl/>
        </w:rPr>
      </w:pPr>
    </w:p>
    <w:p w14:paraId="59125B07" w14:textId="77777777" w:rsidR="0035207C" w:rsidRPr="0035207C" w:rsidRDefault="0035207C" w:rsidP="0035207C">
      <w:pPr>
        <w:bidi/>
        <w:jc w:val="both"/>
        <w:rPr>
          <w:rFonts w:cs="David" w:hint="cs"/>
          <w:rtl/>
        </w:rPr>
      </w:pPr>
      <w:r w:rsidRPr="0035207C">
        <w:rPr>
          <w:rFonts w:cs="David" w:hint="cs"/>
          <w:u w:val="single"/>
          <w:rtl/>
        </w:rPr>
        <w:t>זהבה גלאון:</w:t>
      </w:r>
    </w:p>
    <w:p w14:paraId="303B0D23" w14:textId="77777777" w:rsidR="0035207C" w:rsidRPr="0035207C" w:rsidRDefault="0035207C" w:rsidP="0035207C">
      <w:pPr>
        <w:bidi/>
        <w:jc w:val="both"/>
        <w:rPr>
          <w:rFonts w:cs="David" w:hint="cs"/>
          <w:rtl/>
        </w:rPr>
      </w:pPr>
    </w:p>
    <w:p w14:paraId="6473B946" w14:textId="77777777" w:rsidR="0035207C" w:rsidRPr="0035207C" w:rsidRDefault="0035207C" w:rsidP="0035207C">
      <w:pPr>
        <w:bidi/>
        <w:jc w:val="both"/>
        <w:rPr>
          <w:rFonts w:cs="David" w:hint="cs"/>
          <w:rtl/>
        </w:rPr>
      </w:pPr>
      <w:r w:rsidRPr="0035207C">
        <w:rPr>
          <w:rFonts w:cs="David" w:hint="cs"/>
          <w:rtl/>
        </w:rPr>
        <w:tab/>
        <w:t xml:space="preserve"> הנאום שלו הוא התנהגות הולמת של נשיא מדינה? רק על זה צריך היה להדיח אותו.</w:t>
      </w:r>
    </w:p>
    <w:p w14:paraId="4697B029" w14:textId="77777777" w:rsidR="0035207C" w:rsidRPr="0035207C" w:rsidRDefault="0035207C" w:rsidP="0035207C">
      <w:pPr>
        <w:bidi/>
        <w:jc w:val="both"/>
        <w:rPr>
          <w:rFonts w:cs="David" w:hint="cs"/>
          <w:rtl/>
        </w:rPr>
      </w:pPr>
    </w:p>
    <w:p w14:paraId="444DE6CB" w14:textId="77777777" w:rsidR="0035207C" w:rsidRPr="0035207C" w:rsidRDefault="0035207C" w:rsidP="0035207C">
      <w:pPr>
        <w:bidi/>
        <w:jc w:val="both"/>
        <w:rPr>
          <w:rFonts w:cs="David" w:hint="cs"/>
          <w:rtl/>
        </w:rPr>
      </w:pPr>
      <w:r w:rsidRPr="0035207C">
        <w:rPr>
          <w:rFonts w:cs="David" w:hint="cs"/>
          <w:u w:val="single"/>
          <w:rtl/>
        </w:rPr>
        <w:t>מיכאל איתן:</w:t>
      </w:r>
    </w:p>
    <w:p w14:paraId="7B9BC1AD" w14:textId="77777777" w:rsidR="0035207C" w:rsidRPr="0035207C" w:rsidRDefault="0035207C" w:rsidP="0035207C">
      <w:pPr>
        <w:bidi/>
        <w:jc w:val="both"/>
        <w:rPr>
          <w:rFonts w:cs="David" w:hint="cs"/>
          <w:rtl/>
        </w:rPr>
      </w:pPr>
    </w:p>
    <w:p w14:paraId="2161F213" w14:textId="77777777" w:rsidR="0035207C" w:rsidRPr="0035207C" w:rsidRDefault="0035207C" w:rsidP="0035207C">
      <w:pPr>
        <w:bidi/>
        <w:jc w:val="both"/>
        <w:rPr>
          <w:rFonts w:cs="David" w:hint="cs"/>
          <w:rtl/>
        </w:rPr>
      </w:pPr>
      <w:r w:rsidRPr="0035207C">
        <w:rPr>
          <w:rFonts w:cs="David" w:hint="cs"/>
          <w:rtl/>
        </w:rPr>
        <w:tab/>
        <w:t xml:space="preserve"> זה סיפור שבא אחר כך. יש לי תשובה מצוינת, אבל לא אענה לך על זה כרגע כי אני לא רוצה לסטות מהנושא. </w:t>
      </w:r>
    </w:p>
    <w:p w14:paraId="45908FDB" w14:textId="77777777" w:rsidR="0035207C" w:rsidRPr="0035207C" w:rsidRDefault="0035207C" w:rsidP="0035207C">
      <w:pPr>
        <w:bidi/>
        <w:jc w:val="both"/>
        <w:rPr>
          <w:rFonts w:cs="David" w:hint="cs"/>
          <w:rtl/>
        </w:rPr>
      </w:pPr>
    </w:p>
    <w:p w14:paraId="55EB8CF0" w14:textId="77777777" w:rsidR="0035207C" w:rsidRPr="0035207C" w:rsidRDefault="0035207C" w:rsidP="0035207C">
      <w:pPr>
        <w:bidi/>
        <w:ind w:firstLine="567"/>
        <w:jc w:val="both"/>
        <w:rPr>
          <w:rFonts w:cs="David" w:hint="cs"/>
          <w:rtl/>
        </w:rPr>
      </w:pPr>
      <w:r w:rsidRPr="0035207C">
        <w:rPr>
          <w:rFonts w:cs="David" w:hint="cs"/>
          <w:rtl/>
        </w:rPr>
        <w:t xml:space="preserve">אני רוצה להתייחס לעניין הנבצרות, ולדברייך, חברת הכנסת גלאון, שהנשיא יכול כל רגע להפר את התחייבותו. במקרה שלנו, הנשיא נתן התחייבות שברגע שיתגבש כתב אישום, ואז גם נוכל לסמוך על עמדת היועץ המשפטי לממשלה </w:t>
      </w:r>
      <w:r w:rsidRPr="0035207C">
        <w:rPr>
          <w:rFonts w:cs="David"/>
          <w:rtl/>
        </w:rPr>
        <w:t>–</w:t>
      </w:r>
      <w:r w:rsidRPr="0035207C">
        <w:rPr>
          <w:rFonts w:cs="David" w:hint="cs"/>
          <w:rtl/>
        </w:rPr>
        <w:t xml:space="preserve"> שזה משהו - הוא יתפטר. בדרך כלל, בהדחות כאלה לא נותנים לכנסת לגמור את התהליך, כי הוא תמיד יכול להתפטר ואז ההדחה מתפוגגת. זה אומר שהאם נשיא יגיד מחר שהוא ביקש מאתנו שלושה חודשים, כי הוא מחכה לכתב אישום, ואנחנו נראה שיש הפרת התחייבות שלו </w:t>
      </w:r>
      <w:r w:rsidRPr="0035207C">
        <w:rPr>
          <w:rFonts w:cs="David"/>
          <w:rtl/>
        </w:rPr>
        <w:t>–</w:t>
      </w:r>
      <w:r w:rsidRPr="0035207C">
        <w:rPr>
          <w:rFonts w:cs="David" w:hint="cs"/>
          <w:rtl/>
        </w:rPr>
        <w:t xml:space="preserve"> הפרת התחייבות בלבד - זאת תשתית ראייתית, שעליה אנחנו יכולים להגיד שאינה הולמת.</w:t>
      </w:r>
    </w:p>
    <w:p w14:paraId="488ABEDC" w14:textId="77777777" w:rsidR="0035207C" w:rsidRPr="0035207C" w:rsidRDefault="0035207C" w:rsidP="0035207C">
      <w:pPr>
        <w:bidi/>
        <w:jc w:val="both"/>
        <w:rPr>
          <w:rFonts w:cs="David" w:hint="cs"/>
          <w:rtl/>
        </w:rPr>
      </w:pPr>
    </w:p>
    <w:p w14:paraId="0DC8D870" w14:textId="77777777" w:rsidR="0035207C" w:rsidRPr="0035207C" w:rsidRDefault="0035207C" w:rsidP="0035207C">
      <w:pPr>
        <w:bidi/>
        <w:jc w:val="both"/>
        <w:rPr>
          <w:rFonts w:cs="David" w:hint="cs"/>
          <w:rtl/>
        </w:rPr>
      </w:pPr>
      <w:r w:rsidRPr="0035207C">
        <w:rPr>
          <w:rFonts w:cs="David" w:hint="cs"/>
          <w:u w:val="single"/>
          <w:rtl/>
        </w:rPr>
        <w:t>זהבה גלאון:</w:t>
      </w:r>
    </w:p>
    <w:p w14:paraId="6D240458" w14:textId="77777777" w:rsidR="0035207C" w:rsidRPr="0035207C" w:rsidRDefault="0035207C" w:rsidP="0035207C">
      <w:pPr>
        <w:bidi/>
        <w:jc w:val="both"/>
        <w:rPr>
          <w:rFonts w:cs="David" w:hint="cs"/>
          <w:rtl/>
        </w:rPr>
      </w:pPr>
    </w:p>
    <w:p w14:paraId="19C7A4FF" w14:textId="77777777" w:rsidR="0035207C" w:rsidRPr="0035207C" w:rsidRDefault="0035207C" w:rsidP="0035207C">
      <w:pPr>
        <w:bidi/>
        <w:jc w:val="both"/>
        <w:rPr>
          <w:rFonts w:cs="David" w:hint="cs"/>
          <w:rtl/>
        </w:rPr>
      </w:pPr>
      <w:r w:rsidRPr="0035207C">
        <w:rPr>
          <w:rFonts w:cs="David" w:hint="cs"/>
          <w:rtl/>
        </w:rPr>
        <w:tab/>
        <w:t>נאמר שמחר הוא חוזר בו, וההתחייבות שלו היא על הקרח. מה אתה עושה מחר, חבר-הכנסת איתן?</w:t>
      </w:r>
    </w:p>
    <w:p w14:paraId="1B119C63" w14:textId="77777777" w:rsidR="0035207C" w:rsidRPr="0035207C" w:rsidRDefault="0035207C" w:rsidP="0035207C">
      <w:pPr>
        <w:bidi/>
        <w:jc w:val="both"/>
        <w:rPr>
          <w:rFonts w:cs="David" w:hint="cs"/>
          <w:rtl/>
        </w:rPr>
      </w:pPr>
    </w:p>
    <w:p w14:paraId="0DA93BF6" w14:textId="77777777" w:rsidR="0035207C" w:rsidRPr="0035207C" w:rsidRDefault="0035207C" w:rsidP="0035207C">
      <w:pPr>
        <w:bidi/>
        <w:jc w:val="both"/>
        <w:rPr>
          <w:rFonts w:cs="David" w:hint="cs"/>
          <w:rtl/>
        </w:rPr>
      </w:pPr>
      <w:r w:rsidRPr="0035207C">
        <w:rPr>
          <w:rFonts w:cs="David" w:hint="cs"/>
          <w:u w:val="single"/>
          <w:rtl/>
        </w:rPr>
        <w:t>מיכאל איתן:</w:t>
      </w:r>
    </w:p>
    <w:p w14:paraId="306E1679" w14:textId="77777777" w:rsidR="0035207C" w:rsidRPr="0035207C" w:rsidRDefault="0035207C" w:rsidP="0035207C">
      <w:pPr>
        <w:bidi/>
        <w:jc w:val="both"/>
        <w:rPr>
          <w:rFonts w:cs="David" w:hint="cs"/>
          <w:rtl/>
        </w:rPr>
      </w:pPr>
    </w:p>
    <w:p w14:paraId="0A60EC16" w14:textId="77777777" w:rsidR="0035207C" w:rsidRPr="0035207C" w:rsidRDefault="0035207C" w:rsidP="0035207C">
      <w:pPr>
        <w:bidi/>
        <w:jc w:val="both"/>
        <w:rPr>
          <w:rFonts w:cs="David" w:hint="cs"/>
          <w:rtl/>
        </w:rPr>
      </w:pPr>
      <w:r w:rsidRPr="0035207C">
        <w:rPr>
          <w:rFonts w:cs="David" w:hint="cs"/>
          <w:rtl/>
        </w:rPr>
        <w:tab/>
        <w:t>אני מגיש תביעה לוועדת הכנסת ואומר שבשל נסיבות של הפרת התחייבות הנשיא מול פני האומה ושימוש לא נאות בהליכים של נבצרות אנחנו תובעים את הדחתו.</w:t>
      </w:r>
    </w:p>
    <w:p w14:paraId="434DD073" w14:textId="77777777" w:rsidR="0035207C" w:rsidRPr="0035207C" w:rsidRDefault="0035207C" w:rsidP="0035207C">
      <w:pPr>
        <w:bidi/>
        <w:jc w:val="both"/>
        <w:rPr>
          <w:rFonts w:cs="David" w:hint="cs"/>
          <w:rtl/>
        </w:rPr>
      </w:pPr>
    </w:p>
    <w:p w14:paraId="1B42980F" w14:textId="77777777" w:rsidR="0035207C" w:rsidRPr="0035207C" w:rsidRDefault="0035207C" w:rsidP="0035207C">
      <w:pPr>
        <w:bidi/>
        <w:jc w:val="both"/>
        <w:rPr>
          <w:rFonts w:cs="David" w:hint="cs"/>
          <w:rtl/>
        </w:rPr>
      </w:pPr>
      <w:r w:rsidRPr="0035207C">
        <w:rPr>
          <w:rFonts w:cs="David" w:hint="cs"/>
          <w:u w:val="single"/>
          <w:rtl/>
        </w:rPr>
        <w:t>זהבה גלאון:</w:t>
      </w:r>
    </w:p>
    <w:p w14:paraId="64D0277A" w14:textId="77777777" w:rsidR="0035207C" w:rsidRPr="0035207C" w:rsidRDefault="0035207C" w:rsidP="0035207C">
      <w:pPr>
        <w:bidi/>
        <w:jc w:val="both"/>
        <w:rPr>
          <w:rFonts w:cs="David" w:hint="cs"/>
          <w:rtl/>
        </w:rPr>
      </w:pPr>
    </w:p>
    <w:p w14:paraId="20875DB9" w14:textId="77777777" w:rsidR="0035207C" w:rsidRPr="0035207C" w:rsidRDefault="0035207C" w:rsidP="0035207C">
      <w:pPr>
        <w:bidi/>
        <w:jc w:val="both"/>
        <w:rPr>
          <w:rFonts w:cs="David" w:hint="cs"/>
          <w:rtl/>
        </w:rPr>
      </w:pPr>
      <w:r w:rsidRPr="0035207C">
        <w:rPr>
          <w:rFonts w:cs="David" w:hint="cs"/>
          <w:rtl/>
        </w:rPr>
        <w:tab/>
        <w:t xml:space="preserve"> וזה יותר חמור מההאשמות שהוא הואשם בהם? הפרת ההתחייבות הציבורית שלו לנבצרות יותר חמורה מההאשמות. תשמע את עצמך. </w:t>
      </w:r>
    </w:p>
    <w:p w14:paraId="042332FD" w14:textId="77777777" w:rsidR="0035207C" w:rsidRPr="0035207C" w:rsidRDefault="0035207C" w:rsidP="0035207C">
      <w:pPr>
        <w:bidi/>
        <w:jc w:val="both"/>
        <w:rPr>
          <w:rFonts w:cs="David" w:hint="cs"/>
          <w:rtl/>
        </w:rPr>
      </w:pPr>
    </w:p>
    <w:p w14:paraId="5567D0E7" w14:textId="77777777" w:rsidR="0035207C" w:rsidRPr="0035207C" w:rsidRDefault="0035207C" w:rsidP="0035207C">
      <w:pPr>
        <w:bidi/>
        <w:jc w:val="both"/>
        <w:rPr>
          <w:rFonts w:cs="David"/>
          <w:u w:val="single"/>
          <w:rtl/>
        </w:rPr>
      </w:pPr>
      <w:r w:rsidRPr="0035207C">
        <w:rPr>
          <w:rFonts w:cs="David"/>
          <w:u w:val="single"/>
          <w:rtl/>
        </w:rPr>
        <w:t>מיכאל איתן:</w:t>
      </w:r>
    </w:p>
    <w:p w14:paraId="0AC60237" w14:textId="77777777" w:rsidR="0035207C" w:rsidRPr="0035207C" w:rsidRDefault="0035207C" w:rsidP="0035207C">
      <w:pPr>
        <w:bidi/>
        <w:jc w:val="both"/>
        <w:rPr>
          <w:rFonts w:cs="David"/>
          <w:u w:val="single"/>
          <w:rtl/>
        </w:rPr>
      </w:pPr>
    </w:p>
    <w:p w14:paraId="694FB8B7"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אסביר לך את ההבדל.</w:t>
      </w:r>
    </w:p>
    <w:p w14:paraId="326E4249" w14:textId="77777777" w:rsidR="0035207C" w:rsidRPr="0035207C" w:rsidRDefault="0035207C" w:rsidP="0035207C">
      <w:pPr>
        <w:bidi/>
        <w:jc w:val="both"/>
        <w:rPr>
          <w:rFonts w:cs="David" w:hint="cs"/>
          <w:rtl/>
        </w:rPr>
      </w:pPr>
    </w:p>
    <w:p w14:paraId="4AF1C362"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37E170C7" w14:textId="77777777" w:rsidR="0035207C" w:rsidRPr="0035207C" w:rsidRDefault="0035207C" w:rsidP="0035207C">
      <w:pPr>
        <w:pStyle w:val="Heading5"/>
        <w:rPr>
          <w:rFonts w:hint="cs"/>
          <w:rtl/>
        </w:rPr>
      </w:pPr>
    </w:p>
    <w:p w14:paraId="5EB04487" w14:textId="77777777" w:rsidR="0035207C" w:rsidRPr="0035207C" w:rsidRDefault="0035207C" w:rsidP="0035207C">
      <w:pPr>
        <w:bidi/>
        <w:jc w:val="both"/>
        <w:rPr>
          <w:rFonts w:cs="David" w:hint="cs"/>
          <w:rtl/>
        </w:rPr>
      </w:pPr>
      <w:r w:rsidRPr="0035207C">
        <w:rPr>
          <w:rFonts w:cs="David" w:hint="cs"/>
          <w:rtl/>
        </w:rPr>
        <w:tab/>
        <w:t xml:space="preserve">אני חושב שזה דיון רציני, וכרגע אנחנו מדברים על הדברים בכללותם. אם אני מזהה נכון, יש בעיה בנוהל שהציעה היועצת המשפטית עם שלושת הסעיפים הראשונים. כרגע אני רואה שנושא ההנמקה הוא בעייתי, נושא לוחות הזמנים בעייתי ונושא סמכות יושבת ראש הוועדה.  אם אתם רוצים שיהיה לנו נוהל שנוכל לעבוד אתו ושנוכל לעשות את זה מהר, צריך להתמקד בבעיות שקשורות בנוהל, או בבעיות בנוהל שהוצג כהצעה או בנושאים חדשים שרוצים לכלול במסגרת הנוהל. </w:t>
      </w:r>
    </w:p>
    <w:p w14:paraId="2B41DEC3" w14:textId="77777777" w:rsidR="0035207C" w:rsidRPr="0035207C" w:rsidRDefault="0035207C" w:rsidP="0035207C">
      <w:pPr>
        <w:bidi/>
        <w:jc w:val="both"/>
        <w:rPr>
          <w:rFonts w:cs="David" w:hint="cs"/>
          <w:rtl/>
        </w:rPr>
      </w:pPr>
    </w:p>
    <w:p w14:paraId="190BB203" w14:textId="77777777" w:rsidR="0035207C" w:rsidRPr="0035207C" w:rsidRDefault="0035207C" w:rsidP="0035207C">
      <w:pPr>
        <w:bidi/>
        <w:ind w:firstLine="567"/>
        <w:jc w:val="both"/>
        <w:rPr>
          <w:rFonts w:cs="David" w:hint="cs"/>
          <w:rtl/>
        </w:rPr>
      </w:pPr>
      <w:r w:rsidRPr="0035207C">
        <w:rPr>
          <w:rFonts w:cs="David" w:hint="cs"/>
          <w:rtl/>
        </w:rPr>
        <w:t xml:space="preserve">יש לנו ב-12:00 הרבה מאוד נושאים. אם לא נשמע אחד את השני אני לא רואה בזה תועלת. יש שתי אפשרויות. אחת, שכל מי שלא יכול להיות פה לא יהיה פה ומי שיהיה פה ידבר לפרוטוקול </w:t>
      </w:r>
      <w:r w:rsidRPr="0035207C">
        <w:rPr>
          <w:rFonts w:cs="David"/>
          <w:rtl/>
        </w:rPr>
        <w:t>–</w:t>
      </w:r>
      <w:r w:rsidRPr="0035207C">
        <w:rPr>
          <w:rFonts w:cs="David" w:hint="cs"/>
          <w:rtl/>
        </w:rPr>
        <w:t xml:space="preserve"> דבר שאני חושב שהוא לא נכון. לחילופין, אני רוצה להציע שלמרות הבטחת יושבת ראש ועדת הכנסת להביא את זה היום בפני המליאה, נקדיש לזה מחר חמש שעות, מהשעה 10:00 עד השעה 14:00, כדי לגמור את העניין הזה עד תומו. אם נשב פה כרגע, תכלית העניין, מעבר לדיבור של חברי הכנסת, שהיא חשובה כשלעצמה, לא תוביל לתכלית. אני מנסה להיות תכליתי.</w:t>
      </w:r>
    </w:p>
    <w:p w14:paraId="70B8E864" w14:textId="77777777" w:rsidR="0035207C" w:rsidRPr="0035207C" w:rsidRDefault="0035207C" w:rsidP="0035207C">
      <w:pPr>
        <w:bidi/>
        <w:jc w:val="both"/>
        <w:rPr>
          <w:rFonts w:cs="David" w:hint="cs"/>
          <w:rtl/>
        </w:rPr>
      </w:pPr>
    </w:p>
    <w:p w14:paraId="00B8333A" w14:textId="77777777" w:rsidR="0035207C" w:rsidRPr="0035207C" w:rsidRDefault="0035207C" w:rsidP="0035207C">
      <w:pPr>
        <w:bidi/>
        <w:jc w:val="both"/>
        <w:rPr>
          <w:rFonts w:cs="David" w:hint="cs"/>
          <w:rtl/>
        </w:rPr>
      </w:pPr>
      <w:r w:rsidRPr="0035207C">
        <w:rPr>
          <w:rFonts w:cs="David" w:hint="cs"/>
          <w:u w:val="single"/>
          <w:rtl/>
        </w:rPr>
        <w:t>צבי הנדל:</w:t>
      </w:r>
    </w:p>
    <w:p w14:paraId="3591E4F4" w14:textId="77777777" w:rsidR="0035207C" w:rsidRPr="0035207C" w:rsidRDefault="0035207C" w:rsidP="0035207C">
      <w:pPr>
        <w:bidi/>
        <w:jc w:val="both"/>
        <w:rPr>
          <w:rFonts w:cs="David" w:hint="cs"/>
          <w:rtl/>
        </w:rPr>
      </w:pPr>
    </w:p>
    <w:p w14:paraId="390936EA" w14:textId="77777777" w:rsidR="0035207C" w:rsidRPr="0035207C" w:rsidRDefault="0035207C" w:rsidP="0035207C">
      <w:pPr>
        <w:bidi/>
        <w:jc w:val="both"/>
        <w:rPr>
          <w:rFonts w:cs="David" w:hint="cs"/>
          <w:rtl/>
        </w:rPr>
      </w:pPr>
      <w:r w:rsidRPr="0035207C">
        <w:rPr>
          <w:rFonts w:cs="David" w:hint="cs"/>
          <w:rtl/>
        </w:rPr>
        <w:tab/>
        <w:t>זה ראוי, אם עד מחר היועצת המשפטית של הוועדה כבר תתחיל להכין נוסח של תיקונים ממה שהיא כבר שמעה.</w:t>
      </w:r>
    </w:p>
    <w:p w14:paraId="318C7EE2" w14:textId="77777777" w:rsidR="0035207C" w:rsidRPr="0035207C" w:rsidRDefault="0035207C" w:rsidP="0035207C">
      <w:pPr>
        <w:bidi/>
        <w:jc w:val="both"/>
        <w:rPr>
          <w:rFonts w:cs="David" w:hint="cs"/>
          <w:rtl/>
        </w:rPr>
      </w:pPr>
    </w:p>
    <w:p w14:paraId="75EC6FB4"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A8630CC" w14:textId="77777777" w:rsidR="0035207C" w:rsidRPr="0035207C" w:rsidRDefault="0035207C" w:rsidP="0035207C">
      <w:pPr>
        <w:pStyle w:val="Heading5"/>
        <w:rPr>
          <w:rFonts w:hint="cs"/>
          <w:rtl/>
        </w:rPr>
      </w:pPr>
    </w:p>
    <w:p w14:paraId="590AC4DF" w14:textId="77777777" w:rsidR="0035207C" w:rsidRPr="0035207C" w:rsidRDefault="0035207C" w:rsidP="0035207C">
      <w:pPr>
        <w:bidi/>
        <w:jc w:val="both"/>
        <w:rPr>
          <w:rFonts w:cs="David" w:hint="cs"/>
          <w:rtl/>
        </w:rPr>
      </w:pPr>
      <w:r w:rsidRPr="0035207C">
        <w:rPr>
          <w:rFonts w:cs="David" w:hint="cs"/>
          <w:rtl/>
        </w:rPr>
        <w:tab/>
        <w:t xml:space="preserve">היא לא שמעה אנשים. אני חושב שעשינו מעשה ראוי ביום חמישי, כשנתנו לכל אחד אפשרות להתבטא באופן חופשי. אומר חבר-הכנסת איתן, בצדק, שהנוהל הוא דבר מאוד חשוב, פרוצדורות קובעות גורלו של אדם. אנחנו מכירים, גם במדינת ישראל וגם במדינות אחרות, מקרים של אנשים שעשו המעשה והתחמקו בנוהל. אני מקבל את האמירה הזאת, וחושב שהיא נכונה. אני חוזר בי מהאמירה שהנוהל לא חשוב. כפי שמיקי הציג את הדברים, זה בהחלט חשוב. השאלה איך אנחנו מגיעים לתכלית. </w:t>
      </w:r>
    </w:p>
    <w:p w14:paraId="0D2F72C9" w14:textId="77777777" w:rsidR="0035207C" w:rsidRPr="0035207C" w:rsidRDefault="0035207C" w:rsidP="0035207C">
      <w:pPr>
        <w:bidi/>
        <w:jc w:val="both"/>
        <w:rPr>
          <w:rFonts w:cs="David" w:hint="cs"/>
          <w:rtl/>
        </w:rPr>
      </w:pPr>
    </w:p>
    <w:p w14:paraId="70533F57" w14:textId="77777777" w:rsidR="0035207C" w:rsidRPr="0035207C" w:rsidRDefault="0035207C" w:rsidP="0035207C">
      <w:pPr>
        <w:pStyle w:val="Heading5"/>
        <w:rPr>
          <w:rFonts w:hint="cs"/>
          <w:rtl/>
        </w:rPr>
      </w:pPr>
      <w:r w:rsidRPr="0035207C">
        <w:rPr>
          <w:rFonts w:hint="cs"/>
          <w:u w:val="single"/>
          <w:rtl/>
        </w:rPr>
        <w:t>שלי יחימוביץ:</w:t>
      </w:r>
    </w:p>
    <w:p w14:paraId="44B1E0E5" w14:textId="77777777" w:rsidR="0035207C" w:rsidRPr="0035207C" w:rsidRDefault="0035207C" w:rsidP="0035207C">
      <w:pPr>
        <w:pStyle w:val="Heading5"/>
        <w:rPr>
          <w:rFonts w:hint="cs"/>
          <w:rtl/>
        </w:rPr>
      </w:pPr>
    </w:p>
    <w:p w14:paraId="770D876E" w14:textId="77777777" w:rsidR="0035207C" w:rsidRPr="0035207C" w:rsidRDefault="0035207C" w:rsidP="0035207C">
      <w:pPr>
        <w:bidi/>
        <w:jc w:val="both"/>
        <w:rPr>
          <w:rFonts w:cs="David" w:hint="cs"/>
          <w:rtl/>
        </w:rPr>
      </w:pPr>
      <w:r w:rsidRPr="0035207C">
        <w:rPr>
          <w:rFonts w:cs="David" w:hint="cs"/>
          <w:rtl/>
        </w:rPr>
        <w:tab/>
        <w:t xml:space="preserve">אדוני, כיוון שסדר היום של כולנו מחר מאוד עמוס מבחינת ועדות ודיונים מהירים, והדבר יכרוך שורה של ביטולים של דברים חשובים, אני מציעה שתי הצעות חלופיות. אחת, שנבקש אישור מיוחד מיושבת ראש הכנסת או ממי שמחליף אותה להמשיך לקיים את הדיון הזה גם על גבי דיוני המליאה היום. ההצעה השניה היא, שמיד בסוף דיוני המליאה היום נתפנה מעיסוקינו האחרים ונקיים את הדיון הזה היום ונסיים אותו.  כך גם נשדר שאנחנו אכן מתכוונים לדון בזה ברצינות, ביסודיות ובלי שהות.  </w:t>
      </w:r>
    </w:p>
    <w:p w14:paraId="5D1189C9" w14:textId="77777777" w:rsidR="0035207C" w:rsidRPr="0035207C" w:rsidRDefault="0035207C" w:rsidP="0035207C">
      <w:pPr>
        <w:bidi/>
        <w:jc w:val="both"/>
        <w:rPr>
          <w:rFonts w:cs="David" w:hint="cs"/>
          <w:rtl/>
        </w:rPr>
      </w:pPr>
    </w:p>
    <w:p w14:paraId="04DFC38F"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175DE8C5" w14:textId="77777777" w:rsidR="0035207C" w:rsidRPr="0035207C" w:rsidRDefault="0035207C" w:rsidP="0035207C">
      <w:pPr>
        <w:bidi/>
        <w:jc w:val="both"/>
        <w:rPr>
          <w:rFonts w:cs="David" w:hint="cs"/>
          <w:u w:val="single"/>
          <w:rtl/>
        </w:rPr>
      </w:pPr>
    </w:p>
    <w:p w14:paraId="08B77A4D" w14:textId="77777777" w:rsidR="0035207C" w:rsidRPr="0035207C" w:rsidRDefault="0035207C" w:rsidP="0035207C">
      <w:pPr>
        <w:bidi/>
        <w:jc w:val="both"/>
        <w:rPr>
          <w:rFonts w:cs="David" w:hint="cs"/>
          <w:rtl/>
        </w:rPr>
      </w:pPr>
      <w:r w:rsidRPr="0035207C">
        <w:rPr>
          <w:rFonts w:cs="David" w:hint="cs"/>
          <w:rtl/>
        </w:rPr>
        <w:tab/>
        <w:t xml:space="preserve"> אני שולל את ההצעה על שני חלקיה. אני מציע לקיים ישיבה ממצה בעניין זה. אם צריך, נבוא מחר ב-9:00 בבוקר עד שנסיים. אני לא חושב שצריך לקיים דיונים בזמן מליאה, ואני גם לא חושב שצריך לקיים דיונים באישון לילה, כי אני יודע  שהחדר יהיה די ריק, ויש לי עניין שאנשים ישמעו אותי. </w:t>
      </w:r>
    </w:p>
    <w:p w14:paraId="01DBA050" w14:textId="77777777" w:rsidR="0035207C" w:rsidRPr="0035207C" w:rsidRDefault="0035207C" w:rsidP="0035207C">
      <w:pPr>
        <w:bidi/>
        <w:jc w:val="both"/>
        <w:rPr>
          <w:rFonts w:cs="David" w:hint="cs"/>
          <w:rtl/>
        </w:rPr>
      </w:pPr>
    </w:p>
    <w:p w14:paraId="61A1C359" w14:textId="77777777" w:rsidR="0035207C" w:rsidRPr="0035207C" w:rsidRDefault="0035207C" w:rsidP="0035207C">
      <w:pPr>
        <w:bidi/>
        <w:jc w:val="both"/>
        <w:rPr>
          <w:rFonts w:cs="David" w:hint="cs"/>
          <w:rtl/>
        </w:rPr>
      </w:pPr>
      <w:r w:rsidRPr="0035207C">
        <w:rPr>
          <w:rFonts w:cs="David" w:hint="cs"/>
          <w:u w:val="single"/>
          <w:rtl/>
        </w:rPr>
        <w:t>נסים זאב:</w:t>
      </w:r>
    </w:p>
    <w:p w14:paraId="15D02692" w14:textId="77777777" w:rsidR="0035207C" w:rsidRPr="0035207C" w:rsidRDefault="0035207C" w:rsidP="0035207C">
      <w:pPr>
        <w:bidi/>
        <w:jc w:val="both"/>
        <w:rPr>
          <w:rFonts w:cs="David" w:hint="cs"/>
          <w:rtl/>
        </w:rPr>
      </w:pPr>
    </w:p>
    <w:p w14:paraId="6D647578" w14:textId="77777777" w:rsidR="0035207C" w:rsidRPr="0035207C" w:rsidRDefault="0035207C" w:rsidP="0035207C">
      <w:pPr>
        <w:bidi/>
        <w:jc w:val="both"/>
        <w:rPr>
          <w:rFonts w:cs="David" w:hint="cs"/>
          <w:rtl/>
        </w:rPr>
      </w:pPr>
      <w:r w:rsidRPr="0035207C">
        <w:rPr>
          <w:rFonts w:cs="David" w:hint="cs"/>
          <w:rtl/>
        </w:rPr>
        <w:tab/>
        <w:t xml:space="preserve">אדוני היושב-ראש, יש לי הצעה אחרת. אפשר לקיים ישיבה של ועדת הכנסת בתום המליאה, אבל לא במקביל, כי אני חושב שהנושא של אי אמון בממשלה והניסיון להפיל את הממשלה הרבה יותר רציני מאשר להדיח את הנשיא יום קודם, כשהוא בלאו הכי בנבצרות. </w:t>
      </w:r>
    </w:p>
    <w:p w14:paraId="41FB72E8" w14:textId="77777777" w:rsidR="0035207C" w:rsidRPr="0035207C" w:rsidRDefault="0035207C" w:rsidP="0035207C">
      <w:pPr>
        <w:bidi/>
        <w:jc w:val="both"/>
        <w:rPr>
          <w:rFonts w:cs="David" w:hint="cs"/>
          <w:rtl/>
        </w:rPr>
      </w:pPr>
    </w:p>
    <w:p w14:paraId="667400ED" w14:textId="77777777" w:rsidR="0035207C" w:rsidRPr="0035207C" w:rsidRDefault="0035207C" w:rsidP="0035207C">
      <w:pPr>
        <w:bidi/>
        <w:jc w:val="both"/>
        <w:rPr>
          <w:rFonts w:cs="David" w:hint="cs"/>
          <w:rtl/>
        </w:rPr>
      </w:pPr>
      <w:r w:rsidRPr="0035207C">
        <w:rPr>
          <w:rFonts w:cs="David" w:hint="cs"/>
          <w:u w:val="single"/>
          <w:rtl/>
        </w:rPr>
        <w:t>מיכאל איתן:</w:t>
      </w:r>
    </w:p>
    <w:p w14:paraId="0B546B5A" w14:textId="77777777" w:rsidR="0035207C" w:rsidRPr="0035207C" w:rsidRDefault="0035207C" w:rsidP="0035207C">
      <w:pPr>
        <w:bidi/>
        <w:jc w:val="both"/>
        <w:rPr>
          <w:rFonts w:cs="David" w:hint="cs"/>
          <w:rtl/>
        </w:rPr>
      </w:pPr>
    </w:p>
    <w:p w14:paraId="40A71AB6" w14:textId="77777777" w:rsidR="0035207C" w:rsidRPr="0035207C" w:rsidRDefault="0035207C" w:rsidP="0035207C">
      <w:pPr>
        <w:bidi/>
        <w:jc w:val="both"/>
        <w:rPr>
          <w:rFonts w:cs="David" w:hint="cs"/>
          <w:rtl/>
        </w:rPr>
      </w:pPr>
      <w:r w:rsidRPr="0035207C">
        <w:rPr>
          <w:rFonts w:cs="David" w:hint="cs"/>
          <w:rtl/>
        </w:rPr>
        <w:tab/>
        <w:t xml:space="preserve">אני עדיין ברשות דיבור. חברת-הכנסת גלאון, אתן דוגמה של אדם שנחשד ברצח, ואותו אדם גם גנב. לגבי הגניבה, או שהוא הורשע או שיש נגדו כתב אישום, אבל לגבי הרצח אין עוד הוכחות, הוא בחקירה. צורת הטיפול בהכרח תהיה שונה. </w:t>
      </w:r>
    </w:p>
    <w:p w14:paraId="65B888BD" w14:textId="77777777" w:rsidR="0035207C" w:rsidRPr="0035207C" w:rsidRDefault="0035207C" w:rsidP="0035207C">
      <w:pPr>
        <w:bidi/>
        <w:jc w:val="both"/>
        <w:rPr>
          <w:rFonts w:cs="David" w:hint="cs"/>
          <w:rtl/>
        </w:rPr>
      </w:pPr>
    </w:p>
    <w:p w14:paraId="7362A594" w14:textId="77777777" w:rsidR="0035207C" w:rsidRPr="0035207C" w:rsidRDefault="0035207C" w:rsidP="0035207C">
      <w:pPr>
        <w:bidi/>
        <w:ind w:firstLine="567"/>
        <w:jc w:val="both"/>
        <w:rPr>
          <w:rFonts w:cs="David" w:hint="cs"/>
          <w:rtl/>
        </w:rPr>
      </w:pPr>
      <w:r w:rsidRPr="0035207C">
        <w:rPr>
          <w:rFonts w:cs="David" w:hint="cs"/>
          <w:rtl/>
        </w:rPr>
        <w:t xml:space="preserve">הנשיא חשוד בעבירות מאוד כבדות, אבל הוא רק חשוד. הוא טוען שהוא בכלל לא עשה את זה, ואת כבר מדברת על הקורבנות שלו. את עושה עוול לאמת שלך, להשקפת העולם שלך. </w:t>
      </w:r>
    </w:p>
    <w:p w14:paraId="2A7726B0" w14:textId="77777777" w:rsidR="0035207C" w:rsidRPr="0035207C" w:rsidRDefault="0035207C" w:rsidP="0035207C">
      <w:pPr>
        <w:bidi/>
        <w:jc w:val="both"/>
        <w:rPr>
          <w:rFonts w:cs="David" w:hint="cs"/>
          <w:rtl/>
        </w:rPr>
      </w:pPr>
    </w:p>
    <w:p w14:paraId="3813F498" w14:textId="77777777" w:rsidR="0035207C" w:rsidRPr="0035207C" w:rsidRDefault="0035207C" w:rsidP="0035207C">
      <w:pPr>
        <w:bidi/>
        <w:jc w:val="both"/>
        <w:rPr>
          <w:rFonts w:cs="David" w:hint="cs"/>
          <w:rtl/>
        </w:rPr>
      </w:pPr>
      <w:r w:rsidRPr="0035207C">
        <w:rPr>
          <w:rFonts w:cs="David" w:hint="cs"/>
          <w:u w:val="single"/>
          <w:rtl/>
        </w:rPr>
        <w:t>זהבה גלאון:</w:t>
      </w:r>
    </w:p>
    <w:p w14:paraId="709B5012" w14:textId="77777777" w:rsidR="0035207C" w:rsidRPr="0035207C" w:rsidRDefault="0035207C" w:rsidP="0035207C">
      <w:pPr>
        <w:bidi/>
        <w:jc w:val="both"/>
        <w:rPr>
          <w:rFonts w:cs="David" w:hint="cs"/>
          <w:rtl/>
        </w:rPr>
      </w:pPr>
    </w:p>
    <w:p w14:paraId="115BAF1D" w14:textId="77777777" w:rsidR="0035207C" w:rsidRPr="0035207C" w:rsidRDefault="0035207C" w:rsidP="0035207C">
      <w:pPr>
        <w:bidi/>
        <w:jc w:val="both"/>
        <w:rPr>
          <w:rFonts w:cs="David" w:hint="cs"/>
          <w:rtl/>
        </w:rPr>
      </w:pPr>
      <w:r w:rsidRPr="0035207C">
        <w:rPr>
          <w:rFonts w:cs="David" w:hint="cs"/>
          <w:rtl/>
        </w:rPr>
        <w:tab/>
        <w:t xml:space="preserve">אני לא עושה עוול. הנשיא שונה מכל אדם. </w:t>
      </w:r>
    </w:p>
    <w:p w14:paraId="0559A6A8" w14:textId="77777777" w:rsidR="0035207C" w:rsidRPr="0035207C" w:rsidRDefault="0035207C" w:rsidP="0035207C">
      <w:pPr>
        <w:bidi/>
        <w:jc w:val="both"/>
        <w:rPr>
          <w:rFonts w:cs="David" w:hint="cs"/>
          <w:u w:val="single"/>
          <w:rtl/>
        </w:rPr>
      </w:pPr>
    </w:p>
    <w:p w14:paraId="5B5B3A92" w14:textId="77777777" w:rsidR="0035207C" w:rsidRPr="0035207C" w:rsidRDefault="0035207C" w:rsidP="0035207C">
      <w:pPr>
        <w:bidi/>
        <w:jc w:val="both"/>
        <w:rPr>
          <w:rFonts w:cs="David" w:hint="cs"/>
          <w:rtl/>
        </w:rPr>
      </w:pPr>
      <w:r w:rsidRPr="0035207C">
        <w:rPr>
          <w:rFonts w:cs="David" w:hint="cs"/>
          <w:u w:val="single"/>
          <w:rtl/>
        </w:rPr>
        <w:t>מיכאל איתן:</w:t>
      </w:r>
    </w:p>
    <w:p w14:paraId="55E2CE13" w14:textId="77777777" w:rsidR="0035207C" w:rsidRPr="0035207C" w:rsidRDefault="0035207C" w:rsidP="0035207C">
      <w:pPr>
        <w:bidi/>
        <w:jc w:val="both"/>
        <w:rPr>
          <w:rFonts w:cs="David" w:hint="cs"/>
          <w:rtl/>
        </w:rPr>
      </w:pPr>
    </w:p>
    <w:p w14:paraId="7908A356" w14:textId="77777777" w:rsidR="0035207C" w:rsidRPr="0035207C" w:rsidRDefault="0035207C" w:rsidP="0035207C">
      <w:pPr>
        <w:bidi/>
        <w:jc w:val="both"/>
        <w:rPr>
          <w:rFonts w:cs="David" w:hint="cs"/>
          <w:rtl/>
        </w:rPr>
      </w:pPr>
      <w:r w:rsidRPr="0035207C">
        <w:rPr>
          <w:rFonts w:cs="David" w:hint="cs"/>
          <w:rtl/>
        </w:rPr>
        <w:tab/>
        <w:t xml:space="preserve">זה לא שייך. יש צורך בתשתית ראייתית, שעדיין איננה. יש גרסת מתלוננות יש גרסת הנשיא, וכל אחד מאתנו  יכול להאמין לזה או לזה. אני מאמין לשניהם, אבל צריך להיות הליך של ברור בין הגרסאות, הוכחות, ראיות, הטלת נטל ההוכחה. </w:t>
      </w:r>
    </w:p>
    <w:p w14:paraId="5B6F24C9" w14:textId="77777777" w:rsidR="0035207C" w:rsidRPr="0035207C" w:rsidRDefault="0035207C" w:rsidP="0035207C">
      <w:pPr>
        <w:bidi/>
        <w:jc w:val="both"/>
        <w:rPr>
          <w:rFonts w:cs="David" w:hint="cs"/>
          <w:rtl/>
        </w:rPr>
      </w:pPr>
    </w:p>
    <w:p w14:paraId="51E30750" w14:textId="77777777" w:rsidR="0035207C" w:rsidRPr="0035207C" w:rsidRDefault="0035207C" w:rsidP="0035207C">
      <w:pPr>
        <w:bidi/>
        <w:jc w:val="both"/>
        <w:rPr>
          <w:rFonts w:cs="David" w:hint="cs"/>
          <w:rtl/>
        </w:rPr>
      </w:pPr>
      <w:r w:rsidRPr="0035207C">
        <w:rPr>
          <w:rFonts w:cs="David" w:hint="cs"/>
          <w:u w:val="single"/>
          <w:rtl/>
        </w:rPr>
        <w:t>זהבה גלאון:</w:t>
      </w:r>
    </w:p>
    <w:p w14:paraId="0D9C6F2B" w14:textId="77777777" w:rsidR="0035207C" w:rsidRPr="0035207C" w:rsidRDefault="0035207C" w:rsidP="0035207C">
      <w:pPr>
        <w:bidi/>
        <w:jc w:val="both"/>
        <w:rPr>
          <w:rFonts w:cs="David" w:hint="cs"/>
          <w:rtl/>
        </w:rPr>
      </w:pPr>
    </w:p>
    <w:p w14:paraId="456175B3" w14:textId="77777777" w:rsidR="0035207C" w:rsidRPr="0035207C" w:rsidRDefault="0035207C" w:rsidP="0035207C">
      <w:pPr>
        <w:bidi/>
        <w:jc w:val="both"/>
        <w:rPr>
          <w:rFonts w:cs="David" w:hint="cs"/>
          <w:rtl/>
        </w:rPr>
      </w:pPr>
      <w:r w:rsidRPr="0035207C">
        <w:rPr>
          <w:rFonts w:cs="David" w:hint="cs"/>
          <w:rtl/>
        </w:rPr>
        <w:tab/>
        <w:t xml:space="preserve"> זה בבית משפט.</w:t>
      </w:r>
    </w:p>
    <w:p w14:paraId="46ED2CE4" w14:textId="77777777" w:rsidR="0035207C" w:rsidRPr="0035207C" w:rsidRDefault="0035207C" w:rsidP="0035207C">
      <w:pPr>
        <w:bidi/>
        <w:jc w:val="both"/>
        <w:rPr>
          <w:rFonts w:cs="David" w:hint="cs"/>
          <w:rtl/>
        </w:rPr>
      </w:pPr>
    </w:p>
    <w:p w14:paraId="13E01101" w14:textId="77777777" w:rsidR="0035207C" w:rsidRPr="0035207C" w:rsidRDefault="0035207C" w:rsidP="0035207C">
      <w:pPr>
        <w:bidi/>
        <w:jc w:val="both"/>
        <w:rPr>
          <w:rFonts w:cs="David" w:hint="cs"/>
          <w:rtl/>
        </w:rPr>
      </w:pPr>
      <w:r w:rsidRPr="0035207C">
        <w:rPr>
          <w:rFonts w:cs="David" w:hint="cs"/>
          <w:u w:val="single"/>
          <w:rtl/>
        </w:rPr>
        <w:t>מיכאל איתן:</w:t>
      </w:r>
    </w:p>
    <w:p w14:paraId="15F9159A" w14:textId="77777777" w:rsidR="0035207C" w:rsidRPr="0035207C" w:rsidRDefault="0035207C" w:rsidP="0035207C">
      <w:pPr>
        <w:bidi/>
        <w:jc w:val="both"/>
        <w:rPr>
          <w:rFonts w:cs="David" w:hint="cs"/>
          <w:rtl/>
        </w:rPr>
      </w:pPr>
    </w:p>
    <w:p w14:paraId="0FBE7E4E" w14:textId="77777777" w:rsidR="0035207C" w:rsidRPr="0035207C" w:rsidRDefault="0035207C" w:rsidP="0035207C">
      <w:pPr>
        <w:bidi/>
        <w:jc w:val="both"/>
        <w:rPr>
          <w:rFonts w:cs="David" w:hint="cs"/>
          <w:rtl/>
        </w:rPr>
      </w:pPr>
      <w:r w:rsidRPr="0035207C">
        <w:rPr>
          <w:rFonts w:cs="David" w:hint="cs"/>
          <w:rtl/>
        </w:rPr>
        <w:tab/>
        <w:t xml:space="preserve"> גם אצלנו, כי את צריכה להוכיח את ההתנהגות הבלתי הולמת. במקרה שלנו, כשהנשיא אומר שהכול עלילה, את צריכה להוכיח אם הוא אומר אמת או לא אמת. </w:t>
      </w:r>
    </w:p>
    <w:p w14:paraId="1A002325" w14:textId="77777777" w:rsidR="0035207C" w:rsidRPr="0035207C" w:rsidRDefault="0035207C" w:rsidP="0035207C">
      <w:pPr>
        <w:bidi/>
        <w:jc w:val="both"/>
        <w:rPr>
          <w:rFonts w:cs="David" w:hint="cs"/>
          <w:rtl/>
        </w:rPr>
      </w:pPr>
    </w:p>
    <w:p w14:paraId="12510DBF" w14:textId="77777777" w:rsidR="0035207C" w:rsidRPr="0035207C" w:rsidRDefault="0035207C" w:rsidP="0035207C">
      <w:pPr>
        <w:bidi/>
        <w:ind w:firstLine="567"/>
        <w:jc w:val="both"/>
        <w:rPr>
          <w:rFonts w:cs="David" w:hint="cs"/>
          <w:rtl/>
        </w:rPr>
      </w:pPr>
      <w:r w:rsidRPr="0035207C">
        <w:rPr>
          <w:rFonts w:cs="David" w:hint="cs"/>
          <w:rtl/>
        </w:rPr>
        <w:t xml:space="preserve">ההצעה שלי אליך, אדוני היושב-ראש, היא לקחת שניים-שלושה אנשים, תשתדל לקחת כל הנושאים ששנויים במחלוקת, ואותם להביא להצבעה. ועדת המשנה הזאת לא תחליט כלום, היא תנסה לגבש את העמדות ותביא את זה להצבעה. אני, למשל, חושב שצריך לתת מינימום חודש וחצי להכנה; צריך להכין כתב אישום, כתב תביעה, לנמק את ההדחה, צריך לתת להם מינימום חודש-חודש וחצי כדי להתגונן. </w:t>
      </w:r>
    </w:p>
    <w:p w14:paraId="4A8920EB" w14:textId="77777777" w:rsidR="0035207C" w:rsidRPr="0035207C" w:rsidRDefault="0035207C" w:rsidP="0035207C">
      <w:pPr>
        <w:bidi/>
        <w:ind w:firstLine="567"/>
        <w:jc w:val="both"/>
        <w:rPr>
          <w:rFonts w:cs="David" w:hint="cs"/>
          <w:rtl/>
        </w:rPr>
      </w:pPr>
    </w:p>
    <w:p w14:paraId="09C0AA9F" w14:textId="77777777" w:rsidR="0035207C" w:rsidRPr="0035207C" w:rsidRDefault="0035207C" w:rsidP="0035207C">
      <w:pPr>
        <w:bidi/>
        <w:ind w:firstLine="567"/>
        <w:jc w:val="both"/>
        <w:rPr>
          <w:rFonts w:cs="David" w:hint="cs"/>
          <w:rtl/>
        </w:rPr>
      </w:pPr>
      <w:r w:rsidRPr="0035207C">
        <w:rPr>
          <w:rFonts w:cs="David" w:hint="cs"/>
          <w:rtl/>
        </w:rPr>
        <w:t xml:space="preserve">חברים, אם התכלית שלכם היא להביא להדחת הנשיא, אתם צריכים להביא לכאן 19 איש. אני יושב אתכם, אתם רוצים שאצטרף אליכם? תנו הליכים טובים. אתם רוצים לרמוס הליכים? לא תקבלו 19 אנשים. תגידו את האמת, מה אתם רוצים: כותרות או הליך אמיתי ויכולת להצליח בו. אתם לא רוצים להצליח בכלל. </w:t>
      </w:r>
    </w:p>
    <w:p w14:paraId="3F5E41AC" w14:textId="77777777" w:rsidR="0035207C" w:rsidRPr="0035207C" w:rsidRDefault="0035207C" w:rsidP="0035207C">
      <w:pPr>
        <w:bidi/>
        <w:ind w:firstLine="567"/>
        <w:jc w:val="both"/>
        <w:rPr>
          <w:rFonts w:cs="David" w:hint="cs"/>
          <w:rtl/>
        </w:rPr>
      </w:pPr>
    </w:p>
    <w:p w14:paraId="1E0A27E5"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06A94FD1" w14:textId="77777777" w:rsidR="0035207C" w:rsidRPr="0035207C" w:rsidRDefault="0035207C" w:rsidP="0035207C">
      <w:pPr>
        <w:bidi/>
        <w:ind w:firstLine="567"/>
        <w:jc w:val="both"/>
        <w:rPr>
          <w:rFonts w:cs="David" w:hint="cs"/>
          <w:rtl/>
        </w:rPr>
      </w:pPr>
    </w:p>
    <w:p w14:paraId="2867AD50" w14:textId="77777777" w:rsidR="0035207C" w:rsidRPr="0035207C" w:rsidRDefault="0035207C" w:rsidP="0035207C">
      <w:pPr>
        <w:bidi/>
        <w:jc w:val="both"/>
        <w:rPr>
          <w:rFonts w:cs="David" w:hint="cs"/>
          <w:rtl/>
        </w:rPr>
      </w:pPr>
      <w:r w:rsidRPr="0035207C">
        <w:rPr>
          <w:rFonts w:cs="David" w:hint="cs"/>
          <w:rtl/>
        </w:rPr>
        <w:tab/>
        <w:t xml:space="preserve">חבר-הכנסת איתן, אני יכול לחזות שאתה לא תהיה חבר בוועדה שדנה בהדחה. </w:t>
      </w:r>
    </w:p>
    <w:p w14:paraId="2C70AC3B" w14:textId="77777777" w:rsidR="0035207C" w:rsidRPr="0035207C" w:rsidRDefault="0035207C" w:rsidP="0035207C">
      <w:pPr>
        <w:bidi/>
        <w:jc w:val="both"/>
        <w:rPr>
          <w:rFonts w:cs="David" w:hint="cs"/>
          <w:rtl/>
        </w:rPr>
      </w:pPr>
    </w:p>
    <w:p w14:paraId="798C28EC" w14:textId="77777777" w:rsidR="0035207C" w:rsidRPr="0035207C" w:rsidRDefault="0035207C" w:rsidP="0035207C">
      <w:pPr>
        <w:bidi/>
        <w:jc w:val="both"/>
        <w:rPr>
          <w:rFonts w:cs="David"/>
          <w:u w:val="single"/>
          <w:rtl/>
        </w:rPr>
      </w:pPr>
      <w:r w:rsidRPr="0035207C">
        <w:rPr>
          <w:rFonts w:cs="David"/>
          <w:u w:val="single"/>
          <w:rtl/>
        </w:rPr>
        <w:t>מיכאל איתן:</w:t>
      </w:r>
    </w:p>
    <w:p w14:paraId="110AEF9B" w14:textId="77777777" w:rsidR="0035207C" w:rsidRPr="0035207C" w:rsidRDefault="0035207C" w:rsidP="0035207C">
      <w:pPr>
        <w:bidi/>
        <w:jc w:val="both"/>
        <w:rPr>
          <w:rFonts w:cs="David"/>
          <w:u w:val="single"/>
          <w:rtl/>
        </w:rPr>
      </w:pPr>
    </w:p>
    <w:p w14:paraId="6B96C92D"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אתה לא יכול לחזות, אלא אם כן אתם רוצים תוצאה מראש. </w:t>
      </w:r>
    </w:p>
    <w:p w14:paraId="12B0A236" w14:textId="77777777" w:rsidR="0035207C" w:rsidRPr="0035207C" w:rsidRDefault="0035207C" w:rsidP="0035207C">
      <w:pPr>
        <w:bidi/>
        <w:jc w:val="both"/>
        <w:rPr>
          <w:rFonts w:cs="David" w:hint="cs"/>
          <w:rtl/>
        </w:rPr>
      </w:pPr>
    </w:p>
    <w:p w14:paraId="1D4BA399" w14:textId="77777777" w:rsidR="0035207C" w:rsidRPr="0035207C" w:rsidRDefault="0035207C" w:rsidP="0035207C">
      <w:pPr>
        <w:bidi/>
        <w:jc w:val="both"/>
        <w:rPr>
          <w:rFonts w:cs="David" w:hint="cs"/>
          <w:u w:val="single"/>
          <w:rtl/>
        </w:rPr>
      </w:pPr>
      <w:r w:rsidRPr="0035207C">
        <w:rPr>
          <w:rFonts w:cs="David" w:hint="cs"/>
          <w:u w:val="single"/>
          <w:rtl/>
        </w:rPr>
        <w:t>היו"ר אביגדור יצחקי:</w:t>
      </w:r>
    </w:p>
    <w:p w14:paraId="79CFDDF9" w14:textId="77777777" w:rsidR="0035207C" w:rsidRPr="0035207C" w:rsidRDefault="0035207C" w:rsidP="0035207C">
      <w:pPr>
        <w:bidi/>
        <w:jc w:val="both"/>
        <w:rPr>
          <w:rFonts w:cs="David" w:hint="cs"/>
          <w:u w:val="single"/>
          <w:rtl/>
        </w:rPr>
      </w:pPr>
    </w:p>
    <w:p w14:paraId="36839EE8" w14:textId="77777777" w:rsidR="0035207C" w:rsidRPr="0035207C" w:rsidRDefault="0035207C" w:rsidP="0035207C">
      <w:pPr>
        <w:bidi/>
        <w:jc w:val="both"/>
        <w:rPr>
          <w:rFonts w:cs="David" w:hint="cs"/>
          <w:rtl/>
        </w:rPr>
      </w:pPr>
      <w:r w:rsidRPr="0035207C">
        <w:rPr>
          <w:rFonts w:cs="David" w:hint="cs"/>
          <w:rtl/>
        </w:rPr>
        <w:tab/>
        <w:t xml:space="preserve">חבר-הכנסת סער, בבקשה. </w:t>
      </w:r>
    </w:p>
    <w:p w14:paraId="7273F116" w14:textId="77777777" w:rsidR="0035207C" w:rsidRPr="0035207C" w:rsidRDefault="0035207C" w:rsidP="0035207C">
      <w:pPr>
        <w:bidi/>
        <w:jc w:val="both"/>
        <w:rPr>
          <w:rFonts w:cs="David" w:hint="cs"/>
          <w:rtl/>
        </w:rPr>
      </w:pPr>
    </w:p>
    <w:p w14:paraId="64F4CBC8"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1E3A9BFD" w14:textId="77777777" w:rsidR="0035207C" w:rsidRPr="0035207C" w:rsidRDefault="0035207C" w:rsidP="0035207C">
      <w:pPr>
        <w:bidi/>
        <w:jc w:val="both"/>
        <w:rPr>
          <w:rFonts w:cs="David" w:hint="cs"/>
          <w:u w:val="single"/>
          <w:rtl/>
        </w:rPr>
      </w:pPr>
    </w:p>
    <w:p w14:paraId="497EF4B4" w14:textId="77777777" w:rsidR="0035207C" w:rsidRPr="0035207C" w:rsidRDefault="0035207C" w:rsidP="0035207C">
      <w:pPr>
        <w:bidi/>
        <w:jc w:val="both"/>
        <w:rPr>
          <w:rFonts w:cs="David" w:hint="cs"/>
          <w:rtl/>
        </w:rPr>
      </w:pPr>
      <w:r w:rsidRPr="0035207C">
        <w:rPr>
          <w:rFonts w:cs="David" w:hint="cs"/>
          <w:rtl/>
        </w:rPr>
        <w:tab/>
        <w:t xml:space="preserve">הדיון שהתקיים כאן ביום חמשי היה דיון מכובד. ראיתי כל מיני פרשנים שדיברו עליו אחר, והוא היה עם מינימום קריאות ביניים. הוא היה דיון שהיה לכבודה של הכנסת, גם אם אני לא הסכמתי עם התוצאה. הייתי במיעוט, אבל היה דיון מכובד. היום הדיון מתפתח להיות דיון לא מכובד, ואני מציע לכל אחד שייקח את זה בחשבון בהתנהלות שלו כאן. </w:t>
      </w:r>
    </w:p>
    <w:p w14:paraId="267E7549" w14:textId="77777777" w:rsidR="0035207C" w:rsidRPr="0035207C" w:rsidRDefault="0035207C" w:rsidP="0035207C">
      <w:pPr>
        <w:bidi/>
        <w:jc w:val="both"/>
        <w:rPr>
          <w:rFonts w:cs="David" w:hint="cs"/>
          <w:rtl/>
        </w:rPr>
      </w:pPr>
    </w:p>
    <w:p w14:paraId="5C662777" w14:textId="77777777" w:rsidR="0035207C" w:rsidRPr="0035207C" w:rsidRDefault="0035207C" w:rsidP="0035207C">
      <w:pPr>
        <w:bidi/>
        <w:ind w:firstLine="567"/>
        <w:jc w:val="both"/>
        <w:rPr>
          <w:rFonts w:cs="David" w:hint="cs"/>
          <w:rtl/>
        </w:rPr>
      </w:pPr>
      <w:r w:rsidRPr="0035207C">
        <w:rPr>
          <w:rFonts w:cs="David" w:hint="cs"/>
          <w:rtl/>
        </w:rPr>
        <w:t xml:space="preserve">אני חושב שאנחנו צריכים להגיע לאיזון בין הליך הוגן מצד אחד - ולמרות שאני לא מסכים עם קו המחשבה של מיקי, אני מסכים אתו על זה שההליך צריך להיות ולהיראות כהליך הוגן </w:t>
      </w:r>
      <w:r w:rsidRPr="0035207C">
        <w:rPr>
          <w:rFonts w:cs="David"/>
          <w:rtl/>
        </w:rPr>
        <w:t>–</w:t>
      </w:r>
      <w:r w:rsidRPr="0035207C">
        <w:rPr>
          <w:rFonts w:cs="David" w:hint="cs"/>
          <w:rtl/>
        </w:rPr>
        <w:t xml:space="preserve"> ומצד שני, למנוע תחושה שיש כאן סחבת. בקשת הנבצרות הגיעה, נדונה ואושרה, הכל ביחד בתוך פחות מ-24 שעות. זאת אומרת, הכנסת הוכיחה כאן יעילות שיא, וזה לזכותה של היושבת ראש, וכולנו מצדיעים לה. אבל לא יכול להיות שתיווצר תחושה אחרת כרגע. </w:t>
      </w:r>
    </w:p>
    <w:p w14:paraId="5604F80A" w14:textId="77777777" w:rsidR="0035207C" w:rsidRPr="0035207C" w:rsidRDefault="0035207C" w:rsidP="0035207C">
      <w:pPr>
        <w:bidi/>
        <w:ind w:firstLine="567"/>
        <w:jc w:val="both"/>
        <w:rPr>
          <w:rFonts w:cs="David" w:hint="cs"/>
          <w:rtl/>
        </w:rPr>
      </w:pPr>
    </w:p>
    <w:p w14:paraId="17AC827C" w14:textId="77777777" w:rsidR="0035207C" w:rsidRPr="0035207C" w:rsidRDefault="0035207C" w:rsidP="0035207C">
      <w:pPr>
        <w:bidi/>
        <w:ind w:firstLine="567"/>
        <w:jc w:val="both"/>
        <w:rPr>
          <w:rFonts w:cs="David" w:hint="cs"/>
          <w:rtl/>
        </w:rPr>
      </w:pPr>
      <w:r w:rsidRPr="0035207C">
        <w:rPr>
          <w:rFonts w:cs="David" w:hint="cs"/>
          <w:rtl/>
        </w:rPr>
        <w:t>אני מסכים עם כך שצריך לשמוע את היועץ המשפטי לממשלה. צריך להזמין אותו לדיון. אני חושב שיש תשתית ראייתית. אני מעריך פה את כולם, אין פה אף אחד שיש לו 10% מהזמן שלי בהליכים מעין שיפוטיים, בישיבה בשימועים והליכים מהסוג הזה. אני מכבד את כל הדעות, אבל כל אחד שמעיד עושה זאת על סמך איזה ניסיון וניסיון חיים. התשתית הראייתית היא התשתית הראייתית עליה נסמך היועץ המשפטי לממשלה. אף אחד פה לא יעבור על הראיות, ובשום הליך מעין שיפוטי אחר שנוהל פה לא עוברים על הראיות, ואין פה כמעט אף אחד שיש לו מיומנות בשקילת ראיות. לכן, ממילא אנחנו מסתמכים על שיקול דעתו של היועץ המשפטי לממשלה, שהגיע למסקנה לכאורה, שניתנת לשינוי במהלך הליך של שימוע, ולכן הוא או נציגו צריך להיות נוכח.</w:t>
      </w:r>
    </w:p>
    <w:p w14:paraId="50168345" w14:textId="77777777" w:rsidR="0035207C" w:rsidRPr="0035207C" w:rsidRDefault="0035207C" w:rsidP="0035207C">
      <w:pPr>
        <w:bidi/>
        <w:jc w:val="both"/>
        <w:rPr>
          <w:rFonts w:cs="David" w:hint="cs"/>
          <w:rtl/>
        </w:rPr>
      </w:pPr>
    </w:p>
    <w:p w14:paraId="0AB6DF10" w14:textId="77777777" w:rsidR="0035207C" w:rsidRPr="0035207C" w:rsidRDefault="0035207C" w:rsidP="0035207C">
      <w:pPr>
        <w:bidi/>
        <w:jc w:val="both"/>
        <w:rPr>
          <w:rFonts w:cs="David" w:hint="cs"/>
          <w:u w:val="single"/>
          <w:rtl/>
        </w:rPr>
      </w:pPr>
      <w:r w:rsidRPr="0035207C">
        <w:rPr>
          <w:rFonts w:cs="David" w:hint="cs"/>
          <w:u w:val="single"/>
          <w:rtl/>
        </w:rPr>
        <w:t>שלי יחימוביץ:</w:t>
      </w:r>
    </w:p>
    <w:p w14:paraId="249818FE" w14:textId="77777777" w:rsidR="0035207C" w:rsidRPr="0035207C" w:rsidRDefault="0035207C" w:rsidP="0035207C">
      <w:pPr>
        <w:bidi/>
        <w:jc w:val="both"/>
        <w:rPr>
          <w:rFonts w:cs="David" w:hint="cs"/>
          <w:rtl/>
        </w:rPr>
      </w:pPr>
    </w:p>
    <w:p w14:paraId="7A039A3E" w14:textId="77777777" w:rsidR="0035207C" w:rsidRPr="0035207C" w:rsidRDefault="0035207C" w:rsidP="0035207C">
      <w:pPr>
        <w:bidi/>
        <w:ind w:firstLine="567"/>
        <w:jc w:val="both"/>
        <w:rPr>
          <w:rFonts w:cs="David" w:hint="cs"/>
          <w:rtl/>
        </w:rPr>
      </w:pPr>
      <w:r w:rsidRPr="0035207C">
        <w:rPr>
          <w:rFonts w:cs="David" w:hint="cs"/>
          <w:rtl/>
        </w:rPr>
        <w:t xml:space="preserve">לא רק, דרך אגב. יש עוד מניעים להתנהגות לא הולמת. </w:t>
      </w:r>
    </w:p>
    <w:p w14:paraId="774131C8" w14:textId="77777777" w:rsidR="0035207C" w:rsidRPr="0035207C" w:rsidRDefault="0035207C" w:rsidP="0035207C">
      <w:pPr>
        <w:bidi/>
        <w:jc w:val="both"/>
        <w:rPr>
          <w:rFonts w:cs="David" w:hint="cs"/>
          <w:rtl/>
        </w:rPr>
      </w:pPr>
    </w:p>
    <w:p w14:paraId="1B1FD034"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2E8308D3" w14:textId="77777777" w:rsidR="0035207C" w:rsidRPr="0035207C" w:rsidRDefault="0035207C" w:rsidP="0035207C">
      <w:pPr>
        <w:bidi/>
        <w:jc w:val="both"/>
        <w:rPr>
          <w:rFonts w:cs="David" w:hint="cs"/>
          <w:u w:val="single"/>
          <w:rtl/>
        </w:rPr>
      </w:pPr>
    </w:p>
    <w:p w14:paraId="73F64763" w14:textId="77777777" w:rsidR="0035207C" w:rsidRPr="0035207C" w:rsidRDefault="0035207C" w:rsidP="0035207C">
      <w:pPr>
        <w:bidi/>
        <w:jc w:val="both"/>
        <w:rPr>
          <w:rFonts w:cs="David" w:hint="cs"/>
          <w:rtl/>
        </w:rPr>
      </w:pPr>
      <w:r w:rsidRPr="0035207C">
        <w:rPr>
          <w:rFonts w:cs="David" w:hint="cs"/>
          <w:rtl/>
        </w:rPr>
        <w:tab/>
        <w:t xml:space="preserve">לפי דעתי, הבקשה להעברה מהתפקיד הייתה קשורה קשר הדוק, וכדבר שבעובדה היא נחתמה בעקבות הודעת היועץ המשפטי לממשלה. </w:t>
      </w:r>
    </w:p>
    <w:p w14:paraId="4A1D9EC5" w14:textId="77777777" w:rsidR="0035207C" w:rsidRPr="0035207C" w:rsidRDefault="0035207C" w:rsidP="0035207C">
      <w:pPr>
        <w:bidi/>
        <w:jc w:val="both"/>
        <w:rPr>
          <w:rFonts w:cs="David" w:hint="cs"/>
          <w:rtl/>
        </w:rPr>
      </w:pPr>
    </w:p>
    <w:p w14:paraId="6D60C481" w14:textId="77777777" w:rsidR="0035207C" w:rsidRPr="0035207C" w:rsidRDefault="0035207C" w:rsidP="0035207C">
      <w:pPr>
        <w:bidi/>
        <w:ind w:firstLine="567"/>
        <w:jc w:val="both"/>
        <w:rPr>
          <w:rFonts w:cs="David" w:hint="cs"/>
          <w:rtl/>
        </w:rPr>
      </w:pPr>
      <w:r w:rsidRPr="0035207C">
        <w:rPr>
          <w:rFonts w:cs="David" w:hint="cs"/>
          <w:rtl/>
        </w:rPr>
        <w:t xml:space="preserve">בסוגריים אני רוצה לומר, שיש לי דעה על מסיבת העיתונאים, אבל לקחת את התפל כסיבה להדחה - זאת לא הסיבה. נכון שבחוק אין דרישה להנמקה, אבל חייבת להיות הנמקה. תובעים על בסיס משהו מסוים. ההנמקה, בשורה אחת, תהיה הודעת היועץ המשפטי לממשלה על קיומן של ראיות לביצוע עבירות כאלה וכאלה. זה הדבר שבגינו חתמו ולא בגין מסיבת העיתונאים. </w:t>
      </w:r>
    </w:p>
    <w:p w14:paraId="345F7A02" w14:textId="77777777" w:rsidR="0035207C" w:rsidRPr="0035207C" w:rsidRDefault="0035207C" w:rsidP="0035207C">
      <w:pPr>
        <w:bidi/>
        <w:jc w:val="both"/>
        <w:rPr>
          <w:rFonts w:cs="David" w:hint="cs"/>
          <w:rtl/>
        </w:rPr>
      </w:pPr>
    </w:p>
    <w:p w14:paraId="4DD85CFE" w14:textId="77777777" w:rsidR="0035207C" w:rsidRPr="0035207C" w:rsidRDefault="0035207C" w:rsidP="0035207C">
      <w:pPr>
        <w:bidi/>
        <w:jc w:val="both"/>
        <w:rPr>
          <w:rFonts w:cs="David"/>
          <w:u w:val="single"/>
          <w:rtl/>
        </w:rPr>
      </w:pPr>
      <w:r w:rsidRPr="0035207C">
        <w:rPr>
          <w:rFonts w:cs="David"/>
          <w:u w:val="single"/>
          <w:rtl/>
        </w:rPr>
        <w:t>מיכאל איתן:</w:t>
      </w:r>
    </w:p>
    <w:p w14:paraId="007453F2" w14:textId="77777777" w:rsidR="0035207C" w:rsidRPr="0035207C" w:rsidRDefault="0035207C" w:rsidP="0035207C">
      <w:pPr>
        <w:bidi/>
        <w:jc w:val="both"/>
        <w:rPr>
          <w:rFonts w:cs="David"/>
          <w:u w:val="single"/>
          <w:rtl/>
        </w:rPr>
      </w:pPr>
    </w:p>
    <w:p w14:paraId="09C50BF6" w14:textId="77777777" w:rsidR="0035207C" w:rsidRPr="0035207C" w:rsidRDefault="0035207C" w:rsidP="0035207C">
      <w:pPr>
        <w:bidi/>
        <w:jc w:val="both"/>
        <w:rPr>
          <w:rFonts w:cs="David" w:hint="cs"/>
          <w:rtl/>
        </w:rPr>
      </w:pPr>
      <w:r w:rsidRPr="0035207C">
        <w:rPr>
          <w:rFonts w:cs="David"/>
          <w:rtl/>
        </w:rPr>
        <w:tab/>
      </w:r>
      <w:r w:rsidRPr="0035207C">
        <w:rPr>
          <w:rFonts w:cs="David" w:hint="cs"/>
          <w:rtl/>
        </w:rPr>
        <w:t>יש גם משקל להופעת נציגי הנאשם.</w:t>
      </w:r>
    </w:p>
    <w:p w14:paraId="676893D0" w14:textId="77777777" w:rsidR="0035207C" w:rsidRPr="0035207C" w:rsidRDefault="0035207C" w:rsidP="0035207C">
      <w:pPr>
        <w:bidi/>
        <w:jc w:val="both"/>
        <w:rPr>
          <w:rFonts w:cs="David" w:hint="cs"/>
          <w:rtl/>
        </w:rPr>
      </w:pPr>
    </w:p>
    <w:p w14:paraId="31FB87CA" w14:textId="77777777" w:rsidR="0035207C" w:rsidRPr="0035207C" w:rsidRDefault="0035207C" w:rsidP="0035207C">
      <w:pPr>
        <w:bidi/>
        <w:jc w:val="both"/>
        <w:rPr>
          <w:rFonts w:cs="David" w:hint="cs"/>
          <w:rtl/>
        </w:rPr>
      </w:pPr>
      <w:r w:rsidRPr="0035207C">
        <w:rPr>
          <w:rFonts w:cs="David" w:hint="cs"/>
          <w:u w:val="single"/>
          <w:rtl/>
        </w:rPr>
        <w:t>נסים זאב:</w:t>
      </w:r>
    </w:p>
    <w:p w14:paraId="19951DDD" w14:textId="77777777" w:rsidR="0035207C" w:rsidRPr="0035207C" w:rsidRDefault="0035207C" w:rsidP="0035207C">
      <w:pPr>
        <w:bidi/>
        <w:jc w:val="both"/>
        <w:rPr>
          <w:rFonts w:cs="David" w:hint="cs"/>
          <w:rtl/>
        </w:rPr>
      </w:pPr>
    </w:p>
    <w:p w14:paraId="08A753B9" w14:textId="77777777" w:rsidR="0035207C" w:rsidRPr="0035207C" w:rsidRDefault="0035207C" w:rsidP="0035207C">
      <w:pPr>
        <w:bidi/>
        <w:jc w:val="both"/>
        <w:rPr>
          <w:rFonts w:cs="David" w:hint="cs"/>
          <w:rtl/>
        </w:rPr>
      </w:pPr>
      <w:r w:rsidRPr="0035207C">
        <w:rPr>
          <w:rFonts w:cs="David" w:hint="cs"/>
          <w:rtl/>
        </w:rPr>
        <w:tab/>
        <w:t xml:space="preserve"> למה כל אחד מדבר עשר פעמים, ואני לא דיברתי אפילו פעם אחת?</w:t>
      </w:r>
    </w:p>
    <w:p w14:paraId="164388AC" w14:textId="77777777" w:rsidR="0035207C" w:rsidRPr="0035207C" w:rsidRDefault="0035207C" w:rsidP="0035207C">
      <w:pPr>
        <w:bidi/>
        <w:jc w:val="both"/>
        <w:rPr>
          <w:rFonts w:cs="David" w:hint="cs"/>
          <w:rtl/>
        </w:rPr>
      </w:pPr>
    </w:p>
    <w:p w14:paraId="37DEE542"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7D0DE658" w14:textId="77777777" w:rsidR="0035207C" w:rsidRPr="0035207C" w:rsidRDefault="0035207C" w:rsidP="0035207C">
      <w:pPr>
        <w:bidi/>
        <w:jc w:val="both"/>
        <w:rPr>
          <w:rFonts w:cs="David" w:hint="cs"/>
          <w:u w:val="single"/>
          <w:rtl/>
        </w:rPr>
      </w:pPr>
    </w:p>
    <w:p w14:paraId="194AC837" w14:textId="77777777" w:rsidR="0035207C" w:rsidRPr="0035207C" w:rsidRDefault="0035207C" w:rsidP="0035207C">
      <w:pPr>
        <w:bidi/>
        <w:jc w:val="both"/>
        <w:rPr>
          <w:rFonts w:cs="David" w:hint="cs"/>
          <w:rtl/>
        </w:rPr>
      </w:pPr>
      <w:r w:rsidRPr="0035207C">
        <w:rPr>
          <w:rFonts w:cs="David" w:hint="cs"/>
          <w:rtl/>
        </w:rPr>
        <w:tab/>
        <w:t xml:space="preserve">אני לא חולק על סעיף 1, אבל סעיף 3 מאוד לא סביר. קובעים מסגרת דיונית, אז חבר-הכנסת איתן חושב שזה צריך להיות חודש, יש כאלה שחושבים שמספיקות 48 שעות. לי נראה סביר שבועיים. אבל, לתת סמכות בלתי מסויגת, אפילו לא מותנית בטעמים מיוחדים, ליושבת ראש הוועדה לשחק עם הזמן - זה דבר שאין לו תקדים. בכל תקנות, כשמחריגים את לוח הזמנים שנקבע, מתנים את זה בטעמים מיוחדים, טעמים כבדי משקל. פה זה שרירותי לחלוטין. אינני יודע אם סעיף 3 היה בנוהל המקורי, אבל הוא לא יכול לעמוד בכל מקרה. </w:t>
      </w:r>
    </w:p>
    <w:p w14:paraId="64EF9E66" w14:textId="77777777" w:rsidR="0035207C" w:rsidRPr="0035207C" w:rsidRDefault="0035207C" w:rsidP="0035207C">
      <w:pPr>
        <w:bidi/>
        <w:jc w:val="both"/>
        <w:rPr>
          <w:rFonts w:cs="David" w:hint="cs"/>
          <w:rtl/>
        </w:rPr>
      </w:pPr>
    </w:p>
    <w:p w14:paraId="579CA6A4"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FB1B786" w14:textId="77777777" w:rsidR="0035207C" w:rsidRPr="0035207C" w:rsidRDefault="0035207C" w:rsidP="0035207C">
      <w:pPr>
        <w:pStyle w:val="Heading5"/>
        <w:rPr>
          <w:rFonts w:hint="cs"/>
          <w:rtl/>
        </w:rPr>
      </w:pPr>
    </w:p>
    <w:p w14:paraId="4FDA5044" w14:textId="77777777" w:rsidR="0035207C" w:rsidRPr="0035207C" w:rsidRDefault="0035207C" w:rsidP="0035207C">
      <w:pPr>
        <w:bidi/>
        <w:jc w:val="both"/>
        <w:rPr>
          <w:rFonts w:cs="David" w:hint="cs"/>
          <w:rtl/>
        </w:rPr>
      </w:pPr>
      <w:r w:rsidRPr="0035207C">
        <w:rPr>
          <w:rFonts w:cs="David" w:hint="cs"/>
          <w:rtl/>
        </w:rPr>
        <w:tab/>
        <w:t>חבר-הכנסת סער, אתה מסכים לפתוח מחר בדברים?</w:t>
      </w:r>
    </w:p>
    <w:p w14:paraId="05463093" w14:textId="77777777" w:rsidR="0035207C" w:rsidRPr="0035207C" w:rsidRDefault="0035207C" w:rsidP="0035207C">
      <w:pPr>
        <w:bidi/>
        <w:jc w:val="both"/>
        <w:rPr>
          <w:rFonts w:cs="David" w:hint="cs"/>
          <w:rtl/>
        </w:rPr>
      </w:pPr>
    </w:p>
    <w:p w14:paraId="70C23225"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650A9EDD" w14:textId="77777777" w:rsidR="0035207C" w:rsidRPr="0035207C" w:rsidRDefault="0035207C" w:rsidP="0035207C">
      <w:pPr>
        <w:bidi/>
        <w:jc w:val="both"/>
        <w:rPr>
          <w:rFonts w:cs="David" w:hint="cs"/>
          <w:u w:val="single"/>
          <w:rtl/>
        </w:rPr>
      </w:pPr>
    </w:p>
    <w:p w14:paraId="637D7400" w14:textId="77777777" w:rsidR="0035207C" w:rsidRPr="0035207C" w:rsidRDefault="0035207C" w:rsidP="0035207C">
      <w:pPr>
        <w:bidi/>
        <w:jc w:val="both"/>
        <w:rPr>
          <w:rFonts w:cs="David" w:hint="cs"/>
          <w:rtl/>
        </w:rPr>
      </w:pPr>
      <w:r w:rsidRPr="0035207C">
        <w:rPr>
          <w:rFonts w:cs="David" w:hint="cs"/>
          <w:rtl/>
        </w:rPr>
        <w:tab/>
        <w:t xml:space="preserve">אין לי בעיה. </w:t>
      </w:r>
    </w:p>
    <w:p w14:paraId="5ED81D88" w14:textId="77777777" w:rsidR="0035207C" w:rsidRPr="0035207C" w:rsidRDefault="0035207C" w:rsidP="0035207C">
      <w:pPr>
        <w:bidi/>
        <w:jc w:val="both"/>
        <w:rPr>
          <w:rFonts w:cs="David" w:hint="cs"/>
          <w:rtl/>
        </w:rPr>
      </w:pPr>
    </w:p>
    <w:p w14:paraId="23F1DC13" w14:textId="77777777" w:rsidR="0035207C" w:rsidRPr="0035207C" w:rsidRDefault="0035207C" w:rsidP="0035207C">
      <w:pPr>
        <w:bidi/>
        <w:jc w:val="both"/>
        <w:rPr>
          <w:rFonts w:cs="David" w:hint="cs"/>
          <w:rtl/>
        </w:rPr>
      </w:pPr>
      <w:r w:rsidRPr="0035207C">
        <w:rPr>
          <w:rFonts w:cs="David" w:hint="cs"/>
          <w:u w:val="single"/>
          <w:rtl/>
        </w:rPr>
        <w:t>נסים זאב:</w:t>
      </w:r>
    </w:p>
    <w:p w14:paraId="10948D70" w14:textId="77777777" w:rsidR="0035207C" w:rsidRPr="0035207C" w:rsidRDefault="0035207C" w:rsidP="0035207C">
      <w:pPr>
        <w:bidi/>
        <w:jc w:val="both"/>
        <w:rPr>
          <w:rFonts w:cs="David" w:hint="cs"/>
          <w:rtl/>
        </w:rPr>
      </w:pPr>
    </w:p>
    <w:p w14:paraId="2E02AE92" w14:textId="77777777" w:rsidR="0035207C" w:rsidRPr="0035207C" w:rsidRDefault="0035207C" w:rsidP="0035207C">
      <w:pPr>
        <w:bidi/>
        <w:jc w:val="both"/>
        <w:rPr>
          <w:rFonts w:cs="David" w:hint="cs"/>
          <w:rtl/>
        </w:rPr>
      </w:pPr>
      <w:r w:rsidRPr="0035207C">
        <w:rPr>
          <w:rFonts w:cs="David" w:hint="cs"/>
          <w:rtl/>
        </w:rPr>
        <w:tab/>
        <w:t xml:space="preserve"> הסיום שלך הוא עשר דקות. אדוני היושב-ראש, כל אחד מדבר - - - </w:t>
      </w:r>
    </w:p>
    <w:p w14:paraId="37EFE950" w14:textId="77777777" w:rsidR="0035207C" w:rsidRPr="0035207C" w:rsidRDefault="0035207C" w:rsidP="0035207C">
      <w:pPr>
        <w:bidi/>
        <w:jc w:val="both"/>
        <w:rPr>
          <w:rFonts w:cs="David" w:hint="cs"/>
          <w:rtl/>
        </w:rPr>
      </w:pPr>
    </w:p>
    <w:p w14:paraId="09D6667A"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01260395" w14:textId="77777777" w:rsidR="0035207C" w:rsidRPr="0035207C" w:rsidRDefault="0035207C" w:rsidP="0035207C">
      <w:pPr>
        <w:bidi/>
        <w:jc w:val="both"/>
        <w:rPr>
          <w:rFonts w:cs="David" w:hint="cs"/>
          <w:u w:val="single"/>
          <w:rtl/>
        </w:rPr>
      </w:pPr>
    </w:p>
    <w:p w14:paraId="2A641384" w14:textId="77777777" w:rsidR="0035207C" w:rsidRPr="0035207C" w:rsidRDefault="0035207C" w:rsidP="0035207C">
      <w:pPr>
        <w:bidi/>
        <w:jc w:val="both"/>
        <w:rPr>
          <w:rFonts w:cs="David" w:hint="cs"/>
          <w:rtl/>
        </w:rPr>
      </w:pPr>
      <w:r w:rsidRPr="0035207C">
        <w:rPr>
          <w:rFonts w:cs="David" w:hint="cs"/>
          <w:rtl/>
        </w:rPr>
        <w:tab/>
        <w:t xml:space="preserve"> אני עובר רק על הדברים העיקריים. סעיף 6, הדיון במליאה בנושא כזה לא יכול להיות סיעתי, כי זה לא נושא מפלגתי. הוא חייב להיות דיון אישי, שיבטיח את זכות הדיון של כל חבר-כנסת שרוצה להתבטא. </w:t>
      </w:r>
    </w:p>
    <w:p w14:paraId="5C4D851F" w14:textId="77777777" w:rsidR="0035207C" w:rsidRPr="0035207C" w:rsidRDefault="0035207C" w:rsidP="0035207C">
      <w:pPr>
        <w:bidi/>
        <w:jc w:val="both"/>
        <w:rPr>
          <w:rFonts w:cs="David" w:hint="cs"/>
          <w:rtl/>
        </w:rPr>
      </w:pPr>
    </w:p>
    <w:p w14:paraId="24F8D742" w14:textId="77777777" w:rsidR="0035207C" w:rsidRPr="0035207C" w:rsidRDefault="0035207C" w:rsidP="0035207C">
      <w:pPr>
        <w:bidi/>
        <w:ind w:firstLine="567"/>
        <w:jc w:val="both"/>
        <w:rPr>
          <w:rFonts w:cs="David" w:hint="cs"/>
          <w:rtl/>
        </w:rPr>
      </w:pPr>
      <w:r w:rsidRPr="0035207C">
        <w:rPr>
          <w:rFonts w:cs="David" w:hint="cs"/>
          <w:rtl/>
        </w:rPr>
        <w:t xml:space="preserve">חבר-הכנסת איתן, במקרה שלפנינו הנשיא עצמו הגיש בקשת נבצרות על בסיס מסוים. אנחנו לא מפתיעים את הנשיא בדבר לא ידוע, חדשני או מקורי משלנו. הדבר הזה הוא ברקע ההליך. נכון שקובעים נוהל לקשת רחבה של מקרים. </w:t>
      </w:r>
    </w:p>
    <w:p w14:paraId="7966CACD" w14:textId="77777777" w:rsidR="0035207C" w:rsidRPr="0035207C" w:rsidRDefault="0035207C" w:rsidP="0035207C">
      <w:pPr>
        <w:bidi/>
        <w:ind w:firstLine="567"/>
        <w:jc w:val="both"/>
        <w:rPr>
          <w:rFonts w:cs="David" w:hint="cs"/>
          <w:rtl/>
        </w:rPr>
      </w:pPr>
    </w:p>
    <w:p w14:paraId="777F13C7" w14:textId="77777777" w:rsidR="0035207C" w:rsidRPr="0035207C" w:rsidRDefault="0035207C" w:rsidP="0035207C">
      <w:pPr>
        <w:bidi/>
        <w:jc w:val="both"/>
        <w:rPr>
          <w:rFonts w:cs="David"/>
          <w:u w:val="single"/>
          <w:rtl/>
        </w:rPr>
      </w:pPr>
      <w:r w:rsidRPr="0035207C">
        <w:rPr>
          <w:rFonts w:cs="David"/>
          <w:u w:val="single"/>
          <w:rtl/>
        </w:rPr>
        <w:t>מיכאל איתן:</w:t>
      </w:r>
    </w:p>
    <w:p w14:paraId="6126BC7E" w14:textId="77777777" w:rsidR="0035207C" w:rsidRPr="0035207C" w:rsidRDefault="0035207C" w:rsidP="0035207C">
      <w:pPr>
        <w:bidi/>
        <w:jc w:val="both"/>
        <w:rPr>
          <w:rFonts w:cs="David"/>
          <w:u w:val="single"/>
          <w:rtl/>
        </w:rPr>
      </w:pPr>
    </w:p>
    <w:p w14:paraId="261A09B6" w14:textId="77777777" w:rsidR="0035207C" w:rsidRPr="0035207C" w:rsidRDefault="0035207C" w:rsidP="0035207C">
      <w:pPr>
        <w:bidi/>
        <w:ind w:firstLine="567"/>
        <w:jc w:val="both"/>
        <w:rPr>
          <w:rFonts w:cs="David" w:hint="cs"/>
          <w:rtl/>
        </w:rPr>
      </w:pPr>
      <w:r w:rsidRPr="0035207C">
        <w:rPr>
          <w:rFonts w:cs="David" w:hint="cs"/>
          <w:rtl/>
        </w:rPr>
        <w:t>לא בטוח. הדחת נשיא, שיכולה לקרות פעם ב-50 שנה, לא בטוח שצריך בשבילה נוהל קבוע. זה צריך להיות גמיש</w:t>
      </w:r>
    </w:p>
    <w:p w14:paraId="4FF36016" w14:textId="77777777" w:rsidR="0035207C" w:rsidRPr="0035207C" w:rsidRDefault="0035207C" w:rsidP="0035207C">
      <w:pPr>
        <w:bidi/>
        <w:ind w:firstLine="567"/>
        <w:jc w:val="both"/>
        <w:rPr>
          <w:rFonts w:cs="David" w:hint="cs"/>
          <w:rtl/>
        </w:rPr>
      </w:pPr>
    </w:p>
    <w:p w14:paraId="46BA0515"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6961CF58" w14:textId="77777777" w:rsidR="0035207C" w:rsidRPr="0035207C" w:rsidRDefault="0035207C" w:rsidP="0035207C">
      <w:pPr>
        <w:bidi/>
        <w:jc w:val="both"/>
        <w:rPr>
          <w:rFonts w:cs="David" w:hint="cs"/>
          <w:u w:val="single"/>
          <w:rtl/>
        </w:rPr>
      </w:pPr>
    </w:p>
    <w:p w14:paraId="685C3F34" w14:textId="77777777" w:rsidR="0035207C" w:rsidRPr="0035207C" w:rsidRDefault="0035207C" w:rsidP="0035207C">
      <w:pPr>
        <w:bidi/>
        <w:ind w:firstLine="567"/>
        <w:jc w:val="both"/>
        <w:rPr>
          <w:rFonts w:cs="David" w:hint="cs"/>
          <w:rtl/>
        </w:rPr>
      </w:pPr>
    </w:p>
    <w:p w14:paraId="35F19EBC" w14:textId="77777777" w:rsidR="0035207C" w:rsidRPr="0035207C" w:rsidRDefault="0035207C" w:rsidP="0035207C">
      <w:pPr>
        <w:bidi/>
        <w:ind w:firstLine="567"/>
        <w:jc w:val="both"/>
        <w:rPr>
          <w:rFonts w:cs="David" w:hint="cs"/>
          <w:rtl/>
        </w:rPr>
      </w:pPr>
      <w:r w:rsidRPr="0035207C">
        <w:rPr>
          <w:rFonts w:cs="David" w:hint="cs"/>
          <w:rtl/>
        </w:rPr>
        <w:t xml:space="preserve">במקרה הזה אני לא חושב שצריך להיות לוח זמנים קיצוני. אני חושב שאנחנו צריכים להתכנס מחר בבוקר. אני כבר ביטלתי ישיבה של הוועדה שאני עומד בראשה, ואני מוכן לבטל גם את הישיבה של מחר. נתכנס כדי לדון סעיף-סעיף, מתוך החלטה שמחר מסיימים את הנוהל הזה. הנוהל הזה הוא עמוד אחד, שמונה סעיפים, אפשר לסיים אותו מחר. </w:t>
      </w:r>
    </w:p>
    <w:p w14:paraId="11635AE8" w14:textId="77777777" w:rsidR="0035207C" w:rsidRPr="0035207C" w:rsidRDefault="0035207C" w:rsidP="0035207C">
      <w:pPr>
        <w:bidi/>
        <w:jc w:val="both"/>
        <w:rPr>
          <w:rFonts w:cs="David" w:hint="cs"/>
          <w:rtl/>
        </w:rPr>
      </w:pPr>
    </w:p>
    <w:p w14:paraId="2BA32A22" w14:textId="77777777" w:rsidR="0035207C" w:rsidRPr="0035207C" w:rsidRDefault="0035207C" w:rsidP="0035207C">
      <w:pPr>
        <w:bidi/>
        <w:jc w:val="both"/>
        <w:rPr>
          <w:rFonts w:cs="David" w:hint="cs"/>
          <w:rtl/>
        </w:rPr>
      </w:pPr>
      <w:r w:rsidRPr="0035207C">
        <w:rPr>
          <w:rFonts w:cs="David" w:hint="cs"/>
          <w:u w:val="single"/>
          <w:rtl/>
        </w:rPr>
        <w:t>מיכאל איתן:</w:t>
      </w:r>
    </w:p>
    <w:p w14:paraId="2D942881" w14:textId="77777777" w:rsidR="0035207C" w:rsidRPr="0035207C" w:rsidRDefault="0035207C" w:rsidP="0035207C">
      <w:pPr>
        <w:bidi/>
        <w:jc w:val="both"/>
        <w:rPr>
          <w:rFonts w:cs="David" w:hint="cs"/>
          <w:rtl/>
        </w:rPr>
      </w:pPr>
    </w:p>
    <w:p w14:paraId="27E2A1A6" w14:textId="77777777" w:rsidR="0035207C" w:rsidRPr="0035207C" w:rsidRDefault="0035207C" w:rsidP="0035207C">
      <w:pPr>
        <w:bidi/>
        <w:jc w:val="both"/>
        <w:rPr>
          <w:rFonts w:cs="David" w:hint="cs"/>
          <w:rtl/>
        </w:rPr>
      </w:pPr>
      <w:r w:rsidRPr="0035207C">
        <w:rPr>
          <w:rFonts w:cs="David" w:hint="cs"/>
          <w:rtl/>
        </w:rPr>
        <w:tab/>
        <w:t xml:space="preserve"> שווה שנראה נהלים של </w:t>
      </w:r>
      <w:r w:rsidRPr="0035207C">
        <w:rPr>
          <w:rFonts w:cs="David"/>
        </w:rPr>
        <w:t>impeachment</w:t>
      </w:r>
      <w:r w:rsidRPr="0035207C">
        <w:rPr>
          <w:rFonts w:cs="David" w:hint="cs"/>
          <w:rtl/>
        </w:rPr>
        <w:t xml:space="preserve"> בפרלמנטים אחרים? שווה שנראה איזה מינימום שאנחנו צריכים לעשות? נסתכל, נראה מה עושים בעולם. אנחנו לא היחידים. </w:t>
      </w:r>
    </w:p>
    <w:p w14:paraId="3C602D67" w14:textId="77777777" w:rsidR="0035207C" w:rsidRPr="0035207C" w:rsidRDefault="0035207C" w:rsidP="0035207C">
      <w:pPr>
        <w:bidi/>
        <w:jc w:val="both"/>
        <w:rPr>
          <w:rFonts w:cs="David" w:hint="cs"/>
          <w:rtl/>
        </w:rPr>
      </w:pPr>
    </w:p>
    <w:p w14:paraId="50BAA8ED"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23EF6424" w14:textId="77777777" w:rsidR="0035207C" w:rsidRPr="0035207C" w:rsidRDefault="0035207C" w:rsidP="0035207C">
      <w:pPr>
        <w:bidi/>
        <w:jc w:val="both"/>
        <w:rPr>
          <w:rFonts w:cs="David" w:hint="cs"/>
          <w:u w:val="single"/>
          <w:rtl/>
        </w:rPr>
      </w:pPr>
    </w:p>
    <w:p w14:paraId="31E17CF7" w14:textId="77777777" w:rsidR="0035207C" w:rsidRPr="0035207C" w:rsidRDefault="0035207C" w:rsidP="0035207C">
      <w:pPr>
        <w:bidi/>
        <w:jc w:val="both"/>
        <w:rPr>
          <w:rFonts w:cs="David" w:hint="cs"/>
          <w:rtl/>
        </w:rPr>
      </w:pPr>
      <w:r w:rsidRPr="0035207C">
        <w:rPr>
          <w:rFonts w:cs="David" w:hint="cs"/>
          <w:rtl/>
        </w:rPr>
        <w:tab/>
        <w:t xml:space="preserve"> אני מקבל את מה שאמרת, כולל הסיפא. אפשר לעשות את כל הדברים בנחת, אבל הבסיס לדיון </w:t>
      </w:r>
      <w:r w:rsidRPr="0035207C">
        <w:rPr>
          <w:rFonts w:cs="David"/>
          <w:rtl/>
        </w:rPr>
        <w:t>–</w:t>
      </w:r>
      <w:r w:rsidRPr="0035207C">
        <w:rPr>
          <w:rFonts w:cs="David" w:hint="cs"/>
          <w:rtl/>
        </w:rPr>
        <w:t xml:space="preserve"> וזה מקובל עליי כבסיס לדיון - הוא פחות מעמוד אחד. הוא לא שבועות של לימוד. </w:t>
      </w:r>
    </w:p>
    <w:p w14:paraId="3283D8F0" w14:textId="77777777" w:rsidR="0035207C" w:rsidRPr="0035207C" w:rsidRDefault="0035207C" w:rsidP="0035207C">
      <w:pPr>
        <w:bidi/>
        <w:jc w:val="both"/>
        <w:rPr>
          <w:rFonts w:cs="David" w:hint="cs"/>
          <w:rtl/>
        </w:rPr>
      </w:pPr>
    </w:p>
    <w:p w14:paraId="0726346D" w14:textId="77777777" w:rsidR="0035207C" w:rsidRPr="0035207C" w:rsidRDefault="0035207C" w:rsidP="0035207C">
      <w:pPr>
        <w:bidi/>
        <w:jc w:val="both"/>
        <w:rPr>
          <w:rFonts w:cs="David"/>
          <w:u w:val="single"/>
          <w:rtl/>
        </w:rPr>
      </w:pPr>
      <w:r w:rsidRPr="0035207C">
        <w:rPr>
          <w:rFonts w:cs="David"/>
          <w:u w:val="single"/>
          <w:rtl/>
        </w:rPr>
        <w:t>מיכאל איתן:</w:t>
      </w:r>
    </w:p>
    <w:p w14:paraId="5FB5E6C7" w14:textId="77777777" w:rsidR="0035207C" w:rsidRPr="0035207C" w:rsidRDefault="0035207C" w:rsidP="0035207C">
      <w:pPr>
        <w:bidi/>
        <w:jc w:val="both"/>
        <w:rPr>
          <w:rFonts w:cs="David"/>
          <w:u w:val="single"/>
          <w:rtl/>
        </w:rPr>
      </w:pPr>
    </w:p>
    <w:p w14:paraId="60634E70" w14:textId="77777777" w:rsidR="0035207C" w:rsidRPr="0035207C" w:rsidRDefault="0035207C" w:rsidP="0035207C">
      <w:pPr>
        <w:bidi/>
        <w:jc w:val="both"/>
        <w:rPr>
          <w:rFonts w:cs="David" w:hint="cs"/>
          <w:rtl/>
        </w:rPr>
      </w:pPr>
      <w:r w:rsidRPr="0035207C">
        <w:rPr>
          <w:rFonts w:cs="David"/>
          <w:rtl/>
        </w:rPr>
        <w:tab/>
      </w:r>
      <w:r w:rsidRPr="0035207C">
        <w:rPr>
          <w:rFonts w:cs="David" w:hint="cs"/>
          <w:rtl/>
        </w:rPr>
        <w:t xml:space="preserve"> אמרתי מינימום. מה אנחנו ממהרים? עוד יום, עוד יומיים, זה לא אסון. </w:t>
      </w:r>
    </w:p>
    <w:p w14:paraId="5CC4F8FA" w14:textId="77777777" w:rsidR="0035207C" w:rsidRPr="0035207C" w:rsidRDefault="0035207C" w:rsidP="0035207C">
      <w:pPr>
        <w:bidi/>
        <w:jc w:val="both"/>
        <w:rPr>
          <w:rFonts w:cs="David" w:hint="cs"/>
          <w:u w:val="single"/>
          <w:rtl/>
        </w:rPr>
      </w:pPr>
    </w:p>
    <w:p w14:paraId="0B9063F1" w14:textId="77777777" w:rsidR="0035207C" w:rsidRPr="0035207C" w:rsidRDefault="0035207C" w:rsidP="0035207C">
      <w:pPr>
        <w:bidi/>
        <w:jc w:val="both"/>
        <w:rPr>
          <w:rFonts w:cs="David" w:hint="cs"/>
          <w:u w:val="single"/>
          <w:rtl/>
        </w:rPr>
      </w:pPr>
      <w:r w:rsidRPr="0035207C">
        <w:rPr>
          <w:rFonts w:cs="David" w:hint="cs"/>
          <w:u w:val="single"/>
          <w:rtl/>
        </w:rPr>
        <w:t>ארבל אסטרחן:</w:t>
      </w:r>
    </w:p>
    <w:p w14:paraId="3D56D537" w14:textId="77777777" w:rsidR="0035207C" w:rsidRPr="0035207C" w:rsidRDefault="0035207C" w:rsidP="0035207C">
      <w:pPr>
        <w:bidi/>
        <w:jc w:val="both"/>
        <w:rPr>
          <w:rFonts w:cs="David" w:hint="cs"/>
          <w:rtl/>
        </w:rPr>
      </w:pPr>
    </w:p>
    <w:p w14:paraId="473E6F74" w14:textId="77777777" w:rsidR="0035207C" w:rsidRPr="0035207C" w:rsidRDefault="0035207C" w:rsidP="0035207C">
      <w:pPr>
        <w:pStyle w:val="BodyText"/>
        <w:rPr>
          <w:rFonts w:hint="cs"/>
          <w:rtl/>
        </w:rPr>
      </w:pPr>
      <w:r w:rsidRPr="0035207C">
        <w:rPr>
          <w:rFonts w:hint="cs"/>
          <w:rtl/>
        </w:rPr>
        <w:tab/>
        <w:t xml:space="preserve">לתוכן הנוהל אכנס בהמשך הדיון, אחרי דברי החברים. אגיב לטענות שנשמעו פה בעניין הייעוץ המשפטי. קודם כל, היום היועצת המשפטית חולה ולכן אני נמצאת כאן, כמקובל. </w:t>
      </w:r>
    </w:p>
    <w:p w14:paraId="41469220" w14:textId="77777777" w:rsidR="0035207C" w:rsidRPr="0035207C" w:rsidRDefault="0035207C" w:rsidP="0035207C">
      <w:pPr>
        <w:pStyle w:val="BodyText"/>
        <w:rPr>
          <w:rFonts w:hint="cs"/>
          <w:rtl/>
        </w:rPr>
      </w:pPr>
    </w:p>
    <w:p w14:paraId="4B60BF6C" w14:textId="77777777" w:rsidR="0035207C" w:rsidRPr="0035207C" w:rsidRDefault="0035207C" w:rsidP="0035207C">
      <w:pPr>
        <w:pStyle w:val="BodyText"/>
        <w:ind w:firstLine="567"/>
        <w:rPr>
          <w:rFonts w:hint="cs"/>
          <w:rtl/>
        </w:rPr>
      </w:pPr>
      <w:r w:rsidRPr="0035207C">
        <w:rPr>
          <w:rFonts w:hint="cs"/>
          <w:rtl/>
        </w:rPr>
        <w:t>לגבי הטענה שלא נאמר בישיבה הקודמת שהנשיא יכול בכל עת להודיע שכבר לא נבצר ממנו. לפי חוק היסוד הוא יכול להודיע שלא נבצר ממנו ובאותו רגע חדלה הנבצרות. הדברים נאמרו בפתח הדיון, יש לי כאן את הדברים שאמרה חברת הכנסת רוחמה אברהם. כמקובל, אנחנו מכינים יחד אתה את דברי הפתיחה, כמו שנעשה גם לפני הישיבה הזאת. הדברים כוללים גם את הסעיפים הרלוונטיים מהחוק וטענות משפטיות, ואם הדברים נאמרו אנחנו לא חוזרים עליהם.</w:t>
      </w:r>
    </w:p>
    <w:p w14:paraId="599C7E5B" w14:textId="77777777" w:rsidR="0035207C" w:rsidRPr="0035207C" w:rsidRDefault="0035207C" w:rsidP="0035207C">
      <w:pPr>
        <w:bidi/>
        <w:jc w:val="both"/>
        <w:rPr>
          <w:rFonts w:cs="David" w:hint="cs"/>
          <w:rtl/>
        </w:rPr>
      </w:pPr>
    </w:p>
    <w:p w14:paraId="63A84704" w14:textId="77777777" w:rsidR="0035207C" w:rsidRPr="0035207C" w:rsidRDefault="0035207C" w:rsidP="0035207C">
      <w:pPr>
        <w:bidi/>
        <w:jc w:val="both"/>
        <w:rPr>
          <w:rFonts w:cs="David" w:hint="cs"/>
          <w:rtl/>
        </w:rPr>
      </w:pPr>
      <w:r w:rsidRPr="0035207C">
        <w:rPr>
          <w:rFonts w:cs="David" w:hint="cs"/>
          <w:u w:val="single"/>
          <w:rtl/>
        </w:rPr>
        <w:t>לימור לבנת:</w:t>
      </w:r>
    </w:p>
    <w:p w14:paraId="49B95C1D" w14:textId="77777777" w:rsidR="0035207C" w:rsidRPr="0035207C" w:rsidRDefault="0035207C" w:rsidP="0035207C">
      <w:pPr>
        <w:bidi/>
        <w:jc w:val="both"/>
        <w:rPr>
          <w:rFonts w:cs="David" w:hint="cs"/>
          <w:rtl/>
        </w:rPr>
      </w:pPr>
    </w:p>
    <w:p w14:paraId="670FA172" w14:textId="77777777" w:rsidR="0035207C" w:rsidRPr="0035207C" w:rsidRDefault="0035207C" w:rsidP="0035207C">
      <w:pPr>
        <w:bidi/>
        <w:jc w:val="both"/>
        <w:rPr>
          <w:rFonts w:cs="David" w:hint="cs"/>
          <w:rtl/>
        </w:rPr>
      </w:pPr>
      <w:r w:rsidRPr="0035207C">
        <w:rPr>
          <w:rFonts w:cs="David" w:hint="cs"/>
          <w:rtl/>
        </w:rPr>
        <w:tab/>
        <w:t xml:space="preserve">היועצת המשפטית של הוועדה נתנה חוות דעת, פרטה בפרוט רב והסבירה את המצב המשפטי. היא טרחה והסבירה אותו בארוך ובפירוט, לרבות כמה זמן ייקח הליך הנבצרות. כשבאים להסביר לחברי הוועדה מה המהות של הליך הנבצרות, זה מאוד רלוונטי להסביר לחברי הוועדה גם שנשיא המדינה יכול בכל רגע נתון לחזור בו ולהודיע שאיננו נבצר. אני רואה בזה טעם לפגם מאוד חמור. </w:t>
      </w:r>
    </w:p>
    <w:p w14:paraId="5DB1753E" w14:textId="77777777" w:rsidR="0035207C" w:rsidRPr="0035207C" w:rsidRDefault="0035207C" w:rsidP="0035207C">
      <w:pPr>
        <w:bidi/>
        <w:jc w:val="both"/>
        <w:rPr>
          <w:rFonts w:cs="David" w:hint="cs"/>
          <w:rtl/>
        </w:rPr>
      </w:pPr>
    </w:p>
    <w:p w14:paraId="7BEBBBC3" w14:textId="77777777" w:rsidR="0035207C" w:rsidRPr="0035207C" w:rsidRDefault="0035207C" w:rsidP="0035207C">
      <w:pPr>
        <w:bidi/>
        <w:jc w:val="both"/>
        <w:rPr>
          <w:rFonts w:cs="David" w:hint="cs"/>
          <w:rtl/>
        </w:rPr>
      </w:pPr>
      <w:r w:rsidRPr="0035207C">
        <w:rPr>
          <w:rFonts w:cs="David" w:hint="cs"/>
          <w:u w:val="single"/>
          <w:rtl/>
        </w:rPr>
        <w:t>נסים זאב:</w:t>
      </w:r>
    </w:p>
    <w:p w14:paraId="1D8F2BCA" w14:textId="77777777" w:rsidR="0035207C" w:rsidRPr="0035207C" w:rsidRDefault="0035207C" w:rsidP="0035207C">
      <w:pPr>
        <w:bidi/>
        <w:jc w:val="both"/>
        <w:rPr>
          <w:rFonts w:cs="David" w:hint="cs"/>
          <w:rtl/>
        </w:rPr>
      </w:pPr>
    </w:p>
    <w:p w14:paraId="188FB948" w14:textId="77777777" w:rsidR="0035207C" w:rsidRPr="0035207C" w:rsidRDefault="0035207C" w:rsidP="0035207C">
      <w:pPr>
        <w:bidi/>
        <w:jc w:val="both"/>
        <w:rPr>
          <w:rFonts w:cs="David" w:hint="cs"/>
          <w:rtl/>
        </w:rPr>
      </w:pPr>
      <w:r w:rsidRPr="0035207C">
        <w:rPr>
          <w:rFonts w:cs="David" w:hint="cs"/>
          <w:rtl/>
        </w:rPr>
        <w:tab/>
        <w:t xml:space="preserve">אני לא יכול לדבר, אבל כל אחד פה מדבר כמה שהוא רוצה. </w:t>
      </w:r>
    </w:p>
    <w:p w14:paraId="5CC3AAEA" w14:textId="77777777" w:rsidR="0035207C" w:rsidRPr="0035207C" w:rsidRDefault="0035207C" w:rsidP="0035207C">
      <w:pPr>
        <w:bidi/>
        <w:jc w:val="both"/>
        <w:rPr>
          <w:rFonts w:cs="David" w:hint="cs"/>
          <w:rtl/>
        </w:rPr>
      </w:pPr>
    </w:p>
    <w:p w14:paraId="5980AFD8" w14:textId="77777777" w:rsidR="0035207C" w:rsidRPr="0035207C" w:rsidRDefault="0035207C" w:rsidP="0035207C">
      <w:pPr>
        <w:bidi/>
        <w:jc w:val="both"/>
        <w:rPr>
          <w:rFonts w:cs="David" w:hint="cs"/>
          <w:u w:val="single"/>
          <w:rtl/>
        </w:rPr>
      </w:pPr>
    </w:p>
    <w:p w14:paraId="38E6CD55" w14:textId="77777777" w:rsidR="0035207C" w:rsidRPr="0035207C" w:rsidRDefault="0035207C" w:rsidP="0035207C">
      <w:pPr>
        <w:bidi/>
        <w:jc w:val="both"/>
        <w:rPr>
          <w:rFonts w:cs="David" w:hint="cs"/>
          <w:rtl/>
        </w:rPr>
      </w:pPr>
      <w:r w:rsidRPr="0035207C">
        <w:rPr>
          <w:rFonts w:cs="David" w:hint="cs"/>
          <w:u w:val="single"/>
          <w:rtl/>
        </w:rPr>
        <w:t>לימור לבנת:</w:t>
      </w:r>
    </w:p>
    <w:p w14:paraId="096003E2" w14:textId="77777777" w:rsidR="0035207C" w:rsidRPr="0035207C" w:rsidRDefault="0035207C" w:rsidP="0035207C">
      <w:pPr>
        <w:bidi/>
        <w:jc w:val="both"/>
        <w:rPr>
          <w:rFonts w:cs="David" w:hint="cs"/>
          <w:rtl/>
        </w:rPr>
      </w:pPr>
    </w:p>
    <w:p w14:paraId="4381ABF3" w14:textId="77777777" w:rsidR="0035207C" w:rsidRPr="0035207C" w:rsidRDefault="0035207C" w:rsidP="0035207C">
      <w:pPr>
        <w:bidi/>
        <w:jc w:val="both"/>
        <w:rPr>
          <w:rFonts w:cs="David" w:hint="cs"/>
          <w:rtl/>
        </w:rPr>
      </w:pPr>
      <w:r w:rsidRPr="0035207C">
        <w:rPr>
          <w:rFonts w:cs="David" w:hint="cs"/>
          <w:rtl/>
        </w:rPr>
        <w:tab/>
        <w:t>יכול להיות שהיועצת המשפטית לא הייתה מודעת - - - ?</w:t>
      </w:r>
    </w:p>
    <w:p w14:paraId="60AE619E" w14:textId="77777777" w:rsidR="0035207C" w:rsidRPr="0035207C" w:rsidRDefault="0035207C" w:rsidP="0035207C">
      <w:pPr>
        <w:bidi/>
        <w:jc w:val="both"/>
        <w:rPr>
          <w:rFonts w:cs="David" w:hint="cs"/>
          <w:rtl/>
        </w:rPr>
      </w:pPr>
    </w:p>
    <w:p w14:paraId="1CE3CA29" w14:textId="77777777" w:rsidR="0035207C" w:rsidRPr="0035207C" w:rsidRDefault="0035207C" w:rsidP="0035207C">
      <w:pPr>
        <w:bidi/>
        <w:jc w:val="both"/>
        <w:rPr>
          <w:rFonts w:cs="David" w:hint="cs"/>
          <w:rtl/>
        </w:rPr>
      </w:pPr>
      <w:r w:rsidRPr="0035207C">
        <w:rPr>
          <w:rFonts w:cs="David" w:hint="cs"/>
          <w:u w:val="single"/>
          <w:rtl/>
        </w:rPr>
        <w:t>נסים זאב:</w:t>
      </w:r>
    </w:p>
    <w:p w14:paraId="69CF3F9D" w14:textId="77777777" w:rsidR="0035207C" w:rsidRPr="0035207C" w:rsidRDefault="0035207C" w:rsidP="0035207C">
      <w:pPr>
        <w:bidi/>
        <w:jc w:val="both"/>
        <w:rPr>
          <w:rFonts w:cs="David" w:hint="cs"/>
          <w:rtl/>
        </w:rPr>
      </w:pPr>
    </w:p>
    <w:p w14:paraId="4EC85721" w14:textId="77777777" w:rsidR="0035207C" w:rsidRPr="0035207C" w:rsidRDefault="0035207C" w:rsidP="0035207C">
      <w:pPr>
        <w:bidi/>
        <w:jc w:val="both"/>
        <w:rPr>
          <w:rFonts w:cs="David" w:hint="cs"/>
          <w:rtl/>
        </w:rPr>
      </w:pPr>
      <w:r w:rsidRPr="0035207C">
        <w:rPr>
          <w:rFonts w:cs="David" w:hint="cs"/>
          <w:rtl/>
        </w:rPr>
        <w:tab/>
        <w:t xml:space="preserve">אני רוצה להיות יושב ראש הוועדה המצומצמת. אם אתם רוצים לזרז את נושא הדחת הנשיא, אני מבקש לביות היושב-ראש. אני מבקש הצבעה על זה. </w:t>
      </w:r>
    </w:p>
    <w:p w14:paraId="76C378CF" w14:textId="77777777" w:rsidR="0035207C" w:rsidRPr="0035207C" w:rsidRDefault="0035207C" w:rsidP="0035207C">
      <w:pPr>
        <w:bidi/>
        <w:jc w:val="both"/>
        <w:rPr>
          <w:rFonts w:cs="David" w:hint="cs"/>
          <w:rtl/>
        </w:rPr>
      </w:pPr>
    </w:p>
    <w:p w14:paraId="43FE85A6" w14:textId="77777777" w:rsidR="0035207C" w:rsidRPr="0035207C" w:rsidRDefault="0035207C" w:rsidP="0035207C">
      <w:pPr>
        <w:bidi/>
        <w:jc w:val="both"/>
        <w:rPr>
          <w:rFonts w:cs="David" w:hint="cs"/>
          <w:rtl/>
        </w:rPr>
      </w:pPr>
      <w:r w:rsidRPr="0035207C">
        <w:rPr>
          <w:rFonts w:cs="David" w:hint="cs"/>
          <w:u w:val="single"/>
          <w:rtl/>
        </w:rPr>
        <w:t>ארבל אסטרחן:</w:t>
      </w:r>
    </w:p>
    <w:p w14:paraId="165A133D" w14:textId="77777777" w:rsidR="0035207C" w:rsidRPr="0035207C" w:rsidRDefault="0035207C" w:rsidP="0035207C">
      <w:pPr>
        <w:bidi/>
        <w:jc w:val="both"/>
        <w:rPr>
          <w:rFonts w:cs="David" w:hint="cs"/>
          <w:rtl/>
        </w:rPr>
      </w:pPr>
    </w:p>
    <w:p w14:paraId="18A0CE26" w14:textId="77777777" w:rsidR="0035207C" w:rsidRPr="0035207C" w:rsidRDefault="0035207C" w:rsidP="0035207C">
      <w:pPr>
        <w:bidi/>
        <w:jc w:val="both"/>
        <w:rPr>
          <w:rFonts w:cs="David" w:hint="cs"/>
          <w:rtl/>
        </w:rPr>
      </w:pPr>
      <w:r w:rsidRPr="0035207C">
        <w:rPr>
          <w:rFonts w:cs="David" w:hint="cs"/>
          <w:rtl/>
        </w:rPr>
        <w:tab/>
        <w:t xml:space="preserve">כפי שהיום היושב ראש הוועדה הקריא את הסעיף הרלוונטי, שלפיו אנחנו דנים,  ולא מצאתי לנכון לחזור עליו, כך גם נעשה בישיבה ביום חמישי. </w:t>
      </w:r>
    </w:p>
    <w:p w14:paraId="6C114A1D" w14:textId="77777777" w:rsidR="0035207C" w:rsidRPr="0035207C" w:rsidRDefault="0035207C" w:rsidP="0035207C">
      <w:pPr>
        <w:bidi/>
        <w:jc w:val="both"/>
        <w:rPr>
          <w:rFonts w:cs="David" w:hint="cs"/>
          <w:rtl/>
        </w:rPr>
      </w:pPr>
    </w:p>
    <w:p w14:paraId="6E553138" w14:textId="77777777" w:rsidR="0035207C" w:rsidRPr="0035207C" w:rsidRDefault="0035207C" w:rsidP="0035207C">
      <w:pPr>
        <w:bidi/>
        <w:ind w:firstLine="567"/>
        <w:jc w:val="both"/>
        <w:rPr>
          <w:rFonts w:cs="David" w:hint="cs"/>
          <w:rtl/>
        </w:rPr>
      </w:pPr>
      <w:r w:rsidRPr="0035207C">
        <w:rPr>
          <w:rFonts w:cs="David" w:hint="cs"/>
          <w:rtl/>
        </w:rPr>
        <w:t xml:space="preserve">הנוהל שהונח הוא בסיס לדיון, כפי שגם נכתב עליו. הוגשו ליושבת ראש הכנסת שתי בקשות, בקשת הנשיא ובקשת חברי-הכנסת. היא רצתה להביא את שתיהן בהקדם, והראינו לה את הסעיף שלא מאפשר קיום דיון בהדחה ללא נוהל. היא ביקשה שנכין משהו, כדי שאפשר יהיה להתחיל לדון בזה, וכך עשינו. </w:t>
      </w:r>
    </w:p>
    <w:p w14:paraId="554E26C1" w14:textId="77777777" w:rsidR="0035207C" w:rsidRPr="0035207C" w:rsidRDefault="0035207C" w:rsidP="0035207C">
      <w:pPr>
        <w:bidi/>
        <w:ind w:firstLine="567"/>
        <w:jc w:val="both"/>
        <w:rPr>
          <w:rFonts w:cs="David" w:hint="cs"/>
          <w:rtl/>
        </w:rPr>
      </w:pPr>
    </w:p>
    <w:p w14:paraId="3231AC3B" w14:textId="77777777" w:rsidR="0035207C" w:rsidRPr="0035207C" w:rsidRDefault="0035207C" w:rsidP="0035207C">
      <w:pPr>
        <w:bidi/>
        <w:jc w:val="both"/>
        <w:rPr>
          <w:rFonts w:cs="David" w:hint="cs"/>
          <w:u w:val="single"/>
          <w:rtl/>
        </w:rPr>
      </w:pPr>
      <w:r w:rsidRPr="0035207C">
        <w:rPr>
          <w:rFonts w:cs="David" w:hint="cs"/>
          <w:u w:val="single"/>
          <w:rtl/>
        </w:rPr>
        <w:t>גדעון סער:</w:t>
      </w:r>
    </w:p>
    <w:p w14:paraId="36A91F69" w14:textId="77777777" w:rsidR="0035207C" w:rsidRPr="0035207C" w:rsidRDefault="0035207C" w:rsidP="0035207C">
      <w:pPr>
        <w:bidi/>
        <w:jc w:val="both"/>
        <w:rPr>
          <w:rFonts w:cs="David" w:hint="cs"/>
          <w:u w:val="single"/>
          <w:rtl/>
        </w:rPr>
      </w:pPr>
    </w:p>
    <w:p w14:paraId="1126E008" w14:textId="77777777" w:rsidR="0035207C" w:rsidRPr="0035207C" w:rsidRDefault="0035207C" w:rsidP="0035207C">
      <w:pPr>
        <w:bidi/>
        <w:ind w:firstLine="567"/>
        <w:jc w:val="both"/>
        <w:rPr>
          <w:rFonts w:cs="David" w:hint="cs"/>
          <w:rtl/>
        </w:rPr>
      </w:pPr>
      <w:r w:rsidRPr="0035207C">
        <w:rPr>
          <w:rFonts w:cs="David" w:hint="cs"/>
          <w:rtl/>
        </w:rPr>
        <w:t>מה דעתך על סעיף 3 ועל זה שאין בו טעמים מיוחדים?</w:t>
      </w:r>
    </w:p>
    <w:p w14:paraId="1B6D4111" w14:textId="77777777" w:rsidR="0035207C" w:rsidRPr="0035207C" w:rsidRDefault="0035207C" w:rsidP="0035207C">
      <w:pPr>
        <w:bidi/>
        <w:ind w:firstLine="567"/>
        <w:jc w:val="both"/>
        <w:rPr>
          <w:rFonts w:cs="David" w:hint="cs"/>
          <w:rtl/>
        </w:rPr>
      </w:pPr>
    </w:p>
    <w:p w14:paraId="4965D875" w14:textId="77777777" w:rsidR="0035207C" w:rsidRPr="0035207C" w:rsidRDefault="0035207C" w:rsidP="0035207C">
      <w:pPr>
        <w:bidi/>
        <w:jc w:val="both"/>
        <w:rPr>
          <w:rFonts w:cs="David" w:hint="cs"/>
          <w:rtl/>
        </w:rPr>
      </w:pPr>
      <w:r w:rsidRPr="0035207C">
        <w:rPr>
          <w:rFonts w:cs="David" w:hint="cs"/>
          <w:u w:val="single"/>
          <w:rtl/>
        </w:rPr>
        <w:t>ארבל אסטרחן:</w:t>
      </w:r>
    </w:p>
    <w:p w14:paraId="632DCB95" w14:textId="77777777" w:rsidR="0035207C" w:rsidRPr="0035207C" w:rsidRDefault="0035207C" w:rsidP="0035207C">
      <w:pPr>
        <w:bidi/>
        <w:jc w:val="both"/>
        <w:rPr>
          <w:rFonts w:cs="David" w:hint="cs"/>
          <w:rtl/>
        </w:rPr>
      </w:pPr>
    </w:p>
    <w:p w14:paraId="6EE7ED1E" w14:textId="77777777" w:rsidR="0035207C" w:rsidRPr="0035207C" w:rsidRDefault="0035207C" w:rsidP="0035207C">
      <w:pPr>
        <w:bidi/>
        <w:jc w:val="both"/>
        <w:rPr>
          <w:rFonts w:cs="David" w:hint="cs"/>
          <w:rtl/>
        </w:rPr>
      </w:pPr>
      <w:r w:rsidRPr="0035207C">
        <w:rPr>
          <w:rFonts w:cs="David" w:hint="cs"/>
          <w:rtl/>
        </w:rPr>
        <w:tab/>
        <w:t xml:space="preserve">אתייחס לסעיפים, יש לי הערות לכמה דברים שנאמרו. </w:t>
      </w:r>
    </w:p>
    <w:p w14:paraId="52807782" w14:textId="77777777" w:rsidR="0035207C" w:rsidRPr="0035207C" w:rsidRDefault="0035207C" w:rsidP="0035207C">
      <w:pPr>
        <w:bidi/>
        <w:jc w:val="both"/>
        <w:rPr>
          <w:rFonts w:cs="David" w:hint="cs"/>
          <w:rtl/>
        </w:rPr>
      </w:pPr>
    </w:p>
    <w:p w14:paraId="25758760"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28D73CDA" w14:textId="77777777" w:rsidR="0035207C" w:rsidRPr="0035207C" w:rsidRDefault="0035207C" w:rsidP="0035207C">
      <w:pPr>
        <w:pStyle w:val="Heading5"/>
        <w:rPr>
          <w:rFonts w:hint="cs"/>
          <w:rtl/>
        </w:rPr>
      </w:pPr>
    </w:p>
    <w:p w14:paraId="64463BE7" w14:textId="77777777" w:rsidR="0035207C" w:rsidRPr="0035207C" w:rsidRDefault="0035207C" w:rsidP="0035207C">
      <w:pPr>
        <w:bidi/>
        <w:jc w:val="both"/>
        <w:rPr>
          <w:rFonts w:cs="David" w:hint="cs"/>
          <w:rtl/>
        </w:rPr>
      </w:pPr>
      <w:r w:rsidRPr="0035207C">
        <w:rPr>
          <w:rFonts w:cs="David" w:hint="cs"/>
          <w:rtl/>
        </w:rPr>
        <w:tab/>
        <w:t xml:space="preserve"> תודה. מחר נתכנס ב-9:30, נדון עד 12:30. ב-12:30 נעשה הפסקה, שבה נקבע ועדה מצומצמת שתכין את הנוסח על פי הערות החברים, עם חלופות. בסיום הדיון נאפשר לוועדה המצומצמת זמן להכין את הנוסח יחד עם היועצת המשפטית. הדיון מחר יתקיים עד 14:00, ואין שום סיבה שלא נסיים אותו עד אז.</w:t>
      </w:r>
    </w:p>
    <w:p w14:paraId="7574FC69" w14:textId="77777777" w:rsidR="0035207C" w:rsidRPr="0035207C" w:rsidRDefault="0035207C" w:rsidP="0035207C">
      <w:pPr>
        <w:bidi/>
        <w:jc w:val="both"/>
        <w:rPr>
          <w:rFonts w:cs="David" w:hint="cs"/>
          <w:rtl/>
        </w:rPr>
      </w:pPr>
    </w:p>
    <w:p w14:paraId="24042CC6" w14:textId="77777777" w:rsidR="0035207C" w:rsidRPr="0035207C" w:rsidRDefault="0035207C" w:rsidP="0035207C">
      <w:pPr>
        <w:bidi/>
        <w:jc w:val="both"/>
        <w:rPr>
          <w:rFonts w:cs="David" w:hint="cs"/>
          <w:rtl/>
        </w:rPr>
      </w:pPr>
      <w:r w:rsidRPr="0035207C">
        <w:rPr>
          <w:rFonts w:cs="David" w:hint="cs"/>
          <w:u w:val="single"/>
          <w:rtl/>
        </w:rPr>
        <w:t>מיכאל איתן:</w:t>
      </w:r>
    </w:p>
    <w:p w14:paraId="4F367FAC" w14:textId="77777777" w:rsidR="0035207C" w:rsidRPr="0035207C" w:rsidRDefault="0035207C" w:rsidP="0035207C">
      <w:pPr>
        <w:bidi/>
        <w:jc w:val="both"/>
        <w:rPr>
          <w:rFonts w:cs="David" w:hint="cs"/>
          <w:rtl/>
        </w:rPr>
      </w:pPr>
    </w:p>
    <w:p w14:paraId="78CCB7DB" w14:textId="77777777" w:rsidR="0035207C" w:rsidRPr="0035207C" w:rsidRDefault="0035207C" w:rsidP="0035207C">
      <w:pPr>
        <w:bidi/>
        <w:jc w:val="both"/>
        <w:rPr>
          <w:rFonts w:cs="David" w:hint="cs"/>
          <w:rtl/>
        </w:rPr>
      </w:pPr>
      <w:r w:rsidRPr="0035207C">
        <w:rPr>
          <w:rFonts w:cs="David" w:hint="cs"/>
          <w:rtl/>
        </w:rPr>
        <w:tab/>
        <w:t>ביקשתי שייפנו לממ"מ ויכינו לנו רקע.</w:t>
      </w:r>
    </w:p>
    <w:p w14:paraId="60B64C9C" w14:textId="77777777" w:rsidR="0035207C" w:rsidRPr="0035207C" w:rsidRDefault="0035207C" w:rsidP="0035207C">
      <w:pPr>
        <w:bidi/>
        <w:jc w:val="both"/>
        <w:rPr>
          <w:rFonts w:cs="David" w:hint="cs"/>
          <w:rtl/>
        </w:rPr>
      </w:pPr>
    </w:p>
    <w:p w14:paraId="4CA5E6D8"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1395D512" w14:textId="77777777" w:rsidR="0035207C" w:rsidRPr="0035207C" w:rsidRDefault="0035207C" w:rsidP="0035207C">
      <w:pPr>
        <w:pStyle w:val="Heading5"/>
        <w:rPr>
          <w:rFonts w:hint="cs"/>
          <w:rtl/>
        </w:rPr>
      </w:pPr>
    </w:p>
    <w:p w14:paraId="761BDCE4" w14:textId="77777777" w:rsidR="0035207C" w:rsidRPr="0035207C" w:rsidRDefault="0035207C" w:rsidP="0035207C">
      <w:pPr>
        <w:bidi/>
        <w:jc w:val="both"/>
        <w:rPr>
          <w:rFonts w:cs="David" w:hint="cs"/>
          <w:rtl/>
        </w:rPr>
      </w:pPr>
      <w:r w:rsidRPr="0035207C">
        <w:rPr>
          <w:rFonts w:cs="David" w:hint="cs"/>
          <w:rtl/>
        </w:rPr>
        <w:tab/>
        <w:t>הכוונה היא שבין 9:30 ל-14:00 נקיים דיון, נכנס את הוועדה המשותפת, נחזור לשתי חלופות שעליהן נצביע, על כל סעיף בנפרד. עד 14:00 אנחנו גומרים את הדיונים. בבקשה, חבר-הכנסת זאב.</w:t>
      </w:r>
    </w:p>
    <w:p w14:paraId="25F6105D" w14:textId="77777777" w:rsidR="0035207C" w:rsidRPr="0035207C" w:rsidRDefault="0035207C" w:rsidP="0035207C">
      <w:pPr>
        <w:bidi/>
        <w:jc w:val="both"/>
        <w:rPr>
          <w:rFonts w:cs="David" w:hint="cs"/>
          <w:rtl/>
        </w:rPr>
      </w:pPr>
    </w:p>
    <w:p w14:paraId="6BDE8B3C" w14:textId="77777777" w:rsidR="0035207C" w:rsidRPr="0035207C" w:rsidRDefault="0035207C" w:rsidP="0035207C">
      <w:pPr>
        <w:bidi/>
        <w:jc w:val="both"/>
        <w:rPr>
          <w:rFonts w:cs="David" w:hint="cs"/>
          <w:rtl/>
        </w:rPr>
      </w:pPr>
      <w:r w:rsidRPr="0035207C">
        <w:rPr>
          <w:rFonts w:cs="David" w:hint="cs"/>
          <w:u w:val="single"/>
          <w:rtl/>
        </w:rPr>
        <w:t>נסים זאב:</w:t>
      </w:r>
    </w:p>
    <w:p w14:paraId="539079A0" w14:textId="77777777" w:rsidR="0035207C" w:rsidRPr="0035207C" w:rsidRDefault="0035207C" w:rsidP="0035207C">
      <w:pPr>
        <w:bidi/>
        <w:jc w:val="both"/>
        <w:rPr>
          <w:rFonts w:cs="David" w:hint="cs"/>
          <w:rtl/>
        </w:rPr>
      </w:pPr>
    </w:p>
    <w:p w14:paraId="6896E0A4" w14:textId="77777777" w:rsidR="0035207C" w:rsidRPr="0035207C" w:rsidRDefault="0035207C" w:rsidP="0035207C">
      <w:pPr>
        <w:bidi/>
        <w:jc w:val="both"/>
        <w:rPr>
          <w:rFonts w:cs="David" w:hint="cs"/>
          <w:rtl/>
        </w:rPr>
      </w:pPr>
      <w:r w:rsidRPr="0035207C">
        <w:rPr>
          <w:rFonts w:cs="David" w:hint="cs"/>
          <w:rtl/>
        </w:rPr>
        <w:tab/>
        <w:t xml:space="preserve">אני רוצה שוב למחות על כך שניצלו את היעדרותה של היועצת המשפטית ודרשו את התפטרותה, בגלל שמישהו לא כל כך הבין מה שהיא דיברה ביום חמישי. לא יאה לחברי ועדה לבזות יועצת משפטית כשהיא נעדרת עקב מחלה. </w:t>
      </w:r>
    </w:p>
    <w:p w14:paraId="7F34D488" w14:textId="77777777" w:rsidR="0035207C" w:rsidRPr="0035207C" w:rsidRDefault="0035207C" w:rsidP="0035207C">
      <w:pPr>
        <w:bidi/>
        <w:jc w:val="both"/>
        <w:rPr>
          <w:rFonts w:cs="David" w:hint="cs"/>
          <w:rtl/>
        </w:rPr>
      </w:pPr>
    </w:p>
    <w:p w14:paraId="28CA6742" w14:textId="77777777" w:rsidR="0035207C" w:rsidRPr="0035207C" w:rsidRDefault="0035207C" w:rsidP="0035207C">
      <w:pPr>
        <w:bidi/>
        <w:ind w:firstLine="567"/>
        <w:jc w:val="both"/>
        <w:rPr>
          <w:rFonts w:cs="David" w:hint="cs"/>
          <w:rtl/>
        </w:rPr>
      </w:pPr>
      <w:r w:rsidRPr="0035207C">
        <w:rPr>
          <w:rFonts w:cs="David" w:hint="cs"/>
          <w:rtl/>
        </w:rPr>
        <w:t xml:space="preserve">דבר נוסף, ביום חמישי כולנו ידענו שיש שתי אופציות. הייתה האופציה של נבצרות והייתה האופציה של הדחה. </w:t>
      </w:r>
    </w:p>
    <w:p w14:paraId="77E82092" w14:textId="77777777" w:rsidR="0035207C" w:rsidRPr="0035207C" w:rsidRDefault="0035207C" w:rsidP="0035207C">
      <w:pPr>
        <w:bidi/>
        <w:jc w:val="both"/>
        <w:rPr>
          <w:rFonts w:cs="David" w:hint="cs"/>
          <w:rtl/>
        </w:rPr>
      </w:pPr>
    </w:p>
    <w:p w14:paraId="1F3679D3"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07EC6601" w14:textId="77777777" w:rsidR="0035207C" w:rsidRPr="0035207C" w:rsidRDefault="0035207C" w:rsidP="0035207C">
      <w:pPr>
        <w:pStyle w:val="Heading5"/>
        <w:rPr>
          <w:rFonts w:hint="cs"/>
          <w:rtl/>
        </w:rPr>
      </w:pPr>
    </w:p>
    <w:p w14:paraId="1311D962" w14:textId="77777777" w:rsidR="0035207C" w:rsidRPr="0035207C" w:rsidRDefault="0035207C" w:rsidP="0035207C">
      <w:pPr>
        <w:bidi/>
        <w:jc w:val="both"/>
        <w:rPr>
          <w:rFonts w:cs="David" w:hint="cs"/>
          <w:rtl/>
        </w:rPr>
      </w:pPr>
      <w:r w:rsidRPr="0035207C">
        <w:rPr>
          <w:rFonts w:cs="David" w:hint="cs"/>
          <w:rtl/>
        </w:rPr>
        <w:tab/>
        <w:t xml:space="preserve">אני לא מקבל את זה. לא הייתה אופציה של הדחה. </w:t>
      </w:r>
    </w:p>
    <w:p w14:paraId="2ECD2DBD" w14:textId="77777777" w:rsidR="0035207C" w:rsidRPr="0035207C" w:rsidRDefault="0035207C" w:rsidP="0035207C">
      <w:pPr>
        <w:bidi/>
        <w:jc w:val="both"/>
        <w:rPr>
          <w:rFonts w:cs="David" w:hint="cs"/>
          <w:rtl/>
        </w:rPr>
      </w:pPr>
    </w:p>
    <w:p w14:paraId="10607ACA" w14:textId="77777777" w:rsidR="0035207C" w:rsidRPr="0035207C" w:rsidRDefault="0035207C" w:rsidP="0035207C">
      <w:pPr>
        <w:bidi/>
        <w:jc w:val="both"/>
        <w:rPr>
          <w:rFonts w:cs="David" w:hint="cs"/>
          <w:rtl/>
        </w:rPr>
      </w:pPr>
      <w:r w:rsidRPr="0035207C">
        <w:rPr>
          <w:rFonts w:cs="David" w:hint="cs"/>
          <w:u w:val="single"/>
          <w:rtl/>
        </w:rPr>
        <w:t>נסים זאב:</w:t>
      </w:r>
    </w:p>
    <w:p w14:paraId="605343AA" w14:textId="77777777" w:rsidR="0035207C" w:rsidRPr="0035207C" w:rsidRDefault="0035207C" w:rsidP="0035207C">
      <w:pPr>
        <w:bidi/>
        <w:jc w:val="both"/>
        <w:rPr>
          <w:rFonts w:cs="David" w:hint="cs"/>
          <w:rtl/>
        </w:rPr>
      </w:pPr>
    </w:p>
    <w:p w14:paraId="7557B802" w14:textId="77777777" w:rsidR="0035207C" w:rsidRPr="0035207C" w:rsidRDefault="0035207C" w:rsidP="0035207C">
      <w:pPr>
        <w:bidi/>
        <w:jc w:val="both"/>
        <w:rPr>
          <w:rFonts w:cs="David" w:hint="cs"/>
          <w:rtl/>
        </w:rPr>
      </w:pPr>
      <w:r w:rsidRPr="0035207C">
        <w:rPr>
          <w:rFonts w:cs="David" w:hint="cs"/>
          <w:rtl/>
        </w:rPr>
        <w:tab/>
        <w:t xml:space="preserve"> מי שהצביע נגד היה נגד נבצרות, והמשמעות היא שהוא דורש אך ורק הדחה. </w:t>
      </w:r>
    </w:p>
    <w:p w14:paraId="413B0A1B" w14:textId="77777777" w:rsidR="0035207C" w:rsidRPr="0035207C" w:rsidRDefault="0035207C" w:rsidP="0035207C">
      <w:pPr>
        <w:bidi/>
        <w:jc w:val="both"/>
        <w:rPr>
          <w:rFonts w:cs="David" w:hint="cs"/>
          <w:rtl/>
        </w:rPr>
      </w:pPr>
    </w:p>
    <w:p w14:paraId="10FF7E82" w14:textId="77777777" w:rsidR="0035207C" w:rsidRPr="0035207C" w:rsidRDefault="0035207C" w:rsidP="0035207C">
      <w:pPr>
        <w:bidi/>
        <w:jc w:val="both"/>
        <w:rPr>
          <w:rFonts w:cs="David" w:hint="cs"/>
          <w:u w:val="single"/>
          <w:rtl/>
        </w:rPr>
      </w:pPr>
      <w:r w:rsidRPr="0035207C">
        <w:rPr>
          <w:rFonts w:cs="David" w:hint="cs"/>
          <w:u w:val="single"/>
          <w:rtl/>
        </w:rPr>
        <w:t>אביגדור יצחקי:</w:t>
      </w:r>
    </w:p>
    <w:p w14:paraId="34A50CC1" w14:textId="77777777" w:rsidR="0035207C" w:rsidRPr="0035207C" w:rsidRDefault="0035207C" w:rsidP="0035207C">
      <w:pPr>
        <w:bidi/>
        <w:jc w:val="both"/>
        <w:rPr>
          <w:rFonts w:cs="David" w:hint="cs"/>
          <w:rtl/>
        </w:rPr>
      </w:pPr>
    </w:p>
    <w:p w14:paraId="3AE7258D" w14:textId="77777777" w:rsidR="0035207C" w:rsidRPr="0035207C" w:rsidRDefault="0035207C" w:rsidP="0035207C">
      <w:pPr>
        <w:bidi/>
        <w:jc w:val="both"/>
        <w:rPr>
          <w:rFonts w:cs="David" w:hint="cs"/>
          <w:rtl/>
        </w:rPr>
      </w:pPr>
      <w:r w:rsidRPr="0035207C">
        <w:rPr>
          <w:rFonts w:cs="David" w:hint="cs"/>
          <w:rtl/>
        </w:rPr>
        <w:tab/>
        <w:t>לא כל מי שהצביע נבצרות הוא נגד הדחה.</w:t>
      </w:r>
    </w:p>
    <w:p w14:paraId="5098591B" w14:textId="77777777" w:rsidR="0035207C" w:rsidRPr="0035207C" w:rsidRDefault="0035207C" w:rsidP="0035207C">
      <w:pPr>
        <w:bidi/>
        <w:jc w:val="both"/>
        <w:rPr>
          <w:rFonts w:cs="David" w:hint="cs"/>
          <w:rtl/>
        </w:rPr>
      </w:pPr>
    </w:p>
    <w:p w14:paraId="7F9F3433" w14:textId="77777777" w:rsidR="0035207C" w:rsidRPr="0035207C" w:rsidRDefault="0035207C" w:rsidP="0035207C">
      <w:pPr>
        <w:bidi/>
        <w:jc w:val="both"/>
        <w:rPr>
          <w:rFonts w:cs="David" w:hint="cs"/>
          <w:rtl/>
        </w:rPr>
      </w:pPr>
      <w:r w:rsidRPr="0035207C">
        <w:rPr>
          <w:rFonts w:cs="David" w:hint="cs"/>
          <w:u w:val="single"/>
          <w:rtl/>
        </w:rPr>
        <w:t>נסים זאב:</w:t>
      </w:r>
    </w:p>
    <w:p w14:paraId="19A28F1A" w14:textId="77777777" w:rsidR="0035207C" w:rsidRPr="0035207C" w:rsidRDefault="0035207C" w:rsidP="0035207C">
      <w:pPr>
        <w:bidi/>
        <w:jc w:val="both"/>
        <w:rPr>
          <w:rFonts w:cs="David" w:hint="cs"/>
          <w:rtl/>
        </w:rPr>
      </w:pPr>
    </w:p>
    <w:p w14:paraId="0C58949E" w14:textId="77777777" w:rsidR="0035207C" w:rsidRPr="0035207C" w:rsidRDefault="0035207C" w:rsidP="0035207C">
      <w:pPr>
        <w:bidi/>
        <w:jc w:val="both"/>
        <w:rPr>
          <w:rFonts w:cs="David" w:hint="cs"/>
          <w:rtl/>
        </w:rPr>
      </w:pPr>
      <w:r w:rsidRPr="0035207C">
        <w:rPr>
          <w:rFonts w:cs="David" w:hint="cs"/>
          <w:rtl/>
        </w:rPr>
        <w:tab/>
        <w:t xml:space="preserve"> היו פה 13 חברים שהצביעו בעד ו-11 חברים נגד. אנחנו מדברים על מהות ההתנהגות שנטען שאינה הולמת את מעמדו של נשיא המדינה, והקשר שבין ההתנהגות לבין מילוי תפקידו. עדיין לא הוכחה אשמתו של נשיא המדינה או שהתנהגותו הייתה בלתי הולמת. לא ניתן פסק דין. יש חילוקי דעות לגבי כל חומר הראיות שיש נגד הנשיא. פרקליט מחוז ירושלים חלוק באופן מוחלט על היועץ המשפטי לממשלה. זה חלק מהעניין. אי אפשר לומר שהנושא המהותי לא קשור, ומספיק שראינו בטלוויזיה איך התפרץ נשיא המדינה ועל זה אנחנו רוצים לקבל החלטה. </w:t>
      </w:r>
    </w:p>
    <w:p w14:paraId="3D4A1F68" w14:textId="77777777" w:rsidR="0035207C" w:rsidRPr="0035207C" w:rsidRDefault="0035207C" w:rsidP="0035207C">
      <w:pPr>
        <w:bidi/>
        <w:jc w:val="both"/>
        <w:rPr>
          <w:rFonts w:cs="David" w:hint="cs"/>
          <w:rtl/>
        </w:rPr>
      </w:pPr>
    </w:p>
    <w:p w14:paraId="5FA3A07C" w14:textId="77777777" w:rsidR="0035207C" w:rsidRPr="0035207C" w:rsidRDefault="0035207C" w:rsidP="0035207C">
      <w:pPr>
        <w:bidi/>
        <w:ind w:firstLine="567"/>
        <w:jc w:val="both"/>
        <w:rPr>
          <w:rFonts w:cs="David" w:hint="cs"/>
          <w:rtl/>
        </w:rPr>
      </w:pPr>
      <w:r w:rsidRPr="0035207C">
        <w:rPr>
          <w:rFonts w:cs="David" w:hint="cs"/>
          <w:rtl/>
        </w:rPr>
        <w:t xml:space="preserve">אם אנחנו יושבים בוועדה הזאת כוועדה שופטת, ורוצים לקבל החלטה רק בגלל הכעס והזעם של נשיא המדינה, איך שהוא התנהג בזמן ששמע את ההחלטה של היועץ המשפטי לממשלה, אני חושב שזה לא מכובד ולא ראוי. </w:t>
      </w:r>
    </w:p>
    <w:p w14:paraId="2350AEBC" w14:textId="77777777" w:rsidR="0035207C" w:rsidRPr="0035207C" w:rsidRDefault="0035207C" w:rsidP="0035207C">
      <w:pPr>
        <w:bidi/>
        <w:ind w:firstLine="567"/>
        <w:jc w:val="both"/>
        <w:rPr>
          <w:rFonts w:cs="David" w:hint="cs"/>
          <w:rtl/>
        </w:rPr>
      </w:pPr>
    </w:p>
    <w:p w14:paraId="694C152C" w14:textId="77777777" w:rsidR="0035207C" w:rsidRPr="0035207C" w:rsidRDefault="0035207C" w:rsidP="0035207C">
      <w:pPr>
        <w:bidi/>
        <w:ind w:firstLine="567"/>
        <w:jc w:val="both"/>
        <w:rPr>
          <w:rFonts w:cs="David" w:hint="cs"/>
          <w:rtl/>
        </w:rPr>
      </w:pPr>
      <w:r w:rsidRPr="0035207C">
        <w:rPr>
          <w:rFonts w:cs="David" w:hint="cs"/>
          <w:rtl/>
        </w:rPr>
        <w:t xml:space="preserve">אדוני היושב-ראש, בגלל הצורה שזה נשמע בחדשות בארץ ובעולם כולו, אני חושב שצריך להגביל את החברים. גם ברשות הדיבור יש להגביל את מספר הדקות שכל חבר יכול לדבר, שלא יינתנו יותר משלוש דקות. אני רוצה שזה יהפוך להיות נוהל. אם במליאה יכולים להגביל חבר בדיונים על חוק לשלוש דקות, גם בוועדה הזאת אפשר להגביל לשלוש דקות. לא יכול להיות שחבר אחד ידבר רבע שעה או 20 דקות, וידבר מתי שעולה בדעתו לדבר, רק בגלל הניצול הציני של יושב ראש הוועדה, שהוא כל כך סובלני וכל כך טוב לב. </w:t>
      </w:r>
    </w:p>
    <w:p w14:paraId="26D51FA3" w14:textId="77777777" w:rsidR="0035207C" w:rsidRPr="0035207C" w:rsidRDefault="0035207C" w:rsidP="0035207C">
      <w:pPr>
        <w:bidi/>
        <w:jc w:val="both"/>
        <w:rPr>
          <w:rFonts w:cs="David" w:hint="cs"/>
          <w:rtl/>
        </w:rPr>
      </w:pPr>
    </w:p>
    <w:p w14:paraId="592B8435" w14:textId="77777777" w:rsidR="0035207C" w:rsidRPr="0035207C" w:rsidRDefault="0035207C" w:rsidP="0035207C">
      <w:pPr>
        <w:pStyle w:val="Heading5"/>
        <w:rPr>
          <w:rFonts w:hint="cs"/>
          <w:rtl/>
        </w:rPr>
      </w:pPr>
      <w:r w:rsidRPr="0035207C">
        <w:rPr>
          <w:rFonts w:hint="cs"/>
          <w:u w:val="single"/>
          <w:rtl/>
        </w:rPr>
        <w:t>היו</w:t>
      </w:r>
      <w:r w:rsidRPr="0035207C">
        <w:rPr>
          <w:u w:val="single"/>
          <w:rtl/>
        </w:rPr>
        <w:t>”</w:t>
      </w:r>
      <w:r w:rsidRPr="0035207C">
        <w:rPr>
          <w:rFonts w:hint="cs"/>
          <w:u w:val="single"/>
          <w:rtl/>
        </w:rPr>
        <w:t>ר אביגדור יצחקי:</w:t>
      </w:r>
    </w:p>
    <w:p w14:paraId="757BD6D8" w14:textId="77777777" w:rsidR="0035207C" w:rsidRPr="0035207C" w:rsidRDefault="0035207C" w:rsidP="0035207C">
      <w:pPr>
        <w:pStyle w:val="Heading5"/>
        <w:rPr>
          <w:rFonts w:hint="cs"/>
          <w:rtl/>
        </w:rPr>
      </w:pPr>
    </w:p>
    <w:p w14:paraId="2AEE0465" w14:textId="77777777" w:rsidR="0035207C" w:rsidRPr="0035207C" w:rsidRDefault="0035207C" w:rsidP="0035207C">
      <w:pPr>
        <w:bidi/>
        <w:jc w:val="both"/>
        <w:rPr>
          <w:rFonts w:cs="David" w:hint="cs"/>
          <w:rtl/>
        </w:rPr>
      </w:pPr>
      <w:r w:rsidRPr="0035207C">
        <w:rPr>
          <w:rFonts w:cs="David" w:hint="cs"/>
          <w:rtl/>
        </w:rPr>
        <w:tab/>
        <w:t xml:space="preserve"> תודה רבה. אני נועל את הישיבה.</w:t>
      </w:r>
    </w:p>
    <w:p w14:paraId="082B6E23" w14:textId="77777777" w:rsidR="00552A80" w:rsidRPr="0035207C" w:rsidRDefault="0035207C" w:rsidP="0035207C">
      <w:pPr>
        <w:bidi/>
        <w:jc w:val="both"/>
        <w:rPr>
          <w:rFonts w:cs="David"/>
        </w:rPr>
      </w:pPr>
      <w:r w:rsidRPr="0035207C">
        <w:rPr>
          <w:rFonts w:cs="David" w:hint="cs"/>
          <w:b/>
          <w:bCs/>
          <w:rtl/>
        </w:rPr>
        <w:t>הישיבה ננעלה בשעה 12:15.</w:t>
      </w:r>
    </w:p>
    <w:sectPr w:rsidR="00552A80" w:rsidRPr="0035207C" w:rsidSect="0035207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DEA5E8" w14:textId="77777777" w:rsidR="00000000" w:rsidRDefault="00534FCC">
      <w:r>
        <w:separator/>
      </w:r>
    </w:p>
  </w:endnote>
  <w:endnote w:type="continuationSeparator" w:id="0">
    <w:p w14:paraId="1744C307" w14:textId="77777777" w:rsidR="00000000" w:rsidRDefault="00534F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CE738" w14:textId="77777777" w:rsidR="00000000" w:rsidRDefault="00534FCC">
      <w:r>
        <w:separator/>
      </w:r>
    </w:p>
  </w:footnote>
  <w:footnote w:type="continuationSeparator" w:id="0">
    <w:p w14:paraId="257EA7C5" w14:textId="77777777" w:rsidR="00000000" w:rsidRDefault="00534F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377DE" w14:textId="77777777" w:rsidR="0035207C" w:rsidRDefault="0035207C" w:rsidP="0035207C">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end"/>
    </w:r>
  </w:p>
  <w:p w14:paraId="149A6A6D" w14:textId="77777777" w:rsidR="0035207C" w:rsidRDefault="0035207C" w:rsidP="0035207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5742F" w14:textId="77777777" w:rsidR="0035207C" w:rsidRDefault="0035207C" w:rsidP="0035207C">
    <w:pPr>
      <w:pStyle w:val="Header"/>
      <w:framePr w:wrap="around" w:vAnchor="text" w:hAnchor="text" w:y="1"/>
      <w:rPr>
        <w:rStyle w:val="PageNumber"/>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31</w:t>
    </w:r>
    <w:r>
      <w:rPr>
        <w:rStyle w:val="PageNumber"/>
        <w:rtl/>
      </w:rPr>
      <w:fldChar w:fldCharType="end"/>
    </w:r>
  </w:p>
  <w:p w14:paraId="48C6DAC2" w14:textId="77777777" w:rsidR="0035207C" w:rsidRDefault="0035207C" w:rsidP="0035207C">
    <w:pPr>
      <w:pStyle w:val="Header"/>
      <w:ind w:right="360"/>
      <w:rPr>
        <w:rFonts w:hint="cs"/>
        <w:rtl/>
      </w:rPr>
    </w:pPr>
    <w:r>
      <w:rPr>
        <w:rFonts w:hint="cs"/>
        <w:rtl/>
      </w:rPr>
      <w:t>ועדת הכנסת</w:t>
    </w:r>
  </w:p>
  <w:p w14:paraId="0FC33157" w14:textId="77777777" w:rsidR="0035207C" w:rsidRDefault="0035207C">
    <w:pPr>
      <w:pStyle w:val="Header"/>
      <w:rPr>
        <w:rFonts w:hint="cs"/>
      </w:rPr>
    </w:pPr>
    <w:r>
      <w:rPr>
        <w:rFonts w:hint="cs"/>
        <w:rtl/>
      </w:rPr>
      <w:t>29.1.2007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9E8"/>
    <w:multiLevelType w:val="hybridMultilevel"/>
    <w:tmpl w:val="E8BADB94"/>
    <w:lvl w:ilvl="0" w:tplc="B07ABB5A">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1" w15:restartNumberingAfterBreak="0">
    <w:nsid w:val="369365BA"/>
    <w:multiLevelType w:val="hybridMultilevel"/>
    <w:tmpl w:val="4F306DA2"/>
    <w:lvl w:ilvl="0" w:tplc="F13E8302">
      <w:start w:val="1"/>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1600214783">
    <w:abstractNumId w:val="0"/>
  </w:num>
  <w:num w:numId="2" w16cid:durableId="914239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187948פרוטוקול_ישיבת_ועדה.doc"/>
    <w:docVar w:name="StartMode" w:val="3"/>
  </w:docVars>
  <w:rsids>
    <w:rsidRoot w:val="00FD6E5D"/>
    <w:rsid w:val="0035207C"/>
    <w:rsid w:val="003B7FCF"/>
    <w:rsid w:val="00534FCC"/>
    <w:rsid w:val="00552A80"/>
    <w:rsid w:val="00965806"/>
    <w:rsid w:val="00FD6E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4BF79C8E"/>
  <w15:chartTrackingRefBased/>
  <w15:docId w15:val="{25CE5E8D-73D2-4388-86D6-0D043504F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35207C"/>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35207C"/>
    <w:pPr>
      <w:keepNext/>
      <w:overflowPunct w:val="0"/>
      <w:autoSpaceDE w:val="0"/>
      <w:autoSpaceDN w:val="0"/>
      <w:bidi/>
      <w:adjustRightInd w:val="0"/>
      <w:jc w:val="center"/>
      <w:textAlignment w:val="baseline"/>
      <w:outlineLvl w:val="7"/>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rsid w:val="0035207C"/>
    <w:pPr>
      <w:overflowPunct w:val="0"/>
      <w:autoSpaceDE w:val="0"/>
      <w:autoSpaceDN w:val="0"/>
      <w:bidi/>
      <w:adjustRightInd w:val="0"/>
      <w:jc w:val="both"/>
      <w:textAlignment w:val="baseline"/>
    </w:pPr>
    <w:rPr>
      <w:rFonts w:cs="David"/>
      <w:sz w:val="22"/>
      <w:lang w:eastAsia="he-IL"/>
    </w:rPr>
  </w:style>
  <w:style w:type="paragraph" w:styleId="Header">
    <w:name w:val="header"/>
    <w:basedOn w:val="Normal"/>
    <w:rsid w:val="0035207C"/>
    <w:pPr>
      <w:tabs>
        <w:tab w:val="center" w:pos="4153"/>
        <w:tab w:val="right" w:pos="8306"/>
      </w:tabs>
      <w:bidi/>
    </w:pPr>
    <w:rPr>
      <w:lang w:eastAsia="he-IL"/>
    </w:rPr>
  </w:style>
  <w:style w:type="character" w:styleId="PageNumber">
    <w:name w:val="page number"/>
    <w:basedOn w:val="DefaultParagraphFont"/>
    <w:rsid w:val="003520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8145</Words>
  <Characters>46432</Characters>
  <Application>Microsoft Office Word</Application>
  <DocSecurity>0</DocSecurity>
  <Lines>386</Lines>
  <Paragraphs>108</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54469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p_hanac</dc:creator>
  <cp:keywords/>
  <dc:description/>
  <cp:lastModifiedBy>Ghanem Mohammad</cp:lastModifiedBy>
  <cp:revision>2</cp:revision>
  <cp:lastPrinted>1601-01-01T00:00:00Z</cp:lastPrinted>
  <dcterms:created xsi:type="dcterms:W3CDTF">2022-07-09T13:24:00Z</dcterms:created>
  <dcterms:modified xsi:type="dcterms:W3CDTF">2022-07-09T13:24:00Z</dcterms:modified>
</cp:coreProperties>
</file>