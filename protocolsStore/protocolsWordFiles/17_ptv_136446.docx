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5B34" w14:textId="77777777" w:rsidR="00AF0B28" w:rsidRPr="00AF0B28" w:rsidRDefault="00AF0B28" w:rsidP="00AF0B28">
      <w:pPr>
        <w:pStyle w:val="Heading5"/>
        <w:jc w:val="left"/>
        <w:rPr>
          <w:b/>
          <w:bCs/>
          <w:sz w:val="24"/>
          <w:rtl/>
        </w:rPr>
      </w:pPr>
      <w:r w:rsidRPr="00AF0B28">
        <w:rPr>
          <w:b/>
          <w:bCs/>
          <w:sz w:val="24"/>
          <w:rtl/>
        </w:rPr>
        <w:t xml:space="preserve">הכנסת </w:t>
      </w:r>
      <w:r w:rsidRPr="00AF0B28">
        <w:rPr>
          <w:rFonts w:hint="cs"/>
          <w:b/>
          <w:bCs/>
          <w:sz w:val="24"/>
          <w:rtl/>
        </w:rPr>
        <w:t>השבע-עשרה</w:t>
      </w:r>
      <w:r w:rsidRPr="00AF0B28">
        <w:rPr>
          <w:b/>
          <w:bCs/>
          <w:sz w:val="24"/>
          <w:rtl/>
        </w:rPr>
        <w:tab/>
      </w:r>
      <w:r w:rsidRPr="00AF0B28">
        <w:rPr>
          <w:b/>
          <w:bCs/>
          <w:sz w:val="24"/>
          <w:rtl/>
        </w:rPr>
        <w:tab/>
      </w:r>
      <w:r w:rsidRPr="00AF0B28">
        <w:rPr>
          <w:b/>
          <w:bCs/>
          <w:sz w:val="24"/>
          <w:rtl/>
        </w:rPr>
        <w:tab/>
      </w:r>
      <w:r w:rsidRPr="00AF0B28">
        <w:rPr>
          <w:b/>
          <w:bCs/>
          <w:sz w:val="24"/>
          <w:rtl/>
        </w:rPr>
        <w:tab/>
      </w:r>
      <w:r w:rsidRPr="00AF0B28">
        <w:rPr>
          <w:b/>
          <w:bCs/>
          <w:sz w:val="24"/>
          <w:rtl/>
        </w:rPr>
        <w:tab/>
      </w:r>
      <w:r w:rsidRPr="00AF0B28">
        <w:rPr>
          <w:b/>
          <w:bCs/>
          <w:sz w:val="24"/>
          <w:rtl/>
        </w:rPr>
        <w:tab/>
        <w:t>נוסח לא מתוקן</w:t>
      </w:r>
    </w:p>
    <w:p w14:paraId="1AEACC15" w14:textId="77777777" w:rsidR="00AF0B28" w:rsidRPr="00AF0B28" w:rsidRDefault="00AF0B28" w:rsidP="00AF0B28">
      <w:pPr>
        <w:bidi/>
        <w:rPr>
          <w:rFonts w:cs="David"/>
          <w:b/>
          <w:bCs/>
          <w:rtl/>
        </w:rPr>
      </w:pPr>
      <w:r w:rsidRPr="00AF0B28">
        <w:rPr>
          <w:rFonts w:cs="David"/>
          <w:b/>
          <w:bCs/>
          <w:rtl/>
        </w:rPr>
        <w:t xml:space="preserve">מושב </w:t>
      </w:r>
      <w:r w:rsidRPr="00AF0B28">
        <w:rPr>
          <w:rFonts w:cs="David" w:hint="cs"/>
          <w:b/>
          <w:bCs/>
          <w:rtl/>
        </w:rPr>
        <w:t>שלישי</w:t>
      </w:r>
    </w:p>
    <w:p w14:paraId="3CA41493" w14:textId="77777777" w:rsidR="00AF0B28" w:rsidRPr="00AF0B28" w:rsidRDefault="00AF0B28" w:rsidP="00AF0B28">
      <w:pPr>
        <w:bidi/>
        <w:rPr>
          <w:rFonts w:cs="David"/>
          <w:b/>
          <w:bCs/>
          <w:rtl/>
        </w:rPr>
      </w:pPr>
    </w:p>
    <w:p w14:paraId="7DB62829" w14:textId="77777777" w:rsidR="00AF0B28" w:rsidRPr="00AF0B28" w:rsidRDefault="00AF0B28" w:rsidP="00AF0B28">
      <w:pPr>
        <w:bidi/>
        <w:rPr>
          <w:rFonts w:cs="David"/>
          <w:b/>
          <w:bCs/>
          <w:rtl/>
        </w:rPr>
      </w:pPr>
    </w:p>
    <w:p w14:paraId="502FA827" w14:textId="77777777" w:rsidR="00AF0B28" w:rsidRPr="00AF0B28" w:rsidRDefault="00AF0B28" w:rsidP="00AF0B28">
      <w:pPr>
        <w:bidi/>
        <w:rPr>
          <w:rFonts w:cs="David"/>
          <w:b/>
          <w:bCs/>
          <w:rtl/>
        </w:rPr>
      </w:pPr>
    </w:p>
    <w:p w14:paraId="4F52B25D" w14:textId="77777777" w:rsidR="00AF0B28" w:rsidRPr="00AF0B28" w:rsidRDefault="00AF0B28" w:rsidP="00AF0B28">
      <w:pPr>
        <w:bidi/>
        <w:rPr>
          <w:rFonts w:cs="David"/>
          <w:b/>
          <w:bCs/>
          <w:rtl/>
        </w:rPr>
      </w:pPr>
    </w:p>
    <w:p w14:paraId="32917D97" w14:textId="77777777" w:rsidR="00AF0B28" w:rsidRPr="00AF0B28" w:rsidRDefault="00AF0B28" w:rsidP="00AF0B28">
      <w:pPr>
        <w:bidi/>
        <w:jc w:val="center"/>
        <w:rPr>
          <w:rFonts w:cs="David" w:hint="cs"/>
          <w:b/>
          <w:bCs/>
          <w:rtl/>
        </w:rPr>
      </w:pPr>
      <w:r w:rsidRPr="00AF0B28">
        <w:rPr>
          <w:rFonts w:cs="David"/>
          <w:b/>
          <w:bCs/>
          <w:rtl/>
        </w:rPr>
        <w:t>פרוטוקול מס'</w:t>
      </w:r>
      <w:r w:rsidRPr="00AF0B28">
        <w:rPr>
          <w:rFonts w:cs="David" w:hint="cs"/>
          <w:b/>
          <w:bCs/>
          <w:rtl/>
        </w:rPr>
        <w:t xml:space="preserve"> 9</w:t>
      </w:r>
    </w:p>
    <w:p w14:paraId="128BE199" w14:textId="77777777" w:rsidR="00AF0B28" w:rsidRPr="00AF0B28" w:rsidRDefault="00AF0B28" w:rsidP="00AF0B28">
      <w:pPr>
        <w:bidi/>
        <w:jc w:val="center"/>
        <w:rPr>
          <w:rFonts w:cs="David" w:hint="cs"/>
          <w:b/>
          <w:bCs/>
          <w:rtl/>
        </w:rPr>
      </w:pPr>
      <w:r w:rsidRPr="00AF0B28">
        <w:rPr>
          <w:rFonts w:cs="David" w:hint="cs"/>
          <w:b/>
          <w:bCs/>
          <w:rtl/>
        </w:rPr>
        <w:t>מישיבת הוועדה המשותפת לוועדת הכנסת ולוועדת החוקה, חוק ומשפט</w:t>
      </w:r>
    </w:p>
    <w:p w14:paraId="1B5A78F6" w14:textId="77777777" w:rsidR="00AF0B28" w:rsidRPr="00AF0B28" w:rsidRDefault="00AF0B28" w:rsidP="00AF0B28">
      <w:pPr>
        <w:pStyle w:val="Heading8"/>
        <w:rPr>
          <w:rFonts w:hint="cs"/>
          <w:sz w:val="24"/>
          <w:rtl/>
        </w:rPr>
      </w:pPr>
      <w:r w:rsidRPr="00AF0B28">
        <w:rPr>
          <w:rFonts w:hint="cs"/>
          <w:sz w:val="24"/>
          <w:rtl/>
        </w:rPr>
        <w:t>יום רביעי, ט"ו בסיוון התשס"ח (18 ביוני 2008), שעה 9:10</w:t>
      </w:r>
    </w:p>
    <w:p w14:paraId="78DF28B1" w14:textId="77777777" w:rsidR="00AF0B28" w:rsidRPr="00AF0B28" w:rsidRDefault="00AF0B28" w:rsidP="00AF0B28">
      <w:pPr>
        <w:bidi/>
        <w:rPr>
          <w:rFonts w:cs="David"/>
          <w:b/>
          <w:bCs/>
          <w:rtl/>
        </w:rPr>
      </w:pPr>
    </w:p>
    <w:p w14:paraId="2428F867" w14:textId="77777777" w:rsidR="00AF0B28" w:rsidRPr="00AF0B28" w:rsidRDefault="00AF0B28" w:rsidP="00AF0B28">
      <w:pPr>
        <w:bidi/>
        <w:rPr>
          <w:rFonts w:cs="David"/>
          <w:b/>
          <w:bCs/>
          <w:rtl/>
        </w:rPr>
      </w:pPr>
    </w:p>
    <w:p w14:paraId="52CE42AF" w14:textId="77777777" w:rsidR="00AF0B28" w:rsidRPr="00AF0B28" w:rsidRDefault="00AF0B28" w:rsidP="00AF0B28">
      <w:pPr>
        <w:tabs>
          <w:tab w:val="left" w:pos="1221"/>
        </w:tabs>
        <w:bidi/>
        <w:rPr>
          <w:rFonts w:cs="David" w:hint="cs"/>
          <w:b/>
          <w:bCs/>
          <w:u w:val="single"/>
          <w:rtl/>
        </w:rPr>
      </w:pPr>
    </w:p>
    <w:p w14:paraId="4DE1276A" w14:textId="77777777" w:rsidR="00AF0B28" w:rsidRPr="00AF0B28" w:rsidRDefault="00AF0B28" w:rsidP="00AF0B28">
      <w:pPr>
        <w:tabs>
          <w:tab w:val="left" w:pos="1221"/>
        </w:tabs>
        <w:bidi/>
        <w:rPr>
          <w:rFonts w:cs="David" w:hint="cs"/>
          <w:b/>
          <w:bCs/>
          <w:rtl/>
        </w:rPr>
      </w:pPr>
      <w:r w:rsidRPr="00AF0B28">
        <w:rPr>
          <w:rFonts w:cs="David"/>
          <w:b/>
          <w:bCs/>
          <w:u w:val="single"/>
          <w:rtl/>
        </w:rPr>
        <w:t>סדר היום</w:t>
      </w:r>
      <w:r w:rsidRPr="00AF0B28">
        <w:rPr>
          <w:rFonts w:cs="David"/>
          <w:rtl/>
        </w:rPr>
        <w:t>:</w:t>
      </w:r>
    </w:p>
    <w:p w14:paraId="51B1E04E" w14:textId="77777777" w:rsidR="00AF0B28" w:rsidRPr="00AF0B28" w:rsidRDefault="00AF0B28" w:rsidP="00AF0B28">
      <w:pPr>
        <w:bidi/>
        <w:rPr>
          <w:rFonts w:cs="David" w:hint="cs"/>
          <w:b/>
          <w:bCs/>
          <w:rtl/>
        </w:rPr>
      </w:pPr>
      <w:r w:rsidRPr="00AF0B28">
        <w:rPr>
          <w:rFonts w:cs="David" w:hint="cs"/>
          <w:b/>
          <w:bCs/>
          <w:rtl/>
        </w:rPr>
        <w:t xml:space="preserve">הצ"ח סדרי השלטון והמשפט (ביטול החלת המשפט, השיפוט והמינהל) (תיקון </w:t>
      </w:r>
      <w:r w:rsidRPr="00AF0B28">
        <w:rPr>
          <w:rFonts w:cs="David"/>
          <w:b/>
          <w:bCs/>
          <w:rtl/>
        </w:rPr>
        <w:t>–</w:t>
      </w:r>
      <w:r w:rsidRPr="00AF0B28">
        <w:rPr>
          <w:rFonts w:cs="David" w:hint="cs"/>
          <w:b/>
          <w:bCs/>
          <w:rtl/>
        </w:rPr>
        <w:t xml:space="preserve"> התקנת תקנות), התשס"ז-2007 (פ/2215), של קבוצת חברי כנסת </w:t>
      </w:r>
      <w:r w:rsidRPr="00AF0B28">
        <w:rPr>
          <w:rFonts w:cs="David"/>
          <w:b/>
          <w:bCs/>
          <w:rtl/>
        </w:rPr>
        <w:t>–</w:t>
      </w:r>
      <w:r w:rsidRPr="00AF0B28">
        <w:rPr>
          <w:rFonts w:cs="David" w:hint="cs"/>
          <w:b/>
          <w:bCs/>
          <w:rtl/>
        </w:rPr>
        <w:t xml:space="preserve"> הכנה לקריאה ראשונה. </w:t>
      </w:r>
    </w:p>
    <w:p w14:paraId="2FF6DF29" w14:textId="77777777" w:rsidR="00AF0B28" w:rsidRPr="00AF0B28" w:rsidRDefault="00AF0B28" w:rsidP="00AF0B28">
      <w:pPr>
        <w:bidi/>
        <w:rPr>
          <w:rFonts w:cs="David" w:hint="cs"/>
          <w:rtl/>
        </w:rPr>
      </w:pPr>
    </w:p>
    <w:p w14:paraId="2CDC0508" w14:textId="77777777" w:rsidR="00AF0B28" w:rsidRPr="00AF0B28" w:rsidRDefault="00AF0B28" w:rsidP="00AF0B28">
      <w:pPr>
        <w:bidi/>
        <w:rPr>
          <w:rFonts w:cs="David"/>
          <w:rtl/>
        </w:rPr>
      </w:pPr>
    </w:p>
    <w:p w14:paraId="0FB9D548" w14:textId="77777777" w:rsidR="00AF0B28" w:rsidRPr="00AF0B28" w:rsidRDefault="00AF0B28" w:rsidP="00AF0B28">
      <w:pPr>
        <w:bidi/>
        <w:rPr>
          <w:rFonts w:cs="David"/>
          <w:b/>
          <w:bCs/>
          <w:u w:val="single"/>
          <w:rtl/>
        </w:rPr>
      </w:pPr>
      <w:r w:rsidRPr="00AF0B28">
        <w:rPr>
          <w:rFonts w:cs="David"/>
          <w:b/>
          <w:bCs/>
          <w:u w:val="single"/>
          <w:rtl/>
        </w:rPr>
        <w:t>נכחו</w:t>
      </w:r>
      <w:r w:rsidRPr="00AF0B28">
        <w:rPr>
          <w:rFonts w:cs="David"/>
          <w:rtl/>
        </w:rPr>
        <w:t>:</w:t>
      </w:r>
    </w:p>
    <w:p w14:paraId="6737E8AC" w14:textId="77777777" w:rsidR="00AF0B28" w:rsidRPr="00AF0B28" w:rsidRDefault="00AF0B28" w:rsidP="00AF0B28">
      <w:pPr>
        <w:bidi/>
        <w:rPr>
          <w:rFonts w:cs="David"/>
          <w:rtl/>
        </w:rPr>
      </w:pPr>
    </w:p>
    <w:p w14:paraId="66E5ED31" w14:textId="77777777" w:rsidR="00AF0B28" w:rsidRPr="00AF0B28" w:rsidRDefault="00AF0B28" w:rsidP="00AF0B28">
      <w:pPr>
        <w:tabs>
          <w:tab w:val="left" w:pos="1788"/>
        </w:tabs>
        <w:bidi/>
        <w:rPr>
          <w:rFonts w:cs="David"/>
          <w:rtl/>
        </w:rPr>
      </w:pPr>
      <w:r w:rsidRPr="00AF0B28">
        <w:rPr>
          <w:rFonts w:cs="David"/>
          <w:b/>
          <w:bCs/>
          <w:u w:val="single"/>
          <w:rtl/>
        </w:rPr>
        <w:t>חברי הוועדה</w:t>
      </w:r>
      <w:r w:rsidRPr="00AF0B28">
        <w:rPr>
          <w:rFonts w:cs="David"/>
          <w:rtl/>
        </w:rPr>
        <w:t>:</w:t>
      </w:r>
    </w:p>
    <w:p w14:paraId="1DC9616C" w14:textId="77777777" w:rsidR="00AF0B28" w:rsidRPr="00AF0B28" w:rsidRDefault="00AF0B28" w:rsidP="00AF0B28">
      <w:pPr>
        <w:bidi/>
        <w:rPr>
          <w:rFonts w:cs="David" w:hint="cs"/>
          <w:rtl/>
        </w:rPr>
      </w:pPr>
      <w:r w:rsidRPr="00AF0B28">
        <w:rPr>
          <w:rFonts w:cs="David" w:hint="cs"/>
          <w:rtl/>
        </w:rPr>
        <w:t xml:space="preserve">דוד טל </w:t>
      </w:r>
      <w:r w:rsidRPr="00AF0B28">
        <w:rPr>
          <w:rFonts w:cs="David"/>
          <w:rtl/>
        </w:rPr>
        <w:t>–</w:t>
      </w:r>
      <w:r w:rsidRPr="00AF0B28">
        <w:rPr>
          <w:rFonts w:cs="David" w:hint="cs"/>
          <w:rtl/>
        </w:rPr>
        <w:t xml:space="preserve"> היו"ר</w:t>
      </w:r>
    </w:p>
    <w:p w14:paraId="51AB1FEF" w14:textId="77777777" w:rsidR="00AF0B28" w:rsidRPr="00AF0B28" w:rsidRDefault="00AF0B28" w:rsidP="00AF0B28">
      <w:pPr>
        <w:bidi/>
        <w:rPr>
          <w:rFonts w:cs="David" w:hint="cs"/>
          <w:rtl/>
        </w:rPr>
      </w:pPr>
      <w:r w:rsidRPr="00AF0B28">
        <w:rPr>
          <w:rFonts w:cs="David" w:hint="cs"/>
          <w:rtl/>
        </w:rPr>
        <w:t>מאיר פרוש</w:t>
      </w:r>
    </w:p>
    <w:p w14:paraId="2CF4FA67" w14:textId="77777777" w:rsidR="00AF0B28" w:rsidRPr="00AF0B28" w:rsidRDefault="00AF0B28" w:rsidP="00AF0B28">
      <w:pPr>
        <w:bidi/>
        <w:rPr>
          <w:rFonts w:cs="David" w:hint="cs"/>
          <w:rtl/>
        </w:rPr>
      </w:pPr>
      <w:r w:rsidRPr="00AF0B28">
        <w:rPr>
          <w:rFonts w:cs="David" w:hint="cs"/>
          <w:rtl/>
        </w:rPr>
        <w:t>גדעון סער</w:t>
      </w:r>
    </w:p>
    <w:p w14:paraId="4D370E72" w14:textId="77777777" w:rsidR="00AF0B28" w:rsidRPr="00AF0B28" w:rsidRDefault="00AF0B28" w:rsidP="00AF0B28">
      <w:pPr>
        <w:bidi/>
        <w:rPr>
          <w:rFonts w:cs="David" w:hint="cs"/>
          <w:rtl/>
        </w:rPr>
      </w:pPr>
      <w:r w:rsidRPr="00AF0B28">
        <w:rPr>
          <w:rFonts w:cs="David" w:hint="cs"/>
          <w:rtl/>
        </w:rPr>
        <w:t>אסתרינה טרטמן</w:t>
      </w:r>
    </w:p>
    <w:p w14:paraId="5431FAC3" w14:textId="77777777" w:rsidR="00AF0B28" w:rsidRPr="00AF0B28" w:rsidRDefault="00AF0B28" w:rsidP="00AF0B28">
      <w:pPr>
        <w:bidi/>
        <w:rPr>
          <w:rFonts w:cs="David" w:hint="cs"/>
          <w:rtl/>
        </w:rPr>
      </w:pPr>
      <w:r w:rsidRPr="00AF0B28">
        <w:rPr>
          <w:rFonts w:cs="David" w:hint="cs"/>
          <w:rtl/>
        </w:rPr>
        <w:t>זהבה גלאון</w:t>
      </w:r>
    </w:p>
    <w:p w14:paraId="1C6DF265" w14:textId="77777777" w:rsidR="00AF0B28" w:rsidRPr="00AF0B28" w:rsidRDefault="00AF0B28" w:rsidP="00AF0B28">
      <w:pPr>
        <w:bidi/>
        <w:rPr>
          <w:rFonts w:cs="David" w:hint="cs"/>
          <w:rtl/>
        </w:rPr>
      </w:pPr>
      <w:r w:rsidRPr="00AF0B28">
        <w:rPr>
          <w:rFonts w:cs="David" w:hint="cs"/>
          <w:rtl/>
        </w:rPr>
        <w:t>שלמה מולה נגוסאי</w:t>
      </w:r>
    </w:p>
    <w:p w14:paraId="40F8C137" w14:textId="77777777" w:rsidR="00AF0B28" w:rsidRPr="00AF0B28" w:rsidRDefault="00AF0B28" w:rsidP="00AF0B28">
      <w:pPr>
        <w:bidi/>
        <w:rPr>
          <w:rFonts w:cs="David" w:hint="cs"/>
          <w:rtl/>
        </w:rPr>
      </w:pPr>
      <w:r w:rsidRPr="00AF0B28">
        <w:rPr>
          <w:rFonts w:cs="David" w:hint="cs"/>
          <w:rtl/>
        </w:rPr>
        <w:t>מנחם בן-ששון</w:t>
      </w:r>
    </w:p>
    <w:p w14:paraId="2219417C" w14:textId="77777777" w:rsidR="00AF0B28" w:rsidRPr="00AF0B28" w:rsidRDefault="00AF0B28" w:rsidP="00AF0B28">
      <w:pPr>
        <w:bidi/>
        <w:rPr>
          <w:rFonts w:cs="David" w:hint="cs"/>
          <w:rtl/>
        </w:rPr>
      </w:pPr>
      <w:r w:rsidRPr="00AF0B28">
        <w:rPr>
          <w:rFonts w:cs="David" w:hint="cs"/>
          <w:rtl/>
        </w:rPr>
        <w:t>קולט אביטל</w:t>
      </w:r>
    </w:p>
    <w:p w14:paraId="3DF1F81B" w14:textId="77777777" w:rsidR="00AF0B28" w:rsidRPr="00AF0B28" w:rsidRDefault="00AF0B28" w:rsidP="00AF0B28">
      <w:pPr>
        <w:bidi/>
        <w:rPr>
          <w:rFonts w:cs="David" w:hint="cs"/>
          <w:rtl/>
        </w:rPr>
      </w:pPr>
      <w:r w:rsidRPr="00AF0B28">
        <w:rPr>
          <w:rFonts w:cs="David" w:hint="cs"/>
          <w:rtl/>
        </w:rPr>
        <w:t>יצחק לוי</w:t>
      </w:r>
    </w:p>
    <w:p w14:paraId="06C7F748" w14:textId="77777777" w:rsidR="00AF0B28" w:rsidRPr="00AF0B28" w:rsidRDefault="00AF0B28" w:rsidP="00AF0B28">
      <w:pPr>
        <w:bidi/>
        <w:rPr>
          <w:rFonts w:cs="David" w:hint="cs"/>
          <w:rtl/>
        </w:rPr>
      </w:pPr>
      <w:r w:rsidRPr="00AF0B28">
        <w:rPr>
          <w:rFonts w:cs="David" w:hint="cs"/>
          <w:rtl/>
        </w:rPr>
        <w:t>טלב אלסאנע</w:t>
      </w:r>
    </w:p>
    <w:p w14:paraId="406645F8" w14:textId="77777777" w:rsidR="00AF0B28" w:rsidRPr="00AF0B28" w:rsidRDefault="00AF0B28" w:rsidP="00AF0B28">
      <w:pPr>
        <w:bidi/>
        <w:rPr>
          <w:rFonts w:cs="David" w:hint="cs"/>
          <w:rtl/>
        </w:rPr>
      </w:pPr>
    </w:p>
    <w:p w14:paraId="2E971981" w14:textId="77777777" w:rsidR="00AF0B28" w:rsidRPr="00AF0B28" w:rsidRDefault="00AF0B28" w:rsidP="00AF0B28">
      <w:pPr>
        <w:bidi/>
        <w:rPr>
          <w:rFonts w:cs="David" w:hint="cs"/>
          <w:rtl/>
        </w:rPr>
      </w:pPr>
      <w:r w:rsidRPr="00AF0B28">
        <w:rPr>
          <w:rFonts w:cs="David" w:hint="cs"/>
          <w:rtl/>
        </w:rPr>
        <w:t>יצחק זיו</w:t>
      </w:r>
    </w:p>
    <w:p w14:paraId="75BA3E9B" w14:textId="77777777" w:rsidR="00AF0B28" w:rsidRPr="00AF0B28" w:rsidRDefault="00AF0B28" w:rsidP="00AF0B28">
      <w:pPr>
        <w:bidi/>
        <w:rPr>
          <w:rFonts w:cs="David" w:hint="cs"/>
          <w:rtl/>
        </w:rPr>
      </w:pPr>
      <w:r w:rsidRPr="00AF0B28">
        <w:rPr>
          <w:rFonts w:cs="David" w:hint="cs"/>
          <w:rtl/>
        </w:rPr>
        <w:t>דב חנין</w:t>
      </w:r>
    </w:p>
    <w:p w14:paraId="0500AADC" w14:textId="77777777" w:rsidR="00AF0B28" w:rsidRPr="00AF0B28" w:rsidRDefault="00AF0B28" w:rsidP="00AF0B28">
      <w:pPr>
        <w:bidi/>
        <w:rPr>
          <w:rFonts w:cs="David" w:hint="cs"/>
          <w:rtl/>
        </w:rPr>
      </w:pPr>
      <w:r w:rsidRPr="00AF0B28">
        <w:rPr>
          <w:rFonts w:cs="David" w:hint="cs"/>
          <w:rtl/>
        </w:rPr>
        <w:t>יואל חסון</w:t>
      </w:r>
    </w:p>
    <w:p w14:paraId="05A778CA" w14:textId="77777777" w:rsidR="00AF0B28" w:rsidRPr="00AF0B28" w:rsidRDefault="00AF0B28" w:rsidP="00AF0B28">
      <w:pPr>
        <w:bidi/>
        <w:rPr>
          <w:rFonts w:cs="David" w:hint="cs"/>
          <w:rtl/>
        </w:rPr>
      </w:pPr>
      <w:r w:rsidRPr="00AF0B28">
        <w:rPr>
          <w:rFonts w:cs="David" w:hint="cs"/>
          <w:rtl/>
        </w:rPr>
        <w:t>משה שרוני</w:t>
      </w:r>
    </w:p>
    <w:p w14:paraId="04D1A013" w14:textId="77777777" w:rsidR="00AF0B28" w:rsidRPr="00AF0B28" w:rsidRDefault="00AF0B28" w:rsidP="00AF0B28">
      <w:pPr>
        <w:bidi/>
        <w:rPr>
          <w:rFonts w:cs="David" w:hint="cs"/>
          <w:rtl/>
        </w:rPr>
      </w:pPr>
    </w:p>
    <w:p w14:paraId="78F69F56" w14:textId="77777777" w:rsidR="00AF0B28" w:rsidRPr="00AF0B28" w:rsidRDefault="00AF0B28" w:rsidP="00AF0B28">
      <w:pPr>
        <w:tabs>
          <w:tab w:val="left" w:pos="1788"/>
          <w:tab w:val="left" w:pos="3631"/>
        </w:tabs>
        <w:bidi/>
        <w:rPr>
          <w:rFonts w:cs="David" w:hint="cs"/>
          <w:rtl/>
        </w:rPr>
      </w:pPr>
      <w:r w:rsidRPr="00AF0B28">
        <w:rPr>
          <w:rFonts w:cs="David"/>
          <w:b/>
          <w:bCs/>
          <w:u w:val="single"/>
          <w:rtl/>
        </w:rPr>
        <w:t>מוזמנים</w:t>
      </w:r>
      <w:r w:rsidRPr="00AF0B28">
        <w:rPr>
          <w:rFonts w:cs="David"/>
          <w:rtl/>
        </w:rPr>
        <w:t>:</w:t>
      </w:r>
    </w:p>
    <w:p w14:paraId="284BAD6A" w14:textId="77777777" w:rsidR="00AF0B28" w:rsidRPr="00AF0B28" w:rsidRDefault="00AF0B28" w:rsidP="00AF0B28">
      <w:pPr>
        <w:bidi/>
        <w:rPr>
          <w:rFonts w:cs="David" w:hint="cs"/>
          <w:rtl/>
        </w:rPr>
      </w:pPr>
      <w:r w:rsidRPr="00AF0B28">
        <w:rPr>
          <w:rFonts w:cs="David" w:hint="cs"/>
          <w:rtl/>
        </w:rPr>
        <w:t xml:space="preserve">אורית קורן </w:t>
      </w:r>
      <w:r w:rsidRPr="00AF0B28">
        <w:rPr>
          <w:rFonts w:cs="David" w:hint="cs"/>
          <w:rtl/>
        </w:rPr>
        <w:tab/>
      </w:r>
      <w:r w:rsidRPr="00AF0B28">
        <w:rPr>
          <w:rFonts w:cs="David"/>
          <w:rtl/>
        </w:rPr>
        <w:tab/>
      </w:r>
      <w:r w:rsidRPr="00AF0B28">
        <w:rPr>
          <w:rFonts w:cs="David" w:hint="cs"/>
          <w:rtl/>
        </w:rPr>
        <w:tab/>
        <w:t>- המשנה ליועץ המשפטי לממשלה לענייני חקיקה, משרד המשפטים</w:t>
      </w:r>
    </w:p>
    <w:p w14:paraId="7A48890E" w14:textId="77777777" w:rsidR="00AF0B28" w:rsidRPr="00AF0B28" w:rsidRDefault="00AF0B28" w:rsidP="00AF0B28">
      <w:pPr>
        <w:bidi/>
        <w:rPr>
          <w:rFonts w:cs="David" w:hint="cs"/>
          <w:rtl/>
        </w:rPr>
      </w:pPr>
      <w:r w:rsidRPr="00AF0B28">
        <w:rPr>
          <w:rFonts w:cs="David" w:hint="cs"/>
          <w:rtl/>
        </w:rPr>
        <w:t xml:space="preserve">תמי אדרי </w:t>
      </w:r>
      <w:r w:rsidRPr="00AF0B28">
        <w:rPr>
          <w:rFonts w:cs="David" w:hint="cs"/>
          <w:rtl/>
        </w:rPr>
        <w:tab/>
      </w:r>
      <w:r w:rsidRPr="00AF0B28">
        <w:rPr>
          <w:rFonts w:cs="David" w:hint="cs"/>
          <w:rtl/>
        </w:rPr>
        <w:tab/>
      </w:r>
      <w:r w:rsidRPr="00AF0B28">
        <w:rPr>
          <w:rFonts w:cs="David" w:hint="cs"/>
          <w:rtl/>
        </w:rPr>
        <w:tab/>
        <w:t>- מנכ"לית ועדת הבחירות</w:t>
      </w:r>
    </w:p>
    <w:p w14:paraId="4BBEDE37" w14:textId="77777777" w:rsidR="00AF0B28" w:rsidRPr="00AF0B28" w:rsidRDefault="00AF0B28" w:rsidP="00AF0B28">
      <w:pPr>
        <w:bidi/>
        <w:rPr>
          <w:rFonts w:cs="David" w:hint="cs"/>
          <w:rtl/>
        </w:rPr>
      </w:pPr>
      <w:r w:rsidRPr="00AF0B28">
        <w:rPr>
          <w:rFonts w:cs="David" w:hint="cs"/>
          <w:rtl/>
        </w:rPr>
        <w:t xml:space="preserve">ד"ר שילה הטיס-רולף </w:t>
      </w:r>
      <w:r w:rsidRPr="00AF0B28">
        <w:rPr>
          <w:rFonts w:cs="David" w:hint="cs"/>
          <w:rtl/>
        </w:rPr>
        <w:tab/>
      </w:r>
      <w:r>
        <w:rPr>
          <w:rFonts w:cs="David" w:hint="cs"/>
          <w:rtl/>
        </w:rPr>
        <w:tab/>
      </w:r>
      <w:r w:rsidRPr="00AF0B28">
        <w:rPr>
          <w:rFonts w:cs="David" w:hint="cs"/>
          <w:rtl/>
        </w:rPr>
        <w:t xml:space="preserve">- ממ"מ, הכנסת </w:t>
      </w:r>
    </w:p>
    <w:p w14:paraId="745FAED5" w14:textId="77777777" w:rsidR="00AF0B28" w:rsidRPr="00AF0B28" w:rsidRDefault="00AF0B28" w:rsidP="00AF0B28">
      <w:pPr>
        <w:bidi/>
        <w:rPr>
          <w:rFonts w:cs="David" w:hint="cs"/>
          <w:rtl/>
        </w:rPr>
      </w:pPr>
      <w:r w:rsidRPr="00AF0B28">
        <w:rPr>
          <w:rFonts w:cs="David" w:hint="cs"/>
          <w:rtl/>
        </w:rPr>
        <w:t>חבר הכנסת לשעבר יהודה הראל</w:t>
      </w:r>
    </w:p>
    <w:p w14:paraId="15C30CD4" w14:textId="77777777" w:rsidR="00AF0B28" w:rsidRPr="00AF0B28" w:rsidRDefault="00AF0B28" w:rsidP="00AF0B28">
      <w:pPr>
        <w:bidi/>
        <w:rPr>
          <w:rFonts w:cs="David"/>
          <w:rtl/>
        </w:rPr>
      </w:pPr>
    </w:p>
    <w:p w14:paraId="76CFE6C5" w14:textId="77777777" w:rsidR="00AF0B28" w:rsidRPr="00AF0B28" w:rsidRDefault="00AF0B28" w:rsidP="00AF0B28">
      <w:pPr>
        <w:tabs>
          <w:tab w:val="left" w:pos="1930"/>
        </w:tabs>
        <w:bidi/>
        <w:rPr>
          <w:rFonts w:cs="David" w:hint="cs"/>
          <w:rtl/>
        </w:rPr>
      </w:pPr>
      <w:r w:rsidRPr="00AF0B28">
        <w:rPr>
          <w:rFonts w:cs="David"/>
          <w:b/>
          <w:bCs/>
          <w:u w:val="single"/>
          <w:rtl/>
        </w:rPr>
        <w:t>י</w:t>
      </w:r>
      <w:r w:rsidRPr="00AF0B28">
        <w:rPr>
          <w:rFonts w:cs="David" w:hint="cs"/>
          <w:b/>
          <w:bCs/>
          <w:u w:val="single"/>
          <w:rtl/>
        </w:rPr>
        <w:t>יעוץ משפטי</w:t>
      </w:r>
      <w:r w:rsidRPr="00AF0B28">
        <w:rPr>
          <w:rFonts w:cs="David"/>
          <w:b/>
          <w:bCs/>
          <w:u w:val="single"/>
          <w:rtl/>
        </w:rPr>
        <w:t>:</w:t>
      </w:r>
    </w:p>
    <w:p w14:paraId="20D517E4" w14:textId="77777777" w:rsidR="00AF0B28" w:rsidRPr="00AF0B28" w:rsidRDefault="00AF0B28" w:rsidP="00AF0B28">
      <w:pPr>
        <w:bidi/>
        <w:rPr>
          <w:rFonts w:cs="David" w:hint="cs"/>
          <w:rtl/>
        </w:rPr>
      </w:pPr>
      <w:r w:rsidRPr="00AF0B28">
        <w:rPr>
          <w:rFonts w:cs="David" w:hint="cs"/>
          <w:rtl/>
        </w:rPr>
        <w:t>ארבל אסטרחן</w:t>
      </w:r>
    </w:p>
    <w:p w14:paraId="2A025747" w14:textId="77777777" w:rsidR="00AF0B28" w:rsidRPr="00AF0B28" w:rsidRDefault="00AF0B28" w:rsidP="00AF0B28">
      <w:pPr>
        <w:bidi/>
        <w:rPr>
          <w:rFonts w:cs="David" w:hint="cs"/>
          <w:rtl/>
        </w:rPr>
      </w:pPr>
      <w:r w:rsidRPr="00AF0B28">
        <w:rPr>
          <w:rFonts w:cs="David" w:hint="cs"/>
          <w:rtl/>
        </w:rPr>
        <w:t>שלומי בלבן</w:t>
      </w:r>
    </w:p>
    <w:p w14:paraId="36DB0347" w14:textId="77777777" w:rsidR="00AF0B28" w:rsidRPr="00AF0B28" w:rsidRDefault="00AF0B28" w:rsidP="00AF0B28">
      <w:pPr>
        <w:bidi/>
        <w:rPr>
          <w:rFonts w:cs="David" w:hint="cs"/>
          <w:rtl/>
        </w:rPr>
      </w:pPr>
    </w:p>
    <w:p w14:paraId="0B199563" w14:textId="77777777" w:rsidR="00AF0B28" w:rsidRPr="00AF0B28" w:rsidRDefault="00AF0B28" w:rsidP="00AF0B28">
      <w:pPr>
        <w:tabs>
          <w:tab w:val="left" w:pos="1930"/>
        </w:tabs>
        <w:bidi/>
        <w:rPr>
          <w:rFonts w:cs="David" w:hint="cs"/>
          <w:b/>
          <w:bCs/>
          <w:rtl/>
        </w:rPr>
      </w:pPr>
      <w:r w:rsidRPr="00AF0B28">
        <w:rPr>
          <w:rFonts w:cs="David"/>
          <w:b/>
          <w:bCs/>
          <w:u w:val="single"/>
          <w:rtl/>
        </w:rPr>
        <w:t>מנהלת הוועדה</w:t>
      </w:r>
      <w:r w:rsidRPr="00AF0B28">
        <w:rPr>
          <w:rFonts w:cs="David"/>
          <w:rtl/>
        </w:rPr>
        <w:t>:</w:t>
      </w:r>
    </w:p>
    <w:p w14:paraId="6F849B3A" w14:textId="77777777" w:rsidR="00AF0B28" w:rsidRPr="00AF0B28" w:rsidRDefault="00AF0B28" w:rsidP="00AF0B28">
      <w:pPr>
        <w:bidi/>
        <w:rPr>
          <w:rFonts w:cs="David" w:hint="cs"/>
          <w:rtl/>
        </w:rPr>
      </w:pPr>
      <w:r w:rsidRPr="00AF0B28">
        <w:rPr>
          <w:rFonts w:cs="David" w:hint="cs"/>
          <w:rtl/>
        </w:rPr>
        <w:t xml:space="preserve">אתי בן-יוסף </w:t>
      </w:r>
    </w:p>
    <w:p w14:paraId="4D43FCFA" w14:textId="77777777" w:rsidR="00AF0B28" w:rsidRPr="00AF0B28" w:rsidRDefault="00AF0B28" w:rsidP="00AF0B28">
      <w:pPr>
        <w:bidi/>
        <w:rPr>
          <w:rFonts w:cs="David" w:hint="cs"/>
          <w:rtl/>
        </w:rPr>
      </w:pPr>
      <w:r w:rsidRPr="00AF0B28">
        <w:rPr>
          <w:rFonts w:cs="David" w:hint="cs"/>
          <w:rtl/>
        </w:rPr>
        <w:t>דורית ואג</w:t>
      </w:r>
    </w:p>
    <w:p w14:paraId="444CD4DE" w14:textId="77777777" w:rsidR="00AF0B28" w:rsidRPr="00AF0B28" w:rsidRDefault="00AF0B28" w:rsidP="00AF0B28">
      <w:pPr>
        <w:bidi/>
        <w:rPr>
          <w:rFonts w:cs="David" w:hint="cs"/>
          <w:rtl/>
        </w:rPr>
      </w:pPr>
    </w:p>
    <w:p w14:paraId="528F1E84" w14:textId="77777777" w:rsidR="00AF0B28" w:rsidRPr="00AF0B28" w:rsidRDefault="00AF0B28" w:rsidP="00AF0B28">
      <w:pPr>
        <w:tabs>
          <w:tab w:val="left" w:pos="1930"/>
        </w:tabs>
        <w:bidi/>
        <w:rPr>
          <w:rFonts w:cs="David" w:hint="cs"/>
          <w:rtl/>
        </w:rPr>
      </w:pPr>
      <w:r w:rsidRPr="00AF0B28">
        <w:rPr>
          <w:rFonts w:cs="David" w:hint="cs"/>
          <w:b/>
          <w:bCs/>
          <w:u w:val="single"/>
          <w:rtl/>
        </w:rPr>
        <w:t>רשמת פרלמנטרית</w:t>
      </w:r>
      <w:r w:rsidRPr="00AF0B28">
        <w:rPr>
          <w:rFonts w:cs="David"/>
          <w:rtl/>
        </w:rPr>
        <w:t>:</w:t>
      </w:r>
      <w:r w:rsidRPr="00AF0B28">
        <w:rPr>
          <w:rFonts w:cs="David" w:hint="cs"/>
          <w:rtl/>
        </w:rPr>
        <w:tab/>
      </w:r>
    </w:p>
    <w:p w14:paraId="57928DEF" w14:textId="77777777" w:rsidR="00AF0B28" w:rsidRPr="00AF0B28" w:rsidRDefault="00AF0B28" w:rsidP="00AF0B28">
      <w:pPr>
        <w:bidi/>
        <w:rPr>
          <w:rFonts w:cs="David" w:hint="cs"/>
          <w:rtl/>
        </w:rPr>
      </w:pPr>
      <w:smartTag w:uri="urn:schemas-microsoft-com:office:smarttags" w:element="PersonName">
        <w:r w:rsidRPr="00AF0B28">
          <w:rPr>
            <w:rFonts w:cs="David" w:hint="cs"/>
            <w:rtl/>
          </w:rPr>
          <w:t>תמר פוליבוי</w:t>
        </w:r>
      </w:smartTag>
    </w:p>
    <w:p w14:paraId="2C5BFDD1" w14:textId="77777777" w:rsidR="00AF0B28" w:rsidRPr="00AF0B28" w:rsidRDefault="00AF0B28" w:rsidP="00AF0B28">
      <w:pPr>
        <w:pStyle w:val="Heading5"/>
        <w:jc w:val="left"/>
        <w:rPr>
          <w:rFonts w:hint="cs"/>
          <w:sz w:val="24"/>
          <w:rtl/>
        </w:rPr>
      </w:pPr>
    </w:p>
    <w:p w14:paraId="6024F54B" w14:textId="77777777" w:rsidR="00AF0B28" w:rsidRPr="00AF0B28" w:rsidRDefault="00AF0B28" w:rsidP="00AF0B28">
      <w:pPr>
        <w:pStyle w:val="Heading5"/>
        <w:jc w:val="left"/>
        <w:rPr>
          <w:sz w:val="24"/>
          <w:rtl/>
        </w:rPr>
      </w:pPr>
      <w:r w:rsidRPr="00AF0B28">
        <w:rPr>
          <w:sz w:val="24"/>
          <w:rtl/>
        </w:rPr>
        <w:t xml:space="preserve"> </w:t>
      </w:r>
    </w:p>
    <w:p w14:paraId="04E32B32" w14:textId="77777777" w:rsidR="00AF0B28" w:rsidRPr="00AF0B28" w:rsidRDefault="00AF0B28" w:rsidP="00AF0B28">
      <w:pPr>
        <w:bidi/>
        <w:rPr>
          <w:rFonts w:cs="David" w:hint="cs"/>
          <w:rtl/>
        </w:rPr>
      </w:pPr>
    </w:p>
    <w:p w14:paraId="19FCD4B0" w14:textId="77777777" w:rsidR="00AF0B28" w:rsidRDefault="00AF0B28" w:rsidP="00AF0B28">
      <w:pPr>
        <w:bidi/>
        <w:jc w:val="center"/>
        <w:rPr>
          <w:rFonts w:cs="David" w:hint="cs"/>
          <w:u w:val="single"/>
          <w:rtl/>
        </w:rPr>
      </w:pPr>
      <w:r w:rsidRPr="00AF0B28">
        <w:rPr>
          <w:rFonts w:cs="David"/>
          <w:rtl/>
        </w:rPr>
        <w:br w:type="page"/>
      </w:r>
    </w:p>
    <w:p w14:paraId="13782E45" w14:textId="77777777" w:rsidR="00AF0B28" w:rsidRDefault="00AF0B28" w:rsidP="00AF0B28">
      <w:pPr>
        <w:bidi/>
        <w:jc w:val="center"/>
        <w:rPr>
          <w:rFonts w:cs="David" w:hint="cs"/>
          <w:u w:val="single"/>
          <w:rtl/>
        </w:rPr>
      </w:pPr>
    </w:p>
    <w:p w14:paraId="0493C7BD" w14:textId="77777777" w:rsidR="00AF0B28" w:rsidRDefault="00AF0B28" w:rsidP="00AF0B28">
      <w:pPr>
        <w:bidi/>
        <w:jc w:val="center"/>
        <w:rPr>
          <w:rFonts w:cs="David" w:hint="cs"/>
          <w:u w:val="single"/>
          <w:rtl/>
        </w:rPr>
      </w:pPr>
    </w:p>
    <w:p w14:paraId="346259C1" w14:textId="77777777" w:rsidR="00AF0B28" w:rsidRPr="00AF0B28" w:rsidRDefault="00AF0B28" w:rsidP="00AF0B28">
      <w:pPr>
        <w:bidi/>
        <w:jc w:val="center"/>
        <w:rPr>
          <w:rFonts w:cs="David" w:hint="cs"/>
          <w:b/>
          <w:bCs/>
          <w:u w:val="single"/>
          <w:rtl/>
        </w:rPr>
      </w:pPr>
      <w:r w:rsidRPr="00AF0B28">
        <w:rPr>
          <w:rFonts w:cs="David" w:hint="cs"/>
          <w:b/>
          <w:bCs/>
          <w:u w:val="single"/>
          <w:rtl/>
        </w:rPr>
        <w:t xml:space="preserve">הצ"ח סדרי השלטון והמשפט (ביטול החלת המשפט, השיפוט והמינהל) (תיקון </w:t>
      </w:r>
      <w:r w:rsidRPr="00AF0B28">
        <w:rPr>
          <w:rFonts w:cs="David"/>
          <w:b/>
          <w:bCs/>
          <w:u w:val="single"/>
          <w:rtl/>
        </w:rPr>
        <w:t>–</w:t>
      </w:r>
      <w:r w:rsidRPr="00AF0B28">
        <w:rPr>
          <w:rFonts w:cs="David" w:hint="cs"/>
          <w:b/>
          <w:bCs/>
          <w:u w:val="single"/>
          <w:rtl/>
        </w:rPr>
        <w:t xml:space="preserve"> התקנת תקנות), התשס"ז-2007 (פ/2215) </w:t>
      </w:r>
      <w:r w:rsidRPr="00AF0B28">
        <w:rPr>
          <w:rFonts w:cs="David"/>
          <w:b/>
          <w:bCs/>
          <w:u w:val="single"/>
          <w:rtl/>
        </w:rPr>
        <w:t>–</w:t>
      </w:r>
      <w:r w:rsidRPr="00AF0B28">
        <w:rPr>
          <w:rFonts w:cs="David" w:hint="cs"/>
          <w:b/>
          <w:bCs/>
          <w:u w:val="single"/>
          <w:rtl/>
        </w:rPr>
        <w:t xml:space="preserve"> של קבוצת חברי כנסת </w:t>
      </w:r>
      <w:r w:rsidRPr="00AF0B28">
        <w:rPr>
          <w:rFonts w:cs="David"/>
          <w:b/>
          <w:bCs/>
          <w:u w:val="single"/>
          <w:rtl/>
        </w:rPr>
        <w:t>–</w:t>
      </w:r>
      <w:r w:rsidRPr="00AF0B28">
        <w:rPr>
          <w:rFonts w:cs="David" w:hint="cs"/>
          <w:b/>
          <w:bCs/>
          <w:u w:val="single"/>
          <w:rtl/>
        </w:rPr>
        <w:t xml:space="preserve"> הכנה לקריאה ראשונה</w:t>
      </w:r>
    </w:p>
    <w:p w14:paraId="3C1A0E84" w14:textId="77777777" w:rsidR="00AF0B28" w:rsidRDefault="00AF0B28" w:rsidP="00AF0B28">
      <w:pPr>
        <w:bidi/>
        <w:rPr>
          <w:rFonts w:cs="David" w:hint="cs"/>
          <w:rtl/>
        </w:rPr>
      </w:pPr>
    </w:p>
    <w:p w14:paraId="4EABA9C8" w14:textId="77777777" w:rsidR="00AF0B28" w:rsidRDefault="00AF0B28" w:rsidP="00AF0B28">
      <w:pPr>
        <w:bidi/>
        <w:rPr>
          <w:rFonts w:cs="David" w:hint="cs"/>
          <w:rtl/>
        </w:rPr>
      </w:pPr>
    </w:p>
    <w:p w14:paraId="2A9D309A" w14:textId="77777777" w:rsidR="00AF0B28" w:rsidRPr="00AF0B28" w:rsidRDefault="00AF0B28" w:rsidP="00AF0B28">
      <w:pPr>
        <w:bidi/>
        <w:rPr>
          <w:rFonts w:cs="David" w:hint="cs"/>
          <w:rtl/>
        </w:rPr>
      </w:pPr>
    </w:p>
    <w:p w14:paraId="6B5E60B4" w14:textId="77777777" w:rsidR="00AF0B28" w:rsidRPr="00AF0B28" w:rsidRDefault="00AF0B28" w:rsidP="00AF0B28">
      <w:pPr>
        <w:bidi/>
        <w:rPr>
          <w:rFonts w:cs="David" w:hint="cs"/>
          <w:rtl/>
        </w:rPr>
      </w:pPr>
      <w:r w:rsidRPr="00AF0B28">
        <w:rPr>
          <w:rFonts w:cs="David" w:hint="cs"/>
          <w:u w:val="single"/>
          <w:rtl/>
        </w:rPr>
        <w:t>היו"ר דוד טל:</w:t>
      </w:r>
    </w:p>
    <w:p w14:paraId="1EB0D4A6" w14:textId="77777777" w:rsidR="00AF0B28" w:rsidRPr="00AF0B28" w:rsidRDefault="00AF0B28" w:rsidP="00AF0B28">
      <w:pPr>
        <w:bidi/>
        <w:rPr>
          <w:rFonts w:cs="David" w:hint="cs"/>
          <w:rtl/>
        </w:rPr>
      </w:pPr>
    </w:p>
    <w:p w14:paraId="00DAB681" w14:textId="77777777" w:rsidR="00AF0B28" w:rsidRPr="00AF0B28" w:rsidRDefault="00AF0B28" w:rsidP="00AF0B28">
      <w:pPr>
        <w:bidi/>
        <w:rPr>
          <w:rFonts w:cs="David" w:hint="cs"/>
          <w:rtl/>
        </w:rPr>
      </w:pPr>
      <w:r w:rsidRPr="00AF0B28">
        <w:rPr>
          <w:rFonts w:cs="David" w:hint="cs"/>
          <w:rtl/>
        </w:rPr>
        <w:tab/>
        <w:t xml:space="preserve">אנחנו עוברים לוועדה המשותפת של ועדת החוקה, חוק ומשפט וועדת הכנסת להצבעה. טרם ההצבעה אאפשר לחברי, חבר הכנסת בן-ששון, לומר את אשר על לבו. הבטחתי לו את זה בדיון הקודם. הצעת חוק סדרי השלטון והמשפט (ביטול החל המשפט, השיפוט והמינהל). השעה 9:10 דקות, בשעה 9:25 אנחנו נצביע. </w:t>
      </w:r>
    </w:p>
    <w:p w14:paraId="6198304E" w14:textId="77777777" w:rsidR="00AF0B28" w:rsidRPr="00AF0B28" w:rsidRDefault="00AF0B28" w:rsidP="00AF0B28">
      <w:pPr>
        <w:bidi/>
        <w:rPr>
          <w:rFonts w:cs="David" w:hint="cs"/>
          <w:rtl/>
        </w:rPr>
      </w:pPr>
      <w:r w:rsidRPr="00AF0B28">
        <w:rPr>
          <w:rFonts w:cs="David" w:hint="cs"/>
          <w:rtl/>
        </w:rPr>
        <w:tab/>
      </w:r>
    </w:p>
    <w:p w14:paraId="2681F814" w14:textId="77777777" w:rsidR="00AF0B28" w:rsidRPr="00AF0B28" w:rsidRDefault="00AF0B28" w:rsidP="00AF0B28">
      <w:pPr>
        <w:bidi/>
        <w:rPr>
          <w:rFonts w:cs="David" w:hint="cs"/>
          <w:rtl/>
        </w:rPr>
      </w:pPr>
      <w:r w:rsidRPr="00AF0B28">
        <w:rPr>
          <w:rFonts w:cs="David" w:hint="cs"/>
          <w:rtl/>
        </w:rPr>
        <w:tab/>
        <w:t xml:space="preserve">אני אפתח בהצגת החוק. מכיוון שקראנו כבר את החוק בדיון הקודם, אין צורך שנקרא אותו, אבל אני אעבור ברפרוף על הסעיפים השונים. אנחנו מדברים על הצעת חוק ביטול החלטת המשפט, השיפוט והמינהל, עריכת משאל עם. אנחנו מדברים על כך, שאם הממשלה תקבע שהיא רוצה להחזיר את רמת הגולן, הכנסת תצטרך לאשר את זה. </w:t>
      </w:r>
    </w:p>
    <w:p w14:paraId="6316F11A" w14:textId="77777777" w:rsidR="00AF0B28" w:rsidRPr="00AF0B28" w:rsidRDefault="00AF0B28" w:rsidP="00AF0B28">
      <w:pPr>
        <w:bidi/>
        <w:rPr>
          <w:rFonts w:cs="David" w:hint="cs"/>
          <w:rtl/>
        </w:rPr>
      </w:pPr>
    </w:p>
    <w:p w14:paraId="022C6A7C" w14:textId="77777777" w:rsidR="00AF0B28" w:rsidRPr="00AF0B28" w:rsidRDefault="00AF0B28" w:rsidP="00AF0B28">
      <w:pPr>
        <w:bidi/>
        <w:rPr>
          <w:rFonts w:cs="David" w:hint="cs"/>
          <w:rtl/>
        </w:rPr>
      </w:pPr>
      <w:r w:rsidRPr="00AF0B28">
        <w:rPr>
          <w:rFonts w:cs="David" w:hint="cs"/>
          <w:u w:val="single"/>
          <w:rtl/>
        </w:rPr>
        <w:t>מנחם בן-ששון:</w:t>
      </w:r>
    </w:p>
    <w:p w14:paraId="7CFDCA12" w14:textId="77777777" w:rsidR="00AF0B28" w:rsidRPr="00AF0B28" w:rsidRDefault="00AF0B28" w:rsidP="00AF0B28">
      <w:pPr>
        <w:bidi/>
        <w:rPr>
          <w:rFonts w:cs="David" w:hint="cs"/>
          <w:rtl/>
        </w:rPr>
      </w:pPr>
    </w:p>
    <w:p w14:paraId="2F3E0922" w14:textId="77777777" w:rsidR="00AF0B28" w:rsidRPr="00AF0B28" w:rsidRDefault="00AF0B28" w:rsidP="00AF0B28">
      <w:pPr>
        <w:bidi/>
        <w:rPr>
          <w:rFonts w:cs="David" w:hint="cs"/>
          <w:rtl/>
        </w:rPr>
      </w:pPr>
      <w:r w:rsidRPr="00AF0B28">
        <w:rPr>
          <w:rFonts w:cs="David" w:hint="cs"/>
          <w:rtl/>
        </w:rPr>
        <w:tab/>
        <w:t xml:space="preserve"> אפילו חלק - - -</w:t>
      </w:r>
    </w:p>
    <w:p w14:paraId="79F119D1" w14:textId="77777777" w:rsidR="00AF0B28" w:rsidRPr="00AF0B28" w:rsidRDefault="00AF0B28" w:rsidP="00AF0B28">
      <w:pPr>
        <w:pStyle w:val="Heading5"/>
        <w:jc w:val="left"/>
        <w:rPr>
          <w:rFonts w:hint="cs"/>
          <w:sz w:val="24"/>
          <w:rtl/>
        </w:rPr>
      </w:pPr>
    </w:p>
    <w:p w14:paraId="3178572B" w14:textId="77777777" w:rsidR="00AF0B28" w:rsidRPr="00AF0B28" w:rsidRDefault="00AF0B28" w:rsidP="00AF0B28">
      <w:pPr>
        <w:bidi/>
        <w:rPr>
          <w:rFonts w:cs="David" w:hint="cs"/>
          <w:rtl/>
        </w:rPr>
      </w:pPr>
      <w:r w:rsidRPr="00AF0B28">
        <w:rPr>
          <w:rFonts w:cs="David" w:hint="cs"/>
          <w:u w:val="single"/>
          <w:rtl/>
        </w:rPr>
        <w:t>מאיר פרוש:</w:t>
      </w:r>
    </w:p>
    <w:p w14:paraId="70B4EA5B" w14:textId="77777777" w:rsidR="00AF0B28" w:rsidRPr="00AF0B28" w:rsidRDefault="00AF0B28" w:rsidP="00AF0B28">
      <w:pPr>
        <w:bidi/>
        <w:rPr>
          <w:rFonts w:cs="David" w:hint="cs"/>
          <w:rtl/>
        </w:rPr>
      </w:pPr>
    </w:p>
    <w:p w14:paraId="678F87D0" w14:textId="77777777" w:rsidR="00AF0B28" w:rsidRPr="00AF0B28" w:rsidRDefault="00AF0B28" w:rsidP="00AF0B28">
      <w:pPr>
        <w:bidi/>
        <w:rPr>
          <w:rFonts w:cs="David" w:hint="cs"/>
          <w:rtl/>
        </w:rPr>
      </w:pPr>
      <w:r w:rsidRPr="00AF0B28">
        <w:rPr>
          <w:rFonts w:cs="David" w:hint="cs"/>
          <w:rtl/>
        </w:rPr>
        <w:tab/>
        <w:t>למה אתה אומר רק רמת הגולן? ואם זה יהיה מזרח ירושלים?</w:t>
      </w:r>
    </w:p>
    <w:p w14:paraId="085A1FFE" w14:textId="77777777" w:rsidR="00AF0B28" w:rsidRPr="00AF0B28" w:rsidRDefault="00AF0B28" w:rsidP="00AF0B28">
      <w:pPr>
        <w:bidi/>
        <w:rPr>
          <w:rFonts w:cs="David" w:hint="cs"/>
          <w:rtl/>
        </w:rPr>
      </w:pPr>
    </w:p>
    <w:p w14:paraId="0489F632" w14:textId="77777777" w:rsidR="00AF0B28" w:rsidRPr="00AF0B28" w:rsidRDefault="00AF0B28" w:rsidP="00AF0B28">
      <w:pPr>
        <w:bidi/>
        <w:rPr>
          <w:rFonts w:cs="David" w:hint="cs"/>
          <w:rtl/>
        </w:rPr>
      </w:pPr>
      <w:r w:rsidRPr="00AF0B28">
        <w:rPr>
          <w:rFonts w:cs="David" w:hint="cs"/>
          <w:u w:val="single"/>
          <w:rtl/>
        </w:rPr>
        <w:t>קריאה:</w:t>
      </w:r>
    </w:p>
    <w:p w14:paraId="3BB68201" w14:textId="77777777" w:rsidR="00AF0B28" w:rsidRPr="00AF0B28" w:rsidRDefault="00AF0B28" w:rsidP="00AF0B28">
      <w:pPr>
        <w:bidi/>
        <w:rPr>
          <w:rFonts w:cs="David" w:hint="cs"/>
          <w:rtl/>
        </w:rPr>
      </w:pPr>
    </w:p>
    <w:p w14:paraId="63A62FC9" w14:textId="77777777" w:rsidR="00AF0B28" w:rsidRPr="00AF0B28" w:rsidRDefault="00AF0B28" w:rsidP="00AF0B28">
      <w:pPr>
        <w:bidi/>
        <w:rPr>
          <w:rFonts w:cs="David" w:hint="cs"/>
          <w:rtl/>
        </w:rPr>
      </w:pPr>
      <w:r w:rsidRPr="00AF0B28">
        <w:rPr>
          <w:rFonts w:cs="David" w:hint="cs"/>
          <w:rtl/>
        </w:rPr>
        <w:tab/>
        <w:t xml:space="preserve">על זה מדובר. </w:t>
      </w:r>
    </w:p>
    <w:p w14:paraId="79842089" w14:textId="77777777" w:rsidR="00AF0B28" w:rsidRPr="00AF0B28" w:rsidRDefault="00AF0B28" w:rsidP="00AF0B28">
      <w:pPr>
        <w:bidi/>
        <w:rPr>
          <w:rFonts w:cs="David" w:hint="cs"/>
          <w:rtl/>
        </w:rPr>
      </w:pPr>
    </w:p>
    <w:p w14:paraId="5CE124E6" w14:textId="77777777" w:rsidR="00AF0B28" w:rsidRPr="00AF0B28" w:rsidRDefault="00AF0B28" w:rsidP="00AF0B28">
      <w:pPr>
        <w:bidi/>
        <w:rPr>
          <w:rFonts w:cs="David" w:hint="cs"/>
          <w:rtl/>
        </w:rPr>
      </w:pPr>
      <w:r w:rsidRPr="00AF0B28">
        <w:rPr>
          <w:rFonts w:cs="David" w:hint="cs"/>
          <w:u w:val="single"/>
          <w:rtl/>
        </w:rPr>
        <w:t>היו"ר דוד טל:</w:t>
      </w:r>
    </w:p>
    <w:p w14:paraId="44517295" w14:textId="77777777" w:rsidR="00AF0B28" w:rsidRPr="00AF0B28" w:rsidRDefault="00AF0B28" w:rsidP="00AF0B28">
      <w:pPr>
        <w:bidi/>
        <w:rPr>
          <w:rFonts w:cs="David" w:hint="cs"/>
          <w:rtl/>
        </w:rPr>
      </w:pPr>
    </w:p>
    <w:p w14:paraId="03A58E9B" w14:textId="77777777" w:rsidR="00AF0B28" w:rsidRPr="00AF0B28" w:rsidRDefault="00AF0B28" w:rsidP="00AF0B28">
      <w:pPr>
        <w:bidi/>
        <w:rPr>
          <w:rFonts w:cs="David" w:hint="cs"/>
          <w:rtl/>
        </w:rPr>
      </w:pPr>
      <w:r w:rsidRPr="00AF0B28">
        <w:rPr>
          <w:rFonts w:cs="David" w:hint="cs"/>
          <w:rtl/>
        </w:rPr>
        <w:tab/>
        <w:t xml:space="preserve">כאן מדובר כרגע באופן כוללני. רוב החברים היו פה בכל הדיונים. אם הכנסת תרצה לאחר מכן, כאמור, לאשר את החלטת הממשלה, אם היא תאשר את החלטת הממשלה, פחות מ-80 חברי כנסת יצטרכו לאחר מכן ללכת לעם ולשאול את העם. אם הכנסת תאשר את זה ברוב של 80 חברי כנסת, אין צורך, זה מייתר את משאל העם. </w:t>
      </w:r>
    </w:p>
    <w:p w14:paraId="015C86EF" w14:textId="77777777" w:rsidR="00AF0B28" w:rsidRPr="00AF0B28" w:rsidRDefault="00AF0B28" w:rsidP="00AF0B28">
      <w:pPr>
        <w:bidi/>
        <w:rPr>
          <w:rFonts w:cs="David" w:hint="cs"/>
          <w:rtl/>
        </w:rPr>
      </w:pPr>
    </w:p>
    <w:p w14:paraId="55B14242" w14:textId="77777777" w:rsidR="00AF0B28" w:rsidRPr="00AF0B28" w:rsidRDefault="00AF0B28" w:rsidP="00AF0B28">
      <w:pPr>
        <w:bidi/>
        <w:ind w:firstLine="567"/>
        <w:rPr>
          <w:rFonts w:cs="David" w:hint="cs"/>
          <w:rtl/>
        </w:rPr>
      </w:pPr>
      <w:r w:rsidRPr="00AF0B28">
        <w:rPr>
          <w:rFonts w:cs="David" w:hint="cs"/>
          <w:rtl/>
        </w:rPr>
        <w:t xml:space="preserve">מעבר לכך, הסעיף הנוסף, סעיף 3(א), אומר שאם בתוך 180 יום מיום החלטת הכנסת על משאל עם יחול יום הבחירות, לא ייערך משאל עם. ואז בא הסעיף שאומר שהממשלה לאחר שתיבחר לאחר מכן, אם היא תרצה, תוכל לאחר שיכוננו אותה לבטל את ההחלטה הקודמת. אם היא לא מבטלת אותה תוך 30 יום, רואים את החוק שאושר למשאל עם כאילו אושר. </w:t>
      </w:r>
    </w:p>
    <w:p w14:paraId="0C47CA1A" w14:textId="77777777" w:rsidR="00AF0B28" w:rsidRPr="00AF0B28" w:rsidRDefault="00AF0B28" w:rsidP="00AF0B28">
      <w:pPr>
        <w:bidi/>
        <w:ind w:firstLine="567"/>
        <w:rPr>
          <w:rFonts w:cs="David" w:hint="cs"/>
          <w:rtl/>
        </w:rPr>
      </w:pPr>
    </w:p>
    <w:p w14:paraId="39210A82" w14:textId="77777777" w:rsidR="00AF0B28" w:rsidRPr="00AF0B28" w:rsidRDefault="00AF0B28" w:rsidP="00AF0B28">
      <w:pPr>
        <w:bidi/>
        <w:ind w:firstLine="567"/>
        <w:rPr>
          <w:rFonts w:cs="David" w:hint="cs"/>
          <w:rtl/>
        </w:rPr>
      </w:pPr>
      <w:r w:rsidRPr="00AF0B28">
        <w:rPr>
          <w:rFonts w:cs="David" w:hint="cs"/>
          <w:rtl/>
        </w:rPr>
        <w:t>אנחנו מוותרים על סעיף 4 לחוק העיקרי, מה שלא מוצא חן בעיני ידידי חבר הכנסת בן-ששון. זה הסעיף שדיבר על כך שהחוק יהיה בתוקף ביום שהחוק יסוד של משאל עם - - -</w:t>
      </w:r>
    </w:p>
    <w:p w14:paraId="439CE682" w14:textId="77777777" w:rsidR="00AF0B28" w:rsidRPr="00AF0B28" w:rsidRDefault="00AF0B28" w:rsidP="00AF0B28">
      <w:pPr>
        <w:bidi/>
        <w:rPr>
          <w:rFonts w:cs="David" w:hint="cs"/>
          <w:rtl/>
        </w:rPr>
      </w:pPr>
    </w:p>
    <w:p w14:paraId="7543D56D" w14:textId="77777777" w:rsidR="00AF0B28" w:rsidRPr="00AF0B28" w:rsidRDefault="00AF0B28" w:rsidP="00AF0B28">
      <w:pPr>
        <w:bidi/>
        <w:rPr>
          <w:rFonts w:cs="David" w:hint="cs"/>
          <w:rtl/>
        </w:rPr>
      </w:pPr>
      <w:r w:rsidRPr="00AF0B28">
        <w:rPr>
          <w:rFonts w:cs="David" w:hint="cs"/>
          <w:u w:val="single"/>
          <w:rtl/>
        </w:rPr>
        <w:t>מנחם בן-ששון:</w:t>
      </w:r>
    </w:p>
    <w:p w14:paraId="465FAC63" w14:textId="77777777" w:rsidR="00AF0B28" w:rsidRPr="00AF0B28" w:rsidRDefault="00AF0B28" w:rsidP="00AF0B28">
      <w:pPr>
        <w:bidi/>
        <w:rPr>
          <w:rFonts w:cs="David" w:hint="cs"/>
          <w:rtl/>
        </w:rPr>
      </w:pPr>
    </w:p>
    <w:p w14:paraId="5F651A1F" w14:textId="77777777" w:rsidR="00AF0B28" w:rsidRPr="00AF0B28" w:rsidRDefault="00AF0B28" w:rsidP="00AF0B28">
      <w:pPr>
        <w:bidi/>
        <w:rPr>
          <w:rFonts w:cs="David" w:hint="cs"/>
          <w:rtl/>
        </w:rPr>
      </w:pPr>
      <w:r w:rsidRPr="00AF0B28">
        <w:rPr>
          <w:rFonts w:cs="David" w:hint="cs"/>
          <w:rtl/>
        </w:rPr>
        <w:tab/>
        <w:t xml:space="preserve">אני מקווה שאני אצליח לשכנע את החברים. </w:t>
      </w:r>
    </w:p>
    <w:p w14:paraId="44A7EE07" w14:textId="77777777" w:rsidR="00AF0B28" w:rsidRPr="00AF0B28" w:rsidRDefault="00AF0B28" w:rsidP="00AF0B28">
      <w:pPr>
        <w:bidi/>
        <w:rPr>
          <w:rFonts w:cs="David" w:hint="cs"/>
          <w:rtl/>
        </w:rPr>
      </w:pPr>
    </w:p>
    <w:p w14:paraId="7963696B"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75D016C5" w14:textId="77777777" w:rsidR="00AF0B28" w:rsidRPr="00AF0B28" w:rsidRDefault="00AF0B28" w:rsidP="00AF0B28">
      <w:pPr>
        <w:bidi/>
        <w:rPr>
          <w:rFonts w:cs="David" w:hint="cs"/>
          <w:rtl/>
        </w:rPr>
      </w:pPr>
    </w:p>
    <w:p w14:paraId="4B0668CB" w14:textId="77777777" w:rsidR="00AF0B28" w:rsidRPr="00AF0B28" w:rsidRDefault="00AF0B28" w:rsidP="00AF0B28">
      <w:pPr>
        <w:bidi/>
        <w:rPr>
          <w:rFonts w:cs="David" w:hint="cs"/>
          <w:rtl/>
        </w:rPr>
      </w:pPr>
      <w:r w:rsidRPr="00AF0B28">
        <w:rPr>
          <w:rFonts w:cs="David" w:hint="cs"/>
          <w:rtl/>
        </w:rPr>
        <w:tab/>
        <w:t>אני בטוח שחלק מההסתייגויות שלך יתקבלו בקריאה שנייה ושלישית ולא תצטרך לשכנע - - -</w:t>
      </w:r>
    </w:p>
    <w:p w14:paraId="4FEF1CDF" w14:textId="77777777" w:rsidR="00AF0B28" w:rsidRDefault="00AF0B28" w:rsidP="00AF0B28">
      <w:pPr>
        <w:bidi/>
        <w:rPr>
          <w:rFonts w:cs="David" w:hint="cs"/>
          <w:rtl/>
        </w:rPr>
      </w:pPr>
    </w:p>
    <w:p w14:paraId="23336AC9" w14:textId="77777777" w:rsidR="00AF0B28" w:rsidRDefault="00AF0B28" w:rsidP="00AF0B28">
      <w:pPr>
        <w:bidi/>
        <w:rPr>
          <w:rFonts w:cs="David" w:hint="cs"/>
          <w:rtl/>
        </w:rPr>
      </w:pPr>
    </w:p>
    <w:p w14:paraId="06945759" w14:textId="77777777" w:rsidR="00AF0B28" w:rsidRDefault="00AF0B28" w:rsidP="00AF0B28">
      <w:pPr>
        <w:bidi/>
        <w:rPr>
          <w:rFonts w:cs="David" w:hint="cs"/>
          <w:rtl/>
        </w:rPr>
      </w:pPr>
    </w:p>
    <w:p w14:paraId="03E798E6" w14:textId="77777777" w:rsidR="00AF0B28" w:rsidRDefault="00AF0B28" w:rsidP="00AF0B28">
      <w:pPr>
        <w:bidi/>
        <w:rPr>
          <w:rFonts w:cs="David" w:hint="cs"/>
          <w:rtl/>
        </w:rPr>
      </w:pPr>
    </w:p>
    <w:p w14:paraId="66E15F6F" w14:textId="77777777" w:rsidR="00AF0B28" w:rsidRDefault="00AF0B28" w:rsidP="00AF0B28">
      <w:pPr>
        <w:bidi/>
        <w:rPr>
          <w:rFonts w:cs="David" w:hint="cs"/>
          <w:rtl/>
        </w:rPr>
      </w:pPr>
    </w:p>
    <w:p w14:paraId="6F1701C8" w14:textId="77777777" w:rsidR="00AF0B28" w:rsidRDefault="00AF0B28" w:rsidP="00AF0B28">
      <w:pPr>
        <w:bidi/>
        <w:rPr>
          <w:rFonts w:cs="David" w:hint="cs"/>
          <w:rtl/>
        </w:rPr>
      </w:pPr>
    </w:p>
    <w:p w14:paraId="60AC5B67" w14:textId="77777777" w:rsidR="00AF0B28" w:rsidRPr="00AF0B28" w:rsidRDefault="00AF0B28" w:rsidP="00AF0B28">
      <w:pPr>
        <w:bidi/>
        <w:rPr>
          <w:rFonts w:cs="David" w:hint="cs"/>
          <w:rtl/>
        </w:rPr>
      </w:pPr>
    </w:p>
    <w:p w14:paraId="4F3B6119" w14:textId="77777777" w:rsidR="00AF0B28" w:rsidRPr="00AF0B28" w:rsidRDefault="00AF0B28" w:rsidP="00AF0B28">
      <w:pPr>
        <w:bidi/>
        <w:rPr>
          <w:rFonts w:cs="David" w:hint="cs"/>
          <w:u w:val="single"/>
          <w:rtl/>
        </w:rPr>
      </w:pPr>
      <w:r w:rsidRPr="00AF0B28">
        <w:rPr>
          <w:rFonts w:cs="David" w:hint="cs"/>
          <w:u w:val="single"/>
          <w:rtl/>
        </w:rPr>
        <w:t>גדעון סער:</w:t>
      </w:r>
    </w:p>
    <w:p w14:paraId="3408DE64" w14:textId="77777777" w:rsidR="00AF0B28" w:rsidRPr="00AF0B28" w:rsidRDefault="00AF0B28" w:rsidP="00AF0B28">
      <w:pPr>
        <w:bidi/>
        <w:rPr>
          <w:rFonts w:cs="David" w:hint="cs"/>
          <w:u w:val="single"/>
          <w:rtl/>
        </w:rPr>
      </w:pPr>
    </w:p>
    <w:p w14:paraId="534861CB" w14:textId="77777777" w:rsidR="00AF0B28" w:rsidRPr="00AF0B28" w:rsidRDefault="00AF0B28" w:rsidP="00AF0B28">
      <w:pPr>
        <w:bidi/>
        <w:rPr>
          <w:rFonts w:cs="David" w:hint="cs"/>
          <w:rtl/>
        </w:rPr>
      </w:pPr>
      <w:r w:rsidRPr="00AF0B28">
        <w:rPr>
          <w:rFonts w:cs="David" w:hint="cs"/>
          <w:rtl/>
        </w:rPr>
        <w:tab/>
        <w:t>אבל - - -</w:t>
      </w:r>
      <w:r w:rsidRPr="00AF0B28">
        <w:rPr>
          <w:rFonts w:cs="David" w:hint="cs"/>
          <w:rtl/>
        </w:rPr>
        <w:tab/>
      </w:r>
    </w:p>
    <w:p w14:paraId="1ADC7CD1" w14:textId="77777777" w:rsidR="00AF0B28" w:rsidRDefault="00AF0B28" w:rsidP="00AF0B28">
      <w:pPr>
        <w:bidi/>
        <w:rPr>
          <w:rFonts w:cs="David" w:hint="cs"/>
          <w:u w:val="single"/>
          <w:rtl/>
        </w:rPr>
      </w:pPr>
    </w:p>
    <w:p w14:paraId="17AD3020" w14:textId="77777777" w:rsidR="00AF0B28" w:rsidRPr="00AF0B28" w:rsidRDefault="00AF0B28" w:rsidP="00AF0B28">
      <w:pPr>
        <w:bidi/>
        <w:rPr>
          <w:rFonts w:cs="David" w:hint="cs"/>
          <w:rtl/>
        </w:rPr>
      </w:pPr>
      <w:r w:rsidRPr="00AF0B28">
        <w:rPr>
          <w:rFonts w:cs="David" w:hint="cs"/>
          <w:u w:val="single"/>
          <w:rtl/>
        </w:rPr>
        <w:t>היו"ר דוד טל:</w:t>
      </w:r>
    </w:p>
    <w:p w14:paraId="6A1BF910" w14:textId="77777777" w:rsidR="00AF0B28" w:rsidRPr="00AF0B28" w:rsidRDefault="00AF0B28" w:rsidP="00AF0B28">
      <w:pPr>
        <w:bidi/>
        <w:rPr>
          <w:rFonts w:cs="David" w:hint="cs"/>
          <w:rtl/>
        </w:rPr>
      </w:pPr>
    </w:p>
    <w:p w14:paraId="4E2ED8EB" w14:textId="77777777" w:rsidR="00AF0B28" w:rsidRPr="00AF0B28" w:rsidRDefault="00AF0B28" w:rsidP="00AF0B28">
      <w:pPr>
        <w:bidi/>
        <w:rPr>
          <w:rFonts w:cs="David" w:hint="cs"/>
          <w:rtl/>
        </w:rPr>
      </w:pPr>
      <w:r w:rsidRPr="00AF0B28">
        <w:rPr>
          <w:rFonts w:cs="David" w:hint="cs"/>
          <w:rtl/>
        </w:rPr>
        <w:tab/>
        <w:t xml:space="preserve">יכול להיות, ואז זה ייכנס ישר לגוף החוק. מעבר לכך, אנחנו אומרים גם שכל מי שזכאי להשתתף בבחירות לכנסת, תהיה לו זכות הצבעה במשאל עם, והפתקים שיהיו במשאל עם, יהיה רשום עליהם כן או לא: כן </w:t>
      </w:r>
      <w:r w:rsidRPr="00AF0B28">
        <w:rPr>
          <w:rFonts w:cs="David"/>
          <w:rtl/>
        </w:rPr>
        <w:t>–</w:t>
      </w:r>
      <w:r w:rsidRPr="00AF0B28">
        <w:rPr>
          <w:rFonts w:cs="David" w:hint="cs"/>
          <w:rtl/>
        </w:rPr>
        <w:t xml:space="preserve"> מאשרים את החלטת הממשלה או החלטת חברי הכנסת, ולא </w:t>
      </w:r>
      <w:r w:rsidRPr="00AF0B28">
        <w:rPr>
          <w:rFonts w:cs="David"/>
          <w:rtl/>
        </w:rPr>
        <w:t>–</w:t>
      </w:r>
      <w:r w:rsidRPr="00AF0B28">
        <w:rPr>
          <w:rFonts w:cs="David" w:hint="cs"/>
          <w:rtl/>
        </w:rPr>
        <w:t xml:space="preserve"> מתנגדים להחלטת הממשלה. </w:t>
      </w:r>
    </w:p>
    <w:p w14:paraId="76447DBE" w14:textId="77777777" w:rsidR="00AF0B28" w:rsidRPr="00AF0B28" w:rsidRDefault="00AF0B28" w:rsidP="00AF0B28">
      <w:pPr>
        <w:bidi/>
        <w:rPr>
          <w:rFonts w:cs="David" w:hint="cs"/>
          <w:rtl/>
        </w:rPr>
      </w:pPr>
    </w:p>
    <w:p w14:paraId="3C98E214" w14:textId="77777777" w:rsidR="00AF0B28" w:rsidRPr="00AF0B28" w:rsidRDefault="00AF0B28" w:rsidP="00AF0B28">
      <w:pPr>
        <w:bidi/>
        <w:ind w:firstLine="567"/>
        <w:rPr>
          <w:rFonts w:cs="David" w:hint="cs"/>
          <w:rtl/>
        </w:rPr>
      </w:pPr>
      <w:r w:rsidRPr="00AF0B28">
        <w:rPr>
          <w:rFonts w:cs="David" w:hint="cs"/>
          <w:rtl/>
        </w:rPr>
        <w:t xml:space="preserve">אנחנו גם קבענו שיהיה יום שבתון. במשאל העם יהיה יום שבתון. כל הוראות חוק הבחירות לכנסת יחולו על עריכת משאל עם בשינויים המחויבים, ויש גם חלופה אחת לגבי מימון מפלגות. </w:t>
      </w:r>
    </w:p>
    <w:p w14:paraId="5025DD13" w14:textId="77777777" w:rsidR="00AF0B28" w:rsidRPr="00AF0B28" w:rsidRDefault="00AF0B28" w:rsidP="00AF0B28">
      <w:pPr>
        <w:bidi/>
        <w:ind w:firstLine="567"/>
        <w:rPr>
          <w:rFonts w:cs="David" w:hint="cs"/>
          <w:rtl/>
        </w:rPr>
      </w:pPr>
    </w:p>
    <w:p w14:paraId="579F0A80" w14:textId="77777777" w:rsidR="00AF0B28" w:rsidRPr="00AF0B28" w:rsidRDefault="00AF0B28" w:rsidP="00AF0B28">
      <w:pPr>
        <w:bidi/>
        <w:ind w:firstLine="567"/>
        <w:rPr>
          <w:rFonts w:cs="David" w:hint="cs"/>
          <w:rtl/>
        </w:rPr>
      </w:pPr>
      <w:r w:rsidRPr="00AF0B28">
        <w:rPr>
          <w:rFonts w:cs="David" w:hint="cs"/>
          <w:rtl/>
        </w:rPr>
        <w:t xml:space="preserve">נושא נוסף מדבר על כך שכל סיעה תקבל הוצאות למימון משאל העם, והמימון ישולם בסכום השווה למחצית מיחידת המימון. אני אומר את זה כרגע, מפני שיש חלופה נוספת של הרב לוי, שמדבר על כך שלא ייקבע מימון. הניסוח שלנו בחלופה ב' הוא לא כזה מדויק, אבל ביקשתי מהיועצת המשפטית שתתקן את זה. </w:t>
      </w:r>
    </w:p>
    <w:p w14:paraId="0B62C039" w14:textId="77777777" w:rsidR="00AF0B28" w:rsidRPr="00AF0B28" w:rsidRDefault="00AF0B28" w:rsidP="00AF0B28">
      <w:pPr>
        <w:bidi/>
        <w:rPr>
          <w:rFonts w:cs="David" w:hint="cs"/>
          <w:rtl/>
        </w:rPr>
      </w:pPr>
    </w:p>
    <w:p w14:paraId="6674F783" w14:textId="77777777" w:rsidR="00AF0B28" w:rsidRPr="00AF0B28" w:rsidRDefault="00AF0B28" w:rsidP="00AF0B28">
      <w:pPr>
        <w:bidi/>
        <w:rPr>
          <w:rFonts w:cs="David" w:hint="cs"/>
          <w:rtl/>
        </w:rPr>
      </w:pPr>
      <w:r w:rsidRPr="00AF0B28">
        <w:rPr>
          <w:rFonts w:cs="David" w:hint="cs"/>
          <w:u w:val="single"/>
          <w:rtl/>
        </w:rPr>
        <w:t>קריאה:</w:t>
      </w:r>
    </w:p>
    <w:p w14:paraId="30484E42" w14:textId="77777777" w:rsidR="00AF0B28" w:rsidRPr="00AF0B28" w:rsidRDefault="00AF0B28" w:rsidP="00AF0B28">
      <w:pPr>
        <w:bidi/>
        <w:rPr>
          <w:rFonts w:cs="David" w:hint="cs"/>
          <w:rtl/>
        </w:rPr>
      </w:pPr>
    </w:p>
    <w:p w14:paraId="60EF0281" w14:textId="77777777" w:rsidR="00AF0B28" w:rsidRPr="00AF0B28" w:rsidRDefault="00AF0B28" w:rsidP="00AF0B28">
      <w:pPr>
        <w:bidi/>
        <w:ind w:left="570"/>
        <w:rPr>
          <w:rFonts w:cs="David" w:hint="cs"/>
          <w:rtl/>
        </w:rPr>
      </w:pPr>
      <w:r w:rsidRPr="00AF0B28">
        <w:rPr>
          <w:rFonts w:cs="David" w:hint="cs"/>
          <w:rtl/>
        </w:rPr>
        <w:t xml:space="preserve">- - - מימון המפלגות. </w:t>
      </w:r>
    </w:p>
    <w:p w14:paraId="4C400879" w14:textId="77777777" w:rsidR="00AF0B28" w:rsidRPr="00AF0B28" w:rsidRDefault="00AF0B28" w:rsidP="00AF0B28">
      <w:pPr>
        <w:bidi/>
        <w:rPr>
          <w:rFonts w:cs="David" w:hint="cs"/>
          <w:rtl/>
        </w:rPr>
      </w:pPr>
    </w:p>
    <w:p w14:paraId="4F91DC3A"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29BA87D8" w14:textId="77777777" w:rsidR="00AF0B28" w:rsidRPr="00AF0B28" w:rsidRDefault="00AF0B28" w:rsidP="00AF0B28">
      <w:pPr>
        <w:bidi/>
        <w:rPr>
          <w:rFonts w:cs="David" w:hint="cs"/>
          <w:rtl/>
        </w:rPr>
      </w:pPr>
    </w:p>
    <w:p w14:paraId="73FA3D16" w14:textId="77777777" w:rsidR="00AF0B28" w:rsidRPr="00AF0B28" w:rsidRDefault="00AF0B28" w:rsidP="00AF0B28">
      <w:pPr>
        <w:bidi/>
        <w:rPr>
          <w:rFonts w:cs="David" w:hint="cs"/>
          <w:rtl/>
        </w:rPr>
      </w:pPr>
      <w:r w:rsidRPr="00AF0B28">
        <w:rPr>
          <w:rFonts w:cs="David" w:hint="cs"/>
          <w:rtl/>
        </w:rPr>
        <w:tab/>
        <w:t xml:space="preserve">זאת חלופה אחרת, שכפי שאמרנו בדיון הקודם, אנחנו נדון בה ונרד לפרטים ולרזולוציה יותר נמוכה. </w:t>
      </w:r>
    </w:p>
    <w:p w14:paraId="62066A1A" w14:textId="77777777" w:rsidR="00AF0B28" w:rsidRPr="00AF0B28" w:rsidRDefault="00AF0B28" w:rsidP="00AF0B28">
      <w:pPr>
        <w:bidi/>
        <w:ind w:left="570"/>
        <w:rPr>
          <w:rFonts w:cs="David" w:hint="cs"/>
          <w:rtl/>
        </w:rPr>
      </w:pPr>
    </w:p>
    <w:p w14:paraId="2B21640D" w14:textId="77777777" w:rsidR="00AF0B28" w:rsidRPr="00AF0B28" w:rsidRDefault="00AF0B28" w:rsidP="00AF0B28">
      <w:pPr>
        <w:bidi/>
        <w:rPr>
          <w:rFonts w:cs="David" w:hint="cs"/>
          <w:u w:val="single"/>
          <w:rtl/>
        </w:rPr>
      </w:pPr>
      <w:r w:rsidRPr="00AF0B28">
        <w:rPr>
          <w:rFonts w:cs="David" w:hint="cs"/>
          <w:u w:val="single"/>
          <w:rtl/>
        </w:rPr>
        <w:t>גדעון סער:</w:t>
      </w:r>
    </w:p>
    <w:p w14:paraId="3B08232F" w14:textId="77777777" w:rsidR="00AF0B28" w:rsidRPr="00AF0B28" w:rsidRDefault="00AF0B28" w:rsidP="00AF0B28">
      <w:pPr>
        <w:bidi/>
        <w:rPr>
          <w:rFonts w:cs="David" w:hint="cs"/>
          <w:u w:val="single"/>
          <w:rtl/>
        </w:rPr>
      </w:pPr>
    </w:p>
    <w:p w14:paraId="423AA175" w14:textId="77777777" w:rsidR="00AF0B28" w:rsidRPr="00AF0B28" w:rsidRDefault="00AF0B28" w:rsidP="00AF0B28">
      <w:pPr>
        <w:bidi/>
        <w:rPr>
          <w:rFonts w:cs="David" w:hint="cs"/>
          <w:rtl/>
        </w:rPr>
      </w:pPr>
      <w:r w:rsidRPr="00AF0B28">
        <w:rPr>
          <w:rFonts w:cs="David" w:hint="cs"/>
          <w:rtl/>
        </w:rPr>
        <w:tab/>
        <w:t>אם אפשר, אני רוצה להתעכב שנייה בשאלת המימון. אני לא יודע מה התוכניות של אדוני, אבל ברור מצד אחד שצריכה להתקיים תעמולה. מצד שני, לדעתי לא נכון שהכסף הזה ילך למפלגות, מה גם שלפעמים מפלגות יהיו חלוקות, או יכולות להיות חלוקות בנושא - - -</w:t>
      </w:r>
    </w:p>
    <w:p w14:paraId="5E50E81C" w14:textId="77777777" w:rsidR="00AF0B28" w:rsidRPr="00AF0B28" w:rsidRDefault="00AF0B28" w:rsidP="00AF0B28">
      <w:pPr>
        <w:bidi/>
        <w:rPr>
          <w:rFonts w:cs="David" w:hint="cs"/>
          <w:rtl/>
        </w:rPr>
      </w:pPr>
    </w:p>
    <w:p w14:paraId="60E55582"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590E462D" w14:textId="77777777" w:rsidR="00AF0B28" w:rsidRPr="00AF0B28" w:rsidRDefault="00AF0B28" w:rsidP="00AF0B28">
      <w:pPr>
        <w:bidi/>
        <w:rPr>
          <w:rFonts w:cs="David" w:hint="cs"/>
          <w:rtl/>
        </w:rPr>
      </w:pPr>
    </w:p>
    <w:p w14:paraId="13A7000C" w14:textId="77777777" w:rsidR="00AF0B28" w:rsidRPr="00AF0B28" w:rsidRDefault="00AF0B28" w:rsidP="00AF0B28">
      <w:pPr>
        <w:bidi/>
        <w:rPr>
          <w:rFonts w:cs="David" w:hint="cs"/>
          <w:rtl/>
        </w:rPr>
      </w:pPr>
      <w:r w:rsidRPr="00AF0B28">
        <w:rPr>
          <w:rFonts w:cs="David" w:hint="cs"/>
          <w:rtl/>
        </w:rPr>
        <w:tab/>
        <w:t xml:space="preserve">דנו בנושא הזה בפעם הקודמת. </w:t>
      </w:r>
    </w:p>
    <w:p w14:paraId="08B97BB8" w14:textId="77777777" w:rsidR="00AF0B28" w:rsidRPr="00AF0B28" w:rsidRDefault="00AF0B28" w:rsidP="00AF0B28">
      <w:pPr>
        <w:bidi/>
        <w:rPr>
          <w:rFonts w:cs="David" w:hint="cs"/>
          <w:rtl/>
        </w:rPr>
      </w:pPr>
    </w:p>
    <w:p w14:paraId="4ECBED87" w14:textId="77777777" w:rsidR="00AF0B28" w:rsidRPr="00AF0B28" w:rsidRDefault="00AF0B28" w:rsidP="00AF0B28">
      <w:pPr>
        <w:bidi/>
        <w:rPr>
          <w:rFonts w:cs="David" w:hint="cs"/>
          <w:rtl/>
        </w:rPr>
      </w:pPr>
      <w:r w:rsidRPr="00AF0B28">
        <w:rPr>
          <w:rFonts w:cs="David" w:hint="cs"/>
          <w:u w:val="single"/>
          <w:rtl/>
        </w:rPr>
        <w:t>גדעון סער:</w:t>
      </w:r>
    </w:p>
    <w:p w14:paraId="006429EA" w14:textId="77777777" w:rsidR="00AF0B28" w:rsidRPr="00AF0B28" w:rsidRDefault="00AF0B28" w:rsidP="00AF0B28">
      <w:pPr>
        <w:bidi/>
        <w:rPr>
          <w:rFonts w:cs="David" w:hint="cs"/>
          <w:rtl/>
        </w:rPr>
      </w:pPr>
    </w:p>
    <w:p w14:paraId="1DA8AFA1" w14:textId="77777777" w:rsidR="00AF0B28" w:rsidRPr="00AF0B28" w:rsidRDefault="00AF0B28" w:rsidP="00AF0B28">
      <w:pPr>
        <w:bidi/>
        <w:rPr>
          <w:rFonts w:cs="David" w:hint="cs"/>
          <w:rtl/>
        </w:rPr>
      </w:pPr>
      <w:r w:rsidRPr="00AF0B28">
        <w:rPr>
          <w:rFonts w:cs="David" w:hint="cs"/>
          <w:rtl/>
        </w:rPr>
        <w:tab/>
        <w:t xml:space="preserve"> ומה החלטנו?</w:t>
      </w:r>
    </w:p>
    <w:p w14:paraId="6B66811D" w14:textId="77777777" w:rsidR="00AF0B28" w:rsidRPr="00AF0B28" w:rsidRDefault="00AF0B28" w:rsidP="00AF0B28">
      <w:pPr>
        <w:bidi/>
        <w:rPr>
          <w:rFonts w:cs="David" w:hint="cs"/>
          <w:rtl/>
        </w:rPr>
      </w:pPr>
    </w:p>
    <w:p w14:paraId="567424A7" w14:textId="77777777" w:rsidR="00AF0B28" w:rsidRPr="00AF0B28" w:rsidRDefault="00AF0B28" w:rsidP="00AF0B28">
      <w:pPr>
        <w:bidi/>
        <w:rPr>
          <w:rFonts w:cs="David" w:hint="cs"/>
          <w:rtl/>
        </w:rPr>
      </w:pPr>
      <w:r w:rsidRPr="00AF0B28">
        <w:rPr>
          <w:rFonts w:cs="David" w:hint="cs"/>
          <w:u w:val="single"/>
          <w:rtl/>
        </w:rPr>
        <w:t>מנחם בן-ששון:</w:t>
      </w:r>
    </w:p>
    <w:p w14:paraId="40AF02E5" w14:textId="77777777" w:rsidR="00AF0B28" w:rsidRPr="00AF0B28" w:rsidRDefault="00AF0B28" w:rsidP="00AF0B28">
      <w:pPr>
        <w:bidi/>
        <w:rPr>
          <w:rFonts w:cs="David" w:hint="cs"/>
          <w:rtl/>
        </w:rPr>
      </w:pPr>
    </w:p>
    <w:p w14:paraId="150ED812" w14:textId="77777777" w:rsidR="00AF0B28" w:rsidRPr="00AF0B28" w:rsidRDefault="00AF0B28" w:rsidP="00AF0B28">
      <w:pPr>
        <w:bidi/>
        <w:rPr>
          <w:rFonts w:cs="David" w:hint="cs"/>
          <w:rtl/>
        </w:rPr>
      </w:pPr>
      <w:r w:rsidRPr="00AF0B28">
        <w:rPr>
          <w:rFonts w:cs="David" w:hint="cs"/>
          <w:rtl/>
        </w:rPr>
        <w:tab/>
        <w:t xml:space="preserve"> הצעתי אלטרנטיבה. </w:t>
      </w:r>
    </w:p>
    <w:p w14:paraId="7583EBF3" w14:textId="77777777" w:rsidR="00AF0B28" w:rsidRPr="00AF0B28" w:rsidRDefault="00AF0B28" w:rsidP="00AF0B28">
      <w:pPr>
        <w:bidi/>
        <w:rPr>
          <w:rFonts w:cs="David" w:hint="cs"/>
          <w:rtl/>
        </w:rPr>
      </w:pPr>
    </w:p>
    <w:p w14:paraId="60FFB912"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4D6BC1AD" w14:textId="77777777" w:rsidR="00AF0B28" w:rsidRPr="00AF0B28" w:rsidRDefault="00AF0B28" w:rsidP="00AF0B28">
      <w:pPr>
        <w:bidi/>
        <w:rPr>
          <w:rFonts w:cs="David" w:hint="cs"/>
          <w:rtl/>
        </w:rPr>
      </w:pPr>
    </w:p>
    <w:p w14:paraId="39F1F765" w14:textId="77777777" w:rsidR="00AF0B28" w:rsidRPr="00AF0B28" w:rsidRDefault="00AF0B28" w:rsidP="00AF0B28">
      <w:pPr>
        <w:bidi/>
        <w:rPr>
          <w:rFonts w:cs="David" w:hint="cs"/>
          <w:rtl/>
        </w:rPr>
      </w:pPr>
      <w:r w:rsidRPr="00AF0B28">
        <w:rPr>
          <w:rFonts w:cs="David" w:hint="cs"/>
          <w:rtl/>
        </w:rPr>
        <w:tab/>
        <w:t xml:space="preserve">גם אמרנו שבין קריאה ראשונה לקריאה שנייה נדון בזה שוב לעומק. </w:t>
      </w:r>
    </w:p>
    <w:p w14:paraId="12ACA69A" w14:textId="77777777" w:rsidR="00AF0B28" w:rsidRPr="00AF0B28" w:rsidRDefault="00AF0B28" w:rsidP="00AF0B28">
      <w:pPr>
        <w:bidi/>
        <w:rPr>
          <w:rFonts w:cs="David" w:hint="cs"/>
          <w:rtl/>
        </w:rPr>
      </w:pPr>
    </w:p>
    <w:p w14:paraId="04800B4F" w14:textId="77777777" w:rsidR="00AF0B28" w:rsidRPr="00AF0B28" w:rsidRDefault="00AF0B28" w:rsidP="00AF0B28">
      <w:pPr>
        <w:bidi/>
        <w:rPr>
          <w:rFonts w:cs="David" w:hint="cs"/>
          <w:rtl/>
        </w:rPr>
      </w:pPr>
      <w:r w:rsidRPr="00AF0B28">
        <w:rPr>
          <w:rFonts w:cs="David" w:hint="cs"/>
          <w:u w:val="single"/>
          <w:rtl/>
        </w:rPr>
        <w:t>גדעון סער:</w:t>
      </w:r>
    </w:p>
    <w:p w14:paraId="3F3E935E" w14:textId="77777777" w:rsidR="00AF0B28" w:rsidRPr="00AF0B28" w:rsidRDefault="00AF0B28" w:rsidP="00AF0B28">
      <w:pPr>
        <w:bidi/>
        <w:rPr>
          <w:rFonts w:cs="David" w:hint="cs"/>
          <w:rtl/>
        </w:rPr>
      </w:pPr>
    </w:p>
    <w:p w14:paraId="5EA8436E" w14:textId="77777777" w:rsidR="00AF0B28" w:rsidRPr="00AF0B28" w:rsidRDefault="00AF0B28" w:rsidP="00AF0B28">
      <w:pPr>
        <w:bidi/>
        <w:rPr>
          <w:rFonts w:cs="David" w:hint="cs"/>
          <w:rtl/>
        </w:rPr>
      </w:pPr>
      <w:r w:rsidRPr="00AF0B28">
        <w:rPr>
          <w:rFonts w:cs="David" w:hint="cs"/>
          <w:rtl/>
        </w:rPr>
        <w:tab/>
        <w:t xml:space="preserve"> ומה מופיע כרגע?</w:t>
      </w:r>
    </w:p>
    <w:p w14:paraId="782FBB55" w14:textId="77777777" w:rsidR="00AF0B28" w:rsidRPr="00AF0B28" w:rsidRDefault="00AF0B28" w:rsidP="00AF0B28">
      <w:pPr>
        <w:bidi/>
        <w:rPr>
          <w:rFonts w:cs="David" w:hint="cs"/>
          <w:rtl/>
        </w:rPr>
      </w:pPr>
    </w:p>
    <w:p w14:paraId="5A32AD0E"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6525D19E" w14:textId="77777777" w:rsidR="00AF0B28" w:rsidRPr="00AF0B28" w:rsidRDefault="00AF0B28" w:rsidP="00AF0B28">
      <w:pPr>
        <w:bidi/>
        <w:rPr>
          <w:rFonts w:cs="David" w:hint="cs"/>
          <w:rtl/>
        </w:rPr>
      </w:pPr>
    </w:p>
    <w:p w14:paraId="76E78AF0" w14:textId="77777777" w:rsidR="00AF0B28" w:rsidRPr="00AF0B28" w:rsidRDefault="00AF0B28" w:rsidP="00AF0B28">
      <w:pPr>
        <w:bidi/>
        <w:rPr>
          <w:rFonts w:cs="David" w:hint="cs"/>
          <w:rtl/>
        </w:rPr>
      </w:pPr>
      <w:r w:rsidRPr="00AF0B28">
        <w:rPr>
          <w:rFonts w:cs="David" w:hint="cs"/>
          <w:rtl/>
        </w:rPr>
        <w:tab/>
        <w:t xml:space="preserve">כרגע יש שתי חלופות: אחת </w:t>
      </w:r>
      <w:r w:rsidRPr="00AF0B28">
        <w:rPr>
          <w:rFonts w:cs="David"/>
          <w:rtl/>
        </w:rPr>
        <w:t>–</w:t>
      </w:r>
      <w:r w:rsidRPr="00AF0B28">
        <w:rPr>
          <w:rFonts w:cs="David" w:hint="cs"/>
          <w:rtl/>
        </w:rPr>
        <w:t xml:space="preserve"> שאפשר שיהיה מימון, כפי שמופיע כאן בסעיף 10(2), ש"המימון ישולם בסכום השווה למחצית מיחידת המימון" שחברי הכנסת מקבלים, והשנייה </w:t>
      </w:r>
      <w:r w:rsidRPr="00AF0B28">
        <w:rPr>
          <w:rFonts w:cs="David"/>
          <w:rtl/>
        </w:rPr>
        <w:t>–</w:t>
      </w:r>
      <w:r w:rsidRPr="00AF0B28">
        <w:rPr>
          <w:rFonts w:cs="David" w:hint="cs"/>
          <w:rtl/>
        </w:rPr>
        <w:t xml:space="preserve"> שלא ייקבע מימון. </w:t>
      </w:r>
    </w:p>
    <w:p w14:paraId="2BCA12A6" w14:textId="77777777" w:rsidR="00AF0B28" w:rsidRPr="00AF0B28" w:rsidRDefault="00AF0B28" w:rsidP="00AF0B28">
      <w:pPr>
        <w:bidi/>
        <w:rPr>
          <w:rFonts w:cs="David" w:hint="cs"/>
          <w:rtl/>
        </w:rPr>
      </w:pPr>
    </w:p>
    <w:p w14:paraId="023A2EB8" w14:textId="77777777" w:rsidR="00AF0B28" w:rsidRPr="00AF0B28" w:rsidRDefault="00AF0B28" w:rsidP="00AF0B28">
      <w:pPr>
        <w:bidi/>
        <w:rPr>
          <w:rFonts w:cs="David" w:hint="cs"/>
          <w:rtl/>
        </w:rPr>
      </w:pPr>
      <w:r w:rsidRPr="00AF0B28">
        <w:rPr>
          <w:rFonts w:cs="David" w:hint="cs"/>
          <w:u w:val="single"/>
          <w:rtl/>
        </w:rPr>
        <w:t>מנחם בן-ששון:</w:t>
      </w:r>
    </w:p>
    <w:p w14:paraId="0D1EF61B" w14:textId="77777777" w:rsidR="00AF0B28" w:rsidRPr="00AF0B28" w:rsidRDefault="00AF0B28" w:rsidP="00AF0B28">
      <w:pPr>
        <w:bidi/>
        <w:rPr>
          <w:rFonts w:cs="David" w:hint="cs"/>
          <w:rtl/>
        </w:rPr>
      </w:pPr>
    </w:p>
    <w:p w14:paraId="77D41232" w14:textId="77777777" w:rsidR="00AF0B28" w:rsidRPr="00AF0B28" w:rsidRDefault="00AF0B28" w:rsidP="00AF0B28">
      <w:pPr>
        <w:bidi/>
        <w:rPr>
          <w:rFonts w:cs="David" w:hint="cs"/>
          <w:rtl/>
        </w:rPr>
      </w:pPr>
      <w:r w:rsidRPr="00AF0B28">
        <w:rPr>
          <w:rFonts w:cs="David" w:hint="cs"/>
          <w:rtl/>
        </w:rPr>
        <w:tab/>
        <w:t xml:space="preserve">אני הצעתי לבדוק גם אפשרות לפי ראש, על פי הצבעה ביום ההצבעה בכנסת בעד או נגד משאל עם, ואז חבר כנסת לפי הצבעתו ייקח את המימון. הצעתי איזה מנגנון. </w:t>
      </w:r>
    </w:p>
    <w:p w14:paraId="1DCAF554" w14:textId="77777777" w:rsidR="00AF0B28" w:rsidRPr="00AF0B28" w:rsidRDefault="00AF0B28" w:rsidP="00AF0B28">
      <w:pPr>
        <w:bidi/>
        <w:rPr>
          <w:rFonts w:cs="David" w:hint="cs"/>
          <w:rtl/>
        </w:rPr>
      </w:pPr>
    </w:p>
    <w:p w14:paraId="0E3254BC" w14:textId="77777777" w:rsidR="00AF0B28" w:rsidRPr="00AF0B28" w:rsidRDefault="00AF0B28" w:rsidP="00AF0B28">
      <w:pPr>
        <w:bidi/>
        <w:rPr>
          <w:rFonts w:cs="David" w:hint="cs"/>
          <w:rtl/>
        </w:rPr>
      </w:pPr>
      <w:r w:rsidRPr="00AF0B28">
        <w:rPr>
          <w:rFonts w:cs="David" w:hint="cs"/>
          <w:u w:val="single"/>
          <w:rtl/>
        </w:rPr>
        <w:t>קריאה:</w:t>
      </w:r>
    </w:p>
    <w:p w14:paraId="3BE97322" w14:textId="77777777" w:rsidR="00AF0B28" w:rsidRPr="00AF0B28" w:rsidRDefault="00AF0B28" w:rsidP="00AF0B28">
      <w:pPr>
        <w:bidi/>
        <w:rPr>
          <w:rFonts w:cs="David" w:hint="cs"/>
          <w:rtl/>
        </w:rPr>
      </w:pPr>
    </w:p>
    <w:p w14:paraId="05F2BA18" w14:textId="77777777" w:rsidR="00AF0B28" w:rsidRPr="00AF0B28" w:rsidRDefault="00AF0B28" w:rsidP="00AF0B28">
      <w:pPr>
        <w:bidi/>
        <w:rPr>
          <w:rFonts w:cs="David" w:hint="cs"/>
          <w:rtl/>
        </w:rPr>
      </w:pPr>
      <w:r w:rsidRPr="00AF0B28">
        <w:rPr>
          <w:rFonts w:cs="David" w:hint="cs"/>
          <w:rtl/>
        </w:rPr>
        <w:tab/>
        <w:t xml:space="preserve">זו השיטה האיטלקית? </w:t>
      </w:r>
    </w:p>
    <w:p w14:paraId="4BD9DCEC" w14:textId="77777777" w:rsidR="00AF0B28" w:rsidRPr="00AF0B28" w:rsidRDefault="00AF0B28" w:rsidP="00AF0B28">
      <w:pPr>
        <w:bidi/>
        <w:rPr>
          <w:rFonts w:cs="David" w:hint="cs"/>
          <w:rtl/>
        </w:rPr>
      </w:pPr>
    </w:p>
    <w:p w14:paraId="7FFD1808" w14:textId="77777777" w:rsidR="00AF0B28" w:rsidRPr="00AF0B28" w:rsidRDefault="00AF0B28" w:rsidP="00AF0B28">
      <w:pPr>
        <w:bidi/>
        <w:rPr>
          <w:rFonts w:cs="David" w:hint="cs"/>
          <w:rtl/>
        </w:rPr>
      </w:pPr>
      <w:r w:rsidRPr="00AF0B28">
        <w:rPr>
          <w:rFonts w:cs="David" w:hint="cs"/>
          <w:u w:val="single"/>
          <w:rtl/>
        </w:rPr>
        <w:t>מנחם בן-ששון:</w:t>
      </w:r>
    </w:p>
    <w:p w14:paraId="2B8FE3FE" w14:textId="77777777" w:rsidR="00AF0B28" w:rsidRPr="00AF0B28" w:rsidRDefault="00AF0B28" w:rsidP="00AF0B28">
      <w:pPr>
        <w:bidi/>
        <w:rPr>
          <w:rFonts w:cs="David" w:hint="cs"/>
          <w:rtl/>
        </w:rPr>
      </w:pPr>
    </w:p>
    <w:p w14:paraId="4A2A4F21" w14:textId="77777777" w:rsidR="00AF0B28" w:rsidRPr="00AF0B28" w:rsidRDefault="00AF0B28" w:rsidP="00AF0B28">
      <w:pPr>
        <w:bidi/>
        <w:rPr>
          <w:rFonts w:cs="David" w:hint="cs"/>
          <w:rtl/>
        </w:rPr>
      </w:pPr>
      <w:r w:rsidRPr="00AF0B28">
        <w:rPr>
          <w:rFonts w:cs="David" w:hint="cs"/>
          <w:rtl/>
        </w:rPr>
        <w:tab/>
        <w:t xml:space="preserve"> לא, אני לא יודע כמו מה. </w:t>
      </w:r>
    </w:p>
    <w:p w14:paraId="542A863F" w14:textId="77777777" w:rsidR="00AF0B28" w:rsidRPr="00AF0B28" w:rsidRDefault="00AF0B28" w:rsidP="00AF0B28">
      <w:pPr>
        <w:bidi/>
        <w:rPr>
          <w:rFonts w:cs="David" w:hint="cs"/>
          <w:rtl/>
        </w:rPr>
      </w:pPr>
    </w:p>
    <w:p w14:paraId="7E6CEFE1" w14:textId="77777777" w:rsidR="00AF0B28" w:rsidRPr="00AF0B28" w:rsidRDefault="00AF0B28" w:rsidP="00AF0B28">
      <w:pPr>
        <w:bidi/>
        <w:rPr>
          <w:rFonts w:cs="David" w:hint="cs"/>
          <w:rtl/>
        </w:rPr>
      </w:pPr>
      <w:r w:rsidRPr="00AF0B28">
        <w:rPr>
          <w:rFonts w:cs="David" w:hint="cs"/>
          <w:u w:val="single"/>
          <w:rtl/>
        </w:rPr>
        <w:t>גדעון סער:</w:t>
      </w:r>
    </w:p>
    <w:p w14:paraId="343B9881" w14:textId="77777777" w:rsidR="00AF0B28" w:rsidRPr="00AF0B28" w:rsidRDefault="00AF0B28" w:rsidP="00AF0B28">
      <w:pPr>
        <w:bidi/>
        <w:rPr>
          <w:rFonts w:cs="David" w:hint="cs"/>
          <w:rtl/>
        </w:rPr>
      </w:pPr>
    </w:p>
    <w:p w14:paraId="6D5659D0" w14:textId="77777777" w:rsidR="00AF0B28" w:rsidRPr="00AF0B28" w:rsidRDefault="00AF0B28" w:rsidP="00AF0B28">
      <w:pPr>
        <w:bidi/>
        <w:rPr>
          <w:rFonts w:cs="David" w:hint="cs"/>
          <w:rtl/>
        </w:rPr>
      </w:pPr>
      <w:r w:rsidRPr="00AF0B28">
        <w:rPr>
          <w:rFonts w:cs="David" w:hint="cs"/>
          <w:rtl/>
        </w:rPr>
        <w:tab/>
        <w:t xml:space="preserve">צריך לכתוב בדברי ההסבר ששיטת המימון תיקבע אחרי הקריאה השנייה והשלישית. </w:t>
      </w:r>
    </w:p>
    <w:p w14:paraId="24C06F4F" w14:textId="77777777" w:rsidR="00AF0B28" w:rsidRPr="00AF0B28" w:rsidRDefault="00AF0B28" w:rsidP="00AF0B28">
      <w:pPr>
        <w:bidi/>
        <w:rPr>
          <w:rFonts w:cs="David" w:hint="cs"/>
          <w:rtl/>
        </w:rPr>
      </w:pPr>
    </w:p>
    <w:p w14:paraId="057AEF29" w14:textId="77777777" w:rsidR="00AF0B28" w:rsidRPr="00AF0B28" w:rsidRDefault="00AF0B28" w:rsidP="00AF0B28">
      <w:pPr>
        <w:bidi/>
        <w:rPr>
          <w:rFonts w:cs="David" w:hint="cs"/>
          <w:rtl/>
        </w:rPr>
      </w:pPr>
      <w:r w:rsidRPr="00AF0B28">
        <w:rPr>
          <w:rFonts w:cs="David" w:hint="cs"/>
          <w:u w:val="single"/>
          <w:rtl/>
        </w:rPr>
        <w:t>היו"ר דוד טל:</w:t>
      </w:r>
    </w:p>
    <w:p w14:paraId="5835B9FB" w14:textId="77777777" w:rsidR="00AF0B28" w:rsidRPr="00AF0B28" w:rsidRDefault="00AF0B28" w:rsidP="00AF0B28">
      <w:pPr>
        <w:bidi/>
        <w:rPr>
          <w:rFonts w:cs="David" w:hint="cs"/>
          <w:rtl/>
        </w:rPr>
      </w:pPr>
    </w:p>
    <w:p w14:paraId="202CB3F8" w14:textId="77777777" w:rsidR="00AF0B28" w:rsidRPr="00AF0B28" w:rsidRDefault="00AF0B28" w:rsidP="00AF0B28">
      <w:pPr>
        <w:bidi/>
        <w:rPr>
          <w:rFonts w:cs="David" w:hint="cs"/>
          <w:rtl/>
        </w:rPr>
      </w:pPr>
      <w:r w:rsidRPr="00AF0B28">
        <w:rPr>
          <w:rFonts w:cs="David" w:hint="cs"/>
          <w:rtl/>
        </w:rPr>
        <w:tab/>
        <w:t xml:space="preserve">ציינתי את זה בדבריי בישיבה הקודמת. ציינתי גם בפתיחת הישיבה הזאת, שיש עוד הרבה מאוד נושאים ודברים שאנחנו צריכים לשקול ולדון בהם. גם אמרנו שכל הנושא של מערכת החשבונות לעניין משאל העם יהיה על ידי הנחיות מבקר המדינה, ואני מניח שאת לא מתנגדת לכך, חברת הכנסת גלאון. </w:t>
      </w:r>
    </w:p>
    <w:p w14:paraId="6E00E624" w14:textId="77777777" w:rsidR="00AF0B28" w:rsidRPr="00AF0B28" w:rsidRDefault="00AF0B28" w:rsidP="00AF0B28">
      <w:pPr>
        <w:bidi/>
        <w:rPr>
          <w:rFonts w:cs="David" w:hint="cs"/>
          <w:rtl/>
        </w:rPr>
      </w:pPr>
    </w:p>
    <w:p w14:paraId="3389E3FF" w14:textId="77777777" w:rsidR="00AF0B28" w:rsidRPr="00AF0B28" w:rsidRDefault="00AF0B28" w:rsidP="00AF0B28">
      <w:pPr>
        <w:bidi/>
        <w:rPr>
          <w:rFonts w:cs="David" w:hint="cs"/>
          <w:rtl/>
        </w:rPr>
      </w:pPr>
      <w:r w:rsidRPr="00AF0B28">
        <w:rPr>
          <w:rFonts w:cs="David" w:hint="cs"/>
          <w:u w:val="single"/>
          <w:rtl/>
        </w:rPr>
        <w:t>מנחם בן-ששון:</w:t>
      </w:r>
    </w:p>
    <w:p w14:paraId="4BFC7D49" w14:textId="77777777" w:rsidR="00AF0B28" w:rsidRPr="00AF0B28" w:rsidRDefault="00AF0B28" w:rsidP="00AF0B28">
      <w:pPr>
        <w:bidi/>
        <w:rPr>
          <w:rFonts w:cs="David" w:hint="cs"/>
          <w:rtl/>
        </w:rPr>
      </w:pPr>
    </w:p>
    <w:p w14:paraId="305F3695" w14:textId="77777777" w:rsidR="00AF0B28" w:rsidRPr="00AF0B28" w:rsidRDefault="00AF0B28" w:rsidP="00AF0B28">
      <w:pPr>
        <w:bidi/>
        <w:rPr>
          <w:rFonts w:cs="David" w:hint="cs"/>
          <w:rtl/>
        </w:rPr>
      </w:pPr>
      <w:r w:rsidRPr="00AF0B28">
        <w:rPr>
          <w:rFonts w:cs="David" w:hint="cs"/>
          <w:rtl/>
        </w:rPr>
        <w:tab/>
        <w:t xml:space="preserve"> זה טוב וראוי. </w:t>
      </w:r>
    </w:p>
    <w:p w14:paraId="4FBDBC88" w14:textId="77777777" w:rsidR="00AF0B28" w:rsidRPr="00AF0B28" w:rsidRDefault="00AF0B28" w:rsidP="00AF0B28">
      <w:pPr>
        <w:bidi/>
        <w:rPr>
          <w:rFonts w:cs="David" w:hint="cs"/>
          <w:rtl/>
        </w:rPr>
      </w:pPr>
    </w:p>
    <w:p w14:paraId="3CF69568"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5ACE951D" w14:textId="77777777" w:rsidR="00AF0B28" w:rsidRPr="00AF0B28" w:rsidRDefault="00AF0B28" w:rsidP="00AF0B28">
      <w:pPr>
        <w:bidi/>
        <w:rPr>
          <w:rFonts w:cs="David" w:hint="cs"/>
          <w:rtl/>
        </w:rPr>
      </w:pPr>
    </w:p>
    <w:p w14:paraId="423B6DAD" w14:textId="77777777" w:rsidR="00AF0B28" w:rsidRPr="00AF0B28" w:rsidRDefault="00AF0B28" w:rsidP="00AF0B28">
      <w:pPr>
        <w:bidi/>
        <w:rPr>
          <w:rFonts w:cs="David" w:hint="cs"/>
          <w:rtl/>
        </w:rPr>
      </w:pPr>
      <w:r w:rsidRPr="00AF0B28">
        <w:rPr>
          <w:rFonts w:cs="David" w:hint="cs"/>
          <w:rtl/>
        </w:rPr>
        <w:tab/>
        <w:t>בפרט אחרי שעבר אצלך, חבר הכנסת בן-ששון, אתמול או היום נושא הפריימריס.</w:t>
      </w:r>
    </w:p>
    <w:p w14:paraId="7CEB4E26" w14:textId="77777777" w:rsidR="00AF0B28" w:rsidRPr="00AF0B28" w:rsidRDefault="00AF0B28" w:rsidP="00AF0B28">
      <w:pPr>
        <w:bidi/>
        <w:rPr>
          <w:rFonts w:cs="David" w:hint="cs"/>
          <w:rtl/>
        </w:rPr>
      </w:pPr>
    </w:p>
    <w:p w14:paraId="6A2212DF" w14:textId="77777777" w:rsidR="00AF0B28" w:rsidRPr="00AF0B28" w:rsidRDefault="00AF0B28" w:rsidP="00AF0B28">
      <w:pPr>
        <w:bidi/>
        <w:rPr>
          <w:rFonts w:cs="David" w:hint="cs"/>
          <w:rtl/>
        </w:rPr>
      </w:pPr>
      <w:r w:rsidRPr="00AF0B28">
        <w:rPr>
          <w:rFonts w:cs="David" w:hint="cs"/>
          <w:u w:val="single"/>
          <w:rtl/>
        </w:rPr>
        <w:t>מנחם בן-ששון:</w:t>
      </w:r>
    </w:p>
    <w:p w14:paraId="383AD3A6" w14:textId="77777777" w:rsidR="00AF0B28" w:rsidRPr="00AF0B28" w:rsidRDefault="00AF0B28" w:rsidP="00AF0B28">
      <w:pPr>
        <w:bidi/>
        <w:rPr>
          <w:rFonts w:cs="David" w:hint="cs"/>
          <w:rtl/>
        </w:rPr>
      </w:pPr>
    </w:p>
    <w:p w14:paraId="43D64A97" w14:textId="77777777" w:rsidR="00AF0B28" w:rsidRPr="00AF0B28" w:rsidRDefault="00AF0B28" w:rsidP="00AF0B28">
      <w:pPr>
        <w:bidi/>
        <w:rPr>
          <w:rFonts w:cs="David" w:hint="cs"/>
          <w:rtl/>
        </w:rPr>
      </w:pPr>
      <w:r w:rsidRPr="00AF0B28">
        <w:rPr>
          <w:rFonts w:cs="David" w:hint="cs"/>
          <w:rtl/>
        </w:rPr>
        <w:tab/>
        <w:t xml:space="preserve"> ביום שני. </w:t>
      </w:r>
    </w:p>
    <w:p w14:paraId="0EF8610B" w14:textId="77777777" w:rsidR="00AF0B28" w:rsidRPr="00AF0B28" w:rsidRDefault="00AF0B28" w:rsidP="00AF0B28">
      <w:pPr>
        <w:bidi/>
        <w:rPr>
          <w:rFonts w:cs="David" w:hint="cs"/>
          <w:rtl/>
        </w:rPr>
      </w:pPr>
    </w:p>
    <w:p w14:paraId="69AFA2D5"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1206BC4B" w14:textId="77777777" w:rsidR="00AF0B28" w:rsidRPr="00AF0B28" w:rsidRDefault="00AF0B28" w:rsidP="00AF0B28">
      <w:pPr>
        <w:bidi/>
        <w:rPr>
          <w:rFonts w:cs="David" w:hint="cs"/>
          <w:rtl/>
        </w:rPr>
      </w:pPr>
    </w:p>
    <w:p w14:paraId="277246D7" w14:textId="77777777" w:rsidR="00AF0B28" w:rsidRPr="00AF0B28" w:rsidRDefault="00AF0B28" w:rsidP="00AF0B28">
      <w:pPr>
        <w:bidi/>
        <w:rPr>
          <w:rFonts w:cs="David" w:hint="cs"/>
          <w:rtl/>
        </w:rPr>
      </w:pPr>
      <w:r w:rsidRPr="00AF0B28">
        <w:rPr>
          <w:rFonts w:cs="David" w:hint="cs"/>
          <w:rtl/>
        </w:rPr>
        <w:tab/>
        <w:t xml:space="preserve">אנחנו אומרים שעל תעמולה למשאל עם </w:t>
      </w:r>
      <w:r w:rsidRPr="00AF0B28">
        <w:rPr>
          <w:rFonts w:cs="David"/>
          <w:rtl/>
        </w:rPr>
        <w:t>–</w:t>
      </w:r>
      <w:r w:rsidRPr="00AF0B28">
        <w:rPr>
          <w:rFonts w:cs="David" w:hint="cs"/>
          <w:rtl/>
        </w:rPr>
        <w:t xml:space="preserve"> אגב, אני מציע לכל מי שמתמודד בפריימריס ללמוד את חוק הפריימריס לפחות כמו מנחם בן-ששון, גדעון סער, מיכאל איתן. לדעתי, חשוב שכל חבר כנסת שמתמודד בפריימריס יידע את הסעיפים שמופיעים בחוק שמופיע אצל בן-ששון. </w:t>
      </w:r>
    </w:p>
    <w:p w14:paraId="6614656B" w14:textId="77777777" w:rsidR="00AF0B28" w:rsidRPr="00AF0B28" w:rsidRDefault="00AF0B28" w:rsidP="00AF0B28">
      <w:pPr>
        <w:bidi/>
        <w:rPr>
          <w:rFonts w:cs="David" w:hint="cs"/>
          <w:rtl/>
        </w:rPr>
      </w:pPr>
    </w:p>
    <w:p w14:paraId="3783A65E" w14:textId="77777777" w:rsidR="00AF0B28" w:rsidRPr="00AF0B28" w:rsidRDefault="00AF0B28" w:rsidP="00AF0B28">
      <w:pPr>
        <w:bidi/>
        <w:ind w:firstLine="567"/>
        <w:rPr>
          <w:rFonts w:cs="David" w:hint="cs"/>
          <w:rtl/>
        </w:rPr>
      </w:pPr>
      <w:r w:rsidRPr="00AF0B28">
        <w:rPr>
          <w:rFonts w:cs="David" w:hint="cs"/>
          <w:rtl/>
        </w:rPr>
        <w:t xml:space="preserve">אלה הנושאים העיקריים. בבקשה, חבר הכנסת בן-ששון, ואחריו גלאון. כל זה במסגרת הזמן עד 9:25. </w:t>
      </w:r>
    </w:p>
    <w:p w14:paraId="50923E96" w14:textId="77777777" w:rsidR="00AF0B28" w:rsidRPr="00AF0B28" w:rsidRDefault="00AF0B28" w:rsidP="00AF0B28">
      <w:pPr>
        <w:bidi/>
        <w:ind w:firstLine="567"/>
        <w:rPr>
          <w:rFonts w:cs="David" w:hint="cs"/>
          <w:rtl/>
        </w:rPr>
      </w:pPr>
    </w:p>
    <w:p w14:paraId="1577E38D" w14:textId="77777777" w:rsidR="00AF0B28" w:rsidRPr="00AF0B28" w:rsidRDefault="00AF0B28" w:rsidP="00AF0B28">
      <w:pPr>
        <w:bidi/>
        <w:ind w:firstLine="567"/>
        <w:rPr>
          <w:rFonts w:cs="David" w:hint="cs"/>
          <w:rtl/>
        </w:rPr>
      </w:pPr>
      <w:r w:rsidRPr="00AF0B28">
        <w:rPr>
          <w:rFonts w:cs="David" w:hint="cs"/>
          <w:rtl/>
        </w:rPr>
        <w:t xml:space="preserve">העלות שקיבלנו ממשרד האוצר לקיום משאל עם עומדת על מיליארד וחצי שקלים </w:t>
      </w:r>
      <w:r w:rsidRPr="00AF0B28">
        <w:rPr>
          <w:rFonts w:cs="David"/>
          <w:rtl/>
        </w:rPr>
        <w:t>–</w:t>
      </w:r>
      <w:r w:rsidRPr="00AF0B28">
        <w:rPr>
          <w:rFonts w:cs="David" w:hint="cs"/>
          <w:rtl/>
        </w:rPr>
        <w:t xml:space="preserve"> אני מניח שזה הרבה פחות, אבל בואו ניקח את זה כמספר. הם טוענים שמדובר במיליארד ו-300 מיליון שזאת עלות יום שבתון, ו-200 מיליון - - -</w:t>
      </w:r>
    </w:p>
    <w:p w14:paraId="336150A5" w14:textId="77777777" w:rsidR="00AF0B28" w:rsidRDefault="00AF0B28" w:rsidP="00AF0B28">
      <w:pPr>
        <w:bidi/>
        <w:rPr>
          <w:rFonts w:cs="David" w:hint="cs"/>
          <w:u w:val="single"/>
          <w:rtl/>
        </w:rPr>
      </w:pPr>
      <w:r w:rsidRPr="00AF0B28">
        <w:rPr>
          <w:rFonts w:cs="David"/>
          <w:u w:val="single"/>
          <w:rtl/>
        </w:rPr>
        <w:br w:type="page"/>
      </w:r>
    </w:p>
    <w:p w14:paraId="375F9B2A" w14:textId="77777777" w:rsidR="00AF0B28" w:rsidRDefault="00AF0B28" w:rsidP="00AF0B28">
      <w:pPr>
        <w:bidi/>
        <w:rPr>
          <w:rFonts w:cs="David" w:hint="cs"/>
          <w:u w:val="single"/>
          <w:rtl/>
        </w:rPr>
      </w:pPr>
    </w:p>
    <w:p w14:paraId="69D07033" w14:textId="77777777" w:rsidR="00AF0B28" w:rsidRDefault="00AF0B28" w:rsidP="00AF0B28">
      <w:pPr>
        <w:bidi/>
        <w:rPr>
          <w:rFonts w:cs="David" w:hint="cs"/>
          <w:u w:val="single"/>
          <w:rtl/>
        </w:rPr>
      </w:pPr>
    </w:p>
    <w:p w14:paraId="7C6D3B7A" w14:textId="77777777" w:rsidR="00AF0B28" w:rsidRPr="00AF0B28" w:rsidRDefault="00AF0B28" w:rsidP="00AF0B28">
      <w:pPr>
        <w:bidi/>
        <w:rPr>
          <w:rFonts w:cs="David" w:hint="cs"/>
          <w:rtl/>
        </w:rPr>
      </w:pPr>
      <w:r w:rsidRPr="00AF0B28">
        <w:rPr>
          <w:rFonts w:cs="David" w:hint="cs"/>
          <w:u w:val="single"/>
          <w:rtl/>
        </w:rPr>
        <w:t>יצחק לוי:</w:t>
      </w:r>
    </w:p>
    <w:p w14:paraId="058FA731" w14:textId="77777777" w:rsidR="00AF0B28" w:rsidRPr="00AF0B28" w:rsidRDefault="00AF0B28" w:rsidP="00AF0B28">
      <w:pPr>
        <w:bidi/>
        <w:rPr>
          <w:rFonts w:cs="David" w:hint="cs"/>
          <w:rtl/>
        </w:rPr>
      </w:pPr>
    </w:p>
    <w:p w14:paraId="730DBD9E" w14:textId="77777777" w:rsidR="00AF0B28" w:rsidRPr="00AF0B28" w:rsidRDefault="00AF0B28" w:rsidP="00AF0B28">
      <w:pPr>
        <w:bidi/>
        <w:rPr>
          <w:rFonts w:cs="David" w:hint="cs"/>
          <w:rtl/>
        </w:rPr>
      </w:pPr>
      <w:r w:rsidRPr="00AF0B28">
        <w:rPr>
          <w:rFonts w:cs="David" w:hint="cs"/>
          <w:rtl/>
        </w:rPr>
        <w:tab/>
        <w:t xml:space="preserve">זה יותר זול משיקום כל מפוני רמת-הגולן ביישובים אחרים. </w:t>
      </w:r>
    </w:p>
    <w:p w14:paraId="713046CA" w14:textId="77777777" w:rsidR="00AF0B28" w:rsidRPr="00AF0B28" w:rsidRDefault="00AF0B28" w:rsidP="00AF0B28">
      <w:pPr>
        <w:bidi/>
        <w:rPr>
          <w:rFonts w:cs="David" w:hint="cs"/>
          <w:rtl/>
        </w:rPr>
      </w:pPr>
    </w:p>
    <w:p w14:paraId="64189EE7" w14:textId="77777777" w:rsidR="00AF0B28" w:rsidRPr="00AF0B28" w:rsidRDefault="00AF0B28" w:rsidP="00AF0B28">
      <w:pPr>
        <w:pStyle w:val="Heading5"/>
        <w:jc w:val="left"/>
        <w:rPr>
          <w:rFonts w:hint="cs"/>
          <w:sz w:val="24"/>
          <w:rtl/>
        </w:rPr>
      </w:pPr>
      <w:r w:rsidRPr="00AF0B28">
        <w:rPr>
          <w:rFonts w:hint="cs"/>
          <w:sz w:val="24"/>
          <w:u w:val="single"/>
          <w:rtl/>
        </w:rPr>
        <w:t>מנחם בן-ששון:</w:t>
      </w:r>
    </w:p>
    <w:p w14:paraId="1F94F6EF" w14:textId="77777777" w:rsidR="00AF0B28" w:rsidRPr="00AF0B28" w:rsidRDefault="00AF0B28" w:rsidP="00AF0B28">
      <w:pPr>
        <w:pStyle w:val="Heading5"/>
        <w:jc w:val="left"/>
        <w:rPr>
          <w:rFonts w:hint="cs"/>
          <w:sz w:val="24"/>
          <w:rtl/>
        </w:rPr>
      </w:pPr>
    </w:p>
    <w:p w14:paraId="30D201B2" w14:textId="77777777" w:rsidR="00AF0B28" w:rsidRPr="00AF0B28" w:rsidRDefault="00AF0B28" w:rsidP="00AF0B28">
      <w:pPr>
        <w:bidi/>
        <w:rPr>
          <w:rFonts w:cs="David" w:hint="cs"/>
          <w:rtl/>
        </w:rPr>
      </w:pPr>
      <w:r w:rsidRPr="00AF0B28">
        <w:rPr>
          <w:rFonts w:cs="David" w:hint="cs"/>
          <w:rtl/>
        </w:rPr>
        <w:tab/>
        <w:t xml:space="preserve">נשמע אולי את עמדת הממשלה. </w:t>
      </w:r>
    </w:p>
    <w:p w14:paraId="0397DF76" w14:textId="77777777" w:rsidR="00AF0B28" w:rsidRPr="00AF0B28" w:rsidRDefault="00AF0B28" w:rsidP="00AF0B28">
      <w:pPr>
        <w:bidi/>
        <w:rPr>
          <w:rFonts w:cs="David" w:hint="cs"/>
          <w:rtl/>
        </w:rPr>
      </w:pPr>
    </w:p>
    <w:p w14:paraId="74646484"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4A711410" w14:textId="77777777" w:rsidR="00AF0B28" w:rsidRPr="00AF0B28" w:rsidRDefault="00AF0B28" w:rsidP="00AF0B28">
      <w:pPr>
        <w:bidi/>
        <w:rPr>
          <w:rFonts w:cs="David" w:hint="cs"/>
          <w:rtl/>
        </w:rPr>
      </w:pPr>
    </w:p>
    <w:p w14:paraId="6F1B8A3E" w14:textId="77777777" w:rsidR="00AF0B28" w:rsidRPr="00AF0B28" w:rsidRDefault="00AF0B28" w:rsidP="00AF0B28">
      <w:pPr>
        <w:bidi/>
        <w:rPr>
          <w:rFonts w:cs="David" w:hint="cs"/>
          <w:rtl/>
        </w:rPr>
      </w:pPr>
      <w:r w:rsidRPr="00AF0B28">
        <w:rPr>
          <w:rFonts w:cs="David" w:hint="cs"/>
          <w:rtl/>
        </w:rPr>
        <w:tab/>
        <w:t>כן, עמדת הממשלה אומרת חופש הצבעה.</w:t>
      </w:r>
    </w:p>
    <w:p w14:paraId="0E9363F6" w14:textId="77777777" w:rsidR="00AF0B28" w:rsidRPr="00AF0B28" w:rsidRDefault="00AF0B28" w:rsidP="00AF0B28">
      <w:pPr>
        <w:bidi/>
        <w:rPr>
          <w:rFonts w:cs="David" w:hint="cs"/>
          <w:rtl/>
        </w:rPr>
      </w:pPr>
    </w:p>
    <w:p w14:paraId="476E9C86" w14:textId="77777777" w:rsidR="00AF0B28" w:rsidRPr="00AF0B28" w:rsidRDefault="00AF0B28" w:rsidP="00AF0B28">
      <w:pPr>
        <w:bidi/>
        <w:rPr>
          <w:rFonts w:cs="David" w:hint="cs"/>
          <w:rtl/>
        </w:rPr>
      </w:pPr>
      <w:r w:rsidRPr="00AF0B28">
        <w:rPr>
          <w:rFonts w:cs="David" w:hint="cs"/>
          <w:u w:val="single"/>
          <w:rtl/>
        </w:rPr>
        <w:t>מנחם בן-ששון:</w:t>
      </w:r>
    </w:p>
    <w:p w14:paraId="79779772" w14:textId="77777777" w:rsidR="00AF0B28" w:rsidRPr="00AF0B28" w:rsidRDefault="00AF0B28" w:rsidP="00AF0B28">
      <w:pPr>
        <w:bidi/>
        <w:rPr>
          <w:rFonts w:cs="David" w:hint="cs"/>
          <w:rtl/>
        </w:rPr>
      </w:pPr>
    </w:p>
    <w:p w14:paraId="7BF9D74A" w14:textId="77777777" w:rsidR="00AF0B28" w:rsidRPr="00AF0B28" w:rsidRDefault="00AF0B28" w:rsidP="00AF0B28">
      <w:pPr>
        <w:bidi/>
        <w:rPr>
          <w:rFonts w:cs="David" w:hint="cs"/>
          <w:rtl/>
        </w:rPr>
      </w:pPr>
      <w:r w:rsidRPr="00AF0B28">
        <w:rPr>
          <w:rFonts w:cs="David" w:hint="cs"/>
          <w:rtl/>
        </w:rPr>
        <w:tab/>
        <w:t xml:space="preserve"> אני רוצה להתייחס לכמה נקודות עקרוניות. הבנתי שההצבעה תהיה הצבעה לפי החלטות סיעות, למרות שציפיתי לתפיסות עקרוניות בסוגיה הזאת, אבל גם זה לגיטימי. </w:t>
      </w:r>
    </w:p>
    <w:p w14:paraId="3AC51ADC" w14:textId="77777777" w:rsidR="00AF0B28" w:rsidRPr="00AF0B28" w:rsidRDefault="00AF0B28" w:rsidP="00AF0B28">
      <w:pPr>
        <w:bidi/>
        <w:rPr>
          <w:rFonts w:cs="David" w:hint="cs"/>
          <w:rtl/>
        </w:rPr>
      </w:pPr>
    </w:p>
    <w:p w14:paraId="36A42FD5" w14:textId="77777777" w:rsidR="00AF0B28" w:rsidRPr="00AF0B28" w:rsidRDefault="00AF0B28" w:rsidP="00AF0B28">
      <w:pPr>
        <w:bidi/>
        <w:rPr>
          <w:rFonts w:cs="David" w:hint="cs"/>
          <w:rtl/>
        </w:rPr>
      </w:pPr>
      <w:r w:rsidRPr="00AF0B28">
        <w:rPr>
          <w:rFonts w:cs="David" w:hint="cs"/>
          <w:u w:val="single"/>
          <w:rtl/>
        </w:rPr>
        <w:t>היו"ר דוד טל:</w:t>
      </w:r>
    </w:p>
    <w:p w14:paraId="53CBC3E9" w14:textId="77777777" w:rsidR="00AF0B28" w:rsidRPr="00AF0B28" w:rsidRDefault="00AF0B28" w:rsidP="00AF0B28">
      <w:pPr>
        <w:bidi/>
        <w:rPr>
          <w:rFonts w:cs="David" w:hint="cs"/>
          <w:rtl/>
        </w:rPr>
      </w:pPr>
    </w:p>
    <w:p w14:paraId="4B27B110" w14:textId="77777777" w:rsidR="00AF0B28" w:rsidRPr="00AF0B28" w:rsidRDefault="00AF0B28" w:rsidP="00AF0B28">
      <w:pPr>
        <w:bidi/>
        <w:rPr>
          <w:rFonts w:cs="David" w:hint="cs"/>
          <w:rtl/>
        </w:rPr>
      </w:pPr>
      <w:r w:rsidRPr="00AF0B28">
        <w:rPr>
          <w:rFonts w:cs="David" w:hint="cs"/>
          <w:rtl/>
        </w:rPr>
        <w:tab/>
        <w:t xml:space="preserve">לפרוטוקול אני אומר, שקדימה נתנה חופש הצבעה לחבריה. </w:t>
      </w:r>
    </w:p>
    <w:p w14:paraId="4CC09079" w14:textId="77777777" w:rsidR="00AF0B28" w:rsidRPr="00AF0B28" w:rsidRDefault="00AF0B28" w:rsidP="00AF0B28">
      <w:pPr>
        <w:bidi/>
        <w:rPr>
          <w:rFonts w:cs="David" w:hint="cs"/>
          <w:rtl/>
        </w:rPr>
      </w:pPr>
    </w:p>
    <w:p w14:paraId="12734DBF" w14:textId="77777777" w:rsidR="00AF0B28" w:rsidRPr="00AF0B28" w:rsidRDefault="00AF0B28" w:rsidP="00AF0B28">
      <w:pPr>
        <w:bidi/>
        <w:rPr>
          <w:rFonts w:cs="David" w:hint="cs"/>
          <w:rtl/>
        </w:rPr>
      </w:pPr>
      <w:r w:rsidRPr="00AF0B28">
        <w:rPr>
          <w:rFonts w:cs="David" w:hint="cs"/>
          <w:u w:val="single"/>
          <w:rtl/>
        </w:rPr>
        <w:t>זהבה גלאון:</w:t>
      </w:r>
    </w:p>
    <w:p w14:paraId="6C7A5F6B" w14:textId="77777777" w:rsidR="00AF0B28" w:rsidRPr="00AF0B28" w:rsidRDefault="00AF0B28" w:rsidP="00AF0B28">
      <w:pPr>
        <w:bidi/>
        <w:rPr>
          <w:rFonts w:cs="David" w:hint="cs"/>
          <w:rtl/>
        </w:rPr>
      </w:pPr>
    </w:p>
    <w:p w14:paraId="2DAB6D34" w14:textId="77777777" w:rsidR="00AF0B28" w:rsidRPr="00AF0B28" w:rsidRDefault="00AF0B28" w:rsidP="00AF0B28">
      <w:pPr>
        <w:bidi/>
        <w:rPr>
          <w:rFonts w:cs="David" w:hint="cs"/>
          <w:rtl/>
        </w:rPr>
      </w:pPr>
      <w:r w:rsidRPr="00AF0B28">
        <w:rPr>
          <w:rFonts w:cs="David" w:hint="cs"/>
          <w:rtl/>
        </w:rPr>
        <w:tab/>
        <w:t xml:space="preserve">אני חייבת להגיד שקדימה היא מפלגה יותר מתקדמת ממפלגת העבודה בעניין הזה, לא שקל לי להגיד משהו טוב על קדימה... </w:t>
      </w:r>
    </w:p>
    <w:p w14:paraId="24893BEF" w14:textId="77777777" w:rsidR="00AF0B28" w:rsidRPr="00AF0B28" w:rsidRDefault="00AF0B28" w:rsidP="00AF0B28">
      <w:pPr>
        <w:bidi/>
        <w:rPr>
          <w:rFonts w:cs="David" w:hint="cs"/>
          <w:rtl/>
        </w:rPr>
      </w:pPr>
    </w:p>
    <w:p w14:paraId="3FCD03B6" w14:textId="77777777" w:rsidR="00AF0B28" w:rsidRPr="00AF0B28" w:rsidRDefault="00AF0B28" w:rsidP="00AF0B28">
      <w:pPr>
        <w:bidi/>
        <w:rPr>
          <w:rFonts w:cs="David" w:hint="cs"/>
          <w:rtl/>
        </w:rPr>
      </w:pPr>
      <w:r w:rsidRPr="00AF0B28">
        <w:rPr>
          <w:rFonts w:cs="David" w:hint="cs"/>
          <w:u w:val="single"/>
          <w:rtl/>
        </w:rPr>
        <w:t>שלמה מולה נגוסאי:</w:t>
      </w:r>
    </w:p>
    <w:p w14:paraId="37142653" w14:textId="77777777" w:rsidR="00AF0B28" w:rsidRPr="00AF0B28" w:rsidRDefault="00AF0B28" w:rsidP="00AF0B28">
      <w:pPr>
        <w:bidi/>
        <w:rPr>
          <w:rFonts w:cs="David" w:hint="cs"/>
          <w:rtl/>
        </w:rPr>
      </w:pPr>
    </w:p>
    <w:p w14:paraId="1B0F0363" w14:textId="77777777" w:rsidR="00AF0B28" w:rsidRPr="00AF0B28" w:rsidRDefault="00AF0B28" w:rsidP="00AF0B28">
      <w:pPr>
        <w:bidi/>
        <w:rPr>
          <w:rFonts w:cs="David" w:hint="cs"/>
          <w:rtl/>
        </w:rPr>
      </w:pPr>
      <w:r w:rsidRPr="00AF0B28">
        <w:rPr>
          <w:rFonts w:cs="David" w:hint="cs"/>
          <w:rtl/>
        </w:rPr>
        <w:tab/>
        <w:t>הסיעה - - -</w:t>
      </w:r>
    </w:p>
    <w:p w14:paraId="2A01C083" w14:textId="77777777" w:rsidR="00AF0B28" w:rsidRPr="00AF0B28" w:rsidRDefault="00AF0B28" w:rsidP="00AF0B28">
      <w:pPr>
        <w:bidi/>
        <w:rPr>
          <w:rFonts w:cs="David" w:hint="cs"/>
          <w:rtl/>
        </w:rPr>
      </w:pPr>
    </w:p>
    <w:p w14:paraId="20432960" w14:textId="77777777" w:rsidR="00AF0B28" w:rsidRPr="00AF0B28" w:rsidRDefault="00AF0B28" w:rsidP="00AF0B28">
      <w:pPr>
        <w:bidi/>
        <w:rPr>
          <w:rFonts w:cs="David" w:hint="cs"/>
          <w:rtl/>
        </w:rPr>
      </w:pPr>
      <w:r w:rsidRPr="00AF0B28">
        <w:rPr>
          <w:rFonts w:cs="David" w:hint="cs"/>
          <w:u w:val="single"/>
          <w:rtl/>
        </w:rPr>
        <w:t>זהבה גלאון:</w:t>
      </w:r>
    </w:p>
    <w:p w14:paraId="4B96FBCD" w14:textId="77777777" w:rsidR="00AF0B28" w:rsidRPr="00AF0B28" w:rsidRDefault="00AF0B28" w:rsidP="00AF0B28">
      <w:pPr>
        <w:bidi/>
        <w:rPr>
          <w:rFonts w:cs="David" w:hint="cs"/>
          <w:rtl/>
        </w:rPr>
      </w:pPr>
    </w:p>
    <w:p w14:paraId="7A46BC97" w14:textId="77777777" w:rsidR="00AF0B28" w:rsidRPr="00AF0B28" w:rsidRDefault="00AF0B28" w:rsidP="00AF0B28">
      <w:pPr>
        <w:bidi/>
        <w:rPr>
          <w:rFonts w:cs="David" w:hint="cs"/>
          <w:rtl/>
        </w:rPr>
      </w:pPr>
      <w:r w:rsidRPr="00AF0B28">
        <w:rPr>
          <w:rFonts w:cs="David" w:hint="cs"/>
          <w:rtl/>
        </w:rPr>
        <w:tab/>
        <w:t xml:space="preserve"> אבל אני כבר אמרתי לך שאני בעדך. עכשיו אני אומרת את זה בשידור...</w:t>
      </w:r>
    </w:p>
    <w:p w14:paraId="06BDD3E3" w14:textId="77777777" w:rsidR="00AF0B28" w:rsidRPr="00AF0B28" w:rsidRDefault="00AF0B28" w:rsidP="00AF0B28">
      <w:pPr>
        <w:bidi/>
        <w:rPr>
          <w:rFonts w:cs="David" w:hint="cs"/>
          <w:rtl/>
        </w:rPr>
      </w:pPr>
    </w:p>
    <w:p w14:paraId="3B7655A6" w14:textId="77777777" w:rsidR="00AF0B28" w:rsidRPr="00AF0B28" w:rsidRDefault="00AF0B28" w:rsidP="00AF0B28">
      <w:pPr>
        <w:bidi/>
        <w:rPr>
          <w:rFonts w:cs="David" w:hint="cs"/>
          <w:rtl/>
        </w:rPr>
      </w:pPr>
      <w:r w:rsidRPr="00AF0B28">
        <w:rPr>
          <w:rFonts w:cs="David" w:hint="cs"/>
          <w:u w:val="single"/>
          <w:rtl/>
        </w:rPr>
        <w:t>מנחם בן-ששון:</w:t>
      </w:r>
    </w:p>
    <w:p w14:paraId="45C0A542" w14:textId="77777777" w:rsidR="00AF0B28" w:rsidRPr="00AF0B28" w:rsidRDefault="00AF0B28" w:rsidP="00AF0B28">
      <w:pPr>
        <w:bidi/>
        <w:rPr>
          <w:rFonts w:cs="David" w:hint="cs"/>
          <w:rtl/>
        </w:rPr>
      </w:pPr>
    </w:p>
    <w:p w14:paraId="0A90BAA8" w14:textId="77777777" w:rsidR="00AF0B28" w:rsidRPr="00AF0B28" w:rsidRDefault="00AF0B28" w:rsidP="00AF0B28">
      <w:pPr>
        <w:bidi/>
        <w:rPr>
          <w:rFonts w:cs="David" w:hint="cs"/>
          <w:rtl/>
        </w:rPr>
      </w:pPr>
      <w:r w:rsidRPr="00AF0B28">
        <w:rPr>
          <w:rFonts w:cs="David" w:hint="cs"/>
          <w:rtl/>
        </w:rPr>
        <w:tab/>
        <w:t xml:space="preserve">אני רוצה להתייחס בעיקר לנקודות עקרוניות, אבל אני גם רוצה לומר משהו אישי בשוליים כדי שיהיה ברור, מפני שנאמרו גם דברים אישיים במהלכי הדיון גם בצורה פורמלית וגם בצורה בלתי פורמלית, הן על ידי חברי כנסת והן על ידי אנשים שאינם חברי כנסת. </w:t>
      </w:r>
    </w:p>
    <w:p w14:paraId="6D558529" w14:textId="77777777" w:rsidR="00AF0B28" w:rsidRPr="00AF0B28" w:rsidRDefault="00AF0B28" w:rsidP="00AF0B28">
      <w:pPr>
        <w:bidi/>
        <w:rPr>
          <w:rFonts w:cs="David" w:hint="cs"/>
          <w:rtl/>
        </w:rPr>
      </w:pPr>
    </w:p>
    <w:p w14:paraId="04E276B3" w14:textId="77777777" w:rsidR="00AF0B28" w:rsidRPr="00AF0B28" w:rsidRDefault="00AF0B28" w:rsidP="00AF0B28">
      <w:pPr>
        <w:bidi/>
        <w:ind w:firstLine="567"/>
        <w:rPr>
          <w:rFonts w:cs="David" w:hint="cs"/>
          <w:rtl/>
        </w:rPr>
      </w:pPr>
      <w:r w:rsidRPr="00AF0B28">
        <w:rPr>
          <w:rFonts w:cs="David" w:hint="cs"/>
          <w:rtl/>
        </w:rPr>
        <w:t xml:space="preserve">נקודה עקרונית אחת נשארה אצלי מיום שהחוק הזה עלה לדיון ועד היום הזה, ולא זזתי ממשנתי ולא הצלחתי להשתכנע. לכן אני רואה את זה </w:t>
      </w:r>
      <w:r w:rsidRPr="00AF0B28">
        <w:rPr>
          <w:rFonts w:cs="David"/>
          <w:rtl/>
        </w:rPr>
        <w:t>–</w:t>
      </w:r>
      <w:r w:rsidRPr="00AF0B28">
        <w:rPr>
          <w:rFonts w:cs="David" w:hint="cs"/>
          <w:rtl/>
        </w:rPr>
        <w:t xml:space="preserve"> אתם הרבה פעמים משתמשים בניסוח </w:t>
      </w:r>
      <w:r w:rsidRPr="00AF0B28">
        <w:rPr>
          <w:rFonts w:cs="David"/>
          <w:rtl/>
        </w:rPr>
        <w:t>–</w:t>
      </w:r>
      <w:r w:rsidRPr="00AF0B28">
        <w:rPr>
          <w:rFonts w:cs="David" w:hint="cs"/>
          <w:rtl/>
        </w:rPr>
        <w:t xml:space="preserve"> יום עצוב לוועדת החוקה, חוק ומשפט. כן, אני רואה אותו כיום כזה. </w:t>
      </w:r>
    </w:p>
    <w:p w14:paraId="7EF06DCA" w14:textId="77777777" w:rsidR="00AF0B28" w:rsidRPr="00AF0B28" w:rsidRDefault="00AF0B28" w:rsidP="00AF0B28">
      <w:pPr>
        <w:bidi/>
        <w:rPr>
          <w:rFonts w:cs="David" w:hint="cs"/>
          <w:rtl/>
        </w:rPr>
      </w:pPr>
    </w:p>
    <w:p w14:paraId="68B0EA7F" w14:textId="77777777" w:rsidR="00AF0B28" w:rsidRPr="00AF0B28" w:rsidRDefault="00AF0B28" w:rsidP="00AF0B28">
      <w:pPr>
        <w:bidi/>
        <w:rPr>
          <w:rFonts w:cs="David" w:hint="cs"/>
          <w:rtl/>
        </w:rPr>
      </w:pPr>
      <w:r w:rsidRPr="00AF0B28">
        <w:rPr>
          <w:rFonts w:cs="David" w:hint="cs"/>
          <w:u w:val="single"/>
          <w:rtl/>
        </w:rPr>
        <w:t>גדעון סער:</w:t>
      </w:r>
    </w:p>
    <w:p w14:paraId="6620FDC0" w14:textId="77777777" w:rsidR="00AF0B28" w:rsidRPr="00AF0B28" w:rsidRDefault="00AF0B28" w:rsidP="00AF0B28">
      <w:pPr>
        <w:bidi/>
        <w:rPr>
          <w:rFonts w:cs="David" w:hint="cs"/>
          <w:rtl/>
        </w:rPr>
      </w:pPr>
    </w:p>
    <w:p w14:paraId="1AB39302" w14:textId="77777777" w:rsidR="00AF0B28" w:rsidRPr="00AF0B28" w:rsidRDefault="00AF0B28" w:rsidP="00AF0B28">
      <w:pPr>
        <w:bidi/>
        <w:rPr>
          <w:rFonts w:cs="David" w:hint="cs"/>
          <w:rtl/>
        </w:rPr>
      </w:pPr>
      <w:r w:rsidRPr="00AF0B28">
        <w:rPr>
          <w:rFonts w:cs="David" w:hint="cs"/>
          <w:rtl/>
        </w:rPr>
        <w:tab/>
        <w:t xml:space="preserve"> יום עצוב לוועדה המשותפת, כי זאת לא ועדת החוקה, חוק ומשפט. </w:t>
      </w:r>
    </w:p>
    <w:p w14:paraId="761B688C" w14:textId="77777777" w:rsidR="00AF0B28" w:rsidRPr="00AF0B28" w:rsidRDefault="00AF0B28" w:rsidP="00AF0B28">
      <w:pPr>
        <w:bidi/>
        <w:rPr>
          <w:rFonts w:cs="David" w:hint="cs"/>
          <w:rtl/>
        </w:rPr>
      </w:pPr>
    </w:p>
    <w:p w14:paraId="1486C53D" w14:textId="77777777" w:rsidR="00AF0B28" w:rsidRPr="00AF0B28" w:rsidRDefault="00AF0B28" w:rsidP="00AF0B28">
      <w:pPr>
        <w:bidi/>
        <w:rPr>
          <w:rFonts w:cs="David" w:hint="cs"/>
          <w:rtl/>
        </w:rPr>
      </w:pPr>
      <w:r w:rsidRPr="00AF0B28">
        <w:rPr>
          <w:rFonts w:cs="David" w:hint="cs"/>
          <w:u w:val="single"/>
          <w:rtl/>
        </w:rPr>
        <w:t>יצחק לוי:</w:t>
      </w:r>
    </w:p>
    <w:p w14:paraId="11496ABD" w14:textId="77777777" w:rsidR="00AF0B28" w:rsidRPr="00AF0B28" w:rsidRDefault="00AF0B28" w:rsidP="00AF0B28">
      <w:pPr>
        <w:bidi/>
        <w:rPr>
          <w:rFonts w:cs="David" w:hint="cs"/>
          <w:rtl/>
        </w:rPr>
      </w:pPr>
    </w:p>
    <w:p w14:paraId="48908344" w14:textId="77777777" w:rsidR="00AF0B28" w:rsidRPr="00AF0B28" w:rsidRDefault="00AF0B28" w:rsidP="00AF0B28">
      <w:pPr>
        <w:bidi/>
        <w:rPr>
          <w:rFonts w:cs="David" w:hint="cs"/>
          <w:rtl/>
        </w:rPr>
      </w:pPr>
      <w:r w:rsidRPr="00AF0B28">
        <w:rPr>
          <w:rFonts w:cs="David" w:hint="cs"/>
          <w:rtl/>
        </w:rPr>
        <w:tab/>
        <w:t xml:space="preserve"> לא, זה יום עצוב שזה לא נידון בוועדת החוקה, חוק ומשפט. </w:t>
      </w:r>
    </w:p>
    <w:p w14:paraId="6B08A0CA" w14:textId="77777777" w:rsidR="00AF0B28" w:rsidRPr="00AF0B28" w:rsidRDefault="00AF0B28" w:rsidP="00AF0B28">
      <w:pPr>
        <w:bidi/>
        <w:rPr>
          <w:rFonts w:cs="David" w:hint="cs"/>
          <w:rtl/>
        </w:rPr>
      </w:pPr>
    </w:p>
    <w:p w14:paraId="450D6476" w14:textId="77777777" w:rsidR="00AF0B28" w:rsidRDefault="00AF0B28" w:rsidP="00AF0B28">
      <w:pPr>
        <w:bidi/>
        <w:rPr>
          <w:rFonts w:cs="David" w:hint="cs"/>
          <w:u w:val="single"/>
          <w:rtl/>
        </w:rPr>
      </w:pPr>
      <w:r w:rsidRPr="00AF0B28">
        <w:rPr>
          <w:rFonts w:cs="David"/>
          <w:u w:val="single"/>
          <w:rtl/>
        </w:rPr>
        <w:br w:type="page"/>
      </w:r>
    </w:p>
    <w:p w14:paraId="2DD3DF1B" w14:textId="77777777" w:rsidR="00AF0B28" w:rsidRDefault="00AF0B28" w:rsidP="00AF0B28">
      <w:pPr>
        <w:bidi/>
        <w:rPr>
          <w:rFonts w:cs="David" w:hint="cs"/>
          <w:u w:val="single"/>
          <w:rtl/>
        </w:rPr>
      </w:pPr>
    </w:p>
    <w:p w14:paraId="3422D94A" w14:textId="77777777" w:rsidR="00AF0B28" w:rsidRPr="00AF0B28" w:rsidRDefault="00AF0B28" w:rsidP="00AF0B28">
      <w:pPr>
        <w:bidi/>
        <w:rPr>
          <w:rFonts w:cs="David" w:hint="cs"/>
          <w:rtl/>
        </w:rPr>
      </w:pPr>
      <w:r w:rsidRPr="00AF0B28">
        <w:rPr>
          <w:rFonts w:cs="David" w:hint="cs"/>
          <w:u w:val="single"/>
          <w:rtl/>
        </w:rPr>
        <w:t>גדעון סער:</w:t>
      </w:r>
    </w:p>
    <w:p w14:paraId="37F6B47D" w14:textId="77777777" w:rsidR="00AF0B28" w:rsidRPr="00AF0B28" w:rsidRDefault="00AF0B28" w:rsidP="00AF0B28">
      <w:pPr>
        <w:bidi/>
        <w:rPr>
          <w:rFonts w:cs="David" w:hint="cs"/>
          <w:rtl/>
        </w:rPr>
      </w:pPr>
    </w:p>
    <w:p w14:paraId="0E76F9A1" w14:textId="77777777" w:rsidR="00AF0B28" w:rsidRPr="00AF0B28" w:rsidRDefault="00AF0B28" w:rsidP="00AF0B28">
      <w:pPr>
        <w:bidi/>
        <w:rPr>
          <w:rFonts w:cs="David" w:hint="cs"/>
          <w:rtl/>
        </w:rPr>
      </w:pPr>
      <w:r w:rsidRPr="00AF0B28">
        <w:rPr>
          <w:rFonts w:cs="David" w:hint="cs"/>
          <w:rtl/>
        </w:rPr>
        <w:tab/>
        <w:t xml:space="preserve"> זה היה אז, זה היה לפני שנה. </w:t>
      </w:r>
    </w:p>
    <w:p w14:paraId="05533D47" w14:textId="77777777" w:rsidR="00AF0B28" w:rsidRPr="00AF0B28" w:rsidRDefault="00AF0B28" w:rsidP="00AF0B28">
      <w:pPr>
        <w:bidi/>
        <w:rPr>
          <w:rFonts w:cs="David" w:hint="cs"/>
          <w:rtl/>
        </w:rPr>
      </w:pPr>
    </w:p>
    <w:p w14:paraId="65629193" w14:textId="77777777" w:rsidR="00AF0B28" w:rsidRPr="00AF0B28" w:rsidRDefault="00AF0B28" w:rsidP="00AF0B28">
      <w:pPr>
        <w:bidi/>
        <w:rPr>
          <w:rFonts w:cs="David" w:hint="cs"/>
          <w:rtl/>
        </w:rPr>
      </w:pPr>
      <w:r w:rsidRPr="00AF0B28">
        <w:rPr>
          <w:rFonts w:cs="David" w:hint="cs"/>
          <w:u w:val="single"/>
          <w:rtl/>
        </w:rPr>
        <w:t>זהבה גלאון:</w:t>
      </w:r>
    </w:p>
    <w:p w14:paraId="1177AADE" w14:textId="77777777" w:rsidR="00AF0B28" w:rsidRPr="00AF0B28" w:rsidRDefault="00AF0B28" w:rsidP="00AF0B28">
      <w:pPr>
        <w:bidi/>
        <w:rPr>
          <w:rFonts w:cs="David" w:hint="cs"/>
          <w:rtl/>
        </w:rPr>
      </w:pPr>
    </w:p>
    <w:p w14:paraId="36E2C0CB" w14:textId="77777777" w:rsidR="00AF0B28" w:rsidRPr="00AF0B28" w:rsidRDefault="00AF0B28" w:rsidP="00AF0B28">
      <w:pPr>
        <w:bidi/>
        <w:rPr>
          <w:rFonts w:cs="David" w:hint="cs"/>
          <w:rtl/>
        </w:rPr>
      </w:pPr>
      <w:r w:rsidRPr="00AF0B28">
        <w:rPr>
          <w:rFonts w:cs="David" w:hint="cs"/>
          <w:rtl/>
        </w:rPr>
        <w:tab/>
        <w:t xml:space="preserve">יום עצוב. </w:t>
      </w:r>
    </w:p>
    <w:p w14:paraId="340B03CA" w14:textId="77777777" w:rsidR="00AF0B28" w:rsidRPr="00AF0B28" w:rsidRDefault="00AF0B28" w:rsidP="00AF0B28">
      <w:pPr>
        <w:bidi/>
        <w:rPr>
          <w:rFonts w:cs="David" w:hint="cs"/>
          <w:rtl/>
        </w:rPr>
      </w:pPr>
    </w:p>
    <w:p w14:paraId="259D2045" w14:textId="77777777" w:rsidR="00AF0B28" w:rsidRPr="00AF0B28" w:rsidRDefault="00AF0B28" w:rsidP="00AF0B28">
      <w:pPr>
        <w:bidi/>
        <w:rPr>
          <w:rFonts w:cs="David" w:hint="cs"/>
          <w:rtl/>
        </w:rPr>
      </w:pPr>
      <w:r w:rsidRPr="00AF0B28">
        <w:rPr>
          <w:rFonts w:cs="David" w:hint="cs"/>
          <w:u w:val="single"/>
          <w:rtl/>
        </w:rPr>
        <w:t>מנחם בן-ששון:</w:t>
      </w:r>
    </w:p>
    <w:p w14:paraId="17EBC046" w14:textId="77777777" w:rsidR="00AF0B28" w:rsidRPr="00AF0B28" w:rsidRDefault="00AF0B28" w:rsidP="00AF0B28">
      <w:pPr>
        <w:bidi/>
        <w:rPr>
          <w:rFonts w:cs="David" w:hint="cs"/>
          <w:rtl/>
        </w:rPr>
      </w:pPr>
    </w:p>
    <w:p w14:paraId="4A3C02AA" w14:textId="77777777" w:rsidR="00AF0B28" w:rsidRPr="00AF0B28" w:rsidRDefault="00AF0B28" w:rsidP="00AF0B28">
      <w:pPr>
        <w:bidi/>
        <w:rPr>
          <w:rFonts w:cs="David" w:hint="cs"/>
          <w:rtl/>
        </w:rPr>
      </w:pPr>
      <w:r w:rsidRPr="00AF0B28">
        <w:rPr>
          <w:rFonts w:cs="David" w:hint="cs"/>
          <w:rtl/>
        </w:rPr>
        <w:tab/>
        <w:t xml:space="preserve">תגידו, אתם אי-פעם נתקלתם בבעיה שלי בכושר ביטוי? האם אני לא יודע להגיד את דבריי? דוברי, מר סער, רבותיי, כבוד הוא לקבל דובר כמו חבר הכנסת סער. הוא מכיר את החוק, ואני לא פעם מתייעץ אתו. אני אנסה לנסח את הדברים שלי בקיצור ובענייניות. </w:t>
      </w:r>
    </w:p>
    <w:p w14:paraId="7B3F074D" w14:textId="77777777" w:rsidR="00AF0B28" w:rsidRPr="00AF0B28" w:rsidRDefault="00AF0B28" w:rsidP="00AF0B28">
      <w:pPr>
        <w:bidi/>
        <w:rPr>
          <w:rFonts w:cs="David" w:hint="cs"/>
          <w:rtl/>
        </w:rPr>
      </w:pPr>
    </w:p>
    <w:p w14:paraId="3C08031E" w14:textId="77777777" w:rsidR="00AF0B28" w:rsidRPr="00AF0B28" w:rsidRDefault="00AF0B28" w:rsidP="00AF0B28">
      <w:pPr>
        <w:bidi/>
        <w:ind w:firstLine="567"/>
        <w:rPr>
          <w:rFonts w:cs="David" w:hint="cs"/>
          <w:rtl/>
        </w:rPr>
      </w:pPr>
      <w:r w:rsidRPr="00AF0B28">
        <w:rPr>
          <w:rFonts w:cs="David" w:hint="cs"/>
          <w:rtl/>
        </w:rPr>
        <w:t xml:space="preserve">חברים, שמעתם אותי ארוכות. אני אומר את הדברים בצורה ברורה, כראש ועדת החוקה, חוק ומשפט קודם כל. לכנסת ישראל צריכים להיות סדרי דיון מתוקנים. חלילה אני לא חושב שחבר הכנסת טל אשם בכך שהנושא נידון בוועדה המשותפת. הורתו של החוק הזה היא שלא בקדושה, הוא נעשה כחוק שנועד להיות כתקנה. אני רוצה להעמיד אתכם על עוצמת האבסורד.  פה היה מדובר על שינוי סדרי הממשל הדמוקרטי לכיוון משאל עם, וזה לגיטימי ומותר לעשות את זה ונכון לעשות. </w:t>
      </w:r>
    </w:p>
    <w:p w14:paraId="1A6C7057" w14:textId="77777777" w:rsidR="00AF0B28" w:rsidRPr="00AF0B28" w:rsidRDefault="00AF0B28" w:rsidP="00AF0B28">
      <w:pPr>
        <w:bidi/>
        <w:rPr>
          <w:rFonts w:cs="David" w:hint="cs"/>
          <w:rtl/>
        </w:rPr>
      </w:pPr>
    </w:p>
    <w:p w14:paraId="4D1E764C" w14:textId="77777777" w:rsidR="00AF0B28" w:rsidRPr="00AF0B28" w:rsidRDefault="00AF0B28" w:rsidP="00AF0B28">
      <w:pPr>
        <w:bidi/>
        <w:rPr>
          <w:rFonts w:cs="David" w:hint="cs"/>
          <w:rtl/>
        </w:rPr>
      </w:pPr>
      <w:r w:rsidRPr="00AF0B28">
        <w:rPr>
          <w:rFonts w:cs="David" w:hint="cs"/>
          <w:u w:val="single"/>
          <w:rtl/>
        </w:rPr>
        <w:t>משה שרוני:</w:t>
      </w:r>
    </w:p>
    <w:p w14:paraId="24AD2065" w14:textId="77777777" w:rsidR="00AF0B28" w:rsidRPr="00AF0B28" w:rsidRDefault="00AF0B28" w:rsidP="00AF0B28">
      <w:pPr>
        <w:bidi/>
        <w:rPr>
          <w:rFonts w:cs="David" w:hint="cs"/>
          <w:rtl/>
        </w:rPr>
      </w:pPr>
    </w:p>
    <w:p w14:paraId="20C093EA" w14:textId="77777777" w:rsidR="00AF0B28" w:rsidRPr="00AF0B28" w:rsidRDefault="00AF0B28" w:rsidP="00AF0B28">
      <w:pPr>
        <w:bidi/>
        <w:rPr>
          <w:rFonts w:cs="David" w:hint="cs"/>
          <w:rtl/>
        </w:rPr>
      </w:pPr>
      <w:r w:rsidRPr="00AF0B28">
        <w:rPr>
          <w:rFonts w:cs="David" w:hint="cs"/>
          <w:rtl/>
        </w:rPr>
        <w:tab/>
        <w:t xml:space="preserve"> לידיעתך, יותר דמוקרטי משאל עם. </w:t>
      </w:r>
    </w:p>
    <w:p w14:paraId="16F74DF4" w14:textId="77777777" w:rsidR="00AF0B28" w:rsidRPr="00AF0B28" w:rsidRDefault="00AF0B28" w:rsidP="00AF0B28">
      <w:pPr>
        <w:bidi/>
        <w:rPr>
          <w:rFonts w:cs="David" w:hint="cs"/>
          <w:rtl/>
        </w:rPr>
      </w:pPr>
    </w:p>
    <w:p w14:paraId="28764A3B" w14:textId="77777777" w:rsidR="00AF0B28" w:rsidRPr="00AF0B28" w:rsidRDefault="00AF0B28" w:rsidP="00AF0B28">
      <w:pPr>
        <w:bidi/>
        <w:rPr>
          <w:rFonts w:cs="David" w:hint="cs"/>
          <w:rtl/>
        </w:rPr>
      </w:pPr>
      <w:r w:rsidRPr="00AF0B28">
        <w:rPr>
          <w:rFonts w:cs="David" w:hint="cs"/>
          <w:u w:val="single"/>
          <w:rtl/>
        </w:rPr>
        <w:t>מנחם בן-ששון:</w:t>
      </w:r>
    </w:p>
    <w:p w14:paraId="5D0A82F0" w14:textId="77777777" w:rsidR="00AF0B28" w:rsidRPr="00AF0B28" w:rsidRDefault="00AF0B28" w:rsidP="00AF0B28">
      <w:pPr>
        <w:bidi/>
        <w:rPr>
          <w:rFonts w:cs="David" w:hint="cs"/>
          <w:rtl/>
        </w:rPr>
      </w:pPr>
    </w:p>
    <w:p w14:paraId="774E124B" w14:textId="77777777" w:rsidR="00AF0B28" w:rsidRPr="00AF0B28" w:rsidRDefault="00AF0B28" w:rsidP="00AF0B28">
      <w:pPr>
        <w:bidi/>
        <w:rPr>
          <w:rFonts w:cs="David" w:hint="cs"/>
          <w:rtl/>
        </w:rPr>
      </w:pPr>
      <w:r w:rsidRPr="00AF0B28">
        <w:rPr>
          <w:rFonts w:cs="David" w:hint="cs"/>
          <w:rtl/>
        </w:rPr>
        <w:tab/>
        <w:t>דוברי השני, תודה. זה דמוקרטי וזה נכון ואפשר וצריך לעשות משאל עם. לא סתם צריך לעשות, זה חלק מהחוקה שלנו לפי הבנתי, אלא שזה צריך להיעשות בוועדת החוקה, חוק ומשפט, וזה לא משנה אם אני היושב ראש שלה, חבר הכנסת טל הוא היושב ראש שלה או מישהו אחר הוא היושב ראש שלה. לוועדת החוקה, חוק ומשפט יש ניסיון, יש אתיקה, והיא עושה את הדברים בצורה נאמנה, והיא הייתה עושה את הדברים בצורה הנאמנה, משום שהחוק הזה מיועד לה. יספר לכם חבר הכנסת סער. בכנסת הקודמת הוא היה ראש - - -</w:t>
      </w:r>
    </w:p>
    <w:p w14:paraId="0920B0AD" w14:textId="77777777" w:rsidR="00AF0B28" w:rsidRPr="00AF0B28" w:rsidRDefault="00AF0B28" w:rsidP="00AF0B28">
      <w:pPr>
        <w:bidi/>
        <w:rPr>
          <w:rFonts w:cs="David" w:hint="cs"/>
          <w:rtl/>
        </w:rPr>
      </w:pPr>
    </w:p>
    <w:p w14:paraId="46267FD7" w14:textId="77777777" w:rsidR="00AF0B28" w:rsidRPr="00AF0B28" w:rsidRDefault="00AF0B28" w:rsidP="00AF0B28">
      <w:pPr>
        <w:bidi/>
        <w:rPr>
          <w:rFonts w:cs="David" w:hint="cs"/>
          <w:rtl/>
        </w:rPr>
      </w:pPr>
      <w:r w:rsidRPr="00AF0B28">
        <w:rPr>
          <w:rFonts w:cs="David" w:hint="cs"/>
          <w:u w:val="single"/>
          <w:rtl/>
        </w:rPr>
        <w:t>מאיר פרוש:</w:t>
      </w:r>
    </w:p>
    <w:p w14:paraId="4E032E46" w14:textId="77777777" w:rsidR="00AF0B28" w:rsidRPr="00AF0B28" w:rsidRDefault="00AF0B28" w:rsidP="00AF0B28">
      <w:pPr>
        <w:bidi/>
        <w:rPr>
          <w:rFonts w:cs="David" w:hint="cs"/>
          <w:rtl/>
        </w:rPr>
      </w:pPr>
    </w:p>
    <w:p w14:paraId="6B132518" w14:textId="77777777" w:rsidR="00AF0B28" w:rsidRPr="00AF0B28" w:rsidRDefault="00AF0B28" w:rsidP="00AF0B28">
      <w:pPr>
        <w:bidi/>
        <w:rPr>
          <w:rFonts w:cs="David" w:hint="cs"/>
          <w:rtl/>
        </w:rPr>
      </w:pPr>
      <w:r w:rsidRPr="00AF0B28">
        <w:rPr>
          <w:rFonts w:cs="David" w:hint="cs"/>
          <w:rtl/>
        </w:rPr>
        <w:tab/>
        <w:t>החוק של חבר הכנסת גבאי, זה אתי שלא הבאת את זה חודשים לדיון?</w:t>
      </w:r>
    </w:p>
    <w:p w14:paraId="5882F89D" w14:textId="77777777" w:rsidR="00AF0B28" w:rsidRPr="00AF0B28" w:rsidRDefault="00AF0B28" w:rsidP="00AF0B28">
      <w:pPr>
        <w:bidi/>
        <w:rPr>
          <w:rFonts w:cs="David" w:hint="cs"/>
          <w:rtl/>
        </w:rPr>
      </w:pPr>
    </w:p>
    <w:p w14:paraId="33887248" w14:textId="77777777" w:rsidR="00AF0B28" w:rsidRPr="00AF0B28" w:rsidRDefault="00AF0B28" w:rsidP="00AF0B28">
      <w:pPr>
        <w:bidi/>
        <w:rPr>
          <w:rFonts w:cs="David" w:hint="cs"/>
          <w:rtl/>
        </w:rPr>
      </w:pPr>
      <w:r w:rsidRPr="00AF0B28">
        <w:rPr>
          <w:rFonts w:cs="David" w:hint="cs"/>
          <w:u w:val="single"/>
          <w:rtl/>
        </w:rPr>
        <w:t>מנחם בן-ששון:</w:t>
      </w:r>
    </w:p>
    <w:p w14:paraId="1495066E" w14:textId="77777777" w:rsidR="00AF0B28" w:rsidRPr="00AF0B28" w:rsidRDefault="00AF0B28" w:rsidP="00AF0B28">
      <w:pPr>
        <w:bidi/>
        <w:rPr>
          <w:rFonts w:cs="David" w:hint="cs"/>
          <w:rtl/>
        </w:rPr>
      </w:pPr>
    </w:p>
    <w:p w14:paraId="34246E5F" w14:textId="77777777" w:rsidR="00AF0B28" w:rsidRPr="00AF0B28" w:rsidRDefault="00AF0B28" w:rsidP="00AF0B28">
      <w:pPr>
        <w:bidi/>
        <w:ind w:firstLine="567"/>
        <w:rPr>
          <w:rFonts w:cs="David" w:hint="cs"/>
          <w:rtl/>
        </w:rPr>
      </w:pPr>
      <w:r w:rsidRPr="00AF0B28">
        <w:rPr>
          <w:rFonts w:cs="David" w:hint="cs"/>
          <w:rtl/>
        </w:rPr>
        <w:t xml:space="preserve">אני אענה על זה בסוף. </w:t>
      </w:r>
    </w:p>
    <w:p w14:paraId="74AB0621" w14:textId="77777777" w:rsidR="00AF0B28" w:rsidRPr="00AF0B28" w:rsidRDefault="00AF0B28" w:rsidP="00AF0B28">
      <w:pPr>
        <w:bidi/>
        <w:ind w:firstLine="567"/>
        <w:rPr>
          <w:rFonts w:cs="David" w:hint="cs"/>
          <w:rtl/>
        </w:rPr>
      </w:pPr>
    </w:p>
    <w:p w14:paraId="60171519" w14:textId="77777777" w:rsidR="00AF0B28" w:rsidRPr="00AF0B28" w:rsidRDefault="00AF0B28" w:rsidP="00AF0B28">
      <w:pPr>
        <w:bidi/>
        <w:rPr>
          <w:rFonts w:cs="David" w:hint="cs"/>
          <w:rtl/>
        </w:rPr>
      </w:pPr>
      <w:r w:rsidRPr="00AF0B28">
        <w:rPr>
          <w:rFonts w:cs="David" w:hint="cs"/>
          <w:u w:val="single"/>
          <w:rtl/>
        </w:rPr>
        <w:t>קריאה:</w:t>
      </w:r>
    </w:p>
    <w:p w14:paraId="70915CAF" w14:textId="77777777" w:rsidR="00AF0B28" w:rsidRPr="00AF0B28" w:rsidRDefault="00AF0B28" w:rsidP="00AF0B28">
      <w:pPr>
        <w:bidi/>
        <w:ind w:firstLine="567"/>
        <w:rPr>
          <w:rFonts w:cs="David" w:hint="cs"/>
          <w:rtl/>
        </w:rPr>
      </w:pPr>
    </w:p>
    <w:p w14:paraId="139DA867" w14:textId="77777777" w:rsidR="00AF0B28" w:rsidRPr="00AF0B28" w:rsidRDefault="00AF0B28" w:rsidP="00AF0B28">
      <w:pPr>
        <w:bidi/>
        <w:ind w:firstLine="567"/>
        <w:rPr>
          <w:rFonts w:cs="David" w:hint="cs"/>
          <w:rtl/>
        </w:rPr>
      </w:pPr>
      <w:r w:rsidRPr="00AF0B28">
        <w:rPr>
          <w:rFonts w:cs="David" w:hint="cs"/>
          <w:rtl/>
        </w:rPr>
        <w:t>- - -</w:t>
      </w:r>
    </w:p>
    <w:p w14:paraId="22523097" w14:textId="77777777" w:rsidR="00AF0B28" w:rsidRPr="00AF0B28" w:rsidRDefault="00AF0B28" w:rsidP="00AF0B28">
      <w:pPr>
        <w:bidi/>
        <w:ind w:firstLine="567"/>
        <w:rPr>
          <w:rFonts w:cs="David" w:hint="cs"/>
          <w:rtl/>
        </w:rPr>
      </w:pPr>
    </w:p>
    <w:p w14:paraId="461EDB09" w14:textId="77777777" w:rsidR="00AF0B28" w:rsidRPr="00AF0B28" w:rsidRDefault="00AF0B28" w:rsidP="00AF0B28">
      <w:pPr>
        <w:bidi/>
        <w:rPr>
          <w:rFonts w:cs="David" w:hint="cs"/>
          <w:rtl/>
        </w:rPr>
      </w:pPr>
      <w:r w:rsidRPr="00AF0B28">
        <w:rPr>
          <w:rFonts w:cs="David" w:hint="cs"/>
          <w:u w:val="single"/>
          <w:rtl/>
        </w:rPr>
        <w:t>היו"ר דוד טל:</w:t>
      </w:r>
    </w:p>
    <w:p w14:paraId="28C5BB5E" w14:textId="77777777" w:rsidR="00AF0B28" w:rsidRPr="00AF0B28" w:rsidRDefault="00AF0B28" w:rsidP="00AF0B28">
      <w:pPr>
        <w:bidi/>
        <w:ind w:firstLine="567"/>
        <w:rPr>
          <w:rFonts w:cs="David" w:hint="cs"/>
          <w:rtl/>
        </w:rPr>
      </w:pPr>
    </w:p>
    <w:p w14:paraId="44B1C97C" w14:textId="77777777" w:rsidR="00AF0B28" w:rsidRPr="00AF0B28" w:rsidRDefault="00AF0B28" w:rsidP="00AF0B28">
      <w:pPr>
        <w:bidi/>
        <w:ind w:firstLine="567"/>
        <w:rPr>
          <w:rFonts w:cs="David" w:hint="cs"/>
          <w:rtl/>
        </w:rPr>
      </w:pPr>
      <w:r w:rsidRPr="00AF0B28">
        <w:rPr>
          <w:rFonts w:cs="David" w:hint="cs"/>
          <w:rtl/>
        </w:rPr>
        <w:t xml:space="preserve">חבר הכנסת בן-ששון יאמר לכם שאני הסכמתי שזה יגיע לוועדת החוקה, חוק ומשפט, נכון? אני הסכמתי שזה יגיע לוועדת החוקה, חוק ומשפט. </w:t>
      </w:r>
    </w:p>
    <w:p w14:paraId="738B66B2" w14:textId="77777777" w:rsidR="00AF0B28" w:rsidRPr="00AF0B28" w:rsidRDefault="00AF0B28" w:rsidP="00AF0B28">
      <w:pPr>
        <w:bidi/>
        <w:ind w:firstLine="567"/>
        <w:rPr>
          <w:rFonts w:cs="David" w:hint="cs"/>
          <w:rtl/>
        </w:rPr>
      </w:pPr>
    </w:p>
    <w:p w14:paraId="45EFB3E6" w14:textId="77777777" w:rsidR="00AF0B28" w:rsidRPr="00AF0B28" w:rsidRDefault="00AF0B28" w:rsidP="00AF0B28">
      <w:pPr>
        <w:bidi/>
        <w:rPr>
          <w:rFonts w:cs="David" w:hint="cs"/>
          <w:rtl/>
        </w:rPr>
      </w:pPr>
      <w:r w:rsidRPr="00AF0B28">
        <w:rPr>
          <w:rFonts w:cs="David" w:hint="cs"/>
          <w:u w:val="single"/>
          <w:rtl/>
        </w:rPr>
        <w:t>מנחם בן-ששון:</w:t>
      </w:r>
    </w:p>
    <w:p w14:paraId="17D55480" w14:textId="77777777" w:rsidR="00AF0B28" w:rsidRPr="00AF0B28" w:rsidRDefault="00AF0B28" w:rsidP="00AF0B28">
      <w:pPr>
        <w:bidi/>
        <w:rPr>
          <w:rFonts w:cs="David" w:hint="cs"/>
          <w:rtl/>
        </w:rPr>
      </w:pPr>
    </w:p>
    <w:p w14:paraId="6E177316" w14:textId="77777777" w:rsidR="00AF0B28" w:rsidRPr="00AF0B28" w:rsidRDefault="00AF0B28" w:rsidP="00AF0B28">
      <w:pPr>
        <w:bidi/>
        <w:ind w:firstLine="567"/>
        <w:rPr>
          <w:rFonts w:cs="David" w:hint="cs"/>
          <w:rtl/>
        </w:rPr>
      </w:pPr>
      <w:r w:rsidRPr="00AF0B28">
        <w:rPr>
          <w:rFonts w:cs="David" w:hint="cs"/>
          <w:rtl/>
        </w:rPr>
        <w:t>אני אמרתי את זה ואני אומר עוד פעם, אמרתי שלא - - -</w:t>
      </w:r>
    </w:p>
    <w:p w14:paraId="14A702DD" w14:textId="77777777" w:rsidR="00AF0B28" w:rsidRDefault="00AF0B28" w:rsidP="00AF0B28">
      <w:pPr>
        <w:bidi/>
        <w:ind w:firstLine="567"/>
        <w:rPr>
          <w:rFonts w:cs="David" w:hint="cs"/>
          <w:rtl/>
        </w:rPr>
      </w:pPr>
      <w:r w:rsidRPr="00AF0B28">
        <w:rPr>
          <w:rFonts w:cs="David" w:hint="cs"/>
          <w:rtl/>
        </w:rPr>
        <w:t xml:space="preserve">אני אגדיר את זה בצורה ברורה, חבר הכנסת טל ואני תקועים פה בסיטואציה שלא נוחה לשנינו במובן מסוים, אבל אני לא מדבר על הפן האישי עכשיו, אלא על הפן של תפיסתה של </w:t>
      </w:r>
    </w:p>
    <w:p w14:paraId="6625931A" w14:textId="77777777" w:rsidR="00AF0B28" w:rsidRDefault="00AF0B28" w:rsidP="00AF0B28">
      <w:pPr>
        <w:bidi/>
        <w:ind w:firstLine="567"/>
        <w:rPr>
          <w:rFonts w:cs="David" w:hint="cs"/>
          <w:rtl/>
        </w:rPr>
      </w:pPr>
    </w:p>
    <w:p w14:paraId="4A893CD6" w14:textId="77777777" w:rsidR="00AF0B28" w:rsidRDefault="00AF0B28" w:rsidP="00AF0B28">
      <w:pPr>
        <w:bidi/>
        <w:ind w:firstLine="567"/>
        <w:rPr>
          <w:rFonts w:cs="David" w:hint="cs"/>
          <w:rtl/>
        </w:rPr>
      </w:pPr>
    </w:p>
    <w:p w14:paraId="0DEFC945" w14:textId="77777777" w:rsidR="00AF0B28" w:rsidRDefault="00AF0B28" w:rsidP="00AF0B28">
      <w:pPr>
        <w:bidi/>
        <w:ind w:firstLine="567"/>
        <w:rPr>
          <w:rFonts w:cs="David" w:hint="cs"/>
          <w:rtl/>
        </w:rPr>
      </w:pPr>
    </w:p>
    <w:p w14:paraId="43090248" w14:textId="77777777" w:rsidR="00AF0B28" w:rsidRPr="00AF0B28" w:rsidRDefault="00AF0B28" w:rsidP="00AF0B28">
      <w:pPr>
        <w:bidi/>
        <w:ind w:firstLine="567"/>
        <w:rPr>
          <w:rFonts w:cs="David" w:hint="cs"/>
          <w:rtl/>
        </w:rPr>
      </w:pPr>
      <w:r w:rsidRPr="00AF0B28">
        <w:rPr>
          <w:rFonts w:cs="David" w:hint="cs"/>
          <w:rtl/>
        </w:rPr>
        <w:t xml:space="preserve">הכנסת את עבודתה. חוקים הנוגעים לבחירות נעשים בוועדת החוקה, חוק ומשפט, חוקי יסוד נעשים בוועדת החוקה, חוק ומשפט. הם נעשים כחוקי יסוד, והם לא נעשים בראש ובראשונה בשום פנים ואופן כתקנות, וכך ניסו להביא את זה בשלב הראשון. התעשת יושב ראש הוועדה המשותפת בנקודה מסוימת והבין שצריך להוליך את זה במסלול תקין יותר. אני מייד אגיע למהלך. אני אסקור אותו בקצרה. היה לנו דיון, והסברתי את המהלך. אמרתי שאסור להוביל, לא כי אסור לתת חוק כזה </w:t>
      </w:r>
      <w:r w:rsidRPr="00AF0B28">
        <w:rPr>
          <w:rFonts w:cs="David"/>
          <w:rtl/>
        </w:rPr>
        <w:t>–</w:t>
      </w:r>
      <w:r w:rsidRPr="00AF0B28">
        <w:rPr>
          <w:rFonts w:cs="David" w:hint="cs"/>
          <w:rtl/>
        </w:rPr>
        <w:t xml:space="preserve"> חוק כזה טוב שיהיה, אלא הוא צריך להיעשות כחוק יסוד בוועדת החוקה, חוק ומשפט. המסר לציבור הוא לא נכון כשאתה עושה מהלך שכזה. </w:t>
      </w:r>
    </w:p>
    <w:p w14:paraId="4BA9500F" w14:textId="77777777" w:rsidR="00AF0B28" w:rsidRPr="00AF0B28" w:rsidRDefault="00AF0B28" w:rsidP="00AF0B28">
      <w:pPr>
        <w:bidi/>
        <w:ind w:firstLine="567"/>
        <w:rPr>
          <w:rFonts w:cs="David" w:hint="cs"/>
          <w:rtl/>
        </w:rPr>
      </w:pPr>
    </w:p>
    <w:p w14:paraId="3971295D" w14:textId="77777777" w:rsidR="00AF0B28" w:rsidRPr="00AF0B28" w:rsidRDefault="00AF0B28" w:rsidP="00AF0B28">
      <w:pPr>
        <w:bidi/>
        <w:ind w:firstLine="567"/>
        <w:rPr>
          <w:rFonts w:cs="David" w:hint="cs"/>
          <w:rtl/>
        </w:rPr>
      </w:pPr>
      <w:r w:rsidRPr="00AF0B28">
        <w:rPr>
          <w:rFonts w:cs="David" w:hint="cs"/>
          <w:rtl/>
        </w:rPr>
        <w:t xml:space="preserve">דנו בסוגיה הזאת בוועדת הכנסת. היה אפילו מי שאמר אז באחת ההזדמנויות: תראה, נגמור את זה בקריאה ראשונה בוועדה משותפת, והחוק יבוא לסיום בוועדת החוקה, חוק ומשפט לשתי הקריאות האחרונות. אני מקווה שאפשר יהיה לעמוד בזה פעם. </w:t>
      </w:r>
    </w:p>
    <w:p w14:paraId="454CAD6D" w14:textId="77777777" w:rsidR="00AF0B28" w:rsidRPr="00AF0B28" w:rsidRDefault="00AF0B28" w:rsidP="00AF0B28">
      <w:pPr>
        <w:bidi/>
        <w:rPr>
          <w:rFonts w:cs="David" w:hint="cs"/>
          <w:rtl/>
        </w:rPr>
      </w:pPr>
    </w:p>
    <w:p w14:paraId="29A603DE" w14:textId="77777777" w:rsidR="00AF0B28" w:rsidRPr="00AF0B28" w:rsidRDefault="00AF0B28" w:rsidP="00AF0B28">
      <w:pPr>
        <w:bidi/>
        <w:rPr>
          <w:rFonts w:cs="David" w:hint="cs"/>
          <w:rtl/>
        </w:rPr>
      </w:pPr>
      <w:r w:rsidRPr="00AF0B28">
        <w:rPr>
          <w:rFonts w:cs="David" w:hint="cs"/>
          <w:rtl/>
        </w:rPr>
        <w:tab/>
        <w:t xml:space="preserve">בואו נחזור למהות. למה? ככל שהתקדם הדיון בחוק, הבנתם את זה, משום שיש כאן שאלות מהותיות, לא רק על סדרי בחירות, אלא מה המשמעות של גוף שנבחר, מה המשמעות שלו כשהוא הולך אל העם, איך הוא שואל את העם את השאלה, השאלה של מימון היא לא שאלה שולית, השאלה של תעמולה שלא גמרנו אותה, אלא הצמדנו אותה לחוק אחר, נשארה פתוחה. אנחנו השארנו שאלה ענקית פתוחה. אלה הן שאלות שלא מבררים כלאחר יד, לא עושים אותן בחיפזון, פה לא מדובר ביציאת מצרים. </w:t>
      </w:r>
    </w:p>
    <w:p w14:paraId="60EF2A3F" w14:textId="77777777" w:rsidR="00AF0B28" w:rsidRPr="00AF0B28" w:rsidRDefault="00AF0B28" w:rsidP="00AF0B28">
      <w:pPr>
        <w:bidi/>
        <w:rPr>
          <w:rFonts w:cs="David" w:hint="cs"/>
          <w:rtl/>
        </w:rPr>
      </w:pPr>
    </w:p>
    <w:p w14:paraId="5234A17B" w14:textId="77777777" w:rsidR="00AF0B28" w:rsidRPr="00AF0B28" w:rsidRDefault="00AF0B28" w:rsidP="00AF0B28">
      <w:pPr>
        <w:bidi/>
        <w:ind w:firstLine="567"/>
        <w:rPr>
          <w:rFonts w:cs="David" w:hint="cs"/>
          <w:rtl/>
        </w:rPr>
      </w:pPr>
      <w:r w:rsidRPr="00AF0B28">
        <w:rPr>
          <w:rFonts w:cs="David" w:hint="cs"/>
          <w:rtl/>
        </w:rPr>
        <w:t xml:space="preserve">לכן הטענה שלי לכל אורך הדרך וגם היום היא עדיין </w:t>
      </w:r>
      <w:r w:rsidRPr="00AF0B28">
        <w:rPr>
          <w:rFonts w:cs="David"/>
          <w:rtl/>
        </w:rPr>
        <w:t>–</w:t>
      </w:r>
      <w:r w:rsidRPr="00AF0B28">
        <w:rPr>
          <w:rFonts w:cs="David" w:hint="cs"/>
          <w:rtl/>
        </w:rPr>
        <w:t xml:space="preserve"> חברים, בואו נאשר את החוק הזה אבל כחוק יסוד. נאשר אותו כחוק יסוד, משום שזה מעמדו. זאת אומרת שכשנבוא להצביע, אני לא יכול לפרק את זה, אבל הייתי מאוד שמח לפרק לפחות את הסעיף הזה בלי ויכוח ולהגיד: זה נכון, אבל זה יהיה חוק יסוד לפי הגדרת חוק הכנסת. אני מדבר עכשיו על סעיף 4 שמבטל את סעיף 4 לחוק אחר. הרי מה יקרה ביום מן הימים? אם ממשלה תרצה לגבור, היא תגיד שסעיף 4 כן קיים ושוב תחזיר את זה לרוב של שניים לאחד בכנסת. למה לעשות את זה כך? הרי אין לזה רוב מיוחס. אז אני חוזר ואומר: מבחינה פרוצדוראלית תשאירו את זה כחוק יסוד, כי אם לא תשאירו את זה כחוק יסוד, באותה קלות שהחזרתם את זה כחוק רגיל ומצביעים על זה כחוק רגיל, כי אומרים זה לא יהיה חוק יסוד - - -</w:t>
      </w:r>
    </w:p>
    <w:p w14:paraId="4823C96B" w14:textId="77777777" w:rsidR="00AF0B28" w:rsidRPr="00AF0B28" w:rsidRDefault="00AF0B28" w:rsidP="00AF0B28">
      <w:pPr>
        <w:bidi/>
        <w:rPr>
          <w:rFonts w:cs="David" w:hint="cs"/>
          <w:rtl/>
        </w:rPr>
      </w:pPr>
    </w:p>
    <w:p w14:paraId="1FF2F0A1" w14:textId="77777777" w:rsidR="00AF0B28" w:rsidRPr="00AF0B28" w:rsidRDefault="00AF0B28" w:rsidP="00AF0B28">
      <w:pPr>
        <w:bidi/>
        <w:rPr>
          <w:rFonts w:cs="David" w:hint="cs"/>
          <w:i/>
          <w:iCs/>
          <w:rtl/>
        </w:rPr>
      </w:pPr>
      <w:r w:rsidRPr="00AF0B28">
        <w:rPr>
          <w:rFonts w:cs="David" w:hint="cs"/>
          <w:u w:val="single"/>
          <w:rtl/>
        </w:rPr>
        <w:t>קולט אביטל:</w:t>
      </w:r>
    </w:p>
    <w:p w14:paraId="46061366" w14:textId="77777777" w:rsidR="00AF0B28" w:rsidRPr="00AF0B28" w:rsidRDefault="00AF0B28" w:rsidP="00AF0B28">
      <w:pPr>
        <w:bidi/>
        <w:rPr>
          <w:rFonts w:cs="David" w:hint="cs"/>
          <w:i/>
          <w:iCs/>
          <w:rtl/>
        </w:rPr>
      </w:pPr>
    </w:p>
    <w:p w14:paraId="722311C2" w14:textId="77777777" w:rsidR="00AF0B28" w:rsidRPr="00AF0B28" w:rsidRDefault="00AF0B28" w:rsidP="00AF0B28">
      <w:pPr>
        <w:bidi/>
        <w:rPr>
          <w:rFonts w:cs="David" w:hint="cs"/>
          <w:rtl/>
        </w:rPr>
      </w:pPr>
      <w:r w:rsidRPr="00AF0B28">
        <w:rPr>
          <w:rFonts w:cs="David" w:hint="cs"/>
          <w:i/>
          <w:iCs/>
          <w:rtl/>
        </w:rPr>
        <w:tab/>
        <w:t xml:space="preserve"> </w:t>
      </w:r>
      <w:r w:rsidRPr="00AF0B28">
        <w:rPr>
          <w:rFonts w:cs="David" w:hint="cs"/>
          <w:rtl/>
        </w:rPr>
        <w:t>אפשר לקבל חוות דעת של היועצת המשפטית?</w:t>
      </w:r>
    </w:p>
    <w:p w14:paraId="466D3A49" w14:textId="77777777" w:rsidR="00AF0B28" w:rsidRPr="00AF0B28" w:rsidRDefault="00AF0B28" w:rsidP="00AF0B28">
      <w:pPr>
        <w:bidi/>
        <w:rPr>
          <w:rFonts w:cs="David" w:hint="cs"/>
          <w:rtl/>
        </w:rPr>
      </w:pPr>
    </w:p>
    <w:p w14:paraId="6761D144" w14:textId="77777777" w:rsidR="00AF0B28" w:rsidRPr="00AF0B28" w:rsidRDefault="00AF0B28" w:rsidP="00AF0B28">
      <w:pPr>
        <w:bidi/>
        <w:rPr>
          <w:rFonts w:cs="David" w:hint="cs"/>
          <w:rtl/>
        </w:rPr>
      </w:pPr>
      <w:r w:rsidRPr="00AF0B28">
        <w:rPr>
          <w:rFonts w:cs="David" w:hint="cs"/>
          <w:u w:val="single"/>
          <w:rtl/>
        </w:rPr>
        <w:t>מנחם בן-ששון:</w:t>
      </w:r>
    </w:p>
    <w:p w14:paraId="2EA61A3C" w14:textId="77777777" w:rsidR="00AF0B28" w:rsidRPr="00AF0B28" w:rsidRDefault="00AF0B28" w:rsidP="00AF0B28">
      <w:pPr>
        <w:bidi/>
        <w:rPr>
          <w:rFonts w:cs="David" w:hint="cs"/>
          <w:rtl/>
        </w:rPr>
      </w:pPr>
    </w:p>
    <w:p w14:paraId="3549454B" w14:textId="77777777" w:rsidR="00AF0B28" w:rsidRPr="00AF0B28" w:rsidRDefault="00AF0B28" w:rsidP="00AF0B28">
      <w:pPr>
        <w:bidi/>
        <w:rPr>
          <w:rFonts w:cs="David" w:hint="cs"/>
          <w:rtl/>
        </w:rPr>
      </w:pPr>
      <w:r w:rsidRPr="00AF0B28">
        <w:rPr>
          <w:rFonts w:cs="David" w:hint="cs"/>
          <w:rtl/>
        </w:rPr>
        <w:tab/>
        <w:t xml:space="preserve">כן, היא מייד תגיד את זה. אני מניח שאמרתי דבר אחראי. </w:t>
      </w:r>
    </w:p>
    <w:p w14:paraId="56F40B63" w14:textId="77777777" w:rsidR="00AF0B28" w:rsidRPr="00AF0B28" w:rsidRDefault="00AF0B28" w:rsidP="00AF0B28">
      <w:pPr>
        <w:bidi/>
        <w:rPr>
          <w:rFonts w:cs="David" w:hint="cs"/>
          <w:rtl/>
        </w:rPr>
      </w:pPr>
    </w:p>
    <w:p w14:paraId="6B65B732" w14:textId="77777777" w:rsidR="00AF0B28" w:rsidRPr="00AF0B28" w:rsidRDefault="00AF0B28" w:rsidP="00AF0B28">
      <w:pPr>
        <w:bidi/>
        <w:ind w:firstLine="567"/>
        <w:rPr>
          <w:rFonts w:cs="David" w:hint="cs"/>
          <w:rtl/>
        </w:rPr>
      </w:pPr>
      <w:r w:rsidRPr="00AF0B28">
        <w:rPr>
          <w:rFonts w:cs="David" w:hint="cs"/>
          <w:rtl/>
        </w:rPr>
        <w:t xml:space="preserve">הדבר השני שהיה לא תקין, ובזה לא הוא אשם ולא אני אשם, שבוועדה המשותפת, כשנעשית ועדה משותפת, אומרים כך: ראש הוועדה המשותפת ייקבע על ידי ועדת הכנסת מתוך חברי אותה ועדה שלפי דעת ועדת הכנסת העניין נוגע לה יותר מבחינת תפקידיה. ועדת הכנסת קבעה שראש ועדת הכנסת יהיה. למה? מתוך הנחה שפה עוסקים בחבלה, בסיכול ממוקד של מי שלא עושה את עבודתו. </w:t>
      </w:r>
    </w:p>
    <w:p w14:paraId="3831D806" w14:textId="77777777" w:rsidR="00AF0B28" w:rsidRPr="00AF0B28" w:rsidRDefault="00AF0B28" w:rsidP="00AF0B28">
      <w:pPr>
        <w:bidi/>
        <w:rPr>
          <w:rFonts w:cs="David" w:hint="cs"/>
          <w:rtl/>
        </w:rPr>
      </w:pPr>
    </w:p>
    <w:p w14:paraId="6B393685" w14:textId="77777777" w:rsidR="00AF0B28" w:rsidRPr="00AF0B28" w:rsidRDefault="00AF0B28" w:rsidP="00AF0B28">
      <w:pPr>
        <w:bidi/>
        <w:rPr>
          <w:rFonts w:cs="David" w:hint="cs"/>
          <w:rtl/>
        </w:rPr>
      </w:pPr>
      <w:r w:rsidRPr="00AF0B28">
        <w:rPr>
          <w:rFonts w:cs="David" w:hint="cs"/>
          <w:u w:val="single"/>
          <w:rtl/>
        </w:rPr>
        <w:t>היו"ר דוד טל:</w:t>
      </w:r>
    </w:p>
    <w:p w14:paraId="0CED6C14" w14:textId="77777777" w:rsidR="00AF0B28" w:rsidRPr="00AF0B28" w:rsidRDefault="00AF0B28" w:rsidP="00AF0B28">
      <w:pPr>
        <w:bidi/>
        <w:rPr>
          <w:rFonts w:cs="David" w:hint="cs"/>
          <w:rtl/>
        </w:rPr>
      </w:pPr>
    </w:p>
    <w:p w14:paraId="0B57F424" w14:textId="77777777" w:rsidR="00AF0B28" w:rsidRPr="00AF0B28" w:rsidRDefault="00AF0B28" w:rsidP="00AF0B28">
      <w:pPr>
        <w:bidi/>
        <w:rPr>
          <w:rFonts w:cs="David" w:hint="cs"/>
          <w:rtl/>
        </w:rPr>
      </w:pPr>
      <w:r w:rsidRPr="00AF0B28">
        <w:rPr>
          <w:rFonts w:cs="David" w:hint="cs"/>
          <w:rtl/>
        </w:rPr>
        <w:tab/>
        <w:t xml:space="preserve">ועדת הכנסת שלא הייתה בראשותי. </w:t>
      </w:r>
    </w:p>
    <w:p w14:paraId="483DB762" w14:textId="77777777" w:rsidR="00AF0B28" w:rsidRPr="00AF0B28" w:rsidRDefault="00AF0B28" w:rsidP="00AF0B28">
      <w:pPr>
        <w:bidi/>
        <w:rPr>
          <w:rFonts w:cs="David" w:hint="cs"/>
          <w:rtl/>
        </w:rPr>
      </w:pPr>
    </w:p>
    <w:p w14:paraId="02B10E2F" w14:textId="77777777" w:rsidR="00AF0B28" w:rsidRPr="00AF0B28" w:rsidRDefault="00AF0B28" w:rsidP="00AF0B28">
      <w:pPr>
        <w:bidi/>
        <w:rPr>
          <w:rFonts w:cs="David" w:hint="cs"/>
          <w:rtl/>
        </w:rPr>
      </w:pPr>
      <w:r w:rsidRPr="00AF0B28">
        <w:rPr>
          <w:rFonts w:cs="David" w:hint="cs"/>
          <w:u w:val="single"/>
          <w:rtl/>
        </w:rPr>
        <w:t>מנחם בן-ששון:</w:t>
      </w:r>
    </w:p>
    <w:p w14:paraId="5D79E3E9" w14:textId="77777777" w:rsidR="00AF0B28" w:rsidRPr="00AF0B28" w:rsidRDefault="00AF0B28" w:rsidP="00AF0B28">
      <w:pPr>
        <w:bidi/>
        <w:rPr>
          <w:rFonts w:cs="David" w:hint="cs"/>
          <w:rtl/>
        </w:rPr>
      </w:pPr>
    </w:p>
    <w:p w14:paraId="28293C63" w14:textId="77777777" w:rsidR="00AF0B28" w:rsidRPr="00AF0B28" w:rsidRDefault="00AF0B28" w:rsidP="00AF0B28">
      <w:pPr>
        <w:bidi/>
        <w:rPr>
          <w:rFonts w:cs="David" w:hint="cs"/>
          <w:rtl/>
        </w:rPr>
      </w:pPr>
      <w:r w:rsidRPr="00AF0B28">
        <w:rPr>
          <w:rFonts w:cs="David" w:hint="cs"/>
          <w:rtl/>
        </w:rPr>
        <w:tab/>
        <w:t xml:space="preserve"> אמרתי, שלא לטעמך ולא לטעמי. </w:t>
      </w:r>
    </w:p>
    <w:p w14:paraId="50FE6B2B" w14:textId="77777777" w:rsidR="00AF0B28" w:rsidRPr="00AF0B28" w:rsidRDefault="00AF0B28" w:rsidP="00AF0B28">
      <w:pPr>
        <w:bidi/>
        <w:rPr>
          <w:rFonts w:cs="David" w:hint="cs"/>
          <w:u w:val="single"/>
          <w:rtl/>
        </w:rPr>
      </w:pPr>
    </w:p>
    <w:p w14:paraId="4B623C38" w14:textId="77777777" w:rsidR="00AF0B28" w:rsidRPr="00AF0B28" w:rsidRDefault="00AF0B28" w:rsidP="00AF0B28">
      <w:pPr>
        <w:bidi/>
        <w:rPr>
          <w:rFonts w:cs="David" w:hint="cs"/>
          <w:rtl/>
        </w:rPr>
      </w:pPr>
      <w:r w:rsidRPr="00AF0B28">
        <w:rPr>
          <w:rFonts w:cs="David" w:hint="cs"/>
          <w:u w:val="single"/>
          <w:rtl/>
        </w:rPr>
        <w:t>היו"ר דוד טל:</w:t>
      </w:r>
    </w:p>
    <w:p w14:paraId="12AD03E4" w14:textId="77777777" w:rsidR="00AF0B28" w:rsidRPr="00AF0B28" w:rsidRDefault="00AF0B28" w:rsidP="00AF0B28">
      <w:pPr>
        <w:bidi/>
        <w:rPr>
          <w:rFonts w:cs="David" w:hint="cs"/>
          <w:rtl/>
        </w:rPr>
      </w:pPr>
    </w:p>
    <w:p w14:paraId="127B099D" w14:textId="77777777" w:rsidR="00AF0B28" w:rsidRPr="00AF0B28" w:rsidRDefault="00AF0B28" w:rsidP="00AF0B28">
      <w:pPr>
        <w:bidi/>
        <w:rPr>
          <w:rFonts w:cs="David" w:hint="cs"/>
          <w:rtl/>
        </w:rPr>
      </w:pPr>
      <w:r w:rsidRPr="00AF0B28">
        <w:rPr>
          <w:rFonts w:cs="David" w:hint="cs"/>
          <w:rtl/>
        </w:rPr>
        <w:tab/>
        <w:t xml:space="preserve">לא, שלא הייתה בראשותי. </w:t>
      </w:r>
    </w:p>
    <w:p w14:paraId="152C7FF7" w14:textId="77777777" w:rsidR="00AF0B28" w:rsidRDefault="00AF0B28" w:rsidP="00AF0B28">
      <w:pPr>
        <w:bidi/>
        <w:rPr>
          <w:rFonts w:cs="David" w:hint="cs"/>
          <w:u w:val="single"/>
          <w:rtl/>
        </w:rPr>
      </w:pPr>
    </w:p>
    <w:p w14:paraId="6735D57C" w14:textId="77777777" w:rsidR="00AF0B28" w:rsidRDefault="00AF0B28" w:rsidP="00AF0B28">
      <w:pPr>
        <w:bidi/>
        <w:rPr>
          <w:rFonts w:cs="David" w:hint="cs"/>
          <w:u w:val="single"/>
          <w:rtl/>
        </w:rPr>
      </w:pPr>
    </w:p>
    <w:p w14:paraId="174BDD13" w14:textId="77777777" w:rsidR="00AF0B28" w:rsidRDefault="00AF0B28" w:rsidP="00AF0B28">
      <w:pPr>
        <w:bidi/>
        <w:rPr>
          <w:rFonts w:cs="David" w:hint="cs"/>
          <w:u w:val="single"/>
          <w:rtl/>
        </w:rPr>
      </w:pPr>
    </w:p>
    <w:p w14:paraId="546CF260" w14:textId="77777777" w:rsidR="00AF0B28" w:rsidRDefault="00AF0B28" w:rsidP="00AF0B28">
      <w:pPr>
        <w:bidi/>
        <w:rPr>
          <w:rFonts w:cs="David" w:hint="cs"/>
          <w:u w:val="single"/>
          <w:rtl/>
        </w:rPr>
      </w:pPr>
    </w:p>
    <w:p w14:paraId="729B29DC" w14:textId="77777777" w:rsidR="00AF0B28" w:rsidRPr="00AF0B28" w:rsidRDefault="00AF0B28" w:rsidP="00AF0B28">
      <w:pPr>
        <w:bidi/>
        <w:rPr>
          <w:rFonts w:cs="David" w:hint="cs"/>
          <w:rtl/>
        </w:rPr>
      </w:pPr>
      <w:r w:rsidRPr="00AF0B28">
        <w:rPr>
          <w:rFonts w:cs="David" w:hint="cs"/>
          <w:u w:val="single"/>
          <w:rtl/>
        </w:rPr>
        <w:t>מנחם בן-ששון:</w:t>
      </w:r>
    </w:p>
    <w:p w14:paraId="45A1C6B8" w14:textId="77777777" w:rsidR="00AF0B28" w:rsidRPr="00AF0B28" w:rsidRDefault="00AF0B28" w:rsidP="00AF0B28">
      <w:pPr>
        <w:bidi/>
        <w:rPr>
          <w:rFonts w:cs="David" w:hint="cs"/>
          <w:rtl/>
        </w:rPr>
      </w:pPr>
    </w:p>
    <w:p w14:paraId="6A516CF7" w14:textId="77777777" w:rsidR="00AF0B28" w:rsidRPr="00AF0B28" w:rsidRDefault="00AF0B28" w:rsidP="00AF0B28">
      <w:pPr>
        <w:bidi/>
        <w:rPr>
          <w:rFonts w:cs="David" w:hint="cs"/>
          <w:rtl/>
        </w:rPr>
      </w:pPr>
      <w:r w:rsidRPr="00AF0B28">
        <w:rPr>
          <w:rFonts w:cs="David" w:hint="cs"/>
          <w:rtl/>
        </w:rPr>
        <w:tab/>
        <w:t xml:space="preserve"> כן, אני יודע. </w:t>
      </w:r>
    </w:p>
    <w:p w14:paraId="50CE1DB1" w14:textId="77777777" w:rsidR="00AF0B28" w:rsidRPr="00AF0B28" w:rsidRDefault="00AF0B28" w:rsidP="00AF0B28">
      <w:pPr>
        <w:bidi/>
        <w:rPr>
          <w:rFonts w:cs="David" w:hint="cs"/>
          <w:rtl/>
        </w:rPr>
      </w:pPr>
    </w:p>
    <w:p w14:paraId="0E55E09A" w14:textId="77777777" w:rsidR="00AF0B28" w:rsidRPr="00AF0B28" w:rsidRDefault="00AF0B28" w:rsidP="00AF0B28">
      <w:pPr>
        <w:bidi/>
        <w:rPr>
          <w:rFonts w:cs="David" w:hint="cs"/>
          <w:rtl/>
        </w:rPr>
      </w:pPr>
      <w:r w:rsidRPr="00AF0B28">
        <w:rPr>
          <w:rFonts w:cs="David" w:hint="cs"/>
          <w:u w:val="single"/>
          <w:rtl/>
        </w:rPr>
        <w:t>זהבה גלאון:</w:t>
      </w:r>
    </w:p>
    <w:p w14:paraId="0F962A7F" w14:textId="77777777" w:rsidR="00AF0B28" w:rsidRPr="00AF0B28" w:rsidRDefault="00AF0B28" w:rsidP="00AF0B28">
      <w:pPr>
        <w:bidi/>
        <w:rPr>
          <w:rFonts w:cs="David" w:hint="cs"/>
          <w:rtl/>
        </w:rPr>
      </w:pPr>
    </w:p>
    <w:p w14:paraId="0EE9069B" w14:textId="77777777" w:rsidR="00AF0B28" w:rsidRPr="00AF0B28" w:rsidRDefault="00AF0B28" w:rsidP="00AF0B28">
      <w:pPr>
        <w:bidi/>
        <w:rPr>
          <w:rFonts w:cs="David" w:hint="cs"/>
          <w:rtl/>
        </w:rPr>
      </w:pPr>
      <w:r w:rsidRPr="00AF0B28">
        <w:rPr>
          <w:rFonts w:cs="David" w:hint="cs"/>
          <w:rtl/>
        </w:rPr>
        <w:tab/>
        <w:t xml:space="preserve">אני לא יודעת אם זה לא לטעמו, זה לא היה בראשותו. </w:t>
      </w:r>
    </w:p>
    <w:p w14:paraId="1CAF3231" w14:textId="77777777" w:rsidR="00AF0B28" w:rsidRPr="00AF0B28" w:rsidRDefault="00AF0B28" w:rsidP="00AF0B28">
      <w:pPr>
        <w:bidi/>
        <w:rPr>
          <w:rFonts w:cs="David" w:hint="cs"/>
          <w:rtl/>
        </w:rPr>
      </w:pPr>
    </w:p>
    <w:p w14:paraId="08253907" w14:textId="77777777" w:rsidR="00AF0B28" w:rsidRPr="00AF0B28" w:rsidRDefault="00AF0B28" w:rsidP="00AF0B28">
      <w:pPr>
        <w:bidi/>
        <w:rPr>
          <w:rFonts w:cs="David" w:hint="cs"/>
          <w:rtl/>
        </w:rPr>
      </w:pPr>
      <w:r w:rsidRPr="00AF0B28">
        <w:rPr>
          <w:rFonts w:cs="David" w:hint="cs"/>
          <w:u w:val="single"/>
          <w:rtl/>
        </w:rPr>
        <w:t>מנחם בן-ששון:</w:t>
      </w:r>
    </w:p>
    <w:p w14:paraId="17097000" w14:textId="77777777" w:rsidR="00AF0B28" w:rsidRPr="00AF0B28" w:rsidRDefault="00AF0B28" w:rsidP="00AF0B28">
      <w:pPr>
        <w:bidi/>
        <w:rPr>
          <w:rFonts w:cs="David" w:hint="cs"/>
          <w:rtl/>
        </w:rPr>
      </w:pPr>
    </w:p>
    <w:p w14:paraId="601A7B27" w14:textId="77777777" w:rsidR="00AF0B28" w:rsidRPr="00AF0B28" w:rsidRDefault="00AF0B28" w:rsidP="00AF0B28">
      <w:pPr>
        <w:bidi/>
        <w:rPr>
          <w:rFonts w:cs="David" w:hint="cs"/>
          <w:rtl/>
        </w:rPr>
      </w:pPr>
      <w:r w:rsidRPr="00AF0B28">
        <w:rPr>
          <w:rFonts w:cs="David" w:hint="cs"/>
          <w:rtl/>
        </w:rPr>
        <w:tab/>
        <w:t xml:space="preserve"> חברים, אנחנו נמצאים פה במהלך שהוא שלוש פעמים לא נכון מבחינת אדמיניסטרציה של הבית הזה. אין טעם לקחת את זה לבג"צ, בג"צ אמר את דבריו, אני מרגיע את ידידתי מימין. אל תלכי לבג"צ, בג"צ אמר את דברו. החלטות של ועדת הכנסת הן סופיות לגבי סדרי הבית. </w:t>
      </w:r>
    </w:p>
    <w:p w14:paraId="72F3681F" w14:textId="77777777" w:rsidR="00AF0B28" w:rsidRPr="00AF0B28" w:rsidRDefault="00AF0B28" w:rsidP="00AF0B28">
      <w:pPr>
        <w:bidi/>
        <w:rPr>
          <w:rFonts w:cs="David" w:hint="cs"/>
          <w:rtl/>
        </w:rPr>
      </w:pPr>
    </w:p>
    <w:p w14:paraId="7EEE6F1C" w14:textId="77777777" w:rsidR="00AF0B28" w:rsidRPr="00AF0B28" w:rsidRDefault="00AF0B28" w:rsidP="00AF0B28">
      <w:pPr>
        <w:bidi/>
        <w:ind w:firstLine="567"/>
        <w:rPr>
          <w:rFonts w:cs="David" w:hint="cs"/>
          <w:rtl/>
        </w:rPr>
      </w:pPr>
      <w:r w:rsidRPr="00AF0B28">
        <w:rPr>
          <w:rFonts w:cs="David" w:hint="cs"/>
          <w:rtl/>
        </w:rPr>
        <w:t xml:space="preserve">אבל תבינו שזה בלתי תקין בעליל וזה לא תקין גם למהותו של המהלך. הבית יכול לומר את דברו, הבית יכול להחליט שיעשו את זה בתקנות, הבית יכול להגיד שיעשו את זה בצווים. יש מידה רבה של אי-סבירות גם במצב שנקלענו אליו היום. ואני חוזר ואומר: אפשר לתקן אותו עדיין. אפשר לא להצביע על סעיף 4, לבקש מהיושב ראש לפצל אותו, לעשות את זה כחוק יסוד. </w:t>
      </w:r>
    </w:p>
    <w:p w14:paraId="1C297D22" w14:textId="77777777" w:rsidR="00AF0B28" w:rsidRPr="00AF0B28" w:rsidRDefault="00AF0B28" w:rsidP="00AF0B28">
      <w:pPr>
        <w:bidi/>
        <w:rPr>
          <w:rFonts w:cs="David" w:hint="cs"/>
          <w:rtl/>
        </w:rPr>
      </w:pPr>
    </w:p>
    <w:p w14:paraId="7EB253D8" w14:textId="77777777" w:rsidR="00AF0B28" w:rsidRPr="00AF0B28" w:rsidRDefault="00AF0B28" w:rsidP="00AF0B28">
      <w:pPr>
        <w:bidi/>
        <w:rPr>
          <w:rFonts w:cs="David" w:hint="cs"/>
          <w:rtl/>
        </w:rPr>
      </w:pPr>
      <w:r w:rsidRPr="00AF0B28">
        <w:rPr>
          <w:rFonts w:cs="David" w:hint="cs"/>
          <w:rtl/>
        </w:rPr>
        <w:tab/>
        <w:t xml:space="preserve">הנקודה האחרונה היא נקודה אישית, ועכשיו אני אענה לחבר הכנסת פרוש, כך שהוא יוכל מייד לשדר אותה גם בטלפון. אין שום חוק שנבלם בוועדת החוקה, חוק ומשפט. בחוק הזה של המצעדים של ההומוסקסואלים הייתה איזושהי הסכמה מסביב לשולחן שתהיה הידברות, חבר הכנסת פרוש, והייתה הידברות בין אנשים, בין חברי כנסת.  </w:t>
      </w:r>
    </w:p>
    <w:p w14:paraId="1A478526" w14:textId="77777777" w:rsidR="00AF0B28" w:rsidRPr="00AF0B28" w:rsidRDefault="00AF0B28" w:rsidP="00AF0B28">
      <w:pPr>
        <w:bidi/>
        <w:rPr>
          <w:rFonts w:cs="David" w:hint="cs"/>
          <w:rtl/>
        </w:rPr>
      </w:pPr>
    </w:p>
    <w:p w14:paraId="44CBCA10" w14:textId="77777777" w:rsidR="00AF0B28" w:rsidRPr="00AF0B28" w:rsidRDefault="00AF0B28" w:rsidP="00AF0B28">
      <w:pPr>
        <w:bidi/>
        <w:rPr>
          <w:rFonts w:cs="David" w:hint="cs"/>
          <w:rtl/>
        </w:rPr>
      </w:pPr>
      <w:r w:rsidRPr="00AF0B28">
        <w:rPr>
          <w:rFonts w:cs="David" w:hint="cs"/>
          <w:u w:val="single"/>
          <w:rtl/>
        </w:rPr>
        <w:t>יצחק לוי:</w:t>
      </w:r>
    </w:p>
    <w:p w14:paraId="591397AF" w14:textId="77777777" w:rsidR="00AF0B28" w:rsidRPr="00AF0B28" w:rsidRDefault="00AF0B28" w:rsidP="00AF0B28">
      <w:pPr>
        <w:bidi/>
        <w:rPr>
          <w:rFonts w:cs="David" w:hint="cs"/>
          <w:rtl/>
        </w:rPr>
      </w:pPr>
    </w:p>
    <w:p w14:paraId="5FAF068A" w14:textId="77777777" w:rsidR="00AF0B28" w:rsidRPr="00AF0B28" w:rsidRDefault="00AF0B28" w:rsidP="00AF0B28">
      <w:pPr>
        <w:bidi/>
        <w:rPr>
          <w:rFonts w:cs="David" w:hint="cs"/>
          <w:rtl/>
        </w:rPr>
      </w:pPr>
      <w:r w:rsidRPr="00AF0B28">
        <w:rPr>
          <w:rFonts w:cs="David" w:hint="cs"/>
          <w:rtl/>
        </w:rPr>
        <w:tab/>
        <w:t xml:space="preserve"> כל נושא בתי הדין הרבניים - - -</w:t>
      </w:r>
    </w:p>
    <w:p w14:paraId="589AC089" w14:textId="77777777" w:rsidR="00AF0B28" w:rsidRPr="00AF0B28" w:rsidRDefault="00AF0B28" w:rsidP="00AF0B28">
      <w:pPr>
        <w:bidi/>
        <w:rPr>
          <w:rFonts w:cs="David" w:hint="cs"/>
          <w:rtl/>
        </w:rPr>
      </w:pPr>
    </w:p>
    <w:p w14:paraId="43D930E5" w14:textId="77777777" w:rsidR="00AF0B28" w:rsidRPr="00AF0B28" w:rsidRDefault="00AF0B28" w:rsidP="00AF0B28">
      <w:pPr>
        <w:bidi/>
        <w:rPr>
          <w:rFonts w:cs="David" w:hint="cs"/>
          <w:rtl/>
        </w:rPr>
      </w:pPr>
      <w:r w:rsidRPr="00AF0B28">
        <w:rPr>
          <w:rFonts w:cs="David" w:hint="cs"/>
          <w:u w:val="single"/>
          <w:rtl/>
        </w:rPr>
        <w:t>מנחם בן-ששון:</w:t>
      </w:r>
    </w:p>
    <w:p w14:paraId="7E3594F5" w14:textId="77777777" w:rsidR="00AF0B28" w:rsidRPr="00AF0B28" w:rsidRDefault="00AF0B28" w:rsidP="00AF0B28">
      <w:pPr>
        <w:bidi/>
        <w:rPr>
          <w:rFonts w:cs="David" w:hint="cs"/>
          <w:rtl/>
        </w:rPr>
      </w:pPr>
    </w:p>
    <w:p w14:paraId="68A07E0D" w14:textId="77777777" w:rsidR="00AF0B28" w:rsidRPr="00AF0B28" w:rsidRDefault="00AF0B28" w:rsidP="00AF0B28">
      <w:pPr>
        <w:bidi/>
        <w:rPr>
          <w:rFonts w:cs="David" w:hint="cs"/>
          <w:rtl/>
        </w:rPr>
      </w:pPr>
      <w:r w:rsidRPr="00AF0B28">
        <w:rPr>
          <w:rFonts w:cs="David" w:hint="cs"/>
          <w:rtl/>
        </w:rPr>
        <w:tab/>
        <w:t xml:space="preserve">בסוגיה של החוק הזה אני התחייבתי להביא את החוק לדיון, אלא שאמרתי, עמדתי היא שאני אביא אותו לדיון עם דילמה שזה יהיה חוק יסוד ולא רק חוק סתם, בוודאי שלא צו. מה נשאר לנו? שזה נגרר חודשים על חודשים. היינו גומרים מזמן את העבודה. אני חוזר ואומר </w:t>
      </w:r>
      <w:r w:rsidRPr="00AF0B28">
        <w:rPr>
          <w:rFonts w:cs="David"/>
          <w:rtl/>
        </w:rPr>
        <w:t>–</w:t>
      </w:r>
      <w:r w:rsidRPr="00AF0B28">
        <w:rPr>
          <w:rFonts w:cs="David" w:hint="cs"/>
          <w:rtl/>
        </w:rPr>
        <w:t xml:space="preserve"> ואני אומר את זה עד היום - שהייתי מייעץ לכם להצביע עליו כחוק יסוד, כי אני חושב שזו היא תקנתו הנכונה.  </w:t>
      </w:r>
    </w:p>
    <w:p w14:paraId="7010AD15" w14:textId="77777777" w:rsidR="00AF0B28" w:rsidRPr="00AF0B28" w:rsidRDefault="00AF0B28" w:rsidP="00AF0B28">
      <w:pPr>
        <w:bidi/>
        <w:rPr>
          <w:rFonts w:cs="David" w:hint="cs"/>
          <w:rtl/>
        </w:rPr>
      </w:pPr>
    </w:p>
    <w:p w14:paraId="4ACD0234" w14:textId="77777777" w:rsidR="00AF0B28" w:rsidRPr="00AF0B28" w:rsidRDefault="00AF0B28" w:rsidP="00AF0B28">
      <w:pPr>
        <w:bidi/>
        <w:rPr>
          <w:rFonts w:cs="David" w:hint="cs"/>
          <w:rtl/>
        </w:rPr>
      </w:pPr>
      <w:r w:rsidRPr="00AF0B28">
        <w:rPr>
          <w:rFonts w:cs="David" w:hint="cs"/>
          <w:rtl/>
        </w:rPr>
        <w:tab/>
        <w:t xml:space="preserve">וברמה האישית האחרונה הקטנונית, הרי אני יכול לבקש זכות דיבור עכשיו על סעיף גדול </w:t>
      </w:r>
      <w:r w:rsidRPr="00AF0B28">
        <w:rPr>
          <w:rFonts w:cs="David"/>
          <w:rtl/>
        </w:rPr>
        <w:t>–</w:t>
      </w:r>
      <w:r w:rsidRPr="00AF0B28">
        <w:rPr>
          <w:rFonts w:cs="David" w:hint="cs"/>
          <w:rtl/>
        </w:rPr>
        <w:t xml:space="preserve"> הוא יכול לא לתת לי - שנקרא תעמולה. </w:t>
      </w:r>
    </w:p>
    <w:p w14:paraId="35DA5D3B" w14:textId="77777777" w:rsidR="00AF0B28" w:rsidRPr="00AF0B28" w:rsidRDefault="00AF0B28" w:rsidP="00AF0B28">
      <w:pPr>
        <w:bidi/>
        <w:rPr>
          <w:rFonts w:cs="David" w:hint="cs"/>
          <w:rtl/>
        </w:rPr>
      </w:pPr>
    </w:p>
    <w:p w14:paraId="15378032" w14:textId="77777777" w:rsidR="00AF0B28" w:rsidRPr="00AF0B28" w:rsidRDefault="00AF0B28" w:rsidP="00AF0B28">
      <w:pPr>
        <w:bidi/>
        <w:rPr>
          <w:rFonts w:cs="David" w:hint="cs"/>
          <w:rtl/>
        </w:rPr>
      </w:pPr>
      <w:r w:rsidRPr="00AF0B28">
        <w:rPr>
          <w:rFonts w:cs="David" w:hint="cs"/>
          <w:u w:val="single"/>
          <w:rtl/>
        </w:rPr>
        <w:t>היו"ר דוד טל:</w:t>
      </w:r>
    </w:p>
    <w:p w14:paraId="0D3DB6E3" w14:textId="77777777" w:rsidR="00AF0B28" w:rsidRPr="00AF0B28" w:rsidRDefault="00AF0B28" w:rsidP="00AF0B28">
      <w:pPr>
        <w:bidi/>
        <w:rPr>
          <w:rFonts w:cs="David" w:hint="cs"/>
          <w:rtl/>
        </w:rPr>
      </w:pPr>
    </w:p>
    <w:p w14:paraId="139DE933" w14:textId="77777777" w:rsidR="00AF0B28" w:rsidRPr="00AF0B28" w:rsidRDefault="00AF0B28" w:rsidP="00AF0B28">
      <w:pPr>
        <w:bidi/>
        <w:rPr>
          <w:rFonts w:cs="David" w:hint="cs"/>
          <w:rtl/>
        </w:rPr>
      </w:pPr>
      <w:r w:rsidRPr="00AF0B28">
        <w:rPr>
          <w:rFonts w:cs="David" w:hint="cs"/>
          <w:rtl/>
        </w:rPr>
        <w:tab/>
        <w:t xml:space="preserve">אל תהיה קטנוני. </w:t>
      </w:r>
    </w:p>
    <w:p w14:paraId="2C080EFD" w14:textId="77777777" w:rsidR="00AF0B28" w:rsidRPr="00AF0B28" w:rsidRDefault="00AF0B28" w:rsidP="00AF0B28">
      <w:pPr>
        <w:bidi/>
        <w:rPr>
          <w:rFonts w:cs="David" w:hint="cs"/>
          <w:rtl/>
        </w:rPr>
      </w:pPr>
    </w:p>
    <w:p w14:paraId="4C33C1FF" w14:textId="77777777" w:rsidR="00AF0B28" w:rsidRPr="00AF0B28" w:rsidRDefault="00AF0B28" w:rsidP="00AF0B28">
      <w:pPr>
        <w:pStyle w:val="Heading5"/>
        <w:jc w:val="left"/>
        <w:rPr>
          <w:rFonts w:hint="cs"/>
          <w:sz w:val="24"/>
          <w:rtl/>
        </w:rPr>
      </w:pPr>
      <w:r w:rsidRPr="00AF0B28">
        <w:rPr>
          <w:rFonts w:hint="cs"/>
          <w:sz w:val="24"/>
          <w:u w:val="single"/>
          <w:rtl/>
        </w:rPr>
        <w:t>מנחם בן-ששון:</w:t>
      </w:r>
    </w:p>
    <w:p w14:paraId="78A6356A" w14:textId="77777777" w:rsidR="00AF0B28" w:rsidRPr="00AF0B28" w:rsidRDefault="00AF0B28" w:rsidP="00AF0B28">
      <w:pPr>
        <w:pStyle w:val="Heading5"/>
        <w:jc w:val="left"/>
        <w:rPr>
          <w:rFonts w:hint="cs"/>
          <w:sz w:val="24"/>
          <w:rtl/>
        </w:rPr>
      </w:pPr>
    </w:p>
    <w:p w14:paraId="1B5C2549" w14:textId="77777777" w:rsidR="00AF0B28" w:rsidRPr="00AF0B28" w:rsidRDefault="00AF0B28" w:rsidP="00AF0B28">
      <w:pPr>
        <w:bidi/>
        <w:rPr>
          <w:rFonts w:cs="David" w:hint="cs"/>
          <w:rtl/>
        </w:rPr>
      </w:pPr>
      <w:r w:rsidRPr="00AF0B28">
        <w:rPr>
          <w:rFonts w:cs="David" w:hint="cs"/>
          <w:rtl/>
        </w:rPr>
        <w:tab/>
        <w:t xml:space="preserve">אני אומר לכם עוד הפעם, אני לא חושב שדיון בחוק כל כך כבד הוא פיליבסטר לכל אורך הדרך, ואני כאן משבח את יושב ראש הוועדה. יושב ראש הוועדה בסוגיות מסוימות, שהבין שהן חשובות, נתן את האפשרות לליבון שלהן. זה מה שמעמיד אותי היום במצב שבו אני יכול להגיד לכם: חברים, החוק הזה בשל אוטוטו להיות חוק יסוד, בואו נצביע עליו כחוק יסוד, כי הוא את מלאכתו במיטב ובמרב הצליח להוציא והצליח להעמיד בפניכם היום חוק פי כמה תקין מן הנייר שהובא לפני ועדת הכנסת לפני למעלה משנה. </w:t>
      </w:r>
    </w:p>
    <w:p w14:paraId="390F2C13" w14:textId="77777777" w:rsidR="00AF0B28" w:rsidRPr="00AF0B28" w:rsidRDefault="00AF0B28" w:rsidP="00AF0B28">
      <w:pPr>
        <w:bidi/>
        <w:rPr>
          <w:rFonts w:cs="David" w:hint="cs"/>
          <w:rtl/>
        </w:rPr>
      </w:pPr>
    </w:p>
    <w:p w14:paraId="161AA47B" w14:textId="77777777" w:rsidR="00AF0B28" w:rsidRDefault="00AF0B28" w:rsidP="00AF0B28">
      <w:pPr>
        <w:bidi/>
        <w:rPr>
          <w:rFonts w:cs="David" w:hint="cs"/>
          <w:u w:val="single"/>
          <w:rtl/>
        </w:rPr>
      </w:pPr>
      <w:r w:rsidRPr="00AF0B28">
        <w:rPr>
          <w:rFonts w:cs="David"/>
          <w:u w:val="single"/>
          <w:rtl/>
        </w:rPr>
        <w:br w:type="page"/>
      </w:r>
    </w:p>
    <w:p w14:paraId="1724B26A" w14:textId="77777777" w:rsidR="00AF0B28" w:rsidRDefault="00AF0B28" w:rsidP="00AF0B28">
      <w:pPr>
        <w:bidi/>
        <w:rPr>
          <w:rFonts w:cs="David" w:hint="cs"/>
          <w:u w:val="single"/>
          <w:rtl/>
        </w:rPr>
      </w:pPr>
    </w:p>
    <w:p w14:paraId="75DD5B08" w14:textId="77777777" w:rsidR="00AF0B28" w:rsidRDefault="00AF0B28" w:rsidP="00AF0B28">
      <w:pPr>
        <w:bidi/>
        <w:rPr>
          <w:rFonts w:cs="David" w:hint="cs"/>
          <w:u w:val="single"/>
          <w:rtl/>
        </w:rPr>
      </w:pPr>
    </w:p>
    <w:p w14:paraId="47FA2988" w14:textId="77777777" w:rsidR="00AF0B28" w:rsidRDefault="00AF0B28" w:rsidP="00AF0B28">
      <w:pPr>
        <w:bidi/>
        <w:rPr>
          <w:rFonts w:cs="David" w:hint="cs"/>
          <w:u w:val="single"/>
          <w:rtl/>
        </w:rPr>
      </w:pPr>
    </w:p>
    <w:p w14:paraId="63182856" w14:textId="77777777" w:rsidR="00AF0B28" w:rsidRPr="00AF0B28" w:rsidRDefault="00AF0B28" w:rsidP="00AF0B28">
      <w:pPr>
        <w:bidi/>
        <w:rPr>
          <w:rFonts w:cs="David" w:hint="cs"/>
          <w:rtl/>
        </w:rPr>
      </w:pPr>
      <w:r w:rsidRPr="00AF0B28">
        <w:rPr>
          <w:rFonts w:cs="David" w:hint="cs"/>
          <w:u w:val="single"/>
          <w:rtl/>
        </w:rPr>
        <w:t>היו"ר דוד טל:</w:t>
      </w:r>
    </w:p>
    <w:p w14:paraId="30D05498" w14:textId="77777777" w:rsidR="00AF0B28" w:rsidRPr="00AF0B28" w:rsidRDefault="00AF0B28" w:rsidP="00AF0B28">
      <w:pPr>
        <w:bidi/>
        <w:rPr>
          <w:rFonts w:cs="David" w:hint="cs"/>
          <w:rtl/>
        </w:rPr>
      </w:pPr>
    </w:p>
    <w:p w14:paraId="434A0D88" w14:textId="77777777" w:rsidR="00AF0B28" w:rsidRPr="00AF0B28" w:rsidRDefault="00AF0B28" w:rsidP="00AF0B28">
      <w:pPr>
        <w:bidi/>
        <w:rPr>
          <w:rFonts w:cs="David" w:hint="cs"/>
          <w:rtl/>
        </w:rPr>
      </w:pPr>
      <w:r w:rsidRPr="00AF0B28">
        <w:rPr>
          <w:rFonts w:cs="David" w:hint="cs"/>
          <w:rtl/>
        </w:rPr>
        <w:tab/>
        <w:t xml:space="preserve">תודה רבה. רבותיי, בקצרה חברי הכנסת זהבה גלאון, טלב אלסאנע, שלמה מולה, גדעון סער ודב חנין. </w:t>
      </w:r>
    </w:p>
    <w:p w14:paraId="0AF5EABC" w14:textId="77777777" w:rsidR="00AF0B28" w:rsidRPr="00AF0B28" w:rsidRDefault="00AF0B28" w:rsidP="00AF0B28">
      <w:pPr>
        <w:bidi/>
        <w:rPr>
          <w:rFonts w:cs="David" w:hint="cs"/>
          <w:rtl/>
        </w:rPr>
      </w:pPr>
      <w:r w:rsidRPr="00AF0B28">
        <w:rPr>
          <w:rFonts w:cs="David" w:hint="cs"/>
          <w:rtl/>
        </w:rPr>
        <w:tab/>
      </w:r>
    </w:p>
    <w:p w14:paraId="173AD6FC" w14:textId="77777777" w:rsidR="00AF0B28" w:rsidRPr="00AF0B28" w:rsidRDefault="00AF0B28" w:rsidP="00AF0B28">
      <w:pPr>
        <w:bidi/>
        <w:rPr>
          <w:rFonts w:cs="David" w:hint="cs"/>
          <w:rtl/>
        </w:rPr>
      </w:pPr>
      <w:r w:rsidRPr="00AF0B28">
        <w:rPr>
          <w:rFonts w:cs="David" w:hint="cs"/>
          <w:u w:val="single"/>
          <w:rtl/>
        </w:rPr>
        <w:t>זהבה גלאון:</w:t>
      </w:r>
    </w:p>
    <w:p w14:paraId="47564D39" w14:textId="77777777" w:rsidR="00AF0B28" w:rsidRPr="00AF0B28" w:rsidRDefault="00AF0B28" w:rsidP="00AF0B28">
      <w:pPr>
        <w:bidi/>
        <w:rPr>
          <w:rFonts w:cs="David" w:hint="cs"/>
          <w:rtl/>
        </w:rPr>
      </w:pPr>
    </w:p>
    <w:p w14:paraId="54DD6F14" w14:textId="77777777" w:rsidR="00AF0B28" w:rsidRPr="00AF0B28" w:rsidRDefault="00AF0B28" w:rsidP="00AF0B28">
      <w:pPr>
        <w:bidi/>
        <w:rPr>
          <w:rFonts w:cs="David" w:hint="cs"/>
          <w:rtl/>
        </w:rPr>
      </w:pPr>
      <w:r w:rsidRPr="00AF0B28">
        <w:rPr>
          <w:rFonts w:cs="David" w:hint="cs"/>
          <w:rtl/>
        </w:rPr>
        <w:tab/>
        <w:t xml:space="preserve">אדוני היושב ראש, אני שמחה שאני מדברת אחרי יושב ראש ועדת החוקה, חוק ומשפט, שניסה לשכנע את הוועדה במיטב הרהיטות שלו למה יש כאן בעיה של אדמיניסטרציה והחוק הזה הוא בעצם חוק טוב, אבל אם הוא יאושר כחוק יסוד הוא יהיה ממש חוק מצוין שאפשר יהיה להצביע עליו. אני מודה שזה ממש לא מעניין אותי. אני רוצה לנצל את מעט הזמן שיש לי. </w:t>
      </w:r>
    </w:p>
    <w:p w14:paraId="4DFB3745" w14:textId="77777777" w:rsidR="00AF0B28" w:rsidRPr="00AF0B28" w:rsidRDefault="00AF0B28" w:rsidP="00AF0B28">
      <w:pPr>
        <w:bidi/>
        <w:rPr>
          <w:rFonts w:cs="David" w:hint="cs"/>
          <w:rtl/>
        </w:rPr>
      </w:pPr>
    </w:p>
    <w:p w14:paraId="39842636" w14:textId="77777777" w:rsidR="00AF0B28" w:rsidRPr="00AF0B28" w:rsidRDefault="00AF0B28" w:rsidP="00AF0B28">
      <w:pPr>
        <w:bidi/>
        <w:rPr>
          <w:rFonts w:cs="David" w:hint="cs"/>
          <w:rtl/>
        </w:rPr>
      </w:pPr>
      <w:r w:rsidRPr="00AF0B28">
        <w:rPr>
          <w:rFonts w:cs="David" w:hint="cs"/>
          <w:u w:val="single"/>
          <w:rtl/>
        </w:rPr>
        <w:t>היו"ר דוד טל:</w:t>
      </w:r>
    </w:p>
    <w:p w14:paraId="1DBABEC9" w14:textId="77777777" w:rsidR="00AF0B28" w:rsidRPr="00AF0B28" w:rsidRDefault="00AF0B28" w:rsidP="00AF0B28">
      <w:pPr>
        <w:bidi/>
        <w:rPr>
          <w:rFonts w:cs="David" w:hint="cs"/>
          <w:rtl/>
        </w:rPr>
      </w:pPr>
    </w:p>
    <w:p w14:paraId="2035DE58" w14:textId="77777777" w:rsidR="00AF0B28" w:rsidRPr="00AF0B28" w:rsidRDefault="00AF0B28" w:rsidP="00AF0B28">
      <w:pPr>
        <w:bidi/>
        <w:rPr>
          <w:rFonts w:cs="David" w:hint="cs"/>
          <w:rtl/>
        </w:rPr>
      </w:pPr>
      <w:r w:rsidRPr="00AF0B28">
        <w:rPr>
          <w:rFonts w:cs="David" w:hint="cs"/>
          <w:rtl/>
        </w:rPr>
        <w:tab/>
        <w:t>ואז תתמכי בו?</w:t>
      </w:r>
    </w:p>
    <w:p w14:paraId="4D9F87B8" w14:textId="77777777" w:rsidR="00AF0B28" w:rsidRPr="00AF0B28" w:rsidRDefault="00AF0B28" w:rsidP="00AF0B28">
      <w:pPr>
        <w:bidi/>
        <w:rPr>
          <w:rFonts w:cs="David" w:hint="cs"/>
          <w:rtl/>
        </w:rPr>
      </w:pPr>
    </w:p>
    <w:p w14:paraId="7C268F0F" w14:textId="77777777" w:rsidR="00AF0B28" w:rsidRPr="00AF0B28" w:rsidRDefault="00AF0B28" w:rsidP="00AF0B28">
      <w:pPr>
        <w:bidi/>
        <w:rPr>
          <w:rFonts w:cs="David" w:hint="cs"/>
          <w:rtl/>
        </w:rPr>
      </w:pPr>
      <w:r w:rsidRPr="00AF0B28">
        <w:rPr>
          <w:rFonts w:cs="David" w:hint="cs"/>
          <w:u w:val="single"/>
          <w:rtl/>
        </w:rPr>
        <w:t>זהבה גלאון:</w:t>
      </w:r>
    </w:p>
    <w:p w14:paraId="6E4B1DE5" w14:textId="77777777" w:rsidR="00AF0B28" w:rsidRPr="00AF0B28" w:rsidRDefault="00AF0B28" w:rsidP="00AF0B28">
      <w:pPr>
        <w:bidi/>
        <w:rPr>
          <w:rFonts w:cs="David" w:hint="cs"/>
          <w:rtl/>
        </w:rPr>
      </w:pPr>
    </w:p>
    <w:p w14:paraId="52C6C650" w14:textId="77777777" w:rsidR="00AF0B28" w:rsidRPr="00AF0B28" w:rsidRDefault="00AF0B28" w:rsidP="00AF0B28">
      <w:pPr>
        <w:bidi/>
        <w:rPr>
          <w:rFonts w:cs="David" w:hint="cs"/>
          <w:rtl/>
        </w:rPr>
      </w:pPr>
      <w:r w:rsidRPr="00AF0B28">
        <w:rPr>
          <w:rFonts w:cs="David" w:hint="cs"/>
          <w:rtl/>
        </w:rPr>
        <w:tab/>
        <w:t xml:space="preserve"> לא, מייד אני אומר. </w:t>
      </w:r>
    </w:p>
    <w:p w14:paraId="2EB2C919" w14:textId="77777777" w:rsidR="00AF0B28" w:rsidRPr="00AF0B28" w:rsidRDefault="00AF0B28" w:rsidP="00AF0B28">
      <w:pPr>
        <w:bidi/>
        <w:rPr>
          <w:rFonts w:cs="David" w:hint="cs"/>
          <w:rtl/>
        </w:rPr>
      </w:pPr>
    </w:p>
    <w:p w14:paraId="1BD99C5A"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064FDB20" w14:textId="77777777" w:rsidR="00AF0B28" w:rsidRPr="00AF0B28" w:rsidRDefault="00AF0B28" w:rsidP="00AF0B28">
      <w:pPr>
        <w:bidi/>
        <w:rPr>
          <w:rFonts w:cs="David" w:hint="cs"/>
          <w:rtl/>
        </w:rPr>
      </w:pPr>
    </w:p>
    <w:p w14:paraId="40961778" w14:textId="77777777" w:rsidR="00AF0B28" w:rsidRPr="00AF0B28" w:rsidRDefault="00AF0B28" w:rsidP="00AF0B28">
      <w:pPr>
        <w:bidi/>
        <w:rPr>
          <w:rFonts w:cs="David" w:hint="cs"/>
          <w:rtl/>
        </w:rPr>
      </w:pPr>
      <w:r w:rsidRPr="00AF0B28">
        <w:rPr>
          <w:rFonts w:cs="David" w:hint="cs"/>
          <w:rtl/>
        </w:rPr>
        <w:tab/>
        <w:t>אז למה לי להתאמץ?</w:t>
      </w:r>
    </w:p>
    <w:p w14:paraId="590F1CF3" w14:textId="77777777" w:rsidR="00AF0B28" w:rsidRPr="00AF0B28" w:rsidRDefault="00AF0B28" w:rsidP="00AF0B28">
      <w:pPr>
        <w:bidi/>
        <w:rPr>
          <w:rFonts w:cs="David" w:hint="cs"/>
          <w:rtl/>
        </w:rPr>
      </w:pPr>
    </w:p>
    <w:p w14:paraId="33D6859F" w14:textId="77777777" w:rsidR="00AF0B28" w:rsidRPr="00AF0B28" w:rsidRDefault="00AF0B28" w:rsidP="00AF0B28">
      <w:pPr>
        <w:bidi/>
        <w:rPr>
          <w:rFonts w:cs="David" w:hint="cs"/>
          <w:rtl/>
        </w:rPr>
      </w:pPr>
      <w:r w:rsidRPr="00AF0B28">
        <w:rPr>
          <w:rFonts w:cs="David" w:hint="cs"/>
          <w:u w:val="single"/>
          <w:rtl/>
        </w:rPr>
        <w:t>זהבה גלאון:</w:t>
      </w:r>
    </w:p>
    <w:p w14:paraId="47D0FB74" w14:textId="77777777" w:rsidR="00AF0B28" w:rsidRPr="00AF0B28" w:rsidRDefault="00AF0B28" w:rsidP="00AF0B28">
      <w:pPr>
        <w:bidi/>
        <w:rPr>
          <w:rFonts w:cs="David" w:hint="cs"/>
          <w:rtl/>
        </w:rPr>
      </w:pPr>
    </w:p>
    <w:p w14:paraId="374B710D" w14:textId="77777777" w:rsidR="00AF0B28" w:rsidRPr="00AF0B28" w:rsidRDefault="00AF0B28" w:rsidP="00AF0B28">
      <w:pPr>
        <w:bidi/>
        <w:rPr>
          <w:rFonts w:cs="David" w:hint="cs"/>
          <w:rtl/>
        </w:rPr>
      </w:pPr>
      <w:r w:rsidRPr="00AF0B28">
        <w:rPr>
          <w:rFonts w:cs="David" w:hint="cs"/>
          <w:rtl/>
        </w:rPr>
        <w:tab/>
        <w:t xml:space="preserve"> אדוני שיבח אותך קודם בשם יושב ראש ועדת החוקה, חוק ומשפט, ואני רוצה לשבח אותך על הטולרנטיות שלך ועל היכולת לתת לי להגיד דברים, גם כשאתה חושב שאתה לא צריך להתאמץ. אני רוצה לומר לחברי הוועדה ולחבר הכנסת בן-ששון, שאנחנו בכלל לא מתעסקים בפרוצדורה. זה ממש לא מעניין </w:t>
      </w:r>
      <w:r w:rsidRPr="00AF0B28">
        <w:rPr>
          <w:rFonts w:cs="David"/>
          <w:rtl/>
        </w:rPr>
        <w:t>–</w:t>
      </w:r>
      <w:r w:rsidRPr="00AF0B28">
        <w:rPr>
          <w:rFonts w:cs="David" w:hint="cs"/>
          <w:rtl/>
        </w:rPr>
        <w:t xml:space="preserve"> כלומר, זה מעניין באיזו ועדה זה נידון </w:t>
      </w:r>
      <w:r w:rsidRPr="00AF0B28">
        <w:rPr>
          <w:rFonts w:cs="David"/>
          <w:rtl/>
        </w:rPr>
        <w:t>–</w:t>
      </w:r>
      <w:r w:rsidRPr="00AF0B28">
        <w:rPr>
          <w:rFonts w:cs="David" w:hint="cs"/>
          <w:rtl/>
        </w:rPr>
        <w:t xml:space="preserve"> יכול להיות שזה היה צריך להיות בוועדת החוקה, חוק ומשפט. זה בטח לא חוק טוב. בטח הבעיה שלו אינה האם הוא יהיה חוק יסוד או חוק רגיל, משדורג ככל שיהיה. לא זאת הבעיה בכלל. הבעיה היא הרבה יותר מהותית, היא בכלל לא פרוצדורלית. הבעיה היא האם כנסת ישראל, כשמדובר בשאלות קשות, בשאלות של הכרעה, האם בשאלות של הכרעה היא מעבירה את ההכרעה לעם ולא מקבלת החלטות בעצמה. </w:t>
      </w:r>
    </w:p>
    <w:p w14:paraId="643CC661" w14:textId="77777777" w:rsidR="00AF0B28" w:rsidRPr="00AF0B28" w:rsidRDefault="00AF0B28" w:rsidP="00AF0B28">
      <w:pPr>
        <w:bidi/>
        <w:rPr>
          <w:rFonts w:cs="David" w:hint="cs"/>
          <w:rtl/>
        </w:rPr>
      </w:pPr>
    </w:p>
    <w:p w14:paraId="0A935C18" w14:textId="77777777" w:rsidR="00AF0B28" w:rsidRPr="00AF0B28" w:rsidRDefault="00AF0B28" w:rsidP="00AF0B28">
      <w:pPr>
        <w:bidi/>
        <w:ind w:firstLine="567"/>
        <w:rPr>
          <w:rFonts w:cs="David" w:hint="cs"/>
          <w:rtl/>
        </w:rPr>
      </w:pPr>
      <w:r w:rsidRPr="00AF0B28">
        <w:rPr>
          <w:rFonts w:cs="David" w:hint="cs"/>
          <w:rtl/>
        </w:rPr>
        <w:t xml:space="preserve">אתה דואג באיזו ועדה זה יידון? אתה צריך לדאוג למעמדה של הכנסת. מה בעצם אנחנו הולכים לעשות עכשיו, אם נחוקק את החוק הזה? אנחנו הולכים לפגוע במעמדה של הכנסת כריבון במשטר של נציגים, זה הדבר הכי מהותי בעיניי. כל הנושא של יחסי הכוחות, כל הנושא של חלוקת התפקידים בין הרשות המבצעת, בין הרשות המחוקקת ובינה לבין הציבור, אנחנו נותנים לזה יד עכשיו? אנחנו הולכים לומר שהחלטות שהממשלה מקבלת, בעצם הכנסת אומרת: אנחנו קוראים תגר על הלגיטימיות של ההחלטות של הממשלה. </w:t>
      </w:r>
    </w:p>
    <w:p w14:paraId="5240CAED" w14:textId="77777777" w:rsidR="00AF0B28" w:rsidRPr="00AF0B28" w:rsidRDefault="00AF0B28" w:rsidP="00AF0B28">
      <w:pPr>
        <w:bidi/>
        <w:rPr>
          <w:rFonts w:cs="David" w:hint="cs"/>
          <w:rtl/>
        </w:rPr>
      </w:pPr>
    </w:p>
    <w:p w14:paraId="1AB5C782" w14:textId="77777777" w:rsidR="00AF0B28" w:rsidRPr="00AF0B28" w:rsidRDefault="00AF0B28" w:rsidP="00AF0B28">
      <w:pPr>
        <w:bidi/>
        <w:rPr>
          <w:rFonts w:cs="David" w:hint="cs"/>
          <w:rtl/>
        </w:rPr>
      </w:pPr>
      <w:r w:rsidRPr="00AF0B28">
        <w:rPr>
          <w:rFonts w:cs="David" w:hint="cs"/>
          <w:u w:val="single"/>
          <w:rtl/>
        </w:rPr>
        <w:t>מנחם בן-ששון:</w:t>
      </w:r>
    </w:p>
    <w:p w14:paraId="4AB37ECC" w14:textId="77777777" w:rsidR="00AF0B28" w:rsidRPr="00AF0B28" w:rsidRDefault="00AF0B28" w:rsidP="00AF0B28">
      <w:pPr>
        <w:bidi/>
        <w:rPr>
          <w:rFonts w:cs="David" w:hint="cs"/>
          <w:rtl/>
        </w:rPr>
      </w:pPr>
    </w:p>
    <w:p w14:paraId="63143744" w14:textId="77777777" w:rsidR="00AF0B28" w:rsidRPr="00AF0B28" w:rsidRDefault="00AF0B28" w:rsidP="00AF0B28">
      <w:pPr>
        <w:bidi/>
        <w:rPr>
          <w:rFonts w:cs="David" w:hint="cs"/>
          <w:rtl/>
        </w:rPr>
      </w:pPr>
      <w:r w:rsidRPr="00AF0B28">
        <w:rPr>
          <w:rFonts w:cs="David" w:hint="cs"/>
          <w:rtl/>
        </w:rPr>
        <w:tab/>
        <w:t xml:space="preserve">לא, זאת טעות גדולה, כי הכנסת כבר החליטה על עשיית משאל עם. </w:t>
      </w:r>
    </w:p>
    <w:p w14:paraId="19991FC5" w14:textId="77777777" w:rsidR="00AF0B28" w:rsidRPr="00AF0B28" w:rsidRDefault="00AF0B28" w:rsidP="00AF0B28">
      <w:pPr>
        <w:bidi/>
        <w:rPr>
          <w:rFonts w:cs="David" w:hint="cs"/>
          <w:rtl/>
        </w:rPr>
      </w:pPr>
    </w:p>
    <w:p w14:paraId="226489E8" w14:textId="77777777" w:rsidR="00AF0B28" w:rsidRPr="00AF0B28" w:rsidRDefault="00AF0B28" w:rsidP="00AF0B28">
      <w:pPr>
        <w:bidi/>
        <w:rPr>
          <w:rFonts w:cs="David" w:hint="cs"/>
          <w:rtl/>
        </w:rPr>
      </w:pPr>
      <w:r w:rsidRPr="00AF0B28">
        <w:rPr>
          <w:rFonts w:cs="David" w:hint="cs"/>
          <w:u w:val="single"/>
          <w:rtl/>
        </w:rPr>
        <w:t>זהבה גלאון:</w:t>
      </w:r>
    </w:p>
    <w:p w14:paraId="060B4BBF" w14:textId="77777777" w:rsidR="00AF0B28" w:rsidRPr="00AF0B28" w:rsidRDefault="00AF0B28" w:rsidP="00AF0B28">
      <w:pPr>
        <w:bidi/>
        <w:rPr>
          <w:rFonts w:cs="David" w:hint="cs"/>
          <w:rtl/>
        </w:rPr>
      </w:pPr>
    </w:p>
    <w:p w14:paraId="7A659648" w14:textId="77777777" w:rsidR="00AF0B28" w:rsidRPr="00AF0B28" w:rsidRDefault="00AF0B28" w:rsidP="00AF0B28">
      <w:pPr>
        <w:bidi/>
        <w:rPr>
          <w:rFonts w:cs="David" w:hint="cs"/>
          <w:rtl/>
        </w:rPr>
      </w:pPr>
      <w:r w:rsidRPr="00AF0B28">
        <w:rPr>
          <w:rFonts w:cs="David" w:hint="cs"/>
          <w:rtl/>
        </w:rPr>
        <w:tab/>
        <w:t>אז מה, אני יודעת, נראה לך שאני לא יודעת?</w:t>
      </w:r>
    </w:p>
    <w:p w14:paraId="26433554" w14:textId="77777777" w:rsidR="00AF0B28" w:rsidRPr="00AF0B28" w:rsidRDefault="00AF0B28" w:rsidP="00AF0B28">
      <w:pPr>
        <w:bidi/>
        <w:rPr>
          <w:rFonts w:cs="David" w:hint="cs"/>
          <w:rtl/>
        </w:rPr>
      </w:pPr>
    </w:p>
    <w:p w14:paraId="7B61A404" w14:textId="77777777" w:rsidR="00AF0B28" w:rsidRPr="00AF0B28" w:rsidRDefault="00AF0B28" w:rsidP="00AF0B28">
      <w:pPr>
        <w:bidi/>
        <w:rPr>
          <w:rFonts w:cs="David" w:hint="cs"/>
          <w:rtl/>
        </w:rPr>
      </w:pPr>
      <w:r w:rsidRPr="00AF0B28">
        <w:rPr>
          <w:rFonts w:cs="David" w:hint="cs"/>
          <w:u w:val="single"/>
          <w:rtl/>
        </w:rPr>
        <w:t>מנחם בן-ששון:</w:t>
      </w:r>
    </w:p>
    <w:p w14:paraId="6BDE18C0" w14:textId="77777777" w:rsidR="00AF0B28" w:rsidRPr="00AF0B28" w:rsidRDefault="00AF0B28" w:rsidP="00AF0B28">
      <w:pPr>
        <w:bidi/>
        <w:rPr>
          <w:rFonts w:cs="David" w:hint="cs"/>
          <w:rtl/>
        </w:rPr>
      </w:pPr>
    </w:p>
    <w:p w14:paraId="42685BC9" w14:textId="77777777" w:rsidR="00AF0B28" w:rsidRPr="00AF0B28" w:rsidRDefault="00AF0B28" w:rsidP="00AF0B28">
      <w:pPr>
        <w:bidi/>
        <w:rPr>
          <w:rFonts w:cs="David" w:hint="cs"/>
          <w:rtl/>
        </w:rPr>
      </w:pPr>
      <w:r w:rsidRPr="00AF0B28">
        <w:rPr>
          <w:rFonts w:cs="David" w:hint="cs"/>
          <w:rtl/>
        </w:rPr>
        <w:tab/>
        <w:t xml:space="preserve">רק רציתי לתקן. </w:t>
      </w:r>
    </w:p>
    <w:p w14:paraId="3896065C" w14:textId="77777777" w:rsidR="00AF0B28" w:rsidRPr="00AF0B28" w:rsidRDefault="00AF0B28" w:rsidP="00AF0B28">
      <w:pPr>
        <w:bidi/>
        <w:rPr>
          <w:rFonts w:cs="David" w:hint="cs"/>
          <w:rtl/>
        </w:rPr>
      </w:pPr>
    </w:p>
    <w:p w14:paraId="6E7ED72D" w14:textId="77777777" w:rsidR="00AF0B28" w:rsidRDefault="00AF0B28" w:rsidP="00AF0B28">
      <w:pPr>
        <w:bidi/>
        <w:rPr>
          <w:rFonts w:cs="David" w:hint="cs"/>
          <w:u w:val="single"/>
          <w:rtl/>
        </w:rPr>
      </w:pPr>
    </w:p>
    <w:p w14:paraId="1311DECC" w14:textId="77777777" w:rsidR="00AF0B28" w:rsidRDefault="00AF0B28" w:rsidP="00AF0B28">
      <w:pPr>
        <w:bidi/>
        <w:rPr>
          <w:rFonts w:cs="David" w:hint="cs"/>
          <w:u w:val="single"/>
          <w:rtl/>
        </w:rPr>
      </w:pPr>
    </w:p>
    <w:p w14:paraId="2F9CFEEB" w14:textId="77777777" w:rsidR="00AF0B28" w:rsidRPr="00AF0B28" w:rsidRDefault="00AF0B28" w:rsidP="00AF0B28">
      <w:pPr>
        <w:bidi/>
        <w:rPr>
          <w:rFonts w:cs="David" w:hint="cs"/>
          <w:rtl/>
        </w:rPr>
      </w:pPr>
      <w:r w:rsidRPr="00AF0B28">
        <w:rPr>
          <w:rFonts w:cs="David" w:hint="cs"/>
          <w:u w:val="single"/>
          <w:rtl/>
        </w:rPr>
        <w:t>זהבה גלאון:</w:t>
      </w:r>
    </w:p>
    <w:p w14:paraId="34EC49CD" w14:textId="77777777" w:rsidR="00AF0B28" w:rsidRPr="00AF0B28" w:rsidRDefault="00AF0B28" w:rsidP="00AF0B28">
      <w:pPr>
        <w:bidi/>
        <w:rPr>
          <w:rFonts w:cs="David" w:hint="cs"/>
          <w:rtl/>
        </w:rPr>
      </w:pPr>
    </w:p>
    <w:p w14:paraId="67D7FB70" w14:textId="77777777" w:rsidR="00AF0B28" w:rsidRPr="00AF0B28" w:rsidRDefault="00AF0B28" w:rsidP="00AF0B28">
      <w:pPr>
        <w:bidi/>
        <w:rPr>
          <w:rFonts w:cs="David" w:hint="cs"/>
          <w:rtl/>
        </w:rPr>
      </w:pPr>
      <w:r w:rsidRPr="00AF0B28">
        <w:rPr>
          <w:rFonts w:cs="David" w:hint="cs"/>
          <w:rtl/>
        </w:rPr>
        <w:tab/>
        <w:t xml:space="preserve">אבל אנחנו הולכים עכשיו לקחת נושא של סוגייה ספציפית, במקרה הזה רמת-הגולן, וזה ממש לא משנה. זה לא סוד, שאני תומכת בהסדר שלום שיש לו תג מחיר ברור, וזה ירידה מרמת הגולן. כך אני מאמינה, עדיף שלום בלי רמת-הגולן מאשר רמת-הגולן בלי שלום, אבל זה לא רלוונטי, זה מהותי. גם אם הייתי תומכת בהישארותו של רמת-הגולן, אנחנו הולכים עכשיו ואומרים: אנחנו הולכים לשנות את כללי המשחק, אנחנו הולכים להעביר את האחריות מהגוף המחוקק, כשאנחנו המחוקקים, לעם. זאת האחריות שלנו עכשיו כחברי כנסת לא רק לחשוב האם זה צריך להיות נידון בוועדת החוקה, חוק ומשפט והאם זה צריך להיות חוק יסוד או לא חוק יסוד. אנחנו צריכים להבין את המשמעות של מה שאנחנו עכשיו עושים, וזאת הנקודה שרציתי לשים עליה את הדגש, ולכן אנחנו לא נתמוך.  </w:t>
      </w:r>
    </w:p>
    <w:p w14:paraId="63D5D9D7" w14:textId="77777777" w:rsidR="00AF0B28" w:rsidRPr="00AF0B28" w:rsidRDefault="00AF0B28" w:rsidP="00AF0B28">
      <w:pPr>
        <w:bidi/>
        <w:rPr>
          <w:rFonts w:cs="David" w:hint="cs"/>
          <w:rtl/>
        </w:rPr>
      </w:pPr>
    </w:p>
    <w:p w14:paraId="1E130B5D" w14:textId="77777777" w:rsidR="00AF0B28" w:rsidRPr="00AF0B28" w:rsidRDefault="00AF0B28" w:rsidP="00AF0B28">
      <w:pPr>
        <w:bidi/>
        <w:rPr>
          <w:rFonts w:cs="David" w:hint="cs"/>
          <w:rtl/>
        </w:rPr>
      </w:pPr>
      <w:r w:rsidRPr="00AF0B28">
        <w:rPr>
          <w:rFonts w:cs="David" w:hint="cs"/>
          <w:u w:val="single"/>
          <w:rtl/>
        </w:rPr>
        <w:t>משה שרוני:</w:t>
      </w:r>
    </w:p>
    <w:p w14:paraId="5BA7A4BB" w14:textId="77777777" w:rsidR="00AF0B28" w:rsidRPr="00AF0B28" w:rsidRDefault="00AF0B28" w:rsidP="00AF0B28">
      <w:pPr>
        <w:bidi/>
        <w:rPr>
          <w:rFonts w:cs="David" w:hint="cs"/>
          <w:rtl/>
        </w:rPr>
      </w:pPr>
    </w:p>
    <w:p w14:paraId="496791BE" w14:textId="77777777" w:rsidR="00AF0B28" w:rsidRPr="00AF0B28" w:rsidRDefault="00AF0B28" w:rsidP="00AF0B28">
      <w:pPr>
        <w:bidi/>
        <w:rPr>
          <w:rFonts w:cs="David" w:hint="cs"/>
          <w:rtl/>
        </w:rPr>
      </w:pPr>
      <w:r w:rsidRPr="00AF0B28">
        <w:rPr>
          <w:rFonts w:cs="David" w:hint="cs"/>
          <w:rtl/>
        </w:rPr>
        <w:tab/>
        <w:t xml:space="preserve"> אף אחד לא חשב שאתם תתמכו. </w:t>
      </w:r>
    </w:p>
    <w:p w14:paraId="254F10E0" w14:textId="77777777" w:rsidR="00AF0B28" w:rsidRPr="00AF0B28" w:rsidRDefault="00AF0B28" w:rsidP="00AF0B28">
      <w:pPr>
        <w:bidi/>
        <w:rPr>
          <w:rFonts w:cs="David" w:hint="cs"/>
          <w:rtl/>
        </w:rPr>
      </w:pPr>
    </w:p>
    <w:p w14:paraId="65471599" w14:textId="77777777" w:rsidR="00AF0B28" w:rsidRPr="00AF0B28" w:rsidRDefault="00AF0B28" w:rsidP="00AF0B28">
      <w:pPr>
        <w:bidi/>
        <w:rPr>
          <w:rFonts w:cs="David" w:hint="cs"/>
          <w:rtl/>
        </w:rPr>
      </w:pPr>
      <w:r w:rsidRPr="00AF0B28">
        <w:rPr>
          <w:rFonts w:cs="David" w:hint="cs"/>
          <w:u w:val="single"/>
          <w:rtl/>
        </w:rPr>
        <w:t>זהבה גלאון:</w:t>
      </w:r>
    </w:p>
    <w:p w14:paraId="73147F92" w14:textId="77777777" w:rsidR="00AF0B28" w:rsidRPr="00AF0B28" w:rsidRDefault="00AF0B28" w:rsidP="00AF0B28">
      <w:pPr>
        <w:bidi/>
        <w:rPr>
          <w:rFonts w:cs="David" w:hint="cs"/>
          <w:rtl/>
        </w:rPr>
      </w:pPr>
    </w:p>
    <w:p w14:paraId="746F00F1" w14:textId="77777777" w:rsidR="00AF0B28" w:rsidRPr="00AF0B28" w:rsidRDefault="00AF0B28" w:rsidP="00AF0B28">
      <w:pPr>
        <w:bidi/>
        <w:rPr>
          <w:rFonts w:cs="David" w:hint="cs"/>
          <w:rtl/>
        </w:rPr>
      </w:pPr>
      <w:r w:rsidRPr="00AF0B28">
        <w:rPr>
          <w:rFonts w:cs="David" w:hint="cs"/>
          <w:rtl/>
        </w:rPr>
        <w:tab/>
        <w:t xml:space="preserve">אדוני היושב ראש, לכן סיעת מרצ מתנגדת לחוק הזה. אני גם מודה שסיעת מרצ תמהה על ההחלטות המוזרות של סיעת העבודה לתמוך בחוק. </w:t>
      </w:r>
    </w:p>
    <w:p w14:paraId="618415F5" w14:textId="77777777" w:rsidR="00AF0B28" w:rsidRPr="00AF0B28" w:rsidRDefault="00AF0B28" w:rsidP="00AF0B28">
      <w:pPr>
        <w:bidi/>
        <w:rPr>
          <w:rFonts w:cs="David" w:hint="cs"/>
          <w:rtl/>
        </w:rPr>
      </w:pPr>
    </w:p>
    <w:p w14:paraId="234B5450" w14:textId="77777777" w:rsidR="00AF0B28" w:rsidRPr="00AF0B28" w:rsidRDefault="00AF0B28" w:rsidP="00AF0B28">
      <w:pPr>
        <w:bidi/>
        <w:rPr>
          <w:rFonts w:cs="David" w:hint="cs"/>
          <w:u w:val="single"/>
          <w:rtl/>
        </w:rPr>
      </w:pPr>
      <w:r w:rsidRPr="00AF0B28">
        <w:rPr>
          <w:rFonts w:cs="David" w:hint="cs"/>
          <w:u w:val="single"/>
          <w:rtl/>
        </w:rPr>
        <w:t>גדעון סער:</w:t>
      </w:r>
    </w:p>
    <w:p w14:paraId="1BEE41A7" w14:textId="77777777" w:rsidR="00AF0B28" w:rsidRPr="00AF0B28" w:rsidRDefault="00AF0B28" w:rsidP="00AF0B28">
      <w:pPr>
        <w:bidi/>
        <w:rPr>
          <w:rFonts w:cs="David" w:hint="cs"/>
          <w:u w:val="single"/>
          <w:rtl/>
        </w:rPr>
      </w:pPr>
    </w:p>
    <w:p w14:paraId="1E596D2D" w14:textId="77777777" w:rsidR="00AF0B28" w:rsidRPr="00AF0B28" w:rsidRDefault="00AF0B28" w:rsidP="00AF0B28">
      <w:pPr>
        <w:bidi/>
        <w:rPr>
          <w:rFonts w:cs="David" w:hint="cs"/>
          <w:rtl/>
        </w:rPr>
      </w:pPr>
      <w:r w:rsidRPr="00AF0B28">
        <w:rPr>
          <w:rFonts w:cs="David" w:hint="cs"/>
          <w:rtl/>
        </w:rPr>
        <w:tab/>
        <w:t xml:space="preserve"> עד שסיעת העבודה מקבלת החלטה טובה? </w:t>
      </w:r>
    </w:p>
    <w:p w14:paraId="67BE1217" w14:textId="77777777" w:rsidR="00AF0B28" w:rsidRPr="00AF0B28" w:rsidRDefault="00AF0B28" w:rsidP="00AF0B28">
      <w:pPr>
        <w:bidi/>
        <w:rPr>
          <w:rFonts w:cs="David" w:hint="cs"/>
          <w:rtl/>
        </w:rPr>
      </w:pPr>
    </w:p>
    <w:p w14:paraId="01C8E5C9" w14:textId="77777777" w:rsidR="00AF0B28" w:rsidRPr="00AF0B28" w:rsidRDefault="00AF0B28" w:rsidP="00AF0B28">
      <w:pPr>
        <w:pStyle w:val="Heading5"/>
        <w:jc w:val="left"/>
        <w:rPr>
          <w:rFonts w:hint="cs"/>
          <w:sz w:val="24"/>
          <w:rtl/>
        </w:rPr>
      </w:pPr>
      <w:r w:rsidRPr="00AF0B28">
        <w:rPr>
          <w:rFonts w:hint="cs"/>
          <w:sz w:val="24"/>
          <w:u w:val="single"/>
          <w:rtl/>
        </w:rPr>
        <w:t>דב חנין:</w:t>
      </w:r>
    </w:p>
    <w:p w14:paraId="1323F2F0" w14:textId="77777777" w:rsidR="00AF0B28" w:rsidRPr="00AF0B28" w:rsidRDefault="00AF0B28" w:rsidP="00AF0B28">
      <w:pPr>
        <w:pStyle w:val="Heading5"/>
        <w:jc w:val="left"/>
        <w:rPr>
          <w:rFonts w:hint="cs"/>
          <w:sz w:val="24"/>
          <w:rtl/>
        </w:rPr>
      </w:pPr>
    </w:p>
    <w:p w14:paraId="652BAD64" w14:textId="77777777" w:rsidR="00AF0B28" w:rsidRPr="00AF0B28" w:rsidRDefault="00AF0B28" w:rsidP="00AF0B28">
      <w:pPr>
        <w:bidi/>
        <w:rPr>
          <w:rFonts w:cs="David" w:hint="cs"/>
          <w:rtl/>
        </w:rPr>
      </w:pPr>
      <w:r w:rsidRPr="00AF0B28">
        <w:rPr>
          <w:rFonts w:cs="David" w:hint="cs"/>
          <w:rtl/>
        </w:rPr>
        <w:tab/>
        <w:t xml:space="preserve">חבר הכנסת אהוד ברק - - - </w:t>
      </w:r>
    </w:p>
    <w:p w14:paraId="57A7BBC1" w14:textId="77777777" w:rsidR="00AF0B28" w:rsidRPr="00AF0B28" w:rsidRDefault="00AF0B28" w:rsidP="00AF0B28">
      <w:pPr>
        <w:bidi/>
        <w:rPr>
          <w:rFonts w:cs="David" w:hint="cs"/>
          <w:rtl/>
        </w:rPr>
      </w:pPr>
    </w:p>
    <w:p w14:paraId="58DAC091" w14:textId="77777777" w:rsidR="00AF0B28" w:rsidRPr="00AF0B28" w:rsidRDefault="00AF0B28" w:rsidP="00AF0B28">
      <w:pPr>
        <w:bidi/>
        <w:ind w:firstLine="567"/>
        <w:rPr>
          <w:rFonts w:cs="David" w:hint="cs"/>
          <w:rtl/>
        </w:rPr>
      </w:pPr>
      <w:r w:rsidRPr="00AF0B28">
        <w:rPr>
          <w:rFonts w:cs="David" w:hint="cs"/>
          <w:rtl/>
        </w:rPr>
        <w:t xml:space="preserve">- - - והוא ייקח אתו את החברים שלו. </w:t>
      </w:r>
    </w:p>
    <w:p w14:paraId="5B1A5244" w14:textId="77777777" w:rsidR="00AF0B28" w:rsidRPr="00AF0B28" w:rsidRDefault="00AF0B28" w:rsidP="00AF0B28">
      <w:pPr>
        <w:bidi/>
        <w:rPr>
          <w:rFonts w:cs="David" w:hint="cs"/>
          <w:rtl/>
        </w:rPr>
      </w:pPr>
    </w:p>
    <w:p w14:paraId="1BD2E182" w14:textId="77777777" w:rsidR="00AF0B28" w:rsidRPr="00AF0B28" w:rsidRDefault="00AF0B28" w:rsidP="00AF0B28">
      <w:pPr>
        <w:bidi/>
        <w:rPr>
          <w:rFonts w:cs="David" w:hint="cs"/>
          <w:rtl/>
        </w:rPr>
      </w:pPr>
      <w:r w:rsidRPr="00AF0B28">
        <w:rPr>
          <w:rFonts w:cs="David" w:hint="cs"/>
          <w:u w:val="single"/>
          <w:rtl/>
        </w:rPr>
        <w:t>זהבה גלאון:</w:t>
      </w:r>
    </w:p>
    <w:p w14:paraId="0421F3CC" w14:textId="77777777" w:rsidR="00AF0B28" w:rsidRPr="00AF0B28" w:rsidRDefault="00AF0B28" w:rsidP="00AF0B28">
      <w:pPr>
        <w:bidi/>
        <w:rPr>
          <w:rFonts w:cs="David" w:hint="cs"/>
          <w:rtl/>
        </w:rPr>
      </w:pPr>
    </w:p>
    <w:p w14:paraId="25929C19" w14:textId="77777777" w:rsidR="00AF0B28" w:rsidRPr="00AF0B28" w:rsidRDefault="00AF0B28" w:rsidP="00AF0B28">
      <w:pPr>
        <w:bidi/>
        <w:rPr>
          <w:rFonts w:cs="David" w:hint="cs"/>
          <w:rtl/>
        </w:rPr>
      </w:pPr>
      <w:r w:rsidRPr="00AF0B28">
        <w:rPr>
          <w:rFonts w:cs="David" w:hint="cs"/>
          <w:rtl/>
        </w:rPr>
        <w:tab/>
        <w:t xml:space="preserve"> לא, בפעם הבאה אתם תצטמקו לא ל-19 מנדטים. כל אחד כבר צריך לחשוב על עצמו. </w:t>
      </w:r>
    </w:p>
    <w:p w14:paraId="047B2D66" w14:textId="77777777" w:rsidR="00AF0B28" w:rsidRPr="00AF0B28" w:rsidRDefault="00AF0B28" w:rsidP="00AF0B28">
      <w:pPr>
        <w:bidi/>
        <w:rPr>
          <w:rFonts w:cs="David" w:hint="cs"/>
          <w:rtl/>
        </w:rPr>
      </w:pPr>
    </w:p>
    <w:p w14:paraId="04894C05" w14:textId="77777777" w:rsidR="00AF0B28" w:rsidRPr="00AF0B28" w:rsidRDefault="00AF0B28" w:rsidP="00AF0B28">
      <w:pPr>
        <w:bidi/>
        <w:rPr>
          <w:rFonts w:cs="David" w:hint="cs"/>
          <w:rtl/>
        </w:rPr>
      </w:pPr>
      <w:r w:rsidRPr="00AF0B28">
        <w:rPr>
          <w:rFonts w:cs="David" w:hint="cs"/>
          <w:u w:val="single"/>
          <w:rtl/>
        </w:rPr>
        <w:t>גדעון סער:</w:t>
      </w:r>
    </w:p>
    <w:p w14:paraId="22360481" w14:textId="77777777" w:rsidR="00AF0B28" w:rsidRPr="00AF0B28" w:rsidRDefault="00AF0B28" w:rsidP="00AF0B28">
      <w:pPr>
        <w:bidi/>
        <w:rPr>
          <w:rFonts w:cs="David" w:hint="cs"/>
          <w:rtl/>
        </w:rPr>
      </w:pPr>
    </w:p>
    <w:p w14:paraId="0D57948B" w14:textId="77777777" w:rsidR="00AF0B28" w:rsidRPr="00AF0B28" w:rsidRDefault="00AF0B28" w:rsidP="00AF0B28">
      <w:pPr>
        <w:bidi/>
        <w:rPr>
          <w:rFonts w:cs="David" w:hint="cs"/>
          <w:rtl/>
        </w:rPr>
      </w:pPr>
      <w:r w:rsidRPr="00AF0B28">
        <w:rPr>
          <w:rFonts w:cs="David" w:hint="cs"/>
          <w:rtl/>
        </w:rPr>
        <w:tab/>
        <w:t xml:space="preserve">אבל זהבה, זה לא שאתם גדלתם. </w:t>
      </w:r>
    </w:p>
    <w:p w14:paraId="73EA5D81" w14:textId="77777777" w:rsidR="00AF0B28" w:rsidRPr="00AF0B28" w:rsidRDefault="00AF0B28" w:rsidP="00AF0B28">
      <w:pPr>
        <w:bidi/>
        <w:rPr>
          <w:rFonts w:cs="David" w:hint="cs"/>
          <w:rtl/>
        </w:rPr>
      </w:pPr>
    </w:p>
    <w:p w14:paraId="011202DF" w14:textId="77777777" w:rsidR="00AF0B28" w:rsidRPr="00AF0B28" w:rsidRDefault="00AF0B28" w:rsidP="00AF0B28">
      <w:pPr>
        <w:bidi/>
        <w:rPr>
          <w:rFonts w:cs="David" w:hint="cs"/>
          <w:rtl/>
        </w:rPr>
      </w:pPr>
      <w:r w:rsidRPr="00AF0B28">
        <w:rPr>
          <w:rFonts w:cs="David" w:hint="cs"/>
          <w:u w:val="single"/>
          <w:rtl/>
        </w:rPr>
        <w:t>זהבה גלאון:</w:t>
      </w:r>
    </w:p>
    <w:p w14:paraId="2B04D2CB" w14:textId="77777777" w:rsidR="00AF0B28" w:rsidRPr="00AF0B28" w:rsidRDefault="00AF0B28" w:rsidP="00AF0B28">
      <w:pPr>
        <w:bidi/>
        <w:rPr>
          <w:rFonts w:cs="David" w:hint="cs"/>
          <w:rtl/>
        </w:rPr>
      </w:pPr>
    </w:p>
    <w:p w14:paraId="73178EE9" w14:textId="77777777" w:rsidR="00AF0B28" w:rsidRPr="00AF0B28" w:rsidRDefault="00AF0B28" w:rsidP="00AF0B28">
      <w:pPr>
        <w:bidi/>
        <w:rPr>
          <w:rFonts w:cs="David" w:hint="cs"/>
          <w:rtl/>
        </w:rPr>
      </w:pPr>
      <w:r w:rsidRPr="00AF0B28">
        <w:rPr>
          <w:rFonts w:cs="David" w:hint="cs"/>
          <w:rtl/>
        </w:rPr>
        <w:tab/>
        <w:t xml:space="preserve">על זה בוכה הנביא, אז מה? </w:t>
      </w:r>
    </w:p>
    <w:p w14:paraId="69D26BD4" w14:textId="77777777" w:rsidR="00AF0B28" w:rsidRPr="00AF0B28" w:rsidRDefault="00AF0B28" w:rsidP="00AF0B28">
      <w:pPr>
        <w:bidi/>
        <w:rPr>
          <w:rFonts w:cs="David" w:hint="cs"/>
          <w:rtl/>
        </w:rPr>
      </w:pPr>
    </w:p>
    <w:p w14:paraId="487F8AE4"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600035BA" w14:textId="77777777" w:rsidR="00AF0B28" w:rsidRPr="00AF0B28" w:rsidRDefault="00AF0B28" w:rsidP="00AF0B28">
      <w:pPr>
        <w:bidi/>
        <w:rPr>
          <w:rFonts w:cs="David" w:hint="cs"/>
          <w:rtl/>
        </w:rPr>
      </w:pPr>
    </w:p>
    <w:p w14:paraId="031A05CD" w14:textId="77777777" w:rsidR="00AF0B28" w:rsidRPr="00AF0B28" w:rsidRDefault="00AF0B28" w:rsidP="00AF0B28">
      <w:pPr>
        <w:bidi/>
        <w:rPr>
          <w:rFonts w:cs="David" w:hint="cs"/>
          <w:rtl/>
        </w:rPr>
      </w:pPr>
      <w:r w:rsidRPr="00AF0B28">
        <w:rPr>
          <w:rFonts w:cs="David" w:hint="cs"/>
          <w:rtl/>
        </w:rPr>
        <w:tab/>
        <w:t xml:space="preserve">חבר הכנסת טלב אלסאנע, בבקשה. </w:t>
      </w:r>
    </w:p>
    <w:p w14:paraId="185D4C29" w14:textId="77777777" w:rsidR="00AF0B28" w:rsidRPr="00AF0B28" w:rsidRDefault="00AF0B28" w:rsidP="00AF0B28">
      <w:pPr>
        <w:bidi/>
        <w:rPr>
          <w:rFonts w:cs="David" w:hint="cs"/>
          <w:rtl/>
        </w:rPr>
      </w:pPr>
    </w:p>
    <w:p w14:paraId="4E3F8DB3" w14:textId="77777777" w:rsidR="00AF0B28" w:rsidRPr="00AF0B28" w:rsidRDefault="00AF0B28" w:rsidP="00AF0B28">
      <w:pPr>
        <w:bidi/>
        <w:rPr>
          <w:rFonts w:cs="David"/>
          <w:u w:val="single"/>
          <w:rtl/>
        </w:rPr>
      </w:pPr>
      <w:r w:rsidRPr="00AF0B28">
        <w:rPr>
          <w:rFonts w:cs="David"/>
          <w:u w:val="single"/>
          <w:rtl/>
        </w:rPr>
        <w:t>טלב אלסאנע:</w:t>
      </w:r>
    </w:p>
    <w:p w14:paraId="772BDD79" w14:textId="77777777" w:rsidR="00AF0B28" w:rsidRPr="00AF0B28" w:rsidRDefault="00AF0B28" w:rsidP="00AF0B28">
      <w:pPr>
        <w:bidi/>
        <w:rPr>
          <w:rFonts w:cs="David"/>
          <w:u w:val="single"/>
          <w:rtl/>
        </w:rPr>
      </w:pPr>
    </w:p>
    <w:p w14:paraId="68DC55CD" w14:textId="77777777" w:rsidR="00AF0B28" w:rsidRDefault="00AF0B28" w:rsidP="00AF0B28">
      <w:pPr>
        <w:bidi/>
        <w:rPr>
          <w:rFonts w:cs="David" w:hint="cs"/>
          <w:rtl/>
        </w:rPr>
      </w:pPr>
      <w:r w:rsidRPr="00AF0B28">
        <w:rPr>
          <w:rFonts w:cs="David"/>
          <w:rtl/>
        </w:rPr>
        <w:tab/>
      </w:r>
      <w:r w:rsidRPr="00AF0B28">
        <w:rPr>
          <w:rFonts w:cs="David" w:hint="cs"/>
          <w:rtl/>
        </w:rPr>
        <w:t xml:space="preserve">אני נגד הבעת אי-אמון של הכנסת בעצמה וביכולתה לקבל החלטות. הרי כולנו יודעים שכאשר הכנסת קיבלה החלטה או חוק להחיל את המשפט, השיפוט והמינהל של מדינת-ישראל על הגולן, לא התקיים משאל עם כדי לאשר את ההחלטה הזאת. הכנסת הייתה ריבונית, כולם קיבלו את הצעת החוק, אז מדוע הכנסת יכולה לקבל החלטה להחיל את הריבונות ואת המשפט, השיפוט והמינהל על הגולן, והכנסת לא מסוגלת לבטל את החלטתה? את זה אני לא מבין. מדוע </w:t>
      </w:r>
    </w:p>
    <w:p w14:paraId="67D49A92" w14:textId="77777777" w:rsidR="00AF0B28" w:rsidRDefault="00AF0B28" w:rsidP="00AF0B28">
      <w:pPr>
        <w:bidi/>
        <w:rPr>
          <w:rFonts w:cs="David" w:hint="cs"/>
          <w:rtl/>
        </w:rPr>
      </w:pPr>
    </w:p>
    <w:p w14:paraId="623AD1F7" w14:textId="77777777" w:rsidR="00AF0B28" w:rsidRDefault="00AF0B28" w:rsidP="00AF0B28">
      <w:pPr>
        <w:bidi/>
        <w:rPr>
          <w:rFonts w:cs="David" w:hint="cs"/>
          <w:rtl/>
        </w:rPr>
      </w:pPr>
    </w:p>
    <w:p w14:paraId="0595E566" w14:textId="77777777" w:rsidR="00AF0B28" w:rsidRDefault="00AF0B28" w:rsidP="00AF0B28">
      <w:pPr>
        <w:bidi/>
        <w:rPr>
          <w:rFonts w:cs="David" w:hint="cs"/>
          <w:rtl/>
        </w:rPr>
      </w:pPr>
    </w:p>
    <w:p w14:paraId="628E2669" w14:textId="77777777" w:rsidR="00AF0B28" w:rsidRDefault="00AF0B28" w:rsidP="00AF0B28">
      <w:pPr>
        <w:bidi/>
        <w:rPr>
          <w:rFonts w:cs="David" w:hint="cs"/>
          <w:rtl/>
        </w:rPr>
      </w:pPr>
    </w:p>
    <w:p w14:paraId="0264785E" w14:textId="77777777" w:rsidR="00AF0B28" w:rsidRPr="00AF0B28" w:rsidRDefault="00AF0B28" w:rsidP="00AF0B28">
      <w:pPr>
        <w:bidi/>
        <w:rPr>
          <w:rFonts w:cs="David" w:hint="cs"/>
          <w:rtl/>
        </w:rPr>
      </w:pPr>
      <w:r w:rsidRPr="00AF0B28">
        <w:rPr>
          <w:rFonts w:cs="David" w:hint="cs"/>
          <w:rtl/>
        </w:rPr>
        <w:t>הפה שמחליט לספח לא יכול להחליט לבטל את הסיפוח? מדוע אפשר להנציח את מצב המלחמה, אבל לנו אין סמכות לקדם את השלום? זה דבר שהוא תמוה בעיניי.</w:t>
      </w:r>
    </w:p>
    <w:p w14:paraId="636A690A" w14:textId="77777777" w:rsidR="00AF0B28" w:rsidRPr="00AF0B28" w:rsidRDefault="00AF0B28" w:rsidP="00AF0B28">
      <w:pPr>
        <w:bidi/>
        <w:rPr>
          <w:rFonts w:cs="David" w:hint="cs"/>
          <w:rtl/>
        </w:rPr>
      </w:pPr>
    </w:p>
    <w:p w14:paraId="044C9C00" w14:textId="77777777" w:rsidR="00AF0B28" w:rsidRPr="00AF0B28" w:rsidRDefault="00AF0B28" w:rsidP="00AF0B28">
      <w:pPr>
        <w:bidi/>
        <w:rPr>
          <w:rFonts w:cs="David" w:hint="cs"/>
          <w:rtl/>
        </w:rPr>
      </w:pPr>
      <w:r w:rsidRPr="00AF0B28">
        <w:rPr>
          <w:rFonts w:cs="David" w:hint="cs"/>
          <w:rtl/>
        </w:rPr>
        <w:tab/>
        <w:t xml:space="preserve">דבר שני הוא לא פחות חשוב. אני רואה שיש כאן ניצול סמכות לרעה של ועדת הכנסת. מי החליט למשל שהוועדה המשותפת תהיה ועדת הכנסת וועדת החוקה, חוק ומשפט, כשכולנו יודעים שזאת סמכות של ועדת החוקה, חוק ומשפט על פי מהות העניין. למה לא למשל ועדה משותפת של ועדת החוקה, חוק ומשפט עם הוועדה לענייני ביקורת המדינה? אלא מה, מאחר שוועדת הכנסת אמורה להחליט איזו ועדה תדון, היא נטלה לעצמה את הסמכות שהיא תהיה הוועדה המשותפת ויושב ראש ועדת הכנסת יהיה יושב ראש הוועדה המשותפת, ולמה? כי יש לה עמדה פוליטית ברורה. ולכן יש כאן רצון לקבוע את התוצאה על-פי הרכב הוועדה. </w:t>
      </w:r>
    </w:p>
    <w:p w14:paraId="0A095DAE" w14:textId="77777777" w:rsidR="00AF0B28" w:rsidRPr="00AF0B28" w:rsidRDefault="00AF0B28" w:rsidP="00AF0B28">
      <w:pPr>
        <w:bidi/>
        <w:rPr>
          <w:rFonts w:cs="David" w:hint="cs"/>
          <w:rtl/>
        </w:rPr>
      </w:pPr>
    </w:p>
    <w:p w14:paraId="245BA019" w14:textId="77777777" w:rsidR="00AF0B28" w:rsidRPr="00AF0B28" w:rsidRDefault="00AF0B28" w:rsidP="00AF0B28">
      <w:pPr>
        <w:bidi/>
        <w:rPr>
          <w:rFonts w:cs="David" w:hint="cs"/>
          <w:rtl/>
        </w:rPr>
      </w:pPr>
      <w:r w:rsidRPr="00AF0B28">
        <w:rPr>
          <w:rFonts w:cs="David" w:hint="cs"/>
          <w:u w:val="single"/>
          <w:rtl/>
        </w:rPr>
        <w:t>יצחק לוי:</w:t>
      </w:r>
    </w:p>
    <w:p w14:paraId="6A19A849" w14:textId="77777777" w:rsidR="00AF0B28" w:rsidRPr="00AF0B28" w:rsidRDefault="00AF0B28" w:rsidP="00AF0B28">
      <w:pPr>
        <w:bidi/>
        <w:rPr>
          <w:rFonts w:cs="David" w:hint="cs"/>
          <w:rtl/>
        </w:rPr>
      </w:pPr>
    </w:p>
    <w:p w14:paraId="7559E41D" w14:textId="77777777" w:rsidR="00AF0B28" w:rsidRPr="00AF0B28" w:rsidRDefault="00AF0B28" w:rsidP="00AF0B28">
      <w:pPr>
        <w:bidi/>
        <w:rPr>
          <w:rFonts w:cs="David" w:hint="cs"/>
          <w:rtl/>
        </w:rPr>
      </w:pPr>
      <w:r w:rsidRPr="00AF0B28">
        <w:rPr>
          <w:rFonts w:cs="David" w:hint="cs"/>
          <w:rtl/>
        </w:rPr>
        <w:tab/>
        <w:t xml:space="preserve"> למה נזכרתם עכשיו?</w:t>
      </w:r>
    </w:p>
    <w:p w14:paraId="14912672" w14:textId="77777777" w:rsidR="00AF0B28" w:rsidRPr="00AF0B28" w:rsidRDefault="00AF0B28" w:rsidP="00AF0B28">
      <w:pPr>
        <w:bidi/>
        <w:rPr>
          <w:rFonts w:cs="David" w:hint="cs"/>
          <w:rtl/>
        </w:rPr>
      </w:pPr>
    </w:p>
    <w:p w14:paraId="1F7CAB46" w14:textId="77777777" w:rsidR="00AF0B28" w:rsidRPr="00AF0B28" w:rsidRDefault="00AF0B28" w:rsidP="00AF0B28">
      <w:pPr>
        <w:bidi/>
        <w:rPr>
          <w:rFonts w:cs="David" w:hint="cs"/>
          <w:u w:val="single"/>
          <w:rtl/>
        </w:rPr>
      </w:pPr>
      <w:r w:rsidRPr="00AF0B28">
        <w:rPr>
          <w:rFonts w:cs="David" w:hint="cs"/>
          <w:u w:val="single"/>
          <w:rtl/>
        </w:rPr>
        <w:t>גדעון סער:</w:t>
      </w:r>
    </w:p>
    <w:p w14:paraId="0CC35754" w14:textId="77777777" w:rsidR="00AF0B28" w:rsidRPr="00AF0B28" w:rsidRDefault="00AF0B28" w:rsidP="00AF0B28">
      <w:pPr>
        <w:bidi/>
        <w:rPr>
          <w:rFonts w:cs="David" w:hint="cs"/>
          <w:u w:val="single"/>
          <w:rtl/>
        </w:rPr>
      </w:pPr>
    </w:p>
    <w:p w14:paraId="3CF9DC26" w14:textId="77777777" w:rsidR="00AF0B28" w:rsidRPr="00AF0B28" w:rsidRDefault="00AF0B28" w:rsidP="00AF0B28">
      <w:pPr>
        <w:bidi/>
        <w:rPr>
          <w:rFonts w:cs="David" w:hint="cs"/>
          <w:rtl/>
        </w:rPr>
      </w:pPr>
      <w:r w:rsidRPr="00AF0B28">
        <w:rPr>
          <w:rFonts w:cs="David" w:hint="cs"/>
          <w:rtl/>
        </w:rPr>
        <w:tab/>
        <w:t xml:space="preserve"> עשינו את זה מזמן. </w:t>
      </w:r>
    </w:p>
    <w:p w14:paraId="587F8534" w14:textId="77777777" w:rsidR="00AF0B28" w:rsidRPr="00AF0B28" w:rsidRDefault="00AF0B28" w:rsidP="00AF0B28">
      <w:pPr>
        <w:bidi/>
        <w:rPr>
          <w:rFonts w:cs="David" w:hint="cs"/>
          <w:rtl/>
        </w:rPr>
      </w:pPr>
    </w:p>
    <w:p w14:paraId="2F260F35" w14:textId="77777777" w:rsidR="00AF0B28" w:rsidRPr="00AF0B28" w:rsidRDefault="00AF0B28" w:rsidP="00AF0B28">
      <w:pPr>
        <w:bidi/>
        <w:rPr>
          <w:rFonts w:cs="David" w:hint="cs"/>
          <w:rtl/>
        </w:rPr>
      </w:pPr>
      <w:r w:rsidRPr="00AF0B28">
        <w:rPr>
          <w:rFonts w:cs="David" w:hint="cs"/>
          <w:u w:val="single"/>
          <w:rtl/>
        </w:rPr>
        <w:t>יצחק לוי:</w:t>
      </w:r>
    </w:p>
    <w:p w14:paraId="62222CA2" w14:textId="77777777" w:rsidR="00AF0B28" w:rsidRPr="00AF0B28" w:rsidRDefault="00AF0B28" w:rsidP="00AF0B28">
      <w:pPr>
        <w:bidi/>
        <w:rPr>
          <w:rFonts w:cs="David" w:hint="cs"/>
          <w:rtl/>
        </w:rPr>
      </w:pPr>
    </w:p>
    <w:p w14:paraId="54172E86" w14:textId="77777777" w:rsidR="00AF0B28" w:rsidRPr="00AF0B28" w:rsidRDefault="00AF0B28" w:rsidP="00AF0B28">
      <w:pPr>
        <w:bidi/>
        <w:rPr>
          <w:rFonts w:cs="David" w:hint="cs"/>
          <w:rtl/>
        </w:rPr>
      </w:pPr>
      <w:r w:rsidRPr="00AF0B28">
        <w:rPr>
          <w:rFonts w:cs="David" w:hint="cs"/>
          <w:rtl/>
        </w:rPr>
        <w:tab/>
        <w:t xml:space="preserve"> עכשיו נזכרתם?</w:t>
      </w:r>
    </w:p>
    <w:p w14:paraId="1860A532" w14:textId="77777777" w:rsidR="00AF0B28" w:rsidRPr="00AF0B28" w:rsidRDefault="00AF0B28" w:rsidP="00AF0B28">
      <w:pPr>
        <w:bidi/>
        <w:rPr>
          <w:rFonts w:cs="David" w:hint="cs"/>
          <w:rtl/>
        </w:rPr>
      </w:pPr>
    </w:p>
    <w:p w14:paraId="4EAE32D3" w14:textId="77777777" w:rsidR="00AF0B28" w:rsidRPr="00AF0B28" w:rsidRDefault="00AF0B28" w:rsidP="00AF0B28">
      <w:pPr>
        <w:bidi/>
        <w:rPr>
          <w:rFonts w:cs="David"/>
          <w:u w:val="single"/>
          <w:rtl/>
        </w:rPr>
      </w:pPr>
      <w:r w:rsidRPr="00AF0B28">
        <w:rPr>
          <w:rFonts w:cs="David"/>
          <w:u w:val="single"/>
          <w:rtl/>
        </w:rPr>
        <w:t>טלב אלסאנע:</w:t>
      </w:r>
    </w:p>
    <w:p w14:paraId="0BE0A352" w14:textId="77777777" w:rsidR="00AF0B28" w:rsidRPr="00AF0B28" w:rsidRDefault="00AF0B28" w:rsidP="00AF0B28">
      <w:pPr>
        <w:bidi/>
        <w:rPr>
          <w:rFonts w:cs="David"/>
          <w:u w:val="single"/>
          <w:rtl/>
        </w:rPr>
      </w:pPr>
    </w:p>
    <w:p w14:paraId="43E62C06" w14:textId="77777777" w:rsidR="00AF0B28" w:rsidRPr="00AF0B28" w:rsidRDefault="00AF0B28" w:rsidP="00AF0B28">
      <w:pPr>
        <w:bidi/>
        <w:rPr>
          <w:rFonts w:cs="David" w:hint="cs"/>
          <w:rtl/>
        </w:rPr>
      </w:pPr>
      <w:r w:rsidRPr="00AF0B28">
        <w:rPr>
          <w:rFonts w:cs="David"/>
          <w:rtl/>
        </w:rPr>
        <w:tab/>
      </w:r>
      <w:r w:rsidRPr="00AF0B28">
        <w:rPr>
          <w:rFonts w:cs="David" w:hint="cs"/>
          <w:rtl/>
        </w:rPr>
        <w:t xml:space="preserve">רבותיי, אני מפנה למשל לסעיף 3, שמדבר על החלטת ממשלה כאשר לאחר מכן מתקיימות בחירות. כאן אין צורך במשאל עם. אני שואל, מדוע הממשלה הקודמת, שנבחרה כדת וכדין, החלטתה טעונה משאל עם והחלטת הממשלה שלאחר מכן, הרי כל הממשלות מתחרות בבחירות כלליות, אז מה ההבדל? לעניות דעתי, יש כאן מגמה, ולכן הצעת החוק הזאת תפורה פוליטית והיא מגמתית. תודה רבה. </w:t>
      </w:r>
    </w:p>
    <w:p w14:paraId="7033B499" w14:textId="77777777" w:rsidR="00AF0B28" w:rsidRPr="00AF0B28" w:rsidRDefault="00AF0B28" w:rsidP="00AF0B28">
      <w:pPr>
        <w:bidi/>
        <w:rPr>
          <w:rFonts w:cs="David" w:hint="cs"/>
          <w:rtl/>
        </w:rPr>
      </w:pPr>
    </w:p>
    <w:p w14:paraId="0AA44A4C"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5BC2EAB3" w14:textId="77777777" w:rsidR="00AF0B28" w:rsidRPr="00AF0B28" w:rsidRDefault="00AF0B28" w:rsidP="00AF0B28">
      <w:pPr>
        <w:bidi/>
        <w:rPr>
          <w:rFonts w:cs="David" w:hint="cs"/>
          <w:rtl/>
        </w:rPr>
      </w:pPr>
    </w:p>
    <w:p w14:paraId="5FB2AB7E" w14:textId="77777777" w:rsidR="00AF0B28" w:rsidRPr="00AF0B28" w:rsidRDefault="00AF0B28" w:rsidP="00AF0B28">
      <w:pPr>
        <w:bidi/>
        <w:rPr>
          <w:rFonts w:cs="David" w:hint="cs"/>
          <w:rtl/>
        </w:rPr>
      </w:pPr>
      <w:r w:rsidRPr="00AF0B28">
        <w:rPr>
          <w:rFonts w:cs="David" w:hint="cs"/>
          <w:rtl/>
        </w:rPr>
        <w:tab/>
        <w:t xml:space="preserve">חבר הכנסת חסון, מלשכת ראש הממשלה העבירו לי פתק שראש הממשלה נתן חופש הצבעה בנושא הזה. </w:t>
      </w:r>
    </w:p>
    <w:p w14:paraId="6469F223" w14:textId="77777777" w:rsidR="00AF0B28" w:rsidRPr="00AF0B28" w:rsidRDefault="00AF0B28" w:rsidP="00AF0B28">
      <w:pPr>
        <w:bidi/>
        <w:rPr>
          <w:rFonts w:cs="David" w:hint="cs"/>
          <w:rtl/>
        </w:rPr>
      </w:pPr>
    </w:p>
    <w:p w14:paraId="4F7B2219" w14:textId="77777777" w:rsidR="00AF0B28" w:rsidRPr="00AF0B28" w:rsidRDefault="00AF0B28" w:rsidP="00AF0B28">
      <w:pPr>
        <w:bidi/>
        <w:rPr>
          <w:rFonts w:cs="David" w:hint="cs"/>
          <w:rtl/>
        </w:rPr>
      </w:pPr>
      <w:r w:rsidRPr="00AF0B28">
        <w:rPr>
          <w:rFonts w:cs="David" w:hint="cs"/>
          <w:u w:val="single"/>
          <w:rtl/>
        </w:rPr>
        <w:t>יואל חסון:</w:t>
      </w:r>
    </w:p>
    <w:p w14:paraId="41D7FCD0" w14:textId="77777777" w:rsidR="00AF0B28" w:rsidRPr="00AF0B28" w:rsidRDefault="00AF0B28" w:rsidP="00AF0B28">
      <w:pPr>
        <w:bidi/>
        <w:rPr>
          <w:rFonts w:cs="David" w:hint="cs"/>
          <w:rtl/>
        </w:rPr>
      </w:pPr>
    </w:p>
    <w:p w14:paraId="160A8857" w14:textId="77777777" w:rsidR="00AF0B28" w:rsidRPr="00AF0B28" w:rsidRDefault="00AF0B28" w:rsidP="00AF0B28">
      <w:pPr>
        <w:bidi/>
        <w:rPr>
          <w:rFonts w:cs="David" w:hint="cs"/>
          <w:rtl/>
        </w:rPr>
      </w:pPr>
      <w:r w:rsidRPr="00AF0B28">
        <w:rPr>
          <w:rFonts w:cs="David" w:hint="cs"/>
          <w:rtl/>
        </w:rPr>
        <w:tab/>
        <w:t>הקואליציה וראש הממשלה חושבים שהחוק הזה יעבור - - -</w:t>
      </w:r>
    </w:p>
    <w:p w14:paraId="2D1D1DBD" w14:textId="77777777" w:rsidR="00AF0B28" w:rsidRPr="00AF0B28" w:rsidRDefault="00AF0B28" w:rsidP="00AF0B28">
      <w:pPr>
        <w:bidi/>
        <w:rPr>
          <w:rFonts w:cs="David" w:hint="cs"/>
          <w:rtl/>
        </w:rPr>
      </w:pPr>
    </w:p>
    <w:p w14:paraId="510AB4F9" w14:textId="77777777" w:rsidR="00AF0B28" w:rsidRPr="00AF0B28" w:rsidRDefault="00AF0B28" w:rsidP="00AF0B28">
      <w:pPr>
        <w:bidi/>
        <w:rPr>
          <w:rFonts w:cs="David" w:hint="cs"/>
          <w:rtl/>
        </w:rPr>
      </w:pPr>
      <w:r w:rsidRPr="00AF0B28">
        <w:rPr>
          <w:rFonts w:cs="David" w:hint="cs"/>
          <w:u w:val="single"/>
          <w:rtl/>
        </w:rPr>
        <w:t>זהבה גלאון:</w:t>
      </w:r>
    </w:p>
    <w:p w14:paraId="22CDA214" w14:textId="77777777" w:rsidR="00AF0B28" w:rsidRPr="00AF0B28" w:rsidRDefault="00AF0B28" w:rsidP="00AF0B28">
      <w:pPr>
        <w:bidi/>
        <w:rPr>
          <w:rFonts w:cs="David" w:hint="cs"/>
          <w:rtl/>
        </w:rPr>
      </w:pPr>
    </w:p>
    <w:p w14:paraId="45CFA924" w14:textId="77777777" w:rsidR="00AF0B28" w:rsidRPr="00AF0B28" w:rsidRDefault="00AF0B28" w:rsidP="00AF0B28">
      <w:pPr>
        <w:bidi/>
        <w:rPr>
          <w:rFonts w:cs="David" w:hint="cs"/>
          <w:rtl/>
        </w:rPr>
      </w:pPr>
      <w:r w:rsidRPr="00AF0B28">
        <w:rPr>
          <w:rFonts w:cs="David" w:hint="cs"/>
          <w:rtl/>
        </w:rPr>
        <w:tab/>
        <w:t xml:space="preserve"> הכל יאומן כבר, כל מה שלא יעלה על הדעת עולה על הדעת. </w:t>
      </w:r>
    </w:p>
    <w:p w14:paraId="4A9895AE" w14:textId="77777777" w:rsidR="00AF0B28" w:rsidRPr="00AF0B28" w:rsidRDefault="00AF0B28" w:rsidP="00AF0B28">
      <w:pPr>
        <w:bidi/>
        <w:rPr>
          <w:rFonts w:cs="David" w:hint="cs"/>
          <w:rtl/>
        </w:rPr>
      </w:pPr>
    </w:p>
    <w:p w14:paraId="5AB3189D" w14:textId="77777777" w:rsidR="00AF0B28" w:rsidRPr="00AF0B28" w:rsidRDefault="00AF0B28" w:rsidP="00AF0B28">
      <w:pPr>
        <w:bidi/>
        <w:rPr>
          <w:rFonts w:cs="David" w:hint="cs"/>
          <w:u w:val="single"/>
          <w:rtl/>
        </w:rPr>
      </w:pPr>
      <w:r w:rsidRPr="00AF0B28">
        <w:rPr>
          <w:rFonts w:cs="David" w:hint="cs"/>
          <w:u w:val="single"/>
          <w:rtl/>
        </w:rPr>
        <w:t>שלמה מולה נגוסה:</w:t>
      </w:r>
    </w:p>
    <w:p w14:paraId="23C42829" w14:textId="77777777" w:rsidR="00AF0B28" w:rsidRPr="00AF0B28" w:rsidRDefault="00AF0B28" w:rsidP="00AF0B28">
      <w:pPr>
        <w:bidi/>
        <w:rPr>
          <w:rFonts w:cs="David" w:hint="cs"/>
          <w:u w:val="single"/>
          <w:rtl/>
        </w:rPr>
      </w:pPr>
    </w:p>
    <w:p w14:paraId="374580AA" w14:textId="77777777" w:rsidR="00AF0B28" w:rsidRPr="00AF0B28" w:rsidRDefault="00AF0B28" w:rsidP="00AF0B28">
      <w:pPr>
        <w:bidi/>
        <w:rPr>
          <w:rFonts w:cs="David" w:hint="cs"/>
          <w:rtl/>
        </w:rPr>
      </w:pPr>
      <w:r w:rsidRPr="00AF0B28">
        <w:rPr>
          <w:rFonts w:cs="David" w:hint="cs"/>
          <w:rtl/>
        </w:rPr>
        <w:t xml:space="preserve"> </w:t>
      </w:r>
      <w:r w:rsidRPr="00AF0B28">
        <w:rPr>
          <w:rFonts w:cs="David" w:hint="cs"/>
          <w:rtl/>
        </w:rPr>
        <w:tab/>
        <w:t xml:space="preserve">אדוני היושב ראש, אני דווקא רוצה להמשיך מהמקום שדיבר עליו פרופסור בן-ששון. ברמה העקרונית אני נגד משאל עם בכלל כל עוד אין לנו חוקה. אני חושב שמי שמתחיל במשאל עם ברמת-הגולן, צריך לדעת שהוא מסיים גם בפסח, גם בשבת, גם במהגרים וגם מחר בבוקר שלא תהיה עלייה של יהודים ונגד חוק השבות, משאל עם כמשאל עם. אם הייתה לנו חוקה מאז קום המדינה כמו במדינות אחרות, יכול להיות שהיה לנו הרבה יותר קל. </w:t>
      </w:r>
    </w:p>
    <w:p w14:paraId="0065D673" w14:textId="77777777" w:rsidR="00AF0B28" w:rsidRPr="00AF0B28" w:rsidRDefault="00AF0B28" w:rsidP="00AF0B28">
      <w:pPr>
        <w:bidi/>
        <w:rPr>
          <w:rFonts w:cs="David" w:hint="cs"/>
          <w:rtl/>
        </w:rPr>
      </w:pPr>
    </w:p>
    <w:p w14:paraId="5DE0A157" w14:textId="77777777" w:rsidR="00AF0B28" w:rsidRPr="00AF0B28" w:rsidRDefault="00AF0B28" w:rsidP="00AF0B28">
      <w:pPr>
        <w:bidi/>
        <w:rPr>
          <w:rFonts w:cs="David" w:hint="cs"/>
          <w:rtl/>
        </w:rPr>
      </w:pPr>
      <w:r w:rsidRPr="00AF0B28">
        <w:rPr>
          <w:rFonts w:cs="David" w:hint="cs"/>
          <w:rtl/>
        </w:rPr>
        <w:tab/>
        <w:t xml:space="preserve">אני רוצה לתת משל </w:t>
      </w:r>
      <w:r w:rsidRPr="00AF0B28">
        <w:rPr>
          <w:rFonts w:cs="David"/>
          <w:rtl/>
        </w:rPr>
        <w:t>–</w:t>
      </w:r>
      <w:r w:rsidRPr="00AF0B28">
        <w:rPr>
          <w:rFonts w:cs="David" w:hint="cs"/>
          <w:rtl/>
        </w:rPr>
        <w:t xml:space="preserve"> אדם שיש לו קופסת מלפפונים, כשהוא פותח אותה, אם הוא מוציא אחד, הוא צריך לדעת שהיתר אחרי כמה ימים נרקבים. </w:t>
      </w:r>
    </w:p>
    <w:p w14:paraId="0D9A5CDA" w14:textId="77777777" w:rsidR="00AF0B28" w:rsidRPr="00AF0B28" w:rsidRDefault="00AF0B28" w:rsidP="00AF0B28">
      <w:pPr>
        <w:bidi/>
        <w:rPr>
          <w:rFonts w:cs="David" w:hint="cs"/>
          <w:rtl/>
        </w:rPr>
      </w:pPr>
    </w:p>
    <w:p w14:paraId="75E8DBAD" w14:textId="77777777" w:rsidR="00AF0B28" w:rsidRDefault="00AF0B28" w:rsidP="00AF0B28">
      <w:pPr>
        <w:bidi/>
        <w:rPr>
          <w:rFonts w:cs="David" w:hint="cs"/>
          <w:u w:val="single"/>
          <w:rtl/>
        </w:rPr>
      </w:pPr>
    </w:p>
    <w:p w14:paraId="01407CCE" w14:textId="77777777" w:rsidR="00AF0B28" w:rsidRDefault="00AF0B28" w:rsidP="00AF0B28">
      <w:pPr>
        <w:bidi/>
        <w:rPr>
          <w:rFonts w:cs="David" w:hint="cs"/>
          <w:u w:val="single"/>
          <w:rtl/>
        </w:rPr>
      </w:pPr>
    </w:p>
    <w:p w14:paraId="22008F2E" w14:textId="77777777" w:rsidR="00AF0B28" w:rsidRDefault="00AF0B28" w:rsidP="00AF0B28">
      <w:pPr>
        <w:bidi/>
        <w:rPr>
          <w:rFonts w:cs="David" w:hint="cs"/>
          <w:u w:val="single"/>
          <w:rtl/>
        </w:rPr>
      </w:pPr>
    </w:p>
    <w:p w14:paraId="0A818EDD" w14:textId="77777777" w:rsidR="00AF0B28" w:rsidRPr="00AF0B28" w:rsidRDefault="00AF0B28" w:rsidP="00AF0B28">
      <w:pPr>
        <w:bidi/>
        <w:rPr>
          <w:rFonts w:cs="David" w:hint="cs"/>
          <w:rtl/>
        </w:rPr>
      </w:pPr>
      <w:r w:rsidRPr="00AF0B28">
        <w:rPr>
          <w:rFonts w:cs="David" w:hint="cs"/>
          <w:u w:val="single"/>
          <w:rtl/>
        </w:rPr>
        <w:t>יצחק לוי:</w:t>
      </w:r>
    </w:p>
    <w:p w14:paraId="27526747" w14:textId="77777777" w:rsidR="00AF0B28" w:rsidRPr="00AF0B28" w:rsidRDefault="00AF0B28" w:rsidP="00AF0B28">
      <w:pPr>
        <w:bidi/>
        <w:rPr>
          <w:rFonts w:cs="David" w:hint="cs"/>
          <w:rtl/>
        </w:rPr>
      </w:pPr>
    </w:p>
    <w:p w14:paraId="1F50C65B" w14:textId="77777777" w:rsidR="00AF0B28" w:rsidRPr="00AF0B28" w:rsidRDefault="00AF0B28" w:rsidP="00AF0B28">
      <w:pPr>
        <w:bidi/>
        <w:rPr>
          <w:rFonts w:cs="David" w:hint="cs"/>
          <w:rtl/>
        </w:rPr>
      </w:pPr>
      <w:r w:rsidRPr="00AF0B28">
        <w:rPr>
          <w:rFonts w:cs="David" w:hint="cs"/>
          <w:rtl/>
        </w:rPr>
        <w:tab/>
        <w:t>יש לי ניסיון בזה, אתה יכול לשים בפריז'ידר, לא יקרה לו דבר...</w:t>
      </w:r>
    </w:p>
    <w:p w14:paraId="78D64BB0" w14:textId="77777777" w:rsidR="00AF0B28" w:rsidRPr="00AF0B28" w:rsidRDefault="00AF0B28" w:rsidP="00AF0B28">
      <w:pPr>
        <w:bidi/>
        <w:rPr>
          <w:rFonts w:cs="David" w:hint="cs"/>
          <w:rtl/>
        </w:rPr>
      </w:pPr>
    </w:p>
    <w:p w14:paraId="50229117" w14:textId="77777777" w:rsidR="00AF0B28" w:rsidRPr="00AF0B28" w:rsidRDefault="00AF0B28" w:rsidP="00AF0B28">
      <w:pPr>
        <w:bidi/>
        <w:rPr>
          <w:rFonts w:cs="David" w:hint="cs"/>
          <w:u w:val="single"/>
          <w:rtl/>
        </w:rPr>
      </w:pPr>
      <w:r w:rsidRPr="00AF0B28">
        <w:rPr>
          <w:rFonts w:cs="David" w:hint="cs"/>
          <w:u w:val="single"/>
          <w:rtl/>
        </w:rPr>
        <w:t>שלמה מולה נגוסה:</w:t>
      </w:r>
    </w:p>
    <w:p w14:paraId="59250209" w14:textId="77777777" w:rsidR="00AF0B28" w:rsidRPr="00AF0B28" w:rsidRDefault="00AF0B28" w:rsidP="00AF0B28">
      <w:pPr>
        <w:bidi/>
        <w:rPr>
          <w:rFonts w:cs="David" w:hint="cs"/>
          <w:u w:val="single"/>
          <w:rtl/>
        </w:rPr>
      </w:pPr>
    </w:p>
    <w:p w14:paraId="7BCBF592" w14:textId="77777777" w:rsidR="00AF0B28" w:rsidRPr="00AF0B28" w:rsidRDefault="00AF0B28" w:rsidP="00AF0B28">
      <w:pPr>
        <w:bidi/>
        <w:rPr>
          <w:rFonts w:cs="David" w:hint="cs"/>
          <w:rtl/>
        </w:rPr>
      </w:pPr>
      <w:r w:rsidRPr="00AF0B28">
        <w:rPr>
          <w:rFonts w:cs="David" w:hint="cs"/>
          <w:rtl/>
        </w:rPr>
        <w:t xml:space="preserve"> </w:t>
      </w:r>
      <w:r w:rsidRPr="00AF0B28">
        <w:rPr>
          <w:rFonts w:cs="David" w:hint="cs"/>
          <w:rtl/>
        </w:rPr>
        <w:tab/>
        <w:t xml:space="preserve">זאת שאלה חוקתית. לא הכל פוליטיקה, לא הכל ימין ושמאל. אני באמת מתפלא דווקא על מפלגת העבודה. חשבתי שאצל הרבה מאוד חברים שלטון החוק והחשיבה החוקתית יהיו נר לרגליהם. </w:t>
      </w:r>
    </w:p>
    <w:p w14:paraId="5A98EE3B" w14:textId="77777777" w:rsidR="00AF0B28" w:rsidRPr="00AF0B28" w:rsidRDefault="00AF0B28" w:rsidP="00AF0B28">
      <w:pPr>
        <w:bidi/>
        <w:rPr>
          <w:rFonts w:cs="David" w:hint="cs"/>
          <w:rtl/>
        </w:rPr>
      </w:pPr>
    </w:p>
    <w:p w14:paraId="37F82194"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452D03EE" w14:textId="77777777" w:rsidR="00AF0B28" w:rsidRPr="00AF0B28" w:rsidRDefault="00AF0B28" w:rsidP="00AF0B28">
      <w:pPr>
        <w:bidi/>
        <w:rPr>
          <w:rFonts w:cs="David" w:hint="cs"/>
          <w:rtl/>
        </w:rPr>
      </w:pPr>
    </w:p>
    <w:p w14:paraId="6AFCA124" w14:textId="77777777" w:rsidR="00AF0B28" w:rsidRPr="00AF0B28" w:rsidRDefault="00AF0B28" w:rsidP="00AF0B28">
      <w:pPr>
        <w:bidi/>
        <w:rPr>
          <w:rFonts w:cs="David" w:hint="cs"/>
          <w:rtl/>
        </w:rPr>
      </w:pPr>
      <w:r w:rsidRPr="00AF0B28">
        <w:rPr>
          <w:rFonts w:cs="David" w:hint="cs"/>
          <w:rtl/>
        </w:rPr>
        <w:tab/>
        <w:t>איפה זה פוגע בשלטון החוק?</w:t>
      </w:r>
    </w:p>
    <w:p w14:paraId="78BEE08E" w14:textId="77777777" w:rsidR="00AF0B28" w:rsidRPr="00AF0B28" w:rsidRDefault="00AF0B28" w:rsidP="00AF0B28">
      <w:pPr>
        <w:bidi/>
        <w:rPr>
          <w:rFonts w:cs="David" w:hint="cs"/>
          <w:rtl/>
        </w:rPr>
      </w:pPr>
    </w:p>
    <w:p w14:paraId="4DB998CD" w14:textId="77777777" w:rsidR="00AF0B28" w:rsidRPr="00AF0B28" w:rsidRDefault="00AF0B28" w:rsidP="00AF0B28">
      <w:pPr>
        <w:bidi/>
        <w:rPr>
          <w:rFonts w:cs="David" w:hint="cs"/>
          <w:u w:val="single"/>
          <w:rtl/>
        </w:rPr>
      </w:pPr>
      <w:r w:rsidRPr="00AF0B28">
        <w:rPr>
          <w:rFonts w:cs="David" w:hint="cs"/>
          <w:u w:val="single"/>
          <w:rtl/>
        </w:rPr>
        <w:t>שלמה מולה נגוסה:</w:t>
      </w:r>
    </w:p>
    <w:p w14:paraId="6427DBFE" w14:textId="77777777" w:rsidR="00AF0B28" w:rsidRPr="00AF0B28" w:rsidRDefault="00AF0B28" w:rsidP="00AF0B28">
      <w:pPr>
        <w:bidi/>
        <w:rPr>
          <w:rFonts w:cs="David" w:hint="cs"/>
          <w:u w:val="single"/>
          <w:rtl/>
        </w:rPr>
      </w:pPr>
    </w:p>
    <w:p w14:paraId="682F9236" w14:textId="77777777" w:rsidR="00AF0B28" w:rsidRPr="00AF0B28" w:rsidRDefault="00AF0B28" w:rsidP="00AF0B28">
      <w:pPr>
        <w:bidi/>
        <w:rPr>
          <w:rFonts w:cs="David" w:hint="cs"/>
          <w:rtl/>
        </w:rPr>
      </w:pPr>
      <w:r w:rsidRPr="00AF0B28">
        <w:rPr>
          <w:rFonts w:cs="David" w:hint="cs"/>
          <w:rtl/>
        </w:rPr>
        <w:t xml:space="preserve"> </w:t>
      </w:r>
      <w:r w:rsidRPr="00AF0B28">
        <w:rPr>
          <w:rFonts w:cs="David" w:hint="cs"/>
          <w:rtl/>
        </w:rPr>
        <w:tab/>
        <w:t xml:space="preserve">אני חושב שמשאל עם מרוקן מתוכן את תפקידה של הכנסת כפרלמנט. בואו נחוקק חוקה, גם בחוקה יהיה משאל עם, סוגיות שאפשר לדון בהן, אבל לעשות מחטף כי אנחנו כאילו קרבים לבחירות אז צריך למצוא חן, אני חושב שזה דבר מסוכן. אני שמח שראש הממשלה אפשר חופש הצבעה. האמת היא שגם ככה הייתי מצביע נגד. אני אצביע נגד. </w:t>
      </w:r>
    </w:p>
    <w:p w14:paraId="040913E3" w14:textId="77777777" w:rsidR="00AF0B28" w:rsidRPr="00AF0B28" w:rsidRDefault="00AF0B28" w:rsidP="00AF0B28">
      <w:pPr>
        <w:bidi/>
        <w:rPr>
          <w:rFonts w:cs="David" w:hint="cs"/>
          <w:rtl/>
        </w:rPr>
      </w:pPr>
    </w:p>
    <w:p w14:paraId="6B4C9F03" w14:textId="77777777" w:rsidR="00AF0B28" w:rsidRPr="00AF0B28" w:rsidRDefault="00AF0B28" w:rsidP="00AF0B28">
      <w:pPr>
        <w:bidi/>
        <w:rPr>
          <w:rFonts w:cs="David" w:hint="cs"/>
          <w:rtl/>
        </w:rPr>
      </w:pPr>
      <w:r w:rsidRPr="00AF0B28">
        <w:rPr>
          <w:rFonts w:cs="David" w:hint="cs"/>
          <w:u w:val="single"/>
          <w:rtl/>
        </w:rPr>
        <w:t>היו"ר דוד טל:</w:t>
      </w:r>
    </w:p>
    <w:p w14:paraId="757D3517" w14:textId="77777777" w:rsidR="00AF0B28" w:rsidRPr="00AF0B28" w:rsidRDefault="00AF0B28" w:rsidP="00AF0B28">
      <w:pPr>
        <w:bidi/>
        <w:rPr>
          <w:rFonts w:cs="David" w:hint="cs"/>
          <w:rtl/>
        </w:rPr>
      </w:pPr>
    </w:p>
    <w:p w14:paraId="5F6AAF0F" w14:textId="77777777" w:rsidR="00AF0B28" w:rsidRPr="00AF0B28" w:rsidRDefault="00AF0B28" w:rsidP="00AF0B28">
      <w:pPr>
        <w:bidi/>
        <w:rPr>
          <w:rFonts w:cs="David" w:hint="cs"/>
          <w:rtl/>
        </w:rPr>
      </w:pPr>
      <w:r w:rsidRPr="00AF0B28">
        <w:rPr>
          <w:rFonts w:cs="David" w:hint="cs"/>
          <w:rtl/>
        </w:rPr>
        <w:tab/>
        <w:t xml:space="preserve">תודה רבה. אני רק רוצה להזכיר שראש הממשלה אהוד אולמרט בזמנו תמך במשאל עם. אהוד ברק תמך במשאל עם. יצחק רבין זכרונו לברכה תמך במשאל עם. </w:t>
      </w:r>
    </w:p>
    <w:p w14:paraId="1ACACE75" w14:textId="77777777" w:rsidR="00AF0B28" w:rsidRPr="00AF0B28" w:rsidRDefault="00AF0B28" w:rsidP="00AF0B28">
      <w:pPr>
        <w:bidi/>
        <w:rPr>
          <w:rFonts w:cs="David" w:hint="cs"/>
          <w:rtl/>
        </w:rPr>
      </w:pPr>
    </w:p>
    <w:p w14:paraId="715F2994" w14:textId="77777777" w:rsidR="00AF0B28" w:rsidRPr="00AF0B28" w:rsidRDefault="00AF0B28" w:rsidP="00AF0B28">
      <w:pPr>
        <w:bidi/>
        <w:rPr>
          <w:rFonts w:cs="David" w:hint="cs"/>
          <w:rtl/>
        </w:rPr>
      </w:pPr>
      <w:r w:rsidRPr="00AF0B28">
        <w:rPr>
          <w:rFonts w:cs="David" w:hint="cs"/>
          <w:u w:val="single"/>
          <w:rtl/>
        </w:rPr>
        <w:t>זהבה גלאון:</w:t>
      </w:r>
    </w:p>
    <w:p w14:paraId="6ACB131E" w14:textId="77777777" w:rsidR="00AF0B28" w:rsidRPr="00AF0B28" w:rsidRDefault="00AF0B28" w:rsidP="00AF0B28">
      <w:pPr>
        <w:bidi/>
        <w:rPr>
          <w:rFonts w:cs="David" w:hint="cs"/>
          <w:rtl/>
        </w:rPr>
      </w:pPr>
    </w:p>
    <w:p w14:paraId="0BA94596" w14:textId="77777777" w:rsidR="00AF0B28" w:rsidRPr="00AF0B28" w:rsidRDefault="00AF0B28" w:rsidP="00AF0B28">
      <w:pPr>
        <w:bidi/>
        <w:rPr>
          <w:rFonts w:cs="David" w:hint="cs"/>
          <w:rtl/>
        </w:rPr>
      </w:pPr>
      <w:r w:rsidRPr="00AF0B28">
        <w:rPr>
          <w:rFonts w:cs="David" w:hint="cs"/>
          <w:rtl/>
        </w:rPr>
        <w:tab/>
        <w:t>דרך אגב, הם באמת  - - -</w:t>
      </w:r>
    </w:p>
    <w:p w14:paraId="77DF3D51" w14:textId="77777777" w:rsidR="00AF0B28" w:rsidRPr="00AF0B28" w:rsidRDefault="00AF0B28" w:rsidP="00AF0B28">
      <w:pPr>
        <w:bidi/>
        <w:rPr>
          <w:rFonts w:cs="David" w:hint="cs"/>
          <w:rtl/>
        </w:rPr>
      </w:pPr>
    </w:p>
    <w:p w14:paraId="4A40449C" w14:textId="77777777" w:rsidR="00AF0B28" w:rsidRPr="00AF0B28" w:rsidRDefault="00AF0B28" w:rsidP="00AF0B28">
      <w:pPr>
        <w:bidi/>
        <w:rPr>
          <w:rFonts w:cs="David" w:hint="cs"/>
          <w:rtl/>
        </w:rPr>
      </w:pPr>
      <w:r w:rsidRPr="00AF0B28">
        <w:rPr>
          <w:rFonts w:cs="David" w:hint="cs"/>
          <w:u w:val="single"/>
          <w:rtl/>
        </w:rPr>
        <w:t>יצחק לוי:</w:t>
      </w:r>
    </w:p>
    <w:p w14:paraId="1E94FC00" w14:textId="77777777" w:rsidR="00AF0B28" w:rsidRPr="00AF0B28" w:rsidRDefault="00AF0B28" w:rsidP="00AF0B28">
      <w:pPr>
        <w:bidi/>
        <w:rPr>
          <w:rFonts w:cs="David" w:hint="cs"/>
          <w:rtl/>
        </w:rPr>
      </w:pPr>
    </w:p>
    <w:p w14:paraId="549451FB" w14:textId="77777777" w:rsidR="00AF0B28" w:rsidRPr="00AF0B28" w:rsidRDefault="00AF0B28" w:rsidP="00AF0B28">
      <w:pPr>
        <w:bidi/>
        <w:rPr>
          <w:rFonts w:cs="David" w:hint="cs"/>
          <w:rtl/>
        </w:rPr>
      </w:pPr>
      <w:r w:rsidRPr="00AF0B28">
        <w:rPr>
          <w:rFonts w:cs="David" w:hint="cs"/>
          <w:rtl/>
        </w:rPr>
        <w:tab/>
        <w:t xml:space="preserve">נקבע לפני 10 שנים. </w:t>
      </w:r>
    </w:p>
    <w:p w14:paraId="5919FD0C" w14:textId="77777777" w:rsidR="00AF0B28" w:rsidRPr="00AF0B28" w:rsidRDefault="00AF0B28" w:rsidP="00AF0B28">
      <w:pPr>
        <w:bidi/>
        <w:rPr>
          <w:rFonts w:cs="David" w:hint="cs"/>
          <w:rtl/>
        </w:rPr>
      </w:pPr>
    </w:p>
    <w:p w14:paraId="550DA0A8" w14:textId="77777777" w:rsidR="00AF0B28" w:rsidRPr="00AF0B28" w:rsidRDefault="00AF0B28" w:rsidP="00AF0B28">
      <w:pPr>
        <w:pStyle w:val="Heading5"/>
        <w:jc w:val="left"/>
        <w:rPr>
          <w:rFonts w:hint="cs"/>
          <w:sz w:val="24"/>
          <w:rtl/>
        </w:rPr>
      </w:pPr>
      <w:r w:rsidRPr="00AF0B28">
        <w:rPr>
          <w:rFonts w:hint="cs"/>
          <w:sz w:val="24"/>
          <w:u w:val="single"/>
          <w:rtl/>
        </w:rPr>
        <w:t>אסתרינה טרטמן:</w:t>
      </w:r>
    </w:p>
    <w:p w14:paraId="06D92B12" w14:textId="77777777" w:rsidR="00AF0B28" w:rsidRPr="00AF0B28" w:rsidRDefault="00AF0B28" w:rsidP="00AF0B28">
      <w:pPr>
        <w:pStyle w:val="Heading5"/>
        <w:jc w:val="left"/>
        <w:rPr>
          <w:rFonts w:hint="cs"/>
          <w:sz w:val="24"/>
          <w:rtl/>
        </w:rPr>
      </w:pPr>
    </w:p>
    <w:p w14:paraId="54560371" w14:textId="77777777" w:rsidR="00AF0B28" w:rsidRPr="00AF0B28" w:rsidRDefault="00AF0B28" w:rsidP="00AF0B28">
      <w:pPr>
        <w:bidi/>
        <w:rPr>
          <w:rFonts w:cs="David" w:hint="cs"/>
          <w:rtl/>
        </w:rPr>
      </w:pPr>
      <w:r w:rsidRPr="00AF0B28">
        <w:rPr>
          <w:rFonts w:cs="David" w:hint="cs"/>
          <w:rtl/>
        </w:rPr>
        <w:tab/>
        <w:t xml:space="preserve"> זה נחקק לפני 10 שנים. אדוני היושב ראש, על מה בעצם מצביעים, לא מצביעים כן או לא משאל עם, זה כבר נחקק לפני 10 שנים במדינת ישראל. היום אנחנו מצביעים על - - - </w:t>
      </w:r>
    </w:p>
    <w:p w14:paraId="02CEDED8" w14:textId="77777777" w:rsidR="00AF0B28" w:rsidRPr="00AF0B28" w:rsidRDefault="00AF0B28" w:rsidP="00AF0B28">
      <w:pPr>
        <w:bidi/>
        <w:rPr>
          <w:rFonts w:cs="David" w:hint="cs"/>
          <w:rtl/>
        </w:rPr>
      </w:pPr>
    </w:p>
    <w:p w14:paraId="5547C14F" w14:textId="77777777" w:rsidR="00AF0B28" w:rsidRPr="00AF0B28" w:rsidRDefault="00AF0B28" w:rsidP="00AF0B28">
      <w:pPr>
        <w:bidi/>
        <w:rPr>
          <w:rFonts w:cs="David" w:hint="cs"/>
          <w:rtl/>
        </w:rPr>
      </w:pPr>
      <w:r w:rsidRPr="00AF0B28">
        <w:rPr>
          <w:rFonts w:cs="David" w:hint="cs"/>
          <w:u w:val="single"/>
          <w:rtl/>
        </w:rPr>
        <w:t>מנחם בן-ששון:</w:t>
      </w:r>
    </w:p>
    <w:p w14:paraId="3CCFE06C" w14:textId="77777777" w:rsidR="00AF0B28" w:rsidRPr="00AF0B28" w:rsidRDefault="00AF0B28" w:rsidP="00AF0B28">
      <w:pPr>
        <w:bidi/>
        <w:rPr>
          <w:rFonts w:cs="David" w:hint="cs"/>
          <w:rtl/>
        </w:rPr>
      </w:pPr>
    </w:p>
    <w:p w14:paraId="0DE16F39" w14:textId="77777777" w:rsidR="00AF0B28" w:rsidRPr="00AF0B28" w:rsidRDefault="00AF0B28" w:rsidP="00AF0B28">
      <w:pPr>
        <w:bidi/>
        <w:rPr>
          <w:rFonts w:cs="David" w:hint="cs"/>
          <w:rtl/>
        </w:rPr>
      </w:pPr>
      <w:r w:rsidRPr="00AF0B28">
        <w:rPr>
          <w:rFonts w:cs="David" w:hint="cs"/>
          <w:rtl/>
        </w:rPr>
        <w:tab/>
        <w:t xml:space="preserve"> אנחנו מבטלים את חוק היסוד. </w:t>
      </w:r>
    </w:p>
    <w:p w14:paraId="1C7484F9" w14:textId="77777777" w:rsidR="00AF0B28" w:rsidRPr="00AF0B28" w:rsidRDefault="00AF0B28" w:rsidP="00AF0B28">
      <w:pPr>
        <w:bidi/>
        <w:rPr>
          <w:rFonts w:cs="David" w:hint="cs"/>
          <w:rtl/>
        </w:rPr>
      </w:pPr>
    </w:p>
    <w:p w14:paraId="3D1DFED4" w14:textId="77777777" w:rsidR="00AF0B28" w:rsidRPr="00AF0B28" w:rsidRDefault="00AF0B28" w:rsidP="00AF0B28">
      <w:pPr>
        <w:bidi/>
        <w:rPr>
          <w:rFonts w:cs="David" w:hint="cs"/>
          <w:rtl/>
        </w:rPr>
      </w:pPr>
      <w:r w:rsidRPr="00AF0B28">
        <w:rPr>
          <w:rFonts w:cs="David" w:hint="cs"/>
          <w:u w:val="single"/>
          <w:rtl/>
        </w:rPr>
        <w:t>גדעון סער:</w:t>
      </w:r>
    </w:p>
    <w:p w14:paraId="42C5D199" w14:textId="77777777" w:rsidR="00AF0B28" w:rsidRPr="00AF0B28" w:rsidRDefault="00AF0B28" w:rsidP="00AF0B28">
      <w:pPr>
        <w:bidi/>
        <w:rPr>
          <w:rFonts w:cs="David" w:hint="cs"/>
          <w:rtl/>
        </w:rPr>
      </w:pPr>
    </w:p>
    <w:p w14:paraId="3A06B878" w14:textId="77777777" w:rsidR="00AF0B28" w:rsidRPr="00AF0B28" w:rsidRDefault="00AF0B28" w:rsidP="00AF0B28">
      <w:pPr>
        <w:bidi/>
        <w:rPr>
          <w:rFonts w:cs="David" w:hint="cs"/>
          <w:rtl/>
        </w:rPr>
      </w:pPr>
      <w:r w:rsidRPr="00AF0B28">
        <w:rPr>
          <w:rFonts w:cs="David" w:hint="cs"/>
          <w:rtl/>
        </w:rPr>
        <w:tab/>
        <w:t xml:space="preserve">אדוני היושב ראש, אני בפתח דבריי רוצה לברך את סיעות העבודה וקדימה על השינוי בעמדתן. </w:t>
      </w:r>
    </w:p>
    <w:p w14:paraId="2EDF9DED" w14:textId="77777777" w:rsidR="00AF0B28" w:rsidRPr="00AF0B28" w:rsidRDefault="00AF0B28" w:rsidP="00AF0B28">
      <w:pPr>
        <w:bidi/>
        <w:rPr>
          <w:rFonts w:cs="David" w:hint="cs"/>
          <w:rtl/>
        </w:rPr>
      </w:pPr>
    </w:p>
    <w:p w14:paraId="53BA47C4" w14:textId="77777777" w:rsidR="00AF0B28" w:rsidRPr="00AF0B28" w:rsidRDefault="00AF0B28" w:rsidP="00AF0B28">
      <w:pPr>
        <w:bidi/>
        <w:rPr>
          <w:rFonts w:cs="David" w:hint="cs"/>
          <w:rtl/>
        </w:rPr>
      </w:pPr>
      <w:r w:rsidRPr="00AF0B28">
        <w:rPr>
          <w:rFonts w:cs="David" w:hint="cs"/>
          <w:u w:val="single"/>
          <w:rtl/>
        </w:rPr>
        <w:t>זהבה גלאון:</w:t>
      </w:r>
    </w:p>
    <w:p w14:paraId="2C600CA9" w14:textId="77777777" w:rsidR="00AF0B28" w:rsidRPr="00AF0B28" w:rsidRDefault="00AF0B28" w:rsidP="00AF0B28">
      <w:pPr>
        <w:bidi/>
        <w:rPr>
          <w:rFonts w:cs="David" w:hint="cs"/>
          <w:rtl/>
        </w:rPr>
      </w:pPr>
    </w:p>
    <w:p w14:paraId="7BD27CCB" w14:textId="77777777" w:rsidR="00AF0B28" w:rsidRPr="00AF0B28" w:rsidRDefault="00AF0B28" w:rsidP="00AF0B28">
      <w:pPr>
        <w:bidi/>
        <w:rPr>
          <w:rFonts w:cs="David" w:hint="cs"/>
          <w:rtl/>
        </w:rPr>
      </w:pPr>
      <w:r w:rsidRPr="00AF0B28">
        <w:rPr>
          <w:rFonts w:cs="David" w:hint="cs"/>
          <w:rtl/>
        </w:rPr>
        <w:tab/>
        <w:t xml:space="preserve"> הלך הזרזיר אצל העורב. </w:t>
      </w:r>
    </w:p>
    <w:p w14:paraId="550A69F0" w14:textId="77777777" w:rsidR="00AF0B28" w:rsidRPr="00AF0B28" w:rsidRDefault="00AF0B28" w:rsidP="00AF0B28">
      <w:pPr>
        <w:bidi/>
        <w:rPr>
          <w:rFonts w:cs="David" w:hint="cs"/>
          <w:rtl/>
        </w:rPr>
      </w:pPr>
    </w:p>
    <w:p w14:paraId="0B8EEF23" w14:textId="77777777" w:rsidR="00AF0B28" w:rsidRDefault="00AF0B28" w:rsidP="00AF0B28">
      <w:pPr>
        <w:bidi/>
        <w:rPr>
          <w:rFonts w:cs="David" w:hint="cs"/>
          <w:u w:val="single"/>
          <w:rtl/>
        </w:rPr>
      </w:pPr>
      <w:r w:rsidRPr="00AF0B28">
        <w:rPr>
          <w:rFonts w:cs="David"/>
          <w:u w:val="single"/>
          <w:rtl/>
        </w:rPr>
        <w:br w:type="page"/>
      </w:r>
    </w:p>
    <w:p w14:paraId="0578C81E" w14:textId="77777777" w:rsidR="00AF0B28" w:rsidRDefault="00AF0B28" w:rsidP="00AF0B28">
      <w:pPr>
        <w:bidi/>
        <w:rPr>
          <w:rFonts w:cs="David" w:hint="cs"/>
          <w:u w:val="single"/>
          <w:rtl/>
        </w:rPr>
      </w:pPr>
    </w:p>
    <w:p w14:paraId="05A1D56F" w14:textId="77777777" w:rsidR="00AF0B28" w:rsidRDefault="00AF0B28" w:rsidP="00AF0B28">
      <w:pPr>
        <w:bidi/>
        <w:rPr>
          <w:rFonts w:cs="David" w:hint="cs"/>
          <w:u w:val="single"/>
          <w:rtl/>
        </w:rPr>
      </w:pPr>
    </w:p>
    <w:p w14:paraId="2C85AF15"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1F9A9578" w14:textId="77777777" w:rsidR="00AF0B28" w:rsidRPr="00AF0B28" w:rsidRDefault="00AF0B28" w:rsidP="00AF0B28">
      <w:pPr>
        <w:bidi/>
        <w:rPr>
          <w:rFonts w:cs="David" w:hint="cs"/>
          <w:rtl/>
        </w:rPr>
      </w:pPr>
    </w:p>
    <w:p w14:paraId="0864D219" w14:textId="77777777" w:rsidR="00AF0B28" w:rsidRPr="00AF0B28" w:rsidRDefault="00AF0B28" w:rsidP="00AF0B28">
      <w:pPr>
        <w:bidi/>
        <w:rPr>
          <w:rFonts w:cs="David" w:hint="cs"/>
          <w:rtl/>
        </w:rPr>
      </w:pPr>
      <w:r w:rsidRPr="00AF0B28">
        <w:rPr>
          <w:rFonts w:cs="David" w:hint="cs"/>
          <w:rtl/>
        </w:rPr>
        <w:tab/>
        <w:t xml:space="preserve">אני לא שיניתי את עמדתי, הייתי צמוד לעמדה שלי, גם אם אני בקדימה. </w:t>
      </w:r>
    </w:p>
    <w:p w14:paraId="1EDCB0B9" w14:textId="77777777" w:rsidR="00AF0B28" w:rsidRPr="00AF0B28" w:rsidRDefault="00AF0B28" w:rsidP="00AF0B28">
      <w:pPr>
        <w:bidi/>
        <w:rPr>
          <w:rFonts w:cs="David" w:hint="cs"/>
          <w:rtl/>
        </w:rPr>
      </w:pPr>
    </w:p>
    <w:p w14:paraId="1374600F" w14:textId="77777777" w:rsidR="00AF0B28" w:rsidRPr="00AF0B28" w:rsidRDefault="00AF0B28" w:rsidP="00AF0B28">
      <w:pPr>
        <w:bidi/>
        <w:rPr>
          <w:rFonts w:cs="David" w:hint="cs"/>
          <w:rtl/>
        </w:rPr>
      </w:pPr>
      <w:r w:rsidRPr="00AF0B28">
        <w:rPr>
          <w:rFonts w:cs="David" w:hint="cs"/>
          <w:u w:val="single"/>
          <w:rtl/>
        </w:rPr>
        <w:t>גדעון סער:</w:t>
      </w:r>
    </w:p>
    <w:p w14:paraId="7295D16C" w14:textId="77777777" w:rsidR="00AF0B28" w:rsidRPr="00AF0B28" w:rsidRDefault="00AF0B28" w:rsidP="00AF0B28">
      <w:pPr>
        <w:bidi/>
        <w:rPr>
          <w:rFonts w:cs="David" w:hint="cs"/>
          <w:rtl/>
        </w:rPr>
      </w:pPr>
    </w:p>
    <w:p w14:paraId="7890225A" w14:textId="77777777" w:rsidR="00AF0B28" w:rsidRPr="00AF0B28" w:rsidRDefault="00AF0B28" w:rsidP="00AF0B28">
      <w:pPr>
        <w:bidi/>
        <w:rPr>
          <w:rFonts w:cs="David" w:hint="cs"/>
          <w:rtl/>
        </w:rPr>
      </w:pPr>
      <w:r w:rsidRPr="00AF0B28">
        <w:rPr>
          <w:rFonts w:cs="David" w:hint="cs"/>
          <w:rtl/>
        </w:rPr>
        <w:tab/>
        <w:t xml:space="preserve">אני מדבר על עמדת קדימה לאפשר חופש הצבעה ועל עמדת סיעת העבודה לתמוך בהצעת החוק. אני רוצה רק להזכיר </w:t>
      </w:r>
      <w:r w:rsidRPr="00AF0B28">
        <w:rPr>
          <w:rFonts w:cs="David"/>
          <w:rtl/>
        </w:rPr>
        <w:t>–</w:t>
      </w:r>
      <w:r w:rsidRPr="00AF0B28">
        <w:rPr>
          <w:rFonts w:cs="David" w:hint="cs"/>
          <w:rtl/>
        </w:rPr>
        <w:t xml:space="preserve"> כי הזכיר לי את זה ממלא מקום היושב ראש בהנהלת הקואליציה </w:t>
      </w:r>
      <w:r w:rsidRPr="00AF0B28">
        <w:rPr>
          <w:rFonts w:cs="David"/>
          <w:rtl/>
        </w:rPr>
        <w:t>–</w:t>
      </w:r>
      <w:r w:rsidRPr="00AF0B28">
        <w:rPr>
          <w:rFonts w:cs="David" w:hint="cs"/>
          <w:rtl/>
        </w:rPr>
        <w:t xml:space="preserve"> מה היה בקריאה הטרומית, כאשר ראש הממשלה ישב במליאה והצביע נגד, אם כי הוא לא הצליח כל כך לשכנע בזה את חבריו, והעברנו את זה בקריאה טרומית על אפו ועל חמתו. אני שמח שהיום הוא מאפשר, כאילו מישהו בא ושאל אותו: אדוני ראש הממשלה, האם אתה מאפשר? בכל מקרה, אני שמח שהוא מאפשר. אבל אדוני היושב ראש, יש נושאים שעדיין טעונים ליבון, כמו סוגיית המימון, ונכריע בהם בהמשך הליכי החקיקה. </w:t>
      </w:r>
    </w:p>
    <w:p w14:paraId="4C82DC4B" w14:textId="77777777" w:rsidR="00AF0B28" w:rsidRPr="00AF0B28" w:rsidRDefault="00AF0B28" w:rsidP="00AF0B28">
      <w:pPr>
        <w:bidi/>
        <w:rPr>
          <w:rFonts w:cs="David" w:hint="cs"/>
          <w:rtl/>
        </w:rPr>
      </w:pPr>
    </w:p>
    <w:p w14:paraId="5349FDFD" w14:textId="77777777" w:rsidR="00AF0B28" w:rsidRPr="00AF0B28" w:rsidRDefault="00AF0B28" w:rsidP="00AF0B28">
      <w:pPr>
        <w:bidi/>
        <w:ind w:firstLine="567"/>
        <w:rPr>
          <w:rFonts w:cs="David" w:hint="cs"/>
          <w:rtl/>
        </w:rPr>
      </w:pPr>
      <w:r w:rsidRPr="00AF0B28">
        <w:rPr>
          <w:rFonts w:cs="David" w:hint="cs"/>
          <w:rtl/>
        </w:rPr>
        <w:t xml:space="preserve">אבל אני רוצה לומר לחברת הכנסת גלאון: זה לא במקום הכרעת הכנסת, זה בנוסף להכרעת הכנסת. אנחנו כבר היינו במצבים במדינת-ישראל, שנושאים מהסוג הזה הוכרעו באמצעות הענקת מיצובישי, הענקת טובות הנאה, מינויים של סגני שרים. אנחנו רוצים, מה לעשות, להצביע היום כדי להעביר מסר, שכאשר אהוד אולמרט ללא רוב בבית הזה, ללא דיון כלשהו בממשלה או בקבינט </w:t>
      </w:r>
      <w:r w:rsidRPr="00AF0B28">
        <w:rPr>
          <w:rFonts w:cs="David"/>
          <w:rtl/>
        </w:rPr>
        <w:t>–</w:t>
      </w:r>
      <w:r w:rsidRPr="00AF0B28">
        <w:rPr>
          <w:rFonts w:cs="David" w:hint="cs"/>
          <w:rtl/>
        </w:rPr>
        <w:t xml:space="preserve"> אגב, אחרי דוח ועדת וינוגרד, במיעוט טוטאלי בציבור, לפי כל סקרי דעת הקהל, אני כבר לא מתייחס לסקרים האחרונים שמראים את העלייה הגדולה בהתנגדות לירידה מהגולן - מנהל משא ומתן על המשך אחיזתנו בגולן, עליו הכנסת הזאת, לא הכנסת הנוכחית, אבל עליו הכנסת החילה את החוק הישראלי ב-1981 ברוב ענק. אנחנו היום מעבירים מסר בהעברת החוק הזה ובשבוע הבא במליאה, שלא אדם אחד שאין לו מנדט יכריע על גורל חבל ארץ ויושביו, אלא הציבור במדינת-ישראל. אם יהיה רוב לכך בבית הזה, הוא יידרש להכריע בנושא. אני חושב שזה מסר מדיני חשוב. אני בטוח שיבינו אותו בכל מקום בעולם מפריז </w:t>
      </w:r>
      <w:r w:rsidRPr="00AF0B28">
        <w:rPr>
          <w:rFonts w:cs="David"/>
          <w:rtl/>
        </w:rPr>
        <w:t>–</w:t>
      </w:r>
      <w:r w:rsidRPr="00AF0B28">
        <w:rPr>
          <w:rFonts w:cs="David" w:hint="cs"/>
          <w:rtl/>
        </w:rPr>
        <w:t xml:space="preserve"> אני אומר פריז כי יכול להיות שתהיה שם איזו פגישה </w:t>
      </w:r>
      <w:r w:rsidRPr="00AF0B28">
        <w:rPr>
          <w:rFonts w:cs="David"/>
          <w:rtl/>
        </w:rPr>
        <w:t>–</w:t>
      </w:r>
      <w:r w:rsidRPr="00AF0B28">
        <w:rPr>
          <w:rFonts w:cs="David" w:hint="cs"/>
          <w:rtl/>
        </w:rPr>
        <w:t xml:space="preserve"> ועד אנקרה שם מתקיימות הפגישות. יבינו את המסר הזה בכל מקום. </w:t>
      </w:r>
    </w:p>
    <w:p w14:paraId="58A1BD75" w14:textId="77777777" w:rsidR="00AF0B28" w:rsidRPr="00AF0B28" w:rsidRDefault="00AF0B28" w:rsidP="00AF0B28">
      <w:pPr>
        <w:bidi/>
        <w:rPr>
          <w:rFonts w:cs="David" w:hint="cs"/>
          <w:rtl/>
        </w:rPr>
      </w:pPr>
    </w:p>
    <w:p w14:paraId="4FEE1695" w14:textId="77777777" w:rsidR="00AF0B28" w:rsidRPr="00AF0B28" w:rsidRDefault="00AF0B28" w:rsidP="00AF0B28">
      <w:pPr>
        <w:bidi/>
        <w:rPr>
          <w:rFonts w:cs="David" w:hint="cs"/>
          <w:rtl/>
        </w:rPr>
      </w:pPr>
      <w:r w:rsidRPr="00AF0B28">
        <w:rPr>
          <w:rFonts w:cs="David" w:hint="cs"/>
          <w:u w:val="single"/>
          <w:rtl/>
        </w:rPr>
        <w:t>משה שרוני:</w:t>
      </w:r>
    </w:p>
    <w:p w14:paraId="7BE52D3D" w14:textId="77777777" w:rsidR="00AF0B28" w:rsidRPr="00AF0B28" w:rsidRDefault="00AF0B28" w:rsidP="00AF0B28">
      <w:pPr>
        <w:bidi/>
        <w:rPr>
          <w:rFonts w:cs="David" w:hint="cs"/>
          <w:rtl/>
        </w:rPr>
      </w:pPr>
    </w:p>
    <w:p w14:paraId="22057892" w14:textId="77777777" w:rsidR="00AF0B28" w:rsidRPr="00AF0B28" w:rsidRDefault="00AF0B28" w:rsidP="00AF0B28">
      <w:pPr>
        <w:bidi/>
        <w:rPr>
          <w:rFonts w:cs="David" w:hint="cs"/>
          <w:rtl/>
        </w:rPr>
      </w:pPr>
      <w:r w:rsidRPr="00AF0B28">
        <w:rPr>
          <w:rFonts w:cs="David" w:hint="cs"/>
          <w:rtl/>
        </w:rPr>
        <w:tab/>
        <w:t xml:space="preserve">גדעון, גם הבוס שלך רצה למכור את רמת הגולן, זה לא פייר. </w:t>
      </w:r>
    </w:p>
    <w:p w14:paraId="46EF32CF" w14:textId="77777777" w:rsidR="00AF0B28" w:rsidRPr="00AF0B28" w:rsidRDefault="00AF0B28" w:rsidP="00AF0B28">
      <w:pPr>
        <w:bidi/>
        <w:rPr>
          <w:rFonts w:cs="David" w:hint="cs"/>
          <w:rtl/>
        </w:rPr>
      </w:pPr>
    </w:p>
    <w:p w14:paraId="617D0AC3" w14:textId="77777777" w:rsidR="00AF0B28" w:rsidRPr="00AF0B28" w:rsidRDefault="00AF0B28" w:rsidP="00AF0B28">
      <w:pPr>
        <w:bidi/>
        <w:rPr>
          <w:rFonts w:cs="David" w:hint="cs"/>
          <w:u w:val="single"/>
          <w:rtl/>
        </w:rPr>
      </w:pPr>
      <w:r w:rsidRPr="00AF0B28">
        <w:rPr>
          <w:rFonts w:cs="David" w:hint="cs"/>
          <w:u w:val="single"/>
          <w:rtl/>
        </w:rPr>
        <w:t>גדעון סער:</w:t>
      </w:r>
    </w:p>
    <w:p w14:paraId="1512B355" w14:textId="77777777" w:rsidR="00AF0B28" w:rsidRPr="00AF0B28" w:rsidRDefault="00AF0B28" w:rsidP="00AF0B28">
      <w:pPr>
        <w:bidi/>
        <w:rPr>
          <w:rFonts w:cs="David" w:hint="cs"/>
          <w:u w:val="single"/>
          <w:rtl/>
        </w:rPr>
      </w:pPr>
    </w:p>
    <w:p w14:paraId="09768B37" w14:textId="77777777" w:rsidR="00AF0B28" w:rsidRPr="00AF0B28" w:rsidRDefault="00AF0B28" w:rsidP="00AF0B28">
      <w:pPr>
        <w:bidi/>
        <w:rPr>
          <w:rFonts w:cs="David" w:hint="cs"/>
          <w:rtl/>
        </w:rPr>
      </w:pPr>
      <w:r w:rsidRPr="00AF0B28">
        <w:rPr>
          <w:rFonts w:cs="David" w:hint="cs"/>
          <w:rtl/>
        </w:rPr>
        <w:tab/>
        <w:t xml:space="preserve"> אני לא יודע מה העסקה האחרונה שעשו אתך, אבל הרי זה יתברר תוך כמה ימים, אז אני מציע לך להירגע. </w:t>
      </w:r>
    </w:p>
    <w:p w14:paraId="23C76D76" w14:textId="77777777" w:rsidR="00AF0B28" w:rsidRPr="00AF0B28" w:rsidRDefault="00AF0B28" w:rsidP="00AF0B28">
      <w:pPr>
        <w:bidi/>
        <w:rPr>
          <w:rFonts w:cs="David" w:hint="cs"/>
          <w:rtl/>
        </w:rPr>
      </w:pPr>
    </w:p>
    <w:p w14:paraId="34BF0F5A" w14:textId="77777777" w:rsidR="00AF0B28" w:rsidRPr="00AF0B28" w:rsidRDefault="00AF0B28" w:rsidP="00AF0B28">
      <w:pPr>
        <w:bidi/>
        <w:rPr>
          <w:rFonts w:cs="David" w:hint="cs"/>
          <w:rtl/>
        </w:rPr>
      </w:pPr>
      <w:r w:rsidRPr="00AF0B28">
        <w:rPr>
          <w:rFonts w:cs="David" w:hint="cs"/>
          <w:u w:val="single"/>
          <w:rtl/>
        </w:rPr>
        <w:t>משה שרוני:</w:t>
      </w:r>
    </w:p>
    <w:p w14:paraId="20BCAE1D" w14:textId="77777777" w:rsidR="00AF0B28" w:rsidRPr="00AF0B28" w:rsidRDefault="00AF0B28" w:rsidP="00AF0B28">
      <w:pPr>
        <w:bidi/>
        <w:rPr>
          <w:rFonts w:cs="David" w:hint="cs"/>
          <w:rtl/>
        </w:rPr>
      </w:pPr>
    </w:p>
    <w:p w14:paraId="01704DC7" w14:textId="77777777" w:rsidR="00AF0B28" w:rsidRPr="00AF0B28" w:rsidRDefault="00AF0B28" w:rsidP="00AF0B28">
      <w:pPr>
        <w:bidi/>
        <w:rPr>
          <w:rFonts w:cs="David" w:hint="cs"/>
          <w:rtl/>
        </w:rPr>
      </w:pPr>
      <w:r w:rsidRPr="00AF0B28">
        <w:rPr>
          <w:rFonts w:cs="David" w:hint="cs"/>
          <w:rtl/>
        </w:rPr>
        <w:tab/>
        <w:t xml:space="preserve"> אתי לא עושים עסקאות, אתכם עושים עסקאות. </w:t>
      </w:r>
    </w:p>
    <w:p w14:paraId="4C648A75" w14:textId="77777777" w:rsidR="00AF0B28" w:rsidRPr="00AF0B28" w:rsidRDefault="00AF0B28" w:rsidP="00AF0B28">
      <w:pPr>
        <w:bidi/>
        <w:rPr>
          <w:rFonts w:cs="David" w:hint="cs"/>
          <w:rtl/>
        </w:rPr>
      </w:pPr>
    </w:p>
    <w:p w14:paraId="48208910" w14:textId="77777777" w:rsidR="00AF0B28" w:rsidRPr="00AF0B28" w:rsidRDefault="00AF0B28" w:rsidP="00AF0B28">
      <w:pPr>
        <w:pStyle w:val="Heading5"/>
        <w:jc w:val="left"/>
        <w:rPr>
          <w:rFonts w:hint="cs"/>
          <w:sz w:val="24"/>
          <w:rtl/>
        </w:rPr>
      </w:pPr>
      <w:r w:rsidRPr="00AF0B28">
        <w:rPr>
          <w:rFonts w:hint="cs"/>
          <w:sz w:val="24"/>
          <w:u w:val="single"/>
          <w:rtl/>
        </w:rPr>
        <w:t>דב חנין:</w:t>
      </w:r>
    </w:p>
    <w:p w14:paraId="233718F6" w14:textId="77777777" w:rsidR="00AF0B28" w:rsidRPr="00AF0B28" w:rsidRDefault="00AF0B28" w:rsidP="00AF0B28">
      <w:pPr>
        <w:pStyle w:val="Heading5"/>
        <w:jc w:val="left"/>
        <w:rPr>
          <w:rFonts w:hint="cs"/>
          <w:sz w:val="24"/>
          <w:rtl/>
        </w:rPr>
      </w:pPr>
    </w:p>
    <w:p w14:paraId="13C5494C" w14:textId="77777777" w:rsidR="00AF0B28" w:rsidRPr="00AF0B28" w:rsidRDefault="00AF0B28" w:rsidP="00AF0B28">
      <w:pPr>
        <w:bidi/>
        <w:rPr>
          <w:rFonts w:cs="David" w:hint="cs"/>
          <w:rtl/>
        </w:rPr>
      </w:pPr>
      <w:r w:rsidRPr="00AF0B28">
        <w:rPr>
          <w:rFonts w:cs="David" w:hint="cs"/>
          <w:rtl/>
        </w:rPr>
        <w:tab/>
        <w:t xml:space="preserve">תודה רבה, אדוני היושב ראש. החוק הזה הוא חוק גרוע. אני אומר חמישה טעמים בקצרה למה הוא גרוע. אין לי פה זכות ההצבעה, אז לפחות כמו שאמר יוסף חיים ברנר, את זכות הצעקה יש לי. </w:t>
      </w:r>
      <w:r w:rsidRPr="00AF0B28">
        <w:rPr>
          <w:rFonts w:cs="David" w:hint="cs"/>
          <w:rtl/>
        </w:rPr>
        <w:tab/>
        <w:t xml:space="preserve">הוא גרוע מחמישה טעמים. </w:t>
      </w:r>
    </w:p>
    <w:p w14:paraId="1299975E" w14:textId="77777777" w:rsidR="00AF0B28" w:rsidRPr="00AF0B28" w:rsidRDefault="00AF0B28" w:rsidP="00AF0B28">
      <w:pPr>
        <w:bidi/>
        <w:rPr>
          <w:rFonts w:cs="David" w:hint="cs"/>
          <w:rtl/>
        </w:rPr>
      </w:pPr>
    </w:p>
    <w:p w14:paraId="2950B1D0" w14:textId="77777777" w:rsidR="00AF0B28" w:rsidRPr="00AF0B28" w:rsidRDefault="00AF0B28" w:rsidP="00AF0B28">
      <w:pPr>
        <w:bidi/>
        <w:ind w:firstLine="567"/>
        <w:rPr>
          <w:rFonts w:cs="David" w:hint="cs"/>
          <w:rtl/>
        </w:rPr>
      </w:pPr>
      <w:r w:rsidRPr="00AF0B28">
        <w:rPr>
          <w:rFonts w:cs="David" w:hint="cs"/>
          <w:rtl/>
        </w:rPr>
        <w:t xml:space="preserve">על הטעם הראשון דיבר בהרחבה חבר הכנסת בן-ששון </w:t>
      </w:r>
      <w:r w:rsidRPr="00AF0B28">
        <w:rPr>
          <w:rFonts w:cs="David"/>
          <w:rtl/>
        </w:rPr>
        <w:t>–</w:t>
      </w:r>
      <w:r w:rsidRPr="00AF0B28">
        <w:rPr>
          <w:rFonts w:cs="David" w:hint="cs"/>
          <w:rtl/>
        </w:rPr>
        <w:t xml:space="preserve"> הטעם המשפטי הקונסטיטוציוני. החוק הזה בפועל מבטל חוק יסוד. כל הטעמים הפרוצדוראליים שחבר הכנסת בן-ששון דיבר עליהם נכונים, אני רק יכול להצטרף לדבריו. </w:t>
      </w:r>
    </w:p>
    <w:p w14:paraId="17C2490A" w14:textId="77777777" w:rsidR="00AF0B28" w:rsidRPr="00AF0B28" w:rsidRDefault="00AF0B28" w:rsidP="00AF0B28">
      <w:pPr>
        <w:bidi/>
        <w:rPr>
          <w:rFonts w:cs="David" w:hint="cs"/>
          <w:rtl/>
        </w:rPr>
      </w:pPr>
    </w:p>
    <w:p w14:paraId="1378BB42" w14:textId="77777777" w:rsidR="00AF0B28" w:rsidRPr="00AF0B28" w:rsidRDefault="00AF0B28" w:rsidP="00AF0B28">
      <w:pPr>
        <w:bidi/>
        <w:rPr>
          <w:rFonts w:cs="David" w:hint="cs"/>
          <w:rtl/>
        </w:rPr>
      </w:pPr>
      <w:r w:rsidRPr="00AF0B28">
        <w:rPr>
          <w:rFonts w:cs="David" w:hint="cs"/>
          <w:rtl/>
        </w:rPr>
        <w:tab/>
        <w:t xml:space="preserve">הטעם השני הוא הטעם הפוליטי. עמיתיי חברי הכנסת, שימו לב לאבסורד הנורא של הפוליטיקה הישראלית, כמה בקלות אפשר להחליט על מלחמה. שני אנשים מחליטים ביניהם לצאת למלחמה, אבל את השלום - אפשר וצריך וכדאי לסנדל את השלום. כמו שאומר חבר הכנסת סער: הכנסת תחליט? זה לא מספיק, נלך לעם. </w:t>
      </w:r>
    </w:p>
    <w:p w14:paraId="19B4966A" w14:textId="77777777" w:rsidR="00AF0B28" w:rsidRDefault="00AF0B28" w:rsidP="00AF0B28">
      <w:pPr>
        <w:bidi/>
        <w:rPr>
          <w:rFonts w:cs="David" w:hint="cs"/>
          <w:rtl/>
        </w:rPr>
      </w:pPr>
      <w:r w:rsidRPr="00AF0B28">
        <w:rPr>
          <w:rFonts w:cs="David" w:hint="cs"/>
          <w:rtl/>
        </w:rPr>
        <w:tab/>
      </w:r>
    </w:p>
    <w:p w14:paraId="3FFB2644" w14:textId="77777777" w:rsidR="00AF0B28" w:rsidRDefault="00AF0B28" w:rsidP="00AF0B28">
      <w:pPr>
        <w:bidi/>
        <w:rPr>
          <w:rFonts w:cs="David" w:hint="cs"/>
          <w:rtl/>
        </w:rPr>
      </w:pPr>
    </w:p>
    <w:p w14:paraId="20F7DCAA" w14:textId="77777777" w:rsidR="00AF0B28" w:rsidRDefault="00AF0B28" w:rsidP="00AF0B28">
      <w:pPr>
        <w:bidi/>
        <w:rPr>
          <w:rFonts w:cs="David" w:hint="cs"/>
          <w:rtl/>
        </w:rPr>
      </w:pPr>
    </w:p>
    <w:p w14:paraId="5FD9370E" w14:textId="77777777" w:rsidR="00AF0B28" w:rsidRDefault="00AF0B28" w:rsidP="00AF0B28">
      <w:pPr>
        <w:bidi/>
        <w:rPr>
          <w:rFonts w:cs="David" w:hint="cs"/>
          <w:rtl/>
        </w:rPr>
      </w:pPr>
    </w:p>
    <w:p w14:paraId="2B21F100" w14:textId="77777777" w:rsidR="00AF0B28" w:rsidRPr="00AF0B28" w:rsidRDefault="00AF0B28" w:rsidP="00AF0B28">
      <w:pPr>
        <w:bidi/>
        <w:rPr>
          <w:rFonts w:cs="David" w:hint="cs"/>
          <w:rtl/>
        </w:rPr>
      </w:pPr>
      <w:r w:rsidRPr="00AF0B28">
        <w:rPr>
          <w:rFonts w:cs="David" w:hint="cs"/>
          <w:rtl/>
        </w:rPr>
        <w:t xml:space="preserve">טעם שלישי - זאת שבירת המשטר הקונסטיטוציוני של מדינת ישראל. אל תגידו לי שזה כבר הוחלט בחוק יסוד. חוק היסוד שהחליט את זה כלל מנגנון שלם, הוא עסקת חבילה החוק שהחליט את זה. אתם היום שוברים את עסקת החבילה. </w:t>
      </w:r>
    </w:p>
    <w:p w14:paraId="50274977" w14:textId="77777777" w:rsidR="00AF0B28" w:rsidRPr="00AF0B28" w:rsidRDefault="00AF0B28" w:rsidP="00AF0B28">
      <w:pPr>
        <w:bidi/>
        <w:rPr>
          <w:rFonts w:cs="David" w:hint="cs"/>
          <w:rtl/>
        </w:rPr>
      </w:pPr>
    </w:p>
    <w:p w14:paraId="0E3A4A7A" w14:textId="77777777" w:rsidR="00AF0B28" w:rsidRPr="00AF0B28" w:rsidRDefault="00AF0B28" w:rsidP="00AF0B28">
      <w:pPr>
        <w:bidi/>
        <w:rPr>
          <w:rFonts w:cs="David" w:hint="cs"/>
          <w:rtl/>
        </w:rPr>
      </w:pPr>
      <w:r w:rsidRPr="00AF0B28">
        <w:rPr>
          <w:rFonts w:cs="David" w:hint="cs"/>
          <w:u w:val="single"/>
          <w:rtl/>
        </w:rPr>
        <w:t>היו"ר דוד טל:</w:t>
      </w:r>
    </w:p>
    <w:p w14:paraId="6D47E18A" w14:textId="77777777" w:rsidR="00AF0B28" w:rsidRPr="00AF0B28" w:rsidRDefault="00AF0B28" w:rsidP="00AF0B28">
      <w:pPr>
        <w:bidi/>
        <w:rPr>
          <w:rFonts w:cs="David" w:hint="cs"/>
          <w:rtl/>
        </w:rPr>
      </w:pPr>
    </w:p>
    <w:p w14:paraId="79A46650" w14:textId="77777777" w:rsidR="00AF0B28" w:rsidRPr="00AF0B28" w:rsidRDefault="00AF0B28" w:rsidP="00AF0B28">
      <w:pPr>
        <w:bidi/>
        <w:rPr>
          <w:rFonts w:cs="David" w:hint="cs"/>
          <w:rtl/>
        </w:rPr>
      </w:pPr>
      <w:r w:rsidRPr="00AF0B28">
        <w:rPr>
          <w:rFonts w:cs="David" w:hint="cs"/>
          <w:rtl/>
        </w:rPr>
        <w:tab/>
        <w:t xml:space="preserve">שוועדת הבחירות תתקין תקנות למשאל עם. </w:t>
      </w:r>
    </w:p>
    <w:p w14:paraId="32F5FC94" w14:textId="77777777" w:rsidR="00AF0B28" w:rsidRPr="00AF0B28" w:rsidRDefault="00AF0B28" w:rsidP="00AF0B28">
      <w:pPr>
        <w:bidi/>
        <w:rPr>
          <w:rFonts w:cs="David" w:hint="cs"/>
          <w:rtl/>
        </w:rPr>
      </w:pPr>
    </w:p>
    <w:p w14:paraId="21E79ACD" w14:textId="77777777" w:rsidR="00AF0B28" w:rsidRPr="00AF0B28" w:rsidRDefault="00AF0B28" w:rsidP="00AF0B28">
      <w:pPr>
        <w:pStyle w:val="Heading5"/>
        <w:jc w:val="left"/>
        <w:rPr>
          <w:rFonts w:hint="cs"/>
          <w:sz w:val="24"/>
          <w:rtl/>
        </w:rPr>
      </w:pPr>
      <w:r w:rsidRPr="00AF0B28">
        <w:rPr>
          <w:rFonts w:hint="cs"/>
          <w:sz w:val="24"/>
          <w:u w:val="single"/>
          <w:rtl/>
        </w:rPr>
        <w:t>דב חנין:</w:t>
      </w:r>
    </w:p>
    <w:p w14:paraId="4D2A6691" w14:textId="77777777" w:rsidR="00AF0B28" w:rsidRPr="00AF0B28" w:rsidRDefault="00AF0B28" w:rsidP="00AF0B28">
      <w:pPr>
        <w:bidi/>
        <w:rPr>
          <w:rFonts w:cs="David" w:hint="cs"/>
          <w:u w:val="single"/>
          <w:rtl/>
        </w:rPr>
      </w:pPr>
    </w:p>
    <w:p w14:paraId="6EAD9613" w14:textId="77777777" w:rsidR="00AF0B28" w:rsidRPr="00AF0B28" w:rsidRDefault="00AF0B28" w:rsidP="00AF0B28">
      <w:pPr>
        <w:bidi/>
        <w:rPr>
          <w:rFonts w:cs="David" w:hint="cs"/>
          <w:rtl/>
        </w:rPr>
      </w:pPr>
      <w:r w:rsidRPr="00AF0B28">
        <w:rPr>
          <w:rFonts w:cs="David" w:hint="cs"/>
          <w:rtl/>
        </w:rPr>
        <w:tab/>
        <w:t xml:space="preserve">לא, ממש לא. </w:t>
      </w:r>
    </w:p>
    <w:p w14:paraId="14634919" w14:textId="77777777" w:rsidR="00AF0B28" w:rsidRPr="00AF0B28" w:rsidRDefault="00AF0B28" w:rsidP="00AF0B28">
      <w:pPr>
        <w:bidi/>
        <w:rPr>
          <w:rFonts w:cs="David" w:hint="cs"/>
          <w:rtl/>
        </w:rPr>
      </w:pPr>
    </w:p>
    <w:p w14:paraId="3FF7F0AA" w14:textId="77777777" w:rsidR="00AF0B28" w:rsidRPr="00AF0B28" w:rsidRDefault="00AF0B28" w:rsidP="00AF0B28">
      <w:pPr>
        <w:bidi/>
        <w:rPr>
          <w:rFonts w:cs="David" w:hint="cs"/>
          <w:rtl/>
        </w:rPr>
      </w:pPr>
      <w:r w:rsidRPr="00AF0B28">
        <w:rPr>
          <w:rFonts w:cs="David" w:hint="cs"/>
          <w:u w:val="single"/>
          <w:rtl/>
        </w:rPr>
        <w:t>יצחק לוי:</w:t>
      </w:r>
    </w:p>
    <w:p w14:paraId="25D88685" w14:textId="77777777" w:rsidR="00AF0B28" w:rsidRPr="00AF0B28" w:rsidRDefault="00AF0B28" w:rsidP="00AF0B28">
      <w:pPr>
        <w:bidi/>
        <w:rPr>
          <w:rFonts w:cs="David" w:hint="cs"/>
          <w:rtl/>
        </w:rPr>
      </w:pPr>
    </w:p>
    <w:p w14:paraId="7EAD7135" w14:textId="77777777" w:rsidR="00AF0B28" w:rsidRPr="00AF0B28" w:rsidRDefault="00AF0B28" w:rsidP="00AF0B28">
      <w:pPr>
        <w:bidi/>
        <w:rPr>
          <w:rFonts w:cs="David" w:hint="cs"/>
          <w:rtl/>
        </w:rPr>
      </w:pPr>
      <w:r w:rsidRPr="00AF0B28">
        <w:rPr>
          <w:rFonts w:cs="David" w:hint="cs"/>
          <w:rtl/>
        </w:rPr>
        <w:tab/>
        <w:t>איזו עסקת חבילה? החוק לא קבע שום עסקת חבילה. תגיד לי איזו עסקת חבילה.</w:t>
      </w:r>
    </w:p>
    <w:p w14:paraId="5EDCF6BD" w14:textId="77777777" w:rsidR="00AF0B28" w:rsidRPr="00AF0B28" w:rsidRDefault="00AF0B28" w:rsidP="00AF0B28">
      <w:pPr>
        <w:bidi/>
        <w:rPr>
          <w:rFonts w:cs="David" w:hint="cs"/>
          <w:rtl/>
        </w:rPr>
      </w:pPr>
    </w:p>
    <w:p w14:paraId="5DF28D7F" w14:textId="77777777" w:rsidR="00AF0B28" w:rsidRPr="00AF0B28" w:rsidRDefault="00AF0B28" w:rsidP="00AF0B28">
      <w:pPr>
        <w:pStyle w:val="Heading5"/>
        <w:jc w:val="left"/>
        <w:rPr>
          <w:rFonts w:hint="cs"/>
          <w:sz w:val="24"/>
          <w:rtl/>
        </w:rPr>
      </w:pPr>
      <w:r w:rsidRPr="00AF0B28">
        <w:rPr>
          <w:rFonts w:hint="cs"/>
          <w:sz w:val="24"/>
          <w:u w:val="single"/>
          <w:rtl/>
        </w:rPr>
        <w:t>דב חנין:</w:t>
      </w:r>
    </w:p>
    <w:p w14:paraId="3D2B1D00" w14:textId="77777777" w:rsidR="00AF0B28" w:rsidRPr="00AF0B28" w:rsidRDefault="00AF0B28" w:rsidP="00AF0B28">
      <w:pPr>
        <w:pStyle w:val="Heading5"/>
        <w:jc w:val="left"/>
        <w:rPr>
          <w:rFonts w:hint="cs"/>
          <w:sz w:val="24"/>
          <w:rtl/>
        </w:rPr>
      </w:pPr>
    </w:p>
    <w:p w14:paraId="3A045700" w14:textId="77777777" w:rsidR="00AF0B28" w:rsidRPr="00AF0B28" w:rsidRDefault="00AF0B28" w:rsidP="00AF0B28">
      <w:pPr>
        <w:bidi/>
        <w:rPr>
          <w:rFonts w:cs="David" w:hint="cs"/>
          <w:rtl/>
        </w:rPr>
      </w:pPr>
      <w:r w:rsidRPr="00AF0B28">
        <w:rPr>
          <w:rFonts w:cs="David" w:hint="cs"/>
          <w:rtl/>
        </w:rPr>
        <w:tab/>
        <w:t xml:space="preserve">קרא את חוק היסוד.  </w:t>
      </w:r>
    </w:p>
    <w:p w14:paraId="538A7836" w14:textId="77777777" w:rsidR="00AF0B28" w:rsidRPr="00AF0B28" w:rsidRDefault="00AF0B28" w:rsidP="00AF0B28">
      <w:pPr>
        <w:bidi/>
        <w:rPr>
          <w:rFonts w:cs="David" w:hint="cs"/>
          <w:rtl/>
        </w:rPr>
      </w:pPr>
    </w:p>
    <w:p w14:paraId="023287F6" w14:textId="77777777" w:rsidR="00AF0B28" w:rsidRPr="00AF0B28" w:rsidRDefault="00AF0B28" w:rsidP="00AF0B28">
      <w:pPr>
        <w:bidi/>
        <w:rPr>
          <w:rFonts w:cs="David" w:hint="cs"/>
          <w:rtl/>
        </w:rPr>
      </w:pPr>
      <w:r w:rsidRPr="00AF0B28">
        <w:rPr>
          <w:rFonts w:cs="David" w:hint="cs"/>
          <w:u w:val="single"/>
          <w:rtl/>
        </w:rPr>
        <w:t>יצחק לוי:</w:t>
      </w:r>
    </w:p>
    <w:p w14:paraId="6796A1C3" w14:textId="77777777" w:rsidR="00AF0B28" w:rsidRPr="00AF0B28" w:rsidRDefault="00AF0B28" w:rsidP="00AF0B28">
      <w:pPr>
        <w:bidi/>
        <w:rPr>
          <w:rFonts w:cs="David" w:hint="cs"/>
          <w:rtl/>
        </w:rPr>
      </w:pPr>
    </w:p>
    <w:p w14:paraId="18C894EE" w14:textId="77777777" w:rsidR="00AF0B28" w:rsidRPr="00AF0B28" w:rsidRDefault="00AF0B28" w:rsidP="00AF0B28">
      <w:pPr>
        <w:bidi/>
        <w:rPr>
          <w:rFonts w:cs="David" w:hint="cs"/>
          <w:rtl/>
        </w:rPr>
      </w:pPr>
      <w:r w:rsidRPr="00AF0B28">
        <w:rPr>
          <w:rFonts w:cs="David" w:hint="cs"/>
          <w:rtl/>
        </w:rPr>
        <w:tab/>
        <w:t xml:space="preserve"> אני קראתי. </w:t>
      </w:r>
    </w:p>
    <w:p w14:paraId="620625D5" w14:textId="77777777" w:rsidR="00AF0B28" w:rsidRPr="00AF0B28" w:rsidRDefault="00AF0B28" w:rsidP="00AF0B28">
      <w:pPr>
        <w:bidi/>
        <w:rPr>
          <w:rFonts w:cs="David" w:hint="cs"/>
          <w:rtl/>
        </w:rPr>
      </w:pPr>
    </w:p>
    <w:p w14:paraId="20E63F23" w14:textId="77777777" w:rsidR="00AF0B28" w:rsidRPr="00AF0B28" w:rsidRDefault="00AF0B28" w:rsidP="00AF0B28">
      <w:pPr>
        <w:bidi/>
        <w:rPr>
          <w:rFonts w:cs="David" w:hint="cs"/>
          <w:rtl/>
        </w:rPr>
      </w:pPr>
      <w:r w:rsidRPr="00AF0B28">
        <w:rPr>
          <w:rFonts w:cs="David" w:hint="cs"/>
          <w:u w:val="single"/>
          <w:rtl/>
        </w:rPr>
        <w:t>דב חנין:</w:t>
      </w:r>
    </w:p>
    <w:p w14:paraId="3C10E4A0" w14:textId="77777777" w:rsidR="00AF0B28" w:rsidRPr="00AF0B28" w:rsidRDefault="00AF0B28" w:rsidP="00AF0B28">
      <w:pPr>
        <w:bidi/>
        <w:rPr>
          <w:rFonts w:cs="David" w:hint="cs"/>
          <w:rtl/>
        </w:rPr>
      </w:pPr>
    </w:p>
    <w:p w14:paraId="6F1FAFD4" w14:textId="77777777" w:rsidR="00AF0B28" w:rsidRPr="00AF0B28" w:rsidRDefault="00AF0B28" w:rsidP="00AF0B28">
      <w:pPr>
        <w:bidi/>
        <w:rPr>
          <w:rFonts w:cs="David" w:hint="cs"/>
          <w:rtl/>
        </w:rPr>
      </w:pPr>
      <w:r w:rsidRPr="00AF0B28">
        <w:rPr>
          <w:rFonts w:cs="David" w:hint="cs"/>
          <w:rtl/>
        </w:rPr>
        <w:tab/>
        <w:t xml:space="preserve">מאה אחוז, אין לי בעיה. אם היושב ראש נותן לי חצי שעה, אני אסביר את זה. </w:t>
      </w:r>
    </w:p>
    <w:p w14:paraId="2DA952D3" w14:textId="77777777" w:rsidR="00AF0B28" w:rsidRPr="00AF0B28" w:rsidRDefault="00AF0B28" w:rsidP="00AF0B28">
      <w:pPr>
        <w:bidi/>
        <w:rPr>
          <w:rFonts w:cs="David" w:hint="cs"/>
          <w:rtl/>
        </w:rPr>
      </w:pPr>
    </w:p>
    <w:p w14:paraId="53DB3767"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1BE94097" w14:textId="77777777" w:rsidR="00AF0B28" w:rsidRPr="00AF0B28" w:rsidRDefault="00AF0B28" w:rsidP="00AF0B28">
      <w:pPr>
        <w:bidi/>
        <w:rPr>
          <w:rFonts w:cs="David" w:hint="cs"/>
          <w:rtl/>
        </w:rPr>
      </w:pPr>
    </w:p>
    <w:p w14:paraId="5E5F8FFC" w14:textId="77777777" w:rsidR="00AF0B28" w:rsidRPr="00AF0B28" w:rsidRDefault="00AF0B28" w:rsidP="00AF0B28">
      <w:pPr>
        <w:bidi/>
        <w:rPr>
          <w:rFonts w:cs="David" w:hint="cs"/>
          <w:rtl/>
        </w:rPr>
      </w:pPr>
      <w:r w:rsidRPr="00AF0B28">
        <w:rPr>
          <w:rFonts w:cs="David" w:hint="cs"/>
          <w:rtl/>
        </w:rPr>
        <w:tab/>
        <w:t xml:space="preserve">גם לא דקה נוספת. </w:t>
      </w:r>
    </w:p>
    <w:p w14:paraId="13239A0E" w14:textId="77777777" w:rsidR="00AF0B28" w:rsidRPr="00AF0B28" w:rsidRDefault="00AF0B28" w:rsidP="00AF0B28">
      <w:pPr>
        <w:bidi/>
        <w:rPr>
          <w:rFonts w:cs="David" w:hint="cs"/>
          <w:rtl/>
        </w:rPr>
      </w:pPr>
    </w:p>
    <w:p w14:paraId="57D9C6F4" w14:textId="77777777" w:rsidR="00AF0B28" w:rsidRPr="00AF0B28" w:rsidRDefault="00AF0B28" w:rsidP="00AF0B28">
      <w:pPr>
        <w:bidi/>
        <w:rPr>
          <w:rFonts w:cs="David" w:hint="cs"/>
          <w:rtl/>
        </w:rPr>
      </w:pPr>
      <w:r w:rsidRPr="00AF0B28">
        <w:rPr>
          <w:rFonts w:cs="David" w:hint="cs"/>
          <w:u w:val="single"/>
          <w:rtl/>
        </w:rPr>
        <w:t>דב חנין:</w:t>
      </w:r>
    </w:p>
    <w:p w14:paraId="58B25D80" w14:textId="77777777" w:rsidR="00AF0B28" w:rsidRPr="00AF0B28" w:rsidRDefault="00AF0B28" w:rsidP="00AF0B28">
      <w:pPr>
        <w:bidi/>
        <w:rPr>
          <w:rFonts w:cs="David" w:hint="cs"/>
          <w:rtl/>
        </w:rPr>
      </w:pPr>
    </w:p>
    <w:p w14:paraId="4DB9CFB1" w14:textId="77777777" w:rsidR="00AF0B28" w:rsidRPr="00AF0B28" w:rsidRDefault="00AF0B28" w:rsidP="00AF0B28">
      <w:pPr>
        <w:bidi/>
        <w:rPr>
          <w:rFonts w:cs="David" w:hint="cs"/>
          <w:rtl/>
        </w:rPr>
      </w:pPr>
      <w:r w:rsidRPr="00AF0B28">
        <w:rPr>
          <w:rFonts w:cs="David" w:hint="cs"/>
          <w:rtl/>
        </w:rPr>
        <w:tab/>
        <w:t xml:space="preserve">יפה. אם הוא לא נותן לי, אני מסתפק בכותרת. </w:t>
      </w:r>
    </w:p>
    <w:p w14:paraId="6C618B1F" w14:textId="77777777" w:rsidR="00AF0B28" w:rsidRPr="00AF0B28" w:rsidRDefault="00AF0B28" w:rsidP="00AF0B28">
      <w:pPr>
        <w:bidi/>
        <w:rPr>
          <w:rFonts w:cs="David" w:hint="cs"/>
          <w:rtl/>
        </w:rPr>
      </w:pPr>
    </w:p>
    <w:p w14:paraId="75230B96" w14:textId="77777777" w:rsidR="00AF0B28" w:rsidRPr="00AF0B28" w:rsidRDefault="00AF0B28" w:rsidP="00AF0B28">
      <w:pPr>
        <w:bidi/>
        <w:ind w:firstLine="567"/>
        <w:rPr>
          <w:rFonts w:cs="David" w:hint="cs"/>
          <w:rtl/>
        </w:rPr>
      </w:pPr>
      <w:r w:rsidRPr="00AF0B28">
        <w:rPr>
          <w:rFonts w:cs="David" w:hint="cs"/>
          <w:rtl/>
        </w:rPr>
        <w:t xml:space="preserve">רבותיי חברי הכנסת, הוא נתן לי הזדמנות לדבר בקיצור, אז אנסה לדבר בקיצור. אתם שוברים את המשטר הקונסטיטוציוני. זה מתחיל ברמת-הגולן. אני מבטיח לכם חבר הכנסת לוי, חבר הכנסת פרוש, אתה תראה את זה בענייני דת ומדינה מהר מאוד ובנושאים אחרים גם כן, וזה נעשה בדרך לא ראויה. בוודאי לא זו הדרך לעשות את זה. </w:t>
      </w:r>
    </w:p>
    <w:p w14:paraId="5C8065E9" w14:textId="77777777" w:rsidR="00AF0B28" w:rsidRPr="00AF0B28" w:rsidRDefault="00AF0B28" w:rsidP="00AF0B28">
      <w:pPr>
        <w:bidi/>
        <w:ind w:firstLine="567"/>
        <w:rPr>
          <w:rFonts w:cs="David" w:hint="cs"/>
          <w:rtl/>
        </w:rPr>
      </w:pPr>
    </w:p>
    <w:p w14:paraId="44D2958E" w14:textId="77777777" w:rsidR="00AF0B28" w:rsidRPr="00AF0B28" w:rsidRDefault="00AF0B28" w:rsidP="00AF0B28">
      <w:pPr>
        <w:bidi/>
        <w:ind w:firstLine="567"/>
        <w:rPr>
          <w:rFonts w:cs="David" w:hint="cs"/>
          <w:rtl/>
        </w:rPr>
      </w:pPr>
      <w:r w:rsidRPr="00AF0B28">
        <w:rPr>
          <w:rFonts w:cs="David" w:hint="cs"/>
          <w:rtl/>
        </w:rPr>
        <w:t xml:space="preserve">טעם נוסף </w:t>
      </w:r>
      <w:r w:rsidRPr="00AF0B28">
        <w:rPr>
          <w:rFonts w:cs="David"/>
          <w:rtl/>
        </w:rPr>
        <w:t>–</w:t>
      </w:r>
      <w:r w:rsidRPr="00AF0B28">
        <w:rPr>
          <w:rFonts w:cs="David" w:hint="cs"/>
          <w:rtl/>
        </w:rPr>
        <w:t xml:space="preserve"> עמיתיי חברי הכנסת, תראו רק ניסיון מהימים האחרונים. הנה, יש לנו ניסיון מהמציאות. אירלנד הלכה למשאל עם, מישהו מכם קרא מה קרה שם עכשיו? מישהו מכם עוקב אחרי הבלגן המוחלט הכלל אירופי שאירלנד נקלעה אליו? משאל עם זאת רולטה רוסית. זאת לפעמים החלטה של מיעוט. הצביע מיעוט באירלנד. מיעוט הכניס באירלנד והכניס את כל אירופה לבוקה ומבולקה.  </w:t>
      </w:r>
    </w:p>
    <w:p w14:paraId="5DC0305E" w14:textId="77777777" w:rsidR="00AF0B28" w:rsidRPr="00AF0B28" w:rsidRDefault="00AF0B28" w:rsidP="00AF0B28">
      <w:pPr>
        <w:bidi/>
        <w:rPr>
          <w:rFonts w:cs="David" w:hint="cs"/>
          <w:rtl/>
        </w:rPr>
      </w:pPr>
    </w:p>
    <w:p w14:paraId="310C6070" w14:textId="77777777" w:rsidR="00AF0B28" w:rsidRPr="00AF0B28" w:rsidRDefault="00AF0B28" w:rsidP="00AF0B28">
      <w:pPr>
        <w:bidi/>
        <w:rPr>
          <w:rFonts w:cs="David" w:hint="cs"/>
          <w:rtl/>
        </w:rPr>
      </w:pPr>
      <w:r w:rsidRPr="00AF0B28">
        <w:rPr>
          <w:rFonts w:cs="David" w:hint="cs"/>
          <w:u w:val="single"/>
          <w:rtl/>
        </w:rPr>
        <w:t>משה שרוני:</w:t>
      </w:r>
    </w:p>
    <w:p w14:paraId="42DC7DCE" w14:textId="77777777" w:rsidR="00AF0B28" w:rsidRPr="00AF0B28" w:rsidRDefault="00AF0B28" w:rsidP="00AF0B28">
      <w:pPr>
        <w:bidi/>
        <w:rPr>
          <w:rFonts w:cs="David" w:hint="cs"/>
          <w:rtl/>
        </w:rPr>
      </w:pPr>
    </w:p>
    <w:p w14:paraId="1FD32EDD" w14:textId="77777777" w:rsidR="00AF0B28" w:rsidRPr="00AF0B28" w:rsidRDefault="00AF0B28" w:rsidP="00AF0B28">
      <w:pPr>
        <w:bidi/>
        <w:rPr>
          <w:rFonts w:cs="David" w:hint="cs"/>
          <w:rtl/>
        </w:rPr>
      </w:pPr>
      <w:r w:rsidRPr="00AF0B28">
        <w:rPr>
          <w:rFonts w:cs="David" w:hint="cs"/>
          <w:rtl/>
        </w:rPr>
        <w:tab/>
        <w:t xml:space="preserve"> אם היינו על יד אירלנד, לא היינו מבקשים משאל עם. </w:t>
      </w:r>
    </w:p>
    <w:p w14:paraId="03B9A4C3" w14:textId="77777777" w:rsidR="00AF0B28" w:rsidRPr="00AF0B28" w:rsidRDefault="00AF0B28" w:rsidP="00AF0B28">
      <w:pPr>
        <w:bidi/>
        <w:rPr>
          <w:rFonts w:cs="David" w:hint="cs"/>
          <w:rtl/>
        </w:rPr>
      </w:pPr>
    </w:p>
    <w:p w14:paraId="03F28377" w14:textId="77777777" w:rsidR="00AF0B28" w:rsidRDefault="00AF0B28" w:rsidP="00AF0B28">
      <w:pPr>
        <w:pStyle w:val="Heading5"/>
        <w:jc w:val="left"/>
        <w:rPr>
          <w:rFonts w:hint="cs"/>
          <w:sz w:val="24"/>
          <w:u w:val="single"/>
          <w:rtl/>
        </w:rPr>
      </w:pPr>
    </w:p>
    <w:p w14:paraId="09AA2FAB" w14:textId="77777777" w:rsidR="00AF0B28" w:rsidRDefault="00AF0B28" w:rsidP="00AF0B28">
      <w:pPr>
        <w:pStyle w:val="Heading5"/>
        <w:jc w:val="left"/>
        <w:rPr>
          <w:rFonts w:hint="cs"/>
          <w:sz w:val="24"/>
          <w:u w:val="single"/>
          <w:rtl/>
        </w:rPr>
      </w:pPr>
    </w:p>
    <w:p w14:paraId="60F378E1" w14:textId="77777777" w:rsidR="00AF0B28" w:rsidRDefault="00AF0B28" w:rsidP="00AF0B28">
      <w:pPr>
        <w:pStyle w:val="Heading5"/>
        <w:jc w:val="left"/>
        <w:rPr>
          <w:rFonts w:hint="cs"/>
          <w:sz w:val="24"/>
          <w:u w:val="single"/>
          <w:rtl/>
        </w:rPr>
      </w:pPr>
    </w:p>
    <w:p w14:paraId="77712DB2" w14:textId="77777777" w:rsidR="00AF0B28" w:rsidRPr="00AF0B28" w:rsidRDefault="00AF0B28" w:rsidP="00AF0B28">
      <w:pPr>
        <w:pStyle w:val="Heading5"/>
        <w:jc w:val="left"/>
        <w:rPr>
          <w:rFonts w:hint="cs"/>
          <w:sz w:val="24"/>
          <w:rtl/>
        </w:rPr>
      </w:pPr>
      <w:r w:rsidRPr="00AF0B28">
        <w:rPr>
          <w:rFonts w:hint="cs"/>
          <w:sz w:val="24"/>
          <w:u w:val="single"/>
          <w:rtl/>
        </w:rPr>
        <w:t>דב חנין:</w:t>
      </w:r>
    </w:p>
    <w:p w14:paraId="4BF2FD53" w14:textId="77777777" w:rsidR="00AF0B28" w:rsidRPr="00AF0B28" w:rsidRDefault="00AF0B28" w:rsidP="00AF0B28">
      <w:pPr>
        <w:pStyle w:val="Heading5"/>
        <w:jc w:val="left"/>
        <w:rPr>
          <w:rFonts w:hint="cs"/>
          <w:sz w:val="24"/>
          <w:rtl/>
        </w:rPr>
      </w:pPr>
    </w:p>
    <w:p w14:paraId="43ED3623" w14:textId="77777777" w:rsidR="00AF0B28" w:rsidRPr="00AF0B28" w:rsidRDefault="00AF0B28" w:rsidP="00AF0B28">
      <w:pPr>
        <w:bidi/>
        <w:rPr>
          <w:rFonts w:cs="David" w:hint="cs"/>
          <w:rtl/>
        </w:rPr>
      </w:pPr>
      <w:r w:rsidRPr="00AF0B28">
        <w:rPr>
          <w:rFonts w:cs="David" w:hint="cs"/>
          <w:rtl/>
        </w:rPr>
        <w:tab/>
        <w:t xml:space="preserve"> לעיקרון של הדמוקרטיה הייצוגית, מעבר לשאלות העקרוניות, יש טעמים מאוד מאוד חשובים של מדע המדינה. המערכת הפוליטית היא מערכת מתווכת, היא מערכת מאזנת, היא מערכת שיכולה לשקול, לשקלל. יש יתרונות למערכת הזאת. אל תזרקו אותה לפח, כי אתם רוצים - - -</w:t>
      </w:r>
    </w:p>
    <w:p w14:paraId="7E42C683" w14:textId="77777777" w:rsidR="00AF0B28" w:rsidRPr="00AF0B28" w:rsidRDefault="00AF0B28" w:rsidP="00AF0B28">
      <w:pPr>
        <w:bidi/>
        <w:rPr>
          <w:rFonts w:cs="David" w:hint="cs"/>
          <w:rtl/>
        </w:rPr>
      </w:pPr>
    </w:p>
    <w:p w14:paraId="62C67BB6"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7384D326" w14:textId="77777777" w:rsidR="00AF0B28" w:rsidRPr="00AF0B28" w:rsidRDefault="00AF0B28" w:rsidP="00AF0B28">
      <w:pPr>
        <w:bidi/>
        <w:rPr>
          <w:rFonts w:cs="David" w:hint="cs"/>
          <w:rtl/>
        </w:rPr>
      </w:pPr>
    </w:p>
    <w:p w14:paraId="49A5576F" w14:textId="77777777" w:rsidR="00AF0B28" w:rsidRPr="00AF0B28" w:rsidRDefault="00AF0B28" w:rsidP="00AF0B28">
      <w:pPr>
        <w:bidi/>
        <w:rPr>
          <w:rFonts w:cs="David" w:hint="cs"/>
          <w:rtl/>
        </w:rPr>
      </w:pPr>
      <w:r w:rsidRPr="00AF0B28">
        <w:rPr>
          <w:rFonts w:cs="David" w:hint="cs"/>
          <w:rtl/>
        </w:rPr>
        <w:tab/>
        <w:t xml:space="preserve">תודה רבה. </w:t>
      </w:r>
    </w:p>
    <w:p w14:paraId="67181643" w14:textId="77777777" w:rsidR="00AF0B28" w:rsidRPr="00AF0B28" w:rsidRDefault="00AF0B28" w:rsidP="00AF0B28">
      <w:pPr>
        <w:bidi/>
        <w:rPr>
          <w:rFonts w:cs="David" w:hint="cs"/>
          <w:rtl/>
        </w:rPr>
      </w:pPr>
    </w:p>
    <w:p w14:paraId="221AF97C" w14:textId="77777777" w:rsidR="00AF0B28" w:rsidRPr="00AF0B28" w:rsidRDefault="00AF0B28" w:rsidP="00AF0B28">
      <w:pPr>
        <w:bidi/>
        <w:rPr>
          <w:rFonts w:cs="David" w:hint="cs"/>
          <w:rtl/>
        </w:rPr>
      </w:pPr>
      <w:r w:rsidRPr="00AF0B28">
        <w:rPr>
          <w:rFonts w:cs="David" w:hint="cs"/>
          <w:u w:val="single"/>
          <w:rtl/>
        </w:rPr>
        <w:t>דב חנין:</w:t>
      </w:r>
    </w:p>
    <w:p w14:paraId="7FE1C829" w14:textId="77777777" w:rsidR="00AF0B28" w:rsidRPr="00AF0B28" w:rsidRDefault="00AF0B28" w:rsidP="00AF0B28">
      <w:pPr>
        <w:bidi/>
        <w:rPr>
          <w:rFonts w:cs="David" w:hint="cs"/>
          <w:rtl/>
        </w:rPr>
      </w:pPr>
    </w:p>
    <w:p w14:paraId="13C8BCFE" w14:textId="77777777" w:rsidR="00AF0B28" w:rsidRPr="00AF0B28" w:rsidRDefault="00AF0B28" w:rsidP="00AF0B28">
      <w:pPr>
        <w:bidi/>
        <w:rPr>
          <w:rFonts w:cs="David" w:hint="cs"/>
          <w:rtl/>
        </w:rPr>
      </w:pPr>
      <w:r w:rsidRPr="00AF0B28">
        <w:rPr>
          <w:rFonts w:cs="David" w:hint="cs"/>
          <w:rtl/>
        </w:rPr>
        <w:tab/>
        <w:t xml:space="preserve">עוד לא גמרתי, שתי הערות אחרונות. </w:t>
      </w:r>
    </w:p>
    <w:p w14:paraId="17070590" w14:textId="77777777" w:rsidR="00AF0B28" w:rsidRPr="00AF0B28" w:rsidRDefault="00AF0B28" w:rsidP="00AF0B28">
      <w:pPr>
        <w:bidi/>
        <w:rPr>
          <w:rFonts w:cs="David" w:hint="cs"/>
          <w:rtl/>
        </w:rPr>
      </w:pPr>
    </w:p>
    <w:p w14:paraId="036D1C04"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0BD8697F" w14:textId="77777777" w:rsidR="00AF0B28" w:rsidRPr="00AF0B28" w:rsidRDefault="00AF0B28" w:rsidP="00AF0B28">
      <w:pPr>
        <w:bidi/>
        <w:rPr>
          <w:rFonts w:cs="David" w:hint="cs"/>
          <w:rtl/>
        </w:rPr>
      </w:pPr>
    </w:p>
    <w:p w14:paraId="0853EEC7" w14:textId="77777777" w:rsidR="00AF0B28" w:rsidRPr="00AF0B28" w:rsidRDefault="00AF0B28" w:rsidP="00AF0B28">
      <w:pPr>
        <w:bidi/>
        <w:rPr>
          <w:rFonts w:cs="David" w:hint="cs"/>
          <w:rtl/>
        </w:rPr>
      </w:pPr>
      <w:r w:rsidRPr="00AF0B28">
        <w:rPr>
          <w:rFonts w:cs="David" w:hint="cs"/>
          <w:rtl/>
        </w:rPr>
        <w:tab/>
        <w:t xml:space="preserve">דיברת על חמש נקודות. </w:t>
      </w:r>
    </w:p>
    <w:p w14:paraId="16FC0044" w14:textId="77777777" w:rsidR="00AF0B28" w:rsidRPr="00AF0B28" w:rsidRDefault="00AF0B28" w:rsidP="00AF0B28">
      <w:pPr>
        <w:bidi/>
        <w:rPr>
          <w:rFonts w:cs="David" w:hint="cs"/>
          <w:rtl/>
        </w:rPr>
      </w:pPr>
    </w:p>
    <w:p w14:paraId="5CA2FE7A" w14:textId="77777777" w:rsidR="00AF0B28" w:rsidRPr="00AF0B28" w:rsidRDefault="00AF0B28" w:rsidP="00AF0B28">
      <w:pPr>
        <w:bidi/>
        <w:rPr>
          <w:rFonts w:cs="David" w:hint="cs"/>
          <w:rtl/>
        </w:rPr>
      </w:pPr>
      <w:r w:rsidRPr="00AF0B28">
        <w:rPr>
          <w:rFonts w:cs="David" w:hint="cs"/>
          <w:u w:val="single"/>
          <w:rtl/>
        </w:rPr>
        <w:t>דב חנין:</w:t>
      </w:r>
    </w:p>
    <w:p w14:paraId="74097CFD" w14:textId="77777777" w:rsidR="00AF0B28" w:rsidRPr="00AF0B28" w:rsidRDefault="00AF0B28" w:rsidP="00AF0B28">
      <w:pPr>
        <w:bidi/>
        <w:rPr>
          <w:rFonts w:cs="David" w:hint="cs"/>
          <w:rtl/>
        </w:rPr>
      </w:pPr>
    </w:p>
    <w:p w14:paraId="2B0CDA9E" w14:textId="77777777" w:rsidR="00AF0B28" w:rsidRPr="00AF0B28" w:rsidRDefault="00AF0B28" w:rsidP="00AF0B28">
      <w:pPr>
        <w:bidi/>
        <w:rPr>
          <w:rFonts w:cs="David" w:hint="cs"/>
          <w:rtl/>
        </w:rPr>
      </w:pPr>
      <w:r w:rsidRPr="00AF0B28">
        <w:rPr>
          <w:rFonts w:cs="David" w:hint="cs"/>
          <w:rtl/>
        </w:rPr>
        <w:tab/>
        <w:t xml:space="preserve">דיברתי על שלוש. </w:t>
      </w:r>
    </w:p>
    <w:p w14:paraId="272B97AC" w14:textId="77777777" w:rsidR="00AF0B28" w:rsidRPr="00AF0B28" w:rsidRDefault="00AF0B28" w:rsidP="00AF0B28">
      <w:pPr>
        <w:bidi/>
        <w:rPr>
          <w:rFonts w:cs="David" w:hint="cs"/>
          <w:rtl/>
        </w:rPr>
      </w:pPr>
    </w:p>
    <w:p w14:paraId="4E6664C5" w14:textId="77777777" w:rsidR="00AF0B28" w:rsidRPr="00AF0B28" w:rsidRDefault="00AF0B28" w:rsidP="00AF0B28">
      <w:pPr>
        <w:bidi/>
        <w:rPr>
          <w:rFonts w:cs="David" w:hint="cs"/>
          <w:rtl/>
        </w:rPr>
      </w:pPr>
      <w:r w:rsidRPr="00AF0B28">
        <w:rPr>
          <w:rFonts w:cs="David" w:hint="cs"/>
          <w:u w:val="single"/>
          <w:rtl/>
        </w:rPr>
        <w:t>זהבה גלאון:</w:t>
      </w:r>
    </w:p>
    <w:p w14:paraId="4934B7C0" w14:textId="77777777" w:rsidR="00AF0B28" w:rsidRPr="00AF0B28" w:rsidRDefault="00AF0B28" w:rsidP="00AF0B28">
      <w:pPr>
        <w:bidi/>
        <w:rPr>
          <w:rFonts w:cs="David" w:hint="cs"/>
          <w:rtl/>
        </w:rPr>
      </w:pPr>
    </w:p>
    <w:p w14:paraId="067A26F5" w14:textId="77777777" w:rsidR="00AF0B28" w:rsidRPr="00AF0B28" w:rsidRDefault="00AF0B28" w:rsidP="00AF0B28">
      <w:pPr>
        <w:bidi/>
        <w:rPr>
          <w:rFonts w:cs="David" w:hint="cs"/>
          <w:rtl/>
        </w:rPr>
      </w:pPr>
      <w:r w:rsidRPr="00AF0B28">
        <w:rPr>
          <w:rFonts w:cs="David" w:hint="cs"/>
          <w:rtl/>
        </w:rPr>
        <w:tab/>
        <w:t xml:space="preserve"> אבל הוא אומר דברי טעם. </w:t>
      </w:r>
    </w:p>
    <w:p w14:paraId="17352F31" w14:textId="77777777" w:rsidR="00AF0B28" w:rsidRPr="00AF0B28" w:rsidRDefault="00AF0B28" w:rsidP="00AF0B28">
      <w:pPr>
        <w:bidi/>
        <w:rPr>
          <w:rFonts w:cs="David" w:hint="cs"/>
          <w:rtl/>
        </w:rPr>
      </w:pPr>
    </w:p>
    <w:p w14:paraId="6E602864"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79FA6A01" w14:textId="77777777" w:rsidR="00AF0B28" w:rsidRPr="00AF0B28" w:rsidRDefault="00AF0B28" w:rsidP="00AF0B28">
      <w:pPr>
        <w:bidi/>
        <w:rPr>
          <w:rFonts w:cs="David" w:hint="cs"/>
          <w:rtl/>
        </w:rPr>
      </w:pPr>
    </w:p>
    <w:p w14:paraId="16C194F0" w14:textId="77777777" w:rsidR="00AF0B28" w:rsidRPr="00AF0B28" w:rsidRDefault="00AF0B28" w:rsidP="00AF0B28">
      <w:pPr>
        <w:bidi/>
        <w:rPr>
          <w:rFonts w:cs="David" w:hint="cs"/>
          <w:rtl/>
        </w:rPr>
      </w:pPr>
      <w:r w:rsidRPr="00AF0B28">
        <w:rPr>
          <w:rFonts w:cs="David" w:hint="cs"/>
          <w:rtl/>
        </w:rPr>
        <w:tab/>
        <w:t xml:space="preserve">את גם אמרת דברי טעם, אז מה? הגבלתי אותך. </w:t>
      </w:r>
    </w:p>
    <w:p w14:paraId="1B7B764F" w14:textId="77777777" w:rsidR="00AF0B28" w:rsidRPr="00AF0B28" w:rsidRDefault="00AF0B28" w:rsidP="00AF0B28">
      <w:pPr>
        <w:bidi/>
        <w:rPr>
          <w:rFonts w:cs="David" w:hint="cs"/>
          <w:rtl/>
        </w:rPr>
      </w:pPr>
    </w:p>
    <w:p w14:paraId="6A76743C" w14:textId="77777777" w:rsidR="00AF0B28" w:rsidRPr="00AF0B28" w:rsidRDefault="00AF0B28" w:rsidP="00AF0B28">
      <w:pPr>
        <w:bidi/>
        <w:rPr>
          <w:rFonts w:cs="David" w:hint="cs"/>
          <w:rtl/>
        </w:rPr>
      </w:pPr>
      <w:r w:rsidRPr="00AF0B28">
        <w:rPr>
          <w:rFonts w:cs="David" w:hint="cs"/>
          <w:u w:val="single"/>
          <w:rtl/>
        </w:rPr>
        <w:t>דב חנין:</w:t>
      </w:r>
    </w:p>
    <w:p w14:paraId="5D562332" w14:textId="77777777" w:rsidR="00AF0B28" w:rsidRPr="00AF0B28" w:rsidRDefault="00AF0B28" w:rsidP="00AF0B28">
      <w:pPr>
        <w:bidi/>
        <w:rPr>
          <w:rFonts w:cs="David" w:hint="cs"/>
          <w:rtl/>
        </w:rPr>
      </w:pPr>
    </w:p>
    <w:p w14:paraId="4C91299A" w14:textId="77777777" w:rsidR="00AF0B28" w:rsidRPr="00AF0B28" w:rsidRDefault="00AF0B28" w:rsidP="00AF0B28">
      <w:pPr>
        <w:bidi/>
        <w:rPr>
          <w:rFonts w:cs="David" w:hint="cs"/>
          <w:rtl/>
        </w:rPr>
      </w:pPr>
      <w:r w:rsidRPr="00AF0B28">
        <w:rPr>
          <w:rFonts w:cs="David" w:hint="cs"/>
          <w:rtl/>
        </w:rPr>
        <w:tab/>
        <w:t xml:space="preserve">חבר הכנסת טל, אמרתי חמש, ציינתי שלוש, השתיים האחרונות יהיו מאוד בקיצור. האבודים בכנסת, מפלגת האבודה - מפלגת העבודה אני מבין שהאדון ברק שנבחר כמנהיג מחנה השלום שכח את זה מזמן. אני מבין שחבר הכנסת דוד רותם מקבל אותו בברכה לאיחוד הלאומי. אני בטוח שיקבלו גם את חבריו. </w:t>
      </w:r>
    </w:p>
    <w:p w14:paraId="77F5DD1F" w14:textId="77777777" w:rsidR="00AF0B28" w:rsidRPr="00AF0B28" w:rsidRDefault="00AF0B28" w:rsidP="00AF0B28">
      <w:pPr>
        <w:bidi/>
        <w:rPr>
          <w:rFonts w:cs="David" w:hint="cs"/>
          <w:rtl/>
        </w:rPr>
      </w:pPr>
    </w:p>
    <w:p w14:paraId="2E30E8D9" w14:textId="77777777" w:rsidR="00AF0B28" w:rsidRPr="00AF0B28" w:rsidRDefault="00AF0B28" w:rsidP="00AF0B28">
      <w:pPr>
        <w:bidi/>
        <w:rPr>
          <w:rFonts w:cs="David" w:hint="cs"/>
          <w:rtl/>
        </w:rPr>
      </w:pPr>
      <w:r w:rsidRPr="00AF0B28">
        <w:rPr>
          <w:rFonts w:cs="David" w:hint="cs"/>
          <w:u w:val="single"/>
          <w:rtl/>
        </w:rPr>
        <w:t>יצחק לוי:</w:t>
      </w:r>
    </w:p>
    <w:p w14:paraId="2561869B" w14:textId="77777777" w:rsidR="00AF0B28" w:rsidRPr="00AF0B28" w:rsidRDefault="00AF0B28" w:rsidP="00AF0B28">
      <w:pPr>
        <w:bidi/>
        <w:rPr>
          <w:rFonts w:cs="David" w:hint="cs"/>
          <w:rtl/>
        </w:rPr>
      </w:pPr>
    </w:p>
    <w:p w14:paraId="29759D82" w14:textId="77777777" w:rsidR="00AF0B28" w:rsidRPr="00AF0B28" w:rsidRDefault="00AF0B28" w:rsidP="00AF0B28">
      <w:pPr>
        <w:bidi/>
        <w:rPr>
          <w:rFonts w:cs="David" w:hint="cs"/>
          <w:rtl/>
        </w:rPr>
      </w:pPr>
      <w:r w:rsidRPr="00AF0B28">
        <w:rPr>
          <w:rFonts w:cs="David" w:hint="cs"/>
          <w:rtl/>
        </w:rPr>
        <w:tab/>
        <w:t xml:space="preserve">סליחה, חבר הכנסת רותם לא באיחוד הלאומי. אני מקבל אותו לאיחוד הלאומי, בתנאי שהוא נכנס לעזה. </w:t>
      </w:r>
    </w:p>
    <w:p w14:paraId="20285CB8" w14:textId="77777777" w:rsidR="00AF0B28" w:rsidRPr="00AF0B28" w:rsidRDefault="00AF0B28" w:rsidP="00AF0B28">
      <w:pPr>
        <w:bidi/>
        <w:rPr>
          <w:rFonts w:cs="David" w:hint="cs"/>
          <w:rtl/>
        </w:rPr>
      </w:pPr>
    </w:p>
    <w:p w14:paraId="4779C62D" w14:textId="77777777" w:rsidR="00AF0B28" w:rsidRPr="00AF0B28" w:rsidRDefault="00AF0B28" w:rsidP="00AF0B28">
      <w:pPr>
        <w:bidi/>
        <w:rPr>
          <w:rFonts w:cs="David" w:hint="cs"/>
          <w:rtl/>
        </w:rPr>
      </w:pPr>
      <w:r w:rsidRPr="00AF0B28">
        <w:rPr>
          <w:rFonts w:cs="David" w:hint="cs"/>
          <w:u w:val="single"/>
          <w:rtl/>
        </w:rPr>
        <w:t>דב חנין:</w:t>
      </w:r>
    </w:p>
    <w:p w14:paraId="25B48331" w14:textId="77777777" w:rsidR="00AF0B28" w:rsidRPr="00AF0B28" w:rsidRDefault="00AF0B28" w:rsidP="00AF0B28">
      <w:pPr>
        <w:bidi/>
        <w:rPr>
          <w:rFonts w:cs="David" w:hint="cs"/>
          <w:rtl/>
        </w:rPr>
      </w:pPr>
    </w:p>
    <w:p w14:paraId="1919B649" w14:textId="77777777" w:rsidR="00AF0B28" w:rsidRPr="00AF0B28" w:rsidRDefault="00AF0B28" w:rsidP="00AF0B28">
      <w:pPr>
        <w:bidi/>
        <w:rPr>
          <w:rFonts w:cs="David" w:hint="cs"/>
          <w:rtl/>
        </w:rPr>
      </w:pPr>
      <w:r w:rsidRPr="00AF0B28">
        <w:rPr>
          <w:rFonts w:cs="David" w:hint="cs"/>
          <w:rtl/>
        </w:rPr>
        <w:tab/>
        <w:t xml:space="preserve"> סליחה, הוא בישראל ביתנו. יפה, חבר הכנסת יצחק לוי מקבל אותו לאיחוד הלאומי וחברת הכנסת אסתרינה טרטמן מקבלת אותו לישראל ביתנו. יש לו הרבה מקומות. שילך ממחנה השלום, אנחנו לא רוצים אותו. שיתרחק ממנו, אין לו שום קשר למחנה השלום. </w:t>
      </w:r>
    </w:p>
    <w:p w14:paraId="0A72CCF0" w14:textId="77777777" w:rsidR="00AF0B28" w:rsidRPr="00AF0B28" w:rsidRDefault="00AF0B28" w:rsidP="00AF0B28">
      <w:pPr>
        <w:bidi/>
        <w:rPr>
          <w:rFonts w:cs="David" w:hint="cs"/>
          <w:rtl/>
        </w:rPr>
      </w:pPr>
    </w:p>
    <w:p w14:paraId="712CD26D" w14:textId="77777777" w:rsidR="00AF0B28" w:rsidRPr="00AF0B28" w:rsidRDefault="00AF0B28" w:rsidP="00AF0B28">
      <w:pPr>
        <w:bidi/>
        <w:rPr>
          <w:rFonts w:cs="David" w:hint="cs"/>
          <w:rtl/>
        </w:rPr>
      </w:pPr>
      <w:r w:rsidRPr="00AF0B28">
        <w:rPr>
          <w:rFonts w:cs="David" w:hint="cs"/>
          <w:rtl/>
        </w:rPr>
        <w:tab/>
        <w:t>נקודה חמישית, לסיום, כיוון שאני נתתי מחמאות גדולות לסיעת הליכוד לפני יומיים בכנסת על מחויבות לפרלמנטריזם, אני רוצה להציע לסיעת הליכוד לחזור אחורה ולראות אם גישתה ההיסטורית של תנועת החירות, שהיא אמנם לא סיעת הליכוד - - -</w:t>
      </w:r>
    </w:p>
    <w:p w14:paraId="5F918520" w14:textId="77777777" w:rsidR="00AF0B28" w:rsidRPr="00AF0B28" w:rsidRDefault="00AF0B28" w:rsidP="00AF0B28">
      <w:pPr>
        <w:bidi/>
        <w:rPr>
          <w:rFonts w:cs="David" w:hint="cs"/>
          <w:rtl/>
        </w:rPr>
      </w:pPr>
    </w:p>
    <w:p w14:paraId="6CACFB42" w14:textId="77777777" w:rsidR="00AF0B28" w:rsidRDefault="00AF0B28" w:rsidP="00AF0B28">
      <w:pPr>
        <w:bidi/>
        <w:rPr>
          <w:rFonts w:cs="David" w:hint="cs"/>
          <w:u w:val="single"/>
          <w:rtl/>
        </w:rPr>
      </w:pPr>
      <w:r w:rsidRPr="00AF0B28">
        <w:rPr>
          <w:rFonts w:cs="David"/>
          <w:u w:val="single"/>
          <w:rtl/>
        </w:rPr>
        <w:br w:type="page"/>
      </w:r>
    </w:p>
    <w:p w14:paraId="432FFCA0" w14:textId="77777777" w:rsidR="00AF0B28" w:rsidRDefault="00AF0B28" w:rsidP="00AF0B28">
      <w:pPr>
        <w:bidi/>
        <w:rPr>
          <w:rFonts w:cs="David" w:hint="cs"/>
          <w:u w:val="single"/>
          <w:rtl/>
        </w:rPr>
      </w:pPr>
    </w:p>
    <w:p w14:paraId="22FB6476" w14:textId="77777777" w:rsidR="00AF0B28" w:rsidRPr="00AF0B28" w:rsidRDefault="00AF0B28" w:rsidP="00AF0B28">
      <w:pPr>
        <w:bidi/>
        <w:rPr>
          <w:rFonts w:cs="David" w:hint="cs"/>
          <w:u w:val="single"/>
          <w:rtl/>
        </w:rPr>
      </w:pPr>
      <w:r w:rsidRPr="00AF0B28">
        <w:rPr>
          <w:rFonts w:cs="David" w:hint="cs"/>
          <w:u w:val="single"/>
          <w:rtl/>
        </w:rPr>
        <w:t>גדעון סער:</w:t>
      </w:r>
    </w:p>
    <w:p w14:paraId="2149D0A5" w14:textId="77777777" w:rsidR="00AF0B28" w:rsidRPr="00AF0B28" w:rsidRDefault="00AF0B28" w:rsidP="00AF0B28">
      <w:pPr>
        <w:bidi/>
        <w:rPr>
          <w:rFonts w:cs="David" w:hint="cs"/>
          <w:u w:val="single"/>
          <w:rtl/>
        </w:rPr>
      </w:pPr>
    </w:p>
    <w:p w14:paraId="27D61240" w14:textId="77777777" w:rsidR="00AF0B28" w:rsidRPr="00AF0B28" w:rsidRDefault="00AF0B28" w:rsidP="00AF0B28">
      <w:pPr>
        <w:bidi/>
        <w:rPr>
          <w:rFonts w:cs="David" w:hint="cs"/>
          <w:rtl/>
        </w:rPr>
      </w:pPr>
      <w:r w:rsidRPr="00AF0B28">
        <w:rPr>
          <w:rFonts w:cs="David" w:hint="cs"/>
          <w:rtl/>
        </w:rPr>
        <w:tab/>
        <w:t xml:space="preserve"> אדוני טועה פה. </w:t>
      </w:r>
    </w:p>
    <w:p w14:paraId="5A86DF97" w14:textId="77777777" w:rsidR="00AF0B28" w:rsidRPr="00AF0B28" w:rsidRDefault="00AF0B28" w:rsidP="00AF0B28">
      <w:pPr>
        <w:bidi/>
        <w:rPr>
          <w:rFonts w:cs="David" w:hint="cs"/>
          <w:rtl/>
        </w:rPr>
      </w:pPr>
    </w:p>
    <w:p w14:paraId="033C827E" w14:textId="77777777" w:rsidR="00AF0B28" w:rsidRPr="00AF0B28" w:rsidRDefault="00AF0B28" w:rsidP="00AF0B28">
      <w:pPr>
        <w:bidi/>
        <w:rPr>
          <w:rFonts w:cs="David" w:hint="cs"/>
          <w:rtl/>
        </w:rPr>
      </w:pPr>
      <w:r w:rsidRPr="00AF0B28">
        <w:rPr>
          <w:rFonts w:cs="David" w:hint="cs"/>
          <w:u w:val="single"/>
          <w:rtl/>
        </w:rPr>
        <w:t>דב חנין:</w:t>
      </w:r>
    </w:p>
    <w:p w14:paraId="4366DF0F" w14:textId="77777777" w:rsidR="00AF0B28" w:rsidRPr="00AF0B28" w:rsidRDefault="00AF0B28" w:rsidP="00AF0B28">
      <w:pPr>
        <w:bidi/>
        <w:rPr>
          <w:rFonts w:cs="David" w:hint="cs"/>
          <w:rtl/>
        </w:rPr>
      </w:pPr>
    </w:p>
    <w:p w14:paraId="5C8820A3" w14:textId="77777777" w:rsidR="00AF0B28" w:rsidRPr="00AF0B28" w:rsidRDefault="00AF0B28" w:rsidP="00AF0B28">
      <w:pPr>
        <w:bidi/>
        <w:rPr>
          <w:rFonts w:cs="David" w:hint="cs"/>
          <w:rtl/>
        </w:rPr>
      </w:pPr>
      <w:r w:rsidRPr="00AF0B28">
        <w:rPr>
          <w:rFonts w:cs="David" w:hint="cs"/>
          <w:rtl/>
        </w:rPr>
        <w:tab/>
        <w:t xml:space="preserve"> לא, אני לא טועה. </w:t>
      </w:r>
    </w:p>
    <w:p w14:paraId="6D58E40E" w14:textId="77777777" w:rsidR="00AF0B28" w:rsidRPr="00AF0B28" w:rsidRDefault="00AF0B28" w:rsidP="00AF0B28">
      <w:pPr>
        <w:bidi/>
        <w:rPr>
          <w:rFonts w:cs="David" w:hint="cs"/>
          <w:rtl/>
        </w:rPr>
      </w:pPr>
    </w:p>
    <w:p w14:paraId="0631DAEF" w14:textId="77777777" w:rsidR="00AF0B28" w:rsidRPr="00AF0B28" w:rsidRDefault="00AF0B28" w:rsidP="00AF0B28">
      <w:pPr>
        <w:bidi/>
        <w:rPr>
          <w:rFonts w:cs="David" w:hint="cs"/>
          <w:rtl/>
        </w:rPr>
      </w:pPr>
      <w:r w:rsidRPr="00AF0B28">
        <w:rPr>
          <w:rFonts w:cs="David" w:hint="cs"/>
          <w:u w:val="single"/>
          <w:rtl/>
        </w:rPr>
        <w:t>גדעון סער:</w:t>
      </w:r>
    </w:p>
    <w:p w14:paraId="41A8C164" w14:textId="77777777" w:rsidR="00AF0B28" w:rsidRPr="00AF0B28" w:rsidRDefault="00AF0B28" w:rsidP="00AF0B28">
      <w:pPr>
        <w:bidi/>
        <w:rPr>
          <w:rFonts w:cs="David" w:hint="cs"/>
          <w:rtl/>
        </w:rPr>
      </w:pPr>
    </w:p>
    <w:p w14:paraId="020FE682" w14:textId="77777777" w:rsidR="00AF0B28" w:rsidRPr="00AF0B28" w:rsidRDefault="00AF0B28" w:rsidP="00AF0B28">
      <w:pPr>
        <w:bidi/>
        <w:rPr>
          <w:rFonts w:cs="David" w:hint="cs"/>
          <w:rtl/>
        </w:rPr>
      </w:pPr>
      <w:r w:rsidRPr="00AF0B28">
        <w:rPr>
          <w:rFonts w:cs="David" w:hint="cs"/>
          <w:rtl/>
        </w:rPr>
        <w:tab/>
        <w:t xml:space="preserve">בנושא משאל עם, עמדתנו הייתה בעד משאל עם מאז ומתמיד, גם כאשר אנחנו היינו בשלטון דרך אגב. </w:t>
      </w:r>
    </w:p>
    <w:p w14:paraId="370AC026" w14:textId="77777777" w:rsidR="00AF0B28" w:rsidRPr="00AF0B28" w:rsidRDefault="00AF0B28" w:rsidP="00AF0B28">
      <w:pPr>
        <w:bidi/>
        <w:rPr>
          <w:rFonts w:cs="David" w:hint="cs"/>
          <w:rtl/>
        </w:rPr>
      </w:pPr>
    </w:p>
    <w:p w14:paraId="327A511E" w14:textId="77777777" w:rsidR="00AF0B28" w:rsidRPr="00AF0B28" w:rsidRDefault="00AF0B28" w:rsidP="00AF0B28">
      <w:pPr>
        <w:pStyle w:val="Heading5"/>
        <w:jc w:val="left"/>
        <w:rPr>
          <w:rFonts w:hint="cs"/>
          <w:sz w:val="24"/>
          <w:rtl/>
        </w:rPr>
      </w:pPr>
      <w:r w:rsidRPr="00AF0B28">
        <w:rPr>
          <w:rFonts w:hint="cs"/>
          <w:sz w:val="24"/>
          <w:u w:val="single"/>
          <w:rtl/>
        </w:rPr>
        <w:t>דב חנין:</w:t>
      </w:r>
    </w:p>
    <w:p w14:paraId="1986B82E" w14:textId="77777777" w:rsidR="00AF0B28" w:rsidRPr="00AF0B28" w:rsidRDefault="00AF0B28" w:rsidP="00AF0B28">
      <w:pPr>
        <w:pStyle w:val="Heading5"/>
        <w:jc w:val="left"/>
        <w:rPr>
          <w:rFonts w:hint="cs"/>
          <w:sz w:val="24"/>
          <w:rtl/>
        </w:rPr>
      </w:pPr>
    </w:p>
    <w:p w14:paraId="60546CBD" w14:textId="77777777" w:rsidR="00AF0B28" w:rsidRPr="00AF0B28" w:rsidRDefault="00AF0B28" w:rsidP="00AF0B28">
      <w:pPr>
        <w:bidi/>
        <w:rPr>
          <w:rFonts w:cs="David" w:hint="cs"/>
          <w:rtl/>
        </w:rPr>
      </w:pPr>
      <w:r w:rsidRPr="00AF0B28">
        <w:rPr>
          <w:rFonts w:cs="David" w:hint="cs"/>
          <w:rtl/>
        </w:rPr>
        <w:tab/>
        <w:t xml:space="preserve">כשאתם הייתם בשלטון, כי רציתם לסנדל את השלום. לכן אדוני היושב ראש, אני יודע שרוב חברי הכנסת הגיעו לכאן עם דעות מגובשות, אבל אני מציע לכל חברי הכנסת לשקול את העניין הזה פעם נוספת. זאת בכייה לדורות. </w:t>
      </w:r>
    </w:p>
    <w:p w14:paraId="21DC790F" w14:textId="77777777" w:rsidR="00AF0B28" w:rsidRPr="00AF0B28" w:rsidRDefault="00AF0B28" w:rsidP="00AF0B28">
      <w:pPr>
        <w:bidi/>
        <w:rPr>
          <w:rFonts w:cs="David" w:hint="cs"/>
          <w:rtl/>
        </w:rPr>
      </w:pPr>
    </w:p>
    <w:p w14:paraId="221D0B98"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4F528336" w14:textId="77777777" w:rsidR="00AF0B28" w:rsidRPr="00AF0B28" w:rsidRDefault="00AF0B28" w:rsidP="00AF0B28">
      <w:pPr>
        <w:bidi/>
        <w:rPr>
          <w:rFonts w:cs="David" w:hint="cs"/>
          <w:rtl/>
        </w:rPr>
      </w:pPr>
    </w:p>
    <w:p w14:paraId="2B8082EA" w14:textId="77777777" w:rsidR="00AF0B28" w:rsidRPr="00AF0B28" w:rsidRDefault="00AF0B28" w:rsidP="00AF0B28">
      <w:pPr>
        <w:bidi/>
        <w:rPr>
          <w:rFonts w:cs="David" w:hint="cs"/>
          <w:rtl/>
        </w:rPr>
      </w:pPr>
      <w:r w:rsidRPr="00AF0B28">
        <w:rPr>
          <w:rFonts w:cs="David" w:hint="cs"/>
          <w:rtl/>
        </w:rPr>
        <w:tab/>
        <w:t xml:space="preserve">חבר הכנסת יואל חסון, אני אפשרתי לך לפנים משורת הדין, גם לך וגם לחברת הכנסת קולט אביטל, ולכן אבקש לעשות זאת בקצרה. </w:t>
      </w:r>
    </w:p>
    <w:p w14:paraId="7C2B0BBE" w14:textId="77777777" w:rsidR="00AF0B28" w:rsidRPr="00AF0B28" w:rsidRDefault="00AF0B28" w:rsidP="00AF0B28">
      <w:pPr>
        <w:bidi/>
        <w:rPr>
          <w:rFonts w:cs="David" w:hint="cs"/>
          <w:rtl/>
        </w:rPr>
      </w:pPr>
    </w:p>
    <w:p w14:paraId="1A6E75D5" w14:textId="77777777" w:rsidR="00AF0B28" w:rsidRPr="00AF0B28" w:rsidRDefault="00AF0B28" w:rsidP="00AF0B28">
      <w:pPr>
        <w:bidi/>
        <w:rPr>
          <w:rFonts w:cs="David" w:hint="cs"/>
          <w:rtl/>
        </w:rPr>
      </w:pPr>
      <w:r w:rsidRPr="00AF0B28">
        <w:rPr>
          <w:rFonts w:cs="David" w:hint="cs"/>
          <w:u w:val="single"/>
          <w:rtl/>
        </w:rPr>
        <w:t>קריאה:</w:t>
      </w:r>
    </w:p>
    <w:p w14:paraId="1AAB1EF5" w14:textId="77777777" w:rsidR="00AF0B28" w:rsidRPr="00AF0B28" w:rsidRDefault="00AF0B28" w:rsidP="00AF0B28">
      <w:pPr>
        <w:bidi/>
        <w:rPr>
          <w:rFonts w:cs="David" w:hint="cs"/>
          <w:rtl/>
        </w:rPr>
      </w:pPr>
    </w:p>
    <w:p w14:paraId="31CF67C9" w14:textId="77777777" w:rsidR="00AF0B28" w:rsidRPr="00AF0B28" w:rsidRDefault="00AF0B28" w:rsidP="00AF0B28">
      <w:pPr>
        <w:bidi/>
        <w:ind w:left="570"/>
        <w:rPr>
          <w:rFonts w:cs="David" w:hint="cs"/>
          <w:rtl/>
        </w:rPr>
      </w:pPr>
      <w:r w:rsidRPr="00AF0B28">
        <w:rPr>
          <w:rFonts w:cs="David" w:hint="cs"/>
          <w:rtl/>
        </w:rPr>
        <w:t>- - -</w:t>
      </w:r>
    </w:p>
    <w:p w14:paraId="7CCD4822" w14:textId="77777777" w:rsidR="00AF0B28" w:rsidRPr="00AF0B28" w:rsidRDefault="00AF0B28" w:rsidP="00AF0B28">
      <w:pPr>
        <w:bidi/>
        <w:rPr>
          <w:rFonts w:cs="David" w:hint="cs"/>
          <w:rtl/>
        </w:rPr>
      </w:pPr>
    </w:p>
    <w:p w14:paraId="6A553071"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61305510" w14:textId="77777777" w:rsidR="00AF0B28" w:rsidRPr="00AF0B28" w:rsidRDefault="00AF0B28" w:rsidP="00AF0B28">
      <w:pPr>
        <w:bidi/>
        <w:rPr>
          <w:rFonts w:cs="David" w:hint="cs"/>
          <w:rtl/>
        </w:rPr>
      </w:pPr>
    </w:p>
    <w:p w14:paraId="163C23E0" w14:textId="77777777" w:rsidR="00AF0B28" w:rsidRPr="00AF0B28" w:rsidRDefault="00AF0B28" w:rsidP="00AF0B28">
      <w:pPr>
        <w:bidi/>
        <w:rPr>
          <w:rFonts w:cs="David" w:hint="cs"/>
          <w:rtl/>
        </w:rPr>
      </w:pPr>
      <w:r w:rsidRPr="00AF0B28">
        <w:rPr>
          <w:rFonts w:cs="David" w:hint="cs"/>
          <w:rtl/>
        </w:rPr>
        <w:tab/>
        <w:t xml:space="preserve">זה יום היסטורי. היו לנו 10 דיונים. ב-10 דיונים יכולת לדבר שעתיים שלמות. </w:t>
      </w:r>
    </w:p>
    <w:p w14:paraId="1C3912C8" w14:textId="77777777" w:rsidR="00AF0B28" w:rsidRPr="00AF0B28" w:rsidRDefault="00AF0B28" w:rsidP="00AF0B28">
      <w:pPr>
        <w:bidi/>
        <w:rPr>
          <w:rFonts w:cs="David" w:hint="cs"/>
          <w:rtl/>
        </w:rPr>
      </w:pPr>
    </w:p>
    <w:p w14:paraId="5492444B" w14:textId="77777777" w:rsidR="00AF0B28" w:rsidRPr="00AF0B28" w:rsidRDefault="00AF0B28" w:rsidP="00AF0B28">
      <w:pPr>
        <w:pStyle w:val="Heading5"/>
        <w:jc w:val="left"/>
        <w:rPr>
          <w:rFonts w:hint="cs"/>
          <w:sz w:val="24"/>
          <w:rtl/>
        </w:rPr>
      </w:pPr>
      <w:r w:rsidRPr="00AF0B28">
        <w:rPr>
          <w:rFonts w:hint="cs"/>
          <w:sz w:val="24"/>
          <w:u w:val="single"/>
          <w:rtl/>
        </w:rPr>
        <w:t>יואל חסון:</w:t>
      </w:r>
    </w:p>
    <w:p w14:paraId="0A52CF96" w14:textId="77777777" w:rsidR="00AF0B28" w:rsidRPr="00AF0B28" w:rsidRDefault="00AF0B28" w:rsidP="00AF0B28">
      <w:pPr>
        <w:pStyle w:val="Heading5"/>
        <w:jc w:val="left"/>
        <w:rPr>
          <w:rFonts w:hint="cs"/>
          <w:sz w:val="24"/>
          <w:rtl/>
        </w:rPr>
      </w:pPr>
    </w:p>
    <w:p w14:paraId="25F254E8" w14:textId="77777777" w:rsidR="00AF0B28" w:rsidRPr="00AF0B28" w:rsidRDefault="00AF0B28" w:rsidP="00AF0B28">
      <w:pPr>
        <w:bidi/>
        <w:rPr>
          <w:rFonts w:cs="David" w:hint="cs"/>
          <w:rtl/>
        </w:rPr>
      </w:pPr>
      <w:r w:rsidRPr="00AF0B28">
        <w:rPr>
          <w:rFonts w:cs="David" w:hint="cs"/>
          <w:rtl/>
        </w:rPr>
        <w:tab/>
        <w:t xml:space="preserve">אני רוצה להתייחס לדבריו של יושב ראש סיעת הליכוד. הוא יודע יפה מאוד, שאם הקואליציה </w:t>
      </w:r>
      <w:r w:rsidRPr="00AF0B28">
        <w:rPr>
          <w:rFonts w:cs="David"/>
          <w:rtl/>
        </w:rPr>
        <w:t>–</w:t>
      </w:r>
      <w:r w:rsidRPr="00AF0B28">
        <w:rPr>
          <w:rFonts w:cs="David" w:hint="cs"/>
          <w:rtl/>
        </w:rPr>
        <w:t xml:space="preserve"> אני לא מדבר רק על קדימה - הייתה מחליטה להיערך להצבעה הזאת ולהתנגד, אותה התרה של ראש הממשלה, אם היא לא הייתה קיימת, כנראה שהחוק לא היה עובר. בכלל, חבר הכנסת סער כשאתה מדבר על שינוי עמדות, תסתכל קודם כל על היושב ראש שלך ועל החבר שלו רון לאודר, ותשאל אותו אם הוא היה מצביע היום, אם הוא היה מצביע היום בעד משאל העם. אם חבר הכנסת נתניהו היה מוכן לזה, אל תלמדו אותנו על שינוי עמדות. אגב, מי שמכיר את התבטאויותיו של ראש הממשלה, הוא כבר שנים רבות מאמין בנושא רמת-הגולן והוא התבטא בנושא הזה. </w:t>
      </w:r>
    </w:p>
    <w:p w14:paraId="5CB01096" w14:textId="77777777" w:rsidR="00AF0B28" w:rsidRPr="00AF0B28" w:rsidRDefault="00AF0B28" w:rsidP="00AF0B28">
      <w:pPr>
        <w:bidi/>
        <w:rPr>
          <w:rFonts w:cs="David" w:hint="cs"/>
          <w:rtl/>
        </w:rPr>
      </w:pPr>
    </w:p>
    <w:p w14:paraId="69792F32" w14:textId="77777777" w:rsidR="00AF0B28" w:rsidRPr="00AF0B28" w:rsidRDefault="00AF0B28" w:rsidP="00AF0B28">
      <w:pPr>
        <w:bidi/>
        <w:rPr>
          <w:rFonts w:cs="David" w:hint="cs"/>
          <w:u w:val="single"/>
          <w:rtl/>
        </w:rPr>
      </w:pPr>
      <w:r w:rsidRPr="00AF0B28">
        <w:rPr>
          <w:rFonts w:cs="David" w:hint="cs"/>
          <w:u w:val="single"/>
          <w:rtl/>
        </w:rPr>
        <w:t>גדעון סער:</w:t>
      </w:r>
    </w:p>
    <w:p w14:paraId="69146FCC" w14:textId="77777777" w:rsidR="00AF0B28" w:rsidRPr="00AF0B28" w:rsidRDefault="00AF0B28" w:rsidP="00AF0B28">
      <w:pPr>
        <w:bidi/>
        <w:rPr>
          <w:rFonts w:cs="David" w:hint="cs"/>
          <w:u w:val="single"/>
          <w:rtl/>
        </w:rPr>
      </w:pPr>
    </w:p>
    <w:p w14:paraId="5011CEC2" w14:textId="77777777" w:rsidR="00AF0B28" w:rsidRPr="00AF0B28" w:rsidRDefault="00AF0B28" w:rsidP="00AF0B28">
      <w:pPr>
        <w:bidi/>
        <w:rPr>
          <w:rFonts w:cs="David" w:hint="cs"/>
          <w:rtl/>
        </w:rPr>
      </w:pPr>
      <w:r w:rsidRPr="00AF0B28">
        <w:rPr>
          <w:rFonts w:cs="David" w:hint="cs"/>
          <w:rtl/>
        </w:rPr>
        <w:tab/>
        <w:t xml:space="preserve">הוא הצביע נגד במליאה. </w:t>
      </w:r>
    </w:p>
    <w:p w14:paraId="5635C6A9" w14:textId="77777777" w:rsidR="00AF0B28" w:rsidRPr="00AF0B28" w:rsidRDefault="00AF0B28" w:rsidP="00AF0B28">
      <w:pPr>
        <w:bidi/>
        <w:rPr>
          <w:rFonts w:cs="David" w:hint="cs"/>
          <w:rtl/>
        </w:rPr>
      </w:pPr>
    </w:p>
    <w:p w14:paraId="68132798" w14:textId="77777777" w:rsidR="00AF0B28" w:rsidRPr="00AF0B28" w:rsidRDefault="00AF0B28" w:rsidP="00AF0B28">
      <w:pPr>
        <w:pStyle w:val="Heading5"/>
        <w:jc w:val="left"/>
        <w:rPr>
          <w:rFonts w:hint="cs"/>
          <w:sz w:val="24"/>
          <w:rtl/>
        </w:rPr>
      </w:pPr>
      <w:r w:rsidRPr="00AF0B28">
        <w:rPr>
          <w:rFonts w:hint="cs"/>
          <w:sz w:val="24"/>
          <w:u w:val="single"/>
          <w:rtl/>
        </w:rPr>
        <w:t>יואל חסון:</w:t>
      </w:r>
    </w:p>
    <w:p w14:paraId="41E2E921" w14:textId="77777777" w:rsidR="00AF0B28" w:rsidRPr="00AF0B28" w:rsidRDefault="00AF0B28" w:rsidP="00AF0B28">
      <w:pPr>
        <w:pStyle w:val="Heading5"/>
        <w:jc w:val="left"/>
        <w:rPr>
          <w:rFonts w:hint="cs"/>
          <w:sz w:val="24"/>
          <w:rtl/>
        </w:rPr>
      </w:pPr>
    </w:p>
    <w:p w14:paraId="39167AF2" w14:textId="77777777" w:rsidR="00AF0B28" w:rsidRPr="00AF0B28" w:rsidRDefault="00AF0B28" w:rsidP="00AF0B28">
      <w:pPr>
        <w:bidi/>
        <w:rPr>
          <w:rFonts w:cs="David" w:hint="cs"/>
          <w:rtl/>
        </w:rPr>
      </w:pPr>
      <w:r w:rsidRPr="00AF0B28">
        <w:rPr>
          <w:rFonts w:cs="David" w:hint="cs"/>
          <w:rtl/>
        </w:rPr>
        <w:tab/>
        <w:t xml:space="preserve">זו הייתה עמדת קואליציה. </w:t>
      </w:r>
    </w:p>
    <w:p w14:paraId="2E77553B" w14:textId="77777777" w:rsidR="00AF0B28" w:rsidRPr="00AF0B28" w:rsidRDefault="00AF0B28" w:rsidP="00AF0B28">
      <w:pPr>
        <w:bidi/>
        <w:rPr>
          <w:rFonts w:cs="David" w:hint="cs"/>
          <w:rtl/>
        </w:rPr>
      </w:pPr>
    </w:p>
    <w:p w14:paraId="330D7E91" w14:textId="77777777" w:rsidR="00AF0B28" w:rsidRPr="00AF0B28" w:rsidRDefault="00AF0B28" w:rsidP="00AF0B28">
      <w:pPr>
        <w:bidi/>
        <w:rPr>
          <w:rFonts w:cs="David" w:hint="cs"/>
          <w:rtl/>
        </w:rPr>
      </w:pPr>
      <w:r w:rsidRPr="00AF0B28">
        <w:rPr>
          <w:rFonts w:cs="David" w:hint="cs"/>
          <w:u w:val="single"/>
          <w:rtl/>
        </w:rPr>
        <w:t>גדעון סער:</w:t>
      </w:r>
    </w:p>
    <w:p w14:paraId="27BD5B1E" w14:textId="77777777" w:rsidR="00AF0B28" w:rsidRPr="00AF0B28" w:rsidRDefault="00AF0B28" w:rsidP="00AF0B28">
      <w:pPr>
        <w:bidi/>
        <w:rPr>
          <w:rFonts w:cs="David" w:hint="cs"/>
          <w:rtl/>
        </w:rPr>
      </w:pPr>
    </w:p>
    <w:p w14:paraId="265D4A98" w14:textId="77777777" w:rsidR="00AF0B28" w:rsidRPr="00AF0B28" w:rsidRDefault="00AF0B28" w:rsidP="00AF0B28">
      <w:pPr>
        <w:bidi/>
        <w:rPr>
          <w:rFonts w:cs="David" w:hint="cs"/>
          <w:rtl/>
        </w:rPr>
      </w:pPr>
      <w:r w:rsidRPr="00AF0B28">
        <w:rPr>
          <w:rFonts w:cs="David" w:hint="cs"/>
          <w:rtl/>
        </w:rPr>
        <w:tab/>
        <w:t xml:space="preserve"> הוא נשאר לבד. </w:t>
      </w:r>
    </w:p>
    <w:p w14:paraId="640361A3" w14:textId="77777777" w:rsidR="00AF0B28" w:rsidRDefault="00AF0B28" w:rsidP="00AF0B28">
      <w:pPr>
        <w:bidi/>
        <w:rPr>
          <w:rFonts w:cs="David" w:hint="cs"/>
          <w:u w:val="single"/>
          <w:rtl/>
        </w:rPr>
      </w:pPr>
      <w:r w:rsidRPr="00AF0B28">
        <w:rPr>
          <w:rFonts w:cs="David"/>
          <w:u w:val="single"/>
          <w:rtl/>
        </w:rPr>
        <w:br w:type="page"/>
      </w:r>
    </w:p>
    <w:p w14:paraId="70C5A1CC" w14:textId="77777777" w:rsidR="00AF0B28" w:rsidRDefault="00AF0B28" w:rsidP="00AF0B28">
      <w:pPr>
        <w:bidi/>
        <w:rPr>
          <w:rFonts w:cs="David" w:hint="cs"/>
          <w:u w:val="single"/>
          <w:rtl/>
        </w:rPr>
      </w:pPr>
    </w:p>
    <w:p w14:paraId="68DD0B6A" w14:textId="77777777" w:rsidR="00AF0B28" w:rsidRDefault="00AF0B28" w:rsidP="00AF0B28">
      <w:pPr>
        <w:bidi/>
        <w:rPr>
          <w:rFonts w:cs="David" w:hint="cs"/>
          <w:u w:val="single"/>
          <w:rtl/>
        </w:rPr>
      </w:pPr>
    </w:p>
    <w:p w14:paraId="030BC88A" w14:textId="77777777" w:rsidR="00AF0B28" w:rsidRPr="00AF0B28" w:rsidRDefault="00AF0B28" w:rsidP="00AF0B28">
      <w:pPr>
        <w:bidi/>
        <w:rPr>
          <w:rFonts w:cs="David" w:hint="cs"/>
          <w:rtl/>
        </w:rPr>
      </w:pPr>
      <w:r w:rsidRPr="00AF0B28">
        <w:rPr>
          <w:rFonts w:cs="David" w:hint="cs"/>
          <w:u w:val="single"/>
          <w:rtl/>
        </w:rPr>
        <w:t>יואל חסון:</w:t>
      </w:r>
    </w:p>
    <w:p w14:paraId="7619003D" w14:textId="77777777" w:rsidR="00AF0B28" w:rsidRPr="00AF0B28" w:rsidRDefault="00AF0B28" w:rsidP="00AF0B28">
      <w:pPr>
        <w:bidi/>
        <w:rPr>
          <w:rFonts w:cs="David" w:hint="cs"/>
          <w:rtl/>
        </w:rPr>
      </w:pPr>
    </w:p>
    <w:p w14:paraId="382B2783" w14:textId="77777777" w:rsidR="00AF0B28" w:rsidRPr="00AF0B28" w:rsidRDefault="00AF0B28" w:rsidP="00AF0B28">
      <w:pPr>
        <w:bidi/>
        <w:rPr>
          <w:rFonts w:cs="David" w:hint="cs"/>
          <w:rtl/>
        </w:rPr>
      </w:pPr>
      <w:r w:rsidRPr="00AF0B28">
        <w:rPr>
          <w:rFonts w:cs="David" w:hint="cs"/>
          <w:rtl/>
        </w:rPr>
        <w:tab/>
        <w:t xml:space="preserve">לגופו של עניין, אנחנו אפשרנו את חופש ההצבעה, ואכן סביר להניח שזה יעבור. אני קודם כל בעד משא ומתן עם הסורים, ואני חושב שראוי שמדינת ישראל תקיים משא ומתן עם הסורים. </w:t>
      </w:r>
    </w:p>
    <w:p w14:paraId="6A97A707" w14:textId="77777777" w:rsidR="00AF0B28" w:rsidRPr="00AF0B28" w:rsidRDefault="00AF0B28" w:rsidP="00AF0B28">
      <w:pPr>
        <w:bidi/>
        <w:rPr>
          <w:rFonts w:cs="David" w:hint="cs"/>
          <w:rtl/>
        </w:rPr>
      </w:pPr>
    </w:p>
    <w:p w14:paraId="56EF9A99" w14:textId="77777777" w:rsidR="00AF0B28" w:rsidRPr="00AF0B28" w:rsidRDefault="00AF0B28" w:rsidP="00AF0B28">
      <w:pPr>
        <w:bidi/>
        <w:rPr>
          <w:rFonts w:cs="David"/>
          <w:u w:val="single"/>
          <w:rtl/>
        </w:rPr>
      </w:pPr>
      <w:r w:rsidRPr="00AF0B28">
        <w:rPr>
          <w:rFonts w:cs="David"/>
          <w:u w:val="single"/>
          <w:rtl/>
        </w:rPr>
        <w:t>טלב אלסאנע:</w:t>
      </w:r>
    </w:p>
    <w:p w14:paraId="410ABE5E" w14:textId="77777777" w:rsidR="00AF0B28" w:rsidRPr="00AF0B28" w:rsidRDefault="00AF0B28" w:rsidP="00AF0B28">
      <w:pPr>
        <w:bidi/>
        <w:rPr>
          <w:rFonts w:cs="David"/>
          <w:u w:val="single"/>
          <w:rtl/>
        </w:rPr>
      </w:pPr>
    </w:p>
    <w:p w14:paraId="5435ED5F" w14:textId="77777777" w:rsidR="00AF0B28" w:rsidRPr="00AF0B28" w:rsidRDefault="00AF0B28" w:rsidP="00AF0B28">
      <w:pPr>
        <w:bidi/>
        <w:rPr>
          <w:rFonts w:cs="David" w:hint="cs"/>
          <w:rtl/>
        </w:rPr>
      </w:pPr>
      <w:r w:rsidRPr="00AF0B28">
        <w:rPr>
          <w:rFonts w:cs="David"/>
          <w:rtl/>
        </w:rPr>
        <w:tab/>
      </w:r>
      <w:r w:rsidRPr="00AF0B28">
        <w:rPr>
          <w:rFonts w:cs="David" w:hint="cs"/>
          <w:rtl/>
        </w:rPr>
        <w:t xml:space="preserve"> אבל לא תעשה שלום איתם. </w:t>
      </w:r>
    </w:p>
    <w:p w14:paraId="33E02B75" w14:textId="77777777" w:rsidR="00AF0B28" w:rsidRPr="00AF0B28" w:rsidRDefault="00AF0B28" w:rsidP="00AF0B28">
      <w:pPr>
        <w:bidi/>
        <w:rPr>
          <w:rFonts w:cs="David" w:hint="cs"/>
          <w:rtl/>
        </w:rPr>
      </w:pPr>
    </w:p>
    <w:p w14:paraId="39EFE818" w14:textId="77777777" w:rsidR="00AF0B28" w:rsidRPr="00AF0B28" w:rsidRDefault="00AF0B28" w:rsidP="00AF0B28">
      <w:pPr>
        <w:pStyle w:val="Heading5"/>
        <w:jc w:val="left"/>
        <w:rPr>
          <w:rFonts w:hint="cs"/>
          <w:sz w:val="24"/>
          <w:rtl/>
        </w:rPr>
      </w:pPr>
      <w:r w:rsidRPr="00AF0B28">
        <w:rPr>
          <w:rFonts w:hint="cs"/>
          <w:sz w:val="24"/>
          <w:u w:val="single"/>
          <w:rtl/>
        </w:rPr>
        <w:t>יואל חסון:</w:t>
      </w:r>
    </w:p>
    <w:p w14:paraId="43A7AA39" w14:textId="77777777" w:rsidR="00AF0B28" w:rsidRPr="00AF0B28" w:rsidRDefault="00AF0B28" w:rsidP="00AF0B28">
      <w:pPr>
        <w:pStyle w:val="Heading5"/>
        <w:jc w:val="left"/>
        <w:rPr>
          <w:rFonts w:hint="cs"/>
          <w:sz w:val="24"/>
          <w:rtl/>
        </w:rPr>
      </w:pPr>
    </w:p>
    <w:p w14:paraId="123A2DD1" w14:textId="77777777" w:rsidR="00AF0B28" w:rsidRPr="00AF0B28" w:rsidRDefault="00AF0B28" w:rsidP="00AF0B28">
      <w:pPr>
        <w:bidi/>
        <w:ind w:firstLine="567"/>
        <w:rPr>
          <w:rFonts w:cs="David" w:hint="cs"/>
          <w:rtl/>
        </w:rPr>
      </w:pPr>
      <w:r w:rsidRPr="00AF0B28">
        <w:rPr>
          <w:rFonts w:cs="David" w:hint="cs"/>
          <w:rtl/>
        </w:rPr>
        <w:t xml:space="preserve">אבל מצד שני, אני אומר שאם אפשר להשיג שלום, בעזרת השם נשיג שלום. אבל אני חושב באופן אישי שבסוגיית רמת הגולן וויתור כזה או אחר על רמת הגולן, ברגע שיגיע המשא ומתן ויבשיל לידי טיוטה או כיוון של טיוטה של הסכם מדיני או הסכם שלום, ראוי ואף חובה שבסוגיה הזאת זה יגיע למשאל עם וראוי שגם הכללים ייבחנו כדי לדעת שאותו משאל עם יהיה משאל שהתוצאות שלו יהיו מקובלות ולא יהיו הטעיות ונוכל לשים לב שהתוצאה של אותו משאל עם תהיה תוצאה שהציבור יוכל לעמוד בה ולקבל אותה לכאן או לכאן. </w:t>
      </w:r>
    </w:p>
    <w:p w14:paraId="5CFC6DFC" w14:textId="77777777" w:rsidR="00AF0B28" w:rsidRPr="00AF0B28" w:rsidRDefault="00AF0B28" w:rsidP="00AF0B28">
      <w:pPr>
        <w:bidi/>
        <w:ind w:firstLine="567"/>
        <w:rPr>
          <w:rFonts w:cs="David" w:hint="cs"/>
          <w:rtl/>
        </w:rPr>
      </w:pPr>
    </w:p>
    <w:p w14:paraId="5B144C30"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34BBC001" w14:textId="77777777" w:rsidR="00AF0B28" w:rsidRPr="00AF0B28" w:rsidRDefault="00AF0B28" w:rsidP="00AF0B28">
      <w:pPr>
        <w:bidi/>
        <w:rPr>
          <w:rFonts w:cs="David" w:hint="cs"/>
          <w:rtl/>
        </w:rPr>
      </w:pPr>
    </w:p>
    <w:p w14:paraId="21C1B5CA" w14:textId="77777777" w:rsidR="00AF0B28" w:rsidRPr="00AF0B28" w:rsidRDefault="00AF0B28" w:rsidP="00AF0B28">
      <w:pPr>
        <w:bidi/>
        <w:ind w:firstLine="567"/>
        <w:rPr>
          <w:rFonts w:cs="David" w:hint="cs"/>
          <w:rtl/>
        </w:rPr>
      </w:pPr>
      <w:r w:rsidRPr="00AF0B28">
        <w:rPr>
          <w:rFonts w:cs="David" w:hint="cs"/>
          <w:rtl/>
        </w:rPr>
        <w:t xml:space="preserve">תודה רבה. חברת הכנסת קולט אביטל, אחרונת הדוברים. מייד לאחר מכן הצבעה. </w:t>
      </w:r>
    </w:p>
    <w:p w14:paraId="1F67CE8B" w14:textId="77777777" w:rsidR="00AF0B28" w:rsidRPr="00AF0B28" w:rsidRDefault="00AF0B28" w:rsidP="00AF0B28">
      <w:pPr>
        <w:bidi/>
        <w:ind w:firstLine="567"/>
        <w:rPr>
          <w:rFonts w:cs="David" w:hint="cs"/>
          <w:rtl/>
        </w:rPr>
      </w:pPr>
    </w:p>
    <w:p w14:paraId="6C6B5AE6" w14:textId="77777777" w:rsidR="00AF0B28" w:rsidRPr="00AF0B28" w:rsidRDefault="00AF0B28" w:rsidP="00AF0B28">
      <w:pPr>
        <w:bidi/>
        <w:rPr>
          <w:rFonts w:cs="David" w:hint="cs"/>
          <w:u w:val="single"/>
          <w:rtl/>
        </w:rPr>
      </w:pPr>
      <w:r w:rsidRPr="00AF0B28">
        <w:rPr>
          <w:rFonts w:cs="David" w:hint="cs"/>
          <w:u w:val="single"/>
          <w:rtl/>
        </w:rPr>
        <w:t>שלמה מולה נגוסה:</w:t>
      </w:r>
    </w:p>
    <w:p w14:paraId="6D8B106E" w14:textId="77777777" w:rsidR="00AF0B28" w:rsidRPr="00AF0B28" w:rsidRDefault="00AF0B28" w:rsidP="00AF0B28">
      <w:pPr>
        <w:bidi/>
        <w:rPr>
          <w:rFonts w:cs="David" w:hint="cs"/>
          <w:u w:val="single"/>
          <w:rtl/>
        </w:rPr>
      </w:pPr>
    </w:p>
    <w:p w14:paraId="0B0234F0" w14:textId="77777777" w:rsidR="00AF0B28" w:rsidRPr="00AF0B28" w:rsidRDefault="00AF0B28" w:rsidP="00AF0B28">
      <w:pPr>
        <w:bidi/>
        <w:ind w:firstLine="567"/>
        <w:rPr>
          <w:rFonts w:cs="David" w:hint="cs"/>
          <w:rtl/>
        </w:rPr>
      </w:pPr>
      <w:r w:rsidRPr="00AF0B28">
        <w:rPr>
          <w:rFonts w:cs="David" w:hint="cs"/>
          <w:rtl/>
        </w:rPr>
        <w:t xml:space="preserve"> אין הצבעה אישית?</w:t>
      </w:r>
    </w:p>
    <w:p w14:paraId="6EB5A118" w14:textId="77777777" w:rsidR="00AF0B28" w:rsidRPr="00AF0B28" w:rsidRDefault="00AF0B28" w:rsidP="00AF0B28">
      <w:pPr>
        <w:bidi/>
        <w:ind w:firstLine="567"/>
        <w:rPr>
          <w:rFonts w:cs="David" w:hint="cs"/>
          <w:rtl/>
        </w:rPr>
      </w:pPr>
    </w:p>
    <w:p w14:paraId="48F2019E"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0734D375" w14:textId="77777777" w:rsidR="00AF0B28" w:rsidRPr="00AF0B28" w:rsidRDefault="00AF0B28" w:rsidP="00AF0B28">
      <w:pPr>
        <w:bidi/>
        <w:rPr>
          <w:rFonts w:cs="David" w:hint="cs"/>
          <w:rtl/>
        </w:rPr>
      </w:pPr>
    </w:p>
    <w:p w14:paraId="10A0E6CE" w14:textId="77777777" w:rsidR="00AF0B28" w:rsidRPr="00AF0B28" w:rsidRDefault="00AF0B28" w:rsidP="00AF0B28">
      <w:pPr>
        <w:bidi/>
        <w:ind w:firstLine="567"/>
        <w:rPr>
          <w:rFonts w:cs="David" w:hint="cs"/>
          <w:rtl/>
        </w:rPr>
      </w:pPr>
      <w:r w:rsidRPr="00AF0B28">
        <w:rPr>
          <w:rFonts w:cs="David" w:hint="cs"/>
          <w:rtl/>
        </w:rPr>
        <w:t xml:space="preserve">אדוני, אם תבקש, אני אאפשר לך. </w:t>
      </w:r>
    </w:p>
    <w:p w14:paraId="07C32243" w14:textId="77777777" w:rsidR="00AF0B28" w:rsidRPr="00AF0B28" w:rsidRDefault="00AF0B28" w:rsidP="00AF0B28">
      <w:pPr>
        <w:bidi/>
        <w:ind w:firstLine="567"/>
        <w:rPr>
          <w:rFonts w:cs="David" w:hint="cs"/>
          <w:rtl/>
        </w:rPr>
      </w:pPr>
    </w:p>
    <w:p w14:paraId="64062B5F" w14:textId="77777777" w:rsidR="00AF0B28" w:rsidRPr="00AF0B28" w:rsidRDefault="00AF0B28" w:rsidP="00AF0B28">
      <w:pPr>
        <w:bidi/>
        <w:rPr>
          <w:rFonts w:cs="David" w:hint="cs"/>
          <w:u w:val="single"/>
          <w:rtl/>
        </w:rPr>
      </w:pPr>
      <w:r w:rsidRPr="00AF0B28">
        <w:rPr>
          <w:rFonts w:cs="David" w:hint="cs"/>
          <w:u w:val="single"/>
          <w:rtl/>
        </w:rPr>
        <w:t>שלמה מולה נגוסה:</w:t>
      </w:r>
    </w:p>
    <w:p w14:paraId="5BBABCD8" w14:textId="77777777" w:rsidR="00AF0B28" w:rsidRPr="00AF0B28" w:rsidRDefault="00AF0B28" w:rsidP="00AF0B28">
      <w:pPr>
        <w:bidi/>
        <w:rPr>
          <w:rFonts w:cs="David" w:hint="cs"/>
          <w:u w:val="single"/>
          <w:rtl/>
        </w:rPr>
      </w:pPr>
    </w:p>
    <w:p w14:paraId="25EB8270" w14:textId="77777777" w:rsidR="00AF0B28" w:rsidRPr="00AF0B28" w:rsidRDefault="00AF0B28" w:rsidP="00AF0B28">
      <w:pPr>
        <w:bidi/>
        <w:ind w:firstLine="567"/>
        <w:rPr>
          <w:rFonts w:cs="David" w:hint="cs"/>
          <w:rtl/>
        </w:rPr>
      </w:pPr>
      <w:r w:rsidRPr="00AF0B28">
        <w:rPr>
          <w:rFonts w:cs="David" w:hint="cs"/>
          <w:rtl/>
        </w:rPr>
        <w:t xml:space="preserve"> אני מבקש. </w:t>
      </w:r>
    </w:p>
    <w:p w14:paraId="56F7BF9A" w14:textId="77777777" w:rsidR="00AF0B28" w:rsidRPr="00AF0B28" w:rsidRDefault="00AF0B28" w:rsidP="00AF0B28">
      <w:pPr>
        <w:bidi/>
        <w:ind w:firstLine="567"/>
        <w:rPr>
          <w:rFonts w:cs="David" w:hint="cs"/>
          <w:rtl/>
        </w:rPr>
      </w:pPr>
    </w:p>
    <w:p w14:paraId="797E6AA2"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01CDB414" w14:textId="77777777" w:rsidR="00AF0B28" w:rsidRPr="00AF0B28" w:rsidRDefault="00AF0B28" w:rsidP="00AF0B28">
      <w:pPr>
        <w:bidi/>
        <w:rPr>
          <w:rFonts w:cs="David" w:hint="cs"/>
          <w:rtl/>
        </w:rPr>
      </w:pPr>
    </w:p>
    <w:p w14:paraId="4B82140B" w14:textId="77777777" w:rsidR="00AF0B28" w:rsidRPr="00AF0B28" w:rsidRDefault="00AF0B28" w:rsidP="00AF0B28">
      <w:pPr>
        <w:bidi/>
        <w:ind w:firstLine="567"/>
        <w:rPr>
          <w:rFonts w:cs="David" w:hint="cs"/>
          <w:rtl/>
        </w:rPr>
      </w:pPr>
      <w:r w:rsidRPr="00AF0B28">
        <w:rPr>
          <w:rFonts w:cs="David" w:hint="cs"/>
          <w:rtl/>
        </w:rPr>
        <w:t xml:space="preserve">אני לא חוסך שוט מבעליו. אני חושב שמי שמצביע, ראוי וכדאי </w:t>
      </w:r>
      <w:r w:rsidRPr="00AF0B28">
        <w:rPr>
          <w:rFonts w:cs="David"/>
          <w:rtl/>
        </w:rPr>
        <w:t>–</w:t>
      </w:r>
      <w:r w:rsidRPr="00AF0B28">
        <w:rPr>
          <w:rFonts w:cs="David" w:hint="cs"/>
          <w:rtl/>
        </w:rPr>
        <w:t xml:space="preserve"> אגב, שאנחנו מצולמים </w:t>
      </w:r>
      <w:r w:rsidRPr="00AF0B28">
        <w:rPr>
          <w:rFonts w:cs="David"/>
          <w:rtl/>
        </w:rPr>
        <w:t>–</w:t>
      </w:r>
      <w:r w:rsidRPr="00AF0B28">
        <w:rPr>
          <w:rFonts w:cs="David" w:hint="cs"/>
          <w:rtl/>
        </w:rPr>
        <w:t xml:space="preserve"> שזה יירשם ושזה ייראה. אני לא רואה בזה בעיה. </w:t>
      </w:r>
    </w:p>
    <w:p w14:paraId="5847CD5A" w14:textId="77777777" w:rsidR="00AF0B28" w:rsidRPr="00AF0B28" w:rsidRDefault="00AF0B28" w:rsidP="00AF0B28">
      <w:pPr>
        <w:bidi/>
        <w:rPr>
          <w:rFonts w:cs="David" w:hint="cs"/>
          <w:rtl/>
        </w:rPr>
      </w:pPr>
    </w:p>
    <w:p w14:paraId="559DE0FE" w14:textId="77777777" w:rsidR="00AF0B28" w:rsidRPr="00AF0B28" w:rsidRDefault="00AF0B28" w:rsidP="00AF0B28">
      <w:pPr>
        <w:bidi/>
        <w:rPr>
          <w:rFonts w:cs="David" w:hint="cs"/>
          <w:i/>
          <w:iCs/>
          <w:rtl/>
        </w:rPr>
      </w:pPr>
      <w:r w:rsidRPr="00AF0B28">
        <w:rPr>
          <w:rFonts w:cs="David" w:hint="cs"/>
          <w:u w:val="single"/>
          <w:rtl/>
        </w:rPr>
        <w:t>קולט אביטל:</w:t>
      </w:r>
    </w:p>
    <w:p w14:paraId="24CD4E4F" w14:textId="77777777" w:rsidR="00AF0B28" w:rsidRPr="00AF0B28" w:rsidRDefault="00AF0B28" w:rsidP="00AF0B28">
      <w:pPr>
        <w:bidi/>
        <w:rPr>
          <w:rFonts w:cs="David" w:hint="cs"/>
          <w:i/>
          <w:iCs/>
          <w:rtl/>
        </w:rPr>
      </w:pPr>
    </w:p>
    <w:p w14:paraId="734204F6" w14:textId="77777777" w:rsidR="00AF0B28" w:rsidRPr="00AF0B28" w:rsidRDefault="00AF0B28" w:rsidP="00AF0B28">
      <w:pPr>
        <w:bidi/>
        <w:rPr>
          <w:rFonts w:cs="David" w:hint="cs"/>
          <w:rtl/>
        </w:rPr>
      </w:pPr>
      <w:r w:rsidRPr="00AF0B28">
        <w:rPr>
          <w:rFonts w:cs="David" w:hint="cs"/>
          <w:i/>
          <w:iCs/>
          <w:rtl/>
        </w:rPr>
        <w:tab/>
      </w:r>
      <w:r w:rsidRPr="00AF0B28">
        <w:rPr>
          <w:rFonts w:cs="David" w:hint="cs"/>
          <w:rtl/>
        </w:rPr>
        <w:t xml:space="preserve">אדוני היושב ראש, אני לא התכוונתי לדבר היום כי עמדתנו ברורה, אבל כיוון שכל אחד ניצל את הדיון הזה, שהוא דיון על חוק די כבד, כדי להפוך את מפלגת העבודה לשק חבטות, אני רוצה להזכיר שעמדתנו בעניין הזה ברורה, לא מאותם טעמים של הליכוד. </w:t>
      </w:r>
    </w:p>
    <w:p w14:paraId="46C55085" w14:textId="77777777" w:rsidR="00AF0B28" w:rsidRPr="00AF0B28" w:rsidRDefault="00AF0B28" w:rsidP="00AF0B28">
      <w:pPr>
        <w:bidi/>
        <w:rPr>
          <w:rFonts w:cs="David" w:hint="cs"/>
          <w:rtl/>
        </w:rPr>
      </w:pPr>
    </w:p>
    <w:p w14:paraId="1AAEE199" w14:textId="77777777" w:rsidR="00AF0B28" w:rsidRPr="00AF0B28" w:rsidRDefault="00AF0B28" w:rsidP="00AF0B28">
      <w:pPr>
        <w:bidi/>
        <w:rPr>
          <w:rFonts w:cs="David" w:hint="cs"/>
          <w:rtl/>
        </w:rPr>
      </w:pPr>
      <w:r w:rsidRPr="00AF0B28">
        <w:rPr>
          <w:rFonts w:cs="David" w:hint="cs"/>
          <w:u w:val="single"/>
          <w:rtl/>
        </w:rPr>
        <w:t>זהבה גלאון:</w:t>
      </w:r>
    </w:p>
    <w:p w14:paraId="421177E9" w14:textId="77777777" w:rsidR="00AF0B28" w:rsidRPr="00AF0B28" w:rsidRDefault="00AF0B28" w:rsidP="00AF0B28">
      <w:pPr>
        <w:bidi/>
        <w:rPr>
          <w:rFonts w:cs="David" w:hint="cs"/>
          <w:rtl/>
        </w:rPr>
      </w:pPr>
    </w:p>
    <w:p w14:paraId="3331EA81" w14:textId="77777777" w:rsidR="00AF0B28" w:rsidRPr="00AF0B28" w:rsidRDefault="00AF0B28" w:rsidP="00AF0B28">
      <w:pPr>
        <w:bidi/>
        <w:rPr>
          <w:rFonts w:cs="David" w:hint="cs"/>
          <w:rtl/>
        </w:rPr>
      </w:pPr>
      <w:r w:rsidRPr="00AF0B28">
        <w:rPr>
          <w:rFonts w:cs="David" w:hint="cs"/>
          <w:rtl/>
        </w:rPr>
        <w:tab/>
        <w:t xml:space="preserve"> אבל לפני שבוע הייתה לכם עמדה אחרת. </w:t>
      </w:r>
    </w:p>
    <w:p w14:paraId="1CFE2DEF" w14:textId="77777777" w:rsidR="00AF0B28" w:rsidRPr="00AF0B28" w:rsidRDefault="00AF0B28" w:rsidP="00AF0B28">
      <w:pPr>
        <w:bidi/>
        <w:rPr>
          <w:rFonts w:cs="David" w:hint="cs"/>
          <w:rtl/>
        </w:rPr>
      </w:pPr>
    </w:p>
    <w:p w14:paraId="5E34DFD9" w14:textId="77777777" w:rsidR="00AF0B28" w:rsidRPr="00AF0B28" w:rsidRDefault="00AF0B28" w:rsidP="00AF0B28">
      <w:pPr>
        <w:bidi/>
        <w:rPr>
          <w:rFonts w:cs="David" w:hint="cs"/>
          <w:i/>
          <w:iCs/>
          <w:rtl/>
        </w:rPr>
      </w:pPr>
      <w:r w:rsidRPr="00AF0B28">
        <w:rPr>
          <w:rFonts w:cs="David" w:hint="cs"/>
          <w:u w:val="single"/>
          <w:rtl/>
        </w:rPr>
        <w:t>קולט אביטל:</w:t>
      </w:r>
    </w:p>
    <w:p w14:paraId="2D7C6040" w14:textId="77777777" w:rsidR="00AF0B28" w:rsidRPr="00AF0B28" w:rsidRDefault="00AF0B28" w:rsidP="00AF0B28">
      <w:pPr>
        <w:bidi/>
        <w:rPr>
          <w:rFonts w:cs="David" w:hint="cs"/>
          <w:i/>
          <w:iCs/>
          <w:rtl/>
        </w:rPr>
      </w:pPr>
    </w:p>
    <w:p w14:paraId="1785379E" w14:textId="77777777" w:rsidR="00AF0B28" w:rsidRPr="00AF0B28" w:rsidRDefault="00AF0B28" w:rsidP="00AF0B28">
      <w:pPr>
        <w:bidi/>
        <w:rPr>
          <w:rFonts w:cs="David" w:hint="cs"/>
          <w:rtl/>
        </w:rPr>
      </w:pPr>
      <w:r w:rsidRPr="00AF0B28">
        <w:rPr>
          <w:rFonts w:cs="David" w:hint="cs"/>
          <w:i/>
          <w:iCs/>
          <w:rtl/>
        </w:rPr>
        <w:tab/>
      </w:r>
      <w:r w:rsidRPr="00AF0B28">
        <w:rPr>
          <w:rFonts w:cs="David" w:hint="cs"/>
          <w:rtl/>
        </w:rPr>
        <w:t xml:space="preserve">אני לא הפרעתי לך. מי שהבטיח ראשון שיהיה משאל עם היה ראש הממשלה רבין, ולאחריו הבטיח את זה גם אהוד ברק. </w:t>
      </w:r>
    </w:p>
    <w:p w14:paraId="6CB35CFF" w14:textId="77777777" w:rsidR="00AF0B28" w:rsidRPr="00AF0B28" w:rsidRDefault="00AF0B28" w:rsidP="00AF0B28">
      <w:pPr>
        <w:bidi/>
        <w:rPr>
          <w:rFonts w:cs="David" w:hint="cs"/>
          <w:rtl/>
        </w:rPr>
      </w:pPr>
    </w:p>
    <w:p w14:paraId="3803901C" w14:textId="77777777" w:rsidR="00AF0B28" w:rsidRDefault="00AF0B28" w:rsidP="00AF0B28">
      <w:pPr>
        <w:pStyle w:val="Heading5"/>
        <w:jc w:val="left"/>
        <w:rPr>
          <w:rFonts w:hint="cs"/>
          <w:sz w:val="24"/>
          <w:u w:val="single"/>
          <w:rtl/>
        </w:rPr>
      </w:pPr>
    </w:p>
    <w:p w14:paraId="7BBC442E" w14:textId="77777777" w:rsidR="00AF0B28" w:rsidRDefault="00AF0B28" w:rsidP="00AF0B28">
      <w:pPr>
        <w:pStyle w:val="Heading5"/>
        <w:jc w:val="left"/>
        <w:rPr>
          <w:rFonts w:hint="cs"/>
          <w:sz w:val="24"/>
          <w:u w:val="single"/>
          <w:rtl/>
        </w:rPr>
      </w:pPr>
    </w:p>
    <w:p w14:paraId="009099E4" w14:textId="77777777" w:rsidR="00AF0B28" w:rsidRDefault="00AF0B28" w:rsidP="00AF0B28">
      <w:pPr>
        <w:pStyle w:val="Heading5"/>
        <w:jc w:val="left"/>
        <w:rPr>
          <w:rFonts w:hint="cs"/>
          <w:sz w:val="24"/>
          <w:u w:val="single"/>
          <w:rtl/>
        </w:rPr>
      </w:pPr>
    </w:p>
    <w:p w14:paraId="466C7900" w14:textId="77777777" w:rsidR="00AF0B28" w:rsidRPr="00AF0B28" w:rsidRDefault="00AF0B28" w:rsidP="00AF0B28">
      <w:pPr>
        <w:pStyle w:val="Heading5"/>
        <w:jc w:val="left"/>
        <w:rPr>
          <w:rFonts w:hint="cs"/>
          <w:sz w:val="24"/>
          <w:rtl/>
        </w:rPr>
      </w:pPr>
      <w:r w:rsidRPr="00AF0B28">
        <w:rPr>
          <w:rFonts w:hint="cs"/>
          <w:sz w:val="24"/>
          <w:u w:val="single"/>
          <w:rtl/>
        </w:rPr>
        <w:t>דב חנין:</w:t>
      </w:r>
    </w:p>
    <w:p w14:paraId="4A6ABF2E" w14:textId="77777777" w:rsidR="00AF0B28" w:rsidRPr="00AF0B28" w:rsidRDefault="00AF0B28" w:rsidP="00AF0B28">
      <w:pPr>
        <w:pStyle w:val="Heading5"/>
        <w:jc w:val="left"/>
        <w:rPr>
          <w:rFonts w:hint="cs"/>
          <w:sz w:val="24"/>
          <w:rtl/>
        </w:rPr>
      </w:pPr>
    </w:p>
    <w:p w14:paraId="7C352644" w14:textId="77777777" w:rsidR="00AF0B28" w:rsidRPr="00AF0B28" w:rsidRDefault="00AF0B28" w:rsidP="00AF0B28">
      <w:pPr>
        <w:bidi/>
        <w:rPr>
          <w:rFonts w:cs="David" w:hint="cs"/>
          <w:rtl/>
        </w:rPr>
      </w:pPr>
      <w:r w:rsidRPr="00AF0B28">
        <w:rPr>
          <w:rFonts w:cs="David" w:hint="cs"/>
          <w:rtl/>
        </w:rPr>
        <w:tab/>
        <w:t xml:space="preserve"> ואת כל הדברים האחרים שכחתם מזמן. הוא מתהפך בקברו. </w:t>
      </w:r>
    </w:p>
    <w:p w14:paraId="1E0A07C0" w14:textId="77777777" w:rsidR="00AF0B28" w:rsidRPr="00AF0B28" w:rsidRDefault="00AF0B28" w:rsidP="00AF0B28">
      <w:pPr>
        <w:bidi/>
        <w:rPr>
          <w:rFonts w:cs="David" w:hint="cs"/>
          <w:rtl/>
        </w:rPr>
      </w:pPr>
    </w:p>
    <w:p w14:paraId="01D80CC6"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586EA7FF" w14:textId="77777777" w:rsidR="00AF0B28" w:rsidRPr="00AF0B28" w:rsidRDefault="00AF0B28" w:rsidP="00AF0B28">
      <w:pPr>
        <w:bidi/>
        <w:rPr>
          <w:rFonts w:cs="David" w:hint="cs"/>
          <w:rtl/>
        </w:rPr>
      </w:pPr>
    </w:p>
    <w:p w14:paraId="282FD7F4" w14:textId="77777777" w:rsidR="00AF0B28" w:rsidRPr="00AF0B28" w:rsidRDefault="00AF0B28" w:rsidP="00AF0B28">
      <w:pPr>
        <w:bidi/>
        <w:rPr>
          <w:rFonts w:cs="David" w:hint="cs"/>
          <w:rtl/>
        </w:rPr>
      </w:pPr>
      <w:r w:rsidRPr="00AF0B28">
        <w:rPr>
          <w:rFonts w:cs="David" w:hint="cs"/>
          <w:rtl/>
        </w:rPr>
        <w:tab/>
        <w:t xml:space="preserve">דב, אני קורא אותך לסדר. </w:t>
      </w:r>
    </w:p>
    <w:p w14:paraId="4E7C6EDA" w14:textId="77777777" w:rsidR="00AF0B28" w:rsidRPr="00AF0B28" w:rsidRDefault="00AF0B28" w:rsidP="00AF0B28">
      <w:pPr>
        <w:bidi/>
        <w:rPr>
          <w:rFonts w:cs="David" w:hint="cs"/>
          <w:rtl/>
        </w:rPr>
      </w:pPr>
    </w:p>
    <w:p w14:paraId="16B5786A" w14:textId="77777777" w:rsidR="00AF0B28" w:rsidRPr="00AF0B28" w:rsidRDefault="00AF0B28" w:rsidP="00AF0B28">
      <w:pPr>
        <w:bidi/>
        <w:rPr>
          <w:rFonts w:cs="David" w:hint="cs"/>
          <w:rtl/>
        </w:rPr>
      </w:pPr>
      <w:r w:rsidRPr="00AF0B28">
        <w:rPr>
          <w:rFonts w:cs="David" w:hint="cs"/>
          <w:u w:val="single"/>
          <w:rtl/>
        </w:rPr>
        <w:t>דב חנין:</w:t>
      </w:r>
    </w:p>
    <w:p w14:paraId="4AD93E78" w14:textId="77777777" w:rsidR="00AF0B28" w:rsidRPr="00AF0B28" w:rsidRDefault="00AF0B28" w:rsidP="00AF0B28">
      <w:pPr>
        <w:bidi/>
        <w:rPr>
          <w:rFonts w:cs="David" w:hint="cs"/>
          <w:rtl/>
        </w:rPr>
      </w:pPr>
    </w:p>
    <w:p w14:paraId="0B3E51C5" w14:textId="77777777" w:rsidR="00AF0B28" w:rsidRPr="00AF0B28" w:rsidRDefault="00AF0B28" w:rsidP="00AF0B28">
      <w:pPr>
        <w:bidi/>
        <w:rPr>
          <w:rFonts w:cs="David" w:hint="cs"/>
          <w:rtl/>
        </w:rPr>
      </w:pPr>
      <w:r w:rsidRPr="00AF0B28">
        <w:rPr>
          <w:rFonts w:cs="David" w:hint="cs"/>
          <w:rtl/>
        </w:rPr>
        <w:tab/>
        <w:t xml:space="preserve"> תוציא אותי. </w:t>
      </w:r>
    </w:p>
    <w:p w14:paraId="70D3B3AD" w14:textId="77777777" w:rsidR="00AF0B28" w:rsidRPr="00AF0B28" w:rsidRDefault="00AF0B28" w:rsidP="00AF0B28">
      <w:pPr>
        <w:bidi/>
        <w:rPr>
          <w:rFonts w:cs="David" w:hint="cs"/>
          <w:rtl/>
        </w:rPr>
      </w:pPr>
    </w:p>
    <w:p w14:paraId="04A0EE22"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2CDC529D" w14:textId="77777777" w:rsidR="00AF0B28" w:rsidRPr="00AF0B28" w:rsidRDefault="00AF0B28" w:rsidP="00AF0B28">
      <w:pPr>
        <w:bidi/>
        <w:rPr>
          <w:rFonts w:cs="David" w:hint="cs"/>
          <w:rtl/>
        </w:rPr>
      </w:pPr>
    </w:p>
    <w:p w14:paraId="1B5A16B9" w14:textId="77777777" w:rsidR="00AF0B28" w:rsidRPr="00AF0B28" w:rsidRDefault="00AF0B28" w:rsidP="00AF0B28">
      <w:pPr>
        <w:bidi/>
        <w:rPr>
          <w:rFonts w:cs="David" w:hint="cs"/>
          <w:rtl/>
        </w:rPr>
      </w:pPr>
      <w:r w:rsidRPr="00AF0B28">
        <w:rPr>
          <w:rFonts w:cs="David" w:hint="cs"/>
          <w:rtl/>
        </w:rPr>
        <w:tab/>
        <w:t>אז אולי תמנע את זה ממני ותצא לבד?</w:t>
      </w:r>
    </w:p>
    <w:p w14:paraId="6A2667D5" w14:textId="77777777" w:rsidR="00AF0B28" w:rsidRPr="00AF0B28" w:rsidRDefault="00AF0B28" w:rsidP="00AF0B28">
      <w:pPr>
        <w:bidi/>
        <w:rPr>
          <w:rFonts w:cs="David" w:hint="cs"/>
          <w:rtl/>
        </w:rPr>
      </w:pPr>
    </w:p>
    <w:p w14:paraId="5E6A5229" w14:textId="77777777" w:rsidR="00AF0B28" w:rsidRPr="00AF0B28" w:rsidRDefault="00AF0B28" w:rsidP="00AF0B28">
      <w:pPr>
        <w:bidi/>
        <w:rPr>
          <w:rFonts w:cs="David" w:hint="cs"/>
          <w:rtl/>
        </w:rPr>
      </w:pPr>
      <w:r w:rsidRPr="00AF0B28">
        <w:rPr>
          <w:rFonts w:cs="David" w:hint="cs"/>
          <w:u w:val="single"/>
          <w:rtl/>
        </w:rPr>
        <w:t>דב חנין:</w:t>
      </w:r>
    </w:p>
    <w:p w14:paraId="2FDECB6F" w14:textId="77777777" w:rsidR="00AF0B28" w:rsidRPr="00AF0B28" w:rsidRDefault="00AF0B28" w:rsidP="00AF0B28">
      <w:pPr>
        <w:bidi/>
        <w:rPr>
          <w:rFonts w:cs="David" w:hint="cs"/>
          <w:rtl/>
        </w:rPr>
      </w:pPr>
    </w:p>
    <w:p w14:paraId="112F2151" w14:textId="77777777" w:rsidR="00AF0B28" w:rsidRPr="00AF0B28" w:rsidRDefault="00AF0B28" w:rsidP="00AF0B28">
      <w:pPr>
        <w:bidi/>
        <w:rPr>
          <w:rFonts w:cs="David" w:hint="cs"/>
          <w:rtl/>
        </w:rPr>
      </w:pPr>
      <w:r w:rsidRPr="00AF0B28">
        <w:rPr>
          <w:rFonts w:cs="David" w:hint="cs"/>
          <w:rtl/>
        </w:rPr>
        <w:tab/>
        <w:t xml:space="preserve"> אבל אני לא מצביע. </w:t>
      </w:r>
    </w:p>
    <w:p w14:paraId="581DD88C" w14:textId="77777777" w:rsidR="00AF0B28" w:rsidRPr="00AF0B28" w:rsidRDefault="00AF0B28" w:rsidP="00AF0B28">
      <w:pPr>
        <w:bidi/>
        <w:rPr>
          <w:rFonts w:cs="David" w:hint="cs"/>
          <w:rtl/>
        </w:rPr>
      </w:pPr>
    </w:p>
    <w:p w14:paraId="0C094E93"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5C181D77" w14:textId="77777777" w:rsidR="00AF0B28" w:rsidRPr="00AF0B28" w:rsidRDefault="00AF0B28" w:rsidP="00AF0B28">
      <w:pPr>
        <w:bidi/>
        <w:rPr>
          <w:rFonts w:cs="David" w:hint="cs"/>
          <w:rtl/>
        </w:rPr>
      </w:pPr>
    </w:p>
    <w:p w14:paraId="242F43AF" w14:textId="77777777" w:rsidR="00AF0B28" w:rsidRPr="00AF0B28" w:rsidRDefault="00AF0B28" w:rsidP="00AF0B28">
      <w:pPr>
        <w:bidi/>
        <w:rPr>
          <w:rFonts w:cs="David" w:hint="cs"/>
          <w:rtl/>
        </w:rPr>
      </w:pPr>
      <w:r w:rsidRPr="00AF0B28">
        <w:rPr>
          <w:rFonts w:cs="David" w:hint="cs"/>
          <w:rtl/>
        </w:rPr>
        <w:tab/>
        <w:t>אני יודע, אבל למה אתה רוצה שאני אהיה כזה רע ואני אוציא אותך?</w:t>
      </w:r>
    </w:p>
    <w:p w14:paraId="4444682A" w14:textId="77777777" w:rsidR="00AF0B28" w:rsidRPr="00AF0B28" w:rsidRDefault="00AF0B28" w:rsidP="00AF0B28">
      <w:pPr>
        <w:bidi/>
        <w:rPr>
          <w:rFonts w:cs="David" w:hint="cs"/>
          <w:rtl/>
        </w:rPr>
      </w:pPr>
    </w:p>
    <w:p w14:paraId="0F5CFA10" w14:textId="77777777" w:rsidR="00AF0B28" w:rsidRPr="00AF0B28" w:rsidRDefault="00AF0B28" w:rsidP="00AF0B28">
      <w:pPr>
        <w:bidi/>
        <w:rPr>
          <w:rFonts w:cs="David" w:hint="cs"/>
          <w:i/>
          <w:iCs/>
          <w:rtl/>
        </w:rPr>
      </w:pPr>
      <w:r w:rsidRPr="00AF0B28">
        <w:rPr>
          <w:rFonts w:cs="David" w:hint="cs"/>
          <w:u w:val="single"/>
          <w:rtl/>
        </w:rPr>
        <w:t>קולט אביטל:</w:t>
      </w:r>
    </w:p>
    <w:p w14:paraId="7CF1F361" w14:textId="77777777" w:rsidR="00AF0B28" w:rsidRPr="00AF0B28" w:rsidRDefault="00AF0B28" w:rsidP="00AF0B28">
      <w:pPr>
        <w:bidi/>
        <w:rPr>
          <w:rFonts w:cs="David" w:hint="cs"/>
          <w:i/>
          <w:iCs/>
          <w:rtl/>
        </w:rPr>
      </w:pPr>
    </w:p>
    <w:p w14:paraId="6912B996" w14:textId="77777777" w:rsidR="00AF0B28" w:rsidRPr="00AF0B28" w:rsidRDefault="00AF0B28" w:rsidP="00AF0B28">
      <w:pPr>
        <w:bidi/>
        <w:rPr>
          <w:rFonts w:cs="David" w:hint="cs"/>
          <w:rtl/>
        </w:rPr>
      </w:pPr>
      <w:r w:rsidRPr="00AF0B28">
        <w:rPr>
          <w:rFonts w:cs="David" w:hint="cs"/>
          <w:i/>
          <w:iCs/>
          <w:rtl/>
        </w:rPr>
        <w:tab/>
      </w:r>
      <w:r w:rsidRPr="00AF0B28">
        <w:rPr>
          <w:rFonts w:cs="David" w:hint="cs"/>
          <w:rtl/>
        </w:rPr>
        <w:t xml:space="preserve">דב יקירי, אני מכירה אותך כאדם נימוסי ולא כאדם מתלהם. אתה היום יוצא מגדרך ומכליך. </w:t>
      </w:r>
    </w:p>
    <w:p w14:paraId="0E669852" w14:textId="77777777" w:rsidR="00AF0B28" w:rsidRPr="00AF0B28" w:rsidRDefault="00AF0B28" w:rsidP="00AF0B28">
      <w:pPr>
        <w:bidi/>
        <w:rPr>
          <w:rFonts w:cs="David" w:hint="cs"/>
          <w:rtl/>
        </w:rPr>
      </w:pPr>
    </w:p>
    <w:p w14:paraId="10EE39B0" w14:textId="77777777" w:rsidR="00AF0B28" w:rsidRPr="00AF0B28" w:rsidRDefault="00AF0B28" w:rsidP="00AF0B28">
      <w:pPr>
        <w:bidi/>
        <w:ind w:firstLine="567"/>
        <w:rPr>
          <w:rFonts w:cs="David" w:hint="cs"/>
          <w:rtl/>
        </w:rPr>
      </w:pPr>
      <w:r w:rsidRPr="00AF0B28">
        <w:rPr>
          <w:rFonts w:cs="David" w:hint="cs"/>
          <w:rtl/>
        </w:rPr>
        <w:t xml:space="preserve">אנחנו התחייבנו בפני העם. זה לא פוסל את המסלול שנמצא בחוק הזה, החלטת ממשלה, החלטת כנסת ואחר כך הליכה לעם, ולכן אנחנו תומכים בזה. </w:t>
      </w:r>
    </w:p>
    <w:p w14:paraId="1E27DBBF" w14:textId="77777777" w:rsidR="00AF0B28" w:rsidRPr="00AF0B28" w:rsidRDefault="00AF0B28" w:rsidP="00AF0B28">
      <w:pPr>
        <w:bidi/>
        <w:rPr>
          <w:rFonts w:cs="David" w:hint="cs"/>
          <w:rtl/>
        </w:rPr>
      </w:pPr>
    </w:p>
    <w:p w14:paraId="7A25FACF"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1E13E1E5" w14:textId="77777777" w:rsidR="00AF0B28" w:rsidRPr="00AF0B28" w:rsidRDefault="00AF0B28" w:rsidP="00AF0B28">
      <w:pPr>
        <w:bidi/>
        <w:rPr>
          <w:rFonts w:cs="David" w:hint="cs"/>
          <w:rtl/>
        </w:rPr>
      </w:pPr>
    </w:p>
    <w:p w14:paraId="7BCDCA0E" w14:textId="77777777" w:rsidR="00AF0B28" w:rsidRPr="00AF0B28" w:rsidRDefault="00AF0B28" w:rsidP="00AF0B28">
      <w:pPr>
        <w:bidi/>
        <w:rPr>
          <w:rFonts w:cs="David" w:hint="cs"/>
          <w:rtl/>
        </w:rPr>
      </w:pPr>
      <w:r w:rsidRPr="00AF0B28">
        <w:rPr>
          <w:rFonts w:cs="David" w:hint="cs"/>
          <w:rtl/>
        </w:rPr>
        <w:tab/>
        <w:t xml:space="preserve">תודה רבה. רבותיי, הצעה לסדר ועוברים להצבעה. </w:t>
      </w:r>
    </w:p>
    <w:p w14:paraId="20CD8050" w14:textId="77777777" w:rsidR="00AF0B28" w:rsidRPr="00AF0B28" w:rsidRDefault="00AF0B28" w:rsidP="00AF0B28">
      <w:pPr>
        <w:bidi/>
        <w:rPr>
          <w:rFonts w:cs="David" w:hint="cs"/>
          <w:rtl/>
        </w:rPr>
      </w:pPr>
    </w:p>
    <w:p w14:paraId="06C02F0B" w14:textId="77777777" w:rsidR="00AF0B28" w:rsidRPr="00AF0B28" w:rsidRDefault="00AF0B28" w:rsidP="00AF0B28">
      <w:pPr>
        <w:bidi/>
        <w:rPr>
          <w:rFonts w:cs="David" w:hint="cs"/>
          <w:rtl/>
        </w:rPr>
      </w:pPr>
      <w:r w:rsidRPr="00AF0B28">
        <w:rPr>
          <w:rFonts w:cs="David" w:hint="cs"/>
          <w:u w:val="single"/>
          <w:rtl/>
        </w:rPr>
        <w:t>מנחם בן-ששון:</w:t>
      </w:r>
    </w:p>
    <w:p w14:paraId="15D97265" w14:textId="77777777" w:rsidR="00AF0B28" w:rsidRPr="00AF0B28" w:rsidRDefault="00AF0B28" w:rsidP="00AF0B28">
      <w:pPr>
        <w:bidi/>
        <w:rPr>
          <w:rFonts w:cs="David" w:hint="cs"/>
          <w:rtl/>
        </w:rPr>
      </w:pPr>
    </w:p>
    <w:p w14:paraId="52064569" w14:textId="77777777" w:rsidR="00AF0B28" w:rsidRPr="00AF0B28" w:rsidRDefault="00AF0B28" w:rsidP="00AF0B28">
      <w:pPr>
        <w:bidi/>
        <w:rPr>
          <w:rFonts w:cs="David" w:hint="cs"/>
          <w:rtl/>
        </w:rPr>
      </w:pPr>
      <w:r w:rsidRPr="00AF0B28">
        <w:rPr>
          <w:rFonts w:cs="David" w:hint="cs"/>
          <w:rtl/>
        </w:rPr>
        <w:tab/>
        <w:t xml:space="preserve">אני שואל את אדוני, איך אני יכול לעשות שני שינויים קלים בנוסח הזה ואז אני אוכל להצביע אתך. </w:t>
      </w:r>
    </w:p>
    <w:p w14:paraId="55A1BA3D" w14:textId="77777777" w:rsidR="00AF0B28" w:rsidRPr="00AF0B28" w:rsidRDefault="00AF0B28" w:rsidP="00AF0B28">
      <w:pPr>
        <w:bidi/>
        <w:rPr>
          <w:rFonts w:cs="David" w:hint="cs"/>
          <w:rtl/>
        </w:rPr>
      </w:pPr>
    </w:p>
    <w:p w14:paraId="3872A1FC"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20BD02A3" w14:textId="77777777" w:rsidR="00AF0B28" w:rsidRPr="00AF0B28" w:rsidRDefault="00AF0B28" w:rsidP="00AF0B28">
      <w:pPr>
        <w:bidi/>
        <w:rPr>
          <w:rFonts w:cs="David" w:hint="cs"/>
          <w:rtl/>
        </w:rPr>
      </w:pPr>
    </w:p>
    <w:p w14:paraId="0E1AE2A3" w14:textId="77777777" w:rsidR="00AF0B28" w:rsidRPr="00AF0B28" w:rsidRDefault="00AF0B28" w:rsidP="00AF0B28">
      <w:pPr>
        <w:bidi/>
        <w:rPr>
          <w:rFonts w:cs="David" w:hint="cs"/>
          <w:rtl/>
        </w:rPr>
      </w:pPr>
      <w:r w:rsidRPr="00AF0B28">
        <w:rPr>
          <w:rFonts w:cs="David" w:hint="cs"/>
          <w:rtl/>
        </w:rPr>
        <w:tab/>
        <w:t xml:space="preserve">אני מודיע לך שאתה לא יכול לעשות שום שינוי נוסף. </w:t>
      </w:r>
    </w:p>
    <w:p w14:paraId="38753C44" w14:textId="77777777" w:rsidR="00AF0B28" w:rsidRPr="00AF0B28" w:rsidRDefault="00AF0B28" w:rsidP="00AF0B28">
      <w:pPr>
        <w:bidi/>
        <w:rPr>
          <w:rFonts w:cs="David" w:hint="cs"/>
          <w:rtl/>
        </w:rPr>
      </w:pPr>
    </w:p>
    <w:p w14:paraId="0495C743" w14:textId="77777777" w:rsidR="00AF0B28" w:rsidRPr="00AF0B28" w:rsidRDefault="00AF0B28" w:rsidP="00AF0B28">
      <w:pPr>
        <w:bidi/>
        <w:rPr>
          <w:rFonts w:cs="David" w:hint="cs"/>
          <w:rtl/>
        </w:rPr>
      </w:pPr>
      <w:r w:rsidRPr="00AF0B28">
        <w:rPr>
          <w:rFonts w:cs="David" w:hint="cs"/>
          <w:u w:val="single"/>
          <w:rtl/>
        </w:rPr>
        <w:t>מנחם בן-ששון:</w:t>
      </w:r>
    </w:p>
    <w:p w14:paraId="0109FE8E" w14:textId="77777777" w:rsidR="00AF0B28" w:rsidRPr="00AF0B28" w:rsidRDefault="00AF0B28" w:rsidP="00AF0B28">
      <w:pPr>
        <w:bidi/>
        <w:rPr>
          <w:rFonts w:cs="David" w:hint="cs"/>
          <w:rtl/>
        </w:rPr>
      </w:pPr>
    </w:p>
    <w:p w14:paraId="77773D50" w14:textId="77777777" w:rsidR="00AF0B28" w:rsidRPr="00AF0B28" w:rsidRDefault="00AF0B28" w:rsidP="00AF0B28">
      <w:pPr>
        <w:bidi/>
        <w:rPr>
          <w:rFonts w:cs="David" w:hint="cs"/>
          <w:rtl/>
        </w:rPr>
      </w:pPr>
      <w:r w:rsidRPr="00AF0B28">
        <w:rPr>
          <w:rFonts w:cs="David" w:hint="cs"/>
          <w:rtl/>
        </w:rPr>
        <w:tab/>
        <w:t xml:space="preserve"> בכל זאת אני שואל. אחד </w:t>
      </w:r>
      <w:r w:rsidRPr="00AF0B28">
        <w:rPr>
          <w:rFonts w:cs="David"/>
          <w:rtl/>
        </w:rPr>
        <w:t>–</w:t>
      </w:r>
      <w:r w:rsidRPr="00AF0B28">
        <w:rPr>
          <w:rFonts w:cs="David" w:hint="cs"/>
          <w:rtl/>
        </w:rPr>
        <w:t xml:space="preserve"> בכותרת של החוק, בין המילה "חוק" למילה "סדרי" להוסיף את המילה "יסוד", מילה אחת בלבד. </w:t>
      </w:r>
    </w:p>
    <w:p w14:paraId="34781AF4" w14:textId="77777777" w:rsidR="00AF0B28" w:rsidRPr="00AF0B28" w:rsidRDefault="00AF0B28" w:rsidP="00AF0B28">
      <w:pPr>
        <w:bidi/>
        <w:rPr>
          <w:rFonts w:cs="David" w:hint="cs"/>
          <w:rtl/>
        </w:rPr>
      </w:pPr>
    </w:p>
    <w:p w14:paraId="7EAECF70" w14:textId="77777777" w:rsidR="00AF0B28" w:rsidRPr="00AF0B28" w:rsidRDefault="00AF0B28" w:rsidP="00AF0B28">
      <w:pPr>
        <w:bidi/>
        <w:rPr>
          <w:rFonts w:cs="David" w:hint="cs"/>
          <w:rtl/>
        </w:rPr>
      </w:pPr>
      <w:r w:rsidRPr="00AF0B28">
        <w:rPr>
          <w:rFonts w:cs="David" w:hint="cs"/>
          <w:u w:val="single"/>
          <w:rtl/>
        </w:rPr>
        <w:t>קריאה:</w:t>
      </w:r>
    </w:p>
    <w:p w14:paraId="135902DC" w14:textId="77777777" w:rsidR="00AF0B28" w:rsidRPr="00AF0B28" w:rsidRDefault="00AF0B28" w:rsidP="00AF0B28">
      <w:pPr>
        <w:bidi/>
        <w:rPr>
          <w:rFonts w:cs="David" w:hint="cs"/>
          <w:rtl/>
        </w:rPr>
      </w:pPr>
    </w:p>
    <w:p w14:paraId="58CF7F79" w14:textId="77777777" w:rsidR="00AF0B28" w:rsidRPr="00AF0B28" w:rsidRDefault="00AF0B28" w:rsidP="00AF0B28">
      <w:pPr>
        <w:bidi/>
        <w:ind w:left="570"/>
        <w:rPr>
          <w:rFonts w:cs="David" w:hint="cs"/>
          <w:rtl/>
        </w:rPr>
      </w:pPr>
      <w:r w:rsidRPr="00AF0B28">
        <w:rPr>
          <w:rFonts w:cs="David" w:hint="cs"/>
          <w:rtl/>
        </w:rPr>
        <w:t>- - -</w:t>
      </w:r>
    </w:p>
    <w:p w14:paraId="2B5A1EB9" w14:textId="77777777" w:rsidR="00AF0B28" w:rsidRPr="00AF0B28" w:rsidRDefault="00AF0B28" w:rsidP="00AF0B28">
      <w:pPr>
        <w:bidi/>
        <w:ind w:left="570"/>
        <w:rPr>
          <w:rFonts w:cs="David" w:hint="cs"/>
          <w:rtl/>
        </w:rPr>
      </w:pPr>
    </w:p>
    <w:p w14:paraId="3B5969E9" w14:textId="77777777" w:rsidR="00AF0B28" w:rsidRDefault="00AF0B28" w:rsidP="00AF0B28">
      <w:pPr>
        <w:bidi/>
        <w:rPr>
          <w:rFonts w:cs="David" w:hint="cs"/>
          <w:u w:val="single"/>
          <w:rtl/>
        </w:rPr>
      </w:pPr>
    </w:p>
    <w:p w14:paraId="7040ED27" w14:textId="77777777" w:rsidR="00AF0B28" w:rsidRDefault="00AF0B28" w:rsidP="00AF0B28">
      <w:pPr>
        <w:bidi/>
        <w:rPr>
          <w:rFonts w:cs="David" w:hint="cs"/>
          <w:u w:val="single"/>
          <w:rtl/>
        </w:rPr>
      </w:pPr>
    </w:p>
    <w:p w14:paraId="05D6E563" w14:textId="77777777" w:rsidR="00AF0B28" w:rsidRDefault="00AF0B28" w:rsidP="00AF0B28">
      <w:pPr>
        <w:bidi/>
        <w:rPr>
          <w:rFonts w:cs="David" w:hint="cs"/>
          <w:u w:val="single"/>
          <w:rtl/>
        </w:rPr>
      </w:pPr>
    </w:p>
    <w:p w14:paraId="202AAFF4" w14:textId="77777777" w:rsidR="00AF0B28" w:rsidRDefault="00AF0B28" w:rsidP="00AF0B28">
      <w:pPr>
        <w:bidi/>
        <w:rPr>
          <w:rFonts w:cs="David" w:hint="cs"/>
          <w:u w:val="single"/>
          <w:rtl/>
        </w:rPr>
      </w:pPr>
    </w:p>
    <w:p w14:paraId="20ACE4D5" w14:textId="77777777" w:rsidR="00AF0B28" w:rsidRPr="00AF0B28" w:rsidRDefault="00AF0B28" w:rsidP="00AF0B28">
      <w:pPr>
        <w:bidi/>
        <w:rPr>
          <w:rFonts w:cs="David" w:hint="cs"/>
          <w:rtl/>
        </w:rPr>
      </w:pPr>
      <w:r w:rsidRPr="00AF0B28">
        <w:rPr>
          <w:rFonts w:cs="David" w:hint="cs"/>
          <w:u w:val="single"/>
          <w:rtl/>
        </w:rPr>
        <w:t>מנחם בן-ששון:</w:t>
      </w:r>
    </w:p>
    <w:p w14:paraId="23D373E8" w14:textId="77777777" w:rsidR="00AF0B28" w:rsidRPr="00AF0B28" w:rsidRDefault="00AF0B28" w:rsidP="00AF0B28">
      <w:pPr>
        <w:bidi/>
        <w:rPr>
          <w:rFonts w:cs="David" w:hint="cs"/>
          <w:rtl/>
        </w:rPr>
      </w:pPr>
    </w:p>
    <w:p w14:paraId="02124B6D" w14:textId="77777777" w:rsidR="00AF0B28" w:rsidRPr="00AF0B28" w:rsidRDefault="00AF0B28" w:rsidP="00AF0B28">
      <w:pPr>
        <w:bidi/>
        <w:ind w:firstLine="567"/>
        <w:rPr>
          <w:rFonts w:cs="David" w:hint="cs"/>
          <w:rtl/>
        </w:rPr>
      </w:pPr>
      <w:r w:rsidRPr="00AF0B28">
        <w:rPr>
          <w:rFonts w:cs="David" w:hint="cs"/>
          <w:rtl/>
        </w:rPr>
        <w:t xml:space="preserve">אז אולי העבודה תצביע אתי. והשני - את סעיף 4 למחוק. כך אני לא צריך למחוק חוק שלם. </w:t>
      </w:r>
    </w:p>
    <w:p w14:paraId="12E4344C" w14:textId="77777777" w:rsidR="00AF0B28" w:rsidRPr="00AF0B28" w:rsidRDefault="00AF0B28" w:rsidP="00AF0B28">
      <w:pPr>
        <w:bidi/>
        <w:rPr>
          <w:rFonts w:cs="David" w:hint="cs"/>
          <w:rtl/>
        </w:rPr>
      </w:pPr>
    </w:p>
    <w:p w14:paraId="57B6F4B8" w14:textId="77777777" w:rsidR="00AF0B28" w:rsidRPr="00AF0B28" w:rsidRDefault="00AF0B28" w:rsidP="00AF0B28">
      <w:pPr>
        <w:bidi/>
        <w:rPr>
          <w:rFonts w:cs="David" w:hint="cs"/>
          <w:rtl/>
        </w:rPr>
      </w:pPr>
      <w:r w:rsidRPr="00AF0B28">
        <w:rPr>
          <w:rFonts w:cs="David" w:hint="cs"/>
          <w:u w:val="single"/>
          <w:rtl/>
        </w:rPr>
        <w:t>היו"ר דוד טל:</w:t>
      </w:r>
    </w:p>
    <w:p w14:paraId="20D70EA9" w14:textId="77777777" w:rsidR="00AF0B28" w:rsidRPr="00AF0B28" w:rsidRDefault="00AF0B28" w:rsidP="00AF0B28">
      <w:pPr>
        <w:bidi/>
        <w:rPr>
          <w:rFonts w:cs="David" w:hint="cs"/>
          <w:rtl/>
        </w:rPr>
      </w:pPr>
    </w:p>
    <w:p w14:paraId="755A3EBC" w14:textId="77777777" w:rsidR="00AF0B28" w:rsidRPr="00AF0B28" w:rsidRDefault="00AF0B28" w:rsidP="00AF0B28">
      <w:pPr>
        <w:bidi/>
        <w:rPr>
          <w:rFonts w:cs="David" w:hint="cs"/>
          <w:rtl/>
        </w:rPr>
      </w:pPr>
      <w:r w:rsidRPr="00AF0B28">
        <w:rPr>
          <w:rFonts w:cs="David" w:hint="cs"/>
          <w:rtl/>
        </w:rPr>
        <w:tab/>
        <w:t>אין דרך. אני עובר להצבעה, ובהצבעה לא מפריעים ליושב ראש. חבר הכנסת מולה ביקש הצבעה שמית. אנחנו עוברים להצבעה שמית. מי בעד הצעת החוק, כפי שקראנו אותה בדיון הקודם וכפי שהסברתי אותה עכשיו? אני קורא בהצבעה שמית:</w:t>
      </w:r>
    </w:p>
    <w:p w14:paraId="2225AE3B" w14:textId="77777777" w:rsidR="00AF0B28" w:rsidRPr="00AF0B28" w:rsidRDefault="00AF0B28" w:rsidP="00AF0B28">
      <w:pPr>
        <w:bidi/>
        <w:rPr>
          <w:rFonts w:cs="David" w:hint="cs"/>
          <w:rtl/>
        </w:rPr>
      </w:pPr>
    </w:p>
    <w:p w14:paraId="1A99D1B2" w14:textId="77777777" w:rsidR="00AF0B28" w:rsidRPr="00AF0B28" w:rsidRDefault="00AF0B28" w:rsidP="00AF0B28">
      <w:pPr>
        <w:bidi/>
        <w:rPr>
          <w:rFonts w:cs="David" w:hint="cs"/>
          <w:rtl/>
        </w:rPr>
      </w:pPr>
      <w:r w:rsidRPr="00AF0B28">
        <w:rPr>
          <w:rFonts w:cs="David" w:hint="cs"/>
          <w:rtl/>
        </w:rPr>
        <w:tab/>
        <w:t xml:space="preserve">דוד טל </w:t>
      </w:r>
      <w:r w:rsidRPr="00AF0B28">
        <w:rPr>
          <w:rFonts w:cs="David"/>
          <w:rtl/>
        </w:rPr>
        <w:t>–</w:t>
      </w:r>
      <w:r w:rsidRPr="00AF0B28">
        <w:rPr>
          <w:rFonts w:cs="David" w:hint="cs"/>
          <w:rtl/>
        </w:rPr>
        <w:t xml:space="preserve"> בעד</w:t>
      </w:r>
    </w:p>
    <w:p w14:paraId="1A0E5F5A" w14:textId="77777777" w:rsidR="00AF0B28" w:rsidRPr="00AF0B28" w:rsidRDefault="00AF0B28" w:rsidP="00AF0B28">
      <w:pPr>
        <w:bidi/>
        <w:rPr>
          <w:rFonts w:cs="David" w:hint="cs"/>
          <w:rtl/>
        </w:rPr>
      </w:pPr>
    </w:p>
    <w:p w14:paraId="346CB053" w14:textId="77777777" w:rsidR="00AF0B28" w:rsidRPr="00AF0B28" w:rsidRDefault="00AF0B28" w:rsidP="00AF0B28">
      <w:pPr>
        <w:bidi/>
        <w:ind w:firstLine="567"/>
        <w:rPr>
          <w:rFonts w:cs="David" w:hint="cs"/>
          <w:rtl/>
        </w:rPr>
      </w:pPr>
      <w:r w:rsidRPr="00AF0B28">
        <w:rPr>
          <w:rFonts w:cs="David" w:hint="cs"/>
          <w:rtl/>
        </w:rPr>
        <w:t xml:space="preserve">מאיר פרוש </w:t>
      </w:r>
      <w:r w:rsidRPr="00AF0B28">
        <w:rPr>
          <w:rFonts w:cs="David"/>
          <w:rtl/>
        </w:rPr>
        <w:t>–</w:t>
      </w:r>
      <w:r w:rsidRPr="00AF0B28">
        <w:rPr>
          <w:rFonts w:cs="David" w:hint="cs"/>
          <w:rtl/>
        </w:rPr>
        <w:t xml:space="preserve"> בעד</w:t>
      </w:r>
    </w:p>
    <w:p w14:paraId="48B53592" w14:textId="77777777" w:rsidR="00AF0B28" w:rsidRPr="00AF0B28" w:rsidRDefault="00AF0B28" w:rsidP="00AF0B28">
      <w:pPr>
        <w:bidi/>
        <w:ind w:firstLine="567"/>
        <w:rPr>
          <w:rFonts w:cs="David" w:hint="cs"/>
          <w:rtl/>
        </w:rPr>
      </w:pPr>
    </w:p>
    <w:p w14:paraId="6AD4FE93" w14:textId="77777777" w:rsidR="00AF0B28" w:rsidRPr="00AF0B28" w:rsidRDefault="00AF0B28" w:rsidP="00AF0B28">
      <w:pPr>
        <w:bidi/>
        <w:ind w:firstLine="567"/>
        <w:rPr>
          <w:rFonts w:cs="David" w:hint="cs"/>
          <w:rtl/>
        </w:rPr>
      </w:pPr>
      <w:r w:rsidRPr="00AF0B28">
        <w:rPr>
          <w:rFonts w:cs="David" w:hint="cs"/>
          <w:rtl/>
        </w:rPr>
        <w:t xml:space="preserve">גדעון סער </w:t>
      </w:r>
      <w:r w:rsidRPr="00AF0B28">
        <w:rPr>
          <w:rFonts w:cs="David"/>
          <w:rtl/>
        </w:rPr>
        <w:t>–</w:t>
      </w:r>
      <w:r w:rsidRPr="00AF0B28">
        <w:rPr>
          <w:rFonts w:cs="David" w:hint="cs"/>
          <w:rtl/>
        </w:rPr>
        <w:t xml:space="preserve"> בעד</w:t>
      </w:r>
    </w:p>
    <w:p w14:paraId="083733C2" w14:textId="77777777" w:rsidR="00AF0B28" w:rsidRPr="00AF0B28" w:rsidRDefault="00AF0B28" w:rsidP="00AF0B28">
      <w:pPr>
        <w:bidi/>
        <w:ind w:firstLine="567"/>
        <w:rPr>
          <w:rFonts w:cs="David" w:hint="cs"/>
          <w:rtl/>
        </w:rPr>
      </w:pPr>
    </w:p>
    <w:p w14:paraId="48C951BF" w14:textId="77777777" w:rsidR="00AF0B28" w:rsidRPr="00AF0B28" w:rsidRDefault="00AF0B28" w:rsidP="00AF0B28">
      <w:pPr>
        <w:bidi/>
        <w:ind w:firstLine="567"/>
        <w:rPr>
          <w:rFonts w:cs="David" w:hint="cs"/>
          <w:rtl/>
        </w:rPr>
      </w:pPr>
      <w:r w:rsidRPr="00AF0B28">
        <w:rPr>
          <w:rFonts w:cs="David" w:hint="cs"/>
          <w:rtl/>
        </w:rPr>
        <w:t xml:space="preserve">אסתרינה טרטמן </w:t>
      </w:r>
      <w:r w:rsidRPr="00AF0B28">
        <w:rPr>
          <w:rFonts w:cs="David"/>
          <w:rtl/>
        </w:rPr>
        <w:t>–</w:t>
      </w:r>
      <w:r w:rsidRPr="00AF0B28">
        <w:rPr>
          <w:rFonts w:cs="David" w:hint="cs"/>
          <w:rtl/>
        </w:rPr>
        <w:t xml:space="preserve"> בעד</w:t>
      </w:r>
    </w:p>
    <w:p w14:paraId="6E51F608" w14:textId="77777777" w:rsidR="00AF0B28" w:rsidRPr="00AF0B28" w:rsidRDefault="00AF0B28" w:rsidP="00AF0B28">
      <w:pPr>
        <w:bidi/>
        <w:ind w:firstLine="567"/>
        <w:rPr>
          <w:rFonts w:cs="David" w:hint="cs"/>
          <w:rtl/>
        </w:rPr>
      </w:pPr>
    </w:p>
    <w:p w14:paraId="59589574" w14:textId="77777777" w:rsidR="00AF0B28" w:rsidRPr="00AF0B28" w:rsidRDefault="00AF0B28" w:rsidP="00AF0B28">
      <w:pPr>
        <w:bidi/>
        <w:ind w:firstLine="567"/>
        <w:rPr>
          <w:rFonts w:cs="David" w:hint="cs"/>
          <w:rtl/>
        </w:rPr>
      </w:pPr>
      <w:r w:rsidRPr="00AF0B28">
        <w:rPr>
          <w:rFonts w:cs="David" w:hint="cs"/>
          <w:rtl/>
        </w:rPr>
        <w:t xml:space="preserve">זהבה גלאון </w:t>
      </w:r>
      <w:r w:rsidRPr="00AF0B28">
        <w:rPr>
          <w:rFonts w:cs="David"/>
          <w:rtl/>
        </w:rPr>
        <w:t>–</w:t>
      </w:r>
      <w:r w:rsidRPr="00AF0B28">
        <w:rPr>
          <w:rFonts w:cs="David" w:hint="cs"/>
          <w:rtl/>
        </w:rPr>
        <w:t xml:space="preserve"> נגד </w:t>
      </w:r>
    </w:p>
    <w:p w14:paraId="366A696B" w14:textId="77777777" w:rsidR="00AF0B28" w:rsidRPr="00AF0B28" w:rsidRDefault="00AF0B28" w:rsidP="00AF0B28">
      <w:pPr>
        <w:bidi/>
        <w:ind w:firstLine="567"/>
        <w:rPr>
          <w:rFonts w:cs="David" w:hint="cs"/>
          <w:rtl/>
        </w:rPr>
      </w:pPr>
    </w:p>
    <w:p w14:paraId="2B5B0564" w14:textId="77777777" w:rsidR="00AF0B28" w:rsidRPr="00AF0B28" w:rsidRDefault="00AF0B28" w:rsidP="00AF0B28">
      <w:pPr>
        <w:bidi/>
        <w:rPr>
          <w:rFonts w:cs="David" w:hint="cs"/>
          <w:rtl/>
        </w:rPr>
      </w:pPr>
      <w:r w:rsidRPr="00AF0B28">
        <w:rPr>
          <w:rFonts w:cs="David" w:hint="cs"/>
          <w:rtl/>
        </w:rPr>
        <w:tab/>
        <w:t xml:space="preserve">שלמה מולה נגוסה </w:t>
      </w:r>
      <w:r w:rsidRPr="00AF0B28">
        <w:rPr>
          <w:rFonts w:cs="David"/>
          <w:rtl/>
        </w:rPr>
        <w:t>–</w:t>
      </w:r>
      <w:r w:rsidRPr="00AF0B28">
        <w:rPr>
          <w:rFonts w:cs="David" w:hint="cs"/>
          <w:rtl/>
        </w:rPr>
        <w:t xml:space="preserve"> נגד</w:t>
      </w:r>
    </w:p>
    <w:p w14:paraId="5DEA86CC" w14:textId="77777777" w:rsidR="00AF0B28" w:rsidRPr="00AF0B28" w:rsidRDefault="00AF0B28" w:rsidP="00AF0B28">
      <w:pPr>
        <w:bidi/>
        <w:rPr>
          <w:rFonts w:cs="David" w:hint="cs"/>
          <w:rtl/>
        </w:rPr>
      </w:pPr>
    </w:p>
    <w:p w14:paraId="0942262A" w14:textId="77777777" w:rsidR="00AF0B28" w:rsidRPr="00AF0B28" w:rsidRDefault="00AF0B28" w:rsidP="00AF0B28">
      <w:pPr>
        <w:bidi/>
        <w:ind w:firstLine="567"/>
        <w:rPr>
          <w:rFonts w:cs="David" w:hint="cs"/>
          <w:rtl/>
        </w:rPr>
      </w:pPr>
      <w:r w:rsidRPr="00AF0B28">
        <w:rPr>
          <w:rFonts w:cs="David" w:hint="cs"/>
          <w:rtl/>
        </w:rPr>
        <w:t xml:space="preserve">מנחם בן-ששון </w:t>
      </w:r>
      <w:r w:rsidRPr="00AF0B28">
        <w:rPr>
          <w:rFonts w:cs="David"/>
          <w:rtl/>
        </w:rPr>
        <w:t>–</w:t>
      </w:r>
      <w:r w:rsidRPr="00AF0B28">
        <w:rPr>
          <w:rFonts w:cs="David" w:hint="cs"/>
          <w:rtl/>
        </w:rPr>
        <w:t xml:space="preserve"> נגד</w:t>
      </w:r>
    </w:p>
    <w:p w14:paraId="49BEDBDE" w14:textId="77777777" w:rsidR="00AF0B28" w:rsidRPr="00AF0B28" w:rsidRDefault="00AF0B28" w:rsidP="00AF0B28">
      <w:pPr>
        <w:bidi/>
        <w:ind w:firstLine="567"/>
        <w:rPr>
          <w:rFonts w:cs="David" w:hint="cs"/>
          <w:rtl/>
        </w:rPr>
      </w:pPr>
    </w:p>
    <w:p w14:paraId="3A05BFD8" w14:textId="77777777" w:rsidR="00AF0B28" w:rsidRPr="00AF0B28" w:rsidRDefault="00AF0B28" w:rsidP="00AF0B28">
      <w:pPr>
        <w:bidi/>
        <w:ind w:firstLine="567"/>
        <w:rPr>
          <w:rFonts w:cs="David" w:hint="cs"/>
          <w:rtl/>
        </w:rPr>
      </w:pPr>
      <w:r w:rsidRPr="00AF0B28">
        <w:rPr>
          <w:rFonts w:cs="David" w:hint="cs"/>
          <w:rtl/>
        </w:rPr>
        <w:t xml:space="preserve">קולט אביטל </w:t>
      </w:r>
      <w:r w:rsidRPr="00AF0B28">
        <w:rPr>
          <w:rFonts w:cs="David"/>
          <w:rtl/>
        </w:rPr>
        <w:t>–</w:t>
      </w:r>
      <w:r w:rsidRPr="00AF0B28">
        <w:rPr>
          <w:rFonts w:cs="David" w:hint="cs"/>
          <w:rtl/>
        </w:rPr>
        <w:t xml:space="preserve"> בעד</w:t>
      </w:r>
    </w:p>
    <w:p w14:paraId="099DA667" w14:textId="77777777" w:rsidR="00AF0B28" w:rsidRPr="00AF0B28" w:rsidRDefault="00AF0B28" w:rsidP="00AF0B28">
      <w:pPr>
        <w:bidi/>
        <w:ind w:firstLine="567"/>
        <w:rPr>
          <w:rFonts w:cs="David" w:hint="cs"/>
          <w:rtl/>
        </w:rPr>
      </w:pPr>
    </w:p>
    <w:p w14:paraId="0005643C" w14:textId="77777777" w:rsidR="00AF0B28" w:rsidRPr="00AF0B28" w:rsidRDefault="00AF0B28" w:rsidP="00AF0B28">
      <w:pPr>
        <w:bidi/>
        <w:ind w:firstLine="567"/>
        <w:rPr>
          <w:rFonts w:cs="David" w:hint="cs"/>
          <w:rtl/>
        </w:rPr>
      </w:pPr>
      <w:smartTag w:uri="urn:schemas-microsoft-com:office:smarttags" w:element="PersonName">
        <w:r w:rsidRPr="00AF0B28">
          <w:rPr>
            <w:rFonts w:cs="David" w:hint="cs"/>
            <w:rtl/>
          </w:rPr>
          <w:t>אברהם מיכאלי</w:t>
        </w:r>
      </w:smartTag>
      <w:r w:rsidRPr="00AF0B28">
        <w:rPr>
          <w:rFonts w:cs="David" w:hint="cs"/>
          <w:rtl/>
        </w:rPr>
        <w:t xml:space="preserve"> </w:t>
      </w:r>
      <w:r w:rsidRPr="00AF0B28">
        <w:rPr>
          <w:rFonts w:cs="David"/>
          <w:rtl/>
        </w:rPr>
        <w:t>–</w:t>
      </w:r>
      <w:r w:rsidRPr="00AF0B28">
        <w:rPr>
          <w:rFonts w:cs="David" w:hint="cs"/>
          <w:rtl/>
        </w:rPr>
        <w:t xml:space="preserve"> בעד</w:t>
      </w:r>
    </w:p>
    <w:p w14:paraId="69E308B8" w14:textId="77777777" w:rsidR="00AF0B28" w:rsidRPr="00AF0B28" w:rsidRDefault="00AF0B28" w:rsidP="00AF0B28">
      <w:pPr>
        <w:bidi/>
        <w:ind w:firstLine="567"/>
        <w:rPr>
          <w:rFonts w:cs="David" w:hint="cs"/>
          <w:rtl/>
        </w:rPr>
      </w:pPr>
    </w:p>
    <w:p w14:paraId="45D25A27" w14:textId="77777777" w:rsidR="00AF0B28" w:rsidRPr="00AF0B28" w:rsidRDefault="00AF0B28" w:rsidP="00AF0B28">
      <w:pPr>
        <w:bidi/>
        <w:ind w:firstLine="567"/>
        <w:rPr>
          <w:rFonts w:cs="David" w:hint="cs"/>
          <w:rtl/>
        </w:rPr>
      </w:pPr>
      <w:r w:rsidRPr="00AF0B28">
        <w:rPr>
          <w:rFonts w:cs="David" w:hint="cs"/>
          <w:rtl/>
        </w:rPr>
        <w:t xml:space="preserve">אורית נוקד </w:t>
      </w:r>
      <w:r w:rsidRPr="00AF0B28">
        <w:rPr>
          <w:rFonts w:cs="David"/>
          <w:rtl/>
        </w:rPr>
        <w:t>–</w:t>
      </w:r>
      <w:r w:rsidRPr="00AF0B28">
        <w:rPr>
          <w:rFonts w:cs="David" w:hint="cs"/>
          <w:rtl/>
        </w:rPr>
        <w:t xml:space="preserve"> בעד</w:t>
      </w:r>
    </w:p>
    <w:p w14:paraId="31D973AB" w14:textId="77777777" w:rsidR="00AF0B28" w:rsidRPr="00AF0B28" w:rsidRDefault="00AF0B28" w:rsidP="00AF0B28">
      <w:pPr>
        <w:bidi/>
        <w:ind w:firstLine="567"/>
        <w:rPr>
          <w:rFonts w:cs="David" w:hint="cs"/>
          <w:rtl/>
        </w:rPr>
      </w:pPr>
    </w:p>
    <w:p w14:paraId="7E37375E" w14:textId="77777777" w:rsidR="00AF0B28" w:rsidRPr="00AF0B28" w:rsidRDefault="00AF0B28" w:rsidP="00AF0B28">
      <w:pPr>
        <w:bidi/>
        <w:ind w:firstLine="567"/>
        <w:rPr>
          <w:rFonts w:cs="David" w:hint="cs"/>
          <w:rtl/>
        </w:rPr>
      </w:pPr>
      <w:r w:rsidRPr="00AF0B28">
        <w:rPr>
          <w:rFonts w:cs="David" w:hint="cs"/>
          <w:rtl/>
        </w:rPr>
        <w:t xml:space="preserve">יצחק לוי </w:t>
      </w:r>
      <w:r w:rsidRPr="00AF0B28">
        <w:rPr>
          <w:rFonts w:cs="David"/>
          <w:rtl/>
        </w:rPr>
        <w:t>–</w:t>
      </w:r>
      <w:r w:rsidRPr="00AF0B28">
        <w:rPr>
          <w:rFonts w:cs="David" w:hint="cs"/>
          <w:rtl/>
        </w:rPr>
        <w:t xml:space="preserve"> בעד</w:t>
      </w:r>
    </w:p>
    <w:p w14:paraId="2753FF98" w14:textId="77777777" w:rsidR="00AF0B28" w:rsidRPr="00AF0B28" w:rsidRDefault="00AF0B28" w:rsidP="00AF0B28">
      <w:pPr>
        <w:bidi/>
        <w:ind w:firstLine="567"/>
        <w:rPr>
          <w:rFonts w:cs="David" w:hint="cs"/>
          <w:rtl/>
        </w:rPr>
      </w:pPr>
    </w:p>
    <w:p w14:paraId="5C813A2A" w14:textId="77777777" w:rsidR="00AF0B28" w:rsidRPr="00AF0B28" w:rsidRDefault="00AF0B28" w:rsidP="00AF0B28">
      <w:pPr>
        <w:bidi/>
        <w:ind w:firstLine="567"/>
        <w:rPr>
          <w:rFonts w:cs="David" w:hint="cs"/>
          <w:rtl/>
        </w:rPr>
      </w:pPr>
      <w:r w:rsidRPr="00AF0B28">
        <w:rPr>
          <w:rFonts w:cs="David" w:hint="cs"/>
          <w:rtl/>
        </w:rPr>
        <w:t xml:space="preserve">טלב אלסאנע </w:t>
      </w:r>
      <w:r w:rsidRPr="00AF0B28">
        <w:rPr>
          <w:rFonts w:cs="David"/>
          <w:rtl/>
        </w:rPr>
        <w:t>–</w:t>
      </w:r>
      <w:r w:rsidRPr="00AF0B28">
        <w:rPr>
          <w:rFonts w:cs="David" w:hint="cs"/>
          <w:rtl/>
        </w:rPr>
        <w:t xml:space="preserve"> נגד</w:t>
      </w:r>
    </w:p>
    <w:p w14:paraId="64A15631" w14:textId="77777777" w:rsidR="00AF0B28" w:rsidRPr="00AF0B28" w:rsidRDefault="00AF0B28" w:rsidP="00AF0B28">
      <w:pPr>
        <w:bidi/>
        <w:rPr>
          <w:rFonts w:cs="David" w:hint="cs"/>
          <w:rtl/>
        </w:rPr>
      </w:pPr>
    </w:p>
    <w:p w14:paraId="1C747616"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3AE2ED21" w14:textId="77777777" w:rsidR="00AF0B28" w:rsidRPr="00AF0B28" w:rsidRDefault="00AF0B28" w:rsidP="00AF0B28">
      <w:pPr>
        <w:bidi/>
        <w:rPr>
          <w:rFonts w:cs="David" w:hint="cs"/>
          <w:rtl/>
        </w:rPr>
      </w:pPr>
    </w:p>
    <w:p w14:paraId="2EAFDB3D" w14:textId="77777777" w:rsidR="00AF0B28" w:rsidRPr="00AF0B28" w:rsidRDefault="00AF0B28" w:rsidP="00AF0B28">
      <w:pPr>
        <w:bidi/>
        <w:rPr>
          <w:rFonts w:cs="David" w:hint="cs"/>
          <w:rtl/>
        </w:rPr>
      </w:pPr>
      <w:r w:rsidRPr="00AF0B28">
        <w:rPr>
          <w:rFonts w:cs="David" w:hint="cs"/>
          <w:rtl/>
        </w:rPr>
        <w:tab/>
        <w:t xml:space="preserve">שמונה בעד וארבעה מתנגדים. אשר על כן אני קובע שההצעה עברה בשמונה נגד ארבעה ואין נמנעים. </w:t>
      </w:r>
    </w:p>
    <w:p w14:paraId="2B7A7B3E" w14:textId="77777777" w:rsidR="00AF0B28" w:rsidRPr="00AF0B28" w:rsidRDefault="00AF0B28" w:rsidP="00AF0B28">
      <w:pPr>
        <w:bidi/>
        <w:rPr>
          <w:rFonts w:cs="David" w:hint="cs"/>
          <w:rtl/>
        </w:rPr>
      </w:pPr>
    </w:p>
    <w:p w14:paraId="14D6C953" w14:textId="77777777" w:rsidR="00AF0B28" w:rsidRPr="00AF0B28" w:rsidRDefault="00AF0B28" w:rsidP="00AF0B28">
      <w:pPr>
        <w:bidi/>
        <w:rPr>
          <w:rFonts w:cs="David" w:hint="cs"/>
          <w:rtl/>
        </w:rPr>
      </w:pPr>
      <w:r w:rsidRPr="00AF0B28">
        <w:rPr>
          <w:rFonts w:cs="David" w:hint="cs"/>
          <w:u w:val="single"/>
          <w:rtl/>
        </w:rPr>
        <w:t>יצחק לוי:</w:t>
      </w:r>
    </w:p>
    <w:p w14:paraId="0EF639CA" w14:textId="77777777" w:rsidR="00AF0B28" w:rsidRPr="00AF0B28" w:rsidRDefault="00AF0B28" w:rsidP="00AF0B28">
      <w:pPr>
        <w:bidi/>
        <w:rPr>
          <w:rFonts w:cs="David" w:hint="cs"/>
          <w:rtl/>
        </w:rPr>
      </w:pPr>
    </w:p>
    <w:p w14:paraId="1713BC8C" w14:textId="77777777" w:rsidR="00AF0B28" w:rsidRPr="00AF0B28" w:rsidRDefault="00AF0B28" w:rsidP="00AF0B28">
      <w:pPr>
        <w:bidi/>
        <w:rPr>
          <w:rFonts w:cs="David" w:hint="cs"/>
          <w:rtl/>
        </w:rPr>
      </w:pPr>
      <w:r w:rsidRPr="00AF0B28">
        <w:rPr>
          <w:rFonts w:cs="David" w:hint="cs"/>
          <w:rtl/>
        </w:rPr>
        <w:tab/>
        <w:t xml:space="preserve">אני מבקש רביזיה על ההצבעה. </w:t>
      </w:r>
    </w:p>
    <w:p w14:paraId="6B35093E" w14:textId="77777777" w:rsidR="00AF0B28" w:rsidRPr="00AF0B28" w:rsidRDefault="00AF0B28" w:rsidP="00AF0B28">
      <w:pPr>
        <w:bidi/>
        <w:rPr>
          <w:rFonts w:cs="David" w:hint="cs"/>
          <w:rtl/>
        </w:rPr>
      </w:pPr>
    </w:p>
    <w:p w14:paraId="6CB08D2D"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4C24E8B7" w14:textId="77777777" w:rsidR="00AF0B28" w:rsidRPr="00AF0B28" w:rsidRDefault="00AF0B28" w:rsidP="00AF0B28">
      <w:pPr>
        <w:bidi/>
        <w:rPr>
          <w:rFonts w:cs="David" w:hint="cs"/>
          <w:rtl/>
        </w:rPr>
      </w:pPr>
    </w:p>
    <w:p w14:paraId="3F008794" w14:textId="77777777" w:rsidR="00AF0B28" w:rsidRPr="00AF0B28" w:rsidRDefault="00AF0B28" w:rsidP="00AF0B28">
      <w:pPr>
        <w:bidi/>
        <w:rPr>
          <w:rFonts w:cs="David" w:hint="cs"/>
          <w:rtl/>
        </w:rPr>
      </w:pPr>
      <w:r w:rsidRPr="00AF0B28">
        <w:rPr>
          <w:rFonts w:cs="David" w:hint="cs"/>
          <w:rtl/>
        </w:rPr>
        <w:tab/>
        <w:t>מי בעד הרביזיה? מי נגד הרביזיה?</w:t>
      </w:r>
    </w:p>
    <w:p w14:paraId="125DFD1A" w14:textId="77777777" w:rsidR="00AF0B28" w:rsidRPr="00AF0B28" w:rsidRDefault="00AF0B28" w:rsidP="00AF0B28">
      <w:pPr>
        <w:bidi/>
        <w:rPr>
          <w:rFonts w:cs="David" w:hint="cs"/>
          <w:rtl/>
        </w:rPr>
      </w:pPr>
    </w:p>
    <w:p w14:paraId="3AC39B19" w14:textId="77777777" w:rsidR="00AF0B28" w:rsidRPr="00AF0B28" w:rsidRDefault="00AF0B28" w:rsidP="00AF0B28">
      <w:pPr>
        <w:pStyle w:val="Heading9"/>
        <w:jc w:val="center"/>
        <w:rPr>
          <w:rFonts w:hint="cs"/>
          <w:sz w:val="24"/>
          <w:rtl/>
        </w:rPr>
      </w:pPr>
      <w:r w:rsidRPr="00AF0B28">
        <w:rPr>
          <w:rFonts w:hint="cs"/>
          <w:sz w:val="24"/>
          <w:rtl/>
        </w:rPr>
        <w:t>הצבעה</w:t>
      </w:r>
    </w:p>
    <w:p w14:paraId="7D21E0F3" w14:textId="77777777" w:rsidR="00AF0B28" w:rsidRPr="00AF0B28" w:rsidRDefault="00AF0B28" w:rsidP="00AF0B28">
      <w:pPr>
        <w:bidi/>
        <w:jc w:val="center"/>
        <w:rPr>
          <w:rFonts w:cs="David" w:hint="cs"/>
          <w:b/>
          <w:bCs/>
          <w:rtl/>
        </w:rPr>
      </w:pPr>
    </w:p>
    <w:p w14:paraId="17BFC670" w14:textId="77777777" w:rsidR="00AF0B28" w:rsidRPr="00AF0B28" w:rsidRDefault="00AF0B28" w:rsidP="00AF0B28">
      <w:pPr>
        <w:bidi/>
        <w:jc w:val="center"/>
        <w:rPr>
          <w:rFonts w:cs="David" w:hint="cs"/>
          <w:rtl/>
        </w:rPr>
      </w:pPr>
      <w:r w:rsidRPr="00AF0B28">
        <w:rPr>
          <w:rFonts w:cs="David" w:hint="cs"/>
          <w:rtl/>
        </w:rPr>
        <w:t>בעד - מיעוט</w:t>
      </w:r>
    </w:p>
    <w:p w14:paraId="332C696A" w14:textId="77777777" w:rsidR="00AF0B28" w:rsidRPr="00AF0B28" w:rsidRDefault="00AF0B28" w:rsidP="00AF0B28">
      <w:pPr>
        <w:bidi/>
        <w:jc w:val="center"/>
        <w:rPr>
          <w:rFonts w:cs="David" w:hint="cs"/>
          <w:rtl/>
        </w:rPr>
      </w:pPr>
      <w:r w:rsidRPr="00AF0B28">
        <w:rPr>
          <w:rFonts w:cs="David" w:hint="cs"/>
          <w:rtl/>
        </w:rPr>
        <w:t xml:space="preserve">נגד </w:t>
      </w:r>
      <w:r w:rsidRPr="00AF0B28">
        <w:rPr>
          <w:rFonts w:cs="David"/>
          <w:rtl/>
        </w:rPr>
        <w:t>–</w:t>
      </w:r>
      <w:r w:rsidRPr="00AF0B28">
        <w:rPr>
          <w:rFonts w:cs="David" w:hint="cs"/>
          <w:rtl/>
        </w:rPr>
        <w:t xml:space="preserve"> רוב</w:t>
      </w:r>
    </w:p>
    <w:p w14:paraId="49D4E039" w14:textId="77777777" w:rsidR="00AF0B28" w:rsidRPr="00AF0B28" w:rsidRDefault="00AF0B28" w:rsidP="00AF0B28">
      <w:pPr>
        <w:bidi/>
        <w:jc w:val="center"/>
        <w:rPr>
          <w:rFonts w:cs="David" w:hint="cs"/>
          <w:rtl/>
        </w:rPr>
      </w:pPr>
      <w:r w:rsidRPr="00AF0B28">
        <w:rPr>
          <w:rFonts w:cs="David" w:hint="cs"/>
          <w:rtl/>
        </w:rPr>
        <w:t>הרביזיה לא נתקבלה.</w:t>
      </w:r>
    </w:p>
    <w:p w14:paraId="06AAC6F3" w14:textId="77777777" w:rsidR="00AF0B28" w:rsidRPr="00AF0B28" w:rsidRDefault="00AF0B28" w:rsidP="00AF0B28">
      <w:pPr>
        <w:bidi/>
        <w:rPr>
          <w:rFonts w:cs="David" w:hint="cs"/>
          <w:rtl/>
        </w:rPr>
      </w:pPr>
    </w:p>
    <w:p w14:paraId="609EFC64" w14:textId="77777777" w:rsidR="00AF0B28" w:rsidRDefault="00AF0B28" w:rsidP="00AF0B28">
      <w:pPr>
        <w:bidi/>
        <w:rPr>
          <w:rFonts w:cs="David" w:hint="cs"/>
          <w:u w:val="single"/>
          <w:rtl/>
        </w:rPr>
      </w:pPr>
    </w:p>
    <w:p w14:paraId="4E45774C" w14:textId="77777777" w:rsidR="00AF0B28" w:rsidRDefault="00AF0B28" w:rsidP="00AF0B28">
      <w:pPr>
        <w:bidi/>
        <w:rPr>
          <w:rFonts w:cs="David" w:hint="cs"/>
          <w:u w:val="single"/>
          <w:rtl/>
        </w:rPr>
      </w:pPr>
    </w:p>
    <w:p w14:paraId="59FE78D2" w14:textId="77777777" w:rsidR="00AF0B28" w:rsidRDefault="00AF0B28" w:rsidP="00AF0B28">
      <w:pPr>
        <w:bidi/>
        <w:rPr>
          <w:rFonts w:cs="David" w:hint="cs"/>
          <w:u w:val="single"/>
          <w:rtl/>
        </w:rPr>
      </w:pPr>
    </w:p>
    <w:p w14:paraId="126E04CE" w14:textId="77777777" w:rsidR="00AF0B28" w:rsidRDefault="00AF0B28" w:rsidP="00AF0B28">
      <w:pPr>
        <w:bidi/>
        <w:rPr>
          <w:rFonts w:cs="David" w:hint="cs"/>
          <w:u w:val="single"/>
          <w:rtl/>
        </w:rPr>
      </w:pPr>
    </w:p>
    <w:p w14:paraId="21BB179F" w14:textId="77777777" w:rsidR="00AF0B28" w:rsidRDefault="00AF0B28" w:rsidP="00AF0B28">
      <w:pPr>
        <w:bidi/>
        <w:rPr>
          <w:rFonts w:cs="David" w:hint="cs"/>
          <w:u w:val="single"/>
          <w:rtl/>
        </w:rPr>
      </w:pPr>
    </w:p>
    <w:p w14:paraId="2185FEDD" w14:textId="77777777" w:rsidR="00AF0B28" w:rsidRDefault="00AF0B28" w:rsidP="00AF0B28">
      <w:pPr>
        <w:bidi/>
        <w:rPr>
          <w:rFonts w:cs="David" w:hint="cs"/>
          <w:u w:val="single"/>
          <w:rtl/>
        </w:rPr>
      </w:pPr>
    </w:p>
    <w:p w14:paraId="2C8F1E6E" w14:textId="77777777" w:rsidR="00AF0B28" w:rsidRPr="00AF0B28" w:rsidRDefault="00AF0B28" w:rsidP="00AF0B28">
      <w:pPr>
        <w:bidi/>
        <w:rPr>
          <w:rFonts w:cs="David" w:hint="cs"/>
          <w:rtl/>
        </w:rPr>
      </w:pPr>
      <w:r w:rsidRPr="00AF0B28">
        <w:rPr>
          <w:rFonts w:cs="David" w:hint="cs"/>
          <w:u w:val="single"/>
          <w:rtl/>
        </w:rPr>
        <w:t>היו</w:t>
      </w:r>
      <w:r w:rsidRPr="00AF0B28">
        <w:rPr>
          <w:rFonts w:cs="David"/>
          <w:u w:val="single"/>
          <w:rtl/>
        </w:rPr>
        <w:t>"</w:t>
      </w:r>
      <w:r w:rsidRPr="00AF0B28">
        <w:rPr>
          <w:rFonts w:cs="David" w:hint="cs"/>
          <w:u w:val="single"/>
          <w:rtl/>
        </w:rPr>
        <w:t>ר דוד טל:</w:t>
      </w:r>
    </w:p>
    <w:p w14:paraId="098F3A01" w14:textId="77777777" w:rsidR="00AF0B28" w:rsidRPr="00AF0B28" w:rsidRDefault="00AF0B28" w:rsidP="00AF0B28">
      <w:pPr>
        <w:bidi/>
        <w:rPr>
          <w:rFonts w:cs="David" w:hint="cs"/>
          <w:rtl/>
        </w:rPr>
      </w:pPr>
    </w:p>
    <w:p w14:paraId="56B0FC3F" w14:textId="77777777" w:rsidR="00AF0B28" w:rsidRPr="00AF0B28" w:rsidRDefault="00AF0B28" w:rsidP="00AF0B28">
      <w:pPr>
        <w:bidi/>
        <w:rPr>
          <w:rFonts w:cs="David" w:hint="cs"/>
          <w:rtl/>
        </w:rPr>
      </w:pPr>
      <w:r w:rsidRPr="00AF0B28">
        <w:rPr>
          <w:rFonts w:cs="David" w:hint="cs"/>
          <w:rtl/>
        </w:rPr>
        <w:tab/>
        <w:t xml:space="preserve">הרביזיה לא התקבלה. </w:t>
      </w:r>
    </w:p>
    <w:p w14:paraId="5EC9EC74" w14:textId="77777777" w:rsidR="00AF0B28" w:rsidRPr="00AF0B28" w:rsidRDefault="00AF0B28" w:rsidP="00AF0B28">
      <w:pPr>
        <w:bidi/>
        <w:rPr>
          <w:rFonts w:cs="David" w:hint="cs"/>
          <w:rtl/>
        </w:rPr>
      </w:pPr>
    </w:p>
    <w:p w14:paraId="038109BE" w14:textId="77777777" w:rsidR="00AF0B28" w:rsidRPr="00AF0B28" w:rsidRDefault="00AF0B28" w:rsidP="00AF0B28">
      <w:pPr>
        <w:bidi/>
        <w:rPr>
          <w:rFonts w:cs="David" w:hint="cs"/>
          <w:rtl/>
        </w:rPr>
      </w:pPr>
      <w:r w:rsidRPr="00AF0B28">
        <w:rPr>
          <w:rFonts w:cs="David" w:hint="cs"/>
          <w:rtl/>
        </w:rPr>
        <w:tab/>
        <w:t xml:space="preserve">תודה רבה, אני מודה לכם מאוד. הישיבה נעולה. </w:t>
      </w:r>
    </w:p>
    <w:p w14:paraId="085F6B35" w14:textId="77777777" w:rsidR="00AF0B28" w:rsidRDefault="00AF0B28" w:rsidP="00AF0B28">
      <w:pPr>
        <w:bidi/>
        <w:rPr>
          <w:rFonts w:cs="David" w:hint="cs"/>
          <w:b/>
          <w:bCs/>
          <w:rtl/>
        </w:rPr>
      </w:pPr>
    </w:p>
    <w:p w14:paraId="4FA09809" w14:textId="77777777" w:rsidR="00AF0B28" w:rsidRDefault="00AF0B28" w:rsidP="00AF0B28">
      <w:pPr>
        <w:bidi/>
        <w:rPr>
          <w:rFonts w:cs="David" w:hint="cs"/>
          <w:b/>
          <w:bCs/>
          <w:rtl/>
        </w:rPr>
      </w:pPr>
    </w:p>
    <w:p w14:paraId="5EF56B8E" w14:textId="77777777" w:rsidR="00AF0B28" w:rsidRDefault="00AF0B28" w:rsidP="00AF0B28">
      <w:pPr>
        <w:bidi/>
        <w:rPr>
          <w:rFonts w:cs="David" w:hint="cs"/>
          <w:b/>
          <w:bCs/>
          <w:rtl/>
        </w:rPr>
      </w:pPr>
    </w:p>
    <w:p w14:paraId="082C2212" w14:textId="77777777" w:rsidR="00AF0B28" w:rsidRDefault="00AF0B28" w:rsidP="00AF0B28">
      <w:pPr>
        <w:bidi/>
        <w:rPr>
          <w:rFonts w:cs="David" w:hint="cs"/>
          <w:b/>
          <w:bCs/>
          <w:rtl/>
        </w:rPr>
      </w:pPr>
    </w:p>
    <w:p w14:paraId="2023CD34" w14:textId="77777777" w:rsidR="00AF0B28" w:rsidRPr="00AF0B28" w:rsidRDefault="00AF0B28" w:rsidP="00AF0B28">
      <w:pPr>
        <w:bidi/>
        <w:rPr>
          <w:rFonts w:cs="David" w:hint="cs"/>
          <w:b/>
          <w:bCs/>
          <w:rtl/>
        </w:rPr>
      </w:pPr>
    </w:p>
    <w:p w14:paraId="1884145E" w14:textId="77777777" w:rsidR="00AF0B28" w:rsidRPr="00AF0B28" w:rsidRDefault="00AF0B28" w:rsidP="00AF0B28">
      <w:pPr>
        <w:bidi/>
        <w:rPr>
          <w:rFonts w:cs="David" w:hint="cs"/>
          <w:b/>
          <w:bCs/>
          <w:u w:val="single"/>
          <w:rtl/>
        </w:rPr>
      </w:pPr>
      <w:r w:rsidRPr="00AF0B28">
        <w:rPr>
          <w:rFonts w:cs="David" w:hint="cs"/>
          <w:b/>
          <w:bCs/>
          <w:rtl/>
        </w:rPr>
        <w:tab/>
      </w:r>
      <w:r w:rsidRPr="00AF0B28">
        <w:rPr>
          <w:rFonts w:cs="David" w:hint="cs"/>
          <w:b/>
          <w:bCs/>
          <w:u w:val="single"/>
          <w:rtl/>
        </w:rPr>
        <w:t>הישיבה ננעלה בשעה 10:00</w:t>
      </w:r>
    </w:p>
    <w:p w14:paraId="1E0E10C6" w14:textId="77777777" w:rsidR="00552A80" w:rsidRPr="00AF0B28" w:rsidRDefault="00552A80" w:rsidP="00AF0B28">
      <w:pPr>
        <w:bidi/>
        <w:rPr>
          <w:rFonts w:cs="David"/>
        </w:rPr>
      </w:pPr>
    </w:p>
    <w:sectPr w:rsidR="00552A80" w:rsidRPr="00AF0B28" w:rsidSect="00AF0B28">
      <w:headerReference w:type="even" r:id="rId9"/>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70C33" w14:textId="77777777" w:rsidR="00ED653D" w:rsidRDefault="00ED653D">
      <w:r>
        <w:separator/>
      </w:r>
    </w:p>
  </w:endnote>
  <w:endnote w:type="continuationSeparator" w:id="0">
    <w:p w14:paraId="67DE0A4D" w14:textId="77777777" w:rsidR="00ED653D" w:rsidRDefault="00ED6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63F5E" w14:textId="77777777" w:rsidR="00ED653D" w:rsidRDefault="00ED653D">
      <w:r>
        <w:separator/>
      </w:r>
    </w:p>
  </w:footnote>
  <w:footnote w:type="continuationSeparator" w:id="0">
    <w:p w14:paraId="2C7DA83E" w14:textId="77777777" w:rsidR="00ED653D" w:rsidRDefault="00ED6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187C6" w14:textId="77777777" w:rsidR="00AF0B28" w:rsidRDefault="00AF0B2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CC25BB8" w14:textId="77777777" w:rsidR="00AF0B28" w:rsidRDefault="00AF0B28">
    <w:pPr>
      <w:pStyle w:val="Header"/>
      <w:ind w:right="360"/>
      <w:jc w:val="both"/>
      <w:rPr>
        <w:rtl/>
      </w:rPr>
    </w:pPr>
  </w:p>
  <w:p w14:paraId="774582CD" w14:textId="77777777" w:rsidR="00AF0B28" w:rsidRDefault="00AF0B28"/>
  <w:p w14:paraId="40B7E50A" w14:textId="77777777" w:rsidR="00AF0B28" w:rsidRDefault="00AF0B28"/>
  <w:p w14:paraId="69DA8021" w14:textId="77777777" w:rsidR="00AF0B28" w:rsidRDefault="00AF0B28"/>
  <w:p w14:paraId="7E726779" w14:textId="77777777" w:rsidR="00AF0B28" w:rsidRDefault="00AF0B28"/>
  <w:p w14:paraId="05F885F8" w14:textId="77777777" w:rsidR="00AF0B28" w:rsidRDefault="00AF0B28"/>
  <w:p w14:paraId="2A383C0F" w14:textId="77777777" w:rsidR="00AF0B28" w:rsidRDefault="00AF0B28"/>
  <w:p w14:paraId="4A64D16F" w14:textId="77777777" w:rsidR="00AF0B28" w:rsidRDefault="00AF0B28"/>
  <w:p w14:paraId="18C35BD4" w14:textId="77777777" w:rsidR="00AF0B28" w:rsidRDefault="00AF0B28"/>
  <w:p w14:paraId="19A698F4" w14:textId="77777777" w:rsidR="00AF0B28" w:rsidRDefault="00AF0B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554" w14:textId="77777777" w:rsidR="00AF0B28" w:rsidRDefault="00AF0B2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905EDB">
      <w:rPr>
        <w:rStyle w:val="PageNumber"/>
        <w:noProof/>
        <w:rtl/>
      </w:rPr>
      <w:t>1</w:t>
    </w:r>
    <w:r>
      <w:rPr>
        <w:rStyle w:val="PageNumber"/>
        <w:rtl/>
      </w:rPr>
      <w:fldChar w:fldCharType="end"/>
    </w:r>
  </w:p>
  <w:p w14:paraId="0597504F" w14:textId="77777777" w:rsidR="00AF0B28" w:rsidRDefault="00AF0B28">
    <w:pPr>
      <w:pStyle w:val="Header"/>
      <w:ind w:right="360"/>
      <w:jc w:val="both"/>
      <w:rPr>
        <w:rFonts w:hint="cs"/>
        <w:rtl/>
      </w:rPr>
    </w:pPr>
    <w:r>
      <w:rPr>
        <w:rFonts w:hint="cs"/>
        <w:rtl/>
      </w:rPr>
      <w:t>הוועדה המשותפת לוועדת הכנסת ולוועדת החוקה, חוק ומשפט</w:t>
    </w:r>
  </w:p>
  <w:p w14:paraId="18F0A38B" w14:textId="77777777" w:rsidR="00AF0B28" w:rsidRDefault="00AF0B28">
    <w:pPr>
      <w:pStyle w:val="Header"/>
      <w:ind w:right="360"/>
      <w:jc w:val="both"/>
      <w:rPr>
        <w:rStyle w:val="PageNumber"/>
        <w:rFonts w:hint="cs"/>
        <w:rtl/>
      </w:rPr>
    </w:pPr>
    <w:r>
      <w:rPr>
        <w:rFonts w:hint="cs"/>
        <w:rtl/>
      </w:rPr>
      <w:t>18.6.2008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7630פרוטוקול_ישיבת_ועדה.doc"/>
    <w:docVar w:name="StartMode" w:val="3"/>
  </w:docVars>
  <w:rsids>
    <w:rsidRoot w:val="002F1830"/>
    <w:rsid w:val="002F1830"/>
    <w:rsid w:val="00486935"/>
    <w:rsid w:val="00552A80"/>
    <w:rsid w:val="00905EDB"/>
    <w:rsid w:val="00965806"/>
    <w:rsid w:val="00AF0B28"/>
    <w:rsid w:val="00D5755A"/>
    <w:rsid w:val="00ED65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B737190"/>
  <w15:chartTrackingRefBased/>
  <w15:docId w15:val="{49BAE3D0-2862-4DEE-8742-A5228C01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F0B28"/>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AF0B28"/>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AF0B28"/>
    <w:pPr>
      <w:keepNext/>
      <w:overflowPunct w:val="0"/>
      <w:autoSpaceDE w:val="0"/>
      <w:autoSpaceDN w:val="0"/>
      <w:bidi/>
      <w:adjustRightInd w:val="0"/>
      <w:jc w:val="both"/>
      <w:textAlignment w:val="baseline"/>
      <w:outlineLvl w:val="8"/>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F0B2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F0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212314-14D2-4A8A-9307-89EB43AF1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6BC3497-7A9C-4549-98CF-62F1FE4CE159}">
  <ds:schemaRefs>
    <ds:schemaRef ds:uri="http://schemas.microsoft.com/sharepoint/v3/contenttype/forms"/>
  </ds:schemaRefs>
</ds:datastoreItem>
</file>

<file path=customXml/itemProps3.xml><?xml version="1.0" encoding="utf-8"?>
<ds:datastoreItem xmlns:ds="http://schemas.openxmlformats.org/officeDocument/2006/customXml" ds:itemID="{1E891A36-6D73-4CE7-8C10-A9E075586B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4353</Words>
  <Characters>24813</Characters>
  <Application>Microsoft Office Word</Application>
  <DocSecurity>0</DocSecurity>
  <Lines>206</Lines>
  <Paragraphs>58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