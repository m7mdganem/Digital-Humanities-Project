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9ABD" w14:textId="77777777" w:rsidR="00E179A7" w:rsidRPr="00E179A7" w:rsidRDefault="00E179A7" w:rsidP="00E179A7">
      <w:pPr>
        <w:pStyle w:val="Heading5"/>
        <w:rPr>
          <w:b/>
          <w:bCs/>
          <w:sz w:val="24"/>
          <w:rtl/>
        </w:rPr>
      </w:pPr>
      <w:r w:rsidRPr="00E179A7">
        <w:rPr>
          <w:b/>
          <w:bCs/>
          <w:sz w:val="24"/>
          <w:rtl/>
        </w:rPr>
        <w:t xml:space="preserve">הכנסת </w:t>
      </w:r>
      <w:r w:rsidRPr="00E179A7">
        <w:rPr>
          <w:rFonts w:hint="cs"/>
          <w:b/>
          <w:bCs/>
          <w:sz w:val="24"/>
          <w:rtl/>
        </w:rPr>
        <w:t>השבע-עשרה</w:t>
      </w:r>
      <w:r w:rsidRPr="00E179A7">
        <w:rPr>
          <w:b/>
          <w:bCs/>
          <w:sz w:val="24"/>
          <w:rtl/>
        </w:rPr>
        <w:tab/>
      </w:r>
      <w:r w:rsidRPr="00E179A7">
        <w:rPr>
          <w:b/>
          <w:bCs/>
          <w:sz w:val="24"/>
          <w:rtl/>
        </w:rPr>
        <w:tab/>
      </w:r>
      <w:r w:rsidRPr="00E179A7">
        <w:rPr>
          <w:b/>
          <w:bCs/>
          <w:sz w:val="24"/>
          <w:rtl/>
        </w:rPr>
        <w:tab/>
      </w:r>
      <w:r w:rsidRPr="00E179A7">
        <w:rPr>
          <w:b/>
          <w:bCs/>
          <w:sz w:val="24"/>
          <w:rtl/>
        </w:rPr>
        <w:tab/>
      </w:r>
      <w:r w:rsidRPr="00E179A7">
        <w:rPr>
          <w:b/>
          <w:bCs/>
          <w:sz w:val="24"/>
          <w:rtl/>
        </w:rPr>
        <w:tab/>
      </w:r>
      <w:r w:rsidRPr="00E179A7">
        <w:rPr>
          <w:b/>
          <w:bCs/>
          <w:sz w:val="24"/>
          <w:rtl/>
        </w:rPr>
        <w:tab/>
      </w:r>
      <w:r w:rsidRPr="00E179A7">
        <w:rPr>
          <w:b/>
          <w:bCs/>
          <w:sz w:val="24"/>
          <w:rtl/>
        </w:rPr>
        <w:tab/>
        <w:t>נוסח לא מתוקן</w:t>
      </w:r>
    </w:p>
    <w:p w14:paraId="0D6A05A0" w14:textId="77777777" w:rsidR="00E179A7" w:rsidRPr="00E179A7" w:rsidRDefault="00E179A7" w:rsidP="00E179A7">
      <w:pPr>
        <w:bidi/>
        <w:jc w:val="both"/>
        <w:rPr>
          <w:rFonts w:cs="David"/>
          <w:b/>
          <w:bCs/>
          <w:rtl/>
        </w:rPr>
      </w:pPr>
      <w:r w:rsidRPr="00E179A7">
        <w:rPr>
          <w:rFonts w:cs="David"/>
          <w:b/>
          <w:bCs/>
          <w:rtl/>
        </w:rPr>
        <w:t xml:space="preserve">מושב </w:t>
      </w:r>
      <w:r w:rsidRPr="00E179A7">
        <w:rPr>
          <w:rFonts w:cs="David" w:hint="cs"/>
          <w:b/>
          <w:bCs/>
          <w:rtl/>
        </w:rPr>
        <w:t>שלישי</w:t>
      </w:r>
    </w:p>
    <w:p w14:paraId="3766911C" w14:textId="77777777" w:rsidR="00E179A7" w:rsidRPr="00E179A7" w:rsidRDefault="00E179A7" w:rsidP="00E179A7">
      <w:pPr>
        <w:bidi/>
        <w:jc w:val="both"/>
        <w:rPr>
          <w:rFonts w:cs="David"/>
          <w:b/>
          <w:bCs/>
          <w:rtl/>
        </w:rPr>
      </w:pPr>
    </w:p>
    <w:p w14:paraId="74D9ABAC" w14:textId="77777777" w:rsidR="00E179A7" w:rsidRPr="00E179A7" w:rsidRDefault="00E179A7" w:rsidP="00E179A7">
      <w:pPr>
        <w:bidi/>
        <w:jc w:val="both"/>
        <w:rPr>
          <w:rFonts w:cs="David" w:hint="cs"/>
          <w:b/>
          <w:bCs/>
          <w:rtl/>
        </w:rPr>
      </w:pPr>
    </w:p>
    <w:p w14:paraId="5D9BD0C8" w14:textId="77777777" w:rsidR="00E179A7" w:rsidRPr="00E179A7" w:rsidRDefault="00E179A7" w:rsidP="00E179A7">
      <w:pPr>
        <w:bidi/>
        <w:jc w:val="both"/>
        <w:rPr>
          <w:rFonts w:cs="David" w:hint="cs"/>
          <w:b/>
          <w:bCs/>
          <w:rtl/>
        </w:rPr>
      </w:pPr>
    </w:p>
    <w:p w14:paraId="3DA566B1" w14:textId="77777777" w:rsidR="00E179A7" w:rsidRPr="00E179A7" w:rsidRDefault="00E179A7" w:rsidP="00E179A7">
      <w:pPr>
        <w:bidi/>
        <w:jc w:val="both"/>
        <w:rPr>
          <w:rFonts w:cs="David"/>
          <w:b/>
          <w:bCs/>
          <w:rtl/>
        </w:rPr>
      </w:pPr>
    </w:p>
    <w:p w14:paraId="0D616C92" w14:textId="77777777" w:rsidR="00E179A7" w:rsidRPr="00E179A7" w:rsidRDefault="00E179A7" w:rsidP="00E179A7">
      <w:pPr>
        <w:bidi/>
        <w:jc w:val="center"/>
        <w:rPr>
          <w:rFonts w:cs="David" w:hint="cs"/>
          <w:b/>
          <w:bCs/>
          <w:rtl/>
        </w:rPr>
      </w:pPr>
      <w:r w:rsidRPr="00E179A7">
        <w:rPr>
          <w:rFonts w:cs="David"/>
          <w:b/>
          <w:bCs/>
          <w:rtl/>
        </w:rPr>
        <w:t>פרוטוקול מס'</w:t>
      </w:r>
      <w:r w:rsidRPr="00E179A7">
        <w:rPr>
          <w:rFonts w:cs="David" w:hint="cs"/>
          <w:b/>
          <w:bCs/>
          <w:rtl/>
        </w:rPr>
        <w:t xml:space="preserve"> </w:t>
      </w:r>
      <w:r>
        <w:rPr>
          <w:rFonts w:cs="David" w:hint="cs"/>
          <w:b/>
          <w:bCs/>
          <w:rtl/>
        </w:rPr>
        <w:t>179</w:t>
      </w:r>
    </w:p>
    <w:p w14:paraId="6D8ECF77" w14:textId="77777777" w:rsidR="00E179A7" w:rsidRPr="00E179A7" w:rsidRDefault="00E179A7" w:rsidP="00E179A7">
      <w:pPr>
        <w:bidi/>
        <w:jc w:val="center"/>
        <w:rPr>
          <w:rFonts w:cs="David" w:hint="cs"/>
          <w:b/>
          <w:bCs/>
          <w:rtl/>
        </w:rPr>
      </w:pPr>
      <w:r w:rsidRPr="00E179A7">
        <w:rPr>
          <w:rFonts w:cs="David" w:hint="cs"/>
          <w:b/>
          <w:bCs/>
          <w:rtl/>
        </w:rPr>
        <w:t>מישיבת ועדת הכנסת עם חברי ועדת האתיקה</w:t>
      </w:r>
    </w:p>
    <w:p w14:paraId="1AB9EB70" w14:textId="77777777" w:rsidR="00E179A7" w:rsidRPr="00E179A7" w:rsidRDefault="00E179A7" w:rsidP="00E179A7">
      <w:pPr>
        <w:bidi/>
        <w:jc w:val="center"/>
        <w:rPr>
          <w:rFonts w:cs="David" w:hint="cs"/>
          <w:b/>
          <w:bCs/>
          <w:rtl/>
        </w:rPr>
      </w:pPr>
      <w:r w:rsidRPr="00E179A7">
        <w:rPr>
          <w:rFonts w:cs="David" w:hint="cs"/>
          <w:b/>
          <w:bCs/>
          <w:rtl/>
        </w:rPr>
        <w:t>בנושא דוח הוועדה הציבורית בראשות פרופ' יצחק זמיר, להכנת כללי האתיקה לחברי הכנסת</w:t>
      </w:r>
    </w:p>
    <w:p w14:paraId="6989EE0B" w14:textId="77777777" w:rsidR="00E179A7" w:rsidRPr="00E179A7" w:rsidRDefault="00E179A7" w:rsidP="00E179A7">
      <w:pPr>
        <w:bidi/>
        <w:jc w:val="center"/>
        <w:rPr>
          <w:rFonts w:cs="David" w:hint="cs"/>
          <w:b/>
          <w:bCs/>
          <w:u w:val="single"/>
          <w:rtl/>
        </w:rPr>
      </w:pPr>
      <w:r w:rsidRPr="00E179A7">
        <w:rPr>
          <w:rFonts w:cs="David" w:hint="cs"/>
          <w:b/>
          <w:bCs/>
          <w:u w:val="single"/>
          <w:rtl/>
        </w:rPr>
        <w:t xml:space="preserve">יום שלישי, ב' בטבת </w:t>
      </w:r>
      <w:proofErr w:type="spellStart"/>
      <w:r w:rsidRPr="00E179A7">
        <w:rPr>
          <w:rFonts w:cs="David" w:hint="cs"/>
          <w:b/>
          <w:bCs/>
          <w:u w:val="single"/>
          <w:rtl/>
        </w:rPr>
        <w:t>התשס"ח</w:t>
      </w:r>
      <w:proofErr w:type="spellEnd"/>
      <w:r w:rsidRPr="00E179A7">
        <w:rPr>
          <w:rFonts w:cs="David" w:hint="cs"/>
          <w:b/>
          <w:bCs/>
          <w:u w:val="single"/>
          <w:rtl/>
        </w:rPr>
        <w:t xml:space="preserve"> (11 בדצמבר 2007), שעה 11:30</w:t>
      </w:r>
    </w:p>
    <w:p w14:paraId="6B7E0B56" w14:textId="77777777" w:rsidR="00E179A7" w:rsidRPr="00E179A7" w:rsidRDefault="00E179A7" w:rsidP="00E179A7">
      <w:pPr>
        <w:bidi/>
        <w:jc w:val="both"/>
        <w:rPr>
          <w:rFonts w:cs="David" w:hint="cs"/>
          <w:b/>
          <w:bCs/>
          <w:rtl/>
        </w:rPr>
      </w:pPr>
    </w:p>
    <w:p w14:paraId="5D85DF4C" w14:textId="77777777" w:rsidR="00E179A7" w:rsidRPr="00E179A7" w:rsidRDefault="00E179A7" w:rsidP="00E179A7">
      <w:pPr>
        <w:bidi/>
        <w:jc w:val="both"/>
        <w:rPr>
          <w:rFonts w:cs="David" w:hint="cs"/>
          <w:b/>
          <w:bCs/>
          <w:rtl/>
        </w:rPr>
      </w:pPr>
    </w:p>
    <w:p w14:paraId="73D44697" w14:textId="77777777" w:rsidR="00E179A7" w:rsidRPr="00E179A7" w:rsidRDefault="00E179A7" w:rsidP="00E179A7">
      <w:pPr>
        <w:bidi/>
        <w:jc w:val="both"/>
        <w:rPr>
          <w:rFonts w:cs="David"/>
          <w:b/>
          <w:bCs/>
          <w:rtl/>
        </w:rPr>
      </w:pPr>
    </w:p>
    <w:p w14:paraId="31A502D8" w14:textId="77777777" w:rsidR="00E179A7" w:rsidRPr="00E179A7" w:rsidRDefault="00E179A7" w:rsidP="00E179A7">
      <w:pPr>
        <w:tabs>
          <w:tab w:val="left" w:pos="1221"/>
        </w:tabs>
        <w:bidi/>
        <w:jc w:val="both"/>
        <w:rPr>
          <w:rFonts w:cs="David" w:hint="cs"/>
          <w:b/>
          <w:bCs/>
          <w:u w:val="single"/>
          <w:rtl/>
        </w:rPr>
      </w:pPr>
    </w:p>
    <w:p w14:paraId="226AF934" w14:textId="77777777" w:rsidR="00E179A7" w:rsidRPr="00E179A7" w:rsidRDefault="00E179A7" w:rsidP="00E179A7">
      <w:pPr>
        <w:tabs>
          <w:tab w:val="left" w:pos="1221"/>
        </w:tabs>
        <w:bidi/>
        <w:jc w:val="both"/>
        <w:rPr>
          <w:rFonts w:cs="David" w:hint="cs"/>
          <w:b/>
          <w:bCs/>
          <w:rtl/>
        </w:rPr>
      </w:pPr>
      <w:r w:rsidRPr="00E179A7">
        <w:rPr>
          <w:rFonts w:cs="David"/>
          <w:b/>
          <w:bCs/>
          <w:u w:val="single"/>
          <w:rtl/>
        </w:rPr>
        <w:t>סדר היום</w:t>
      </w:r>
      <w:r w:rsidRPr="00E179A7">
        <w:rPr>
          <w:rFonts w:cs="David"/>
          <w:rtl/>
        </w:rPr>
        <w:t>:</w:t>
      </w:r>
      <w:r w:rsidRPr="00E179A7">
        <w:rPr>
          <w:rFonts w:cs="David" w:hint="cs"/>
          <w:b/>
          <w:bCs/>
          <w:rtl/>
        </w:rPr>
        <w:t xml:space="preserve"> פרק ח' </w:t>
      </w:r>
      <w:r w:rsidRPr="00E179A7">
        <w:rPr>
          <w:rFonts w:cs="David"/>
          <w:b/>
          <w:bCs/>
          <w:rtl/>
        </w:rPr>
        <w:t>–</w:t>
      </w:r>
      <w:r w:rsidRPr="00E179A7">
        <w:rPr>
          <w:rFonts w:cs="David" w:hint="cs"/>
          <w:b/>
          <w:bCs/>
          <w:rtl/>
        </w:rPr>
        <w:t xml:space="preserve"> ניגוד עניינים.</w:t>
      </w:r>
    </w:p>
    <w:p w14:paraId="7CE70678" w14:textId="77777777" w:rsidR="00E179A7" w:rsidRPr="00E179A7" w:rsidRDefault="00E179A7" w:rsidP="00E179A7">
      <w:pPr>
        <w:bidi/>
        <w:jc w:val="both"/>
        <w:rPr>
          <w:rFonts w:cs="David" w:hint="cs"/>
          <w:b/>
          <w:bCs/>
          <w:rtl/>
        </w:rPr>
      </w:pPr>
    </w:p>
    <w:p w14:paraId="45F02DD8" w14:textId="77777777" w:rsidR="00E179A7" w:rsidRPr="00E179A7" w:rsidRDefault="00E179A7" w:rsidP="00E179A7">
      <w:pPr>
        <w:bidi/>
        <w:jc w:val="both"/>
        <w:rPr>
          <w:rFonts w:cs="David" w:hint="cs"/>
          <w:rtl/>
        </w:rPr>
      </w:pPr>
    </w:p>
    <w:p w14:paraId="2A1B81E0" w14:textId="77777777" w:rsidR="00E179A7" w:rsidRPr="00E179A7" w:rsidRDefault="00E179A7" w:rsidP="00E179A7">
      <w:pPr>
        <w:bidi/>
        <w:jc w:val="both"/>
        <w:rPr>
          <w:rFonts w:cs="David"/>
          <w:b/>
          <w:bCs/>
          <w:u w:val="single"/>
          <w:rtl/>
        </w:rPr>
      </w:pPr>
      <w:r w:rsidRPr="00E179A7">
        <w:rPr>
          <w:rFonts w:cs="David"/>
          <w:b/>
          <w:bCs/>
          <w:u w:val="single"/>
          <w:rtl/>
        </w:rPr>
        <w:t>נכחו</w:t>
      </w:r>
      <w:r w:rsidRPr="00E179A7">
        <w:rPr>
          <w:rFonts w:cs="David"/>
          <w:rtl/>
        </w:rPr>
        <w:t>:</w:t>
      </w:r>
    </w:p>
    <w:p w14:paraId="7C523002" w14:textId="77777777" w:rsidR="00E179A7" w:rsidRPr="00E179A7" w:rsidRDefault="00E179A7" w:rsidP="00E179A7">
      <w:pPr>
        <w:bidi/>
        <w:jc w:val="both"/>
        <w:rPr>
          <w:rFonts w:cs="David"/>
          <w:rtl/>
        </w:rPr>
      </w:pPr>
    </w:p>
    <w:p w14:paraId="7808C16C" w14:textId="77777777" w:rsidR="00E179A7" w:rsidRPr="00E179A7" w:rsidRDefault="00E179A7" w:rsidP="00E179A7">
      <w:pPr>
        <w:tabs>
          <w:tab w:val="left" w:pos="1788"/>
        </w:tabs>
        <w:bidi/>
        <w:jc w:val="both"/>
        <w:rPr>
          <w:rFonts w:cs="David"/>
          <w:rtl/>
        </w:rPr>
      </w:pPr>
      <w:r w:rsidRPr="00E179A7">
        <w:rPr>
          <w:rFonts w:cs="David"/>
          <w:b/>
          <w:bCs/>
          <w:u w:val="single"/>
          <w:rtl/>
        </w:rPr>
        <w:t>חברי הוועדה</w:t>
      </w:r>
      <w:r w:rsidRPr="00E179A7">
        <w:rPr>
          <w:rFonts w:cs="David"/>
          <w:rtl/>
        </w:rPr>
        <w:t>:</w:t>
      </w:r>
    </w:p>
    <w:p w14:paraId="02F14074" w14:textId="77777777" w:rsidR="00E179A7" w:rsidRPr="00E179A7" w:rsidRDefault="00E179A7" w:rsidP="00E179A7">
      <w:pPr>
        <w:bidi/>
        <w:jc w:val="both"/>
        <w:rPr>
          <w:rFonts w:cs="David"/>
          <w:rtl/>
        </w:rPr>
      </w:pPr>
    </w:p>
    <w:p w14:paraId="7C424B20" w14:textId="77777777" w:rsidR="00E179A7" w:rsidRPr="00E179A7" w:rsidRDefault="00E179A7" w:rsidP="00E179A7">
      <w:pPr>
        <w:bidi/>
        <w:jc w:val="both"/>
        <w:rPr>
          <w:rFonts w:cs="David" w:hint="cs"/>
          <w:rtl/>
        </w:rPr>
      </w:pPr>
      <w:r w:rsidRPr="00E179A7">
        <w:rPr>
          <w:rFonts w:cs="David" w:hint="cs"/>
          <w:rtl/>
        </w:rPr>
        <w:t>היו"ר דוד טל</w:t>
      </w:r>
    </w:p>
    <w:p w14:paraId="1648F22E" w14:textId="77777777" w:rsidR="00E179A7" w:rsidRPr="00E179A7" w:rsidRDefault="00E179A7" w:rsidP="00E179A7">
      <w:pPr>
        <w:bidi/>
        <w:jc w:val="both"/>
        <w:rPr>
          <w:rFonts w:cs="David" w:hint="cs"/>
          <w:rtl/>
        </w:rPr>
      </w:pPr>
      <w:r w:rsidRPr="00E179A7">
        <w:rPr>
          <w:rFonts w:cs="David" w:hint="cs"/>
          <w:rtl/>
        </w:rPr>
        <w:t>רונית תירוש</w:t>
      </w:r>
    </w:p>
    <w:p w14:paraId="077F9A51" w14:textId="77777777" w:rsidR="00E179A7" w:rsidRPr="00E179A7" w:rsidRDefault="00E179A7" w:rsidP="00E179A7">
      <w:pPr>
        <w:bidi/>
        <w:jc w:val="both"/>
        <w:rPr>
          <w:rFonts w:cs="David" w:hint="cs"/>
          <w:rtl/>
        </w:rPr>
      </w:pPr>
    </w:p>
    <w:p w14:paraId="454FD377" w14:textId="77777777" w:rsidR="00E179A7" w:rsidRPr="00E179A7" w:rsidRDefault="00E179A7" w:rsidP="00E179A7">
      <w:pPr>
        <w:bidi/>
        <w:jc w:val="both"/>
        <w:rPr>
          <w:rFonts w:cs="David" w:hint="cs"/>
          <w:rtl/>
        </w:rPr>
      </w:pPr>
    </w:p>
    <w:p w14:paraId="2270655B" w14:textId="77777777" w:rsidR="00E179A7" w:rsidRPr="00E179A7" w:rsidRDefault="00E179A7" w:rsidP="00E179A7">
      <w:pPr>
        <w:bidi/>
        <w:jc w:val="both"/>
        <w:rPr>
          <w:rFonts w:cs="David" w:hint="cs"/>
          <w:rtl/>
        </w:rPr>
      </w:pPr>
    </w:p>
    <w:p w14:paraId="4CED27D4" w14:textId="77777777" w:rsidR="00E179A7" w:rsidRPr="00E179A7" w:rsidRDefault="00E179A7" w:rsidP="00E179A7">
      <w:pPr>
        <w:bidi/>
        <w:jc w:val="both"/>
        <w:rPr>
          <w:rFonts w:cs="David" w:hint="cs"/>
          <w:rtl/>
        </w:rPr>
      </w:pPr>
    </w:p>
    <w:p w14:paraId="411DCCB4" w14:textId="77777777" w:rsidR="00E179A7" w:rsidRPr="00E179A7" w:rsidRDefault="00E179A7" w:rsidP="00E179A7">
      <w:pPr>
        <w:tabs>
          <w:tab w:val="left" w:pos="1788"/>
          <w:tab w:val="left" w:pos="3631"/>
        </w:tabs>
        <w:bidi/>
        <w:jc w:val="both"/>
        <w:rPr>
          <w:rFonts w:cs="David" w:hint="cs"/>
          <w:rtl/>
        </w:rPr>
      </w:pPr>
      <w:r w:rsidRPr="00E179A7">
        <w:rPr>
          <w:rFonts w:cs="David"/>
          <w:b/>
          <w:bCs/>
          <w:u w:val="single"/>
          <w:rtl/>
        </w:rPr>
        <w:t>מוזמנים</w:t>
      </w:r>
      <w:r w:rsidRPr="00E179A7">
        <w:rPr>
          <w:rFonts w:cs="David"/>
          <w:rtl/>
        </w:rPr>
        <w:t>:</w:t>
      </w:r>
    </w:p>
    <w:p w14:paraId="2F42E351" w14:textId="77777777" w:rsidR="00E179A7" w:rsidRPr="00E179A7" w:rsidRDefault="00E179A7" w:rsidP="00E179A7">
      <w:pPr>
        <w:bidi/>
        <w:jc w:val="both"/>
        <w:rPr>
          <w:rFonts w:cs="David"/>
          <w:rtl/>
        </w:rPr>
      </w:pPr>
    </w:p>
    <w:p w14:paraId="341770AB" w14:textId="77777777" w:rsidR="00E179A7" w:rsidRPr="00E179A7" w:rsidRDefault="00E179A7" w:rsidP="00E179A7">
      <w:pPr>
        <w:bidi/>
        <w:jc w:val="both"/>
        <w:rPr>
          <w:rFonts w:cs="David" w:hint="cs"/>
          <w:rtl/>
        </w:rPr>
      </w:pPr>
      <w:r w:rsidRPr="00E179A7">
        <w:rPr>
          <w:rFonts w:cs="David" w:hint="cs"/>
          <w:rtl/>
        </w:rPr>
        <w:t xml:space="preserve">פרופ' </w:t>
      </w:r>
      <w:proofErr w:type="spellStart"/>
      <w:r w:rsidRPr="00E179A7">
        <w:rPr>
          <w:rFonts w:cs="David" w:hint="cs"/>
          <w:rtl/>
        </w:rPr>
        <w:t>אסא</w:t>
      </w:r>
      <w:proofErr w:type="spellEnd"/>
      <w:r w:rsidRPr="00E179A7">
        <w:rPr>
          <w:rFonts w:cs="David" w:hint="cs"/>
          <w:rtl/>
        </w:rPr>
        <w:t xml:space="preserve"> כשר</w:t>
      </w:r>
      <w:r w:rsidRPr="00E179A7">
        <w:rPr>
          <w:rFonts w:cs="David" w:hint="cs"/>
          <w:rtl/>
        </w:rPr>
        <w:tab/>
        <w:t>- חבר הוועדה הציבורית  להכנת כללי האתיקה לחברי הכנסת</w:t>
      </w:r>
    </w:p>
    <w:p w14:paraId="024A2C96" w14:textId="77777777" w:rsidR="00E179A7" w:rsidRPr="00E179A7" w:rsidRDefault="00E179A7" w:rsidP="00E179A7">
      <w:pPr>
        <w:bidi/>
        <w:jc w:val="both"/>
        <w:rPr>
          <w:rFonts w:cs="David" w:hint="cs"/>
          <w:rtl/>
        </w:rPr>
      </w:pPr>
      <w:r w:rsidRPr="00E179A7">
        <w:rPr>
          <w:rFonts w:cs="David" w:hint="cs"/>
          <w:rtl/>
        </w:rPr>
        <w:t xml:space="preserve">לימור ברוכים </w:t>
      </w:r>
      <w:r w:rsidRPr="00E179A7">
        <w:rPr>
          <w:rFonts w:cs="David" w:hint="cs"/>
          <w:rtl/>
        </w:rPr>
        <w:tab/>
        <w:t>- משרד המשפטים</w:t>
      </w:r>
    </w:p>
    <w:p w14:paraId="729D2F83" w14:textId="77777777" w:rsidR="00E179A7" w:rsidRPr="00E179A7" w:rsidRDefault="00E179A7" w:rsidP="00E179A7">
      <w:pPr>
        <w:bidi/>
        <w:jc w:val="both"/>
        <w:rPr>
          <w:rFonts w:cs="David" w:hint="cs"/>
          <w:rtl/>
        </w:rPr>
      </w:pPr>
      <w:r w:rsidRPr="00E179A7">
        <w:rPr>
          <w:rFonts w:cs="David" w:hint="cs"/>
          <w:rtl/>
        </w:rPr>
        <w:t xml:space="preserve">אייל ינון </w:t>
      </w:r>
      <w:r w:rsidRPr="00E179A7">
        <w:rPr>
          <w:rFonts w:cs="David" w:hint="cs"/>
          <w:rtl/>
        </w:rPr>
        <w:tab/>
      </w:r>
      <w:r w:rsidRPr="00E179A7">
        <w:rPr>
          <w:rFonts w:cs="David" w:hint="cs"/>
          <w:rtl/>
        </w:rPr>
        <w:tab/>
        <w:t>- מזכיר הכנסת</w:t>
      </w:r>
    </w:p>
    <w:p w14:paraId="13349733" w14:textId="77777777" w:rsidR="00E179A7" w:rsidRPr="00E179A7" w:rsidRDefault="00E179A7" w:rsidP="00E179A7">
      <w:pPr>
        <w:bidi/>
        <w:jc w:val="both"/>
        <w:rPr>
          <w:rFonts w:cs="David" w:hint="cs"/>
          <w:rtl/>
        </w:rPr>
      </w:pPr>
      <w:r w:rsidRPr="00E179A7">
        <w:rPr>
          <w:rFonts w:cs="David" w:hint="cs"/>
          <w:rtl/>
        </w:rPr>
        <w:t xml:space="preserve">דן </w:t>
      </w:r>
      <w:proofErr w:type="spellStart"/>
      <w:r w:rsidRPr="00E179A7">
        <w:rPr>
          <w:rFonts w:cs="David" w:hint="cs"/>
          <w:rtl/>
        </w:rPr>
        <w:t>מרזוק</w:t>
      </w:r>
      <w:proofErr w:type="spellEnd"/>
      <w:r w:rsidRPr="00E179A7">
        <w:rPr>
          <w:rFonts w:cs="David" w:hint="cs"/>
          <w:rtl/>
        </w:rPr>
        <w:tab/>
      </w:r>
      <w:r w:rsidRPr="00E179A7">
        <w:rPr>
          <w:rFonts w:cs="David" w:hint="cs"/>
          <w:rtl/>
        </w:rPr>
        <w:tab/>
        <w:t>- עוזר למזכיר הכנסת</w:t>
      </w:r>
    </w:p>
    <w:p w14:paraId="63994B94" w14:textId="77777777" w:rsidR="00E179A7" w:rsidRPr="00E179A7" w:rsidRDefault="00E179A7" w:rsidP="00E179A7">
      <w:pPr>
        <w:bidi/>
        <w:jc w:val="both"/>
        <w:rPr>
          <w:rFonts w:cs="David" w:hint="cs"/>
          <w:rtl/>
        </w:rPr>
      </w:pPr>
      <w:r w:rsidRPr="00E179A7">
        <w:rPr>
          <w:rFonts w:cs="David" w:hint="cs"/>
          <w:rtl/>
        </w:rPr>
        <w:t>עו"ד עידו עשת</w:t>
      </w:r>
      <w:r w:rsidRPr="00E179A7">
        <w:rPr>
          <w:rFonts w:cs="David" w:hint="cs"/>
          <w:rtl/>
        </w:rPr>
        <w:tab/>
        <w:t>- הלשכה המשפטית, הכנסת</w:t>
      </w:r>
    </w:p>
    <w:p w14:paraId="0AF5549F" w14:textId="77777777" w:rsidR="00E179A7" w:rsidRPr="00E179A7" w:rsidRDefault="00E179A7" w:rsidP="00E179A7">
      <w:pPr>
        <w:bidi/>
        <w:jc w:val="both"/>
        <w:rPr>
          <w:rFonts w:cs="David" w:hint="cs"/>
          <w:rtl/>
        </w:rPr>
      </w:pPr>
      <w:r w:rsidRPr="00E179A7">
        <w:rPr>
          <w:rFonts w:cs="David" w:hint="cs"/>
          <w:rtl/>
        </w:rPr>
        <w:t xml:space="preserve">אורלי </w:t>
      </w:r>
      <w:proofErr w:type="spellStart"/>
      <w:r w:rsidRPr="00E179A7">
        <w:rPr>
          <w:rFonts w:cs="David" w:hint="cs"/>
          <w:rtl/>
        </w:rPr>
        <w:t>עדס</w:t>
      </w:r>
      <w:proofErr w:type="spellEnd"/>
      <w:r w:rsidRPr="00E179A7">
        <w:rPr>
          <w:rFonts w:cs="David" w:hint="cs"/>
          <w:rtl/>
        </w:rPr>
        <w:tab/>
      </w:r>
      <w:r w:rsidRPr="00E179A7">
        <w:rPr>
          <w:rFonts w:cs="David" w:hint="cs"/>
          <w:rtl/>
        </w:rPr>
        <w:tab/>
        <w:t>- מתחמה בלשכה המשפטית, הכנסת</w:t>
      </w:r>
    </w:p>
    <w:p w14:paraId="00BC01CD" w14:textId="77777777" w:rsidR="00E179A7" w:rsidRPr="00E179A7" w:rsidRDefault="00E179A7" w:rsidP="00E179A7">
      <w:pPr>
        <w:bidi/>
        <w:jc w:val="both"/>
        <w:rPr>
          <w:rFonts w:cs="David" w:hint="cs"/>
          <w:rtl/>
        </w:rPr>
      </w:pPr>
    </w:p>
    <w:p w14:paraId="479DC520" w14:textId="77777777" w:rsidR="00E179A7" w:rsidRPr="00E179A7" w:rsidRDefault="00E179A7" w:rsidP="00E179A7">
      <w:pPr>
        <w:bidi/>
        <w:jc w:val="both"/>
        <w:rPr>
          <w:rFonts w:cs="David"/>
          <w:rtl/>
        </w:rPr>
      </w:pPr>
    </w:p>
    <w:p w14:paraId="0AA04A8D" w14:textId="77777777" w:rsidR="00E179A7" w:rsidRPr="00E179A7" w:rsidRDefault="00E179A7" w:rsidP="00E179A7">
      <w:pPr>
        <w:tabs>
          <w:tab w:val="left" w:pos="1930"/>
        </w:tabs>
        <w:bidi/>
        <w:jc w:val="both"/>
        <w:rPr>
          <w:rFonts w:cs="David" w:hint="cs"/>
          <w:b/>
          <w:bCs/>
          <w:u w:val="single"/>
          <w:rtl/>
        </w:rPr>
      </w:pPr>
    </w:p>
    <w:p w14:paraId="4258ADB5" w14:textId="77777777" w:rsidR="00E179A7" w:rsidRPr="00E179A7" w:rsidRDefault="00E179A7" w:rsidP="00E179A7">
      <w:pPr>
        <w:tabs>
          <w:tab w:val="left" w:pos="1930"/>
        </w:tabs>
        <w:bidi/>
        <w:jc w:val="both"/>
        <w:rPr>
          <w:rFonts w:cs="David" w:hint="cs"/>
          <w:b/>
          <w:bCs/>
          <w:u w:val="single"/>
          <w:rtl/>
        </w:rPr>
      </w:pPr>
    </w:p>
    <w:p w14:paraId="5F0CD237" w14:textId="77777777" w:rsidR="00E179A7" w:rsidRPr="00E179A7" w:rsidRDefault="00E179A7" w:rsidP="00E179A7">
      <w:pPr>
        <w:tabs>
          <w:tab w:val="left" w:pos="1930"/>
        </w:tabs>
        <w:bidi/>
        <w:jc w:val="both"/>
        <w:rPr>
          <w:rFonts w:cs="David" w:hint="cs"/>
          <w:b/>
          <w:bCs/>
          <w:u w:val="single"/>
          <w:rtl/>
        </w:rPr>
      </w:pPr>
    </w:p>
    <w:p w14:paraId="09E9838A" w14:textId="77777777" w:rsidR="00E179A7" w:rsidRPr="00E179A7" w:rsidRDefault="00E179A7" w:rsidP="00E179A7">
      <w:pPr>
        <w:tabs>
          <w:tab w:val="left" w:pos="1930"/>
        </w:tabs>
        <w:bidi/>
        <w:jc w:val="both"/>
        <w:rPr>
          <w:rFonts w:cs="David" w:hint="cs"/>
          <w:b/>
          <w:bCs/>
          <w:u w:val="single"/>
          <w:rtl/>
        </w:rPr>
      </w:pPr>
    </w:p>
    <w:p w14:paraId="5E680CC3" w14:textId="77777777" w:rsidR="00E179A7" w:rsidRPr="00E179A7" w:rsidRDefault="00E179A7" w:rsidP="00E179A7">
      <w:pPr>
        <w:tabs>
          <w:tab w:val="left" w:pos="1930"/>
        </w:tabs>
        <w:bidi/>
        <w:jc w:val="both"/>
        <w:rPr>
          <w:rFonts w:cs="David" w:hint="cs"/>
          <w:b/>
          <w:bCs/>
          <w:u w:val="single"/>
          <w:rtl/>
        </w:rPr>
      </w:pPr>
    </w:p>
    <w:p w14:paraId="58BE878E" w14:textId="77777777" w:rsidR="00E179A7" w:rsidRPr="00E179A7" w:rsidRDefault="00E179A7" w:rsidP="00E179A7">
      <w:pPr>
        <w:tabs>
          <w:tab w:val="left" w:pos="1930"/>
        </w:tabs>
        <w:bidi/>
        <w:jc w:val="both"/>
        <w:rPr>
          <w:rFonts w:cs="David" w:hint="cs"/>
          <w:b/>
          <w:bCs/>
          <w:u w:val="single"/>
          <w:rtl/>
        </w:rPr>
      </w:pPr>
    </w:p>
    <w:p w14:paraId="20632FF3" w14:textId="77777777" w:rsidR="00E179A7" w:rsidRPr="00E179A7" w:rsidRDefault="00E179A7" w:rsidP="00E179A7">
      <w:pPr>
        <w:tabs>
          <w:tab w:val="left" w:pos="1930"/>
        </w:tabs>
        <w:bidi/>
        <w:jc w:val="both"/>
        <w:rPr>
          <w:rFonts w:cs="David" w:hint="cs"/>
          <w:rtl/>
        </w:rPr>
      </w:pPr>
      <w:r w:rsidRPr="00E179A7">
        <w:rPr>
          <w:rFonts w:cs="David"/>
          <w:b/>
          <w:bCs/>
          <w:u w:val="single"/>
          <w:rtl/>
        </w:rPr>
        <w:t>יוע</w:t>
      </w:r>
      <w:r w:rsidRPr="00E179A7">
        <w:rPr>
          <w:rFonts w:cs="David" w:hint="cs"/>
          <w:b/>
          <w:bCs/>
          <w:u w:val="single"/>
          <w:rtl/>
        </w:rPr>
        <w:t>צת</w:t>
      </w:r>
      <w:r w:rsidRPr="00E179A7">
        <w:rPr>
          <w:rFonts w:cs="David"/>
          <w:b/>
          <w:bCs/>
          <w:u w:val="single"/>
          <w:rtl/>
        </w:rPr>
        <w:t xml:space="preserve"> משפטי</w:t>
      </w:r>
      <w:r w:rsidRPr="00E179A7">
        <w:rPr>
          <w:rFonts w:cs="David" w:hint="cs"/>
          <w:b/>
          <w:bCs/>
          <w:u w:val="single"/>
          <w:rtl/>
        </w:rPr>
        <w:t>ת לכנסת</w:t>
      </w:r>
      <w:r w:rsidRPr="00E179A7">
        <w:rPr>
          <w:rFonts w:cs="David"/>
          <w:rtl/>
        </w:rPr>
        <w:t>:</w:t>
      </w:r>
      <w:r w:rsidRPr="00E179A7">
        <w:rPr>
          <w:rFonts w:cs="David" w:hint="cs"/>
          <w:rtl/>
        </w:rPr>
        <w:t xml:space="preserve"> נורית </w:t>
      </w:r>
      <w:proofErr w:type="spellStart"/>
      <w:r w:rsidRPr="00E179A7">
        <w:rPr>
          <w:rFonts w:cs="David" w:hint="cs"/>
          <w:rtl/>
        </w:rPr>
        <w:t>אלשטיין</w:t>
      </w:r>
      <w:proofErr w:type="spellEnd"/>
      <w:r w:rsidRPr="00E179A7">
        <w:rPr>
          <w:rFonts w:cs="David" w:hint="cs"/>
          <w:rtl/>
        </w:rPr>
        <w:tab/>
      </w:r>
    </w:p>
    <w:p w14:paraId="18333D32" w14:textId="77777777" w:rsidR="00E179A7" w:rsidRPr="00E179A7" w:rsidRDefault="00E179A7" w:rsidP="00E179A7">
      <w:pPr>
        <w:bidi/>
        <w:jc w:val="both"/>
        <w:rPr>
          <w:rFonts w:cs="David"/>
          <w:rtl/>
        </w:rPr>
      </w:pPr>
    </w:p>
    <w:p w14:paraId="00BF5852" w14:textId="77777777" w:rsidR="00E179A7" w:rsidRPr="00E179A7" w:rsidRDefault="00E179A7" w:rsidP="00E179A7">
      <w:pPr>
        <w:tabs>
          <w:tab w:val="left" w:pos="1930"/>
        </w:tabs>
        <w:bidi/>
        <w:jc w:val="both"/>
        <w:rPr>
          <w:rFonts w:cs="David" w:hint="cs"/>
          <w:rtl/>
        </w:rPr>
      </w:pPr>
      <w:r w:rsidRPr="00E179A7">
        <w:rPr>
          <w:rFonts w:cs="David" w:hint="cs"/>
          <w:b/>
          <w:bCs/>
          <w:u w:val="single"/>
          <w:rtl/>
        </w:rPr>
        <w:t>יועצת משפטית לוועדה:</w:t>
      </w:r>
      <w:r w:rsidRPr="00E179A7">
        <w:rPr>
          <w:rFonts w:cs="David" w:hint="cs"/>
          <w:rtl/>
        </w:rPr>
        <w:t xml:space="preserve"> ארבל </w:t>
      </w:r>
      <w:proofErr w:type="spellStart"/>
      <w:r w:rsidRPr="00E179A7">
        <w:rPr>
          <w:rFonts w:cs="David" w:hint="cs"/>
          <w:rtl/>
        </w:rPr>
        <w:t>אסטרחן</w:t>
      </w:r>
      <w:proofErr w:type="spellEnd"/>
    </w:p>
    <w:p w14:paraId="47ABFB42" w14:textId="77777777" w:rsidR="00E179A7" w:rsidRPr="00E179A7" w:rsidRDefault="00E179A7" w:rsidP="00E179A7">
      <w:pPr>
        <w:tabs>
          <w:tab w:val="left" w:pos="1930"/>
        </w:tabs>
        <w:bidi/>
        <w:jc w:val="both"/>
        <w:rPr>
          <w:rFonts w:cs="David" w:hint="cs"/>
          <w:b/>
          <w:bCs/>
          <w:u w:val="single"/>
          <w:rtl/>
        </w:rPr>
      </w:pPr>
    </w:p>
    <w:p w14:paraId="2BD2F908" w14:textId="77777777" w:rsidR="00E179A7" w:rsidRPr="00E179A7" w:rsidRDefault="00E179A7" w:rsidP="00E179A7">
      <w:pPr>
        <w:tabs>
          <w:tab w:val="left" w:pos="1930"/>
        </w:tabs>
        <w:bidi/>
        <w:jc w:val="both"/>
        <w:rPr>
          <w:rFonts w:cs="David" w:hint="cs"/>
          <w:b/>
          <w:bCs/>
          <w:rtl/>
        </w:rPr>
      </w:pPr>
      <w:r w:rsidRPr="00E179A7">
        <w:rPr>
          <w:rFonts w:cs="David"/>
          <w:b/>
          <w:bCs/>
          <w:u w:val="single"/>
          <w:rtl/>
        </w:rPr>
        <w:t>מנהלת הוועדה</w:t>
      </w:r>
      <w:r w:rsidRPr="00E179A7">
        <w:rPr>
          <w:rFonts w:cs="David"/>
          <w:rtl/>
        </w:rPr>
        <w:t>:</w:t>
      </w:r>
      <w:r w:rsidRPr="00E179A7">
        <w:rPr>
          <w:rFonts w:cs="David" w:hint="cs"/>
          <w:rtl/>
        </w:rPr>
        <w:t xml:space="preserve">               אתי בן-יוסף</w:t>
      </w:r>
    </w:p>
    <w:p w14:paraId="57A875FB" w14:textId="77777777" w:rsidR="00E179A7" w:rsidRPr="00E179A7" w:rsidRDefault="00E179A7" w:rsidP="00E179A7">
      <w:pPr>
        <w:bidi/>
        <w:jc w:val="both"/>
        <w:rPr>
          <w:rFonts w:cs="David"/>
          <w:rtl/>
        </w:rPr>
      </w:pPr>
    </w:p>
    <w:p w14:paraId="74C3025C" w14:textId="77777777" w:rsidR="00E179A7" w:rsidRPr="00E179A7" w:rsidRDefault="00E179A7" w:rsidP="00E179A7">
      <w:pPr>
        <w:tabs>
          <w:tab w:val="left" w:pos="1930"/>
        </w:tabs>
        <w:bidi/>
        <w:jc w:val="both"/>
        <w:rPr>
          <w:rFonts w:cs="David" w:hint="cs"/>
          <w:rtl/>
        </w:rPr>
      </w:pPr>
      <w:r w:rsidRPr="00E179A7">
        <w:rPr>
          <w:rFonts w:cs="David" w:hint="cs"/>
          <w:b/>
          <w:bCs/>
          <w:u w:val="single"/>
          <w:rtl/>
        </w:rPr>
        <w:t>קצרנית</w:t>
      </w:r>
      <w:r w:rsidRPr="00E179A7">
        <w:rPr>
          <w:rFonts w:cs="David"/>
          <w:rtl/>
        </w:rPr>
        <w:t>:</w:t>
      </w:r>
      <w:r w:rsidRPr="00E179A7">
        <w:rPr>
          <w:rFonts w:cs="David" w:hint="cs"/>
          <w:rtl/>
        </w:rPr>
        <w:t xml:space="preserve">                          סיגל </w:t>
      </w:r>
      <w:proofErr w:type="spellStart"/>
      <w:r w:rsidRPr="00E179A7">
        <w:rPr>
          <w:rFonts w:cs="David" w:hint="cs"/>
          <w:rtl/>
        </w:rPr>
        <w:t>גורדון</w:t>
      </w:r>
      <w:proofErr w:type="spellEnd"/>
      <w:r w:rsidRPr="00E179A7">
        <w:rPr>
          <w:rFonts w:cs="David" w:hint="cs"/>
          <w:rtl/>
        </w:rPr>
        <w:t xml:space="preserve"> </w:t>
      </w:r>
    </w:p>
    <w:p w14:paraId="783E7E00" w14:textId="77777777" w:rsidR="00E179A7" w:rsidRPr="00E179A7" w:rsidRDefault="00E179A7" w:rsidP="00E179A7">
      <w:pPr>
        <w:bidi/>
        <w:jc w:val="both"/>
        <w:rPr>
          <w:rFonts w:cs="David" w:hint="cs"/>
          <w:b/>
          <w:bCs/>
          <w:rtl/>
        </w:rPr>
      </w:pPr>
    </w:p>
    <w:p w14:paraId="1074CC80" w14:textId="77777777" w:rsidR="00E179A7" w:rsidRPr="00E179A7" w:rsidRDefault="00E179A7" w:rsidP="00E179A7">
      <w:pPr>
        <w:pStyle w:val="Heading5"/>
        <w:rPr>
          <w:rFonts w:hint="cs"/>
          <w:sz w:val="24"/>
          <w:rtl/>
        </w:rPr>
      </w:pPr>
    </w:p>
    <w:p w14:paraId="6BD5FFC6" w14:textId="77777777" w:rsidR="00E179A7" w:rsidRPr="00E179A7" w:rsidRDefault="00E179A7" w:rsidP="00E179A7">
      <w:pPr>
        <w:pStyle w:val="Heading5"/>
        <w:rPr>
          <w:sz w:val="24"/>
          <w:rtl/>
        </w:rPr>
      </w:pPr>
      <w:r w:rsidRPr="00E179A7">
        <w:rPr>
          <w:sz w:val="24"/>
          <w:rtl/>
        </w:rPr>
        <w:t xml:space="preserve"> </w:t>
      </w:r>
    </w:p>
    <w:p w14:paraId="0BC22E64" w14:textId="77777777" w:rsidR="00E179A7" w:rsidRPr="00E179A7" w:rsidRDefault="00E179A7" w:rsidP="00E179A7">
      <w:pPr>
        <w:bidi/>
        <w:jc w:val="both"/>
        <w:rPr>
          <w:rFonts w:cs="David" w:hint="cs"/>
          <w:rtl/>
        </w:rPr>
      </w:pPr>
    </w:p>
    <w:p w14:paraId="337A75B1" w14:textId="77777777" w:rsidR="00E179A7" w:rsidRPr="00E179A7" w:rsidRDefault="00E179A7" w:rsidP="00E179A7">
      <w:pPr>
        <w:bidi/>
        <w:jc w:val="center"/>
        <w:rPr>
          <w:rFonts w:cs="David" w:hint="cs"/>
          <w:b/>
          <w:bCs/>
          <w:u w:val="single"/>
          <w:rtl/>
        </w:rPr>
      </w:pPr>
      <w:r w:rsidRPr="00E179A7">
        <w:rPr>
          <w:rFonts w:cs="David"/>
          <w:rtl/>
        </w:rPr>
        <w:br w:type="page"/>
      </w:r>
      <w:r w:rsidRPr="00E179A7">
        <w:rPr>
          <w:rFonts w:cs="David" w:hint="cs"/>
          <w:b/>
          <w:bCs/>
          <w:u w:val="single"/>
          <w:rtl/>
        </w:rPr>
        <w:lastRenderedPageBreak/>
        <w:t xml:space="preserve">פרק ח' </w:t>
      </w:r>
      <w:r w:rsidRPr="00E179A7">
        <w:rPr>
          <w:rFonts w:cs="David"/>
          <w:b/>
          <w:bCs/>
          <w:u w:val="single"/>
          <w:rtl/>
        </w:rPr>
        <w:t>–</w:t>
      </w:r>
      <w:r w:rsidRPr="00E179A7">
        <w:rPr>
          <w:rFonts w:cs="David" w:hint="cs"/>
          <w:b/>
          <w:bCs/>
          <w:u w:val="single"/>
          <w:rtl/>
        </w:rPr>
        <w:t xml:space="preserve"> ניגוד עניינים</w:t>
      </w:r>
    </w:p>
    <w:p w14:paraId="7C01C616" w14:textId="77777777" w:rsidR="00E179A7" w:rsidRPr="00E179A7" w:rsidRDefault="00E179A7" w:rsidP="00E179A7">
      <w:pPr>
        <w:bidi/>
        <w:jc w:val="both"/>
        <w:rPr>
          <w:rFonts w:cs="David" w:hint="cs"/>
          <w:b/>
          <w:bCs/>
          <w:u w:val="single"/>
          <w:rtl/>
        </w:rPr>
      </w:pPr>
    </w:p>
    <w:p w14:paraId="6B19426F" w14:textId="77777777" w:rsidR="00E179A7" w:rsidRPr="00E179A7" w:rsidRDefault="00E179A7" w:rsidP="00E179A7">
      <w:pPr>
        <w:bidi/>
        <w:jc w:val="both"/>
        <w:rPr>
          <w:rFonts w:cs="David" w:hint="cs"/>
          <w:b/>
          <w:bCs/>
          <w:u w:val="single"/>
          <w:rtl/>
        </w:rPr>
      </w:pPr>
    </w:p>
    <w:p w14:paraId="431693AF" w14:textId="77777777" w:rsidR="00E179A7" w:rsidRPr="00E179A7" w:rsidRDefault="00E179A7" w:rsidP="00E179A7">
      <w:pPr>
        <w:bidi/>
        <w:jc w:val="both"/>
        <w:rPr>
          <w:rFonts w:cs="David" w:hint="cs"/>
          <w:rtl/>
        </w:rPr>
      </w:pPr>
      <w:r w:rsidRPr="00E179A7">
        <w:rPr>
          <w:rFonts w:cs="David" w:hint="cs"/>
          <w:u w:val="single"/>
          <w:rtl/>
        </w:rPr>
        <w:t>היו"ר דוד טל:</w:t>
      </w:r>
    </w:p>
    <w:p w14:paraId="542C880D" w14:textId="77777777" w:rsidR="00E179A7" w:rsidRPr="00E179A7" w:rsidRDefault="00E179A7" w:rsidP="00E179A7">
      <w:pPr>
        <w:bidi/>
        <w:jc w:val="both"/>
        <w:rPr>
          <w:rFonts w:cs="David" w:hint="cs"/>
          <w:rtl/>
        </w:rPr>
      </w:pPr>
    </w:p>
    <w:p w14:paraId="4B6C2EA4" w14:textId="77777777" w:rsidR="00E179A7" w:rsidRPr="00E179A7" w:rsidRDefault="00E179A7" w:rsidP="00E179A7">
      <w:pPr>
        <w:bidi/>
        <w:jc w:val="both"/>
        <w:rPr>
          <w:rFonts w:cs="David" w:hint="cs"/>
          <w:rtl/>
        </w:rPr>
      </w:pPr>
      <w:r w:rsidRPr="00E179A7">
        <w:rPr>
          <w:rFonts w:cs="David" w:hint="cs"/>
          <w:rtl/>
        </w:rPr>
        <w:tab/>
        <w:t xml:space="preserve">שלום לכולם, אני מתכבד לפתוח את ישיבת הוועדה. לאיזה סעיף הגענו? </w:t>
      </w:r>
    </w:p>
    <w:p w14:paraId="10463434" w14:textId="77777777" w:rsidR="00E179A7" w:rsidRPr="00E179A7" w:rsidRDefault="00E179A7" w:rsidP="00E179A7">
      <w:pPr>
        <w:bidi/>
        <w:jc w:val="both"/>
        <w:rPr>
          <w:rFonts w:cs="David" w:hint="cs"/>
          <w:rtl/>
        </w:rPr>
      </w:pPr>
    </w:p>
    <w:p w14:paraId="704D7492"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667E0264" w14:textId="77777777" w:rsidR="00E179A7" w:rsidRPr="00E179A7" w:rsidRDefault="00E179A7" w:rsidP="00E179A7">
      <w:pPr>
        <w:bidi/>
        <w:jc w:val="both"/>
        <w:rPr>
          <w:rFonts w:cs="David" w:hint="cs"/>
          <w:rtl/>
        </w:rPr>
      </w:pPr>
    </w:p>
    <w:p w14:paraId="0B2EB230" w14:textId="77777777" w:rsidR="00E179A7" w:rsidRPr="00E179A7" w:rsidRDefault="00E179A7" w:rsidP="00E179A7">
      <w:pPr>
        <w:bidi/>
        <w:jc w:val="both"/>
        <w:rPr>
          <w:rFonts w:cs="David" w:hint="cs"/>
          <w:rtl/>
        </w:rPr>
      </w:pPr>
      <w:r w:rsidRPr="00E179A7">
        <w:rPr>
          <w:rFonts w:cs="David" w:hint="cs"/>
          <w:rtl/>
        </w:rPr>
        <w:tab/>
        <w:t xml:space="preserve">יש לנו חוב מהישיבה הקודמת, התבקשתי לבדוק לגבי שרים, מה תקופת המעבר </w:t>
      </w:r>
      <w:r w:rsidRPr="00E179A7">
        <w:rPr>
          <w:rFonts w:cs="David"/>
          <w:rtl/>
        </w:rPr>
        <w:t>–</w:t>
      </w:r>
      <w:r w:rsidRPr="00E179A7">
        <w:rPr>
          <w:rFonts w:cs="David" w:hint="cs"/>
          <w:rtl/>
        </w:rPr>
        <w:t xml:space="preserve"> דיברנו על כך, שלגבי חברי כנסת יש חצי שנה והוועדה הציבורית הציעה תקופה של חודשיים עם אפשרות הארכה על ידי ועדת האתיקה עד חצי שנה. בדקנו וראינו, שלגבי שרים יש מצב קיים ויש הצעה של ועדה ציבורית, בראשות השופט שמגר, שטרם הוגשה אבל היא כבר גיבשה טיוטות. על פי המצב הקיים,  כללי ניגוד עניינים של שרים, נקבע כך: מייד עם תחילת כהונתו כשר ולא יאוחר מ-30 ימים לאחר מכן.  התפטר השר מכל משרה, תפקיד או כהונה ויפסיק כל עיסוק או פעילות שאינם בהתאם לכללים אלה.    העברה של מניות יהיו בתוך 60 ימים. 30 ימים סיום כל עיסוק. הוועדה החדשה, ועדת שמגר, עומדת להגיש המלצה של 15 ימים סיום כל עיסוק, ו-60 ימים העברה לנאמנות עיוורת של מניות, דברים שלא קיימים לגבי חברי כנסת. </w:t>
      </w:r>
    </w:p>
    <w:p w14:paraId="19769895" w14:textId="77777777" w:rsidR="00E179A7" w:rsidRPr="00E179A7" w:rsidRDefault="00E179A7" w:rsidP="00E179A7">
      <w:pPr>
        <w:bidi/>
        <w:jc w:val="both"/>
        <w:rPr>
          <w:rFonts w:cs="David" w:hint="cs"/>
          <w:rtl/>
        </w:rPr>
      </w:pPr>
    </w:p>
    <w:p w14:paraId="75C847FE" w14:textId="77777777" w:rsidR="00E179A7" w:rsidRPr="00E179A7" w:rsidRDefault="00E179A7" w:rsidP="00E179A7">
      <w:pPr>
        <w:bidi/>
        <w:jc w:val="both"/>
        <w:rPr>
          <w:rFonts w:cs="David" w:hint="cs"/>
          <w:rtl/>
        </w:rPr>
      </w:pPr>
      <w:r w:rsidRPr="00E179A7">
        <w:rPr>
          <w:rFonts w:cs="David" w:hint="cs"/>
          <w:rtl/>
        </w:rPr>
        <w:tab/>
        <w:t xml:space="preserve">נמצא כאן פרופסור כשר, שהוא גם חבר באותה ועדה ציבורית. </w:t>
      </w:r>
    </w:p>
    <w:p w14:paraId="1F7EE080" w14:textId="77777777" w:rsidR="00E179A7" w:rsidRPr="00E179A7" w:rsidRDefault="00E179A7" w:rsidP="00E179A7">
      <w:pPr>
        <w:bidi/>
        <w:jc w:val="both"/>
        <w:rPr>
          <w:rFonts w:cs="David" w:hint="cs"/>
          <w:rtl/>
        </w:rPr>
      </w:pPr>
    </w:p>
    <w:p w14:paraId="6177407A" w14:textId="77777777" w:rsidR="00E179A7" w:rsidRPr="00E179A7" w:rsidRDefault="00E179A7" w:rsidP="00E179A7">
      <w:pPr>
        <w:bidi/>
        <w:jc w:val="both"/>
        <w:rPr>
          <w:rFonts w:cs="David" w:hint="cs"/>
          <w:rtl/>
        </w:rPr>
      </w:pPr>
      <w:r w:rsidRPr="00E179A7">
        <w:rPr>
          <w:rFonts w:cs="David" w:hint="cs"/>
          <w:u w:val="single"/>
          <w:rtl/>
        </w:rPr>
        <w:t>היו"ר דוד טל:</w:t>
      </w:r>
    </w:p>
    <w:p w14:paraId="36F16814" w14:textId="77777777" w:rsidR="00E179A7" w:rsidRPr="00E179A7" w:rsidRDefault="00E179A7" w:rsidP="00E179A7">
      <w:pPr>
        <w:bidi/>
        <w:jc w:val="both"/>
        <w:rPr>
          <w:rFonts w:cs="David" w:hint="cs"/>
          <w:rtl/>
        </w:rPr>
      </w:pPr>
    </w:p>
    <w:p w14:paraId="6632A659" w14:textId="77777777" w:rsidR="00E179A7" w:rsidRPr="00E179A7" w:rsidRDefault="00E179A7" w:rsidP="00E179A7">
      <w:pPr>
        <w:bidi/>
        <w:jc w:val="both"/>
        <w:rPr>
          <w:rFonts w:cs="David" w:hint="cs"/>
          <w:rtl/>
        </w:rPr>
      </w:pPr>
      <w:r w:rsidRPr="00E179A7">
        <w:rPr>
          <w:rFonts w:cs="David" w:hint="cs"/>
          <w:rtl/>
        </w:rPr>
        <w:tab/>
        <w:t xml:space="preserve">אולי הוא יוכל להשכיל אותנו.   אני אולי יכול להבין סיום עיסוק </w:t>
      </w:r>
      <w:r w:rsidRPr="00E179A7">
        <w:rPr>
          <w:rFonts w:cs="David"/>
          <w:rtl/>
        </w:rPr>
        <w:t>–</w:t>
      </w:r>
      <w:r w:rsidRPr="00E179A7">
        <w:rPr>
          <w:rFonts w:cs="David" w:hint="cs"/>
          <w:rtl/>
        </w:rPr>
        <w:t xml:space="preserve"> לנגד עיניי אני רואה את המקרה של חבר הכנסת רפי איתם, שהיה עסוק אצל </w:t>
      </w:r>
      <w:proofErr w:type="spellStart"/>
      <w:r w:rsidRPr="00E179A7">
        <w:rPr>
          <w:rFonts w:cs="David" w:hint="cs"/>
          <w:rtl/>
        </w:rPr>
        <w:t>פידל</w:t>
      </w:r>
      <w:proofErr w:type="spellEnd"/>
      <w:r w:rsidRPr="00E179A7">
        <w:rPr>
          <w:rFonts w:cs="David" w:hint="cs"/>
          <w:rtl/>
        </w:rPr>
        <w:t xml:space="preserve"> </w:t>
      </w:r>
      <w:proofErr w:type="spellStart"/>
      <w:r w:rsidRPr="00E179A7">
        <w:rPr>
          <w:rFonts w:cs="David" w:hint="cs"/>
          <w:rtl/>
        </w:rPr>
        <w:t>קסטרו</w:t>
      </w:r>
      <w:proofErr w:type="spellEnd"/>
      <w:r w:rsidRPr="00E179A7">
        <w:rPr>
          <w:rFonts w:cs="David" w:hint="cs"/>
          <w:rtl/>
        </w:rPr>
        <w:t xml:space="preserve"> בהרבה נושאים, השאלה, פרק זמן כזה זה פרק זמן סביר ששר או חברי כנסת יוכלו לעמוד בה? מה קורה, אם הוא משתדל מאוד בכל מאודו ולא מצליח, יש אפשרות לבקש אורכה? </w:t>
      </w:r>
    </w:p>
    <w:p w14:paraId="4024916E" w14:textId="77777777" w:rsidR="00E179A7" w:rsidRPr="00E179A7" w:rsidRDefault="00E179A7" w:rsidP="00E179A7">
      <w:pPr>
        <w:bidi/>
        <w:jc w:val="both"/>
        <w:rPr>
          <w:rFonts w:cs="David" w:hint="cs"/>
          <w:rtl/>
        </w:rPr>
      </w:pPr>
    </w:p>
    <w:p w14:paraId="55EBEE6B"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57266752" w14:textId="77777777" w:rsidR="00E179A7" w:rsidRPr="00E179A7" w:rsidRDefault="00E179A7" w:rsidP="00E179A7">
      <w:pPr>
        <w:bidi/>
        <w:jc w:val="both"/>
        <w:rPr>
          <w:rFonts w:cs="David" w:hint="cs"/>
          <w:rtl/>
        </w:rPr>
      </w:pPr>
    </w:p>
    <w:p w14:paraId="77569691" w14:textId="77777777" w:rsidR="00E179A7" w:rsidRPr="00E179A7" w:rsidRDefault="00E179A7" w:rsidP="00E179A7">
      <w:pPr>
        <w:bidi/>
        <w:jc w:val="both"/>
        <w:rPr>
          <w:rFonts w:cs="David" w:hint="cs"/>
          <w:rtl/>
        </w:rPr>
      </w:pPr>
      <w:r w:rsidRPr="00E179A7">
        <w:rPr>
          <w:rFonts w:cs="David" w:hint="cs"/>
          <w:rtl/>
        </w:rPr>
        <w:tab/>
        <w:t xml:space="preserve">חצי שנה נראה לך קצר מדי? על ידי ועדת האתיקה הרי מוצע חודשיים, עם אפשרות  להאריך עד חצי שנה. </w:t>
      </w:r>
    </w:p>
    <w:p w14:paraId="4FDB3A73" w14:textId="77777777" w:rsidR="00E179A7" w:rsidRPr="00E179A7" w:rsidRDefault="00E179A7" w:rsidP="00E179A7">
      <w:pPr>
        <w:bidi/>
        <w:jc w:val="both"/>
        <w:rPr>
          <w:rFonts w:cs="David" w:hint="cs"/>
          <w:rtl/>
        </w:rPr>
      </w:pPr>
    </w:p>
    <w:p w14:paraId="285E3EB2" w14:textId="77777777" w:rsidR="00E179A7" w:rsidRPr="00E179A7" w:rsidRDefault="00E179A7" w:rsidP="00E179A7">
      <w:pPr>
        <w:bidi/>
        <w:jc w:val="both"/>
        <w:rPr>
          <w:rFonts w:cs="David" w:hint="cs"/>
          <w:rtl/>
        </w:rPr>
      </w:pPr>
      <w:r w:rsidRPr="00E179A7">
        <w:rPr>
          <w:rFonts w:cs="David" w:hint="cs"/>
          <w:u w:val="single"/>
          <w:rtl/>
        </w:rPr>
        <w:t>היו"ר דוד טל:</w:t>
      </w:r>
    </w:p>
    <w:p w14:paraId="4298023D" w14:textId="77777777" w:rsidR="00E179A7" w:rsidRPr="00E179A7" w:rsidRDefault="00E179A7" w:rsidP="00E179A7">
      <w:pPr>
        <w:bidi/>
        <w:jc w:val="both"/>
        <w:rPr>
          <w:rFonts w:cs="David" w:hint="cs"/>
          <w:rtl/>
        </w:rPr>
      </w:pPr>
    </w:p>
    <w:p w14:paraId="5C9AB440" w14:textId="77777777" w:rsidR="00E179A7" w:rsidRPr="00E179A7" w:rsidRDefault="00E179A7" w:rsidP="00E179A7">
      <w:pPr>
        <w:bidi/>
        <w:jc w:val="both"/>
        <w:rPr>
          <w:rFonts w:cs="David" w:hint="cs"/>
          <w:rtl/>
        </w:rPr>
      </w:pPr>
      <w:r w:rsidRPr="00E179A7">
        <w:rPr>
          <w:rFonts w:cs="David" w:hint="cs"/>
          <w:rtl/>
        </w:rPr>
        <w:tab/>
        <w:t xml:space="preserve">אז מוצע שוועדת האתיקה תאריך עד חצי שנה. </w:t>
      </w:r>
    </w:p>
    <w:p w14:paraId="3601F024" w14:textId="77777777" w:rsidR="00E179A7" w:rsidRPr="00E179A7" w:rsidRDefault="00E179A7" w:rsidP="00E179A7">
      <w:pPr>
        <w:bidi/>
        <w:jc w:val="both"/>
        <w:rPr>
          <w:rFonts w:cs="David" w:hint="cs"/>
          <w:rtl/>
        </w:rPr>
      </w:pPr>
    </w:p>
    <w:p w14:paraId="03665658"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080B2977" w14:textId="77777777" w:rsidR="00E179A7" w:rsidRPr="00E179A7" w:rsidRDefault="00E179A7" w:rsidP="00E179A7">
      <w:pPr>
        <w:bidi/>
        <w:jc w:val="both"/>
        <w:rPr>
          <w:rFonts w:cs="David" w:hint="cs"/>
          <w:rtl/>
        </w:rPr>
      </w:pPr>
    </w:p>
    <w:p w14:paraId="2F427640" w14:textId="77777777" w:rsidR="00E179A7" w:rsidRPr="00E179A7" w:rsidRDefault="00E179A7" w:rsidP="00E179A7">
      <w:pPr>
        <w:bidi/>
        <w:jc w:val="both"/>
        <w:rPr>
          <w:rFonts w:cs="David" w:hint="cs"/>
          <w:rtl/>
        </w:rPr>
      </w:pPr>
      <w:r w:rsidRPr="00E179A7">
        <w:rPr>
          <w:rFonts w:cs="David" w:hint="cs"/>
          <w:rtl/>
        </w:rPr>
        <w:tab/>
        <w:t xml:space="preserve">נכון, על יסוד בקשה מנומקת בכתב היא יכולה להאריך את זה, בהתחשב בנסיבות. </w:t>
      </w:r>
    </w:p>
    <w:p w14:paraId="23BF3BAF" w14:textId="77777777" w:rsidR="00E179A7" w:rsidRPr="00E179A7" w:rsidRDefault="00E179A7" w:rsidP="00E179A7">
      <w:pPr>
        <w:bidi/>
        <w:jc w:val="both"/>
        <w:rPr>
          <w:rFonts w:cs="David" w:hint="cs"/>
          <w:rtl/>
        </w:rPr>
      </w:pPr>
    </w:p>
    <w:p w14:paraId="7A617885" w14:textId="77777777" w:rsidR="00E179A7" w:rsidRPr="00E179A7" w:rsidRDefault="00E179A7" w:rsidP="00E179A7">
      <w:pPr>
        <w:bidi/>
        <w:jc w:val="both"/>
        <w:rPr>
          <w:rFonts w:cs="David" w:hint="cs"/>
          <w:rtl/>
        </w:rPr>
      </w:pPr>
      <w:r w:rsidRPr="00E179A7">
        <w:rPr>
          <w:rFonts w:cs="David" w:hint="cs"/>
          <w:u w:val="single"/>
          <w:rtl/>
        </w:rPr>
        <w:t>היו"ר דוד טל:</w:t>
      </w:r>
    </w:p>
    <w:p w14:paraId="08597F41" w14:textId="77777777" w:rsidR="00E179A7" w:rsidRPr="00E179A7" w:rsidRDefault="00E179A7" w:rsidP="00E179A7">
      <w:pPr>
        <w:bidi/>
        <w:jc w:val="both"/>
        <w:rPr>
          <w:rFonts w:cs="David" w:hint="cs"/>
          <w:rtl/>
        </w:rPr>
      </w:pPr>
    </w:p>
    <w:p w14:paraId="6C739AAE" w14:textId="77777777" w:rsidR="00E179A7" w:rsidRPr="00E179A7" w:rsidRDefault="00E179A7" w:rsidP="00E179A7">
      <w:pPr>
        <w:bidi/>
        <w:jc w:val="both"/>
        <w:rPr>
          <w:rFonts w:cs="David" w:hint="cs"/>
          <w:rtl/>
        </w:rPr>
      </w:pPr>
      <w:r w:rsidRPr="00E179A7">
        <w:rPr>
          <w:rFonts w:cs="David" w:hint="cs"/>
          <w:rtl/>
        </w:rPr>
        <w:tab/>
        <w:t xml:space="preserve">ואם היא לא תאריך לו, היא הופכת אותו לעבריין. </w:t>
      </w:r>
    </w:p>
    <w:p w14:paraId="2A01FCA6" w14:textId="77777777" w:rsidR="00E179A7" w:rsidRPr="00E179A7" w:rsidRDefault="00E179A7" w:rsidP="00E179A7">
      <w:pPr>
        <w:bidi/>
        <w:jc w:val="both"/>
        <w:rPr>
          <w:rFonts w:cs="David" w:hint="cs"/>
          <w:rtl/>
        </w:rPr>
      </w:pPr>
    </w:p>
    <w:p w14:paraId="29463476"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055769A3" w14:textId="77777777" w:rsidR="00E179A7" w:rsidRPr="00E179A7" w:rsidRDefault="00E179A7" w:rsidP="00E179A7">
      <w:pPr>
        <w:bidi/>
        <w:jc w:val="both"/>
        <w:rPr>
          <w:rFonts w:cs="David" w:hint="cs"/>
          <w:rtl/>
        </w:rPr>
      </w:pPr>
    </w:p>
    <w:p w14:paraId="057C52BB" w14:textId="77777777" w:rsidR="00E179A7" w:rsidRPr="00E179A7" w:rsidRDefault="00E179A7" w:rsidP="00E179A7">
      <w:pPr>
        <w:bidi/>
        <w:jc w:val="both"/>
        <w:rPr>
          <w:rFonts w:cs="David" w:hint="cs"/>
          <w:rtl/>
        </w:rPr>
      </w:pPr>
      <w:r w:rsidRPr="00E179A7">
        <w:rPr>
          <w:rFonts w:cs="David" w:hint="cs"/>
          <w:rtl/>
        </w:rPr>
        <w:tab/>
        <w:t xml:space="preserve">לכל חבר כנסת חדש, על פי מה שמוצע, יש חודשיים לסיים את עיסוקיו הנוספים. </w:t>
      </w:r>
    </w:p>
    <w:p w14:paraId="0D7E9279" w14:textId="77777777" w:rsidR="00E179A7" w:rsidRPr="00E179A7" w:rsidRDefault="00E179A7" w:rsidP="00E179A7">
      <w:pPr>
        <w:bidi/>
        <w:jc w:val="both"/>
        <w:rPr>
          <w:rFonts w:cs="David" w:hint="cs"/>
          <w:rtl/>
        </w:rPr>
      </w:pPr>
    </w:p>
    <w:p w14:paraId="4BC5EAD2" w14:textId="77777777" w:rsidR="00E179A7" w:rsidRPr="00E179A7" w:rsidRDefault="00E179A7" w:rsidP="00E179A7">
      <w:pPr>
        <w:bidi/>
        <w:jc w:val="both"/>
        <w:rPr>
          <w:rFonts w:cs="David" w:hint="cs"/>
          <w:rtl/>
        </w:rPr>
      </w:pPr>
      <w:r w:rsidRPr="00E179A7">
        <w:rPr>
          <w:rFonts w:cs="David" w:hint="cs"/>
          <w:u w:val="single"/>
          <w:rtl/>
        </w:rPr>
        <w:t>היו"ר דוד טל:</w:t>
      </w:r>
    </w:p>
    <w:p w14:paraId="02CE6358" w14:textId="77777777" w:rsidR="00E179A7" w:rsidRPr="00E179A7" w:rsidRDefault="00E179A7" w:rsidP="00E179A7">
      <w:pPr>
        <w:bidi/>
        <w:jc w:val="both"/>
        <w:rPr>
          <w:rFonts w:cs="David" w:hint="cs"/>
          <w:rtl/>
        </w:rPr>
      </w:pPr>
    </w:p>
    <w:p w14:paraId="42C5CD68" w14:textId="77777777" w:rsidR="00E179A7" w:rsidRPr="00E179A7" w:rsidRDefault="00E179A7" w:rsidP="00E179A7">
      <w:pPr>
        <w:bidi/>
        <w:jc w:val="both"/>
        <w:rPr>
          <w:rFonts w:cs="David" w:hint="cs"/>
          <w:rtl/>
        </w:rPr>
      </w:pPr>
      <w:r w:rsidRPr="00E179A7">
        <w:rPr>
          <w:rFonts w:cs="David" w:hint="cs"/>
          <w:rtl/>
        </w:rPr>
        <w:tab/>
        <w:t xml:space="preserve">נראה לי, להעביר מניות בנאמנות עיוורת - - - </w:t>
      </w:r>
    </w:p>
    <w:p w14:paraId="3965EF97" w14:textId="77777777" w:rsidR="00E179A7" w:rsidRPr="00E179A7" w:rsidRDefault="00E179A7" w:rsidP="00E179A7">
      <w:pPr>
        <w:bidi/>
        <w:jc w:val="both"/>
        <w:rPr>
          <w:rFonts w:cs="David" w:hint="cs"/>
          <w:rtl/>
        </w:rPr>
      </w:pPr>
    </w:p>
    <w:p w14:paraId="16A55869"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603D84D7" w14:textId="77777777" w:rsidR="00E179A7" w:rsidRPr="00E179A7" w:rsidRDefault="00E179A7" w:rsidP="00E179A7">
      <w:pPr>
        <w:bidi/>
        <w:jc w:val="both"/>
        <w:rPr>
          <w:rFonts w:cs="David" w:hint="cs"/>
          <w:rtl/>
        </w:rPr>
      </w:pPr>
    </w:p>
    <w:p w14:paraId="331E1DFF" w14:textId="77777777" w:rsidR="00E179A7" w:rsidRPr="00E179A7" w:rsidRDefault="00E179A7" w:rsidP="00E179A7">
      <w:pPr>
        <w:bidi/>
        <w:jc w:val="both"/>
        <w:rPr>
          <w:rFonts w:cs="David" w:hint="cs"/>
          <w:rtl/>
        </w:rPr>
      </w:pPr>
      <w:r w:rsidRPr="00E179A7">
        <w:rPr>
          <w:rFonts w:cs="David" w:hint="cs"/>
          <w:rtl/>
        </w:rPr>
        <w:tab/>
        <w:t xml:space="preserve">שרים,  חברי כנסת לא צריכים להעביר מניות. </w:t>
      </w:r>
    </w:p>
    <w:p w14:paraId="25719D13" w14:textId="77777777" w:rsidR="00E179A7" w:rsidRPr="00E179A7" w:rsidRDefault="00E179A7" w:rsidP="00E179A7">
      <w:pPr>
        <w:bidi/>
        <w:jc w:val="both"/>
        <w:rPr>
          <w:rFonts w:cs="David" w:hint="cs"/>
          <w:rtl/>
        </w:rPr>
      </w:pPr>
    </w:p>
    <w:p w14:paraId="12A3A8CA" w14:textId="77777777" w:rsidR="00E179A7" w:rsidRPr="00E179A7" w:rsidRDefault="00E179A7" w:rsidP="00E179A7">
      <w:pPr>
        <w:bidi/>
        <w:jc w:val="both"/>
        <w:rPr>
          <w:rFonts w:cs="David" w:hint="cs"/>
          <w:rtl/>
        </w:rPr>
      </w:pPr>
    </w:p>
    <w:p w14:paraId="2B8EFA6B" w14:textId="77777777" w:rsidR="00E179A7" w:rsidRPr="00E179A7" w:rsidRDefault="00E179A7" w:rsidP="00E179A7">
      <w:pPr>
        <w:bidi/>
        <w:jc w:val="both"/>
        <w:rPr>
          <w:rFonts w:cs="David" w:hint="cs"/>
          <w:rtl/>
        </w:rPr>
      </w:pPr>
      <w:r w:rsidRPr="00E179A7">
        <w:rPr>
          <w:rFonts w:cs="David" w:hint="cs"/>
          <w:u w:val="single"/>
          <w:rtl/>
        </w:rPr>
        <w:t>היו"ר דוד טל:</w:t>
      </w:r>
    </w:p>
    <w:p w14:paraId="272994B8" w14:textId="77777777" w:rsidR="00E179A7" w:rsidRPr="00E179A7" w:rsidRDefault="00E179A7" w:rsidP="00E179A7">
      <w:pPr>
        <w:bidi/>
        <w:jc w:val="both"/>
        <w:rPr>
          <w:rFonts w:cs="David" w:hint="cs"/>
          <w:rtl/>
        </w:rPr>
      </w:pPr>
    </w:p>
    <w:p w14:paraId="013B1304" w14:textId="77777777" w:rsidR="00E179A7" w:rsidRPr="00E179A7" w:rsidRDefault="00E179A7" w:rsidP="00E179A7">
      <w:pPr>
        <w:bidi/>
        <w:jc w:val="both"/>
        <w:rPr>
          <w:rFonts w:cs="David" w:hint="cs"/>
          <w:rtl/>
        </w:rPr>
      </w:pPr>
      <w:r w:rsidRPr="00E179A7">
        <w:rPr>
          <w:rFonts w:cs="David" w:hint="cs"/>
          <w:rtl/>
        </w:rPr>
        <w:tab/>
        <w:t xml:space="preserve">אני רוצה להתייחס לזה כדי ללמוד מכך על מנת שיהיה כלל אחד גם לשרים וגם לחברי הכנסת. חבר כנסת יכול לעסוק בדיוק אותו הדבר כמו שר, מה רבותא שהוא שר? זה בעצם תפקיד ציבורי - - - </w:t>
      </w:r>
    </w:p>
    <w:p w14:paraId="52552E75" w14:textId="77777777" w:rsidR="00E179A7" w:rsidRPr="00E179A7" w:rsidRDefault="00E179A7" w:rsidP="00E179A7">
      <w:pPr>
        <w:bidi/>
        <w:jc w:val="both"/>
        <w:rPr>
          <w:rFonts w:cs="David" w:hint="cs"/>
          <w:rtl/>
        </w:rPr>
      </w:pPr>
    </w:p>
    <w:p w14:paraId="28E42C94"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548EE230" w14:textId="77777777" w:rsidR="00E179A7" w:rsidRPr="00E179A7" w:rsidRDefault="00E179A7" w:rsidP="00E179A7">
      <w:pPr>
        <w:bidi/>
        <w:jc w:val="both"/>
        <w:rPr>
          <w:rFonts w:cs="David" w:hint="cs"/>
          <w:rtl/>
        </w:rPr>
      </w:pPr>
    </w:p>
    <w:p w14:paraId="08881CAA" w14:textId="77777777" w:rsidR="00E179A7" w:rsidRPr="00E179A7" w:rsidRDefault="00E179A7" w:rsidP="00E179A7">
      <w:pPr>
        <w:bidi/>
        <w:jc w:val="both"/>
        <w:rPr>
          <w:rFonts w:cs="David" w:hint="cs"/>
          <w:rtl/>
        </w:rPr>
      </w:pPr>
      <w:r w:rsidRPr="00E179A7">
        <w:rPr>
          <w:rFonts w:cs="David" w:hint="cs"/>
          <w:rtl/>
        </w:rPr>
        <w:tab/>
        <w:t xml:space="preserve">תפקיד ביצועי, יש הבדל גדול. </w:t>
      </w:r>
    </w:p>
    <w:p w14:paraId="68C05556" w14:textId="77777777" w:rsidR="00E179A7" w:rsidRPr="00E179A7" w:rsidRDefault="00E179A7" w:rsidP="00E179A7">
      <w:pPr>
        <w:bidi/>
        <w:jc w:val="both"/>
        <w:rPr>
          <w:rFonts w:cs="David" w:hint="cs"/>
          <w:rtl/>
        </w:rPr>
      </w:pPr>
    </w:p>
    <w:p w14:paraId="3596AB32" w14:textId="77777777" w:rsidR="00E179A7" w:rsidRPr="00E179A7" w:rsidRDefault="00E179A7" w:rsidP="00E179A7">
      <w:pPr>
        <w:bidi/>
        <w:jc w:val="both"/>
        <w:rPr>
          <w:rFonts w:cs="David" w:hint="cs"/>
          <w:rtl/>
        </w:rPr>
      </w:pPr>
      <w:r w:rsidRPr="00E179A7">
        <w:rPr>
          <w:rFonts w:cs="David" w:hint="cs"/>
          <w:u w:val="single"/>
          <w:rtl/>
        </w:rPr>
        <w:t>היו"ר דוד טל:</w:t>
      </w:r>
    </w:p>
    <w:p w14:paraId="703266AB" w14:textId="77777777" w:rsidR="00E179A7" w:rsidRPr="00E179A7" w:rsidRDefault="00E179A7" w:rsidP="00E179A7">
      <w:pPr>
        <w:bidi/>
        <w:jc w:val="both"/>
        <w:rPr>
          <w:rFonts w:cs="David" w:hint="cs"/>
          <w:rtl/>
        </w:rPr>
      </w:pPr>
    </w:p>
    <w:p w14:paraId="58998F3A" w14:textId="77777777" w:rsidR="00E179A7" w:rsidRPr="00E179A7" w:rsidRDefault="00E179A7" w:rsidP="00E179A7">
      <w:pPr>
        <w:bidi/>
        <w:jc w:val="both"/>
        <w:rPr>
          <w:rFonts w:cs="David" w:hint="cs"/>
          <w:rtl/>
        </w:rPr>
      </w:pPr>
      <w:r w:rsidRPr="00E179A7">
        <w:rPr>
          <w:rFonts w:cs="David" w:hint="cs"/>
          <w:rtl/>
        </w:rPr>
        <w:tab/>
        <w:t xml:space="preserve">יש הבדל גדול? </w:t>
      </w:r>
    </w:p>
    <w:p w14:paraId="16188D7F" w14:textId="77777777" w:rsidR="00E179A7" w:rsidRPr="00E179A7" w:rsidRDefault="00E179A7" w:rsidP="00E179A7">
      <w:pPr>
        <w:bidi/>
        <w:jc w:val="both"/>
        <w:rPr>
          <w:rFonts w:cs="David" w:hint="cs"/>
          <w:rtl/>
        </w:rPr>
      </w:pPr>
    </w:p>
    <w:p w14:paraId="46F90A6B"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5B117712" w14:textId="77777777" w:rsidR="00E179A7" w:rsidRPr="00E179A7" w:rsidRDefault="00E179A7" w:rsidP="00E179A7">
      <w:pPr>
        <w:bidi/>
        <w:jc w:val="both"/>
        <w:rPr>
          <w:rFonts w:cs="David" w:hint="cs"/>
          <w:rtl/>
        </w:rPr>
      </w:pPr>
    </w:p>
    <w:p w14:paraId="4811E353" w14:textId="77777777" w:rsidR="00E179A7" w:rsidRPr="00E179A7" w:rsidRDefault="00E179A7" w:rsidP="00E179A7">
      <w:pPr>
        <w:bidi/>
        <w:jc w:val="both"/>
        <w:rPr>
          <w:rFonts w:cs="David" w:hint="cs"/>
          <w:rtl/>
        </w:rPr>
      </w:pPr>
      <w:r w:rsidRPr="00E179A7">
        <w:rPr>
          <w:rFonts w:cs="David" w:hint="cs"/>
          <w:rtl/>
        </w:rPr>
        <w:tab/>
        <w:t xml:space="preserve">בוודאי, לשר יש אפשרות להחליט - - - </w:t>
      </w:r>
    </w:p>
    <w:p w14:paraId="714AD5AB" w14:textId="77777777" w:rsidR="00E179A7" w:rsidRPr="00E179A7" w:rsidRDefault="00E179A7" w:rsidP="00E179A7">
      <w:pPr>
        <w:bidi/>
        <w:jc w:val="both"/>
        <w:rPr>
          <w:rFonts w:cs="David" w:hint="cs"/>
          <w:rtl/>
        </w:rPr>
      </w:pPr>
    </w:p>
    <w:p w14:paraId="5EF3FE40"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516DC447" w14:textId="77777777" w:rsidR="00E179A7" w:rsidRPr="00E179A7" w:rsidRDefault="00E179A7" w:rsidP="00E179A7">
      <w:pPr>
        <w:bidi/>
        <w:jc w:val="both"/>
        <w:rPr>
          <w:rFonts w:cs="David" w:hint="cs"/>
          <w:rtl/>
        </w:rPr>
      </w:pPr>
    </w:p>
    <w:p w14:paraId="7B0FA843" w14:textId="77777777" w:rsidR="00E179A7" w:rsidRPr="00E179A7" w:rsidRDefault="00E179A7" w:rsidP="00E179A7">
      <w:pPr>
        <w:bidi/>
        <w:jc w:val="both"/>
        <w:rPr>
          <w:rFonts w:cs="David" w:hint="cs"/>
          <w:rtl/>
        </w:rPr>
      </w:pPr>
      <w:r w:rsidRPr="00E179A7">
        <w:rPr>
          <w:rFonts w:cs="David" w:hint="cs"/>
          <w:rtl/>
        </w:rPr>
        <w:tab/>
        <w:t xml:space="preserve">אנחנו מציעים בהמלצות של ועדת שמגר, שכל התהליך הזה של העברת המניות ייעשה באמצעות מומחה. ההנחה היא, שחבר הכנסת לא יעשה את זה בעצמו, אלא רואה החשבון שלו. אם אין לו, ייקח רואה חשבון מפני שזה סיפור מורכב. יעסוק בזה  אדם מקצועי ויוכל לסיים את זה תוך מספר חודשים. תמיד אפשר לבקש הארכה. </w:t>
      </w:r>
    </w:p>
    <w:p w14:paraId="22B715B1" w14:textId="77777777" w:rsidR="00E179A7" w:rsidRPr="00E179A7" w:rsidRDefault="00E179A7" w:rsidP="00E179A7">
      <w:pPr>
        <w:bidi/>
        <w:jc w:val="both"/>
        <w:rPr>
          <w:rFonts w:cs="David" w:hint="cs"/>
          <w:rtl/>
        </w:rPr>
      </w:pPr>
    </w:p>
    <w:p w14:paraId="64C7EACF" w14:textId="77777777" w:rsidR="00E179A7" w:rsidRPr="00E179A7" w:rsidRDefault="00E179A7" w:rsidP="00E179A7">
      <w:pPr>
        <w:bidi/>
        <w:jc w:val="both"/>
        <w:rPr>
          <w:rFonts w:cs="David" w:hint="cs"/>
          <w:rtl/>
        </w:rPr>
      </w:pPr>
      <w:r w:rsidRPr="00E179A7">
        <w:rPr>
          <w:rFonts w:cs="David" w:hint="cs"/>
          <w:u w:val="single"/>
          <w:rtl/>
        </w:rPr>
        <w:t>היו"ר דוד טל:</w:t>
      </w:r>
    </w:p>
    <w:p w14:paraId="6487FA4A" w14:textId="77777777" w:rsidR="00E179A7" w:rsidRPr="00E179A7" w:rsidRDefault="00E179A7" w:rsidP="00E179A7">
      <w:pPr>
        <w:bidi/>
        <w:jc w:val="both"/>
        <w:rPr>
          <w:rFonts w:cs="David" w:hint="cs"/>
          <w:rtl/>
        </w:rPr>
      </w:pPr>
    </w:p>
    <w:p w14:paraId="4F99C2B9" w14:textId="77777777" w:rsidR="00E179A7" w:rsidRPr="00E179A7" w:rsidRDefault="00E179A7" w:rsidP="00E179A7">
      <w:pPr>
        <w:bidi/>
        <w:jc w:val="both"/>
        <w:rPr>
          <w:rFonts w:cs="David" w:hint="cs"/>
          <w:rtl/>
        </w:rPr>
      </w:pPr>
      <w:r w:rsidRPr="00E179A7">
        <w:rPr>
          <w:rFonts w:cs="David" w:hint="cs"/>
          <w:rtl/>
        </w:rPr>
        <w:tab/>
        <w:t xml:space="preserve">באותו פרק זמן, רו"ח יוכל להתייעץ עם אותו שר, חבר כנסת? </w:t>
      </w:r>
    </w:p>
    <w:p w14:paraId="58D004E1" w14:textId="77777777" w:rsidR="00E179A7" w:rsidRPr="00E179A7" w:rsidRDefault="00E179A7" w:rsidP="00E179A7">
      <w:pPr>
        <w:bidi/>
        <w:jc w:val="both"/>
        <w:rPr>
          <w:rFonts w:cs="David" w:hint="cs"/>
          <w:rtl/>
        </w:rPr>
      </w:pPr>
    </w:p>
    <w:p w14:paraId="3F580521"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EC99137" w14:textId="77777777" w:rsidR="00E179A7" w:rsidRPr="00E179A7" w:rsidRDefault="00E179A7" w:rsidP="00E179A7">
      <w:pPr>
        <w:bidi/>
        <w:jc w:val="both"/>
        <w:rPr>
          <w:rFonts w:cs="David" w:hint="cs"/>
          <w:rtl/>
        </w:rPr>
      </w:pPr>
    </w:p>
    <w:p w14:paraId="05D4B6BD" w14:textId="77777777" w:rsidR="00E179A7" w:rsidRPr="00E179A7" w:rsidRDefault="00E179A7" w:rsidP="00E179A7">
      <w:pPr>
        <w:bidi/>
        <w:jc w:val="both"/>
        <w:rPr>
          <w:rFonts w:cs="David" w:hint="cs"/>
          <w:rtl/>
        </w:rPr>
      </w:pPr>
      <w:r w:rsidRPr="00E179A7">
        <w:rPr>
          <w:rFonts w:cs="David" w:hint="cs"/>
          <w:rtl/>
        </w:rPr>
        <w:tab/>
        <w:t xml:space="preserve">כן. </w:t>
      </w:r>
    </w:p>
    <w:p w14:paraId="4C731646" w14:textId="77777777" w:rsidR="00E179A7" w:rsidRPr="00E179A7" w:rsidRDefault="00E179A7" w:rsidP="00E179A7">
      <w:pPr>
        <w:bidi/>
        <w:jc w:val="both"/>
        <w:rPr>
          <w:rFonts w:cs="David" w:hint="cs"/>
          <w:rtl/>
        </w:rPr>
      </w:pPr>
    </w:p>
    <w:p w14:paraId="762A5C4F" w14:textId="77777777" w:rsidR="00E179A7" w:rsidRPr="00E179A7" w:rsidRDefault="00E179A7" w:rsidP="00E179A7">
      <w:pPr>
        <w:bidi/>
        <w:jc w:val="both"/>
        <w:rPr>
          <w:rFonts w:cs="David" w:hint="cs"/>
          <w:rtl/>
        </w:rPr>
      </w:pPr>
      <w:r w:rsidRPr="00E179A7">
        <w:rPr>
          <w:rFonts w:cs="David" w:hint="cs"/>
          <w:u w:val="single"/>
          <w:rtl/>
        </w:rPr>
        <w:t>היו"ר דוד טל:</w:t>
      </w:r>
    </w:p>
    <w:p w14:paraId="52243D95" w14:textId="77777777" w:rsidR="00E179A7" w:rsidRPr="00E179A7" w:rsidRDefault="00E179A7" w:rsidP="00E179A7">
      <w:pPr>
        <w:bidi/>
        <w:jc w:val="both"/>
        <w:rPr>
          <w:rFonts w:cs="David" w:hint="cs"/>
          <w:rtl/>
        </w:rPr>
      </w:pPr>
    </w:p>
    <w:p w14:paraId="535B52C5" w14:textId="77777777" w:rsidR="00E179A7" w:rsidRPr="00E179A7" w:rsidRDefault="00E179A7" w:rsidP="00E179A7">
      <w:pPr>
        <w:bidi/>
        <w:jc w:val="both"/>
        <w:rPr>
          <w:rFonts w:cs="David" w:hint="cs"/>
          <w:rtl/>
        </w:rPr>
      </w:pPr>
      <w:r w:rsidRPr="00E179A7">
        <w:rPr>
          <w:rFonts w:cs="David" w:hint="cs"/>
          <w:rtl/>
        </w:rPr>
        <w:tab/>
        <w:t xml:space="preserve">בעצם זאת לא נאמנות עיוורת, אני ממנה אותך כרואה חשבון שלי לסגור  את העסקים שלי, אבל אני רוצה לדעת על דעת מה אתה סוגר את העסקים שלי. יכול להיות שמבחינתו, זה לא נוגע לכיס האישי שלו, ינסה לעשות את המקסימום, אבל עדיין יהיה מוכן לחתום על פשרה שהשר לא יהיה מוכן לחתום עליה. </w:t>
      </w:r>
    </w:p>
    <w:p w14:paraId="71834101" w14:textId="77777777" w:rsidR="00E179A7" w:rsidRPr="00E179A7" w:rsidRDefault="00E179A7" w:rsidP="00E179A7">
      <w:pPr>
        <w:bidi/>
        <w:jc w:val="both"/>
        <w:rPr>
          <w:rFonts w:cs="David" w:hint="cs"/>
          <w:rtl/>
        </w:rPr>
      </w:pPr>
    </w:p>
    <w:p w14:paraId="5361C3B7"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89E2329" w14:textId="77777777" w:rsidR="00E179A7" w:rsidRPr="00E179A7" w:rsidRDefault="00E179A7" w:rsidP="00E179A7">
      <w:pPr>
        <w:bidi/>
        <w:jc w:val="both"/>
        <w:rPr>
          <w:rFonts w:cs="David" w:hint="cs"/>
          <w:rtl/>
        </w:rPr>
      </w:pPr>
    </w:p>
    <w:p w14:paraId="15B7DA60" w14:textId="77777777" w:rsidR="00E179A7" w:rsidRPr="00E179A7" w:rsidRDefault="00E179A7" w:rsidP="00E179A7">
      <w:pPr>
        <w:bidi/>
        <w:jc w:val="both"/>
        <w:rPr>
          <w:rFonts w:cs="David" w:hint="cs"/>
          <w:rtl/>
        </w:rPr>
      </w:pPr>
      <w:r w:rsidRPr="00E179A7">
        <w:rPr>
          <w:rFonts w:cs="David" w:hint="cs"/>
          <w:rtl/>
        </w:rPr>
        <w:tab/>
        <w:t xml:space="preserve">לפני שנסתיים התהליך הזה, זאת לא נאמנות עיוורת, זה לא עיוור, הוא יכול להשפיע לאיזה קרן זה יעבור, מי ישגיח, מי המנהל. </w:t>
      </w:r>
    </w:p>
    <w:p w14:paraId="49415FBA" w14:textId="77777777" w:rsidR="00E179A7" w:rsidRPr="00E179A7" w:rsidRDefault="00E179A7" w:rsidP="00E179A7">
      <w:pPr>
        <w:bidi/>
        <w:jc w:val="both"/>
        <w:rPr>
          <w:rFonts w:cs="David" w:hint="cs"/>
          <w:rtl/>
        </w:rPr>
      </w:pPr>
    </w:p>
    <w:p w14:paraId="6C024E04" w14:textId="77777777" w:rsidR="00E179A7" w:rsidRPr="00E179A7" w:rsidRDefault="00E179A7" w:rsidP="00E179A7">
      <w:pPr>
        <w:bidi/>
        <w:jc w:val="both"/>
        <w:rPr>
          <w:rFonts w:cs="David" w:hint="cs"/>
          <w:rtl/>
        </w:rPr>
      </w:pPr>
      <w:r w:rsidRPr="00E179A7">
        <w:rPr>
          <w:rFonts w:cs="David" w:hint="cs"/>
          <w:u w:val="single"/>
          <w:rtl/>
        </w:rPr>
        <w:t>היו"ר דוד טל:</w:t>
      </w:r>
    </w:p>
    <w:p w14:paraId="2F77DB6D" w14:textId="77777777" w:rsidR="00E179A7" w:rsidRPr="00E179A7" w:rsidRDefault="00E179A7" w:rsidP="00E179A7">
      <w:pPr>
        <w:bidi/>
        <w:jc w:val="both"/>
        <w:rPr>
          <w:rFonts w:cs="David" w:hint="cs"/>
          <w:rtl/>
        </w:rPr>
      </w:pPr>
    </w:p>
    <w:p w14:paraId="2429B4B3" w14:textId="77777777" w:rsidR="00E179A7" w:rsidRPr="00E179A7" w:rsidRDefault="00E179A7" w:rsidP="00E179A7">
      <w:pPr>
        <w:bidi/>
        <w:jc w:val="both"/>
        <w:rPr>
          <w:rFonts w:cs="David" w:hint="cs"/>
          <w:rtl/>
        </w:rPr>
      </w:pPr>
      <w:r w:rsidRPr="00E179A7">
        <w:rPr>
          <w:rFonts w:cs="David" w:hint="cs"/>
          <w:rtl/>
        </w:rPr>
        <w:tab/>
        <w:t xml:space="preserve">נאמץ את מה שממליצה ועדת שמגר? </w:t>
      </w:r>
    </w:p>
    <w:p w14:paraId="6F05F12B" w14:textId="77777777" w:rsidR="00E179A7" w:rsidRPr="00E179A7" w:rsidRDefault="00E179A7" w:rsidP="00E179A7">
      <w:pPr>
        <w:bidi/>
        <w:jc w:val="both"/>
        <w:rPr>
          <w:rFonts w:cs="David" w:hint="cs"/>
          <w:rtl/>
        </w:rPr>
      </w:pPr>
    </w:p>
    <w:p w14:paraId="5201FD06"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154B981" w14:textId="77777777" w:rsidR="00E179A7" w:rsidRPr="00E179A7" w:rsidRDefault="00E179A7" w:rsidP="00E179A7">
      <w:pPr>
        <w:bidi/>
        <w:jc w:val="both"/>
        <w:rPr>
          <w:rFonts w:cs="David" w:hint="cs"/>
          <w:rtl/>
        </w:rPr>
      </w:pPr>
    </w:p>
    <w:p w14:paraId="1A5D5A0A" w14:textId="77777777" w:rsidR="00E179A7" w:rsidRPr="00E179A7" w:rsidRDefault="00E179A7" w:rsidP="00E179A7">
      <w:pPr>
        <w:bidi/>
        <w:jc w:val="both"/>
        <w:rPr>
          <w:rFonts w:cs="David" w:hint="cs"/>
          <w:rtl/>
        </w:rPr>
      </w:pPr>
      <w:r w:rsidRPr="00E179A7">
        <w:rPr>
          <w:rFonts w:cs="David" w:hint="cs"/>
          <w:rtl/>
        </w:rPr>
        <w:tab/>
        <w:t xml:space="preserve">לגבי חברי כנסת, זה מקל יותר, זאת אומרת, אם הם הציעו, ששר יצטרך לסיים את עיסוקיו בתוך 15 ימים - - - </w:t>
      </w:r>
    </w:p>
    <w:p w14:paraId="0A53F2C0" w14:textId="77777777" w:rsidR="00E179A7" w:rsidRPr="00E179A7" w:rsidRDefault="00E179A7" w:rsidP="00E179A7">
      <w:pPr>
        <w:bidi/>
        <w:jc w:val="both"/>
        <w:rPr>
          <w:rFonts w:cs="David" w:hint="cs"/>
          <w:rtl/>
        </w:rPr>
      </w:pPr>
    </w:p>
    <w:p w14:paraId="51945D4E" w14:textId="77777777" w:rsidR="00E179A7" w:rsidRPr="00E179A7" w:rsidRDefault="00E179A7" w:rsidP="00E179A7">
      <w:pPr>
        <w:bidi/>
        <w:jc w:val="both"/>
        <w:rPr>
          <w:rFonts w:cs="David" w:hint="cs"/>
          <w:rtl/>
        </w:rPr>
      </w:pPr>
      <w:r w:rsidRPr="00E179A7">
        <w:rPr>
          <w:rFonts w:cs="David" w:hint="cs"/>
          <w:u w:val="single"/>
          <w:rtl/>
        </w:rPr>
        <w:t>היו"ר דוד טל:</w:t>
      </w:r>
    </w:p>
    <w:p w14:paraId="43CC63F6" w14:textId="77777777" w:rsidR="00E179A7" w:rsidRPr="00E179A7" w:rsidRDefault="00E179A7" w:rsidP="00E179A7">
      <w:pPr>
        <w:bidi/>
        <w:jc w:val="both"/>
        <w:rPr>
          <w:rFonts w:cs="David" w:hint="cs"/>
          <w:rtl/>
        </w:rPr>
      </w:pPr>
    </w:p>
    <w:p w14:paraId="13239A0E" w14:textId="77777777" w:rsidR="00E179A7" w:rsidRPr="00E179A7" w:rsidRDefault="00E179A7" w:rsidP="00E179A7">
      <w:pPr>
        <w:bidi/>
        <w:jc w:val="both"/>
        <w:rPr>
          <w:rFonts w:cs="David" w:hint="cs"/>
          <w:rtl/>
        </w:rPr>
      </w:pPr>
      <w:r w:rsidRPr="00E179A7">
        <w:rPr>
          <w:rFonts w:cs="David" w:hint="cs"/>
          <w:rtl/>
        </w:rPr>
        <w:tab/>
        <w:t xml:space="preserve">זאת רק הצעה כרגע, זה עוד לא נפסק. </w:t>
      </w:r>
    </w:p>
    <w:p w14:paraId="57D9BBB7" w14:textId="77777777" w:rsidR="00E179A7" w:rsidRPr="00E179A7" w:rsidRDefault="00E179A7" w:rsidP="00E179A7">
      <w:pPr>
        <w:bidi/>
        <w:jc w:val="both"/>
        <w:rPr>
          <w:rFonts w:cs="David" w:hint="cs"/>
          <w:rtl/>
        </w:rPr>
      </w:pPr>
    </w:p>
    <w:p w14:paraId="570330E6"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077C418" w14:textId="77777777" w:rsidR="00E179A7" w:rsidRPr="00E179A7" w:rsidRDefault="00E179A7" w:rsidP="00E179A7">
      <w:pPr>
        <w:bidi/>
        <w:jc w:val="both"/>
        <w:rPr>
          <w:rFonts w:cs="David" w:hint="cs"/>
          <w:rtl/>
        </w:rPr>
      </w:pPr>
    </w:p>
    <w:p w14:paraId="7DAA8CB4" w14:textId="77777777" w:rsidR="00E179A7" w:rsidRPr="00E179A7" w:rsidRDefault="00E179A7" w:rsidP="00E179A7">
      <w:pPr>
        <w:bidi/>
        <w:jc w:val="both"/>
        <w:rPr>
          <w:rFonts w:cs="David" w:hint="cs"/>
          <w:rtl/>
        </w:rPr>
      </w:pPr>
      <w:r w:rsidRPr="00E179A7">
        <w:rPr>
          <w:rFonts w:cs="David" w:hint="cs"/>
          <w:rtl/>
        </w:rPr>
        <w:tab/>
        <w:t xml:space="preserve">הפצנו טיוטא וקיבלנו עליה תגובות מכל מי שרצה להגיב, שזה היועץ המשפטי לממשלה, מבקר המדינה, כמה שרים, ואף אחד לא הגיב על הנקודות האלה. </w:t>
      </w:r>
    </w:p>
    <w:p w14:paraId="12E4DA3E" w14:textId="77777777" w:rsidR="00E179A7" w:rsidRPr="00E179A7" w:rsidRDefault="00E179A7" w:rsidP="00E179A7">
      <w:pPr>
        <w:bidi/>
        <w:jc w:val="both"/>
        <w:rPr>
          <w:rFonts w:cs="David" w:hint="cs"/>
          <w:rtl/>
        </w:rPr>
      </w:pPr>
    </w:p>
    <w:p w14:paraId="709531F2" w14:textId="77777777" w:rsidR="00E179A7" w:rsidRPr="00E179A7" w:rsidRDefault="00E179A7" w:rsidP="00E179A7">
      <w:pPr>
        <w:bidi/>
        <w:jc w:val="both"/>
        <w:rPr>
          <w:rFonts w:cs="David" w:hint="cs"/>
          <w:rtl/>
        </w:rPr>
      </w:pPr>
      <w:r w:rsidRPr="00E179A7">
        <w:rPr>
          <w:rFonts w:cs="David" w:hint="cs"/>
          <w:u w:val="single"/>
          <w:rtl/>
        </w:rPr>
        <w:t>היו"ר דוד טל:</w:t>
      </w:r>
    </w:p>
    <w:p w14:paraId="26A9FE50" w14:textId="77777777" w:rsidR="00E179A7" w:rsidRPr="00E179A7" w:rsidRDefault="00E179A7" w:rsidP="00E179A7">
      <w:pPr>
        <w:bidi/>
        <w:jc w:val="both"/>
        <w:rPr>
          <w:rFonts w:cs="David" w:hint="cs"/>
          <w:rtl/>
        </w:rPr>
      </w:pPr>
    </w:p>
    <w:p w14:paraId="628DFE07" w14:textId="77777777" w:rsidR="00E179A7" w:rsidRPr="00E179A7" w:rsidRDefault="00E179A7" w:rsidP="00E179A7">
      <w:pPr>
        <w:bidi/>
        <w:jc w:val="both"/>
        <w:rPr>
          <w:rFonts w:cs="David" w:hint="cs"/>
          <w:rtl/>
        </w:rPr>
      </w:pPr>
      <w:r w:rsidRPr="00E179A7">
        <w:rPr>
          <w:rFonts w:cs="David" w:hint="cs"/>
          <w:rtl/>
        </w:rPr>
        <w:tab/>
        <w:t xml:space="preserve">זאת אומרת, זה לא הציק להם. </w:t>
      </w:r>
    </w:p>
    <w:p w14:paraId="7C5750DE" w14:textId="77777777" w:rsidR="00E179A7" w:rsidRPr="00E179A7" w:rsidRDefault="00E179A7" w:rsidP="00E179A7">
      <w:pPr>
        <w:bidi/>
        <w:jc w:val="both"/>
        <w:rPr>
          <w:rFonts w:cs="David" w:hint="cs"/>
          <w:rtl/>
        </w:rPr>
      </w:pPr>
    </w:p>
    <w:p w14:paraId="3CC65E4B"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11C30A6" w14:textId="77777777" w:rsidR="00E179A7" w:rsidRPr="00E179A7" w:rsidRDefault="00E179A7" w:rsidP="00E179A7">
      <w:pPr>
        <w:bidi/>
        <w:jc w:val="both"/>
        <w:rPr>
          <w:rFonts w:cs="David" w:hint="cs"/>
          <w:rtl/>
        </w:rPr>
      </w:pPr>
    </w:p>
    <w:p w14:paraId="51831C22" w14:textId="77777777" w:rsidR="00E179A7" w:rsidRPr="00E179A7" w:rsidRDefault="00E179A7" w:rsidP="00E179A7">
      <w:pPr>
        <w:bidi/>
        <w:jc w:val="both"/>
        <w:rPr>
          <w:rFonts w:cs="David" w:hint="cs"/>
          <w:rtl/>
        </w:rPr>
      </w:pPr>
      <w:r w:rsidRPr="00E179A7">
        <w:rPr>
          <w:rFonts w:cs="David" w:hint="cs"/>
          <w:rtl/>
        </w:rPr>
        <w:tab/>
        <w:t xml:space="preserve">לא. </w:t>
      </w:r>
    </w:p>
    <w:p w14:paraId="2DDB174C" w14:textId="77777777" w:rsidR="00E179A7" w:rsidRPr="00E179A7" w:rsidRDefault="00E179A7" w:rsidP="00E179A7">
      <w:pPr>
        <w:bidi/>
        <w:jc w:val="both"/>
        <w:rPr>
          <w:rFonts w:cs="David" w:hint="cs"/>
          <w:rtl/>
        </w:rPr>
      </w:pPr>
    </w:p>
    <w:p w14:paraId="49199B5F" w14:textId="77777777" w:rsidR="00E179A7" w:rsidRPr="00E179A7" w:rsidRDefault="00E179A7" w:rsidP="00E179A7">
      <w:pPr>
        <w:bidi/>
        <w:jc w:val="both"/>
        <w:rPr>
          <w:rFonts w:cs="David" w:hint="cs"/>
          <w:rtl/>
        </w:rPr>
      </w:pPr>
      <w:r w:rsidRPr="00E179A7">
        <w:rPr>
          <w:rFonts w:cs="David" w:hint="cs"/>
          <w:u w:val="single"/>
          <w:rtl/>
        </w:rPr>
        <w:t>היו"ר דוד טל:</w:t>
      </w:r>
    </w:p>
    <w:p w14:paraId="766A6067" w14:textId="77777777" w:rsidR="00E179A7" w:rsidRPr="00E179A7" w:rsidRDefault="00E179A7" w:rsidP="00E179A7">
      <w:pPr>
        <w:bidi/>
        <w:jc w:val="both"/>
        <w:rPr>
          <w:rFonts w:cs="David" w:hint="cs"/>
          <w:rtl/>
        </w:rPr>
      </w:pPr>
    </w:p>
    <w:p w14:paraId="6A0147E7" w14:textId="77777777" w:rsidR="00E179A7" w:rsidRPr="00E179A7" w:rsidRDefault="00E179A7" w:rsidP="00E179A7">
      <w:pPr>
        <w:bidi/>
        <w:jc w:val="both"/>
        <w:rPr>
          <w:rFonts w:cs="David" w:hint="cs"/>
          <w:rtl/>
        </w:rPr>
      </w:pPr>
      <w:r w:rsidRPr="00E179A7">
        <w:rPr>
          <w:rFonts w:cs="David" w:hint="cs"/>
          <w:rtl/>
        </w:rPr>
        <w:tab/>
        <w:t xml:space="preserve">30 יום לסיום כל עיסוק, זה נראה סביר? </w:t>
      </w:r>
    </w:p>
    <w:p w14:paraId="4E3045C1" w14:textId="77777777" w:rsidR="00E179A7" w:rsidRPr="00E179A7" w:rsidRDefault="00E179A7" w:rsidP="00E179A7">
      <w:pPr>
        <w:bidi/>
        <w:jc w:val="both"/>
        <w:rPr>
          <w:rFonts w:cs="David" w:hint="cs"/>
          <w:rtl/>
        </w:rPr>
      </w:pPr>
    </w:p>
    <w:p w14:paraId="2CF0D8FA"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2EC0BCD2" w14:textId="77777777" w:rsidR="00E179A7" w:rsidRPr="00E179A7" w:rsidRDefault="00E179A7" w:rsidP="00E179A7">
      <w:pPr>
        <w:bidi/>
        <w:jc w:val="both"/>
        <w:rPr>
          <w:rFonts w:cs="David" w:hint="cs"/>
          <w:rtl/>
        </w:rPr>
      </w:pPr>
    </w:p>
    <w:p w14:paraId="3318A180" w14:textId="77777777" w:rsidR="00E179A7" w:rsidRPr="00E179A7" w:rsidRDefault="00E179A7" w:rsidP="00E179A7">
      <w:pPr>
        <w:bidi/>
        <w:jc w:val="both"/>
        <w:rPr>
          <w:rFonts w:cs="David" w:hint="cs"/>
          <w:rtl/>
        </w:rPr>
      </w:pPr>
      <w:r w:rsidRPr="00E179A7">
        <w:rPr>
          <w:rFonts w:cs="David" w:hint="cs"/>
          <w:rtl/>
        </w:rPr>
        <w:tab/>
        <w:t xml:space="preserve">כרגע, לגבי חברי כנסת מוצע חודשיים מיום תחילת הכהונה כחבר כנסת. כאשר ועדת האתיקה יכולה, על סמך בקשה מנומקת בכתב מאת חבר הכנסת, להאריך את תקופת המעבר הזאת לתקופה שהיא תקבע ובתנאים שהיא תקבע, בהתחשב בנסיבות המקרה, עד ארבעה חודשים נוספים. </w:t>
      </w:r>
    </w:p>
    <w:p w14:paraId="52F883D7" w14:textId="77777777" w:rsidR="00E179A7" w:rsidRPr="00E179A7" w:rsidRDefault="00E179A7" w:rsidP="00E179A7">
      <w:pPr>
        <w:bidi/>
        <w:jc w:val="both"/>
        <w:rPr>
          <w:rFonts w:cs="David" w:hint="cs"/>
          <w:rtl/>
        </w:rPr>
      </w:pPr>
    </w:p>
    <w:p w14:paraId="22E6AEDE" w14:textId="77777777" w:rsidR="00E179A7" w:rsidRPr="00E179A7" w:rsidRDefault="00E179A7" w:rsidP="00E179A7">
      <w:pPr>
        <w:bidi/>
        <w:jc w:val="both"/>
        <w:rPr>
          <w:rFonts w:cs="David" w:hint="cs"/>
          <w:rtl/>
        </w:rPr>
      </w:pPr>
      <w:r w:rsidRPr="00E179A7">
        <w:rPr>
          <w:rFonts w:cs="David" w:hint="cs"/>
          <w:rtl/>
        </w:rPr>
        <w:tab/>
        <w:t xml:space="preserve">אני יכולה לציין, מהכנסות האחרונות שאני זוכרת, היו שאלות של תקופת מעבר, מה מותר, מה אסור, אבל לא היו טענות של חברי כנסת, שתקופת של חצי שנה היא קצרה מדי. </w:t>
      </w:r>
    </w:p>
    <w:p w14:paraId="06CF335F" w14:textId="77777777" w:rsidR="00E179A7" w:rsidRPr="00E179A7" w:rsidRDefault="00E179A7" w:rsidP="00E179A7">
      <w:pPr>
        <w:bidi/>
        <w:jc w:val="both"/>
        <w:rPr>
          <w:rFonts w:cs="David" w:hint="cs"/>
          <w:rtl/>
        </w:rPr>
      </w:pPr>
    </w:p>
    <w:p w14:paraId="55F28A3E" w14:textId="77777777" w:rsidR="00E179A7" w:rsidRPr="00E179A7" w:rsidRDefault="00E179A7" w:rsidP="00E179A7">
      <w:pPr>
        <w:bidi/>
        <w:jc w:val="both"/>
        <w:rPr>
          <w:rFonts w:cs="David" w:hint="cs"/>
          <w:rtl/>
        </w:rPr>
      </w:pPr>
      <w:r w:rsidRPr="00E179A7">
        <w:rPr>
          <w:rFonts w:cs="David" w:hint="cs"/>
          <w:u w:val="single"/>
          <w:rtl/>
        </w:rPr>
        <w:t>היו"ר דוד טל:</w:t>
      </w:r>
    </w:p>
    <w:p w14:paraId="54AE5858" w14:textId="77777777" w:rsidR="00E179A7" w:rsidRPr="00E179A7" w:rsidRDefault="00E179A7" w:rsidP="00E179A7">
      <w:pPr>
        <w:bidi/>
        <w:jc w:val="both"/>
        <w:rPr>
          <w:rFonts w:cs="David" w:hint="cs"/>
          <w:rtl/>
        </w:rPr>
      </w:pPr>
    </w:p>
    <w:p w14:paraId="3F80106B" w14:textId="77777777" w:rsidR="00E179A7" w:rsidRPr="00E179A7" w:rsidRDefault="00E179A7" w:rsidP="00E179A7">
      <w:pPr>
        <w:bidi/>
        <w:jc w:val="both"/>
        <w:rPr>
          <w:rFonts w:cs="David" w:hint="cs"/>
          <w:rtl/>
        </w:rPr>
      </w:pPr>
      <w:r w:rsidRPr="00E179A7">
        <w:rPr>
          <w:rFonts w:cs="David" w:hint="cs"/>
          <w:rtl/>
        </w:rPr>
        <w:tab/>
        <w:t xml:space="preserve">זאת לא ראייה כי יכול להיות, שהיו חברי כנסת שעברו את הזמן הזה, יכול להיות שמעבר לזמן הזה ניהלו את הדברים ולא ראו בזה איזה שהיא עבירה אתית. </w:t>
      </w:r>
    </w:p>
    <w:p w14:paraId="2F02BAA7" w14:textId="77777777" w:rsidR="00E179A7" w:rsidRPr="00E179A7" w:rsidRDefault="00E179A7" w:rsidP="00E179A7">
      <w:pPr>
        <w:bidi/>
        <w:jc w:val="both"/>
        <w:rPr>
          <w:rFonts w:cs="David" w:hint="cs"/>
          <w:rtl/>
        </w:rPr>
      </w:pPr>
    </w:p>
    <w:p w14:paraId="16BF7415"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49D5142F" w14:textId="77777777" w:rsidR="00E179A7" w:rsidRPr="00E179A7" w:rsidRDefault="00E179A7" w:rsidP="00E179A7">
      <w:pPr>
        <w:bidi/>
        <w:jc w:val="both"/>
        <w:rPr>
          <w:rFonts w:cs="David" w:hint="cs"/>
          <w:rtl/>
        </w:rPr>
      </w:pPr>
    </w:p>
    <w:p w14:paraId="0E741EA7" w14:textId="77777777" w:rsidR="00E179A7" w:rsidRPr="00E179A7" w:rsidRDefault="00E179A7" w:rsidP="00E179A7">
      <w:pPr>
        <w:bidi/>
        <w:jc w:val="both"/>
        <w:rPr>
          <w:rFonts w:cs="David" w:hint="cs"/>
          <w:rtl/>
        </w:rPr>
      </w:pPr>
      <w:r w:rsidRPr="00E179A7">
        <w:rPr>
          <w:rFonts w:cs="David" w:hint="cs"/>
          <w:rtl/>
        </w:rPr>
        <w:tab/>
        <w:t xml:space="preserve">בדרך כלל התייעצו אתנו. חבר כנסת לא יכול לעבוד בעוד מקצוע. צריך לזכור, שבתקופת המעבר מותר להמשיך להשתכר כי הוא בעצם עוד עובד. </w:t>
      </w:r>
    </w:p>
    <w:p w14:paraId="17C89C66" w14:textId="77777777" w:rsidR="00E179A7" w:rsidRPr="00E179A7" w:rsidRDefault="00E179A7" w:rsidP="00E179A7">
      <w:pPr>
        <w:bidi/>
        <w:jc w:val="both"/>
        <w:rPr>
          <w:rFonts w:cs="David" w:hint="cs"/>
          <w:rtl/>
        </w:rPr>
      </w:pPr>
    </w:p>
    <w:p w14:paraId="0624C395" w14:textId="77777777" w:rsidR="00E179A7" w:rsidRPr="00E179A7" w:rsidRDefault="00E179A7" w:rsidP="00E179A7">
      <w:pPr>
        <w:bidi/>
        <w:jc w:val="both"/>
        <w:rPr>
          <w:rFonts w:cs="David" w:hint="cs"/>
          <w:rtl/>
        </w:rPr>
      </w:pPr>
      <w:r w:rsidRPr="00E179A7">
        <w:rPr>
          <w:rFonts w:cs="David" w:hint="cs"/>
          <w:u w:val="single"/>
          <w:rtl/>
        </w:rPr>
        <w:t>היו"ר דוד טל:</w:t>
      </w:r>
    </w:p>
    <w:p w14:paraId="4B6FEC64" w14:textId="77777777" w:rsidR="00E179A7" w:rsidRPr="00E179A7" w:rsidRDefault="00E179A7" w:rsidP="00E179A7">
      <w:pPr>
        <w:bidi/>
        <w:jc w:val="both"/>
        <w:rPr>
          <w:rFonts w:cs="David" w:hint="cs"/>
          <w:rtl/>
        </w:rPr>
      </w:pPr>
    </w:p>
    <w:p w14:paraId="1FCC9A30" w14:textId="77777777" w:rsidR="00E179A7" w:rsidRPr="00E179A7" w:rsidRDefault="00E179A7" w:rsidP="00E179A7">
      <w:pPr>
        <w:bidi/>
        <w:jc w:val="both"/>
        <w:rPr>
          <w:rFonts w:cs="David" w:hint="cs"/>
          <w:rtl/>
        </w:rPr>
      </w:pPr>
      <w:r w:rsidRPr="00E179A7">
        <w:rPr>
          <w:rFonts w:cs="David" w:hint="cs"/>
          <w:rtl/>
        </w:rPr>
        <w:tab/>
        <w:t xml:space="preserve">אתן לך דוגמה ששמעתי היום. הייתי בוועדת העבודה הרווחה והבריאות, שאל אותי חבר הכנסת רותם </w:t>
      </w:r>
      <w:r w:rsidRPr="00E179A7">
        <w:rPr>
          <w:rFonts w:cs="David"/>
          <w:rtl/>
        </w:rPr>
        <w:t>–</w:t>
      </w:r>
      <w:r w:rsidRPr="00E179A7">
        <w:rPr>
          <w:rFonts w:cs="David" w:hint="cs"/>
          <w:rtl/>
        </w:rPr>
        <w:t xml:space="preserve"> ששאל אתכם מה לעשות </w:t>
      </w:r>
      <w:r w:rsidRPr="00E179A7">
        <w:rPr>
          <w:rFonts w:cs="David"/>
          <w:rtl/>
        </w:rPr>
        <w:t>–</w:t>
      </w:r>
      <w:r w:rsidRPr="00E179A7">
        <w:rPr>
          <w:rFonts w:cs="David" w:hint="cs"/>
          <w:rtl/>
        </w:rPr>
        <w:t xml:space="preserve"> שהוא עורך דין, עבד במשרד עורכי דין, ביקש לדעת מה מותר לו ומה אסור לו. אמרתי לו, תשאל את השאלות, אנחנו נענה לך על התשובות, אנחנו לא אומרים לך מה מותר ומה אסור. הוא רצה להמשיך לקבל מאותו משרד עו"ד סכום קבוע, הוא כבר לא במשרד הזה.  לפי הדיון הקודם, אני לא רואה שיש בעיה שהוא ימשיך לקבל. </w:t>
      </w:r>
    </w:p>
    <w:p w14:paraId="0743DF75" w14:textId="77777777" w:rsidR="00E179A7" w:rsidRPr="00E179A7" w:rsidRDefault="00E179A7" w:rsidP="00E179A7">
      <w:pPr>
        <w:bidi/>
        <w:jc w:val="both"/>
        <w:rPr>
          <w:rFonts w:cs="David" w:hint="cs"/>
          <w:rtl/>
        </w:rPr>
      </w:pPr>
    </w:p>
    <w:p w14:paraId="51E051F0"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25B43423" w14:textId="77777777" w:rsidR="00E179A7" w:rsidRPr="00E179A7" w:rsidRDefault="00E179A7" w:rsidP="00E179A7">
      <w:pPr>
        <w:bidi/>
        <w:jc w:val="both"/>
        <w:rPr>
          <w:rFonts w:cs="David" w:hint="cs"/>
          <w:rtl/>
        </w:rPr>
      </w:pPr>
    </w:p>
    <w:p w14:paraId="0D40F54A" w14:textId="77777777" w:rsidR="00E179A7" w:rsidRPr="00E179A7" w:rsidRDefault="00E179A7" w:rsidP="00E179A7">
      <w:pPr>
        <w:bidi/>
        <w:jc w:val="both"/>
        <w:rPr>
          <w:rFonts w:cs="David" w:hint="cs"/>
          <w:rtl/>
        </w:rPr>
      </w:pPr>
      <w:r w:rsidRPr="00E179A7">
        <w:rPr>
          <w:rFonts w:cs="David" w:hint="cs"/>
          <w:rtl/>
        </w:rPr>
        <w:tab/>
        <w:t xml:space="preserve">המצב קצת יותר סבוך. </w:t>
      </w:r>
    </w:p>
    <w:p w14:paraId="100ED1CE" w14:textId="77777777" w:rsidR="00E179A7" w:rsidRPr="00E179A7" w:rsidRDefault="00E179A7" w:rsidP="00E179A7">
      <w:pPr>
        <w:bidi/>
        <w:jc w:val="both"/>
        <w:rPr>
          <w:rFonts w:cs="David" w:hint="cs"/>
          <w:rtl/>
        </w:rPr>
      </w:pPr>
    </w:p>
    <w:p w14:paraId="23938EF9" w14:textId="77777777" w:rsidR="00E179A7" w:rsidRPr="00E179A7" w:rsidRDefault="00E179A7" w:rsidP="00E179A7">
      <w:pPr>
        <w:bidi/>
        <w:jc w:val="both"/>
        <w:rPr>
          <w:rFonts w:cs="David" w:hint="cs"/>
          <w:rtl/>
        </w:rPr>
      </w:pPr>
      <w:r w:rsidRPr="00E179A7">
        <w:rPr>
          <w:rFonts w:cs="David" w:hint="cs"/>
          <w:u w:val="single"/>
          <w:rtl/>
        </w:rPr>
        <w:t>היו"ר דוד טל:</w:t>
      </w:r>
    </w:p>
    <w:p w14:paraId="6EE0B6B4" w14:textId="77777777" w:rsidR="00E179A7" w:rsidRPr="00E179A7" w:rsidRDefault="00E179A7" w:rsidP="00E179A7">
      <w:pPr>
        <w:bidi/>
        <w:jc w:val="both"/>
        <w:rPr>
          <w:rFonts w:cs="David" w:hint="cs"/>
          <w:rtl/>
        </w:rPr>
      </w:pPr>
    </w:p>
    <w:p w14:paraId="3DCE05D6" w14:textId="77777777" w:rsidR="00E179A7" w:rsidRPr="00E179A7" w:rsidRDefault="00E179A7" w:rsidP="00E179A7">
      <w:pPr>
        <w:bidi/>
        <w:jc w:val="both"/>
        <w:rPr>
          <w:rFonts w:cs="David" w:hint="cs"/>
          <w:rtl/>
        </w:rPr>
      </w:pPr>
      <w:r w:rsidRPr="00E179A7">
        <w:rPr>
          <w:rFonts w:cs="David" w:hint="cs"/>
          <w:rtl/>
        </w:rPr>
        <w:tab/>
        <w:t xml:space="preserve">בגדול, אי אפשר שלא לאמץ את הדברים, זה לא יהיה הוגן. אבל ככל שאנחנו מתקדמים, אני מרגיש שהוועדה מצרה לי את הגמישות, את טווח הפעילות שאני יכול לעשות. נתתי גם דוגמה, להבדיל, במצוות התורה כתוב: וחי בהם.  המטרה היא, שהוא יוכל לקיים אותן. אנחנו לא מטילים גזירה, שאדם לא יוכל לחיות בה. אז גם אם אתה צריך לשתות דם של סוס כדי שזה יהיה לך לרפואה, מתירה ההלכה לשתות את זה.  אבל כאן מתקבל הרושם, רק התחלנו ואני מרגיש, שאני נכנס למשפך צר ואני לא יודע איזה סמכויות ייוותרו לי כחבר כנסת. </w:t>
      </w:r>
    </w:p>
    <w:p w14:paraId="23C2B2B1" w14:textId="77777777" w:rsidR="00E179A7" w:rsidRPr="00E179A7" w:rsidRDefault="00E179A7" w:rsidP="00E179A7">
      <w:pPr>
        <w:bidi/>
        <w:jc w:val="both"/>
        <w:rPr>
          <w:rFonts w:cs="David" w:hint="cs"/>
          <w:rtl/>
        </w:rPr>
      </w:pPr>
    </w:p>
    <w:p w14:paraId="7F4E02DE"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ED1054B" w14:textId="77777777" w:rsidR="00E179A7" w:rsidRPr="00E179A7" w:rsidRDefault="00E179A7" w:rsidP="00E179A7">
      <w:pPr>
        <w:bidi/>
        <w:jc w:val="both"/>
        <w:rPr>
          <w:rFonts w:cs="David" w:hint="cs"/>
          <w:rtl/>
        </w:rPr>
      </w:pPr>
    </w:p>
    <w:p w14:paraId="63C4F7D1" w14:textId="77777777" w:rsidR="00E179A7" w:rsidRPr="00E179A7" w:rsidRDefault="00E179A7" w:rsidP="00E179A7">
      <w:pPr>
        <w:bidi/>
        <w:jc w:val="both"/>
        <w:rPr>
          <w:rFonts w:cs="David" w:hint="cs"/>
          <w:rtl/>
        </w:rPr>
      </w:pPr>
      <w:r w:rsidRPr="00E179A7">
        <w:rPr>
          <w:rFonts w:cs="David" w:hint="cs"/>
          <w:rtl/>
        </w:rPr>
        <w:tab/>
        <w:t xml:space="preserve">אני מבין את ההרגשה הזאת, אני רוצה להסביר את המדיניות הכללית </w:t>
      </w:r>
      <w:proofErr w:type="spellStart"/>
      <w:r w:rsidRPr="00E179A7">
        <w:rPr>
          <w:rFonts w:cs="David" w:hint="cs"/>
          <w:rtl/>
        </w:rPr>
        <w:t>שהיתה</w:t>
      </w:r>
      <w:proofErr w:type="spellEnd"/>
      <w:r w:rsidRPr="00E179A7">
        <w:rPr>
          <w:rFonts w:cs="David" w:hint="cs"/>
          <w:rtl/>
        </w:rPr>
        <w:t xml:space="preserve"> לוועדה. הסתכלנו על פרמטר כזה של משך זמן ושאלנו את עצמנו, לא האם הוא נוהג אלא האם הוא סביר. אם הוא נראה לנו רחב מדי - - - </w:t>
      </w:r>
    </w:p>
    <w:p w14:paraId="16640A95" w14:textId="77777777" w:rsidR="00E179A7" w:rsidRPr="00E179A7" w:rsidRDefault="00E179A7" w:rsidP="00E179A7">
      <w:pPr>
        <w:bidi/>
        <w:jc w:val="both"/>
        <w:rPr>
          <w:rFonts w:cs="David" w:hint="cs"/>
          <w:rtl/>
        </w:rPr>
      </w:pPr>
    </w:p>
    <w:p w14:paraId="16F6C10F" w14:textId="77777777" w:rsidR="00E179A7" w:rsidRPr="00E179A7" w:rsidRDefault="00E179A7" w:rsidP="00E179A7">
      <w:pPr>
        <w:bidi/>
        <w:jc w:val="both"/>
        <w:rPr>
          <w:rFonts w:cs="David" w:hint="cs"/>
          <w:rtl/>
        </w:rPr>
      </w:pPr>
      <w:r w:rsidRPr="00E179A7">
        <w:rPr>
          <w:rFonts w:cs="David" w:hint="cs"/>
          <w:u w:val="single"/>
          <w:rtl/>
        </w:rPr>
        <w:t>היו"ר דוד טל:</w:t>
      </w:r>
    </w:p>
    <w:p w14:paraId="13592881" w14:textId="77777777" w:rsidR="00E179A7" w:rsidRPr="00E179A7" w:rsidRDefault="00E179A7" w:rsidP="00E179A7">
      <w:pPr>
        <w:bidi/>
        <w:jc w:val="both"/>
        <w:rPr>
          <w:rFonts w:cs="David" w:hint="cs"/>
          <w:rtl/>
        </w:rPr>
      </w:pPr>
    </w:p>
    <w:p w14:paraId="5E739E59" w14:textId="77777777" w:rsidR="00E179A7" w:rsidRPr="00E179A7" w:rsidRDefault="00E179A7" w:rsidP="00E179A7">
      <w:pPr>
        <w:bidi/>
        <w:jc w:val="both"/>
        <w:rPr>
          <w:rFonts w:cs="David" w:hint="cs"/>
          <w:rtl/>
        </w:rPr>
      </w:pPr>
      <w:r w:rsidRPr="00E179A7">
        <w:rPr>
          <w:rFonts w:cs="David" w:hint="cs"/>
          <w:rtl/>
        </w:rPr>
        <w:tab/>
        <w:t xml:space="preserve">אתם לא רוצים כאן יותר מדי? </w:t>
      </w:r>
    </w:p>
    <w:p w14:paraId="148EB319" w14:textId="77777777" w:rsidR="00E179A7" w:rsidRPr="00E179A7" w:rsidRDefault="00E179A7" w:rsidP="00E179A7">
      <w:pPr>
        <w:bidi/>
        <w:jc w:val="both"/>
        <w:rPr>
          <w:rFonts w:cs="David" w:hint="cs"/>
          <w:rtl/>
        </w:rPr>
      </w:pPr>
    </w:p>
    <w:p w14:paraId="417975BD"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BA69B37" w14:textId="77777777" w:rsidR="00E179A7" w:rsidRPr="00E179A7" w:rsidRDefault="00E179A7" w:rsidP="00E179A7">
      <w:pPr>
        <w:bidi/>
        <w:jc w:val="both"/>
        <w:rPr>
          <w:rFonts w:cs="David" w:hint="cs"/>
          <w:rtl/>
        </w:rPr>
      </w:pPr>
    </w:p>
    <w:p w14:paraId="719D78BA" w14:textId="77777777" w:rsidR="00E179A7" w:rsidRPr="00E179A7" w:rsidRDefault="00E179A7" w:rsidP="00E179A7">
      <w:pPr>
        <w:bidi/>
        <w:jc w:val="both"/>
        <w:rPr>
          <w:rFonts w:cs="David" w:hint="cs"/>
          <w:rtl/>
        </w:rPr>
      </w:pPr>
      <w:r w:rsidRPr="00E179A7">
        <w:rPr>
          <w:rFonts w:cs="David" w:hint="cs"/>
          <w:rtl/>
        </w:rPr>
        <w:tab/>
        <w:t xml:space="preserve">אני רוצה לתת דוגמה, בקשר לנוכחות חברי כנסת בוועדות ובמליאה, חשבנו שהיעדרות לתקופה </w:t>
      </w:r>
      <w:proofErr w:type="spellStart"/>
      <w:r w:rsidRPr="00E179A7">
        <w:rPr>
          <w:rFonts w:cs="David" w:hint="cs"/>
          <w:rtl/>
        </w:rPr>
        <w:t>שהיתה</w:t>
      </w:r>
      <w:proofErr w:type="spellEnd"/>
      <w:r w:rsidRPr="00E179A7">
        <w:rPr>
          <w:rFonts w:cs="David" w:hint="cs"/>
          <w:rtl/>
        </w:rPr>
        <w:t xml:space="preserve"> מותרת באותה שעה,  היא מאוד רחבה, אין אדם שעובד באיזה שהיא משרה, שירשו לו להיעדר כל כך הרבה. הצענו לחצות את זה, לעבור משליש לשישית. כשזה הגיע הנה לשולחן - - - </w:t>
      </w:r>
    </w:p>
    <w:p w14:paraId="412D5934" w14:textId="77777777" w:rsidR="00E179A7" w:rsidRPr="00E179A7" w:rsidRDefault="00E179A7" w:rsidP="00E179A7">
      <w:pPr>
        <w:bidi/>
        <w:jc w:val="both"/>
        <w:rPr>
          <w:rFonts w:cs="David" w:hint="cs"/>
          <w:rtl/>
        </w:rPr>
      </w:pPr>
    </w:p>
    <w:p w14:paraId="03C3ED72" w14:textId="77777777" w:rsidR="00E179A7" w:rsidRPr="00E179A7" w:rsidRDefault="00E179A7" w:rsidP="00E179A7">
      <w:pPr>
        <w:bidi/>
        <w:jc w:val="both"/>
        <w:rPr>
          <w:rFonts w:cs="David" w:hint="cs"/>
          <w:rtl/>
        </w:rPr>
      </w:pPr>
      <w:r w:rsidRPr="00E179A7">
        <w:rPr>
          <w:rFonts w:cs="David" w:hint="cs"/>
          <w:u w:val="single"/>
          <w:rtl/>
        </w:rPr>
        <w:t>היו"ר דוד טל:</w:t>
      </w:r>
    </w:p>
    <w:p w14:paraId="0E78E1D1" w14:textId="77777777" w:rsidR="00E179A7" w:rsidRPr="00E179A7" w:rsidRDefault="00E179A7" w:rsidP="00E179A7">
      <w:pPr>
        <w:bidi/>
        <w:jc w:val="both"/>
        <w:rPr>
          <w:rFonts w:cs="David" w:hint="cs"/>
          <w:rtl/>
        </w:rPr>
      </w:pPr>
    </w:p>
    <w:p w14:paraId="4E7BD9A1" w14:textId="77777777" w:rsidR="00E179A7" w:rsidRPr="00E179A7" w:rsidRDefault="00E179A7" w:rsidP="00E179A7">
      <w:pPr>
        <w:bidi/>
        <w:jc w:val="both"/>
        <w:rPr>
          <w:rFonts w:cs="David" w:hint="cs"/>
          <w:rtl/>
        </w:rPr>
      </w:pPr>
      <w:r w:rsidRPr="00E179A7">
        <w:rPr>
          <w:rFonts w:cs="David" w:hint="cs"/>
          <w:rtl/>
        </w:rPr>
        <w:tab/>
        <w:t xml:space="preserve">אתה מדבר על המליאה או גם בוועדות? </w:t>
      </w:r>
    </w:p>
    <w:p w14:paraId="0058D301" w14:textId="77777777" w:rsidR="00E179A7" w:rsidRPr="00E179A7" w:rsidRDefault="00E179A7" w:rsidP="00E179A7">
      <w:pPr>
        <w:bidi/>
        <w:jc w:val="both"/>
        <w:rPr>
          <w:rFonts w:cs="David" w:hint="cs"/>
          <w:rtl/>
        </w:rPr>
      </w:pPr>
    </w:p>
    <w:p w14:paraId="6AA374D9"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1BC69E79" w14:textId="77777777" w:rsidR="00E179A7" w:rsidRPr="00E179A7" w:rsidRDefault="00E179A7" w:rsidP="00E179A7">
      <w:pPr>
        <w:bidi/>
        <w:jc w:val="both"/>
        <w:rPr>
          <w:rFonts w:cs="David" w:hint="cs"/>
          <w:rtl/>
        </w:rPr>
      </w:pPr>
    </w:p>
    <w:p w14:paraId="2DBA5090" w14:textId="77777777" w:rsidR="00E179A7" w:rsidRPr="00E179A7" w:rsidRDefault="00E179A7" w:rsidP="00E179A7">
      <w:pPr>
        <w:bidi/>
        <w:jc w:val="both"/>
        <w:rPr>
          <w:rFonts w:cs="David" w:hint="cs"/>
          <w:rtl/>
        </w:rPr>
      </w:pPr>
      <w:r w:rsidRPr="00E179A7">
        <w:rPr>
          <w:rFonts w:cs="David" w:hint="cs"/>
          <w:rtl/>
        </w:rPr>
        <w:tab/>
        <w:t xml:space="preserve">זה מורכב, אבל בשתיהן. </w:t>
      </w:r>
    </w:p>
    <w:p w14:paraId="5FB17E86" w14:textId="77777777" w:rsidR="00E179A7" w:rsidRPr="00E179A7" w:rsidRDefault="00E179A7" w:rsidP="00E179A7">
      <w:pPr>
        <w:bidi/>
        <w:jc w:val="both"/>
        <w:rPr>
          <w:rFonts w:cs="David" w:hint="cs"/>
          <w:rtl/>
        </w:rPr>
      </w:pPr>
    </w:p>
    <w:p w14:paraId="374FCF32" w14:textId="77777777" w:rsidR="00E179A7" w:rsidRPr="00E179A7" w:rsidRDefault="00E179A7" w:rsidP="00E179A7">
      <w:pPr>
        <w:bidi/>
        <w:jc w:val="both"/>
        <w:rPr>
          <w:rFonts w:cs="David" w:hint="cs"/>
          <w:rtl/>
        </w:rPr>
      </w:pPr>
      <w:r w:rsidRPr="00E179A7">
        <w:rPr>
          <w:rFonts w:cs="David" w:hint="cs"/>
          <w:u w:val="single"/>
          <w:rtl/>
        </w:rPr>
        <w:t>היו"ר דוד טל:</w:t>
      </w:r>
    </w:p>
    <w:p w14:paraId="0BCC75F4" w14:textId="77777777" w:rsidR="00E179A7" w:rsidRPr="00E179A7" w:rsidRDefault="00E179A7" w:rsidP="00E179A7">
      <w:pPr>
        <w:bidi/>
        <w:jc w:val="both"/>
        <w:rPr>
          <w:rFonts w:cs="David" w:hint="cs"/>
          <w:rtl/>
        </w:rPr>
      </w:pPr>
    </w:p>
    <w:p w14:paraId="3DD5BB60" w14:textId="77777777" w:rsidR="00E179A7" w:rsidRPr="00E179A7" w:rsidRDefault="00E179A7" w:rsidP="00E179A7">
      <w:pPr>
        <w:bidi/>
        <w:jc w:val="both"/>
        <w:rPr>
          <w:rFonts w:cs="David" w:hint="cs"/>
          <w:rtl/>
        </w:rPr>
      </w:pPr>
      <w:r w:rsidRPr="00E179A7">
        <w:rPr>
          <w:rFonts w:cs="David" w:hint="cs"/>
          <w:rtl/>
        </w:rPr>
        <w:tab/>
        <w:t xml:space="preserve">אני חושב שבוועדות זה לא בא בחשבון. </w:t>
      </w:r>
    </w:p>
    <w:p w14:paraId="4B823262" w14:textId="77777777" w:rsidR="00E179A7" w:rsidRPr="00E179A7" w:rsidRDefault="00E179A7" w:rsidP="00E179A7">
      <w:pPr>
        <w:bidi/>
        <w:jc w:val="both"/>
        <w:rPr>
          <w:rFonts w:cs="David" w:hint="cs"/>
          <w:rtl/>
        </w:rPr>
      </w:pPr>
    </w:p>
    <w:p w14:paraId="5CD3B1A4"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4052CAD4" w14:textId="77777777" w:rsidR="00E179A7" w:rsidRPr="00E179A7" w:rsidRDefault="00E179A7" w:rsidP="00E179A7">
      <w:pPr>
        <w:bidi/>
        <w:jc w:val="both"/>
        <w:rPr>
          <w:rFonts w:cs="David" w:hint="cs"/>
          <w:rtl/>
        </w:rPr>
      </w:pPr>
    </w:p>
    <w:p w14:paraId="433BF038" w14:textId="77777777" w:rsidR="00E179A7" w:rsidRPr="00E179A7" w:rsidRDefault="00E179A7" w:rsidP="00E179A7">
      <w:pPr>
        <w:bidi/>
        <w:jc w:val="both"/>
        <w:rPr>
          <w:rFonts w:cs="David" w:hint="cs"/>
          <w:rtl/>
        </w:rPr>
      </w:pPr>
      <w:r w:rsidRPr="00E179A7">
        <w:rPr>
          <w:rFonts w:cs="David" w:hint="cs"/>
          <w:rtl/>
        </w:rPr>
        <w:tab/>
        <w:t xml:space="preserve">נכון, זה סיפור אחר. </w:t>
      </w:r>
    </w:p>
    <w:p w14:paraId="6D7B7FF0" w14:textId="77777777" w:rsidR="00E179A7" w:rsidRPr="00E179A7" w:rsidRDefault="00E179A7" w:rsidP="00E179A7">
      <w:pPr>
        <w:bidi/>
        <w:jc w:val="both"/>
        <w:rPr>
          <w:rFonts w:cs="David" w:hint="cs"/>
          <w:rtl/>
        </w:rPr>
      </w:pPr>
    </w:p>
    <w:p w14:paraId="35E81419" w14:textId="77777777" w:rsidR="00E179A7" w:rsidRPr="00E179A7" w:rsidRDefault="00E179A7" w:rsidP="00E179A7">
      <w:pPr>
        <w:bidi/>
        <w:jc w:val="both"/>
        <w:rPr>
          <w:rFonts w:cs="David" w:hint="cs"/>
          <w:rtl/>
        </w:rPr>
      </w:pPr>
      <w:r w:rsidRPr="00E179A7">
        <w:rPr>
          <w:rFonts w:cs="David" w:hint="cs"/>
          <w:u w:val="single"/>
          <w:rtl/>
        </w:rPr>
        <w:t>היו"ר דוד טל:</w:t>
      </w:r>
    </w:p>
    <w:p w14:paraId="2357CAF1" w14:textId="77777777" w:rsidR="00E179A7" w:rsidRPr="00E179A7" w:rsidRDefault="00E179A7" w:rsidP="00E179A7">
      <w:pPr>
        <w:bidi/>
        <w:jc w:val="both"/>
        <w:rPr>
          <w:rFonts w:cs="David" w:hint="cs"/>
          <w:rtl/>
        </w:rPr>
      </w:pPr>
    </w:p>
    <w:p w14:paraId="7A113A71" w14:textId="77777777" w:rsidR="00E179A7" w:rsidRPr="00E179A7" w:rsidRDefault="00E179A7" w:rsidP="00E179A7">
      <w:pPr>
        <w:bidi/>
        <w:jc w:val="both"/>
        <w:rPr>
          <w:rFonts w:cs="David" w:hint="cs"/>
          <w:rtl/>
        </w:rPr>
      </w:pPr>
      <w:r w:rsidRPr="00E179A7">
        <w:rPr>
          <w:rFonts w:cs="David" w:hint="cs"/>
          <w:rtl/>
        </w:rPr>
        <w:tab/>
        <w:t xml:space="preserve">אם תאמר לי, שהוא נוכח באחת הוועדות וזה פוטר אותו </w:t>
      </w:r>
      <w:r w:rsidRPr="00E179A7">
        <w:rPr>
          <w:rFonts w:cs="David"/>
          <w:rtl/>
        </w:rPr>
        <w:t>–</w:t>
      </w:r>
      <w:r w:rsidRPr="00E179A7">
        <w:rPr>
          <w:rFonts w:cs="David" w:hint="cs"/>
          <w:rtl/>
        </w:rPr>
        <w:t xml:space="preserve">  יש חברי כנסת החברים בארבע ועדות, הם לא יכולים להיות גם פה וגם שם. </w:t>
      </w:r>
    </w:p>
    <w:p w14:paraId="01FBF86A" w14:textId="77777777" w:rsidR="00E179A7" w:rsidRPr="00E179A7" w:rsidRDefault="00E179A7" w:rsidP="00E179A7">
      <w:pPr>
        <w:bidi/>
        <w:jc w:val="both"/>
        <w:rPr>
          <w:rFonts w:cs="David" w:hint="cs"/>
          <w:rtl/>
        </w:rPr>
      </w:pPr>
    </w:p>
    <w:p w14:paraId="3A75BB9F"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51AB96AF" w14:textId="77777777" w:rsidR="00E179A7" w:rsidRPr="00E179A7" w:rsidRDefault="00E179A7" w:rsidP="00E179A7">
      <w:pPr>
        <w:bidi/>
        <w:jc w:val="both"/>
        <w:rPr>
          <w:rFonts w:cs="David" w:hint="cs"/>
          <w:rtl/>
        </w:rPr>
      </w:pPr>
    </w:p>
    <w:p w14:paraId="3EC092D6" w14:textId="77777777" w:rsidR="00E179A7" w:rsidRPr="00E179A7" w:rsidRDefault="00E179A7" w:rsidP="00E179A7">
      <w:pPr>
        <w:bidi/>
        <w:jc w:val="both"/>
        <w:rPr>
          <w:rFonts w:cs="David" w:hint="cs"/>
          <w:rtl/>
        </w:rPr>
      </w:pPr>
      <w:r w:rsidRPr="00E179A7">
        <w:rPr>
          <w:rFonts w:cs="David" w:hint="cs"/>
          <w:rtl/>
        </w:rPr>
        <w:tab/>
        <w:t xml:space="preserve">הבאנו את זה בחשבון, גם יושבת ראש הכנסת ביקשה להשתמש במה שאנחנו עושים כדי להקטין את מספר הוועדות בצורה כזאת שחבר כנסת יוכל לתפקד בוועדות שהוא חבר בהן. אבל כשהדיון בהיעדרות חברי הכנסת בא לכאן, הדוח שלנו אמר, שהוא יכול להיעדר שישית מהתקופה, חברי הכנסת הורידו את זה לאפס ואמרו, הוא לא צריך להיעדר אלא אם כן יש לו הצדק. כלומר, לפעמים חברי הכנסת הלכו עוד יותר רחוק מאתנו ולפעמים הם הרגישו, שמה שאנחנו עשינו הוא מתאים. </w:t>
      </w:r>
    </w:p>
    <w:p w14:paraId="7CCDFEB8" w14:textId="77777777" w:rsidR="00E179A7" w:rsidRPr="00E179A7" w:rsidRDefault="00E179A7" w:rsidP="00E179A7">
      <w:pPr>
        <w:bidi/>
        <w:jc w:val="both"/>
        <w:rPr>
          <w:rFonts w:cs="David" w:hint="cs"/>
          <w:rtl/>
        </w:rPr>
      </w:pPr>
    </w:p>
    <w:p w14:paraId="05B1D707" w14:textId="77777777" w:rsidR="00E179A7" w:rsidRPr="00E179A7" w:rsidRDefault="00E179A7" w:rsidP="00E179A7">
      <w:pPr>
        <w:bidi/>
        <w:jc w:val="both"/>
        <w:rPr>
          <w:rFonts w:cs="David" w:hint="cs"/>
          <w:rtl/>
        </w:rPr>
      </w:pPr>
      <w:r w:rsidRPr="00E179A7">
        <w:rPr>
          <w:rFonts w:cs="David" w:hint="cs"/>
          <w:u w:val="single"/>
          <w:rtl/>
        </w:rPr>
        <w:t>היו"ר דוד טל:</w:t>
      </w:r>
    </w:p>
    <w:p w14:paraId="1292D687" w14:textId="77777777" w:rsidR="00E179A7" w:rsidRPr="00E179A7" w:rsidRDefault="00E179A7" w:rsidP="00E179A7">
      <w:pPr>
        <w:bidi/>
        <w:jc w:val="both"/>
        <w:rPr>
          <w:rFonts w:cs="David" w:hint="cs"/>
          <w:rtl/>
        </w:rPr>
      </w:pPr>
    </w:p>
    <w:p w14:paraId="263CA840" w14:textId="77777777" w:rsidR="00E179A7" w:rsidRPr="00E179A7" w:rsidRDefault="00E179A7" w:rsidP="00E179A7">
      <w:pPr>
        <w:bidi/>
        <w:jc w:val="both"/>
        <w:rPr>
          <w:rFonts w:cs="David" w:hint="cs"/>
          <w:rtl/>
        </w:rPr>
      </w:pPr>
      <w:r w:rsidRPr="00E179A7">
        <w:rPr>
          <w:rFonts w:cs="David" w:hint="cs"/>
          <w:rtl/>
        </w:rPr>
        <w:tab/>
        <w:t xml:space="preserve">לכן אנחנו יושבים כאן. אתם ראיתם מהזווית שלכם ואנחנו רוצים שחברי הכנסת, מהזווית שלהם, יעירו, יתקנו, יורידו, יקצינו, ימתנו. </w:t>
      </w:r>
    </w:p>
    <w:p w14:paraId="000F635D" w14:textId="77777777" w:rsidR="00E179A7" w:rsidRPr="00E179A7" w:rsidRDefault="00E179A7" w:rsidP="00E179A7">
      <w:pPr>
        <w:bidi/>
        <w:jc w:val="both"/>
        <w:rPr>
          <w:rFonts w:cs="David" w:hint="cs"/>
          <w:rtl/>
        </w:rPr>
      </w:pPr>
    </w:p>
    <w:p w14:paraId="69639E88"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DC5A6A5" w14:textId="77777777" w:rsidR="00E179A7" w:rsidRPr="00E179A7" w:rsidRDefault="00E179A7" w:rsidP="00E179A7">
      <w:pPr>
        <w:bidi/>
        <w:jc w:val="both"/>
        <w:rPr>
          <w:rFonts w:cs="David" w:hint="cs"/>
          <w:rtl/>
        </w:rPr>
      </w:pPr>
    </w:p>
    <w:p w14:paraId="1296C3E3" w14:textId="77777777" w:rsidR="00E179A7" w:rsidRPr="00E179A7" w:rsidRDefault="00E179A7" w:rsidP="00E179A7">
      <w:pPr>
        <w:bidi/>
        <w:jc w:val="both"/>
        <w:rPr>
          <w:rFonts w:cs="David" w:hint="cs"/>
          <w:rtl/>
        </w:rPr>
      </w:pPr>
      <w:r w:rsidRPr="00E179A7">
        <w:rPr>
          <w:rFonts w:cs="David" w:hint="cs"/>
          <w:rtl/>
        </w:rPr>
        <w:tab/>
        <w:t xml:space="preserve">אני רוצה לומר, שהמדיניות שלנו לא </w:t>
      </w:r>
      <w:proofErr w:type="spellStart"/>
      <w:r w:rsidRPr="00E179A7">
        <w:rPr>
          <w:rFonts w:cs="David" w:hint="cs"/>
          <w:rtl/>
        </w:rPr>
        <w:t>היתה</w:t>
      </w:r>
      <w:proofErr w:type="spellEnd"/>
      <w:r w:rsidRPr="00E179A7">
        <w:rPr>
          <w:rFonts w:cs="David" w:hint="cs"/>
          <w:rtl/>
        </w:rPr>
        <w:t xml:space="preserve"> להקטין כל מספר, להפריע לחברי הכנסת, אלא לעשות את זה בצורה שנראית סבירה בעיני אדם שהוא לא חבר כנסת,  בעצם הציבור. אם זה גזירה שהוא לא יכול לחיות אתה, צריך לבחון אותה מחדש. </w:t>
      </w:r>
    </w:p>
    <w:p w14:paraId="3CE59AEE" w14:textId="77777777" w:rsidR="00E179A7" w:rsidRPr="00E179A7" w:rsidRDefault="00E179A7" w:rsidP="00E179A7">
      <w:pPr>
        <w:bidi/>
        <w:jc w:val="both"/>
        <w:rPr>
          <w:rFonts w:cs="David" w:hint="cs"/>
          <w:rtl/>
        </w:rPr>
      </w:pPr>
    </w:p>
    <w:p w14:paraId="4F757088" w14:textId="77777777" w:rsidR="00E179A7" w:rsidRPr="00E179A7" w:rsidRDefault="00E179A7" w:rsidP="00E179A7">
      <w:pPr>
        <w:bidi/>
        <w:jc w:val="both"/>
        <w:rPr>
          <w:rFonts w:cs="David" w:hint="cs"/>
          <w:rtl/>
        </w:rPr>
      </w:pPr>
      <w:r w:rsidRPr="00E179A7">
        <w:rPr>
          <w:rFonts w:cs="David" w:hint="cs"/>
          <w:u w:val="single"/>
          <w:rtl/>
        </w:rPr>
        <w:t>היו"ר דוד טל:</w:t>
      </w:r>
    </w:p>
    <w:p w14:paraId="676AE39A" w14:textId="77777777" w:rsidR="00E179A7" w:rsidRPr="00E179A7" w:rsidRDefault="00E179A7" w:rsidP="00E179A7">
      <w:pPr>
        <w:bidi/>
        <w:jc w:val="both"/>
        <w:rPr>
          <w:rFonts w:cs="David" w:hint="cs"/>
          <w:rtl/>
        </w:rPr>
      </w:pPr>
    </w:p>
    <w:p w14:paraId="0AAA6EC1" w14:textId="77777777" w:rsidR="00E179A7" w:rsidRPr="00E179A7" w:rsidRDefault="00E179A7" w:rsidP="00E179A7">
      <w:pPr>
        <w:bidi/>
        <w:jc w:val="both"/>
        <w:rPr>
          <w:rFonts w:cs="David" w:hint="cs"/>
          <w:rtl/>
        </w:rPr>
      </w:pPr>
      <w:r w:rsidRPr="00E179A7">
        <w:rPr>
          <w:rFonts w:cs="David" w:hint="cs"/>
          <w:rtl/>
        </w:rPr>
        <w:tab/>
        <w:t xml:space="preserve">פרופ' כשר,  יש לי הרושם, שאתה רוצה להפוך אותי למלאך ואני לא, אני גם לא יכול להיות מלאך. </w:t>
      </w:r>
    </w:p>
    <w:p w14:paraId="4767937E" w14:textId="77777777" w:rsidR="00E179A7" w:rsidRPr="00E179A7" w:rsidRDefault="00E179A7" w:rsidP="00E179A7">
      <w:pPr>
        <w:bidi/>
        <w:jc w:val="both"/>
        <w:rPr>
          <w:rFonts w:cs="David" w:hint="cs"/>
          <w:rtl/>
        </w:rPr>
      </w:pPr>
    </w:p>
    <w:p w14:paraId="6B921725"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5E8EE67E" w14:textId="77777777" w:rsidR="00E179A7" w:rsidRPr="00E179A7" w:rsidRDefault="00E179A7" w:rsidP="00E179A7">
      <w:pPr>
        <w:bidi/>
        <w:jc w:val="both"/>
        <w:rPr>
          <w:rFonts w:cs="David" w:hint="cs"/>
          <w:rtl/>
        </w:rPr>
      </w:pPr>
    </w:p>
    <w:p w14:paraId="2B2D59F3" w14:textId="77777777" w:rsidR="00E179A7" w:rsidRPr="00E179A7" w:rsidRDefault="00E179A7" w:rsidP="00E179A7">
      <w:pPr>
        <w:bidi/>
        <w:jc w:val="both"/>
        <w:rPr>
          <w:rFonts w:cs="David" w:hint="cs"/>
          <w:rtl/>
        </w:rPr>
      </w:pPr>
      <w:r w:rsidRPr="00E179A7">
        <w:rPr>
          <w:rFonts w:cs="David" w:hint="cs"/>
          <w:rtl/>
        </w:rPr>
        <w:tab/>
        <w:t xml:space="preserve">זאת שאלת השאלות ששאלנו את עצמנו מן ההתחלה, למי אנחנו כותבים את הכללים האלה, למלאכי השרת? התשובה היא לא. לאנשים שאנחנו מניחים שכל מה שהם רוצים זה לרמות, לגנוב, לנצל? לא. אנחנו יוצאים מהנחה, שחברי הכנסת הם אנשים רציניים, חזקה עליהם שהם הגונים, שהם רוצים לשרת את הציבור, כל אחד לפי תפיסתו. ורוצים לעשות את זה בצורה שמעוררת את אמון הציבור, שיכולה לשמור על אמון הציבור. לא רק שהם עושים את מלאכתם נאמנה, אלא הם גם מצטיירים בעיני הציבור -  למי שקורא את הפרוטוקולים, למי שמסתכל עליהם נכוחה </w:t>
      </w:r>
      <w:r w:rsidRPr="00E179A7">
        <w:rPr>
          <w:rFonts w:cs="David"/>
          <w:rtl/>
        </w:rPr>
        <w:t>–</w:t>
      </w:r>
      <w:r w:rsidRPr="00E179A7">
        <w:rPr>
          <w:rFonts w:cs="David" w:hint="cs"/>
          <w:rtl/>
        </w:rPr>
        <w:t xml:space="preserve"> שאכן עושים מלאכתם נאמנה.  זה מה שהנחה אותנו. לכן לפעמים השארנו את זה כמו שהוא. </w:t>
      </w:r>
    </w:p>
    <w:p w14:paraId="05E08185" w14:textId="77777777" w:rsidR="00E179A7" w:rsidRPr="00E179A7" w:rsidRDefault="00E179A7" w:rsidP="00E179A7">
      <w:pPr>
        <w:bidi/>
        <w:jc w:val="both"/>
        <w:rPr>
          <w:rFonts w:cs="David" w:hint="cs"/>
          <w:rtl/>
        </w:rPr>
      </w:pPr>
    </w:p>
    <w:p w14:paraId="10D56E50" w14:textId="77777777" w:rsidR="00E179A7" w:rsidRPr="00E179A7" w:rsidRDefault="00E179A7" w:rsidP="00E179A7">
      <w:pPr>
        <w:bidi/>
        <w:jc w:val="both"/>
        <w:rPr>
          <w:rFonts w:cs="David" w:hint="cs"/>
          <w:rtl/>
        </w:rPr>
      </w:pPr>
      <w:r w:rsidRPr="00E179A7">
        <w:rPr>
          <w:rFonts w:cs="David" w:hint="cs"/>
          <w:rtl/>
        </w:rPr>
        <w:tab/>
        <w:t xml:space="preserve">כל הפרק הבא שצריך לדון בו, הוא נשאר כמו שהוא. לפעמים הוספנו ולפעמים הקלנו. </w:t>
      </w:r>
    </w:p>
    <w:p w14:paraId="66F59FDE" w14:textId="77777777" w:rsidR="00E179A7" w:rsidRPr="00E179A7" w:rsidRDefault="00E179A7" w:rsidP="00E179A7">
      <w:pPr>
        <w:bidi/>
        <w:jc w:val="both"/>
        <w:rPr>
          <w:rFonts w:cs="David" w:hint="cs"/>
          <w:rtl/>
        </w:rPr>
      </w:pPr>
    </w:p>
    <w:p w14:paraId="7802F950" w14:textId="77777777" w:rsidR="00E179A7" w:rsidRPr="00E179A7" w:rsidRDefault="00E179A7" w:rsidP="00E179A7">
      <w:pPr>
        <w:bidi/>
        <w:jc w:val="both"/>
        <w:rPr>
          <w:rFonts w:cs="David" w:hint="cs"/>
          <w:rtl/>
        </w:rPr>
      </w:pPr>
      <w:r w:rsidRPr="00E179A7">
        <w:rPr>
          <w:rFonts w:cs="David" w:hint="cs"/>
          <w:u w:val="single"/>
          <w:rtl/>
        </w:rPr>
        <w:t>היו"ר דוד טל:</w:t>
      </w:r>
    </w:p>
    <w:p w14:paraId="252360F5" w14:textId="77777777" w:rsidR="00E179A7" w:rsidRPr="00E179A7" w:rsidRDefault="00E179A7" w:rsidP="00E179A7">
      <w:pPr>
        <w:bidi/>
        <w:jc w:val="both"/>
        <w:rPr>
          <w:rFonts w:cs="David" w:hint="cs"/>
          <w:rtl/>
        </w:rPr>
      </w:pPr>
    </w:p>
    <w:p w14:paraId="594B6A3F" w14:textId="77777777" w:rsidR="00E179A7" w:rsidRPr="00E179A7" w:rsidRDefault="00E179A7" w:rsidP="00E179A7">
      <w:pPr>
        <w:bidi/>
        <w:jc w:val="both"/>
        <w:rPr>
          <w:rFonts w:cs="David" w:hint="cs"/>
          <w:rtl/>
        </w:rPr>
      </w:pPr>
      <w:r w:rsidRPr="00E179A7">
        <w:rPr>
          <w:rFonts w:cs="David" w:hint="cs"/>
          <w:rtl/>
        </w:rPr>
        <w:tab/>
        <w:t xml:space="preserve">גברתי היועצת המשפטית, התייחסותך בנוגע לחבר הכנסת רותם. </w:t>
      </w:r>
    </w:p>
    <w:p w14:paraId="3D37EB86" w14:textId="77777777" w:rsidR="00E179A7" w:rsidRPr="00E179A7" w:rsidRDefault="00E179A7" w:rsidP="00E179A7">
      <w:pPr>
        <w:bidi/>
        <w:jc w:val="both"/>
        <w:rPr>
          <w:rFonts w:cs="David" w:hint="cs"/>
          <w:rtl/>
        </w:rPr>
      </w:pPr>
    </w:p>
    <w:p w14:paraId="25533817"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049B9DFB" w14:textId="77777777" w:rsidR="00E179A7" w:rsidRPr="00E179A7" w:rsidRDefault="00E179A7" w:rsidP="00E179A7">
      <w:pPr>
        <w:bidi/>
        <w:jc w:val="both"/>
        <w:rPr>
          <w:rFonts w:cs="David" w:hint="cs"/>
          <w:rtl/>
        </w:rPr>
      </w:pPr>
    </w:p>
    <w:p w14:paraId="61084E91" w14:textId="77777777" w:rsidR="00E179A7" w:rsidRPr="00E179A7" w:rsidRDefault="00E179A7" w:rsidP="00E179A7">
      <w:pPr>
        <w:bidi/>
        <w:jc w:val="both"/>
        <w:rPr>
          <w:rFonts w:cs="David" w:hint="cs"/>
          <w:rtl/>
        </w:rPr>
      </w:pPr>
      <w:r w:rsidRPr="00E179A7">
        <w:rPr>
          <w:rFonts w:cs="David" w:hint="cs"/>
          <w:rtl/>
        </w:rPr>
        <w:tab/>
        <w:t xml:space="preserve">המקרה הפרטיקולארי שאולי נוח לי לתאר אותו כי ממנו אנחנו יכולים לצאת לרמת הפשטה גבוהה יותר, שהיא מערך הכללים </w:t>
      </w:r>
      <w:r w:rsidRPr="00E179A7">
        <w:rPr>
          <w:rFonts w:cs="David"/>
          <w:rtl/>
        </w:rPr>
        <w:t>–</w:t>
      </w:r>
      <w:r w:rsidRPr="00E179A7">
        <w:rPr>
          <w:rFonts w:cs="David" w:hint="cs"/>
          <w:rtl/>
        </w:rPr>
        <w:t xml:space="preserve"> המקרה הפרטי שעמד שם לדיון זה פנייתו של חבר הכנסת רותם, שאמר, המשרד שלי הוא כולו אני, כל המוניטין של המשרד הוא אני. אומנם במשרד מועסקים אנשים ויש גם שניים שהם בגדר שותפים, המועסקים הם גם קרובי המשפחה שלו, למשל כלתו, והוא ביקש להעביר את פעילות המשרד לידיה של כלתו תמורת תשלומים עיתיים שייקבעו מראש, כאשר נעשית הערכה מראש של המוניטין בהיותו שווה ערך לנכס. בדרך זאת הוא בעצם כאילו מוכר את חלקו במשרד, מקבל את התמורה, אלא שלא ניתן </w:t>
      </w:r>
      <w:r w:rsidRPr="00E179A7">
        <w:rPr>
          <w:rFonts w:cs="David"/>
          <w:rtl/>
        </w:rPr>
        <w:t>–</w:t>
      </w:r>
      <w:r w:rsidRPr="00E179A7">
        <w:rPr>
          <w:rFonts w:cs="David" w:hint="cs"/>
          <w:rtl/>
        </w:rPr>
        <w:t xml:space="preserve"> כך הוא תיאר זאת </w:t>
      </w:r>
      <w:r w:rsidRPr="00E179A7">
        <w:rPr>
          <w:rFonts w:cs="David"/>
          <w:rtl/>
        </w:rPr>
        <w:t>–</w:t>
      </w:r>
      <w:r w:rsidRPr="00E179A7">
        <w:rPr>
          <w:rFonts w:cs="David" w:hint="cs"/>
          <w:rtl/>
        </w:rPr>
        <w:t xml:space="preserve"> לקבל את התמורה לאלתר. השיקול שלו בראש וראשונה היה שיקול של מס, כדי שלא יקבל את התמורה לאלתר ואז הוא ייאלץ לשלם מסים מכבידים מאוד. חוץ מזה הוא גם אמר, מי שקונה במירכאות את הנכס הזה ממנו, גם לא יכול לעמוד בתשלום החד פעמי. </w:t>
      </w:r>
    </w:p>
    <w:p w14:paraId="16BB0D36" w14:textId="77777777" w:rsidR="00E179A7" w:rsidRPr="00E179A7" w:rsidRDefault="00E179A7" w:rsidP="00E179A7">
      <w:pPr>
        <w:bidi/>
        <w:jc w:val="both"/>
        <w:rPr>
          <w:rFonts w:cs="David" w:hint="cs"/>
          <w:rtl/>
        </w:rPr>
      </w:pPr>
    </w:p>
    <w:p w14:paraId="20F67FC0" w14:textId="77777777" w:rsidR="00E179A7" w:rsidRPr="00E179A7" w:rsidRDefault="00E179A7" w:rsidP="00E179A7">
      <w:pPr>
        <w:bidi/>
        <w:jc w:val="both"/>
        <w:rPr>
          <w:rFonts w:cs="David" w:hint="cs"/>
          <w:rtl/>
        </w:rPr>
      </w:pPr>
      <w:r w:rsidRPr="00E179A7">
        <w:rPr>
          <w:rFonts w:cs="David" w:hint="cs"/>
          <w:u w:val="single"/>
          <w:rtl/>
        </w:rPr>
        <w:t>היו"ר דוד טל:</w:t>
      </w:r>
    </w:p>
    <w:p w14:paraId="2B8FA5E5" w14:textId="77777777" w:rsidR="00E179A7" w:rsidRPr="00E179A7" w:rsidRDefault="00E179A7" w:rsidP="00E179A7">
      <w:pPr>
        <w:bidi/>
        <w:jc w:val="both"/>
        <w:rPr>
          <w:rFonts w:cs="David" w:hint="cs"/>
          <w:rtl/>
        </w:rPr>
      </w:pPr>
    </w:p>
    <w:p w14:paraId="40DBFE0F" w14:textId="77777777" w:rsidR="00E179A7" w:rsidRPr="00E179A7" w:rsidRDefault="00E179A7" w:rsidP="00E179A7">
      <w:pPr>
        <w:bidi/>
        <w:jc w:val="both"/>
        <w:rPr>
          <w:rFonts w:cs="David" w:hint="cs"/>
          <w:rtl/>
        </w:rPr>
      </w:pPr>
      <w:r w:rsidRPr="00E179A7">
        <w:rPr>
          <w:rFonts w:cs="David" w:hint="cs"/>
          <w:rtl/>
        </w:rPr>
        <w:tab/>
        <w:t xml:space="preserve">הטיעון  של מס לא "תופס" כאן מכיוון שממילא הוא נמצא במס שולי הגבוה ביותר של 50%. </w:t>
      </w:r>
    </w:p>
    <w:p w14:paraId="52AE644F" w14:textId="77777777" w:rsidR="00E179A7" w:rsidRPr="00E179A7" w:rsidRDefault="00E179A7" w:rsidP="00E179A7">
      <w:pPr>
        <w:bidi/>
        <w:jc w:val="both"/>
        <w:rPr>
          <w:rFonts w:cs="David" w:hint="cs"/>
          <w:rtl/>
        </w:rPr>
      </w:pPr>
    </w:p>
    <w:p w14:paraId="074B02E5"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3BAB6A6" w14:textId="77777777" w:rsidR="00E179A7" w:rsidRPr="00E179A7" w:rsidRDefault="00E179A7" w:rsidP="00E179A7">
      <w:pPr>
        <w:bidi/>
        <w:jc w:val="both"/>
        <w:rPr>
          <w:rFonts w:cs="David" w:hint="cs"/>
          <w:rtl/>
        </w:rPr>
      </w:pPr>
    </w:p>
    <w:p w14:paraId="0CFDE5A2" w14:textId="77777777" w:rsidR="00E179A7" w:rsidRPr="00E179A7" w:rsidRDefault="00E179A7" w:rsidP="00E179A7">
      <w:pPr>
        <w:bidi/>
        <w:jc w:val="both"/>
        <w:rPr>
          <w:rFonts w:cs="David" w:hint="cs"/>
          <w:rtl/>
        </w:rPr>
      </w:pPr>
      <w:r w:rsidRPr="00E179A7">
        <w:rPr>
          <w:rFonts w:cs="David" w:hint="cs"/>
          <w:rtl/>
        </w:rPr>
        <w:tab/>
        <w:t xml:space="preserve">לא, מס כחברה או כאדם פרטי. הוא רשום גם כחברה. אני גרסתי, שמדובר כאן בעסקה שהיא סוג של עסקה מלאכותית, במסווה של העברת נכס. חוק החסינות איננו שולל מחבר הכנסת להשכיר נכס, אלא השאלה היא, מה הגדרת נכס לעניין חוק החסינות. לדידי, המחוקק התכוון, שנכס זה נכס פיזי, כמו בית, דירה, ירושה וכו'. הוא לא התכוון לסוג כזה של עסקים. מה גם, שבא אדם </w:t>
      </w:r>
      <w:r w:rsidRPr="00E179A7">
        <w:rPr>
          <w:rFonts w:cs="David"/>
          <w:rtl/>
        </w:rPr>
        <w:t>–</w:t>
      </w:r>
      <w:r w:rsidRPr="00E179A7">
        <w:rPr>
          <w:rFonts w:cs="David" w:hint="cs"/>
          <w:rtl/>
        </w:rPr>
        <w:t xml:space="preserve"> לכן גם חשוב לי המקרה המאוד קיצוני של דוד רותם כי ממנו אנחנו צריכים לגזור איזשהו כלל מופשט יותר </w:t>
      </w:r>
      <w:r w:rsidRPr="00E179A7">
        <w:rPr>
          <w:rFonts w:cs="David"/>
          <w:rtl/>
        </w:rPr>
        <w:t>–</w:t>
      </w:r>
      <w:r w:rsidRPr="00E179A7">
        <w:rPr>
          <w:rFonts w:cs="David" w:hint="cs"/>
          <w:rtl/>
        </w:rPr>
        <w:t xml:space="preserve"> ואומר, בית המשפט העליון פסק שמוניטין הוא נכס. זה נכון. השאלה, וזאת גרסתי, מהו נכס לעניין חוק החסינות כדי להשיג את התכלית שלו. אני סברתי, שמוניטין הוא לא בגדר נכס לעניין זה, כדי להגן על התכלית של חוק החסינות לעניין איסור על עיסוק נוסף. בא אדם ואומר, כל המשרד זה אני.  מה זה בעצם מוניטין? זה לקוחות, לקוחות פעילים. אגב, אפשרתי לו לשמור על השם, היום היינו בוועדת האתיקה, הם החליטו שאי אפשר לשמור על השם, החלטה בעייתיות מאוד בעיניי, שאי אפשר ליישם אותה, מעניין אם היא חלה לגבי השופטים. משרד דרורי לא שומר על השם? </w:t>
      </w:r>
    </w:p>
    <w:p w14:paraId="035F3DD7" w14:textId="77777777" w:rsidR="00E179A7" w:rsidRPr="00E179A7" w:rsidRDefault="00E179A7" w:rsidP="00E179A7">
      <w:pPr>
        <w:bidi/>
        <w:jc w:val="both"/>
        <w:rPr>
          <w:rFonts w:cs="David" w:hint="cs"/>
          <w:rtl/>
        </w:rPr>
      </w:pPr>
    </w:p>
    <w:p w14:paraId="77D4073E"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1C26C0D3" w14:textId="77777777" w:rsidR="00E179A7" w:rsidRPr="00E179A7" w:rsidRDefault="00E179A7" w:rsidP="00E179A7">
      <w:pPr>
        <w:bidi/>
        <w:jc w:val="both"/>
        <w:rPr>
          <w:rFonts w:cs="David" w:hint="cs"/>
          <w:rtl/>
        </w:rPr>
      </w:pPr>
    </w:p>
    <w:p w14:paraId="15C01654" w14:textId="77777777" w:rsidR="00E179A7" w:rsidRPr="00E179A7" w:rsidRDefault="00E179A7" w:rsidP="00E179A7">
      <w:pPr>
        <w:bidi/>
        <w:jc w:val="both"/>
        <w:rPr>
          <w:rFonts w:cs="David" w:hint="cs"/>
          <w:rtl/>
        </w:rPr>
      </w:pPr>
      <w:r w:rsidRPr="00E179A7">
        <w:rPr>
          <w:rFonts w:cs="David" w:hint="cs"/>
          <w:rtl/>
        </w:rPr>
        <w:tab/>
        <w:t xml:space="preserve">לא, זאת הבת שלו. </w:t>
      </w:r>
    </w:p>
    <w:p w14:paraId="0525466C" w14:textId="77777777" w:rsidR="00E179A7" w:rsidRPr="00E179A7" w:rsidRDefault="00E179A7" w:rsidP="00E179A7">
      <w:pPr>
        <w:bidi/>
        <w:jc w:val="both"/>
        <w:rPr>
          <w:rFonts w:cs="David" w:hint="cs"/>
          <w:rtl/>
        </w:rPr>
      </w:pPr>
    </w:p>
    <w:p w14:paraId="020B4FAA"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06FBE99A" w14:textId="77777777" w:rsidR="00E179A7" w:rsidRPr="00E179A7" w:rsidRDefault="00E179A7" w:rsidP="00E179A7">
      <w:pPr>
        <w:bidi/>
        <w:jc w:val="both"/>
        <w:rPr>
          <w:rFonts w:cs="David" w:hint="cs"/>
          <w:rtl/>
        </w:rPr>
      </w:pPr>
    </w:p>
    <w:p w14:paraId="093D7F4F" w14:textId="77777777" w:rsidR="00E179A7" w:rsidRPr="00E179A7" w:rsidRDefault="00E179A7" w:rsidP="00E179A7">
      <w:pPr>
        <w:bidi/>
        <w:jc w:val="both"/>
        <w:rPr>
          <w:rFonts w:cs="David" w:hint="cs"/>
          <w:rtl/>
        </w:rPr>
      </w:pPr>
      <w:r w:rsidRPr="00E179A7">
        <w:rPr>
          <w:rFonts w:cs="David" w:hint="cs"/>
          <w:rtl/>
        </w:rPr>
        <w:tab/>
        <w:t xml:space="preserve">יוצא מן הכלל, בתו, שהיא דרורי מביתה, היא כבר נשואה אבל היא שומרת על השם דרורי, באמת, סטנדרט כפול. </w:t>
      </w:r>
    </w:p>
    <w:p w14:paraId="1749B350" w14:textId="77777777" w:rsidR="00E179A7" w:rsidRPr="00E179A7" w:rsidRDefault="00E179A7" w:rsidP="00E179A7">
      <w:pPr>
        <w:bidi/>
        <w:jc w:val="both"/>
        <w:rPr>
          <w:rFonts w:cs="David" w:hint="cs"/>
          <w:rtl/>
        </w:rPr>
      </w:pPr>
    </w:p>
    <w:p w14:paraId="0170C26F" w14:textId="77777777" w:rsidR="00E179A7" w:rsidRPr="00E179A7" w:rsidRDefault="00E179A7" w:rsidP="00E179A7">
      <w:pPr>
        <w:bidi/>
        <w:jc w:val="both"/>
        <w:rPr>
          <w:rFonts w:cs="David" w:hint="cs"/>
          <w:rtl/>
        </w:rPr>
      </w:pPr>
      <w:r w:rsidRPr="00E179A7">
        <w:rPr>
          <w:rFonts w:cs="David" w:hint="cs"/>
          <w:u w:val="single"/>
          <w:rtl/>
        </w:rPr>
        <w:t>היו"ר דוד טל:</w:t>
      </w:r>
    </w:p>
    <w:p w14:paraId="5DDFDC03" w14:textId="77777777" w:rsidR="00E179A7" w:rsidRPr="00E179A7" w:rsidRDefault="00E179A7" w:rsidP="00E179A7">
      <w:pPr>
        <w:bidi/>
        <w:jc w:val="both"/>
        <w:rPr>
          <w:rFonts w:cs="David" w:hint="cs"/>
          <w:rtl/>
        </w:rPr>
      </w:pPr>
    </w:p>
    <w:p w14:paraId="70084810" w14:textId="77777777" w:rsidR="00E179A7" w:rsidRPr="00E179A7" w:rsidRDefault="00E179A7" w:rsidP="00E179A7">
      <w:pPr>
        <w:bidi/>
        <w:jc w:val="both"/>
        <w:rPr>
          <w:rFonts w:cs="David" w:hint="cs"/>
          <w:rtl/>
        </w:rPr>
      </w:pPr>
      <w:r w:rsidRPr="00E179A7">
        <w:rPr>
          <w:rFonts w:cs="David" w:hint="cs"/>
          <w:rtl/>
        </w:rPr>
        <w:tab/>
        <w:t xml:space="preserve">אתה מדבר כנציג משרד המשפטים? </w:t>
      </w:r>
    </w:p>
    <w:p w14:paraId="08C1857A" w14:textId="77777777" w:rsidR="00E179A7" w:rsidRPr="00E179A7" w:rsidRDefault="00E179A7" w:rsidP="00E179A7">
      <w:pPr>
        <w:bidi/>
        <w:jc w:val="both"/>
        <w:rPr>
          <w:rFonts w:cs="David" w:hint="cs"/>
          <w:rtl/>
        </w:rPr>
      </w:pPr>
    </w:p>
    <w:p w14:paraId="032A4FF2"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0949BA5A" w14:textId="77777777" w:rsidR="00E179A7" w:rsidRPr="00E179A7" w:rsidRDefault="00E179A7" w:rsidP="00E179A7">
      <w:pPr>
        <w:bidi/>
        <w:jc w:val="both"/>
        <w:rPr>
          <w:rFonts w:cs="David" w:hint="cs"/>
          <w:rtl/>
        </w:rPr>
      </w:pPr>
    </w:p>
    <w:p w14:paraId="6C7ED474" w14:textId="77777777" w:rsidR="00E179A7" w:rsidRPr="00E179A7" w:rsidRDefault="00E179A7" w:rsidP="00E179A7">
      <w:pPr>
        <w:bidi/>
        <w:jc w:val="both"/>
        <w:rPr>
          <w:rFonts w:cs="David" w:hint="cs"/>
          <w:rtl/>
        </w:rPr>
      </w:pPr>
      <w:r w:rsidRPr="00E179A7">
        <w:rPr>
          <w:rFonts w:cs="David" w:hint="cs"/>
          <w:rtl/>
        </w:rPr>
        <w:tab/>
        <w:t xml:space="preserve">לא, במקרה אני מכיר את האנשים. </w:t>
      </w:r>
    </w:p>
    <w:p w14:paraId="58A95B18" w14:textId="77777777" w:rsidR="00E179A7" w:rsidRPr="00E179A7" w:rsidRDefault="00E179A7" w:rsidP="00E179A7">
      <w:pPr>
        <w:bidi/>
        <w:jc w:val="both"/>
        <w:rPr>
          <w:rFonts w:cs="David" w:hint="cs"/>
          <w:rtl/>
        </w:rPr>
      </w:pPr>
    </w:p>
    <w:p w14:paraId="7418871A"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C03D30C" w14:textId="77777777" w:rsidR="00E179A7" w:rsidRPr="00E179A7" w:rsidRDefault="00E179A7" w:rsidP="00E179A7">
      <w:pPr>
        <w:bidi/>
        <w:jc w:val="both"/>
        <w:rPr>
          <w:rFonts w:cs="David" w:hint="cs"/>
          <w:rtl/>
        </w:rPr>
      </w:pPr>
    </w:p>
    <w:p w14:paraId="69C4750F" w14:textId="77777777" w:rsidR="00E179A7" w:rsidRPr="00E179A7" w:rsidRDefault="00E179A7" w:rsidP="00E179A7">
      <w:pPr>
        <w:bidi/>
        <w:jc w:val="both"/>
        <w:rPr>
          <w:rFonts w:cs="David" w:hint="cs"/>
          <w:rtl/>
        </w:rPr>
      </w:pPr>
      <w:r w:rsidRPr="00E179A7">
        <w:rPr>
          <w:rFonts w:cs="David" w:hint="cs"/>
          <w:rtl/>
        </w:rPr>
        <w:tab/>
        <w:t xml:space="preserve">במקום ששנינו באנו ממנו, המצאנו את הסטנדרטים הכפולים. ומלצר, שאשתו מרגלית מעולם לא </w:t>
      </w:r>
      <w:proofErr w:type="spellStart"/>
      <w:r w:rsidRPr="00E179A7">
        <w:rPr>
          <w:rFonts w:cs="David" w:hint="cs"/>
          <w:rtl/>
        </w:rPr>
        <w:t>היתה</w:t>
      </w:r>
      <w:proofErr w:type="spellEnd"/>
      <w:r w:rsidRPr="00E179A7">
        <w:rPr>
          <w:rFonts w:cs="David" w:hint="cs"/>
          <w:rtl/>
        </w:rPr>
        <w:t xml:space="preserve"> במשרד אבל עכשיו היא חזרה למשרד כדי לשמור על השם מלצר. מעניין אם השופט זמיר מציע לשמור את הכלל הזה שהציע לגבי חברי הכנסת גם לגבי שופטים? לא חשוב, זה עניין צדדי. </w:t>
      </w:r>
    </w:p>
    <w:p w14:paraId="30CBAA79" w14:textId="77777777" w:rsidR="00E179A7" w:rsidRPr="00E179A7" w:rsidRDefault="00E179A7" w:rsidP="00E179A7">
      <w:pPr>
        <w:bidi/>
        <w:jc w:val="both"/>
        <w:rPr>
          <w:rFonts w:cs="David" w:hint="cs"/>
          <w:rtl/>
        </w:rPr>
      </w:pPr>
    </w:p>
    <w:p w14:paraId="1057BEA0" w14:textId="77777777" w:rsidR="00E179A7" w:rsidRPr="00E179A7" w:rsidRDefault="00E179A7" w:rsidP="00E179A7">
      <w:pPr>
        <w:bidi/>
        <w:jc w:val="both"/>
        <w:rPr>
          <w:rFonts w:cs="David" w:hint="cs"/>
          <w:rtl/>
        </w:rPr>
      </w:pPr>
      <w:r w:rsidRPr="00E179A7">
        <w:rPr>
          <w:rFonts w:cs="David" w:hint="cs"/>
          <w:u w:val="single"/>
          <w:rtl/>
        </w:rPr>
        <w:t>היו"ר דוד טל:</w:t>
      </w:r>
    </w:p>
    <w:p w14:paraId="1138AB5D" w14:textId="77777777" w:rsidR="00E179A7" w:rsidRPr="00E179A7" w:rsidRDefault="00E179A7" w:rsidP="00E179A7">
      <w:pPr>
        <w:bidi/>
        <w:jc w:val="both"/>
        <w:rPr>
          <w:rFonts w:cs="David" w:hint="cs"/>
          <w:rtl/>
        </w:rPr>
      </w:pPr>
    </w:p>
    <w:p w14:paraId="4612BAD8" w14:textId="77777777" w:rsidR="00E179A7" w:rsidRPr="00E179A7" w:rsidRDefault="00E179A7" w:rsidP="00E179A7">
      <w:pPr>
        <w:bidi/>
        <w:jc w:val="both"/>
        <w:rPr>
          <w:rFonts w:cs="David" w:hint="cs"/>
          <w:rtl/>
        </w:rPr>
      </w:pPr>
      <w:r w:rsidRPr="00E179A7">
        <w:rPr>
          <w:rFonts w:cs="David" w:hint="cs"/>
          <w:rtl/>
        </w:rPr>
        <w:tab/>
        <w:t xml:space="preserve">זה חשוב מאוד, זאת נקודה רצינית מאוד. </w:t>
      </w:r>
    </w:p>
    <w:p w14:paraId="5796C2D0" w14:textId="77777777" w:rsidR="00E179A7" w:rsidRPr="00E179A7" w:rsidRDefault="00E179A7" w:rsidP="00E179A7">
      <w:pPr>
        <w:bidi/>
        <w:jc w:val="both"/>
        <w:rPr>
          <w:rFonts w:cs="David" w:hint="cs"/>
          <w:rtl/>
        </w:rPr>
      </w:pPr>
    </w:p>
    <w:p w14:paraId="4DBC974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57055AD5" w14:textId="77777777" w:rsidR="00E179A7" w:rsidRPr="00E179A7" w:rsidRDefault="00E179A7" w:rsidP="00E179A7">
      <w:pPr>
        <w:bidi/>
        <w:jc w:val="both"/>
        <w:rPr>
          <w:rFonts w:cs="David" w:hint="cs"/>
          <w:rtl/>
        </w:rPr>
      </w:pPr>
    </w:p>
    <w:p w14:paraId="037A92DF" w14:textId="77777777" w:rsidR="00E179A7" w:rsidRPr="00E179A7" w:rsidRDefault="00E179A7" w:rsidP="00E179A7">
      <w:pPr>
        <w:bidi/>
        <w:jc w:val="both"/>
        <w:rPr>
          <w:rFonts w:cs="David" w:hint="cs"/>
          <w:rtl/>
        </w:rPr>
      </w:pPr>
      <w:r w:rsidRPr="00E179A7">
        <w:rPr>
          <w:rFonts w:cs="David" w:hint="cs"/>
          <w:rtl/>
        </w:rPr>
        <w:tab/>
        <w:t xml:space="preserve">לדעתי, צריך לשמור על השם של הפירמה, זה מטורף לא לשמור על השם של הפירמה, אבל לעומת זאת, אי אפשר להשכיר את המוניטין, בוודאי לא בתשלומים עיתיים. </w:t>
      </w:r>
    </w:p>
    <w:p w14:paraId="1061214C" w14:textId="77777777" w:rsidR="00E179A7" w:rsidRPr="00E179A7" w:rsidRDefault="00E179A7" w:rsidP="00E179A7">
      <w:pPr>
        <w:bidi/>
        <w:jc w:val="both"/>
        <w:rPr>
          <w:rFonts w:cs="David" w:hint="cs"/>
          <w:rtl/>
        </w:rPr>
      </w:pPr>
    </w:p>
    <w:p w14:paraId="7947217E"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8DCEA84" w14:textId="77777777" w:rsidR="00E179A7" w:rsidRPr="00E179A7" w:rsidRDefault="00E179A7" w:rsidP="00E179A7">
      <w:pPr>
        <w:bidi/>
        <w:jc w:val="both"/>
        <w:rPr>
          <w:rFonts w:cs="David" w:hint="cs"/>
          <w:rtl/>
        </w:rPr>
      </w:pPr>
    </w:p>
    <w:p w14:paraId="0E1D9AA7" w14:textId="77777777" w:rsidR="00E179A7" w:rsidRPr="00E179A7" w:rsidRDefault="00E179A7" w:rsidP="00E179A7">
      <w:pPr>
        <w:bidi/>
        <w:jc w:val="both"/>
        <w:rPr>
          <w:rFonts w:cs="David" w:hint="cs"/>
          <w:rtl/>
        </w:rPr>
      </w:pPr>
      <w:r w:rsidRPr="00E179A7">
        <w:rPr>
          <w:rFonts w:cs="David" w:hint="cs"/>
          <w:rtl/>
        </w:rPr>
        <w:tab/>
        <w:t xml:space="preserve">תרשי לי הערת ביניים. ועדת שמגר מתעסקת בשרים, יש שר שהשם שלו מתנוסס על משרד עורכי דין, השאלה הזאת עלתה, אנחנו אמרנו, שמשרד עורכי דין ואיזה שם הוא יקרא לעצמו, זה האתיקה של עורכי הדין ולא האתיקה של השרים, וכיוצא בזה במקומות אחרים. </w:t>
      </w:r>
    </w:p>
    <w:p w14:paraId="20C2C433" w14:textId="77777777" w:rsidR="00E179A7" w:rsidRPr="00E179A7" w:rsidRDefault="00E179A7" w:rsidP="00E179A7">
      <w:pPr>
        <w:bidi/>
        <w:jc w:val="both"/>
        <w:rPr>
          <w:rFonts w:cs="David" w:hint="cs"/>
          <w:rtl/>
        </w:rPr>
      </w:pPr>
    </w:p>
    <w:p w14:paraId="6AED8F99"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6AACDD4" w14:textId="77777777" w:rsidR="00E179A7" w:rsidRPr="00E179A7" w:rsidRDefault="00E179A7" w:rsidP="00E179A7">
      <w:pPr>
        <w:bidi/>
        <w:jc w:val="both"/>
        <w:rPr>
          <w:rFonts w:cs="David" w:hint="cs"/>
          <w:rtl/>
        </w:rPr>
      </w:pPr>
    </w:p>
    <w:p w14:paraId="51A7118F" w14:textId="77777777" w:rsidR="00E179A7" w:rsidRPr="00E179A7" w:rsidRDefault="00E179A7" w:rsidP="00E179A7">
      <w:pPr>
        <w:bidi/>
        <w:jc w:val="both"/>
        <w:rPr>
          <w:rFonts w:cs="David" w:hint="cs"/>
          <w:rtl/>
        </w:rPr>
      </w:pPr>
      <w:r w:rsidRPr="00E179A7">
        <w:rPr>
          <w:rFonts w:cs="David" w:hint="cs"/>
          <w:rtl/>
        </w:rPr>
        <w:tab/>
        <w:t xml:space="preserve">מאה אחוז. לעומת זאת, הוא לא יוכל להפעיל את זה באמצעות קרובו. </w:t>
      </w:r>
    </w:p>
    <w:p w14:paraId="11598919" w14:textId="77777777" w:rsidR="00E179A7" w:rsidRPr="00E179A7" w:rsidRDefault="00E179A7" w:rsidP="00E179A7">
      <w:pPr>
        <w:bidi/>
        <w:jc w:val="both"/>
        <w:rPr>
          <w:rFonts w:cs="David" w:hint="cs"/>
          <w:rtl/>
        </w:rPr>
      </w:pPr>
    </w:p>
    <w:p w14:paraId="32ED3802"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518A79D8" w14:textId="77777777" w:rsidR="00E179A7" w:rsidRPr="00E179A7" w:rsidRDefault="00E179A7" w:rsidP="00E179A7">
      <w:pPr>
        <w:bidi/>
        <w:jc w:val="both"/>
        <w:rPr>
          <w:rFonts w:cs="David" w:hint="cs"/>
          <w:rtl/>
        </w:rPr>
      </w:pPr>
    </w:p>
    <w:p w14:paraId="48713A7F" w14:textId="77777777" w:rsidR="00E179A7" w:rsidRPr="00E179A7" w:rsidRDefault="00E179A7" w:rsidP="00E179A7">
      <w:pPr>
        <w:bidi/>
        <w:jc w:val="both"/>
        <w:rPr>
          <w:rFonts w:cs="David" w:hint="cs"/>
          <w:rtl/>
        </w:rPr>
      </w:pPr>
      <w:r w:rsidRPr="00E179A7">
        <w:rPr>
          <w:rFonts w:cs="David" w:hint="cs"/>
          <w:rtl/>
        </w:rPr>
        <w:tab/>
        <w:t xml:space="preserve">אבל אסור להשאיר את זה במקומו, כך חשבנו. מי שצריך לתקן את זה היא לשכת עורכי הדין. </w:t>
      </w:r>
    </w:p>
    <w:p w14:paraId="3ADDEA9C" w14:textId="77777777" w:rsidR="00E179A7" w:rsidRPr="00E179A7" w:rsidRDefault="00E179A7" w:rsidP="00E179A7">
      <w:pPr>
        <w:bidi/>
        <w:jc w:val="both"/>
        <w:rPr>
          <w:rFonts w:cs="David" w:hint="cs"/>
          <w:rtl/>
        </w:rPr>
      </w:pPr>
    </w:p>
    <w:p w14:paraId="6E7E3FA8"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C5CF9D4" w14:textId="77777777" w:rsidR="00E179A7" w:rsidRPr="00E179A7" w:rsidRDefault="00E179A7" w:rsidP="00E179A7">
      <w:pPr>
        <w:bidi/>
        <w:jc w:val="both"/>
        <w:rPr>
          <w:rFonts w:cs="David" w:hint="cs"/>
          <w:rtl/>
        </w:rPr>
      </w:pPr>
    </w:p>
    <w:p w14:paraId="15E92624" w14:textId="77777777" w:rsidR="00E179A7" w:rsidRPr="00E179A7" w:rsidRDefault="00E179A7" w:rsidP="00E179A7">
      <w:pPr>
        <w:bidi/>
        <w:jc w:val="both"/>
        <w:rPr>
          <w:rFonts w:cs="David" w:hint="cs"/>
          <w:rtl/>
        </w:rPr>
      </w:pPr>
      <w:r w:rsidRPr="00E179A7">
        <w:rPr>
          <w:rFonts w:cs="David" w:hint="cs"/>
          <w:rtl/>
        </w:rPr>
        <w:tab/>
        <w:t xml:space="preserve">נכון. לשכת עורכי הדין לא אוסרת על זה, היא גם לא אוסרת על שמירת שם הפירמה לעניין המתים. סליחה, </w:t>
      </w:r>
      <w:proofErr w:type="spellStart"/>
      <w:r w:rsidRPr="00E179A7">
        <w:rPr>
          <w:rFonts w:cs="David" w:hint="cs"/>
          <w:rtl/>
        </w:rPr>
        <w:t>הורביץ</w:t>
      </w:r>
      <w:proofErr w:type="spellEnd"/>
      <w:r w:rsidRPr="00E179A7">
        <w:rPr>
          <w:rFonts w:cs="David" w:hint="cs"/>
          <w:rtl/>
        </w:rPr>
        <w:t xml:space="preserve"> מזמן לא בינינו. </w:t>
      </w:r>
    </w:p>
    <w:p w14:paraId="2C68EAC0" w14:textId="77777777" w:rsidR="00E179A7" w:rsidRPr="00E179A7" w:rsidRDefault="00E179A7" w:rsidP="00E179A7">
      <w:pPr>
        <w:bidi/>
        <w:jc w:val="both"/>
        <w:rPr>
          <w:rFonts w:cs="David" w:hint="cs"/>
          <w:rtl/>
        </w:rPr>
      </w:pPr>
    </w:p>
    <w:p w14:paraId="5002A004" w14:textId="77777777" w:rsidR="00E179A7" w:rsidRPr="00E179A7" w:rsidRDefault="00E179A7" w:rsidP="00E179A7">
      <w:pPr>
        <w:bidi/>
        <w:jc w:val="both"/>
        <w:rPr>
          <w:rFonts w:cs="David" w:hint="cs"/>
          <w:rtl/>
        </w:rPr>
      </w:pPr>
      <w:r w:rsidRPr="00E179A7">
        <w:rPr>
          <w:rFonts w:cs="David" w:hint="cs"/>
          <w:rtl/>
        </w:rPr>
        <w:tab/>
        <w:t xml:space="preserve">בעיניי, השם לא מפריע, מה שמאוד הפריע לי זאת ההצעה של חבר הכנסת רותם ואנחנו חשבנו, שאין לה מקום. </w:t>
      </w:r>
    </w:p>
    <w:p w14:paraId="0FC1923F" w14:textId="77777777" w:rsidR="00E179A7" w:rsidRPr="00E179A7" w:rsidRDefault="00E179A7" w:rsidP="00E179A7">
      <w:pPr>
        <w:bidi/>
        <w:jc w:val="both"/>
        <w:rPr>
          <w:rFonts w:cs="David" w:hint="cs"/>
          <w:rtl/>
        </w:rPr>
      </w:pPr>
    </w:p>
    <w:p w14:paraId="101437BB" w14:textId="77777777" w:rsidR="00E179A7" w:rsidRPr="00E179A7" w:rsidRDefault="00E179A7" w:rsidP="00E179A7">
      <w:pPr>
        <w:bidi/>
        <w:jc w:val="both"/>
        <w:rPr>
          <w:rFonts w:cs="David" w:hint="cs"/>
          <w:rtl/>
        </w:rPr>
      </w:pPr>
      <w:r w:rsidRPr="00E179A7">
        <w:rPr>
          <w:rFonts w:cs="David" w:hint="cs"/>
          <w:u w:val="single"/>
          <w:rtl/>
        </w:rPr>
        <w:t>היו"ר דוד טל:</w:t>
      </w:r>
    </w:p>
    <w:p w14:paraId="72AAC74A" w14:textId="77777777" w:rsidR="00E179A7" w:rsidRPr="00E179A7" w:rsidRDefault="00E179A7" w:rsidP="00E179A7">
      <w:pPr>
        <w:bidi/>
        <w:jc w:val="both"/>
        <w:rPr>
          <w:rFonts w:cs="David" w:hint="cs"/>
          <w:rtl/>
        </w:rPr>
      </w:pPr>
    </w:p>
    <w:p w14:paraId="1CAC513B" w14:textId="77777777" w:rsidR="00E179A7" w:rsidRPr="00E179A7" w:rsidRDefault="00E179A7" w:rsidP="00E179A7">
      <w:pPr>
        <w:bidi/>
        <w:jc w:val="both"/>
        <w:rPr>
          <w:rFonts w:cs="David" w:hint="cs"/>
          <w:rtl/>
        </w:rPr>
      </w:pPr>
      <w:r w:rsidRPr="00E179A7">
        <w:rPr>
          <w:rFonts w:cs="David" w:hint="cs"/>
          <w:rtl/>
        </w:rPr>
        <w:tab/>
        <w:t xml:space="preserve">מה את אומרת, שהשם הוא לא מוניטין? השם זה חלק מהמוניטין. </w:t>
      </w:r>
    </w:p>
    <w:p w14:paraId="19B4F4EA" w14:textId="77777777" w:rsidR="00E179A7" w:rsidRPr="00E179A7" w:rsidRDefault="00E179A7" w:rsidP="00E179A7">
      <w:pPr>
        <w:bidi/>
        <w:jc w:val="both"/>
        <w:rPr>
          <w:rFonts w:cs="David" w:hint="cs"/>
          <w:rtl/>
        </w:rPr>
      </w:pPr>
      <w:r w:rsidRPr="00E179A7">
        <w:rPr>
          <w:rFonts w:cs="David"/>
          <w:rtl/>
        </w:rPr>
        <w:br w:type="page"/>
      </w:r>
    </w:p>
    <w:p w14:paraId="4E247C7D"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8C8AC30" w14:textId="77777777" w:rsidR="00E179A7" w:rsidRPr="00E179A7" w:rsidRDefault="00E179A7" w:rsidP="00E179A7">
      <w:pPr>
        <w:bidi/>
        <w:jc w:val="both"/>
        <w:rPr>
          <w:rFonts w:cs="David" w:hint="cs"/>
          <w:rtl/>
        </w:rPr>
      </w:pPr>
    </w:p>
    <w:p w14:paraId="7582930A" w14:textId="77777777" w:rsidR="00E179A7" w:rsidRPr="00E179A7" w:rsidRDefault="00E179A7" w:rsidP="00E179A7">
      <w:pPr>
        <w:bidi/>
        <w:jc w:val="both"/>
        <w:rPr>
          <w:rFonts w:cs="David" w:hint="cs"/>
          <w:rtl/>
        </w:rPr>
      </w:pPr>
      <w:r w:rsidRPr="00E179A7">
        <w:rPr>
          <w:rFonts w:cs="David" w:hint="cs"/>
          <w:rtl/>
        </w:rPr>
        <w:tab/>
        <w:t xml:space="preserve">אז מה. </w:t>
      </w:r>
    </w:p>
    <w:p w14:paraId="2D4FCC2A" w14:textId="77777777" w:rsidR="00E179A7" w:rsidRPr="00E179A7" w:rsidRDefault="00E179A7" w:rsidP="00E179A7">
      <w:pPr>
        <w:bidi/>
        <w:jc w:val="both"/>
        <w:rPr>
          <w:rFonts w:cs="David" w:hint="cs"/>
          <w:rtl/>
        </w:rPr>
      </w:pPr>
      <w:r w:rsidRPr="00E179A7">
        <w:rPr>
          <w:rFonts w:cs="David" w:hint="cs"/>
          <w:rtl/>
        </w:rPr>
        <w:tab/>
        <w:t xml:space="preserve"> </w:t>
      </w:r>
    </w:p>
    <w:p w14:paraId="69581F87" w14:textId="77777777" w:rsidR="00E179A7" w:rsidRPr="00E179A7" w:rsidRDefault="00E179A7" w:rsidP="00E179A7">
      <w:pPr>
        <w:bidi/>
        <w:jc w:val="both"/>
        <w:rPr>
          <w:rFonts w:cs="David" w:hint="cs"/>
          <w:rtl/>
        </w:rPr>
      </w:pPr>
      <w:r w:rsidRPr="00E179A7">
        <w:rPr>
          <w:rFonts w:cs="David" w:hint="cs"/>
          <w:u w:val="single"/>
          <w:rtl/>
        </w:rPr>
        <w:t>היו"ר דוד טל:</w:t>
      </w:r>
    </w:p>
    <w:p w14:paraId="74BE67B0" w14:textId="77777777" w:rsidR="00E179A7" w:rsidRPr="00E179A7" w:rsidRDefault="00E179A7" w:rsidP="00E179A7">
      <w:pPr>
        <w:bidi/>
        <w:jc w:val="both"/>
        <w:rPr>
          <w:rFonts w:cs="David" w:hint="cs"/>
          <w:rtl/>
        </w:rPr>
      </w:pPr>
    </w:p>
    <w:p w14:paraId="479CCF7C" w14:textId="77777777" w:rsidR="00E179A7" w:rsidRPr="00E179A7" w:rsidRDefault="00E179A7" w:rsidP="00E179A7">
      <w:pPr>
        <w:bidi/>
        <w:jc w:val="both"/>
        <w:rPr>
          <w:rFonts w:cs="David" w:hint="cs"/>
          <w:rtl/>
        </w:rPr>
      </w:pPr>
      <w:r w:rsidRPr="00E179A7">
        <w:rPr>
          <w:rFonts w:cs="David" w:hint="cs"/>
          <w:rtl/>
        </w:rPr>
        <w:tab/>
        <w:t xml:space="preserve">מה ההבדל בין זה לבין דוד רותם? חבר הכנסת רותם רוצה לשמר את המוניטין שלו. </w:t>
      </w:r>
    </w:p>
    <w:p w14:paraId="65D0AE52" w14:textId="77777777" w:rsidR="00E179A7" w:rsidRPr="00E179A7" w:rsidRDefault="00E179A7" w:rsidP="00E179A7">
      <w:pPr>
        <w:bidi/>
        <w:jc w:val="both"/>
        <w:rPr>
          <w:rFonts w:cs="David" w:hint="cs"/>
          <w:rtl/>
        </w:rPr>
      </w:pPr>
    </w:p>
    <w:p w14:paraId="11BC7DA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072DE8F5" w14:textId="77777777" w:rsidR="00E179A7" w:rsidRPr="00E179A7" w:rsidRDefault="00E179A7" w:rsidP="00E179A7">
      <w:pPr>
        <w:bidi/>
        <w:jc w:val="both"/>
        <w:rPr>
          <w:rFonts w:cs="David" w:hint="cs"/>
          <w:rtl/>
        </w:rPr>
      </w:pPr>
    </w:p>
    <w:p w14:paraId="074EBEB2" w14:textId="77777777" w:rsidR="00E179A7" w:rsidRPr="00E179A7" w:rsidRDefault="00E179A7" w:rsidP="00E179A7">
      <w:pPr>
        <w:bidi/>
        <w:jc w:val="both"/>
        <w:rPr>
          <w:rFonts w:cs="David" w:hint="cs"/>
          <w:rtl/>
        </w:rPr>
      </w:pPr>
      <w:r w:rsidRPr="00E179A7">
        <w:rPr>
          <w:rFonts w:cs="David" w:hint="cs"/>
          <w:rtl/>
        </w:rPr>
        <w:tab/>
        <w:t xml:space="preserve">לא, הוא רוצה להשכיר את המוניטין. מוניטין זה תיקים פיזיים שהוא יעביר אותם, במקרה לכלתו כי רק עליה הוא סומך </w:t>
      </w:r>
      <w:r w:rsidRPr="00E179A7">
        <w:rPr>
          <w:rFonts w:cs="David"/>
          <w:rtl/>
        </w:rPr>
        <w:t>–</w:t>
      </w:r>
      <w:r w:rsidRPr="00E179A7">
        <w:rPr>
          <w:rFonts w:cs="David" w:hint="cs"/>
          <w:rtl/>
        </w:rPr>
        <w:t xml:space="preserve"> אגב, דבר שנאסר מפורשות בכללי שמגר, שהם כללי אשר החדשים. הם אסרו על הדבר הזה, אי אפשר להעביר את זה לקרוב </w:t>
      </w:r>
      <w:r w:rsidRPr="00E179A7">
        <w:rPr>
          <w:rFonts w:cs="David"/>
          <w:rtl/>
        </w:rPr>
        <w:t>–</w:t>
      </w:r>
      <w:r w:rsidRPr="00E179A7">
        <w:rPr>
          <w:rFonts w:cs="David" w:hint="cs"/>
          <w:rtl/>
        </w:rPr>
        <w:t xml:space="preserve"> הרי מדובר בתיקים חיים, תיקים שצריך לפעול בהם, תיקים שצריך לעשות אתם משהו. הוא אומר, כל התיקים זה אני, הם ידי הארוכה. אם אתה רוצה שנדבר במונחים מופשטים יותר, כאילו רותם נעלם כרותם אבל הוא מופיע כרוח, באמצעות אחרים, ומקבל כסף לכיסו. זה לא עיסוק נוסף? </w:t>
      </w:r>
    </w:p>
    <w:p w14:paraId="72F67546" w14:textId="77777777" w:rsidR="00E179A7" w:rsidRPr="00E179A7" w:rsidRDefault="00E179A7" w:rsidP="00E179A7">
      <w:pPr>
        <w:bidi/>
        <w:jc w:val="both"/>
        <w:rPr>
          <w:rFonts w:cs="David" w:hint="cs"/>
          <w:rtl/>
        </w:rPr>
      </w:pPr>
    </w:p>
    <w:p w14:paraId="73FDEAA0"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6F1EE10D" w14:textId="77777777" w:rsidR="00E179A7" w:rsidRPr="00E179A7" w:rsidRDefault="00E179A7" w:rsidP="00E179A7">
      <w:pPr>
        <w:bidi/>
        <w:jc w:val="both"/>
        <w:rPr>
          <w:rFonts w:cs="David" w:hint="cs"/>
          <w:rtl/>
        </w:rPr>
      </w:pPr>
    </w:p>
    <w:p w14:paraId="0EACA357" w14:textId="77777777" w:rsidR="00E179A7" w:rsidRPr="00E179A7" w:rsidRDefault="00E179A7" w:rsidP="00E179A7">
      <w:pPr>
        <w:bidi/>
        <w:jc w:val="both"/>
        <w:rPr>
          <w:rFonts w:cs="David" w:hint="cs"/>
          <w:rtl/>
        </w:rPr>
      </w:pPr>
      <w:r w:rsidRPr="00E179A7">
        <w:rPr>
          <w:rFonts w:cs="David" w:hint="cs"/>
          <w:rtl/>
        </w:rPr>
        <w:tab/>
        <w:t xml:space="preserve">ראינו את זה כעיסוק באמצעות אחר. </w:t>
      </w:r>
    </w:p>
    <w:p w14:paraId="1002FE93" w14:textId="77777777" w:rsidR="00E179A7" w:rsidRPr="00E179A7" w:rsidRDefault="00E179A7" w:rsidP="00E179A7">
      <w:pPr>
        <w:bidi/>
        <w:jc w:val="both"/>
        <w:rPr>
          <w:rFonts w:cs="David" w:hint="cs"/>
          <w:rtl/>
        </w:rPr>
      </w:pPr>
    </w:p>
    <w:p w14:paraId="5DED0932"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9869B0E" w14:textId="77777777" w:rsidR="00E179A7" w:rsidRPr="00E179A7" w:rsidRDefault="00E179A7" w:rsidP="00E179A7">
      <w:pPr>
        <w:bidi/>
        <w:jc w:val="both"/>
        <w:rPr>
          <w:rFonts w:cs="David" w:hint="cs"/>
          <w:rtl/>
        </w:rPr>
      </w:pPr>
    </w:p>
    <w:p w14:paraId="6BF74465" w14:textId="77777777" w:rsidR="00E179A7" w:rsidRPr="00E179A7" w:rsidRDefault="00E179A7" w:rsidP="00E179A7">
      <w:pPr>
        <w:bidi/>
        <w:jc w:val="both"/>
        <w:rPr>
          <w:rFonts w:cs="David" w:hint="cs"/>
          <w:rtl/>
        </w:rPr>
      </w:pPr>
      <w:r w:rsidRPr="00E179A7">
        <w:rPr>
          <w:rFonts w:cs="David" w:hint="cs"/>
          <w:rtl/>
        </w:rPr>
        <w:tab/>
        <w:t xml:space="preserve">בדיוק, זה עיסוק באמצעות אחר. </w:t>
      </w:r>
    </w:p>
    <w:p w14:paraId="0807CE81" w14:textId="77777777" w:rsidR="00E179A7" w:rsidRPr="00E179A7" w:rsidRDefault="00E179A7" w:rsidP="00E179A7">
      <w:pPr>
        <w:bidi/>
        <w:jc w:val="both"/>
        <w:rPr>
          <w:rFonts w:cs="David" w:hint="cs"/>
          <w:u w:val="single"/>
          <w:rtl/>
        </w:rPr>
      </w:pPr>
    </w:p>
    <w:p w14:paraId="2E89EF6D" w14:textId="77777777" w:rsidR="00E179A7" w:rsidRPr="00E179A7" w:rsidRDefault="00E179A7" w:rsidP="00E179A7">
      <w:pPr>
        <w:bidi/>
        <w:jc w:val="both"/>
        <w:rPr>
          <w:rFonts w:cs="David" w:hint="cs"/>
          <w:u w:val="single"/>
          <w:rtl/>
        </w:rPr>
      </w:pPr>
      <w:r w:rsidRPr="00E179A7">
        <w:rPr>
          <w:rFonts w:cs="David" w:hint="cs"/>
          <w:u w:val="single"/>
          <w:rtl/>
        </w:rPr>
        <w:t>לימור ברוכים:</w:t>
      </w:r>
    </w:p>
    <w:p w14:paraId="7CB2E3CA" w14:textId="77777777" w:rsidR="00E179A7" w:rsidRPr="00E179A7" w:rsidRDefault="00E179A7" w:rsidP="00E179A7">
      <w:pPr>
        <w:bidi/>
        <w:jc w:val="both"/>
        <w:rPr>
          <w:rFonts w:cs="David" w:hint="cs"/>
          <w:u w:val="single"/>
          <w:rtl/>
        </w:rPr>
      </w:pPr>
    </w:p>
    <w:p w14:paraId="75D9A940" w14:textId="77777777" w:rsidR="00E179A7" w:rsidRPr="00E179A7" w:rsidRDefault="00E179A7" w:rsidP="00E179A7">
      <w:pPr>
        <w:bidi/>
        <w:jc w:val="both"/>
        <w:rPr>
          <w:rFonts w:cs="David" w:hint="cs"/>
          <w:rtl/>
        </w:rPr>
      </w:pPr>
      <w:r w:rsidRPr="00E179A7">
        <w:rPr>
          <w:rFonts w:cs="David" w:hint="cs"/>
          <w:rtl/>
        </w:rPr>
        <w:tab/>
        <w:t xml:space="preserve">כדי לסבר את האוזן אני רוצה לומר מה אנחנו עושים במשרד המשפטים, במקרים דומים של עורכי דין שבאים לשירות המדינה. אני מודעת לזה שיש פה אי אלו שינויים, אבל במקרים שמובאים לפנינו, אנחנו לא מאפשרים לשמור את שמו של בעל התפקיד בשירות המדינה, בשם משרד עורכי הדין שממנו הוא מגיע. אחד התנאים, שהוא ייצא מהשותפות, שמו יימחק מנייר הפירמה, מאתר האינטרנט, מחיקת שמו משם המשרד על כל מה שכרוך בזה. </w:t>
      </w:r>
    </w:p>
    <w:p w14:paraId="3A3EF99B" w14:textId="77777777" w:rsidR="00E179A7" w:rsidRPr="00E179A7" w:rsidRDefault="00E179A7" w:rsidP="00E179A7">
      <w:pPr>
        <w:bidi/>
        <w:jc w:val="both"/>
        <w:rPr>
          <w:rFonts w:cs="David" w:hint="cs"/>
          <w:rtl/>
        </w:rPr>
      </w:pPr>
    </w:p>
    <w:p w14:paraId="1CFA84C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51C58FFA" w14:textId="77777777" w:rsidR="00E179A7" w:rsidRPr="00E179A7" w:rsidRDefault="00E179A7" w:rsidP="00E179A7">
      <w:pPr>
        <w:bidi/>
        <w:jc w:val="both"/>
        <w:rPr>
          <w:rFonts w:cs="David" w:hint="cs"/>
          <w:rtl/>
        </w:rPr>
      </w:pPr>
    </w:p>
    <w:p w14:paraId="23314C0E" w14:textId="77777777" w:rsidR="00E179A7" w:rsidRPr="00E179A7" w:rsidRDefault="00E179A7" w:rsidP="00E179A7">
      <w:pPr>
        <w:bidi/>
        <w:jc w:val="both"/>
        <w:rPr>
          <w:rFonts w:cs="David" w:hint="cs"/>
          <w:rtl/>
        </w:rPr>
      </w:pPr>
      <w:r w:rsidRPr="00E179A7">
        <w:rPr>
          <w:rFonts w:cs="David" w:hint="cs"/>
          <w:rtl/>
        </w:rPr>
        <w:tab/>
        <w:t xml:space="preserve">עובד או נבחר ציבור? </w:t>
      </w:r>
    </w:p>
    <w:p w14:paraId="353F6D95" w14:textId="77777777" w:rsidR="00E179A7" w:rsidRPr="00E179A7" w:rsidRDefault="00E179A7" w:rsidP="00E179A7">
      <w:pPr>
        <w:bidi/>
        <w:jc w:val="both"/>
        <w:rPr>
          <w:rFonts w:cs="David" w:hint="cs"/>
          <w:rtl/>
        </w:rPr>
      </w:pPr>
    </w:p>
    <w:p w14:paraId="5D5BC551" w14:textId="77777777" w:rsidR="00E179A7" w:rsidRPr="00E179A7" w:rsidRDefault="00E179A7" w:rsidP="00E179A7">
      <w:pPr>
        <w:bidi/>
        <w:jc w:val="both"/>
        <w:rPr>
          <w:rFonts w:cs="David" w:hint="cs"/>
          <w:rtl/>
        </w:rPr>
      </w:pPr>
      <w:r w:rsidRPr="00E179A7">
        <w:rPr>
          <w:rFonts w:cs="David" w:hint="cs"/>
          <w:u w:val="single"/>
          <w:rtl/>
        </w:rPr>
        <w:t>לימור ברוכים:</w:t>
      </w:r>
    </w:p>
    <w:p w14:paraId="24ADAC9D" w14:textId="77777777" w:rsidR="00E179A7" w:rsidRPr="00E179A7" w:rsidRDefault="00E179A7" w:rsidP="00E179A7">
      <w:pPr>
        <w:bidi/>
        <w:jc w:val="both"/>
        <w:rPr>
          <w:rFonts w:cs="David" w:hint="cs"/>
          <w:rtl/>
        </w:rPr>
      </w:pPr>
    </w:p>
    <w:p w14:paraId="35C3C400" w14:textId="77777777" w:rsidR="00E179A7" w:rsidRPr="00E179A7" w:rsidRDefault="00E179A7" w:rsidP="00E179A7">
      <w:pPr>
        <w:bidi/>
        <w:jc w:val="both"/>
        <w:rPr>
          <w:rFonts w:cs="David" w:hint="cs"/>
          <w:rtl/>
        </w:rPr>
      </w:pPr>
      <w:r w:rsidRPr="00E179A7">
        <w:rPr>
          <w:rFonts w:cs="David" w:hint="cs"/>
          <w:rtl/>
        </w:rPr>
        <w:tab/>
        <w:t xml:space="preserve">עובד. </w:t>
      </w:r>
    </w:p>
    <w:p w14:paraId="3242F9FC" w14:textId="77777777" w:rsidR="00E179A7" w:rsidRPr="00E179A7" w:rsidRDefault="00E179A7" w:rsidP="00E179A7">
      <w:pPr>
        <w:bidi/>
        <w:jc w:val="both"/>
        <w:rPr>
          <w:rFonts w:cs="David" w:hint="cs"/>
          <w:rtl/>
        </w:rPr>
      </w:pPr>
    </w:p>
    <w:p w14:paraId="4E7D050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D3788A8" w14:textId="77777777" w:rsidR="00E179A7" w:rsidRPr="00E179A7" w:rsidRDefault="00E179A7" w:rsidP="00E179A7">
      <w:pPr>
        <w:bidi/>
        <w:jc w:val="both"/>
        <w:rPr>
          <w:rFonts w:cs="David" w:hint="cs"/>
          <w:rtl/>
        </w:rPr>
      </w:pPr>
    </w:p>
    <w:p w14:paraId="46827311" w14:textId="77777777" w:rsidR="00E179A7" w:rsidRPr="00E179A7" w:rsidRDefault="00E179A7" w:rsidP="00E179A7">
      <w:pPr>
        <w:bidi/>
        <w:jc w:val="both"/>
        <w:rPr>
          <w:rFonts w:cs="David" w:hint="cs"/>
          <w:rtl/>
        </w:rPr>
      </w:pPr>
      <w:r w:rsidRPr="00E179A7">
        <w:rPr>
          <w:rFonts w:cs="David" w:hint="cs"/>
          <w:rtl/>
        </w:rPr>
        <w:tab/>
        <w:t xml:space="preserve">עובד זה לא רלוונטי, זה ברור שהוא חייב להימחק. </w:t>
      </w:r>
    </w:p>
    <w:p w14:paraId="15852B72" w14:textId="77777777" w:rsidR="00E179A7" w:rsidRPr="00E179A7" w:rsidRDefault="00E179A7" w:rsidP="00E179A7">
      <w:pPr>
        <w:bidi/>
        <w:jc w:val="both"/>
        <w:rPr>
          <w:rFonts w:cs="David" w:hint="cs"/>
          <w:rtl/>
        </w:rPr>
      </w:pPr>
    </w:p>
    <w:p w14:paraId="30E066D8"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2BD62950" w14:textId="77777777" w:rsidR="00E179A7" w:rsidRPr="00E179A7" w:rsidRDefault="00E179A7" w:rsidP="00E179A7">
      <w:pPr>
        <w:bidi/>
        <w:jc w:val="both"/>
        <w:rPr>
          <w:rFonts w:cs="David" w:hint="cs"/>
          <w:rtl/>
        </w:rPr>
      </w:pPr>
    </w:p>
    <w:p w14:paraId="51FBA86B" w14:textId="77777777" w:rsidR="00E179A7" w:rsidRPr="00E179A7" w:rsidRDefault="00E179A7" w:rsidP="00E179A7">
      <w:pPr>
        <w:bidi/>
        <w:jc w:val="both"/>
        <w:rPr>
          <w:rFonts w:cs="David" w:hint="cs"/>
          <w:rtl/>
        </w:rPr>
      </w:pPr>
      <w:r w:rsidRPr="00E179A7">
        <w:rPr>
          <w:rFonts w:cs="David" w:hint="cs"/>
          <w:rtl/>
        </w:rPr>
        <w:tab/>
        <w:t xml:space="preserve">מבחינת הרציונאל, למה זה שונה? </w:t>
      </w:r>
    </w:p>
    <w:p w14:paraId="3E790037" w14:textId="77777777" w:rsidR="00E179A7" w:rsidRPr="00E179A7" w:rsidRDefault="00E179A7" w:rsidP="00E179A7">
      <w:pPr>
        <w:bidi/>
        <w:jc w:val="both"/>
        <w:rPr>
          <w:rFonts w:cs="David" w:hint="cs"/>
          <w:rtl/>
        </w:rPr>
      </w:pPr>
    </w:p>
    <w:p w14:paraId="430A14A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4C7EA64" w14:textId="77777777" w:rsidR="00E179A7" w:rsidRPr="00E179A7" w:rsidRDefault="00E179A7" w:rsidP="00E179A7">
      <w:pPr>
        <w:bidi/>
        <w:jc w:val="both"/>
        <w:rPr>
          <w:rFonts w:cs="David" w:hint="cs"/>
          <w:rtl/>
        </w:rPr>
      </w:pPr>
    </w:p>
    <w:p w14:paraId="3477EB5A" w14:textId="77777777" w:rsidR="00E179A7" w:rsidRPr="00E179A7" w:rsidRDefault="00E179A7" w:rsidP="00E179A7">
      <w:pPr>
        <w:bidi/>
        <w:jc w:val="both"/>
        <w:rPr>
          <w:rFonts w:cs="David" w:hint="cs"/>
          <w:rtl/>
        </w:rPr>
      </w:pPr>
      <w:r w:rsidRPr="00E179A7">
        <w:rPr>
          <w:rFonts w:cs="David" w:hint="cs"/>
          <w:rtl/>
        </w:rPr>
        <w:tab/>
        <w:t xml:space="preserve">זה לא אותו הדבר בכלל, מייד אני אסביר. </w:t>
      </w:r>
    </w:p>
    <w:p w14:paraId="778C9A42" w14:textId="77777777" w:rsidR="00E179A7" w:rsidRPr="00E179A7" w:rsidRDefault="00E179A7" w:rsidP="00E179A7">
      <w:pPr>
        <w:bidi/>
        <w:jc w:val="both"/>
        <w:rPr>
          <w:rFonts w:cs="David" w:hint="cs"/>
          <w:rtl/>
        </w:rPr>
      </w:pPr>
    </w:p>
    <w:p w14:paraId="6806C984"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76DAA63" w14:textId="77777777" w:rsidR="00E179A7" w:rsidRPr="00E179A7" w:rsidRDefault="00E179A7" w:rsidP="00E179A7">
      <w:pPr>
        <w:bidi/>
        <w:jc w:val="both"/>
        <w:rPr>
          <w:rFonts w:cs="David" w:hint="cs"/>
          <w:rtl/>
        </w:rPr>
      </w:pPr>
    </w:p>
    <w:p w14:paraId="752E8535" w14:textId="77777777" w:rsidR="00E179A7" w:rsidRPr="00E179A7" w:rsidRDefault="00E179A7" w:rsidP="00E179A7">
      <w:pPr>
        <w:bidi/>
        <w:jc w:val="both"/>
        <w:rPr>
          <w:rFonts w:cs="David" w:hint="cs"/>
          <w:rtl/>
        </w:rPr>
      </w:pPr>
      <w:r w:rsidRPr="00E179A7">
        <w:rPr>
          <w:rFonts w:cs="David" w:hint="cs"/>
          <w:rtl/>
        </w:rPr>
        <w:tab/>
        <w:t xml:space="preserve">נבחר ציבור נבחר בימינו לתקופות קצרות, זה המוניטין שלו, אתה לא יכול לגרום לו להיתלש לגמרי - - - </w:t>
      </w:r>
    </w:p>
    <w:p w14:paraId="14B93C04" w14:textId="77777777" w:rsidR="00E179A7" w:rsidRPr="00E179A7" w:rsidRDefault="00E179A7" w:rsidP="00E179A7">
      <w:pPr>
        <w:bidi/>
        <w:jc w:val="both"/>
        <w:rPr>
          <w:rFonts w:cs="David" w:hint="cs"/>
          <w:rtl/>
        </w:rPr>
      </w:pPr>
    </w:p>
    <w:p w14:paraId="21401F60"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4006903" w14:textId="77777777" w:rsidR="00E179A7" w:rsidRPr="00E179A7" w:rsidRDefault="00E179A7" w:rsidP="00E179A7">
      <w:pPr>
        <w:bidi/>
        <w:jc w:val="both"/>
        <w:rPr>
          <w:rFonts w:cs="David" w:hint="cs"/>
          <w:rtl/>
        </w:rPr>
      </w:pPr>
    </w:p>
    <w:p w14:paraId="0EC96857" w14:textId="77777777" w:rsidR="00E179A7" w:rsidRPr="00E179A7" w:rsidRDefault="00E179A7" w:rsidP="00E179A7">
      <w:pPr>
        <w:bidi/>
        <w:jc w:val="both"/>
        <w:rPr>
          <w:rFonts w:cs="David" w:hint="cs"/>
          <w:rtl/>
        </w:rPr>
      </w:pPr>
      <w:r w:rsidRPr="00E179A7">
        <w:rPr>
          <w:rFonts w:cs="David" w:hint="cs"/>
          <w:rtl/>
        </w:rPr>
        <w:tab/>
        <w:t xml:space="preserve">עובד, ברגע שהוא עובד בגוף אחר, הוא לא יכול לשמור על קשר עבודה עם הגוף הקודם. נבחר ציבור זה משהו אחר לגמרי, זאת מערכת שונה. </w:t>
      </w:r>
    </w:p>
    <w:p w14:paraId="5FB499AF" w14:textId="77777777" w:rsidR="00E179A7" w:rsidRPr="00E179A7" w:rsidRDefault="00E179A7" w:rsidP="00E179A7">
      <w:pPr>
        <w:bidi/>
        <w:jc w:val="both"/>
        <w:rPr>
          <w:rFonts w:cs="David" w:hint="cs"/>
          <w:rtl/>
        </w:rPr>
      </w:pPr>
    </w:p>
    <w:p w14:paraId="2E78C4BD" w14:textId="77777777" w:rsidR="00E179A7" w:rsidRPr="00E179A7" w:rsidRDefault="00E179A7" w:rsidP="00E179A7">
      <w:pPr>
        <w:bidi/>
        <w:jc w:val="both"/>
        <w:rPr>
          <w:rFonts w:cs="David" w:hint="cs"/>
          <w:rtl/>
        </w:rPr>
      </w:pPr>
      <w:r w:rsidRPr="00E179A7">
        <w:rPr>
          <w:rFonts w:cs="David" w:hint="cs"/>
          <w:u w:val="single"/>
          <w:rtl/>
        </w:rPr>
        <w:t>לימור ברוכים:</w:t>
      </w:r>
    </w:p>
    <w:p w14:paraId="6A204B4B" w14:textId="77777777" w:rsidR="00E179A7" w:rsidRPr="00E179A7" w:rsidRDefault="00E179A7" w:rsidP="00E179A7">
      <w:pPr>
        <w:bidi/>
        <w:jc w:val="both"/>
        <w:rPr>
          <w:rFonts w:cs="David" w:hint="cs"/>
          <w:rtl/>
        </w:rPr>
      </w:pPr>
    </w:p>
    <w:p w14:paraId="73F564C5" w14:textId="77777777" w:rsidR="00E179A7" w:rsidRPr="00E179A7" w:rsidRDefault="00E179A7" w:rsidP="00E179A7">
      <w:pPr>
        <w:bidi/>
        <w:jc w:val="both"/>
        <w:rPr>
          <w:rFonts w:cs="David" w:hint="cs"/>
          <w:rtl/>
        </w:rPr>
      </w:pPr>
      <w:r w:rsidRPr="00E179A7">
        <w:rPr>
          <w:rFonts w:cs="David" w:hint="cs"/>
          <w:rtl/>
        </w:rPr>
        <w:tab/>
        <w:t xml:space="preserve">בהקשר להערה זאת אני אומר, שגם לגבי מנכ"לים,  גם לגבם זה לא משהו ודאי, לפעמים הם מכהנים בתקופה קצרה יחסית, נכון, הוא גם עובד, אבל גם את הרציונאל הזה ואת ההוראות האלה אנחנו מחילים גם על מנכ"לים בשירות המדינה. </w:t>
      </w:r>
    </w:p>
    <w:p w14:paraId="2827C251" w14:textId="77777777" w:rsidR="00E179A7" w:rsidRPr="00E179A7" w:rsidRDefault="00E179A7" w:rsidP="00E179A7">
      <w:pPr>
        <w:bidi/>
        <w:jc w:val="both"/>
        <w:rPr>
          <w:rFonts w:cs="David" w:hint="cs"/>
          <w:rtl/>
        </w:rPr>
      </w:pPr>
    </w:p>
    <w:p w14:paraId="185674DF" w14:textId="77777777" w:rsidR="00E179A7" w:rsidRPr="00E179A7" w:rsidRDefault="00E179A7" w:rsidP="00E179A7">
      <w:pPr>
        <w:bidi/>
        <w:jc w:val="both"/>
        <w:rPr>
          <w:rFonts w:cs="David" w:hint="cs"/>
          <w:rtl/>
        </w:rPr>
      </w:pPr>
      <w:r w:rsidRPr="00E179A7">
        <w:rPr>
          <w:rFonts w:cs="David" w:hint="cs"/>
          <w:rtl/>
        </w:rPr>
        <w:tab/>
        <w:t xml:space="preserve">לגבי שכר טרחה, אנחנו מאפשרים לקבל שכר טרחה בגין פעולות שהוא ביצע בעבר, לפעמים יש קביעות, ששכר טרחה יתקבל על סמך הצלחה בתיק או כל מיני תוצאות שיושגו - - - </w:t>
      </w:r>
    </w:p>
    <w:p w14:paraId="47CE4183" w14:textId="77777777" w:rsidR="00E179A7" w:rsidRPr="00E179A7" w:rsidRDefault="00E179A7" w:rsidP="00E179A7">
      <w:pPr>
        <w:bidi/>
        <w:jc w:val="both"/>
        <w:rPr>
          <w:rFonts w:cs="David" w:hint="cs"/>
          <w:rtl/>
        </w:rPr>
      </w:pPr>
    </w:p>
    <w:p w14:paraId="4EB428C3" w14:textId="77777777" w:rsidR="00E179A7" w:rsidRPr="00E179A7" w:rsidRDefault="00E179A7" w:rsidP="00E179A7">
      <w:pPr>
        <w:bidi/>
        <w:jc w:val="both"/>
        <w:rPr>
          <w:rFonts w:cs="David" w:hint="cs"/>
          <w:rtl/>
        </w:rPr>
      </w:pPr>
      <w:r w:rsidRPr="00E179A7">
        <w:rPr>
          <w:rFonts w:cs="David" w:hint="cs"/>
          <w:u w:val="single"/>
          <w:rtl/>
        </w:rPr>
        <w:t>היו"ר דוד טל:</w:t>
      </w:r>
    </w:p>
    <w:p w14:paraId="708CA970" w14:textId="77777777" w:rsidR="00E179A7" w:rsidRPr="00E179A7" w:rsidRDefault="00E179A7" w:rsidP="00E179A7">
      <w:pPr>
        <w:bidi/>
        <w:jc w:val="both"/>
        <w:rPr>
          <w:rFonts w:cs="David" w:hint="cs"/>
          <w:rtl/>
        </w:rPr>
      </w:pPr>
    </w:p>
    <w:p w14:paraId="5F4D1D67" w14:textId="77777777" w:rsidR="00E179A7" w:rsidRPr="00E179A7" w:rsidRDefault="00E179A7" w:rsidP="00E179A7">
      <w:pPr>
        <w:bidi/>
        <w:jc w:val="both"/>
        <w:rPr>
          <w:rFonts w:cs="David" w:hint="cs"/>
          <w:rtl/>
        </w:rPr>
      </w:pPr>
      <w:r w:rsidRPr="00E179A7">
        <w:rPr>
          <w:rFonts w:cs="David" w:hint="cs"/>
          <w:rtl/>
        </w:rPr>
        <w:tab/>
        <w:t xml:space="preserve">אז הוא יוכל לקבל את שכר הטרחה? </w:t>
      </w:r>
    </w:p>
    <w:p w14:paraId="2C6DF207" w14:textId="77777777" w:rsidR="00E179A7" w:rsidRPr="00E179A7" w:rsidRDefault="00E179A7" w:rsidP="00E179A7">
      <w:pPr>
        <w:bidi/>
        <w:jc w:val="both"/>
        <w:rPr>
          <w:rFonts w:cs="David" w:hint="cs"/>
          <w:rtl/>
        </w:rPr>
      </w:pPr>
    </w:p>
    <w:p w14:paraId="10EAC8D1"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A26BE57" w14:textId="77777777" w:rsidR="00E179A7" w:rsidRPr="00E179A7" w:rsidRDefault="00E179A7" w:rsidP="00E179A7">
      <w:pPr>
        <w:bidi/>
        <w:jc w:val="both"/>
        <w:rPr>
          <w:rFonts w:cs="David" w:hint="cs"/>
          <w:rtl/>
        </w:rPr>
      </w:pPr>
    </w:p>
    <w:p w14:paraId="5B60BCDC" w14:textId="77777777" w:rsidR="00E179A7" w:rsidRPr="00E179A7" w:rsidRDefault="00E179A7" w:rsidP="00E179A7">
      <w:pPr>
        <w:bidi/>
        <w:jc w:val="both"/>
        <w:rPr>
          <w:rFonts w:cs="David" w:hint="cs"/>
          <w:rtl/>
        </w:rPr>
      </w:pPr>
      <w:r w:rsidRPr="00E179A7">
        <w:rPr>
          <w:rFonts w:cs="David" w:hint="cs"/>
          <w:rtl/>
        </w:rPr>
        <w:tab/>
        <w:t xml:space="preserve">על העבר. </w:t>
      </w:r>
    </w:p>
    <w:p w14:paraId="293A3909" w14:textId="77777777" w:rsidR="00E179A7" w:rsidRPr="00E179A7" w:rsidRDefault="00E179A7" w:rsidP="00E179A7">
      <w:pPr>
        <w:bidi/>
        <w:jc w:val="both"/>
        <w:rPr>
          <w:rFonts w:cs="David" w:hint="cs"/>
          <w:rtl/>
        </w:rPr>
      </w:pPr>
    </w:p>
    <w:p w14:paraId="39AAE470" w14:textId="77777777" w:rsidR="00E179A7" w:rsidRPr="00E179A7" w:rsidRDefault="00E179A7" w:rsidP="00E179A7">
      <w:pPr>
        <w:bidi/>
        <w:jc w:val="both"/>
        <w:rPr>
          <w:rFonts w:cs="David" w:hint="cs"/>
          <w:rtl/>
        </w:rPr>
      </w:pPr>
      <w:r w:rsidRPr="00E179A7">
        <w:rPr>
          <w:rFonts w:cs="David" w:hint="cs"/>
          <w:u w:val="single"/>
          <w:rtl/>
        </w:rPr>
        <w:t>לימור ברוכים:</w:t>
      </w:r>
    </w:p>
    <w:p w14:paraId="6C0A722E" w14:textId="77777777" w:rsidR="00E179A7" w:rsidRPr="00E179A7" w:rsidRDefault="00E179A7" w:rsidP="00E179A7">
      <w:pPr>
        <w:bidi/>
        <w:jc w:val="both"/>
        <w:rPr>
          <w:rFonts w:cs="David" w:hint="cs"/>
          <w:rtl/>
        </w:rPr>
      </w:pPr>
    </w:p>
    <w:p w14:paraId="67CB3237" w14:textId="77777777" w:rsidR="00E179A7" w:rsidRPr="00E179A7" w:rsidRDefault="00E179A7" w:rsidP="00E179A7">
      <w:pPr>
        <w:bidi/>
        <w:jc w:val="both"/>
        <w:rPr>
          <w:rFonts w:cs="David" w:hint="cs"/>
          <w:rtl/>
        </w:rPr>
      </w:pPr>
      <w:r w:rsidRPr="00E179A7">
        <w:rPr>
          <w:rFonts w:cs="David" w:hint="cs"/>
          <w:rtl/>
        </w:rPr>
        <w:tab/>
        <w:t xml:space="preserve">אנחנו מבקשים שייקבע סכום - - - </w:t>
      </w:r>
    </w:p>
    <w:p w14:paraId="79524A35" w14:textId="77777777" w:rsidR="00E179A7" w:rsidRPr="00E179A7" w:rsidRDefault="00E179A7" w:rsidP="00E179A7">
      <w:pPr>
        <w:bidi/>
        <w:jc w:val="both"/>
        <w:rPr>
          <w:rFonts w:cs="David" w:hint="cs"/>
          <w:rtl/>
        </w:rPr>
      </w:pPr>
    </w:p>
    <w:p w14:paraId="64F5D879"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67E98A9" w14:textId="77777777" w:rsidR="00E179A7" w:rsidRPr="00E179A7" w:rsidRDefault="00E179A7" w:rsidP="00E179A7">
      <w:pPr>
        <w:bidi/>
        <w:jc w:val="both"/>
        <w:rPr>
          <w:rFonts w:cs="David" w:hint="cs"/>
          <w:rtl/>
        </w:rPr>
      </w:pPr>
    </w:p>
    <w:p w14:paraId="01B36B28" w14:textId="77777777" w:rsidR="00E179A7" w:rsidRPr="00E179A7" w:rsidRDefault="00E179A7" w:rsidP="00E179A7">
      <w:pPr>
        <w:bidi/>
        <w:jc w:val="both"/>
        <w:rPr>
          <w:rFonts w:cs="David" w:hint="cs"/>
          <w:rtl/>
        </w:rPr>
      </w:pPr>
      <w:r w:rsidRPr="00E179A7">
        <w:rPr>
          <w:rFonts w:cs="David" w:hint="cs"/>
          <w:rtl/>
        </w:rPr>
        <w:tab/>
        <w:t xml:space="preserve">חד פעמי. </w:t>
      </w:r>
    </w:p>
    <w:p w14:paraId="5B229640" w14:textId="77777777" w:rsidR="00E179A7" w:rsidRPr="00E179A7" w:rsidRDefault="00E179A7" w:rsidP="00E179A7">
      <w:pPr>
        <w:bidi/>
        <w:jc w:val="both"/>
        <w:rPr>
          <w:rFonts w:cs="David" w:hint="cs"/>
          <w:rtl/>
        </w:rPr>
      </w:pPr>
    </w:p>
    <w:p w14:paraId="58EB0259" w14:textId="77777777" w:rsidR="00E179A7" w:rsidRPr="00E179A7" w:rsidRDefault="00E179A7" w:rsidP="00E179A7">
      <w:pPr>
        <w:bidi/>
        <w:jc w:val="both"/>
        <w:rPr>
          <w:rFonts w:cs="David" w:hint="cs"/>
          <w:rtl/>
        </w:rPr>
      </w:pPr>
      <w:r w:rsidRPr="00E179A7">
        <w:rPr>
          <w:rFonts w:cs="David" w:hint="cs"/>
          <w:u w:val="single"/>
          <w:rtl/>
        </w:rPr>
        <w:t>לימור ברוכים:</w:t>
      </w:r>
    </w:p>
    <w:p w14:paraId="4AC5ECCB" w14:textId="77777777" w:rsidR="00E179A7" w:rsidRPr="00E179A7" w:rsidRDefault="00E179A7" w:rsidP="00E179A7">
      <w:pPr>
        <w:bidi/>
        <w:jc w:val="both"/>
        <w:rPr>
          <w:rFonts w:cs="David" w:hint="cs"/>
          <w:rtl/>
        </w:rPr>
      </w:pPr>
    </w:p>
    <w:p w14:paraId="261A0722" w14:textId="77777777" w:rsidR="00E179A7" w:rsidRPr="00E179A7" w:rsidRDefault="00E179A7" w:rsidP="00E179A7">
      <w:pPr>
        <w:bidi/>
        <w:jc w:val="both"/>
        <w:rPr>
          <w:rFonts w:cs="David" w:hint="cs"/>
          <w:rtl/>
        </w:rPr>
      </w:pPr>
      <w:r w:rsidRPr="00E179A7">
        <w:rPr>
          <w:rFonts w:cs="David" w:hint="cs"/>
          <w:rtl/>
        </w:rPr>
        <w:tab/>
        <w:t xml:space="preserve">לאו דווקא חד פעמי, אבל שייקבע מראש מה הסכום ובאיזה מועדים יתקבלו, באופן שהתוצאה תתנתק מהאפשרות שלו להשפיע. </w:t>
      </w:r>
    </w:p>
    <w:p w14:paraId="4F905F98" w14:textId="77777777" w:rsidR="00E179A7" w:rsidRPr="00E179A7" w:rsidRDefault="00E179A7" w:rsidP="00E179A7">
      <w:pPr>
        <w:bidi/>
        <w:jc w:val="both"/>
        <w:rPr>
          <w:rFonts w:cs="David" w:hint="cs"/>
          <w:rtl/>
        </w:rPr>
      </w:pPr>
    </w:p>
    <w:p w14:paraId="70B0258E"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309DA289" w14:textId="77777777" w:rsidR="00E179A7" w:rsidRPr="00E179A7" w:rsidRDefault="00E179A7" w:rsidP="00E179A7">
      <w:pPr>
        <w:bidi/>
        <w:jc w:val="both"/>
        <w:rPr>
          <w:rFonts w:cs="David" w:hint="cs"/>
          <w:rtl/>
        </w:rPr>
      </w:pPr>
    </w:p>
    <w:p w14:paraId="2A71359E" w14:textId="77777777" w:rsidR="00E179A7" w:rsidRPr="00E179A7" w:rsidRDefault="00E179A7" w:rsidP="00E179A7">
      <w:pPr>
        <w:bidi/>
        <w:jc w:val="both"/>
        <w:rPr>
          <w:rFonts w:cs="David" w:hint="cs"/>
          <w:rtl/>
        </w:rPr>
      </w:pPr>
      <w:r w:rsidRPr="00E179A7">
        <w:rPr>
          <w:rFonts w:cs="David" w:hint="cs"/>
          <w:rtl/>
        </w:rPr>
        <w:tab/>
        <w:t xml:space="preserve">אלה דברים שהוא עשה בעבר בעצם, התשלום רק ניתן בעתיד. </w:t>
      </w:r>
    </w:p>
    <w:p w14:paraId="5422ABB0" w14:textId="77777777" w:rsidR="00E179A7" w:rsidRPr="00E179A7" w:rsidRDefault="00E179A7" w:rsidP="00E179A7">
      <w:pPr>
        <w:bidi/>
        <w:jc w:val="both"/>
        <w:rPr>
          <w:rFonts w:cs="David" w:hint="cs"/>
          <w:rtl/>
        </w:rPr>
      </w:pPr>
    </w:p>
    <w:p w14:paraId="51216F1B"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0AB0356E" w14:textId="77777777" w:rsidR="00E179A7" w:rsidRPr="00E179A7" w:rsidRDefault="00E179A7" w:rsidP="00E179A7">
      <w:pPr>
        <w:bidi/>
        <w:jc w:val="both"/>
        <w:rPr>
          <w:rFonts w:cs="David" w:hint="cs"/>
          <w:rtl/>
        </w:rPr>
      </w:pPr>
    </w:p>
    <w:p w14:paraId="24FE6F8A" w14:textId="77777777" w:rsidR="00E179A7" w:rsidRPr="00E179A7" w:rsidRDefault="00E179A7" w:rsidP="00E179A7">
      <w:pPr>
        <w:bidi/>
        <w:jc w:val="both"/>
        <w:rPr>
          <w:rFonts w:cs="David" w:hint="cs"/>
          <w:rtl/>
        </w:rPr>
      </w:pPr>
      <w:r w:rsidRPr="00E179A7">
        <w:rPr>
          <w:rFonts w:cs="David" w:hint="cs"/>
          <w:rtl/>
        </w:rPr>
        <w:tab/>
        <w:t xml:space="preserve">לא תמיד זה פשוט, לימור, אני יודעת שאתם מבקשים דוח של רואה חשבון ואנחנו בודקים את זה, נכון, יש לכם בקשה כזאת? </w:t>
      </w:r>
    </w:p>
    <w:p w14:paraId="5009CBE9" w14:textId="77777777" w:rsidR="00E179A7" w:rsidRPr="00E179A7" w:rsidRDefault="00E179A7" w:rsidP="00E179A7">
      <w:pPr>
        <w:bidi/>
        <w:jc w:val="both"/>
        <w:rPr>
          <w:rFonts w:cs="David" w:hint="cs"/>
          <w:rtl/>
        </w:rPr>
      </w:pPr>
    </w:p>
    <w:p w14:paraId="22E08E20" w14:textId="77777777" w:rsidR="00E179A7" w:rsidRPr="00E179A7" w:rsidRDefault="00E179A7" w:rsidP="00E179A7">
      <w:pPr>
        <w:bidi/>
        <w:jc w:val="both"/>
        <w:rPr>
          <w:rFonts w:cs="David" w:hint="cs"/>
          <w:rtl/>
        </w:rPr>
      </w:pPr>
      <w:r w:rsidRPr="00E179A7">
        <w:rPr>
          <w:rFonts w:cs="David" w:hint="cs"/>
          <w:u w:val="single"/>
          <w:rtl/>
        </w:rPr>
        <w:t>לימור ברוכים:</w:t>
      </w:r>
    </w:p>
    <w:p w14:paraId="1BB92B5B" w14:textId="77777777" w:rsidR="00E179A7" w:rsidRPr="00E179A7" w:rsidRDefault="00E179A7" w:rsidP="00E179A7">
      <w:pPr>
        <w:bidi/>
        <w:jc w:val="both"/>
        <w:rPr>
          <w:rFonts w:cs="David" w:hint="cs"/>
          <w:rtl/>
        </w:rPr>
      </w:pPr>
    </w:p>
    <w:p w14:paraId="29C111B6" w14:textId="77777777" w:rsidR="00E179A7" w:rsidRPr="00E179A7" w:rsidRDefault="00E179A7" w:rsidP="00E179A7">
      <w:pPr>
        <w:bidi/>
        <w:jc w:val="both"/>
        <w:rPr>
          <w:rFonts w:cs="David" w:hint="cs"/>
          <w:rtl/>
        </w:rPr>
      </w:pPr>
      <w:r w:rsidRPr="00E179A7">
        <w:rPr>
          <w:rFonts w:cs="David" w:hint="cs"/>
          <w:rtl/>
        </w:rPr>
        <w:tab/>
        <w:t xml:space="preserve">דוח של רואה חשבון? </w:t>
      </w:r>
    </w:p>
    <w:p w14:paraId="6ED129D0" w14:textId="77777777" w:rsidR="00E179A7" w:rsidRPr="00E179A7" w:rsidRDefault="00E179A7" w:rsidP="00E179A7">
      <w:pPr>
        <w:bidi/>
        <w:jc w:val="both"/>
        <w:rPr>
          <w:rFonts w:cs="David" w:hint="cs"/>
          <w:rtl/>
        </w:rPr>
      </w:pPr>
    </w:p>
    <w:p w14:paraId="693E0154"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0AC5DB98" w14:textId="77777777" w:rsidR="00E179A7" w:rsidRPr="00E179A7" w:rsidRDefault="00E179A7" w:rsidP="00E179A7">
      <w:pPr>
        <w:bidi/>
        <w:jc w:val="both"/>
        <w:rPr>
          <w:rFonts w:cs="David" w:hint="cs"/>
          <w:rtl/>
        </w:rPr>
      </w:pPr>
    </w:p>
    <w:p w14:paraId="63861528" w14:textId="77777777" w:rsidR="00E179A7" w:rsidRPr="00E179A7" w:rsidRDefault="00E179A7" w:rsidP="00E179A7">
      <w:pPr>
        <w:bidi/>
        <w:jc w:val="both"/>
        <w:rPr>
          <w:rFonts w:cs="David" w:hint="cs"/>
          <w:rtl/>
        </w:rPr>
      </w:pPr>
      <w:r w:rsidRPr="00E179A7">
        <w:rPr>
          <w:rFonts w:cs="David" w:hint="cs"/>
          <w:rtl/>
        </w:rPr>
        <w:tab/>
        <w:t xml:space="preserve">כן, כדי שתהיה לכם אינדיקציה לגבי פעולות העבר. </w:t>
      </w:r>
    </w:p>
    <w:p w14:paraId="29E68F8D" w14:textId="77777777" w:rsidR="00E179A7" w:rsidRPr="00E179A7" w:rsidRDefault="00E179A7" w:rsidP="00E179A7">
      <w:pPr>
        <w:bidi/>
        <w:jc w:val="both"/>
        <w:rPr>
          <w:rFonts w:cs="David" w:hint="cs"/>
          <w:rtl/>
        </w:rPr>
      </w:pPr>
    </w:p>
    <w:p w14:paraId="0D1DDCE8" w14:textId="77777777" w:rsidR="00E179A7" w:rsidRPr="00E179A7" w:rsidRDefault="00E179A7" w:rsidP="00E179A7">
      <w:pPr>
        <w:bidi/>
        <w:jc w:val="both"/>
        <w:rPr>
          <w:rFonts w:cs="David" w:hint="cs"/>
          <w:rtl/>
        </w:rPr>
      </w:pPr>
      <w:r w:rsidRPr="00E179A7">
        <w:rPr>
          <w:rFonts w:cs="David" w:hint="cs"/>
          <w:u w:val="single"/>
          <w:rtl/>
        </w:rPr>
        <w:t>לימור ברוכים:</w:t>
      </w:r>
    </w:p>
    <w:p w14:paraId="4DB06B19" w14:textId="77777777" w:rsidR="00E179A7" w:rsidRPr="00E179A7" w:rsidRDefault="00E179A7" w:rsidP="00E179A7">
      <w:pPr>
        <w:bidi/>
        <w:jc w:val="both"/>
        <w:rPr>
          <w:rFonts w:cs="David" w:hint="cs"/>
          <w:rtl/>
        </w:rPr>
      </w:pPr>
    </w:p>
    <w:p w14:paraId="04098E7A" w14:textId="77777777" w:rsidR="00E179A7" w:rsidRPr="00E179A7" w:rsidRDefault="00E179A7" w:rsidP="00E179A7">
      <w:pPr>
        <w:bidi/>
        <w:jc w:val="both"/>
        <w:rPr>
          <w:rFonts w:cs="David" w:hint="cs"/>
          <w:rtl/>
        </w:rPr>
      </w:pPr>
      <w:r w:rsidRPr="00E179A7">
        <w:rPr>
          <w:rFonts w:cs="David" w:hint="cs"/>
          <w:rtl/>
        </w:rPr>
        <w:tab/>
        <w:t xml:space="preserve">לא, אנחנו מבקשים מהנהלת החשבונות של המשרד. </w:t>
      </w:r>
    </w:p>
    <w:p w14:paraId="7DABA37A" w14:textId="77777777" w:rsidR="00E179A7" w:rsidRPr="00E179A7" w:rsidRDefault="00E179A7" w:rsidP="00E179A7">
      <w:pPr>
        <w:bidi/>
        <w:jc w:val="both"/>
        <w:rPr>
          <w:rFonts w:cs="David" w:hint="cs"/>
          <w:rtl/>
        </w:rPr>
      </w:pPr>
    </w:p>
    <w:p w14:paraId="3CAB7243" w14:textId="77777777" w:rsidR="00E179A7" w:rsidRPr="00E179A7" w:rsidRDefault="00E179A7" w:rsidP="00E179A7">
      <w:pPr>
        <w:bidi/>
        <w:jc w:val="both"/>
        <w:rPr>
          <w:rFonts w:cs="David" w:hint="cs"/>
          <w:rtl/>
        </w:rPr>
      </w:pPr>
    </w:p>
    <w:p w14:paraId="184B4065"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9F2242E" w14:textId="77777777" w:rsidR="00E179A7" w:rsidRPr="00E179A7" w:rsidRDefault="00E179A7" w:rsidP="00E179A7">
      <w:pPr>
        <w:bidi/>
        <w:jc w:val="both"/>
        <w:rPr>
          <w:rFonts w:cs="David" w:hint="cs"/>
          <w:rtl/>
        </w:rPr>
      </w:pPr>
    </w:p>
    <w:p w14:paraId="7962C91B" w14:textId="77777777" w:rsidR="00E179A7" w:rsidRPr="00E179A7" w:rsidRDefault="00E179A7" w:rsidP="00E179A7">
      <w:pPr>
        <w:bidi/>
        <w:jc w:val="both"/>
        <w:rPr>
          <w:rFonts w:cs="David" w:hint="cs"/>
          <w:rtl/>
        </w:rPr>
      </w:pPr>
      <w:r w:rsidRPr="00E179A7">
        <w:rPr>
          <w:rFonts w:cs="David" w:hint="cs"/>
          <w:rtl/>
        </w:rPr>
        <w:tab/>
        <w:t xml:space="preserve">על כל פנים, שר לא מתבקש להסיר את השם, זה גם נכון. בעיניי זאת פגיעה בזכות לבחור ולהיבחר. יש הבדל עצום בין עובד לבין נבחר ציבור. זה ממש שונה. אין זכות קנויה לשום אדם להיות עובד, המעביד רוצה, יעסיק אותו, לא רוצה, לא יעסיק אותו.  אדם שמתמנה לתפקיד כעובד, באותו רגע הוא נמצא במנהרה של מערכת נורמטיבית שחיה עליו, שמנתקת אותו לחלוטין מכל דבר אחר. נבחר ציבור הוא שונה, הוא נמצא במקום אחר לגמרי. קיבלתי עכשיו פנייה של העמותה לחופש המידע, שאתן להם מידע לגבי השאלה, האם חברי הכנסת שעוסקים בליסינג נפגשו עם חברות הליסינג? אמרתי, לא תקבלו. כי חבר הכנסת הבודד לא כפוף בכלל לחוק חופש המידע. אלה דברים שכאילו מצטרפים לפאזל אחד שלם. יש מערכות נורמטיביות שלמות, שחלות על נבחרים, שאינן חלות על עובדים. התכליות הן שונות. בהתאם לזה צריך גם לשרטט את קווי הגבול,  כך צריך לראות את זה.  </w:t>
      </w:r>
    </w:p>
    <w:p w14:paraId="5DCA0D30" w14:textId="77777777" w:rsidR="00E179A7" w:rsidRPr="00E179A7" w:rsidRDefault="00E179A7" w:rsidP="00E179A7">
      <w:pPr>
        <w:bidi/>
        <w:jc w:val="both"/>
        <w:rPr>
          <w:rFonts w:cs="David" w:hint="cs"/>
          <w:rtl/>
        </w:rPr>
      </w:pPr>
    </w:p>
    <w:p w14:paraId="2B68D85C" w14:textId="77777777" w:rsidR="00E179A7" w:rsidRPr="00E179A7" w:rsidRDefault="00E179A7" w:rsidP="00E179A7">
      <w:pPr>
        <w:bidi/>
        <w:jc w:val="both"/>
        <w:rPr>
          <w:rFonts w:cs="David" w:hint="cs"/>
          <w:rtl/>
        </w:rPr>
      </w:pPr>
      <w:r w:rsidRPr="00E179A7">
        <w:rPr>
          <w:rFonts w:cs="David" w:hint="cs"/>
          <w:rtl/>
        </w:rPr>
        <w:tab/>
        <w:t xml:space="preserve">אני מסכימה עם הדברים של חבר הכנסת דוד טל, גזירה שאי אפשר לעמוד בה. בעיניי לשנות שם זאת גזירה שאי אפשר לעמוד בה. השותפים יגידו ובצדק, מה פתאום שנשנה. היום שמעתי מהשופט זמיר, שיעשו שתי קבוצות: מי ששותפיו מוכנים לשנות, יוסר השם. מי ששותפיו לא מוכנים לשנות, לא יוסר השם וועדת האתיקה תיתן לזה היתר כחריג.  במקרה נאמר לי אחר כך, שד"ר </w:t>
      </w:r>
      <w:proofErr w:type="spellStart"/>
      <w:r w:rsidRPr="00E179A7">
        <w:rPr>
          <w:rFonts w:cs="David" w:hint="cs"/>
          <w:rtl/>
        </w:rPr>
        <w:t>סוזי</w:t>
      </w:r>
      <w:proofErr w:type="spellEnd"/>
      <w:r w:rsidRPr="00E179A7">
        <w:rPr>
          <w:rFonts w:cs="David" w:hint="cs"/>
          <w:rtl/>
        </w:rPr>
        <w:t xml:space="preserve"> נבות, שנשאלה בעניין זה, הציגה את הגישה שלי. אני חושבת, שזאת גישה נכונה. </w:t>
      </w:r>
    </w:p>
    <w:p w14:paraId="704106CE" w14:textId="77777777" w:rsidR="00E179A7" w:rsidRPr="00E179A7" w:rsidRDefault="00E179A7" w:rsidP="00E179A7">
      <w:pPr>
        <w:bidi/>
        <w:jc w:val="both"/>
        <w:rPr>
          <w:rFonts w:cs="David" w:hint="cs"/>
          <w:rtl/>
        </w:rPr>
      </w:pPr>
    </w:p>
    <w:p w14:paraId="09AEEE52" w14:textId="77777777" w:rsidR="00E179A7" w:rsidRPr="00E179A7" w:rsidRDefault="00E179A7" w:rsidP="00E179A7">
      <w:pPr>
        <w:bidi/>
        <w:jc w:val="both"/>
        <w:rPr>
          <w:rFonts w:cs="David" w:hint="cs"/>
          <w:rtl/>
        </w:rPr>
      </w:pPr>
      <w:r w:rsidRPr="00E179A7">
        <w:rPr>
          <w:rFonts w:cs="David" w:hint="cs"/>
          <w:rtl/>
        </w:rPr>
        <w:tab/>
        <w:t xml:space="preserve">לעומת זאת, צריך להסתכל בעיניים קפדניות מאוד על מה שקורה לאחר הבחירה, עם הנכסים שנשארים בידי חבר הכנסת או מועברים לאחר. השם כשלעצמו לא מפריע לי, הפירמה היא פירמה פעילה, אנשים יצרו את המוניטין שלהם קודם. </w:t>
      </w:r>
    </w:p>
    <w:p w14:paraId="16F97F68" w14:textId="77777777" w:rsidR="00E179A7" w:rsidRPr="00E179A7" w:rsidRDefault="00E179A7" w:rsidP="00E179A7">
      <w:pPr>
        <w:bidi/>
        <w:jc w:val="both"/>
        <w:rPr>
          <w:rFonts w:cs="David" w:hint="cs"/>
          <w:rtl/>
        </w:rPr>
      </w:pPr>
    </w:p>
    <w:p w14:paraId="7C99746C"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614438E" w14:textId="77777777" w:rsidR="00E179A7" w:rsidRPr="00E179A7" w:rsidRDefault="00E179A7" w:rsidP="00E179A7">
      <w:pPr>
        <w:bidi/>
        <w:jc w:val="both"/>
        <w:rPr>
          <w:rFonts w:cs="David" w:hint="cs"/>
          <w:rtl/>
        </w:rPr>
      </w:pPr>
    </w:p>
    <w:p w14:paraId="72705CD9" w14:textId="77777777" w:rsidR="00E179A7" w:rsidRPr="00E179A7" w:rsidRDefault="00E179A7" w:rsidP="00E179A7">
      <w:pPr>
        <w:bidi/>
        <w:jc w:val="both"/>
        <w:rPr>
          <w:rFonts w:cs="David" w:hint="cs"/>
          <w:rtl/>
        </w:rPr>
      </w:pPr>
      <w:r w:rsidRPr="00E179A7">
        <w:rPr>
          <w:rFonts w:cs="David" w:hint="cs"/>
          <w:rtl/>
        </w:rPr>
        <w:tab/>
        <w:t xml:space="preserve">השם יכול להפריע. אני חושב, שלשכת עורכי הדין יכולה להמציא איזה שהיא המצאה, שתסמן על השם של הפירמה את העובדה שמישהו נמצא שם עכשיו רק כי זה המוניטין וההיסטוריה והוא לא פעיל שם. אני עובר ברחוב ורואה שלט של משרד עורכי דין, יש לי בעיה קשה מאוד שנוגעת לענייני כספים, משרדים ממשלתיים וכו'. ואני שואל, האיש הזה שהשם שלו מופיע בראש השמות של המשרד הזה, זה שר האוצר? אומרים לי, כן, זה שר האוצר, פעם הוא עבד הוא פה, היום הוא שר האוצר. אז אני נכנס למשרד הזה כי אני אומר לעצמי, אם שמו של שר האוצר מתנוסס על המשרד הזה - - - </w:t>
      </w:r>
    </w:p>
    <w:p w14:paraId="5BA6EEDC" w14:textId="77777777" w:rsidR="00E179A7" w:rsidRPr="00E179A7" w:rsidRDefault="00E179A7" w:rsidP="00E179A7">
      <w:pPr>
        <w:bidi/>
        <w:jc w:val="both"/>
        <w:rPr>
          <w:rFonts w:cs="David" w:hint="cs"/>
          <w:rtl/>
        </w:rPr>
      </w:pPr>
    </w:p>
    <w:p w14:paraId="2E265BD8" w14:textId="77777777" w:rsidR="00E179A7" w:rsidRPr="00E179A7" w:rsidRDefault="00E179A7" w:rsidP="00E179A7">
      <w:pPr>
        <w:bidi/>
        <w:jc w:val="both"/>
        <w:rPr>
          <w:rFonts w:cs="David" w:hint="cs"/>
          <w:rtl/>
        </w:rPr>
      </w:pPr>
      <w:r w:rsidRPr="00E179A7">
        <w:rPr>
          <w:rFonts w:cs="David" w:hint="cs"/>
          <w:u w:val="single"/>
          <w:rtl/>
        </w:rPr>
        <w:t>היו"ר דוד טל:</w:t>
      </w:r>
    </w:p>
    <w:p w14:paraId="109E32DB" w14:textId="77777777" w:rsidR="00E179A7" w:rsidRPr="00E179A7" w:rsidRDefault="00E179A7" w:rsidP="00E179A7">
      <w:pPr>
        <w:bidi/>
        <w:jc w:val="both"/>
        <w:rPr>
          <w:rFonts w:cs="David" w:hint="cs"/>
          <w:rtl/>
        </w:rPr>
      </w:pPr>
    </w:p>
    <w:p w14:paraId="2011B6AE" w14:textId="77777777" w:rsidR="00E179A7" w:rsidRPr="00E179A7" w:rsidRDefault="00E179A7" w:rsidP="00E179A7">
      <w:pPr>
        <w:bidi/>
        <w:jc w:val="both"/>
        <w:rPr>
          <w:rFonts w:cs="David" w:hint="cs"/>
          <w:rtl/>
        </w:rPr>
      </w:pPr>
      <w:r w:rsidRPr="00E179A7">
        <w:rPr>
          <w:rFonts w:cs="David" w:hint="cs"/>
          <w:rtl/>
        </w:rPr>
        <w:tab/>
        <w:t xml:space="preserve">חזקה שהוא מקושר. </w:t>
      </w:r>
    </w:p>
    <w:p w14:paraId="6299F0C0" w14:textId="77777777" w:rsidR="00E179A7" w:rsidRPr="00E179A7" w:rsidRDefault="00E179A7" w:rsidP="00E179A7">
      <w:pPr>
        <w:bidi/>
        <w:jc w:val="both"/>
        <w:rPr>
          <w:rFonts w:cs="David" w:hint="cs"/>
          <w:rtl/>
        </w:rPr>
      </w:pPr>
    </w:p>
    <w:p w14:paraId="46B5D0CA"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4817A375" w14:textId="77777777" w:rsidR="00E179A7" w:rsidRPr="00E179A7" w:rsidRDefault="00E179A7" w:rsidP="00E179A7">
      <w:pPr>
        <w:bidi/>
        <w:jc w:val="both"/>
        <w:rPr>
          <w:rFonts w:cs="David" w:hint="cs"/>
          <w:rtl/>
        </w:rPr>
      </w:pPr>
    </w:p>
    <w:p w14:paraId="4DE6A3AF" w14:textId="77777777" w:rsidR="00E179A7" w:rsidRPr="00E179A7" w:rsidRDefault="00E179A7" w:rsidP="00E179A7">
      <w:pPr>
        <w:bidi/>
        <w:jc w:val="both"/>
        <w:rPr>
          <w:rFonts w:cs="David" w:hint="cs"/>
          <w:rtl/>
        </w:rPr>
      </w:pPr>
      <w:r w:rsidRPr="00E179A7">
        <w:rPr>
          <w:rFonts w:cs="David" w:hint="cs"/>
          <w:rtl/>
        </w:rPr>
        <w:tab/>
        <w:t xml:space="preserve">לכן זה לא תקין. לא יכול להיות שהשם שלו נשאר, לא משנה אם הוא שר האוצר או לא. </w:t>
      </w:r>
    </w:p>
    <w:p w14:paraId="242244CC" w14:textId="77777777" w:rsidR="00E179A7" w:rsidRPr="00E179A7" w:rsidRDefault="00E179A7" w:rsidP="00E179A7">
      <w:pPr>
        <w:bidi/>
        <w:jc w:val="both"/>
        <w:rPr>
          <w:rFonts w:cs="David" w:hint="cs"/>
          <w:rtl/>
        </w:rPr>
      </w:pPr>
    </w:p>
    <w:p w14:paraId="51B5FFE1"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E26364D" w14:textId="77777777" w:rsidR="00E179A7" w:rsidRPr="00E179A7" w:rsidRDefault="00E179A7" w:rsidP="00E179A7">
      <w:pPr>
        <w:bidi/>
        <w:jc w:val="both"/>
        <w:rPr>
          <w:rFonts w:cs="David" w:hint="cs"/>
          <w:rtl/>
        </w:rPr>
      </w:pPr>
    </w:p>
    <w:p w14:paraId="2AFE0077" w14:textId="77777777" w:rsidR="00E179A7" w:rsidRPr="00E179A7" w:rsidRDefault="00E179A7" w:rsidP="00E179A7">
      <w:pPr>
        <w:bidi/>
        <w:jc w:val="both"/>
        <w:rPr>
          <w:rFonts w:cs="David" w:hint="cs"/>
          <w:rtl/>
        </w:rPr>
      </w:pPr>
      <w:r w:rsidRPr="00E179A7">
        <w:rPr>
          <w:rFonts w:cs="David" w:hint="cs"/>
          <w:rtl/>
        </w:rPr>
        <w:tab/>
        <w:t xml:space="preserve">כפירמה? </w:t>
      </w:r>
    </w:p>
    <w:p w14:paraId="6D649C8F" w14:textId="77777777" w:rsidR="00E179A7" w:rsidRPr="00E179A7" w:rsidRDefault="00E179A7" w:rsidP="00E179A7">
      <w:pPr>
        <w:bidi/>
        <w:jc w:val="both"/>
        <w:rPr>
          <w:rFonts w:cs="David" w:hint="cs"/>
          <w:rtl/>
        </w:rPr>
      </w:pPr>
    </w:p>
    <w:p w14:paraId="47D71727"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1A02117" w14:textId="77777777" w:rsidR="00E179A7" w:rsidRPr="00E179A7" w:rsidRDefault="00E179A7" w:rsidP="00E179A7">
      <w:pPr>
        <w:bidi/>
        <w:jc w:val="both"/>
        <w:rPr>
          <w:rFonts w:cs="David" w:hint="cs"/>
          <w:rtl/>
        </w:rPr>
      </w:pPr>
    </w:p>
    <w:p w14:paraId="172234BE" w14:textId="77777777" w:rsidR="00E179A7" w:rsidRPr="00E179A7" w:rsidRDefault="00E179A7" w:rsidP="00E179A7">
      <w:pPr>
        <w:bidi/>
        <w:jc w:val="both"/>
        <w:rPr>
          <w:rFonts w:cs="David" w:hint="cs"/>
          <w:rtl/>
        </w:rPr>
      </w:pPr>
      <w:r w:rsidRPr="00E179A7">
        <w:rPr>
          <w:rFonts w:cs="David" w:hint="cs"/>
          <w:rtl/>
        </w:rPr>
        <w:tab/>
        <w:t xml:space="preserve">אפילו כפירמה. אני חושב, שצריך לסמן איזשהו סימון, שהכוכבית על השם שלו אומרת שעכשיו - - - </w:t>
      </w:r>
    </w:p>
    <w:p w14:paraId="164E1825" w14:textId="77777777" w:rsidR="00E179A7" w:rsidRPr="00E179A7" w:rsidRDefault="00E179A7" w:rsidP="00E179A7">
      <w:pPr>
        <w:bidi/>
        <w:jc w:val="both"/>
        <w:rPr>
          <w:rFonts w:cs="David" w:hint="cs"/>
          <w:rtl/>
        </w:rPr>
      </w:pPr>
    </w:p>
    <w:p w14:paraId="4D0102FB"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ADC3239" w14:textId="77777777" w:rsidR="00E179A7" w:rsidRPr="00E179A7" w:rsidRDefault="00E179A7" w:rsidP="00E179A7">
      <w:pPr>
        <w:bidi/>
        <w:jc w:val="both"/>
        <w:rPr>
          <w:rFonts w:cs="David" w:hint="cs"/>
          <w:rtl/>
        </w:rPr>
      </w:pPr>
    </w:p>
    <w:p w14:paraId="2C7F82C9" w14:textId="77777777" w:rsidR="00E179A7" w:rsidRPr="00E179A7" w:rsidRDefault="00E179A7" w:rsidP="00E179A7">
      <w:pPr>
        <w:bidi/>
        <w:jc w:val="both"/>
        <w:rPr>
          <w:rFonts w:cs="David" w:hint="cs"/>
          <w:rtl/>
        </w:rPr>
      </w:pPr>
      <w:r w:rsidRPr="00E179A7">
        <w:rPr>
          <w:rFonts w:cs="David" w:hint="cs"/>
          <w:rtl/>
        </w:rPr>
        <w:tab/>
        <w:t xml:space="preserve">כפירמה. </w:t>
      </w:r>
    </w:p>
    <w:p w14:paraId="32C916D6" w14:textId="77777777" w:rsidR="00E179A7" w:rsidRPr="00E179A7" w:rsidRDefault="00E179A7" w:rsidP="00E179A7">
      <w:pPr>
        <w:bidi/>
        <w:jc w:val="both"/>
        <w:rPr>
          <w:rFonts w:cs="David" w:hint="cs"/>
          <w:rtl/>
        </w:rPr>
      </w:pPr>
    </w:p>
    <w:p w14:paraId="677DE3F6"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639F3480" w14:textId="77777777" w:rsidR="00E179A7" w:rsidRPr="00E179A7" w:rsidRDefault="00E179A7" w:rsidP="00E179A7">
      <w:pPr>
        <w:bidi/>
        <w:jc w:val="both"/>
        <w:rPr>
          <w:rFonts w:cs="David" w:hint="cs"/>
          <w:rtl/>
        </w:rPr>
      </w:pPr>
    </w:p>
    <w:p w14:paraId="6DADEE0F" w14:textId="77777777" w:rsidR="00E179A7" w:rsidRPr="00E179A7" w:rsidRDefault="00E179A7" w:rsidP="00E179A7">
      <w:pPr>
        <w:bidi/>
        <w:jc w:val="both"/>
        <w:rPr>
          <w:rFonts w:cs="David" w:hint="cs"/>
          <w:rtl/>
        </w:rPr>
      </w:pPr>
      <w:r w:rsidRPr="00E179A7">
        <w:rPr>
          <w:rFonts w:cs="David" w:hint="cs"/>
          <w:rtl/>
        </w:rPr>
        <w:tab/>
        <w:t xml:space="preserve">אתה אומר, אם היה לך ספק אם זה שר, עכשיו יהיה כתוב, שפה עבד פעם שר האוצר ועכשיו הוא שר האוצר. </w:t>
      </w:r>
    </w:p>
    <w:p w14:paraId="4492B44E" w14:textId="77777777" w:rsidR="00E179A7" w:rsidRPr="00E179A7" w:rsidRDefault="00E179A7" w:rsidP="00E179A7">
      <w:pPr>
        <w:bidi/>
        <w:jc w:val="both"/>
        <w:rPr>
          <w:rFonts w:cs="David" w:hint="cs"/>
          <w:rtl/>
        </w:rPr>
      </w:pPr>
    </w:p>
    <w:p w14:paraId="4B1BDBBE"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06C9E5D6" w14:textId="77777777" w:rsidR="00E179A7" w:rsidRPr="00E179A7" w:rsidRDefault="00E179A7" w:rsidP="00E179A7">
      <w:pPr>
        <w:bidi/>
        <w:jc w:val="both"/>
        <w:rPr>
          <w:rFonts w:cs="David" w:hint="cs"/>
          <w:rtl/>
        </w:rPr>
      </w:pPr>
    </w:p>
    <w:p w14:paraId="0A83061B" w14:textId="77777777" w:rsidR="00E179A7" w:rsidRPr="00E179A7" w:rsidRDefault="00E179A7" w:rsidP="00E179A7">
      <w:pPr>
        <w:bidi/>
        <w:jc w:val="both"/>
        <w:rPr>
          <w:rFonts w:cs="David" w:hint="cs"/>
          <w:rtl/>
        </w:rPr>
      </w:pPr>
      <w:r w:rsidRPr="00E179A7">
        <w:rPr>
          <w:rFonts w:cs="David" w:hint="cs"/>
          <w:rtl/>
        </w:rPr>
        <w:tab/>
        <w:t xml:space="preserve">אבל הוא מנותק מזה, זה שם היסטורי, זה כמו </w:t>
      </w:r>
      <w:proofErr w:type="spellStart"/>
      <w:r w:rsidRPr="00E179A7">
        <w:rPr>
          <w:rFonts w:cs="David" w:hint="cs"/>
          <w:rtl/>
        </w:rPr>
        <w:t>הורביץ</w:t>
      </w:r>
      <w:proofErr w:type="spellEnd"/>
      <w:r w:rsidRPr="00E179A7">
        <w:rPr>
          <w:rFonts w:cs="David" w:hint="cs"/>
          <w:rtl/>
        </w:rPr>
        <w:t xml:space="preserve">, הוא בבית העלמין. כאן, ייבדל לחיים ארוכים, הוא היה כאן פעם, הוא לא נמצא פה עכשיו. אם הוא נמצא כאן עכשיו זה מראית עין של ניגוד עניינים. </w:t>
      </w:r>
    </w:p>
    <w:p w14:paraId="5F8DF899" w14:textId="77777777" w:rsidR="00E179A7" w:rsidRPr="00E179A7" w:rsidRDefault="00E179A7" w:rsidP="00E179A7">
      <w:pPr>
        <w:bidi/>
        <w:jc w:val="both"/>
        <w:rPr>
          <w:rFonts w:cs="David" w:hint="cs"/>
          <w:rtl/>
        </w:rPr>
      </w:pPr>
    </w:p>
    <w:p w14:paraId="6486E7A9"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67235AF" w14:textId="77777777" w:rsidR="00E179A7" w:rsidRPr="00E179A7" w:rsidRDefault="00E179A7" w:rsidP="00E179A7">
      <w:pPr>
        <w:bidi/>
        <w:jc w:val="both"/>
        <w:rPr>
          <w:rFonts w:cs="David" w:hint="cs"/>
          <w:rtl/>
        </w:rPr>
      </w:pPr>
    </w:p>
    <w:p w14:paraId="068234A6" w14:textId="77777777" w:rsidR="00E179A7" w:rsidRPr="00E179A7" w:rsidRDefault="00E179A7" w:rsidP="00E179A7">
      <w:pPr>
        <w:bidi/>
        <w:jc w:val="both"/>
        <w:rPr>
          <w:rFonts w:cs="David" w:hint="cs"/>
          <w:rtl/>
        </w:rPr>
      </w:pPr>
      <w:r w:rsidRPr="00E179A7">
        <w:rPr>
          <w:rFonts w:cs="David" w:hint="cs"/>
          <w:rtl/>
        </w:rPr>
        <w:tab/>
        <w:t xml:space="preserve">אני מתייחסת למהות, מראית עין פחות מעניינת אותי, המהות מאוד מעניינת אותי. </w:t>
      </w:r>
    </w:p>
    <w:p w14:paraId="4C2A6F03" w14:textId="77777777" w:rsidR="00E179A7" w:rsidRPr="00E179A7" w:rsidRDefault="00E179A7" w:rsidP="00E179A7">
      <w:pPr>
        <w:bidi/>
        <w:jc w:val="both"/>
        <w:rPr>
          <w:rFonts w:cs="David" w:hint="cs"/>
          <w:rtl/>
        </w:rPr>
      </w:pPr>
    </w:p>
    <w:p w14:paraId="12F1B476" w14:textId="77777777" w:rsidR="00E179A7" w:rsidRPr="00E179A7" w:rsidRDefault="00E179A7" w:rsidP="00E179A7">
      <w:pPr>
        <w:bidi/>
        <w:jc w:val="both"/>
        <w:rPr>
          <w:rFonts w:cs="David" w:hint="cs"/>
          <w:rtl/>
        </w:rPr>
      </w:pPr>
      <w:r w:rsidRPr="00E179A7">
        <w:rPr>
          <w:rFonts w:cs="David" w:hint="cs"/>
          <w:u w:val="single"/>
          <w:rtl/>
        </w:rPr>
        <w:t>היו"ר דוד טל:</w:t>
      </w:r>
    </w:p>
    <w:p w14:paraId="5DA4DBB2" w14:textId="77777777" w:rsidR="00E179A7" w:rsidRPr="00E179A7" w:rsidRDefault="00E179A7" w:rsidP="00E179A7">
      <w:pPr>
        <w:bidi/>
        <w:jc w:val="both"/>
        <w:rPr>
          <w:rFonts w:cs="David" w:hint="cs"/>
          <w:rtl/>
        </w:rPr>
      </w:pPr>
    </w:p>
    <w:p w14:paraId="188D2AC9" w14:textId="77777777" w:rsidR="00E179A7" w:rsidRPr="00E179A7" w:rsidRDefault="00E179A7" w:rsidP="00E179A7">
      <w:pPr>
        <w:bidi/>
        <w:jc w:val="both"/>
        <w:rPr>
          <w:rFonts w:cs="David" w:hint="cs"/>
          <w:rtl/>
        </w:rPr>
      </w:pPr>
      <w:r w:rsidRPr="00E179A7">
        <w:rPr>
          <w:rFonts w:cs="David" w:hint="cs"/>
          <w:rtl/>
        </w:rPr>
        <w:tab/>
        <w:t xml:space="preserve">אבל חלק מהדברים באתיקה זה מראית עין. </w:t>
      </w:r>
    </w:p>
    <w:p w14:paraId="7AAF22CE" w14:textId="77777777" w:rsidR="00E179A7" w:rsidRPr="00E179A7" w:rsidRDefault="00E179A7" w:rsidP="00E179A7">
      <w:pPr>
        <w:bidi/>
        <w:jc w:val="both"/>
        <w:rPr>
          <w:rFonts w:cs="David" w:hint="cs"/>
          <w:rtl/>
        </w:rPr>
      </w:pPr>
    </w:p>
    <w:p w14:paraId="2BD7251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7B768C7" w14:textId="77777777" w:rsidR="00E179A7" w:rsidRPr="00E179A7" w:rsidRDefault="00E179A7" w:rsidP="00E179A7">
      <w:pPr>
        <w:bidi/>
        <w:jc w:val="both"/>
        <w:rPr>
          <w:rFonts w:cs="David" w:hint="cs"/>
          <w:rtl/>
        </w:rPr>
      </w:pPr>
    </w:p>
    <w:p w14:paraId="523B90AE" w14:textId="77777777" w:rsidR="00E179A7" w:rsidRPr="00E179A7" w:rsidRDefault="00E179A7" w:rsidP="00E179A7">
      <w:pPr>
        <w:bidi/>
        <w:jc w:val="both"/>
        <w:rPr>
          <w:rFonts w:cs="David" w:hint="cs"/>
          <w:rtl/>
        </w:rPr>
      </w:pPr>
      <w:r w:rsidRPr="00E179A7">
        <w:rPr>
          <w:rFonts w:cs="David" w:hint="cs"/>
          <w:rtl/>
        </w:rPr>
        <w:tab/>
        <w:t xml:space="preserve">במקרה היה אצלנו חבר הכנסת לשעבר, עורך דין אברהם פורז, שוחחנו ובין היתר הוא סיפר לי שהיום יש לו משרד, שפועל שעות ספורות אבל הוא מתעסק בתכנון ובנייה כיוון שזה עיסוקו. ושאלתי, נו, הולך? הוא אמר, מה זאת אומרת, מגיע אליי קליינט, אני מתקשר לעיריית תל-אביב, יש לך ספק שמייד מחזירים לי טלפון? הרי אני חבר כנסת לשעבר, שמי ידוע וכו' </w:t>
      </w:r>
      <w:proofErr w:type="spellStart"/>
      <w:r w:rsidRPr="00E179A7">
        <w:rPr>
          <w:rFonts w:cs="David" w:hint="cs"/>
          <w:rtl/>
        </w:rPr>
        <w:t>וכו'</w:t>
      </w:r>
      <w:proofErr w:type="spellEnd"/>
      <w:r w:rsidRPr="00E179A7">
        <w:rPr>
          <w:rFonts w:cs="David" w:hint="cs"/>
          <w:rtl/>
        </w:rPr>
        <w:t>.</w:t>
      </w:r>
    </w:p>
    <w:p w14:paraId="522A3CC0" w14:textId="77777777" w:rsidR="00E179A7" w:rsidRPr="00E179A7" w:rsidRDefault="00E179A7" w:rsidP="00E179A7">
      <w:pPr>
        <w:bidi/>
        <w:jc w:val="both"/>
        <w:rPr>
          <w:rFonts w:cs="David" w:hint="cs"/>
          <w:rtl/>
        </w:rPr>
      </w:pPr>
    </w:p>
    <w:p w14:paraId="39696DEA"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1CAA6D85" w14:textId="77777777" w:rsidR="00E179A7" w:rsidRPr="00E179A7" w:rsidRDefault="00E179A7" w:rsidP="00E179A7">
      <w:pPr>
        <w:bidi/>
        <w:jc w:val="both"/>
        <w:rPr>
          <w:rFonts w:cs="David" w:hint="cs"/>
          <w:rtl/>
        </w:rPr>
      </w:pPr>
    </w:p>
    <w:p w14:paraId="5138540B" w14:textId="77777777" w:rsidR="00E179A7" w:rsidRPr="00E179A7" w:rsidRDefault="00E179A7" w:rsidP="00E179A7">
      <w:pPr>
        <w:bidi/>
        <w:jc w:val="both"/>
        <w:rPr>
          <w:rFonts w:cs="David" w:hint="cs"/>
          <w:rtl/>
        </w:rPr>
      </w:pPr>
      <w:r w:rsidRPr="00E179A7">
        <w:rPr>
          <w:rFonts w:cs="David" w:hint="cs"/>
          <w:rtl/>
        </w:rPr>
        <w:tab/>
        <w:t xml:space="preserve">אדם רוכש לו מוניטין במשך השנים. </w:t>
      </w:r>
    </w:p>
    <w:p w14:paraId="78FD03D5" w14:textId="77777777" w:rsidR="00E179A7" w:rsidRPr="00E179A7" w:rsidRDefault="00E179A7" w:rsidP="00E179A7">
      <w:pPr>
        <w:bidi/>
        <w:jc w:val="both"/>
        <w:rPr>
          <w:rFonts w:cs="David" w:hint="cs"/>
          <w:rtl/>
        </w:rPr>
      </w:pPr>
    </w:p>
    <w:p w14:paraId="1D88FA6B"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AFB8E0C" w14:textId="77777777" w:rsidR="00E179A7" w:rsidRPr="00E179A7" w:rsidRDefault="00E179A7" w:rsidP="00E179A7">
      <w:pPr>
        <w:bidi/>
        <w:jc w:val="both"/>
        <w:rPr>
          <w:rFonts w:cs="David" w:hint="cs"/>
          <w:rtl/>
        </w:rPr>
      </w:pPr>
    </w:p>
    <w:p w14:paraId="0F853E86" w14:textId="77777777" w:rsidR="00E179A7" w:rsidRPr="00E179A7" w:rsidRDefault="00E179A7" w:rsidP="00E179A7">
      <w:pPr>
        <w:bidi/>
        <w:jc w:val="both"/>
        <w:rPr>
          <w:rFonts w:cs="David" w:hint="cs"/>
          <w:rtl/>
        </w:rPr>
      </w:pPr>
      <w:r w:rsidRPr="00E179A7">
        <w:rPr>
          <w:rFonts w:cs="David" w:hint="cs"/>
          <w:rtl/>
        </w:rPr>
        <w:tab/>
        <w:t xml:space="preserve">נכון, וזה מה שיש לו לתת. לעומת זאת, כשהוא כיהן כחבר כנסת, הוא לא עסק בזה בכלל, הוא לא נגע בשום דבר שקשור בעניין שהוא עוסק בו. חברי הכנסת יודעים, תוך כדי עבודה, להיזהר מדברים שהם באזור חשוד. כשהם פורשים, הם דווקא עושים לעצמם חיים קלים יותר ועליהם כידוע לא חל שום חוק צינון וגם צריך שלא יחול. </w:t>
      </w:r>
    </w:p>
    <w:p w14:paraId="05BC5E32" w14:textId="77777777" w:rsidR="00E179A7" w:rsidRPr="00E179A7" w:rsidRDefault="00E179A7" w:rsidP="00E179A7">
      <w:pPr>
        <w:bidi/>
        <w:jc w:val="both"/>
        <w:rPr>
          <w:rFonts w:cs="David" w:hint="cs"/>
          <w:rtl/>
        </w:rPr>
      </w:pPr>
    </w:p>
    <w:p w14:paraId="26764A87" w14:textId="77777777" w:rsidR="00E179A7" w:rsidRPr="00E179A7" w:rsidRDefault="00E179A7" w:rsidP="00E179A7">
      <w:pPr>
        <w:bidi/>
        <w:jc w:val="both"/>
        <w:rPr>
          <w:rFonts w:cs="David" w:hint="cs"/>
          <w:rtl/>
        </w:rPr>
      </w:pPr>
      <w:r w:rsidRPr="00E179A7">
        <w:rPr>
          <w:rFonts w:cs="David" w:hint="cs"/>
          <w:rtl/>
        </w:rPr>
        <w:tab/>
        <w:t xml:space="preserve">בקיצור, מה שאני רוצה לומר, שהשם כשלעצמו לא נראה לי שהוא הפרופגנדה  למשרד. משרד שרכש לעצמו את המוניטין מן העבר </w:t>
      </w:r>
      <w:r w:rsidRPr="00E179A7">
        <w:rPr>
          <w:rFonts w:cs="David"/>
          <w:rtl/>
        </w:rPr>
        <w:t>–</w:t>
      </w:r>
      <w:r w:rsidRPr="00E179A7">
        <w:rPr>
          <w:rFonts w:cs="David" w:hint="cs"/>
          <w:rtl/>
        </w:rPr>
        <w:t xml:space="preserve"> דוד </w:t>
      </w:r>
      <w:proofErr w:type="spellStart"/>
      <w:r w:rsidRPr="00E179A7">
        <w:rPr>
          <w:rFonts w:cs="David" w:hint="cs"/>
          <w:rtl/>
        </w:rPr>
        <w:t>ליבאי</w:t>
      </w:r>
      <w:proofErr w:type="spellEnd"/>
      <w:r w:rsidRPr="00E179A7">
        <w:rPr>
          <w:rFonts w:cs="David" w:hint="cs"/>
          <w:rtl/>
        </w:rPr>
        <w:t xml:space="preserve"> נבחר לכנסת, השם של דוד </w:t>
      </w:r>
      <w:proofErr w:type="spellStart"/>
      <w:r w:rsidRPr="00E179A7">
        <w:rPr>
          <w:rFonts w:cs="David" w:hint="cs"/>
          <w:rtl/>
        </w:rPr>
        <w:t>ליבאי</w:t>
      </w:r>
      <w:proofErr w:type="spellEnd"/>
      <w:r w:rsidRPr="00E179A7">
        <w:rPr>
          <w:rFonts w:cs="David" w:hint="cs"/>
          <w:rtl/>
        </w:rPr>
        <w:t xml:space="preserve"> ושות' ממשיך להתנוסס על המשרד. אנשים באים לשם מכיוון שהוא חבר כנסת? לא. את כל המוניטין שלו הוא דווקא לא עשה בכנסת. זה לא רלוונטי. ואם באים לשם מפני שהם  יודעים שדוד </w:t>
      </w:r>
      <w:proofErr w:type="spellStart"/>
      <w:r w:rsidRPr="00E179A7">
        <w:rPr>
          <w:rFonts w:cs="David" w:hint="cs"/>
          <w:rtl/>
        </w:rPr>
        <w:t>ליבאי</w:t>
      </w:r>
      <w:proofErr w:type="spellEnd"/>
      <w:r w:rsidRPr="00E179A7">
        <w:rPr>
          <w:rFonts w:cs="David" w:hint="cs"/>
          <w:rtl/>
        </w:rPr>
        <w:t xml:space="preserve"> בכנסת, מה הכוונה, מה </w:t>
      </w:r>
      <w:proofErr w:type="spellStart"/>
      <w:r w:rsidRPr="00E179A7">
        <w:rPr>
          <w:rFonts w:cs="David" w:hint="cs"/>
          <w:rtl/>
        </w:rPr>
        <w:t>עןשה</w:t>
      </w:r>
      <w:proofErr w:type="spellEnd"/>
      <w:r w:rsidRPr="00E179A7">
        <w:rPr>
          <w:rFonts w:cs="David" w:hint="cs"/>
          <w:rtl/>
        </w:rPr>
        <w:t xml:space="preserve"> דוד </w:t>
      </w:r>
      <w:proofErr w:type="spellStart"/>
      <w:r w:rsidRPr="00E179A7">
        <w:rPr>
          <w:rFonts w:cs="David" w:hint="cs"/>
          <w:rtl/>
        </w:rPr>
        <w:t>ליבאי</w:t>
      </w:r>
      <w:proofErr w:type="spellEnd"/>
      <w:r w:rsidRPr="00E179A7">
        <w:rPr>
          <w:rFonts w:cs="David" w:hint="cs"/>
          <w:rtl/>
        </w:rPr>
        <w:t xml:space="preserve"> כחבר כנסת? הוא מחוקק הצעות חוק פרטיות - - - </w:t>
      </w:r>
    </w:p>
    <w:p w14:paraId="2315F6E2" w14:textId="77777777" w:rsidR="00E179A7" w:rsidRPr="00E179A7" w:rsidRDefault="00E179A7" w:rsidP="00E179A7">
      <w:pPr>
        <w:bidi/>
        <w:jc w:val="both"/>
        <w:rPr>
          <w:rFonts w:cs="David" w:hint="cs"/>
          <w:rtl/>
        </w:rPr>
      </w:pPr>
    </w:p>
    <w:p w14:paraId="1CAD0DC7"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5F63E52" w14:textId="77777777" w:rsidR="00E179A7" w:rsidRPr="00E179A7" w:rsidRDefault="00E179A7" w:rsidP="00E179A7">
      <w:pPr>
        <w:bidi/>
        <w:jc w:val="both"/>
        <w:rPr>
          <w:rFonts w:cs="David" w:hint="cs"/>
          <w:rtl/>
        </w:rPr>
      </w:pPr>
    </w:p>
    <w:p w14:paraId="42C19E04" w14:textId="77777777" w:rsidR="00E179A7" w:rsidRPr="00E179A7" w:rsidRDefault="00E179A7" w:rsidP="00E179A7">
      <w:pPr>
        <w:bidi/>
        <w:jc w:val="both"/>
        <w:rPr>
          <w:rFonts w:cs="David" w:hint="cs"/>
          <w:rtl/>
        </w:rPr>
      </w:pPr>
      <w:r w:rsidRPr="00E179A7">
        <w:rPr>
          <w:rFonts w:cs="David" w:hint="cs"/>
          <w:rtl/>
        </w:rPr>
        <w:tab/>
        <w:t xml:space="preserve">כשהוא מתקשר לאיזשהו מקום, מתייחסים אליו כי הוא חבר כנסת. </w:t>
      </w:r>
    </w:p>
    <w:p w14:paraId="18D7CB35" w14:textId="77777777" w:rsidR="00E179A7" w:rsidRPr="00E179A7" w:rsidRDefault="00E179A7" w:rsidP="00E179A7">
      <w:pPr>
        <w:bidi/>
        <w:jc w:val="both"/>
        <w:rPr>
          <w:rFonts w:cs="David" w:hint="cs"/>
          <w:rtl/>
        </w:rPr>
      </w:pPr>
    </w:p>
    <w:p w14:paraId="299B7C3C" w14:textId="77777777" w:rsidR="00E179A7" w:rsidRPr="00E179A7" w:rsidRDefault="00E179A7" w:rsidP="00E179A7">
      <w:pPr>
        <w:bidi/>
        <w:jc w:val="both"/>
        <w:rPr>
          <w:rFonts w:cs="David" w:hint="cs"/>
          <w:rtl/>
        </w:rPr>
      </w:pPr>
      <w:r w:rsidRPr="00E179A7">
        <w:rPr>
          <w:rFonts w:cs="David" w:hint="cs"/>
          <w:u w:val="single"/>
          <w:rtl/>
        </w:rPr>
        <w:t>היו"ר דוד טל:</w:t>
      </w:r>
    </w:p>
    <w:p w14:paraId="4CF9C451" w14:textId="77777777" w:rsidR="00E179A7" w:rsidRPr="00E179A7" w:rsidRDefault="00E179A7" w:rsidP="00E179A7">
      <w:pPr>
        <w:bidi/>
        <w:jc w:val="both"/>
        <w:rPr>
          <w:rFonts w:cs="David" w:hint="cs"/>
          <w:rtl/>
        </w:rPr>
      </w:pPr>
    </w:p>
    <w:p w14:paraId="24ED2BF2" w14:textId="77777777" w:rsidR="00E179A7" w:rsidRPr="00E179A7" w:rsidRDefault="00E179A7" w:rsidP="00E179A7">
      <w:pPr>
        <w:bidi/>
        <w:jc w:val="both"/>
        <w:rPr>
          <w:rFonts w:cs="David" w:hint="cs"/>
          <w:rtl/>
        </w:rPr>
      </w:pPr>
      <w:r w:rsidRPr="00E179A7">
        <w:rPr>
          <w:rFonts w:cs="David" w:hint="cs"/>
          <w:rtl/>
        </w:rPr>
        <w:tab/>
        <w:t xml:space="preserve">אי אפשר להתעלם מזה. זה אינדיבידואלי לכל חבר כנסת, עד כמה הוא קבע לו קווים אדומים, אני לא יוצא מהמסגרת הזאת. </w:t>
      </w:r>
    </w:p>
    <w:p w14:paraId="39BBB88F" w14:textId="77777777" w:rsidR="00E179A7" w:rsidRPr="00E179A7" w:rsidRDefault="00E179A7" w:rsidP="00E179A7">
      <w:pPr>
        <w:bidi/>
        <w:jc w:val="both"/>
        <w:rPr>
          <w:rFonts w:cs="David" w:hint="cs"/>
          <w:rtl/>
        </w:rPr>
      </w:pPr>
    </w:p>
    <w:p w14:paraId="71A41106"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3E2E1388" w14:textId="77777777" w:rsidR="00E179A7" w:rsidRPr="00E179A7" w:rsidRDefault="00E179A7" w:rsidP="00E179A7">
      <w:pPr>
        <w:bidi/>
        <w:jc w:val="both"/>
        <w:rPr>
          <w:rFonts w:cs="David" w:hint="cs"/>
          <w:rtl/>
        </w:rPr>
      </w:pPr>
    </w:p>
    <w:p w14:paraId="08B02818" w14:textId="77777777" w:rsidR="00E179A7" w:rsidRPr="00E179A7" w:rsidRDefault="00E179A7" w:rsidP="00E179A7">
      <w:pPr>
        <w:bidi/>
        <w:jc w:val="both"/>
        <w:rPr>
          <w:rFonts w:cs="David" w:hint="cs"/>
          <w:rtl/>
        </w:rPr>
      </w:pPr>
      <w:r w:rsidRPr="00E179A7">
        <w:rPr>
          <w:rFonts w:cs="David" w:hint="cs"/>
          <w:rtl/>
        </w:rPr>
        <w:tab/>
        <w:t xml:space="preserve">נכון, לכן חשובה ההפרדה. </w:t>
      </w:r>
    </w:p>
    <w:p w14:paraId="68FED278" w14:textId="77777777" w:rsidR="00E179A7" w:rsidRPr="00E179A7" w:rsidRDefault="00E179A7" w:rsidP="00E179A7">
      <w:pPr>
        <w:bidi/>
        <w:jc w:val="both"/>
        <w:rPr>
          <w:rFonts w:cs="David" w:hint="cs"/>
          <w:rtl/>
        </w:rPr>
      </w:pPr>
    </w:p>
    <w:p w14:paraId="12DD36D0"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4B8C8EA5" w14:textId="77777777" w:rsidR="00E179A7" w:rsidRPr="00E179A7" w:rsidRDefault="00E179A7" w:rsidP="00E179A7">
      <w:pPr>
        <w:bidi/>
        <w:jc w:val="both"/>
        <w:rPr>
          <w:rFonts w:cs="David" w:hint="cs"/>
          <w:rtl/>
        </w:rPr>
      </w:pPr>
    </w:p>
    <w:p w14:paraId="6A493BE9" w14:textId="77777777" w:rsidR="00E179A7" w:rsidRPr="00E179A7" w:rsidRDefault="00E179A7" w:rsidP="00E179A7">
      <w:pPr>
        <w:bidi/>
        <w:jc w:val="both"/>
        <w:rPr>
          <w:rFonts w:cs="David" w:hint="cs"/>
          <w:rtl/>
        </w:rPr>
      </w:pPr>
      <w:r w:rsidRPr="00E179A7">
        <w:rPr>
          <w:rFonts w:cs="David" w:hint="cs"/>
          <w:rtl/>
        </w:rPr>
        <w:tab/>
        <w:t xml:space="preserve">אני רוצה להזכיר את השר נאמן, שמחק את השם שלו מהפירמה. </w:t>
      </w:r>
    </w:p>
    <w:p w14:paraId="168C5009" w14:textId="77777777" w:rsidR="00E179A7" w:rsidRPr="00E179A7" w:rsidRDefault="00E179A7" w:rsidP="00E179A7">
      <w:pPr>
        <w:bidi/>
        <w:jc w:val="both"/>
        <w:rPr>
          <w:rFonts w:cs="David" w:hint="cs"/>
          <w:rtl/>
        </w:rPr>
      </w:pPr>
      <w:r w:rsidRPr="00E179A7">
        <w:rPr>
          <w:rFonts w:cs="David"/>
          <w:rtl/>
        </w:rPr>
        <w:br w:type="page"/>
      </w:r>
    </w:p>
    <w:p w14:paraId="1FE71C73"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003B1D95" w14:textId="77777777" w:rsidR="00E179A7" w:rsidRPr="00E179A7" w:rsidRDefault="00E179A7" w:rsidP="00E179A7">
      <w:pPr>
        <w:bidi/>
        <w:jc w:val="both"/>
        <w:rPr>
          <w:rFonts w:cs="David" w:hint="cs"/>
          <w:rtl/>
        </w:rPr>
      </w:pPr>
    </w:p>
    <w:p w14:paraId="76EA7A46" w14:textId="77777777" w:rsidR="00E179A7" w:rsidRPr="00E179A7" w:rsidRDefault="00E179A7" w:rsidP="00E179A7">
      <w:pPr>
        <w:bidi/>
        <w:jc w:val="both"/>
        <w:rPr>
          <w:rFonts w:cs="David" w:hint="cs"/>
          <w:rtl/>
        </w:rPr>
      </w:pPr>
      <w:r w:rsidRPr="00E179A7">
        <w:rPr>
          <w:rFonts w:cs="David" w:hint="cs"/>
          <w:rtl/>
        </w:rPr>
        <w:tab/>
        <w:t xml:space="preserve">לא, הוא לא מחק. </w:t>
      </w:r>
    </w:p>
    <w:p w14:paraId="1C61C286" w14:textId="77777777" w:rsidR="00E179A7" w:rsidRPr="00E179A7" w:rsidRDefault="00E179A7" w:rsidP="00E179A7">
      <w:pPr>
        <w:bidi/>
        <w:jc w:val="both"/>
        <w:rPr>
          <w:rFonts w:cs="David" w:hint="cs"/>
          <w:rtl/>
        </w:rPr>
      </w:pPr>
    </w:p>
    <w:p w14:paraId="6D70508A"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08CEB160" w14:textId="77777777" w:rsidR="00E179A7" w:rsidRPr="00E179A7" w:rsidRDefault="00E179A7" w:rsidP="00E179A7">
      <w:pPr>
        <w:bidi/>
        <w:jc w:val="both"/>
        <w:rPr>
          <w:rFonts w:cs="David" w:hint="cs"/>
          <w:rtl/>
        </w:rPr>
      </w:pPr>
    </w:p>
    <w:p w14:paraId="7C77716F" w14:textId="77777777" w:rsidR="00E179A7" w:rsidRPr="00E179A7" w:rsidRDefault="00E179A7" w:rsidP="00E179A7">
      <w:pPr>
        <w:bidi/>
        <w:jc w:val="both"/>
        <w:rPr>
          <w:rFonts w:cs="David" w:hint="cs"/>
          <w:rtl/>
        </w:rPr>
      </w:pPr>
      <w:r w:rsidRPr="00E179A7">
        <w:rPr>
          <w:rFonts w:cs="David" w:hint="cs"/>
          <w:rtl/>
        </w:rPr>
        <w:tab/>
        <w:t xml:space="preserve">אני זוכר מכתבים מהמשרד שלו, שהשם שלו היה מחוק. </w:t>
      </w:r>
    </w:p>
    <w:p w14:paraId="0D47AD0F" w14:textId="77777777" w:rsidR="00E179A7" w:rsidRPr="00E179A7" w:rsidRDefault="00E179A7" w:rsidP="00E179A7">
      <w:pPr>
        <w:bidi/>
        <w:jc w:val="both"/>
        <w:rPr>
          <w:rFonts w:cs="David" w:hint="cs"/>
          <w:rtl/>
        </w:rPr>
      </w:pPr>
    </w:p>
    <w:p w14:paraId="11C6C423"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115F2239" w14:textId="77777777" w:rsidR="00E179A7" w:rsidRPr="00E179A7" w:rsidRDefault="00E179A7" w:rsidP="00E179A7">
      <w:pPr>
        <w:bidi/>
        <w:jc w:val="both"/>
        <w:rPr>
          <w:rFonts w:cs="David" w:hint="cs"/>
          <w:rtl/>
        </w:rPr>
      </w:pPr>
    </w:p>
    <w:p w14:paraId="09B09E55" w14:textId="77777777" w:rsidR="00E179A7" w:rsidRPr="00E179A7" w:rsidRDefault="00E179A7" w:rsidP="00E179A7">
      <w:pPr>
        <w:bidi/>
        <w:jc w:val="both"/>
        <w:rPr>
          <w:rFonts w:cs="David" w:hint="cs"/>
          <w:rtl/>
        </w:rPr>
      </w:pPr>
      <w:r w:rsidRPr="00E179A7">
        <w:rPr>
          <w:rFonts w:cs="David" w:hint="cs"/>
          <w:rtl/>
        </w:rPr>
        <w:tab/>
        <w:t xml:space="preserve">השם כן, אבל לא </w:t>
      </w:r>
      <w:proofErr w:type="spellStart"/>
      <w:r w:rsidRPr="00E179A7">
        <w:rPr>
          <w:rFonts w:cs="David" w:hint="cs"/>
          <w:rtl/>
        </w:rPr>
        <w:t>הרצוג</w:t>
      </w:r>
      <w:proofErr w:type="spellEnd"/>
      <w:r w:rsidRPr="00E179A7">
        <w:rPr>
          <w:rFonts w:cs="David" w:hint="cs"/>
          <w:rtl/>
        </w:rPr>
        <w:t xml:space="preserve">-פוקס-נאמן. </w:t>
      </w:r>
    </w:p>
    <w:p w14:paraId="57B6CA24" w14:textId="77777777" w:rsidR="00E179A7" w:rsidRPr="00E179A7" w:rsidRDefault="00E179A7" w:rsidP="00E179A7">
      <w:pPr>
        <w:bidi/>
        <w:jc w:val="both"/>
        <w:rPr>
          <w:rFonts w:cs="David" w:hint="cs"/>
          <w:rtl/>
        </w:rPr>
      </w:pPr>
    </w:p>
    <w:p w14:paraId="1A75A7D0"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EB39D25" w14:textId="77777777" w:rsidR="00E179A7" w:rsidRPr="00E179A7" w:rsidRDefault="00E179A7" w:rsidP="00E179A7">
      <w:pPr>
        <w:bidi/>
        <w:jc w:val="both"/>
        <w:rPr>
          <w:rFonts w:cs="David" w:hint="cs"/>
          <w:rtl/>
        </w:rPr>
      </w:pPr>
    </w:p>
    <w:p w14:paraId="3BA07254" w14:textId="77777777" w:rsidR="00E179A7" w:rsidRPr="00E179A7" w:rsidRDefault="00E179A7" w:rsidP="00E179A7">
      <w:pPr>
        <w:bidi/>
        <w:jc w:val="both"/>
        <w:rPr>
          <w:rFonts w:cs="David" w:hint="cs"/>
          <w:rtl/>
        </w:rPr>
      </w:pPr>
      <w:r w:rsidRPr="00E179A7">
        <w:rPr>
          <w:rFonts w:cs="David" w:hint="cs"/>
          <w:rtl/>
        </w:rPr>
        <w:tab/>
        <w:t xml:space="preserve">לא בתור שותף, אלא על שם הפירמה. </w:t>
      </w:r>
    </w:p>
    <w:p w14:paraId="154ECAD9" w14:textId="77777777" w:rsidR="00E179A7" w:rsidRPr="00E179A7" w:rsidRDefault="00E179A7" w:rsidP="00E179A7">
      <w:pPr>
        <w:bidi/>
        <w:jc w:val="both"/>
        <w:rPr>
          <w:rFonts w:cs="David" w:hint="cs"/>
          <w:rtl/>
        </w:rPr>
      </w:pPr>
    </w:p>
    <w:p w14:paraId="0AC8A181"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DE88DF5" w14:textId="77777777" w:rsidR="00E179A7" w:rsidRPr="00E179A7" w:rsidRDefault="00E179A7" w:rsidP="00E179A7">
      <w:pPr>
        <w:bidi/>
        <w:jc w:val="both"/>
        <w:rPr>
          <w:rFonts w:cs="David" w:hint="cs"/>
          <w:rtl/>
        </w:rPr>
      </w:pPr>
    </w:p>
    <w:p w14:paraId="6D9ABD67" w14:textId="77777777" w:rsidR="00E179A7" w:rsidRPr="00E179A7" w:rsidRDefault="00E179A7" w:rsidP="00E179A7">
      <w:pPr>
        <w:bidi/>
        <w:jc w:val="both"/>
        <w:rPr>
          <w:rFonts w:cs="David" w:hint="cs"/>
          <w:rtl/>
        </w:rPr>
      </w:pPr>
      <w:r w:rsidRPr="00E179A7">
        <w:rPr>
          <w:rFonts w:cs="David" w:hint="cs"/>
          <w:rtl/>
        </w:rPr>
        <w:tab/>
      </w:r>
      <w:proofErr w:type="spellStart"/>
      <w:r w:rsidRPr="00E179A7">
        <w:rPr>
          <w:rFonts w:cs="David" w:hint="cs"/>
          <w:rtl/>
        </w:rPr>
        <w:t>הרצוג</w:t>
      </w:r>
      <w:proofErr w:type="spellEnd"/>
      <w:r w:rsidRPr="00E179A7">
        <w:rPr>
          <w:rFonts w:cs="David" w:hint="cs"/>
          <w:rtl/>
        </w:rPr>
        <w:t xml:space="preserve">-פוקס-נאמן נשאר כל הזמן ומעולם לא נגעו בזה. פירמה זה כמו כל יצירה אחרת, איך אני יכולה לכפות על השותפים? אנחנו יכולים להתנות את בחירתו של חבר הכנסת בזה שהוא מביא לנו הסכמה של שותפיו?  איך אני פועלת בתוך זה? </w:t>
      </w:r>
    </w:p>
    <w:p w14:paraId="64610A9B" w14:textId="77777777" w:rsidR="00E179A7" w:rsidRPr="00E179A7" w:rsidRDefault="00E179A7" w:rsidP="00E179A7">
      <w:pPr>
        <w:bidi/>
        <w:jc w:val="both"/>
        <w:rPr>
          <w:rFonts w:cs="David" w:hint="cs"/>
          <w:rtl/>
        </w:rPr>
      </w:pPr>
    </w:p>
    <w:p w14:paraId="79E0D59D"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416FEB29" w14:textId="77777777" w:rsidR="00E179A7" w:rsidRPr="00E179A7" w:rsidRDefault="00E179A7" w:rsidP="00E179A7">
      <w:pPr>
        <w:bidi/>
        <w:jc w:val="both"/>
        <w:rPr>
          <w:rFonts w:cs="David" w:hint="cs"/>
          <w:rtl/>
        </w:rPr>
      </w:pPr>
    </w:p>
    <w:p w14:paraId="7D9D58EF" w14:textId="77777777" w:rsidR="00E179A7" w:rsidRPr="00E179A7" w:rsidRDefault="00E179A7" w:rsidP="00E179A7">
      <w:pPr>
        <w:bidi/>
        <w:jc w:val="both"/>
        <w:rPr>
          <w:rFonts w:cs="David" w:hint="cs"/>
          <w:rtl/>
        </w:rPr>
      </w:pPr>
      <w:r w:rsidRPr="00E179A7">
        <w:rPr>
          <w:rFonts w:cs="David" w:hint="cs"/>
          <w:rtl/>
        </w:rPr>
        <w:tab/>
        <w:t xml:space="preserve">לשכת עורכי הדין צריכה לסדר את זה. </w:t>
      </w:r>
    </w:p>
    <w:p w14:paraId="1869CF40" w14:textId="77777777" w:rsidR="00E179A7" w:rsidRPr="00E179A7" w:rsidRDefault="00E179A7" w:rsidP="00E179A7">
      <w:pPr>
        <w:bidi/>
        <w:jc w:val="both"/>
        <w:rPr>
          <w:rFonts w:cs="David" w:hint="cs"/>
          <w:rtl/>
        </w:rPr>
      </w:pPr>
    </w:p>
    <w:p w14:paraId="2E4078A2"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A60A308" w14:textId="77777777" w:rsidR="00E179A7" w:rsidRPr="00E179A7" w:rsidRDefault="00E179A7" w:rsidP="00E179A7">
      <w:pPr>
        <w:bidi/>
        <w:jc w:val="both"/>
        <w:rPr>
          <w:rFonts w:cs="David" w:hint="cs"/>
          <w:rtl/>
        </w:rPr>
      </w:pPr>
    </w:p>
    <w:p w14:paraId="685B7558" w14:textId="77777777" w:rsidR="00E179A7" w:rsidRPr="00E179A7" w:rsidRDefault="00E179A7" w:rsidP="00E179A7">
      <w:pPr>
        <w:bidi/>
        <w:jc w:val="both"/>
        <w:rPr>
          <w:rFonts w:cs="David" w:hint="cs"/>
          <w:rtl/>
        </w:rPr>
      </w:pPr>
      <w:r w:rsidRPr="00E179A7">
        <w:rPr>
          <w:rFonts w:cs="David" w:hint="cs"/>
          <w:rtl/>
        </w:rPr>
        <w:tab/>
        <w:t xml:space="preserve">לשכת עורכי הדין זה סיפור אחר. </w:t>
      </w:r>
    </w:p>
    <w:p w14:paraId="17B1B286" w14:textId="77777777" w:rsidR="00E179A7" w:rsidRPr="00E179A7" w:rsidRDefault="00E179A7" w:rsidP="00E179A7">
      <w:pPr>
        <w:bidi/>
        <w:jc w:val="both"/>
        <w:rPr>
          <w:rFonts w:cs="David" w:hint="cs"/>
          <w:rtl/>
        </w:rPr>
      </w:pPr>
    </w:p>
    <w:p w14:paraId="171A7455"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CED9673" w14:textId="77777777" w:rsidR="00E179A7" w:rsidRPr="00E179A7" w:rsidRDefault="00E179A7" w:rsidP="00E179A7">
      <w:pPr>
        <w:bidi/>
        <w:jc w:val="both"/>
        <w:rPr>
          <w:rFonts w:cs="David" w:hint="cs"/>
          <w:rtl/>
        </w:rPr>
      </w:pPr>
    </w:p>
    <w:p w14:paraId="71B1B51B" w14:textId="77777777" w:rsidR="00E179A7" w:rsidRPr="00E179A7" w:rsidRDefault="00E179A7" w:rsidP="00E179A7">
      <w:pPr>
        <w:bidi/>
        <w:jc w:val="both"/>
        <w:rPr>
          <w:rFonts w:cs="David" w:hint="cs"/>
          <w:rtl/>
        </w:rPr>
      </w:pPr>
      <w:r w:rsidRPr="00E179A7">
        <w:rPr>
          <w:rFonts w:cs="David" w:hint="cs"/>
          <w:rtl/>
        </w:rPr>
        <w:tab/>
        <w:t xml:space="preserve">שלא יוטעה הציבור לחשוב, ששר האוצר הוא חבר במשרד הזה. </w:t>
      </w:r>
    </w:p>
    <w:p w14:paraId="497DCC69" w14:textId="77777777" w:rsidR="00E179A7" w:rsidRPr="00E179A7" w:rsidRDefault="00E179A7" w:rsidP="00E179A7">
      <w:pPr>
        <w:bidi/>
        <w:jc w:val="both"/>
        <w:rPr>
          <w:rFonts w:cs="David" w:hint="cs"/>
          <w:rtl/>
        </w:rPr>
      </w:pPr>
    </w:p>
    <w:p w14:paraId="7A17BED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C024BF9" w14:textId="77777777" w:rsidR="00E179A7" w:rsidRPr="00E179A7" w:rsidRDefault="00E179A7" w:rsidP="00E179A7">
      <w:pPr>
        <w:bidi/>
        <w:jc w:val="both"/>
        <w:rPr>
          <w:rFonts w:cs="David" w:hint="cs"/>
          <w:rtl/>
        </w:rPr>
      </w:pPr>
    </w:p>
    <w:p w14:paraId="7F297D13" w14:textId="77777777" w:rsidR="00E179A7" w:rsidRPr="00E179A7" w:rsidRDefault="00E179A7" w:rsidP="00E179A7">
      <w:pPr>
        <w:bidi/>
        <w:jc w:val="both"/>
        <w:rPr>
          <w:rFonts w:cs="David" w:hint="cs"/>
          <w:rtl/>
        </w:rPr>
      </w:pPr>
      <w:r w:rsidRPr="00E179A7">
        <w:rPr>
          <w:rFonts w:cs="David" w:hint="cs"/>
          <w:rtl/>
        </w:rPr>
        <w:tab/>
        <w:t xml:space="preserve">אגב, איך זה קורה בעולם כשאנשים נבחרים? אני צריכה לחשוב על הדברים האלה, אני לא מאמינה שיש מישהו שמתעסק בזה בכלל כי אני לא חושבת שזה מה שמפריע. אבל אני אבדוק את העניין הזה. מאוד מפריע לי המשך הקשר עם המשרד, שזה ממש בעייתי, בדרך של מעין עסקה מלאכותית של קבלת כסף כנגד מוניטין שממשיך ועובד באמצעות אחרים. ואז בעצם, אתה, חבר הכנסת, כאילו לא עוסק בעיסוק אבל אתה עוסק בעיסוק נוסף באמצעות אחר.  זה דבר שהפריע לנו. </w:t>
      </w:r>
    </w:p>
    <w:p w14:paraId="75B03836" w14:textId="77777777" w:rsidR="00E179A7" w:rsidRPr="00E179A7" w:rsidRDefault="00E179A7" w:rsidP="00E179A7">
      <w:pPr>
        <w:bidi/>
        <w:jc w:val="both"/>
        <w:rPr>
          <w:rFonts w:cs="David" w:hint="cs"/>
          <w:rtl/>
        </w:rPr>
      </w:pPr>
    </w:p>
    <w:p w14:paraId="046968A1" w14:textId="77777777" w:rsidR="00E179A7" w:rsidRPr="00E179A7" w:rsidRDefault="00E179A7" w:rsidP="00E179A7">
      <w:pPr>
        <w:bidi/>
        <w:jc w:val="both"/>
        <w:rPr>
          <w:rFonts w:cs="David" w:hint="cs"/>
          <w:rtl/>
        </w:rPr>
      </w:pPr>
      <w:r w:rsidRPr="00E179A7">
        <w:rPr>
          <w:rFonts w:cs="David" w:hint="cs"/>
          <w:u w:val="single"/>
          <w:rtl/>
        </w:rPr>
        <w:t>היו"ר דוד טל:</w:t>
      </w:r>
    </w:p>
    <w:p w14:paraId="5ADFA973" w14:textId="77777777" w:rsidR="00E179A7" w:rsidRPr="00E179A7" w:rsidRDefault="00E179A7" w:rsidP="00E179A7">
      <w:pPr>
        <w:bidi/>
        <w:jc w:val="both"/>
        <w:rPr>
          <w:rFonts w:cs="David" w:hint="cs"/>
          <w:rtl/>
        </w:rPr>
      </w:pPr>
    </w:p>
    <w:p w14:paraId="51748D1F" w14:textId="77777777" w:rsidR="00E179A7" w:rsidRPr="00E179A7" w:rsidRDefault="00E179A7" w:rsidP="00E179A7">
      <w:pPr>
        <w:bidi/>
        <w:jc w:val="both"/>
        <w:rPr>
          <w:rFonts w:cs="David" w:hint="cs"/>
          <w:rtl/>
        </w:rPr>
      </w:pPr>
      <w:r w:rsidRPr="00E179A7">
        <w:rPr>
          <w:rFonts w:cs="David" w:hint="cs"/>
          <w:rtl/>
        </w:rPr>
        <w:tab/>
        <w:t xml:space="preserve">השם שלך מרחף על הפירמה שלך. </w:t>
      </w:r>
    </w:p>
    <w:p w14:paraId="7F56D120" w14:textId="77777777" w:rsidR="00E179A7" w:rsidRPr="00E179A7" w:rsidRDefault="00E179A7" w:rsidP="00E179A7">
      <w:pPr>
        <w:bidi/>
        <w:jc w:val="both"/>
        <w:rPr>
          <w:rFonts w:cs="David" w:hint="cs"/>
          <w:rtl/>
        </w:rPr>
      </w:pPr>
    </w:p>
    <w:p w14:paraId="40A1A3E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41A72C6" w14:textId="77777777" w:rsidR="00E179A7" w:rsidRPr="00E179A7" w:rsidRDefault="00E179A7" w:rsidP="00E179A7">
      <w:pPr>
        <w:bidi/>
        <w:jc w:val="both"/>
        <w:rPr>
          <w:rFonts w:cs="David" w:hint="cs"/>
          <w:rtl/>
        </w:rPr>
      </w:pPr>
    </w:p>
    <w:p w14:paraId="55B1C7D5" w14:textId="77777777" w:rsidR="00E179A7" w:rsidRPr="00E179A7" w:rsidRDefault="00E179A7" w:rsidP="00E179A7">
      <w:pPr>
        <w:bidi/>
        <w:jc w:val="both"/>
        <w:rPr>
          <w:rFonts w:cs="David" w:hint="cs"/>
          <w:rtl/>
        </w:rPr>
      </w:pPr>
      <w:r w:rsidRPr="00E179A7">
        <w:rPr>
          <w:rFonts w:cs="David" w:hint="cs"/>
          <w:rtl/>
        </w:rPr>
        <w:tab/>
        <w:t xml:space="preserve">אין לו משהו אחר חוץ מאשר הוא, הוא גם אומר את זה, אני זה הפירמה. אמרתי, השם יכול להישמר, זה לא מה שמפריע לי. אם ייכנסו לקוחות חדשים למשרד רותם, למרות שהוא לא שם, ממילא המוניטין כבר לא שלו. ואז המוניטין ממילא הופך להיות המוניטין של השותפים שלו. לכן, השם כשלעצמו הוא לא הגורם המכריע. מאחורי השם יש הרבה מאוד דברים שעובדים. אם עד כה רותם היה שם ואנשים נכנסו בגלל רותם, לא היה אכפת להם שהיו קוראים לזה בשם אחר ולא רותם. אבל אם אנשים באים היום למשרד למרות שרותם לא שם, לא בגלל השם הם באים אלא בגלל שאחד מהשותפים הוא אדם שאפשר לסמוך עליו. </w:t>
      </w:r>
    </w:p>
    <w:p w14:paraId="204C0F2C" w14:textId="77777777" w:rsidR="00E179A7" w:rsidRPr="00E179A7" w:rsidRDefault="00E179A7" w:rsidP="00E179A7">
      <w:pPr>
        <w:bidi/>
        <w:jc w:val="both"/>
        <w:rPr>
          <w:rFonts w:cs="David" w:hint="cs"/>
          <w:rtl/>
        </w:rPr>
      </w:pPr>
    </w:p>
    <w:p w14:paraId="20EEC7D4" w14:textId="77777777" w:rsidR="00E179A7" w:rsidRPr="00E179A7" w:rsidRDefault="00E179A7" w:rsidP="00E179A7">
      <w:pPr>
        <w:bidi/>
        <w:jc w:val="both"/>
        <w:rPr>
          <w:rFonts w:cs="David" w:hint="cs"/>
          <w:rtl/>
        </w:rPr>
      </w:pPr>
      <w:r w:rsidRPr="00E179A7">
        <w:rPr>
          <w:rFonts w:cs="David" w:hint="cs"/>
          <w:u w:val="single"/>
          <w:rtl/>
        </w:rPr>
        <w:t>היו"ר דוד טל:</w:t>
      </w:r>
    </w:p>
    <w:p w14:paraId="0374D661" w14:textId="77777777" w:rsidR="00E179A7" w:rsidRPr="00E179A7" w:rsidRDefault="00E179A7" w:rsidP="00E179A7">
      <w:pPr>
        <w:bidi/>
        <w:jc w:val="both"/>
        <w:rPr>
          <w:rFonts w:cs="David" w:hint="cs"/>
          <w:rtl/>
        </w:rPr>
      </w:pPr>
    </w:p>
    <w:p w14:paraId="3450E9DB" w14:textId="77777777" w:rsidR="00E179A7" w:rsidRPr="00E179A7" w:rsidRDefault="00E179A7" w:rsidP="00E179A7">
      <w:pPr>
        <w:bidi/>
        <w:jc w:val="both"/>
        <w:rPr>
          <w:rFonts w:cs="David" w:hint="cs"/>
          <w:rtl/>
        </w:rPr>
      </w:pPr>
      <w:r w:rsidRPr="00E179A7">
        <w:rPr>
          <w:rFonts w:cs="David" w:hint="cs"/>
          <w:rtl/>
        </w:rPr>
        <w:tab/>
        <w:t xml:space="preserve">או שהם חושבים, היות וחבר הכנסת רותם בכנסת, ידיו רב לו וידו ארוכה להגיע למשרדים הרלוונטיים השונים - - - </w:t>
      </w:r>
    </w:p>
    <w:p w14:paraId="1F284D41" w14:textId="77777777" w:rsidR="00E179A7" w:rsidRPr="00E179A7" w:rsidRDefault="00E179A7" w:rsidP="00E179A7">
      <w:pPr>
        <w:bidi/>
        <w:jc w:val="both"/>
        <w:rPr>
          <w:rFonts w:cs="David" w:hint="cs"/>
          <w:rtl/>
        </w:rPr>
      </w:pPr>
    </w:p>
    <w:p w14:paraId="68287028"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2639B8D" w14:textId="77777777" w:rsidR="00E179A7" w:rsidRPr="00E179A7" w:rsidRDefault="00E179A7" w:rsidP="00E179A7">
      <w:pPr>
        <w:bidi/>
        <w:jc w:val="both"/>
        <w:rPr>
          <w:rFonts w:cs="David" w:hint="cs"/>
          <w:rtl/>
        </w:rPr>
      </w:pPr>
    </w:p>
    <w:p w14:paraId="72535513" w14:textId="77777777" w:rsidR="00E179A7" w:rsidRPr="00E179A7" w:rsidRDefault="00E179A7" w:rsidP="00E179A7">
      <w:pPr>
        <w:bidi/>
        <w:jc w:val="both"/>
        <w:rPr>
          <w:rFonts w:cs="David" w:hint="cs"/>
          <w:rtl/>
        </w:rPr>
      </w:pPr>
      <w:r w:rsidRPr="00E179A7">
        <w:rPr>
          <w:rFonts w:cs="David" w:hint="cs"/>
          <w:rtl/>
        </w:rPr>
        <w:tab/>
        <w:t xml:space="preserve">את זה לא תוכל למנוע. </w:t>
      </w:r>
    </w:p>
    <w:p w14:paraId="01F3A6A1" w14:textId="77777777" w:rsidR="00E179A7" w:rsidRPr="00E179A7" w:rsidRDefault="00E179A7" w:rsidP="00E179A7">
      <w:pPr>
        <w:bidi/>
        <w:jc w:val="both"/>
        <w:rPr>
          <w:rFonts w:cs="David" w:hint="cs"/>
          <w:rtl/>
        </w:rPr>
      </w:pPr>
    </w:p>
    <w:p w14:paraId="7B4C112D"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03BEF60" w14:textId="77777777" w:rsidR="00E179A7" w:rsidRPr="00E179A7" w:rsidRDefault="00E179A7" w:rsidP="00E179A7">
      <w:pPr>
        <w:bidi/>
        <w:jc w:val="both"/>
        <w:rPr>
          <w:rFonts w:cs="David" w:hint="cs"/>
          <w:rtl/>
        </w:rPr>
      </w:pPr>
    </w:p>
    <w:p w14:paraId="065B0261" w14:textId="77777777" w:rsidR="00E179A7" w:rsidRPr="00E179A7" w:rsidRDefault="00E179A7" w:rsidP="00E179A7">
      <w:pPr>
        <w:bidi/>
        <w:jc w:val="both"/>
        <w:rPr>
          <w:rFonts w:cs="David" w:hint="cs"/>
          <w:rtl/>
        </w:rPr>
      </w:pPr>
      <w:r w:rsidRPr="00E179A7">
        <w:rPr>
          <w:rFonts w:cs="David" w:hint="cs"/>
          <w:rtl/>
        </w:rPr>
        <w:tab/>
        <w:t xml:space="preserve">הוא אומר, התיקים זה אני. את אומרת, המשרד הוא אני והתיקים הם אני. זאת אומרת, התיקים הם בידי חבר הכנסת, הם קשורים לחבר הכנסת, שזה לא תקין. </w:t>
      </w:r>
    </w:p>
    <w:p w14:paraId="6C77082C" w14:textId="77777777" w:rsidR="00E179A7" w:rsidRPr="00E179A7" w:rsidRDefault="00E179A7" w:rsidP="00E179A7">
      <w:pPr>
        <w:bidi/>
        <w:jc w:val="both"/>
        <w:rPr>
          <w:rFonts w:cs="David" w:hint="cs"/>
          <w:rtl/>
        </w:rPr>
      </w:pPr>
    </w:p>
    <w:p w14:paraId="2D815E05"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5700BE28" w14:textId="77777777" w:rsidR="00E179A7" w:rsidRPr="00E179A7" w:rsidRDefault="00E179A7" w:rsidP="00E179A7">
      <w:pPr>
        <w:bidi/>
        <w:jc w:val="both"/>
        <w:rPr>
          <w:rFonts w:cs="David" w:hint="cs"/>
          <w:rtl/>
        </w:rPr>
      </w:pPr>
    </w:p>
    <w:p w14:paraId="528BE44A" w14:textId="77777777" w:rsidR="00E179A7" w:rsidRPr="00E179A7" w:rsidRDefault="00E179A7" w:rsidP="00E179A7">
      <w:pPr>
        <w:bidi/>
        <w:jc w:val="both"/>
        <w:rPr>
          <w:rFonts w:cs="David" w:hint="cs"/>
          <w:rtl/>
        </w:rPr>
      </w:pPr>
      <w:r w:rsidRPr="00E179A7">
        <w:rPr>
          <w:rFonts w:cs="David" w:hint="cs"/>
          <w:rtl/>
        </w:rPr>
        <w:tab/>
        <w:t xml:space="preserve">לכן אמרנו לו, שהוא צריך להתנתק לגמרי וזה באמת מה שהוא עשה. הוא חשב שהחמרנו אתו, אני חשבתי, שאחרת אנחנו נכשיל אותו. </w:t>
      </w:r>
    </w:p>
    <w:p w14:paraId="5BC1C9F7" w14:textId="77777777" w:rsidR="00E179A7" w:rsidRPr="00E179A7" w:rsidRDefault="00E179A7" w:rsidP="00E179A7">
      <w:pPr>
        <w:bidi/>
        <w:jc w:val="both"/>
        <w:rPr>
          <w:rFonts w:cs="David" w:hint="cs"/>
          <w:rtl/>
        </w:rPr>
      </w:pPr>
    </w:p>
    <w:p w14:paraId="346DF5D4" w14:textId="77777777" w:rsidR="00E179A7" w:rsidRPr="00E179A7" w:rsidRDefault="00E179A7" w:rsidP="00E179A7">
      <w:pPr>
        <w:bidi/>
        <w:jc w:val="both"/>
        <w:rPr>
          <w:rFonts w:cs="David" w:hint="cs"/>
          <w:rtl/>
        </w:rPr>
      </w:pPr>
      <w:r w:rsidRPr="00E179A7">
        <w:rPr>
          <w:rFonts w:cs="David" w:hint="cs"/>
          <w:u w:val="single"/>
          <w:rtl/>
        </w:rPr>
        <w:t>היו"ר דוד טל:</w:t>
      </w:r>
    </w:p>
    <w:p w14:paraId="797C8B79" w14:textId="77777777" w:rsidR="00E179A7" w:rsidRPr="00E179A7" w:rsidRDefault="00E179A7" w:rsidP="00E179A7">
      <w:pPr>
        <w:bidi/>
        <w:jc w:val="both"/>
        <w:rPr>
          <w:rFonts w:cs="David" w:hint="cs"/>
          <w:rtl/>
        </w:rPr>
      </w:pPr>
    </w:p>
    <w:p w14:paraId="39FF8968" w14:textId="77777777" w:rsidR="00E179A7" w:rsidRPr="00E179A7" w:rsidRDefault="00E179A7" w:rsidP="00E179A7">
      <w:pPr>
        <w:bidi/>
        <w:jc w:val="both"/>
        <w:rPr>
          <w:rFonts w:cs="David" w:hint="cs"/>
          <w:rtl/>
        </w:rPr>
      </w:pPr>
      <w:r w:rsidRPr="00E179A7">
        <w:rPr>
          <w:rFonts w:cs="David" w:hint="cs"/>
          <w:rtl/>
        </w:rPr>
        <w:tab/>
        <w:t xml:space="preserve">אני רוצה לבקש בקשה גם מפרופסור כשר וגם מהיועצים המשפטיים שיושבים כאן, כפי שאמרתי קודם, אני מניח שרוב חברי הכנסת היו רוצים מאוד לאשר חלק גדול של הנושא הזה. בקשה אישית שלי אליכם, עד כמה שאתם יכולים לעמוד על העיקר, לצורך העניין, והדברים הפחות חשובים שנמצאים בשוליים, הם אולי זניחים, העוצמה שלהם היא לא קשה ורצינית, כי אז לפחות אני אומר, שאימצנו את הדבר הזה משום שאפשר לחיות עם זה, אפשר לדור בכפיפה אחת תחת כל המגבלות האלה. זה לא דברים שאנחנו לא יכולים לעמוד בהם. לכן,  היכן שיש דברים שהם קצת מוגזמים, אולי קצת בשוליים והעוצמה שלהם לא כזאת קשה, אין להם השפעה רצינית על התדמית של הכנסת, על תדמית חבר הכנסת, על כלל הציבור, הייתי מבקש מכם, אתם המשפטנים חכמים ממני, בכל אופן אני לא משפטן, אז תציעו את התיקונים שלכם - - - </w:t>
      </w:r>
    </w:p>
    <w:p w14:paraId="1B473CB7" w14:textId="77777777" w:rsidR="00E179A7" w:rsidRPr="00E179A7" w:rsidRDefault="00E179A7" w:rsidP="00E179A7">
      <w:pPr>
        <w:bidi/>
        <w:jc w:val="both"/>
        <w:rPr>
          <w:rFonts w:cs="David" w:hint="cs"/>
          <w:rtl/>
        </w:rPr>
      </w:pPr>
    </w:p>
    <w:p w14:paraId="16F0FB78"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35EBECE8" w14:textId="77777777" w:rsidR="00E179A7" w:rsidRPr="00E179A7" w:rsidRDefault="00E179A7" w:rsidP="00E179A7">
      <w:pPr>
        <w:bidi/>
        <w:jc w:val="both"/>
        <w:rPr>
          <w:rFonts w:cs="David" w:hint="cs"/>
          <w:rtl/>
        </w:rPr>
      </w:pPr>
    </w:p>
    <w:p w14:paraId="36EC509B" w14:textId="77777777" w:rsidR="00E179A7" w:rsidRPr="00E179A7" w:rsidRDefault="00E179A7" w:rsidP="00E179A7">
      <w:pPr>
        <w:bidi/>
        <w:jc w:val="both"/>
        <w:rPr>
          <w:rFonts w:cs="David" w:hint="cs"/>
          <w:rtl/>
        </w:rPr>
      </w:pPr>
      <w:r w:rsidRPr="00E179A7">
        <w:rPr>
          <w:rFonts w:cs="David" w:hint="cs"/>
          <w:rtl/>
        </w:rPr>
        <w:tab/>
        <w:t xml:space="preserve">נפנה את תשומת הלב, איפה יש שינויים - - - </w:t>
      </w:r>
    </w:p>
    <w:p w14:paraId="22DD195C" w14:textId="77777777" w:rsidR="00E179A7" w:rsidRPr="00E179A7" w:rsidRDefault="00E179A7" w:rsidP="00E179A7">
      <w:pPr>
        <w:bidi/>
        <w:jc w:val="both"/>
        <w:rPr>
          <w:rFonts w:cs="David" w:hint="cs"/>
          <w:rtl/>
        </w:rPr>
      </w:pPr>
    </w:p>
    <w:p w14:paraId="1722AA1A" w14:textId="77777777" w:rsidR="00E179A7" w:rsidRPr="00E179A7" w:rsidRDefault="00E179A7" w:rsidP="00E179A7">
      <w:pPr>
        <w:bidi/>
        <w:jc w:val="both"/>
        <w:rPr>
          <w:rFonts w:cs="David" w:hint="cs"/>
          <w:rtl/>
        </w:rPr>
      </w:pPr>
      <w:r w:rsidRPr="00E179A7">
        <w:rPr>
          <w:rFonts w:cs="David" w:hint="cs"/>
          <w:u w:val="single"/>
          <w:rtl/>
        </w:rPr>
        <w:t>היו"ר דוד טל:</w:t>
      </w:r>
    </w:p>
    <w:p w14:paraId="27E46C75" w14:textId="77777777" w:rsidR="00E179A7" w:rsidRPr="00E179A7" w:rsidRDefault="00E179A7" w:rsidP="00E179A7">
      <w:pPr>
        <w:bidi/>
        <w:jc w:val="both"/>
        <w:rPr>
          <w:rFonts w:cs="David" w:hint="cs"/>
          <w:rtl/>
        </w:rPr>
      </w:pPr>
    </w:p>
    <w:p w14:paraId="01218326" w14:textId="77777777" w:rsidR="00E179A7" w:rsidRPr="00E179A7" w:rsidRDefault="00E179A7" w:rsidP="00E179A7">
      <w:pPr>
        <w:bidi/>
        <w:jc w:val="both"/>
        <w:rPr>
          <w:rFonts w:cs="David" w:hint="cs"/>
          <w:rtl/>
        </w:rPr>
      </w:pPr>
      <w:r w:rsidRPr="00E179A7">
        <w:rPr>
          <w:rFonts w:cs="David" w:hint="cs"/>
          <w:rtl/>
        </w:rPr>
        <w:tab/>
        <w:t xml:space="preserve">איפה שיש שינויים גדולים, אוטומטית אומר לכם, אני מאמץ אותם. ואשמח לשמוע, איפה השינויים לא כל כך משמעותיים, זה בסדר, זה היה טוב יותר אם זה היה בפנים, אבל אם זה לא בפנים, עדיין נישאר מלאכים, לא מלאכי השרת אבל מלאכי הכנסת. </w:t>
      </w:r>
    </w:p>
    <w:p w14:paraId="7DB0F695" w14:textId="77777777" w:rsidR="00E179A7" w:rsidRPr="00E179A7" w:rsidRDefault="00E179A7" w:rsidP="00E179A7">
      <w:pPr>
        <w:bidi/>
        <w:jc w:val="both"/>
        <w:rPr>
          <w:rFonts w:cs="David" w:hint="cs"/>
          <w:rtl/>
        </w:rPr>
      </w:pPr>
    </w:p>
    <w:p w14:paraId="08F0B1A9"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14DC6542" w14:textId="77777777" w:rsidR="00E179A7" w:rsidRPr="00E179A7" w:rsidRDefault="00E179A7" w:rsidP="00E179A7">
      <w:pPr>
        <w:bidi/>
        <w:jc w:val="both"/>
        <w:rPr>
          <w:rFonts w:cs="David" w:hint="cs"/>
          <w:rtl/>
        </w:rPr>
      </w:pPr>
    </w:p>
    <w:p w14:paraId="662545AE" w14:textId="77777777" w:rsidR="00E179A7" w:rsidRPr="00E179A7" w:rsidRDefault="00E179A7" w:rsidP="00E179A7">
      <w:pPr>
        <w:bidi/>
        <w:jc w:val="both"/>
        <w:rPr>
          <w:rFonts w:cs="David" w:hint="cs"/>
          <w:rtl/>
        </w:rPr>
      </w:pPr>
      <w:r w:rsidRPr="00E179A7">
        <w:rPr>
          <w:rFonts w:cs="David" w:hint="cs"/>
          <w:rtl/>
        </w:rPr>
        <w:tab/>
        <w:t xml:space="preserve">צריך לסגור את העניין של תקופת המעבר. לדעתי, נצטרך לקבוע איזה שהיא הוראה בנושא שעלה כאן, בעניין של שימוש בשם. זה קשור לאותו נושא, אפשר לקשור את זה לאותו סעיף של תקופת מעבר. מהכללים האלה לא עולה באופן ברור, האם מותר לחבר הכנסת לעשות שימוש בשם על נייר מכתבים ובשם של פירמה או לא? כאשר ברור שהוא לא יכול להמשיך לעסוק ויש מקום להעביר את זה. הבנתי שהתקיים דיון בוועדת האתיקה, אני לא יודעת מה הסתיים שם, אבל זה קודם כל כלל אתי, זה תפקידה של ועדת הכנסת לקבוע את זה. </w:t>
      </w:r>
    </w:p>
    <w:p w14:paraId="3EEF0099" w14:textId="77777777" w:rsidR="00E179A7" w:rsidRPr="00E179A7" w:rsidRDefault="00E179A7" w:rsidP="00E179A7">
      <w:pPr>
        <w:bidi/>
        <w:jc w:val="both"/>
        <w:rPr>
          <w:rFonts w:cs="David" w:hint="cs"/>
          <w:rtl/>
        </w:rPr>
      </w:pPr>
    </w:p>
    <w:p w14:paraId="71F6C5FF" w14:textId="77777777" w:rsidR="00E179A7" w:rsidRPr="00E179A7" w:rsidRDefault="00E179A7" w:rsidP="00E179A7">
      <w:pPr>
        <w:bidi/>
        <w:jc w:val="both"/>
        <w:rPr>
          <w:rFonts w:cs="David" w:hint="cs"/>
          <w:rtl/>
        </w:rPr>
      </w:pPr>
      <w:r w:rsidRPr="00E179A7">
        <w:rPr>
          <w:rFonts w:cs="David" w:hint="cs"/>
          <w:u w:val="single"/>
          <w:rtl/>
        </w:rPr>
        <w:t>היו"ר דוד טל:</w:t>
      </w:r>
    </w:p>
    <w:p w14:paraId="2316AE5E" w14:textId="77777777" w:rsidR="00E179A7" w:rsidRPr="00E179A7" w:rsidRDefault="00E179A7" w:rsidP="00E179A7">
      <w:pPr>
        <w:bidi/>
        <w:jc w:val="both"/>
        <w:rPr>
          <w:rFonts w:cs="David" w:hint="cs"/>
          <w:rtl/>
        </w:rPr>
      </w:pPr>
    </w:p>
    <w:p w14:paraId="382C00D3" w14:textId="77777777" w:rsidR="00E179A7" w:rsidRPr="00E179A7" w:rsidRDefault="00E179A7" w:rsidP="00E179A7">
      <w:pPr>
        <w:bidi/>
        <w:jc w:val="both"/>
        <w:rPr>
          <w:rFonts w:cs="David" w:hint="cs"/>
          <w:rtl/>
        </w:rPr>
      </w:pPr>
      <w:r w:rsidRPr="00E179A7">
        <w:rPr>
          <w:rFonts w:cs="David" w:hint="cs"/>
          <w:rtl/>
        </w:rPr>
        <w:tab/>
        <w:t xml:space="preserve">השאלה, מה ועדת זמיר קבעה בנושא הזה? </w:t>
      </w:r>
    </w:p>
    <w:p w14:paraId="0B286CBB" w14:textId="77777777" w:rsidR="00E179A7" w:rsidRPr="00E179A7" w:rsidRDefault="00E179A7" w:rsidP="00E179A7">
      <w:pPr>
        <w:bidi/>
        <w:jc w:val="both"/>
        <w:rPr>
          <w:rFonts w:cs="David" w:hint="cs"/>
          <w:rtl/>
        </w:rPr>
      </w:pPr>
    </w:p>
    <w:p w14:paraId="28DFFFC0"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4633CF8" w14:textId="77777777" w:rsidR="00E179A7" w:rsidRPr="00E179A7" w:rsidRDefault="00E179A7" w:rsidP="00E179A7">
      <w:pPr>
        <w:bidi/>
        <w:jc w:val="both"/>
        <w:rPr>
          <w:rFonts w:cs="David" w:hint="cs"/>
          <w:rtl/>
        </w:rPr>
      </w:pPr>
    </w:p>
    <w:p w14:paraId="5E26D63A" w14:textId="77777777" w:rsidR="00E179A7" w:rsidRPr="00E179A7" w:rsidRDefault="00E179A7" w:rsidP="00E179A7">
      <w:pPr>
        <w:bidi/>
        <w:jc w:val="both"/>
        <w:rPr>
          <w:rFonts w:cs="David" w:hint="cs"/>
          <w:rtl/>
        </w:rPr>
      </w:pPr>
      <w:r w:rsidRPr="00E179A7">
        <w:rPr>
          <w:rFonts w:cs="David" w:hint="cs"/>
          <w:rtl/>
        </w:rPr>
        <w:tab/>
        <w:t xml:space="preserve">ועדת זמיר התייחסה לזה התייחסות מאוד בשוליים. </w:t>
      </w:r>
    </w:p>
    <w:p w14:paraId="12F54AA3" w14:textId="77777777" w:rsidR="00E179A7" w:rsidRPr="00E179A7" w:rsidRDefault="00E179A7" w:rsidP="00E179A7">
      <w:pPr>
        <w:bidi/>
        <w:jc w:val="both"/>
        <w:rPr>
          <w:rFonts w:cs="David" w:hint="cs"/>
          <w:rtl/>
        </w:rPr>
      </w:pPr>
    </w:p>
    <w:p w14:paraId="673D0157" w14:textId="77777777" w:rsidR="00E179A7" w:rsidRPr="00E179A7" w:rsidRDefault="00E179A7" w:rsidP="00E179A7">
      <w:pPr>
        <w:bidi/>
        <w:jc w:val="both"/>
        <w:rPr>
          <w:rFonts w:cs="David" w:hint="cs"/>
          <w:rtl/>
        </w:rPr>
      </w:pPr>
      <w:r w:rsidRPr="00E179A7">
        <w:rPr>
          <w:rFonts w:cs="David" w:hint="cs"/>
          <w:u w:val="single"/>
          <w:rtl/>
        </w:rPr>
        <w:t>היו"ר דוד טל:</w:t>
      </w:r>
    </w:p>
    <w:p w14:paraId="2A69544D" w14:textId="77777777" w:rsidR="00E179A7" w:rsidRPr="00E179A7" w:rsidRDefault="00E179A7" w:rsidP="00E179A7">
      <w:pPr>
        <w:bidi/>
        <w:jc w:val="both"/>
        <w:rPr>
          <w:rFonts w:cs="David" w:hint="cs"/>
          <w:rtl/>
        </w:rPr>
      </w:pPr>
    </w:p>
    <w:p w14:paraId="25D3E4D1" w14:textId="77777777" w:rsidR="00E179A7" w:rsidRPr="00E179A7" w:rsidRDefault="00E179A7" w:rsidP="00E179A7">
      <w:pPr>
        <w:bidi/>
        <w:jc w:val="both"/>
        <w:rPr>
          <w:rFonts w:cs="David" w:hint="cs"/>
          <w:rtl/>
        </w:rPr>
      </w:pPr>
      <w:r w:rsidRPr="00E179A7">
        <w:rPr>
          <w:rFonts w:cs="David" w:hint="cs"/>
          <w:rtl/>
        </w:rPr>
        <w:tab/>
        <w:t xml:space="preserve">ומה קבעה ועדת האתיקה? </w:t>
      </w:r>
    </w:p>
    <w:p w14:paraId="4CFDED68" w14:textId="77777777" w:rsidR="00E179A7" w:rsidRPr="00E179A7" w:rsidRDefault="00E179A7" w:rsidP="00E179A7">
      <w:pPr>
        <w:bidi/>
        <w:jc w:val="both"/>
        <w:rPr>
          <w:rFonts w:cs="David" w:hint="cs"/>
          <w:rtl/>
        </w:rPr>
      </w:pPr>
    </w:p>
    <w:p w14:paraId="4489938F"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CEEBA8D" w14:textId="77777777" w:rsidR="00E179A7" w:rsidRPr="00E179A7" w:rsidRDefault="00E179A7" w:rsidP="00E179A7">
      <w:pPr>
        <w:bidi/>
        <w:jc w:val="both"/>
        <w:rPr>
          <w:rFonts w:cs="David" w:hint="cs"/>
          <w:rtl/>
        </w:rPr>
      </w:pPr>
    </w:p>
    <w:p w14:paraId="1D7798C1" w14:textId="77777777" w:rsidR="00E179A7" w:rsidRPr="00E179A7" w:rsidRDefault="00E179A7" w:rsidP="00E179A7">
      <w:pPr>
        <w:bidi/>
        <w:jc w:val="both"/>
        <w:rPr>
          <w:rFonts w:cs="David" w:hint="cs"/>
          <w:rtl/>
        </w:rPr>
      </w:pPr>
      <w:r w:rsidRPr="00E179A7">
        <w:rPr>
          <w:rFonts w:cs="David" w:hint="cs"/>
          <w:rtl/>
        </w:rPr>
        <w:tab/>
        <w:t xml:space="preserve">לוועדת האתיקה היה חשוב מאוד שלא יהיה שם, אני רק לא יודעת איך מיישמים את זה. </w:t>
      </w:r>
    </w:p>
    <w:p w14:paraId="102BDC63" w14:textId="77777777" w:rsidR="00E179A7" w:rsidRPr="00E179A7" w:rsidRDefault="00E179A7" w:rsidP="00E179A7">
      <w:pPr>
        <w:bidi/>
        <w:jc w:val="both"/>
        <w:rPr>
          <w:rFonts w:cs="David" w:hint="cs"/>
          <w:rtl/>
        </w:rPr>
      </w:pPr>
    </w:p>
    <w:p w14:paraId="7DB2853F" w14:textId="77777777" w:rsidR="00E179A7" w:rsidRPr="00E179A7" w:rsidRDefault="00E179A7" w:rsidP="00E179A7">
      <w:pPr>
        <w:bidi/>
        <w:jc w:val="both"/>
        <w:rPr>
          <w:rFonts w:cs="David" w:hint="cs"/>
          <w:rtl/>
        </w:rPr>
      </w:pPr>
      <w:r w:rsidRPr="00E179A7">
        <w:rPr>
          <w:rFonts w:cs="David" w:hint="cs"/>
          <w:u w:val="single"/>
          <w:rtl/>
        </w:rPr>
        <w:t>היו"ר דוד טל:</w:t>
      </w:r>
    </w:p>
    <w:p w14:paraId="44AEC66F" w14:textId="77777777" w:rsidR="00E179A7" w:rsidRPr="00E179A7" w:rsidRDefault="00E179A7" w:rsidP="00E179A7">
      <w:pPr>
        <w:bidi/>
        <w:jc w:val="both"/>
        <w:rPr>
          <w:rFonts w:cs="David" w:hint="cs"/>
          <w:rtl/>
        </w:rPr>
      </w:pPr>
    </w:p>
    <w:p w14:paraId="7FFF7699" w14:textId="77777777" w:rsidR="00E179A7" w:rsidRPr="00E179A7" w:rsidRDefault="00E179A7" w:rsidP="00E179A7">
      <w:pPr>
        <w:bidi/>
        <w:jc w:val="both"/>
        <w:rPr>
          <w:rFonts w:cs="David" w:hint="cs"/>
          <w:rtl/>
        </w:rPr>
      </w:pPr>
      <w:r w:rsidRPr="00E179A7">
        <w:rPr>
          <w:rFonts w:cs="David" w:hint="cs"/>
          <w:rtl/>
        </w:rPr>
        <w:tab/>
        <w:t xml:space="preserve">מה שאת אומרת, שזאת בעצם גזירה שאי אפשר לעמוד בה. </w:t>
      </w:r>
    </w:p>
    <w:p w14:paraId="0675C977" w14:textId="77777777" w:rsidR="00E179A7" w:rsidRPr="00E179A7" w:rsidRDefault="00E179A7" w:rsidP="00E179A7">
      <w:pPr>
        <w:bidi/>
        <w:jc w:val="both"/>
        <w:rPr>
          <w:rFonts w:cs="David" w:hint="cs"/>
          <w:rtl/>
        </w:rPr>
      </w:pPr>
    </w:p>
    <w:p w14:paraId="6FBE93B3"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D352014" w14:textId="77777777" w:rsidR="00E179A7" w:rsidRPr="00E179A7" w:rsidRDefault="00E179A7" w:rsidP="00E179A7">
      <w:pPr>
        <w:bidi/>
        <w:jc w:val="both"/>
        <w:rPr>
          <w:rFonts w:cs="David" w:hint="cs"/>
          <w:rtl/>
        </w:rPr>
      </w:pPr>
    </w:p>
    <w:p w14:paraId="7A1C8863" w14:textId="77777777" w:rsidR="00E179A7" w:rsidRPr="00E179A7" w:rsidRDefault="00E179A7" w:rsidP="00E179A7">
      <w:pPr>
        <w:bidi/>
        <w:jc w:val="both"/>
        <w:rPr>
          <w:rFonts w:cs="David" w:hint="cs"/>
          <w:rtl/>
        </w:rPr>
      </w:pPr>
      <w:r w:rsidRPr="00E179A7">
        <w:rPr>
          <w:rFonts w:cs="David" w:hint="cs"/>
          <w:rtl/>
        </w:rPr>
        <w:tab/>
        <w:t xml:space="preserve">אני גם חושבת, שזאת פגיעה בשוויון. הכנסת יכולה לחייב צדדים שלישיים? אומר פרופסור כשר, המקום זה לשכת עורכי הדין. אם לשכת עורכי הדין תחליט על כלל אחר, אגב, הם גם יצטרכו לדון גם במתים, בהיסטוריה, זה בכלל לא פשוט. אני אומרת לך באחריות, בעולם כולו מקובל לשמור שמות, יש שמות מ-1769. </w:t>
      </w:r>
    </w:p>
    <w:p w14:paraId="33A9382D" w14:textId="77777777" w:rsidR="00E179A7" w:rsidRPr="00E179A7" w:rsidRDefault="00E179A7" w:rsidP="00E179A7">
      <w:pPr>
        <w:bidi/>
        <w:jc w:val="both"/>
        <w:rPr>
          <w:rFonts w:cs="David" w:hint="cs"/>
          <w:rtl/>
        </w:rPr>
      </w:pPr>
    </w:p>
    <w:p w14:paraId="7DDCD3B6"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1BB2E441" w14:textId="77777777" w:rsidR="00E179A7" w:rsidRPr="00E179A7" w:rsidRDefault="00E179A7" w:rsidP="00E179A7">
      <w:pPr>
        <w:bidi/>
        <w:jc w:val="both"/>
        <w:rPr>
          <w:rFonts w:cs="David" w:hint="cs"/>
          <w:rtl/>
        </w:rPr>
      </w:pPr>
    </w:p>
    <w:p w14:paraId="38EB6443" w14:textId="77777777" w:rsidR="00E179A7" w:rsidRPr="00E179A7" w:rsidRDefault="00E179A7" w:rsidP="00E179A7">
      <w:pPr>
        <w:bidi/>
        <w:jc w:val="both"/>
        <w:rPr>
          <w:rFonts w:cs="David" w:hint="cs"/>
          <w:rtl/>
        </w:rPr>
      </w:pPr>
      <w:r w:rsidRPr="00E179A7">
        <w:rPr>
          <w:rFonts w:cs="David" w:hint="cs"/>
          <w:rtl/>
        </w:rPr>
        <w:tab/>
        <w:t xml:space="preserve">הבעיה לא עם המתים, הבעיה עם החיים. </w:t>
      </w:r>
    </w:p>
    <w:p w14:paraId="39721F3A" w14:textId="77777777" w:rsidR="00E179A7" w:rsidRPr="00E179A7" w:rsidRDefault="00E179A7" w:rsidP="00E179A7">
      <w:pPr>
        <w:bidi/>
        <w:jc w:val="both"/>
        <w:rPr>
          <w:rFonts w:cs="David" w:hint="cs"/>
          <w:rtl/>
        </w:rPr>
      </w:pPr>
    </w:p>
    <w:p w14:paraId="6A24D972"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22B6E167" w14:textId="77777777" w:rsidR="00E179A7" w:rsidRPr="00E179A7" w:rsidRDefault="00E179A7" w:rsidP="00E179A7">
      <w:pPr>
        <w:bidi/>
        <w:jc w:val="both"/>
        <w:rPr>
          <w:rFonts w:cs="David" w:hint="cs"/>
          <w:rtl/>
        </w:rPr>
      </w:pPr>
    </w:p>
    <w:p w14:paraId="5CF1F0FA" w14:textId="77777777" w:rsidR="00E179A7" w:rsidRPr="00E179A7" w:rsidRDefault="00E179A7" w:rsidP="00E179A7">
      <w:pPr>
        <w:bidi/>
        <w:jc w:val="both"/>
        <w:rPr>
          <w:rFonts w:cs="David" w:hint="cs"/>
          <w:rtl/>
        </w:rPr>
      </w:pPr>
      <w:r w:rsidRPr="00E179A7">
        <w:rPr>
          <w:rFonts w:cs="David" w:hint="cs"/>
          <w:rtl/>
        </w:rPr>
        <w:tab/>
        <w:t xml:space="preserve">הפרשנות במשך השנים </w:t>
      </w:r>
      <w:proofErr w:type="spellStart"/>
      <w:r w:rsidRPr="00E179A7">
        <w:rPr>
          <w:rFonts w:cs="David" w:hint="cs"/>
          <w:rtl/>
        </w:rPr>
        <w:t>היתה</w:t>
      </w:r>
      <w:proofErr w:type="spellEnd"/>
      <w:r w:rsidRPr="00E179A7">
        <w:rPr>
          <w:rFonts w:cs="David" w:hint="cs"/>
          <w:rtl/>
        </w:rPr>
        <w:t xml:space="preserve">, שאת שם הפירמה מותר לשמור, השם נמחק בנייר הפירמה - - - </w:t>
      </w:r>
    </w:p>
    <w:p w14:paraId="48B68860" w14:textId="77777777" w:rsidR="00E179A7" w:rsidRPr="00E179A7" w:rsidRDefault="00E179A7" w:rsidP="00E179A7">
      <w:pPr>
        <w:bidi/>
        <w:jc w:val="both"/>
        <w:rPr>
          <w:rFonts w:cs="David" w:hint="cs"/>
          <w:rtl/>
        </w:rPr>
      </w:pPr>
    </w:p>
    <w:p w14:paraId="1D9AB7C0" w14:textId="77777777" w:rsidR="00E179A7" w:rsidRPr="00E179A7" w:rsidRDefault="00E179A7" w:rsidP="00E179A7">
      <w:pPr>
        <w:bidi/>
        <w:jc w:val="both"/>
        <w:rPr>
          <w:rFonts w:cs="David" w:hint="cs"/>
          <w:rtl/>
        </w:rPr>
      </w:pPr>
      <w:r w:rsidRPr="00E179A7">
        <w:rPr>
          <w:rFonts w:cs="David" w:hint="cs"/>
          <w:u w:val="single"/>
          <w:rtl/>
        </w:rPr>
        <w:t>היו"ר דוד טל:</w:t>
      </w:r>
    </w:p>
    <w:p w14:paraId="5387F14D" w14:textId="77777777" w:rsidR="00E179A7" w:rsidRPr="00E179A7" w:rsidRDefault="00E179A7" w:rsidP="00E179A7">
      <w:pPr>
        <w:bidi/>
        <w:jc w:val="both"/>
        <w:rPr>
          <w:rFonts w:cs="David" w:hint="cs"/>
          <w:rtl/>
        </w:rPr>
      </w:pPr>
    </w:p>
    <w:p w14:paraId="21410BCA" w14:textId="77777777" w:rsidR="00E179A7" w:rsidRPr="00E179A7" w:rsidRDefault="00E179A7" w:rsidP="00E179A7">
      <w:pPr>
        <w:bidi/>
        <w:jc w:val="both"/>
        <w:rPr>
          <w:rFonts w:cs="David" w:hint="cs"/>
          <w:rtl/>
        </w:rPr>
      </w:pPr>
      <w:r w:rsidRPr="00E179A7">
        <w:rPr>
          <w:rFonts w:cs="David" w:hint="cs"/>
          <w:rtl/>
        </w:rPr>
        <w:tab/>
        <w:t xml:space="preserve">אולי תפני מכתב ללשכת עורכי הדין לגבי הסוגיה הזאת, אולי לקבל התייחסות שלהם, שייתנו דעתם בנושא הזה. </w:t>
      </w:r>
    </w:p>
    <w:p w14:paraId="576DFEAD" w14:textId="77777777" w:rsidR="00E179A7" w:rsidRPr="00E179A7" w:rsidRDefault="00E179A7" w:rsidP="00E179A7">
      <w:pPr>
        <w:bidi/>
        <w:jc w:val="both"/>
        <w:rPr>
          <w:rFonts w:cs="David" w:hint="cs"/>
          <w:rtl/>
        </w:rPr>
      </w:pPr>
    </w:p>
    <w:p w14:paraId="31D018D4"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75538A9" w14:textId="77777777" w:rsidR="00E179A7" w:rsidRPr="00E179A7" w:rsidRDefault="00E179A7" w:rsidP="00E179A7">
      <w:pPr>
        <w:bidi/>
        <w:jc w:val="both"/>
        <w:rPr>
          <w:rFonts w:cs="David" w:hint="cs"/>
          <w:rtl/>
        </w:rPr>
      </w:pPr>
    </w:p>
    <w:p w14:paraId="3B6B7559" w14:textId="77777777" w:rsidR="00E179A7" w:rsidRPr="00E179A7" w:rsidRDefault="00E179A7" w:rsidP="00E179A7">
      <w:pPr>
        <w:bidi/>
        <w:jc w:val="both"/>
        <w:rPr>
          <w:rFonts w:cs="David" w:hint="cs"/>
          <w:rtl/>
        </w:rPr>
      </w:pPr>
      <w:r w:rsidRPr="00E179A7">
        <w:rPr>
          <w:rFonts w:cs="David" w:hint="cs"/>
          <w:rtl/>
        </w:rPr>
        <w:tab/>
        <w:t xml:space="preserve">אמר לנו היום פרופסור זמיר, שהוא דיבר עם נשיא לשכת עורכי הדין, הנ"ל אמר שהוא מוכן אפילו להופיע בפני ועדת האתיקה.  </w:t>
      </w:r>
    </w:p>
    <w:p w14:paraId="2481BBE3" w14:textId="77777777" w:rsidR="00E179A7" w:rsidRPr="00E179A7" w:rsidRDefault="00E179A7" w:rsidP="00E179A7">
      <w:pPr>
        <w:bidi/>
        <w:jc w:val="both"/>
        <w:rPr>
          <w:rFonts w:cs="David" w:hint="cs"/>
          <w:rtl/>
        </w:rPr>
      </w:pPr>
    </w:p>
    <w:p w14:paraId="2011C42A" w14:textId="77777777" w:rsidR="00E179A7" w:rsidRPr="00E179A7" w:rsidRDefault="00E179A7" w:rsidP="00E179A7">
      <w:pPr>
        <w:bidi/>
        <w:jc w:val="both"/>
        <w:rPr>
          <w:rFonts w:cs="David" w:hint="cs"/>
          <w:rtl/>
        </w:rPr>
      </w:pPr>
      <w:r w:rsidRPr="00E179A7">
        <w:rPr>
          <w:rFonts w:cs="David" w:hint="cs"/>
          <w:u w:val="single"/>
          <w:rtl/>
        </w:rPr>
        <w:t>היו"ר דוד טל:</w:t>
      </w:r>
    </w:p>
    <w:p w14:paraId="649F4AC9" w14:textId="77777777" w:rsidR="00E179A7" w:rsidRPr="00E179A7" w:rsidRDefault="00E179A7" w:rsidP="00E179A7">
      <w:pPr>
        <w:bidi/>
        <w:jc w:val="both"/>
        <w:rPr>
          <w:rFonts w:cs="David" w:hint="cs"/>
          <w:rtl/>
        </w:rPr>
      </w:pPr>
    </w:p>
    <w:p w14:paraId="4E04DE74" w14:textId="77777777" w:rsidR="00E179A7" w:rsidRPr="00E179A7" w:rsidRDefault="00E179A7" w:rsidP="00E179A7">
      <w:pPr>
        <w:bidi/>
        <w:jc w:val="both"/>
        <w:rPr>
          <w:rFonts w:cs="David" w:hint="cs"/>
          <w:rtl/>
        </w:rPr>
      </w:pPr>
      <w:r w:rsidRPr="00E179A7">
        <w:rPr>
          <w:rFonts w:cs="David" w:hint="cs"/>
          <w:rtl/>
        </w:rPr>
        <w:tab/>
        <w:t xml:space="preserve">הוא אמר מה העמדה? </w:t>
      </w:r>
    </w:p>
    <w:p w14:paraId="2BD6F563" w14:textId="77777777" w:rsidR="00E179A7" w:rsidRPr="00E179A7" w:rsidRDefault="00E179A7" w:rsidP="00E179A7">
      <w:pPr>
        <w:bidi/>
        <w:jc w:val="both"/>
        <w:rPr>
          <w:rFonts w:cs="David" w:hint="cs"/>
          <w:rtl/>
        </w:rPr>
      </w:pPr>
    </w:p>
    <w:p w14:paraId="7090AA5B"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8E46BA0" w14:textId="77777777" w:rsidR="00E179A7" w:rsidRPr="00E179A7" w:rsidRDefault="00E179A7" w:rsidP="00E179A7">
      <w:pPr>
        <w:bidi/>
        <w:jc w:val="both"/>
        <w:rPr>
          <w:rFonts w:cs="David" w:hint="cs"/>
          <w:rtl/>
        </w:rPr>
      </w:pPr>
    </w:p>
    <w:p w14:paraId="6E01E204" w14:textId="77777777" w:rsidR="00E179A7" w:rsidRPr="00E179A7" w:rsidRDefault="00E179A7" w:rsidP="00E179A7">
      <w:pPr>
        <w:bidi/>
        <w:jc w:val="both"/>
        <w:rPr>
          <w:rFonts w:cs="David" w:hint="cs"/>
          <w:rtl/>
        </w:rPr>
      </w:pPr>
      <w:r w:rsidRPr="00E179A7">
        <w:rPr>
          <w:rFonts w:cs="David" w:hint="cs"/>
          <w:rtl/>
        </w:rPr>
        <w:tab/>
        <w:t xml:space="preserve">לא, הוא לא אמר מה העמדה. הוא אמר מה העמדה שלו, הוא דיבר גם אתך? </w:t>
      </w:r>
    </w:p>
    <w:p w14:paraId="5948AE42" w14:textId="77777777" w:rsidR="00E179A7" w:rsidRPr="00E179A7" w:rsidRDefault="00E179A7" w:rsidP="00E179A7">
      <w:pPr>
        <w:bidi/>
        <w:jc w:val="both"/>
        <w:rPr>
          <w:rFonts w:cs="David" w:hint="cs"/>
          <w:rtl/>
        </w:rPr>
      </w:pPr>
    </w:p>
    <w:p w14:paraId="54520F17"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B19BB85" w14:textId="77777777" w:rsidR="00E179A7" w:rsidRPr="00E179A7" w:rsidRDefault="00E179A7" w:rsidP="00E179A7">
      <w:pPr>
        <w:bidi/>
        <w:jc w:val="both"/>
        <w:rPr>
          <w:rFonts w:cs="David" w:hint="cs"/>
          <w:rtl/>
        </w:rPr>
      </w:pPr>
    </w:p>
    <w:p w14:paraId="553BD92C" w14:textId="77777777" w:rsidR="00E179A7" w:rsidRPr="00E179A7" w:rsidRDefault="00E179A7" w:rsidP="00E179A7">
      <w:pPr>
        <w:bidi/>
        <w:jc w:val="both"/>
        <w:rPr>
          <w:rFonts w:cs="David" w:hint="cs"/>
          <w:rtl/>
        </w:rPr>
      </w:pPr>
      <w:r w:rsidRPr="00E179A7">
        <w:rPr>
          <w:rFonts w:cs="David" w:hint="cs"/>
          <w:rtl/>
        </w:rPr>
        <w:tab/>
        <w:t xml:space="preserve">הוא דיבר על זה עם הנשיא שמגר, אנחנו החלטנו, שוועדת שמגר לא תתעסק בזה, אבל שנפנה ללשכת עורכי הדין כדי שהם יתעסקו בזה. ודיברו אתם. </w:t>
      </w:r>
    </w:p>
    <w:p w14:paraId="74075090" w14:textId="77777777" w:rsidR="00E179A7" w:rsidRPr="00E179A7" w:rsidRDefault="00E179A7" w:rsidP="00E179A7">
      <w:pPr>
        <w:bidi/>
        <w:jc w:val="both"/>
        <w:rPr>
          <w:rFonts w:cs="David" w:hint="cs"/>
          <w:rtl/>
        </w:rPr>
      </w:pPr>
    </w:p>
    <w:p w14:paraId="57AA8D83"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503B554" w14:textId="77777777" w:rsidR="00E179A7" w:rsidRPr="00E179A7" w:rsidRDefault="00E179A7" w:rsidP="00E179A7">
      <w:pPr>
        <w:bidi/>
        <w:jc w:val="both"/>
        <w:rPr>
          <w:rFonts w:cs="David" w:hint="cs"/>
          <w:rtl/>
        </w:rPr>
      </w:pPr>
    </w:p>
    <w:p w14:paraId="3A503015" w14:textId="77777777" w:rsidR="00E179A7" w:rsidRPr="00E179A7" w:rsidRDefault="00E179A7" w:rsidP="00E179A7">
      <w:pPr>
        <w:bidi/>
        <w:jc w:val="both"/>
        <w:rPr>
          <w:rFonts w:cs="David" w:hint="cs"/>
          <w:rtl/>
        </w:rPr>
      </w:pPr>
      <w:r w:rsidRPr="00E179A7">
        <w:rPr>
          <w:rFonts w:cs="David" w:hint="cs"/>
          <w:rtl/>
        </w:rPr>
        <w:tab/>
        <w:t xml:space="preserve">הוא דיבר עם </w:t>
      </w:r>
      <w:proofErr w:type="spellStart"/>
      <w:r w:rsidRPr="00E179A7">
        <w:rPr>
          <w:rFonts w:cs="David" w:hint="cs"/>
          <w:rtl/>
        </w:rPr>
        <w:t>סוזי</w:t>
      </w:r>
      <w:proofErr w:type="spellEnd"/>
      <w:r w:rsidRPr="00E179A7">
        <w:rPr>
          <w:rFonts w:cs="David" w:hint="cs"/>
          <w:rtl/>
        </w:rPr>
        <w:t xml:space="preserve"> נבות והיא חשבה שפרופסור זמיר טועה. הוא הציג את העמדה שלו והעמדה שלו התקבלה. העמדה אומרת כך, ככלל, ברגע שאדם נבחר לכנסת, הפירמה מוחקת את השם שלו </w:t>
      </w:r>
      <w:r w:rsidRPr="00E179A7">
        <w:rPr>
          <w:rFonts w:cs="David"/>
          <w:rtl/>
        </w:rPr>
        <w:t>–</w:t>
      </w:r>
      <w:r w:rsidRPr="00E179A7">
        <w:rPr>
          <w:rFonts w:cs="David" w:hint="cs"/>
          <w:rtl/>
        </w:rPr>
        <w:t xml:space="preserve"> לא מוחקת את השם, משנה את שם הפירמה. </w:t>
      </w:r>
    </w:p>
    <w:p w14:paraId="315163EE" w14:textId="77777777" w:rsidR="00E179A7" w:rsidRPr="00E179A7" w:rsidRDefault="00E179A7" w:rsidP="00E179A7">
      <w:pPr>
        <w:bidi/>
        <w:jc w:val="both"/>
        <w:rPr>
          <w:rFonts w:cs="David" w:hint="cs"/>
          <w:rtl/>
        </w:rPr>
      </w:pPr>
      <w:r w:rsidRPr="00E179A7">
        <w:rPr>
          <w:rFonts w:cs="David"/>
          <w:rtl/>
        </w:rPr>
        <w:br w:type="page"/>
      </w:r>
    </w:p>
    <w:p w14:paraId="1A73742F" w14:textId="77777777" w:rsidR="00E179A7" w:rsidRPr="00E179A7" w:rsidRDefault="00E179A7" w:rsidP="00E179A7">
      <w:pPr>
        <w:bidi/>
        <w:jc w:val="both"/>
        <w:rPr>
          <w:rFonts w:cs="David" w:hint="cs"/>
          <w:rtl/>
        </w:rPr>
      </w:pPr>
      <w:r w:rsidRPr="00E179A7">
        <w:rPr>
          <w:rFonts w:cs="David" w:hint="cs"/>
          <w:u w:val="single"/>
          <w:rtl/>
        </w:rPr>
        <w:t>היו"ר דוד טל:</w:t>
      </w:r>
    </w:p>
    <w:p w14:paraId="5A3CF6EE" w14:textId="77777777" w:rsidR="00E179A7" w:rsidRPr="00E179A7" w:rsidRDefault="00E179A7" w:rsidP="00E179A7">
      <w:pPr>
        <w:bidi/>
        <w:jc w:val="both"/>
        <w:rPr>
          <w:rFonts w:cs="David" w:hint="cs"/>
          <w:rtl/>
        </w:rPr>
      </w:pPr>
    </w:p>
    <w:p w14:paraId="6FD9E9B7" w14:textId="77777777" w:rsidR="00E179A7" w:rsidRPr="00E179A7" w:rsidRDefault="00E179A7" w:rsidP="00E179A7">
      <w:pPr>
        <w:bidi/>
        <w:jc w:val="both"/>
        <w:rPr>
          <w:rFonts w:cs="David" w:hint="cs"/>
          <w:rtl/>
        </w:rPr>
      </w:pPr>
      <w:r w:rsidRPr="00E179A7">
        <w:rPr>
          <w:rFonts w:cs="David" w:hint="cs"/>
          <w:rtl/>
        </w:rPr>
        <w:tab/>
        <w:t>זאת אומרת, לא יהיה פוקס-נאמן, יהיה פוקס-</w:t>
      </w:r>
      <w:proofErr w:type="spellStart"/>
      <w:r w:rsidRPr="00E179A7">
        <w:rPr>
          <w:rFonts w:cs="David" w:hint="cs"/>
          <w:rtl/>
        </w:rPr>
        <w:t>הרצוג</w:t>
      </w:r>
      <w:proofErr w:type="spellEnd"/>
      <w:r w:rsidRPr="00E179A7">
        <w:rPr>
          <w:rFonts w:cs="David" w:hint="cs"/>
          <w:rtl/>
        </w:rPr>
        <w:t xml:space="preserve">, בלי נאמן.  </w:t>
      </w:r>
    </w:p>
    <w:p w14:paraId="15E808D8" w14:textId="77777777" w:rsidR="00E179A7" w:rsidRPr="00E179A7" w:rsidRDefault="00E179A7" w:rsidP="00E179A7">
      <w:pPr>
        <w:bidi/>
        <w:jc w:val="both"/>
        <w:rPr>
          <w:rFonts w:cs="David" w:hint="cs"/>
          <w:rtl/>
        </w:rPr>
      </w:pPr>
    </w:p>
    <w:p w14:paraId="01A80796"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637B30D" w14:textId="77777777" w:rsidR="00E179A7" w:rsidRPr="00E179A7" w:rsidRDefault="00E179A7" w:rsidP="00E179A7">
      <w:pPr>
        <w:bidi/>
        <w:jc w:val="both"/>
        <w:rPr>
          <w:rFonts w:cs="David" w:hint="cs"/>
          <w:rtl/>
        </w:rPr>
      </w:pPr>
    </w:p>
    <w:p w14:paraId="41DCBDFC" w14:textId="77777777" w:rsidR="00E179A7" w:rsidRPr="00E179A7" w:rsidRDefault="00E179A7" w:rsidP="00E179A7">
      <w:pPr>
        <w:bidi/>
        <w:jc w:val="both"/>
        <w:rPr>
          <w:rFonts w:cs="David" w:hint="cs"/>
          <w:rtl/>
        </w:rPr>
      </w:pPr>
      <w:r w:rsidRPr="00E179A7">
        <w:rPr>
          <w:rFonts w:cs="David" w:hint="cs"/>
          <w:rtl/>
        </w:rPr>
        <w:tab/>
        <w:t xml:space="preserve">זה בדיוק כמו במברק של </w:t>
      </w:r>
      <w:proofErr w:type="spellStart"/>
      <w:r w:rsidRPr="00E179A7">
        <w:rPr>
          <w:rFonts w:cs="David" w:hint="cs"/>
          <w:rtl/>
        </w:rPr>
        <w:t>הרשל'ה</w:t>
      </w:r>
      <w:proofErr w:type="spellEnd"/>
      <w:r w:rsidRPr="00E179A7">
        <w:rPr>
          <w:rFonts w:cs="David" w:hint="cs"/>
          <w:rtl/>
        </w:rPr>
        <w:t xml:space="preserve">, בסוף יישאר מברק ריק. </w:t>
      </w:r>
    </w:p>
    <w:p w14:paraId="4C713DBB" w14:textId="77777777" w:rsidR="00E179A7" w:rsidRPr="00E179A7" w:rsidRDefault="00E179A7" w:rsidP="00E179A7">
      <w:pPr>
        <w:bidi/>
        <w:jc w:val="both"/>
        <w:rPr>
          <w:rFonts w:cs="David" w:hint="cs"/>
          <w:rtl/>
        </w:rPr>
      </w:pPr>
    </w:p>
    <w:p w14:paraId="2F5A148A"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DD2B14C" w14:textId="77777777" w:rsidR="00E179A7" w:rsidRPr="00E179A7" w:rsidRDefault="00E179A7" w:rsidP="00E179A7">
      <w:pPr>
        <w:bidi/>
        <w:jc w:val="both"/>
        <w:rPr>
          <w:rFonts w:cs="David" w:hint="cs"/>
          <w:rtl/>
        </w:rPr>
      </w:pPr>
    </w:p>
    <w:p w14:paraId="06E88F2C" w14:textId="77777777" w:rsidR="00E179A7" w:rsidRPr="00E179A7" w:rsidRDefault="00E179A7" w:rsidP="00E179A7">
      <w:pPr>
        <w:bidi/>
        <w:jc w:val="both"/>
        <w:rPr>
          <w:rFonts w:cs="David" w:hint="cs"/>
          <w:rtl/>
        </w:rPr>
      </w:pPr>
      <w:r w:rsidRPr="00E179A7">
        <w:rPr>
          <w:rFonts w:cs="David" w:hint="cs"/>
          <w:rtl/>
        </w:rPr>
        <w:tab/>
        <w:t xml:space="preserve">לכן אני מציע לסמן, לא למחוק. </w:t>
      </w:r>
    </w:p>
    <w:p w14:paraId="22C9474E" w14:textId="77777777" w:rsidR="00E179A7" w:rsidRPr="00E179A7" w:rsidRDefault="00E179A7" w:rsidP="00E179A7">
      <w:pPr>
        <w:bidi/>
        <w:jc w:val="both"/>
        <w:rPr>
          <w:rFonts w:cs="David" w:hint="cs"/>
          <w:rtl/>
        </w:rPr>
      </w:pPr>
    </w:p>
    <w:p w14:paraId="1EC13748"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7572849E" w14:textId="77777777" w:rsidR="00E179A7" w:rsidRPr="00E179A7" w:rsidRDefault="00E179A7" w:rsidP="00E179A7">
      <w:pPr>
        <w:bidi/>
        <w:jc w:val="both"/>
        <w:rPr>
          <w:rFonts w:cs="David" w:hint="cs"/>
          <w:rtl/>
        </w:rPr>
      </w:pPr>
    </w:p>
    <w:p w14:paraId="45569BD5" w14:textId="77777777" w:rsidR="00E179A7" w:rsidRPr="00E179A7" w:rsidRDefault="00E179A7" w:rsidP="00E179A7">
      <w:pPr>
        <w:bidi/>
        <w:jc w:val="both"/>
        <w:rPr>
          <w:rFonts w:cs="David" w:hint="cs"/>
          <w:rtl/>
        </w:rPr>
      </w:pPr>
      <w:r w:rsidRPr="00E179A7">
        <w:rPr>
          <w:rFonts w:cs="David" w:hint="cs"/>
          <w:rtl/>
        </w:rPr>
        <w:tab/>
        <w:t xml:space="preserve">פרופסור כשר, זה יכול להיות עוד בעייתי מהרציונאליים שאתה רוצה לקדם אותם. </w:t>
      </w:r>
    </w:p>
    <w:p w14:paraId="26A50CBA" w14:textId="77777777" w:rsidR="00E179A7" w:rsidRPr="00E179A7" w:rsidRDefault="00E179A7" w:rsidP="00E179A7">
      <w:pPr>
        <w:bidi/>
        <w:jc w:val="both"/>
        <w:rPr>
          <w:rFonts w:cs="David" w:hint="cs"/>
          <w:rtl/>
        </w:rPr>
      </w:pPr>
    </w:p>
    <w:p w14:paraId="24E606F3" w14:textId="77777777" w:rsidR="00E179A7" w:rsidRPr="00E179A7" w:rsidRDefault="00E179A7" w:rsidP="00E179A7">
      <w:pPr>
        <w:bidi/>
        <w:jc w:val="both"/>
        <w:rPr>
          <w:rFonts w:cs="David" w:hint="cs"/>
          <w:rtl/>
        </w:rPr>
      </w:pPr>
      <w:r w:rsidRPr="00E179A7">
        <w:rPr>
          <w:rFonts w:cs="David" w:hint="cs"/>
          <w:u w:val="single"/>
          <w:rtl/>
        </w:rPr>
        <w:t>היו"ר דוד טל:</w:t>
      </w:r>
    </w:p>
    <w:p w14:paraId="27A567C7" w14:textId="77777777" w:rsidR="00E179A7" w:rsidRPr="00E179A7" w:rsidRDefault="00E179A7" w:rsidP="00E179A7">
      <w:pPr>
        <w:bidi/>
        <w:jc w:val="both"/>
        <w:rPr>
          <w:rFonts w:cs="David" w:hint="cs"/>
          <w:rtl/>
        </w:rPr>
      </w:pPr>
    </w:p>
    <w:p w14:paraId="0F8B0C6C" w14:textId="77777777" w:rsidR="00E179A7" w:rsidRPr="00E179A7" w:rsidRDefault="00E179A7" w:rsidP="00E179A7">
      <w:pPr>
        <w:bidi/>
        <w:jc w:val="both"/>
        <w:rPr>
          <w:rFonts w:cs="David" w:hint="cs"/>
          <w:rtl/>
        </w:rPr>
      </w:pPr>
      <w:r w:rsidRPr="00E179A7">
        <w:rPr>
          <w:rFonts w:cs="David" w:hint="cs"/>
          <w:rtl/>
        </w:rPr>
        <w:tab/>
        <w:t xml:space="preserve">בכל מקרה, תשלחי מכתב ללשכת עורכי הדין, נשמע את התייחסותם. </w:t>
      </w:r>
    </w:p>
    <w:p w14:paraId="64683784" w14:textId="77777777" w:rsidR="00E179A7" w:rsidRPr="00E179A7" w:rsidRDefault="00E179A7" w:rsidP="00E179A7">
      <w:pPr>
        <w:bidi/>
        <w:jc w:val="both"/>
        <w:rPr>
          <w:rFonts w:cs="David" w:hint="cs"/>
          <w:rtl/>
        </w:rPr>
      </w:pPr>
    </w:p>
    <w:p w14:paraId="0D26AA35" w14:textId="77777777" w:rsidR="00E179A7" w:rsidRPr="00E179A7" w:rsidRDefault="00E179A7" w:rsidP="00E179A7">
      <w:pPr>
        <w:bidi/>
        <w:jc w:val="both"/>
        <w:rPr>
          <w:rFonts w:cs="David" w:hint="cs"/>
          <w:rtl/>
        </w:rPr>
      </w:pPr>
      <w:r w:rsidRPr="00E179A7">
        <w:rPr>
          <w:rFonts w:cs="David" w:hint="cs"/>
          <w:u w:val="single"/>
          <w:rtl/>
        </w:rPr>
        <w:t>לימור ברוכים:</w:t>
      </w:r>
    </w:p>
    <w:p w14:paraId="1F5C7245" w14:textId="77777777" w:rsidR="00E179A7" w:rsidRPr="00E179A7" w:rsidRDefault="00E179A7" w:rsidP="00E179A7">
      <w:pPr>
        <w:bidi/>
        <w:jc w:val="both"/>
        <w:rPr>
          <w:rFonts w:cs="David" w:hint="cs"/>
          <w:rtl/>
        </w:rPr>
      </w:pPr>
    </w:p>
    <w:p w14:paraId="389891B1" w14:textId="77777777" w:rsidR="00E179A7" w:rsidRPr="00E179A7" w:rsidRDefault="00E179A7" w:rsidP="00E179A7">
      <w:pPr>
        <w:bidi/>
        <w:jc w:val="both"/>
        <w:rPr>
          <w:rFonts w:cs="David" w:hint="cs"/>
          <w:rtl/>
        </w:rPr>
      </w:pPr>
      <w:r w:rsidRPr="00E179A7">
        <w:rPr>
          <w:rFonts w:cs="David" w:hint="cs"/>
          <w:rtl/>
        </w:rPr>
        <w:tab/>
        <w:t xml:space="preserve">בהקשר של ניגוד עניינים יש חשיבות גדולה מאוד למראית פני הדברים. זאת אומרת, המבחן, כמו שנקבע בפסיקה ותמיד חוזרים עליו, מבחן אובייקטיבי של האדם הסביר שמסתכל מבחוץ על האירוע, איך הוא רואה את הדברים. זה לא אומר ניגוד עניינים בפועל אלא מראית עין. לכן החשיבות היא גדולה מאוד. </w:t>
      </w:r>
    </w:p>
    <w:p w14:paraId="5019F7DC" w14:textId="77777777" w:rsidR="00E179A7" w:rsidRPr="00E179A7" w:rsidRDefault="00E179A7" w:rsidP="00E179A7">
      <w:pPr>
        <w:bidi/>
        <w:jc w:val="both"/>
        <w:rPr>
          <w:rFonts w:cs="David" w:hint="cs"/>
          <w:rtl/>
        </w:rPr>
      </w:pPr>
    </w:p>
    <w:p w14:paraId="0F46947B" w14:textId="77777777" w:rsidR="00E179A7" w:rsidRPr="00E179A7" w:rsidRDefault="00E179A7" w:rsidP="00E179A7">
      <w:pPr>
        <w:bidi/>
        <w:jc w:val="both"/>
        <w:rPr>
          <w:rFonts w:cs="David" w:hint="cs"/>
          <w:rtl/>
        </w:rPr>
      </w:pPr>
      <w:r w:rsidRPr="00E179A7">
        <w:rPr>
          <w:rFonts w:cs="David" w:hint="cs"/>
          <w:u w:val="single"/>
          <w:rtl/>
        </w:rPr>
        <w:t>היו"ר דוד טל:</w:t>
      </w:r>
    </w:p>
    <w:p w14:paraId="21BAF931" w14:textId="77777777" w:rsidR="00E179A7" w:rsidRPr="00E179A7" w:rsidRDefault="00E179A7" w:rsidP="00E179A7">
      <w:pPr>
        <w:bidi/>
        <w:jc w:val="both"/>
        <w:rPr>
          <w:rFonts w:cs="David" w:hint="cs"/>
          <w:rtl/>
        </w:rPr>
      </w:pPr>
    </w:p>
    <w:p w14:paraId="1CF6A3B8" w14:textId="77777777" w:rsidR="00E179A7" w:rsidRPr="00E179A7" w:rsidRDefault="00E179A7" w:rsidP="00E179A7">
      <w:pPr>
        <w:bidi/>
        <w:jc w:val="both"/>
        <w:rPr>
          <w:rFonts w:cs="David" w:hint="cs"/>
          <w:rtl/>
        </w:rPr>
      </w:pPr>
      <w:r w:rsidRPr="00E179A7">
        <w:rPr>
          <w:rFonts w:cs="David" w:hint="cs"/>
          <w:rtl/>
        </w:rPr>
        <w:tab/>
        <w:t xml:space="preserve">את יכולה להגיד מה זה האדם הסביר? </w:t>
      </w:r>
    </w:p>
    <w:p w14:paraId="3CF3984B" w14:textId="77777777" w:rsidR="00E179A7" w:rsidRPr="00E179A7" w:rsidRDefault="00E179A7" w:rsidP="00E179A7">
      <w:pPr>
        <w:bidi/>
        <w:jc w:val="both"/>
        <w:rPr>
          <w:rFonts w:cs="David" w:hint="cs"/>
          <w:rtl/>
        </w:rPr>
      </w:pPr>
    </w:p>
    <w:p w14:paraId="682655E7"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1BA64E6" w14:textId="77777777" w:rsidR="00E179A7" w:rsidRPr="00E179A7" w:rsidRDefault="00E179A7" w:rsidP="00E179A7">
      <w:pPr>
        <w:bidi/>
        <w:jc w:val="both"/>
        <w:rPr>
          <w:rFonts w:cs="David" w:hint="cs"/>
          <w:rtl/>
        </w:rPr>
      </w:pPr>
    </w:p>
    <w:p w14:paraId="06BD8734" w14:textId="77777777" w:rsidR="00E179A7" w:rsidRPr="00E179A7" w:rsidRDefault="00E179A7" w:rsidP="00E179A7">
      <w:pPr>
        <w:bidi/>
        <w:jc w:val="both"/>
        <w:rPr>
          <w:rFonts w:cs="David" w:hint="cs"/>
          <w:rtl/>
        </w:rPr>
      </w:pPr>
      <w:r w:rsidRPr="00E179A7">
        <w:rPr>
          <w:rFonts w:cs="David" w:hint="cs"/>
          <w:rtl/>
        </w:rPr>
        <w:tab/>
        <w:t xml:space="preserve">שמה הוא חושב? </w:t>
      </w:r>
    </w:p>
    <w:p w14:paraId="2FF8797C" w14:textId="77777777" w:rsidR="00E179A7" w:rsidRPr="00E179A7" w:rsidRDefault="00E179A7" w:rsidP="00E179A7">
      <w:pPr>
        <w:bidi/>
        <w:jc w:val="both"/>
        <w:rPr>
          <w:rFonts w:cs="David" w:hint="cs"/>
          <w:rtl/>
        </w:rPr>
      </w:pPr>
    </w:p>
    <w:p w14:paraId="6A59483C" w14:textId="77777777" w:rsidR="00E179A7" w:rsidRPr="00E179A7" w:rsidRDefault="00E179A7" w:rsidP="00E179A7">
      <w:pPr>
        <w:bidi/>
        <w:jc w:val="both"/>
        <w:rPr>
          <w:rFonts w:cs="David" w:hint="cs"/>
          <w:rtl/>
        </w:rPr>
      </w:pPr>
      <w:r w:rsidRPr="00E179A7">
        <w:rPr>
          <w:rFonts w:cs="David" w:hint="cs"/>
          <w:u w:val="single"/>
          <w:rtl/>
        </w:rPr>
        <w:t>לימור ברוכים:</w:t>
      </w:r>
    </w:p>
    <w:p w14:paraId="7E351CDB" w14:textId="77777777" w:rsidR="00E179A7" w:rsidRPr="00E179A7" w:rsidRDefault="00E179A7" w:rsidP="00E179A7">
      <w:pPr>
        <w:bidi/>
        <w:jc w:val="both"/>
        <w:rPr>
          <w:rFonts w:cs="David" w:hint="cs"/>
          <w:rtl/>
        </w:rPr>
      </w:pPr>
    </w:p>
    <w:p w14:paraId="56A0EF73" w14:textId="77777777" w:rsidR="00E179A7" w:rsidRPr="00E179A7" w:rsidRDefault="00E179A7" w:rsidP="00E179A7">
      <w:pPr>
        <w:bidi/>
        <w:jc w:val="both"/>
        <w:rPr>
          <w:rFonts w:cs="David" w:hint="cs"/>
          <w:rtl/>
        </w:rPr>
      </w:pPr>
      <w:r w:rsidRPr="00E179A7">
        <w:rPr>
          <w:rFonts w:cs="David" w:hint="cs"/>
          <w:rtl/>
        </w:rPr>
        <w:tab/>
        <w:t xml:space="preserve">אני מסכימה עם פרופסור כשר שאמר, ברגע שאדם בא מבחוץ ורואה על שם הפירמה איזשהו שר או חבר כנסת,  הוא חושב שיש יכולת טובה יותר להשפיע על עניינו. </w:t>
      </w:r>
    </w:p>
    <w:p w14:paraId="770EEC36" w14:textId="77777777" w:rsidR="00E179A7" w:rsidRPr="00E179A7" w:rsidRDefault="00E179A7" w:rsidP="00E179A7">
      <w:pPr>
        <w:bidi/>
        <w:jc w:val="both"/>
        <w:rPr>
          <w:rFonts w:cs="David" w:hint="cs"/>
          <w:rtl/>
        </w:rPr>
      </w:pPr>
    </w:p>
    <w:p w14:paraId="1288C0D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35BB1D5" w14:textId="77777777" w:rsidR="00E179A7" w:rsidRPr="00E179A7" w:rsidRDefault="00E179A7" w:rsidP="00E179A7">
      <w:pPr>
        <w:bidi/>
        <w:jc w:val="both"/>
        <w:rPr>
          <w:rFonts w:cs="David" w:hint="cs"/>
          <w:rtl/>
        </w:rPr>
      </w:pPr>
    </w:p>
    <w:p w14:paraId="0FC2002A" w14:textId="77777777" w:rsidR="00E179A7" w:rsidRPr="00E179A7" w:rsidRDefault="00E179A7" w:rsidP="00E179A7">
      <w:pPr>
        <w:bidi/>
        <w:jc w:val="both"/>
        <w:rPr>
          <w:rFonts w:cs="David" w:hint="cs"/>
          <w:rtl/>
        </w:rPr>
      </w:pPr>
      <w:r w:rsidRPr="00E179A7">
        <w:rPr>
          <w:rFonts w:cs="David" w:hint="cs"/>
          <w:rtl/>
        </w:rPr>
        <w:tab/>
        <w:t xml:space="preserve">אולי נפסיק לפרסם את שמות חברי הכנסת? אגיד למה, כי אני לא יכולה למנוע את הדבר הזה. הפירמה לא חייבת להיעתר למה שאני מבקשת. אני לא יכולה להטיל גזירות על הציבור. אולי נעשה חוק, שהפירמה תהיה חייבת לשנות. ניגוד עניינים זה דבר חשוב מאוד, ומראית פני הדברים זה דבר מאוד חשוב. רק לימור, אנחנו חיים בתוך מציאות וחברי הכנסת ממש לא מטפלים בלקוחות. </w:t>
      </w:r>
    </w:p>
    <w:p w14:paraId="208CFF2F" w14:textId="77777777" w:rsidR="00E179A7" w:rsidRPr="00E179A7" w:rsidRDefault="00E179A7" w:rsidP="00E179A7">
      <w:pPr>
        <w:bidi/>
        <w:jc w:val="both"/>
        <w:rPr>
          <w:rFonts w:cs="David" w:hint="cs"/>
          <w:rtl/>
        </w:rPr>
      </w:pPr>
    </w:p>
    <w:p w14:paraId="5C268331" w14:textId="77777777" w:rsidR="00E179A7" w:rsidRPr="00E179A7" w:rsidRDefault="00E179A7" w:rsidP="00E179A7">
      <w:pPr>
        <w:bidi/>
        <w:jc w:val="both"/>
        <w:rPr>
          <w:rFonts w:cs="David" w:hint="cs"/>
          <w:rtl/>
        </w:rPr>
      </w:pPr>
      <w:r w:rsidRPr="00E179A7">
        <w:rPr>
          <w:rFonts w:cs="David" w:hint="cs"/>
          <w:u w:val="single"/>
          <w:rtl/>
        </w:rPr>
        <w:t>לימור ברוכים:</w:t>
      </w:r>
    </w:p>
    <w:p w14:paraId="4C83D5D4" w14:textId="77777777" w:rsidR="00E179A7" w:rsidRPr="00E179A7" w:rsidRDefault="00E179A7" w:rsidP="00E179A7">
      <w:pPr>
        <w:bidi/>
        <w:jc w:val="both"/>
        <w:rPr>
          <w:rFonts w:cs="David" w:hint="cs"/>
          <w:rtl/>
        </w:rPr>
      </w:pPr>
    </w:p>
    <w:p w14:paraId="78AEF67C" w14:textId="77777777" w:rsidR="00E179A7" w:rsidRPr="00E179A7" w:rsidRDefault="00E179A7" w:rsidP="00E179A7">
      <w:pPr>
        <w:bidi/>
        <w:jc w:val="both"/>
        <w:rPr>
          <w:rFonts w:cs="David" w:hint="cs"/>
          <w:rtl/>
        </w:rPr>
      </w:pPr>
      <w:r w:rsidRPr="00E179A7">
        <w:rPr>
          <w:rFonts w:cs="David" w:hint="cs"/>
          <w:rtl/>
        </w:rPr>
        <w:tab/>
        <w:t xml:space="preserve">אני מעירה את הדברים כפי שאני רואה אותם. </w:t>
      </w:r>
    </w:p>
    <w:p w14:paraId="6B32F665" w14:textId="77777777" w:rsidR="00E179A7" w:rsidRPr="00E179A7" w:rsidRDefault="00E179A7" w:rsidP="00E179A7">
      <w:pPr>
        <w:bidi/>
        <w:jc w:val="both"/>
        <w:rPr>
          <w:rFonts w:cs="David" w:hint="cs"/>
          <w:rtl/>
        </w:rPr>
      </w:pPr>
    </w:p>
    <w:p w14:paraId="1D236A91" w14:textId="77777777" w:rsidR="00E179A7" w:rsidRPr="00E179A7" w:rsidRDefault="00E179A7" w:rsidP="00E179A7">
      <w:pPr>
        <w:bidi/>
        <w:jc w:val="both"/>
        <w:rPr>
          <w:rFonts w:cs="David" w:hint="cs"/>
          <w:rtl/>
        </w:rPr>
      </w:pPr>
      <w:r w:rsidRPr="00E179A7">
        <w:rPr>
          <w:rFonts w:cs="David" w:hint="cs"/>
          <w:u w:val="single"/>
          <w:rtl/>
        </w:rPr>
        <w:t>היו"ר דוד טל:</w:t>
      </w:r>
    </w:p>
    <w:p w14:paraId="72BC0979" w14:textId="77777777" w:rsidR="00E179A7" w:rsidRPr="00E179A7" w:rsidRDefault="00E179A7" w:rsidP="00E179A7">
      <w:pPr>
        <w:bidi/>
        <w:jc w:val="both"/>
        <w:rPr>
          <w:rFonts w:cs="David" w:hint="cs"/>
          <w:rtl/>
        </w:rPr>
      </w:pPr>
    </w:p>
    <w:p w14:paraId="32C46E21" w14:textId="77777777" w:rsidR="00E179A7" w:rsidRPr="00E179A7" w:rsidRDefault="00E179A7" w:rsidP="00E179A7">
      <w:pPr>
        <w:bidi/>
        <w:jc w:val="both"/>
        <w:rPr>
          <w:rFonts w:cs="David" w:hint="cs"/>
          <w:rtl/>
        </w:rPr>
      </w:pPr>
      <w:r w:rsidRPr="00E179A7">
        <w:rPr>
          <w:rFonts w:cs="David" w:hint="cs"/>
          <w:rtl/>
        </w:rPr>
        <w:tab/>
        <w:t xml:space="preserve">זה בסדר שאת מעירה אותם, אבל אנחנו רוצים להימנע מהקצנה כזאת ומהקצנה כזאת. </w:t>
      </w:r>
    </w:p>
    <w:p w14:paraId="34C1B58A" w14:textId="77777777" w:rsidR="00E179A7" w:rsidRPr="00E179A7" w:rsidRDefault="00E179A7" w:rsidP="00E179A7">
      <w:pPr>
        <w:bidi/>
        <w:jc w:val="both"/>
        <w:rPr>
          <w:rFonts w:cs="David" w:hint="cs"/>
          <w:rtl/>
        </w:rPr>
      </w:pPr>
      <w:r w:rsidRPr="00E179A7">
        <w:rPr>
          <w:rFonts w:cs="David"/>
          <w:rtl/>
        </w:rPr>
        <w:br w:type="page"/>
      </w:r>
    </w:p>
    <w:p w14:paraId="065E48E7"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A1F6A42" w14:textId="77777777" w:rsidR="00E179A7" w:rsidRPr="00E179A7" w:rsidRDefault="00E179A7" w:rsidP="00E179A7">
      <w:pPr>
        <w:bidi/>
        <w:jc w:val="both"/>
        <w:rPr>
          <w:rFonts w:cs="David" w:hint="cs"/>
          <w:rtl/>
        </w:rPr>
      </w:pPr>
    </w:p>
    <w:p w14:paraId="523C437C" w14:textId="77777777" w:rsidR="00E179A7" w:rsidRPr="00E179A7" w:rsidRDefault="00E179A7" w:rsidP="00E179A7">
      <w:pPr>
        <w:bidi/>
        <w:jc w:val="both"/>
        <w:rPr>
          <w:rFonts w:cs="David" w:hint="cs"/>
          <w:rtl/>
        </w:rPr>
      </w:pPr>
      <w:r w:rsidRPr="00E179A7">
        <w:rPr>
          <w:rFonts w:cs="David" w:hint="cs"/>
          <w:rtl/>
        </w:rPr>
        <w:tab/>
        <w:t xml:space="preserve">לכן הצעד הבא, דרך לשכת עורכי הדין, לא בחוק. </w:t>
      </w:r>
    </w:p>
    <w:p w14:paraId="6CF5E042" w14:textId="77777777" w:rsidR="00E179A7" w:rsidRPr="00E179A7" w:rsidRDefault="00E179A7" w:rsidP="00E179A7">
      <w:pPr>
        <w:bidi/>
        <w:jc w:val="both"/>
        <w:rPr>
          <w:rFonts w:cs="David" w:hint="cs"/>
          <w:rtl/>
        </w:rPr>
      </w:pPr>
    </w:p>
    <w:p w14:paraId="2FA9399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0A141CC5" w14:textId="77777777" w:rsidR="00E179A7" w:rsidRPr="00E179A7" w:rsidRDefault="00E179A7" w:rsidP="00E179A7">
      <w:pPr>
        <w:bidi/>
        <w:jc w:val="both"/>
        <w:rPr>
          <w:rFonts w:cs="David" w:hint="cs"/>
          <w:rtl/>
        </w:rPr>
      </w:pPr>
    </w:p>
    <w:p w14:paraId="40A07826" w14:textId="77777777" w:rsidR="00E179A7" w:rsidRPr="00E179A7" w:rsidRDefault="00E179A7" w:rsidP="00E179A7">
      <w:pPr>
        <w:bidi/>
        <w:jc w:val="both"/>
        <w:rPr>
          <w:rFonts w:cs="David" w:hint="cs"/>
          <w:rtl/>
        </w:rPr>
      </w:pPr>
      <w:r w:rsidRPr="00E179A7">
        <w:rPr>
          <w:rFonts w:cs="David" w:hint="cs"/>
          <w:rtl/>
        </w:rPr>
        <w:tab/>
        <w:t xml:space="preserve">אומר כאן מזכיר הכנסת, שגם על זה צריך לתת את הדעת. אני מבינה, שמה שאומר פרופסור כשר, אני לא חי בעולם אידיאלי, זאת אומרת, אני חי בעולם  יחסי ואני צריך לשקול, לשים על כפות המאזניים תכליות שונות שהרבה פעמים הן מתנגשות. כשאני בא לאזן בין הדברים, אני חושב שהאיזון בדרך הזאת, עם הנזק הקטן שמעיר עליו מזכיר הכנסת, עדיף בעיניי על פני משהו אחר. בדרך הזאת אני עושה שלום כי הפירמה נשארת, אני נותן הזדמנות לציבור לדעת שהוא חבר כנסת והוא לא חלק מהפירמה. בזה אני עושה תיקון, אולי לא תיקון שלם אבל איזשהו תיקון. בשביל זה גם צריך את לשכת עורכי הדין. </w:t>
      </w:r>
    </w:p>
    <w:p w14:paraId="672E27B0" w14:textId="77777777" w:rsidR="00E179A7" w:rsidRPr="00E179A7" w:rsidRDefault="00E179A7" w:rsidP="00E179A7">
      <w:pPr>
        <w:bidi/>
        <w:jc w:val="both"/>
        <w:rPr>
          <w:rFonts w:cs="David" w:hint="cs"/>
          <w:rtl/>
        </w:rPr>
      </w:pPr>
    </w:p>
    <w:p w14:paraId="70B57BA1" w14:textId="77777777" w:rsidR="00E179A7" w:rsidRPr="00E179A7" w:rsidRDefault="00E179A7" w:rsidP="00E179A7">
      <w:pPr>
        <w:bidi/>
        <w:jc w:val="both"/>
        <w:rPr>
          <w:rFonts w:cs="David" w:hint="cs"/>
          <w:rtl/>
        </w:rPr>
      </w:pPr>
      <w:r w:rsidRPr="00E179A7">
        <w:rPr>
          <w:rFonts w:cs="David" w:hint="cs"/>
          <w:rtl/>
        </w:rPr>
        <w:tab/>
        <w:t xml:space="preserve">זאת נראית לי אפשרות הרבה יותר סבירה וגם ישימה. היא אפקטיבית מאשר מה שהוצע היום על ידי פרופסור זמיר, וועדת האתיקה קיבלה את זה מכיוון שאני לא יכולה לחייב את הפירמה. ואז אני אצור, גם בשוויון, פירמות שיסכימו לקבל את זה על עצמן, אבל אחרות שלא יסכימו, יהיו החריג. איך אני עושה את זה? בכלל, הכנסת יכולה לחייב צדדים שלישיים? זה לא עובד. אני יכולה לחייב את חבר הכנסת אבל לא מעבר לזה. </w:t>
      </w:r>
    </w:p>
    <w:p w14:paraId="7D54B084" w14:textId="77777777" w:rsidR="00E179A7" w:rsidRPr="00E179A7" w:rsidRDefault="00E179A7" w:rsidP="00E179A7">
      <w:pPr>
        <w:bidi/>
        <w:jc w:val="both"/>
        <w:rPr>
          <w:rFonts w:cs="David" w:hint="cs"/>
          <w:rtl/>
        </w:rPr>
      </w:pPr>
    </w:p>
    <w:p w14:paraId="3504C0D9" w14:textId="77777777" w:rsidR="00E179A7" w:rsidRPr="00E179A7" w:rsidRDefault="00E179A7" w:rsidP="00E179A7">
      <w:pPr>
        <w:bidi/>
        <w:jc w:val="both"/>
        <w:rPr>
          <w:rFonts w:cs="David" w:hint="cs"/>
          <w:rtl/>
        </w:rPr>
      </w:pPr>
      <w:r w:rsidRPr="00E179A7">
        <w:rPr>
          <w:rFonts w:cs="David" w:hint="cs"/>
          <w:u w:val="single"/>
          <w:rtl/>
        </w:rPr>
        <w:t>לימור ברוכים:</w:t>
      </w:r>
    </w:p>
    <w:p w14:paraId="12671948" w14:textId="77777777" w:rsidR="00E179A7" w:rsidRPr="00E179A7" w:rsidRDefault="00E179A7" w:rsidP="00E179A7">
      <w:pPr>
        <w:bidi/>
        <w:jc w:val="both"/>
        <w:rPr>
          <w:rFonts w:cs="David" w:hint="cs"/>
          <w:rtl/>
        </w:rPr>
      </w:pPr>
    </w:p>
    <w:p w14:paraId="18418778" w14:textId="77777777" w:rsidR="00E179A7" w:rsidRPr="00E179A7" w:rsidRDefault="00E179A7" w:rsidP="00E179A7">
      <w:pPr>
        <w:bidi/>
        <w:jc w:val="both"/>
        <w:rPr>
          <w:rFonts w:cs="David" w:hint="cs"/>
          <w:rtl/>
        </w:rPr>
      </w:pPr>
      <w:r w:rsidRPr="00E179A7">
        <w:rPr>
          <w:rFonts w:cs="David" w:hint="cs"/>
          <w:rtl/>
        </w:rPr>
        <w:tab/>
        <w:t xml:space="preserve">מהניסיון שלנו, הצדדים השלישיים מתנגדים למהלך הזה, זה יותר עניינו של אותו אדם שבא אל המערכת, כמו שאמרת, הוא כן יכול לגרום לדברים להתבצע.  לסיכום אני אגיד, גם אם לגבי חברי הכנסת ייקבע כך, אני חושבת שלגבי שרים יש הבדל, למרות שלתפיסתך הם נבחרים ודינם לא כדין עובדי מדינה. </w:t>
      </w:r>
    </w:p>
    <w:p w14:paraId="24F6D5CC" w14:textId="77777777" w:rsidR="00E179A7" w:rsidRPr="00E179A7" w:rsidRDefault="00E179A7" w:rsidP="00E179A7">
      <w:pPr>
        <w:bidi/>
        <w:jc w:val="both"/>
        <w:rPr>
          <w:rFonts w:cs="David" w:hint="cs"/>
          <w:rtl/>
        </w:rPr>
      </w:pPr>
    </w:p>
    <w:p w14:paraId="2C74A65D"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21EFA8E" w14:textId="77777777" w:rsidR="00E179A7" w:rsidRPr="00E179A7" w:rsidRDefault="00E179A7" w:rsidP="00E179A7">
      <w:pPr>
        <w:bidi/>
        <w:jc w:val="both"/>
        <w:rPr>
          <w:rFonts w:cs="David" w:hint="cs"/>
          <w:rtl/>
        </w:rPr>
      </w:pPr>
    </w:p>
    <w:p w14:paraId="497ED8FA" w14:textId="77777777" w:rsidR="00E179A7" w:rsidRPr="00E179A7" w:rsidRDefault="00E179A7" w:rsidP="00E179A7">
      <w:pPr>
        <w:bidi/>
        <w:jc w:val="both"/>
        <w:rPr>
          <w:rFonts w:cs="David" w:hint="cs"/>
          <w:rtl/>
        </w:rPr>
      </w:pPr>
      <w:r w:rsidRPr="00E179A7">
        <w:rPr>
          <w:rFonts w:cs="David" w:hint="cs"/>
          <w:rtl/>
        </w:rPr>
        <w:tab/>
        <w:t xml:space="preserve">לימור, חברי הכנסת נבחרים לתפקידם מכיוון שהרבה פעמים הם מייצגים ציבור מסוים. הם באים מקיבוצים ומייצגים קיבוצים, הם באים מהמגזר החקלאי ומייצגים חקלאים, יש להם סל, הם באים מהאקדמיה והם רואים גם את האקדמיה. יש להם סל שהם צברו, אי אפשר למחוק את זה, גם לא נכון למחוק את זה. גם נכון לתת להם אפשרות לקדמו. ניגוד העניינים הוא במקום אחר בכלל. כאשר יש לך טובת הנאה אישית, לא כאשר אתה רואה בראייה ציבורית.  אז בשביל להגן על הנורמה הזאת, צריך למצוא איזשהו מודל. מה שהציע פרופסור כשר, נראה לי כדבר נכון. </w:t>
      </w:r>
    </w:p>
    <w:p w14:paraId="2256BBEC" w14:textId="77777777" w:rsidR="00E179A7" w:rsidRPr="00E179A7" w:rsidRDefault="00E179A7" w:rsidP="00E179A7">
      <w:pPr>
        <w:bidi/>
        <w:jc w:val="both"/>
        <w:rPr>
          <w:rFonts w:cs="David" w:hint="cs"/>
          <w:rtl/>
        </w:rPr>
      </w:pPr>
    </w:p>
    <w:p w14:paraId="7474230D" w14:textId="77777777" w:rsidR="00E179A7" w:rsidRPr="00E179A7" w:rsidRDefault="00E179A7" w:rsidP="00E179A7">
      <w:pPr>
        <w:bidi/>
        <w:jc w:val="both"/>
        <w:rPr>
          <w:rFonts w:cs="David" w:hint="cs"/>
          <w:rtl/>
        </w:rPr>
      </w:pPr>
      <w:r w:rsidRPr="00E179A7">
        <w:rPr>
          <w:rFonts w:cs="David" w:hint="cs"/>
          <w:u w:val="single"/>
          <w:rtl/>
        </w:rPr>
        <w:t>היו"ר דוד טל:</w:t>
      </w:r>
    </w:p>
    <w:p w14:paraId="26718D28" w14:textId="77777777" w:rsidR="00E179A7" w:rsidRPr="00E179A7" w:rsidRDefault="00E179A7" w:rsidP="00E179A7">
      <w:pPr>
        <w:bidi/>
        <w:jc w:val="both"/>
        <w:rPr>
          <w:rFonts w:cs="David" w:hint="cs"/>
          <w:rtl/>
        </w:rPr>
      </w:pPr>
    </w:p>
    <w:p w14:paraId="6D40EC81" w14:textId="77777777" w:rsidR="00E179A7" w:rsidRPr="00E179A7" w:rsidRDefault="00E179A7" w:rsidP="00E179A7">
      <w:pPr>
        <w:bidi/>
        <w:jc w:val="both"/>
        <w:rPr>
          <w:rFonts w:cs="David" w:hint="cs"/>
          <w:rtl/>
        </w:rPr>
      </w:pPr>
      <w:r w:rsidRPr="00E179A7">
        <w:rPr>
          <w:rFonts w:cs="David" w:hint="cs"/>
          <w:rtl/>
        </w:rPr>
        <w:tab/>
        <w:t xml:space="preserve">אם כי יהיה מי שיאמר, שיכול להיות, אומנם יש כוכבית אבל הוא חבר כנסת  - - - </w:t>
      </w:r>
    </w:p>
    <w:p w14:paraId="6EBDFACF" w14:textId="77777777" w:rsidR="00E179A7" w:rsidRPr="00E179A7" w:rsidRDefault="00E179A7" w:rsidP="00E179A7">
      <w:pPr>
        <w:bidi/>
        <w:jc w:val="both"/>
        <w:rPr>
          <w:rFonts w:cs="David" w:hint="cs"/>
          <w:rtl/>
        </w:rPr>
      </w:pPr>
    </w:p>
    <w:p w14:paraId="094BD169"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3CAD6683" w14:textId="77777777" w:rsidR="00E179A7" w:rsidRPr="00E179A7" w:rsidRDefault="00E179A7" w:rsidP="00E179A7">
      <w:pPr>
        <w:bidi/>
        <w:jc w:val="both"/>
        <w:rPr>
          <w:rFonts w:cs="David" w:hint="cs"/>
          <w:rtl/>
        </w:rPr>
      </w:pPr>
    </w:p>
    <w:p w14:paraId="6342805C" w14:textId="77777777" w:rsidR="00E179A7" w:rsidRPr="00E179A7" w:rsidRDefault="00E179A7" w:rsidP="00E179A7">
      <w:pPr>
        <w:bidi/>
        <w:jc w:val="both"/>
        <w:rPr>
          <w:rFonts w:cs="David" w:hint="cs"/>
          <w:rtl/>
        </w:rPr>
      </w:pPr>
      <w:r w:rsidRPr="00E179A7">
        <w:rPr>
          <w:rFonts w:cs="David" w:hint="cs"/>
          <w:rtl/>
        </w:rPr>
        <w:tab/>
        <w:t xml:space="preserve">זה יעודד אנשים, זה עוד יביא להם חברים, שר האוצר היה שייך למשרד הזה. </w:t>
      </w:r>
    </w:p>
    <w:p w14:paraId="09434249" w14:textId="77777777" w:rsidR="00E179A7" w:rsidRPr="00E179A7" w:rsidRDefault="00E179A7" w:rsidP="00E179A7">
      <w:pPr>
        <w:bidi/>
        <w:jc w:val="both"/>
        <w:rPr>
          <w:rFonts w:cs="David" w:hint="cs"/>
          <w:rtl/>
        </w:rPr>
      </w:pPr>
    </w:p>
    <w:p w14:paraId="74529D78" w14:textId="77777777" w:rsidR="00E179A7" w:rsidRPr="00E179A7" w:rsidRDefault="00E179A7" w:rsidP="00E179A7">
      <w:pPr>
        <w:bidi/>
        <w:jc w:val="both"/>
        <w:rPr>
          <w:rFonts w:cs="David" w:hint="cs"/>
          <w:rtl/>
        </w:rPr>
      </w:pPr>
      <w:r w:rsidRPr="00E179A7">
        <w:rPr>
          <w:rFonts w:cs="David" w:hint="cs"/>
          <w:u w:val="single"/>
          <w:rtl/>
        </w:rPr>
        <w:t>היו"ר דוד טל:</w:t>
      </w:r>
    </w:p>
    <w:p w14:paraId="206FF237" w14:textId="77777777" w:rsidR="00E179A7" w:rsidRPr="00E179A7" w:rsidRDefault="00E179A7" w:rsidP="00E179A7">
      <w:pPr>
        <w:bidi/>
        <w:jc w:val="both"/>
        <w:rPr>
          <w:rFonts w:cs="David" w:hint="cs"/>
          <w:rtl/>
        </w:rPr>
      </w:pPr>
    </w:p>
    <w:p w14:paraId="01ABF7EF" w14:textId="77777777" w:rsidR="00E179A7" w:rsidRPr="00E179A7" w:rsidRDefault="00E179A7" w:rsidP="00E179A7">
      <w:pPr>
        <w:bidi/>
        <w:jc w:val="both"/>
        <w:rPr>
          <w:rFonts w:cs="David" w:hint="cs"/>
          <w:rtl/>
        </w:rPr>
      </w:pPr>
      <w:r w:rsidRPr="00E179A7">
        <w:rPr>
          <w:rFonts w:cs="David" w:hint="cs"/>
          <w:rtl/>
        </w:rPr>
        <w:tab/>
        <w:t xml:space="preserve">ויש להם אח בבית המלך והוא כבר יעשה את העבודה. </w:t>
      </w:r>
    </w:p>
    <w:p w14:paraId="3D533808" w14:textId="77777777" w:rsidR="00E179A7" w:rsidRPr="00E179A7" w:rsidRDefault="00E179A7" w:rsidP="00E179A7">
      <w:pPr>
        <w:bidi/>
        <w:jc w:val="both"/>
        <w:rPr>
          <w:rFonts w:cs="David" w:hint="cs"/>
          <w:rtl/>
        </w:rPr>
      </w:pPr>
    </w:p>
    <w:p w14:paraId="3C996B31" w14:textId="77777777" w:rsidR="00E179A7" w:rsidRPr="00E179A7" w:rsidRDefault="00E179A7" w:rsidP="00E179A7">
      <w:pPr>
        <w:bidi/>
        <w:jc w:val="both"/>
        <w:rPr>
          <w:rFonts w:cs="David" w:hint="cs"/>
          <w:rtl/>
        </w:rPr>
      </w:pPr>
      <w:r w:rsidRPr="00E179A7">
        <w:rPr>
          <w:rFonts w:cs="David" w:hint="cs"/>
          <w:rtl/>
        </w:rPr>
        <w:tab/>
        <w:t xml:space="preserve">אני רוצה להוסיף על דבריה של היועצת המשפטית שלנו, לכל אחד מחברי הכנסת יש השקפת עולם, הוא בא מאיזשהו מקום, אני מודה ומתוודה, שאני מערב את השקפת עולמי בעבודתי היומיומית. </w:t>
      </w:r>
    </w:p>
    <w:p w14:paraId="64B210F0" w14:textId="77777777" w:rsidR="00E179A7" w:rsidRPr="00E179A7" w:rsidRDefault="00E179A7" w:rsidP="00E179A7">
      <w:pPr>
        <w:bidi/>
        <w:jc w:val="both"/>
        <w:rPr>
          <w:rFonts w:cs="David" w:hint="cs"/>
          <w:rtl/>
        </w:rPr>
      </w:pPr>
    </w:p>
    <w:p w14:paraId="1E40B4B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3625934" w14:textId="77777777" w:rsidR="00E179A7" w:rsidRPr="00E179A7" w:rsidRDefault="00E179A7" w:rsidP="00E179A7">
      <w:pPr>
        <w:bidi/>
        <w:jc w:val="both"/>
        <w:rPr>
          <w:rFonts w:cs="David" w:hint="cs"/>
          <w:rtl/>
        </w:rPr>
      </w:pPr>
    </w:p>
    <w:p w14:paraId="5F04EF9D" w14:textId="77777777" w:rsidR="00E179A7" w:rsidRPr="00E179A7" w:rsidRDefault="00E179A7" w:rsidP="00E179A7">
      <w:pPr>
        <w:bidi/>
        <w:jc w:val="both"/>
        <w:rPr>
          <w:rFonts w:cs="David" w:hint="cs"/>
          <w:rtl/>
        </w:rPr>
      </w:pPr>
      <w:r w:rsidRPr="00E179A7">
        <w:rPr>
          <w:rFonts w:cs="David" w:hint="cs"/>
          <w:rtl/>
        </w:rPr>
        <w:tab/>
        <w:t xml:space="preserve">זאת חובתך, זה הקשר האמיתי שלך עם הציבור. </w:t>
      </w:r>
    </w:p>
    <w:p w14:paraId="5B693E10" w14:textId="77777777" w:rsidR="00E179A7" w:rsidRPr="00E179A7" w:rsidRDefault="00E179A7" w:rsidP="00E179A7">
      <w:pPr>
        <w:bidi/>
        <w:jc w:val="both"/>
        <w:rPr>
          <w:rFonts w:cs="David" w:hint="cs"/>
          <w:rtl/>
        </w:rPr>
      </w:pPr>
      <w:r w:rsidRPr="00E179A7">
        <w:rPr>
          <w:rFonts w:cs="David"/>
          <w:rtl/>
        </w:rPr>
        <w:br w:type="page"/>
      </w:r>
    </w:p>
    <w:p w14:paraId="6F7ED875" w14:textId="77777777" w:rsidR="00E179A7" w:rsidRPr="00E179A7" w:rsidRDefault="00E179A7" w:rsidP="00E179A7">
      <w:pPr>
        <w:bidi/>
        <w:jc w:val="both"/>
        <w:rPr>
          <w:rFonts w:cs="David" w:hint="cs"/>
          <w:rtl/>
        </w:rPr>
      </w:pPr>
      <w:r w:rsidRPr="00E179A7">
        <w:rPr>
          <w:rFonts w:cs="David" w:hint="cs"/>
          <w:u w:val="single"/>
          <w:rtl/>
        </w:rPr>
        <w:t>לימור ברוכים:</w:t>
      </w:r>
    </w:p>
    <w:p w14:paraId="7042E8E0" w14:textId="77777777" w:rsidR="00E179A7" w:rsidRPr="00E179A7" w:rsidRDefault="00E179A7" w:rsidP="00E179A7">
      <w:pPr>
        <w:bidi/>
        <w:jc w:val="both"/>
        <w:rPr>
          <w:rFonts w:cs="David" w:hint="cs"/>
          <w:rtl/>
        </w:rPr>
      </w:pPr>
    </w:p>
    <w:p w14:paraId="51ECDAA0" w14:textId="77777777" w:rsidR="00E179A7" w:rsidRPr="00E179A7" w:rsidRDefault="00E179A7" w:rsidP="00E179A7">
      <w:pPr>
        <w:bidi/>
        <w:jc w:val="both"/>
        <w:rPr>
          <w:rFonts w:cs="David" w:hint="cs"/>
          <w:rtl/>
        </w:rPr>
      </w:pPr>
      <w:r w:rsidRPr="00E179A7">
        <w:rPr>
          <w:rFonts w:cs="David" w:hint="cs"/>
          <w:rtl/>
        </w:rPr>
        <w:tab/>
        <w:t xml:space="preserve">אני לא התייחסתי לפן הזה. המקום שממנו אתה בא, כל אדם הוא תבנית נוף מולדתו, אבל מבדילים בין נוף מולדתו לבין הפעילות העסקית שלו, זה משהו אחר לגמרי. </w:t>
      </w:r>
    </w:p>
    <w:p w14:paraId="068C12B5" w14:textId="77777777" w:rsidR="00E179A7" w:rsidRPr="00E179A7" w:rsidRDefault="00E179A7" w:rsidP="00E179A7">
      <w:pPr>
        <w:bidi/>
        <w:jc w:val="both"/>
        <w:rPr>
          <w:rFonts w:cs="David" w:hint="cs"/>
          <w:rtl/>
        </w:rPr>
      </w:pPr>
    </w:p>
    <w:p w14:paraId="46B6506B" w14:textId="77777777" w:rsidR="00E179A7" w:rsidRPr="00E179A7" w:rsidRDefault="00E179A7" w:rsidP="00E179A7">
      <w:pPr>
        <w:bidi/>
        <w:jc w:val="both"/>
        <w:rPr>
          <w:rFonts w:cs="David" w:hint="cs"/>
          <w:rtl/>
        </w:rPr>
      </w:pPr>
      <w:r w:rsidRPr="00E179A7">
        <w:rPr>
          <w:rFonts w:cs="David" w:hint="cs"/>
          <w:u w:val="single"/>
          <w:rtl/>
        </w:rPr>
        <w:t>היו"ר דוד טל:</w:t>
      </w:r>
    </w:p>
    <w:p w14:paraId="5B37E838" w14:textId="77777777" w:rsidR="00E179A7" w:rsidRPr="00E179A7" w:rsidRDefault="00E179A7" w:rsidP="00E179A7">
      <w:pPr>
        <w:bidi/>
        <w:jc w:val="both"/>
        <w:rPr>
          <w:rFonts w:cs="David" w:hint="cs"/>
          <w:rtl/>
        </w:rPr>
      </w:pPr>
    </w:p>
    <w:p w14:paraId="0AD493E6" w14:textId="77777777" w:rsidR="00E179A7" w:rsidRPr="00E179A7" w:rsidRDefault="00E179A7" w:rsidP="00E179A7">
      <w:pPr>
        <w:bidi/>
        <w:jc w:val="both"/>
        <w:rPr>
          <w:rFonts w:cs="David" w:hint="cs"/>
          <w:rtl/>
        </w:rPr>
      </w:pPr>
      <w:r w:rsidRPr="00E179A7">
        <w:rPr>
          <w:rFonts w:cs="David" w:hint="cs"/>
          <w:rtl/>
        </w:rPr>
        <w:tab/>
        <w:t xml:space="preserve">נשאיר את הנושא הזה - - - </w:t>
      </w:r>
    </w:p>
    <w:p w14:paraId="183A9315" w14:textId="77777777" w:rsidR="00E179A7" w:rsidRPr="00E179A7" w:rsidRDefault="00E179A7" w:rsidP="00E179A7">
      <w:pPr>
        <w:bidi/>
        <w:jc w:val="both"/>
        <w:rPr>
          <w:rFonts w:cs="David" w:hint="cs"/>
          <w:rtl/>
        </w:rPr>
      </w:pPr>
    </w:p>
    <w:p w14:paraId="1A294CC5"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3D72E7A0" w14:textId="77777777" w:rsidR="00E179A7" w:rsidRPr="00E179A7" w:rsidRDefault="00E179A7" w:rsidP="00E179A7">
      <w:pPr>
        <w:bidi/>
        <w:jc w:val="both"/>
        <w:rPr>
          <w:rFonts w:cs="David" w:hint="cs"/>
          <w:rtl/>
        </w:rPr>
      </w:pPr>
    </w:p>
    <w:p w14:paraId="7C2CB897" w14:textId="77777777" w:rsidR="00E179A7" w:rsidRPr="00E179A7" w:rsidRDefault="00E179A7" w:rsidP="00E179A7">
      <w:pPr>
        <w:bidi/>
        <w:jc w:val="both"/>
        <w:rPr>
          <w:rFonts w:cs="David" w:hint="cs"/>
          <w:rtl/>
        </w:rPr>
      </w:pPr>
      <w:r w:rsidRPr="00E179A7">
        <w:rPr>
          <w:rFonts w:cs="David" w:hint="cs"/>
          <w:rtl/>
        </w:rPr>
        <w:tab/>
        <w:t xml:space="preserve">אפשר לדון ב"תקופת מעבר". </w:t>
      </w:r>
    </w:p>
    <w:p w14:paraId="5AB28665" w14:textId="77777777" w:rsidR="00E179A7" w:rsidRPr="00E179A7" w:rsidRDefault="00E179A7" w:rsidP="00E179A7">
      <w:pPr>
        <w:bidi/>
        <w:jc w:val="both"/>
        <w:rPr>
          <w:rFonts w:cs="David" w:hint="cs"/>
          <w:rtl/>
        </w:rPr>
      </w:pPr>
    </w:p>
    <w:p w14:paraId="0DDAAF2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97F2D10" w14:textId="77777777" w:rsidR="00E179A7" w:rsidRPr="00E179A7" w:rsidRDefault="00E179A7" w:rsidP="00E179A7">
      <w:pPr>
        <w:bidi/>
        <w:jc w:val="both"/>
        <w:rPr>
          <w:rFonts w:cs="David" w:hint="cs"/>
          <w:rtl/>
        </w:rPr>
      </w:pPr>
    </w:p>
    <w:p w14:paraId="3EF07EE0" w14:textId="77777777" w:rsidR="00E179A7" w:rsidRPr="00E179A7" w:rsidRDefault="00E179A7" w:rsidP="00E179A7">
      <w:pPr>
        <w:bidi/>
        <w:jc w:val="both"/>
        <w:rPr>
          <w:rFonts w:cs="David" w:hint="cs"/>
          <w:rtl/>
        </w:rPr>
      </w:pPr>
      <w:r w:rsidRPr="00E179A7">
        <w:rPr>
          <w:rFonts w:cs="David" w:hint="cs"/>
          <w:rtl/>
        </w:rPr>
        <w:tab/>
        <w:t xml:space="preserve">מזכירים לי כאן, לשכת רואי חשבון. היום בוועדה דיברו על </w:t>
      </w:r>
      <w:proofErr w:type="spellStart"/>
      <w:r w:rsidRPr="00E179A7">
        <w:rPr>
          <w:rFonts w:cs="David" w:hint="cs"/>
          <w:rtl/>
        </w:rPr>
        <w:t>סוארי</w:t>
      </w:r>
      <w:proofErr w:type="spellEnd"/>
      <w:r w:rsidRPr="00E179A7">
        <w:rPr>
          <w:rFonts w:cs="David" w:hint="cs"/>
          <w:rtl/>
        </w:rPr>
        <w:t xml:space="preserve">. צריך לפנות אולי גם ללשכת רואי חשבון, הרי יש גם פירמות של רואי חשבון. יש כל מיני פירמות. </w:t>
      </w:r>
    </w:p>
    <w:p w14:paraId="2B403CD4" w14:textId="77777777" w:rsidR="00E179A7" w:rsidRPr="00E179A7" w:rsidRDefault="00E179A7" w:rsidP="00E179A7">
      <w:pPr>
        <w:bidi/>
        <w:jc w:val="both"/>
        <w:rPr>
          <w:rFonts w:cs="David" w:hint="cs"/>
          <w:rtl/>
        </w:rPr>
      </w:pPr>
    </w:p>
    <w:p w14:paraId="5A6A689B" w14:textId="77777777" w:rsidR="00E179A7" w:rsidRPr="00E179A7" w:rsidRDefault="00E179A7" w:rsidP="00E179A7">
      <w:pPr>
        <w:bidi/>
        <w:jc w:val="both"/>
        <w:rPr>
          <w:rFonts w:cs="David" w:hint="cs"/>
          <w:rtl/>
        </w:rPr>
      </w:pPr>
      <w:r w:rsidRPr="00E179A7">
        <w:rPr>
          <w:rFonts w:cs="David" w:hint="cs"/>
          <w:u w:val="single"/>
          <w:rtl/>
        </w:rPr>
        <w:t>היו"ר דוד טל:</w:t>
      </w:r>
    </w:p>
    <w:p w14:paraId="3F3BE91C" w14:textId="77777777" w:rsidR="00E179A7" w:rsidRPr="00E179A7" w:rsidRDefault="00E179A7" w:rsidP="00E179A7">
      <w:pPr>
        <w:bidi/>
        <w:jc w:val="both"/>
        <w:rPr>
          <w:rFonts w:cs="David" w:hint="cs"/>
          <w:rtl/>
        </w:rPr>
      </w:pPr>
    </w:p>
    <w:p w14:paraId="786AB91A" w14:textId="77777777" w:rsidR="00E179A7" w:rsidRPr="00E179A7" w:rsidRDefault="00E179A7" w:rsidP="00E179A7">
      <w:pPr>
        <w:bidi/>
        <w:jc w:val="both"/>
        <w:rPr>
          <w:rFonts w:cs="David" w:hint="cs"/>
          <w:rtl/>
        </w:rPr>
      </w:pPr>
      <w:r w:rsidRPr="00E179A7">
        <w:rPr>
          <w:rFonts w:cs="David" w:hint="cs"/>
          <w:rtl/>
        </w:rPr>
        <w:tab/>
        <w:t xml:space="preserve">אפשר לפנות גם ללשכת רואי חשבון, נראה את העמדה שלהם ואולי יהיה אפשר לגבש משהו. אני כרגע דן יחיד כאן, הייתי רוצה פורום רחב יותר של חברי הכנסת כדי שנשוב ונדון בדברים הללו לפני שנקבל החלטה. </w:t>
      </w:r>
    </w:p>
    <w:p w14:paraId="314C03CC" w14:textId="77777777" w:rsidR="00E179A7" w:rsidRPr="00E179A7" w:rsidRDefault="00E179A7" w:rsidP="00E179A7">
      <w:pPr>
        <w:bidi/>
        <w:jc w:val="both"/>
        <w:rPr>
          <w:rFonts w:cs="David" w:hint="cs"/>
          <w:rtl/>
        </w:rPr>
      </w:pPr>
    </w:p>
    <w:p w14:paraId="4C3A6B92"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783D9E4C" w14:textId="77777777" w:rsidR="00E179A7" w:rsidRPr="00E179A7" w:rsidRDefault="00E179A7" w:rsidP="00E179A7">
      <w:pPr>
        <w:bidi/>
        <w:jc w:val="both"/>
        <w:rPr>
          <w:rFonts w:cs="David" w:hint="cs"/>
          <w:rtl/>
        </w:rPr>
      </w:pPr>
    </w:p>
    <w:p w14:paraId="6EEEB6C7" w14:textId="77777777" w:rsidR="00E179A7" w:rsidRPr="00E179A7" w:rsidRDefault="00E179A7" w:rsidP="00E179A7">
      <w:pPr>
        <w:bidi/>
        <w:jc w:val="both"/>
        <w:rPr>
          <w:rFonts w:cs="David" w:hint="cs"/>
          <w:rtl/>
        </w:rPr>
      </w:pPr>
      <w:r w:rsidRPr="00E179A7">
        <w:rPr>
          <w:rFonts w:cs="David" w:hint="cs"/>
          <w:rtl/>
        </w:rPr>
        <w:tab/>
        <w:t xml:space="preserve">אז גם את תקופת המעבר נשאיר. </w:t>
      </w:r>
    </w:p>
    <w:p w14:paraId="56E6E328" w14:textId="77777777" w:rsidR="00E179A7" w:rsidRPr="00E179A7" w:rsidRDefault="00E179A7" w:rsidP="00E179A7">
      <w:pPr>
        <w:bidi/>
        <w:jc w:val="both"/>
        <w:rPr>
          <w:rFonts w:cs="David" w:hint="cs"/>
          <w:rtl/>
        </w:rPr>
      </w:pPr>
    </w:p>
    <w:p w14:paraId="72A560E7"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D8362EC" w14:textId="77777777" w:rsidR="00E179A7" w:rsidRPr="00E179A7" w:rsidRDefault="00E179A7" w:rsidP="00E179A7">
      <w:pPr>
        <w:bidi/>
        <w:jc w:val="both"/>
        <w:rPr>
          <w:rFonts w:cs="David" w:hint="cs"/>
          <w:rtl/>
        </w:rPr>
      </w:pPr>
    </w:p>
    <w:p w14:paraId="4476CBE1" w14:textId="77777777" w:rsidR="00E179A7" w:rsidRPr="00E179A7" w:rsidRDefault="00E179A7" w:rsidP="00E179A7">
      <w:pPr>
        <w:bidi/>
        <w:jc w:val="both"/>
        <w:rPr>
          <w:rFonts w:cs="David" w:hint="cs"/>
          <w:rtl/>
        </w:rPr>
      </w:pPr>
      <w:r w:rsidRPr="00E179A7">
        <w:rPr>
          <w:rFonts w:cs="David" w:hint="cs"/>
          <w:rtl/>
        </w:rPr>
        <w:tab/>
        <w:t xml:space="preserve">צריך לזכור, שאם מטילים גזירה שאי אפשר לעמוד בה והיא גם לא משיגה תכלית של ממש, אנחנו בעצם יוצרים נורמה לא בריאה, שאנשים לא יירצו להיבחר לכנסת אם הם באים מתוך איזשהו עולם שפתאום מוחקים להם את העבר. כך אני מרגישה. אני חושבת שנכון לאפשר לחבר הכנסת לשאת באמתחתו את סל המוניטין שלו. השאלה כאן, איך אנחנו מאפשרים לו לחיות כחבר כנסת עם הסל ולא למחוק לו. מחיקת שם זה משהו משמעותי, יש לזה גם קונוטציות דתיות. </w:t>
      </w:r>
    </w:p>
    <w:p w14:paraId="1C784FE8" w14:textId="77777777" w:rsidR="00E179A7" w:rsidRPr="00E179A7" w:rsidRDefault="00E179A7" w:rsidP="00E179A7">
      <w:pPr>
        <w:bidi/>
        <w:jc w:val="both"/>
        <w:rPr>
          <w:rFonts w:cs="David" w:hint="cs"/>
          <w:rtl/>
        </w:rPr>
      </w:pPr>
    </w:p>
    <w:p w14:paraId="4E9E309A" w14:textId="77777777" w:rsidR="00E179A7" w:rsidRPr="00E179A7" w:rsidRDefault="00E179A7" w:rsidP="00E179A7">
      <w:pPr>
        <w:bidi/>
        <w:jc w:val="both"/>
        <w:rPr>
          <w:rFonts w:cs="David" w:hint="cs"/>
          <w:rtl/>
        </w:rPr>
      </w:pPr>
      <w:r w:rsidRPr="00E179A7">
        <w:rPr>
          <w:rFonts w:cs="David" w:hint="cs"/>
          <w:u w:val="single"/>
          <w:rtl/>
        </w:rPr>
        <w:t>היו"ר דוד טל:</w:t>
      </w:r>
    </w:p>
    <w:p w14:paraId="25BB5C10" w14:textId="77777777" w:rsidR="00E179A7" w:rsidRPr="00E179A7" w:rsidRDefault="00E179A7" w:rsidP="00E179A7">
      <w:pPr>
        <w:bidi/>
        <w:jc w:val="both"/>
        <w:rPr>
          <w:rFonts w:cs="David" w:hint="cs"/>
          <w:rtl/>
        </w:rPr>
      </w:pPr>
    </w:p>
    <w:p w14:paraId="1FC79CAB" w14:textId="77777777" w:rsidR="00E179A7" w:rsidRPr="00E179A7" w:rsidRDefault="00E179A7" w:rsidP="00E179A7">
      <w:pPr>
        <w:bidi/>
        <w:jc w:val="both"/>
        <w:rPr>
          <w:rFonts w:cs="David" w:hint="cs"/>
          <w:rtl/>
        </w:rPr>
      </w:pPr>
      <w:r w:rsidRPr="00E179A7">
        <w:rPr>
          <w:rFonts w:cs="David" w:hint="cs"/>
          <w:rtl/>
        </w:rPr>
        <w:tab/>
        <w:t xml:space="preserve">אני הולך למקום אחר עכשיו, חברה תעשייתית לצורך העניין, יש לה פירמה, שם - - - </w:t>
      </w:r>
    </w:p>
    <w:p w14:paraId="47D21134" w14:textId="77777777" w:rsidR="00E179A7" w:rsidRPr="00E179A7" w:rsidRDefault="00E179A7" w:rsidP="00E179A7">
      <w:pPr>
        <w:bidi/>
        <w:jc w:val="both"/>
        <w:rPr>
          <w:rFonts w:cs="David" w:hint="cs"/>
          <w:rtl/>
        </w:rPr>
      </w:pPr>
    </w:p>
    <w:p w14:paraId="60EAE3D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E34654F" w14:textId="77777777" w:rsidR="00E179A7" w:rsidRPr="00E179A7" w:rsidRDefault="00E179A7" w:rsidP="00E179A7">
      <w:pPr>
        <w:bidi/>
        <w:jc w:val="both"/>
        <w:rPr>
          <w:rFonts w:cs="David" w:hint="cs"/>
          <w:rtl/>
        </w:rPr>
      </w:pPr>
    </w:p>
    <w:p w14:paraId="2B1F613D" w14:textId="77777777" w:rsidR="00E179A7" w:rsidRPr="00E179A7" w:rsidRDefault="00E179A7" w:rsidP="00E179A7">
      <w:pPr>
        <w:bidi/>
        <w:jc w:val="both"/>
        <w:rPr>
          <w:rFonts w:cs="David" w:hint="cs"/>
          <w:rtl/>
        </w:rPr>
      </w:pPr>
      <w:r w:rsidRPr="00E179A7">
        <w:rPr>
          <w:rFonts w:cs="David" w:hint="cs"/>
          <w:rtl/>
        </w:rPr>
        <w:tab/>
        <w:t xml:space="preserve">נניח </w:t>
      </w:r>
      <w:proofErr w:type="spellStart"/>
      <w:r w:rsidRPr="00E179A7">
        <w:rPr>
          <w:rFonts w:cs="David" w:hint="cs"/>
          <w:rtl/>
        </w:rPr>
        <w:t>סטף</w:t>
      </w:r>
      <w:proofErr w:type="spellEnd"/>
      <w:r w:rsidRPr="00E179A7">
        <w:rPr>
          <w:rFonts w:cs="David" w:hint="cs"/>
          <w:rtl/>
        </w:rPr>
        <w:t xml:space="preserve"> </w:t>
      </w:r>
      <w:proofErr w:type="spellStart"/>
      <w:r w:rsidRPr="00E179A7">
        <w:rPr>
          <w:rFonts w:cs="David" w:hint="cs"/>
          <w:rtl/>
        </w:rPr>
        <w:t>ורטהיימר</w:t>
      </w:r>
      <w:proofErr w:type="spellEnd"/>
      <w:r w:rsidRPr="00E179A7">
        <w:rPr>
          <w:rFonts w:cs="David" w:hint="cs"/>
          <w:rtl/>
        </w:rPr>
        <w:t xml:space="preserve">  נבחר לכנסת. </w:t>
      </w:r>
    </w:p>
    <w:p w14:paraId="6DE23D52" w14:textId="77777777" w:rsidR="00E179A7" w:rsidRPr="00E179A7" w:rsidRDefault="00E179A7" w:rsidP="00E179A7">
      <w:pPr>
        <w:bidi/>
        <w:jc w:val="both"/>
        <w:rPr>
          <w:rFonts w:cs="David" w:hint="cs"/>
          <w:rtl/>
        </w:rPr>
      </w:pPr>
    </w:p>
    <w:p w14:paraId="1B575CAA" w14:textId="77777777" w:rsidR="00E179A7" w:rsidRPr="00E179A7" w:rsidRDefault="00E179A7" w:rsidP="00E179A7">
      <w:pPr>
        <w:bidi/>
        <w:jc w:val="both"/>
        <w:rPr>
          <w:rFonts w:cs="David" w:hint="cs"/>
          <w:rtl/>
        </w:rPr>
      </w:pPr>
      <w:r w:rsidRPr="00E179A7">
        <w:rPr>
          <w:rFonts w:cs="David" w:hint="cs"/>
          <w:u w:val="single"/>
          <w:rtl/>
        </w:rPr>
        <w:t>היו"ר דוד טל:</w:t>
      </w:r>
    </w:p>
    <w:p w14:paraId="018AB290" w14:textId="77777777" w:rsidR="00E179A7" w:rsidRPr="00E179A7" w:rsidRDefault="00E179A7" w:rsidP="00E179A7">
      <w:pPr>
        <w:bidi/>
        <w:jc w:val="both"/>
        <w:rPr>
          <w:rFonts w:cs="David" w:hint="cs"/>
          <w:rtl/>
        </w:rPr>
      </w:pPr>
    </w:p>
    <w:p w14:paraId="40F0F8C2" w14:textId="77777777" w:rsidR="00E179A7" w:rsidRPr="00E179A7" w:rsidRDefault="00E179A7" w:rsidP="00E179A7">
      <w:pPr>
        <w:bidi/>
        <w:jc w:val="both"/>
        <w:rPr>
          <w:rFonts w:cs="David" w:hint="cs"/>
          <w:rtl/>
        </w:rPr>
      </w:pPr>
      <w:r w:rsidRPr="00E179A7">
        <w:rPr>
          <w:rFonts w:cs="David" w:hint="cs"/>
          <w:rtl/>
        </w:rPr>
        <w:tab/>
      </w:r>
      <w:proofErr w:type="spellStart"/>
      <w:r w:rsidRPr="00E179A7">
        <w:rPr>
          <w:rFonts w:cs="David" w:hint="cs"/>
          <w:rtl/>
        </w:rPr>
        <w:t>איסקר</w:t>
      </w:r>
      <w:proofErr w:type="spellEnd"/>
      <w:r w:rsidRPr="00E179A7">
        <w:rPr>
          <w:rFonts w:cs="David" w:hint="cs"/>
          <w:rtl/>
        </w:rPr>
        <w:t xml:space="preserve">. </w:t>
      </w:r>
      <w:proofErr w:type="spellStart"/>
      <w:r w:rsidRPr="00E179A7">
        <w:rPr>
          <w:rFonts w:cs="David" w:hint="cs"/>
          <w:rtl/>
        </w:rPr>
        <w:t>איסקר</w:t>
      </w:r>
      <w:proofErr w:type="spellEnd"/>
      <w:r w:rsidRPr="00E179A7">
        <w:rPr>
          <w:rFonts w:cs="David" w:hint="cs"/>
          <w:rtl/>
        </w:rPr>
        <w:t xml:space="preserve"> מזוהה עם </w:t>
      </w:r>
      <w:proofErr w:type="spellStart"/>
      <w:r w:rsidRPr="00E179A7">
        <w:rPr>
          <w:rFonts w:cs="David" w:hint="cs"/>
          <w:rtl/>
        </w:rPr>
        <w:t>סטף</w:t>
      </w:r>
      <w:proofErr w:type="spellEnd"/>
      <w:r w:rsidRPr="00E179A7">
        <w:rPr>
          <w:rFonts w:cs="David" w:hint="cs"/>
          <w:rtl/>
        </w:rPr>
        <w:t xml:space="preserve"> </w:t>
      </w:r>
      <w:proofErr w:type="spellStart"/>
      <w:r w:rsidRPr="00E179A7">
        <w:rPr>
          <w:rFonts w:cs="David" w:hint="cs"/>
          <w:rtl/>
        </w:rPr>
        <w:t>ורטהיימר</w:t>
      </w:r>
      <w:proofErr w:type="spellEnd"/>
      <w:r w:rsidRPr="00E179A7">
        <w:rPr>
          <w:rFonts w:cs="David" w:hint="cs"/>
          <w:rtl/>
        </w:rPr>
        <w:t xml:space="preserve">. ודאי שאת זה את לא יכולה לבקש ממנו - - - </w:t>
      </w:r>
    </w:p>
    <w:p w14:paraId="7783F807" w14:textId="77777777" w:rsidR="00E179A7" w:rsidRPr="00E179A7" w:rsidRDefault="00E179A7" w:rsidP="00E179A7">
      <w:pPr>
        <w:bidi/>
        <w:jc w:val="both"/>
        <w:rPr>
          <w:rFonts w:cs="David" w:hint="cs"/>
          <w:rtl/>
        </w:rPr>
      </w:pPr>
    </w:p>
    <w:p w14:paraId="1CCF09C6"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DB6B3B1" w14:textId="77777777" w:rsidR="00E179A7" w:rsidRPr="00E179A7" w:rsidRDefault="00E179A7" w:rsidP="00E179A7">
      <w:pPr>
        <w:bidi/>
        <w:jc w:val="both"/>
        <w:rPr>
          <w:rFonts w:cs="David" w:hint="cs"/>
          <w:rtl/>
        </w:rPr>
      </w:pPr>
    </w:p>
    <w:p w14:paraId="75186111" w14:textId="77777777" w:rsidR="00E179A7" w:rsidRPr="00E179A7" w:rsidRDefault="00E179A7" w:rsidP="00E179A7">
      <w:pPr>
        <w:bidi/>
        <w:jc w:val="both"/>
        <w:rPr>
          <w:rFonts w:cs="David" w:hint="cs"/>
          <w:rtl/>
        </w:rPr>
      </w:pPr>
      <w:r w:rsidRPr="00E179A7">
        <w:rPr>
          <w:rFonts w:cs="David" w:hint="cs"/>
          <w:rtl/>
        </w:rPr>
        <w:tab/>
        <w:t xml:space="preserve">לפי מה שעלה היום, אנחנו צריכים לבקש ממנו - - - </w:t>
      </w:r>
    </w:p>
    <w:p w14:paraId="4350CC3A" w14:textId="77777777" w:rsidR="00E179A7" w:rsidRPr="00E179A7" w:rsidRDefault="00E179A7" w:rsidP="00E179A7">
      <w:pPr>
        <w:bidi/>
        <w:jc w:val="both"/>
        <w:rPr>
          <w:rFonts w:cs="David" w:hint="cs"/>
          <w:rtl/>
        </w:rPr>
      </w:pPr>
    </w:p>
    <w:p w14:paraId="0DB79B13"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57C4DEC0" w14:textId="77777777" w:rsidR="00E179A7" w:rsidRPr="00E179A7" w:rsidRDefault="00E179A7" w:rsidP="00E179A7">
      <w:pPr>
        <w:bidi/>
        <w:jc w:val="both"/>
        <w:rPr>
          <w:rFonts w:cs="David" w:hint="cs"/>
          <w:rtl/>
        </w:rPr>
      </w:pPr>
    </w:p>
    <w:p w14:paraId="36A24417" w14:textId="77777777" w:rsidR="00E179A7" w:rsidRPr="00E179A7" w:rsidRDefault="00E179A7" w:rsidP="00E179A7">
      <w:pPr>
        <w:bidi/>
        <w:jc w:val="both"/>
        <w:rPr>
          <w:rFonts w:cs="David" w:hint="cs"/>
          <w:rtl/>
        </w:rPr>
      </w:pPr>
      <w:r w:rsidRPr="00E179A7">
        <w:rPr>
          <w:rFonts w:cs="David" w:hint="cs"/>
          <w:rtl/>
        </w:rPr>
        <w:tab/>
        <w:t>לא, אם קראו לחברה "</w:t>
      </w:r>
      <w:proofErr w:type="spellStart"/>
      <w:r w:rsidRPr="00E179A7">
        <w:rPr>
          <w:rFonts w:cs="David" w:hint="cs"/>
          <w:rtl/>
        </w:rPr>
        <w:t>ורטהיימר</w:t>
      </w:r>
      <w:proofErr w:type="spellEnd"/>
      <w:r w:rsidRPr="00E179A7">
        <w:rPr>
          <w:rFonts w:cs="David" w:hint="cs"/>
          <w:rtl/>
        </w:rPr>
        <w:t>" ולא "</w:t>
      </w:r>
      <w:proofErr w:type="spellStart"/>
      <w:r w:rsidRPr="00E179A7">
        <w:rPr>
          <w:rFonts w:cs="David" w:hint="cs"/>
          <w:rtl/>
        </w:rPr>
        <w:t>איסקר</w:t>
      </w:r>
      <w:proofErr w:type="spellEnd"/>
      <w:r w:rsidRPr="00E179A7">
        <w:rPr>
          <w:rFonts w:cs="David" w:hint="cs"/>
          <w:rtl/>
        </w:rPr>
        <w:t xml:space="preserve">", היה צריך לבקש ממנו למחוק. </w:t>
      </w:r>
    </w:p>
    <w:p w14:paraId="0A1B061E" w14:textId="77777777" w:rsidR="00E179A7" w:rsidRPr="00E179A7" w:rsidRDefault="00E179A7" w:rsidP="00E179A7">
      <w:pPr>
        <w:bidi/>
        <w:jc w:val="both"/>
        <w:rPr>
          <w:rFonts w:cs="David" w:hint="cs"/>
          <w:rtl/>
        </w:rPr>
      </w:pPr>
    </w:p>
    <w:p w14:paraId="49C6659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5B354B7E" w14:textId="77777777" w:rsidR="00E179A7" w:rsidRPr="00E179A7" w:rsidRDefault="00E179A7" w:rsidP="00E179A7">
      <w:pPr>
        <w:bidi/>
        <w:jc w:val="both"/>
        <w:rPr>
          <w:rFonts w:cs="David" w:hint="cs"/>
          <w:rtl/>
        </w:rPr>
      </w:pPr>
    </w:p>
    <w:p w14:paraId="269E0C99" w14:textId="77777777" w:rsidR="00E179A7" w:rsidRPr="00E179A7" w:rsidRDefault="00E179A7" w:rsidP="00E179A7">
      <w:pPr>
        <w:bidi/>
        <w:jc w:val="both"/>
        <w:rPr>
          <w:rFonts w:cs="David" w:hint="cs"/>
          <w:rtl/>
        </w:rPr>
      </w:pPr>
      <w:r w:rsidRPr="00E179A7">
        <w:rPr>
          <w:rFonts w:cs="David" w:hint="cs"/>
          <w:rtl/>
        </w:rPr>
        <w:tab/>
        <w:t xml:space="preserve">תראו איזה אבסורד. </w:t>
      </w:r>
    </w:p>
    <w:p w14:paraId="18560BAC" w14:textId="77777777" w:rsidR="00E179A7" w:rsidRPr="00E179A7" w:rsidRDefault="00E179A7" w:rsidP="00E179A7">
      <w:pPr>
        <w:bidi/>
        <w:jc w:val="both"/>
        <w:rPr>
          <w:rFonts w:cs="David" w:hint="cs"/>
          <w:rtl/>
        </w:rPr>
      </w:pPr>
    </w:p>
    <w:p w14:paraId="380A80E7" w14:textId="77777777" w:rsidR="00E179A7" w:rsidRPr="00E179A7" w:rsidRDefault="00E179A7" w:rsidP="00E179A7">
      <w:pPr>
        <w:bidi/>
        <w:jc w:val="both"/>
        <w:rPr>
          <w:rFonts w:cs="David" w:hint="cs"/>
          <w:rtl/>
        </w:rPr>
      </w:pPr>
      <w:r w:rsidRPr="00E179A7">
        <w:rPr>
          <w:rFonts w:cs="David" w:hint="cs"/>
          <w:u w:val="single"/>
          <w:rtl/>
        </w:rPr>
        <w:t>היו"ר דוד טל:</w:t>
      </w:r>
    </w:p>
    <w:p w14:paraId="05FFF956" w14:textId="77777777" w:rsidR="00E179A7" w:rsidRPr="00E179A7" w:rsidRDefault="00E179A7" w:rsidP="00E179A7">
      <w:pPr>
        <w:bidi/>
        <w:jc w:val="both"/>
        <w:rPr>
          <w:rFonts w:cs="David" w:hint="cs"/>
          <w:rtl/>
        </w:rPr>
      </w:pPr>
    </w:p>
    <w:p w14:paraId="480CFC6F" w14:textId="77777777" w:rsidR="00E179A7" w:rsidRPr="00E179A7" w:rsidRDefault="00E179A7" w:rsidP="00E179A7">
      <w:pPr>
        <w:bidi/>
        <w:jc w:val="both"/>
        <w:rPr>
          <w:rFonts w:cs="David" w:hint="cs"/>
          <w:rtl/>
        </w:rPr>
      </w:pPr>
      <w:r w:rsidRPr="00E179A7">
        <w:rPr>
          <w:rFonts w:cs="David" w:hint="cs"/>
          <w:rtl/>
        </w:rPr>
        <w:tab/>
        <w:t xml:space="preserve">רבותיי, נעבור לסעיף הבא. </w:t>
      </w:r>
    </w:p>
    <w:p w14:paraId="353CFDE6" w14:textId="77777777" w:rsidR="00E179A7" w:rsidRPr="00E179A7" w:rsidRDefault="00E179A7" w:rsidP="00E179A7">
      <w:pPr>
        <w:bidi/>
        <w:jc w:val="both"/>
        <w:rPr>
          <w:rFonts w:cs="David" w:hint="cs"/>
          <w:rtl/>
        </w:rPr>
      </w:pPr>
    </w:p>
    <w:p w14:paraId="7FE536A5"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176E4CD5" w14:textId="77777777" w:rsidR="00E179A7" w:rsidRPr="00E179A7" w:rsidRDefault="00E179A7" w:rsidP="00E179A7">
      <w:pPr>
        <w:bidi/>
        <w:jc w:val="both"/>
        <w:rPr>
          <w:rFonts w:cs="David" w:hint="cs"/>
          <w:rtl/>
        </w:rPr>
      </w:pPr>
    </w:p>
    <w:p w14:paraId="7D8648A3" w14:textId="77777777" w:rsidR="00E179A7" w:rsidRPr="00E179A7" w:rsidRDefault="00E179A7" w:rsidP="00E179A7">
      <w:pPr>
        <w:bidi/>
        <w:jc w:val="both"/>
        <w:rPr>
          <w:rFonts w:cs="David" w:hint="cs"/>
          <w:rtl/>
        </w:rPr>
      </w:pPr>
      <w:r w:rsidRPr="00E179A7">
        <w:rPr>
          <w:rFonts w:cs="David" w:hint="cs"/>
          <w:rtl/>
        </w:rPr>
        <w:tab/>
        <w:t xml:space="preserve">התחלנו את פרק ניגוד עניינים, ושם הפסקנו בסעיף ההגדרות שעורר שאלות. </w:t>
      </w:r>
    </w:p>
    <w:p w14:paraId="239D9D70" w14:textId="77777777" w:rsidR="00E179A7" w:rsidRPr="00E179A7" w:rsidRDefault="00E179A7" w:rsidP="00E179A7">
      <w:pPr>
        <w:bidi/>
        <w:jc w:val="both"/>
        <w:rPr>
          <w:rFonts w:cs="David" w:hint="cs"/>
          <w:rtl/>
        </w:rPr>
      </w:pPr>
    </w:p>
    <w:p w14:paraId="70AD8DDA"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4D27DEED" w14:textId="77777777" w:rsidR="00E179A7" w:rsidRPr="00E179A7" w:rsidRDefault="00E179A7" w:rsidP="00E179A7">
      <w:pPr>
        <w:bidi/>
        <w:jc w:val="both"/>
        <w:rPr>
          <w:rFonts w:cs="David" w:hint="cs"/>
          <w:rtl/>
        </w:rPr>
      </w:pPr>
    </w:p>
    <w:p w14:paraId="0DA01852" w14:textId="77777777" w:rsidR="00E179A7" w:rsidRPr="00E179A7" w:rsidRDefault="00E179A7" w:rsidP="00E179A7">
      <w:pPr>
        <w:bidi/>
        <w:jc w:val="both"/>
        <w:rPr>
          <w:rFonts w:cs="David" w:hint="cs"/>
          <w:rtl/>
        </w:rPr>
      </w:pPr>
      <w:r w:rsidRPr="00E179A7">
        <w:rPr>
          <w:rFonts w:cs="David" w:hint="cs"/>
          <w:rtl/>
        </w:rPr>
        <w:tab/>
        <w:t xml:space="preserve">עלו כאן כמה בעיות, גם ה"עניין מוסדי" העלה התנגדות אצל חבר הכנסת סער. גם מה זה טובת הנאה אישית. </w:t>
      </w:r>
    </w:p>
    <w:p w14:paraId="51D1BCAF" w14:textId="77777777" w:rsidR="00E179A7" w:rsidRPr="00E179A7" w:rsidRDefault="00E179A7" w:rsidP="00E179A7">
      <w:pPr>
        <w:bidi/>
        <w:jc w:val="both"/>
        <w:rPr>
          <w:rFonts w:cs="David" w:hint="cs"/>
          <w:rtl/>
        </w:rPr>
      </w:pPr>
    </w:p>
    <w:p w14:paraId="76405692" w14:textId="77777777" w:rsidR="00E179A7" w:rsidRPr="00E179A7" w:rsidRDefault="00E179A7" w:rsidP="00E179A7">
      <w:pPr>
        <w:bidi/>
        <w:jc w:val="both"/>
        <w:rPr>
          <w:rFonts w:cs="David" w:hint="cs"/>
          <w:rtl/>
        </w:rPr>
      </w:pPr>
      <w:r w:rsidRPr="00E179A7">
        <w:rPr>
          <w:rFonts w:cs="David" w:hint="cs"/>
          <w:u w:val="single"/>
          <w:rtl/>
        </w:rPr>
        <w:t>היו"ר דוד טל:</w:t>
      </w:r>
    </w:p>
    <w:p w14:paraId="1D460671" w14:textId="77777777" w:rsidR="00E179A7" w:rsidRPr="00E179A7" w:rsidRDefault="00E179A7" w:rsidP="00E179A7">
      <w:pPr>
        <w:bidi/>
        <w:jc w:val="both"/>
        <w:rPr>
          <w:rFonts w:cs="David" w:hint="cs"/>
          <w:rtl/>
        </w:rPr>
      </w:pPr>
    </w:p>
    <w:p w14:paraId="2271EA01" w14:textId="77777777" w:rsidR="00E179A7" w:rsidRPr="00E179A7" w:rsidRDefault="00E179A7" w:rsidP="00E179A7">
      <w:pPr>
        <w:bidi/>
        <w:jc w:val="both"/>
        <w:rPr>
          <w:rFonts w:cs="David" w:hint="cs"/>
          <w:rtl/>
        </w:rPr>
      </w:pPr>
      <w:r w:rsidRPr="00E179A7">
        <w:rPr>
          <w:rFonts w:cs="David" w:hint="cs"/>
          <w:rtl/>
        </w:rPr>
        <w:tab/>
        <w:t xml:space="preserve">אגב, הוא  התייחס לגבי הסנקציות, גם הוא וגם חברת הכנסת שלי </w:t>
      </w:r>
      <w:proofErr w:type="spellStart"/>
      <w:r w:rsidRPr="00E179A7">
        <w:rPr>
          <w:rFonts w:cs="David" w:hint="cs"/>
          <w:rtl/>
        </w:rPr>
        <w:t>יחימוביץ</w:t>
      </w:r>
      <w:proofErr w:type="spellEnd"/>
      <w:r w:rsidRPr="00E179A7">
        <w:rPr>
          <w:rFonts w:cs="David" w:hint="cs"/>
          <w:rtl/>
        </w:rPr>
        <w:t xml:space="preserve"> התנגדו לסנקציות - - - </w:t>
      </w:r>
    </w:p>
    <w:p w14:paraId="072AF0BF" w14:textId="77777777" w:rsidR="00E179A7" w:rsidRPr="00E179A7" w:rsidRDefault="00E179A7" w:rsidP="00E179A7">
      <w:pPr>
        <w:bidi/>
        <w:jc w:val="both"/>
        <w:rPr>
          <w:rFonts w:cs="David" w:hint="cs"/>
          <w:rtl/>
        </w:rPr>
      </w:pPr>
    </w:p>
    <w:p w14:paraId="156294B3"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01EF4B2E" w14:textId="77777777" w:rsidR="00E179A7" w:rsidRPr="00E179A7" w:rsidRDefault="00E179A7" w:rsidP="00E179A7">
      <w:pPr>
        <w:bidi/>
        <w:jc w:val="both"/>
        <w:rPr>
          <w:rFonts w:cs="David" w:hint="cs"/>
          <w:rtl/>
        </w:rPr>
      </w:pPr>
    </w:p>
    <w:p w14:paraId="5423E75F" w14:textId="77777777" w:rsidR="00E179A7" w:rsidRPr="00E179A7" w:rsidRDefault="00E179A7" w:rsidP="00E179A7">
      <w:pPr>
        <w:bidi/>
        <w:jc w:val="both"/>
        <w:rPr>
          <w:rFonts w:cs="David" w:hint="cs"/>
          <w:rtl/>
        </w:rPr>
      </w:pPr>
      <w:r w:rsidRPr="00E179A7">
        <w:rPr>
          <w:rFonts w:cs="David" w:hint="cs"/>
          <w:rtl/>
        </w:rPr>
        <w:tab/>
        <w:t xml:space="preserve">לא, זה נושא אחר, זה תיקוני התקנון. </w:t>
      </w:r>
    </w:p>
    <w:p w14:paraId="0070022E" w14:textId="77777777" w:rsidR="00E179A7" w:rsidRPr="00E179A7" w:rsidRDefault="00E179A7" w:rsidP="00E179A7">
      <w:pPr>
        <w:bidi/>
        <w:jc w:val="both"/>
        <w:rPr>
          <w:rFonts w:cs="David" w:hint="cs"/>
          <w:rtl/>
        </w:rPr>
      </w:pPr>
    </w:p>
    <w:p w14:paraId="641060F2"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636413A2" w14:textId="77777777" w:rsidR="00E179A7" w:rsidRPr="00E179A7" w:rsidRDefault="00E179A7" w:rsidP="00E179A7">
      <w:pPr>
        <w:bidi/>
        <w:jc w:val="both"/>
        <w:rPr>
          <w:rFonts w:cs="David" w:hint="cs"/>
          <w:rtl/>
        </w:rPr>
      </w:pPr>
    </w:p>
    <w:p w14:paraId="11520C7D" w14:textId="77777777" w:rsidR="00E179A7" w:rsidRPr="00E179A7" w:rsidRDefault="00E179A7" w:rsidP="00E179A7">
      <w:pPr>
        <w:bidi/>
        <w:jc w:val="both"/>
        <w:rPr>
          <w:rFonts w:cs="David" w:hint="cs"/>
          <w:rtl/>
        </w:rPr>
      </w:pPr>
      <w:r w:rsidRPr="00E179A7">
        <w:rPr>
          <w:rFonts w:cs="David" w:hint="cs"/>
          <w:rtl/>
        </w:rPr>
        <w:tab/>
        <w:t xml:space="preserve">בדוח הוצע הגדרה של "עניין אישי" ו"עניין מוסדי". דובר על כך, שאולי תוכן הגדרה אחת של עניין אישי בלבד, כאשר יובהר שמדובר בטובת הנאה ישירה או עקיפה של חבר הכנסת, בן משפחתו או חבר בני אדם שחבר הכנסת קשור עמו. למעט </w:t>
      </w:r>
      <w:r w:rsidRPr="00E179A7">
        <w:rPr>
          <w:rFonts w:cs="David"/>
          <w:rtl/>
        </w:rPr>
        <w:t>–</w:t>
      </w:r>
      <w:r w:rsidRPr="00E179A7">
        <w:rPr>
          <w:rFonts w:cs="David" w:hint="cs"/>
          <w:rtl/>
        </w:rPr>
        <w:t xml:space="preserve"> מה לא ייחשב כעניין אישי </w:t>
      </w:r>
      <w:r w:rsidRPr="00E179A7">
        <w:rPr>
          <w:rFonts w:cs="David"/>
          <w:rtl/>
        </w:rPr>
        <w:t>–</w:t>
      </w:r>
      <w:r w:rsidRPr="00E179A7">
        <w:rPr>
          <w:rFonts w:cs="David" w:hint="cs"/>
          <w:rtl/>
        </w:rPr>
        <w:t xml:space="preserve"> עניין הנוגע למפלגתו או למגזר שהוא משתייך אליו. כאן דיברנו שיש דוגמאות לאותו מגזר, מקצוע, קהילה, עדה, אזור מגורים. כלומר, אם יהיה עניין שקשור לעורכי דין וחבר הכנסת היה בעבר עורך דין, זה לא ייחשב כעניין אישי אלא אם כן עניין זה עשוי להביא לחבר הכנסת </w:t>
      </w:r>
      <w:r w:rsidRPr="00E179A7">
        <w:rPr>
          <w:rFonts w:cs="David"/>
          <w:rtl/>
        </w:rPr>
        <w:t>–</w:t>
      </w:r>
      <w:r w:rsidRPr="00E179A7">
        <w:rPr>
          <w:rFonts w:cs="David" w:hint="cs"/>
          <w:rtl/>
        </w:rPr>
        <w:t xml:space="preserve"> הוסיפו בישיבה או למקורביו -  באופן אישי </w:t>
      </w:r>
      <w:r w:rsidRPr="00E179A7">
        <w:rPr>
          <w:rFonts w:cs="David"/>
          <w:rtl/>
        </w:rPr>
        <w:t>–</w:t>
      </w:r>
      <w:r w:rsidRPr="00E179A7">
        <w:rPr>
          <w:rFonts w:cs="David" w:hint="cs"/>
          <w:rtl/>
        </w:rPr>
        <w:t xml:space="preserve"> הוסיפו ובלעדי </w:t>
      </w:r>
      <w:r w:rsidRPr="00E179A7">
        <w:rPr>
          <w:rFonts w:cs="David"/>
          <w:rtl/>
        </w:rPr>
        <w:t>–</w:t>
      </w:r>
      <w:r w:rsidRPr="00E179A7">
        <w:rPr>
          <w:rFonts w:cs="David" w:hint="cs"/>
          <w:rtl/>
        </w:rPr>
        <w:t xml:space="preserve">  טובת הנאה ממשית. </w:t>
      </w:r>
    </w:p>
    <w:p w14:paraId="13B5DAB3" w14:textId="77777777" w:rsidR="00E179A7" w:rsidRPr="00E179A7" w:rsidRDefault="00E179A7" w:rsidP="00E179A7">
      <w:pPr>
        <w:bidi/>
        <w:jc w:val="both"/>
        <w:rPr>
          <w:rFonts w:cs="David" w:hint="cs"/>
          <w:rtl/>
        </w:rPr>
      </w:pPr>
    </w:p>
    <w:p w14:paraId="4293BCD9" w14:textId="77777777" w:rsidR="00E179A7" w:rsidRPr="00E179A7" w:rsidRDefault="00E179A7" w:rsidP="00E179A7">
      <w:pPr>
        <w:bidi/>
        <w:jc w:val="both"/>
        <w:rPr>
          <w:rFonts w:cs="David" w:hint="cs"/>
          <w:rtl/>
        </w:rPr>
      </w:pPr>
      <w:r w:rsidRPr="00E179A7">
        <w:rPr>
          <w:rFonts w:cs="David" w:hint="cs"/>
          <w:u w:val="single"/>
          <w:rtl/>
        </w:rPr>
        <w:t>היו"ר דוד טל:</w:t>
      </w:r>
    </w:p>
    <w:p w14:paraId="38C0B709" w14:textId="77777777" w:rsidR="00E179A7" w:rsidRPr="00E179A7" w:rsidRDefault="00E179A7" w:rsidP="00E179A7">
      <w:pPr>
        <w:bidi/>
        <w:jc w:val="both"/>
        <w:rPr>
          <w:rFonts w:cs="David" w:hint="cs"/>
          <w:rtl/>
        </w:rPr>
      </w:pPr>
    </w:p>
    <w:p w14:paraId="543AA4D1" w14:textId="77777777" w:rsidR="00E179A7" w:rsidRPr="00E179A7" w:rsidRDefault="00E179A7" w:rsidP="00E179A7">
      <w:pPr>
        <w:bidi/>
        <w:jc w:val="both"/>
        <w:rPr>
          <w:rFonts w:cs="David" w:hint="cs"/>
          <w:rtl/>
        </w:rPr>
      </w:pPr>
      <w:r w:rsidRPr="00E179A7">
        <w:rPr>
          <w:rFonts w:cs="David" w:hint="cs"/>
          <w:rtl/>
        </w:rPr>
        <w:tab/>
        <w:t xml:space="preserve">מקובל, פרופסור כשר? </w:t>
      </w:r>
    </w:p>
    <w:p w14:paraId="68D1C9E1" w14:textId="77777777" w:rsidR="00E179A7" w:rsidRPr="00E179A7" w:rsidRDefault="00E179A7" w:rsidP="00E179A7">
      <w:pPr>
        <w:bidi/>
        <w:jc w:val="both"/>
        <w:rPr>
          <w:rFonts w:cs="David" w:hint="cs"/>
          <w:rtl/>
        </w:rPr>
      </w:pPr>
    </w:p>
    <w:p w14:paraId="533AA26A"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0B75A902" w14:textId="77777777" w:rsidR="00E179A7" w:rsidRPr="00E179A7" w:rsidRDefault="00E179A7" w:rsidP="00E179A7">
      <w:pPr>
        <w:bidi/>
        <w:jc w:val="both"/>
        <w:rPr>
          <w:rFonts w:cs="David" w:hint="cs"/>
          <w:rtl/>
        </w:rPr>
      </w:pPr>
    </w:p>
    <w:p w14:paraId="3BE165CD" w14:textId="77777777" w:rsidR="00E179A7" w:rsidRPr="00E179A7" w:rsidRDefault="00E179A7" w:rsidP="00E179A7">
      <w:pPr>
        <w:bidi/>
        <w:jc w:val="both"/>
        <w:rPr>
          <w:rFonts w:cs="David" w:hint="cs"/>
          <w:rtl/>
        </w:rPr>
      </w:pPr>
      <w:r w:rsidRPr="00E179A7">
        <w:rPr>
          <w:rFonts w:cs="David" w:hint="cs"/>
          <w:rtl/>
        </w:rPr>
        <w:tab/>
        <w:t xml:space="preserve">כשאנחנו הבדלנו בין אישי למוסדי, הכוונה </w:t>
      </w:r>
      <w:proofErr w:type="spellStart"/>
      <w:r w:rsidRPr="00E179A7">
        <w:rPr>
          <w:rFonts w:cs="David" w:hint="cs"/>
          <w:rtl/>
        </w:rPr>
        <w:t>היתה</w:t>
      </w:r>
      <w:proofErr w:type="spellEnd"/>
      <w:r w:rsidRPr="00E179A7">
        <w:rPr>
          <w:rFonts w:cs="David" w:hint="cs"/>
          <w:rtl/>
        </w:rPr>
        <w:t xml:space="preserve"> להבחין בין עניין שיש לי בכיס הפרטי שלי או של קרוביי לבין עניין שיש לי באיזשהו מקום שאני קשור בו. למשל, יש אנשים שקשורים באוניברסיטה, יש חברי כנסת שקשורים באוניברסיטה, יש הבדל בין העניין של חבר הכנסת בעצמו לבין העניין של חבר הכנסת באוניברסיטה, שממנה הוא בא ואולי אליה הוא חוזר. לכן הבחנו בין אישי למוסדי, אלה סוגים שונים של עניין. אבל אם מוצעת הגדרה אחת שבה נאמר, חבר בני אדם, שפירושו, גם חבר בני אדם העוסק בפעילות עסקית וגם גוף ציבורי או גוף פרטי שחבר הכנסת קשור בו, אז בסדר, אין נפקא מנא. זאת הגדרה אחת שתופסת את שני הדברים. </w:t>
      </w:r>
    </w:p>
    <w:p w14:paraId="510B4C87" w14:textId="77777777" w:rsidR="00E179A7" w:rsidRPr="00E179A7" w:rsidRDefault="00E179A7" w:rsidP="00E179A7">
      <w:pPr>
        <w:bidi/>
        <w:jc w:val="both"/>
        <w:rPr>
          <w:rFonts w:cs="David" w:hint="cs"/>
          <w:rtl/>
        </w:rPr>
      </w:pPr>
    </w:p>
    <w:p w14:paraId="3983B5D4" w14:textId="77777777" w:rsidR="00E179A7" w:rsidRPr="00E179A7" w:rsidRDefault="00E179A7" w:rsidP="00E179A7">
      <w:pPr>
        <w:bidi/>
        <w:jc w:val="both"/>
        <w:rPr>
          <w:rFonts w:cs="David" w:hint="cs"/>
          <w:rtl/>
        </w:rPr>
      </w:pPr>
      <w:r w:rsidRPr="00E179A7">
        <w:rPr>
          <w:rFonts w:cs="David" w:hint="cs"/>
          <w:u w:val="single"/>
          <w:rtl/>
        </w:rPr>
        <w:t>היו"ר דוד טל:</w:t>
      </w:r>
    </w:p>
    <w:p w14:paraId="0CE3573E" w14:textId="77777777" w:rsidR="00E179A7" w:rsidRPr="00E179A7" w:rsidRDefault="00E179A7" w:rsidP="00E179A7">
      <w:pPr>
        <w:bidi/>
        <w:jc w:val="both"/>
        <w:rPr>
          <w:rFonts w:cs="David" w:hint="cs"/>
          <w:rtl/>
        </w:rPr>
      </w:pPr>
    </w:p>
    <w:p w14:paraId="0896951B" w14:textId="77777777" w:rsidR="00E179A7" w:rsidRPr="00E179A7" w:rsidRDefault="00E179A7" w:rsidP="00E179A7">
      <w:pPr>
        <w:bidi/>
        <w:jc w:val="both"/>
        <w:rPr>
          <w:rFonts w:cs="David" w:hint="cs"/>
          <w:rtl/>
        </w:rPr>
      </w:pPr>
      <w:r w:rsidRPr="00E179A7">
        <w:rPr>
          <w:rFonts w:cs="David" w:hint="cs"/>
          <w:rtl/>
        </w:rPr>
        <w:tab/>
        <w:t xml:space="preserve">חברי הכנסת העלו כאן את החששות האלה, לא לנתק את חברי הכנסת מהמורשות שלהם, מהפעילות שלהם </w:t>
      </w:r>
      <w:proofErr w:type="spellStart"/>
      <w:r w:rsidRPr="00E179A7">
        <w:rPr>
          <w:rFonts w:cs="David" w:hint="cs"/>
          <w:rtl/>
        </w:rPr>
        <w:t>שהיתה</w:t>
      </w:r>
      <w:proofErr w:type="spellEnd"/>
      <w:r w:rsidRPr="00E179A7">
        <w:rPr>
          <w:rFonts w:cs="David" w:hint="cs"/>
          <w:rtl/>
        </w:rPr>
        <w:t xml:space="preserve"> עוד לפני שהיו חברי כנסת, הם פעלו למשל בעמותת אל-סם, זה חלק מהתפקיד, כמו למשל חבר הכנסת גלעד </w:t>
      </w:r>
      <w:proofErr w:type="spellStart"/>
      <w:r w:rsidRPr="00E179A7">
        <w:rPr>
          <w:rFonts w:cs="David" w:hint="cs"/>
          <w:rtl/>
        </w:rPr>
        <w:t>ארדן</w:t>
      </w:r>
      <w:proofErr w:type="spellEnd"/>
      <w:r w:rsidRPr="00E179A7">
        <w:rPr>
          <w:rFonts w:cs="David" w:hint="cs"/>
          <w:rtl/>
        </w:rPr>
        <w:t xml:space="preserve">, שהיה יושב ראש בעמותת אל-סם, הוא רוצה לקדם את האג'נדה נגד סמים, שזה יתאפשר לחבר הכנסת. </w:t>
      </w:r>
    </w:p>
    <w:p w14:paraId="13E2ED66" w14:textId="77777777" w:rsidR="00E179A7" w:rsidRPr="00E179A7" w:rsidRDefault="00E179A7" w:rsidP="00E179A7">
      <w:pPr>
        <w:bidi/>
        <w:jc w:val="both"/>
        <w:rPr>
          <w:rFonts w:cs="David" w:hint="cs"/>
          <w:rtl/>
        </w:rPr>
      </w:pPr>
      <w:r w:rsidRPr="00E179A7">
        <w:rPr>
          <w:rFonts w:cs="David"/>
          <w:rtl/>
        </w:rPr>
        <w:br w:type="page"/>
      </w:r>
    </w:p>
    <w:p w14:paraId="03BA2B90"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1825EE0F" w14:textId="77777777" w:rsidR="00E179A7" w:rsidRPr="00E179A7" w:rsidRDefault="00E179A7" w:rsidP="00E179A7">
      <w:pPr>
        <w:bidi/>
        <w:jc w:val="both"/>
        <w:rPr>
          <w:rFonts w:cs="David" w:hint="cs"/>
          <w:rtl/>
        </w:rPr>
      </w:pPr>
    </w:p>
    <w:p w14:paraId="022A7884" w14:textId="77777777" w:rsidR="00E179A7" w:rsidRPr="00E179A7" w:rsidRDefault="00E179A7" w:rsidP="00E179A7">
      <w:pPr>
        <w:bidi/>
        <w:jc w:val="both"/>
        <w:rPr>
          <w:rFonts w:cs="David" w:hint="cs"/>
          <w:rtl/>
        </w:rPr>
      </w:pPr>
      <w:r w:rsidRPr="00E179A7">
        <w:rPr>
          <w:rFonts w:cs="David" w:hint="cs"/>
          <w:rtl/>
        </w:rPr>
        <w:tab/>
        <w:t xml:space="preserve">אנחנו בטח היינו בעד זה. המחשבה שחשבנו עליה, כשמדובר על חבר הכנסת עצמו או מקורביו, או כשמדובר על משהו שהוא בתנאי תחרות. למשל, אם אמשיך עם הדוגמה של אוניברסיטה, אוניברסיטאות מתחרות אחת בשנייה, יש לך עניין באחת, יכול להיות על חשבון האחרות. אבל אם יש לך עניין בעדה הבוכרית, זה לא על חשבון העניין בעדה התוניסאית. </w:t>
      </w:r>
    </w:p>
    <w:p w14:paraId="325E02DF" w14:textId="77777777" w:rsidR="00E179A7" w:rsidRPr="00E179A7" w:rsidRDefault="00E179A7" w:rsidP="00E179A7">
      <w:pPr>
        <w:bidi/>
        <w:jc w:val="both"/>
        <w:rPr>
          <w:rFonts w:cs="David" w:hint="cs"/>
          <w:rtl/>
        </w:rPr>
      </w:pPr>
    </w:p>
    <w:p w14:paraId="5BA0F137" w14:textId="77777777" w:rsidR="00E179A7" w:rsidRPr="00E179A7" w:rsidRDefault="00E179A7" w:rsidP="00E179A7">
      <w:pPr>
        <w:bidi/>
        <w:jc w:val="both"/>
        <w:rPr>
          <w:rFonts w:cs="David" w:hint="cs"/>
          <w:rtl/>
        </w:rPr>
      </w:pPr>
      <w:r w:rsidRPr="00E179A7">
        <w:rPr>
          <w:rFonts w:cs="David" w:hint="cs"/>
          <w:u w:val="single"/>
          <w:rtl/>
        </w:rPr>
        <w:t>היו"ר דוד טל:</w:t>
      </w:r>
    </w:p>
    <w:p w14:paraId="4852B168" w14:textId="77777777" w:rsidR="00E179A7" w:rsidRPr="00E179A7" w:rsidRDefault="00E179A7" w:rsidP="00E179A7">
      <w:pPr>
        <w:bidi/>
        <w:jc w:val="both"/>
        <w:rPr>
          <w:rFonts w:cs="David" w:hint="cs"/>
          <w:rtl/>
        </w:rPr>
      </w:pPr>
    </w:p>
    <w:p w14:paraId="276CC83C" w14:textId="77777777" w:rsidR="00E179A7" w:rsidRPr="00E179A7" w:rsidRDefault="00E179A7" w:rsidP="00E179A7">
      <w:pPr>
        <w:bidi/>
        <w:jc w:val="both"/>
        <w:rPr>
          <w:rFonts w:cs="David" w:hint="cs"/>
          <w:rtl/>
        </w:rPr>
      </w:pPr>
      <w:r w:rsidRPr="00E179A7">
        <w:rPr>
          <w:rFonts w:cs="David" w:hint="cs"/>
          <w:rtl/>
        </w:rPr>
        <w:tab/>
        <w:t xml:space="preserve">אבל אם יש לך עניין באותה אוניברסיטה, לצורך העניין, המכללה בקרית אונו, אתה לא מפיק מזה שום רווח אישי - - - </w:t>
      </w:r>
    </w:p>
    <w:p w14:paraId="134A7D64" w14:textId="77777777" w:rsidR="00E179A7" w:rsidRPr="00E179A7" w:rsidRDefault="00E179A7" w:rsidP="00E179A7">
      <w:pPr>
        <w:bidi/>
        <w:jc w:val="both"/>
        <w:rPr>
          <w:rFonts w:cs="David" w:hint="cs"/>
          <w:rtl/>
        </w:rPr>
      </w:pPr>
    </w:p>
    <w:p w14:paraId="2BB925C5"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78EAB222" w14:textId="77777777" w:rsidR="00E179A7" w:rsidRPr="00E179A7" w:rsidRDefault="00E179A7" w:rsidP="00E179A7">
      <w:pPr>
        <w:bidi/>
        <w:jc w:val="both"/>
        <w:rPr>
          <w:rFonts w:cs="David" w:hint="cs"/>
          <w:rtl/>
        </w:rPr>
      </w:pPr>
    </w:p>
    <w:p w14:paraId="5EC0ABB3" w14:textId="77777777" w:rsidR="00E179A7" w:rsidRPr="00E179A7" w:rsidRDefault="00E179A7" w:rsidP="00E179A7">
      <w:pPr>
        <w:bidi/>
        <w:jc w:val="both"/>
        <w:rPr>
          <w:rFonts w:cs="David" w:hint="cs"/>
          <w:rtl/>
        </w:rPr>
      </w:pPr>
      <w:r w:rsidRPr="00E179A7">
        <w:rPr>
          <w:rFonts w:cs="David" w:hint="cs"/>
          <w:rtl/>
        </w:rPr>
        <w:tab/>
        <w:t xml:space="preserve">עדיין, אתה קשור בה, אתה בחבר ידידי האוניברסיטה. </w:t>
      </w:r>
    </w:p>
    <w:p w14:paraId="2087DADB" w14:textId="77777777" w:rsidR="00E179A7" w:rsidRPr="00E179A7" w:rsidRDefault="00E179A7" w:rsidP="00E179A7">
      <w:pPr>
        <w:bidi/>
        <w:jc w:val="both"/>
        <w:rPr>
          <w:rFonts w:cs="David" w:hint="cs"/>
          <w:rtl/>
        </w:rPr>
      </w:pPr>
    </w:p>
    <w:p w14:paraId="16E3BB75" w14:textId="77777777" w:rsidR="00E179A7" w:rsidRPr="00E179A7" w:rsidRDefault="00E179A7" w:rsidP="00E179A7">
      <w:pPr>
        <w:bidi/>
        <w:jc w:val="both"/>
        <w:rPr>
          <w:rFonts w:cs="David" w:hint="cs"/>
          <w:rtl/>
        </w:rPr>
      </w:pPr>
      <w:r w:rsidRPr="00E179A7">
        <w:rPr>
          <w:rFonts w:cs="David" w:hint="cs"/>
          <w:u w:val="single"/>
          <w:rtl/>
        </w:rPr>
        <w:t>היו"ר דוד טל:</w:t>
      </w:r>
    </w:p>
    <w:p w14:paraId="399B3E50" w14:textId="77777777" w:rsidR="00E179A7" w:rsidRPr="00E179A7" w:rsidRDefault="00E179A7" w:rsidP="00E179A7">
      <w:pPr>
        <w:bidi/>
        <w:jc w:val="both"/>
        <w:rPr>
          <w:rFonts w:cs="David" w:hint="cs"/>
          <w:rtl/>
        </w:rPr>
      </w:pPr>
    </w:p>
    <w:p w14:paraId="13B24F7E" w14:textId="77777777" w:rsidR="00E179A7" w:rsidRPr="00E179A7" w:rsidRDefault="00E179A7" w:rsidP="00E179A7">
      <w:pPr>
        <w:bidi/>
        <w:jc w:val="both"/>
        <w:rPr>
          <w:rFonts w:cs="David" w:hint="cs"/>
          <w:rtl/>
        </w:rPr>
      </w:pPr>
      <w:r w:rsidRPr="00E179A7">
        <w:rPr>
          <w:rFonts w:cs="David" w:hint="cs"/>
          <w:rtl/>
        </w:rPr>
        <w:tab/>
        <w:t xml:space="preserve">אמרו לנו שזה מותר. </w:t>
      </w:r>
    </w:p>
    <w:p w14:paraId="3AA052BD" w14:textId="77777777" w:rsidR="00E179A7" w:rsidRPr="00E179A7" w:rsidRDefault="00E179A7" w:rsidP="00E179A7">
      <w:pPr>
        <w:bidi/>
        <w:jc w:val="both"/>
        <w:rPr>
          <w:rFonts w:cs="David" w:hint="cs"/>
          <w:rtl/>
        </w:rPr>
      </w:pPr>
    </w:p>
    <w:p w14:paraId="3392FED1"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9466FD2" w14:textId="77777777" w:rsidR="00E179A7" w:rsidRPr="00E179A7" w:rsidRDefault="00E179A7" w:rsidP="00E179A7">
      <w:pPr>
        <w:bidi/>
        <w:jc w:val="both"/>
        <w:rPr>
          <w:rFonts w:cs="David" w:hint="cs"/>
          <w:rtl/>
        </w:rPr>
      </w:pPr>
    </w:p>
    <w:p w14:paraId="0E3C813E" w14:textId="77777777" w:rsidR="00E179A7" w:rsidRPr="00E179A7" w:rsidRDefault="00E179A7" w:rsidP="00E179A7">
      <w:pPr>
        <w:bidi/>
        <w:jc w:val="both"/>
        <w:rPr>
          <w:rFonts w:cs="David" w:hint="cs"/>
          <w:rtl/>
        </w:rPr>
      </w:pPr>
      <w:r w:rsidRPr="00E179A7">
        <w:rPr>
          <w:rFonts w:cs="David" w:hint="cs"/>
          <w:rtl/>
        </w:rPr>
        <w:tab/>
        <w:t xml:space="preserve">זה מותר. </w:t>
      </w:r>
    </w:p>
    <w:p w14:paraId="4236D29B" w14:textId="77777777" w:rsidR="00E179A7" w:rsidRPr="00E179A7" w:rsidRDefault="00E179A7" w:rsidP="00E179A7">
      <w:pPr>
        <w:bidi/>
        <w:jc w:val="both"/>
        <w:rPr>
          <w:rFonts w:cs="David" w:hint="cs"/>
          <w:rtl/>
        </w:rPr>
      </w:pPr>
    </w:p>
    <w:p w14:paraId="4C3A6F28"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78C72C1E" w14:textId="77777777" w:rsidR="00E179A7" w:rsidRPr="00E179A7" w:rsidRDefault="00E179A7" w:rsidP="00E179A7">
      <w:pPr>
        <w:bidi/>
        <w:jc w:val="both"/>
        <w:rPr>
          <w:rFonts w:cs="David" w:hint="cs"/>
          <w:rtl/>
        </w:rPr>
      </w:pPr>
    </w:p>
    <w:p w14:paraId="0BF46BE5" w14:textId="77777777" w:rsidR="00E179A7" w:rsidRPr="00E179A7" w:rsidRDefault="00E179A7" w:rsidP="00E179A7">
      <w:pPr>
        <w:bidi/>
        <w:jc w:val="both"/>
        <w:rPr>
          <w:rFonts w:cs="David" w:hint="cs"/>
          <w:rtl/>
        </w:rPr>
      </w:pPr>
      <w:r w:rsidRPr="00E179A7">
        <w:rPr>
          <w:rFonts w:cs="David" w:hint="cs"/>
          <w:rtl/>
        </w:rPr>
        <w:tab/>
        <w:t xml:space="preserve">צריך להבחין בין המותר לאסור, מה מותר לך לכהן, לבין מצב שמותר לך לכהן אבל יש לך עניין אישי ולכן אסור לך למשל אסור לקדם דברים בוועדות. </w:t>
      </w:r>
    </w:p>
    <w:p w14:paraId="3ADBE05F" w14:textId="77777777" w:rsidR="00E179A7" w:rsidRPr="00E179A7" w:rsidRDefault="00E179A7" w:rsidP="00E179A7">
      <w:pPr>
        <w:bidi/>
        <w:jc w:val="both"/>
        <w:rPr>
          <w:rFonts w:cs="David" w:hint="cs"/>
          <w:rtl/>
        </w:rPr>
      </w:pPr>
    </w:p>
    <w:p w14:paraId="203B6E7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30A59F3" w14:textId="77777777" w:rsidR="00E179A7" w:rsidRPr="00E179A7" w:rsidRDefault="00E179A7" w:rsidP="00E179A7">
      <w:pPr>
        <w:bidi/>
        <w:jc w:val="both"/>
        <w:rPr>
          <w:rFonts w:cs="David" w:hint="cs"/>
          <w:rtl/>
        </w:rPr>
      </w:pPr>
    </w:p>
    <w:p w14:paraId="5F297D04" w14:textId="77777777" w:rsidR="00E179A7" w:rsidRPr="00E179A7" w:rsidRDefault="00E179A7" w:rsidP="00E179A7">
      <w:pPr>
        <w:bidi/>
        <w:jc w:val="both"/>
        <w:rPr>
          <w:rFonts w:cs="David" w:hint="cs"/>
          <w:rtl/>
        </w:rPr>
      </w:pPr>
      <w:r w:rsidRPr="00E179A7">
        <w:rPr>
          <w:rFonts w:cs="David" w:hint="cs"/>
          <w:rtl/>
        </w:rPr>
        <w:tab/>
        <w:t xml:space="preserve">הייתי רוצה גם להטיל מגבלה נוספת, אם זה מסוים או לא מסוים. זה נובע מהדברים שאומר פרופסור כשר, אם אתה יכול לשרטט חץ מסוים </w:t>
      </w:r>
      <w:r w:rsidRPr="00E179A7">
        <w:rPr>
          <w:rFonts w:cs="David"/>
          <w:rtl/>
        </w:rPr>
        <w:t>–</w:t>
      </w:r>
      <w:r w:rsidRPr="00E179A7">
        <w:rPr>
          <w:rFonts w:cs="David" w:hint="cs"/>
          <w:rtl/>
        </w:rPr>
        <w:t xml:space="preserve"> אולי אתה נמצא גם במסגרת הכללית של הציבור שייהנה מעניין, אבל אתה לא יכול להראות חץ לחתונה של חבר הכנסת עם העניין. חץ ישיר. כי זה פועל על ציבור בלתי מסוים, שגם חבר הכנסת יכול להיות בתוכו, אבל הציבור הוא בלתי מסוים. </w:t>
      </w:r>
    </w:p>
    <w:p w14:paraId="55ADF611" w14:textId="77777777" w:rsidR="00E179A7" w:rsidRPr="00E179A7" w:rsidRDefault="00E179A7" w:rsidP="00E179A7">
      <w:pPr>
        <w:bidi/>
        <w:jc w:val="both"/>
        <w:rPr>
          <w:rFonts w:cs="David" w:hint="cs"/>
          <w:rtl/>
        </w:rPr>
      </w:pPr>
    </w:p>
    <w:p w14:paraId="0DC5CE6F"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788D2D25" w14:textId="77777777" w:rsidR="00E179A7" w:rsidRPr="00E179A7" w:rsidRDefault="00E179A7" w:rsidP="00E179A7">
      <w:pPr>
        <w:bidi/>
        <w:jc w:val="both"/>
        <w:rPr>
          <w:rFonts w:cs="David" w:hint="cs"/>
          <w:rtl/>
        </w:rPr>
      </w:pPr>
    </w:p>
    <w:p w14:paraId="5B09E6D1" w14:textId="77777777" w:rsidR="00E179A7" w:rsidRPr="00E179A7" w:rsidRDefault="00E179A7" w:rsidP="00E179A7">
      <w:pPr>
        <w:bidi/>
        <w:jc w:val="both"/>
        <w:rPr>
          <w:rFonts w:cs="David" w:hint="cs"/>
          <w:rtl/>
        </w:rPr>
      </w:pPr>
      <w:r w:rsidRPr="00E179A7">
        <w:rPr>
          <w:rFonts w:cs="David" w:hint="cs"/>
          <w:rtl/>
        </w:rPr>
        <w:tab/>
        <w:t xml:space="preserve">לכן מגזר לא מתאים לך. </w:t>
      </w:r>
    </w:p>
    <w:p w14:paraId="25E8BBDD" w14:textId="77777777" w:rsidR="00E179A7" w:rsidRPr="00E179A7" w:rsidRDefault="00E179A7" w:rsidP="00E179A7">
      <w:pPr>
        <w:bidi/>
        <w:jc w:val="both"/>
        <w:rPr>
          <w:rFonts w:cs="David" w:hint="cs"/>
          <w:rtl/>
        </w:rPr>
      </w:pPr>
    </w:p>
    <w:p w14:paraId="6C7BE240"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7A3B0B3" w14:textId="77777777" w:rsidR="00E179A7" w:rsidRPr="00E179A7" w:rsidRDefault="00E179A7" w:rsidP="00E179A7">
      <w:pPr>
        <w:bidi/>
        <w:jc w:val="both"/>
        <w:rPr>
          <w:rFonts w:cs="David" w:hint="cs"/>
          <w:rtl/>
        </w:rPr>
      </w:pPr>
    </w:p>
    <w:p w14:paraId="0DBEC22F" w14:textId="77777777" w:rsidR="00E179A7" w:rsidRPr="00E179A7" w:rsidRDefault="00E179A7" w:rsidP="00E179A7">
      <w:pPr>
        <w:bidi/>
        <w:jc w:val="both"/>
        <w:rPr>
          <w:rFonts w:cs="David" w:hint="cs"/>
          <w:rtl/>
        </w:rPr>
      </w:pPr>
      <w:r w:rsidRPr="00E179A7">
        <w:rPr>
          <w:rFonts w:cs="David" w:hint="cs"/>
          <w:rtl/>
        </w:rPr>
        <w:tab/>
        <w:t xml:space="preserve">נכון. מגזר זה בעייתי. מישהו עלול לפרש - - - </w:t>
      </w:r>
    </w:p>
    <w:p w14:paraId="6A2C41EA" w14:textId="77777777" w:rsidR="00E179A7" w:rsidRPr="00E179A7" w:rsidRDefault="00E179A7" w:rsidP="00E179A7">
      <w:pPr>
        <w:bidi/>
        <w:jc w:val="both"/>
        <w:rPr>
          <w:rFonts w:cs="David" w:hint="cs"/>
          <w:rtl/>
        </w:rPr>
      </w:pPr>
    </w:p>
    <w:p w14:paraId="3EE99ABB" w14:textId="77777777" w:rsidR="00E179A7" w:rsidRPr="00E179A7" w:rsidRDefault="00E179A7" w:rsidP="00E179A7">
      <w:pPr>
        <w:bidi/>
        <w:jc w:val="both"/>
        <w:rPr>
          <w:rFonts w:cs="David" w:hint="cs"/>
          <w:rtl/>
        </w:rPr>
      </w:pPr>
      <w:r w:rsidRPr="00E179A7">
        <w:rPr>
          <w:rFonts w:cs="David" w:hint="cs"/>
          <w:u w:val="single"/>
          <w:rtl/>
        </w:rPr>
        <w:t>היו"ר דוד טל:</w:t>
      </w:r>
    </w:p>
    <w:p w14:paraId="22E1C0EA" w14:textId="77777777" w:rsidR="00E179A7" w:rsidRPr="00E179A7" w:rsidRDefault="00E179A7" w:rsidP="00E179A7">
      <w:pPr>
        <w:bidi/>
        <w:jc w:val="both"/>
        <w:rPr>
          <w:rFonts w:cs="David" w:hint="cs"/>
          <w:rtl/>
        </w:rPr>
      </w:pPr>
    </w:p>
    <w:p w14:paraId="49B2A7B3" w14:textId="77777777" w:rsidR="00E179A7" w:rsidRPr="00E179A7" w:rsidRDefault="00E179A7" w:rsidP="00E179A7">
      <w:pPr>
        <w:bidi/>
        <w:jc w:val="both"/>
        <w:rPr>
          <w:rFonts w:cs="David" w:hint="cs"/>
          <w:rtl/>
        </w:rPr>
      </w:pPr>
      <w:r w:rsidRPr="00E179A7">
        <w:rPr>
          <w:rFonts w:cs="David" w:hint="cs"/>
          <w:rtl/>
        </w:rPr>
        <w:tab/>
        <w:t xml:space="preserve">הבעיה שלי, שאת תפרשני את זה בצורה כזאת והיא תפרשן בצורה אחרת, לאן אני בא. </w:t>
      </w:r>
    </w:p>
    <w:p w14:paraId="65D85DEF" w14:textId="77777777" w:rsidR="00E179A7" w:rsidRPr="00E179A7" w:rsidRDefault="00E179A7" w:rsidP="00E179A7">
      <w:pPr>
        <w:bidi/>
        <w:jc w:val="both"/>
        <w:rPr>
          <w:rFonts w:cs="David" w:hint="cs"/>
          <w:rtl/>
        </w:rPr>
      </w:pPr>
    </w:p>
    <w:p w14:paraId="389886D8"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4E79F152" w14:textId="77777777" w:rsidR="00E179A7" w:rsidRPr="00E179A7" w:rsidRDefault="00E179A7" w:rsidP="00E179A7">
      <w:pPr>
        <w:bidi/>
        <w:jc w:val="both"/>
        <w:rPr>
          <w:rFonts w:cs="David" w:hint="cs"/>
          <w:rtl/>
        </w:rPr>
      </w:pPr>
    </w:p>
    <w:p w14:paraId="372BC35C" w14:textId="77777777" w:rsidR="00E179A7" w:rsidRPr="00E179A7" w:rsidRDefault="00E179A7" w:rsidP="00E179A7">
      <w:pPr>
        <w:bidi/>
        <w:jc w:val="both"/>
        <w:rPr>
          <w:rFonts w:cs="David" w:hint="cs"/>
          <w:rtl/>
        </w:rPr>
      </w:pPr>
      <w:r w:rsidRPr="00E179A7">
        <w:rPr>
          <w:rFonts w:cs="David" w:hint="cs"/>
          <w:rtl/>
        </w:rPr>
        <w:tab/>
        <w:t xml:space="preserve">הדוגמאות הן של </w:t>
      </w:r>
      <w:proofErr w:type="spellStart"/>
      <w:r w:rsidRPr="00E179A7">
        <w:rPr>
          <w:rFonts w:cs="David" w:hint="cs"/>
          <w:rtl/>
        </w:rPr>
        <w:t>ציבורים</w:t>
      </w:r>
      <w:proofErr w:type="spellEnd"/>
      <w:r w:rsidRPr="00E179A7">
        <w:rPr>
          <w:rFonts w:cs="David" w:hint="cs"/>
          <w:rtl/>
        </w:rPr>
        <w:t xml:space="preserve"> לא מסוימים. אנחנו מדברים על מגזר, אפשר לפרש את זה בדרכים שונות, אבל הדוגמאות שלנו אומרות, שהפרשנות חייבת להיות רחבה מאוד, הפרשנות לא מצמצמת. אתה מייצג מגזר במובן הרחב של מגזר, זה בסדר גמור. מצד שני, להגיד שזה טובת הנאה, זה אישי ובלעדי, זה יותר מדי צר. כי בלעדי פירושו, שהחץ מוביל רק אל חבר הכנסת, זה לא ייתכן. </w:t>
      </w:r>
    </w:p>
    <w:p w14:paraId="24F281D5" w14:textId="77777777" w:rsidR="00E179A7" w:rsidRPr="00E179A7" w:rsidRDefault="00E179A7" w:rsidP="00E179A7">
      <w:pPr>
        <w:bidi/>
        <w:jc w:val="both"/>
        <w:rPr>
          <w:rFonts w:cs="David" w:hint="cs"/>
          <w:rtl/>
        </w:rPr>
      </w:pPr>
    </w:p>
    <w:p w14:paraId="066B80F4"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653EC96F" w14:textId="77777777" w:rsidR="00E179A7" w:rsidRPr="00E179A7" w:rsidRDefault="00E179A7" w:rsidP="00E179A7">
      <w:pPr>
        <w:bidi/>
        <w:jc w:val="both"/>
        <w:rPr>
          <w:rFonts w:cs="David" w:hint="cs"/>
          <w:rtl/>
        </w:rPr>
      </w:pPr>
    </w:p>
    <w:p w14:paraId="34C29B64" w14:textId="77777777" w:rsidR="00E179A7" w:rsidRPr="00E179A7" w:rsidRDefault="00E179A7" w:rsidP="00E179A7">
      <w:pPr>
        <w:bidi/>
        <w:jc w:val="both"/>
        <w:rPr>
          <w:rFonts w:cs="David" w:hint="cs"/>
          <w:rtl/>
        </w:rPr>
      </w:pPr>
      <w:r w:rsidRPr="00E179A7">
        <w:rPr>
          <w:rFonts w:cs="David" w:hint="cs"/>
          <w:rtl/>
        </w:rPr>
        <w:tab/>
        <w:t xml:space="preserve">לכן כתבו "מקורביו". </w:t>
      </w:r>
    </w:p>
    <w:p w14:paraId="28D00CAB" w14:textId="77777777" w:rsidR="00E179A7" w:rsidRPr="00E179A7" w:rsidRDefault="00E179A7" w:rsidP="00E179A7">
      <w:pPr>
        <w:bidi/>
        <w:jc w:val="both"/>
        <w:rPr>
          <w:rFonts w:cs="David" w:hint="cs"/>
          <w:rtl/>
        </w:rPr>
      </w:pPr>
    </w:p>
    <w:p w14:paraId="5082BE95"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42D63864" w14:textId="77777777" w:rsidR="00E179A7" w:rsidRPr="00E179A7" w:rsidRDefault="00E179A7" w:rsidP="00E179A7">
      <w:pPr>
        <w:bidi/>
        <w:jc w:val="both"/>
        <w:rPr>
          <w:rFonts w:cs="David" w:hint="cs"/>
          <w:rtl/>
        </w:rPr>
      </w:pPr>
    </w:p>
    <w:p w14:paraId="2F3E1B23" w14:textId="77777777" w:rsidR="00E179A7" w:rsidRPr="00E179A7" w:rsidRDefault="00E179A7" w:rsidP="00E179A7">
      <w:pPr>
        <w:bidi/>
        <w:jc w:val="both"/>
        <w:rPr>
          <w:rFonts w:cs="David" w:hint="cs"/>
          <w:rtl/>
        </w:rPr>
      </w:pPr>
      <w:r w:rsidRPr="00E179A7">
        <w:rPr>
          <w:rFonts w:cs="David" w:hint="cs"/>
          <w:rtl/>
        </w:rPr>
        <w:tab/>
        <w:t xml:space="preserve">לכן אנחנו אמרנו: טובת הנאה ממשית. זאת אומרת, זה לא עניין של מה בכך, זה ממשי, זה בא אליו אבל זה לא יכול להיות רק אליו, זה יכול להיות עוד לאיזה קבוצה קטנה סביבו. </w:t>
      </w:r>
    </w:p>
    <w:p w14:paraId="7CA3DA23" w14:textId="77777777" w:rsidR="00E179A7" w:rsidRPr="00E179A7" w:rsidRDefault="00E179A7" w:rsidP="00E179A7">
      <w:pPr>
        <w:bidi/>
        <w:jc w:val="both"/>
        <w:rPr>
          <w:rFonts w:cs="David" w:hint="cs"/>
          <w:rtl/>
        </w:rPr>
      </w:pPr>
    </w:p>
    <w:p w14:paraId="34F47B68"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222F2704" w14:textId="77777777" w:rsidR="00E179A7" w:rsidRPr="00E179A7" w:rsidRDefault="00E179A7" w:rsidP="00E179A7">
      <w:pPr>
        <w:bidi/>
        <w:jc w:val="both"/>
        <w:rPr>
          <w:rFonts w:cs="David" w:hint="cs"/>
          <w:rtl/>
        </w:rPr>
      </w:pPr>
    </w:p>
    <w:p w14:paraId="05F87CF4" w14:textId="77777777" w:rsidR="00E179A7" w:rsidRPr="00E179A7" w:rsidRDefault="00E179A7" w:rsidP="00E179A7">
      <w:pPr>
        <w:bidi/>
        <w:jc w:val="both"/>
        <w:rPr>
          <w:rFonts w:cs="David" w:hint="cs"/>
          <w:rtl/>
        </w:rPr>
      </w:pPr>
      <w:r w:rsidRPr="00E179A7">
        <w:rPr>
          <w:rFonts w:cs="David" w:hint="cs"/>
          <w:rtl/>
        </w:rPr>
        <w:tab/>
        <w:t xml:space="preserve">בעקבות הדיון שהתקיים בשבוע שעבר, הוסיפו גם "בלעדי, וגם "מקורביו". מצד אחד, רצו להדק, שלא מדובר במשהו מזערי. מצד שני, גם לא רק לחבר הכנסת אלא גם לקרוביו. </w:t>
      </w:r>
    </w:p>
    <w:p w14:paraId="28DE4E78" w14:textId="77777777" w:rsidR="00E179A7" w:rsidRPr="00E179A7" w:rsidRDefault="00E179A7" w:rsidP="00E179A7">
      <w:pPr>
        <w:bidi/>
        <w:jc w:val="both"/>
        <w:rPr>
          <w:rFonts w:cs="David" w:hint="cs"/>
          <w:rtl/>
        </w:rPr>
      </w:pPr>
    </w:p>
    <w:p w14:paraId="7375236A" w14:textId="77777777" w:rsidR="00E179A7" w:rsidRPr="00E179A7" w:rsidRDefault="00E179A7" w:rsidP="00E179A7">
      <w:pPr>
        <w:bidi/>
        <w:jc w:val="both"/>
        <w:rPr>
          <w:rFonts w:cs="David" w:hint="cs"/>
          <w:rtl/>
        </w:rPr>
      </w:pPr>
      <w:r w:rsidRPr="00E179A7">
        <w:rPr>
          <w:rFonts w:cs="David" w:hint="cs"/>
          <w:u w:val="single"/>
          <w:rtl/>
        </w:rPr>
        <w:t>לימור ברוכים:</w:t>
      </w:r>
    </w:p>
    <w:p w14:paraId="6FDC80D5" w14:textId="77777777" w:rsidR="00E179A7" w:rsidRPr="00E179A7" w:rsidRDefault="00E179A7" w:rsidP="00E179A7">
      <w:pPr>
        <w:bidi/>
        <w:jc w:val="both"/>
        <w:rPr>
          <w:rFonts w:cs="David" w:hint="cs"/>
          <w:rtl/>
        </w:rPr>
      </w:pPr>
    </w:p>
    <w:p w14:paraId="794757CC" w14:textId="77777777" w:rsidR="00E179A7" w:rsidRPr="00E179A7" w:rsidRDefault="00E179A7" w:rsidP="00E179A7">
      <w:pPr>
        <w:bidi/>
        <w:jc w:val="both"/>
        <w:rPr>
          <w:rFonts w:cs="David" w:hint="cs"/>
          <w:rtl/>
        </w:rPr>
      </w:pPr>
      <w:r w:rsidRPr="00E179A7">
        <w:rPr>
          <w:rFonts w:cs="David" w:hint="cs"/>
          <w:rtl/>
        </w:rPr>
        <w:tab/>
        <w:t xml:space="preserve">שלוש הערות. הראשונה, בהמשך להערתו של פרופ' כשר, אני חשבתי להחליף את המילה בלעדי במילה מיוחד. זאת אומרת, מיוחד ולא בלעדי. </w:t>
      </w:r>
    </w:p>
    <w:p w14:paraId="41002705" w14:textId="77777777" w:rsidR="00E179A7" w:rsidRPr="00E179A7" w:rsidRDefault="00E179A7" w:rsidP="00E179A7">
      <w:pPr>
        <w:bidi/>
        <w:jc w:val="both"/>
        <w:rPr>
          <w:rFonts w:cs="David" w:hint="cs"/>
          <w:rtl/>
        </w:rPr>
      </w:pPr>
    </w:p>
    <w:p w14:paraId="3DE5B2AC" w14:textId="77777777" w:rsidR="00E179A7" w:rsidRPr="00E179A7" w:rsidRDefault="00E179A7" w:rsidP="00E179A7">
      <w:pPr>
        <w:bidi/>
        <w:jc w:val="both"/>
        <w:rPr>
          <w:rFonts w:cs="David" w:hint="cs"/>
          <w:rtl/>
        </w:rPr>
      </w:pPr>
      <w:r w:rsidRPr="00E179A7">
        <w:rPr>
          <w:rFonts w:cs="David" w:hint="cs"/>
          <w:rtl/>
        </w:rPr>
        <w:tab/>
        <w:t xml:space="preserve">הערה שנייה, בהגדרת </w:t>
      </w:r>
      <w:r w:rsidRPr="00E179A7">
        <w:rPr>
          <w:rFonts w:cs="David" w:hint="eastAsia"/>
          <w:rtl/>
        </w:rPr>
        <w:t>”</w:t>
      </w:r>
      <w:r w:rsidRPr="00E179A7">
        <w:rPr>
          <w:rFonts w:cs="David" w:hint="cs"/>
          <w:rtl/>
        </w:rPr>
        <w:t xml:space="preserve">עניין אישי" היה חסר לי טובת הנאה של מקורב. בכללים שהציעה ועדת שמגר לחברי הממשלה נקבעה הגדרת מקורב כמי שהוא בעל קשר אישי משמעותי לחבר הממשלה. אני חושבת, שכדאי שזה יהיה גם במקרים של חברי הכנסת ואז זה גם יוצר לו סימטריה בין הרישא שמגדירה מהי טובת הנאה לבין העניין של "עשוי להביא לחבר הכנסת או למקורביו באופן אישי טובת הנאה ממשית". זה גם יוצר סימטריה אם אנחנו מוסיפים את זה ברישא. </w:t>
      </w:r>
    </w:p>
    <w:p w14:paraId="300451BE" w14:textId="77777777" w:rsidR="00E179A7" w:rsidRPr="00E179A7" w:rsidRDefault="00E179A7" w:rsidP="00E179A7">
      <w:pPr>
        <w:bidi/>
        <w:jc w:val="both"/>
        <w:rPr>
          <w:rFonts w:cs="David" w:hint="cs"/>
          <w:rtl/>
        </w:rPr>
      </w:pPr>
    </w:p>
    <w:p w14:paraId="30C0B706" w14:textId="77777777" w:rsidR="00E179A7" w:rsidRPr="00E179A7" w:rsidRDefault="00E179A7" w:rsidP="00E179A7">
      <w:pPr>
        <w:bidi/>
        <w:jc w:val="both"/>
        <w:rPr>
          <w:rFonts w:cs="David" w:hint="cs"/>
          <w:rtl/>
        </w:rPr>
      </w:pPr>
      <w:r w:rsidRPr="00E179A7">
        <w:rPr>
          <w:rFonts w:cs="David" w:hint="cs"/>
          <w:u w:val="single"/>
          <w:rtl/>
        </w:rPr>
        <w:t>היו"ר דוד טל:</w:t>
      </w:r>
    </w:p>
    <w:p w14:paraId="6C3A2237" w14:textId="77777777" w:rsidR="00E179A7" w:rsidRPr="00E179A7" w:rsidRDefault="00E179A7" w:rsidP="00E179A7">
      <w:pPr>
        <w:bidi/>
        <w:jc w:val="both"/>
        <w:rPr>
          <w:rFonts w:cs="David" w:hint="cs"/>
          <w:rtl/>
        </w:rPr>
      </w:pPr>
    </w:p>
    <w:p w14:paraId="0D3F8B4C" w14:textId="77777777" w:rsidR="00E179A7" w:rsidRPr="00E179A7" w:rsidRDefault="00E179A7" w:rsidP="00E179A7">
      <w:pPr>
        <w:bidi/>
        <w:jc w:val="both"/>
        <w:rPr>
          <w:rFonts w:cs="David" w:hint="cs"/>
          <w:rtl/>
        </w:rPr>
      </w:pPr>
      <w:r w:rsidRPr="00E179A7">
        <w:rPr>
          <w:rFonts w:cs="David" w:hint="cs"/>
          <w:rtl/>
        </w:rPr>
        <w:tab/>
        <w:t xml:space="preserve">אבל מקורביו זה לא רק - - - </w:t>
      </w:r>
    </w:p>
    <w:p w14:paraId="59CFAB10" w14:textId="77777777" w:rsidR="00E179A7" w:rsidRPr="00E179A7" w:rsidRDefault="00E179A7" w:rsidP="00E179A7">
      <w:pPr>
        <w:bidi/>
        <w:jc w:val="both"/>
        <w:rPr>
          <w:rFonts w:cs="David" w:hint="cs"/>
          <w:rtl/>
        </w:rPr>
      </w:pPr>
    </w:p>
    <w:p w14:paraId="0EE27775" w14:textId="77777777" w:rsidR="00E179A7" w:rsidRPr="00E179A7" w:rsidRDefault="00E179A7" w:rsidP="00E179A7">
      <w:pPr>
        <w:bidi/>
        <w:jc w:val="both"/>
        <w:rPr>
          <w:rFonts w:cs="David" w:hint="cs"/>
          <w:rtl/>
        </w:rPr>
      </w:pPr>
      <w:r w:rsidRPr="00E179A7">
        <w:rPr>
          <w:rFonts w:cs="David" w:hint="cs"/>
          <w:u w:val="single"/>
          <w:rtl/>
        </w:rPr>
        <w:t>לימור ברוכים:</w:t>
      </w:r>
    </w:p>
    <w:p w14:paraId="210D7389" w14:textId="77777777" w:rsidR="00E179A7" w:rsidRPr="00E179A7" w:rsidRDefault="00E179A7" w:rsidP="00E179A7">
      <w:pPr>
        <w:bidi/>
        <w:jc w:val="both"/>
        <w:rPr>
          <w:rFonts w:cs="David" w:hint="cs"/>
          <w:rtl/>
        </w:rPr>
      </w:pPr>
    </w:p>
    <w:p w14:paraId="1C1612CF" w14:textId="77777777" w:rsidR="00E179A7" w:rsidRPr="00E179A7" w:rsidRDefault="00E179A7" w:rsidP="00E179A7">
      <w:pPr>
        <w:bidi/>
        <w:jc w:val="both"/>
        <w:rPr>
          <w:rFonts w:cs="David" w:hint="cs"/>
          <w:rtl/>
        </w:rPr>
      </w:pPr>
      <w:r w:rsidRPr="00E179A7">
        <w:rPr>
          <w:rFonts w:cs="David" w:hint="cs"/>
          <w:rtl/>
        </w:rPr>
        <w:tab/>
        <w:t xml:space="preserve">מקורב. </w:t>
      </w:r>
    </w:p>
    <w:p w14:paraId="15DC3FFB" w14:textId="77777777" w:rsidR="00E179A7" w:rsidRPr="00E179A7" w:rsidRDefault="00E179A7" w:rsidP="00E179A7">
      <w:pPr>
        <w:bidi/>
        <w:jc w:val="both"/>
        <w:rPr>
          <w:rFonts w:cs="David" w:hint="cs"/>
          <w:rtl/>
        </w:rPr>
      </w:pPr>
    </w:p>
    <w:p w14:paraId="3D8F3D2D" w14:textId="77777777" w:rsidR="00E179A7" w:rsidRPr="00E179A7" w:rsidRDefault="00E179A7" w:rsidP="00E179A7">
      <w:pPr>
        <w:bidi/>
        <w:jc w:val="both"/>
        <w:rPr>
          <w:rFonts w:cs="David" w:hint="cs"/>
          <w:rtl/>
        </w:rPr>
      </w:pPr>
      <w:r w:rsidRPr="00E179A7">
        <w:rPr>
          <w:rFonts w:cs="David" w:hint="cs"/>
          <w:u w:val="single"/>
          <w:rtl/>
        </w:rPr>
        <w:t>היו"ר דוד טל:</w:t>
      </w:r>
    </w:p>
    <w:p w14:paraId="3B2ABBA5" w14:textId="77777777" w:rsidR="00E179A7" w:rsidRPr="00E179A7" w:rsidRDefault="00E179A7" w:rsidP="00E179A7">
      <w:pPr>
        <w:bidi/>
        <w:jc w:val="both"/>
        <w:rPr>
          <w:rFonts w:cs="David" w:hint="cs"/>
          <w:rtl/>
        </w:rPr>
      </w:pPr>
    </w:p>
    <w:p w14:paraId="716D69AD" w14:textId="77777777" w:rsidR="00E179A7" w:rsidRPr="00E179A7" w:rsidRDefault="00E179A7" w:rsidP="00E179A7">
      <w:pPr>
        <w:bidi/>
        <w:jc w:val="both"/>
        <w:rPr>
          <w:rFonts w:cs="David" w:hint="cs"/>
          <w:rtl/>
        </w:rPr>
      </w:pPr>
      <w:r w:rsidRPr="00E179A7">
        <w:rPr>
          <w:rFonts w:cs="David" w:hint="cs"/>
          <w:rtl/>
        </w:rPr>
        <w:tab/>
        <w:t xml:space="preserve">מקורב זה חלק ממקורביו. </w:t>
      </w:r>
    </w:p>
    <w:p w14:paraId="0D7C0FA8" w14:textId="77777777" w:rsidR="00E179A7" w:rsidRPr="00E179A7" w:rsidRDefault="00E179A7" w:rsidP="00E179A7">
      <w:pPr>
        <w:bidi/>
        <w:jc w:val="both"/>
        <w:rPr>
          <w:rFonts w:cs="David" w:hint="cs"/>
          <w:rtl/>
        </w:rPr>
      </w:pPr>
    </w:p>
    <w:p w14:paraId="6B71529B"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757AF573" w14:textId="77777777" w:rsidR="00E179A7" w:rsidRPr="00E179A7" w:rsidRDefault="00E179A7" w:rsidP="00E179A7">
      <w:pPr>
        <w:bidi/>
        <w:jc w:val="both"/>
        <w:rPr>
          <w:rFonts w:cs="David" w:hint="cs"/>
          <w:rtl/>
        </w:rPr>
      </w:pPr>
    </w:p>
    <w:p w14:paraId="09272169" w14:textId="77777777" w:rsidR="00E179A7" w:rsidRPr="00E179A7" w:rsidRDefault="00E179A7" w:rsidP="00E179A7">
      <w:pPr>
        <w:bidi/>
        <w:jc w:val="both"/>
        <w:rPr>
          <w:rFonts w:cs="David" w:hint="cs"/>
          <w:rtl/>
        </w:rPr>
      </w:pPr>
      <w:r w:rsidRPr="00E179A7">
        <w:rPr>
          <w:rFonts w:cs="David" w:hint="cs"/>
          <w:rtl/>
        </w:rPr>
        <w:tab/>
        <w:t xml:space="preserve">קרוביו הם חלק ממקורביו. בתוך מקורביו נבלעים קרוביו, אבל הכוונה היא למשהו טיפה יותר רחב, לא רק קרובים שהם בקרבה משפחתית, קרבת דם. </w:t>
      </w:r>
    </w:p>
    <w:p w14:paraId="3D396A86" w14:textId="77777777" w:rsidR="00E179A7" w:rsidRPr="00E179A7" w:rsidRDefault="00E179A7" w:rsidP="00E179A7">
      <w:pPr>
        <w:bidi/>
        <w:jc w:val="both"/>
        <w:rPr>
          <w:rFonts w:cs="David" w:hint="cs"/>
          <w:rtl/>
        </w:rPr>
      </w:pPr>
    </w:p>
    <w:p w14:paraId="5EB8650E"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6309A3C6" w14:textId="77777777" w:rsidR="00E179A7" w:rsidRPr="00E179A7" w:rsidRDefault="00E179A7" w:rsidP="00E179A7">
      <w:pPr>
        <w:bidi/>
        <w:jc w:val="both"/>
        <w:rPr>
          <w:rFonts w:cs="David" w:hint="cs"/>
          <w:rtl/>
        </w:rPr>
      </w:pPr>
    </w:p>
    <w:p w14:paraId="03DCCD08" w14:textId="77777777" w:rsidR="00E179A7" w:rsidRPr="00E179A7" w:rsidRDefault="00E179A7" w:rsidP="00E179A7">
      <w:pPr>
        <w:bidi/>
        <w:jc w:val="both"/>
        <w:rPr>
          <w:rFonts w:cs="David" w:hint="cs"/>
          <w:rtl/>
        </w:rPr>
      </w:pPr>
      <w:r w:rsidRPr="00E179A7">
        <w:rPr>
          <w:rFonts w:cs="David" w:hint="cs"/>
          <w:rtl/>
        </w:rPr>
        <w:tab/>
        <w:t xml:space="preserve">זאת הגדרה  של קרבה משפחתית, אומנם רחבה, אבל עדיין משפחתית. מקורב זה קצת יותר רחב. </w:t>
      </w:r>
    </w:p>
    <w:p w14:paraId="48B2672D" w14:textId="77777777" w:rsidR="00E179A7" w:rsidRPr="00E179A7" w:rsidRDefault="00E179A7" w:rsidP="00E179A7">
      <w:pPr>
        <w:bidi/>
        <w:jc w:val="both"/>
        <w:rPr>
          <w:rFonts w:cs="David" w:hint="cs"/>
          <w:rtl/>
        </w:rPr>
      </w:pPr>
    </w:p>
    <w:p w14:paraId="7F2CF6D2" w14:textId="77777777" w:rsidR="00E179A7" w:rsidRPr="00E179A7" w:rsidRDefault="00E179A7" w:rsidP="00E179A7">
      <w:pPr>
        <w:bidi/>
        <w:jc w:val="both"/>
        <w:rPr>
          <w:rFonts w:cs="David" w:hint="cs"/>
          <w:rtl/>
        </w:rPr>
      </w:pPr>
      <w:r w:rsidRPr="00E179A7">
        <w:rPr>
          <w:rFonts w:cs="David" w:hint="cs"/>
          <w:u w:val="single"/>
          <w:rtl/>
        </w:rPr>
        <w:t>היו"ר דוד טל:</w:t>
      </w:r>
    </w:p>
    <w:p w14:paraId="7B05CF72" w14:textId="77777777" w:rsidR="00E179A7" w:rsidRPr="00E179A7" w:rsidRDefault="00E179A7" w:rsidP="00E179A7">
      <w:pPr>
        <w:bidi/>
        <w:jc w:val="both"/>
        <w:rPr>
          <w:rFonts w:cs="David" w:hint="cs"/>
          <w:rtl/>
        </w:rPr>
      </w:pPr>
    </w:p>
    <w:p w14:paraId="28F43DAE" w14:textId="77777777" w:rsidR="00E179A7" w:rsidRPr="00E179A7" w:rsidRDefault="00E179A7" w:rsidP="00E179A7">
      <w:pPr>
        <w:bidi/>
        <w:jc w:val="both"/>
        <w:rPr>
          <w:rFonts w:cs="David" w:hint="cs"/>
          <w:rtl/>
        </w:rPr>
      </w:pPr>
      <w:r w:rsidRPr="00E179A7">
        <w:rPr>
          <w:rFonts w:cs="David" w:hint="cs"/>
          <w:rtl/>
        </w:rPr>
        <w:tab/>
        <w:t xml:space="preserve">ואת מתנגדת? </w:t>
      </w:r>
    </w:p>
    <w:p w14:paraId="3CEEFA07" w14:textId="77777777" w:rsidR="00E179A7" w:rsidRPr="00E179A7" w:rsidRDefault="00E179A7" w:rsidP="00E179A7">
      <w:pPr>
        <w:bidi/>
        <w:jc w:val="both"/>
        <w:rPr>
          <w:rFonts w:cs="David" w:hint="cs"/>
          <w:rtl/>
        </w:rPr>
      </w:pPr>
    </w:p>
    <w:p w14:paraId="36FAB2C3"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4AA8C2F9" w14:textId="77777777" w:rsidR="00E179A7" w:rsidRPr="00E179A7" w:rsidRDefault="00E179A7" w:rsidP="00E179A7">
      <w:pPr>
        <w:bidi/>
        <w:jc w:val="both"/>
        <w:rPr>
          <w:rFonts w:cs="David" w:hint="cs"/>
          <w:rtl/>
        </w:rPr>
      </w:pPr>
    </w:p>
    <w:p w14:paraId="474CA605" w14:textId="77777777" w:rsidR="00E179A7" w:rsidRPr="00E179A7" w:rsidRDefault="00E179A7" w:rsidP="00E179A7">
      <w:pPr>
        <w:bidi/>
        <w:jc w:val="both"/>
        <w:rPr>
          <w:rFonts w:cs="David" w:hint="cs"/>
          <w:rtl/>
        </w:rPr>
      </w:pPr>
      <w:r w:rsidRPr="00E179A7">
        <w:rPr>
          <w:rFonts w:cs="David" w:hint="cs"/>
          <w:rtl/>
        </w:rPr>
        <w:tab/>
        <w:t xml:space="preserve">לא מתנגדת. </w:t>
      </w:r>
    </w:p>
    <w:p w14:paraId="6289E64E" w14:textId="77777777" w:rsidR="00E179A7" w:rsidRPr="00E179A7" w:rsidRDefault="00E179A7" w:rsidP="00E179A7">
      <w:pPr>
        <w:bidi/>
        <w:jc w:val="both"/>
        <w:rPr>
          <w:rFonts w:cs="David" w:hint="cs"/>
          <w:rtl/>
        </w:rPr>
      </w:pPr>
      <w:r w:rsidRPr="00E179A7">
        <w:rPr>
          <w:rFonts w:cs="David"/>
          <w:rtl/>
        </w:rPr>
        <w:br w:type="page"/>
      </w:r>
    </w:p>
    <w:p w14:paraId="5F552C08" w14:textId="77777777" w:rsidR="00E179A7" w:rsidRPr="00E179A7" w:rsidRDefault="00E179A7" w:rsidP="00E179A7">
      <w:pPr>
        <w:bidi/>
        <w:jc w:val="both"/>
        <w:rPr>
          <w:rFonts w:cs="David" w:hint="cs"/>
          <w:rtl/>
        </w:rPr>
      </w:pPr>
      <w:r w:rsidRPr="00E179A7">
        <w:rPr>
          <w:rFonts w:cs="David" w:hint="cs"/>
          <w:u w:val="single"/>
          <w:rtl/>
        </w:rPr>
        <w:t>לימור ברוכים:</w:t>
      </w:r>
    </w:p>
    <w:p w14:paraId="618705BF" w14:textId="77777777" w:rsidR="00E179A7" w:rsidRPr="00E179A7" w:rsidRDefault="00E179A7" w:rsidP="00E179A7">
      <w:pPr>
        <w:bidi/>
        <w:jc w:val="both"/>
        <w:rPr>
          <w:rFonts w:cs="David" w:hint="cs"/>
          <w:rtl/>
        </w:rPr>
      </w:pPr>
    </w:p>
    <w:p w14:paraId="13F45E3C" w14:textId="77777777" w:rsidR="00E179A7" w:rsidRPr="00E179A7" w:rsidRDefault="00E179A7" w:rsidP="00E179A7">
      <w:pPr>
        <w:bidi/>
        <w:jc w:val="both"/>
        <w:rPr>
          <w:rFonts w:cs="David" w:hint="cs"/>
          <w:rtl/>
        </w:rPr>
      </w:pPr>
      <w:r w:rsidRPr="00E179A7">
        <w:rPr>
          <w:rFonts w:cs="David" w:hint="cs"/>
          <w:rtl/>
        </w:rPr>
        <w:tab/>
        <w:t xml:space="preserve">הערה שלישית, ראיתי את הגדרת בן משפחה, שהציעה הוועדה, שם מדברים על כל מיני קשרי דם וקשרי נישואין, ובסיפא: וכן כל קרוב שפרנסתו על השר </w:t>
      </w:r>
      <w:r w:rsidRPr="00E179A7">
        <w:rPr>
          <w:rFonts w:cs="David"/>
          <w:rtl/>
        </w:rPr>
        <w:t>–</w:t>
      </w:r>
      <w:r w:rsidRPr="00E179A7">
        <w:rPr>
          <w:rFonts w:cs="David" w:hint="cs"/>
          <w:rtl/>
        </w:rPr>
        <w:t xml:space="preserve"> הייתי מציעה להחליף פה את המילה קרוב במילה: מי. זאת אומרת, שכל מי שפרנסתו על השר, בין אם הוא קרוב משפחה שלו ובין אם הוא לא קרוב משפחה שלו, עצם זה שפרנסתו על השר, היא כבר הופכת לאיזה סוג של בן משפחה. </w:t>
      </w:r>
    </w:p>
    <w:p w14:paraId="20CFE237" w14:textId="77777777" w:rsidR="00E179A7" w:rsidRPr="00E179A7" w:rsidRDefault="00E179A7" w:rsidP="00E179A7">
      <w:pPr>
        <w:bidi/>
        <w:jc w:val="both"/>
        <w:rPr>
          <w:rFonts w:cs="David" w:hint="cs"/>
          <w:rtl/>
        </w:rPr>
      </w:pPr>
    </w:p>
    <w:p w14:paraId="62261738"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6A55A4DF" w14:textId="77777777" w:rsidR="00E179A7" w:rsidRPr="00E179A7" w:rsidRDefault="00E179A7" w:rsidP="00E179A7">
      <w:pPr>
        <w:bidi/>
        <w:jc w:val="both"/>
        <w:rPr>
          <w:rFonts w:cs="David" w:hint="cs"/>
          <w:rtl/>
        </w:rPr>
      </w:pPr>
    </w:p>
    <w:p w14:paraId="72A2DD92" w14:textId="77777777" w:rsidR="00E179A7" w:rsidRPr="00E179A7" w:rsidRDefault="00E179A7" w:rsidP="00E179A7">
      <w:pPr>
        <w:bidi/>
        <w:jc w:val="both"/>
        <w:rPr>
          <w:rFonts w:cs="David" w:hint="cs"/>
          <w:rtl/>
        </w:rPr>
      </w:pPr>
      <w:r w:rsidRPr="00E179A7">
        <w:rPr>
          <w:rFonts w:cs="David" w:hint="cs"/>
          <w:rtl/>
        </w:rPr>
        <w:tab/>
        <w:t xml:space="preserve">סמוך על שולחנו. </w:t>
      </w:r>
    </w:p>
    <w:p w14:paraId="6D1B0CB8" w14:textId="77777777" w:rsidR="00E179A7" w:rsidRPr="00E179A7" w:rsidRDefault="00E179A7" w:rsidP="00E179A7">
      <w:pPr>
        <w:bidi/>
        <w:jc w:val="both"/>
        <w:rPr>
          <w:rFonts w:cs="David" w:hint="cs"/>
          <w:rtl/>
        </w:rPr>
      </w:pPr>
    </w:p>
    <w:p w14:paraId="41C3D13A" w14:textId="77777777" w:rsidR="00E179A7" w:rsidRPr="00E179A7" w:rsidRDefault="00E179A7" w:rsidP="00E179A7">
      <w:pPr>
        <w:bidi/>
        <w:jc w:val="both"/>
        <w:rPr>
          <w:rFonts w:cs="David" w:hint="cs"/>
          <w:rtl/>
        </w:rPr>
      </w:pPr>
      <w:r w:rsidRPr="00E179A7">
        <w:rPr>
          <w:rFonts w:cs="David" w:hint="cs"/>
          <w:u w:val="single"/>
          <w:rtl/>
        </w:rPr>
        <w:t>לימור ברוכים:</w:t>
      </w:r>
    </w:p>
    <w:p w14:paraId="103E6495" w14:textId="77777777" w:rsidR="00E179A7" w:rsidRPr="00E179A7" w:rsidRDefault="00E179A7" w:rsidP="00E179A7">
      <w:pPr>
        <w:bidi/>
        <w:jc w:val="both"/>
        <w:rPr>
          <w:rFonts w:cs="David" w:hint="cs"/>
          <w:rtl/>
        </w:rPr>
      </w:pPr>
    </w:p>
    <w:p w14:paraId="44A558AF" w14:textId="77777777" w:rsidR="00E179A7" w:rsidRPr="00E179A7" w:rsidRDefault="00E179A7" w:rsidP="00E179A7">
      <w:pPr>
        <w:bidi/>
        <w:jc w:val="both"/>
        <w:rPr>
          <w:rFonts w:cs="David" w:hint="cs"/>
          <w:rtl/>
        </w:rPr>
      </w:pPr>
      <w:r w:rsidRPr="00E179A7">
        <w:rPr>
          <w:rFonts w:cs="David" w:hint="cs"/>
          <w:rtl/>
        </w:rPr>
        <w:tab/>
        <w:t xml:space="preserve">כן, סמוך על שולחנו. </w:t>
      </w:r>
    </w:p>
    <w:p w14:paraId="16480007" w14:textId="77777777" w:rsidR="00E179A7" w:rsidRPr="00E179A7" w:rsidRDefault="00E179A7" w:rsidP="00E179A7">
      <w:pPr>
        <w:bidi/>
        <w:jc w:val="both"/>
        <w:rPr>
          <w:rFonts w:cs="David" w:hint="cs"/>
          <w:rtl/>
        </w:rPr>
      </w:pPr>
    </w:p>
    <w:p w14:paraId="6335C6D6" w14:textId="77777777" w:rsidR="00E179A7" w:rsidRPr="00E179A7" w:rsidRDefault="00E179A7" w:rsidP="00E179A7">
      <w:pPr>
        <w:bidi/>
        <w:jc w:val="both"/>
        <w:rPr>
          <w:rFonts w:cs="David" w:hint="cs"/>
          <w:rtl/>
        </w:rPr>
      </w:pPr>
      <w:r w:rsidRPr="00E179A7">
        <w:rPr>
          <w:rFonts w:cs="David" w:hint="cs"/>
          <w:u w:val="single"/>
          <w:rtl/>
        </w:rPr>
        <w:t>היו"ר דוד טל:</w:t>
      </w:r>
    </w:p>
    <w:p w14:paraId="2119E5B9" w14:textId="77777777" w:rsidR="00E179A7" w:rsidRPr="00E179A7" w:rsidRDefault="00E179A7" w:rsidP="00E179A7">
      <w:pPr>
        <w:bidi/>
        <w:jc w:val="both"/>
        <w:rPr>
          <w:rFonts w:cs="David" w:hint="cs"/>
          <w:rtl/>
        </w:rPr>
      </w:pPr>
    </w:p>
    <w:p w14:paraId="798EA5D9" w14:textId="77777777" w:rsidR="00E179A7" w:rsidRPr="00E179A7" w:rsidRDefault="00E179A7" w:rsidP="00E179A7">
      <w:pPr>
        <w:bidi/>
        <w:jc w:val="both"/>
        <w:rPr>
          <w:rFonts w:cs="David" w:hint="cs"/>
          <w:rtl/>
        </w:rPr>
      </w:pPr>
      <w:r w:rsidRPr="00E179A7">
        <w:rPr>
          <w:rFonts w:cs="David" w:hint="cs"/>
          <w:rtl/>
        </w:rPr>
        <w:tab/>
        <w:t xml:space="preserve">לי זה נראה, אני רק לא יודע מה דעת חבריי חברי הכנסת.  היות וחברי הכנסת שהציעו את ההצעות של קרוביו, לא נמצאים כאן, נעלה את ההצעה של לימור ברוכים בדיון הבא. </w:t>
      </w:r>
    </w:p>
    <w:p w14:paraId="707D6626" w14:textId="77777777" w:rsidR="00E179A7" w:rsidRPr="00E179A7" w:rsidRDefault="00E179A7" w:rsidP="00E179A7">
      <w:pPr>
        <w:bidi/>
        <w:jc w:val="both"/>
        <w:rPr>
          <w:rFonts w:cs="David" w:hint="cs"/>
          <w:rtl/>
        </w:rPr>
      </w:pPr>
    </w:p>
    <w:p w14:paraId="15C4A470"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33E50E11" w14:textId="77777777" w:rsidR="00E179A7" w:rsidRPr="00E179A7" w:rsidRDefault="00E179A7" w:rsidP="00E179A7">
      <w:pPr>
        <w:bidi/>
        <w:jc w:val="both"/>
        <w:rPr>
          <w:rFonts w:cs="David" w:hint="cs"/>
          <w:rtl/>
        </w:rPr>
      </w:pPr>
    </w:p>
    <w:p w14:paraId="7559708C" w14:textId="77777777" w:rsidR="00E179A7" w:rsidRPr="00E179A7" w:rsidRDefault="00E179A7" w:rsidP="00E179A7">
      <w:pPr>
        <w:bidi/>
        <w:jc w:val="both"/>
        <w:rPr>
          <w:rFonts w:cs="David" w:hint="cs"/>
          <w:rtl/>
        </w:rPr>
      </w:pPr>
      <w:r w:rsidRPr="00E179A7">
        <w:rPr>
          <w:rFonts w:cs="David" w:hint="cs"/>
          <w:rtl/>
        </w:rPr>
        <w:tab/>
        <w:t xml:space="preserve">בסדר, זאת תהיה הגדרה נוספת. </w:t>
      </w:r>
    </w:p>
    <w:p w14:paraId="033FAAEA" w14:textId="77777777" w:rsidR="00E179A7" w:rsidRPr="00E179A7" w:rsidRDefault="00E179A7" w:rsidP="00E179A7">
      <w:pPr>
        <w:bidi/>
        <w:jc w:val="both"/>
        <w:rPr>
          <w:rFonts w:cs="David" w:hint="cs"/>
          <w:rtl/>
        </w:rPr>
      </w:pPr>
    </w:p>
    <w:p w14:paraId="3C8C96D2" w14:textId="77777777" w:rsidR="00E179A7" w:rsidRPr="00E179A7" w:rsidRDefault="00E179A7" w:rsidP="00E179A7">
      <w:pPr>
        <w:bidi/>
        <w:jc w:val="both"/>
        <w:rPr>
          <w:rFonts w:cs="David" w:hint="cs"/>
          <w:rtl/>
        </w:rPr>
      </w:pPr>
      <w:r w:rsidRPr="00E179A7">
        <w:rPr>
          <w:rFonts w:cs="David" w:hint="cs"/>
          <w:u w:val="single"/>
          <w:rtl/>
        </w:rPr>
        <w:t>היו"ר דוד טל:</w:t>
      </w:r>
    </w:p>
    <w:p w14:paraId="7882B886" w14:textId="77777777" w:rsidR="00E179A7" w:rsidRPr="00E179A7" w:rsidRDefault="00E179A7" w:rsidP="00E179A7">
      <w:pPr>
        <w:bidi/>
        <w:jc w:val="both"/>
        <w:rPr>
          <w:rFonts w:cs="David" w:hint="cs"/>
          <w:rtl/>
        </w:rPr>
      </w:pPr>
    </w:p>
    <w:p w14:paraId="49EDF367" w14:textId="77777777" w:rsidR="00E179A7" w:rsidRPr="00E179A7" w:rsidRDefault="00E179A7" w:rsidP="00E179A7">
      <w:pPr>
        <w:bidi/>
        <w:jc w:val="both"/>
        <w:rPr>
          <w:rFonts w:cs="David" w:hint="cs"/>
          <w:rtl/>
        </w:rPr>
      </w:pPr>
      <w:r w:rsidRPr="00E179A7">
        <w:rPr>
          <w:rFonts w:cs="David" w:hint="cs"/>
          <w:rtl/>
        </w:rPr>
        <w:tab/>
        <w:t xml:space="preserve">נעלה בפניהם את ההצעה הזאת כדי שנדע את עמדתם. </w:t>
      </w:r>
    </w:p>
    <w:p w14:paraId="489F80AC" w14:textId="77777777" w:rsidR="00E179A7" w:rsidRPr="00E179A7" w:rsidRDefault="00E179A7" w:rsidP="00E179A7">
      <w:pPr>
        <w:bidi/>
        <w:jc w:val="both"/>
        <w:rPr>
          <w:rFonts w:cs="David" w:hint="cs"/>
          <w:rtl/>
        </w:rPr>
      </w:pPr>
    </w:p>
    <w:p w14:paraId="2A18208D"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7AA5816F" w14:textId="77777777" w:rsidR="00E179A7" w:rsidRPr="00E179A7" w:rsidRDefault="00E179A7" w:rsidP="00E179A7">
      <w:pPr>
        <w:bidi/>
        <w:jc w:val="both"/>
        <w:rPr>
          <w:rFonts w:cs="David" w:hint="cs"/>
          <w:rtl/>
        </w:rPr>
      </w:pPr>
    </w:p>
    <w:p w14:paraId="3A6372B7" w14:textId="77777777" w:rsidR="00E179A7" w:rsidRPr="00E179A7" w:rsidRDefault="00E179A7" w:rsidP="00E179A7">
      <w:pPr>
        <w:bidi/>
        <w:jc w:val="both"/>
        <w:rPr>
          <w:rFonts w:cs="David" w:hint="cs"/>
          <w:rtl/>
        </w:rPr>
      </w:pPr>
      <w:r w:rsidRPr="00E179A7">
        <w:rPr>
          <w:rFonts w:cs="David" w:hint="cs"/>
          <w:rtl/>
        </w:rPr>
        <w:tab/>
        <w:t xml:space="preserve">נשאיר לישיבה הבאה את כל ההגדרה של "עניין אישי". </w:t>
      </w:r>
    </w:p>
    <w:p w14:paraId="1434A5D5" w14:textId="77777777" w:rsidR="00E179A7" w:rsidRPr="00E179A7" w:rsidRDefault="00E179A7" w:rsidP="00E179A7">
      <w:pPr>
        <w:bidi/>
        <w:jc w:val="both"/>
        <w:rPr>
          <w:rFonts w:cs="David" w:hint="cs"/>
          <w:rtl/>
        </w:rPr>
      </w:pPr>
    </w:p>
    <w:p w14:paraId="42CA9D91"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720B9E90" w14:textId="77777777" w:rsidR="00E179A7" w:rsidRPr="00E179A7" w:rsidRDefault="00E179A7" w:rsidP="00E179A7">
      <w:pPr>
        <w:bidi/>
        <w:jc w:val="both"/>
        <w:rPr>
          <w:rFonts w:cs="David" w:hint="cs"/>
          <w:rtl/>
        </w:rPr>
      </w:pPr>
    </w:p>
    <w:p w14:paraId="42CEE0D1" w14:textId="77777777" w:rsidR="00E179A7" w:rsidRPr="00E179A7" w:rsidRDefault="00E179A7" w:rsidP="00E179A7">
      <w:pPr>
        <w:bidi/>
        <w:jc w:val="both"/>
        <w:rPr>
          <w:rFonts w:cs="David" w:hint="cs"/>
          <w:rtl/>
        </w:rPr>
      </w:pPr>
      <w:r w:rsidRPr="00E179A7">
        <w:rPr>
          <w:rFonts w:cs="David" w:hint="cs"/>
          <w:rtl/>
        </w:rPr>
        <w:tab/>
        <w:t xml:space="preserve">הנושא של ניגוד עניינים הוא נושא רגיש יחסית, גם במהותו וגם לפי התגובות שראינו בישיבה הקודמת. אולי כדאי לעסוק בזה בהרכב מורחב יותר. </w:t>
      </w:r>
    </w:p>
    <w:p w14:paraId="159377FD" w14:textId="77777777" w:rsidR="00E179A7" w:rsidRPr="00E179A7" w:rsidRDefault="00E179A7" w:rsidP="00E179A7">
      <w:pPr>
        <w:bidi/>
        <w:jc w:val="both"/>
        <w:rPr>
          <w:rFonts w:cs="David" w:hint="cs"/>
          <w:rtl/>
        </w:rPr>
      </w:pPr>
    </w:p>
    <w:p w14:paraId="556ED204" w14:textId="77777777" w:rsidR="00E179A7" w:rsidRPr="00E179A7" w:rsidRDefault="00E179A7" w:rsidP="00E179A7">
      <w:pPr>
        <w:bidi/>
        <w:jc w:val="both"/>
        <w:rPr>
          <w:rFonts w:cs="David" w:hint="cs"/>
          <w:rtl/>
        </w:rPr>
      </w:pPr>
      <w:r w:rsidRPr="00E179A7">
        <w:rPr>
          <w:rFonts w:cs="David" w:hint="cs"/>
          <w:u w:val="single"/>
          <w:rtl/>
        </w:rPr>
        <w:t>היו"ר דוד טל:</w:t>
      </w:r>
    </w:p>
    <w:p w14:paraId="177BCAA2" w14:textId="77777777" w:rsidR="00E179A7" w:rsidRPr="00E179A7" w:rsidRDefault="00E179A7" w:rsidP="00E179A7">
      <w:pPr>
        <w:bidi/>
        <w:jc w:val="both"/>
        <w:rPr>
          <w:rFonts w:cs="David" w:hint="cs"/>
          <w:rtl/>
        </w:rPr>
      </w:pPr>
    </w:p>
    <w:p w14:paraId="031960E7" w14:textId="77777777" w:rsidR="00E179A7" w:rsidRPr="00E179A7" w:rsidRDefault="00E179A7" w:rsidP="00E179A7">
      <w:pPr>
        <w:bidi/>
        <w:jc w:val="both"/>
        <w:rPr>
          <w:rFonts w:cs="David" w:hint="cs"/>
          <w:rtl/>
        </w:rPr>
      </w:pPr>
      <w:r w:rsidRPr="00E179A7">
        <w:rPr>
          <w:rFonts w:cs="David" w:hint="cs"/>
          <w:rtl/>
        </w:rPr>
        <w:tab/>
        <w:t xml:space="preserve">אני חושב שההרכב המורחב הזה, שאני הייתי מייחל לו, לא יהיה. </w:t>
      </w:r>
    </w:p>
    <w:p w14:paraId="7FA72C4C" w14:textId="77777777" w:rsidR="00E179A7" w:rsidRPr="00E179A7" w:rsidRDefault="00E179A7" w:rsidP="00E179A7">
      <w:pPr>
        <w:bidi/>
        <w:jc w:val="both"/>
        <w:rPr>
          <w:rFonts w:cs="David" w:hint="cs"/>
          <w:rtl/>
        </w:rPr>
      </w:pPr>
    </w:p>
    <w:p w14:paraId="4B5B4A29"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0838DCB1" w14:textId="77777777" w:rsidR="00E179A7" w:rsidRPr="00E179A7" w:rsidRDefault="00E179A7" w:rsidP="00E179A7">
      <w:pPr>
        <w:bidi/>
        <w:jc w:val="both"/>
        <w:rPr>
          <w:rFonts w:cs="David" w:hint="cs"/>
          <w:rtl/>
        </w:rPr>
      </w:pPr>
    </w:p>
    <w:p w14:paraId="087724F5" w14:textId="77777777" w:rsidR="00E179A7" w:rsidRPr="00E179A7" w:rsidRDefault="00E179A7" w:rsidP="00E179A7">
      <w:pPr>
        <w:bidi/>
        <w:jc w:val="both"/>
        <w:rPr>
          <w:rFonts w:cs="David" w:hint="cs"/>
          <w:rtl/>
        </w:rPr>
      </w:pPr>
      <w:r w:rsidRPr="00E179A7">
        <w:rPr>
          <w:rFonts w:cs="David" w:hint="cs"/>
          <w:rtl/>
        </w:rPr>
        <w:tab/>
        <w:t xml:space="preserve">אולי כדאי להודיע מראש, שעל סדר היום פרק ניגוד עניינים. </w:t>
      </w:r>
    </w:p>
    <w:p w14:paraId="5DD17663" w14:textId="77777777" w:rsidR="00E179A7" w:rsidRPr="00E179A7" w:rsidRDefault="00E179A7" w:rsidP="00E179A7">
      <w:pPr>
        <w:bidi/>
        <w:jc w:val="both"/>
        <w:rPr>
          <w:rFonts w:cs="David" w:hint="cs"/>
          <w:rtl/>
        </w:rPr>
      </w:pPr>
    </w:p>
    <w:p w14:paraId="47B79453"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68C1FE41" w14:textId="77777777" w:rsidR="00E179A7" w:rsidRPr="00E179A7" w:rsidRDefault="00E179A7" w:rsidP="00E179A7">
      <w:pPr>
        <w:bidi/>
        <w:jc w:val="both"/>
        <w:rPr>
          <w:rFonts w:cs="David" w:hint="cs"/>
          <w:rtl/>
        </w:rPr>
      </w:pPr>
    </w:p>
    <w:p w14:paraId="7543F61A" w14:textId="77777777" w:rsidR="00E179A7" w:rsidRPr="00E179A7" w:rsidRDefault="00E179A7" w:rsidP="00E179A7">
      <w:pPr>
        <w:bidi/>
        <w:jc w:val="both"/>
        <w:rPr>
          <w:rFonts w:cs="David" w:hint="cs"/>
          <w:rtl/>
        </w:rPr>
      </w:pPr>
      <w:r w:rsidRPr="00E179A7">
        <w:rPr>
          <w:rFonts w:cs="David" w:hint="cs"/>
          <w:rtl/>
        </w:rPr>
        <w:tab/>
        <w:t xml:space="preserve">כך זה מופיע בסדר היום. </w:t>
      </w:r>
    </w:p>
    <w:p w14:paraId="4B453244" w14:textId="77777777" w:rsidR="00E179A7" w:rsidRPr="00E179A7" w:rsidRDefault="00E179A7" w:rsidP="00E179A7">
      <w:pPr>
        <w:bidi/>
        <w:jc w:val="both"/>
        <w:rPr>
          <w:rFonts w:cs="David" w:hint="cs"/>
          <w:rtl/>
        </w:rPr>
      </w:pPr>
    </w:p>
    <w:p w14:paraId="38A6270E" w14:textId="77777777" w:rsidR="00E179A7" w:rsidRPr="00E179A7" w:rsidRDefault="00E179A7" w:rsidP="00E179A7">
      <w:pPr>
        <w:bidi/>
        <w:jc w:val="both"/>
        <w:rPr>
          <w:rFonts w:cs="David" w:hint="cs"/>
          <w:rtl/>
        </w:rPr>
      </w:pPr>
      <w:r w:rsidRPr="00E179A7">
        <w:rPr>
          <w:rFonts w:cs="David" w:hint="cs"/>
          <w:rtl/>
        </w:rPr>
        <w:tab/>
        <w:t xml:space="preserve">בעצם יש לנו כמה סעיפים שלא משנים הרבה לעומת המצב הקיים. </w:t>
      </w:r>
    </w:p>
    <w:p w14:paraId="59352172" w14:textId="77777777" w:rsidR="00E179A7" w:rsidRPr="00E179A7" w:rsidRDefault="00E179A7" w:rsidP="00E179A7">
      <w:pPr>
        <w:bidi/>
        <w:jc w:val="both"/>
        <w:rPr>
          <w:rFonts w:cs="David" w:hint="cs"/>
          <w:rtl/>
        </w:rPr>
      </w:pPr>
    </w:p>
    <w:p w14:paraId="6650F8B0" w14:textId="77777777" w:rsidR="00E179A7" w:rsidRPr="00E179A7" w:rsidRDefault="00E179A7" w:rsidP="00E179A7">
      <w:pPr>
        <w:bidi/>
        <w:jc w:val="both"/>
        <w:rPr>
          <w:rFonts w:cs="David" w:hint="cs"/>
          <w:rtl/>
        </w:rPr>
      </w:pPr>
      <w:r w:rsidRPr="00E179A7">
        <w:rPr>
          <w:rFonts w:cs="David" w:hint="cs"/>
          <w:u w:val="single"/>
          <w:rtl/>
        </w:rPr>
        <w:t>היו"ר דוד טל:</w:t>
      </w:r>
    </w:p>
    <w:p w14:paraId="4B6175D1" w14:textId="77777777" w:rsidR="00E179A7" w:rsidRPr="00E179A7" w:rsidRDefault="00E179A7" w:rsidP="00E179A7">
      <w:pPr>
        <w:bidi/>
        <w:jc w:val="both"/>
        <w:rPr>
          <w:rFonts w:cs="David" w:hint="cs"/>
          <w:rtl/>
        </w:rPr>
      </w:pPr>
    </w:p>
    <w:p w14:paraId="74F1B2C2" w14:textId="77777777" w:rsidR="00E179A7" w:rsidRPr="00E179A7" w:rsidRDefault="00E179A7" w:rsidP="00E179A7">
      <w:pPr>
        <w:bidi/>
        <w:jc w:val="both"/>
        <w:rPr>
          <w:rFonts w:cs="David" w:hint="cs"/>
          <w:rtl/>
        </w:rPr>
      </w:pPr>
      <w:r w:rsidRPr="00E179A7">
        <w:rPr>
          <w:rFonts w:cs="David" w:hint="cs"/>
          <w:rtl/>
        </w:rPr>
        <w:tab/>
        <w:t xml:space="preserve">אז אולי נדון בהם משום שלגביהם  לא יהיו התנגדויות ונוכל להעבירם גם כשהיה פורום רחב יותר של חברי כנסת. </w:t>
      </w:r>
    </w:p>
    <w:p w14:paraId="7763A287" w14:textId="77777777" w:rsidR="00E179A7" w:rsidRPr="00E179A7" w:rsidRDefault="00E179A7" w:rsidP="00E179A7">
      <w:pPr>
        <w:bidi/>
        <w:jc w:val="both"/>
        <w:rPr>
          <w:rFonts w:cs="David" w:hint="cs"/>
          <w:rtl/>
        </w:rPr>
      </w:pPr>
    </w:p>
    <w:p w14:paraId="445EFE2B"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0B498B78" w14:textId="77777777" w:rsidR="00E179A7" w:rsidRPr="00E179A7" w:rsidRDefault="00E179A7" w:rsidP="00E179A7">
      <w:pPr>
        <w:bidi/>
        <w:jc w:val="both"/>
        <w:rPr>
          <w:rFonts w:cs="David" w:hint="cs"/>
          <w:rtl/>
        </w:rPr>
      </w:pPr>
    </w:p>
    <w:p w14:paraId="1F7837E3" w14:textId="77777777" w:rsidR="00E179A7" w:rsidRPr="00E179A7" w:rsidRDefault="00E179A7" w:rsidP="00E179A7">
      <w:pPr>
        <w:bidi/>
        <w:jc w:val="both"/>
        <w:rPr>
          <w:rFonts w:cs="David" w:hint="cs"/>
          <w:rtl/>
        </w:rPr>
      </w:pPr>
      <w:r w:rsidRPr="00E179A7">
        <w:rPr>
          <w:rFonts w:cs="David" w:hint="cs"/>
          <w:rtl/>
        </w:rPr>
        <w:tab/>
        <w:t xml:space="preserve">סעיף 42 קובע כך: "חבר הכנסת לא ייזום דבר, בכנסת או מחוץ לכנסת, במישרין או בעקיפין, בנושא שבו הוא מצוי בניגוד עניינים, ולא יהיה שותף ליוזמה כזאת".  היום קבוע, חבר כנסת לא ייזום דבר שיש לו בו עניין אישי ולא יהיה שותף ליוזמה כזאת. </w:t>
      </w:r>
    </w:p>
    <w:p w14:paraId="6204C944" w14:textId="77777777" w:rsidR="00E179A7" w:rsidRPr="00E179A7" w:rsidRDefault="00E179A7" w:rsidP="00E179A7">
      <w:pPr>
        <w:bidi/>
        <w:jc w:val="both"/>
        <w:rPr>
          <w:rFonts w:cs="David" w:hint="cs"/>
          <w:rtl/>
        </w:rPr>
      </w:pPr>
    </w:p>
    <w:p w14:paraId="6CAA32AE"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58673C83" w14:textId="77777777" w:rsidR="00E179A7" w:rsidRPr="00E179A7" w:rsidRDefault="00E179A7" w:rsidP="00E179A7">
      <w:pPr>
        <w:bidi/>
        <w:jc w:val="both"/>
        <w:rPr>
          <w:rFonts w:cs="David" w:hint="cs"/>
          <w:rtl/>
        </w:rPr>
      </w:pPr>
    </w:p>
    <w:p w14:paraId="0B895ECF" w14:textId="77777777" w:rsidR="00E179A7" w:rsidRPr="00E179A7" w:rsidRDefault="00E179A7" w:rsidP="00E179A7">
      <w:pPr>
        <w:bidi/>
        <w:jc w:val="both"/>
        <w:rPr>
          <w:rFonts w:cs="David" w:hint="cs"/>
          <w:rtl/>
        </w:rPr>
      </w:pPr>
      <w:r w:rsidRPr="00E179A7">
        <w:rPr>
          <w:rFonts w:cs="David" w:hint="cs"/>
          <w:rtl/>
        </w:rPr>
        <w:tab/>
        <w:t xml:space="preserve">אם מסכימים על ההגדרה של ניגוד עניינים, ממילא מסכימים - - - </w:t>
      </w:r>
    </w:p>
    <w:p w14:paraId="3006F049" w14:textId="77777777" w:rsidR="00E179A7" w:rsidRPr="00E179A7" w:rsidRDefault="00E179A7" w:rsidP="00E179A7">
      <w:pPr>
        <w:bidi/>
        <w:jc w:val="both"/>
        <w:rPr>
          <w:rFonts w:cs="David" w:hint="cs"/>
          <w:rtl/>
        </w:rPr>
      </w:pPr>
    </w:p>
    <w:p w14:paraId="153CE621" w14:textId="77777777" w:rsidR="00E179A7" w:rsidRPr="00E179A7" w:rsidRDefault="00E179A7" w:rsidP="00E179A7">
      <w:pPr>
        <w:bidi/>
        <w:jc w:val="both"/>
        <w:rPr>
          <w:rFonts w:cs="David" w:hint="cs"/>
          <w:rtl/>
        </w:rPr>
      </w:pPr>
      <w:r w:rsidRPr="00E179A7">
        <w:rPr>
          <w:rFonts w:cs="David" w:hint="cs"/>
          <w:u w:val="single"/>
          <w:rtl/>
        </w:rPr>
        <w:t>היו"ר דוד טל:</w:t>
      </w:r>
    </w:p>
    <w:p w14:paraId="5C555003" w14:textId="77777777" w:rsidR="00E179A7" w:rsidRPr="00E179A7" w:rsidRDefault="00E179A7" w:rsidP="00E179A7">
      <w:pPr>
        <w:bidi/>
        <w:jc w:val="both"/>
        <w:rPr>
          <w:rFonts w:cs="David" w:hint="cs"/>
          <w:rtl/>
        </w:rPr>
      </w:pPr>
    </w:p>
    <w:p w14:paraId="4FEB5CA1" w14:textId="77777777" w:rsidR="00E179A7" w:rsidRPr="00E179A7" w:rsidRDefault="00E179A7" w:rsidP="00E179A7">
      <w:pPr>
        <w:bidi/>
        <w:jc w:val="both"/>
        <w:rPr>
          <w:rFonts w:cs="David" w:hint="cs"/>
          <w:rtl/>
        </w:rPr>
      </w:pPr>
      <w:r w:rsidRPr="00E179A7">
        <w:rPr>
          <w:rFonts w:cs="David" w:hint="cs"/>
          <w:rtl/>
        </w:rPr>
        <w:tab/>
        <w:t xml:space="preserve">אני רוצה את הפרשנות שלכם בנושא הזה. לצורך העניין אקח דוגמה מוועדת הכלכלה. אחד מהיצרנים סבור שהאפוד הזוהר זה דבר שיתרום לבטיחות בכבישי הארץ והוא מציע לי לחוקק הצעת חוק </w:t>
      </w:r>
      <w:r w:rsidRPr="00E179A7">
        <w:rPr>
          <w:rFonts w:cs="David"/>
          <w:rtl/>
        </w:rPr>
        <w:t>–</w:t>
      </w:r>
      <w:r w:rsidRPr="00E179A7">
        <w:rPr>
          <w:rFonts w:cs="David" w:hint="cs"/>
          <w:rtl/>
        </w:rPr>
        <w:t xml:space="preserve"> לא מדובר בקרוב משפחה שלי אבל מכר, מישהו שאני מכיר. פעמים אני מכיר, או למשל, הרציתי באודיטוריום, תלמיד כיתה י"ב הציע לי את העניין ואני חוקקתי את הצעת החוק. אם תלמיד  י"ב הציע, הצעה טובה, בסדר. אבל אם מדובר בחבר שגדל עמי בשכנות - - - </w:t>
      </w:r>
    </w:p>
    <w:p w14:paraId="134D68A7" w14:textId="77777777" w:rsidR="00E179A7" w:rsidRPr="00E179A7" w:rsidRDefault="00E179A7" w:rsidP="00E179A7">
      <w:pPr>
        <w:bidi/>
        <w:jc w:val="both"/>
        <w:rPr>
          <w:rFonts w:cs="David" w:hint="cs"/>
          <w:rtl/>
        </w:rPr>
      </w:pPr>
    </w:p>
    <w:p w14:paraId="1BB4922E"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7958BB6F" w14:textId="77777777" w:rsidR="00E179A7" w:rsidRPr="00E179A7" w:rsidRDefault="00E179A7" w:rsidP="00E179A7">
      <w:pPr>
        <w:bidi/>
        <w:jc w:val="both"/>
        <w:rPr>
          <w:rFonts w:cs="David" w:hint="cs"/>
          <w:rtl/>
        </w:rPr>
      </w:pPr>
    </w:p>
    <w:p w14:paraId="5C1B9186" w14:textId="77777777" w:rsidR="00E179A7" w:rsidRPr="00E179A7" w:rsidRDefault="00E179A7" w:rsidP="00E179A7">
      <w:pPr>
        <w:bidi/>
        <w:jc w:val="both"/>
        <w:rPr>
          <w:rFonts w:cs="David" w:hint="cs"/>
          <w:rtl/>
        </w:rPr>
      </w:pPr>
      <w:r w:rsidRPr="00E179A7">
        <w:rPr>
          <w:rFonts w:cs="David" w:hint="cs"/>
          <w:rtl/>
        </w:rPr>
        <w:tab/>
        <w:t xml:space="preserve">אין לך מזה טובת הנאה אישית ממשית, אין עם זה בעיה. </w:t>
      </w:r>
    </w:p>
    <w:p w14:paraId="28AAB9CB" w14:textId="77777777" w:rsidR="00E179A7" w:rsidRPr="00E179A7" w:rsidRDefault="00E179A7" w:rsidP="00E179A7">
      <w:pPr>
        <w:bidi/>
        <w:jc w:val="both"/>
        <w:rPr>
          <w:rFonts w:cs="David" w:hint="cs"/>
          <w:rtl/>
        </w:rPr>
      </w:pPr>
    </w:p>
    <w:p w14:paraId="38A65ABE" w14:textId="77777777" w:rsidR="00E179A7" w:rsidRPr="00E179A7" w:rsidRDefault="00E179A7" w:rsidP="00E179A7">
      <w:pPr>
        <w:bidi/>
        <w:jc w:val="both"/>
        <w:rPr>
          <w:rFonts w:cs="David" w:hint="cs"/>
          <w:rtl/>
        </w:rPr>
      </w:pPr>
      <w:r w:rsidRPr="00E179A7">
        <w:rPr>
          <w:rFonts w:cs="David" w:hint="cs"/>
          <w:u w:val="single"/>
          <w:rtl/>
        </w:rPr>
        <w:t>היו"ר דוד טל:</w:t>
      </w:r>
    </w:p>
    <w:p w14:paraId="60F3F520" w14:textId="77777777" w:rsidR="00E179A7" w:rsidRPr="00E179A7" w:rsidRDefault="00E179A7" w:rsidP="00E179A7">
      <w:pPr>
        <w:bidi/>
        <w:jc w:val="both"/>
        <w:rPr>
          <w:rFonts w:cs="David" w:hint="cs"/>
          <w:rtl/>
        </w:rPr>
      </w:pPr>
    </w:p>
    <w:p w14:paraId="0A0FBF1E" w14:textId="77777777" w:rsidR="00E179A7" w:rsidRPr="00E179A7" w:rsidRDefault="00E179A7" w:rsidP="00E179A7">
      <w:pPr>
        <w:bidi/>
        <w:jc w:val="both"/>
        <w:rPr>
          <w:rFonts w:cs="David" w:hint="cs"/>
          <w:rtl/>
        </w:rPr>
      </w:pPr>
      <w:r w:rsidRPr="00E179A7">
        <w:rPr>
          <w:rFonts w:cs="David" w:hint="cs"/>
          <w:rtl/>
        </w:rPr>
        <w:tab/>
        <w:t xml:space="preserve">אבל הוא חבר שלי. </w:t>
      </w:r>
    </w:p>
    <w:p w14:paraId="1923AA5B" w14:textId="77777777" w:rsidR="00E179A7" w:rsidRPr="00E179A7" w:rsidRDefault="00E179A7" w:rsidP="00E179A7">
      <w:pPr>
        <w:bidi/>
        <w:jc w:val="both"/>
        <w:rPr>
          <w:rFonts w:cs="David" w:hint="cs"/>
          <w:rtl/>
        </w:rPr>
      </w:pPr>
    </w:p>
    <w:p w14:paraId="084B3157" w14:textId="77777777" w:rsidR="00E179A7" w:rsidRPr="00E179A7" w:rsidRDefault="00E179A7" w:rsidP="00E179A7">
      <w:pPr>
        <w:bidi/>
        <w:jc w:val="both"/>
        <w:rPr>
          <w:rFonts w:cs="David" w:hint="cs"/>
          <w:rtl/>
        </w:rPr>
      </w:pPr>
      <w:r w:rsidRPr="00E179A7">
        <w:rPr>
          <w:rFonts w:cs="David" w:hint="cs"/>
          <w:u w:val="single"/>
          <w:rtl/>
        </w:rPr>
        <w:t>רונית תירוש:</w:t>
      </w:r>
    </w:p>
    <w:p w14:paraId="47B086A2" w14:textId="77777777" w:rsidR="00E179A7" w:rsidRPr="00E179A7" w:rsidRDefault="00E179A7" w:rsidP="00E179A7">
      <w:pPr>
        <w:bidi/>
        <w:jc w:val="both"/>
        <w:rPr>
          <w:rFonts w:cs="David" w:hint="cs"/>
          <w:rtl/>
        </w:rPr>
      </w:pPr>
    </w:p>
    <w:p w14:paraId="5A29DF40" w14:textId="77777777" w:rsidR="00E179A7" w:rsidRPr="00E179A7" w:rsidRDefault="00E179A7" w:rsidP="00E179A7">
      <w:pPr>
        <w:bidi/>
        <w:jc w:val="both"/>
        <w:rPr>
          <w:rFonts w:cs="David" w:hint="cs"/>
          <w:rtl/>
        </w:rPr>
      </w:pPr>
      <w:r w:rsidRPr="00E179A7">
        <w:rPr>
          <w:rFonts w:cs="David" w:hint="cs"/>
          <w:rtl/>
        </w:rPr>
        <w:tab/>
        <w:t xml:space="preserve">הוא מכיר אותך אז הוא פנה אליך, אחרת היה פונה אליי. </w:t>
      </w:r>
    </w:p>
    <w:p w14:paraId="13667165" w14:textId="77777777" w:rsidR="00E179A7" w:rsidRPr="00E179A7" w:rsidRDefault="00E179A7" w:rsidP="00E179A7">
      <w:pPr>
        <w:bidi/>
        <w:jc w:val="both"/>
        <w:rPr>
          <w:rFonts w:cs="David" w:hint="cs"/>
          <w:rtl/>
        </w:rPr>
      </w:pPr>
    </w:p>
    <w:p w14:paraId="5C18ECAF" w14:textId="77777777" w:rsidR="00E179A7" w:rsidRPr="00E179A7" w:rsidRDefault="00E179A7" w:rsidP="00E179A7">
      <w:pPr>
        <w:bidi/>
        <w:jc w:val="both"/>
        <w:rPr>
          <w:rFonts w:cs="David" w:hint="cs"/>
          <w:rtl/>
        </w:rPr>
      </w:pPr>
      <w:r w:rsidRPr="00E179A7">
        <w:rPr>
          <w:rFonts w:cs="David" w:hint="cs"/>
          <w:u w:val="single"/>
          <w:rtl/>
        </w:rPr>
        <w:t>היו"ר דוד טל:</w:t>
      </w:r>
    </w:p>
    <w:p w14:paraId="433CC9DE" w14:textId="77777777" w:rsidR="00E179A7" w:rsidRPr="00E179A7" w:rsidRDefault="00E179A7" w:rsidP="00E179A7">
      <w:pPr>
        <w:bidi/>
        <w:jc w:val="both"/>
        <w:rPr>
          <w:rFonts w:cs="David" w:hint="cs"/>
          <w:rtl/>
        </w:rPr>
      </w:pPr>
    </w:p>
    <w:p w14:paraId="0E1930C1" w14:textId="77777777" w:rsidR="00E179A7" w:rsidRPr="00E179A7" w:rsidRDefault="00E179A7" w:rsidP="00E179A7">
      <w:pPr>
        <w:bidi/>
        <w:jc w:val="both"/>
        <w:rPr>
          <w:rFonts w:cs="David" w:hint="cs"/>
          <w:rtl/>
        </w:rPr>
      </w:pPr>
      <w:r w:rsidRPr="00E179A7">
        <w:rPr>
          <w:rFonts w:cs="David" w:hint="cs"/>
          <w:rtl/>
        </w:rPr>
        <w:tab/>
        <w:t xml:space="preserve">הוא מכיר אותי ואני מקדם יוזמה, שאני יודע אם היא תתקבל, חשבון הבנק של אותו חבר - - - </w:t>
      </w:r>
    </w:p>
    <w:p w14:paraId="77700D30" w14:textId="77777777" w:rsidR="00E179A7" w:rsidRPr="00E179A7" w:rsidRDefault="00E179A7" w:rsidP="00E179A7">
      <w:pPr>
        <w:bidi/>
        <w:jc w:val="both"/>
        <w:rPr>
          <w:rFonts w:cs="David" w:hint="cs"/>
          <w:rtl/>
        </w:rPr>
      </w:pPr>
    </w:p>
    <w:p w14:paraId="20B6E9AB"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242F0915" w14:textId="77777777" w:rsidR="00E179A7" w:rsidRPr="00E179A7" w:rsidRDefault="00E179A7" w:rsidP="00E179A7">
      <w:pPr>
        <w:bidi/>
        <w:jc w:val="both"/>
        <w:rPr>
          <w:rFonts w:cs="David" w:hint="cs"/>
          <w:rtl/>
        </w:rPr>
      </w:pPr>
    </w:p>
    <w:p w14:paraId="3B7C3ACE" w14:textId="77777777" w:rsidR="00E179A7" w:rsidRPr="00E179A7" w:rsidRDefault="00E179A7" w:rsidP="00E179A7">
      <w:pPr>
        <w:bidi/>
        <w:jc w:val="both"/>
        <w:rPr>
          <w:rFonts w:cs="David" w:hint="cs"/>
          <w:rtl/>
        </w:rPr>
      </w:pPr>
      <w:r w:rsidRPr="00E179A7">
        <w:rPr>
          <w:rFonts w:cs="David" w:hint="cs"/>
          <w:rtl/>
        </w:rPr>
        <w:tab/>
        <w:t xml:space="preserve">השאלה, האם הוא נכנס בגדר מקורביך? </w:t>
      </w:r>
    </w:p>
    <w:p w14:paraId="27E8B1F3" w14:textId="77777777" w:rsidR="00E179A7" w:rsidRPr="00E179A7" w:rsidRDefault="00E179A7" w:rsidP="00E179A7">
      <w:pPr>
        <w:bidi/>
        <w:jc w:val="both"/>
        <w:rPr>
          <w:rFonts w:cs="David" w:hint="cs"/>
          <w:rtl/>
        </w:rPr>
      </w:pPr>
    </w:p>
    <w:p w14:paraId="24FF8B33" w14:textId="77777777" w:rsidR="00E179A7" w:rsidRPr="00E179A7" w:rsidRDefault="00E179A7" w:rsidP="00E179A7">
      <w:pPr>
        <w:bidi/>
        <w:jc w:val="both"/>
        <w:rPr>
          <w:rFonts w:cs="David" w:hint="cs"/>
          <w:rtl/>
        </w:rPr>
      </w:pPr>
      <w:r w:rsidRPr="00E179A7">
        <w:rPr>
          <w:rFonts w:cs="David" w:hint="cs"/>
          <w:u w:val="single"/>
          <w:rtl/>
        </w:rPr>
        <w:t>היו"ר דוד טל:</w:t>
      </w:r>
    </w:p>
    <w:p w14:paraId="7A8BE7C9" w14:textId="77777777" w:rsidR="00E179A7" w:rsidRPr="00E179A7" w:rsidRDefault="00E179A7" w:rsidP="00E179A7">
      <w:pPr>
        <w:bidi/>
        <w:jc w:val="both"/>
        <w:rPr>
          <w:rFonts w:cs="David" w:hint="cs"/>
          <w:rtl/>
        </w:rPr>
      </w:pPr>
    </w:p>
    <w:p w14:paraId="6447F610" w14:textId="77777777" w:rsidR="00E179A7" w:rsidRPr="00E179A7" w:rsidRDefault="00E179A7" w:rsidP="00E179A7">
      <w:pPr>
        <w:bidi/>
        <w:jc w:val="both"/>
        <w:rPr>
          <w:rFonts w:cs="David" w:hint="cs"/>
          <w:rtl/>
        </w:rPr>
      </w:pPr>
      <w:r w:rsidRPr="00E179A7">
        <w:rPr>
          <w:rFonts w:cs="David" w:hint="cs"/>
          <w:rtl/>
        </w:rPr>
        <w:tab/>
        <w:t xml:space="preserve">מי שגדל אתי הוא מקורב שלי? </w:t>
      </w:r>
    </w:p>
    <w:p w14:paraId="37B7C151" w14:textId="77777777" w:rsidR="00E179A7" w:rsidRPr="00E179A7" w:rsidRDefault="00E179A7" w:rsidP="00E179A7">
      <w:pPr>
        <w:bidi/>
        <w:jc w:val="both"/>
        <w:rPr>
          <w:rFonts w:cs="David" w:hint="cs"/>
          <w:rtl/>
        </w:rPr>
      </w:pPr>
    </w:p>
    <w:p w14:paraId="1F8023C8"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11E983F4" w14:textId="77777777" w:rsidR="00E179A7" w:rsidRPr="00E179A7" w:rsidRDefault="00E179A7" w:rsidP="00E179A7">
      <w:pPr>
        <w:bidi/>
        <w:jc w:val="both"/>
        <w:rPr>
          <w:rFonts w:cs="David" w:hint="cs"/>
          <w:rtl/>
        </w:rPr>
      </w:pPr>
    </w:p>
    <w:p w14:paraId="4677E861" w14:textId="77777777" w:rsidR="00E179A7" w:rsidRPr="00E179A7" w:rsidRDefault="00E179A7" w:rsidP="00E179A7">
      <w:pPr>
        <w:bidi/>
        <w:jc w:val="both"/>
        <w:rPr>
          <w:rFonts w:cs="David" w:hint="cs"/>
          <w:rtl/>
        </w:rPr>
      </w:pPr>
      <w:r w:rsidRPr="00E179A7">
        <w:rPr>
          <w:rFonts w:cs="David" w:hint="cs"/>
          <w:rtl/>
        </w:rPr>
        <w:tab/>
        <w:t xml:space="preserve">אם זה אח שלך - - - </w:t>
      </w:r>
    </w:p>
    <w:p w14:paraId="011AA8AF" w14:textId="77777777" w:rsidR="00E179A7" w:rsidRPr="00E179A7" w:rsidRDefault="00E179A7" w:rsidP="00E179A7">
      <w:pPr>
        <w:bidi/>
        <w:jc w:val="both"/>
        <w:rPr>
          <w:rFonts w:cs="David" w:hint="cs"/>
          <w:rtl/>
        </w:rPr>
      </w:pPr>
    </w:p>
    <w:p w14:paraId="76C5F413" w14:textId="77777777" w:rsidR="00E179A7" w:rsidRPr="00E179A7" w:rsidRDefault="00E179A7" w:rsidP="00E179A7">
      <w:pPr>
        <w:bidi/>
        <w:jc w:val="both"/>
        <w:rPr>
          <w:rFonts w:cs="David" w:hint="cs"/>
          <w:rtl/>
        </w:rPr>
      </w:pPr>
      <w:r w:rsidRPr="00E179A7">
        <w:rPr>
          <w:rFonts w:cs="David" w:hint="cs"/>
          <w:u w:val="single"/>
          <w:rtl/>
        </w:rPr>
        <w:t>היו"ר דוד טל:</w:t>
      </w:r>
    </w:p>
    <w:p w14:paraId="23316714" w14:textId="77777777" w:rsidR="00E179A7" w:rsidRPr="00E179A7" w:rsidRDefault="00E179A7" w:rsidP="00E179A7">
      <w:pPr>
        <w:bidi/>
        <w:jc w:val="both"/>
        <w:rPr>
          <w:rFonts w:cs="David" w:hint="cs"/>
          <w:rtl/>
        </w:rPr>
      </w:pPr>
    </w:p>
    <w:p w14:paraId="394C381E" w14:textId="77777777" w:rsidR="00E179A7" w:rsidRPr="00E179A7" w:rsidRDefault="00E179A7" w:rsidP="00E179A7">
      <w:pPr>
        <w:bidi/>
        <w:jc w:val="both"/>
        <w:rPr>
          <w:rFonts w:cs="David" w:hint="cs"/>
          <w:rtl/>
        </w:rPr>
      </w:pPr>
      <w:r w:rsidRPr="00E179A7">
        <w:rPr>
          <w:rFonts w:cs="David" w:hint="cs"/>
          <w:rtl/>
        </w:rPr>
        <w:tab/>
        <w:t xml:space="preserve">לא אח שלי, שכן שלי שגדל אתי. </w:t>
      </w:r>
    </w:p>
    <w:p w14:paraId="3C11A62C" w14:textId="77777777" w:rsidR="00E179A7" w:rsidRPr="00E179A7" w:rsidRDefault="00E179A7" w:rsidP="00E179A7">
      <w:pPr>
        <w:bidi/>
        <w:jc w:val="both"/>
        <w:rPr>
          <w:rFonts w:cs="David" w:hint="cs"/>
          <w:rtl/>
        </w:rPr>
      </w:pPr>
    </w:p>
    <w:p w14:paraId="0C20C692"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06E87AF" w14:textId="77777777" w:rsidR="00E179A7" w:rsidRPr="00E179A7" w:rsidRDefault="00E179A7" w:rsidP="00E179A7">
      <w:pPr>
        <w:bidi/>
        <w:jc w:val="both"/>
        <w:rPr>
          <w:rFonts w:cs="David" w:hint="cs"/>
          <w:rtl/>
        </w:rPr>
      </w:pPr>
    </w:p>
    <w:p w14:paraId="0B582AB4" w14:textId="77777777" w:rsidR="00E179A7" w:rsidRPr="00E179A7" w:rsidRDefault="00E179A7" w:rsidP="00E179A7">
      <w:pPr>
        <w:bidi/>
        <w:jc w:val="both"/>
        <w:rPr>
          <w:rFonts w:cs="David" w:hint="cs"/>
          <w:rtl/>
        </w:rPr>
      </w:pPr>
      <w:r w:rsidRPr="00E179A7">
        <w:rPr>
          <w:rFonts w:cs="David" w:hint="cs"/>
          <w:rtl/>
        </w:rPr>
        <w:tab/>
        <w:t xml:space="preserve">חבר כאח לי. </w:t>
      </w:r>
    </w:p>
    <w:p w14:paraId="506B04F8" w14:textId="77777777" w:rsidR="00E179A7" w:rsidRPr="00E179A7" w:rsidRDefault="00E179A7" w:rsidP="00E179A7">
      <w:pPr>
        <w:bidi/>
        <w:jc w:val="both"/>
        <w:rPr>
          <w:rFonts w:cs="David" w:hint="cs"/>
          <w:rtl/>
        </w:rPr>
      </w:pPr>
      <w:r>
        <w:rPr>
          <w:rFonts w:cs="David"/>
          <w:rtl/>
        </w:rPr>
        <w:br w:type="page"/>
      </w:r>
    </w:p>
    <w:p w14:paraId="34AA862C"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0CEA04ED" w14:textId="77777777" w:rsidR="00E179A7" w:rsidRPr="00E179A7" w:rsidRDefault="00E179A7" w:rsidP="00E179A7">
      <w:pPr>
        <w:bidi/>
        <w:jc w:val="both"/>
        <w:rPr>
          <w:rFonts w:cs="David" w:hint="cs"/>
          <w:rtl/>
        </w:rPr>
      </w:pPr>
    </w:p>
    <w:p w14:paraId="08CBC1C2" w14:textId="77777777" w:rsidR="00E179A7" w:rsidRPr="00E179A7" w:rsidRDefault="00E179A7" w:rsidP="00E179A7">
      <w:pPr>
        <w:bidi/>
        <w:jc w:val="both"/>
        <w:rPr>
          <w:rFonts w:cs="David" w:hint="cs"/>
          <w:rtl/>
        </w:rPr>
      </w:pPr>
      <w:r w:rsidRPr="00E179A7">
        <w:rPr>
          <w:rFonts w:cs="David" w:hint="cs"/>
          <w:rtl/>
        </w:rPr>
        <w:tab/>
        <w:t xml:space="preserve">לדעתי זה לא מונע הגשת חקיקה. </w:t>
      </w:r>
    </w:p>
    <w:p w14:paraId="0BD4D1CC" w14:textId="77777777" w:rsidR="00E179A7" w:rsidRPr="00E179A7" w:rsidRDefault="00E179A7" w:rsidP="00E179A7">
      <w:pPr>
        <w:bidi/>
        <w:jc w:val="both"/>
        <w:rPr>
          <w:rFonts w:cs="David" w:hint="cs"/>
          <w:rtl/>
        </w:rPr>
      </w:pPr>
    </w:p>
    <w:p w14:paraId="7E8139ED"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E98297E" w14:textId="77777777" w:rsidR="00E179A7" w:rsidRPr="00E179A7" w:rsidRDefault="00E179A7" w:rsidP="00E179A7">
      <w:pPr>
        <w:bidi/>
        <w:jc w:val="both"/>
        <w:rPr>
          <w:rFonts w:cs="David" w:hint="cs"/>
          <w:rtl/>
        </w:rPr>
      </w:pPr>
    </w:p>
    <w:p w14:paraId="6E7C8BEE" w14:textId="77777777" w:rsidR="00E179A7" w:rsidRPr="00E179A7" w:rsidRDefault="00E179A7" w:rsidP="00E179A7">
      <w:pPr>
        <w:bidi/>
        <w:jc w:val="both"/>
        <w:rPr>
          <w:rFonts w:cs="David" w:hint="cs"/>
          <w:rtl/>
        </w:rPr>
      </w:pPr>
      <w:r w:rsidRPr="00E179A7">
        <w:rPr>
          <w:rFonts w:cs="David" w:hint="cs"/>
          <w:rtl/>
        </w:rPr>
        <w:tab/>
        <w:t xml:space="preserve">ולא צריך לומר את זה בוועדה? </w:t>
      </w:r>
    </w:p>
    <w:p w14:paraId="3B111C67" w14:textId="77777777" w:rsidR="00E179A7" w:rsidRPr="00E179A7" w:rsidRDefault="00E179A7" w:rsidP="00E179A7">
      <w:pPr>
        <w:bidi/>
        <w:jc w:val="both"/>
        <w:rPr>
          <w:rFonts w:cs="David" w:hint="cs"/>
          <w:rtl/>
        </w:rPr>
      </w:pPr>
    </w:p>
    <w:p w14:paraId="1A7B6779"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0B3D4E73" w14:textId="77777777" w:rsidR="00E179A7" w:rsidRPr="00E179A7" w:rsidRDefault="00E179A7" w:rsidP="00E179A7">
      <w:pPr>
        <w:bidi/>
        <w:jc w:val="both"/>
        <w:rPr>
          <w:rFonts w:cs="David" w:hint="cs"/>
          <w:rtl/>
        </w:rPr>
      </w:pPr>
    </w:p>
    <w:p w14:paraId="49F73BD0" w14:textId="77777777" w:rsidR="00E179A7" w:rsidRPr="00E179A7" w:rsidRDefault="00E179A7" w:rsidP="00E179A7">
      <w:pPr>
        <w:bidi/>
        <w:jc w:val="both"/>
        <w:rPr>
          <w:rFonts w:cs="David" w:hint="cs"/>
          <w:rtl/>
        </w:rPr>
      </w:pPr>
      <w:r w:rsidRPr="00E179A7">
        <w:rPr>
          <w:rFonts w:cs="David" w:hint="cs"/>
          <w:rtl/>
        </w:rPr>
        <w:tab/>
        <w:t xml:space="preserve">במקרים מסוימים אתה חייב לגלות. </w:t>
      </w:r>
    </w:p>
    <w:p w14:paraId="2CBE7095" w14:textId="77777777" w:rsidR="00E179A7" w:rsidRPr="00E179A7" w:rsidRDefault="00E179A7" w:rsidP="00E179A7">
      <w:pPr>
        <w:bidi/>
        <w:jc w:val="both"/>
        <w:rPr>
          <w:rFonts w:cs="David" w:hint="cs"/>
          <w:rtl/>
        </w:rPr>
      </w:pPr>
    </w:p>
    <w:p w14:paraId="20F1CBB0"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71FE451" w14:textId="77777777" w:rsidR="00E179A7" w:rsidRPr="00E179A7" w:rsidRDefault="00E179A7" w:rsidP="00E179A7">
      <w:pPr>
        <w:bidi/>
        <w:jc w:val="both"/>
        <w:rPr>
          <w:rFonts w:cs="David" w:hint="cs"/>
          <w:rtl/>
        </w:rPr>
      </w:pPr>
    </w:p>
    <w:p w14:paraId="1D86FF46" w14:textId="77777777" w:rsidR="00E179A7" w:rsidRPr="00E179A7" w:rsidRDefault="00E179A7" w:rsidP="00E179A7">
      <w:pPr>
        <w:bidi/>
        <w:jc w:val="both"/>
        <w:rPr>
          <w:rFonts w:cs="David" w:hint="cs"/>
          <w:rtl/>
        </w:rPr>
      </w:pPr>
      <w:r w:rsidRPr="00E179A7">
        <w:rPr>
          <w:rFonts w:cs="David" w:hint="cs"/>
          <w:rtl/>
        </w:rPr>
        <w:tab/>
        <w:t xml:space="preserve">מה שאומרת ארבל, שאפשר ליצור שתי תחנות. לא בתחנה של האיסור המוחלט - - - </w:t>
      </w:r>
    </w:p>
    <w:p w14:paraId="5EFBE00B" w14:textId="77777777" w:rsidR="00E179A7" w:rsidRPr="00E179A7" w:rsidRDefault="00E179A7" w:rsidP="00E179A7">
      <w:pPr>
        <w:bidi/>
        <w:jc w:val="both"/>
        <w:rPr>
          <w:rFonts w:cs="David" w:hint="cs"/>
          <w:rtl/>
        </w:rPr>
      </w:pPr>
    </w:p>
    <w:p w14:paraId="7FCEE800"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3FA73851" w14:textId="77777777" w:rsidR="00E179A7" w:rsidRPr="00E179A7" w:rsidRDefault="00E179A7" w:rsidP="00E179A7">
      <w:pPr>
        <w:bidi/>
        <w:jc w:val="both"/>
        <w:rPr>
          <w:rFonts w:cs="David" w:hint="cs"/>
          <w:rtl/>
        </w:rPr>
      </w:pPr>
    </w:p>
    <w:p w14:paraId="0D28600F" w14:textId="77777777" w:rsidR="00E179A7" w:rsidRPr="00E179A7" w:rsidRDefault="00E179A7" w:rsidP="00E179A7">
      <w:pPr>
        <w:bidi/>
        <w:jc w:val="both"/>
        <w:rPr>
          <w:rFonts w:cs="David" w:hint="cs"/>
          <w:rtl/>
        </w:rPr>
      </w:pPr>
      <w:r w:rsidRPr="00E179A7">
        <w:rPr>
          <w:rFonts w:cs="David" w:hint="cs"/>
          <w:rtl/>
        </w:rPr>
        <w:tab/>
        <w:t xml:space="preserve">בשקיפות. </w:t>
      </w:r>
    </w:p>
    <w:p w14:paraId="60F9D0C0" w14:textId="77777777" w:rsidR="00E179A7" w:rsidRPr="00E179A7" w:rsidRDefault="00E179A7" w:rsidP="00E179A7">
      <w:pPr>
        <w:bidi/>
        <w:jc w:val="both"/>
        <w:rPr>
          <w:rFonts w:cs="David" w:hint="cs"/>
          <w:rtl/>
        </w:rPr>
      </w:pPr>
    </w:p>
    <w:p w14:paraId="6ACA4385"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C8D2320" w14:textId="77777777" w:rsidR="00E179A7" w:rsidRPr="00E179A7" w:rsidRDefault="00E179A7" w:rsidP="00E179A7">
      <w:pPr>
        <w:bidi/>
        <w:jc w:val="both"/>
        <w:rPr>
          <w:rFonts w:cs="David" w:hint="cs"/>
          <w:rtl/>
        </w:rPr>
      </w:pPr>
    </w:p>
    <w:p w14:paraId="7D896C58" w14:textId="77777777" w:rsidR="00E179A7" w:rsidRPr="00E179A7" w:rsidRDefault="00E179A7" w:rsidP="00E179A7">
      <w:pPr>
        <w:bidi/>
        <w:jc w:val="both"/>
        <w:rPr>
          <w:rFonts w:cs="David" w:hint="cs"/>
          <w:rtl/>
        </w:rPr>
      </w:pPr>
      <w:r w:rsidRPr="00E179A7">
        <w:rPr>
          <w:rFonts w:cs="David" w:hint="cs"/>
          <w:rtl/>
        </w:rPr>
        <w:tab/>
        <w:t xml:space="preserve">נכון, בשקיפות.  ואני רוצה לומר לכם, שהוא חבר כאח לי. אין ספק שמהעניין הזה הוא גם עשוי ליהנות. </w:t>
      </w:r>
    </w:p>
    <w:p w14:paraId="1C0E7790" w14:textId="77777777" w:rsidR="00E179A7" w:rsidRPr="00E179A7" w:rsidRDefault="00E179A7" w:rsidP="00E179A7">
      <w:pPr>
        <w:bidi/>
        <w:jc w:val="both"/>
        <w:rPr>
          <w:rFonts w:cs="David" w:hint="cs"/>
          <w:rtl/>
        </w:rPr>
      </w:pPr>
    </w:p>
    <w:p w14:paraId="720D9212" w14:textId="77777777" w:rsidR="00E179A7" w:rsidRPr="00E179A7" w:rsidRDefault="00E179A7" w:rsidP="00E179A7">
      <w:pPr>
        <w:bidi/>
        <w:jc w:val="both"/>
        <w:rPr>
          <w:rFonts w:cs="David" w:hint="cs"/>
          <w:rtl/>
        </w:rPr>
      </w:pPr>
      <w:r w:rsidRPr="00E179A7">
        <w:rPr>
          <w:rFonts w:cs="David" w:hint="cs"/>
          <w:u w:val="single"/>
          <w:rtl/>
        </w:rPr>
        <w:t>היו"ר דוד טל:</w:t>
      </w:r>
    </w:p>
    <w:p w14:paraId="0DA9B6AD" w14:textId="77777777" w:rsidR="00E179A7" w:rsidRPr="00E179A7" w:rsidRDefault="00E179A7" w:rsidP="00E179A7">
      <w:pPr>
        <w:bidi/>
        <w:jc w:val="both"/>
        <w:rPr>
          <w:rFonts w:cs="David" w:hint="cs"/>
          <w:rtl/>
        </w:rPr>
      </w:pPr>
    </w:p>
    <w:p w14:paraId="42D1C152" w14:textId="77777777" w:rsidR="00E179A7" w:rsidRPr="00E179A7" w:rsidRDefault="00E179A7" w:rsidP="00E179A7">
      <w:pPr>
        <w:bidi/>
        <w:jc w:val="both"/>
        <w:rPr>
          <w:rFonts w:cs="David" w:hint="cs"/>
          <w:rtl/>
        </w:rPr>
      </w:pPr>
      <w:r w:rsidRPr="00E179A7">
        <w:rPr>
          <w:rFonts w:cs="David" w:hint="cs"/>
          <w:rtl/>
        </w:rPr>
        <w:tab/>
        <w:t xml:space="preserve">ואז אני בטוח, שארבל לא תיתן לו להצביע. </w:t>
      </w:r>
    </w:p>
    <w:p w14:paraId="03F242A8" w14:textId="77777777" w:rsidR="00E179A7" w:rsidRPr="00E179A7" w:rsidRDefault="00E179A7" w:rsidP="00E179A7">
      <w:pPr>
        <w:bidi/>
        <w:jc w:val="both"/>
        <w:rPr>
          <w:rFonts w:cs="David" w:hint="cs"/>
          <w:rtl/>
        </w:rPr>
      </w:pPr>
    </w:p>
    <w:p w14:paraId="7FF3CEAA"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74C5355" w14:textId="77777777" w:rsidR="00E179A7" w:rsidRPr="00E179A7" w:rsidRDefault="00E179A7" w:rsidP="00E179A7">
      <w:pPr>
        <w:bidi/>
        <w:jc w:val="both"/>
        <w:rPr>
          <w:rFonts w:cs="David" w:hint="cs"/>
          <w:rtl/>
        </w:rPr>
      </w:pPr>
    </w:p>
    <w:p w14:paraId="5625BC38" w14:textId="77777777" w:rsidR="00E179A7" w:rsidRPr="00E179A7" w:rsidRDefault="00E179A7" w:rsidP="00E179A7">
      <w:pPr>
        <w:bidi/>
        <w:jc w:val="both"/>
        <w:rPr>
          <w:rFonts w:cs="David" w:hint="cs"/>
          <w:rtl/>
        </w:rPr>
      </w:pPr>
      <w:r w:rsidRPr="00E179A7">
        <w:rPr>
          <w:rFonts w:cs="David" w:hint="cs"/>
          <w:rtl/>
        </w:rPr>
        <w:tab/>
        <w:t xml:space="preserve">לא נכון, היא תיתן לו להצביע. </w:t>
      </w:r>
    </w:p>
    <w:p w14:paraId="00B2901B" w14:textId="77777777" w:rsidR="00E179A7" w:rsidRPr="00E179A7" w:rsidRDefault="00E179A7" w:rsidP="00E179A7">
      <w:pPr>
        <w:bidi/>
        <w:jc w:val="both"/>
        <w:rPr>
          <w:rFonts w:cs="David" w:hint="cs"/>
          <w:rtl/>
        </w:rPr>
      </w:pPr>
    </w:p>
    <w:p w14:paraId="5D4F1487"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3DD36C24" w14:textId="77777777" w:rsidR="00E179A7" w:rsidRPr="00E179A7" w:rsidRDefault="00E179A7" w:rsidP="00E179A7">
      <w:pPr>
        <w:bidi/>
        <w:jc w:val="both"/>
        <w:rPr>
          <w:rFonts w:cs="David" w:hint="cs"/>
          <w:rtl/>
        </w:rPr>
      </w:pPr>
    </w:p>
    <w:p w14:paraId="72E871FF" w14:textId="77777777" w:rsidR="00E179A7" w:rsidRPr="00E179A7" w:rsidRDefault="00E179A7" w:rsidP="00E179A7">
      <w:pPr>
        <w:bidi/>
        <w:jc w:val="both"/>
        <w:rPr>
          <w:rFonts w:cs="David" w:hint="cs"/>
          <w:rtl/>
        </w:rPr>
      </w:pPr>
      <w:r w:rsidRPr="00E179A7">
        <w:rPr>
          <w:rFonts w:cs="David" w:hint="cs"/>
          <w:rtl/>
        </w:rPr>
        <w:tab/>
        <w:t xml:space="preserve">אם זה לא עניין שלו או של בן משפחתו, אני חושבת שהוא יכול להצביע. </w:t>
      </w:r>
    </w:p>
    <w:p w14:paraId="5A6A4A6E" w14:textId="77777777" w:rsidR="00E179A7" w:rsidRPr="00E179A7" w:rsidRDefault="00E179A7" w:rsidP="00E179A7">
      <w:pPr>
        <w:bidi/>
        <w:jc w:val="both"/>
        <w:rPr>
          <w:rFonts w:cs="David" w:hint="cs"/>
          <w:rtl/>
        </w:rPr>
      </w:pPr>
    </w:p>
    <w:p w14:paraId="3AB65579"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7FF9D1EE" w14:textId="77777777" w:rsidR="00E179A7" w:rsidRPr="00E179A7" w:rsidRDefault="00E179A7" w:rsidP="00E179A7">
      <w:pPr>
        <w:bidi/>
        <w:jc w:val="both"/>
        <w:rPr>
          <w:rFonts w:cs="David" w:hint="cs"/>
          <w:rtl/>
        </w:rPr>
      </w:pPr>
    </w:p>
    <w:p w14:paraId="2DF78289" w14:textId="77777777" w:rsidR="00E179A7" w:rsidRPr="00E179A7" w:rsidRDefault="00E179A7" w:rsidP="00E179A7">
      <w:pPr>
        <w:bidi/>
        <w:jc w:val="both"/>
        <w:rPr>
          <w:rFonts w:cs="David" w:hint="cs"/>
          <w:rtl/>
        </w:rPr>
      </w:pPr>
      <w:r w:rsidRPr="00E179A7">
        <w:rPr>
          <w:rFonts w:cs="David" w:hint="cs"/>
          <w:rtl/>
        </w:rPr>
        <w:tab/>
        <w:t xml:space="preserve">אז מחקת את הרעיון של מקורב. אם זה אדם שהוא מדבר אתו שלוש פעמים ביום - - - </w:t>
      </w:r>
    </w:p>
    <w:p w14:paraId="0B578AFA" w14:textId="77777777" w:rsidR="00E179A7" w:rsidRPr="00E179A7" w:rsidRDefault="00E179A7" w:rsidP="00E179A7">
      <w:pPr>
        <w:bidi/>
        <w:jc w:val="both"/>
        <w:rPr>
          <w:rFonts w:cs="David" w:hint="cs"/>
          <w:rtl/>
        </w:rPr>
      </w:pPr>
    </w:p>
    <w:p w14:paraId="387B5E0E" w14:textId="77777777" w:rsidR="00E179A7" w:rsidRPr="00E179A7" w:rsidRDefault="00E179A7" w:rsidP="00E179A7">
      <w:pPr>
        <w:bidi/>
        <w:jc w:val="both"/>
        <w:rPr>
          <w:rFonts w:cs="David" w:hint="cs"/>
          <w:rtl/>
        </w:rPr>
      </w:pPr>
      <w:r w:rsidRPr="00E179A7">
        <w:rPr>
          <w:rFonts w:cs="David" w:hint="cs"/>
          <w:u w:val="single"/>
          <w:rtl/>
        </w:rPr>
        <w:t>היו"ר דוד טל:</w:t>
      </w:r>
    </w:p>
    <w:p w14:paraId="6FD412A1" w14:textId="77777777" w:rsidR="00E179A7" w:rsidRPr="00E179A7" w:rsidRDefault="00E179A7" w:rsidP="00E179A7">
      <w:pPr>
        <w:bidi/>
        <w:jc w:val="both"/>
        <w:rPr>
          <w:rFonts w:cs="David" w:hint="cs"/>
          <w:rtl/>
        </w:rPr>
      </w:pPr>
    </w:p>
    <w:p w14:paraId="35DB98A2" w14:textId="77777777" w:rsidR="00E179A7" w:rsidRPr="00E179A7" w:rsidRDefault="00E179A7" w:rsidP="00E179A7">
      <w:pPr>
        <w:bidi/>
        <w:jc w:val="both"/>
        <w:rPr>
          <w:rFonts w:cs="David" w:hint="cs"/>
          <w:rtl/>
        </w:rPr>
      </w:pPr>
      <w:r w:rsidRPr="00E179A7">
        <w:rPr>
          <w:rFonts w:cs="David" w:hint="cs"/>
          <w:rtl/>
        </w:rPr>
        <w:tab/>
        <w:t xml:space="preserve">גם אם אני לא מדבר אתו שלוש פעמים ביום, אבל גדלנו ביחד 30 שנה, מאז שחר נעורינו גדלו ואנחנו ביחד בבית ספר, בצבא, טיילנו - - - </w:t>
      </w:r>
    </w:p>
    <w:p w14:paraId="447B594A" w14:textId="77777777" w:rsidR="00E179A7" w:rsidRPr="00E179A7" w:rsidRDefault="00E179A7" w:rsidP="00E179A7">
      <w:pPr>
        <w:bidi/>
        <w:jc w:val="both"/>
        <w:rPr>
          <w:rFonts w:cs="David" w:hint="cs"/>
          <w:rtl/>
        </w:rPr>
      </w:pPr>
    </w:p>
    <w:p w14:paraId="4B1D4EF0"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E6A2BF9" w14:textId="77777777" w:rsidR="00E179A7" w:rsidRPr="00E179A7" w:rsidRDefault="00E179A7" w:rsidP="00E179A7">
      <w:pPr>
        <w:bidi/>
        <w:jc w:val="both"/>
        <w:rPr>
          <w:rFonts w:cs="David" w:hint="cs"/>
          <w:rtl/>
        </w:rPr>
      </w:pPr>
    </w:p>
    <w:p w14:paraId="0A25C0AF" w14:textId="77777777" w:rsidR="00E179A7" w:rsidRPr="00E179A7" w:rsidRDefault="00E179A7" w:rsidP="00E179A7">
      <w:pPr>
        <w:bidi/>
        <w:jc w:val="both"/>
        <w:rPr>
          <w:rFonts w:cs="David" w:hint="cs"/>
          <w:rtl/>
        </w:rPr>
      </w:pPr>
      <w:r w:rsidRPr="00E179A7">
        <w:rPr>
          <w:rFonts w:cs="David" w:hint="cs"/>
          <w:rtl/>
        </w:rPr>
        <w:tab/>
        <w:t xml:space="preserve">אני רוצה להגן על העמדה של ארבל. מה שאנחנו אומרים בעצם, ניסיון החיים המצטבר מראה, שהקרבה המשפחתית יוצרת מחויבות, אם אתה רוצה או לא רוצה. לכן, את זה רוצים למנוע. זה שיש לנו גם חברים טובים, שההתייחסות שלנו אליהם היא כאילו הם קרובים שלנו, עדיין קשר הדם ממש זועק. לכן, אנחנו לא רוצים להרחיב את השליטה בתחנה הראשונה, של האיסור על החברים - - - </w:t>
      </w:r>
    </w:p>
    <w:p w14:paraId="655DA927" w14:textId="77777777" w:rsidR="00E179A7" w:rsidRPr="00E179A7" w:rsidRDefault="00E179A7" w:rsidP="00E179A7">
      <w:pPr>
        <w:bidi/>
        <w:jc w:val="both"/>
        <w:rPr>
          <w:rFonts w:cs="David" w:hint="cs"/>
          <w:rtl/>
        </w:rPr>
      </w:pPr>
    </w:p>
    <w:p w14:paraId="552F241E"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0C8982C5" w14:textId="77777777" w:rsidR="00E179A7" w:rsidRPr="00E179A7" w:rsidRDefault="00E179A7" w:rsidP="00E179A7">
      <w:pPr>
        <w:bidi/>
        <w:jc w:val="both"/>
        <w:rPr>
          <w:rFonts w:cs="David" w:hint="cs"/>
          <w:rtl/>
        </w:rPr>
      </w:pPr>
    </w:p>
    <w:p w14:paraId="126A7A50" w14:textId="77777777" w:rsidR="00E179A7" w:rsidRPr="00E179A7" w:rsidRDefault="00E179A7" w:rsidP="00E179A7">
      <w:pPr>
        <w:bidi/>
        <w:jc w:val="both"/>
        <w:rPr>
          <w:rFonts w:cs="David" w:hint="cs"/>
          <w:rtl/>
        </w:rPr>
      </w:pPr>
      <w:r w:rsidRPr="00E179A7">
        <w:rPr>
          <w:rFonts w:cs="David" w:hint="cs"/>
          <w:rtl/>
        </w:rPr>
        <w:tab/>
        <w:t xml:space="preserve">אבל הרחבנו כי הכנסנו בהגדרה מקורביו. מקורבים זה יותר מקרובים. </w:t>
      </w:r>
    </w:p>
    <w:p w14:paraId="19E31220" w14:textId="77777777" w:rsidR="00E179A7" w:rsidRPr="00E179A7" w:rsidRDefault="00E179A7" w:rsidP="00E179A7">
      <w:pPr>
        <w:bidi/>
        <w:jc w:val="both"/>
        <w:rPr>
          <w:rFonts w:cs="David" w:hint="cs"/>
          <w:rtl/>
        </w:rPr>
      </w:pPr>
    </w:p>
    <w:p w14:paraId="373B1EE8"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21D767B" w14:textId="77777777" w:rsidR="00E179A7" w:rsidRPr="00E179A7" w:rsidRDefault="00E179A7" w:rsidP="00E179A7">
      <w:pPr>
        <w:bidi/>
        <w:jc w:val="both"/>
        <w:rPr>
          <w:rFonts w:cs="David" w:hint="cs"/>
          <w:rtl/>
        </w:rPr>
      </w:pPr>
    </w:p>
    <w:p w14:paraId="6F574278" w14:textId="77777777" w:rsidR="00E179A7" w:rsidRPr="00E179A7" w:rsidRDefault="00E179A7" w:rsidP="00E179A7">
      <w:pPr>
        <w:bidi/>
        <w:jc w:val="both"/>
        <w:rPr>
          <w:rFonts w:cs="David" w:hint="cs"/>
          <w:rtl/>
        </w:rPr>
      </w:pPr>
      <w:r w:rsidRPr="00E179A7">
        <w:rPr>
          <w:rFonts w:cs="David" w:hint="cs"/>
          <w:rtl/>
        </w:rPr>
        <w:tab/>
        <w:t xml:space="preserve">לא במעגל הזה אלא בשקיפות של הדיון. </w:t>
      </w:r>
    </w:p>
    <w:p w14:paraId="019DE41E" w14:textId="77777777" w:rsidR="00E179A7" w:rsidRPr="00E179A7" w:rsidRDefault="00E179A7" w:rsidP="00E179A7">
      <w:pPr>
        <w:bidi/>
        <w:jc w:val="both"/>
        <w:rPr>
          <w:rFonts w:cs="David" w:hint="cs"/>
          <w:rtl/>
        </w:rPr>
      </w:pPr>
    </w:p>
    <w:p w14:paraId="21450361"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F9F67B8" w14:textId="77777777" w:rsidR="00E179A7" w:rsidRPr="00E179A7" w:rsidRDefault="00E179A7" w:rsidP="00E179A7">
      <w:pPr>
        <w:bidi/>
        <w:jc w:val="both"/>
        <w:rPr>
          <w:rFonts w:cs="David" w:hint="cs"/>
          <w:rtl/>
        </w:rPr>
      </w:pPr>
    </w:p>
    <w:p w14:paraId="515AEE20" w14:textId="77777777" w:rsidR="00E179A7" w:rsidRPr="00E179A7" w:rsidRDefault="00E179A7" w:rsidP="00E179A7">
      <w:pPr>
        <w:bidi/>
        <w:jc w:val="both"/>
        <w:rPr>
          <w:rFonts w:cs="David" w:hint="cs"/>
          <w:rtl/>
        </w:rPr>
      </w:pPr>
      <w:r w:rsidRPr="00E179A7">
        <w:rPr>
          <w:rFonts w:cs="David" w:hint="cs"/>
          <w:rtl/>
        </w:rPr>
        <w:tab/>
        <w:t>אנחנו מדברים על אנשים, קרובי משפחה ומקורבים, שהרעיון הוא, שהנאתם היא הנאתך. זאת אומרת, אם אשתך מקבלת טובת הנאה, חזקה עליך שאתה נהנה מזה. ילדיך מקבלים טובת הנאה, חזקה עליך שאתה נהנה מכך.</w:t>
      </w:r>
    </w:p>
    <w:p w14:paraId="286E0FA1" w14:textId="77777777" w:rsidR="00E179A7" w:rsidRPr="00E179A7" w:rsidRDefault="00E179A7" w:rsidP="00E179A7">
      <w:pPr>
        <w:bidi/>
        <w:jc w:val="both"/>
        <w:rPr>
          <w:rFonts w:cs="David" w:hint="cs"/>
          <w:rtl/>
        </w:rPr>
      </w:pPr>
    </w:p>
    <w:p w14:paraId="215A4A57" w14:textId="77777777" w:rsidR="00E179A7" w:rsidRPr="00E179A7" w:rsidRDefault="00E179A7" w:rsidP="00E179A7">
      <w:pPr>
        <w:bidi/>
        <w:jc w:val="both"/>
        <w:rPr>
          <w:rFonts w:cs="David" w:hint="cs"/>
          <w:rtl/>
        </w:rPr>
      </w:pPr>
      <w:r w:rsidRPr="00E179A7">
        <w:rPr>
          <w:rFonts w:cs="David" w:hint="cs"/>
          <w:u w:val="single"/>
          <w:rtl/>
        </w:rPr>
        <w:t>היו"ר דוד טל:</w:t>
      </w:r>
    </w:p>
    <w:p w14:paraId="1FE29D96" w14:textId="77777777" w:rsidR="00E179A7" w:rsidRPr="00E179A7" w:rsidRDefault="00E179A7" w:rsidP="00E179A7">
      <w:pPr>
        <w:bidi/>
        <w:jc w:val="both"/>
        <w:rPr>
          <w:rFonts w:cs="David" w:hint="cs"/>
          <w:rtl/>
        </w:rPr>
      </w:pPr>
    </w:p>
    <w:p w14:paraId="53C43CE3" w14:textId="77777777" w:rsidR="00E179A7" w:rsidRPr="00E179A7" w:rsidRDefault="00E179A7" w:rsidP="00E179A7">
      <w:pPr>
        <w:bidi/>
        <w:jc w:val="both"/>
        <w:rPr>
          <w:rFonts w:cs="David" w:hint="cs"/>
          <w:rtl/>
        </w:rPr>
      </w:pPr>
      <w:r w:rsidRPr="00E179A7">
        <w:rPr>
          <w:rFonts w:cs="David" w:hint="cs"/>
          <w:rtl/>
        </w:rPr>
        <w:tab/>
        <w:t xml:space="preserve">היות וחברת הכנסת רונית תירוש ואנוכי לא התמודדנו עדיין בפריימריס, אני אתן דוגמה שהיא לא מנותקת מהמציאות. דאגתי לאדם שכזה, לצורך העניין הוא נופל בגדר שאני יכול לדאוג לו, אבל זה מובן, כשאתמודד בפריימריס, יהיה מי שיתרום לקמפיין שלי. </w:t>
      </w:r>
    </w:p>
    <w:p w14:paraId="2A60AF8D" w14:textId="77777777" w:rsidR="00E179A7" w:rsidRPr="00E179A7" w:rsidRDefault="00E179A7" w:rsidP="00E179A7">
      <w:pPr>
        <w:bidi/>
        <w:jc w:val="both"/>
        <w:rPr>
          <w:rFonts w:cs="David" w:hint="cs"/>
          <w:rtl/>
        </w:rPr>
      </w:pPr>
    </w:p>
    <w:p w14:paraId="5A3B7AF4"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6E8CE77" w14:textId="77777777" w:rsidR="00E179A7" w:rsidRPr="00E179A7" w:rsidRDefault="00E179A7" w:rsidP="00E179A7">
      <w:pPr>
        <w:bidi/>
        <w:jc w:val="both"/>
        <w:rPr>
          <w:rFonts w:cs="David" w:hint="cs"/>
          <w:rtl/>
        </w:rPr>
      </w:pPr>
    </w:p>
    <w:p w14:paraId="1C456D52" w14:textId="77777777" w:rsidR="00E179A7" w:rsidRPr="00E179A7" w:rsidRDefault="00E179A7" w:rsidP="00E179A7">
      <w:pPr>
        <w:bidi/>
        <w:jc w:val="both"/>
        <w:rPr>
          <w:rFonts w:cs="David" w:hint="cs"/>
          <w:rtl/>
        </w:rPr>
      </w:pPr>
      <w:r w:rsidRPr="00E179A7">
        <w:rPr>
          <w:rFonts w:cs="David" w:hint="cs"/>
          <w:rtl/>
        </w:rPr>
        <w:tab/>
        <w:t xml:space="preserve">אם זה רק עניין של אפשרות - - - </w:t>
      </w:r>
    </w:p>
    <w:p w14:paraId="2E7F9E35" w14:textId="77777777" w:rsidR="00E179A7" w:rsidRPr="00E179A7" w:rsidRDefault="00E179A7" w:rsidP="00E179A7">
      <w:pPr>
        <w:bidi/>
        <w:jc w:val="both"/>
        <w:rPr>
          <w:rFonts w:cs="David" w:hint="cs"/>
          <w:rtl/>
        </w:rPr>
      </w:pPr>
    </w:p>
    <w:p w14:paraId="70E532AA" w14:textId="77777777" w:rsidR="00E179A7" w:rsidRPr="00E179A7" w:rsidRDefault="00E179A7" w:rsidP="00E179A7">
      <w:pPr>
        <w:bidi/>
        <w:jc w:val="both"/>
        <w:rPr>
          <w:rFonts w:cs="David" w:hint="cs"/>
          <w:rtl/>
        </w:rPr>
      </w:pPr>
      <w:r w:rsidRPr="00E179A7">
        <w:rPr>
          <w:rFonts w:cs="David" w:hint="cs"/>
          <w:u w:val="single"/>
          <w:rtl/>
        </w:rPr>
        <w:t>היו"ר דוד טל:</w:t>
      </w:r>
    </w:p>
    <w:p w14:paraId="23D594AD" w14:textId="77777777" w:rsidR="00E179A7" w:rsidRPr="00E179A7" w:rsidRDefault="00E179A7" w:rsidP="00E179A7">
      <w:pPr>
        <w:bidi/>
        <w:jc w:val="both"/>
        <w:rPr>
          <w:rFonts w:cs="David" w:hint="cs"/>
          <w:rtl/>
        </w:rPr>
      </w:pPr>
    </w:p>
    <w:p w14:paraId="53B5807F" w14:textId="77777777" w:rsidR="00E179A7" w:rsidRPr="00E179A7" w:rsidRDefault="00E179A7" w:rsidP="00E179A7">
      <w:pPr>
        <w:bidi/>
        <w:jc w:val="both"/>
        <w:rPr>
          <w:rFonts w:cs="David" w:hint="cs"/>
          <w:rtl/>
        </w:rPr>
      </w:pPr>
      <w:r w:rsidRPr="00E179A7">
        <w:rPr>
          <w:rFonts w:cs="David" w:hint="cs"/>
          <w:rtl/>
        </w:rPr>
        <w:tab/>
        <w:t xml:space="preserve">זה לא נאמר, אבל זה חלק מהמציאות. אני אוהב את הראש של היועצת המשפטית שיושבת כאן משמאלי, מבחינת, לא ללחוץ את חברי הכנסת ולהצר את צעדיהם. במצב הזה, זאת דוגמה מהצד השני - - - </w:t>
      </w:r>
    </w:p>
    <w:p w14:paraId="750F6532" w14:textId="77777777" w:rsidR="00E179A7" w:rsidRPr="00E179A7" w:rsidRDefault="00E179A7" w:rsidP="00E179A7">
      <w:pPr>
        <w:bidi/>
        <w:jc w:val="both"/>
        <w:rPr>
          <w:rFonts w:cs="David" w:hint="cs"/>
          <w:rtl/>
        </w:rPr>
      </w:pPr>
    </w:p>
    <w:p w14:paraId="6AAA1FEE"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1B97D58A" w14:textId="77777777" w:rsidR="00E179A7" w:rsidRPr="00E179A7" w:rsidRDefault="00E179A7" w:rsidP="00E179A7">
      <w:pPr>
        <w:bidi/>
        <w:jc w:val="both"/>
        <w:rPr>
          <w:rFonts w:cs="David" w:hint="cs"/>
          <w:rtl/>
        </w:rPr>
      </w:pPr>
    </w:p>
    <w:p w14:paraId="2AE7CE13" w14:textId="77777777" w:rsidR="00E179A7" w:rsidRPr="00E179A7" w:rsidRDefault="00E179A7" w:rsidP="00E179A7">
      <w:pPr>
        <w:bidi/>
        <w:jc w:val="both"/>
        <w:rPr>
          <w:rFonts w:cs="David" w:hint="cs"/>
          <w:rtl/>
        </w:rPr>
      </w:pPr>
      <w:r w:rsidRPr="00E179A7">
        <w:rPr>
          <w:rFonts w:cs="David" w:hint="cs"/>
          <w:rtl/>
        </w:rPr>
        <w:tab/>
        <w:t xml:space="preserve">זאת צריכה להיות הנאה גם לך, מייד. </w:t>
      </w:r>
    </w:p>
    <w:p w14:paraId="19D9788F" w14:textId="77777777" w:rsidR="00E179A7" w:rsidRPr="00E179A7" w:rsidRDefault="00E179A7" w:rsidP="00E179A7">
      <w:pPr>
        <w:bidi/>
        <w:jc w:val="both"/>
        <w:rPr>
          <w:rFonts w:cs="David" w:hint="cs"/>
          <w:rtl/>
        </w:rPr>
      </w:pPr>
    </w:p>
    <w:p w14:paraId="46F2CEA1" w14:textId="77777777" w:rsidR="00E179A7" w:rsidRPr="00E179A7" w:rsidRDefault="00E179A7" w:rsidP="00E179A7">
      <w:pPr>
        <w:bidi/>
        <w:jc w:val="both"/>
        <w:rPr>
          <w:rFonts w:cs="David" w:hint="cs"/>
          <w:rtl/>
        </w:rPr>
      </w:pPr>
      <w:r w:rsidRPr="00E179A7">
        <w:rPr>
          <w:rFonts w:cs="David" w:hint="cs"/>
          <w:u w:val="single"/>
          <w:rtl/>
        </w:rPr>
        <w:t>היו"ר דוד טל:</w:t>
      </w:r>
    </w:p>
    <w:p w14:paraId="6BEDD7AB" w14:textId="77777777" w:rsidR="00E179A7" w:rsidRPr="00E179A7" w:rsidRDefault="00E179A7" w:rsidP="00E179A7">
      <w:pPr>
        <w:bidi/>
        <w:jc w:val="both"/>
        <w:rPr>
          <w:rFonts w:cs="David" w:hint="cs"/>
          <w:rtl/>
        </w:rPr>
      </w:pPr>
    </w:p>
    <w:p w14:paraId="1E77AB84" w14:textId="77777777" w:rsidR="00E179A7" w:rsidRPr="00E179A7" w:rsidRDefault="00E179A7" w:rsidP="00E179A7">
      <w:pPr>
        <w:bidi/>
        <w:jc w:val="both"/>
        <w:rPr>
          <w:rFonts w:cs="David" w:hint="cs"/>
          <w:rtl/>
        </w:rPr>
      </w:pPr>
      <w:r w:rsidRPr="00E179A7">
        <w:rPr>
          <w:rFonts w:cs="David" w:hint="cs"/>
          <w:rtl/>
        </w:rPr>
        <w:tab/>
        <w:t xml:space="preserve">לא מייד, בעוד שנה, בעוד שלוש שנים, בעוד ארבע שנים. </w:t>
      </w:r>
    </w:p>
    <w:p w14:paraId="6FFBAC1C" w14:textId="77777777" w:rsidR="00E179A7" w:rsidRPr="00E179A7" w:rsidRDefault="00E179A7" w:rsidP="00E179A7">
      <w:pPr>
        <w:bidi/>
        <w:jc w:val="both"/>
        <w:rPr>
          <w:rFonts w:cs="David" w:hint="cs"/>
          <w:rtl/>
        </w:rPr>
      </w:pPr>
    </w:p>
    <w:p w14:paraId="2506A11D"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0A5FA197" w14:textId="77777777" w:rsidR="00E179A7" w:rsidRPr="00E179A7" w:rsidRDefault="00E179A7" w:rsidP="00E179A7">
      <w:pPr>
        <w:bidi/>
        <w:jc w:val="both"/>
        <w:rPr>
          <w:rFonts w:cs="David" w:hint="cs"/>
          <w:rtl/>
        </w:rPr>
      </w:pPr>
    </w:p>
    <w:p w14:paraId="11C6DF59" w14:textId="77777777" w:rsidR="00E179A7" w:rsidRPr="00E179A7" w:rsidRDefault="00E179A7" w:rsidP="00E179A7">
      <w:pPr>
        <w:bidi/>
        <w:jc w:val="both"/>
        <w:rPr>
          <w:rFonts w:cs="David" w:hint="cs"/>
          <w:rtl/>
        </w:rPr>
      </w:pPr>
      <w:r w:rsidRPr="00E179A7">
        <w:rPr>
          <w:rFonts w:cs="David" w:hint="cs"/>
          <w:rtl/>
        </w:rPr>
        <w:tab/>
        <w:t xml:space="preserve">זה לא עניין שעכשיו אתה נהנה מזה. </w:t>
      </w:r>
    </w:p>
    <w:p w14:paraId="1573035F" w14:textId="77777777" w:rsidR="00E179A7" w:rsidRPr="00E179A7" w:rsidRDefault="00E179A7" w:rsidP="00E179A7">
      <w:pPr>
        <w:bidi/>
        <w:jc w:val="both"/>
        <w:rPr>
          <w:rFonts w:cs="David" w:hint="cs"/>
          <w:rtl/>
        </w:rPr>
      </w:pPr>
    </w:p>
    <w:p w14:paraId="7855032A"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067502D" w14:textId="77777777" w:rsidR="00E179A7" w:rsidRPr="00E179A7" w:rsidRDefault="00E179A7" w:rsidP="00E179A7">
      <w:pPr>
        <w:bidi/>
        <w:jc w:val="both"/>
        <w:rPr>
          <w:rFonts w:cs="David" w:hint="cs"/>
          <w:rtl/>
        </w:rPr>
      </w:pPr>
    </w:p>
    <w:p w14:paraId="467BBA2B" w14:textId="77777777" w:rsidR="00E179A7" w:rsidRPr="00E179A7" w:rsidRDefault="00E179A7" w:rsidP="00E179A7">
      <w:pPr>
        <w:bidi/>
        <w:jc w:val="both"/>
        <w:rPr>
          <w:rFonts w:cs="David" w:hint="cs"/>
          <w:rtl/>
        </w:rPr>
      </w:pPr>
      <w:r w:rsidRPr="00E179A7">
        <w:rPr>
          <w:rFonts w:cs="David" w:hint="cs"/>
          <w:rtl/>
        </w:rPr>
        <w:tab/>
        <w:t xml:space="preserve">סרגל מטבעו לא יכול להקיף את כל המקרים. תמיד נופלים בשוליים מקרים שבהם סומכים עליך, לכן אנחנו מציעים את המבחן הכפול, שבשלב הדיון בוועדה תשקיף את העניין, תאמר, מדובר כאן באדם שעשוי ליהנות מזה, הוא חבר שלי, אני מכיר אותו ואף על פי כן אני חושב, שההצעה הזאת ראוי לקדמה. </w:t>
      </w:r>
    </w:p>
    <w:p w14:paraId="13A1EC26" w14:textId="77777777" w:rsidR="00E179A7" w:rsidRPr="00E179A7" w:rsidRDefault="00E179A7" w:rsidP="00E179A7">
      <w:pPr>
        <w:bidi/>
        <w:jc w:val="both"/>
        <w:rPr>
          <w:rFonts w:cs="David" w:hint="cs"/>
          <w:rtl/>
        </w:rPr>
      </w:pPr>
    </w:p>
    <w:p w14:paraId="45ED3031"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375E9F18" w14:textId="77777777" w:rsidR="00E179A7" w:rsidRPr="00E179A7" w:rsidRDefault="00E179A7" w:rsidP="00E179A7">
      <w:pPr>
        <w:bidi/>
        <w:jc w:val="both"/>
        <w:rPr>
          <w:rFonts w:cs="David" w:hint="cs"/>
          <w:rtl/>
        </w:rPr>
      </w:pPr>
    </w:p>
    <w:p w14:paraId="440A26A6" w14:textId="77777777" w:rsidR="00E179A7" w:rsidRPr="00E179A7" w:rsidRDefault="00E179A7" w:rsidP="00E179A7">
      <w:pPr>
        <w:bidi/>
        <w:jc w:val="both"/>
        <w:rPr>
          <w:rFonts w:cs="David" w:hint="cs"/>
          <w:rtl/>
        </w:rPr>
      </w:pPr>
      <w:r w:rsidRPr="00E179A7">
        <w:rPr>
          <w:rFonts w:cs="David" w:hint="cs"/>
          <w:rtl/>
        </w:rPr>
        <w:tab/>
        <w:t xml:space="preserve">בדוגמה שהבאת לא צריך אפילו שקיפות, לא תצטרך לומר, האיש הזה, אני מקווה שבבוא היום יתרום לי לפריימריס. </w:t>
      </w:r>
    </w:p>
    <w:p w14:paraId="54797A5B" w14:textId="77777777" w:rsidR="00E179A7" w:rsidRPr="00E179A7" w:rsidRDefault="00E179A7" w:rsidP="00E179A7">
      <w:pPr>
        <w:bidi/>
        <w:jc w:val="both"/>
        <w:rPr>
          <w:rFonts w:cs="David" w:hint="cs"/>
          <w:rtl/>
        </w:rPr>
      </w:pPr>
    </w:p>
    <w:p w14:paraId="5357DCE9" w14:textId="77777777" w:rsidR="00E179A7" w:rsidRPr="00E179A7" w:rsidRDefault="00E179A7" w:rsidP="00E179A7">
      <w:pPr>
        <w:bidi/>
        <w:jc w:val="both"/>
        <w:rPr>
          <w:rFonts w:cs="David" w:hint="cs"/>
          <w:rtl/>
        </w:rPr>
      </w:pPr>
      <w:r w:rsidRPr="00E179A7">
        <w:rPr>
          <w:rFonts w:cs="David" w:hint="cs"/>
          <w:u w:val="single"/>
          <w:rtl/>
        </w:rPr>
        <w:t>היו"ר דוד טל:</w:t>
      </w:r>
    </w:p>
    <w:p w14:paraId="6CC2A70A" w14:textId="77777777" w:rsidR="00E179A7" w:rsidRPr="00E179A7" w:rsidRDefault="00E179A7" w:rsidP="00E179A7">
      <w:pPr>
        <w:bidi/>
        <w:jc w:val="both"/>
        <w:rPr>
          <w:rFonts w:cs="David" w:hint="cs"/>
          <w:rtl/>
        </w:rPr>
      </w:pPr>
    </w:p>
    <w:p w14:paraId="028F2705" w14:textId="77777777" w:rsidR="00E179A7" w:rsidRPr="00E179A7" w:rsidRDefault="00E179A7" w:rsidP="00E179A7">
      <w:pPr>
        <w:bidi/>
        <w:jc w:val="both"/>
        <w:rPr>
          <w:rFonts w:cs="David" w:hint="cs"/>
          <w:rtl/>
        </w:rPr>
      </w:pPr>
      <w:r w:rsidRPr="00E179A7">
        <w:rPr>
          <w:rFonts w:cs="David" w:hint="cs"/>
          <w:rtl/>
        </w:rPr>
        <w:tab/>
        <w:t xml:space="preserve">גם אם התכוונתי לזה, לא אגיד את זה. </w:t>
      </w:r>
    </w:p>
    <w:p w14:paraId="48D88C02" w14:textId="77777777" w:rsidR="00E179A7" w:rsidRPr="00E179A7" w:rsidRDefault="00E179A7" w:rsidP="00E179A7">
      <w:pPr>
        <w:bidi/>
        <w:jc w:val="both"/>
        <w:rPr>
          <w:rFonts w:cs="David" w:hint="cs"/>
          <w:rtl/>
        </w:rPr>
      </w:pPr>
      <w:r>
        <w:rPr>
          <w:rFonts w:cs="David"/>
          <w:rtl/>
        </w:rPr>
        <w:br w:type="page"/>
      </w:r>
    </w:p>
    <w:p w14:paraId="3680147A"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A9E5E70" w14:textId="77777777" w:rsidR="00E179A7" w:rsidRPr="00E179A7" w:rsidRDefault="00E179A7" w:rsidP="00E179A7">
      <w:pPr>
        <w:bidi/>
        <w:jc w:val="both"/>
        <w:rPr>
          <w:rFonts w:cs="David" w:hint="cs"/>
          <w:rtl/>
        </w:rPr>
      </w:pPr>
    </w:p>
    <w:p w14:paraId="5899F1E3" w14:textId="77777777" w:rsidR="00E179A7" w:rsidRPr="00E179A7" w:rsidRDefault="00E179A7" w:rsidP="00E179A7">
      <w:pPr>
        <w:bidi/>
        <w:jc w:val="both"/>
        <w:rPr>
          <w:rFonts w:cs="David" w:hint="cs"/>
          <w:rtl/>
        </w:rPr>
      </w:pPr>
      <w:r w:rsidRPr="00E179A7">
        <w:rPr>
          <w:rFonts w:cs="David" w:hint="cs"/>
          <w:rtl/>
        </w:rPr>
        <w:tab/>
        <w:t xml:space="preserve">אני רוצה להגיד על הדוגמה שלך, שבעצם אתה יכול להגיד את זה על כל אדם בעולם. אתה פועל כחבר כנסת, מפרסם את פעילויותיך, זה ימצא חן בעיני אנשים, כולם יתרמו לך. </w:t>
      </w:r>
    </w:p>
    <w:p w14:paraId="24E16D54" w14:textId="77777777" w:rsidR="00E179A7" w:rsidRPr="00E179A7" w:rsidRDefault="00E179A7" w:rsidP="00E179A7">
      <w:pPr>
        <w:bidi/>
        <w:jc w:val="both"/>
        <w:rPr>
          <w:rFonts w:cs="David" w:hint="cs"/>
          <w:rtl/>
        </w:rPr>
      </w:pPr>
    </w:p>
    <w:p w14:paraId="772BFD83" w14:textId="77777777" w:rsidR="00E179A7" w:rsidRPr="00E179A7" w:rsidRDefault="00E179A7" w:rsidP="00E179A7">
      <w:pPr>
        <w:bidi/>
        <w:jc w:val="both"/>
        <w:rPr>
          <w:rFonts w:cs="David" w:hint="cs"/>
          <w:rtl/>
        </w:rPr>
      </w:pPr>
      <w:r w:rsidRPr="00E179A7">
        <w:rPr>
          <w:rFonts w:cs="David" w:hint="cs"/>
          <w:u w:val="single"/>
          <w:rtl/>
        </w:rPr>
        <w:t>היו"ר דוד טל:</w:t>
      </w:r>
    </w:p>
    <w:p w14:paraId="6DA98E29" w14:textId="77777777" w:rsidR="00E179A7" w:rsidRPr="00E179A7" w:rsidRDefault="00E179A7" w:rsidP="00E179A7">
      <w:pPr>
        <w:bidi/>
        <w:jc w:val="both"/>
        <w:rPr>
          <w:rFonts w:cs="David" w:hint="cs"/>
          <w:rtl/>
        </w:rPr>
      </w:pPr>
    </w:p>
    <w:p w14:paraId="1CBFB99A" w14:textId="77777777" w:rsidR="00E179A7" w:rsidRPr="00E179A7" w:rsidRDefault="00E179A7" w:rsidP="00E179A7">
      <w:pPr>
        <w:bidi/>
        <w:jc w:val="both"/>
        <w:rPr>
          <w:rFonts w:cs="David" w:hint="cs"/>
          <w:rtl/>
        </w:rPr>
      </w:pPr>
      <w:r w:rsidRPr="00E179A7">
        <w:rPr>
          <w:rFonts w:cs="David" w:hint="cs"/>
          <w:rtl/>
        </w:rPr>
        <w:tab/>
        <w:t xml:space="preserve">אחת הבעיות שאנחנו נתקלים בהן, אני אהיה תלוי מאוד בפרשנות של מי שאדון בדבר הזה מכיוון שהפרשנות שלה לא תהיה דומה לפרשנות של </w:t>
      </w:r>
      <w:proofErr w:type="spellStart"/>
      <w:r w:rsidRPr="00E179A7">
        <w:rPr>
          <w:rFonts w:cs="David" w:hint="cs"/>
          <w:rtl/>
        </w:rPr>
        <w:t>סוזי</w:t>
      </w:r>
      <w:proofErr w:type="spellEnd"/>
      <w:r w:rsidRPr="00E179A7">
        <w:rPr>
          <w:rFonts w:cs="David" w:hint="cs"/>
          <w:rtl/>
        </w:rPr>
        <w:t xml:space="preserve">, של פרופסור כשר כן ושל פרופ' זמיר לא, חבר הכנסת מתבקש להיות פרשן של הדבר וזה קצת קשה. </w:t>
      </w:r>
    </w:p>
    <w:p w14:paraId="0240026B" w14:textId="77777777" w:rsidR="00E179A7" w:rsidRPr="00E179A7" w:rsidRDefault="00E179A7" w:rsidP="00E179A7">
      <w:pPr>
        <w:bidi/>
        <w:jc w:val="both"/>
        <w:rPr>
          <w:rFonts w:cs="David" w:hint="cs"/>
          <w:rtl/>
        </w:rPr>
      </w:pPr>
    </w:p>
    <w:p w14:paraId="6CA9828F" w14:textId="77777777" w:rsidR="00E179A7" w:rsidRPr="00E179A7" w:rsidRDefault="00E179A7" w:rsidP="00E179A7">
      <w:pPr>
        <w:bidi/>
        <w:jc w:val="both"/>
        <w:rPr>
          <w:rFonts w:cs="David" w:hint="cs"/>
          <w:rtl/>
        </w:rPr>
      </w:pPr>
      <w:r w:rsidRPr="00E179A7">
        <w:rPr>
          <w:rFonts w:cs="David" w:hint="cs"/>
          <w:u w:val="single"/>
          <w:rtl/>
        </w:rPr>
        <w:t>רונית תירוש:</w:t>
      </w:r>
    </w:p>
    <w:p w14:paraId="3E0290ED" w14:textId="77777777" w:rsidR="00E179A7" w:rsidRPr="00E179A7" w:rsidRDefault="00E179A7" w:rsidP="00E179A7">
      <w:pPr>
        <w:bidi/>
        <w:jc w:val="both"/>
        <w:rPr>
          <w:rFonts w:cs="David" w:hint="cs"/>
          <w:rtl/>
        </w:rPr>
      </w:pPr>
    </w:p>
    <w:p w14:paraId="037EB0F0" w14:textId="77777777" w:rsidR="00E179A7" w:rsidRPr="00E179A7" w:rsidRDefault="00E179A7" w:rsidP="00E179A7">
      <w:pPr>
        <w:bidi/>
        <w:jc w:val="both"/>
        <w:rPr>
          <w:rFonts w:cs="David" w:hint="cs"/>
          <w:rtl/>
        </w:rPr>
      </w:pPr>
      <w:r w:rsidRPr="00E179A7">
        <w:rPr>
          <w:rFonts w:cs="David" w:hint="cs"/>
          <w:rtl/>
        </w:rPr>
        <w:tab/>
        <w:t xml:space="preserve">לא סתם זרקתי, שתיקח שותף. אם המטרה ראויה והצעת החוק היא ראויה, לא יכול להיות שלא תגיש את ההצעה כי אתה חבר. לכן, לשתף בהצעה הזאת יוזם נוסף שיעיד על החשיבות והנחיצות של החוק, וככל שאתה יכול להמעיט בהשתתפות פעילה בעניין,  עדיין מבלי לוותר על העבודה שלך, כך ייטב. </w:t>
      </w:r>
    </w:p>
    <w:p w14:paraId="2E569CB0" w14:textId="77777777" w:rsidR="00E179A7" w:rsidRPr="00E179A7" w:rsidRDefault="00E179A7" w:rsidP="00E179A7">
      <w:pPr>
        <w:bidi/>
        <w:jc w:val="both"/>
        <w:rPr>
          <w:rFonts w:cs="David" w:hint="cs"/>
          <w:rtl/>
        </w:rPr>
      </w:pPr>
    </w:p>
    <w:p w14:paraId="4BC5D9F0" w14:textId="77777777" w:rsidR="00E179A7" w:rsidRPr="00E179A7" w:rsidRDefault="00E179A7" w:rsidP="00E179A7">
      <w:pPr>
        <w:bidi/>
        <w:jc w:val="both"/>
        <w:rPr>
          <w:rFonts w:cs="David" w:hint="cs"/>
          <w:rtl/>
        </w:rPr>
      </w:pPr>
      <w:r w:rsidRPr="00E179A7">
        <w:rPr>
          <w:rFonts w:cs="David" w:hint="cs"/>
          <w:u w:val="single"/>
          <w:rtl/>
        </w:rPr>
        <w:t>היו"ר דוד טל:</w:t>
      </w:r>
    </w:p>
    <w:p w14:paraId="0046A967" w14:textId="77777777" w:rsidR="00E179A7" w:rsidRPr="00E179A7" w:rsidRDefault="00E179A7" w:rsidP="00E179A7">
      <w:pPr>
        <w:bidi/>
        <w:jc w:val="both"/>
        <w:rPr>
          <w:rFonts w:cs="David" w:hint="cs"/>
          <w:rtl/>
        </w:rPr>
      </w:pPr>
    </w:p>
    <w:p w14:paraId="31DD8665" w14:textId="77777777" w:rsidR="00E179A7" w:rsidRPr="00E179A7" w:rsidRDefault="00E179A7" w:rsidP="00E179A7">
      <w:pPr>
        <w:bidi/>
        <w:jc w:val="both"/>
        <w:rPr>
          <w:rFonts w:cs="David" w:hint="cs"/>
          <w:rtl/>
        </w:rPr>
      </w:pPr>
      <w:r w:rsidRPr="00E179A7">
        <w:rPr>
          <w:rFonts w:cs="David" w:hint="cs"/>
          <w:rtl/>
        </w:rPr>
        <w:tab/>
        <w:t xml:space="preserve">מצד שני אני מאבד את הקרדיט, ויש חברי כנסת שהקרדיט חשוב להם מאוד, אלה שמתמודדים בפריימריס, החשיפה והקרדיט חשובים. </w:t>
      </w:r>
    </w:p>
    <w:p w14:paraId="1A79B074" w14:textId="77777777" w:rsidR="00E179A7" w:rsidRPr="00E179A7" w:rsidRDefault="00E179A7" w:rsidP="00E179A7">
      <w:pPr>
        <w:bidi/>
        <w:jc w:val="both"/>
        <w:rPr>
          <w:rFonts w:cs="David" w:hint="cs"/>
          <w:rtl/>
        </w:rPr>
      </w:pPr>
    </w:p>
    <w:p w14:paraId="4973193F" w14:textId="77777777" w:rsidR="00E179A7" w:rsidRPr="00E179A7" w:rsidRDefault="00E179A7" w:rsidP="00E179A7">
      <w:pPr>
        <w:bidi/>
        <w:jc w:val="both"/>
        <w:rPr>
          <w:rFonts w:cs="David" w:hint="cs"/>
          <w:rtl/>
        </w:rPr>
      </w:pPr>
      <w:r w:rsidRPr="00E179A7">
        <w:rPr>
          <w:rFonts w:cs="David" w:hint="cs"/>
          <w:u w:val="single"/>
          <w:rtl/>
        </w:rPr>
        <w:t>רונית תירוש:</w:t>
      </w:r>
    </w:p>
    <w:p w14:paraId="5F9C6E2F" w14:textId="77777777" w:rsidR="00E179A7" w:rsidRPr="00E179A7" w:rsidRDefault="00E179A7" w:rsidP="00E179A7">
      <w:pPr>
        <w:bidi/>
        <w:jc w:val="both"/>
        <w:rPr>
          <w:rFonts w:cs="David" w:hint="cs"/>
          <w:rtl/>
        </w:rPr>
      </w:pPr>
    </w:p>
    <w:p w14:paraId="0F3BFB49" w14:textId="77777777" w:rsidR="00E179A7" w:rsidRPr="00E179A7" w:rsidRDefault="00E179A7" w:rsidP="00E179A7">
      <w:pPr>
        <w:bidi/>
        <w:jc w:val="both"/>
        <w:rPr>
          <w:rFonts w:cs="David" w:hint="cs"/>
          <w:rtl/>
        </w:rPr>
      </w:pPr>
      <w:r w:rsidRPr="00E179A7">
        <w:rPr>
          <w:rFonts w:cs="David" w:hint="cs"/>
          <w:rtl/>
        </w:rPr>
        <w:tab/>
        <w:t xml:space="preserve">אז אולי כן לעמוד בקדמת החוק, שיהיה מזוהה אתך, אבל כשיש לך שותף נוסף, לא רק אתה רואה את חשיבות החוק, יש עוד אדם. </w:t>
      </w:r>
    </w:p>
    <w:p w14:paraId="0B23DCD0" w14:textId="77777777" w:rsidR="00E179A7" w:rsidRPr="00E179A7" w:rsidRDefault="00E179A7" w:rsidP="00E179A7">
      <w:pPr>
        <w:bidi/>
        <w:jc w:val="both"/>
        <w:rPr>
          <w:rFonts w:cs="David" w:hint="cs"/>
          <w:rtl/>
        </w:rPr>
      </w:pPr>
    </w:p>
    <w:p w14:paraId="79DAE15D"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5D04A9C4" w14:textId="77777777" w:rsidR="00E179A7" w:rsidRPr="00E179A7" w:rsidRDefault="00E179A7" w:rsidP="00E179A7">
      <w:pPr>
        <w:bidi/>
        <w:jc w:val="both"/>
        <w:rPr>
          <w:rFonts w:cs="David" w:hint="cs"/>
          <w:rtl/>
        </w:rPr>
      </w:pPr>
    </w:p>
    <w:p w14:paraId="16F19D25" w14:textId="77777777" w:rsidR="00E179A7" w:rsidRPr="00E179A7" w:rsidRDefault="00E179A7" w:rsidP="00E179A7">
      <w:pPr>
        <w:bidi/>
        <w:jc w:val="both"/>
        <w:rPr>
          <w:rFonts w:cs="David" w:hint="cs"/>
          <w:rtl/>
        </w:rPr>
      </w:pPr>
      <w:r w:rsidRPr="00E179A7">
        <w:rPr>
          <w:rFonts w:cs="David" w:hint="cs"/>
          <w:rtl/>
        </w:rPr>
        <w:tab/>
        <w:t xml:space="preserve">הכלל שלנו אומר, לא יהיה שותף ליוזמה זאת. תחשבי שזה הבן שלי או אשתי, ובכל זאת זה עניין ראוי. </w:t>
      </w:r>
    </w:p>
    <w:p w14:paraId="4E265F38" w14:textId="77777777" w:rsidR="00E179A7" w:rsidRPr="00E179A7" w:rsidRDefault="00E179A7" w:rsidP="00E179A7">
      <w:pPr>
        <w:bidi/>
        <w:jc w:val="both"/>
        <w:rPr>
          <w:rFonts w:cs="David" w:hint="cs"/>
          <w:rtl/>
        </w:rPr>
      </w:pPr>
    </w:p>
    <w:p w14:paraId="311FCBD3" w14:textId="77777777" w:rsidR="00E179A7" w:rsidRPr="00E179A7" w:rsidRDefault="00E179A7" w:rsidP="00E179A7">
      <w:pPr>
        <w:bidi/>
        <w:jc w:val="both"/>
        <w:rPr>
          <w:rFonts w:cs="David" w:hint="cs"/>
          <w:rtl/>
        </w:rPr>
      </w:pPr>
      <w:r w:rsidRPr="00E179A7">
        <w:rPr>
          <w:rFonts w:cs="David" w:hint="cs"/>
          <w:u w:val="single"/>
          <w:rtl/>
        </w:rPr>
        <w:t>היו"ר דוד טל:</w:t>
      </w:r>
    </w:p>
    <w:p w14:paraId="2BDB2762" w14:textId="77777777" w:rsidR="00E179A7" w:rsidRPr="00E179A7" w:rsidRDefault="00E179A7" w:rsidP="00E179A7">
      <w:pPr>
        <w:bidi/>
        <w:jc w:val="both"/>
        <w:rPr>
          <w:rFonts w:cs="David" w:hint="cs"/>
          <w:rtl/>
        </w:rPr>
      </w:pPr>
    </w:p>
    <w:p w14:paraId="1182AA41" w14:textId="77777777" w:rsidR="00E179A7" w:rsidRPr="00E179A7" w:rsidRDefault="00E179A7" w:rsidP="00E179A7">
      <w:pPr>
        <w:bidi/>
        <w:jc w:val="both"/>
        <w:rPr>
          <w:rFonts w:cs="David" w:hint="cs"/>
          <w:rtl/>
        </w:rPr>
      </w:pPr>
      <w:r w:rsidRPr="00E179A7">
        <w:rPr>
          <w:rFonts w:cs="David" w:hint="cs"/>
          <w:rtl/>
        </w:rPr>
        <w:tab/>
        <w:t xml:space="preserve">זה בעייתי ואין לזה סוף. </w:t>
      </w:r>
    </w:p>
    <w:p w14:paraId="5CCA364F" w14:textId="77777777" w:rsidR="00E179A7" w:rsidRPr="00E179A7" w:rsidRDefault="00E179A7" w:rsidP="00E179A7">
      <w:pPr>
        <w:bidi/>
        <w:jc w:val="both"/>
        <w:rPr>
          <w:rFonts w:cs="David" w:hint="cs"/>
          <w:rtl/>
        </w:rPr>
      </w:pPr>
    </w:p>
    <w:p w14:paraId="54926577"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0F4B6E3C" w14:textId="77777777" w:rsidR="00E179A7" w:rsidRPr="00E179A7" w:rsidRDefault="00E179A7" w:rsidP="00E179A7">
      <w:pPr>
        <w:bidi/>
        <w:jc w:val="both"/>
        <w:rPr>
          <w:rFonts w:cs="David" w:hint="cs"/>
          <w:rtl/>
        </w:rPr>
      </w:pPr>
    </w:p>
    <w:p w14:paraId="5BD0ABC4" w14:textId="77777777" w:rsidR="00E179A7" w:rsidRPr="00E179A7" w:rsidRDefault="00E179A7" w:rsidP="00E179A7">
      <w:pPr>
        <w:bidi/>
        <w:jc w:val="both"/>
        <w:rPr>
          <w:rFonts w:cs="David" w:hint="cs"/>
          <w:rtl/>
        </w:rPr>
      </w:pPr>
      <w:r w:rsidRPr="00E179A7">
        <w:rPr>
          <w:rFonts w:cs="David" w:hint="cs"/>
          <w:rtl/>
        </w:rPr>
        <w:tab/>
        <w:t xml:space="preserve">אין לזה סוף. רבותיי, אני רוצה לומר לכם ממקום השפיטה, אומנם לא הייתי שופטת אבל ביליתי שם לא מעט זמן, הייתי מתמחה בבית המשפט העליון. אין לך כמעט תיק שבקדנציה כזאת או אחרת לא מגיע לשולחנו של שופט, שההכרעה העקרונית בו לא חלה על אנשים שהוא מכיר, לרבות מקורביו.  אין  סוף בדברים האלה. </w:t>
      </w:r>
    </w:p>
    <w:p w14:paraId="6F5A7257" w14:textId="77777777" w:rsidR="00E179A7" w:rsidRPr="00E179A7" w:rsidRDefault="00E179A7" w:rsidP="00E179A7">
      <w:pPr>
        <w:bidi/>
        <w:jc w:val="both"/>
        <w:rPr>
          <w:rFonts w:cs="David" w:hint="cs"/>
          <w:rtl/>
        </w:rPr>
      </w:pPr>
    </w:p>
    <w:p w14:paraId="7BE16245"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1083FC36" w14:textId="77777777" w:rsidR="00E179A7" w:rsidRPr="00E179A7" w:rsidRDefault="00E179A7" w:rsidP="00E179A7">
      <w:pPr>
        <w:bidi/>
        <w:jc w:val="both"/>
        <w:rPr>
          <w:rFonts w:cs="David" w:hint="cs"/>
          <w:rtl/>
        </w:rPr>
      </w:pPr>
    </w:p>
    <w:p w14:paraId="326F62EF" w14:textId="77777777" w:rsidR="00E179A7" w:rsidRPr="00E179A7" w:rsidRDefault="00E179A7" w:rsidP="00E179A7">
      <w:pPr>
        <w:bidi/>
        <w:jc w:val="both"/>
        <w:rPr>
          <w:rFonts w:cs="David" w:hint="cs"/>
          <w:rtl/>
        </w:rPr>
      </w:pPr>
      <w:r w:rsidRPr="00E179A7">
        <w:rPr>
          <w:rFonts w:cs="David" w:hint="cs"/>
          <w:rtl/>
        </w:rPr>
        <w:tab/>
        <w:t xml:space="preserve">מקורביו זה חלק מתוך קבוצה רחבה. החץ לא מוביל למקורב מסוים, אם הוא מוביל למקורב מסוים, זה פסול. </w:t>
      </w:r>
    </w:p>
    <w:p w14:paraId="763330F4" w14:textId="77777777" w:rsidR="00E179A7" w:rsidRPr="00E179A7" w:rsidRDefault="00E179A7" w:rsidP="00E179A7">
      <w:pPr>
        <w:bidi/>
        <w:jc w:val="both"/>
        <w:rPr>
          <w:rFonts w:cs="David" w:hint="cs"/>
          <w:rtl/>
        </w:rPr>
      </w:pPr>
    </w:p>
    <w:p w14:paraId="24EA0172"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0462F2E" w14:textId="77777777" w:rsidR="00E179A7" w:rsidRPr="00E179A7" w:rsidRDefault="00E179A7" w:rsidP="00E179A7">
      <w:pPr>
        <w:bidi/>
        <w:jc w:val="both"/>
        <w:rPr>
          <w:rFonts w:cs="David" w:hint="cs"/>
          <w:rtl/>
        </w:rPr>
      </w:pPr>
    </w:p>
    <w:p w14:paraId="5F8CDD76" w14:textId="77777777" w:rsidR="00E179A7" w:rsidRPr="00E179A7" w:rsidRDefault="00E179A7" w:rsidP="00E179A7">
      <w:pPr>
        <w:bidi/>
        <w:jc w:val="both"/>
        <w:rPr>
          <w:rFonts w:cs="David" w:hint="cs"/>
          <w:rtl/>
        </w:rPr>
      </w:pPr>
      <w:r w:rsidRPr="00E179A7">
        <w:rPr>
          <w:rFonts w:cs="David" w:hint="cs"/>
          <w:rtl/>
        </w:rPr>
        <w:tab/>
        <w:t xml:space="preserve">יש לך אחריות וחובה. </w:t>
      </w:r>
    </w:p>
    <w:p w14:paraId="3A18EB55" w14:textId="77777777" w:rsidR="00E179A7" w:rsidRPr="00E179A7" w:rsidRDefault="00E179A7" w:rsidP="00E179A7">
      <w:pPr>
        <w:bidi/>
        <w:jc w:val="both"/>
        <w:rPr>
          <w:rFonts w:cs="David" w:hint="cs"/>
          <w:rtl/>
        </w:rPr>
      </w:pPr>
    </w:p>
    <w:p w14:paraId="6908F232" w14:textId="77777777" w:rsidR="00E179A7" w:rsidRPr="00E179A7" w:rsidRDefault="00E179A7" w:rsidP="00E179A7">
      <w:pPr>
        <w:bidi/>
        <w:jc w:val="both"/>
        <w:rPr>
          <w:rFonts w:cs="David" w:hint="cs"/>
          <w:rtl/>
        </w:rPr>
      </w:pPr>
      <w:r w:rsidRPr="00E179A7">
        <w:rPr>
          <w:rFonts w:cs="David" w:hint="cs"/>
          <w:u w:val="single"/>
          <w:rtl/>
        </w:rPr>
        <w:t>היו"ר דוד טל:</w:t>
      </w:r>
    </w:p>
    <w:p w14:paraId="17404B99" w14:textId="77777777" w:rsidR="00E179A7" w:rsidRPr="00E179A7" w:rsidRDefault="00E179A7" w:rsidP="00E179A7">
      <w:pPr>
        <w:bidi/>
        <w:jc w:val="both"/>
        <w:rPr>
          <w:rFonts w:cs="David" w:hint="cs"/>
          <w:rtl/>
        </w:rPr>
      </w:pPr>
    </w:p>
    <w:p w14:paraId="18A0E17C" w14:textId="77777777" w:rsidR="00E179A7" w:rsidRPr="00E179A7" w:rsidRDefault="00E179A7" w:rsidP="00E179A7">
      <w:pPr>
        <w:bidi/>
        <w:jc w:val="both"/>
        <w:rPr>
          <w:rFonts w:cs="David" w:hint="cs"/>
          <w:rtl/>
        </w:rPr>
      </w:pPr>
      <w:r w:rsidRPr="00E179A7">
        <w:rPr>
          <w:rFonts w:cs="David" w:hint="cs"/>
          <w:rtl/>
        </w:rPr>
        <w:tab/>
        <w:t xml:space="preserve">במערכת המשפט היה, שהחץ מוביל למקורב ספציפי מאוד. </w:t>
      </w:r>
    </w:p>
    <w:p w14:paraId="6EF70EA9" w14:textId="77777777" w:rsidR="00E179A7" w:rsidRPr="00E179A7" w:rsidRDefault="00E179A7" w:rsidP="00E179A7">
      <w:pPr>
        <w:bidi/>
        <w:jc w:val="both"/>
        <w:rPr>
          <w:rFonts w:cs="David" w:hint="cs"/>
          <w:rtl/>
        </w:rPr>
      </w:pPr>
    </w:p>
    <w:p w14:paraId="16FA6794"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F6447BF" w14:textId="77777777" w:rsidR="00E179A7" w:rsidRPr="00E179A7" w:rsidRDefault="00E179A7" w:rsidP="00E179A7">
      <w:pPr>
        <w:bidi/>
        <w:jc w:val="both"/>
        <w:rPr>
          <w:rFonts w:cs="David" w:hint="cs"/>
          <w:rtl/>
        </w:rPr>
      </w:pPr>
    </w:p>
    <w:p w14:paraId="65213FF4" w14:textId="77777777" w:rsidR="00E179A7" w:rsidRPr="00E179A7" w:rsidRDefault="00E179A7" w:rsidP="00E179A7">
      <w:pPr>
        <w:bidi/>
        <w:jc w:val="both"/>
        <w:rPr>
          <w:rFonts w:cs="David" w:hint="cs"/>
          <w:rtl/>
        </w:rPr>
      </w:pPr>
      <w:r w:rsidRPr="00E179A7">
        <w:rPr>
          <w:rFonts w:cs="David" w:hint="cs"/>
          <w:rtl/>
        </w:rPr>
        <w:tab/>
        <w:t xml:space="preserve">לכן הוא גם ישב בהרכב. </w:t>
      </w:r>
    </w:p>
    <w:p w14:paraId="479F5E1D" w14:textId="77777777" w:rsidR="00E179A7" w:rsidRPr="00E179A7" w:rsidRDefault="00E179A7" w:rsidP="00E179A7">
      <w:pPr>
        <w:bidi/>
        <w:jc w:val="both"/>
        <w:rPr>
          <w:rFonts w:cs="David" w:hint="cs"/>
          <w:rtl/>
        </w:rPr>
      </w:pPr>
    </w:p>
    <w:p w14:paraId="47EA5CA5" w14:textId="77777777" w:rsidR="00E179A7" w:rsidRPr="00E179A7" w:rsidRDefault="00E179A7" w:rsidP="00E179A7">
      <w:pPr>
        <w:bidi/>
        <w:jc w:val="both"/>
        <w:rPr>
          <w:rFonts w:cs="David" w:hint="cs"/>
          <w:rtl/>
        </w:rPr>
      </w:pPr>
      <w:r w:rsidRPr="00E179A7">
        <w:rPr>
          <w:rFonts w:cs="David" w:hint="cs"/>
          <w:u w:val="single"/>
          <w:rtl/>
        </w:rPr>
        <w:t>היו"ר דוד טל:</w:t>
      </w:r>
    </w:p>
    <w:p w14:paraId="04F1052E" w14:textId="77777777" w:rsidR="00E179A7" w:rsidRPr="00E179A7" w:rsidRDefault="00E179A7" w:rsidP="00E179A7">
      <w:pPr>
        <w:bidi/>
        <w:jc w:val="both"/>
        <w:rPr>
          <w:rFonts w:cs="David" w:hint="cs"/>
          <w:rtl/>
        </w:rPr>
      </w:pPr>
    </w:p>
    <w:p w14:paraId="2D606405" w14:textId="77777777" w:rsidR="00E179A7" w:rsidRPr="00E179A7" w:rsidRDefault="00E179A7" w:rsidP="00E179A7">
      <w:pPr>
        <w:bidi/>
        <w:jc w:val="both"/>
        <w:rPr>
          <w:rFonts w:cs="David" w:hint="cs"/>
          <w:rtl/>
        </w:rPr>
      </w:pPr>
      <w:r w:rsidRPr="00E179A7">
        <w:rPr>
          <w:rFonts w:cs="David" w:hint="cs"/>
          <w:rtl/>
        </w:rPr>
        <w:tab/>
        <w:t xml:space="preserve">ואם בארזים נפלה שלהבת, מה תדברו על אזובי הקיר. </w:t>
      </w:r>
    </w:p>
    <w:p w14:paraId="65E9D108" w14:textId="77777777" w:rsidR="00E179A7" w:rsidRPr="00E179A7" w:rsidRDefault="00E179A7" w:rsidP="00E179A7">
      <w:pPr>
        <w:bidi/>
        <w:jc w:val="both"/>
        <w:rPr>
          <w:rFonts w:cs="David" w:hint="cs"/>
          <w:rtl/>
        </w:rPr>
      </w:pPr>
    </w:p>
    <w:p w14:paraId="5605091B"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1A3B2B8D" w14:textId="77777777" w:rsidR="00E179A7" w:rsidRPr="00E179A7" w:rsidRDefault="00E179A7" w:rsidP="00E179A7">
      <w:pPr>
        <w:bidi/>
        <w:jc w:val="both"/>
        <w:rPr>
          <w:rFonts w:cs="David" w:hint="cs"/>
          <w:rtl/>
        </w:rPr>
      </w:pPr>
    </w:p>
    <w:p w14:paraId="6B02726C" w14:textId="77777777" w:rsidR="00E179A7" w:rsidRPr="00E179A7" w:rsidRDefault="00E179A7" w:rsidP="00E179A7">
      <w:pPr>
        <w:bidi/>
        <w:jc w:val="both"/>
        <w:rPr>
          <w:rFonts w:cs="David" w:hint="cs"/>
          <w:rtl/>
        </w:rPr>
      </w:pPr>
      <w:r w:rsidRPr="00E179A7">
        <w:rPr>
          <w:rFonts w:cs="David" w:hint="cs"/>
          <w:rtl/>
        </w:rPr>
        <w:tab/>
        <w:t xml:space="preserve">אבל עכשיו יש הסמכה של הכנסת לעשות כללי אתיקה מחייבים, יש כללי אתיקה מחייבים לשופטים ויש ועדת האתיקה. </w:t>
      </w:r>
    </w:p>
    <w:p w14:paraId="57EC8DE6" w14:textId="77777777" w:rsidR="00E179A7" w:rsidRPr="00E179A7" w:rsidRDefault="00E179A7" w:rsidP="00E179A7">
      <w:pPr>
        <w:bidi/>
        <w:jc w:val="both"/>
        <w:rPr>
          <w:rFonts w:cs="David" w:hint="cs"/>
          <w:rtl/>
        </w:rPr>
      </w:pPr>
    </w:p>
    <w:p w14:paraId="290C835A"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6017E285" w14:textId="77777777" w:rsidR="00E179A7" w:rsidRPr="00E179A7" w:rsidRDefault="00E179A7" w:rsidP="00E179A7">
      <w:pPr>
        <w:bidi/>
        <w:jc w:val="both"/>
        <w:rPr>
          <w:rFonts w:cs="David" w:hint="cs"/>
          <w:rtl/>
        </w:rPr>
      </w:pPr>
    </w:p>
    <w:p w14:paraId="0F59E575" w14:textId="77777777" w:rsidR="00E179A7" w:rsidRPr="00E179A7" w:rsidRDefault="00E179A7" w:rsidP="00E179A7">
      <w:pPr>
        <w:bidi/>
        <w:jc w:val="both"/>
        <w:rPr>
          <w:rFonts w:cs="David" w:hint="cs"/>
          <w:rtl/>
        </w:rPr>
      </w:pPr>
      <w:r w:rsidRPr="00E179A7">
        <w:rPr>
          <w:rFonts w:cs="David" w:hint="cs"/>
          <w:rtl/>
        </w:rPr>
        <w:tab/>
        <w:t xml:space="preserve">שלא תטעה, הם עומדים על הרגליים האחוריות. </w:t>
      </w:r>
    </w:p>
    <w:p w14:paraId="06C46484" w14:textId="77777777" w:rsidR="00E179A7" w:rsidRPr="00E179A7" w:rsidRDefault="00E179A7" w:rsidP="00E179A7">
      <w:pPr>
        <w:bidi/>
        <w:jc w:val="both"/>
        <w:rPr>
          <w:rFonts w:cs="David" w:hint="cs"/>
          <w:rtl/>
        </w:rPr>
      </w:pPr>
    </w:p>
    <w:p w14:paraId="3750D978" w14:textId="77777777" w:rsidR="00E179A7" w:rsidRPr="00E179A7" w:rsidRDefault="00E179A7" w:rsidP="00E179A7">
      <w:pPr>
        <w:bidi/>
        <w:jc w:val="both"/>
        <w:rPr>
          <w:rFonts w:cs="David" w:hint="cs"/>
          <w:rtl/>
        </w:rPr>
      </w:pPr>
      <w:r w:rsidRPr="00E179A7">
        <w:rPr>
          <w:rFonts w:cs="David" w:hint="cs"/>
          <w:u w:val="single"/>
          <w:rtl/>
        </w:rPr>
        <w:t>היו"ר דוד טל:</w:t>
      </w:r>
    </w:p>
    <w:p w14:paraId="33B3AF4E" w14:textId="77777777" w:rsidR="00E179A7" w:rsidRPr="00E179A7" w:rsidRDefault="00E179A7" w:rsidP="00E179A7">
      <w:pPr>
        <w:bidi/>
        <w:jc w:val="both"/>
        <w:rPr>
          <w:rFonts w:cs="David" w:hint="cs"/>
          <w:rtl/>
        </w:rPr>
      </w:pPr>
    </w:p>
    <w:p w14:paraId="0F590D98" w14:textId="77777777" w:rsidR="00E179A7" w:rsidRPr="00E179A7" w:rsidRDefault="00E179A7" w:rsidP="00E179A7">
      <w:pPr>
        <w:bidi/>
        <w:jc w:val="both"/>
        <w:rPr>
          <w:rFonts w:cs="David" w:hint="cs"/>
          <w:rtl/>
        </w:rPr>
      </w:pPr>
      <w:r w:rsidRPr="00E179A7">
        <w:rPr>
          <w:rFonts w:cs="David" w:hint="cs"/>
          <w:rtl/>
        </w:rPr>
        <w:tab/>
        <w:t xml:space="preserve">פרופסור כשר, אני רוצה לומר לך, כשאני הולך לביתו של הרב שלי, אני לא מבקש ממנו תעודת כשרות. כשאני רואה את שופט מתרועע אם אדם כזה, אני מבין שגם לי מותר להתרועע עם האיש הזה כי אם היה אסור, גם הוא לא היה מתרועע, אז אם הוא מתרועע, קל וחומר שאני יכול להתרועע. פעמים הוא מתרועע אם מישהו לא ראוי, תפסו אותו שאני מתרועע אתו, אבל ריבונו של עולם, אני התרועעתי רק מפני שראיתי בר סמכא, אילן כזה ענק שמתרועע אתו, מי אני שלא אוכל להתרועע. </w:t>
      </w:r>
    </w:p>
    <w:p w14:paraId="666B33EB" w14:textId="77777777" w:rsidR="00E179A7" w:rsidRPr="00E179A7" w:rsidRDefault="00E179A7" w:rsidP="00E179A7">
      <w:pPr>
        <w:bidi/>
        <w:jc w:val="both"/>
        <w:rPr>
          <w:rFonts w:cs="David" w:hint="cs"/>
          <w:rtl/>
        </w:rPr>
      </w:pPr>
    </w:p>
    <w:p w14:paraId="39B3A4F3" w14:textId="77777777" w:rsidR="00E179A7" w:rsidRPr="00E179A7" w:rsidRDefault="00E179A7" w:rsidP="00E179A7">
      <w:pPr>
        <w:bidi/>
        <w:jc w:val="both"/>
        <w:rPr>
          <w:rFonts w:cs="David" w:hint="cs"/>
          <w:rtl/>
        </w:rPr>
      </w:pPr>
      <w:r w:rsidRPr="00E179A7">
        <w:rPr>
          <w:rFonts w:cs="David" w:hint="cs"/>
          <w:rtl/>
        </w:rPr>
        <w:tab/>
        <w:t xml:space="preserve">במקרים כאלה, החץ מופנה ספציפית למקורב כזה. </w:t>
      </w:r>
    </w:p>
    <w:p w14:paraId="3BCBCB4E" w14:textId="77777777" w:rsidR="00E179A7" w:rsidRPr="00E179A7" w:rsidRDefault="00E179A7" w:rsidP="00E179A7">
      <w:pPr>
        <w:bidi/>
        <w:jc w:val="both"/>
        <w:rPr>
          <w:rFonts w:cs="David" w:hint="cs"/>
          <w:rtl/>
        </w:rPr>
      </w:pPr>
    </w:p>
    <w:p w14:paraId="14433EB0"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72C8A71F" w14:textId="77777777" w:rsidR="00E179A7" w:rsidRPr="00E179A7" w:rsidRDefault="00E179A7" w:rsidP="00E179A7">
      <w:pPr>
        <w:bidi/>
        <w:jc w:val="both"/>
        <w:rPr>
          <w:rFonts w:cs="David" w:hint="cs"/>
          <w:rtl/>
        </w:rPr>
      </w:pPr>
    </w:p>
    <w:p w14:paraId="16C05184" w14:textId="77777777" w:rsidR="00E179A7" w:rsidRPr="00E179A7" w:rsidRDefault="00E179A7" w:rsidP="00E179A7">
      <w:pPr>
        <w:bidi/>
        <w:jc w:val="both"/>
        <w:rPr>
          <w:rFonts w:cs="David" w:hint="cs"/>
          <w:rtl/>
        </w:rPr>
      </w:pPr>
      <w:r w:rsidRPr="00E179A7">
        <w:rPr>
          <w:rFonts w:cs="David" w:hint="cs"/>
          <w:rtl/>
        </w:rPr>
        <w:tab/>
        <w:t xml:space="preserve">אז זה לא בסדר.  זאת </w:t>
      </w:r>
      <w:proofErr w:type="spellStart"/>
      <w:r w:rsidRPr="00E179A7">
        <w:rPr>
          <w:rFonts w:cs="David" w:hint="cs"/>
          <w:rtl/>
        </w:rPr>
        <w:t>היתה</w:t>
      </w:r>
      <w:proofErr w:type="spellEnd"/>
      <w:r w:rsidRPr="00E179A7">
        <w:rPr>
          <w:rFonts w:cs="David" w:hint="cs"/>
          <w:rtl/>
        </w:rPr>
        <w:t xml:space="preserve"> שערורייה ומהומה שלמה, זה גרם לשידוד מערכות ועכשיו זה לא ייקרה. </w:t>
      </w:r>
    </w:p>
    <w:p w14:paraId="6B03F52A" w14:textId="77777777" w:rsidR="00E179A7" w:rsidRPr="00E179A7" w:rsidRDefault="00E179A7" w:rsidP="00E179A7">
      <w:pPr>
        <w:bidi/>
        <w:jc w:val="both"/>
        <w:rPr>
          <w:rFonts w:cs="David" w:hint="cs"/>
          <w:rtl/>
        </w:rPr>
      </w:pPr>
    </w:p>
    <w:p w14:paraId="11E13FA7" w14:textId="77777777" w:rsidR="00E179A7" w:rsidRPr="00E179A7" w:rsidRDefault="00E179A7" w:rsidP="00E179A7">
      <w:pPr>
        <w:bidi/>
        <w:jc w:val="both"/>
        <w:rPr>
          <w:rFonts w:cs="David" w:hint="cs"/>
          <w:rtl/>
        </w:rPr>
      </w:pPr>
      <w:r w:rsidRPr="00E179A7">
        <w:rPr>
          <w:rFonts w:cs="David" w:hint="cs"/>
          <w:u w:val="single"/>
          <w:rtl/>
        </w:rPr>
        <w:t>היו"ר דוד טל:</w:t>
      </w:r>
    </w:p>
    <w:p w14:paraId="095392A8" w14:textId="77777777" w:rsidR="00E179A7" w:rsidRPr="00E179A7" w:rsidRDefault="00E179A7" w:rsidP="00E179A7">
      <w:pPr>
        <w:bidi/>
        <w:jc w:val="both"/>
        <w:rPr>
          <w:rFonts w:cs="David" w:hint="cs"/>
          <w:rtl/>
        </w:rPr>
      </w:pPr>
    </w:p>
    <w:p w14:paraId="662DF838" w14:textId="77777777" w:rsidR="00E179A7" w:rsidRPr="00E179A7" w:rsidRDefault="00E179A7" w:rsidP="00E179A7">
      <w:pPr>
        <w:bidi/>
        <w:jc w:val="both"/>
        <w:rPr>
          <w:rFonts w:cs="David" w:hint="cs"/>
          <w:rtl/>
        </w:rPr>
      </w:pPr>
      <w:r w:rsidRPr="00E179A7">
        <w:rPr>
          <w:rFonts w:cs="David" w:hint="cs"/>
          <w:rtl/>
        </w:rPr>
        <w:tab/>
        <w:t xml:space="preserve">סעיף 3 </w:t>
      </w:r>
      <w:r w:rsidRPr="00E179A7">
        <w:rPr>
          <w:rFonts w:cs="David"/>
          <w:rtl/>
        </w:rPr>
        <w:t>–</w:t>
      </w:r>
      <w:r w:rsidRPr="00E179A7">
        <w:rPr>
          <w:rFonts w:cs="David" w:hint="cs"/>
          <w:rtl/>
        </w:rPr>
        <w:t xml:space="preserve"> כרגע לא נאשר דבר, רק נעבור על זה </w:t>
      </w:r>
      <w:r w:rsidRPr="00E179A7">
        <w:rPr>
          <w:rFonts w:cs="David"/>
          <w:rtl/>
        </w:rPr>
        <w:t>–</w:t>
      </w:r>
      <w:r w:rsidRPr="00E179A7">
        <w:rPr>
          <w:rFonts w:cs="David" w:hint="cs"/>
          <w:rtl/>
        </w:rPr>
        <w:t xml:space="preserve"> "חבר הכנסת לא ישתתף בהצבעה המתקיימת בוועדה על נושא שבו הוא מצוי בניגוד עניינים". אני חושב שזה ברור. </w:t>
      </w:r>
    </w:p>
    <w:p w14:paraId="0C98573C" w14:textId="77777777" w:rsidR="00E179A7" w:rsidRPr="00E179A7" w:rsidRDefault="00E179A7" w:rsidP="00E179A7">
      <w:pPr>
        <w:bidi/>
        <w:jc w:val="both"/>
        <w:rPr>
          <w:rFonts w:cs="David" w:hint="cs"/>
          <w:rtl/>
        </w:rPr>
      </w:pPr>
    </w:p>
    <w:p w14:paraId="4B5758EF"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70FBB53E" w14:textId="77777777" w:rsidR="00E179A7" w:rsidRPr="00E179A7" w:rsidRDefault="00E179A7" w:rsidP="00E179A7">
      <w:pPr>
        <w:bidi/>
        <w:jc w:val="both"/>
        <w:rPr>
          <w:rFonts w:cs="David" w:hint="cs"/>
          <w:rtl/>
        </w:rPr>
      </w:pPr>
    </w:p>
    <w:p w14:paraId="0365055C" w14:textId="77777777" w:rsidR="00E179A7" w:rsidRPr="00E179A7" w:rsidRDefault="00E179A7" w:rsidP="00E179A7">
      <w:pPr>
        <w:bidi/>
        <w:jc w:val="both"/>
        <w:rPr>
          <w:rFonts w:cs="David" w:hint="cs"/>
          <w:rtl/>
        </w:rPr>
      </w:pPr>
      <w:r w:rsidRPr="00E179A7">
        <w:rPr>
          <w:rFonts w:cs="David" w:hint="cs"/>
          <w:rtl/>
        </w:rPr>
        <w:tab/>
        <w:t xml:space="preserve">אני רוצה להסביר מה עשינו כאן. עשינו הבחנה בין הוועדה לבין המליאה.  ההצבעה של חבר הכנסת במליאה, היא חלק מתפקידו כחבר כנסת, אי אפשר להגיד לו, אל תצביע במליאה. </w:t>
      </w:r>
    </w:p>
    <w:p w14:paraId="558B5B62" w14:textId="77777777" w:rsidR="00E179A7" w:rsidRPr="00E179A7" w:rsidRDefault="00E179A7" w:rsidP="00E179A7">
      <w:pPr>
        <w:bidi/>
        <w:jc w:val="both"/>
        <w:rPr>
          <w:rFonts w:cs="David" w:hint="cs"/>
          <w:rtl/>
        </w:rPr>
      </w:pPr>
    </w:p>
    <w:p w14:paraId="5E3DAAF2"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7ED3F8C7" w14:textId="77777777" w:rsidR="00E179A7" w:rsidRPr="00E179A7" w:rsidRDefault="00E179A7" w:rsidP="00E179A7">
      <w:pPr>
        <w:bidi/>
        <w:jc w:val="both"/>
        <w:rPr>
          <w:rFonts w:cs="David" w:hint="cs"/>
          <w:rtl/>
        </w:rPr>
      </w:pPr>
    </w:p>
    <w:p w14:paraId="24FBD598" w14:textId="77777777" w:rsidR="00E179A7" w:rsidRPr="00E179A7" w:rsidRDefault="00E179A7" w:rsidP="00E179A7">
      <w:pPr>
        <w:bidi/>
        <w:jc w:val="both"/>
        <w:rPr>
          <w:rFonts w:cs="David" w:hint="cs"/>
          <w:rtl/>
        </w:rPr>
      </w:pPr>
      <w:r w:rsidRPr="00E179A7">
        <w:rPr>
          <w:rFonts w:cs="David" w:hint="cs"/>
          <w:rtl/>
        </w:rPr>
        <w:tab/>
        <w:t xml:space="preserve">גם אי אפשר להחליף אותו במליאה. </w:t>
      </w:r>
    </w:p>
    <w:p w14:paraId="6C3DDFE3" w14:textId="77777777" w:rsidR="00E179A7" w:rsidRPr="00E179A7" w:rsidRDefault="00E179A7" w:rsidP="00E179A7">
      <w:pPr>
        <w:bidi/>
        <w:jc w:val="both"/>
        <w:rPr>
          <w:rFonts w:cs="David" w:hint="cs"/>
          <w:rtl/>
        </w:rPr>
      </w:pPr>
    </w:p>
    <w:p w14:paraId="1CC30619"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00CD9FAA" w14:textId="77777777" w:rsidR="00E179A7" w:rsidRPr="00E179A7" w:rsidRDefault="00E179A7" w:rsidP="00E179A7">
      <w:pPr>
        <w:bidi/>
        <w:jc w:val="both"/>
        <w:rPr>
          <w:rFonts w:cs="David" w:hint="cs"/>
          <w:rtl/>
        </w:rPr>
      </w:pPr>
    </w:p>
    <w:p w14:paraId="6B72E12C" w14:textId="77777777" w:rsidR="00E179A7" w:rsidRPr="00E179A7" w:rsidRDefault="00E179A7" w:rsidP="00E179A7">
      <w:pPr>
        <w:bidi/>
        <w:jc w:val="both"/>
        <w:rPr>
          <w:rFonts w:cs="David" w:hint="cs"/>
          <w:rtl/>
        </w:rPr>
      </w:pPr>
      <w:r w:rsidRPr="00E179A7">
        <w:rPr>
          <w:rFonts w:cs="David" w:hint="cs"/>
          <w:rtl/>
        </w:rPr>
        <w:tab/>
        <w:t xml:space="preserve">נכון, אבל בוועדה אפשר להחליף אותו. כאשר יש ניגוד עניינים זועק לשמיים, יחליפו אותך לצורך זה. </w:t>
      </w:r>
    </w:p>
    <w:p w14:paraId="31353977" w14:textId="77777777" w:rsidR="00E179A7" w:rsidRPr="00E179A7" w:rsidRDefault="00E179A7" w:rsidP="00E179A7">
      <w:pPr>
        <w:bidi/>
        <w:jc w:val="both"/>
        <w:rPr>
          <w:rFonts w:cs="David" w:hint="cs"/>
          <w:rtl/>
        </w:rPr>
      </w:pPr>
    </w:p>
    <w:p w14:paraId="61EA5F92" w14:textId="77777777" w:rsidR="00E179A7" w:rsidRPr="00E179A7" w:rsidRDefault="00E179A7" w:rsidP="00E179A7">
      <w:pPr>
        <w:bidi/>
        <w:jc w:val="both"/>
        <w:rPr>
          <w:rFonts w:cs="David" w:hint="cs"/>
          <w:rtl/>
        </w:rPr>
      </w:pPr>
      <w:r w:rsidRPr="00E179A7">
        <w:rPr>
          <w:rFonts w:cs="David" w:hint="cs"/>
          <w:u w:val="single"/>
          <w:rtl/>
        </w:rPr>
        <w:t>היו"ר דוד טל:</w:t>
      </w:r>
    </w:p>
    <w:p w14:paraId="77615FF8" w14:textId="77777777" w:rsidR="00E179A7" w:rsidRPr="00E179A7" w:rsidRDefault="00E179A7" w:rsidP="00E179A7">
      <w:pPr>
        <w:bidi/>
        <w:jc w:val="both"/>
        <w:rPr>
          <w:rFonts w:cs="David" w:hint="cs"/>
          <w:rtl/>
        </w:rPr>
      </w:pPr>
    </w:p>
    <w:p w14:paraId="6DAB9790" w14:textId="77777777" w:rsidR="00E179A7" w:rsidRPr="00E179A7" w:rsidRDefault="00E179A7" w:rsidP="00E179A7">
      <w:pPr>
        <w:bidi/>
        <w:jc w:val="both"/>
        <w:rPr>
          <w:rFonts w:cs="David" w:hint="cs"/>
          <w:rtl/>
        </w:rPr>
      </w:pPr>
      <w:r w:rsidRPr="00E179A7">
        <w:rPr>
          <w:rFonts w:cs="David" w:hint="cs"/>
          <w:rtl/>
        </w:rPr>
        <w:tab/>
        <w:t xml:space="preserve">אני מקבל את מה שאתה אומר, אבל אני רוצה שתהיה על הקרקע. </w:t>
      </w:r>
    </w:p>
    <w:p w14:paraId="6AE273DC" w14:textId="77777777" w:rsidR="00E179A7" w:rsidRPr="00E179A7" w:rsidRDefault="00E179A7" w:rsidP="00E179A7">
      <w:pPr>
        <w:bidi/>
        <w:jc w:val="both"/>
        <w:rPr>
          <w:rFonts w:cs="David" w:hint="cs"/>
          <w:rtl/>
        </w:rPr>
      </w:pPr>
      <w:r>
        <w:rPr>
          <w:rFonts w:cs="David"/>
          <w:rtl/>
        </w:rPr>
        <w:br w:type="page"/>
      </w:r>
    </w:p>
    <w:p w14:paraId="0C83A534"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1656D1F" w14:textId="77777777" w:rsidR="00E179A7" w:rsidRPr="00E179A7" w:rsidRDefault="00E179A7" w:rsidP="00E179A7">
      <w:pPr>
        <w:bidi/>
        <w:jc w:val="both"/>
        <w:rPr>
          <w:rFonts w:cs="David" w:hint="cs"/>
          <w:rtl/>
        </w:rPr>
      </w:pPr>
    </w:p>
    <w:p w14:paraId="1B17FEB4" w14:textId="77777777" w:rsidR="00E179A7" w:rsidRPr="00E179A7" w:rsidRDefault="00E179A7" w:rsidP="00E179A7">
      <w:pPr>
        <w:bidi/>
        <w:jc w:val="both"/>
        <w:rPr>
          <w:rFonts w:cs="David" w:hint="cs"/>
          <w:rtl/>
        </w:rPr>
      </w:pPr>
      <w:r w:rsidRPr="00E179A7">
        <w:rPr>
          <w:rFonts w:cs="David" w:hint="cs"/>
          <w:rtl/>
        </w:rPr>
        <w:tab/>
        <w:t xml:space="preserve">אני רוצה להוסיף עוד מרכיב להצעה הזאת. אנחנו אומרים, יש מצבים שאין מנוס שתהיה שם, אבל תגלה את זה, תגיד, תודיע שאתה בניגוד עניינים, שכולם יידעו. </w:t>
      </w:r>
    </w:p>
    <w:p w14:paraId="0292FAF6" w14:textId="77777777" w:rsidR="00E179A7" w:rsidRPr="00E179A7" w:rsidRDefault="00E179A7" w:rsidP="00E179A7">
      <w:pPr>
        <w:bidi/>
        <w:jc w:val="both"/>
        <w:rPr>
          <w:rFonts w:cs="David" w:hint="cs"/>
          <w:rtl/>
        </w:rPr>
      </w:pPr>
    </w:p>
    <w:p w14:paraId="5BB2725A" w14:textId="77777777" w:rsidR="00E179A7" w:rsidRPr="00E179A7" w:rsidRDefault="00E179A7" w:rsidP="00E179A7">
      <w:pPr>
        <w:bidi/>
        <w:jc w:val="both"/>
        <w:rPr>
          <w:rFonts w:cs="David" w:hint="cs"/>
          <w:rtl/>
        </w:rPr>
      </w:pPr>
      <w:r w:rsidRPr="00E179A7">
        <w:rPr>
          <w:rFonts w:cs="David" w:hint="cs"/>
          <w:u w:val="single"/>
          <w:rtl/>
        </w:rPr>
        <w:t>היו"ר דוד טל:</w:t>
      </w:r>
    </w:p>
    <w:p w14:paraId="67D9CF5F" w14:textId="77777777" w:rsidR="00E179A7" w:rsidRPr="00E179A7" w:rsidRDefault="00E179A7" w:rsidP="00E179A7">
      <w:pPr>
        <w:bidi/>
        <w:jc w:val="both"/>
        <w:rPr>
          <w:rFonts w:cs="David" w:hint="cs"/>
          <w:rtl/>
        </w:rPr>
      </w:pPr>
    </w:p>
    <w:p w14:paraId="29F556D7" w14:textId="77777777" w:rsidR="00E179A7" w:rsidRPr="00E179A7" w:rsidRDefault="00E179A7" w:rsidP="00E179A7">
      <w:pPr>
        <w:bidi/>
        <w:jc w:val="both"/>
        <w:rPr>
          <w:rFonts w:cs="David" w:hint="cs"/>
          <w:rtl/>
        </w:rPr>
      </w:pPr>
      <w:r w:rsidRPr="00E179A7">
        <w:rPr>
          <w:rFonts w:cs="David" w:hint="cs"/>
          <w:rtl/>
        </w:rPr>
        <w:tab/>
        <w:t xml:space="preserve">ואז מה? זה בסדר או לא בסדר? </w:t>
      </w:r>
    </w:p>
    <w:p w14:paraId="44113C17" w14:textId="77777777" w:rsidR="00E179A7" w:rsidRPr="00E179A7" w:rsidRDefault="00E179A7" w:rsidP="00E179A7">
      <w:pPr>
        <w:bidi/>
        <w:jc w:val="both"/>
        <w:rPr>
          <w:rFonts w:cs="David" w:hint="cs"/>
          <w:rtl/>
        </w:rPr>
      </w:pPr>
    </w:p>
    <w:p w14:paraId="643B0ADB" w14:textId="77777777" w:rsidR="00E179A7" w:rsidRPr="00E179A7" w:rsidRDefault="00E179A7" w:rsidP="00E179A7">
      <w:pPr>
        <w:bidi/>
        <w:jc w:val="both"/>
        <w:rPr>
          <w:rFonts w:cs="David" w:hint="cs"/>
          <w:rtl/>
        </w:rPr>
      </w:pPr>
      <w:r w:rsidRPr="00E179A7">
        <w:rPr>
          <w:rFonts w:cs="David" w:hint="cs"/>
          <w:u w:val="single"/>
          <w:rtl/>
        </w:rPr>
        <w:t>רונית תירוש:</w:t>
      </w:r>
    </w:p>
    <w:p w14:paraId="481C5EDB" w14:textId="77777777" w:rsidR="00E179A7" w:rsidRPr="00E179A7" w:rsidRDefault="00E179A7" w:rsidP="00E179A7">
      <w:pPr>
        <w:bidi/>
        <w:jc w:val="both"/>
        <w:rPr>
          <w:rFonts w:cs="David" w:hint="cs"/>
          <w:rtl/>
        </w:rPr>
      </w:pPr>
    </w:p>
    <w:p w14:paraId="036FD599" w14:textId="77777777" w:rsidR="00E179A7" w:rsidRPr="00E179A7" w:rsidRDefault="00E179A7" w:rsidP="00E179A7">
      <w:pPr>
        <w:bidi/>
        <w:jc w:val="both"/>
        <w:rPr>
          <w:rFonts w:cs="David" w:hint="cs"/>
          <w:rtl/>
        </w:rPr>
      </w:pPr>
      <w:r w:rsidRPr="00E179A7">
        <w:rPr>
          <w:rFonts w:cs="David" w:hint="cs"/>
          <w:rtl/>
        </w:rPr>
        <w:tab/>
        <w:t xml:space="preserve">זה ילחיץ אותו להצביע נגד. </w:t>
      </w:r>
    </w:p>
    <w:p w14:paraId="7462007B" w14:textId="77777777" w:rsidR="00E179A7" w:rsidRPr="00E179A7" w:rsidRDefault="00E179A7" w:rsidP="00E179A7">
      <w:pPr>
        <w:bidi/>
        <w:jc w:val="both"/>
        <w:rPr>
          <w:rFonts w:cs="David" w:hint="cs"/>
          <w:rtl/>
        </w:rPr>
      </w:pPr>
    </w:p>
    <w:p w14:paraId="6EB96DD6" w14:textId="77777777" w:rsidR="00E179A7" w:rsidRPr="00E179A7" w:rsidRDefault="00E179A7" w:rsidP="00E179A7">
      <w:pPr>
        <w:bidi/>
        <w:jc w:val="both"/>
        <w:rPr>
          <w:rFonts w:cs="David" w:hint="cs"/>
          <w:rtl/>
        </w:rPr>
      </w:pPr>
      <w:r w:rsidRPr="00E179A7">
        <w:rPr>
          <w:rFonts w:cs="David" w:hint="cs"/>
          <w:u w:val="single"/>
          <w:rtl/>
        </w:rPr>
        <w:t>היו"ר דוד טל:</w:t>
      </w:r>
    </w:p>
    <w:p w14:paraId="5AB78E05" w14:textId="77777777" w:rsidR="00E179A7" w:rsidRPr="00E179A7" w:rsidRDefault="00E179A7" w:rsidP="00E179A7">
      <w:pPr>
        <w:bidi/>
        <w:jc w:val="both"/>
        <w:rPr>
          <w:rFonts w:cs="David" w:hint="cs"/>
          <w:rtl/>
        </w:rPr>
      </w:pPr>
    </w:p>
    <w:p w14:paraId="4ED04994" w14:textId="77777777" w:rsidR="00E179A7" w:rsidRPr="00E179A7" w:rsidRDefault="00E179A7" w:rsidP="00E179A7">
      <w:pPr>
        <w:bidi/>
        <w:jc w:val="both"/>
        <w:rPr>
          <w:rFonts w:cs="David" w:hint="cs"/>
          <w:rtl/>
        </w:rPr>
      </w:pPr>
      <w:r w:rsidRPr="00E179A7">
        <w:rPr>
          <w:rFonts w:cs="David" w:hint="cs"/>
          <w:rtl/>
        </w:rPr>
        <w:tab/>
        <w:t xml:space="preserve">אז אגיד, שיש לי עניין בזה ואבקש ממישהו אחר שיחליף אותי, כמו שהיה בחוק ההסדרים, זה שיחליף אותי, אגיד לו את דעתי והוא יצביע על פי דעתי. </w:t>
      </w:r>
    </w:p>
    <w:p w14:paraId="27A3A4F5" w14:textId="77777777" w:rsidR="00E179A7" w:rsidRPr="00E179A7" w:rsidRDefault="00E179A7" w:rsidP="00E179A7">
      <w:pPr>
        <w:bidi/>
        <w:jc w:val="both"/>
        <w:rPr>
          <w:rFonts w:cs="David" w:hint="cs"/>
          <w:rtl/>
        </w:rPr>
      </w:pPr>
    </w:p>
    <w:p w14:paraId="4BFC1DF3"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215D00A" w14:textId="77777777" w:rsidR="00E179A7" w:rsidRPr="00E179A7" w:rsidRDefault="00E179A7" w:rsidP="00E179A7">
      <w:pPr>
        <w:bidi/>
        <w:jc w:val="both"/>
        <w:rPr>
          <w:rFonts w:cs="David" w:hint="cs"/>
          <w:rtl/>
        </w:rPr>
      </w:pPr>
    </w:p>
    <w:p w14:paraId="39DAE487" w14:textId="77777777" w:rsidR="00E179A7" w:rsidRPr="00E179A7" w:rsidRDefault="00E179A7" w:rsidP="00E179A7">
      <w:pPr>
        <w:bidi/>
        <w:jc w:val="both"/>
        <w:rPr>
          <w:rFonts w:cs="David" w:hint="cs"/>
          <w:rtl/>
        </w:rPr>
      </w:pPr>
      <w:r w:rsidRPr="00E179A7">
        <w:rPr>
          <w:rFonts w:cs="David" w:hint="cs"/>
          <w:rtl/>
        </w:rPr>
        <w:tab/>
        <w:t xml:space="preserve">הרעיון הוא, אם אתה בניגוד עניינים, לפחות למראית עין, אתה עלול לשרת, לא את טובת הציבור אלא את טובת העניין השני. גילית את זה וכולם שמים לב איך אתה מתנהג, זה מקטין את הסכנה שאתה לטובת העניין. </w:t>
      </w:r>
    </w:p>
    <w:p w14:paraId="1D7DE12B" w14:textId="77777777" w:rsidR="00E179A7" w:rsidRPr="00E179A7" w:rsidRDefault="00E179A7" w:rsidP="00E179A7">
      <w:pPr>
        <w:bidi/>
        <w:jc w:val="both"/>
        <w:rPr>
          <w:rFonts w:cs="David" w:hint="cs"/>
          <w:rtl/>
        </w:rPr>
      </w:pPr>
    </w:p>
    <w:p w14:paraId="0133E519" w14:textId="77777777" w:rsidR="00E179A7" w:rsidRPr="00E179A7" w:rsidRDefault="00E179A7" w:rsidP="00E179A7">
      <w:pPr>
        <w:bidi/>
        <w:jc w:val="both"/>
        <w:rPr>
          <w:rFonts w:cs="David" w:hint="cs"/>
          <w:rtl/>
        </w:rPr>
      </w:pPr>
      <w:r w:rsidRPr="00E179A7">
        <w:rPr>
          <w:rFonts w:cs="David" w:hint="cs"/>
          <w:u w:val="single"/>
          <w:rtl/>
        </w:rPr>
        <w:t>היו"ר דוד טל:</w:t>
      </w:r>
    </w:p>
    <w:p w14:paraId="3EE8A595" w14:textId="77777777" w:rsidR="00E179A7" w:rsidRPr="00E179A7" w:rsidRDefault="00E179A7" w:rsidP="00E179A7">
      <w:pPr>
        <w:bidi/>
        <w:jc w:val="both"/>
        <w:rPr>
          <w:rFonts w:cs="David" w:hint="cs"/>
          <w:rtl/>
        </w:rPr>
      </w:pPr>
    </w:p>
    <w:p w14:paraId="7E251321" w14:textId="77777777" w:rsidR="00E179A7" w:rsidRPr="00E179A7" w:rsidRDefault="00E179A7" w:rsidP="00E179A7">
      <w:pPr>
        <w:bidi/>
        <w:jc w:val="both"/>
        <w:rPr>
          <w:rFonts w:cs="David" w:hint="cs"/>
          <w:rtl/>
        </w:rPr>
      </w:pPr>
      <w:r w:rsidRPr="00E179A7">
        <w:rPr>
          <w:rFonts w:cs="David" w:hint="cs"/>
          <w:rtl/>
        </w:rPr>
        <w:tab/>
        <w:t xml:space="preserve">ממה נפשך? אם אצביע נגד, יגידו, הבן אדם מטומטם. אם אצביע בעד, יגידו בגלל האינטרס. </w:t>
      </w:r>
    </w:p>
    <w:p w14:paraId="6F5BC1A9" w14:textId="77777777" w:rsidR="00E179A7" w:rsidRPr="00E179A7" w:rsidRDefault="00E179A7" w:rsidP="00E179A7">
      <w:pPr>
        <w:bidi/>
        <w:jc w:val="both"/>
        <w:rPr>
          <w:rFonts w:cs="David" w:hint="cs"/>
          <w:rtl/>
        </w:rPr>
      </w:pPr>
    </w:p>
    <w:p w14:paraId="2E216728"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527F3FA0" w14:textId="77777777" w:rsidR="00E179A7" w:rsidRPr="00E179A7" w:rsidRDefault="00E179A7" w:rsidP="00E179A7">
      <w:pPr>
        <w:bidi/>
        <w:jc w:val="both"/>
        <w:rPr>
          <w:rFonts w:cs="David" w:hint="cs"/>
          <w:rtl/>
        </w:rPr>
      </w:pPr>
    </w:p>
    <w:p w14:paraId="76B8ABA6" w14:textId="77777777" w:rsidR="00E179A7" w:rsidRPr="00E179A7" w:rsidRDefault="00E179A7" w:rsidP="00E179A7">
      <w:pPr>
        <w:bidi/>
        <w:jc w:val="both"/>
        <w:rPr>
          <w:rFonts w:cs="David" w:hint="cs"/>
          <w:rtl/>
        </w:rPr>
      </w:pPr>
      <w:r w:rsidRPr="00E179A7">
        <w:rPr>
          <w:rFonts w:cs="David" w:hint="cs"/>
          <w:rtl/>
        </w:rPr>
        <w:tab/>
        <w:t xml:space="preserve">אז תתחלף בוועדה. </w:t>
      </w:r>
    </w:p>
    <w:p w14:paraId="259DE6EF" w14:textId="77777777" w:rsidR="00E179A7" w:rsidRPr="00E179A7" w:rsidRDefault="00E179A7" w:rsidP="00E179A7">
      <w:pPr>
        <w:bidi/>
        <w:jc w:val="both"/>
        <w:rPr>
          <w:rFonts w:cs="David" w:hint="cs"/>
          <w:rtl/>
        </w:rPr>
      </w:pPr>
    </w:p>
    <w:p w14:paraId="35B11A65" w14:textId="77777777" w:rsidR="00E179A7" w:rsidRPr="00E179A7" w:rsidRDefault="00E179A7" w:rsidP="00E179A7">
      <w:pPr>
        <w:bidi/>
        <w:jc w:val="both"/>
        <w:rPr>
          <w:rFonts w:cs="David" w:hint="cs"/>
          <w:rtl/>
        </w:rPr>
      </w:pPr>
      <w:r w:rsidRPr="00E179A7">
        <w:rPr>
          <w:rFonts w:cs="David" w:hint="cs"/>
          <w:u w:val="single"/>
          <w:rtl/>
        </w:rPr>
        <w:t>היו"ר דוד טל:</w:t>
      </w:r>
    </w:p>
    <w:p w14:paraId="664E57AD" w14:textId="77777777" w:rsidR="00E179A7" w:rsidRPr="00E179A7" w:rsidRDefault="00E179A7" w:rsidP="00E179A7">
      <w:pPr>
        <w:bidi/>
        <w:jc w:val="both"/>
        <w:rPr>
          <w:rFonts w:cs="David" w:hint="cs"/>
          <w:rtl/>
        </w:rPr>
      </w:pPr>
    </w:p>
    <w:p w14:paraId="66867085" w14:textId="77777777" w:rsidR="00E179A7" w:rsidRPr="00E179A7" w:rsidRDefault="00E179A7" w:rsidP="00E179A7">
      <w:pPr>
        <w:bidi/>
        <w:jc w:val="both"/>
        <w:rPr>
          <w:rFonts w:cs="David" w:hint="cs"/>
          <w:rtl/>
        </w:rPr>
      </w:pPr>
      <w:r w:rsidRPr="00E179A7">
        <w:rPr>
          <w:rFonts w:cs="David" w:hint="cs"/>
          <w:rtl/>
        </w:rPr>
        <w:tab/>
        <w:t xml:space="preserve">אתחלף ואבקש ממי שמחליף אותי שיצביע כפי שרציתי. </w:t>
      </w:r>
    </w:p>
    <w:p w14:paraId="4E979501" w14:textId="77777777" w:rsidR="00E179A7" w:rsidRPr="00E179A7" w:rsidRDefault="00E179A7" w:rsidP="00E179A7">
      <w:pPr>
        <w:bidi/>
        <w:jc w:val="both"/>
        <w:rPr>
          <w:rFonts w:cs="David" w:hint="cs"/>
          <w:rtl/>
        </w:rPr>
      </w:pPr>
    </w:p>
    <w:p w14:paraId="283C166A" w14:textId="77777777" w:rsidR="00E179A7" w:rsidRPr="00E179A7" w:rsidRDefault="00E179A7" w:rsidP="00E179A7">
      <w:pPr>
        <w:bidi/>
        <w:jc w:val="both"/>
        <w:rPr>
          <w:rFonts w:cs="David" w:hint="cs"/>
          <w:rtl/>
        </w:rPr>
      </w:pPr>
      <w:r w:rsidRPr="00E179A7">
        <w:rPr>
          <w:rFonts w:cs="David" w:hint="cs"/>
          <w:u w:val="single"/>
          <w:rtl/>
        </w:rPr>
        <w:t>רונית תירוש:</w:t>
      </w:r>
    </w:p>
    <w:p w14:paraId="2434AC30" w14:textId="77777777" w:rsidR="00E179A7" w:rsidRPr="00E179A7" w:rsidRDefault="00E179A7" w:rsidP="00E179A7">
      <w:pPr>
        <w:bidi/>
        <w:jc w:val="both"/>
        <w:rPr>
          <w:rFonts w:cs="David" w:hint="cs"/>
          <w:rtl/>
        </w:rPr>
      </w:pPr>
    </w:p>
    <w:p w14:paraId="13BE7273" w14:textId="77777777" w:rsidR="00E179A7" w:rsidRPr="00E179A7" w:rsidRDefault="00E179A7" w:rsidP="00E179A7">
      <w:pPr>
        <w:bidi/>
        <w:jc w:val="both"/>
        <w:rPr>
          <w:rFonts w:cs="David" w:hint="cs"/>
          <w:rtl/>
        </w:rPr>
      </w:pPr>
      <w:r w:rsidRPr="00E179A7">
        <w:rPr>
          <w:rFonts w:cs="David" w:hint="cs"/>
          <w:rtl/>
        </w:rPr>
        <w:tab/>
        <w:t xml:space="preserve">ומה תעשה במליאה? </w:t>
      </w:r>
    </w:p>
    <w:p w14:paraId="0C39646C" w14:textId="77777777" w:rsidR="00E179A7" w:rsidRPr="00E179A7" w:rsidRDefault="00E179A7" w:rsidP="00E179A7">
      <w:pPr>
        <w:bidi/>
        <w:jc w:val="both"/>
        <w:rPr>
          <w:rFonts w:cs="David" w:hint="cs"/>
          <w:rtl/>
        </w:rPr>
      </w:pPr>
    </w:p>
    <w:p w14:paraId="10CE3105"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513B3F9E" w14:textId="77777777" w:rsidR="00E179A7" w:rsidRPr="00E179A7" w:rsidRDefault="00E179A7" w:rsidP="00E179A7">
      <w:pPr>
        <w:bidi/>
        <w:jc w:val="both"/>
        <w:rPr>
          <w:rFonts w:cs="David" w:hint="cs"/>
          <w:rtl/>
        </w:rPr>
      </w:pPr>
    </w:p>
    <w:p w14:paraId="69047014" w14:textId="77777777" w:rsidR="00E179A7" w:rsidRPr="00E179A7" w:rsidRDefault="00E179A7" w:rsidP="00E179A7">
      <w:pPr>
        <w:bidi/>
        <w:jc w:val="both"/>
        <w:rPr>
          <w:rFonts w:cs="David" w:hint="cs"/>
          <w:rtl/>
        </w:rPr>
      </w:pPr>
      <w:r w:rsidRPr="00E179A7">
        <w:rPr>
          <w:rFonts w:cs="David" w:hint="cs"/>
          <w:rtl/>
        </w:rPr>
        <w:tab/>
        <w:t xml:space="preserve">ההצעה, שקיפות במליאה. </w:t>
      </w:r>
    </w:p>
    <w:p w14:paraId="6A4CADBE" w14:textId="77777777" w:rsidR="00E179A7" w:rsidRPr="00E179A7" w:rsidRDefault="00E179A7" w:rsidP="00E179A7">
      <w:pPr>
        <w:bidi/>
        <w:jc w:val="both"/>
        <w:rPr>
          <w:rFonts w:cs="David" w:hint="cs"/>
          <w:rtl/>
        </w:rPr>
      </w:pPr>
    </w:p>
    <w:p w14:paraId="1AB2433E"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43CA669B" w14:textId="77777777" w:rsidR="00E179A7" w:rsidRPr="00E179A7" w:rsidRDefault="00E179A7" w:rsidP="00E179A7">
      <w:pPr>
        <w:bidi/>
        <w:jc w:val="both"/>
        <w:rPr>
          <w:rFonts w:cs="David" w:hint="cs"/>
          <w:rtl/>
        </w:rPr>
      </w:pPr>
    </w:p>
    <w:p w14:paraId="46CF3448" w14:textId="77777777" w:rsidR="00E179A7" w:rsidRPr="00E179A7" w:rsidRDefault="00E179A7" w:rsidP="00E179A7">
      <w:pPr>
        <w:bidi/>
        <w:jc w:val="both"/>
        <w:rPr>
          <w:rFonts w:cs="David" w:hint="cs"/>
          <w:rtl/>
        </w:rPr>
      </w:pPr>
      <w:r w:rsidRPr="00E179A7">
        <w:rPr>
          <w:rFonts w:cs="David" w:hint="cs"/>
          <w:rtl/>
        </w:rPr>
        <w:tab/>
        <w:t xml:space="preserve">זה בעייתי. </w:t>
      </w:r>
    </w:p>
    <w:p w14:paraId="16157E2F" w14:textId="77777777" w:rsidR="00E179A7" w:rsidRPr="00E179A7" w:rsidRDefault="00E179A7" w:rsidP="00E179A7">
      <w:pPr>
        <w:bidi/>
        <w:jc w:val="both"/>
        <w:rPr>
          <w:rFonts w:cs="David" w:hint="cs"/>
          <w:rtl/>
        </w:rPr>
      </w:pPr>
    </w:p>
    <w:p w14:paraId="51968440" w14:textId="77777777" w:rsidR="00E179A7" w:rsidRPr="00E179A7" w:rsidRDefault="00E179A7" w:rsidP="00E179A7">
      <w:pPr>
        <w:bidi/>
        <w:jc w:val="both"/>
        <w:rPr>
          <w:rFonts w:cs="David" w:hint="cs"/>
          <w:rtl/>
        </w:rPr>
      </w:pPr>
      <w:r w:rsidRPr="00E179A7">
        <w:rPr>
          <w:rFonts w:cs="David" w:hint="cs"/>
          <w:u w:val="single"/>
          <w:rtl/>
        </w:rPr>
        <w:t>היו"ר דוד טל:</w:t>
      </w:r>
    </w:p>
    <w:p w14:paraId="165C676A" w14:textId="77777777" w:rsidR="00E179A7" w:rsidRPr="00E179A7" w:rsidRDefault="00E179A7" w:rsidP="00E179A7">
      <w:pPr>
        <w:bidi/>
        <w:jc w:val="both"/>
        <w:rPr>
          <w:rFonts w:cs="David" w:hint="cs"/>
          <w:rtl/>
        </w:rPr>
      </w:pPr>
    </w:p>
    <w:p w14:paraId="71F81104" w14:textId="77777777" w:rsidR="00E179A7" w:rsidRPr="00E179A7" w:rsidRDefault="00E179A7" w:rsidP="00E179A7">
      <w:pPr>
        <w:bidi/>
        <w:jc w:val="both"/>
        <w:rPr>
          <w:rFonts w:cs="David" w:hint="cs"/>
          <w:rtl/>
        </w:rPr>
      </w:pPr>
      <w:r w:rsidRPr="00E179A7">
        <w:rPr>
          <w:rFonts w:cs="David" w:hint="cs"/>
          <w:rtl/>
        </w:rPr>
        <w:tab/>
        <w:t xml:space="preserve">מה, אודיע ליושבת ראש הכנסת שיש לי ניגוד אינטרסים? </w:t>
      </w:r>
    </w:p>
    <w:p w14:paraId="54B1B98B" w14:textId="77777777" w:rsidR="00E179A7" w:rsidRPr="00E179A7" w:rsidRDefault="00E179A7" w:rsidP="00E179A7">
      <w:pPr>
        <w:bidi/>
        <w:jc w:val="both"/>
        <w:rPr>
          <w:rFonts w:cs="David" w:hint="cs"/>
          <w:rtl/>
        </w:rPr>
      </w:pPr>
    </w:p>
    <w:p w14:paraId="4127E356"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32492BEA" w14:textId="77777777" w:rsidR="00E179A7" w:rsidRPr="00E179A7" w:rsidRDefault="00E179A7" w:rsidP="00E179A7">
      <w:pPr>
        <w:bidi/>
        <w:jc w:val="both"/>
        <w:rPr>
          <w:rFonts w:cs="David" w:hint="cs"/>
          <w:rtl/>
        </w:rPr>
      </w:pPr>
    </w:p>
    <w:p w14:paraId="3C268966" w14:textId="77777777" w:rsidR="00E179A7" w:rsidRPr="00E179A7" w:rsidRDefault="00E179A7" w:rsidP="00E179A7">
      <w:pPr>
        <w:bidi/>
        <w:jc w:val="both"/>
        <w:rPr>
          <w:rFonts w:cs="David" w:hint="cs"/>
          <w:rtl/>
        </w:rPr>
      </w:pPr>
      <w:r w:rsidRPr="00E179A7">
        <w:rPr>
          <w:rFonts w:cs="David" w:hint="cs"/>
          <w:rtl/>
        </w:rPr>
        <w:tab/>
        <w:t xml:space="preserve">לדעתי זה גם חותר תחת הנורמה של יציבות. </w:t>
      </w:r>
    </w:p>
    <w:p w14:paraId="2D71DC48" w14:textId="77777777" w:rsidR="00E179A7" w:rsidRPr="00E179A7" w:rsidRDefault="00E179A7" w:rsidP="00E179A7">
      <w:pPr>
        <w:bidi/>
        <w:jc w:val="both"/>
        <w:rPr>
          <w:rFonts w:cs="David" w:hint="cs"/>
          <w:rtl/>
        </w:rPr>
      </w:pPr>
    </w:p>
    <w:p w14:paraId="041C81EA" w14:textId="77777777" w:rsidR="00E179A7" w:rsidRPr="00E179A7" w:rsidRDefault="00E179A7" w:rsidP="00E179A7">
      <w:pPr>
        <w:bidi/>
        <w:jc w:val="both"/>
        <w:rPr>
          <w:rFonts w:cs="David" w:hint="cs"/>
          <w:rtl/>
        </w:rPr>
      </w:pPr>
      <w:r w:rsidRPr="00E179A7">
        <w:rPr>
          <w:rFonts w:cs="David" w:hint="cs"/>
          <w:u w:val="single"/>
          <w:rtl/>
        </w:rPr>
        <w:t>היו"ר דוד טל:</w:t>
      </w:r>
    </w:p>
    <w:p w14:paraId="54B0939F" w14:textId="77777777" w:rsidR="00E179A7" w:rsidRPr="00E179A7" w:rsidRDefault="00E179A7" w:rsidP="00E179A7">
      <w:pPr>
        <w:bidi/>
        <w:jc w:val="both"/>
        <w:rPr>
          <w:rFonts w:cs="David" w:hint="cs"/>
          <w:rtl/>
        </w:rPr>
      </w:pPr>
    </w:p>
    <w:p w14:paraId="151C1BA6" w14:textId="77777777" w:rsidR="00E179A7" w:rsidRPr="00E179A7" w:rsidRDefault="00E179A7" w:rsidP="00E179A7">
      <w:pPr>
        <w:bidi/>
        <w:jc w:val="both"/>
        <w:rPr>
          <w:rFonts w:cs="David" w:hint="cs"/>
          <w:rtl/>
        </w:rPr>
      </w:pPr>
      <w:r w:rsidRPr="00E179A7">
        <w:rPr>
          <w:rFonts w:cs="David" w:hint="cs"/>
          <w:rtl/>
        </w:rPr>
        <w:tab/>
        <w:t xml:space="preserve">בוועדה אפשר לקבל את זה, שם המשקל הסגולי הוא 1 מתוך 15. במליאה זה 1 מתוך 120 חברי כנסת. </w:t>
      </w:r>
    </w:p>
    <w:p w14:paraId="725D5D75" w14:textId="77777777" w:rsidR="00E179A7" w:rsidRPr="00E179A7" w:rsidRDefault="00E179A7" w:rsidP="00E179A7">
      <w:pPr>
        <w:bidi/>
        <w:jc w:val="both"/>
        <w:rPr>
          <w:rFonts w:cs="David" w:hint="cs"/>
          <w:rtl/>
        </w:rPr>
      </w:pPr>
    </w:p>
    <w:p w14:paraId="02D74D84" w14:textId="77777777" w:rsidR="00E179A7" w:rsidRPr="00E179A7" w:rsidRDefault="00E179A7" w:rsidP="00E179A7">
      <w:pPr>
        <w:bidi/>
        <w:jc w:val="both"/>
        <w:rPr>
          <w:rFonts w:cs="David" w:hint="cs"/>
          <w:rtl/>
        </w:rPr>
      </w:pPr>
      <w:r w:rsidRPr="00E179A7">
        <w:rPr>
          <w:rFonts w:cs="David" w:hint="cs"/>
          <w:u w:val="single"/>
          <w:rtl/>
        </w:rPr>
        <w:t>מזכיר הכנסת אייל ינון:</w:t>
      </w:r>
    </w:p>
    <w:p w14:paraId="18C565BF" w14:textId="77777777" w:rsidR="00E179A7" w:rsidRPr="00E179A7" w:rsidRDefault="00E179A7" w:rsidP="00E179A7">
      <w:pPr>
        <w:bidi/>
        <w:jc w:val="both"/>
        <w:rPr>
          <w:rFonts w:cs="David" w:hint="cs"/>
          <w:rtl/>
        </w:rPr>
      </w:pPr>
    </w:p>
    <w:p w14:paraId="67DD0AFB" w14:textId="77777777" w:rsidR="00E179A7" w:rsidRPr="00E179A7" w:rsidRDefault="00E179A7" w:rsidP="00E179A7">
      <w:pPr>
        <w:bidi/>
        <w:jc w:val="both"/>
        <w:rPr>
          <w:rFonts w:cs="David" w:hint="cs"/>
          <w:rtl/>
        </w:rPr>
      </w:pPr>
      <w:r w:rsidRPr="00E179A7">
        <w:rPr>
          <w:rFonts w:cs="David" w:hint="cs"/>
          <w:rtl/>
        </w:rPr>
        <w:tab/>
        <w:t xml:space="preserve">במליאה אין בזה טעם. </w:t>
      </w:r>
    </w:p>
    <w:p w14:paraId="25FB31AD" w14:textId="77777777" w:rsidR="00E179A7" w:rsidRPr="00E179A7" w:rsidRDefault="00E179A7" w:rsidP="00E179A7">
      <w:pPr>
        <w:bidi/>
        <w:jc w:val="both"/>
        <w:rPr>
          <w:rFonts w:cs="David" w:hint="cs"/>
          <w:rtl/>
        </w:rPr>
      </w:pPr>
    </w:p>
    <w:p w14:paraId="30AD824E"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0B6CB69E" w14:textId="77777777" w:rsidR="00E179A7" w:rsidRPr="00E179A7" w:rsidRDefault="00E179A7" w:rsidP="00E179A7">
      <w:pPr>
        <w:bidi/>
        <w:jc w:val="both"/>
        <w:rPr>
          <w:rFonts w:cs="David" w:hint="cs"/>
          <w:rtl/>
        </w:rPr>
      </w:pPr>
    </w:p>
    <w:p w14:paraId="64A67B6D" w14:textId="77777777" w:rsidR="00E179A7" w:rsidRPr="00E179A7" w:rsidRDefault="00E179A7" w:rsidP="00E179A7">
      <w:pPr>
        <w:bidi/>
        <w:jc w:val="both"/>
        <w:rPr>
          <w:rFonts w:cs="David" w:hint="cs"/>
          <w:rtl/>
        </w:rPr>
      </w:pPr>
      <w:r w:rsidRPr="00E179A7">
        <w:rPr>
          <w:rFonts w:cs="David" w:hint="cs"/>
          <w:rtl/>
        </w:rPr>
        <w:tab/>
        <w:t xml:space="preserve">אתם חושבים, שהמצב האידיאלי, שיש לי ניגוד עניינים ובמליאה אני מצביע ולא מגלה לאף אחד וזה נשאר סמוי? זה לא מתקבל על הדעת. </w:t>
      </w:r>
    </w:p>
    <w:p w14:paraId="61D9EEFE" w14:textId="77777777" w:rsidR="00E179A7" w:rsidRPr="00E179A7" w:rsidRDefault="00E179A7" w:rsidP="00E179A7">
      <w:pPr>
        <w:bidi/>
        <w:jc w:val="both"/>
        <w:rPr>
          <w:rFonts w:cs="David" w:hint="cs"/>
          <w:rtl/>
        </w:rPr>
      </w:pPr>
    </w:p>
    <w:p w14:paraId="00B283C8"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5B764CA6" w14:textId="77777777" w:rsidR="00E179A7" w:rsidRPr="00E179A7" w:rsidRDefault="00E179A7" w:rsidP="00E179A7">
      <w:pPr>
        <w:bidi/>
        <w:jc w:val="both"/>
        <w:rPr>
          <w:rFonts w:cs="David" w:hint="cs"/>
          <w:rtl/>
        </w:rPr>
      </w:pPr>
    </w:p>
    <w:p w14:paraId="64675099" w14:textId="77777777" w:rsidR="00E179A7" w:rsidRPr="00E179A7" w:rsidRDefault="00E179A7" w:rsidP="00E179A7">
      <w:pPr>
        <w:bidi/>
        <w:jc w:val="both"/>
        <w:rPr>
          <w:rFonts w:cs="David" w:hint="cs"/>
          <w:rtl/>
        </w:rPr>
      </w:pPr>
      <w:r w:rsidRPr="00E179A7">
        <w:rPr>
          <w:rFonts w:cs="David" w:hint="cs"/>
          <w:rtl/>
        </w:rPr>
        <w:tab/>
        <w:t xml:space="preserve">לא, לגלות. בוועדה אתה מגלה. </w:t>
      </w:r>
    </w:p>
    <w:p w14:paraId="6A8BF025" w14:textId="77777777" w:rsidR="00E179A7" w:rsidRPr="00E179A7" w:rsidRDefault="00E179A7" w:rsidP="00E179A7">
      <w:pPr>
        <w:bidi/>
        <w:jc w:val="both"/>
        <w:rPr>
          <w:rFonts w:cs="David" w:hint="cs"/>
          <w:rtl/>
        </w:rPr>
      </w:pPr>
    </w:p>
    <w:p w14:paraId="1588B13B"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3803EC97" w14:textId="77777777" w:rsidR="00E179A7" w:rsidRPr="00E179A7" w:rsidRDefault="00E179A7" w:rsidP="00E179A7">
      <w:pPr>
        <w:bidi/>
        <w:jc w:val="both"/>
        <w:rPr>
          <w:rFonts w:cs="David" w:hint="cs"/>
          <w:rtl/>
        </w:rPr>
      </w:pPr>
    </w:p>
    <w:p w14:paraId="099833A0" w14:textId="77777777" w:rsidR="00E179A7" w:rsidRPr="00E179A7" w:rsidRDefault="00E179A7" w:rsidP="00E179A7">
      <w:pPr>
        <w:bidi/>
        <w:jc w:val="both"/>
        <w:rPr>
          <w:rFonts w:cs="David" w:hint="cs"/>
          <w:rtl/>
        </w:rPr>
      </w:pPr>
      <w:r w:rsidRPr="00E179A7">
        <w:rPr>
          <w:rFonts w:cs="David" w:hint="cs"/>
          <w:rtl/>
        </w:rPr>
        <w:tab/>
        <w:t xml:space="preserve">אני מדבר על המליאה. בוועדה אתה יכול להתחלף ולכן לא תשתתף בוועדה. זה מה שאנחנו אומרים בסעיף 43. </w:t>
      </w:r>
    </w:p>
    <w:p w14:paraId="2F0141A4" w14:textId="77777777" w:rsidR="00E179A7" w:rsidRPr="00E179A7" w:rsidRDefault="00E179A7" w:rsidP="00E179A7">
      <w:pPr>
        <w:bidi/>
        <w:jc w:val="both"/>
        <w:rPr>
          <w:rFonts w:cs="David" w:hint="cs"/>
          <w:rtl/>
        </w:rPr>
      </w:pPr>
    </w:p>
    <w:p w14:paraId="5E3FF31D" w14:textId="77777777" w:rsidR="00E179A7" w:rsidRPr="00E179A7" w:rsidRDefault="00E179A7" w:rsidP="00E179A7">
      <w:pPr>
        <w:bidi/>
        <w:jc w:val="both"/>
        <w:rPr>
          <w:rFonts w:cs="David" w:hint="cs"/>
          <w:rtl/>
        </w:rPr>
      </w:pPr>
      <w:r w:rsidRPr="00E179A7">
        <w:rPr>
          <w:rFonts w:cs="David" w:hint="cs"/>
          <w:u w:val="single"/>
          <w:rtl/>
        </w:rPr>
        <w:t>היו"ר דוד טל:</w:t>
      </w:r>
    </w:p>
    <w:p w14:paraId="565E84C3" w14:textId="77777777" w:rsidR="00E179A7" w:rsidRPr="00E179A7" w:rsidRDefault="00E179A7" w:rsidP="00E179A7">
      <w:pPr>
        <w:bidi/>
        <w:jc w:val="both"/>
        <w:rPr>
          <w:rFonts w:cs="David" w:hint="cs"/>
          <w:rtl/>
        </w:rPr>
      </w:pPr>
    </w:p>
    <w:p w14:paraId="031815E5" w14:textId="77777777" w:rsidR="00E179A7" w:rsidRPr="00E179A7" w:rsidRDefault="00E179A7" w:rsidP="00E179A7">
      <w:pPr>
        <w:bidi/>
        <w:jc w:val="both"/>
        <w:rPr>
          <w:rFonts w:cs="David" w:hint="cs"/>
          <w:rtl/>
        </w:rPr>
      </w:pPr>
      <w:r w:rsidRPr="00E179A7">
        <w:rPr>
          <w:rFonts w:cs="David" w:hint="cs"/>
          <w:rtl/>
        </w:rPr>
        <w:tab/>
        <w:t xml:space="preserve">פרופסור כשר, ישבתי בוועדות בהרבה דיונים, פגשתי חברי כנסת רבים שהודיעו שיש להם ניגוד עניינים, למשל, בחוק ההסדרים, ישבתי על הכיסא הזה והודעתי שלחבר כנסת מסוים יש ניגוד עניינים והוא מבקש שלא להצביע. בוועדה אני לא רואה בעיה, זה אפילו נדרש. אבל במליאה יש עם זה קושי. </w:t>
      </w:r>
    </w:p>
    <w:p w14:paraId="4E0C98A1" w14:textId="77777777" w:rsidR="00E179A7" w:rsidRPr="00E179A7" w:rsidRDefault="00E179A7" w:rsidP="00E179A7">
      <w:pPr>
        <w:bidi/>
        <w:jc w:val="both"/>
        <w:rPr>
          <w:rFonts w:cs="David" w:hint="cs"/>
          <w:rtl/>
        </w:rPr>
      </w:pPr>
    </w:p>
    <w:p w14:paraId="5448394C"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71CAFD29" w14:textId="77777777" w:rsidR="00E179A7" w:rsidRPr="00E179A7" w:rsidRDefault="00E179A7" w:rsidP="00E179A7">
      <w:pPr>
        <w:bidi/>
        <w:jc w:val="both"/>
        <w:rPr>
          <w:rFonts w:cs="David" w:hint="cs"/>
          <w:rtl/>
        </w:rPr>
      </w:pPr>
    </w:p>
    <w:p w14:paraId="135F04F5" w14:textId="77777777" w:rsidR="00E179A7" w:rsidRPr="00E179A7" w:rsidRDefault="00E179A7" w:rsidP="00E179A7">
      <w:pPr>
        <w:bidi/>
        <w:jc w:val="both"/>
        <w:rPr>
          <w:rFonts w:cs="David" w:hint="cs"/>
          <w:rtl/>
        </w:rPr>
      </w:pPr>
      <w:r w:rsidRPr="00E179A7">
        <w:rPr>
          <w:rFonts w:cs="David" w:hint="cs"/>
          <w:rtl/>
        </w:rPr>
        <w:tab/>
        <w:t xml:space="preserve">מה הקושי לגלות את זה? מה שאנחנו מציעים, רק לגלות. </w:t>
      </w:r>
    </w:p>
    <w:p w14:paraId="3F4DF69B" w14:textId="77777777" w:rsidR="00E179A7" w:rsidRPr="00E179A7" w:rsidRDefault="00E179A7" w:rsidP="00E179A7">
      <w:pPr>
        <w:bidi/>
        <w:jc w:val="both"/>
        <w:rPr>
          <w:rFonts w:cs="David" w:hint="cs"/>
          <w:rtl/>
        </w:rPr>
      </w:pPr>
    </w:p>
    <w:p w14:paraId="2CFA7CB7"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208F3B3E" w14:textId="77777777" w:rsidR="00E179A7" w:rsidRPr="00E179A7" w:rsidRDefault="00E179A7" w:rsidP="00E179A7">
      <w:pPr>
        <w:bidi/>
        <w:jc w:val="both"/>
        <w:rPr>
          <w:rFonts w:cs="David" w:hint="cs"/>
          <w:rtl/>
        </w:rPr>
      </w:pPr>
    </w:p>
    <w:p w14:paraId="31E08D4B" w14:textId="77777777" w:rsidR="00E179A7" w:rsidRPr="00E179A7" w:rsidRDefault="00E179A7" w:rsidP="00E179A7">
      <w:pPr>
        <w:bidi/>
        <w:jc w:val="both"/>
        <w:rPr>
          <w:rFonts w:cs="David" w:hint="cs"/>
          <w:rtl/>
        </w:rPr>
      </w:pPr>
      <w:r w:rsidRPr="00E179A7">
        <w:rPr>
          <w:rFonts w:cs="David" w:hint="cs"/>
          <w:rtl/>
        </w:rPr>
        <w:tab/>
        <w:t xml:space="preserve">למי? </w:t>
      </w:r>
    </w:p>
    <w:p w14:paraId="0E9952F0" w14:textId="77777777" w:rsidR="00E179A7" w:rsidRPr="00E179A7" w:rsidRDefault="00E179A7" w:rsidP="00E179A7">
      <w:pPr>
        <w:bidi/>
        <w:jc w:val="both"/>
        <w:rPr>
          <w:rFonts w:cs="David" w:hint="cs"/>
          <w:rtl/>
        </w:rPr>
      </w:pPr>
    </w:p>
    <w:p w14:paraId="2B0F68C0"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093263FF" w14:textId="77777777" w:rsidR="00E179A7" w:rsidRPr="00E179A7" w:rsidRDefault="00E179A7" w:rsidP="00E179A7">
      <w:pPr>
        <w:bidi/>
        <w:jc w:val="both"/>
        <w:rPr>
          <w:rFonts w:cs="David" w:hint="cs"/>
          <w:rtl/>
        </w:rPr>
      </w:pPr>
    </w:p>
    <w:p w14:paraId="6D32E3BC" w14:textId="77777777" w:rsidR="00E179A7" w:rsidRPr="00E179A7" w:rsidRDefault="00E179A7" w:rsidP="00E179A7">
      <w:pPr>
        <w:bidi/>
        <w:jc w:val="both"/>
        <w:rPr>
          <w:rFonts w:cs="David" w:hint="cs"/>
          <w:rtl/>
        </w:rPr>
      </w:pPr>
      <w:r w:rsidRPr="00E179A7">
        <w:rPr>
          <w:rFonts w:cs="David" w:hint="cs"/>
          <w:rtl/>
        </w:rPr>
        <w:tab/>
        <w:t xml:space="preserve">לגלות ליושב ראש. </w:t>
      </w:r>
    </w:p>
    <w:p w14:paraId="545782AE" w14:textId="77777777" w:rsidR="00E179A7" w:rsidRPr="00E179A7" w:rsidRDefault="00E179A7" w:rsidP="00E179A7">
      <w:pPr>
        <w:bidi/>
        <w:jc w:val="both"/>
        <w:rPr>
          <w:rFonts w:cs="David" w:hint="cs"/>
          <w:rtl/>
        </w:rPr>
      </w:pPr>
    </w:p>
    <w:p w14:paraId="3C3D2FE4" w14:textId="77777777" w:rsidR="00E179A7" w:rsidRPr="00E179A7" w:rsidRDefault="00E179A7" w:rsidP="00E179A7">
      <w:pPr>
        <w:bidi/>
        <w:jc w:val="both"/>
        <w:rPr>
          <w:rFonts w:cs="David" w:hint="cs"/>
          <w:rtl/>
        </w:rPr>
      </w:pPr>
      <w:r w:rsidRPr="00E179A7">
        <w:rPr>
          <w:rFonts w:cs="David" w:hint="cs"/>
          <w:u w:val="single"/>
          <w:rtl/>
        </w:rPr>
        <w:t>היו"ר דוד טל:</w:t>
      </w:r>
    </w:p>
    <w:p w14:paraId="12632023" w14:textId="77777777" w:rsidR="00E179A7" w:rsidRPr="00E179A7" w:rsidRDefault="00E179A7" w:rsidP="00E179A7">
      <w:pPr>
        <w:bidi/>
        <w:jc w:val="both"/>
        <w:rPr>
          <w:rFonts w:cs="David" w:hint="cs"/>
          <w:rtl/>
        </w:rPr>
      </w:pPr>
    </w:p>
    <w:p w14:paraId="7FD49E2D" w14:textId="77777777" w:rsidR="00E179A7" w:rsidRPr="00E179A7" w:rsidRDefault="00E179A7" w:rsidP="00E179A7">
      <w:pPr>
        <w:bidi/>
        <w:jc w:val="both"/>
        <w:rPr>
          <w:rFonts w:cs="David" w:hint="cs"/>
          <w:rtl/>
        </w:rPr>
      </w:pPr>
      <w:r w:rsidRPr="00E179A7">
        <w:rPr>
          <w:rFonts w:cs="David" w:hint="cs"/>
          <w:rtl/>
        </w:rPr>
        <w:tab/>
        <w:t xml:space="preserve">ואז היושב ראש יכריז, חבר הכנסת טל מודיע שיש לו ניגוד עניינים. </w:t>
      </w:r>
    </w:p>
    <w:p w14:paraId="1AC51EC8" w14:textId="77777777" w:rsidR="00E179A7" w:rsidRPr="00E179A7" w:rsidRDefault="00E179A7" w:rsidP="00E179A7">
      <w:pPr>
        <w:bidi/>
        <w:jc w:val="both"/>
        <w:rPr>
          <w:rFonts w:cs="David" w:hint="cs"/>
          <w:rtl/>
        </w:rPr>
      </w:pPr>
    </w:p>
    <w:p w14:paraId="173AB101"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41A53EBE" w14:textId="77777777" w:rsidR="00E179A7" w:rsidRPr="00E179A7" w:rsidRDefault="00E179A7" w:rsidP="00E179A7">
      <w:pPr>
        <w:bidi/>
        <w:jc w:val="both"/>
        <w:rPr>
          <w:rFonts w:cs="David" w:hint="cs"/>
          <w:rtl/>
        </w:rPr>
      </w:pPr>
    </w:p>
    <w:p w14:paraId="7B64CE85" w14:textId="77777777" w:rsidR="00E179A7" w:rsidRPr="00E179A7" w:rsidRDefault="00E179A7" w:rsidP="00E179A7">
      <w:pPr>
        <w:bidi/>
        <w:jc w:val="both"/>
        <w:rPr>
          <w:rFonts w:cs="David" w:hint="cs"/>
          <w:rtl/>
        </w:rPr>
      </w:pPr>
      <w:r w:rsidRPr="00E179A7">
        <w:rPr>
          <w:rFonts w:cs="David" w:hint="cs"/>
          <w:rtl/>
        </w:rPr>
        <w:tab/>
        <w:t xml:space="preserve">שיעשה עם זה מה שהוא רוצה. </w:t>
      </w:r>
    </w:p>
    <w:p w14:paraId="6553B9CD" w14:textId="77777777" w:rsidR="00E179A7" w:rsidRPr="00E179A7" w:rsidRDefault="00E179A7" w:rsidP="00E179A7">
      <w:pPr>
        <w:bidi/>
        <w:jc w:val="both"/>
        <w:rPr>
          <w:rFonts w:cs="David" w:hint="cs"/>
          <w:rtl/>
        </w:rPr>
      </w:pPr>
    </w:p>
    <w:p w14:paraId="580BE67B" w14:textId="77777777" w:rsidR="00E179A7" w:rsidRPr="00E179A7" w:rsidRDefault="00E179A7" w:rsidP="00E179A7">
      <w:pPr>
        <w:bidi/>
        <w:jc w:val="both"/>
        <w:rPr>
          <w:rFonts w:cs="David" w:hint="cs"/>
          <w:rtl/>
        </w:rPr>
      </w:pPr>
      <w:r w:rsidRPr="00E179A7">
        <w:rPr>
          <w:rFonts w:cs="David" w:hint="cs"/>
          <w:u w:val="single"/>
          <w:rtl/>
        </w:rPr>
        <w:t>היו"ר דוד טל:</w:t>
      </w:r>
    </w:p>
    <w:p w14:paraId="5B95E3EF" w14:textId="77777777" w:rsidR="00E179A7" w:rsidRPr="00E179A7" w:rsidRDefault="00E179A7" w:rsidP="00E179A7">
      <w:pPr>
        <w:bidi/>
        <w:jc w:val="both"/>
        <w:rPr>
          <w:rFonts w:cs="David" w:hint="cs"/>
          <w:rtl/>
        </w:rPr>
      </w:pPr>
    </w:p>
    <w:p w14:paraId="20562D34" w14:textId="77777777" w:rsidR="00E179A7" w:rsidRPr="00E179A7" w:rsidRDefault="00E179A7" w:rsidP="00E179A7">
      <w:pPr>
        <w:bidi/>
        <w:jc w:val="both"/>
        <w:rPr>
          <w:rFonts w:cs="David" w:hint="cs"/>
          <w:rtl/>
        </w:rPr>
      </w:pPr>
      <w:r w:rsidRPr="00E179A7">
        <w:rPr>
          <w:rFonts w:cs="David" w:hint="cs"/>
          <w:rtl/>
        </w:rPr>
        <w:tab/>
        <w:t xml:space="preserve">לא. אם תגיד לי, שהיושב ראש יגלה את זה לכלל חברי הכנסת, אני יכול להתווכח אתך, אבל אם הוא יעשה עם זה מה שהוא רוצה, ירצה, יטמון את זה בכיס - - - </w:t>
      </w:r>
    </w:p>
    <w:p w14:paraId="2510F484" w14:textId="77777777" w:rsidR="00E179A7" w:rsidRPr="00E179A7" w:rsidRDefault="00E179A7" w:rsidP="00E179A7">
      <w:pPr>
        <w:bidi/>
        <w:jc w:val="both"/>
        <w:rPr>
          <w:rFonts w:cs="David" w:hint="cs"/>
          <w:rtl/>
        </w:rPr>
      </w:pPr>
      <w:r>
        <w:rPr>
          <w:rFonts w:cs="David"/>
          <w:rtl/>
        </w:rPr>
        <w:br w:type="page"/>
      </w:r>
    </w:p>
    <w:p w14:paraId="16813084"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752EF325" w14:textId="77777777" w:rsidR="00E179A7" w:rsidRPr="00E179A7" w:rsidRDefault="00E179A7" w:rsidP="00E179A7">
      <w:pPr>
        <w:bidi/>
        <w:jc w:val="both"/>
        <w:rPr>
          <w:rFonts w:cs="David" w:hint="cs"/>
          <w:rtl/>
        </w:rPr>
      </w:pPr>
    </w:p>
    <w:p w14:paraId="2532BF50" w14:textId="77777777" w:rsidR="00E179A7" w:rsidRPr="00E179A7" w:rsidRDefault="00E179A7" w:rsidP="00E179A7">
      <w:pPr>
        <w:bidi/>
        <w:jc w:val="both"/>
        <w:rPr>
          <w:rFonts w:cs="David" w:hint="cs"/>
          <w:rtl/>
        </w:rPr>
      </w:pPr>
      <w:r w:rsidRPr="00E179A7">
        <w:rPr>
          <w:rFonts w:cs="David" w:hint="cs"/>
          <w:rtl/>
        </w:rPr>
        <w:tab/>
        <w:t xml:space="preserve">היושב ראש ייראה את הסכנה בניגוד העניינים. כתוב כאן: רשאי לחייב למסור את ההודעה למליאה או לוועדה, לפי העניין. מה זה ניגוד העניינים? ניקח החלטה של ועדת הכנסת, שלמישהו יש תחנות דלק אז הוא בניגוד עניינים כשמדברים על דלק. אם זה העניין, יושב ראש הכנסת יגיד, אתה חייב למסור הודעה במליאה. בוועדה תתחלף. במליאה תמסור הודעה. </w:t>
      </w:r>
    </w:p>
    <w:p w14:paraId="26E2370E" w14:textId="77777777" w:rsidR="00E179A7" w:rsidRPr="00E179A7" w:rsidRDefault="00E179A7" w:rsidP="00E179A7">
      <w:pPr>
        <w:bidi/>
        <w:jc w:val="both"/>
        <w:rPr>
          <w:rFonts w:cs="David" w:hint="cs"/>
          <w:rtl/>
        </w:rPr>
      </w:pPr>
    </w:p>
    <w:p w14:paraId="4F66E981" w14:textId="77777777" w:rsidR="00E179A7" w:rsidRPr="00E179A7" w:rsidRDefault="00E179A7" w:rsidP="00E179A7">
      <w:pPr>
        <w:bidi/>
        <w:jc w:val="both"/>
        <w:rPr>
          <w:rFonts w:cs="David" w:hint="cs"/>
          <w:rtl/>
        </w:rPr>
      </w:pPr>
      <w:r w:rsidRPr="00E179A7">
        <w:rPr>
          <w:rFonts w:cs="David" w:hint="cs"/>
          <w:u w:val="single"/>
          <w:rtl/>
        </w:rPr>
        <w:t>היו"ר דוד טל:</w:t>
      </w:r>
    </w:p>
    <w:p w14:paraId="3A18D667" w14:textId="77777777" w:rsidR="00E179A7" w:rsidRPr="00E179A7" w:rsidRDefault="00E179A7" w:rsidP="00E179A7">
      <w:pPr>
        <w:bidi/>
        <w:jc w:val="both"/>
        <w:rPr>
          <w:rFonts w:cs="David" w:hint="cs"/>
          <w:rtl/>
        </w:rPr>
      </w:pPr>
    </w:p>
    <w:p w14:paraId="65E5ED68" w14:textId="77777777" w:rsidR="00E179A7" w:rsidRPr="00E179A7" w:rsidRDefault="00E179A7" w:rsidP="00E179A7">
      <w:pPr>
        <w:bidi/>
        <w:jc w:val="both"/>
        <w:rPr>
          <w:rFonts w:cs="David" w:hint="cs"/>
          <w:rtl/>
        </w:rPr>
      </w:pPr>
      <w:r w:rsidRPr="00E179A7">
        <w:rPr>
          <w:rFonts w:cs="David" w:hint="cs"/>
          <w:rtl/>
        </w:rPr>
        <w:tab/>
        <w:t xml:space="preserve">ותצביע איך שאתה רוצה. </w:t>
      </w:r>
    </w:p>
    <w:p w14:paraId="40D18D44" w14:textId="77777777" w:rsidR="00E179A7" w:rsidRPr="00E179A7" w:rsidRDefault="00E179A7" w:rsidP="00E179A7">
      <w:pPr>
        <w:bidi/>
        <w:jc w:val="both"/>
        <w:rPr>
          <w:rFonts w:cs="David" w:hint="cs"/>
          <w:rtl/>
        </w:rPr>
      </w:pPr>
    </w:p>
    <w:p w14:paraId="4225456A"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2AE4D9F0" w14:textId="77777777" w:rsidR="00E179A7" w:rsidRPr="00E179A7" w:rsidRDefault="00E179A7" w:rsidP="00E179A7">
      <w:pPr>
        <w:bidi/>
        <w:jc w:val="both"/>
        <w:rPr>
          <w:rFonts w:cs="David" w:hint="cs"/>
          <w:rtl/>
        </w:rPr>
      </w:pPr>
    </w:p>
    <w:p w14:paraId="28898B47" w14:textId="77777777" w:rsidR="00E179A7" w:rsidRPr="00E179A7" w:rsidRDefault="00E179A7" w:rsidP="00E179A7">
      <w:pPr>
        <w:bidi/>
        <w:jc w:val="both"/>
        <w:rPr>
          <w:rFonts w:cs="David" w:hint="cs"/>
          <w:rtl/>
        </w:rPr>
      </w:pPr>
      <w:r w:rsidRPr="00E179A7">
        <w:rPr>
          <w:rFonts w:cs="David" w:hint="cs"/>
          <w:rtl/>
        </w:rPr>
        <w:tab/>
        <w:t xml:space="preserve">תצביע איך שאתה רוצה, תנאם איך שאתה רוצה, אבל תודיע, שאתה במצב של ניגוד עניינים. חברי הכנסת והציבור יעשה עם זה מה שהם רוצים. אבל אם תהיה שם, תצביע איך שאתה רוצה, תדבר איך שאתה רוצה ולא תעלה בכלל את סוגיית ניגוד העניינים, זה להוליך את הציבור שולל. אתה מסתיר מן הציבור את העובדה, שיש לך עוד עניין. ועדת האתיקה קבעה שזה ניגוד עניינים, לא הציבור. לכן, אתה לא יכול להסתיר את זה במצב שבו אתה בניגוד עניינים. </w:t>
      </w:r>
    </w:p>
    <w:p w14:paraId="3FB0FA62" w14:textId="77777777" w:rsidR="00E179A7" w:rsidRPr="00E179A7" w:rsidRDefault="00E179A7" w:rsidP="00E179A7">
      <w:pPr>
        <w:bidi/>
        <w:jc w:val="both"/>
        <w:rPr>
          <w:rFonts w:cs="David" w:hint="cs"/>
          <w:rtl/>
        </w:rPr>
      </w:pPr>
    </w:p>
    <w:p w14:paraId="03826868" w14:textId="77777777" w:rsidR="00E179A7" w:rsidRPr="00E179A7" w:rsidRDefault="00E179A7" w:rsidP="00E179A7">
      <w:pPr>
        <w:bidi/>
        <w:jc w:val="both"/>
        <w:rPr>
          <w:rFonts w:cs="David" w:hint="cs"/>
          <w:rtl/>
        </w:rPr>
      </w:pPr>
      <w:r w:rsidRPr="00E179A7">
        <w:rPr>
          <w:rFonts w:cs="David" w:hint="cs"/>
          <w:u w:val="single"/>
          <w:rtl/>
        </w:rPr>
        <w:t>היו"ר דוד טל:</w:t>
      </w:r>
    </w:p>
    <w:p w14:paraId="3CEC195A" w14:textId="77777777" w:rsidR="00E179A7" w:rsidRPr="00E179A7" w:rsidRDefault="00E179A7" w:rsidP="00E179A7">
      <w:pPr>
        <w:bidi/>
        <w:jc w:val="both"/>
        <w:rPr>
          <w:rFonts w:cs="David" w:hint="cs"/>
          <w:rtl/>
        </w:rPr>
      </w:pPr>
    </w:p>
    <w:p w14:paraId="489554AE" w14:textId="77777777" w:rsidR="00E179A7" w:rsidRPr="00E179A7" w:rsidRDefault="00E179A7" w:rsidP="00E179A7">
      <w:pPr>
        <w:bidi/>
        <w:jc w:val="both"/>
        <w:rPr>
          <w:rFonts w:cs="David" w:hint="cs"/>
          <w:rtl/>
        </w:rPr>
      </w:pPr>
      <w:r w:rsidRPr="00E179A7">
        <w:rPr>
          <w:rFonts w:cs="David" w:hint="cs"/>
          <w:rtl/>
        </w:rPr>
        <w:tab/>
        <w:t xml:space="preserve">אני רואה בזה קושי ואני גם לא יודע איך עושים את זה פרקטית. זאת אומרת, אני כותב ליושבת ראש הכנסת, ברצותה תכריז את שמי קבל עם ועדה, ברצותה, לא תכריז. זאת בעיה. </w:t>
      </w:r>
    </w:p>
    <w:p w14:paraId="23DE7FE3" w14:textId="77777777" w:rsidR="00E179A7" w:rsidRPr="00E179A7" w:rsidRDefault="00E179A7" w:rsidP="00E179A7">
      <w:pPr>
        <w:bidi/>
        <w:jc w:val="both"/>
        <w:rPr>
          <w:rFonts w:cs="David" w:hint="cs"/>
          <w:rtl/>
        </w:rPr>
      </w:pPr>
    </w:p>
    <w:p w14:paraId="29DCF7CA"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D1ACF6F" w14:textId="77777777" w:rsidR="00E179A7" w:rsidRPr="00E179A7" w:rsidRDefault="00E179A7" w:rsidP="00E179A7">
      <w:pPr>
        <w:bidi/>
        <w:jc w:val="both"/>
        <w:rPr>
          <w:rFonts w:cs="David" w:hint="cs"/>
          <w:rtl/>
        </w:rPr>
      </w:pPr>
    </w:p>
    <w:p w14:paraId="2894A101" w14:textId="77777777" w:rsidR="00E179A7" w:rsidRPr="00E179A7" w:rsidRDefault="00E179A7" w:rsidP="00E179A7">
      <w:pPr>
        <w:bidi/>
        <w:jc w:val="both"/>
        <w:rPr>
          <w:rFonts w:cs="David" w:hint="cs"/>
          <w:rtl/>
        </w:rPr>
      </w:pPr>
      <w:r w:rsidRPr="00E179A7">
        <w:rPr>
          <w:rFonts w:cs="David" w:hint="cs"/>
          <w:rtl/>
        </w:rPr>
        <w:tab/>
        <w:t xml:space="preserve">זה קיים היום אבל אף אחד לא נוהג כך. מעצם העובדה שזה קיים, זה קיים היום ולא נוהגים כך, צריך ללמוד מדוע לא נוהגים כך. לדעתי גם לא נכון לנהוג כך. </w:t>
      </w:r>
    </w:p>
    <w:p w14:paraId="68F1685F" w14:textId="77777777" w:rsidR="00E179A7" w:rsidRPr="00E179A7" w:rsidRDefault="00E179A7" w:rsidP="00E179A7">
      <w:pPr>
        <w:bidi/>
        <w:jc w:val="both"/>
        <w:rPr>
          <w:rFonts w:cs="David" w:hint="cs"/>
          <w:rtl/>
        </w:rPr>
      </w:pPr>
    </w:p>
    <w:p w14:paraId="103DE985" w14:textId="77777777" w:rsidR="00E179A7" w:rsidRPr="00E179A7" w:rsidRDefault="00E179A7" w:rsidP="00E179A7">
      <w:pPr>
        <w:bidi/>
        <w:jc w:val="both"/>
        <w:rPr>
          <w:rFonts w:cs="David" w:hint="cs"/>
          <w:rtl/>
        </w:rPr>
      </w:pPr>
      <w:r w:rsidRPr="00E179A7">
        <w:rPr>
          <w:rFonts w:cs="David" w:hint="cs"/>
          <w:u w:val="single"/>
          <w:rtl/>
        </w:rPr>
        <w:t>היו"ר דוד טל:</w:t>
      </w:r>
    </w:p>
    <w:p w14:paraId="32344119" w14:textId="77777777" w:rsidR="00E179A7" w:rsidRPr="00E179A7" w:rsidRDefault="00E179A7" w:rsidP="00E179A7">
      <w:pPr>
        <w:bidi/>
        <w:jc w:val="both"/>
        <w:rPr>
          <w:rFonts w:cs="David" w:hint="cs"/>
          <w:rtl/>
        </w:rPr>
      </w:pPr>
    </w:p>
    <w:p w14:paraId="19B23540" w14:textId="77777777" w:rsidR="00E179A7" w:rsidRPr="00E179A7" w:rsidRDefault="00E179A7" w:rsidP="00E179A7">
      <w:pPr>
        <w:bidi/>
        <w:jc w:val="both"/>
        <w:rPr>
          <w:rFonts w:cs="David" w:hint="cs"/>
          <w:rtl/>
        </w:rPr>
      </w:pPr>
      <w:r w:rsidRPr="00E179A7">
        <w:rPr>
          <w:rFonts w:cs="David" w:hint="cs"/>
          <w:rtl/>
        </w:rPr>
        <w:tab/>
        <w:t xml:space="preserve">בוועדות נוהגים, ראיתי לרוב, שחברי הכנסת יוצאים מהוועדה או אומרים, למען הגילוי הנאות, יש לי עניין. </w:t>
      </w:r>
    </w:p>
    <w:p w14:paraId="64B19191" w14:textId="77777777" w:rsidR="00E179A7" w:rsidRPr="00E179A7" w:rsidRDefault="00E179A7" w:rsidP="00E179A7">
      <w:pPr>
        <w:bidi/>
        <w:jc w:val="both"/>
        <w:rPr>
          <w:rFonts w:cs="David" w:hint="cs"/>
          <w:rtl/>
        </w:rPr>
      </w:pPr>
    </w:p>
    <w:p w14:paraId="0B2A6629"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49DD762" w14:textId="77777777" w:rsidR="00E179A7" w:rsidRPr="00E179A7" w:rsidRDefault="00E179A7" w:rsidP="00E179A7">
      <w:pPr>
        <w:bidi/>
        <w:jc w:val="both"/>
        <w:rPr>
          <w:rFonts w:cs="David" w:hint="cs"/>
          <w:rtl/>
        </w:rPr>
      </w:pPr>
    </w:p>
    <w:p w14:paraId="665CB60C" w14:textId="77777777" w:rsidR="00E179A7" w:rsidRPr="00E179A7" w:rsidRDefault="00E179A7" w:rsidP="00E179A7">
      <w:pPr>
        <w:bidi/>
        <w:jc w:val="both"/>
        <w:rPr>
          <w:rFonts w:cs="David" w:hint="cs"/>
          <w:rtl/>
        </w:rPr>
      </w:pPr>
      <w:r w:rsidRPr="00E179A7">
        <w:rPr>
          <w:rFonts w:cs="David" w:hint="cs"/>
          <w:rtl/>
        </w:rPr>
        <w:tab/>
        <w:t xml:space="preserve">אני ממשילה את הדיונים בוועדה כאיזה שהיא תמונת ראי לעניינים שנחתכים בממשלה, בעוד שהמליאה היא כנסת פרופר. אני חושבת ששם אי אפשר לעשות את זה. הכנסת יש לה 120 חברי כנסת.  הביטוי המובהק זה במליאה. לכן אני חושבת, ששם אסור להטיל מגבלות. גם אין מה לעשות עם זה. מה תגיד לו יושבת ראש הכנסת, תמנע מלהצביע? </w:t>
      </w:r>
    </w:p>
    <w:p w14:paraId="0DC0D67C" w14:textId="77777777" w:rsidR="00E179A7" w:rsidRPr="00E179A7" w:rsidRDefault="00E179A7" w:rsidP="00E179A7">
      <w:pPr>
        <w:bidi/>
        <w:jc w:val="both"/>
        <w:rPr>
          <w:rFonts w:cs="David" w:hint="cs"/>
          <w:rtl/>
        </w:rPr>
      </w:pPr>
    </w:p>
    <w:p w14:paraId="39F10AA5" w14:textId="77777777" w:rsidR="00E179A7" w:rsidRPr="00E179A7" w:rsidRDefault="00E179A7" w:rsidP="00E179A7">
      <w:pPr>
        <w:bidi/>
        <w:jc w:val="both"/>
        <w:rPr>
          <w:rFonts w:cs="David" w:hint="cs"/>
          <w:rtl/>
        </w:rPr>
      </w:pPr>
      <w:r w:rsidRPr="00E179A7">
        <w:rPr>
          <w:rFonts w:cs="David" w:hint="cs"/>
          <w:u w:val="single"/>
          <w:rtl/>
        </w:rPr>
        <w:t xml:space="preserve">פרופ' </w:t>
      </w:r>
      <w:proofErr w:type="spellStart"/>
      <w:r w:rsidRPr="00E179A7">
        <w:rPr>
          <w:rFonts w:cs="David" w:hint="cs"/>
          <w:u w:val="single"/>
          <w:rtl/>
        </w:rPr>
        <w:t>אסא</w:t>
      </w:r>
      <w:proofErr w:type="spellEnd"/>
      <w:r w:rsidRPr="00E179A7">
        <w:rPr>
          <w:rFonts w:cs="David" w:hint="cs"/>
          <w:u w:val="single"/>
          <w:rtl/>
        </w:rPr>
        <w:t xml:space="preserve"> כשר:</w:t>
      </w:r>
    </w:p>
    <w:p w14:paraId="6F322D3C" w14:textId="77777777" w:rsidR="00E179A7" w:rsidRPr="00E179A7" w:rsidRDefault="00E179A7" w:rsidP="00E179A7">
      <w:pPr>
        <w:bidi/>
        <w:jc w:val="both"/>
        <w:rPr>
          <w:rFonts w:cs="David" w:hint="cs"/>
          <w:rtl/>
        </w:rPr>
      </w:pPr>
    </w:p>
    <w:p w14:paraId="72FE5A12" w14:textId="77777777" w:rsidR="00E179A7" w:rsidRPr="00E179A7" w:rsidRDefault="00E179A7" w:rsidP="00E179A7">
      <w:pPr>
        <w:bidi/>
        <w:jc w:val="both"/>
        <w:rPr>
          <w:rFonts w:cs="David" w:hint="cs"/>
          <w:rtl/>
        </w:rPr>
      </w:pPr>
      <w:r w:rsidRPr="00E179A7">
        <w:rPr>
          <w:rFonts w:cs="David" w:hint="cs"/>
          <w:rtl/>
        </w:rPr>
        <w:tab/>
        <w:t xml:space="preserve">מה שיעשו עם זה, חברי הכנסת האחרים שמקשיבים לו ואולי יגידו, הטיעונים שלו הם רק טיעונים לטובת תחנות דלק, שיתייחסו לטיעונים שלו אחרת. המצב האלטרנטיבי עוד יותר גרוע, אחר כך יכתוב עיתונאי - - - </w:t>
      </w:r>
    </w:p>
    <w:p w14:paraId="22D2475F" w14:textId="77777777" w:rsidR="00E179A7" w:rsidRPr="00E179A7" w:rsidRDefault="00E179A7" w:rsidP="00E179A7">
      <w:pPr>
        <w:bidi/>
        <w:jc w:val="both"/>
        <w:rPr>
          <w:rFonts w:cs="David" w:hint="cs"/>
          <w:rtl/>
        </w:rPr>
      </w:pPr>
    </w:p>
    <w:p w14:paraId="7808D176" w14:textId="77777777" w:rsidR="00E179A7" w:rsidRPr="00E179A7" w:rsidRDefault="00E179A7" w:rsidP="00E179A7">
      <w:pPr>
        <w:bidi/>
        <w:jc w:val="both"/>
        <w:rPr>
          <w:rFonts w:cs="David" w:hint="cs"/>
          <w:rtl/>
        </w:rPr>
      </w:pPr>
      <w:r w:rsidRPr="00E179A7">
        <w:rPr>
          <w:rFonts w:cs="David" w:hint="cs"/>
          <w:u w:val="single"/>
          <w:rtl/>
        </w:rPr>
        <w:t>רונית תירוש:</w:t>
      </w:r>
    </w:p>
    <w:p w14:paraId="0558A6CA" w14:textId="77777777" w:rsidR="00E179A7" w:rsidRPr="00E179A7" w:rsidRDefault="00E179A7" w:rsidP="00E179A7">
      <w:pPr>
        <w:bidi/>
        <w:jc w:val="both"/>
        <w:rPr>
          <w:rFonts w:cs="David" w:hint="cs"/>
          <w:rtl/>
        </w:rPr>
      </w:pPr>
    </w:p>
    <w:p w14:paraId="35033DDE" w14:textId="77777777" w:rsidR="00E179A7" w:rsidRPr="00E179A7" w:rsidRDefault="00E179A7" w:rsidP="00E179A7">
      <w:pPr>
        <w:bidi/>
        <w:jc w:val="both"/>
        <w:rPr>
          <w:rFonts w:cs="David" w:hint="cs"/>
          <w:rtl/>
        </w:rPr>
      </w:pPr>
      <w:r w:rsidRPr="00E179A7">
        <w:rPr>
          <w:rFonts w:cs="David" w:hint="cs"/>
          <w:rtl/>
        </w:rPr>
        <w:tab/>
        <w:t xml:space="preserve">יש הבדל בין לעמוד במליאה ולנסות לשכנע את חברי הכנסת. אם הוא עושה את זה, הוא חייב להימנע. אם הוא עומד במליאה ומשכנע את האחרים שטוב להצביע בעד תחנות דלק, הוא צריך לומר, יש לי עניין, אני שותף. אבל אם הוא רק מצביע, במסגרת הצבעה רגילה, אני לא רואה מקום, שיושבת ראש הכנסת תכריז, שחבר הכנסת דוד טל שותף בתחנות דלק. זה יותר מדי, אבל  אם הוא עומד לשכנע, הוא חייב להגיד. </w:t>
      </w:r>
    </w:p>
    <w:p w14:paraId="5869471D" w14:textId="77777777" w:rsidR="00E179A7" w:rsidRPr="00E179A7" w:rsidRDefault="00E179A7" w:rsidP="00E179A7">
      <w:pPr>
        <w:bidi/>
        <w:jc w:val="both"/>
        <w:rPr>
          <w:rFonts w:cs="David" w:hint="cs"/>
          <w:rtl/>
        </w:rPr>
      </w:pPr>
      <w:r>
        <w:rPr>
          <w:rFonts w:cs="David"/>
          <w:rtl/>
        </w:rPr>
        <w:br w:type="page"/>
      </w:r>
    </w:p>
    <w:p w14:paraId="59D9F8BA" w14:textId="77777777" w:rsidR="00E179A7" w:rsidRPr="00E179A7" w:rsidRDefault="00E179A7" w:rsidP="00E179A7">
      <w:pPr>
        <w:bidi/>
        <w:jc w:val="both"/>
        <w:rPr>
          <w:rFonts w:cs="David" w:hint="cs"/>
          <w:rtl/>
        </w:rPr>
      </w:pPr>
      <w:r w:rsidRPr="00E179A7">
        <w:rPr>
          <w:rFonts w:cs="David" w:hint="cs"/>
          <w:u w:val="single"/>
          <w:rtl/>
        </w:rPr>
        <w:t>לימור ברוכים:</w:t>
      </w:r>
    </w:p>
    <w:p w14:paraId="1A27E591" w14:textId="77777777" w:rsidR="00E179A7" w:rsidRPr="00E179A7" w:rsidRDefault="00E179A7" w:rsidP="00E179A7">
      <w:pPr>
        <w:bidi/>
        <w:jc w:val="both"/>
        <w:rPr>
          <w:rFonts w:cs="David" w:hint="cs"/>
          <w:rtl/>
        </w:rPr>
      </w:pPr>
    </w:p>
    <w:p w14:paraId="079EB808" w14:textId="77777777" w:rsidR="00E179A7" w:rsidRPr="00E179A7" w:rsidRDefault="00E179A7" w:rsidP="00E179A7">
      <w:pPr>
        <w:bidi/>
        <w:jc w:val="both"/>
        <w:rPr>
          <w:rFonts w:cs="David" w:hint="cs"/>
          <w:rtl/>
        </w:rPr>
      </w:pPr>
      <w:r w:rsidRPr="00E179A7">
        <w:rPr>
          <w:rFonts w:cs="David" w:hint="cs"/>
          <w:rtl/>
        </w:rPr>
        <w:tab/>
        <w:t xml:space="preserve">ההערה של חברת הכנסת רונית תירוש מעלה לי שאלה ביחס לסעיף 43, האם הכוונה שהוא רק לא ישתתף בהצבעה? </w:t>
      </w:r>
    </w:p>
    <w:p w14:paraId="6F06C1E7" w14:textId="77777777" w:rsidR="00E179A7" w:rsidRPr="00E179A7" w:rsidRDefault="00E179A7" w:rsidP="00E179A7">
      <w:pPr>
        <w:bidi/>
        <w:jc w:val="both"/>
        <w:rPr>
          <w:rFonts w:cs="David" w:hint="cs"/>
          <w:rtl/>
        </w:rPr>
      </w:pPr>
    </w:p>
    <w:p w14:paraId="7149A131" w14:textId="77777777" w:rsidR="00E179A7" w:rsidRPr="00E179A7" w:rsidRDefault="00E179A7" w:rsidP="00E179A7">
      <w:pPr>
        <w:bidi/>
        <w:jc w:val="both"/>
        <w:rPr>
          <w:rFonts w:cs="David" w:hint="cs"/>
          <w:rtl/>
        </w:rPr>
      </w:pPr>
      <w:r w:rsidRPr="00E179A7">
        <w:rPr>
          <w:rFonts w:cs="David" w:hint="cs"/>
          <w:u w:val="single"/>
          <w:rtl/>
        </w:rPr>
        <w:t>רונית תירוש:</w:t>
      </w:r>
    </w:p>
    <w:p w14:paraId="30B9D2C2" w14:textId="77777777" w:rsidR="00E179A7" w:rsidRPr="00E179A7" w:rsidRDefault="00E179A7" w:rsidP="00E179A7">
      <w:pPr>
        <w:bidi/>
        <w:jc w:val="both"/>
        <w:rPr>
          <w:rFonts w:cs="David" w:hint="cs"/>
          <w:rtl/>
        </w:rPr>
      </w:pPr>
    </w:p>
    <w:p w14:paraId="63D71CFD" w14:textId="77777777" w:rsidR="00E179A7" w:rsidRPr="00E179A7" w:rsidRDefault="00E179A7" w:rsidP="00E179A7">
      <w:pPr>
        <w:bidi/>
        <w:jc w:val="both"/>
        <w:rPr>
          <w:rFonts w:cs="David" w:hint="cs"/>
          <w:rtl/>
        </w:rPr>
      </w:pPr>
      <w:r w:rsidRPr="00E179A7">
        <w:rPr>
          <w:rFonts w:cs="David" w:hint="cs"/>
          <w:rtl/>
        </w:rPr>
        <w:tab/>
        <w:t xml:space="preserve">כן. </w:t>
      </w:r>
    </w:p>
    <w:p w14:paraId="4E7FFECF" w14:textId="77777777" w:rsidR="00E179A7" w:rsidRPr="00E179A7" w:rsidRDefault="00E179A7" w:rsidP="00E179A7">
      <w:pPr>
        <w:bidi/>
        <w:jc w:val="both"/>
        <w:rPr>
          <w:rFonts w:cs="David" w:hint="cs"/>
          <w:rtl/>
        </w:rPr>
      </w:pPr>
    </w:p>
    <w:p w14:paraId="1F5F306E" w14:textId="77777777" w:rsidR="00E179A7" w:rsidRPr="00E179A7" w:rsidRDefault="00E179A7" w:rsidP="00E179A7">
      <w:pPr>
        <w:bidi/>
        <w:jc w:val="both"/>
        <w:rPr>
          <w:rFonts w:cs="David" w:hint="cs"/>
          <w:rtl/>
        </w:rPr>
      </w:pPr>
      <w:r w:rsidRPr="00E179A7">
        <w:rPr>
          <w:rFonts w:cs="David" w:hint="cs"/>
          <w:u w:val="single"/>
          <w:rtl/>
        </w:rPr>
        <w:t>לימור ברוכים:</w:t>
      </w:r>
    </w:p>
    <w:p w14:paraId="21D1AEA6" w14:textId="77777777" w:rsidR="00E179A7" w:rsidRPr="00E179A7" w:rsidRDefault="00E179A7" w:rsidP="00E179A7">
      <w:pPr>
        <w:bidi/>
        <w:jc w:val="both"/>
        <w:rPr>
          <w:rFonts w:cs="David" w:hint="cs"/>
          <w:rtl/>
        </w:rPr>
      </w:pPr>
    </w:p>
    <w:p w14:paraId="0425E31C" w14:textId="77777777" w:rsidR="00E179A7" w:rsidRPr="00E179A7" w:rsidRDefault="00E179A7" w:rsidP="00E179A7">
      <w:pPr>
        <w:bidi/>
        <w:jc w:val="both"/>
        <w:rPr>
          <w:rFonts w:cs="David" w:hint="cs"/>
          <w:rtl/>
        </w:rPr>
      </w:pPr>
      <w:r w:rsidRPr="00E179A7">
        <w:rPr>
          <w:rFonts w:cs="David" w:hint="cs"/>
          <w:rtl/>
        </w:rPr>
        <w:tab/>
        <w:t xml:space="preserve">בישיבות הוועדה הוא כן יכול? </w:t>
      </w:r>
    </w:p>
    <w:p w14:paraId="3C86639E" w14:textId="77777777" w:rsidR="00E179A7" w:rsidRPr="00E179A7" w:rsidRDefault="00E179A7" w:rsidP="00E179A7">
      <w:pPr>
        <w:bidi/>
        <w:jc w:val="both"/>
        <w:rPr>
          <w:rFonts w:cs="David" w:hint="cs"/>
          <w:rtl/>
        </w:rPr>
      </w:pPr>
    </w:p>
    <w:p w14:paraId="0AA871F4"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7B28510A" w14:textId="77777777" w:rsidR="00E179A7" w:rsidRPr="00E179A7" w:rsidRDefault="00E179A7" w:rsidP="00E179A7">
      <w:pPr>
        <w:bidi/>
        <w:jc w:val="both"/>
        <w:rPr>
          <w:rFonts w:cs="David" w:hint="cs"/>
          <w:rtl/>
        </w:rPr>
      </w:pPr>
    </w:p>
    <w:p w14:paraId="54B9DDB3" w14:textId="77777777" w:rsidR="00E179A7" w:rsidRPr="00E179A7" w:rsidRDefault="00E179A7" w:rsidP="00E179A7">
      <w:pPr>
        <w:bidi/>
        <w:jc w:val="both"/>
        <w:rPr>
          <w:rFonts w:cs="David" w:hint="cs"/>
          <w:rtl/>
        </w:rPr>
      </w:pPr>
      <w:r w:rsidRPr="00E179A7">
        <w:rPr>
          <w:rFonts w:cs="David" w:hint="cs"/>
          <w:rtl/>
        </w:rPr>
        <w:tab/>
        <w:t xml:space="preserve">ודאי, איזה שאלה, עם גילוי. ודאי, זה נעשה גם היום וחובה שזה יהיה. </w:t>
      </w:r>
    </w:p>
    <w:p w14:paraId="797AF99C" w14:textId="77777777" w:rsidR="00E179A7" w:rsidRPr="00E179A7" w:rsidRDefault="00E179A7" w:rsidP="00E179A7">
      <w:pPr>
        <w:bidi/>
        <w:jc w:val="both"/>
        <w:rPr>
          <w:rFonts w:cs="David" w:hint="cs"/>
          <w:rtl/>
        </w:rPr>
      </w:pPr>
    </w:p>
    <w:p w14:paraId="7DC6D0DA" w14:textId="77777777" w:rsidR="00E179A7" w:rsidRPr="00E179A7" w:rsidRDefault="00E179A7" w:rsidP="00E179A7">
      <w:pPr>
        <w:bidi/>
        <w:jc w:val="both"/>
        <w:rPr>
          <w:rFonts w:cs="David" w:hint="cs"/>
          <w:rtl/>
        </w:rPr>
      </w:pPr>
      <w:r w:rsidRPr="00E179A7">
        <w:rPr>
          <w:rFonts w:cs="David" w:hint="cs"/>
          <w:u w:val="single"/>
          <w:rtl/>
        </w:rPr>
        <w:t>רונית תירוש:</w:t>
      </w:r>
    </w:p>
    <w:p w14:paraId="4F472CB6" w14:textId="77777777" w:rsidR="00E179A7" w:rsidRPr="00E179A7" w:rsidRDefault="00E179A7" w:rsidP="00E179A7">
      <w:pPr>
        <w:bidi/>
        <w:jc w:val="both"/>
        <w:rPr>
          <w:rFonts w:cs="David" w:hint="cs"/>
          <w:rtl/>
        </w:rPr>
      </w:pPr>
    </w:p>
    <w:p w14:paraId="788B2325" w14:textId="77777777" w:rsidR="00E179A7" w:rsidRPr="00E179A7" w:rsidRDefault="00E179A7" w:rsidP="00E179A7">
      <w:pPr>
        <w:bidi/>
        <w:jc w:val="both"/>
        <w:rPr>
          <w:rFonts w:cs="David" w:hint="cs"/>
          <w:rtl/>
        </w:rPr>
      </w:pPr>
      <w:r w:rsidRPr="00E179A7">
        <w:rPr>
          <w:rFonts w:cs="David" w:hint="cs"/>
          <w:rtl/>
        </w:rPr>
        <w:tab/>
        <w:t xml:space="preserve">הוא יגיד, יש לי עניין בזה, אבל  מאחר וזה ראוי אני מצביע בעד, זה בסדר? </w:t>
      </w:r>
    </w:p>
    <w:p w14:paraId="0CD04B44" w14:textId="77777777" w:rsidR="00E179A7" w:rsidRPr="00E179A7" w:rsidRDefault="00E179A7" w:rsidP="00E179A7">
      <w:pPr>
        <w:bidi/>
        <w:jc w:val="both"/>
        <w:rPr>
          <w:rFonts w:cs="David" w:hint="cs"/>
          <w:rtl/>
        </w:rPr>
      </w:pPr>
    </w:p>
    <w:p w14:paraId="2DE416E4" w14:textId="77777777" w:rsidR="00E179A7" w:rsidRPr="00E179A7" w:rsidRDefault="00E179A7" w:rsidP="00E179A7">
      <w:pPr>
        <w:bidi/>
        <w:jc w:val="both"/>
        <w:rPr>
          <w:rFonts w:cs="David" w:hint="cs"/>
          <w:rtl/>
        </w:rPr>
      </w:pPr>
      <w:r w:rsidRPr="00E179A7">
        <w:rPr>
          <w:rFonts w:cs="David" w:hint="cs"/>
          <w:u w:val="single"/>
          <w:rtl/>
        </w:rPr>
        <w:t>לימור ברוכים:</w:t>
      </w:r>
    </w:p>
    <w:p w14:paraId="224F0298" w14:textId="77777777" w:rsidR="00E179A7" w:rsidRPr="00E179A7" w:rsidRDefault="00E179A7" w:rsidP="00E179A7">
      <w:pPr>
        <w:bidi/>
        <w:jc w:val="both"/>
        <w:rPr>
          <w:rFonts w:cs="David" w:hint="cs"/>
          <w:rtl/>
        </w:rPr>
      </w:pPr>
    </w:p>
    <w:p w14:paraId="4C234BEC" w14:textId="77777777" w:rsidR="00E179A7" w:rsidRPr="00E179A7" w:rsidRDefault="00E179A7" w:rsidP="00E179A7">
      <w:pPr>
        <w:bidi/>
        <w:jc w:val="both"/>
        <w:rPr>
          <w:rFonts w:cs="David" w:hint="cs"/>
          <w:rtl/>
        </w:rPr>
      </w:pPr>
      <w:r w:rsidRPr="00E179A7">
        <w:rPr>
          <w:rFonts w:cs="David" w:hint="cs"/>
          <w:rtl/>
        </w:rPr>
        <w:tab/>
        <w:t xml:space="preserve">כאן כתוב, שהוא לא יוכל להצביע. </w:t>
      </w:r>
    </w:p>
    <w:p w14:paraId="01247A40" w14:textId="77777777" w:rsidR="00E179A7" w:rsidRPr="00E179A7" w:rsidRDefault="00E179A7" w:rsidP="00E179A7">
      <w:pPr>
        <w:bidi/>
        <w:jc w:val="both"/>
        <w:rPr>
          <w:rFonts w:cs="David" w:hint="cs"/>
          <w:rtl/>
        </w:rPr>
      </w:pPr>
    </w:p>
    <w:p w14:paraId="6F7290BC" w14:textId="77777777" w:rsidR="00E179A7" w:rsidRPr="00E179A7" w:rsidRDefault="00E179A7" w:rsidP="00E179A7">
      <w:pPr>
        <w:bidi/>
        <w:jc w:val="both"/>
        <w:rPr>
          <w:rFonts w:cs="David" w:hint="cs"/>
          <w:rtl/>
        </w:rPr>
      </w:pPr>
      <w:r w:rsidRPr="00E179A7">
        <w:rPr>
          <w:rFonts w:cs="David" w:hint="cs"/>
          <w:u w:val="single"/>
          <w:rtl/>
        </w:rPr>
        <w:t xml:space="preserve">נורית </w:t>
      </w:r>
      <w:proofErr w:type="spellStart"/>
      <w:r w:rsidRPr="00E179A7">
        <w:rPr>
          <w:rFonts w:cs="David" w:hint="cs"/>
          <w:u w:val="single"/>
          <w:rtl/>
        </w:rPr>
        <w:t>אלשטיין</w:t>
      </w:r>
      <w:proofErr w:type="spellEnd"/>
      <w:r w:rsidRPr="00E179A7">
        <w:rPr>
          <w:rFonts w:cs="David" w:hint="cs"/>
          <w:u w:val="single"/>
          <w:rtl/>
        </w:rPr>
        <w:t>:</w:t>
      </w:r>
    </w:p>
    <w:p w14:paraId="192771F0" w14:textId="77777777" w:rsidR="00E179A7" w:rsidRPr="00E179A7" w:rsidRDefault="00E179A7" w:rsidP="00E179A7">
      <w:pPr>
        <w:bidi/>
        <w:jc w:val="both"/>
        <w:rPr>
          <w:rFonts w:cs="David" w:hint="cs"/>
          <w:rtl/>
        </w:rPr>
      </w:pPr>
    </w:p>
    <w:p w14:paraId="194AC9F3" w14:textId="77777777" w:rsidR="00E179A7" w:rsidRPr="00E179A7" w:rsidRDefault="00E179A7" w:rsidP="00E179A7">
      <w:pPr>
        <w:bidi/>
        <w:jc w:val="both"/>
        <w:rPr>
          <w:rFonts w:cs="David" w:hint="cs"/>
          <w:rtl/>
        </w:rPr>
      </w:pPr>
      <w:r w:rsidRPr="00E179A7">
        <w:rPr>
          <w:rFonts w:cs="David" w:hint="cs"/>
          <w:rtl/>
        </w:rPr>
        <w:tab/>
        <w:t xml:space="preserve">נכון, בוועדה הוא לא מצביע. </w:t>
      </w:r>
    </w:p>
    <w:p w14:paraId="653226DF" w14:textId="77777777" w:rsidR="00E179A7" w:rsidRPr="00E179A7" w:rsidRDefault="00E179A7" w:rsidP="00E179A7">
      <w:pPr>
        <w:bidi/>
        <w:jc w:val="both"/>
        <w:rPr>
          <w:rFonts w:cs="David" w:hint="cs"/>
          <w:rtl/>
        </w:rPr>
      </w:pPr>
    </w:p>
    <w:p w14:paraId="500A30AC" w14:textId="77777777" w:rsidR="00E179A7" w:rsidRPr="00E179A7" w:rsidRDefault="00E179A7" w:rsidP="00E179A7">
      <w:pPr>
        <w:bidi/>
        <w:jc w:val="both"/>
        <w:rPr>
          <w:rFonts w:cs="David" w:hint="cs"/>
          <w:rtl/>
        </w:rPr>
      </w:pPr>
      <w:r w:rsidRPr="00E179A7">
        <w:rPr>
          <w:rFonts w:cs="David" w:hint="cs"/>
          <w:u w:val="single"/>
          <w:rtl/>
        </w:rPr>
        <w:t xml:space="preserve">ארבל </w:t>
      </w:r>
      <w:proofErr w:type="spellStart"/>
      <w:r w:rsidRPr="00E179A7">
        <w:rPr>
          <w:rFonts w:cs="David" w:hint="cs"/>
          <w:u w:val="single"/>
          <w:rtl/>
        </w:rPr>
        <w:t>אסטרחן</w:t>
      </w:r>
      <w:proofErr w:type="spellEnd"/>
      <w:r w:rsidRPr="00E179A7">
        <w:rPr>
          <w:rFonts w:cs="David" w:hint="cs"/>
          <w:u w:val="single"/>
          <w:rtl/>
        </w:rPr>
        <w:t>:</w:t>
      </w:r>
    </w:p>
    <w:p w14:paraId="31FA1366" w14:textId="77777777" w:rsidR="00E179A7" w:rsidRPr="00E179A7" w:rsidRDefault="00E179A7" w:rsidP="00E179A7">
      <w:pPr>
        <w:bidi/>
        <w:jc w:val="both"/>
        <w:rPr>
          <w:rFonts w:cs="David" w:hint="cs"/>
          <w:rtl/>
        </w:rPr>
      </w:pPr>
    </w:p>
    <w:p w14:paraId="61C6EC85" w14:textId="77777777" w:rsidR="00E179A7" w:rsidRPr="00E179A7" w:rsidRDefault="00E179A7" w:rsidP="00E179A7">
      <w:pPr>
        <w:bidi/>
        <w:jc w:val="both"/>
        <w:rPr>
          <w:rFonts w:cs="David" w:hint="cs"/>
          <w:rtl/>
        </w:rPr>
      </w:pPr>
      <w:r w:rsidRPr="00E179A7">
        <w:rPr>
          <w:rFonts w:cs="David" w:hint="cs"/>
          <w:rtl/>
        </w:rPr>
        <w:tab/>
        <w:t xml:space="preserve">נשאלתי על ידי חבר כנסת, הוא אמר לי,  מתקיים דיון בהצעת חוק על מוסד מסוים, שהוא יו"ר מועצת המנהלים, עיסוק מותר. הצעת החוק הולכת לדון במוסד הזה. סברתי, שהוא יכול להשתתף בישיבה, הוא צריך לומר שהוא נושא תפקיד, אבל הוא לא יכול להצביע. </w:t>
      </w:r>
    </w:p>
    <w:p w14:paraId="276C9A90" w14:textId="77777777" w:rsidR="00E179A7" w:rsidRPr="00E179A7" w:rsidRDefault="00E179A7" w:rsidP="00E179A7">
      <w:pPr>
        <w:bidi/>
        <w:jc w:val="both"/>
        <w:rPr>
          <w:rFonts w:cs="David" w:hint="cs"/>
          <w:rtl/>
        </w:rPr>
      </w:pPr>
    </w:p>
    <w:p w14:paraId="0C723D8A" w14:textId="77777777" w:rsidR="00E179A7" w:rsidRPr="00E179A7" w:rsidRDefault="00E179A7" w:rsidP="00E179A7">
      <w:pPr>
        <w:bidi/>
        <w:jc w:val="both"/>
        <w:rPr>
          <w:rFonts w:cs="David" w:hint="cs"/>
          <w:rtl/>
        </w:rPr>
      </w:pPr>
      <w:r w:rsidRPr="00E179A7">
        <w:rPr>
          <w:rFonts w:cs="David" w:hint="cs"/>
          <w:u w:val="single"/>
          <w:rtl/>
        </w:rPr>
        <w:t>היו"ר דוד טל:</w:t>
      </w:r>
    </w:p>
    <w:p w14:paraId="15AF8597" w14:textId="77777777" w:rsidR="00E179A7" w:rsidRPr="00E179A7" w:rsidRDefault="00E179A7" w:rsidP="00E179A7">
      <w:pPr>
        <w:bidi/>
        <w:jc w:val="both"/>
        <w:rPr>
          <w:rFonts w:cs="David" w:hint="cs"/>
          <w:rtl/>
        </w:rPr>
      </w:pPr>
    </w:p>
    <w:p w14:paraId="09A4BD03" w14:textId="77777777" w:rsidR="00E179A7" w:rsidRPr="00E179A7" w:rsidRDefault="00E179A7" w:rsidP="00E179A7">
      <w:pPr>
        <w:bidi/>
        <w:jc w:val="both"/>
        <w:rPr>
          <w:rFonts w:cs="David" w:hint="cs"/>
          <w:rtl/>
        </w:rPr>
      </w:pPr>
      <w:r w:rsidRPr="00E179A7">
        <w:rPr>
          <w:rFonts w:cs="David" w:hint="cs"/>
          <w:rtl/>
        </w:rPr>
        <w:tab/>
        <w:t xml:space="preserve">רבותיי, ישיבת המליאה מתכנסת מייד, אשר על כן, אני רוצה להודות לכם, פרופסור כשר, גברתי היועצת המשפטית, אני מודה לכולם, תודה רבה, הישיבה נעולה. </w:t>
      </w:r>
    </w:p>
    <w:p w14:paraId="0FF3D6B0" w14:textId="77777777" w:rsidR="00E179A7" w:rsidRPr="00E179A7" w:rsidRDefault="00E179A7" w:rsidP="00E179A7">
      <w:pPr>
        <w:bidi/>
        <w:jc w:val="both"/>
        <w:rPr>
          <w:rFonts w:cs="David" w:hint="cs"/>
          <w:rtl/>
        </w:rPr>
      </w:pPr>
    </w:p>
    <w:p w14:paraId="187FD310" w14:textId="77777777" w:rsidR="00E179A7" w:rsidRPr="00E179A7" w:rsidRDefault="00E179A7" w:rsidP="00E179A7">
      <w:pPr>
        <w:bidi/>
        <w:jc w:val="both"/>
        <w:rPr>
          <w:rFonts w:cs="David" w:hint="cs"/>
          <w:rtl/>
        </w:rPr>
      </w:pPr>
    </w:p>
    <w:p w14:paraId="7AD0DE55" w14:textId="77777777" w:rsidR="00E179A7" w:rsidRPr="00E179A7" w:rsidRDefault="00E179A7" w:rsidP="00E179A7">
      <w:pPr>
        <w:bidi/>
        <w:jc w:val="both"/>
        <w:rPr>
          <w:rFonts w:cs="David" w:hint="cs"/>
          <w:u w:val="single"/>
        </w:rPr>
      </w:pPr>
      <w:r w:rsidRPr="00E179A7">
        <w:rPr>
          <w:rFonts w:cs="David" w:hint="cs"/>
          <w:u w:val="single"/>
          <w:rtl/>
        </w:rPr>
        <w:t>הישיבה ננעלה בשעה 12:55.</w:t>
      </w:r>
    </w:p>
    <w:p w14:paraId="39EE54B2" w14:textId="77777777" w:rsidR="00552A80" w:rsidRPr="00E179A7" w:rsidRDefault="00552A80" w:rsidP="00E179A7">
      <w:pPr>
        <w:bidi/>
        <w:jc w:val="both"/>
        <w:rPr>
          <w:rFonts w:cs="David"/>
        </w:rPr>
      </w:pPr>
    </w:p>
    <w:sectPr w:rsidR="00552A80" w:rsidRPr="00E179A7" w:rsidSect="00E179A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A4A5" w14:textId="77777777" w:rsidR="00000000" w:rsidRDefault="003F19B0">
      <w:r>
        <w:separator/>
      </w:r>
    </w:p>
  </w:endnote>
  <w:endnote w:type="continuationSeparator" w:id="0">
    <w:p w14:paraId="45312853" w14:textId="77777777" w:rsidR="00000000" w:rsidRDefault="003F1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0736" w14:textId="77777777" w:rsidR="00000000" w:rsidRDefault="003F19B0">
      <w:r>
        <w:separator/>
      </w:r>
    </w:p>
  </w:footnote>
  <w:footnote w:type="continuationSeparator" w:id="0">
    <w:p w14:paraId="5096D5F8" w14:textId="77777777" w:rsidR="00000000" w:rsidRDefault="003F1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653F" w14:textId="77777777" w:rsidR="00E179A7" w:rsidRDefault="00E179A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AA8F91A" w14:textId="77777777" w:rsidR="00E179A7" w:rsidRDefault="00E179A7">
    <w:pPr>
      <w:pStyle w:val="Header"/>
      <w:ind w:right="360"/>
      <w:jc w:val="both"/>
      <w:rPr>
        <w:rtl/>
      </w:rPr>
    </w:pPr>
  </w:p>
  <w:p w14:paraId="3F6944C5" w14:textId="77777777" w:rsidR="00E179A7" w:rsidRDefault="00E179A7"/>
  <w:p w14:paraId="448009D1" w14:textId="77777777" w:rsidR="00E179A7" w:rsidRDefault="00E179A7"/>
  <w:p w14:paraId="7F055F01" w14:textId="77777777" w:rsidR="00E179A7" w:rsidRDefault="00E179A7"/>
  <w:p w14:paraId="0C1A9F87" w14:textId="77777777" w:rsidR="00E179A7" w:rsidRDefault="00E179A7"/>
  <w:p w14:paraId="7466C2C0" w14:textId="77777777" w:rsidR="00E179A7" w:rsidRDefault="00E179A7"/>
  <w:p w14:paraId="254A2F3F" w14:textId="77777777" w:rsidR="00E179A7" w:rsidRDefault="00E179A7"/>
  <w:p w14:paraId="2A034227" w14:textId="77777777" w:rsidR="00E179A7" w:rsidRDefault="00E179A7"/>
  <w:p w14:paraId="5A0DA9D5" w14:textId="77777777" w:rsidR="00E179A7" w:rsidRDefault="00E179A7"/>
  <w:p w14:paraId="59393E26" w14:textId="77777777" w:rsidR="00E179A7" w:rsidRDefault="00E179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11C2" w14:textId="77777777" w:rsidR="00E179A7" w:rsidRDefault="00E179A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30</w:t>
    </w:r>
    <w:r>
      <w:rPr>
        <w:rStyle w:val="PageNumber"/>
        <w:rtl/>
      </w:rPr>
      <w:fldChar w:fldCharType="end"/>
    </w:r>
  </w:p>
  <w:p w14:paraId="16BA24A2" w14:textId="77777777" w:rsidR="00E179A7" w:rsidRDefault="00E179A7">
    <w:pPr>
      <w:pStyle w:val="Header"/>
      <w:ind w:right="360"/>
      <w:jc w:val="both"/>
      <w:rPr>
        <w:rFonts w:hint="cs"/>
        <w:rtl/>
      </w:rPr>
    </w:pPr>
    <w:r>
      <w:rPr>
        <w:rFonts w:hint="cs"/>
        <w:rtl/>
      </w:rPr>
      <w:t xml:space="preserve">ועדת הכנסת </w:t>
    </w:r>
  </w:p>
  <w:p w14:paraId="7E1C1691" w14:textId="77777777" w:rsidR="00E179A7" w:rsidRDefault="00E179A7">
    <w:pPr>
      <w:pStyle w:val="Header"/>
      <w:ind w:right="360"/>
      <w:jc w:val="both"/>
      <w:rPr>
        <w:rStyle w:val="PageNumber"/>
        <w:rFonts w:hint="cs"/>
        <w:rtl/>
      </w:rPr>
    </w:pPr>
    <w:r>
      <w:rPr>
        <w:rFonts w:hint="cs"/>
        <w:rtl/>
      </w:rPr>
      <w:t xml:space="preserve">11.12.2007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6066פרוטוקול_ישיבת_ועדה.doc"/>
    <w:docVar w:name="StartMode" w:val="3"/>
  </w:docVars>
  <w:rsids>
    <w:rsidRoot w:val="005E6E8F"/>
    <w:rsid w:val="003F19B0"/>
    <w:rsid w:val="00552A80"/>
    <w:rsid w:val="005E6E8F"/>
    <w:rsid w:val="00965806"/>
    <w:rsid w:val="00BE1F43"/>
    <w:rsid w:val="00E179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9C57DE"/>
  <w15:chartTrackingRefBased/>
  <w15:docId w15:val="{CCD069C3-DF89-45A5-85C7-D427143C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179A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E179A7"/>
  </w:style>
  <w:style w:type="paragraph" w:styleId="Header">
    <w:name w:val="header"/>
    <w:basedOn w:val="Normal"/>
    <w:rsid w:val="00E179A7"/>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7012</Words>
  <Characters>39971</Characters>
  <Application>Microsoft Office Word</Application>
  <DocSecurity>0</DocSecurity>
  <Lines>333</Lines>
  <Paragraphs>93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