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A965" w14:textId="77777777" w:rsidR="00A0798D" w:rsidRDefault="00A0798D" w:rsidP="00A0798D">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6ECB5607" w14:textId="77777777" w:rsidR="00A0798D" w:rsidRDefault="00A0798D" w:rsidP="00A0798D">
      <w:pPr>
        <w:bidi/>
        <w:jc w:val="both"/>
        <w:outlineLvl w:val="0"/>
        <w:rPr>
          <w:rFonts w:cs="David" w:hint="cs"/>
          <w:b/>
          <w:bCs/>
          <w:rtl/>
        </w:rPr>
      </w:pPr>
      <w:r>
        <w:rPr>
          <w:rFonts w:cs="David" w:hint="cs"/>
          <w:b/>
          <w:bCs/>
          <w:rtl/>
        </w:rPr>
        <w:t>מושב רביעי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9B033E5" w14:textId="77777777" w:rsidR="00A0798D" w:rsidRDefault="00A0798D" w:rsidP="00A0798D">
      <w:pPr>
        <w:bidi/>
        <w:jc w:val="both"/>
        <w:rPr>
          <w:rFonts w:cs="David"/>
          <w:b/>
          <w:bCs/>
          <w:rtl/>
        </w:rPr>
      </w:pPr>
    </w:p>
    <w:p w14:paraId="47C39AA7" w14:textId="77777777" w:rsidR="00A0798D" w:rsidRDefault="00A0798D" w:rsidP="00A0798D">
      <w:pPr>
        <w:bidi/>
        <w:jc w:val="center"/>
        <w:outlineLvl w:val="0"/>
        <w:rPr>
          <w:rFonts w:cs="David" w:hint="cs"/>
          <w:b/>
          <w:bCs/>
          <w:rtl/>
        </w:rPr>
      </w:pPr>
    </w:p>
    <w:p w14:paraId="3610D6EE" w14:textId="77777777" w:rsidR="00A0798D" w:rsidRDefault="00A0798D" w:rsidP="00A0798D">
      <w:pPr>
        <w:bidi/>
        <w:jc w:val="center"/>
        <w:outlineLvl w:val="0"/>
        <w:rPr>
          <w:rFonts w:cs="David" w:hint="cs"/>
          <w:b/>
          <w:bCs/>
          <w:rtl/>
        </w:rPr>
      </w:pPr>
    </w:p>
    <w:p w14:paraId="3F122F45" w14:textId="77777777" w:rsidR="00A0798D" w:rsidRDefault="00A0798D" w:rsidP="00A0798D">
      <w:pPr>
        <w:bidi/>
        <w:jc w:val="center"/>
        <w:outlineLvl w:val="0"/>
        <w:rPr>
          <w:rFonts w:cs="David" w:hint="cs"/>
          <w:b/>
          <w:bCs/>
          <w:rtl/>
        </w:rPr>
      </w:pPr>
    </w:p>
    <w:p w14:paraId="37AC367E" w14:textId="77777777" w:rsidR="00A0798D" w:rsidRDefault="00A0798D" w:rsidP="00A0798D">
      <w:pPr>
        <w:bidi/>
        <w:jc w:val="center"/>
        <w:outlineLvl w:val="0"/>
        <w:rPr>
          <w:rFonts w:cs="David" w:hint="cs"/>
          <w:b/>
          <w:bCs/>
          <w:rtl/>
        </w:rPr>
      </w:pPr>
      <w:r>
        <w:rPr>
          <w:rFonts w:cs="David"/>
          <w:b/>
          <w:bCs/>
          <w:rtl/>
        </w:rPr>
        <w:t xml:space="preserve">פרוטוקול מס' </w:t>
      </w:r>
      <w:r>
        <w:rPr>
          <w:rFonts w:cs="David" w:hint="cs"/>
          <w:b/>
          <w:bCs/>
          <w:rtl/>
        </w:rPr>
        <w:t>214</w:t>
      </w:r>
    </w:p>
    <w:p w14:paraId="64B3641A" w14:textId="77777777" w:rsidR="00A0798D" w:rsidRDefault="00A0798D" w:rsidP="00A0798D">
      <w:pPr>
        <w:bidi/>
        <w:jc w:val="center"/>
        <w:outlineLvl w:val="0"/>
        <w:rPr>
          <w:rFonts w:cs="David" w:hint="cs"/>
          <w:b/>
          <w:bCs/>
          <w:rtl/>
        </w:rPr>
      </w:pPr>
      <w:r>
        <w:rPr>
          <w:rFonts w:cs="David"/>
          <w:b/>
          <w:bCs/>
          <w:rtl/>
        </w:rPr>
        <w:t>מישיב</w:t>
      </w:r>
      <w:r>
        <w:rPr>
          <w:rFonts w:cs="David" w:hint="cs"/>
          <w:b/>
          <w:bCs/>
          <w:rtl/>
        </w:rPr>
        <w:t>ת ועדת הכנסת</w:t>
      </w:r>
    </w:p>
    <w:p w14:paraId="51141B9A" w14:textId="77777777" w:rsidR="00A0798D" w:rsidRPr="00AE510C" w:rsidRDefault="00A0798D" w:rsidP="00A0798D">
      <w:pPr>
        <w:bidi/>
        <w:jc w:val="center"/>
        <w:outlineLvl w:val="0"/>
        <w:rPr>
          <w:rFonts w:cs="David" w:hint="cs"/>
          <w:b/>
          <w:bCs/>
          <w:u w:val="single"/>
          <w:rtl/>
        </w:rPr>
      </w:pPr>
      <w:r w:rsidRPr="00AE510C">
        <w:rPr>
          <w:rFonts w:cs="David" w:hint="cs"/>
          <w:b/>
          <w:bCs/>
          <w:u w:val="single"/>
          <w:rtl/>
        </w:rPr>
        <w:t>יום רביעי,</w:t>
      </w:r>
      <w:r>
        <w:rPr>
          <w:rFonts w:cs="David" w:hint="cs"/>
          <w:b/>
          <w:bCs/>
          <w:u w:val="single"/>
          <w:rtl/>
        </w:rPr>
        <w:t xml:space="preserve"> כ"ו בכסלו </w:t>
      </w:r>
      <w:proofErr w:type="spellStart"/>
      <w:r>
        <w:rPr>
          <w:rFonts w:cs="David" w:hint="cs"/>
          <w:b/>
          <w:bCs/>
          <w:u w:val="single"/>
          <w:rtl/>
        </w:rPr>
        <w:t>התשע"ב</w:t>
      </w:r>
      <w:proofErr w:type="spellEnd"/>
      <w:r w:rsidRPr="00AE510C">
        <w:rPr>
          <w:rFonts w:cs="David" w:hint="cs"/>
          <w:b/>
          <w:bCs/>
          <w:u w:val="single"/>
          <w:rtl/>
        </w:rPr>
        <w:t xml:space="preserve"> (23 בנובמבר 2011), שעה 10:45</w:t>
      </w:r>
    </w:p>
    <w:p w14:paraId="0B73BAD7" w14:textId="77777777" w:rsidR="00A0798D" w:rsidRDefault="00A0798D" w:rsidP="00A0798D">
      <w:pPr>
        <w:bidi/>
        <w:rPr>
          <w:rFonts w:cs="David"/>
          <w:b/>
          <w:bCs/>
          <w:u w:val="single"/>
          <w:rtl/>
        </w:rPr>
      </w:pPr>
    </w:p>
    <w:p w14:paraId="71D3800D" w14:textId="77777777" w:rsidR="00A0798D" w:rsidRDefault="00A0798D" w:rsidP="00A0798D">
      <w:pPr>
        <w:bidi/>
        <w:rPr>
          <w:rFonts w:cs="David" w:hint="cs"/>
          <w:b/>
          <w:bCs/>
          <w:u w:val="single"/>
          <w:rtl/>
        </w:rPr>
      </w:pPr>
    </w:p>
    <w:p w14:paraId="59E46A88" w14:textId="77777777" w:rsidR="00A0798D" w:rsidRDefault="00A0798D" w:rsidP="00A0798D">
      <w:pPr>
        <w:bidi/>
        <w:rPr>
          <w:rFonts w:cs="David" w:hint="cs"/>
          <w:b/>
          <w:bCs/>
          <w:u w:val="single"/>
          <w:rtl/>
        </w:rPr>
      </w:pPr>
    </w:p>
    <w:p w14:paraId="2AD7CE55" w14:textId="77777777" w:rsidR="00A0798D" w:rsidRDefault="00A0798D" w:rsidP="00A0798D">
      <w:pPr>
        <w:bidi/>
        <w:rPr>
          <w:rFonts w:cs="David" w:hint="cs"/>
          <w:b/>
          <w:bCs/>
          <w:u w:val="single"/>
          <w:rtl/>
        </w:rPr>
      </w:pPr>
    </w:p>
    <w:p w14:paraId="34134E13" w14:textId="77777777" w:rsidR="00A0798D" w:rsidRDefault="00A0798D" w:rsidP="00A0798D">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טענת חריגה מגדר נושא הצעת חוק בתי המשפט (תיקון מס' 66) (תקופת כהונה מזערית כתנאי לבחירת נשיא לבית המשפט העליון), </w:t>
      </w:r>
      <w:proofErr w:type="spellStart"/>
      <w:r>
        <w:rPr>
          <w:rFonts w:cs="David" w:hint="cs"/>
          <w:rtl/>
        </w:rPr>
        <w:t>התשע"ב</w:t>
      </w:r>
      <w:proofErr w:type="spellEnd"/>
      <w:r>
        <w:rPr>
          <w:rFonts w:cs="David" w:hint="cs"/>
          <w:rtl/>
        </w:rPr>
        <w:t>-2011</w:t>
      </w:r>
    </w:p>
    <w:p w14:paraId="63A6F568" w14:textId="77777777" w:rsidR="00A0798D" w:rsidRDefault="00A0798D" w:rsidP="00A0798D">
      <w:pPr>
        <w:bidi/>
        <w:jc w:val="both"/>
        <w:rPr>
          <w:rFonts w:cs="David" w:hint="cs"/>
          <w:b/>
          <w:bCs/>
          <w:u w:val="single"/>
          <w:rtl/>
        </w:rPr>
      </w:pPr>
    </w:p>
    <w:p w14:paraId="17219410" w14:textId="77777777" w:rsidR="00A0798D" w:rsidRDefault="00A0798D" w:rsidP="00A0798D">
      <w:pPr>
        <w:bidi/>
        <w:jc w:val="both"/>
        <w:rPr>
          <w:rFonts w:cs="David" w:hint="cs"/>
          <w:b/>
          <w:bCs/>
          <w:u w:val="single"/>
          <w:rtl/>
        </w:rPr>
      </w:pPr>
    </w:p>
    <w:p w14:paraId="7E39F842" w14:textId="77777777" w:rsidR="00A0798D" w:rsidRDefault="00A0798D" w:rsidP="00A0798D">
      <w:pPr>
        <w:bidi/>
        <w:jc w:val="both"/>
        <w:rPr>
          <w:rFonts w:cs="David" w:hint="cs"/>
          <w:b/>
          <w:bCs/>
          <w:u w:val="single"/>
          <w:rtl/>
        </w:rPr>
      </w:pPr>
    </w:p>
    <w:p w14:paraId="10F60300" w14:textId="77777777" w:rsidR="00A0798D" w:rsidRDefault="00A0798D" w:rsidP="00A0798D">
      <w:pPr>
        <w:bidi/>
        <w:jc w:val="both"/>
        <w:rPr>
          <w:rFonts w:cs="David"/>
          <w:b/>
          <w:bCs/>
          <w:rtl/>
        </w:rPr>
      </w:pPr>
    </w:p>
    <w:p w14:paraId="48DDD6C4" w14:textId="77777777" w:rsidR="00A0798D" w:rsidRDefault="00A0798D" w:rsidP="00A0798D">
      <w:pPr>
        <w:bidi/>
        <w:jc w:val="both"/>
        <w:outlineLvl w:val="0"/>
        <w:rPr>
          <w:rFonts w:cs="David"/>
          <w:b/>
          <w:bCs/>
          <w:u w:val="single"/>
          <w:rtl/>
        </w:rPr>
      </w:pPr>
      <w:r>
        <w:rPr>
          <w:rFonts w:cs="David"/>
          <w:b/>
          <w:bCs/>
          <w:u w:val="single"/>
          <w:rtl/>
        </w:rPr>
        <w:t>נכחו:</w:t>
      </w:r>
    </w:p>
    <w:p w14:paraId="0184E6C9" w14:textId="77777777" w:rsidR="00A0798D" w:rsidRDefault="00A0798D" w:rsidP="00A0798D">
      <w:pPr>
        <w:bidi/>
        <w:jc w:val="both"/>
        <w:outlineLvl w:val="0"/>
        <w:rPr>
          <w:rFonts w:cs="David" w:hint="cs"/>
          <w:rtl/>
        </w:rPr>
      </w:pPr>
      <w:r>
        <w:rPr>
          <w:rFonts w:cs="David"/>
          <w:b/>
          <w:bCs/>
          <w:u w:val="single"/>
          <w:rtl/>
        </w:rPr>
        <w:t>חברי הוועדה</w:t>
      </w:r>
      <w:r>
        <w:rPr>
          <w:rFonts w:cs="David"/>
          <w:rtl/>
        </w:rPr>
        <w:t>:</w:t>
      </w:r>
      <w:r>
        <w:rPr>
          <w:rFonts w:cs="David"/>
          <w:rtl/>
        </w:rPr>
        <w:tab/>
      </w:r>
    </w:p>
    <w:p w14:paraId="62966EBB" w14:textId="77777777" w:rsidR="00A0798D" w:rsidRDefault="00A0798D" w:rsidP="00A0798D">
      <w:pPr>
        <w:bidi/>
        <w:jc w:val="both"/>
        <w:outlineLvl w:val="0"/>
        <w:rPr>
          <w:rFonts w:cs="David" w:hint="cs"/>
          <w:rtl/>
        </w:rPr>
      </w:pPr>
    </w:p>
    <w:p w14:paraId="4022E13D" w14:textId="77777777" w:rsidR="00A0798D" w:rsidRDefault="00A0798D" w:rsidP="00A0798D">
      <w:pPr>
        <w:bidi/>
        <w:jc w:val="both"/>
        <w:outlineLvl w:val="0"/>
        <w:rPr>
          <w:rFonts w:cs="David" w:hint="cs"/>
          <w:rtl/>
        </w:rPr>
      </w:pPr>
      <w:r>
        <w:rPr>
          <w:rFonts w:cs="David" w:hint="cs"/>
          <w:rtl/>
        </w:rPr>
        <w:t xml:space="preserve">זאב </w:t>
      </w:r>
      <w:proofErr w:type="spellStart"/>
      <w:r>
        <w:rPr>
          <w:rFonts w:cs="David" w:hint="cs"/>
          <w:rtl/>
        </w:rPr>
        <w:t>אלקין</w:t>
      </w:r>
      <w:proofErr w:type="spellEnd"/>
      <w:r>
        <w:rPr>
          <w:rFonts w:cs="David" w:hint="cs"/>
          <w:rtl/>
        </w:rPr>
        <w:t xml:space="preserve"> </w:t>
      </w:r>
      <w:r>
        <w:rPr>
          <w:rFonts w:cs="David"/>
          <w:rtl/>
        </w:rPr>
        <w:t>–</w:t>
      </w:r>
      <w:r>
        <w:rPr>
          <w:rFonts w:cs="David" w:hint="cs"/>
          <w:rtl/>
        </w:rPr>
        <w:t xml:space="preserve"> היו"ר</w:t>
      </w:r>
    </w:p>
    <w:p w14:paraId="1527B648" w14:textId="77777777" w:rsidR="00A0798D" w:rsidRDefault="00A0798D" w:rsidP="00A0798D">
      <w:pPr>
        <w:bidi/>
        <w:jc w:val="both"/>
        <w:outlineLvl w:val="0"/>
        <w:rPr>
          <w:rFonts w:cs="David" w:hint="cs"/>
          <w:rtl/>
        </w:rPr>
      </w:pPr>
      <w:r>
        <w:rPr>
          <w:rFonts w:cs="David" w:hint="cs"/>
          <w:rtl/>
        </w:rPr>
        <w:t>דורון אביטל</w:t>
      </w:r>
    </w:p>
    <w:p w14:paraId="2F88A8D2" w14:textId="77777777" w:rsidR="00A0798D" w:rsidRDefault="00A0798D" w:rsidP="00A0798D">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28C150C4" w14:textId="77777777" w:rsidR="00A0798D" w:rsidRDefault="00A0798D" w:rsidP="00A0798D">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1B4425D4" w14:textId="77777777" w:rsidR="00A0798D" w:rsidRDefault="00A0798D" w:rsidP="00A0798D">
      <w:pPr>
        <w:bidi/>
        <w:jc w:val="both"/>
        <w:outlineLvl w:val="0"/>
        <w:rPr>
          <w:rFonts w:cs="David" w:hint="cs"/>
          <w:rtl/>
        </w:rPr>
      </w:pPr>
      <w:r>
        <w:rPr>
          <w:rFonts w:cs="David" w:hint="cs"/>
          <w:rtl/>
        </w:rPr>
        <w:t>דני דנון</w:t>
      </w:r>
    </w:p>
    <w:p w14:paraId="206BF974" w14:textId="77777777" w:rsidR="00A0798D" w:rsidRDefault="00A0798D" w:rsidP="00A0798D">
      <w:pPr>
        <w:bidi/>
        <w:jc w:val="both"/>
        <w:outlineLvl w:val="0"/>
        <w:rPr>
          <w:rFonts w:cs="David" w:hint="cs"/>
          <w:rtl/>
        </w:rPr>
      </w:pPr>
      <w:r>
        <w:rPr>
          <w:rFonts w:cs="David" w:hint="cs"/>
          <w:rtl/>
        </w:rPr>
        <w:t>ניצן הורוביץ</w:t>
      </w:r>
    </w:p>
    <w:p w14:paraId="694D9CE6" w14:textId="77777777" w:rsidR="00A0798D" w:rsidRDefault="00A0798D" w:rsidP="00A0798D">
      <w:pPr>
        <w:bidi/>
        <w:jc w:val="both"/>
        <w:outlineLvl w:val="0"/>
        <w:rPr>
          <w:rFonts w:cs="David" w:hint="cs"/>
          <w:rtl/>
        </w:rPr>
      </w:pPr>
      <w:r>
        <w:rPr>
          <w:rFonts w:cs="David" w:hint="cs"/>
          <w:rtl/>
        </w:rPr>
        <w:t>דב חנין</w:t>
      </w:r>
    </w:p>
    <w:p w14:paraId="61890183" w14:textId="77777777" w:rsidR="00A0798D" w:rsidRDefault="00A0798D" w:rsidP="00A0798D">
      <w:pPr>
        <w:bidi/>
        <w:jc w:val="both"/>
        <w:outlineLvl w:val="0"/>
        <w:rPr>
          <w:rFonts w:cs="David" w:hint="cs"/>
          <w:rtl/>
        </w:rPr>
      </w:pPr>
      <w:r>
        <w:rPr>
          <w:rFonts w:cs="David" w:hint="cs"/>
          <w:rtl/>
        </w:rPr>
        <w:t>יואל חסון</w:t>
      </w:r>
    </w:p>
    <w:p w14:paraId="600BF640" w14:textId="77777777" w:rsidR="00A0798D" w:rsidRDefault="00A0798D" w:rsidP="00A0798D">
      <w:pPr>
        <w:bidi/>
        <w:jc w:val="both"/>
        <w:outlineLvl w:val="0"/>
        <w:rPr>
          <w:rFonts w:cs="David" w:hint="cs"/>
          <w:rtl/>
        </w:rPr>
      </w:pPr>
      <w:r>
        <w:rPr>
          <w:rFonts w:cs="David" w:hint="cs"/>
          <w:rtl/>
        </w:rPr>
        <w:t>יעקב כץ</w:t>
      </w:r>
    </w:p>
    <w:p w14:paraId="45F2D229" w14:textId="77777777" w:rsidR="00A0798D" w:rsidRDefault="00A0798D" w:rsidP="00A0798D">
      <w:pPr>
        <w:bidi/>
        <w:jc w:val="both"/>
        <w:outlineLvl w:val="0"/>
        <w:rPr>
          <w:rFonts w:cs="David" w:hint="cs"/>
          <w:rtl/>
        </w:rPr>
      </w:pPr>
      <w:r>
        <w:rPr>
          <w:rFonts w:cs="David" w:hint="cs"/>
          <w:rtl/>
        </w:rPr>
        <w:t>שלמה מולה</w:t>
      </w:r>
    </w:p>
    <w:p w14:paraId="0F7551BA" w14:textId="77777777" w:rsidR="00A0798D" w:rsidRDefault="00A0798D" w:rsidP="00A0798D">
      <w:pPr>
        <w:bidi/>
        <w:jc w:val="both"/>
        <w:outlineLvl w:val="0"/>
        <w:rPr>
          <w:rFonts w:cs="David" w:hint="cs"/>
          <w:rtl/>
        </w:rPr>
      </w:pPr>
      <w:r>
        <w:rPr>
          <w:rFonts w:cs="David" w:hint="cs"/>
          <w:rtl/>
        </w:rPr>
        <w:t>אברהם מיכאלי</w:t>
      </w:r>
    </w:p>
    <w:p w14:paraId="22CD1674" w14:textId="77777777" w:rsidR="00A0798D" w:rsidRDefault="00A0798D" w:rsidP="00A0798D">
      <w:pPr>
        <w:bidi/>
        <w:jc w:val="both"/>
        <w:outlineLvl w:val="0"/>
        <w:rPr>
          <w:rFonts w:cs="David" w:hint="cs"/>
          <w:rtl/>
        </w:rPr>
      </w:pPr>
      <w:r>
        <w:rPr>
          <w:rFonts w:cs="David" w:hint="cs"/>
          <w:rtl/>
        </w:rPr>
        <w:t xml:space="preserve">אורי </w:t>
      </w:r>
      <w:proofErr w:type="spellStart"/>
      <w:r>
        <w:rPr>
          <w:rFonts w:cs="David" w:hint="cs"/>
          <w:rtl/>
        </w:rPr>
        <w:t>מקלב</w:t>
      </w:r>
      <w:proofErr w:type="spellEnd"/>
    </w:p>
    <w:p w14:paraId="30E3175D" w14:textId="77777777" w:rsidR="00A0798D" w:rsidRDefault="00A0798D" w:rsidP="00A0798D">
      <w:pPr>
        <w:bidi/>
        <w:jc w:val="both"/>
        <w:outlineLvl w:val="0"/>
        <w:rPr>
          <w:rFonts w:cs="David" w:hint="cs"/>
          <w:rtl/>
        </w:rPr>
      </w:pPr>
      <w:r>
        <w:rPr>
          <w:rFonts w:cs="David" w:hint="cs"/>
          <w:rtl/>
        </w:rPr>
        <w:t>יוחנן פלסנר</w:t>
      </w:r>
    </w:p>
    <w:p w14:paraId="13041F9B" w14:textId="77777777" w:rsidR="00A0798D" w:rsidRDefault="00A0798D" w:rsidP="00A0798D">
      <w:pPr>
        <w:bidi/>
        <w:jc w:val="both"/>
        <w:outlineLvl w:val="0"/>
        <w:rPr>
          <w:rFonts w:cs="David" w:hint="cs"/>
          <w:rtl/>
        </w:rPr>
      </w:pPr>
      <w:r>
        <w:rPr>
          <w:rFonts w:cs="David" w:hint="cs"/>
          <w:rtl/>
        </w:rPr>
        <w:t>דוד רותם</w:t>
      </w:r>
    </w:p>
    <w:p w14:paraId="203D4877" w14:textId="77777777" w:rsidR="00A0798D" w:rsidRDefault="00A0798D" w:rsidP="00A0798D">
      <w:pPr>
        <w:bidi/>
        <w:jc w:val="both"/>
        <w:outlineLvl w:val="0"/>
        <w:rPr>
          <w:rFonts w:cs="David" w:hint="cs"/>
          <w:rtl/>
        </w:rPr>
      </w:pPr>
      <w:r>
        <w:rPr>
          <w:rFonts w:cs="David" w:hint="cs"/>
          <w:rtl/>
        </w:rPr>
        <w:t>כרמל שאמה</w:t>
      </w:r>
    </w:p>
    <w:p w14:paraId="6A11B7D2" w14:textId="77777777" w:rsidR="00A0798D" w:rsidRDefault="00A0798D" w:rsidP="00A0798D">
      <w:pPr>
        <w:bidi/>
        <w:jc w:val="both"/>
        <w:outlineLvl w:val="0"/>
        <w:rPr>
          <w:rFonts w:cs="David" w:hint="cs"/>
          <w:b/>
          <w:bCs/>
          <w:u w:val="single"/>
          <w:rtl/>
        </w:rPr>
      </w:pPr>
    </w:p>
    <w:p w14:paraId="44C5F524" w14:textId="77777777" w:rsidR="00A0798D" w:rsidRDefault="00A0798D" w:rsidP="00A0798D">
      <w:pPr>
        <w:bidi/>
        <w:jc w:val="both"/>
        <w:outlineLvl w:val="0"/>
        <w:rPr>
          <w:rFonts w:cs="David" w:hint="cs"/>
          <w:b/>
          <w:bCs/>
          <w:u w:val="single"/>
          <w:rtl/>
        </w:rPr>
      </w:pPr>
      <w:r w:rsidRPr="00AE510C">
        <w:rPr>
          <w:rFonts w:cs="David" w:hint="cs"/>
          <w:b/>
          <w:bCs/>
          <w:u w:val="single"/>
          <w:rtl/>
        </w:rPr>
        <w:t>ייעוץ משפטי:</w:t>
      </w:r>
    </w:p>
    <w:p w14:paraId="795A3799" w14:textId="77777777" w:rsidR="00A0798D" w:rsidRDefault="00A0798D" w:rsidP="00A0798D">
      <w:pPr>
        <w:bidi/>
        <w:jc w:val="both"/>
        <w:outlineLvl w:val="0"/>
        <w:rPr>
          <w:rFonts w:cs="David" w:hint="cs"/>
          <w:b/>
          <w:bCs/>
          <w:u w:val="single"/>
          <w:rtl/>
        </w:rPr>
      </w:pPr>
    </w:p>
    <w:p w14:paraId="1513DA67" w14:textId="77777777" w:rsidR="00A0798D" w:rsidRDefault="00A0798D" w:rsidP="00A0798D">
      <w:pPr>
        <w:bidi/>
        <w:jc w:val="both"/>
        <w:outlineLvl w:val="0"/>
        <w:rPr>
          <w:rFonts w:cs="David" w:hint="cs"/>
          <w:rtl/>
        </w:rPr>
      </w:pPr>
      <w:r w:rsidRPr="00585C6B">
        <w:rPr>
          <w:rFonts w:cs="David" w:hint="cs"/>
          <w:rtl/>
        </w:rPr>
        <w:t>ארבל אסטרחן</w:t>
      </w:r>
    </w:p>
    <w:p w14:paraId="35AE5199" w14:textId="77777777" w:rsidR="00A0798D" w:rsidRPr="00AE510C" w:rsidRDefault="00A0798D" w:rsidP="00A0798D">
      <w:pPr>
        <w:bidi/>
        <w:jc w:val="both"/>
        <w:outlineLvl w:val="0"/>
        <w:rPr>
          <w:rFonts w:cs="David" w:hint="cs"/>
          <w:rtl/>
        </w:rPr>
      </w:pPr>
    </w:p>
    <w:p w14:paraId="7B7D2C8D" w14:textId="77777777" w:rsidR="00A0798D" w:rsidRDefault="00A0798D" w:rsidP="00A0798D">
      <w:pPr>
        <w:bidi/>
        <w:jc w:val="both"/>
        <w:outlineLvl w:val="0"/>
        <w:rPr>
          <w:rFonts w:cs="David"/>
          <w:rtl/>
        </w:rPr>
      </w:pPr>
      <w:r>
        <w:rPr>
          <w:rFonts w:cs="David"/>
          <w:b/>
          <w:bCs/>
          <w:u w:val="single"/>
          <w:rtl/>
        </w:rPr>
        <w:t>מנהלת הוועדה</w:t>
      </w:r>
      <w:r>
        <w:rPr>
          <w:rFonts w:cs="David"/>
          <w:rtl/>
        </w:rPr>
        <w:t>:</w:t>
      </w:r>
      <w:r>
        <w:rPr>
          <w:rFonts w:cs="David"/>
          <w:rtl/>
        </w:rPr>
        <w:tab/>
      </w:r>
    </w:p>
    <w:p w14:paraId="0C23127D" w14:textId="77777777" w:rsidR="00A0798D" w:rsidRDefault="00A0798D" w:rsidP="00A0798D">
      <w:pPr>
        <w:bidi/>
        <w:jc w:val="both"/>
        <w:rPr>
          <w:rFonts w:cs="David" w:hint="cs"/>
          <w:b/>
          <w:bCs/>
          <w:u w:val="single"/>
          <w:rtl/>
        </w:rPr>
      </w:pPr>
    </w:p>
    <w:p w14:paraId="3889033A" w14:textId="77777777" w:rsidR="00A0798D" w:rsidRDefault="00A0798D" w:rsidP="00A0798D">
      <w:pPr>
        <w:bidi/>
        <w:jc w:val="both"/>
        <w:outlineLvl w:val="0"/>
        <w:rPr>
          <w:rFonts w:cs="David" w:hint="cs"/>
          <w:rtl/>
        </w:rPr>
      </w:pPr>
      <w:r w:rsidRPr="00AE510C">
        <w:rPr>
          <w:rFonts w:cs="David" w:hint="cs"/>
          <w:rtl/>
        </w:rPr>
        <w:t>אתי בן-יוסף</w:t>
      </w:r>
    </w:p>
    <w:p w14:paraId="7B4D9C49" w14:textId="77777777" w:rsidR="00A0798D" w:rsidRPr="00AE510C" w:rsidRDefault="00A0798D" w:rsidP="00A0798D">
      <w:pPr>
        <w:bidi/>
        <w:jc w:val="both"/>
        <w:outlineLvl w:val="0"/>
        <w:rPr>
          <w:rFonts w:cs="David" w:hint="cs"/>
          <w:rtl/>
        </w:rPr>
      </w:pPr>
    </w:p>
    <w:p w14:paraId="6B71A303" w14:textId="77777777" w:rsidR="00A0798D" w:rsidRDefault="00A0798D" w:rsidP="00A0798D">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14:paraId="0187AC18" w14:textId="77777777" w:rsidR="00A0798D" w:rsidRDefault="00A0798D" w:rsidP="00A0798D">
      <w:pPr>
        <w:bidi/>
        <w:jc w:val="both"/>
        <w:rPr>
          <w:rFonts w:cs="David" w:hint="cs"/>
          <w:rtl/>
        </w:rPr>
      </w:pPr>
    </w:p>
    <w:p w14:paraId="4CE1CDE3" w14:textId="77777777" w:rsidR="00A0798D" w:rsidRDefault="00A0798D" w:rsidP="00A0798D">
      <w:pPr>
        <w:bidi/>
        <w:jc w:val="both"/>
        <w:rPr>
          <w:rFonts w:cs="David" w:hint="cs"/>
          <w:rtl/>
        </w:rPr>
      </w:pPr>
      <w:smartTag w:uri="urn:schemas-microsoft-com:office:smarttags" w:element="PersonName">
        <w:r>
          <w:rPr>
            <w:rFonts w:cs="David" w:hint="cs"/>
            <w:rtl/>
          </w:rPr>
          <w:t>יפה קרינצה</w:t>
        </w:r>
      </w:smartTag>
    </w:p>
    <w:p w14:paraId="0DA46E03" w14:textId="77777777" w:rsidR="00A0798D" w:rsidRPr="003C0644" w:rsidRDefault="00A0798D" w:rsidP="00A0798D">
      <w:pPr>
        <w:bidi/>
        <w:jc w:val="center"/>
        <w:rPr>
          <w:rFonts w:cs="David" w:hint="cs"/>
          <w:b/>
          <w:bCs/>
          <w:u w:val="single"/>
          <w:rtl/>
        </w:rPr>
      </w:pPr>
      <w:r>
        <w:rPr>
          <w:rFonts w:cs="David"/>
          <w:rtl/>
        </w:rPr>
        <w:br w:type="page"/>
      </w:r>
      <w:r w:rsidRPr="003C0644">
        <w:rPr>
          <w:rFonts w:cs="David" w:hint="cs"/>
          <w:b/>
          <w:bCs/>
          <w:rtl/>
        </w:rPr>
        <w:lastRenderedPageBreak/>
        <w:t xml:space="preserve">טענת חריגה מגדר נושא הצעת חוק בתי המשפט (תיקון מס' 66) (תקופת כהונה מזערית כתנאי לבחירת </w:t>
      </w:r>
      <w:r w:rsidRPr="003C0644">
        <w:rPr>
          <w:rFonts w:cs="David" w:hint="cs"/>
          <w:b/>
          <w:bCs/>
          <w:u w:val="single"/>
          <w:rtl/>
        </w:rPr>
        <w:t xml:space="preserve">נשיא לבית המשפט העליון), </w:t>
      </w:r>
      <w:proofErr w:type="spellStart"/>
      <w:r w:rsidRPr="003C0644">
        <w:rPr>
          <w:rFonts w:cs="David" w:hint="cs"/>
          <w:b/>
          <w:bCs/>
          <w:u w:val="single"/>
          <w:rtl/>
        </w:rPr>
        <w:t>התשע"ב</w:t>
      </w:r>
      <w:proofErr w:type="spellEnd"/>
      <w:r w:rsidRPr="003C0644">
        <w:rPr>
          <w:rFonts w:cs="David" w:hint="cs"/>
          <w:b/>
          <w:bCs/>
          <w:u w:val="single"/>
          <w:rtl/>
        </w:rPr>
        <w:t>-2011</w:t>
      </w:r>
    </w:p>
    <w:p w14:paraId="781D2148" w14:textId="77777777" w:rsidR="00A0798D" w:rsidRDefault="00A0798D" w:rsidP="00A0798D">
      <w:pPr>
        <w:bidi/>
        <w:jc w:val="both"/>
        <w:rPr>
          <w:rFonts w:cs="David" w:hint="cs"/>
          <w:u w:val="single"/>
          <w:rtl/>
        </w:rPr>
      </w:pPr>
    </w:p>
    <w:p w14:paraId="1092D034" w14:textId="77777777" w:rsidR="00A0798D" w:rsidRDefault="00A0798D" w:rsidP="00A0798D">
      <w:pPr>
        <w:bidi/>
        <w:jc w:val="both"/>
        <w:rPr>
          <w:rFonts w:cs="David" w:hint="cs"/>
          <w:u w:val="single"/>
          <w:rtl/>
        </w:rPr>
      </w:pPr>
    </w:p>
    <w:p w14:paraId="6B4A16E8"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145DAF15" w14:textId="77777777" w:rsidR="00A0798D" w:rsidRDefault="00A0798D" w:rsidP="00A0798D">
      <w:pPr>
        <w:bidi/>
        <w:jc w:val="both"/>
        <w:rPr>
          <w:rFonts w:cs="David" w:hint="cs"/>
          <w:u w:val="single"/>
          <w:rtl/>
        </w:rPr>
      </w:pPr>
    </w:p>
    <w:p w14:paraId="69126236" w14:textId="77777777" w:rsidR="00A0798D" w:rsidRDefault="00A0798D" w:rsidP="00A0798D">
      <w:pPr>
        <w:keepNext/>
        <w:bidi/>
        <w:ind w:firstLine="720"/>
        <w:jc w:val="both"/>
        <w:rPr>
          <w:rFonts w:cs="David" w:hint="cs"/>
          <w:rtl/>
        </w:rPr>
      </w:pPr>
      <w:r>
        <w:rPr>
          <w:rFonts w:cs="David" w:hint="cs"/>
          <w:rtl/>
        </w:rPr>
        <w:t xml:space="preserve">בוקר טוב, אני פותח את ישיבת ועדת הכנסת בעקבות פנייה שהתקבלה מיושב ראש ועדת החוקה. בדיון לגבי הצעת חוק תקופת כהונה מזערית כתנאי לבחירת נשיא בית המשפט העליון נטענה טענה על נושא חדש. כמובן, כפי שמתבקש מהתקנון, הנושא עולה לדיון בוועדת הכנסת. בבקשה, חבר הכנסת פלסנר. </w:t>
      </w:r>
    </w:p>
    <w:p w14:paraId="014EAA8E" w14:textId="77777777" w:rsidR="00A0798D" w:rsidRDefault="00A0798D" w:rsidP="00A0798D">
      <w:pPr>
        <w:keepNext/>
        <w:bidi/>
        <w:jc w:val="both"/>
        <w:rPr>
          <w:rFonts w:cs="David" w:hint="cs"/>
          <w:rtl/>
        </w:rPr>
      </w:pPr>
    </w:p>
    <w:p w14:paraId="41F1C38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2E6155C" w14:textId="77777777" w:rsidR="00A0798D" w:rsidRDefault="00A0798D" w:rsidP="00A0798D">
      <w:pPr>
        <w:bidi/>
        <w:jc w:val="both"/>
        <w:rPr>
          <w:rFonts w:cs="David" w:hint="cs"/>
          <w:u w:val="single"/>
          <w:rtl/>
        </w:rPr>
      </w:pPr>
    </w:p>
    <w:p w14:paraId="7FCE6C7E" w14:textId="77777777" w:rsidR="00A0798D" w:rsidRDefault="00A0798D" w:rsidP="00A0798D">
      <w:pPr>
        <w:keepNext/>
        <w:bidi/>
        <w:ind w:firstLine="720"/>
        <w:jc w:val="both"/>
        <w:rPr>
          <w:rFonts w:cs="David" w:hint="cs"/>
          <w:rtl/>
        </w:rPr>
      </w:pPr>
      <w:r>
        <w:rPr>
          <w:rFonts w:cs="David" w:hint="cs"/>
          <w:rtl/>
        </w:rPr>
        <w:t>אני רוצה לנמק את הטענה, אבל לפני - - - בסדר?</w:t>
      </w:r>
    </w:p>
    <w:p w14:paraId="2D252A91" w14:textId="77777777" w:rsidR="00A0798D" w:rsidRDefault="00A0798D" w:rsidP="00A0798D">
      <w:pPr>
        <w:keepNext/>
        <w:bidi/>
        <w:ind w:firstLine="720"/>
        <w:jc w:val="both"/>
        <w:rPr>
          <w:rFonts w:cs="David" w:hint="cs"/>
          <w:rtl/>
        </w:rPr>
      </w:pPr>
    </w:p>
    <w:p w14:paraId="05DEBBD8"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CD905AA" w14:textId="77777777" w:rsidR="00A0798D" w:rsidRDefault="00A0798D" w:rsidP="00A0798D">
      <w:pPr>
        <w:keepNext/>
        <w:bidi/>
        <w:ind w:firstLine="720"/>
        <w:jc w:val="both"/>
        <w:rPr>
          <w:rFonts w:cs="David" w:hint="cs"/>
          <w:rtl/>
        </w:rPr>
      </w:pPr>
    </w:p>
    <w:p w14:paraId="3CBB2D70" w14:textId="77777777" w:rsidR="00A0798D" w:rsidRDefault="00A0798D" w:rsidP="00A0798D">
      <w:pPr>
        <w:keepNext/>
        <w:bidi/>
        <w:ind w:firstLine="720"/>
        <w:jc w:val="both"/>
        <w:rPr>
          <w:rFonts w:cs="David" w:hint="cs"/>
          <w:rtl/>
        </w:rPr>
      </w:pPr>
      <w:r>
        <w:rPr>
          <w:rFonts w:cs="David" w:hint="cs"/>
          <w:rtl/>
        </w:rPr>
        <w:t xml:space="preserve">זכות הדיבור היא שלך. בבקשה, שתי דקות. תנמק את הטענה. </w:t>
      </w:r>
    </w:p>
    <w:p w14:paraId="73CB03FE" w14:textId="77777777" w:rsidR="00A0798D" w:rsidRDefault="00A0798D" w:rsidP="00A0798D">
      <w:pPr>
        <w:keepNext/>
        <w:bidi/>
        <w:ind w:firstLine="720"/>
        <w:jc w:val="both"/>
        <w:rPr>
          <w:rFonts w:cs="David" w:hint="cs"/>
          <w:rtl/>
        </w:rPr>
      </w:pPr>
    </w:p>
    <w:p w14:paraId="4E650D1A"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5B47298" w14:textId="77777777" w:rsidR="00A0798D" w:rsidRDefault="00A0798D" w:rsidP="00A0798D">
      <w:pPr>
        <w:keepNext/>
        <w:bidi/>
        <w:ind w:firstLine="720"/>
        <w:jc w:val="both"/>
        <w:rPr>
          <w:rFonts w:cs="David" w:hint="cs"/>
          <w:rtl/>
        </w:rPr>
      </w:pPr>
    </w:p>
    <w:p w14:paraId="469CE405" w14:textId="77777777" w:rsidR="00A0798D" w:rsidRDefault="00A0798D" w:rsidP="00A0798D">
      <w:pPr>
        <w:keepNext/>
        <w:bidi/>
        <w:ind w:firstLine="720"/>
        <w:jc w:val="both"/>
        <w:rPr>
          <w:rFonts w:cs="David" w:hint="cs"/>
          <w:rtl/>
        </w:rPr>
      </w:pPr>
      <w:r>
        <w:rPr>
          <w:rFonts w:cs="David" w:hint="cs"/>
          <w:rtl/>
        </w:rPr>
        <w:t xml:space="preserve">שתי דקות זה לא מספיק. יש כאן נושא רחב, חדש, עקרוני. </w:t>
      </w:r>
    </w:p>
    <w:p w14:paraId="0BE47381" w14:textId="77777777" w:rsidR="00A0798D" w:rsidRDefault="00A0798D" w:rsidP="00A0798D">
      <w:pPr>
        <w:keepNext/>
        <w:bidi/>
        <w:ind w:firstLine="720"/>
        <w:jc w:val="both"/>
        <w:rPr>
          <w:rFonts w:cs="David" w:hint="cs"/>
          <w:rtl/>
        </w:rPr>
      </w:pPr>
    </w:p>
    <w:p w14:paraId="562FCD9D"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2EFF141" w14:textId="77777777" w:rsidR="00A0798D" w:rsidRDefault="00A0798D" w:rsidP="00A0798D">
      <w:pPr>
        <w:keepNext/>
        <w:bidi/>
        <w:ind w:firstLine="720"/>
        <w:jc w:val="both"/>
        <w:rPr>
          <w:rFonts w:cs="David" w:hint="cs"/>
          <w:rtl/>
        </w:rPr>
      </w:pPr>
    </w:p>
    <w:p w14:paraId="4A070FB2" w14:textId="77777777" w:rsidR="00A0798D" w:rsidRDefault="00A0798D" w:rsidP="00A0798D">
      <w:pPr>
        <w:keepNext/>
        <w:bidi/>
        <w:ind w:firstLine="720"/>
        <w:jc w:val="both"/>
        <w:rPr>
          <w:rFonts w:cs="David" w:hint="cs"/>
          <w:rtl/>
        </w:rPr>
      </w:pPr>
      <w:r>
        <w:rPr>
          <w:rFonts w:cs="David" w:hint="cs"/>
          <w:rtl/>
        </w:rPr>
        <w:t xml:space="preserve">אבל זה מה שיש לך. </w:t>
      </w:r>
    </w:p>
    <w:p w14:paraId="0BF20BA4" w14:textId="77777777" w:rsidR="00A0798D" w:rsidRDefault="00A0798D" w:rsidP="00A0798D">
      <w:pPr>
        <w:keepNext/>
        <w:bidi/>
        <w:ind w:firstLine="720"/>
        <w:jc w:val="both"/>
        <w:rPr>
          <w:rFonts w:cs="David" w:hint="cs"/>
          <w:rtl/>
        </w:rPr>
      </w:pPr>
    </w:p>
    <w:p w14:paraId="5FB5533D"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A4741FF" w14:textId="77777777" w:rsidR="00A0798D" w:rsidRDefault="00A0798D" w:rsidP="00A0798D">
      <w:pPr>
        <w:bidi/>
        <w:jc w:val="both"/>
        <w:rPr>
          <w:rFonts w:cs="David" w:hint="cs"/>
          <w:u w:val="single"/>
          <w:rtl/>
        </w:rPr>
      </w:pPr>
    </w:p>
    <w:p w14:paraId="2ABBB0A0" w14:textId="77777777" w:rsidR="00A0798D" w:rsidRDefault="00A0798D" w:rsidP="00A0798D">
      <w:pPr>
        <w:keepNext/>
        <w:bidi/>
        <w:ind w:firstLine="720"/>
        <w:jc w:val="both"/>
        <w:rPr>
          <w:rFonts w:cs="David" w:hint="cs"/>
          <w:rtl/>
        </w:rPr>
      </w:pPr>
      <w:r>
        <w:rPr>
          <w:rFonts w:cs="David" w:hint="cs"/>
          <w:rtl/>
        </w:rPr>
        <w:t xml:space="preserve">שתי דקות זה לא מספיק לנמק את הטענה החדשה הזו, כי יש כאן נושא רחב ועקרוני. במעט הזמן שניתן לי בין הישיבה הקודמת לישיבה הזאת </w:t>
      </w:r>
      <w:r>
        <w:rPr>
          <w:rFonts w:cs="David"/>
          <w:rtl/>
        </w:rPr>
        <w:t>–</w:t>
      </w:r>
      <w:r>
        <w:rPr>
          <w:rFonts w:cs="David" w:hint="cs"/>
          <w:rtl/>
        </w:rPr>
        <w:t xml:space="preserve"> עשר דקות </w:t>
      </w:r>
      <w:r>
        <w:rPr>
          <w:rFonts w:cs="David"/>
          <w:rtl/>
        </w:rPr>
        <w:t>–</w:t>
      </w:r>
      <w:r>
        <w:rPr>
          <w:rFonts w:cs="David" w:hint="cs"/>
          <w:rtl/>
        </w:rPr>
        <w:t xml:space="preserve"> שוחחתי עם אנשים שמתמצאים בסוגיה יותר ממני. יש כאן הרבה שיקולים בעד ונגד. </w:t>
      </w:r>
    </w:p>
    <w:p w14:paraId="7D73AD8F" w14:textId="77777777" w:rsidR="00A0798D" w:rsidRDefault="00A0798D" w:rsidP="00A0798D">
      <w:pPr>
        <w:keepNext/>
        <w:bidi/>
        <w:ind w:firstLine="720"/>
        <w:jc w:val="both"/>
        <w:rPr>
          <w:rFonts w:cs="David" w:hint="cs"/>
          <w:rtl/>
        </w:rPr>
      </w:pPr>
    </w:p>
    <w:p w14:paraId="59D6331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9721794" w14:textId="77777777" w:rsidR="00A0798D" w:rsidRDefault="00A0798D" w:rsidP="00A0798D">
      <w:pPr>
        <w:keepNext/>
        <w:bidi/>
        <w:ind w:firstLine="720"/>
        <w:jc w:val="both"/>
        <w:rPr>
          <w:rFonts w:cs="David" w:hint="cs"/>
          <w:rtl/>
        </w:rPr>
      </w:pPr>
    </w:p>
    <w:p w14:paraId="78FF3AAA" w14:textId="77777777" w:rsidR="00A0798D" w:rsidRDefault="00A0798D" w:rsidP="00A0798D">
      <w:pPr>
        <w:keepNext/>
        <w:bidi/>
        <w:ind w:firstLine="720"/>
        <w:jc w:val="both"/>
        <w:rPr>
          <w:rFonts w:cs="David" w:hint="cs"/>
          <w:rtl/>
        </w:rPr>
      </w:pPr>
      <w:r>
        <w:rPr>
          <w:rFonts w:cs="David" w:hint="cs"/>
          <w:rtl/>
        </w:rPr>
        <w:t xml:space="preserve">אנחנו לא דנים כאן בעד ונגד. תביא רק נימוקים לנושא חדש. </w:t>
      </w:r>
    </w:p>
    <w:p w14:paraId="727A8AE9" w14:textId="77777777" w:rsidR="00A0798D" w:rsidRDefault="00A0798D" w:rsidP="00A0798D">
      <w:pPr>
        <w:keepNext/>
        <w:bidi/>
        <w:ind w:firstLine="720"/>
        <w:jc w:val="both"/>
        <w:rPr>
          <w:rFonts w:cs="David" w:hint="cs"/>
          <w:rtl/>
        </w:rPr>
      </w:pPr>
    </w:p>
    <w:p w14:paraId="622FEFEC"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414247F" w14:textId="77777777" w:rsidR="00A0798D" w:rsidRDefault="00A0798D" w:rsidP="00A0798D">
      <w:pPr>
        <w:keepNext/>
        <w:bidi/>
        <w:ind w:firstLine="720"/>
        <w:jc w:val="both"/>
        <w:rPr>
          <w:rFonts w:cs="David" w:hint="cs"/>
          <w:rtl/>
        </w:rPr>
      </w:pPr>
    </w:p>
    <w:p w14:paraId="73C90E53" w14:textId="77777777" w:rsidR="00A0798D" w:rsidRDefault="00A0798D" w:rsidP="00A0798D">
      <w:pPr>
        <w:keepNext/>
        <w:bidi/>
        <w:ind w:firstLine="720"/>
        <w:jc w:val="both"/>
        <w:rPr>
          <w:rFonts w:cs="David" w:hint="cs"/>
          <w:rtl/>
        </w:rPr>
      </w:pPr>
      <w:r>
        <w:rPr>
          <w:rFonts w:cs="David" w:hint="cs"/>
          <w:rtl/>
        </w:rPr>
        <w:t xml:space="preserve">אנחנו נוגעים בנושא רחב, ממצב שחל על בית המשפט העליון, שברור שבשבתו כבג"ץ הוא בית משפט ייחודי, הוא נוגע בנושאים חוקתיים, לבין משהו עם השלכות רוחביות, כולל גם תקציביות, כי אנחנו יודעים שמי שמתמנה חודשיים לפני שהוא פורש זה מעלה את זכויות הפנסיה שלו. זה נושא רחב, נרחב ושונה לחלוטין. ממצב של מינוי שיכול להשפיע על אדם אחד זה מגיע למצב שיכול להשפיע על עשרות מינויים או על מינויים רבים, אני אפילו לא יודע מה המספר. לכן זה נושא שונה - גם עניינית, גם מהותית וגם מבחינת סדרי גודל. </w:t>
      </w:r>
    </w:p>
    <w:p w14:paraId="03377F77" w14:textId="77777777" w:rsidR="00A0798D" w:rsidRDefault="00A0798D" w:rsidP="00A0798D">
      <w:pPr>
        <w:keepNext/>
        <w:bidi/>
        <w:ind w:firstLine="720"/>
        <w:jc w:val="both"/>
        <w:rPr>
          <w:rFonts w:cs="David" w:hint="cs"/>
          <w:rtl/>
        </w:rPr>
      </w:pPr>
    </w:p>
    <w:p w14:paraId="0321AEB5" w14:textId="77777777" w:rsidR="00A0798D" w:rsidRDefault="00A0798D" w:rsidP="00A0798D">
      <w:pPr>
        <w:keepNext/>
        <w:bidi/>
        <w:ind w:firstLine="720"/>
        <w:jc w:val="both"/>
        <w:rPr>
          <w:rFonts w:cs="David" w:hint="cs"/>
          <w:rtl/>
        </w:rPr>
      </w:pPr>
      <w:r>
        <w:rPr>
          <w:rFonts w:cs="David" w:hint="cs"/>
          <w:rtl/>
        </w:rPr>
        <w:t xml:space="preserve">אבל לפני כן, אבקש התייחסות של היועצת המשפטית, ארבל. הרי טענתי לנושא חדש בוועדת החוקה ולכן הגענו לכאן. לפי סעיף 85(ד), ואני מצטט: "ועדת הכנסת תדון בטענת נושא חדש שהובאה בפניה באחת משלוש ישיבותיה הרגילות הקרובות." הישיבה הזאת היא לא ישיבה רגילה קרובה של ועדת הכנסת. בכלל יריב </w:t>
      </w:r>
      <w:proofErr w:type="spellStart"/>
      <w:r>
        <w:rPr>
          <w:rFonts w:cs="David" w:hint="cs"/>
          <w:rtl/>
        </w:rPr>
        <w:t>לוין</w:t>
      </w:r>
      <w:proofErr w:type="spellEnd"/>
      <w:r>
        <w:rPr>
          <w:rFonts w:cs="David" w:hint="cs"/>
          <w:rtl/>
        </w:rPr>
        <w:t>, יושב ראש ועדת הכנסת, נמצא בתל-אביב. הוא, בניהול עניינים ב-</w:t>
      </w:r>
      <w:r>
        <w:rPr>
          <w:rFonts w:cs="David" w:hint="cs"/>
        </w:rPr>
        <w:t>SMS</w:t>
      </w:r>
      <w:r>
        <w:rPr>
          <w:rFonts w:cs="David" w:hint="cs"/>
          <w:rtl/>
        </w:rPr>
        <w:t xml:space="preserve">, מסמיך את חבר הכנסת </w:t>
      </w:r>
      <w:proofErr w:type="spellStart"/>
      <w:r>
        <w:rPr>
          <w:rFonts w:cs="David" w:hint="cs"/>
          <w:rtl/>
        </w:rPr>
        <w:t>אלקין</w:t>
      </w:r>
      <w:proofErr w:type="spellEnd"/>
      <w:r>
        <w:rPr>
          <w:rFonts w:cs="David" w:hint="cs"/>
          <w:rtl/>
        </w:rPr>
        <w:t xml:space="preserve"> מהרגע </w:t>
      </w:r>
      <w:proofErr w:type="spellStart"/>
      <w:r>
        <w:rPr>
          <w:rFonts w:cs="David" w:hint="cs"/>
          <w:rtl/>
        </w:rPr>
        <w:t>להרגע</w:t>
      </w:r>
      <w:proofErr w:type="spellEnd"/>
      <w:r>
        <w:rPr>
          <w:rFonts w:cs="David" w:hint="cs"/>
          <w:rtl/>
        </w:rPr>
        <w:t xml:space="preserve">. </w:t>
      </w:r>
    </w:p>
    <w:p w14:paraId="3E380B41" w14:textId="77777777" w:rsidR="00A0798D" w:rsidRDefault="00A0798D" w:rsidP="00A0798D">
      <w:pPr>
        <w:keepNext/>
        <w:bidi/>
        <w:jc w:val="both"/>
        <w:rPr>
          <w:rFonts w:cs="David" w:hint="cs"/>
          <w:rtl/>
        </w:rPr>
      </w:pPr>
    </w:p>
    <w:p w14:paraId="0714A19E"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3D88D08A" w14:textId="77777777" w:rsidR="00A0798D" w:rsidRDefault="00A0798D" w:rsidP="00A0798D">
      <w:pPr>
        <w:bidi/>
        <w:jc w:val="both"/>
        <w:rPr>
          <w:rFonts w:cs="David" w:hint="cs"/>
          <w:u w:val="single"/>
          <w:rtl/>
        </w:rPr>
      </w:pPr>
    </w:p>
    <w:p w14:paraId="44B50311" w14:textId="77777777" w:rsidR="00A0798D" w:rsidRDefault="00A0798D" w:rsidP="00A0798D">
      <w:pPr>
        <w:keepNext/>
        <w:bidi/>
        <w:ind w:firstLine="720"/>
        <w:jc w:val="both"/>
        <w:rPr>
          <w:rFonts w:cs="David" w:hint="cs"/>
          <w:rtl/>
        </w:rPr>
      </w:pPr>
      <w:r>
        <w:rPr>
          <w:rFonts w:cs="David" w:hint="cs"/>
          <w:rtl/>
        </w:rPr>
        <w:t xml:space="preserve">תודה רבה, ארבל תענה לך. </w:t>
      </w:r>
    </w:p>
    <w:p w14:paraId="6F438135" w14:textId="77777777" w:rsidR="00A0798D" w:rsidRDefault="00A0798D" w:rsidP="00A0798D">
      <w:pPr>
        <w:keepNext/>
        <w:bidi/>
        <w:ind w:firstLine="720"/>
        <w:jc w:val="both"/>
        <w:rPr>
          <w:rFonts w:cs="David" w:hint="cs"/>
          <w:rtl/>
        </w:rPr>
      </w:pPr>
    </w:p>
    <w:p w14:paraId="0BC0CCE3" w14:textId="77777777" w:rsidR="00A0798D" w:rsidRDefault="00A0798D" w:rsidP="00A0798D">
      <w:pPr>
        <w:keepLines/>
        <w:bidi/>
        <w:jc w:val="both"/>
        <w:rPr>
          <w:rFonts w:cs="David" w:hint="cs"/>
          <w:u w:val="single"/>
          <w:rtl/>
        </w:rPr>
      </w:pPr>
      <w:r>
        <w:rPr>
          <w:rFonts w:cs="David" w:hint="cs"/>
          <w:u w:val="single"/>
          <w:rtl/>
        </w:rPr>
        <w:t>יוחנן פלסנר</w:t>
      </w:r>
      <w:r w:rsidRPr="00E36EB4">
        <w:rPr>
          <w:rFonts w:cs="David" w:hint="cs"/>
          <w:u w:val="single"/>
          <w:rtl/>
        </w:rPr>
        <w:t>:</w:t>
      </w:r>
    </w:p>
    <w:p w14:paraId="7E80D30A" w14:textId="77777777" w:rsidR="00A0798D" w:rsidRDefault="00A0798D" w:rsidP="00A0798D">
      <w:pPr>
        <w:keepNext/>
        <w:keepLines/>
        <w:bidi/>
        <w:ind w:firstLine="720"/>
        <w:jc w:val="both"/>
        <w:rPr>
          <w:rFonts w:cs="David" w:hint="cs"/>
          <w:rtl/>
        </w:rPr>
      </w:pPr>
    </w:p>
    <w:p w14:paraId="2F2D17C7" w14:textId="77777777" w:rsidR="00A0798D" w:rsidRDefault="00A0798D" w:rsidP="00A0798D">
      <w:pPr>
        <w:keepNext/>
        <w:keepLines/>
        <w:bidi/>
        <w:ind w:firstLine="720"/>
        <w:jc w:val="both"/>
        <w:rPr>
          <w:rFonts w:cs="David" w:hint="cs"/>
          <w:rtl/>
        </w:rPr>
      </w:pPr>
      <w:r>
        <w:rPr>
          <w:rFonts w:cs="David" w:hint="cs"/>
          <w:rtl/>
        </w:rPr>
        <w:t>זה לא - - -</w:t>
      </w:r>
    </w:p>
    <w:p w14:paraId="6FF5EB8E" w14:textId="77777777" w:rsidR="00A0798D" w:rsidRDefault="00A0798D" w:rsidP="00A0798D">
      <w:pPr>
        <w:keepNext/>
        <w:keepLines/>
        <w:bidi/>
        <w:ind w:firstLine="720"/>
        <w:jc w:val="both"/>
        <w:rPr>
          <w:rFonts w:cs="David" w:hint="cs"/>
          <w:rtl/>
        </w:rPr>
      </w:pPr>
    </w:p>
    <w:p w14:paraId="485AA49D"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86A08F4" w14:textId="77777777" w:rsidR="00A0798D" w:rsidRDefault="00A0798D" w:rsidP="00A0798D">
      <w:pPr>
        <w:keepNext/>
        <w:bidi/>
        <w:ind w:firstLine="720"/>
        <w:jc w:val="both"/>
        <w:rPr>
          <w:rFonts w:cs="David" w:hint="cs"/>
          <w:rtl/>
        </w:rPr>
      </w:pPr>
    </w:p>
    <w:p w14:paraId="76E66462" w14:textId="77777777" w:rsidR="00A0798D" w:rsidRDefault="00A0798D" w:rsidP="00A0798D">
      <w:pPr>
        <w:keepNext/>
        <w:bidi/>
        <w:ind w:firstLine="720"/>
        <w:jc w:val="both"/>
        <w:rPr>
          <w:rFonts w:cs="David" w:hint="cs"/>
          <w:rtl/>
        </w:rPr>
      </w:pPr>
      <w:r>
        <w:rPr>
          <w:rFonts w:cs="David" w:hint="cs"/>
          <w:rtl/>
        </w:rPr>
        <w:t>השאלה ברורה. ארבל תענה לך.</w:t>
      </w:r>
    </w:p>
    <w:p w14:paraId="7FA60B71" w14:textId="77777777" w:rsidR="00A0798D" w:rsidRDefault="00A0798D" w:rsidP="00A0798D">
      <w:pPr>
        <w:keepNext/>
        <w:bidi/>
        <w:jc w:val="both"/>
        <w:rPr>
          <w:rFonts w:cs="David" w:hint="cs"/>
          <w:rtl/>
        </w:rPr>
      </w:pPr>
    </w:p>
    <w:p w14:paraId="2011FA65"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CBFB068" w14:textId="77777777" w:rsidR="00A0798D" w:rsidRDefault="00A0798D" w:rsidP="00A0798D">
      <w:pPr>
        <w:bidi/>
        <w:jc w:val="both"/>
        <w:rPr>
          <w:rFonts w:cs="David" w:hint="cs"/>
          <w:u w:val="single"/>
          <w:rtl/>
        </w:rPr>
      </w:pPr>
    </w:p>
    <w:p w14:paraId="10DF7D12" w14:textId="77777777" w:rsidR="00A0798D" w:rsidRDefault="00A0798D" w:rsidP="00A0798D">
      <w:pPr>
        <w:keepNext/>
        <w:bidi/>
        <w:ind w:firstLine="720"/>
        <w:jc w:val="both"/>
        <w:rPr>
          <w:rFonts w:cs="David" w:hint="cs"/>
          <w:rtl/>
        </w:rPr>
      </w:pPr>
      <w:r>
        <w:rPr>
          <w:rFonts w:cs="David" w:hint="cs"/>
          <w:rtl/>
        </w:rPr>
        <w:t xml:space="preserve">אבל זו שאלה עקרונית. יש תפיסת עולם שעומדת מאחורי הסעיף הזה. </w:t>
      </w:r>
    </w:p>
    <w:p w14:paraId="68CDD59B" w14:textId="77777777" w:rsidR="00A0798D" w:rsidRDefault="00A0798D" w:rsidP="00A0798D">
      <w:pPr>
        <w:keepNext/>
        <w:bidi/>
        <w:ind w:firstLine="720"/>
        <w:jc w:val="both"/>
        <w:rPr>
          <w:rFonts w:cs="David" w:hint="cs"/>
          <w:rtl/>
        </w:rPr>
      </w:pPr>
    </w:p>
    <w:p w14:paraId="3B8892B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1727166" w14:textId="77777777" w:rsidR="00A0798D" w:rsidRDefault="00A0798D" w:rsidP="00A0798D">
      <w:pPr>
        <w:keepNext/>
        <w:bidi/>
        <w:ind w:firstLine="720"/>
        <w:jc w:val="both"/>
        <w:rPr>
          <w:rFonts w:cs="David" w:hint="cs"/>
          <w:rtl/>
        </w:rPr>
      </w:pPr>
    </w:p>
    <w:p w14:paraId="1E74F886" w14:textId="77777777" w:rsidR="00A0798D" w:rsidRDefault="00A0798D" w:rsidP="00A0798D">
      <w:pPr>
        <w:keepNext/>
        <w:bidi/>
        <w:ind w:firstLine="720"/>
        <w:jc w:val="both"/>
        <w:rPr>
          <w:rFonts w:cs="David" w:hint="cs"/>
          <w:rtl/>
        </w:rPr>
      </w:pPr>
      <w:r>
        <w:rPr>
          <w:rFonts w:cs="David" w:hint="cs"/>
          <w:rtl/>
        </w:rPr>
        <w:t xml:space="preserve">תודה רבה. בבקשה, ארבל. </w:t>
      </w:r>
    </w:p>
    <w:p w14:paraId="086EF571" w14:textId="77777777" w:rsidR="00A0798D" w:rsidRDefault="00A0798D" w:rsidP="00A0798D">
      <w:pPr>
        <w:keepNext/>
        <w:bidi/>
        <w:ind w:firstLine="720"/>
        <w:jc w:val="both"/>
        <w:rPr>
          <w:rFonts w:cs="David" w:hint="cs"/>
          <w:rtl/>
        </w:rPr>
      </w:pPr>
    </w:p>
    <w:p w14:paraId="23CA96FA"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E0EC961" w14:textId="77777777" w:rsidR="00A0798D" w:rsidRDefault="00A0798D" w:rsidP="00A0798D">
      <w:pPr>
        <w:keepNext/>
        <w:bidi/>
        <w:ind w:firstLine="720"/>
        <w:jc w:val="both"/>
        <w:rPr>
          <w:rFonts w:cs="David" w:hint="cs"/>
          <w:rtl/>
        </w:rPr>
      </w:pPr>
    </w:p>
    <w:p w14:paraId="08505430" w14:textId="77777777" w:rsidR="00A0798D" w:rsidRDefault="00A0798D" w:rsidP="00A0798D">
      <w:pPr>
        <w:keepNext/>
        <w:bidi/>
        <w:ind w:firstLine="720"/>
        <w:jc w:val="both"/>
        <w:rPr>
          <w:rFonts w:cs="David" w:hint="cs"/>
          <w:rtl/>
        </w:rPr>
      </w:pPr>
      <w:r>
        <w:rPr>
          <w:rFonts w:cs="David" w:hint="cs"/>
          <w:rtl/>
        </w:rPr>
        <w:t xml:space="preserve">אנחנו רוצים לאפשר דיון אמיתי ועקרוני בעניין. לכן, כל הדיון הזה נעשה בניגוד לתקנון ואין לו שום סמכות ושום נפקות. </w:t>
      </w:r>
    </w:p>
    <w:p w14:paraId="0CBA6B47" w14:textId="77777777" w:rsidR="00A0798D" w:rsidRDefault="00A0798D" w:rsidP="00A0798D">
      <w:pPr>
        <w:keepNext/>
        <w:bidi/>
        <w:jc w:val="both"/>
        <w:rPr>
          <w:rFonts w:cs="David" w:hint="cs"/>
          <w:rtl/>
        </w:rPr>
      </w:pPr>
    </w:p>
    <w:p w14:paraId="66B2369B"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5DE5B628" w14:textId="77777777" w:rsidR="00A0798D" w:rsidRDefault="00A0798D" w:rsidP="00A0798D">
      <w:pPr>
        <w:bidi/>
        <w:jc w:val="both"/>
        <w:rPr>
          <w:rFonts w:cs="David" w:hint="cs"/>
          <w:u w:val="single"/>
          <w:rtl/>
        </w:rPr>
      </w:pPr>
    </w:p>
    <w:p w14:paraId="5089F698" w14:textId="77777777" w:rsidR="00A0798D" w:rsidRDefault="00A0798D" w:rsidP="00A0798D">
      <w:pPr>
        <w:keepNext/>
        <w:bidi/>
        <w:ind w:firstLine="720"/>
        <w:jc w:val="both"/>
        <w:rPr>
          <w:rFonts w:cs="David" w:hint="cs"/>
          <w:rtl/>
        </w:rPr>
      </w:pPr>
      <w:r>
        <w:rPr>
          <w:rFonts w:cs="David" w:hint="cs"/>
          <w:rtl/>
        </w:rPr>
        <w:t xml:space="preserve">לא מכנסים ועדת הכנסת בלי התייעצות עם צוות ועדת הכנסת, לכן הכול לפי - - -  </w:t>
      </w:r>
    </w:p>
    <w:p w14:paraId="57C60BCB" w14:textId="77777777" w:rsidR="00A0798D" w:rsidRDefault="00A0798D" w:rsidP="00A0798D">
      <w:pPr>
        <w:keepNext/>
        <w:bidi/>
        <w:jc w:val="both"/>
        <w:rPr>
          <w:rFonts w:cs="David" w:hint="cs"/>
          <w:rtl/>
        </w:rPr>
      </w:pPr>
    </w:p>
    <w:p w14:paraId="63BF5E2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F8B3410" w14:textId="77777777" w:rsidR="00A0798D" w:rsidRDefault="00A0798D" w:rsidP="00A0798D">
      <w:pPr>
        <w:bidi/>
        <w:jc w:val="both"/>
        <w:rPr>
          <w:rFonts w:cs="David" w:hint="cs"/>
          <w:u w:val="single"/>
          <w:rtl/>
        </w:rPr>
      </w:pPr>
    </w:p>
    <w:p w14:paraId="5A59315D" w14:textId="77777777" w:rsidR="00A0798D" w:rsidRDefault="00A0798D" w:rsidP="00A0798D">
      <w:pPr>
        <w:keepNext/>
        <w:bidi/>
        <w:ind w:firstLine="720"/>
        <w:jc w:val="both"/>
        <w:rPr>
          <w:rFonts w:cs="David" w:hint="cs"/>
          <w:rtl/>
        </w:rPr>
      </w:pPr>
      <w:r>
        <w:rPr>
          <w:rFonts w:cs="David" w:hint="cs"/>
          <w:rtl/>
        </w:rPr>
        <w:t>אני רוצה לשאול את מנהלת הוועדה: האם הישיבה הזאת היא אחת מהישיבות הרגילות הקבועות, שהיו על קבועות על סדר-היום של הוועדה?</w:t>
      </w:r>
    </w:p>
    <w:p w14:paraId="2AC797AD" w14:textId="77777777" w:rsidR="00A0798D" w:rsidRDefault="00A0798D" w:rsidP="00A0798D">
      <w:pPr>
        <w:keepNext/>
        <w:bidi/>
        <w:ind w:firstLine="720"/>
        <w:jc w:val="both"/>
        <w:rPr>
          <w:rFonts w:cs="David" w:hint="cs"/>
          <w:rtl/>
        </w:rPr>
      </w:pPr>
    </w:p>
    <w:p w14:paraId="461287FC"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FF7BAF8" w14:textId="77777777" w:rsidR="00A0798D" w:rsidRDefault="00A0798D" w:rsidP="00A0798D">
      <w:pPr>
        <w:keepNext/>
        <w:bidi/>
        <w:ind w:firstLine="720"/>
        <w:jc w:val="both"/>
        <w:rPr>
          <w:rFonts w:cs="David" w:hint="cs"/>
          <w:rtl/>
        </w:rPr>
      </w:pPr>
    </w:p>
    <w:p w14:paraId="6DCC8F90" w14:textId="77777777" w:rsidR="00A0798D" w:rsidRDefault="00A0798D" w:rsidP="00A0798D">
      <w:pPr>
        <w:keepNext/>
        <w:bidi/>
        <w:ind w:firstLine="720"/>
        <w:jc w:val="both"/>
        <w:rPr>
          <w:rFonts w:cs="David" w:hint="cs"/>
          <w:rtl/>
        </w:rPr>
      </w:pPr>
      <w:r>
        <w:rPr>
          <w:rFonts w:cs="David" w:hint="cs"/>
          <w:rtl/>
        </w:rPr>
        <w:t xml:space="preserve">שאלת. תיכף תקבל תשובה. ארבל, בבקשה.  </w:t>
      </w:r>
    </w:p>
    <w:p w14:paraId="5BAC6E7D" w14:textId="77777777" w:rsidR="00A0798D" w:rsidRDefault="00A0798D" w:rsidP="00A0798D">
      <w:pPr>
        <w:keepNext/>
        <w:bidi/>
        <w:jc w:val="both"/>
        <w:rPr>
          <w:rFonts w:cs="David" w:hint="cs"/>
          <w:rtl/>
        </w:rPr>
      </w:pPr>
    </w:p>
    <w:p w14:paraId="01178FE6" w14:textId="77777777" w:rsidR="00A0798D" w:rsidRDefault="00A0798D" w:rsidP="00A0798D">
      <w:pPr>
        <w:keepNext/>
        <w:bidi/>
        <w:jc w:val="both"/>
        <w:rPr>
          <w:rFonts w:cs="David" w:hint="cs"/>
          <w:rtl/>
        </w:rPr>
      </w:pPr>
      <w:r w:rsidRPr="00AE510C">
        <w:rPr>
          <w:rFonts w:cs="David" w:hint="cs"/>
          <w:u w:val="single"/>
          <w:rtl/>
        </w:rPr>
        <w:t>ארבל אסטרחן:</w:t>
      </w:r>
    </w:p>
    <w:p w14:paraId="7FF81FE6" w14:textId="77777777" w:rsidR="00A0798D" w:rsidRDefault="00A0798D" w:rsidP="00A0798D">
      <w:pPr>
        <w:keepNext/>
        <w:bidi/>
        <w:jc w:val="both"/>
        <w:rPr>
          <w:rFonts w:cs="David" w:hint="cs"/>
          <w:rtl/>
        </w:rPr>
      </w:pPr>
    </w:p>
    <w:p w14:paraId="6CECC758" w14:textId="77777777" w:rsidR="00A0798D" w:rsidRDefault="00A0798D" w:rsidP="00A0798D">
      <w:pPr>
        <w:keepNext/>
        <w:bidi/>
        <w:ind w:firstLine="720"/>
        <w:jc w:val="both"/>
        <w:rPr>
          <w:rFonts w:cs="David" w:hint="cs"/>
          <w:rtl/>
        </w:rPr>
      </w:pPr>
      <w:r>
        <w:rPr>
          <w:rFonts w:cs="David" w:hint="cs"/>
          <w:rtl/>
        </w:rPr>
        <w:t xml:space="preserve">מה זו ישיבה רגילה וישיבה לא רגילה לא הוגדר בתקנון, אבל המקומות שבהם נעשה - - - </w:t>
      </w:r>
    </w:p>
    <w:p w14:paraId="52A86C09" w14:textId="77777777" w:rsidR="00A0798D" w:rsidRDefault="00A0798D" w:rsidP="00A0798D">
      <w:pPr>
        <w:keepNext/>
        <w:bidi/>
        <w:jc w:val="both"/>
        <w:rPr>
          <w:rFonts w:cs="David" w:hint="cs"/>
          <w:rtl/>
        </w:rPr>
      </w:pPr>
    </w:p>
    <w:p w14:paraId="224572DB"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5D541060" w14:textId="77777777" w:rsidR="00A0798D" w:rsidRDefault="00A0798D" w:rsidP="00A0798D">
      <w:pPr>
        <w:bidi/>
        <w:jc w:val="both"/>
        <w:rPr>
          <w:rFonts w:cs="David" w:hint="cs"/>
          <w:u w:val="single"/>
          <w:rtl/>
        </w:rPr>
      </w:pPr>
    </w:p>
    <w:p w14:paraId="7D052463" w14:textId="77777777" w:rsidR="00A0798D" w:rsidRDefault="00A0798D" w:rsidP="00A0798D">
      <w:pPr>
        <w:keepNext/>
        <w:bidi/>
        <w:ind w:firstLine="720"/>
        <w:jc w:val="both"/>
        <w:rPr>
          <w:rFonts w:cs="David" w:hint="cs"/>
          <w:rtl/>
        </w:rPr>
      </w:pPr>
      <w:r>
        <w:rPr>
          <w:rFonts w:cs="David" w:hint="cs"/>
          <w:rtl/>
        </w:rPr>
        <w:t xml:space="preserve">חבל, חבל שלא פעלתם להגדיר את זה. </w:t>
      </w:r>
    </w:p>
    <w:p w14:paraId="4951F149" w14:textId="77777777" w:rsidR="00A0798D" w:rsidRDefault="00A0798D" w:rsidP="00A0798D">
      <w:pPr>
        <w:keepNext/>
        <w:bidi/>
        <w:jc w:val="both"/>
        <w:rPr>
          <w:rFonts w:cs="David" w:hint="cs"/>
          <w:rtl/>
        </w:rPr>
      </w:pPr>
    </w:p>
    <w:p w14:paraId="67A25928" w14:textId="77777777" w:rsidR="00A0798D" w:rsidRDefault="00A0798D" w:rsidP="00A0798D">
      <w:pPr>
        <w:keepNext/>
        <w:bidi/>
        <w:jc w:val="both"/>
        <w:rPr>
          <w:rFonts w:cs="David" w:hint="cs"/>
          <w:rtl/>
        </w:rPr>
      </w:pPr>
      <w:r w:rsidRPr="00AE510C">
        <w:rPr>
          <w:rFonts w:cs="David" w:hint="cs"/>
          <w:u w:val="single"/>
          <w:rtl/>
        </w:rPr>
        <w:t>ארבל אסטרחן:</w:t>
      </w:r>
    </w:p>
    <w:p w14:paraId="5A4332FD" w14:textId="77777777" w:rsidR="00A0798D" w:rsidRDefault="00A0798D" w:rsidP="00A0798D">
      <w:pPr>
        <w:keepNext/>
        <w:bidi/>
        <w:jc w:val="both"/>
        <w:rPr>
          <w:rFonts w:cs="David" w:hint="cs"/>
          <w:rtl/>
        </w:rPr>
      </w:pPr>
    </w:p>
    <w:p w14:paraId="5F07FD7C" w14:textId="77777777" w:rsidR="00A0798D" w:rsidRDefault="00A0798D" w:rsidP="00A0798D">
      <w:pPr>
        <w:keepNext/>
        <w:bidi/>
        <w:ind w:firstLine="720"/>
        <w:jc w:val="both"/>
        <w:rPr>
          <w:rFonts w:cs="David" w:hint="cs"/>
          <w:rtl/>
        </w:rPr>
      </w:pPr>
      <w:r>
        <w:rPr>
          <w:rFonts w:cs="David" w:hint="cs"/>
          <w:rtl/>
        </w:rPr>
        <w:t xml:space="preserve">יכול להיות. אבל המקומות שבהם נעשה שימוש בדבר הזה, הכוונה הייתה על-פי רוב ישיבות שאינן ישיבות פגרה, למשל. להבהיר </w:t>
      </w:r>
      <w:r>
        <w:rPr>
          <w:rFonts w:cs="David"/>
          <w:rtl/>
        </w:rPr>
        <w:t>–</w:t>
      </w:r>
      <w:r>
        <w:rPr>
          <w:rFonts w:cs="David" w:hint="cs"/>
          <w:rtl/>
        </w:rPr>
        <w:t xml:space="preserve"> דברים מהסוג הזה. ברגע שיושב ראש הוועדה קבע ישיבה </w:t>
      </w:r>
      <w:r>
        <w:rPr>
          <w:rFonts w:cs="David"/>
          <w:rtl/>
        </w:rPr>
        <w:t>–</w:t>
      </w:r>
      <w:r>
        <w:rPr>
          <w:rFonts w:cs="David" w:hint="cs"/>
          <w:rtl/>
        </w:rPr>
        <w:t xml:space="preserve"> ולעניין זה, אם הוא מילא ממנה מקום, הוא יושב ראש הוועדה לכל דבר ועניין לצורך הזה </w:t>
      </w:r>
      <w:r>
        <w:rPr>
          <w:rFonts w:cs="David"/>
          <w:rtl/>
        </w:rPr>
        <w:t>–</w:t>
      </w:r>
      <w:r>
        <w:rPr>
          <w:rFonts w:cs="David" w:hint="cs"/>
          <w:rtl/>
        </w:rPr>
        <w:t xml:space="preserve"> אז הישיבה הפכה להיות ישיבה רגילה. לא כתוב: ישיבה שנקבעה מראש. </w:t>
      </w:r>
    </w:p>
    <w:p w14:paraId="50945543" w14:textId="77777777" w:rsidR="00A0798D" w:rsidRDefault="00A0798D" w:rsidP="00A0798D">
      <w:pPr>
        <w:keepNext/>
        <w:bidi/>
        <w:ind w:firstLine="720"/>
        <w:jc w:val="both"/>
        <w:rPr>
          <w:rFonts w:cs="David" w:hint="cs"/>
          <w:rtl/>
        </w:rPr>
      </w:pPr>
    </w:p>
    <w:p w14:paraId="6597D5A9"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CECAAEF" w14:textId="77777777" w:rsidR="00A0798D" w:rsidRDefault="00A0798D" w:rsidP="00A0798D">
      <w:pPr>
        <w:keepNext/>
        <w:bidi/>
        <w:ind w:firstLine="720"/>
        <w:jc w:val="both"/>
        <w:rPr>
          <w:rFonts w:cs="David" w:hint="cs"/>
          <w:rtl/>
        </w:rPr>
      </w:pPr>
    </w:p>
    <w:p w14:paraId="6E6653EF" w14:textId="77777777" w:rsidR="00A0798D" w:rsidRDefault="00A0798D" w:rsidP="00A0798D">
      <w:pPr>
        <w:keepNext/>
        <w:bidi/>
        <w:ind w:firstLine="720"/>
        <w:jc w:val="both"/>
        <w:rPr>
          <w:rFonts w:cs="David" w:hint="cs"/>
          <w:rtl/>
        </w:rPr>
      </w:pPr>
      <w:r>
        <w:rPr>
          <w:rFonts w:cs="David" w:hint="cs"/>
          <w:rtl/>
        </w:rPr>
        <w:t>רגילה וקרובה. אני לא חושב שצריך - - -</w:t>
      </w:r>
    </w:p>
    <w:p w14:paraId="66AEF21B" w14:textId="77777777" w:rsidR="00A0798D" w:rsidRDefault="00A0798D" w:rsidP="00A0798D">
      <w:pPr>
        <w:keepNext/>
        <w:bidi/>
        <w:ind w:firstLine="720"/>
        <w:jc w:val="both"/>
        <w:rPr>
          <w:rFonts w:cs="David" w:hint="cs"/>
          <w:rtl/>
        </w:rPr>
      </w:pPr>
    </w:p>
    <w:p w14:paraId="608AE06E" w14:textId="77777777" w:rsidR="00A0798D" w:rsidRPr="00A0554E" w:rsidRDefault="00A0798D" w:rsidP="00A0798D">
      <w:pPr>
        <w:bidi/>
        <w:jc w:val="both"/>
        <w:rPr>
          <w:rFonts w:cs="David" w:hint="cs"/>
          <w:u w:val="single"/>
          <w:rtl/>
        </w:rPr>
      </w:pPr>
      <w:r w:rsidRPr="00A0554E">
        <w:rPr>
          <w:rFonts w:cs="David" w:hint="cs"/>
          <w:u w:val="single"/>
          <w:rtl/>
        </w:rPr>
        <w:t>ארבל אסטרחן:</w:t>
      </w:r>
    </w:p>
    <w:p w14:paraId="4AD0C802" w14:textId="77777777" w:rsidR="00A0798D" w:rsidRDefault="00A0798D" w:rsidP="00A0798D">
      <w:pPr>
        <w:keepNext/>
        <w:bidi/>
        <w:ind w:firstLine="720"/>
        <w:jc w:val="both"/>
        <w:rPr>
          <w:rFonts w:cs="David" w:hint="cs"/>
          <w:rtl/>
        </w:rPr>
      </w:pPr>
    </w:p>
    <w:p w14:paraId="4695CBB8" w14:textId="77777777" w:rsidR="00A0798D" w:rsidRDefault="00A0798D" w:rsidP="00A0798D">
      <w:pPr>
        <w:keepNext/>
        <w:bidi/>
        <w:ind w:firstLine="720"/>
        <w:jc w:val="both"/>
        <w:rPr>
          <w:rFonts w:cs="David" w:hint="cs"/>
          <w:rtl/>
        </w:rPr>
      </w:pPr>
      <w:r>
        <w:rPr>
          <w:rFonts w:cs="David" w:hint="cs"/>
          <w:rtl/>
        </w:rPr>
        <w:t xml:space="preserve">אין בה משהו מיוחד, היא רגילה. נכון שהיא נקבעה באופן - - - </w:t>
      </w:r>
    </w:p>
    <w:p w14:paraId="7BB52742" w14:textId="77777777" w:rsidR="00A0798D" w:rsidRDefault="00A0798D" w:rsidP="00A0798D">
      <w:pPr>
        <w:keepNext/>
        <w:bidi/>
        <w:jc w:val="both"/>
        <w:rPr>
          <w:rFonts w:cs="David" w:hint="cs"/>
          <w:rtl/>
        </w:rPr>
      </w:pPr>
    </w:p>
    <w:p w14:paraId="6FB011E0" w14:textId="77777777" w:rsidR="00A0798D" w:rsidRDefault="00A0798D" w:rsidP="00A0798D">
      <w:pPr>
        <w:keepLines/>
        <w:bidi/>
        <w:jc w:val="both"/>
        <w:rPr>
          <w:rFonts w:cs="David" w:hint="cs"/>
          <w:u w:val="single"/>
          <w:rtl/>
        </w:rPr>
      </w:pPr>
      <w:r>
        <w:rPr>
          <w:rFonts w:cs="David" w:hint="cs"/>
          <w:u w:val="single"/>
          <w:rtl/>
        </w:rPr>
        <w:t>דוד רותם</w:t>
      </w:r>
      <w:r w:rsidRPr="00E36EB4">
        <w:rPr>
          <w:rFonts w:cs="David" w:hint="cs"/>
          <w:u w:val="single"/>
          <w:rtl/>
        </w:rPr>
        <w:t>:</w:t>
      </w:r>
    </w:p>
    <w:p w14:paraId="50AAA4CD" w14:textId="77777777" w:rsidR="00A0798D" w:rsidRDefault="00A0798D" w:rsidP="00A0798D">
      <w:pPr>
        <w:keepLines/>
        <w:bidi/>
        <w:jc w:val="both"/>
        <w:rPr>
          <w:rFonts w:cs="David" w:hint="cs"/>
          <w:u w:val="single"/>
          <w:rtl/>
        </w:rPr>
      </w:pPr>
    </w:p>
    <w:p w14:paraId="3D813200" w14:textId="77777777" w:rsidR="00A0798D" w:rsidRDefault="00A0798D" w:rsidP="00A0798D">
      <w:pPr>
        <w:keepNext/>
        <w:keepLines/>
        <w:bidi/>
        <w:ind w:firstLine="720"/>
        <w:jc w:val="both"/>
        <w:rPr>
          <w:rFonts w:cs="David" w:hint="cs"/>
          <w:rtl/>
        </w:rPr>
      </w:pPr>
      <w:r>
        <w:rPr>
          <w:rFonts w:cs="David" w:hint="cs"/>
          <w:rtl/>
        </w:rPr>
        <w:t xml:space="preserve">זה בסדר, תתווכח עם היועצת המשפטית ואחר כך תבוא אליי בטענות שאני לא מקשיב ליועצים המשפטיים שלי. </w:t>
      </w:r>
    </w:p>
    <w:p w14:paraId="20680890" w14:textId="77777777" w:rsidR="00A0798D" w:rsidRDefault="00A0798D" w:rsidP="00A0798D">
      <w:pPr>
        <w:keepNext/>
        <w:bidi/>
        <w:ind w:firstLine="720"/>
        <w:jc w:val="both"/>
        <w:rPr>
          <w:rFonts w:cs="David" w:hint="cs"/>
          <w:rtl/>
        </w:rPr>
      </w:pPr>
    </w:p>
    <w:p w14:paraId="521D38A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6125ACB" w14:textId="77777777" w:rsidR="00A0798D" w:rsidRDefault="00A0798D" w:rsidP="00A0798D">
      <w:pPr>
        <w:keepNext/>
        <w:bidi/>
        <w:ind w:firstLine="720"/>
        <w:jc w:val="both"/>
        <w:rPr>
          <w:rFonts w:cs="David" w:hint="cs"/>
          <w:rtl/>
        </w:rPr>
      </w:pPr>
    </w:p>
    <w:p w14:paraId="49320393" w14:textId="77777777" w:rsidR="00A0798D" w:rsidRDefault="00A0798D" w:rsidP="00A0798D">
      <w:pPr>
        <w:keepNext/>
        <w:bidi/>
        <w:ind w:firstLine="720"/>
        <w:jc w:val="both"/>
        <w:rPr>
          <w:rFonts w:cs="David" w:hint="cs"/>
          <w:rtl/>
        </w:rPr>
      </w:pPr>
      <w:r>
        <w:rPr>
          <w:rFonts w:cs="David" w:hint="cs"/>
          <w:rtl/>
        </w:rPr>
        <w:t>לא נדרשת שום - - -</w:t>
      </w:r>
    </w:p>
    <w:p w14:paraId="1EBFF279" w14:textId="77777777" w:rsidR="00A0798D" w:rsidRDefault="00A0798D" w:rsidP="00A0798D">
      <w:pPr>
        <w:keepNext/>
        <w:bidi/>
        <w:jc w:val="both"/>
        <w:rPr>
          <w:rFonts w:cs="David" w:hint="cs"/>
          <w:rtl/>
        </w:rPr>
      </w:pPr>
    </w:p>
    <w:p w14:paraId="44C5DE27" w14:textId="77777777" w:rsidR="00A0798D" w:rsidRDefault="00A0798D" w:rsidP="00A0798D">
      <w:pPr>
        <w:bidi/>
        <w:jc w:val="both"/>
        <w:rPr>
          <w:rFonts w:cs="David" w:hint="cs"/>
          <w:u w:val="single"/>
          <w:rtl/>
        </w:rPr>
      </w:pPr>
      <w:r>
        <w:rPr>
          <w:rFonts w:cs="David" w:hint="cs"/>
          <w:u w:val="single"/>
          <w:rtl/>
        </w:rPr>
        <w:t>רחל אדטו</w:t>
      </w:r>
      <w:r w:rsidRPr="00E36EB4">
        <w:rPr>
          <w:rFonts w:cs="David" w:hint="cs"/>
          <w:u w:val="single"/>
          <w:rtl/>
        </w:rPr>
        <w:t>:</w:t>
      </w:r>
    </w:p>
    <w:p w14:paraId="75E861F8" w14:textId="77777777" w:rsidR="00A0798D" w:rsidRPr="00E36EB4" w:rsidRDefault="00A0798D" w:rsidP="00A0798D">
      <w:pPr>
        <w:bidi/>
        <w:jc w:val="both"/>
        <w:rPr>
          <w:rFonts w:cs="David" w:hint="cs"/>
          <w:u w:val="single"/>
          <w:rtl/>
        </w:rPr>
      </w:pPr>
    </w:p>
    <w:p w14:paraId="6F036532" w14:textId="77777777" w:rsidR="00A0798D" w:rsidRDefault="00A0798D" w:rsidP="00A0798D">
      <w:pPr>
        <w:keepNext/>
        <w:bidi/>
        <w:ind w:firstLine="720"/>
        <w:jc w:val="both"/>
        <w:rPr>
          <w:rFonts w:cs="David" w:hint="cs"/>
          <w:rtl/>
        </w:rPr>
      </w:pPr>
      <w:r>
        <w:rPr>
          <w:rFonts w:cs="David" w:hint="cs"/>
          <w:rtl/>
        </w:rPr>
        <w:t>גם ליועץ משפטי יש פרשנות.</w:t>
      </w:r>
    </w:p>
    <w:p w14:paraId="704E23FA" w14:textId="77777777" w:rsidR="00A0798D" w:rsidRDefault="00A0798D" w:rsidP="00A0798D">
      <w:pPr>
        <w:keepNext/>
        <w:bidi/>
        <w:ind w:firstLine="720"/>
        <w:jc w:val="both"/>
        <w:rPr>
          <w:rFonts w:cs="David" w:hint="cs"/>
          <w:rtl/>
        </w:rPr>
      </w:pPr>
    </w:p>
    <w:p w14:paraId="00C70E8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F86243E" w14:textId="77777777" w:rsidR="00A0798D" w:rsidRDefault="00A0798D" w:rsidP="00A0798D">
      <w:pPr>
        <w:keepNext/>
        <w:bidi/>
        <w:ind w:firstLine="720"/>
        <w:jc w:val="both"/>
        <w:rPr>
          <w:rFonts w:cs="David" w:hint="cs"/>
          <w:rtl/>
        </w:rPr>
      </w:pPr>
    </w:p>
    <w:p w14:paraId="08294362" w14:textId="77777777" w:rsidR="00A0798D" w:rsidRDefault="00A0798D" w:rsidP="00A0798D">
      <w:pPr>
        <w:keepNext/>
        <w:bidi/>
        <w:ind w:firstLine="720"/>
        <w:jc w:val="both"/>
        <w:rPr>
          <w:rFonts w:cs="David" w:hint="cs"/>
          <w:rtl/>
        </w:rPr>
      </w:pPr>
      <w:r>
        <w:rPr>
          <w:rFonts w:cs="David" w:hint="cs"/>
          <w:rtl/>
        </w:rPr>
        <w:t xml:space="preserve">אני חושב שקיבלת תשובה. </w:t>
      </w:r>
    </w:p>
    <w:p w14:paraId="320AB1FC" w14:textId="77777777" w:rsidR="00A0798D" w:rsidRDefault="00A0798D" w:rsidP="00A0798D">
      <w:pPr>
        <w:keepNext/>
        <w:bidi/>
        <w:ind w:firstLine="720"/>
        <w:jc w:val="both"/>
        <w:rPr>
          <w:rFonts w:cs="David" w:hint="cs"/>
          <w:rtl/>
        </w:rPr>
      </w:pPr>
    </w:p>
    <w:p w14:paraId="5F5AF0E7"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3ED8BE63" w14:textId="77777777" w:rsidR="00A0798D" w:rsidRDefault="00A0798D" w:rsidP="00A0798D">
      <w:pPr>
        <w:keepNext/>
        <w:bidi/>
        <w:ind w:firstLine="720"/>
        <w:jc w:val="both"/>
        <w:rPr>
          <w:rFonts w:cs="David" w:hint="cs"/>
          <w:rtl/>
        </w:rPr>
      </w:pPr>
    </w:p>
    <w:p w14:paraId="1C0CA818" w14:textId="77777777" w:rsidR="00A0798D" w:rsidRDefault="00A0798D" w:rsidP="00A0798D">
      <w:pPr>
        <w:keepNext/>
        <w:bidi/>
        <w:ind w:firstLine="720"/>
        <w:jc w:val="both"/>
        <w:rPr>
          <w:rFonts w:cs="David" w:hint="cs"/>
          <w:rtl/>
        </w:rPr>
      </w:pPr>
      <w:r>
        <w:rPr>
          <w:rFonts w:cs="David" w:hint="cs"/>
          <w:rtl/>
        </w:rPr>
        <w:t xml:space="preserve">חבר הכנסת פלסנר, מותר להתווכח אתה - - - </w:t>
      </w:r>
    </w:p>
    <w:p w14:paraId="2C99692D" w14:textId="77777777" w:rsidR="00A0798D" w:rsidRDefault="00A0798D" w:rsidP="00A0798D">
      <w:pPr>
        <w:keepNext/>
        <w:bidi/>
        <w:jc w:val="both"/>
        <w:rPr>
          <w:rFonts w:cs="David" w:hint="cs"/>
          <w:rtl/>
        </w:rPr>
      </w:pPr>
    </w:p>
    <w:p w14:paraId="1464AFA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5B26384" w14:textId="77777777" w:rsidR="00A0798D" w:rsidRDefault="00A0798D" w:rsidP="00A0798D">
      <w:pPr>
        <w:bidi/>
        <w:jc w:val="both"/>
        <w:rPr>
          <w:rFonts w:cs="David" w:hint="cs"/>
          <w:u w:val="single"/>
          <w:rtl/>
        </w:rPr>
      </w:pPr>
    </w:p>
    <w:p w14:paraId="57A0A95A" w14:textId="77777777" w:rsidR="00A0798D" w:rsidRDefault="00A0798D" w:rsidP="00A0798D">
      <w:pPr>
        <w:keepNext/>
        <w:bidi/>
        <w:ind w:firstLine="720"/>
        <w:jc w:val="both"/>
        <w:rPr>
          <w:rFonts w:cs="David" w:hint="cs"/>
          <w:rtl/>
        </w:rPr>
      </w:pPr>
      <w:r>
        <w:rPr>
          <w:rFonts w:cs="David" w:hint="cs"/>
          <w:rtl/>
        </w:rPr>
        <w:t xml:space="preserve">אין כאן שום התפתלות משפטית. כתוב: רגילה וקרובה. </w:t>
      </w:r>
    </w:p>
    <w:p w14:paraId="498DB8D6" w14:textId="77777777" w:rsidR="00A0798D" w:rsidRDefault="00A0798D" w:rsidP="00A0798D">
      <w:pPr>
        <w:keepNext/>
        <w:bidi/>
        <w:ind w:firstLine="720"/>
        <w:jc w:val="both"/>
        <w:rPr>
          <w:rFonts w:cs="David" w:hint="cs"/>
          <w:rtl/>
        </w:rPr>
      </w:pPr>
    </w:p>
    <w:p w14:paraId="5CF8CD18"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FE10C60" w14:textId="77777777" w:rsidR="00A0798D" w:rsidRDefault="00A0798D" w:rsidP="00A0798D">
      <w:pPr>
        <w:keepNext/>
        <w:bidi/>
        <w:ind w:firstLine="720"/>
        <w:jc w:val="both"/>
        <w:rPr>
          <w:rFonts w:cs="David" w:hint="cs"/>
          <w:rtl/>
        </w:rPr>
      </w:pPr>
    </w:p>
    <w:p w14:paraId="07A4A5FB" w14:textId="77777777" w:rsidR="00A0798D" w:rsidRDefault="00A0798D" w:rsidP="00A0798D">
      <w:pPr>
        <w:keepNext/>
        <w:bidi/>
        <w:ind w:firstLine="720"/>
        <w:jc w:val="both"/>
        <w:rPr>
          <w:rFonts w:cs="David" w:hint="cs"/>
          <w:rtl/>
        </w:rPr>
      </w:pPr>
      <w:r>
        <w:rPr>
          <w:rFonts w:cs="David" w:hint="cs"/>
          <w:rtl/>
        </w:rPr>
        <w:t>חבר הכנסת פלסנר, אתה רוצה לנמק את הטיעונים לנושא חדש?</w:t>
      </w:r>
    </w:p>
    <w:p w14:paraId="52803F43" w14:textId="77777777" w:rsidR="00A0798D" w:rsidRDefault="00A0798D" w:rsidP="00A0798D">
      <w:pPr>
        <w:keepNext/>
        <w:bidi/>
        <w:jc w:val="both"/>
        <w:rPr>
          <w:rFonts w:cs="David" w:hint="cs"/>
          <w:rtl/>
        </w:rPr>
      </w:pPr>
    </w:p>
    <w:p w14:paraId="1D07C635"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4E4BA310" w14:textId="77777777" w:rsidR="00A0798D" w:rsidRDefault="00A0798D" w:rsidP="00A0798D">
      <w:pPr>
        <w:bidi/>
        <w:jc w:val="both"/>
        <w:rPr>
          <w:rFonts w:cs="David" w:hint="cs"/>
          <w:u w:val="single"/>
          <w:rtl/>
        </w:rPr>
      </w:pPr>
    </w:p>
    <w:p w14:paraId="46BB856A" w14:textId="77777777" w:rsidR="00A0798D" w:rsidRDefault="00A0798D" w:rsidP="00A0798D">
      <w:pPr>
        <w:keepNext/>
        <w:bidi/>
        <w:ind w:firstLine="720"/>
        <w:jc w:val="both"/>
        <w:rPr>
          <w:rFonts w:cs="David" w:hint="cs"/>
          <w:rtl/>
        </w:rPr>
      </w:pPr>
      <w:r>
        <w:rPr>
          <w:rFonts w:cs="David" w:hint="cs"/>
          <w:rtl/>
        </w:rPr>
        <w:t>לא, כי אני עורך דין 35 שנה והם לא מבינים כלום.</w:t>
      </w:r>
    </w:p>
    <w:p w14:paraId="22F9FCDD" w14:textId="77777777" w:rsidR="00A0798D" w:rsidRDefault="00A0798D" w:rsidP="00A0798D">
      <w:pPr>
        <w:keepNext/>
        <w:bidi/>
        <w:ind w:firstLine="720"/>
        <w:jc w:val="both"/>
        <w:rPr>
          <w:rFonts w:cs="David" w:hint="cs"/>
          <w:rtl/>
        </w:rPr>
      </w:pPr>
    </w:p>
    <w:p w14:paraId="6B667D74"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5E7BCCE" w14:textId="77777777" w:rsidR="00A0798D" w:rsidRDefault="00A0798D" w:rsidP="00A0798D">
      <w:pPr>
        <w:keepNext/>
        <w:bidi/>
        <w:ind w:firstLine="720"/>
        <w:jc w:val="both"/>
        <w:rPr>
          <w:rFonts w:cs="David" w:hint="cs"/>
          <w:rtl/>
        </w:rPr>
      </w:pPr>
    </w:p>
    <w:p w14:paraId="364319CE" w14:textId="77777777" w:rsidR="00A0798D" w:rsidRDefault="00A0798D" w:rsidP="00A0798D">
      <w:pPr>
        <w:keepNext/>
        <w:bidi/>
        <w:ind w:firstLine="720"/>
        <w:jc w:val="both"/>
        <w:rPr>
          <w:rFonts w:cs="David" w:hint="cs"/>
          <w:rtl/>
        </w:rPr>
      </w:pPr>
      <w:r>
        <w:rPr>
          <w:rFonts w:cs="David" w:hint="cs"/>
          <w:rtl/>
        </w:rPr>
        <w:t xml:space="preserve">אדוני היושב ראש, לפני אני עוד רוצה לדון - - - </w:t>
      </w:r>
    </w:p>
    <w:p w14:paraId="4741CE0D" w14:textId="77777777" w:rsidR="00A0798D" w:rsidRDefault="00A0798D" w:rsidP="00A0798D">
      <w:pPr>
        <w:keepNext/>
        <w:bidi/>
        <w:jc w:val="both"/>
        <w:rPr>
          <w:rFonts w:cs="David" w:hint="cs"/>
          <w:rtl/>
        </w:rPr>
      </w:pPr>
    </w:p>
    <w:p w14:paraId="428A96DF"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59CAD428" w14:textId="77777777" w:rsidR="00A0798D" w:rsidRDefault="00A0798D" w:rsidP="00A0798D">
      <w:pPr>
        <w:bidi/>
        <w:jc w:val="both"/>
        <w:rPr>
          <w:rFonts w:cs="David" w:hint="cs"/>
          <w:u w:val="single"/>
          <w:rtl/>
        </w:rPr>
      </w:pPr>
    </w:p>
    <w:p w14:paraId="5539F8FE" w14:textId="77777777" w:rsidR="00A0798D" w:rsidRDefault="00A0798D" w:rsidP="00A0798D">
      <w:pPr>
        <w:keepNext/>
        <w:bidi/>
        <w:ind w:firstLine="720"/>
        <w:jc w:val="both"/>
        <w:rPr>
          <w:rFonts w:cs="David" w:hint="cs"/>
          <w:rtl/>
        </w:rPr>
      </w:pPr>
      <w:r>
        <w:rPr>
          <w:rFonts w:cs="David" w:hint="cs"/>
          <w:rtl/>
        </w:rPr>
        <w:t xml:space="preserve">לא, הזמן שלך תיכף מסתיים. </w:t>
      </w:r>
    </w:p>
    <w:p w14:paraId="2C1208C8" w14:textId="77777777" w:rsidR="00A0798D" w:rsidRDefault="00A0798D" w:rsidP="00A0798D">
      <w:pPr>
        <w:keepNext/>
        <w:bidi/>
        <w:ind w:firstLine="720"/>
        <w:jc w:val="both"/>
        <w:rPr>
          <w:rFonts w:cs="David" w:hint="cs"/>
          <w:rtl/>
        </w:rPr>
      </w:pPr>
    </w:p>
    <w:p w14:paraId="4AE7B8B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6A56EEA" w14:textId="77777777" w:rsidR="00A0798D" w:rsidRDefault="00A0798D" w:rsidP="00A0798D">
      <w:pPr>
        <w:keepNext/>
        <w:bidi/>
        <w:ind w:firstLine="720"/>
        <w:jc w:val="both"/>
        <w:rPr>
          <w:rFonts w:cs="David" w:hint="cs"/>
          <w:rtl/>
        </w:rPr>
      </w:pPr>
    </w:p>
    <w:p w14:paraId="039CD037" w14:textId="77777777" w:rsidR="00A0798D" w:rsidRDefault="00A0798D" w:rsidP="00A0798D">
      <w:pPr>
        <w:keepNext/>
        <w:bidi/>
        <w:ind w:firstLine="720"/>
        <w:jc w:val="both"/>
        <w:rPr>
          <w:rFonts w:cs="David" w:hint="cs"/>
          <w:rtl/>
        </w:rPr>
      </w:pPr>
      <w:r>
        <w:rPr>
          <w:rFonts w:cs="David" w:hint="cs"/>
          <w:rtl/>
        </w:rPr>
        <w:t xml:space="preserve">- - פרוצדוראלי - - </w:t>
      </w:r>
    </w:p>
    <w:p w14:paraId="31EC9337" w14:textId="77777777" w:rsidR="00A0798D" w:rsidRDefault="00A0798D" w:rsidP="00A0798D">
      <w:pPr>
        <w:keepNext/>
        <w:bidi/>
        <w:ind w:firstLine="720"/>
        <w:jc w:val="both"/>
        <w:rPr>
          <w:rFonts w:cs="David" w:hint="cs"/>
          <w:rtl/>
        </w:rPr>
      </w:pPr>
    </w:p>
    <w:p w14:paraId="5BD8788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A949AD4" w14:textId="77777777" w:rsidR="00A0798D" w:rsidRDefault="00A0798D" w:rsidP="00A0798D">
      <w:pPr>
        <w:keepNext/>
        <w:bidi/>
        <w:ind w:firstLine="720"/>
        <w:jc w:val="both"/>
        <w:rPr>
          <w:rFonts w:cs="David" w:hint="cs"/>
          <w:rtl/>
        </w:rPr>
      </w:pPr>
    </w:p>
    <w:p w14:paraId="52046AF1" w14:textId="77777777" w:rsidR="00A0798D" w:rsidRDefault="00A0798D" w:rsidP="00A0798D">
      <w:pPr>
        <w:keepNext/>
        <w:bidi/>
        <w:ind w:firstLine="720"/>
        <w:jc w:val="both"/>
        <w:rPr>
          <w:rFonts w:cs="David" w:hint="cs"/>
          <w:rtl/>
        </w:rPr>
      </w:pPr>
      <w:r>
        <w:rPr>
          <w:rFonts w:cs="David" w:hint="cs"/>
          <w:rtl/>
        </w:rPr>
        <w:t xml:space="preserve">לא, הזמן שלך תיכף מסתיים. שאלת שאלה פרוצדוראלית </w:t>
      </w:r>
      <w:r>
        <w:rPr>
          <w:rFonts w:cs="David"/>
          <w:rtl/>
        </w:rPr>
        <w:t>–</w:t>
      </w:r>
      <w:r>
        <w:rPr>
          <w:rFonts w:cs="David" w:hint="cs"/>
          <w:rtl/>
        </w:rPr>
        <w:t xml:space="preserve"> קיבלת תשובה. </w:t>
      </w:r>
    </w:p>
    <w:p w14:paraId="0E8774AC" w14:textId="77777777" w:rsidR="00A0798D" w:rsidRDefault="00A0798D" w:rsidP="00A0798D">
      <w:pPr>
        <w:keepNext/>
        <w:bidi/>
        <w:ind w:firstLine="720"/>
        <w:jc w:val="both"/>
        <w:rPr>
          <w:rFonts w:cs="David" w:hint="cs"/>
          <w:rtl/>
        </w:rPr>
      </w:pPr>
      <w:r>
        <w:rPr>
          <w:rFonts w:cs="David" w:hint="cs"/>
          <w:rtl/>
        </w:rPr>
        <w:t xml:space="preserve">שאלת שאלה פרוצדוראלית וקיבלת תשובה. </w:t>
      </w:r>
    </w:p>
    <w:p w14:paraId="7D93AB25" w14:textId="77777777" w:rsidR="00A0798D" w:rsidRDefault="00A0798D" w:rsidP="00A0798D">
      <w:pPr>
        <w:keepNext/>
        <w:bidi/>
        <w:jc w:val="both"/>
        <w:rPr>
          <w:rFonts w:cs="David" w:hint="cs"/>
          <w:rtl/>
        </w:rPr>
      </w:pPr>
    </w:p>
    <w:p w14:paraId="2519A148"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34CFDED" w14:textId="77777777" w:rsidR="00A0798D" w:rsidRDefault="00A0798D" w:rsidP="00A0798D">
      <w:pPr>
        <w:bidi/>
        <w:jc w:val="both"/>
        <w:rPr>
          <w:rFonts w:cs="David" w:hint="cs"/>
          <w:u w:val="single"/>
          <w:rtl/>
        </w:rPr>
      </w:pPr>
    </w:p>
    <w:p w14:paraId="1BB664D6" w14:textId="77777777" w:rsidR="00A0798D" w:rsidRDefault="00A0798D" w:rsidP="00A0798D">
      <w:pPr>
        <w:bidi/>
        <w:jc w:val="both"/>
        <w:rPr>
          <w:rFonts w:cs="David" w:hint="cs"/>
          <w:rtl/>
        </w:rPr>
      </w:pPr>
      <w:r>
        <w:rPr>
          <w:rFonts w:cs="David" w:hint="cs"/>
          <w:rtl/>
        </w:rPr>
        <w:tab/>
        <w:t xml:space="preserve">אין שום דבר רגיל וקרוב בישיבה הזאת, עם כל הכבוד. </w:t>
      </w:r>
    </w:p>
    <w:p w14:paraId="3F472342" w14:textId="77777777" w:rsidR="00A0798D" w:rsidRDefault="00A0798D" w:rsidP="00A0798D">
      <w:pPr>
        <w:bidi/>
        <w:jc w:val="both"/>
        <w:rPr>
          <w:rFonts w:cs="David" w:hint="cs"/>
          <w:rtl/>
        </w:rPr>
      </w:pPr>
    </w:p>
    <w:p w14:paraId="272079B0"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3E91F32" w14:textId="77777777" w:rsidR="00A0798D" w:rsidRDefault="00A0798D" w:rsidP="00A0798D">
      <w:pPr>
        <w:bidi/>
        <w:jc w:val="both"/>
        <w:rPr>
          <w:rFonts w:cs="David" w:hint="cs"/>
          <w:rtl/>
        </w:rPr>
      </w:pPr>
    </w:p>
    <w:p w14:paraId="415E74DD" w14:textId="77777777" w:rsidR="00A0798D" w:rsidRDefault="00A0798D" w:rsidP="00A0798D">
      <w:pPr>
        <w:bidi/>
        <w:jc w:val="both"/>
        <w:rPr>
          <w:rFonts w:cs="David" w:hint="cs"/>
          <w:rtl/>
        </w:rPr>
      </w:pPr>
      <w:r>
        <w:rPr>
          <w:rFonts w:cs="David" w:hint="cs"/>
          <w:rtl/>
        </w:rPr>
        <w:tab/>
        <w:t>תודה רבה לך.</w:t>
      </w:r>
    </w:p>
    <w:p w14:paraId="5FB628DC" w14:textId="77777777" w:rsidR="00A0798D" w:rsidRDefault="00A0798D" w:rsidP="00A0798D">
      <w:pPr>
        <w:bidi/>
        <w:jc w:val="both"/>
        <w:rPr>
          <w:rFonts w:cs="David" w:hint="cs"/>
          <w:rtl/>
        </w:rPr>
      </w:pPr>
    </w:p>
    <w:p w14:paraId="6A4A734F"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5369369" w14:textId="77777777" w:rsidR="00A0798D" w:rsidRDefault="00A0798D" w:rsidP="00A0798D">
      <w:pPr>
        <w:bidi/>
        <w:jc w:val="both"/>
        <w:rPr>
          <w:rFonts w:cs="David" w:hint="cs"/>
          <w:rtl/>
        </w:rPr>
      </w:pPr>
      <w:r>
        <w:rPr>
          <w:rFonts w:cs="David" w:hint="cs"/>
          <w:rtl/>
        </w:rPr>
        <w:tab/>
        <w:t>איפה את - - -</w:t>
      </w:r>
    </w:p>
    <w:p w14:paraId="59C20AB2" w14:textId="77777777" w:rsidR="00A0798D" w:rsidRDefault="00A0798D" w:rsidP="00A0798D">
      <w:pPr>
        <w:bidi/>
        <w:jc w:val="both"/>
        <w:rPr>
          <w:rFonts w:cs="David" w:hint="cs"/>
          <w:rtl/>
        </w:rPr>
      </w:pPr>
    </w:p>
    <w:p w14:paraId="0421298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743ECBA" w14:textId="77777777" w:rsidR="00A0798D" w:rsidRDefault="00A0798D" w:rsidP="00A0798D">
      <w:pPr>
        <w:bidi/>
        <w:jc w:val="both"/>
        <w:rPr>
          <w:rFonts w:cs="David" w:hint="cs"/>
          <w:rtl/>
        </w:rPr>
      </w:pPr>
    </w:p>
    <w:p w14:paraId="53DD61A1" w14:textId="77777777" w:rsidR="00A0798D" w:rsidRDefault="00A0798D" w:rsidP="00A0798D">
      <w:pPr>
        <w:bidi/>
        <w:jc w:val="both"/>
        <w:rPr>
          <w:rFonts w:cs="David" w:hint="cs"/>
          <w:rtl/>
        </w:rPr>
      </w:pPr>
      <w:r>
        <w:rPr>
          <w:rFonts w:cs="David" w:hint="cs"/>
          <w:rtl/>
        </w:rPr>
        <w:tab/>
        <w:t xml:space="preserve">חבר הכנסת פלסנר, אני מבין שאתה, כמסורת של קדימה, אוהב להתנגח עם יועצים משפטיים. אבל קיבלת כאן תשובה, תכבד אותה. </w:t>
      </w:r>
    </w:p>
    <w:p w14:paraId="6EF730F5" w14:textId="77777777" w:rsidR="00A0798D" w:rsidRDefault="00A0798D" w:rsidP="00A0798D">
      <w:pPr>
        <w:bidi/>
        <w:jc w:val="both"/>
        <w:rPr>
          <w:rFonts w:cs="David" w:hint="cs"/>
          <w:rtl/>
        </w:rPr>
      </w:pPr>
    </w:p>
    <w:p w14:paraId="1C1E0E2F"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812D932" w14:textId="77777777" w:rsidR="00A0798D" w:rsidRDefault="00A0798D" w:rsidP="00A0798D">
      <w:pPr>
        <w:bidi/>
        <w:jc w:val="both"/>
        <w:rPr>
          <w:rFonts w:cs="David" w:hint="cs"/>
          <w:u w:val="single"/>
          <w:rtl/>
        </w:rPr>
      </w:pPr>
    </w:p>
    <w:p w14:paraId="16232EE1" w14:textId="77777777" w:rsidR="00A0798D" w:rsidRPr="00DB4DA5" w:rsidRDefault="00A0798D" w:rsidP="00A0798D">
      <w:pPr>
        <w:bidi/>
        <w:ind w:firstLine="720"/>
        <w:jc w:val="both"/>
        <w:rPr>
          <w:rFonts w:cs="David" w:hint="cs"/>
          <w:rtl/>
        </w:rPr>
      </w:pPr>
      <w:r w:rsidRPr="00DB4DA5">
        <w:rPr>
          <w:rFonts w:cs="David" w:hint="cs"/>
          <w:rtl/>
        </w:rPr>
        <w:t xml:space="preserve">לא, אני רוצה שארבל </w:t>
      </w:r>
      <w:r>
        <w:rPr>
          <w:rFonts w:cs="David" w:hint="cs"/>
          <w:rtl/>
        </w:rPr>
        <w:t xml:space="preserve">תשקול שוב, </w:t>
      </w:r>
      <w:r w:rsidRPr="00DB4DA5">
        <w:rPr>
          <w:rFonts w:cs="David" w:hint="cs"/>
          <w:rtl/>
        </w:rPr>
        <w:t>ואני רוצה לשמוע ממנה</w:t>
      </w:r>
      <w:r>
        <w:rPr>
          <w:rFonts w:cs="David" w:hint="cs"/>
          <w:rtl/>
        </w:rPr>
        <w:t xml:space="preserve"> עוד - - - </w:t>
      </w:r>
    </w:p>
    <w:p w14:paraId="5ECA2DCD" w14:textId="77777777" w:rsidR="00A0798D" w:rsidRDefault="00A0798D" w:rsidP="00A0798D">
      <w:pPr>
        <w:bidi/>
        <w:jc w:val="both"/>
        <w:rPr>
          <w:rFonts w:cs="David" w:hint="cs"/>
          <w:rtl/>
        </w:rPr>
      </w:pPr>
    </w:p>
    <w:p w14:paraId="0D4BF6E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64CB9B1" w14:textId="77777777" w:rsidR="00A0798D" w:rsidRDefault="00A0798D" w:rsidP="00A0798D">
      <w:pPr>
        <w:bidi/>
        <w:jc w:val="both"/>
        <w:rPr>
          <w:rFonts w:cs="David" w:hint="cs"/>
          <w:rtl/>
        </w:rPr>
      </w:pPr>
    </w:p>
    <w:p w14:paraId="387C7BBD" w14:textId="77777777" w:rsidR="00A0798D" w:rsidRDefault="00A0798D" w:rsidP="00A0798D">
      <w:pPr>
        <w:bidi/>
        <w:jc w:val="both"/>
        <w:rPr>
          <w:rFonts w:cs="David" w:hint="cs"/>
          <w:rtl/>
        </w:rPr>
      </w:pPr>
      <w:r>
        <w:rPr>
          <w:rFonts w:cs="David" w:hint="cs"/>
          <w:rtl/>
        </w:rPr>
        <w:tab/>
        <w:t xml:space="preserve">הזמן שלך לטענת נושא חדש מסתיים. </w:t>
      </w:r>
    </w:p>
    <w:p w14:paraId="1AA3E398" w14:textId="77777777" w:rsidR="00A0798D" w:rsidRDefault="00A0798D" w:rsidP="00A0798D">
      <w:pPr>
        <w:bidi/>
        <w:jc w:val="both"/>
        <w:rPr>
          <w:rFonts w:cs="David" w:hint="cs"/>
          <w:rtl/>
        </w:rPr>
      </w:pPr>
    </w:p>
    <w:p w14:paraId="1C5F0135" w14:textId="77777777" w:rsidR="00A0798D" w:rsidRDefault="00A0798D" w:rsidP="00A0798D">
      <w:pPr>
        <w:bidi/>
        <w:jc w:val="both"/>
        <w:rPr>
          <w:rFonts w:cs="David" w:hint="cs"/>
          <w:u w:val="single"/>
          <w:rtl/>
        </w:rPr>
      </w:pPr>
      <w:r>
        <w:rPr>
          <w:rFonts w:cs="David" w:hint="cs"/>
          <w:u w:val="single"/>
          <w:rtl/>
        </w:rPr>
        <w:t>שלמה מולה</w:t>
      </w:r>
      <w:r w:rsidRPr="00E36EB4">
        <w:rPr>
          <w:rFonts w:cs="David" w:hint="cs"/>
          <w:u w:val="single"/>
          <w:rtl/>
        </w:rPr>
        <w:t>:</w:t>
      </w:r>
    </w:p>
    <w:p w14:paraId="03BE1092" w14:textId="77777777" w:rsidR="00A0798D" w:rsidRDefault="00A0798D" w:rsidP="00A0798D">
      <w:pPr>
        <w:bidi/>
        <w:jc w:val="both"/>
        <w:rPr>
          <w:rFonts w:cs="David" w:hint="cs"/>
          <w:u w:val="single"/>
          <w:rtl/>
        </w:rPr>
      </w:pPr>
    </w:p>
    <w:p w14:paraId="2D8E5B00" w14:textId="77777777" w:rsidR="00A0798D" w:rsidRDefault="00A0798D" w:rsidP="00A0798D">
      <w:pPr>
        <w:bidi/>
        <w:ind w:firstLine="720"/>
        <w:jc w:val="both"/>
        <w:rPr>
          <w:rFonts w:cs="David" w:hint="cs"/>
          <w:rtl/>
        </w:rPr>
      </w:pPr>
      <w:r>
        <w:rPr>
          <w:rFonts w:cs="David" w:hint="cs"/>
          <w:rtl/>
        </w:rPr>
        <w:t>למה?</w:t>
      </w:r>
    </w:p>
    <w:p w14:paraId="4945DE0D" w14:textId="77777777" w:rsidR="00A0798D" w:rsidRDefault="00A0798D" w:rsidP="00A0798D">
      <w:pPr>
        <w:bidi/>
        <w:jc w:val="both"/>
        <w:rPr>
          <w:rFonts w:cs="David" w:hint="cs"/>
          <w:rtl/>
        </w:rPr>
      </w:pPr>
    </w:p>
    <w:p w14:paraId="18646467"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E6C886D" w14:textId="77777777" w:rsidR="00A0798D" w:rsidRDefault="00A0798D" w:rsidP="00A0798D">
      <w:pPr>
        <w:bidi/>
        <w:jc w:val="both"/>
        <w:rPr>
          <w:rFonts w:cs="David" w:hint="cs"/>
          <w:u w:val="single"/>
          <w:rtl/>
        </w:rPr>
      </w:pPr>
    </w:p>
    <w:p w14:paraId="04BAA29B" w14:textId="77777777" w:rsidR="00A0798D" w:rsidRDefault="00A0798D" w:rsidP="00A0798D">
      <w:pPr>
        <w:bidi/>
        <w:ind w:firstLine="720"/>
        <w:jc w:val="both"/>
        <w:rPr>
          <w:rFonts w:cs="David" w:hint="cs"/>
          <w:rtl/>
        </w:rPr>
      </w:pPr>
      <w:r>
        <w:rPr>
          <w:rFonts w:cs="David" w:hint="cs"/>
          <w:rtl/>
        </w:rPr>
        <w:t xml:space="preserve">לא, הנושא הזה הוא רציני מדי. </w:t>
      </w:r>
    </w:p>
    <w:p w14:paraId="06FCC218" w14:textId="77777777" w:rsidR="00A0798D" w:rsidRDefault="00A0798D" w:rsidP="00A0798D">
      <w:pPr>
        <w:bidi/>
        <w:ind w:firstLine="720"/>
        <w:jc w:val="both"/>
        <w:rPr>
          <w:rFonts w:cs="David" w:hint="cs"/>
          <w:rtl/>
        </w:rPr>
      </w:pPr>
    </w:p>
    <w:p w14:paraId="29AEC58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0DC5F00" w14:textId="77777777" w:rsidR="00A0798D" w:rsidRDefault="00A0798D" w:rsidP="00A0798D">
      <w:pPr>
        <w:bidi/>
        <w:ind w:firstLine="720"/>
        <w:jc w:val="both"/>
        <w:rPr>
          <w:rFonts w:cs="David" w:hint="cs"/>
          <w:rtl/>
        </w:rPr>
      </w:pPr>
    </w:p>
    <w:p w14:paraId="11355B1E" w14:textId="77777777" w:rsidR="00A0798D" w:rsidRDefault="00A0798D" w:rsidP="00A0798D">
      <w:pPr>
        <w:bidi/>
        <w:ind w:firstLine="720"/>
        <w:jc w:val="both"/>
        <w:rPr>
          <w:rFonts w:cs="David" w:hint="cs"/>
          <w:rtl/>
        </w:rPr>
      </w:pPr>
      <w:r>
        <w:rPr>
          <w:rFonts w:cs="David" w:hint="cs"/>
          <w:rtl/>
        </w:rPr>
        <w:t xml:space="preserve">כי הוא מעדיף לנצל את הזמן להתנגח עם היועצת המשפטית. </w:t>
      </w:r>
    </w:p>
    <w:p w14:paraId="46F558C0" w14:textId="77777777" w:rsidR="00A0798D" w:rsidRDefault="00A0798D" w:rsidP="00A0798D">
      <w:pPr>
        <w:bidi/>
        <w:ind w:firstLine="720"/>
        <w:jc w:val="both"/>
        <w:rPr>
          <w:rFonts w:cs="David" w:hint="cs"/>
          <w:rtl/>
        </w:rPr>
      </w:pPr>
    </w:p>
    <w:p w14:paraId="4D5AA93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A19CF23" w14:textId="77777777" w:rsidR="00A0798D" w:rsidRDefault="00A0798D" w:rsidP="00A0798D">
      <w:pPr>
        <w:bidi/>
        <w:ind w:firstLine="720"/>
        <w:jc w:val="both"/>
        <w:rPr>
          <w:rFonts w:cs="David" w:hint="cs"/>
          <w:rtl/>
        </w:rPr>
      </w:pPr>
    </w:p>
    <w:p w14:paraId="3B2C41BD" w14:textId="77777777" w:rsidR="00A0798D" w:rsidRDefault="00A0798D" w:rsidP="00A0798D">
      <w:pPr>
        <w:bidi/>
        <w:ind w:firstLine="720"/>
        <w:jc w:val="both"/>
        <w:rPr>
          <w:rFonts w:cs="David" w:hint="cs"/>
          <w:rtl/>
        </w:rPr>
      </w:pPr>
      <w:r>
        <w:rPr>
          <w:rFonts w:cs="David" w:hint="cs"/>
          <w:rtl/>
        </w:rPr>
        <w:t>אין משמעות לכנסת הזאת?</w:t>
      </w:r>
    </w:p>
    <w:p w14:paraId="2BE2C933" w14:textId="77777777" w:rsidR="00A0798D" w:rsidRDefault="00A0798D" w:rsidP="00A0798D">
      <w:pPr>
        <w:bidi/>
        <w:ind w:firstLine="720"/>
        <w:jc w:val="both"/>
        <w:rPr>
          <w:rFonts w:cs="David" w:hint="cs"/>
          <w:rtl/>
        </w:rPr>
      </w:pPr>
    </w:p>
    <w:p w14:paraId="364D85B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70E9ACF" w14:textId="77777777" w:rsidR="00A0798D" w:rsidRDefault="00A0798D" w:rsidP="00A0798D">
      <w:pPr>
        <w:bidi/>
        <w:ind w:firstLine="720"/>
        <w:jc w:val="both"/>
        <w:rPr>
          <w:rFonts w:cs="David" w:hint="cs"/>
          <w:rtl/>
        </w:rPr>
      </w:pPr>
    </w:p>
    <w:p w14:paraId="6655EA49" w14:textId="77777777" w:rsidR="00A0798D" w:rsidRDefault="00A0798D" w:rsidP="00A0798D">
      <w:pPr>
        <w:bidi/>
        <w:ind w:firstLine="720"/>
        <w:jc w:val="both"/>
        <w:rPr>
          <w:rFonts w:cs="David" w:hint="cs"/>
          <w:rtl/>
        </w:rPr>
      </w:pPr>
      <w:r>
        <w:rPr>
          <w:rFonts w:cs="David" w:hint="cs"/>
          <w:rtl/>
        </w:rPr>
        <w:t xml:space="preserve">יש משמעות לכנסת הזאת. יש כאן ייעוץ משפטי, ואני מציע שתכבד אותו. תודה רבה. </w:t>
      </w:r>
    </w:p>
    <w:p w14:paraId="0909F2BA" w14:textId="77777777" w:rsidR="00A0798D" w:rsidRDefault="00A0798D" w:rsidP="00A0798D">
      <w:pPr>
        <w:bidi/>
        <w:ind w:firstLine="720"/>
        <w:jc w:val="both"/>
        <w:rPr>
          <w:rFonts w:cs="David" w:hint="cs"/>
          <w:rtl/>
        </w:rPr>
      </w:pPr>
    </w:p>
    <w:p w14:paraId="5DB174E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BDDB520" w14:textId="77777777" w:rsidR="00A0798D" w:rsidRDefault="00A0798D" w:rsidP="00A0798D">
      <w:pPr>
        <w:bidi/>
        <w:ind w:firstLine="720"/>
        <w:jc w:val="both"/>
        <w:rPr>
          <w:rFonts w:cs="David" w:hint="cs"/>
          <w:rtl/>
        </w:rPr>
      </w:pPr>
    </w:p>
    <w:p w14:paraId="037A8138" w14:textId="77777777" w:rsidR="00A0798D" w:rsidRDefault="00A0798D" w:rsidP="00A0798D">
      <w:pPr>
        <w:bidi/>
        <w:ind w:firstLine="720"/>
        <w:jc w:val="both"/>
        <w:rPr>
          <w:rFonts w:cs="David" w:hint="cs"/>
          <w:rtl/>
        </w:rPr>
      </w:pPr>
      <w:r>
        <w:rPr>
          <w:rFonts w:cs="David" w:hint="cs"/>
          <w:rtl/>
        </w:rPr>
        <w:t xml:space="preserve">מה הכוחנות הזאת? פרוצדורה חדשה, שאתם עושים הכול בהינף יד. </w:t>
      </w:r>
    </w:p>
    <w:p w14:paraId="0DBBE6BD" w14:textId="77777777" w:rsidR="00A0798D" w:rsidRDefault="00A0798D" w:rsidP="00A0798D">
      <w:pPr>
        <w:bidi/>
        <w:ind w:firstLine="720"/>
        <w:jc w:val="both"/>
        <w:rPr>
          <w:rFonts w:cs="David" w:hint="cs"/>
          <w:rtl/>
        </w:rPr>
      </w:pPr>
    </w:p>
    <w:p w14:paraId="7C8F864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91F0C50" w14:textId="77777777" w:rsidR="00A0798D" w:rsidRDefault="00A0798D" w:rsidP="00A0798D">
      <w:pPr>
        <w:bidi/>
        <w:ind w:firstLine="720"/>
        <w:jc w:val="both"/>
        <w:rPr>
          <w:rFonts w:cs="David" w:hint="cs"/>
          <w:rtl/>
        </w:rPr>
      </w:pPr>
    </w:p>
    <w:p w14:paraId="27282DA9" w14:textId="77777777" w:rsidR="00A0798D" w:rsidRDefault="00A0798D" w:rsidP="00A0798D">
      <w:pPr>
        <w:bidi/>
        <w:ind w:firstLine="720"/>
        <w:jc w:val="both"/>
        <w:rPr>
          <w:rFonts w:cs="David" w:hint="cs"/>
          <w:rtl/>
        </w:rPr>
      </w:pPr>
      <w:r>
        <w:rPr>
          <w:rFonts w:cs="David" w:hint="cs"/>
          <w:rtl/>
        </w:rPr>
        <w:t>תודה רבה, חבר הכנסת פלסנר. חבר הכנסת רותם, בבקשה.</w:t>
      </w:r>
    </w:p>
    <w:p w14:paraId="4B6C62A4" w14:textId="77777777" w:rsidR="00A0798D" w:rsidRDefault="00A0798D" w:rsidP="00A0798D">
      <w:pPr>
        <w:bidi/>
        <w:ind w:firstLine="720"/>
        <w:jc w:val="both"/>
        <w:rPr>
          <w:rFonts w:cs="David" w:hint="cs"/>
          <w:rtl/>
        </w:rPr>
      </w:pPr>
    </w:p>
    <w:p w14:paraId="18111AE7"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341C3EB" w14:textId="77777777" w:rsidR="00A0798D" w:rsidRDefault="00A0798D" w:rsidP="00A0798D">
      <w:pPr>
        <w:bidi/>
        <w:ind w:firstLine="720"/>
        <w:jc w:val="both"/>
        <w:rPr>
          <w:rFonts w:cs="David" w:hint="cs"/>
          <w:rtl/>
        </w:rPr>
      </w:pPr>
    </w:p>
    <w:p w14:paraId="6D05EA75" w14:textId="77777777" w:rsidR="00A0798D" w:rsidRDefault="00A0798D" w:rsidP="00A0798D">
      <w:pPr>
        <w:bidi/>
        <w:ind w:firstLine="720"/>
        <w:jc w:val="both"/>
        <w:rPr>
          <w:rFonts w:cs="David" w:hint="cs"/>
          <w:rtl/>
        </w:rPr>
      </w:pPr>
      <w:r>
        <w:rPr>
          <w:rFonts w:cs="David" w:hint="cs"/>
          <w:rtl/>
        </w:rPr>
        <w:t xml:space="preserve">לא, לא, לא, אני רוצה להבין מארבל - - - </w:t>
      </w:r>
    </w:p>
    <w:p w14:paraId="17006D69" w14:textId="77777777" w:rsidR="00A0798D" w:rsidRDefault="00A0798D" w:rsidP="00A0798D">
      <w:pPr>
        <w:bidi/>
        <w:jc w:val="both"/>
        <w:rPr>
          <w:rFonts w:cs="David" w:hint="cs"/>
          <w:rtl/>
        </w:rPr>
      </w:pPr>
    </w:p>
    <w:p w14:paraId="067225FF" w14:textId="77777777" w:rsidR="00A0798D" w:rsidRDefault="00A0798D" w:rsidP="00A0798D">
      <w:pPr>
        <w:bidi/>
        <w:jc w:val="both"/>
        <w:rPr>
          <w:rFonts w:cs="David" w:hint="cs"/>
          <w:u w:val="single"/>
          <w:rtl/>
        </w:rPr>
      </w:pPr>
      <w:r>
        <w:rPr>
          <w:rFonts w:cs="David" w:hint="cs"/>
          <w:u w:val="single"/>
          <w:rtl/>
        </w:rPr>
        <w:t>רחל אדטו</w:t>
      </w:r>
      <w:r w:rsidRPr="00E36EB4">
        <w:rPr>
          <w:rFonts w:cs="David" w:hint="cs"/>
          <w:u w:val="single"/>
          <w:rtl/>
        </w:rPr>
        <w:t>:</w:t>
      </w:r>
    </w:p>
    <w:p w14:paraId="64285ABC" w14:textId="77777777" w:rsidR="00A0798D" w:rsidRPr="00E36EB4" w:rsidRDefault="00A0798D" w:rsidP="00A0798D">
      <w:pPr>
        <w:bidi/>
        <w:jc w:val="both"/>
        <w:rPr>
          <w:rFonts w:cs="David" w:hint="cs"/>
          <w:u w:val="single"/>
          <w:rtl/>
        </w:rPr>
      </w:pPr>
    </w:p>
    <w:p w14:paraId="7B2DD9DA" w14:textId="77777777" w:rsidR="00A0798D" w:rsidRDefault="00A0798D" w:rsidP="00A0798D">
      <w:pPr>
        <w:bidi/>
        <w:ind w:firstLine="720"/>
        <w:jc w:val="both"/>
        <w:rPr>
          <w:rFonts w:cs="David" w:hint="cs"/>
          <w:rtl/>
        </w:rPr>
      </w:pPr>
      <w:r>
        <w:rPr>
          <w:rFonts w:cs="David" w:hint="cs"/>
          <w:rtl/>
        </w:rPr>
        <w:t xml:space="preserve">אתם מכופפים את היועצים המשפטים. </w:t>
      </w:r>
    </w:p>
    <w:p w14:paraId="290B6E31" w14:textId="77777777" w:rsidR="00A0798D" w:rsidRDefault="00A0798D" w:rsidP="00A0798D">
      <w:pPr>
        <w:bidi/>
        <w:jc w:val="both"/>
        <w:rPr>
          <w:rFonts w:cs="David" w:hint="cs"/>
          <w:rtl/>
        </w:rPr>
      </w:pPr>
    </w:p>
    <w:p w14:paraId="368F1A27"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2AEB2788" w14:textId="77777777" w:rsidR="00A0798D" w:rsidRDefault="00A0798D" w:rsidP="00A0798D">
      <w:pPr>
        <w:bidi/>
        <w:jc w:val="both"/>
        <w:rPr>
          <w:rFonts w:cs="David" w:hint="cs"/>
          <w:u w:val="single"/>
          <w:rtl/>
        </w:rPr>
      </w:pPr>
    </w:p>
    <w:p w14:paraId="1A584C53" w14:textId="77777777" w:rsidR="00A0798D" w:rsidRDefault="00A0798D" w:rsidP="00A0798D">
      <w:pPr>
        <w:bidi/>
        <w:ind w:firstLine="720"/>
        <w:jc w:val="both"/>
        <w:rPr>
          <w:rFonts w:cs="David" w:hint="cs"/>
          <w:rtl/>
        </w:rPr>
      </w:pPr>
      <w:r>
        <w:rPr>
          <w:rFonts w:cs="David" w:hint="cs"/>
          <w:rtl/>
        </w:rPr>
        <w:t>חבר הכנסת פלסנר, אני קורא לך לסדר פעם ראשונה.</w:t>
      </w:r>
    </w:p>
    <w:p w14:paraId="4874BD4E" w14:textId="77777777" w:rsidR="00A0798D" w:rsidRDefault="00A0798D" w:rsidP="00A0798D">
      <w:pPr>
        <w:bidi/>
        <w:ind w:firstLine="720"/>
        <w:jc w:val="both"/>
        <w:rPr>
          <w:rFonts w:cs="David" w:hint="cs"/>
          <w:rtl/>
        </w:rPr>
      </w:pPr>
    </w:p>
    <w:p w14:paraId="418F392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E910CAD" w14:textId="77777777" w:rsidR="00A0798D" w:rsidRDefault="00A0798D" w:rsidP="00A0798D">
      <w:pPr>
        <w:bidi/>
        <w:ind w:firstLine="720"/>
        <w:jc w:val="both"/>
        <w:rPr>
          <w:rFonts w:cs="David" w:hint="cs"/>
          <w:rtl/>
        </w:rPr>
      </w:pPr>
    </w:p>
    <w:p w14:paraId="0DA00B76" w14:textId="77777777" w:rsidR="00A0798D" w:rsidRDefault="00A0798D" w:rsidP="00A0798D">
      <w:pPr>
        <w:bidi/>
        <w:ind w:firstLine="720"/>
        <w:jc w:val="both"/>
        <w:rPr>
          <w:rFonts w:cs="David" w:hint="cs"/>
          <w:rtl/>
        </w:rPr>
      </w:pPr>
      <w:r>
        <w:rPr>
          <w:rFonts w:cs="David" w:hint="cs"/>
          <w:rtl/>
        </w:rPr>
        <w:t xml:space="preserve">אני רוצה להבין מארבל - - - </w:t>
      </w:r>
    </w:p>
    <w:p w14:paraId="4FE473B3" w14:textId="77777777" w:rsidR="00A0798D" w:rsidRDefault="00A0798D" w:rsidP="00A0798D">
      <w:pPr>
        <w:bidi/>
        <w:ind w:firstLine="720"/>
        <w:jc w:val="both"/>
        <w:rPr>
          <w:rFonts w:cs="David" w:hint="cs"/>
          <w:rtl/>
        </w:rPr>
      </w:pPr>
    </w:p>
    <w:p w14:paraId="0A377EF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E0E4A2F" w14:textId="77777777" w:rsidR="00A0798D" w:rsidRDefault="00A0798D" w:rsidP="00A0798D">
      <w:pPr>
        <w:bidi/>
        <w:ind w:firstLine="720"/>
        <w:jc w:val="both"/>
        <w:rPr>
          <w:rFonts w:cs="David" w:hint="cs"/>
          <w:rtl/>
        </w:rPr>
      </w:pPr>
    </w:p>
    <w:p w14:paraId="5540A3FF" w14:textId="77777777" w:rsidR="00A0798D" w:rsidRDefault="00A0798D" w:rsidP="00A0798D">
      <w:pPr>
        <w:bidi/>
        <w:ind w:firstLine="720"/>
        <w:jc w:val="both"/>
        <w:rPr>
          <w:rFonts w:cs="David" w:hint="cs"/>
          <w:rtl/>
        </w:rPr>
      </w:pPr>
      <w:r>
        <w:rPr>
          <w:rFonts w:cs="David" w:hint="cs"/>
          <w:rtl/>
        </w:rPr>
        <w:t xml:space="preserve">אני קורא לך לסדר פעם </w:t>
      </w:r>
      <w:proofErr w:type="spellStart"/>
      <w:r>
        <w:rPr>
          <w:rFonts w:cs="David" w:hint="cs"/>
          <w:rtl/>
        </w:rPr>
        <w:t>שניה</w:t>
      </w:r>
      <w:proofErr w:type="spellEnd"/>
      <w:r>
        <w:rPr>
          <w:rFonts w:cs="David" w:hint="cs"/>
          <w:rtl/>
        </w:rPr>
        <w:t xml:space="preserve">. </w:t>
      </w:r>
    </w:p>
    <w:p w14:paraId="2BE04CF2" w14:textId="77777777" w:rsidR="00A0798D" w:rsidRDefault="00A0798D" w:rsidP="00A0798D">
      <w:pPr>
        <w:bidi/>
        <w:jc w:val="both"/>
        <w:rPr>
          <w:rFonts w:cs="David" w:hint="cs"/>
          <w:rtl/>
        </w:rPr>
      </w:pPr>
    </w:p>
    <w:p w14:paraId="56F4BB8D"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5CBEFAF" w14:textId="77777777" w:rsidR="00A0798D" w:rsidRDefault="00A0798D" w:rsidP="00A0798D">
      <w:pPr>
        <w:bidi/>
        <w:jc w:val="both"/>
        <w:rPr>
          <w:rFonts w:cs="David" w:hint="cs"/>
          <w:u w:val="single"/>
          <w:rtl/>
        </w:rPr>
      </w:pPr>
    </w:p>
    <w:p w14:paraId="7BB6CFC8" w14:textId="77777777" w:rsidR="00A0798D" w:rsidRDefault="00A0798D" w:rsidP="00A0798D">
      <w:pPr>
        <w:bidi/>
        <w:ind w:firstLine="720"/>
        <w:jc w:val="both"/>
        <w:rPr>
          <w:rFonts w:cs="David" w:hint="cs"/>
          <w:rtl/>
        </w:rPr>
      </w:pPr>
      <w:r>
        <w:rPr>
          <w:rFonts w:cs="David" w:hint="cs"/>
          <w:rtl/>
        </w:rPr>
        <w:t xml:space="preserve">אני רוצה ללבן את הסוגיה הזאת. </w:t>
      </w:r>
    </w:p>
    <w:p w14:paraId="2F4E293D" w14:textId="77777777" w:rsidR="00A0798D" w:rsidRDefault="00A0798D" w:rsidP="00A0798D">
      <w:pPr>
        <w:bidi/>
        <w:ind w:firstLine="720"/>
        <w:jc w:val="both"/>
        <w:rPr>
          <w:rFonts w:cs="David" w:hint="cs"/>
          <w:rtl/>
        </w:rPr>
      </w:pPr>
    </w:p>
    <w:p w14:paraId="6490CD1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219EE70" w14:textId="77777777" w:rsidR="00A0798D" w:rsidRDefault="00A0798D" w:rsidP="00A0798D">
      <w:pPr>
        <w:bidi/>
        <w:ind w:firstLine="720"/>
        <w:jc w:val="both"/>
        <w:rPr>
          <w:rFonts w:cs="David" w:hint="cs"/>
          <w:rtl/>
        </w:rPr>
      </w:pPr>
    </w:p>
    <w:p w14:paraId="57DCFFCD" w14:textId="77777777" w:rsidR="00A0798D" w:rsidRDefault="00A0798D" w:rsidP="00A0798D">
      <w:pPr>
        <w:bidi/>
        <w:ind w:firstLine="720"/>
        <w:jc w:val="both"/>
        <w:rPr>
          <w:rFonts w:cs="David" w:hint="cs"/>
          <w:rtl/>
        </w:rPr>
      </w:pPr>
      <w:r>
        <w:rPr>
          <w:rFonts w:cs="David" w:hint="cs"/>
          <w:rtl/>
        </w:rPr>
        <w:t xml:space="preserve">אל תחייב אותי להוציא אותך. </w:t>
      </w:r>
    </w:p>
    <w:p w14:paraId="544E2F64" w14:textId="77777777" w:rsidR="00A0798D" w:rsidRDefault="00A0798D" w:rsidP="00A0798D">
      <w:pPr>
        <w:bidi/>
        <w:ind w:firstLine="720"/>
        <w:jc w:val="both"/>
        <w:rPr>
          <w:rFonts w:cs="David" w:hint="cs"/>
          <w:rtl/>
        </w:rPr>
      </w:pPr>
    </w:p>
    <w:p w14:paraId="567CF9F3"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38DCB54" w14:textId="77777777" w:rsidR="00A0798D" w:rsidRDefault="00A0798D" w:rsidP="00A0798D">
      <w:pPr>
        <w:bidi/>
        <w:ind w:firstLine="720"/>
        <w:jc w:val="both"/>
        <w:rPr>
          <w:rFonts w:cs="David" w:hint="cs"/>
          <w:rtl/>
        </w:rPr>
      </w:pPr>
    </w:p>
    <w:p w14:paraId="41BE0625" w14:textId="77777777" w:rsidR="00A0798D" w:rsidRDefault="00A0798D" w:rsidP="00A0798D">
      <w:pPr>
        <w:bidi/>
        <w:ind w:firstLine="720"/>
        <w:jc w:val="both"/>
        <w:rPr>
          <w:rFonts w:cs="David" w:hint="cs"/>
          <w:rtl/>
        </w:rPr>
      </w:pPr>
      <w:r>
        <w:rPr>
          <w:rFonts w:cs="David" w:hint="cs"/>
          <w:rtl/>
        </w:rPr>
        <w:t xml:space="preserve">אני רוצה לשאול אותה שאלת המשך. </w:t>
      </w:r>
    </w:p>
    <w:p w14:paraId="31FE8EDC" w14:textId="77777777" w:rsidR="00A0798D" w:rsidRDefault="00A0798D" w:rsidP="00A0798D">
      <w:pPr>
        <w:bidi/>
        <w:jc w:val="both"/>
        <w:rPr>
          <w:rFonts w:cs="David" w:hint="cs"/>
          <w:rtl/>
        </w:rPr>
      </w:pPr>
    </w:p>
    <w:p w14:paraId="0DBB6A7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9EFF0DB" w14:textId="77777777" w:rsidR="00A0798D" w:rsidRDefault="00A0798D" w:rsidP="00A0798D">
      <w:pPr>
        <w:bidi/>
        <w:jc w:val="both"/>
        <w:rPr>
          <w:rFonts w:cs="David" w:hint="cs"/>
          <w:rtl/>
        </w:rPr>
      </w:pPr>
    </w:p>
    <w:p w14:paraId="34F7E00B" w14:textId="77777777" w:rsidR="00A0798D" w:rsidRDefault="00A0798D" w:rsidP="00A0798D">
      <w:pPr>
        <w:bidi/>
        <w:jc w:val="both"/>
        <w:rPr>
          <w:rFonts w:cs="David" w:hint="cs"/>
          <w:rtl/>
        </w:rPr>
      </w:pPr>
      <w:r>
        <w:rPr>
          <w:rFonts w:cs="David" w:hint="cs"/>
          <w:rtl/>
        </w:rPr>
        <w:tab/>
        <w:t xml:space="preserve">שאלת, ואם היית מקשיב לתשובה גם היית שומע אותה. </w:t>
      </w:r>
    </w:p>
    <w:p w14:paraId="245AE1B6" w14:textId="77777777" w:rsidR="00A0798D" w:rsidRDefault="00A0798D" w:rsidP="00A0798D">
      <w:pPr>
        <w:bidi/>
        <w:jc w:val="both"/>
        <w:rPr>
          <w:rFonts w:cs="David" w:hint="cs"/>
          <w:rtl/>
        </w:rPr>
      </w:pPr>
    </w:p>
    <w:p w14:paraId="4D91C32E"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BF9A129" w14:textId="77777777" w:rsidR="00A0798D" w:rsidRDefault="00A0798D" w:rsidP="00A0798D">
      <w:pPr>
        <w:bidi/>
        <w:jc w:val="both"/>
        <w:rPr>
          <w:rFonts w:cs="David" w:hint="cs"/>
          <w:rtl/>
        </w:rPr>
      </w:pPr>
    </w:p>
    <w:p w14:paraId="62A89FD9" w14:textId="77777777" w:rsidR="00A0798D" w:rsidRDefault="00A0798D" w:rsidP="00A0798D">
      <w:pPr>
        <w:bidi/>
        <w:jc w:val="both"/>
        <w:rPr>
          <w:rFonts w:cs="David" w:hint="cs"/>
          <w:rtl/>
        </w:rPr>
      </w:pPr>
      <w:r>
        <w:rPr>
          <w:rFonts w:cs="David" w:hint="cs"/>
          <w:rtl/>
        </w:rPr>
        <w:tab/>
        <w:t xml:space="preserve">שאלתי, רק תן לי לשאול שאלת המשך. </w:t>
      </w:r>
    </w:p>
    <w:p w14:paraId="7A092EB5" w14:textId="77777777" w:rsidR="00A0798D" w:rsidRDefault="00A0798D" w:rsidP="00A0798D">
      <w:pPr>
        <w:bidi/>
        <w:jc w:val="both"/>
        <w:rPr>
          <w:rFonts w:cs="David" w:hint="cs"/>
          <w:rtl/>
        </w:rPr>
      </w:pPr>
    </w:p>
    <w:p w14:paraId="4D51BEA7"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40BF1E5" w14:textId="77777777" w:rsidR="00A0798D" w:rsidRDefault="00A0798D" w:rsidP="00A0798D">
      <w:pPr>
        <w:bidi/>
        <w:jc w:val="both"/>
        <w:rPr>
          <w:rFonts w:cs="David" w:hint="cs"/>
          <w:rtl/>
        </w:rPr>
      </w:pPr>
    </w:p>
    <w:p w14:paraId="694BC73D" w14:textId="77777777" w:rsidR="00A0798D" w:rsidRDefault="00A0798D" w:rsidP="00A0798D">
      <w:pPr>
        <w:bidi/>
        <w:jc w:val="both"/>
        <w:rPr>
          <w:rFonts w:cs="David" w:hint="cs"/>
          <w:rtl/>
        </w:rPr>
      </w:pPr>
      <w:r>
        <w:rPr>
          <w:rFonts w:cs="David" w:hint="cs"/>
          <w:rtl/>
        </w:rPr>
        <w:tab/>
        <w:t xml:space="preserve">חבר הכנסת פלסנר, אל תחייב אותי להוציא. </w:t>
      </w:r>
    </w:p>
    <w:p w14:paraId="1B276254" w14:textId="77777777" w:rsidR="00A0798D" w:rsidRDefault="00A0798D" w:rsidP="00A0798D">
      <w:pPr>
        <w:bidi/>
        <w:jc w:val="both"/>
        <w:rPr>
          <w:rFonts w:cs="David" w:hint="cs"/>
          <w:rtl/>
        </w:rPr>
      </w:pPr>
    </w:p>
    <w:p w14:paraId="50F3EAF6"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889ACEB" w14:textId="77777777" w:rsidR="00A0798D" w:rsidRDefault="00A0798D" w:rsidP="00A0798D">
      <w:pPr>
        <w:bidi/>
        <w:jc w:val="both"/>
        <w:rPr>
          <w:rFonts w:cs="David" w:hint="cs"/>
          <w:rtl/>
        </w:rPr>
      </w:pPr>
    </w:p>
    <w:p w14:paraId="14BB8D23" w14:textId="77777777" w:rsidR="00A0798D" w:rsidRDefault="00A0798D" w:rsidP="00A0798D">
      <w:pPr>
        <w:bidi/>
        <w:jc w:val="both"/>
        <w:rPr>
          <w:rFonts w:cs="David" w:hint="cs"/>
          <w:rtl/>
        </w:rPr>
      </w:pPr>
      <w:r>
        <w:rPr>
          <w:rFonts w:cs="David" w:hint="cs"/>
          <w:rtl/>
        </w:rPr>
        <w:tab/>
        <w:t xml:space="preserve">אתה לא צריך להוציא אותי. </w:t>
      </w:r>
    </w:p>
    <w:p w14:paraId="7A22426A" w14:textId="77777777" w:rsidR="00A0798D" w:rsidRDefault="00A0798D" w:rsidP="00A0798D">
      <w:pPr>
        <w:bidi/>
        <w:jc w:val="both"/>
        <w:rPr>
          <w:rFonts w:cs="David" w:hint="cs"/>
          <w:rtl/>
        </w:rPr>
      </w:pPr>
    </w:p>
    <w:p w14:paraId="0F5AE063"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C5EDD74" w14:textId="77777777" w:rsidR="00A0798D" w:rsidRDefault="00A0798D" w:rsidP="00A0798D">
      <w:pPr>
        <w:bidi/>
        <w:jc w:val="both"/>
        <w:rPr>
          <w:rFonts w:cs="David" w:hint="cs"/>
          <w:rtl/>
        </w:rPr>
      </w:pPr>
    </w:p>
    <w:p w14:paraId="4E627A6A" w14:textId="77777777" w:rsidR="00A0798D" w:rsidRDefault="00A0798D" w:rsidP="00A0798D">
      <w:pPr>
        <w:bidi/>
        <w:jc w:val="both"/>
        <w:rPr>
          <w:rFonts w:cs="David" w:hint="cs"/>
          <w:rtl/>
        </w:rPr>
      </w:pPr>
      <w:r>
        <w:rPr>
          <w:rFonts w:cs="David" w:hint="cs"/>
          <w:rtl/>
        </w:rPr>
        <w:tab/>
        <w:t xml:space="preserve">אתה מפריע לי לנהל את הישיבה. </w:t>
      </w:r>
    </w:p>
    <w:p w14:paraId="32FF1517" w14:textId="77777777" w:rsidR="00A0798D" w:rsidRDefault="00A0798D" w:rsidP="00A0798D">
      <w:pPr>
        <w:bidi/>
        <w:jc w:val="both"/>
        <w:rPr>
          <w:rFonts w:cs="David" w:hint="cs"/>
          <w:u w:val="single"/>
          <w:rtl/>
        </w:rPr>
      </w:pPr>
      <w:r>
        <w:rPr>
          <w:rFonts w:cs="David" w:hint="cs"/>
          <w:u w:val="single"/>
          <w:rtl/>
        </w:rPr>
        <w:t>רחל אדטו</w:t>
      </w:r>
      <w:r w:rsidRPr="00E36EB4">
        <w:rPr>
          <w:rFonts w:cs="David" w:hint="cs"/>
          <w:u w:val="single"/>
          <w:rtl/>
        </w:rPr>
        <w:t>:</w:t>
      </w:r>
    </w:p>
    <w:p w14:paraId="7ED8F25C" w14:textId="77777777" w:rsidR="00A0798D" w:rsidRPr="00E36EB4" w:rsidRDefault="00A0798D" w:rsidP="00A0798D">
      <w:pPr>
        <w:bidi/>
        <w:jc w:val="both"/>
        <w:rPr>
          <w:rFonts w:cs="David" w:hint="cs"/>
          <w:u w:val="single"/>
          <w:rtl/>
        </w:rPr>
      </w:pPr>
    </w:p>
    <w:p w14:paraId="63D6BFE9" w14:textId="77777777" w:rsidR="00A0798D" w:rsidRDefault="00A0798D" w:rsidP="00A0798D">
      <w:pPr>
        <w:bidi/>
        <w:ind w:firstLine="720"/>
        <w:jc w:val="both"/>
        <w:rPr>
          <w:rFonts w:cs="David" w:hint="cs"/>
          <w:rtl/>
        </w:rPr>
      </w:pPr>
      <w:r>
        <w:rPr>
          <w:rFonts w:cs="David" w:hint="cs"/>
          <w:rtl/>
        </w:rPr>
        <w:t xml:space="preserve">יש גבול לדיקטטורה. </w:t>
      </w:r>
    </w:p>
    <w:p w14:paraId="408D3DAA" w14:textId="77777777" w:rsidR="00A0798D" w:rsidRDefault="00A0798D" w:rsidP="00A0798D">
      <w:pPr>
        <w:bidi/>
        <w:ind w:firstLine="720"/>
        <w:jc w:val="both"/>
        <w:rPr>
          <w:rFonts w:cs="David" w:hint="cs"/>
          <w:rtl/>
        </w:rPr>
      </w:pPr>
    </w:p>
    <w:p w14:paraId="05836B7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DBD88DF" w14:textId="77777777" w:rsidR="00A0798D" w:rsidRDefault="00A0798D" w:rsidP="00A0798D">
      <w:pPr>
        <w:bidi/>
        <w:ind w:firstLine="720"/>
        <w:jc w:val="both"/>
        <w:rPr>
          <w:rFonts w:cs="David" w:hint="cs"/>
          <w:rtl/>
        </w:rPr>
      </w:pPr>
    </w:p>
    <w:p w14:paraId="0B389D0B" w14:textId="77777777" w:rsidR="00A0798D" w:rsidRDefault="00A0798D" w:rsidP="00A0798D">
      <w:pPr>
        <w:bidi/>
        <w:ind w:firstLine="720"/>
        <w:jc w:val="both"/>
        <w:rPr>
          <w:rFonts w:cs="David" w:hint="cs"/>
          <w:rtl/>
        </w:rPr>
      </w:pPr>
      <w:r>
        <w:rPr>
          <w:rFonts w:cs="David" w:hint="cs"/>
          <w:rtl/>
        </w:rPr>
        <w:t xml:space="preserve">חברת הכנסת אדטו, אני קורא לך לסדר פעם ראשונה. </w:t>
      </w:r>
    </w:p>
    <w:p w14:paraId="15ED7428" w14:textId="77777777" w:rsidR="00A0798D" w:rsidRDefault="00A0798D" w:rsidP="00A0798D">
      <w:pPr>
        <w:bidi/>
        <w:ind w:firstLine="720"/>
        <w:jc w:val="both"/>
        <w:rPr>
          <w:rFonts w:cs="David" w:hint="cs"/>
          <w:rtl/>
        </w:rPr>
      </w:pPr>
    </w:p>
    <w:p w14:paraId="518DEF1B" w14:textId="77777777" w:rsidR="00A0798D" w:rsidRPr="005441BA" w:rsidRDefault="00A0798D" w:rsidP="00A0798D">
      <w:pPr>
        <w:bidi/>
        <w:jc w:val="both"/>
        <w:rPr>
          <w:rFonts w:cs="David" w:hint="cs"/>
          <w:rtl/>
        </w:rPr>
      </w:pPr>
      <w:r>
        <w:rPr>
          <w:rFonts w:cs="David" w:hint="cs"/>
          <w:u w:val="single"/>
          <w:rtl/>
        </w:rPr>
        <w:t>רחל אדטו:</w:t>
      </w:r>
    </w:p>
    <w:p w14:paraId="4D1AD113" w14:textId="77777777" w:rsidR="00A0798D" w:rsidRDefault="00A0798D" w:rsidP="00A0798D">
      <w:pPr>
        <w:bidi/>
        <w:ind w:firstLine="720"/>
        <w:jc w:val="both"/>
        <w:rPr>
          <w:rFonts w:cs="David" w:hint="cs"/>
          <w:rtl/>
        </w:rPr>
      </w:pPr>
    </w:p>
    <w:p w14:paraId="18D39FD2" w14:textId="77777777" w:rsidR="00A0798D" w:rsidRDefault="00A0798D" w:rsidP="00A0798D">
      <w:pPr>
        <w:bidi/>
        <w:ind w:firstLine="720"/>
        <w:jc w:val="both"/>
        <w:rPr>
          <w:rFonts w:cs="David" w:hint="cs"/>
          <w:rtl/>
        </w:rPr>
      </w:pPr>
      <w:r>
        <w:rPr>
          <w:rFonts w:cs="David" w:hint="cs"/>
          <w:rtl/>
        </w:rPr>
        <w:t xml:space="preserve">אתה יכול פעם </w:t>
      </w:r>
      <w:proofErr w:type="spellStart"/>
      <w:r>
        <w:rPr>
          <w:rFonts w:cs="David" w:hint="cs"/>
          <w:rtl/>
        </w:rPr>
        <w:t>שניה</w:t>
      </w:r>
      <w:proofErr w:type="spellEnd"/>
      <w:r>
        <w:rPr>
          <w:rFonts w:cs="David" w:hint="cs"/>
          <w:rtl/>
        </w:rPr>
        <w:t xml:space="preserve"> גם כן. </w:t>
      </w:r>
    </w:p>
    <w:p w14:paraId="09A6ED92" w14:textId="77777777" w:rsidR="00A0798D" w:rsidRDefault="00A0798D" w:rsidP="00A0798D">
      <w:pPr>
        <w:bidi/>
        <w:jc w:val="both"/>
        <w:rPr>
          <w:rFonts w:cs="David" w:hint="cs"/>
          <w:rtl/>
        </w:rPr>
      </w:pPr>
    </w:p>
    <w:p w14:paraId="63F4A8F1"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3C021A84" w14:textId="77777777" w:rsidR="00A0798D" w:rsidRDefault="00A0798D" w:rsidP="00A0798D">
      <w:pPr>
        <w:bidi/>
        <w:jc w:val="both"/>
        <w:rPr>
          <w:rFonts w:cs="David" w:hint="cs"/>
          <w:u w:val="single"/>
          <w:rtl/>
        </w:rPr>
      </w:pPr>
    </w:p>
    <w:p w14:paraId="37C0022F" w14:textId="77777777" w:rsidR="00A0798D" w:rsidRDefault="00A0798D" w:rsidP="00A0798D">
      <w:pPr>
        <w:bidi/>
        <w:ind w:firstLine="720"/>
        <w:jc w:val="both"/>
        <w:rPr>
          <w:rFonts w:cs="David" w:hint="cs"/>
          <w:rtl/>
        </w:rPr>
      </w:pPr>
      <w:r>
        <w:rPr>
          <w:rFonts w:cs="David" w:hint="cs"/>
          <w:rtl/>
        </w:rPr>
        <w:t xml:space="preserve">חברת הכנסת אדטו, אני קורא לך לסדר פעם </w:t>
      </w:r>
      <w:proofErr w:type="spellStart"/>
      <w:r>
        <w:rPr>
          <w:rFonts w:cs="David" w:hint="cs"/>
          <w:rtl/>
        </w:rPr>
        <w:t>שניה</w:t>
      </w:r>
      <w:proofErr w:type="spellEnd"/>
      <w:r>
        <w:rPr>
          <w:rFonts w:cs="David" w:hint="cs"/>
          <w:rtl/>
        </w:rPr>
        <w:t xml:space="preserve">. </w:t>
      </w:r>
    </w:p>
    <w:p w14:paraId="5C20A2CF" w14:textId="77777777" w:rsidR="00A0798D" w:rsidRDefault="00A0798D" w:rsidP="00A0798D">
      <w:pPr>
        <w:bidi/>
        <w:ind w:firstLine="720"/>
        <w:jc w:val="both"/>
        <w:rPr>
          <w:rFonts w:cs="David" w:hint="cs"/>
          <w:rtl/>
        </w:rPr>
      </w:pPr>
    </w:p>
    <w:p w14:paraId="6B12C1F4" w14:textId="77777777" w:rsidR="00A0798D" w:rsidRPr="005441BA" w:rsidRDefault="00A0798D" w:rsidP="00A0798D">
      <w:pPr>
        <w:bidi/>
        <w:jc w:val="both"/>
        <w:rPr>
          <w:rFonts w:cs="David" w:hint="cs"/>
          <w:rtl/>
        </w:rPr>
      </w:pPr>
      <w:r>
        <w:rPr>
          <w:rFonts w:cs="David" w:hint="cs"/>
          <w:u w:val="single"/>
          <w:rtl/>
        </w:rPr>
        <w:t>רחל אדטו:</w:t>
      </w:r>
    </w:p>
    <w:p w14:paraId="49A796EA" w14:textId="77777777" w:rsidR="00A0798D" w:rsidRDefault="00A0798D" w:rsidP="00A0798D">
      <w:pPr>
        <w:bidi/>
        <w:ind w:firstLine="720"/>
        <w:jc w:val="both"/>
        <w:rPr>
          <w:rFonts w:cs="David" w:hint="cs"/>
          <w:rtl/>
        </w:rPr>
      </w:pPr>
    </w:p>
    <w:p w14:paraId="3D5570CA" w14:textId="77777777" w:rsidR="00A0798D" w:rsidRDefault="00A0798D" w:rsidP="00A0798D">
      <w:pPr>
        <w:bidi/>
        <w:ind w:left="720"/>
        <w:jc w:val="both"/>
        <w:rPr>
          <w:rFonts w:cs="David" w:hint="cs"/>
          <w:rtl/>
        </w:rPr>
      </w:pPr>
      <w:r>
        <w:rPr>
          <w:rFonts w:cs="David" w:hint="cs"/>
          <w:rtl/>
        </w:rPr>
        <w:t>- - -</w:t>
      </w:r>
    </w:p>
    <w:p w14:paraId="11D4D0CC" w14:textId="77777777" w:rsidR="00A0798D" w:rsidRDefault="00A0798D" w:rsidP="00A0798D">
      <w:pPr>
        <w:bidi/>
        <w:ind w:left="720"/>
        <w:jc w:val="both"/>
        <w:rPr>
          <w:rFonts w:cs="David" w:hint="cs"/>
          <w:rtl/>
        </w:rPr>
      </w:pPr>
    </w:p>
    <w:p w14:paraId="2C5AECAA" w14:textId="77777777" w:rsidR="00A0798D" w:rsidRDefault="00A0798D" w:rsidP="00A0798D">
      <w:pPr>
        <w:bidi/>
        <w:jc w:val="both"/>
        <w:rPr>
          <w:rFonts w:cs="David" w:hint="cs"/>
          <w:u w:val="single"/>
          <w:rtl/>
        </w:rPr>
      </w:pPr>
      <w:r>
        <w:rPr>
          <w:rFonts w:cs="David" w:hint="cs"/>
          <w:u w:val="single"/>
          <w:rtl/>
        </w:rPr>
        <w:t>יואל חסון:</w:t>
      </w:r>
    </w:p>
    <w:p w14:paraId="37360555" w14:textId="77777777" w:rsidR="00A0798D" w:rsidRDefault="00A0798D" w:rsidP="00A0798D">
      <w:pPr>
        <w:bidi/>
        <w:ind w:left="720"/>
        <w:jc w:val="both"/>
        <w:rPr>
          <w:rFonts w:cs="David" w:hint="cs"/>
          <w:rtl/>
        </w:rPr>
      </w:pPr>
    </w:p>
    <w:p w14:paraId="2E7763F9" w14:textId="77777777" w:rsidR="00A0798D" w:rsidRDefault="00A0798D" w:rsidP="00A0798D">
      <w:pPr>
        <w:bidi/>
        <w:ind w:left="720"/>
        <w:jc w:val="both"/>
        <w:rPr>
          <w:rFonts w:cs="David" w:hint="cs"/>
          <w:rtl/>
        </w:rPr>
      </w:pPr>
      <w:r>
        <w:rPr>
          <w:rFonts w:cs="David" w:hint="cs"/>
          <w:rtl/>
        </w:rPr>
        <w:t xml:space="preserve">קצת, קצת תנשום. </w:t>
      </w:r>
    </w:p>
    <w:p w14:paraId="354315FC" w14:textId="77777777" w:rsidR="00A0798D" w:rsidRDefault="00A0798D" w:rsidP="00A0798D">
      <w:pPr>
        <w:bidi/>
        <w:ind w:left="720"/>
        <w:jc w:val="both"/>
        <w:rPr>
          <w:rFonts w:cs="David" w:hint="cs"/>
          <w:rtl/>
        </w:rPr>
      </w:pPr>
    </w:p>
    <w:p w14:paraId="69AF25C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F4A580D" w14:textId="77777777" w:rsidR="00A0798D" w:rsidRDefault="00A0798D" w:rsidP="00A0798D">
      <w:pPr>
        <w:bidi/>
        <w:ind w:left="720"/>
        <w:jc w:val="both"/>
        <w:rPr>
          <w:rFonts w:cs="David" w:hint="cs"/>
          <w:rtl/>
        </w:rPr>
      </w:pPr>
    </w:p>
    <w:p w14:paraId="6220F377" w14:textId="77777777" w:rsidR="00A0798D" w:rsidRDefault="00A0798D" w:rsidP="00A0798D">
      <w:pPr>
        <w:bidi/>
        <w:ind w:firstLine="720"/>
        <w:jc w:val="both"/>
        <w:rPr>
          <w:rFonts w:cs="David" w:hint="cs"/>
          <w:rtl/>
        </w:rPr>
      </w:pPr>
      <w:r>
        <w:rPr>
          <w:rFonts w:cs="David" w:hint="cs"/>
          <w:rtl/>
        </w:rPr>
        <w:t xml:space="preserve">חברת הכנסת אדטו, אני קורא לך לסדר פעם שלישית. בבקשה, סדרנים. </w:t>
      </w:r>
    </w:p>
    <w:p w14:paraId="2529091A" w14:textId="77777777" w:rsidR="00A0798D" w:rsidRDefault="00A0798D" w:rsidP="00A0798D">
      <w:pPr>
        <w:bidi/>
        <w:jc w:val="both"/>
        <w:rPr>
          <w:rFonts w:cs="David" w:hint="cs"/>
          <w:rtl/>
        </w:rPr>
      </w:pPr>
    </w:p>
    <w:p w14:paraId="324F015D"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1BF41B3D" w14:textId="77777777" w:rsidR="00A0798D" w:rsidRDefault="00A0798D" w:rsidP="00A0798D">
      <w:pPr>
        <w:bidi/>
        <w:jc w:val="both"/>
        <w:rPr>
          <w:rFonts w:cs="David" w:hint="cs"/>
          <w:u w:val="single"/>
          <w:rtl/>
        </w:rPr>
      </w:pPr>
    </w:p>
    <w:p w14:paraId="7EC5AD73" w14:textId="77777777" w:rsidR="00A0798D" w:rsidRDefault="00A0798D" w:rsidP="00A0798D">
      <w:pPr>
        <w:bidi/>
        <w:ind w:firstLine="720"/>
        <w:jc w:val="both"/>
        <w:rPr>
          <w:rFonts w:cs="David" w:hint="cs"/>
          <w:rtl/>
        </w:rPr>
      </w:pPr>
      <w:r>
        <w:rPr>
          <w:rFonts w:cs="David" w:hint="cs"/>
          <w:rtl/>
        </w:rPr>
        <w:t xml:space="preserve">תנשום בין לבין, אדוני. לנשום זה חשוב. </w:t>
      </w:r>
    </w:p>
    <w:p w14:paraId="009C211F" w14:textId="77777777" w:rsidR="00A0798D" w:rsidRDefault="00A0798D" w:rsidP="00A0798D">
      <w:pPr>
        <w:bidi/>
        <w:ind w:firstLine="720"/>
        <w:jc w:val="both"/>
        <w:rPr>
          <w:rFonts w:cs="David" w:hint="cs"/>
          <w:rtl/>
        </w:rPr>
      </w:pPr>
    </w:p>
    <w:p w14:paraId="00AF5DFC"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2B5371B" w14:textId="77777777" w:rsidR="00A0798D" w:rsidRDefault="00A0798D" w:rsidP="00A0798D">
      <w:pPr>
        <w:bidi/>
        <w:ind w:firstLine="720"/>
        <w:jc w:val="both"/>
        <w:rPr>
          <w:rFonts w:cs="David" w:hint="cs"/>
          <w:rtl/>
        </w:rPr>
      </w:pPr>
    </w:p>
    <w:p w14:paraId="5D0FF2BD" w14:textId="77777777" w:rsidR="00A0798D" w:rsidRDefault="00A0798D" w:rsidP="00A0798D">
      <w:pPr>
        <w:bidi/>
        <w:ind w:firstLine="720"/>
        <w:jc w:val="both"/>
        <w:rPr>
          <w:rFonts w:cs="David" w:hint="cs"/>
          <w:rtl/>
        </w:rPr>
      </w:pPr>
      <w:r>
        <w:rPr>
          <w:rFonts w:cs="David" w:hint="cs"/>
          <w:rtl/>
        </w:rPr>
        <w:t>אני רוצה להבין מארבל האם נדון הנושא - - -</w:t>
      </w:r>
    </w:p>
    <w:p w14:paraId="47E02BC7" w14:textId="77777777" w:rsidR="00A0798D" w:rsidRDefault="00A0798D" w:rsidP="00A0798D">
      <w:pPr>
        <w:bidi/>
        <w:ind w:firstLine="720"/>
        <w:jc w:val="both"/>
        <w:rPr>
          <w:rFonts w:cs="David" w:hint="cs"/>
          <w:rtl/>
        </w:rPr>
      </w:pPr>
    </w:p>
    <w:p w14:paraId="7DFC5971" w14:textId="77777777" w:rsidR="00A0798D" w:rsidRDefault="00A0798D" w:rsidP="00A0798D">
      <w:pPr>
        <w:bidi/>
        <w:jc w:val="both"/>
        <w:rPr>
          <w:rFonts w:cs="David" w:hint="cs"/>
          <w:u w:val="single"/>
          <w:rtl/>
        </w:rPr>
      </w:pPr>
      <w:r>
        <w:rPr>
          <w:rFonts w:cs="David" w:hint="cs"/>
          <w:u w:val="single"/>
          <w:rtl/>
        </w:rPr>
        <w:t>יואל חסון:</w:t>
      </w:r>
    </w:p>
    <w:p w14:paraId="55003052" w14:textId="77777777" w:rsidR="00A0798D" w:rsidRDefault="00A0798D" w:rsidP="00A0798D">
      <w:pPr>
        <w:bidi/>
        <w:ind w:firstLine="720"/>
        <w:jc w:val="both"/>
        <w:rPr>
          <w:rFonts w:cs="David" w:hint="cs"/>
          <w:rtl/>
        </w:rPr>
      </w:pPr>
    </w:p>
    <w:p w14:paraId="034AA5C4" w14:textId="77777777" w:rsidR="00A0798D" w:rsidRDefault="00A0798D" w:rsidP="00A0798D">
      <w:pPr>
        <w:bidi/>
        <w:ind w:firstLine="720"/>
        <w:jc w:val="both"/>
        <w:rPr>
          <w:rFonts w:cs="David" w:hint="cs"/>
          <w:rtl/>
        </w:rPr>
      </w:pPr>
      <w:r>
        <w:rPr>
          <w:rFonts w:cs="David" w:hint="cs"/>
          <w:rtl/>
        </w:rPr>
        <w:t xml:space="preserve">זאת שערורייה. זאת סתימת פיות, אדוני. </w:t>
      </w:r>
    </w:p>
    <w:p w14:paraId="61C5F9DD" w14:textId="77777777" w:rsidR="00A0798D" w:rsidRDefault="00A0798D" w:rsidP="00A0798D">
      <w:pPr>
        <w:bidi/>
        <w:ind w:firstLine="720"/>
        <w:jc w:val="both"/>
        <w:rPr>
          <w:rFonts w:cs="David" w:hint="cs"/>
          <w:rtl/>
        </w:rPr>
      </w:pPr>
    </w:p>
    <w:p w14:paraId="030F6CD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1CECDD2" w14:textId="77777777" w:rsidR="00A0798D" w:rsidRDefault="00A0798D" w:rsidP="00A0798D">
      <w:pPr>
        <w:bidi/>
        <w:ind w:firstLine="720"/>
        <w:jc w:val="both"/>
        <w:rPr>
          <w:rFonts w:cs="David" w:hint="cs"/>
          <w:rtl/>
        </w:rPr>
      </w:pPr>
    </w:p>
    <w:p w14:paraId="75BAABBC" w14:textId="77777777" w:rsidR="00A0798D" w:rsidRDefault="00A0798D" w:rsidP="00A0798D">
      <w:pPr>
        <w:bidi/>
        <w:ind w:firstLine="720"/>
        <w:jc w:val="both"/>
        <w:rPr>
          <w:rFonts w:cs="David" w:hint="cs"/>
          <w:rtl/>
        </w:rPr>
      </w:pPr>
      <w:r>
        <w:rPr>
          <w:rFonts w:cs="David" w:hint="cs"/>
          <w:rtl/>
        </w:rPr>
        <w:t xml:space="preserve">תודה רבה, חבר הכנסת פלסנר. חבר הכנסת רותם, בבקשה. </w:t>
      </w:r>
    </w:p>
    <w:p w14:paraId="155B2FD9" w14:textId="77777777" w:rsidR="00A0798D" w:rsidRDefault="00A0798D" w:rsidP="00A0798D">
      <w:pPr>
        <w:bidi/>
        <w:jc w:val="both"/>
        <w:rPr>
          <w:rFonts w:cs="David" w:hint="cs"/>
          <w:rtl/>
        </w:rPr>
      </w:pPr>
    </w:p>
    <w:p w14:paraId="66476109" w14:textId="77777777" w:rsidR="00A0798D" w:rsidRDefault="00A0798D" w:rsidP="00A0798D">
      <w:pPr>
        <w:bidi/>
        <w:jc w:val="both"/>
        <w:rPr>
          <w:rFonts w:cs="David" w:hint="cs"/>
          <w:u w:val="single"/>
          <w:rtl/>
        </w:rPr>
      </w:pPr>
      <w:r>
        <w:rPr>
          <w:rFonts w:cs="David" w:hint="cs"/>
          <w:u w:val="single"/>
          <w:rtl/>
        </w:rPr>
        <w:t>רחל אדטו</w:t>
      </w:r>
      <w:r w:rsidRPr="00E36EB4">
        <w:rPr>
          <w:rFonts w:cs="David" w:hint="cs"/>
          <w:u w:val="single"/>
          <w:rtl/>
        </w:rPr>
        <w:t>:</w:t>
      </w:r>
    </w:p>
    <w:p w14:paraId="5B6281DD" w14:textId="77777777" w:rsidR="00A0798D" w:rsidRPr="00E36EB4" w:rsidRDefault="00A0798D" w:rsidP="00A0798D">
      <w:pPr>
        <w:bidi/>
        <w:jc w:val="both"/>
        <w:rPr>
          <w:rFonts w:cs="David" w:hint="cs"/>
          <w:u w:val="single"/>
          <w:rtl/>
        </w:rPr>
      </w:pPr>
    </w:p>
    <w:p w14:paraId="6D1CF531" w14:textId="77777777" w:rsidR="00A0798D" w:rsidRDefault="00A0798D" w:rsidP="00A0798D">
      <w:pPr>
        <w:bidi/>
        <w:ind w:firstLine="720"/>
        <w:jc w:val="both"/>
        <w:rPr>
          <w:rFonts w:cs="David" w:hint="cs"/>
          <w:rtl/>
        </w:rPr>
      </w:pPr>
      <w:r>
        <w:rPr>
          <w:rFonts w:cs="David" w:hint="cs"/>
          <w:rtl/>
        </w:rPr>
        <w:t xml:space="preserve">אתה לא יכול לסתום לכולנו את הפיות לכולנו כאן. </w:t>
      </w:r>
    </w:p>
    <w:p w14:paraId="0AF746F3" w14:textId="77777777" w:rsidR="00A0798D" w:rsidRDefault="00A0798D" w:rsidP="00A0798D">
      <w:pPr>
        <w:bidi/>
        <w:ind w:firstLine="720"/>
        <w:jc w:val="both"/>
        <w:rPr>
          <w:rFonts w:cs="David" w:hint="cs"/>
          <w:rtl/>
        </w:rPr>
      </w:pPr>
    </w:p>
    <w:p w14:paraId="4B698C5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B3A3BC1" w14:textId="77777777" w:rsidR="00A0798D" w:rsidRDefault="00A0798D" w:rsidP="00A0798D">
      <w:pPr>
        <w:bidi/>
        <w:ind w:firstLine="720"/>
        <w:jc w:val="both"/>
        <w:rPr>
          <w:rFonts w:cs="David" w:hint="cs"/>
          <w:rtl/>
        </w:rPr>
      </w:pPr>
    </w:p>
    <w:p w14:paraId="74131388" w14:textId="77777777" w:rsidR="00A0798D" w:rsidRDefault="00A0798D" w:rsidP="00A0798D">
      <w:pPr>
        <w:bidi/>
        <w:ind w:firstLine="720"/>
        <w:jc w:val="both"/>
        <w:rPr>
          <w:rFonts w:cs="David" w:hint="cs"/>
          <w:rtl/>
        </w:rPr>
      </w:pPr>
      <w:r>
        <w:rPr>
          <w:rFonts w:cs="David" w:hint="cs"/>
          <w:rtl/>
        </w:rPr>
        <w:t xml:space="preserve">בבקשה, סדרנים. </w:t>
      </w:r>
    </w:p>
    <w:p w14:paraId="1AE13FFF" w14:textId="77777777" w:rsidR="00A0798D" w:rsidRDefault="00A0798D" w:rsidP="00A0798D">
      <w:pPr>
        <w:bidi/>
        <w:ind w:firstLine="720"/>
        <w:jc w:val="both"/>
        <w:rPr>
          <w:rFonts w:cs="David" w:hint="cs"/>
          <w:rtl/>
        </w:rPr>
      </w:pPr>
    </w:p>
    <w:p w14:paraId="4E60C937" w14:textId="77777777" w:rsidR="00A0798D" w:rsidRPr="005441BA" w:rsidRDefault="00A0798D" w:rsidP="00A0798D">
      <w:pPr>
        <w:bidi/>
        <w:jc w:val="both"/>
        <w:rPr>
          <w:rFonts w:cs="David" w:hint="cs"/>
          <w:rtl/>
        </w:rPr>
      </w:pPr>
      <w:r>
        <w:rPr>
          <w:rFonts w:cs="David" w:hint="cs"/>
          <w:u w:val="single"/>
          <w:rtl/>
        </w:rPr>
        <w:t>רחל אדטו:</w:t>
      </w:r>
    </w:p>
    <w:p w14:paraId="721429EE" w14:textId="77777777" w:rsidR="00A0798D" w:rsidRDefault="00A0798D" w:rsidP="00A0798D">
      <w:pPr>
        <w:bidi/>
        <w:ind w:firstLine="720"/>
        <w:jc w:val="both"/>
        <w:rPr>
          <w:rFonts w:cs="David" w:hint="cs"/>
          <w:rtl/>
        </w:rPr>
      </w:pPr>
    </w:p>
    <w:p w14:paraId="0A997F55" w14:textId="77777777" w:rsidR="00A0798D" w:rsidRDefault="00A0798D" w:rsidP="00A0798D">
      <w:pPr>
        <w:bidi/>
        <w:ind w:firstLine="720"/>
        <w:jc w:val="both"/>
        <w:rPr>
          <w:rFonts w:cs="David" w:hint="cs"/>
          <w:rtl/>
        </w:rPr>
      </w:pPr>
      <w:r>
        <w:rPr>
          <w:rFonts w:cs="David" w:hint="cs"/>
          <w:rtl/>
        </w:rPr>
        <w:t xml:space="preserve">לא, אני יוצאת. אתם סותמים את הפיות בוועדות, אתם סותמים את הפיות במליאה, אתם סותמים את הפיות של התקשורת - - - </w:t>
      </w:r>
    </w:p>
    <w:p w14:paraId="3DB69AB3" w14:textId="77777777" w:rsidR="00A0798D" w:rsidRDefault="00A0798D" w:rsidP="00A0798D">
      <w:pPr>
        <w:bidi/>
        <w:ind w:firstLine="720"/>
        <w:jc w:val="both"/>
        <w:rPr>
          <w:rFonts w:cs="David" w:hint="cs"/>
          <w:rtl/>
        </w:rPr>
      </w:pPr>
    </w:p>
    <w:p w14:paraId="21598F0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3D1F79D" w14:textId="77777777" w:rsidR="00A0798D" w:rsidRDefault="00A0798D" w:rsidP="00A0798D">
      <w:pPr>
        <w:bidi/>
        <w:ind w:firstLine="720"/>
        <w:jc w:val="both"/>
        <w:rPr>
          <w:rFonts w:cs="David" w:hint="cs"/>
          <w:rtl/>
        </w:rPr>
      </w:pPr>
    </w:p>
    <w:p w14:paraId="2914E840" w14:textId="77777777" w:rsidR="00A0798D" w:rsidRDefault="00A0798D" w:rsidP="00A0798D">
      <w:pPr>
        <w:bidi/>
        <w:ind w:firstLine="720"/>
        <w:jc w:val="both"/>
        <w:rPr>
          <w:rFonts w:cs="David" w:hint="cs"/>
          <w:rtl/>
        </w:rPr>
      </w:pPr>
      <w:r>
        <w:rPr>
          <w:rFonts w:cs="David" w:hint="cs"/>
          <w:rtl/>
        </w:rPr>
        <w:t>סדרנים - - -</w:t>
      </w:r>
    </w:p>
    <w:p w14:paraId="221EAB28" w14:textId="77777777" w:rsidR="00A0798D" w:rsidRDefault="00A0798D" w:rsidP="00A0798D">
      <w:pPr>
        <w:bidi/>
        <w:jc w:val="both"/>
        <w:rPr>
          <w:rFonts w:cs="David" w:hint="cs"/>
          <w:rtl/>
        </w:rPr>
      </w:pPr>
    </w:p>
    <w:p w14:paraId="0D98D116"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3A99EB45" w14:textId="77777777" w:rsidR="00A0798D" w:rsidRDefault="00A0798D" w:rsidP="00A0798D">
      <w:pPr>
        <w:bidi/>
        <w:jc w:val="both"/>
        <w:rPr>
          <w:rFonts w:cs="David" w:hint="cs"/>
          <w:u w:val="single"/>
          <w:rtl/>
        </w:rPr>
      </w:pPr>
    </w:p>
    <w:p w14:paraId="3DE38B56" w14:textId="77777777" w:rsidR="00A0798D" w:rsidRDefault="00A0798D" w:rsidP="00A0798D">
      <w:pPr>
        <w:bidi/>
        <w:ind w:firstLine="720"/>
        <w:jc w:val="both"/>
        <w:rPr>
          <w:rFonts w:cs="David" w:hint="cs"/>
          <w:rtl/>
        </w:rPr>
      </w:pPr>
      <w:r>
        <w:rPr>
          <w:rFonts w:cs="David" w:hint="cs"/>
          <w:rtl/>
        </w:rPr>
        <w:t xml:space="preserve">מי שסותם את הפיות לתקשורת זה אתם </w:t>
      </w:r>
      <w:r>
        <w:rPr>
          <w:rFonts w:cs="David"/>
          <w:rtl/>
        </w:rPr>
        <w:t>–</w:t>
      </w:r>
      <w:r>
        <w:rPr>
          <w:rFonts w:cs="David" w:hint="cs"/>
          <w:rtl/>
        </w:rPr>
        <w:t xml:space="preserve"> מאיר שטרית ויואל חסון. </w:t>
      </w:r>
    </w:p>
    <w:p w14:paraId="5D6530D7" w14:textId="77777777" w:rsidR="00A0798D" w:rsidRDefault="00A0798D" w:rsidP="00A0798D">
      <w:pPr>
        <w:bidi/>
        <w:ind w:firstLine="720"/>
        <w:jc w:val="both"/>
        <w:rPr>
          <w:rFonts w:cs="David" w:hint="cs"/>
          <w:rtl/>
        </w:rPr>
      </w:pPr>
    </w:p>
    <w:p w14:paraId="0E0F96B4" w14:textId="77777777" w:rsidR="00A0798D" w:rsidRPr="005441BA" w:rsidRDefault="00A0798D" w:rsidP="00A0798D">
      <w:pPr>
        <w:bidi/>
        <w:jc w:val="both"/>
        <w:rPr>
          <w:rFonts w:cs="David" w:hint="cs"/>
          <w:rtl/>
        </w:rPr>
      </w:pPr>
      <w:r>
        <w:rPr>
          <w:rFonts w:cs="David" w:hint="cs"/>
          <w:u w:val="single"/>
          <w:rtl/>
        </w:rPr>
        <w:t>רחל אדטו:</w:t>
      </w:r>
    </w:p>
    <w:p w14:paraId="07152EC4" w14:textId="77777777" w:rsidR="00A0798D" w:rsidRDefault="00A0798D" w:rsidP="00A0798D">
      <w:pPr>
        <w:bidi/>
        <w:ind w:firstLine="720"/>
        <w:jc w:val="both"/>
        <w:rPr>
          <w:rFonts w:cs="David" w:hint="cs"/>
          <w:rtl/>
        </w:rPr>
      </w:pPr>
    </w:p>
    <w:p w14:paraId="52AFD198" w14:textId="77777777" w:rsidR="00A0798D" w:rsidRDefault="00A0798D" w:rsidP="00A0798D">
      <w:pPr>
        <w:bidi/>
        <w:ind w:firstLine="720"/>
        <w:jc w:val="both"/>
        <w:rPr>
          <w:rFonts w:cs="David" w:hint="cs"/>
          <w:rtl/>
        </w:rPr>
      </w:pPr>
      <w:r>
        <w:rPr>
          <w:rFonts w:cs="David" w:hint="cs"/>
          <w:rtl/>
        </w:rPr>
        <w:t xml:space="preserve">- - - קדימה. </w:t>
      </w:r>
    </w:p>
    <w:p w14:paraId="3E089D7E" w14:textId="77777777" w:rsidR="00A0798D" w:rsidRDefault="00A0798D" w:rsidP="00A0798D">
      <w:pPr>
        <w:bidi/>
        <w:jc w:val="both"/>
        <w:rPr>
          <w:rFonts w:cs="David" w:hint="cs"/>
          <w:rtl/>
        </w:rPr>
      </w:pPr>
    </w:p>
    <w:p w14:paraId="6B8ECC7A" w14:textId="77777777" w:rsidR="00A0798D" w:rsidRDefault="00A0798D" w:rsidP="00A0798D">
      <w:pPr>
        <w:bidi/>
        <w:jc w:val="center"/>
        <w:rPr>
          <w:rFonts w:cs="David" w:hint="cs"/>
          <w:rtl/>
        </w:rPr>
      </w:pPr>
      <w:r>
        <w:rPr>
          <w:rFonts w:cs="David" w:hint="cs"/>
          <w:rtl/>
        </w:rPr>
        <w:t>(חברת הכנסת רחל אדטו יוצאת מחדר הוועדה.)</w:t>
      </w:r>
    </w:p>
    <w:p w14:paraId="60475F20" w14:textId="77777777" w:rsidR="00A0798D" w:rsidRDefault="00A0798D" w:rsidP="00A0798D">
      <w:pPr>
        <w:bidi/>
        <w:jc w:val="both"/>
        <w:rPr>
          <w:rFonts w:cs="David" w:hint="cs"/>
          <w:rtl/>
        </w:rPr>
      </w:pPr>
    </w:p>
    <w:p w14:paraId="2D1943BD"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D487FD4" w14:textId="77777777" w:rsidR="00A0798D" w:rsidRDefault="00A0798D" w:rsidP="00A0798D">
      <w:pPr>
        <w:bidi/>
        <w:jc w:val="both"/>
        <w:rPr>
          <w:rFonts w:cs="David" w:hint="cs"/>
          <w:u w:val="single"/>
          <w:rtl/>
        </w:rPr>
      </w:pPr>
    </w:p>
    <w:p w14:paraId="215CBD83" w14:textId="77777777" w:rsidR="00A0798D" w:rsidRDefault="00A0798D" w:rsidP="00A0798D">
      <w:pPr>
        <w:bidi/>
        <w:ind w:firstLine="720"/>
        <w:jc w:val="both"/>
        <w:rPr>
          <w:rFonts w:cs="David" w:hint="cs"/>
          <w:rtl/>
        </w:rPr>
      </w:pPr>
      <w:r>
        <w:rPr>
          <w:rFonts w:cs="David" w:hint="cs"/>
          <w:rtl/>
        </w:rPr>
        <w:t>אדוני היושב ראש, בסעיף - - -</w:t>
      </w:r>
    </w:p>
    <w:p w14:paraId="7DDF07BA" w14:textId="77777777" w:rsidR="00A0798D" w:rsidRDefault="00A0798D" w:rsidP="00A0798D">
      <w:pPr>
        <w:bidi/>
        <w:ind w:firstLine="720"/>
        <w:jc w:val="both"/>
        <w:rPr>
          <w:rFonts w:cs="David" w:hint="cs"/>
          <w:rtl/>
        </w:rPr>
      </w:pPr>
    </w:p>
    <w:p w14:paraId="70387329"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0A6F131" w14:textId="77777777" w:rsidR="00A0798D" w:rsidRDefault="00A0798D" w:rsidP="00A0798D">
      <w:pPr>
        <w:bidi/>
        <w:ind w:firstLine="720"/>
        <w:jc w:val="both"/>
        <w:rPr>
          <w:rFonts w:cs="David" w:hint="cs"/>
          <w:rtl/>
        </w:rPr>
      </w:pPr>
    </w:p>
    <w:p w14:paraId="5F7FC408" w14:textId="77777777" w:rsidR="00A0798D" w:rsidRDefault="00A0798D" w:rsidP="00A0798D">
      <w:pPr>
        <w:bidi/>
        <w:ind w:firstLine="720"/>
        <w:jc w:val="both"/>
        <w:rPr>
          <w:rFonts w:cs="David" w:hint="cs"/>
          <w:rtl/>
        </w:rPr>
      </w:pPr>
      <w:r>
        <w:rPr>
          <w:rFonts w:cs="David" w:hint="cs"/>
          <w:rtl/>
        </w:rPr>
        <w:t xml:space="preserve">חבר הכנסת פלסנר, אתה לא בזכות דיבור. </w:t>
      </w:r>
    </w:p>
    <w:p w14:paraId="439061F0" w14:textId="77777777" w:rsidR="00A0798D" w:rsidRDefault="00A0798D" w:rsidP="00A0798D">
      <w:pPr>
        <w:bidi/>
        <w:ind w:firstLine="720"/>
        <w:jc w:val="both"/>
        <w:rPr>
          <w:rFonts w:cs="David" w:hint="cs"/>
          <w:rtl/>
        </w:rPr>
      </w:pPr>
    </w:p>
    <w:p w14:paraId="150A17C5"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F3EA367" w14:textId="77777777" w:rsidR="00A0798D" w:rsidRDefault="00A0798D" w:rsidP="00A0798D">
      <w:pPr>
        <w:bidi/>
        <w:ind w:firstLine="720"/>
        <w:jc w:val="both"/>
        <w:rPr>
          <w:rFonts w:cs="David" w:hint="cs"/>
          <w:rtl/>
        </w:rPr>
      </w:pPr>
    </w:p>
    <w:p w14:paraId="610F8128" w14:textId="77777777" w:rsidR="00A0798D" w:rsidRDefault="00A0798D" w:rsidP="00A0798D">
      <w:pPr>
        <w:bidi/>
        <w:ind w:firstLine="720"/>
        <w:jc w:val="both"/>
        <w:rPr>
          <w:rFonts w:cs="David" w:hint="cs"/>
          <w:rtl/>
        </w:rPr>
      </w:pPr>
      <w:r>
        <w:rPr>
          <w:rFonts w:cs="David" w:hint="cs"/>
          <w:rtl/>
        </w:rPr>
        <w:t xml:space="preserve"> אני רוצה ללבן את הסוגיה הזאת. </w:t>
      </w:r>
    </w:p>
    <w:p w14:paraId="2ADAB419" w14:textId="77777777" w:rsidR="00A0798D" w:rsidRDefault="00A0798D" w:rsidP="00A0798D">
      <w:pPr>
        <w:bidi/>
        <w:jc w:val="both"/>
        <w:rPr>
          <w:rFonts w:cs="David" w:hint="cs"/>
          <w:rtl/>
        </w:rPr>
      </w:pPr>
    </w:p>
    <w:p w14:paraId="233BF162"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4DA80F52" w14:textId="77777777" w:rsidR="00A0798D" w:rsidRDefault="00A0798D" w:rsidP="00A0798D">
      <w:pPr>
        <w:bidi/>
        <w:jc w:val="both"/>
        <w:rPr>
          <w:rFonts w:cs="David" w:hint="cs"/>
          <w:u w:val="single"/>
          <w:rtl/>
        </w:rPr>
      </w:pPr>
    </w:p>
    <w:p w14:paraId="4360AB02" w14:textId="77777777" w:rsidR="00A0798D" w:rsidRDefault="00A0798D" w:rsidP="00A0798D">
      <w:pPr>
        <w:bidi/>
        <w:ind w:firstLine="720"/>
        <w:jc w:val="both"/>
        <w:rPr>
          <w:rFonts w:cs="David" w:hint="cs"/>
          <w:rtl/>
        </w:rPr>
      </w:pPr>
      <w:r>
        <w:rPr>
          <w:rFonts w:cs="David" w:hint="cs"/>
          <w:rtl/>
        </w:rPr>
        <w:t xml:space="preserve">אבל אתה לא בזכות דיבור. </w:t>
      </w:r>
    </w:p>
    <w:p w14:paraId="6E8D4CFB" w14:textId="77777777" w:rsidR="00A0798D" w:rsidRDefault="00A0798D" w:rsidP="00A0798D">
      <w:pPr>
        <w:bidi/>
        <w:ind w:firstLine="720"/>
        <w:jc w:val="both"/>
        <w:rPr>
          <w:rFonts w:cs="David" w:hint="cs"/>
          <w:rtl/>
        </w:rPr>
      </w:pPr>
    </w:p>
    <w:p w14:paraId="3DCF308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0862BF9" w14:textId="77777777" w:rsidR="00A0798D" w:rsidRDefault="00A0798D" w:rsidP="00A0798D">
      <w:pPr>
        <w:bidi/>
        <w:ind w:firstLine="720"/>
        <w:jc w:val="both"/>
        <w:rPr>
          <w:rFonts w:cs="David" w:hint="cs"/>
          <w:rtl/>
        </w:rPr>
      </w:pPr>
    </w:p>
    <w:p w14:paraId="4651C360" w14:textId="77777777" w:rsidR="00A0798D" w:rsidRDefault="00A0798D" w:rsidP="00A0798D">
      <w:pPr>
        <w:bidi/>
        <w:ind w:firstLine="720"/>
        <w:jc w:val="both"/>
        <w:rPr>
          <w:rFonts w:cs="David" w:hint="cs"/>
          <w:rtl/>
        </w:rPr>
      </w:pPr>
      <w:r>
        <w:rPr>
          <w:rFonts w:cs="David" w:hint="cs"/>
          <w:rtl/>
        </w:rPr>
        <w:t>אז אני מבקש את זכות הדיבור. יש כאן סוגיה אמיתית, עקרונית - - -</w:t>
      </w:r>
    </w:p>
    <w:p w14:paraId="49C1247F" w14:textId="77777777" w:rsidR="00A0798D" w:rsidRDefault="00A0798D" w:rsidP="00A0798D">
      <w:pPr>
        <w:bidi/>
        <w:ind w:firstLine="720"/>
        <w:jc w:val="both"/>
        <w:rPr>
          <w:rFonts w:cs="David" w:hint="cs"/>
          <w:rtl/>
        </w:rPr>
      </w:pPr>
    </w:p>
    <w:p w14:paraId="11A20830"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020CA12" w14:textId="77777777" w:rsidR="00A0798D" w:rsidRDefault="00A0798D" w:rsidP="00A0798D">
      <w:pPr>
        <w:bidi/>
        <w:ind w:firstLine="720"/>
        <w:jc w:val="both"/>
        <w:rPr>
          <w:rFonts w:cs="David" w:hint="cs"/>
          <w:rtl/>
        </w:rPr>
      </w:pPr>
    </w:p>
    <w:p w14:paraId="54F4C398" w14:textId="77777777" w:rsidR="00A0798D" w:rsidRDefault="00A0798D" w:rsidP="00A0798D">
      <w:pPr>
        <w:bidi/>
        <w:ind w:firstLine="720"/>
        <w:jc w:val="both"/>
        <w:rPr>
          <w:rFonts w:cs="David" w:hint="cs"/>
          <w:rtl/>
        </w:rPr>
      </w:pPr>
      <w:r>
        <w:rPr>
          <w:rFonts w:cs="David" w:hint="cs"/>
          <w:rtl/>
        </w:rPr>
        <w:t xml:space="preserve">ביקשתי, קיבלת. אתה כרגע לא בזכות דיבור. אתה מפריע לחבר הכנסת רותם לדבר. </w:t>
      </w:r>
    </w:p>
    <w:p w14:paraId="4D007AC1" w14:textId="77777777" w:rsidR="00A0798D" w:rsidRDefault="00A0798D" w:rsidP="00A0798D">
      <w:pPr>
        <w:bidi/>
        <w:ind w:firstLine="720"/>
        <w:jc w:val="both"/>
        <w:rPr>
          <w:rFonts w:cs="David" w:hint="cs"/>
          <w:rtl/>
        </w:rPr>
      </w:pPr>
    </w:p>
    <w:p w14:paraId="26722478"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3EDC7B8" w14:textId="77777777" w:rsidR="00A0798D" w:rsidRDefault="00A0798D" w:rsidP="00A0798D">
      <w:pPr>
        <w:bidi/>
        <w:ind w:firstLine="720"/>
        <w:jc w:val="both"/>
        <w:rPr>
          <w:rFonts w:cs="David" w:hint="cs"/>
          <w:rtl/>
        </w:rPr>
      </w:pPr>
    </w:p>
    <w:p w14:paraId="54139331" w14:textId="77777777" w:rsidR="00A0798D" w:rsidRDefault="00A0798D" w:rsidP="00A0798D">
      <w:pPr>
        <w:bidi/>
        <w:ind w:firstLine="720"/>
        <w:jc w:val="both"/>
        <w:rPr>
          <w:rFonts w:cs="David" w:hint="cs"/>
          <w:rtl/>
        </w:rPr>
      </w:pPr>
      <w:r>
        <w:rPr>
          <w:rFonts w:cs="David" w:hint="cs"/>
          <w:rtl/>
        </w:rPr>
        <w:t xml:space="preserve">ארבל, אני מבקש - - - כמו שצריך. </w:t>
      </w:r>
    </w:p>
    <w:p w14:paraId="0E02A53B" w14:textId="77777777" w:rsidR="00A0798D" w:rsidRDefault="00A0798D" w:rsidP="00A0798D">
      <w:pPr>
        <w:bidi/>
        <w:ind w:firstLine="720"/>
        <w:jc w:val="both"/>
        <w:rPr>
          <w:rFonts w:cs="David" w:hint="cs"/>
          <w:rtl/>
        </w:rPr>
      </w:pPr>
    </w:p>
    <w:p w14:paraId="16898787"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520F746" w14:textId="77777777" w:rsidR="00A0798D" w:rsidRDefault="00A0798D" w:rsidP="00A0798D">
      <w:pPr>
        <w:bidi/>
        <w:ind w:firstLine="720"/>
        <w:jc w:val="both"/>
        <w:rPr>
          <w:rFonts w:cs="David" w:hint="cs"/>
          <w:rtl/>
        </w:rPr>
      </w:pPr>
    </w:p>
    <w:p w14:paraId="4CBAF8DE" w14:textId="77777777" w:rsidR="00A0798D" w:rsidRDefault="00A0798D" w:rsidP="00A0798D">
      <w:pPr>
        <w:bidi/>
        <w:ind w:firstLine="720"/>
        <w:jc w:val="both"/>
        <w:rPr>
          <w:rFonts w:cs="David" w:hint="cs"/>
          <w:rtl/>
        </w:rPr>
      </w:pPr>
      <w:r>
        <w:rPr>
          <w:rFonts w:cs="David" w:hint="cs"/>
          <w:rtl/>
        </w:rPr>
        <w:t xml:space="preserve">חבר הכנסת פלסנר, אני קורא אותך לסדר פעם שלישית. </w:t>
      </w:r>
    </w:p>
    <w:p w14:paraId="3BEA3E95" w14:textId="77777777" w:rsidR="00A0798D" w:rsidRDefault="00A0798D" w:rsidP="00A0798D">
      <w:pPr>
        <w:bidi/>
        <w:jc w:val="both"/>
        <w:rPr>
          <w:rFonts w:cs="David" w:hint="cs"/>
          <w:rtl/>
        </w:rPr>
      </w:pPr>
    </w:p>
    <w:p w14:paraId="246F9D1E"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68EB4A35" w14:textId="77777777" w:rsidR="00A0798D" w:rsidRDefault="00A0798D" w:rsidP="00A0798D">
      <w:pPr>
        <w:bidi/>
        <w:jc w:val="both"/>
        <w:rPr>
          <w:rFonts w:cs="David" w:hint="cs"/>
          <w:u w:val="single"/>
          <w:rtl/>
        </w:rPr>
      </w:pPr>
    </w:p>
    <w:p w14:paraId="258AC9F1" w14:textId="77777777" w:rsidR="00A0798D" w:rsidRDefault="00A0798D" w:rsidP="00A0798D">
      <w:pPr>
        <w:bidi/>
        <w:ind w:firstLine="720"/>
        <w:jc w:val="both"/>
        <w:rPr>
          <w:rFonts w:cs="David" w:hint="cs"/>
          <w:rtl/>
        </w:rPr>
      </w:pPr>
      <w:r>
        <w:rPr>
          <w:rFonts w:cs="David" w:hint="cs"/>
          <w:rtl/>
        </w:rPr>
        <w:t xml:space="preserve">אדוני היושב ראש, תן לי לדבר. </w:t>
      </w:r>
    </w:p>
    <w:p w14:paraId="5871F199" w14:textId="77777777" w:rsidR="00A0798D" w:rsidRDefault="00A0798D" w:rsidP="00A0798D">
      <w:pPr>
        <w:bidi/>
        <w:ind w:firstLine="720"/>
        <w:jc w:val="both"/>
        <w:rPr>
          <w:rFonts w:cs="David" w:hint="cs"/>
          <w:rtl/>
        </w:rPr>
      </w:pPr>
    </w:p>
    <w:p w14:paraId="264E6CA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9A9FB23" w14:textId="77777777" w:rsidR="00A0798D" w:rsidRDefault="00A0798D" w:rsidP="00A0798D">
      <w:pPr>
        <w:bidi/>
        <w:ind w:firstLine="720"/>
        <w:jc w:val="both"/>
        <w:rPr>
          <w:rFonts w:cs="David" w:hint="cs"/>
          <w:rtl/>
        </w:rPr>
      </w:pPr>
    </w:p>
    <w:p w14:paraId="79142C5A" w14:textId="77777777" w:rsidR="00A0798D" w:rsidRDefault="00A0798D" w:rsidP="00A0798D">
      <w:pPr>
        <w:bidi/>
        <w:ind w:firstLine="720"/>
        <w:jc w:val="both"/>
        <w:rPr>
          <w:rFonts w:cs="David" w:hint="cs"/>
          <w:rtl/>
        </w:rPr>
      </w:pPr>
      <w:r>
        <w:rPr>
          <w:rFonts w:cs="David" w:hint="cs"/>
          <w:rtl/>
        </w:rPr>
        <w:t xml:space="preserve">כתוב ישיבה רגילה. </w:t>
      </w:r>
    </w:p>
    <w:p w14:paraId="15F67335" w14:textId="77777777" w:rsidR="00A0798D" w:rsidRDefault="00A0798D" w:rsidP="00A0798D">
      <w:pPr>
        <w:bidi/>
        <w:ind w:firstLine="720"/>
        <w:jc w:val="both"/>
        <w:rPr>
          <w:rFonts w:cs="David" w:hint="cs"/>
          <w:rtl/>
        </w:rPr>
      </w:pPr>
    </w:p>
    <w:p w14:paraId="2AAE6B22"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0050B7A5" w14:textId="77777777" w:rsidR="00A0798D" w:rsidRDefault="00A0798D" w:rsidP="00A0798D">
      <w:pPr>
        <w:bidi/>
        <w:ind w:firstLine="720"/>
        <w:jc w:val="both"/>
        <w:rPr>
          <w:rFonts w:cs="David" w:hint="cs"/>
          <w:rtl/>
        </w:rPr>
      </w:pPr>
    </w:p>
    <w:p w14:paraId="33A1E293" w14:textId="77777777" w:rsidR="00A0798D" w:rsidRDefault="00A0798D" w:rsidP="00A0798D">
      <w:pPr>
        <w:bidi/>
        <w:ind w:firstLine="720"/>
        <w:jc w:val="both"/>
        <w:rPr>
          <w:rFonts w:cs="David" w:hint="cs"/>
          <w:rtl/>
        </w:rPr>
      </w:pPr>
      <w:r>
        <w:rPr>
          <w:rFonts w:cs="David" w:hint="cs"/>
          <w:rtl/>
        </w:rPr>
        <w:t xml:space="preserve">עמדת היועצת המשפטית - - - </w:t>
      </w:r>
    </w:p>
    <w:p w14:paraId="647DECA1" w14:textId="77777777" w:rsidR="00A0798D" w:rsidRDefault="00A0798D" w:rsidP="00A0798D">
      <w:pPr>
        <w:bidi/>
        <w:ind w:firstLine="720"/>
        <w:jc w:val="both"/>
        <w:rPr>
          <w:rFonts w:cs="David" w:hint="cs"/>
          <w:rtl/>
        </w:rPr>
      </w:pPr>
    </w:p>
    <w:p w14:paraId="4DEBD2CD"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B02D50B" w14:textId="77777777" w:rsidR="00A0798D" w:rsidRDefault="00A0798D" w:rsidP="00A0798D">
      <w:pPr>
        <w:bidi/>
        <w:ind w:firstLine="720"/>
        <w:jc w:val="both"/>
        <w:rPr>
          <w:rFonts w:cs="David" w:hint="cs"/>
          <w:rtl/>
        </w:rPr>
      </w:pPr>
    </w:p>
    <w:p w14:paraId="66B3E747" w14:textId="77777777" w:rsidR="00A0798D" w:rsidRDefault="00A0798D" w:rsidP="00A0798D">
      <w:pPr>
        <w:bidi/>
        <w:ind w:firstLine="720"/>
        <w:jc w:val="both"/>
        <w:rPr>
          <w:rFonts w:cs="David" w:hint="cs"/>
          <w:rtl/>
        </w:rPr>
      </w:pPr>
      <w:r>
        <w:rPr>
          <w:rFonts w:cs="David" w:hint="cs"/>
          <w:rtl/>
        </w:rPr>
        <w:t xml:space="preserve">בבקשה, סדרנים. </w:t>
      </w:r>
    </w:p>
    <w:p w14:paraId="1EBC785F" w14:textId="77777777" w:rsidR="00A0798D" w:rsidRDefault="00A0798D" w:rsidP="00A0798D">
      <w:pPr>
        <w:bidi/>
        <w:ind w:firstLine="720"/>
        <w:jc w:val="both"/>
        <w:rPr>
          <w:rFonts w:cs="David" w:hint="cs"/>
          <w:rtl/>
        </w:rPr>
      </w:pPr>
    </w:p>
    <w:p w14:paraId="3F62855E"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41A32B1C" w14:textId="77777777" w:rsidR="00A0798D" w:rsidRDefault="00A0798D" w:rsidP="00A0798D">
      <w:pPr>
        <w:bidi/>
        <w:ind w:firstLine="720"/>
        <w:jc w:val="both"/>
        <w:rPr>
          <w:rFonts w:cs="David" w:hint="cs"/>
          <w:rtl/>
        </w:rPr>
      </w:pPr>
    </w:p>
    <w:p w14:paraId="2BB9A159" w14:textId="77777777" w:rsidR="00A0798D" w:rsidRDefault="00A0798D" w:rsidP="00A0798D">
      <w:pPr>
        <w:bidi/>
        <w:jc w:val="both"/>
        <w:rPr>
          <w:rFonts w:cs="David" w:hint="cs"/>
          <w:rtl/>
        </w:rPr>
      </w:pPr>
      <w:r>
        <w:rPr>
          <w:rFonts w:cs="David" w:hint="cs"/>
          <w:rtl/>
        </w:rPr>
        <w:tab/>
        <w:t xml:space="preserve">עמדת היועצת המשפטית והמשנה ליועץ המשפטי של הכנסת - - - </w:t>
      </w:r>
    </w:p>
    <w:p w14:paraId="0B6F9473" w14:textId="77777777" w:rsidR="00A0798D" w:rsidRDefault="00A0798D" w:rsidP="00A0798D">
      <w:pPr>
        <w:bidi/>
        <w:jc w:val="both"/>
        <w:rPr>
          <w:rFonts w:cs="David" w:hint="cs"/>
          <w:rtl/>
        </w:rPr>
      </w:pPr>
    </w:p>
    <w:p w14:paraId="529EAD5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C6C8081" w14:textId="77777777" w:rsidR="00A0798D" w:rsidRDefault="00A0798D" w:rsidP="00A0798D">
      <w:pPr>
        <w:bidi/>
        <w:jc w:val="both"/>
        <w:rPr>
          <w:rFonts w:cs="David" w:hint="cs"/>
          <w:rtl/>
        </w:rPr>
      </w:pPr>
    </w:p>
    <w:p w14:paraId="598A9A8C" w14:textId="77777777" w:rsidR="00A0798D" w:rsidRDefault="00A0798D" w:rsidP="00A0798D">
      <w:pPr>
        <w:bidi/>
        <w:jc w:val="both"/>
        <w:rPr>
          <w:rFonts w:cs="David" w:hint="cs"/>
          <w:rtl/>
        </w:rPr>
      </w:pPr>
      <w:r>
        <w:rPr>
          <w:rFonts w:cs="David" w:hint="cs"/>
          <w:rtl/>
        </w:rPr>
        <w:tab/>
        <w:t xml:space="preserve">סדרנים, בבקשה. </w:t>
      </w:r>
    </w:p>
    <w:p w14:paraId="3557C3DA" w14:textId="77777777" w:rsidR="00A0798D" w:rsidRDefault="00A0798D" w:rsidP="00A0798D">
      <w:pPr>
        <w:bidi/>
        <w:jc w:val="both"/>
        <w:rPr>
          <w:rFonts w:cs="David" w:hint="cs"/>
          <w:rtl/>
        </w:rPr>
      </w:pPr>
    </w:p>
    <w:p w14:paraId="0301579E"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658AFE92" w14:textId="77777777" w:rsidR="00A0798D" w:rsidRDefault="00A0798D" w:rsidP="00A0798D">
      <w:pPr>
        <w:bidi/>
        <w:jc w:val="both"/>
        <w:rPr>
          <w:rFonts w:cs="David" w:hint="cs"/>
          <w:rtl/>
        </w:rPr>
      </w:pPr>
    </w:p>
    <w:p w14:paraId="20550D65" w14:textId="77777777" w:rsidR="00A0798D" w:rsidRDefault="00A0798D" w:rsidP="00A0798D">
      <w:pPr>
        <w:bidi/>
        <w:jc w:val="both"/>
        <w:rPr>
          <w:rFonts w:cs="David" w:hint="cs"/>
          <w:rtl/>
        </w:rPr>
      </w:pPr>
      <w:r>
        <w:rPr>
          <w:rFonts w:cs="David" w:hint="cs"/>
          <w:rtl/>
        </w:rPr>
        <w:tab/>
        <w:t xml:space="preserve">והיועצת המשפטית לוועדת החוקה, עורכת הדין - - - </w:t>
      </w:r>
    </w:p>
    <w:p w14:paraId="79EFAAD0" w14:textId="77777777" w:rsidR="00A0798D" w:rsidRDefault="00A0798D" w:rsidP="00A0798D">
      <w:pPr>
        <w:bidi/>
        <w:jc w:val="both"/>
        <w:rPr>
          <w:rFonts w:cs="David" w:hint="cs"/>
          <w:u w:val="single"/>
          <w:rtl/>
        </w:rPr>
      </w:pPr>
    </w:p>
    <w:p w14:paraId="7A78E69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B32565E" w14:textId="77777777" w:rsidR="00A0798D" w:rsidRDefault="00A0798D" w:rsidP="00A0798D">
      <w:pPr>
        <w:bidi/>
        <w:jc w:val="both"/>
        <w:rPr>
          <w:rFonts w:cs="David" w:hint="cs"/>
          <w:u w:val="single"/>
          <w:rtl/>
        </w:rPr>
      </w:pPr>
    </w:p>
    <w:p w14:paraId="25281A35" w14:textId="77777777" w:rsidR="00A0798D" w:rsidRDefault="00A0798D" w:rsidP="00A0798D">
      <w:pPr>
        <w:bidi/>
        <w:ind w:firstLine="720"/>
        <w:jc w:val="both"/>
        <w:rPr>
          <w:rFonts w:cs="David" w:hint="cs"/>
          <w:rtl/>
        </w:rPr>
      </w:pPr>
      <w:r>
        <w:rPr>
          <w:rFonts w:cs="David" w:hint="cs"/>
          <w:rtl/>
        </w:rPr>
        <w:t xml:space="preserve">תבדקי. ב- 98(א) יש אבחנה בין ישיבות רגילות ודחופות. </w:t>
      </w:r>
    </w:p>
    <w:p w14:paraId="0E8236B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47A3E62" w14:textId="77777777" w:rsidR="00A0798D" w:rsidRDefault="00A0798D" w:rsidP="00A0798D">
      <w:pPr>
        <w:bidi/>
        <w:jc w:val="both"/>
        <w:rPr>
          <w:rFonts w:cs="David" w:hint="cs"/>
          <w:rtl/>
        </w:rPr>
      </w:pPr>
    </w:p>
    <w:p w14:paraId="50B81403" w14:textId="77777777" w:rsidR="00A0798D" w:rsidRDefault="00A0798D" w:rsidP="00A0798D">
      <w:pPr>
        <w:bidi/>
        <w:jc w:val="both"/>
        <w:rPr>
          <w:rFonts w:cs="David" w:hint="cs"/>
          <w:rtl/>
        </w:rPr>
      </w:pPr>
      <w:r>
        <w:rPr>
          <w:rFonts w:cs="David" w:hint="cs"/>
          <w:rtl/>
        </w:rPr>
        <w:tab/>
        <w:t xml:space="preserve">חבר הכנסת פלסנר - - - </w:t>
      </w:r>
    </w:p>
    <w:p w14:paraId="40E48BD6" w14:textId="77777777" w:rsidR="00A0798D" w:rsidRDefault="00A0798D" w:rsidP="00A0798D">
      <w:pPr>
        <w:bidi/>
        <w:jc w:val="both"/>
        <w:rPr>
          <w:rFonts w:cs="David" w:hint="cs"/>
          <w:rtl/>
        </w:rPr>
      </w:pPr>
    </w:p>
    <w:p w14:paraId="1AD554EE"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0527ED2E" w14:textId="77777777" w:rsidR="00A0798D" w:rsidRDefault="00A0798D" w:rsidP="00A0798D">
      <w:pPr>
        <w:bidi/>
        <w:jc w:val="both"/>
        <w:rPr>
          <w:rFonts w:cs="David" w:hint="cs"/>
          <w:u w:val="single"/>
          <w:rtl/>
        </w:rPr>
      </w:pPr>
    </w:p>
    <w:p w14:paraId="67C2B275" w14:textId="77777777" w:rsidR="00A0798D" w:rsidRDefault="00A0798D" w:rsidP="00A0798D">
      <w:pPr>
        <w:bidi/>
        <w:ind w:firstLine="720"/>
        <w:jc w:val="both"/>
        <w:rPr>
          <w:rFonts w:cs="David" w:hint="cs"/>
          <w:rtl/>
        </w:rPr>
      </w:pPr>
      <w:r>
        <w:rPr>
          <w:rFonts w:cs="David" w:hint="cs"/>
          <w:rtl/>
        </w:rPr>
        <w:t xml:space="preserve">תן לו לדבר. אני לא מבין? אני מדבר, אל תפריע לי. </w:t>
      </w:r>
    </w:p>
    <w:p w14:paraId="33452DE9" w14:textId="77777777" w:rsidR="00A0798D" w:rsidRDefault="00A0798D" w:rsidP="00A0798D">
      <w:pPr>
        <w:bidi/>
        <w:ind w:firstLine="720"/>
        <w:jc w:val="both"/>
        <w:rPr>
          <w:rFonts w:cs="David" w:hint="cs"/>
          <w:rtl/>
        </w:rPr>
      </w:pPr>
    </w:p>
    <w:p w14:paraId="7FFF23B3"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A0984FB" w14:textId="77777777" w:rsidR="00A0798D" w:rsidRDefault="00A0798D" w:rsidP="00A0798D">
      <w:pPr>
        <w:bidi/>
        <w:ind w:firstLine="720"/>
        <w:jc w:val="both"/>
        <w:rPr>
          <w:rFonts w:cs="David" w:hint="cs"/>
          <w:rtl/>
        </w:rPr>
      </w:pPr>
    </w:p>
    <w:p w14:paraId="5A3F943B" w14:textId="77777777" w:rsidR="00A0798D" w:rsidRDefault="00A0798D" w:rsidP="00A0798D">
      <w:pPr>
        <w:bidi/>
        <w:ind w:firstLine="720"/>
        <w:jc w:val="both"/>
        <w:rPr>
          <w:rFonts w:cs="David" w:hint="cs"/>
          <w:rtl/>
        </w:rPr>
      </w:pPr>
      <w:r>
        <w:rPr>
          <w:rFonts w:cs="David" w:hint="cs"/>
          <w:rtl/>
        </w:rPr>
        <w:t xml:space="preserve">לא קראת לזה ישיבה דחופה. בתקנון - - - </w:t>
      </w:r>
    </w:p>
    <w:p w14:paraId="54268FCC" w14:textId="77777777" w:rsidR="00A0798D" w:rsidRDefault="00A0798D" w:rsidP="00A0798D">
      <w:pPr>
        <w:bidi/>
        <w:ind w:firstLine="720"/>
        <w:jc w:val="both"/>
        <w:rPr>
          <w:rFonts w:cs="David" w:hint="cs"/>
          <w:rtl/>
        </w:rPr>
      </w:pPr>
    </w:p>
    <w:p w14:paraId="66676251"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2733BC22" w14:textId="77777777" w:rsidR="00A0798D" w:rsidRDefault="00A0798D" w:rsidP="00A0798D">
      <w:pPr>
        <w:bidi/>
        <w:ind w:firstLine="720"/>
        <w:jc w:val="both"/>
        <w:rPr>
          <w:rFonts w:cs="David" w:hint="cs"/>
          <w:rtl/>
        </w:rPr>
      </w:pPr>
    </w:p>
    <w:p w14:paraId="06C51DC0" w14:textId="77777777" w:rsidR="00A0798D" w:rsidRDefault="00A0798D" w:rsidP="00A0798D">
      <w:pPr>
        <w:bidi/>
        <w:ind w:firstLine="720"/>
        <w:jc w:val="both"/>
        <w:rPr>
          <w:rFonts w:cs="David" w:hint="cs"/>
          <w:rtl/>
        </w:rPr>
      </w:pPr>
      <w:r>
        <w:rPr>
          <w:rFonts w:cs="David" w:hint="cs"/>
          <w:rtl/>
        </w:rPr>
        <w:t xml:space="preserve">עורכת הדין סיגל קוגוט סבורה שמדובר - - - </w:t>
      </w:r>
    </w:p>
    <w:p w14:paraId="53130778" w14:textId="77777777" w:rsidR="00A0798D" w:rsidRDefault="00A0798D" w:rsidP="00A0798D">
      <w:pPr>
        <w:bidi/>
        <w:ind w:firstLine="720"/>
        <w:jc w:val="both"/>
        <w:rPr>
          <w:rFonts w:cs="David" w:hint="cs"/>
          <w:rtl/>
        </w:rPr>
      </w:pPr>
    </w:p>
    <w:p w14:paraId="1C1273B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AED12C3" w14:textId="77777777" w:rsidR="00A0798D" w:rsidRDefault="00A0798D" w:rsidP="00A0798D">
      <w:pPr>
        <w:bidi/>
        <w:ind w:firstLine="720"/>
        <w:jc w:val="both"/>
        <w:rPr>
          <w:rFonts w:cs="David" w:hint="cs"/>
          <w:rtl/>
        </w:rPr>
      </w:pPr>
    </w:p>
    <w:p w14:paraId="43F584ED" w14:textId="77777777" w:rsidR="00A0798D" w:rsidRDefault="00A0798D" w:rsidP="00A0798D">
      <w:pPr>
        <w:bidi/>
        <w:ind w:firstLine="720"/>
        <w:jc w:val="both"/>
        <w:rPr>
          <w:rFonts w:cs="David" w:hint="cs"/>
          <w:rtl/>
        </w:rPr>
      </w:pPr>
      <w:r>
        <w:rPr>
          <w:rFonts w:cs="David" w:hint="cs"/>
          <w:rtl/>
        </w:rPr>
        <w:t xml:space="preserve">אומרים - - - זה בדיוק ההבדל. </w:t>
      </w:r>
    </w:p>
    <w:p w14:paraId="3CF959E1" w14:textId="77777777" w:rsidR="00A0798D" w:rsidRDefault="00A0798D" w:rsidP="00A0798D">
      <w:pPr>
        <w:bidi/>
        <w:ind w:firstLine="720"/>
        <w:jc w:val="both"/>
        <w:rPr>
          <w:rFonts w:cs="David" w:hint="cs"/>
          <w:rtl/>
        </w:rPr>
      </w:pPr>
    </w:p>
    <w:p w14:paraId="44F9E827"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424BEAB9" w14:textId="77777777" w:rsidR="00A0798D" w:rsidRDefault="00A0798D" w:rsidP="00A0798D">
      <w:pPr>
        <w:bidi/>
        <w:ind w:firstLine="720"/>
        <w:jc w:val="both"/>
        <w:rPr>
          <w:rFonts w:cs="David" w:hint="cs"/>
          <w:rtl/>
        </w:rPr>
      </w:pPr>
    </w:p>
    <w:p w14:paraId="75788AC7" w14:textId="77777777" w:rsidR="00A0798D" w:rsidRDefault="00A0798D" w:rsidP="00A0798D">
      <w:pPr>
        <w:bidi/>
        <w:ind w:firstLine="720"/>
        <w:jc w:val="both"/>
        <w:rPr>
          <w:rFonts w:cs="David" w:hint="cs"/>
          <w:rtl/>
        </w:rPr>
      </w:pPr>
      <w:r>
        <w:rPr>
          <w:rFonts w:cs="David" w:hint="cs"/>
          <w:rtl/>
        </w:rPr>
        <w:t xml:space="preserve">- - שהדבר איננו בגדר עניין חדש. אבל מכיוון שלא הייתה לי כל ברירה, מכיוון שחבר הכנסת פלסנר רצה לדחות את הדיון בינתיים, אז העברתי את זה לוועדת הכנסת. </w:t>
      </w:r>
    </w:p>
    <w:p w14:paraId="2C70F0C0" w14:textId="77777777" w:rsidR="00A0798D" w:rsidRDefault="00A0798D" w:rsidP="00A0798D">
      <w:pPr>
        <w:bidi/>
        <w:jc w:val="both"/>
        <w:rPr>
          <w:rFonts w:cs="David" w:hint="cs"/>
          <w:rtl/>
        </w:rPr>
      </w:pPr>
    </w:p>
    <w:p w14:paraId="03D0C45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B0978EC" w14:textId="77777777" w:rsidR="00A0798D" w:rsidRDefault="00A0798D" w:rsidP="00A0798D">
      <w:pPr>
        <w:bidi/>
        <w:jc w:val="both"/>
        <w:rPr>
          <w:rFonts w:cs="David" w:hint="cs"/>
          <w:u w:val="single"/>
          <w:rtl/>
        </w:rPr>
      </w:pPr>
    </w:p>
    <w:p w14:paraId="3570F9D5" w14:textId="77777777" w:rsidR="00A0798D" w:rsidRDefault="00A0798D" w:rsidP="00A0798D">
      <w:pPr>
        <w:bidi/>
        <w:ind w:firstLine="720"/>
        <w:jc w:val="both"/>
        <w:rPr>
          <w:rFonts w:cs="David" w:hint="cs"/>
          <w:rtl/>
        </w:rPr>
      </w:pPr>
      <w:r>
        <w:rPr>
          <w:rFonts w:cs="David" w:hint="cs"/>
          <w:rtl/>
        </w:rPr>
        <w:t xml:space="preserve">זה דיון עקרוני, יש לי טענות. אין לך שום סמכות להוציא אותי. כל מה שאני אומר הוא ענייני. </w:t>
      </w:r>
    </w:p>
    <w:p w14:paraId="4A2D4336" w14:textId="77777777" w:rsidR="00A0798D" w:rsidRDefault="00A0798D" w:rsidP="00A0798D">
      <w:pPr>
        <w:bidi/>
        <w:ind w:firstLine="720"/>
        <w:jc w:val="both"/>
        <w:rPr>
          <w:rFonts w:cs="David" w:hint="cs"/>
          <w:rtl/>
        </w:rPr>
      </w:pPr>
    </w:p>
    <w:p w14:paraId="4578387F"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301C3DB9" w14:textId="77777777" w:rsidR="00A0798D" w:rsidRDefault="00A0798D" w:rsidP="00A0798D">
      <w:pPr>
        <w:bidi/>
        <w:ind w:firstLine="720"/>
        <w:jc w:val="both"/>
        <w:rPr>
          <w:rFonts w:cs="David" w:hint="cs"/>
          <w:rtl/>
        </w:rPr>
      </w:pPr>
    </w:p>
    <w:p w14:paraId="4678B707" w14:textId="77777777" w:rsidR="00A0798D" w:rsidRDefault="00A0798D" w:rsidP="00A0798D">
      <w:pPr>
        <w:bidi/>
        <w:ind w:firstLine="720"/>
        <w:jc w:val="both"/>
        <w:rPr>
          <w:rFonts w:cs="David" w:hint="cs"/>
          <w:rtl/>
        </w:rPr>
      </w:pPr>
      <w:r>
        <w:rPr>
          <w:rFonts w:cs="David" w:hint="cs"/>
          <w:rtl/>
        </w:rPr>
        <w:t xml:space="preserve">אני מבקש לקבוע שלא מדובר בעניין חדש. </w:t>
      </w:r>
    </w:p>
    <w:p w14:paraId="201252B3" w14:textId="77777777" w:rsidR="00A0798D" w:rsidRDefault="00A0798D" w:rsidP="00A0798D">
      <w:pPr>
        <w:bidi/>
        <w:ind w:firstLine="720"/>
        <w:jc w:val="both"/>
        <w:rPr>
          <w:rFonts w:cs="David" w:hint="cs"/>
          <w:rtl/>
        </w:rPr>
      </w:pPr>
    </w:p>
    <w:p w14:paraId="79FB579E"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A5D4A40" w14:textId="77777777" w:rsidR="00A0798D" w:rsidRDefault="00A0798D" w:rsidP="00A0798D">
      <w:pPr>
        <w:bidi/>
        <w:ind w:firstLine="720"/>
        <w:jc w:val="both"/>
        <w:rPr>
          <w:rFonts w:cs="David" w:hint="cs"/>
          <w:rtl/>
        </w:rPr>
      </w:pPr>
    </w:p>
    <w:p w14:paraId="27F64AD9" w14:textId="77777777" w:rsidR="00A0798D" w:rsidRDefault="00A0798D" w:rsidP="00A0798D">
      <w:pPr>
        <w:bidi/>
        <w:ind w:firstLine="720"/>
        <w:jc w:val="both"/>
        <w:rPr>
          <w:rFonts w:cs="David" w:hint="cs"/>
          <w:rtl/>
        </w:rPr>
      </w:pPr>
      <w:r>
        <w:rPr>
          <w:rFonts w:cs="David" w:hint="cs"/>
          <w:rtl/>
        </w:rPr>
        <w:t xml:space="preserve">אנחנו עוד בשלב הפרוצדוראלי. </w:t>
      </w:r>
    </w:p>
    <w:p w14:paraId="2EA23941" w14:textId="77777777" w:rsidR="00A0798D" w:rsidRDefault="00A0798D" w:rsidP="00A0798D">
      <w:pPr>
        <w:bidi/>
        <w:ind w:firstLine="720"/>
        <w:jc w:val="both"/>
        <w:rPr>
          <w:rFonts w:cs="David" w:hint="cs"/>
          <w:rtl/>
        </w:rPr>
      </w:pPr>
    </w:p>
    <w:p w14:paraId="207B44F6"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34115CBF" w14:textId="77777777" w:rsidR="00A0798D" w:rsidRDefault="00A0798D" w:rsidP="00A0798D">
      <w:pPr>
        <w:bidi/>
        <w:ind w:firstLine="720"/>
        <w:jc w:val="both"/>
        <w:rPr>
          <w:rFonts w:cs="David" w:hint="cs"/>
          <w:rtl/>
        </w:rPr>
      </w:pPr>
    </w:p>
    <w:p w14:paraId="191FDAE3" w14:textId="77777777" w:rsidR="00A0798D" w:rsidRDefault="00A0798D" w:rsidP="00A0798D">
      <w:pPr>
        <w:bidi/>
        <w:ind w:firstLine="720"/>
        <w:jc w:val="both"/>
        <w:rPr>
          <w:rFonts w:cs="David" w:hint="cs"/>
          <w:rtl/>
        </w:rPr>
      </w:pPr>
      <w:r>
        <w:rPr>
          <w:rFonts w:cs="David" w:hint="cs"/>
          <w:rtl/>
        </w:rPr>
        <w:t xml:space="preserve">אתה יכול להיות באיזה שלב שאתה רוצה. אני לא שואל אותך. </w:t>
      </w:r>
    </w:p>
    <w:p w14:paraId="761D0596" w14:textId="77777777" w:rsidR="00A0798D" w:rsidRDefault="00A0798D" w:rsidP="00A0798D">
      <w:pPr>
        <w:bidi/>
        <w:ind w:firstLine="720"/>
        <w:jc w:val="both"/>
        <w:rPr>
          <w:rFonts w:cs="David" w:hint="cs"/>
          <w:rtl/>
        </w:rPr>
      </w:pPr>
    </w:p>
    <w:p w14:paraId="526C448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E8CC9D4" w14:textId="77777777" w:rsidR="00A0798D" w:rsidRDefault="00A0798D" w:rsidP="00A0798D">
      <w:pPr>
        <w:bidi/>
        <w:ind w:firstLine="720"/>
        <w:jc w:val="both"/>
        <w:rPr>
          <w:rFonts w:cs="David" w:hint="cs"/>
          <w:rtl/>
        </w:rPr>
      </w:pPr>
    </w:p>
    <w:p w14:paraId="1A279000" w14:textId="77777777" w:rsidR="00A0798D" w:rsidRDefault="00A0798D" w:rsidP="00A0798D">
      <w:pPr>
        <w:bidi/>
        <w:ind w:firstLine="720"/>
        <w:jc w:val="both"/>
        <w:rPr>
          <w:rFonts w:cs="David" w:hint="cs"/>
          <w:rtl/>
        </w:rPr>
      </w:pPr>
      <w:r>
        <w:rPr>
          <w:rFonts w:cs="David" w:hint="cs"/>
          <w:rtl/>
        </w:rPr>
        <w:t xml:space="preserve">לא מיצינו את הדיון הפרוצדוראלי. </w:t>
      </w:r>
    </w:p>
    <w:p w14:paraId="7ACC1C80" w14:textId="77777777" w:rsidR="00A0798D" w:rsidRDefault="00A0798D" w:rsidP="00A0798D">
      <w:pPr>
        <w:bidi/>
        <w:ind w:firstLine="720"/>
        <w:jc w:val="both"/>
        <w:rPr>
          <w:rFonts w:cs="David" w:hint="cs"/>
          <w:rtl/>
        </w:rPr>
      </w:pPr>
    </w:p>
    <w:p w14:paraId="036E45CD"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8788125" w14:textId="77777777" w:rsidR="00A0798D" w:rsidRDefault="00A0798D" w:rsidP="00A0798D">
      <w:pPr>
        <w:bidi/>
        <w:ind w:firstLine="720"/>
        <w:jc w:val="both"/>
        <w:rPr>
          <w:rFonts w:cs="David" w:hint="cs"/>
          <w:rtl/>
        </w:rPr>
      </w:pPr>
    </w:p>
    <w:p w14:paraId="01FF40B6" w14:textId="77777777" w:rsidR="00A0798D" w:rsidRDefault="00A0798D" w:rsidP="00A0798D">
      <w:pPr>
        <w:bidi/>
        <w:ind w:firstLine="720"/>
        <w:jc w:val="both"/>
        <w:rPr>
          <w:rFonts w:cs="David" w:hint="cs"/>
          <w:rtl/>
        </w:rPr>
      </w:pPr>
      <w:r>
        <w:rPr>
          <w:rFonts w:cs="David" w:hint="cs"/>
          <w:rtl/>
        </w:rPr>
        <w:t xml:space="preserve">סדרנים, אני מבקש להבטיח שקט בישיבת הוועדה. </w:t>
      </w:r>
    </w:p>
    <w:p w14:paraId="3862388B" w14:textId="77777777" w:rsidR="00A0798D" w:rsidRDefault="00A0798D" w:rsidP="00A0798D">
      <w:pPr>
        <w:bidi/>
        <w:ind w:firstLine="720"/>
        <w:jc w:val="both"/>
        <w:rPr>
          <w:rFonts w:cs="David" w:hint="cs"/>
          <w:rtl/>
        </w:rPr>
      </w:pPr>
    </w:p>
    <w:p w14:paraId="2B200FB5"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80749C1" w14:textId="77777777" w:rsidR="00A0798D" w:rsidRDefault="00A0798D" w:rsidP="00A0798D">
      <w:pPr>
        <w:bidi/>
        <w:ind w:firstLine="720"/>
        <w:jc w:val="both"/>
        <w:rPr>
          <w:rFonts w:cs="David" w:hint="cs"/>
          <w:rtl/>
        </w:rPr>
      </w:pPr>
    </w:p>
    <w:p w14:paraId="1AA53108" w14:textId="77777777" w:rsidR="00A0798D" w:rsidRDefault="00A0798D" w:rsidP="00A0798D">
      <w:pPr>
        <w:bidi/>
        <w:ind w:firstLine="720"/>
        <w:jc w:val="both"/>
        <w:rPr>
          <w:rFonts w:cs="David" w:hint="cs"/>
          <w:rtl/>
        </w:rPr>
      </w:pPr>
      <w:r>
        <w:rPr>
          <w:rFonts w:cs="David" w:hint="cs"/>
          <w:rtl/>
        </w:rPr>
        <w:t xml:space="preserve">יש דיון פרוצדוראלי, בואו נמצה אותו. </w:t>
      </w:r>
    </w:p>
    <w:p w14:paraId="4E56B10F" w14:textId="77777777" w:rsidR="00A0798D" w:rsidRDefault="00A0798D" w:rsidP="00A0798D">
      <w:pPr>
        <w:bidi/>
        <w:ind w:firstLine="720"/>
        <w:jc w:val="both"/>
        <w:rPr>
          <w:rFonts w:cs="David" w:hint="cs"/>
          <w:rtl/>
        </w:rPr>
      </w:pPr>
    </w:p>
    <w:p w14:paraId="6ED36C48" w14:textId="77777777" w:rsidR="00A0798D" w:rsidRDefault="00A0798D" w:rsidP="00A0798D">
      <w:pPr>
        <w:bidi/>
        <w:jc w:val="both"/>
        <w:rPr>
          <w:rFonts w:cs="David" w:hint="cs"/>
          <w:u w:val="single"/>
          <w:rtl/>
        </w:rPr>
      </w:pPr>
      <w:r>
        <w:rPr>
          <w:rFonts w:cs="David" w:hint="cs"/>
          <w:u w:val="single"/>
          <w:rtl/>
        </w:rPr>
        <w:t>יואל חסון:</w:t>
      </w:r>
    </w:p>
    <w:p w14:paraId="3FEDEC35" w14:textId="77777777" w:rsidR="00A0798D" w:rsidRDefault="00A0798D" w:rsidP="00A0798D">
      <w:pPr>
        <w:bidi/>
        <w:ind w:firstLine="720"/>
        <w:jc w:val="both"/>
        <w:rPr>
          <w:rFonts w:cs="David" w:hint="cs"/>
          <w:rtl/>
        </w:rPr>
      </w:pPr>
    </w:p>
    <w:p w14:paraId="258B9661" w14:textId="77777777" w:rsidR="00A0798D" w:rsidRDefault="00A0798D" w:rsidP="00A0798D">
      <w:pPr>
        <w:bidi/>
        <w:ind w:firstLine="720"/>
        <w:jc w:val="both"/>
        <w:rPr>
          <w:rFonts w:cs="David" w:hint="cs"/>
          <w:rtl/>
        </w:rPr>
      </w:pPr>
      <w:r>
        <w:rPr>
          <w:rFonts w:cs="David" w:hint="cs"/>
          <w:rtl/>
        </w:rPr>
        <w:t xml:space="preserve">מה זה שקט? אי-אפשר לשתוק על מה שקורה כאן, אדוני. </w:t>
      </w:r>
    </w:p>
    <w:p w14:paraId="7714DB01" w14:textId="77777777" w:rsidR="00A0798D" w:rsidRDefault="00A0798D" w:rsidP="00A0798D">
      <w:pPr>
        <w:bidi/>
        <w:ind w:firstLine="720"/>
        <w:jc w:val="both"/>
        <w:rPr>
          <w:rFonts w:cs="David" w:hint="cs"/>
          <w:rtl/>
        </w:rPr>
      </w:pPr>
    </w:p>
    <w:p w14:paraId="7622B869"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D098882" w14:textId="77777777" w:rsidR="00A0798D" w:rsidRDefault="00A0798D" w:rsidP="00A0798D">
      <w:pPr>
        <w:bidi/>
        <w:ind w:firstLine="720"/>
        <w:jc w:val="both"/>
        <w:rPr>
          <w:rFonts w:cs="David" w:hint="cs"/>
          <w:rtl/>
        </w:rPr>
      </w:pPr>
    </w:p>
    <w:p w14:paraId="61C6C083" w14:textId="77777777" w:rsidR="00A0798D" w:rsidRDefault="00A0798D" w:rsidP="00A0798D">
      <w:pPr>
        <w:bidi/>
        <w:ind w:firstLine="720"/>
        <w:jc w:val="both"/>
        <w:rPr>
          <w:rFonts w:cs="David" w:hint="cs"/>
          <w:rtl/>
        </w:rPr>
      </w:pPr>
      <w:r>
        <w:rPr>
          <w:rFonts w:cs="David" w:hint="cs"/>
          <w:rtl/>
        </w:rPr>
        <w:t xml:space="preserve">מדברים לפי התור. </w:t>
      </w:r>
    </w:p>
    <w:p w14:paraId="20D440E7" w14:textId="77777777" w:rsidR="00A0798D" w:rsidRDefault="00A0798D" w:rsidP="00A0798D">
      <w:pPr>
        <w:bidi/>
        <w:ind w:firstLine="720"/>
        <w:jc w:val="both"/>
        <w:rPr>
          <w:rFonts w:cs="David" w:hint="cs"/>
          <w:rtl/>
        </w:rPr>
      </w:pPr>
    </w:p>
    <w:p w14:paraId="09CA933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B7D9E43" w14:textId="77777777" w:rsidR="00A0798D" w:rsidRDefault="00A0798D" w:rsidP="00A0798D">
      <w:pPr>
        <w:bidi/>
        <w:ind w:firstLine="720"/>
        <w:jc w:val="both"/>
        <w:rPr>
          <w:rFonts w:cs="David" w:hint="cs"/>
          <w:rtl/>
        </w:rPr>
      </w:pPr>
    </w:p>
    <w:p w14:paraId="5D2D338D" w14:textId="77777777" w:rsidR="00A0798D" w:rsidRDefault="00A0798D" w:rsidP="00A0798D">
      <w:pPr>
        <w:bidi/>
        <w:ind w:firstLine="720"/>
        <w:jc w:val="both"/>
        <w:rPr>
          <w:rFonts w:cs="David" w:hint="cs"/>
          <w:rtl/>
        </w:rPr>
      </w:pPr>
      <w:r>
        <w:rPr>
          <w:rFonts w:cs="David" w:hint="cs"/>
          <w:rtl/>
        </w:rPr>
        <w:t xml:space="preserve">מדובר בעניין עקרוני. זה לא פוליטביורו. </w:t>
      </w:r>
    </w:p>
    <w:p w14:paraId="2A1F7F71" w14:textId="77777777" w:rsidR="00A0798D" w:rsidRDefault="00A0798D" w:rsidP="00A0798D">
      <w:pPr>
        <w:bidi/>
        <w:jc w:val="both"/>
        <w:rPr>
          <w:rFonts w:cs="David" w:hint="cs"/>
          <w:rtl/>
        </w:rPr>
      </w:pPr>
    </w:p>
    <w:p w14:paraId="1568D603"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71E70143" w14:textId="77777777" w:rsidR="00A0798D" w:rsidRDefault="00A0798D" w:rsidP="00A0798D">
      <w:pPr>
        <w:bidi/>
        <w:jc w:val="both"/>
        <w:rPr>
          <w:rFonts w:cs="David" w:hint="cs"/>
          <w:u w:val="single"/>
          <w:rtl/>
        </w:rPr>
      </w:pPr>
    </w:p>
    <w:p w14:paraId="46284ED1" w14:textId="77777777" w:rsidR="00A0798D" w:rsidRDefault="00A0798D" w:rsidP="00A0798D">
      <w:pPr>
        <w:bidi/>
        <w:ind w:firstLine="720"/>
        <w:jc w:val="both"/>
        <w:rPr>
          <w:rFonts w:cs="David" w:hint="cs"/>
          <w:rtl/>
        </w:rPr>
      </w:pPr>
      <w:r>
        <w:rPr>
          <w:rFonts w:cs="David" w:hint="cs"/>
          <w:rtl/>
        </w:rPr>
        <w:t>אי-אפשר לשתוק על מה שקורה כאן. ראית ג'ונגל שקט?</w:t>
      </w:r>
    </w:p>
    <w:p w14:paraId="13647BEC" w14:textId="77777777" w:rsidR="00A0798D" w:rsidRDefault="00A0798D" w:rsidP="00A0798D">
      <w:pPr>
        <w:bidi/>
        <w:jc w:val="both"/>
        <w:rPr>
          <w:rFonts w:cs="David" w:hint="cs"/>
          <w:rtl/>
        </w:rPr>
      </w:pPr>
    </w:p>
    <w:p w14:paraId="10F2D7F7"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F53E04B" w14:textId="77777777" w:rsidR="00A0798D" w:rsidRDefault="00A0798D" w:rsidP="00A0798D">
      <w:pPr>
        <w:bidi/>
        <w:jc w:val="both"/>
        <w:rPr>
          <w:rFonts w:cs="David" w:hint="cs"/>
          <w:u w:val="single"/>
          <w:rtl/>
        </w:rPr>
      </w:pPr>
    </w:p>
    <w:p w14:paraId="5FD0749C" w14:textId="77777777" w:rsidR="00A0798D" w:rsidRDefault="00A0798D" w:rsidP="00A0798D">
      <w:pPr>
        <w:bidi/>
        <w:ind w:firstLine="720"/>
        <w:jc w:val="both"/>
        <w:rPr>
          <w:rFonts w:cs="David" w:hint="cs"/>
          <w:rtl/>
        </w:rPr>
      </w:pPr>
      <w:r>
        <w:rPr>
          <w:rFonts w:cs="David" w:hint="cs"/>
          <w:rtl/>
        </w:rPr>
        <w:t xml:space="preserve">אין לו סמכות לקיים את הדיון הזה ולכן אין לו סמכות להוציא אותי. </w:t>
      </w:r>
    </w:p>
    <w:p w14:paraId="5B167CEE" w14:textId="77777777" w:rsidR="00A0798D" w:rsidRDefault="00A0798D" w:rsidP="00A0798D">
      <w:pPr>
        <w:bidi/>
        <w:ind w:firstLine="720"/>
        <w:jc w:val="both"/>
        <w:rPr>
          <w:rFonts w:cs="David" w:hint="cs"/>
          <w:rtl/>
        </w:rPr>
      </w:pPr>
    </w:p>
    <w:p w14:paraId="08C3A4C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4946856" w14:textId="77777777" w:rsidR="00A0798D" w:rsidRDefault="00A0798D" w:rsidP="00A0798D">
      <w:pPr>
        <w:bidi/>
        <w:ind w:firstLine="720"/>
        <w:jc w:val="both"/>
        <w:rPr>
          <w:rFonts w:cs="David" w:hint="cs"/>
          <w:rtl/>
        </w:rPr>
      </w:pPr>
    </w:p>
    <w:p w14:paraId="5C739E7B" w14:textId="77777777" w:rsidR="00A0798D" w:rsidRDefault="00A0798D" w:rsidP="00A0798D">
      <w:pPr>
        <w:bidi/>
        <w:ind w:firstLine="720"/>
        <w:jc w:val="both"/>
        <w:rPr>
          <w:rFonts w:cs="David" w:hint="cs"/>
          <w:rtl/>
        </w:rPr>
      </w:pPr>
      <w:r>
        <w:rPr>
          <w:rFonts w:cs="David" w:hint="cs"/>
          <w:rtl/>
        </w:rPr>
        <w:t xml:space="preserve">יש לי סמכות לקיים את הדיון הזה. </w:t>
      </w:r>
    </w:p>
    <w:p w14:paraId="5A93BC75" w14:textId="77777777" w:rsidR="00A0798D" w:rsidRDefault="00A0798D" w:rsidP="00A0798D">
      <w:pPr>
        <w:bidi/>
        <w:ind w:firstLine="720"/>
        <w:jc w:val="both"/>
        <w:rPr>
          <w:rFonts w:cs="David" w:hint="cs"/>
          <w:rtl/>
        </w:rPr>
      </w:pPr>
    </w:p>
    <w:p w14:paraId="70B1C44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EC471BF" w14:textId="77777777" w:rsidR="00A0798D" w:rsidRDefault="00A0798D" w:rsidP="00A0798D">
      <w:pPr>
        <w:bidi/>
        <w:ind w:firstLine="720"/>
        <w:jc w:val="both"/>
        <w:rPr>
          <w:rFonts w:cs="David" w:hint="cs"/>
          <w:rtl/>
        </w:rPr>
      </w:pPr>
    </w:p>
    <w:p w14:paraId="014C9A03" w14:textId="77777777" w:rsidR="00A0798D" w:rsidRDefault="00A0798D" w:rsidP="00A0798D">
      <w:pPr>
        <w:bidi/>
        <w:ind w:firstLine="720"/>
        <w:jc w:val="both"/>
        <w:rPr>
          <w:rFonts w:cs="David" w:hint="cs"/>
          <w:rtl/>
        </w:rPr>
      </w:pPr>
      <w:r>
        <w:rPr>
          <w:rFonts w:cs="David" w:hint="cs"/>
          <w:rtl/>
        </w:rPr>
        <w:t xml:space="preserve">זה דיון שהוא לא בסמכות. אני רוצה לשמוע את ההתייחסות של היועצת המשפטית, שאומרת שהדיון הזה הוא בסמכות. אם בכלל, זה דיון דחוף, ואסור לקיים נושא כזה בדיון דחוף. </w:t>
      </w:r>
    </w:p>
    <w:p w14:paraId="72BD0EAC" w14:textId="77777777" w:rsidR="00A0798D" w:rsidRDefault="00A0798D" w:rsidP="00A0798D">
      <w:pPr>
        <w:bidi/>
        <w:ind w:firstLine="720"/>
        <w:jc w:val="both"/>
        <w:rPr>
          <w:rFonts w:cs="David" w:hint="cs"/>
          <w:rtl/>
        </w:rPr>
      </w:pPr>
    </w:p>
    <w:p w14:paraId="59E8D56B"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545055B1" w14:textId="77777777" w:rsidR="00A0798D" w:rsidRDefault="00A0798D" w:rsidP="00A0798D">
      <w:pPr>
        <w:bidi/>
        <w:ind w:firstLine="720"/>
        <w:jc w:val="both"/>
        <w:rPr>
          <w:rFonts w:cs="David" w:hint="cs"/>
          <w:rtl/>
        </w:rPr>
      </w:pPr>
    </w:p>
    <w:p w14:paraId="28F44FC1" w14:textId="77777777" w:rsidR="00A0798D" w:rsidRDefault="00A0798D" w:rsidP="00A0798D">
      <w:pPr>
        <w:bidi/>
        <w:ind w:firstLine="720"/>
        <w:jc w:val="both"/>
        <w:rPr>
          <w:rFonts w:cs="David" w:hint="cs"/>
          <w:rtl/>
        </w:rPr>
      </w:pPr>
      <w:r>
        <w:rPr>
          <w:rFonts w:cs="David" w:hint="cs"/>
          <w:rtl/>
        </w:rPr>
        <w:t>אדוני היושב ראש, אפשר להצביע, בבקשה?</w:t>
      </w:r>
    </w:p>
    <w:p w14:paraId="3FA45A88" w14:textId="77777777" w:rsidR="00A0798D" w:rsidRDefault="00A0798D" w:rsidP="00A0798D">
      <w:pPr>
        <w:bidi/>
        <w:ind w:firstLine="720"/>
        <w:jc w:val="both"/>
        <w:rPr>
          <w:rFonts w:cs="David" w:hint="cs"/>
          <w:rtl/>
        </w:rPr>
      </w:pPr>
    </w:p>
    <w:p w14:paraId="1F31EED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9A3B8D7" w14:textId="77777777" w:rsidR="00A0798D" w:rsidRDefault="00A0798D" w:rsidP="00A0798D">
      <w:pPr>
        <w:bidi/>
        <w:ind w:firstLine="720"/>
        <w:jc w:val="both"/>
        <w:rPr>
          <w:rFonts w:cs="David" w:hint="cs"/>
          <w:rtl/>
        </w:rPr>
      </w:pPr>
    </w:p>
    <w:p w14:paraId="78F7060A" w14:textId="77777777" w:rsidR="00A0798D" w:rsidRDefault="00A0798D" w:rsidP="00A0798D">
      <w:pPr>
        <w:bidi/>
        <w:ind w:firstLine="720"/>
        <w:jc w:val="both"/>
        <w:rPr>
          <w:rFonts w:cs="David" w:hint="cs"/>
          <w:rtl/>
        </w:rPr>
      </w:pPr>
      <w:r w:rsidRPr="00B84F01">
        <w:rPr>
          <w:rFonts w:cs="David" w:hint="cs"/>
          <w:rtl/>
        </w:rPr>
        <w:t>ארבל,</w:t>
      </w:r>
      <w:r>
        <w:rPr>
          <w:rFonts w:cs="David" w:hint="cs"/>
          <w:rtl/>
        </w:rPr>
        <w:t xml:space="preserve"> זה דיון דחוף, אם בכלל. לא דיון רגיל. </w:t>
      </w:r>
    </w:p>
    <w:p w14:paraId="37AFAA17" w14:textId="77777777" w:rsidR="00A0798D" w:rsidRDefault="00A0798D" w:rsidP="00A0798D">
      <w:pPr>
        <w:bidi/>
        <w:jc w:val="both"/>
        <w:rPr>
          <w:rFonts w:cs="David" w:hint="cs"/>
          <w:rtl/>
        </w:rPr>
      </w:pPr>
    </w:p>
    <w:p w14:paraId="691D02F4"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1907393D" w14:textId="77777777" w:rsidR="00A0798D" w:rsidRDefault="00A0798D" w:rsidP="00A0798D">
      <w:pPr>
        <w:bidi/>
        <w:jc w:val="both"/>
        <w:rPr>
          <w:rFonts w:cs="David" w:hint="cs"/>
          <w:u w:val="single"/>
          <w:rtl/>
        </w:rPr>
      </w:pPr>
    </w:p>
    <w:p w14:paraId="452B9088" w14:textId="77777777" w:rsidR="00A0798D" w:rsidRDefault="00A0798D" w:rsidP="00A0798D">
      <w:pPr>
        <w:bidi/>
        <w:ind w:firstLine="720"/>
        <w:jc w:val="both"/>
        <w:rPr>
          <w:rFonts w:cs="David" w:hint="cs"/>
          <w:rtl/>
        </w:rPr>
      </w:pPr>
      <w:r>
        <w:rPr>
          <w:rFonts w:cs="David" w:hint="cs"/>
          <w:rtl/>
        </w:rPr>
        <w:t>למה אתה לא מוציא אותו?</w:t>
      </w:r>
    </w:p>
    <w:p w14:paraId="3354942A" w14:textId="77777777" w:rsidR="00A0798D" w:rsidRDefault="00A0798D" w:rsidP="00A0798D">
      <w:pPr>
        <w:bidi/>
        <w:jc w:val="both"/>
        <w:rPr>
          <w:rFonts w:cs="David" w:hint="cs"/>
          <w:rtl/>
        </w:rPr>
      </w:pPr>
    </w:p>
    <w:p w14:paraId="4EC4D22B"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6FBF9D53" w14:textId="77777777" w:rsidR="00A0798D" w:rsidRDefault="00A0798D" w:rsidP="00A0798D">
      <w:pPr>
        <w:bidi/>
        <w:jc w:val="both"/>
        <w:rPr>
          <w:rFonts w:cs="David" w:hint="cs"/>
          <w:u w:val="single"/>
          <w:rtl/>
        </w:rPr>
      </w:pPr>
    </w:p>
    <w:p w14:paraId="250373F6" w14:textId="77777777" w:rsidR="00A0798D" w:rsidRDefault="00A0798D" w:rsidP="00A0798D">
      <w:pPr>
        <w:bidi/>
        <w:ind w:firstLine="720"/>
        <w:jc w:val="both"/>
        <w:rPr>
          <w:rFonts w:cs="David" w:hint="cs"/>
          <w:rtl/>
        </w:rPr>
      </w:pPr>
      <w:r>
        <w:rPr>
          <w:rFonts w:cs="David" w:hint="cs"/>
          <w:rtl/>
        </w:rPr>
        <w:t>אני ביקשתי להוציא אותו. סדרנים, מה קורה כאן?</w:t>
      </w:r>
    </w:p>
    <w:p w14:paraId="1084731F" w14:textId="77777777" w:rsidR="00A0798D" w:rsidRDefault="00A0798D" w:rsidP="00A0798D">
      <w:pPr>
        <w:bidi/>
        <w:ind w:firstLine="720"/>
        <w:jc w:val="both"/>
        <w:rPr>
          <w:rFonts w:cs="David" w:hint="cs"/>
          <w:rtl/>
        </w:rPr>
      </w:pPr>
    </w:p>
    <w:p w14:paraId="44411C11" w14:textId="77777777" w:rsidR="00A0798D" w:rsidRDefault="00A0798D" w:rsidP="00A0798D">
      <w:pPr>
        <w:bidi/>
        <w:jc w:val="both"/>
        <w:rPr>
          <w:rFonts w:cs="David" w:hint="cs"/>
          <w:u w:val="single"/>
          <w:rtl/>
        </w:rPr>
      </w:pPr>
      <w:r w:rsidRPr="008072B6">
        <w:rPr>
          <w:rFonts w:cs="David" w:hint="cs"/>
          <w:u w:val="single"/>
          <w:rtl/>
        </w:rPr>
        <w:t>אברהם מיכאלי:</w:t>
      </w:r>
    </w:p>
    <w:p w14:paraId="10DE8DAC" w14:textId="77777777" w:rsidR="00A0798D" w:rsidRDefault="00A0798D" w:rsidP="00A0798D">
      <w:pPr>
        <w:bidi/>
        <w:ind w:firstLine="720"/>
        <w:jc w:val="both"/>
        <w:rPr>
          <w:rFonts w:cs="David" w:hint="cs"/>
          <w:rtl/>
        </w:rPr>
      </w:pPr>
    </w:p>
    <w:p w14:paraId="44EDBCA0" w14:textId="77777777" w:rsidR="00A0798D" w:rsidRDefault="00A0798D" w:rsidP="00A0798D">
      <w:pPr>
        <w:bidi/>
        <w:ind w:firstLine="720"/>
        <w:jc w:val="both"/>
        <w:rPr>
          <w:rFonts w:cs="David" w:hint="cs"/>
          <w:rtl/>
        </w:rPr>
      </w:pPr>
      <w:r>
        <w:rPr>
          <w:rFonts w:cs="David" w:hint="cs"/>
          <w:rtl/>
        </w:rPr>
        <w:t xml:space="preserve">יש סדרן אחד. מה הוא יעשה? </w:t>
      </w:r>
    </w:p>
    <w:p w14:paraId="6F6A285A" w14:textId="77777777" w:rsidR="00A0798D" w:rsidRDefault="00A0798D" w:rsidP="00A0798D">
      <w:pPr>
        <w:bidi/>
        <w:jc w:val="both"/>
        <w:rPr>
          <w:rFonts w:cs="David" w:hint="cs"/>
          <w:rtl/>
        </w:rPr>
      </w:pPr>
    </w:p>
    <w:p w14:paraId="569B09E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4D854B7" w14:textId="77777777" w:rsidR="00A0798D" w:rsidRDefault="00A0798D" w:rsidP="00A0798D">
      <w:pPr>
        <w:bidi/>
        <w:jc w:val="both"/>
        <w:rPr>
          <w:rFonts w:cs="David" w:hint="cs"/>
          <w:u w:val="single"/>
          <w:rtl/>
        </w:rPr>
      </w:pPr>
    </w:p>
    <w:p w14:paraId="4A36A9E0" w14:textId="77777777" w:rsidR="00A0798D" w:rsidRDefault="00A0798D" w:rsidP="00A0798D">
      <w:pPr>
        <w:bidi/>
        <w:ind w:firstLine="720"/>
        <w:jc w:val="both"/>
        <w:rPr>
          <w:rFonts w:cs="David" w:hint="cs"/>
          <w:rtl/>
        </w:rPr>
      </w:pPr>
      <w:r>
        <w:rPr>
          <w:rFonts w:cs="David" w:hint="cs"/>
          <w:rtl/>
        </w:rPr>
        <w:t xml:space="preserve">אין נפקות לדיון הזה, אין לו סמכות. עד שאני לא שומע את היועצת המשפטית, אין לו סמכות. </w:t>
      </w:r>
    </w:p>
    <w:p w14:paraId="2E1FD576" w14:textId="77777777" w:rsidR="00A0798D" w:rsidRDefault="00A0798D" w:rsidP="00A0798D">
      <w:pPr>
        <w:bidi/>
        <w:ind w:firstLine="720"/>
        <w:jc w:val="both"/>
        <w:rPr>
          <w:rFonts w:cs="David" w:hint="cs"/>
          <w:rtl/>
        </w:rPr>
      </w:pPr>
    </w:p>
    <w:p w14:paraId="164CD69A"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1CD19768" w14:textId="77777777" w:rsidR="00A0798D" w:rsidRDefault="00A0798D" w:rsidP="00A0798D">
      <w:pPr>
        <w:bidi/>
        <w:ind w:firstLine="720"/>
        <w:jc w:val="both"/>
        <w:rPr>
          <w:rFonts w:cs="David" w:hint="cs"/>
          <w:rtl/>
        </w:rPr>
      </w:pPr>
    </w:p>
    <w:p w14:paraId="2FAA32DF" w14:textId="77777777" w:rsidR="00A0798D" w:rsidRDefault="00A0798D" w:rsidP="00A0798D">
      <w:pPr>
        <w:bidi/>
        <w:ind w:firstLine="720"/>
        <w:jc w:val="both"/>
        <w:rPr>
          <w:rFonts w:cs="David" w:hint="cs"/>
          <w:rtl/>
        </w:rPr>
      </w:pPr>
      <w:r>
        <w:rPr>
          <w:rFonts w:cs="David" w:hint="cs"/>
          <w:rtl/>
        </w:rPr>
        <w:t>פלסנר, אתה רוצה שאני אוציא אותך?</w:t>
      </w:r>
    </w:p>
    <w:p w14:paraId="2F6E506E" w14:textId="77777777" w:rsidR="00A0798D" w:rsidRDefault="00A0798D" w:rsidP="00A0798D">
      <w:pPr>
        <w:bidi/>
        <w:ind w:firstLine="720"/>
        <w:jc w:val="both"/>
        <w:rPr>
          <w:rFonts w:cs="David" w:hint="cs"/>
          <w:rtl/>
        </w:rPr>
      </w:pPr>
    </w:p>
    <w:p w14:paraId="3610676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E5A986E" w14:textId="77777777" w:rsidR="00A0798D" w:rsidRDefault="00A0798D" w:rsidP="00A0798D">
      <w:pPr>
        <w:bidi/>
        <w:ind w:firstLine="720"/>
        <w:jc w:val="both"/>
        <w:rPr>
          <w:rFonts w:cs="David" w:hint="cs"/>
          <w:rtl/>
        </w:rPr>
      </w:pPr>
    </w:p>
    <w:p w14:paraId="64968388" w14:textId="77777777" w:rsidR="00A0798D" w:rsidRDefault="00A0798D" w:rsidP="00A0798D">
      <w:pPr>
        <w:bidi/>
        <w:ind w:firstLine="720"/>
        <w:jc w:val="both"/>
        <w:rPr>
          <w:rFonts w:cs="David" w:hint="cs"/>
          <w:rtl/>
        </w:rPr>
      </w:pPr>
      <w:r>
        <w:rPr>
          <w:rFonts w:cs="David" w:hint="cs"/>
          <w:rtl/>
        </w:rPr>
        <w:t xml:space="preserve">אין לו סמכות להוציא אותי. הדיון הזה לא בתוקף. </w:t>
      </w:r>
    </w:p>
    <w:p w14:paraId="7D40F4DC" w14:textId="77777777" w:rsidR="00A0798D" w:rsidRDefault="00A0798D" w:rsidP="00A0798D">
      <w:pPr>
        <w:bidi/>
        <w:ind w:firstLine="720"/>
        <w:jc w:val="both"/>
        <w:rPr>
          <w:rFonts w:cs="David" w:hint="cs"/>
          <w:rtl/>
        </w:rPr>
      </w:pPr>
    </w:p>
    <w:p w14:paraId="3FFE90CF"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24063CD4" w14:textId="77777777" w:rsidR="00A0798D" w:rsidRDefault="00A0798D" w:rsidP="00A0798D">
      <w:pPr>
        <w:bidi/>
        <w:ind w:firstLine="720"/>
        <w:jc w:val="both"/>
        <w:rPr>
          <w:rFonts w:cs="David" w:hint="cs"/>
          <w:rtl/>
        </w:rPr>
      </w:pPr>
    </w:p>
    <w:p w14:paraId="1E584C83" w14:textId="77777777" w:rsidR="00A0798D" w:rsidRDefault="00A0798D" w:rsidP="00A0798D">
      <w:pPr>
        <w:bidi/>
        <w:ind w:firstLine="720"/>
        <w:jc w:val="both"/>
        <w:rPr>
          <w:rFonts w:cs="David" w:hint="cs"/>
          <w:rtl/>
        </w:rPr>
      </w:pPr>
      <w:r>
        <w:rPr>
          <w:rFonts w:cs="David" w:hint="cs"/>
          <w:rtl/>
        </w:rPr>
        <w:t xml:space="preserve">תודה רבה. </w:t>
      </w:r>
    </w:p>
    <w:p w14:paraId="3C7BF99C" w14:textId="77777777" w:rsidR="00A0798D" w:rsidRDefault="00A0798D" w:rsidP="00A0798D">
      <w:pPr>
        <w:bidi/>
        <w:ind w:firstLine="720"/>
        <w:jc w:val="both"/>
        <w:rPr>
          <w:rFonts w:cs="David" w:hint="cs"/>
          <w:rtl/>
        </w:rPr>
      </w:pPr>
    </w:p>
    <w:p w14:paraId="7B239C1A" w14:textId="77777777" w:rsidR="00A0798D" w:rsidRDefault="00A0798D" w:rsidP="00A0798D">
      <w:pPr>
        <w:keepLines/>
        <w:bidi/>
        <w:jc w:val="both"/>
        <w:rPr>
          <w:rFonts w:cs="David" w:hint="cs"/>
          <w:u w:val="single"/>
          <w:rtl/>
        </w:rPr>
      </w:pPr>
      <w:r>
        <w:rPr>
          <w:rFonts w:cs="David" w:hint="cs"/>
          <w:u w:val="single"/>
          <w:rtl/>
        </w:rPr>
        <w:t>יוחנן פלסנר</w:t>
      </w:r>
      <w:r w:rsidRPr="00E36EB4">
        <w:rPr>
          <w:rFonts w:cs="David" w:hint="cs"/>
          <w:u w:val="single"/>
          <w:rtl/>
        </w:rPr>
        <w:t>:</w:t>
      </w:r>
    </w:p>
    <w:p w14:paraId="202887C2" w14:textId="77777777" w:rsidR="00A0798D" w:rsidRDefault="00A0798D" w:rsidP="00A0798D">
      <w:pPr>
        <w:keepLines/>
        <w:bidi/>
        <w:ind w:firstLine="720"/>
        <w:jc w:val="both"/>
        <w:rPr>
          <w:rFonts w:cs="David" w:hint="cs"/>
          <w:rtl/>
        </w:rPr>
      </w:pPr>
    </w:p>
    <w:p w14:paraId="4DECF01F" w14:textId="77777777" w:rsidR="00A0798D" w:rsidRDefault="00A0798D" w:rsidP="00A0798D">
      <w:pPr>
        <w:keepLines/>
        <w:bidi/>
        <w:ind w:firstLine="720"/>
        <w:jc w:val="both"/>
        <w:rPr>
          <w:rFonts w:cs="David" w:hint="cs"/>
          <w:rtl/>
        </w:rPr>
      </w:pPr>
      <w:r>
        <w:rPr>
          <w:rFonts w:cs="David" w:hint="cs"/>
          <w:rtl/>
        </w:rPr>
        <w:t>אני יכול להוציא אותך באותה מידה. תוציאו אותו. אין לו סמכות, סליחה. אין לך סמכות להוציא אותי. עד שאני לא שומע מהיועצת המשפטית שהדיון הזה הוא בתוקף, שהוא לא דיון דחוף - - -</w:t>
      </w:r>
    </w:p>
    <w:p w14:paraId="15C4BC84" w14:textId="77777777" w:rsidR="00A0798D" w:rsidRDefault="00A0798D" w:rsidP="00A0798D">
      <w:pPr>
        <w:bidi/>
        <w:jc w:val="both"/>
        <w:rPr>
          <w:rFonts w:cs="David" w:hint="cs"/>
          <w:rtl/>
        </w:rPr>
      </w:pPr>
    </w:p>
    <w:p w14:paraId="3780D2F8" w14:textId="77777777" w:rsidR="00A0798D" w:rsidRPr="00B84F01" w:rsidRDefault="00A0798D" w:rsidP="00A0798D">
      <w:pPr>
        <w:bidi/>
        <w:rPr>
          <w:rFonts w:cs="David" w:hint="cs"/>
          <w:u w:val="single"/>
          <w:rtl/>
        </w:rPr>
      </w:pPr>
      <w:r w:rsidRPr="00B84F01">
        <w:rPr>
          <w:rFonts w:cs="David" w:hint="cs"/>
          <w:u w:val="single"/>
          <w:rtl/>
        </w:rPr>
        <w:t>דורון אביטל:</w:t>
      </w:r>
    </w:p>
    <w:p w14:paraId="642A44B7" w14:textId="77777777" w:rsidR="00A0798D" w:rsidRDefault="00A0798D" w:rsidP="00A0798D">
      <w:pPr>
        <w:bidi/>
        <w:jc w:val="both"/>
        <w:rPr>
          <w:rFonts w:cs="David" w:hint="cs"/>
          <w:rtl/>
        </w:rPr>
      </w:pPr>
    </w:p>
    <w:p w14:paraId="449B0B67" w14:textId="77777777" w:rsidR="00A0798D" w:rsidRDefault="00A0798D" w:rsidP="00A0798D">
      <w:pPr>
        <w:bidi/>
        <w:ind w:firstLine="720"/>
        <w:jc w:val="both"/>
        <w:rPr>
          <w:rFonts w:cs="David" w:hint="cs"/>
          <w:rtl/>
        </w:rPr>
      </w:pPr>
      <w:r>
        <w:rPr>
          <w:rFonts w:cs="David" w:hint="cs"/>
          <w:rtl/>
        </w:rPr>
        <w:t xml:space="preserve">שאלה מעניינת. אם הדיון לא בתוקף, יוחנן צודק. </w:t>
      </w:r>
    </w:p>
    <w:p w14:paraId="0B114FFA" w14:textId="77777777" w:rsidR="00A0798D" w:rsidRDefault="00A0798D" w:rsidP="00A0798D">
      <w:pPr>
        <w:bidi/>
        <w:jc w:val="both"/>
        <w:rPr>
          <w:rFonts w:cs="David" w:hint="cs"/>
          <w:rtl/>
        </w:rPr>
      </w:pPr>
    </w:p>
    <w:p w14:paraId="3235F054"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A519D6E" w14:textId="77777777" w:rsidR="00A0798D" w:rsidRDefault="00A0798D" w:rsidP="00A0798D">
      <w:pPr>
        <w:bidi/>
        <w:jc w:val="both"/>
        <w:rPr>
          <w:rFonts w:cs="David" w:hint="cs"/>
          <w:u w:val="single"/>
          <w:rtl/>
        </w:rPr>
      </w:pPr>
    </w:p>
    <w:p w14:paraId="081179C7" w14:textId="77777777" w:rsidR="00A0798D" w:rsidRDefault="00A0798D" w:rsidP="00A0798D">
      <w:pPr>
        <w:bidi/>
        <w:ind w:firstLine="720"/>
        <w:jc w:val="both"/>
        <w:rPr>
          <w:rFonts w:cs="David" w:hint="cs"/>
          <w:rtl/>
        </w:rPr>
      </w:pPr>
      <w:r>
        <w:rPr>
          <w:rFonts w:cs="David" w:hint="cs"/>
          <w:rtl/>
        </w:rPr>
        <w:t xml:space="preserve">אבל זה לא דיון. לא, לא, לא. </w:t>
      </w:r>
    </w:p>
    <w:p w14:paraId="21798197" w14:textId="77777777" w:rsidR="00A0798D" w:rsidRDefault="00A0798D" w:rsidP="00A0798D">
      <w:pPr>
        <w:bidi/>
        <w:ind w:firstLine="720"/>
        <w:jc w:val="both"/>
        <w:rPr>
          <w:rFonts w:cs="David" w:hint="cs"/>
          <w:rtl/>
        </w:rPr>
      </w:pPr>
    </w:p>
    <w:p w14:paraId="4D6D3D78" w14:textId="77777777" w:rsidR="00A0798D" w:rsidRDefault="00A0798D" w:rsidP="00A0798D">
      <w:pPr>
        <w:bidi/>
        <w:jc w:val="both"/>
        <w:rPr>
          <w:rFonts w:cs="David" w:hint="cs"/>
          <w:u w:val="single"/>
          <w:rtl/>
        </w:rPr>
      </w:pPr>
      <w:r>
        <w:rPr>
          <w:rFonts w:cs="David" w:hint="cs"/>
          <w:u w:val="single"/>
          <w:rtl/>
        </w:rPr>
        <w:t>יואל חסון:</w:t>
      </w:r>
    </w:p>
    <w:p w14:paraId="72DC0699" w14:textId="77777777" w:rsidR="00A0798D" w:rsidRDefault="00A0798D" w:rsidP="00A0798D">
      <w:pPr>
        <w:bidi/>
        <w:jc w:val="both"/>
        <w:rPr>
          <w:rFonts w:cs="David" w:hint="cs"/>
          <w:rtl/>
        </w:rPr>
      </w:pPr>
    </w:p>
    <w:p w14:paraId="7DF60BE5" w14:textId="77777777" w:rsidR="00A0798D" w:rsidRDefault="00A0798D" w:rsidP="00A0798D">
      <w:pPr>
        <w:bidi/>
        <w:jc w:val="both"/>
        <w:rPr>
          <w:rFonts w:cs="David" w:hint="cs"/>
          <w:rtl/>
        </w:rPr>
      </w:pPr>
      <w:r>
        <w:rPr>
          <w:rFonts w:cs="David" w:hint="cs"/>
          <w:rtl/>
        </w:rPr>
        <w:tab/>
        <w:t xml:space="preserve">טענותיו של חבר הכנסת פלסנר נכונות. </w:t>
      </w:r>
    </w:p>
    <w:p w14:paraId="63335B2E" w14:textId="77777777" w:rsidR="00A0798D" w:rsidRDefault="00A0798D" w:rsidP="00A0798D">
      <w:pPr>
        <w:bidi/>
        <w:jc w:val="both"/>
        <w:rPr>
          <w:rFonts w:cs="David" w:hint="cs"/>
          <w:rtl/>
        </w:rPr>
      </w:pPr>
    </w:p>
    <w:p w14:paraId="443DF1D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772AD4E" w14:textId="77777777" w:rsidR="00A0798D" w:rsidRDefault="00A0798D" w:rsidP="00A0798D">
      <w:pPr>
        <w:bidi/>
        <w:jc w:val="both"/>
        <w:rPr>
          <w:rFonts w:cs="David" w:hint="cs"/>
          <w:rtl/>
        </w:rPr>
      </w:pPr>
    </w:p>
    <w:p w14:paraId="256F3CAA" w14:textId="77777777" w:rsidR="00A0798D" w:rsidRDefault="00A0798D" w:rsidP="00A0798D">
      <w:pPr>
        <w:bidi/>
        <w:jc w:val="both"/>
        <w:rPr>
          <w:rFonts w:cs="David" w:hint="cs"/>
          <w:rtl/>
        </w:rPr>
      </w:pPr>
      <w:r>
        <w:rPr>
          <w:rFonts w:cs="David" w:hint="cs"/>
          <w:rtl/>
        </w:rPr>
        <w:tab/>
        <w:t xml:space="preserve">חבר הכנסת חסון, בבקשה. </w:t>
      </w:r>
    </w:p>
    <w:p w14:paraId="3777097E" w14:textId="77777777" w:rsidR="00A0798D" w:rsidRDefault="00A0798D" w:rsidP="00A0798D">
      <w:pPr>
        <w:bidi/>
        <w:jc w:val="both"/>
        <w:rPr>
          <w:rFonts w:cs="David" w:hint="cs"/>
          <w:rtl/>
        </w:rPr>
      </w:pPr>
    </w:p>
    <w:p w14:paraId="6CB40867"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1B34B42" w14:textId="77777777" w:rsidR="00A0798D" w:rsidRPr="00B84F01" w:rsidRDefault="00A0798D" w:rsidP="00A0798D">
      <w:pPr>
        <w:bidi/>
        <w:jc w:val="both"/>
        <w:rPr>
          <w:rFonts w:cs="David" w:hint="cs"/>
          <w:rtl/>
        </w:rPr>
      </w:pPr>
    </w:p>
    <w:p w14:paraId="665AF5EC" w14:textId="77777777" w:rsidR="00A0798D" w:rsidRDefault="00A0798D" w:rsidP="00A0798D">
      <w:pPr>
        <w:bidi/>
        <w:ind w:firstLine="720"/>
        <w:jc w:val="both"/>
        <w:rPr>
          <w:rFonts w:cs="David" w:hint="cs"/>
          <w:rtl/>
        </w:rPr>
      </w:pPr>
      <w:r>
        <w:rPr>
          <w:rFonts w:cs="David" w:hint="cs"/>
          <w:rtl/>
        </w:rPr>
        <w:t xml:space="preserve">זה דיון שהוא לא בסמכות. אני רוצה לשומע את היועצת המשפטית. </w:t>
      </w:r>
    </w:p>
    <w:p w14:paraId="4A993B7F" w14:textId="77777777" w:rsidR="00A0798D" w:rsidRDefault="00A0798D" w:rsidP="00A0798D">
      <w:pPr>
        <w:bidi/>
        <w:ind w:firstLine="720"/>
        <w:jc w:val="both"/>
        <w:rPr>
          <w:rFonts w:cs="David" w:hint="cs"/>
          <w:rtl/>
        </w:rPr>
      </w:pPr>
    </w:p>
    <w:p w14:paraId="738C4C07"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84DA107" w14:textId="77777777" w:rsidR="00A0798D" w:rsidRDefault="00A0798D" w:rsidP="00A0798D">
      <w:pPr>
        <w:bidi/>
        <w:ind w:firstLine="720"/>
        <w:jc w:val="both"/>
        <w:rPr>
          <w:rFonts w:cs="David" w:hint="cs"/>
          <w:rtl/>
        </w:rPr>
      </w:pPr>
    </w:p>
    <w:p w14:paraId="05276662" w14:textId="77777777" w:rsidR="00A0798D" w:rsidRDefault="00A0798D" w:rsidP="00A0798D">
      <w:pPr>
        <w:bidi/>
        <w:ind w:firstLine="720"/>
        <w:jc w:val="both"/>
        <w:rPr>
          <w:rFonts w:cs="David" w:hint="cs"/>
          <w:rtl/>
        </w:rPr>
      </w:pPr>
      <w:r>
        <w:rPr>
          <w:rFonts w:cs="David" w:hint="cs"/>
          <w:rtl/>
        </w:rPr>
        <w:t xml:space="preserve">אתה שמעת. אם היית - - - </w:t>
      </w:r>
    </w:p>
    <w:p w14:paraId="538F7319" w14:textId="77777777" w:rsidR="00A0798D" w:rsidRDefault="00A0798D" w:rsidP="00A0798D">
      <w:pPr>
        <w:bidi/>
        <w:ind w:firstLine="720"/>
        <w:jc w:val="both"/>
        <w:rPr>
          <w:rFonts w:cs="David" w:hint="cs"/>
          <w:rtl/>
        </w:rPr>
      </w:pPr>
    </w:p>
    <w:p w14:paraId="413F7A7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B4944A0" w14:textId="77777777" w:rsidR="00A0798D" w:rsidRDefault="00A0798D" w:rsidP="00A0798D">
      <w:pPr>
        <w:bidi/>
        <w:ind w:firstLine="720"/>
        <w:jc w:val="both"/>
        <w:rPr>
          <w:rFonts w:cs="David" w:hint="cs"/>
          <w:rtl/>
        </w:rPr>
      </w:pPr>
    </w:p>
    <w:p w14:paraId="04DA8678" w14:textId="77777777" w:rsidR="00A0798D" w:rsidRDefault="00A0798D" w:rsidP="00A0798D">
      <w:pPr>
        <w:bidi/>
        <w:ind w:firstLine="720"/>
        <w:jc w:val="both"/>
        <w:rPr>
          <w:rFonts w:cs="David" w:hint="cs"/>
          <w:rtl/>
        </w:rPr>
      </w:pPr>
      <w:r>
        <w:rPr>
          <w:rFonts w:cs="David" w:hint="cs"/>
          <w:rtl/>
        </w:rPr>
        <w:t xml:space="preserve">היא לא התייחסה לטענה הנוספת שלי. </w:t>
      </w:r>
    </w:p>
    <w:p w14:paraId="4E6562FD" w14:textId="77777777" w:rsidR="00A0798D" w:rsidRDefault="00A0798D" w:rsidP="00A0798D">
      <w:pPr>
        <w:bidi/>
        <w:jc w:val="both"/>
        <w:rPr>
          <w:rFonts w:cs="David" w:hint="cs"/>
          <w:rtl/>
        </w:rPr>
      </w:pPr>
    </w:p>
    <w:p w14:paraId="229362FF" w14:textId="77777777" w:rsidR="00A0798D" w:rsidRPr="00DC5475" w:rsidRDefault="00A0798D" w:rsidP="00A0798D">
      <w:pPr>
        <w:bidi/>
        <w:jc w:val="both"/>
        <w:rPr>
          <w:rFonts w:cs="David" w:hint="cs"/>
          <w:u w:val="single"/>
          <w:rtl/>
        </w:rPr>
      </w:pPr>
      <w:r>
        <w:rPr>
          <w:rFonts w:cs="David" w:hint="cs"/>
          <w:u w:val="single"/>
          <w:rtl/>
        </w:rPr>
        <w:t>שלמה מולה:</w:t>
      </w:r>
    </w:p>
    <w:p w14:paraId="0B49975F" w14:textId="77777777" w:rsidR="00A0798D" w:rsidRDefault="00A0798D" w:rsidP="00A0798D">
      <w:pPr>
        <w:bidi/>
        <w:jc w:val="both"/>
        <w:rPr>
          <w:rFonts w:cs="David" w:hint="cs"/>
          <w:rtl/>
        </w:rPr>
      </w:pPr>
    </w:p>
    <w:p w14:paraId="2140DCF9" w14:textId="77777777" w:rsidR="00A0798D" w:rsidRDefault="00A0798D" w:rsidP="00A0798D">
      <w:pPr>
        <w:bidi/>
        <w:ind w:firstLine="720"/>
        <w:jc w:val="both"/>
        <w:rPr>
          <w:rFonts w:cs="David" w:hint="cs"/>
          <w:rtl/>
        </w:rPr>
      </w:pPr>
      <w:r>
        <w:rPr>
          <w:rFonts w:cs="David" w:hint="cs"/>
          <w:rtl/>
        </w:rPr>
        <w:t xml:space="preserve">יש לו שאלה, אתה לא נותן לו. </w:t>
      </w:r>
    </w:p>
    <w:p w14:paraId="5069FE8B" w14:textId="77777777" w:rsidR="00A0798D" w:rsidRDefault="00A0798D" w:rsidP="00A0798D">
      <w:pPr>
        <w:bidi/>
        <w:ind w:firstLine="720"/>
        <w:jc w:val="both"/>
        <w:rPr>
          <w:rFonts w:cs="David" w:hint="cs"/>
          <w:rtl/>
        </w:rPr>
      </w:pPr>
    </w:p>
    <w:p w14:paraId="0D56FC48"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D190B34" w14:textId="77777777" w:rsidR="00A0798D" w:rsidRDefault="00A0798D" w:rsidP="00A0798D">
      <w:pPr>
        <w:bidi/>
        <w:ind w:firstLine="720"/>
        <w:jc w:val="both"/>
        <w:rPr>
          <w:rFonts w:cs="David" w:hint="cs"/>
          <w:rtl/>
        </w:rPr>
      </w:pPr>
    </w:p>
    <w:p w14:paraId="24CFBACF" w14:textId="77777777" w:rsidR="00A0798D" w:rsidRDefault="00A0798D" w:rsidP="00A0798D">
      <w:pPr>
        <w:bidi/>
        <w:ind w:firstLine="720"/>
        <w:jc w:val="both"/>
        <w:rPr>
          <w:rFonts w:cs="David" w:hint="cs"/>
          <w:rtl/>
        </w:rPr>
      </w:pPr>
      <w:r>
        <w:rPr>
          <w:rFonts w:cs="David" w:hint="cs"/>
          <w:rtl/>
        </w:rPr>
        <w:t>הייתה לי עוד טענה.</w:t>
      </w:r>
    </w:p>
    <w:p w14:paraId="503E66C6" w14:textId="77777777" w:rsidR="00A0798D" w:rsidRDefault="00A0798D" w:rsidP="00A0798D">
      <w:pPr>
        <w:bidi/>
        <w:jc w:val="both"/>
        <w:rPr>
          <w:rFonts w:cs="David" w:hint="cs"/>
          <w:u w:val="single"/>
          <w:rtl/>
        </w:rPr>
      </w:pPr>
    </w:p>
    <w:p w14:paraId="04F99007" w14:textId="77777777" w:rsidR="00A0798D" w:rsidRDefault="00A0798D" w:rsidP="00A0798D">
      <w:pPr>
        <w:bidi/>
        <w:jc w:val="both"/>
        <w:rPr>
          <w:rFonts w:cs="David" w:hint="cs"/>
          <w:u w:val="single"/>
          <w:rtl/>
        </w:rPr>
      </w:pPr>
    </w:p>
    <w:p w14:paraId="751704B4" w14:textId="77777777" w:rsidR="00A0798D" w:rsidRPr="00C14F84" w:rsidRDefault="00A0798D" w:rsidP="00A0798D">
      <w:pPr>
        <w:bidi/>
        <w:rPr>
          <w:rFonts w:cs="David" w:hint="cs"/>
          <w:u w:val="single"/>
          <w:rtl/>
        </w:rPr>
      </w:pPr>
      <w:r w:rsidRPr="00C14F84">
        <w:rPr>
          <w:rFonts w:cs="David" w:hint="cs"/>
          <w:u w:val="single"/>
          <w:rtl/>
        </w:rPr>
        <w:t>דורון אביטל:</w:t>
      </w:r>
    </w:p>
    <w:p w14:paraId="0F1C5505" w14:textId="77777777" w:rsidR="00A0798D" w:rsidRDefault="00A0798D" w:rsidP="00A0798D">
      <w:pPr>
        <w:bidi/>
        <w:jc w:val="both"/>
        <w:rPr>
          <w:rFonts w:cs="David" w:hint="cs"/>
          <w:u w:val="single"/>
          <w:rtl/>
        </w:rPr>
      </w:pPr>
    </w:p>
    <w:p w14:paraId="4CF65C62" w14:textId="77777777" w:rsidR="00A0798D" w:rsidRDefault="00A0798D" w:rsidP="00A0798D">
      <w:pPr>
        <w:bidi/>
        <w:jc w:val="both"/>
        <w:rPr>
          <w:rFonts w:cs="David" w:hint="cs"/>
          <w:rtl/>
        </w:rPr>
      </w:pPr>
      <w:r>
        <w:rPr>
          <w:rFonts w:cs="David" w:hint="cs"/>
          <w:rtl/>
        </w:rPr>
        <w:tab/>
        <w:t xml:space="preserve">רק היועצת המשפטית יכולה להוציא את יוחנן. </w:t>
      </w:r>
    </w:p>
    <w:p w14:paraId="224304F4" w14:textId="77777777" w:rsidR="00A0798D" w:rsidRDefault="00A0798D" w:rsidP="00A0798D">
      <w:pPr>
        <w:bidi/>
        <w:jc w:val="both"/>
        <w:rPr>
          <w:rFonts w:cs="David" w:hint="cs"/>
          <w:rtl/>
        </w:rPr>
      </w:pPr>
    </w:p>
    <w:p w14:paraId="0021C6F5"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ADA4EF7" w14:textId="77777777" w:rsidR="00A0798D" w:rsidRDefault="00A0798D" w:rsidP="00A0798D">
      <w:pPr>
        <w:bidi/>
        <w:jc w:val="both"/>
        <w:rPr>
          <w:rFonts w:cs="David" w:hint="cs"/>
          <w:rtl/>
        </w:rPr>
      </w:pPr>
    </w:p>
    <w:p w14:paraId="141428C9" w14:textId="77777777" w:rsidR="00A0798D" w:rsidRDefault="00A0798D" w:rsidP="00A0798D">
      <w:pPr>
        <w:bidi/>
        <w:jc w:val="both"/>
        <w:rPr>
          <w:rFonts w:cs="David" w:hint="cs"/>
          <w:rtl/>
        </w:rPr>
      </w:pPr>
      <w:r>
        <w:rPr>
          <w:rFonts w:cs="David" w:hint="cs"/>
          <w:rtl/>
        </w:rPr>
        <w:tab/>
        <w:t xml:space="preserve">נכון. אין לך שום סמכות להוציא אותי. </w:t>
      </w:r>
    </w:p>
    <w:p w14:paraId="646D5AB8" w14:textId="77777777" w:rsidR="00A0798D" w:rsidRDefault="00A0798D" w:rsidP="00A0798D">
      <w:pPr>
        <w:bidi/>
        <w:jc w:val="both"/>
        <w:rPr>
          <w:rFonts w:cs="David" w:hint="cs"/>
          <w:rtl/>
        </w:rPr>
      </w:pPr>
    </w:p>
    <w:p w14:paraId="523E2B6B"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6149B43" w14:textId="77777777" w:rsidR="00A0798D" w:rsidRDefault="00A0798D" w:rsidP="00A0798D">
      <w:pPr>
        <w:bidi/>
        <w:jc w:val="both"/>
        <w:rPr>
          <w:rFonts w:cs="David" w:hint="cs"/>
          <w:rtl/>
        </w:rPr>
      </w:pPr>
    </w:p>
    <w:p w14:paraId="4F9528B0" w14:textId="77777777" w:rsidR="00A0798D" w:rsidRPr="00C14F84" w:rsidRDefault="00A0798D" w:rsidP="00A0798D">
      <w:pPr>
        <w:bidi/>
        <w:jc w:val="both"/>
        <w:rPr>
          <w:rFonts w:cs="David" w:hint="cs"/>
          <w:rtl/>
        </w:rPr>
      </w:pPr>
      <w:r>
        <w:rPr>
          <w:rFonts w:cs="David" w:hint="cs"/>
          <w:rtl/>
        </w:rPr>
        <w:tab/>
        <w:t xml:space="preserve">תביא עוד סדרנים, אם אתה לא מצליח - - - </w:t>
      </w:r>
    </w:p>
    <w:p w14:paraId="2846CF7D" w14:textId="77777777" w:rsidR="00A0798D" w:rsidRPr="00DC5475" w:rsidRDefault="00A0798D" w:rsidP="00A0798D">
      <w:pPr>
        <w:bidi/>
        <w:jc w:val="both"/>
        <w:rPr>
          <w:rFonts w:cs="David" w:hint="cs"/>
          <w:u w:val="single"/>
          <w:rtl/>
        </w:rPr>
      </w:pPr>
      <w:r>
        <w:rPr>
          <w:rFonts w:cs="David" w:hint="cs"/>
          <w:u w:val="single"/>
          <w:rtl/>
        </w:rPr>
        <w:t>שלמה מולה:</w:t>
      </w:r>
    </w:p>
    <w:p w14:paraId="3F92C94C" w14:textId="77777777" w:rsidR="00A0798D" w:rsidRDefault="00A0798D" w:rsidP="00A0798D">
      <w:pPr>
        <w:bidi/>
        <w:jc w:val="both"/>
        <w:rPr>
          <w:rFonts w:cs="David" w:hint="cs"/>
          <w:rtl/>
        </w:rPr>
      </w:pPr>
    </w:p>
    <w:p w14:paraId="7D414F1C" w14:textId="77777777" w:rsidR="00A0798D" w:rsidRDefault="00A0798D" w:rsidP="00A0798D">
      <w:pPr>
        <w:bidi/>
        <w:jc w:val="both"/>
        <w:rPr>
          <w:rFonts w:cs="David" w:hint="cs"/>
          <w:rtl/>
        </w:rPr>
      </w:pPr>
      <w:r>
        <w:rPr>
          <w:rFonts w:cs="David" w:hint="cs"/>
          <w:rtl/>
        </w:rPr>
        <w:tab/>
        <w:t>אדוני היושב ראש, אפשר הצעה לסדר?</w:t>
      </w:r>
    </w:p>
    <w:p w14:paraId="4D84D198" w14:textId="77777777" w:rsidR="00A0798D" w:rsidRDefault="00A0798D" w:rsidP="00A0798D">
      <w:pPr>
        <w:bidi/>
        <w:jc w:val="both"/>
        <w:rPr>
          <w:rFonts w:cs="David" w:hint="cs"/>
          <w:rtl/>
        </w:rPr>
      </w:pPr>
    </w:p>
    <w:p w14:paraId="7B6987C3"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A8A31FD" w14:textId="77777777" w:rsidR="00A0798D" w:rsidRDefault="00A0798D" w:rsidP="00A0798D">
      <w:pPr>
        <w:bidi/>
        <w:jc w:val="both"/>
        <w:rPr>
          <w:rFonts w:cs="David" w:hint="cs"/>
          <w:rtl/>
        </w:rPr>
      </w:pPr>
    </w:p>
    <w:p w14:paraId="42AC6AFC" w14:textId="77777777" w:rsidR="00A0798D" w:rsidRDefault="00A0798D" w:rsidP="00A0798D">
      <w:pPr>
        <w:bidi/>
        <w:jc w:val="both"/>
        <w:rPr>
          <w:rFonts w:cs="David" w:hint="cs"/>
          <w:rtl/>
        </w:rPr>
      </w:pPr>
      <w:r>
        <w:rPr>
          <w:rFonts w:cs="David" w:hint="cs"/>
          <w:rtl/>
        </w:rPr>
        <w:tab/>
        <w:t xml:space="preserve">אין סמכות לדיון, סליחה. </w:t>
      </w:r>
    </w:p>
    <w:p w14:paraId="6B91289A" w14:textId="77777777" w:rsidR="00A0798D" w:rsidRPr="00C14F84" w:rsidRDefault="00A0798D" w:rsidP="00A0798D">
      <w:pPr>
        <w:bidi/>
        <w:jc w:val="both"/>
        <w:rPr>
          <w:rFonts w:cs="David" w:hint="cs"/>
          <w:rtl/>
        </w:rPr>
      </w:pPr>
    </w:p>
    <w:p w14:paraId="3ACF7ABB"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44A4293B" w14:textId="77777777" w:rsidR="00A0798D" w:rsidRDefault="00A0798D" w:rsidP="00A0798D">
      <w:pPr>
        <w:bidi/>
        <w:jc w:val="both"/>
        <w:rPr>
          <w:rFonts w:cs="David" w:hint="cs"/>
          <w:u w:val="single"/>
          <w:rtl/>
        </w:rPr>
      </w:pPr>
    </w:p>
    <w:p w14:paraId="68CE9958" w14:textId="77777777" w:rsidR="00A0798D" w:rsidRDefault="00A0798D" w:rsidP="00A0798D">
      <w:pPr>
        <w:bidi/>
        <w:ind w:firstLine="720"/>
        <w:jc w:val="both"/>
        <w:rPr>
          <w:rFonts w:cs="David" w:hint="cs"/>
          <w:rtl/>
        </w:rPr>
      </w:pPr>
      <w:r>
        <w:rPr>
          <w:rFonts w:cs="David" w:hint="cs"/>
          <w:rtl/>
        </w:rPr>
        <w:t xml:space="preserve">אדוני, תן ליועצת המשפטית להתייחס לטענה הזאת. </w:t>
      </w:r>
    </w:p>
    <w:p w14:paraId="58DDA7CC" w14:textId="77777777" w:rsidR="00A0798D" w:rsidRDefault="00A0798D" w:rsidP="00A0798D">
      <w:pPr>
        <w:bidi/>
        <w:ind w:firstLine="720"/>
        <w:jc w:val="both"/>
        <w:rPr>
          <w:rFonts w:cs="David" w:hint="cs"/>
          <w:rtl/>
        </w:rPr>
      </w:pPr>
    </w:p>
    <w:p w14:paraId="4A7B2D5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287B347" w14:textId="77777777" w:rsidR="00A0798D" w:rsidRDefault="00A0798D" w:rsidP="00A0798D">
      <w:pPr>
        <w:bidi/>
        <w:ind w:firstLine="720"/>
        <w:jc w:val="both"/>
        <w:rPr>
          <w:rFonts w:cs="David" w:hint="cs"/>
          <w:rtl/>
        </w:rPr>
      </w:pPr>
    </w:p>
    <w:p w14:paraId="5AF5A5F9" w14:textId="77777777" w:rsidR="00A0798D" w:rsidRDefault="00A0798D" w:rsidP="00A0798D">
      <w:pPr>
        <w:bidi/>
        <w:ind w:firstLine="720"/>
        <w:jc w:val="both"/>
        <w:rPr>
          <w:rFonts w:cs="David" w:hint="cs"/>
          <w:rtl/>
        </w:rPr>
      </w:pPr>
      <w:r>
        <w:rPr>
          <w:rFonts w:cs="David" w:hint="cs"/>
          <w:rtl/>
        </w:rPr>
        <w:t xml:space="preserve">אני אתן ליועצת המשפטית את כל הזמן, רק שלא תפריעו לה. </w:t>
      </w:r>
    </w:p>
    <w:p w14:paraId="1CED32FA" w14:textId="77777777" w:rsidR="00A0798D" w:rsidRDefault="00A0798D" w:rsidP="00A0798D">
      <w:pPr>
        <w:bidi/>
        <w:ind w:firstLine="720"/>
        <w:jc w:val="both"/>
        <w:rPr>
          <w:rFonts w:cs="David" w:hint="cs"/>
          <w:rtl/>
        </w:rPr>
      </w:pPr>
    </w:p>
    <w:p w14:paraId="52C95B6A" w14:textId="77777777" w:rsidR="00A0798D" w:rsidRDefault="00A0798D" w:rsidP="00A0798D">
      <w:pPr>
        <w:bidi/>
        <w:jc w:val="both"/>
        <w:rPr>
          <w:rFonts w:cs="David" w:hint="cs"/>
          <w:u w:val="single"/>
          <w:rtl/>
        </w:rPr>
      </w:pPr>
      <w:r>
        <w:rPr>
          <w:rFonts w:cs="David" w:hint="cs"/>
          <w:u w:val="single"/>
          <w:rtl/>
        </w:rPr>
        <w:t>יואל חסון:</w:t>
      </w:r>
    </w:p>
    <w:p w14:paraId="11C4CD00" w14:textId="77777777" w:rsidR="00A0798D" w:rsidRDefault="00A0798D" w:rsidP="00A0798D">
      <w:pPr>
        <w:bidi/>
        <w:ind w:firstLine="720"/>
        <w:jc w:val="both"/>
        <w:rPr>
          <w:rFonts w:cs="David" w:hint="cs"/>
          <w:rtl/>
        </w:rPr>
      </w:pPr>
    </w:p>
    <w:p w14:paraId="45F92429" w14:textId="77777777" w:rsidR="00A0798D" w:rsidRDefault="00A0798D" w:rsidP="00A0798D">
      <w:pPr>
        <w:bidi/>
        <w:ind w:firstLine="720"/>
        <w:jc w:val="both"/>
        <w:rPr>
          <w:rFonts w:cs="David" w:hint="cs"/>
          <w:rtl/>
        </w:rPr>
      </w:pPr>
      <w:r>
        <w:rPr>
          <w:rFonts w:cs="David" w:hint="cs"/>
          <w:rtl/>
        </w:rPr>
        <w:t xml:space="preserve">תן לה להתייחס, אדוני. </w:t>
      </w:r>
    </w:p>
    <w:p w14:paraId="01ED045A" w14:textId="77777777" w:rsidR="00A0798D" w:rsidRDefault="00A0798D" w:rsidP="00A0798D">
      <w:pPr>
        <w:bidi/>
        <w:ind w:firstLine="720"/>
        <w:jc w:val="both"/>
        <w:rPr>
          <w:rFonts w:cs="David" w:hint="cs"/>
          <w:rtl/>
        </w:rPr>
      </w:pPr>
    </w:p>
    <w:p w14:paraId="7CCCA0CC"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141A37A" w14:textId="77777777" w:rsidR="00A0798D" w:rsidRDefault="00A0798D" w:rsidP="00A0798D">
      <w:pPr>
        <w:bidi/>
        <w:ind w:firstLine="720"/>
        <w:jc w:val="both"/>
        <w:rPr>
          <w:rFonts w:cs="David" w:hint="cs"/>
          <w:rtl/>
        </w:rPr>
      </w:pPr>
    </w:p>
    <w:p w14:paraId="5E296958" w14:textId="77777777" w:rsidR="00A0798D" w:rsidRDefault="00A0798D" w:rsidP="00A0798D">
      <w:pPr>
        <w:bidi/>
        <w:ind w:firstLine="720"/>
        <w:jc w:val="both"/>
        <w:rPr>
          <w:rFonts w:cs="David" w:hint="cs"/>
          <w:rtl/>
        </w:rPr>
      </w:pPr>
      <w:r>
        <w:rPr>
          <w:rFonts w:cs="David" w:hint="cs"/>
          <w:rtl/>
        </w:rPr>
        <w:t xml:space="preserve">תן לה להתייחס ולהגיד שזה לא מדויק. </w:t>
      </w:r>
    </w:p>
    <w:p w14:paraId="75BB2FA1" w14:textId="77777777" w:rsidR="00A0798D" w:rsidRDefault="00A0798D" w:rsidP="00A0798D">
      <w:pPr>
        <w:bidi/>
        <w:ind w:firstLine="720"/>
        <w:jc w:val="both"/>
        <w:rPr>
          <w:rFonts w:cs="David" w:hint="cs"/>
          <w:rtl/>
        </w:rPr>
      </w:pPr>
    </w:p>
    <w:p w14:paraId="291F2B73" w14:textId="77777777" w:rsidR="00A0798D" w:rsidRDefault="00A0798D" w:rsidP="00A0798D">
      <w:pPr>
        <w:bidi/>
        <w:jc w:val="both"/>
        <w:rPr>
          <w:rFonts w:cs="David" w:hint="cs"/>
          <w:u w:val="single"/>
          <w:rtl/>
        </w:rPr>
      </w:pPr>
      <w:r>
        <w:rPr>
          <w:rFonts w:cs="David" w:hint="cs"/>
          <w:u w:val="single"/>
          <w:rtl/>
        </w:rPr>
        <w:t>יואל חסון:</w:t>
      </w:r>
    </w:p>
    <w:p w14:paraId="2BD2AD46" w14:textId="77777777" w:rsidR="00A0798D" w:rsidRDefault="00A0798D" w:rsidP="00A0798D">
      <w:pPr>
        <w:bidi/>
        <w:ind w:firstLine="720"/>
        <w:jc w:val="both"/>
        <w:rPr>
          <w:rFonts w:cs="David" w:hint="cs"/>
          <w:rtl/>
        </w:rPr>
      </w:pPr>
    </w:p>
    <w:p w14:paraId="4C4E2FBE" w14:textId="77777777" w:rsidR="00A0798D" w:rsidRDefault="00A0798D" w:rsidP="00A0798D">
      <w:pPr>
        <w:bidi/>
        <w:ind w:firstLine="720"/>
        <w:jc w:val="both"/>
        <w:rPr>
          <w:rFonts w:cs="David" w:hint="cs"/>
          <w:rtl/>
        </w:rPr>
      </w:pPr>
      <w:r>
        <w:rPr>
          <w:rFonts w:cs="David" w:hint="cs"/>
          <w:rtl/>
        </w:rPr>
        <w:t xml:space="preserve">יש הבחנה בין ישיבה דחופה לרגילה. </w:t>
      </w:r>
    </w:p>
    <w:p w14:paraId="6E8A79A4" w14:textId="77777777" w:rsidR="00A0798D" w:rsidRDefault="00A0798D" w:rsidP="00A0798D">
      <w:pPr>
        <w:bidi/>
        <w:jc w:val="both"/>
        <w:rPr>
          <w:rFonts w:cs="David" w:hint="cs"/>
          <w:rtl/>
        </w:rPr>
      </w:pPr>
    </w:p>
    <w:p w14:paraId="51697ED0" w14:textId="77777777" w:rsidR="00A0798D" w:rsidRPr="00C14F84" w:rsidRDefault="00A0798D" w:rsidP="00A0798D">
      <w:pPr>
        <w:bidi/>
        <w:rPr>
          <w:rFonts w:cs="David" w:hint="cs"/>
          <w:u w:val="single"/>
          <w:rtl/>
        </w:rPr>
      </w:pPr>
      <w:r w:rsidRPr="00C14F84">
        <w:rPr>
          <w:rFonts w:cs="David" w:hint="cs"/>
          <w:u w:val="single"/>
          <w:rtl/>
        </w:rPr>
        <w:t>דורון אביטל:</w:t>
      </w:r>
    </w:p>
    <w:p w14:paraId="5732E3AD" w14:textId="77777777" w:rsidR="00A0798D" w:rsidRDefault="00A0798D" w:rsidP="00A0798D">
      <w:pPr>
        <w:bidi/>
        <w:jc w:val="both"/>
        <w:rPr>
          <w:rFonts w:cs="David" w:hint="cs"/>
          <w:rtl/>
        </w:rPr>
      </w:pPr>
    </w:p>
    <w:p w14:paraId="56555630" w14:textId="77777777" w:rsidR="00A0798D" w:rsidRDefault="00A0798D" w:rsidP="00A0798D">
      <w:pPr>
        <w:bidi/>
        <w:ind w:firstLine="720"/>
        <w:jc w:val="both"/>
        <w:rPr>
          <w:rFonts w:cs="David" w:hint="cs"/>
          <w:rtl/>
        </w:rPr>
      </w:pPr>
      <w:r>
        <w:rPr>
          <w:rFonts w:cs="David" w:hint="cs"/>
          <w:rtl/>
        </w:rPr>
        <w:t xml:space="preserve">כבוד היושב ראש, בוא נפעיל שיקול דעת, נשאיר את כולם ונעשה שיחה קצרה לגבי נושא חדש. </w:t>
      </w:r>
    </w:p>
    <w:p w14:paraId="22D85052" w14:textId="77777777" w:rsidR="00A0798D" w:rsidRDefault="00A0798D" w:rsidP="00A0798D">
      <w:pPr>
        <w:bidi/>
        <w:ind w:firstLine="720"/>
        <w:jc w:val="both"/>
        <w:rPr>
          <w:rFonts w:cs="David" w:hint="cs"/>
          <w:rtl/>
        </w:rPr>
      </w:pPr>
    </w:p>
    <w:p w14:paraId="5F8E2E4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C936257" w14:textId="77777777" w:rsidR="00A0798D" w:rsidRDefault="00A0798D" w:rsidP="00A0798D">
      <w:pPr>
        <w:bidi/>
        <w:ind w:firstLine="720"/>
        <w:jc w:val="both"/>
        <w:rPr>
          <w:rFonts w:cs="David" w:hint="cs"/>
          <w:rtl/>
        </w:rPr>
      </w:pPr>
    </w:p>
    <w:p w14:paraId="6D30950B" w14:textId="77777777" w:rsidR="00A0798D" w:rsidRDefault="00A0798D" w:rsidP="00A0798D">
      <w:pPr>
        <w:bidi/>
        <w:ind w:firstLine="720"/>
        <w:jc w:val="both"/>
        <w:rPr>
          <w:rFonts w:cs="David" w:hint="cs"/>
          <w:rtl/>
        </w:rPr>
      </w:pPr>
      <w:r>
        <w:rPr>
          <w:rFonts w:cs="David" w:hint="cs"/>
          <w:rtl/>
        </w:rPr>
        <w:t xml:space="preserve">אם תקיימו את זה בצורה </w:t>
      </w:r>
      <w:proofErr w:type="spellStart"/>
      <w:r>
        <w:rPr>
          <w:rFonts w:cs="David" w:hint="cs"/>
          <w:rtl/>
        </w:rPr>
        <w:t>נורמלית</w:t>
      </w:r>
      <w:proofErr w:type="spellEnd"/>
      <w:r>
        <w:rPr>
          <w:rFonts w:cs="David" w:hint="cs"/>
          <w:rtl/>
        </w:rPr>
        <w:t xml:space="preserve"> ולא תפריעו אחד לדברי השני - - -</w:t>
      </w:r>
    </w:p>
    <w:p w14:paraId="7BD2C77F" w14:textId="77777777" w:rsidR="00A0798D" w:rsidRDefault="00A0798D" w:rsidP="00A0798D">
      <w:pPr>
        <w:bidi/>
        <w:ind w:firstLine="720"/>
        <w:jc w:val="both"/>
        <w:rPr>
          <w:rFonts w:cs="David" w:hint="cs"/>
          <w:rtl/>
        </w:rPr>
      </w:pPr>
    </w:p>
    <w:p w14:paraId="603C40C1" w14:textId="77777777" w:rsidR="00A0798D" w:rsidRPr="00C14F84" w:rsidRDefault="00A0798D" w:rsidP="00A0798D">
      <w:pPr>
        <w:bidi/>
        <w:rPr>
          <w:rFonts w:cs="David" w:hint="cs"/>
          <w:u w:val="single"/>
          <w:rtl/>
        </w:rPr>
      </w:pPr>
      <w:r w:rsidRPr="00C14F84">
        <w:rPr>
          <w:rFonts w:cs="David" w:hint="cs"/>
          <w:u w:val="single"/>
          <w:rtl/>
        </w:rPr>
        <w:t>דורון אביטל:</w:t>
      </w:r>
    </w:p>
    <w:p w14:paraId="028D226E" w14:textId="77777777" w:rsidR="00A0798D" w:rsidRDefault="00A0798D" w:rsidP="00A0798D">
      <w:pPr>
        <w:bidi/>
        <w:ind w:firstLine="720"/>
        <w:jc w:val="both"/>
        <w:rPr>
          <w:rFonts w:cs="David" w:hint="cs"/>
          <w:rtl/>
        </w:rPr>
      </w:pPr>
    </w:p>
    <w:p w14:paraId="7B6E822A" w14:textId="77777777" w:rsidR="00A0798D" w:rsidRDefault="00A0798D" w:rsidP="00A0798D">
      <w:pPr>
        <w:bidi/>
        <w:ind w:firstLine="720"/>
        <w:jc w:val="both"/>
        <w:rPr>
          <w:rFonts w:cs="David" w:hint="cs"/>
          <w:rtl/>
        </w:rPr>
      </w:pPr>
      <w:proofErr w:type="spellStart"/>
      <w:r>
        <w:rPr>
          <w:rFonts w:cs="David" w:hint="cs"/>
          <w:rtl/>
        </w:rPr>
        <w:t>אוקיי</w:t>
      </w:r>
      <w:proofErr w:type="spellEnd"/>
      <w:r>
        <w:rPr>
          <w:rFonts w:cs="David" w:hint="cs"/>
          <w:rtl/>
        </w:rPr>
        <w:t xml:space="preserve">, אז בוא נוותר על סוגיית הסדרן. </w:t>
      </w:r>
    </w:p>
    <w:p w14:paraId="59848BE8" w14:textId="77777777" w:rsidR="00A0798D" w:rsidRDefault="00A0798D" w:rsidP="00A0798D">
      <w:pPr>
        <w:bidi/>
        <w:ind w:firstLine="720"/>
        <w:jc w:val="both"/>
        <w:rPr>
          <w:rFonts w:cs="David" w:hint="cs"/>
          <w:rtl/>
        </w:rPr>
      </w:pPr>
    </w:p>
    <w:p w14:paraId="4CF81D6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58D7F6A" w14:textId="77777777" w:rsidR="00A0798D" w:rsidRDefault="00A0798D" w:rsidP="00A0798D">
      <w:pPr>
        <w:bidi/>
        <w:ind w:firstLine="720"/>
        <w:jc w:val="both"/>
        <w:rPr>
          <w:rFonts w:cs="David" w:hint="cs"/>
          <w:rtl/>
        </w:rPr>
      </w:pPr>
    </w:p>
    <w:p w14:paraId="005DF4C8" w14:textId="77777777" w:rsidR="00A0798D" w:rsidRDefault="00A0798D" w:rsidP="00A0798D">
      <w:pPr>
        <w:bidi/>
        <w:ind w:firstLine="720"/>
        <w:jc w:val="both"/>
        <w:rPr>
          <w:rFonts w:cs="David" w:hint="cs"/>
          <w:rtl/>
        </w:rPr>
      </w:pPr>
      <w:r>
        <w:rPr>
          <w:rFonts w:cs="David" w:hint="cs"/>
          <w:rtl/>
        </w:rPr>
        <w:t>יש פה סוגיה - - -</w:t>
      </w:r>
    </w:p>
    <w:p w14:paraId="2F844605" w14:textId="77777777" w:rsidR="00A0798D" w:rsidRDefault="00A0798D" w:rsidP="00A0798D">
      <w:pPr>
        <w:bidi/>
        <w:ind w:firstLine="720"/>
        <w:jc w:val="both"/>
        <w:rPr>
          <w:rFonts w:cs="David" w:hint="cs"/>
          <w:rtl/>
        </w:rPr>
      </w:pPr>
    </w:p>
    <w:p w14:paraId="007EEB7D"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01CC8B8" w14:textId="77777777" w:rsidR="00A0798D" w:rsidRDefault="00A0798D" w:rsidP="00A0798D">
      <w:pPr>
        <w:bidi/>
        <w:ind w:firstLine="720"/>
        <w:jc w:val="both"/>
        <w:rPr>
          <w:rFonts w:cs="David" w:hint="cs"/>
          <w:rtl/>
        </w:rPr>
      </w:pPr>
    </w:p>
    <w:p w14:paraId="0B4CF811" w14:textId="77777777" w:rsidR="00A0798D" w:rsidRDefault="00A0798D" w:rsidP="00A0798D">
      <w:pPr>
        <w:bidi/>
        <w:ind w:firstLine="720"/>
        <w:jc w:val="both"/>
        <w:rPr>
          <w:rFonts w:cs="David" w:hint="cs"/>
          <w:rtl/>
        </w:rPr>
      </w:pPr>
      <w:r>
        <w:rPr>
          <w:rFonts w:cs="David" w:hint="cs"/>
          <w:rtl/>
        </w:rPr>
        <w:t>יוחנן, כשתשב פה תנהל את הישיבה הזאת. ארבל, את רוצה להוסיף?</w:t>
      </w:r>
    </w:p>
    <w:p w14:paraId="22D54C27" w14:textId="77777777" w:rsidR="00A0798D" w:rsidRDefault="00A0798D" w:rsidP="00A0798D">
      <w:pPr>
        <w:bidi/>
        <w:ind w:firstLine="720"/>
        <w:jc w:val="both"/>
        <w:rPr>
          <w:rFonts w:cs="David" w:hint="cs"/>
          <w:rtl/>
        </w:rPr>
      </w:pPr>
    </w:p>
    <w:p w14:paraId="6BD73730" w14:textId="77777777" w:rsidR="00A0798D" w:rsidRPr="00C14F84" w:rsidRDefault="00A0798D" w:rsidP="00A0798D">
      <w:pPr>
        <w:bidi/>
        <w:rPr>
          <w:rFonts w:cs="David" w:hint="cs"/>
          <w:u w:val="single"/>
          <w:rtl/>
        </w:rPr>
      </w:pPr>
      <w:r w:rsidRPr="00C14F84">
        <w:rPr>
          <w:rFonts w:cs="David" w:hint="cs"/>
          <w:u w:val="single"/>
          <w:rtl/>
        </w:rPr>
        <w:t>דורון אביטל:</w:t>
      </w:r>
    </w:p>
    <w:p w14:paraId="3A6D2BC7" w14:textId="77777777" w:rsidR="00A0798D" w:rsidRDefault="00A0798D" w:rsidP="00A0798D">
      <w:pPr>
        <w:bidi/>
        <w:ind w:firstLine="720"/>
        <w:jc w:val="both"/>
        <w:rPr>
          <w:rFonts w:cs="David" w:hint="cs"/>
          <w:rtl/>
        </w:rPr>
      </w:pPr>
    </w:p>
    <w:p w14:paraId="093552C7" w14:textId="77777777" w:rsidR="00A0798D" w:rsidRDefault="00A0798D" w:rsidP="00A0798D">
      <w:pPr>
        <w:bidi/>
        <w:ind w:firstLine="720"/>
        <w:jc w:val="both"/>
        <w:rPr>
          <w:rFonts w:cs="David" w:hint="cs"/>
          <w:rtl/>
        </w:rPr>
      </w:pPr>
      <w:r>
        <w:rPr>
          <w:rFonts w:cs="David" w:hint="cs"/>
          <w:rtl/>
        </w:rPr>
        <w:t xml:space="preserve">בוא נוותר על סוגיית הסדרן וניתן ליועצת לדבר. </w:t>
      </w:r>
    </w:p>
    <w:p w14:paraId="5DB55BD5" w14:textId="77777777" w:rsidR="00A0798D" w:rsidRDefault="00A0798D" w:rsidP="00A0798D">
      <w:pPr>
        <w:bidi/>
        <w:jc w:val="both"/>
        <w:rPr>
          <w:rFonts w:cs="David" w:hint="cs"/>
          <w:rtl/>
        </w:rPr>
      </w:pPr>
    </w:p>
    <w:p w14:paraId="1190D56C" w14:textId="77777777" w:rsidR="00A0798D" w:rsidRDefault="00A0798D" w:rsidP="00A0798D">
      <w:pPr>
        <w:bidi/>
        <w:jc w:val="both"/>
        <w:rPr>
          <w:rFonts w:cs="David" w:hint="cs"/>
          <w:rtl/>
        </w:rPr>
      </w:pPr>
      <w:r w:rsidRPr="00AE510C">
        <w:rPr>
          <w:rFonts w:cs="David" w:hint="cs"/>
          <w:u w:val="single"/>
          <w:rtl/>
        </w:rPr>
        <w:t>ארבל אסטרחן:</w:t>
      </w:r>
    </w:p>
    <w:p w14:paraId="7C5837F1" w14:textId="77777777" w:rsidR="00A0798D" w:rsidRDefault="00A0798D" w:rsidP="00A0798D">
      <w:pPr>
        <w:bidi/>
        <w:jc w:val="both"/>
        <w:rPr>
          <w:rFonts w:cs="David" w:hint="cs"/>
          <w:rtl/>
        </w:rPr>
      </w:pPr>
    </w:p>
    <w:p w14:paraId="5F672317" w14:textId="77777777" w:rsidR="00A0798D" w:rsidRDefault="00A0798D" w:rsidP="00A0798D">
      <w:pPr>
        <w:bidi/>
        <w:ind w:firstLine="720"/>
        <w:jc w:val="both"/>
        <w:rPr>
          <w:rFonts w:cs="David" w:hint="cs"/>
          <w:rtl/>
        </w:rPr>
      </w:pPr>
      <w:r>
        <w:rPr>
          <w:rFonts w:cs="David" w:hint="cs"/>
          <w:rtl/>
        </w:rPr>
        <w:t xml:space="preserve">אני יכולה להוסיף. כמו שאמרתי, התקנון לא מגדיר מה הן ישיבות רגילות וישיבות דחופות. המשמעות של ישיבה רגילה או דחופה היא לא כמה דקות מראש הזמינות את הישיבה. סעיף 98 אומר שהוועדות הרגילות יהיו בזמנים שקבעה הוועדה, ואלה הם הזמנים הרגילים שבהם מתקיימות ישיבות הוועדות. יום רביעי בבוקר לפני השעה 11:00 זה בוודאי הזמנים הרגילים שבהם מתקיימות ישיבות ועדות הכנסת.  </w:t>
      </w:r>
    </w:p>
    <w:p w14:paraId="12BA2404" w14:textId="77777777" w:rsidR="00A0798D" w:rsidRDefault="00A0798D" w:rsidP="00A0798D">
      <w:pPr>
        <w:bidi/>
        <w:jc w:val="both"/>
        <w:rPr>
          <w:rFonts w:cs="David" w:hint="cs"/>
          <w:rtl/>
        </w:rPr>
      </w:pPr>
    </w:p>
    <w:p w14:paraId="0A046E3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704253D" w14:textId="77777777" w:rsidR="00A0798D" w:rsidRDefault="00A0798D" w:rsidP="00A0798D">
      <w:pPr>
        <w:bidi/>
        <w:jc w:val="both"/>
        <w:rPr>
          <w:rFonts w:cs="David" w:hint="cs"/>
          <w:u w:val="single"/>
          <w:rtl/>
        </w:rPr>
      </w:pPr>
    </w:p>
    <w:p w14:paraId="25159464" w14:textId="77777777" w:rsidR="00A0798D" w:rsidRDefault="00A0798D" w:rsidP="00A0798D">
      <w:pPr>
        <w:bidi/>
        <w:ind w:firstLine="720"/>
        <w:jc w:val="both"/>
        <w:rPr>
          <w:rFonts w:cs="David" w:hint="cs"/>
          <w:rtl/>
        </w:rPr>
      </w:pPr>
      <w:r>
        <w:rPr>
          <w:rFonts w:cs="David" w:hint="cs"/>
          <w:rtl/>
        </w:rPr>
        <w:t xml:space="preserve">זמן רגיל - עשר דקות התראה מהרגע </w:t>
      </w:r>
      <w:proofErr w:type="spellStart"/>
      <w:r>
        <w:rPr>
          <w:rFonts w:cs="David" w:hint="cs"/>
          <w:rtl/>
        </w:rPr>
        <w:t>להרגע</w:t>
      </w:r>
      <w:proofErr w:type="spellEnd"/>
      <w:r>
        <w:rPr>
          <w:rFonts w:cs="David" w:hint="cs"/>
          <w:rtl/>
        </w:rPr>
        <w:t>? זה זמן רגיל?</w:t>
      </w:r>
    </w:p>
    <w:p w14:paraId="47EA8423" w14:textId="77777777" w:rsidR="00A0798D" w:rsidRDefault="00A0798D" w:rsidP="00A0798D">
      <w:pPr>
        <w:bidi/>
        <w:jc w:val="both"/>
        <w:rPr>
          <w:rFonts w:cs="David" w:hint="cs"/>
          <w:rtl/>
        </w:rPr>
      </w:pPr>
    </w:p>
    <w:p w14:paraId="0ADC1B51" w14:textId="77777777" w:rsidR="00A0798D" w:rsidRDefault="00A0798D" w:rsidP="00A0798D">
      <w:pPr>
        <w:bidi/>
        <w:jc w:val="both"/>
        <w:rPr>
          <w:rFonts w:cs="David" w:hint="cs"/>
          <w:rtl/>
        </w:rPr>
      </w:pPr>
      <w:r w:rsidRPr="00AE510C">
        <w:rPr>
          <w:rFonts w:cs="David" w:hint="cs"/>
          <w:u w:val="single"/>
          <w:rtl/>
        </w:rPr>
        <w:t>ארבל אסטרחן:</w:t>
      </w:r>
    </w:p>
    <w:p w14:paraId="3910BBC8" w14:textId="77777777" w:rsidR="00A0798D" w:rsidRDefault="00A0798D" w:rsidP="00A0798D">
      <w:pPr>
        <w:bidi/>
        <w:jc w:val="both"/>
        <w:rPr>
          <w:rFonts w:cs="David" w:hint="cs"/>
          <w:rtl/>
        </w:rPr>
      </w:pPr>
    </w:p>
    <w:p w14:paraId="5200BAD3" w14:textId="77777777" w:rsidR="00A0798D" w:rsidRDefault="00A0798D" w:rsidP="00A0798D">
      <w:pPr>
        <w:bidi/>
        <w:ind w:firstLine="720"/>
        <w:jc w:val="both"/>
        <w:rPr>
          <w:rFonts w:cs="David" w:hint="cs"/>
          <w:rtl/>
        </w:rPr>
      </w:pPr>
      <w:r>
        <w:rPr>
          <w:rFonts w:cs="David" w:hint="cs"/>
          <w:rtl/>
        </w:rPr>
        <w:t xml:space="preserve">כמה זמן מראש מוצאת ההזמנה, זה לא הופך את הישיבה לדחופה או לא דחופה. צריך לזכור שנושא חדש שונה כמעט מכל הנושאים האחרים בוועדת הכנסת, שבהם היא לא מוגבלת מתי לדון. אנחנו יודעים שיש ועדות שענייני חקיקה ועניינים חשובים נמשכים בהן לאורך זמן. נושא חדש, במפורש רצו לקבוע שהוועדה תדון בו בהקדם בשביל ש- - - </w:t>
      </w:r>
    </w:p>
    <w:p w14:paraId="010C2253" w14:textId="77777777" w:rsidR="00A0798D" w:rsidRDefault="00A0798D" w:rsidP="00A0798D">
      <w:pPr>
        <w:bidi/>
        <w:ind w:firstLine="720"/>
        <w:jc w:val="both"/>
        <w:rPr>
          <w:rFonts w:cs="David" w:hint="cs"/>
          <w:rtl/>
        </w:rPr>
      </w:pPr>
    </w:p>
    <w:p w14:paraId="498D6C5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1815909" w14:textId="77777777" w:rsidR="00A0798D" w:rsidRDefault="00A0798D" w:rsidP="00A0798D">
      <w:pPr>
        <w:bidi/>
        <w:ind w:firstLine="720"/>
        <w:jc w:val="both"/>
        <w:rPr>
          <w:rFonts w:cs="David" w:hint="cs"/>
          <w:rtl/>
        </w:rPr>
      </w:pPr>
    </w:p>
    <w:p w14:paraId="6A418C01" w14:textId="77777777" w:rsidR="00A0798D" w:rsidRDefault="00A0798D" w:rsidP="00A0798D">
      <w:pPr>
        <w:bidi/>
        <w:ind w:firstLine="720"/>
        <w:jc w:val="both"/>
        <w:rPr>
          <w:rFonts w:cs="David" w:hint="cs"/>
          <w:rtl/>
        </w:rPr>
      </w:pPr>
      <w:r>
        <w:rPr>
          <w:rFonts w:cs="David" w:hint="cs"/>
          <w:rtl/>
        </w:rPr>
        <w:t xml:space="preserve">תודה רבה, ארבל. </w:t>
      </w:r>
    </w:p>
    <w:p w14:paraId="6FA4E51E" w14:textId="77777777" w:rsidR="00A0798D" w:rsidRDefault="00A0798D" w:rsidP="00A0798D">
      <w:pPr>
        <w:bidi/>
        <w:ind w:firstLine="720"/>
        <w:jc w:val="both"/>
        <w:rPr>
          <w:rFonts w:cs="David" w:hint="cs"/>
          <w:rtl/>
        </w:rPr>
      </w:pPr>
    </w:p>
    <w:p w14:paraId="23F6992D" w14:textId="77777777" w:rsidR="00A0798D" w:rsidRPr="00A0554E" w:rsidRDefault="00A0798D" w:rsidP="00A0798D">
      <w:pPr>
        <w:bidi/>
        <w:jc w:val="both"/>
        <w:rPr>
          <w:rFonts w:cs="David" w:hint="cs"/>
          <w:u w:val="single"/>
          <w:rtl/>
        </w:rPr>
      </w:pPr>
      <w:r w:rsidRPr="00A0554E">
        <w:rPr>
          <w:rFonts w:cs="David" w:hint="cs"/>
          <w:u w:val="single"/>
          <w:rtl/>
        </w:rPr>
        <w:t>ארבל אסטרחן:</w:t>
      </w:r>
    </w:p>
    <w:p w14:paraId="465F0EC4" w14:textId="77777777" w:rsidR="00A0798D" w:rsidRDefault="00A0798D" w:rsidP="00A0798D">
      <w:pPr>
        <w:bidi/>
        <w:ind w:firstLine="720"/>
        <w:jc w:val="both"/>
        <w:rPr>
          <w:rFonts w:cs="David" w:hint="cs"/>
          <w:rtl/>
        </w:rPr>
      </w:pPr>
    </w:p>
    <w:p w14:paraId="47C6509E" w14:textId="77777777" w:rsidR="00A0798D" w:rsidRDefault="00A0798D" w:rsidP="00A0798D">
      <w:pPr>
        <w:bidi/>
        <w:ind w:firstLine="720"/>
        <w:jc w:val="both"/>
        <w:rPr>
          <w:rFonts w:cs="David" w:hint="cs"/>
          <w:rtl/>
        </w:rPr>
      </w:pPr>
      <w:r>
        <w:rPr>
          <w:rFonts w:cs="David" w:hint="cs"/>
          <w:rtl/>
        </w:rPr>
        <w:t xml:space="preserve">וזה היה העיקר פה. </w:t>
      </w:r>
    </w:p>
    <w:p w14:paraId="1E0F87F4" w14:textId="77777777" w:rsidR="00A0798D" w:rsidRDefault="00A0798D" w:rsidP="00A0798D">
      <w:pPr>
        <w:bidi/>
        <w:jc w:val="both"/>
        <w:rPr>
          <w:rFonts w:cs="David" w:hint="cs"/>
          <w:rtl/>
        </w:rPr>
      </w:pPr>
    </w:p>
    <w:p w14:paraId="54DF6B37"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1A20F313" w14:textId="77777777" w:rsidR="00A0798D" w:rsidRDefault="00A0798D" w:rsidP="00A0798D">
      <w:pPr>
        <w:bidi/>
        <w:jc w:val="both"/>
        <w:rPr>
          <w:rFonts w:cs="David" w:hint="cs"/>
          <w:u w:val="single"/>
          <w:rtl/>
        </w:rPr>
      </w:pPr>
    </w:p>
    <w:p w14:paraId="7D19EE6C" w14:textId="77777777" w:rsidR="00A0798D" w:rsidRDefault="00A0798D" w:rsidP="00A0798D">
      <w:pPr>
        <w:bidi/>
        <w:ind w:firstLine="720"/>
        <w:jc w:val="both"/>
        <w:rPr>
          <w:rFonts w:cs="David" w:hint="cs"/>
          <w:rtl/>
        </w:rPr>
      </w:pPr>
      <w:r>
        <w:rPr>
          <w:rFonts w:cs="David" w:hint="cs"/>
          <w:rtl/>
        </w:rPr>
        <w:t xml:space="preserve">תודה. אני מביא להצבעה את הבקשה לנושא חדש - - - </w:t>
      </w:r>
    </w:p>
    <w:p w14:paraId="66DCB339" w14:textId="77777777" w:rsidR="00A0798D" w:rsidRDefault="00A0798D" w:rsidP="00A0798D">
      <w:pPr>
        <w:bidi/>
        <w:jc w:val="both"/>
        <w:rPr>
          <w:rFonts w:cs="David" w:hint="cs"/>
          <w:rtl/>
        </w:rPr>
      </w:pPr>
    </w:p>
    <w:p w14:paraId="3BD473A4"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60651D90" w14:textId="77777777" w:rsidR="00A0798D" w:rsidRDefault="00A0798D" w:rsidP="00A0798D">
      <w:pPr>
        <w:bidi/>
        <w:jc w:val="both"/>
        <w:rPr>
          <w:rFonts w:cs="David" w:hint="cs"/>
          <w:u w:val="single"/>
          <w:rtl/>
        </w:rPr>
      </w:pPr>
    </w:p>
    <w:p w14:paraId="222C05FD" w14:textId="77777777" w:rsidR="00A0798D" w:rsidRDefault="00A0798D" w:rsidP="00A0798D">
      <w:pPr>
        <w:bidi/>
        <w:ind w:firstLine="720"/>
        <w:jc w:val="both"/>
        <w:rPr>
          <w:rFonts w:cs="David" w:hint="cs"/>
          <w:rtl/>
        </w:rPr>
      </w:pPr>
      <w:r>
        <w:rPr>
          <w:rFonts w:cs="David" w:hint="cs"/>
          <w:rtl/>
        </w:rPr>
        <w:t xml:space="preserve">לא, לא, לא. סליחה, אדוני. ביקשתי רשות דיבור. </w:t>
      </w:r>
    </w:p>
    <w:p w14:paraId="0DEE8B3D" w14:textId="77777777" w:rsidR="00A0798D" w:rsidRDefault="00A0798D" w:rsidP="00A0798D">
      <w:pPr>
        <w:bidi/>
        <w:jc w:val="both"/>
        <w:rPr>
          <w:rFonts w:cs="David" w:hint="cs"/>
          <w:rtl/>
        </w:rPr>
      </w:pPr>
    </w:p>
    <w:p w14:paraId="13604BD9"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704A8F82" w14:textId="77777777" w:rsidR="00A0798D" w:rsidRDefault="00A0798D" w:rsidP="00A0798D">
      <w:pPr>
        <w:bidi/>
        <w:jc w:val="both"/>
        <w:rPr>
          <w:rFonts w:cs="David" w:hint="cs"/>
          <w:u w:val="single"/>
          <w:rtl/>
        </w:rPr>
      </w:pPr>
    </w:p>
    <w:p w14:paraId="77705999" w14:textId="77777777" w:rsidR="00A0798D" w:rsidRDefault="00A0798D" w:rsidP="00A0798D">
      <w:pPr>
        <w:bidi/>
        <w:ind w:firstLine="720"/>
        <w:jc w:val="both"/>
        <w:rPr>
          <w:rFonts w:cs="David" w:hint="cs"/>
          <w:rtl/>
        </w:rPr>
      </w:pPr>
      <w:r>
        <w:rPr>
          <w:rFonts w:cs="David" w:hint="cs"/>
          <w:rtl/>
        </w:rPr>
        <w:t xml:space="preserve">אני עוד לא דיברתי. </w:t>
      </w:r>
    </w:p>
    <w:p w14:paraId="2C2A27A9" w14:textId="77777777" w:rsidR="00A0798D" w:rsidRDefault="00A0798D" w:rsidP="00A0798D">
      <w:pPr>
        <w:bidi/>
        <w:ind w:firstLine="720"/>
        <w:jc w:val="both"/>
        <w:rPr>
          <w:rFonts w:cs="David" w:hint="cs"/>
          <w:rtl/>
        </w:rPr>
      </w:pPr>
    </w:p>
    <w:p w14:paraId="6840599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7B98525" w14:textId="77777777" w:rsidR="00A0798D" w:rsidRDefault="00A0798D" w:rsidP="00A0798D">
      <w:pPr>
        <w:bidi/>
        <w:ind w:firstLine="720"/>
        <w:jc w:val="both"/>
        <w:rPr>
          <w:rFonts w:cs="David" w:hint="cs"/>
          <w:rtl/>
        </w:rPr>
      </w:pPr>
    </w:p>
    <w:p w14:paraId="73359203" w14:textId="77777777" w:rsidR="00A0798D" w:rsidRDefault="00A0798D" w:rsidP="00A0798D">
      <w:pPr>
        <w:bidi/>
        <w:ind w:firstLine="720"/>
        <w:jc w:val="both"/>
        <w:rPr>
          <w:rFonts w:cs="David" w:hint="cs"/>
          <w:rtl/>
        </w:rPr>
      </w:pPr>
      <w:r>
        <w:rPr>
          <w:rFonts w:cs="David" w:hint="cs"/>
          <w:rtl/>
        </w:rPr>
        <w:t xml:space="preserve">בבקשה, חבר הכנסת חסון. </w:t>
      </w:r>
    </w:p>
    <w:p w14:paraId="692F786B" w14:textId="77777777" w:rsidR="00A0798D" w:rsidRDefault="00A0798D" w:rsidP="00A0798D">
      <w:pPr>
        <w:bidi/>
        <w:jc w:val="both"/>
        <w:rPr>
          <w:rFonts w:cs="David" w:hint="cs"/>
          <w:rtl/>
        </w:rPr>
      </w:pPr>
    </w:p>
    <w:p w14:paraId="5D2BA079" w14:textId="77777777" w:rsidR="00A0798D" w:rsidRDefault="00A0798D" w:rsidP="00A0798D">
      <w:pPr>
        <w:bidi/>
        <w:jc w:val="both"/>
        <w:rPr>
          <w:rFonts w:cs="David" w:hint="cs"/>
          <w:u w:val="single"/>
          <w:rtl/>
        </w:rPr>
      </w:pPr>
      <w:r>
        <w:rPr>
          <w:rFonts w:cs="David" w:hint="cs"/>
          <w:u w:val="single"/>
          <w:rtl/>
        </w:rPr>
        <w:t>דני דנון</w:t>
      </w:r>
      <w:r w:rsidRPr="00E36EB4">
        <w:rPr>
          <w:rFonts w:cs="David" w:hint="cs"/>
          <w:u w:val="single"/>
          <w:rtl/>
        </w:rPr>
        <w:t>:</w:t>
      </w:r>
    </w:p>
    <w:p w14:paraId="6DB8289B" w14:textId="77777777" w:rsidR="00A0798D" w:rsidRDefault="00A0798D" w:rsidP="00A0798D">
      <w:pPr>
        <w:bidi/>
        <w:jc w:val="both"/>
        <w:rPr>
          <w:rFonts w:cs="David" w:hint="cs"/>
          <w:u w:val="single"/>
          <w:rtl/>
        </w:rPr>
      </w:pPr>
    </w:p>
    <w:p w14:paraId="4CFABCAB" w14:textId="77777777" w:rsidR="00A0798D" w:rsidRDefault="00A0798D" w:rsidP="00A0798D">
      <w:pPr>
        <w:bidi/>
        <w:ind w:firstLine="720"/>
        <w:jc w:val="both"/>
        <w:rPr>
          <w:rFonts w:cs="David" w:hint="cs"/>
          <w:rtl/>
        </w:rPr>
      </w:pPr>
      <w:r>
        <w:rPr>
          <w:rFonts w:cs="David" w:hint="cs"/>
          <w:rtl/>
        </w:rPr>
        <w:t xml:space="preserve">זו דיקטטורה של המיעוט. </w:t>
      </w:r>
    </w:p>
    <w:p w14:paraId="4A24B76C" w14:textId="77777777" w:rsidR="00A0798D" w:rsidRDefault="00A0798D" w:rsidP="00A0798D">
      <w:pPr>
        <w:bidi/>
        <w:ind w:firstLine="720"/>
        <w:jc w:val="both"/>
        <w:rPr>
          <w:rFonts w:cs="David" w:hint="cs"/>
          <w:rtl/>
        </w:rPr>
      </w:pPr>
    </w:p>
    <w:p w14:paraId="7D9D9920" w14:textId="77777777" w:rsidR="00A0798D" w:rsidRPr="00DC5475" w:rsidRDefault="00A0798D" w:rsidP="00A0798D">
      <w:pPr>
        <w:bidi/>
        <w:jc w:val="both"/>
        <w:rPr>
          <w:rFonts w:cs="David" w:hint="cs"/>
          <w:u w:val="single"/>
          <w:rtl/>
        </w:rPr>
      </w:pPr>
      <w:r>
        <w:rPr>
          <w:rFonts w:cs="David" w:hint="cs"/>
          <w:u w:val="single"/>
          <w:rtl/>
        </w:rPr>
        <w:t>שלמה מולה:</w:t>
      </w:r>
    </w:p>
    <w:p w14:paraId="22085A3C" w14:textId="77777777" w:rsidR="00A0798D" w:rsidRDefault="00A0798D" w:rsidP="00A0798D">
      <w:pPr>
        <w:bidi/>
        <w:ind w:firstLine="720"/>
        <w:jc w:val="both"/>
        <w:rPr>
          <w:rFonts w:cs="David" w:hint="cs"/>
          <w:rtl/>
        </w:rPr>
      </w:pPr>
    </w:p>
    <w:p w14:paraId="357A8225" w14:textId="77777777" w:rsidR="00A0798D" w:rsidRDefault="00A0798D" w:rsidP="00A0798D">
      <w:pPr>
        <w:bidi/>
        <w:ind w:firstLine="720"/>
        <w:jc w:val="both"/>
        <w:rPr>
          <w:rFonts w:cs="David" w:hint="cs"/>
          <w:rtl/>
        </w:rPr>
      </w:pPr>
      <w:r>
        <w:rPr>
          <w:rFonts w:cs="David" w:hint="cs"/>
          <w:rtl/>
        </w:rPr>
        <w:t xml:space="preserve">אדוני, הצבעתי וביקשתי גם. </w:t>
      </w:r>
    </w:p>
    <w:p w14:paraId="37DF90D2" w14:textId="77777777" w:rsidR="00A0798D" w:rsidRDefault="00A0798D" w:rsidP="00A0798D">
      <w:pPr>
        <w:bidi/>
        <w:ind w:firstLine="720"/>
        <w:jc w:val="both"/>
        <w:rPr>
          <w:rFonts w:cs="David" w:hint="cs"/>
          <w:rtl/>
        </w:rPr>
      </w:pPr>
    </w:p>
    <w:p w14:paraId="16C397CA" w14:textId="77777777" w:rsidR="00A0798D" w:rsidRDefault="00A0798D" w:rsidP="00A0798D">
      <w:pPr>
        <w:bidi/>
        <w:jc w:val="both"/>
        <w:rPr>
          <w:rFonts w:cs="David" w:hint="cs"/>
          <w:u w:val="single"/>
          <w:rtl/>
        </w:rPr>
      </w:pPr>
      <w:r w:rsidRPr="008072B6">
        <w:rPr>
          <w:rFonts w:cs="David" w:hint="cs"/>
          <w:u w:val="single"/>
          <w:rtl/>
        </w:rPr>
        <w:t>אברהם מיכאלי:</w:t>
      </w:r>
    </w:p>
    <w:p w14:paraId="68A2EF81" w14:textId="77777777" w:rsidR="00A0798D" w:rsidRDefault="00A0798D" w:rsidP="00A0798D">
      <w:pPr>
        <w:bidi/>
        <w:ind w:firstLine="720"/>
        <w:jc w:val="both"/>
        <w:rPr>
          <w:rFonts w:cs="David" w:hint="cs"/>
          <w:rtl/>
        </w:rPr>
      </w:pPr>
    </w:p>
    <w:p w14:paraId="4DCB20DF" w14:textId="77777777" w:rsidR="00A0798D" w:rsidRDefault="00A0798D" w:rsidP="00A0798D">
      <w:pPr>
        <w:bidi/>
        <w:ind w:firstLine="720"/>
        <w:jc w:val="both"/>
        <w:rPr>
          <w:rFonts w:cs="David" w:hint="cs"/>
          <w:rtl/>
        </w:rPr>
      </w:pPr>
      <w:r>
        <w:rPr>
          <w:rFonts w:cs="David" w:hint="cs"/>
          <w:rtl/>
        </w:rPr>
        <w:t xml:space="preserve">הם מתכוונים למשוך את זה עד 11:00, דודו. </w:t>
      </w:r>
    </w:p>
    <w:p w14:paraId="04B8F244" w14:textId="77777777" w:rsidR="00A0798D" w:rsidRDefault="00A0798D" w:rsidP="00A0798D">
      <w:pPr>
        <w:bidi/>
        <w:ind w:firstLine="720"/>
        <w:jc w:val="both"/>
        <w:rPr>
          <w:rFonts w:cs="David" w:hint="cs"/>
          <w:rtl/>
        </w:rPr>
      </w:pPr>
    </w:p>
    <w:p w14:paraId="4632D9B8"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27D73878" w14:textId="77777777" w:rsidR="00A0798D" w:rsidRDefault="00A0798D" w:rsidP="00A0798D">
      <w:pPr>
        <w:bidi/>
        <w:jc w:val="both"/>
        <w:rPr>
          <w:rFonts w:cs="David" w:hint="cs"/>
          <w:u w:val="single"/>
          <w:rtl/>
        </w:rPr>
      </w:pPr>
    </w:p>
    <w:p w14:paraId="069E1828" w14:textId="77777777" w:rsidR="00A0798D" w:rsidRDefault="00A0798D" w:rsidP="00A0798D">
      <w:pPr>
        <w:bidi/>
        <w:ind w:firstLine="720"/>
        <w:jc w:val="both"/>
        <w:rPr>
          <w:rFonts w:cs="David" w:hint="cs"/>
          <w:rtl/>
        </w:rPr>
      </w:pPr>
      <w:r>
        <w:rPr>
          <w:rFonts w:cs="David" w:hint="cs"/>
          <w:rtl/>
        </w:rPr>
        <w:t xml:space="preserve">אל תדאג, עשר דקות אחרי הישיבה הזאת יש הצבעה. </w:t>
      </w:r>
    </w:p>
    <w:p w14:paraId="7A1171B9" w14:textId="77777777" w:rsidR="00A0798D" w:rsidRDefault="00A0798D" w:rsidP="00A0798D">
      <w:pPr>
        <w:bidi/>
        <w:jc w:val="both"/>
        <w:rPr>
          <w:rFonts w:cs="David" w:hint="cs"/>
          <w:rtl/>
        </w:rPr>
      </w:pPr>
    </w:p>
    <w:p w14:paraId="0A44B315"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0896DD43" w14:textId="77777777" w:rsidR="00A0798D" w:rsidRDefault="00A0798D" w:rsidP="00A0798D">
      <w:pPr>
        <w:bidi/>
        <w:jc w:val="both"/>
        <w:rPr>
          <w:rFonts w:cs="David" w:hint="cs"/>
          <w:u w:val="single"/>
          <w:rtl/>
        </w:rPr>
      </w:pPr>
    </w:p>
    <w:p w14:paraId="1EB30266" w14:textId="77777777" w:rsidR="00A0798D" w:rsidRDefault="00A0798D" w:rsidP="00A0798D">
      <w:pPr>
        <w:bidi/>
        <w:ind w:firstLine="720"/>
        <w:jc w:val="both"/>
        <w:rPr>
          <w:rFonts w:cs="David" w:hint="cs"/>
          <w:rtl/>
        </w:rPr>
      </w:pPr>
      <w:r>
        <w:rPr>
          <w:rFonts w:cs="David" w:hint="cs"/>
          <w:rtl/>
        </w:rPr>
        <w:t xml:space="preserve">אדוני, אני קודם כול שמח. עם כל העצב של התהליך הזה מסביב, אני שמח שהצלחנו, בזכות תקנון הכנסת, לעכב את החקיקה הבעייתית הזאת ולעצור את התהליכים המסוכנים שאתם מובילים. תרמנו תרומה חשובה לדמוקרטיה הישראלית, אדוני. הנושא הזה שהוגדר, התהליך הזה, שהצלחנו לעצור אותו, יכול לתת זמן מחשבה נוסף לקואליציה הזאת. </w:t>
      </w:r>
    </w:p>
    <w:p w14:paraId="546FB93A" w14:textId="77777777" w:rsidR="00A0798D" w:rsidRDefault="00A0798D" w:rsidP="00A0798D">
      <w:pPr>
        <w:bidi/>
        <w:ind w:firstLine="720"/>
        <w:jc w:val="both"/>
        <w:rPr>
          <w:rFonts w:cs="David" w:hint="cs"/>
          <w:rtl/>
        </w:rPr>
      </w:pPr>
    </w:p>
    <w:p w14:paraId="5D21CC6C"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74AC29B7" w14:textId="77777777" w:rsidR="00A0798D" w:rsidRDefault="00A0798D" w:rsidP="00A0798D">
      <w:pPr>
        <w:bidi/>
        <w:ind w:firstLine="720"/>
        <w:jc w:val="both"/>
        <w:rPr>
          <w:rFonts w:cs="David" w:hint="cs"/>
          <w:rtl/>
        </w:rPr>
      </w:pPr>
    </w:p>
    <w:p w14:paraId="0BC9538F" w14:textId="77777777" w:rsidR="00A0798D" w:rsidRDefault="00A0798D" w:rsidP="00A0798D">
      <w:pPr>
        <w:bidi/>
        <w:ind w:firstLine="720"/>
        <w:jc w:val="both"/>
        <w:rPr>
          <w:rFonts w:cs="David" w:hint="cs"/>
          <w:rtl/>
        </w:rPr>
      </w:pPr>
      <w:r>
        <w:rPr>
          <w:rFonts w:cs="David" w:hint="cs"/>
          <w:rtl/>
        </w:rPr>
        <w:t>הוא מתחיל פה - - -</w:t>
      </w:r>
    </w:p>
    <w:p w14:paraId="45975503" w14:textId="77777777" w:rsidR="00A0798D" w:rsidRDefault="00A0798D" w:rsidP="00A0798D">
      <w:pPr>
        <w:bidi/>
        <w:jc w:val="both"/>
        <w:rPr>
          <w:rFonts w:cs="David" w:hint="cs"/>
          <w:rtl/>
        </w:rPr>
      </w:pPr>
    </w:p>
    <w:p w14:paraId="59A5398B"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29D6117" w14:textId="77777777" w:rsidR="00A0798D" w:rsidRDefault="00A0798D" w:rsidP="00A0798D">
      <w:pPr>
        <w:bidi/>
        <w:jc w:val="both"/>
        <w:rPr>
          <w:rFonts w:cs="David" w:hint="cs"/>
          <w:rtl/>
        </w:rPr>
      </w:pPr>
    </w:p>
    <w:p w14:paraId="5AA26FCB" w14:textId="77777777" w:rsidR="00A0798D" w:rsidRDefault="00A0798D" w:rsidP="00A0798D">
      <w:pPr>
        <w:bidi/>
        <w:jc w:val="both"/>
        <w:rPr>
          <w:rFonts w:cs="David" w:hint="cs"/>
          <w:rtl/>
        </w:rPr>
      </w:pPr>
      <w:r>
        <w:rPr>
          <w:rFonts w:cs="David" w:hint="cs"/>
          <w:rtl/>
        </w:rPr>
        <w:tab/>
        <w:t xml:space="preserve">תודה רבה. חבר הכנסת מולה, בבקשה. </w:t>
      </w:r>
    </w:p>
    <w:p w14:paraId="24A7A0AE" w14:textId="77777777" w:rsidR="00A0798D" w:rsidRDefault="00A0798D" w:rsidP="00A0798D">
      <w:pPr>
        <w:bidi/>
        <w:jc w:val="both"/>
        <w:rPr>
          <w:rFonts w:cs="David" w:hint="cs"/>
          <w:rtl/>
        </w:rPr>
      </w:pPr>
    </w:p>
    <w:p w14:paraId="4DCBF632" w14:textId="77777777" w:rsidR="00A0798D" w:rsidRDefault="00A0798D" w:rsidP="00A0798D">
      <w:pPr>
        <w:bidi/>
        <w:jc w:val="both"/>
        <w:rPr>
          <w:rFonts w:cs="David" w:hint="cs"/>
          <w:u w:val="single"/>
          <w:rtl/>
        </w:rPr>
      </w:pPr>
      <w:r>
        <w:rPr>
          <w:rFonts w:cs="David" w:hint="cs"/>
          <w:u w:val="single"/>
          <w:rtl/>
        </w:rPr>
        <w:t>שלמה מולה</w:t>
      </w:r>
      <w:r w:rsidRPr="00E36EB4">
        <w:rPr>
          <w:rFonts w:cs="David" w:hint="cs"/>
          <w:u w:val="single"/>
          <w:rtl/>
        </w:rPr>
        <w:t>:</w:t>
      </w:r>
    </w:p>
    <w:p w14:paraId="24B0C4D7" w14:textId="77777777" w:rsidR="00A0798D" w:rsidRDefault="00A0798D" w:rsidP="00A0798D">
      <w:pPr>
        <w:bidi/>
        <w:jc w:val="both"/>
        <w:rPr>
          <w:rFonts w:cs="David" w:hint="cs"/>
          <w:rtl/>
        </w:rPr>
      </w:pPr>
    </w:p>
    <w:p w14:paraId="2C7C3C6E" w14:textId="77777777" w:rsidR="00A0798D" w:rsidRDefault="00A0798D" w:rsidP="00A0798D">
      <w:pPr>
        <w:bidi/>
        <w:ind w:firstLine="720"/>
        <w:jc w:val="both"/>
        <w:rPr>
          <w:rFonts w:cs="David" w:hint="cs"/>
          <w:rtl/>
        </w:rPr>
      </w:pPr>
      <w:r>
        <w:rPr>
          <w:rFonts w:cs="David" w:hint="cs"/>
          <w:rtl/>
        </w:rPr>
        <w:t xml:space="preserve">רק רגע. אני חבר ועדה, הודעתי לך שאם הדיון לא מסתיים עד 11:00 אני לא יכול להישאר. אני חבר ועדה, לכן לא תוכל להצביע. יש לי שאילתא ראשונה במליאה. אני קם והולך. </w:t>
      </w:r>
    </w:p>
    <w:p w14:paraId="35271703" w14:textId="77777777" w:rsidR="00A0798D" w:rsidRDefault="00A0798D" w:rsidP="00A0798D">
      <w:pPr>
        <w:bidi/>
        <w:jc w:val="both"/>
        <w:rPr>
          <w:rFonts w:cs="David" w:hint="cs"/>
          <w:rtl/>
        </w:rPr>
      </w:pPr>
    </w:p>
    <w:p w14:paraId="37AA99C5"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26D9DF94" w14:textId="77777777" w:rsidR="00A0798D" w:rsidRDefault="00A0798D" w:rsidP="00A0798D">
      <w:pPr>
        <w:bidi/>
        <w:jc w:val="both"/>
        <w:rPr>
          <w:rFonts w:cs="David" w:hint="cs"/>
          <w:u w:val="single"/>
          <w:rtl/>
        </w:rPr>
      </w:pPr>
    </w:p>
    <w:p w14:paraId="0F62EF69" w14:textId="77777777" w:rsidR="00A0798D" w:rsidRDefault="00A0798D" w:rsidP="00A0798D">
      <w:pPr>
        <w:bidi/>
        <w:ind w:firstLine="720"/>
        <w:jc w:val="both"/>
        <w:rPr>
          <w:rFonts w:cs="David" w:hint="cs"/>
          <w:rtl/>
        </w:rPr>
      </w:pPr>
      <w:r>
        <w:rPr>
          <w:rFonts w:cs="David" w:hint="cs"/>
          <w:rtl/>
        </w:rPr>
        <w:t xml:space="preserve">אדוני, השעה 11:00. האם יש אישור יושב ראש? </w:t>
      </w:r>
    </w:p>
    <w:p w14:paraId="61873CED" w14:textId="77777777" w:rsidR="00A0798D" w:rsidRDefault="00A0798D" w:rsidP="00A0798D">
      <w:pPr>
        <w:bidi/>
        <w:ind w:firstLine="720"/>
        <w:jc w:val="both"/>
        <w:rPr>
          <w:rFonts w:cs="David" w:hint="cs"/>
          <w:rtl/>
        </w:rPr>
      </w:pPr>
    </w:p>
    <w:p w14:paraId="1C392944"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7F0CF06" w14:textId="77777777" w:rsidR="00A0798D" w:rsidRDefault="00A0798D" w:rsidP="00A0798D">
      <w:pPr>
        <w:bidi/>
        <w:ind w:firstLine="720"/>
        <w:jc w:val="both"/>
        <w:rPr>
          <w:rFonts w:cs="David" w:hint="cs"/>
          <w:rtl/>
        </w:rPr>
      </w:pPr>
    </w:p>
    <w:p w14:paraId="4C42F14C" w14:textId="77777777" w:rsidR="00A0798D" w:rsidRDefault="00A0798D" w:rsidP="00A0798D">
      <w:pPr>
        <w:bidi/>
        <w:ind w:firstLine="720"/>
        <w:jc w:val="both"/>
        <w:rPr>
          <w:rFonts w:cs="David" w:hint="cs"/>
          <w:rtl/>
        </w:rPr>
      </w:pPr>
      <w:r>
        <w:rPr>
          <w:rFonts w:cs="David" w:hint="cs"/>
          <w:rtl/>
        </w:rPr>
        <w:t xml:space="preserve">חבר הכנסת - - - </w:t>
      </w:r>
    </w:p>
    <w:p w14:paraId="3F2FBB77" w14:textId="77777777" w:rsidR="00A0798D" w:rsidRDefault="00A0798D" w:rsidP="00A0798D">
      <w:pPr>
        <w:bidi/>
        <w:ind w:firstLine="720"/>
        <w:jc w:val="both"/>
        <w:rPr>
          <w:rFonts w:cs="David" w:hint="cs"/>
          <w:rtl/>
        </w:rPr>
      </w:pPr>
    </w:p>
    <w:p w14:paraId="25378951" w14:textId="77777777" w:rsidR="00A0798D" w:rsidRDefault="00A0798D" w:rsidP="00A0798D">
      <w:pPr>
        <w:bidi/>
        <w:jc w:val="both"/>
        <w:rPr>
          <w:rFonts w:cs="David" w:hint="cs"/>
          <w:u w:val="single"/>
          <w:rtl/>
        </w:rPr>
      </w:pPr>
      <w:r>
        <w:rPr>
          <w:rFonts w:cs="David" w:hint="cs"/>
          <w:u w:val="single"/>
          <w:rtl/>
        </w:rPr>
        <w:t>יואל חסון:</w:t>
      </w:r>
    </w:p>
    <w:p w14:paraId="5E9BAE08" w14:textId="77777777" w:rsidR="00A0798D" w:rsidRDefault="00A0798D" w:rsidP="00A0798D">
      <w:pPr>
        <w:bidi/>
        <w:ind w:firstLine="720"/>
        <w:jc w:val="both"/>
        <w:rPr>
          <w:rFonts w:cs="David" w:hint="cs"/>
          <w:rtl/>
        </w:rPr>
      </w:pPr>
    </w:p>
    <w:p w14:paraId="15705F4C" w14:textId="77777777" w:rsidR="00A0798D" w:rsidRDefault="00A0798D" w:rsidP="00A0798D">
      <w:pPr>
        <w:bidi/>
        <w:ind w:firstLine="720"/>
        <w:jc w:val="both"/>
        <w:rPr>
          <w:rFonts w:cs="David" w:hint="cs"/>
          <w:rtl/>
        </w:rPr>
      </w:pPr>
      <w:r>
        <w:rPr>
          <w:rFonts w:cs="David" w:hint="cs"/>
          <w:rtl/>
        </w:rPr>
        <w:t xml:space="preserve">אדוני, סליחה. אין אישור יושב ראש לישיבה הזאת. השעה 11:00, אם לא תגיד עכשיו שקיבלת אישור מהיושב ראש </w:t>
      </w:r>
      <w:r>
        <w:rPr>
          <w:rFonts w:cs="David"/>
          <w:rtl/>
        </w:rPr>
        <w:t>–</w:t>
      </w:r>
      <w:r>
        <w:rPr>
          <w:rFonts w:cs="David" w:hint="cs"/>
          <w:rtl/>
        </w:rPr>
        <w:t xml:space="preserve"> אין אישור ואתה לא יכול להמשיך את הישיבה, נקודה. אלה כללי הכנסת. </w:t>
      </w:r>
    </w:p>
    <w:p w14:paraId="130499CA" w14:textId="77777777" w:rsidR="00A0798D" w:rsidRDefault="00A0798D" w:rsidP="00A0798D">
      <w:pPr>
        <w:bidi/>
        <w:ind w:firstLine="720"/>
        <w:jc w:val="both"/>
        <w:rPr>
          <w:rFonts w:cs="David" w:hint="cs"/>
          <w:rtl/>
        </w:rPr>
      </w:pPr>
    </w:p>
    <w:p w14:paraId="328C902F" w14:textId="77777777" w:rsidR="00A0798D" w:rsidRDefault="00A0798D" w:rsidP="00A0798D">
      <w:pPr>
        <w:bidi/>
        <w:jc w:val="both"/>
        <w:rPr>
          <w:rFonts w:cs="David" w:hint="cs"/>
          <w:u w:val="single"/>
          <w:rtl/>
        </w:rPr>
      </w:pPr>
      <w:r>
        <w:rPr>
          <w:rFonts w:cs="David" w:hint="cs"/>
          <w:u w:val="single"/>
          <w:rtl/>
        </w:rPr>
        <w:t>קריאה:</w:t>
      </w:r>
    </w:p>
    <w:p w14:paraId="55841E95" w14:textId="77777777" w:rsidR="00A0798D" w:rsidRDefault="00A0798D" w:rsidP="00A0798D">
      <w:pPr>
        <w:bidi/>
        <w:ind w:firstLine="720"/>
        <w:jc w:val="both"/>
        <w:rPr>
          <w:rFonts w:cs="David" w:hint="cs"/>
          <w:u w:val="single"/>
          <w:rtl/>
        </w:rPr>
      </w:pPr>
    </w:p>
    <w:p w14:paraId="48962D38" w14:textId="77777777" w:rsidR="00A0798D" w:rsidRDefault="00A0798D" w:rsidP="00A0798D">
      <w:pPr>
        <w:bidi/>
        <w:ind w:firstLine="720"/>
        <w:jc w:val="both"/>
        <w:rPr>
          <w:rFonts w:cs="David" w:hint="cs"/>
          <w:rtl/>
        </w:rPr>
      </w:pPr>
      <w:r w:rsidRPr="006707EB">
        <w:rPr>
          <w:rFonts w:cs="David" w:hint="cs"/>
          <w:rtl/>
        </w:rPr>
        <w:t xml:space="preserve">אתה לא תכתיב לנו את הדיון פה, מר חסון. </w:t>
      </w:r>
    </w:p>
    <w:p w14:paraId="4451972F" w14:textId="77777777" w:rsidR="00A0798D" w:rsidRDefault="00A0798D" w:rsidP="00A0798D">
      <w:pPr>
        <w:bidi/>
        <w:ind w:firstLine="720"/>
        <w:jc w:val="both"/>
        <w:rPr>
          <w:rFonts w:cs="David" w:hint="cs"/>
          <w:rtl/>
        </w:rPr>
      </w:pPr>
    </w:p>
    <w:p w14:paraId="0921B7C0" w14:textId="77777777" w:rsidR="00A0798D" w:rsidRDefault="00A0798D" w:rsidP="00A0798D">
      <w:pPr>
        <w:bidi/>
        <w:jc w:val="both"/>
        <w:rPr>
          <w:rFonts w:cs="David" w:hint="cs"/>
          <w:u w:val="single"/>
          <w:rtl/>
        </w:rPr>
      </w:pPr>
      <w:r>
        <w:rPr>
          <w:rFonts w:cs="David" w:hint="cs"/>
          <w:u w:val="single"/>
          <w:rtl/>
        </w:rPr>
        <w:t>יואל חסון:</w:t>
      </w:r>
    </w:p>
    <w:p w14:paraId="6D92F3C6" w14:textId="77777777" w:rsidR="00A0798D" w:rsidRDefault="00A0798D" w:rsidP="00A0798D">
      <w:pPr>
        <w:bidi/>
        <w:ind w:firstLine="720"/>
        <w:jc w:val="both"/>
        <w:rPr>
          <w:rFonts w:cs="David" w:hint="cs"/>
          <w:rtl/>
        </w:rPr>
      </w:pPr>
    </w:p>
    <w:p w14:paraId="399EE785" w14:textId="77777777" w:rsidR="00A0798D" w:rsidRPr="006707EB" w:rsidRDefault="00A0798D" w:rsidP="00A0798D">
      <w:pPr>
        <w:bidi/>
        <w:ind w:firstLine="720"/>
        <w:jc w:val="both"/>
        <w:rPr>
          <w:rFonts w:cs="David" w:hint="cs"/>
          <w:rtl/>
        </w:rPr>
      </w:pPr>
      <w:r>
        <w:rPr>
          <w:rFonts w:cs="David" w:hint="cs"/>
          <w:rtl/>
        </w:rPr>
        <w:t xml:space="preserve">תן כבוד לכנסת. היום אתה כאן, מחר אתה שם. תן כבוד לכנסת. אין אישור יושב ראש. </w:t>
      </w:r>
    </w:p>
    <w:p w14:paraId="2024A512" w14:textId="77777777" w:rsidR="00A0798D" w:rsidRDefault="00A0798D" w:rsidP="00A0798D">
      <w:pPr>
        <w:bidi/>
        <w:jc w:val="both"/>
        <w:rPr>
          <w:rFonts w:cs="David" w:hint="cs"/>
          <w:rtl/>
        </w:rPr>
      </w:pPr>
    </w:p>
    <w:p w14:paraId="38DD6F84" w14:textId="77777777" w:rsidR="00A0798D" w:rsidRDefault="00A0798D" w:rsidP="00A0798D">
      <w:pPr>
        <w:bidi/>
        <w:jc w:val="both"/>
        <w:rPr>
          <w:rFonts w:cs="David" w:hint="cs"/>
          <w:u w:val="single"/>
          <w:rtl/>
        </w:rPr>
      </w:pPr>
      <w:r>
        <w:rPr>
          <w:rFonts w:cs="David" w:hint="cs"/>
          <w:u w:val="single"/>
          <w:rtl/>
        </w:rPr>
        <w:t>כרמל שאמה</w:t>
      </w:r>
      <w:r w:rsidRPr="00E36EB4">
        <w:rPr>
          <w:rFonts w:cs="David" w:hint="cs"/>
          <w:u w:val="single"/>
          <w:rtl/>
        </w:rPr>
        <w:t>:</w:t>
      </w:r>
    </w:p>
    <w:p w14:paraId="220BFBD6" w14:textId="77777777" w:rsidR="00A0798D" w:rsidRDefault="00A0798D" w:rsidP="00A0798D">
      <w:pPr>
        <w:bidi/>
        <w:jc w:val="both"/>
        <w:rPr>
          <w:rFonts w:cs="David" w:hint="cs"/>
          <w:u w:val="single"/>
          <w:rtl/>
        </w:rPr>
      </w:pPr>
    </w:p>
    <w:p w14:paraId="40C91543" w14:textId="77777777" w:rsidR="00A0798D" w:rsidRDefault="00A0798D" w:rsidP="00A0798D">
      <w:pPr>
        <w:bidi/>
        <w:ind w:firstLine="720"/>
        <w:jc w:val="both"/>
        <w:rPr>
          <w:rFonts w:cs="David" w:hint="cs"/>
          <w:rtl/>
        </w:rPr>
      </w:pPr>
      <w:r>
        <w:rPr>
          <w:rFonts w:cs="David" w:hint="cs"/>
          <w:rtl/>
        </w:rPr>
        <w:t>יואל, אם אין אישור יושב ראש לא תהיה הצבעה. מה אתה מוטרד?</w:t>
      </w:r>
    </w:p>
    <w:p w14:paraId="7D4180FB" w14:textId="77777777" w:rsidR="00A0798D" w:rsidRDefault="00A0798D" w:rsidP="00A0798D">
      <w:pPr>
        <w:bidi/>
        <w:jc w:val="both"/>
        <w:rPr>
          <w:rFonts w:cs="David" w:hint="cs"/>
          <w:rtl/>
        </w:rPr>
      </w:pPr>
    </w:p>
    <w:p w14:paraId="54FE0EA0"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3183EA44" w14:textId="77777777" w:rsidR="00A0798D" w:rsidRDefault="00A0798D" w:rsidP="00A0798D">
      <w:pPr>
        <w:bidi/>
        <w:jc w:val="both"/>
        <w:rPr>
          <w:rFonts w:cs="David" w:hint="cs"/>
          <w:u w:val="single"/>
          <w:rtl/>
        </w:rPr>
      </w:pPr>
    </w:p>
    <w:p w14:paraId="2CBEF9E3" w14:textId="77777777" w:rsidR="00A0798D" w:rsidRDefault="00A0798D" w:rsidP="00A0798D">
      <w:pPr>
        <w:bidi/>
        <w:ind w:firstLine="720"/>
        <w:jc w:val="both"/>
        <w:rPr>
          <w:rFonts w:cs="David" w:hint="cs"/>
          <w:rtl/>
        </w:rPr>
      </w:pPr>
      <w:r>
        <w:rPr>
          <w:rFonts w:cs="David" w:hint="cs"/>
          <w:rtl/>
        </w:rPr>
        <w:t xml:space="preserve">לא, אי-אפשר לקיים דיון. אתם יודעים שאלו הכללים. אדוני, עכשיו תעצור את הישיבה עד שיהיה לך אישור מהיושב ראש. תכבד את הבית הזה. </w:t>
      </w:r>
    </w:p>
    <w:p w14:paraId="3585425F" w14:textId="77777777" w:rsidR="00A0798D" w:rsidRDefault="00A0798D" w:rsidP="00A0798D">
      <w:pPr>
        <w:bidi/>
        <w:ind w:firstLine="720"/>
        <w:jc w:val="both"/>
        <w:rPr>
          <w:rFonts w:cs="David" w:hint="cs"/>
          <w:rtl/>
        </w:rPr>
      </w:pPr>
    </w:p>
    <w:p w14:paraId="5450063C"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D0C0FD4" w14:textId="77777777" w:rsidR="00A0798D" w:rsidRDefault="00A0798D" w:rsidP="00A0798D">
      <w:pPr>
        <w:bidi/>
        <w:ind w:firstLine="720"/>
        <w:jc w:val="both"/>
        <w:rPr>
          <w:rFonts w:cs="David" w:hint="cs"/>
          <w:rtl/>
        </w:rPr>
      </w:pPr>
    </w:p>
    <w:p w14:paraId="72C7FE4C" w14:textId="77777777" w:rsidR="00A0798D" w:rsidRDefault="00A0798D" w:rsidP="00A0798D">
      <w:pPr>
        <w:bidi/>
        <w:ind w:firstLine="720"/>
        <w:jc w:val="both"/>
        <w:rPr>
          <w:rFonts w:cs="David" w:hint="cs"/>
          <w:rtl/>
        </w:rPr>
      </w:pPr>
      <w:r>
        <w:rPr>
          <w:rFonts w:cs="David" w:hint="cs"/>
          <w:rtl/>
        </w:rPr>
        <w:t xml:space="preserve">תודה. </w:t>
      </w:r>
    </w:p>
    <w:p w14:paraId="7D7391FB" w14:textId="77777777" w:rsidR="00A0798D" w:rsidRDefault="00A0798D" w:rsidP="00A0798D">
      <w:pPr>
        <w:bidi/>
        <w:ind w:firstLine="720"/>
        <w:jc w:val="both"/>
        <w:rPr>
          <w:rFonts w:cs="David" w:hint="cs"/>
          <w:rtl/>
        </w:rPr>
      </w:pPr>
    </w:p>
    <w:p w14:paraId="55B44B6F" w14:textId="77777777" w:rsidR="00A0798D" w:rsidRDefault="00A0798D" w:rsidP="00A0798D">
      <w:pPr>
        <w:bidi/>
        <w:jc w:val="both"/>
        <w:rPr>
          <w:rFonts w:cs="David" w:hint="cs"/>
          <w:u w:val="single"/>
          <w:rtl/>
        </w:rPr>
      </w:pPr>
      <w:r>
        <w:rPr>
          <w:rFonts w:cs="David" w:hint="cs"/>
          <w:u w:val="single"/>
          <w:rtl/>
        </w:rPr>
        <w:t>יואל חסון:</w:t>
      </w:r>
    </w:p>
    <w:p w14:paraId="00BEC7E8" w14:textId="77777777" w:rsidR="00A0798D" w:rsidRDefault="00A0798D" w:rsidP="00A0798D">
      <w:pPr>
        <w:bidi/>
        <w:ind w:firstLine="720"/>
        <w:jc w:val="both"/>
        <w:rPr>
          <w:rFonts w:cs="David" w:hint="cs"/>
          <w:rtl/>
        </w:rPr>
      </w:pPr>
    </w:p>
    <w:p w14:paraId="3207B5F2" w14:textId="77777777" w:rsidR="00A0798D" w:rsidRDefault="00A0798D" w:rsidP="00A0798D">
      <w:pPr>
        <w:bidi/>
        <w:ind w:firstLine="720"/>
        <w:jc w:val="both"/>
        <w:rPr>
          <w:rFonts w:cs="David" w:hint="cs"/>
          <w:rtl/>
        </w:rPr>
      </w:pPr>
      <w:r>
        <w:rPr>
          <w:rFonts w:cs="David" w:hint="cs"/>
          <w:rtl/>
        </w:rPr>
        <w:t xml:space="preserve">לא, הוא לא הגיע, אדוני היושב ראש. ייקח לו זמן. אדוני, אני מבקש ממך - - - </w:t>
      </w:r>
    </w:p>
    <w:p w14:paraId="6CDBD443" w14:textId="77777777" w:rsidR="00A0798D" w:rsidRDefault="00A0798D" w:rsidP="00A0798D">
      <w:pPr>
        <w:bidi/>
        <w:jc w:val="both"/>
        <w:rPr>
          <w:rFonts w:cs="David" w:hint="cs"/>
          <w:rtl/>
        </w:rPr>
      </w:pPr>
    </w:p>
    <w:p w14:paraId="486B0164"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4C2142E7" w14:textId="77777777" w:rsidR="00A0798D" w:rsidRDefault="00A0798D" w:rsidP="00A0798D">
      <w:pPr>
        <w:bidi/>
        <w:jc w:val="both"/>
        <w:rPr>
          <w:rFonts w:cs="David" w:hint="cs"/>
          <w:u w:val="single"/>
          <w:rtl/>
        </w:rPr>
      </w:pPr>
    </w:p>
    <w:p w14:paraId="33106F23" w14:textId="77777777" w:rsidR="00A0798D" w:rsidRDefault="00A0798D" w:rsidP="00A0798D">
      <w:pPr>
        <w:bidi/>
        <w:ind w:firstLine="720"/>
        <w:jc w:val="both"/>
        <w:rPr>
          <w:rFonts w:cs="David" w:hint="cs"/>
          <w:rtl/>
        </w:rPr>
      </w:pPr>
      <w:r>
        <w:rPr>
          <w:rFonts w:cs="David" w:hint="cs"/>
          <w:rtl/>
        </w:rPr>
        <w:t xml:space="preserve">חבר הכנסת חסון, אתה לא בזכות דיבור. </w:t>
      </w:r>
    </w:p>
    <w:p w14:paraId="188455AD" w14:textId="77777777" w:rsidR="00A0798D" w:rsidRDefault="00A0798D" w:rsidP="00A0798D">
      <w:pPr>
        <w:bidi/>
        <w:ind w:firstLine="720"/>
        <w:jc w:val="both"/>
        <w:rPr>
          <w:rFonts w:cs="David" w:hint="cs"/>
          <w:rtl/>
        </w:rPr>
      </w:pPr>
    </w:p>
    <w:p w14:paraId="27D79E06" w14:textId="77777777" w:rsidR="00A0798D" w:rsidRDefault="00A0798D" w:rsidP="00A0798D">
      <w:pPr>
        <w:bidi/>
        <w:jc w:val="both"/>
        <w:rPr>
          <w:rFonts w:cs="David" w:hint="cs"/>
          <w:u w:val="single"/>
          <w:rtl/>
        </w:rPr>
      </w:pPr>
      <w:r>
        <w:rPr>
          <w:rFonts w:cs="David" w:hint="cs"/>
          <w:u w:val="single"/>
          <w:rtl/>
        </w:rPr>
        <w:t>יואל חסון:</w:t>
      </w:r>
    </w:p>
    <w:p w14:paraId="15D60D4C" w14:textId="77777777" w:rsidR="00A0798D" w:rsidRDefault="00A0798D" w:rsidP="00A0798D">
      <w:pPr>
        <w:bidi/>
        <w:ind w:firstLine="720"/>
        <w:jc w:val="both"/>
        <w:rPr>
          <w:rFonts w:cs="David" w:hint="cs"/>
          <w:rtl/>
        </w:rPr>
      </w:pPr>
    </w:p>
    <w:p w14:paraId="4FC8CA2A" w14:textId="77777777" w:rsidR="00A0798D" w:rsidRDefault="00A0798D" w:rsidP="00A0798D">
      <w:pPr>
        <w:bidi/>
        <w:ind w:firstLine="720"/>
        <w:jc w:val="both"/>
        <w:rPr>
          <w:rFonts w:cs="David" w:hint="cs"/>
          <w:rtl/>
        </w:rPr>
      </w:pPr>
      <w:r>
        <w:rPr>
          <w:rFonts w:cs="David" w:hint="cs"/>
          <w:rtl/>
        </w:rPr>
        <w:t xml:space="preserve">קודם כול, אני עדיין בזכות דיבור. </w:t>
      </w:r>
    </w:p>
    <w:p w14:paraId="650097E1" w14:textId="77777777" w:rsidR="00A0798D" w:rsidRDefault="00A0798D" w:rsidP="00A0798D">
      <w:pPr>
        <w:bidi/>
        <w:ind w:firstLine="720"/>
        <w:jc w:val="both"/>
        <w:rPr>
          <w:rFonts w:cs="David" w:hint="cs"/>
          <w:rtl/>
        </w:rPr>
      </w:pPr>
    </w:p>
    <w:p w14:paraId="62CF7EC8"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D3FBC03" w14:textId="77777777" w:rsidR="00A0798D" w:rsidRDefault="00A0798D" w:rsidP="00A0798D">
      <w:pPr>
        <w:bidi/>
        <w:ind w:firstLine="720"/>
        <w:jc w:val="both"/>
        <w:rPr>
          <w:rFonts w:cs="David" w:hint="cs"/>
          <w:rtl/>
        </w:rPr>
      </w:pPr>
    </w:p>
    <w:p w14:paraId="211C9483" w14:textId="77777777" w:rsidR="00A0798D" w:rsidRDefault="00A0798D" w:rsidP="00A0798D">
      <w:pPr>
        <w:bidi/>
        <w:ind w:firstLine="720"/>
        <w:jc w:val="both"/>
        <w:rPr>
          <w:rFonts w:cs="David" w:hint="cs"/>
          <w:rtl/>
        </w:rPr>
      </w:pPr>
      <w:r>
        <w:rPr>
          <w:rFonts w:cs="David" w:hint="cs"/>
          <w:rtl/>
        </w:rPr>
        <w:t xml:space="preserve">לא, הזמן שלך נגמר. </w:t>
      </w:r>
    </w:p>
    <w:p w14:paraId="607A1BC3" w14:textId="77777777" w:rsidR="00A0798D" w:rsidRDefault="00A0798D" w:rsidP="00A0798D">
      <w:pPr>
        <w:bidi/>
        <w:jc w:val="both"/>
        <w:rPr>
          <w:rFonts w:cs="David" w:hint="cs"/>
          <w:rtl/>
        </w:rPr>
      </w:pPr>
    </w:p>
    <w:p w14:paraId="4787EE31"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44C9AC49" w14:textId="77777777" w:rsidR="00A0798D" w:rsidRDefault="00A0798D" w:rsidP="00A0798D">
      <w:pPr>
        <w:bidi/>
        <w:jc w:val="both"/>
        <w:rPr>
          <w:rFonts w:cs="David" w:hint="cs"/>
          <w:u w:val="single"/>
          <w:rtl/>
        </w:rPr>
      </w:pPr>
    </w:p>
    <w:p w14:paraId="07E3483C" w14:textId="77777777" w:rsidR="00A0798D" w:rsidRDefault="00A0798D" w:rsidP="00A0798D">
      <w:pPr>
        <w:bidi/>
        <w:ind w:firstLine="720"/>
        <w:jc w:val="both"/>
        <w:rPr>
          <w:rFonts w:cs="David" w:hint="cs"/>
          <w:rtl/>
        </w:rPr>
      </w:pPr>
      <w:r>
        <w:rPr>
          <w:rFonts w:cs="David" w:hint="cs"/>
          <w:rtl/>
        </w:rPr>
        <w:t xml:space="preserve">אני מבקש ממך לעצור את הישיבה. זאת ישיבה לא חוקית. זאת ישיבה לא חוקית, ללא אישור יושב ראש הכנסת. </w:t>
      </w:r>
    </w:p>
    <w:p w14:paraId="3556E5DD" w14:textId="77777777" w:rsidR="00A0798D" w:rsidRDefault="00A0798D" w:rsidP="00A0798D">
      <w:pPr>
        <w:bidi/>
        <w:jc w:val="both"/>
        <w:rPr>
          <w:rFonts w:cs="David" w:hint="cs"/>
          <w:rtl/>
        </w:rPr>
      </w:pPr>
    </w:p>
    <w:p w14:paraId="61BD0E6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CDD5078" w14:textId="77777777" w:rsidR="00A0798D" w:rsidRDefault="00A0798D" w:rsidP="00A0798D">
      <w:pPr>
        <w:bidi/>
        <w:jc w:val="both"/>
        <w:rPr>
          <w:rFonts w:cs="David" w:hint="cs"/>
          <w:u w:val="single"/>
          <w:rtl/>
        </w:rPr>
      </w:pPr>
    </w:p>
    <w:p w14:paraId="4164CC08" w14:textId="77777777" w:rsidR="00A0798D" w:rsidRDefault="00A0798D" w:rsidP="00A0798D">
      <w:pPr>
        <w:bidi/>
        <w:ind w:firstLine="720"/>
        <w:jc w:val="both"/>
        <w:rPr>
          <w:rFonts w:cs="David" w:hint="cs"/>
          <w:rtl/>
        </w:rPr>
      </w:pPr>
      <w:r>
        <w:rPr>
          <w:rFonts w:cs="David" w:hint="cs"/>
          <w:rtl/>
        </w:rPr>
        <w:t xml:space="preserve">אולי נשמע את היועצת המשפטית. אולי גם את זה היא מכשירה. </w:t>
      </w:r>
    </w:p>
    <w:p w14:paraId="52F430D6" w14:textId="77777777" w:rsidR="00A0798D" w:rsidRDefault="00A0798D" w:rsidP="00A0798D">
      <w:pPr>
        <w:bidi/>
        <w:jc w:val="both"/>
        <w:rPr>
          <w:rFonts w:cs="David" w:hint="cs"/>
          <w:rtl/>
        </w:rPr>
      </w:pPr>
    </w:p>
    <w:p w14:paraId="7D026B17"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60D33A07" w14:textId="77777777" w:rsidR="00A0798D" w:rsidRDefault="00A0798D" w:rsidP="00A0798D">
      <w:pPr>
        <w:bidi/>
        <w:jc w:val="both"/>
        <w:rPr>
          <w:rFonts w:cs="David" w:hint="cs"/>
          <w:u w:val="single"/>
          <w:rtl/>
        </w:rPr>
      </w:pPr>
    </w:p>
    <w:p w14:paraId="2266154E" w14:textId="77777777" w:rsidR="00A0798D" w:rsidRDefault="00A0798D" w:rsidP="00A0798D">
      <w:pPr>
        <w:bidi/>
        <w:ind w:firstLine="720"/>
        <w:jc w:val="both"/>
        <w:rPr>
          <w:rFonts w:cs="David" w:hint="cs"/>
          <w:rtl/>
        </w:rPr>
      </w:pPr>
      <w:r>
        <w:rPr>
          <w:rFonts w:cs="David" w:hint="cs"/>
          <w:rtl/>
        </w:rPr>
        <w:t xml:space="preserve">גברתי היועצת המשפטית, אני מבקש ממך להתערב. גברתי, אין אישור יושב ראש כנסת, אני מבקשת ממך להתערב בעניין הזה. </w:t>
      </w:r>
    </w:p>
    <w:p w14:paraId="414C275B" w14:textId="77777777" w:rsidR="00A0798D" w:rsidRDefault="00A0798D" w:rsidP="00A0798D">
      <w:pPr>
        <w:bidi/>
        <w:ind w:firstLine="720"/>
        <w:jc w:val="both"/>
        <w:rPr>
          <w:rFonts w:cs="David" w:hint="cs"/>
          <w:rtl/>
        </w:rPr>
      </w:pPr>
    </w:p>
    <w:p w14:paraId="218E959E" w14:textId="77777777" w:rsidR="00A0798D" w:rsidRPr="00C14F84" w:rsidRDefault="00A0798D" w:rsidP="00A0798D">
      <w:pPr>
        <w:bidi/>
        <w:rPr>
          <w:rFonts w:cs="David" w:hint="cs"/>
          <w:u w:val="single"/>
          <w:rtl/>
        </w:rPr>
      </w:pPr>
      <w:r w:rsidRPr="00C14F84">
        <w:rPr>
          <w:rFonts w:cs="David" w:hint="cs"/>
          <w:u w:val="single"/>
          <w:rtl/>
        </w:rPr>
        <w:t>דורון אביטל:</w:t>
      </w:r>
    </w:p>
    <w:p w14:paraId="760E93C7" w14:textId="77777777" w:rsidR="00A0798D" w:rsidRDefault="00A0798D" w:rsidP="00A0798D">
      <w:pPr>
        <w:bidi/>
        <w:ind w:firstLine="720"/>
        <w:jc w:val="both"/>
        <w:rPr>
          <w:rFonts w:cs="David" w:hint="cs"/>
          <w:rtl/>
        </w:rPr>
      </w:pPr>
    </w:p>
    <w:p w14:paraId="28484124" w14:textId="77777777" w:rsidR="00A0798D" w:rsidRDefault="00A0798D" w:rsidP="00A0798D">
      <w:pPr>
        <w:bidi/>
        <w:ind w:firstLine="720"/>
        <w:jc w:val="both"/>
        <w:rPr>
          <w:rFonts w:cs="David" w:hint="cs"/>
          <w:rtl/>
        </w:rPr>
      </w:pPr>
      <w:r>
        <w:rPr>
          <w:rFonts w:cs="David" w:hint="cs"/>
          <w:rtl/>
        </w:rPr>
        <w:t xml:space="preserve">היועצת המשפטית תחליט. </w:t>
      </w:r>
    </w:p>
    <w:p w14:paraId="76F7C1B0" w14:textId="77777777" w:rsidR="00A0798D" w:rsidRDefault="00A0798D" w:rsidP="00A0798D">
      <w:pPr>
        <w:bidi/>
        <w:jc w:val="both"/>
        <w:rPr>
          <w:rFonts w:cs="David" w:hint="cs"/>
          <w:rtl/>
        </w:rPr>
      </w:pPr>
    </w:p>
    <w:p w14:paraId="19CE854F" w14:textId="77777777" w:rsidR="00A0798D" w:rsidRDefault="00A0798D" w:rsidP="00A0798D">
      <w:pPr>
        <w:bidi/>
        <w:jc w:val="both"/>
        <w:rPr>
          <w:rFonts w:cs="David" w:hint="cs"/>
          <w:rtl/>
        </w:rPr>
      </w:pPr>
      <w:r w:rsidRPr="00AE510C">
        <w:rPr>
          <w:rFonts w:cs="David" w:hint="cs"/>
          <w:u w:val="single"/>
          <w:rtl/>
        </w:rPr>
        <w:t>ארבל אסטרחן:</w:t>
      </w:r>
    </w:p>
    <w:p w14:paraId="22DCF1A8" w14:textId="77777777" w:rsidR="00A0798D" w:rsidRDefault="00A0798D" w:rsidP="00A0798D">
      <w:pPr>
        <w:bidi/>
        <w:jc w:val="both"/>
        <w:rPr>
          <w:rFonts w:cs="David" w:hint="cs"/>
          <w:rtl/>
        </w:rPr>
      </w:pPr>
    </w:p>
    <w:p w14:paraId="112F783A" w14:textId="77777777" w:rsidR="00A0798D" w:rsidRDefault="00A0798D" w:rsidP="00A0798D">
      <w:pPr>
        <w:bidi/>
        <w:ind w:firstLine="720"/>
        <w:jc w:val="both"/>
        <w:rPr>
          <w:rFonts w:cs="David" w:hint="cs"/>
          <w:rtl/>
        </w:rPr>
      </w:pPr>
      <w:r>
        <w:rPr>
          <w:rFonts w:cs="David" w:hint="cs"/>
          <w:rtl/>
        </w:rPr>
        <w:t xml:space="preserve">יש על כך הוראה מפורשת בתקנון, נכון. </w:t>
      </w:r>
    </w:p>
    <w:p w14:paraId="6523F367" w14:textId="77777777" w:rsidR="00A0798D" w:rsidRDefault="00A0798D" w:rsidP="00A0798D">
      <w:pPr>
        <w:bidi/>
        <w:jc w:val="both"/>
        <w:rPr>
          <w:rFonts w:cs="David" w:hint="cs"/>
          <w:rtl/>
        </w:rPr>
      </w:pPr>
    </w:p>
    <w:p w14:paraId="2F3DA84F"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6B6EBC22" w14:textId="77777777" w:rsidR="00A0798D" w:rsidRDefault="00A0798D" w:rsidP="00A0798D">
      <w:pPr>
        <w:bidi/>
        <w:jc w:val="both"/>
        <w:rPr>
          <w:rFonts w:cs="David" w:hint="cs"/>
          <w:u w:val="single"/>
          <w:rtl/>
        </w:rPr>
      </w:pPr>
    </w:p>
    <w:p w14:paraId="1234519A" w14:textId="77777777" w:rsidR="00A0798D" w:rsidRDefault="00A0798D" w:rsidP="00A0798D">
      <w:pPr>
        <w:bidi/>
        <w:ind w:firstLine="720"/>
        <w:jc w:val="both"/>
        <w:rPr>
          <w:rFonts w:cs="David" w:hint="cs"/>
          <w:rtl/>
        </w:rPr>
      </w:pPr>
      <w:r>
        <w:rPr>
          <w:rFonts w:cs="David" w:hint="cs"/>
          <w:rtl/>
        </w:rPr>
        <w:t xml:space="preserve">יפה. אני מבקש לעצור את הדיון. אדוני, השעה כבר 11:01. אתה עובר על תקנון הכנסת. עובדה. </w:t>
      </w:r>
    </w:p>
    <w:p w14:paraId="7C2B2E20" w14:textId="77777777" w:rsidR="00A0798D" w:rsidRDefault="00A0798D" w:rsidP="00A0798D">
      <w:pPr>
        <w:bidi/>
        <w:ind w:firstLine="720"/>
        <w:jc w:val="both"/>
        <w:rPr>
          <w:rFonts w:cs="David" w:hint="cs"/>
          <w:rtl/>
        </w:rPr>
      </w:pPr>
    </w:p>
    <w:p w14:paraId="1F956FC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2EDB301" w14:textId="77777777" w:rsidR="00A0798D" w:rsidRDefault="00A0798D" w:rsidP="00A0798D">
      <w:pPr>
        <w:bidi/>
        <w:ind w:firstLine="720"/>
        <w:jc w:val="both"/>
        <w:rPr>
          <w:rFonts w:cs="David" w:hint="cs"/>
          <w:rtl/>
        </w:rPr>
      </w:pPr>
    </w:p>
    <w:p w14:paraId="33F9106B" w14:textId="77777777" w:rsidR="00A0798D" w:rsidRDefault="00A0798D" w:rsidP="00A0798D">
      <w:pPr>
        <w:bidi/>
        <w:ind w:firstLine="720"/>
        <w:jc w:val="both"/>
        <w:rPr>
          <w:rFonts w:cs="David" w:hint="cs"/>
          <w:rtl/>
        </w:rPr>
      </w:pPr>
      <w:r>
        <w:rPr>
          <w:rFonts w:cs="David" w:hint="cs"/>
          <w:rtl/>
        </w:rPr>
        <w:t>היות שהשעה 11:01 אני מכריז - - -</w:t>
      </w:r>
    </w:p>
    <w:p w14:paraId="74F7B7A7" w14:textId="77777777" w:rsidR="00A0798D" w:rsidRDefault="00A0798D" w:rsidP="00A0798D">
      <w:pPr>
        <w:bidi/>
        <w:jc w:val="both"/>
        <w:rPr>
          <w:rFonts w:cs="David" w:hint="cs"/>
          <w:rtl/>
        </w:rPr>
      </w:pPr>
    </w:p>
    <w:p w14:paraId="5E4D794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D31888E" w14:textId="77777777" w:rsidR="00A0798D" w:rsidRDefault="00A0798D" w:rsidP="00A0798D">
      <w:pPr>
        <w:bidi/>
        <w:jc w:val="both"/>
        <w:rPr>
          <w:rFonts w:cs="David" w:hint="cs"/>
          <w:u w:val="single"/>
          <w:rtl/>
        </w:rPr>
      </w:pPr>
    </w:p>
    <w:p w14:paraId="50509689" w14:textId="77777777" w:rsidR="00A0798D" w:rsidRDefault="00A0798D" w:rsidP="00A0798D">
      <w:pPr>
        <w:bidi/>
        <w:ind w:firstLine="720"/>
        <w:jc w:val="both"/>
        <w:rPr>
          <w:rFonts w:cs="David" w:hint="cs"/>
          <w:rtl/>
        </w:rPr>
      </w:pPr>
      <w:r>
        <w:rPr>
          <w:rFonts w:cs="David" w:hint="cs"/>
          <w:rtl/>
        </w:rPr>
        <w:t xml:space="preserve">הישיבה הזאת מנוגדת לתקנון. אני רוצה לבקש מהמאבטחים שיפזרו אותך עכשיו. </w:t>
      </w:r>
    </w:p>
    <w:p w14:paraId="3EABF5A3" w14:textId="77777777" w:rsidR="00A0798D" w:rsidRDefault="00A0798D" w:rsidP="00A0798D">
      <w:pPr>
        <w:bidi/>
        <w:ind w:firstLine="720"/>
        <w:jc w:val="both"/>
        <w:rPr>
          <w:rFonts w:cs="David" w:hint="cs"/>
          <w:rtl/>
        </w:rPr>
      </w:pPr>
    </w:p>
    <w:p w14:paraId="65FB4F5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51EE636" w14:textId="77777777" w:rsidR="00A0798D" w:rsidRDefault="00A0798D" w:rsidP="00A0798D">
      <w:pPr>
        <w:bidi/>
        <w:ind w:firstLine="720"/>
        <w:jc w:val="both"/>
        <w:rPr>
          <w:rFonts w:cs="David" w:hint="cs"/>
          <w:rtl/>
        </w:rPr>
      </w:pPr>
    </w:p>
    <w:p w14:paraId="3D729543" w14:textId="77777777" w:rsidR="00A0798D" w:rsidRDefault="00A0798D" w:rsidP="00A0798D">
      <w:pPr>
        <w:bidi/>
        <w:ind w:firstLine="720"/>
        <w:jc w:val="both"/>
        <w:rPr>
          <w:rFonts w:cs="David" w:hint="cs"/>
          <w:rtl/>
        </w:rPr>
      </w:pPr>
      <w:r>
        <w:rPr>
          <w:rFonts w:cs="David" w:hint="cs"/>
          <w:rtl/>
        </w:rPr>
        <w:t xml:space="preserve">טוב, תודה רבה. חבר הכנסת חסון - - - </w:t>
      </w:r>
    </w:p>
    <w:p w14:paraId="6FD4F7B0" w14:textId="77777777" w:rsidR="00A0798D" w:rsidRDefault="00A0798D" w:rsidP="00A0798D">
      <w:pPr>
        <w:bidi/>
        <w:ind w:firstLine="720"/>
        <w:jc w:val="both"/>
        <w:rPr>
          <w:rFonts w:cs="David" w:hint="cs"/>
          <w:rtl/>
        </w:rPr>
      </w:pPr>
    </w:p>
    <w:p w14:paraId="582F1EA9" w14:textId="77777777" w:rsidR="00A0798D" w:rsidRDefault="00A0798D" w:rsidP="00A0798D">
      <w:pPr>
        <w:bidi/>
        <w:jc w:val="both"/>
        <w:rPr>
          <w:rFonts w:cs="David" w:hint="cs"/>
          <w:u w:val="single"/>
          <w:rtl/>
        </w:rPr>
      </w:pPr>
      <w:r>
        <w:rPr>
          <w:rFonts w:cs="David" w:hint="cs"/>
          <w:u w:val="single"/>
          <w:rtl/>
        </w:rPr>
        <w:t>יואל חסון:</w:t>
      </w:r>
    </w:p>
    <w:p w14:paraId="22B81FD3" w14:textId="77777777" w:rsidR="00A0798D" w:rsidRDefault="00A0798D" w:rsidP="00A0798D">
      <w:pPr>
        <w:bidi/>
        <w:ind w:firstLine="720"/>
        <w:jc w:val="both"/>
        <w:rPr>
          <w:rFonts w:cs="David" w:hint="cs"/>
          <w:rtl/>
        </w:rPr>
      </w:pPr>
    </w:p>
    <w:p w14:paraId="0CA9A0BF" w14:textId="77777777" w:rsidR="00A0798D" w:rsidRDefault="00A0798D" w:rsidP="00A0798D">
      <w:pPr>
        <w:bidi/>
        <w:ind w:firstLine="720"/>
        <w:jc w:val="both"/>
        <w:rPr>
          <w:rFonts w:cs="David" w:hint="cs"/>
          <w:rtl/>
        </w:rPr>
      </w:pPr>
      <w:r>
        <w:rPr>
          <w:rFonts w:cs="David" w:hint="cs"/>
          <w:rtl/>
        </w:rPr>
        <w:t xml:space="preserve">היועצת המשפטית, אני מבקש ממך לקבוע שהישיבה הזאת היא לא חוקית. </w:t>
      </w:r>
    </w:p>
    <w:p w14:paraId="6288709D" w14:textId="77777777" w:rsidR="00A0798D" w:rsidRDefault="00A0798D" w:rsidP="00A0798D">
      <w:pPr>
        <w:bidi/>
        <w:ind w:firstLine="720"/>
        <w:jc w:val="both"/>
        <w:rPr>
          <w:rFonts w:cs="David" w:hint="cs"/>
          <w:rtl/>
        </w:rPr>
      </w:pPr>
    </w:p>
    <w:p w14:paraId="27551DD7"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7667CAD" w14:textId="77777777" w:rsidR="00A0798D" w:rsidRDefault="00A0798D" w:rsidP="00A0798D">
      <w:pPr>
        <w:bidi/>
        <w:ind w:firstLine="720"/>
        <w:jc w:val="both"/>
        <w:rPr>
          <w:rFonts w:cs="David" w:hint="cs"/>
          <w:rtl/>
        </w:rPr>
      </w:pPr>
    </w:p>
    <w:p w14:paraId="01C9BBD6" w14:textId="77777777" w:rsidR="00A0798D" w:rsidRDefault="00A0798D" w:rsidP="00A0798D">
      <w:pPr>
        <w:bidi/>
        <w:ind w:firstLine="720"/>
        <w:jc w:val="both"/>
        <w:rPr>
          <w:rFonts w:cs="David" w:hint="cs"/>
          <w:rtl/>
        </w:rPr>
      </w:pPr>
      <w:r>
        <w:rPr>
          <w:rFonts w:cs="David" w:hint="cs"/>
          <w:rtl/>
        </w:rPr>
        <w:t>חבר הכנסת חסון, אתה תיתן לי לדבר?</w:t>
      </w:r>
    </w:p>
    <w:p w14:paraId="3337C30E" w14:textId="77777777" w:rsidR="00A0798D" w:rsidRDefault="00A0798D" w:rsidP="00A0798D">
      <w:pPr>
        <w:bidi/>
        <w:ind w:firstLine="720"/>
        <w:jc w:val="both"/>
        <w:rPr>
          <w:rFonts w:cs="David" w:hint="cs"/>
          <w:rtl/>
        </w:rPr>
      </w:pPr>
    </w:p>
    <w:p w14:paraId="7D42C068" w14:textId="77777777" w:rsidR="00A0798D" w:rsidRDefault="00A0798D" w:rsidP="00A0798D">
      <w:pPr>
        <w:bidi/>
        <w:jc w:val="both"/>
        <w:rPr>
          <w:rFonts w:cs="David" w:hint="cs"/>
          <w:u w:val="single"/>
          <w:rtl/>
        </w:rPr>
      </w:pPr>
      <w:r>
        <w:rPr>
          <w:rFonts w:cs="David" w:hint="cs"/>
          <w:u w:val="single"/>
          <w:rtl/>
        </w:rPr>
        <w:t>יואל חסון:</w:t>
      </w:r>
    </w:p>
    <w:p w14:paraId="04DC6233" w14:textId="77777777" w:rsidR="00A0798D" w:rsidRDefault="00A0798D" w:rsidP="00A0798D">
      <w:pPr>
        <w:bidi/>
        <w:ind w:firstLine="720"/>
        <w:jc w:val="both"/>
        <w:rPr>
          <w:rFonts w:cs="David" w:hint="cs"/>
          <w:rtl/>
        </w:rPr>
      </w:pPr>
    </w:p>
    <w:p w14:paraId="15B0014B" w14:textId="77777777" w:rsidR="00A0798D" w:rsidRDefault="00A0798D" w:rsidP="00A0798D">
      <w:pPr>
        <w:bidi/>
        <w:ind w:firstLine="720"/>
        <w:jc w:val="both"/>
        <w:rPr>
          <w:rFonts w:cs="David" w:hint="cs"/>
          <w:rtl/>
        </w:rPr>
      </w:pPr>
      <w:r>
        <w:rPr>
          <w:rFonts w:cs="David" w:hint="cs"/>
          <w:rtl/>
        </w:rPr>
        <w:t xml:space="preserve">לא, אתה תנעל את הישיבה. </w:t>
      </w:r>
    </w:p>
    <w:p w14:paraId="1C2E47A8" w14:textId="77777777" w:rsidR="00A0798D" w:rsidRDefault="00A0798D" w:rsidP="00A0798D">
      <w:pPr>
        <w:bidi/>
        <w:jc w:val="both"/>
        <w:rPr>
          <w:rFonts w:cs="David" w:hint="cs"/>
          <w:rtl/>
        </w:rPr>
      </w:pPr>
    </w:p>
    <w:p w14:paraId="367FAE5B"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5B50A6FC" w14:textId="77777777" w:rsidR="00A0798D" w:rsidRDefault="00A0798D" w:rsidP="00A0798D">
      <w:pPr>
        <w:bidi/>
        <w:jc w:val="both"/>
        <w:rPr>
          <w:rFonts w:cs="David" w:hint="cs"/>
          <w:u w:val="single"/>
          <w:rtl/>
        </w:rPr>
      </w:pPr>
    </w:p>
    <w:p w14:paraId="4022E7CA" w14:textId="77777777" w:rsidR="00A0798D" w:rsidRDefault="00A0798D" w:rsidP="00A0798D">
      <w:pPr>
        <w:bidi/>
        <w:ind w:firstLine="720"/>
        <w:jc w:val="both"/>
        <w:rPr>
          <w:rFonts w:cs="David" w:hint="cs"/>
          <w:rtl/>
        </w:rPr>
      </w:pPr>
      <w:r>
        <w:rPr>
          <w:rFonts w:cs="David" w:hint="cs"/>
          <w:rtl/>
        </w:rPr>
        <w:t xml:space="preserve">יואל, אי-אפשר לקבוע את זה, כי הישיבה לא חוקית. </w:t>
      </w:r>
    </w:p>
    <w:p w14:paraId="16230CD9" w14:textId="77777777" w:rsidR="00A0798D" w:rsidRDefault="00A0798D" w:rsidP="00A0798D">
      <w:pPr>
        <w:bidi/>
        <w:jc w:val="both"/>
        <w:rPr>
          <w:rFonts w:cs="David" w:hint="cs"/>
          <w:rtl/>
        </w:rPr>
      </w:pPr>
    </w:p>
    <w:p w14:paraId="59B099DA"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670B22CD" w14:textId="77777777" w:rsidR="00A0798D" w:rsidRDefault="00A0798D" w:rsidP="00A0798D">
      <w:pPr>
        <w:bidi/>
        <w:jc w:val="both"/>
        <w:rPr>
          <w:rFonts w:cs="David" w:hint="cs"/>
          <w:u w:val="single"/>
          <w:rtl/>
        </w:rPr>
      </w:pPr>
    </w:p>
    <w:p w14:paraId="3142EDD0" w14:textId="77777777" w:rsidR="00A0798D" w:rsidRDefault="00A0798D" w:rsidP="00A0798D">
      <w:pPr>
        <w:bidi/>
        <w:ind w:firstLine="720"/>
        <w:jc w:val="both"/>
        <w:rPr>
          <w:rFonts w:cs="David" w:hint="cs"/>
          <w:rtl/>
        </w:rPr>
      </w:pPr>
      <w:r>
        <w:rPr>
          <w:rFonts w:cs="David" w:hint="cs"/>
          <w:rtl/>
        </w:rPr>
        <w:t xml:space="preserve">חבר הכנסת חסון, אני מכריז על הפסקה בקיום הישיבה. </w:t>
      </w:r>
    </w:p>
    <w:p w14:paraId="6FAA0825" w14:textId="77777777" w:rsidR="00A0798D" w:rsidRDefault="00A0798D" w:rsidP="00A0798D">
      <w:pPr>
        <w:bidi/>
        <w:ind w:firstLine="720"/>
        <w:jc w:val="both"/>
        <w:rPr>
          <w:rFonts w:cs="David" w:hint="cs"/>
          <w:rtl/>
        </w:rPr>
      </w:pPr>
    </w:p>
    <w:p w14:paraId="69076D7F" w14:textId="77777777" w:rsidR="00A0798D" w:rsidRDefault="00A0798D" w:rsidP="00A0798D">
      <w:pPr>
        <w:bidi/>
        <w:jc w:val="both"/>
        <w:rPr>
          <w:rFonts w:cs="David" w:hint="cs"/>
          <w:u w:val="single"/>
          <w:rtl/>
        </w:rPr>
      </w:pPr>
      <w:r>
        <w:rPr>
          <w:rFonts w:cs="David" w:hint="cs"/>
          <w:u w:val="single"/>
          <w:rtl/>
        </w:rPr>
        <w:t>יואל חסון:</w:t>
      </w:r>
    </w:p>
    <w:p w14:paraId="5D009D4B" w14:textId="77777777" w:rsidR="00A0798D" w:rsidRDefault="00A0798D" w:rsidP="00A0798D">
      <w:pPr>
        <w:bidi/>
        <w:ind w:firstLine="720"/>
        <w:jc w:val="both"/>
        <w:rPr>
          <w:rFonts w:cs="David" w:hint="cs"/>
          <w:rtl/>
        </w:rPr>
      </w:pPr>
    </w:p>
    <w:p w14:paraId="7B9F1F42" w14:textId="77777777" w:rsidR="00A0798D" w:rsidRDefault="00A0798D" w:rsidP="00A0798D">
      <w:pPr>
        <w:bidi/>
        <w:ind w:firstLine="720"/>
        <w:jc w:val="both"/>
        <w:rPr>
          <w:rFonts w:cs="David" w:hint="cs"/>
          <w:rtl/>
        </w:rPr>
      </w:pPr>
      <w:r>
        <w:rPr>
          <w:rFonts w:cs="David" w:hint="cs"/>
          <w:rtl/>
        </w:rPr>
        <w:t xml:space="preserve">תודה רבה לך. </w:t>
      </w:r>
    </w:p>
    <w:p w14:paraId="227F1F17" w14:textId="77777777" w:rsidR="00A0798D" w:rsidRDefault="00A0798D" w:rsidP="00A0798D">
      <w:pPr>
        <w:bidi/>
        <w:ind w:firstLine="720"/>
        <w:jc w:val="both"/>
        <w:rPr>
          <w:rFonts w:cs="David" w:hint="cs"/>
          <w:rtl/>
        </w:rPr>
      </w:pPr>
    </w:p>
    <w:p w14:paraId="01D86F6E"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73779AB" w14:textId="77777777" w:rsidR="00A0798D" w:rsidRDefault="00A0798D" w:rsidP="00A0798D">
      <w:pPr>
        <w:bidi/>
        <w:ind w:firstLine="720"/>
        <w:jc w:val="both"/>
        <w:rPr>
          <w:rFonts w:cs="David" w:hint="cs"/>
          <w:rtl/>
        </w:rPr>
      </w:pPr>
    </w:p>
    <w:p w14:paraId="5643837E" w14:textId="77777777" w:rsidR="00A0798D" w:rsidRDefault="00A0798D" w:rsidP="00A0798D">
      <w:pPr>
        <w:bidi/>
        <w:ind w:firstLine="720"/>
        <w:jc w:val="both"/>
        <w:rPr>
          <w:rFonts w:cs="David" w:hint="cs"/>
          <w:rtl/>
        </w:rPr>
      </w:pPr>
      <w:r>
        <w:rPr>
          <w:rFonts w:cs="David" w:hint="cs"/>
          <w:rtl/>
        </w:rPr>
        <w:t xml:space="preserve">הישיבה הדחופה הזאת. </w:t>
      </w:r>
    </w:p>
    <w:p w14:paraId="7718589B" w14:textId="77777777" w:rsidR="00A0798D" w:rsidRDefault="00A0798D" w:rsidP="00A0798D">
      <w:pPr>
        <w:bidi/>
        <w:jc w:val="both"/>
        <w:rPr>
          <w:rFonts w:cs="David" w:hint="cs"/>
          <w:rtl/>
        </w:rPr>
      </w:pPr>
    </w:p>
    <w:p w14:paraId="7C0C185C" w14:textId="77777777" w:rsidR="00A0798D" w:rsidRDefault="00A0798D" w:rsidP="00A0798D">
      <w:pPr>
        <w:bidi/>
        <w:jc w:val="both"/>
        <w:rPr>
          <w:rFonts w:cs="David" w:hint="cs"/>
          <w:u w:val="single"/>
          <w:rtl/>
        </w:rPr>
      </w:pPr>
      <w:r>
        <w:rPr>
          <w:rFonts w:cs="David" w:hint="cs"/>
          <w:u w:val="single"/>
          <w:rtl/>
        </w:rPr>
        <w:t>דני דנון</w:t>
      </w:r>
      <w:r w:rsidRPr="00E36EB4">
        <w:rPr>
          <w:rFonts w:cs="David" w:hint="cs"/>
          <w:u w:val="single"/>
          <w:rtl/>
        </w:rPr>
        <w:t>:</w:t>
      </w:r>
    </w:p>
    <w:p w14:paraId="770F6A8B" w14:textId="77777777" w:rsidR="00A0798D" w:rsidRDefault="00A0798D" w:rsidP="00A0798D">
      <w:pPr>
        <w:bidi/>
        <w:jc w:val="both"/>
        <w:rPr>
          <w:rFonts w:cs="David" w:hint="cs"/>
          <w:u w:val="single"/>
          <w:rtl/>
        </w:rPr>
      </w:pPr>
    </w:p>
    <w:p w14:paraId="257750B5" w14:textId="77777777" w:rsidR="00A0798D" w:rsidRDefault="00A0798D" w:rsidP="00A0798D">
      <w:pPr>
        <w:bidi/>
        <w:ind w:firstLine="720"/>
        <w:jc w:val="both"/>
        <w:rPr>
          <w:rFonts w:cs="David" w:hint="cs"/>
          <w:rtl/>
        </w:rPr>
      </w:pPr>
      <w:r>
        <w:rPr>
          <w:rFonts w:cs="David" w:hint="cs"/>
          <w:rtl/>
        </w:rPr>
        <w:t>זה לא יעזור לכם, יואל.</w:t>
      </w:r>
    </w:p>
    <w:p w14:paraId="6D5FED1E" w14:textId="77777777" w:rsidR="00A0798D" w:rsidRDefault="00A0798D" w:rsidP="00A0798D">
      <w:pPr>
        <w:bidi/>
        <w:jc w:val="both"/>
        <w:rPr>
          <w:rFonts w:cs="David" w:hint="cs"/>
          <w:rtl/>
        </w:rPr>
      </w:pPr>
    </w:p>
    <w:p w14:paraId="14188F0A"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0D341EEB" w14:textId="77777777" w:rsidR="00A0798D" w:rsidRDefault="00A0798D" w:rsidP="00A0798D">
      <w:pPr>
        <w:bidi/>
        <w:jc w:val="both"/>
        <w:rPr>
          <w:rFonts w:cs="David" w:hint="cs"/>
          <w:u w:val="single"/>
          <w:rtl/>
        </w:rPr>
      </w:pPr>
    </w:p>
    <w:p w14:paraId="2392DE43" w14:textId="77777777" w:rsidR="00A0798D" w:rsidRDefault="00A0798D" w:rsidP="00A0798D">
      <w:pPr>
        <w:bidi/>
        <w:ind w:firstLine="720"/>
        <w:jc w:val="both"/>
        <w:rPr>
          <w:rFonts w:cs="David" w:hint="cs"/>
          <w:rtl/>
        </w:rPr>
      </w:pPr>
      <w:r>
        <w:rPr>
          <w:rFonts w:cs="David" w:hint="cs"/>
          <w:rtl/>
        </w:rPr>
        <w:t xml:space="preserve">אנחנו פנינו ליושב ראש, ביקשנו את האישור ולכן תהיו מוכנים. </w:t>
      </w:r>
    </w:p>
    <w:p w14:paraId="54656F5B" w14:textId="77777777" w:rsidR="00A0798D" w:rsidRDefault="00A0798D" w:rsidP="00A0798D">
      <w:pPr>
        <w:bidi/>
        <w:ind w:firstLine="720"/>
        <w:jc w:val="both"/>
        <w:rPr>
          <w:rFonts w:cs="David" w:hint="cs"/>
          <w:rtl/>
        </w:rPr>
      </w:pPr>
    </w:p>
    <w:p w14:paraId="526DC6AE" w14:textId="77777777" w:rsidR="00A0798D" w:rsidRDefault="00A0798D" w:rsidP="00A0798D">
      <w:pPr>
        <w:bidi/>
        <w:jc w:val="both"/>
        <w:rPr>
          <w:rFonts w:cs="David" w:hint="cs"/>
          <w:u w:val="single"/>
          <w:rtl/>
        </w:rPr>
      </w:pPr>
      <w:r>
        <w:rPr>
          <w:rFonts w:cs="David" w:hint="cs"/>
          <w:u w:val="single"/>
          <w:rtl/>
        </w:rPr>
        <w:t>יואל חסון:</w:t>
      </w:r>
    </w:p>
    <w:p w14:paraId="586BEC22" w14:textId="77777777" w:rsidR="00A0798D" w:rsidRDefault="00A0798D" w:rsidP="00A0798D">
      <w:pPr>
        <w:bidi/>
        <w:ind w:firstLine="720"/>
        <w:jc w:val="both"/>
        <w:rPr>
          <w:rFonts w:cs="David" w:hint="cs"/>
          <w:rtl/>
        </w:rPr>
      </w:pPr>
    </w:p>
    <w:p w14:paraId="3F4EB5E9" w14:textId="77777777" w:rsidR="00A0798D" w:rsidRDefault="00A0798D" w:rsidP="00A0798D">
      <w:pPr>
        <w:bidi/>
        <w:ind w:firstLine="720"/>
        <w:jc w:val="both"/>
        <w:rPr>
          <w:rFonts w:cs="David" w:hint="cs"/>
          <w:rtl/>
        </w:rPr>
      </w:pPr>
      <w:r>
        <w:rPr>
          <w:rFonts w:cs="David" w:hint="cs"/>
          <w:rtl/>
        </w:rPr>
        <w:t xml:space="preserve">אז תנעל את הישיבה. </w:t>
      </w:r>
    </w:p>
    <w:p w14:paraId="49A57227" w14:textId="77777777" w:rsidR="00A0798D" w:rsidRDefault="00A0798D" w:rsidP="00A0798D">
      <w:pPr>
        <w:bidi/>
        <w:ind w:firstLine="720"/>
        <w:jc w:val="both"/>
        <w:rPr>
          <w:rFonts w:cs="David" w:hint="cs"/>
          <w:rtl/>
        </w:rPr>
      </w:pPr>
    </w:p>
    <w:p w14:paraId="6B19191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CE42F71" w14:textId="77777777" w:rsidR="00A0798D" w:rsidRDefault="00A0798D" w:rsidP="00A0798D">
      <w:pPr>
        <w:bidi/>
        <w:ind w:firstLine="720"/>
        <w:jc w:val="both"/>
        <w:rPr>
          <w:rFonts w:cs="David" w:hint="cs"/>
          <w:rtl/>
        </w:rPr>
      </w:pPr>
    </w:p>
    <w:p w14:paraId="18FCE2C9" w14:textId="77777777" w:rsidR="00A0798D" w:rsidRDefault="00A0798D" w:rsidP="00A0798D">
      <w:pPr>
        <w:bidi/>
        <w:ind w:firstLine="720"/>
        <w:jc w:val="both"/>
        <w:rPr>
          <w:rFonts w:cs="David" w:hint="cs"/>
          <w:rtl/>
        </w:rPr>
      </w:pPr>
      <w:r>
        <w:rPr>
          <w:rFonts w:cs="David" w:hint="cs"/>
          <w:rtl/>
        </w:rPr>
        <w:t xml:space="preserve">לא, אני לא נועל. אני מכריז על הפסקה. </w:t>
      </w:r>
    </w:p>
    <w:p w14:paraId="3894FF9A" w14:textId="77777777" w:rsidR="00A0798D" w:rsidRDefault="00A0798D" w:rsidP="00A0798D">
      <w:pPr>
        <w:bidi/>
        <w:jc w:val="both"/>
        <w:rPr>
          <w:rFonts w:cs="David" w:hint="cs"/>
          <w:rtl/>
        </w:rPr>
      </w:pPr>
    </w:p>
    <w:p w14:paraId="471E94D5"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7B4079B4" w14:textId="77777777" w:rsidR="00A0798D" w:rsidRDefault="00A0798D" w:rsidP="00A0798D">
      <w:pPr>
        <w:bidi/>
        <w:jc w:val="both"/>
        <w:rPr>
          <w:rFonts w:cs="David" w:hint="cs"/>
          <w:u w:val="single"/>
          <w:rtl/>
        </w:rPr>
      </w:pPr>
    </w:p>
    <w:p w14:paraId="7389F5C9" w14:textId="77777777" w:rsidR="00A0798D" w:rsidRDefault="00A0798D" w:rsidP="00A0798D">
      <w:pPr>
        <w:bidi/>
        <w:ind w:firstLine="720"/>
        <w:jc w:val="both"/>
        <w:rPr>
          <w:rFonts w:cs="David" w:hint="cs"/>
          <w:rtl/>
        </w:rPr>
      </w:pPr>
      <w:r>
        <w:rPr>
          <w:rFonts w:cs="David" w:hint="cs"/>
          <w:rtl/>
        </w:rPr>
        <w:t xml:space="preserve">לא, אתה נעלת את הישיבה. </w:t>
      </w:r>
    </w:p>
    <w:p w14:paraId="0EA7028E" w14:textId="77777777" w:rsidR="00A0798D" w:rsidRDefault="00A0798D" w:rsidP="00A0798D">
      <w:pPr>
        <w:bidi/>
        <w:ind w:firstLine="720"/>
        <w:jc w:val="both"/>
        <w:rPr>
          <w:rFonts w:cs="David" w:hint="cs"/>
          <w:rtl/>
        </w:rPr>
      </w:pPr>
    </w:p>
    <w:p w14:paraId="3819AFA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C7501CC" w14:textId="77777777" w:rsidR="00A0798D" w:rsidRDefault="00A0798D" w:rsidP="00A0798D">
      <w:pPr>
        <w:bidi/>
        <w:ind w:firstLine="720"/>
        <w:jc w:val="both"/>
        <w:rPr>
          <w:rFonts w:cs="David" w:hint="cs"/>
          <w:rtl/>
        </w:rPr>
      </w:pPr>
    </w:p>
    <w:p w14:paraId="3FD2BE4F" w14:textId="77777777" w:rsidR="00A0798D" w:rsidRDefault="00A0798D" w:rsidP="00A0798D">
      <w:pPr>
        <w:bidi/>
        <w:ind w:firstLine="720"/>
        <w:jc w:val="both"/>
        <w:rPr>
          <w:rFonts w:cs="David" w:hint="cs"/>
          <w:rtl/>
        </w:rPr>
      </w:pPr>
      <w:r>
        <w:rPr>
          <w:rFonts w:cs="David" w:hint="cs"/>
          <w:rtl/>
        </w:rPr>
        <w:t xml:space="preserve">אתה לא מוציא להפסקה. אתה נועל את הישיבה. </w:t>
      </w:r>
    </w:p>
    <w:p w14:paraId="12DBB651" w14:textId="77777777" w:rsidR="00A0798D" w:rsidRDefault="00A0798D" w:rsidP="00A0798D">
      <w:pPr>
        <w:bidi/>
        <w:ind w:firstLine="720"/>
        <w:jc w:val="both"/>
        <w:rPr>
          <w:rFonts w:cs="David" w:hint="cs"/>
          <w:rtl/>
        </w:rPr>
      </w:pPr>
    </w:p>
    <w:p w14:paraId="11EDFE3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23D838D" w14:textId="77777777" w:rsidR="00A0798D" w:rsidRDefault="00A0798D" w:rsidP="00A0798D">
      <w:pPr>
        <w:bidi/>
        <w:ind w:firstLine="720"/>
        <w:jc w:val="both"/>
        <w:rPr>
          <w:rFonts w:cs="David" w:hint="cs"/>
          <w:rtl/>
        </w:rPr>
      </w:pPr>
    </w:p>
    <w:p w14:paraId="3CECABB0" w14:textId="77777777" w:rsidR="00A0798D" w:rsidRDefault="00A0798D" w:rsidP="00A0798D">
      <w:pPr>
        <w:bidi/>
        <w:ind w:firstLine="720"/>
        <w:jc w:val="both"/>
        <w:rPr>
          <w:rFonts w:cs="David" w:hint="cs"/>
          <w:rtl/>
        </w:rPr>
      </w:pPr>
      <w:r>
        <w:rPr>
          <w:rFonts w:cs="David" w:hint="cs"/>
          <w:rtl/>
        </w:rPr>
        <w:t xml:space="preserve">אני עושה הפסקה כדי לברר - - - </w:t>
      </w:r>
    </w:p>
    <w:p w14:paraId="5E835554" w14:textId="77777777" w:rsidR="00A0798D" w:rsidRDefault="00A0798D" w:rsidP="00A0798D">
      <w:pPr>
        <w:bidi/>
        <w:ind w:firstLine="720"/>
        <w:jc w:val="both"/>
        <w:rPr>
          <w:rFonts w:cs="David" w:hint="cs"/>
          <w:rtl/>
        </w:rPr>
      </w:pPr>
    </w:p>
    <w:p w14:paraId="6F6D61E9"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52522526" w14:textId="77777777" w:rsidR="00A0798D" w:rsidRDefault="00A0798D" w:rsidP="00A0798D">
      <w:pPr>
        <w:bidi/>
        <w:ind w:firstLine="720"/>
        <w:jc w:val="both"/>
        <w:rPr>
          <w:rFonts w:cs="David" w:hint="cs"/>
          <w:rtl/>
        </w:rPr>
      </w:pPr>
    </w:p>
    <w:p w14:paraId="3468063C" w14:textId="77777777" w:rsidR="00A0798D" w:rsidRDefault="00A0798D" w:rsidP="00A0798D">
      <w:pPr>
        <w:bidi/>
        <w:ind w:firstLine="720"/>
        <w:jc w:val="both"/>
        <w:rPr>
          <w:rFonts w:cs="David" w:hint="cs"/>
          <w:rtl/>
        </w:rPr>
      </w:pPr>
      <w:r>
        <w:rPr>
          <w:rFonts w:cs="David" w:hint="cs"/>
          <w:rtl/>
        </w:rPr>
        <w:t xml:space="preserve">רבותי היקרים, רק להזכיר לכם, אני במקום היושב ראש הייתי דוחה את הישיבה. </w:t>
      </w:r>
    </w:p>
    <w:p w14:paraId="15C40710" w14:textId="77777777" w:rsidR="00A0798D" w:rsidRDefault="00A0798D" w:rsidP="00A0798D">
      <w:pPr>
        <w:bidi/>
        <w:ind w:firstLine="720"/>
        <w:jc w:val="both"/>
        <w:rPr>
          <w:rFonts w:cs="David" w:hint="cs"/>
          <w:rtl/>
        </w:rPr>
      </w:pPr>
    </w:p>
    <w:p w14:paraId="1C4FAD6F" w14:textId="77777777" w:rsidR="00A0798D" w:rsidRDefault="00A0798D" w:rsidP="00A0798D">
      <w:pPr>
        <w:bidi/>
        <w:jc w:val="both"/>
        <w:rPr>
          <w:rFonts w:cs="David" w:hint="cs"/>
          <w:u w:val="single"/>
          <w:rtl/>
        </w:rPr>
      </w:pPr>
      <w:r>
        <w:rPr>
          <w:rFonts w:cs="David" w:hint="cs"/>
          <w:u w:val="single"/>
          <w:rtl/>
        </w:rPr>
        <w:t>יואל חסון:</w:t>
      </w:r>
    </w:p>
    <w:p w14:paraId="37BD2CC7" w14:textId="77777777" w:rsidR="00A0798D" w:rsidRDefault="00A0798D" w:rsidP="00A0798D">
      <w:pPr>
        <w:bidi/>
        <w:ind w:firstLine="720"/>
        <w:jc w:val="both"/>
        <w:rPr>
          <w:rFonts w:cs="David" w:hint="cs"/>
          <w:rtl/>
        </w:rPr>
      </w:pPr>
    </w:p>
    <w:p w14:paraId="6F6BA3A2" w14:textId="77777777" w:rsidR="00A0798D" w:rsidRDefault="00A0798D" w:rsidP="00A0798D">
      <w:pPr>
        <w:bidi/>
        <w:ind w:firstLine="720"/>
        <w:jc w:val="both"/>
        <w:rPr>
          <w:rFonts w:cs="David" w:hint="cs"/>
          <w:rtl/>
        </w:rPr>
      </w:pPr>
      <w:r>
        <w:rPr>
          <w:rFonts w:cs="David" w:hint="cs"/>
          <w:rtl/>
        </w:rPr>
        <w:t xml:space="preserve">לא, לא. תצטרכו להודיע לנו מחדש על קיום הישיבה. </w:t>
      </w:r>
    </w:p>
    <w:p w14:paraId="0F7179C9" w14:textId="77777777" w:rsidR="00A0798D" w:rsidRDefault="00A0798D" w:rsidP="00A0798D">
      <w:pPr>
        <w:bidi/>
        <w:ind w:firstLine="720"/>
        <w:jc w:val="both"/>
        <w:rPr>
          <w:rFonts w:cs="David" w:hint="cs"/>
          <w:rtl/>
        </w:rPr>
      </w:pPr>
    </w:p>
    <w:p w14:paraId="0F59D848"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4CB07D8" w14:textId="77777777" w:rsidR="00A0798D" w:rsidRDefault="00A0798D" w:rsidP="00A0798D">
      <w:pPr>
        <w:bidi/>
        <w:ind w:firstLine="720"/>
        <w:jc w:val="both"/>
        <w:rPr>
          <w:rFonts w:cs="David" w:hint="cs"/>
          <w:rtl/>
        </w:rPr>
      </w:pPr>
    </w:p>
    <w:p w14:paraId="7BF89A18" w14:textId="77777777" w:rsidR="00A0798D" w:rsidRDefault="00A0798D" w:rsidP="00A0798D">
      <w:pPr>
        <w:bidi/>
        <w:ind w:firstLine="720"/>
        <w:jc w:val="both"/>
        <w:rPr>
          <w:rFonts w:cs="David" w:hint="cs"/>
          <w:rtl/>
        </w:rPr>
      </w:pPr>
      <w:r>
        <w:rPr>
          <w:rFonts w:cs="David" w:hint="cs"/>
          <w:rtl/>
        </w:rPr>
        <w:t>הכרזתי על הפסקה.</w:t>
      </w:r>
    </w:p>
    <w:p w14:paraId="0B3C8681" w14:textId="77777777" w:rsidR="00A0798D" w:rsidRDefault="00A0798D" w:rsidP="00A0798D">
      <w:pPr>
        <w:bidi/>
        <w:jc w:val="both"/>
        <w:rPr>
          <w:rFonts w:cs="David" w:hint="cs"/>
          <w:rtl/>
        </w:rPr>
      </w:pPr>
    </w:p>
    <w:p w14:paraId="2C00B90A" w14:textId="77777777" w:rsidR="00A0798D" w:rsidRPr="00FB2552" w:rsidRDefault="00A0798D" w:rsidP="00A0798D">
      <w:pPr>
        <w:bidi/>
        <w:jc w:val="both"/>
        <w:rPr>
          <w:rFonts w:cs="David" w:hint="cs"/>
          <w:u w:val="single"/>
          <w:rtl/>
        </w:rPr>
      </w:pPr>
      <w:r w:rsidRPr="00FB2552">
        <w:rPr>
          <w:rFonts w:cs="David" w:hint="cs"/>
          <w:u w:val="single"/>
          <w:rtl/>
        </w:rPr>
        <w:t xml:space="preserve">11:03 עד 11:06 הפסקה. </w:t>
      </w:r>
    </w:p>
    <w:p w14:paraId="32C7749F" w14:textId="77777777" w:rsidR="00A0798D" w:rsidRDefault="00A0798D" w:rsidP="00A0798D">
      <w:pPr>
        <w:bidi/>
        <w:jc w:val="both"/>
        <w:rPr>
          <w:rFonts w:cs="David" w:hint="cs"/>
          <w:rtl/>
        </w:rPr>
      </w:pPr>
    </w:p>
    <w:p w14:paraId="28D1D63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5150A9A" w14:textId="77777777" w:rsidR="00A0798D" w:rsidRDefault="00A0798D" w:rsidP="00A0798D">
      <w:pPr>
        <w:bidi/>
        <w:ind w:firstLine="720"/>
        <w:jc w:val="both"/>
        <w:rPr>
          <w:rFonts w:cs="David" w:hint="cs"/>
          <w:rtl/>
        </w:rPr>
      </w:pPr>
    </w:p>
    <w:p w14:paraId="63447602" w14:textId="77777777" w:rsidR="00A0798D" w:rsidRDefault="00A0798D" w:rsidP="00A0798D">
      <w:pPr>
        <w:bidi/>
        <w:ind w:firstLine="720"/>
        <w:jc w:val="both"/>
        <w:rPr>
          <w:rFonts w:cs="David" w:hint="cs"/>
          <w:rtl/>
        </w:rPr>
      </w:pPr>
      <w:r>
        <w:rPr>
          <w:rFonts w:cs="David" w:hint="cs"/>
          <w:rtl/>
        </w:rPr>
        <w:t xml:space="preserve">חברים, אני מכריז על סיום ההפסקה. אנחנו חוזרים לדיון. קיבלתי אישור מהיושב ראש להמשיך את הדיון. </w:t>
      </w:r>
    </w:p>
    <w:p w14:paraId="5470102E" w14:textId="77777777" w:rsidR="00A0798D" w:rsidRDefault="00A0798D" w:rsidP="00A0798D">
      <w:pPr>
        <w:bidi/>
        <w:jc w:val="both"/>
        <w:rPr>
          <w:rFonts w:cs="David" w:hint="cs"/>
          <w:rtl/>
        </w:rPr>
      </w:pPr>
    </w:p>
    <w:p w14:paraId="6A298C4D"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56F84CC6" w14:textId="77777777" w:rsidR="00A0798D" w:rsidRDefault="00A0798D" w:rsidP="00A0798D">
      <w:pPr>
        <w:bidi/>
        <w:jc w:val="both"/>
        <w:rPr>
          <w:rFonts w:cs="David" w:hint="cs"/>
          <w:u w:val="single"/>
          <w:rtl/>
        </w:rPr>
      </w:pPr>
    </w:p>
    <w:p w14:paraId="0EA629DD" w14:textId="77777777" w:rsidR="00A0798D" w:rsidRDefault="00A0798D" w:rsidP="00A0798D">
      <w:pPr>
        <w:bidi/>
        <w:ind w:firstLine="720"/>
        <w:jc w:val="both"/>
        <w:rPr>
          <w:rFonts w:cs="David" w:hint="cs"/>
          <w:rtl/>
        </w:rPr>
      </w:pPr>
      <w:r>
        <w:rPr>
          <w:rFonts w:cs="David" w:hint="cs"/>
          <w:rtl/>
        </w:rPr>
        <w:t xml:space="preserve">אני מבין שנתת הוראה ליושב ראש הכנסת לקיים את הדיון. </w:t>
      </w:r>
    </w:p>
    <w:p w14:paraId="17A0C646" w14:textId="77777777" w:rsidR="00A0798D" w:rsidRDefault="00A0798D" w:rsidP="00A0798D">
      <w:pPr>
        <w:bidi/>
        <w:ind w:firstLine="720"/>
        <w:jc w:val="both"/>
        <w:rPr>
          <w:rFonts w:cs="David" w:hint="cs"/>
          <w:rtl/>
        </w:rPr>
      </w:pPr>
    </w:p>
    <w:p w14:paraId="0DE32DB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F5EA258" w14:textId="77777777" w:rsidR="00A0798D" w:rsidRDefault="00A0798D" w:rsidP="00A0798D">
      <w:pPr>
        <w:bidi/>
        <w:ind w:firstLine="720"/>
        <w:jc w:val="both"/>
        <w:rPr>
          <w:rFonts w:cs="David" w:hint="cs"/>
          <w:rtl/>
        </w:rPr>
      </w:pPr>
    </w:p>
    <w:p w14:paraId="4C86FF62" w14:textId="77777777" w:rsidR="00A0798D" w:rsidRDefault="00A0798D" w:rsidP="00A0798D">
      <w:pPr>
        <w:bidi/>
        <w:ind w:firstLine="720"/>
        <w:jc w:val="both"/>
        <w:rPr>
          <w:rFonts w:cs="David" w:hint="cs"/>
          <w:rtl/>
        </w:rPr>
      </w:pPr>
      <w:r>
        <w:rPr>
          <w:rFonts w:cs="David" w:hint="cs"/>
          <w:rtl/>
        </w:rPr>
        <w:t>נתתי הוראה?</w:t>
      </w:r>
    </w:p>
    <w:p w14:paraId="72001E47" w14:textId="77777777" w:rsidR="00A0798D" w:rsidRDefault="00A0798D" w:rsidP="00A0798D">
      <w:pPr>
        <w:bidi/>
        <w:ind w:firstLine="720"/>
        <w:jc w:val="both"/>
        <w:rPr>
          <w:rFonts w:cs="David" w:hint="cs"/>
          <w:rtl/>
        </w:rPr>
      </w:pPr>
    </w:p>
    <w:p w14:paraId="0996752B" w14:textId="77777777" w:rsidR="00A0798D" w:rsidRDefault="00A0798D" w:rsidP="00A0798D">
      <w:pPr>
        <w:bidi/>
        <w:jc w:val="both"/>
        <w:rPr>
          <w:rFonts w:cs="David" w:hint="cs"/>
          <w:u w:val="single"/>
          <w:rtl/>
        </w:rPr>
      </w:pPr>
      <w:r>
        <w:rPr>
          <w:rFonts w:cs="David" w:hint="cs"/>
          <w:u w:val="single"/>
          <w:rtl/>
        </w:rPr>
        <w:t>יואל חסון:</w:t>
      </w:r>
    </w:p>
    <w:p w14:paraId="6C19B155" w14:textId="77777777" w:rsidR="00A0798D" w:rsidRDefault="00A0798D" w:rsidP="00A0798D">
      <w:pPr>
        <w:bidi/>
        <w:ind w:firstLine="720"/>
        <w:jc w:val="both"/>
        <w:rPr>
          <w:rFonts w:cs="David" w:hint="cs"/>
          <w:rtl/>
        </w:rPr>
      </w:pPr>
    </w:p>
    <w:p w14:paraId="30B50B5B" w14:textId="77777777" w:rsidR="00A0798D" w:rsidRDefault="00A0798D" w:rsidP="00A0798D">
      <w:pPr>
        <w:bidi/>
        <w:ind w:firstLine="720"/>
        <w:jc w:val="both"/>
        <w:rPr>
          <w:rFonts w:cs="David" w:hint="cs"/>
          <w:rtl/>
        </w:rPr>
      </w:pPr>
      <w:r>
        <w:rPr>
          <w:rFonts w:cs="David" w:hint="cs"/>
          <w:rtl/>
        </w:rPr>
        <w:t xml:space="preserve">הרי הוא פוחד פחד מוות ממך. </w:t>
      </w:r>
    </w:p>
    <w:p w14:paraId="2C81771B" w14:textId="77777777" w:rsidR="00A0798D" w:rsidRDefault="00A0798D" w:rsidP="00A0798D">
      <w:pPr>
        <w:bidi/>
        <w:jc w:val="both"/>
        <w:rPr>
          <w:rFonts w:cs="David" w:hint="cs"/>
          <w:rtl/>
        </w:rPr>
      </w:pPr>
    </w:p>
    <w:p w14:paraId="7DC30080" w14:textId="77777777" w:rsidR="00A0798D" w:rsidRDefault="00A0798D" w:rsidP="00A0798D">
      <w:pPr>
        <w:bidi/>
        <w:jc w:val="both"/>
        <w:rPr>
          <w:rFonts w:cs="David" w:hint="cs"/>
          <w:u w:val="single"/>
          <w:rtl/>
        </w:rPr>
      </w:pPr>
      <w:r>
        <w:rPr>
          <w:rFonts w:cs="David" w:hint="cs"/>
          <w:u w:val="single"/>
          <w:rtl/>
        </w:rPr>
        <w:t>דני דנון</w:t>
      </w:r>
      <w:r w:rsidRPr="00E36EB4">
        <w:rPr>
          <w:rFonts w:cs="David" w:hint="cs"/>
          <w:u w:val="single"/>
          <w:rtl/>
        </w:rPr>
        <w:t>:</w:t>
      </w:r>
    </w:p>
    <w:p w14:paraId="3CF72975" w14:textId="77777777" w:rsidR="00A0798D" w:rsidRDefault="00A0798D" w:rsidP="00A0798D">
      <w:pPr>
        <w:bidi/>
        <w:jc w:val="both"/>
        <w:rPr>
          <w:rFonts w:cs="David" w:hint="cs"/>
          <w:u w:val="single"/>
          <w:rtl/>
        </w:rPr>
      </w:pPr>
    </w:p>
    <w:p w14:paraId="70FE4A30" w14:textId="77777777" w:rsidR="00A0798D" w:rsidRDefault="00A0798D" w:rsidP="00A0798D">
      <w:pPr>
        <w:bidi/>
        <w:ind w:firstLine="720"/>
        <w:jc w:val="both"/>
        <w:rPr>
          <w:rFonts w:cs="David" w:hint="cs"/>
          <w:rtl/>
        </w:rPr>
      </w:pPr>
      <w:r>
        <w:rPr>
          <w:rFonts w:cs="David" w:hint="cs"/>
          <w:rtl/>
        </w:rPr>
        <w:t>איך אתה מדבר?</w:t>
      </w:r>
    </w:p>
    <w:p w14:paraId="667107B9" w14:textId="77777777" w:rsidR="00A0798D" w:rsidRDefault="00A0798D" w:rsidP="00A0798D">
      <w:pPr>
        <w:bidi/>
        <w:ind w:firstLine="720"/>
        <w:jc w:val="both"/>
        <w:rPr>
          <w:rFonts w:cs="David" w:hint="cs"/>
          <w:rtl/>
        </w:rPr>
      </w:pPr>
    </w:p>
    <w:p w14:paraId="194240D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DBD4807" w14:textId="77777777" w:rsidR="00A0798D" w:rsidRDefault="00A0798D" w:rsidP="00A0798D">
      <w:pPr>
        <w:bidi/>
        <w:ind w:firstLine="720"/>
        <w:jc w:val="both"/>
        <w:rPr>
          <w:rFonts w:cs="David" w:hint="cs"/>
          <w:rtl/>
        </w:rPr>
      </w:pPr>
    </w:p>
    <w:p w14:paraId="0180ED91" w14:textId="77777777" w:rsidR="00A0798D" w:rsidRDefault="00A0798D" w:rsidP="00A0798D">
      <w:pPr>
        <w:bidi/>
        <w:ind w:firstLine="720"/>
        <w:jc w:val="both"/>
        <w:rPr>
          <w:rFonts w:cs="David" w:hint="cs"/>
          <w:rtl/>
        </w:rPr>
      </w:pPr>
      <w:r>
        <w:rPr>
          <w:rFonts w:cs="David" w:hint="cs"/>
          <w:rtl/>
        </w:rPr>
        <w:t xml:space="preserve">זה שאתם לא מכבדים יועצת משפטית - - - </w:t>
      </w:r>
    </w:p>
    <w:p w14:paraId="4A268FEB" w14:textId="77777777" w:rsidR="00A0798D" w:rsidRDefault="00A0798D" w:rsidP="00A0798D">
      <w:pPr>
        <w:bidi/>
        <w:ind w:firstLine="720"/>
        <w:jc w:val="both"/>
        <w:rPr>
          <w:rFonts w:cs="David" w:hint="cs"/>
          <w:rtl/>
        </w:rPr>
      </w:pPr>
    </w:p>
    <w:p w14:paraId="446C05B6" w14:textId="77777777" w:rsidR="00A0798D" w:rsidRPr="004848FA" w:rsidRDefault="00A0798D" w:rsidP="00A0798D">
      <w:pPr>
        <w:keepNext/>
        <w:bidi/>
        <w:jc w:val="both"/>
        <w:rPr>
          <w:rFonts w:cs="David" w:hint="cs"/>
          <w:u w:val="single"/>
          <w:rtl/>
        </w:rPr>
      </w:pPr>
      <w:r>
        <w:rPr>
          <w:rFonts w:cs="David" w:hint="cs"/>
          <w:u w:val="single"/>
          <w:rtl/>
        </w:rPr>
        <w:t>דני דנון:</w:t>
      </w:r>
    </w:p>
    <w:p w14:paraId="7F23E62A" w14:textId="77777777" w:rsidR="00A0798D" w:rsidRDefault="00A0798D" w:rsidP="00A0798D">
      <w:pPr>
        <w:bidi/>
        <w:ind w:firstLine="720"/>
        <w:jc w:val="both"/>
        <w:rPr>
          <w:rFonts w:cs="David" w:hint="cs"/>
          <w:rtl/>
        </w:rPr>
      </w:pPr>
    </w:p>
    <w:p w14:paraId="1F41CB4D" w14:textId="77777777" w:rsidR="00A0798D" w:rsidRDefault="00A0798D" w:rsidP="00A0798D">
      <w:pPr>
        <w:bidi/>
        <w:ind w:firstLine="720"/>
        <w:jc w:val="both"/>
        <w:rPr>
          <w:rFonts w:cs="David" w:hint="cs"/>
          <w:rtl/>
        </w:rPr>
      </w:pPr>
      <w:r>
        <w:rPr>
          <w:rFonts w:cs="David" w:hint="cs"/>
          <w:rtl/>
        </w:rPr>
        <w:t>אתה מחלק ציונים ליושב ראש הכנסת?</w:t>
      </w:r>
    </w:p>
    <w:p w14:paraId="3A210E22" w14:textId="77777777" w:rsidR="00A0798D" w:rsidRDefault="00A0798D" w:rsidP="00A0798D">
      <w:pPr>
        <w:bidi/>
        <w:jc w:val="both"/>
        <w:rPr>
          <w:rFonts w:cs="David" w:hint="cs"/>
          <w:rtl/>
        </w:rPr>
      </w:pPr>
    </w:p>
    <w:p w14:paraId="2127FAEE"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15D2485E" w14:textId="77777777" w:rsidR="00A0798D" w:rsidRDefault="00A0798D" w:rsidP="00A0798D">
      <w:pPr>
        <w:bidi/>
        <w:jc w:val="both"/>
        <w:rPr>
          <w:rFonts w:cs="David" w:hint="cs"/>
          <w:u w:val="single"/>
          <w:rtl/>
        </w:rPr>
      </w:pPr>
    </w:p>
    <w:p w14:paraId="3F2EF1B3" w14:textId="77777777" w:rsidR="00A0798D" w:rsidRDefault="00A0798D" w:rsidP="00A0798D">
      <w:pPr>
        <w:bidi/>
        <w:ind w:firstLine="720"/>
        <w:jc w:val="both"/>
        <w:rPr>
          <w:rFonts w:cs="David" w:hint="cs"/>
          <w:rtl/>
        </w:rPr>
      </w:pPr>
      <w:r>
        <w:rPr>
          <w:rFonts w:cs="David" w:hint="cs"/>
          <w:rtl/>
        </w:rPr>
        <w:t xml:space="preserve">הדיון הזה ואי-כיבוד התקנון - בחסות יושב-ראש הכנסת, כמו כל תהליך החקיקה הזה. הוא בחסות יושב ראש הכנסת, שנכנע לגחמות האנטי-דמוקרטיות שלכם. </w:t>
      </w:r>
    </w:p>
    <w:p w14:paraId="06FB38AC" w14:textId="77777777" w:rsidR="00A0798D" w:rsidRDefault="00A0798D" w:rsidP="00A0798D">
      <w:pPr>
        <w:bidi/>
        <w:jc w:val="both"/>
        <w:rPr>
          <w:rFonts w:cs="David" w:hint="cs"/>
          <w:rtl/>
        </w:rPr>
      </w:pPr>
    </w:p>
    <w:p w14:paraId="6EB9CD63"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690943ED" w14:textId="77777777" w:rsidR="00A0798D" w:rsidRDefault="00A0798D" w:rsidP="00A0798D">
      <w:pPr>
        <w:bidi/>
        <w:jc w:val="both"/>
        <w:rPr>
          <w:rFonts w:cs="David" w:hint="cs"/>
          <w:rtl/>
        </w:rPr>
      </w:pPr>
    </w:p>
    <w:p w14:paraId="237FC9C5" w14:textId="77777777" w:rsidR="00A0798D" w:rsidRDefault="00A0798D" w:rsidP="00A0798D">
      <w:pPr>
        <w:bidi/>
        <w:jc w:val="both"/>
        <w:rPr>
          <w:rFonts w:cs="David" w:hint="cs"/>
          <w:rtl/>
        </w:rPr>
      </w:pPr>
      <w:r>
        <w:rPr>
          <w:rFonts w:cs="David" w:hint="cs"/>
          <w:rtl/>
        </w:rPr>
        <w:tab/>
        <w:t xml:space="preserve">הדמוקרטיה זה יואל חסון. </w:t>
      </w:r>
    </w:p>
    <w:p w14:paraId="786C48E7" w14:textId="77777777" w:rsidR="00A0798D" w:rsidRDefault="00A0798D" w:rsidP="00A0798D">
      <w:pPr>
        <w:bidi/>
        <w:jc w:val="both"/>
        <w:rPr>
          <w:rFonts w:cs="David" w:hint="cs"/>
          <w:rtl/>
        </w:rPr>
      </w:pPr>
      <w:r>
        <w:rPr>
          <w:rFonts w:cs="David" w:hint="cs"/>
          <w:rtl/>
        </w:rPr>
        <w:tab/>
      </w:r>
    </w:p>
    <w:p w14:paraId="6D35CAEA"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43B65CBB" w14:textId="77777777" w:rsidR="00A0798D" w:rsidRDefault="00A0798D" w:rsidP="00A0798D">
      <w:pPr>
        <w:bidi/>
        <w:jc w:val="both"/>
        <w:rPr>
          <w:rFonts w:cs="David" w:hint="cs"/>
          <w:u w:val="single"/>
          <w:rtl/>
        </w:rPr>
      </w:pPr>
    </w:p>
    <w:p w14:paraId="46105729" w14:textId="77777777" w:rsidR="00A0798D" w:rsidRDefault="00A0798D" w:rsidP="00A0798D">
      <w:pPr>
        <w:bidi/>
        <w:ind w:firstLine="720"/>
        <w:jc w:val="both"/>
        <w:rPr>
          <w:rFonts w:cs="David" w:hint="cs"/>
          <w:rtl/>
        </w:rPr>
      </w:pPr>
      <w:r>
        <w:rPr>
          <w:rFonts w:cs="David" w:hint="cs"/>
          <w:rtl/>
        </w:rPr>
        <w:t xml:space="preserve">חברים, אני מחדש את הדיון. החברים שרוצים לדבר ידברו. נמתין עם ההצבעה עד שחבר הכנסת מולה יסיים את השאילתא שלו ויחזור. אנחנו לא נמנע ממנו אפשרות להצביע. </w:t>
      </w:r>
    </w:p>
    <w:p w14:paraId="7BECA8F1" w14:textId="77777777" w:rsidR="00A0798D" w:rsidRDefault="00A0798D" w:rsidP="00A0798D">
      <w:pPr>
        <w:bidi/>
        <w:ind w:firstLine="720"/>
        <w:jc w:val="both"/>
        <w:rPr>
          <w:rFonts w:cs="David" w:hint="cs"/>
          <w:rtl/>
        </w:rPr>
      </w:pPr>
    </w:p>
    <w:p w14:paraId="411A18B7" w14:textId="77777777" w:rsidR="00A0798D" w:rsidRDefault="00A0798D" w:rsidP="00A0798D">
      <w:pPr>
        <w:bidi/>
        <w:jc w:val="both"/>
        <w:rPr>
          <w:rFonts w:cs="David" w:hint="cs"/>
          <w:u w:val="single"/>
          <w:rtl/>
        </w:rPr>
      </w:pPr>
      <w:r>
        <w:rPr>
          <w:rFonts w:cs="David" w:hint="cs"/>
          <w:u w:val="single"/>
          <w:rtl/>
        </w:rPr>
        <w:t>יואל חסון:</w:t>
      </w:r>
    </w:p>
    <w:p w14:paraId="2133055D" w14:textId="77777777" w:rsidR="00A0798D" w:rsidRDefault="00A0798D" w:rsidP="00A0798D">
      <w:pPr>
        <w:bidi/>
        <w:ind w:firstLine="720"/>
        <w:jc w:val="both"/>
        <w:rPr>
          <w:rFonts w:cs="David" w:hint="cs"/>
          <w:rtl/>
        </w:rPr>
      </w:pPr>
    </w:p>
    <w:p w14:paraId="3D61954E" w14:textId="77777777" w:rsidR="00A0798D" w:rsidRDefault="00A0798D" w:rsidP="00A0798D">
      <w:pPr>
        <w:bidi/>
        <w:ind w:firstLine="720"/>
        <w:jc w:val="both"/>
        <w:rPr>
          <w:rFonts w:cs="David" w:hint="cs"/>
          <w:rtl/>
        </w:rPr>
      </w:pPr>
      <w:r>
        <w:rPr>
          <w:rFonts w:cs="David" w:hint="cs"/>
          <w:rtl/>
        </w:rPr>
        <w:t xml:space="preserve">הייתי באמצע רשות דיבור, אדוני. </w:t>
      </w:r>
    </w:p>
    <w:p w14:paraId="63A9A6FA" w14:textId="77777777" w:rsidR="00A0798D" w:rsidRDefault="00A0798D" w:rsidP="00A0798D">
      <w:pPr>
        <w:bidi/>
        <w:ind w:firstLine="720"/>
        <w:jc w:val="both"/>
        <w:rPr>
          <w:rFonts w:cs="David" w:hint="cs"/>
          <w:rtl/>
        </w:rPr>
      </w:pPr>
    </w:p>
    <w:p w14:paraId="7E77B64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1980254" w14:textId="77777777" w:rsidR="00A0798D" w:rsidRDefault="00A0798D" w:rsidP="00A0798D">
      <w:pPr>
        <w:bidi/>
        <w:ind w:firstLine="720"/>
        <w:jc w:val="both"/>
        <w:rPr>
          <w:rFonts w:cs="David" w:hint="cs"/>
          <w:rtl/>
        </w:rPr>
      </w:pPr>
    </w:p>
    <w:p w14:paraId="4F9E3033" w14:textId="77777777" w:rsidR="00A0798D" w:rsidRDefault="00A0798D" w:rsidP="00A0798D">
      <w:pPr>
        <w:bidi/>
        <w:ind w:firstLine="720"/>
        <w:jc w:val="both"/>
        <w:rPr>
          <w:rFonts w:cs="David" w:hint="cs"/>
          <w:rtl/>
        </w:rPr>
      </w:pPr>
      <w:r>
        <w:rPr>
          <w:rFonts w:cs="David" w:hint="cs"/>
          <w:rtl/>
        </w:rPr>
        <w:t xml:space="preserve">לא, אתה סיימת. כבר העברתי אותה לחבר הכנסת דורון אביטל. בבקשה, חבר הכנסת אביטל. </w:t>
      </w:r>
    </w:p>
    <w:p w14:paraId="02ABECA6" w14:textId="77777777" w:rsidR="00A0798D" w:rsidRDefault="00A0798D" w:rsidP="00A0798D">
      <w:pPr>
        <w:bidi/>
        <w:ind w:firstLine="720"/>
        <w:jc w:val="both"/>
        <w:rPr>
          <w:rFonts w:cs="David" w:hint="cs"/>
          <w:rtl/>
        </w:rPr>
      </w:pPr>
    </w:p>
    <w:p w14:paraId="18A240CC" w14:textId="77777777" w:rsidR="00A0798D" w:rsidRDefault="00A0798D" w:rsidP="00A0798D">
      <w:pPr>
        <w:bidi/>
        <w:jc w:val="both"/>
        <w:rPr>
          <w:rFonts w:cs="David" w:hint="cs"/>
          <w:u w:val="single"/>
          <w:rtl/>
        </w:rPr>
      </w:pPr>
      <w:r>
        <w:rPr>
          <w:rFonts w:cs="David" w:hint="cs"/>
          <w:u w:val="single"/>
          <w:rtl/>
        </w:rPr>
        <w:t>יואל חסון:</w:t>
      </w:r>
    </w:p>
    <w:p w14:paraId="239C9733" w14:textId="77777777" w:rsidR="00A0798D" w:rsidRDefault="00A0798D" w:rsidP="00A0798D">
      <w:pPr>
        <w:bidi/>
        <w:ind w:firstLine="720"/>
        <w:jc w:val="both"/>
        <w:rPr>
          <w:rFonts w:cs="David" w:hint="cs"/>
          <w:rtl/>
        </w:rPr>
      </w:pPr>
    </w:p>
    <w:p w14:paraId="496135C6" w14:textId="77777777" w:rsidR="00A0798D" w:rsidRDefault="00A0798D" w:rsidP="00A0798D">
      <w:pPr>
        <w:bidi/>
        <w:ind w:firstLine="720"/>
        <w:jc w:val="both"/>
        <w:rPr>
          <w:rFonts w:cs="David" w:hint="cs"/>
          <w:rtl/>
        </w:rPr>
      </w:pPr>
      <w:r>
        <w:rPr>
          <w:rFonts w:cs="David" w:hint="cs"/>
          <w:rtl/>
        </w:rPr>
        <w:t xml:space="preserve">בבקשה. בשבילו אני מוכן. </w:t>
      </w:r>
    </w:p>
    <w:p w14:paraId="3158DA40" w14:textId="77777777" w:rsidR="00A0798D" w:rsidRDefault="00A0798D" w:rsidP="00A0798D">
      <w:pPr>
        <w:bidi/>
        <w:ind w:firstLine="720"/>
        <w:jc w:val="both"/>
        <w:rPr>
          <w:rFonts w:cs="David" w:hint="cs"/>
          <w:rtl/>
        </w:rPr>
      </w:pPr>
    </w:p>
    <w:p w14:paraId="38B9A39D" w14:textId="77777777" w:rsidR="00A0798D" w:rsidRPr="00C14F84" w:rsidRDefault="00A0798D" w:rsidP="00A0798D">
      <w:pPr>
        <w:bidi/>
        <w:rPr>
          <w:rFonts w:cs="David" w:hint="cs"/>
          <w:u w:val="single"/>
          <w:rtl/>
        </w:rPr>
      </w:pPr>
      <w:r w:rsidRPr="00C14F84">
        <w:rPr>
          <w:rFonts w:cs="David" w:hint="cs"/>
          <w:u w:val="single"/>
          <w:rtl/>
        </w:rPr>
        <w:t>דורון אביטל:</w:t>
      </w:r>
    </w:p>
    <w:p w14:paraId="44C69A1F" w14:textId="77777777" w:rsidR="00A0798D" w:rsidRDefault="00A0798D" w:rsidP="00A0798D">
      <w:pPr>
        <w:bidi/>
        <w:jc w:val="both"/>
        <w:rPr>
          <w:rFonts w:cs="David" w:hint="cs"/>
          <w:rtl/>
        </w:rPr>
      </w:pPr>
    </w:p>
    <w:p w14:paraId="12137A2C" w14:textId="77777777" w:rsidR="00A0798D" w:rsidRDefault="00A0798D" w:rsidP="00A0798D">
      <w:pPr>
        <w:bidi/>
        <w:ind w:firstLine="720"/>
        <w:jc w:val="both"/>
        <w:rPr>
          <w:rFonts w:cs="David" w:hint="cs"/>
          <w:rtl/>
        </w:rPr>
      </w:pPr>
      <w:r>
        <w:rPr>
          <w:rFonts w:cs="David" w:hint="cs"/>
          <w:rtl/>
        </w:rPr>
        <w:t xml:space="preserve">תודה. נקודה מקדימה - אני רוצה לחזור על הבחנה שאמרתי גם מעל הפודיום בכנסת, ההבחנה בין הפרוצדורה של הדמוקרטיה לבין הרוח והתרבות הדמוקרטית. הפרוצדורה נותנת המון כוח בידיהם של יושבי ראש הוועדות, אבל אתם חוטאים פעם אחרי פעם כנגד. </w:t>
      </w:r>
    </w:p>
    <w:p w14:paraId="10429479" w14:textId="77777777" w:rsidR="00A0798D" w:rsidRDefault="00A0798D" w:rsidP="00A0798D">
      <w:pPr>
        <w:bidi/>
        <w:ind w:firstLine="720"/>
        <w:jc w:val="both"/>
        <w:rPr>
          <w:rFonts w:cs="David" w:hint="cs"/>
          <w:rtl/>
        </w:rPr>
      </w:pPr>
    </w:p>
    <w:p w14:paraId="6546990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06AA9A4" w14:textId="77777777" w:rsidR="00A0798D" w:rsidRDefault="00A0798D" w:rsidP="00A0798D">
      <w:pPr>
        <w:bidi/>
        <w:ind w:firstLine="720"/>
        <w:jc w:val="both"/>
        <w:rPr>
          <w:rFonts w:cs="David" w:hint="cs"/>
          <w:rtl/>
        </w:rPr>
      </w:pPr>
    </w:p>
    <w:p w14:paraId="76FAE692" w14:textId="77777777" w:rsidR="00A0798D" w:rsidRDefault="00A0798D" w:rsidP="00A0798D">
      <w:pPr>
        <w:bidi/>
        <w:ind w:firstLine="720"/>
        <w:jc w:val="both"/>
        <w:rPr>
          <w:rFonts w:cs="David" w:hint="cs"/>
          <w:rtl/>
        </w:rPr>
      </w:pPr>
      <w:r>
        <w:rPr>
          <w:rFonts w:cs="David" w:hint="cs"/>
          <w:rtl/>
        </w:rPr>
        <w:t>כנגד מה?</w:t>
      </w:r>
    </w:p>
    <w:p w14:paraId="126C61C2" w14:textId="77777777" w:rsidR="00A0798D" w:rsidRDefault="00A0798D" w:rsidP="00A0798D">
      <w:pPr>
        <w:bidi/>
        <w:ind w:firstLine="720"/>
        <w:jc w:val="both"/>
        <w:rPr>
          <w:rFonts w:cs="David" w:hint="cs"/>
          <w:rtl/>
        </w:rPr>
      </w:pPr>
    </w:p>
    <w:p w14:paraId="62EF068C" w14:textId="77777777" w:rsidR="00A0798D" w:rsidRPr="00C14F84" w:rsidRDefault="00A0798D" w:rsidP="00A0798D">
      <w:pPr>
        <w:bidi/>
        <w:rPr>
          <w:rFonts w:cs="David" w:hint="cs"/>
          <w:u w:val="single"/>
          <w:rtl/>
        </w:rPr>
      </w:pPr>
      <w:r w:rsidRPr="00C14F84">
        <w:rPr>
          <w:rFonts w:cs="David" w:hint="cs"/>
          <w:u w:val="single"/>
          <w:rtl/>
        </w:rPr>
        <w:t>דורון אביטל:</w:t>
      </w:r>
    </w:p>
    <w:p w14:paraId="06DB161C" w14:textId="77777777" w:rsidR="00A0798D" w:rsidRDefault="00A0798D" w:rsidP="00A0798D">
      <w:pPr>
        <w:bidi/>
        <w:ind w:firstLine="720"/>
        <w:jc w:val="both"/>
        <w:rPr>
          <w:rFonts w:cs="David" w:hint="cs"/>
          <w:rtl/>
        </w:rPr>
      </w:pPr>
    </w:p>
    <w:p w14:paraId="1DEBDD35" w14:textId="77777777" w:rsidR="00A0798D" w:rsidRDefault="00A0798D" w:rsidP="00A0798D">
      <w:pPr>
        <w:bidi/>
        <w:ind w:firstLine="720"/>
        <w:jc w:val="both"/>
        <w:rPr>
          <w:rFonts w:cs="David" w:hint="cs"/>
          <w:rtl/>
        </w:rPr>
      </w:pPr>
      <w:r>
        <w:rPr>
          <w:rFonts w:cs="David" w:hint="cs"/>
          <w:rtl/>
        </w:rPr>
        <w:t xml:space="preserve">כנגד הרוח הדמוקרטית. התרבות הדמוקרטית היא לא רק פרוצדורות. </w:t>
      </w:r>
    </w:p>
    <w:p w14:paraId="7C91F418" w14:textId="77777777" w:rsidR="00A0798D" w:rsidRDefault="00A0798D" w:rsidP="00A0798D">
      <w:pPr>
        <w:bidi/>
        <w:ind w:firstLine="720"/>
        <w:jc w:val="both"/>
        <w:rPr>
          <w:rFonts w:cs="David" w:hint="cs"/>
          <w:rtl/>
        </w:rPr>
      </w:pPr>
    </w:p>
    <w:p w14:paraId="064E459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3D16C7C" w14:textId="77777777" w:rsidR="00A0798D" w:rsidRDefault="00A0798D" w:rsidP="00A0798D">
      <w:pPr>
        <w:bidi/>
        <w:ind w:firstLine="720"/>
        <w:jc w:val="both"/>
        <w:rPr>
          <w:rFonts w:cs="David" w:hint="cs"/>
          <w:rtl/>
        </w:rPr>
      </w:pPr>
    </w:p>
    <w:p w14:paraId="143B795C" w14:textId="77777777" w:rsidR="00A0798D" w:rsidRDefault="00A0798D" w:rsidP="00A0798D">
      <w:pPr>
        <w:bidi/>
        <w:ind w:firstLine="720"/>
        <w:jc w:val="both"/>
        <w:rPr>
          <w:rFonts w:cs="David" w:hint="cs"/>
          <w:rtl/>
        </w:rPr>
      </w:pPr>
      <w:r>
        <w:rPr>
          <w:rFonts w:cs="David" w:hint="cs"/>
          <w:rtl/>
        </w:rPr>
        <w:t xml:space="preserve">אנחנו פועלים לפי תקנון הכנסת. </w:t>
      </w:r>
    </w:p>
    <w:p w14:paraId="48AB8D9F" w14:textId="77777777" w:rsidR="00A0798D" w:rsidRDefault="00A0798D" w:rsidP="00A0798D">
      <w:pPr>
        <w:bidi/>
        <w:ind w:firstLine="720"/>
        <w:jc w:val="both"/>
        <w:rPr>
          <w:rFonts w:cs="David" w:hint="cs"/>
          <w:rtl/>
        </w:rPr>
      </w:pPr>
    </w:p>
    <w:p w14:paraId="7864E65F" w14:textId="77777777" w:rsidR="00A0798D" w:rsidRDefault="00A0798D" w:rsidP="00A0798D">
      <w:pPr>
        <w:bidi/>
        <w:jc w:val="both"/>
        <w:rPr>
          <w:rFonts w:cs="David" w:hint="cs"/>
          <w:u w:val="single"/>
          <w:rtl/>
        </w:rPr>
      </w:pPr>
      <w:r>
        <w:rPr>
          <w:rFonts w:cs="David" w:hint="cs"/>
          <w:u w:val="single"/>
          <w:rtl/>
        </w:rPr>
        <w:t>יואל חסון:</w:t>
      </w:r>
    </w:p>
    <w:p w14:paraId="51E6D401" w14:textId="77777777" w:rsidR="00A0798D" w:rsidRDefault="00A0798D" w:rsidP="00A0798D">
      <w:pPr>
        <w:bidi/>
        <w:ind w:firstLine="720"/>
        <w:jc w:val="both"/>
        <w:rPr>
          <w:rFonts w:cs="David" w:hint="cs"/>
          <w:rtl/>
        </w:rPr>
      </w:pPr>
    </w:p>
    <w:p w14:paraId="1F601031" w14:textId="77777777" w:rsidR="00A0798D" w:rsidRDefault="00A0798D" w:rsidP="00A0798D">
      <w:pPr>
        <w:bidi/>
        <w:ind w:firstLine="720"/>
        <w:jc w:val="both"/>
        <w:rPr>
          <w:rFonts w:cs="David" w:hint="cs"/>
          <w:rtl/>
        </w:rPr>
      </w:pPr>
      <w:r>
        <w:rPr>
          <w:rFonts w:cs="David" w:hint="cs"/>
          <w:rtl/>
        </w:rPr>
        <w:t xml:space="preserve">אתה מבין את המשפט הזה </w:t>
      </w:r>
      <w:r>
        <w:rPr>
          <w:rFonts w:cs="David"/>
          <w:rtl/>
        </w:rPr>
        <w:t>–</w:t>
      </w:r>
      <w:r>
        <w:rPr>
          <w:rFonts w:cs="David" w:hint="cs"/>
          <w:rtl/>
        </w:rPr>
        <w:t xml:space="preserve"> רוח דמוקרטית?</w:t>
      </w:r>
    </w:p>
    <w:p w14:paraId="4359FBDF" w14:textId="77777777" w:rsidR="00A0798D" w:rsidRDefault="00A0798D" w:rsidP="00A0798D">
      <w:pPr>
        <w:bidi/>
        <w:jc w:val="both"/>
        <w:rPr>
          <w:rFonts w:cs="David" w:hint="cs"/>
          <w:rtl/>
        </w:rPr>
      </w:pPr>
    </w:p>
    <w:p w14:paraId="6E206C35" w14:textId="77777777" w:rsidR="00A0798D" w:rsidRDefault="00A0798D" w:rsidP="00A0798D">
      <w:pPr>
        <w:bidi/>
        <w:jc w:val="both"/>
        <w:rPr>
          <w:rFonts w:cs="David" w:hint="cs"/>
          <w:u w:val="single"/>
          <w:rtl/>
        </w:rPr>
      </w:pPr>
      <w:r>
        <w:rPr>
          <w:rFonts w:cs="David" w:hint="cs"/>
          <w:u w:val="single"/>
          <w:rtl/>
        </w:rPr>
        <w:t>דני דנון</w:t>
      </w:r>
      <w:r w:rsidRPr="00E36EB4">
        <w:rPr>
          <w:rFonts w:cs="David" w:hint="cs"/>
          <w:u w:val="single"/>
          <w:rtl/>
        </w:rPr>
        <w:t>:</w:t>
      </w:r>
    </w:p>
    <w:p w14:paraId="6CE4110E" w14:textId="77777777" w:rsidR="00A0798D" w:rsidRDefault="00A0798D" w:rsidP="00A0798D">
      <w:pPr>
        <w:bidi/>
        <w:jc w:val="both"/>
        <w:rPr>
          <w:rFonts w:cs="David" w:hint="cs"/>
          <w:u w:val="single"/>
          <w:rtl/>
        </w:rPr>
      </w:pPr>
    </w:p>
    <w:p w14:paraId="046F4432" w14:textId="77777777" w:rsidR="00A0798D" w:rsidRDefault="00A0798D" w:rsidP="00A0798D">
      <w:pPr>
        <w:bidi/>
        <w:ind w:firstLine="720"/>
        <w:jc w:val="both"/>
        <w:rPr>
          <w:rFonts w:cs="David" w:hint="cs"/>
          <w:rtl/>
        </w:rPr>
      </w:pPr>
      <w:r>
        <w:rPr>
          <w:rFonts w:cs="David" w:hint="cs"/>
          <w:rtl/>
        </w:rPr>
        <w:t xml:space="preserve">כן -כשיש לכם רוב זה דמוקרטיה, כשאין לכם רוב זו לא דמוקרטיה. זו רוח הדמוקרטיה נוסח קדימה. </w:t>
      </w:r>
    </w:p>
    <w:p w14:paraId="3B97DA40" w14:textId="77777777" w:rsidR="00A0798D" w:rsidRDefault="00A0798D" w:rsidP="00A0798D">
      <w:pPr>
        <w:bidi/>
        <w:ind w:firstLine="720"/>
        <w:jc w:val="both"/>
        <w:rPr>
          <w:rFonts w:cs="David" w:hint="cs"/>
          <w:rtl/>
        </w:rPr>
      </w:pPr>
    </w:p>
    <w:p w14:paraId="4B9CA9E8" w14:textId="77777777" w:rsidR="00A0798D" w:rsidRPr="00C14F84" w:rsidRDefault="00A0798D" w:rsidP="00A0798D">
      <w:pPr>
        <w:bidi/>
        <w:rPr>
          <w:rFonts w:cs="David" w:hint="cs"/>
          <w:u w:val="single"/>
          <w:rtl/>
        </w:rPr>
      </w:pPr>
      <w:r w:rsidRPr="00C14F84">
        <w:rPr>
          <w:rFonts w:cs="David" w:hint="cs"/>
          <w:u w:val="single"/>
          <w:rtl/>
        </w:rPr>
        <w:t>דורון אביטל:</w:t>
      </w:r>
    </w:p>
    <w:p w14:paraId="542F0F42" w14:textId="77777777" w:rsidR="00A0798D" w:rsidRDefault="00A0798D" w:rsidP="00A0798D">
      <w:pPr>
        <w:bidi/>
        <w:ind w:firstLine="720"/>
        <w:jc w:val="both"/>
        <w:rPr>
          <w:rFonts w:cs="David" w:hint="cs"/>
          <w:rtl/>
        </w:rPr>
      </w:pPr>
    </w:p>
    <w:p w14:paraId="2C6938FC" w14:textId="77777777" w:rsidR="00A0798D" w:rsidRDefault="00A0798D" w:rsidP="00A0798D">
      <w:pPr>
        <w:bidi/>
        <w:ind w:firstLine="720"/>
        <w:jc w:val="both"/>
        <w:rPr>
          <w:rFonts w:cs="David" w:hint="cs"/>
          <w:rtl/>
        </w:rPr>
      </w:pPr>
      <w:r>
        <w:rPr>
          <w:rFonts w:cs="David" w:hint="cs"/>
          <w:rtl/>
        </w:rPr>
        <w:t xml:space="preserve">דנון, אני רוצה לדבר. </w:t>
      </w:r>
    </w:p>
    <w:p w14:paraId="5BBBE580" w14:textId="77777777" w:rsidR="00A0798D" w:rsidRDefault="00A0798D" w:rsidP="00A0798D">
      <w:pPr>
        <w:bidi/>
        <w:ind w:firstLine="720"/>
        <w:jc w:val="both"/>
        <w:rPr>
          <w:rFonts w:cs="David" w:hint="cs"/>
          <w:rtl/>
        </w:rPr>
      </w:pPr>
    </w:p>
    <w:p w14:paraId="5260440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21F9DC8" w14:textId="77777777" w:rsidR="00A0798D" w:rsidRDefault="00A0798D" w:rsidP="00A0798D">
      <w:pPr>
        <w:bidi/>
        <w:ind w:firstLine="720"/>
        <w:jc w:val="both"/>
        <w:rPr>
          <w:rFonts w:cs="David" w:hint="cs"/>
          <w:rtl/>
        </w:rPr>
      </w:pPr>
    </w:p>
    <w:p w14:paraId="21F4F38D" w14:textId="77777777" w:rsidR="00A0798D" w:rsidRDefault="00A0798D" w:rsidP="00A0798D">
      <w:pPr>
        <w:bidi/>
        <w:ind w:firstLine="720"/>
        <w:jc w:val="both"/>
        <w:rPr>
          <w:rFonts w:cs="David" w:hint="cs"/>
          <w:rtl/>
        </w:rPr>
      </w:pPr>
      <w:r>
        <w:rPr>
          <w:rFonts w:cs="David" w:hint="cs"/>
          <w:rtl/>
        </w:rPr>
        <w:t xml:space="preserve">חבר הכנסת דנון, אל תפריע לחבר הכנסת אביטל. </w:t>
      </w:r>
    </w:p>
    <w:p w14:paraId="4D301F4B" w14:textId="77777777" w:rsidR="00A0798D" w:rsidRDefault="00A0798D" w:rsidP="00A0798D">
      <w:pPr>
        <w:bidi/>
        <w:ind w:firstLine="720"/>
        <w:jc w:val="both"/>
        <w:rPr>
          <w:rFonts w:cs="David" w:hint="cs"/>
          <w:rtl/>
        </w:rPr>
      </w:pPr>
    </w:p>
    <w:p w14:paraId="4A2D6D7E" w14:textId="77777777" w:rsidR="00A0798D" w:rsidRPr="00C14F84" w:rsidRDefault="00A0798D" w:rsidP="00A0798D">
      <w:pPr>
        <w:bidi/>
        <w:rPr>
          <w:rFonts w:cs="David" w:hint="cs"/>
          <w:u w:val="single"/>
          <w:rtl/>
        </w:rPr>
      </w:pPr>
      <w:r w:rsidRPr="00C14F84">
        <w:rPr>
          <w:rFonts w:cs="David" w:hint="cs"/>
          <w:u w:val="single"/>
          <w:rtl/>
        </w:rPr>
        <w:t>דורון אביטל:</w:t>
      </w:r>
    </w:p>
    <w:p w14:paraId="4BCE4E2B" w14:textId="77777777" w:rsidR="00A0798D" w:rsidRDefault="00A0798D" w:rsidP="00A0798D">
      <w:pPr>
        <w:bidi/>
        <w:ind w:firstLine="720"/>
        <w:jc w:val="both"/>
        <w:rPr>
          <w:rFonts w:cs="David" w:hint="cs"/>
          <w:rtl/>
        </w:rPr>
      </w:pPr>
    </w:p>
    <w:p w14:paraId="4499A7D4" w14:textId="77777777" w:rsidR="00A0798D" w:rsidRDefault="00A0798D" w:rsidP="00A0798D">
      <w:pPr>
        <w:bidi/>
        <w:ind w:firstLine="720"/>
        <w:jc w:val="both"/>
        <w:rPr>
          <w:rFonts w:cs="David" w:hint="cs"/>
          <w:rtl/>
        </w:rPr>
      </w:pPr>
      <w:r>
        <w:rPr>
          <w:rFonts w:cs="David" w:hint="cs"/>
          <w:rtl/>
        </w:rPr>
        <w:t xml:space="preserve">דמוקרטיה זה לא רק פרוצדורה, זו מערכת שלמה של ערכים ותרבות. ברור שאם אתה שולט בפרוצדורה זה לא דמוקרטיה. אם אתה שולט בפרוצדורה באופן שהוא עריץ אז אין דמוקרטיה. זה צריך להיות ברור לכל בר דעת, כל ילד בתיכון יודע את זה. אז העריצות הזאת לא נדרשת. </w:t>
      </w:r>
    </w:p>
    <w:p w14:paraId="55C8528C" w14:textId="77777777" w:rsidR="00A0798D" w:rsidRDefault="00A0798D" w:rsidP="00A0798D">
      <w:pPr>
        <w:bidi/>
        <w:ind w:firstLine="720"/>
        <w:jc w:val="both"/>
        <w:rPr>
          <w:rFonts w:cs="David" w:hint="cs"/>
          <w:rtl/>
        </w:rPr>
      </w:pPr>
    </w:p>
    <w:p w14:paraId="0113993C" w14:textId="77777777" w:rsidR="00A0798D" w:rsidRDefault="00A0798D" w:rsidP="00A0798D">
      <w:pPr>
        <w:bidi/>
        <w:ind w:firstLine="720"/>
        <w:jc w:val="both"/>
        <w:rPr>
          <w:rFonts w:cs="David" w:hint="cs"/>
          <w:rtl/>
        </w:rPr>
      </w:pPr>
      <w:r>
        <w:rPr>
          <w:rFonts w:cs="David" w:hint="cs"/>
          <w:rtl/>
        </w:rPr>
        <w:t xml:space="preserve">עכשיו לעניין הנושא החדש. אני חושב שגם אם הפורום הזה יצביע נגד, כל בר דעת יודע שזה נושא חדש. לפני זה היה חוק, שהיה גזירה מתוצאה שרציתם לייצר. גזרתם אחורה, יצרתם חוק. לא היה לו אופי של חוק כללי. </w:t>
      </w:r>
    </w:p>
    <w:p w14:paraId="67EA3423" w14:textId="77777777" w:rsidR="00A0798D" w:rsidRDefault="00A0798D" w:rsidP="00A0798D">
      <w:pPr>
        <w:bidi/>
        <w:jc w:val="both"/>
        <w:rPr>
          <w:rFonts w:cs="David" w:hint="cs"/>
          <w:rtl/>
        </w:rPr>
      </w:pPr>
    </w:p>
    <w:p w14:paraId="1EDF1C67"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705159C1" w14:textId="77777777" w:rsidR="00A0798D" w:rsidRDefault="00A0798D" w:rsidP="00A0798D">
      <w:pPr>
        <w:bidi/>
        <w:jc w:val="both"/>
        <w:rPr>
          <w:rFonts w:cs="David" w:hint="cs"/>
          <w:u w:val="single"/>
          <w:rtl/>
        </w:rPr>
      </w:pPr>
    </w:p>
    <w:p w14:paraId="7BED461C" w14:textId="77777777" w:rsidR="00A0798D" w:rsidRDefault="00A0798D" w:rsidP="00A0798D">
      <w:pPr>
        <w:bidi/>
        <w:ind w:firstLine="720"/>
        <w:jc w:val="both"/>
        <w:rPr>
          <w:rFonts w:cs="David" w:hint="cs"/>
          <w:rtl/>
        </w:rPr>
      </w:pPr>
      <w:proofErr w:type="spellStart"/>
      <w:r>
        <w:rPr>
          <w:rFonts w:cs="David" w:hint="cs"/>
          <w:rtl/>
        </w:rPr>
        <w:t>שניה</w:t>
      </w:r>
      <w:proofErr w:type="spellEnd"/>
      <w:r>
        <w:rPr>
          <w:rFonts w:cs="David" w:hint="cs"/>
          <w:rtl/>
        </w:rPr>
        <w:t xml:space="preserve">. אתם טוענים שזה נושא חדש. </w:t>
      </w:r>
    </w:p>
    <w:p w14:paraId="58A789E5" w14:textId="77777777" w:rsidR="00A0798D" w:rsidRDefault="00A0798D" w:rsidP="00A0798D">
      <w:pPr>
        <w:bidi/>
        <w:jc w:val="both"/>
        <w:rPr>
          <w:rFonts w:cs="David" w:hint="cs"/>
          <w:rtl/>
        </w:rPr>
      </w:pPr>
    </w:p>
    <w:p w14:paraId="2E61FB6C" w14:textId="77777777" w:rsidR="00A0798D" w:rsidRPr="00C14F84" w:rsidRDefault="00A0798D" w:rsidP="00A0798D">
      <w:pPr>
        <w:bidi/>
        <w:rPr>
          <w:rFonts w:cs="David" w:hint="cs"/>
          <w:u w:val="single"/>
          <w:rtl/>
        </w:rPr>
      </w:pPr>
      <w:r w:rsidRPr="00C14F84">
        <w:rPr>
          <w:rFonts w:cs="David" w:hint="cs"/>
          <w:u w:val="single"/>
          <w:rtl/>
        </w:rPr>
        <w:t>דורון אביטל:</w:t>
      </w:r>
    </w:p>
    <w:p w14:paraId="7FF720EB" w14:textId="77777777" w:rsidR="00A0798D" w:rsidRDefault="00A0798D" w:rsidP="00A0798D">
      <w:pPr>
        <w:bidi/>
        <w:jc w:val="both"/>
        <w:rPr>
          <w:rFonts w:cs="David" w:hint="cs"/>
          <w:rtl/>
        </w:rPr>
      </w:pPr>
    </w:p>
    <w:p w14:paraId="46B6CA89" w14:textId="77777777" w:rsidR="00A0798D" w:rsidRDefault="00A0798D" w:rsidP="00A0798D">
      <w:pPr>
        <w:bidi/>
        <w:ind w:firstLine="720"/>
        <w:jc w:val="both"/>
        <w:rPr>
          <w:rFonts w:cs="David" w:hint="cs"/>
          <w:rtl/>
        </w:rPr>
      </w:pPr>
      <w:r>
        <w:rPr>
          <w:rFonts w:cs="David" w:hint="cs"/>
          <w:rtl/>
        </w:rPr>
        <w:t xml:space="preserve">כן. אני רוצה להסביר את הרציונאל למה זה נושא חדש. </w:t>
      </w:r>
    </w:p>
    <w:p w14:paraId="6D84CAA6" w14:textId="77777777" w:rsidR="00A0798D" w:rsidRDefault="00A0798D" w:rsidP="00A0798D">
      <w:pPr>
        <w:bidi/>
        <w:ind w:firstLine="720"/>
        <w:jc w:val="both"/>
        <w:rPr>
          <w:rFonts w:cs="David" w:hint="cs"/>
          <w:rtl/>
        </w:rPr>
      </w:pPr>
    </w:p>
    <w:p w14:paraId="1A5F3D3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2BB3014" w14:textId="77777777" w:rsidR="00A0798D" w:rsidRDefault="00A0798D" w:rsidP="00A0798D">
      <w:pPr>
        <w:bidi/>
        <w:ind w:firstLine="720"/>
        <w:jc w:val="both"/>
        <w:rPr>
          <w:rFonts w:cs="David" w:hint="cs"/>
          <w:rtl/>
        </w:rPr>
      </w:pPr>
      <w:r>
        <w:rPr>
          <w:rFonts w:cs="David" w:hint="cs"/>
          <w:rtl/>
        </w:rPr>
        <w:t>אם אנחנו נצטרף אליכם ונקבע שזה נושא חדש, אין לכם טענות כלפינו?</w:t>
      </w:r>
    </w:p>
    <w:p w14:paraId="723060B4" w14:textId="77777777" w:rsidR="00A0798D" w:rsidRDefault="00A0798D" w:rsidP="00A0798D">
      <w:pPr>
        <w:bidi/>
        <w:ind w:firstLine="720"/>
        <w:jc w:val="both"/>
        <w:rPr>
          <w:rFonts w:cs="David" w:hint="cs"/>
          <w:rtl/>
        </w:rPr>
      </w:pPr>
    </w:p>
    <w:p w14:paraId="44FAD9BE" w14:textId="77777777" w:rsidR="00A0798D" w:rsidRPr="00BE2393" w:rsidRDefault="00A0798D" w:rsidP="00A0798D">
      <w:pPr>
        <w:bidi/>
        <w:jc w:val="both"/>
        <w:rPr>
          <w:rFonts w:cs="David" w:hint="cs"/>
          <w:u w:val="single"/>
          <w:rtl/>
        </w:rPr>
      </w:pPr>
      <w:r w:rsidRPr="00BE2393">
        <w:rPr>
          <w:rFonts w:cs="David" w:hint="cs"/>
          <w:u w:val="single"/>
          <w:rtl/>
        </w:rPr>
        <w:t>דוד רותם:</w:t>
      </w:r>
    </w:p>
    <w:p w14:paraId="66802DB4" w14:textId="77777777" w:rsidR="00A0798D" w:rsidRDefault="00A0798D" w:rsidP="00A0798D">
      <w:pPr>
        <w:bidi/>
        <w:jc w:val="both"/>
        <w:rPr>
          <w:rFonts w:cs="David" w:hint="cs"/>
          <w:rtl/>
        </w:rPr>
      </w:pPr>
    </w:p>
    <w:p w14:paraId="5E6650DE" w14:textId="77777777" w:rsidR="00A0798D" w:rsidRDefault="00A0798D" w:rsidP="00A0798D">
      <w:pPr>
        <w:bidi/>
        <w:jc w:val="both"/>
        <w:rPr>
          <w:rFonts w:cs="David" w:hint="cs"/>
          <w:rtl/>
        </w:rPr>
      </w:pPr>
      <w:r>
        <w:rPr>
          <w:rFonts w:cs="David" w:hint="cs"/>
          <w:rtl/>
        </w:rPr>
        <w:tab/>
        <w:t xml:space="preserve">לא, להיפך. הם ישמחו. </w:t>
      </w:r>
    </w:p>
    <w:p w14:paraId="163945DE" w14:textId="77777777" w:rsidR="00A0798D" w:rsidRDefault="00A0798D" w:rsidP="00A0798D">
      <w:pPr>
        <w:bidi/>
        <w:jc w:val="both"/>
        <w:rPr>
          <w:rFonts w:cs="David" w:hint="cs"/>
          <w:rtl/>
        </w:rPr>
      </w:pPr>
    </w:p>
    <w:p w14:paraId="2E3A1ABC" w14:textId="77777777" w:rsidR="00A0798D" w:rsidRDefault="00A0798D" w:rsidP="00A0798D">
      <w:pPr>
        <w:bidi/>
        <w:jc w:val="both"/>
        <w:rPr>
          <w:rFonts w:cs="David" w:hint="cs"/>
          <w:u w:val="single"/>
          <w:rtl/>
        </w:rPr>
      </w:pPr>
      <w:r>
        <w:rPr>
          <w:rFonts w:cs="David" w:hint="cs"/>
          <w:u w:val="single"/>
          <w:rtl/>
        </w:rPr>
        <w:t>יואל חסון:</w:t>
      </w:r>
    </w:p>
    <w:p w14:paraId="062063E9" w14:textId="77777777" w:rsidR="00A0798D" w:rsidRDefault="00A0798D" w:rsidP="00A0798D">
      <w:pPr>
        <w:bidi/>
        <w:jc w:val="both"/>
        <w:rPr>
          <w:rFonts w:cs="David" w:hint="cs"/>
          <w:rtl/>
        </w:rPr>
      </w:pPr>
    </w:p>
    <w:p w14:paraId="23A58B4F" w14:textId="77777777" w:rsidR="00A0798D" w:rsidRDefault="00A0798D" w:rsidP="00A0798D">
      <w:pPr>
        <w:bidi/>
        <w:jc w:val="both"/>
        <w:rPr>
          <w:rFonts w:cs="David" w:hint="cs"/>
          <w:rtl/>
        </w:rPr>
      </w:pPr>
      <w:r>
        <w:rPr>
          <w:rFonts w:cs="David" w:hint="cs"/>
          <w:rtl/>
        </w:rPr>
        <w:tab/>
        <w:t xml:space="preserve">זה יהיה נושא חדש. אחר כך נוכל להצביע על - - - </w:t>
      </w:r>
    </w:p>
    <w:p w14:paraId="20DE08E1" w14:textId="77777777" w:rsidR="00A0798D" w:rsidRDefault="00A0798D" w:rsidP="00A0798D">
      <w:pPr>
        <w:bidi/>
        <w:jc w:val="both"/>
        <w:rPr>
          <w:rFonts w:cs="David" w:hint="cs"/>
          <w:rtl/>
        </w:rPr>
      </w:pPr>
    </w:p>
    <w:p w14:paraId="0107558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16952A5" w14:textId="77777777" w:rsidR="00A0798D" w:rsidRDefault="00A0798D" w:rsidP="00A0798D">
      <w:pPr>
        <w:bidi/>
        <w:jc w:val="both"/>
        <w:rPr>
          <w:rFonts w:cs="David" w:hint="cs"/>
          <w:rtl/>
        </w:rPr>
      </w:pPr>
    </w:p>
    <w:p w14:paraId="109450AC" w14:textId="77777777" w:rsidR="00A0798D" w:rsidRDefault="00A0798D" w:rsidP="00A0798D">
      <w:pPr>
        <w:bidi/>
        <w:jc w:val="both"/>
        <w:rPr>
          <w:rFonts w:cs="David" w:hint="cs"/>
          <w:rtl/>
        </w:rPr>
      </w:pPr>
      <w:r>
        <w:rPr>
          <w:rFonts w:cs="David" w:hint="cs"/>
          <w:rtl/>
        </w:rPr>
        <w:tab/>
        <w:t>בסדר, יהיה נושא חדש.</w:t>
      </w:r>
    </w:p>
    <w:p w14:paraId="24E79577" w14:textId="77777777" w:rsidR="00A0798D" w:rsidRPr="000269BA" w:rsidRDefault="00A0798D" w:rsidP="00A0798D">
      <w:pPr>
        <w:bidi/>
        <w:jc w:val="both"/>
        <w:rPr>
          <w:rFonts w:cs="David" w:hint="cs"/>
          <w:rtl/>
        </w:rPr>
      </w:pPr>
    </w:p>
    <w:p w14:paraId="635DB03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C3CFB3E" w14:textId="77777777" w:rsidR="00A0798D" w:rsidRDefault="00A0798D" w:rsidP="00A0798D">
      <w:pPr>
        <w:bidi/>
        <w:jc w:val="both"/>
        <w:rPr>
          <w:rFonts w:cs="David" w:hint="cs"/>
          <w:u w:val="single"/>
          <w:rtl/>
        </w:rPr>
      </w:pPr>
    </w:p>
    <w:p w14:paraId="6A7F3491" w14:textId="77777777" w:rsidR="00A0798D" w:rsidRDefault="00A0798D" w:rsidP="00A0798D">
      <w:pPr>
        <w:bidi/>
        <w:ind w:firstLine="720"/>
        <w:jc w:val="both"/>
        <w:rPr>
          <w:rFonts w:cs="David" w:hint="cs"/>
          <w:rtl/>
        </w:rPr>
      </w:pPr>
      <w:r>
        <w:rPr>
          <w:rFonts w:cs="David" w:hint="cs"/>
          <w:rtl/>
        </w:rPr>
        <w:t xml:space="preserve">נושא חדש. ולפיכך, שלא יידון. </w:t>
      </w:r>
    </w:p>
    <w:p w14:paraId="2D107D9D" w14:textId="77777777" w:rsidR="00A0798D" w:rsidRDefault="00A0798D" w:rsidP="00A0798D">
      <w:pPr>
        <w:bidi/>
        <w:jc w:val="both"/>
        <w:rPr>
          <w:rFonts w:cs="David" w:hint="cs"/>
          <w:rtl/>
        </w:rPr>
      </w:pPr>
    </w:p>
    <w:p w14:paraId="6CAFA8D4" w14:textId="77777777" w:rsidR="00A0798D" w:rsidRDefault="00A0798D" w:rsidP="00A0798D">
      <w:pPr>
        <w:bidi/>
        <w:jc w:val="both"/>
        <w:rPr>
          <w:rFonts w:cs="David" w:hint="cs"/>
          <w:u w:val="single"/>
          <w:rtl/>
        </w:rPr>
      </w:pPr>
      <w:r>
        <w:rPr>
          <w:rFonts w:cs="David" w:hint="cs"/>
          <w:u w:val="single"/>
          <w:rtl/>
        </w:rPr>
        <w:t>אברהם מיכאלי</w:t>
      </w:r>
      <w:r w:rsidRPr="00E36EB4">
        <w:rPr>
          <w:rFonts w:cs="David" w:hint="cs"/>
          <w:u w:val="single"/>
          <w:rtl/>
        </w:rPr>
        <w:t>:</w:t>
      </w:r>
    </w:p>
    <w:p w14:paraId="29ECC115" w14:textId="77777777" w:rsidR="00A0798D" w:rsidRDefault="00A0798D" w:rsidP="00A0798D">
      <w:pPr>
        <w:bidi/>
        <w:jc w:val="both"/>
        <w:rPr>
          <w:rFonts w:cs="David" w:hint="cs"/>
          <w:u w:val="single"/>
          <w:rtl/>
        </w:rPr>
      </w:pPr>
    </w:p>
    <w:p w14:paraId="7AB8040A" w14:textId="77777777" w:rsidR="00A0798D" w:rsidRDefault="00A0798D" w:rsidP="00A0798D">
      <w:pPr>
        <w:bidi/>
        <w:ind w:firstLine="720"/>
        <w:jc w:val="both"/>
        <w:rPr>
          <w:rFonts w:cs="David" w:hint="cs"/>
          <w:rtl/>
        </w:rPr>
      </w:pPr>
      <w:r>
        <w:rPr>
          <w:rFonts w:cs="David" w:hint="cs"/>
          <w:rtl/>
        </w:rPr>
        <w:t xml:space="preserve">לא יידון, בסדר. זה </w:t>
      </w:r>
      <w:proofErr w:type="spellStart"/>
      <w:r>
        <w:rPr>
          <w:rFonts w:cs="David" w:hint="cs"/>
          <w:rtl/>
        </w:rPr>
        <w:t>סוייד</w:t>
      </w:r>
      <w:proofErr w:type="spellEnd"/>
      <w:r>
        <w:rPr>
          <w:rFonts w:cs="David" w:hint="cs"/>
          <w:rtl/>
        </w:rPr>
        <w:t xml:space="preserve"> ביקש, אף אחד אחר לא. </w:t>
      </w:r>
    </w:p>
    <w:p w14:paraId="007FE36E" w14:textId="77777777" w:rsidR="00A0798D" w:rsidRDefault="00A0798D" w:rsidP="00A0798D">
      <w:pPr>
        <w:bidi/>
        <w:jc w:val="both"/>
        <w:rPr>
          <w:rFonts w:cs="David" w:hint="cs"/>
          <w:rtl/>
        </w:rPr>
      </w:pPr>
    </w:p>
    <w:p w14:paraId="4544A6BD"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5BD67D7" w14:textId="77777777" w:rsidR="00A0798D" w:rsidRDefault="00A0798D" w:rsidP="00A0798D">
      <w:pPr>
        <w:bidi/>
        <w:jc w:val="both"/>
        <w:rPr>
          <w:rFonts w:cs="David" w:hint="cs"/>
          <w:u w:val="single"/>
          <w:rtl/>
        </w:rPr>
      </w:pPr>
    </w:p>
    <w:p w14:paraId="7E459DD6" w14:textId="77777777" w:rsidR="00A0798D" w:rsidRDefault="00A0798D" w:rsidP="00A0798D">
      <w:pPr>
        <w:bidi/>
        <w:ind w:firstLine="720"/>
        <w:jc w:val="both"/>
        <w:rPr>
          <w:rFonts w:cs="David" w:hint="cs"/>
          <w:rtl/>
        </w:rPr>
      </w:pPr>
      <w:r>
        <w:rPr>
          <w:rFonts w:cs="David" w:hint="cs"/>
          <w:rtl/>
        </w:rPr>
        <w:t xml:space="preserve">זה מה שאנחנו רוצים. </w:t>
      </w:r>
    </w:p>
    <w:p w14:paraId="4FC508F6" w14:textId="77777777" w:rsidR="00A0798D" w:rsidRDefault="00A0798D" w:rsidP="00A0798D">
      <w:pPr>
        <w:bidi/>
        <w:ind w:firstLine="720"/>
        <w:jc w:val="both"/>
        <w:rPr>
          <w:rFonts w:cs="David" w:hint="cs"/>
          <w:rtl/>
        </w:rPr>
      </w:pPr>
    </w:p>
    <w:p w14:paraId="54F5A6B3"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F08F8FE" w14:textId="77777777" w:rsidR="00A0798D" w:rsidRDefault="00A0798D" w:rsidP="00A0798D">
      <w:pPr>
        <w:bidi/>
        <w:ind w:firstLine="720"/>
        <w:jc w:val="both"/>
        <w:rPr>
          <w:rFonts w:cs="David" w:hint="cs"/>
          <w:rtl/>
        </w:rPr>
      </w:pPr>
    </w:p>
    <w:p w14:paraId="46450B8E" w14:textId="77777777" w:rsidR="00A0798D" w:rsidRDefault="00A0798D" w:rsidP="00A0798D">
      <w:pPr>
        <w:bidi/>
        <w:ind w:firstLine="720"/>
        <w:jc w:val="both"/>
        <w:rPr>
          <w:rFonts w:cs="David" w:hint="cs"/>
          <w:rtl/>
        </w:rPr>
      </w:pPr>
      <w:r>
        <w:rPr>
          <w:rFonts w:cs="David" w:hint="cs"/>
          <w:rtl/>
        </w:rPr>
        <w:t>אין בעיה. אז על מה אנחנו מתווכחים?</w:t>
      </w:r>
    </w:p>
    <w:p w14:paraId="61D913FC" w14:textId="77777777" w:rsidR="00A0798D" w:rsidRDefault="00A0798D" w:rsidP="00A0798D">
      <w:pPr>
        <w:bidi/>
        <w:ind w:firstLine="720"/>
        <w:jc w:val="both"/>
        <w:rPr>
          <w:rFonts w:cs="David" w:hint="cs"/>
          <w:rtl/>
        </w:rPr>
      </w:pPr>
    </w:p>
    <w:p w14:paraId="5FE09CBC"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6E9D19B" w14:textId="77777777" w:rsidR="00A0798D" w:rsidRDefault="00A0798D" w:rsidP="00A0798D">
      <w:pPr>
        <w:bidi/>
        <w:ind w:firstLine="720"/>
        <w:jc w:val="both"/>
        <w:rPr>
          <w:rFonts w:cs="David" w:hint="cs"/>
          <w:rtl/>
        </w:rPr>
      </w:pPr>
    </w:p>
    <w:p w14:paraId="131B0413" w14:textId="77777777" w:rsidR="00A0798D" w:rsidRDefault="00A0798D" w:rsidP="00A0798D">
      <w:pPr>
        <w:bidi/>
        <w:ind w:firstLine="720"/>
        <w:jc w:val="both"/>
        <w:rPr>
          <w:rFonts w:cs="David" w:hint="cs"/>
          <w:rtl/>
        </w:rPr>
      </w:pPr>
      <w:r>
        <w:rPr>
          <w:rFonts w:cs="David" w:hint="cs"/>
          <w:rtl/>
        </w:rPr>
        <w:t>באנו לפה כי אתם רציתם להביא - - -</w:t>
      </w:r>
    </w:p>
    <w:p w14:paraId="0E77FB70" w14:textId="77777777" w:rsidR="00A0798D" w:rsidRDefault="00A0798D" w:rsidP="00A0798D">
      <w:pPr>
        <w:bidi/>
        <w:jc w:val="both"/>
        <w:rPr>
          <w:rFonts w:cs="David" w:hint="cs"/>
          <w:rtl/>
        </w:rPr>
      </w:pPr>
    </w:p>
    <w:p w14:paraId="2BF5A372"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98C2941" w14:textId="77777777" w:rsidR="00A0798D" w:rsidRDefault="00A0798D" w:rsidP="00A0798D">
      <w:pPr>
        <w:bidi/>
        <w:jc w:val="both"/>
        <w:rPr>
          <w:rFonts w:cs="David" w:hint="cs"/>
          <w:rtl/>
        </w:rPr>
      </w:pPr>
    </w:p>
    <w:p w14:paraId="6117581C" w14:textId="77777777" w:rsidR="00A0798D" w:rsidRDefault="00A0798D" w:rsidP="00A0798D">
      <w:pPr>
        <w:bidi/>
        <w:jc w:val="both"/>
        <w:rPr>
          <w:rFonts w:cs="David" w:hint="cs"/>
          <w:rtl/>
        </w:rPr>
      </w:pPr>
      <w:r>
        <w:rPr>
          <w:rFonts w:cs="David" w:hint="cs"/>
          <w:rtl/>
        </w:rPr>
        <w:tab/>
        <w:t xml:space="preserve">לא, אני חייב לקבוע. </w:t>
      </w:r>
    </w:p>
    <w:p w14:paraId="579C1E89" w14:textId="77777777" w:rsidR="00A0798D" w:rsidRDefault="00A0798D" w:rsidP="00A0798D">
      <w:pPr>
        <w:bidi/>
        <w:jc w:val="both"/>
        <w:rPr>
          <w:rFonts w:cs="David" w:hint="cs"/>
          <w:rtl/>
        </w:rPr>
      </w:pPr>
    </w:p>
    <w:p w14:paraId="1B4C4AFC"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58E55786" w14:textId="77777777" w:rsidR="00A0798D" w:rsidRDefault="00A0798D" w:rsidP="00A0798D">
      <w:pPr>
        <w:bidi/>
        <w:jc w:val="both"/>
        <w:rPr>
          <w:rFonts w:cs="David" w:hint="cs"/>
          <w:u w:val="single"/>
          <w:rtl/>
        </w:rPr>
      </w:pPr>
    </w:p>
    <w:p w14:paraId="715B8F6F" w14:textId="77777777" w:rsidR="00A0798D" w:rsidRDefault="00A0798D" w:rsidP="00A0798D">
      <w:pPr>
        <w:bidi/>
        <w:ind w:firstLine="720"/>
        <w:jc w:val="both"/>
        <w:rPr>
          <w:rFonts w:cs="David" w:hint="cs"/>
          <w:rtl/>
        </w:rPr>
      </w:pPr>
      <w:r>
        <w:rPr>
          <w:rFonts w:cs="David" w:hint="cs"/>
          <w:rtl/>
        </w:rPr>
        <w:t xml:space="preserve">אתה ביקשת להכריז - - - לא הייתה ברירה. </w:t>
      </w:r>
    </w:p>
    <w:p w14:paraId="609A9AC5" w14:textId="77777777" w:rsidR="00A0798D" w:rsidRDefault="00A0798D" w:rsidP="00A0798D">
      <w:pPr>
        <w:bidi/>
        <w:ind w:firstLine="720"/>
        <w:jc w:val="both"/>
        <w:rPr>
          <w:rFonts w:cs="David" w:hint="cs"/>
          <w:rtl/>
        </w:rPr>
      </w:pPr>
    </w:p>
    <w:p w14:paraId="263064BD" w14:textId="77777777" w:rsidR="00A0798D" w:rsidRPr="00C14F84" w:rsidRDefault="00A0798D" w:rsidP="00A0798D">
      <w:pPr>
        <w:bidi/>
        <w:rPr>
          <w:rFonts w:cs="David" w:hint="cs"/>
          <w:u w:val="single"/>
          <w:rtl/>
        </w:rPr>
      </w:pPr>
      <w:r w:rsidRPr="00C14F84">
        <w:rPr>
          <w:rFonts w:cs="David" w:hint="cs"/>
          <w:u w:val="single"/>
          <w:rtl/>
        </w:rPr>
        <w:t>דורון אביטל:</w:t>
      </w:r>
    </w:p>
    <w:p w14:paraId="29957317" w14:textId="77777777" w:rsidR="00A0798D" w:rsidRDefault="00A0798D" w:rsidP="00A0798D">
      <w:pPr>
        <w:bidi/>
        <w:ind w:firstLine="720"/>
        <w:jc w:val="both"/>
        <w:rPr>
          <w:rFonts w:cs="David" w:hint="cs"/>
          <w:rtl/>
        </w:rPr>
      </w:pPr>
    </w:p>
    <w:p w14:paraId="656CF752" w14:textId="77777777" w:rsidR="00A0798D" w:rsidRDefault="00A0798D" w:rsidP="00A0798D">
      <w:pPr>
        <w:bidi/>
        <w:ind w:firstLine="720"/>
        <w:jc w:val="both"/>
        <w:rPr>
          <w:rFonts w:cs="David" w:hint="cs"/>
          <w:rtl/>
        </w:rPr>
      </w:pPr>
      <w:r>
        <w:rPr>
          <w:rFonts w:cs="David" w:hint="cs"/>
          <w:rtl/>
        </w:rPr>
        <w:t xml:space="preserve">רק לסיים. יש לי עוד - - - </w:t>
      </w:r>
    </w:p>
    <w:p w14:paraId="2058E6F3" w14:textId="77777777" w:rsidR="00A0798D" w:rsidRDefault="00A0798D" w:rsidP="00A0798D">
      <w:pPr>
        <w:bidi/>
        <w:jc w:val="both"/>
        <w:rPr>
          <w:rFonts w:cs="David" w:hint="cs"/>
          <w:rtl/>
        </w:rPr>
      </w:pPr>
    </w:p>
    <w:p w14:paraId="0DA0A9CF"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79F2025" w14:textId="77777777" w:rsidR="00A0798D" w:rsidRDefault="00A0798D" w:rsidP="00A0798D">
      <w:pPr>
        <w:bidi/>
        <w:jc w:val="both"/>
        <w:rPr>
          <w:rFonts w:cs="David" w:hint="cs"/>
          <w:u w:val="single"/>
          <w:rtl/>
        </w:rPr>
      </w:pPr>
    </w:p>
    <w:p w14:paraId="5EA12340" w14:textId="77777777" w:rsidR="00A0798D" w:rsidRDefault="00A0798D" w:rsidP="00A0798D">
      <w:pPr>
        <w:bidi/>
        <w:ind w:firstLine="720"/>
        <w:jc w:val="both"/>
        <w:rPr>
          <w:rFonts w:cs="David" w:hint="cs"/>
          <w:rtl/>
        </w:rPr>
      </w:pPr>
      <w:r>
        <w:rPr>
          <w:rFonts w:cs="David" w:hint="cs"/>
          <w:rtl/>
        </w:rPr>
        <w:t>אם אתה מסכים אתי שזה נושא חדש, אז אי-אפשר להגיש את זה כהסתייגות. נכון?</w:t>
      </w:r>
    </w:p>
    <w:p w14:paraId="66D23918" w14:textId="77777777" w:rsidR="00A0798D" w:rsidRDefault="00A0798D" w:rsidP="00A0798D">
      <w:pPr>
        <w:bidi/>
        <w:ind w:firstLine="720"/>
        <w:jc w:val="both"/>
        <w:rPr>
          <w:rFonts w:cs="David" w:hint="cs"/>
          <w:rtl/>
        </w:rPr>
      </w:pPr>
    </w:p>
    <w:p w14:paraId="29E54EAC"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D07E71D" w14:textId="77777777" w:rsidR="00A0798D" w:rsidRDefault="00A0798D" w:rsidP="00A0798D">
      <w:pPr>
        <w:bidi/>
        <w:ind w:firstLine="720"/>
        <w:jc w:val="both"/>
        <w:rPr>
          <w:rFonts w:cs="David" w:hint="cs"/>
          <w:rtl/>
        </w:rPr>
      </w:pPr>
    </w:p>
    <w:p w14:paraId="133A1A15" w14:textId="77777777" w:rsidR="00A0798D" w:rsidRDefault="00A0798D" w:rsidP="00A0798D">
      <w:pPr>
        <w:bidi/>
        <w:ind w:firstLine="720"/>
        <w:jc w:val="both"/>
        <w:rPr>
          <w:rFonts w:cs="David" w:hint="cs"/>
          <w:rtl/>
        </w:rPr>
      </w:pPr>
      <w:r>
        <w:rPr>
          <w:rFonts w:cs="David" w:hint="cs"/>
          <w:rtl/>
        </w:rPr>
        <w:t xml:space="preserve">נכון. </w:t>
      </w:r>
    </w:p>
    <w:p w14:paraId="3707433D" w14:textId="77777777" w:rsidR="00A0798D" w:rsidRDefault="00A0798D" w:rsidP="00A0798D">
      <w:pPr>
        <w:bidi/>
        <w:ind w:firstLine="720"/>
        <w:jc w:val="both"/>
        <w:rPr>
          <w:rFonts w:cs="David" w:hint="cs"/>
          <w:rtl/>
        </w:rPr>
      </w:pPr>
    </w:p>
    <w:p w14:paraId="2CAB4A1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245058E" w14:textId="77777777" w:rsidR="00A0798D" w:rsidRDefault="00A0798D" w:rsidP="00A0798D">
      <w:pPr>
        <w:bidi/>
        <w:ind w:firstLine="720"/>
        <w:jc w:val="both"/>
        <w:rPr>
          <w:rFonts w:cs="David" w:hint="cs"/>
          <w:rtl/>
        </w:rPr>
      </w:pPr>
    </w:p>
    <w:p w14:paraId="6CF2E5D6" w14:textId="77777777" w:rsidR="00A0798D" w:rsidRDefault="00A0798D" w:rsidP="00A0798D">
      <w:pPr>
        <w:bidi/>
        <w:ind w:firstLine="720"/>
        <w:jc w:val="both"/>
        <w:rPr>
          <w:rFonts w:cs="David" w:hint="cs"/>
          <w:rtl/>
        </w:rPr>
      </w:pPr>
      <w:r>
        <w:rPr>
          <w:rFonts w:cs="David" w:hint="cs"/>
          <w:rtl/>
        </w:rPr>
        <w:t>אז יש לי רק סייג אחד. אנחנו יכולים להסכים אבל יש לי רק סייג אחד - אני רוצה לדעת מה כתוב ב-</w:t>
      </w:r>
      <w:r>
        <w:rPr>
          <w:rFonts w:cs="David" w:hint="cs"/>
        </w:rPr>
        <w:t>SMS</w:t>
      </w:r>
      <w:r>
        <w:rPr>
          <w:rFonts w:cs="David" w:hint="cs"/>
          <w:rtl/>
        </w:rPr>
        <w:t xml:space="preserve"> שדודו רותם העביר לך, שבגינו שינית את דעתך. </w:t>
      </w:r>
    </w:p>
    <w:p w14:paraId="3D6826FF" w14:textId="77777777" w:rsidR="00A0798D" w:rsidRDefault="00A0798D" w:rsidP="00A0798D">
      <w:pPr>
        <w:bidi/>
        <w:ind w:firstLine="720"/>
        <w:jc w:val="both"/>
        <w:rPr>
          <w:rFonts w:cs="David" w:hint="cs"/>
          <w:rtl/>
        </w:rPr>
      </w:pPr>
    </w:p>
    <w:p w14:paraId="5FACDFF9" w14:textId="77777777" w:rsidR="00A0798D" w:rsidRDefault="00A0798D" w:rsidP="00A0798D">
      <w:pPr>
        <w:bidi/>
        <w:jc w:val="both"/>
        <w:rPr>
          <w:rFonts w:cs="David" w:hint="cs"/>
          <w:u w:val="single"/>
          <w:rtl/>
        </w:rPr>
      </w:pPr>
      <w:r w:rsidRPr="008072B6">
        <w:rPr>
          <w:rFonts w:cs="David" w:hint="cs"/>
          <w:u w:val="single"/>
          <w:rtl/>
        </w:rPr>
        <w:t>אברהם מיכאלי:</w:t>
      </w:r>
    </w:p>
    <w:p w14:paraId="06193D69" w14:textId="77777777" w:rsidR="00A0798D" w:rsidRDefault="00A0798D" w:rsidP="00A0798D">
      <w:pPr>
        <w:bidi/>
        <w:ind w:firstLine="720"/>
        <w:jc w:val="both"/>
        <w:rPr>
          <w:rFonts w:cs="David" w:hint="cs"/>
          <w:rtl/>
        </w:rPr>
      </w:pPr>
    </w:p>
    <w:p w14:paraId="1155927B" w14:textId="77777777" w:rsidR="00A0798D" w:rsidRDefault="00A0798D" w:rsidP="00A0798D">
      <w:pPr>
        <w:bidi/>
        <w:ind w:firstLine="720"/>
        <w:jc w:val="both"/>
        <w:rPr>
          <w:rFonts w:cs="David" w:hint="cs"/>
          <w:rtl/>
        </w:rPr>
      </w:pPr>
      <w:r>
        <w:rPr>
          <w:rFonts w:cs="David" w:hint="cs"/>
          <w:rtl/>
        </w:rPr>
        <w:t xml:space="preserve">תשלם מיליון דולר. </w:t>
      </w:r>
    </w:p>
    <w:p w14:paraId="1AE1280A" w14:textId="77777777" w:rsidR="00A0798D" w:rsidRDefault="00A0798D" w:rsidP="00A0798D">
      <w:pPr>
        <w:bidi/>
        <w:jc w:val="both"/>
        <w:rPr>
          <w:rFonts w:cs="David" w:hint="cs"/>
          <w:rtl/>
        </w:rPr>
      </w:pPr>
    </w:p>
    <w:p w14:paraId="4AC9D9AE"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3CB0BE14" w14:textId="77777777" w:rsidR="00A0798D" w:rsidRDefault="00A0798D" w:rsidP="00A0798D">
      <w:pPr>
        <w:bidi/>
        <w:jc w:val="both"/>
        <w:rPr>
          <w:rFonts w:cs="David" w:hint="cs"/>
          <w:rtl/>
        </w:rPr>
      </w:pPr>
    </w:p>
    <w:p w14:paraId="6378E53F" w14:textId="77777777" w:rsidR="00A0798D" w:rsidRDefault="00A0798D" w:rsidP="00A0798D">
      <w:pPr>
        <w:bidi/>
        <w:ind w:firstLine="720"/>
        <w:jc w:val="both"/>
        <w:rPr>
          <w:rFonts w:cs="David" w:hint="cs"/>
          <w:rtl/>
        </w:rPr>
      </w:pPr>
      <w:r>
        <w:rPr>
          <w:rFonts w:cs="David" w:hint="cs"/>
          <w:rtl/>
        </w:rPr>
        <w:t xml:space="preserve">אני אגיד לך מה כתוב פה. כתוב: פלסנר רוצה נושא חדש. תסכימו. </w:t>
      </w:r>
    </w:p>
    <w:p w14:paraId="2FFF95E1" w14:textId="77777777" w:rsidR="00A0798D" w:rsidRDefault="00A0798D" w:rsidP="00A0798D">
      <w:pPr>
        <w:bidi/>
        <w:ind w:firstLine="720"/>
        <w:jc w:val="both"/>
        <w:rPr>
          <w:rFonts w:cs="David" w:hint="cs"/>
          <w:rtl/>
        </w:rPr>
      </w:pPr>
    </w:p>
    <w:p w14:paraId="7B25931B"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B895FC1" w14:textId="77777777" w:rsidR="00A0798D" w:rsidRDefault="00A0798D" w:rsidP="00A0798D">
      <w:pPr>
        <w:bidi/>
        <w:ind w:firstLine="720"/>
        <w:jc w:val="both"/>
        <w:rPr>
          <w:rFonts w:cs="David" w:hint="cs"/>
          <w:rtl/>
        </w:rPr>
      </w:pPr>
    </w:p>
    <w:p w14:paraId="102B4D27" w14:textId="77777777" w:rsidR="00A0798D" w:rsidRDefault="00A0798D" w:rsidP="00A0798D">
      <w:pPr>
        <w:bidi/>
        <w:ind w:firstLine="720"/>
        <w:jc w:val="both"/>
        <w:rPr>
          <w:rFonts w:cs="David" w:hint="cs"/>
          <w:rtl/>
        </w:rPr>
      </w:pPr>
      <w:r>
        <w:rPr>
          <w:rFonts w:cs="David" w:hint="cs"/>
          <w:rtl/>
        </w:rPr>
        <w:t xml:space="preserve">אני רוצה לדעת מה </w:t>
      </w:r>
      <w:proofErr w:type="spellStart"/>
      <w:r>
        <w:rPr>
          <w:rFonts w:cs="David" w:hint="cs"/>
          <w:rtl/>
        </w:rPr>
        <w:t>הקונסיליירי</w:t>
      </w:r>
      <w:proofErr w:type="spellEnd"/>
      <w:r>
        <w:rPr>
          <w:rFonts w:cs="David" w:hint="cs"/>
          <w:rtl/>
        </w:rPr>
        <w:t xml:space="preserve"> כתב לו. </w:t>
      </w:r>
    </w:p>
    <w:p w14:paraId="683B8325" w14:textId="77777777" w:rsidR="00A0798D" w:rsidRDefault="00A0798D" w:rsidP="00A0798D">
      <w:pPr>
        <w:bidi/>
        <w:ind w:firstLine="720"/>
        <w:jc w:val="both"/>
        <w:rPr>
          <w:rFonts w:cs="David" w:hint="cs"/>
          <w:rtl/>
        </w:rPr>
      </w:pPr>
    </w:p>
    <w:p w14:paraId="4E230233"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0183D9D" w14:textId="77777777" w:rsidR="00A0798D" w:rsidRDefault="00A0798D" w:rsidP="00A0798D">
      <w:pPr>
        <w:bidi/>
        <w:ind w:firstLine="720"/>
        <w:jc w:val="both"/>
        <w:rPr>
          <w:rFonts w:cs="David" w:hint="cs"/>
          <w:rtl/>
        </w:rPr>
      </w:pPr>
    </w:p>
    <w:p w14:paraId="2D0076C5" w14:textId="77777777" w:rsidR="00A0798D" w:rsidRDefault="00A0798D" w:rsidP="00A0798D">
      <w:pPr>
        <w:bidi/>
        <w:ind w:firstLine="720"/>
        <w:jc w:val="both"/>
        <w:rPr>
          <w:rFonts w:cs="David" w:hint="cs"/>
          <w:rtl/>
        </w:rPr>
      </w:pPr>
      <w:r>
        <w:rPr>
          <w:rFonts w:cs="David" w:hint="cs"/>
          <w:rtl/>
        </w:rPr>
        <w:t xml:space="preserve">בבקשה, חבר הכנסת אביטל. אתה רואה? כשהתחלת לדבר לעניין התברר שאנחנו בכלל מסכימים עניינית. </w:t>
      </w:r>
    </w:p>
    <w:p w14:paraId="05D92907" w14:textId="77777777" w:rsidR="00A0798D" w:rsidRDefault="00A0798D" w:rsidP="00A0798D">
      <w:pPr>
        <w:bidi/>
        <w:ind w:firstLine="720"/>
        <w:jc w:val="both"/>
        <w:rPr>
          <w:rFonts w:cs="David" w:hint="cs"/>
          <w:rtl/>
        </w:rPr>
      </w:pPr>
    </w:p>
    <w:p w14:paraId="7707B3A0" w14:textId="77777777" w:rsidR="00A0798D" w:rsidRPr="00C14F84" w:rsidRDefault="00A0798D" w:rsidP="00A0798D">
      <w:pPr>
        <w:bidi/>
        <w:rPr>
          <w:rFonts w:cs="David" w:hint="cs"/>
          <w:u w:val="single"/>
          <w:rtl/>
        </w:rPr>
      </w:pPr>
      <w:r w:rsidRPr="00C14F84">
        <w:rPr>
          <w:rFonts w:cs="David" w:hint="cs"/>
          <w:u w:val="single"/>
          <w:rtl/>
        </w:rPr>
        <w:t>דורון אביטל:</w:t>
      </w:r>
    </w:p>
    <w:p w14:paraId="7D830944" w14:textId="77777777" w:rsidR="00A0798D" w:rsidRDefault="00A0798D" w:rsidP="00A0798D">
      <w:pPr>
        <w:bidi/>
        <w:jc w:val="both"/>
        <w:rPr>
          <w:rFonts w:cs="David" w:hint="cs"/>
          <w:rtl/>
        </w:rPr>
      </w:pPr>
    </w:p>
    <w:p w14:paraId="2707778E" w14:textId="77777777" w:rsidR="00A0798D" w:rsidRDefault="00A0798D" w:rsidP="00A0798D">
      <w:pPr>
        <w:bidi/>
        <w:ind w:firstLine="720"/>
        <w:jc w:val="both"/>
        <w:rPr>
          <w:rFonts w:cs="David" w:hint="cs"/>
          <w:rtl/>
        </w:rPr>
      </w:pPr>
      <w:r>
        <w:rPr>
          <w:rFonts w:cs="David" w:hint="cs"/>
          <w:rtl/>
        </w:rPr>
        <w:t xml:space="preserve">החוק כנושא חדש, החוק במתכונת הזאת, יש לו צורה של חוק כללי. לא חוק שנגזר </w:t>
      </w:r>
      <w:proofErr w:type="spellStart"/>
      <w:r>
        <w:rPr>
          <w:rFonts w:cs="David" w:hint="cs"/>
          <w:rtl/>
        </w:rPr>
        <w:t>פרסונלית</w:t>
      </w:r>
      <w:proofErr w:type="spellEnd"/>
      <w:r>
        <w:rPr>
          <w:rFonts w:cs="David" w:hint="cs"/>
          <w:rtl/>
        </w:rPr>
        <w:t>, רטרואקטיבית, אלא חוק כללי אמיתי. ולכן, הוא חוק שנדון ונחשוב עליו. אני חושב זה הישג גדול שהגענו להסכמה.</w:t>
      </w:r>
    </w:p>
    <w:p w14:paraId="6482542E" w14:textId="77777777" w:rsidR="00A0798D" w:rsidRDefault="00A0798D" w:rsidP="00A0798D">
      <w:pPr>
        <w:bidi/>
        <w:jc w:val="both"/>
        <w:rPr>
          <w:rFonts w:cs="David" w:hint="cs"/>
          <w:rtl/>
        </w:rPr>
      </w:pPr>
    </w:p>
    <w:p w14:paraId="76E4617E"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327D177C" w14:textId="77777777" w:rsidR="00A0798D" w:rsidRDefault="00A0798D" w:rsidP="00A0798D">
      <w:pPr>
        <w:bidi/>
        <w:jc w:val="both"/>
        <w:rPr>
          <w:rFonts w:cs="David" w:hint="cs"/>
          <w:u w:val="single"/>
          <w:rtl/>
        </w:rPr>
      </w:pPr>
    </w:p>
    <w:p w14:paraId="03FABB81" w14:textId="77777777" w:rsidR="00A0798D" w:rsidRDefault="00A0798D" w:rsidP="00A0798D">
      <w:pPr>
        <w:bidi/>
        <w:ind w:firstLine="720"/>
        <w:jc w:val="both"/>
        <w:rPr>
          <w:rFonts w:cs="David" w:hint="cs"/>
          <w:rtl/>
        </w:rPr>
      </w:pPr>
      <w:r>
        <w:rPr>
          <w:rFonts w:cs="David" w:hint="cs"/>
          <w:rtl/>
        </w:rPr>
        <w:t>חברים, אתם רוצים שנחכה למולה?</w:t>
      </w:r>
    </w:p>
    <w:p w14:paraId="44F7F3F8" w14:textId="77777777" w:rsidR="00A0798D" w:rsidRDefault="00A0798D" w:rsidP="00A0798D">
      <w:pPr>
        <w:bidi/>
        <w:jc w:val="both"/>
        <w:rPr>
          <w:rFonts w:cs="David" w:hint="cs"/>
          <w:rtl/>
        </w:rPr>
      </w:pPr>
    </w:p>
    <w:p w14:paraId="77573C18"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68A95E1A" w14:textId="77777777" w:rsidR="00A0798D" w:rsidRDefault="00A0798D" w:rsidP="00A0798D">
      <w:pPr>
        <w:bidi/>
        <w:jc w:val="both"/>
        <w:rPr>
          <w:rFonts w:cs="David" w:hint="cs"/>
          <w:u w:val="single"/>
          <w:rtl/>
        </w:rPr>
      </w:pPr>
    </w:p>
    <w:p w14:paraId="448BEF2D" w14:textId="77777777" w:rsidR="00A0798D" w:rsidRDefault="00A0798D" w:rsidP="00A0798D">
      <w:pPr>
        <w:bidi/>
        <w:ind w:firstLine="720"/>
        <w:jc w:val="both"/>
        <w:rPr>
          <w:rFonts w:cs="David" w:hint="cs"/>
          <w:rtl/>
        </w:rPr>
      </w:pPr>
      <w:r>
        <w:rPr>
          <w:rFonts w:cs="David" w:hint="cs"/>
          <w:rtl/>
        </w:rPr>
        <w:t xml:space="preserve">לראשונה בהיסטוריה קיבלת את דעתה של האופוזיציה והסכמת לה. מעולם לא התפשרת. זה אירוע היסטורי. </w:t>
      </w:r>
    </w:p>
    <w:p w14:paraId="4763621F" w14:textId="77777777" w:rsidR="00A0798D" w:rsidRDefault="00A0798D" w:rsidP="00A0798D">
      <w:pPr>
        <w:bidi/>
        <w:jc w:val="both"/>
        <w:rPr>
          <w:rFonts w:cs="David" w:hint="cs"/>
          <w:rtl/>
        </w:rPr>
      </w:pPr>
    </w:p>
    <w:p w14:paraId="4AB811C2" w14:textId="77777777" w:rsidR="00A0798D" w:rsidRDefault="00A0798D" w:rsidP="00A0798D">
      <w:pPr>
        <w:bidi/>
        <w:jc w:val="both"/>
        <w:rPr>
          <w:rFonts w:cs="David" w:hint="cs"/>
          <w:u w:val="single"/>
          <w:rtl/>
        </w:rPr>
      </w:pPr>
      <w:r w:rsidRPr="008072B6">
        <w:rPr>
          <w:rFonts w:cs="David" w:hint="cs"/>
          <w:u w:val="single"/>
          <w:rtl/>
        </w:rPr>
        <w:t>אברהם מיכאלי:</w:t>
      </w:r>
    </w:p>
    <w:p w14:paraId="128E18CB" w14:textId="77777777" w:rsidR="00A0798D" w:rsidRDefault="00A0798D" w:rsidP="00A0798D">
      <w:pPr>
        <w:bidi/>
        <w:jc w:val="both"/>
        <w:rPr>
          <w:rFonts w:cs="David" w:hint="cs"/>
          <w:rtl/>
        </w:rPr>
      </w:pPr>
    </w:p>
    <w:p w14:paraId="7059EB00" w14:textId="77777777" w:rsidR="00A0798D" w:rsidRDefault="00A0798D" w:rsidP="00A0798D">
      <w:pPr>
        <w:bidi/>
        <w:jc w:val="both"/>
        <w:rPr>
          <w:rFonts w:cs="David" w:hint="cs"/>
          <w:rtl/>
        </w:rPr>
      </w:pPr>
      <w:r>
        <w:rPr>
          <w:rFonts w:cs="David" w:hint="cs"/>
          <w:rtl/>
        </w:rPr>
        <w:tab/>
        <w:t xml:space="preserve">האופוזיציה רצתה להעלות את זה. </w:t>
      </w:r>
    </w:p>
    <w:p w14:paraId="4499553D" w14:textId="77777777" w:rsidR="00A0798D" w:rsidRDefault="00A0798D" w:rsidP="00A0798D">
      <w:pPr>
        <w:bidi/>
        <w:jc w:val="both"/>
        <w:rPr>
          <w:rFonts w:cs="David" w:hint="cs"/>
          <w:rtl/>
        </w:rPr>
      </w:pPr>
    </w:p>
    <w:p w14:paraId="4967D0EA"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EC66CFD" w14:textId="77777777" w:rsidR="00A0798D" w:rsidRDefault="00A0798D" w:rsidP="00A0798D">
      <w:pPr>
        <w:bidi/>
        <w:jc w:val="both"/>
        <w:rPr>
          <w:rFonts w:cs="David" w:hint="cs"/>
          <w:rtl/>
        </w:rPr>
      </w:pPr>
    </w:p>
    <w:p w14:paraId="0D4FE06F" w14:textId="77777777" w:rsidR="00A0798D" w:rsidRDefault="00A0798D" w:rsidP="00A0798D">
      <w:pPr>
        <w:bidi/>
        <w:jc w:val="both"/>
        <w:rPr>
          <w:rFonts w:cs="David" w:hint="cs"/>
          <w:rtl/>
        </w:rPr>
      </w:pPr>
      <w:r>
        <w:rPr>
          <w:rFonts w:cs="David" w:hint="cs"/>
          <w:rtl/>
        </w:rPr>
        <w:tab/>
        <w:t xml:space="preserve">דמוקרטיה מתייעצת. </w:t>
      </w:r>
    </w:p>
    <w:p w14:paraId="4C61B07B" w14:textId="77777777" w:rsidR="00A0798D" w:rsidRDefault="00A0798D" w:rsidP="00A0798D">
      <w:pPr>
        <w:bidi/>
        <w:jc w:val="both"/>
        <w:rPr>
          <w:rFonts w:cs="David" w:hint="cs"/>
          <w:rtl/>
        </w:rPr>
      </w:pPr>
    </w:p>
    <w:p w14:paraId="5ABC3453"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01304599" w14:textId="77777777" w:rsidR="00A0798D" w:rsidRDefault="00A0798D" w:rsidP="00A0798D">
      <w:pPr>
        <w:bidi/>
        <w:jc w:val="both"/>
        <w:rPr>
          <w:rFonts w:cs="David" w:hint="cs"/>
          <w:u w:val="single"/>
          <w:rtl/>
        </w:rPr>
      </w:pPr>
    </w:p>
    <w:p w14:paraId="33EAB235" w14:textId="77777777" w:rsidR="00A0798D" w:rsidRDefault="00A0798D" w:rsidP="00A0798D">
      <w:pPr>
        <w:bidi/>
        <w:ind w:firstLine="720"/>
        <w:jc w:val="both"/>
        <w:rPr>
          <w:rFonts w:cs="David" w:hint="cs"/>
          <w:rtl/>
        </w:rPr>
      </w:pPr>
      <w:r>
        <w:rPr>
          <w:rFonts w:cs="David" w:hint="cs"/>
          <w:rtl/>
        </w:rPr>
        <w:t xml:space="preserve">אתם רק שוכחים מי אמר שזה נושא חדש. </w:t>
      </w:r>
    </w:p>
    <w:p w14:paraId="4DC37ADD" w14:textId="77777777" w:rsidR="00A0798D" w:rsidRDefault="00A0798D" w:rsidP="00A0798D">
      <w:pPr>
        <w:bidi/>
        <w:jc w:val="both"/>
        <w:rPr>
          <w:rFonts w:cs="David" w:hint="cs"/>
          <w:rtl/>
        </w:rPr>
      </w:pPr>
    </w:p>
    <w:p w14:paraId="5F4D4CEF"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338D4A7C" w14:textId="77777777" w:rsidR="00A0798D" w:rsidRDefault="00A0798D" w:rsidP="00A0798D">
      <w:pPr>
        <w:bidi/>
        <w:jc w:val="both"/>
        <w:rPr>
          <w:rFonts w:cs="David" w:hint="cs"/>
          <w:u w:val="single"/>
          <w:rtl/>
        </w:rPr>
      </w:pPr>
    </w:p>
    <w:p w14:paraId="4E6F52D5" w14:textId="77777777" w:rsidR="00A0798D" w:rsidRDefault="00A0798D" w:rsidP="00A0798D">
      <w:pPr>
        <w:bidi/>
        <w:ind w:firstLine="720"/>
        <w:jc w:val="both"/>
        <w:rPr>
          <w:rFonts w:cs="David" w:hint="cs"/>
          <w:rtl/>
        </w:rPr>
      </w:pPr>
      <w:r>
        <w:rPr>
          <w:rFonts w:cs="David" w:hint="cs"/>
          <w:rtl/>
        </w:rPr>
        <w:t>סיעת קדימה, מי כרגע מרכז הסיעה?</w:t>
      </w:r>
    </w:p>
    <w:p w14:paraId="1FC9A2C7" w14:textId="77777777" w:rsidR="00A0798D" w:rsidRDefault="00A0798D" w:rsidP="00A0798D">
      <w:pPr>
        <w:bidi/>
        <w:ind w:firstLine="720"/>
        <w:jc w:val="both"/>
        <w:rPr>
          <w:rFonts w:cs="David" w:hint="cs"/>
          <w:rtl/>
        </w:rPr>
      </w:pPr>
    </w:p>
    <w:p w14:paraId="15766744" w14:textId="77777777" w:rsidR="00A0798D" w:rsidRDefault="00A0798D" w:rsidP="00A0798D">
      <w:pPr>
        <w:bidi/>
        <w:jc w:val="both"/>
        <w:rPr>
          <w:rFonts w:cs="David" w:hint="cs"/>
          <w:rtl/>
        </w:rPr>
      </w:pPr>
      <w:r>
        <w:rPr>
          <w:rFonts w:cs="David" w:hint="cs"/>
          <w:u w:val="single"/>
          <w:rtl/>
        </w:rPr>
        <w:t>קריאות:</w:t>
      </w:r>
    </w:p>
    <w:p w14:paraId="7A644D4D" w14:textId="77777777" w:rsidR="00A0798D" w:rsidRDefault="00A0798D" w:rsidP="00A0798D">
      <w:pPr>
        <w:bidi/>
        <w:jc w:val="both"/>
        <w:rPr>
          <w:rFonts w:cs="David" w:hint="cs"/>
          <w:rtl/>
        </w:rPr>
      </w:pPr>
    </w:p>
    <w:p w14:paraId="74F68C9D" w14:textId="77777777" w:rsidR="00A0798D" w:rsidRDefault="00A0798D" w:rsidP="00A0798D">
      <w:pPr>
        <w:bidi/>
        <w:jc w:val="both"/>
        <w:rPr>
          <w:rFonts w:cs="David" w:hint="cs"/>
          <w:rtl/>
        </w:rPr>
      </w:pPr>
      <w:r>
        <w:rPr>
          <w:rFonts w:cs="David" w:hint="cs"/>
          <w:rtl/>
        </w:rPr>
        <w:tab/>
        <w:t xml:space="preserve">יוחנן. </w:t>
      </w:r>
    </w:p>
    <w:p w14:paraId="317D56CD" w14:textId="77777777" w:rsidR="00A0798D" w:rsidRDefault="00A0798D" w:rsidP="00A0798D">
      <w:pPr>
        <w:bidi/>
        <w:jc w:val="both"/>
        <w:rPr>
          <w:rFonts w:cs="David" w:hint="cs"/>
          <w:rtl/>
        </w:rPr>
      </w:pPr>
    </w:p>
    <w:p w14:paraId="3077C260"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D68B6C9" w14:textId="77777777" w:rsidR="00A0798D" w:rsidRPr="00A12B2C" w:rsidRDefault="00A0798D" w:rsidP="00A0798D">
      <w:pPr>
        <w:bidi/>
        <w:jc w:val="both"/>
        <w:rPr>
          <w:rFonts w:cs="David" w:hint="cs"/>
          <w:rtl/>
        </w:rPr>
      </w:pPr>
    </w:p>
    <w:p w14:paraId="35393C06" w14:textId="77777777" w:rsidR="00A0798D" w:rsidRDefault="00A0798D" w:rsidP="00A0798D">
      <w:pPr>
        <w:bidi/>
        <w:ind w:firstLine="720"/>
        <w:jc w:val="both"/>
        <w:rPr>
          <w:rFonts w:cs="David" w:hint="cs"/>
          <w:rtl/>
        </w:rPr>
      </w:pPr>
      <w:r>
        <w:rPr>
          <w:rFonts w:cs="David" w:hint="cs"/>
          <w:rtl/>
        </w:rPr>
        <w:t>יוחנן, אני שואל אותך - אם אנחנו מסכימים, אתה רוצה שנחכה לשלמה מולה להצבעה או ש- - -?</w:t>
      </w:r>
    </w:p>
    <w:p w14:paraId="6FC08785" w14:textId="77777777" w:rsidR="00A0798D" w:rsidRDefault="00A0798D" w:rsidP="00A0798D">
      <w:pPr>
        <w:bidi/>
        <w:ind w:firstLine="720"/>
        <w:jc w:val="both"/>
        <w:rPr>
          <w:rFonts w:cs="David" w:hint="cs"/>
          <w:rtl/>
        </w:rPr>
      </w:pPr>
    </w:p>
    <w:p w14:paraId="481BF53F" w14:textId="77777777" w:rsidR="00A0798D" w:rsidRDefault="00A0798D" w:rsidP="00A0798D">
      <w:pPr>
        <w:bidi/>
        <w:jc w:val="both"/>
        <w:rPr>
          <w:rFonts w:cs="David" w:hint="cs"/>
          <w:u w:val="single"/>
          <w:rtl/>
        </w:rPr>
      </w:pPr>
      <w:r w:rsidRPr="008072B6">
        <w:rPr>
          <w:rFonts w:cs="David" w:hint="cs"/>
          <w:u w:val="single"/>
          <w:rtl/>
        </w:rPr>
        <w:t>אברהם מיכאלי:</w:t>
      </w:r>
    </w:p>
    <w:p w14:paraId="739C5C82" w14:textId="77777777" w:rsidR="00A0798D" w:rsidRDefault="00A0798D" w:rsidP="00A0798D">
      <w:pPr>
        <w:bidi/>
        <w:ind w:firstLine="720"/>
        <w:jc w:val="both"/>
        <w:rPr>
          <w:rFonts w:cs="David" w:hint="cs"/>
          <w:rtl/>
        </w:rPr>
      </w:pPr>
    </w:p>
    <w:p w14:paraId="5095D346" w14:textId="77777777" w:rsidR="00A0798D" w:rsidRDefault="00A0798D" w:rsidP="00A0798D">
      <w:pPr>
        <w:bidi/>
        <w:ind w:firstLine="720"/>
        <w:jc w:val="both"/>
        <w:rPr>
          <w:rFonts w:cs="David" w:hint="cs"/>
          <w:rtl/>
        </w:rPr>
      </w:pPr>
      <w:r>
        <w:rPr>
          <w:rFonts w:cs="David" w:hint="cs"/>
          <w:rtl/>
        </w:rPr>
        <w:t>לְמה?</w:t>
      </w:r>
    </w:p>
    <w:p w14:paraId="1ED6FB93" w14:textId="77777777" w:rsidR="00A0798D" w:rsidRDefault="00A0798D" w:rsidP="00A0798D">
      <w:pPr>
        <w:bidi/>
        <w:jc w:val="both"/>
        <w:rPr>
          <w:rFonts w:cs="David" w:hint="cs"/>
          <w:rtl/>
        </w:rPr>
      </w:pPr>
    </w:p>
    <w:p w14:paraId="387DF365"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52EF3DFC" w14:textId="77777777" w:rsidR="00A0798D" w:rsidRDefault="00A0798D" w:rsidP="00A0798D">
      <w:pPr>
        <w:bidi/>
        <w:jc w:val="both"/>
        <w:rPr>
          <w:rFonts w:cs="David" w:hint="cs"/>
          <w:u w:val="single"/>
          <w:rtl/>
        </w:rPr>
      </w:pPr>
    </w:p>
    <w:p w14:paraId="3F29D3A6" w14:textId="77777777" w:rsidR="00A0798D" w:rsidRDefault="00A0798D" w:rsidP="00A0798D">
      <w:pPr>
        <w:bidi/>
        <w:ind w:firstLine="720"/>
        <w:jc w:val="both"/>
        <w:rPr>
          <w:rFonts w:cs="David" w:hint="cs"/>
          <w:rtl/>
        </w:rPr>
      </w:pPr>
      <w:r>
        <w:rPr>
          <w:rFonts w:cs="David" w:hint="cs"/>
          <w:rtl/>
        </w:rPr>
        <w:t xml:space="preserve">כן, כן, ודאי. </w:t>
      </w:r>
    </w:p>
    <w:p w14:paraId="42A95EBF" w14:textId="77777777" w:rsidR="00A0798D" w:rsidRDefault="00A0798D" w:rsidP="00A0798D">
      <w:pPr>
        <w:bidi/>
        <w:ind w:firstLine="720"/>
        <w:jc w:val="both"/>
        <w:rPr>
          <w:rFonts w:cs="David" w:hint="cs"/>
          <w:rtl/>
        </w:rPr>
      </w:pPr>
    </w:p>
    <w:p w14:paraId="76A49E40" w14:textId="77777777" w:rsidR="00A0798D" w:rsidRDefault="00A0798D" w:rsidP="00A0798D">
      <w:pPr>
        <w:bidi/>
        <w:jc w:val="both"/>
        <w:rPr>
          <w:rFonts w:cs="David" w:hint="cs"/>
          <w:u w:val="single"/>
          <w:rtl/>
        </w:rPr>
      </w:pPr>
      <w:r w:rsidRPr="008072B6">
        <w:rPr>
          <w:rFonts w:cs="David" w:hint="cs"/>
          <w:u w:val="single"/>
          <w:rtl/>
        </w:rPr>
        <w:t>אברהם מיכאלי:</w:t>
      </w:r>
    </w:p>
    <w:p w14:paraId="2457E76D" w14:textId="77777777" w:rsidR="00A0798D" w:rsidRDefault="00A0798D" w:rsidP="00A0798D">
      <w:pPr>
        <w:bidi/>
        <w:ind w:firstLine="720"/>
        <w:jc w:val="both"/>
        <w:rPr>
          <w:rFonts w:cs="David" w:hint="cs"/>
          <w:rtl/>
        </w:rPr>
      </w:pPr>
    </w:p>
    <w:p w14:paraId="5B5602E8" w14:textId="77777777" w:rsidR="00A0798D" w:rsidRDefault="00A0798D" w:rsidP="00A0798D">
      <w:pPr>
        <w:bidi/>
        <w:ind w:firstLine="720"/>
        <w:jc w:val="both"/>
        <w:rPr>
          <w:rFonts w:cs="David" w:hint="cs"/>
          <w:rtl/>
        </w:rPr>
      </w:pPr>
      <w:r>
        <w:rPr>
          <w:rFonts w:cs="David" w:hint="cs"/>
          <w:rtl/>
        </w:rPr>
        <w:t xml:space="preserve">למה? מסכימים. </w:t>
      </w:r>
    </w:p>
    <w:p w14:paraId="0DBA74F9" w14:textId="77777777" w:rsidR="00A0798D" w:rsidRDefault="00A0798D" w:rsidP="00A0798D">
      <w:pPr>
        <w:bidi/>
        <w:jc w:val="both"/>
        <w:rPr>
          <w:rFonts w:cs="David" w:hint="cs"/>
          <w:rtl/>
        </w:rPr>
      </w:pPr>
    </w:p>
    <w:p w14:paraId="45261D2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238E01E" w14:textId="77777777" w:rsidR="00A0798D" w:rsidRDefault="00A0798D" w:rsidP="00A0798D">
      <w:pPr>
        <w:bidi/>
        <w:jc w:val="both"/>
        <w:rPr>
          <w:rFonts w:cs="David" w:hint="cs"/>
          <w:rtl/>
        </w:rPr>
      </w:pPr>
    </w:p>
    <w:p w14:paraId="3AFACA45" w14:textId="77777777" w:rsidR="00A0798D" w:rsidRDefault="00A0798D" w:rsidP="00A0798D">
      <w:pPr>
        <w:bidi/>
        <w:jc w:val="both"/>
        <w:rPr>
          <w:rFonts w:cs="David" w:hint="cs"/>
          <w:rtl/>
        </w:rPr>
      </w:pPr>
      <w:r>
        <w:rPr>
          <w:rFonts w:cs="David" w:hint="cs"/>
          <w:rtl/>
        </w:rPr>
        <w:tab/>
        <w:t xml:space="preserve">חס וחלילה, פתאום לא יעבור. </w:t>
      </w:r>
    </w:p>
    <w:p w14:paraId="422E9E12" w14:textId="77777777" w:rsidR="00A0798D" w:rsidRDefault="00A0798D" w:rsidP="00A0798D">
      <w:pPr>
        <w:bidi/>
        <w:jc w:val="both"/>
        <w:rPr>
          <w:rFonts w:cs="David" w:hint="cs"/>
          <w:rtl/>
        </w:rPr>
      </w:pPr>
    </w:p>
    <w:p w14:paraId="1172ECB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0EECEBE" w14:textId="77777777" w:rsidR="00A0798D" w:rsidRDefault="00A0798D" w:rsidP="00A0798D">
      <w:pPr>
        <w:bidi/>
        <w:jc w:val="both"/>
        <w:rPr>
          <w:rFonts w:cs="David" w:hint="cs"/>
          <w:u w:val="single"/>
          <w:rtl/>
        </w:rPr>
      </w:pPr>
    </w:p>
    <w:p w14:paraId="647E0857" w14:textId="77777777" w:rsidR="00A0798D" w:rsidRDefault="00A0798D" w:rsidP="00A0798D">
      <w:pPr>
        <w:bidi/>
        <w:ind w:left="720"/>
        <w:jc w:val="both"/>
        <w:rPr>
          <w:rFonts w:cs="David" w:hint="cs"/>
          <w:rtl/>
        </w:rPr>
      </w:pPr>
      <w:r>
        <w:rPr>
          <w:rFonts w:cs="David" w:hint="cs"/>
          <w:rtl/>
        </w:rPr>
        <w:t xml:space="preserve">הוא רוצה לחזור. </w:t>
      </w:r>
    </w:p>
    <w:p w14:paraId="5212F016" w14:textId="77777777" w:rsidR="00A0798D" w:rsidRDefault="00A0798D" w:rsidP="00A0798D">
      <w:pPr>
        <w:bidi/>
        <w:jc w:val="both"/>
        <w:rPr>
          <w:rFonts w:cs="David" w:hint="cs"/>
          <w:rtl/>
        </w:rPr>
      </w:pPr>
    </w:p>
    <w:p w14:paraId="3B91524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10F8421" w14:textId="77777777" w:rsidR="00A0798D" w:rsidRDefault="00A0798D" w:rsidP="00A0798D">
      <w:pPr>
        <w:bidi/>
        <w:jc w:val="both"/>
        <w:rPr>
          <w:rFonts w:cs="David" w:hint="cs"/>
          <w:rtl/>
        </w:rPr>
      </w:pPr>
    </w:p>
    <w:p w14:paraId="5B4CC140" w14:textId="77777777" w:rsidR="00A0798D" w:rsidRDefault="00A0798D" w:rsidP="00A0798D">
      <w:pPr>
        <w:bidi/>
        <w:jc w:val="both"/>
        <w:rPr>
          <w:rFonts w:cs="David" w:hint="cs"/>
          <w:rtl/>
        </w:rPr>
      </w:pPr>
      <w:r>
        <w:rPr>
          <w:rFonts w:cs="David" w:hint="cs"/>
          <w:rtl/>
        </w:rPr>
        <w:tab/>
      </w:r>
      <w:proofErr w:type="spellStart"/>
      <w:r>
        <w:rPr>
          <w:rFonts w:cs="David" w:hint="cs"/>
          <w:rtl/>
        </w:rPr>
        <w:t>אוקיי</w:t>
      </w:r>
      <w:proofErr w:type="spellEnd"/>
      <w:r>
        <w:rPr>
          <w:rFonts w:cs="David" w:hint="cs"/>
          <w:rtl/>
        </w:rPr>
        <w:t xml:space="preserve">. חבר הכנסת חנין בינתיים בזכות הדיבור. בבקשה. </w:t>
      </w:r>
    </w:p>
    <w:p w14:paraId="2A9E973B" w14:textId="77777777" w:rsidR="00A0798D" w:rsidRDefault="00A0798D" w:rsidP="00A0798D">
      <w:pPr>
        <w:bidi/>
        <w:jc w:val="both"/>
        <w:rPr>
          <w:rFonts w:cs="David" w:hint="cs"/>
          <w:rtl/>
        </w:rPr>
      </w:pPr>
    </w:p>
    <w:p w14:paraId="211C8A40"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5EF08E97" w14:textId="77777777" w:rsidR="00A0798D" w:rsidRDefault="00A0798D" w:rsidP="00A0798D">
      <w:pPr>
        <w:bidi/>
        <w:jc w:val="both"/>
        <w:rPr>
          <w:rFonts w:cs="David" w:hint="cs"/>
          <w:u w:val="single"/>
          <w:rtl/>
        </w:rPr>
      </w:pPr>
    </w:p>
    <w:p w14:paraId="4D9B32C9" w14:textId="77777777" w:rsidR="00A0798D" w:rsidRDefault="00A0798D" w:rsidP="00A0798D">
      <w:pPr>
        <w:bidi/>
        <w:ind w:firstLine="720"/>
        <w:jc w:val="both"/>
        <w:rPr>
          <w:rFonts w:cs="David" w:hint="cs"/>
          <w:rtl/>
        </w:rPr>
      </w:pPr>
      <w:r>
        <w:rPr>
          <w:rFonts w:cs="David" w:hint="cs"/>
          <w:rtl/>
        </w:rPr>
        <w:t xml:space="preserve">תודה, אדוני היושב ראש. אני רוצה להעיר על הפרוצדורה וצורת ההתנהלות של הכנסת. מה שקורה בשבועיים האחרונים, אדוני היושב ראש </w:t>
      </w:r>
      <w:r>
        <w:rPr>
          <w:rFonts w:cs="David"/>
          <w:rtl/>
        </w:rPr>
        <w:t>–</w:t>
      </w:r>
      <w:r>
        <w:rPr>
          <w:rFonts w:cs="David" w:hint="cs"/>
          <w:rtl/>
        </w:rPr>
        <w:t xml:space="preserve"> יושב ראש הישיבה ויושב ראש הקואליציה - באמת עובר הרחק מעבר לגבול הנסבל. זו פעם ראשונה שאנחנו תקועים בענייני בית המשפט העליון בזמן מליאה, בגלל הלהיטות של הקואליציה להעביר בצורה מהירה ודורסנית את הרצונות שלכם.</w:t>
      </w:r>
    </w:p>
    <w:p w14:paraId="55F8337E" w14:textId="77777777" w:rsidR="00A0798D" w:rsidRDefault="00A0798D" w:rsidP="00A0798D">
      <w:pPr>
        <w:bidi/>
        <w:jc w:val="both"/>
        <w:rPr>
          <w:rFonts w:cs="David" w:hint="cs"/>
          <w:rtl/>
        </w:rPr>
      </w:pPr>
    </w:p>
    <w:p w14:paraId="2DDC46E3"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76982B55" w14:textId="77777777" w:rsidR="00A0798D" w:rsidRDefault="00A0798D" w:rsidP="00A0798D">
      <w:pPr>
        <w:bidi/>
        <w:jc w:val="both"/>
        <w:rPr>
          <w:rFonts w:cs="David" w:hint="cs"/>
          <w:u w:val="single"/>
          <w:rtl/>
        </w:rPr>
      </w:pPr>
    </w:p>
    <w:p w14:paraId="46C356E9" w14:textId="77777777" w:rsidR="00A0798D" w:rsidRDefault="00A0798D" w:rsidP="00A0798D">
      <w:pPr>
        <w:bidi/>
        <w:ind w:firstLine="720"/>
        <w:jc w:val="both"/>
        <w:rPr>
          <w:rFonts w:cs="David" w:hint="cs"/>
          <w:rtl/>
        </w:rPr>
      </w:pPr>
      <w:r>
        <w:rPr>
          <w:rFonts w:cs="David" w:hint="cs"/>
          <w:rtl/>
        </w:rPr>
        <w:t>פעם ראשונה?</w:t>
      </w:r>
    </w:p>
    <w:p w14:paraId="4EEA0C60" w14:textId="77777777" w:rsidR="00A0798D" w:rsidRDefault="00A0798D" w:rsidP="00A0798D">
      <w:pPr>
        <w:bidi/>
        <w:jc w:val="both"/>
        <w:rPr>
          <w:rFonts w:cs="David" w:hint="cs"/>
          <w:rtl/>
        </w:rPr>
      </w:pPr>
    </w:p>
    <w:p w14:paraId="03E98FA7"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3238A5CD" w14:textId="77777777" w:rsidR="00A0798D" w:rsidRDefault="00A0798D" w:rsidP="00A0798D">
      <w:pPr>
        <w:bidi/>
        <w:jc w:val="both"/>
        <w:rPr>
          <w:rFonts w:cs="David" w:hint="cs"/>
          <w:u w:val="single"/>
          <w:rtl/>
        </w:rPr>
      </w:pPr>
    </w:p>
    <w:p w14:paraId="423D82CA" w14:textId="77777777" w:rsidR="00A0798D" w:rsidRDefault="00A0798D" w:rsidP="00A0798D">
      <w:pPr>
        <w:bidi/>
        <w:ind w:firstLine="720"/>
        <w:jc w:val="both"/>
        <w:rPr>
          <w:rFonts w:cs="David" w:hint="cs"/>
          <w:rtl/>
        </w:rPr>
      </w:pPr>
      <w:r>
        <w:rPr>
          <w:rFonts w:cs="David" w:hint="cs"/>
          <w:rtl/>
        </w:rPr>
        <w:t xml:space="preserve">זו פעם </w:t>
      </w:r>
      <w:proofErr w:type="spellStart"/>
      <w:r>
        <w:rPr>
          <w:rFonts w:cs="David" w:hint="cs"/>
          <w:rtl/>
        </w:rPr>
        <w:t>שניה</w:t>
      </w:r>
      <w:proofErr w:type="spellEnd"/>
      <w:r>
        <w:rPr>
          <w:rFonts w:cs="David" w:hint="cs"/>
          <w:rtl/>
        </w:rPr>
        <w:t xml:space="preserve"> בתוך שבועיים. בזמן מליאה, כשאנחנו אמורים להיות במליאה, כשחובתנו להיות במליאה ולהאזין לשאילתות ואולי גם לשאול שאילתות נוספות. למשל, אני ביקשתי להירשם לאחת מהן. אנחנו בבעיה, כי אנחנו נאלצים להיות פה בישיבה. </w:t>
      </w:r>
    </w:p>
    <w:p w14:paraId="4CCF46A4" w14:textId="77777777" w:rsidR="00A0798D" w:rsidRDefault="00A0798D" w:rsidP="00A0798D">
      <w:pPr>
        <w:bidi/>
        <w:ind w:firstLine="720"/>
        <w:jc w:val="both"/>
        <w:rPr>
          <w:rFonts w:cs="David" w:hint="cs"/>
          <w:rtl/>
        </w:rPr>
      </w:pPr>
    </w:p>
    <w:p w14:paraId="46D5D174" w14:textId="77777777" w:rsidR="00A0798D" w:rsidRDefault="00A0798D" w:rsidP="00A0798D">
      <w:pPr>
        <w:bidi/>
        <w:ind w:firstLine="720"/>
        <w:jc w:val="both"/>
        <w:rPr>
          <w:rFonts w:cs="David" w:hint="cs"/>
          <w:rtl/>
        </w:rPr>
      </w:pPr>
      <w:r>
        <w:rPr>
          <w:rFonts w:cs="David" w:hint="cs"/>
          <w:rtl/>
        </w:rPr>
        <w:t xml:space="preserve">אני חושב ששגה יושב ראש הכנסת שגיאה גדולה ומהותית שהוא </w:t>
      </w:r>
      <w:proofErr w:type="spellStart"/>
      <w:r>
        <w:rPr>
          <w:rFonts w:cs="David" w:hint="cs"/>
          <w:rtl/>
        </w:rPr>
        <w:t>איפשר</w:t>
      </w:r>
      <w:proofErr w:type="spellEnd"/>
      <w:r>
        <w:rPr>
          <w:rFonts w:cs="David" w:hint="cs"/>
          <w:rtl/>
        </w:rPr>
        <w:t xml:space="preserve"> את הפתח הזה, של ניהול ישיבות בזמן מליאה. אני חושב שיושב ראש הכנסת בחלומותיו הגרועים ביותר לא תיאר לעצמו לאן הדברים האלה מביאים אותנו. זה כבר הופך להיות לנורמה, שבמקביל למליאה יושבות ועדות ודנות ברביזיות או בהצבעות מאוד-מאוד גורליות. </w:t>
      </w:r>
    </w:p>
    <w:p w14:paraId="13D11ABF" w14:textId="77777777" w:rsidR="00A0798D" w:rsidRDefault="00A0798D" w:rsidP="00A0798D">
      <w:pPr>
        <w:bidi/>
        <w:ind w:firstLine="720"/>
        <w:jc w:val="both"/>
        <w:rPr>
          <w:rFonts w:cs="David" w:hint="cs"/>
          <w:rtl/>
        </w:rPr>
      </w:pPr>
    </w:p>
    <w:p w14:paraId="57FBCF6D" w14:textId="77777777" w:rsidR="00A0798D" w:rsidRDefault="00A0798D" w:rsidP="00A0798D">
      <w:pPr>
        <w:bidi/>
        <w:ind w:firstLine="720"/>
        <w:jc w:val="both"/>
        <w:rPr>
          <w:rFonts w:cs="David" w:hint="cs"/>
          <w:rtl/>
        </w:rPr>
      </w:pPr>
      <w:r>
        <w:rPr>
          <w:rFonts w:cs="David" w:hint="cs"/>
          <w:rtl/>
        </w:rPr>
        <w:t xml:space="preserve">לכן, אדוני היושב ראש, אני חושב שהמסקנה הראשונה מהדיון הזה צריכה להיות </w:t>
      </w:r>
      <w:r>
        <w:rPr>
          <w:rFonts w:cs="David"/>
          <w:rtl/>
        </w:rPr>
        <w:t>–</w:t>
      </w:r>
      <w:r>
        <w:rPr>
          <w:rFonts w:cs="David" w:hint="cs"/>
          <w:rtl/>
        </w:rPr>
        <w:t xml:space="preserve"> גברתי, היועצת המשפטית של ועדת הכנסת, אני חושב שראוי מאוד שאתם, בלשכה המשפטית, תעשו דיון רציני ומקצועי. לא אפרופו החוק הזה או החוק ההוא. מחר זה יהיה גם אינטרס של מישהו אחר. אנחנו פה  שוברים איזושהי נורמה. אני מבין שזה נעשה בכדי להקל על העבודה ולא לעבוד בתנאים בלתי אפשריים וכדומה. התוצאה היא בלתי אפשרית, אנחנו לא מסוגלים לעבוד ככה. אני מבקש שהיועץ המשפטי של הכנסת ייתן חוות דעת לגבי השאלה של המשך עבודת ועדות בזמן מליאה ברמה העקרונית - להבא, לעתיד, לא לגבי מה שהיה עד עכשיו. מה שהיה עד עכשיו הוא חוקי והוא מכוח אישור של יושב ראש הכנסת - כדי שתהיה לנו מדיניות יותר כוללת, נכונה ומאוזנת. לא יתכן שחבר כנסת שיש לו שאילתא צריך לרוץ. בפעם שעברה זה הייתי אני בוועדת חוקה, כי הייתה לי רביזיה בוועדת החוקה. זה לא עובד ככה. אם אני חבר כנסת ויש לי זכויות ומעמד כחבר כנסת ולא בתור סיעה, ואני יכול לנמק את דבריי בוועדה, אז צריך לתת לי את האפשרות לבצע את העבודה הזאת. אני אומר את זה ברמה העקרונית. </w:t>
      </w:r>
    </w:p>
    <w:p w14:paraId="725171B8" w14:textId="77777777" w:rsidR="00A0798D" w:rsidRDefault="00A0798D" w:rsidP="00A0798D">
      <w:pPr>
        <w:bidi/>
        <w:jc w:val="both"/>
        <w:rPr>
          <w:rFonts w:cs="David" w:hint="cs"/>
          <w:rtl/>
        </w:rPr>
      </w:pPr>
    </w:p>
    <w:p w14:paraId="398499FA" w14:textId="77777777" w:rsidR="00A0798D" w:rsidRDefault="00A0798D" w:rsidP="00A0798D">
      <w:pPr>
        <w:bidi/>
        <w:jc w:val="both"/>
        <w:rPr>
          <w:rFonts w:cs="David" w:hint="cs"/>
          <w:rtl/>
        </w:rPr>
      </w:pPr>
      <w:r w:rsidRPr="00AE510C">
        <w:rPr>
          <w:rFonts w:cs="David" w:hint="cs"/>
          <w:u w:val="single"/>
          <w:rtl/>
        </w:rPr>
        <w:t>ארבל אסטרחן:</w:t>
      </w:r>
    </w:p>
    <w:p w14:paraId="2F13E8A8" w14:textId="77777777" w:rsidR="00A0798D" w:rsidRDefault="00A0798D" w:rsidP="00A0798D">
      <w:pPr>
        <w:bidi/>
        <w:jc w:val="both"/>
        <w:rPr>
          <w:rFonts w:cs="David" w:hint="cs"/>
          <w:rtl/>
        </w:rPr>
      </w:pPr>
    </w:p>
    <w:p w14:paraId="29D150E5" w14:textId="77777777" w:rsidR="00A0798D" w:rsidRDefault="00A0798D" w:rsidP="00A0798D">
      <w:pPr>
        <w:bidi/>
        <w:ind w:firstLine="720"/>
        <w:jc w:val="both"/>
        <w:rPr>
          <w:rFonts w:cs="David" w:hint="cs"/>
          <w:rtl/>
        </w:rPr>
      </w:pPr>
      <w:r>
        <w:rPr>
          <w:rFonts w:cs="David" w:hint="cs"/>
          <w:rtl/>
        </w:rPr>
        <w:t xml:space="preserve">אפשר להגיד על זה מילה? התקנון מתייחס לזה במפורש. הוא אומר: ישיבות הוועדות לא יתקיימו בשעה שבה מתקיימת ישיבה של הכנסת, אלא אם כן אישר זאת יושב ראש הכנסת מטעמים מיוחדים וכפי שיקבע. למשל, כאן הוא קבע. יש לו שיקול דעת. </w:t>
      </w:r>
    </w:p>
    <w:p w14:paraId="5E192F31" w14:textId="77777777" w:rsidR="00A0798D" w:rsidRDefault="00A0798D" w:rsidP="00A0798D">
      <w:pPr>
        <w:bidi/>
        <w:jc w:val="both"/>
        <w:rPr>
          <w:rFonts w:cs="David" w:hint="cs"/>
          <w:rtl/>
        </w:rPr>
      </w:pPr>
    </w:p>
    <w:p w14:paraId="07344804"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BBB736D" w14:textId="77777777" w:rsidR="00A0798D" w:rsidRDefault="00A0798D" w:rsidP="00A0798D">
      <w:pPr>
        <w:bidi/>
        <w:jc w:val="both"/>
        <w:rPr>
          <w:rFonts w:cs="David" w:hint="cs"/>
          <w:u w:val="single"/>
          <w:rtl/>
        </w:rPr>
      </w:pPr>
    </w:p>
    <w:p w14:paraId="614822B8" w14:textId="77777777" w:rsidR="00A0798D" w:rsidRDefault="00A0798D" w:rsidP="00A0798D">
      <w:pPr>
        <w:bidi/>
        <w:ind w:firstLine="720"/>
        <w:jc w:val="both"/>
        <w:rPr>
          <w:rFonts w:cs="David" w:hint="cs"/>
          <w:rtl/>
        </w:rPr>
      </w:pPr>
      <w:r>
        <w:rPr>
          <w:rFonts w:cs="David" w:hint="cs"/>
          <w:rtl/>
        </w:rPr>
        <w:t>מה הטעם המיוחד?</w:t>
      </w:r>
    </w:p>
    <w:p w14:paraId="2768CC14" w14:textId="77777777" w:rsidR="00A0798D" w:rsidRDefault="00A0798D" w:rsidP="00A0798D">
      <w:pPr>
        <w:bidi/>
        <w:ind w:firstLine="720"/>
        <w:jc w:val="both"/>
        <w:rPr>
          <w:rFonts w:cs="David" w:hint="cs"/>
          <w:rtl/>
        </w:rPr>
      </w:pPr>
    </w:p>
    <w:p w14:paraId="7A69EFEE"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4D268767" w14:textId="77777777" w:rsidR="00A0798D" w:rsidRDefault="00A0798D" w:rsidP="00A0798D">
      <w:pPr>
        <w:bidi/>
        <w:ind w:firstLine="720"/>
        <w:jc w:val="both"/>
        <w:rPr>
          <w:rFonts w:cs="David" w:hint="cs"/>
          <w:rtl/>
        </w:rPr>
      </w:pPr>
    </w:p>
    <w:p w14:paraId="5A2563B1" w14:textId="77777777" w:rsidR="00A0798D" w:rsidRDefault="00A0798D" w:rsidP="00A0798D">
      <w:pPr>
        <w:bidi/>
        <w:ind w:firstLine="720"/>
        <w:jc w:val="both"/>
        <w:rPr>
          <w:rFonts w:cs="David" w:hint="cs"/>
          <w:rtl/>
        </w:rPr>
      </w:pPr>
      <w:r>
        <w:rPr>
          <w:rFonts w:cs="David" w:hint="cs"/>
          <w:rtl/>
        </w:rPr>
        <w:t xml:space="preserve">אנחנו לא יודעים מה הטעמים המיוחדים. </w:t>
      </w:r>
    </w:p>
    <w:p w14:paraId="676E5F01" w14:textId="77777777" w:rsidR="00A0798D" w:rsidRDefault="00A0798D" w:rsidP="00A0798D">
      <w:pPr>
        <w:bidi/>
        <w:ind w:firstLine="720"/>
        <w:jc w:val="both"/>
        <w:rPr>
          <w:rFonts w:cs="David" w:hint="cs"/>
          <w:rtl/>
        </w:rPr>
      </w:pPr>
    </w:p>
    <w:p w14:paraId="103FA42D"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489FAA8" w14:textId="77777777" w:rsidR="00A0798D" w:rsidRDefault="00A0798D" w:rsidP="00A0798D">
      <w:pPr>
        <w:bidi/>
        <w:ind w:firstLine="720"/>
        <w:jc w:val="both"/>
        <w:rPr>
          <w:rFonts w:cs="David" w:hint="cs"/>
          <w:rtl/>
        </w:rPr>
      </w:pPr>
    </w:p>
    <w:p w14:paraId="6C61F497" w14:textId="77777777" w:rsidR="00A0798D" w:rsidRDefault="00A0798D" w:rsidP="00A0798D">
      <w:pPr>
        <w:bidi/>
        <w:ind w:firstLine="720"/>
        <w:jc w:val="both"/>
        <w:rPr>
          <w:rFonts w:cs="David" w:hint="cs"/>
          <w:rtl/>
        </w:rPr>
      </w:pPr>
      <w:r>
        <w:rPr>
          <w:rFonts w:cs="David" w:hint="cs"/>
          <w:rtl/>
        </w:rPr>
        <w:t>לחץ פוליטי נחשב טעם מיוחד?</w:t>
      </w:r>
    </w:p>
    <w:p w14:paraId="04F144E9" w14:textId="77777777" w:rsidR="00A0798D" w:rsidRDefault="00A0798D" w:rsidP="00A0798D">
      <w:pPr>
        <w:bidi/>
        <w:jc w:val="both"/>
        <w:rPr>
          <w:rFonts w:cs="David" w:hint="cs"/>
          <w:rtl/>
        </w:rPr>
      </w:pPr>
    </w:p>
    <w:p w14:paraId="36ED6275"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4BE6E4BD" w14:textId="77777777" w:rsidR="00A0798D" w:rsidRDefault="00A0798D" w:rsidP="00A0798D">
      <w:pPr>
        <w:bidi/>
        <w:jc w:val="both"/>
        <w:rPr>
          <w:rFonts w:cs="David" w:hint="cs"/>
          <w:u w:val="single"/>
          <w:rtl/>
        </w:rPr>
      </w:pPr>
    </w:p>
    <w:p w14:paraId="73E21660" w14:textId="77777777" w:rsidR="00A0798D" w:rsidRDefault="00A0798D" w:rsidP="00A0798D">
      <w:pPr>
        <w:bidi/>
        <w:ind w:firstLine="720"/>
        <w:jc w:val="both"/>
        <w:rPr>
          <w:rFonts w:cs="David" w:hint="cs"/>
          <w:rtl/>
        </w:rPr>
      </w:pPr>
      <w:r>
        <w:rPr>
          <w:rFonts w:cs="David" w:hint="cs"/>
          <w:rtl/>
        </w:rPr>
        <w:t xml:space="preserve">אני חושב שדב חנין צודק. אבל יש לי עוד בקשה, נא לקבוע בתקנון שגם בימי ראשון וחמישי הכנסת עובדת, ומתחילים לעבוד ב-7:00 בבוקר. לא צריך להתחיל ב-9:00. בשבוע שעבר בכיתם לי למה אני מתחיל ישיבות מוקדם מדי. </w:t>
      </w:r>
    </w:p>
    <w:p w14:paraId="43815A69" w14:textId="77777777" w:rsidR="00A0798D" w:rsidRDefault="00A0798D" w:rsidP="00A0798D">
      <w:pPr>
        <w:bidi/>
        <w:jc w:val="both"/>
        <w:rPr>
          <w:rFonts w:cs="David" w:hint="cs"/>
          <w:rtl/>
        </w:rPr>
      </w:pPr>
    </w:p>
    <w:p w14:paraId="54763999"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568C790C" w14:textId="77777777" w:rsidR="00A0798D" w:rsidRDefault="00A0798D" w:rsidP="00A0798D">
      <w:pPr>
        <w:bidi/>
        <w:jc w:val="both"/>
        <w:rPr>
          <w:rFonts w:cs="David" w:hint="cs"/>
          <w:u w:val="single"/>
          <w:rtl/>
        </w:rPr>
      </w:pPr>
    </w:p>
    <w:p w14:paraId="660CB2B9" w14:textId="77777777" w:rsidR="00A0798D" w:rsidRDefault="00A0798D" w:rsidP="00A0798D">
      <w:pPr>
        <w:bidi/>
        <w:ind w:firstLine="720"/>
        <w:jc w:val="both"/>
        <w:rPr>
          <w:rFonts w:cs="David" w:hint="cs"/>
          <w:rtl/>
        </w:rPr>
      </w:pPr>
      <w:r>
        <w:rPr>
          <w:rFonts w:cs="David" w:hint="cs"/>
          <w:rtl/>
        </w:rPr>
        <w:t xml:space="preserve">אני בעד ישיבות ב-5:00 בבוקר, אדוני יושב ראש ועדת החוקה. </w:t>
      </w:r>
    </w:p>
    <w:p w14:paraId="10315C98" w14:textId="77777777" w:rsidR="00A0798D" w:rsidRDefault="00A0798D" w:rsidP="00A0798D">
      <w:pPr>
        <w:bidi/>
        <w:jc w:val="both"/>
        <w:rPr>
          <w:rFonts w:cs="David" w:hint="cs"/>
          <w:rtl/>
        </w:rPr>
      </w:pPr>
    </w:p>
    <w:p w14:paraId="50B9F096" w14:textId="77777777" w:rsidR="00A0798D" w:rsidRDefault="00A0798D" w:rsidP="00A0798D">
      <w:pPr>
        <w:bidi/>
        <w:jc w:val="both"/>
        <w:rPr>
          <w:rFonts w:cs="David" w:hint="cs"/>
          <w:rtl/>
        </w:rPr>
      </w:pPr>
      <w:r w:rsidRPr="00AE510C">
        <w:rPr>
          <w:rFonts w:cs="David" w:hint="cs"/>
          <w:u w:val="single"/>
          <w:rtl/>
        </w:rPr>
        <w:t>ארבל אסטרחן:</w:t>
      </w:r>
    </w:p>
    <w:p w14:paraId="084F7B45" w14:textId="77777777" w:rsidR="00A0798D" w:rsidRDefault="00A0798D" w:rsidP="00A0798D">
      <w:pPr>
        <w:bidi/>
        <w:jc w:val="both"/>
        <w:rPr>
          <w:rFonts w:cs="David" w:hint="cs"/>
          <w:rtl/>
        </w:rPr>
      </w:pPr>
    </w:p>
    <w:p w14:paraId="6C38B232" w14:textId="77777777" w:rsidR="00A0798D" w:rsidRDefault="00A0798D" w:rsidP="00A0798D">
      <w:pPr>
        <w:bidi/>
        <w:ind w:firstLine="720"/>
        <w:jc w:val="both"/>
        <w:rPr>
          <w:rFonts w:cs="David" w:hint="cs"/>
          <w:rtl/>
        </w:rPr>
      </w:pPr>
      <w:r>
        <w:rPr>
          <w:rFonts w:cs="David" w:hint="cs"/>
          <w:rtl/>
        </w:rPr>
        <w:t xml:space="preserve">עוד מילה על זה. פרק הוועדות הוא הפרק הבא והאחרון שוועדת הכנסת הולכת לדון בו במסגרת תיקוני התקנון שהיא עורכת מאז תחילת הכנסת. הסעיף הזה הולך, בין היתר, להיות נדון בו. לכן, זה הזמן להגיש הצעות לוועדת הכנסת בעניין המסוים הזה. </w:t>
      </w:r>
    </w:p>
    <w:p w14:paraId="561927D7" w14:textId="77777777" w:rsidR="00A0798D" w:rsidRDefault="00A0798D" w:rsidP="00A0798D">
      <w:pPr>
        <w:bidi/>
        <w:jc w:val="both"/>
        <w:rPr>
          <w:rFonts w:cs="David" w:hint="cs"/>
          <w:rtl/>
        </w:rPr>
      </w:pPr>
    </w:p>
    <w:p w14:paraId="1E1A50BA"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7297BF71" w14:textId="77777777" w:rsidR="00A0798D" w:rsidRDefault="00A0798D" w:rsidP="00A0798D">
      <w:pPr>
        <w:bidi/>
        <w:jc w:val="both"/>
        <w:rPr>
          <w:rFonts w:cs="David" w:hint="cs"/>
          <w:u w:val="single"/>
          <w:rtl/>
        </w:rPr>
      </w:pPr>
    </w:p>
    <w:p w14:paraId="42984404" w14:textId="77777777" w:rsidR="00A0798D" w:rsidRDefault="00A0798D" w:rsidP="00A0798D">
      <w:pPr>
        <w:bidi/>
        <w:ind w:firstLine="720"/>
        <w:jc w:val="both"/>
        <w:rPr>
          <w:rFonts w:cs="David" w:hint="cs"/>
          <w:rtl/>
        </w:rPr>
      </w:pPr>
      <w:r>
        <w:rPr>
          <w:rFonts w:cs="David" w:hint="cs"/>
          <w:rtl/>
        </w:rPr>
        <w:t xml:space="preserve">אני חושב שהסעיף מצוין, רק צריך שהוא יתממש. אחרת, אני אומר לך, אדוני היושב ראש - - - </w:t>
      </w:r>
    </w:p>
    <w:p w14:paraId="667631EE" w14:textId="77777777" w:rsidR="00A0798D" w:rsidRDefault="00A0798D" w:rsidP="00A0798D">
      <w:pPr>
        <w:bidi/>
        <w:jc w:val="both"/>
        <w:rPr>
          <w:rFonts w:cs="David" w:hint="cs"/>
          <w:rtl/>
        </w:rPr>
      </w:pPr>
    </w:p>
    <w:p w14:paraId="5F66678D" w14:textId="77777777" w:rsidR="00A0798D" w:rsidRDefault="00A0798D" w:rsidP="00A0798D">
      <w:pPr>
        <w:bidi/>
        <w:jc w:val="both"/>
        <w:rPr>
          <w:rFonts w:cs="David" w:hint="cs"/>
          <w:u w:val="single"/>
          <w:rtl/>
        </w:rPr>
      </w:pPr>
      <w:r>
        <w:rPr>
          <w:rFonts w:cs="David" w:hint="cs"/>
          <w:u w:val="single"/>
          <w:rtl/>
        </w:rPr>
        <w:t>אברהם מיכאלי</w:t>
      </w:r>
      <w:r w:rsidRPr="00E36EB4">
        <w:rPr>
          <w:rFonts w:cs="David" w:hint="cs"/>
          <w:u w:val="single"/>
          <w:rtl/>
        </w:rPr>
        <w:t>:</w:t>
      </w:r>
    </w:p>
    <w:p w14:paraId="769F823B" w14:textId="77777777" w:rsidR="00A0798D" w:rsidRDefault="00A0798D" w:rsidP="00A0798D">
      <w:pPr>
        <w:bidi/>
        <w:jc w:val="both"/>
        <w:rPr>
          <w:rFonts w:cs="David" w:hint="cs"/>
          <w:u w:val="single"/>
          <w:rtl/>
        </w:rPr>
      </w:pPr>
    </w:p>
    <w:p w14:paraId="605414DB" w14:textId="77777777" w:rsidR="00A0798D" w:rsidRDefault="00A0798D" w:rsidP="00A0798D">
      <w:pPr>
        <w:bidi/>
        <w:ind w:firstLine="720"/>
        <w:jc w:val="both"/>
        <w:rPr>
          <w:rFonts w:cs="David" w:hint="cs"/>
          <w:rtl/>
        </w:rPr>
      </w:pPr>
      <w:r>
        <w:rPr>
          <w:rFonts w:cs="David" w:hint="cs"/>
          <w:rtl/>
        </w:rPr>
        <w:t xml:space="preserve">נקיים דיון בוועדת הכנסת, רק שיבואו חברי כנסת, שלא יהיה פה יריב לבד. </w:t>
      </w:r>
    </w:p>
    <w:p w14:paraId="14B1067A" w14:textId="77777777" w:rsidR="00A0798D" w:rsidRDefault="00A0798D" w:rsidP="00A0798D">
      <w:pPr>
        <w:bidi/>
        <w:jc w:val="both"/>
        <w:rPr>
          <w:rFonts w:cs="David" w:hint="cs"/>
          <w:rtl/>
        </w:rPr>
      </w:pPr>
    </w:p>
    <w:p w14:paraId="665245E4"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7D503848" w14:textId="77777777" w:rsidR="00A0798D" w:rsidRDefault="00A0798D" w:rsidP="00A0798D">
      <w:pPr>
        <w:bidi/>
        <w:jc w:val="both"/>
        <w:rPr>
          <w:rFonts w:cs="David" w:hint="cs"/>
          <w:u w:val="single"/>
          <w:rtl/>
        </w:rPr>
      </w:pPr>
    </w:p>
    <w:p w14:paraId="098C170C" w14:textId="77777777" w:rsidR="00A0798D" w:rsidRDefault="00A0798D" w:rsidP="00A0798D">
      <w:pPr>
        <w:bidi/>
        <w:ind w:firstLine="720"/>
        <w:jc w:val="both"/>
        <w:rPr>
          <w:rFonts w:cs="David" w:hint="cs"/>
          <w:rtl/>
        </w:rPr>
      </w:pPr>
      <w:r>
        <w:rPr>
          <w:rFonts w:cs="David" w:hint="cs"/>
          <w:rtl/>
        </w:rPr>
        <w:t xml:space="preserve">זה פשוט ייצור בעיה שאין לה סוף. זו מין תורה שבעל-פה שאי-אפשר לחיות אתה, כי אף פעם לא ברור לנו מה המסגרת, וגם לכם לא ברור מה המסגרת. אנחנו חיים בעולם של תורה שבעל-פה. זה לא נכון ולא לעניין. </w:t>
      </w:r>
    </w:p>
    <w:p w14:paraId="5E5CE89F" w14:textId="77777777" w:rsidR="00A0798D" w:rsidRDefault="00A0798D" w:rsidP="00A0798D">
      <w:pPr>
        <w:bidi/>
        <w:ind w:firstLine="720"/>
        <w:jc w:val="both"/>
        <w:rPr>
          <w:rFonts w:cs="David" w:hint="cs"/>
          <w:rtl/>
        </w:rPr>
      </w:pPr>
    </w:p>
    <w:p w14:paraId="2D54FD9F" w14:textId="77777777" w:rsidR="00A0798D" w:rsidRDefault="00A0798D" w:rsidP="00A0798D">
      <w:pPr>
        <w:bidi/>
        <w:ind w:firstLine="720"/>
        <w:jc w:val="both"/>
        <w:rPr>
          <w:rFonts w:cs="David" w:hint="cs"/>
          <w:rtl/>
        </w:rPr>
      </w:pPr>
      <w:r>
        <w:rPr>
          <w:rFonts w:cs="David" w:hint="cs"/>
          <w:rtl/>
        </w:rPr>
        <w:t xml:space="preserve">לגופו של עניין - - - </w:t>
      </w:r>
    </w:p>
    <w:p w14:paraId="309278C8" w14:textId="77777777" w:rsidR="00A0798D" w:rsidRDefault="00A0798D" w:rsidP="00A0798D">
      <w:pPr>
        <w:bidi/>
        <w:jc w:val="both"/>
        <w:rPr>
          <w:rFonts w:cs="David" w:hint="cs"/>
          <w:rtl/>
        </w:rPr>
      </w:pPr>
    </w:p>
    <w:p w14:paraId="7E305716"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1F89DD4E" w14:textId="77777777" w:rsidR="00A0798D" w:rsidRDefault="00A0798D" w:rsidP="00A0798D">
      <w:pPr>
        <w:bidi/>
        <w:jc w:val="both"/>
        <w:rPr>
          <w:rFonts w:cs="David" w:hint="cs"/>
          <w:u w:val="single"/>
          <w:rtl/>
        </w:rPr>
      </w:pPr>
    </w:p>
    <w:p w14:paraId="06FBCBFC" w14:textId="77777777" w:rsidR="00A0798D" w:rsidRDefault="00A0798D" w:rsidP="00A0798D">
      <w:pPr>
        <w:bidi/>
        <w:ind w:firstLine="720"/>
        <w:jc w:val="both"/>
        <w:rPr>
          <w:rFonts w:cs="David" w:hint="cs"/>
          <w:rtl/>
        </w:rPr>
      </w:pPr>
      <w:r>
        <w:rPr>
          <w:rFonts w:cs="David" w:hint="cs"/>
          <w:rtl/>
        </w:rPr>
        <w:t xml:space="preserve">אני יכול להחליף את מולה בהצבעה? אצביע אתכם. </w:t>
      </w:r>
    </w:p>
    <w:p w14:paraId="04CD4370" w14:textId="77777777" w:rsidR="00A0798D" w:rsidRDefault="00A0798D" w:rsidP="00A0798D">
      <w:pPr>
        <w:bidi/>
        <w:jc w:val="both"/>
        <w:rPr>
          <w:rFonts w:cs="David" w:hint="cs"/>
          <w:rtl/>
        </w:rPr>
      </w:pPr>
    </w:p>
    <w:p w14:paraId="51A0DEB4"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38C7004" w14:textId="77777777" w:rsidR="00A0798D" w:rsidRDefault="00A0798D" w:rsidP="00A0798D">
      <w:pPr>
        <w:bidi/>
        <w:jc w:val="both"/>
        <w:rPr>
          <w:rFonts w:cs="David" w:hint="cs"/>
          <w:rtl/>
        </w:rPr>
      </w:pPr>
    </w:p>
    <w:p w14:paraId="5DB20E03" w14:textId="77777777" w:rsidR="00A0798D" w:rsidRDefault="00A0798D" w:rsidP="00A0798D">
      <w:pPr>
        <w:bidi/>
        <w:jc w:val="both"/>
        <w:rPr>
          <w:rFonts w:cs="David" w:hint="cs"/>
          <w:rtl/>
        </w:rPr>
      </w:pPr>
      <w:r>
        <w:rPr>
          <w:rFonts w:cs="David" w:hint="cs"/>
          <w:rtl/>
        </w:rPr>
        <w:tab/>
        <w:t xml:space="preserve">בבקשה, חבר הכנסת חנין. </w:t>
      </w:r>
    </w:p>
    <w:p w14:paraId="12D06AA6" w14:textId="77777777" w:rsidR="00A0798D" w:rsidRPr="00FB661E" w:rsidRDefault="00A0798D" w:rsidP="00A0798D">
      <w:pPr>
        <w:bidi/>
        <w:jc w:val="both"/>
        <w:rPr>
          <w:rFonts w:cs="David" w:hint="cs"/>
          <w:rtl/>
        </w:rPr>
      </w:pPr>
    </w:p>
    <w:p w14:paraId="609828D0"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48628A7B" w14:textId="77777777" w:rsidR="00A0798D" w:rsidRDefault="00A0798D" w:rsidP="00A0798D">
      <w:pPr>
        <w:bidi/>
        <w:jc w:val="both"/>
        <w:rPr>
          <w:rFonts w:cs="David" w:hint="cs"/>
          <w:u w:val="single"/>
          <w:rtl/>
        </w:rPr>
      </w:pPr>
    </w:p>
    <w:p w14:paraId="07675F23" w14:textId="77777777" w:rsidR="00A0798D" w:rsidRDefault="00A0798D" w:rsidP="00A0798D">
      <w:pPr>
        <w:bidi/>
        <w:ind w:firstLine="720"/>
        <w:jc w:val="both"/>
        <w:rPr>
          <w:rFonts w:cs="David" w:hint="cs"/>
          <w:rtl/>
        </w:rPr>
      </w:pPr>
      <w:r>
        <w:rPr>
          <w:rFonts w:cs="David" w:hint="cs"/>
          <w:rtl/>
        </w:rPr>
        <w:t xml:space="preserve">לגופו של עניין, אדוני היושב ראש, אני נמצא במצב מיוחד. ההסתייגות הזאת היא הסתייגות שהוגשה מטעם הסיעה שלנו, אבל גם אני מסכים </w:t>
      </w:r>
      <w:r>
        <w:rPr>
          <w:rFonts w:cs="David"/>
          <w:rtl/>
        </w:rPr>
        <w:t>–</w:t>
      </w:r>
      <w:r>
        <w:rPr>
          <w:rFonts w:cs="David" w:hint="cs"/>
          <w:rtl/>
        </w:rPr>
        <w:t xml:space="preserve"> ותיכף אנמק למה אני מסכים - שיש בהסתייגות נושא חדש. </w:t>
      </w:r>
    </w:p>
    <w:p w14:paraId="23B97C03" w14:textId="77777777" w:rsidR="00A0798D" w:rsidRDefault="00A0798D" w:rsidP="00A0798D">
      <w:pPr>
        <w:bidi/>
        <w:jc w:val="both"/>
        <w:rPr>
          <w:rFonts w:cs="David" w:hint="cs"/>
          <w:rtl/>
        </w:rPr>
      </w:pPr>
    </w:p>
    <w:p w14:paraId="1DD73EB5"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658D6165" w14:textId="77777777" w:rsidR="00A0798D" w:rsidRDefault="00A0798D" w:rsidP="00A0798D">
      <w:pPr>
        <w:bidi/>
        <w:jc w:val="both"/>
        <w:rPr>
          <w:rFonts w:cs="David" w:hint="cs"/>
          <w:u w:val="single"/>
          <w:rtl/>
        </w:rPr>
      </w:pPr>
    </w:p>
    <w:p w14:paraId="7BDE5001" w14:textId="77777777" w:rsidR="00A0798D" w:rsidRDefault="00A0798D" w:rsidP="00A0798D">
      <w:pPr>
        <w:bidi/>
        <w:ind w:firstLine="720"/>
        <w:jc w:val="both"/>
        <w:rPr>
          <w:rFonts w:cs="David" w:hint="cs"/>
          <w:rtl/>
        </w:rPr>
      </w:pPr>
      <w:r>
        <w:rPr>
          <w:rFonts w:cs="David" w:hint="cs"/>
          <w:rtl/>
        </w:rPr>
        <w:t>אם היית יכול להצביע, מה היית מצביע?</w:t>
      </w:r>
    </w:p>
    <w:p w14:paraId="1AB04148" w14:textId="77777777" w:rsidR="00A0798D" w:rsidRDefault="00A0798D" w:rsidP="00A0798D">
      <w:pPr>
        <w:bidi/>
        <w:jc w:val="both"/>
        <w:rPr>
          <w:rFonts w:cs="David" w:hint="cs"/>
          <w:rtl/>
        </w:rPr>
      </w:pPr>
    </w:p>
    <w:p w14:paraId="76C53800" w14:textId="77777777" w:rsidR="00A0798D" w:rsidRDefault="00A0798D" w:rsidP="00A0798D">
      <w:pPr>
        <w:bidi/>
        <w:jc w:val="both"/>
        <w:rPr>
          <w:rFonts w:cs="David" w:hint="cs"/>
          <w:u w:val="single"/>
          <w:rtl/>
        </w:rPr>
      </w:pPr>
      <w:r>
        <w:rPr>
          <w:rFonts w:cs="David" w:hint="cs"/>
          <w:u w:val="single"/>
          <w:rtl/>
        </w:rPr>
        <w:t>ניצן הורוביץ</w:t>
      </w:r>
      <w:r w:rsidRPr="00E36EB4">
        <w:rPr>
          <w:rFonts w:cs="David" w:hint="cs"/>
          <w:u w:val="single"/>
          <w:rtl/>
        </w:rPr>
        <w:t>:</w:t>
      </w:r>
    </w:p>
    <w:p w14:paraId="070257D5" w14:textId="77777777" w:rsidR="00A0798D" w:rsidRDefault="00A0798D" w:rsidP="00A0798D">
      <w:pPr>
        <w:bidi/>
        <w:jc w:val="both"/>
        <w:rPr>
          <w:rFonts w:cs="David" w:hint="cs"/>
          <w:u w:val="single"/>
          <w:rtl/>
        </w:rPr>
      </w:pPr>
    </w:p>
    <w:p w14:paraId="7FF0355B" w14:textId="77777777" w:rsidR="00A0798D" w:rsidRDefault="00A0798D" w:rsidP="00A0798D">
      <w:pPr>
        <w:bidi/>
        <w:ind w:firstLine="720"/>
        <w:jc w:val="both"/>
        <w:rPr>
          <w:rFonts w:cs="David" w:hint="cs"/>
          <w:rtl/>
        </w:rPr>
      </w:pPr>
      <w:r>
        <w:rPr>
          <w:rFonts w:cs="David" w:hint="cs"/>
          <w:rtl/>
        </w:rPr>
        <w:t xml:space="preserve">אבל היא עוד לא הוגשה בעצם, ההסתייגות. זה רעיון. </w:t>
      </w:r>
    </w:p>
    <w:p w14:paraId="3D3BDFFE" w14:textId="77777777" w:rsidR="00A0798D" w:rsidRDefault="00A0798D" w:rsidP="00A0798D">
      <w:pPr>
        <w:bidi/>
        <w:jc w:val="both"/>
        <w:rPr>
          <w:rFonts w:cs="David" w:hint="cs"/>
          <w:rtl/>
        </w:rPr>
      </w:pPr>
    </w:p>
    <w:p w14:paraId="3D0CD789"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30B56874" w14:textId="77777777" w:rsidR="00A0798D" w:rsidRDefault="00A0798D" w:rsidP="00A0798D">
      <w:pPr>
        <w:bidi/>
        <w:jc w:val="both"/>
        <w:rPr>
          <w:rFonts w:cs="David" w:hint="cs"/>
          <w:u w:val="single"/>
          <w:rtl/>
        </w:rPr>
      </w:pPr>
    </w:p>
    <w:p w14:paraId="3A750122" w14:textId="77777777" w:rsidR="00A0798D" w:rsidRDefault="00A0798D" w:rsidP="00A0798D">
      <w:pPr>
        <w:bidi/>
        <w:ind w:firstLine="720"/>
        <w:jc w:val="both"/>
        <w:rPr>
          <w:rFonts w:cs="David" w:hint="cs"/>
          <w:rtl/>
        </w:rPr>
      </w:pPr>
      <w:r>
        <w:rPr>
          <w:rFonts w:cs="David" w:hint="cs"/>
          <w:rtl/>
        </w:rPr>
        <w:t xml:space="preserve">לא, הוגשה. </w:t>
      </w:r>
    </w:p>
    <w:p w14:paraId="35B94AC5" w14:textId="77777777" w:rsidR="00A0798D" w:rsidRDefault="00A0798D" w:rsidP="00A0798D">
      <w:pPr>
        <w:bidi/>
        <w:ind w:firstLine="720"/>
        <w:jc w:val="both"/>
        <w:rPr>
          <w:rFonts w:cs="David" w:hint="cs"/>
          <w:rtl/>
        </w:rPr>
      </w:pPr>
    </w:p>
    <w:p w14:paraId="2076441B"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741F7FCB" w14:textId="77777777" w:rsidR="00A0798D" w:rsidRDefault="00A0798D" w:rsidP="00A0798D">
      <w:pPr>
        <w:bidi/>
        <w:ind w:firstLine="720"/>
        <w:jc w:val="both"/>
        <w:rPr>
          <w:rFonts w:cs="David" w:hint="cs"/>
          <w:rtl/>
        </w:rPr>
      </w:pPr>
    </w:p>
    <w:p w14:paraId="77769397" w14:textId="77777777" w:rsidR="00A0798D" w:rsidRDefault="00A0798D" w:rsidP="00A0798D">
      <w:pPr>
        <w:bidi/>
        <w:ind w:firstLine="720"/>
        <w:jc w:val="both"/>
        <w:rPr>
          <w:rFonts w:cs="David" w:hint="cs"/>
          <w:rtl/>
        </w:rPr>
      </w:pPr>
      <w:r>
        <w:rPr>
          <w:rFonts w:cs="David" w:hint="cs"/>
          <w:rtl/>
        </w:rPr>
        <w:t xml:space="preserve">זו בקשה להסתייגות. </w:t>
      </w:r>
    </w:p>
    <w:p w14:paraId="1B090A02" w14:textId="77777777" w:rsidR="00A0798D" w:rsidRDefault="00A0798D" w:rsidP="00A0798D">
      <w:pPr>
        <w:bidi/>
        <w:ind w:firstLine="720"/>
        <w:jc w:val="both"/>
        <w:rPr>
          <w:rFonts w:cs="David" w:hint="cs"/>
          <w:rtl/>
        </w:rPr>
      </w:pPr>
    </w:p>
    <w:p w14:paraId="44D1B5D5"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3C3994AE" w14:textId="77777777" w:rsidR="00A0798D" w:rsidRDefault="00A0798D" w:rsidP="00A0798D">
      <w:pPr>
        <w:bidi/>
        <w:ind w:firstLine="720"/>
        <w:jc w:val="both"/>
        <w:rPr>
          <w:rFonts w:cs="David" w:hint="cs"/>
          <w:rtl/>
        </w:rPr>
      </w:pPr>
    </w:p>
    <w:p w14:paraId="0809AB0F" w14:textId="77777777" w:rsidR="00A0798D" w:rsidRDefault="00A0798D" w:rsidP="00A0798D">
      <w:pPr>
        <w:bidi/>
        <w:ind w:firstLine="720"/>
        <w:jc w:val="both"/>
        <w:rPr>
          <w:rFonts w:cs="David" w:hint="cs"/>
          <w:rtl/>
        </w:rPr>
      </w:pPr>
      <w:r>
        <w:rPr>
          <w:rFonts w:cs="David" w:hint="cs"/>
          <w:rtl/>
        </w:rPr>
        <w:t xml:space="preserve">היא ברמת הרעיון. אני אתן תשובה לשאלה - - - </w:t>
      </w:r>
    </w:p>
    <w:p w14:paraId="75F41BBD" w14:textId="77777777" w:rsidR="00A0798D" w:rsidRDefault="00A0798D" w:rsidP="00A0798D">
      <w:pPr>
        <w:bidi/>
        <w:ind w:firstLine="720"/>
        <w:jc w:val="both"/>
        <w:rPr>
          <w:rFonts w:cs="David" w:hint="cs"/>
          <w:rtl/>
        </w:rPr>
      </w:pPr>
    </w:p>
    <w:p w14:paraId="30D911D4"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128DC8B6" w14:textId="77777777" w:rsidR="00A0798D" w:rsidRDefault="00A0798D" w:rsidP="00A0798D">
      <w:pPr>
        <w:bidi/>
        <w:ind w:firstLine="720"/>
        <w:jc w:val="both"/>
        <w:rPr>
          <w:rFonts w:cs="David" w:hint="cs"/>
          <w:rtl/>
        </w:rPr>
      </w:pPr>
    </w:p>
    <w:p w14:paraId="6459A7A9" w14:textId="77777777" w:rsidR="00A0798D" w:rsidRDefault="00A0798D" w:rsidP="00A0798D">
      <w:pPr>
        <w:bidi/>
        <w:ind w:firstLine="720"/>
        <w:jc w:val="both"/>
        <w:rPr>
          <w:rFonts w:cs="David" w:hint="cs"/>
          <w:rtl/>
        </w:rPr>
      </w:pPr>
      <w:r>
        <w:rPr>
          <w:rFonts w:cs="David" w:hint="cs"/>
          <w:rtl/>
        </w:rPr>
        <w:t xml:space="preserve">מה אתה ממליץ לנו </w:t>
      </w:r>
      <w:r>
        <w:rPr>
          <w:rFonts w:cs="David"/>
          <w:rtl/>
        </w:rPr>
        <w:t>–</w:t>
      </w:r>
      <w:r>
        <w:rPr>
          <w:rFonts w:cs="David" w:hint="cs"/>
          <w:rtl/>
        </w:rPr>
        <w:t xml:space="preserve"> לאשר או להתנגד?</w:t>
      </w:r>
    </w:p>
    <w:p w14:paraId="5E81EB6A" w14:textId="77777777" w:rsidR="00A0798D" w:rsidRDefault="00A0798D" w:rsidP="00A0798D">
      <w:pPr>
        <w:bidi/>
        <w:jc w:val="both"/>
        <w:rPr>
          <w:rFonts w:cs="David" w:hint="cs"/>
          <w:rtl/>
        </w:rPr>
      </w:pPr>
    </w:p>
    <w:p w14:paraId="3931265D"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2D9983FF" w14:textId="77777777" w:rsidR="00A0798D" w:rsidRDefault="00A0798D" w:rsidP="00A0798D">
      <w:pPr>
        <w:bidi/>
        <w:jc w:val="both"/>
        <w:rPr>
          <w:rFonts w:cs="David" w:hint="cs"/>
          <w:u w:val="single"/>
          <w:rtl/>
        </w:rPr>
      </w:pPr>
    </w:p>
    <w:p w14:paraId="756988AD" w14:textId="77777777" w:rsidR="00A0798D" w:rsidRDefault="00A0798D" w:rsidP="00A0798D">
      <w:pPr>
        <w:bidi/>
        <w:ind w:firstLine="720"/>
        <w:jc w:val="both"/>
        <w:rPr>
          <w:rFonts w:cs="David" w:hint="cs"/>
          <w:rtl/>
        </w:rPr>
      </w:pPr>
      <w:r>
        <w:rPr>
          <w:rFonts w:cs="David" w:hint="cs"/>
          <w:rtl/>
        </w:rPr>
        <w:t xml:space="preserve">רגע, רגע, אומר לך מיד, אדוני. אנמק את זה בשתי רמות. רמה ראשונה </w:t>
      </w:r>
      <w:r>
        <w:rPr>
          <w:rFonts w:cs="David"/>
          <w:rtl/>
        </w:rPr>
        <w:t>–</w:t>
      </w:r>
      <w:r>
        <w:rPr>
          <w:rFonts w:cs="David" w:hint="cs"/>
          <w:rtl/>
        </w:rPr>
        <w:t xml:space="preserve"> ואני מדבר ברמה של הדיון המהותי, גברתי היועצת המשפטית. אני יודע שבדרך כלל הסוגיה של נושא חדש בסופו של דבר מוכרעת כסוגיה פוליטית: קואליציה, אופוזיציה - כך או אחרת. </w:t>
      </w:r>
    </w:p>
    <w:p w14:paraId="6CAD5A25" w14:textId="77777777" w:rsidR="00A0798D" w:rsidRDefault="00A0798D" w:rsidP="00A0798D">
      <w:pPr>
        <w:bidi/>
        <w:jc w:val="both"/>
        <w:rPr>
          <w:rFonts w:cs="David" w:hint="cs"/>
          <w:rtl/>
        </w:rPr>
      </w:pPr>
    </w:p>
    <w:p w14:paraId="51681CAD" w14:textId="77777777" w:rsidR="00A0798D" w:rsidRDefault="00A0798D" w:rsidP="00A0798D">
      <w:pPr>
        <w:bidi/>
        <w:jc w:val="both"/>
        <w:rPr>
          <w:rFonts w:cs="David" w:hint="cs"/>
          <w:rtl/>
        </w:rPr>
      </w:pPr>
      <w:r w:rsidRPr="00AE510C">
        <w:rPr>
          <w:rFonts w:cs="David" w:hint="cs"/>
          <w:u w:val="single"/>
          <w:rtl/>
        </w:rPr>
        <w:t>ארבל אסטרחן:</w:t>
      </w:r>
    </w:p>
    <w:p w14:paraId="2220ED98" w14:textId="77777777" w:rsidR="00A0798D" w:rsidRDefault="00A0798D" w:rsidP="00A0798D">
      <w:pPr>
        <w:bidi/>
        <w:jc w:val="both"/>
        <w:rPr>
          <w:rFonts w:cs="David" w:hint="cs"/>
          <w:rtl/>
        </w:rPr>
      </w:pPr>
    </w:p>
    <w:p w14:paraId="6447A467" w14:textId="77777777" w:rsidR="00A0798D" w:rsidRDefault="00A0798D" w:rsidP="00A0798D">
      <w:pPr>
        <w:bidi/>
        <w:ind w:firstLine="720"/>
        <w:jc w:val="both"/>
        <w:rPr>
          <w:rFonts w:cs="David" w:hint="cs"/>
          <w:rtl/>
        </w:rPr>
      </w:pPr>
      <w:r>
        <w:rPr>
          <w:rFonts w:cs="David" w:hint="cs"/>
          <w:rtl/>
        </w:rPr>
        <w:t xml:space="preserve">לא אמור להיות. </w:t>
      </w:r>
    </w:p>
    <w:p w14:paraId="2B7AE87F" w14:textId="77777777" w:rsidR="00A0798D" w:rsidRDefault="00A0798D" w:rsidP="00A0798D">
      <w:pPr>
        <w:bidi/>
        <w:jc w:val="both"/>
        <w:rPr>
          <w:rFonts w:cs="David" w:hint="cs"/>
          <w:rtl/>
        </w:rPr>
      </w:pPr>
    </w:p>
    <w:p w14:paraId="25362B40"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2A260B4C" w14:textId="77777777" w:rsidR="00A0798D" w:rsidRDefault="00A0798D" w:rsidP="00A0798D">
      <w:pPr>
        <w:bidi/>
        <w:jc w:val="both"/>
        <w:rPr>
          <w:rFonts w:cs="David" w:hint="cs"/>
          <w:u w:val="single"/>
          <w:rtl/>
        </w:rPr>
      </w:pPr>
    </w:p>
    <w:p w14:paraId="108C1C4F" w14:textId="77777777" w:rsidR="00A0798D" w:rsidRDefault="00A0798D" w:rsidP="00A0798D">
      <w:pPr>
        <w:bidi/>
        <w:ind w:firstLine="720"/>
        <w:jc w:val="both"/>
        <w:rPr>
          <w:rFonts w:cs="David" w:hint="cs"/>
          <w:rtl/>
        </w:rPr>
      </w:pPr>
      <w:r>
        <w:rPr>
          <w:rFonts w:cs="David" w:hint="cs"/>
          <w:rtl/>
        </w:rPr>
        <w:t>לא אמור להיות, אבל באופן מעשי זה ככה. המטרה של נושא חדש, ברמה המהותית, ברמה העיונית, אדוני יושב ראש הקואליציה, היא לאפשר לכנסת לבחון לעומק החלטות שהיא מקבלת. לגופו של עניין, אני חושב - - -</w:t>
      </w:r>
    </w:p>
    <w:p w14:paraId="6A26B0ED" w14:textId="77777777" w:rsidR="00A0798D" w:rsidRDefault="00A0798D" w:rsidP="00A0798D">
      <w:pPr>
        <w:bidi/>
        <w:jc w:val="both"/>
        <w:rPr>
          <w:rFonts w:cs="David" w:hint="cs"/>
          <w:rtl/>
        </w:rPr>
      </w:pPr>
    </w:p>
    <w:p w14:paraId="695E771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80ADADB" w14:textId="77777777" w:rsidR="00A0798D" w:rsidRDefault="00A0798D" w:rsidP="00A0798D">
      <w:pPr>
        <w:bidi/>
        <w:jc w:val="both"/>
        <w:rPr>
          <w:rFonts w:cs="David" w:hint="cs"/>
          <w:u w:val="single"/>
          <w:rtl/>
        </w:rPr>
      </w:pPr>
    </w:p>
    <w:p w14:paraId="037B044A" w14:textId="77777777" w:rsidR="00A0798D" w:rsidRDefault="00A0798D" w:rsidP="00A0798D">
      <w:pPr>
        <w:bidi/>
        <w:ind w:firstLine="720"/>
        <w:jc w:val="both"/>
        <w:rPr>
          <w:rFonts w:cs="David" w:hint="cs"/>
          <w:rtl/>
        </w:rPr>
      </w:pPr>
      <w:r>
        <w:rPr>
          <w:rFonts w:cs="David" w:hint="cs"/>
          <w:rtl/>
        </w:rPr>
        <w:t xml:space="preserve">בשביל זה קבעו בתקנון שזה צריך להיות בישיבה רגילה. </w:t>
      </w:r>
    </w:p>
    <w:p w14:paraId="2160409C" w14:textId="77777777" w:rsidR="00A0798D" w:rsidRDefault="00A0798D" w:rsidP="00A0798D">
      <w:pPr>
        <w:bidi/>
        <w:jc w:val="both"/>
        <w:rPr>
          <w:rFonts w:cs="David" w:hint="cs"/>
          <w:rtl/>
        </w:rPr>
      </w:pPr>
    </w:p>
    <w:p w14:paraId="049B5D38"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5753D7D4" w14:textId="77777777" w:rsidR="00A0798D" w:rsidRDefault="00A0798D" w:rsidP="00A0798D">
      <w:pPr>
        <w:bidi/>
        <w:jc w:val="both"/>
        <w:rPr>
          <w:rFonts w:cs="David" w:hint="cs"/>
          <w:u w:val="single"/>
          <w:rtl/>
        </w:rPr>
      </w:pPr>
    </w:p>
    <w:p w14:paraId="468BB97B" w14:textId="77777777" w:rsidR="00A0798D" w:rsidRDefault="00A0798D" w:rsidP="00A0798D">
      <w:pPr>
        <w:bidi/>
        <w:ind w:firstLine="720"/>
        <w:jc w:val="both"/>
        <w:rPr>
          <w:rFonts w:cs="David" w:hint="cs"/>
          <w:rtl/>
        </w:rPr>
      </w:pPr>
      <w:r>
        <w:rPr>
          <w:rFonts w:cs="David" w:hint="cs"/>
          <w:rtl/>
        </w:rPr>
        <w:t xml:space="preserve">יש טעם שהנורמה תהיה אותה נורמה. אני בעד שהנורמה תהיה אותה נורמה בבית משפט עליון ובבתי משפט אחרים. האם אנחנו, ככנסת, בחנו מה ההשלכות של זה? אני לא שמעתי דיון על זה. לא קיימנו דיון. לכן אני אומר, ברמת המהות אנחנו נמצאים בבעיה. אנחנו חוטאים לעבודתנו </w:t>
      </w:r>
      <w:proofErr w:type="spellStart"/>
      <w:r>
        <w:rPr>
          <w:rFonts w:cs="David" w:hint="cs"/>
          <w:rtl/>
        </w:rPr>
        <w:t>הפרלמנטרית</w:t>
      </w:r>
      <w:proofErr w:type="spellEnd"/>
      <w:r>
        <w:rPr>
          <w:rFonts w:cs="David" w:hint="cs"/>
          <w:rtl/>
        </w:rPr>
        <w:t xml:space="preserve">. הפעם זה נוח לי, זו הסתייגות שלי, מחר זו הסתייגות של מישהו אחר. הנורמות צריכות להיות ברורות לגבי כולנו. </w:t>
      </w:r>
    </w:p>
    <w:p w14:paraId="795778E0" w14:textId="77777777" w:rsidR="00A0798D" w:rsidRDefault="00A0798D" w:rsidP="00A0798D">
      <w:pPr>
        <w:bidi/>
        <w:ind w:firstLine="720"/>
        <w:jc w:val="both"/>
        <w:rPr>
          <w:rFonts w:cs="David" w:hint="cs"/>
          <w:rtl/>
        </w:rPr>
      </w:pPr>
    </w:p>
    <w:p w14:paraId="2BC5175F" w14:textId="77777777" w:rsidR="00A0798D" w:rsidRDefault="00A0798D" w:rsidP="00A0798D">
      <w:pPr>
        <w:bidi/>
        <w:ind w:firstLine="720"/>
        <w:jc w:val="both"/>
        <w:rPr>
          <w:rFonts w:cs="David" w:hint="cs"/>
          <w:rtl/>
        </w:rPr>
      </w:pPr>
      <w:r>
        <w:rPr>
          <w:rFonts w:cs="David" w:hint="cs"/>
          <w:rtl/>
        </w:rPr>
        <w:t xml:space="preserve">אני מצטרף לדבריו של חבר הכנסת אביטל, אני חושב שהוא צודק. כשהחוק הזה נוסח לא חשבו על בתי המשפט באופן רוחבי. חשבו על בית המשפט העליון, חשבו על כבוד השופט המכובד אשר </w:t>
      </w:r>
      <w:proofErr w:type="spellStart"/>
      <w:r>
        <w:rPr>
          <w:rFonts w:cs="David" w:hint="cs"/>
          <w:rtl/>
        </w:rPr>
        <w:t>גרוניס</w:t>
      </w:r>
      <w:proofErr w:type="spellEnd"/>
      <w:r>
        <w:rPr>
          <w:rFonts w:cs="David" w:hint="cs"/>
          <w:rtl/>
        </w:rPr>
        <w:t xml:space="preserve">. אף אחד לא חשב על החלטות רוחב. פתאום אנחנו עושים מהפכה כללית במערכת המשפט, אפרופו דבר שאף אחד לא תכנן אותו. כשאתם מחליטים שזה נושא חדש, צריך להיות ברור גם לכם שאתם מודים בכך </w:t>
      </w:r>
      <w:r>
        <w:rPr>
          <w:rFonts w:cs="David"/>
          <w:rtl/>
        </w:rPr>
        <w:t>–</w:t>
      </w:r>
      <w:r>
        <w:rPr>
          <w:rFonts w:cs="David" w:hint="cs"/>
          <w:rtl/>
        </w:rPr>
        <w:t xml:space="preserve"> כפי שכולנו יודעים - שזה חוק </w:t>
      </w:r>
      <w:proofErr w:type="spellStart"/>
      <w:r>
        <w:rPr>
          <w:rFonts w:cs="David" w:hint="cs"/>
          <w:rtl/>
        </w:rPr>
        <w:t>פרסונלי</w:t>
      </w:r>
      <w:proofErr w:type="spellEnd"/>
      <w:r>
        <w:rPr>
          <w:rFonts w:cs="David" w:hint="cs"/>
          <w:rtl/>
        </w:rPr>
        <w:t xml:space="preserve">, נקודתי, שמיועד לשופט </w:t>
      </w:r>
      <w:proofErr w:type="spellStart"/>
      <w:r>
        <w:rPr>
          <w:rFonts w:cs="David" w:hint="cs"/>
          <w:rtl/>
        </w:rPr>
        <w:t>גרוניס</w:t>
      </w:r>
      <w:proofErr w:type="spellEnd"/>
      <w:r>
        <w:rPr>
          <w:rFonts w:cs="David" w:hint="cs"/>
          <w:rtl/>
        </w:rPr>
        <w:t xml:space="preserve">. פה האמת. בואו לא נסתתר מאחורי עצמנו, אלה הם הנתונים. תודה רבה. </w:t>
      </w:r>
    </w:p>
    <w:p w14:paraId="431E63DD" w14:textId="77777777" w:rsidR="00A0798D" w:rsidRDefault="00A0798D" w:rsidP="00A0798D">
      <w:pPr>
        <w:bidi/>
        <w:ind w:firstLine="720"/>
        <w:jc w:val="both"/>
        <w:rPr>
          <w:rFonts w:cs="David" w:hint="cs"/>
          <w:rtl/>
        </w:rPr>
      </w:pPr>
    </w:p>
    <w:p w14:paraId="7FE9F2A4"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D0E8A38" w14:textId="77777777" w:rsidR="00A0798D" w:rsidRDefault="00A0798D" w:rsidP="00A0798D">
      <w:pPr>
        <w:bidi/>
        <w:ind w:firstLine="720"/>
        <w:jc w:val="both"/>
        <w:rPr>
          <w:rFonts w:cs="David" w:hint="cs"/>
          <w:rtl/>
        </w:rPr>
      </w:pPr>
    </w:p>
    <w:p w14:paraId="41D95DEF" w14:textId="77777777" w:rsidR="00A0798D" w:rsidRDefault="00A0798D" w:rsidP="00A0798D">
      <w:pPr>
        <w:bidi/>
        <w:ind w:firstLine="720"/>
        <w:jc w:val="both"/>
        <w:rPr>
          <w:rFonts w:cs="David" w:hint="cs"/>
          <w:rtl/>
        </w:rPr>
      </w:pPr>
      <w:r>
        <w:rPr>
          <w:rFonts w:cs="David" w:hint="cs"/>
          <w:rtl/>
        </w:rPr>
        <w:t>ולכן אתה ממליץ לנו - - -</w:t>
      </w:r>
    </w:p>
    <w:p w14:paraId="4AF580A0" w14:textId="77777777" w:rsidR="00A0798D" w:rsidRDefault="00A0798D" w:rsidP="00A0798D">
      <w:pPr>
        <w:bidi/>
        <w:ind w:firstLine="720"/>
        <w:jc w:val="both"/>
        <w:rPr>
          <w:rFonts w:cs="David" w:hint="cs"/>
          <w:rtl/>
        </w:rPr>
      </w:pPr>
    </w:p>
    <w:p w14:paraId="47545C0E"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0A5C6E70" w14:textId="77777777" w:rsidR="00A0798D" w:rsidRDefault="00A0798D" w:rsidP="00A0798D">
      <w:pPr>
        <w:bidi/>
        <w:ind w:firstLine="720"/>
        <w:jc w:val="both"/>
        <w:rPr>
          <w:rFonts w:cs="David" w:hint="cs"/>
          <w:rtl/>
        </w:rPr>
      </w:pPr>
    </w:p>
    <w:p w14:paraId="17058100" w14:textId="77777777" w:rsidR="00A0798D" w:rsidRDefault="00A0798D" w:rsidP="00A0798D">
      <w:pPr>
        <w:bidi/>
        <w:ind w:firstLine="720"/>
        <w:jc w:val="both"/>
        <w:rPr>
          <w:rFonts w:cs="David" w:hint="cs"/>
          <w:rtl/>
        </w:rPr>
      </w:pPr>
      <w:r>
        <w:rPr>
          <w:rFonts w:cs="David" w:hint="cs"/>
          <w:rtl/>
        </w:rPr>
        <w:t xml:space="preserve">אני ממליץ לקבוע שזה נושא חדש. </w:t>
      </w:r>
    </w:p>
    <w:p w14:paraId="4932AD53" w14:textId="77777777" w:rsidR="00A0798D" w:rsidRDefault="00A0798D" w:rsidP="00A0798D">
      <w:pPr>
        <w:bidi/>
        <w:jc w:val="both"/>
        <w:rPr>
          <w:rFonts w:cs="David" w:hint="cs"/>
          <w:rtl/>
        </w:rPr>
      </w:pPr>
    </w:p>
    <w:p w14:paraId="38301834"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281D4E92" w14:textId="77777777" w:rsidR="00A0798D" w:rsidRDefault="00A0798D" w:rsidP="00A0798D">
      <w:pPr>
        <w:bidi/>
        <w:jc w:val="both"/>
        <w:rPr>
          <w:rFonts w:cs="David" w:hint="cs"/>
          <w:u w:val="single"/>
          <w:rtl/>
        </w:rPr>
      </w:pPr>
    </w:p>
    <w:p w14:paraId="075BFC0D" w14:textId="77777777" w:rsidR="00A0798D" w:rsidRDefault="00A0798D" w:rsidP="00A0798D">
      <w:pPr>
        <w:bidi/>
        <w:ind w:firstLine="720"/>
        <w:jc w:val="both"/>
        <w:rPr>
          <w:rFonts w:cs="David" w:hint="cs"/>
          <w:rtl/>
        </w:rPr>
      </w:pPr>
      <w:r>
        <w:rPr>
          <w:rFonts w:cs="David" w:hint="cs"/>
          <w:rtl/>
        </w:rPr>
        <w:t xml:space="preserve">אגב, אולי תמליץ באותה הזדמנות לחבר הכנסת </w:t>
      </w:r>
      <w:proofErr w:type="spellStart"/>
      <w:r>
        <w:rPr>
          <w:rFonts w:cs="David" w:hint="cs"/>
          <w:rtl/>
        </w:rPr>
        <w:t>סוייד</w:t>
      </w:r>
      <w:proofErr w:type="spellEnd"/>
      <w:r>
        <w:rPr>
          <w:rFonts w:cs="David" w:hint="cs"/>
          <w:rtl/>
        </w:rPr>
        <w:t xml:space="preserve"> פשוט למשוך את ההסתייגות הזאת? אם זה מה שאתה חושב. </w:t>
      </w:r>
    </w:p>
    <w:p w14:paraId="6EE13D5C" w14:textId="77777777" w:rsidR="00A0798D" w:rsidRDefault="00A0798D" w:rsidP="00A0798D">
      <w:pPr>
        <w:bidi/>
        <w:ind w:firstLine="720"/>
        <w:jc w:val="both"/>
        <w:rPr>
          <w:rFonts w:cs="David" w:hint="cs"/>
          <w:rtl/>
        </w:rPr>
      </w:pPr>
    </w:p>
    <w:p w14:paraId="51FBECEE"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48BD3FB3" w14:textId="77777777" w:rsidR="00A0798D" w:rsidRDefault="00A0798D" w:rsidP="00A0798D">
      <w:pPr>
        <w:bidi/>
        <w:ind w:firstLine="720"/>
        <w:jc w:val="both"/>
        <w:rPr>
          <w:rFonts w:cs="David" w:hint="cs"/>
          <w:rtl/>
        </w:rPr>
      </w:pPr>
    </w:p>
    <w:p w14:paraId="1F419CAE" w14:textId="77777777" w:rsidR="00A0798D" w:rsidRDefault="00A0798D" w:rsidP="00A0798D">
      <w:pPr>
        <w:bidi/>
        <w:ind w:firstLine="720"/>
        <w:jc w:val="both"/>
        <w:rPr>
          <w:rFonts w:cs="David" w:hint="cs"/>
          <w:rtl/>
        </w:rPr>
      </w:pPr>
      <w:r>
        <w:rPr>
          <w:rFonts w:cs="David" w:hint="cs"/>
          <w:rtl/>
        </w:rPr>
        <w:t xml:space="preserve">ההסתייגות כבר עשתה את עבודתה </w:t>
      </w:r>
      <w:proofErr w:type="spellStart"/>
      <w:r>
        <w:rPr>
          <w:rFonts w:cs="David" w:hint="cs"/>
          <w:rtl/>
        </w:rPr>
        <w:t>הפרלמנטרית</w:t>
      </w:r>
      <w:proofErr w:type="spellEnd"/>
      <w:r>
        <w:rPr>
          <w:rFonts w:cs="David" w:hint="cs"/>
          <w:rtl/>
        </w:rPr>
        <w:t xml:space="preserve">. זה שאנחנו יושבים כאן זה כבר - - - </w:t>
      </w:r>
    </w:p>
    <w:p w14:paraId="33249335" w14:textId="77777777" w:rsidR="00A0798D" w:rsidRDefault="00A0798D" w:rsidP="00A0798D">
      <w:pPr>
        <w:bidi/>
        <w:ind w:firstLine="720"/>
        <w:jc w:val="both"/>
        <w:rPr>
          <w:rFonts w:cs="David" w:hint="cs"/>
          <w:rtl/>
        </w:rPr>
      </w:pPr>
    </w:p>
    <w:p w14:paraId="1D30237C"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ACE0D9C" w14:textId="77777777" w:rsidR="00A0798D" w:rsidRDefault="00A0798D" w:rsidP="00A0798D">
      <w:pPr>
        <w:bidi/>
        <w:ind w:firstLine="720"/>
        <w:jc w:val="both"/>
        <w:rPr>
          <w:rFonts w:cs="David" w:hint="cs"/>
          <w:rtl/>
        </w:rPr>
      </w:pPr>
    </w:p>
    <w:p w14:paraId="2DECF10A" w14:textId="77777777" w:rsidR="00A0798D" w:rsidRDefault="00A0798D" w:rsidP="00A0798D">
      <w:pPr>
        <w:bidi/>
        <w:ind w:firstLine="720"/>
        <w:jc w:val="both"/>
        <w:rPr>
          <w:rFonts w:cs="David" w:hint="cs"/>
          <w:rtl/>
        </w:rPr>
      </w:pPr>
      <w:r>
        <w:rPr>
          <w:rFonts w:cs="David" w:hint="cs"/>
          <w:rtl/>
        </w:rPr>
        <w:t xml:space="preserve">לכן אולי תמליץ לו למשוך אותה. </w:t>
      </w:r>
    </w:p>
    <w:p w14:paraId="75E7DE87" w14:textId="77777777" w:rsidR="00A0798D" w:rsidRDefault="00A0798D" w:rsidP="00A0798D">
      <w:pPr>
        <w:bidi/>
        <w:ind w:firstLine="720"/>
        <w:jc w:val="both"/>
        <w:rPr>
          <w:rFonts w:cs="David" w:hint="cs"/>
          <w:rtl/>
        </w:rPr>
      </w:pPr>
    </w:p>
    <w:p w14:paraId="5B50CF56" w14:textId="77777777" w:rsidR="00A0798D" w:rsidRDefault="00A0798D" w:rsidP="00A0798D">
      <w:pPr>
        <w:bidi/>
        <w:jc w:val="both"/>
        <w:rPr>
          <w:rFonts w:cs="David" w:hint="cs"/>
          <w:u w:val="single"/>
          <w:rtl/>
        </w:rPr>
      </w:pPr>
      <w:r>
        <w:rPr>
          <w:rFonts w:cs="David" w:hint="cs"/>
          <w:u w:val="single"/>
          <w:rtl/>
        </w:rPr>
        <w:t>דב חנין</w:t>
      </w:r>
      <w:r w:rsidRPr="00E36EB4">
        <w:rPr>
          <w:rFonts w:cs="David" w:hint="cs"/>
          <w:u w:val="single"/>
          <w:rtl/>
        </w:rPr>
        <w:t>:</w:t>
      </w:r>
    </w:p>
    <w:p w14:paraId="462EFE78" w14:textId="77777777" w:rsidR="00A0798D" w:rsidRDefault="00A0798D" w:rsidP="00A0798D">
      <w:pPr>
        <w:bidi/>
        <w:ind w:firstLine="720"/>
        <w:jc w:val="both"/>
        <w:rPr>
          <w:rFonts w:cs="David" w:hint="cs"/>
          <w:rtl/>
        </w:rPr>
      </w:pPr>
    </w:p>
    <w:p w14:paraId="13E50E79" w14:textId="77777777" w:rsidR="00A0798D" w:rsidRDefault="00A0798D" w:rsidP="00A0798D">
      <w:pPr>
        <w:bidi/>
        <w:ind w:firstLine="720"/>
        <w:jc w:val="both"/>
        <w:rPr>
          <w:rFonts w:cs="David" w:hint="cs"/>
          <w:rtl/>
        </w:rPr>
      </w:pPr>
      <w:r>
        <w:rPr>
          <w:rFonts w:cs="David" w:hint="cs"/>
          <w:rtl/>
        </w:rPr>
        <w:t xml:space="preserve">להיפך. אני רוצה שתחליטו שזה נושא חדש. זה מה שחשוב. </w:t>
      </w:r>
    </w:p>
    <w:p w14:paraId="5568F95E" w14:textId="77777777" w:rsidR="00A0798D" w:rsidRDefault="00A0798D" w:rsidP="00A0798D">
      <w:pPr>
        <w:bidi/>
        <w:jc w:val="both"/>
        <w:rPr>
          <w:rFonts w:cs="David" w:hint="cs"/>
          <w:rtl/>
        </w:rPr>
      </w:pPr>
    </w:p>
    <w:p w14:paraId="37337AF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D0049B0" w14:textId="77777777" w:rsidR="00A0798D" w:rsidRDefault="00A0798D" w:rsidP="00A0798D">
      <w:pPr>
        <w:bidi/>
        <w:jc w:val="both"/>
        <w:rPr>
          <w:rFonts w:cs="David" w:hint="cs"/>
          <w:rtl/>
        </w:rPr>
      </w:pPr>
    </w:p>
    <w:p w14:paraId="1F17D27C" w14:textId="77777777" w:rsidR="00A0798D" w:rsidRDefault="00A0798D" w:rsidP="00A0798D">
      <w:pPr>
        <w:bidi/>
        <w:jc w:val="both"/>
        <w:rPr>
          <w:rFonts w:cs="David" w:hint="cs"/>
          <w:rtl/>
        </w:rPr>
      </w:pPr>
      <w:r>
        <w:rPr>
          <w:rFonts w:cs="David" w:hint="cs"/>
          <w:rtl/>
        </w:rPr>
        <w:tab/>
      </w:r>
      <w:proofErr w:type="spellStart"/>
      <w:r>
        <w:rPr>
          <w:rFonts w:cs="David" w:hint="cs"/>
          <w:rtl/>
        </w:rPr>
        <w:t>אוקיי</w:t>
      </w:r>
      <w:proofErr w:type="spellEnd"/>
      <w:r>
        <w:rPr>
          <w:rFonts w:cs="David" w:hint="cs"/>
          <w:rtl/>
        </w:rPr>
        <w:t>, אין בעיה. חבר הכנסת הורוביץ, אתה רוצה להעיר משהו?</w:t>
      </w:r>
    </w:p>
    <w:p w14:paraId="6FF2A7F3" w14:textId="77777777" w:rsidR="00A0798D" w:rsidRDefault="00A0798D" w:rsidP="00A0798D">
      <w:pPr>
        <w:bidi/>
        <w:jc w:val="both"/>
        <w:rPr>
          <w:rFonts w:cs="David" w:hint="cs"/>
          <w:rtl/>
        </w:rPr>
      </w:pPr>
    </w:p>
    <w:p w14:paraId="4B220B5D" w14:textId="77777777" w:rsidR="00A0798D" w:rsidRDefault="00A0798D" w:rsidP="00A0798D">
      <w:pPr>
        <w:bidi/>
        <w:jc w:val="both"/>
        <w:rPr>
          <w:rFonts w:cs="David" w:hint="cs"/>
          <w:u w:val="single"/>
          <w:rtl/>
        </w:rPr>
      </w:pPr>
      <w:r>
        <w:rPr>
          <w:rFonts w:cs="David" w:hint="cs"/>
          <w:u w:val="single"/>
          <w:rtl/>
        </w:rPr>
        <w:t>ניצן הורוביץ</w:t>
      </w:r>
      <w:r w:rsidRPr="00E36EB4">
        <w:rPr>
          <w:rFonts w:cs="David" w:hint="cs"/>
          <w:u w:val="single"/>
          <w:rtl/>
        </w:rPr>
        <w:t>:</w:t>
      </w:r>
    </w:p>
    <w:p w14:paraId="741AD2D0" w14:textId="77777777" w:rsidR="00A0798D" w:rsidRDefault="00A0798D" w:rsidP="00A0798D">
      <w:pPr>
        <w:bidi/>
        <w:jc w:val="both"/>
        <w:rPr>
          <w:rFonts w:cs="David" w:hint="cs"/>
          <w:u w:val="single"/>
          <w:rtl/>
        </w:rPr>
      </w:pPr>
    </w:p>
    <w:p w14:paraId="44166235" w14:textId="77777777" w:rsidR="00A0798D" w:rsidRDefault="00A0798D" w:rsidP="00A0798D">
      <w:pPr>
        <w:bidi/>
        <w:ind w:firstLine="720"/>
        <w:jc w:val="both"/>
        <w:rPr>
          <w:rFonts w:cs="David" w:hint="cs"/>
          <w:rtl/>
        </w:rPr>
      </w:pPr>
      <w:r>
        <w:rPr>
          <w:rFonts w:cs="David" w:hint="cs"/>
          <w:rtl/>
        </w:rPr>
        <w:t xml:space="preserve">אני מסכים עם דברי חברי, דב חנין. </w:t>
      </w:r>
    </w:p>
    <w:p w14:paraId="29C273C8" w14:textId="77777777" w:rsidR="00A0798D" w:rsidRDefault="00A0798D" w:rsidP="00A0798D">
      <w:pPr>
        <w:bidi/>
        <w:ind w:firstLine="720"/>
        <w:jc w:val="both"/>
        <w:rPr>
          <w:rFonts w:cs="David" w:hint="cs"/>
          <w:rtl/>
        </w:rPr>
      </w:pPr>
    </w:p>
    <w:p w14:paraId="23E0820B"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6E9B749" w14:textId="77777777" w:rsidR="00A0798D" w:rsidRDefault="00A0798D" w:rsidP="00A0798D">
      <w:pPr>
        <w:bidi/>
        <w:ind w:firstLine="720"/>
        <w:jc w:val="both"/>
        <w:rPr>
          <w:rFonts w:cs="David" w:hint="cs"/>
          <w:rtl/>
        </w:rPr>
      </w:pPr>
    </w:p>
    <w:p w14:paraId="7F295CCF" w14:textId="77777777" w:rsidR="00A0798D" w:rsidRDefault="00A0798D" w:rsidP="00A0798D">
      <w:pPr>
        <w:bidi/>
        <w:ind w:firstLine="720"/>
        <w:jc w:val="both"/>
        <w:rPr>
          <w:rFonts w:cs="David" w:hint="cs"/>
          <w:rtl/>
        </w:rPr>
      </w:pPr>
      <w:r>
        <w:rPr>
          <w:rFonts w:cs="David" w:hint="cs"/>
          <w:rtl/>
        </w:rPr>
        <w:t>חבר הכנסת פלסנר, רצית להוסיף משהו?</w:t>
      </w:r>
    </w:p>
    <w:p w14:paraId="70DA639D" w14:textId="77777777" w:rsidR="00A0798D" w:rsidRDefault="00A0798D" w:rsidP="00A0798D">
      <w:pPr>
        <w:bidi/>
        <w:jc w:val="both"/>
        <w:rPr>
          <w:rFonts w:cs="David" w:hint="cs"/>
          <w:rtl/>
        </w:rPr>
      </w:pPr>
    </w:p>
    <w:p w14:paraId="052C65F7"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35065D0" w14:textId="77777777" w:rsidR="00A0798D" w:rsidRDefault="00A0798D" w:rsidP="00A0798D">
      <w:pPr>
        <w:bidi/>
        <w:jc w:val="both"/>
        <w:rPr>
          <w:rFonts w:cs="David" w:hint="cs"/>
          <w:u w:val="single"/>
          <w:rtl/>
        </w:rPr>
      </w:pPr>
    </w:p>
    <w:p w14:paraId="0E5E8F11" w14:textId="77777777" w:rsidR="00A0798D" w:rsidRDefault="00A0798D" w:rsidP="00A0798D">
      <w:pPr>
        <w:bidi/>
        <w:ind w:firstLine="720"/>
        <w:jc w:val="both"/>
        <w:rPr>
          <w:rFonts w:cs="David" w:hint="cs"/>
          <w:rtl/>
        </w:rPr>
      </w:pPr>
      <w:r>
        <w:rPr>
          <w:rFonts w:cs="David" w:hint="cs"/>
          <w:rtl/>
        </w:rPr>
        <w:t xml:space="preserve">כן. אני רוצה להתחבר לטענה המהותית. </w:t>
      </w:r>
    </w:p>
    <w:p w14:paraId="5CA342FC" w14:textId="77777777" w:rsidR="00A0798D" w:rsidRDefault="00A0798D" w:rsidP="00A0798D">
      <w:pPr>
        <w:bidi/>
        <w:ind w:firstLine="720"/>
        <w:jc w:val="both"/>
        <w:rPr>
          <w:rFonts w:cs="David" w:hint="cs"/>
          <w:rtl/>
        </w:rPr>
      </w:pPr>
    </w:p>
    <w:p w14:paraId="7E4DA625" w14:textId="77777777" w:rsidR="00A0798D" w:rsidRPr="00025289" w:rsidRDefault="00A0798D" w:rsidP="00A0798D">
      <w:pPr>
        <w:bidi/>
        <w:jc w:val="both"/>
        <w:rPr>
          <w:rFonts w:cs="David" w:hint="cs"/>
          <w:u w:val="single"/>
          <w:rtl/>
        </w:rPr>
      </w:pPr>
      <w:r>
        <w:rPr>
          <w:rFonts w:cs="David" w:hint="cs"/>
          <w:u w:val="single"/>
          <w:rtl/>
        </w:rPr>
        <w:t>יעקב כץ:</w:t>
      </w:r>
    </w:p>
    <w:p w14:paraId="03EBC92A" w14:textId="77777777" w:rsidR="00A0798D" w:rsidRDefault="00A0798D" w:rsidP="00A0798D">
      <w:pPr>
        <w:bidi/>
        <w:ind w:firstLine="720"/>
        <w:jc w:val="both"/>
        <w:rPr>
          <w:rFonts w:cs="David" w:hint="cs"/>
          <w:rtl/>
        </w:rPr>
      </w:pPr>
    </w:p>
    <w:p w14:paraId="0790FD25" w14:textId="77777777" w:rsidR="00A0798D" w:rsidRDefault="00A0798D" w:rsidP="00A0798D">
      <w:pPr>
        <w:bidi/>
        <w:ind w:firstLine="720"/>
        <w:jc w:val="both"/>
        <w:rPr>
          <w:rFonts w:cs="David" w:hint="cs"/>
          <w:rtl/>
        </w:rPr>
      </w:pPr>
      <w:r>
        <w:rPr>
          <w:rFonts w:cs="David" w:hint="cs"/>
          <w:rtl/>
        </w:rPr>
        <w:t xml:space="preserve">אתה רוצה להגיד לחכות למולה. </w:t>
      </w:r>
    </w:p>
    <w:p w14:paraId="604C2059" w14:textId="77777777" w:rsidR="00A0798D" w:rsidRDefault="00A0798D" w:rsidP="00A0798D">
      <w:pPr>
        <w:bidi/>
        <w:ind w:firstLine="720"/>
        <w:jc w:val="both"/>
        <w:rPr>
          <w:rFonts w:cs="David" w:hint="cs"/>
          <w:rtl/>
        </w:rPr>
      </w:pPr>
    </w:p>
    <w:p w14:paraId="6381E11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8A59C6F" w14:textId="77777777" w:rsidR="00A0798D" w:rsidRDefault="00A0798D" w:rsidP="00A0798D">
      <w:pPr>
        <w:bidi/>
        <w:ind w:firstLine="720"/>
        <w:jc w:val="both"/>
        <w:rPr>
          <w:rFonts w:cs="David" w:hint="cs"/>
          <w:rtl/>
        </w:rPr>
      </w:pPr>
    </w:p>
    <w:p w14:paraId="546EF6B6" w14:textId="77777777" w:rsidR="00A0798D" w:rsidRDefault="00A0798D" w:rsidP="00A0798D">
      <w:pPr>
        <w:bidi/>
        <w:ind w:firstLine="720"/>
        <w:jc w:val="both"/>
        <w:rPr>
          <w:rFonts w:cs="David" w:hint="cs"/>
          <w:rtl/>
        </w:rPr>
      </w:pPr>
      <w:r>
        <w:rPr>
          <w:rFonts w:cs="David" w:hint="cs"/>
          <w:rtl/>
        </w:rPr>
        <w:t xml:space="preserve">בסדר, נחכה כמה דקות לחבר הכנסת מולה, שיוכל לחזור. </w:t>
      </w:r>
    </w:p>
    <w:p w14:paraId="3FFB7A49" w14:textId="77777777" w:rsidR="00A0798D" w:rsidRDefault="00A0798D" w:rsidP="00A0798D">
      <w:pPr>
        <w:bidi/>
        <w:ind w:firstLine="720"/>
        <w:jc w:val="both"/>
        <w:rPr>
          <w:rFonts w:cs="David" w:hint="cs"/>
          <w:rtl/>
        </w:rPr>
      </w:pPr>
    </w:p>
    <w:p w14:paraId="2D8F1804"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65990E98" w14:textId="77777777" w:rsidR="00A0798D" w:rsidRDefault="00A0798D" w:rsidP="00A0798D">
      <w:pPr>
        <w:bidi/>
        <w:ind w:firstLine="720"/>
        <w:jc w:val="both"/>
        <w:rPr>
          <w:rFonts w:cs="David" w:hint="cs"/>
          <w:rtl/>
        </w:rPr>
      </w:pPr>
    </w:p>
    <w:p w14:paraId="3BD1BF73" w14:textId="77777777" w:rsidR="00A0798D" w:rsidRDefault="00A0798D" w:rsidP="00A0798D">
      <w:pPr>
        <w:bidi/>
        <w:ind w:firstLine="720"/>
        <w:jc w:val="both"/>
        <w:rPr>
          <w:rFonts w:cs="David" w:hint="cs"/>
          <w:rtl/>
        </w:rPr>
      </w:pPr>
      <w:r>
        <w:rPr>
          <w:rFonts w:cs="David" w:hint="cs"/>
          <w:rtl/>
        </w:rPr>
        <w:t xml:space="preserve">כל הטענה והרעיון של נושא חדש זה פרוצדורה. למה מוציאים מהוועדה שדנה בחוק? מוציאים את זה כי אומרים שאם יש כאן נושא חדש רוצים לבחון, להבין את המשמעויות, לראות אם יש לזה השפעות רוחביות, אם זה נוגע לדברים אחרים. כשנערכתי לדיון הבוקר בוועדת החוקה התכוננתי לחוק שמכונה "חוק </w:t>
      </w:r>
      <w:proofErr w:type="spellStart"/>
      <w:r>
        <w:rPr>
          <w:rFonts w:cs="David" w:hint="cs"/>
          <w:rtl/>
        </w:rPr>
        <w:t>גרוניס</w:t>
      </w:r>
      <w:proofErr w:type="spellEnd"/>
      <w:r>
        <w:rPr>
          <w:rFonts w:cs="David" w:hint="cs"/>
          <w:rtl/>
        </w:rPr>
        <w:t xml:space="preserve">". להבין: רע, לא רע, מה המשמעויות לגבי בית המשפט העליון. </w:t>
      </w:r>
    </w:p>
    <w:p w14:paraId="78AA7DA2" w14:textId="77777777" w:rsidR="00A0798D" w:rsidRDefault="00A0798D" w:rsidP="00A0798D">
      <w:pPr>
        <w:bidi/>
        <w:jc w:val="both"/>
        <w:rPr>
          <w:rFonts w:cs="David" w:hint="cs"/>
          <w:rtl/>
        </w:rPr>
      </w:pPr>
    </w:p>
    <w:p w14:paraId="3FA2AE68"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5F099DAD" w14:textId="77777777" w:rsidR="00A0798D" w:rsidRDefault="00A0798D" w:rsidP="00A0798D">
      <w:pPr>
        <w:bidi/>
        <w:jc w:val="both"/>
        <w:rPr>
          <w:rFonts w:cs="David" w:hint="cs"/>
          <w:u w:val="single"/>
          <w:rtl/>
        </w:rPr>
      </w:pPr>
    </w:p>
    <w:p w14:paraId="0EF2E425" w14:textId="77777777" w:rsidR="00A0798D" w:rsidRDefault="00A0798D" w:rsidP="00A0798D">
      <w:pPr>
        <w:bidi/>
        <w:ind w:firstLine="720"/>
        <w:jc w:val="both"/>
        <w:rPr>
          <w:rFonts w:cs="David" w:hint="cs"/>
          <w:rtl/>
        </w:rPr>
      </w:pPr>
      <w:r>
        <w:rPr>
          <w:rFonts w:cs="David" w:hint="cs"/>
          <w:rtl/>
        </w:rPr>
        <w:t>אתה מתכוון לחוק שפרופסור פרידמן העביר לפני - - -</w:t>
      </w:r>
    </w:p>
    <w:p w14:paraId="1727214E" w14:textId="77777777" w:rsidR="00A0798D" w:rsidRDefault="00A0798D" w:rsidP="00A0798D">
      <w:pPr>
        <w:bidi/>
        <w:jc w:val="both"/>
        <w:rPr>
          <w:rFonts w:cs="David" w:hint="cs"/>
          <w:rtl/>
        </w:rPr>
      </w:pPr>
    </w:p>
    <w:p w14:paraId="53357A36"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459E5165" w14:textId="77777777" w:rsidR="00A0798D" w:rsidRDefault="00A0798D" w:rsidP="00A0798D">
      <w:pPr>
        <w:bidi/>
        <w:jc w:val="both"/>
        <w:rPr>
          <w:rFonts w:cs="David" w:hint="cs"/>
          <w:u w:val="single"/>
          <w:rtl/>
        </w:rPr>
      </w:pPr>
    </w:p>
    <w:p w14:paraId="65A5591F" w14:textId="77777777" w:rsidR="00A0798D" w:rsidRDefault="00A0798D" w:rsidP="00A0798D">
      <w:pPr>
        <w:bidi/>
        <w:ind w:firstLine="720"/>
        <w:jc w:val="both"/>
        <w:rPr>
          <w:rFonts w:cs="David" w:hint="cs"/>
          <w:rtl/>
        </w:rPr>
      </w:pPr>
      <w:r>
        <w:rPr>
          <w:rFonts w:cs="David" w:hint="cs"/>
          <w:rtl/>
        </w:rPr>
        <w:t xml:space="preserve">די, מיצינו את זה. </w:t>
      </w:r>
    </w:p>
    <w:p w14:paraId="1358D467" w14:textId="77777777" w:rsidR="00A0798D" w:rsidRDefault="00A0798D" w:rsidP="00A0798D">
      <w:pPr>
        <w:bidi/>
        <w:jc w:val="both"/>
        <w:rPr>
          <w:rFonts w:cs="David" w:hint="cs"/>
          <w:rtl/>
        </w:rPr>
      </w:pPr>
    </w:p>
    <w:p w14:paraId="51D93A99"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5A9EEDA" w14:textId="77777777" w:rsidR="00A0798D" w:rsidRDefault="00A0798D" w:rsidP="00A0798D">
      <w:pPr>
        <w:bidi/>
        <w:jc w:val="both"/>
        <w:rPr>
          <w:rFonts w:cs="David" w:hint="cs"/>
          <w:rtl/>
        </w:rPr>
      </w:pPr>
    </w:p>
    <w:p w14:paraId="333CF0EC" w14:textId="77777777" w:rsidR="00A0798D" w:rsidRDefault="00A0798D" w:rsidP="00A0798D">
      <w:pPr>
        <w:bidi/>
        <w:jc w:val="both"/>
        <w:rPr>
          <w:rFonts w:cs="David" w:hint="cs"/>
          <w:rtl/>
        </w:rPr>
      </w:pPr>
      <w:r>
        <w:rPr>
          <w:rFonts w:cs="David" w:hint="cs"/>
          <w:rtl/>
        </w:rPr>
        <w:tab/>
        <w:t>ואני לא מבין, באמת, אולי זה רעיון טוב - - -</w:t>
      </w:r>
    </w:p>
    <w:p w14:paraId="43F34B67" w14:textId="77777777" w:rsidR="00A0798D" w:rsidRDefault="00A0798D" w:rsidP="00A0798D">
      <w:pPr>
        <w:bidi/>
        <w:jc w:val="both"/>
        <w:rPr>
          <w:rFonts w:cs="David" w:hint="cs"/>
          <w:rtl/>
        </w:rPr>
      </w:pPr>
    </w:p>
    <w:p w14:paraId="67A074B3"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11A9DF68" w14:textId="77777777" w:rsidR="00A0798D" w:rsidRDefault="00A0798D" w:rsidP="00A0798D">
      <w:pPr>
        <w:bidi/>
        <w:jc w:val="both"/>
        <w:rPr>
          <w:rFonts w:cs="David" w:hint="cs"/>
          <w:rtl/>
        </w:rPr>
      </w:pPr>
    </w:p>
    <w:p w14:paraId="3CEC4D3B" w14:textId="77777777" w:rsidR="00A0798D" w:rsidRDefault="00A0798D" w:rsidP="00A0798D">
      <w:pPr>
        <w:bidi/>
        <w:jc w:val="both"/>
        <w:rPr>
          <w:rFonts w:cs="David" w:hint="cs"/>
          <w:rtl/>
        </w:rPr>
      </w:pPr>
      <w:r>
        <w:rPr>
          <w:rFonts w:cs="David" w:hint="cs"/>
          <w:rtl/>
        </w:rPr>
        <w:tab/>
        <w:t>הוא עד עכשיו לא מבין - - -</w:t>
      </w:r>
    </w:p>
    <w:p w14:paraId="505BAFF7" w14:textId="77777777" w:rsidR="00A0798D" w:rsidRDefault="00A0798D" w:rsidP="00A0798D">
      <w:pPr>
        <w:bidi/>
        <w:jc w:val="both"/>
        <w:rPr>
          <w:rFonts w:cs="David" w:hint="cs"/>
          <w:rtl/>
        </w:rPr>
      </w:pPr>
    </w:p>
    <w:p w14:paraId="687A8745"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3FA45B87" w14:textId="77777777" w:rsidR="00A0798D" w:rsidRDefault="00A0798D" w:rsidP="00A0798D">
      <w:pPr>
        <w:bidi/>
        <w:jc w:val="both"/>
        <w:rPr>
          <w:rFonts w:cs="David" w:hint="cs"/>
          <w:u w:val="single"/>
          <w:rtl/>
        </w:rPr>
      </w:pPr>
    </w:p>
    <w:p w14:paraId="1F580E61" w14:textId="77777777" w:rsidR="00A0798D" w:rsidRDefault="00A0798D" w:rsidP="00A0798D">
      <w:pPr>
        <w:bidi/>
        <w:ind w:firstLine="720"/>
        <w:jc w:val="both"/>
        <w:rPr>
          <w:rFonts w:cs="David" w:hint="cs"/>
          <w:rtl/>
        </w:rPr>
      </w:pPr>
      <w:r>
        <w:rPr>
          <w:rFonts w:cs="David" w:hint="cs"/>
          <w:rtl/>
        </w:rPr>
        <w:t xml:space="preserve">כבוד השופט בדימוס מצא והשופטת </w:t>
      </w:r>
      <w:proofErr w:type="spellStart"/>
      <w:r>
        <w:rPr>
          <w:rFonts w:cs="David" w:hint="cs"/>
          <w:rtl/>
        </w:rPr>
        <w:t>דורנר</w:t>
      </w:r>
      <w:proofErr w:type="spellEnd"/>
      <w:r>
        <w:rPr>
          <w:rFonts w:cs="David" w:hint="cs"/>
          <w:rtl/>
        </w:rPr>
        <w:t xml:space="preserve"> הסכימו שהשם "חוק </w:t>
      </w:r>
      <w:proofErr w:type="spellStart"/>
      <w:r>
        <w:rPr>
          <w:rFonts w:cs="David" w:hint="cs"/>
          <w:rtl/>
        </w:rPr>
        <w:t>גרוניס</w:t>
      </w:r>
      <w:proofErr w:type="spellEnd"/>
      <w:r>
        <w:rPr>
          <w:rFonts w:cs="David" w:hint="cs"/>
          <w:rtl/>
        </w:rPr>
        <w:t xml:space="preserve">" מתאים לחוק שפרידמן הביא לפני שלוש שנים.  </w:t>
      </w:r>
    </w:p>
    <w:p w14:paraId="102C6BE5" w14:textId="77777777" w:rsidR="00A0798D" w:rsidRDefault="00A0798D" w:rsidP="00A0798D">
      <w:pPr>
        <w:bidi/>
        <w:jc w:val="both"/>
        <w:rPr>
          <w:rFonts w:cs="David" w:hint="cs"/>
          <w:rtl/>
        </w:rPr>
      </w:pPr>
    </w:p>
    <w:p w14:paraId="1333DCB4"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7A694D2" w14:textId="77777777" w:rsidR="00A0798D" w:rsidRDefault="00A0798D" w:rsidP="00A0798D">
      <w:pPr>
        <w:bidi/>
        <w:jc w:val="both"/>
        <w:rPr>
          <w:rFonts w:cs="David" w:hint="cs"/>
          <w:u w:val="single"/>
          <w:rtl/>
        </w:rPr>
      </w:pPr>
    </w:p>
    <w:p w14:paraId="5CA8154D" w14:textId="77777777" w:rsidR="00A0798D" w:rsidRDefault="00A0798D" w:rsidP="00A0798D">
      <w:pPr>
        <w:bidi/>
        <w:ind w:firstLine="720"/>
        <w:jc w:val="both"/>
        <w:rPr>
          <w:rFonts w:cs="David" w:hint="cs"/>
          <w:rtl/>
        </w:rPr>
      </w:pPr>
      <w:r>
        <w:rPr>
          <w:rFonts w:cs="David" w:hint="cs"/>
          <w:rtl/>
        </w:rPr>
        <w:t>אולי זה רעיון טוב, אולי זה לא טוב להחיל את זה על בתי משפט השלום והמחוזיים. אני לא יודע, אין לי את הכלים. זה נושא רוחבי. כמו שאמרתי, יש לו השפעות תקציביות, יש לו השפעות של אופן הניהול - אם יתרת ניהול של חצי שנה זה ראוי או לא ראוי. מה ההיגיון בתקנון שאומר שנושא חדש ייקבע על-ידי ועדת הכנסת באחת מהישיבות הרגילות הבאות? בדיוק כדי לתת את הזמן - - -</w:t>
      </w:r>
    </w:p>
    <w:p w14:paraId="37462315" w14:textId="77777777" w:rsidR="00A0798D" w:rsidRDefault="00A0798D" w:rsidP="00A0798D">
      <w:pPr>
        <w:bidi/>
        <w:jc w:val="both"/>
        <w:rPr>
          <w:rFonts w:cs="David" w:hint="cs"/>
          <w:rtl/>
        </w:rPr>
      </w:pPr>
    </w:p>
    <w:p w14:paraId="18BCBCFD"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1BAB0004" w14:textId="77777777" w:rsidR="00A0798D" w:rsidRDefault="00A0798D" w:rsidP="00A0798D">
      <w:pPr>
        <w:bidi/>
        <w:jc w:val="both"/>
        <w:rPr>
          <w:rFonts w:cs="David" w:hint="cs"/>
          <w:u w:val="single"/>
          <w:rtl/>
        </w:rPr>
      </w:pPr>
    </w:p>
    <w:p w14:paraId="0A2C6595" w14:textId="77777777" w:rsidR="00A0798D" w:rsidRDefault="00A0798D" w:rsidP="00A0798D">
      <w:pPr>
        <w:bidi/>
        <w:ind w:firstLine="720"/>
        <w:jc w:val="both"/>
        <w:rPr>
          <w:rFonts w:cs="David" w:hint="cs"/>
          <w:rtl/>
        </w:rPr>
      </w:pPr>
      <w:r>
        <w:rPr>
          <w:rFonts w:cs="David" w:hint="cs"/>
          <w:rtl/>
        </w:rPr>
        <w:t xml:space="preserve">לא, להיפך. כדי לא לאפשר למרוח את זה בוועדת הכנסת. תשאל את ארבל. </w:t>
      </w:r>
    </w:p>
    <w:p w14:paraId="6441CD95" w14:textId="77777777" w:rsidR="00A0798D" w:rsidRDefault="00A0798D" w:rsidP="00A0798D">
      <w:pPr>
        <w:bidi/>
        <w:jc w:val="both"/>
        <w:rPr>
          <w:rFonts w:cs="David" w:hint="cs"/>
          <w:rtl/>
        </w:rPr>
      </w:pPr>
    </w:p>
    <w:p w14:paraId="4B78BFC5"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261BEF5" w14:textId="77777777" w:rsidR="00A0798D" w:rsidRDefault="00A0798D" w:rsidP="00A0798D">
      <w:pPr>
        <w:bidi/>
        <w:jc w:val="both"/>
        <w:rPr>
          <w:rFonts w:cs="David" w:hint="cs"/>
          <w:u w:val="single"/>
          <w:rtl/>
        </w:rPr>
      </w:pPr>
    </w:p>
    <w:p w14:paraId="2AE7A767" w14:textId="77777777" w:rsidR="00A0798D" w:rsidRDefault="00A0798D" w:rsidP="00A0798D">
      <w:pPr>
        <w:bidi/>
        <w:ind w:firstLine="720"/>
        <w:jc w:val="both"/>
        <w:rPr>
          <w:rFonts w:cs="David" w:hint="cs"/>
          <w:rtl/>
        </w:rPr>
      </w:pPr>
      <w:r>
        <w:rPr>
          <w:rFonts w:cs="David" w:hint="cs"/>
          <w:rtl/>
        </w:rPr>
        <w:t xml:space="preserve">לא, אחת משלוש הישיבות. זה מצד אחד - - - </w:t>
      </w:r>
    </w:p>
    <w:p w14:paraId="140DF190" w14:textId="77777777" w:rsidR="00A0798D" w:rsidRDefault="00A0798D" w:rsidP="00A0798D">
      <w:pPr>
        <w:bidi/>
        <w:ind w:firstLine="720"/>
        <w:jc w:val="both"/>
        <w:rPr>
          <w:rFonts w:cs="David" w:hint="cs"/>
          <w:rtl/>
        </w:rPr>
      </w:pPr>
    </w:p>
    <w:p w14:paraId="75F8DE4D"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7752AA1" w14:textId="77777777" w:rsidR="00A0798D" w:rsidRDefault="00A0798D" w:rsidP="00A0798D">
      <w:pPr>
        <w:bidi/>
        <w:ind w:firstLine="720"/>
        <w:jc w:val="both"/>
        <w:rPr>
          <w:rFonts w:cs="David" w:hint="cs"/>
          <w:rtl/>
        </w:rPr>
      </w:pPr>
    </w:p>
    <w:p w14:paraId="14F149AB" w14:textId="77777777" w:rsidR="00A0798D" w:rsidRDefault="00A0798D" w:rsidP="00A0798D">
      <w:pPr>
        <w:bidi/>
        <w:ind w:firstLine="720"/>
        <w:jc w:val="both"/>
        <w:rPr>
          <w:rFonts w:cs="David" w:hint="cs"/>
          <w:rtl/>
        </w:rPr>
      </w:pPr>
      <w:r>
        <w:rPr>
          <w:rFonts w:cs="David" w:hint="cs"/>
          <w:rtl/>
        </w:rPr>
        <w:t xml:space="preserve">אגב, בתקנון הישן זה היה בישיבה המיידית הראשונה. </w:t>
      </w:r>
    </w:p>
    <w:p w14:paraId="07A3DD2C" w14:textId="77777777" w:rsidR="00A0798D" w:rsidRDefault="00A0798D" w:rsidP="00A0798D">
      <w:pPr>
        <w:bidi/>
        <w:ind w:firstLine="720"/>
        <w:jc w:val="both"/>
        <w:rPr>
          <w:rFonts w:cs="David" w:hint="cs"/>
          <w:rtl/>
        </w:rPr>
      </w:pPr>
    </w:p>
    <w:p w14:paraId="34688F5E"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A50CD56" w14:textId="77777777" w:rsidR="00A0798D" w:rsidRDefault="00A0798D" w:rsidP="00A0798D">
      <w:pPr>
        <w:bidi/>
        <w:ind w:firstLine="720"/>
        <w:jc w:val="both"/>
        <w:rPr>
          <w:rFonts w:cs="David" w:hint="cs"/>
          <w:rtl/>
        </w:rPr>
      </w:pPr>
    </w:p>
    <w:p w14:paraId="78E21AF4" w14:textId="77777777" w:rsidR="00A0798D" w:rsidRDefault="00A0798D" w:rsidP="00A0798D">
      <w:pPr>
        <w:bidi/>
        <w:ind w:firstLine="720"/>
        <w:jc w:val="both"/>
        <w:rPr>
          <w:rFonts w:cs="David" w:hint="cs"/>
          <w:rtl/>
        </w:rPr>
      </w:pPr>
      <w:r>
        <w:rPr>
          <w:rFonts w:cs="David" w:hint="cs"/>
          <w:rtl/>
        </w:rPr>
        <w:t xml:space="preserve">אדוני היושב ראש, מצד אחד לא למרוח זמן, ומצד שני, אמרו אחת הישיבות הרגילות ולא אחת הישיבות הדחופות. אדוני היושב ראש, עד היום לא נעשה דיון - וביררתי את זה עם </w:t>
      </w:r>
      <w:r w:rsidRPr="003F0A8A">
        <w:rPr>
          <w:rFonts w:cs="David" w:hint="cs"/>
          <w:rtl/>
        </w:rPr>
        <w:t>ארבל</w:t>
      </w:r>
      <w:r>
        <w:rPr>
          <w:rFonts w:cs="David" w:hint="cs"/>
          <w:rtl/>
        </w:rPr>
        <w:t>, שהיא יועצת משפטית רצינית והגונה. שאלתי את ארבל: אם נעשה דיון, מה ההבחנה בין ישיבה רגילה לבין ישיבה דחופה? ההבחנה היחידה שאני יכול להעלות על הדעת בין רגיל לדחוף זה רק העיתוי של הזמן. הרי זה לא שיש סורים על הגדר והם יורים עלינו. לא יורים על המשכן, לשמחתנו. לכן, ההבחנה היחידה בין רגיל לדחוף זה מועד כינוס הישיבה. אני לא יכול לראות שום פרשנות משפטית שתציג תזה שאומרת שהישיבה הזאת היא לא ישיבה דחופה, הישיבה שכונסה היום ברבע ל-11:00. על אחת כמה וכמה, אין שום דבר רגיל בישיבה שמתרחשת בזמן שהמליאה מתכנסת, שהיושב ראש נתן, בנסיבות מיוחדות, אישור לכנס אותה. איך זה הופך אותה לישיבה רגילה?</w:t>
      </w:r>
    </w:p>
    <w:p w14:paraId="1531041F" w14:textId="77777777" w:rsidR="00A0798D" w:rsidRDefault="00A0798D" w:rsidP="00A0798D">
      <w:pPr>
        <w:bidi/>
        <w:jc w:val="both"/>
        <w:rPr>
          <w:rFonts w:cs="David" w:hint="cs"/>
          <w:rtl/>
        </w:rPr>
      </w:pPr>
    </w:p>
    <w:p w14:paraId="1477C7F2"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523E489C" w14:textId="77777777" w:rsidR="00A0798D" w:rsidRDefault="00A0798D" w:rsidP="00A0798D">
      <w:pPr>
        <w:bidi/>
        <w:jc w:val="both"/>
        <w:rPr>
          <w:rFonts w:cs="David" w:hint="cs"/>
          <w:u w:val="single"/>
          <w:rtl/>
        </w:rPr>
      </w:pPr>
    </w:p>
    <w:p w14:paraId="3A745D44" w14:textId="77777777" w:rsidR="00A0798D" w:rsidRDefault="00A0798D" w:rsidP="00A0798D">
      <w:pPr>
        <w:bidi/>
        <w:ind w:firstLine="720"/>
        <w:jc w:val="both"/>
        <w:rPr>
          <w:rFonts w:cs="David" w:hint="cs"/>
          <w:rtl/>
        </w:rPr>
      </w:pPr>
      <w:r>
        <w:rPr>
          <w:rFonts w:cs="David" w:hint="cs"/>
          <w:rtl/>
        </w:rPr>
        <w:t xml:space="preserve">הישיבה הזאת התחילה לא במקביל למליאה. קיבלתי אישור לסיים אותה. </w:t>
      </w:r>
    </w:p>
    <w:p w14:paraId="1D2AD651" w14:textId="77777777" w:rsidR="00A0798D" w:rsidRDefault="00A0798D" w:rsidP="00A0798D">
      <w:pPr>
        <w:bidi/>
        <w:jc w:val="both"/>
        <w:rPr>
          <w:rFonts w:cs="David" w:hint="cs"/>
          <w:rtl/>
        </w:rPr>
      </w:pPr>
    </w:p>
    <w:p w14:paraId="0F6CA863"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68491F7" w14:textId="77777777" w:rsidR="00A0798D" w:rsidRDefault="00A0798D" w:rsidP="00A0798D">
      <w:pPr>
        <w:bidi/>
        <w:jc w:val="both"/>
        <w:rPr>
          <w:rFonts w:cs="David" w:hint="cs"/>
          <w:u w:val="single"/>
          <w:rtl/>
        </w:rPr>
      </w:pPr>
    </w:p>
    <w:p w14:paraId="36E08CD1" w14:textId="77777777" w:rsidR="00A0798D" w:rsidRDefault="00A0798D" w:rsidP="00A0798D">
      <w:pPr>
        <w:bidi/>
        <w:ind w:firstLine="720"/>
        <w:jc w:val="both"/>
        <w:rPr>
          <w:rFonts w:cs="David" w:hint="cs"/>
          <w:rtl/>
        </w:rPr>
      </w:pPr>
      <w:r>
        <w:rPr>
          <w:rFonts w:cs="David" w:hint="cs"/>
          <w:rtl/>
        </w:rPr>
        <w:t xml:space="preserve">היא התחילה ברבע ל-11:00 והיו מחלוקות פרוצדוראליות, רעיוניות ומהותיות - -  </w:t>
      </w:r>
    </w:p>
    <w:p w14:paraId="5F8710D4" w14:textId="77777777" w:rsidR="00A0798D" w:rsidRDefault="00A0798D" w:rsidP="00A0798D">
      <w:pPr>
        <w:bidi/>
        <w:ind w:firstLine="720"/>
        <w:jc w:val="both"/>
        <w:rPr>
          <w:rFonts w:cs="David" w:hint="cs"/>
          <w:rtl/>
        </w:rPr>
      </w:pPr>
    </w:p>
    <w:p w14:paraId="5B9D8C3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6196689" w14:textId="77777777" w:rsidR="00A0798D" w:rsidRDefault="00A0798D" w:rsidP="00A0798D">
      <w:pPr>
        <w:bidi/>
        <w:ind w:firstLine="720"/>
        <w:jc w:val="both"/>
        <w:rPr>
          <w:rFonts w:cs="David" w:hint="cs"/>
          <w:rtl/>
        </w:rPr>
      </w:pPr>
    </w:p>
    <w:p w14:paraId="577F6AF6" w14:textId="77777777" w:rsidR="00A0798D" w:rsidRDefault="00A0798D" w:rsidP="00A0798D">
      <w:pPr>
        <w:bidi/>
        <w:ind w:firstLine="720"/>
        <w:jc w:val="both"/>
        <w:rPr>
          <w:rFonts w:cs="David" w:hint="cs"/>
          <w:rtl/>
        </w:rPr>
      </w:pPr>
      <w:r>
        <w:rPr>
          <w:rFonts w:cs="David" w:hint="cs"/>
          <w:rtl/>
        </w:rPr>
        <w:t xml:space="preserve">כי לא קיבלת את דעתה של היועצת המשפטית. </w:t>
      </w:r>
    </w:p>
    <w:p w14:paraId="4E374D5D" w14:textId="77777777" w:rsidR="00A0798D" w:rsidRDefault="00A0798D" w:rsidP="00A0798D">
      <w:pPr>
        <w:bidi/>
        <w:ind w:firstLine="720"/>
        <w:jc w:val="both"/>
        <w:rPr>
          <w:rFonts w:cs="David" w:hint="cs"/>
          <w:rtl/>
        </w:rPr>
      </w:pPr>
    </w:p>
    <w:p w14:paraId="3A9FB523"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BF4DD14" w14:textId="77777777" w:rsidR="00A0798D" w:rsidRDefault="00A0798D" w:rsidP="00A0798D">
      <w:pPr>
        <w:bidi/>
        <w:ind w:firstLine="720"/>
        <w:jc w:val="both"/>
        <w:rPr>
          <w:rFonts w:cs="David" w:hint="cs"/>
          <w:rtl/>
        </w:rPr>
      </w:pPr>
    </w:p>
    <w:p w14:paraId="1BD2082F" w14:textId="77777777" w:rsidR="00A0798D" w:rsidRDefault="00A0798D" w:rsidP="00A0798D">
      <w:pPr>
        <w:bidi/>
        <w:ind w:firstLine="720"/>
        <w:jc w:val="both"/>
        <w:rPr>
          <w:rFonts w:cs="David" w:hint="cs"/>
          <w:rtl/>
        </w:rPr>
      </w:pPr>
      <w:r>
        <w:rPr>
          <w:rFonts w:cs="David" w:hint="cs"/>
          <w:rtl/>
        </w:rPr>
        <w:t xml:space="preserve">- - ולא הספקנו ללבן אותן ברבע שעה. ועכשיו אנחנו נמצאים במצב של נסיבות מיוחדות, במצב של ישיבה שנתכנסה מהרגע </w:t>
      </w:r>
      <w:proofErr w:type="spellStart"/>
      <w:r>
        <w:rPr>
          <w:rFonts w:cs="David" w:hint="cs"/>
          <w:rtl/>
        </w:rPr>
        <w:t>להרגע</w:t>
      </w:r>
      <w:proofErr w:type="spellEnd"/>
      <w:r>
        <w:rPr>
          <w:rFonts w:cs="David" w:hint="cs"/>
          <w:rtl/>
        </w:rPr>
        <w:t xml:space="preserve">. הישיבה הזאת, ספציפית, בהתראה של דקה. כן, אמרתם: היושב ראש אישר. הישיבה הקודמת ננעלה - - -  </w:t>
      </w:r>
    </w:p>
    <w:p w14:paraId="6390A43A" w14:textId="77777777" w:rsidR="00A0798D" w:rsidRDefault="00A0798D" w:rsidP="00A0798D">
      <w:pPr>
        <w:bidi/>
        <w:jc w:val="both"/>
        <w:rPr>
          <w:rFonts w:cs="David" w:hint="cs"/>
          <w:rtl/>
        </w:rPr>
      </w:pPr>
    </w:p>
    <w:p w14:paraId="3EF924E7"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770997F8" w14:textId="77777777" w:rsidR="00A0798D" w:rsidRDefault="00A0798D" w:rsidP="00A0798D">
      <w:pPr>
        <w:bidi/>
        <w:jc w:val="both"/>
        <w:rPr>
          <w:rFonts w:cs="David" w:hint="cs"/>
          <w:u w:val="single"/>
          <w:rtl/>
        </w:rPr>
      </w:pPr>
    </w:p>
    <w:p w14:paraId="4617EE11" w14:textId="77777777" w:rsidR="00A0798D" w:rsidRDefault="00A0798D" w:rsidP="00A0798D">
      <w:pPr>
        <w:bidi/>
        <w:ind w:firstLine="720"/>
        <w:jc w:val="both"/>
        <w:rPr>
          <w:rFonts w:cs="David" w:hint="cs"/>
          <w:rtl/>
        </w:rPr>
      </w:pPr>
      <w:r>
        <w:rPr>
          <w:rFonts w:cs="David" w:hint="cs"/>
          <w:rtl/>
        </w:rPr>
        <w:t xml:space="preserve">אני הכרזתי על הפסקה, סליחה. </w:t>
      </w:r>
    </w:p>
    <w:p w14:paraId="1F14EE73" w14:textId="77777777" w:rsidR="00A0798D" w:rsidRDefault="00A0798D" w:rsidP="00A0798D">
      <w:pPr>
        <w:bidi/>
        <w:ind w:firstLine="720"/>
        <w:jc w:val="both"/>
        <w:rPr>
          <w:rFonts w:cs="David" w:hint="cs"/>
          <w:rtl/>
        </w:rPr>
      </w:pPr>
    </w:p>
    <w:p w14:paraId="010C775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64A011E" w14:textId="77777777" w:rsidR="00A0798D" w:rsidRDefault="00A0798D" w:rsidP="00A0798D">
      <w:pPr>
        <w:bidi/>
        <w:ind w:firstLine="720"/>
        <w:jc w:val="both"/>
        <w:rPr>
          <w:rFonts w:cs="David" w:hint="cs"/>
          <w:rtl/>
        </w:rPr>
      </w:pPr>
    </w:p>
    <w:p w14:paraId="7019B98F" w14:textId="77777777" w:rsidR="00A0798D" w:rsidRDefault="00A0798D" w:rsidP="00A0798D">
      <w:pPr>
        <w:bidi/>
        <w:ind w:firstLine="720"/>
        <w:jc w:val="both"/>
        <w:rPr>
          <w:rFonts w:cs="David" w:hint="cs"/>
          <w:rtl/>
        </w:rPr>
      </w:pPr>
      <w:r>
        <w:rPr>
          <w:rFonts w:cs="David" w:hint="cs"/>
          <w:rtl/>
        </w:rPr>
        <w:t xml:space="preserve">לא, הישיבה ננעלה. </w:t>
      </w:r>
    </w:p>
    <w:p w14:paraId="25F08A34" w14:textId="77777777" w:rsidR="00A0798D" w:rsidRDefault="00A0798D" w:rsidP="00A0798D">
      <w:pPr>
        <w:bidi/>
        <w:ind w:firstLine="720"/>
        <w:jc w:val="both"/>
        <w:rPr>
          <w:rFonts w:cs="David" w:hint="cs"/>
          <w:rtl/>
        </w:rPr>
      </w:pPr>
    </w:p>
    <w:p w14:paraId="17F2AC0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3BF73A5" w14:textId="77777777" w:rsidR="00A0798D" w:rsidRDefault="00A0798D" w:rsidP="00A0798D">
      <w:pPr>
        <w:bidi/>
        <w:ind w:firstLine="720"/>
        <w:jc w:val="both"/>
        <w:rPr>
          <w:rFonts w:cs="David" w:hint="cs"/>
          <w:rtl/>
        </w:rPr>
      </w:pPr>
    </w:p>
    <w:p w14:paraId="72C4639F" w14:textId="77777777" w:rsidR="00A0798D" w:rsidRDefault="00A0798D" w:rsidP="00A0798D">
      <w:pPr>
        <w:bidi/>
        <w:ind w:firstLine="720"/>
        <w:jc w:val="both"/>
        <w:rPr>
          <w:rFonts w:cs="David" w:hint="cs"/>
          <w:rtl/>
        </w:rPr>
      </w:pPr>
      <w:r>
        <w:rPr>
          <w:rFonts w:cs="David" w:hint="cs"/>
          <w:rtl/>
        </w:rPr>
        <w:t xml:space="preserve">לא נכון. </w:t>
      </w:r>
    </w:p>
    <w:p w14:paraId="732EAD11" w14:textId="77777777" w:rsidR="00A0798D" w:rsidRDefault="00A0798D" w:rsidP="00A0798D">
      <w:pPr>
        <w:bidi/>
        <w:ind w:firstLine="720"/>
        <w:jc w:val="both"/>
        <w:rPr>
          <w:rFonts w:cs="David" w:hint="cs"/>
          <w:rtl/>
        </w:rPr>
      </w:pPr>
    </w:p>
    <w:p w14:paraId="60B24B00"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2F43982" w14:textId="77777777" w:rsidR="00A0798D" w:rsidRDefault="00A0798D" w:rsidP="00A0798D">
      <w:pPr>
        <w:bidi/>
        <w:ind w:firstLine="720"/>
        <w:jc w:val="both"/>
        <w:rPr>
          <w:rFonts w:cs="David" w:hint="cs"/>
          <w:rtl/>
        </w:rPr>
      </w:pPr>
    </w:p>
    <w:p w14:paraId="5E4F0964" w14:textId="77777777" w:rsidR="00A0798D" w:rsidRDefault="00A0798D" w:rsidP="00A0798D">
      <w:pPr>
        <w:bidi/>
        <w:ind w:firstLine="720"/>
        <w:jc w:val="both"/>
        <w:rPr>
          <w:rFonts w:cs="David" w:hint="cs"/>
          <w:rtl/>
        </w:rPr>
      </w:pPr>
      <w:r>
        <w:rPr>
          <w:rFonts w:cs="David" w:hint="cs"/>
          <w:rtl/>
        </w:rPr>
        <w:t xml:space="preserve">לא יכולת להכריז על הפסקה. </w:t>
      </w:r>
    </w:p>
    <w:p w14:paraId="19282104" w14:textId="77777777" w:rsidR="00A0798D" w:rsidRDefault="00A0798D" w:rsidP="00A0798D">
      <w:pPr>
        <w:bidi/>
        <w:ind w:firstLine="720"/>
        <w:jc w:val="both"/>
        <w:rPr>
          <w:rFonts w:cs="David" w:hint="cs"/>
          <w:rtl/>
        </w:rPr>
      </w:pPr>
    </w:p>
    <w:p w14:paraId="3387483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7E9E41B" w14:textId="77777777" w:rsidR="00A0798D" w:rsidRDefault="00A0798D" w:rsidP="00A0798D">
      <w:pPr>
        <w:bidi/>
        <w:ind w:firstLine="720"/>
        <w:jc w:val="both"/>
        <w:rPr>
          <w:rFonts w:cs="David" w:hint="cs"/>
          <w:rtl/>
        </w:rPr>
      </w:pPr>
    </w:p>
    <w:p w14:paraId="12E0CB42" w14:textId="77777777" w:rsidR="00A0798D" w:rsidRDefault="00A0798D" w:rsidP="00A0798D">
      <w:pPr>
        <w:bidi/>
        <w:ind w:firstLine="720"/>
        <w:jc w:val="both"/>
        <w:rPr>
          <w:rFonts w:cs="David" w:hint="cs"/>
          <w:rtl/>
        </w:rPr>
      </w:pPr>
      <w:r>
        <w:rPr>
          <w:rFonts w:cs="David" w:hint="cs"/>
          <w:rtl/>
        </w:rPr>
        <w:t xml:space="preserve">יוחנן, אני מבין שלאורך כל הישיבה הזאת אתה רוצה לשבת פה ולנהל אותה במקומי. אני מאחל לך שזה לא יגיע בקרוב, אבל עדיין המצב הוא שאני מציע לך לדייק. </w:t>
      </w:r>
    </w:p>
    <w:p w14:paraId="54E26896" w14:textId="77777777" w:rsidR="00A0798D" w:rsidRDefault="00A0798D" w:rsidP="00A0798D">
      <w:pPr>
        <w:bidi/>
        <w:jc w:val="both"/>
        <w:rPr>
          <w:rFonts w:cs="David" w:hint="cs"/>
          <w:rtl/>
        </w:rPr>
      </w:pPr>
    </w:p>
    <w:p w14:paraId="0CD31285"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87A2B7F" w14:textId="77777777" w:rsidR="00A0798D" w:rsidRDefault="00A0798D" w:rsidP="00A0798D">
      <w:pPr>
        <w:bidi/>
        <w:jc w:val="both"/>
        <w:rPr>
          <w:rFonts w:cs="David" w:hint="cs"/>
          <w:u w:val="single"/>
          <w:rtl/>
        </w:rPr>
      </w:pPr>
    </w:p>
    <w:p w14:paraId="21E35CF0" w14:textId="77777777" w:rsidR="00A0798D" w:rsidRDefault="00A0798D" w:rsidP="00A0798D">
      <w:pPr>
        <w:bidi/>
        <w:ind w:firstLine="720"/>
        <w:jc w:val="both"/>
        <w:rPr>
          <w:rFonts w:cs="David" w:hint="cs"/>
          <w:rtl/>
        </w:rPr>
      </w:pPr>
      <w:r>
        <w:rPr>
          <w:rFonts w:cs="David" w:hint="cs"/>
          <w:rtl/>
        </w:rPr>
        <w:t xml:space="preserve">אין לי בעיה שתישאר יושב ראש ועדת הכנסת. </w:t>
      </w:r>
    </w:p>
    <w:p w14:paraId="2A7126B3" w14:textId="77777777" w:rsidR="00A0798D" w:rsidRDefault="00A0798D" w:rsidP="00A0798D">
      <w:pPr>
        <w:bidi/>
        <w:jc w:val="both"/>
        <w:rPr>
          <w:rFonts w:cs="David" w:hint="cs"/>
          <w:rtl/>
        </w:rPr>
      </w:pPr>
    </w:p>
    <w:p w14:paraId="51E66DC1"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100D5EF5" w14:textId="77777777" w:rsidR="00A0798D" w:rsidRDefault="00A0798D" w:rsidP="00A0798D">
      <w:pPr>
        <w:bidi/>
        <w:jc w:val="both"/>
        <w:rPr>
          <w:rFonts w:cs="David" w:hint="cs"/>
          <w:u w:val="single"/>
          <w:rtl/>
        </w:rPr>
      </w:pPr>
    </w:p>
    <w:p w14:paraId="6C00884F" w14:textId="77777777" w:rsidR="00A0798D" w:rsidRDefault="00A0798D" w:rsidP="00A0798D">
      <w:pPr>
        <w:bidi/>
        <w:ind w:firstLine="720"/>
        <w:jc w:val="both"/>
        <w:rPr>
          <w:rFonts w:cs="David" w:hint="cs"/>
          <w:rtl/>
        </w:rPr>
      </w:pPr>
      <w:r>
        <w:rPr>
          <w:rFonts w:cs="David" w:hint="cs"/>
          <w:rtl/>
        </w:rPr>
        <w:t xml:space="preserve">הישיבה התחילה ברבע ל-11:00. ביקשנו, כשראינו שאתם מורחים זמן ולא מאפשרים להצביע, בנושא שאנחנו מסכימים עליו, כפי שמתברר, ביקשנו אישור מהיושב ראש. היות שהגענו לשעה 11:00 והיושב ראש לא הספיק למסור את תשובתו, לפי בקשתכם הכרזתי על הפסקה. ברגע שקיבלנו, שתי דקות אחרי זה, את התשובה הכרזתי על סיום ההפסקה. </w:t>
      </w:r>
    </w:p>
    <w:p w14:paraId="6B7A3E73" w14:textId="77777777" w:rsidR="00A0798D" w:rsidRDefault="00A0798D" w:rsidP="00A0798D">
      <w:pPr>
        <w:bidi/>
        <w:ind w:firstLine="720"/>
        <w:jc w:val="both"/>
        <w:rPr>
          <w:rFonts w:cs="David" w:hint="cs"/>
          <w:rtl/>
        </w:rPr>
      </w:pPr>
    </w:p>
    <w:p w14:paraId="4BBAB671" w14:textId="77777777" w:rsidR="00A0798D" w:rsidRDefault="00A0798D" w:rsidP="00A0798D">
      <w:pPr>
        <w:bidi/>
        <w:ind w:firstLine="720"/>
        <w:jc w:val="both"/>
        <w:rPr>
          <w:rFonts w:cs="David" w:hint="cs"/>
          <w:rtl/>
        </w:rPr>
      </w:pPr>
      <w:r>
        <w:rPr>
          <w:rFonts w:cs="David" w:hint="cs"/>
          <w:rtl/>
        </w:rPr>
        <w:t xml:space="preserve">הגיע חבר הכנסת מולה. </w:t>
      </w:r>
    </w:p>
    <w:p w14:paraId="54F5DFD8" w14:textId="77777777" w:rsidR="00A0798D" w:rsidRDefault="00A0798D" w:rsidP="00A0798D">
      <w:pPr>
        <w:bidi/>
        <w:ind w:firstLine="720"/>
        <w:jc w:val="both"/>
        <w:rPr>
          <w:rFonts w:cs="David" w:hint="cs"/>
          <w:rtl/>
        </w:rPr>
      </w:pPr>
    </w:p>
    <w:p w14:paraId="779956A7" w14:textId="77777777" w:rsidR="00A0798D" w:rsidRDefault="00A0798D" w:rsidP="00A0798D">
      <w:pPr>
        <w:bidi/>
        <w:ind w:firstLine="720"/>
        <w:jc w:val="both"/>
        <w:rPr>
          <w:rFonts w:cs="David" w:hint="cs"/>
          <w:rtl/>
        </w:rPr>
      </w:pPr>
      <w:r>
        <w:rPr>
          <w:rFonts w:cs="David" w:hint="cs"/>
          <w:rtl/>
        </w:rPr>
        <w:t xml:space="preserve">לכן, מבחינה זאת, זו ישיבה רגילה מן המניין. </w:t>
      </w:r>
    </w:p>
    <w:p w14:paraId="509E482B" w14:textId="77777777" w:rsidR="00A0798D" w:rsidRDefault="00A0798D" w:rsidP="00A0798D">
      <w:pPr>
        <w:bidi/>
        <w:ind w:firstLine="720"/>
        <w:jc w:val="both"/>
        <w:rPr>
          <w:rFonts w:cs="David" w:hint="cs"/>
          <w:rtl/>
        </w:rPr>
      </w:pPr>
    </w:p>
    <w:p w14:paraId="63436B11"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C6F5606" w14:textId="77777777" w:rsidR="00A0798D" w:rsidRDefault="00A0798D" w:rsidP="00A0798D">
      <w:pPr>
        <w:bidi/>
        <w:ind w:firstLine="720"/>
        <w:jc w:val="both"/>
        <w:rPr>
          <w:rFonts w:cs="David" w:hint="cs"/>
          <w:rtl/>
        </w:rPr>
      </w:pPr>
    </w:p>
    <w:p w14:paraId="4643FEC5" w14:textId="77777777" w:rsidR="00A0798D" w:rsidRDefault="00A0798D" w:rsidP="00A0798D">
      <w:pPr>
        <w:bidi/>
        <w:ind w:firstLine="720"/>
        <w:jc w:val="both"/>
        <w:rPr>
          <w:rFonts w:cs="David" w:hint="cs"/>
          <w:rtl/>
        </w:rPr>
      </w:pPr>
      <w:r>
        <w:rPr>
          <w:rFonts w:cs="David" w:hint="cs"/>
          <w:rtl/>
        </w:rPr>
        <w:t xml:space="preserve">אני מבקש לסיים. </w:t>
      </w:r>
    </w:p>
    <w:p w14:paraId="39919632" w14:textId="77777777" w:rsidR="00A0798D" w:rsidRDefault="00A0798D" w:rsidP="00A0798D">
      <w:pPr>
        <w:bidi/>
        <w:ind w:firstLine="720"/>
        <w:jc w:val="both"/>
        <w:rPr>
          <w:rFonts w:cs="David" w:hint="cs"/>
          <w:rtl/>
        </w:rPr>
      </w:pPr>
    </w:p>
    <w:p w14:paraId="213BD2B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F0F3BBB" w14:textId="77777777" w:rsidR="00A0798D" w:rsidRDefault="00A0798D" w:rsidP="00A0798D">
      <w:pPr>
        <w:bidi/>
        <w:ind w:firstLine="720"/>
        <w:jc w:val="both"/>
        <w:rPr>
          <w:rFonts w:cs="David" w:hint="cs"/>
          <w:rtl/>
        </w:rPr>
      </w:pPr>
    </w:p>
    <w:p w14:paraId="56731D78" w14:textId="77777777" w:rsidR="00A0798D" w:rsidRDefault="00A0798D" w:rsidP="00A0798D">
      <w:pPr>
        <w:bidi/>
        <w:ind w:firstLine="720"/>
        <w:jc w:val="both"/>
        <w:rPr>
          <w:rFonts w:cs="David" w:hint="cs"/>
          <w:rtl/>
        </w:rPr>
      </w:pPr>
      <w:r>
        <w:rPr>
          <w:rFonts w:cs="David" w:hint="cs"/>
          <w:rtl/>
        </w:rPr>
        <w:t xml:space="preserve">משפט סיום. </w:t>
      </w:r>
    </w:p>
    <w:p w14:paraId="193E68B3" w14:textId="77777777" w:rsidR="00A0798D" w:rsidRDefault="00A0798D" w:rsidP="00A0798D">
      <w:pPr>
        <w:bidi/>
        <w:ind w:firstLine="720"/>
        <w:jc w:val="both"/>
        <w:rPr>
          <w:rFonts w:cs="David" w:hint="cs"/>
          <w:rtl/>
        </w:rPr>
      </w:pPr>
    </w:p>
    <w:p w14:paraId="0A436848"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704500C" w14:textId="77777777" w:rsidR="00A0798D" w:rsidRDefault="00A0798D" w:rsidP="00A0798D">
      <w:pPr>
        <w:bidi/>
        <w:ind w:firstLine="720"/>
        <w:jc w:val="both"/>
        <w:rPr>
          <w:rFonts w:cs="David" w:hint="cs"/>
          <w:rtl/>
        </w:rPr>
      </w:pPr>
    </w:p>
    <w:p w14:paraId="5B7FB78C" w14:textId="77777777" w:rsidR="00A0798D" w:rsidRDefault="00A0798D" w:rsidP="00A0798D">
      <w:pPr>
        <w:bidi/>
        <w:ind w:firstLine="720"/>
        <w:jc w:val="both"/>
        <w:rPr>
          <w:rFonts w:cs="David" w:hint="cs"/>
          <w:rtl/>
        </w:rPr>
      </w:pPr>
      <w:r>
        <w:rPr>
          <w:rFonts w:cs="David" w:hint="cs"/>
          <w:rtl/>
        </w:rPr>
        <w:t>לכן אני חושב שעד היום - - -</w:t>
      </w:r>
    </w:p>
    <w:p w14:paraId="4DB151DF" w14:textId="77777777" w:rsidR="00A0798D" w:rsidRDefault="00A0798D" w:rsidP="00A0798D">
      <w:pPr>
        <w:bidi/>
        <w:jc w:val="both"/>
        <w:rPr>
          <w:rFonts w:cs="David" w:hint="cs"/>
          <w:rtl/>
        </w:rPr>
      </w:pPr>
    </w:p>
    <w:p w14:paraId="269EB3F3"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316A463F" w14:textId="77777777" w:rsidR="00A0798D" w:rsidRDefault="00A0798D" w:rsidP="00A0798D">
      <w:pPr>
        <w:bidi/>
        <w:jc w:val="both"/>
        <w:rPr>
          <w:rFonts w:cs="David" w:hint="cs"/>
          <w:u w:val="single"/>
          <w:rtl/>
        </w:rPr>
      </w:pPr>
    </w:p>
    <w:p w14:paraId="5515B7FA" w14:textId="77777777" w:rsidR="00A0798D" w:rsidRDefault="00A0798D" w:rsidP="00A0798D">
      <w:pPr>
        <w:bidi/>
        <w:ind w:firstLine="720"/>
        <w:jc w:val="both"/>
        <w:rPr>
          <w:rFonts w:cs="David" w:hint="cs"/>
          <w:rtl/>
        </w:rPr>
      </w:pPr>
      <w:r>
        <w:rPr>
          <w:rFonts w:cs="David" w:hint="cs"/>
          <w:rtl/>
        </w:rPr>
        <w:t xml:space="preserve">יוחנן, אני רק רוצה שתקבלו החלטה מהר. האם אפשר לחדש פה את ישיבת ועדת החוקה ולעבור להצבעה? </w:t>
      </w:r>
    </w:p>
    <w:p w14:paraId="3D3FCA89" w14:textId="77777777" w:rsidR="00A0798D" w:rsidRDefault="00A0798D" w:rsidP="00A0798D">
      <w:pPr>
        <w:bidi/>
        <w:jc w:val="both"/>
        <w:rPr>
          <w:rFonts w:cs="David" w:hint="cs"/>
          <w:rtl/>
        </w:rPr>
      </w:pPr>
    </w:p>
    <w:p w14:paraId="5349C601"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503E0534" w14:textId="77777777" w:rsidR="00A0798D" w:rsidRDefault="00A0798D" w:rsidP="00A0798D">
      <w:pPr>
        <w:bidi/>
        <w:jc w:val="both"/>
        <w:rPr>
          <w:rFonts w:cs="David" w:hint="cs"/>
          <w:u w:val="single"/>
          <w:rtl/>
        </w:rPr>
      </w:pPr>
    </w:p>
    <w:p w14:paraId="765A8ADB" w14:textId="77777777" w:rsidR="00A0798D" w:rsidRDefault="00A0798D" w:rsidP="00A0798D">
      <w:pPr>
        <w:bidi/>
        <w:ind w:firstLine="720"/>
        <w:jc w:val="both"/>
        <w:rPr>
          <w:rFonts w:cs="David" w:hint="cs"/>
          <w:rtl/>
        </w:rPr>
      </w:pPr>
      <w:r>
        <w:rPr>
          <w:rFonts w:cs="David" w:hint="cs"/>
          <w:rtl/>
        </w:rPr>
        <w:t xml:space="preserve">התשובה היא לא. </w:t>
      </w:r>
    </w:p>
    <w:p w14:paraId="0A8DF424" w14:textId="77777777" w:rsidR="00A0798D" w:rsidRDefault="00A0798D" w:rsidP="00A0798D">
      <w:pPr>
        <w:bidi/>
        <w:jc w:val="both"/>
        <w:rPr>
          <w:rFonts w:cs="David" w:hint="cs"/>
          <w:rtl/>
        </w:rPr>
      </w:pPr>
    </w:p>
    <w:p w14:paraId="02DBB0DE"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11CF96F" w14:textId="77777777" w:rsidR="00A0798D" w:rsidRDefault="00A0798D" w:rsidP="00A0798D">
      <w:pPr>
        <w:bidi/>
        <w:jc w:val="both"/>
        <w:rPr>
          <w:rFonts w:cs="David" w:hint="cs"/>
          <w:u w:val="single"/>
          <w:rtl/>
        </w:rPr>
      </w:pPr>
    </w:p>
    <w:p w14:paraId="0F99E76E" w14:textId="77777777" w:rsidR="00A0798D" w:rsidRDefault="00A0798D" w:rsidP="00A0798D">
      <w:pPr>
        <w:bidi/>
        <w:ind w:firstLine="720"/>
        <w:jc w:val="both"/>
        <w:rPr>
          <w:rFonts w:cs="David" w:hint="cs"/>
          <w:rtl/>
        </w:rPr>
      </w:pPr>
      <w:r>
        <w:rPr>
          <w:rFonts w:cs="David" w:hint="cs"/>
          <w:rtl/>
        </w:rPr>
        <w:t xml:space="preserve">אדוני היושב ראש, עד היום לא התקיים בכנסת דיון שמבהיר מה ההבדל בין דיון רגיל לדיון דחוף. </w:t>
      </w:r>
    </w:p>
    <w:p w14:paraId="1E5011BF" w14:textId="77777777" w:rsidR="00A0798D" w:rsidRDefault="00A0798D" w:rsidP="00A0798D">
      <w:pPr>
        <w:bidi/>
        <w:jc w:val="both"/>
        <w:rPr>
          <w:rFonts w:cs="David" w:hint="cs"/>
          <w:rtl/>
        </w:rPr>
      </w:pPr>
    </w:p>
    <w:p w14:paraId="00C59B5E" w14:textId="77777777" w:rsidR="00A0798D" w:rsidRDefault="00A0798D" w:rsidP="00A0798D">
      <w:pPr>
        <w:bidi/>
        <w:jc w:val="both"/>
        <w:rPr>
          <w:rFonts w:cs="David" w:hint="cs"/>
          <w:u w:val="single"/>
          <w:rtl/>
        </w:rPr>
      </w:pPr>
      <w:r>
        <w:rPr>
          <w:rFonts w:cs="David" w:hint="cs"/>
          <w:u w:val="single"/>
          <w:rtl/>
        </w:rPr>
        <w:t>יעקב כץ</w:t>
      </w:r>
      <w:r w:rsidRPr="00E36EB4">
        <w:rPr>
          <w:rFonts w:cs="David" w:hint="cs"/>
          <w:u w:val="single"/>
          <w:rtl/>
        </w:rPr>
        <w:t>:</w:t>
      </w:r>
    </w:p>
    <w:p w14:paraId="37E6037F" w14:textId="77777777" w:rsidR="00A0798D" w:rsidRDefault="00A0798D" w:rsidP="00A0798D">
      <w:pPr>
        <w:bidi/>
        <w:jc w:val="both"/>
        <w:rPr>
          <w:rFonts w:cs="David" w:hint="cs"/>
          <w:u w:val="single"/>
          <w:rtl/>
        </w:rPr>
      </w:pPr>
    </w:p>
    <w:p w14:paraId="0E20E845" w14:textId="77777777" w:rsidR="00A0798D" w:rsidRDefault="00A0798D" w:rsidP="00A0798D">
      <w:pPr>
        <w:bidi/>
        <w:ind w:firstLine="720"/>
        <w:jc w:val="both"/>
        <w:rPr>
          <w:rFonts w:cs="David" w:hint="cs"/>
          <w:rtl/>
        </w:rPr>
      </w:pPr>
      <w:r>
        <w:rPr>
          <w:rFonts w:cs="David" w:hint="cs"/>
          <w:rtl/>
        </w:rPr>
        <w:t xml:space="preserve">די, די. </w:t>
      </w:r>
    </w:p>
    <w:p w14:paraId="1F7B68CC" w14:textId="77777777" w:rsidR="00A0798D" w:rsidRDefault="00A0798D" w:rsidP="00A0798D">
      <w:pPr>
        <w:bidi/>
        <w:jc w:val="both"/>
        <w:rPr>
          <w:rFonts w:cs="David" w:hint="cs"/>
          <w:rtl/>
        </w:rPr>
      </w:pPr>
    </w:p>
    <w:p w14:paraId="5C7029C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5FED489" w14:textId="77777777" w:rsidR="00A0798D" w:rsidRDefault="00A0798D" w:rsidP="00A0798D">
      <w:pPr>
        <w:bidi/>
        <w:jc w:val="both"/>
        <w:rPr>
          <w:rFonts w:cs="David" w:hint="cs"/>
          <w:u w:val="single"/>
          <w:rtl/>
        </w:rPr>
      </w:pPr>
    </w:p>
    <w:p w14:paraId="2C2C7C8A" w14:textId="77777777" w:rsidR="00A0798D" w:rsidRDefault="00A0798D" w:rsidP="00A0798D">
      <w:pPr>
        <w:bidi/>
        <w:ind w:firstLine="720"/>
        <w:jc w:val="both"/>
        <w:rPr>
          <w:rFonts w:cs="David" w:hint="cs"/>
          <w:rtl/>
        </w:rPr>
      </w:pPr>
      <w:r>
        <w:rPr>
          <w:rFonts w:cs="David" w:hint="cs"/>
          <w:rtl/>
        </w:rPr>
        <w:t xml:space="preserve">עד שזה לא מתקיים אני חושב שזה לא ראוי לקיים ישיבה כזאת. אני מבקשת מהיועצת המשפטית להתייעץ עם היועץ המשפטי של הכנסת, שיוציא לנו חוות דעת מסודרת. </w:t>
      </w:r>
    </w:p>
    <w:p w14:paraId="41B27BC5" w14:textId="77777777" w:rsidR="00A0798D" w:rsidRDefault="00A0798D" w:rsidP="00A0798D">
      <w:pPr>
        <w:bidi/>
        <w:ind w:firstLine="720"/>
        <w:jc w:val="both"/>
        <w:rPr>
          <w:rFonts w:cs="David" w:hint="cs"/>
          <w:rtl/>
        </w:rPr>
      </w:pPr>
    </w:p>
    <w:p w14:paraId="774312E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338F5B1" w14:textId="77777777" w:rsidR="00A0798D" w:rsidRDefault="00A0798D" w:rsidP="00A0798D">
      <w:pPr>
        <w:bidi/>
        <w:ind w:firstLine="720"/>
        <w:jc w:val="both"/>
        <w:rPr>
          <w:rFonts w:cs="David" w:hint="cs"/>
          <w:rtl/>
        </w:rPr>
      </w:pPr>
    </w:p>
    <w:p w14:paraId="1B36761F" w14:textId="77777777" w:rsidR="00A0798D" w:rsidRDefault="00A0798D" w:rsidP="00A0798D">
      <w:pPr>
        <w:bidi/>
        <w:ind w:firstLine="720"/>
        <w:jc w:val="both"/>
        <w:rPr>
          <w:rFonts w:cs="David" w:hint="cs"/>
          <w:rtl/>
        </w:rPr>
      </w:pPr>
      <w:r>
        <w:rPr>
          <w:rFonts w:cs="David" w:hint="cs"/>
          <w:rtl/>
        </w:rPr>
        <w:t xml:space="preserve">תודה רבה. חבר הכנסת חסון, אתה כבר היית בזכות דיבור. </w:t>
      </w:r>
    </w:p>
    <w:p w14:paraId="135E4F8B" w14:textId="77777777" w:rsidR="00A0798D" w:rsidRDefault="00A0798D" w:rsidP="00A0798D">
      <w:pPr>
        <w:bidi/>
        <w:ind w:firstLine="720"/>
        <w:jc w:val="both"/>
        <w:rPr>
          <w:rFonts w:cs="David" w:hint="cs"/>
          <w:rtl/>
        </w:rPr>
      </w:pPr>
    </w:p>
    <w:p w14:paraId="241E3787"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644FA14" w14:textId="77777777" w:rsidR="00A0798D" w:rsidRDefault="00A0798D" w:rsidP="00A0798D">
      <w:pPr>
        <w:bidi/>
        <w:ind w:firstLine="720"/>
        <w:jc w:val="both"/>
        <w:rPr>
          <w:rFonts w:cs="David" w:hint="cs"/>
          <w:rtl/>
        </w:rPr>
      </w:pPr>
    </w:p>
    <w:p w14:paraId="0F3AA869" w14:textId="77777777" w:rsidR="00A0798D" w:rsidRDefault="00A0798D" w:rsidP="00A0798D">
      <w:pPr>
        <w:bidi/>
        <w:ind w:firstLine="720"/>
        <w:jc w:val="both"/>
        <w:rPr>
          <w:rFonts w:cs="David" w:hint="cs"/>
          <w:rtl/>
        </w:rPr>
      </w:pPr>
      <w:r>
        <w:rPr>
          <w:rFonts w:cs="David" w:hint="cs"/>
          <w:rtl/>
        </w:rPr>
        <w:t xml:space="preserve">שיוציא לנו חוות דעת מסודרת בעניין הזה. </w:t>
      </w:r>
    </w:p>
    <w:p w14:paraId="585B8123" w14:textId="77777777" w:rsidR="00A0798D" w:rsidRDefault="00A0798D" w:rsidP="00A0798D">
      <w:pPr>
        <w:bidi/>
        <w:ind w:firstLine="720"/>
        <w:jc w:val="both"/>
        <w:rPr>
          <w:rFonts w:cs="David" w:hint="cs"/>
          <w:rtl/>
        </w:rPr>
      </w:pPr>
    </w:p>
    <w:p w14:paraId="4975F002"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4C8563D4" w14:textId="77777777" w:rsidR="00A0798D" w:rsidRDefault="00A0798D" w:rsidP="00A0798D">
      <w:pPr>
        <w:bidi/>
        <w:ind w:firstLine="720"/>
        <w:jc w:val="both"/>
        <w:rPr>
          <w:rFonts w:cs="David" w:hint="cs"/>
          <w:rtl/>
        </w:rPr>
      </w:pPr>
    </w:p>
    <w:p w14:paraId="34539375" w14:textId="77777777" w:rsidR="00A0798D" w:rsidRDefault="00A0798D" w:rsidP="00A0798D">
      <w:pPr>
        <w:bidi/>
        <w:ind w:firstLine="720"/>
        <w:jc w:val="both"/>
        <w:rPr>
          <w:rFonts w:cs="David" w:hint="cs"/>
          <w:rtl/>
        </w:rPr>
      </w:pPr>
      <w:r>
        <w:rPr>
          <w:rFonts w:cs="David" w:hint="cs"/>
          <w:rtl/>
        </w:rPr>
        <w:t xml:space="preserve">- - - </w:t>
      </w:r>
    </w:p>
    <w:p w14:paraId="054CC85F" w14:textId="77777777" w:rsidR="00A0798D" w:rsidRDefault="00A0798D" w:rsidP="00A0798D">
      <w:pPr>
        <w:bidi/>
        <w:jc w:val="both"/>
        <w:rPr>
          <w:rFonts w:cs="David" w:hint="cs"/>
          <w:rtl/>
        </w:rPr>
      </w:pPr>
    </w:p>
    <w:p w14:paraId="6DAFA852"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06D93A65" w14:textId="77777777" w:rsidR="00A0798D" w:rsidRDefault="00A0798D" w:rsidP="00A0798D">
      <w:pPr>
        <w:bidi/>
        <w:jc w:val="both"/>
        <w:rPr>
          <w:rFonts w:cs="David" w:hint="cs"/>
          <w:u w:val="single"/>
          <w:rtl/>
        </w:rPr>
      </w:pPr>
    </w:p>
    <w:p w14:paraId="56A1D7AF" w14:textId="77777777" w:rsidR="00A0798D" w:rsidRDefault="00A0798D" w:rsidP="00A0798D">
      <w:pPr>
        <w:bidi/>
        <w:ind w:firstLine="720"/>
        <w:jc w:val="both"/>
        <w:rPr>
          <w:rFonts w:cs="David" w:hint="cs"/>
          <w:rtl/>
        </w:rPr>
      </w:pPr>
      <w:r>
        <w:rPr>
          <w:rFonts w:cs="David" w:hint="cs"/>
          <w:rtl/>
        </w:rPr>
        <w:t xml:space="preserve">יש לי הצעה לסדר. </w:t>
      </w:r>
    </w:p>
    <w:p w14:paraId="19DC27BF" w14:textId="77777777" w:rsidR="00A0798D" w:rsidRDefault="00A0798D" w:rsidP="00A0798D">
      <w:pPr>
        <w:bidi/>
        <w:ind w:firstLine="720"/>
        <w:jc w:val="both"/>
        <w:rPr>
          <w:rFonts w:cs="David" w:hint="cs"/>
          <w:rtl/>
        </w:rPr>
      </w:pPr>
    </w:p>
    <w:p w14:paraId="2DED95B1"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0E946FD6" w14:textId="77777777" w:rsidR="00A0798D" w:rsidRDefault="00A0798D" w:rsidP="00A0798D">
      <w:pPr>
        <w:bidi/>
        <w:ind w:firstLine="720"/>
        <w:jc w:val="both"/>
        <w:rPr>
          <w:rFonts w:cs="David" w:hint="cs"/>
          <w:rtl/>
        </w:rPr>
      </w:pPr>
    </w:p>
    <w:p w14:paraId="6F93119F" w14:textId="77777777" w:rsidR="00A0798D" w:rsidRDefault="00A0798D" w:rsidP="00A0798D">
      <w:pPr>
        <w:bidi/>
        <w:ind w:firstLine="720"/>
        <w:jc w:val="both"/>
        <w:rPr>
          <w:rFonts w:cs="David" w:hint="cs"/>
          <w:rtl/>
        </w:rPr>
      </w:pPr>
      <w:r>
        <w:rPr>
          <w:rFonts w:cs="David" w:hint="cs"/>
          <w:rtl/>
        </w:rPr>
        <w:t>היועץ המשפטי - - -</w:t>
      </w:r>
    </w:p>
    <w:p w14:paraId="7817F965" w14:textId="77777777" w:rsidR="00A0798D" w:rsidRDefault="00A0798D" w:rsidP="00A0798D">
      <w:pPr>
        <w:bidi/>
        <w:jc w:val="both"/>
        <w:rPr>
          <w:rFonts w:cs="David" w:hint="cs"/>
          <w:rtl/>
        </w:rPr>
      </w:pPr>
    </w:p>
    <w:p w14:paraId="4AC7829D"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62EAA2AA" w14:textId="77777777" w:rsidR="00A0798D" w:rsidRDefault="00A0798D" w:rsidP="00A0798D">
      <w:pPr>
        <w:bidi/>
        <w:jc w:val="both"/>
        <w:rPr>
          <w:rFonts w:cs="David" w:hint="cs"/>
          <w:u w:val="single"/>
          <w:rtl/>
        </w:rPr>
      </w:pPr>
    </w:p>
    <w:p w14:paraId="5E6F4798" w14:textId="77777777" w:rsidR="00A0798D" w:rsidRDefault="00A0798D" w:rsidP="00A0798D">
      <w:pPr>
        <w:bidi/>
        <w:ind w:firstLine="720"/>
        <w:jc w:val="both"/>
        <w:rPr>
          <w:rFonts w:cs="David" w:hint="cs"/>
          <w:rtl/>
        </w:rPr>
      </w:pPr>
      <w:r>
        <w:rPr>
          <w:rFonts w:cs="David" w:hint="cs"/>
          <w:rtl/>
        </w:rPr>
        <w:t xml:space="preserve">חברים, אל תבקשו אותי לקרוא אתכם לסדר על משהו שאנחנו מסכימים איך להצביע עליו. חבל מאוד. </w:t>
      </w:r>
    </w:p>
    <w:p w14:paraId="6E1A8B60" w14:textId="77777777" w:rsidR="00A0798D" w:rsidRDefault="00A0798D" w:rsidP="00A0798D">
      <w:pPr>
        <w:bidi/>
        <w:ind w:firstLine="720"/>
        <w:jc w:val="both"/>
        <w:rPr>
          <w:rFonts w:cs="David" w:hint="cs"/>
          <w:rtl/>
        </w:rPr>
      </w:pPr>
    </w:p>
    <w:p w14:paraId="0B61D711" w14:textId="77777777" w:rsidR="00A0798D" w:rsidRDefault="00A0798D" w:rsidP="00A0798D">
      <w:pPr>
        <w:bidi/>
        <w:jc w:val="both"/>
        <w:rPr>
          <w:rFonts w:cs="David" w:hint="cs"/>
          <w:u w:val="single"/>
          <w:rtl/>
        </w:rPr>
      </w:pPr>
      <w:r>
        <w:rPr>
          <w:rFonts w:cs="David" w:hint="cs"/>
          <w:u w:val="single"/>
          <w:rtl/>
        </w:rPr>
        <w:t>יואל חסון:</w:t>
      </w:r>
    </w:p>
    <w:p w14:paraId="43845DF3" w14:textId="77777777" w:rsidR="00A0798D" w:rsidRDefault="00A0798D" w:rsidP="00A0798D">
      <w:pPr>
        <w:bidi/>
        <w:ind w:firstLine="720"/>
        <w:jc w:val="both"/>
        <w:rPr>
          <w:rFonts w:cs="David" w:hint="cs"/>
          <w:rtl/>
        </w:rPr>
      </w:pPr>
    </w:p>
    <w:p w14:paraId="481504A6" w14:textId="77777777" w:rsidR="00A0798D" w:rsidRDefault="00A0798D" w:rsidP="00A0798D">
      <w:pPr>
        <w:bidi/>
        <w:ind w:firstLine="720"/>
        <w:jc w:val="both"/>
        <w:rPr>
          <w:rFonts w:cs="David" w:hint="cs"/>
          <w:rtl/>
        </w:rPr>
      </w:pPr>
      <w:r>
        <w:rPr>
          <w:rFonts w:cs="David" w:hint="cs"/>
          <w:rtl/>
        </w:rPr>
        <w:t xml:space="preserve">יש לי הצעה לסדר, הצעה לסדר חשובה. </w:t>
      </w:r>
    </w:p>
    <w:p w14:paraId="6960382F" w14:textId="77777777" w:rsidR="00A0798D" w:rsidRDefault="00A0798D" w:rsidP="00A0798D">
      <w:pPr>
        <w:bidi/>
        <w:ind w:firstLine="720"/>
        <w:jc w:val="both"/>
        <w:rPr>
          <w:rFonts w:cs="David" w:hint="cs"/>
          <w:rtl/>
        </w:rPr>
      </w:pPr>
    </w:p>
    <w:p w14:paraId="2B5841C9"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3E08645" w14:textId="77777777" w:rsidR="00A0798D" w:rsidRDefault="00A0798D" w:rsidP="00A0798D">
      <w:pPr>
        <w:bidi/>
        <w:ind w:firstLine="720"/>
        <w:jc w:val="both"/>
        <w:rPr>
          <w:rFonts w:cs="David" w:hint="cs"/>
          <w:rtl/>
        </w:rPr>
      </w:pPr>
    </w:p>
    <w:p w14:paraId="078C057F" w14:textId="77777777" w:rsidR="00A0798D" w:rsidRDefault="00A0798D" w:rsidP="00A0798D">
      <w:pPr>
        <w:bidi/>
        <w:ind w:firstLine="720"/>
        <w:jc w:val="both"/>
        <w:rPr>
          <w:rFonts w:cs="David" w:hint="cs"/>
          <w:rtl/>
        </w:rPr>
      </w:pPr>
      <w:r>
        <w:rPr>
          <w:rFonts w:cs="David" w:hint="cs"/>
          <w:rtl/>
        </w:rPr>
        <w:t xml:space="preserve">תודה רבה, חבר הכנסת חסון. הייתה לך הזדמנות, דיברת. </w:t>
      </w:r>
    </w:p>
    <w:p w14:paraId="21BB9981" w14:textId="77777777" w:rsidR="00A0798D" w:rsidRDefault="00A0798D" w:rsidP="00A0798D">
      <w:pPr>
        <w:bidi/>
        <w:ind w:firstLine="720"/>
        <w:jc w:val="both"/>
        <w:rPr>
          <w:rFonts w:cs="David" w:hint="cs"/>
          <w:rtl/>
        </w:rPr>
      </w:pPr>
    </w:p>
    <w:p w14:paraId="34FC9E77" w14:textId="77777777" w:rsidR="00A0798D" w:rsidRDefault="00A0798D" w:rsidP="00A0798D">
      <w:pPr>
        <w:bidi/>
        <w:jc w:val="both"/>
        <w:rPr>
          <w:rFonts w:cs="David" w:hint="cs"/>
          <w:u w:val="single"/>
          <w:rtl/>
        </w:rPr>
      </w:pPr>
      <w:r>
        <w:rPr>
          <w:rFonts w:cs="David" w:hint="cs"/>
          <w:u w:val="single"/>
          <w:rtl/>
        </w:rPr>
        <w:t>יואל חסון:</w:t>
      </w:r>
    </w:p>
    <w:p w14:paraId="5A580256" w14:textId="77777777" w:rsidR="00A0798D" w:rsidRDefault="00A0798D" w:rsidP="00A0798D">
      <w:pPr>
        <w:bidi/>
        <w:ind w:firstLine="720"/>
        <w:jc w:val="both"/>
        <w:rPr>
          <w:rFonts w:cs="David" w:hint="cs"/>
          <w:rtl/>
        </w:rPr>
      </w:pPr>
    </w:p>
    <w:p w14:paraId="7D5E858A" w14:textId="77777777" w:rsidR="00A0798D" w:rsidRDefault="00A0798D" w:rsidP="00A0798D">
      <w:pPr>
        <w:bidi/>
        <w:ind w:firstLine="720"/>
        <w:jc w:val="both"/>
        <w:rPr>
          <w:rFonts w:cs="David" w:hint="cs"/>
          <w:rtl/>
        </w:rPr>
      </w:pPr>
      <w:r>
        <w:rPr>
          <w:rFonts w:cs="David" w:hint="cs"/>
          <w:rtl/>
        </w:rPr>
        <w:t xml:space="preserve">אבל הצעה לסדר. </w:t>
      </w:r>
    </w:p>
    <w:p w14:paraId="2E35F958" w14:textId="77777777" w:rsidR="00A0798D" w:rsidRDefault="00A0798D" w:rsidP="00A0798D">
      <w:pPr>
        <w:bidi/>
        <w:ind w:firstLine="720"/>
        <w:jc w:val="both"/>
        <w:rPr>
          <w:rFonts w:cs="David" w:hint="cs"/>
          <w:rtl/>
        </w:rPr>
      </w:pPr>
    </w:p>
    <w:p w14:paraId="67AB625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34E84E04" w14:textId="77777777" w:rsidR="00A0798D" w:rsidRDefault="00A0798D" w:rsidP="00A0798D">
      <w:pPr>
        <w:bidi/>
        <w:ind w:firstLine="720"/>
        <w:jc w:val="both"/>
        <w:rPr>
          <w:rFonts w:cs="David" w:hint="cs"/>
          <w:rtl/>
        </w:rPr>
      </w:pPr>
    </w:p>
    <w:p w14:paraId="4F05C1F3" w14:textId="77777777" w:rsidR="00A0798D" w:rsidRDefault="00A0798D" w:rsidP="00A0798D">
      <w:pPr>
        <w:bidi/>
        <w:ind w:firstLine="720"/>
        <w:jc w:val="both"/>
        <w:rPr>
          <w:rFonts w:cs="David" w:hint="cs"/>
          <w:rtl/>
        </w:rPr>
      </w:pPr>
      <w:r>
        <w:rPr>
          <w:rFonts w:cs="David" w:hint="cs"/>
          <w:rtl/>
        </w:rPr>
        <w:t>תודה רבה. חבר הכנסת מולה, אני רק מעדכן אותך שבינתיים, כשלא היית והמשכנו את הדיון - - -</w:t>
      </w:r>
    </w:p>
    <w:p w14:paraId="2AEE6098" w14:textId="77777777" w:rsidR="00A0798D" w:rsidRDefault="00A0798D" w:rsidP="00A0798D">
      <w:pPr>
        <w:bidi/>
        <w:jc w:val="both"/>
        <w:rPr>
          <w:rFonts w:cs="David" w:hint="cs"/>
          <w:rtl/>
        </w:rPr>
      </w:pPr>
    </w:p>
    <w:p w14:paraId="15FC6E7A" w14:textId="77777777" w:rsidR="00A0798D" w:rsidRDefault="00A0798D" w:rsidP="00A0798D">
      <w:pPr>
        <w:bidi/>
        <w:jc w:val="both"/>
        <w:rPr>
          <w:rFonts w:cs="David" w:hint="cs"/>
          <w:u w:val="single"/>
          <w:rtl/>
        </w:rPr>
      </w:pPr>
      <w:r>
        <w:rPr>
          <w:rFonts w:cs="David" w:hint="cs"/>
          <w:u w:val="single"/>
          <w:rtl/>
        </w:rPr>
        <w:t>שלמה מולה</w:t>
      </w:r>
      <w:r w:rsidRPr="00E36EB4">
        <w:rPr>
          <w:rFonts w:cs="David" w:hint="cs"/>
          <w:u w:val="single"/>
          <w:rtl/>
        </w:rPr>
        <w:t>:</w:t>
      </w:r>
    </w:p>
    <w:p w14:paraId="10270E32" w14:textId="77777777" w:rsidR="00A0798D" w:rsidRDefault="00A0798D" w:rsidP="00A0798D">
      <w:pPr>
        <w:bidi/>
        <w:jc w:val="both"/>
        <w:rPr>
          <w:rFonts w:cs="David" w:hint="cs"/>
          <w:u w:val="single"/>
          <w:rtl/>
        </w:rPr>
      </w:pPr>
    </w:p>
    <w:p w14:paraId="45585FC4" w14:textId="77777777" w:rsidR="00A0798D" w:rsidRDefault="00A0798D" w:rsidP="00A0798D">
      <w:pPr>
        <w:bidi/>
        <w:ind w:firstLine="720"/>
        <w:jc w:val="both"/>
        <w:rPr>
          <w:rFonts w:cs="David" w:hint="cs"/>
          <w:rtl/>
        </w:rPr>
      </w:pPr>
      <w:r>
        <w:rPr>
          <w:rFonts w:cs="David" w:hint="cs"/>
          <w:rtl/>
        </w:rPr>
        <w:t xml:space="preserve">התבקשתי על-ידי היושב ראש לדרוש לקבל הסברים מדוקדקים על כל הדיון. </w:t>
      </w:r>
    </w:p>
    <w:p w14:paraId="6A5EC69B" w14:textId="77777777" w:rsidR="00A0798D" w:rsidRDefault="00A0798D" w:rsidP="00A0798D">
      <w:pPr>
        <w:bidi/>
        <w:jc w:val="both"/>
        <w:rPr>
          <w:rFonts w:cs="David" w:hint="cs"/>
          <w:rtl/>
        </w:rPr>
      </w:pPr>
    </w:p>
    <w:p w14:paraId="50F6116F"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0B07A319" w14:textId="77777777" w:rsidR="00A0798D" w:rsidRDefault="00A0798D" w:rsidP="00A0798D">
      <w:pPr>
        <w:bidi/>
        <w:jc w:val="both"/>
        <w:rPr>
          <w:rFonts w:cs="David" w:hint="cs"/>
          <w:u w:val="single"/>
          <w:rtl/>
        </w:rPr>
      </w:pPr>
    </w:p>
    <w:p w14:paraId="3F08AC68" w14:textId="77777777" w:rsidR="00A0798D" w:rsidRDefault="00A0798D" w:rsidP="00A0798D">
      <w:pPr>
        <w:bidi/>
        <w:ind w:firstLine="720"/>
        <w:jc w:val="both"/>
        <w:rPr>
          <w:rFonts w:cs="David" w:hint="cs"/>
          <w:rtl/>
        </w:rPr>
      </w:pPr>
      <w:r>
        <w:rPr>
          <w:rFonts w:cs="David" w:hint="cs"/>
          <w:rtl/>
        </w:rPr>
        <w:t xml:space="preserve">הנה, אז אני נותן לך הסברים. </w:t>
      </w:r>
    </w:p>
    <w:p w14:paraId="4ACADFB5" w14:textId="77777777" w:rsidR="00A0798D" w:rsidRDefault="00A0798D" w:rsidP="00A0798D">
      <w:pPr>
        <w:bidi/>
        <w:ind w:firstLine="720"/>
        <w:jc w:val="both"/>
        <w:rPr>
          <w:rFonts w:cs="David" w:hint="cs"/>
          <w:rtl/>
        </w:rPr>
      </w:pPr>
    </w:p>
    <w:p w14:paraId="63F4F8FF" w14:textId="77777777" w:rsidR="00A0798D" w:rsidRPr="00DC5475" w:rsidRDefault="00A0798D" w:rsidP="00A0798D">
      <w:pPr>
        <w:bidi/>
        <w:jc w:val="both"/>
        <w:rPr>
          <w:rFonts w:cs="David" w:hint="cs"/>
          <w:u w:val="single"/>
          <w:rtl/>
        </w:rPr>
      </w:pPr>
      <w:r>
        <w:rPr>
          <w:rFonts w:cs="David" w:hint="cs"/>
          <w:u w:val="single"/>
          <w:rtl/>
        </w:rPr>
        <w:t>שלמה מולה:</w:t>
      </w:r>
    </w:p>
    <w:p w14:paraId="48012B19" w14:textId="77777777" w:rsidR="00A0798D" w:rsidRDefault="00A0798D" w:rsidP="00A0798D">
      <w:pPr>
        <w:bidi/>
        <w:ind w:firstLine="720"/>
        <w:jc w:val="both"/>
        <w:rPr>
          <w:rFonts w:cs="David" w:hint="cs"/>
          <w:rtl/>
        </w:rPr>
      </w:pPr>
    </w:p>
    <w:p w14:paraId="6FDF3D77" w14:textId="77777777" w:rsidR="00A0798D" w:rsidRDefault="00A0798D" w:rsidP="00A0798D">
      <w:pPr>
        <w:bidi/>
        <w:ind w:firstLine="720"/>
        <w:jc w:val="both"/>
        <w:rPr>
          <w:rFonts w:cs="David" w:hint="cs"/>
          <w:rtl/>
        </w:rPr>
      </w:pPr>
      <w:r>
        <w:rPr>
          <w:rFonts w:cs="David" w:hint="cs"/>
          <w:rtl/>
        </w:rPr>
        <w:t xml:space="preserve">מדוקדקים, אבל. </w:t>
      </w:r>
    </w:p>
    <w:p w14:paraId="6245E0D6" w14:textId="77777777" w:rsidR="00A0798D" w:rsidRDefault="00A0798D" w:rsidP="00A0798D">
      <w:pPr>
        <w:bidi/>
        <w:ind w:firstLine="720"/>
        <w:jc w:val="both"/>
        <w:rPr>
          <w:rFonts w:cs="David" w:hint="cs"/>
          <w:rtl/>
        </w:rPr>
      </w:pPr>
    </w:p>
    <w:p w14:paraId="2DCF4D15"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4CCE238" w14:textId="77777777" w:rsidR="00A0798D" w:rsidRDefault="00A0798D" w:rsidP="00A0798D">
      <w:pPr>
        <w:bidi/>
        <w:ind w:firstLine="720"/>
        <w:jc w:val="both"/>
        <w:rPr>
          <w:rFonts w:cs="David" w:hint="cs"/>
          <w:rtl/>
        </w:rPr>
      </w:pPr>
    </w:p>
    <w:p w14:paraId="430F2BAD" w14:textId="77777777" w:rsidR="00A0798D" w:rsidRDefault="00A0798D" w:rsidP="00A0798D">
      <w:pPr>
        <w:bidi/>
        <w:ind w:firstLine="720"/>
        <w:jc w:val="both"/>
        <w:rPr>
          <w:rFonts w:cs="David" w:hint="cs"/>
          <w:rtl/>
        </w:rPr>
      </w:pPr>
      <w:r>
        <w:rPr>
          <w:rFonts w:cs="David" w:hint="cs"/>
          <w:rtl/>
        </w:rPr>
        <w:t xml:space="preserve">בדיוק. אתה רואה, בלי שידעתי שהתבקשת קלעתי לרוחו של היושב ראש. אני מעדכן אותך שבינתיים, אחרי הרבה רוחות סוערות בחדר, כשחבר הכנסת דורון אביטל אמר מהי עמדת סיעת קדימה, שהיא מבקשת לקבוע את זה כנושא חדש, הפתענו אותו שזאת גם עמדתנו. לכן, בפן התכנים אנחנו מסכימים שזה נושא חדש. </w:t>
      </w:r>
    </w:p>
    <w:p w14:paraId="380B6191" w14:textId="77777777" w:rsidR="00A0798D" w:rsidRDefault="00A0798D" w:rsidP="00A0798D">
      <w:pPr>
        <w:bidi/>
        <w:jc w:val="both"/>
        <w:rPr>
          <w:rFonts w:cs="David" w:hint="cs"/>
          <w:rtl/>
        </w:rPr>
      </w:pPr>
    </w:p>
    <w:p w14:paraId="27AAC9B9"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5E099413" w14:textId="77777777" w:rsidR="00A0798D" w:rsidRDefault="00A0798D" w:rsidP="00A0798D">
      <w:pPr>
        <w:bidi/>
        <w:jc w:val="both"/>
        <w:rPr>
          <w:rFonts w:cs="David" w:hint="cs"/>
          <w:u w:val="single"/>
          <w:rtl/>
        </w:rPr>
      </w:pPr>
    </w:p>
    <w:p w14:paraId="30827CE3" w14:textId="77777777" w:rsidR="00A0798D" w:rsidRDefault="00A0798D" w:rsidP="00A0798D">
      <w:pPr>
        <w:bidi/>
        <w:ind w:firstLine="720"/>
        <w:jc w:val="both"/>
        <w:rPr>
          <w:rFonts w:cs="David" w:hint="cs"/>
          <w:rtl/>
        </w:rPr>
      </w:pPr>
      <w:r>
        <w:rPr>
          <w:rFonts w:cs="David" w:hint="cs"/>
          <w:rtl/>
        </w:rPr>
        <w:t>אבל ביקשתי גילוי נאות לגבי מי שכתב את ה-</w:t>
      </w:r>
      <w:r>
        <w:rPr>
          <w:rFonts w:cs="David" w:hint="cs"/>
        </w:rPr>
        <w:t>SMS</w:t>
      </w:r>
      <w:r>
        <w:rPr>
          <w:rFonts w:cs="David" w:hint="cs"/>
          <w:rtl/>
        </w:rPr>
        <w:t xml:space="preserve"> שאישר לכם.</w:t>
      </w:r>
    </w:p>
    <w:p w14:paraId="18FDDE18" w14:textId="77777777" w:rsidR="00A0798D" w:rsidRDefault="00A0798D" w:rsidP="00A0798D">
      <w:pPr>
        <w:bidi/>
        <w:ind w:firstLine="720"/>
        <w:jc w:val="both"/>
        <w:rPr>
          <w:rFonts w:cs="David" w:hint="cs"/>
          <w:rtl/>
        </w:rPr>
      </w:pPr>
    </w:p>
    <w:p w14:paraId="5E3DF916"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0A89ADF1" w14:textId="77777777" w:rsidR="00A0798D" w:rsidRDefault="00A0798D" w:rsidP="00A0798D">
      <w:pPr>
        <w:bidi/>
        <w:ind w:firstLine="720"/>
        <w:jc w:val="both"/>
        <w:rPr>
          <w:rFonts w:cs="David" w:hint="cs"/>
          <w:rtl/>
        </w:rPr>
      </w:pPr>
    </w:p>
    <w:p w14:paraId="5EE2AE12" w14:textId="77777777" w:rsidR="00A0798D" w:rsidRDefault="00A0798D" w:rsidP="00A0798D">
      <w:pPr>
        <w:bidi/>
        <w:ind w:firstLine="720"/>
        <w:jc w:val="both"/>
        <w:rPr>
          <w:rFonts w:cs="David" w:hint="cs"/>
          <w:rtl/>
        </w:rPr>
      </w:pPr>
      <w:r>
        <w:rPr>
          <w:rFonts w:cs="David" w:hint="cs"/>
          <w:rtl/>
        </w:rPr>
        <w:t>זה אחר כך. חוויות על ה-</w:t>
      </w:r>
      <w:r>
        <w:rPr>
          <w:rFonts w:cs="David" w:hint="cs"/>
        </w:rPr>
        <w:t>SMS</w:t>
      </w:r>
      <w:r>
        <w:rPr>
          <w:rFonts w:cs="David" w:hint="cs"/>
          <w:rtl/>
        </w:rPr>
        <w:t xml:space="preserve"> זה בינך לבין חבר הכנסת מולה. </w:t>
      </w:r>
    </w:p>
    <w:p w14:paraId="393CD93B" w14:textId="77777777" w:rsidR="00A0798D" w:rsidRDefault="00A0798D" w:rsidP="00A0798D">
      <w:pPr>
        <w:bidi/>
        <w:jc w:val="both"/>
        <w:rPr>
          <w:rFonts w:cs="David" w:hint="cs"/>
          <w:rtl/>
        </w:rPr>
      </w:pPr>
    </w:p>
    <w:p w14:paraId="6E668D77"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6F4DF0AF" w14:textId="77777777" w:rsidR="00A0798D" w:rsidRDefault="00A0798D" w:rsidP="00A0798D">
      <w:pPr>
        <w:bidi/>
        <w:jc w:val="both"/>
        <w:rPr>
          <w:rFonts w:cs="David" w:hint="cs"/>
          <w:u w:val="single"/>
          <w:rtl/>
        </w:rPr>
      </w:pPr>
    </w:p>
    <w:p w14:paraId="1C175D7E" w14:textId="77777777" w:rsidR="00A0798D" w:rsidRDefault="00A0798D" w:rsidP="00A0798D">
      <w:pPr>
        <w:bidi/>
        <w:ind w:firstLine="720"/>
        <w:jc w:val="both"/>
        <w:rPr>
          <w:rFonts w:cs="David" w:hint="cs"/>
          <w:rtl/>
        </w:rPr>
      </w:pPr>
      <w:r>
        <w:rPr>
          <w:rFonts w:cs="David" w:hint="cs"/>
          <w:rtl/>
        </w:rPr>
        <w:t xml:space="preserve">להגיד לך מי כתב את זה? </w:t>
      </w:r>
    </w:p>
    <w:p w14:paraId="476A5E40" w14:textId="77777777" w:rsidR="00A0798D" w:rsidRDefault="00A0798D" w:rsidP="00A0798D">
      <w:pPr>
        <w:bidi/>
        <w:ind w:firstLine="720"/>
        <w:jc w:val="both"/>
        <w:rPr>
          <w:rFonts w:cs="David" w:hint="cs"/>
          <w:rtl/>
        </w:rPr>
      </w:pPr>
    </w:p>
    <w:p w14:paraId="56AE8EEC"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01ADCD21" w14:textId="77777777" w:rsidR="00A0798D" w:rsidRDefault="00A0798D" w:rsidP="00A0798D">
      <w:pPr>
        <w:bidi/>
        <w:ind w:firstLine="720"/>
        <w:jc w:val="both"/>
        <w:rPr>
          <w:rFonts w:cs="David" w:hint="cs"/>
          <w:rtl/>
        </w:rPr>
      </w:pPr>
    </w:p>
    <w:p w14:paraId="03A312DB" w14:textId="77777777" w:rsidR="00A0798D" w:rsidRDefault="00A0798D" w:rsidP="00A0798D">
      <w:pPr>
        <w:bidi/>
        <w:ind w:firstLine="720"/>
        <w:jc w:val="both"/>
        <w:rPr>
          <w:rFonts w:cs="David" w:hint="cs"/>
          <w:rtl/>
        </w:rPr>
      </w:pPr>
      <w:r>
        <w:rPr>
          <w:rFonts w:cs="David" w:hint="cs"/>
          <w:rtl/>
        </w:rPr>
        <w:t xml:space="preserve">כן. </w:t>
      </w:r>
    </w:p>
    <w:p w14:paraId="221700F4" w14:textId="77777777" w:rsidR="00A0798D" w:rsidRDefault="00A0798D" w:rsidP="00A0798D">
      <w:pPr>
        <w:bidi/>
        <w:ind w:firstLine="720"/>
        <w:jc w:val="both"/>
        <w:rPr>
          <w:rFonts w:cs="David" w:hint="cs"/>
          <w:rtl/>
        </w:rPr>
      </w:pPr>
    </w:p>
    <w:p w14:paraId="678C4D3F"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0C7C58D2" w14:textId="77777777" w:rsidR="00A0798D" w:rsidRDefault="00A0798D" w:rsidP="00A0798D">
      <w:pPr>
        <w:bidi/>
        <w:ind w:firstLine="720"/>
        <w:jc w:val="both"/>
        <w:rPr>
          <w:rFonts w:cs="David" w:hint="cs"/>
          <w:rtl/>
        </w:rPr>
      </w:pPr>
    </w:p>
    <w:p w14:paraId="196833E1" w14:textId="77777777" w:rsidR="00A0798D" w:rsidRDefault="00A0798D" w:rsidP="00A0798D">
      <w:pPr>
        <w:bidi/>
        <w:ind w:firstLine="720"/>
        <w:jc w:val="both"/>
        <w:rPr>
          <w:rFonts w:cs="David" w:hint="cs"/>
          <w:rtl/>
        </w:rPr>
      </w:pPr>
      <w:r>
        <w:rPr>
          <w:rFonts w:cs="David" w:hint="cs"/>
          <w:rtl/>
        </w:rPr>
        <w:t xml:space="preserve">אתה לא אוהב את זה. </w:t>
      </w:r>
    </w:p>
    <w:p w14:paraId="4D9AEC12" w14:textId="77777777" w:rsidR="00A0798D" w:rsidRDefault="00A0798D" w:rsidP="00A0798D">
      <w:pPr>
        <w:bidi/>
        <w:jc w:val="both"/>
        <w:rPr>
          <w:rFonts w:cs="David" w:hint="cs"/>
          <w:rtl/>
        </w:rPr>
      </w:pPr>
    </w:p>
    <w:p w14:paraId="4B5F444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20CA6A06" w14:textId="77777777" w:rsidR="00A0798D" w:rsidRDefault="00A0798D" w:rsidP="00A0798D">
      <w:pPr>
        <w:bidi/>
        <w:jc w:val="both"/>
        <w:rPr>
          <w:rFonts w:cs="David" w:hint="cs"/>
          <w:u w:val="single"/>
          <w:rtl/>
        </w:rPr>
      </w:pPr>
    </w:p>
    <w:p w14:paraId="10523E0D" w14:textId="77777777" w:rsidR="00A0798D" w:rsidRDefault="00A0798D" w:rsidP="00A0798D">
      <w:pPr>
        <w:bidi/>
        <w:ind w:firstLine="720"/>
        <w:jc w:val="both"/>
        <w:rPr>
          <w:rFonts w:cs="David" w:hint="cs"/>
          <w:rtl/>
        </w:rPr>
      </w:pPr>
      <w:r>
        <w:rPr>
          <w:rFonts w:cs="David" w:hint="cs"/>
          <w:rtl/>
        </w:rPr>
        <w:t xml:space="preserve">אני אתמודד. אני אדם מבוגר. </w:t>
      </w:r>
    </w:p>
    <w:p w14:paraId="3E233258" w14:textId="77777777" w:rsidR="00A0798D" w:rsidRDefault="00A0798D" w:rsidP="00A0798D">
      <w:pPr>
        <w:bidi/>
        <w:ind w:firstLine="720"/>
        <w:jc w:val="both"/>
        <w:rPr>
          <w:rFonts w:cs="David" w:hint="cs"/>
          <w:rtl/>
        </w:rPr>
      </w:pPr>
    </w:p>
    <w:p w14:paraId="674F2798"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62AED2F3" w14:textId="77777777" w:rsidR="00A0798D" w:rsidRDefault="00A0798D" w:rsidP="00A0798D">
      <w:pPr>
        <w:bidi/>
        <w:jc w:val="both"/>
        <w:rPr>
          <w:rFonts w:cs="David" w:hint="cs"/>
          <w:u w:val="single"/>
          <w:rtl/>
        </w:rPr>
      </w:pPr>
    </w:p>
    <w:p w14:paraId="67DFA139" w14:textId="77777777" w:rsidR="00A0798D" w:rsidRDefault="00A0798D" w:rsidP="00A0798D">
      <w:pPr>
        <w:bidi/>
        <w:ind w:firstLine="720"/>
        <w:jc w:val="both"/>
        <w:rPr>
          <w:rFonts w:cs="David" w:hint="cs"/>
          <w:rtl/>
        </w:rPr>
      </w:pPr>
      <w:r>
        <w:rPr>
          <w:rFonts w:cs="David" w:hint="cs"/>
          <w:rtl/>
        </w:rPr>
        <w:t>חבר הכנסת מולה, השאלה שלי אליך: האם אתה עדיין רוצה לשכנע אותנו שזה נושא חדש או שאתה סומך על כך שאחרי שהסכמנו לדעת חבריך אנחנו - - - ?</w:t>
      </w:r>
    </w:p>
    <w:p w14:paraId="0938E599" w14:textId="77777777" w:rsidR="00A0798D" w:rsidRDefault="00A0798D" w:rsidP="00A0798D">
      <w:pPr>
        <w:bidi/>
        <w:jc w:val="both"/>
        <w:rPr>
          <w:rFonts w:cs="David" w:hint="cs"/>
          <w:rtl/>
        </w:rPr>
      </w:pPr>
    </w:p>
    <w:p w14:paraId="66CCC28C" w14:textId="77777777" w:rsidR="00A0798D" w:rsidRDefault="00A0798D" w:rsidP="00A0798D">
      <w:pPr>
        <w:bidi/>
        <w:jc w:val="both"/>
        <w:rPr>
          <w:rFonts w:cs="David" w:hint="cs"/>
          <w:u w:val="single"/>
          <w:rtl/>
        </w:rPr>
      </w:pPr>
      <w:r>
        <w:rPr>
          <w:rFonts w:cs="David" w:hint="cs"/>
          <w:u w:val="single"/>
          <w:rtl/>
        </w:rPr>
        <w:t>שלמה מולה</w:t>
      </w:r>
      <w:r w:rsidRPr="00E36EB4">
        <w:rPr>
          <w:rFonts w:cs="David" w:hint="cs"/>
          <w:u w:val="single"/>
          <w:rtl/>
        </w:rPr>
        <w:t>:</w:t>
      </w:r>
    </w:p>
    <w:p w14:paraId="585055E4" w14:textId="77777777" w:rsidR="00A0798D" w:rsidRDefault="00A0798D" w:rsidP="00A0798D">
      <w:pPr>
        <w:bidi/>
        <w:jc w:val="both"/>
        <w:rPr>
          <w:rFonts w:cs="David" w:hint="cs"/>
          <w:u w:val="single"/>
          <w:rtl/>
        </w:rPr>
      </w:pPr>
    </w:p>
    <w:p w14:paraId="1CFBEE49" w14:textId="77777777" w:rsidR="00A0798D" w:rsidRDefault="00A0798D" w:rsidP="00A0798D">
      <w:pPr>
        <w:bidi/>
        <w:ind w:firstLine="720"/>
        <w:jc w:val="both"/>
        <w:rPr>
          <w:rFonts w:cs="David" w:hint="cs"/>
          <w:rtl/>
        </w:rPr>
      </w:pPr>
      <w:r>
        <w:rPr>
          <w:rFonts w:cs="David" w:hint="cs"/>
          <w:rtl/>
        </w:rPr>
        <w:t xml:space="preserve">אני, בניגוד לאחרים, סומך על מחשבה רהוטה של חבריי מסיעת קדימה. </w:t>
      </w:r>
    </w:p>
    <w:p w14:paraId="07F133ED" w14:textId="77777777" w:rsidR="00A0798D" w:rsidRDefault="00A0798D" w:rsidP="00A0798D">
      <w:pPr>
        <w:bidi/>
        <w:jc w:val="both"/>
        <w:rPr>
          <w:rFonts w:cs="David" w:hint="cs"/>
          <w:rtl/>
        </w:rPr>
      </w:pPr>
    </w:p>
    <w:p w14:paraId="4B61B090"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7DBF5741" w14:textId="77777777" w:rsidR="00A0798D" w:rsidRDefault="00A0798D" w:rsidP="00A0798D">
      <w:pPr>
        <w:bidi/>
        <w:jc w:val="both"/>
        <w:rPr>
          <w:rFonts w:cs="David" w:hint="cs"/>
          <w:u w:val="single"/>
          <w:rtl/>
        </w:rPr>
      </w:pPr>
    </w:p>
    <w:p w14:paraId="30835BBD" w14:textId="77777777" w:rsidR="00A0798D" w:rsidRDefault="00A0798D" w:rsidP="00A0798D">
      <w:pPr>
        <w:bidi/>
        <w:ind w:firstLine="720"/>
        <w:jc w:val="both"/>
        <w:rPr>
          <w:rFonts w:cs="David" w:hint="cs"/>
          <w:rtl/>
        </w:rPr>
      </w:pPr>
      <w:proofErr w:type="spellStart"/>
      <w:r>
        <w:rPr>
          <w:rFonts w:cs="David" w:hint="cs"/>
          <w:rtl/>
        </w:rPr>
        <w:t>אוקיי</w:t>
      </w:r>
      <w:proofErr w:type="spellEnd"/>
      <w:r>
        <w:rPr>
          <w:rFonts w:cs="David" w:hint="cs"/>
          <w:rtl/>
        </w:rPr>
        <w:t xml:space="preserve">, מצוין. אם זה ככה, אני יכול לעבור להצבעה. הנושא של ההצבעה, שניזכר כולנו איפה אנחנו נמצאים אחרי דיונים בהרבה נושאים בתקנון הכנסת. נטענה חריגה מגדר הנושא או נושא חדש. </w:t>
      </w:r>
    </w:p>
    <w:p w14:paraId="3A6336B4" w14:textId="77777777" w:rsidR="00A0798D" w:rsidRDefault="00A0798D" w:rsidP="00A0798D">
      <w:pPr>
        <w:bidi/>
        <w:ind w:firstLine="720"/>
        <w:jc w:val="both"/>
        <w:rPr>
          <w:rFonts w:cs="David" w:hint="cs"/>
          <w:rtl/>
        </w:rPr>
      </w:pPr>
    </w:p>
    <w:p w14:paraId="0B367774" w14:textId="77777777" w:rsidR="00A0798D" w:rsidRDefault="00A0798D" w:rsidP="00A0798D">
      <w:pPr>
        <w:bidi/>
        <w:jc w:val="both"/>
        <w:rPr>
          <w:rFonts w:cs="David" w:hint="cs"/>
          <w:u w:val="single"/>
          <w:rtl/>
        </w:rPr>
      </w:pPr>
      <w:r w:rsidRPr="008072B6">
        <w:rPr>
          <w:rFonts w:cs="David" w:hint="cs"/>
          <w:u w:val="single"/>
          <w:rtl/>
        </w:rPr>
        <w:t>אברהם מיכאלי:</w:t>
      </w:r>
    </w:p>
    <w:p w14:paraId="43914B5F" w14:textId="77777777" w:rsidR="00A0798D" w:rsidRDefault="00A0798D" w:rsidP="00A0798D">
      <w:pPr>
        <w:bidi/>
        <w:ind w:firstLine="720"/>
        <w:jc w:val="both"/>
        <w:rPr>
          <w:rFonts w:cs="David" w:hint="cs"/>
          <w:rtl/>
        </w:rPr>
      </w:pPr>
    </w:p>
    <w:p w14:paraId="38055820" w14:textId="77777777" w:rsidR="00A0798D" w:rsidRDefault="00A0798D" w:rsidP="00A0798D">
      <w:pPr>
        <w:bidi/>
        <w:ind w:firstLine="720"/>
        <w:jc w:val="both"/>
        <w:rPr>
          <w:rFonts w:cs="David" w:hint="cs"/>
          <w:rtl/>
        </w:rPr>
      </w:pPr>
      <w:r>
        <w:rPr>
          <w:rFonts w:cs="David" w:hint="cs"/>
          <w:rtl/>
        </w:rPr>
        <w:t xml:space="preserve">לא, לא, תתחיל מההתחלה. איך זה התחיל בכלל. </w:t>
      </w:r>
    </w:p>
    <w:p w14:paraId="40128A95" w14:textId="77777777" w:rsidR="00A0798D" w:rsidRDefault="00A0798D" w:rsidP="00A0798D">
      <w:pPr>
        <w:bidi/>
        <w:ind w:firstLine="720"/>
        <w:jc w:val="both"/>
        <w:rPr>
          <w:rFonts w:cs="David" w:hint="cs"/>
          <w:rtl/>
        </w:rPr>
      </w:pPr>
    </w:p>
    <w:p w14:paraId="225B507F"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242BCDDD" w14:textId="77777777" w:rsidR="00A0798D" w:rsidRDefault="00A0798D" w:rsidP="00A0798D">
      <w:pPr>
        <w:bidi/>
        <w:ind w:firstLine="720"/>
        <w:jc w:val="both"/>
        <w:rPr>
          <w:rFonts w:cs="David" w:hint="cs"/>
          <w:rtl/>
        </w:rPr>
      </w:pPr>
    </w:p>
    <w:p w14:paraId="3F8553D4" w14:textId="77777777" w:rsidR="00A0798D" w:rsidRDefault="00A0798D" w:rsidP="00A0798D">
      <w:pPr>
        <w:bidi/>
        <w:ind w:firstLine="720"/>
        <w:jc w:val="both"/>
        <w:rPr>
          <w:rFonts w:cs="David" w:hint="cs"/>
          <w:rtl/>
        </w:rPr>
      </w:pPr>
      <w:r>
        <w:rPr>
          <w:rFonts w:cs="David" w:hint="cs"/>
          <w:rtl/>
        </w:rPr>
        <w:t xml:space="preserve">זה בדיוק מה שאני אומר. לגבי חוק בתי המשפט (תיקון מס' 66 - תקופת כהונה מזערית כתנאי לבחירת נשיא בית המשפט העליון). לגבי הצעת החוק הזאת הציע חבר הכנסת </w:t>
      </w:r>
      <w:proofErr w:type="spellStart"/>
      <w:r>
        <w:rPr>
          <w:rFonts w:cs="David" w:hint="cs"/>
          <w:rtl/>
        </w:rPr>
        <w:t>סוייד</w:t>
      </w:r>
      <w:proofErr w:type="spellEnd"/>
      <w:r>
        <w:rPr>
          <w:rFonts w:cs="David" w:hint="cs"/>
          <w:rtl/>
        </w:rPr>
        <w:t xml:space="preserve"> הסתייגות, שהמשמעות שלה החלת התיקון הזה גם על בתי משפט השלום ובית המשפט המחוזי. נטענה טענה על-ידי חבר הכנסת פלסנר לנושא חדש, חריגה בנושא הנושא, וככה הגענו להכרעה בוועדת הכנסת. זה מה שעולה כאן להצבעה. אנחנו מצביעים על השאלה אם זה נושא חדש או לא. מי שרוצה שזה יהיה נושא חדש יצביע  בעד. מי שרוצה שזה לא יהיה נושא חדש יצביע נגד. </w:t>
      </w:r>
    </w:p>
    <w:p w14:paraId="78EDBCDC" w14:textId="77777777" w:rsidR="00A0798D" w:rsidRDefault="00A0798D" w:rsidP="00A0798D">
      <w:pPr>
        <w:bidi/>
        <w:jc w:val="both"/>
        <w:rPr>
          <w:rFonts w:cs="David" w:hint="cs"/>
          <w:rtl/>
        </w:rPr>
      </w:pPr>
    </w:p>
    <w:p w14:paraId="537343C0" w14:textId="77777777" w:rsidR="00A0798D" w:rsidRDefault="00A0798D" w:rsidP="00A0798D">
      <w:pPr>
        <w:bidi/>
        <w:ind w:firstLine="720"/>
        <w:jc w:val="both"/>
        <w:rPr>
          <w:rFonts w:cs="David" w:hint="cs"/>
          <w:rtl/>
        </w:rPr>
      </w:pPr>
      <w:r>
        <w:rPr>
          <w:rFonts w:cs="David" w:hint="cs"/>
          <w:rtl/>
        </w:rPr>
        <w:t>לגבי מי שרשאי להצביע - לקדימה ומרצ יחד, נדמה לי, יש ארבעה מקומות. אז תגידו - - -</w:t>
      </w:r>
    </w:p>
    <w:p w14:paraId="07FAF219" w14:textId="77777777" w:rsidR="00A0798D" w:rsidRDefault="00A0798D" w:rsidP="00A0798D">
      <w:pPr>
        <w:bidi/>
        <w:ind w:firstLine="720"/>
        <w:jc w:val="both"/>
        <w:rPr>
          <w:rFonts w:cs="David" w:hint="cs"/>
          <w:rtl/>
        </w:rPr>
      </w:pPr>
    </w:p>
    <w:p w14:paraId="4126584A" w14:textId="77777777" w:rsidR="00A0798D" w:rsidRDefault="00A0798D" w:rsidP="00A0798D">
      <w:pPr>
        <w:bidi/>
        <w:jc w:val="both"/>
        <w:rPr>
          <w:rFonts w:cs="David" w:hint="cs"/>
          <w:u w:val="single"/>
          <w:rtl/>
        </w:rPr>
      </w:pPr>
      <w:r>
        <w:rPr>
          <w:rFonts w:cs="David" w:hint="cs"/>
          <w:u w:val="single"/>
          <w:rtl/>
        </w:rPr>
        <w:t>ניצן הורוביץ</w:t>
      </w:r>
      <w:r w:rsidRPr="00E36EB4">
        <w:rPr>
          <w:rFonts w:cs="David" w:hint="cs"/>
          <w:u w:val="single"/>
          <w:rtl/>
        </w:rPr>
        <w:t>:</w:t>
      </w:r>
    </w:p>
    <w:p w14:paraId="7715D2FD" w14:textId="77777777" w:rsidR="00A0798D" w:rsidRDefault="00A0798D" w:rsidP="00A0798D">
      <w:pPr>
        <w:bidi/>
        <w:ind w:firstLine="720"/>
        <w:jc w:val="both"/>
        <w:rPr>
          <w:rFonts w:cs="David" w:hint="cs"/>
          <w:rtl/>
        </w:rPr>
      </w:pPr>
    </w:p>
    <w:p w14:paraId="1B4C3863" w14:textId="77777777" w:rsidR="00A0798D" w:rsidRDefault="00A0798D" w:rsidP="00A0798D">
      <w:pPr>
        <w:bidi/>
        <w:ind w:firstLine="720"/>
        <w:jc w:val="both"/>
        <w:rPr>
          <w:rFonts w:cs="David" w:hint="cs"/>
          <w:rtl/>
        </w:rPr>
      </w:pPr>
      <w:r>
        <w:rPr>
          <w:rFonts w:cs="David" w:hint="cs"/>
          <w:rtl/>
        </w:rPr>
        <w:t xml:space="preserve">אני במקום אילן גילאון. </w:t>
      </w:r>
    </w:p>
    <w:p w14:paraId="561BE6D6" w14:textId="77777777" w:rsidR="00A0798D" w:rsidRDefault="00A0798D" w:rsidP="00A0798D">
      <w:pPr>
        <w:bidi/>
        <w:ind w:firstLine="720"/>
        <w:jc w:val="both"/>
        <w:rPr>
          <w:rFonts w:cs="David" w:hint="cs"/>
          <w:rtl/>
        </w:rPr>
      </w:pPr>
    </w:p>
    <w:p w14:paraId="0773746A"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345C3B9" w14:textId="77777777" w:rsidR="00A0798D" w:rsidRDefault="00A0798D" w:rsidP="00A0798D">
      <w:pPr>
        <w:bidi/>
        <w:ind w:firstLine="720"/>
        <w:jc w:val="both"/>
        <w:rPr>
          <w:rFonts w:cs="David" w:hint="cs"/>
          <w:rtl/>
        </w:rPr>
      </w:pPr>
    </w:p>
    <w:p w14:paraId="56727968" w14:textId="77777777" w:rsidR="00A0798D" w:rsidRDefault="00A0798D" w:rsidP="00A0798D">
      <w:pPr>
        <w:bidi/>
        <w:ind w:firstLine="720"/>
        <w:jc w:val="both"/>
        <w:rPr>
          <w:rFonts w:cs="David" w:hint="cs"/>
          <w:rtl/>
        </w:rPr>
      </w:pPr>
      <w:r>
        <w:rPr>
          <w:rFonts w:cs="David" w:hint="cs"/>
          <w:rtl/>
        </w:rPr>
        <w:t xml:space="preserve">אתה במקום אילן גילאון, אז יש לקדימה שלושה מקומות. </w:t>
      </w:r>
    </w:p>
    <w:p w14:paraId="00A86586" w14:textId="77777777" w:rsidR="00A0798D" w:rsidRDefault="00A0798D" w:rsidP="00A0798D">
      <w:pPr>
        <w:bidi/>
        <w:ind w:firstLine="720"/>
        <w:jc w:val="both"/>
        <w:rPr>
          <w:rFonts w:cs="David" w:hint="cs"/>
          <w:rtl/>
        </w:rPr>
      </w:pPr>
    </w:p>
    <w:p w14:paraId="574B77E1" w14:textId="77777777" w:rsidR="00A0798D" w:rsidRPr="00DC5475" w:rsidRDefault="00A0798D" w:rsidP="00A0798D">
      <w:pPr>
        <w:bidi/>
        <w:jc w:val="both"/>
        <w:rPr>
          <w:rFonts w:cs="David" w:hint="cs"/>
          <w:u w:val="single"/>
          <w:rtl/>
        </w:rPr>
      </w:pPr>
      <w:r>
        <w:rPr>
          <w:rFonts w:cs="David" w:hint="cs"/>
          <w:u w:val="single"/>
          <w:rtl/>
        </w:rPr>
        <w:t>שלמה מולה:</w:t>
      </w:r>
    </w:p>
    <w:p w14:paraId="0542E768" w14:textId="77777777" w:rsidR="00A0798D" w:rsidRDefault="00A0798D" w:rsidP="00A0798D">
      <w:pPr>
        <w:bidi/>
        <w:ind w:firstLine="720"/>
        <w:jc w:val="both"/>
        <w:rPr>
          <w:rFonts w:cs="David" w:hint="cs"/>
          <w:rtl/>
        </w:rPr>
      </w:pPr>
    </w:p>
    <w:p w14:paraId="72B4389A" w14:textId="77777777" w:rsidR="00A0798D" w:rsidRDefault="00A0798D" w:rsidP="00A0798D">
      <w:pPr>
        <w:bidi/>
        <w:ind w:firstLine="720"/>
        <w:jc w:val="both"/>
        <w:rPr>
          <w:rFonts w:cs="David" w:hint="cs"/>
          <w:rtl/>
        </w:rPr>
      </w:pPr>
      <w:r>
        <w:rPr>
          <w:rFonts w:cs="David" w:hint="cs"/>
          <w:rtl/>
        </w:rPr>
        <w:t xml:space="preserve">אני, יואל חסון ויוחנן פלסנר. </w:t>
      </w:r>
    </w:p>
    <w:p w14:paraId="06EC5227" w14:textId="77777777" w:rsidR="00A0798D" w:rsidRDefault="00A0798D" w:rsidP="00A0798D">
      <w:pPr>
        <w:bidi/>
        <w:ind w:firstLine="720"/>
        <w:jc w:val="both"/>
        <w:rPr>
          <w:rFonts w:cs="David" w:hint="cs"/>
          <w:rtl/>
        </w:rPr>
      </w:pPr>
    </w:p>
    <w:p w14:paraId="33184C5B"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4635FCA6" w14:textId="77777777" w:rsidR="00A0798D" w:rsidRDefault="00A0798D" w:rsidP="00A0798D">
      <w:pPr>
        <w:bidi/>
        <w:ind w:firstLine="720"/>
        <w:jc w:val="both"/>
        <w:rPr>
          <w:rFonts w:cs="David" w:hint="cs"/>
          <w:rtl/>
        </w:rPr>
      </w:pPr>
    </w:p>
    <w:p w14:paraId="202A51FC" w14:textId="77777777" w:rsidR="00A0798D" w:rsidRDefault="00A0798D" w:rsidP="00A0798D">
      <w:pPr>
        <w:bidi/>
        <w:ind w:firstLine="720"/>
        <w:jc w:val="both"/>
        <w:rPr>
          <w:rFonts w:cs="David" w:hint="cs"/>
          <w:rtl/>
        </w:rPr>
      </w:pPr>
      <w:proofErr w:type="spellStart"/>
      <w:r>
        <w:rPr>
          <w:rFonts w:cs="David" w:hint="cs"/>
          <w:rtl/>
        </w:rPr>
        <w:t>אוקיי</w:t>
      </w:r>
      <w:proofErr w:type="spellEnd"/>
      <w:r>
        <w:rPr>
          <w:rFonts w:cs="David" w:hint="cs"/>
          <w:rtl/>
        </w:rPr>
        <w:t xml:space="preserve">. אלה שלושת המצביעים. שוב, לסיכום הדיון - - - </w:t>
      </w:r>
    </w:p>
    <w:p w14:paraId="1297F6AF" w14:textId="77777777" w:rsidR="00A0798D" w:rsidRDefault="00A0798D" w:rsidP="00A0798D">
      <w:pPr>
        <w:bidi/>
        <w:ind w:firstLine="720"/>
        <w:jc w:val="both"/>
        <w:rPr>
          <w:rFonts w:cs="David" w:hint="cs"/>
          <w:rtl/>
        </w:rPr>
      </w:pPr>
    </w:p>
    <w:p w14:paraId="6ADF4BA6" w14:textId="77777777" w:rsidR="00A0798D" w:rsidRDefault="00A0798D" w:rsidP="00A0798D">
      <w:pPr>
        <w:bidi/>
        <w:jc w:val="both"/>
        <w:rPr>
          <w:rFonts w:cs="David" w:hint="cs"/>
          <w:u w:val="single"/>
          <w:rtl/>
        </w:rPr>
      </w:pPr>
      <w:r>
        <w:rPr>
          <w:rFonts w:cs="David" w:hint="cs"/>
          <w:u w:val="single"/>
          <w:rtl/>
        </w:rPr>
        <w:t>יואל חסון:</w:t>
      </w:r>
    </w:p>
    <w:p w14:paraId="1366025D" w14:textId="77777777" w:rsidR="00A0798D" w:rsidRDefault="00A0798D" w:rsidP="00A0798D">
      <w:pPr>
        <w:bidi/>
        <w:ind w:firstLine="720"/>
        <w:jc w:val="both"/>
        <w:rPr>
          <w:rFonts w:cs="David" w:hint="cs"/>
          <w:rtl/>
        </w:rPr>
      </w:pPr>
    </w:p>
    <w:p w14:paraId="4B75625B" w14:textId="77777777" w:rsidR="00A0798D" w:rsidRDefault="00A0798D" w:rsidP="00A0798D">
      <w:pPr>
        <w:bidi/>
        <w:ind w:firstLine="720"/>
        <w:jc w:val="both"/>
        <w:rPr>
          <w:rFonts w:cs="David" w:hint="cs"/>
          <w:rtl/>
        </w:rPr>
      </w:pPr>
      <w:r>
        <w:rPr>
          <w:rFonts w:cs="David" w:hint="cs"/>
          <w:rtl/>
        </w:rPr>
        <w:t>מי מחליף את מפלגת העבודה?</w:t>
      </w:r>
    </w:p>
    <w:p w14:paraId="714B1C37" w14:textId="77777777" w:rsidR="00A0798D" w:rsidRDefault="00A0798D" w:rsidP="00A0798D">
      <w:pPr>
        <w:bidi/>
        <w:jc w:val="both"/>
        <w:rPr>
          <w:rFonts w:cs="David" w:hint="cs"/>
          <w:rtl/>
        </w:rPr>
      </w:pPr>
    </w:p>
    <w:p w14:paraId="69865E0B" w14:textId="77777777" w:rsidR="00A0798D" w:rsidRDefault="00A0798D" w:rsidP="00A0798D">
      <w:pPr>
        <w:bidi/>
        <w:jc w:val="both"/>
        <w:rPr>
          <w:rFonts w:cs="David" w:hint="cs"/>
          <w:u w:val="single"/>
          <w:rtl/>
        </w:rPr>
      </w:pPr>
      <w:r w:rsidRPr="008072B6">
        <w:rPr>
          <w:rFonts w:cs="David" w:hint="cs"/>
          <w:u w:val="single"/>
          <w:rtl/>
        </w:rPr>
        <w:t>אברהם מיכאלי:</w:t>
      </w:r>
    </w:p>
    <w:p w14:paraId="62D2B3C5" w14:textId="77777777" w:rsidR="00A0798D" w:rsidRDefault="00A0798D" w:rsidP="00A0798D">
      <w:pPr>
        <w:bidi/>
        <w:jc w:val="both"/>
        <w:rPr>
          <w:rFonts w:cs="David" w:hint="cs"/>
          <w:rtl/>
        </w:rPr>
      </w:pPr>
    </w:p>
    <w:p w14:paraId="48477C5C" w14:textId="77777777" w:rsidR="00A0798D" w:rsidRDefault="00A0798D" w:rsidP="00A0798D">
      <w:pPr>
        <w:bidi/>
        <w:jc w:val="both"/>
        <w:rPr>
          <w:rFonts w:cs="David" w:hint="cs"/>
          <w:rtl/>
        </w:rPr>
      </w:pPr>
      <w:r>
        <w:rPr>
          <w:rFonts w:cs="David" w:hint="cs"/>
          <w:rtl/>
        </w:rPr>
        <w:tab/>
        <w:t xml:space="preserve">אף אחד. אף אחד לא מתנדב. </w:t>
      </w:r>
    </w:p>
    <w:p w14:paraId="797AAF8F" w14:textId="77777777" w:rsidR="00A0798D" w:rsidRPr="0023202C" w:rsidRDefault="00A0798D" w:rsidP="00A0798D">
      <w:pPr>
        <w:bidi/>
        <w:jc w:val="both"/>
        <w:rPr>
          <w:rFonts w:cs="David" w:hint="cs"/>
          <w:rtl/>
        </w:rPr>
      </w:pPr>
    </w:p>
    <w:p w14:paraId="72ADEE7E" w14:textId="77777777" w:rsidR="00A0798D" w:rsidRDefault="00A0798D" w:rsidP="00A0798D">
      <w:pPr>
        <w:bidi/>
        <w:jc w:val="both"/>
        <w:rPr>
          <w:rFonts w:cs="David" w:hint="cs"/>
          <w:u w:val="single"/>
          <w:rtl/>
        </w:rPr>
      </w:pPr>
      <w:r>
        <w:rPr>
          <w:rFonts w:cs="David" w:hint="cs"/>
          <w:u w:val="single"/>
          <w:rtl/>
        </w:rPr>
        <w:t>דוד רותם</w:t>
      </w:r>
      <w:r w:rsidRPr="00E36EB4">
        <w:rPr>
          <w:rFonts w:cs="David" w:hint="cs"/>
          <w:u w:val="single"/>
          <w:rtl/>
        </w:rPr>
        <w:t>:</w:t>
      </w:r>
    </w:p>
    <w:p w14:paraId="15A34732" w14:textId="77777777" w:rsidR="00A0798D" w:rsidRDefault="00A0798D" w:rsidP="00A0798D">
      <w:pPr>
        <w:bidi/>
        <w:jc w:val="both"/>
        <w:rPr>
          <w:rFonts w:cs="David" w:hint="cs"/>
          <w:u w:val="single"/>
          <w:rtl/>
        </w:rPr>
      </w:pPr>
    </w:p>
    <w:p w14:paraId="33EF008A" w14:textId="77777777" w:rsidR="00A0798D" w:rsidRDefault="00A0798D" w:rsidP="00A0798D">
      <w:pPr>
        <w:bidi/>
        <w:ind w:firstLine="720"/>
        <w:jc w:val="both"/>
        <w:rPr>
          <w:rFonts w:cs="David" w:hint="cs"/>
          <w:rtl/>
        </w:rPr>
      </w:pPr>
      <w:r>
        <w:rPr>
          <w:rFonts w:cs="David" w:hint="cs"/>
          <w:rtl/>
        </w:rPr>
        <w:t xml:space="preserve">יואל, אתם מחליפים את מפלגת העבודה. היא הופכת להיות - - - </w:t>
      </w:r>
    </w:p>
    <w:p w14:paraId="72F46A86" w14:textId="77777777" w:rsidR="00A0798D" w:rsidRDefault="00A0798D" w:rsidP="00A0798D">
      <w:pPr>
        <w:bidi/>
        <w:jc w:val="both"/>
        <w:rPr>
          <w:rFonts w:cs="David" w:hint="cs"/>
          <w:rtl/>
        </w:rPr>
      </w:pPr>
    </w:p>
    <w:p w14:paraId="25A77FF5"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25E4956D" w14:textId="77777777" w:rsidR="00A0798D" w:rsidRDefault="00A0798D" w:rsidP="00A0798D">
      <w:pPr>
        <w:bidi/>
        <w:jc w:val="both"/>
        <w:rPr>
          <w:rFonts w:cs="David" w:hint="cs"/>
          <w:u w:val="single"/>
          <w:rtl/>
        </w:rPr>
      </w:pPr>
    </w:p>
    <w:p w14:paraId="4D452BA5" w14:textId="77777777" w:rsidR="00A0798D" w:rsidRDefault="00A0798D" w:rsidP="00A0798D">
      <w:pPr>
        <w:bidi/>
        <w:ind w:firstLine="720"/>
        <w:jc w:val="both"/>
        <w:rPr>
          <w:rFonts w:cs="David" w:hint="cs"/>
          <w:rtl/>
        </w:rPr>
      </w:pPr>
      <w:r>
        <w:rPr>
          <w:rFonts w:cs="David" w:hint="cs"/>
          <w:rtl/>
        </w:rPr>
        <w:t xml:space="preserve">לסיכום הדיון אני מכריז שהייתה פה תמימות דעים בין הקואליציה והאופוזיציה שזה נושא חדש. אפילו חבר סיעתו של חבר הכנסת </w:t>
      </w:r>
      <w:proofErr w:type="spellStart"/>
      <w:r>
        <w:rPr>
          <w:rFonts w:cs="David" w:hint="cs"/>
          <w:rtl/>
        </w:rPr>
        <w:t>סוייד</w:t>
      </w:r>
      <w:proofErr w:type="spellEnd"/>
      <w:r>
        <w:rPr>
          <w:rFonts w:cs="David" w:hint="cs"/>
          <w:rtl/>
        </w:rPr>
        <w:t xml:space="preserve"> </w:t>
      </w:r>
      <w:r>
        <w:rPr>
          <w:rFonts w:cs="David"/>
          <w:rtl/>
        </w:rPr>
        <w:t>–</w:t>
      </w:r>
      <w:r>
        <w:rPr>
          <w:rFonts w:cs="David" w:hint="cs"/>
          <w:rtl/>
        </w:rPr>
        <w:t xml:space="preserve"> הוא כבר לא פה - - - </w:t>
      </w:r>
    </w:p>
    <w:p w14:paraId="71A849DB" w14:textId="77777777" w:rsidR="00A0798D" w:rsidRDefault="00A0798D" w:rsidP="00A0798D">
      <w:pPr>
        <w:bidi/>
        <w:ind w:firstLine="720"/>
        <w:jc w:val="both"/>
        <w:rPr>
          <w:rFonts w:cs="David" w:hint="cs"/>
          <w:rtl/>
        </w:rPr>
      </w:pPr>
    </w:p>
    <w:p w14:paraId="60264C7E"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38517A61" w14:textId="77777777" w:rsidR="00A0798D" w:rsidRDefault="00A0798D" w:rsidP="00A0798D">
      <w:pPr>
        <w:bidi/>
        <w:ind w:firstLine="720"/>
        <w:jc w:val="both"/>
        <w:rPr>
          <w:rFonts w:cs="David" w:hint="cs"/>
          <w:rtl/>
        </w:rPr>
      </w:pPr>
    </w:p>
    <w:p w14:paraId="28D0B7B4" w14:textId="77777777" w:rsidR="00A0798D" w:rsidRDefault="00A0798D" w:rsidP="00A0798D">
      <w:pPr>
        <w:bidi/>
        <w:ind w:firstLine="720"/>
        <w:jc w:val="both"/>
        <w:rPr>
          <w:rFonts w:cs="David" w:hint="cs"/>
          <w:rtl/>
        </w:rPr>
      </w:pPr>
      <w:r>
        <w:rPr>
          <w:rFonts w:cs="David" w:hint="cs"/>
          <w:rtl/>
        </w:rPr>
        <w:t xml:space="preserve">אני שמח שדעתי בעניינים המהותיים לפחות מתקבלת. </w:t>
      </w:r>
    </w:p>
    <w:p w14:paraId="6A242D69" w14:textId="77777777" w:rsidR="00A0798D" w:rsidRDefault="00A0798D" w:rsidP="00A0798D">
      <w:pPr>
        <w:bidi/>
        <w:ind w:firstLine="720"/>
        <w:jc w:val="both"/>
        <w:rPr>
          <w:rFonts w:cs="David" w:hint="cs"/>
          <w:rtl/>
        </w:rPr>
      </w:pPr>
    </w:p>
    <w:p w14:paraId="08EEF7C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52A35C16" w14:textId="77777777" w:rsidR="00A0798D" w:rsidRDefault="00A0798D" w:rsidP="00A0798D">
      <w:pPr>
        <w:bidi/>
        <w:ind w:firstLine="720"/>
        <w:jc w:val="both"/>
        <w:rPr>
          <w:rFonts w:cs="David" w:hint="cs"/>
          <w:rtl/>
        </w:rPr>
      </w:pPr>
    </w:p>
    <w:p w14:paraId="6010A1F0" w14:textId="77777777" w:rsidR="00A0798D" w:rsidRDefault="00A0798D" w:rsidP="00A0798D">
      <w:pPr>
        <w:bidi/>
        <w:ind w:firstLine="720"/>
        <w:jc w:val="both"/>
        <w:rPr>
          <w:rFonts w:cs="David" w:hint="cs"/>
          <w:rtl/>
        </w:rPr>
      </w:pPr>
      <w:r>
        <w:rPr>
          <w:rFonts w:cs="David" w:hint="cs"/>
          <w:rtl/>
        </w:rPr>
        <w:t xml:space="preserve">חבר הכנסת חנין הוא לא בעל זכות הצבעה, אבל גם הוא חושב שזה נושא חדש. אני מעלה להצבעה את הנושא. חבר הכנסת </w:t>
      </w:r>
      <w:proofErr w:type="spellStart"/>
      <w:r>
        <w:rPr>
          <w:rFonts w:cs="David" w:hint="cs"/>
          <w:rtl/>
        </w:rPr>
        <w:t>מקלב</w:t>
      </w:r>
      <w:proofErr w:type="spellEnd"/>
      <w:r>
        <w:rPr>
          <w:rFonts w:cs="David" w:hint="cs"/>
          <w:rtl/>
        </w:rPr>
        <w:t xml:space="preserve"> במקום חבר הכנסת </w:t>
      </w:r>
      <w:proofErr w:type="spellStart"/>
      <w:r>
        <w:rPr>
          <w:rFonts w:cs="David" w:hint="cs"/>
          <w:rtl/>
        </w:rPr>
        <w:t>אייכלר</w:t>
      </w:r>
      <w:proofErr w:type="spellEnd"/>
      <w:r>
        <w:rPr>
          <w:rFonts w:cs="David" w:hint="cs"/>
          <w:rtl/>
        </w:rPr>
        <w:t xml:space="preserve">. מי שבעד הוא בעד נושא חדש. </w:t>
      </w:r>
    </w:p>
    <w:p w14:paraId="79216E3E" w14:textId="77777777" w:rsidR="00A0798D" w:rsidRDefault="00A0798D" w:rsidP="00A0798D">
      <w:pPr>
        <w:bidi/>
        <w:jc w:val="both"/>
        <w:rPr>
          <w:rFonts w:cs="David" w:hint="cs"/>
          <w:rtl/>
        </w:rPr>
      </w:pPr>
    </w:p>
    <w:p w14:paraId="128F3C9C"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1C14D85C" w14:textId="77777777" w:rsidR="00A0798D" w:rsidRDefault="00A0798D" w:rsidP="00A0798D">
      <w:pPr>
        <w:bidi/>
        <w:jc w:val="both"/>
        <w:rPr>
          <w:rFonts w:cs="David" w:hint="cs"/>
          <w:rtl/>
        </w:rPr>
      </w:pPr>
    </w:p>
    <w:p w14:paraId="66BCF0ED" w14:textId="77777777" w:rsidR="00A0798D" w:rsidRDefault="00A0798D" w:rsidP="00A0798D">
      <w:pPr>
        <w:bidi/>
        <w:jc w:val="both"/>
        <w:rPr>
          <w:rFonts w:cs="David" w:hint="cs"/>
          <w:rtl/>
        </w:rPr>
      </w:pPr>
      <w:r>
        <w:rPr>
          <w:rFonts w:cs="David" w:hint="cs"/>
          <w:rtl/>
        </w:rPr>
        <w:tab/>
        <w:t xml:space="preserve">ואז זה לא עולה. </w:t>
      </w:r>
    </w:p>
    <w:p w14:paraId="79739414" w14:textId="77777777" w:rsidR="00A0798D" w:rsidRDefault="00A0798D" w:rsidP="00A0798D">
      <w:pPr>
        <w:bidi/>
        <w:jc w:val="both"/>
        <w:rPr>
          <w:rFonts w:cs="David" w:hint="cs"/>
          <w:rtl/>
        </w:rPr>
      </w:pPr>
    </w:p>
    <w:p w14:paraId="6204B741"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9F71958" w14:textId="77777777" w:rsidR="00A0798D" w:rsidRDefault="00A0798D" w:rsidP="00A0798D">
      <w:pPr>
        <w:bidi/>
        <w:jc w:val="both"/>
        <w:rPr>
          <w:rFonts w:cs="David" w:hint="cs"/>
          <w:rtl/>
        </w:rPr>
      </w:pPr>
    </w:p>
    <w:p w14:paraId="479431EA" w14:textId="77777777" w:rsidR="00A0798D" w:rsidRDefault="00A0798D" w:rsidP="00A0798D">
      <w:pPr>
        <w:bidi/>
        <w:jc w:val="both"/>
        <w:rPr>
          <w:rFonts w:cs="David" w:hint="cs"/>
          <w:rtl/>
        </w:rPr>
      </w:pPr>
      <w:r>
        <w:rPr>
          <w:rFonts w:cs="David" w:hint="cs"/>
          <w:rtl/>
        </w:rPr>
        <w:tab/>
        <w:t>ואז זה לא עולה בוועדת החוקה. מי בעד - - -?</w:t>
      </w:r>
    </w:p>
    <w:p w14:paraId="1B4BBBE5" w14:textId="77777777" w:rsidR="00A0798D" w:rsidRDefault="00A0798D" w:rsidP="00A0798D">
      <w:pPr>
        <w:bidi/>
        <w:jc w:val="both"/>
        <w:rPr>
          <w:rFonts w:cs="David" w:hint="cs"/>
          <w:rtl/>
        </w:rPr>
      </w:pPr>
    </w:p>
    <w:p w14:paraId="43740A85"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55C47159" w14:textId="77777777" w:rsidR="00A0798D" w:rsidRDefault="00A0798D" w:rsidP="00A0798D">
      <w:pPr>
        <w:bidi/>
        <w:jc w:val="both"/>
        <w:rPr>
          <w:rFonts w:cs="David" w:hint="cs"/>
          <w:u w:val="single"/>
          <w:rtl/>
        </w:rPr>
      </w:pPr>
    </w:p>
    <w:p w14:paraId="6C3D45C9" w14:textId="77777777" w:rsidR="00A0798D" w:rsidRDefault="00A0798D" w:rsidP="00A0798D">
      <w:pPr>
        <w:bidi/>
        <w:ind w:firstLine="720"/>
        <w:jc w:val="both"/>
        <w:rPr>
          <w:rFonts w:cs="David" w:hint="cs"/>
          <w:rtl/>
        </w:rPr>
      </w:pPr>
      <w:r>
        <w:rPr>
          <w:rFonts w:cs="David" w:hint="cs"/>
          <w:rtl/>
        </w:rPr>
        <w:t xml:space="preserve">שמי, שמי. תקריא שמי. </w:t>
      </w:r>
    </w:p>
    <w:p w14:paraId="05AB23CA" w14:textId="77777777" w:rsidR="00A0798D" w:rsidRDefault="00A0798D" w:rsidP="00A0798D">
      <w:pPr>
        <w:bidi/>
        <w:jc w:val="both"/>
        <w:rPr>
          <w:rFonts w:cs="David" w:hint="cs"/>
          <w:rtl/>
        </w:rPr>
      </w:pPr>
    </w:p>
    <w:p w14:paraId="1188A1ED"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41B8B4A6" w14:textId="77777777" w:rsidR="00A0798D" w:rsidRDefault="00A0798D" w:rsidP="00A0798D">
      <w:pPr>
        <w:bidi/>
        <w:jc w:val="both"/>
        <w:rPr>
          <w:rFonts w:cs="David" w:hint="cs"/>
          <w:u w:val="single"/>
          <w:rtl/>
        </w:rPr>
      </w:pPr>
    </w:p>
    <w:p w14:paraId="65F71CF1" w14:textId="77777777" w:rsidR="00A0798D" w:rsidRDefault="00A0798D" w:rsidP="00A0798D">
      <w:pPr>
        <w:bidi/>
        <w:jc w:val="both"/>
        <w:rPr>
          <w:rFonts w:cs="David" w:hint="cs"/>
          <w:rtl/>
        </w:rPr>
      </w:pPr>
      <w:r>
        <w:rPr>
          <w:rFonts w:cs="David" w:hint="cs"/>
          <w:rtl/>
        </w:rPr>
        <w:tab/>
        <w:t xml:space="preserve">תודה רבה שאתה גם אומר לי איך להצביע בהצבעה שהיא פה אחד. תודה רבה, חבר הכנסת חסון. </w:t>
      </w:r>
    </w:p>
    <w:p w14:paraId="541E452E" w14:textId="77777777" w:rsidR="00A0798D" w:rsidRDefault="00A0798D" w:rsidP="00A0798D">
      <w:pPr>
        <w:bidi/>
        <w:jc w:val="both"/>
        <w:rPr>
          <w:rFonts w:cs="David" w:hint="cs"/>
          <w:rtl/>
        </w:rPr>
      </w:pPr>
    </w:p>
    <w:p w14:paraId="2850EAAD" w14:textId="77777777" w:rsidR="00A0798D" w:rsidRDefault="00A0798D" w:rsidP="00A0798D">
      <w:pPr>
        <w:bidi/>
        <w:jc w:val="both"/>
        <w:rPr>
          <w:rFonts w:cs="David" w:hint="cs"/>
          <w:rtl/>
        </w:rPr>
      </w:pPr>
      <w:r>
        <w:rPr>
          <w:rFonts w:cs="David" w:hint="cs"/>
          <w:rtl/>
        </w:rPr>
        <w:tab/>
        <w:t>מי בעד הגדרת הנושא הזה כנושא חדש? מי נגד? מי נמנע?</w:t>
      </w:r>
    </w:p>
    <w:p w14:paraId="4347B714" w14:textId="77777777" w:rsidR="00A0798D" w:rsidRDefault="00A0798D" w:rsidP="00A0798D">
      <w:pPr>
        <w:bidi/>
        <w:jc w:val="both"/>
        <w:rPr>
          <w:rFonts w:cs="David" w:hint="cs"/>
          <w:rtl/>
        </w:rPr>
      </w:pPr>
    </w:p>
    <w:p w14:paraId="31475801" w14:textId="77777777" w:rsidR="00A0798D" w:rsidRPr="003A483C" w:rsidRDefault="00A0798D" w:rsidP="00A0798D">
      <w:pPr>
        <w:bidi/>
        <w:jc w:val="center"/>
        <w:rPr>
          <w:rFonts w:cs="David" w:hint="cs"/>
          <w:b/>
          <w:bCs/>
          <w:rtl/>
        </w:rPr>
      </w:pPr>
      <w:r w:rsidRPr="003A483C">
        <w:rPr>
          <w:rFonts w:cs="David" w:hint="cs"/>
          <w:b/>
          <w:bCs/>
          <w:rtl/>
        </w:rPr>
        <w:t>הצבעה</w:t>
      </w:r>
    </w:p>
    <w:p w14:paraId="1907DAC2" w14:textId="77777777" w:rsidR="00A0798D" w:rsidRPr="003A483C" w:rsidRDefault="00A0798D" w:rsidP="00A0798D">
      <w:pPr>
        <w:bidi/>
        <w:jc w:val="center"/>
        <w:rPr>
          <w:rFonts w:cs="David" w:hint="cs"/>
          <w:b/>
          <w:bCs/>
          <w:rtl/>
        </w:rPr>
      </w:pPr>
    </w:p>
    <w:p w14:paraId="5D600763" w14:textId="77777777" w:rsidR="00A0798D" w:rsidRPr="003A483C" w:rsidRDefault="00A0798D" w:rsidP="00A0798D">
      <w:pPr>
        <w:bidi/>
        <w:jc w:val="center"/>
        <w:rPr>
          <w:rFonts w:cs="David" w:hint="cs"/>
          <w:b/>
          <w:bCs/>
          <w:rtl/>
        </w:rPr>
      </w:pPr>
      <w:r w:rsidRPr="003A483C">
        <w:rPr>
          <w:rFonts w:cs="David" w:hint="cs"/>
          <w:b/>
          <w:bCs/>
          <w:rtl/>
        </w:rPr>
        <w:t xml:space="preserve">בעד </w:t>
      </w:r>
      <w:r w:rsidRPr="003A483C">
        <w:rPr>
          <w:rFonts w:cs="David"/>
          <w:b/>
          <w:bCs/>
          <w:rtl/>
        </w:rPr>
        <w:t>–</w:t>
      </w:r>
      <w:r w:rsidRPr="003A483C">
        <w:rPr>
          <w:rFonts w:cs="David" w:hint="cs"/>
          <w:b/>
          <w:bCs/>
          <w:rtl/>
        </w:rPr>
        <w:t xml:space="preserve"> 9</w:t>
      </w:r>
    </w:p>
    <w:p w14:paraId="480842AC" w14:textId="77777777" w:rsidR="00A0798D" w:rsidRPr="003A483C" w:rsidRDefault="00A0798D" w:rsidP="00A0798D">
      <w:pPr>
        <w:bidi/>
        <w:jc w:val="center"/>
        <w:rPr>
          <w:rFonts w:cs="David" w:hint="cs"/>
          <w:b/>
          <w:bCs/>
          <w:rtl/>
        </w:rPr>
      </w:pPr>
      <w:r w:rsidRPr="003A483C">
        <w:rPr>
          <w:rFonts w:cs="David" w:hint="cs"/>
          <w:b/>
          <w:bCs/>
          <w:rtl/>
        </w:rPr>
        <w:t xml:space="preserve">נגד </w:t>
      </w:r>
      <w:r w:rsidRPr="003A483C">
        <w:rPr>
          <w:rFonts w:cs="David"/>
          <w:b/>
          <w:bCs/>
          <w:rtl/>
        </w:rPr>
        <w:t>–</w:t>
      </w:r>
      <w:r w:rsidRPr="003A483C">
        <w:rPr>
          <w:rFonts w:cs="David" w:hint="cs"/>
          <w:b/>
          <w:bCs/>
          <w:rtl/>
        </w:rPr>
        <w:t xml:space="preserve"> 1</w:t>
      </w:r>
    </w:p>
    <w:p w14:paraId="7FF294ED" w14:textId="77777777" w:rsidR="00A0798D" w:rsidRDefault="00A0798D" w:rsidP="00A0798D">
      <w:pPr>
        <w:bidi/>
        <w:jc w:val="center"/>
        <w:rPr>
          <w:rFonts w:cs="David" w:hint="cs"/>
          <w:b/>
          <w:bCs/>
          <w:rtl/>
        </w:rPr>
      </w:pPr>
      <w:r w:rsidRPr="003A483C">
        <w:rPr>
          <w:rFonts w:cs="David" w:hint="cs"/>
          <w:b/>
          <w:bCs/>
          <w:rtl/>
        </w:rPr>
        <w:t xml:space="preserve">נמנע </w:t>
      </w:r>
      <w:r>
        <w:rPr>
          <w:rFonts w:cs="David"/>
          <w:b/>
          <w:bCs/>
          <w:rtl/>
        </w:rPr>
        <w:t>–</w:t>
      </w:r>
      <w:r w:rsidRPr="003A483C">
        <w:rPr>
          <w:rFonts w:cs="David" w:hint="cs"/>
          <w:b/>
          <w:bCs/>
          <w:rtl/>
        </w:rPr>
        <w:t xml:space="preserve"> 1</w:t>
      </w:r>
    </w:p>
    <w:p w14:paraId="18483D23" w14:textId="77777777" w:rsidR="00A0798D" w:rsidRDefault="00A0798D" w:rsidP="00A0798D">
      <w:pPr>
        <w:bidi/>
        <w:jc w:val="center"/>
        <w:rPr>
          <w:rFonts w:cs="David" w:hint="cs"/>
          <w:b/>
          <w:bCs/>
          <w:rtl/>
        </w:rPr>
      </w:pPr>
      <w:r>
        <w:rPr>
          <w:rFonts w:cs="David" w:hint="cs"/>
          <w:b/>
          <w:bCs/>
          <w:rtl/>
        </w:rPr>
        <w:t xml:space="preserve">הגדרת הנושא כנושא חדש נתקבלה. </w:t>
      </w:r>
    </w:p>
    <w:p w14:paraId="265E3711" w14:textId="77777777" w:rsidR="00A0798D" w:rsidRDefault="00A0798D" w:rsidP="00A0798D">
      <w:pPr>
        <w:bidi/>
        <w:jc w:val="center"/>
        <w:rPr>
          <w:rFonts w:cs="David" w:hint="cs"/>
          <w:b/>
          <w:bCs/>
          <w:rtl/>
        </w:rPr>
      </w:pPr>
    </w:p>
    <w:p w14:paraId="0773485E"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6CABF2AC" w14:textId="77777777" w:rsidR="00A0798D" w:rsidRPr="003A483C" w:rsidRDefault="00A0798D" w:rsidP="00A0798D">
      <w:pPr>
        <w:bidi/>
        <w:rPr>
          <w:rFonts w:cs="David" w:hint="cs"/>
          <w:rtl/>
        </w:rPr>
      </w:pPr>
    </w:p>
    <w:p w14:paraId="1B8996FD" w14:textId="77777777" w:rsidR="00A0798D" w:rsidRDefault="00A0798D" w:rsidP="00A0798D">
      <w:pPr>
        <w:bidi/>
        <w:ind w:firstLine="720"/>
        <w:jc w:val="both"/>
        <w:rPr>
          <w:rFonts w:cs="David" w:hint="cs"/>
          <w:rtl/>
        </w:rPr>
      </w:pPr>
      <w:r>
        <w:rPr>
          <w:rFonts w:cs="David" w:hint="cs"/>
          <w:rtl/>
        </w:rPr>
        <w:t xml:space="preserve">נגד </w:t>
      </w:r>
      <w:r>
        <w:rPr>
          <w:rFonts w:cs="David"/>
          <w:rtl/>
        </w:rPr>
        <w:t>–</w:t>
      </w:r>
      <w:r>
        <w:rPr>
          <w:rFonts w:cs="David" w:hint="cs"/>
          <w:rtl/>
        </w:rPr>
        <w:t xml:space="preserve"> חבר הכנסת יואל חסון, נמנע </w:t>
      </w:r>
      <w:r>
        <w:rPr>
          <w:rFonts w:cs="David"/>
          <w:rtl/>
        </w:rPr>
        <w:t>–</w:t>
      </w:r>
      <w:r>
        <w:rPr>
          <w:rFonts w:cs="David" w:hint="cs"/>
          <w:rtl/>
        </w:rPr>
        <w:t xml:space="preserve"> חבר הכנסת </w:t>
      </w:r>
      <w:proofErr w:type="spellStart"/>
      <w:r>
        <w:rPr>
          <w:rFonts w:cs="David" w:hint="cs"/>
          <w:rtl/>
        </w:rPr>
        <w:t>אילטוב</w:t>
      </w:r>
      <w:proofErr w:type="spellEnd"/>
      <w:r>
        <w:rPr>
          <w:rFonts w:cs="David" w:hint="cs"/>
          <w:rtl/>
        </w:rPr>
        <w:t xml:space="preserve">. אז לא פה אחד, אבל עדיין הבקשה של חבר הכנסת פלסנר, למרות התנגדות חבר סיעתו,  אושרה והנושא הוגדר כנושא חדש. תודה רבה. </w:t>
      </w:r>
    </w:p>
    <w:p w14:paraId="08722DF9" w14:textId="77777777" w:rsidR="00A0798D" w:rsidRDefault="00A0798D" w:rsidP="00A0798D">
      <w:pPr>
        <w:bidi/>
        <w:jc w:val="both"/>
        <w:rPr>
          <w:rFonts w:cs="David" w:hint="cs"/>
          <w:rtl/>
        </w:rPr>
      </w:pPr>
    </w:p>
    <w:p w14:paraId="1F5A5691" w14:textId="77777777" w:rsidR="00A0798D" w:rsidRDefault="00A0798D" w:rsidP="00A0798D">
      <w:pPr>
        <w:bidi/>
        <w:jc w:val="both"/>
        <w:rPr>
          <w:rFonts w:cs="David" w:hint="cs"/>
          <w:u w:val="single"/>
          <w:rtl/>
        </w:rPr>
      </w:pPr>
      <w:r>
        <w:rPr>
          <w:rFonts w:cs="David" w:hint="cs"/>
          <w:u w:val="single"/>
          <w:rtl/>
        </w:rPr>
        <w:t>יואל חסון</w:t>
      </w:r>
      <w:r w:rsidRPr="00E36EB4">
        <w:rPr>
          <w:rFonts w:cs="David" w:hint="cs"/>
          <w:u w:val="single"/>
          <w:rtl/>
        </w:rPr>
        <w:t>:</w:t>
      </w:r>
    </w:p>
    <w:p w14:paraId="67B7B97D" w14:textId="77777777" w:rsidR="00A0798D" w:rsidRDefault="00A0798D" w:rsidP="00A0798D">
      <w:pPr>
        <w:bidi/>
        <w:jc w:val="both"/>
        <w:rPr>
          <w:rFonts w:cs="David" w:hint="cs"/>
          <w:u w:val="single"/>
          <w:rtl/>
        </w:rPr>
      </w:pPr>
    </w:p>
    <w:p w14:paraId="0E53CED3" w14:textId="77777777" w:rsidR="00A0798D" w:rsidRDefault="00A0798D" w:rsidP="00A0798D">
      <w:pPr>
        <w:bidi/>
        <w:ind w:firstLine="720"/>
        <w:jc w:val="both"/>
        <w:rPr>
          <w:rFonts w:cs="David" w:hint="cs"/>
          <w:rtl/>
        </w:rPr>
      </w:pPr>
      <w:r>
        <w:rPr>
          <w:rFonts w:cs="David" w:hint="cs"/>
          <w:rtl/>
        </w:rPr>
        <w:t xml:space="preserve">אדוני, אני מבקש רביזיה בבקשה. </w:t>
      </w:r>
    </w:p>
    <w:p w14:paraId="40322309" w14:textId="77777777" w:rsidR="00A0798D" w:rsidRDefault="00A0798D" w:rsidP="00A0798D">
      <w:pPr>
        <w:bidi/>
        <w:jc w:val="both"/>
        <w:rPr>
          <w:rFonts w:cs="David" w:hint="cs"/>
          <w:rtl/>
        </w:rPr>
      </w:pPr>
    </w:p>
    <w:p w14:paraId="5E76D474"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0FC14B39" w14:textId="77777777" w:rsidR="00A0798D" w:rsidRDefault="00A0798D" w:rsidP="00A0798D">
      <w:pPr>
        <w:bidi/>
        <w:jc w:val="both"/>
        <w:rPr>
          <w:rFonts w:cs="David" w:hint="cs"/>
          <w:u w:val="single"/>
          <w:rtl/>
        </w:rPr>
      </w:pPr>
    </w:p>
    <w:p w14:paraId="056F7E76" w14:textId="77777777" w:rsidR="00A0798D" w:rsidRDefault="00A0798D" w:rsidP="00A0798D">
      <w:pPr>
        <w:bidi/>
        <w:ind w:firstLine="720"/>
        <w:jc w:val="both"/>
        <w:rPr>
          <w:rFonts w:cs="David" w:hint="cs"/>
          <w:rtl/>
        </w:rPr>
      </w:pPr>
      <w:r>
        <w:rPr>
          <w:rFonts w:cs="David" w:hint="cs"/>
          <w:rtl/>
        </w:rPr>
        <w:t xml:space="preserve">תודה רבה. הייתה כאן בקשת רביזיה מחבר הכנסת חסון, שרוצה להילחם בחבר הכנסת פלסנר עד הסוף. </w:t>
      </w:r>
    </w:p>
    <w:p w14:paraId="2153238D" w14:textId="77777777" w:rsidR="00A0798D" w:rsidRDefault="00A0798D" w:rsidP="00A0798D">
      <w:pPr>
        <w:bidi/>
        <w:ind w:firstLine="720"/>
        <w:jc w:val="both"/>
        <w:rPr>
          <w:rFonts w:cs="David" w:hint="cs"/>
          <w:rtl/>
        </w:rPr>
      </w:pPr>
    </w:p>
    <w:p w14:paraId="0D8791EC" w14:textId="77777777" w:rsidR="00A0798D" w:rsidRDefault="00A0798D" w:rsidP="00A0798D">
      <w:pPr>
        <w:bidi/>
        <w:jc w:val="both"/>
        <w:rPr>
          <w:rFonts w:cs="David" w:hint="cs"/>
          <w:u w:val="single"/>
          <w:rtl/>
        </w:rPr>
      </w:pPr>
      <w:r>
        <w:rPr>
          <w:rFonts w:cs="David" w:hint="cs"/>
          <w:u w:val="single"/>
          <w:rtl/>
        </w:rPr>
        <w:t>יואל חסון:</w:t>
      </w:r>
    </w:p>
    <w:p w14:paraId="24F5B8F8" w14:textId="77777777" w:rsidR="00A0798D" w:rsidRDefault="00A0798D" w:rsidP="00A0798D">
      <w:pPr>
        <w:bidi/>
        <w:ind w:firstLine="720"/>
        <w:jc w:val="both"/>
        <w:rPr>
          <w:rFonts w:cs="David" w:hint="cs"/>
          <w:rtl/>
        </w:rPr>
      </w:pPr>
    </w:p>
    <w:p w14:paraId="01C5B859" w14:textId="77777777" w:rsidR="00A0798D" w:rsidRDefault="00A0798D" w:rsidP="00A0798D">
      <w:pPr>
        <w:bidi/>
        <w:ind w:firstLine="720"/>
        <w:jc w:val="both"/>
        <w:rPr>
          <w:rFonts w:cs="David" w:hint="cs"/>
          <w:rtl/>
        </w:rPr>
      </w:pPr>
      <w:r>
        <w:rPr>
          <w:rFonts w:cs="David" w:hint="cs"/>
          <w:rtl/>
        </w:rPr>
        <w:t xml:space="preserve">לא, אני נלחם בך אם לא הבנת. חבל שאתה לא מבין רמזים. </w:t>
      </w:r>
    </w:p>
    <w:p w14:paraId="193DCEEE" w14:textId="77777777" w:rsidR="00A0798D" w:rsidRDefault="00A0798D" w:rsidP="00A0798D">
      <w:pPr>
        <w:bidi/>
        <w:ind w:firstLine="720"/>
        <w:jc w:val="both"/>
        <w:rPr>
          <w:rFonts w:cs="David" w:hint="cs"/>
          <w:rtl/>
        </w:rPr>
      </w:pPr>
    </w:p>
    <w:p w14:paraId="73383476"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4E4185F5" w14:textId="77777777" w:rsidR="00A0798D" w:rsidRDefault="00A0798D" w:rsidP="00A0798D">
      <w:pPr>
        <w:bidi/>
        <w:ind w:firstLine="720"/>
        <w:jc w:val="both"/>
        <w:rPr>
          <w:rFonts w:cs="David" w:hint="cs"/>
          <w:rtl/>
        </w:rPr>
      </w:pPr>
    </w:p>
    <w:p w14:paraId="42BCE1D8" w14:textId="77777777" w:rsidR="00A0798D" w:rsidRDefault="00A0798D" w:rsidP="00A0798D">
      <w:pPr>
        <w:bidi/>
        <w:ind w:firstLine="720"/>
        <w:jc w:val="both"/>
        <w:rPr>
          <w:rFonts w:cs="David" w:hint="cs"/>
          <w:rtl/>
        </w:rPr>
      </w:pPr>
      <w:r>
        <w:rPr>
          <w:rFonts w:cs="David" w:hint="cs"/>
          <w:rtl/>
        </w:rPr>
        <w:t xml:space="preserve">כל מה שחסון עושה זה על דעתי. </w:t>
      </w:r>
    </w:p>
    <w:p w14:paraId="6330ED24" w14:textId="77777777" w:rsidR="00A0798D" w:rsidRDefault="00A0798D" w:rsidP="00A0798D">
      <w:pPr>
        <w:bidi/>
        <w:ind w:firstLine="720"/>
        <w:jc w:val="both"/>
        <w:rPr>
          <w:rFonts w:cs="David" w:hint="cs"/>
          <w:rtl/>
        </w:rPr>
      </w:pPr>
    </w:p>
    <w:p w14:paraId="67065777" w14:textId="77777777" w:rsidR="00A0798D" w:rsidRPr="00723EDA"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723EDA">
        <w:rPr>
          <w:rFonts w:cs="David" w:hint="cs"/>
          <w:u w:val="single"/>
          <w:rtl/>
        </w:rPr>
        <w:t>:</w:t>
      </w:r>
    </w:p>
    <w:p w14:paraId="795664D1" w14:textId="77777777" w:rsidR="00A0798D" w:rsidRDefault="00A0798D" w:rsidP="00A0798D">
      <w:pPr>
        <w:bidi/>
        <w:ind w:firstLine="720"/>
        <w:jc w:val="both"/>
        <w:rPr>
          <w:rFonts w:cs="David" w:hint="cs"/>
          <w:rtl/>
        </w:rPr>
      </w:pPr>
    </w:p>
    <w:p w14:paraId="0266980C" w14:textId="77777777" w:rsidR="00A0798D" w:rsidRDefault="00A0798D" w:rsidP="00A0798D">
      <w:pPr>
        <w:bidi/>
        <w:ind w:firstLine="720"/>
        <w:jc w:val="both"/>
        <w:rPr>
          <w:rFonts w:cs="David" w:hint="cs"/>
          <w:rtl/>
        </w:rPr>
      </w:pPr>
      <w:r>
        <w:rPr>
          <w:rFonts w:cs="David" w:hint="cs"/>
          <w:rtl/>
        </w:rPr>
        <w:t xml:space="preserve">השעה 11:26. אני מודיע על כך שההצבעה - - - </w:t>
      </w:r>
    </w:p>
    <w:p w14:paraId="34E3AA0D" w14:textId="77777777" w:rsidR="00A0798D" w:rsidRDefault="00A0798D" w:rsidP="00A0798D">
      <w:pPr>
        <w:bidi/>
        <w:jc w:val="both"/>
        <w:rPr>
          <w:rFonts w:cs="David" w:hint="cs"/>
          <w:rtl/>
        </w:rPr>
      </w:pPr>
    </w:p>
    <w:p w14:paraId="1CFF7637" w14:textId="77777777" w:rsidR="00A0798D" w:rsidRDefault="00A0798D" w:rsidP="00A0798D">
      <w:pPr>
        <w:bidi/>
        <w:jc w:val="both"/>
        <w:rPr>
          <w:rFonts w:cs="David" w:hint="cs"/>
          <w:u w:val="single"/>
          <w:rtl/>
        </w:rPr>
      </w:pPr>
      <w:r>
        <w:rPr>
          <w:rFonts w:cs="David" w:hint="cs"/>
          <w:u w:val="single"/>
          <w:rtl/>
        </w:rPr>
        <w:t>שלמה מולה</w:t>
      </w:r>
      <w:r w:rsidRPr="00E36EB4">
        <w:rPr>
          <w:rFonts w:cs="David" w:hint="cs"/>
          <w:u w:val="single"/>
          <w:rtl/>
        </w:rPr>
        <w:t>:</w:t>
      </w:r>
    </w:p>
    <w:p w14:paraId="0F66DD06" w14:textId="77777777" w:rsidR="00A0798D" w:rsidRDefault="00A0798D" w:rsidP="00A0798D">
      <w:pPr>
        <w:bidi/>
        <w:jc w:val="both"/>
        <w:rPr>
          <w:rFonts w:cs="David" w:hint="cs"/>
          <w:u w:val="single"/>
          <w:rtl/>
        </w:rPr>
      </w:pPr>
    </w:p>
    <w:p w14:paraId="7839D5C4" w14:textId="77777777" w:rsidR="00A0798D" w:rsidRDefault="00A0798D" w:rsidP="00A0798D">
      <w:pPr>
        <w:bidi/>
        <w:ind w:firstLine="720"/>
        <w:jc w:val="both"/>
        <w:rPr>
          <w:rFonts w:cs="David" w:hint="cs"/>
          <w:rtl/>
        </w:rPr>
      </w:pPr>
      <w:r>
        <w:rPr>
          <w:rFonts w:cs="David" w:hint="cs"/>
          <w:rtl/>
        </w:rPr>
        <w:t xml:space="preserve">רק רגע, לפני שאתה ממשיך. אני רוצה להמשיך את הודעת יושב ראש הכנסת. יושב ראש הכנסת הודיע לי שהדיון יכול להתקיים אך ורק עד רבע ל-12:00. </w:t>
      </w:r>
    </w:p>
    <w:p w14:paraId="5DCAAEF2" w14:textId="77777777" w:rsidR="00A0798D" w:rsidRDefault="00A0798D" w:rsidP="00A0798D">
      <w:pPr>
        <w:bidi/>
        <w:jc w:val="both"/>
        <w:rPr>
          <w:rFonts w:cs="David" w:hint="cs"/>
          <w:rtl/>
        </w:rPr>
      </w:pPr>
    </w:p>
    <w:p w14:paraId="43A665BC" w14:textId="77777777" w:rsidR="00A0798D" w:rsidRDefault="00A0798D" w:rsidP="00A0798D">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זאב </w:t>
      </w:r>
      <w:proofErr w:type="spellStart"/>
      <w:r>
        <w:rPr>
          <w:rFonts w:cs="David" w:hint="cs"/>
          <w:u w:val="single"/>
          <w:rtl/>
        </w:rPr>
        <w:t>אלקין</w:t>
      </w:r>
      <w:proofErr w:type="spellEnd"/>
      <w:r w:rsidRPr="00E36EB4">
        <w:rPr>
          <w:rFonts w:cs="David" w:hint="cs"/>
          <w:u w:val="single"/>
          <w:rtl/>
        </w:rPr>
        <w:t>:</w:t>
      </w:r>
    </w:p>
    <w:p w14:paraId="6199C5BF" w14:textId="77777777" w:rsidR="00A0798D" w:rsidRDefault="00A0798D" w:rsidP="00A0798D">
      <w:pPr>
        <w:bidi/>
        <w:jc w:val="both"/>
        <w:rPr>
          <w:rFonts w:cs="David" w:hint="cs"/>
          <w:u w:val="single"/>
          <w:rtl/>
        </w:rPr>
      </w:pPr>
    </w:p>
    <w:p w14:paraId="6344122B" w14:textId="77777777" w:rsidR="00A0798D" w:rsidRDefault="00A0798D" w:rsidP="00A0798D">
      <w:pPr>
        <w:bidi/>
        <w:ind w:firstLine="720"/>
        <w:jc w:val="both"/>
        <w:rPr>
          <w:rFonts w:cs="David" w:hint="cs"/>
          <w:rtl/>
        </w:rPr>
      </w:pPr>
      <w:r>
        <w:rPr>
          <w:rFonts w:cs="David" w:hint="cs"/>
          <w:rtl/>
        </w:rPr>
        <w:t xml:space="preserve">אני מודיע את הדבר הבא. ההצבעה תתקיים בעוד חצי שעה על תנאי - בתנאי שאקבל אישור מיושב ראש הכנסת. </w:t>
      </w:r>
    </w:p>
    <w:p w14:paraId="4579D709" w14:textId="77777777" w:rsidR="00A0798D" w:rsidRDefault="00A0798D" w:rsidP="00A0798D">
      <w:pPr>
        <w:bidi/>
        <w:jc w:val="both"/>
        <w:rPr>
          <w:rFonts w:cs="David" w:hint="cs"/>
          <w:rtl/>
        </w:rPr>
      </w:pPr>
    </w:p>
    <w:p w14:paraId="6E3B3ED2" w14:textId="77777777" w:rsidR="00A0798D" w:rsidRDefault="00A0798D" w:rsidP="00A0798D">
      <w:pPr>
        <w:bidi/>
        <w:jc w:val="both"/>
        <w:rPr>
          <w:rFonts w:cs="David" w:hint="cs"/>
          <w:u w:val="single"/>
          <w:rtl/>
        </w:rPr>
      </w:pPr>
      <w:r>
        <w:rPr>
          <w:rFonts w:cs="David" w:hint="cs"/>
          <w:u w:val="single"/>
          <w:rtl/>
        </w:rPr>
        <w:t>יוחנן פלסנר</w:t>
      </w:r>
      <w:r w:rsidRPr="00E36EB4">
        <w:rPr>
          <w:rFonts w:cs="David" w:hint="cs"/>
          <w:u w:val="single"/>
          <w:rtl/>
        </w:rPr>
        <w:t>:</w:t>
      </w:r>
    </w:p>
    <w:p w14:paraId="71E5F439" w14:textId="77777777" w:rsidR="00A0798D" w:rsidRDefault="00A0798D" w:rsidP="00A0798D">
      <w:pPr>
        <w:bidi/>
        <w:jc w:val="both"/>
        <w:rPr>
          <w:rFonts w:cs="David" w:hint="cs"/>
          <w:u w:val="single"/>
          <w:rtl/>
        </w:rPr>
      </w:pPr>
    </w:p>
    <w:p w14:paraId="1DD72B51" w14:textId="77777777" w:rsidR="00A0798D" w:rsidRDefault="00A0798D" w:rsidP="00A0798D">
      <w:pPr>
        <w:bidi/>
        <w:ind w:firstLine="720"/>
        <w:jc w:val="both"/>
        <w:rPr>
          <w:rFonts w:cs="David" w:hint="cs"/>
          <w:rtl/>
        </w:rPr>
      </w:pPr>
      <w:r>
        <w:rPr>
          <w:rFonts w:cs="David" w:hint="cs"/>
          <w:rtl/>
        </w:rPr>
        <w:t xml:space="preserve">הוא כבר אמר שהוא לא מאשר. </w:t>
      </w:r>
    </w:p>
    <w:p w14:paraId="62A57899" w14:textId="77777777" w:rsidR="00A0798D" w:rsidRDefault="00A0798D" w:rsidP="00A0798D">
      <w:pPr>
        <w:bidi/>
        <w:jc w:val="both"/>
        <w:rPr>
          <w:rFonts w:cs="David" w:hint="cs"/>
          <w:rtl/>
        </w:rPr>
      </w:pPr>
    </w:p>
    <w:p w14:paraId="01106BF0" w14:textId="77777777" w:rsidR="00A0798D" w:rsidRDefault="00A0798D" w:rsidP="00A0798D">
      <w:pPr>
        <w:bidi/>
        <w:jc w:val="both"/>
        <w:rPr>
          <w:rFonts w:cs="David" w:hint="cs"/>
          <w:u w:val="single"/>
          <w:rtl/>
        </w:rPr>
      </w:pPr>
    </w:p>
    <w:p w14:paraId="6E098E4E" w14:textId="77777777" w:rsidR="00A0798D" w:rsidRDefault="00A0798D" w:rsidP="00A0798D">
      <w:pPr>
        <w:bidi/>
        <w:jc w:val="both"/>
        <w:rPr>
          <w:rFonts w:cs="David" w:hint="cs"/>
          <w:u w:val="single"/>
          <w:rtl/>
        </w:rPr>
      </w:pPr>
    </w:p>
    <w:p w14:paraId="7FA54869" w14:textId="77777777" w:rsidR="00A0798D" w:rsidRPr="00A0798D" w:rsidRDefault="00A0798D" w:rsidP="00A0798D">
      <w:pPr>
        <w:bidi/>
        <w:jc w:val="both"/>
        <w:rPr>
          <w:rFonts w:cs="David" w:hint="cs"/>
          <w:b/>
          <w:bCs/>
          <w:u w:val="single"/>
          <w:rtl/>
        </w:rPr>
      </w:pPr>
      <w:r w:rsidRPr="00A0798D">
        <w:rPr>
          <w:rFonts w:cs="David" w:hint="cs"/>
          <w:b/>
          <w:bCs/>
          <w:u w:val="single"/>
          <w:rtl/>
        </w:rPr>
        <w:t>הישיבה ננעלה בשעה 11:30.</w:t>
      </w:r>
    </w:p>
    <w:p w14:paraId="02D7D61D" w14:textId="77777777" w:rsidR="00A0798D" w:rsidRDefault="00A0798D" w:rsidP="00A0798D">
      <w:pPr>
        <w:bidi/>
        <w:jc w:val="both"/>
        <w:rPr>
          <w:rFonts w:cs="David" w:hint="cs"/>
          <w:rtl/>
        </w:rPr>
      </w:pPr>
    </w:p>
    <w:p w14:paraId="2D3DD4A7" w14:textId="77777777" w:rsidR="00552A80" w:rsidRPr="00A0798D" w:rsidRDefault="00552A80" w:rsidP="00A0798D">
      <w:pPr>
        <w:bidi/>
      </w:pPr>
    </w:p>
    <w:sectPr w:rsidR="00552A80" w:rsidRPr="00A0798D" w:rsidSect="00A0798D">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58B1" w14:textId="77777777" w:rsidR="00A0798D" w:rsidRDefault="00A0798D">
      <w:r>
        <w:separator/>
      </w:r>
    </w:p>
  </w:endnote>
  <w:endnote w:type="continuationSeparator" w:id="0">
    <w:p w14:paraId="04BF8E1B" w14:textId="77777777" w:rsidR="00A0798D" w:rsidRDefault="00A0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D467" w14:textId="77777777" w:rsidR="00A0798D" w:rsidRDefault="00A0798D">
      <w:r>
        <w:separator/>
      </w:r>
    </w:p>
  </w:footnote>
  <w:footnote w:type="continuationSeparator" w:id="0">
    <w:p w14:paraId="7A747ABF" w14:textId="77777777" w:rsidR="00A0798D" w:rsidRDefault="00A07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A552" w14:textId="77777777" w:rsidR="00A0798D" w:rsidRDefault="00A0798D" w:rsidP="00A0798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1E1F4EF" w14:textId="77777777" w:rsidR="00A0798D" w:rsidRDefault="00A079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A488" w14:textId="77777777" w:rsidR="00A0798D" w:rsidRDefault="00A0798D" w:rsidP="00A0798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31</w:t>
    </w:r>
    <w:r>
      <w:rPr>
        <w:rStyle w:val="PageNumber"/>
        <w:rFonts w:cs="David"/>
        <w:szCs w:val="24"/>
      </w:rPr>
      <w:fldChar w:fldCharType="end"/>
    </w:r>
  </w:p>
  <w:p w14:paraId="794FE4F9" w14:textId="77777777" w:rsidR="00A0798D" w:rsidRDefault="00A0798D" w:rsidP="00A0798D">
    <w:pPr>
      <w:pStyle w:val="Header"/>
      <w:ind w:right="360"/>
      <w:rPr>
        <w:rFonts w:cs="David" w:hint="cs"/>
        <w:sz w:val="24"/>
        <w:szCs w:val="24"/>
        <w:rtl/>
      </w:rPr>
    </w:pPr>
    <w:r>
      <w:rPr>
        <w:rFonts w:cs="David" w:hint="cs"/>
        <w:sz w:val="24"/>
        <w:szCs w:val="24"/>
        <w:rtl/>
      </w:rPr>
      <w:t>ועדת הכנסת</w:t>
    </w:r>
  </w:p>
  <w:p w14:paraId="09101022" w14:textId="77777777" w:rsidR="00A0798D" w:rsidRDefault="00A0798D" w:rsidP="00A0798D">
    <w:pPr>
      <w:pStyle w:val="Header"/>
      <w:ind w:right="360"/>
      <w:rPr>
        <w:rFonts w:cs="David" w:hint="cs"/>
        <w:sz w:val="24"/>
        <w:szCs w:val="24"/>
        <w:rtl/>
      </w:rPr>
    </w:pPr>
    <w:r>
      <w:rPr>
        <w:rFonts w:cs="David" w:hint="cs"/>
        <w:sz w:val="24"/>
        <w:szCs w:val="24"/>
        <w:rtl/>
      </w:rPr>
      <w:t>23.11.2011</w:t>
    </w:r>
  </w:p>
  <w:p w14:paraId="48479C94" w14:textId="77777777" w:rsidR="00A0798D" w:rsidRDefault="00A0798D">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1D1"/>
    <w:multiLevelType w:val="hybridMultilevel"/>
    <w:tmpl w:val="5978EDDA"/>
    <w:lvl w:ilvl="0" w:tplc="92B0D0F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4FF953EB"/>
    <w:multiLevelType w:val="hybridMultilevel"/>
    <w:tmpl w:val="056C4FFA"/>
    <w:lvl w:ilvl="0" w:tplc="E1CE297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21857784">
    <w:abstractNumId w:val="1"/>
  </w:num>
  <w:num w:numId="2" w16cid:durableId="1768192711">
    <w:abstractNumId w:val="0"/>
  </w:num>
  <w:num w:numId="3" w16cid:durableId="1936130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5185פרוטוקול_ישיבת_ועדה.doc"/>
    <w:docVar w:name="StartMode" w:val="3"/>
  </w:docVars>
  <w:rsids>
    <w:rsidRoot w:val="002A5319"/>
    <w:rsid w:val="002A5319"/>
    <w:rsid w:val="002E1CE9"/>
    <w:rsid w:val="00552A80"/>
    <w:rsid w:val="00965806"/>
    <w:rsid w:val="00A0798D"/>
    <w:rsid w:val="00D85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9481C55"/>
  <w15:chartTrackingRefBased/>
  <w15:docId w15:val="{6040DCE2-7275-43CD-A222-89656801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0798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0798D"/>
    <w:rPr>
      <w:rFonts w:cs="Miriam"/>
      <w:lang w:bidi="he-IL"/>
    </w:rPr>
  </w:style>
  <w:style w:type="paragraph" w:styleId="Footer">
    <w:name w:val="footer"/>
    <w:basedOn w:val="Normal"/>
    <w:rsid w:val="00A0798D"/>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715C6F-86FA-4CBB-ADBC-552875376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48491B-C019-4BD2-A260-0F361DF91BAE}">
  <ds:schemaRefs>
    <ds:schemaRef ds:uri="http://schemas.microsoft.com/sharepoint/v3/contenttype/forms"/>
  </ds:schemaRefs>
</ds:datastoreItem>
</file>

<file path=customXml/itemProps3.xml><?xml version="1.0" encoding="utf-8"?>
<ds:datastoreItem xmlns:ds="http://schemas.openxmlformats.org/officeDocument/2006/customXml" ds:itemID="{9C0231C3-3E4B-4A86-9DF3-1AA20E96E2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4991</Words>
  <Characters>28449</Characters>
  <Application>Microsoft Office Word</Application>
  <DocSecurity>0</DocSecurity>
  <Lines>237</Lines>
  <Paragraphs>66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