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4BFA5" w14:textId="77777777" w:rsidR="002069E1" w:rsidRPr="002069E1" w:rsidRDefault="002069E1" w:rsidP="002069E1">
      <w:pPr>
        <w:pStyle w:val="Heading5"/>
        <w:jc w:val="left"/>
        <w:rPr>
          <w:rFonts w:hint="cs"/>
          <w:b/>
          <w:bCs/>
          <w:sz w:val="24"/>
          <w:rtl/>
        </w:rPr>
      </w:pPr>
      <w:r w:rsidRPr="002069E1">
        <w:rPr>
          <w:b/>
          <w:bCs/>
          <w:sz w:val="24"/>
          <w:rtl/>
        </w:rPr>
        <w:t>הכנ</w:t>
      </w:r>
      <w:r>
        <w:rPr>
          <w:b/>
          <w:bCs/>
          <w:sz w:val="24"/>
          <w:rtl/>
        </w:rPr>
        <w:t>סת השבע-עשרה</w:t>
      </w:r>
      <w:r>
        <w:rPr>
          <w:b/>
          <w:bCs/>
          <w:sz w:val="24"/>
          <w:rtl/>
        </w:rPr>
        <w:tab/>
      </w:r>
      <w:r>
        <w:rPr>
          <w:b/>
          <w:bCs/>
          <w:sz w:val="24"/>
          <w:rtl/>
        </w:rPr>
        <w:tab/>
      </w:r>
      <w:r>
        <w:rPr>
          <w:b/>
          <w:bCs/>
          <w:sz w:val="24"/>
          <w:rtl/>
        </w:rPr>
        <w:tab/>
      </w:r>
      <w:r>
        <w:rPr>
          <w:b/>
          <w:bCs/>
          <w:sz w:val="24"/>
          <w:rtl/>
        </w:rPr>
        <w:tab/>
      </w:r>
      <w:r>
        <w:rPr>
          <w:b/>
          <w:bCs/>
          <w:sz w:val="24"/>
          <w:rtl/>
        </w:rPr>
        <w:tab/>
      </w:r>
      <w:r>
        <w:rPr>
          <w:b/>
          <w:bCs/>
          <w:sz w:val="24"/>
          <w:rtl/>
        </w:rPr>
        <w:tab/>
      </w:r>
      <w:r>
        <w:rPr>
          <w:b/>
          <w:bCs/>
          <w:sz w:val="24"/>
          <w:rtl/>
        </w:rPr>
        <w:tab/>
        <w:t>נוסח לא מתו</w:t>
      </w:r>
    </w:p>
    <w:p w14:paraId="0438F18A" w14:textId="77777777" w:rsidR="002069E1" w:rsidRPr="002069E1" w:rsidRDefault="002069E1" w:rsidP="002069E1">
      <w:pPr>
        <w:bidi/>
        <w:rPr>
          <w:rFonts w:cs="David"/>
          <w:b/>
          <w:bCs/>
          <w:rtl/>
        </w:rPr>
      </w:pPr>
      <w:r w:rsidRPr="002069E1">
        <w:rPr>
          <w:rFonts w:cs="David"/>
          <w:b/>
          <w:bCs/>
          <w:rtl/>
        </w:rPr>
        <w:t>מושב שני</w:t>
      </w:r>
    </w:p>
    <w:p w14:paraId="1796F162" w14:textId="77777777" w:rsidR="002069E1" w:rsidRPr="002069E1" w:rsidRDefault="002069E1" w:rsidP="002069E1">
      <w:pPr>
        <w:bidi/>
        <w:jc w:val="both"/>
        <w:rPr>
          <w:rFonts w:cs="David" w:hint="cs"/>
          <w:b/>
          <w:bCs/>
          <w:rtl/>
        </w:rPr>
      </w:pPr>
    </w:p>
    <w:p w14:paraId="14B70390" w14:textId="77777777" w:rsidR="002069E1" w:rsidRPr="002069E1" w:rsidRDefault="002069E1" w:rsidP="002069E1">
      <w:pPr>
        <w:bidi/>
        <w:jc w:val="both"/>
        <w:rPr>
          <w:rFonts w:cs="David"/>
          <w:b/>
          <w:bCs/>
          <w:rtl/>
        </w:rPr>
      </w:pPr>
    </w:p>
    <w:p w14:paraId="4C105F50" w14:textId="77777777" w:rsidR="002069E1" w:rsidRPr="002069E1" w:rsidRDefault="002069E1" w:rsidP="002069E1">
      <w:pPr>
        <w:pStyle w:val="Heading7"/>
        <w:rPr>
          <w:rFonts w:hint="cs"/>
          <w:sz w:val="24"/>
          <w:rtl/>
        </w:rPr>
      </w:pPr>
      <w:r w:rsidRPr="002069E1">
        <w:rPr>
          <w:sz w:val="24"/>
          <w:rtl/>
        </w:rPr>
        <w:t>פרוטוקול מס' 4</w:t>
      </w:r>
      <w:r w:rsidRPr="002069E1">
        <w:rPr>
          <w:rFonts w:hint="cs"/>
          <w:sz w:val="24"/>
          <w:rtl/>
        </w:rPr>
        <w:t>8</w:t>
      </w:r>
    </w:p>
    <w:p w14:paraId="2B255C27" w14:textId="77777777" w:rsidR="002069E1" w:rsidRPr="002069E1" w:rsidRDefault="002069E1" w:rsidP="002069E1">
      <w:pPr>
        <w:bidi/>
        <w:jc w:val="center"/>
        <w:rPr>
          <w:rFonts w:cs="David"/>
          <w:b/>
          <w:bCs/>
          <w:rtl/>
        </w:rPr>
      </w:pPr>
      <w:r w:rsidRPr="002069E1">
        <w:rPr>
          <w:rFonts w:cs="David"/>
          <w:b/>
          <w:bCs/>
          <w:rtl/>
        </w:rPr>
        <w:t>ישיבת ועדת הכנסת</w:t>
      </w:r>
    </w:p>
    <w:p w14:paraId="534D00B6" w14:textId="77777777" w:rsidR="002069E1" w:rsidRPr="002069E1" w:rsidRDefault="002069E1" w:rsidP="002069E1">
      <w:pPr>
        <w:bidi/>
        <w:jc w:val="center"/>
        <w:rPr>
          <w:rFonts w:cs="David" w:hint="cs"/>
          <w:b/>
          <w:bCs/>
          <w:u w:val="single"/>
          <w:rtl/>
        </w:rPr>
      </w:pPr>
      <w:r w:rsidRPr="002069E1">
        <w:rPr>
          <w:rFonts w:cs="David"/>
          <w:b/>
          <w:bCs/>
          <w:u w:val="single"/>
          <w:rtl/>
        </w:rPr>
        <w:t>יום ש</w:t>
      </w:r>
      <w:r w:rsidRPr="002069E1">
        <w:rPr>
          <w:rFonts w:cs="David" w:hint="cs"/>
          <w:b/>
          <w:bCs/>
          <w:u w:val="single"/>
          <w:rtl/>
        </w:rPr>
        <w:t>ני</w:t>
      </w:r>
      <w:r w:rsidRPr="002069E1">
        <w:rPr>
          <w:rFonts w:cs="David"/>
          <w:b/>
          <w:bCs/>
          <w:u w:val="single"/>
          <w:rtl/>
        </w:rPr>
        <w:t xml:space="preserve">, </w:t>
      </w:r>
      <w:r w:rsidRPr="002069E1">
        <w:rPr>
          <w:rFonts w:cs="David" w:hint="cs"/>
          <w:b/>
          <w:bCs/>
          <w:u w:val="single"/>
          <w:rtl/>
        </w:rPr>
        <w:t>ט"ו</w:t>
      </w:r>
      <w:r w:rsidRPr="002069E1">
        <w:rPr>
          <w:rFonts w:cs="David"/>
          <w:b/>
          <w:bCs/>
          <w:u w:val="single"/>
          <w:rtl/>
        </w:rPr>
        <w:t xml:space="preserve"> ב</w:t>
      </w:r>
      <w:r w:rsidRPr="002069E1">
        <w:rPr>
          <w:rFonts w:cs="David" w:hint="cs"/>
          <w:b/>
          <w:bCs/>
          <w:u w:val="single"/>
          <w:rtl/>
        </w:rPr>
        <w:t>חשוון</w:t>
      </w:r>
      <w:r w:rsidRPr="002069E1">
        <w:rPr>
          <w:rFonts w:cs="David"/>
          <w:b/>
          <w:bCs/>
          <w:u w:val="single"/>
          <w:rtl/>
        </w:rPr>
        <w:t xml:space="preserve"> התשס"ז,</w:t>
      </w:r>
      <w:r w:rsidRPr="002069E1">
        <w:rPr>
          <w:rFonts w:cs="David" w:hint="cs"/>
          <w:b/>
          <w:bCs/>
          <w:u w:val="single"/>
          <w:rtl/>
        </w:rPr>
        <w:t xml:space="preserve"> ( 6 בנובמבר </w:t>
      </w:r>
      <w:r w:rsidRPr="002069E1">
        <w:rPr>
          <w:rFonts w:cs="David"/>
          <w:b/>
          <w:bCs/>
          <w:u w:val="single"/>
          <w:rtl/>
        </w:rPr>
        <w:t>2006), בשעה 09:30</w:t>
      </w:r>
    </w:p>
    <w:p w14:paraId="4C2116F7" w14:textId="77777777" w:rsidR="002069E1" w:rsidRPr="002069E1" w:rsidRDefault="002069E1" w:rsidP="002069E1">
      <w:pPr>
        <w:tabs>
          <w:tab w:val="left" w:pos="1221"/>
        </w:tabs>
        <w:bidi/>
        <w:jc w:val="both"/>
        <w:rPr>
          <w:rFonts w:cs="David" w:hint="cs"/>
          <w:b/>
          <w:bCs/>
          <w:u w:val="single"/>
          <w:rtl/>
        </w:rPr>
      </w:pPr>
    </w:p>
    <w:p w14:paraId="2C7ADB32" w14:textId="77777777" w:rsidR="002069E1" w:rsidRPr="002069E1" w:rsidRDefault="002069E1" w:rsidP="002069E1">
      <w:pPr>
        <w:tabs>
          <w:tab w:val="left" w:pos="1221"/>
        </w:tabs>
        <w:bidi/>
        <w:jc w:val="both"/>
        <w:rPr>
          <w:rFonts w:cs="David" w:hint="cs"/>
          <w:rtl/>
        </w:rPr>
      </w:pPr>
      <w:r w:rsidRPr="002069E1">
        <w:rPr>
          <w:rFonts w:cs="David"/>
          <w:b/>
          <w:bCs/>
          <w:u w:val="single"/>
          <w:rtl/>
        </w:rPr>
        <w:t>סדר היום</w:t>
      </w:r>
      <w:r w:rsidRPr="002069E1">
        <w:rPr>
          <w:rFonts w:cs="David"/>
          <w:rtl/>
        </w:rPr>
        <w:t>:</w:t>
      </w:r>
      <w:r w:rsidRPr="002069E1">
        <w:rPr>
          <w:rFonts w:cs="David" w:hint="cs"/>
          <w:rtl/>
        </w:rPr>
        <w:tab/>
        <w:t>א. קביעת מסגרת הדיון להצעות להביע אי אמון בממשלה</w:t>
      </w:r>
    </w:p>
    <w:p w14:paraId="0037E25D" w14:textId="77777777" w:rsidR="002069E1" w:rsidRPr="002069E1" w:rsidRDefault="002069E1" w:rsidP="002069E1">
      <w:pPr>
        <w:tabs>
          <w:tab w:val="left" w:pos="1221"/>
        </w:tabs>
        <w:bidi/>
        <w:jc w:val="both"/>
        <w:rPr>
          <w:rFonts w:cs="David" w:hint="cs"/>
          <w:rtl/>
        </w:rPr>
      </w:pPr>
      <w:r w:rsidRPr="002069E1">
        <w:rPr>
          <w:rFonts w:cs="David" w:hint="cs"/>
          <w:rtl/>
        </w:rPr>
        <w:tab/>
        <w:t xml:space="preserve">ב. בקשות חברי הכנסת להקדמת הדיון בהצעות  החוק הבאות: </w:t>
      </w:r>
    </w:p>
    <w:p w14:paraId="7AF3AB0D" w14:textId="77777777" w:rsidR="002069E1" w:rsidRPr="002069E1" w:rsidRDefault="002069E1" w:rsidP="002069E1">
      <w:pPr>
        <w:tabs>
          <w:tab w:val="left" w:pos="1221"/>
        </w:tabs>
        <w:bidi/>
        <w:jc w:val="both"/>
        <w:rPr>
          <w:rFonts w:cs="David" w:hint="cs"/>
          <w:rtl/>
        </w:rPr>
      </w:pPr>
      <w:r w:rsidRPr="002069E1">
        <w:rPr>
          <w:rFonts w:cs="David" w:hint="cs"/>
          <w:rtl/>
        </w:rPr>
        <w:tab/>
        <w:t xml:space="preserve">     1. הצעת חוק ועדות חקירה (תיקון-החלטת הכנסת על הקמת ועדת חקירה),</w:t>
      </w:r>
    </w:p>
    <w:p w14:paraId="70F60470" w14:textId="77777777" w:rsidR="002069E1" w:rsidRPr="002069E1" w:rsidRDefault="002069E1" w:rsidP="002069E1">
      <w:pPr>
        <w:tabs>
          <w:tab w:val="left" w:pos="1221"/>
        </w:tabs>
        <w:bidi/>
        <w:jc w:val="both"/>
        <w:rPr>
          <w:rFonts w:cs="David" w:hint="cs"/>
          <w:rtl/>
        </w:rPr>
      </w:pPr>
      <w:r w:rsidRPr="002069E1">
        <w:rPr>
          <w:rFonts w:cs="David" w:hint="cs"/>
          <w:rtl/>
        </w:rPr>
        <w:tab/>
      </w:r>
      <w:r w:rsidRPr="002069E1">
        <w:rPr>
          <w:rFonts w:cs="David" w:hint="cs"/>
          <w:rtl/>
        </w:rPr>
        <w:tab/>
        <w:t xml:space="preserve"> התשס"ז-2006 (פ/1656/17), של חבר הכנסת יצחק לוי</w:t>
      </w:r>
    </w:p>
    <w:p w14:paraId="29152883" w14:textId="77777777" w:rsidR="002069E1" w:rsidRPr="002069E1" w:rsidRDefault="002069E1" w:rsidP="002069E1">
      <w:pPr>
        <w:tabs>
          <w:tab w:val="left" w:pos="1221"/>
        </w:tabs>
        <w:bidi/>
        <w:jc w:val="both"/>
        <w:rPr>
          <w:rFonts w:cs="David" w:hint="cs"/>
          <w:rtl/>
        </w:rPr>
      </w:pPr>
      <w:r w:rsidRPr="002069E1">
        <w:rPr>
          <w:rFonts w:cs="David" w:hint="cs"/>
          <w:rtl/>
        </w:rPr>
        <w:tab/>
        <w:t xml:space="preserve">     2. הצעת חוק-יסוד: נשיא המדינה (תיקון-הפסקה זמנית של הכהונה ביוזמת</w:t>
      </w:r>
    </w:p>
    <w:p w14:paraId="2BBFEBC1" w14:textId="77777777" w:rsidR="002069E1" w:rsidRPr="002069E1" w:rsidRDefault="002069E1" w:rsidP="002069E1">
      <w:pPr>
        <w:tabs>
          <w:tab w:val="left" w:pos="1221"/>
        </w:tabs>
        <w:bidi/>
        <w:jc w:val="both"/>
        <w:rPr>
          <w:rFonts w:cs="David" w:hint="cs"/>
          <w:rtl/>
        </w:rPr>
      </w:pPr>
      <w:r w:rsidRPr="002069E1">
        <w:rPr>
          <w:rFonts w:cs="David" w:hint="cs"/>
          <w:rtl/>
        </w:rPr>
        <w:t xml:space="preserve">                                 ועדת הכנסת)(פ/1665), הצעת חבר הכנסת יצחק גלנטי</w:t>
      </w:r>
    </w:p>
    <w:p w14:paraId="7CC40D7F" w14:textId="77777777" w:rsidR="002069E1" w:rsidRPr="002069E1" w:rsidRDefault="002069E1" w:rsidP="002069E1">
      <w:pPr>
        <w:tabs>
          <w:tab w:val="left" w:pos="1221"/>
        </w:tabs>
        <w:bidi/>
        <w:jc w:val="both"/>
        <w:rPr>
          <w:rFonts w:cs="David" w:hint="cs"/>
          <w:rtl/>
        </w:rPr>
      </w:pPr>
      <w:r w:rsidRPr="002069E1">
        <w:rPr>
          <w:rFonts w:cs="David" w:hint="cs"/>
          <w:rtl/>
        </w:rPr>
        <w:tab/>
        <w:t xml:space="preserve">     3. הצעת חוק שימור הפצה לוויינית אנלוגית לציבור של שידורי הטלוויזיה</w:t>
      </w:r>
    </w:p>
    <w:p w14:paraId="0846BECC" w14:textId="77777777" w:rsidR="002069E1" w:rsidRPr="002069E1" w:rsidRDefault="002069E1" w:rsidP="002069E1">
      <w:pPr>
        <w:tabs>
          <w:tab w:val="left" w:pos="1221"/>
        </w:tabs>
        <w:bidi/>
        <w:jc w:val="both"/>
        <w:rPr>
          <w:rFonts w:cs="David" w:hint="cs"/>
          <w:rtl/>
        </w:rPr>
      </w:pPr>
      <w:r w:rsidRPr="002069E1">
        <w:rPr>
          <w:rFonts w:cs="David" w:hint="cs"/>
          <w:rtl/>
        </w:rPr>
        <w:tab/>
        <w:t xml:space="preserve">           התשס"ז-2006 (פ/1662/17), הצעת חברי הכנסת יצחק זיו, דב חנין, </w:t>
      </w:r>
    </w:p>
    <w:p w14:paraId="1D123CC0" w14:textId="77777777" w:rsidR="002069E1" w:rsidRPr="002069E1" w:rsidRDefault="002069E1" w:rsidP="002069E1">
      <w:pPr>
        <w:tabs>
          <w:tab w:val="left" w:pos="1221"/>
        </w:tabs>
        <w:bidi/>
        <w:jc w:val="both"/>
        <w:rPr>
          <w:rFonts w:cs="David" w:hint="cs"/>
          <w:rtl/>
        </w:rPr>
      </w:pPr>
      <w:r w:rsidRPr="002069E1">
        <w:rPr>
          <w:rFonts w:cs="David" w:hint="cs"/>
          <w:rtl/>
        </w:rPr>
        <w:t xml:space="preserve">                                וזבולון אורלב</w:t>
      </w:r>
    </w:p>
    <w:p w14:paraId="5FB164C5" w14:textId="77777777" w:rsidR="002069E1" w:rsidRPr="002069E1" w:rsidRDefault="002069E1" w:rsidP="002069E1">
      <w:pPr>
        <w:tabs>
          <w:tab w:val="left" w:pos="1221"/>
        </w:tabs>
        <w:bidi/>
        <w:jc w:val="both"/>
        <w:rPr>
          <w:rFonts w:cs="David" w:hint="cs"/>
          <w:rtl/>
        </w:rPr>
      </w:pPr>
      <w:r w:rsidRPr="002069E1">
        <w:rPr>
          <w:rFonts w:cs="David" w:hint="cs"/>
          <w:rtl/>
        </w:rPr>
        <w:tab/>
        <w:t xml:space="preserve">     4. הצעת חוק יישום תכנית ההתנתקות (תיקונים שונים), התשס"ז-2006, </w:t>
      </w:r>
    </w:p>
    <w:p w14:paraId="3373BD4C" w14:textId="77777777" w:rsidR="002069E1" w:rsidRPr="002069E1" w:rsidRDefault="002069E1" w:rsidP="002069E1">
      <w:pPr>
        <w:tabs>
          <w:tab w:val="left" w:pos="1221"/>
        </w:tabs>
        <w:bidi/>
        <w:jc w:val="both"/>
        <w:rPr>
          <w:rFonts w:cs="David" w:hint="cs"/>
          <w:rtl/>
        </w:rPr>
      </w:pPr>
      <w:r w:rsidRPr="002069E1">
        <w:rPr>
          <w:rFonts w:cs="David" w:hint="cs"/>
          <w:rtl/>
        </w:rPr>
        <w:tab/>
        <w:t xml:space="preserve">         (פ/1644/17), הצעת חברי הכנסת אורי אריאל, אביגדור יצחקי וקבוצת ח"כים</w:t>
      </w:r>
    </w:p>
    <w:p w14:paraId="7A31DD61" w14:textId="77777777" w:rsidR="002069E1" w:rsidRPr="002069E1" w:rsidRDefault="002069E1" w:rsidP="002069E1">
      <w:pPr>
        <w:bidi/>
        <w:jc w:val="both"/>
        <w:rPr>
          <w:rFonts w:cs="David" w:hint="cs"/>
          <w:rtl/>
        </w:rPr>
      </w:pPr>
      <w:r w:rsidRPr="002069E1">
        <w:rPr>
          <w:rFonts w:cs="David" w:hint="cs"/>
          <w:rtl/>
        </w:rPr>
        <w:tab/>
      </w:r>
      <w:r w:rsidRPr="002069E1">
        <w:rPr>
          <w:rFonts w:cs="David" w:hint="cs"/>
          <w:rtl/>
        </w:rPr>
        <w:tab/>
        <w:t>ג.   שינוי במקומות הישיבה במליאה לאור השינוי בהרכב הקואליציוני</w:t>
      </w:r>
      <w:r w:rsidRPr="002069E1">
        <w:rPr>
          <w:rFonts w:cs="David"/>
          <w:rtl/>
        </w:rPr>
        <w:tab/>
      </w:r>
      <w:r w:rsidRPr="002069E1">
        <w:rPr>
          <w:rFonts w:cs="David"/>
          <w:rtl/>
        </w:rPr>
        <w:tab/>
      </w:r>
    </w:p>
    <w:p w14:paraId="6606CB18" w14:textId="77777777" w:rsidR="002069E1" w:rsidRPr="002069E1" w:rsidRDefault="002069E1" w:rsidP="002069E1">
      <w:pPr>
        <w:bidi/>
        <w:jc w:val="both"/>
        <w:rPr>
          <w:rFonts w:cs="David" w:hint="cs"/>
          <w:b/>
          <w:bCs/>
          <w:u w:val="single"/>
          <w:rtl/>
        </w:rPr>
      </w:pPr>
      <w:r w:rsidRPr="002069E1">
        <w:rPr>
          <w:rFonts w:cs="David"/>
          <w:b/>
          <w:bCs/>
          <w:u w:val="single"/>
          <w:rtl/>
        </w:rPr>
        <w:t>נכחו</w:t>
      </w:r>
      <w:r w:rsidRPr="002069E1">
        <w:rPr>
          <w:rFonts w:cs="David"/>
          <w:rtl/>
        </w:rPr>
        <w:t>:</w:t>
      </w:r>
    </w:p>
    <w:p w14:paraId="2DAA5779" w14:textId="77777777" w:rsidR="002069E1" w:rsidRPr="002069E1" w:rsidRDefault="002069E1" w:rsidP="002069E1">
      <w:pPr>
        <w:tabs>
          <w:tab w:val="left" w:pos="1788"/>
        </w:tabs>
        <w:bidi/>
        <w:jc w:val="both"/>
        <w:rPr>
          <w:rFonts w:cs="David"/>
          <w:rtl/>
        </w:rPr>
      </w:pPr>
      <w:r w:rsidRPr="002069E1">
        <w:rPr>
          <w:rFonts w:cs="David"/>
          <w:b/>
          <w:bCs/>
          <w:u w:val="single"/>
          <w:rtl/>
        </w:rPr>
        <w:t>חברי הוועדה</w:t>
      </w:r>
      <w:r w:rsidRPr="002069E1">
        <w:rPr>
          <w:rFonts w:cs="David"/>
          <w:rtl/>
        </w:rPr>
        <w:t>:</w:t>
      </w:r>
    </w:p>
    <w:p w14:paraId="7AEA8B2E" w14:textId="77777777" w:rsidR="002069E1" w:rsidRPr="002069E1" w:rsidRDefault="002069E1" w:rsidP="002069E1">
      <w:pPr>
        <w:bidi/>
        <w:jc w:val="both"/>
        <w:rPr>
          <w:rFonts w:cs="David"/>
          <w:rtl/>
        </w:rPr>
      </w:pPr>
      <w:r w:rsidRPr="002069E1">
        <w:rPr>
          <w:rFonts w:cs="David"/>
          <w:rtl/>
        </w:rPr>
        <w:t>רוחמה אברהם – היו"ר</w:t>
      </w:r>
    </w:p>
    <w:p w14:paraId="12EA55D4" w14:textId="77777777" w:rsidR="002069E1" w:rsidRPr="002069E1" w:rsidRDefault="002069E1" w:rsidP="002069E1">
      <w:pPr>
        <w:bidi/>
        <w:jc w:val="both"/>
        <w:rPr>
          <w:rFonts w:cs="David"/>
          <w:rtl/>
        </w:rPr>
      </w:pPr>
      <w:r w:rsidRPr="002069E1">
        <w:rPr>
          <w:rFonts w:cs="David"/>
          <w:rtl/>
        </w:rPr>
        <w:t>קולט אביטל</w:t>
      </w:r>
    </w:p>
    <w:p w14:paraId="42EB7211" w14:textId="77777777" w:rsidR="002069E1" w:rsidRPr="002069E1" w:rsidRDefault="002069E1" w:rsidP="002069E1">
      <w:pPr>
        <w:bidi/>
        <w:jc w:val="both"/>
        <w:rPr>
          <w:rFonts w:cs="David" w:hint="cs"/>
          <w:rtl/>
        </w:rPr>
      </w:pPr>
      <w:r w:rsidRPr="002069E1">
        <w:rPr>
          <w:rFonts w:cs="David" w:hint="cs"/>
          <w:rtl/>
        </w:rPr>
        <w:t>גלעד ארדן</w:t>
      </w:r>
    </w:p>
    <w:p w14:paraId="5D83DE06" w14:textId="77777777" w:rsidR="002069E1" w:rsidRPr="002069E1" w:rsidRDefault="002069E1" w:rsidP="002069E1">
      <w:pPr>
        <w:bidi/>
        <w:jc w:val="both"/>
        <w:rPr>
          <w:rFonts w:cs="David" w:hint="cs"/>
          <w:rtl/>
        </w:rPr>
      </w:pPr>
      <w:r w:rsidRPr="002069E1">
        <w:rPr>
          <w:rFonts w:cs="David"/>
          <w:rtl/>
        </w:rPr>
        <w:t>אורי אריאל</w:t>
      </w:r>
    </w:p>
    <w:p w14:paraId="26E982F1" w14:textId="77777777" w:rsidR="002069E1" w:rsidRPr="002069E1" w:rsidRDefault="002069E1" w:rsidP="002069E1">
      <w:pPr>
        <w:pStyle w:val="Heading5"/>
        <w:rPr>
          <w:rFonts w:hint="cs"/>
          <w:rtl/>
        </w:rPr>
      </w:pPr>
      <w:r w:rsidRPr="002069E1">
        <w:rPr>
          <w:rFonts w:hint="cs"/>
          <w:rtl/>
        </w:rPr>
        <w:t>אליהו גבאי</w:t>
      </w:r>
      <w:r w:rsidRPr="002069E1">
        <w:rPr>
          <w:rFonts w:hint="cs"/>
          <w:rtl/>
        </w:rPr>
        <w:tab/>
      </w:r>
    </w:p>
    <w:p w14:paraId="67512D91" w14:textId="77777777" w:rsidR="002069E1" w:rsidRPr="002069E1" w:rsidRDefault="002069E1" w:rsidP="002069E1">
      <w:pPr>
        <w:bidi/>
        <w:jc w:val="both"/>
        <w:rPr>
          <w:rFonts w:cs="David" w:hint="cs"/>
          <w:rtl/>
        </w:rPr>
      </w:pPr>
      <w:r w:rsidRPr="002069E1">
        <w:rPr>
          <w:rFonts w:cs="David" w:hint="cs"/>
          <w:rtl/>
        </w:rPr>
        <w:t>זהבה גלאון</w:t>
      </w:r>
    </w:p>
    <w:p w14:paraId="304E0199" w14:textId="77777777" w:rsidR="002069E1" w:rsidRPr="002069E1" w:rsidRDefault="002069E1" w:rsidP="002069E1">
      <w:pPr>
        <w:bidi/>
        <w:jc w:val="both"/>
        <w:rPr>
          <w:rFonts w:cs="David" w:hint="cs"/>
          <w:rtl/>
        </w:rPr>
      </w:pPr>
      <w:r w:rsidRPr="002069E1">
        <w:rPr>
          <w:rFonts w:cs="David"/>
          <w:rtl/>
        </w:rPr>
        <w:t>יצחק גלנטי</w:t>
      </w:r>
    </w:p>
    <w:p w14:paraId="3BA00FF7" w14:textId="77777777" w:rsidR="002069E1" w:rsidRPr="002069E1" w:rsidRDefault="002069E1" w:rsidP="002069E1">
      <w:pPr>
        <w:bidi/>
        <w:jc w:val="both"/>
        <w:rPr>
          <w:rFonts w:cs="David" w:hint="cs"/>
          <w:rtl/>
        </w:rPr>
      </w:pPr>
      <w:r w:rsidRPr="002069E1">
        <w:rPr>
          <w:rFonts w:cs="David" w:hint="cs"/>
          <w:rtl/>
        </w:rPr>
        <w:t>מגלי והבה</w:t>
      </w:r>
    </w:p>
    <w:p w14:paraId="06915837" w14:textId="77777777" w:rsidR="002069E1" w:rsidRPr="002069E1" w:rsidRDefault="002069E1" w:rsidP="002069E1">
      <w:pPr>
        <w:bidi/>
        <w:jc w:val="both"/>
        <w:rPr>
          <w:rFonts w:cs="David" w:hint="cs"/>
          <w:rtl/>
        </w:rPr>
      </w:pPr>
      <w:r w:rsidRPr="002069E1">
        <w:rPr>
          <w:rFonts w:cs="David" w:hint="cs"/>
          <w:rtl/>
        </w:rPr>
        <w:t>נסים זאב</w:t>
      </w:r>
    </w:p>
    <w:p w14:paraId="10F1F586" w14:textId="77777777" w:rsidR="002069E1" w:rsidRPr="002069E1" w:rsidRDefault="002069E1" w:rsidP="002069E1">
      <w:pPr>
        <w:bidi/>
        <w:jc w:val="both"/>
        <w:rPr>
          <w:rFonts w:cs="David" w:hint="cs"/>
          <w:rtl/>
        </w:rPr>
      </w:pPr>
      <w:r w:rsidRPr="002069E1">
        <w:rPr>
          <w:rFonts w:cs="David" w:hint="cs"/>
          <w:rtl/>
        </w:rPr>
        <w:t>נאדיה חילו</w:t>
      </w:r>
    </w:p>
    <w:p w14:paraId="2D64CA5B" w14:textId="77777777" w:rsidR="002069E1" w:rsidRPr="002069E1" w:rsidRDefault="002069E1" w:rsidP="002069E1">
      <w:pPr>
        <w:bidi/>
        <w:jc w:val="both"/>
        <w:rPr>
          <w:rFonts w:cs="David" w:hint="cs"/>
          <w:rtl/>
        </w:rPr>
      </w:pPr>
      <w:r w:rsidRPr="002069E1">
        <w:rPr>
          <w:rFonts w:cs="David" w:hint="cs"/>
          <w:rtl/>
        </w:rPr>
        <w:t>יואל חסון</w:t>
      </w:r>
    </w:p>
    <w:p w14:paraId="0EB3D323" w14:textId="77777777" w:rsidR="002069E1" w:rsidRPr="002069E1" w:rsidRDefault="002069E1" w:rsidP="002069E1">
      <w:pPr>
        <w:bidi/>
        <w:jc w:val="both"/>
        <w:rPr>
          <w:rFonts w:cs="David" w:hint="cs"/>
          <w:rtl/>
        </w:rPr>
      </w:pPr>
      <w:r w:rsidRPr="002069E1">
        <w:rPr>
          <w:rFonts w:cs="David" w:hint="cs"/>
          <w:rtl/>
        </w:rPr>
        <w:t>שי חרמש</w:t>
      </w:r>
    </w:p>
    <w:p w14:paraId="23B7A388" w14:textId="77777777" w:rsidR="002069E1" w:rsidRPr="002069E1" w:rsidRDefault="002069E1" w:rsidP="002069E1">
      <w:pPr>
        <w:pStyle w:val="Heading5"/>
        <w:rPr>
          <w:rFonts w:hint="cs"/>
          <w:rtl/>
        </w:rPr>
      </w:pPr>
      <w:r w:rsidRPr="002069E1">
        <w:rPr>
          <w:rFonts w:hint="cs"/>
          <w:rtl/>
        </w:rPr>
        <w:t>אסתרינה טרטמן</w:t>
      </w:r>
    </w:p>
    <w:p w14:paraId="57096CA0" w14:textId="77777777" w:rsidR="002069E1" w:rsidRPr="002069E1" w:rsidRDefault="002069E1" w:rsidP="002069E1">
      <w:pPr>
        <w:bidi/>
        <w:jc w:val="both"/>
        <w:rPr>
          <w:rFonts w:cs="David" w:hint="cs"/>
          <w:rtl/>
        </w:rPr>
      </w:pPr>
      <w:r w:rsidRPr="002069E1">
        <w:rPr>
          <w:rFonts w:cs="David" w:hint="cs"/>
          <w:rtl/>
        </w:rPr>
        <w:t>אביגדור יצחקי</w:t>
      </w:r>
    </w:p>
    <w:p w14:paraId="1F991643" w14:textId="77777777" w:rsidR="002069E1" w:rsidRPr="002069E1" w:rsidRDefault="002069E1" w:rsidP="002069E1">
      <w:pPr>
        <w:bidi/>
        <w:jc w:val="both"/>
        <w:rPr>
          <w:rFonts w:cs="David"/>
          <w:rtl/>
        </w:rPr>
      </w:pPr>
      <w:r w:rsidRPr="002069E1">
        <w:rPr>
          <w:rFonts w:cs="David"/>
          <w:rtl/>
        </w:rPr>
        <w:t>יעקב מרגי</w:t>
      </w:r>
    </w:p>
    <w:p w14:paraId="4EF7BD8A" w14:textId="77777777" w:rsidR="002069E1" w:rsidRPr="002069E1" w:rsidRDefault="002069E1" w:rsidP="002069E1">
      <w:pPr>
        <w:bidi/>
        <w:jc w:val="both"/>
        <w:rPr>
          <w:rFonts w:cs="David" w:hint="cs"/>
          <w:rtl/>
        </w:rPr>
      </w:pPr>
      <w:r w:rsidRPr="002069E1">
        <w:rPr>
          <w:rFonts w:cs="David"/>
          <w:rtl/>
        </w:rPr>
        <w:t>יורם מרציאנו</w:t>
      </w:r>
    </w:p>
    <w:p w14:paraId="112F2FA0" w14:textId="77777777" w:rsidR="002069E1" w:rsidRPr="002069E1" w:rsidRDefault="002069E1" w:rsidP="002069E1">
      <w:pPr>
        <w:bidi/>
        <w:jc w:val="both"/>
        <w:rPr>
          <w:rFonts w:cs="David" w:hint="cs"/>
          <w:rtl/>
        </w:rPr>
      </w:pPr>
      <w:r w:rsidRPr="002069E1">
        <w:rPr>
          <w:rFonts w:cs="David" w:hint="cs"/>
          <w:rtl/>
        </w:rPr>
        <w:t>גדעון סער</w:t>
      </w:r>
    </w:p>
    <w:p w14:paraId="5A42D475" w14:textId="77777777" w:rsidR="002069E1" w:rsidRPr="002069E1" w:rsidRDefault="002069E1" w:rsidP="002069E1">
      <w:pPr>
        <w:bidi/>
        <w:jc w:val="both"/>
        <w:rPr>
          <w:rFonts w:cs="David" w:hint="cs"/>
          <w:rtl/>
        </w:rPr>
      </w:pPr>
    </w:p>
    <w:p w14:paraId="50DD6358" w14:textId="77777777" w:rsidR="002069E1" w:rsidRPr="002069E1" w:rsidRDefault="002069E1" w:rsidP="002069E1">
      <w:pPr>
        <w:bidi/>
        <w:jc w:val="both"/>
        <w:rPr>
          <w:rFonts w:cs="David" w:hint="cs"/>
          <w:rtl/>
        </w:rPr>
      </w:pPr>
      <w:r w:rsidRPr="002069E1">
        <w:rPr>
          <w:rFonts w:cs="David" w:hint="cs"/>
          <w:rtl/>
        </w:rPr>
        <w:t>משה גפני</w:t>
      </w:r>
    </w:p>
    <w:p w14:paraId="583914D0" w14:textId="77777777" w:rsidR="002069E1" w:rsidRPr="002069E1" w:rsidRDefault="002069E1" w:rsidP="002069E1">
      <w:pPr>
        <w:bidi/>
        <w:jc w:val="both"/>
        <w:rPr>
          <w:rFonts w:cs="David" w:hint="cs"/>
          <w:rtl/>
        </w:rPr>
      </w:pPr>
      <w:r w:rsidRPr="002069E1">
        <w:rPr>
          <w:rFonts w:cs="David" w:hint="cs"/>
          <w:rtl/>
        </w:rPr>
        <w:t>יצחק זיו</w:t>
      </w:r>
    </w:p>
    <w:p w14:paraId="20E05458" w14:textId="77777777" w:rsidR="002069E1" w:rsidRPr="002069E1" w:rsidRDefault="002069E1" w:rsidP="002069E1">
      <w:pPr>
        <w:bidi/>
        <w:jc w:val="both"/>
        <w:rPr>
          <w:rFonts w:cs="David" w:hint="cs"/>
          <w:rtl/>
        </w:rPr>
      </w:pPr>
      <w:r w:rsidRPr="002069E1">
        <w:rPr>
          <w:rFonts w:cs="David" w:hint="cs"/>
          <w:rtl/>
        </w:rPr>
        <w:t xml:space="preserve">דב חנין </w:t>
      </w:r>
    </w:p>
    <w:p w14:paraId="59107335" w14:textId="77777777" w:rsidR="002069E1" w:rsidRPr="002069E1" w:rsidRDefault="002069E1" w:rsidP="002069E1">
      <w:pPr>
        <w:bidi/>
        <w:jc w:val="both"/>
        <w:rPr>
          <w:rFonts w:cs="David" w:hint="cs"/>
          <w:rtl/>
        </w:rPr>
      </w:pPr>
      <w:r w:rsidRPr="002069E1">
        <w:rPr>
          <w:rFonts w:cs="David" w:hint="cs"/>
          <w:rtl/>
        </w:rPr>
        <w:t>לימור לבנת</w:t>
      </w:r>
    </w:p>
    <w:p w14:paraId="67209DC8" w14:textId="77777777" w:rsidR="002069E1" w:rsidRPr="002069E1" w:rsidRDefault="002069E1" w:rsidP="002069E1">
      <w:pPr>
        <w:bidi/>
        <w:jc w:val="both"/>
        <w:rPr>
          <w:rFonts w:cs="David" w:hint="cs"/>
          <w:rtl/>
        </w:rPr>
      </w:pPr>
      <w:r w:rsidRPr="002069E1">
        <w:rPr>
          <w:rFonts w:cs="David" w:hint="cs"/>
          <w:rtl/>
        </w:rPr>
        <w:t>יצחק לוי</w:t>
      </w:r>
    </w:p>
    <w:p w14:paraId="6951E037" w14:textId="77777777" w:rsidR="002069E1" w:rsidRPr="002069E1" w:rsidRDefault="002069E1" w:rsidP="002069E1">
      <w:pPr>
        <w:bidi/>
        <w:jc w:val="both"/>
        <w:rPr>
          <w:rFonts w:cs="David" w:hint="cs"/>
          <w:b/>
          <w:bCs/>
          <w:u w:val="single"/>
          <w:rtl/>
        </w:rPr>
      </w:pPr>
      <w:r w:rsidRPr="002069E1">
        <w:rPr>
          <w:rFonts w:cs="David" w:hint="cs"/>
          <w:b/>
          <w:bCs/>
          <w:u w:val="single"/>
          <w:rtl/>
        </w:rPr>
        <w:t>מוזמנים:</w:t>
      </w:r>
    </w:p>
    <w:p w14:paraId="051380AA" w14:textId="77777777" w:rsidR="002069E1" w:rsidRPr="002069E1" w:rsidRDefault="002069E1" w:rsidP="002069E1">
      <w:pPr>
        <w:bidi/>
        <w:jc w:val="both"/>
        <w:rPr>
          <w:rFonts w:cs="David" w:hint="cs"/>
          <w:rtl/>
        </w:rPr>
      </w:pPr>
      <w:r w:rsidRPr="002069E1">
        <w:rPr>
          <w:rFonts w:cs="David" w:hint="cs"/>
          <w:rtl/>
        </w:rPr>
        <w:t>מזכיר הכנסת אריה האן</w:t>
      </w:r>
    </w:p>
    <w:p w14:paraId="583BB5B3" w14:textId="77777777" w:rsidR="002069E1" w:rsidRPr="002069E1" w:rsidRDefault="002069E1" w:rsidP="002069E1">
      <w:pPr>
        <w:bidi/>
        <w:jc w:val="both"/>
        <w:rPr>
          <w:rFonts w:cs="David"/>
          <w:rtl/>
        </w:rPr>
      </w:pPr>
      <w:r w:rsidRPr="002069E1">
        <w:rPr>
          <w:rFonts w:cs="David"/>
          <w:rtl/>
        </w:rPr>
        <w:t>נאזם באדר</w:t>
      </w:r>
      <w:r w:rsidRPr="002069E1">
        <w:rPr>
          <w:rFonts w:cs="David"/>
          <w:rtl/>
        </w:rPr>
        <w:tab/>
      </w:r>
      <w:r w:rsidRPr="002069E1">
        <w:rPr>
          <w:rFonts w:cs="David"/>
          <w:rtl/>
        </w:rPr>
        <w:tab/>
        <w:t>- סגן מזכיר הכנסת</w:t>
      </w:r>
    </w:p>
    <w:p w14:paraId="05B679DC" w14:textId="77777777" w:rsidR="002069E1" w:rsidRPr="002069E1" w:rsidRDefault="002069E1" w:rsidP="002069E1">
      <w:pPr>
        <w:bidi/>
        <w:jc w:val="both"/>
        <w:rPr>
          <w:rFonts w:cs="David" w:hint="cs"/>
          <w:rtl/>
        </w:rPr>
      </w:pPr>
      <w:r w:rsidRPr="002069E1">
        <w:rPr>
          <w:rFonts w:cs="David"/>
          <w:rtl/>
        </w:rPr>
        <w:t>ירדנה מלר-הורביץ</w:t>
      </w:r>
      <w:r w:rsidRPr="002069E1">
        <w:rPr>
          <w:rFonts w:cs="David"/>
          <w:rtl/>
        </w:rPr>
        <w:tab/>
        <w:t>- סגנית מזכיר הכנסת</w:t>
      </w:r>
    </w:p>
    <w:p w14:paraId="446D9AA1" w14:textId="77777777" w:rsidR="002069E1" w:rsidRPr="002069E1" w:rsidRDefault="002069E1" w:rsidP="002069E1">
      <w:pPr>
        <w:bidi/>
        <w:jc w:val="both"/>
        <w:rPr>
          <w:rFonts w:cs="David" w:hint="cs"/>
          <w:rtl/>
        </w:rPr>
      </w:pPr>
      <w:r w:rsidRPr="002069E1">
        <w:rPr>
          <w:rFonts w:cs="David" w:hint="cs"/>
          <w:rtl/>
        </w:rPr>
        <w:t xml:space="preserve">נורית דאבוש </w:t>
      </w:r>
      <w:r w:rsidRPr="002069E1">
        <w:rPr>
          <w:rFonts w:cs="David"/>
          <w:rtl/>
        </w:rPr>
        <w:t>–</w:t>
      </w:r>
      <w:r w:rsidRPr="002069E1">
        <w:rPr>
          <w:rFonts w:cs="David" w:hint="cs"/>
          <w:rtl/>
        </w:rPr>
        <w:t xml:space="preserve"> יו"ר הרשות השנייה</w:t>
      </w:r>
    </w:p>
    <w:p w14:paraId="3BD1E4AF" w14:textId="77777777" w:rsidR="002069E1" w:rsidRPr="002069E1" w:rsidRDefault="002069E1" w:rsidP="002069E1">
      <w:pPr>
        <w:tabs>
          <w:tab w:val="left" w:pos="1930"/>
        </w:tabs>
        <w:bidi/>
        <w:jc w:val="both"/>
        <w:rPr>
          <w:rFonts w:cs="David" w:hint="cs"/>
          <w:b/>
          <w:bCs/>
          <w:u w:val="single"/>
          <w:rtl/>
        </w:rPr>
      </w:pPr>
    </w:p>
    <w:p w14:paraId="7E3EF160" w14:textId="77777777" w:rsidR="002069E1" w:rsidRPr="002069E1" w:rsidRDefault="002069E1" w:rsidP="002069E1">
      <w:pPr>
        <w:tabs>
          <w:tab w:val="left" w:pos="1930"/>
        </w:tabs>
        <w:bidi/>
        <w:jc w:val="both"/>
        <w:rPr>
          <w:rFonts w:cs="David" w:hint="cs"/>
          <w:rtl/>
        </w:rPr>
      </w:pPr>
      <w:r w:rsidRPr="002069E1">
        <w:rPr>
          <w:rFonts w:cs="David" w:hint="cs"/>
          <w:b/>
          <w:bCs/>
          <w:u w:val="single"/>
          <w:rtl/>
        </w:rPr>
        <w:t>ייעוץ משפטי</w:t>
      </w:r>
      <w:r w:rsidRPr="002069E1">
        <w:rPr>
          <w:rFonts w:cs="David"/>
          <w:b/>
          <w:bCs/>
          <w:rtl/>
        </w:rPr>
        <w:t>:</w:t>
      </w:r>
      <w:r w:rsidRPr="002069E1">
        <w:rPr>
          <w:rFonts w:cs="David" w:hint="cs"/>
          <w:rtl/>
        </w:rPr>
        <w:t xml:space="preserve">      </w:t>
      </w:r>
      <w:r w:rsidRPr="002069E1">
        <w:rPr>
          <w:rFonts w:cs="David"/>
          <w:rtl/>
        </w:rPr>
        <w:t>ארבל אסטרחן</w:t>
      </w:r>
    </w:p>
    <w:p w14:paraId="4FBEEDFB" w14:textId="77777777" w:rsidR="002069E1" w:rsidRPr="002069E1" w:rsidRDefault="002069E1" w:rsidP="002069E1">
      <w:pPr>
        <w:tabs>
          <w:tab w:val="left" w:pos="1930"/>
        </w:tabs>
        <w:bidi/>
        <w:jc w:val="both"/>
        <w:rPr>
          <w:rFonts w:cs="David" w:hint="cs"/>
          <w:b/>
          <w:bCs/>
          <w:u w:val="single"/>
          <w:rtl/>
        </w:rPr>
      </w:pPr>
    </w:p>
    <w:p w14:paraId="6ABC84A2" w14:textId="77777777" w:rsidR="002069E1" w:rsidRPr="002069E1" w:rsidRDefault="002069E1" w:rsidP="002069E1">
      <w:pPr>
        <w:tabs>
          <w:tab w:val="left" w:pos="1930"/>
        </w:tabs>
        <w:bidi/>
        <w:jc w:val="both"/>
        <w:rPr>
          <w:rFonts w:cs="David"/>
          <w:b/>
          <w:bCs/>
          <w:rtl/>
        </w:rPr>
      </w:pPr>
      <w:r w:rsidRPr="002069E1">
        <w:rPr>
          <w:rFonts w:cs="David"/>
          <w:b/>
          <w:bCs/>
          <w:u w:val="single"/>
          <w:rtl/>
        </w:rPr>
        <w:t>מנהלת הוועדה</w:t>
      </w:r>
      <w:r w:rsidRPr="002069E1">
        <w:rPr>
          <w:rFonts w:cs="David"/>
          <w:rtl/>
        </w:rPr>
        <w:t>:</w:t>
      </w:r>
      <w:r w:rsidRPr="002069E1">
        <w:rPr>
          <w:rFonts w:cs="David" w:hint="cs"/>
          <w:b/>
          <w:bCs/>
          <w:rtl/>
        </w:rPr>
        <w:t xml:space="preserve">       </w:t>
      </w:r>
      <w:r w:rsidRPr="002069E1">
        <w:rPr>
          <w:rFonts w:cs="David"/>
          <w:rtl/>
        </w:rPr>
        <w:t>אתי בן יוסף</w:t>
      </w:r>
    </w:p>
    <w:p w14:paraId="5D391B82" w14:textId="77777777" w:rsidR="002069E1" w:rsidRPr="002069E1" w:rsidRDefault="002069E1" w:rsidP="002069E1">
      <w:pPr>
        <w:bidi/>
        <w:jc w:val="both"/>
        <w:rPr>
          <w:rFonts w:cs="David" w:hint="cs"/>
          <w:b/>
          <w:bCs/>
          <w:u w:val="single"/>
          <w:rtl/>
        </w:rPr>
      </w:pPr>
    </w:p>
    <w:p w14:paraId="72E13034" w14:textId="77777777" w:rsidR="002069E1" w:rsidRPr="002069E1" w:rsidRDefault="002069E1" w:rsidP="002069E1">
      <w:pPr>
        <w:bidi/>
        <w:jc w:val="both"/>
        <w:rPr>
          <w:rFonts w:cs="David" w:hint="cs"/>
          <w:rtl/>
        </w:rPr>
      </w:pPr>
      <w:r w:rsidRPr="002069E1">
        <w:rPr>
          <w:rFonts w:cs="David" w:hint="cs"/>
          <w:b/>
          <w:bCs/>
          <w:u w:val="single"/>
          <w:rtl/>
        </w:rPr>
        <w:t>קצרנית:</w:t>
      </w:r>
      <w:r w:rsidRPr="002069E1">
        <w:rPr>
          <w:rFonts w:cs="David" w:hint="cs"/>
          <w:rtl/>
        </w:rPr>
        <w:tab/>
      </w:r>
      <w:r w:rsidRPr="002069E1">
        <w:rPr>
          <w:rFonts w:cs="David" w:hint="cs"/>
          <w:rtl/>
        </w:rPr>
        <w:tab/>
        <w:t>אושרה עצידה</w:t>
      </w:r>
    </w:p>
    <w:p w14:paraId="44031CE6" w14:textId="77777777" w:rsidR="002069E1" w:rsidRPr="002069E1" w:rsidRDefault="002069E1" w:rsidP="002069E1">
      <w:pPr>
        <w:tabs>
          <w:tab w:val="left" w:pos="1221"/>
        </w:tabs>
        <w:bidi/>
        <w:jc w:val="both"/>
        <w:rPr>
          <w:rFonts w:cs="David" w:hint="cs"/>
          <w:rtl/>
        </w:rPr>
      </w:pPr>
      <w:r w:rsidRPr="002069E1">
        <w:rPr>
          <w:rFonts w:cs="David"/>
          <w:rtl/>
        </w:rPr>
        <w:br w:type="page"/>
      </w:r>
    </w:p>
    <w:p w14:paraId="46786D82" w14:textId="77777777" w:rsidR="002069E1" w:rsidRPr="002069E1" w:rsidRDefault="002069E1" w:rsidP="002069E1">
      <w:pPr>
        <w:tabs>
          <w:tab w:val="left" w:pos="1221"/>
        </w:tabs>
        <w:bidi/>
        <w:jc w:val="both"/>
        <w:rPr>
          <w:rFonts w:cs="David" w:hint="cs"/>
          <w:b/>
          <w:bCs/>
          <w:u w:val="single"/>
          <w:rtl/>
        </w:rPr>
      </w:pPr>
      <w:r w:rsidRPr="002069E1">
        <w:rPr>
          <w:rFonts w:cs="David" w:hint="cs"/>
          <w:b/>
          <w:bCs/>
          <w:u w:val="single"/>
          <w:rtl/>
        </w:rPr>
        <w:t>א. קביעת מסגרת הדיון להצעות להביע אי אמון בממשלה</w:t>
      </w:r>
    </w:p>
    <w:p w14:paraId="150DF8C9" w14:textId="77777777" w:rsidR="002069E1" w:rsidRPr="002069E1" w:rsidRDefault="002069E1" w:rsidP="002069E1">
      <w:pPr>
        <w:tabs>
          <w:tab w:val="left" w:pos="1930"/>
        </w:tabs>
        <w:bidi/>
        <w:jc w:val="both"/>
        <w:rPr>
          <w:rFonts w:cs="David" w:hint="cs"/>
          <w:rtl/>
        </w:rPr>
      </w:pPr>
    </w:p>
    <w:p w14:paraId="540DE15A" w14:textId="77777777" w:rsidR="002069E1" w:rsidRPr="002069E1" w:rsidRDefault="002069E1" w:rsidP="002069E1">
      <w:pPr>
        <w:bidi/>
        <w:jc w:val="both"/>
        <w:rPr>
          <w:rFonts w:cs="David" w:hint="cs"/>
          <w:b/>
          <w:bCs/>
          <w:rtl/>
        </w:rPr>
      </w:pPr>
    </w:p>
    <w:p w14:paraId="338B2B96" w14:textId="77777777" w:rsidR="002069E1" w:rsidRPr="002069E1" w:rsidRDefault="002069E1" w:rsidP="002069E1">
      <w:pPr>
        <w:bidi/>
        <w:jc w:val="both"/>
        <w:rPr>
          <w:rFonts w:cs="David" w:hint="cs"/>
          <w:u w:val="single"/>
          <w:rtl/>
        </w:rPr>
      </w:pPr>
      <w:r w:rsidRPr="002069E1">
        <w:rPr>
          <w:rFonts w:cs="David" w:hint="cs"/>
          <w:u w:val="single"/>
          <w:rtl/>
        </w:rPr>
        <w:t>היו"ר רוחמה אברהם:</w:t>
      </w:r>
    </w:p>
    <w:p w14:paraId="7D13F6ED" w14:textId="77777777" w:rsidR="002069E1" w:rsidRPr="002069E1" w:rsidRDefault="002069E1" w:rsidP="002069E1">
      <w:pPr>
        <w:bidi/>
        <w:jc w:val="both"/>
        <w:rPr>
          <w:rFonts w:cs="David" w:hint="cs"/>
          <w:rtl/>
        </w:rPr>
      </w:pPr>
    </w:p>
    <w:p w14:paraId="01F4CF59" w14:textId="77777777" w:rsidR="002069E1" w:rsidRPr="002069E1" w:rsidRDefault="002069E1" w:rsidP="002069E1">
      <w:pPr>
        <w:pStyle w:val="Heading5"/>
        <w:rPr>
          <w:rFonts w:hint="cs"/>
          <w:rtl/>
        </w:rPr>
      </w:pPr>
      <w:r w:rsidRPr="002069E1">
        <w:rPr>
          <w:rFonts w:hint="cs"/>
          <w:rtl/>
        </w:rPr>
        <w:tab/>
        <w:t xml:space="preserve">בוקר טוב. אני שמחה ישיבה שבועית נוספת של ועדת הכנסת. על סדר היום קביעת מסגרת הדיון להצעות להביע אי אמון בממשלה. יש לנו שלוש הצעות אי אמון. לאחר מכן אנחנו נתחיל את הדיון על התקציב. תיכף יש איזשהי הצעה שהיא מוסכמת עם הקואליציה והאופוזיציה. אני מודיעה כי ישנה הסכמה שביום רביעי הקרוב תהיה חקיקה פרטית. הכוונה היא שאנחנו נתחיל את הדיונים היום על התקציב בשעה שבע בערב עד אחת עשרה בלילה, ומחר בבוקר משעה אחת עשרה בבוקר. ההצבעה על התקציב בקריאה ראשונה תהיה לא לפני השעה שבע בערב.  </w:t>
      </w:r>
    </w:p>
    <w:p w14:paraId="27C33684" w14:textId="77777777" w:rsidR="002069E1" w:rsidRPr="002069E1" w:rsidRDefault="002069E1" w:rsidP="002069E1">
      <w:pPr>
        <w:bidi/>
        <w:jc w:val="both"/>
        <w:rPr>
          <w:rFonts w:cs="David" w:hint="cs"/>
          <w:rtl/>
        </w:rPr>
      </w:pPr>
    </w:p>
    <w:p w14:paraId="070F2DBE" w14:textId="77777777" w:rsidR="002069E1" w:rsidRPr="002069E1" w:rsidRDefault="002069E1" w:rsidP="002069E1">
      <w:pPr>
        <w:bidi/>
        <w:jc w:val="both"/>
        <w:rPr>
          <w:rFonts w:cs="David" w:hint="cs"/>
          <w:rtl/>
        </w:rPr>
      </w:pPr>
      <w:r w:rsidRPr="002069E1">
        <w:rPr>
          <w:rFonts w:cs="David" w:hint="cs"/>
          <w:rtl/>
        </w:rPr>
        <w:tab/>
        <w:t>ראשית, אנחנו צריכים לקבוע את המסגרת של הצעות האי אמון. יש לנו שלוש הצעות לאי אמון. הצעה ראשונה היא הקיצוץ בתקציבי הישיבות ומוסדות התורה של יהדות התורה, האיחוד לאומי ומפד"ל. המועמד להרכיב את הממשלה הוא חבר הכנסת יעקב ליצמן.  ההצעה השנייה היא  דברי ראש הממשלה בעת סיור בצפון כי "חיזבאללה" לא מאיים ולא יאיים בעתיד על ישראל, של הליכוד. המועמד להרכיב את הממשלה הוא חבר הכנסת בנימין נתניהו. הנושא השלישי הוא מדיניותה כלפי האזרחים הערביים בכלל, ותושבי הכפרים הבלתי מוכרים בנגב, של רע"ם, תע"ל, חד"ש ובל"ד. המועמד להרכיב את הממשלה הוא חבר הכנסת טלב אלסאנע.</w:t>
      </w:r>
    </w:p>
    <w:p w14:paraId="6C5A7696" w14:textId="77777777" w:rsidR="002069E1" w:rsidRPr="002069E1" w:rsidRDefault="002069E1" w:rsidP="002069E1">
      <w:pPr>
        <w:bidi/>
        <w:jc w:val="both"/>
        <w:rPr>
          <w:rFonts w:cs="David" w:hint="cs"/>
          <w:rtl/>
        </w:rPr>
      </w:pPr>
    </w:p>
    <w:p w14:paraId="65844AE8" w14:textId="77777777" w:rsidR="002069E1" w:rsidRPr="002069E1" w:rsidRDefault="002069E1" w:rsidP="002069E1">
      <w:pPr>
        <w:bidi/>
        <w:jc w:val="both"/>
        <w:rPr>
          <w:rFonts w:cs="David" w:hint="cs"/>
          <w:rtl/>
        </w:rPr>
      </w:pPr>
      <w:r w:rsidRPr="002069E1">
        <w:rPr>
          <w:rFonts w:cs="David" w:hint="cs"/>
          <w:rtl/>
        </w:rPr>
        <w:tab/>
        <w:t xml:space="preserve">משום שקיימת היום החלטה להתחיל בדיונים על התקציב אז המסגרת היא כזאת. 10 דקות למציעים, ו-5 דקות לסיעה.  אני רוצה להצביע על זה. </w:t>
      </w:r>
    </w:p>
    <w:p w14:paraId="1F3A8E36" w14:textId="77777777" w:rsidR="002069E1" w:rsidRPr="002069E1" w:rsidRDefault="002069E1" w:rsidP="002069E1">
      <w:pPr>
        <w:bidi/>
        <w:jc w:val="both"/>
        <w:rPr>
          <w:rFonts w:cs="David" w:hint="cs"/>
          <w:rtl/>
        </w:rPr>
      </w:pPr>
    </w:p>
    <w:p w14:paraId="246E5E9F" w14:textId="77777777" w:rsidR="002069E1" w:rsidRPr="002069E1" w:rsidRDefault="002069E1" w:rsidP="002069E1">
      <w:pPr>
        <w:bidi/>
        <w:jc w:val="center"/>
        <w:rPr>
          <w:rFonts w:cs="David" w:hint="cs"/>
          <w:b/>
          <w:bCs/>
          <w:rtl/>
        </w:rPr>
      </w:pPr>
      <w:r w:rsidRPr="002069E1">
        <w:rPr>
          <w:rFonts w:cs="David" w:hint="cs"/>
          <w:b/>
          <w:bCs/>
          <w:rtl/>
        </w:rPr>
        <w:t>ה צ ב ע ה</w:t>
      </w:r>
    </w:p>
    <w:p w14:paraId="3930CBA9" w14:textId="77777777" w:rsidR="002069E1" w:rsidRPr="002069E1" w:rsidRDefault="002069E1" w:rsidP="002069E1">
      <w:pPr>
        <w:bidi/>
        <w:jc w:val="center"/>
        <w:rPr>
          <w:rFonts w:cs="David" w:hint="cs"/>
          <w:rtl/>
        </w:rPr>
      </w:pPr>
      <w:r w:rsidRPr="002069E1">
        <w:rPr>
          <w:rFonts w:cs="David" w:hint="cs"/>
          <w:rtl/>
        </w:rPr>
        <w:t xml:space="preserve">בעד </w:t>
      </w:r>
      <w:r w:rsidRPr="002069E1">
        <w:rPr>
          <w:rFonts w:cs="David"/>
          <w:rtl/>
        </w:rPr>
        <w:t>–</w:t>
      </w:r>
      <w:r w:rsidRPr="002069E1">
        <w:rPr>
          <w:rFonts w:cs="David" w:hint="cs"/>
          <w:rtl/>
        </w:rPr>
        <w:t xml:space="preserve"> 13</w:t>
      </w:r>
    </w:p>
    <w:p w14:paraId="2001DA54" w14:textId="77777777" w:rsidR="002069E1" w:rsidRPr="002069E1" w:rsidRDefault="002069E1" w:rsidP="002069E1">
      <w:pPr>
        <w:bidi/>
        <w:jc w:val="center"/>
        <w:rPr>
          <w:rFonts w:cs="David" w:hint="cs"/>
          <w:rtl/>
        </w:rPr>
      </w:pPr>
      <w:r w:rsidRPr="002069E1">
        <w:rPr>
          <w:rFonts w:cs="David" w:hint="cs"/>
          <w:rtl/>
        </w:rPr>
        <w:t>נגד - אין</w:t>
      </w:r>
    </w:p>
    <w:p w14:paraId="02218A62" w14:textId="77777777" w:rsidR="002069E1" w:rsidRPr="002069E1" w:rsidRDefault="002069E1" w:rsidP="002069E1">
      <w:pPr>
        <w:bidi/>
        <w:jc w:val="center"/>
        <w:rPr>
          <w:rFonts w:cs="David" w:hint="cs"/>
          <w:rtl/>
        </w:rPr>
      </w:pPr>
      <w:r w:rsidRPr="002069E1">
        <w:rPr>
          <w:rFonts w:cs="David" w:hint="cs"/>
          <w:rtl/>
        </w:rPr>
        <w:t xml:space="preserve">נמנעים </w:t>
      </w:r>
      <w:r w:rsidRPr="002069E1">
        <w:rPr>
          <w:rFonts w:cs="David"/>
          <w:rtl/>
        </w:rPr>
        <w:t>–</w:t>
      </w:r>
      <w:r w:rsidRPr="002069E1">
        <w:rPr>
          <w:rFonts w:cs="David" w:hint="cs"/>
          <w:rtl/>
        </w:rPr>
        <w:t xml:space="preserve"> אין</w:t>
      </w:r>
    </w:p>
    <w:p w14:paraId="5BC6781D" w14:textId="77777777" w:rsidR="002069E1" w:rsidRPr="002069E1" w:rsidRDefault="002069E1" w:rsidP="002069E1">
      <w:pPr>
        <w:bidi/>
        <w:jc w:val="center"/>
        <w:rPr>
          <w:rFonts w:cs="David" w:hint="cs"/>
          <w:rtl/>
        </w:rPr>
      </w:pPr>
      <w:r w:rsidRPr="002069E1">
        <w:rPr>
          <w:rFonts w:cs="David" w:hint="cs"/>
          <w:rtl/>
        </w:rPr>
        <w:t>מסגרת הדיון  להצעות להביע אי אמון בממשלה אושרה.</w:t>
      </w:r>
    </w:p>
    <w:p w14:paraId="67FAD850" w14:textId="77777777" w:rsidR="002069E1" w:rsidRPr="002069E1" w:rsidRDefault="002069E1" w:rsidP="002069E1">
      <w:pPr>
        <w:bidi/>
        <w:jc w:val="both"/>
        <w:rPr>
          <w:rFonts w:cs="David" w:hint="cs"/>
          <w:u w:val="single"/>
          <w:rtl/>
        </w:rPr>
      </w:pPr>
    </w:p>
    <w:p w14:paraId="1D49557F"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2161BA36" w14:textId="77777777" w:rsidR="002069E1" w:rsidRPr="002069E1" w:rsidRDefault="002069E1" w:rsidP="002069E1">
      <w:pPr>
        <w:bidi/>
        <w:jc w:val="both"/>
        <w:rPr>
          <w:rFonts w:cs="David" w:hint="cs"/>
          <w:rtl/>
        </w:rPr>
      </w:pPr>
    </w:p>
    <w:p w14:paraId="3D3171A0" w14:textId="77777777" w:rsidR="002069E1" w:rsidRPr="002069E1" w:rsidRDefault="002069E1" w:rsidP="002069E1">
      <w:pPr>
        <w:bidi/>
        <w:jc w:val="both"/>
        <w:rPr>
          <w:rFonts w:cs="David" w:hint="cs"/>
          <w:rtl/>
        </w:rPr>
      </w:pPr>
      <w:r w:rsidRPr="002069E1">
        <w:rPr>
          <w:rFonts w:cs="David" w:hint="cs"/>
          <w:rtl/>
        </w:rPr>
        <w:tab/>
        <w:t xml:space="preserve"> 13 בעד.  המסגרת שנקבעה היא 10 דקות למציעים, ו-5 דקות לכל סיעה. </w:t>
      </w:r>
    </w:p>
    <w:p w14:paraId="2CE0CFF5" w14:textId="77777777" w:rsidR="002069E1" w:rsidRPr="002069E1" w:rsidRDefault="002069E1" w:rsidP="002069E1">
      <w:pPr>
        <w:bidi/>
        <w:jc w:val="both"/>
        <w:rPr>
          <w:rFonts w:cs="David" w:hint="cs"/>
          <w:rtl/>
        </w:rPr>
      </w:pPr>
      <w:r w:rsidRPr="002069E1">
        <w:rPr>
          <w:rFonts w:cs="David" w:hint="cs"/>
          <w:rtl/>
        </w:rPr>
        <w:tab/>
      </w:r>
    </w:p>
    <w:p w14:paraId="4796B2C2" w14:textId="77777777" w:rsidR="002069E1" w:rsidRPr="002069E1" w:rsidRDefault="002069E1" w:rsidP="002069E1">
      <w:pPr>
        <w:bidi/>
        <w:jc w:val="both"/>
        <w:rPr>
          <w:rFonts w:cs="David" w:hint="cs"/>
          <w:rtl/>
        </w:rPr>
      </w:pPr>
      <w:r w:rsidRPr="002069E1">
        <w:rPr>
          <w:rFonts w:cs="David" w:hint="cs"/>
          <w:rtl/>
        </w:rPr>
        <w:tab/>
        <w:t xml:space="preserve">לגבי  קביעת מסגרת הדיון על התקציב, ההצעה שלנו היא לעשות שני סבבים של פתיחה וסגירה. </w:t>
      </w:r>
    </w:p>
    <w:p w14:paraId="7B54A4A0" w14:textId="77777777" w:rsidR="002069E1" w:rsidRPr="002069E1" w:rsidRDefault="002069E1" w:rsidP="002069E1">
      <w:pPr>
        <w:bidi/>
        <w:jc w:val="both"/>
        <w:rPr>
          <w:rFonts w:cs="David" w:hint="cs"/>
          <w:rtl/>
        </w:rPr>
      </w:pPr>
    </w:p>
    <w:p w14:paraId="793C7A65" w14:textId="77777777" w:rsidR="002069E1" w:rsidRPr="002069E1" w:rsidRDefault="002069E1" w:rsidP="002069E1">
      <w:pPr>
        <w:bidi/>
        <w:jc w:val="both"/>
        <w:rPr>
          <w:rFonts w:cs="David" w:hint="cs"/>
          <w:rtl/>
        </w:rPr>
      </w:pPr>
      <w:r w:rsidRPr="002069E1">
        <w:rPr>
          <w:rFonts w:cs="David" w:hint="cs"/>
          <w:u w:val="single"/>
          <w:rtl/>
        </w:rPr>
        <w:t>משה גפני:</w:t>
      </w:r>
    </w:p>
    <w:p w14:paraId="203060AA" w14:textId="77777777" w:rsidR="002069E1" w:rsidRPr="002069E1" w:rsidRDefault="002069E1" w:rsidP="002069E1">
      <w:pPr>
        <w:bidi/>
        <w:jc w:val="both"/>
        <w:rPr>
          <w:rFonts w:cs="David" w:hint="cs"/>
          <w:rtl/>
        </w:rPr>
      </w:pPr>
    </w:p>
    <w:p w14:paraId="7AF929DA" w14:textId="77777777" w:rsidR="002069E1" w:rsidRPr="002069E1" w:rsidRDefault="002069E1" w:rsidP="002069E1">
      <w:pPr>
        <w:bidi/>
        <w:jc w:val="both"/>
        <w:rPr>
          <w:rFonts w:cs="David" w:hint="cs"/>
          <w:rtl/>
        </w:rPr>
      </w:pPr>
      <w:r w:rsidRPr="002069E1">
        <w:rPr>
          <w:rFonts w:cs="David" w:hint="cs"/>
          <w:rtl/>
        </w:rPr>
        <w:tab/>
        <w:t xml:space="preserve">מי זה שלנו? </w:t>
      </w:r>
    </w:p>
    <w:p w14:paraId="43C79711" w14:textId="77777777" w:rsidR="002069E1" w:rsidRPr="002069E1" w:rsidRDefault="002069E1" w:rsidP="002069E1">
      <w:pPr>
        <w:bidi/>
        <w:jc w:val="both"/>
        <w:rPr>
          <w:rFonts w:cs="David" w:hint="cs"/>
          <w:rtl/>
        </w:rPr>
      </w:pPr>
    </w:p>
    <w:p w14:paraId="5AFB3F37" w14:textId="77777777" w:rsidR="002069E1" w:rsidRPr="002069E1" w:rsidRDefault="002069E1" w:rsidP="002069E1">
      <w:pPr>
        <w:bidi/>
        <w:jc w:val="both"/>
        <w:rPr>
          <w:rFonts w:cs="David" w:hint="cs"/>
          <w:u w:val="single"/>
          <w:rtl/>
        </w:rPr>
      </w:pPr>
      <w:r w:rsidRPr="002069E1">
        <w:rPr>
          <w:rFonts w:cs="David" w:hint="cs"/>
          <w:u w:val="single"/>
          <w:rtl/>
        </w:rPr>
        <w:t>היו"ר רוחמה אברהם:</w:t>
      </w:r>
    </w:p>
    <w:p w14:paraId="73B50B3A" w14:textId="77777777" w:rsidR="002069E1" w:rsidRPr="002069E1" w:rsidRDefault="002069E1" w:rsidP="002069E1">
      <w:pPr>
        <w:bidi/>
        <w:jc w:val="both"/>
        <w:rPr>
          <w:rFonts w:cs="David" w:hint="cs"/>
          <w:rtl/>
        </w:rPr>
      </w:pPr>
    </w:p>
    <w:p w14:paraId="037C9FA4" w14:textId="77777777" w:rsidR="002069E1" w:rsidRPr="002069E1" w:rsidRDefault="002069E1" w:rsidP="002069E1">
      <w:pPr>
        <w:bidi/>
        <w:jc w:val="both"/>
        <w:rPr>
          <w:rFonts w:cs="David" w:hint="cs"/>
          <w:rtl/>
        </w:rPr>
      </w:pPr>
      <w:r w:rsidRPr="002069E1">
        <w:rPr>
          <w:rFonts w:cs="David" w:hint="cs"/>
          <w:rtl/>
        </w:rPr>
        <w:tab/>
        <w:t xml:space="preserve">שלי, של יושב-ראש הקואליציה, ויושב ראש האופוזיציה.  לאחר שאתה תשמע את ההצעה, תאמין לי שגם ההצעה הזאת תהיה שלך ואתה תצביע עבורה.  ההצעה שלנו היא להשאיר שני סבבים של פתיחה, סבב של פתיחה וסבב של סגירה, כאשר לכל סיעה תינתן האפשרות להציג את עמדתה במהלך  10 דקות. לאחר מכן אנחנו נתחיל בתהליך הדיון כאשר לחברי הקואליציה תינתן האפשרות לומר את דברם במשך פרק זמן של 3 דקות, ולחברי האופוזיציה בפרק זמן של 5 דקות. זה על-פי המפתח של שני שליש-שליש.  הדיון הוא דיון שאורך די הרבה זמן. כל חבר כנסת  יוכל להביע את עמדתו. אני רק מציינת שחבר כנסת שיציג את עמדתו במהלך הסבב של הפתיחה ושל הסגירה, לא ידבר בפרק זמן של בין ה-3 ל-5 דקות. מי בעד? </w:t>
      </w:r>
    </w:p>
    <w:p w14:paraId="5F051BE3" w14:textId="77777777" w:rsidR="002069E1" w:rsidRPr="002069E1" w:rsidRDefault="002069E1" w:rsidP="002069E1">
      <w:pPr>
        <w:bidi/>
        <w:jc w:val="both"/>
        <w:rPr>
          <w:rFonts w:cs="David" w:hint="cs"/>
          <w:rtl/>
        </w:rPr>
      </w:pPr>
    </w:p>
    <w:p w14:paraId="620BADFA" w14:textId="77777777" w:rsidR="002069E1" w:rsidRPr="002069E1" w:rsidRDefault="002069E1" w:rsidP="002069E1">
      <w:pPr>
        <w:bidi/>
        <w:jc w:val="center"/>
        <w:rPr>
          <w:rFonts w:cs="David" w:hint="cs"/>
          <w:b/>
          <w:bCs/>
          <w:rtl/>
        </w:rPr>
      </w:pPr>
      <w:r w:rsidRPr="002069E1">
        <w:rPr>
          <w:rFonts w:cs="David" w:hint="cs"/>
          <w:b/>
          <w:bCs/>
          <w:rtl/>
        </w:rPr>
        <w:t>ה צ ב ע ה</w:t>
      </w:r>
    </w:p>
    <w:p w14:paraId="751E39D7" w14:textId="77777777" w:rsidR="002069E1" w:rsidRPr="002069E1" w:rsidRDefault="002069E1" w:rsidP="002069E1">
      <w:pPr>
        <w:bidi/>
        <w:jc w:val="center"/>
        <w:rPr>
          <w:rFonts w:cs="David" w:hint="cs"/>
          <w:rtl/>
        </w:rPr>
      </w:pPr>
      <w:r w:rsidRPr="002069E1">
        <w:rPr>
          <w:rFonts w:cs="David" w:hint="cs"/>
          <w:rtl/>
        </w:rPr>
        <w:t xml:space="preserve">בעד </w:t>
      </w:r>
      <w:r w:rsidRPr="002069E1">
        <w:rPr>
          <w:rFonts w:cs="David"/>
          <w:rtl/>
        </w:rPr>
        <w:t>–</w:t>
      </w:r>
      <w:r w:rsidRPr="002069E1">
        <w:rPr>
          <w:rFonts w:cs="David" w:hint="cs"/>
          <w:rtl/>
        </w:rPr>
        <w:t xml:space="preserve"> 13</w:t>
      </w:r>
    </w:p>
    <w:p w14:paraId="239DEE22" w14:textId="77777777" w:rsidR="002069E1" w:rsidRPr="002069E1" w:rsidRDefault="002069E1" w:rsidP="002069E1">
      <w:pPr>
        <w:bidi/>
        <w:jc w:val="center"/>
        <w:rPr>
          <w:rFonts w:cs="David" w:hint="cs"/>
          <w:rtl/>
        </w:rPr>
      </w:pPr>
      <w:r w:rsidRPr="002069E1">
        <w:rPr>
          <w:rFonts w:cs="David" w:hint="cs"/>
          <w:rtl/>
        </w:rPr>
        <w:t>נגד - אין</w:t>
      </w:r>
    </w:p>
    <w:p w14:paraId="7CC56018" w14:textId="77777777" w:rsidR="002069E1" w:rsidRPr="002069E1" w:rsidRDefault="002069E1" w:rsidP="002069E1">
      <w:pPr>
        <w:bidi/>
        <w:jc w:val="center"/>
        <w:rPr>
          <w:rFonts w:cs="David" w:hint="cs"/>
          <w:rtl/>
        </w:rPr>
      </w:pPr>
      <w:r w:rsidRPr="002069E1">
        <w:rPr>
          <w:rFonts w:cs="David" w:hint="cs"/>
          <w:rtl/>
        </w:rPr>
        <w:t xml:space="preserve">נמנעים </w:t>
      </w:r>
      <w:r w:rsidRPr="002069E1">
        <w:rPr>
          <w:rFonts w:cs="David"/>
          <w:rtl/>
        </w:rPr>
        <w:t>–</w:t>
      </w:r>
      <w:r w:rsidRPr="002069E1">
        <w:rPr>
          <w:rFonts w:cs="David" w:hint="cs"/>
          <w:rtl/>
        </w:rPr>
        <w:t xml:space="preserve"> אין</w:t>
      </w:r>
    </w:p>
    <w:p w14:paraId="3B047F71" w14:textId="77777777" w:rsidR="002069E1" w:rsidRPr="002069E1" w:rsidRDefault="002069E1" w:rsidP="002069E1">
      <w:pPr>
        <w:bidi/>
        <w:jc w:val="center"/>
        <w:rPr>
          <w:rFonts w:cs="David" w:hint="cs"/>
          <w:rtl/>
        </w:rPr>
      </w:pPr>
      <w:r w:rsidRPr="002069E1">
        <w:rPr>
          <w:rFonts w:cs="David" w:hint="cs"/>
          <w:rtl/>
        </w:rPr>
        <w:t>מסגרת הדיון  בנושא התקציב אושרה.</w:t>
      </w:r>
    </w:p>
    <w:p w14:paraId="3699DC4E" w14:textId="77777777" w:rsidR="002069E1" w:rsidRPr="002069E1" w:rsidRDefault="002069E1" w:rsidP="002069E1">
      <w:pPr>
        <w:bidi/>
        <w:jc w:val="both"/>
        <w:rPr>
          <w:rFonts w:cs="David" w:hint="cs"/>
          <w:u w:val="single"/>
          <w:rtl/>
        </w:rPr>
      </w:pPr>
    </w:p>
    <w:p w14:paraId="47A57666" w14:textId="77777777" w:rsidR="002069E1" w:rsidRPr="002069E1" w:rsidRDefault="002069E1" w:rsidP="002069E1">
      <w:pPr>
        <w:bidi/>
        <w:jc w:val="both"/>
        <w:rPr>
          <w:rFonts w:cs="David" w:hint="cs"/>
          <w:rtl/>
        </w:rPr>
      </w:pPr>
      <w:r w:rsidRPr="002069E1">
        <w:rPr>
          <w:rFonts w:cs="David" w:hint="cs"/>
          <w:u w:val="single"/>
          <w:rtl/>
        </w:rPr>
        <w:lastRenderedPageBreak/>
        <w:t>היו"ר רוחמה אברהם:</w:t>
      </w:r>
    </w:p>
    <w:p w14:paraId="31BC0DA2" w14:textId="77777777" w:rsidR="002069E1" w:rsidRPr="002069E1" w:rsidRDefault="002069E1" w:rsidP="002069E1">
      <w:pPr>
        <w:bidi/>
        <w:jc w:val="both"/>
        <w:rPr>
          <w:rFonts w:cs="David" w:hint="cs"/>
          <w:rtl/>
        </w:rPr>
      </w:pPr>
    </w:p>
    <w:p w14:paraId="1663CCE1" w14:textId="77777777" w:rsidR="002069E1" w:rsidRPr="002069E1" w:rsidRDefault="002069E1" w:rsidP="002069E1">
      <w:pPr>
        <w:bidi/>
        <w:jc w:val="both"/>
        <w:rPr>
          <w:rFonts w:cs="David" w:hint="cs"/>
          <w:rtl/>
        </w:rPr>
      </w:pPr>
      <w:r w:rsidRPr="002069E1">
        <w:rPr>
          <w:rFonts w:cs="David" w:hint="cs"/>
          <w:rtl/>
        </w:rPr>
        <w:tab/>
        <w:t xml:space="preserve">13 בעד. הדיון מתחיל היום בשעה שבע בערב. מחר ההצבעה תהיה לא לפני השעה שבע בערב. </w:t>
      </w:r>
    </w:p>
    <w:p w14:paraId="0DB7A317" w14:textId="77777777" w:rsidR="002069E1" w:rsidRPr="002069E1" w:rsidRDefault="002069E1" w:rsidP="002069E1">
      <w:pPr>
        <w:bidi/>
        <w:jc w:val="both"/>
        <w:rPr>
          <w:rFonts w:cs="David" w:hint="cs"/>
          <w:rtl/>
        </w:rPr>
      </w:pPr>
    </w:p>
    <w:p w14:paraId="58F86A8B" w14:textId="77777777" w:rsidR="002069E1" w:rsidRPr="002069E1" w:rsidRDefault="002069E1" w:rsidP="002069E1">
      <w:pPr>
        <w:bidi/>
        <w:jc w:val="both"/>
        <w:rPr>
          <w:rFonts w:cs="David" w:hint="cs"/>
          <w:rtl/>
        </w:rPr>
      </w:pPr>
      <w:r w:rsidRPr="002069E1">
        <w:rPr>
          <w:rFonts w:cs="David" w:hint="cs"/>
          <w:u w:val="single"/>
          <w:rtl/>
        </w:rPr>
        <w:t>משה גפני:</w:t>
      </w:r>
    </w:p>
    <w:p w14:paraId="4D1C3162" w14:textId="77777777" w:rsidR="002069E1" w:rsidRPr="002069E1" w:rsidRDefault="002069E1" w:rsidP="002069E1">
      <w:pPr>
        <w:bidi/>
        <w:jc w:val="both"/>
        <w:rPr>
          <w:rFonts w:cs="David" w:hint="cs"/>
          <w:rtl/>
        </w:rPr>
      </w:pPr>
    </w:p>
    <w:p w14:paraId="4D9F631A" w14:textId="77777777" w:rsidR="002069E1" w:rsidRPr="002069E1" w:rsidRDefault="002069E1" w:rsidP="002069E1">
      <w:pPr>
        <w:bidi/>
        <w:jc w:val="both"/>
        <w:rPr>
          <w:rFonts w:cs="David" w:hint="cs"/>
          <w:rtl/>
        </w:rPr>
      </w:pPr>
      <w:r w:rsidRPr="002069E1">
        <w:rPr>
          <w:rFonts w:cs="David" w:hint="cs"/>
          <w:rtl/>
        </w:rPr>
        <w:tab/>
        <w:t xml:space="preserve">ביום רביעי יש הצעות דחופות רגילות? </w:t>
      </w:r>
    </w:p>
    <w:p w14:paraId="76A9C8DD" w14:textId="77777777" w:rsidR="002069E1" w:rsidRPr="002069E1" w:rsidRDefault="002069E1" w:rsidP="002069E1">
      <w:pPr>
        <w:bidi/>
        <w:jc w:val="both"/>
        <w:rPr>
          <w:rFonts w:cs="David" w:hint="cs"/>
          <w:rtl/>
        </w:rPr>
      </w:pPr>
    </w:p>
    <w:p w14:paraId="6A8BC01E"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0E56263A" w14:textId="77777777" w:rsidR="002069E1" w:rsidRPr="002069E1" w:rsidRDefault="002069E1" w:rsidP="002069E1">
      <w:pPr>
        <w:bidi/>
        <w:jc w:val="both"/>
        <w:rPr>
          <w:rFonts w:cs="David" w:hint="cs"/>
          <w:rtl/>
        </w:rPr>
      </w:pPr>
    </w:p>
    <w:p w14:paraId="1A05450E" w14:textId="77777777" w:rsidR="002069E1" w:rsidRPr="002069E1" w:rsidRDefault="002069E1" w:rsidP="002069E1">
      <w:pPr>
        <w:bidi/>
        <w:jc w:val="both"/>
        <w:rPr>
          <w:rFonts w:cs="David" w:hint="cs"/>
          <w:rtl/>
        </w:rPr>
      </w:pPr>
      <w:r w:rsidRPr="002069E1">
        <w:rPr>
          <w:rFonts w:cs="David" w:hint="cs"/>
          <w:rtl/>
        </w:rPr>
        <w:tab/>
        <w:t xml:space="preserve">הצעות דחופות לא. יהיו רק הצעות חוק פרטיות וממשלתיות  וגם פה בהסכמה. </w:t>
      </w:r>
    </w:p>
    <w:p w14:paraId="5736F696" w14:textId="77777777" w:rsidR="002069E1" w:rsidRPr="002069E1" w:rsidRDefault="002069E1" w:rsidP="002069E1">
      <w:pPr>
        <w:bidi/>
        <w:jc w:val="both"/>
        <w:rPr>
          <w:rFonts w:cs="David" w:hint="cs"/>
          <w:rtl/>
        </w:rPr>
      </w:pPr>
    </w:p>
    <w:p w14:paraId="729EC3C9" w14:textId="77777777" w:rsidR="002069E1" w:rsidRPr="002069E1" w:rsidRDefault="002069E1" w:rsidP="002069E1">
      <w:pPr>
        <w:bidi/>
        <w:jc w:val="both"/>
        <w:rPr>
          <w:rFonts w:cs="David" w:hint="cs"/>
          <w:rtl/>
        </w:rPr>
      </w:pPr>
      <w:r w:rsidRPr="002069E1">
        <w:rPr>
          <w:rFonts w:cs="David" w:hint="cs"/>
          <w:u w:val="single"/>
          <w:rtl/>
        </w:rPr>
        <w:t>משה גפני:</w:t>
      </w:r>
    </w:p>
    <w:p w14:paraId="4FC9FA6B" w14:textId="77777777" w:rsidR="002069E1" w:rsidRPr="002069E1" w:rsidRDefault="002069E1" w:rsidP="002069E1">
      <w:pPr>
        <w:bidi/>
        <w:jc w:val="both"/>
        <w:rPr>
          <w:rFonts w:cs="David" w:hint="cs"/>
          <w:rtl/>
        </w:rPr>
      </w:pPr>
    </w:p>
    <w:p w14:paraId="1298B337" w14:textId="77777777" w:rsidR="002069E1" w:rsidRPr="002069E1" w:rsidRDefault="002069E1" w:rsidP="002069E1">
      <w:pPr>
        <w:bidi/>
        <w:jc w:val="both"/>
        <w:rPr>
          <w:rFonts w:cs="David" w:hint="cs"/>
          <w:rtl/>
        </w:rPr>
      </w:pPr>
      <w:r w:rsidRPr="002069E1">
        <w:rPr>
          <w:rFonts w:cs="David" w:hint="cs"/>
          <w:rtl/>
        </w:rPr>
        <w:tab/>
        <w:t xml:space="preserve">למה לא הצעות דחופות?  יום רביעי פנוי. </w:t>
      </w:r>
    </w:p>
    <w:p w14:paraId="071FFE61" w14:textId="77777777" w:rsidR="002069E1" w:rsidRPr="002069E1" w:rsidRDefault="002069E1" w:rsidP="002069E1">
      <w:pPr>
        <w:bidi/>
        <w:jc w:val="both"/>
        <w:rPr>
          <w:rFonts w:cs="David" w:hint="cs"/>
          <w:rtl/>
        </w:rPr>
      </w:pPr>
    </w:p>
    <w:p w14:paraId="716E87F5" w14:textId="77777777" w:rsidR="002069E1" w:rsidRPr="002069E1" w:rsidRDefault="002069E1" w:rsidP="002069E1">
      <w:pPr>
        <w:bidi/>
        <w:jc w:val="both"/>
        <w:rPr>
          <w:rFonts w:cs="David" w:hint="cs"/>
          <w:u w:val="single"/>
          <w:rtl/>
        </w:rPr>
      </w:pPr>
      <w:r w:rsidRPr="002069E1">
        <w:rPr>
          <w:rFonts w:cs="David" w:hint="cs"/>
          <w:u w:val="single"/>
          <w:rtl/>
        </w:rPr>
        <w:t>היו"ר רוחמה אברהם:</w:t>
      </w:r>
    </w:p>
    <w:p w14:paraId="3862AF1A" w14:textId="77777777" w:rsidR="002069E1" w:rsidRPr="002069E1" w:rsidRDefault="002069E1" w:rsidP="002069E1">
      <w:pPr>
        <w:bidi/>
        <w:jc w:val="both"/>
        <w:rPr>
          <w:rFonts w:cs="David" w:hint="cs"/>
          <w:rtl/>
        </w:rPr>
      </w:pPr>
    </w:p>
    <w:p w14:paraId="3CE43DE8" w14:textId="77777777" w:rsidR="002069E1" w:rsidRPr="002069E1" w:rsidRDefault="002069E1" w:rsidP="002069E1">
      <w:pPr>
        <w:bidi/>
        <w:jc w:val="both"/>
        <w:rPr>
          <w:rFonts w:cs="David" w:hint="cs"/>
          <w:rtl/>
        </w:rPr>
      </w:pPr>
      <w:r w:rsidRPr="002069E1">
        <w:rPr>
          <w:rFonts w:cs="David" w:hint="cs"/>
          <w:rtl/>
        </w:rPr>
        <w:tab/>
        <w:t xml:space="preserve">הוא יחסית לא פנוי. </w:t>
      </w:r>
    </w:p>
    <w:p w14:paraId="1B27AF5F" w14:textId="77777777" w:rsidR="002069E1" w:rsidRPr="002069E1" w:rsidRDefault="002069E1" w:rsidP="002069E1">
      <w:pPr>
        <w:bidi/>
        <w:jc w:val="both"/>
        <w:rPr>
          <w:rFonts w:cs="David" w:hint="cs"/>
          <w:rtl/>
        </w:rPr>
      </w:pPr>
    </w:p>
    <w:p w14:paraId="5C7F8AEE" w14:textId="77777777" w:rsidR="002069E1" w:rsidRPr="002069E1" w:rsidRDefault="002069E1" w:rsidP="002069E1">
      <w:pPr>
        <w:bidi/>
        <w:jc w:val="both"/>
        <w:rPr>
          <w:rFonts w:cs="David" w:hint="cs"/>
          <w:rtl/>
        </w:rPr>
      </w:pPr>
      <w:r w:rsidRPr="002069E1">
        <w:rPr>
          <w:rFonts w:cs="David" w:hint="cs"/>
          <w:u w:val="single"/>
          <w:rtl/>
        </w:rPr>
        <w:t>נסים זאב:</w:t>
      </w:r>
    </w:p>
    <w:p w14:paraId="2401A7E0" w14:textId="77777777" w:rsidR="002069E1" w:rsidRPr="002069E1" w:rsidRDefault="002069E1" w:rsidP="002069E1">
      <w:pPr>
        <w:bidi/>
        <w:jc w:val="both"/>
        <w:rPr>
          <w:rFonts w:cs="David" w:hint="cs"/>
          <w:rtl/>
        </w:rPr>
      </w:pPr>
    </w:p>
    <w:p w14:paraId="6E9206ED" w14:textId="77777777" w:rsidR="002069E1" w:rsidRPr="002069E1" w:rsidRDefault="002069E1" w:rsidP="002069E1">
      <w:pPr>
        <w:bidi/>
        <w:jc w:val="both"/>
        <w:rPr>
          <w:rFonts w:cs="David" w:hint="cs"/>
          <w:rtl/>
        </w:rPr>
      </w:pPr>
      <w:r w:rsidRPr="002069E1">
        <w:rPr>
          <w:rFonts w:cs="David" w:hint="cs"/>
          <w:rtl/>
        </w:rPr>
        <w:tab/>
        <w:t xml:space="preserve"> זה דיון אישי או סיעתי? </w:t>
      </w:r>
    </w:p>
    <w:p w14:paraId="7320A808" w14:textId="77777777" w:rsidR="002069E1" w:rsidRPr="002069E1" w:rsidRDefault="002069E1" w:rsidP="002069E1">
      <w:pPr>
        <w:bidi/>
        <w:jc w:val="both"/>
        <w:rPr>
          <w:rFonts w:cs="David" w:hint="cs"/>
          <w:rtl/>
        </w:rPr>
      </w:pPr>
    </w:p>
    <w:p w14:paraId="46DB3783"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62ED7920" w14:textId="77777777" w:rsidR="002069E1" w:rsidRPr="002069E1" w:rsidRDefault="002069E1" w:rsidP="002069E1">
      <w:pPr>
        <w:bidi/>
        <w:jc w:val="both"/>
        <w:rPr>
          <w:rFonts w:cs="David" w:hint="cs"/>
          <w:rtl/>
        </w:rPr>
      </w:pPr>
    </w:p>
    <w:p w14:paraId="4B4CA6FA" w14:textId="77777777" w:rsidR="002069E1" w:rsidRPr="002069E1" w:rsidRDefault="002069E1" w:rsidP="002069E1">
      <w:pPr>
        <w:bidi/>
        <w:jc w:val="both"/>
        <w:rPr>
          <w:rFonts w:cs="David" w:hint="cs"/>
          <w:rtl/>
        </w:rPr>
      </w:pPr>
      <w:r w:rsidRPr="002069E1">
        <w:rPr>
          <w:rFonts w:cs="David" w:hint="cs"/>
          <w:rtl/>
        </w:rPr>
        <w:tab/>
        <w:t xml:space="preserve"> דיון אישי. </w:t>
      </w:r>
    </w:p>
    <w:p w14:paraId="56AEA34E" w14:textId="77777777" w:rsidR="002069E1" w:rsidRPr="002069E1" w:rsidRDefault="002069E1" w:rsidP="002069E1">
      <w:pPr>
        <w:bidi/>
        <w:jc w:val="both"/>
        <w:rPr>
          <w:rFonts w:cs="David" w:hint="cs"/>
          <w:rtl/>
        </w:rPr>
      </w:pPr>
    </w:p>
    <w:p w14:paraId="04BBC30D" w14:textId="77777777" w:rsidR="002069E1" w:rsidRPr="002069E1" w:rsidRDefault="002069E1" w:rsidP="002069E1">
      <w:pPr>
        <w:bidi/>
        <w:jc w:val="both"/>
        <w:rPr>
          <w:rFonts w:cs="David" w:hint="cs"/>
          <w:rtl/>
        </w:rPr>
      </w:pPr>
      <w:r w:rsidRPr="002069E1">
        <w:rPr>
          <w:rFonts w:cs="David" w:hint="cs"/>
          <w:u w:val="single"/>
          <w:rtl/>
        </w:rPr>
        <w:t>משה גפני:</w:t>
      </w:r>
    </w:p>
    <w:p w14:paraId="323689CA" w14:textId="77777777" w:rsidR="002069E1" w:rsidRPr="002069E1" w:rsidRDefault="002069E1" w:rsidP="002069E1">
      <w:pPr>
        <w:bidi/>
        <w:jc w:val="both"/>
        <w:rPr>
          <w:rFonts w:cs="David" w:hint="cs"/>
          <w:rtl/>
        </w:rPr>
      </w:pPr>
    </w:p>
    <w:p w14:paraId="7150C978" w14:textId="77777777" w:rsidR="002069E1" w:rsidRPr="002069E1" w:rsidRDefault="002069E1" w:rsidP="002069E1">
      <w:pPr>
        <w:bidi/>
        <w:jc w:val="both"/>
        <w:rPr>
          <w:rFonts w:cs="David" w:hint="cs"/>
          <w:rtl/>
        </w:rPr>
      </w:pPr>
      <w:r w:rsidRPr="002069E1">
        <w:rPr>
          <w:rFonts w:cs="David" w:hint="cs"/>
          <w:rtl/>
        </w:rPr>
        <w:tab/>
        <w:t xml:space="preserve">גברתי היושבת ראש, לפי הסדר יום שני ושלישי זה הצעות חוק ממשלתיות ויום רביעי זה הצעות חוק של חברי כנסת והצעות דחופות לסדר. הממשלה מנצלת את יום שני ושלישי להצעת חוק ממשלתית  להצעת חוק התקציב. אין שום סיבה אחרי שהממשלה מביאה את הצעת החוק הממשלתית שלה, זכותה לבחור להביא חוקים אחרים, אני הייתי מעדיף שהיא תביא חוקים אחרים, אבל היא לא יכולה לגזול את כבשת הרש שלנו. אני מבקש להגיש הצעות דחופות לסדר והצעות חוק. הממשלה לא יכולה להביא הצעת חוק ממשלתית אלא אם כן אנחנו מסכימים, ואנחנו לא מסכימים. </w:t>
      </w:r>
    </w:p>
    <w:p w14:paraId="434DFE8C" w14:textId="77777777" w:rsidR="002069E1" w:rsidRPr="002069E1" w:rsidRDefault="002069E1" w:rsidP="002069E1">
      <w:pPr>
        <w:bidi/>
        <w:jc w:val="both"/>
        <w:rPr>
          <w:rFonts w:cs="David" w:hint="cs"/>
          <w:rtl/>
        </w:rPr>
      </w:pPr>
    </w:p>
    <w:p w14:paraId="222B27BD"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6CA04032" w14:textId="77777777" w:rsidR="002069E1" w:rsidRPr="002069E1" w:rsidRDefault="002069E1" w:rsidP="002069E1">
      <w:pPr>
        <w:bidi/>
        <w:jc w:val="both"/>
        <w:rPr>
          <w:rFonts w:cs="David" w:hint="cs"/>
          <w:rtl/>
        </w:rPr>
      </w:pPr>
    </w:p>
    <w:p w14:paraId="5ACBA364" w14:textId="77777777" w:rsidR="002069E1" w:rsidRPr="002069E1" w:rsidRDefault="002069E1" w:rsidP="002069E1">
      <w:pPr>
        <w:bidi/>
        <w:jc w:val="both"/>
        <w:rPr>
          <w:rFonts w:cs="David" w:hint="cs"/>
          <w:rtl/>
        </w:rPr>
      </w:pPr>
      <w:r w:rsidRPr="002069E1">
        <w:rPr>
          <w:rFonts w:cs="David" w:hint="cs"/>
          <w:rtl/>
        </w:rPr>
        <w:tab/>
        <w:t xml:space="preserve">חבר הכנסת גפני, הסוגיה הזאת בהחלט עלתה כשדנו עם חבר הכנסת גדעון סער בעניין. אתה חבר כנסת יותר ותיק, ואתה יודע שבשבוע של דיונים על התקציב בדרך כלל לא היו הצעות חקיקה פרטיות. </w:t>
      </w:r>
    </w:p>
    <w:p w14:paraId="51481C74" w14:textId="77777777" w:rsidR="002069E1" w:rsidRPr="002069E1" w:rsidRDefault="002069E1" w:rsidP="002069E1">
      <w:pPr>
        <w:bidi/>
        <w:jc w:val="both"/>
        <w:rPr>
          <w:rFonts w:cs="David" w:hint="cs"/>
          <w:rtl/>
        </w:rPr>
      </w:pPr>
    </w:p>
    <w:p w14:paraId="567861E9" w14:textId="77777777" w:rsidR="002069E1" w:rsidRPr="002069E1" w:rsidRDefault="002069E1" w:rsidP="002069E1">
      <w:pPr>
        <w:bidi/>
        <w:jc w:val="both"/>
        <w:rPr>
          <w:rFonts w:cs="David" w:hint="cs"/>
          <w:rtl/>
        </w:rPr>
      </w:pPr>
      <w:r w:rsidRPr="002069E1">
        <w:rPr>
          <w:rFonts w:cs="David" w:hint="cs"/>
          <w:u w:val="single"/>
          <w:rtl/>
        </w:rPr>
        <w:t>משה גפני:</w:t>
      </w:r>
    </w:p>
    <w:p w14:paraId="63510454" w14:textId="77777777" w:rsidR="002069E1" w:rsidRPr="002069E1" w:rsidRDefault="002069E1" w:rsidP="002069E1">
      <w:pPr>
        <w:bidi/>
        <w:jc w:val="both"/>
        <w:rPr>
          <w:rFonts w:cs="David" w:hint="cs"/>
          <w:rtl/>
        </w:rPr>
      </w:pPr>
    </w:p>
    <w:p w14:paraId="361FFECE" w14:textId="77777777" w:rsidR="002069E1" w:rsidRPr="002069E1" w:rsidRDefault="002069E1" w:rsidP="002069E1">
      <w:pPr>
        <w:bidi/>
        <w:jc w:val="both"/>
        <w:rPr>
          <w:rFonts w:cs="David" w:hint="cs"/>
          <w:rtl/>
        </w:rPr>
      </w:pPr>
      <w:r w:rsidRPr="002069E1">
        <w:rPr>
          <w:rFonts w:cs="David" w:hint="cs"/>
          <w:rtl/>
        </w:rPr>
        <w:tab/>
        <w:t xml:space="preserve">היו הצבעות ביום רביעי בערב. </w:t>
      </w:r>
    </w:p>
    <w:p w14:paraId="047EFB15" w14:textId="77777777" w:rsidR="002069E1" w:rsidRPr="002069E1" w:rsidRDefault="002069E1" w:rsidP="002069E1">
      <w:pPr>
        <w:bidi/>
        <w:jc w:val="both"/>
        <w:rPr>
          <w:rFonts w:cs="David" w:hint="cs"/>
          <w:rtl/>
        </w:rPr>
      </w:pPr>
    </w:p>
    <w:p w14:paraId="16730ABB" w14:textId="77777777" w:rsidR="002069E1" w:rsidRPr="002069E1" w:rsidRDefault="002069E1" w:rsidP="002069E1">
      <w:pPr>
        <w:bidi/>
        <w:jc w:val="both"/>
        <w:rPr>
          <w:rFonts w:cs="David" w:hint="cs"/>
          <w:rtl/>
        </w:rPr>
      </w:pPr>
      <w:r w:rsidRPr="002069E1">
        <w:rPr>
          <w:rFonts w:cs="David" w:hint="cs"/>
          <w:u w:val="single"/>
          <w:rtl/>
        </w:rPr>
        <w:t>זהבה גלאון:</w:t>
      </w:r>
    </w:p>
    <w:p w14:paraId="566F60F4" w14:textId="77777777" w:rsidR="002069E1" w:rsidRPr="002069E1" w:rsidRDefault="002069E1" w:rsidP="002069E1">
      <w:pPr>
        <w:bidi/>
        <w:jc w:val="both"/>
        <w:rPr>
          <w:rFonts w:cs="David" w:hint="cs"/>
          <w:rtl/>
        </w:rPr>
      </w:pPr>
    </w:p>
    <w:p w14:paraId="09E75340" w14:textId="77777777" w:rsidR="002069E1" w:rsidRPr="002069E1" w:rsidRDefault="002069E1" w:rsidP="002069E1">
      <w:pPr>
        <w:bidi/>
        <w:jc w:val="both"/>
        <w:rPr>
          <w:rFonts w:cs="David" w:hint="cs"/>
          <w:rtl/>
        </w:rPr>
      </w:pPr>
      <w:r w:rsidRPr="002069E1">
        <w:rPr>
          <w:rFonts w:cs="David" w:hint="cs"/>
          <w:rtl/>
        </w:rPr>
        <w:tab/>
        <w:t xml:space="preserve">היו שלושה ימים תמיד, ואז הצבעות היו תמיד ביום רביעי בערב כמו שאומר חבר הכנסת גפני. </w:t>
      </w:r>
    </w:p>
    <w:p w14:paraId="0A71733A" w14:textId="77777777" w:rsidR="002069E1" w:rsidRPr="002069E1" w:rsidRDefault="002069E1" w:rsidP="002069E1">
      <w:pPr>
        <w:bidi/>
        <w:jc w:val="both"/>
        <w:rPr>
          <w:rFonts w:cs="David" w:hint="cs"/>
          <w:rtl/>
        </w:rPr>
      </w:pPr>
      <w:r w:rsidRPr="002069E1">
        <w:rPr>
          <w:rFonts w:cs="David" w:hint="cs"/>
          <w:rtl/>
        </w:rPr>
        <w:tab/>
      </w:r>
      <w:r w:rsidRPr="002069E1">
        <w:rPr>
          <w:rFonts w:cs="David" w:hint="cs"/>
          <w:rtl/>
        </w:rPr>
        <w:tab/>
      </w:r>
    </w:p>
    <w:p w14:paraId="3D5E3BA8" w14:textId="77777777" w:rsidR="002069E1" w:rsidRPr="002069E1" w:rsidRDefault="002069E1" w:rsidP="002069E1">
      <w:pPr>
        <w:bidi/>
        <w:jc w:val="both"/>
        <w:rPr>
          <w:rFonts w:cs="David" w:hint="cs"/>
          <w:u w:val="single"/>
          <w:rtl/>
        </w:rPr>
      </w:pPr>
    </w:p>
    <w:p w14:paraId="63236FB9" w14:textId="77777777" w:rsidR="002069E1" w:rsidRPr="002069E1" w:rsidRDefault="002069E1" w:rsidP="002069E1">
      <w:pPr>
        <w:bidi/>
        <w:jc w:val="both"/>
        <w:rPr>
          <w:rFonts w:cs="David" w:hint="cs"/>
          <w:u w:val="single"/>
          <w:rtl/>
        </w:rPr>
      </w:pPr>
    </w:p>
    <w:p w14:paraId="61820849" w14:textId="77777777" w:rsidR="002069E1" w:rsidRPr="002069E1" w:rsidRDefault="002069E1" w:rsidP="002069E1">
      <w:pPr>
        <w:bidi/>
        <w:jc w:val="both"/>
        <w:rPr>
          <w:rFonts w:cs="David" w:hint="cs"/>
          <w:u w:val="single"/>
          <w:rtl/>
        </w:rPr>
      </w:pPr>
    </w:p>
    <w:p w14:paraId="5484D0EE" w14:textId="77777777" w:rsidR="002069E1" w:rsidRPr="002069E1" w:rsidRDefault="002069E1" w:rsidP="002069E1">
      <w:pPr>
        <w:bidi/>
        <w:jc w:val="both"/>
        <w:rPr>
          <w:rFonts w:cs="David" w:hint="cs"/>
          <w:u w:val="single"/>
          <w:rtl/>
        </w:rPr>
      </w:pPr>
    </w:p>
    <w:p w14:paraId="06501055" w14:textId="77777777" w:rsidR="002069E1" w:rsidRPr="002069E1" w:rsidRDefault="002069E1" w:rsidP="002069E1">
      <w:pPr>
        <w:bidi/>
        <w:jc w:val="both"/>
        <w:rPr>
          <w:rFonts w:cs="David" w:hint="cs"/>
          <w:u w:val="single"/>
          <w:rtl/>
        </w:rPr>
      </w:pPr>
      <w:r w:rsidRPr="002069E1">
        <w:rPr>
          <w:rFonts w:cs="David" w:hint="cs"/>
          <w:u w:val="single"/>
          <w:rtl/>
        </w:rPr>
        <w:t>היו"ר רוחמה אברהם:</w:t>
      </w:r>
    </w:p>
    <w:p w14:paraId="488F4680" w14:textId="77777777" w:rsidR="002069E1" w:rsidRPr="002069E1" w:rsidRDefault="002069E1" w:rsidP="002069E1">
      <w:pPr>
        <w:bidi/>
        <w:jc w:val="both"/>
        <w:rPr>
          <w:rFonts w:cs="David" w:hint="cs"/>
          <w:rtl/>
        </w:rPr>
      </w:pPr>
    </w:p>
    <w:p w14:paraId="3B906A20" w14:textId="77777777" w:rsidR="002069E1" w:rsidRPr="002069E1" w:rsidRDefault="002069E1" w:rsidP="002069E1">
      <w:pPr>
        <w:bidi/>
        <w:jc w:val="both"/>
        <w:rPr>
          <w:rFonts w:cs="David" w:hint="cs"/>
          <w:rtl/>
        </w:rPr>
      </w:pPr>
      <w:r w:rsidRPr="002069E1">
        <w:rPr>
          <w:rFonts w:cs="David" w:hint="cs"/>
          <w:rtl/>
        </w:rPr>
        <w:tab/>
        <w:t xml:space="preserve">אם אנחנו נתכנסנו וישנה פה החלטה להביא את הצעות החוק הפרטיות כאשר מלכתחילה, ואני אומרת בצורה הכי שקופה שרק יכולה להיות, שלא היתה שום כוונה להביא את הצעות החוק הפרטיות האלה השבוע. </w:t>
      </w:r>
    </w:p>
    <w:p w14:paraId="2E442E5C" w14:textId="77777777" w:rsidR="002069E1" w:rsidRPr="002069E1" w:rsidRDefault="002069E1" w:rsidP="002069E1">
      <w:pPr>
        <w:bidi/>
        <w:jc w:val="both"/>
        <w:rPr>
          <w:rFonts w:cs="David" w:hint="cs"/>
          <w:rtl/>
        </w:rPr>
      </w:pPr>
    </w:p>
    <w:p w14:paraId="08B34602" w14:textId="77777777" w:rsidR="002069E1" w:rsidRPr="002069E1" w:rsidRDefault="002069E1" w:rsidP="002069E1">
      <w:pPr>
        <w:bidi/>
        <w:jc w:val="both"/>
        <w:rPr>
          <w:rFonts w:cs="David" w:hint="cs"/>
          <w:rtl/>
        </w:rPr>
      </w:pPr>
      <w:r w:rsidRPr="002069E1">
        <w:rPr>
          <w:rFonts w:cs="David" w:hint="cs"/>
          <w:u w:val="single"/>
          <w:rtl/>
        </w:rPr>
        <w:t>זהבה גלאון:</w:t>
      </w:r>
    </w:p>
    <w:p w14:paraId="6091723F" w14:textId="77777777" w:rsidR="002069E1" w:rsidRPr="002069E1" w:rsidRDefault="002069E1" w:rsidP="002069E1">
      <w:pPr>
        <w:bidi/>
        <w:jc w:val="both"/>
        <w:rPr>
          <w:rFonts w:cs="David" w:hint="cs"/>
          <w:rtl/>
        </w:rPr>
      </w:pPr>
    </w:p>
    <w:p w14:paraId="46D8CB94" w14:textId="77777777" w:rsidR="002069E1" w:rsidRPr="002069E1" w:rsidRDefault="002069E1" w:rsidP="002069E1">
      <w:pPr>
        <w:bidi/>
        <w:jc w:val="both"/>
        <w:rPr>
          <w:rFonts w:cs="David" w:hint="cs"/>
          <w:rtl/>
        </w:rPr>
      </w:pPr>
      <w:r w:rsidRPr="002069E1">
        <w:rPr>
          <w:rFonts w:cs="David" w:hint="cs"/>
          <w:rtl/>
        </w:rPr>
        <w:tab/>
        <w:t xml:space="preserve">זו שערורייה שלא היתה כוונה. </w:t>
      </w:r>
    </w:p>
    <w:p w14:paraId="0606CDCD" w14:textId="77777777" w:rsidR="002069E1" w:rsidRPr="002069E1" w:rsidRDefault="002069E1" w:rsidP="002069E1">
      <w:pPr>
        <w:bidi/>
        <w:jc w:val="both"/>
        <w:rPr>
          <w:rFonts w:cs="David" w:hint="cs"/>
          <w:rtl/>
        </w:rPr>
      </w:pPr>
    </w:p>
    <w:p w14:paraId="4E11ED91"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20D3A114" w14:textId="77777777" w:rsidR="002069E1" w:rsidRPr="002069E1" w:rsidRDefault="002069E1" w:rsidP="002069E1">
      <w:pPr>
        <w:bidi/>
        <w:jc w:val="both"/>
        <w:rPr>
          <w:rFonts w:cs="David" w:hint="cs"/>
          <w:rtl/>
        </w:rPr>
      </w:pPr>
    </w:p>
    <w:p w14:paraId="71D74817" w14:textId="77777777" w:rsidR="002069E1" w:rsidRPr="002069E1" w:rsidRDefault="002069E1" w:rsidP="002069E1">
      <w:pPr>
        <w:bidi/>
        <w:jc w:val="both"/>
        <w:rPr>
          <w:rFonts w:cs="David" w:hint="cs"/>
          <w:rtl/>
        </w:rPr>
      </w:pPr>
      <w:r w:rsidRPr="002069E1">
        <w:rPr>
          <w:rFonts w:cs="David" w:hint="cs"/>
          <w:rtl/>
        </w:rPr>
        <w:tab/>
        <w:t xml:space="preserve"> כל מה שיציעו לך הרי תאמרי שזה שערורייה, ובסופו של דבר את מסכימה. </w:t>
      </w:r>
    </w:p>
    <w:p w14:paraId="6AF593A9" w14:textId="77777777" w:rsidR="002069E1" w:rsidRPr="002069E1" w:rsidRDefault="002069E1" w:rsidP="002069E1">
      <w:pPr>
        <w:bidi/>
        <w:jc w:val="both"/>
        <w:rPr>
          <w:rFonts w:cs="David" w:hint="cs"/>
          <w:rtl/>
        </w:rPr>
      </w:pPr>
    </w:p>
    <w:p w14:paraId="6A2EBD97" w14:textId="77777777" w:rsidR="002069E1" w:rsidRPr="002069E1" w:rsidRDefault="002069E1" w:rsidP="002069E1">
      <w:pPr>
        <w:bidi/>
        <w:jc w:val="both"/>
        <w:rPr>
          <w:rFonts w:cs="David" w:hint="cs"/>
          <w:rtl/>
        </w:rPr>
      </w:pPr>
      <w:r w:rsidRPr="002069E1">
        <w:rPr>
          <w:rFonts w:cs="David" w:hint="cs"/>
          <w:u w:val="single"/>
          <w:rtl/>
        </w:rPr>
        <w:t>זהבה גלאון:</w:t>
      </w:r>
    </w:p>
    <w:p w14:paraId="1E2C4C28" w14:textId="77777777" w:rsidR="002069E1" w:rsidRPr="002069E1" w:rsidRDefault="002069E1" w:rsidP="002069E1">
      <w:pPr>
        <w:bidi/>
        <w:jc w:val="both"/>
        <w:rPr>
          <w:rFonts w:cs="David" w:hint="cs"/>
          <w:rtl/>
        </w:rPr>
      </w:pPr>
    </w:p>
    <w:p w14:paraId="24726F80" w14:textId="77777777" w:rsidR="002069E1" w:rsidRPr="002069E1" w:rsidRDefault="002069E1" w:rsidP="002069E1">
      <w:pPr>
        <w:bidi/>
        <w:jc w:val="both"/>
        <w:rPr>
          <w:rFonts w:cs="David" w:hint="cs"/>
          <w:rtl/>
        </w:rPr>
      </w:pPr>
      <w:r w:rsidRPr="002069E1">
        <w:rPr>
          <w:rFonts w:cs="David" w:hint="cs"/>
          <w:rtl/>
        </w:rPr>
        <w:tab/>
        <w:t xml:space="preserve"> לא. </w:t>
      </w:r>
    </w:p>
    <w:p w14:paraId="552C5A97" w14:textId="77777777" w:rsidR="002069E1" w:rsidRPr="002069E1" w:rsidRDefault="002069E1" w:rsidP="002069E1">
      <w:pPr>
        <w:bidi/>
        <w:jc w:val="both"/>
        <w:rPr>
          <w:rFonts w:cs="David" w:hint="cs"/>
          <w:rtl/>
        </w:rPr>
      </w:pPr>
    </w:p>
    <w:p w14:paraId="219C2B93" w14:textId="77777777" w:rsidR="002069E1" w:rsidRPr="002069E1" w:rsidRDefault="002069E1" w:rsidP="002069E1">
      <w:pPr>
        <w:bidi/>
        <w:jc w:val="both"/>
        <w:rPr>
          <w:rFonts w:cs="David" w:hint="cs"/>
          <w:rtl/>
        </w:rPr>
      </w:pPr>
      <w:r w:rsidRPr="002069E1">
        <w:rPr>
          <w:rFonts w:cs="David" w:hint="cs"/>
          <w:u w:val="single"/>
          <w:rtl/>
        </w:rPr>
        <w:t>משה גפני:</w:t>
      </w:r>
    </w:p>
    <w:p w14:paraId="7F405C46" w14:textId="77777777" w:rsidR="002069E1" w:rsidRPr="002069E1" w:rsidRDefault="002069E1" w:rsidP="002069E1">
      <w:pPr>
        <w:bidi/>
        <w:jc w:val="both"/>
        <w:rPr>
          <w:rFonts w:cs="David" w:hint="cs"/>
          <w:rtl/>
        </w:rPr>
      </w:pPr>
    </w:p>
    <w:p w14:paraId="6320DA45" w14:textId="77777777" w:rsidR="002069E1" w:rsidRPr="002069E1" w:rsidRDefault="002069E1" w:rsidP="002069E1">
      <w:pPr>
        <w:bidi/>
        <w:jc w:val="both"/>
        <w:rPr>
          <w:rFonts w:cs="David" w:hint="cs"/>
          <w:rtl/>
        </w:rPr>
      </w:pPr>
      <w:r w:rsidRPr="002069E1">
        <w:rPr>
          <w:rFonts w:cs="David" w:hint="cs"/>
          <w:rtl/>
        </w:rPr>
        <w:tab/>
        <w:t xml:space="preserve">אני לא אומר שזה שערוריה, אבל אני לא מסכים. ביום רביעי היו ההצבעות על התקציב. בגלל שהאופוזיציה קטנה אז מותר לכם לרמוס אותה? </w:t>
      </w:r>
    </w:p>
    <w:p w14:paraId="7E62782E" w14:textId="77777777" w:rsidR="002069E1" w:rsidRPr="002069E1" w:rsidRDefault="002069E1" w:rsidP="002069E1">
      <w:pPr>
        <w:bidi/>
        <w:jc w:val="both"/>
        <w:rPr>
          <w:rFonts w:cs="David" w:hint="cs"/>
          <w:rtl/>
        </w:rPr>
      </w:pPr>
    </w:p>
    <w:p w14:paraId="22A98B3A"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5D4EF620" w14:textId="77777777" w:rsidR="002069E1" w:rsidRPr="002069E1" w:rsidRDefault="002069E1" w:rsidP="002069E1">
      <w:pPr>
        <w:bidi/>
        <w:jc w:val="both"/>
        <w:rPr>
          <w:rFonts w:cs="David" w:hint="cs"/>
          <w:rtl/>
        </w:rPr>
      </w:pPr>
    </w:p>
    <w:p w14:paraId="39452376" w14:textId="77777777" w:rsidR="002069E1" w:rsidRPr="002069E1" w:rsidRDefault="002069E1" w:rsidP="002069E1">
      <w:pPr>
        <w:bidi/>
        <w:jc w:val="both"/>
        <w:rPr>
          <w:rFonts w:cs="David" w:hint="cs"/>
          <w:rtl/>
        </w:rPr>
      </w:pPr>
      <w:r w:rsidRPr="002069E1">
        <w:rPr>
          <w:rFonts w:cs="David" w:hint="cs"/>
          <w:rtl/>
        </w:rPr>
        <w:tab/>
        <w:t xml:space="preserve">זה רמיסה? לא מספיק לך, נתתי לך את כל הזמן שבעולם. חבר האופוזיציה שלידך יושב אומר מה יגידו כל חברי האופוזיציה בכל כך הרבה זמן? זה גם לא בסדר. </w:t>
      </w:r>
    </w:p>
    <w:p w14:paraId="2C6E26AF" w14:textId="77777777" w:rsidR="002069E1" w:rsidRPr="002069E1" w:rsidRDefault="002069E1" w:rsidP="002069E1">
      <w:pPr>
        <w:bidi/>
        <w:jc w:val="both"/>
        <w:rPr>
          <w:rFonts w:cs="David" w:hint="cs"/>
          <w:rtl/>
        </w:rPr>
      </w:pPr>
    </w:p>
    <w:p w14:paraId="18CEBFA0" w14:textId="77777777" w:rsidR="002069E1" w:rsidRPr="002069E1" w:rsidRDefault="002069E1" w:rsidP="002069E1">
      <w:pPr>
        <w:bidi/>
        <w:jc w:val="both"/>
        <w:rPr>
          <w:rFonts w:cs="David" w:hint="cs"/>
          <w:rtl/>
        </w:rPr>
      </w:pPr>
      <w:r w:rsidRPr="002069E1">
        <w:rPr>
          <w:rFonts w:cs="David" w:hint="cs"/>
          <w:u w:val="single"/>
          <w:rtl/>
        </w:rPr>
        <w:t>משה גפני:</w:t>
      </w:r>
    </w:p>
    <w:p w14:paraId="4E9A0B81" w14:textId="77777777" w:rsidR="002069E1" w:rsidRPr="002069E1" w:rsidRDefault="002069E1" w:rsidP="002069E1">
      <w:pPr>
        <w:bidi/>
        <w:jc w:val="both"/>
        <w:rPr>
          <w:rFonts w:cs="David" w:hint="cs"/>
          <w:rtl/>
        </w:rPr>
      </w:pPr>
    </w:p>
    <w:p w14:paraId="06B83E6A" w14:textId="77777777" w:rsidR="002069E1" w:rsidRPr="002069E1" w:rsidRDefault="002069E1" w:rsidP="002069E1">
      <w:pPr>
        <w:bidi/>
        <w:jc w:val="both"/>
        <w:rPr>
          <w:rFonts w:cs="David" w:hint="cs"/>
          <w:rtl/>
        </w:rPr>
      </w:pPr>
      <w:r w:rsidRPr="002069E1">
        <w:rPr>
          <w:rFonts w:cs="David" w:hint="cs"/>
          <w:rtl/>
        </w:rPr>
        <w:tab/>
        <w:t xml:space="preserve">זה שהיחס שלך כלפיי הוא בסדר גמור, אין ויכוח. אבל זו רמיסה של הממשלה כלפי הכנסת.  </w:t>
      </w:r>
    </w:p>
    <w:p w14:paraId="653F2739" w14:textId="77777777" w:rsidR="002069E1" w:rsidRPr="002069E1" w:rsidRDefault="002069E1" w:rsidP="002069E1">
      <w:pPr>
        <w:bidi/>
        <w:jc w:val="both"/>
        <w:rPr>
          <w:rFonts w:cs="David" w:hint="cs"/>
          <w:rtl/>
        </w:rPr>
      </w:pPr>
    </w:p>
    <w:p w14:paraId="42D090D2" w14:textId="77777777" w:rsidR="002069E1" w:rsidRPr="002069E1" w:rsidRDefault="002069E1" w:rsidP="002069E1">
      <w:pPr>
        <w:bidi/>
        <w:jc w:val="both"/>
        <w:rPr>
          <w:rFonts w:cs="David" w:hint="cs"/>
          <w:rtl/>
        </w:rPr>
      </w:pPr>
      <w:r w:rsidRPr="002069E1">
        <w:rPr>
          <w:rFonts w:cs="David" w:hint="cs"/>
          <w:u w:val="single"/>
          <w:rtl/>
        </w:rPr>
        <w:t>זהבה גלאון:</w:t>
      </w:r>
    </w:p>
    <w:p w14:paraId="56509D55" w14:textId="77777777" w:rsidR="002069E1" w:rsidRPr="002069E1" w:rsidRDefault="002069E1" w:rsidP="002069E1">
      <w:pPr>
        <w:bidi/>
        <w:jc w:val="both"/>
        <w:rPr>
          <w:rFonts w:cs="David" w:hint="cs"/>
          <w:rtl/>
        </w:rPr>
      </w:pPr>
      <w:r w:rsidRPr="002069E1">
        <w:rPr>
          <w:rFonts w:cs="David" w:hint="cs"/>
          <w:rtl/>
        </w:rPr>
        <w:tab/>
      </w:r>
    </w:p>
    <w:p w14:paraId="6DB0A5EF" w14:textId="77777777" w:rsidR="002069E1" w:rsidRPr="002069E1" w:rsidRDefault="002069E1" w:rsidP="002069E1">
      <w:pPr>
        <w:bidi/>
        <w:jc w:val="both"/>
        <w:rPr>
          <w:rFonts w:cs="David" w:hint="cs"/>
          <w:rtl/>
        </w:rPr>
      </w:pPr>
      <w:r w:rsidRPr="002069E1">
        <w:rPr>
          <w:rFonts w:cs="David" w:hint="cs"/>
          <w:rtl/>
        </w:rPr>
        <w:tab/>
        <w:t xml:space="preserve">נכון. </w:t>
      </w:r>
    </w:p>
    <w:p w14:paraId="2CDABCC8" w14:textId="77777777" w:rsidR="002069E1" w:rsidRPr="002069E1" w:rsidRDefault="002069E1" w:rsidP="002069E1">
      <w:pPr>
        <w:bidi/>
        <w:jc w:val="both"/>
        <w:rPr>
          <w:rFonts w:cs="David" w:hint="cs"/>
          <w:rtl/>
        </w:rPr>
      </w:pPr>
    </w:p>
    <w:p w14:paraId="5E892157" w14:textId="77777777" w:rsidR="002069E1" w:rsidRPr="002069E1" w:rsidRDefault="002069E1" w:rsidP="002069E1">
      <w:pPr>
        <w:bidi/>
        <w:jc w:val="both"/>
        <w:rPr>
          <w:rFonts w:cs="David" w:hint="cs"/>
          <w:rtl/>
        </w:rPr>
      </w:pPr>
      <w:r w:rsidRPr="002069E1">
        <w:rPr>
          <w:rFonts w:cs="David" w:hint="cs"/>
          <w:u w:val="single"/>
          <w:rtl/>
        </w:rPr>
        <w:t>משה גפני:</w:t>
      </w:r>
    </w:p>
    <w:p w14:paraId="4DD0FAE5" w14:textId="77777777" w:rsidR="002069E1" w:rsidRPr="002069E1" w:rsidRDefault="002069E1" w:rsidP="002069E1">
      <w:pPr>
        <w:bidi/>
        <w:jc w:val="both"/>
        <w:rPr>
          <w:rFonts w:cs="David" w:hint="cs"/>
          <w:rtl/>
        </w:rPr>
      </w:pPr>
    </w:p>
    <w:p w14:paraId="6535F96F" w14:textId="77777777" w:rsidR="002069E1" w:rsidRPr="002069E1" w:rsidRDefault="002069E1" w:rsidP="002069E1">
      <w:pPr>
        <w:bidi/>
        <w:jc w:val="both"/>
        <w:rPr>
          <w:rFonts w:cs="David" w:hint="cs"/>
          <w:rtl/>
        </w:rPr>
      </w:pPr>
      <w:r w:rsidRPr="002069E1">
        <w:rPr>
          <w:rFonts w:cs="David" w:hint="cs"/>
          <w:rtl/>
        </w:rPr>
        <w:tab/>
        <w:t xml:space="preserve">יום רביעי מגיע לנו. את הצעות החוק הממשלתיות תביאו בימי שני ושלישי, אל תביאו את התקציב. </w:t>
      </w:r>
    </w:p>
    <w:p w14:paraId="62AEF3C9" w14:textId="77777777" w:rsidR="002069E1" w:rsidRPr="002069E1" w:rsidRDefault="002069E1" w:rsidP="002069E1">
      <w:pPr>
        <w:bidi/>
        <w:jc w:val="both"/>
        <w:rPr>
          <w:rFonts w:cs="David" w:hint="cs"/>
          <w:rtl/>
        </w:rPr>
      </w:pPr>
    </w:p>
    <w:p w14:paraId="6CCB4567" w14:textId="77777777" w:rsidR="002069E1" w:rsidRPr="002069E1" w:rsidRDefault="002069E1" w:rsidP="002069E1">
      <w:pPr>
        <w:bidi/>
        <w:jc w:val="both"/>
        <w:rPr>
          <w:rFonts w:cs="David" w:hint="cs"/>
          <w:u w:val="single"/>
          <w:rtl/>
        </w:rPr>
      </w:pPr>
      <w:r w:rsidRPr="002069E1">
        <w:rPr>
          <w:rFonts w:cs="David" w:hint="cs"/>
          <w:u w:val="single"/>
          <w:rtl/>
        </w:rPr>
        <w:t>גדעון סער:</w:t>
      </w:r>
    </w:p>
    <w:p w14:paraId="4D326306" w14:textId="77777777" w:rsidR="002069E1" w:rsidRPr="002069E1" w:rsidRDefault="002069E1" w:rsidP="002069E1">
      <w:pPr>
        <w:bidi/>
        <w:jc w:val="both"/>
        <w:rPr>
          <w:rFonts w:cs="David" w:hint="cs"/>
          <w:u w:val="single"/>
          <w:rtl/>
        </w:rPr>
      </w:pPr>
    </w:p>
    <w:p w14:paraId="210DB885" w14:textId="77777777" w:rsidR="002069E1" w:rsidRPr="002069E1" w:rsidRDefault="002069E1" w:rsidP="002069E1">
      <w:pPr>
        <w:bidi/>
        <w:jc w:val="both"/>
        <w:rPr>
          <w:rFonts w:cs="David" w:hint="cs"/>
          <w:rtl/>
        </w:rPr>
      </w:pPr>
      <w:r w:rsidRPr="002069E1">
        <w:rPr>
          <w:rFonts w:cs="David" w:hint="cs"/>
          <w:rtl/>
        </w:rPr>
        <w:tab/>
        <w:t>אני דיברתי עכשיו עם יושב-ראש הקואליציה, ואני חייב קודם כל להבהיר את הדברים. כאשר הגעתי היום לישיבה הכוונה היתה לקיים את יום רביעי כיום ממשלה שלישי, ולכך התנגדתי כאשר לב הדברים הוא באמת החקיקה הפרטית.  יחד עם זאת, יש הסכמה שיהיו הצעות דחופות לסדר, ואם יושב-ראש הקואליציה מסכים אז אני חושב - - -</w:t>
      </w:r>
    </w:p>
    <w:p w14:paraId="266C89E7" w14:textId="77777777" w:rsidR="002069E1" w:rsidRPr="002069E1" w:rsidRDefault="002069E1" w:rsidP="002069E1">
      <w:pPr>
        <w:bidi/>
        <w:jc w:val="both"/>
        <w:rPr>
          <w:rFonts w:cs="David" w:hint="cs"/>
          <w:rtl/>
        </w:rPr>
      </w:pPr>
    </w:p>
    <w:p w14:paraId="2CF3369D" w14:textId="77777777" w:rsidR="002069E1" w:rsidRPr="002069E1" w:rsidRDefault="002069E1" w:rsidP="002069E1">
      <w:pPr>
        <w:bidi/>
        <w:jc w:val="both"/>
        <w:rPr>
          <w:rFonts w:cs="David" w:hint="cs"/>
          <w:rtl/>
        </w:rPr>
      </w:pPr>
      <w:r w:rsidRPr="002069E1">
        <w:rPr>
          <w:rFonts w:cs="David" w:hint="cs"/>
          <w:u w:val="single"/>
          <w:rtl/>
        </w:rPr>
        <w:t>משה גפני:</w:t>
      </w:r>
    </w:p>
    <w:p w14:paraId="0982FAC2" w14:textId="77777777" w:rsidR="002069E1" w:rsidRPr="002069E1" w:rsidRDefault="002069E1" w:rsidP="002069E1">
      <w:pPr>
        <w:bidi/>
        <w:jc w:val="both"/>
        <w:rPr>
          <w:rFonts w:cs="David" w:hint="cs"/>
          <w:rtl/>
        </w:rPr>
      </w:pPr>
    </w:p>
    <w:p w14:paraId="00DA902A" w14:textId="77777777" w:rsidR="002069E1" w:rsidRPr="002069E1" w:rsidRDefault="002069E1" w:rsidP="002069E1">
      <w:pPr>
        <w:bidi/>
        <w:jc w:val="both"/>
        <w:rPr>
          <w:rFonts w:cs="David" w:hint="cs"/>
          <w:rtl/>
        </w:rPr>
      </w:pPr>
      <w:r w:rsidRPr="002069E1">
        <w:rPr>
          <w:rFonts w:cs="David" w:hint="cs"/>
          <w:rtl/>
        </w:rPr>
        <w:tab/>
        <w:t xml:space="preserve"> גברתי היושבת ראש, יש התפתחויות בפרשה של רמון, האם הכנסת לא צריכה לדון בזה בגלל שהממשלה  החליטה להביא תקציב?</w:t>
      </w:r>
      <w:r w:rsidRPr="002069E1">
        <w:rPr>
          <w:rFonts w:cs="David" w:hint="cs"/>
        </w:rPr>
        <w:t xml:space="preserve"> </w:t>
      </w:r>
      <w:r w:rsidRPr="002069E1">
        <w:rPr>
          <w:rFonts w:cs="David" w:hint="cs"/>
          <w:rtl/>
        </w:rPr>
        <w:t xml:space="preserve"> </w:t>
      </w:r>
    </w:p>
    <w:p w14:paraId="5BD94AC3" w14:textId="77777777" w:rsidR="002069E1" w:rsidRPr="002069E1" w:rsidRDefault="002069E1" w:rsidP="002069E1">
      <w:pPr>
        <w:bidi/>
        <w:jc w:val="both"/>
        <w:rPr>
          <w:rFonts w:cs="David" w:hint="cs"/>
          <w:rtl/>
        </w:rPr>
      </w:pPr>
    </w:p>
    <w:p w14:paraId="3A15FAD3" w14:textId="77777777" w:rsidR="002069E1" w:rsidRPr="002069E1" w:rsidRDefault="002069E1" w:rsidP="002069E1">
      <w:pPr>
        <w:bidi/>
        <w:jc w:val="both"/>
        <w:rPr>
          <w:rFonts w:cs="David" w:hint="cs"/>
          <w:rtl/>
        </w:rPr>
      </w:pPr>
      <w:r w:rsidRPr="002069E1">
        <w:rPr>
          <w:rFonts w:cs="David" w:hint="cs"/>
          <w:u w:val="single"/>
          <w:rtl/>
        </w:rPr>
        <w:t>נסים זאב:</w:t>
      </w:r>
    </w:p>
    <w:p w14:paraId="784449BD" w14:textId="77777777" w:rsidR="002069E1" w:rsidRPr="002069E1" w:rsidRDefault="002069E1" w:rsidP="002069E1">
      <w:pPr>
        <w:bidi/>
        <w:jc w:val="both"/>
        <w:rPr>
          <w:rFonts w:cs="David" w:hint="cs"/>
          <w:rtl/>
        </w:rPr>
      </w:pPr>
    </w:p>
    <w:p w14:paraId="6ECDD6BC" w14:textId="77777777" w:rsidR="002069E1" w:rsidRPr="002069E1" w:rsidRDefault="002069E1" w:rsidP="002069E1">
      <w:pPr>
        <w:bidi/>
        <w:jc w:val="both"/>
        <w:rPr>
          <w:rFonts w:cs="David" w:hint="cs"/>
          <w:rtl/>
        </w:rPr>
      </w:pPr>
      <w:r w:rsidRPr="002069E1">
        <w:rPr>
          <w:rFonts w:cs="David" w:hint="cs"/>
          <w:rtl/>
        </w:rPr>
        <w:tab/>
        <w:t xml:space="preserve"> פתאום פרשת רמון חשובה לרב גפני.  זה מה שמעניין אותך? </w:t>
      </w:r>
    </w:p>
    <w:p w14:paraId="69B3ECE5" w14:textId="77777777" w:rsidR="002069E1" w:rsidRPr="002069E1" w:rsidRDefault="002069E1" w:rsidP="002069E1">
      <w:pPr>
        <w:bidi/>
        <w:jc w:val="both"/>
        <w:rPr>
          <w:rFonts w:cs="David" w:hint="cs"/>
          <w:rtl/>
        </w:rPr>
      </w:pPr>
    </w:p>
    <w:p w14:paraId="3693FE1C" w14:textId="77777777" w:rsidR="002069E1" w:rsidRPr="002069E1" w:rsidRDefault="002069E1" w:rsidP="002069E1">
      <w:pPr>
        <w:pStyle w:val="Heading5"/>
        <w:rPr>
          <w:rFonts w:hint="cs"/>
          <w:rtl/>
        </w:rPr>
      </w:pPr>
      <w:r w:rsidRPr="002069E1">
        <w:rPr>
          <w:rFonts w:hint="cs"/>
          <w:u w:val="single"/>
          <w:rtl/>
        </w:rPr>
        <w:t>אביגדור יצחקי:</w:t>
      </w:r>
    </w:p>
    <w:p w14:paraId="668847BE" w14:textId="77777777" w:rsidR="002069E1" w:rsidRPr="002069E1" w:rsidRDefault="002069E1" w:rsidP="002069E1">
      <w:pPr>
        <w:pStyle w:val="Heading5"/>
        <w:rPr>
          <w:rFonts w:hint="cs"/>
          <w:rtl/>
        </w:rPr>
      </w:pPr>
    </w:p>
    <w:p w14:paraId="1535407B" w14:textId="77777777" w:rsidR="002069E1" w:rsidRPr="002069E1" w:rsidRDefault="002069E1" w:rsidP="002069E1">
      <w:pPr>
        <w:bidi/>
        <w:jc w:val="both"/>
        <w:rPr>
          <w:rFonts w:cs="David" w:hint="cs"/>
          <w:rtl/>
        </w:rPr>
      </w:pPr>
      <w:r w:rsidRPr="002069E1">
        <w:rPr>
          <w:rFonts w:cs="David" w:hint="cs"/>
          <w:rtl/>
        </w:rPr>
        <w:tab/>
        <w:t xml:space="preserve"> אני רוצה להציע הצעה. </w:t>
      </w:r>
    </w:p>
    <w:p w14:paraId="36F77D36" w14:textId="77777777" w:rsidR="002069E1" w:rsidRPr="002069E1" w:rsidRDefault="002069E1" w:rsidP="002069E1">
      <w:pPr>
        <w:bidi/>
        <w:jc w:val="both"/>
        <w:rPr>
          <w:rFonts w:cs="David" w:hint="cs"/>
          <w:rtl/>
        </w:rPr>
      </w:pPr>
    </w:p>
    <w:p w14:paraId="4F8B41E1"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2C6B3699" w14:textId="77777777" w:rsidR="002069E1" w:rsidRPr="002069E1" w:rsidRDefault="002069E1" w:rsidP="002069E1">
      <w:pPr>
        <w:bidi/>
        <w:jc w:val="both"/>
        <w:rPr>
          <w:rFonts w:cs="David" w:hint="cs"/>
          <w:rtl/>
        </w:rPr>
      </w:pPr>
    </w:p>
    <w:p w14:paraId="281A479A" w14:textId="77777777" w:rsidR="002069E1" w:rsidRPr="002069E1" w:rsidRDefault="002069E1" w:rsidP="002069E1">
      <w:pPr>
        <w:bidi/>
        <w:jc w:val="both"/>
        <w:rPr>
          <w:rFonts w:cs="David" w:hint="cs"/>
          <w:rtl/>
        </w:rPr>
      </w:pPr>
      <w:r w:rsidRPr="002069E1">
        <w:rPr>
          <w:rFonts w:cs="David" w:hint="cs"/>
          <w:rtl/>
        </w:rPr>
        <w:tab/>
        <w:t xml:space="preserve"> חוות הדעת של היועצת המשפטית של הוועדה אומרת:  סעיף 32 לתקנון קובע כי יומיים משלושת ימי הישיבות שיוקדשו להצעות הממשלה, ביום הישיבה האחרון יוקדש להצעות חוק פרטיות והצעות לסדר. סעיף קטן (ג) קובע שהסעיף לא יחול בשבוע שדנים בו בתקציב. </w:t>
      </w:r>
    </w:p>
    <w:p w14:paraId="1339A562" w14:textId="77777777" w:rsidR="002069E1" w:rsidRPr="002069E1" w:rsidRDefault="002069E1" w:rsidP="002069E1">
      <w:pPr>
        <w:bidi/>
        <w:jc w:val="both"/>
        <w:rPr>
          <w:rFonts w:cs="David" w:hint="cs"/>
          <w:rtl/>
        </w:rPr>
      </w:pPr>
    </w:p>
    <w:p w14:paraId="258A4A30" w14:textId="77777777" w:rsidR="002069E1" w:rsidRPr="002069E1" w:rsidRDefault="002069E1" w:rsidP="002069E1">
      <w:pPr>
        <w:bidi/>
        <w:jc w:val="both"/>
        <w:rPr>
          <w:rFonts w:cs="David" w:hint="cs"/>
          <w:rtl/>
        </w:rPr>
      </w:pPr>
      <w:r w:rsidRPr="002069E1">
        <w:rPr>
          <w:rFonts w:cs="David" w:hint="cs"/>
          <w:u w:val="single"/>
          <w:rtl/>
        </w:rPr>
        <w:t>זהבה גלאון:</w:t>
      </w:r>
    </w:p>
    <w:p w14:paraId="454CE602" w14:textId="77777777" w:rsidR="002069E1" w:rsidRPr="002069E1" w:rsidRDefault="002069E1" w:rsidP="002069E1">
      <w:pPr>
        <w:bidi/>
        <w:jc w:val="both"/>
        <w:rPr>
          <w:rFonts w:cs="David" w:hint="cs"/>
          <w:rtl/>
        </w:rPr>
      </w:pPr>
    </w:p>
    <w:p w14:paraId="3220BB03" w14:textId="77777777" w:rsidR="002069E1" w:rsidRPr="002069E1" w:rsidRDefault="002069E1" w:rsidP="002069E1">
      <w:pPr>
        <w:bidi/>
        <w:jc w:val="both"/>
        <w:rPr>
          <w:rFonts w:cs="David" w:hint="cs"/>
          <w:rtl/>
        </w:rPr>
      </w:pPr>
      <w:r w:rsidRPr="002069E1">
        <w:rPr>
          <w:rFonts w:cs="David" w:hint="cs"/>
          <w:rtl/>
        </w:rPr>
        <w:tab/>
        <w:t xml:space="preserve"> אבל, ההצבעה על התקציב ביום שלישי בערב. </w:t>
      </w:r>
    </w:p>
    <w:p w14:paraId="2CB3253A" w14:textId="77777777" w:rsidR="002069E1" w:rsidRPr="002069E1" w:rsidRDefault="002069E1" w:rsidP="002069E1">
      <w:pPr>
        <w:bidi/>
        <w:jc w:val="both"/>
        <w:rPr>
          <w:rFonts w:cs="David" w:hint="cs"/>
          <w:rtl/>
        </w:rPr>
      </w:pPr>
    </w:p>
    <w:p w14:paraId="6FA7F251"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1907FBDF" w14:textId="77777777" w:rsidR="002069E1" w:rsidRPr="002069E1" w:rsidRDefault="002069E1" w:rsidP="002069E1">
      <w:pPr>
        <w:bidi/>
        <w:jc w:val="both"/>
        <w:rPr>
          <w:rFonts w:cs="David" w:hint="cs"/>
          <w:rtl/>
        </w:rPr>
      </w:pPr>
    </w:p>
    <w:p w14:paraId="625669F5" w14:textId="77777777" w:rsidR="002069E1" w:rsidRPr="002069E1" w:rsidRDefault="002069E1" w:rsidP="002069E1">
      <w:pPr>
        <w:bidi/>
        <w:jc w:val="both"/>
        <w:rPr>
          <w:rFonts w:cs="David" w:hint="cs"/>
          <w:rtl/>
        </w:rPr>
      </w:pPr>
      <w:r w:rsidRPr="002069E1">
        <w:rPr>
          <w:rFonts w:cs="David" w:hint="cs"/>
          <w:rtl/>
        </w:rPr>
        <w:tab/>
        <w:t xml:space="preserve">40 מחברי הכנסת מבקשים מראש הממשלה להגיע ובסוף הדיון נשארים אולי אולי עשרה. אם אתם רוצים הצעות לסדר, אז בואו נראה שכל אלה שמגישים נמצאים. השבוע הזה אם יוחלט שיהיו הצעות לסדר, אני רוצה לראות את כל חברי הכנסת שמגישים הצעות לסדר מדברים, ושלא שבשעה שתיים או שלוש או לאחר ההצבעות על הצעות החוק הפרטיות, הם יתחפפו. זה לא יהיה מקובל. אם אתם רוצים ללכת במצב כזה, אין לי שום בעיה. תנו כבוד גם לנושא ההצעות לסדר. אי אפשר שאנחנו נלך לקראתכם ואתם לא תהיו נוכחים. זה לא יהיה. </w:t>
      </w:r>
    </w:p>
    <w:p w14:paraId="282BD4F1" w14:textId="77777777" w:rsidR="002069E1" w:rsidRPr="002069E1" w:rsidRDefault="002069E1" w:rsidP="002069E1">
      <w:pPr>
        <w:bidi/>
        <w:jc w:val="both"/>
        <w:rPr>
          <w:rFonts w:cs="David" w:hint="cs"/>
          <w:rtl/>
        </w:rPr>
      </w:pPr>
    </w:p>
    <w:p w14:paraId="3494DB79" w14:textId="77777777" w:rsidR="002069E1" w:rsidRPr="002069E1" w:rsidRDefault="002069E1" w:rsidP="002069E1">
      <w:pPr>
        <w:pStyle w:val="Heading5"/>
        <w:rPr>
          <w:rFonts w:hint="cs"/>
          <w:rtl/>
        </w:rPr>
      </w:pPr>
      <w:r w:rsidRPr="002069E1">
        <w:rPr>
          <w:rFonts w:hint="cs"/>
          <w:u w:val="single"/>
          <w:rtl/>
        </w:rPr>
        <w:t>אביגדור יצחקי:</w:t>
      </w:r>
    </w:p>
    <w:p w14:paraId="4DB47418" w14:textId="77777777" w:rsidR="002069E1" w:rsidRPr="002069E1" w:rsidRDefault="002069E1" w:rsidP="002069E1">
      <w:pPr>
        <w:pStyle w:val="Heading5"/>
        <w:rPr>
          <w:rFonts w:hint="cs"/>
          <w:rtl/>
        </w:rPr>
      </w:pPr>
    </w:p>
    <w:p w14:paraId="1ED68CF8" w14:textId="77777777" w:rsidR="002069E1" w:rsidRPr="002069E1" w:rsidRDefault="002069E1" w:rsidP="002069E1">
      <w:pPr>
        <w:bidi/>
        <w:jc w:val="both"/>
        <w:rPr>
          <w:rFonts w:cs="David" w:hint="cs"/>
          <w:rtl/>
        </w:rPr>
      </w:pPr>
      <w:r w:rsidRPr="002069E1">
        <w:rPr>
          <w:rFonts w:cs="David" w:hint="cs"/>
          <w:rtl/>
        </w:rPr>
        <w:tab/>
        <w:t>אני מבקש להציע הצעה.  עיני לא צרה לא בזמן של הכנסת, ולא בזמן של אף אחד. ברוך השם אנחנו הולכים לשבת  פה כל כך הרבה זמן, יהיה זמן לכולם לכל דבר.  לכן מה שאני מציע, ביום רביעי יש שלוש הצעות של דין רציפות וזה בדיוק זמן קצר בשביל לגמור את זה.</w:t>
      </w:r>
    </w:p>
    <w:p w14:paraId="27EACE2D" w14:textId="77777777" w:rsidR="002069E1" w:rsidRPr="002069E1" w:rsidRDefault="002069E1" w:rsidP="002069E1">
      <w:pPr>
        <w:bidi/>
        <w:jc w:val="both"/>
        <w:rPr>
          <w:rFonts w:cs="David" w:hint="cs"/>
          <w:rtl/>
        </w:rPr>
      </w:pPr>
    </w:p>
    <w:p w14:paraId="75F46425" w14:textId="77777777" w:rsidR="002069E1" w:rsidRPr="002069E1" w:rsidRDefault="002069E1" w:rsidP="002069E1">
      <w:pPr>
        <w:bidi/>
        <w:jc w:val="both"/>
        <w:rPr>
          <w:rFonts w:cs="David" w:hint="cs"/>
          <w:u w:val="single"/>
          <w:rtl/>
        </w:rPr>
      </w:pPr>
      <w:r w:rsidRPr="002069E1">
        <w:rPr>
          <w:rFonts w:cs="David" w:hint="cs"/>
          <w:u w:val="single"/>
          <w:rtl/>
        </w:rPr>
        <w:t>גדעון סער:</w:t>
      </w:r>
    </w:p>
    <w:p w14:paraId="3BB2CA71" w14:textId="77777777" w:rsidR="002069E1" w:rsidRPr="002069E1" w:rsidRDefault="002069E1" w:rsidP="002069E1">
      <w:pPr>
        <w:bidi/>
        <w:jc w:val="both"/>
        <w:rPr>
          <w:rFonts w:cs="David" w:hint="cs"/>
          <w:u w:val="single"/>
          <w:rtl/>
        </w:rPr>
      </w:pPr>
    </w:p>
    <w:p w14:paraId="550D1336" w14:textId="77777777" w:rsidR="002069E1" w:rsidRPr="002069E1" w:rsidRDefault="002069E1" w:rsidP="002069E1">
      <w:pPr>
        <w:bidi/>
        <w:jc w:val="both"/>
        <w:rPr>
          <w:rFonts w:cs="David" w:hint="cs"/>
          <w:rtl/>
        </w:rPr>
      </w:pPr>
      <w:r w:rsidRPr="002069E1">
        <w:rPr>
          <w:rFonts w:cs="David" w:hint="cs"/>
          <w:rtl/>
        </w:rPr>
        <w:tab/>
        <w:t xml:space="preserve"> זה רק הצבעה. </w:t>
      </w:r>
    </w:p>
    <w:p w14:paraId="71A6E75D" w14:textId="77777777" w:rsidR="002069E1" w:rsidRPr="002069E1" w:rsidRDefault="002069E1" w:rsidP="002069E1">
      <w:pPr>
        <w:bidi/>
        <w:jc w:val="both"/>
        <w:rPr>
          <w:rFonts w:cs="David" w:hint="cs"/>
          <w:rtl/>
        </w:rPr>
      </w:pPr>
    </w:p>
    <w:p w14:paraId="2B06D871" w14:textId="77777777" w:rsidR="002069E1" w:rsidRPr="002069E1" w:rsidRDefault="002069E1" w:rsidP="002069E1">
      <w:pPr>
        <w:pStyle w:val="Heading5"/>
        <w:rPr>
          <w:rFonts w:hint="cs"/>
          <w:rtl/>
        </w:rPr>
      </w:pPr>
      <w:r w:rsidRPr="002069E1">
        <w:rPr>
          <w:rFonts w:hint="cs"/>
          <w:u w:val="single"/>
          <w:rtl/>
        </w:rPr>
        <w:t>אביגדור יצחקי:</w:t>
      </w:r>
    </w:p>
    <w:p w14:paraId="40AA320E" w14:textId="77777777" w:rsidR="002069E1" w:rsidRPr="002069E1" w:rsidRDefault="002069E1" w:rsidP="002069E1">
      <w:pPr>
        <w:bidi/>
        <w:jc w:val="both"/>
        <w:rPr>
          <w:rFonts w:cs="David" w:hint="cs"/>
          <w:rtl/>
        </w:rPr>
      </w:pPr>
    </w:p>
    <w:p w14:paraId="5C4F161B" w14:textId="77777777" w:rsidR="002069E1" w:rsidRPr="002069E1" w:rsidRDefault="002069E1" w:rsidP="002069E1">
      <w:pPr>
        <w:bidi/>
        <w:ind w:firstLine="567"/>
        <w:jc w:val="both"/>
        <w:rPr>
          <w:rFonts w:cs="David" w:hint="cs"/>
          <w:rtl/>
        </w:rPr>
      </w:pPr>
      <w:r w:rsidRPr="002069E1">
        <w:rPr>
          <w:rFonts w:cs="David" w:hint="cs"/>
          <w:rtl/>
        </w:rPr>
        <w:t xml:space="preserve"> זה רק הצבעה. אנחנו נביא שתי הצעות ממשלתיות, השאר הצעות פרטיות, ובסוף הצעות לסדר. </w:t>
      </w:r>
    </w:p>
    <w:p w14:paraId="610FED89" w14:textId="77777777" w:rsidR="002069E1" w:rsidRPr="002069E1" w:rsidRDefault="002069E1" w:rsidP="002069E1">
      <w:pPr>
        <w:bidi/>
        <w:jc w:val="both"/>
        <w:rPr>
          <w:rFonts w:cs="David" w:hint="cs"/>
          <w:rtl/>
        </w:rPr>
      </w:pPr>
    </w:p>
    <w:p w14:paraId="3B1897E8" w14:textId="77777777" w:rsidR="002069E1" w:rsidRPr="002069E1" w:rsidRDefault="002069E1" w:rsidP="002069E1">
      <w:pPr>
        <w:bidi/>
        <w:jc w:val="both"/>
        <w:rPr>
          <w:rFonts w:cs="David" w:hint="cs"/>
          <w:rtl/>
        </w:rPr>
      </w:pPr>
      <w:r w:rsidRPr="002069E1">
        <w:rPr>
          <w:rFonts w:cs="David" w:hint="cs"/>
          <w:u w:val="single"/>
          <w:rtl/>
        </w:rPr>
        <w:t>משה גפני:</w:t>
      </w:r>
    </w:p>
    <w:p w14:paraId="398871C7" w14:textId="77777777" w:rsidR="002069E1" w:rsidRPr="002069E1" w:rsidRDefault="002069E1" w:rsidP="002069E1">
      <w:pPr>
        <w:bidi/>
        <w:jc w:val="both"/>
        <w:rPr>
          <w:rFonts w:cs="David" w:hint="cs"/>
          <w:rtl/>
        </w:rPr>
      </w:pPr>
    </w:p>
    <w:p w14:paraId="4281B89C" w14:textId="77777777" w:rsidR="002069E1" w:rsidRPr="002069E1" w:rsidRDefault="002069E1" w:rsidP="002069E1">
      <w:pPr>
        <w:bidi/>
        <w:ind w:firstLine="567"/>
        <w:jc w:val="both"/>
        <w:rPr>
          <w:rFonts w:cs="David" w:hint="cs"/>
          <w:rtl/>
        </w:rPr>
      </w:pPr>
      <w:r w:rsidRPr="002069E1">
        <w:rPr>
          <w:rFonts w:cs="David" w:hint="cs"/>
          <w:rtl/>
        </w:rPr>
        <w:t xml:space="preserve">מה זה הצעות ממשלתיות? של קריאה ראשונה? </w:t>
      </w:r>
    </w:p>
    <w:p w14:paraId="0593FFEF" w14:textId="77777777" w:rsidR="002069E1" w:rsidRPr="002069E1" w:rsidRDefault="002069E1" w:rsidP="002069E1">
      <w:pPr>
        <w:bidi/>
        <w:ind w:firstLine="567"/>
        <w:jc w:val="both"/>
        <w:rPr>
          <w:rFonts w:cs="David" w:hint="cs"/>
          <w:rtl/>
        </w:rPr>
      </w:pPr>
    </w:p>
    <w:p w14:paraId="19CE1D56" w14:textId="77777777" w:rsidR="002069E1" w:rsidRPr="002069E1" w:rsidRDefault="002069E1" w:rsidP="002069E1">
      <w:pPr>
        <w:pStyle w:val="Heading5"/>
        <w:rPr>
          <w:rFonts w:hint="cs"/>
          <w:rtl/>
        </w:rPr>
      </w:pPr>
      <w:r w:rsidRPr="002069E1">
        <w:rPr>
          <w:rFonts w:hint="cs"/>
          <w:u w:val="single"/>
          <w:rtl/>
        </w:rPr>
        <w:t>אביגדור יצחקי:</w:t>
      </w:r>
    </w:p>
    <w:p w14:paraId="134837D9" w14:textId="77777777" w:rsidR="002069E1" w:rsidRPr="002069E1" w:rsidRDefault="002069E1" w:rsidP="002069E1">
      <w:pPr>
        <w:bidi/>
        <w:jc w:val="both"/>
        <w:rPr>
          <w:rFonts w:cs="David" w:hint="cs"/>
          <w:rtl/>
        </w:rPr>
      </w:pPr>
      <w:r w:rsidRPr="002069E1">
        <w:rPr>
          <w:rFonts w:cs="David" w:hint="cs"/>
          <w:rtl/>
        </w:rPr>
        <w:tab/>
      </w:r>
    </w:p>
    <w:p w14:paraId="54933DDF" w14:textId="77777777" w:rsidR="002069E1" w:rsidRPr="002069E1" w:rsidRDefault="002069E1" w:rsidP="002069E1">
      <w:pPr>
        <w:bidi/>
        <w:ind w:firstLine="567"/>
        <w:jc w:val="both"/>
        <w:rPr>
          <w:rFonts w:cs="David" w:hint="cs"/>
          <w:rtl/>
        </w:rPr>
      </w:pPr>
      <w:r w:rsidRPr="002069E1">
        <w:rPr>
          <w:rFonts w:cs="David" w:hint="cs"/>
          <w:rtl/>
        </w:rPr>
        <w:t xml:space="preserve">כן, שתיים שסיכמתי עם מרכז האופוזיציה. </w:t>
      </w:r>
    </w:p>
    <w:p w14:paraId="2FB97D23" w14:textId="77777777" w:rsidR="002069E1" w:rsidRPr="002069E1" w:rsidRDefault="002069E1" w:rsidP="002069E1">
      <w:pPr>
        <w:bidi/>
        <w:ind w:firstLine="567"/>
        <w:jc w:val="both"/>
        <w:rPr>
          <w:rFonts w:cs="David" w:hint="cs"/>
          <w:rtl/>
        </w:rPr>
      </w:pPr>
    </w:p>
    <w:p w14:paraId="7A027B7B" w14:textId="77777777" w:rsidR="002069E1" w:rsidRPr="002069E1" w:rsidRDefault="002069E1" w:rsidP="002069E1">
      <w:pPr>
        <w:bidi/>
        <w:jc w:val="both"/>
        <w:rPr>
          <w:rFonts w:cs="David" w:hint="cs"/>
          <w:rtl/>
        </w:rPr>
      </w:pPr>
      <w:r w:rsidRPr="002069E1">
        <w:rPr>
          <w:rFonts w:cs="David" w:hint="cs"/>
          <w:u w:val="single"/>
          <w:rtl/>
        </w:rPr>
        <w:t>משה גפני:</w:t>
      </w:r>
    </w:p>
    <w:p w14:paraId="4C4820BC" w14:textId="77777777" w:rsidR="002069E1" w:rsidRPr="002069E1" w:rsidRDefault="002069E1" w:rsidP="002069E1">
      <w:pPr>
        <w:bidi/>
        <w:jc w:val="both"/>
        <w:rPr>
          <w:rFonts w:cs="David" w:hint="cs"/>
          <w:rtl/>
        </w:rPr>
      </w:pPr>
    </w:p>
    <w:p w14:paraId="061C9A4D" w14:textId="77777777" w:rsidR="002069E1" w:rsidRPr="002069E1" w:rsidRDefault="002069E1" w:rsidP="002069E1">
      <w:pPr>
        <w:bidi/>
        <w:ind w:firstLine="567"/>
        <w:jc w:val="both"/>
        <w:rPr>
          <w:rFonts w:cs="David" w:hint="cs"/>
          <w:rtl/>
        </w:rPr>
      </w:pPr>
      <w:r w:rsidRPr="002069E1">
        <w:rPr>
          <w:rFonts w:cs="David" w:hint="cs"/>
          <w:rtl/>
        </w:rPr>
        <w:t xml:space="preserve"> בסוף סדר היום. שחברי הקואליציה יבואו לדבר בקריאה הראשונה. </w:t>
      </w:r>
    </w:p>
    <w:p w14:paraId="125832D3" w14:textId="77777777" w:rsidR="002069E1" w:rsidRPr="002069E1" w:rsidRDefault="002069E1" w:rsidP="002069E1">
      <w:pPr>
        <w:bidi/>
        <w:ind w:firstLine="567"/>
        <w:jc w:val="both"/>
        <w:rPr>
          <w:rFonts w:cs="David" w:hint="cs"/>
          <w:rtl/>
        </w:rPr>
      </w:pPr>
    </w:p>
    <w:p w14:paraId="5CA27AA1" w14:textId="77777777" w:rsidR="002069E1" w:rsidRPr="002069E1" w:rsidRDefault="002069E1" w:rsidP="002069E1">
      <w:pPr>
        <w:bidi/>
        <w:jc w:val="both"/>
        <w:rPr>
          <w:rFonts w:cs="David" w:hint="cs"/>
          <w:u w:val="single"/>
          <w:rtl/>
        </w:rPr>
      </w:pPr>
      <w:r w:rsidRPr="002069E1">
        <w:rPr>
          <w:rFonts w:cs="David" w:hint="cs"/>
          <w:u w:val="single"/>
          <w:rtl/>
        </w:rPr>
        <w:t>גדעון סער:</w:t>
      </w:r>
    </w:p>
    <w:p w14:paraId="6047523F" w14:textId="77777777" w:rsidR="002069E1" w:rsidRPr="002069E1" w:rsidRDefault="002069E1" w:rsidP="002069E1">
      <w:pPr>
        <w:bidi/>
        <w:jc w:val="both"/>
        <w:rPr>
          <w:rFonts w:cs="David" w:hint="cs"/>
          <w:u w:val="single"/>
          <w:rtl/>
        </w:rPr>
      </w:pPr>
    </w:p>
    <w:p w14:paraId="2B2B19F9" w14:textId="77777777" w:rsidR="002069E1" w:rsidRPr="002069E1" w:rsidRDefault="002069E1" w:rsidP="002069E1">
      <w:pPr>
        <w:bidi/>
        <w:ind w:firstLine="567"/>
        <w:jc w:val="both"/>
        <w:rPr>
          <w:rFonts w:cs="David" w:hint="cs"/>
          <w:rtl/>
        </w:rPr>
      </w:pPr>
      <w:r w:rsidRPr="002069E1">
        <w:rPr>
          <w:rFonts w:cs="David" w:hint="cs"/>
          <w:rtl/>
        </w:rPr>
        <w:t xml:space="preserve">עכשיו אנחנו מתווכחים על המיקום של שתי הצעות חוק ממשלתיות, איך אין גבול? זה לא עניין לוועדה הזאת. הדבר הזה סוכם, מי שיש לו בעיות יפנה בדרכים המקובלות. כרגע לא מרכיבים פה את סדר היום של יום רביעי. יש הצעות דחופות ויש הצעות פרטיות. </w:t>
      </w:r>
    </w:p>
    <w:p w14:paraId="2F902C31" w14:textId="77777777" w:rsidR="002069E1" w:rsidRPr="002069E1" w:rsidRDefault="002069E1" w:rsidP="002069E1">
      <w:pPr>
        <w:bidi/>
        <w:ind w:firstLine="567"/>
        <w:jc w:val="both"/>
        <w:rPr>
          <w:rFonts w:cs="David" w:hint="cs"/>
          <w:rtl/>
        </w:rPr>
      </w:pPr>
    </w:p>
    <w:p w14:paraId="48FC1942" w14:textId="77777777" w:rsidR="002069E1" w:rsidRPr="002069E1" w:rsidRDefault="002069E1" w:rsidP="002069E1">
      <w:pPr>
        <w:bidi/>
        <w:jc w:val="both"/>
        <w:rPr>
          <w:rFonts w:cs="David" w:hint="cs"/>
          <w:u w:val="single"/>
          <w:rtl/>
        </w:rPr>
      </w:pPr>
    </w:p>
    <w:p w14:paraId="0A61E16E" w14:textId="77777777" w:rsidR="002069E1" w:rsidRPr="002069E1" w:rsidRDefault="002069E1" w:rsidP="002069E1">
      <w:pPr>
        <w:bidi/>
        <w:jc w:val="both"/>
        <w:rPr>
          <w:rFonts w:cs="David" w:hint="cs"/>
          <w:u w:val="single"/>
          <w:rtl/>
        </w:rPr>
      </w:pPr>
    </w:p>
    <w:p w14:paraId="6811F461"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13D908A7" w14:textId="77777777" w:rsidR="002069E1" w:rsidRPr="002069E1" w:rsidRDefault="002069E1" w:rsidP="002069E1">
      <w:pPr>
        <w:bidi/>
        <w:jc w:val="both"/>
        <w:rPr>
          <w:rFonts w:cs="David" w:hint="cs"/>
          <w:rtl/>
        </w:rPr>
      </w:pPr>
    </w:p>
    <w:p w14:paraId="082DB93A" w14:textId="77777777" w:rsidR="002069E1" w:rsidRPr="002069E1" w:rsidRDefault="002069E1" w:rsidP="002069E1">
      <w:pPr>
        <w:bidi/>
        <w:ind w:firstLine="567"/>
        <w:jc w:val="both"/>
        <w:rPr>
          <w:rFonts w:cs="David" w:hint="cs"/>
          <w:rtl/>
        </w:rPr>
      </w:pPr>
      <w:r w:rsidRPr="002069E1">
        <w:rPr>
          <w:rFonts w:cs="David" w:hint="cs"/>
          <w:rtl/>
        </w:rPr>
        <w:t xml:space="preserve">הצבענו ומה שהצבענו סביר וקביל על כולם. כולכם הצבעתם על זה. </w:t>
      </w:r>
    </w:p>
    <w:p w14:paraId="5D278F48" w14:textId="77777777" w:rsidR="002069E1" w:rsidRPr="002069E1" w:rsidRDefault="002069E1" w:rsidP="002069E1">
      <w:pPr>
        <w:bidi/>
        <w:ind w:firstLine="567"/>
        <w:jc w:val="both"/>
        <w:rPr>
          <w:rFonts w:cs="David" w:hint="cs"/>
          <w:rtl/>
        </w:rPr>
      </w:pPr>
    </w:p>
    <w:p w14:paraId="51B09340" w14:textId="77777777" w:rsidR="002069E1" w:rsidRPr="002069E1" w:rsidRDefault="002069E1" w:rsidP="002069E1">
      <w:pPr>
        <w:bidi/>
        <w:jc w:val="both"/>
        <w:rPr>
          <w:rFonts w:cs="David" w:hint="cs"/>
          <w:rtl/>
        </w:rPr>
      </w:pPr>
      <w:r w:rsidRPr="002069E1">
        <w:rPr>
          <w:rFonts w:cs="David" w:hint="cs"/>
          <w:u w:val="single"/>
          <w:rtl/>
        </w:rPr>
        <w:t>יורם מרציאנו:</w:t>
      </w:r>
    </w:p>
    <w:p w14:paraId="7E0DCCC5" w14:textId="77777777" w:rsidR="002069E1" w:rsidRPr="002069E1" w:rsidRDefault="002069E1" w:rsidP="002069E1">
      <w:pPr>
        <w:bidi/>
        <w:jc w:val="both"/>
        <w:rPr>
          <w:rFonts w:cs="David" w:hint="cs"/>
          <w:rtl/>
        </w:rPr>
      </w:pPr>
    </w:p>
    <w:p w14:paraId="7275AF8E" w14:textId="77777777" w:rsidR="002069E1" w:rsidRPr="002069E1" w:rsidRDefault="002069E1" w:rsidP="002069E1">
      <w:pPr>
        <w:bidi/>
        <w:jc w:val="both"/>
        <w:rPr>
          <w:rFonts w:cs="David" w:hint="cs"/>
          <w:rtl/>
        </w:rPr>
      </w:pPr>
      <w:r w:rsidRPr="002069E1">
        <w:rPr>
          <w:rFonts w:cs="David" w:hint="cs"/>
          <w:rtl/>
        </w:rPr>
        <w:tab/>
        <w:t xml:space="preserve"> אנחנו הודענו על-פי מה שהודיעו לנו ממזכירות הכנסת, שהשבוע אין הצעות דחופות. הצעות דחופות אפשר להגיש עד היום בשעה עשר בבוקר, אני מבקש להאריך את מועד ההגשה עד לאחת עשרה וחצי או עד מחר, ושמחר תתכנס הנשיאות ותחליט. </w:t>
      </w:r>
    </w:p>
    <w:p w14:paraId="27DCBC85" w14:textId="77777777" w:rsidR="002069E1" w:rsidRPr="002069E1" w:rsidRDefault="002069E1" w:rsidP="002069E1">
      <w:pPr>
        <w:bidi/>
        <w:jc w:val="both"/>
        <w:rPr>
          <w:rFonts w:cs="David" w:hint="cs"/>
          <w:rtl/>
        </w:rPr>
      </w:pPr>
    </w:p>
    <w:p w14:paraId="5A38FD60"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575D3B84" w14:textId="77777777" w:rsidR="002069E1" w:rsidRPr="002069E1" w:rsidRDefault="002069E1" w:rsidP="002069E1">
      <w:pPr>
        <w:bidi/>
        <w:jc w:val="both"/>
        <w:rPr>
          <w:rFonts w:cs="David" w:hint="cs"/>
          <w:rtl/>
        </w:rPr>
      </w:pPr>
    </w:p>
    <w:p w14:paraId="2EC12985" w14:textId="77777777" w:rsidR="002069E1" w:rsidRPr="002069E1" w:rsidRDefault="002069E1" w:rsidP="002069E1">
      <w:pPr>
        <w:bidi/>
        <w:jc w:val="both"/>
        <w:rPr>
          <w:rFonts w:cs="David" w:hint="cs"/>
          <w:rtl/>
        </w:rPr>
      </w:pPr>
      <w:r w:rsidRPr="002069E1">
        <w:rPr>
          <w:rFonts w:cs="David" w:hint="cs"/>
          <w:rtl/>
        </w:rPr>
        <w:tab/>
        <w:t xml:space="preserve"> הגשת בקשות דחופות לסדר תהיה היום עד השעה ארבע אחר הצהריים. </w:t>
      </w:r>
    </w:p>
    <w:p w14:paraId="4362A2BE" w14:textId="77777777" w:rsidR="002069E1" w:rsidRPr="002069E1" w:rsidRDefault="002069E1" w:rsidP="002069E1">
      <w:pPr>
        <w:bidi/>
        <w:jc w:val="both"/>
        <w:rPr>
          <w:rFonts w:cs="David" w:hint="cs"/>
          <w:rtl/>
        </w:rPr>
      </w:pPr>
    </w:p>
    <w:p w14:paraId="3A0A1B2E" w14:textId="77777777" w:rsidR="002069E1" w:rsidRPr="002069E1" w:rsidRDefault="002069E1" w:rsidP="002069E1">
      <w:pPr>
        <w:bidi/>
        <w:jc w:val="both"/>
        <w:rPr>
          <w:rFonts w:cs="David" w:hint="cs"/>
          <w:rtl/>
        </w:rPr>
      </w:pPr>
      <w:r w:rsidRPr="002069E1">
        <w:rPr>
          <w:rFonts w:cs="David" w:hint="cs"/>
          <w:u w:val="single"/>
          <w:rtl/>
        </w:rPr>
        <w:t>משה גפני:</w:t>
      </w:r>
    </w:p>
    <w:p w14:paraId="30C18A7B" w14:textId="77777777" w:rsidR="002069E1" w:rsidRPr="002069E1" w:rsidRDefault="002069E1" w:rsidP="002069E1">
      <w:pPr>
        <w:bidi/>
        <w:jc w:val="both"/>
        <w:rPr>
          <w:rFonts w:cs="David" w:hint="cs"/>
          <w:rtl/>
        </w:rPr>
      </w:pPr>
    </w:p>
    <w:p w14:paraId="0BEA5133" w14:textId="77777777" w:rsidR="002069E1" w:rsidRPr="002069E1" w:rsidRDefault="002069E1" w:rsidP="002069E1">
      <w:pPr>
        <w:bidi/>
        <w:jc w:val="both"/>
        <w:rPr>
          <w:rFonts w:cs="David" w:hint="cs"/>
          <w:rtl/>
        </w:rPr>
      </w:pPr>
      <w:r w:rsidRPr="002069E1">
        <w:rPr>
          <w:rFonts w:cs="David" w:hint="cs"/>
          <w:rtl/>
        </w:rPr>
        <w:tab/>
        <w:t xml:space="preserve"> אני מודה לך גברתי היושבת ראש. </w:t>
      </w:r>
    </w:p>
    <w:p w14:paraId="3739D411" w14:textId="77777777" w:rsidR="002069E1" w:rsidRPr="002069E1" w:rsidRDefault="002069E1" w:rsidP="002069E1">
      <w:pPr>
        <w:bidi/>
        <w:jc w:val="both"/>
        <w:rPr>
          <w:rFonts w:cs="David" w:hint="cs"/>
          <w:rtl/>
        </w:rPr>
      </w:pPr>
    </w:p>
    <w:p w14:paraId="40894F0A" w14:textId="77777777" w:rsidR="002069E1" w:rsidRPr="002069E1" w:rsidRDefault="002069E1" w:rsidP="002069E1">
      <w:pPr>
        <w:bidi/>
        <w:jc w:val="both"/>
        <w:rPr>
          <w:rFonts w:cs="David" w:hint="cs"/>
          <w:rtl/>
        </w:rPr>
      </w:pPr>
    </w:p>
    <w:p w14:paraId="6EAA1BAE" w14:textId="77777777" w:rsidR="002069E1" w:rsidRPr="002069E1" w:rsidRDefault="002069E1" w:rsidP="002069E1">
      <w:pPr>
        <w:bidi/>
        <w:jc w:val="both"/>
        <w:rPr>
          <w:rFonts w:cs="David" w:hint="cs"/>
          <w:rtl/>
        </w:rPr>
      </w:pPr>
    </w:p>
    <w:p w14:paraId="0EF4D561" w14:textId="77777777" w:rsidR="002069E1" w:rsidRPr="002069E1" w:rsidRDefault="002069E1" w:rsidP="002069E1">
      <w:pPr>
        <w:bidi/>
        <w:jc w:val="both"/>
        <w:rPr>
          <w:rFonts w:cs="David" w:hint="cs"/>
          <w:rtl/>
        </w:rPr>
      </w:pPr>
    </w:p>
    <w:p w14:paraId="61AAA4C1" w14:textId="77777777" w:rsidR="002069E1" w:rsidRPr="002069E1" w:rsidRDefault="002069E1" w:rsidP="002069E1">
      <w:pPr>
        <w:bidi/>
        <w:jc w:val="both"/>
        <w:rPr>
          <w:rFonts w:cs="David" w:hint="cs"/>
          <w:rtl/>
        </w:rPr>
      </w:pPr>
    </w:p>
    <w:p w14:paraId="6A7F7AFE" w14:textId="77777777" w:rsidR="002069E1" w:rsidRPr="002069E1" w:rsidRDefault="002069E1" w:rsidP="002069E1">
      <w:pPr>
        <w:bidi/>
        <w:jc w:val="both"/>
        <w:rPr>
          <w:rFonts w:cs="David" w:hint="cs"/>
          <w:rtl/>
        </w:rPr>
      </w:pPr>
    </w:p>
    <w:p w14:paraId="379E5E48" w14:textId="77777777" w:rsidR="002069E1" w:rsidRPr="002069E1" w:rsidRDefault="002069E1" w:rsidP="002069E1">
      <w:pPr>
        <w:bidi/>
        <w:jc w:val="both"/>
        <w:rPr>
          <w:rFonts w:cs="David" w:hint="cs"/>
          <w:rtl/>
        </w:rPr>
      </w:pPr>
    </w:p>
    <w:p w14:paraId="5193BB3C" w14:textId="77777777" w:rsidR="002069E1" w:rsidRPr="002069E1" w:rsidRDefault="002069E1" w:rsidP="002069E1">
      <w:pPr>
        <w:bidi/>
        <w:jc w:val="both"/>
        <w:rPr>
          <w:rFonts w:cs="David" w:hint="cs"/>
          <w:rtl/>
        </w:rPr>
      </w:pPr>
    </w:p>
    <w:p w14:paraId="2B82C6CA" w14:textId="77777777" w:rsidR="002069E1" w:rsidRPr="002069E1" w:rsidRDefault="002069E1" w:rsidP="002069E1">
      <w:pPr>
        <w:bidi/>
        <w:jc w:val="both"/>
        <w:rPr>
          <w:rFonts w:cs="David" w:hint="cs"/>
          <w:rtl/>
        </w:rPr>
      </w:pPr>
    </w:p>
    <w:p w14:paraId="5310ECA1" w14:textId="77777777" w:rsidR="002069E1" w:rsidRPr="002069E1" w:rsidRDefault="002069E1" w:rsidP="002069E1">
      <w:pPr>
        <w:bidi/>
        <w:jc w:val="both"/>
        <w:rPr>
          <w:rFonts w:cs="David" w:hint="cs"/>
          <w:rtl/>
        </w:rPr>
      </w:pPr>
    </w:p>
    <w:p w14:paraId="4B52ADA3" w14:textId="77777777" w:rsidR="002069E1" w:rsidRPr="002069E1" w:rsidRDefault="002069E1" w:rsidP="002069E1">
      <w:pPr>
        <w:bidi/>
        <w:jc w:val="both"/>
        <w:rPr>
          <w:rFonts w:cs="David" w:hint="cs"/>
          <w:rtl/>
        </w:rPr>
      </w:pPr>
    </w:p>
    <w:p w14:paraId="3DDC1531" w14:textId="77777777" w:rsidR="002069E1" w:rsidRPr="002069E1" w:rsidRDefault="002069E1" w:rsidP="002069E1">
      <w:pPr>
        <w:bidi/>
        <w:jc w:val="both"/>
        <w:rPr>
          <w:rFonts w:cs="David" w:hint="cs"/>
          <w:rtl/>
        </w:rPr>
      </w:pPr>
    </w:p>
    <w:p w14:paraId="3F25BD83" w14:textId="77777777" w:rsidR="002069E1" w:rsidRPr="002069E1" w:rsidRDefault="002069E1" w:rsidP="002069E1">
      <w:pPr>
        <w:bidi/>
        <w:jc w:val="both"/>
        <w:rPr>
          <w:rFonts w:cs="David" w:hint="cs"/>
          <w:rtl/>
        </w:rPr>
      </w:pPr>
    </w:p>
    <w:p w14:paraId="25E413B9" w14:textId="77777777" w:rsidR="002069E1" w:rsidRPr="002069E1" w:rsidRDefault="002069E1" w:rsidP="002069E1">
      <w:pPr>
        <w:bidi/>
        <w:jc w:val="both"/>
        <w:rPr>
          <w:rFonts w:cs="David" w:hint="cs"/>
          <w:rtl/>
        </w:rPr>
      </w:pPr>
    </w:p>
    <w:p w14:paraId="39D55E79" w14:textId="77777777" w:rsidR="002069E1" w:rsidRPr="002069E1" w:rsidRDefault="002069E1" w:rsidP="002069E1">
      <w:pPr>
        <w:bidi/>
        <w:jc w:val="both"/>
        <w:rPr>
          <w:rFonts w:cs="David" w:hint="cs"/>
          <w:rtl/>
        </w:rPr>
      </w:pPr>
    </w:p>
    <w:p w14:paraId="49961F9F" w14:textId="77777777" w:rsidR="002069E1" w:rsidRPr="002069E1" w:rsidRDefault="002069E1" w:rsidP="002069E1">
      <w:pPr>
        <w:bidi/>
        <w:jc w:val="both"/>
        <w:rPr>
          <w:rFonts w:cs="David" w:hint="cs"/>
          <w:rtl/>
        </w:rPr>
      </w:pPr>
    </w:p>
    <w:p w14:paraId="1F480489" w14:textId="77777777" w:rsidR="002069E1" w:rsidRPr="002069E1" w:rsidRDefault="002069E1" w:rsidP="002069E1">
      <w:pPr>
        <w:bidi/>
        <w:jc w:val="both"/>
        <w:rPr>
          <w:rFonts w:cs="David" w:hint="cs"/>
          <w:rtl/>
        </w:rPr>
      </w:pPr>
    </w:p>
    <w:p w14:paraId="28E2B338" w14:textId="77777777" w:rsidR="002069E1" w:rsidRPr="002069E1" w:rsidRDefault="002069E1" w:rsidP="002069E1">
      <w:pPr>
        <w:bidi/>
        <w:jc w:val="both"/>
        <w:rPr>
          <w:rFonts w:cs="David" w:hint="cs"/>
          <w:rtl/>
        </w:rPr>
      </w:pPr>
    </w:p>
    <w:p w14:paraId="1C022EB5" w14:textId="77777777" w:rsidR="002069E1" w:rsidRPr="002069E1" w:rsidRDefault="002069E1" w:rsidP="002069E1">
      <w:pPr>
        <w:bidi/>
        <w:jc w:val="both"/>
        <w:rPr>
          <w:rFonts w:cs="David" w:hint="cs"/>
          <w:rtl/>
        </w:rPr>
      </w:pPr>
    </w:p>
    <w:p w14:paraId="1AC6948C" w14:textId="77777777" w:rsidR="002069E1" w:rsidRPr="002069E1" w:rsidRDefault="002069E1" w:rsidP="002069E1">
      <w:pPr>
        <w:bidi/>
        <w:jc w:val="both"/>
        <w:rPr>
          <w:rFonts w:cs="David" w:hint="cs"/>
          <w:rtl/>
        </w:rPr>
      </w:pPr>
    </w:p>
    <w:p w14:paraId="4F3D7A94" w14:textId="77777777" w:rsidR="002069E1" w:rsidRPr="002069E1" w:rsidRDefault="002069E1" w:rsidP="002069E1">
      <w:pPr>
        <w:bidi/>
        <w:jc w:val="both"/>
        <w:rPr>
          <w:rFonts w:cs="David" w:hint="cs"/>
          <w:rtl/>
        </w:rPr>
      </w:pPr>
    </w:p>
    <w:p w14:paraId="049450B1" w14:textId="77777777" w:rsidR="002069E1" w:rsidRPr="002069E1" w:rsidRDefault="002069E1" w:rsidP="002069E1">
      <w:pPr>
        <w:bidi/>
        <w:jc w:val="both"/>
        <w:rPr>
          <w:rFonts w:cs="David" w:hint="cs"/>
          <w:rtl/>
        </w:rPr>
      </w:pPr>
    </w:p>
    <w:p w14:paraId="48E8505F" w14:textId="77777777" w:rsidR="002069E1" w:rsidRPr="002069E1" w:rsidRDefault="002069E1" w:rsidP="002069E1">
      <w:pPr>
        <w:bidi/>
        <w:jc w:val="both"/>
        <w:rPr>
          <w:rFonts w:cs="David" w:hint="cs"/>
          <w:rtl/>
        </w:rPr>
      </w:pPr>
    </w:p>
    <w:p w14:paraId="13601D96" w14:textId="77777777" w:rsidR="002069E1" w:rsidRPr="002069E1" w:rsidRDefault="002069E1" w:rsidP="002069E1">
      <w:pPr>
        <w:bidi/>
        <w:jc w:val="both"/>
        <w:rPr>
          <w:rFonts w:cs="David" w:hint="cs"/>
          <w:rtl/>
        </w:rPr>
      </w:pPr>
    </w:p>
    <w:p w14:paraId="695BCB7F" w14:textId="77777777" w:rsidR="002069E1" w:rsidRPr="002069E1" w:rsidRDefault="002069E1" w:rsidP="002069E1">
      <w:pPr>
        <w:bidi/>
        <w:jc w:val="both"/>
        <w:rPr>
          <w:rFonts w:cs="David" w:hint="cs"/>
          <w:rtl/>
        </w:rPr>
      </w:pPr>
    </w:p>
    <w:p w14:paraId="019AB656" w14:textId="77777777" w:rsidR="002069E1" w:rsidRPr="002069E1" w:rsidRDefault="002069E1" w:rsidP="002069E1">
      <w:pPr>
        <w:bidi/>
        <w:jc w:val="both"/>
        <w:rPr>
          <w:rFonts w:cs="David" w:hint="cs"/>
          <w:rtl/>
        </w:rPr>
      </w:pPr>
    </w:p>
    <w:p w14:paraId="2751A3A3" w14:textId="77777777" w:rsidR="002069E1" w:rsidRPr="002069E1" w:rsidRDefault="002069E1" w:rsidP="002069E1">
      <w:pPr>
        <w:bidi/>
        <w:jc w:val="both"/>
        <w:rPr>
          <w:rFonts w:cs="David" w:hint="cs"/>
          <w:rtl/>
        </w:rPr>
      </w:pPr>
    </w:p>
    <w:p w14:paraId="01FF6602" w14:textId="77777777" w:rsidR="002069E1" w:rsidRPr="002069E1" w:rsidRDefault="002069E1" w:rsidP="002069E1">
      <w:pPr>
        <w:bidi/>
        <w:jc w:val="both"/>
        <w:rPr>
          <w:rFonts w:cs="David" w:hint="cs"/>
          <w:rtl/>
        </w:rPr>
      </w:pPr>
    </w:p>
    <w:p w14:paraId="3DF905C6" w14:textId="77777777" w:rsidR="002069E1" w:rsidRPr="002069E1" w:rsidRDefault="002069E1" w:rsidP="002069E1">
      <w:pPr>
        <w:bidi/>
        <w:jc w:val="both"/>
        <w:rPr>
          <w:rFonts w:cs="David" w:hint="cs"/>
          <w:rtl/>
        </w:rPr>
      </w:pPr>
    </w:p>
    <w:p w14:paraId="155F511E" w14:textId="77777777" w:rsidR="002069E1" w:rsidRPr="002069E1" w:rsidRDefault="002069E1" w:rsidP="002069E1">
      <w:pPr>
        <w:bidi/>
        <w:jc w:val="both"/>
        <w:rPr>
          <w:rFonts w:cs="David" w:hint="cs"/>
          <w:rtl/>
        </w:rPr>
      </w:pPr>
    </w:p>
    <w:p w14:paraId="04B7A5F9" w14:textId="77777777" w:rsidR="002069E1" w:rsidRPr="002069E1" w:rsidRDefault="002069E1" w:rsidP="002069E1">
      <w:pPr>
        <w:bidi/>
        <w:jc w:val="both"/>
        <w:rPr>
          <w:rFonts w:cs="David" w:hint="cs"/>
          <w:rtl/>
        </w:rPr>
      </w:pPr>
    </w:p>
    <w:p w14:paraId="1466EC2B" w14:textId="77777777" w:rsidR="002069E1" w:rsidRPr="002069E1" w:rsidRDefault="002069E1" w:rsidP="002069E1">
      <w:pPr>
        <w:bidi/>
        <w:jc w:val="both"/>
        <w:rPr>
          <w:rFonts w:cs="David" w:hint="cs"/>
          <w:rtl/>
        </w:rPr>
      </w:pPr>
    </w:p>
    <w:p w14:paraId="4B7EF5A0" w14:textId="77777777" w:rsidR="002069E1" w:rsidRPr="002069E1" w:rsidRDefault="002069E1" w:rsidP="002069E1">
      <w:pPr>
        <w:bidi/>
        <w:jc w:val="both"/>
        <w:rPr>
          <w:rFonts w:cs="David" w:hint="cs"/>
          <w:rtl/>
        </w:rPr>
      </w:pPr>
    </w:p>
    <w:p w14:paraId="60A1EA51" w14:textId="77777777" w:rsidR="002069E1" w:rsidRPr="002069E1" w:rsidRDefault="002069E1" w:rsidP="002069E1">
      <w:pPr>
        <w:bidi/>
        <w:jc w:val="both"/>
        <w:rPr>
          <w:rFonts w:cs="David" w:hint="cs"/>
          <w:rtl/>
        </w:rPr>
      </w:pPr>
    </w:p>
    <w:p w14:paraId="3EA7148B" w14:textId="77777777" w:rsidR="002069E1" w:rsidRPr="002069E1" w:rsidRDefault="002069E1" w:rsidP="002069E1">
      <w:pPr>
        <w:bidi/>
        <w:jc w:val="both"/>
        <w:rPr>
          <w:rFonts w:cs="David" w:hint="cs"/>
          <w:rtl/>
        </w:rPr>
      </w:pPr>
    </w:p>
    <w:p w14:paraId="2ACC00A6" w14:textId="77777777" w:rsidR="002069E1" w:rsidRPr="002069E1" w:rsidRDefault="002069E1" w:rsidP="002069E1">
      <w:pPr>
        <w:bidi/>
        <w:jc w:val="both"/>
        <w:rPr>
          <w:rFonts w:cs="David" w:hint="cs"/>
          <w:rtl/>
        </w:rPr>
      </w:pPr>
    </w:p>
    <w:p w14:paraId="6F41A636" w14:textId="77777777" w:rsidR="002069E1" w:rsidRPr="002069E1" w:rsidRDefault="002069E1" w:rsidP="002069E1">
      <w:pPr>
        <w:bidi/>
        <w:jc w:val="both"/>
        <w:rPr>
          <w:rFonts w:cs="David" w:hint="cs"/>
          <w:rtl/>
        </w:rPr>
      </w:pPr>
    </w:p>
    <w:p w14:paraId="44925184" w14:textId="77777777" w:rsidR="002069E1" w:rsidRPr="002069E1" w:rsidRDefault="002069E1" w:rsidP="002069E1">
      <w:pPr>
        <w:bidi/>
        <w:jc w:val="both"/>
        <w:rPr>
          <w:rFonts w:cs="David" w:hint="cs"/>
          <w:rtl/>
        </w:rPr>
      </w:pPr>
    </w:p>
    <w:p w14:paraId="3C4DFE02" w14:textId="77777777" w:rsidR="002069E1" w:rsidRPr="002069E1" w:rsidRDefault="002069E1" w:rsidP="002069E1">
      <w:pPr>
        <w:bidi/>
        <w:jc w:val="both"/>
        <w:rPr>
          <w:rFonts w:cs="David" w:hint="cs"/>
          <w:rtl/>
        </w:rPr>
      </w:pPr>
    </w:p>
    <w:p w14:paraId="17167064" w14:textId="77777777" w:rsidR="002069E1" w:rsidRPr="002069E1" w:rsidRDefault="002069E1" w:rsidP="002069E1">
      <w:pPr>
        <w:bidi/>
        <w:jc w:val="both"/>
        <w:rPr>
          <w:rFonts w:cs="David" w:hint="cs"/>
          <w:rtl/>
        </w:rPr>
      </w:pPr>
    </w:p>
    <w:p w14:paraId="52E261C0" w14:textId="77777777" w:rsidR="002069E1" w:rsidRPr="002069E1" w:rsidRDefault="002069E1" w:rsidP="002069E1">
      <w:pPr>
        <w:bidi/>
        <w:jc w:val="both"/>
        <w:rPr>
          <w:rFonts w:cs="David" w:hint="cs"/>
          <w:rtl/>
        </w:rPr>
      </w:pPr>
    </w:p>
    <w:p w14:paraId="51CCF025" w14:textId="77777777" w:rsidR="002069E1" w:rsidRPr="002069E1" w:rsidRDefault="002069E1" w:rsidP="00376ACB">
      <w:pPr>
        <w:tabs>
          <w:tab w:val="left" w:pos="1221"/>
        </w:tabs>
        <w:bidi/>
        <w:jc w:val="center"/>
        <w:rPr>
          <w:rFonts w:cs="David" w:hint="cs"/>
          <w:b/>
          <w:bCs/>
          <w:u w:val="single"/>
          <w:rtl/>
        </w:rPr>
      </w:pPr>
      <w:r w:rsidRPr="002069E1">
        <w:rPr>
          <w:rFonts w:cs="David" w:hint="cs"/>
          <w:b/>
          <w:bCs/>
          <w:u w:val="single"/>
          <w:rtl/>
        </w:rPr>
        <w:t>ב. בקשות חברי הכנסת להקדמת הדיון בהצעות  החוק הבאות:</w:t>
      </w:r>
    </w:p>
    <w:p w14:paraId="3E259CC6" w14:textId="77777777" w:rsidR="002069E1" w:rsidRPr="002069E1" w:rsidRDefault="002069E1" w:rsidP="00376ACB">
      <w:pPr>
        <w:tabs>
          <w:tab w:val="left" w:pos="1221"/>
        </w:tabs>
        <w:bidi/>
        <w:jc w:val="center"/>
        <w:rPr>
          <w:rFonts w:cs="David" w:hint="cs"/>
          <w:b/>
          <w:bCs/>
          <w:u w:val="single"/>
          <w:rtl/>
        </w:rPr>
      </w:pPr>
      <w:r w:rsidRPr="002069E1">
        <w:rPr>
          <w:rFonts w:cs="David" w:hint="cs"/>
          <w:b/>
          <w:bCs/>
          <w:u w:val="single"/>
          <w:rtl/>
        </w:rPr>
        <w:t>1. הצעת חוק ועדות חקירה (תיקון-החלטת הכנסת על הקמת ועדת חקירה),</w:t>
      </w:r>
    </w:p>
    <w:p w14:paraId="43FC2FE5" w14:textId="77777777" w:rsidR="002069E1" w:rsidRPr="002069E1" w:rsidRDefault="002069E1" w:rsidP="00376ACB">
      <w:pPr>
        <w:tabs>
          <w:tab w:val="left" w:pos="1221"/>
        </w:tabs>
        <w:bidi/>
        <w:jc w:val="center"/>
        <w:rPr>
          <w:rFonts w:cs="David" w:hint="cs"/>
          <w:b/>
          <w:bCs/>
          <w:u w:val="single"/>
          <w:rtl/>
        </w:rPr>
      </w:pPr>
      <w:r w:rsidRPr="002069E1">
        <w:rPr>
          <w:rFonts w:cs="David" w:hint="cs"/>
          <w:b/>
          <w:bCs/>
          <w:u w:val="single"/>
          <w:rtl/>
        </w:rPr>
        <w:t>התשס"ז-2006 (פ/1656/17), של חבר הכנסת יצחק לוי</w:t>
      </w:r>
    </w:p>
    <w:p w14:paraId="3CC64779" w14:textId="77777777" w:rsidR="002069E1" w:rsidRPr="002069E1" w:rsidRDefault="002069E1" w:rsidP="002069E1">
      <w:pPr>
        <w:bidi/>
        <w:jc w:val="both"/>
        <w:rPr>
          <w:rFonts w:cs="David" w:hint="cs"/>
          <w:rtl/>
        </w:rPr>
      </w:pPr>
    </w:p>
    <w:p w14:paraId="1DB0BA49"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1FE74762" w14:textId="77777777" w:rsidR="002069E1" w:rsidRPr="002069E1" w:rsidRDefault="002069E1" w:rsidP="002069E1">
      <w:pPr>
        <w:bidi/>
        <w:jc w:val="both"/>
        <w:rPr>
          <w:rFonts w:cs="David" w:hint="cs"/>
          <w:rtl/>
        </w:rPr>
      </w:pPr>
    </w:p>
    <w:p w14:paraId="06AA2B4F" w14:textId="77777777" w:rsidR="002069E1" w:rsidRPr="002069E1" w:rsidRDefault="002069E1" w:rsidP="002069E1">
      <w:pPr>
        <w:bidi/>
        <w:jc w:val="both"/>
        <w:rPr>
          <w:rFonts w:cs="David" w:hint="cs"/>
          <w:rtl/>
        </w:rPr>
      </w:pPr>
      <w:r w:rsidRPr="002069E1">
        <w:rPr>
          <w:rFonts w:cs="David" w:hint="cs"/>
          <w:rtl/>
        </w:rPr>
        <w:tab/>
        <w:t xml:space="preserve"> הנושא הבא הוא בקשות חברי הכנסת להקדמת הדיון בהצעות חוק, ויש לנו ארבע הצעות חוק. הצעת החוק הראשונה הוא הצעת חוק ועדת חקירה של חבר הכנסת יצחק לוי. יש את הצעת חוק-יסוד: נשיא המדינה של חבר הכנסת גלנטי, ויש הצעת חוק שימור הפצה לוויינית אנלוגית של חברי הכנסת זיו, חנין ואורלב, והצעת חוק יישום תכנית ההתנתקות של חברי הכנסת אורי אריאל, אביגדור יצחקי וקבוצת חברי כנסת. </w:t>
      </w:r>
    </w:p>
    <w:p w14:paraId="494C2BB9" w14:textId="77777777" w:rsidR="002069E1" w:rsidRPr="002069E1" w:rsidRDefault="002069E1" w:rsidP="002069E1">
      <w:pPr>
        <w:bidi/>
        <w:jc w:val="both"/>
        <w:rPr>
          <w:rFonts w:cs="David" w:hint="cs"/>
          <w:rtl/>
        </w:rPr>
      </w:pPr>
      <w:r w:rsidRPr="002069E1">
        <w:rPr>
          <w:rFonts w:cs="David" w:hint="cs"/>
          <w:rtl/>
        </w:rPr>
        <w:tab/>
      </w:r>
    </w:p>
    <w:p w14:paraId="0A3630A0" w14:textId="77777777" w:rsidR="002069E1" w:rsidRPr="002069E1" w:rsidRDefault="002069E1" w:rsidP="002069E1">
      <w:pPr>
        <w:bidi/>
        <w:jc w:val="both"/>
        <w:rPr>
          <w:rFonts w:cs="David" w:hint="cs"/>
          <w:rtl/>
        </w:rPr>
      </w:pPr>
      <w:r w:rsidRPr="002069E1">
        <w:rPr>
          <w:rFonts w:cs="David" w:hint="cs"/>
          <w:rtl/>
        </w:rPr>
        <w:tab/>
        <w:t>אני עוברת לבקשה לפטור מחובת הנחה את הצעת חוק ועדות חקירה, של חבר הכנסת יצחק לוי. אנא הסבר לחברי הוועדה מדוע יש לפטור את הצעות החוק מחובת הנחה.</w:t>
      </w:r>
    </w:p>
    <w:p w14:paraId="5BF42A7D" w14:textId="77777777" w:rsidR="002069E1" w:rsidRPr="002069E1" w:rsidRDefault="002069E1" w:rsidP="002069E1">
      <w:pPr>
        <w:bidi/>
        <w:jc w:val="both"/>
        <w:rPr>
          <w:rFonts w:cs="David" w:hint="cs"/>
          <w:rtl/>
        </w:rPr>
      </w:pPr>
    </w:p>
    <w:p w14:paraId="410ED860" w14:textId="77777777" w:rsidR="002069E1" w:rsidRPr="002069E1" w:rsidRDefault="002069E1" w:rsidP="002069E1">
      <w:pPr>
        <w:bidi/>
        <w:jc w:val="both"/>
        <w:rPr>
          <w:rFonts w:cs="David" w:hint="cs"/>
          <w:rtl/>
        </w:rPr>
      </w:pPr>
      <w:r w:rsidRPr="002069E1">
        <w:rPr>
          <w:rFonts w:cs="David" w:hint="cs"/>
          <w:u w:val="single"/>
          <w:rtl/>
        </w:rPr>
        <w:t>יצחק לוי:</w:t>
      </w:r>
    </w:p>
    <w:p w14:paraId="718FA1FB" w14:textId="77777777" w:rsidR="002069E1" w:rsidRPr="002069E1" w:rsidRDefault="002069E1" w:rsidP="002069E1">
      <w:pPr>
        <w:bidi/>
        <w:jc w:val="both"/>
        <w:rPr>
          <w:rFonts w:cs="David" w:hint="cs"/>
          <w:rtl/>
        </w:rPr>
      </w:pPr>
    </w:p>
    <w:p w14:paraId="2E46027C" w14:textId="77777777" w:rsidR="002069E1" w:rsidRPr="002069E1" w:rsidRDefault="002069E1" w:rsidP="002069E1">
      <w:pPr>
        <w:bidi/>
        <w:jc w:val="both"/>
        <w:rPr>
          <w:rFonts w:cs="David" w:hint="cs"/>
          <w:rtl/>
        </w:rPr>
      </w:pPr>
      <w:r w:rsidRPr="002069E1">
        <w:rPr>
          <w:rFonts w:cs="David" w:hint="cs"/>
          <w:rtl/>
        </w:rPr>
        <w:tab/>
        <w:t xml:space="preserve"> מדובר בהצעה שמאפשרת מסלול נוסף להקמת ועדת חקירה ממלכתית וזה הכנסת. אנחנו נוכחנו לדעת שייתכן שרוב חברי הכנסת ורוב הציבור, יהיה בעד ועדת חקירה ממלכתית כי יש בזה צורך, והממשלה תחליט שהיא לא מקימה. דבר נוסף, אנחנו יודעים שהוועדה שהוקמה היום גם היא יש בה הרבה הרהור ציבורי באמון שלה, בממנים שלה, ובכל מיני דברים. אני מבין שההצעה הזאת היא בוודאי לא מוסכמת, יש בה בעד ונגד. אני חושב שראוי לדון בה עכשיו מכיוון שעדיין עכשיו אפשר בהליך זריז להעביר את ההצעה אם יהיה לה רוב בכנסת תהיה ועדת חקירה ממלכתית. אם לא יהיה לה רוב בכנסת היא תיפול בקריאה טרומית. אבל לחכות עם זה עכשיו 45 יום, זה יהיה קצת אתרוגים אחרי סוכות, בעיקר שהכוונה היא איננה למלחמה הבאה אלא למלחמה הזאת. </w:t>
      </w:r>
    </w:p>
    <w:p w14:paraId="4EDA22E4" w14:textId="77777777" w:rsidR="002069E1" w:rsidRPr="002069E1" w:rsidRDefault="002069E1" w:rsidP="002069E1">
      <w:pPr>
        <w:bidi/>
        <w:jc w:val="both"/>
        <w:rPr>
          <w:rFonts w:cs="David" w:hint="cs"/>
          <w:rtl/>
        </w:rPr>
      </w:pPr>
    </w:p>
    <w:p w14:paraId="2179687C"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49AA26DA" w14:textId="77777777" w:rsidR="002069E1" w:rsidRPr="002069E1" w:rsidRDefault="002069E1" w:rsidP="002069E1">
      <w:pPr>
        <w:bidi/>
        <w:jc w:val="both"/>
        <w:rPr>
          <w:rFonts w:cs="David" w:hint="cs"/>
          <w:rtl/>
        </w:rPr>
      </w:pPr>
    </w:p>
    <w:p w14:paraId="1FA14FD1" w14:textId="77777777" w:rsidR="002069E1" w:rsidRPr="002069E1" w:rsidRDefault="002069E1" w:rsidP="002069E1">
      <w:pPr>
        <w:bidi/>
        <w:jc w:val="both"/>
        <w:rPr>
          <w:rFonts w:cs="David" w:hint="cs"/>
          <w:rtl/>
        </w:rPr>
      </w:pPr>
      <w:r w:rsidRPr="002069E1">
        <w:rPr>
          <w:rFonts w:cs="David" w:hint="cs"/>
          <w:rtl/>
        </w:rPr>
        <w:tab/>
        <w:t xml:space="preserve"> מתי הגשת את הצעת החוק? </w:t>
      </w:r>
    </w:p>
    <w:p w14:paraId="0A7FB782" w14:textId="77777777" w:rsidR="002069E1" w:rsidRPr="002069E1" w:rsidRDefault="002069E1" w:rsidP="002069E1">
      <w:pPr>
        <w:bidi/>
        <w:jc w:val="both"/>
        <w:rPr>
          <w:rFonts w:cs="David" w:hint="cs"/>
          <w:rtl/>
        </w:rPr>
      </w:pPr>
    </w:p>
    <w:p w14:paraId="60AF9AA4" w14:textId="77777777" w:rsidR="002069E1" w:rsidRPr="002069E1" w:rsidRDefault="002069E1" w:rsidP="002069E1">
      <w:pPr>
        <w:bidi/>
        <w:jc w:val="both"/>
        <w:rPr>
          <w:rFonts w:cs="David" w:hint="cs"/>
          <w:rtl/>
        </w:rPr>
      </w:pPr>
      <w:r w:rsidRPr="002069E1">
        <w:rPr>
          <w:rFonts w:cs="David" w:hint="cs"/>
          <w:u w:val="single"/>
          <w:rtl/>
        </w:rPr>
        <w:t>יצחק לוי:</w:t>
      </w:r>
    </w:p>
    <w:p w14:paraId="4BCC6A0E" w14:textId="77777777" w:rsidR="002069E1" w:rsidRPr="002069E1" w:rsidRDefault="002069E1" w:rsidP="002069E1">
      <w:pPr>
        <w:bidi/>
        <w:jc w:val="both"/>
        <w:rPr>
          <w:rFonts w:cs="David" w:hint="cs"/>
          <w:rtl/>
        </w:rPr>
      </w:pPr>
    </w:p>
    <w:p w14:paraId="7C0D8B2D" w14:textId="77777777" w:rsidR="002069E1" w:rsidRPr="002069E1" w:rsidRDefault="002069E1" w:rsidP="002069E1">
      <w:pPr>
        <w:bidi/>
        <w:jc w:val="both"/>
        <w:rPr>
          <w:rFonts w:cs="David" w:hint="cs"/>
          <w:rtl/>
        </w:rPr>
      </w:pPr>
      <w:r w:rsidRPr="002069E1">
        <w:rPr>
          <w:rFonts w:cs="David" w:hint="cs"/>
          <w:rtl/>
        </w:rPr>
        <w:tab/>
        <w:t xml:space="preserve"> אני הגשתי את הצעת החוק בפגרה, ורק לפני שבוע היא הונחה על שולחן הכנסת. אני חשבתי שהיא תונח כבר בשבוע הראשון. אבל  כנראה לפי סדר העבודה של מניחי החוקים היא הוגשה רק ביום שני שעבר. לכן, מייד ניגשתי לוועדה. אני מבקש מהוועדה לא להתייחס למחלוקת, אלא לדחיפות הנושא כי הנושא הוא דחוף.  </w:t>
      </w:r>
    </w:p>
    <w:p w14:paraId="2EA1335C" w14:textId="77777777" w:rsidR="002069E1" w:rsidRPr="002069E1" w:rsidRDefault="002069E1" w:rsidP="002069E1">
      <w:pPr>
        <w:bidi/>
        <w:jc w:val="both"/>
        <w:rPr>
          <w:rFonts w:cs="David" w:hint="cs"/>
          <w:rtl/>
        </w:rPr>
      </w:pPr>
    </w:p>
    <w:p w14:paraId="793C2D8E"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14AC9853" w14:textId="77777777" w:rsidR="002069E1" w:rsidRPr="002069E1" w:rsidRDefault="002069E1" w:rsidP="002069E1">
      <w:pPr>
        <w:bidi/>
        <w:jc w:val="both"/>
        <w:rPr>
          <w:rFonts w:cs="David" w:hint="cs"/>
          <w:rtl/>
        </w:rPr>
      </w:pPr>
    </w:p>
    <w:p w14:paraId="3C5C65D2" w14:textId="77777777" w:rsidR="002069E1" w:rsidRPr="002069E1" w:rsidRDefault="002069E1" w:rsidP="002069E1">
      <w:pPr>
        <w:bidi/>
        <w:jc w:val="both"/>
        <w:rPr>
          <w:rFonts w:cs="David" w:hint="cs"/>
          <w:rtl/>
        </w:rPr>
      </w:pPr>
      <w:r w:rsidRPr="002069E1">
        <w:rPr>
          <w:rFonts w:cs="David" w:hint="cs"/>
          <w:rtl/>
        </w:rPr>
        <w:tab/>
        <w:t xml:space="preserve"> אם היה מצב שבו לא הוחלט על שום הקמת ועדת בדיקה כזאת או אחרת, המצב היה פרוץ, אבל  יצאו שלוש ועדות לדרך. </w:t>
      </w:r>
    </w:p>
    <w:p w14:paraId="3FBAEF92" w14:textId="77777777" w:rsidR="002069E1" w:rsidRPr="002069E1" w:rsidRDefault="002069E1" w:rsidP="002069E1">
      <w:pPr>
        <w:bidi/>
        <w:jc w:val="both"/>
        <w:rPr>
          <w:rFonts w:cs="David" w:hint="cs"/>
          <w:rtl/>
        </w:rPr>
      </w:pPr>
    </w:p>
    <w:p w14:paraId="01859C6B" w14:textId="77777777" w:rsidR="002069E1" w:rsidRPr="002069E1" w:rsidRDefault="002069E1" w:rsidP="002069E1">
      <w:pPr>
        <w:bidi/>
        <w:jc w:val="both"/>
        <w:rPr>
          <w:rFonts w:cs="David" w:hint="cs"/>
          <w:rtl/>
        </w:rPr>
      </w:pPr>
      <w:r w:rsidRPr="002069E1">
        <w:rPr>
          <w:rFonts w:cs="David" w:hint="cs"/>
          <w:u w:val="single"/>
          <w:rtl/>
        </w:rPr>
        <w:t>יצחק לוי:</w:t>
      </w:r>
    </w:p>
    <w:p w14:paraId="7DCE6951" w14:textId="77777777" w:rsidR="002069E1" w:rsidRPr="002069E1" w:rsidRDefault="002069E1" w:rsidP="002069E1">
      <w:pPr>
        <w:bidi/>
        <w:jc w:val="both"/>
        <w:rPr>
          <w:rFonts w:cs="David" w:hint="cs"/>
          <w:rtl/>
        </w:rPr>
      </w:pPr>
    </w:p>
    <w:p w14:paraId="72AB4E52" w14:textId="77777777" w:rsidR="002069E1" w:rsidRPr="002069E1" w:rsidRDefault="002069E1" w:rsidP="002069E1">
      <w:pPr>
        <w:bidi/>
        <w:jc w:val="both"/>
        <w:rPr>
          <w:rFonts w:cs="David" w:hint="cs"/>
          <w:rtl/>
        </w:rPr>
      </w:pPr>
      <w:r w:rsidRPr="002069E1">
        <w:rPr>
          <w:rFonts w:cs="David" w:hint="cs"/>
          <w:rtl/>
        </w:rPr>
        <w:tab/>
        <w:t xml:space="preserve"> לא שלוש, הרבה יותר. יש הרבה מאוד ועדות שיצאו לדרך, ואף אחת מהן היא לא ועדת חקירה ממלכתית. יש את הוועדות של הרמטכ"ל. אנחנו שומעים שעוד לפני שהן מסכמות את עבודתן, הרמטכ"ל מקבל החלטות. יש ועדות של מבקר המדינה. שר הביטחון הואיל לבטל את ועדתו מכיוון שהוא ראה שזה יותר מידיי, ויש את ועדת וינוגרד. יכול מאוד להיות שהוועדות יסתרו אחת את השנייה, ואין להן סמכות לבוא ולהגיד: אנו מרכזים את העניין. לדעתי, להבנתי, יש היום עדיין צורך להקים ועדת חקירה ממלכתית. להבנתי יש גם ציבור לא קטן שדורש את זה, וגם חברי כנסת לא מעטים שדורשים את זה. לכן אני חושב שזה ריאלי, זה מעשי. אני מבקש גם מהקואליציה להתעלם רגע מהמחלוקת.</w:t>
      </w:r>
    </w:p>
    <w:p w14:paraId="30E89BF2" w14:textId="77777777" w:rsidR="002069E1" w:rsidRPr="002069E1" w:rsidRDefault="002069E1" w:rsidP="002069E1">
      <w:pPr>
        <w:bidi/>
        <w:jc w:val="both"/>
        <w:rPr>
          <w:rFonts w:cs="David" w:hint="cs"/>
          <w:u w:val="single"/>
          <w:rtl/>
        </w:rPr>
      </w:pPr>
    </w:p>
    <w:p w14:paraId="66B36C00" w14:textId="77777777" w:rsidR="002069E1" w:rsidRPr="002069E1" w:rsidRDefault="00376ACB" w:rsidP="002069E1">
      <w:pPr>
        <w:bidi/>
        <w:jc w:val="both"/>
        <w:rPr>
          <w:rFonts w:cs="David" w:hint="cs"/>
          <w:u w:val="single"/>
          <w:rtl/>
        </w:rPr>
      </w:pPr>
      <w:r>
        <w:rPr>
          <w:rFonts w:cs="David"/>
          <w:u w:val="single"/>
          <w:rtl/>
        </w:rPr>
        <w:br w:type="page"/>
      </w:r>
      <w:r w:rsidR="002069E1" w:rsidRPr="002069E1">
        <w:rPr>
          <w:rFonts w:cs="David" w:hint="cs"/>
          <w:u w:val="single"/>
          <w:rtl/>
        </w:rPr>
        <w:t>היו"ר רוחמה אברהם:</w:t>
      </w:r>
    </w:p>
    <w:p w14:paraId="0C433B15" w14:textId="77777777" w:rsidR="002069E1" w:rsidRPr="002069E1" w:rsidRDefault="002069E1" w:rsidP="002069E1">
      <w:pPr>
        <w:bidi/>
        <w:jc w:val="both"/>
        <w:rPr>
          <w:rFonts w:cs="David" w:hint="cs"/>
          <w:rtl/>
        </w:rPr>
      </w:pPr>
    </w:p>
    <w:p w14:paraId="0A3E4A82" w14:textId="77777777" w:rsidR="002069E1" w:rsidRPr="002069E1" w:rsidRDefault="002069E1" w:rsidP="002069E1">
      <w:pPr>
        <w:bidi/>
        <w:jc w:val="both"/>
        <w:rPr>
          <w:rFonts w:cs="David" w:hint="cs"/>
          <w:rtl/>
        </w:rPr>
      </w:pPr>
      <w:r w:rsidRPr="002069E1">
        <w:rPr>
          <w:rFonts w:cs="David" w:hint="cs"/>
          <w:rtl/>
        </w:rPr>
        <w:tab/>
        <w:t xml:space="preserve"> אני אומרת בשיא הכנות, אני לא אאפשר לעוזרים להיכנס לוועדה אם השוק הזה ימשיך. אני לא מוכנה לזה. מאוד קשה לשמוע אחד את השני. </w:t>
      </w:r>
    </w:p>
    <w:p w14:paraId="12BD0158" w14:textId="77777777" w:rsidR="002069E1" w:rsidRPr="002069E1" w:rsidRDefault="002069E1" w:rsidP="002069E1">
      <w:pPr>
        <w:bidi/>
        <w:jc w:val="both"/>
        <w:rPr>
          <w:rFonts w:cs="David" w:hint="cs"/>
          <w:rtl/>
        </w:rPr>
      </w:pPr>
    </w:p>
    <w:p w14:paraId="77E95592" w14:textId="77777777" w:rsidR="002069E1" w:rsidRPr="002069E1" w:rsidRDefault="002069E1" w:rsidP="002069E1">
      <w:pPr>
        <w:bidi/>
        <w:jc w:val="both"/>
        <w:rPr>
          <w:rFonts w:cs="David" w:hint="cs"/>
          <w:rtl/>
        </w:rPr>
      </w:pPr>
      <w:r w:rsidRPr="002069E1">
        <w:rPr>
          <w:rFonts w:cs="David" w:hint="cs"/>
          <w:u w:val="single"/>
          <w:rtl/>
        </w:rPr>
        <w:t>יצחק לוי:</w:t>
      </w:r>
    </w:p>
    <w:p w14:paraId="4D84C29E" w14:textId="77777777" w:rsidR="002069E1" w:rsidRPr="002069E1" w:rsidRDefault="002069E1" w:rsidP="002069E1">
      <w:pPr>
        <w:bidi/>
        <w:jc w:val="both"/>
        <w:rPr>
          <w:rFonts w:cs="David" w:hint="cs"/>
          <w:rtl/>
        </w:rPr>
      </w:pPr>
    </w:p>
    <w:p w14:paraId="792AF58C" w14:textId="77777777" w:rsidR="002069E1" w:rsidRPr="002069E1" w:rsidRDefault="002069E1" w:rsidP="002069E1">
      <w:pPr>
        <w:bidi/>
        <w:ind w:firstLine="567"/>
        <w:jc w:val="both"/>
        <w:rPr>
          <w:rFonts w:cs="David" w:hint="cs"/>
          <w:rtl/>
        </w:rPr>
      </w:pPr>
      <w:r w:rsidRPr="002069E1">
        <w:rPr>
          <w:rFonts w:cs="David" w:hint="cs"/>
          <w:rtl/>
        </w:rPr>
        <w:t xml:space="preserve">אני מבקש מכל סיעות הבית להתעלם מהמחלוקת המהותית ולאפשר דיון. ייתכן מאוד שהדבר הזה ייפול בקריאה טרומית, ייתכן שלא. בואו נדבר על זה, בואו נדון, ולא בגלל בעיה פרוצדוראלית למנוע את הדיון בנושא. </w:t>
      </w:r>
    </w:p>
    <w:p w14:paraId="001AE703" w14:textId="77777777" w:rsidR="002069E1" w:rsidRPr="002069E1" w:rsidRDefault="002069E1" w:rsidP="002069E1">
      <w:pPr>
        <w:bidi/>
        <w:ind w:firstLine="567"/>
        <w:jc w:val="both"/>
        <w:rPr>
          <w:rFonts w:cs="David" w:hint="cs"/>
          <w:rtl/>
        </w:rPr>
      </w:pPr>
    </w:p>
    <w:p w14:paraId="231D07FA" w14:textId="77777777" w:rsidR="002069E1" w:rsidRPr="002069E1" w:rsidRDefault="002069E1" w:rsidP="002069E1">
      <w:pPr>
        <w:pStyle w:val="Heading5"/>
        <w:rPr>
          <w:rFonts w:hint="cs"/>
          <w:rtl/>
        </w:rPr>
      </w:pPr>
      <w:r w:rsidRPr="002069E1">
        <w:rPr>
          <w:rFonts w:hint="cs"/>
          <w:u w:val="single"/>
          <w:rtl/>
        </w:rPr>
        <w:t>אביגדור יצחקי:</w:t>
      </w:r>
    </w:p>
    <w:p w14:paraId="2BC7C9E8" w14:textId="77777777" w:rsidR="002069E1" w:rsidRPr="002069E1" w:rsidRDefault="002069E1" w:rsidP="002069E1">
      <w:pPr>
        <w:pStyle w:val="Heading5"/>
        <w:rPr>
          <w:rFonts w:hint="cs"/>
          <w:rtl/>
        </w:rPr>
      </w:pPr>
    </w:p>
    <w:p w14:paraId="2A99811B" w14:textId="77777777" w:rsidR="002069E1" w:rsidRPr="002069E1" w:rsidRDefault="002069E1" w:rsidP="002069E1">
      <w:pPr>
        <w:bidi/>
        <w:ind w:firstLine="567"/>
        <w:jc w:val="both"/>
        <w:rPr>
          <w:rFonts w:cs="David" w:hint="cs"/>
          <w:rtl/>
        </w:rPr>
      </w:pPr>
      <w:r w:rsidRPr="002069E1">
        <w:rPr>
          <w:rFonts w:cs="David" w:hint="cs"/>
          <w:rtl/>
        </w:rPr>
        <w:t xml:space="preserve"> אני לא רואה את הדחיפות.</w:t>
      </w:r>
    </w:p>
    <w:p w14:paraId="5DFAA8A5" w14:textId="77777777" w:rsidR="002069E1" w:rsidRPr="002069E1" w:rsidRDefault="002069E1" w:rsidP="002069E1">
      <w:pPr>
        <w:bidi/>
        <w:ind w:firstLine="567"/>
        <w:jc w:val="both"/>
        <w:rPr>
          <w:rFonts w:cs="David" w:hint="cs"/>
          <w:rtl/>
        </w:rPr>
      </w:pPr>
    </w:p>
    <w:p w14:paraId="7424B8DA" w14:textId="77777777" w:rsidR="002069E1" w:rsidRPr="002069E1" w:rsidRDefault="002069E1" w:rsidP="002069E1">
      <w:pPr>
        <w:bidi/>
        <w:jc w:val="both"/>
        <w:rPr>
          <w:rFonts w:cs="David" w:hint="cs"/>
          <w:u w:val="single"/>
          <w:rtl/>
        </w:rPr>
      </w:pPr>
      <w:r w:rsidRPr="002069E1">
        <w:rPr>
          <w:rFonts w:cs="David" w:hint="cs"/>
          <w:u w:val="single"/>
          <w:rtl/>
        </w:rPr>
        <w:t>היו"ר רוחמה אברהם:</w:t>
      </w:r>
    </w:p>
    <w:p w14:paraId="3FD46726" w14:textId="77777777" w:rsidR="002069E1" w:rsidRPr="002069E1" w:rsidRDefault="002069E1" w:rsidP="002069E1">
      <w:pPr>
        <w:bidi/>
        <w:jc w:val="both"/>
        <w:rPr>
          <w:rFonts w:cs="David" w:hint="cs"/>
          <w:rtl/>
        </w:rPr>
      </w:pPr>
    </w:p>
    <w:p w14:paraId="528602A2" w14:textId="77777777" w:rsidR="002069E1" w:rsidRPr="002069E1" w:rsidRDefault="002069E1" w:rsidP="002069E1">
      <w:pPr>
        <w:bidi/>
        <w:ind w:firstLine="567"/>
        <w:jc w:val="both"/>
        <w:rPr>
          <w:rFonts w:cs="David" w:hint="cs"/>
          <w:rtl/>
        </w:rPr>
      </w:pPr>
      <w:r w:rsidRPr="002069E1">
        <w:rPr>
          <w:rFonts w:cs="David" w:hint="cs"/>
          <w:rtl/>
        </w:rPr>
        <w:t xml:space="preserve"> מי בעד לפטור את הצעתו של חבר הכנסת לוי מחובת הנחה? </w:t>
      </w:r>
    </w:p>
    <w:p w14:paraId="7A1FD4EB" w14:textId="77777777" w:rsidR="002069E1" w:rsidRPr="002069E1" w:rsidRDefault="002069E1" w:rsidP="002069E1">
      <w:pPr>
        <w:bidi/>
        <w:ind w:firstLine="567"/>
        <w:jc w:val="both"/>
        <w:rPr>
          <w:rFonts w:cs="David" w:hint="cs"/>
          <w:rtl/>
        </w:rPr>
      </w:pPr>
    </w:p>
    <w:p w14:paraId="323833EF" w14:textId="77777777" w:rsidR="002069E1" w:rsidRPr="00376ACB" w:rsidRDefault="002069E1" w:rsidP="00376ACB">
      <w:pPr>
        <w:bidi/>
        <w:ind w:firstLine="567"/>
        <w:jc w:val="center"/>
        <w:rPr>
          <w:rFonts w:cs="David" w:hint="cs"/>
          <w:b/>
          <w:bCs/>
          <w:rtl/>
        </w:rPr>
      </w:pPr>
      <w:r w:rsidRPr="00376ACB">
        <w:rPr>
          <w:rFonts w:cs="David" w:hint="cs"/>
          <w:b/>
          <w:bCs/>
          <w:rtl/>
        </w:rPr>
        <w:t>ה צ ב ע ה</w:t>
      </w:r>
    </w:p>
    <w:p w14:paraId="312D1557" w14:textId="77777777" w:rsidR="002069E1" w:rsidRPr="002069E1" w:rsidRDefault="002069E1" w:rsidP="00376ACB">
      <w:pPr>
        <w:bidi/>
        <w:ind w:firstLine="567"/>
        <w:jc w:val="center"/>
        <w:rPr>
          <w:rFonts w:cs="David" w:hint="cs"/>
          <w:rtl/>
        </w:rPr>
      </w:pPr>
      <w:r w:rsidRPr="002069E1">
        <w:rPr>
          <w:rFonts w:cs="David" w:hint="cs"/>
          <w:rtl/>
        </w:rPr>
        <w:t>בעד - 7</w:t>
      </w:r>
    </w:p>
    <w:p w14:paraId="29988951" w14:textId="77777777" w:rsidR="002069E1" w:rsidRPr="002069E1" w:rsidRDefault="002069E1" w:rsidP="00376ACB">
      <w:pPr>
        <w:bidi/>
        <w:ind w:firstLine="567"/>
        <w:jc w:val="center"/>
        <w:rPr>
          <w:rFonts w:cs="David" w:hint="cs"/>
          <w:rtl/>
        </w:rPr>
      </w:pPr>
      <w:r w:rsidRPr="002069E1">
        <w:rPr>
          <w:rFonts w:cs="David" w:hint="cs"/>
          <w:rtl/>
        </w:rPr>
        <w:t>נגד - 10</w:t>
      </w:r>
    </w:p>
    <w:p w14:paraId="5BD8B2AE" w14:textId="77777777" w:rsidR="002069E1" w:rsidRPr="002069E1" w:rsidRDefault="002069E1" w:rsidP="00376ACB">
      <w:pPr>
        <w:bidi/>
        <w:ind w:firstLine="567"/>
        <w:jc w:val="center"/>
        <w:rPr>
          <w:rFonts w:cs="David" w:hint="cs"/>
          <w:rtl/>
        </w:rPr>
      </w:pPr>
      <w:r w:rsidRPr="002069E1">
        <w:rPr>
          <w:rFonts w:cs="David" w:hint="cs"/>
          <w:rtl/>
        </w:rPr>
        <w:t>נמנעים - אין</w:t>
      </w:r>
    </w:p>
    <w:p w14:paraId="234B9747" w14:textId="77777777" w:rsidR="002069E1" w:rsidRPr="002069E1" w:rsidRDefault="002069E1" w:rsidP="00376ACB">
      <w:pPr>
        <w:tabs>
          <w:tab w:val="left" w:pos="1221"/>
        </w:tabs>
        <w:bidi/>
        <w:rPr>
          <w:rFonts w:cs="David" w:hint="cs"/>
          <w:rtl/>
        </w:rPr>
      </w:pPr>
      <w:r w:rsidRPr="002069E1">
        <w:rPr>
          <w:rFonts w:cs="David" w:hint="cs"/>
          <w:rtl/>
        </w:rPr>
        <w:t>הבקשה לפטור את הצעת חוק ועדות חקירה (תיקון-החלטת הכנסת על הקמת ועדת חקירה),</w:t>
      </w:r>
    </w:p>
    <w:p w14:paraId="25F73F02" w14:textId="77777777" w:rsidR="002069E1" w:rsidRPr="002069E1" w:rsidRDefault="002069E1" w:rsidP="002069E1">
      <w:pPr>
        <w:bidi/>
        <w:jc w:val="both"/>
        <w:rPr>
          <w:rFonts w:cs="David" w:hint="cs"/>
          <w:rtl/>
        </w:rPr>
      </w:pPr>
      <w:r w:rsidRPr="002069E1">
        <w:rPr>
          <w:rFonts w:cs="David" w:hint="cs"/>
          <w:rtl/>
        </w:rPr>
        <w:t>התשס"ז-2006 (פ/ 1656/17) של חבר הכנסת יצחק לוי מחובת הנחה לא נתקבלה.</w:t>
      </w:r>
    </w:p>
    <w:p w14:paraId="1938FCC1" w14:textId="77777777" w:rsidR="002069E1" w:rsidRPr="002069E1" w:rsidRDefault="002069E1" w:rsidP="002069E1">
      <w:pPr>
        <w:bidi/>
        <w:jc w:val="both"/>
        <w:rPr>
          <w:rFonts w:cs="David" w:hint="cs"/>
          <w:u w:val="single"/>
          <w:rtl/>
        </w:rPr>
      </w:pPr>
    </w:p>
    <w:p w14:paraId="3A454777" w14:textId="77777777" w:rsidR="002069E1" w:rsidRPr="002069E1" w:rsidRDefault="002069E1" w:rsidP="002069E1">
      <w:pPr>
        <w:bidi/>
        <w:jc w:val="both"/>
        <w:rPr>
          <w:rFonts w:cs="David" w:hint="cs"/>
          <w:u w:val="single"/>
          <w:rtl/>
        </w:rPr>
      </w:pPr>
      <w:r w:rsidRPr="002069E1">
        <w:rPr>
          <w:rFonts w:cs="David" w:hint="cs"/>
          <w:u w:val="single"/>
          <w:rtl/>
        </w:rPr>
        <w:t>היו"ר רוחמה אברהם:</w:t>
      </w:r>
    </w:p>
    <w:p w14:paraId="0ED3616C" w14:textId="77777777" w:rsidR="002069E1" w:rsidRPr="002069E1" w:rsidRDefault="002069E1" w:rsidP="002069E1">
      <w:pPr>
        <w:bidi/>
        <w:jc w:val="both"/>
        <w:rPr>
          <w:rFonts w:cs="David" w:hint="cs"/>
          <w:rtl/>
        </w:rPr>
      </w:pPr>
    </w:p>
    <w:p w14:paraId="5E4D20C2" w14:textId="77777777" w:rsidR="002069E1" w:rsidRPr="002069E1" w:rsidRDefault="002069E1" w:rsidP="002069E1">
      <w:pPr>
        <w:bidi/>
        <w:jc w:val="both"/>
        <w:rPr>
          <w:rFonts w:cs="David" w:hint="cs"/>
          <w:rtl/>
        </w:rPr>
      </w:pPr>
      <w:r w:rsidRPr="002069E1">
        <w:rPr>
          <w:rFonts w:cs="David" w:hint="cs"/>
          <w:rtl/>
        </w:rPr>
        <w:tab/>
        <w:t>7 בעד, 10 נגד, לפיכך אני קובעת שהצעת החוק - - -</w:t>
      </w:r>
    </w:p>
    <w:p w14:paraId="4FEE98FA" w14:textId="77777777" w:rsidR="002069E1" w:rsidRPr="002069E1" w:rsidRDefault="002069E1" w:rsidP="002069E1">
      <w:pPr>
        <w:bidi/>
        <w:jc w:val="both"/>
        <w:rPr>
          <w:rFonts w:cs="David" w:hint="cs"/>
          <w:rtl/>
        </w:rPr>
      </w:pPr>
    </w:p>
    <w:p w14:paraId="0F6F9B3F" w14:textId="77777777" w:rsidR="002069E1" w:rsidRPr="002069E1" w:rsidRDefault="002069E1" w:rsidP="002069E1">
      <w:pPr>
        <w:bidi/>
        <w:jc w:val="both"/>
        <w:rPr>
          <w:rFonts w:cs="David" w:hint="cs"/>
          <w:u w:val="single"/>
          <w:rtl/>
        </w:rPr>
      </w:pPr>
      <w:r w:rsidRPr="002069E1">
        <w:rPr>
          <w:rFonts w:cs="David" w:hint="cs"/>
          <w:u w:val="single"/>
          <w:rtl/>
        </w:rPr>
        <w:t>גדעון סער:</w:t>
      </w:r>
    </w:p>
    <w:p w14:paraId="47A36CFE" w14:textId="77777777" w:rsidR="002069E1" w:rsidRPr="002069E1" w:rsidRDefault="002069E1" w:rsidP="002069E1">
      <w:pPr>
        <w:bidi/>
        <w:jc w:val="both"/>
        <w:rPr>
          <w:rFonts w:cs="David" w:hint="cs"/>
          <w:rtl/>
        </w:rPr>
      </w:pPr>
    </w:p>
    <w:p w14:paraId="63993373" w14:textId="77777777" w:rsidR="002069E1" w:rsidRPr="002069E1" w:rsidRDefault="002069E1" w:rsidP="002069E1">
      <w:pPr>
        <w:bidi/>
        <w:jc w:val="both"/>
        <w:rPr>
          <w:rFonts w:cs="David" w:hint="cs"/>
          <w:rtl/>
        </w:rPr>
      </w:pPr>
      <w:r w:rsidRPr="002069E1">
        <w:rPr>
          <w:rFonts w:cs="David" w:hint="cs"/>
          <w:rtl/>
        </w:rPr>
        <w:tab/>
        <w:t>אני מבקש רביזיה.</w:t>
      </w:r>
    </w:p>
    <w:p w14:paraId="0757A131" w14:textId="77777777" w:rsidR="002069E1" w:rsidRPr="002069E1" w:rsidRDefault="002069E1" w:rsidP="002069E1">
      <w:pPr>
        <w:bidi/>
        <w:jc w:val="both"/>
        <w:rPr>
          <w:rFonts w:cs="David" w:hint="cs"/>
          <w:rtl/>
        </w:rPr>
      </w:pPr>
    </w:p>
    <w:p w14:paraId="47CF832E"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7EE86641" w14:textId="77777777" w:rsidR="002069E1" w:rsidRPr="002069E1" w:rsidRDefault="002069E1" w:rsidP="002069E1">
      <w:pPr>
        <w:bidi/>
        <w:jc w:val="both"/>
        <w:rPr>
          <w:rFonts w:cs="David" w:hint="cs"/>
          <w:rtl/>
        </w:rPr>
      </w:pPr>
    </w:p>
    <w:p w14:paraId="34A7D70E" w14:textId="77777777" w:rsidR="002069E1" w:rsidRPr="002069E1" w:rsidRDefault="002069E1" w:rsidP="002069E1">
      <w:pPr>
        <w:bidi/>
        <w:jc w:val="both"/>
        <w:rPr>
          <w:rFonts w:cs="David" w:hint="cs"/>
          <w:rtl/>
        </w:rPr>
      </w:pPr>
      <w:r w:rsidRPr="002069E1">
        <w:rPr>
          <w:rFonts w:cs="David" w:hint="cs"/>
          <w:rtl/>
        </w:rPr>
        <w:tab/>
        <w:t xml:space="preserve"> יש לך דקה לרביזיה. </w:t>
      </w:r>
    </w:p>
    <w:p w14:paraId="25F20F47" w14:textId="77777777" w:rsidR="002069E1" w:rsidRPr="002069E1" w:rsidRDefault="002069E1" w:rsidP="002069E1">
      <w:pPr>
        <w:bidi/>
        <w:jc w:val="both"/>
        <w:rPr>
          <w:rFonts w:cs="David" w:hint="cs"/>
          <w:rtl/>
        </w:rPr>
      </w:pPr>
    </w:p>
    <w:p w14:paraId="5240CC71" w14:textId="77777777" w:rsidR="002069E1" w:rsidRPr="002069E1" w:rsidRDefault="002069E1" w:rsidP="002069E1">
      <w:pPr>
        <w:bidi/>
        <w:jc w:val="both"/>
        <w:rPr>
          <w:rFonts w:cs="David" w:hint="cs"/>
          <w:rtl/>
        </w:rPr>
      </w:pPr>
      <w:r w:rsidRPr="002069E1">
        <w:rPr>
          <w:rFonts w:cs="David" w:hint="cs"/>
          <w:u w:val="single"/>
          <w:rtl/>
        </w:rPr>
        <w:t>משה גפני:</w:t>
      </w:r>
    </w:p>
    <w:p w14:paraId="1AEFE6FE" w14:textId="77777777" w:rsidR="002069E1" w:rsidRPr="002069E1" w:rsidRDefault="002069E1" w:rsidP="002069E1">
      <w:pPr>
        <w:bidi/>
        <w:jc w:val="both"/>
        <w:rPr>
          <w:rFonts w:cs="David" w:hint="cs"/>
          <w:rtl/>
        </w:rPr>
      </w:pPr>
    </w:p>
    <w:p w14:paraId="007D4CE2" w14:textId="77777777" w:rsidR="002069E1" w:rsidRPr="002069E1" w:rsidRDefault="002069E1" w:rsidP="002069E1">
      <w:pPr>
        <w:bidi/>
        <w:jc w:val="both"/>
        <w:rPr>
          <w:rFonts w:cs="David" w:hint="cs"/>
          <w:rtl/>
        </w:rPr>
      </w:pPr>
      <w:r w:rsidRPr="002069E1">
        <w:rPr>
          <w:rFonts w:cs="David" w:hint="cs"/>
          <w:rtl/>
        </w:rPr>
        <w:tab/>
        <w:t xml:space="preserve"> מדובר בהצעת חוק של הקמת ועדת חקירה ממלכתית ולי לא היתה עמדה בעניין הזה. אבל, אחרי שמפלגת העבודה הסבירה לי שחייבים ועדת חקירה ממלכתית, והם שכנעו אותי שצריך להצביע בעד, הצבעתי בעד. אבל עכשיו אני רואה שהם מצביעים נגד, אז אולי אני אשנה את דעתי. אולי תתני להם להסביר לי. </w:t>
      </w:r>
    </w:p>
    <w:p w14:paraId="61FB2CD4" w14:textId="77777777" w:rsidR="002069E1" w:rsidRPr="002069E1" w:rsidRDefault="002069E1" w:rsidP="002069E1">
      <w:pPr>
        <w:bidi/>
        <w:jc w:val="both"/>
        <w:rPr>
          <w:rFonts w:cs="David" w:hint="cs"/>
          <w:rtl/>
        </w:rPr>
      </w:pPr>
    </w:p>
    <w:p w14:paraId="7BF399BB" w14:textId="77777777" w:rsidR="002069E1" w:rsidRPr="002069E1" w:rsidRDefault="002069E1" w:rsidP="002069E1">
      <w:pPr>
        <w:bidi/>
        <w:jc w:val="both"/>
        <w:rPr>
          <w:rFonts w:cs="David" w:hint="cs"/>
          <w:u w:val="single"/>
          <w:rtl/>
        </w:rPr>
      </w:pPr>
      <w:r w:rsidRPr="002069E1">
        <w:rPr>
          <w:rFonts w:cs="David" w:hint="cs"/>
          <w:u w:val="single"/>
          <w:rtl/>
        </w:rPr>
        <w:t>היו"ר רוחמה אברהם:</w:t>
      </w:r>
    </w:p>
    <w:p w14:paraId="4B5D82A2" w14:textId="77777777" w:rsidR="002069E1" w:rsidRPr="002069E1" w:rsidRDefault="002069E1" w:rsidP="002069E1">
      <w:pPr>
        <w:bidi/>
        <w:jc w:val="both"/>
        <w:rPr>
          <w:rFonts w:cs="David" w:hint="cs"/>
          <w:rtl/>
        </w:rPr>
      </w:pPr>
    </w:p>
    <w:p w14:paraId="5D6969AD" w14:textId="77777777" w:rsidR="002069E1" w:rsidRPr="002069E1" w:rsidRDefault="002069E1" w:rsidP="002069E1">
      <w:pPr>
        <w:bidi/>
        <w:jc w:val="both"/>
        <w:rPr>
          <w:rFonts w:cs="David" w:hint="cs"/>
          <w:rtl/>
        </w:rPr>
      </w:pPr>
      <w:r w:rsidRPr="002069E1">
        <w:rPr>
          <w:rFonts w:cs="David" w:hint="cs"/>
          <w:rtl/>
        </w:rPr>
        <w:tab/>
        <w:t xml:space="preserve">יש לך את האפשרות של הרביזיה שמסתיימת בעוד 15 שניות.  אם אתה רוצה לשנות את דעתך אתה יכול עכשיו.  אני עוברת להצבעה על הרביזיה שהציע חבר הכנסת סער. מי בעד הרביזיה ירים את ידו? מי נגד הרביזיה? </w:t>
      </w:r>
    </w:p>
    <w:p w14:paraId="3007F01C" w14:textId="77777777" w:rsidR="002069E1" w:rsidRPr="002069E1" w:rsidRDefault="002069E1" w:rsidP="002069E1">
      <w:pPr>
        <w:bidi/>
        <w:jc w:val="both"/>
        <w:rPr>
          <w:rFonts w:cs="David" w:hint="cs"/>
          <w:rtl/>
        </w:rPr>
      </w:pPr>
    </w:p>
    <w:p w14:paraId="3B9328FB" w14:textId="77777777" w:rsidR="002069E1" w:rsidRPr="00376ACB" w:rsidRDefault="002069E1" w:rsidP="00376ACB">
      <w:pPr>
        <w:bidi/>
        <w:ind w:firstLine="567"/>
        <w:jc w:val="center"/>
        <w:rPr>
          <w:rFonts w:cs="David" w:hint="cs"/>
          <w:b/>
          <w:bCs/>
          <w:rtl/>
        </w:rPr>
      </w:pPr>
      <w:r w:rsidRPr="00376ACB">
        <w:rPr>
          <w:rFonts w:cs="David" w:hint="cs"/>
          <w:b/>
          <w:bCs/>
          <w:rtl/>
        </w:rPr>
        <w:t>ה צ ב ע ה</w:t>
      </w:r>
    </w:p>
    <w:p w14:paraId="1797F19D" w14:textId="77777777" w:rsidR="002069E1" w:rsidRPr="002069E1" w:rsidRDefault="002069E1" w:rsidP="00376ACB">
      <w:pPr>
        <w:bidi/>
        <w:ind w:firstLine="567"/>
        <w:jc w:val="center"/>
        <w:rPr>
          <w:rFonts w:cs="David" w:hint="cs"/>
          <w:rtl/>
        </w:rPr>
      </w:pPr>
      <w:r w:rsidRPr="002069E1">
        <w:rPr>
          <w:rFonts w:cs="David" w:hint="cs"/>
          <w:rtl/>
        </w:rPr>
        <w:t>בעד - 7</w:t>
      </w:r>
    </w:p>
    <w:p w14:paraId="3B1CD200" w14:textId="77777777" w:rsidR="002069E1" w:rsidRPr="002069E1" w:rsidRDefault="002069E1" w:rsidP="00376ACB">
      <w:pPr>
        <w:bidi/>
        <w:ind w:firstLine="567"/>
        <w:jc w:val="center"/>
        <w:rPr>
          <w:rFonts w:cs="David" w:hint="cs"/>
          <w:rtl/>
        </w:rPr>
      </w:pPr>
      <w:r w:rsidRPr="002069E1">
        <w:rPr>
          <w:rFonts w:cs="David" w:hint="cs"/>
          <w:rtl/>
        </w:rPr>
        <w:t>נגד - 8</w:t>
      </w:r>
    </w:p>
    <w:p w14:paraId="5BB12C28" w14:textId="77777777" w:rsidR="002069E1" w:rsidRPr="002069E1" w:rsidRDefault="002069E1" w:rsidP="00376ACB">
      <w:pPr>
        <w:bidi/>
        <w:ind w:firstLine="567"/>
        <w:jc w:val="center"/>
        <w:rPr>
          <w:rFonts w:cs="David" w:hint="cs"/>
          <w:rtl/>
        </w:rPr>
      </w:pPr>
      <w:r w:rsidRPr="002069E1">
        <w:rPr>
          <w:rFonts w:cs="David" w:hint="cs"/>
          <w:rtl/>
        </w:rPr>
        <w:t>נמנעים - אין</w:t>
      </w:r>
    </w:p>
    <w:p w14:paraId="36F7D26C" w14:textId="77777777" w:rsidR="002069E1" w:rsidRPr="002069E1" w:rsidRDefault="002069E1" w:rsidP="00376ACB">
      <w:pPr>
        <w:bidi/>
        <w:jc w:val="center"/>
        <w:rPr>
          <w:rFonts w:cs="David" w:hint="cs"/>
          <w:rtl/>
        </w:rPr>
      </w:pPr>
      <w:r w:rsidRPr="002069E1">
        <w:rPr>
          <w:rFonts w:cs="David" w:hint="cs"/>
          <w:rtl/>
        </w:rPr>
        <w:t>הרביזיה לא התקבלה.</w:t>
      </w:r>
    </w:p>
    <w:p w14:paraId="5C50558B" w14:textId="77777777" w:rsidR="002069E1" w:rsidRPr="002069E1" w:rsidRDefault="002069E1" w:rsidP="002069E1">
      <w:pPr>
        <w:bidi/>
        <w:jc w:val="both"/>
        <w:rPr>
          <w:rFonts w:cs="David" w:hint="cs"/>
          <w:rtl/>
        </w:rPr>
      </w:pPr>
    </w:p>
    <w:p w14:paraId="10EEAD4F" w14:textId="77777777" w:rsidR="002069E1" w:rsidRPr="002069E1" w:rsidRDefault="002069E1" w:rsidP="002069E1">
      <w:pPr>
        <w:bidi/>
        <w:jc w:val="both"/>
        <w:rPr>
          <w:rFonts w:cs="David" w:hint="cs"/>
          <w:u w:val="single"/>
          <w:rtl/>
        </w:rPr>
      </w:pPr>
    </w:p>
    <w:p w14:paraId="2F7B742F"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2E2509AA" w14:textId="77777777" w:rsidR="002069E1" w:rsidRPr="002069E1" w:rsidRDefault="002069E1" w:rsidP="002069E1">
      <w:pPr>
        <w:bidi/>
        <w:jc w:val="both"/>
        <w:rPr>
          <w:rFonts w:cs="David" w:hint="cs"/>
          <w:rtl/>
        </w:rPr>
      </w:pPr>
    </w:p>
    <w:p w14:paraId="5DF08963" w14:textId="77777777" w:rsidR="002069E1" w:rsidRPr="002069E1" w:rsidRDefault="002069E1" w:rsidP="002069E1">
      <w:pPr>
        <w:bidi/>
        <w:jc w:val="both"/>
        <w:rPr>
          <w:rFonts w:cs="David" w:hint="cs"/>
          <w:rtl/>
        </w:rPr>
      </w:pPr>
      <w:r w:rsidRPr="002069E1">
        <w:rPr>
          <w:rFonts w:cs="David" w:hint="cs"/>
          <w:rtl/>
        </w:rPr>
        <w:tab/>
        <w:t xml:space="preserve"> 7 בעד, ו-8 נגד, ולפיכך אני קובעת שהרביזיה לא התקבלה. </w:t>
      </w:r>
    </w:p>
    <w:p w14:paraId="6FD37181" w14:textId="77777777" w:rsidR="002069E1" w:rsidRPr="002069E1" w:rsidRDefault="002069E1" w:rsidP="002069E1">
      <w:pPr>
        <w:bidi/>
        <w:jc w:val="both"/>
        <w:rPr>
          <w:rFonts w:cs="David" w:hint="cs"/>
          <w:rtl/>
        </w:rPr>
      </w:pPr>
    </w:p>
    <w:p w14:paraId="1DB65A33" w14:textId="77777777" w:rsidR="002069E1" w:rsidRPr="002069E1" w:rsidRDefault="002069E1" w:rsidP="002069E1">
      <w:pPr>
        <w:bidi/>
        <w:jc w:val="both"/>
        <w:rPr>
          <w:rFonts w:cs="David" w:hint="cs"/>
          <w:u w:val="single"/>
          <w:rtl/>
        </w:rPr>
      </w:pPr>
      <w:r w:rsidRPr="002069E1">
        <w:rPr>
          <w:rFonts w:cs="David" w:hint="cs"/>
          <w:u w:val="single"/>
          <w:rtl/>
        </w:rPr>
        <w:t>גדעון סער:</w:t>
      </w:r>
    </w:p>
    <w:p w14:paraId="77AF2593" w14:textId="77777777" w:rsidR="002069E1" w:rsidRPr="002069E1" w:rsidRDefault="002069E1" w:rsidP="002069E1">
      <w:pPr>
        <w:bidi/>
        <w:jc w:val="both"/>
        <w:rPr>
          <w:rFonts w:cs="David" w:hint="cs"/>
          <w:u w:val="single"/>
          <w:rtl/>
        </w:rPr>
      </w:pPr>
    </w:p>
    <w:p w14:paraId="15416A72" w14:textId="77777777" w:rsidR="002069E1" w:rsidRPr="002069E1" w:rsidRDefault="002069E1" w:rsidP="002069E1">
      <w:pPr>
        <w:bidi/>
        <w:jc w:val="both"/>
        <w:rPr>
          <w:rFonts w:cs="David" w:hint="cs"/>
          <w:rtl/>
        </w:rPr>
      </w:pPr>
      <w:r w:rsidRPr="002069E1">
        <w:rPr>
          <w:rFonts w:cs="David" w:hint="cs"/>
          <w:rtl/>
        </w:rPr>
        <w:tab/>
        <w:t xml:space="preserve"> איך יכול להיות 7 בעד אם  היינו 7 קודם והצטרפה אלינו חברת הכנסת ליבנת. </w:t>
      </w:r>
    </w:p>
    <w:p w14:paraId="099D5C94" w14:textId="77777777" w:rsidR="002069E1" w:rsidRPr="002069E1" w:rsidRDefault="002069E1" w:rsidP="002069E1">
      <w:pPr>
        <w:bidi/>
        <w:jc w:val="both"/>
        <w:rPr>
          <w:rFonts w:cs="David" w:hint="cs"/>
          <w:rtl/>
        </w:rPr>
      </w:pPr>
    </w:p>
    <w:p w14:paraId="74F53FFA"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7FA44C15" w14:textId="77777777" w:rsidR="002069E1" w:rsidRPr="002069E1" w:rsidRDefault="002069E1" w:rsidP="002069E1">
      <w:pPr>
        <w:bidi/>
        <w:jc w:val="both"/>
        <w:rPr>
          <w:rFonts w:cs="David" w:hint="cs"/>
          <w:rtl/>
        </w:rPr>
      </w:pPr>
    </w:p>
    <w:p w14:paraId="5D07C1FB" w14:textId="77777777" w:rsidR="002069E1" w:rsidRPr="002069E1" w:rsidRDefault="002069E1" w:rsidP="002069E1">
      <w:pPr>
        <w:bidi/>
        <w:jc w:val="both"/>
        <w:rPr>
          <w:rFonts w:cs="David" w:hint="cs"/>
          <w:rtl/>
        </w:rPr>
      </w:pPr>
      <w:r w:rsidRPr="002069E1">
        <w:rPr>
          <w:rFonts w:cs="David" w:hint="cs"/>
          <w:rtl/>
        </w:rPr>
        <w:tab/>
        <w:t xml:space="preserve"> יכול להיות שמישהו יצא. </w:t>
      </w:r>
    </w:p>
    <w:p w14:paraId="0DA999DF" w14:textId="77777777" w:rsidR="002069E1" w:rsidRPr="002069E1" w:rsidRDefault="002069E1" w:rsidP="002069E1">
      <w:pPr>
        <w:bidi/>
        <w:jc w:val="both"/>
        <w:rPr>
          <w:rFonts w:cs="David" w:hint="cs"/>
          <w:rtl/>
        </w:rPr>
      </w:pPr>
    </w:p>
    <w:p w14:paraId="3E80B1C4" w14:textId="77777777" w:rsidR="002069E1" w:rsidRPr="002069E1" w:rsidRDefault="002069E1" w:rsidP="002069E1">
      <w:pPr>
        <w:bidi/>
        <w:jc w:val="both"/>
        <w:rPr>
          <w:rFonts w:cs="David" w:hint="cs"/>
          <w:rtl/>
        </w:rPr>
      </w:pPr>
      <w:r w:rsidRPr="002069E1">
        <w:rPr>
          <w:rFonts w:cs="David" w:hint="cs"/>
          <w:u w:val="single"/>
          <w:rtl/>
        </w:rPr>
        <w:t>לימור לבנת:</w:t>
      </w:r>
    </w:p>
    <w:p w14:paraId="6A30770E" w14:textId="77777777" w:rsidR="002069E1" w:rsidRPr="002069E1" w:rsidRDefault="002069E1" w:rsidP="002069E1">
      <w:pPr>
        <w:bidi/>
        <w:jc w:val="both"/>
        <w:rPr>
          <w:rFonts w:cs="David" w:hint="cs"/>
          <w:rtl/>
        </w:rPr>
      </w:pPr>
    </w:p>
    <w:p w14:paraId="60543F88" w14:textId="77777777" w:rsidR="002069E1" w:rsidRPr="002069E1" w:rsidRDefault="002069E1" w:rsidP="002069E1">
      <w:pPr>
        <w:bidi/>
        <w:jc w:val="both"/>
        <w:rPr>
          <w:rFonts w:cs="David" w:hint="cs"/>
          <w:rtl/>
        </w:rPr>
      </w:pPr>
      <w:r w:rsidRPr="002069E1">
        <w:rPr>
          <w:rFonts w:cs="David" w:hint="cs"/>
          <w:rtl/>
        </w:rPr>
        <w:tab/>
        <w:t xml:space="preserve"> אני הצבעתי. </w:t>
      </w:r>
    </w:p>
    <w:p w14:paraId="1B163061" w14:textId="77777777" w:rsidR="002069E1" w:rsidRPr="002069E1" w:rsidRDefault="002069E1" w:rsidP="002069E1">
      <w:pPr>
        <w:bidi/>
        <w:jc w:val="both"/>
        <w:rPr>
          <w:rFonts w:cs="David" w:hint="cs"/>
          <w:rtl/>
        </w:rPr>
      </w:pPr>
    </w:p>
    <w:p w14:paraId="3D4AC943" w14:textId="77777777" w:rsidR="002069E1" w:rsidRPr="002069E1" w:rsidRDefault="002069E1" w:rsidP="002069E1">
      <w:pPr>
        <w:bidi/>
        <w:jc w:val="both"/>
        <w:rPr>
          <w:rFonts w:cs="David" w:hint="cs"/>
          <w:u w:val="single"/>
          <w:rtl/>
        </w:rPr>
      </w:pPr>
      <w:r w:rsidRPr="002069E1">
        <w:rPr>
          <w:rFonts w:cs="David" w:hint="cs"/>
          <w:u w:val="single"/>
          <w:rtl/>
        </w:rPr>
        <w:t>גדעון סער:</w:t>
      </w:r>
    </w:p>
    <w:p w14:paraId="7917E8E0" w14:textId="77777777" w:rsidR="002069E1" w:rsidRPr="002069E1" w:rsidRDefault="002069E1" w:rsidP="002069E1">
      <w:pPr>
        <w:bidi/>
        <w:jc w:val="both"/>
        <w:rPr>
          <w:rFonts w:cs="David" w:hint="cs"/>
          <w:u w:val="single"/>
          <w:rtl/>
        </w:rPr>
      </w:pPr>
    </w:p>
    <w:p w14:paraId="254DDBE7" w14:textId="77777777" w:rsidR="002069E1" w:rsidRPr="002069E1" w:rsidRDefault="002069E1" w:rsidP="002069E1">
      <w:pPr>
        <w:bidi/>
        <w:jc w:val="both"/>
        <w:rPr>
          <w:rFonts w:cs="David" w:hint="cs"/>
          <w:rtl/>
        </w:rPr>
      </w:pPr>
      <w:r w:rsidRPr="002069E1">
        <w:rPr>
          <w:rFonts w:cs="David" w:hint="cs"/>
          <w:rtl/>
        </w:rPr>
        <w:tab/>
        <w:t xml:space="preserve"> אני חושב שנצטרך לעבור לשיטה של הצבעות שמיות בוועדה. </w:t>
      </w:r>
    </w:p>
    <w:p w14:paraId="36F9F094" w14:textId="77777777" w:rsidR="002069E1" w:rsidRPr="002069E1" w:rsidRDefault="002069E1" w:rsidP="002069E1">
      <w:pPr>
        <w:bidi/>
        <w:jc w:val="both"/>
        <w:rPr>
          <w:rFonts w:cs="David" w:hint="cs"/>
          <w:rtl/>
        </w:rPr>
      </w:pPr>
    </w:p>
    <w:p w14:paraId="2D8F386E" w14:textId="77777777" w:rsidR="002069E1" w:rsidRPr="002069E1" w:rsidRDefault="002069E1" w:rsidP="002069E1">
      <w:pPr>
        <w:bidi/>
        <w:jc w:val="both"/>
        <w:rPr>
          <w:rFonts w:cs="David" w:hint="cs"/>
          <w:u w:val="single"/>
          <w:rtl/>
        </w:rPr>
      </w:pPr>
      <w:r w:rsidRPr="002069E1">
        <w:rPr>
          <w:rFonts w:cs="David" w:hint="cs"/>
          <w:u w:val="single"/>
          <w:rtl/>
        </w:rPr>
        <w:t>היו"ר רוחמה אברהם:</w:t>
      </w:r>
    </w:p>
    <w:p w14:paraId="6A74A58E" w14:textId="77777777" w:rsidR="002069E1" w:rsidRPr="002069E1" w:rsidRDefault="002069E1" w:rsidP="002069E1">
      <w:pPr>
        <w:bidi/>
        <w:jc w:val="both"/>
        <w:rPr>
          <w:rFonts w:cs="David" w:hint="cs"/>
          <w:rtl/>
        </w:rPr>
      </w:pPr>
    </w:p>
    <w:p w14:paraId="18003160" w14:textId="77777777" w:rsidR="002069E1" w:rsidRPr="002069E1" w:rsidRDefault="002069E1" w:rsidP="002069E1">
      <w:pPr>
        <w:bidi/>
        <w:jc w:val="both"/>
        <w:rPr>
          <w:rFonts w:cs="David" w:hint="cs"/>
          <w:rtl/>
        </w:rPr>
      </w:pPr>
      <w:r w:rsidRPr="002069E1">
        <w:rPr>
          <w:rFonts w:cs="David" w:hint="cs"/>
          <w:rtl/>
        </w:rPr>
        <w:tab/>
        <w:t xml:space="preserve"> אין לי  שום בעיה. כל הצבעה שתדרשו שהיא תהיה שמית, תקבלו. </w:t>
      </w:r>
    </w:p>
    <w:p w14:paraId="5A72DBDB" w14:textId="77777777" w:rsidR="002069E1" w:rsidRPr="002069E1" w:rsidRDefault="002069E1" w:rsidP="002069E1">
      <w:pPr>
        <w:bidi/>
        <w:jc w:val="both"/>
        <w:rPr>
          <w:rFonts w:cs="David" w:hint="cs"/>
          <w:rtl/>
        </w:rPr>
      </w:pPr>
    </w:p>
    <w:p w14:paraId="0369524E" w14:textId="77777777" w:rsidR="002069E1" w:rsidRPr="002069E1" w:rsidRDefault="002069E1" w:rsidP="002069E1">
      <w:pPr>
        <w:bidi/>
        <w:jc w:val="both"/>
        <w:rPr>
          <w:rFonts w:cs="David" w:hint="cs"/>
          <w:u w:val="single"/>
          <w:rtl/>
        </w:rPr>
      </w:pPr>
      <w:r w:rsidRPr="002069E1">
        <w:rPr>
          <w:rFonts w:cs="David" w:hint="cs"/>
          <w:u w:val="single"/>
          <w:rtl/>
        </w:rPr>
        <w:t>גדעון סער:</w:t>
      </w:r>
    </w:p>
    <w:p w14:paraId="7A872378" w14:textId="77777777" w:rsidR="002069E1" w:rsidRPr="002069E1" w:rsidRDefault="002069E1" w:rsidP="002069E1">
      <w:pPr>
        <w:bidi/>
        <w:jc w:val="both"/>
        <w:rPr>
          <w:rFonts w:cs="David" w:hint="cs"/>
          <w:u w:val="single"/>
          <w:rtl/>
        </w:rPr>
      </w:pPr>
    </w:p>
    <w:p w14:paraId="2D68A815" w14:textId="77777777" w:rsidR="002069E1" w:rsidRPr="002069E1" w:rsidRDefault="002069E1" w:rsidP="002069E1">
      <w:pPr>
        <w:bidi/>
        <w:jc w:val="both"/>
        <w:rPr>
          <w:rFonts w:cs="David" w:hint="cs"/>
          <w:rtl/>
        </w:rPr>
      </w:pPr>
      <w:r w:rsidRPr="002069E1">
        <w:rPr>
          <w:rFonts w:cs="David" w:hint="cs"/>
          <w:rtl/>
        </w:rPr>
        <w:tab/>
        <w:t xml:space="preserve"> מאה אחוז, אני מודה לך. </w:t>
      </w:r>
    </w:p>
    <w:p w14:paraId="23050047" w14:textId="77777777" w:rsidR="002069E1" w:rsidRPr="002069E1" w:rsidRDefault="002069E1" w:rsidP="002069E1">
      <w:pPr>
        <w:bidi/>
        <w:jc w:val="both"/>
        <w:rPr>
          <w:rFonts w:cs="David" w:hint="cs"/>
          <w:u w:val="single"/>
          <w:rtl/>
        </w:rPr>
      </w:pPr>
    </w:p>
    <w:p w14:paraId="11E864AF" w14:textId="77777777" w:rsidR="002069E1" w:rsidRPr="002069E1" w:rsidRDefault="002069E1" w:rsidP="002069E1">
      <w:pPr>
        <w:bidi/>
        <w:jc w:val="both"/>
        <w:rPr>
          <w:rFonts w:cs="David" w:hint="cs"/>
          <w:rtl/>
        </w:rPr>
      </w:pPr>
      <w:r w:rsidRPr="002069E1">
        <w:rPr>
          <w:rFonts w:cs="David" w:hint="cs"/>
          <w:u w:val="single"/>
          <w:rtl/>
        </w:rPr>
        <w:t>נסים זאב:</w:t>
      </w:r>
    </w:p>
    <w:p w14:paraId="1B6B4C97" w14:textId="77777777" w:rsidR="002069E1" w:rsidRPr="002069E1" w:rsidRDefault="002069E1" w:rsidP="002069E1">
      <w:pPr>
        <w:bidi/>
        <w:jc w:val="both"/>
        <w:rPr>
          <w:rFonts w:cs="David" w:hint="cs"/>
          <w:rtl/>
        </w:rPr>
      </w:pPr>
    </w:p>
    <w:p w14:paraId="7E660D7A" w14:textId="77777777" w:rsidR="002069E1" w:rsidRPr="002069E1" w:rsidRDefault="002069E1" w:rsidP="002069E1">
      <w:pPr>
        <w:bidi/>
        <w:jc w:val="both"/>
        <w:rPr>
          <w:rFonts w:cs="David" w:hint="cs"/>
          <w:rtl/>
        </w:rPr>
      </w:pPr>
      <w:r w:rsidRPr="002069E1">
        <w:rPr>
          <w:rFonts w:cs="David" w:hint="cs"/>
          <w:rtl/>
        </w:rPr>
        <w:tab/>
        <w:t xml:space="preserve">איך אתה מערער על האימון של יושבת הראש? אני מוחה על כך, קצת כבוד.  </w:t>
      </w:r>
    </w:p>
    <w:p w14:paraId="2C1FEC3F" w14:textId="77777777" w:rsidR="002069E1" w:rsidRPr="002069E1" w:rsidRDefault="002069E1" w:rsidP="002069E1">
      <w:pPr>
        <w:bidi/>
        <w:jc w:val="both"/>
        <w:rPr>
          <w:rFonts w:cs="David" w:hint="cs"/>
          <w:rtl/>
        </w:rPr>
      </w:pPr>
    </w:p>
    <w:p w14:paraId="5FB6E827" w14:textId="77777777" w:rsidR="002069E1" w:rsidRPr="002069E1" w:rsidRDefault="002069E1" w:rsidP="002069E1">
      <w:pPr>
        <w:bidi/>
        <w:jc w:val="both"/>
        <w:rPr>
          <w:rFonts w:cs="David" w:hint="cs"/>
          <w:u w:val="single"/>
          <w:rtl/>
        </w:rPr>
      </w:pPr>
      <w:r w:rsidRPr="002069E1">
        <w:rPr>
          <w:rFonts w:cs="David" w:hint="cs"/>
          <w:u w:val="single"/>
          <w:rtl/>
        </w:rPr>
        <w:t>גדעון סער:</w:t>
      </w:r>
    </w:p>
    <w:p w14:paraId="06F51403" w14:textId="77777777" w:rsidR="002069E1" w:rsidRPr="002069E1" w:rsidRDefault="002069E1" w:rsidP="002069E1">
      <w:pPr>
        <w:bidi/>
        <w:jc w:val="both"/>
        <w:rPr>
          <w:rFonts w:cs="David" w:hint="cs"/>
          <w:u w:val="single"/>
          <w:rtl/>
        </w:rPr>
      </w:pPr>
    </w:p>
    <w:p w14:paraId="030D6387" w14:textId="77777777" w:rsidR="002069E1" w:rsidRPr="002069E1" w:rsidRDefault="002069E1" w:rsidP="002069E1">
      <w:pPr>
        <w:bidi/>
        <w:jc w:val="both"/>
        <w:rPr>
          <w:rFonts w:cs="David" w:hint="cs"/>
          <w:rtl/>
        </w:rPr>
      </w:pPr>
      <w:r w:rsidRPr="002069E1">
        <w:rPr>
          <w:rFonts w:cs="David" w:hint="cs"/>
          <w:rtl/>
        </w:rPr>
        <w:tab/>
        <w:t xml:space="preserve"> זה ספירה מודרנית.</w:t>
      </w:r>
    </w:p>
    <w:p w14:paraId="33AFDA81" w14:textId="77777777" w:rsidR="002069E1" w:rsidRPr="002069E1" w:rsidRDefault="002069E1" w:rsidP="002069E1">
      <w:pPr>
        <w:bidi/>
        <w:jc w:val="both"/>
        <w:rPr>
          <w:rFonts w:cs="David" w:hint="cs"/>
          <w:rtl/>
        </w:rPr>
      </w:pPr>
    </w:p>
    <w:p w14:paraId="7C5E6400" w14:textId="77777777" w:rsidR="002069E1" w:rsidRPr="002069E1" w:rsidRDefault="002069E1" w:rsidP="002069E1">
      <w:pPr>
        <w:bidi/>
        <w:jc w:val="both"/>
        <w:rPr>
          <w:rFonts w:cs="David" w:hint="cs"/>
          <w:rtl/>
        </w:rPr>
      </w:pPr>
      <w:r w:rsidRPr="002069E1">
        <w:rPr>
          <w:rFonts w:cs="David" w:hint="cs"/>
          <w:u w:val="single"/>
          <w:rtl/>
        </w:rPr>
        <w:t>נסים זאב:</w:t>
      </w:r>
    </w:p>
    <w:p w14:paraId="4C2F3C60" w14:textId="77777777" w:rsidR="002069E1" w:rsidRPr="002069E1" w:rsidRDefault="002069E1" w:rsidP="002069E1">
      <w:pPr>
        <w:bidi/>
        <w:jc w:val="both"/>
        <w:rPr>
          <w:rFonts w:cs="David" w:hint="cs"/>
          <w:rtl/>
        </w:rPr>
      </w:pPr>
    </w:p>
    <w:p w14:paraId="4B2C09C3" w14:textId="77777777" w:rsidR="002069E1" w:rsidRPr="002069E1" w:rsidRDefault="002069E1" w:rsidP="002069E1">
      <w:pPr>
        <w:bidi/>
        <w:jc w:val="both"/>
        <w:rPr>
          <w:rFonts w:cs="David" w:hint="cs"/>
          <w:rtl/>
        </w:rPr>
      </w:pPr>
      <w:r w:rsidRPr="002069E1">
        <w:rPr>
          <w:rFonts w:cs="David" w:hint="cs"/>
          <w:rtl/>
        </w:rPr>
        <w:t xml:space="preserve"> בואו נספור. </w:t>
      </w:r>
    </w:p>
    <w:p w14:paraId="737F6457" w14:textId="77777777" w:rsidR="002069E1" w:rsidRPr="002069E1" w:rsidRDefault="002069E1" w:rsidP="002069E1">
      <w:pPr>
        <w:bidi/>
        <w:jc w:val="both"/>
        <w:rPr>
          <w:rFonts w:cs="David" w:hint="cs"/>
          <w:rtl/>
        </w:rPr>
      </w:pPr>
    </w:p>
    <w:p w14:paraId="79394A06"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25D9C217" w14:textId="77777777" w:rsidR="002069E1" w:rsidRPr="002069E1" w:rsidRDefault="002069E1" w:rsidP="002069E1">
      <w:pPr>
        <w:bidi/>
        <w:jc w:val="both"/>
        <w:rPr>
          <w:rFonts w:cs="David" w:hint="cs"/>
          <w:rtl/>
        </w:rPr>
      </w:pPr>
    </w:p>
    <w:p w14:paraId="2DF7B437" w14:textId="77777777" w:rsidR="002069E1" w:rsidRPr="002069E1" w:rsidRDefault="002069E1" w:rsidP="002069E1">
      <w:pPr>
        <w:bidi/>
        <w:jc w:val="both"/>
        <w:rPr>
          <w:rFonts w:cs="David" w:hint="cs"/>
          <w:rtl/>
        </w:rPr>
      </w:pPr>
      <w:r w:rsidRPr="002069E1">
        <w:rPr>
          <w:rFonts w:cs="David" w:hint="cs"/>
          <w:rtl/>
        </w:rPr>
        <w:tab/>
        <w:t xml:space="preserve"> אנחנו כבר אחרי ההצבעה ואני לא מתכוונת לחזור עליה, נקודה. </w:t>
      </w:r>
    </w:p>
    <w:p w14:paraId="12C95CE1" w14:textId="77777777" w:rsidR="002069E1" w:rsidRPr="002069E1" w:rsidRDefault="002069E1" w:rsidP="002069E1">
      <w:pPr>
        <w:bidi/>
        <w:jc w:val="both"/>
        <w:rPr>
          <w:rFonts w:cs="David" w:hint="cs"/>
          <w:rtl/>
        </w:rPr>
      </w:pPr>
      <w:r w:rsidRPr="002069E1">
        <w:rPr>
          <w:rFonts w:cs="David" w:hint="cs"/>
          <w:rtl/>
        </w:rPr>
        <w:tab/>
      </w:r>
    </w:p>
    <w:p w14:paraId="51FCCE5F" w14:textId="77777777" w:rsidR="002069E1" w:rsidRPr="002069E1" w:rsidRDefault="002069E1" w:rsidP="002069E1">
      <w:pPr>
        <w:bidi/>
        <w:jc w:val="both"/>
        <w:rPr>
          <w:rFonts w:cs="David" w:hint="cs"/>
          <w:rtl/>
        </w:rPr>
      </w:pPr>
    </w:p>
    <w:p w14:paraId="6A85F9E9" w14:textId="77777777" w:rsidR="002069E1" w:rsidRPr="002069E1" w:rsidRDefault="002069E1" w:rsidP="002069E1">
      <w:pPr>
        <w:bidi/>
        <w:jc w:val="both"/>
        <w:rPr>
          <w:rFonts w:cs="David" w:hint="cs"/>
          <w:rtl/>
        </w:rPr>
      </w:pPr>
    </w:p>
    <w:p w14:paraId="30D152F6" w14:textId="77777777" w:rsidR="002069E1" w:rsidRPr="002069E1" w:rsidRDefault="002069E1" w:rsidP="002069E1">
      <w:pPr>
        <w:bidi/>
        <w:jc w:val="both"/>
        <w:rPr>
          <w:rFonts w:cs="David" w:hint="cs"/>
          <w:rtl/>
        </w:rPr>
      </w:pPr>
    </w:p>
    <w:p w14:paraId="69686FBF" w14:textId="77777777" w:rsidR="002069E1" w:rsidRPr="002069E1" w:rsidRDefault="002069E1" w:rsidP="002069E1">
      <w:pPr>
        <w:bidi/>
        <w:jc w:val="both"/>
        <w:rPr>
          <w:rFonts w:cs="David" w:hint="cs"/>
          <w:rtl/>
        </w:rPr>
      </w:pPr>
    </w:p>
    <w:p w14:paraId="6693DE0F" w14:textId="77777777" w:rsidR="002069E1" w:rsidRPr="002069E1" w:rsidRDefault="002069E1" w:rsidP="002069E1">
      <w:pPr>
        <w:bidi/>
        <w:jc w:val="both"/>
        <w:rPr>
          <w:rFonts w:cs="David" w:hint="cs"/>
          <w:rtl/>
        </w:rPr>
      </w:pPr>
    </w:p>
    <w:p w14:paraId="51BABFF6" w14:textId="77777777" w:rsidR="002069E1" w:rsidRPr="002069E1" w:rsidRDefault="002069E1" w:rsidP="002069E1">
      <w:pPr>
        <w:bidi/>
        <w:jc w:val="both"/>
        <w:rPr>
          <w:rFonts w:cs="David" w:hint="cs"/>
          <w:rtl/>
        </w:rPr>
      </w:pPr>
    </w:p>
    <w:p w14:paraId="04632A65" w14:textId="77777777" w:rsidR="002069E1" w:rsidRPr="002069E1" w:rsidRDefault="002069E1" w:rsidP="002069E1">
      <w:pPr>
        <w:bidi/>
        <w:jc w:val="both"/>
        <w:rPr>
          <w:rFonts w:cs="David" w:hint="cs"/>
          <w:rtl/>
        </w:rPr>
      </w:pPr>
    </w:p>
    <w:p w14:paraId="6B5E18FD" w14:textId="77777777" w:rsidR="002069E1" w:rsidRPr="002069E1" w:rsidRDefault="002069E1" w:rsidP="002069E1">
      <w:pPr>
        <w:bidi/>
        <w:jc w:val="both"/>
        <w:rPr>
          <w:rFonts w:cs="David" w:hint="cs"/>
          <w:rtl/>
        </w:rPr>
      </w:pPr>
    </w:p>
    <w:p w14:paraId="13F199E0" w14:textId="77777777" w:rsidR="002069E1" w:rsidRPr="002069E1" w:rsidRDefault="002069E1" w:rsidP="002069E1">
      <w:pPr>
        <w:bidi/>
        <w:jc w:val="both"/>
        <w:rPr>
          <w:rFonts w:cs="David" w:hint="cs"/>
          <w:rtl/>
        </w:rPr>
      </w:pPr>
    </w:p>
    <w:p w14:paraId="36A8D282" w14:textId="77777777" w:rsidR="002069E1" w:rsidRPr="002069E1" w:rsidRDefault="002069E1" w:rsidP="002069E1">
      <w:pPr>
        <w:bidi/>
        <w:jc w:val="both"/>
        <w:rPr>
          <w:rFonts w:cs="David" w:hint="cs"/>
          <w:rtl/>
        </w:rPr>
      </w:pPr>
    </w:p>
    <w:p w14:paraId="05A09E8C" w14:textId="77777777" w:rsidR="002069E1" w:rsidRPr="002069E1" w:rsidRDefault="002069E1" w:rsidP="002069E1">
      <w:pPr>
        <w:bidi/>
        <w:jc w:val="both"/>
        <w:rPr>
          <w:rFonts w:cs="David" w:hint="cs"/>
          <w:rtl/>
        </w:rPr>
      </w:pPr>
    </w:p>
    <w:p w14:paraId="7DEF01C0" w14:textId="77777777" w:rsidR="002069E1" w:rsidRPr="002069E1" w:rsidRDefault="002069E1" w:rsidP="002069E1">
      <w:pPr>
        <w:bidi/>
        <w:jc w:val="both"/>
        <w:rPr>
          <w:rFonts w:cs="David" w:hint="cs"/>
          <w:rtl/>
        </w:rPr>
      </w:pPr>
    </w:p>
    <w:p w14:paraId="552318FC" w14:textId="77777777" w:rsidR="002069E1" w:rsidRPr="002069E1" w:rsidRDefault="002069E1" w:rsidP="002069E1">
      <w:pPr>
        <w:bidi/>
        <w:jc w:val="both"/>
        <w:rPr>
          <w:rFonts w:cs="David" w:hint="cs"/>
          <w:rtl/>
        </w:rPr>
      </w:pPr>
    </w:p>
    <w:p w14:paraId="3E826DAA" w14:textId="77777777" w:rsidR="002069E1" w:rsidRPr="002069E1" w:rsidRDefault="002069E1" w:rsidP="002069E1">
      <w:pPr>
        <w:bidi/>
        <w:jc w:val="both"/>
        <w:rPr>
          <w:rFonts w:cs="David" w:hint="cs"/>
          <w:rtl/>
        </w:rPr>
      </w:pPr>
    </w:p>
    <w:p w14:paraId="2CB5DEBD" w14:textId="77777777" w:rsidR="002069E1" w:rsidRPr="002069E1" w:rsidRDefault="002069E1" w:rsidP="002069E1">
      <w:pPr>
        <w:bidi/>
        <w:jc w:val="both"/>
        <w:rPr>
          <w:rFonts w:cs="David" w:hint="cs"/>
          <w:rtl/>
        </w:rPr>
      </w:pPr>
    </w:p>
    <w:p w14:paraId="582EB32E" w14:textId="77777777" w:rsidR="002069E1" w:rsidRPr="002069E1" w:rsidRDefault="002069E1" w:rsidP="002069E1">
      <w:pPr>
        <w:bidi/>
        <w:jc w:val="both"/>
        <w:rPr>
          <w:rFonts w:cs="David" w:hint="cs"/>
          <w:rtl/>
        </w:rPr>
      </w:pPr>
    </w:p>
    <w:p w14:paraId="129CC03C" w14:textId="77777777" w:rsidR="002069E1" w:rsidRPr="002069E1" w:rsidRDefault="002069E1" w:rsidP="002069E1">
      <w:pPr>
        <w:bidi/>
        <w:jc w:val="both"/>
        <w:rPr>
          <w:rFonts w:cs="David" w:hint="cs"/>
          <w:rtl/>
        </w:rPr>
      </w:pPr>
    </w:p>
    <w:p w14:paraId="22876D14" w14:textId="77777777" w:rsidR="002069E1" w:rsidRPr="002069E1" w:rsidRDefault="002069E1" w:rsidP="002069E1">
      <w:pPr>
        <w:bidi/>
        <w:jc w:val="both"/>
        <w:rPr>
          <w:rFonts w:cs="David" w:hint="cs"/>
          <w:rtl/>
        </w:rPr>
      </w:pPr>
    </w:p>
    <w:p w14:paraId="40706358" w14:textId="77777777" w:rsidR="002069E1" w:rsidRPr="002069E1" w:rsidRDefault="002069E1" w:rsidP="002069E1">
      <w:pPr>
        <w:bidi/>
        <w:jc w:val="both"/>
        <w:rPr>
          <w:rFonts w:cs="David" w:hint="cs"/>
          <w:rtl/>
        </w:rPr>
      </w:pPr>
    </w:p>
    <w:p w14:paraId="32A000F5" w14:textId="77777777" w:rsidR="002069E1" w:rsidRPr="002069E1" w:rsidRDefault="002069E1" w:rsidP="002069E1">
      <w:pPr>
        <w:bidi/>
        <w:jc w:val="both"/>
        <w:rPr>
          <w:rFonts w:cs="David" w:hint="cs"/>
          <w:rtl/>
        </w:rPr>
      </w:pPr>
    </w:p>
    <w:p w14:paraId="3F51969D" w14:textId="77777777" w:rsidR="002069E1" w:rsidRPr="002069E1" w:rsidRDefault="002069E1" w:rsidP="002069E1">
      <w:pPr>
        <w:tabs>
          <w:tab w:val="left" w:pos="1221"/>
        </w:tabs>
        <w:bidi/>
        <w:jc w:val="both"/>
        <w:rPr>
          <w:rFonts w:cs="David" w:hint="cs"/>
          <w:b/>
          <w:bCs/>
          <w:u w:val="single"/>
          <w:rtl/>
        </w:rPr>
      </w:pPr>
      <w:r w:rsidRPr="002069E1">
        <w:rPr>
          <w:rFonts w:cs="David" w:hint="cs"/>
          <w:b/>
          <w:bCs/>
          <w:u w:val="single"/>
          <w:rtl/>
        </w:rPr>
        <w:t>2. הצעת חוק-יסוד: נשיא המדינה (תיקון-הפסקה זמנית של הכהונה ביוזמת ועדת הכנסת) (פ/1665), הצעת חבר הכנסת יצחק גלנטי</w:t>
      </w:r>
    </w:p>
    <w:p w14:paraId="380BD62F" w14:textId="77777777" w:rsidR="002069E1" w:rsidRPr="002069E1" w:rsidRDefault="002069E1" w:rsidP="002069E1">
      <w:pPr>
        <w:tabs>
          <w:tab w:val="left" w:pos="1221"/>
        </w:tabs>
        <w:bidi/>
        <w:jc w:val="both"/>
        <w:rPr>
          <w:rFonts w:cs="David" w:hint="cs"/>
          <w:b/>
          <w:bCs/>
          <w:u w:val="single"/>
          <w:rtl/>
        </w:rPr>
      </w:pPr>
    </w:p>
    <w:p w14:paraId="3924980D"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4BE9EF6E" w14:textId="77777777" w:rsidR="002069E1" w:rsidRPr="002069E1" w:rsidRDefault="002069E1" w:rsidP="002069E1">
      <w:pPr>
        <w:bidi/>
        <w:jc w:val="both"/>
        <w:rPr>
          <w:rFonts w:cs="David" w:hint="cs"/>
          <w:rtl/>
        </w:rPr>
      </w:pPr>
    </w:p>
    <w:p w14:paraId="68933E74" w14:textId="77777777" w:rsidR="002069E1" w:rsidRPr="002069E1" w:rsidRDefault="002069E1" w:rsidP="002069E1">
      <w:pPr>
        <w:tabs>
          <w:tab w:val="left" w:pos="654"/>
          <w:tab w:val="left" w:pos="1221"/>
        </w:tabs>
        <w:bidi/>
        <w:jc w:val="both"/>
        <w:rPr>
          <w:rFonts w:cs="David" w:hint="cs"/>
          <w:rtl/>
        </w:rPr>
      </w:pPr>
      <w:r w:rsidRPr="002069E1">
        <w:rPr>
          <w:rFonts w:cs="David" w:hint="cs"/>
          <w:rtl/>
        </w:rPr>
        <w:tab/>
        <w:t>הנושא השני זה הצעת חוק-יסוד: נשיא המדינה (תיקון-הפסקה זמנית של הכהונה ביוזמת ועדת הכנסת), הצעתו של חבר הכנסת יצחק גלנטי. חבר הכנסת גלנטי, נא הסבר את עמדתך ובקשתך לחברי הוועדה.</w:t>
      </w:r>
    </w:p>
    <w:p w14:paraId="73CFCCC4" w14:textId="77777777" w:rsidR="002069E1" w:rsidRPr="002069E1" w:rsidRDefault="002069E1" w:rsidP="002069E1">
      <w:pPr>
        <w:bidi/>
        <w:jc w:val="both"/>
        <w:rPr>
          <w:rFonts w:cs="David" w:hint="cs"/>
          <w:rtl/>
        </w:rPr>
      </w:pPr>
    </w:p>
    <w:p w14:paraId="05EF793D" w14:textId="77777777" w:rsidR="002069E1" w:rsidRPr="002069E1" w:rsidRDefault="002069E1" w:rsidP="002069E1">
      <w:pPr>
        <w:pStyle w:val="Heading5"/>
        <w:rPr>
          <w:rFonts w:hint="cs"/>
          <w:rtl/>
        </w:rPr>
      </w:pPr>
      <w:r w:rsidRPr="002069E1">
        <w:rPr>
          <w:rFonts w:hint="cs"/>
          <w:u w:val="single"/>
          <w:rtl/>
        </w:rPr>
        <w:t>יצחק גלנטי:</w:t>
      </w:r>
    </w:p>
    <w:p w14:paraId="4F0ABA5A" w14:textId="77777777" w:rsidR="002069E1" w:rsidRPr="002069E1" w:rsidRDefault="002069E1" w:rsidP="002069E1">
      <w:pPr>
        <w:pStyle w:val="Heading5"/>
        <w:rPr>
          <w:rFonts w:hint="cs"/>
          <w:rtl/>
        </w:rPr>
      </w:pPr>
    </w:p>
    <w:p w14:paraId="699BFA71" w14:textId="77777777" w:rsidR="002069E1" w:rsidRPr="002069E1" w:rsidRDefault="002069E1" w:rsidP="002069E1">
      <w:pPr>
        <w:bidi/>
        <w:jc w:val="both"/>
        <w:rPr>
          <w:rFonts w:cs="David" w:hint="cs"/>
          <w:rtl/>
        </w:rPr>
      </w:pPr>
      <w:r w:rsidRPr="002069E1">
        <w:rPr>
          <w:rFonts w:cs="David" w:hint="cs"/>
          <w:rtl/>
        </w:rPr>
        <w:tab/>
        <w:t xml:space="preserve"> נוצר מצב נכון לרגע זה שהנשיא נמנע מהגשת בקשה לנבצרות עד לגמר החקירה. מאידך, המצב הנוכחי הייתי מגדיר אותו כבלתי נסבל מבחינת הפגיעה בכנסת, במוסד הנשיאות, ובנשיא עצמו. נכון לרגע זה אני חייב לציין שמתוך כל אלה שהגישו את החתימה שלהם לבקשה הזאת, להצעה הזאת, שלושה חברים מחקו את הצעתם: חברת הכנסת קולט אביטל, חברת הכנסת זהבה גלאון, וחבר הכנסת משה שרוני. מאחר ונתבקשתי על-ידי מספר חברי הכנסת לדחות את הדיון בעשרים וארבע שעות, נעניתי לבקשתם, ואני מקווה שמחר יהיה המשך לדיון. </w:t>
      </w:r>
    </w:p>
    <w:p w14:paraId="1FE3A289" w14:textId="77777777" w:rsidR="002069E1" w:rsidRPr="002069E1" w:rsidRDefault="002069E1" w:rsidP="002069E1">
      <w:pPr>
        <w:bidi/>
        <w:jc w:val="both"/>
        <w:rPr>
          <w:rFonts w:cs="David" w:hint="cs"/>
          <w:rtl/>
        </w:rPr>
      </w:pPr>
    </w:p>
    <w:p w14:paraId="7ADF214E"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5D0DAEBC" w14:textId="77777777" w:rsidR="002069E1" w:rsidRPr="002069E1" w:rsidRDefault="002069E1" w:rsidP="002069E1">
      <w:pPr>
        <w:bidi/>
        <w:jc w:val="both"/>
        <w:rPr>
          <w:rFonts w:cs="David" w:hint="cs"/>
          <w:rtl/>
        </w:rPr>
      </w:pPr>
    </w:p>
    <w:p w14:paraId="70F556CF" w14:textId="77777777" w:rsidR="002069E1" w:rsidRPr="002069E1" w:rsidRDefault="002069E1" w:rsidP="002069E1">
      <w:pPr>
        <w:bidi/>
        <w:jc w:val="both"/>
        <w:rPr>
          <w:rFonts w:cs="David" w:hint="cs"/>
          <w:rtl/>
        </w:rPr>
      </w:pPr>
      <w:r w:rsidRPr="002069E1">
        <w:rPr>
          <w:rFonts w:cs="David" w:hint="cs"/>
          <w:rtl/>
        </w:rPr>
        <w:tab/>
        <w:t xml:space="preserve"> אני מבינה שאדוני משך את הצעתו. </w:t>
      </w:r>
    </w:p>
    <w:p w14:paraId="0F102E5A" w14:textId="77777777" w:rsidR="002069E1" w:rsidRPr="002069E1" w:rsidRDefault="002069E1" w:rsidP="002069E1">
      <w:pPr>
        <w:bidi/>
        <w:jc w:val="both"/>
        <w:rPr>
          <w:rFonts w:cs="David" w:hint="cs"/>
          <w:rtl/>
        </w:rPr>
      </w:pPr>
    </w:p>
    <w:p w14:paraId="7ACEDC94" w14:textId="77777777" w:rsidR="002069E1" w:rsidRPr="002069E1" w:rsidRDefault="002069E1" w:rsidP="002069E1">
      <w:pPr>
        <w:pStyle w:val="Heading5"/>
        <w:rPr>
          <w:rFonts w:hint="cs"/>
          <w:rtl/>
        </w:rPr>
      </w:pPr>
      <w:r w:rsidRPr="002069E1">
        <w:rPr>
          <w:rFonts w:hint="cs"/>
          <w:u w:val="single"/>
          <w:rtl/>
        </w:rPr>
        <w:t>יצחק גלנטי:</w:t>
      </w:r>
    </w:p>
    <w:p w14:paraId="6CF10835" w14:textId="77777777" w:rsidR="002069E1" w:rsidRPr="002069E1" w:rsidRDefault="002069E1" w:rsidP="002069E1">
      <w:pPr>
        <w:pStyle w:val="Heading5"/>
        <w:rPr>
          <w:rFonts w:hint="cs"/>
          <w:rtl/>
        </w:rPr>
      </w:pPr>
    </w:p>
    <w:p w14:paraId="75D4CF90" w14:textId="77777777" w:rsidR="002069E1" w:rsidRPr="002069E1" w:rsidRDefault="002069E1" w:rsidP="002069E1">
      <w:pPr>
        <w:bidi/>
        <w:jc w:val="both"/>
        <w:rPr>
          <w:rFonts w:cs="David" w:hint="cs"/>
          <w:rtl/>
        </w:rPr>
      </w:pPr>
      <w:r w:rsidRPr="002069E1">
        <w:rPr>
          <w:rFonts w:cs="David" w:hint="cs"/>
          <w:rtl/>
        </w:rPr>
        <w:tab/>
        <w:t xml:space="preserve"> ל-24 שעות. </w:t>
      </w:r>
    </w:p>
    <w:p w14:paraId="002BC053" w14:textId="77777777" w:rsidR="002069E1" w:rsidRPr="002069E1" w:rsidRDefault="002069E1" w:rsidP="002069E1">
      <w:pPr>
        <w:bidi/>
        <w:jc w:val="both"/>
        <w:rPr>
          <w:rFonts w:cs="David" w:hint="cs"/>
          <w:rtl/>
        </w:rPr>
      </w:pPr>
    </w:p>
    <w:p w14:paraId="297DF11E"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5F97D1E2" w14:textId="77777777" w:rsidR="002069E1" w:rsidRPr="002069E1" w:rsidRDefault="002069E1" w:rsidP="002069E1">
      <w:pPr>
        <w:bidi/>
        <w:jc w:val="both"/>
        <w:rPr>
          <w:rFonts w:cs="David" w:hint="cs"/>
          <w:rtl/>
        </w:rPr>
      </w:pPr>
    </w:p>
    <w:p w14:paraId="5E5BA5FD" w14:textId="77777777" w:rsidR="002069E1" w:rsidRPr="002069E1" w:rsidRDefault="002069E1" w:rsidP="002069E1">
      <w:pPr>
        <w:bidi/>
        <w:jc w:val="both"/>
        <w:rPr>
          <w:rFonts w:cs="David" w:hint="cs"/>
          <w:rtl/>
        </w:rPr>
      </w:pPr>
      <w:r w:rsidRPr="002069E1">
        <w:rPr>
          <w:rFonts w:cs="David" w:hint="cs"/>
          <w:rtl/>
        </w:rPr>
        <w:tab/>
        <w:t xml:space="preserve"> בסדר, אני עוברת להצעת חוק הבאה. </w:t>
      </w:r>
    </w:p>
    <w:p w14:paraId="7CFBC169" w14:textId="77777777" w:rsidR="002069E1" w:rsidRPr="002069E1" w:rsidRDefault="002069E1" w:rsidP="002069E1">
      <w:pPr>
        <w:bidi/>
        <w:jc w:val="both"/>
        <w:rPr>
          <w:rFonts w:cs="David" w:hint="cs"/>
          <w:rtl/>
        </w:rPr>
      </w:pPr>
    </w:p>
    <w:p w14:paraId="6137C590" w14:textId="77777777" w:rsidR="002069E1" w:rsidRPr="002069E1" w:rsidRDefault="002069E1" w:rsidP="002069E1">
      <w:pPr>
        <w:bidi/>
        <w:jc w:val="both"/>
        <w:rPr>
          <w:rFonts w:cs="David" w:hint="cs"/>
          <w:rtl/>
        </w:rPr>
      </w:pPr>
    </w:p>
    <w:p w14:paraId="33A31F39" w14:textId="77777777" w:rsidR="002069E1" w:rsidRPr="002069E1" w:rsidRDefault="002069E1" w:rsidP="002069E1">
      <w:pPr>
        <w:bidi/>
        <w:jc w:val="both"/>
        <w:rPr>
          <w:rFonts w:cs="David" w:hint="cs"/>
          <w:rtl/>
        </w:rPr>
      </w:pPr>
    </w:p>
    <w:p w14:paraId="13F1957E" w14:textId="77777777" w:rsidR="002069E1" w:rsidRPr="002069E1" w:rsidRDefault="002069E1" w:rsidP="002069E1">
      <w:pPr>
        <w:bidi/>
        <w:jc w:val="both"/>
        <w:rPr>
          <w:rFonts w:cs="David" w:hint="cs"/>
          <w:rtl/>
        </w:rPr>
      </w:pPr>
    </w:p>
    <w:p w14:paraId="3600B6B3" w14:textId="77777777" w:rsidR="002069E1" w:rsidRPr="002069E1" w:rsidRDefault="002069E1" w:rsidP="002069E1">
      <w:pPr>
        <w:bidi/>
        <w:jc w:val="both"/>
        <w:rPr>
          <w:rFonts w:cs="David" w:hint="cs"/>
          <w:rtl/>
        </w:rPr>
      </w:pPr>
    </w:p>
    <w:p w14:paraId="546DC625" w14:textId="77777777" w:rsidR="002069E1" w:rsidRPr="002069E1" w:rsidRDefault="002069E1" w:rsidP="002069E1">
      <w:pPr>
        <w:bidi/>
        <w:jc w:val="both"/>
        <w:rPr>
          <w:rFonts w:cs="David" w:hint="cs"/>
          <w:rtl/>
        </w:rPr>
      </w:pPr>
    </w:p>
    <w:p w14:paraId="12576079" w14:textId="77777777" w:rsidR="002069E1" w:rsidRPr="002069E1" w:rsidRDefault="002069E1" w:rsidP="002069E1">
      <w:pPr>
        <w:bidi/>
        <w:jc w:val="both"/>
        <w:rPr>
          <w:rFonts w:cs="David" w:hint="cs"/>
          <w:rtl/>
        </w:rPr>
      </w:pPr>
    </w:p>
    <w:p w14:paraId="3D1CAC11" w14:textId="77777777" w:rsidR="002069E1" w:rsidRPr="002069E1" w:rsidRDefault="002069E1" w:rsidP="002069E1">
      <w:pPr>
        <w:bidi/>
        <w:jc w:val="both"/>
        <w:rPr>
          <w:rFonts w:cs="David" w:hint="cs"/>
          <w:rtl/>
        </w:rPr>
      </w:pPr>
    </w:p>
    <w:p w14:paraId="1001E52A" w14:textId="77777777" w:rsidR="002069E1" w:rsidRPr="002069E1" w:rsidRDefault="002069E1" w:rsidP="002069E1">
      <w:pPr>
        <w:bidi/>
        <w:jc w:val="both"/>
        <w:rPr>
          <w:rFonts w:cs="David" w:hint="cs"/>
          <w:rtl/>
        </w:rPr>
      </w:pPr>
    </w:p>
    <w:p w14:paraId="33C13FB2" w14:textId="77777777" w:rsidR="002069E1" w:rsidRPr="002069E1" w:rsidRDefault="002069E1" w:rsidP="002069E1">
      <w:pPr>
        <w:bidi/>
        <w:jc w:val="both"/>
        <w:rPr>
          <w:rFonts w:cs="David" w:hint="cs"/>
          <w:rtl/>
        </w:rPr>
      </w:pPr>
    </w:p>
    <w:p w14:paraId="17B5556D" w14:textId="77777777" w:rsidR="002069E1" w:rsidRPr="002069E1" w:rsidRDefault="002069E1" w:rsidP="002069E1">
      <w:pPr>
        <w:bidi/>
        <w:jc w:val="both"/>
        <w:rPr>
          <w:rFonts w:cs="David" w:hint="cs"/>
          <w:rtl/>
        </w:rPr>
      </w:pPr>
    </w:p>
    <w:p w14:paraId="229AEE32" w14:textId="77777777" w:rsidR="002069E1" w:rsidRPr="002069E1" w:rsidRDefault="002069E1" w:rsidP="002069E1">
      <w:pPr>
        <w:bidi/>
        <w:jc w:val="both"/>
        <w:rPr>
          <w:rFonts w:cs="David" w:hint="cs"/>
          <w:rtl/>
        </w:rPr>
      </w:pPr>
    </w:p>
    <w:p w14:paraId="2CB0C576" w14:textId="77777777" w:rsidR="002069E1" w:rsidRPr="002069E1" w:rsidRDefault="002069E1" w:rsidP="002069E1">
      <w:pPr>
        <w:bidi/>
        <w:jc w:val="both"/>
        <w:rPr>
          <w:rFonts w:cs="David" w:hint="cs"/>
          <w:rtl/>
        </w:rPr>
      </w:pPr>
    </w:p>
    <w:p w14:paraId="14941CC8" w14:textId="77777777" w:rsidR="002069E1" w:rsidRPr="002069E1" w:rsidRDefault="002069E1" w:rsidP="002069E1">
      <w:pPr>
        <w:bidi/>
        <w:jc w:val="both"/>
        <w:rPr>
          <w:rFonts w:cs="David" w:hint="cs"/>
          <w:rtl/>
        </w:rPr>
      </w:pPr>
    </w:p>
    <w:p w14:paraId="1120E120" w14:textId="77777777" w:rsidR="002069E1" w:rsidRPr="002069E1" w:rsidRDefault="002069E1" w:rsidP="002069E1">
      <w:pPr>
        <w:bidi/>
        <w:jc w:val="both"/>
        <w:rPr>
          <w:rFonts w:cs="David" w:hint="cs"/>
          <w:rtl/>
        </w:rPr>
      </w:pPr>
    </w:p>
    <w:p w14:paraId="35695281" w14:textId="77777777" w:rsidR="002069E1" w:rsidRPr="002069E1" w:rsidRDefault="002069E1" w:rsidP="002069E1">
      <w:pPr>
        <w:bidi/>
        <w:jc w:val="both"/>
        <w:rPr>
          <w:rFonts w:cs="David" w:hint="cs"/>
          <w:rtl/>
        </w:rPr>
      </w:pPr>
    </w:p>
    <w:p w14:paraId="248EFC73" w14:textId="77777777" w:rsidR="002069E1" w:rsidRPr="002069E1" w:rsidRDefault="002069E1" w:rsidP="002069E1">
      <w:pPr>
        <w:bidi/>
        <w:jc w:val="both"/>
        <w:rPr>
          <w:rFonts w:cs="David" w:hint="cs"/>
          <w:rtl/>
        </w:rPr>
      </w:pPr>
    </w:p>
    <w:p w14:paraId="1C779C99" w14:textId="77777777" w:rsidR="002069E1" w:rsidRPr="002069E1" w:rsidRDefault="002069E1" w:rsidP="002069E1">
      <w:pPr>
        <w:bidi/>
        <w:jc w:val="both"/>
        <w:rPr>
          <w:rFonts w:cs="David" w:hint="cs"/>
          <w:rtl/>
        </w:rPr>
      </w:pPr>
    </w:p>
    <w:p w14:paraId="33BF64BC" w14:textId="77777777" w:rsidR="002069E1" w:rsidRPr="002069E1" w:rsidRDefault="002069E1" w:rsidP="002069E1">
      <w:pPr>
        <w:bidi/>
        <w:jc w:val="both"/>
        <w:rPr>
          <w:rFonts w:cs="David" w:hint="cs"/>
          <w:rtl/>
        </w:rPr>
      </w:pPr>
    </w:p>
    <w:p w14:paraId="50886141" w14:textId="77777777" w:rsidR="002069E1" w:rsidRPr="002069E1" w:rsidRDefault="002069E1" w:rsidP="002069E1">
      <w:pPr>
        <w:bidi/>
        <w:jc w:val="both"/>
        <w:rPr>
          <w:rFonts w:cs="David" w:hint="cs"/>
          <w:rtl/>
        </w:rPr>
      </w:pPr>
    </w:p>
    <w:p w14:paraId="1B07D61A" w14:textId="77777777" w:rsidR="002069E1" w:rsidRPr="002069E1" w:rsidRDefault="002069E1" w:rsidP="002069E1">
      <w:pPr>
        <w:bidi/>
        <w:jc w:val="both"/>
        <w:rPr>
          <w:rFonts w:cs="David" w:hint="cs"/>
          <w:rtl/>
        </w:rPr>
      </w:pPr>
    </w:p>
    <w:p w14:paraId="16AD74F8" w14:textId="77777777" w:rsidR="002069E1" w:rsidRPr="002069E1" w:rsidRDefault="002069E1" w:rsidP="002069E1">
      <w:pPr>
        <w:bidi/>
        <w:jc w:val="both"/>
        <w:rPr>
          <w:rFonts w:cs="David" w:hint="cs"/>
          <w:rtl/>
        </w:rPr>
      </w:pPr>
    </w:p>
    <w:p w14:paraId="176D198D" w14:textId="77777777" w:rsidR="002069E1" w:rsidRPr="002069E1" w:rsidRDefault="002069E1" w:rsidP="002069E1">
      <w:pPr>
        <w:bidi/>
        <w:jc w:val="both"/>
        <w:rPr>
          <w:rFonts w:cs="David" w:hint="cs"/>
          <w:rtl/>
        </w:rPr>
      </w:pPr>
    </w:p>
    <w:p w14:paraId="4F79E653" w14:textId="77777777" w:rsidR="002069E1" w:rsidRPr="002069E1" w:rsidRDefault="002069E1" w:rsidP="002069E1">
      <w:pPr>
        <w:bidi/>
        <w:jc w:val="both"/>
        <w:rPr>
          <w:rFonts w:cs="David" w:hint="cs"/>
          <w:rtl/>
        </w:rPr>
      </w:pPr>
    </w:p>
    <w:p w14:paraId="1285EF86" w14:textId="77777777" w:rsidR="002069E1" w:rsidRPr="002069E1" w:rsidRDefault="002069E1" w:rsidP="002069E1">
      <w:pPr>
        <w:bidi/>
        <w:jc w:val="both"/>
        <w:rPr>
          <w:rFonts w:cs="David" w:hint="cs"/>
          <w:rtl/>
        </w:rPr>
      </w:pPr>
    </w:p>
    <w:p w14:paraId="37429456" w14:textId="77777777" w:rsidR="002069E1" w:rsidRPr="002069E1" w:rsidRDefault="002069E1" w:rsidP="002069E1">
      <w:pPr>
        <w:bidi/>
        <w:jc w:val="both"/>
        <w:rPr>
          <w:rFonts w:cs="David" w:hint="cs"/>
          <w:rtl/>
        </w:rPr>
      </w:pPr>
    </w:p>
    <w:p w14:paraId="10418AFA" w14:textId="77777777" w:rsidR="002069E1" w:rsidRPr="002069E1" w:rsidRDefault="002069E1" w:rsidP="002069E1">
      <w:pPr>
        <w:bidi/>
        <w:jc w:val="both"/>
        <w:rPr>
          <w:rFonts w:cs="David" w:hint="cs"/>
          <w:rtl/>
        </w:rPr>
      </w:pPr>
    </w:p>
    <w:p w14:paraId="3D7D433B" w14:textId="77777777" w:rsidR="002069E1" w:rsidRPr="002069E1" w:rsidRDefault="002069E1" w:rsidP="002069E1">
      <w:pPr>
        <w:bidi/>
        <w:jc w:val="both"/>
        <w:rPr>
          <w:rFonts w:cs="David" w:hint="cs"/>
          <w:rtl/>
        </w:rPr>
      </w:pPr>
    </w:p>
    <w:p w14:paraId="098900EF" w14:textId="77777777" w:rsidR="002069E1" w:rsidRPr="002069E1" w:rsidRDefault="002069E1" w:rsidP="002069E1">
      <w:pPr>
        <w:tabs>
          <w:tab w:val="left" w:pos="1221"/>
        </w:tabs>
        <w:bidi/>
        <w:jc w:val="both"/>
        <w:rPr>
          <w:rFonts w:cs="David" w:hint="cs"/>
          <w:b/>
          <w:bCs/>
          <w:u w:val="single"/>
          <w:rtl/>
        </w:rPr>
      </w:pPr>
      <w:r w:rsidRPr="002069E1">
        <w:rPr>
          <w:rFonts w:cs="David" w:hint="cs"/>
          <w:b/>
          <w:bCs/>
          <w:u w:val="single"/>
          <w:rtl/>
        </w:rPr>
        <w:t>3. הצעת חוק שימור הפצה לוויינית אנלוגית לציבור של שידורי הטלוויזיה התשס"ז-2006 (פ/1662/17), הצעת חברי הכנסת יצחק זיו, דב חנין, וזבולון אורלב</w:t>
      </w:r>
    </w:p>
    <w:p w14:paraId="67F583C6" w14:textId="77777777" w:rsidR="002069E1" w:rsidRPr="002069E1" w:rsidRDefault="002069E1" w:rsidP="002069E1">
      <w:pPr>
        <w:bidi/>
        <w:jc w:val="both"/>
        <w:rPr>
          <w:rFonts w:cs="David" w:hint="cs"/>
          <w:rtl/>
        </w:rPr>
      </w:pPr>
    </w:p>
    <w:p w14:paraId="50CD308D" w14:textId="77777777" w:rsidR="002069E1" w:rsidRPr="002069E1" w:rsidRDefault="002069E1" w:rsidP="002069E1">
      <w:pPr>
        <w:bidi/>
        <w:jc w:val="both"/>
        <w:rPr>
          <w:rFonts w:cs="David" w:hint="cs"/>
          <w:rtl/>
        </w:rPr>
      </w:pPr>
    </w:p>
    <w:p w14:paraId="6ACC6118"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3DB5C7AF" w14:textId="77777777" w:rsidR="002069E1" w:rsidRPr="002069E1" w:rsidRDefault="002069E1" w:rsidP="002069E1">
      <w:pPr>
        <w:bidi/>
        <w:jc w:val="both"/>
        <w:rPr>
          <w:rFonts w:cs="David" w:hint="cs"/>
          <w:rtl/>
        </w:rPr>
      </w:pPr>
    </w:p>
    <w:p w14:paraId="01BA690F" w14:textId="77777777" w:rsidR="002069E1" w:rsidRPr="002069E1" w:rsidRDefault="002069E1" w:rsidP="002069E1">
      <w:pPr>
        <w:tabs>
          <w:tab w:val="left" w:pos="654"/>
          <w:tab w:val="left" w:pos="1221"/>
        </w:tabs>
        <w:bidi/>
        <w:jc w:val="both"/>
        <w:rPr>
          <w:rFonts w:cs="David" w:hint="cs"/>
          <w:rtl/>
        </w:rPr>
      </w:pPr>
      <w:r w:rsidRPr="002069E1">
        <w:rPr>
          <w:rFonts w:cs="David" w:hint="cs"/>
          <w:rtl/>
        </w:rPr>
        <w:tab/>
        <w:t xml:space="preserve">ההצעה הבאה שעליה מבקשים פטור מחובת הנחה היא הצעת חוק שימור הפצה לוויינית אנלוגית לציבור של שידורי הטלוויזיה התשס"ז-2006 (פ/1662/17), הצעת חברי הכנסת יצחק זיו, דב חנין, וזבולון אורלב. חבר הכנסת יצחק זיו, בבקשה. </w:t>
      </w:r>
    </w:p>
    <w:p w14:paraId="675D07D0" w14:textId="77777777" w:rsidR="002069E1" w:rsidRPr="002069E1" w:rsidRDefault="002069E1" w:rsidP="002069E1">
      <w:pPr>
        <w:tabs>
          <w:tab w:val="left" w:pos="1221"/>
        </w:tabs>
        <w:bidi/>
        <w:jc w:val="both"/>
        <w:rPr>
          <w:rFonts w:cs="David" w:hint="cs"/>
          <w:rtl/>
        </w:rPr>
      </w:pPr>
    </w:p>
    <w:p w14:paraId="7701AC93" w14:textId="77777777" w:rsidR="002069E1" w:rsidRPr="002069E1" w:rsidRDefault="002069E1" w:rsidP="002069E1">
      <w:pPr>
        <w:pStyle w:val="Heading5"/>
        <w:rPr>
          <w:rFonts w:hint="cs"/>
          <w:rtl/>
        </w:rPr>
      </w:pPr>
      <w:r w:rsidRPr="002069E1">
        <w:rPr>
          <w:rFonts w:hint="cs"/>
          <w:u w:val="single"/>
          <w:rtl/>
        </w:rPr>
        <w:t>יצחק זיו:</w:t>
      </w:r>
    </w:p>
    <w:p w14:paraId="16467778" w14:textId="77777777" w:rsidR="002069E1" w:rsidRPr="002069E1" w:rsidRDefault="002069E1" w:rsidP="002069E1">
      <w:pPr>
        <w:pStyle w:val="Heading5"/>
        <w:rPr>
          <w:rFonts w:hint="cs"/>
          <w:rtl/>
        </w:rPr>
      </w:pPr>
    </w:p>
    <w:p w14:paraId="2861F802" w14:textId="77777777" w:rsidR="002069E1" w:rsidRPr="002069E1" w:rsidRDefault="002069E1" w:rsidP="002069E1">
      <w:pPr>
        <w:tabs>
          <w:tab w:val="left" w:pos="654"/>
          <w:tab w:val="left" w:pos="1221"/>
        </w:tabs>
        <w:bidi/>
        <w:jc w:val="both"/>
        <w:rPr>
          <w:rFonts w:cs="David" w:hint="cs"/>
          <w:rtl/>
        </w:rPr>
      </w:pPr>
      <w:r w:rsidRPr="002069E1">
        <w:rPr>
          <w:rFonts w:cs="David" w:hint="cs"/>
          <w:rtl/>
        </w:rPr>
        <w:tab/>
        <w:t xml:space="preserve">מאחר וקיבלתי התחייבות מהרשות השנייה שהם מתחייבים לא לפגוע בשידור, אנחנו נדחה את זה לשבוע ימים כדי לקבל את ההתחייבות בכתב. </w:t>
      </w:r>
    </w:p>
    <w:p w14:paraId="51742E28" w14:textId="77777777" w:rsidR="002069E1" w:rsidRPr="002069E1" w:rsidRDefault="002069E1" w:rsidP="002069E1">
      <w:pPr>
        <w:tabs>
          <w:tab w:val="left" w:pos="654"/>
          <w:tab w:val="left" w:pos="1221"/>
        </w:tabs>
        <w:bidi/>
        <w:jc w:val="both"/>
        <w:rPr>
          <w:rFonts w:cs="David" w:hint="cs"/>
          <w:rtl/>
        </w:rPr>
      </w:pPr>
    </w:p>
    <w:p w14:paraId="711B8EAB"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493D23AB" w14:textId="77777777" w:rsidR="002069E1" w:rsidRPr="002069E1" w:rsidRDefault="002069E1" w:rsidP="002069E1">
      <w:pPr>
        <w:bidi/>
        <w:jc w:val="both"/>
        <w:rPr>
          <w:rFonts w:cs="David" w:hint="cs"/>
          <w:rtl/>
        </w:rPr>
      </w:pPr>
    </w:p>
    <w:p w14:paraId="498E202D" w14:textId="77777777" w:rsidR="002069E1" w:rsidRPr="002069E1" w:rsidRDefault="002069E1" w:rsidP="002069E1">
      <w:pPr>
        <w:tabs>
          <w:tab w:val="left" w:pos="654"/>
          <w:tab w:val="left" w:pos="1221"/>
        </w:tabs>
        <w:bidi/>
        <w:jc w:val="both"/>
        <w:rPr>
          <w:rFonts w:cs="David" w:hint="cs"/>
          <w:rtl/>
        </w:rPr>
      </w:pPr>
      <w:r w:rsidRPr="002069E1">
        <w:rPr>
          <w:rFonts w:cs="David" w:hint="cs"/>
          <w:rtl/>
        </w:rPr>
        <w:tab/>
        <w:t xml:space="preserve"> אני יודעת שהממשלה מתנגדת לצורך העניין הזה. זה לא רק לשבוע ימים. נמצאת איתנו יושבת-ראש הרשות השנייה נורית דאבוש שתסביר, כי יש  פה איזשהי אי הבנה  שלא ברורה לי אם להסיר את זה או לדחות את זה בשבוע. </w:t>
      </w:r>
    </w:p>
    <w:p w14:paraId="6C753C01" w14:textId="77777777" w:rsidR="002069E1" w:rsidRPr="002069E1" w:rsidRDefault="002069E1" w:rsidP="002069E1">
      <w:pPr>
        <w:tabs>
          <w:tab w:val="left" w:pos="654"/>
          <w:tab w:val="left" w:pos="1221"/>
        </w:tabs>
        <w:bidi/>
        <w:jc w:val="both"/>
        <w:rPr>
          <w:rFonts w:cs="David" w:hint="cs"/>
          <w:rtl/>
        </w:rPr>
      </w:pPr>
    </w:p>
    <w:p w14:paraId="688BF483" w14:textId="77777777" w:rsidR="002069E1" w:rsidRPr="002069E1" w:rsidRDefault="002069E1" w:rsidP="002069E1">
      <w:pPr>
        <w:tabs>
          <w:tab w:val="left" w:pos="654"/>
          <w:tab w:val="left" w:pos="1221"/>
        </w:tabs>
        <w:bidi/>
        <w:jc w:val="both"/>
        <w:rPr>
          <w:rFonts w:cs="David" w:hint="cs"/>
          <w:u w:val="single"/>
          <w:rtl/>
        </w:rPr>
      </w:pPr>
      <w:r w:rsidRPr="002069E1">
        <w:rPr>
          <w:rFonts w:cs="David" w:hint="cs"/>
          <w:u w:val="single"/>
          <w:rtl/>
        </w:rPr>
        <w:t>נורית דאבוש:</w:t>
      </w:r>
    </w:p>
    <w:p w14:paraId="5C30330F" w14:textId="77777777" w:rsidR="002069E1" w:rsidRPr="002069E1" w:rsidRDefault="002069E1" w:rsidP="002069E1">
      <w:pPr>
        <w:bidi/>
        <w:jc w:val="both"/>
        <w:rPr>
          <w:rFonts w:cs="David" w:hint="cs"/>
          <w:rtl/>
        </w:rPr>
      </w:pPr>
    </w:p>
    <w:p w14:paraId="4023AEC0" w14:textId="77777777" w:rsidR="002069E1" w:rsidRPr="002069E1" w:rsidRDefault="002069E1" w:rsidP="002069E1">
      <w:pPr>
        <w:bidi/>
        <w:jc w:val="both"/>
        <w:rPr>
          <w:rFonts w:cs="David" w:hint="cs"/>
          <w:rtl/>
        </w:rPr>
      </w:pPr>
      <w:r w:rsidRPr="002069E1">
        <w:rPr>
          <w:rFonts w:cs="David" w:hint="cs"/>
          <w:rtl/>
        </w:rPr>
        <w:tab/>
        <w:t xml:space="preserve">אנחנו הבהרנו לחבר הכנסת זיו שבכל מה שקשור לאוכלוסייה שכלפיה הוא מודאג, אוכלוסיית  מעוטת היכולת, מלכתחילה לא היתה שום כוונה לפגוע בהם. השידור האנלוגי הקרקעי ימשיך כרגיל. מי שיש לו אנטנה מעל הגג שהעלות שלה היא נמוכה, ימשיך לקלוט גם את ערוץ 1 וגם את ערוץ 2. כל הנושא של השידור האנלוגי מדבר על אוכלוסייה שיש לה צלחת מעל לגג, האוכלוסייה הזאת היא אחרת לגמרי במהותה.  הבהרנו את זה לחבר הכנסת זיו, ואנחנו גם נכתוב לו את ההתחייבות שלנו בהתאם להחלטת הממשלה זה עד דצמבר 2008. </w:t>
      </w:r>
    </w:p>
    <w:p w14:paraId="33F3CF99" w14:textId="77777777" w:rsidR="002069E1" w:rsidRPr="002069E1" w:rsidRDefault="002069E1" w:rsidP="002069E1">
      <w:pPr>
        <w:bidi/>
        <w:jc w:val="both"/>
        <w:rPr>
          <w:rFonts w:cs="David" w:hint="cs"/>
          <w:rtl/>
        </w:rPr>
      </w:pPr>
    </w:p>
    <w:p w14:paraId="2B6FDDE0" w14:textId="77777777" w:rsidR="002069E1" w:rsidRPr="002069E1" w:rsidRDefault="002069E1" w:rsidP="002069E1">
      <w:pPr>
        <w:pStyle w:val="Heading5"/>
        <w:rPr>
          <w:rFonts w:hint="cs"/>
          <w:rtl/>
        </w:rPr>
      </w:pPr>
      <w:r w:rsidRPr="002069E1">
        <w:rPr>
          <w:rFonts w:hint="cs"/>
          <w:u w:val="single"/>
          <w:rtl/>
        </w:rPr>
        <w:t>אביגדור יצחקי:</w:t>
      </w:r>
    </w:p>
    <w:p w14:paraId="7D9FA42D" w14:textId="77777777" w:rsidR="002069E1" w:rsidRPr="002069E1" w:rsidRDefault="002069E1" w:rsidP="002069E1">
      <w:pPr>
        <w:pStyle w:val="Heading5"/>
        <w:rPr>
          <w:rFonts w:hint="cs"/>
          <w:rtl/>
        </w:rPr>
      </w:pPr>
    </w:p>
    <w:p w14:paraId="706A4F53" w14:textId="77777777" w:rsidR="002069E1" w:rsidRPr="002069E1" w:rsidRDefault="002069E1" w:rsidP="002069E1">
      <w:pPr>
        <w:bidi/>
        <w:jc w:val="both"/>
        <w:rPr>
          <w:rFonts w:cs="David" w:hint="cs"/>
          <w:rtl/>
        </w:rPr>
      </w:pPr>
      <w:r w:rsidRPr="002069E1">
        <w:rPr>
          <w:rFonts w:cs="David" w:hint="cs"/>
          <w:rtl/>
        </w:rPr>
        <w:tab/>
        <w:t xml:space="preserve"> כאשר הדיגיטאל</w:t>
      </w:r>
      <w:r w:rsidRPr="002069E1">
        <w:rPr>
          <w:rFonts w:cs="David" w:hint="eastAsia"/>
          <w:rtl/>
        </w:rPr>
        <w:t>י</w:t>
      </w:r>
      <w:r w:rsidRPr="002069E1">
        <w:rPr>
          <w:rFonts w:cs="David" w:hint="cs"/>
          <w:rtl/>
        </w:rPr>
        <w:t xml:space="preserve"> יעבור ויהיה הטריסטריאלי, האנלוגי ימשיך להישאר לכאלה שלא רוצים לשלם את ה-30-40 שקלים? </w:t>
      </w:r>
    </w:p>
    <w:p w14:paraId="39722275" w14:textId="77777777" w:rsidR="002069E1" w:rsidRPr="002069E1" w:rsidRDefault="002069E1" w:rsidP="002069E1">
      <w:pPr>
        <w:bidi/>
        <w:jc w:val="both"/>
        <w:rPr>
          <w:rFonts w:cs="David" w:hint="cs"/>
          <w:rtl/>
        </w:rPr>
      </w:pPr>
    </w:p>
    <w:p w14:paraId="6AA0AD5B" w14:textId="77777777" w:rsidR="002069E1" w:rsidRPr="002069E1" w:rsidRDefault="002069E1" w:rsidP="002069E1">
      <w:pPr>
        <w:bidi/>
        <w:jc w:val="both"/>
        <w:rPr>
          <w:rFonts w:cs="David"/>
          <w:u w:val="single"/>
          <w:rtl/>
        </w:rPr>
      </w:pPr>
      <w:r w:rsidRPr="002069E1">
        <w:rPr>
          <w:rFonts w:cs="David" w:hint="cs"/>
          <w:u w:val="single"/>
          <w:rtl/>
        </w:rPr>
        <w:t>נורית דאבוש</w:t>
      </w:r>
      <w:r w:rsidRPr="002069E1">
        <w:rPr>
          <w:rFonts w:cs="David"/>
          <w:u w:val="single"/>
        </w:rPr>
        <w:t>:</w:t>
      </w:r>
    </w:p>
    <w:p w14:paraId="31276782" w14:textId="77777777" w:rsidR="002069E1" w:rsidRPr="002069E1" w:rsidRDefault="002069E1" w:rsidP="002069E1">
      <w:pPr>
        <w:bidi/>
        <w:jc w:val="both"/>
        <w:rPr>
          <w:rFonts w:cs="David" w:hint="cs"/>
          <w:rtl/>
        </w:rPr>
      </w:pPr>
    </w:p>
    <w:p w14:paraId="4FBAABD6" w14:textId="77777777" w:rsidR="002069E1" w:rsidRPr="002069E1" w:rsidRDefault="002069E1" w:rsidP="002069E1">
      <w:pPr>
        <w:bidi/>
        <w:jc w:val="both"/>
        <w:rPr>
          <w:rFonts w:cs="David" w:hint="cs"/>
          <w:rtl/>
        </w:rPr>
      </w:pPr>
      <w:r w:rsidRPr="002069E1">
        <w:rPr>
          <w:rFonts w:cs="David" w:hint="cs"/>
          <w:rtl/>
        </w:rPr>
        <w:tab/>
        <w:t xml:space="preserve">על-פי החלטת הממשלה זה מסתיים בדצמבר 2008. </w:t>
      </w:r>
    </w:p>
    <w:p w14:paraId="475F00C4" w14:textId="77777777" w:rsidR="002069E1" w:rsidRPr="002069E1" w:rsidRDefault="002069E1" w:rsidP="002069E1">
      <w:pPr>
        <w:bidi/>
        <w:jc w:val="both"/>
        <w:rPr>
          <w:rFonts w:cs="David" w:hint="cs"/>
          <w:rtl/>
        </w:rPr>
      </w:pPr>
    </w:p>
    <w:p w14:paraId="22AD38BF" w14:textId="77777777" w:rsidR="002069E1" w:rsidRPr="002069E1" w:rsidRDefault="002069E1" w:rsidP="002069E1">
      <w:pPr>
        <w:bidi/>
        <w:jc w:val="both"/>
        <w:rPr>
          <w:rFonts w:cs="David" w:hint="cs"/>
          <w:u w:val="single"/>
          <w:rtl/>
        </w:rPr>
      </w:pPr>
      <w:r w:rsidRPr="002069E1">
        <w:rPr>
          <w:rFonts w:cs="David" w:hint="cs"/>
          <w:u w:val="single"/>
          <w:rtl/>
        </w:rPr>
        <w:t>היו"ר רוחמה אברהם:</w:t>
      </w:r>
    </w:p>
    <w:p w14:paraId="6A66AD2F" w14:textId="77777777" w:rsidR="002069E1" w:rsidRPr="002069E1" w:rsidRDefault="002069E1" w:rsidP="002069E1">
      <w:pPr>
        <w:bidi/>
        <w:jc w:val="both"/>
        <w:rPr>
          <w:rFonts w:cs="David" w:hint="cs"/>
          <w:rtl/>
        </w:rPr>
      </w:pPr>
    </w:p>
    <w:p w14:paraId="000ECDF4" w14:textId="77777777" w:rsidR="002069E1" w:rsidRPr="002069E1" w:rsidRDefault="002069E1" w:rsidP="002069E1">
      <w:pPr>
        <w:bidi/>
        <w:jc w:val="both"/>
        <w:rPr>
          <w:rFonts w:cs="David" w:hint="cs"/>
          <w:rtl/>
        </w:rPr>
      </w:pPr>
      <w:r w:rsidRPr="002069E1">
        <w:rPr>
          <w:rFonts w:cs="David" w:hint="cs"/>
          <w:rtl/>
        </w:rPr>
        <w:tab/>
        <w:t xml:space="preserve">אז אתה משכת את הצעתך. </w:t>
      </w:r>
    </w:p>
    <w:p w14:paraId="52FFB001" w14:textId="77777777" w:rsidR="002069E1" w:rsidRPr="002069E1" w:rsidRDefault="002069E1" w:rsidP="002069E1">
      <w:pPr>
        <w:bidi/>
        <w:jc w:val="both"/>
        <w:rPr>
          <w:rFonts w:cs="David" w:hint="cs"/>
          <w:rtl/>
        </w:rPr>
      </w:pPr>
    </w:p>
    <w:p w14:paraId="360FF034" w14:textId="77777777" w:rsidR="002069E1" w:rsidRPr="002069E1" w:rsidRDefault="002069E1" w:rsidP="002069E1">
      <w:pPr>
        <w:pStyle w:val="Heading5"/>
        <w:rPr>
          <w:rFonts w:hint="cs"/>
          <w:rtl/>
        </w:rPr>
      </w:pPr>
      <w:r w:rsidRPr="002069E1">
        <w:rPr>
          <w:rFonts w:hint="cs"/>
          <w:u w:val="single"/>
          <w:rtl/>
        </w:rPr>
        <w:t>יצחק זיו:</w:t>
      </w:r>
    </w:p>
    <w:p w14:paraId="1C7EDA34" w14:textId="77777777" w:rsidR="002069E1" w:rsidRPr="002069E1" w:rsidRDefault="002069E1" w:rsidP="002069E1">
      <w:pPr>
        <w:pStyle w:val="Heading5"/>
        <w:rPr>
          <w:rFonts w:hint="cs"/>
          <w:rtl/>
        </w:rPr>
      </w:pPr>
    </w:p>
    <w:p w14:paraId="4985B22A" w14:textId="77777777" w:rsidR="002069E1" w:rsidRPr="002069E1" w:rsidRDefault="002069E1" w:rsidP="002069E1">
      <w:pPr>
        <w:bidi/>
        <w:jc w:val="both"/>
        <w:rPr>
          <w:rFonts w:cs="David" w:hint="cs"/>
          <w:rtl/>
        </w:rPr>
      </w:pPr>
      <w:r w:rsidRPr="002069E1">
        <w:rPr>
          <w:rFonts w:cs="David" w:hint="cs"/>
          <w:rtl/>
        </w:rPr>
        <w:tab/>
        <w:t xml:space="preserve"> דוחה לשבוע עד שנקבל את מכתב ההתחייבות. </w:t>
      </w:r>
    </w:p>
    <w:p w14:paraId="2910D4B8" w14:textId="77777777" w:rsidR="002069E1" w:rsidRPr="002069E1" w:rsidRDefault="002069E1" w:rsidP="002069E1">
      <w:pPr>
        <w:bidi/>
        <w:jc w:val="both"/>
        <w:rPr>
          <w:rFonts w:cs="David" w:hint="cs"/>
          <w:u w:val="single"/>
          <w:rtl/>
        </w:rPr>
      </w:pPr>
    </w:p>
    <w:p w14:paraId="05BD5A0F" w14:textId="77777777" w:rsidR="002069E1" w:rsidRPr="002069E1" w:rsidRDefault="002069E1" w:rsidP="002069E1">
      <w:pPr>
        <w:bidi/>
        <w:jc w:val="both"/>
        <w:rPr>
          <w:rFonts w:cs="David" w:hint="cs"/>
          <w:u w:val="single"/>
          <w:rtl/>
        </w:rPr>
      </w:pPr>
      <w:r w:rsidRPr="002069E1">
        <w:rPr>
          <w:rFonts w:cs="David" w:hint="cs"/>
          <w:u w:val="single"/>
          <w:rtl/>
        </w:rPr>
        <w:t>היו"ר רוחמה אברהם:</w:t>
      </w:r>
    </w:p>
    <w:p w14:paraId="4C34A24D" w14:textId="77777777" w:rsidR="002069E1" w:rsidRPr="002069E1" w:rsidRDefault="002069E1" w:rsidP="002069E1">
      <w:pPr>
        <w:bidi/>
        <w:jc w:val="both"/>
        <w:rPr>
          <w:rFonts w:cs="David" w:hint="cs"/>
          <w:rtl/>
        </w:rPr>
      </w:pPr>
    </w:p>
    <w:p w14:paraId="1A434E4C" w14:textId="77777777" w:rsidR="002069E1" w:rsidRPr="002069E1" w:rsidRDefault="002069E1" w:rsidP="002069E1">
      <w:pPr>
        <w:bidi/>
        <w:jc w:val="both"/>
        <w:rPr>
          <w:rFonts w:cs="David" w:hint="cs"/>
          <w:rtl/>
        </w:rPr>
      </w:pPr>
      <w:r w:rsidRPr="002069E1">
        <w:rPr>
          <w:rFonts w:cs="David" w:hint="cs"/>
          <w:rtl/>
        </w:rPr>
        <w:tab/>
        <w:t xml:space="preserve"> כמובן שהמטרה היא שבוע ימים. אני מניחה שאני אקבל במהלך השבוע מכם תגובה האם תשובה כזאת או אחרת,  ואיך אתם רוצים להמשיך עם זה. </w:t>
      </w:r>
    </w:p>
    <w:p w14:paraId="231F89C9" w14:textId="77777777" w:rsidR="002069E1" w:rsidRPr="002069E1" w:rsidRDefault="002069E1" w:rsidP="002069E1">
      <w:pPr>
        <w:bidi/>
        <w:jc w:val="both"/>
        <w:rPr>
          <w:rFonts w:cs="David" w:hint="cs"/>
          <w:rtl/>
        </w:rPr>
      </w:pPr>
    </w:p>
    <w:p w14:paraId="0BF5A523" w14:textId="77777777" w:rsidR="002069E1" w:rsidRPr="002069E1" w:rsidRDefault="002069E1" w:rsidP="002069E1">
      <w:pPr>
        <w:pStyle w:val="Heading5"/>
        <w:rPr>
          <w:rFonts w:hint="cs"/>
          <w:rtl/>
        </w:rPr>
      </w:pPr>
      <w:r w:rsidRPr="002069E1">
        <w:rPr>
          <w:rFonts w:hint="cs"/>
          <w:u w:val="single"/>
          <w:rtl/>
        </w:rPr>
        <w:t>יצחק זיו:</w:t>
      </w:r>
    </w:p>
    <w:p w14:paraId="69CCDD45" w14:textId="77777777" w:rsidR="002069E1" w:rsidRPr="002069E1" w:rsidRDefault="002069E1" w:rsidP="002069E1">
      <w:pPr>
        <w:pStyle w:val="Heading5"/>
        <w:rPr>
          <w:rFonts w:hint="cs"/>
          <w:rtl/>
        </w:rPr>
      </w:pPr>
    </w:p>
    <w:p w14:paraId="73518AB0" w14:textId="77777777" w:rsidR="002069E1" w:rsidRPr="002069E1" w:rsidRDefault="002069E1" w:rsidP="002069E1">
      <w:pPr>
        <w:bidi/>
        <w:jc w:val="both"/>
        <w:rPr>
          <w:rFonts w:cs="David" w:hint="cs"/>
          <w:rtl/>
        </w:rPr>
      </w:pPr>
      <w:r w:rsidRPr="002069E1">
        <w:rPr>
          <w:rFonts w:cs="David" w:hint="cs"/>
          <w:rtl/>
        </w:rPr>
        <w:tab/>
        <w:t xml:space="preserve"> בהחלט כן. </w:t>
      </w:r>
    </w:p>
    <w:p w14:paraId="1A426DFD" w14:textId="77777777" w:rsidR="002069E1" w:rsidRPr="002069E1" w:rsidRDefault="002069E1" w:rsidP="002069E1">
      <w:pPr>
        <w:bidi/>
        <w:jc w:val="both"/>
        <w:rPr>
          <w:rFonts w:cs="David" w:hint="cs"/>
          <w:rtl/>
        </w:rPr>
      </w:pPr>
    </w:p>
    <w:p w14:paraId="018233B1" w14:textId="77777777" w:rsidR="002069E1" w:rsidRPr="002069E1" w:rsidRDefault="002069E1" w:rsidP="002069E1">
      <w:pPr>
        <w:bidi/>
        <w:jc w:val="both"/>
        <w:rPr>
          <w:rFonts w:cs="David" w:hint="cs"/>
          <w:rtl/>
        </w:rPr>
      </w:pPr>
    </w:p>
    <w:p w14:paraId="7B05CA4A" w14:textId="77777777" w:rsidR="002069E1" w:rsidRPr="002069E1" w:rsidRDefault="002069E1" w:rsidP="002069E1">
      <w:pPr>
        <w:tabs>
          <w:tab w:val="left" w:pos="1221"/>
        </w:tabs>
        <w:bidi/>
        <w:jc w:val="both"/>
        <w:rPr>
          <w:rFonts w:cs="David" w:hint="cs"/>
          <w:b/>
          <w:bCs/>
          <w:u w:val="single"/>
          <w:rtl/>
        </w:rPr>
      </w:pPr>
      <w:r w:rsidRPr="002069E1">
        <w:rPr>
          <w:rFonts w:cs="David" w:hint="cs"/>
          <w:b/>
          <w:bCs/>
          <w:u w:val="single"/>
          <w:rtl/>
        </w:rPr>
        <w:t>4. הצעת חוק יישום תכנית ההתנתקות (תיקונים שונים), התשס"ז-2006,</w:t>
      </w:r>
    </w:p>
    <w:p w14:paraId="282E738B" w14:textId="77777777" w:rsidR="002069E1" w:rsidRPr="002069E1" w:rsidRDefault="002069E1" w:rsidP="002069E1">
      <w:pPr>
        <w:tabs>
          <w:tab w:val="left" w:pos="1221"/>
        </w:tabs>
        <w:bidi/>
        <w:jc w:val="both"/>
        <w:rPr>
          <w:rFonts w:cs="David" w:hint="cs"/>
          <w:b/>
          <w:bCs/>
          <w:u w:val="single"/>
          <w:rtl/>
        </w:rPr>
      </w:pPr>
      <w:r w:rsidRPr="002069E1">
        <w:rPr>
          <w:rFonts w:cs="David" w:hint="cs"/>
          <w:b/>
          <w:bCs/>
          <w:u w:val="single"/>
          <w:rtl/>
        </w:rPr>
        <w:t>(פ/1644/17), הצעת חברי הכנסת אורי אריאל, אביגדור יצחקי וקבוצת ח"כים</w:t>
      </w:r>
    </w:p>
    <w:p w14:paraId="191367DA" w14:textId="77777777" w:rsidR="002069E1" w:rsidRPr="002069E1" w:rsidRDefault="002069E1" w:rsidP="002069E1">
      <w:pPr>
        <w:bidi/>
        <w:jc w:val="both"/>
        <w:rPr>
          <w:rFonts w:cs="David" w:hint="cs"/>
          <w:rtl/>
        </w:rPr>
      </w:pPr>
    </w:p>
    <w:p w14:paraId="1883CD32" w14:textId="77777777" w:rsidR="002069E1" w:rsidRPr="002069E1" w:rsidRDefault="002069E1" w:rsidP="002069E1">
      <w:pPr>
        <w:bidi/>
        <w:jc w:val="both"/>
        <w:rPr>
          <w:rFonts w:cs="David" w:hint="cs"/>
          <w:u w:val="single"/>
          <w:rtl/>
        </w:rPr>
      </w:pPr>
    </w:p>
    <w:p w14:paraId="1363B715"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737351C7" w14:textId="77777777" w:rsidR="002069E1" w:rsidRPr="002069E1" w:rsidRDefault="002069E1" w:rsidP="002069E1">
      <w:pPr>
        <w:bidi/>
        <w:jc w:val="both"/>
        <w:rPr>
          <w:rFonts w:cs="David" w:hint="cs"/>
          <w:rtl/>
        </w:rPr>
      </w:pPr>
    </w:p>
    <w:p w14:paraId="2A15457E" w14:textId="77777777" w:rsidR="002069E1" w:rsidRPr="002069E1" w:rsidRDefault="002069E1" w:rsidP="002069E1">
      <w:pPr>
        <w:bidi/>
        <w:jc w:val="both"/>
        <w:rPr>
          <w:rFonts w:cs="David" w:hint="cs"/>
          <w:rtl/>
        </w:rPr>
      </w:pPr>
      <w:r w:rsidRPr="002069E1">
        <w:rPr>
          <w:rFonts w:cs="David" w:hint="cs"/>
          <w:rtl/>
        </w:rPr>
        <w:tab/>
        <w:t xml:space="preserve"> הצעת החוק הרביעית שאנחנו צריכים לפטור אותה מחובת הנחה היא הצעת חוק יישום תוכנית ההתנתקות (תיקונים שונים), התשס"ז-2006 (פ/1644/17), הצעתו של חבר הכנסת אורי אריאל. חבר הכנסת אריאל, נא הסבר מדוע אתה רוצה לפטור את הצעת החוק מחובת הנחה. </w:t>
      </w:r>
    </w:p>
    <w:p w14:paraId="0D17B28A" w14:textId="77777777" w:rsidR="002069E1" w:rsidRPr="002069E1" w:rsidRDefault="002069E1" w:rsidP="002069E1">
      <w:pPr>
        <w:bidi/>
        <w:jc w:val="both"/>
        <w:rPr>
          <w:rFonts w:cs="David" w:hint="cs"/>
          <w:rtl/>
        </w:rPr>
      </w:pPr>
    </w:p>
    <w:p w14:paraId="612921B6" w14:textId="77777777" w:rsidR="002069E1" w:rsidRPr="002069E1" w:rsidRDefault="002069E1" w:rsidP="002069E1">
      <w:pPr>
        <w:bidi/>
        <w:jc w:val="both"/>
        <w:rPr>
          <w:rFonts w:cs="David"/>
          <w:rtl/>
        </w:rPr>
      </w:pPr>
      <w:r w:rsidRPr="002069E1">
        <w:rPr>
          <w:rFonts w:cs="David" w:hint="eastAsia"/>
          <w:u w:val="single"/>
          <w:rtl/>
        </w:rPr>
        <w:t>אורי</w:t>
      </w:r>
      <w:r w:rsidRPr="002069E1">
        <w:rPr>
          <w:rFonts w:cs="David"/>
          <w:u w:val="single"/>
          <w:rtl/>
        </w:rPr>
        <w:t xml:space="preserve"> אריאל:</w:t>
      </w:r>
    </w:p>
    <w:p w14:paraId="01FF2B32" w14:textId="77777777" w:rsidR="002069E1" w:rsidRPr="002069E1" w:rsidRDefault="002069E1" w:rsidP="002069E1">
      <w:pPr>
        <w:bidi/>
        <w:jc w:val="both"/>
        <w:rPr>
          <w:rFonts w:cs="David"/>
          <w:rtl/>
        </w:rPr>
      </w:pPr>
    </w:p>
    <w:p w14:paraId="3528DC1B" w14:textId="77777777" w:rsidR="002069E1" w:rsidRPr="002069E1" w:rsidRDefault="002069E1" w:rsidP="002069E1">
      <w:pPr>
        <w:bidi/>
        <w:jc w:val="both"/>
        <w:rPr>
          <w:rFonts w:cs="David" w:hint="cs"/>
          <w:rtl/>
        </w:rPr>
      </w:pPr>
      <w:r w:rsidRPr="002069E1">
        <w:rPr>
          <w:rFonts w:cs="David"/>
          <w:rtl/>
        </w:rPr>
        <w:tab/>
      </w:r>
      <w:r w:rsidRPr="002069E1">
        <w:rPr>
          <w:rFonts w:cs="David" w:hint="cs"/>
          <w:rtl/>
        </w:rPr>
        <w:t>הלוואי והייתי יכול להגיד כמו קודמי חבר הכנסת זיו, שאני מושך את זה כי עוד שבוע יגיע מכתב הסכמות. נדמה לי שזה לא המצב. אנחנו נמצאים 16 חודשים אחרי הפינוי מגוש קטיף וצפון השומרון. אליבא דכל הגורמים יש נושאים שלא מוסדרים בחוק בגלל שוועדת הכספים שהכינה את החוק לא יכלה לחזות את כל הבעיות הקשות. אחרי 16 חודש שמינהלת סלע וכל מי שהיה מעורב  ניסה לפתור, הגענו להבנה חבר הכנסת אביגדור יצחקי ואנוכי וחברי כנסת נוספים שיש צורך בחקיקה בעניין הזה. ישבנו עם האוצר ולאוצר יש את ההערות שלו. אנחנו אמרנו לאוצר שכל מה שהוא יפתור בלי חקיקה, אנחנו נוריד מהחקיקה.</w:t>
      </w:r>
    </w:p>
    <w:p w14:paraId="7B90C176" w14:textId="77777777" w:rsidR="002069E1" w:rsidRPr="002069E1" w:rsidRDefault="002069E1" w:rsidP="002069E1">
      <w:pPr>
        <w:bidi/>
        <w:jc w:val="both"/>
        <w:rPr>
          <w:rFonts w:cs="David" w:hint="cs"/>
          <w:rtl/>
        </w:rPr>
      </w:pPr>
    </w:p>
    <w:p w14:paraId="7B5AD1E9" w14:textId="77777777" w:rsidR="002069E1" w:rsidRPr="002069E1" w:rsidRDefault="002069E1" w:rsidP="002069E1">
      <w:pPr>
        <w:bidi/>
        <w:ind w:firstLine="567"/>
        <w:jc w:val="both"/>
        <w:rPr>
          <w:rFonts w:cs="David" w:hint="cs"/>
          <w:rtl/>
        </w:rPr>
      </w:pPr>
      <w:r w:rsidRPr="002069E1">
        <w:rPr>
          <w:rFonts w:cs="David" w:hint="cs"/>
          <w:rtl/>
        </w:rPr>
        <w:t xml:space="preserve"> הבקשה לפטור היא כי עברו 16 חודשים ולא מגיע לאנשים הללו לסבול. הם לא עשו משהו רע. מה שקרה קרה, אני כמובן לא אכנס לזה. כרגע מה שנכון לעשות הוא לעשות כל מאמץ אפשרי, ממש אפילו בצורה יוצאת דופן, כדי להקל עליהם את סבלם המיותר שאיננו מגיע להם. </w:t>
      </w:r>
    </w:p>
    <w:p w14:paraId="6633D632" w14:textId="77777777" w:rsidR="002069E1" w:rsidRPr="002069E1" w:rsidRDefault="002069E1" w:rsidP="002069E1">
      <w:pPr>
        <w:bidi/>
        <w:jc w:val="both"/>
        <w:rPr>
          <w:rFonts w:cs="David" w:hint="cs"/>
          <w:rtl/>
        </w:rPr>
      </w:pPr>
    </w:p>
    <w:p w14:paraId="6DAD346C"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28C10188" w14:textId="77777777" w:rsidR="002069E1" w:rsidRPr="002069E1" w:rsidRDefault="002069E1" w:rsidP="002069E1">
      <w:pPr>
        <w:bidi/>
        <w:jc w:val="both"/>
        <w:rPr>
          <w:rFonts w:cs="David" w:hint="cs"/>
          <w:rtl/>
        </w:rPr>
      </w:pPr>
    </w:p>
    <w:p w14:paraId="0F648046" w14:textId="77777777" w:rsidR="002069E1" w:rsidRPr="002069E1" w:rsidRDefault="002069E1" w:rsidP="002069E1">
      <w:pPr>
        <w:bidi/>
        <w:jc w:val="both"/>
        <w:rPr>
          <w:rFonts w:cs="David" w:hint="cs"/>
          <w:rtl/>
        </w:rPr>
      </w:pPr>
      <w:r w:rsidRPr="002069E1">
        <w:rPr>
          <w:rFonts w:cs="David" w:hint="cs"/>
          <w:rtl/>
        </w:rPr>
        <w:tab/>
        <w:t xml:space="preserve"> אני חושבת שהצעת החוק הזאת מבורכת. כמה חברי כנסת חתמו עליה? </w:t>
      </w:r>
    </w:p>
    <w:p w14:paraId="1D99A3F2" w14:textId="77777777" w:rsidR="002069E1" w:rsidRPr="002069E1" w:rsidRDefault="002069E1" w:rsidP="002069E1">
      <w:pPr>
        <w:bidi/>
        <w:jc w:val="both"/>
        <w:rPr>
          <w:rFonts w:cs="David" w:hint="cs"/>
          <w:rtl/>
        </w:rPr>
      </w:pPr>
    </w:p>
    <w:p w14:paraId="2A333C54" w14:textId="77777777" w:rsidR="002069E1" w:rsidRPr="002069E1" w:rsidRDefault="002069E1" w:rsidP="002069E1">
      <w:pPr>
        <w:bidi/>
        <w:jc w:val="both"/>
        <w:rPr>
          <w:rFonts w:cs="David"/>
          <w:rtl/>
        </w:rPr>
      </w:pPr>
      <w:r w:rsidRPr="002069E1">
        <w:rPr>
          <w:rFonts w:cs="David" w:hint="eastAsia"/>
          <w:u w:val="single"/>
          <w:rtl/>
        </w:rPr>
        <w:t>אורי</w:t>
      </w:r>
      <w:r w:rsidRPr="002069E1">
        <w:rPr>
          <w:rFonts w:cs="David"/>
          <w:u w:val="single"/>
          <w:rtl/>
        </w:rPr>
        <w:t xml:space="preserve"> אריאל:</w:t>
      </w:r>
    </w:p>
    <w:p w14:paraId="0A9E2BF3" w14:textId="77777777" w:rsidR="002069E1" w:rsidRPr="002069E1" w:rsidRDefault="002069E1" w:rsidP="002069E1">
      <w:pPr>
        <w:bidi/>
        <w:jc w:val="both"/>
        <w:rPr>
          <w:rFonts w:cs="David"/>
          <w:rtl/>
        </w:rPr>
      </w:pPr>
    </w:p>
    <w:p w14:paraId="7108BD0D" w14:textId="77777777" w:rsidR="002069E1" w:rsidRPr="002069E1" w:rsidRDefault="002069E1" w:rsidP="002069E1">
      <w:pPr>
        <w:bidi/>
        <w:jc w:val="both"/>
        <w:rPr>
          <w:rFonts w:cs="David" w:hint="cs"/>
          <w:rtl/>
        </w:rPr>
      </w:pPr>
      <w:r w:rsidRPr="002069E1">
        <w:rPr>
          <w:rFonts w:cs="David"/>
          <w:rtl/>
        </w:rPr>
        <w:tab/>
      </w:r>
      <w:r w:rsidRPr="002069E1">
        <w:rPr>
          <w:rFonts w:cs="David" w:hint="cs"/>
          <w:rtl/>
        </w:rPr>
        <w:t xml:space="preserve"> מעל שישים חברי כנסת מכל המפלגות. </w:t>
      </w:r>
    </w:p>
    <w:p w14:paraId="77498944" w14:textId="77777777" w:rsidR="002069E1" w:rsidRPr="002069E1" w:rsidRDefault="002069E1" w:rsidP="002069E1">
      <w:pPr>
        <w:bidi/>
        <w:jc w:val="both"/>
        <w:rPr>
          <w:rFonts w:cs="David" w:hint="cs"/>
          <w:rtl/>
        </w:rPr>
      </w:pPr>
    </w:p>
    <w:p w14:paraId="5B23E51F" w14:textId="77777777" w:rsidR="002069E1" w:rsidRPr="002069E1" w:rsidRDefault="002069E1" w:rsidP="002069E1">
      <w:pPr>
        <w:pStyle w:val="Heading5"/>
        <w:rPr>
          <w:rFonts w:hint="cs"/>
          <w:rtl/>
        </w:rPr>
      </w:pPr>
      <w:r w:rsidRPr="002069E1">
        <w:rPr>
          <w:rFonts w:hint="cs"/>
          <w:u w:val="single"/>
          <w:rtl/>
        </w:rPr>
        <w:t>אביגדור יצחקי:</w:t>
      </w:r>
    </w:p>
    <w:p w14:paraId="0B19B400" w14:textId="77777777" w:rsidR="002069E1" w:rsidRPr="002069E1" w:rsidRDefault="002069E1" w:rsidP="002069E1">
      <w:pPr>
        <w:pStyle w:val="Heading5"/>
        <w:rPr>
          <w:rFonts w:hint="cs"/>
          <w:rtl/>
        </w:rPr>
      </w:pPr>
    </w:p>
    <w:p w14:paraId="741B2064" w14:textId="77777777" w:rsidR="002069E1" w:rsidRPr="002069E1" w:rsidRDefault="002069E1" w:rsidP="002069E1">
      <w:pPr>
        <w:bidi/>
        <w:jc w:val="both"/>
        <w:rPr>
          <w:rFonts w:cs="David" w:hint="cs"/>
          <w:rtl/>
        </w:rPr>
      </w:pPr>
      <w:r w:rsidRPr="002069E1">
        <w:rPr>
          <w:rFonts w:cs="David" w:hint="cs"/>
          <w:rtl/>
        </w:rPr>
        <w:tab/>
        <w:t xml:space="preserve"> אני נעניתי ליוזמתו של חבר אורי אריאל והצטרפתי לעניין כי אני באמת חושב שהטיפול במפוני גוש קטיף הוא באמת בעייתי. אני חושב שבהצעת החוק הזאת ישנם שני דברים שצריך לשים לב אליהם. קודם כל, זה מתקן עיוותים שלא נמצאים בחקיקה הקודמת. אני לא אפרט אותם פה, אבל באמת היו שם עיוותים שלדעתי זה פשוט לא הגון, לא מעבר לזה. אם מדובר בכאלה ששכרו דירה ציבורית או דירה פרטית, אם זה שווי של חממות שהן שווי בגוש קטיף אבל זה לא שווי באשקלון, ועוד הרבה הרבה עיוותים אחרים שאני חושב שצריך לתקן אותם. </w:t>
      </w:r>
    </w:p>
    <w:p w14:paraId="4FB6859A" w14:textId="77777777" w:rsidR="002069E1" w:rsidRPr="002069E1" w:rsidRDefault="002069E1" w:rsidP="002069E1">
      <w:pPr>
        <w:bidi/>
        <w:jc w:val="both"/>
        <w:rPr>
          <w:rFonts w:cs="David" w:hint="cs"/>
          <w:rtl/>
        </w:rPr>
      </w:pPr>
    </w:p>
    <w:p w14:paraId="283046BA" w14:textId="77777777" w:rsidR="002069E1" w:rsidRPr="002069E1" w:rsidRDefault="002069E1" w:rsidP="002069E1">
      <w:pPr>
        <w:bidi/>
        <w:jc w:val="both"/>
        <w:rPr>
          <w:rFonts w:cs="David" w:hint="cs"/>
          <w:rtl/>
        </w:rPr>
      </w:pPr>
      <w:r w:rsidRPr="002069E1">
        <w:rPr>
          <w:rFonts w:cs="David" w:hint="cs"/>
          <w:rtl/>
        </w:rPr>
        <w:tab/>
        <w:t xml:space="preserve">יחד עם זאת ולמען הגילוי הנאות, אני שמח שהגורמים בממשלה גם מינהלת סלע, גם מנכ"ל משרד ראש הממשלה וגם שר האוצר, הביעו נכונות להתחיל לסיים תהליכים ולקדם אותם. אני חושב שזה נעשה בגלל שהגשנו את הצעת החוק. האישור של פטור מחובת הנחה זה עוד הוכחה שהכנסת נחושה לטפל באנשים האלה כמו שצריך. </w:t>
      </w:r>
    </w:p>
    <w:p w14:paraId="5F1628FB" w14:textId="77777777" w:rsidR="002069E1" w:rsidRPr="002069E1" w:rsidRDefault="002069E1" w:rsidP="002069E1">
      <w:pPr>
        <w:bidi/>
        <w:jc w:val="both"/>
        <w:rPr>
          <w:rFonts w:cs="David" w:hint="cs"/>
          <w:rtl/>
        </w:rPr>
      </w:pPr>
    </w:p>
    <w:p w14:paraId="702F1619" w14:textId="77777777" w:rsidR="002069E1" w:rsidRPr="002069E1" w:rsidRDefault="002069E1" w:rsidP="002069E1">
      <w:pPr>
        <w:bidi/>
        <w:jc w:val="both"/>
        <w:rPr>
          <w:rFonts w:cs="David" w:hint="cs"/>
          <w:rtl/>
        </w:rPr>
      </w:pPr>
      <w:r w:rsidRPr="002069E1">
        <w:rPr>
          <w:rFonts w:cs="David" w:hint="cs"/>
          <w:rtl/>
        </w:rPr>
        <w:tab/>
        <w:t xml:space="preserve">אני מוכרח לומר אמירה פוליטית. אני לא בטוח מי יש לו אינטרס לפתור את הבעיות, ומי אין לו אינטרס. אבל אם אנחנו נרצה פעם לעשות איזשהם מהלכים בעתיד יהיה קשה מאוד כשהדוגמה הזאת של מפוני גוש קטיף היא לנגד עיננו. לכן חשוב מאוד גם ברמה האנושית וגם ברמה העתידית לפתור את הבעיה הזאת ולהגיע לסיכום, ולכן אנחנו מבקשים פטור מחובת הנחה. </w:t>
      </w:r>
    </w:p>
    <w:p w14:paraId="596FB305" w14:textId="77777777" w:rsidR="002069E1" w:rsidRPr="002069E1" w:rsidRDefault="002069E1" w:rsidP="002069E1">
      <w:pPr>
        <w:bidi/>
        <w:jc w:val="both"/>
        <w:rPr>
          <w:rFonts w:cs="David" w:hint="cs"/>
          <w:u w:val="single"/>
          <w:rtl/>
        </w:rPr>
      </w:pPr>
    </w:p>
    <w:p w14:paraId="2D339D0F" w14:textId="77777777" w:rsidR="002069E1" w:rsidRPr="002069E1" w:rsidRDefault="002069E1" w:rsidP="002069E1">
      <w:pPr>
        <w:bidi/>
        <w:jc w:val="both"/>
        <w:rPr>
          <w:rFonts w:cs="David" w:hint="cs"/>
          <w:u w:val="single"/>
          <w:rtl/>
        </w:rPr>
      </w:pPr>
    </w:p>
    <w:p w14:paraId="301D24E9" w14:textId="77777777" w:rsidR="002069E1" w:rsidRPr="002069E1" w:rsidRDefault="002069E1" w:rsidP="002069E1">
      <w:pPr>
        <w:bidi/>
        <w:jc w:val="both"/>
        <w:rPr>
          <w:rFonts w:cs="David" w:hint="cs"/>
          <w:u w:val="single"/>
          <w:rtl/>
        </w:rPr>
      </w:pPr>
    </w:p>
    <w:p w14:paraId="691DDE07" w14:textId="77777777" w:rsidR="002069E1" w:rsidRPr="002069E1" w:rsidRDefault="002069E1" w:rsidP="002069E1">
      <w:pPr>
        <w:bidi/>
        <w:jc w:val="both"/>
        <w:rPr>
          <w:rFonts w:cs="David" w:hint="cs"/>
          <w:u w:val="single"/>
          <w:rtl/>
        </w:rPr>
      </w:pPr>
    </w:p>
    <w:p w14:paraId="39DB9526" w14:textId="77777777" w:rsidR="002069E1" w:rsidRPr="002069E1" w:rsidRDefault="002069E1" w:rsidP="002069E1">
      <w:pPr>
        <w:bidi/>
        <w:jc w:val="both"/>
        <w:rPr>
          <w:rFonts w:cs="David" w:hint="cs"/>
          <w:u w:val="single"/>
          <w:rtl/>
        </w:rPr>
      </w:pPr>
    </w:p>
    <w:p w14:paraId="37F5AE25" w14:textId="77777777" w:rsidR="002069E1" w:rsidRPr="002069E1" w:rsidRDefault="002069E1" w:rsidP="002069E1">
      <w:pPr>
        <w:bidi/>
        <w:jc w:val="both"/>
        <w:rPr>
          <w:rFonts w:cs="David" w:hint="cs"/>
          <w:u w:val="single"/>
          <w:rtl/>
        </w:rPr>
      </w:pPr>
    </w:p>
    <w:p w14:paraId="67268506" w14:textId="77777777" w:rsidR="002069E1" w:rsidRPr="002069E1" w:rsidRDefault="002069E1" w:rsidP="002069E1">
      <w:pPr>
        <w:bidi/>
        <w:jc w:val="both"/>
        <w:rPr>
          <w:rFonts w:cs="David" w:hint="cs"/>
          <w:u w:val="single"/>
          <w:rtl/>
        </w:rPr>
      </w:pPr>
    </w:p>
    <w:p w14:paraId="4BCA313D" w14:textId="77777777" w:rsidR="002069E1" w:rsidRPr="002069E1" w:rsidRDefault="002069E1" w:rsidP="002069E1">
      <w:pPr>
        <w:bidi/>
        <w:jc w:val="both"/>
        <w:rPr>
          <w:rFonts w:cs="David" w:hint="cs"/>
          <w:u w:val="single"/>
          <w:rtl/>
        </w:rPr>
      </w:pPr>
    </w:p>
    <w:p w14:paraId="26CFC6E1"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0C0D77CA" w14:textId="77777777" w:rsidR="002069E1" w:rsidRPr="002069E1" w:rsidRDefault="002069E1" w:rsidP="002069E1">
      <w:pPr>
        <w:bidi/>
        <w:jc w:val="both"/>
        <w:rPr>
          <w:rFonts w:cs="David" w:hint="cs"/>
          <w:rtl/>
        </w:rPr>
      </w:pPr>
    </w:p>
    <w:p w14:paraId="7BB92FE2" w14:textId="77777777" w:rsidR="002069E1" w:rsidRPr="002069E1" w:rsidRDefault="002069E1" w:rsidP="002069E1">
      <w:pPr>
        <w:bidi/>
        <w:jc w:val="both"/>
        <w:rPr>
          <w:rFonts w:cs="David" w:hint="cs"/>
          <w:rtl/>
        </w:rPr>
      </w:pPr>
      <w:r w:rsidRPr="002069E1">
        <w:rPr>
          <w:rFonts w:cs="David" w:hint="cs"/>
          <w:rtl/>
        </w:rPr>
        <w:tab/>
        <w:t xml:space="preserve"> תודה רבה לך. אני עוברת להצבעה. מי בעד? </w:t>
      </w:r>
    </w:p>
    <w:p w14:paraId="0A6EF774" w14:textId="77777777" w:rsidR="002069E1" w:rsidRPr="002069E1" w:rsidRDefault="002069E1" w:rsidP="002069E1">
      <w:pPr>
        <w:bidi/>
        <w:jc w:val="both"/>
        <w:rPr>
          <w:rFonts w:cs="David" w:hint="cs"/>
          <w:rtl/>
        </w:rPr>
      </w:pPr>
    </w:p>
    <w:p w14:paraId="5E17C47A" w14:textId="77777777" w:rsidR="002069E1" w:rsidRPr="00376ACB" w:rsidRDefault="002069E1" w:rsidP="00376ACB">
      <w:pPr>
        <w:bidi/>
        <w:ind w:firstLine="567"/>
        <w:jc w:val="center"/>
        <w:rPr>
          <w:rFonts w:cs="David" w:hint="cs"/>
          <w:b/>
          <w:bCs/>
          <w:rtl/>
        </w:rPr>
      </w:pPr>
      <w:r w:rsidRPr="00376ACB">
        <w:rPr>
          <w:rFonts w:cs="David" w:hint="cs"/>
          <w:b/>
          <w:bCs/>
          <w:rtl/>
        </w:rPr>
        <w:t>ה צ ב ע ה</w:t>
      </w:r>
    </w:p>
    <w:p w14:paraId="50D96405" w14:textId="77777777" w:rsidR="002069E1" w:rsidRPr="002069E1" w:rsidRDefault="002069E1" w:rsidP="00376ACB">
      <w:pPr>
        <w:bidi/>
        <w:ind w:firstLine="567"/>
        <w:jc w:val="center"/>
        <w:rPr>
          <w:rFonts w:cs="David" w:hint="cs"/>
          <w:rtl/>
        </w:rPr>
      </w:pPr>
      <w:r w:rsidRPr="002069E1">
        <w:rPr>
          <w:rFonts w:cs="David" w:hint="cs"/>
          <w:rtl/>
        </w:rPr>
        <w:t>בעד - 15</w:t>
      </w:r>
    </w:p>
    <w:p w14:paraId="3EDEFCA4" w14:textId="77777777" w:rsidR="002069E1" w:rsidRPr="002069E1" w:rsidRDefault="002069E1" w:rsidP="00376ACB">
      <w:pPr>
        <w:bidi/>
        <w:ind w:firstLine="567"/>
        <w:jc w:val="center"/>
        <w:rPr>
          <w:rFonts w:cs="David" w:hint="cs"/>
          <w:rtl/>
        </w:rPr>
      </w:pPr>
      <w:r w:rsidRPr="002069E1">
        <w:rPr>
          <w:rFonts w:cs="David" w:hint="cs"/>
          <w:rtl/>
        </w:rPr>
        <w:t>נגד - אין</w:t>
      </w:r>
    </w:p>
    <w:p w14:paraId="0B8EFDD7" w14:textId="77777777" w:rsidR="002069E1" w:rsidRPr="002069E1" w:rsidRDefault="002069E1" w:rsidP="00376ACB">
      <w:pPr>
        <w:bidi/>
        <w:ind w:firstLine="567"/>
        <w:jc w:val="center"/>
        <w:rPr>
          <w:rFonts w:cs="David" w:hint="cs"/>
          <w:rtl/>
        </w:rPr>
      </w:pPr>
      <w:r w:rsidRPr="002069E1">
        <w:rPr>
          <w:rFonts w:cs="David" w:hint="cs"/>
          <w:rtl/>
        </w:rPr>
        <w:t xml:space="preserve">נמנעים </w:t>
      </w:r>
      <w:r w:rsidRPr="002069E1">
        <w:rPr>
          <w:rFonts w:cs="David"/>
          <w:rtl/>
        </w:rPr>
        <w:t>–</w:t>
      </w:r>
      <w:r w:rsidRPr="002069E1">
        <w:rPr>
          <w:rFonts w:cs="David" w:hint="cs"/>
          <w:rtl/>
        </w:rPr>
        <w:t xml:space="preserve"> אין</w:t>
      </w:r>
    </w:p>
    <w:p w14:paraId="07ACE7EB" w14:textId="77777777" w:rsidR="002069E1" w:rsidRPr="002069E1" w:rsidRDefault="002069E1" w:rsidP="00376ACB">
      <w:pPr>
        <w:bidi/>
        <w:ind w:firstLine="567"/>
        <w:jc w:val="center"/>
        <w:rPr>
          <w:rFonts w:cs="David" w:hint="cs"/>
          <w:rtl/>
        </w:rPr>
      </w:pPr>
      <w:r w:rsidRPr="002069E1">
        <w:rPr>
          <w:rFonts w:cs="David" w:hint="cs"/>
          <w:rtl/>
        </w:rPr>
        <w:t>הבקשה לפטור מחובת הנחה את הצעת חוק יישום תכנית ההתנקות (תיקונים שונים)</w:t>
      </w:r>
    </w:p>
    <w:p w14:paraId="0F49C870" w14:textId="77777777" w:rsidR="002069E1" w:rsidRPr="002069E1" w:rsidRDefault="002069E1" w:rsidP="00376ACB">
      <w:pPr>
        <w:bidi/>
        <w:ind w:firstLine="567"/>
        <w:jc w:val="center"/>
        <w:rPr>
          <w:rFonts w:cs="David" w:hint="cs"/>
          <w:rtl/>
        </w:rPr>
      </w:pPr>
      <w:r w:rsidRPr="002069E1">
        <w:rPr>
          <w:rFonts w:cs="David" w:hint="cs"/>
          <w:rtl/>
        </w:rPr>
        <w:t>התשס"ז-2006 של חבר הכנסת אורי אריאל, אביגדור יצחקי וקבוצת חברי כנסת, אושרה.</w:t>
      </w:r>
    </w:p>
    <w:p w14:paraId="1C9B2EA8" w14:textId="77777777" w:rsidR="002069E1" w:rsidRPr="002069E1" w:rsidRDefault="002069E1" w:rsidP="002069E1">
      <w:pPr>
        <w:bidi/>
        <w:jc w:val="both"/>
        <w:rPr>
          <w:rFonts w:cs="David"/>
          <w:rtl/>
        </w:rPr>
      </w:pPr>
    </w:p>
    <w:p w14:paraId="08599ED4"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712EDC8A" w14:textId="77777777" w:rsidR="002069E1" w:rsidRPr="002069E1" w:rsidRDefault="002069E1" w:rsidP="002069E1">
      <w:pPr>
        <w:bidi/>
        <w:jc w:val="both"/>
        <w:rPr>
          <w:rFonts w:cs="David" w:hint="cs"/>
          <w:rtl/>
        </w:rPr>
      </w:pPr>
    </w:p>
    <w:p w14:paraId="2DCF9CCF" w14:textId="77777777" w:rsidR="002069E1" w:rsidRPr="002069E1" w:rsidRDefault="002069E1" w:rsidP="002069E1">
      <w:pPr>
        <w:bidi/>
        <w:jc w:val="both"/>
        <w:rPr>
          <w:rFonts w:cs="David" w:hint="cs"/>
          <w:rtl/>
        </w:rPr>
      </w:pPr>
      <w:r w:rsidRPr="002069E1">
        <w:rPr>
          <w:rFonts w:cs="David" w:hint="cs"/>
          <w:rtl/>
        </w:rPr>
        <w:tab/>
        <w:t xml:space="preserve"> בעד 15, פה אחד. אין נמנעים, אין מתנגדים. לפיכך, אני קובעת כי הצעת החוק של חבר הכסת אריאל וחבר הכנסת אביגדור יצחקי, וקבוצת חברי כנסת, קיבלה פטור מחובת הנחה. מה שנותר לי הוא לאחל לכם בהצלחה. </w:t>
      </w:r>
    </w:p>
    <w:p w14:paraId="10BF82A6" w14:textId="77777777" w:rsidR="002069E1" w:rsidRPr="002069E1" w:rsidRDefault="002069E1" w:rsidP="002069E1">
      <w:pPr>
        <w:bidi/>
        <w:jc w:val="both"/>
        <w:rPr>
          <w:rFonts w:cs="David" w:hint="cs"/>
          <w:rtl/>
        </w:rPr>
      </w:pPr>
    </w:p>
    <w:p w14:paraId="1E03DECB" w14:textId="77777777" w:rsidR="002069E1" w:rsidRPr="002069E1" w:rsidRDefault="002069E1" w:rsidP="002069E1">
      <w:pPr>
        <w:bidi/>
        <w:jc w:val="both"/>
        <w:rPr>
          <w:rFonts w:cs="David"/>
          <w:rtl/>
        </w:rPr>
      </w:pPr>
      <w:r w:rsidRPr="002069E1">
        <w:rPr>
          <w:rFonts w:cs="David" w:hint="eastAsia"/>
          <w:u w:val="single"/>
          <w:rtl/>
        </w:rPr>
        <w:t>אורי</w:t>
      </w:r>
      <w:r w:rsidRPr="002069E1">
        <w:rPr>
          <w:rFonts w:cs="David"/>
          <w:u w:val="single"/>
          <w:rtl/>
        </w:rPr>
        <w:t xml:space="preserve"> אריאל:</w:t>
      </w:r>
    </w:p>
    <w:p w14:paraId="1586C5F9" w14:textId="77777777" w:rsidR="002069E1" w:rsidRPr="002069E1" w:rsidRDefault="002069E1" w:rsidP="002069E1">
      <w:pPr>
        <w:bidi/>
        <w:jc w:val="both"/>
        <w:rPr>
          <w:rFonts w:cs="David"/>
          <w:rtl/>
        </w:rPr>
      </w:pPr>
    </w:p>
    <w:p w14:paraId="6E65AC15" w14:textId="77777777" w:rsidR="002069E1" w:rsidRPr="002069E1" w:rsidRDefault="002069E1" w:rsidP="002069E1">
      <w:pPr>
        <w:bidi/>
        <w:jc w:val="both"/>
        <w:rPr>
          <w:rFonts w:cs="David" w:hint="cs"/>
          <w:rtl/>
        </w:rPr>
      </w:pPr>
      <w:r w:rsidRPr="002069E1">
        <w:rPr>
          <w:rFonts w:cs="David"/>
          <w:rtl/>
        </w:rPr>
        <w:tab/>
      </w:r>
      <w:r w:rsidRPr="002069E1">
        <w:rPr>
          <w:rFonts w:cs="David" w:hint="cs"/>
          <w:rtl/>
        </w:rPr>
        <w:t xml:space="preserve"> אני רוצה להודות לך. </w:t>
      </w:r>
    </w:p>
    <w:p w14:paraId="4D879E89" w14:textId="77777777" w:rsidR="002069E1" w:rsidRPr="002069E1" w:rsidRDefault="002069E1" w:rsidP="002069E1">
      <w:pPr>
        <w:bidi/>
        <w:jc w:val="both"/>
        <w:rPr>
          <w:rFonts w:cs="David" w:hint="cs"/>
          <w:rtl/>
        </w:rPr>
      </w:pPr>
    </w:p>
    <w:p w14:paraId="66D9BFD0" w14:textId="77777777" w:rsidR="002069E1" w:rsidRPr="002069E1" w:rsidRDefault="002069E1" w:rsidP="002069E1">
      <w:pPr>
        <w:bidi/>
        <w:jc w:val="both"/>
        <w:rPr>
          <w:rFonts w:cs="David" w:hint="cs"/>
          <w:rtl/>
        </w:rPr>
      </w:pPr>
      <w:r w:rsidRPr="002069E1">
        <w:rPr>
          <w:rFonts w:cs="David" w:hint="cs"/>
          <w:u w:val="single"/>
          <w:rtl/>
        </w:rPr>
        <w:t>גלעד ארדן:</w:t>
      </w:r>
    </w:p>
    <w:p w14:paraId="4AA08ACB" w14:textId="77777777" w:rsidR="002069E1" w:rsidRPr="002069E1" w:rsidRDefault="002069E1" w:rsidP="002069E1">
      <w:pPr>
        <w:bidi/>
        <w:jc w:val="both"/>
        <w:rPr>
          <w:rFonts w:cs="David" w:hint="cs"/>
          <w:rtl/>
        </w:rPr>
      </w:pPr>
    </w:p>
    <w:p w14:paraId="0BF96DBC" w14:textId="77777777" w:rsidR="002069E1" w:rsidRPr="002069E1" w:rsidRDefault="002069E1" w:rsidP="002069E1">
      <w:pPr>
        <w:bidi/>
        <w:jc w:val="both"/>
        <w:rPr>
          <w:rFonts w:cs="David" w:hint="cs"/>
          <w:rtl/>
        </w:rPr>
      </w:pPr>
      <w:r w:rsidRPr="002069E1">
        <w:rPr>
          <w:rFonts w:cs="David" w:hint="cs"/>
          <w:rtl/>
        </w:rPr>
        <w:tab/>
        <w:t xml:space="preserve">צריך לרשום שחבר הכנסת יצחקי אמר  שבעתיד אי אפשר יהיה לעשות מהלכים כאלה,  זה יהיה מאוד בעייתי. </w:t>
      </w:r>
    </w:p>
    <w:p w14:paraId="7AF36C8E" w14:textId="77777777" w:rsidR="002069E1" w:rsidRPr="002069E1" w:rsidRDefault="002069E1" w:rsidP="002069E1">
      <w:pPr>
        <w:bidi/>
        <w:jc w:val="both"/>
        <w:rPr>
          <w:rFonts w:cs="David" w:hint="cs"/>
          <w:rtl/>
        </w:rPr>
      </w:pPr>
    </w:p>
    <w:p w14:paraId="67988AAE" w14:textId="77777777" w:rsidR="002069E1" w:rsidRPr="002069E1" w:rsidRDefault="002069E1" w:rsidP="002069E1">
      <w:pPr>
        <w:bidi/>
        <w:jc w:val="both"/>
        <w:rPr>
          <w:rFonts w:cs="David" w:hint="cs"/>
          <w:rtl/>
        </w:rPr>
      </w:pPr>
    </w:p>
    <w:p w14:paraId="620D223B" w14:textId="77777777" w:rsidR="002069E1" w:rsidRPr="002069E1" w:rsidRDefault="002069E1" w:rsidP="002069E1">
      <w:pPr>
        <w:bidi/>
        <w:jc w:val="both"/>
        <w:rPr>
          <w:rFonts w:cs="David" w:hint="cs"/>
          <w:rtl/>
        </w:rPr>
      </w:pPr>
    </w:p>
    <w:p w14:paraId="2CE7164A" w14:textId="77777777" w:rsidR="002069E1" w:rsidRPr="002069E1" w:rsidRDefault="002069E1" w:rsidP="002069E1">
      <w:pPr>
        <w:bidi/>
        <w:jc w:val="both"/>
        <w:rPr>
          <w:rFonts w:cs="David" w:hint="cs"/>
          <w:rtl/>
        </w:rPr>
      </w:pPr>
    </w:p>
    <w:p w14:paraId="384EDB17" w14:textId="77777777" w:rsidR="002069E1" w:rsidRPr="002069E1" w:rsidRDefault="002069E1" w:rsidP="002069E1">
      <w:pPr>
        <w:bidi/>
        <w:jc w:val="both"/>
        <w:rPr>
          <w:rFonts w:cs="David" w:hint="cs"/>
          <w:rtl/>
        </w:rPr>
      </w:pPr>
    </w:p>
    <w:p w14:paraId="4437E2C3" w14:textId="77777777" w:rsidR="002069E1" w:rsidRPr="002069E1" w:rsidRDefault="002069E1" w:rsidP="002069E1">
      <w:pPr>
        <w:bidi/>
        <w:jc w:val="both"/>
        <w:rPr>
          <w:rFonts w:cs="David" w:hint="cs"/>
          <w:rtl/>
        </w:rPr>
      </w:pPr>
    </w:p>
    <w:p w14:paraId="2F0331C6" w14:textId="77777777" w:rsidR="002069E1" w:rsidRPr="002069E1" w:rsidRDefault="002069E1" w:rsidP="002069E1">
      <w:pPr>
        <w:bidi/>
        <w:jc w:val="both"/>
        <w:rPr>
          <w:rFonts w:cs="David" w:hint="cs"/>
          <w:rtl/>
        </w:rPr>
      </w:pPr>
    </w:p>
    <w:p w14:paraId="28995817" w14:textId="77777777" w:rsidR="002069E1" w:rsidRPr="002069E1" w:rsidRDefault="002069E1" w:rsidP="002069E1">
      <w:pPr>
        <w:bidi/>
        <w:jc w:val="both"/>
        <w:rPr>
          <w:rFonts w:cs="David" w:hint="cs"/>
          <w:rtl/>
        </w:rPr>
      </w:pPr>
    </w:p>
    <w:p w14:paraId="1DD5380F" w14:textId="77777777" w:rsidR="002069E1" w:rsidRPr="002069E1" w:rsidRDefault="002069E1" w:rsidP="002069E1">
      <w:pPr>
        <w:bidi/>
        <w:jc w:val="both"/>
        <w:rPr>
          <w:rFonts w:cs="David" w:hint="cs"/>
          <w:rtl/>
        </w:rPr>
      </w:pPr>
    </w:p>
    <w:p w14:paraId="17D458CA" w14:textId="77777777" w:rsidR="002069E1" w:rsidRPr="002069E1" w:rsidRDefault="002069E1" w:rsidP="002069E1">
      <w:pPr>
        <w:bidi/>
        <w:jc w:val="both"/>
        <w:rPr>
          <w:rFonts w:cs="David" w:hint="cs"/>
          <w:rtl/>
        </w:rPr>
      </w:pPr>
    </w:p>
    <w:p w14:paraId="485EFFD8" w14:textId="77777777" w:rsidR="002069E1" w:rsidRPr="002069E1" w:rsidRDefault="002069E1" w:rsidP="002069E1">
      <w:pPr>
        <w:bidi/>
        <w:jc w:val="both"/>
        <w:rPr>
          <w:rFonts w:cs="David" w:hint="cs"/>
          <w:rtl/>
        </w:rPr>
      </w:pPr>
    </w:p>
    <w:p w14:paraId="7F89DFBA" w14:textId="77777777" w:rsidR="002069E1" w:rsidRPr="002069E1" w:rsidRDefault="002069E1" w:rsidP="002069E1">
      <w:pPr>
        <w:bidi/>
        <w:jc w:val="both"/>
        <w:rPr>
          <w:rFonts w:cs="David" w:hint="cs"/>
          <w:rtl/>
        </w:rPr>
      </w:pPr>
    </w:p>
    <w:p w14:paraId="6758CFBD" w14:textId="77777777" w:rsidR="002069E1" w:rsidRPr="002069E1" w:rsidRDefault="002069E1" w:rsidP="002069E1">
      <w:pPr>
        <w:bidi/>
        <w:jc w:val="both"/>
        <w:rPr>
          <w:rFonts w:cs="David" w:hint="cs"/>
          <w:rtl/>
        </w:rPr>
      </w:pPr>
    </w:p>
    <w:p w14:paraId="55267886" w14:textId="77777777" w:rsidR="002069E1" w:rsidRPr="002069E1" w:rsidRDefault="002069E1" w:rsidP="002069E1">
      <w:pPr>
        <w:bidi/>
        <w:jc w:val="both"/>
        <w:rPr>
          <w:rFonts w:cs="David" w:hint="cs"/>
          <w:rtl/>
        </w:rPr>
      </w:pPr>
    </w:p>
    <w:p w14:paraId="3FEA97FA" w14:textId="77777777" w:rsidR="002069E1" w:rsidRPr="002069E1" w:rsidRDefault="002069E1" w:rsidP="002069E1">
      <w:pPr>
        <w:bidi/>
        <w:jc w:val="both"/>
        <w:rPr>
          <w:rFonts w:cs="David" w:hint="cs"/>
          <w:rtl/>
        </w:rPr>
      </w:pPr>
    </w:p>
    <w:p w14:paraId="25D52FDB" w14:textId="77777777" w:rsidR="002069E1" w:rsidRPr="002069E1" w:rsidRDefault="002069E1" w:rsidP="002069E1">
      <w:pPr>
        <w:bidi/>
        <w:jc w:val="both"/>
        <w:rPr>
          <w:rFonts w:cs="David" w:hint="cs"/>
          <w:rtl/>
        </w:rPr>
      </w:pPr>
    </w:p>
    <w:p w14:paraId="7E99BCD2" w14:textId="77777777" w:rsidR="002069E1" w:rsidRPr="002069E1" w:rsidRDefault="002069E1" w:rsidP="002069E1">
      <w:pPr>
        <w:bidi/>
        <w:jc w:val="both"/>
        <w:rPr>
          <w:rFonts w:cs="David" w:hint="cs"/>
          <w:rtl/>
        </w:rPr>
      </w:pPr>
    </w:p>
    <w:p w14:paraId="6AEDC371" w14:textId="77777777" w:rsidR="002069E1" w:rsidRPr="002069E1" w:rsidRDefault="002069E1" w:rsidP="002069E1">
      <w:pPr>
        <w:bidi/>
        <w:jc w:val="both"/>
        <w:rPr>
          <w:rFonts w:cs="David" w:hint="cs"/>
          <w:rtl/>
        </w:rPr>
      </w:pPr>
    </w:p>
    <w:p w14:paraId="3E6FA955" w14:textId="77777777" w:rsidR="002069E1" w:rsidRPr="002069E1" w:rsidRDefault="002069E1" w:rsidP="002069E1">
      <w:pPr>
        <w:bidi/>
        <w:jc w:val="both"/>
        <w:rPr>
          <w:rFonts w:cs="David" w:hint="cs"/>
          <w:rtl/>
        </w:rPr>
      </w:pPr>
    </w:p>
    <w:p w14:paraId="5CBFEF47" w14:textId="77777777" w:rsidR="002069E1" w:rsidRPr="002069E1" w:rsidRDefault="002069E1" w:rsidP="002069E1">
      <w:pPr>
        <w:bidi/>
        <w:jc w:val="both"/>
        <w:rPr>
          <w:rFonts w:cs="David" w:hint="cs"/>
          <w:rtl/>
        </w:rPr>
      </w:pPr>
    </w:p>
    <w:p w14:paraId="4A4B68FC" w14:textId="77777777" w:rsidR="002069E1" w:rsidRPr="002069E1" w:rsidRDefault="002069E1" w:rsidP="002069E1">
      <w:pPr>
        <w:bidi/>
        <w:jc w:val="both"/>
        <w:rPr>
          <w:rFonts w:cs="David" w:hint="cs"/>
          <w:rtl/>
        </w:rPr>
      </w:pPr>
    </w:p>
    <w:p w14:paraId="4A075E7E" w14:textId="77777777" w:rsidR="002069E1" w:rsidRPr="002069E1" w:rsidRDefault="002069E1" w:rsidP="002069E1">
      <w:pPr>
        <w:bidi/>
        <w:jc w:val="both"/>
        <w:rPr>
          <w:rFonts w:cs="David" w:hint="cs"/>
          <w:rtl/>
        </w:rPr>
      </w:pPr>
    </w:p>
    <w:p w14:paraId="17C0E48A" w14:textId="77777777" w:rsidR="002069E1" w:rsidRPr="002069E1" w:rsidRDefault="002069E1" w:rsidP="002069E1">
      <w:pPr>
        <w:bidi/>
        <w:jc w:val="both"/>
        <w:rPr>
          <w:rFonts w:cs="David" w:hint="cs"/>
          <w:rtl/>
        </w:rPr>
      </w:pPr>
    </w:p>
    <w:p w14:paraId="5E0C30A9" w14:textId="77777777" w:rsidR="002069E1" w:rsidRPr="002069E1" w:rsidRDefault="002069E1" w:rsidP="002069E1">
      <w:pPr>
        <w:bidi/>
        <w:jc w:val="both"/>
        <w:rPr>
          <w:rFonts w:cs="David" w:hint="cs"/>
          <w:rtl/>
        </w:rPr>
      </w:pPr>
    </w:p>
    <w:p w14:paraId="14B3BBE2" w14:textId="77777777" w:rsidR="002069E1" w:rsidRPr="002069E1" w:rsidRDefault="002069E1" w:rsidP="002069E1">
      <w:pPr>
        <w:bidi/>
        <w:jc w:val="both"/>
        <w:rPr>
          <w:rFonts w:cs="David" w:hint="cs"/>
          <w:rtl/>
        </w:rPr>
      </w:pPr>
    </w:p>
    <w:p w14:paraId="4E3B8393" w14:textId="77777777" w:rsidR="002069E1" w:rsidRPr="002069E1" w:rsidRDefault="002069E1" w:rsidP="002069E1">
      <w:pPr>
        <w:bidi/>
        <w:jc w:val="both"/>
        <w:rPr>
          <w:rFonts w:cs="David" w:hint="cs"/>
          <w:rtl/>
        </w:rPr>
      </w:pPr>
    </w:p>
    <w:p w14:paraId="5C337A43" w14:textId="77777777" w:rsidR="002069E1" w:rsidRPr="002069E1" w:rsidRDefault="002069E1" w:rsidP="002069E1">
      <w:pPr>
        <w:bidi/>
        <w:jc w:val="both"/>
        <w:rPr>
          <w:rFonts w:cs="David" w:hint="cs"/>
          <w:rtl/>
        </w:rPr>
      </w:pPr>
    </w:p>
    <w:p w14:paraId="3DE650B4" w14:textId="77777777" w:rsidR="002069E1" w:rsidRPr="002069E1" w:rsidRDefault="002069E1" w:rsidP="002069E1">
      <w:pPr>
        <w:bidi/>
        <w:jc w:val="both"/>
        <w:rPr>
          <w:rFonts w:cs="David" w:hint="cs"/>
          <w:rtl/>
        </w:rPr>
      </w:pPr>
    </w:p>
    <w:p w14:paraId="47B2E69A" w14:textId="77777777" w:rsidR="002069E1" w:rsidRPr="002069E1" w:rsidRDefault="002069E1" w:rsidP="002069E1">
      <w:pPr>
        <w:bidi/>
        <w:jc w:val="both"/>
        <w:rPr>
          <w:rFonts w:cs="David" w:hint="cs"/>
          <w:rtl/>
        </w:rPr>
      </w:pPr>
    </w:p>
    <w:p w14:paraId="35457A49" w14:textId="77777777" w:rsidR="002069E1" w:rsidRPr="002069E1" w:rsidRDefault="002069E1" w:rsidP="002069E1">
      <w:pPr>
        <w:bidi/>
        <w:jc w:val="both"/>
        <w:rPr>
          <w:rFonts w:cs="David" w:hint="cs"/>
          <w:rtl/>
        </w:rPr>
      </w:pPr>
    </w:p>
    <w:p w14:paraId="45712247" w14:textId="77777777" w:rsidR="002069E1" w:rsidRPr="002069E1" w:rsidRDefault="002069E1" w:rsidP="002069E1">
      <w:pPr>
        <w:bidi/>
        <w:jc w:val="both"/>
        <w:rPr>
          <w:rFonts w:cs="David" w:hint="cs"/>
          <w:rtl/>
        </w:rPr>
      </w:pPr>
    </w:p>
    <w:p w14:paraId="203CDCE1" w14:textId="77777777" w:rsidR="002069E1" w:rsidRPr="002069E1" w:rsidRDefault="002069E1" w:rsidP="002069E1">
      <w:pPr>
        <w:bidi/>
        <w:jc w:val="both"/>
        <w:rPr>
          <w:rFonts w:cs="David" w:hint="cs"/>
          <w:rtl/>
        </w:rPr>
      </w:pPr>
    </w:p>
    <w:p w14:paraId="59F26A78" w14:textId="77777777" w:rsidR="002069E1" w:rsidRPr="002069E1" w:rsidRDefault="002069E1" w:rsidP="002069E1">
      <w:pPr>
        <w:bidi/>
        <w:jc w:val="both"/>
        <w:rPr>
          <w:rFonts w:cs="David" w:hint="cs"/>
          <w:rtl/>
        </w:rPr>
      </w:pPr>
    </w:p>
    <w:p w14:paraId="43EB696A" w14:textId="77777777" w:rsidR="002069E1" w:rsidRPr="002069E1" w:rsidRDefault="002069E1" w:rsidP="002069E1">
      <w:pPr>
        <w:bidi/>
        <w:jc w:val="both"/>
        <w:rPr>
          <w:rFonts w:cs="David" w:hint="cs"/>
          <w:rtl/>
        </w:rPr>
      </w:pPr>
    </w:p>
    <w:p w14:paraId="3937EFF5" w14:textId="77777777" w:rsidR="002069E1" w:rsidRPr="002069E1" w:rsidRDefault="002069E1" w:rsidP="002069E1">
      <w:pPr>
        <w:bidi/>
        <w:jc w:val="both"/>
        <w:rPr>
          <w:rFonts w:cs="David" w:hint="cs"/>
          <w:rtl/>
        </w:rPr>
      </w:pPr>
    </w:p>
    <w:p w14:paraId="31FD6BC9" w14:textId="77777777" w:rsidR="002069E1" w:rsidRPr="002069E1" w:rsidRDefault="002069E1" w:rsidP="002069E1">
      <w:pPr>
        <w:bidi/>
        <w:jc w:val="both"/>
        <w:rPr>
          <w:rFonts w:cs="David" w:hint="cs"/>
          <w:b/>
          <w:bCs/>
          <w:u w:val="single"/>
          <w:rtl/>
        </w:rPr>
      </w:pPr>
      <w:r w:rsidRPr="002069E1">
        <w:rPr>
          <w:rFonts w:cs="David" w:hint="cs"/>
          <w:b/>
          <w:bCs/>
          <w:u w:val="single"/>
          <w:rtl/>
        </w:rPr>
        <w:t>ג.   שינוי במקומות הישיבה במליאה לאור השינוי בהרכב הקואליציוני</w:t>
      </w:r>
    </w:p>
    <w:p w14:paraId="621CD96E" w14:textId="77777777" w:rsidR="002069E1" w:rsidRPr="002069E1" w:rsidRDefault="002069E1" w:rsidP="002069E1">
      <w:pPr>
        <w:bidi/>
        <w:jc w:val="both"/>
        <w:rPr>
          <w:rFonts w:cs="David" w:hint="cs"/>
          <w:b/>
          <w:bCs/>
          <w:u w:val="single"/>
          <w:rtl/>
        </w:rPr>
      </w:pPr>
    </w:p>
    <w:p w14:paraId="07CE41E2"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0EC22451" w14:textId="77777777" w:rsidR="002069E1" w:rsidRPr="002069E1" w:rsidRDefault="002069E1" w:rsidP="002069E1">
      <w:pPr>
        <w:bidi/>
        <w:jc w:val="both"/>
        <w:rPr>
          <w:rFonts w:cs="David" w:hint="cs"/>
          <w:rtl/>
        </w:rPr>
      </w:pPr>
    </w:p>
    <w:p w14:paraId="48F7E728" w14:textId="77777777" w:rsidR="002069E1" w:rsidRPr="002069E1" w:rsidRDefault="002069E1" w:rsidP="002069E1">
      <w:pPr>
        <w:bidi/>
        <w:jc w:val="both"/>
        <w:rPr>
          <w:rFonts w:cs="David" w:hint="cs"/>
          <w:rtl/>
        </w:rPr>
      </w:pPr>
      <w:r w:rsidRPr="002069E1">
        <w:rPr>
          <w:rFonts w:cs="David" w:hint="cs"/>
          <w:rtl/>
        </w:rPr>
        <w:tab/>
        <w:t xml:space="preserve">הנושא הבא על סדר היום החלפת סדר הישיבה במליאה. מכיוון שסיעת "ישראל ביתנו" הצטרפה לקואליציה באנו בדברים  עם יושב-ראש האופוזיציה  ועם הקואליציה, והגענו פחות או יותר להסכמה. </w:t>
      </w:r>
    </w:p>
    <w:p w14:paraId="696BB80E" w14:textId="77777777" w:rsidR="002069E1" w:rsidRPr="002069E1" w:rsidRDefault="002069E1" w:rsidP="002069E1">
      <w:pPr>
        <w:bidi/>
        <w:jc w:val="both"/>
        <w:rPr>
          <w:rFonts w:cs="David" w:hint="cs"/>
          <w:rtl/>
        </w:rPr>
      </w:pPr>
    </w:p>
    <w:p w14:paraId="6480D8B6" w14:textId="77777777" w:rsidR="002069E1" w:rsidRPr="002069E1" w:rsidRDefault="002069E1" w:rsidP="002069E1">
      <w:pPr>
        <w:bidi/>
        <w:jc w:val="both"/>
        <w:rPr>
          <w:rFonts w:cs="David" w:hint="cs"/>
          <w:rtl/>
        </w:rPr>
      </w:pPr>
      <w:r w:rsidRPr="002069E1">
        <w:rPr>
          <w:rFonts w:cs="David" w:hint="cs"/>
          <w:u w:val="single"/>
          <w:rtl/>
        </w:rPr>
        <w:t>יורם מרציאנו:</w:t>
      </w:r>
    </w:p>
    <w:p w14:paraId="3E069FF9" w14:textId="77777777" w:rsidR="002069E1" w:rsidRPr="002069E1" w:rsidRDefault="002069E1" w:rsidP="002069E1">
      <w:pPr>
        <w:bidi/>
        <w:jc w:val="both"/>
        <w:rPr>
          <w:rFonts w:cs="David" w:hint="cs"/>
          <w:rtl/>
        </w:rPr>
      </w:pPr>
    </w:p>
    <w:p w14:paraId="1F33F5D7" w14:textId="77777777" w:rsidR="002069E1" w:rsidRPr="002069E1" w:rsidRDefault="002069E1" w:rsidP="002069E1">
      <w:pPr>
        <w:bidi/>
        <w:jc w:val="both"/>
        <w:rPr>
          <w:rFonts w:cs="David" w:hint="cs"/>
          <w:rtl/>
        </w:rPr>
      </w:pPr>
      <w:r w:rsidRPr="002069E1">
        <w:rPr>
          <w:rFonts w:cs="David" w:hint="cs"/>
          <w:rtl/>
        </w:rPr>
        <w:tab/>
        <w:t xml:space="preserve"> לא, אין הסכמה.</w:t>
      </w:r>
    </w:p>
    <w:p w14:paraId="276AFF8A" w14:textId="77777777" w:rsidR="002069E1" w:rsidRPr="002069E1" w:rsidRDefault="002069E1" w:rsidP="002069E1">
      <w:pPr>
        <w:bidi/>
        <w:jc w:val="both"/>
        <w:rPr>
          <w:rFonts w:cs="David" w:hint="cs"/>
          <w:rtl/>
        </w:rPr>
      </w:pPr>
    </w:p>
    <w:p w14:paraId="4EDA2115"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2133F534" w14:textId="77777777" w:rsidR="002069E1" w:rsidRPr="002069E1" w:rsidRDefault="002069E1" w:rsidP="002069E1">
      <w:pPr>
        <w:bidi/>
        <w:jc w:val="both"/>
        <w:rPr>
          <w:rFonts w:cs="David" w:hint="cs"/>
          <w:rtl/>
        </w:rPr>
      </w:pPr>
    </w:p>
    <w:p w14:paraId="615285CF" w14:textId="77777777" w:rsidR="002069E1" w:rsidRPr="002069E1" w:rsidRDefault="002069E1" w:rsidP="002069E1">
      <w:pPr>
        <w:bidi/>
        <w:jc w:val="both"/>
        <w:rPr>
          <w:rFonts w:cs="David" w:hint="cs"/>
          <w:rtl/>
        </w:rPr>
      </w:pPr>
      <w:r w:rsidRPr="002069E1">
        <w:rPr>
          <w:rFonts w:cs="David" w:hint="cs"/>
          <w:rtl/>
        </w:rPr>
        <w:tab/>
        <w:t xml:space="preserve"> אתה קודם כל תשמע, ואחר כך תבוא בטענה, אלא אם כן אתה כבר יודע מה אני עומדת לומר.  </w:t>
      </w:r>
    </w:p>
    <w:p w14:paraId="35E43FB3" w14:textId="77777777" w:rsidR="002069E1" w:rsidRPr="002069E1" w:rsidRDefault="002069E1" w:rsidP="002069E1">
      <w:pPr>
        <w:bidi/>
        <w:jc w:val="both"/>
        <w:rPr>
          <w:rFonts w:cs="David" w:hint="cs"/>
          <w:rtl/>
        </w:rPr>
      </w:pPr>
    </w:p>
    <w:p w14:paraId="106C8647" w14:textId="77777777" w:rsidR="002069E1" w:rsidRPr="002069E1" w:rsidRDefault="002069E1" w:rsidP="002069E1">
      <w:pPr>
        <w:bidi/>
        <w:jc w:val="both"/>
        <w:rPr>
          <w:rFonts w:cs="David" w:hint="cs"/>
          <w:rtl/>
        </w:rPr>
      </w:pPr>
      <w:r w:rsidRPr="002069E1">
        <w:rPr>
          <w:rFonts w:cs="David" w:hint="cs"/>
          <w:u w:val="single"/>
          <w:rtl/>
        </w:rPr>
        <w:t>משה גפני:</w:t>
      </w:r>
    </w:p>
    <w:p w14:paraId="2E6819E0" w14:textId="77777777" w:rsidR="002069E1" w:rsidRPr="002069E1" w:rsidRDefault="002069E1" w:rsidP="002069E1">
      <w:pPr>
        <w:bidi/>
        <w:jc w:val="both"/>
        <w:rPr>
          <w:rFonts w:cs="David" w:hint="cs"/>
          <w:rtl/>
        </w:rPr>
      </w:pPr>
    </w:p>
    <w:p w14:paraId="6AB5762C" w14:textId="77777777" w:rsidR="002069E1" w:rsidRPr="002069E1" w:rsidRDefault="002069E1" w:rsidP="002069E1">
      <w:pPr>
        <w:bidi/>
        <w:jc w:val="both"/>
        <w:rPr>
          <w:rFonts w:cs="David" w:hint="cs"/>
          <w:rtl/>
        </w:rPr>
      </w:pPr>
      <w:r w:rsidRPr="002069E1">
        <w:rPr>
          <w:rFonts w:cs="David" w:hint="cs"/>
          <w:rtl/>
        </w:rPr>
        <w:tab/>
        <w:t xml:space="preserve">אני לא חבר בוועדת הכנסת, אבל אני מערער על המוסד הזה. לא היה מוסד כזה של יושב-ראש הקואליציה ויושב ראש האופוזיציה. היו ראשי סיעות. </w:t>
      </w:r>
    </w:p>
    <w:p w14:paraId="4E8360FB" w14:textId="77777777" w:rsidR="002069E1" w:rsidRPr="002069E1" w:rsidRDefault="002069E1" w:rsidP="002069E1">
      <w:pPr>
        <w:bidi/>
        <w:jc w:val="both"/>
        <w:rPr>
          <w:rFonts w:cs="David" w:hint="cs"/>
          <w:rtl/>
        </w:rPr>
      </w:pPr>
    </w:p>
    <w:p w14:paraId="212C65B6" w14:textId="77777777" w:rsidR="002069E1" w:rsidRPr="002069E1" w:rsidRDefault="002069E1" w:rsidP="002069E1">
      <w:pPr>
        <w:bidi/>
        <w:jc w:val="both"/>
        <w:rPr>
          <w:rFonts w:cs="David" w:hint="cs"/>
          <w:rtl/>
        </w:rPr>
      </w:pPr>
      <w:r w:rsidRPr="002069E1">
        <w:rPr>
          <w:rFonts w:cs="David" w:hint="cs"/>
          <w:u w:val="single"/>
          <w:rtl/>
        </w:rPr>
        <w:t>לימור לבנת:</w:t>
      </w:r>
    </w:p>
    <w:p w14:paraId="3F46B981" w14:textId="77777777" w:rsidR="002069E1" w:rsidRPr="002069E1" w:rsidRDefault="002069E1" w:rsidP="002069E1">
      <w:pPr>
        <w:bidi/>
        <w:jc w:val="both"/>
        <w:rPr>
          <w:rFonts w:cs="David" w:hint="cs"/>
          <w:rtl/>
        </w:rPr>
      </w:pPr>
    </w:p>
    <w:p w14:paraId="17476128" w14:textId="77777777" w:rsidR="002069E1" w:rsidRPr="002069E1" w:rsidRDefault="002069E1" w:rsidP="002069E1">
      <w:pPr>
        <w:bidi/>
        <w:jc w:val="both"/>
        <w:rPr>
          <w:rFonts w:cs="David" w:hint="cs"/>
          <w:rtl/>
        </w:rPr>
      </w:pPr>
      <w:r w:rsidRPr="002069E1">
        <w:rPr>
          <w:rFonts w:cs="David" w:hint="cs"/>
          <w:rtl/>
        </w:rPr>
        <w:tab/>
        <w:t xml:space="preserve"> זה לא אומר שאנחנו צריכים לקבל את מה שהם אמרו. </w:t>
      </w:r>
    </w:p>
    <w:p w14:paraId="28670676" w14:textId="77777777" w:rsidR="002069E1" w:rsidRPr="002069E1" w:rsidRDefault="002069E1" w:rsidP="002069E1">
      <w:pPr>
        <w:bidi/>
        <w:jc w:val="both"/>
        <w:rPr>
          <w:rFonts w:cs="David" w:hint="cs"/>
          <w:rtl/>
        </w:rPr>
      </w:pPr>
    </w:p>
    <w:p w14:paraId="136FA8EC"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3DB02739" w14:textId="77777777" w:rsidR="002069E1" w:rsidRPr="002069E1" w:rsidRDefault="002069E1" w:rsidP="002069E1">
      <w:pPr>
        <w:bidi/>
        <w:jc w:val="both"/>
        <w:rPr>
          <w:rFonts w:cs="David" w:hint="cs"/>
          <w:rtl/>
        </w:rPr>
      </w:pPr>
    </w:p>
    <w:p w14:paraId="29DD861B" w14:textId="77777777" w:rsidR="002069E1" w:rsidRPr="002069E1" w:rsidRDefault="002069E1" w:rsidP="002069E1">
      <w:pPr>
        <w:bidi/>
        <w:jc w:val="both"/>
        <w:rPr>
          <w:rFonts w:cs="David" w:hint="cs"/>
          <w:rtl/>
        </w:rPr>
      </w:pPr>
      <w:r w:rsidRPr="002069E1">
        <w:rPr>
          <w:rFonts w:cs="David" w:hint="cs"/>
          <w:rtl/>
        </w:rPr>
        <w:tab/>
        <w:t xml:space="preserve">עם כל הכבוד לחברי הכנסת, אתם יכולים לקבל מה שאתם רוצים. הוועדה הזאת היא הוועדה הכי פוליטית שיכולה להיות, ואני משתדלת מאוד להגיע להסכמות עם כלל חברי הבית. כשנוח לכם אז ההסכמות עם גדעון סער מקובלות, וכשלא נוח לכם ההסכמות לא מקובלות. תחליטו אתם איך אתם רוצים להתנהל. המגמה שלי בוועדה היא להגיע להסכמות עם כולם.  יכול מאוד להיות שבגלל שאתה לא חבר בוועדה הזאת אתה לא רואה שבסופו של דבר כל חברי הכנסת בדרך כלל מצביעים פה אחד. </w:t>
      </w:r>
    </w:p>
    <w:p w14:paraId="326E8FD4" w14:textId="77777777" w:rsidR="002069E1" w:rsidRPr="002069E1" w:rsidRDefault="002069E1" w:rsidP="002069E1">
      <w:pPr>
        <w:bidi/>
        <w:jc w:val="both"/>
        <w:rPr>
          <w:rFonts w:cs="David" w:hint="cs"/>
          <w:rtl/>
        </w:rPr>
      </w:pPr>
    </w:p>
    <w:p w14:paraId="56907F92" w14:textId="77777777" w:rsidR="002069E1" w:rsidRPr="002069E1" w:rsidRDefault="002069E1" w:rsidP="002069E1">
      <w:pPr>
        <w:bidi/>
        <w:jc w:val="both"/>
        <w:rPr>
          <w:rFonts w:cs="David" w:hint="cs"/>
          <w:rtl/>
        </w:rPr>
      </w:pPr>
      <w:r w:rsidRPr="002069E1">
        <w:rPr>
          <w:rFonts w:cs="David" w:hint="cs"/>
          <w:rtl/>
        </w:rPr>
        <w:tab/>
        <w:t xml:space="preserve">ההצעה היא כזאת, חברי הכנסת של ישראל ביתנו יעברו במקום חברי הכנסת של יהדות התורה. חברי הכנסת של ש"ס יתקזזו קצת יותר לטובת האמצע.  חברי הכנסת של מרץ יעברו ליד חברי הכנסת של הליכוד, כאשר יש בקשה באופן מיוחד של חבר הכנסת רביץ לשבת בקצה השולחן. אני מודיעה לראשי הסיעות שלגבי המיקום של חברי הכנסת אתם מתבקשים לדבר עם מזכיר הכנסת אריה האן, ולמצב את חברי הכנסת. המפתח יהיה אותו מפתח שהוא עכשיו. זה אומר שאם נניח לסיעת ישראל ביתנו יש שני מקומות בשורה הראשונה, היא תקבל שני מקומות בשורה הראשונה, באמצע מצד שמאל. המפתח יישאר אותו מפתח לגבי ישיבת חברי הכנסת. </w:t>
      </w:r>
    </w:p>
    <w:p w14:paraId="007AEFCA" w14:textId="77777777" w:rsidR="002069E1" w:rsidRPr="002069E1" w:rsidRDefault="002069E1" w:rsidP="002069E1">
      <w:pPr>
        <w:bidi/>
        <w:jc w:val="both"/>
        <w:rPr>
          <w:rFonts w:cs="David" w:hint="cs"/>
          <w:rtl/>
        </w:rPr>
      </w:pPr>
    </w:p>
    <w:p w14:paraId="074DD381" w14:textId="77777777" w:rsidR="002069E1" w:rsidRPr="002069E1" w:rsidRDefault="002069E1" w:rsidP="002069E1">
      <w:pPr>
        <w:bidi/>
        <w:jc w:val="both"/>
        <w:rPr>
          <w:rFonts w:cs="David" w:hint="cs"/>
          <w:rtl/>
        </w:rPr>
      </w:pPr>
      <w:r w:rsidRPr="002069E1">
        <w:rPr>
          <w:rFonts w:cs="David" w:hint="cs"/>
          <w:rtl/>
        </w:rPr>
        <w:tab/>
        <w:t xml:space="preserve">אני עוברת להצבעה, מי בעד?  חבר הכנסת גפני, אמרתי  לך שזה יהיה פה אחד. </w:t>
      </w:r>
    </w:p>
    <w:p w14:paraId="4FB7BB67" w14:textId="77777777" w:rsidR="002069E1" w:rsidRPr="002069E1" w:rsidRDefault="002069E1" w:rsidP="002069E1">
      <w:pPr>
        <w:bidi/>
        <w:jc w:val="both"/>
        <w:rPr>
          <w:rFonts w:cs="David" w:hint="cs"/>
          <w:rtl/>
        </w:rPr>
      </w:pPr>
    </w:p>
    <w:p w14:paraId="569D44F5" w14:textId="77777777" w:rsidR="002069E1" w:rsidRPr="002069E1" w:rsidRDefault="002069E1" w:rsidP="002069E1">
      <w:pPr>
        <w:bidi/>
        <w:jc w:val="both"/>
        <w:rPr>
          <w:rFonts w:cs="David" w:hint="cs"/>
          <w:rtl/>
        </w:rPr>
      </w:pPr>
      <w:r w:rsidRPr="002069E1">
        <w:rPr>
          <w:rFonts w:cs="David" w:hint="cs"/>
          <w:u w:val="single"/>
          <w:rtl/>
        </w:rPr>
        <w:t>משה גפני:</w:t>
      </w:r>
    </w:p>
    <w:p w14:paraId="6A6B47C3" w14:textId="77777777" w:rsidR="002069E1" w:rsidRPr="002069E1" w:rsidRDefault="002069E1" w:rsidP="002069E1">
      <w:pPr>
        <w:bidi/>
        <w:jc w:val="both"/>
        <w:rPr>
          <w:rFonts w:cs="David" w:hint="cs"/>
          <w:rtl/>
        </w:rPr>
      </w:pPr>
    </w:p>
    <w:p w14:paraId="30ACFF19" w14:textId="77777777" w:rsidR="002069E1" w:rsidRPr="002069E1" w:rsidRDefault="002069E1" w:rsidP="002069E1">
      <w:pPr>
        <w:bidi/>
        <w:ind w:firstLine="567"/>
        <w:jc w:val="both"/>
        <w:rPr>
          <w:rFonts w:cs="David" w:hint="cs"/>
          <w:rtl/>
        </w:rPr>
      </w:pPr>
      <w:r w:rsidRPr="002069E1">
        <w:rPr>
          <w:rFonts w:cs="David" w:hint="cs"/>
          <w:rtl/>
        </w:rPr>
        <w:t xml:space="preserve">לא, למה פה אחד? אני מבקש התייעצות סיעתית. </w:t>
      </w:r>
    </w:p>
    <w:p w14:paraId="77C33433" w14:textId="77777777" w:rsidR="002069E1" w:rsidRPr="002069E1" w:rsidRDefault="002069E1" w:rsidP="002069E1">
      <w:pPr>
        <w:bidi/>
        <w:jc w:val="both"/>
        <w:rPr>
          <w:rFonts w:cs="David" w:hint="cs"/>
          <w:rtl/>
        </w:rPr>
      </w:pPr>
    </w:p>
    <w:p w14:paraId="16B68BBB" w14:textId="77777777" w:rsidR="002069E1" w:rsidRPr="002069E1" w:rsidRDefault="00376ACB" w:rsidP="002069E1">
      <w:pPr>
        <w:bidi/>
        <w:jc w:val="both"/>
        <w:rPr>
          <w:rFonts w:cs="David" w:hint="cs"/>
          <w:rtl/>
        </w:rPr>
      </w:pPr>
      <w:r>
        <w:rPr>
          <w:rFonts w:cs="David"/>
          <w:u w:val="single"/>
          <w:rtl/>
        </w:rPr>
        <w:br w:type="page"/>
      </w:r>
      <w:r w:rsidR="002069E1" w:rsidRPr="002069E1">
        <w:rPr>
          <w:rFonts w:cs="David" w:hint="cs"/>
          <w:u w:val="single"/>
          <w:rtl/>
        </w:rPr>
        <w:t>היו"ר רוחמה אברהם:</w:t>
      </w:r>
    </w:p>
    <w:p w14:paraId="741B3A81" w14:textId="77777777" w:rsidR="002069E1" w:rsidRPr="002069E1" w:rsidRDefault="002069E1" w:rsidP="002069E1">
      <w:pPr>
        <w:bidi/>
        <w:jc w:val="both"/>
        <w:rPr>
          <w:rFonts w:cs="David" w:hint="cs"/>
          <w:rtl/>
        </w:rPr>
      </w:pPr>
    </w:p>
    <w:p w14:paraId="53A06232" w14:textId="77777777" w:rsidR="002069E1" w:rsidRPr="002069E1" w:rsidRDefault="002069E1" w:rsidP="002069E1">
      <w:pPr>
        <w:bidi/>
        <w:jc w:val="both"/>
        <w:rPr>
          <w:rFonts w:cs="David" w:hint="cs"/>
          <w:rtl/>
        </w:rPr>
      </w:pPr>
      <w:r w:rsidRPr="002069E1">
        <w:rPr>
          <w:rFonts w:cs="David" w:hint="cs"/>
          <w:rtl/>
        </w:rPr>
        <w:tab/>
        <w:t xml:space="preserve"> יש לך דקה להתייעצות סיעתית.</w:t>
      </w:r>
    </w:p>
    <w:p w14:paraId="4AE3F167" w14:textId="77777777" w:rsidR="002069E1" w:rsidRPr="002069E1" w:rsidRDefault="002069E1" w:rsidP="002069E1">
      <w:pPr>
        <w:bidi/>
        <w:jc w:val="both"/>
        <w:rPr>
          <w:rFonts w:cs="David" w:hint="cs"/>
          <w:rtl/>
        </w:rPr>
      </w:pPr>
    </w:p>
    <w:p w14:paraId="25B0E312" w14:textId="77777777" w:rsidR="002069E1" w:rsidRPr="002069E1" w:rsidRDefault="002069E1" w:rsidP="002069E1">
      <w:pPr>
        <w:bidi/>
        <w:jc w:val="both"/>
        <w:rPr>
          <w:rFonts w:cs="David" w:hint="cs"/>
          <w:rtl/>
        </w:rPr>
      </w:pPr>
      <w:r w:rsidRPr="002069E1">
        <w:rPr>
          <w:rFonts w:cs="David" w:hint="cs"/>
          <w:u w:val="single"/>
          <w:rtl/>
        </w:rPr>
        <w:t>משה גפני:</w:t>
      </w:r>
    </w:p>
    <w:p w14:paraId="0E03FD89" w14:textId="77777777" w:rsidR="002069E1" w:rsidRPr="002069E1" w:rsidRDefault="002069E1" w:rsidP="002069E1">
      <w:pPr>
        <w:bidi/>
        <w:jc w:val="both"/>
        <w:rPr>
          <w:rFonts w:cs="David" w:hint="cs"/>
          <w:rtl/>
        </w:rPr>
      </w:pPr>
    </w:p>
    <w:p w14:paraId="4A223BFF" w14:textId="77777777" w:rsidR="002069E1" w:rsidRPr="002069E1" w:rsidRDefault="002069E1" w:rsidP="002069E1">
      <w:pPr>
        <w:bidi/>
        <w:jc w:val="both"/>
        <w:rPr>
          <w:rFonts w:cs="David" w:hint="cs"/>
          <w:rtl/>
        </w:rPr>
      </w:pPr>
      <w:r w:rsidRPr="002069E1">
        <w:rPr>
          <w:rFonts w:cs="David" w:hint="cs"/>
          <w:rtl/>
        </w:rPr>
        <w:tab/>
        <w:t xml:space="preserve"> דקה להתייעצות סיעתית?  יש לי שתי שאלות. האם כשישראל ביתנו תפרוש, האם שוב נחזור לזה? </w:t>
      </w:r>
    </w:p>
    <w:p w14:paraId="1E648D91" w14:textId="77777777" w:rsidR="002069E1" w:rsidRPr="002069E1" w:rsidRDefault="002069E1" w:rsidP="002069E1">
      <w:pPr>
        <w:bidi/>
        <w:jc w:val="both"/>
        <w:rPr>
          <w:rFonts w:cs="David" w:hint="cs"/>
          <w:u w:val="single"/>
          <w:rtl/>
        </w:rPr>
      </w:pPr>
    </w:p>
    <w:p w14:paraId="1297A4AF" w14:textId="77777777" w:rsidR="002069E1" w:rsidRPr="002069E1" w:rsidRDefault="002069E1" w:rsidP="002069E1">
      <w:pPr>
        <w:bidi/>
        <w:jc w:val="both"/>
        <w:rPr>
          <w:rFonts w:cs="David" w:hint="cs"/>
          <w:u w:val="single"/>
          <w:rtl/>
        </w:rPr>
      </w:pPr>
      <w:r w:rsidRPr="002069E1">
        <w:rPr>
          <w:rFonts w:cs="David" w:hint="cs"/>
          <w:u w:val="single"/>
          <w:rtl/>
        </w:rPr>
        <w:t>קריאה:</w:t>
      </w:r>
    </w:p>
    <w:p w14:paraId="5E95791B" w14:textId="77777777" w:rsidR="002069E1" w:rsidRPr="002069E1" w:rsidRDefault="002069E1" w:rsidP="002069E1">
      <w:pPr>
        <w:bidi/>
        <w:jc w:val="both"/>
        <w:rPr>
          <w:rFonts w:cs="David" w:hint="cs"/>
          <w:rtl/>
        </w:rPr>
      </w:pPr>
    </w:p>
    <w:p w14:paraId="2753EF1B" w14:textId="77777777" w:rsidR="002069E1" w:rsidRPr="002069E1" w:rsidRDefault="002069E1" w:rsidP="002069E1">
      <w:pPr>
        <w:bidi/>
        <w:jc w:val="both"/>
        <w:rPr>
          <w:rFonts w:cs="David" w:hint="cs"/>
          <w:rtl/>
        </w:rPr>
      </w:pPr>
      <w:r w:rsidRPr="002069E1">
        <w:rPr>
          <w:rFonts w:cs="David" w:hint="cs"/>
          <w:rtl/>
        </w:rPr>
        <w:tab/>
        <w:t xml:space="preserve">כן. </w:t>
      </w:r>
    </w:p>
    <w:p w14:paraId="5A08A0AB" w14:textId="77777777" w:rsidR="002069E1" w:rsidRPr="002069E1" w:rsidRDefault="002069E1" w:rsidP="002069E1">
      <w:pPr>
        <w:bidi/>
        <w:jc w:val="both"/>
        <w:rPr>
          <w:rFonts w:cs="David" w:hint="cs"/>
          <w:rtl/>
        </w:rPr>
      </w:pPr>
    </w:p>
    <w:p w14:paraId="1808B35D"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20D5B833" w14:textId="77777777" w:rsidR="002069E1" w:rsidRPr="002069E1" w:rsidRDefault="002069E1" w:rsidP="002069E1">
      <w:pPr>
        <w:bidi/>
        <w:jc w:val="both"/>
        <w:rPr>
          <w:rFonts w:cs="David" w:hint="cs"/>
          <w:rtl/>
        </w:rPr>
      </w:pPr>
    </w:p>
    <w:p w14:paraId="420845F5" w14:textId="77777777" w:rsidR="002069E1" w:rsidRPr="002069E1" w:rsidRDefault="002069E1" w:rsidP="002069E1">
      <w:pPr>
        <w:bidi/>
        <w:jc w:val="both"/>
        <w:rPr>
          <w:rFonts w:cs="David" w:hint="cs"/>
          <w:rtl/>
        </w:rPr>
      </w:pPr>
      <w:r w:rsidRPr="002069E1">
        <w:rPr>
          <w:rFonts w:cs="David" w:hint="cs"/>
          <w:rtl/>
        </w:rPr>
        <w:tab/>
        <w:t xml:space="preserve"> הדקה נגמרה. אני עוברת להצבעה, מי בעד? </w:t>
      </w:r>
    </w:p>
    <w:p w14:paraId="5270A224" w14:textId="77777777" w:rsidR="002069E1" w:rsidRPr="002069E1" w:rsidRDefault="002069E1" w:rsidP="002069E1">
      <w:pPr>
        <w:bidi/>
        <w:jc w:val="both"/>
        <w:rPr>
          <w:rFonts w:cs="David" w:hint="cs"/>
          <w:rtl/>
        </w:rPr>
      </w:pPr>
    </w:p>
    <w:p w14:paraId="46092CA0" w14:textId="77777777" w:rsidR="002069E1" w:rsidRPr="00376ACB" w:rsidRDefault="002069E1" w:rsidP="00376ACB">
      <w:pPr>
        <w:bidi/>
        <w:ind w:firstLine="567"/>
        <w:jc w:val="center"/>
        <w:rPr>
          <w:rFonts w:cs="David" w:hint="cs"/>
          <w:b/>
          <w:bCs/>
          <w:rtl/>
        </w:rPr>
      </w:pPr>
      <w:r w:rsidRPr="00376ACB">
        <w:rPr>
          <w:rFonts w:cs="David" w:hint="cs"/>
          <w:b/>
          <w:bCs/>
          <w:rtl/>
        </w:rPr>
        <w:t>ה צ ב ע ה</w:t>
      </w:r>
    </w:p>
    <w:p w14:paraId="6901BF07" w14:textId="77777777" w:rsidR="002069E1" w:rsidRPr="002069E1" w:rsidRDefault="002069E1" w:rsidP="00376ACB">
      <w:pPr>
        <w:bidi/>
        <w:ind w:firstLine="567"/>
        <w:jc w:val="center"/>
        <w:rPr>
          <w:rFonts w:cs="David" w:hint="cs"/>
          <w:rtl/>
        </w:rPr>
      </w:pPr>
      <w:r w:rsidRPr="002069E1">
        <w:rPr>
          <w:rFonts w:cs="David" w:hint="cs"/>
          <w:rtl/>
        </w:rPr>
        <w:t>בעד - 8</w:t>
      </w:r>
    </w:p>
    <w:p w14:paraId="030A65A2" w14:textId="77777777" w:rsidR="002069E1" w:rsidRPr="002069E1" w:rsidRDefault="002069E1" w:rsidP="00376ACB">
      <w:pPr>
        <w:bidi/>
        <w:ind w:firstLine="567"/>
        <w:jc w:val="center"/>
        <w:rPr>
          <w:rFonts w:cs="David" w:hint="cs"/>
          <w:rtl/>
        </w:rPr>
      </w:pPr>
      <w:r w:rsidRPr="002069E1">
        <w:rPr>
          <w:rFonts w:cs="David" w:hint="cs"/>
          <w:rtl/>
        </w:rPr>
        <w:t xml:space="preserve">נמנעים </w:t>
      </w:r>
      <w:r w:rsidRPr="002069E1">
        <w:rPr>
          <w:rFonts w:cs="David"/>
          <w:rtl/>
        </w:rPr>
        <w:t>–</w:t>
      </w:r>
      <w:r w:rsidRPr="002069E1">
        <w:rPr>
          <w:rFonts w:cs="David" w:hint="cs"/>
          <w:rtl/>
        </w:rPr>
        <w:t xml:space="preserve"> 1</w:t>
      </w:r>
    </w:p>
    <w:p w14:paraId="40E9B585" w14:textId="77777777" w:rsidR="002069E1" w:rsidRPr="002069E1" w:rsidRDefault="002069E1" w:rsidP="00376ACB">
      <w:pPr>
        <w:bidi/>
        <w:ind w:firstLine="567"/>
        <w:jc w:val="center"/>
        <w:rPr>
          <w:rFonts w:cs="David" w:hint="cs"/>
          <w:rtl/>
        </w:rPr>
      </w:pPr>
      <w:r w:rsidRPr="002069E1">
        <w:rPr>
          <w:rFonts w:cs="David" w:hint="cs"/>
          <w:rtl/>
        </w:rPr>
        <w:t>שינוי סדר מקומות הישיבה במליאה לאור השינוי בהרכב הקואליציוני אושר.</w:t>
      </w:r>
    </w:p>
    <w:p w14:paraId="60E5759A" w14:textId="77777777" w:rsidR="002069E1" w:rsidRPr="002069E1" w:rsidRDefault="002069E1" w:rsidP="002069E1">
      <w:pPr>
        <w:bidi/>
        <w:jc w:val="both"/>
        <w:rPr>
          <w:rFonts w:cs="David" w:hint="cs"/>
          <w:rtl/>
        </w:rPr>
      </w:pPr>
    </w:p>
    <w:p w14:paraId="5DDD6DF5" w14:textId="77777777" w:rsidR="002069E1" w:rsidRPr="002069E1" w:rsidRDefault="002069E1" w:rsidP="002069E1">
      <w:pPr>
        <w:bidi/>
        <w:jc w:val="both"/>
        <w:rPr>
          <w:rFonts w:cs="David" w:hint="cs"/>
          <w:rtl/>
        </w:rPr>
      </w:pPr>
      <w:r w:rsidRPr="002069E1">
        <w:rPr>
          <w:rFonts w:cs="David" w:hint="cs"/>
          <w:u w:val="single"/>
          <w:rtl/>
        </w:rPr>
        <w:t>משה גפני:</w:t>
      </w:r>
    </w:p>
    <w:p w14:paraId="12D0481E" w14:textId="77777777" w:rsidR="002069E1" w:rsidRPr="002069E1" w:rsidRDefault="002069E1" w:rsidP="002069E1">
      <w:pPr>
        <w:bidi/>
        <w:jc w:val="both"/>
        <w:rPr>
          <w:rFonts w:cs="David" w:hint="cs"/>
          <w:rtl/>
        </w:rPr>
      </w:pPr>
    </w:p>
    <w:p w14:paraId="5B6B60E4" w14:textId="77777777" w:rsidR="002069E1" w:rsidRPr="002069E1" w:rsidRDefault="002069E1" w:rsidP="002069E1">
      <w:pPr>
        <w:bidi/>
        <w:jc w:val="both"/>
        <w:rPr>
          <w:rFonts w:cs="David" w:hint="cs"/>
          <w:rtl/>
        </w:rPr>
      </w:pPr>
      <w:r w:rsidRPr="002069E1">
        <w:rPr>
          <w:rFonts w:cs="David" w:hint="cs"/>
          <w:rtl/>
        </w:rPr>
        <w:tab/>
        <w:t xml:space="preserve"> אני נמנע. </w:t>
      </w:r>
    </w:p>
    <w:p w14:paraId="4170FB4C" w14:textId="77777777" w:rsidR="002069E1" w:rsidRPr="002069E1" w:rsidRDefault="002069E1" w:rsidP="002069E1">
      <w:pPr>
        <w:bidi/>
        <w:jc w:val="both"/>
        <w:rPr>
          <w:rFonts w:cs="David" w:hint="cs"/>
          <w:rtl/>
        </w:rPr>
      </w:pPr>
    </w:p>
    <w:p w14:paraId="26655EBD"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19F0411E" w14:textId="77777777" w:rsidR="002069E1" w:rsidRPr="002069E1" w:rsidRDefault="002069E1" w:rsidP="002069E1">
      <w:pPr>
        <w:bidi/>
        <w:jc w:val="both"/>
        <w:rPr>
          <w:rFonts w:cs="David" w:hint="cs"/>
          <w:rtl/>
        </w:rPr>
      </w:pPr>
    </w:p>
    <w:p w14:paraId="30FEE82D" w14:textId="77777777" w:rsidR="002069E1" w:rsidRPr="002069E1" w:rsidRDefault="002069E1" w:rsidP="002069E1">
      <w:pPr>
        <w:bidi/>
        <w:jc w:val="both"/>
        <w:rPr>
          <w:rFonts w:cs="David" w:hint="cs"/>
          <w:rtl/>
        </w:rPr>
      </w:pPr>
      <w:r w:rsidRPr="002069E1">
        <w:rPr>
          <w:rFonts w:cs="David" w:hint="cs"/>
          <w:rtl/>
        </w:rPr>
        <w:tab/>
        <w:t xml:space="preserve">בעד 8, נמנע 1. לפיכך, אני קובעת שסדר מקומות הישיבה אושר. </w:t>
      </w:r>
      <w:r w:rsidRPr="002069E1">
        <w:rPr>
          <w:rFonts w:cs="David" w:hint="cs"/>
          <w:rtl/>
        </w:rPr>
        <w:tab/>
      </w:r>
    </w:p>
    <w:p w14:paraId="3E1DDCBE" w14:textId="77777777" w:rsidR="002069E1" w:rsidRPr="002069E1" w:rsidRDefault="002069E1" w:rsidP="002069E1">
      <w:pPr>
        <w:bidi/>
        <w:jc w:val="both"/>
        <w:rPr>
          <w:rFonts w:cs="David" w:hint="cs"/>
          <w:rtl/>
        </w:rPr>
      </w:pPr>
    </w:p>
    <w:p w14:paraId="1AAA2910" w14:textId="77777777" w:rsidR="002069E1" w:rsidRPr="002069E1" w:rsidRDefault="002069E1" w:rsidP="002069E1">
      <w:pPr>
        <w:bidi/>
        <w:jc w:val="both"/>
        <w:rPr>
          <w:rFonts w:cs="David" w:hint="cs"/>
          <w:rtl/>
        </w:rPr>
      </w:pPr>
      <w:r w:rsidRPr="002069E1">
        <w:rPr>
          <w:rFonts w:cs="David" w:hint="cs"/>
          <w:u w:val="single"/>
          <w:rtl/>
        </w:rPr>
        <w:t>משה גפני:</w:t>
      </w:r>
    </w:p>
    <w:p w14:paraId="0CF5FB98" w14:textId="77777777" w:rsidR="002069E1" w:rsidRPr="002069E1" w:rsidRDefault="002069E1" w:rsidP="002069E1">
      <w:pPr>
        <w:bidi/>
        <w:jc w:val="both"/>
        <w:rPr>
          <w:rFonts w:cs="David" w:hint="cs"/>
          <w:rtl/>
        </w:rPr>
      </w:pPr>
    </w:p>
    <w:p w14:paraId="53C1B336" w14:textId="77777777" w:rsidR="002069E1" w:rsidRPr="002069E1" w:rsidRDefault="002069E1" w:rsidP="002069E1">
      <w:pPr>
        <w:bidi/>
        <w:jc w:val="both"/>
        <w:rPr>
          <w:rFonts w:cs="David" w:hint="cs"/>
          <w:rtl/>
        </w:rPr>
      </w:pPr>
      <w:r w:rsidRPr="002069E1">
        <w:rPr>
          <w:rFonts w:cs="David" w:hint="cs"/>
          <w:rtl/>
        </w:rPr>
        <w:tab/>
        <w:t xml:space="preserve"> אני מבקש שלא יעשו את השינויים בלי שמדברים איתנו. </w:t>
      </w:r>
    </w:p>
    <w:p w14:paraId="4904F2E9" w14:textId="77777777" w:rsidR="002069E1" w:rsidRPr="002069E1" w:rsidRDefault="002069E1" w:rsidP="002069E1">
      <w:pPr>
        <w:bidi/>
        <w:jc w:val="both"/>
        <w:rPr>
          <w:rFonts w:cs="David" w:hint="cs"/>
          <w:rtl/>
        </w:rPr>
      </w:pPr>
    </w:p>
    <w:p w14:paraId="5DE7BBBF" w14:textId="77777777" w:rsidR="002069E1" w:rsidRPr="002069E1" w:rsidRDefault="002069E1" w:rsidP="002069E1">
      <w:pPr>
        <w:bidi/>
        <w:jc w:val="both"/>
        <w:rPr>
          <w:rFonts w:cs="David" w:hint="cs"/>
          <w:rtl/>
        </w:rPr>
      </w:pPr>
      <w:r w:rsidRPr="002069E1">
        <w:rPr>
          <w:rFonts w:cs="David" w:hint="cs"/>
          <w:u w:val="single"/>
          <w:rtl/>
        </w:rPr>
        <w:t>היו"ר רוחמה אברהם:</w:t>
      </w:r>
    </w:p>
    <w:p w14:paraId="1E1A65D5" w14:textId="77777777" w:rsidR="002069E1" w:rsidRPr="002069E1" w:rsidRDefault="002069E1" w:rsidP="002069E1">
      <w:pPr>
        <w:bidi/>
        <w:jc w:val="both"/>
        <w:rPr>
          <w:rFonts w:cs="David" w:hint="cs"/>
          <w:rtl/>
        </w:rPr>
      </w:pPr>
    </w:p>
    <w:p w14:paraId="75C14EE1" w14:textId="77777777" w:rsidR="002069E1" w:rsidRPr="002069E1" w:rsidRDefault="002069E1" w:rsidP="002069E1">
      <w:pPr>
        <w:bidi/>
        <w:jc w:val="both"/>
        <w:rPr>
          <w:rFonts w:cs="David" w:hint="cs"/>
          <w:rtl/>
        </w:rPr>
      </w:pPr>
      <w:r w:rsidRPr="002069E1">
        <w:rPr>
          <w:rFonts w:cs="David" w:hint="cs"/>
          <w:rtl/>
        </w:rPr>
        <w:tab/>
        <w:t xml:space="preserve"> חבר הכנסת גפני, אנחנו מודעים לרגישות והכל יסתדר. אין צורך לדבר על זה עכשיו. </w:t>
      </w:r>
    </w:p>
    <w:p w14:paraId="13FBF7EA" w14:textId="77777777" w:rsidR="002069E1" w:rsidRPr="002069E1" w:rsidRDefault="002069E1" w:rsidP="002069E1">
      <w:pPr>
        <w:bidi/>
        <w:jc w:val="both"/>
        <w:rPr>
          <w:rFonts w:cs="David" w:hint="cs"/>
          <w:rtl/>
        </w:rPr>
      </w:pPr>
    </w:p>
    <w:p w14:paraId="44628E52" w14:textId="77777777" w:rsidR="002069E1" w:rsidRPr="002069E1" w:rsidRDefault="002069E1" w:rsidP="002069E1">
      <w:pPr>
        <w:bidi/>
        <w:jc w:val="both"/>
        <w:rPr>
          <w:rFonts w:cs="David" w:hint="cs"/>
          <w:rtl/>
        </w:rPr>
      </w:pPr>
    </w:p>
    <w:p w14:paraId="13FAB01D" w14:textId="77777777" w:rsidR="002069E1" w:rsidRPr="002069E1" w:rsidRDefault="002069E1" w:rsidP="002069E1">
      <w:pPr>
        <w:pStyle w:val="Heading5"/>
        <w:tabs>
          <w:tab w:val="left" w:pos="654"/>
        </w:tabs>
        <w:rPr>
          <w:rFonts w:hint="cs"/>
          <w:rtl/>
        </w:rPr>
      </w:pPr>
      <w:r w:rsidRPr="002069E1">
        <w:rPr>
          <w:rFonts w:hint="cs"/>
          <w:rtl/>
        </w:rPr>
        <w:tab/>
        <w:t>רבותי חברי הכנסת, אני נועלת את הישיבה, אני מודה לכם.</w:t>
      </w:r>
    </w:p>
    <w:p w14:paraId="13431796" w14:textId="77777777" w:rsidR="002069E1" w:rsidRPr="002069E1" w:rsidRDefault="002069E1" w:rsidP="002069E1">
      <w:pPr>
        <w:bidi/>
        <w:jc w:val="both"/>
        <w:rPr>
          <w:rFonts w:cs="David" w:hint="cs"/>
          <w:u w:val="single"/>
          <w:rtl/>
        </w:rPr>
      </w:pPr>
    </w:p>
    <w:p w14:paraId="0FECA12C" w14:textId="77777777" w:rsidR="002069E1" w:rsidRPr="002069E1" w:rsidRDefault="002069E1" w:rsidP="002069E1">
      <w:pPr>
        <w:bidi/>
        <w:jc w:val="both"/>
        <w:rPr>
          <w:rFonts w:cs="David" w:hint="cs"/>
          <w:u w:val="single"/>
          <w:rtl/>
        </w:rPr>
      </w:pPr>
    </w:p>
    <w:p w14:paraId="03EFD9FF" w14:textId="77777777" w:rsidR="002069E1" w:rsidRPr="002069E1" w:rsidRDefault="002069E1" w:rsidP="002069E1">
      <w:pPr>
        <w:bidi/>
        <w:jc w:val="both"/>
        <w:rPr>
          <w:rFonts w:cs="David" w:hint="cs"/>
          <w:rtl/>
        </w:rPr>
      </w:pPr>
      <w:r w:rsidRPr="002069E1">
        <w:rPr>
          <w:rFonts w:cs="David" w:hint="cs"/>
          <w:u w:val="single"/>
          <w:rtl/>
        </w:rPr>
        <w:t>הישיבה ננעלה בשעה 10:30.</w:t>
      </w:r>
      <w:r w:rsidRPr="002069E1">
        <w:rPr>
          <w:rFonts w:cs="David" w:hint="cs"/>
          <w:rtl/>
        </w:rPr>
        <w:t xml:space="preserve"> </w:t>
      </w:r>
    </w:p>
    <w:p w14:paraId="238ACA47" w14:textId="77777777" w:rsidR="00552A80" w:rsidRPr="002069E1" w:rsidRDefault="00552A80" w:rsidP="002069E1">
      <w:pPr>
        <w:bidi/>
        <w:rPr>
          <w:rFonts w:cs="David" w:hint="cs"/>
          <w:rtl/>
        </w:rPr>
      </w:pPr>
    </w:p>
    <w:sectPr w:rsidR="00552A80" w:rsidRPr="002069E1" w:rsidSect="002069E1">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31FEA" w14:textId="77777777" w:rsidR="00000000" w:rsidRDefault="00A55D12">
      <w:r>
        <w:separator/>
      </w:r>
    </w:p>
  </w:endnote>
  <w:endnote w:type="continuationSeparator" w:id="0">
    <w:p w14:paraId="78EE5332" w14:textId="77777777" w:rsidR="00000000" w:rsidRDefault="00A55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ED9F1" w14:textId="77777777" w:rsidR="00000000" w:rsidRDefault="00A55D12">
      <w:r>
        <w:separator/>
      </w:r>
    </w:p>
  </w:footnote>
  <w:footnote w:type="continuationSeparator" w:id="0">
    <w:p w14:paraId="39834D61" w14:textId="77777777" w:rsidR="00000000" w:rsidRDefault="00A55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30F3" w14:textId="77777777" w:rsidR="002069E1" w:rsidRDefault="002069E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FB2B9E3" w14:textId="77777777" w:rsidR="002069E1" w:rsidRDefault="002069E1">
    <w:pPr>
      <w:pStyle w:val="Header"/>
      <w:ind w:right="360"/>
      <w:jc w:val="both"/>
      <w:rPr>
        <w:rtl/>
      </w:rPr>
    </w:pPr>
  </w:p>
  <w:p w14:paraId="76920A9C" w14:textId="77777777" w:rsidR="002069E1" w:rsidRDefault="002069E1"/>
  <w:p w14:paraId="5BADF802" w14:textId="77777777" w:rsidR="002069E1" w:rsidRDefault="002069E1"/>
  <w:p w14:paraId="3C104FF3" w14:textId="77777777" w:rsidR="002069E1" w:rsidRDefault="002069E1"/>
  <w:p w14:paraId="58D7F458" w14:textId="77777777" w:rsidR="002069E1" w:rsidRDefault="002069E1"/>
  <w:p w14:paraId="6FC5B05A" w14:textId="77777777" w:rsidR="002069E1" w:rsidRDefault="002069E1"/>
  <w:p w14:paraId="0E0B6B7A" w14:textId="77777777" w:rsidR="002069E1" w:rsidRDefault="002069E1"/>
  <w:p w14:paraId="6726E7AF" w14:textId="77777777" w:rsidR="002069E1" w:rsidRDefault="002069E1"/>
  <w:p w14:paraId="5A92FF89" w14:textId="77777777" w:rsidR="002069E1" w:rsidRDefault="002069E1"/>
  <w:p w14:paraId="5462183D" w14:textId="77777777" w:rsidR="002069E1" w:rsidRDefault="002069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5B6B6" w14:textId="77777777" w:rsidR="002069E1" w:rsidRDefault="002069E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376ACB">
      <w:rPr>
        <w:rStyle w:val="PageNumber"/>
        <w:noProof/>
        <w:rtl/>
      </w:rPr>
      <w:t>15</w:t>
    </w:r>
    <w:r>
      <w:rPr>
        <w:rStyle w:val="PageNumber"/>
        <w:rtl/>
      </w:rPr>
      <w:fldChar w:fldCharType="end"/>
    </w:r>
  </w:p>
  <w:p w14:paraId="0C5F47C6" w14:textId="77777777" w:rsidR="002069E1" w:rsidRDefault="002069E1">
    <w:pPr>
      <w:pStyle w:val="Header"/>
      <w:ind w:right="360"/>
      <w:jc w:val="both"/>
      <w:rPr>
        <w:rStyle w:val="PageNumber"/>
        <w:rFonts w:hint="cs"/>
        <w:rtl/>
      </w:rPr>
    </w:pPr>
    <w:r>
      <w:rPr>
        <w:rtl/>
      </w:rPr>
      <w:t>ועדת</w:t>
    </w:r>
    <w:r>
      <w:rPr>
        <w:rStyle w:val="PageNumber"/>
        <w:rFonts w:hint="cs"/>
        <w:rtl/>
      </w:rPr>
      <w:t xml:space="preserve"> הכנסת</w:t>
    </w:r>
  </w:p>
  <w:p w14:paraId="3E5140BC" w14:textId="77777777" w:rsidR="002069E1" w:rsidRDefault="002069E1">
    <w:pPr>
      <w:pStyle w:val="Header"/>
      <w:ind w:right="360"/>
      <w:jc w:val="both"/>
      <w:rPr>
        <w:rStyle w:val="PageNumber"/>
        <w:rFonts w:hint="cs"/>
        <w:rtl/>
      </w:rPr>
    </w:pPr>
    <w:r>
      <w:rPr>
        <w:rStyle w:val="PageNumber"/>
        <w:rFonts w:hint="cs"/>
        <w:rtl/>
      </w:rPr>
      <w:t>06.11.2006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8852פרוטוקול_ישיבת_ועדה.doc"/>
    <w:docVar w:name="StartMode" w:val="3"/>
  </w:docVars>
  <w:rsids>
    <w:rsidRoot w:val="00441061"/>
    <w:rsid w:val="002069E1"/>
    <w:rsid w:val="00376ACB"/>
    <w:rsid w:val="00441061"/>
    <w:rsid w:val="00552A80"/>
    <w:rsid w:val="00965806"/>
    <w:rsid w:val="00A27D62"/>
    <w:rsid w:val="00A55D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0E27991"/>
  <w15:chartTrackingRefBased/>
  <w15:docId w15:val="{7B36006C-1946-4A5D-9AFA-3F5C7EB2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069E1"/>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rsid w:val="002069E1"/>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069E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06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3129</Words>
  <Characters>17839</Characters>
  <Application>Microsoft Office Word</Application>
  <DocSecurity>0</DocSecurity>
  <Lines>148</Lines>
  <Paragraphs>41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