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5246" w14:textId="77777777" w:rsidR="002A5DB2" w:rsidRPr="002A5DB2" w:rsidRDefault="002A5DB2" w:rsidP="002A5DB2">
      <w:pPr>
        <w:pStyle w:val="Heading5"/>
        <w:rPr>
          <w:b/>
          <w:bCs/>
          <w:sz w:val="24"/>
          <w:rtl/>
        </w:rPr>
      </w:pPr>
      <w:r w:rsidRPr="002A5DB2">
        <w:rPr>
          <w:b/>
          <w:bCs/>
          <w:sz w:val="24"/>
          <w:rtl/>
        </w:rPr>
        <w:t xml:space="preserve">הכנסת </w:t>
      </w:r>
      <w:r w:rsidRPr="002A5DB2">
        <w:rPr>
          <w:rFonts w:hint="cs"/>
          <w:b/>
          <w:bCs/>
          <w:sz w:val="24"/>
          <w:rtl/>
        </w:rPr>
        <w:t>השבע-עשרה</w:t>
      </w:r>
      <w:r w:rsidRPr="002A5DB2">
        <w:rPr>
          <w:b/>
          <w:bCs/>
          <w:sz w:val="24"/>
          <w:rtl/>
        </w:rPr>
        <w:tab/>
      </w:r>
      <w:r w:rsidRPr="002A5DB2">
        <w:rPr>
          <w:b/>
          <w:bCs/>
          <w:sz w:val="24"/>
          <w:rtl/>
        </w:rPr>
        <w:tab/>
      </w:r>
      <w:r w:rsidRPr="002A5DB2">
        <w:rPr>
          <w:b/>
          <w:bCs/>
          <w:sz w:val="24"/>
          <w:rtl/>
        </w:rPr>
        <w:tab/>
      </w:r>
      <w:r w:rsidRPr="002A5DB2">
        <w:rPr>
          <w:b/>
          <w:bCs/>
          <w:sz w:val="24"/>
          <w:rtl/>
        </w:rPr>
        <w:tab/>
      </w:r>
      <w:r w:rsidRPr="002A5DB2">
        <w:rPr>
          <w:b/>
          <w:bCs/>
          <w:sz w:val="24"/>
          <w:rtl/>
        </w:rPr>
        <w:tab/>
      </w:r>
      <w:r w:rsidRPr="002A5DB2">
        <w:rPr>
          <w:b/>
          <w:bCs/>
          <w:sz w:val="24"/>
          <w:rtl/>
        </w:rPr>
        <w:tab/>
        <w:t>נוסח לא מתוקן</w:t>
      </w:r>
    </w:p>
    <w:p w14:paraId="76F70CF6" w14:textId="77777777" w:rsidR="002A5DB2" w:rsidRPr="002A5DB2" w:rsidRDefault="002A5DB2" w:rsidP="002A5DB2">
      <w:pPr>
        <w:bidi/>
        <w:jc w:val="both"/>
        <w:rPr>
          <w:rFonts w:cs="David"/>
          <w:b/>
          <w:bCs/>
          <w:rtl/>
        </w:rPr>
      </w:pPr>
      <w:r w:rsidRPr="002A5DB2">
        <w:rPr>
          <w:rFonts w:cs="David"/>
          <w:b/>
          <w:bCs/>
          <w:rtl/>
        </w:rPr>
        <w:t xml:space="preserve">מושב </w:t>
      </w:r>
      <w:r w:rsidRPr="002A5DB2">
        <w:rPr>
          <w:rFonts w:cs="David" w:hint="cs"/>
          <w:b/>
          <w:bCs/>
          <w:rtl/>
        </w:rPr>
        <w:t>שלישי</w:t>
      </w:r>
    </w:p>
    <w:p w14:paraId="7EB928C8" w14:textId="77777777" w:rsidR="002A5DB2" w:rsidRPr="002A5DB2" w:rsidRDefault="002A5DB2" w:rsidP="002A5DB2">
      <w:pPr>
        <w:bidi/>
        <w:jc w:val="both"/>
        <w:rPr>
          <w:rFonts w:cs="David"/>
          <w:b/>
          <w:bCs/>
          <w:rtl/>
        </w:rPr>
      </w:pPr>
    </w:p>
    <w:p w14:paraId="205E84C2" w14:textId="77777777" w:rsidR="002A5DB2" w:rsidRPr="002A5DB2" w:rsidRDefault="002A5DB2" w:rsidP="002A5DB2">
      <w:pPr>
        <w:bidi/>
        <w:jc w:val="both"/>
        <w:rPr>
          <w:rFonts w:cs="David"/>
          <w:b/>
          <w:bCs/>
          <w:rtl/>
        </w:rPr>
      </w:pPr>
    </w:p>
    <w:p w14:paraId="6517C2F1" w14:textId="77777777" w:rsidR="002A5DB2" w:rsidRPr="002A5DB2" w:rsidRDefault="002A5DB2" w:rsidP="002A5DB2">
      <w:pPr>
        <w:bidi/>
        <w:jc w:val="both"/>
        <w:rPr>
          <w:rFonts w:cs="David"/>
          <w:b/>
          <w:bCs/>
          <w:rtl/>
        </w:rPr>
      </w:pPr>
    </w:p>
    <w:p w14:paraId="5B9E87CB" w14:textId="77777777" w:rsidR="002A5DB2" w:rsidRPr="002A5DB2" w:rsidRDefault="002A5DB2" w:rsidP="002A5DB2">
      <w:pPr>
        <w:bidi/>
        <w:jc w:val="both"/>
        <w:rPr>
          <w:rFonts w:cs="David"/>
          <w:b/>
          <w:bCs/>
          <w:rtl/>
        </w:rPr>
      </w:pPr>
    </w:p>
    <w:p w14:paraId="6BCC5454" w14:textId="77777777" w:rsidR="002A5DB2" w:rsidRPr="002A5DB2" w:rsidRDefault="002A5DB2" w:rsidP="002A5DB2">
      <w:pPr>
        <w:bidi/>
        <w:jc w:val="center"/>
        <w:rPr>
          <w:rFonts w:cs="David" w:hint="cs"/>
          <w:b/>
          <w:bCs/>
          <w:rtl/>
        </w:rPr>
      </w:pPr>
      <w:r w:rsidRPr="002A5DB2">
        <w:rPr>
          <w:rFonts w:cs="David"/>
          <w:b/>
          <w:bCs/>
          <w:rtl/>
        </w:rPr>
        <w:t>פרוטוקול מס'</w:t>
      </w:r>
      <w:r>
        <w:rPr>
          <w:rFonts w:cs="David" w:hint="cs"/>
          <w:b/>
          <w:bCs/>
          <w:rtl/>
        </w:rPr>
        <w:t xml:space="preserve">  216</w:t>
      </w:r>
    </w:p>
    <w:p w14:paraId="18CC15B3" w14:textId="77777777" w:rsidR="002A5DB2" w:rsidRPr="002A5DB2" w:rsidRDefault="002A5DB2" w:rsidP="002A5DB2">
      <w:pPr>
        <w:bidi/>
        <w:jc w:val="center"/>
        <w:rPr>
          <w:rFonts w:cs="David" w:hint="cs"/>
          <w:b/>
          <w:bCs/>
          <w:rtl/>
        </w:rPr>
      </w:pPr>
      <w:r w:rsidRPr="002A5DB2">
        <w:rPr>
          <w:rFonts w:cs="David" w:hint="cs"/>
          <w:b/>
          <w:bCs/>
          <w:rtl/>
        </w:rPr>
        <w:t>מישיבת ועדת הכנסת</w:t>
      </w:r>
    </w:p>
    <w:p w14:paraId="68693F2E" w14:textId="77777777" w:rsidR="002A5DB2" w:rsidRPr="002A5DB2" w:rsidRDefault="002A5DB2" w:rsidP="002A5DB2">
      <w:pPr>
        <w:bidi/>
        <w:jc w:val="center"/>
        <w:rPr>
          <w:rFonts w:cs="David" w:hint="cs"/>
          <w:b/>
          <w:bCs/>
          <w:u w:val="single"/>
          <w:rtl/>
        </w:rPr>
      </w:pPr>
      <w:r w:rsidRPr="002A5DB2">
        <w:rPr>
          <w:rFonts w:cs="David" w:hint="cs"/>
          <w:b/>
          <w:bCs/>
          <w:u w:val="single"/>
          <w:rtl/>
        </w:rPr>
        <w:t xml:space="preserve">יום שני, כ"ו באדר א' </w:t>
      </w:r>
      <w:proofErr w:type="spellStart"/>
      <w:r w:rsidRPr="002A5DB2">
        <w:rPr>
          <w:rFonts w:cs="David" w:hint="cs"/>
          <w:b/>
          <w:bCs/>
          <w:u w:val="single"/>
          <w:rtl/>
        </w:rPr>
        <w:t>התשס"ח</w:t>
      </w:r>
      <w:proofErr w:type="spellEnd"/>
      <w:r w:rsidRPr="002A5DB2">
        <w:rPr>
          <w:rFonts w:cs="David" w:hint="cs"/>
          <w:b/>
          <w:bCs/>
          <w:u w:val="single"/>
          <w:rtl/>
        </w:rPr>
        <w:t xml:space="preserve"> (3 במרץ 2008), שעה 10:30</w:t>
      </w:r>
    </w:p>
    <w:p w14:paraId="28A9A8AB" w14:textId="77777777" w:rsidR="002A5DB2" w:rsidRPr="002A5DB2" w:rsidRDefault="002A5DB2" w:rsidP="002A5DB2">
      <w:pPr>
        <w:bidi/>
        <w:jc w:val="both"/>
        <w:rPr>
          <w:rFonts w:cs="David"/>
          <w:b/>
          <w:bCs/>
          <w:rtl/>
        </w:rPr>
      </w:pPr>
    </w:p>
    <w:p w14:paraId="0FB8839D" w14:textId="77777777" w:rsidR="002A5DB2" w:rsidRPr="002A5DB2" w:rsidRDefault="002A5DB2" w:rsidP="002A5DB2">
      <w:pPr>
        <w:bidi/>
        <w:jc w:val="both"/>
        <w:rPr>
          <w:rFonts w:cs="David"/>
          <w:b/>
          <w:bCs/>
          <w:rtl/>
        </w:rPr>
      </w:pPr>
    </w:p>
    <w:p w14:paraId="349DC932" w14:textId="77777777" w:rsidR="002A5DB2" w:rsidRPr="002A5DB2" w:rsidRDefault="002A5DB2" w:rsidP="002A5DB2">
      <w:pPr>
        <w:tabs>
          <w:tab w:val="left" w:pos="1221"/>
        </w:tabs>
        <w:bidi/>
        <w:jc w:val="both"/>
        <w:rPr>
          <w:rFonts w:cs="David" w:hint="cs"/>
          <w:b/>
          <w:bCs/>
          <w:u w:val="single"/>
          <w:rtl/>
        </w:rPr>
      </w:pPr>
    </w:p>
    <w:p w14:paraId="243C4E9E" w14:textId="77777777" w:rsidR="002A5DB2" w:rsidRPr="002A5DB2" w:rsidRDefault="002A5DB2" w:rsidP="002A5DB2">
      <w:pPr>
        <w:tabs>
          <w:tab w:val="left" w:pos="1221"/>
        </w:tabs>
        <w:bidi/>
        <w:jc w:val="both"/>
        <w:rPr>
          <w:rFonts w:cs="David" w:hint="cs"/>
          <w:b/>
          <w:bCs/>
          <w:rtl/>
        </w:rPr>
      </w:pPr>
      <w:r w:rsidRPr="002A5DB2">
        <w:rPr>
          <w:rFonts w:cs="David"/>
          <w:b/>
          <w:bCs/>
          <w:u w:val="single"/>
          <w:rtl/>
        </w:rPr>
        <w:t>סדר היום</w:t>
      </w:r>
      <w:r w:rsidRPr="002A5DB2">
        <w:rPr>
          <w:rFonts w:cs="David"/>
          <w:rtl/>
        </w:rPr>
        <w:t>:</w:t>
      </w:r>
    </w:p>
    <w:p w14:paraId="38A0D9DE" w14:textId="77777777" w:rsidR="002A5DB2" w:rsidRPr="002A5DB2" w:rsidRDefault="002A5DB2" w:rsidP="002A5DB2">
      <w:pPr>
        <w:bidi/>
        <w:jc w:val="both"/>
        <w:rPr>
          <w:rFonts w:cs="David" w:hint="cs"/>
          <w:b/>
          <w:bCs/>
          <w:rtl/>
        </w:rPr>
      </w:pPr>
    </w:p>
    <w:p w14:paraId="0DD2E4A8" w14:textId="77777777" w:rsidR="002A5DB2" w:rsidRPr="002A5DB2" w:rsidRDefault="002A5DB2" w:rsidP="002A5DB2">
      <w:pPr>
        <w:numPr>
          <w:ilvl w:val="0"/>
          <w:numId w:val="1"/>
        </w:numPr>
        <w:overflowPunct w:val="0"/>
        <w:autoSpaceDE w:val="0"/>
        <w:autoSpaceDN w:val="0"/>
        <w:bidi/>
        <w:adjustRightInd w:val="0"/>
        <w:jc w:val="both"/>
        <w:textAlignment w:val="baseline"/>
        <w:rPr>
          <w:rFonts w:cs="David" w:hint="cs"/>
          <w:rtl/>
        </w:rPr>
      </w:pPr>
      <w:r w:rsidRPr="002A5DB2">
        <w:rPr>
          <w:rFonts w:cs="David" w:hint="cs"/>
          <w:rtl/>
        </w:rPr>
        <w:t xml:space="preserve">קביעת מסגרת הדיון להצעות להביע אי אמון בממשלה. </w:t>
      </w:r>
    </w:p>
    <w:p w14:paraId="6E9AADB0" w14:textId="77777777" w:rsidR="002A5DB2" w:rsidRPr="002A5DB2" w:rsidRDefault="002A5DB2" w:rsidP="002A5DB2">
      <w:pPr>
        <w:numPr>
          <w:ilvl w:val="0"/>
          <w:numId w:val="1"/>
        </w:numPr>
        <w:overflowPunct w:val="0"/>
        <w:autoSpaceDE w:val="0"/>
        <w:autoSpaceDN w:val="0"/>
        <w:bidi/>
        <w:adjustRightInd w:val="0"/>
        <w:jc w:val="both"/>
        <w:textAlignment w:val="baseline"/>
        <w:rPr>
          <w:rFonts w:cs="David" w:hint="cs"/>
        </w:rPr>
      </w:pPr>
      <w:r w:rsidRPr="002A5DB2">
        <w:rPr>
          <w:rFonts w:cs="David" w:hint="cs"/>
          <w:rtl/>
        </w:rPr>
        <w:t xml:space="preserve">בקשות חברי הכנסת להקדמת הדיון בהצעות חוק פרטיות לפני הקריאה הטרומית </w:t>
      </w:r>
      <w:r w:rsidRPr="002A5DB2">
        <w:rPr>
          <w:rFonts w:cs="David"/>
          <w:rtl/>
        </w:rPr>
        <w:t>–</w:t>
      </w:r>
      <w:r w:rsidRPr="002A5DB2">
        <w:rPr>
          <w:rFonts w:cs="David" w:hint="cs"/>
          <w:rtl/>
        </w:rPr>
        <w:t xml:space="preserve"> </w:t>
      </w:r>
    </w:p>
    <w:p w14:paraId="3F061CAB" w14:textId="77777777" w:rsidR="002A5DB2" w:rsidRPr="002A5DB2" w:rsidRDefault="002A5DB2" w:rsidP="002A5DB2">
      <w:pPr>
        <w:bidi/>
        <w:ind w:left="720"/>
        <w:jc w:val="both"/>
        <w:rPr>
          <w:rFonts w:cs="David" w:hint="cs"/>
          <w:rtl/>
        </w:rPr>
      </w:pPr>
      <w:r w:rsidRPr="002A5DB2">
        <w:rPr>
          <w:rFonts w:cs="David" w:hint="cs"/>
          <w:rtl/>
        </w:rPr>
        <w:t xml:space="preserve">דיון עקרוני בסוגיה. </w:t>
      </w:r>
    </w:p>
    <w:p w14:paraId="68869CF7" w14:textId="77777777" w:rsidR="002A5DB2" w:rsidRPr="002A5DB2" w:rsidRDefault="002A5DB2" w:rsidP="002A5DB2">
      <w:pPr>
        <w:bidi/>
        <w:jc w:val="both"/>
        <w:rPr>
          <w:rFonts w:cs="David"/>
          <w:rtl/>
        </w:rPr>
      </w:pPr>
    </w:p>
    <w:p w14:paraId="0F40AF90" w14:textId="77777777" w:rsidR="002A5DB2" w:rsidRPr="002A5DB2" w:rsidRDefault="002A5DB2" w:rsidP="002A5DB2">
      <w:pPr>
        <w:bidi/>
        <w:jc w:val="both"/>
        <w:rPr>
          <w:rFonts w:cs="David"/>
          <w:b/>
          <w:bCs/>
          <w:u w:val="single"/>
          <w:rtl/>
        </w:rPr>
      </w:pPr>
      <w:r w:rsidRPr="002A5DB2">
        <w:rPr>
          <w:rFonts w:cs="David"/>
          <w:b/>
          <w:bCs/>
          <w:u w:val="single"/>
          <w:rtl/>
        </w:rPr>
        <w:t>נכחו</w:t>
      </w:r>
      <w:r w:rsidRPr="002A5DB2">
        <w:rPr>
          <w:rFonts w:cs="David"/>
          <w:rtl/>
        </w:rPr>
        <w:t>:</w:t>
      </w:r>
    </w:p>
    <w:p w14:paraId="3F9BD625" w14:textId="77777777" w:rsidR="002A5DB2" w:rsidRPr="002A5DB2" w:rsidRDefault="002A5DB2" w:rsidP="002A5DB2">
      <w:pPr>
        <w:bidi/>
        <w:jc w:val="both"/>
        <w:rPr>
          <w:rFonts w:cs="David"/>
          <w:rtl/>
        </w:rPr>
      </w:pPr>
    </w:p>
    <w:p w14:paraId="58731112" w14:textId="77777777" w:rsidR="002A5DB2" w:rsidRPr="002A5DB2" w:rsidRDefault="002A5DB2" w:rsidP="002A5DB2">
      <w:pPr>
        <w:tabs>
          <w:tab w:val="left" w:pos="1788"/>
        </w:tabs>
        <w:bidi/>
        <w:jc w:val="both"/>
        <w:rPr>
          <w:rFonts w:cs="David"/>
          <w:rtl/>
        </w:rPr>
      </w:pPr>
      <w:r w:rsidRPr="002A5DB2">
        <w:rPr>
          <w:rFonts w:cs="David"/>
          <w:b/>
          <w:bCs/>
          <w:u w:val="single"/>
          <w:rtl/>
        </w:rPr>
        <w:t>חברי הוועדה</w:t>
      </w:r>
      <w:r w:rsidRPr="002A5DB2">
        <w:rPr>
          <w:rFonts w:cs="David"/>
          <w:rtl/>
        </w:rPr>
        <w:t>:</w:t>
      </w:r>
    </w:p>
    <w:p w14:paraId="5162D241" w14:textId="77777777" w:rsidR="002A5DB2" w:rsidRPr="002A5DB2" w:rsidRDefault="002A5DB2" w:rsidP="002A5DB2">
      <w:pPr>
        <w:bidi/>
        <w:jc w:val="both"/>
        <w:rPr>
          <w:rFonts w:cs="David" w:hint="cs"/>
          <w:rtl/>
        </w:rPr>
      </w:pPr>
    </w:p>
    <w:p w14:paraId="5728E4F9" w14:textId="77777777" w:rsidR="002A5DB2" w:rsidRPr="002A5DB2" w:rsidRDefault="002A5DB2" w:rsidP="002A5DB2">
      <w:pPr>
        <w:bidi/>
        <w:jc w:val="both"/>
        <w:rPr>
          <w:rFonts w:cs="David" w:hint="cs"/>
          <w:rtl/>
        </w:rPr>
      </w:pPr>
      <w:r w:rsidRPr="002A5DB2">
        <w:rPr>
          <w:rFonts w:cs="David" w:hint="cs"/>
          <w:rtl/>
        </w:rPr>
        <w:t>היו"ר דוד טל</w:t>
      </w:r>
    </w:p>
    <w:p w14:paraId="56E50ABC" w14:textId="77777777" w:rsidR="002A5DB2" w:rsidRPr="002A5DB2" w:rsidRDefault="002A5DB2" w:rsidP="002A5DB2">
      <w:pPr>
        <w:bidi/>
        <w:jc w:val="both"/>
        <w:rPr>
          <w:rFonts w:cs="David" w:hint="cs"/>
          <w:rtl/>
        </w:rPr>
      </w:pPr>
      <w:r w:rsidRPr="002A5DB2">
        <w:rPr>
          <w:rFonts w:cs="David" w:hint="cs"/>
          <w:rtl/>
        </w:rPr>
        <w:t>דוד אזולאי</w:t>
      </w:r>
    </w:p>
    <w:p w14:paraId="2BD9A5D1" w14:textId="77777777" w:rsidR="002A5DB2" w:rsidRPr="002A5DB2" w:rsidRDefault="002A5DB2" w:rsidP="002A5DB2">
      <w:pPr>
        <w:bidi/>
        <w:jc w:val="both"/>
        <w:rPr>
          <w:rFonts w:cs="David" w:hint="cs"/>
          <w:rtl/>
        </w:rPr>
      </w:pPr>
      <w:proofErr w:type="spellStart"/>
      <w:r w:rsidRPr="002A5DB2">
        <w:rPr>
          <w:rFonts w:cs="David" w:hint="cs"/>
          <w:rtl/>
        </w:rPr>
        <w:t>רוברט</w:t>
      </w:r>
      <w:proofErr w:type="spellEnd"/>
      <w:r w:rsidRPr="002A5DB2">
        <w:rPr>
          <w:rFonts w:cs="David" w:hint="cs"/>
          <w:rtl/>
        </w:rPr>
        <w:t xml:space="preserve"> </w:t>
      </w:r>
      <w:proofErr w:type="spellStart"/>
      <w:r w:rsidRPr="002A5DB2">
        <w:rPr>
          <w:rFonts w:cs="David" w:hint="cs"/>
          <w:rtl/>
        </w:rPr>
        <w:t>אילטוב</w:t>
      </w:r>
      <w:proofErr w:type="spellEnd"/>
    </w:p>
    <w:p w14:paraId="57BAFC65" w14:textId="77777777" w:rsidR="002A5DB2" w:rsidRPr="002A5DB2" w:rsidRDefault="002A5DB2" w:rsidP="002A5DB2">
      <w:pPr>
        <w:bidi/>
        <w:jc w:val="both"/>
        <w:rPr>
          <w:rFonts w:cs="David" w:hint="cs"/>
          <w:rtl/>
        </w:rPr>
      </w:pPr>
      <w:r w:rsidRPr="002A5DB2">
        <w:rPr>
          <w:rFonts w:cs="David" w:hint="cs"/>
          <w:rtl/>
        </w:rPr>
        <w:t xml:space="preserve">אלי </w:t>
      </w:r>
      <w:proofErr w:type="spellStart"/>
      <w:r w:rsidRPr="002A5DB2">
        <w:rPr>
          <w:rFonts w:cs="David" w:hint="cs"/>
          <w:rtl/>
        </w:rPr>
        <w:t>אפללו</w:t>
      </w:r>
      <w:proofErr w:type="spellEnd"/>
    </w:p>
    <w:p w14:paraId="3B7194BF" w14:textId="77777777" w:rsidR="002A5DB2" w:rsidRPr="002A5DB2" w:rsidRDefault="002A5DB2" w:rsidP="002A5DB2">
      <w:pPr>
        <w:bidi/>
        <w:jc w:val="both"/>
        <w:rPr>
          <w:rFonts w:cs="David" w:hint="cs"/>
          <w:rtl/>
        </w:rPr>
      </w:pPr>
      <w:r w:rsidRPr="002A5DB2">
        <w:rPr>
          <w:rFonts w:cs="David" w:hint="cs"/>
          <w:rtl/>
        </w:rPr>
        <w:t>אורי אריאל</w:t>
      </w:r>
    </w:p>
    <w:p w14:paraId="0F642600" w14:textId="77777777" w:rsidR="002A5DB2" w:rsidRPr="002A5DB2" w:rsidRDefault="002A5DB2" w:rsidP="002A5DB2">
      <w:pPr>
        <w:bidi/>
        <w:jc w:val="both"/>
        <w:rPr>
          <w:rFonts w:cs="David" w:hint="cs"/>
          <w:rtl/>
        </w:rPr>
      </w:pPr>
      <w:r w:rsidRPr="002A5DB2">
        <w:rPr>
          <w:rFonts w:cs="David" w:hint="cs"/>
          <w:rtl/>
        </w:rPr>
        <w:t>יצחק זיו</w:t>
      </w:r>
    </w:p>
    <w:p w14:paraId="101293D6" w14:textId="77777777" w:rsidR="002A5DB2" w:rsidRPr="002A5DB2" w:rsidRDefault="002A5DB2" w:rsidP="002A5DB2">
      <w:pPr>
        <w:bidi/>
        <w:jc w:val="both"/>
        <w:rPr>
          <w:rFonts w:cs="David" w:hint="cs"/>
          <w:rtl/>
        </w:rPr>
      </w:pPr>
      <w:proofErr w:type="spellStart"/>
      <w:r w:rsidRPr="002A5DB2">
        <w:rPr>
          <w:rFonts w:cs="David" w:hint="cs"/>
          <w:rtl/>
        </w:rPr>
        <w:t>נאדיה</w:t>
      </w:r>
      <w:proofErr w:type="spellEnd"/>
      <w:r w:rsidRPr="002A5DB2">
        <w:rPr>
          <w:rFonts w:cs="David" w:hint="cs"/>
          <w:rtl/>
        </w:rPr>
        <w:t xml:space="preserve"> חילו</w:t>
      </w:r>
    </w:p>
    <w:p w14:paraId="33BE374F" w14:textId="77777777" w:rsidR="002A5DB2" w:rsidRPr="002A5DB2" w:rsidRDefault="002A5DB2" w:rsidP="002A5DB2">
      <w:pPr>
        <w:bidi/>
        <w:jc w:val="both"/>
        <w:rPr>
          <w:rFonts w:cs="David" w:hint="cs"/>
          <w:rtl/>
        </w:rPr>
      </w:pPr>
      <w:proofErr w:type="spellStart"/>
      <w:r w:rsidRPr="002A5DB2">
        <w:rPr>
          <w:rFonts w:cs="David" w:hint="cs"/>
          <w:rtl/>
        </w:rPr>
        <w:t>אחמד</w:t>
      </w:r>
      <w:proofErr w:type="spellEnd"/>
      <w:r w:rsidRPr="002A5DB2">
        <w:rPr>
          <w:rFonts w:cs="David" w:hint="cs"/>
          <w:rtl/>
        </w:rPr>
        <w:t xml:space="preserve"> טיבי</w:t>
      </w:r>
    </w:p>
    <w:p w14:paraId="235C9EE1" w14:textId="77777777" w:rsidR="002A5DB2" w:rsidRPr="002A5DB2" w:rsidRDefault="002A5DB2" w:rsidP="002A5DB2">
      <w:pPr>
        <w:bidi/>
        <w:jc w:val="both"/>
        <w:rPr>
          <w:rFonts w:cs="David" w:hint="cs"/>
          <w:rtl/>
        </w:rPr>
      </w:pPr>
      <w:r w:rsidRPr="002A5DB2">
        <w:rPr>
          <w:rFonts w:cs="David" w:hint="cs"/>
          <w:rtl/>
        </w:rPr>
        <w:t xml:space="preserve">שלי </w:t>
      </w:r>
      <w:proofErr w:type="spellStart"/>
      <w:r w:rsidRPr="002A5DB2">
        <w:rPr>
          <w:rFonts w:cs="David" w:hint="cs"/>
          <w:rtl/>
        </w:rPr>
        <w:t>יחימוביץ</w:t>
      </w:r>
      <w:proofErr w:type="spellEnd"/>
    </w:p>
    <w:p w14:paraId="3347D4A9" w14:textId="77777777" w:rsidR="002A5DB2" w:rsidRPr="002A5DB2" w:rsidRDefault="002A5DB2" w:rsidP="002A5DB2">
      <w:pPr>
        <w:bidi/>
        <w:jc w:val="both"/>
        <w:rPr>
          <w:rFonts w:cs="David" w:hint="cs"/>
          <w:rtl/>
        </w:rPr>
      </w:pPr>
      <w:r w:rsidRPr="002A5DB2">
        <w:rPr>
          <w:rFonts w:cs="David" w:hint="cs"/>
          <w:rtl/>
        </w:rPr>
        <w:t xml:space="preserve">יעקב </w:t>
      </w:r>
      <w:proofErr w:type="spellStart"/>
      <w:r w:rsidRPr="002A5DB2">
        <w:rPr>
          <w:rFonts w:cs="David" w:hint="cs"/>
          <w:rtl/>
        </w:rPr>
        <w:t>מרגי</w:t>
      </w:r>
      <w:proofErr w:type="spellEnd"/>
    </w:p>
    <w:p w14:paraId="65B636B4" w14:textId="77777777" w:rsidR="002A5DB2" w:rsidRPr="002A5DB2" w:rsidRDefault="002A5DB2" w:rsidP="002A5DB2">
      <w:pPr>
        <w:bidi/>
        <w:jc w:val="both"/>
        <w:rPr>
          <w:rFonts w:cs="David" w:hint="cs"/>
          <w:rtl/>
        </w:rPr>
      </w:pPr>
      <w:r w:rsidRPr="002A5DB2">
        <w:rPr>
          <w:rFonts w:cs="David" w:hint="cs"/>
          <w:rtl/>
        </w:rPr>
        <w:t xml:space="preserve">יורם </w:t>
      </w:r>
      <w:proofErr w:type="spellStart"/>
      <w:r w:rsidRPr="002A5DB2">
        <w:rPr>
          <w:rFonts w:cs="David" w:hint="cs"/>
          <w:rtl/>
        </w:rPr>
        <w:t>מרציאנו</w:t>
      </w:r>
      <w:proofErr w:type="spellEnd"/>
    </w:p>
    <w:p w14:paraId="1A5D7308" w14:textId="77777777" w:rsidR="002A5DB2" w:rsidRPr="002A5DB2" w:rsidRDefault="002A5DB2" w:rsidP="002A5DB2">
      <w:pPr>
        <w:bidi/>
        <w:jc w:val="both"/>
        <w:rPr>
          <w:rFonts w:cs="David" w:hint="cs"/>
          <w:rtl/>
        </w:rPr>
      </w:pPr>
      <w:r w:rsidRPr="002A5DB2">
        <w:rPr>
          <w:rFonts w:cs="David" w:hint="cs"/>
          <w:rtl/>
        </w:rPr>
        <w:t>גדעון סער</w:t>
      </w:r>
    </w:p>
    <w:p w14:paraId="0E12B301" w14:textId="77777777" w:rsidR="002A5DB2" w:rsidRPr="002A5DB2" w:rsidRDefault="002A5DB2" w:rsidP="002A5DB2">
      <w:pPr>
        <w:bidi/>
        <w:jc w:val="both"/>
        <w:rPr>
          <w:rFonts w:cs="David" w:hint="cs"/>
          <w:rtl/>
        </w:rPr>
      </w:pPr>
    </w:p>
    <w:p w14:paraId="7E69F092" w14:textId="77777777" w:rsidR="002A5DB2" w:rsidRPr="002A5DB2" w:rsidRDefault="002A5DB2" w:rsidP="002A5DB2">
      <w:pPr>
        <w:bidi/>
        <w:jc w:val="both"/>
        <w:rPr>
          <w:rFonts w:cs="David"/>
          <w:rtl/>
        </w:rPr>
      </w:pPr>
    </w:p>
    <w:p w14:paraId="413F0E9E" w14:textId="77777777" w:rsidR="002A5DB2" w:rsidRPr="002A5DB2" w:rsidRDefault="002A5DB2" w:rsidP="002A5DB2">
      <w:pPr>
        <w:tabs>
          <w:tab w:val="left" w:pos="1788"/>
          <w:tab w:val="left" w:pos="3631"/>
        </w:tabs>
        <w:bidi/>
        <w:jc w:val="both"/>
        <w:rPr>
          <w:rFonts w:cs="David" w:hint="cs"/>
          <w:rtl/>
        </w:rPr>
      </w:pPr>
      <w:r w:rsidRPr="002A5DB2">
        <w:rPr>
          <w:rFonts w:cs="David"/>
          <w:b/>
          <w:bCs/>
          <w:u w:val="single"/>
          <w:rtl/>
        </w:rPr>
        <w:t>מוזמנים</w:t>
      </w:r>
      <w:r w:rsidRPr="002A5DB2">
        <w:rPr>
          <w:rFonts w:cs="David"/>
          <w:rtl/>
        </w:rPr>
        <w:t>:</w:t>
      </w:r>
    </w:p>
    <w:p w14:paraId="2B20ADB9" w14:textId="77777777" w:rsidR="002A5DB2" w:rsidRPr="002A5DB2" w:rsidRDefault="002A5DB2" w:rsidP="002A5DB2">
      <w:pPr>
        <w:bidi/>
        <w:jc w:val="both"/>
        <w:rPr>
          <w:rFonts w:cs="David"/>
          <w:rtl/>
        </w:rPr>
      </w:pPr>
    </w:p>
    <w:p w14:paraId="1FB56262" w14:textId="77777777" w:rsidR="002A5DB2" w:rsidRPr="002A5DB2" w:rsidRDefault="002A5DB2" w:rsidP="002A5DB2">
      <w:pPr>
        <w:bidi/>
        <w:jc w:val="both"/>
        <w:rPr>
          <w:rFonts w:cs="David" w:hint="cs"/>
          <w:rtl/>
        </w:rPr>
      </w:pPr>
      <w:r w:rsidRPr="002A5DB2">
        <w:rPr>
          <w:rFonts w:cs="David" w:hint="cs"/>
          <w:rtl/>
        </w:rPr>
        <w:t xml:space="preserve">אייל ינון </w:t>
      </w:r>
      <w:r w:rsidRPr="002A5DB2">
        <w:rPr>
          <w:rFonts w:cs="David" w:hint="cs"/>
          <w:rtl/>
        </w:rPr>
        <w:tab/>
      </w:r>
      <w:r w:rsidRPr="002A5DB2">
        <w:rPr>
          <w:rFonts w:cs="David" w:hint="cs"/>
          <w:rtl/>
        </w:rPr>
        <w:tab/>
        <w:t>- מזכיר הכנסת</w:t>
      </w:r>
    </w:p>
    <w:p w14:paraId="0C8C0AB8" w14:textId="77777777" w:rsidR="002A5DB2" w:rsidRPr="002A5DB2" w:rsidRDefault="002A5DB2" w:rsidP="002A5DB2">
      <w:pPr>
        <w:bidi/>
        <w:jc w:val="both"/>
        <w:rPr>
          <w:rFonts w:cs="David" w:hint="cs"/>
          <w:rtl/>
        </w:rPr>
      </w:pPr>
      <w:proofErr w:type="spellStart"/>
      <w:r w:rsidRPr="002A5DB2">
        <w:rPr>
          <w:rFonts w:cs="David" w:hint="cs"/>
          <w:rtl/>
        </w:rPr>
        <w:t>נאזם</w:t>
      </w:r>
      <w:proofErr w:type="spellEnd"/>
      <w:r w:rsidRPr="002A5DB2">
        <w:rPr>
          <w:rFonts w:cs="David" w:hint="cs"/>
          <w:rtl/>
        </w:rPr>
        <w:t xml:space="preserve"> בדר</w:t>
      </w:r>
      <w:r w:rsidRPr="002A5DB2">
        <w:rPr>
          <w:rFonts w:cs="David" w:hint="cs"/>
          <w:rtl/>
        </w:rPr>
        <w:tab/>
      </w:r>
      <w:r w:rsidRPr="002A5DB2">
        <w:rPr>
          <w:rFonts w:cs="David" w:hint="cs"/>
          <w:rtl/>
        </w:rPr>
        <w:tab/>
        <w:t>- סגן מזכיר הכנסת</w:t>
      </w:r>
    </w:p>
    <w:p w14:paraId="7383E266" w14:textId="77777777" w:rsidR="002A5DB2" w:rsidRPr="002A5DB2" w:rsidRDefault="002A5DB2" w:rsidP="002A5DB2">
      <w:pPr>
        <w:bidi/>
        <w:jc w:val="both"/>
        <w:rPr>
          <w:rFonts w:cs="David" w:hint="cs"/>
          <w:rtl/>
        </w:rPr>
      </w:pPr>
      <w:r w:rsidRPr="002A5DB2">
        <w:rPr>
          <w:rFonts w:cs="David" w:hint="cs"/>
          <w:rtl/>
        </w:rPr>
        <w:t xml:space="preserve">ירדנה </w:t>
      </w:r>
      <w:proofErr w:type="spellStart"/>
      <w:r w:rsidRPr="002A5DB2">
        <w:rPr>
          <w:rFonts w:cs="David" w:hint="cs"/>
          <w:rtl/>
        </w:rPr>
        <w:t>מלר</w:t>
      </w:r>
      <w:proofErr w:type="spellEnd"/>
      <w:r w:rsidRPr="002A5DB2">
        <w:rPr>
          <w:rFonts w:cs="David" w:hint="cs"/>
          <w:rtl/>
        </w:rPr>
        <w:t xml:space="preserve"> </w:t>
      </w:r>
      <w:proofErr w:type="spellStart"/>
      <w:r w:rsidRPr="002A5DB2">
        <w:rPr>
          <w:rFonts w:cs="David" w:hint="cs"/>
          <w:rtl/>
        </w:rPr>
        <w:t>הורביץ</w:t>
      </w:r>
      <w:proofErr w:type="spellEnd"/>
      <w:r w:rsidRPr="002A5DB2">
        <w:rPr>
          <w:rFonts w:cs="David" w:hint="cs"/>
          <w:rtl/>
        </w:rPr>
        <w:tab/>
        <w:t>- סגנית מזכיר הכנסת</w:t>
      </w:r>
    </w:p>
    <w:p w14:paraId="25914DAE" w14:textId="77777777" w:rsidR="002A5DB2" w:rsidRPr="002A5DB2" w:rsidRDefault="002A5DB2" w:rsidP="002A5DB2">
      <w:pPr>
        <w:bidi/>
        <w:jc w:val="both"/>
        <w:rPr>
          <w:rFonts w:cs="David" w:hint="cs"/>
          <w:rtl/>
        </w:rPr>
      </w:pPr>
      <w:r w:rsidRPr="002A5DB2">
        <w:rPr>
          <w:rFonts w:cs="David" w:hint="cs"/>
          <w:rtl/>
        </w:rPr>
        <w:t>שלומי בלבן</w:t>
      </w:r>
      <w:r w:rsidRPr="002A5DB2">
        <w:rPr>
          <w:rFonts w:cs="David" w:hint="cs"/>
          <w:rtl/>
        </w:rPr>
        <w:tab/>
      </w:r>
      <w:r w:rsidRPr="002A5DB2">
        <w:rPr>
          <w:rFonts w:cs="David" w:hint="cs"/>
          <w:rtl/>
        </w:rPr>
        <w:tab/>
        <w:t>- מתמחה, הלשכה המשפטית</w:t>
      </w:r>
    </w:p>
    <w:p w14:paraId="525DD1F8" w14:textId="77777777" w:rsidR="002A5DB2" w:rsidRPr="002A5DB2" w:rsidRDefault="002A5DB2" w:rsidP="002A5DB2">
      <w:pPr>
        <w:bidi/>
        <w:jc w:val="both"/>
        <w:rPr>
          <w:rFonts w:cs="David" w:hint="cs"/>
          <w:rtl/>
        </w:rPr>
      </w:pPr>
    </w:p>
    <w:p w14:paraId="744CF50D" w14:textId="77777777" w:rsidR="002A5DB2" w:rsidRPr="002A5DB2" w:rsidRDefault="002A5DB2" w:rsidP="002A5DB2">
      <w:pPr>
        <w:bidi/>
        <w:jc w:val="both"/>
        <w:rPr>
          <w:rFonts w:cs="David" w:hint="cs"/>
          <w:rtl/>
        </w:rPr>
      </w:pPr>
    </w:p>
    <w:p w14:paraId="4761EB62" w14:textId="77777777" w:rsidR="002A5DB2" w:rsidRPr="002A5DB2" w:rsidRDefault="002A5DB2" w:rsidP="002A5DB2">
      <w:pPr>
        <w:bidi/>
        <w:jc w:val="both"/>
        <w:rPr>
          <w:rFonts w:cs="David"/>
          <w:rtl/>
        </w:rPr>
      </w:pPr>
    </w:p>
    <w:p w14:paraId="128FEB97" w14:textId="77777777" w:rsidR="002A5DB2" w:rsidRPr="002A5DB2" w:rsidRDefault="002A5DB2" w:rsidP="002A5DB2">
      <w:pPr>
        <w:tabs>
          <w:tab w:val="left" w:pos="1930"/>
        </w:tabs>
        <w:bidi/>
        <w:jc w:val="both"/>
        <w:rPr>
          <w:rFonts w:cs="David" w:hint="cs"/>
          <w:rtl/>
        </w:rPr>
      </w:pPr>
      <w:r w:rsidRPr="002A5DB2">
        <w:rPr>
          <w:rFonts w:cs="David"/>
          <w:b/>
          <w:bCs/>
          <w:u w:val="single"/>
          <w:rtl/>
        </w:rPr>
        <w:t>יוע</w:t>
      </w:r>
      <w:r w:rsidRPr="002A5DB2">
        <w:rPr>
          <w:rFonts w:cs="David" w:hint="cs"/>
          <w:b/>
          <w:bCs/>
          <w:u w:val="single"/>
          <w:rtl/>
        </w:rPr>
        <w:t>צת</w:t>
      </w:r>
      <w:r w:rsidRPr="002A5DB2">
        <w:rPr>
          <w:rFonts w:cs="David"/>
          <w:b/>
          <w:bCs/>
          <w:u w:val="single"/>
          <w:rtl/>
        </w:rPr>
        <w:t xml:space="preserve"> משפטי</w:t>
      </w:r>
      <w:r w:rsidRPr="002A5DB2">
        <w:rPr>
          <w:rFonts w:cs="David" w:hint="cs"/>
          <w:b/>
          <w:bCs/>
          <w:u w:val="single"/>
          <w:rtl/>
        </w:rPr>
        <w:t>ת</w:t>
      </w:r>
      <w:r w:rsidRPr="002A5DB2">
        <w:rPr>
          <w:rFonts w:cs="David"/>
          <w:rtl/>
        </w:rPr>
        <w:t>:</w:t>
      </w:r>
      <w:r w:rsidRPr="002A5DB2">
        <w:rPr>
          <w:rFonts w:cs="David" w:hint="cs"/>
          <w:rtl/>
        </w:rPr>
        <w:t xml:space="preserve"> ארבל </w:t>
      </w:r>
      <w:proofErr w:type="spellStart"/>
      <w:r w:rsidRPr="002A5DB2">
        <w:rPr>
          <w:rFonts w:cs="David" w:hint="cs"/>
          <w:rtl/>
        </w:rPr>
        <w:t>אסטרחן</w:t>
      </w:r>
      <w:proofErr w:type="spellEnd"/>
    </w:p>
    <w:p w14:paraId="364DC34B" w14:textId="77777777" w:rsidR="002A5DB2" w:rsidRPr="002A5DB2" w:rsidRDefault="002A5DB2" w:rsidP="002A5DB2">
      <w:pPr>
        <w:bidi/>
        <w:jc w:val="both"/>
        <w:rPr>
          <w:rFonts w:cs="David"/>
          <w:rtl/>
        </w:rPr>
      </w:pPr>
    </w:p>
    <w:p w14:paraId="6049DA01" w14:textId="77777777" w:rsidR="002A5DB2" w:rsidRPr="002A5DB2" w:rsidRDefault="002A5DB2" w:rsidP="002A5DB2">
      <w:pPr>
        <w:tabs>
          <w:tab w:val="left" w:pos="1930"/>
        </w:tabs>
        <w:bidi/>
        <w:jc w:val="both"/>
        <w:rPr>
          <w:rFonts w:cs="David" w:hint="cs"/>
          <w:rtl/>
        </w:rPr>
      </w:pPr>
      <w:r w:rsidRPr="002A5DB2">
        <w:rPr>
          <w:rFonts w:cs="David"/>
          <w:b/>
          <w:bCs/>
          <w:u w:val="single"/>
          <w:rtl/>
        </w:rPr>
        <w:t>מנהלת הוועדה</w:t>
      </w:r>
      <w:r w:rsidRPr="002A5DB2">
        <w:rPr>
          <w:rFonts w:cs="David"/>
          <w:rtl/>
        </w:rPr>
        <w:t>:</w:t>
      </w:r>
      <w:r w:rsidRPr="002A5DB2">
        <w:rPr>
          <w:rFonts w:cs="David" w:hint="cs"/>
          <w:b/>
          <w:bCs/>
          <w:rtl/>
        </w:rPr>
        <w:t xml:space="preserve"> </w:t>
      </w:r>
      <w:r w:rsidRPr="002A5DB2">
        <w:rPr>
          <w:rFonts w:cs="David" w:hint="cs"/>
          <w:rtl/>
        </w:rPr>
        <w:t xml:space="preserve">אתי בן-יוסף </w:t>
      </w:r>
    </w:p>
    <w:p w14:paraId="0C3D3654" w14:textId="77777777" w:rsidR="002A5DB2" w:rsidRPr="002A5DB2" w:rsidRDefault="002A5DB2" w:rsidP="002A5DB2">
      <w:pPr>
        <w:bidi/>
        <w:jc w:val="both"/>
        <w:rPr>
          <w:rFonts w:cs="David"/>
          <w:rtl/>
        </w:rPr>
      </w:pPr>
    </w:p>
    <w:p w14:paraId="2359DF74" w14:textId="77777777" w:rsidR="002A5DB2" w:rsidRPr="002A5DB2" w:rsidRDefault="002A5DB2" w:rsidP="002A5DB2">
      <w:pPr>
        <w:tabs>
          <w:tab w:val="left" w:pos="1930"/>
        </w:tabs>
        <w:bidi/>
        <w:jc w:val="both"/>
        <w:rPr>
          <w:rFonts w:cs="David" w:hint="cs"/>
          <w:rtl/>
        </w:rPr>
      </w:pPr>
      <w:r w:rsidRPr="002A5DB2">
        <w:rPr>
          <w:rFonts w:cs="David" w:hint="cs"/>
          <w:b/>
          <w:bCs/>
          <w:u w:val="single"/>
          <w:rtl/>
        </w:rPr>
        <w:t xml:space="preserve">רשמת </w:t>
      </w:r>
      <w:proofErr w:type="spellStart"/>
      <w:r w:rsidRPr="002A5DB2">
        <w:rPr>
          <w:rFonts w:cs="David" w:hint="cs"/>
          <w:b/>
          <w:bCs/>
          <w:u w:val="single"/>
          <w:rtl/>
        </w:rPr>
        <w:t>פרלמנטרית</w:t>
      </w:r>
      <w:proofErr w:type="spellEnd"/>
      <w:r w:rsidRPr="002A5DB2">
        <w:rPr>
          <w:rFonts w:cs="David"/>
          <w:rtl/>
        </w:rPr>
        <w:t>:</w:t>
      </w:r>
      <w:r w:rsidRPr="002A5DB2">
        <w:rPr>
          <w:rFonts w:cs="David" w:hint="cs"/>
          <w:rtl/>
        </w:rPr>
        <w:t xml:space="preserve"> סיגל </w:t>
      </w:r>
      <w:proofErr w:type="spellStart"/>
      <w:r w:rsidRPr="002A5DB2">
        <w:rPr>
          <w:rFonts w:cs="David" w:hint="cs"/>
          <w:rtl/>
        </w:rPr>
        <w:t>גורדון</w:t>
      </w:r>
      <w:proofErr w:type="spellEnd"/>
      <w:r w:rsidRPr="002A5DB2">
        <w:rPr>
          <w:rFonts w:cs="David" w:hint="cs"/>
          <w:rtl/>
        </w:rPr>
        <w:t xml:space="preserve"> </w:t>
      </w:r>
    </w:p>
    <w:p w14:paraId="49DE1BB0" w14:textId="77777777" w:rsidR="002A5DB2" w:rsidRPr="002A5DB2" w:rsidRDefault="002A5DB2" w:rsidP="002A5DB2">
      <w:pPr>
        <w:bidi/>
        <w:jc w:val="both"/>
        <w:rPr>
          <w:rFonts w:cs="David" w:hint="cs"/>
          <w:b/>
          <w:bCs/>
          <w:rtl/>
        </w:rPr>
      </w:pPr>
    </w:p>
    <w:p w14:paraId="68D911C4" w14:textId="77777777" w:rsidR="002A5DB2" w:rsidRPr="002A5DB2" w:rsidRDefault="002A5DB2" w:rsidP="002A5DB2">
      <w:pPr>
        <w:pStyle w:val="Heading5"/>
        <w:rPr>
          <w:rFonts w:hint="cs"/>
          <w:sz w:val="24"/>
          <w:rtl/>
        </w:rPr>
      </w:pPr>
    </w:p>
    <w:p w14:paraId="6A8B7C72" w14:textId="77777777" w:rsidR="002A5DB2" w:rsidRPr="002A5DB2" w:rsidRDefault="002A5DB2" w:rsidP="002A5DB2">
      <w:pPr>
        <w:pStyle w:val="Heading5"/>
        <w:rPr>
          <w:sz w:val="24"/>
          <w:rtl/>
        </w:rPr>
      </w:pPr>
      <w:r w:rsidRPr="002A5DB2">
        <w:rPr>
          <w:sz w:val="24"/>
          <w:rtl/>
        </w:rPr>
        <w:t xml:space="preserve"> </w:t>
      </w:r>
    </w:p>
    <w:p w14:paraId="0431FF01" w14:textId="77777777" w:rsidR="002A5DB2" w:rsidRPr="002A5DB2" w:rsidRDefault="002A5DB2" w:rsidP="002A5DB2">
      <w:pPr>
        <w:bidi/>
        <w:jc w:val="both"/>
        <w:rPr>
          <w:rFonts w:cs="David" w:hint="cs"/>
          <w:rtl/>
        </w:rPr>
      </w:pPr>
    </w:p>
    <w:p w14:paraId="0D1077D2" w14:textId="77777777" w:rsidR="002A5DB2" w:rsidRPr="002A5DB2" w:rsidRDefault="002A5DB2" w:rsidP="002A5DB2">
      <w:pPr>
        <w:bidi/>
        <w:jc w:val="center"/>
        <w:rPr>
          <w:rFonts w:cs="David" w:hint="cs"/>
          <w:b/>
          <w:bCs/>
          <w:u w:val="single"/>
          <w:rtl/>
        </w:rPr>
      </w:pPr>
      <w:r w:rsidRPr="002A5DB2">
        <w:rPr>
          <w:rFonts w:cs="David"/>
          <w:rtl/>
        </w:rPr>
        <w:br w:type="page"/>
      </w:r>
      <w:r w:rsidRPr="002A5DB2">
        <w:rPr>
          <w:rFonts w:cs="David" w:hint="cs"/>
          <w:b/>
          <w:bCs/>
          <w:u w:val="single"/>
          <w:rtl/>
        </w:rPr>
        <w:lastRenderedPageBreak/>
        <w:t>קביעת מסגרת הדיון להצעות להביע אי אמון בממשלה</w:t>
      </w:r>
    </w:p>
    <w:p w14:paraId="4BD17E71" w14:textId="77777777" w:rsidR="002A5DB2" w:rsidRDefault="002A5DB2" w:rsidP="002A5DB2">
      <w:pPr>
        <w:bidi/>
        <w:jc w:val="both"/>
        <w:rPr>
          <w:rFonts w:cs="David" w:hint="cs"/>
          <w:b/>
          <w:bCs/>
          <w:u w:val="single"/>
          <w:rtl/>
        </w:rPr>
      </w:pPr>
    </w:p>
    <w:p w14:paraId="3EEC9602" w14:textId="77777777" w:rsidR="002A5DB2" w:rsidRPr="002A5DB2" w:rsidRDefault="002A5DB2" w:rsidP="002A5DB2">
      <w:pPr>
        <w:bidi/>
        <w:jc w:val="both"/>
        <w:rPr>
          <w:rFonts w:cs="David" w:hint="cs"/>
          <w:b/>
          <w:bCs/>
          <w:u w:val="single"/>
          <w:rtl/>
        </w:rPr>
      </w:pPr>
    </w:p>
    <w:p w14:paraId="1543A638" w14:textId="77777777" w:rsidR="002A5DB2" w:rsidRPr="002A5DB2" w:rsidRDefault="002A5DB2" w:rsidP="002A5DB2">
      <w:pPr>
        <w:bidi/>
        <w:jc w:val="both"/>
        <w:rPr>
          <w:rFonts w:cs="David" w:hint="cs"/>
          <w:rtl/>
        </w:rPr>
      </w:pPr>
      <w:r w:rsidRPr="002A5DB2">
        <w:rPr>
          <w:rFonts w:cs="David" w:hint="cs"/>
          <w:u w:val="single"/>
          <w:rtl/>
        </w:rPr>
        <w:t>היו"ר דוד טל:</w:t>
      </w:r>
    </w:p>
    <w:p w14:paraId="5F4C5D80" w14:textId="77777777" w:rsidR="002A5DB2" w:rsidRPr="002A5DB2" w:rsidRDefault="002A5DB2" w:rsidP="002A5DB2">
      <w:pPr>
        <w:bidi/>
        <w:jc w:val="both"/>
        <w:rPr>
          <w:rFonts w:cs="David" w:hint="cs"/>
          <w:rtl/>
        </w:rPr>
      </w:pPr>
    </w:p>
    <w:p w14:paraId="0FABE952" w14:textId="77777777" w:rsidR="002A5DB2" w:rsidRPr="002A5DB2" w:rsidRDefault="002A5DB2" w:rsidP="002A5DB2">
      <w:pPr>
        <w:bidi/>
        <w:jc w:val="both"/>
        <w:rPr>
          <w:rFonts w:cs="David" w:hint="cs"/>
          <w:rtl/>
        </w:rPr>
      </w:pPr>
      <w:r w:rsidRPr="002A5DB2">
        <w:rPr>
          <w:rFonts w:cs="David" w:hint="cs"/>
          <w:rtl/>
        </w:rPr>
        <w:tab/>
        <w:t xml:space="preserve">בוקר טוב, אני מתכבד לפתוח את ישיבת ועדת הכנסת, על סדר יומנו: קביעת מסגרת הדיון להצעות להביע אי אמון בממשלה. כדרכנו בקודש, שלוש דקות ועשר דקות, אופוזיציה וקואליציה. מי בעד, מי נגד. </w:t>
      </w:r>
    </w:p>
    <w:p w14:paraId="51229EE4" w14:textId="77777777" w:rsidR="002A5DB2" w:rsidRPr="002A5DB2" w:rsidRDefault="002A5DB2" w:rsidP="002A5DB2">
      <w:pPr>
        <w:bidi/>
        <w:jc w:val="both"/>
        <w:rPr>
          <w:rFonts w:cs="David" w:hint="cs"/>
          <w:rtl/>
        </w:rPr>
      </w:pPr>
    </w:p>
    <w:p w14:paraId="38368232" w14:textId="77777777" w:rsidR="002A5DB2" w:rsidRPr="002A5DB2" w:rsidRDefault="002A5DB2" w:rsidP="002A5DB2">
      <w:pPr>
        <w:bidi/>
        <w:jc w:val="both"/>
        <w:rPr>
          <w:rFonts w:cs="David" w:hint="cs"/>
          <w:b/>
          <w:bCs/>
          <w:rtl/>
        </w:rPr>
      </w:pPr>
      <w:r w:rsidRPr="002A5DB2">
        <w:rPr>
          <w:rFonts w:cs="David" w:hint="cs"/>
          <w:b/>
          <w:bCs/>
          <w:rtl/>
        </w:rPr>
        <w:t>הצבעה</w:t>
      </w:r>
    </w:p>
    <w:p w14:paraId="1E2D8B30" w14:textId="77777777" w:rsidR="002A5DB2" w:rsidRPr="002A5DB2" w:rsidRDefault="002A5DB2" w:rsidP="002A5DB2">
      <w:pPr>
        <w:bidi/>
        <w:jc w:val="both"/>
        <w:rPr>
          <w:rFonts w:cs="David" w:hint="cs"/>
          <w:b/>
          <w:bCs/>
          <w:rtl/>
        </w:rPr>
      </w:pPr>
    </w:p>
    <w:p w14:paraId="54416DCE" w14:textId="77777777" w:rsidR="002A5DB2" w:rsidRPr="002A5DB2" w:rsidRDefault="002A5DB2" w:rsidP="002A5DB2">
      <w:pPr>
        <w:bidi/>
        <w:jc w:val="both"/>
        <w:rPr>
          <w:rFonts w:cs="David" w:hint="cs"/>
          <w:rtl/>
        </w:rPr>
      </w:pPr>
      <w:r w:rsidRPr="002A5DB2">
        <w:rPr>
          <w:rFonts w:cs="David" w:hint="cs"/>
          <w:rtl/>
        </w:rPr>
        <w:t xml:space="preserve">בעד </w:t>
      </w:r>
      <w:r w:rsidRPr="002A5DB2">
        <w:rPr>
          <w:rFonts w:cs="David"/>
          <w:rtl/>
        </w:rPr>
        <w:t>–</w:t>
      </w:r>
      <w:r w:rsidRPr="002A5DB2">
        <w:rPr>
          <w:rFonts w:cs="David" w:hint="cs"/>
          <w:rtl/>
        </w:rPr>
        <w:t xml:space="preserve"> רוב</w:t>
      </w:r>
    </w:p>
    <w:p w14:paraId="6D1E489B" w14:textId="77777777" w:rsidR="002A5DB2" w:rsidRPr="002A5DB2" w:rsidRDefault="002A5DB2" w:rsidP="002A5DB2">
      <w:pPr>
        <w:bidi/>
        <w:jc w:val="both"/>
        <w:rPr>
          <w:rFonts w:cs="David" w:hint="cs"/>
          <w:rtl/>
        </w:rPr>
      </w:pPr>
      <w:r w:rsidRPr="002A5DB2">
        <w:rPr>
          <w:rFonts w:cs="David" w:hint="cs"/>
          <w:rtl/>
        </w:rPr>
        <w:t xml:space="preserve">נגד </w:t>
      </w:r>
      <w:r w:rsidRPr="002A5DB2">
        <w:rPr>
          <w:rFonts w:cs="David"/>
          <w:rtl/>
        </w:rPr>
        <w:t>–</w:t>
      </w:r>
      <w:r w:rsidRPr="002A5DB2">
        <w:rPr>
          <w:rFonts w:cs="David" w:hint="cs"/>
          <w:rtl/>
        </w:rPr>
        <w:t xml:space="preserve"> אין</w:t>
      </w:r>
    </w:p>
    <w:p w14:paraId="3DD45B2B" w14:textId="77777777" w:rsidR="002A5DB2" w:rsidRPr="002A5DB2" w:rsidRDefault="002A5DB2" w:rsidP="002A5DB2">
      <w:pPr>
        <w:bidi/>
        <w:jc w:val="both"/>
        <w:rPr>
          <w:rFonts w:cs="David" w:hint="cs"/>
          <w:rtl/>
        </w:rPr>
      </w:pPr>
      <w:r w:rsidRPr="002A5DB2">
        <w:rPr>
          <w:rFonts w:cs="David" w:hint="cs"/>
          <w:rtl/>
        </w:rPr>
        <w:t xml:space="preserve">נמנעים </w:t>
      </w:r>
      <w:r w:rsidRPr="002A5DB2">
        <w:rPr>
          <w:rFonts w:cs="David"/>
          <w:rtl/>
        </w:rPr>
        <w:t>–</w:t>
      </w:r>
      <w:r w:rsidRPr="002A5DB2">
        <w:rPr>
          <w:rFonts w:cs="David" w:hint="cs"/>
          <w:rtl/>
        </w:rPr>
        <w:t xml:space="preserve"> אין </w:t>
      </w:r>
    </w:p>
    <w:p w14:paraId="16BA5A03" w14:textId="77777777" w:rsidR="002A5DB2" w:rsidRPr="002A5DB2" w:rsidRDefault="002A5DB2" w:rsidP="002A5DB2">
      <w:pPr>
        <w:bidi/>
        <w:jc w:val="both"/>
        <w:rPr>
          <w:rFonts w:cs="David" w:hint="cs"/>
          <w:rtl/>
        </w:rPr>
      </w:pPr>
      <w:r w:rsidRPr="002A5DB2">
        <w:rPr>
          <w:rFonts w:cs="David" w:hint="cs"/>
          <w:rtl/>
        </w:rPr>
        <w:t xml:space="preserve">ההצעה נתקבלה. </w:t>
      </w:r>
    </w:p>
    <w:p w14:paraId="061BF352" w14:textId="77777777" w:rsidR="002A5DB2" w:rsidRPr="002A5DB2" w:rsidRDefault="002A5DB2" w:rsidP="002A5DB2">
      <w:pPr>
        <w:bidi/>
        <w:jc w:val="both"/>
        <w:rPr>
          <w:rFonts w:cs="David" w:hint="cs"/>
          <w:rtl/>
        </w:rPr>
      </w:pPr>
    </w:p>
    <w:p w14:paraId="7952362D" w14:textId="77777777" w:rsidR="002A5DB2" w:rsidRPr="002A5DB2" w:rsidRDefault="002A5DB2" w:rsidP="002A5DB2">
      <w:pPr>
        <w:bidi/>
        <w:jc w:val="both"/>
        <w:rPr>
          <w:rFonts w:cs="David" w:hint="cs"/>
          <w:rtl/>
        </w:rPr>
      </w:pPr>
      <w:r w:rsidRPr="002A5DB2">
        <w:rPr>
          <w:rFonts w:cs="David" w:hint="cs"/>
          <w:u w:val="single"/>
          <w:rtl/>
        </w:rPr>
        <w:t>היו"ר דוד טל:</w:t>
      </w:r>
    </w:p>
    <w:p w14:paraId="61F54EB0" w14:textId="77777777" w:rsidR="002A5DB2" w:rsidRPr="002A5DB2" w:rsidRDefault="002A5DB2" w:rsidP="002A5DB2">
      <w:pPr>
        <w:bidi/>
        <w:jc w:val="both"/>
        <w:rPr>
          <w:rFonts w:cs="David" w:hint="cs"/>
          <w:rtl/>
        </w:rPr>
      </w:pPr>
    </w:p>
    <w:p w14:paraId="1AD896F9" w14:textId="77777777" w:rsidR="002A5DB2" w:rsidRPr="002A5DB2" w:rsidRDefault="002A5DB2" w:rsidP="002A5DB2">
      <w:pPr>
        <w:bidi/>
        <w:jc w:val="both"/>
        <w:rPr>
          <w:rFonts w:cs="David" w:hint="cs"/>
          <w:rtl/>
        </w:rPr>
      </w:pPr>
      <w:r w:rsidRPr="002A5DB2">
        <w:rPr>
          <w:rFonts w:cs="David" w:hint="cs"/>
          <w:rtl/>
        </w:rPr>
        <w:tab/>
        <w:t xml:space="preserve">אשר על כן, נמשיך במסורת שלנו, שלוש דקות ועשר דקות. </w:t>
      </w:r>
    </w:p>
    <w:p w14:paraId="02248A8E" w14:textId="77777777" w:rsidR="002A5DB2" w:rsidRPr="002A5DB2" w:rsidRDefault="002A5DB2" w:rsidP="002A5DB2">
      <w:pPr>
        <w:bidi/>
        <w:jc w:val="both"/>
        <w:rPr>
          <w:rFonts w:cs="David" w:hint="cs"/>
          <w:rtl/>
        </w:rPr>
      </w:pPr>
    </w:p>
    <w:p w14:paraId="4EE4109F" w14:textId="77777777" w:rsidR="002A5DB2" w:rsidRPr="002A5DB2" w:rsidRDefault="002A5DB2" w:rsidP="002A5DB2">
      <w:pPr>
        <w:bidi/>
        <w:jc w:val="both"/>
        <w:rPr>
          <w:rFonts w:cs="David" w:hint="cs"/>
          <w:rtl/>
        </w:rPr>
      </w:pPr>
      <w:r w:rsidRPr="002A5DB2">
        <w:rPr>
          <w:rFonts w:cs="David"/>
          <w:rtl/>
        </w:rPr>
        <w:br w:type="page"/>
      </w:r>
    </w:p>
    <w:p w14:paraId="1E5E95F5" w14:textId="77777777" w:rsidR="002A5DB2" w:rsidRPr="002A5DB2" w:rsidRDefault="002A5DB2" w:rsidP="002A5DB2">
      <w:pPr>
        <w:bidi/>
        <w:jc w:val="both"/>
        <w:rPr>
          <w:rFonts w:cs="David" w:hint="cs"/>
          <w:b/>
          <w:bCs/>
          <w:u w:val="single"/>
          <w:rtl/>
        </w:rPr>
      </w:pPr>
      <w:r w:rsidRPr="002A5DB2">
        <w:rPr>
          <w:rFonts w:cs="David" w:hint="cs"/>
          <w:b/>
          <w:bCs/>
          <w:u w:val="single"/>
          <w:rtl/>
        </w:rPr>
        <w:t xml:space="preserve">בקשות חברי הכנסת להקדמת הדיון בהצעות חוק פרטיות לפני הקריאה הטרומית </w:t>
      </w:r>
      <w:r w:rsidRPr="002A5DB2">
        <w:rPr>
          <w:rFonts w:cs="David"/>
          <w:b/>
          <w:bCs/>
          <w:u w:val="single"/>
          <w:rtl/>
        </w:rPr>
        <w:t>–</w:t>
      </w:r>
      <w:r w:rsidRPr="002A5DB2">
        <w:rPr>
          <w:rFonts w:cs="David" w:hint="cs"/>
          <w:b/>
          <w:bCs/>
          <w:u w:val="single"/>
          <w:rtl/>
        </w:rPr>
        <w:t xml:space="preserve"> דיון עקרוני </w:t>
      </w:r>
    </w:p>
    <w:p w14:paraId="2DAB9B97" w14:textId="77777777" w:rsidR="002A5DB2" w:rsidRPr="002A5DB2" w:rsidRDefault="002A5DB2" w:rsidP="002A5DB2">
      <w:pPr>
        <w:bidi/>
        <w:jc w:val="both"/>
        <w:rPr>
          <w:rFonts w:cs="David" w:hint="cs"/>
          <w:b/>
          <w:bCs/>
          <w:u w:val="single"/>
          <w:rtl/>
        </w:rPr>
      </w:pPr>
    </w:p>
    <w:p w14:paraId="2B7CC38D" w14:textId="77777777" w:rsidR="002A5DB2" w:rsidRPr="002A5DB2" w:rsidRDefault="002A5DB2" w:rsidP="002A5DB2">
      <w:pPr>
        <w:bidi/>
        <w:jc w:val="both"/>
        <w:rPr>
          <w:rFonts w:cs="David" w:hint="cs"/>
          <w:u w:val="single"/>
          <w:rtl/>
        </w:rPr>
      </w:pPr>
    </w:p>
    <w:p w14:paraId="6C66CDF0" w14:textId="77777777" w:rsidR="002A5DB2" w:rsidRPr="002A5DB2" w:rsidRDefault="002A5DB2" w:rsidP="002A5DB2">
      <w:pPr>
        <w:bidi/>
        <w:jc w:val="both"/>
        <w:rPr>
          <w:rFonts w:cs="David" w:hint="cs"/>
          <w:rtl/>
        </w:rPr>
      </w:pPr>
      <w:r w:rsidRPr="002A5DB2">
        <w:rPr>
          <w:rFonts w:cs="David" w:hint="cs"/>
          <w:u w:val="single"/>
          <w:rtl/>
        </w:rPr>
        <w:t>היו"ר דוד טל:</w:t>
      </w:r>
    </w:p>
    <w:p w14:paraId="3EF76899" w14:textId="77777777" w:rsidR="002A5DB2" w:rsidRPr="002A5DB2" w:rsidRDefault="002A5DB2" w:rsidP="002A5DB2">
      <w:pPr>
        <w:bidi/>
        <w:jc w:val="both"/>
        <w:rPr>
          <w:rFonts w:cs="David" w:hint="cs"/>
          <w:rtl/>
        </w:rPr>
      </w:pPr>
    </w:p>
    <w:p w14:paraId="34748B87" w14:textId="77777777" w:rsidR="002A5DB2" w:rsidRPr="002A5DB2" w:rsidRDefault="002A5DB2" w:rsidP="002A5DB2">
      <w:pPr>
        <w:bidi/>
        <w:jc w:val="both"/>
        <w:rPr>
          <w:rFonts w:cs="David" w:hint="cs"/>
          <w:rtl/>
        </w:rPr>
      </w:pPr>
      <w:r w:rsidRPr="002A5DB2">
        <w:rPr>
          <w:rFonts w:cs="David" w:hint="cs"/>
          <w:b/>
          <w:bCs/>
          <w:rtl/>
        </w:rPr>
        <w:tab/>
      </w:r>
      <w:r w:rsidRPr="002A5DB2">
        <w:rPr>
          <w:rFonts w:cs="David" w:hint="cs"/>
          <w:rtl/>
        </w:rPr>
        <w:t xml:space="preserve">אנחנו עוברים לדיון עקרוני בסוגיה של פטור מחובת הנחה. אני רוצה להקדים ולומר, שעיינתי בפרוטוקולים של יושבי ראש קודמים, הגעתי למסקנה, שמדי פעם בפעם  עולות בקשות לפטור מחובת הנחה, כל עוד שהבקשות לפטור מחובת הנחה הן בצורה </w:t>
      </w:r>
      <w:proofErr w:type="spellStart"/>
      <w:r w:rsidRPr="002A5DB2">
        <w:rPr>
          <w:rFonts w:cs="David" w:hint="cs"/>
          <w:rtl/>
        </w:rPr>
        <w:t>מידתית</w:t>
      </w:r>
      <w:proofErr w:type="spellEnd"/>
      <w:r w:rsidRPr="002A5DB2">
        <w:rPr>
          <w:rFonts w:cs="David" w:hint="cs"/>
          <w:rtl/>
        </w:rPr>
        <w:t xml:space="preserve"> וסבירה, זה בסדר. אבל נוצר מצב, שישנו איזשהו שיטפון של חברי הכנסת בבקשות לפטור מחובת הנחה.</w:t>
      </w:r>
    </w:p>
    <w:p w14:paraId="76197AA1" w14:textId="77777777" w:rsidR="002A5DB2" w:rsidRPr="002A5DB2" w:rsidRDefault="002A5DB2" w:rsidP="002A5DB2">
      <w:pPr>
        <w:bidi/>
        <w:jc w:val="both"/>
        <w:rPr>
          <w:rFonts w:cs="David" w:hint="cs"/>
          <w:rtl/>
        </w:rPr>
      </w:pPr>
    </w:p>
    <w:p w14:paraId="4A82625B" w14:textId="77777777" w:rsidR="002A5DB2" w:rsidRPr="002A5DB2" w:rsidRDefault="002A5DB2" w:rsidP="002A5DB2">
      <w:pPr>
        <w:bidi/>
        <w:jc w:val="both"/>
        <w:rPr>
          <w:rFonts w:cs="David" w:hint="cs"/>
          <w:rtl/>
        </w:rPr>
      </w:pPr>
      <w:r w:rsidRPr="002A5DB2">
        <w:rPr>
          <w:rFonts w:cs="David" w:hint="cs"/>
          <w:rtl/>
        </w:rPr>
        <w:tab/>
        <w:t xml:space="preserve">אני רוצה לומר, פטור מחובת הנחה זה כלי שאנחנו צריכים לאפשר לחברי הכנסת בגלל סיבות מיוחדות וחריגות להעלות ולתמוך בהם, בין אם הם חברים באופוזיציה ובין אם הם חברים בקואליציה. לתמוך בהם כאן בפטור מחובת הנחה, זה לא אומר שאנחנו חייבים לתמוך בהם לאחר מכן במליאה. אבל הוועדה הזאת צריכה להחליט לגבי החשיבות במתן הפטור בהצעות החוק הללו. זה לא חשוב אם אנחנו מהקואליציה או מהאופוזיציה. </w:t>
      </w:r>
      <w:proofErr w:type="spellStart"/>
      <w:r w:rsidRPr="002A5DB2">
        <w:rPr>
          <w:rFonts w:cs="David" w:hint="cs"/>
          <w:rtl/>
        </w:rPr>
        <w:t>דעקא</w:t>
      </w:r>
      <w:proofErr w:type="spellEnd"/>
      <w:r w:rsidRPr="002A5DB2">
        <w:rPr>
          <w:rFonts w:cs="David" w:hint="cs"/>
          <w:rtl/>
        </w:rPr>
        <w:t xml:space="preserve">, בזמן האחרון נוצר מצב, שיותר ויותר חברים מבקשים פטור מחובת הנחה והחלטתי לקיים דיון ברמה העקרונית לגבי פטור מחובת הנחה ורציתי לשמוע את דעת החברים על מנת להגיע להבנות בעניין בהסכמת החברים. </w:t>
      </w:r>
    </w:p>
    <w:p w14:paraId="07041E3F" w14:textId="77777777" w:rsidR="002A5DB2" w:rsidRPr="002A5DB2" w:rsidRDefault="002A5DB2" w:rsidP="002A5DB2">
      <w:pPr>
        <w:bidi/>
        <w:jc w:val="both"/>
        <w:rPr>
          <w:rFonts w:cs="David" w:hint="cs"/>
          <w:rtl/>
        </w:rPr>
      </w:pPr>
    </w:p>
    <w:p w14:paraId="4408FA8D" w14:textId="77777777" w:rsidR="002A5DB2" w:rsidRPr="002A5DB2" w:rsidRDefault="002A5DB2" w:rsidP="002A5DB2">
      <w:pPr>
        <w:bidi/>
        <w:jc w:val="both"/>
        <w:rPr>
          <w:rFonts w:cs="David" w:hint="cs"/>
          <w:rtl/>
        </w:rPr>
      </w:pPr>
      <w:r w:rsidRPr="002A5DB2">
        <w:rPr>
          <w:rFonts w:cs="David" w:hint="cs"/>
          <w:rtl/>
        </w:rPr>
        <w:tab/>
        <w:t xml:space="preserve">יש כמה הצעות, אני רוצה להעלות בפניכם גם אפשרויות נוספות, החברים כאן יחליטו מה נכון ומה טוב יותר כדי לצמצם את הפטורים הללו. </w:t>
      </w:r>
    </w:p>
    <w:p w14:paraId="2780DEBF" w14:textId="77777777" w:rsidR="002A5DB2" w:rsidRPr="002A5DB2" w:rsidRDefault="002A5DB2" w:rsidP="002A5DB2">
      <w:pPr>
        <w:bidi/>
        <w:jc w:val="both"/>
        <w:rPr>
          <w:rFonts w:cs="David" w:hint="cs"/>
          <w:rtl/>
        </w:rPr>
      </w:pPr>
    </w:p>
    <w:p w14:paraId="15EE11F7" w14:textId="77777777" w:rsidR="002A5DB2" w:rsidRPr="002A5DB2" w:rsidRDefault="002A5DB2" w:rsidP="002A5DB2">
      <w:pPr>
        <w:bidi/>
        <w:jc w:val="both"/>
        <w:rPr>
          <w:rFonts w:cs="David" w:hint="cs"/>
          <w:rtl/>
        </w:rPr>
      </w:pPr>
      <w:r w:rsidRPr="002A5DB2">
        <w:rPr>
          <w:rFonts w:cs="David" w:hint="cs"/>
          <w:rtl/>
        </w:rPr>
        <w:tab/>
        <w:t xml:space="preserve">היום ישנה חובת נוכחות של שליש מחברי הוועדה ואנחנו יכולים להחליט, שרק שליש או חצי מחברי הוועדה שתמכו בפטור הזה, הפטור הזה יקבל תוקף. </w:t>
      </w:r>
    </w:p>
    <w:p w14:paraId="6933FCA1" w14:textId="77777777" w:rsidR="002A5DB2" w:rsidRPr="002A5DB2" w:rsidRDefault="002A5DB2" w:rsidP="002A5DB2">
      <w:pPr>
        <w:bidi/>
        <w:jc w:val="both"/>
        <w:rPr>
          <w:rFonts w:cs="David" w:hint="cs"/>
          <w:rtl/>
        </w:rPr>
      </w:pPr>
    </w:p>
    <w:p w14:paraId="0A6FACC5" w14:textId="77777777" w:rsidR="002A5DB2" w:rsidRPr="002A5DB2" w:rsidRDefault="002A5DB2" w:rsidP="002A5DB2">
      <w:pPr>
        <w:bidi/>
        <w:jc w:val="both"/>
        <w:rPr>
          <w:rFonts w:cs="David" w:hint="cs"/>
          <w:rtl/>
        </w:rPr>
      </w:pPr>
      <w:r w:rsidRPr="002A5DB2">
        <w:rPr>
          <w:rFonts w:cs="David" w:hint="cs"/>
          <w:u w:val="single"/>
          <w:rtl/>
        </w:rPr>
        <w:t>גדעון סער:</w:t>
      </w:r>
    </w:p>
    <w:p w14:paraId="7943B3D7" w14:textId="77777777" w:rsidR="002A5DB2" w:rsidRPr="002A5DB2" w:rsidRDefault="002A5DB2" w:rsidP="002A5DB2">
      <w:pPr>
        <w:bidi/>
        <w:jc w:val="both"/>
        <w:rPr>
          <w:rFonts w:cs="David" w:hint="cs"/>
          <w:rtl/>
        </w:rPr>
      </w:pPr>
    </w:p>
    <w:p w14:paraId="35573ABD" w14:textId="77777777" w:rsidR="002A5DB2" w:rsidRPr="002A5DB2" w:rsidRDefault="002A5DB2" w:rsidP="002A5DB2">
      <w:pPr>
        <w:bidi/>
        <w:jc w:val="both"/>
        <w:rPr>
          <w:rFonts w:cs="David" w:hint="cs"/>
          <w:rtl/>
        </w:rPr>
      </w:pPr>
      <w:r w:rsidRPr="002A5DB2">
        <w:rPr>
          <w:rFonts w:cs="David" w:hint="cs"/>
          <w:rtl/>
        </w:rPr>
        <w:tab/>
        <w:t xml:space="preserve">חצי זה וטו של הקואליציה. </w:t>
      </w:r>
    </w:p>
    <w:p w14:paraId="6E753368" w14:textId="77777777" w:rsidR="002A5DB2" w:rsidRPr="002A5DB2" w:rsidRDefault="002A5DB2" w:rsidP="002A5DB2">
      <w:pPr>
        <w:bidi/>
        <w:jc w:val="both"/>
        <w:rPr>
          <w:rFonts w:cs="David" w:hint="cs"/>
          <w:rtl/>
        </w:rPr>
      </w:pPr>
    </w:p>
    <w:p w14:paraId="21421950" w14:textId="77777777" w:rsidR="002A5DB2" w:rsidRPr="002A5DB2" w:rsidRDefault="002A5DB2" w:rsidP="002A5DB2">
      <w:pPr>
        <w:bidi/>
        <w:jc w:val="both"/>
        <w:rPr>
          <w:rFonts w:cs="David" w:hint="cs"/>
          <w:rtl/>
        </w:rPr>
      </w:pPr>
      <w:r w:rsidRPr="002A5DB2">
        <w:rPr>
          <w:rFonts w:cs="David" w:hint="cs"/>
          <w:u w:val="single"/>
          <w:rtl/>
        </w:rPr>
        <w:t>היו"ר דוד טל:</w:t>
      </w:r>
    </w:p>
    <w:p w14:paraId="7FD1E7B4" w14:textId="77777777" w:rsidR="002A5DB2" w:rsidRPr="002A5DB2" w:rsidRDefault="002A5DB2" w:rsidP="002A5DB2">
      <w:pPr>
        <w:bidi/>
        <w:jc w:val="both"/>
        <w:rPr>
          <w:rFonts w:cs="David" w:hint="cs"/>
          <w:rtl/>
        </w:rPr>
      </w:pPr>
    </w:p>
    <w:p w14:paraId="32B2D5D5" w14:textId="77777777" w:rsidR="002A5DB2" w:rsidRPr="002A5DB2" w:rsidRDefault="002A5DB2" w:rsidP="002A5DB2">
      <w:pPr>
        <w:bidi/>
        <w:jc w:val="both"/>
        <w:rPr>
          <w:rFonts w:cs="David" w:hint="cs"/>
          <w:rtl/>
        </w:rPr>
      </w:pPr>
      <w:r w:rsidRPr="002A5DB2">
        <w:rPr>
          <w:rFonts w:cs="David" w:hint="cs"/>
          <w:rtl/>
        </w:rPr>
        <w:tab/>
        <w:t xml:space="preserve">זה גם בסדר. אפשר לעשות גם הגבלה מספרית מבחינת סמכות הוועדה, למשל, נשיאות הכנסת לא מאשרת יותר מחמישה נושאים לדיון אז  ועדת הכנסת יכולה להחליט, שלא לאשר מכך וכך פטורים. אני מעלה כמה הצעות, לאחר מכן חברי הכנסת יוכלו להתייחס אליהן. </w:t>
      </w:r>
    </w:p>
    <w:p w14:paraId="11C22685" w14:textId="77777777" w:rsidR="002A5DB2" w:rsidRPr="002A5DB2" w:rsidRDefault="002A5DB2" w:rsidP="002A5DB2">
      <w:pPr>
        <w:bidi/>
        <w:jc w:val="both"/>
        <w:rPr>
          <w:rFonts w:cs="David" w:hint="cs"/>
          <w:rtl/>
        </w:rPr>
      </w:pPr>
    </w:p>
    <w:p w14:paraId="604C837F" w14:textId="77777777" w:rsidR="002A5DB2" w:rsidRPr="002A5DB2" w:rsidRDefault="002A5DB2" w:rsidP="002A5DB2">
      <w:pPr>
        <w:bidi/>
        <w:jc w:val="both"/>
        <w:rPr>
          <w:rFonts w:cs="David" w:hint="cs"/>
          <w:rtl/>
        </w:rPr>
      </w:pPr>
      <w:r w:rsidRPr="002A5DB2">
        <w:rPr>
          <w:rFonts w:cs="David" w:hint="cs"/>
          <w:rtl/>
        </w:rPr>
        <w:tab/>
        <w:t xml:space="preserve">ישנה אפשרות נוספת להגבלה מבחינה מספרית, היו הצעות שלא יוכלו להציע יותר ממספר חוקים - - - </w:t>
      </w:r>
    </w:p>
    <w:p w14:paraId="725D8E67" w14:textId="77777777" w:rsidR="002A5DB2" w:rsidRPr="002A5DB2" w:rsidRDefault="002A5DB2" w:rsidP="002A5DB2">
      <w:pPr>
        <w:bidi/>
        <w:jc w:val="both"/>
        <w:rPr>
          <w:rFonts w:cs="David" w:hint="cs"/>
          <w:rtl/>
        </w:rPr>
      </w:pPr>
    </w:p>
    <w:p w14:paraId="0A2CFB82" w14:textId="77777777" w:rsidR="002A5DB2" w:rsidRPr="002A5DB2" w:rsidRDefault="002A5DB2" w:rsidP="002A5DB2">
      <w:pPr>
        <w:bidi/>
        <w:jc w:val="both"/>
        <w:rPr>
          <w:rFonts w:cs="David" w:hint="cs"/>
          <w:rtl/>
        </w:rPr>
      </w:pPr>
      <w:r w:rsidRPr="002A5DB2">
        <w:rPr>
          <w:rFonts w:cs="David" w:hint="cs"/>
          <w:u w:val="single"/>
          <w:rtl/>
        </w:rPr>
        <w:t>מזכיר הכנסת אייל ינון:</w:t>
      </w:r>
    </w:p>
    <w:p w14:paraId="7AB967E4" w14:textId="77777777" w:rsidR="002A5DB2" w:rsidRPr="002A5DB2" w:rsidRDefault="002A5DB2" w:rsidP="002A5DB2">
      <w:pPr>
        <w:bidi/>
        <w:jc w:val="both"/>
        <w:rPr>
          <w:rFonts w:cs="David" w:hint="cs"/>
          <w:rtl/>
        </w:rPr>
      </w:pPr>
    </w:p>
    <w:p w14:paraId="35D3827A" w14:textId="77777777" w:rsidR="002A5DB2" w:rsidRPr="002A5DB2" w:rsidRDefault="002A5DB2" w:rsidP="002A5DB2">
      <w:pPr>
        <w:bidi/>
        <w:jc w:val="both"/>
        <w:rPr>
          <w:rFonts w:cs="David" w:hint="cs"/>
          <w:rtl/>
        </w:rPr>
      </w:pPr>
      <w:r w:rsidRPr="002A5DB2">
        <w:rPr>
          <w:rFonts w:cs="David" w:hint="cs"/>
          <w:rtl/>
        </w:rPr>
        <w:tab/>
        <w:t xml:space="preserve">זה לא קשור לנושא הזה. </w:t>
      </w:r>
    </w:p>
    <w:p w14:paraId="0E41447C" w14:textId="77777777" w:rsidR="002A5DB2" w:rsidRPr="002A5DB2" w:rsidRDefault="002A5DB2" w:rsidP="002A5DB2">
      <w:pPr>
        <w:bidi/>
        <w:jc w:val="both"/>
        <w:rPr>
          <w:rFonts w:cs="David" w:hint="cs"/>
          <w:rtl/>
        </w:rPr>
      </w:pPr>
    </w:p>
    <w:p w14:paraId="78ED0B6E" w14:textId="77777777" w:rsidR="002A5DB2" w:rsidRPr="002A5DB2" w:rsidRDefault="002A5DB2" w:rsidP="002A5DB2">
      <w:pPr>
        <w:bidi/>
        <w:jc w:val="both"/>
        <w:rPr>
          <w:rFonts w:cs="David" w:hint="cs"/>
          <w:rtl/>
        </w:rPr>
      </w:pPr>
      <w:r w:rsidRPr="002A5DB2">
        <w:rPr>
          <w:rFonts w:cs="David" w:hint="cs"/>
          <w:u w:val="single"/>
          <w:rtl/>
        </w:rPr>
        <w:t>היו"ר דוד טל:</w:t>
      </w:r>
    </w:p>
    <w:p w14:paraId="38DC789E" w14:textId="77777777" w:rsidR="002A5DB2" w:rsidRPr="002A5DB2" w:rsidRDefault="002A5DB2" w:rsidP="002A5DB2">
      <w:pPr>
        <w:bidi/>
        <w:jc w:val="both"/>
        <w:rPr>
          <w:rFonts w:cs="David" w:hint="cs"/>
          <w:rtl/>
        </w:rPr>
      </w:pPr>
    </w:p>
    <w:p w14:paraId="7D0C1066" w14:textId="77777777" w:rsidR="002A5DB2" w:rsidRPr="002A5DB2" w:rsidRDefault="002A5DB2" w:rsidP="002A5DB2">
      <w:pPr>
        <w:bidi/>
        <w:jc w:val="both"/>
        <w:rPr>
          <w:rFonts w:cs="David" w:hint="cs"/>
          <w:rtl/>
        </w:rPr>
      </w:pPr>
      <w:r w:rsidRPr="002A5DB2">
        <w:rPr>
          <w:rFonts w:cs="David" w:hint="cs"/>
          <w:rtl/>
        </w:rPr>
        <w:tab/>
        <w:t xml:space="preserve">אני רוצה לומר, שכאן חבר כנסת לא יכול לבקש למשל יותר משניים-שלושה פטורים במושב - - - </w:t>
      </w:r>
    </w:p>
    <w:p w14:paraId="52DE1270" w14:textId="77777777" w:rsidR="002A5DB2" w:rsidRPr="002A5DB2" w:rsidRDefault="002A5DB2" w:rsidP="002A5DB2">
      <w:pPr>
        <w:bidi/>
        <w:jc w:val="both"/>
        <w:rPr>
          <w:rFonts w:cs="David" w:hint="cs"/>
          <w:rtl/>
        </w:rPr>
      </w:pPr>
    </w:p>
    <w:p w14:paraId="2C76366B" w14:textId="77777777" w:rsidR="002A5DB2" w:rsidRPr="002A5DB2" w:rsidRDefault="002A5DB2" w:rsidP="002A5DB2">
      <w:pPr>
        <w:bidi/>
        <w:jc w:val="both"/>
        <w:rPr>
          <w:rFonts w:cs="David" w:hint="cs"/>
          <w:rtl/>
        </w:rPr>
      </w:pPr>
      <w:r w:rsidRPr="002A5DB2">
        <w:rPr>
          <w:rFonts w:cs="David" w:hint="cs"/>
          <w:u w:val="single"/>
          <w:rtl/>
        </w:rPr>
        <w:t xml:space="preserve">שלי </w:t>
      </w:r>
      <w:proofErr w:type="spellStart"/>
      <w:r w:rsidRPr="002A5DB2">
        <w:rPr>
          <w:rFonts w:cs="David" w:hint="cs"/>
          <w:u w:val="single"/>
          <w:rtl/>
        </w:rPr>
        <w:t>יחימוביץ</w:t>
      </w:r>
      <w:proofErr w:type="spellEnd"/>
      <w:r w:rsidRPr="002A5DB2">
        <w:rPr>
          <w:rFonts w:cs="David" w:hint="cs"/>
          <w:u w:val="single"/>
          <w:rtl/>
        </w:rPr>
        <w:t>:</w:t>
      </w:r>
    </w:p>
    <w:p w14:paraId="4E1277A5" w14:textId="77777777" w:rsidR="002A5DB2" w:rsidRPr="002A5DB2" w:rsidRDefault="002A5DB2" w:rsidP="002A5DB2">
      <w:pPr>
        <w:bidi/>
        <w:jc w:val="both"/>
        <w:rPr>
          <w:rFonts w:cs="David" w:hint="cs"/>
          <w:rtl/>
        </w:rPr>
      </w:pPr>
    </w:p>
    <w:p w14:paraId="3584C770" w14:textId="77777777" w:rsidR="002A5DB2" w:rsidRPr="002A5DB2" w:rsidRDefault="002A5DB2" w:rsidP="002A5DB2">
      <w:pPr>
        <w:bidi/>
        <w:jc w:val="both"/>
        <w:rPr>
          <w:rFonts w:cs="David" w:hint="cs"/>
          <w:rtl/>
        </w:rPr>
      </w:pPr>
      <w:r w:rsidRPr="002A5DB2">
        <w:rPr>
          <w:rFonts w:cs="David" w:hint="cs"/>
          <w:rtl/>
        </w:rPr>
        <w:tab/>
        <w:t xml:space="preserve">או לסיעה, כמו בחקיקה. </w:t>
      </w:r>
    </w:p>
    <w:p w14:paraId="41E3ED01" w14:textId="77777777" w:rsidR="002A5DB2" w:rsidRPr="002A5DB2" w:rsidRDefault="002A5DB2" w:rsidP="002A5DB2">
      <w:pPr>
        <w:bidi/>
        <w:jc w:val="both"/>
        <w:rPr>
          <w:rFonts w:cs="David" w:hint="cs"/>
          <w:rtl/>
        </w:rPr>
      </w:pPr>
    </w:p>
    <w:p w14:paraId="6008069E" w14:textId="77777777" w:rsidR="002A5DB2" w:rsidRPr="002A5DB2" w:rsidRDefault="002A5DB2" w:rsidP="002A5DB2">
      <w:pPr>
        <w:bidi/>
        <w:jc w:val="both"/>
        <w:rPr>
          <w:rFonts w:cs="David" w:hint="cs"/>
          <w:rtl/>
        </w:rPr>
      </w:pPr>
      <w:r w:rsidRPr="002A5DB2">
        <w:rPr>
          <w:rFonts w:cs="David" w:hint="cs"/>
          <w:u w:val="single"/>
          <w:rtl/>
        </w:rPr>
        <w:t>היו"ר דוד טל:</w:t>
      </w:r>
    </w:p>
    <w:p w14:paraId="2EF2D1A3" w14:textId="77777777" w:rsidR="002A5DB2" w:rsidRPr="002A5DB2" w:rsidRDefault="002A5DB2" w:rsidP="002A5DB2">
      <w:pPr>
        <w:bidi/>
        <w:jc w:val="both"/>
        <w:rPr>
          <w:rFonts w:cs="David" w:hint="cs"/>
          <w:rtl/>
        </w:rPr>
      </w:pPr>
    </w:p>
    <w:p w14:paraId="346125D2" w14:textId="77777777" w:rsidR="002A5DB2" w:rsidRPr="002A5DB2" w:rsidRDefault="002A5DB2" w:rsidP="002A5DB2">
      <w:pPr>
        <w:bidi/>
        <w:jc w:val="both"/>
        <w:rPr>
          <w:rFonts w:cs="David" w:hint="cs"/>
          <w:rtl/>
        </w:rPr>
      </w:pPr>
      <w:r w:rsidRPr="002A5DB2">
        <w:rPr>
          <w:rFonts w:cs="David" w:hint="cs"/>
          <w:rtl/>
        </w:rPr>
        <w:tab/>
        <w:t xml:space="preserve">או לסיעה, כמו חקיקה. אם זה יהיה סיעתי, יהיה קל יותר להתנהל. ואם לא, אז יכול להיווצר מצב, שלקראת סוף המושב נוצף בהצעות של  חברי כנסת שלא ניצלו את הפטור מחובת הנחה.  </w:t>
      </w:r>
    </w:p>
    <w:p w14:paraId="0DF4A755" w14:textId="77777777" w:rsidR="002A5DB2" w:rsidRPr="002A5DB2" w:rsidRDefault="002A5DB2" w:rsidP="002A5DB2">
      <w:pPr>
        <w:bidi/>
        <w:jc w:val="both"/>
        <w:rPr>
          <w:rFonts w:cs="David" w:hint="cs"/>
          <w:rtl/>
        </w:rPr>
      </w:pPr>
    </w:p>
    <w:p w14:paraId="7DC42AA3" w14:textId="77777777" w:rsidR="002A5DB2" w:rsidRPr="002A5DB2" w:rsidRDefault="002A5DB2" w:rsidP="002A5DB2">
      <w:pPr>
        <w:bidi/>
        <w:jc w:val="both"/>
        <w:rPr>
          <w:rFonts w:cs="David" w:hint="cs"/>
          <w:rtl/>
        </w:rPr>
      </w:pPr>
      <w:r w:rsidRPr="002A5DB2">
        <w:rPr>
          <w:rFonts w:cs="David" w:hint="cs"/>
          <w:u w:val="single"/>
          <w:rtl/>
        </w:rPr>
        <w:t xml:space="preserve">יעקב </w:t>
      </w:r>
      <w:proofErr w:type="spellStart"/>
      <w:r w:rsidRPr="002A5DB2">
        <w:rPr>
          <w:rFonts w:cs="David" w:hint="cs"/>
          <w:u w:val="single"/>
          <w:rtl/>
        </w:rPr>
        <w:t>מרגי</w:t>
      </w:r>
      <w:proofErr w:type="spellEnd"/>
      <w:r w:rsidRPr="002A5DB2">
        <w:rPr>
          <w:rFonts w:cs="David" w:hint="cs"/>
          <w:u w:val="single"/>
          <w:rtl/>
        </w:rPr>
        <w:t>:</w:t>
      </w:r>
    </w:p>
    <w:p w14:paraId="69A4A959" w14:textId="77777777" w:rsidR="002A5DB2" w:rsidRPr="002A5DB2" w:rsidRDefault="002A5DB2" w:rsidP="002A5DB2">
      <w:pPr>
        <w:bidi/>
        <w:jc w:val="both"/>
        <w:rPr>
          <w:rFonts w:cs="David" w:hint="cs"/>
          <w:rtl/>
        </w:rPr>
      </w:pPr>
    </w:p>
    <w:p w14:paraId="6D01982A" w14:textId="77777777" w:rsidR="002A5DB2" w:rsidRPr="002A5DB2" w:rsidRDefault="002A5DB2" w:rsidP="002A5DB2">
      <w:pPr>
        <w:bidi/>
        <w:jc w:val="both"/>
        <w:rPr>
          <w:rFonts w:cs="David" w:hint="cs"/>
          <w:rtl/>
        </w:rPr>
      </w:pPr>
      <w:r w:rsidRPr="002A5DB2">
        <w:rPr>
          <w:rFonts w:cs="David" w:hint="cs"/>
          <w:rtl/>
        </w:rPr>
        <w:tab/>
        <w:t xml:space="preserve">אדוני היושב ראש,  לכולנו יש כאן תחושה,  שלפעמים זה מוגזם לתת פטור  בוועדה כמעט לכל דבר. אבל גם שינוי צריך להיעשות בדחילו </w:t>
      </w:r>
      <w:proofErr w:type="spellStart"/>
      <w:r w:rsidRPr="002A5DB2">
        <w:rPr>
          <w:rFonts w:cs="David" w:hint="cs"/>
          <w:rtl/>
        </w:rPr>
        <w:t>ורחימו</w:t>
      </w:r>
      <w:proofErr w:type="spellEnd"/>
      <w:r w:rsidRPr="002A5DB2">
        <w:rPr>
          <w:rFonts w:cs="David" w:hint="cs"/>
          <w:rtl/>
        </w:rPr>
        <w:t xml:space="preserve">. אם ניקח את היחס של הצעות חוק שמונחות על שולחן הכנסת לעומת הצעות חוק שמגיעות לידי כלל חקיקה ובכלל דיון, נראה שהפטור מחובת הנחה </w:t>
      </w:r>
      <w:r w:rsidRPr="002A5DB2">
        <w:rPr>
          <w:rFonts w:cs="David"/>
          <w:rtl/>
        </w:rPr>
        <w:t>–</w:t>
      </w:r>
      <w:r w:rsidRPr="002A5DB2">
        <w:rPr>
          <w:rFonts w:cs="David" w:hint="cs"/>
          <w:rtl/>
        </w:rPr>
        <w:t xml:space="preserve"> כרגע אני מציין נקודות זכות - - - </w:t>
      </w:r>
    </w:p>
    <w:p w14:paraId="7137857B" w14:textId="77777777" w:rsidR="002A5DB2" w:rsidRPr="002A5DB2" w:rsidRDefault="002A5DB2" w:rsidP="002A5DB2">
      <w:pPr>
        <w:bidi/>
        <w:jc w:val="both"/>
        <w:rPr>
          <w:rFonts w:cs="David" w:hint="cs"/>
          <w:rtl/>
        </w:rPr>
      </w:pPr>
    </w:p>
    <w:p w14:paraId="7A08B432" w14:textId="77777777" w:rsidR="002A5DB2" w:rsidRPr="002A5DB2" w:rsidRDefault="002A5DB2" w:rsidP="002A5DB2">
      <w:pPr>
        <w:bidi/>
        <w:jc w:val="both"/>
        <w:rPr>
          <w:rFonts w:cs="David" w:hint="cs"/>
          <w:rtl/>
        </w:rPr>
      </w:pPr>
      <w:r w:rsidRPr="002A5DB2">
        <w:rPr>
          <w:rFonts w:cs="David" w:hint="cs"/>
          <w:u w:val="single"/>
          <w:rtl/>
        </w:rPr>
        <w:t>היו"ר דוד טל:</w:t>
      </w:r>
    </w:p>
    <w:p w14:paraId="3AF5CD63" w14:textId="77777777" w:rsidR="002A5DB2" w:rsidRPr="002A5DB2" w:rsidRDefault="002A5DB2" w:rsidP="002A5DB2">
      <w:pPr>
        <w:bidi/>
        <w:jc w:val="both"/>
        <w:rPr>
          <w:rFonts w:cs="David" w:hint="cs"/>
          <w:rtl/>
        </w:rPr>
      </w:pPr>
    </w:p>
    <w:p w14:paraId="02D5261C" w14:textId="77777777" w:rsidR="002A5DB2" w:rsidRPr="002A5DB2" w:rsidRDefault="002A5DB2" w:rsidP="002A5DB2">
      <w:pPr>
        <w:bidi/>
        <w:jc w:val="both"/>
        <w:rPr>
          <w:rFonts w:cs="David" w:hint="cs"/>
          <w:rtl/>
        </w:rPr>
      </w:pPr>
      <w:r w:rsidRPr="002A5DB2">
        <w:rPr>
          <w:rFonts w:cs="David" w:hint="cs"/>
          <w:rtl/>
        </w:rPr>
        <w:tab/>
        <w:t xml:space="preserve">כרגע אין קואליציה אופוזיציה, אנחנו מדברים על טובת העניין. </w:t>
      </w:r>
    </w:p>
    <w:p w14:paraId="4623BD2A" w14:textId="77777777" w:rsidR="002A5DB2" w:rsidRPr="002A5DB2" w:rsidRDefault="002A5DB2" w:rsidP="002A5DB2">
      <w:pPr>
        <w:bidi/>
        <w:jc w:val="both"/>
        <w:rPr>
          <w:rFonts w:cs="David" w:hint="cs"/>
          <w:rtl/>
        </w:rPr>
      </w:pPr>
    </w:p>
    <w:p w14:paraId="641CC88D" w14:textId="77777777" w:rsidR="002A5DB2" w:rsidRPr="002A5DB2" w:rsidRDefault="002A5DB2" w:rsidP="002A5DB2">
      <w:pPr>
        <w:bidi/>
        <w:jc w:val="both"/>
        <w:rPr>
          <w:rFonts w:cs="David" w:hint="cs"/>
          <w:rtl/>
        </w:rPr>
      </w:pPr>
      <w:r w:rsidRPr="002A5DB2">
        <w:rPr>
          <w:rFonts w:cs="David" w:hint="cs"/>
          <w:u w:val="single"/>
          <w:rtl/>
        </w:rPr>
        <w:t xml:space="preserve">יעקב </w:t>
      </w:r>
      <w:proofErr w:type="spellStart"/>
      <w:r w:rsidRPr="002A5DB2">
        <w:rPr>
          <w:rFonts w:cs="David" w:hint="cs"/>
          <w:u w:val="single"/>
          <w:rtl/>
        </w:rPr>
        <w:t>מרגי</w:t>
      </w:r>
      <w:proofErr w:type="spellEnd"/>
      <w:r w:rsidRPr="002A5DB2">
        <w:rPr>
          <w:rFonts w:cs="David" w:hint="cs"/>
          <w:u w:val="single"/>
          <w:rtl/>
        </w:rPr>
        <w:t>:</w:t>
      </w:r>
    </w:p>
    <w:p w14:paraId="3F46C754" w14:textId="77777777" w:rsidR="002A5DB2" w:rsidRPr="002A5DB2" w:rsidRDefault="002A5DB2" w:rsidP="002A5DB2">
      <w:pPr>
        <w:bidi/>
        <w:jc w:val="both"/>
        <w:rPr>
          <w:rFonts w:cs="David" w:hint="cs"/>
          <w:rtl/>
        </w:rPr>
      </w:pPr>
    </w:p>
    <w:p w14:paraId="1959AFE5" w14:textId="77777777" w:rsidR="002A5DB2" w:rsidRPr="002A5DB2" w:rsidRDefault="002A5DB2" w:rsidP="002A5DB2">
      <w:pPr>
        <w:bidi/>
        <w:jc w:val="both"/>
        <w:rPr>
          <w:rFonts w:cs="David" w:hint="cs"/>
          <w:rtl/>
        </w:rPr>
      </w:pPr>
      <w:r w:rsidRPr="002A5DB2">
        <w:rPr>
          <w:rFonts w:cs="David" w:hint="cs"/>
          <w:rtl/>
        </w:rPr>
        <w:tab/>
        <w:t xml:space="preserve">זה תורם לדיון ותורם לסדר היום של הכנסת לעומת הצעות חוק רבות שמונחות ולא מגיעות כלל לדיון. חבר כנסת מבקש פטור מחובת הנחה בדרך כלל מכיוון שעברה הצעת חוק זהה או שהמציע הקודם ממתין לו ורוצה להצטרף להליך החקיקה, או שהנושא אקטואלי היום ובעוד חודשיים-שלושה הנושא כבר לא יהיה על סדר הזה ולא יהיה מניע לחקיקה. </w:t>
      </w:r>
    </w:p>
    <w:p w14:paraId="20BD9785" w14:textId="77777777" w:rsidR="002A5DB2" w:rsidRPr="002A5DB2" w:rsidRDefault="002A5DB2" w:rsidP="002A5DB2">
      <w:pPr>
        <w:bidi/>
        <w:jc w:val="both"/>
        <w:rPr>
          <w:rFonts w:cs="David" w:hint="cs"/>
          <w:rtl/>
        </w:rPr>
      </w:pPr>
    </w:p>
    <w:p w14:paraId="246A8D0E" w14:textId="77777777" w:rsidR="002A5DB2" w:rsidRPr="002A5DB2" w:rsidRDefault="002A5DB2" w:rsidP="002A5DB2">
      <w:pPr>
        <w:bidi/>
        <w:jc w:val="both"/>
        <w:rPr>
          <w:rFonts w:cs="David" w:hint="cs"/>
          <w:rtl/>
        </w:rPr>
      </w:pPr>
      <w:r w:rsidRPr="002A5DB2">
        <w:rPr>
          <w:rFonts w:cs="David" w:hint="cs"/>
          <w:rtl/>
        </w:rPr>
        <w:tab/>
        <w:t xml:space="preserve">לפעמים אנחנו נמצאים כאן עם תחושה קשה, שחבר כנסת הניח הצעת חוק, אין מציאות כזאת שהוא יניח הצעת חוק ולא יבקש עליה פטור מחובת הנחה. זה גם לא מקובל ולכן כאן צריך למצוא את האיזונים ולקבוע את המקרים המיוחדים. לא הייתי רוצה להגביל את הכמות וגם לא את הסיעה, הייתי רוצה לקבוע בנסיבות מיוחדות ולכן צריך למנות אותן. </w:t>
      </w:r>
    </w:p>
    <w:p w14:paraId="26B20D5B" w14:textId="77777777" w:rsidR="002A5DB2" w:rsidRPr="002A5DB2" w:rsidRDefault="002A5DB2" w:rsidP="002A5DB2">
      <w:pPr>
        <w:bidi/>
        <w:jc w:val="both"/>
        <w:rPr>
          <w:rFonts w:cs="David" w:hint="cs"/>
          <w:rtl/>
        </w:rPr>
      </w:pPr>
    </w:p>
    <w:p w14:paraId="17B7298A" w14:textId="77777777" w:rsidR="002A5DB2" w:rsidRPr="002A5DB2" w:rsidRDefault="002A5DB2" w:rsidP="002A5DB2">
      <w:pPr>
        <w:bidi/>
        <w:jc w:val="both"/>
        <w:rPr>
          <w:rFonts w:cs="David" w:hint="cs"/>
          <w:rtl/>
        </w:rPr>
      </w:pPr>
      <w:r w:rsidRPr="002A5DB2">
        <w:rPr>
          <w:rFonts w:cs="David" w:hint="cs"/>
          <w:u w:val="single"/>
          <w:rtl/>
        </w:rPr>
        <w:t>היו"ר דוד טל:</w:t>
      </w:r>
    </w:p>
    <w:p w14:paraId="68C13F90" w14:textId="77777777" w:rsidR="002A5DB2" w:rsidRPr="002A5DB2" w:rsidRDefault="002A5DB2" w:rsidP="002A5DB2">
      <w:pPr>
        <w:bidi/>
        <w:jc w:val="both"/>
        <w:rPr>
          <w:rFonts w:cs="David" w:hint="cs"/>
          <w:rtl/>
        </w:rPr>
      </w:pPr>
    </w:p>
    <w:p w14:paraId="58B06C80" w14:textId="77777777" w:rsidR="002A5DB2" w:rsidRPr="002A5DB2" w:rsidRDefault="002A5DB2" w:rsidP="002A5DB2">
      <w:pPr>
        <w:bidi/>
        <w:jc w:val="both"/>
        <w:rPr>
          <w:rFonts w:cs="David" w:hint="cs"/>
          <w:rtl/>
        </w:rPr>
      </w:pPr>
      <w:r w:rsidRPr="002A5DB2">
        <w:rPr>
          <w:rFonts w:cs="David" w:hint="cs"/>
          <w:rtl/>
        </w:rPr>
        <w:tab/>
        <w:t xml:space="preserve">אבל אנחנו רואים גם את התוצאות. </w:t>
      </w:r>
    </w:p>
    <w:p w14:paraId="033F47A4" w14:textId="77777777" w:rsidR="002A5DB2" w:rsidRPr="002A5DB2" w:rsidRDefault="002A5DB2" w:rsidP="002A5DB2">
      <w:pPr>
        <w:bidi/>
        <w:jc w:val="both"/>
        <w:rPr>
          <w:rFonts w:cs="David" w:hint="cs"/>
          <w:rtl/>
        </w:rPr>
      </w:pPr>
    </w:p>
    <w:p w14:paraId="2DAC0997" w14:textId="77777777" w:rsidR="002A5DB2" w:rsidRPr="002A5DB2" w:rsidRDefault="002A5DB2" w:rsidP="002A5DB2">
      <w:pPr>
        <w:bidi/>
        <w:jc w:val="both"/>
        <w:rPr>
          <w:rFonts w:cs="David" w:hint="cs"/>
          <w:rtl/>
        </w:rPr>
      </w:pPr>
      <w:r w:rsidRPr="002A5DB2">
        <w:rPr>
          <w:rFonts w:cs="David" w:hint="cs"/>
          <w:u w:val="single"/>
          <w:rtl/>
        </w:rPr>
        <w:t xml:space="preserve">יעקב </w:t>
      </w:r>
      <w:proofErr w:type="spellStart"/>
      <w:r w:rsidRPr="002A5DB2">
        <w:rPr>
          <w:rFonts w:cs="David" w:hint="cs"/>
          <w:u w:val="single"/>
          <w:rtl/>
        </w:rPr>
        <w:t>מרגי</w:t>
      </w:r>
      <w:proofErr w:type="spellEnd"/>
      <w:r w:rsidRPr="002A5DB2">
        <w:rPr>
          <w:rFonts w:cs="David" w:hint="cs"/>
          <w:u w:val="single"/>
          <w:rtl/>
        </w:rPr>
        <w:t>:</w:t>
      </w:r>
    </w:p>
    <w:p w14:paraId="3BF8A360" w14:textId="77777777" w:rsidR="002A5DB2" w:rsidRPr="002A5DB2" w:rsidRDefault="002A5DB2" w:rsidP="002A5DB2">
      <w:pPr>
        <w:bidi/>
        <w:jc w:val="both"/>
        <w:rPr>
          <w:rFonts w:cs="David" w:hint="cs"/>
          <w:rtl/>
        </w:rPr>
      </w:pPr>
    </w:p>
    <w:p w14:paraId="4CA06939" w14:textId="77777777" w:rsidR="002A5DB2" w:rsidRPr="002A5DB2" w:rsidRDefault="002A5DB2" w:rsidP="002A5DB2">
      <w:pPr>
        <w:bidi/>
        <w:jc w:val="both"/>
        <w:rPr>
          <w:rFonts w:cs="David" w:hint="cs"/>
          <w:rtl/>
        </w:rPr>
      </w:pPr>
      <w:r w:rsidRPr="002A5DB2">
        <w:rPr>
          <w:rFonts w:cs="David" w:hint="cs"/>
          <w:rtl/>
        </w:rPr>
        <w:tab/>
        <w:t xml:space="preserve">כי אנחנו מקלים ראש. לכן אני אומר, לציין את הנסיבות המיוחדות. </w:t>
      </w:r>
    </w:p>
    <w:p w14:paraId="40F19742" w14:textId="77777777" w:rsidR="002A5DB2" w:rsidRPr="002A5DB2" w:rsidRDefault="002A5DB2" w:rsidP="002A5DB2">
      <w:pPr>
        <w:bidi/>
        <w:jc w:val="both"/>
        <w:rPr>
          <w:rFonts w:cs="David" w:hint="cs"/>
          <w:rtl/>
        </w:rPr>
      </w:pPr>
    </w:p>
    <w:p w14:paraId="0F4499DE" w14:textId="77777777" w:rsidR="002A5DB2" w:rsidRPr="002A5DB2" w:rsidRDefault="002A5DB2" w:rsidP="002A5DB2">
      <w:pPr>
        <w:bidi/>
        <w:jc w:val="both"/>
        <w:rPr>
          <w:rFonts w:cs="David" w:hint="cs"/>
          <w:rtl/>
        </w:rPr>
      </w:pPr>
      <w:r w:rsidRPr="002A5DB2">
        <w:rPr>
          <w:rFonts w:cs="David" w:hint="cs"/>
          <w:u w:val="single"/>
          <w:rtl/>
        </w:rPr>
        <w:t>היו"ר דוד טל:</w:t>
      </w:r>
    </w:p>
    <w:p w14:paraId="55CF99C9" w14:textId="77777777" w:rsidR="002A5DB2" w:rsidRPr="002A5DB2" w:rsidRDefault="002A5DB2" w:rsidP="002A5DB2">
      <w:pPr>
        <w:bidi/>
        <w:jc w:val="both"/>
        <w:rPr>
          <w:rFonts w:cs="David" w:hint="cs"/>
          <w:rtl/>
        </w:rPr>
      </w:pPr>
    </w:p>
    <w:p w14:paraId="184BA072" w14:textId="77777777" w:rsidR="002A5DB2" w:rsidRPr="002A5DB2" w:rsidRDefault="002A5DB2" w:rsidP="002A5DB2">
      <w:pPr>
        <w:bidi/>
        <w:jc w:val="both"/>
        <w:rPr>
          <w:rFonts w:cs="David" w:hint="cs"/>
          <w:rtl/>
        </w:rPr>
      </w:pPr>
      <w:r w:rsidRPr="002A5DB2">
        <w:rPr>
          <w:rFonts w:cs="David" w:hint="cs"/>
          <w:rtl/>
        </w:rPr>
        <w:tab/>
        <w:t xml:space="preserve">בגלל הקלת הראש, חשבתי שנכון יהיה למסד את זה. אגב, לפני כשבועיים הצעתי, אם חברים יחליטו כאן ש-45 יום זה פרק זמן ארוך מדי, בגלל חובת הנחה, שיאמרו, אנחנו רוצים 25 יום ויכול להיות שאפשר יהיה לדון על 25 יום או זמן אחר. אבל זה בתנאי שאנחנו מכווצים את הפטורים הללו. </w:t>
      </w:r>
    </w:p>
    <w:p w14:paraId="2856E286" w14:textId="77777777" w:rsidR="002A5DB2" w:rsidRPr="002A5DB2" w:rsidRDefault="002A5DB2" w:rsidP="002A5DB2">
      <w:pPr>
        <w:bidi/>
        <w:jc w:val="both"/>
        <w:rPr>
          <w:rFonts w:cs="David" w:hint="cs"/>
          <w:rtl/>
        </w:rPr>
      </w:pPr>
    </w:p>
    <w:p w14:paraId="283CEF7F" w14:textId="77777777" w:rsidR="002A5DB2" w:rsidRPr="002A5DB2" w:rsidRDefault="002A5DB2" w:rsidP="002A5DB2">
      <w:pPr>
        <w:bidi/>
        <w:jc w:val="both"/>
        <w:rPr>
          <w:rFonts w:cs="David" w:hint="cs"/>
          <w:rtl/>
        </w:rPr>
      </w:pPr>
      <w:proofErr w:type="spellStart"/>
      <w:r w:rsidRPr="002A5DB2">
        <w:rPr>
          <w:rFonts w:cs="David" w:hint="cs"/>
          <w:u w:val="single"/>
          <w:rtl/>
        </w:rPr>
        <w:t>נאדיה</w:t>
      </w:r>
      <w:proofErr w:type="spellEnd"/>
      <w:r w:rsidRPr="002A5DB2">
        <w:rPr>
          <w:rFonts w:cs="David" w:hint="cs"/>
          <w:u w:val="single"/>
          <w:rtl/>
        </w:rPr>
        <w:t xml:space="preserve"> חילו:</w:t>
      </w:r>
    </w:p>
    <w:p w14:paraId="44BC932F" w14:textId="77777777" w:rsidR="002A5DB2" w:rsidRPr="002A5DB2" w:rsidRDefault="002A5DB2" w:rsidP="002A5DB2">
      <w:pPr>
        <w:bidi/>
        <w:jc w:val="both"/>
        <w:rPr>
          <w:rFonts w:cs="David" w:hint="cs"/>
          <w:rtl/>
        </w:rPr>
      </w:pPr>
    </w:p>
    <w:p w14:paraId="116746D2" w14:textId="77777777" w:rsidR="002A5DB2" w:rsidRPr="002A5DB2" w:rsidRDefault="002A5DB2" w:rsidP="002A5DB2">
      <w:pPr>
        <w:bidi/>
        <w:jc w:val="both"/>
        <w:rPr>
          <w:rFonts w:cs="David" w:hint="cs"/>
          <w:rtl/>
        </w:rPr>
      </w:pPr>
      <w:r w:rsidRPr="002A5DB2">
        <w:rPr>
          <w:rFonts w:cs="David" w:hint="cs"/>
          <w:rtl/>
        </w:rPr>
        <w:tab/>
        <w:t xml:space="preserve">אדוני היושב ראש, אם מנסים לקצר את ההליך ההמתנה של 45 יום - - - </w:t>
      </w:r>
    </w:p>
    <w:p w14:paraId="4214AA79" w14:textId="77777777" w:rsidR="002A5DB2" w:rsidRPr="002A5DB2" w:rsidRDefault="002A5DB2" w:rsidP="002A5DB2">
      <w:pPr>
        <w:bidi/>
        <w:jc w:val="both"/>
        <w:rPr>
          <w:rFonts w:cs="David" w:hint="cs"/>
          <w:rtl/>
        </w:rPr>
      </w:pPr>
    </w:p>
    <w:p w14:paraId="2DDCC909" w14:textId="77777777" w:rsidR="002A5DB2" w:rsidRPr="002A5DB2" w:rsidRDefault="002A5DB2" w:rsidP="002A5DB2">
      <w:pPr>
        <w:bidi/>
        <w:jc w:val="both"/>
        <w:rPr>
          <w:rFonts w:cs="David" w:hint="cs"/>
          <w:rtl/>
        </w:rPr>
      </w:pPr>
      <w:r w:rsidRPr="002A5DB2">
        <w:rPr>
          <w:rFonts w:cs="David" w:hint="cs"/>
          <w:u w:val="single"/>
          <w:rtl/>
        </w:rPr>
        <w:t>היו"ר דוד טל:</w:t>
      </w:r>
    </w:p>
    <w:p w14:paraId="0A193963" w14:textId="77777777" w:rsidR="002A5DB2" w:rsidRPr="002A5DB2" w:rsidRDefault="002A5DB2" w:rsidP="002A5DB2">
      <w:pPr>
        <w:bidi/>
        <w:jc w:val="both"/>
        <w:rPr>
          <w:rFonts w:cs="David" w:hint="cs"/>
          <w:rtl/>
        </w:rPr>
      </w:pPr>
    </w:p>
    <w:p w14:paraId="04BB39A6" w14:textId="77777777" w:rsidR="002A5DB2" w:rsidRPr="002A5DB2" w:rsidRDefault="002A5DB2" w:rsidP="002A5DB2">
      <w:pPr>
        <w:bidi/>
        <w:jc w:val="both"/>
        <w:rPr>
          <w:rFonts w:cs="David" w:hint="cs"/>
          <w:rtl/>
        </w:rPr>
      </w:pPr>
      <w:r w:rsidRPr="002A5DB2">
        <w:rPr>
          <w:rFonts w:cs="David" w:hint="cs"/>
          <w:rtl/>
        </w:rPr>
        <w:tab/>
        <w:t xml:space="preserve">הקרדיט למזכיר, אני חושב שמהיום שהוא נכנס לתפקידו הוא דיבר אתי על אפשרות כזאת. </w:t>
      </w:r>
    </w:p>
    <w:p w14:paraId="1D9F4F00" w14:textId="77777777" w:rsidR="002A5DB2" w:rsidRPr="002A5DB2" w:rsidRDefault="002A5DB2" w:rsidP="002A5DB2">
      <w:pPr>
        <w:bidi/>
        <w:jc w:val="both"/>
        <w:rPr>
          <w:rFonts w:cs="David" w:hint="cs"/>
          <w:rtl/>
        </w:rPr>
      </w:pPr>
    </w:p>
    <w:p w14:paraId="03A68799" w14:textId="77777777" w:rsidR="002A5DB2" w:rsidRPr="002A5DB2" w:rsidRDefault="002A5DB2" w:rsidP="002A5DB2">
      <w:pPr>
        <w:bidi/>
        <w:jc w:val="both"/>
        <w:rPr>
          <w:rFonts w:cs="David" w:hint="cs"/>
          <w:rtl/>
        </w:rPr>
      </w:pPr>
      <w:proofErr w:type="spellStart"/>
      <w:r w:rsidRPr="002A5DB2">
        <w:rPr>
          <w:rFonts w:cs="David" w:hint="cs"/>
          <w:u w:val="single"/>
          <w:rtl/>
        </w:rPr>
        <w:t>נאדיה</w:t>
      </w:r>
      <w:proofErr w:type="spellEnd"/>
      <w:r w:rsidRPr="002A5DB2">
        <w:rPr>
          <w:rFonts w:cs="David" w:hint="cs"/>
          <w:u w:val="single"/>
          <w:rtl/>
        </w:rPr>
        <w:t xml:space="preserve"> חילו:</w:t>
      </w:r>
    </w:p>
    <w:p w14:paraId="26ACAED5" w14:textId="77777777" w:rsidR="002A5DB2" w:rsidRPr="002A5DB2" w:rsidRDefault="002A5DB2" w:rsidP="002A5DB2">
      <w:pPr>
        <w:bidi/>
        <w:jc w:val="both"/>
        <w:rPr>
          <w:rFonts w:cs="David" w:hint="cs"/>
          <w:rtl/>
        </w:rPr>
      </w:pPr>
    </w:p>
    <w:p w14:paraId="49BBE856" w14:textId="77777777" w:rsidR="002A5DB2" w:rsidRPr="002A5DB2" w:rsidRDefault="002A5DB2" w:rsidP="002A5DB2">
      <w:pPr>
        <w:bidi/>
        <w:jc w:val="both"/>
        <w:rPr>
          <w:rFonts w:cs="David" w:hint="cs"/>
          <w:rtl/>
        </w:rPr>
      </w:pPr>
      <w:r w:rsidRPr="002A5DB2">
        <w:rPr>
          <w:rFonts w:cs="David" w:hint="cs"/>
          <w:rtl/>
        </w:rPr>
        <w:tab/>
        <w:t xml:space="preserve">המכשיר הזה של פטור מחובת הנחה הוא מכשיר חשוב. אני חברה בוועדה הזאת ואני ערה לכך, שהצעות חוק רבות מקבלות פטור מחובת הנחה ולא תמיד לגופו של עניין.  לקבוע קריטריונים, כפי שהציע חבר הכנסת </w:t>
      </w:r>
      <w:proofErr w:type="spellStart"/>
      <w:r w:rsidRPr="002A5DB2">
        <w:rPr>
          <w:rFonts w:cs="David" w:hint="cs"/>
          <w:rtl/>
        </w:rPr>
        <w:t>מרגי</w:t>
      </w:r>
      <w:proofErr w:type="spellEnd"/>
      <w:r w:rsidRPr="002A5DB2">
        <w:rPr>
          <w:rFonts w:cs="David" w:hint="cs"/>
          <w:rtl/>
        </w:rPr>
        <w:t xml:space="preserve">, לדעתי זה לא יפתור את הבעיה ולא נשיג את היעד. </w:t>
      </w:r>
    </w:p>
    <w:p w14:paraId="48CD059B" w14:textId="77777777" w:rsidR="002A5DB2" w:rsidRPr="002A5DB2" w:rsidRDefault="002A5DB2" w:rsidP="002A5DB2">
      <w:pPr>
        <w:bidi/>
        <w:jc w:val="both"/>
        <w:rPr>
          <w:rFonts w:cs="David" w:hint="cs"/>
          <w:rtl/>
        </w:rPr>
      </w:pPr>
    </w:p>
    <w:p w14:paraId="7C5CE764" w14:textId="77777777" w:rsidR="002A5DB2" w:rsidRPr="002A5DB2" w:rsidRDefault="002A5DB2" w:rsidP="002A5DB2">
      <w:pPr>
        <w:bidi/>
        <w:jc w:val="both"/>
        <w:rPr>
          <w:rFonts w:cs="David" w:hint="cs"/>
          <w:rtl/>
        </w:rPr>
      </w:pPr>
      <w:r w:rsidRPr="002A5DB2">
        <w:rPr>
          <w:rFonts w:cs="David" w:hint="cs"/>
          <w:rtl/>
        </w:rPr>
        <w:tab/>
        <w:t xml:space="preserve">אני מניחה, שאדוני היושב ראש גם יודע, שיש דפוס מסוים  של חלק מחברי הכנסת, הוא לא מאפיין את כולם, חלקם נוקטים בדפוס הזה כדפוס קבוע של התנהלות וההגבלה תבוא על חשבון אלה שרוצים להגיש ויש להם את כל הנימוקים - - - </w:t>
      </w:r>
    </w:p>
    <w:p w14:paraId="1325F09A" w14:textId="77777777" w:rsidR="002A5DB2" w:rsidRPr="002A5DB2" w:rsidRDefault="002A5DB2" w:rsidP="002A5DB2">
      <w:pPr>
        <w:bidi/>
        <w:jc w:val="both"/>
        <w:rPr>
          <w:rFonts w:cs="David" w:hint="cs"/>
          <w:rtl/>
        </w:rPr>
      </w:pPr>
      <w:r w:rsidRPr="002A5DB2">
        <w:rPr>
          <w:rFonts w:cs="David"/>
          <w:rtl/>
        </w:rPr>
        <w:br w:type="page"/>
      </w:r>
    </w:p>
    <w:p w14:paraId="318BEE6E" w14:textId="77777777" w:rsidR="002A5DB2" w:rsidRPr="002A5DB2" w:rsidRDefault="002A5DB2" w:rsidP="002A5DB2">
      <w:pPr>
        <w:bidi/>
        <w:jc w:val="both"/>
        <w:rPr>
          <w:rFonts w:cs="David" w:hint="cs"/>
          <w:rtl/>
        </w:rPr>
      </w:pPr>
      <w:r w:rsidRPr="002A5DB2">
        <w:rPr>
          <w:rFonts w:cs="David" w:hint="cs"/>
          <w:u w:val="single"/>
          <w:rtl/>
        </w:rPr>
        <w:t>היו"ר דוד טל:</w:t>
      </w:r>
    </w:p>
    <w:p w14:paraId="6046CB6C" w14:textId="77777777" w:rsidR="002A5DB2" w:rsidRPr="002A5DB2" w:rsidRDefault="002A5DB2" w:rsidP="002A5DB2">
      <w:pPr>
        <w:bidi/>
        <w:jc w:val="both"/>
        <w:rPr>
          <w:rFonts w:cs="David" w:hint="cs"/>
          <w:rtl/>
        </w:rPr>
      </w:pPr>
    </w:p>
    <w:p w14:paraId="16F6E9CB" w14:textId="77777777" w:rsidR="002A5DB2" w:rsidRPr="002A5DB2" w:rsidRDefault="002A5DB2" w:rsidP="002A5DB2">
      <w:pPr>
        <w:bidi/>
        <w:jc w:val="both"/>
        <w:rPr>
          <w:rFonts w:cs="David" w:hint="cs"/>
          <w:rtl/>
        </w:rPr>
      </w:pPr>
      <w:r w:rsidRPr="002A5DB2">
        <w:rPr>
          <w:rFonts w:cs="David" w:hint="cs"/>
          <w:rtl/>
        </w:rPr>
        <w:tab/>
        <w:t xml:space="preserve">אז אולי נאמץ את ההצעה של חברת הכנסת שלי </w:t>
      </w:r>
      <w:proofErr w:type="spellStart"/>
      <w:r w:rsidRPr="002A5DB2">
        <w:rPr>
          <w:rFonts w:cs="David" w:hint="cs"/>
          <w:rtl/>
        </w:rPr>
        <w:t>יחימוביץ</w:t>
      </w:r>
      <w:proofErr w:type="spellEnd"/>
      <w:r w:rsidRPr="002A5DB2">
        <w:rPr>
          <w:rFonts w:cs="David" w:hint="cs"/>
          <w:rtl/>
        </w:rPr>
        <w:t xml:space="preserve">, לסיעה. סיעה יכולה לבקש פטור נניח פעם בשבועיים. </w:t>
      </w:r>
    </w:p>
    <w:p w14:paraId="1973D861" w14:textId="77777777" w:rsidR="002A5DB2" w:rsidRPr="002A5DB2" w:rsidRDefault="002A5DB2" w:rsidP="002A5DB2">
      <w:pPr>
        <w:bidi/>
        <w:jc w:val="both"/>
        <w:rPr>
          <w:rFonts w:cs="David" w:hint="cs"/>
          <w:rtl/>
        </w:rPr>
      </w:pPr>
    </w:p>
    <w:p w14:paraId="0C40CD98" w14:textId="77777777" w:rsidR="002A5DB2" w:rsidRPr="002A5DB2" w:rsidRDefault="002A5DB2" w:rsidP="002A5DB2">
      <w:pPr>
        <w:bidi/>
        <w:jc w:val="both"/>
        <w:rPr>
          <w:rFonts w:cs="David" w:hint="cs"/>
          <w:rtl/>
        </w:rPr>
      </w:pPr>
      <w:r w:rsidRPr="002A5DB2">
        <w:rPr>
          <w:rFonts w:cs="David" w:hint="cs"/>
          <w:u w:val="single"/>
          <w:rtl/>
        </w:rPr>
        <w:t xml:space="preserve">שלי </w:t>
      </w:r>
      <w:proofErr w:type="spellStart"/>
      <w:r w:rsidRPr="002A5DB2">
        <w:rPr>
          <w:rFonts w:cs="David" w:hint="cs"/>
          <w:u w:val="single"/>
          <w:rtl/>
        </w:rPr>
        <w:t>יחימוביץ</w:t>
      </w:r>
      <w:proofErr w:type="spellEnd"/>
      <w:r w:rsidRPr="002A5DB2">
        <w:rPr>
          <w:rFonts w:cs="David" w:hint="cs"/>
          <w:u w:val="single"/>
          <w:rtl/>
        </w:rPr>
        <w:t>:</w:t>
      </w:r>
    </w:p>
    <w:p w14:paraId="2D1BF738" w14:textId="77777777" w:rsidR="002A5DB2" w:rsidRPr="002A5DB2" w:rsidRDefault="002A5DB2" w:rsidP="002A5DB2">
      <w:pPr>
        <w:bidi/>
        <w:jc w:val="both"/>
        <w:rPr>
          <w:rFonts w:cs="David" w:hint="cs"/>
          <w:rtl/>
        </w:rPr>
      </w:pPr>
    </w:p>
    <w:p w14:paraId="24E7DF42" w14:textId="77777777" w:rsidR="002A5DB2" w:rsidRPr="002A5DB2" w:rsidRDefault="002A5DB2" w:rsidP="002A5DB2">
      <w:pPr>
        <w:bidi/>
        <w:jc w:val="both"/>
        <w:rPr>
          <w:rFonts w:cs="David" w:hint="cs"/>
          <w:rtl/>
        </w:rPr>
      </w:pPr>
      <w:r w:rsidRPr="002A5DB2">
        <w:rPr>
          <w:rFonts w:cs="David" w:hint="cs"/>
          <w:rtl/>
        </w:rPr>
        <w:tab/>
        <w:t xml:space="preserve">אני לא בעד מה שאמרתי. </w:t>
      </w:r>
    </w:p>
    <w:p w14:paraId="6E6CBE7E" w14:textId="77777777" w:rsidR="002A5DB2" w:rsidRPr="002A5DB2" w:rsidRDefault="002A5DB2" w:rsidP="002A5DB2">
      <w:pPr>
        <w:bidi/>
        <w:jc w:val="both"/>
        <w:rPr>
          <w:rFonts w:cs="David" w:hint="cs"/>
          <w:rtl/>
        </w:rPr>
      </w:pPr>
    </w:p>
    <w:p w14:paraId="5CD4C79B" w14:textId="77777777" w:rsidR="002A5DB2" w:rsidRPr="002A5DB2" w:rsidRDefault="002A5DB2" w:rsidP="002A5DB2">
      <w:pPr>
        <w:bidi/>
        <w:jc w:val="both"/>
        <w:rPr>
          <w:rFonts w:cs="David" w:hint="cs"/>
          <w:rtl/>
        </w:rPr>
      </w:pPr>
      <w:r w:rsidRPr="002A5DB2">
        <w:rPr>
          <w:rFonts w:cs="David" w:hint="cs"/>
          <w:u w:val="single"/>
          <w:rtl/>
        </w:rPr>
        <w:t>היו"ר דוד טל:</w:t>
      </w:r>
    </w:p>
    <w:p w14:paraId="69FA6B6F" w14:textId="77777777" w:rsidR="002A5DB2" w:rsidRPr="002A5DB2" w:rsidRDefault="002A5DB2" w:rsidP="002A5DB2">
      <w:pPr>
        <w:bidi/>
        <w:jc w:val="both"/>
        <w:rPr>
          <w:rFonts w:cs="David" w:hint="cs"/>
          <w:rtl/>
        </w:rPr>
      </w:pPr>
    </w:p>
    <w:p w14:paraId="46F87144" w14:textId="77777777" w:rsidR="002A5DB2" w:rsidRPr="002A5DB2" w:rsidRDefault="002A5DB2" w:rsidP="002A5DB2">
      <w:pPr>
        <w:bidi/>
        <w:jc w:val="both"/>
        <w:rPr>
          <w:rFonts w:cs="David" w:hint="cs"/>
          <w:rtl/>
        </w:rPr>
      </w:pPr>
      <w:r w:rsidRPr="002A5DB2">
        <w:rPr>
          <w:rFonts w:cs="David" w:hint="cs"/>
          <w:rtl/>
        </w:rPr>
        <w:tab/>
        <w:t xml:space="preserve">אני גם לא מגובש בנושא הזה, אבל אני רוצה לדון בזה. </w:t>
      </w:r>
    </w:p>
    <w:p w14:paraId="441E25C7" w14:textId="77777777" w:rsidR="002A5DB2" w:rsidRPr="002A5DB2" w:rsidRDefault="002A5DB2" w:rsidP="002A5DB2">
      <w:pPr>
        <w:bidi/>
        <w:jc w:val="both"/>
        <w:rPr>
          <w:rFonts w:cs="David" w:hint="cs"/>
          <w:rtl/>
        </w:rPr>
      </w:pPr>
    </w:p>
    <w:p w14:paraId="539C2898" w14:textId="77777777" w:rsidR="002A5DB2" w:rsidRPr="002A5DB2" w:rsidRDefault="002A5DB2" w:rsidP="002A5DB2">
      <w:pPr>
        <w:bidi/>
        <w:jc w:val="both"/>
        <w:rPr>
          <w:rFonts w:cs="David" w:hint="cs"/>
          <w:rtl/>
        </w:rPr>
      </w:pPr>
      <w:proofErr w:type="spellStart"/>
      <w:r w:rsidRPr="002A5DB2">
        <w:rPr>
          <w:rFonts w:cs="David" w:hint="cs"/>
          <w:u w:val="single"/>
          <w:rtl/>
        </w:rPr>
        <w:t>נאדיה</w:t>
      </w:r>
      <w:proofErr w:type="spellEnd"/>
      <w:r w:rsidRPr="002A5DB2">
        <w:rPr>
          <w:rFonts w:cs="David" w:hint="cs"/>
          <w:u w:val="single"/>
          <w:rtl/>
        </w:rPr>
        <w:t xml:space="preserve"> חילו:</w:t>
      </w:r>
    </w:p>
    <w:p w14:paraId="28CE3F3D" w14:textId="77777777" w:rsidR="002A5DB2" w:rsidRPr="002A5DB2" w:rsidRDefault="002A5DB2" w:rsidP="002A5DB2">
      <w:pPr>
        <w:bidi/>
        <w:jc w:val="both"/>
        <w:rPr>
          <w:rFonts w:cs="David" w:hint="cs"/>
          <w:rtl/>
        </w:rPr>
      </w:pPr>
    </w:p>
    <w:p w14:paraId="0B5CCFD8" w14:textId="77777777" w:rsidR="002A5DB2" w:rsidRPr="002A5DB2" w:rsidRDefault="002A5DB2" w:rsidP="002A5DB2">
      <w:pPr>
        <w:bidi/>
        <w:jc w:val="both"/>
        <w:rPr>
          <w:rFonts w:cs="David" w:hint="cs"/>
          <w:rtl/>
        </w:rPr>
      </w:pPr>
      <w:r w:rsidRPr="002A5DB2">
        <w:rPr>
          <w:rFonts w:cs="David" w:hint="cs"/>
          <w:rtl/>
        </w:rPr>
        <w:tab/>
        <w:t xml:space="preserve">אני לא חושבת שצריך להגביל את זה לסיעה כי  ההגבלה הזאת לא תפתור את הבעיה ושוב זה יהיה החלק הדיפרנציאלי,  אבל אולי כן להגביל את חברי הכנסת ואז כל אחד יעשה את השיקולים שלו. בכל דבר יש מכסה, אם אתה מגביל את מכסת השאילתות, אתה מגביל את הצעות החוק, אתה מגביל הצעות לסדר - - - </w:t>
      </w:r>
    </w:p>
    <w:p w14:paraId="029E4C4B" w14:textId="77777777" w:rsidR="002A5DB2" w:rsidRPr="002A5DB2" w:rsidRDefault="002A5DB2" w:rsidP="002A5DB2">
      <w:pPr>
        <w:bidi/>
        <w:jc w:val="both"/>
        <w:rPr>
          <w:rFonts w:cs="David" w:hint="cs"/>
          <w:rtl/>
        </w:rPr>
      </w:pPr>
    </w:p>
    <w:p w14:paraId="0DE17CEA" w14:textId="77777777" w:rsidR="002A5DB2" w:rsidRPr="002A5DB2" w:rsidRDefault="002A5DB2" w:rsidP="002A5DB2">
      <w:pPr>
        <w:bidi/>
        <w:jc w:val="both"/>
        <w:rPr>
          <w:rFonts w:cs="David" w:hint="cs"/>
          <w:rtl/>
        </w:rPr>
      </w:pPr>
      <w:r w:rsidRPr="002A5DB2">
        <w:rPr>
          <w:rFonts w:cs="David" w:hint="cs"/>
          <w:u w:val="single"/>
          <w:rtl/>
        </w:rPr>
        <w:t>היו"ר דוד טל:</w:t>
      </w:r>
    </w:p>
    <w:p w14:paraId="1E81E22C" w14:textId="77777777" w:rsidR="002A5DB2" w:rsidRPr="002A5DB2" w:rsidRDefault="002A5DB2" w:rsidP="002A5DB2">
      <w:pPr>
        <w:bidi/>
        <w:jc w:val="both"/>
        <w:rPr>
          <w:rFonts w:cs="David" w:hint="cs"/>
          <w:rtl/>
        </w:rPr>
      </w:pPr>
    </w:p>
    <w:p w14:paraId="77CE6F33" w14:textId="77777777" w:rsidR="002A5DB2" w:rsidRPr="002A5DB2" w:rsidRDefault="002A5DB2" w:rsidP="002A5DB2">
      <w:pPr>
        <w:bidi/>
        <w:jc w:val="both"/>
        <w:rPr>
          <w:rFonts w:cs="David" w:hint="cs"/>
          <w:rtl/>
        </w:rPr>
      </w:pPr>
      <w:r w:rsidRPr="002A5DB2">
        <w:rPr>
          <w:rFonts w:cs="David" w:hint="cs"/>
          <w:rtl/>
        </w:rPr>
        <w:tab/>
        <w:t xml:space="preserve">אז למה כאן לא? </w:t>
      </w:r>
    </w:p>
    <w:p w14:paraId="458CE0BA" w14:textId="77777777" w:rsidR="002A5DB2" w:rsidRPr="002A5DB2" w:rsidRDefault="002A5DB2" w:rsidP="002A5DB2">
      <w:pPr>
        <w:bidi/>
        <w:jc w:val="both"/>
        <w:rPr>
          <w:rFonts w:cs="David" w:hint="cs"/>
          <w:rtl/>
        </w:rPr>
      </w:pPr>
    </w:p>
    <w:p w14:paraId="48961A4F" w14:textId="77777777" w:rsidR="002A5DB2" w:rsidRPr="002A5DB2" w:rsidRDefault="002A5DB2" w:rsidP="002A5DB2">
      <w:pPr>
        <w:bidi/>
        <w:jc w:val="both"/>
        <w:rPr>
          <w:rFonts w:cs="David" w:hint="cs"/>
          <w:rtl/>
        </w:rPr>
      </w:pPr>
      <w:proofErr w:type="spellStart"/>
      <w:r w:rsidRPr="002A5DB2">
        <w:rPr>
          <w:rFonts w:cs="David" w:hint="cs"/>
          <w:u w:val="single"/>
          <w:rtl/>
        </w:rPr>
        <w:t>נאדיה</w:t>
      </w:r>
      <w:proofErr w:type="spellEnd"/>
      <w:r w:rsidRPr="002A5DB2">
        <w:rPr>
          <w:rFonts w:cs="David" w:hint="cs"/>
          <w:u w:val="single"/>
          <w:rtl/>
        </w:rPr>
        <w:t xml:space="preserve"> חילו:</w:t>
      </w:r>
    </w:p>
    <w:p w14:paraId="417C2144" w14:textId="77777777" w:rsidR="002A5DB2" w:rsidRPr="002A5DB2" w:rsidRDefault="002A5DB2" w:rsidP="002A5DB2">
      <w:pPr>
        <w:bidi/>
        <w:jc w:val="both"/>
        <w:rPr>
          <w:rFonts w:cs="David" w:hint="cs"/>
          <w:rtl/>
        </w:rPr>
      </w:pPr>
    </w:p>
    <w:p w14:paraId="5214FC01" w14:textId="77777777" w:rsidR="002A5DB2" w:rsidRPr="002A5DB2" w:rsidRDefault="002A5DB2" w:rsidP="002A5DB2">
      <w:pPr>
        <w:bidi/>
        <w:jc w:val="both"/>
        <w:rPr>
          <w:rFonts w:cs="David" w:hint="cs"/>
          <w:rtl/>
        </w:rPr>
      </w:pPr>
      <w:r w:rsidRPr="002A5DB2">
        <w:rPr>
          <w:rFonts w:cs="David" w:hint="cs"/>
          <w:rtl/>
        </w:rPr>
        <w:tab/>
        <w:t xml:space="preserve">אנחנו רואים שבכל התחומים של ההתנהלות הטבעית יש הגבלה ואני חושבת שהתחום הזה קשור בתוכן לתחומים האחרים, יש מקום לקבוע מכסה לחבר הכנסת. לקבוע מכסה סיעתית זה לא יפתור את הבעיה כי אז חלק מחברי הסיעה ינצלו את המכסה של כל הסיעה ועלול להיות מצב שלא יישאר  לכאלה שמבקשים לנצל את זה בסוף הקדנציה. לכן אני חושבת שעדיף לעשות את האיזון פר חבר כנסת. </w:t>
      </w:r>
    </w:p>
    <w:p w14:paraId="0A148516" w14:textId="77777777" w:rsidR="002A5DB2" w:rsidRPr="002A5DB2" w:rsidRDefault="002A5DB2" w:rsidP="002A5DB2">
      <w:pPr>
        <w:bidi/>
        <w:jc w:val="both"/>
        <w:rPr>
          <w:rFonts w:cs="David" w:hint="cs"/>
          <w:rtl/>
        </w:rPr>
      </w:pPr>
    </w:p>
    <w:p w14:paraId="504264D9" w14:textId="77777777" w:rsidR="002A5DB2" w:rsidRPr="002A5DB2" w:rsidRDefault="002A5DB2" w:rsidP="002A5DB2">
      <w:pPr>
        <w:bidi/>
        <w:jc w:val="both"/>
        <w:rPr>
          <w:rFonts w:cs="David" w:hint="cs"/>
          <w:rtl/>
        </w:rPr>
      </w:pPr>
      <w:r w:rsidRPr="002A5DB2">
        <w:rPr>
          <w:rFonts w:cs="David" w:hint="cs"/>
          <w:rtl/>
        </w:rPr>
        <w:tab/>
        <w:t xml:space="preserve">גם אני הגשתי היום פטור מחובת הנחה, אני יודעת שזה הפטור השביעי והוא חשוב לי מאוד. </w:t>
      </w:r>
    </w:p>
    <w:p w14:paraId="1E23BA17" w14:textId="77777777" w:rsidR="002A5DB2" w:rsidRPr="002A5DB2" w:rsidRDefault="002A5DB2" w:rsidP="002A5DB2">
      <w:pPr>
        <w:bidi/>
        <w:jc w:val="both"/>
        <w:rPr>
          <w:rFonts w:cs="David" w:hint="cs"/>
          <w:rtl/>
        </w:rPr>
      </w:pPr>
    </w:p>
    <w:p w14:paraId="5BA6D55A" w14:textId="77777777" w:rsidR="002A5DB2" w:rsidRPr="002A5DB2" w:rsidRDefault="002A5DB2" w:rsidP="002A5DB2">
      <w:pPr>
        <w:bidi/>
        <w:jc w:val="both"/>
        <w:rPr>
          <w:rFonts w:cs="David" w:hint="cs"/>
          <w:rtl/>
        </w:rPr>
      </w:pPr>
      <w:r w:rsidRPr="002A5DB2">
        <w:rPr>
          <w:rFonts w:cs="David" w:hint="cs"/>
          <w:u w:val="single"/>
          <w:rtl/>
        </w:rPr>
        <w:t>גדעון סער:</w:t>
      </w:r>
    </w:p>
    <w:p w14:paraId="2A53C519" w14:textId="77777777" w:rsidR="002A5DB2" w:rsidRPr="002A5DB2" w:rsidRDefault="002A5DB2" w:rsidP="002A5DB2">
      <w:pPr>
        <w:bidi/>
        <w:jc w:val="both"/>
        <w:rPr>
          <w:rFonts w:cs="David" w:hint="cs"/>
          <w:rtl/>
        </w:rPr>
      </w:pPr>
    </w:p>
    <w:p w14:paraId="6ABD1D08" w14:textId="77777777" w:rsidR="002A5DB2" w:rsidRPr="002A5DB2" w:rsidRDefault="002A5DB2" w:rsidP="002A5DB2">
      <w:pPr>
        <w:bidi/>
        <w:jc w:val="both"/>
        <w:rPr>
          <w:rFonts w:cs="David" w:hint="cs"/>
          <w:rtl/>
        </w:rPr>
      </w:pPr>
      <w:r w:rsidRPr="002A5DB2">
        <w:rPr>
          <w:rFonts w:cs="David" w:hint="cs"/>
          <w:rtl/>
        </w:rPr>
        <w:tab/>
        <w:t xml:space="preserve">אדוני היושב ראש, בדיון הזה יש קצת ממד מוזר כי בעצם יוצא, שאנחנו מותחים ביקורת על שיקול דעת של עצמנו כי מי שמאשר או לא מאשר את הבקשות לפטור מחובת הנחה היא הוועדה הזאת. </w:t>
      </w:r>
    </w:p>
    <w:p w14:paraId="740FAAA6" w14:textId="77777777" w:rsidR="002A5DB2" w:rsidRPr="002A5DB2" w:rsidRDefault="002A5DB2" w:rsidP="002A5DB2">
      <w:pPr>
        <w:bidi/>
        <w:jc w:val="both"/>
        <w:rPr>
          <w:rFonts w:cs="David" w:hint="cs"/>
          <w:rtl/>
        </w:rPr>
      </w:pPr>
    </w:p>
    <w:p w14:paraId="18128DFB" w14:textId="77777777" w:rsidR="002A5DB2" w:rsidRPr="002A5DB2" w:rsidRDefault="002A5DB2" w:rsidP="002A5DB2">
      <w:pPr>
        <w:bidi/>
        <w:jc w:val="both"/>
        <w:rPr>
          <w:rFonts w:cs="David" w:hint="cs"/>
          <w:rtl/>
        </w:rPr>
      </w:pPr>
      <w:r w:rsidRPr="002A5DB2">
        <w:rPr>
          <w:rFonts w:cs="David" w:hint="cs"/>
          <w:u w:val="single"/>
          <w:rtl/>
        </w:rPr>
        <w:t>היו"ר דוד טל:</w:t>
      </w:r>
    </w:p>
    <w:p w14:paraId="1ADD8A69" w14:textId="77777777" w:rsidR="002A5DB2" w:rsidRPr="002A5DB2" w:rsidRDefault="002A5DB2" w:rsidP="002A5DB2">
      <w:pPr>
        <w:bidi/>
        <w:jc w:val="both"/>
        <w:rPr>
          <w:rFonts w:cs="David" w:hint="cs"/>
          <w:rtl/>
        </w:rPr>
      </w:pPr>
    </w:p>
    <w:p w14:paraId="4013A8C6" w14:textId="77777777" w:rsidR="002A5DB2" w:rsidRPr="002A5DB2" w:rsidRDefault="002A5DB2" w:rsidP="002A5DB2">
      <w:pPr>
        <w:bidi/>
        <w:jc w:val="both"/>
        <w:rPr>
          <w:rFonts w:cs="David" w:hint="cs"/>
          <w:rtl/>
        </w:rPr>
      </w:pPr>
      <w:r w:rsidRPr="002A5DB2">
        <w:rPr>
          <w:rFonts w:cs="David" w:hint="cs"/>
          <w:rtl/>
        </w:rPr>
        <w:tab/>
        <w:t xml:space="preserve">כן, רק אנחנו יוצאים בריצת אמוק אז מישהו צריך לעצור ולומר, בוא נבדוק מה אנחנו עושים, אם טוב או לא טוב. </w:t>
      </w:r>
    </w:p>
    <w:p w14:paraId="4D3E8A79" w14:textId="77777777" w:rsidR="002A5DB2" w:rsidRPr="002A5DB2" w:rsidRDefault="002A5DB2" w:rsidP="002A5DB2">
      <w:pPr>
        <w:bidi/>
        <w:jc w:val="both"/>
        <w:rPr>
          <w:rFonts w:cs="David" w:hint="cs"/>
          <w:rtl/>
        </w:rPr>
      </w:pPr>
    </w:p>
    <w:p w14:paraId="735315ED" w14:textId="77777777" w:rsidR="002A5DB2" w:rsidRPr="002A5DB2" w:rsidRDefault="002A5DB2" w:rsidP="002A5DB2">
      <w:pPr>
        <w:bidi/>
        <w:jc w:val="both"/>
        <w:rPr>
          <w:rFonts w:cs="David" w:hint="cs"/>
          <w:rtl/>
        </w:rPr>
      </w:pPr>
      <w:r w:rsidRPr="002A5DB2">
        <w:rPr>
          <w:rFonts w:cs="David" w:hint="cs"/>
          <w:u w:val="single"/>
          <w:rtl/>
        </w:rPr>
        <w:t>גדעון סער:</w:t>
      </w:r>
    </w:p>
    <w:p w14:paraId="557D1A5C" w14:textId="77777777" w:rsidR="002A5DB2" w:rsidRPr="002A5DB2" w:rsidRDefault="002A5DB2" w:rsidP="002A5DB2">
      <w:pPr>
        <w:bidi/>
        <w:jc w:val="both"/>
        <w:rPr>
          <w:rFonts w:cs="David" w:hint="cs"/>
          <w:rtl/>
        </w:rPr>
      </w:pPr>
    </w:p>
    <w:p w14:paraId="3B691F9A" w14:textId="77777777" w:rsidR="002A5DB2" w:rsidRPr="002A5DB2" w:rsidRDefault="002A5DB2" w:rsidP="002A5DB2">
      <w:pPr>
        <w:bidi/>
        <w:jc w:val="both"/>
        <w:rPr>
          <w:rFonts w:cs="David" w:hint="cs"/>
          <w:rtl/>
        </w:rPr>
      </w:pPr>
      <w:r w:rsidRPr="002A5DB2">
        <w:rPr>
          <w:rFonts w:cs="David" w:hint="cs"/>
          <w:rtl/>
        </w:rPr>
        <w:tab/>
        <w:t xml:space="preserve">מי שצריך לעצור או לרוץ זה אנחנו. אנחנו לא יושבים כאן כמי שמותח ביקורת על מישהו אחר, אלא על שיקול הדעת של עצמנו כי אנחנו אלה שמחליטים לסרב או להיעתר. </w:t>
      </w:r>
    </w:p>
    <w:p w14:paraId="4AEE2B2A" w14:textId="77777777" w:rsidR="002A5DB2" w:rsidRPr="002A5DB2" w:rsidRDefault="002A5DB2" w:rsidP="002A5DB2">
      <w:pPr>
        <w:bidi/>
        <w:jc w:val="both"/>
        <w:rPr>
          <w:rFonts w:cs="David" w:hint="cs"/>
          <w:rtl/>
        </w:rPr>
      </w:pPr>
    </w:p>
    <w:p w14:paraId="2DFACA64" w14:textId="77777777" w:rsidR="002A5DB2" w:rsidRPr="002A5DB2" w:rsidRDefault="002A5DB2" w:rsidP="002A5DB2">
      <w:pPr>
        <w:bidi/>
        <w:jc w:val="both"/>
        <w:rPr>
          <w:rFonts w:cs="David" w:hint="cs"/>
          <w:rtl/>
        </w:rPr>
      </w:pPr>
      <w:r w:rsidRPr="002A5DB2">
        <w:rPr>
          <w:rFonts w:cs="David" w:hint="cs"/>
          <w:rtl/>
        </w:rPr>
        <w:tab/>
        <w:t xml:space="preserve">ברור לגמרי, שמי שמפריע לו יותר העניין של  פטור מחובת הנחה זה לקואליציה ולממשלה מכיוון שמטבע הדברים לקואליציה ולממשלה יש עניין לשלוט כמה שניתן על הליכי החקיקה. אני חייב לומר, שאם הקואליציה מתנגדת, זה לא קל להעביר פטור מחובת הנחה כי בנוסף לזה שאתה צריך לגייס רוב, אתה צריך גם קוורום. קוורום בוועדה הזאת זה תשעה חברים כאשר כל חברי האופוזיציה מונים 11, תמיד יש מצב שמישהו לא נמצא, מישהו בחו"ל. הרבה פעמים נוח לקואליציה לומר, תמתין, תביא את זה לוועדת שרים לחקיקה ואז נאפשר לך וזה פתרון פרקטי נוח. </w:t>
      </w:r>
    </w:p>
    <w:p w14:paraId="093339E5" w14:textId="77777777" w:rsidR="002A5DB2" w:rsidRPr="002A5DB2" w:rsidRDefault="002A5DB2" w:rsidP="002A5DB2">
      <w:pPr>
        <w:bidi/>
        <w:jc w:val="both"/>
        <w:rPr>
          <w:rFonts w:cs="David" w:hint="cs"/>
          <w:rtl/>
        </w:rPr>
      </w:pPr>
    </w:p>
    <w:p w14:paraId="0D40B852" w14:textId="77777777" w:rsidR="002A5DB2" w:rsidRPr="002A5DB2" w:rsidRDefault="002A5DB2" w:rsidP="002A5DB2">
      <w:pPr>
        <w:bidi/>
        <w:jc w:val="both"/>
        <w:rPr>
          <w:rFonts w:cs="David" w:hint="cs"/>
          <w:rtl/>
        </w:rPr>
      </w:pPr>
      <w:r w:rsidRPr="002A5DB2">
        <w:rPr>
          <w:rFonts w:cs="David" w:hint="cs"/>
          <w:rtl/>
        </w:rPr>
        <w:tab/>
        <w:t xml:space="preserve">כל רעיון של הגבלה, למשל הדרך של מכסות, הוא רעיון לא מעשי מכיוון שמה שייקרה, שאגיש הצעת חוק עם חברי הכנסת אורי אריאל, יעקב </w:t>
      </w:r>
      <w:proofErr w:type="spellStart"/>
      <w:r w:rsidRPr="002A5DB2">
        <w:rPr>
          <w:rFonts w:cs="David" w:hint="cs"/>
          <w:rtl/>
        </w:rPr>
        <w:t>מרגי</w:t>
      </w:r>
      <w:proofErr w:type="spellEnd"/>
      <w:r w:rsidRPr="002A5DB2">
        <w:rPr>
          <w:rFonts w:cs="David" w:hint="cs"/>
          <w:rtl/>
        </w:rPr>
        <w:t xml:space="preserve"> ושלי </w:t>
      </w:r>
      <w:proofErr w:type="spellStart"/>
      <w:r w:rsidRPr="002A5DB2">
        <w:rPr>
          <w:rFonts w:cs="David" w:hint="cs"/>
          <w:rtl/>
        </w:rPr>
        <w:t>יחימוביץ</w:t>
      </w:r>
      <w:proofErr w:type="spellEnd"/>
      <w:r w:rsidRPr="002A5DB2">
        <w:rPr>
          <w:rFonts w:cs="David" w:hint="cs"/>
          <w:rtl/>
        </w:rPr>
        <w:t xml:space="preserve">, והיכן שתהיה מכסה פנויה, דרכה אכניס את הפטור. אז זה נכון גם כשקיים באופן סיעתי וגם באופן אישי, זה ניתן לעקיפה בקלות רבה מאוד. </w:t>
      </w:r>
    </w:p>
    <w:p w14:paraId="06EBE920" w14:textId="77777777" w:rsidR="002A5DB2" w:rsidRPr="002A5DB2" w:rsidRDefault="002A5DB2" w:rsidP="002A5DB2">
      <w:pPr>
        <w:bidi/>
        <w:jc w:val="both"/>
        <w:rPr>
          <w:rFonts w:cs="David" w:hint="cs"/>
          <w:rtl/>
        </w:rPr>
      </w:pPr>
    </w:p>
    <w:p w14:paraId="235B211B" w14:textId="77777777" w:rsidR="002A5DB2" w:rsidRPr="002A5DB2" w:rsidRDefault="002A5DB2" w:rsidP="002A5DB2">
      <w:pPr>
        <w:bidi/>
        <w:jc w:val="both"/>
        <w:rPr>
          <w:rFonts w:cs="David" w:hint="cs"/>
          <w:rtl/>
        </w:rPr>
      </w:pPr>
      <w:r w:rsidRPr="002A5DB2">
        <w:rPr>
          <w:rFonts w:cs="David" w:hint="cs"/>
          <w:rtl/>
        </w:rPr>
        <w:tab/>
        <w:t xml:space="preserve">לפגוע בכללי המשחק שקיימים בבית הזה במשך 60 שנה  -  לפעמים טוב יותר ולפעמים טוב פחות, אבל זאת בסך הכול שיטה שעבדה </w:t>
      </w:r>
      <w:r w:rsidRPr="002A5DB2">
        <w:rPr>
          <w:rFonts w:cs="David"/>
          <w:rtl/>
        </w:rPr>
        <w:t>–</w:t>
      </w:r>
      <w:r w:rsidRPr="002A5DB2">
        <w:rPr>
          <w:rFonts w:cs="David" w:hint="cs"/>
          <w:rtl/>
        </w:rPr>
        <w:t xml:space="preserve"> זה לא נכון לעשות זאת. גם אני הייתי יושב ראש הקואליציה, לא כל כך אהבתי את הכלי הזה של פטור מחובת הנחה, אבל לפגוע באפשרויות רק בגלל מצוקה רגעית, זה לא דבר נכון. יחד עם זאת, אני מסכים שיש מקרים שבהם ניתן פטור מחובת הנחה בלי הצדקה אובייקטיבית, אם ניתן בכלל לטעון מה זאת הצדקה אובייקטיבית כי בעיני המציע תמיד יש הצדקה. </w:t>
      </w:r>
    </w:p>
    <w:p w14:paraId="7A11D049" w14:textId="77777777" w:rsidR="002A5DB2" w:rsidRPr="002A5DB2" w:rsidRDefault="002A5DB2" w:rsidP="002A5DB2">
      <w:pPr>
        <w:bidi/>
        <w:jc w:val="both"/>
        <w:rPr>
          <w:rFonts w:cs="David" w:hint="cs"/>
          <w:rtl/>
        </w:rPr>
      </w:pPr>
    </w:p>
    <w:p w14:paraId="18708BAA" w14:textId="77777777" w:rsidR="002A5DB2" w:rsidRPr="002A5DB2" w:rsidRDefault="002A5DB2" w:rsidP="002A5DB2">
      <w:pPr>
        <w:bidi/>
        <w:jc w:val="both"/>
        <w:rPr>
          <w:rFonts w:cs="David" w:hint="cs"/>
          <w:rtl/>
        </w:rPr>
      </w:pPr>
      <w:r w:rsidRPr="002A5DB2">
        <w:rPr>
          <w:rFonts w:cs="David" w:hint="cs"/>
          <w:rtl/>
        </w:rPr>
        <w:tab/>
        <w:t xml:space="preserve">אני מציע, ליצור הליך בלתי פורמאלי שבו בקשות לפטור מחובת הנחה יובאו </w:t>
      </w:r>
      <w:r w:rsidRPr="002A5DB2">
        <w:rPr>
          <w:rFonts w:cs="David"/>
          <w:rtl/>
        </w:rPr>
        <w:t>–</w:t>
      </w:r>
      <w:r w:rsidRPr="002A5DB2">
        <w:rPr>
          <w:rFonts w:cs="David" w:hint="cs"/>
          <w:rtl/>
        </w:rPr>
        <w:t xml:space="preserve"> אני מוכן להעלות את זה לדיון בהנהלת האופוזיציה, אני צריך לקבל את ההסכמה של חבריי </w:t>
      </w:r>
      <w:r w:rsidRPr="002A5DB2">
        <w:rPr>
          <w:rFonts w:cs="David"/>
          <w:rtl/>
        </w:rPr>
        <w:t>–</w:t>
      </w:r>
      <w:r w:rsidRPr="002A5DB2">
        <w:rPr>
          <w:rFonts w:cs="David" w:hint="cs"/>
          <w:rtl/>
        </w:rPr>
        <w:t xml:space="preserve"> לדיון לא פורמאלי בהנהלת הקואליציה ובהנהלת האופוזיציה ותהיה מסננת לא פורמאלית, אם יבוא משהו לא הגיוני, החבר'ה יגידו, אין לזה סיבה. אבל שום אופן לא לפגוע בכללי המשחק, חלק גדול מהמהלכים הפרלמנטאריים. אני למשל יכול לומר בצורה ודאית, שאם לא הייתי מקבל פטור מחובת הנחה לפני שנה, לקראת יום האישה הבינלאומי, על הצעות חוק בנושא של הגדלת חופשת לידה בשכר, החוק הזה לא היה עובר אם לא היינו מנצלים עיתוי מסוים. הרבה מאוד מהלכים פרלמנטאריים נעשים תוך שימוש בכלים פרלמנטאריים. אלה האפשרויות שלנו, אנחנו חברי כנסת, אין לנו אפשרויות אחרות. </w:t>
      </w:r>
    </w:p>
    <w:p w14:paraId="30AAB813" w14:textId="77777777" w:rsidR="002A5DB2" w:rsidRPr="002A5DB2" w:rsidRDefault="002A5DB2" w:rsidP="002A5DB2">
      <w:pPr>
        <w:bidi/>
        <w:jc w:val="both"/>
        <w:rPr>
          <w:rFonts w:cs="David" w:hint="cs"/>
          <w:rtl/>
        </w:rPr>
      </w:pPr>
    </w:p>
    <w:p w14:paraId="2064770A" w14:textId="77777777" w:rsidR="002A5DB2" w:rsidRPr="002A5DB2" w:rsidRDefault="002A5DB2" w:rsidP="002A5DB2">
      <w:pPr>
        <w:bidi/>
        <w:jc w:val="both"/>
        <w:rPr>
          <w:rFonts w:cs="David" w:hint="cs"/>
          <w:rtl/>
        </w:rPr>
      </w:pPr>
      <w:r w:rsidRPr="002A5DB2">
        <w:rPr>
          <w:rFonts w:cs="David" w:hint="cs"/>
          <w:u w:val="single"/>
          <w:rtl/>
        </w:rPr>
        <w:t>היו"ר דוד טל:</w:t>
      </w:r>
    </w:p>
    <w:p w14:paraId="49376EB5" w14:textId="77777777" w:rsidR="002A5DB2" w:rsidRPr="002A5DB2" w:rsidRDefault="002A5DB2" w:rsidP="002A5DB2">
      <w:pPr>
        <w:bidi/>
        <w:jc w:val="both"/>
        <w:rPr>
          <w:rFonts w:cs="David" w:hint="cs"/>
          <w:rtl/>
        </w:rPr>
      </w:pPr>
    </w:p>
    <w:p w14:paraId="6E9EF8CE" w14:textId="77777777" w:rsidR="002A5DB2" w:rsidRPr="002A5DB2" w:rsidRDefault="002A5DB2" w:rsidP="002A5DB2">
      <w:pPr>
        <w:bidi/>
        <w:jc w:val="both"/>
        <w:rPr>
          <w:rFonts w:cs="David" w:hint="cs"/>
          <w:rtl/>
        </w:rPr>
      </w:pPr>
      <w:r w:rsidRPr="002A5DB2">
        <w:rPr>
          <w:rFonts w:cs="David" w:hint="cs"/>
          <w:rtl/>
        </w:rPr>
        <w:tab/>
        <w:t xml:space="preserve">חבר הכנסת </w:t>
      </w:r>
      <w:proofErr w:type="spellStart"/>
      <w:r w:rsidRPr="002A5DB2">
        <w:rPr>
          <w:rFonts w:cs="David" w:hint="cs"/>
          <w:rtl/>
        </w:rPr>
        <w:t>אפללו</w:t>
      </w:r>
      <w:proofErr w:type="spellEnd"/>
      <w:r w:rsidRPr="002A5DB2">
        <w:rPr>
          <w:rFonts w:cs="David" w:hint="cs"/>
          <w:rtl/>
        </w:rPr>
        <w:t xml:space="preserve">, תקשיב, אני רוצה שתתייחס לזה אחר כך. חבר הכנסת סער מדבר על איזשהו פורום לא רשמי של יושב ראש הקואליציה ויושב ראש האופוזיציה, יחד עם יושב ראש ועדת הכנסת, שיהוו מסננת לגבי פטורים מחובת הנחה. </w:t>
      </w:r>
    </w:p>
    <w:p w14:paraId="63BBFBFB" w14:textId="77777777" w:rsidR="002A5DB2" w:rsidRPr="002A5DB2" w:rsidRDefault="002A5DB2" w:rsidP="002A5DB2">
      <w:pPr>
        <w:bidi/>
        <w:jc w:val="both"/>
        <w:rPr>
          <w:rFonts w:cs="David" w:hint="cs"/>
          <w:rtl/>
        </w:rPr>
      </w:pPr>
    </w:p>
    <w:p w14:paraId="3DBEC3D8" w14:textId="77777777" w:rsidR="002A5DB2" w:rsidRPr="002A5DB2" w:rsidRDefault="002A5DB2" w:rsidP="002A5DB2">
      <w:pPr>
        <w:bidi/>
        <w:jc w:val="both"/>
        <w:rPr>
          <w:rFonts w:cs="David" w:hint="cs"/>
          <w:rtl/>
        </w:rPr>
      </w:pPr>
      <w:r w:rsidRPr="002A5DB2">
        <w:rPr>
          <w:rFonts w:cs="David" w:hint="cs"/>
          <w:u w:val="single"/>
          <w:rtl/>
        </w:rPr>
        <w:t>גדעון סער:</w:t>
      </w:r>
    </w:p>
    <w:p w14:paraId="5A6C1261" w14:textId="77777777" w:rsidR="002A5DB2" w:rsidRPr="002A5DB2" w:rsidRDefault="002A5DB2" w:rsidP="002A5DB2">
      <w:pPr>
        <w:bidi/>
        <w:jc w:val="both"/>
        <w:rPr>
          <w:rFonts w:cs="David" w:hint="cs"/>
          <w:rtl/>
        </w:rPr>
      </w:pPr>
    </w:p>
    <w:p w14:paraId="7F09F611" w14:textId="77777777" w:rsidR="002A5DB2" w:rsidRPr="002A5DB2" w:rsidRDefault="002A5DB2" w:rsidP="002A5DB2">
      <w:pPr>
        <w:bidi/>
        <w:jc w:val="both"/>
        <w:rPr>
          <w:rFonts w:cs="David" w:hint="cs"/>
          <w:rtl/>
        </w:rPr>
      </w:pPr>
      <w:r w:rsidRPr="002A5DB2">
        <w:rPr>
          <w:rFonts w:cs="David" w:hint="cs"/>
          <w:rtl/>
        </w:rPr>
        <w:tab/>
        <w:t xml:space="preserve">פורום התייעצות, אבל מה שחשוב יותר, שמישהו מהסיעה שלי או מהמפלגה של סיעת העבודה למשל רוצה לבקש פטור מחובת הנחה אז מקיימים קודם דיון בהנהלת הקואליציה או בהנהלת האופוזיציה, אומרים אם יש לזה הצדקה או אין לזה הצדקה, הולכים על זה או לא הולכים על זה, זה ייקח כמה דקות אבל זה יכול לסנן חלק מהמקרים המיותרים. זה נראה לי אפקטיבי יותר מאשר להתחיל לשנות תקנונים ולשנות סעיפים. </w:t>
      </w:r>
    </w:p>
    <w:p w14:paraId="3C31DA6B" w14:textId="77777777" w:rsidR="002A5DB2" w:rsidRPr="002A5DB2" w:rsidRDefault="002A5DB2" w:rsidP="002A5DB2">
      <w:pPr>
        <w:bidi/>
        <w:jc w:val="both"/>
        <w:rPr>
          <w:rFonts w:cs="David" w:hint="cs"/>
          <w:rtl/>
        </w:rPr>
      </w:pPr>
    </w:p>
    <w:p w14:paraId="5F95189B" w14:textId="77777777" w:rsidR="002A5DB2" w:rsidRPr="002A5DB2" w:rsidRDefault="002A5DB2" w:rsidP="002A5DB2">
      <w:pPr>
        <w:bidi/>
        <w:jc w:val="both"/>
        <w:rPr>
          <w:rFonts w:cs="David" w:hint="cs"/>
          <w:rtl/>
        </w:rPr>
      </w:pPr>
      <w:r w:rsidRPr="002A5DB2">
        <w:rPr>
          <w:rFonts w:cs="David" w:hint="cs"/>
          <w:u w:val="single"/>
          <w:rtl/>
        </w:rPr>
        <w:t xml:space="preserve">אלי </w:t>
      </w:r>
      <w:proofErr w:type="spellStart"/>
      <w:r w:rsidRPr="002A5DB2">
        <w:rPr>
          <w:rFonts w:cs="David" w:hint="cs"/>
          <w:u w:val="single"/>
          <w:rtl/>
        </w:rPr>
        <w:t>אפללו</w:t>
      </w:r>
      <w:proofErr w:type="spellEnd"/>
      <w:r w:rsidRPr="002A5DB2">
        <w:rPr>
          <w:rFonts w:cs="David" w:hint="cs"/>
          <w:u w:val="single"/>
          <w:rtl/>
        </w:rPr>
        <w:t>:</w:t>
      </w:r>
    </w:p>
    <w:p w14:paraId="75DDD510" w14:textId="77777777" w:rsidR="002A5DB2" w:rsidRPr="002A5DB2" w:rsidRDefault="002A5DB2" w:rsidP="002A5DB2">
      <w:pPr>
        <w:bidi/>
        <w:jc w:val="both"/>
        <w:rPr>
          <w:rFonts w:cs="David" w:hint="cs"/>
          <w:rtl/>
        </w:rPr>
      </w:pPr>
    </w:p>
    <w:p w14:paraId="5A43B016" w14:textId="77777777" w:rsidR="002A5DB2" w:rsidRPr="002A5DB2" w:rsidRDefault="002A5DB2" w:rsidP="002A5DB2">
      <w:pPr>
        <w:bidi/>
        <w:jc w:val="both"/>
        <w:rPr>
          <w:rFonts w:cs="David" w:hint="cs"/>
          <w:rtl/>
        </w:rPr>
      </w:pPr>
      <w:r w:rsidRPr="002A5DB2">
        <w:rPr>
          <w:rFonts w:cs="David" w:hint="cs"/>
          <w:rtl/>
        </w:rPr>
        <w:tab/>
        <w:t xml:space="preserve">זאת ועדת הסכמות בעצם. </w:t>
      </w:r>
    </w:p>
    <w:p w14:paraId="71C71DC5" w14:textId="77777777" w:rsidR="002A5DB2" w:rsidRPr="002A5DB2" w:rsidRDefault="002A5DB2" w:rsidP="002A5DB2">
      <w:pPr>
        <w:bidi/>
        <w:jc w:val="both"/>
        <w:rPr>
          <w:rFonts w:cs="David" w:hint="cs"/>
          <w:rtl/>
        </w:rPr>
      </w:pPr>
    </w:p>
    <w:p w14:paraId="7ECE1057" w14:textId="77777777" w:rsidR="002A5DB2" w:rsidRPr="002A5DB2" w:rsidRDefault="002A5DB2" w:rsidP="002A5DB2">
      <w:pPr>
        <w:bidi/>
        <w:jc w:val="both"/>
        <w:rPr>
          <w:rFonts w:cs="David" w:hint="cs"/>
          <w:rtl/>
        </w:rPr>
      </w:pPr>
      <w:r w:rsidRPr="002A5DB2">
        <w:rPr>
          <w:rFonts w:cs="David" w:hint="cs"/>
          <w:u w:val="single"/>
          <w:rtl/>
        </w:rPr>
        <w:t>גדעון סער:</w:t>
      </w:r>
    </w:p>
    <w:p w14:paraId="4255CA86" w14:textId="77777777" w:rsidR="002A5DB2" w:rsidRPr="002A5DB2" w:rsidRDefault="002A5DB2" w:rsidP="002A5DB2">
      <w:pPr>
        <w:bidi/>
        <w:jc w:val="both"/>
        <w:rPr>
          <w:rFonts w:cs="David" w:hint="cs"/>
          <w:rtl/>
        </w:rPr>
      </w:pPr>
    </w:p>
    <w:p w14:paraId="70474653" w14:textId="77777777" w:rsidR="002A5DB2" w:rsidRPr="002A5DB2" w:rsidRDefault="002A5DB2" w:rsidP="002A5DB2">
      <w:pPr>
        <w:bidi/>
        <w:jc w:val="both"/>
        <w:rPr>
          <w:rFonts w:cs="David" w:hint="cs"/>
          <w:rtl/>
        </w:rPr>
      </w:pPr>
      <w:r w:rsidRPr="002A5DB2">
        <w:rPr>
          <w:rFonts w:cs="David" w:hint="cs"/>
          <w:rtl/>
        </w:rPr>
        <w:tab/>
        <w:t xml:space="preserve">לא, אני אומר, יש כאן שני רעיונות שונים, אחד, שהנהלת הקואליציה תקיים  דיון פנימי  ותאמר אם היא רואה הצדקה או לא רואה הצדקה לפטור. אותו הדבר עושה הנהלת האופוזיציה לגבי בקשות של חברי האופוזיציה. אנחנו גם יכולים לבוא בדברים בינינו, אבל הייתי רוצה ליצור מצב, שלמציע יש גם אפשרות לשכנע. לדעתי, כתוצאה מהתהליך הזה יגיע לכאן נפח פחות של פטורים, אני  לא אומר שבאופן מוחלט. ברור לי גם, שלקראת סוף כנס יהיו יותר בקשות לפטור מחובת הנחה כי אנשים מרגישים שהזמן שלהם אוזל. אבל אני משוכנע שחלק מהדברים לא יהיו קיימים בדרך הזאת. כמו כן, יהיה גם הפורום השני שדיברתי עליו כדי לצמצם את הוויכוחים שלנו כי הרבה פעמים אנחנו יכולים לשכנע אחד את השני. </w:t>
      </w:r>
    </w:p>
    <w:p w14:paraId="7961E193" w14:textId="77777777" w:rsidR="002A5DB2" w:rsidRPr="002A5DB2" w:rsidRDefault="002A5DB2" w:rsidP="002A5DB2">
      <w:pPr>
        <w:bidi/>
        <w:jc w:val="both"/>
        <w:rPr>
          <w:rFonts w:cs="David" w:hint="cs"/>
          <w:rtl/>
        </w:rPr>
      </w:pPr>
      <w:r w:rsidRPr="002A5DB2">
        <w:rPr>
          <w:rFonts w:cs="David"/>
          <w:rtl/>
        </w:rPr>
        <w:br w:type="page"/>
      </w:r>
    </w:p>
    <w:p w14:paraId="3B17B552" w14:textId="77777777" w:rsidR="002A5DB2" w:rsidRPr="002A5DB2" w:rsidRDefault="002A5DB2" w:rsidP="002A5DB2">
      <w:pPr>
        <w:bidi/>
        <w:jc w:val="both"/>
        <w:rPr>
          <w:rFonts w:cs="David" w:hint="cs"/>
          <w:rtl/>
        </w:rPr>
      </w:pPr>
      <w:r w:rsidRPr="002A5DB2">
        <w:rPr>
          <w:rFonts w:cs="David" w:hint="cs"/>
          <w:u w:val="single"/>
          <w:rtl/>
        </w:rPr>
        <w:t>היו"ר דוד טל:</w:t>
      </w:r>
    </w:p>
    <w:p w14:paraId="1793DA71" w14:textId="77777777" w:rsidR="002A5DB2" w:rsidRPr="002A5DB2" w:rsidRDefault="002A5DB2" w:rsidP="002A5DB2">
      <w:pPr>
        <w:bidi/>
        <w:jc w:val="both"/>
        <w:rPr>
          <w:rFonts w:cs="David" w:hint="cs"/>
          <w:rtl/>
        </w:rPr>
      </w:pPr>
    </w:p>
    <w:p w14:paraId="1E2FD7C0" w14:textId="77777777" w:rsidR="002A5DB2" w:rsidRPr="002A5DB2" w:rsidRDefault="002A5DB2" w:rsidP="002A5DB2">
      <w:pPr>
        <w:bidi/>
        <w:jc w:val="both"/>
        <w:rPr>
          <w:rFonts w:cs="David" w:hint="cs"/>
          <w:rtl/>
        </w:rPr>
      </w:pPr>
      <w:r w:rsidRPr="002A5DB2">
        <w:rPr>
          <w:rFonts w:cs="David" w:hint="cs"/>
          <w:rtl/>
        </w:rPr>
        <w:tab/>
        <w:t xml:space="preserve">אני רוצה להזכיר לחברים, שכבר היום, בנושא של פטור מחובת הנחה, התקנון דורש שתהיה חשיבות מיוחדת ודחיפות לנושא של  טעמים מיוחדים אחרים להגשת הפטור. כלומר, לא כל דבר יכול לעלות לדיון אם הוא לא טומן בחובו את החשיבות, את הדחיפות ואת הטעמים המיוחדים. </w:t>
      </w:r>
    </w:p>
    <w:p w14:paraId="2C74AB28" w14:textId="77777777" w:rsidR="002A5DB2" w:rsidRPr="002A5DB2" w:rsidRDefault="002A5DB2" w:rsidP="002A5DB2">
      <w:pPr>
        <w:bidi/>
        <w:jc w:val="both"/>
        <w:rPr>
          <w:rFonts w:cs="David" w:hint="cs"/>
          <w:rtl/>
        </w:rPr>
      </w:pPr>
    </w:p>
    <w:p w14:paraId="12D6DF2C" w14:textId="77777777" w:rsidR="002A5DB2" w:rsidRPr="002A5DB2" w:rsidRDefault="002A5DB2" w:rsidP="002A5DB2">
      <w:pPr>
        <w:bidi/>
        <w:jc w:val="both"/>
        <w:rPr>
          <w:rFonts w:cs="David" w:hint="cs"/>
          <w:rtl/>
        </w:rPr>
      </w:pPr>
      <w:r w:rsidRPr="002A5DB2">
        <w:rPr>
          <w:rFonts w:cs="David" w:hint="cs"/>
          <w:u w:val="single"/>
          <w:rtl/>
        </w:rPr>
        <w:t>יצחק זיו:</w:t>
      </w:r>
    </w:p>
    <w:p w14:paraId="583C52F4" w14:textId="77777777" w:rsidR="002A5DB2" w:rsidRPr="002A5DB2" w:rsidRDefault="002A5DB2" w:rsidP="002A5DB2">
      <w:pPr>
        <w:bidi/>
        <w:jc w:val="both"/>
        <w:rPr>
          <w:rFonts w:cs="David" w:hint="cs"/>
          <w:rtl/>
        </w:rPr>
      </w:pPr>
    </w:p>
    <w:p w14:paraId="1D474EC8" w14:textId="77777777" w:rsidR="002A5DB2" w:rsidRPr="002A5DB2" w:rsidRDefault="002A5DB2" w:rsidP="002A5DB2">
      <w:pPr>
        <w:bidi/>
        <w:jc w:val="both"/>
        <w:rPr>
          <w:rFonts w:cs="David" w:hint="cs"/>
          <w:rtl/>
        </w:rPr>
      </w:pPr>
      <w:r w:rsidRPr="002A5DB2">
        <w:rPr>
          <w:rFonts w:cs="David" w:hint="cs"/>
          <w:rtl/>
        </w:rPr>
        <w:tab/>
        <w:t xml:space="preserve">למעשה מה שאנחנו רואים, שמנסים לצמצם את המפולת. אין לי ספק, שאם נקבע משהו סיעתי, זה יצמצם. בכל מקרה, כל מקרה יבוא ליושב ראש הקואליציה או האופוזיציה שידונו בזה יחד עם יושב ראש ועדת הכנסת. </w:t>
      </w:r>
    </w:p>
    <w:p w14:paraId="53A616F6" w14:textId="77777777" w:rsidR="002A5DB2" w:rsidRPr="002A5DB2" w:rsidRDefault="002A5DB2" w:rsidP="002A5DB2">
      <w:pPr>
        <w:bidi/>
        <w:jc w:val="both"/>
        <w:rPr>
          <w:rFonts w:cs="David" w:hint="cs"/>
          <w:rtl/>
        </w:rPr>
      </w:pPr>
    </w:p>
    <w:p w14:paraId="25CBC013" w14:textId="77777777" w:rsidR="002A5DB2" w:rsidRPr="002A5DB2" w:rsidRDefault="002A5DB2" w:rsidP="002A5DB2">
      <w:pPr>
        <w:bidi/>
        <w:jc w:val="both"/>
        <w:rPr>
          <w:rFonts w:cs="David" w:hint="cs"/>
          <w:rtl/>
        </w:rPr>
      </w:pPr>
      <w:r w:rsidRPr="002A5DB2">
        <w:rPr>
          <w:rFonts w:cs="David" w:hint="cs"/>
          <w:rtl/>
        </w:rPr>
        <w:tab/>
        <w:t xml:space="preserve">ראשית, צריך לקבוע מסגרת סיעתית כדי למנוע גשם של בקשות שאין להן סוף. אם תהיה לנו מסגרת, תהיה התחלה של תהליך, אסור להשאיר את זה פרוץ. </w:t>
      </w:r>
    </w:p>
    <w:p w14:paraId="1494512D" w14:textId="77777777" w:rsidR="002A5DB2" w:rsidRPr="002A5DB2" w:rsidRDefault="002A5DB2" w:rsidP="002A5DB2">
      <w:pPr>
        <w:bidi/>
        <w:jc w:val="both"/>
        <w:rPr>
          <w:rFonts w:cs="David" w:hint="cs"/>
          <w:rtl/>
        </w:rPr>
      </w:pPr>
    </w:p>
    <w:p w14:paraId="18FAEEA3" w14:textId="77777777" w:rsidR="002A5DB2" w:rsidRPr="002A5DB2" w:rsidRDefault="002A5DB2" w:rsidP="002A5DB2">
      <w:pPr>
        <w:bidi/>
        <w:jc w:val="both"/>
        <w:rPr>
          <w:rFonts w:cs="David" w:hint="cs"/>
          <w:rtl/>
        </w:rPr>
      </w:pPr>
      <w:r w:rsidRPr="002A5DB2">
        <w:rPr>
          <w:rFonts w:cs="David" w:hint="cs"/>
          <w:u w:val="single"/>
          <w:rtl/>
        </w:rPr>
        <w:t>היו"ר דוד טל:</w:t>
      </w:r>
    </w:p>
    <w:p w14:paraId="6DA19B09" w14:textId="77777777" w:rsidR="002A5DB2" w:rsidRPr="002A5DB2" w:rsidRDefault="002A5DB2" w:rsidP="002A5DB2">
      <w:pPr>
        <w:bidi/>
        <w:jc w:val="both"/>
        <w:rPr>
          <w:rFonts w:cs="David" w:hint="cs"/>
          <w:rtl/>
        </w:rPr>
      </w:pPr>
    </w:p>
    <w:p w14:paraId="6BC58E78" w14:textId="77777777" w:rsidR="002A5DB2" w:rsidRPr="002A5DB2" w:rsidRDefault="002A5DB2" w:rsidP="002A5DB2">
      <w:pPr>
        <w:bidi/>
        <w:jc w:val="both"/>
        <w:rPr>
          <w:rFonts w:cs="David" w:hint="cs"/>
          <w:rtl/>
        </w:rPr>
      </w:pPr>
      <w:r w:rsidRPr="002A5DB2">
        <w:rPr>
          <w:rFonts w:cs="David" w:hint="cs"/>
          <w:rtl/>
        </w:rPr>
        <w:tab/>
        <w:t xml:space="preserve">אני רוצה להזכיר כאן לחברים, שחבר הכנסת יוסי כץ, בשבתו על כסא יושב ראש הכנסת, גם אצלו כמו אצל אחרים, היה פרץ של שיטפון לבקשות לפטורים מחובת הנחה ואז הוא קבע קוורום של שליש כדי לצמצם את האפשרויות הללו. חשבו שזה ימנע אבל השליש כנראה לא הספיק, אולי נעבור לרוב של 75%. </w:t>
      </w:r>
    </w:p>
    <w:p w14:paraId="14F78882" w14:textId="77777777" w:rsidR="002A5DB2" w:rsidRPr="002A5DB2" w:rsidRDefault="002A5DB2" w:rsidP="002A5DB2">
      <w:pPr>
        <w:bidi/>
        <w:jc w:val="both"/>
        <w:rPr>
          <w:rFonts w:cs="David" w:hint="cs"/>
          <w:rtl/>
        </w:rPr>
      </w:pPr>
    </w:p>
    <w:p w14:paraId="773CA0E4" w14:textId="77777777" w:rsidR="002A5DB2" w:rsidRPr="002A5DB2" w:rsidRDefault="002A5DB2" w:rsidP="002A5DB2">
      <w:pPr>
        <w:bidi/>
        <w:jc w:val="both"/>
        <w:rPr>
          <w:rFonts w:cs="David" w:hint="cs"/>
          <w:rtl/>
        </w:rPr>
      </w:pPr>
      <w:r w:rsidRPr="002A5DB2">
        <w:rPr>
          <w:rFonts w:cs="David" w:hint="cs"/>
          <w:u w:val="single"/>
          <w:rtl/>
        </w:rPr>
        <w:t>יצחק זיו:</w:t>
      </w:r>
    </w:p>
    <w:p w14:paraId="6BF53779" w14:textId="77777777" w:rsidR="002A5DB2" w:rsidRPr="002A5DB2" w:rsidRDefault="002A5DB2" w:rsidP="002A5DB2">
      <w:pPr>
        <w:bidi/>
        <w:jc w:val="both"/>
        <w:rPr>
          <w:rFonts w:cs="David" w:hint="cs"/>
          <w:rtl/>
        </w:rPr>
      </w:pPr>
    </w:p>
    <w:p w14:paraId="395E057C" w14:textId="77777777" w:rsidR="002A5DB2" w:rsidRPr="002A5DB2" w:rsidRDefault="002A5DB2" w:rsidP="002A5DB2">
      <w:pPr>
        <w:bidi/>
        <w:jc w:val="both"/>
        <w:rPr>
          <w:rFonts w:cs="David" w:hint="cs"/>
          <w:rtl/>
        </w:rPr>
      </w:pPr>
      <w:r w:rsidRPr="002A5DB2">
        <w:rPr>
          <w:rFonts w:cs="David" w:hint="cs"/>
          <w:rtl/>
        </w:rPr>
        <w:tab/>
        <w:t xml:space="preserve">נקודה נוספת שרציתי להעלות, לצמצם מ-25 - - - </w:t>
      </w:r>
    </w:p>
    <w:p w14:paraId="67052882" w14:textId="77777777" w:rsidR="002A5DB2" w:rsidRPr="002A5DB2" w:rsidRDefault="002A5DB2" w:rsidP="002A5DB2">
      <w:pPr>
        <w:bidi/>
        <w:jc w:val="both"/>
        <w:rPr>
          <w:rFonts w:cs="David" w:hint="cs"/>
          <w:rtl/>
        </w:rPr>
      </w:pPr>
    </w:p>
    <w:p w14:paraId="4BEFE17C" w14:textId="77777777" w:rsidR="002A5DB2" w:rsidRPr="002A5DB2" w:rsidRDefault="002A5DB2" w:rsidP="002A5DB2">
      <w:pPr>
        <w:bidi/>
        <w:jc w:val="both"/>
        <w:rPr>
          <w:rFonts w:cs="David" w:hint="cs"/>
          <w:rtl/>
        </w:rPr>
      </w:pPr>
      <w:r w:rsidRPr="002A5DB2">
        <w:rPr>
          <w:rFonts w:cs="David" w:hint="cs"/>
          <w:u w:val="single"/>
          <w:rtl/>
        </w:rPr>
        <w:t>היו"ר דוד טל:</w:t>
      </w:r>
    </w:p>
    <w:p w14:paraId="4CAA3F38" w14:textId="77777777" w:rsidR="002A5DB2" w:rsidRPr="002A5DB2" w:rsidRDefault="002A5DB2" w:rsidP="002A5DB2">
      <w:pPr>
        <w:bidi/>
        <w:jc w:val="both"/>
        <w:rPr>
          <w:rFonts w:cs="David" w:hint="cs"/>
          <w:rtl/>
        </w:rPr>
      </w:pPr>
    </w:p>
    <w:p w14:paraId="3A4813C5" w14:textId="77777777" w:rsidR="002A5DB2" w:rsidRPr="002A5DB2" w:rsidRDefault="002A5DB2" w:rsidP="002A5DB2">
      <w:pPr>
        <w:bidi/>
        <w:jc w:val="both"/>
        <w:rPr>
          <w:rFonts w:cs="David" w:hint="cs"/>
          <w:rtl/>
        </w:rPr>
      </w:pPr>
      <w:r w:rsidRPr="002A5DB2">
        <w:rPr>
          <w:rFonts w:cs="David" w:hint="cs"/>
          <w:rtl/>
        </w:rPr>
        <w:tab/>
        <w:t xml:space="preserve">רק אם תבטיח, שזה יעצור את הסחף לגבי פטורים. אני חושש, שאני גם אאפשר לך 25 יום והסחף יישאר סחף. </w:t>
      </w:r>
    </w:p>
    <w:p w14:paraId="7A2B50E4" w14:textId="77777777" w:rsidR="002A5DB2" w:rsidRPr="002A5DB2" w:rsidRDefault="002A5DB2" w:rsidP="002A5DB2">
      <w:pPr>
        <w:bidi/>
        <w:jc w:val="both"/>
        <w:rPr>
          <w:rFonts w:cs="David" w:hint="cs"/>
          <w:rtl/>
        </w:rPr>
      </w:pPr>
    </w:p>
    <w:p w14:paraId="6ACB4358" w14:textId="77777777" w:rsidR="002A5DB2" w:rsidRPr="002A5DB2" w:rsidRDefault="002A5DB2" w:rsidP="002A5DB2">
      <w:pPr>
        <w:bidi/>
        <w:jc w:val="both"/>
        <w:rPr>
          <w:rFonts w:cs="David" w:hint="cs"/>
          <w:rtl/>
        </w:rPr>
      </w:pPr>
      <w:r w:rsidRPr="002A5DB2">
        <w:rPr>
          <w:rFonts w:cs="David" w:hint="cs"/>
          <w:u w:val="single"/>
          <w:rtl/>
        </w:rPr>
        <w:t>יצחק זיו:</w:t>
      </w:r>
    </w:p>
    <w:p w14:paraId="12E38560" w14:textId="77777777" w:rsidR="002A5DB2" w:rsidRPr="002A5DB2" w:rsidRDefault="002A5DB2" w:rsidP="002A5DB2">
      <w:pPr>
        <w:bidi/>
        <w:jc w:val="both"/>
        <w:rPr>
          <w:rFonts w:cs="David" w:hint="cs"/>
          <w:rtl/>
        </w:rPr>
      </w:pPr>
    </w:p>
    <w:p w14:paraId="3D8077D6" w14:textId="77777777" w:rsidR="002A5DB2" w:rsidRPr="002A5DB2" w:rsidRDefault="002A5DB2" w:rsidP="002A5DB2">
      <w:pPr>
        <w:bidi/>
        <w:jc w:val="both"/>
        <w:rPr>
          <w:rFonts w:cs="David" w:hint="cs"/>
          <w:rtl/>
        </w:rPr>
      </w:pPr>
      <w:r w:rsidRPr="002A5DB2">
        <w:rPr>
          <w:rFonts w:cs="David" w:hint="cs"/>
          <w:rtl/>
        </w:rPr>
        <w:tab/>
        <w:t xml:space="preserve">אבל אם תיצור מסגרת סיעתית, כבר תמנע את הסחף. </w:t>
      </w:r>
    </w:p>
    <w:p w14:paraId="04821CEB" w14:textId="77777777" w:rsidR="002A5DB2" w:rsidRPr="002A5DB2" w:rsidRDefault="002A5DB2" w:rsidP="002A5DB2">
      <w:pPr>
        <w:bidi/>
        <w:jc w:val="both"/>
        <w:rPr>
          <w:rFonts w:cs="David" w:hint="cs"/>
          <w:rtl/>
        </w:rPr>
      </w:pPr>
    </w:p>
    <w:p w14:paraId="0E9C247D" w14:textId="77777777" w:rsidR="002A5DB2" w:rsidRPr="002A5DB2" w:rsidRDefault="002A5DB2" w:rsidP="002A5DB2">
      <w:pPr>
        <w:bidi/>
        <w:jc w:val="both"/>
        <w:rPr>
          <w:rFonts w:cs="David" w:hint="cs"/>
          <w:rtl/>
        </w:rPr>
      </w:pPr>
      <w:r w:rsidRPr="002A5DB2">
        <w:rPr>
          <w:rFonts w:cs="David" w:hint="cs"/>
          <w:u w:val="single"/>
          <w:rtl/>
        </w:rPr>
        <w:t>היו"ר דוד טל:</w:t>
      </w:r>
    </w:p>
    <w:p w14:paraId="17307CF8" w14:textId="77777777" w:rsidR="002A5DB2" w:rsidRPr="002A5DB2" w:rsidRDefault="002A5DB2" w:rsidP="002A5DB2">
      <w:pPr>
        <w:bidi/>
        <w:jc w:val="both"/>
        <w:rPr>
          <w:rFonts w:cs="David" w:hint="cs"/>
          <w:rtl/>
        </w:rPr>
      </w:pPr>
    </w:p>
    <w:p w14:paraId="3A36FA5B" w14:textId="77777777" w:rsidR="002A5DB2" w:rsidRPr="002A5DB2" w:rsidRDefault="002A5DB2" w:rsidP="002A5DB2">
      <w:pPr>
        <w:bidi/>
        <w:jc w:val="both"/>
        <w:rPr>
          <w:rFonts w:cs="David" w:hint="cs"/>
          <w:rtl/>
        </w:rPr>
      </w:pPr>
      <w:r w:rsidRPr="002A5DB2">
        <w:rPr>
          <w:rFonts w:cs="David" w:hint="cs"/>
          <w:rtl/>
        </w:rPr>
        <w:tab/>
        <w:t xml:space="preserve">יכול להיות. </w:t>
      </w:r>
    </w:p>
    <w:p w14:paraId="6A2F3ABD" w14:textId="77777777" w:rsidR="002A5DB2" w:rsidRPr="002A5DB2" w:rsidRDefault="002A5DB2" w:rsidP="002A5DB2">
      <w:pPr>
        <w:bidi/>
        <w:jc w:val="both"/>
        <w:rPr>
          <w:rFonts w:cs="David" w:hint="cs"/>
          <w:rtl/>
        </w:rPr>
      </w:pPr>
    </w:p>
    <w:p w14:paraId="30ED6204" w14:textId="77777777" w:rsidR="002A5DB2" w:rsidRPr="002A5DB2" w:rsidRDefault="002A5DB2" w:rsidP="002A5DB2">
      <w:pPr>
        <w:bidi/>
        <w:jc w:val="both"/>
        <w:rPr>
          <w:rFonts w:cs="David" w:hint="cs"/>
          <w:rtl/>
        </w:rPr>
      </w:pPr>
      <w:r w:rsidRPr="002A5DB2">
        <w:rPr>
          <w:rFonts w:cs="David" w:hint="cs"/>
          <w:u w:val="single"/>
          <w:rtl/>
        </w:rPr>
        <w:t xml:space="preserve">שלי </w:t>
      </w:r>
      <w:proofErr w:type="spellStart"/>
      <w:r w:rsidRPr="002A5DB2">
        <w:rPr>
          <w:rFonts w:cs="David" w:hint="cs"/>
          <w:u w:val="single"/>
          <w:rtl/>
        </w:rPr>
        <w:t>יחימוביץ</w:t>
      </w:r>
      <w:proofErr w:type="spellEnd"/>
      <w:r w:rsidRPr="002A5DB2">
        <w:rPr>
          <w:rFonts w:cs="David" w:hint="cs"/>
          <w:u w:val="single"/>
          <w:rtl/>
        </w:rPr>
        <w:t>:</w:t>
      </w:r>
    </w:p>
    <w:p w14:paraId="1DD608E0" w14:textId="77777777" w:rsidR="002A5DB2" w:rsidRPr="002A5DB2" w:rsidRDefault="002A5DB2" w:rsidP="002A5DB2">
      <w:pPr>
        <w:bidi/>
        <w:jc w:val="both"/>
        <w:rPr>
          <w:rFonts w:cs="David" w:hint="cs"/>
          <w:rtl/>
        </w:rPr>
      </w:pPr>
    </w:p>
    <w:p w14:paraId="371F2F8D" w14:textId="77777777" w:rsidR="002A5DB2" w:rsidRPr="002A5DB2" w:rsidRDefault="002A5DB2" w:rsidP="002A5DB2">
      <w:pPr>
        <w:bidi/>
        <w:jc w:val="both"/>
        <w:rPr>
          <w:rFonts w:cs="David" w:hint="cs"/>
          <w:rtl/>
        </w:rPr>
      </w:pPr>
      <w:r w:rsidRPr="002A5DB2">
        <w:rPr>
          <w:rFonts w:cs="David" w:hint="cs"/>
          <w:rtl/>
        </w:rPr>
        <w:tab/>
        <w:t xml:space="preserve">ראשית, אני שמחה שאנחנו לא מצביעים היום כי אני לא מגובשת בעמדתי. גם אני לא שבעה נחת מהשימוש בפטורים מחובת הנחה,  אנחנו באמת חצינו את הגבול. הסיבה שאנחנו מאשרים בדרך כלל היא לא עניינית, אנחנו מאשרים פטורים לחברים כי אנחנו רוצים שהחברים יאשרו לנו את הפטור בפעם הבאה, או מתוך חברות או מתוך תמיכה בחבר סיעה. </w:t>
      </w:r>
    </w:p>
    <w:p w14:paraId="426FF436" w14:textId="77777777" w:rsidR="002A5DB2" w:rsidRPr="002A5DB2" w:rsidRDefault="002A5DB2" w:rsidP="002A5DB2">
      <w:pPr>
        <w:bidi/>
        <w:jc w:val="both"/>
        <w:rPr>
          <w:rFonts w:cs="David" w:hint="cs"/>
          <w:rtl/>
        </w:rPr>
      </w:pPr>
    </w:p>
    <w:p w14:paraId="5BF89A1A" w14:textId="77777777" w:rsidR="002A5DB2" w:rsidRPr="002A5DB2" w:rsidRDefault="002A5DB2" w:rsidP="002A5DB2">
      <w:pPr>
        <w:bidi/>
        <w:jc w:val="both"/>
        <w:rPr>
          <w:rFonts w:cs="David" w:hint="cs"/>
          <w:rtl/>
        </w:rPr>
      </w:pPr>
      <w:r w:rsidRPr="002A5DB2">
        <w:rPr>
          <w:rFonts w:cs="David" w:hint="cs"/>
          <w:u w:val="single"/>
          <w:rtl/>
        </w:rPr>
        <w:t>היו"ר דוד טל:</w:t>
      </w:r>
    </w:p>
    <w:p w14:paraId="6B3CB328" w14:textId="77777777" w:rsidR="002A5DB2" w:rsidRPr="002A5DB2" w:rsidRDefault="002A5DB2" w:rsidP="002A5DB2">
      <w:pPr>
        <w:bidi/>
        <w:jc w:val="both"/>
        <w:rPr>
          <w:rFonts w:cs="David" w:hint="cs"/>
          <w:rtl/>
        </w:rPr>
      </w:pPr>
    </w:p>
    <w:p w14:paraId="12B1EBF6" w14:textId="77777777" w:rsidR="002A5DB2" w:rsidRPr="002A5DB2" w:rsidRDefault="002A5DB2" w:rsidP="002A5DB2">
      <w:pPr>
        <w:bidi/>
        <w:jc w:val="both"/>
        <w:rPr>
          <w:rFonts w:cs="David" w:hint="cs"/>
          <w:rtl/>
        </w:rPr>
      </w:pPr>
      <w:r w:rsidRPr="002A5DB2">
        <w:rPr>
          <w:rFonts w:cs="David" w:hint="cs"/>
          <w:rtl/>
        </w:rPr>
        <w:tab/>
        <w:t xml:space="preserve">פעם במפלגת העבודה, מפא"י ההיסטורית, </w:t>
      </w:r>
      <w:proofErr w:type="spellStart"/>
      <w:r w:rsidRPr="002A5DB2">
        <w:rPr>
          <w:rFonts w:cs="David" w:hint="cs"/>
          <w:rtl/>
        </w:rPr>
        <w:t>היתה</w:t>
      </w:r>
      <w:proofErr w:type="spellEnd"/>
      <w:r w:rsidRPr="002A5DB2">
        <w:rPr>
          <w:rFonts w:cs="David" w:hint="cs"/>
          <w:rtl/>
        </w:rPr>
        <w:t xml:space="preserve"> ועדה מסדרת. הוועדה המסדרת </w:t>
      </w:r>
      <w:proofErr w:type="spellStart"/>
      <w:r w:rsidRPr="002A5DB2">
        <w:rPr>
          <w:rFonts w:cs="David" w:hint="cs"/>
          <w:rtl/>
        </w:rPr>
        <w:t>היתה</w:t>
      </w:r>
      <w:proofErr w:type="spellEnd"/>
      <w:r w:rsidRPr="002A5DB2">
        <w:rPr>
          <w:rFonts w:cs="David" w:hint="cs"/>
          <w:rtl/>
        </w:rPr>
        <w:t xml:space="preserve"> אמורה לסדר את הרשימה של חברי הכנסת העתידיים. היושב ראש תמיד אמר, בואו קודם נסדר לעצמנו את המקומות, אחרי שאנחנו מסודרים, בוא נדבר על האחרים. </w:t>
      </w:r>
    </w:p>
    <w:p w14:paraId="4EB5FB88" w14:textId="77777777" w:rsidR="002A5DB2" w:rsidRPr="002A5DB2" w:rsidRDefault="002A5DB2" w:rsidP="002A5DB2">
      <w:pPr>
        <w:bidi/>
        <w:jc w:val="both"/>
        <w:rPr>
          <w:rFonts w:cs="David" w:hint="cs"/>
          <w:rtl/>
        </w:rPr>
      </w:pPr>
      <w:r w:rsidRPr="002A5DB2">
        <w:rPr>
          <w:rFonts w:cs="David"/>
          <w:rtl/>
        </w:rPr>
        <w:br w:type="page"/>
      </w:r>
    </w:p>
    <w:p w14:paraId="367F6EF7" w14:textId="77777777" w:rsidR="002A5DB2" w:rsidRPr="002A5DB2" w:rsidRDefault="002A5DB2" w:rsidP="002A5DB2">
      <w:pPr>
        <w:bidi/>
        <w:jc w:val="both"/>
        <w:rPr>
          <w:rFonts w:cs="David" w:hint="cs"/>
          <w:rtl/>
        </w:rPr>
      </w:pPr>
      <w:r w:rsidRPr="002A5DB2">
        <w:rPr>
          <w:rFonts w:cs="David" w:hint="cs"/>
          <w:u w:val="single"/>
          <w:rtl/>
        </w:rPr>
        <w:t xml:space="preserve">שלי </w:t>
      </w:r>
      <w:proofErr w:type="spellStart"/>
      <w:r w:rsidRPr="002A5DB2">
        <w:rPr>
          <w:rFonts w:cs="David" w:hint="cs"/>
          <w:u w:val="single"/>
          <w:rtl/>
        </w:rPr>
        <w:t>יחימוביץ</w:t>
      </w:r>
      <w:proofErr w:type="spellEnd"/>
      <w:r w:rsidRPr="002A5DB2">
        <w:rPr>
          <w:rFonts w:cs="David" w:hint="cs"/>
          <w:u w:val="single"/>
          <w:rtl/>
        </w:rPr>
        <w:t>:</w:t>
      </w:r>
    </w:p>
    <w:p w14:paraId="51D0DC69" w14:textId="77777777" w:rsidR="002A5DB2" w:rsidRPr="002A5DB2" w:rsidRDefault="002A5DB2" w:rsidP="002A5DB2">
      <w:pPr>
        <w:bidi/>
        <w:jc w:val="both"/>
        <w:rPr>
          <w:rFonts w:cs="David" w:hint="cs"/>
          <w:rtl/>
        </w:rPr>
      </w:pPr>
    </w:p>
    <w:p w14:paraId="54A48A73" w14:textId="77777777" w:rsidR="002A5DB2" w:rsidRPr="002A5DB2" w:rsidRDefault="002A5DB2" w:rsidP="002A5DB2">
      <w:pPr>
        <w:bidi/>
        <w:jc w:val="both"/>
        <w:rPr>
          <w:rFonts w:cs="David" w:hint="cs"/>
          <w:rtl/>
        </w:rPr>
      </w:pPr>
      <w:r w:rsidRPr="002A5DB2">
        <w:rPr>
          <w:rFonts w:cs="David" w:hint="cs"/>
          <w:rtl/>
        </w:rPr>
        <w:tab/>
        <w:t xml:space="preserve">ולכן, השימוש האינפלציוני בכלי הזה שבאמת נועד למקרים מיוחדים, יש בו טעם לפגם. אני לא פוסלת את הרעיון שהצעתי והסתייגתי ממנו מייד, של מכסה סיעתית. העובדה שיהיו </w:t>
      </w:r>
      <w:proofErr w:type="spellStart"/>
      <w:r w:rsidRPr="002A5DB2">
        <w:rPr>
          <w:rFonts w:cs="David" w:hint="cs"/>
          <w:rtl/>
        </w:rPr>
        <w:t>חבירות</w:t>
      </w:r>
      <w:proofErr w:type="spellEnd"/>
      <w:r w:rsidRPr="002A5DB2">
        <w:rPr>
          <w:rFonts w:cs="David" w:hint="cs"/>
          <w:rtl/>
        </w:rPr>
        <w:t xml:space="preserve">, שחבר כנסת מסוים יגיש הצעות חוק ובקשת פטור מחובת הנחה יחד עם חברי כנסת אחרים וישתמש במכסה שלהם, היא לא מחבלת כהוא זה - - - </w:t>
      </w:r>
    </w:p>
    <w:p w14:paraId="4760439B" w14:textId="77777777" w:rsidR="002A5DB2" w:rsidRPr="002A5DB2" w:rsidRDefault="002A5DB2" w:rsidP="002A5DB2">
      <w:pPr>
        <w:bidi/>
        <w:jc w:val="both"/>
        <w:rPr>
          <w:rFonts w:cs="David" w:hint="cs"/>
          <w:rtl/>
        </w:rPr>
      </w:pPr>
    </w:p>
    <w:p w14:paraId="530E6561" w14:textId="77777777" w:rsidR="002A5DB2" w:rsidRPr="002A5DB2" w:rsidRDefault="002A5DB2" w:rsidP="002A5DB2">
      <w:pPr>
        <w:bidi/>
        <w:jc w:val="both"/>
        <w:rPr>
          <w:rFonts w:cs="David" w:hint="cs"/>
          <w:rtl/>
        </w:rPr>
      </w:pPr>
      <w:r w:rsidRPr="002A5DB2">
        <w:rPr>
          <w:rFonts w:cs="David" w:hint="cs"/>
          <w:u w:val="single"/>
          <w:rtl/>
        </w:rPr>
        <w:t>גדעון סער:</w:t>
      </w:r>
    </w:p>
    <w:p w14:paraId="6A540C6F" w14:textId="77777777" w:rsidR="002A5DB2" w:rsidRPr="002A5DB2" w:rsidRDefault="002A5DB2" w:rsidP="002A5DB2">
      <w:pPr>
        <w:bidi/>
        <w:jc w:val="both"/>
        <w:rPr>
          <w:rFonts w:cs="David" w:hint="cs"/>
          <w:rtl/>
        </w:rPr>
      </w:pPr>
    </w:p>
    <w:p w14:paraId="356DE221" w14:textId="77777777" w:rsidR="002A5DB2" w:rsidRPr="002A5DB2" w:rsidRDefault="002A5DB2" w:rsidP="002A5DB2">
      <w:pPr>
        <w:bidi/>
        <w:jc w:val="both"/>
        <w:rPr>
          <w:rFonts w:cs="David" w:hint="cs"/>
          <w:rtl/>
        </w:rPr>
      </w:pPr>
      <w:r w:rsidRPr="002A5DB2">
        <w:rPr>
          <w:rFonts w:cs="David" w:hint="cs"/>
          <w:rtl/>
        </w:rPr>
        <w:tab/>
        <w:t xml:space="preserve">אם תהיה מכסה לממשלה, אני אהיה מוכן. </w:t>
      </w:r>
    </w:p>
    <w:p w14:paraId="5388E3BA" w14:textId="77777777" w:rsidR="002A5DB2" w:rsidRPr="002A5DB2" w:rsidRDefault="002A5DB2" w:rsidP="002A5DB2">
      <w:pPr>
        <w:bidi/>
        <w:jc w:val="both"/>
        <w:rPr>
          <w:rFonts w:cs="David" w:hint="cs"/>
          <w:rtl/>
        </w:rPr>
      </w:pPr>
    </w:p>
    <w:p w14:paraId="45954B4F" w14:textId="77777777" w:rsidR="002A5DB2" w:rsidRPr="002A5DB2" w:rsidRDefault="002A5DB2" w:rsidP="002A5DB2">
      <w:pPr>
        <w:bidi/>
        <w:jc w:val="both"/>
        <w:rPr>
          <w:rFonts w:cs="David" w:hint="cs"/>
          <w:rtl/>
        </w:rPr>
      </w:pPr>
      <w:r w:rsidRPr="002A5DB2">
        <w:rPr>
          <w:rFonts w:cs="David" w:hint="cs"/>
          <w:u w:val="single"/>
          <w:rtl/>
        </w:rPr>
        <w:t xml:space="preserve">שלי </w:t>
      </w:r>
      <w:proofErr w:type="spellStart"/>
      <w:r w:rsidRPr="002A5DB2">
        <w:rPr>
          <w:rFonts w:cs="David" w:hint="cs"/>
          <w:u w:val="single"/>
          <w:rtl/>
        </w:rPr>
        <w:t>יחימוביץ</w:t>
      </w:r>
      <w:proofErr w:type="spellEnd"/>
      <w:r w:rsidRPr="002A5DB2">
        <w:rPr>
          <w:rFonts w:cs="David" w:hint="cs"/>
          <w:u w:val="single"/>
          <w:rtl/>
        </w:rPr>
        <w:t>:</w:t>
      </w:r>
    </w:p>
    <w:p w14:paraId="0B76EF64" w14:textId="77777777" w:rsidR="002A5DB2" w:rsidRPr="002A5DB2" w:rsidRDefault="002A5DB2" w:rsidP="002A5DB2">
      <w:pPr>
        <w:bidi/>
        <w:jc w:val="both"/>
        <w:rPr>
          <w:rFonts w:cs="David" w:hint="cs"/>
          <w:rtl/>
        </w:rPr>
      </w:pPr>
    </w:p>
    <w:p w14:paraId="6CCA9310" w14:textId="77777777" w:rsidR="002A5DB2" w:rsidRPr="002A5DB2" w:rsidRDefault="002A5DB2" w:rsidP="002A5DB2">
      <w:pPr>
        <w:bidi/>
        <w:jc w:val="both"/>
        <w:rPr>
          <w:rFonts w:cs="David" w:hint="cs"/>
          <w:rtl/>
        </w:rPr>
      </w:pPr>
      <w:r w:rsidRPr="002A5DB2">
        <w:rPr>
          <w:rFonts w:cs="David" w:hint="cs"/>
          <w:rtl/>
        </w:rPr>
        <w:tab/>
        <w:t xml:space="preserve">ברור, מה זאת אומרת. העובדה שאפשר לחבור לחברי כנסת אחרים על המכסה שלהם במסגרת המכסה הסיעתית, היא לא מקלקלת את האפשרות להטיל מגבלה כי בכל מקרה יש גג שאתה לא יכול לעבור אותו, הגג של המכסה הסיעתית. זה רעיון שאפשר לשקול אותו, למרות שנטיית הלב שלי היא לא להוריד גרזן של תקנון, לא לעגן את זה בתקנון אלא כן לקרוא את עצמנו לסדר באיזשהו אופן נורמטיבי ובאמצעות הידברות מתוך מגמה להוריד את הכמות של הפטורים. </w:t>
      </w:r>
    </w:p>
    <w:p w14:paraId="3278AE72" w14:textId="77777777" w:rsidR="002A5DB2" w:rsidRPr="002A5DB2" w:rsidRDefault="002A5DB2" w:rsidP="002A5DB2">
      <w:pPr>
        <w:bidi/>
        <w:jc w:val="both"/>
        <w:rPr>
          <w:rFonts w:cs="David" w:hint="cs"/>
          <w:rtl/>
        </w:rPr>
      </w:pPr>
    </w:p>
    <w:p w14:paraId="5AC918F7" w14:textId="77777777" w:rsidR="002A5DB2" w:rsidRPr="002A5DB2" w:rsidRDefault="002A5DB2" w:rsidP="002A5DB2">
      <w:pPr>
        <w:bidi/>
        <w:jc w:val="both"/>
        <w:rPr>
          <w:rFonts w:cs="David" w:hint="cs"/>
          <w:rtl/>
        </w:rPr>
      </w:pPr>
      <w:r w:rsidRPr="002A5DB2">
        <w:rPr>
          <w:rFonts w:cs="David" w:hint="cs"/>
          <w:u w:val="single"/>
          <w:rtl/>
        </w:rPr>
        <w:t>אורי אריאל:</w:t>
      </w:r>
    </w:p>
    <w:p w14:paraId="6FCF957E" w14:textId="77777777" w:rsidR="002A5DB2" w:rsidRPr="002A5DB2" w:rsidRDefault="002A5DB2" w:rsidP="002A5DB2">
      <w:pPr>
        <w:bidi/>
        <w:jc w:val="both"/>
        <w:rPr>
          <w:rFonts w:cs="David" w:hint="cs"/>
          <w:rtl/>
        </w:rPr>
      </w:pPr>
    </w:p>
    <w:p w14:paraId="09A6F3D8" w14:textId="77777777" w:rsidR="002A5DB2" w:rsidRPr="002A5DB2" w:rsidRDefault="002A5DB2" w:rsidP="002A5DB2">
      <w:pPr>
        <w:bidi/>
        <w:jc w:val="both"/>
        <w:rPr>
          <w:rFonts w:cs="David" w:hint="cs"/>
          <w:rtl/>
        </w:rPr>
      </w:pPr>
      <w:r w:rsidRPr="002A5DB2">
        <w:rPr>
          <w:rFonts w:cs="David" w:hint="cs"/>
          <w:rtl/>
        </w:rPr>
        <w:tab/>
        <w:t xml:space="preserve">אני מציע להשאיר את זה כרגע כך ולעשות מאמץ משותף שלנו ושל ראשי הסיעות, יושב  ראש האופוזיציה ויושב ראש הקואליציה, לצמצם את העניין כדי לחזור לסבירות </w:t>
      </w:r>
      <w:proofErr w:type="spellStart"/>
      <w:r w:rsidRPr="002A5DB2">
        <w:rPr>
          <w:rFonts w:cs="David" w:hint="cs"/>
          <w:rtl/>
        </w:rPr>
        <w:t>שהיתה</w:t>
      </w:r>
      <w:proofErr w:type="spellEnd"/>
      <w:r w:rsidRPr="002A5DB2">
        <w:rPr>
          <w:rFonts w:cs="David" w:hint="cs"/>
          <w:rtl/>
        </w:rPr>
        <w:t xml:space="preserve"> פה.  נכון שבעת האחרונה זה קצת נשחק, אפשר לעשות תיקון עצמי ולהגיע לאמצע, לשביל הזהב שמאפשר את הכלי הזה. </w:t>
      </w:r>
    </w:p>
    <w:p w14:paraId="64E55CB0" w14:textId="77777777" w:rsidR="002A5DB2" w:rsidRPr="002A5DB2" w:rsidRDefault="002A5DB2" w:rsidP="002A5DB2">
      <w:pPr>
        <w:bidi/>
        <w:jc w:val="both"/>
        <w:rPr>
          <w:rFonts w:cs="David" w:hint="cs"/>
          <w:rtl/>
        </w:rPr>
      </w:pPr>
    </w:p>
    <w:p w14:paraId="4E21C71E" w14:textId="77777777" w:rsidR="002A5DB2" w:rsidRPr="002A5DB2" w:rsidRDefault="002A5DB2" w:rsidP="002A5DB2">
      <w:pPr>
        <w:bidi/>
        <w:jc w:val="both"/>
        <w:rPr>
          <w:rFonts w:cs="David" w:hint="cs"/>
          <w:rtl/>
        </w:rPr>
      </w:pPr>
      <w:r w:rsidRPr="002A5DB2">
        <w:rPr>
          <w:rFonts w:cs="David" w:hint="cs"/>
          <w:rtl/>
        </w:rPr>
        <w:tab/>
        <w:t xml:space="preserve">אני מציע לשקול להוריד את הזמן, נדמה לי שזה ארוך, לא מציעים את הזמן הזה, משרדי הממשלה מחכים ליום ה-43 ואז הם נזכרים ומתחילים למהר. את זה הייתי מנסה לקצר כי זה הרבה זמן שלא מנוצל לשום דבר. </w:t>
      </w:r>
    </w:p>
    <w:p w14:paraId="00E0BB6B" w14:textId="77777777" w:rsidR="002A5DB2" w:rsidRPr="002A5DB2" w:rsidRDefault="002A5DB2" w:rsidP="002A5DB2">
      <w:pPr>
        <w:bidi/>
        <w:jc w:val="both"/>
        <w:rPr>
          <w:rFonts w:cs="David" w:hint="cs"/>
          <w:rtl/>
        </w:rPr>
      </w:pPr>
    </w:p>
    <w:p w14:paraId="4882B277" w14:textId="77777777" w:rsidR="002A5DB2" w:rsidRPr="002A5DB2" w:rsidRDefault="002A5DB2" w:rsidP="002A5DB2">
      <w:pPr>
        <w:bidi/>
        <w:jc w:val="both"/>
        <w:rPr>
          <w:rFonts w:cs="David" w:hint="cs"/>
          <w:rtl/>
        </w:rPr>
      </w:pPr>
      <w:r w:rsidRPr="002A5DB2">
        <w:rPr>
          <w:rFonts w:cs="David" w:hint="cs"/>
          <w:u w:val="single"/>
          <w:rtl/>
        </w:rPr>
        <w:t>היו"ר דוד טל:</w:t>
      </w:r>
    </w:p>
    <w:p w14:paraId="59055AB8" w14:textId="77777777" w:rsidR="002A5DB2" w:rsidRPr="002A5DB2" w:rsidRDefault="002A5DB2" w:rsidP="002A5DB2">
      <w:pPr>
        <w:bidi/>
        <w:jc w:val="both"/>
        <w:rPr>
          <w:rFonts w:cs="David" w:hint="cs"/>
          <w:rtl/>
        </w:rPr>
      </w:pPr>
    </w:p>
    <w:p w14:paraId="3D7621D5" w14:textId="77777777" w:rsidR="002A5DB2" w:rsidRPr="002A5DB2" w:rsidRDefault="002A5DB2" w:rsidP="002A5DB2">
      <w:pPr>
        <w:bidi/>
        <w:jc w:val="both"/>
        <w:rPr>
          <w:rFonts w:cs="David" w:hint="cs"/>
          <w:rtl/>
        </w:rPr>
      </w:pPr>
      <w:r w:rsidRPr="002A5DB2">
        <w:rPr>
          <w:rFonts w:cs="David" w:hint="cs"/>
          <w:rtl/>
        </w:rPr>
        <w:tab/>
        <w:t xml:space="preserve">אני רוצה להבהיר את עמדתי, אני אהיה מוכן לאמץ כאן כל הצעה ולראות את מבחן התוצאה. אם לאורך זמן נראה שזה עובד,  נישאר עם זה. אם זה לא עובד, אני מציע לשנות להצעה אחרת ולו רק בלבד שבמבחן התוצאה נרד מהבקשות של פטורים מחובת הנחה. אגב, זה מגיע כמעט אצל כל יושב ראש ועדת כנסת, עברתי על הפרוטוקולים של יוסי כץ, בר-און ורוחמה אברהם </w:t>
      </w:r>
      <w:proofErr w:type="spellStart"/>
      <w:r w:rsidRPr="002A5DB2">
        <w:rPr>
          <w:rFonts w:cs="David" w:hint="cs"/>
          <w:rtl/>
        </w:rPr>
        <w:t>בלילא</w:t>
      </w:r>
      <w:proofErr w:type="spellEnd"/>
      <w:r w:rsidRPr="002A5DB2">
        <w:rPr>
          <w:rFonts w:cs="David" w:hint="cs"/>
          <w:rtl/>
        </w:rPr>
        <w:t xml:space="preserve">, אצל כולם אותה הבעיה. </w:t>
      </w:r>
    </w:p>
    <w:p w14:paraId="77FCABD0" w14:textId="77777777" w:rsidR="002A5DB2" w:rsidRPr="002A5DB2" w:rsidRDefault="002A5DB2" w:rsidP="002A5DB2">
      <w:pPr>
        <w:bidi/>
        <w:jc w:val="both"/>
        <w:rPr>
          <w:rFonts w:cs="David" w:hint="cs"/>
          <w:rtl/>
        </w:rPr>
      </w:pPr>
    </w:p>
    <w:p w14:paraId="335836AF" w14:textId="77777777" w:rsidR="002A5DB2" w:rsidRPr="002A5DB2" w:rsidRDefault="002A5DB2" w:rsidP="002A5DB2">
      <w:pPr>
        <w:bidi/>
        <w:jc w:val="both"/>
        <w:rPr>
          <w:rFonts w:cs="David" w:hint="cs"/>
          <w:rtl/>
        </w:rPr>
      </w:pPr>
      <w:r w:rsidRPr="002A5DB2">
        <w:rPr>
          <w:rFonts w:cs="David" w:hint="cs"/>
          <w:u w:val="single"/>
          <w:rtl/>
        </w:rPr>
        <w:t xml:space="preserve">אלי </w:t>
      </w:r>
      <w:proofErr w:type="spellStart"/>
      <w:r w:rsidRPr="002A5DB2">
        <w:rPr>
          <w:rFonts w:cs="David" w:hint="cs"/>
          <w:u w:val="single"/>
          <w:rtl/>
        </w:rPr>
        <w:t>אפללו</w:t>
      </w:r>
      <w:proofErr w:type="spellEnd"/>
      <w:r w:rsidRPr="002A5DB2">
        <w:rPr>
          <w:rFonts w:cs="David" w:hint="cs"/>
          <w:u w:val="single"/>
          <w:rtl/>
        </w:rPr>
        <w:t>:</w:t>
      </w:r>
    </w:p>
    <w:p w14:paraId="5A36B59C" w14:textId="77777777" w:rsidR="002A5DB2" w:rsidRPr="002A5DB2" w:rsidRDefault="002A5DB2" w:rsidP="002A5DB2">
      <w:pPr>
        <w:bidi/>
        <w:jc w:val="both"/>
        <w:rPr>
          <w:rFonts w:cs="David" w:hint="cs"/>
          <w:rtl/>
        </w:rPr>
      </w:pPr>
    </w:p>
    <w:p w14:paraId="7FE1F9EF" w14:textId="77777777" w:rsidR="002A5DB2" w:rsidRPr="002A5DB2" w:rsidRDefault="002A5DB2" w:rsidP="002A5DB2">
      <w:pPr>
        <w:bidi/>
        <w:jc w:val="both"/>
        <w:rPr>
          <w:rFonts w:cs="David" w:hint="cs"/>
          <w:rtl/>
        </w:rPr>
      </w:pPr>
      <w:r w:rsidRPr="002A5DB2">
        <w:rPr>
          <w:rFonts w:cs="David" w:hint="cs"/>
          <w:rtl/>
        </w:rPr>
        <w:tab/>
        <w:t xml:space="preserve">אדוני היושב ראש, אצלנו,  כל חבר כנסת שמבקש פטור מחובת הנחה, מציג את זה בקואליציה ואנחנו מחליטים אם לתת או לא. זה קיים גם בקרב האופוזיציה, כלומר, זה לא שייך רק לקואליציה, גם חברי האופוזיציה  באים ומציגים בפנינו ואז אנחנו מחליטים אם אנחנו תומכים או לא תומכים. </w:t>
      </w:r>
    </w:p>
    <w:p w14:paraId="1B3E44FB" w14:textId="77777777" w:rsidR="002A5DB2" w:rsidRPr="002A5DB2" w:rsidRDefault="002A5DB2" w:rsidP="002A5DB2">
      <w:pPr>
        <w:bidi/>
        <w:jc w:val="both"/>
        <w:rPr>
          <w:rFonts w:cs="David" w:hint="cs"/>
          <w:rtl/>
        </w:rPr>
      </w:pPr>
    </w:p>
    <w:p w14:paraId="3EE90E1A" w14:textId="77777777" w:rsidR="002A5DB2" w:rsidRPr="002A5DB2" w:rsidRDefault="002A5DB2" w:rsidP="002A5DB2">
      <w:pPr>
        <w:bidi/>
        <w:jc w:val="both"/>
        <w:rPr>
          <w:rFonts w:cs="David" w:hint="cs"/>
          <w:rtl/>
        </w:rPr>
      </w:pPr>
      <w:r w:rsidRPr="002A5DB2">
        <w:rPr>
          <w:rFonts w:cs="David" w:hint="cs"/>
          <w:rtl/>
        </w:rPr>
        <w:tab/>
        <w:t xml:space="preserve">לצערי, פטור מחובת הנחה הפך למועדון חברים, תן לי ואתן לך, זאת ההרגשה. האם אנחנו דנים היום לגופו של עניין בפטור מחובת הנחה, האם באמת המטרה לראות את הדחיפות של העניין החשיבות וכל הסיבות האחרות? לצערי הרב, לא. </w:t>
      </w:r>
    </w:p>
    <w:p w14:paraId="0DCEC8C6" w14:textId="77777777" w:rsidR="002A5DB2" w:rsidRPr="002A5DB2" w:rsidRDefault="002A5DB2" w:rsidP="002A5DB2">
      <w:pPr>
        <w:bidi/>
        <w:jc w:val="both"/>
        <w:rPr>
          <w:rFonts w:cs="David" w:hint="cs"/>
          <w:rtl/>
        </w:rPr>
      </w:pPr>
    </w:p>
    <w:p w14:paraId="50F918CA" w14:textId="77777777" w:rsidR="002A5DB2" w:rsidRPr="002A5DB2" w:rsidRDefault="002A5DB2" w:rsidP="002A5DB2">
      <w:pPr>
        <w:bidi/>
        <w:jc w:val="both"/>
        <w:rPr>
          <w:rFonts w:cs="David" w:hint="cs"/>
          <w:rtl/>
        </w:rPr>
      </w:pPr>
      <w:r w:rsidRPr="002A5DB2">
        <w:rPr>
          <w:rFonts w:cs="David" w:hint="cs"/>
          <w:rtl/>
        </w:rPr>
        <w:tab/>
        <w:t xml:space="preserve">פטור מחובת הנחה נועד למקרים חשובים ודחופים. הרי רוב חברי הכנסת רוצים להעביר את הצעת החוק שלהם כמה שיותר מהר וזה </w:t>
      </w:r>
      <w:proofErr w:type="spellStart"/>
      <w:r w:rsidRPr="002A5DB2">
        <w:rPr>
          <w:rFonts w:cs="David" w:hint="cs"/>
          <w:rtl/>
        </w:rPr>
        <w:t>הטרנד</w:t>
      </w:r>
      <w:proofErr w:type="spellEnd"/>
      <w:r w:rsidRPr="002A5DB2">
        <w:rPr>
          <w:rFonts w:cs="David" w:hint="cs"/>
          <w:rtl/>
        </w:rPr>
        <w:t xml:space="preserve"> החדש. </w:t>
      </w:r>
    </w:p>
    <w:p w14:paraId="7F38D472" w14:textId="77777777" w:rsidR="002A5DB2" w:rsidRPr="002A5DB2" w:rsidRDefault="002A5DB2" w:rsidP="002A5DB2">
      <w:pPr>
        <w:bidi/>
        <w:jc w:val="both"/>
        <w:rPr>
          <w:rFonts w:cs="David" w:hint="cs"/>
          <w:rtl/>
        </w:rPr>
      </w:pPr>
    </w:p>
    <w:p w14:paraId="423B1C2A" w14:textId="77777777" w:rsidR="002A5DB2" w:rsidRPr="002A5DB2" w:rsidRDefault="002A5DB2" w:rsidP="002A5DB2">
      <w:pPr>
        <w:bidi/>
        <w:jc w:val="both"/>
        <w:rPr>
          <w:rFonts w:cs="David" w:hint="cs"/>
          <w:rtl/>
        </w:rPr>
      </w:pPr>
      <w:r w:rsidRPr="002A5DB2">
        <w:rPr>
          <w:rFonts w:cs="David" w:hint="cs"/>
          <w:rtl/>
        </w:rPr>
        <w:tab/>
        <w:t xml:space="preserve">הקואליציה כאשר היא דנה האם לאפשר פטור מחובת הנחה, היא בדרך כלל דוחה את ההחלטה עד שמתקבלת עמדתה של ועדת השרים לענייני חקיקה. </w:t>
      </w:r>
    </w:p>
    <w:p w14:paraId="70B44FBF" w14:textId="77777777" w:rsidR="002A5DB2" w:rsidRPr="002A5DB2" w:rsidRDefault="002A5DB2" w:rsidP="002A5DB2">
      <w:pPr>
        <w:bidi/>
        <w:jc w:val="both"/>
        <w:rPr>
          <w:rFonts w:cs="David" w:hint="cs"/>
          <w:rtl/>
        </w:rPr>
      </w:pPr>
      <w:r w:rsidRPr="002A5DB2">
        <w:rPr>
          <w:rFonts w:cs="David"/>
          <w:rtl/>
        </w:rPr>
        <w:br w:type="page"/>
      </w:r>
    </w:p>
    <w:p w14:paraId="50644015" w14:textId="77777777" w:rsidR="002A5DB2" w:rsidRPr="002A5DB2" w:rsidRDefault="002A5DB2" w:rsidP="002A5DB2">
      <w:pPr>
        <w:bidi/>
        <w:jc w:val="both"/>
        <w:rPr>
          <w:rFonts w:cs="David" w:hint="cs"/>
          <w:rtl/>
        </w:rPr>
      </w:pPr>
      <w:r w:rsidRPr="002A5DB2">
        <w:rPr>
          <w:rFonts w:cs="David" w:hint="cs"/>
          <w:u w:val="single"/>
          <w:rtl/>
        </w:rPr>
        <w:t>היו"ר דוד טל:</w:t>
      </w:r>
    </w:p>
    <w:p w14:paraId="30FB3C79" w14:textId="77777777" w:rsidR="002A5DB2" w:rsidRPr="002A5DB2" w:rsidRDefault="002A5DB2" w:rsidP="002A5DB2">
      <w:pPr>
        <w:bidi/>
        <w:jc w:val="both"/>
        <w:rPr>
          <w:rFonts w:cs="David" w:hint="cs"/>
          <w:rtl/>
        </w:rPr>
      </w:pPr>
    </w:p>
    <w:p w14:paraId="314BB571" w14:textId="77777777" w:rsidR="002A5DB2" w:rsidRPr="002A5DB2" w:rsidRDefault="002A5DB2" w:rsidP="002A5DB2">
      <w:pPr>
        <w:bidi/>
        <w:jc w:val="both"/>
        <w:rPr>
          <w:rFonts w:cs="David" w:hint="cs"/>
          <w:rtl/>
        </w:rPr>
      </w:pPr>
      <w:r w:rsidRPr="002A5DB2">
        <w:rPr>
          <w:rFonts w:cs="David" w:hint="cs"/>
          <w:rtl/>
        </w:rPr>
        <w:tab/>
        <w:t xml:space="preserve">מה זאת אומרת, אתה מבקש רשות מוועדת השרים לתת פטור או הסכמה לעצם הצעת החוק? </w:t>
      </w:r>
    </w:p>
    <w:p w14:paraId="407C6E77" w14:textId="77777777" w:rsidR="002A5DB2" w:rsidRPr="002A5DB2" w:rsidRDefault="002A5DB2" w:rsidP="002A5DB2">
      <w:pPr>
        <w:bidi/>
        <w:jc w:val="both"/>
        <w:rPr>
          <w:rFonts w:cs="David" w:hint="cs"/>
          <w:rtl/>
        </w:rPr>
      </w:pPr>
    </w:p>
    <w:p w14:paraId="00A6B0D6" w14:textId="77777777" w:rsidR="002A5DB2" w:rsidRPr="002A5DB2" w:rsidRDefault="002A5DB2" w:rsidP="002A5DB2">
      <w:pPr>
        <w:bidi/>
        <w:jc w:val="both"/>
        <w:rPr>
          <w:rFonts w:cs="David" w:hint="cs"/>
          <w:rtl/>
        </w:rPr>
      </w:pPr>
      <w:r w:rsidRPr="002A5DB2">
        <w:rPr>
          <w:rFonts w:cs="David" w:hint="cs"/>
          <w:u w:val="single"/>
          <w:rtl/>
        </w:rPr>
        <w:t xml:space="preserve">אלי </w:t>
      </w:r>
      <w:proofErr w:type="spellStart"/>
      <w:r w:rsidRPr="002A5DB2">
        <w:rPr>
          <w:rFonts w:cs="David" w:hint="cs"/>
          <w:u w:val="single"/>
          <w:rtl/>
        </w:rPr>
        <w:t>אפללו</w:t>
      </w:r>
      <w:proofErr w:type="spellEnd"/>
      <w:r w:rsidRPr="002A5DB2">
        <w:rPr>
          <w:rFonts w:cs="David" w:hint="cs"/>
          <w:u w:val="single"/>
          <w:rtl/>
        </w:rPr>
        <w:t>:</w:t>
      </w:r>
    </w:p>
    <w:p w14:paraId="15DAC0E9" w14:textId="77777777" w:rsidR="002A5DB2" w:rsidRPr="002A5DB2" w:rsidRDefault="002A5DB2" w:rsidP="002A5DB2">
      <w:pPr>
        <w:bidi/>
        <w:jc w:val="both"/>
        <w:rPr>
          <w:rFonts w:cs="David" w:hint="cs"/>
          <w:rtl/>
        </w:rPr>
      </w:pPr>
    </w:p>
    <w:p w14:paraId="042762D9" w14:textId="77777777" w:rsidR="002A5DB2" w:rsidRPr="002A5DB2" w:rsidRDefault="002A5DB2" w:rsidP="002A5DB2">
      <w:pPr>
        <w:bidi/>
        <w:jc w:val="both"/>
        <w:rPr>
          <w:rFonts w:cs="David" w:hint="cs"/>
          <w:rtl/>
        </w:rPr>
      </w:pPr>
      <w:r w:rsidRPr="002A5DB2">
        <w:rPr>
          <w:rFonts w:cs="David" w:hint="cs"/>
          <w:rtl/>
        </w:rPr>
        <w:tab/>
        <w:t xml:space="preserve">לא. לעצם הצעת החוק. </w:t>
      </w:r>
    </w:p>
    <w:p w14:paraId="7607C049" w14:textId="77777777" w:rsidR="002A5DB2" w:rsidRPr="002A5DB2" w:rsidRDefault="002A5DB2" w:rsidP="002A5DB2">
      <w:pPr>
        <w:bidi/>
        <w:jc w:val="both"/>
        <w:rPr>
          <w:rFonts w:cs="David" w:hint="cs"/>
          <w:rtl/>
        </w:rPr>
      </w:pPr>
    </w:p>
    <w:p w14:paraId="2268A17A" w14:textId="77777777" w:rsidR="002A5DB2" w:rsidRPr="002A5DB2" w:rsidRDefault="002A5DB2" w:rsidP="002A5DB2">
      <w:pPr>
        <w:bidi/>
        <w:jc w:val="both"/>
        <w:rPr>
          <w:rFonts w:cs="David" w:hint="cs"/>
          <w:rtl/>
        </w:rPr>
      </w:pPr>
      <w:r w:rsidRPr="002A5DB2">
        <w:rPr>
          <w:rFonts w:cs="David" w:hint="cs"/>
          <w:u w:val="single"/>
          <w:rtl/>
        </w:rPr>
        <w:t>היו"ר דוד טל:</w:t>
      </w:r>
    </w:p>
    <w:p w14:paraId="2307853C" w14:textId="77777777" w:rsidR="002A5DB2" w:rsidRPr="002A5DB2" w:rsidRDefault="002A5DB2" w:rsidP="002A5DB2">
      <w:pPr>
        <w:bidi/>
        <w:jc w:val="both"/>
        <w:rPr>
          <w:rFonts w:cs="David" w:hint="cs"/>
          <w:rtl/>
        </w:rPr>
      </w:pPr>
    </w:p>
    <w:p w14:paraId="728F264F" w14:textId="77777777" w:rsidR="002A5DB2" w:rsidRPr="002A5DB2" w:rsidRDefault="002A5DB2" w:rsidP="002A5DB2">
      <w:pPr>
        <w:bidi/>
        <w:jc w:val="both"/>
        <w:rPr>
          <w:rFonts w:cs="David" w:hint="cs"/>
          <w:rtl/>
        </w:rPr>
      </w:pPr>
      <w:r w:rsidRPr="002A5DB2">
        <w:rPr>
          <w:rFonts w:cs="David" w:hint="cs"/>
          <w:rtl/>
        </w:rPr>
        <w:tab/>
        <w:t xml:space="preserve">שיצביעו נגד, אין בעיה. אדוני לא היה כאן כשאמרתי, אפשר לפטור מישהו מחובת הנחה, לאחר מכן, במליאה, יצביעו נגד. </w:t>
      </w:r>
    </w:p>
    <w:p w14:paraId="78BDAAE5" w14:textId="77777777" w:rsidR="002A5DB2" w:rsidRPr="002A5DB2" w:rsidRDefault="002A5DB2" w:rsidP="002A5DB2">
      <w:pPr>
        <w:bidi/>
        <w:jc w:val="both"/>
        <w:rPr>
          <w:rFonts w:cs="David" w:hint="cs"/>
          <w:rtl/>
        </w:rPr>
      </w:pPr>
    </w:p>
    <w:p w14:paraId="1F51F952" w14:textId="77777777" w:rsidR="002A5DB2" w:rsidRPr="002A5DB2" w:rsidRDefault="002A5DB2" w:rsidP="002A5DB2">
      <w:pPr>
        <w:bidi/>
        <w:jc w:val="both"/>
        <w:rPr>
          <w:rFonts w:cs="David" w:hint="cs"/>
          <w:rtl/>
        </w:rPr>
      </w:pPr>
      <w:r w:rsidRPr="002A5DB2">
        <w:rPr>
          <w:rFonts w:cs="David" w:hint="cs"/>
          <w:u w:val="single"/>
          <w:rtl/>
        </w:rPr>
        <w:t xml:space="preserve">אלי </w:t>
      </w:r>
      <w:proofErr w:type="spellStart"/>
      <w:r w:rsidRPr="002A5DB2">
        <w:rPr>
          <w:rFonts w:cs="David" w:hint="cs"/>
          <w:u w:val="single"/>
          <w:rtl/>
        </w:rPr>
        <w:t>אפללו</w:t>
      </w:r>
      <w:proofErr w:type="spellEnd"/>
      <w:r w:rsidRPr="002A5DB2">
        <w:rPr>
          <w:rFonts w:cs="David" w:hint="cs"/>
          <w:u w:val="single"/>
          <w:rtl/>
        </w:rPr>
        <w:t>:</w:t>
      </w:r>
    </w:p>
    <w:p w14:paraId="26D68872" w14:textId="77777777" w:rsidR="002A5DB2" w:rsidRPr="002A5DB2" w:rsidRDefault="002A5DB2" w:rsidP="002A5DB2">
      <w:pPr>
        <w:bidi/>
        <w:jc w:val="both"/>
        <w:rPr>
          <w:rFonts w:cs="David" w:hint="cs"/>
          <w:rtl/>
        </w:rPr>
      </w:pPr>
    </w:p>
    <w:p w14:paraId="0F3D4619" w14:textId="77777777" w:rsidR="002A5DB2" w:rsidRPr="002A5DB2" w:rsidRDefault="002A5DB2" w:rsidP="002A5DB2">
      <w:pPr>
        <w:bidi/>
        <w:jc w:val="both"/>
        <w:rPr>
          <w:rFonts w:cs="David" w:hint="cs"/>
          <w:rtl/>
        </w:rPr>
      </w:pPr>
      <w:r w:rsidRPr="002A5DB2">
        <w:rPr>
          <w:rFonts w:cs="David" w:hint="cs"/>
          <w:rtl/>
        </w:rPr>
        <w:tab/>
        <w:t xml:space="preserve">ההחלטה האם להגיש את זה לפטור מחובת הנחה תלויה האם יש תמיכה בהצעת החוק של ועדת השרים לענייני חקיקה. </w:t>
      </w:r>
      <w:r w:rsidRPr="002A5DB2">
        <w:rPr>
          <w:rFonts w:cs="David" w:hint="cs"/>
          <w:rtl/>
        </w:rPr>
        <w:tab/>
        <w:t xml:space="preserve">אחר כך אנחנו רואים בחשיבות ההצעה, האם כן להניח את זה לקבלת פטור מחובת הנחה. אבל מה שקורה אחר כך לצערי, כל אחד עושה את הלובי שלו, במיוחד חברי הוועדה ואז זה שמור לי ואשמור לך. </w:t>
      </w:r>
    </w:p>
    <w:p w14:paraId="3CB6E7E7" w14:textId="77777777" w:rsidR="002A5DB2" w:rsidRPr="002A5DB2" w:rsidRDefault="002A5DB2" w:rsidP="002A5DB2">
      <w:pPr>
        <w:bidi/>
        <w:jc w:val="both"/>
        <w:rPr>
          <w:rFonts w:cs="David" w:hint="cs"/>
          <w:rtl/>
        </w:rPr>
      </w:pPr>
    </w:p>
    <w:p w14:paraId="4FEB52F2" w14:textId="77777777" w:rsidR="002A5DB2" w:rsidRPr="002A5DB2" w:rsidRDefault="002A5DB2" w:rsidP="002A5DB2">
      <w:pPr>
        <w:bidi/>
        <w:jc w:val="both"/>
        <w:rPr>
          <w:rFonts w:cs="David" w:hint="cs"/>
          <w:rtl/>
        </w:rPr>
      </w:pPr>
      <w:r w:rsidRPr="002A5DB2">
        <w:rPr>
          <w:rFonts w:cs="David" w:hint="cs"/>
          <w:rtl/>
        </w:rPr>
        <w:tab/>
        <w:t xml:space="preserve">אני מקבל את מה שהוצע בפנינו, אני מקווה שזה ישנה את המצב  הקיים. אני לא חושב שזה הפתרון הסופי כי גם בזה, אם לא נגיע להסכמות, המצב יחזור לקדמותו. יכול להיות שצריך ליצור מגבלה כלשהי לכמות מספר הפטורים, לפי סיעה, אולי גודל הסיעה, על מנת להקטין את המספר. </w:t>
      </w:r>
    </w:p>
    <w:p w14:paraId="11D9F970" w14:textId="77777777" w:rsidR="002A5DB2" w:rsidRPr="002A5DB2" w:rsidRDefault="002A5DB2" w:rsidP="002A5DB2">
      <w:pPr>
        <w:bidi/>
        <w:jc w:val="both"/>
        <w:rPr>
          <w:rFonts w:cs="David" w:hint="cs"/>
          <w:rtl/>
        </w:rPr>
      </w:pPr>
    </w:p>
    <w:p w14:paraId="72430A43" w14:textId="77777777" w:rsidR="002A5DB2" w:rsidRPr="002A5DB2" w:rsidRDefault="002A5DB2" w:rsidP="002A5DB2">
      <w:pPr>
        <w:bidi/>
        <w:jc w:val="both"/>
        <w:rPr>
          <w:rFonts w:cs="David" w:hint="cs"/>
          <w:rtl/>
        </w:rPr>
      </w:pPr>
      <w:r w:rsidRPr="002A5DB2">
        <w:rPr>
          <w:rFonts w:cs="David" w:hint="cs"/>
          <w:u w:val="single"/>
          <w:rtl/>
        </w:rPr>
        <w:t>היו"ר דוד טל:</w:t>
      </w:r>
    </w:p>
    <w:p w14:paraId="10ED9E9C" w14:textId="77777777" w:rsidR="002A5DB2" w:rsidRPr="002A5DB2" w:rsidRDefault="002A5DB2" w:rsidP="002A5DB2">
      <w:pPr>
        <w:bidi/>
        <w:jc w:val="both"/>
        <w:rPr>
          <w:rFonts w:cs="David" w:hint="cs"/>
          <w:rtl/>
        </w:rPr>
      </w:pPr>
    </w:p>
    <w:p w14:paraId="06EA7A4D" w14:textId="77777777" w:rsidR="002A5DB2" w:rsidRPr="002A5DB2" w:rsidRDefault="002A5DB2" w:rsidP="002A5DB2">
      <w:pPr>
        <w:bidi/>
        <w:jc w:val="both"/>
        <w:rPr>
          <w:rFonts w:cs="David" w:hint="cs"/>
          <w:rtl/>
        </w:rPr>
      </w:pPr>
      <w:r w:rsidRPr="002A5DB2">
        <w:rPr>
          <w:rFonts w:cs="David" w:hint="cs"/>
          <w:rtl/>
        </w:rPr>
        <w:tab/>
        <w:t xml:space="preserve">חבר הכנסת </w:t>
      </w:r>
      <w:proofErr w:type="spellStart"/>
      <w:r w:rsidRPr="002A5DB2">
        <w:rPr>
          <w:rFonts w:cs="David" w:hint="cs"/>
          <w:rtl/>
        </w:rPr>
        <w:t>אפללו</w:t>
      </w:r>
      <w:proofErr w:type="spellEnd"/>
      <w:r w:rsidRPr="002A5DB2">
        <w:rPr>
          <w:rFonts w:cs="David" w:hint="cs"/>
          <w:rtl/>
        </w:rPr>
        <w:t xml:space="preserve">, אני רוצה לומר לך, </w:t>
      </w:r>
      <w:r w:rsidRPr="002A5DB2">
        <w:rPr>
          <w:rFonts w:cs="David" w:hint="cs"/>
          <w:rtl/>
        </w:rPr>
        <w:tab/>
        <w:t xml:space="preserve">אם זאת התוצאה של מספר הפטורים שמונחים כאן על השולחן  אחרי שישבתם בקואליציה, התוצאה מאוד לא מספקת אותי. רציתי לאמץ את ההצעה של חבר הכנסת גדעון סער, אבל זה כנראה לא עובד מכיוון שאחרי שהם סיננו יש לי ים של הצעות. </w:t>
      </w:r>
    </w:p>
    <w:p w14:paraId="6C629537" w14:textId="77777777" w:rsidR="002A5DB2" w:rsidRPr="002A5DB2" w:rsidRDefault="002A5DB2" w:rsidP="002A5DB2">
      <w:pPr>
        <w:bidi/>
        <w:jc w:val="both"/>
        <w:rPr>
          <w:rFonts w:cs="David" w:hint="cs"/>
          <w:rtl/>
        </w:rPr>
      </w:pPr>
    </w:p>
    <w:p w14:paraId="1D03567E" w14:textId="77777777" w:rsidR="002A5DB2" w:rsidRPr="002A5DB2" w:rsidRDefault="002A5DB2" w:rsidP="002A5DB2">
      <w:pPr>
        <w:bidi/>
        <w:jc w:val="both"/>
        <w:rPr>
          <w:rFonts w:cs="David" w:hint="cs"/>
          <w:rtl/>
        </w:rPr>
      </w:pPr>
      <w:r w:rsidRPr="002A5DB2">
        <w:rPr>
          <w:rFonts w:cs="David" w:hint="cs"/>
          <w:rtl/>
        </w:rPr>
        <w:tab/>
        <w:t xml:space="preserve">אני רוצה לומר לכם, אני לא רוצה שתישמע נימה של איום, אבל אם לא נגיע להסכמות כאן בינינו, אני אשתמש בכלים העומדים לרשותי להביא את הפטורים ביום האחרון ביותר. אני מדגיש בצורה חד משמעית, אני רוצה שיגיעו כאן להבנות, אני רוצה שיגיעו להסכמות ואני רוצה לראות צמצום במספר הפטורים, אבל במידה ולא, אשתמש בתקנון, על פי מה שמותר לי, אדחה את הדיונים הללו ככל שרק אוכל. </w:t>
      </w:r>
    </w:p>
    <w:p w14:paraId="2419EED3" w14:textId="77777777" w:rsidR="002A5DB2" w:rsidRPr="002A5DB2" w:rsidRDefault="002A5DB2" w:rsidP="002A5DB2">
      <w:pPr>
        <w:bidi/>
        <w:jc w:val="both"/>
        <w:rPr>
          <w:rFonts w:cs="David" w:hint="cs"/>
          <w:rtl/>
        </w:rPr>
      </w:pPr>
    </w:p>
    <w:p w14:paraId="11EBE055" w14:textId="77777777" w:rsidR="002A5DB2" w:rsidRPr="002A5DB2" w:rsidRDefault="002A5DB2" w:rsidP="002A5DB2">
      <w:pPr>
        <w:bidi/>
        <w:jc w:val="both"/>
        <w:rPr>
          <w:rFonts w:cs="David" w:hint="cs"/>
          <w:rtl/>
        </w:rPr>
      </w:pPr>
      <w:r w:rsidRPr="002A5DB2">
        <w:rPr>
          <w:rFonts w:cs="David" w:hint="cs"/>
          <w:u w:val="single"/>
          <w:rtl/>
        </w:rPr>
        <w:t>דוד אזולאי:</w:t>
      </w:r>
    </w:p>
    <w:p w14:paraId="2109E1E4" w14:textId="77777777" w:rsidR="002A5DB2" w:rsidRPr="002A5DB2" w:rsidRDefault="002A5DB2" w:rsidP="002A5DB2">
      <w:pPr>
        <w:bidi/>
        <w:jc w:val="both"/>
        <w:rPr>
          <w:rFonts w:cs="David" w:hint="cs"/>
          <w:rtl/>
        </w:rPr>
      </w:pPr>
    </w:p>
    <w:p w14:paraId="132BA679" w14:textId="77777777" w:rsidR="002A5DB2" w:rsidRPr="002A5DB2" w:rsidRDefault="002A5DB2" w:rsidP="002A5DB2">
      <w:pPr>
        <w:bidi/>
        <w:jc w:val="both"/>
        <w:rPr>
          <w:rFonts w:cs="David" w:hint="cs"/>
          <w:rtl/>
        </w:rPr>
      </w:pPr>
      <w:r w:rsidRPr="002A5DB2">
        <w:rPr>
          <w:rFonts w:cs="David" w:hint="cs"/>
          <w:rtl/>
        </w:rPr>
        <w:tab/>
        <w:t xml:space="preserve">האמת, שאני לא רואה את הסחף הגדול בהגשת בקשות בפטור מחובת הנחה. בכל מקרה, דעתי היא, שצריך להשאיר את המצב הקיים. אבל גם אם יוחלט לצמצם את זה, אני רוצה לאמץ את ההצעה, שראשי הסיעות, יחד עם יו"ר האופוזיציה ויו"ר הקואליציה, זאת תהיה מן ועדה שתקבע איזה שהיא מכסה. אבל מה שאני מבקש ממך, אדוני היושב ראש, לא יכול להיות שההגבלות יחולו על החקיקה הפרטית. אני מקווה שגם לגבי החקיקה הממשלתית ננהג באותה חומרה כפי שאנחנו נוהגים בחקיקה הפרטית. </w:t>
      </w:r>
    </w:p>
    <w:p w14:paraId="0C9E1DBE" w14:textId="77777777" w:rsidR="002A5DB2" w:rsidRPr="002A5DB2" w:rsidRDefault="002A5DB2" w:rsidP="002A5DB2">
      <w:pPr>
        <w:bidi/>
        <w:jc w:val="both"/>
        <w:rPr>
          <w:rFonts w:cs="David" w:hint="cs"/>
          <w:rtl/>
        </w:rPr>
      </w:pPr>
    </w:p>
    <w:p w14:paraId="28E7B4D4" w14:textId="77777777" w:rsidR="002A5DB2" w:rsidRPr="002A5DB2" w:rsidRDefault="002A5DB2" w:rsidP="002A5DB2">
      <w:pPr>
        <w:bidi/>
        <w:jc w:val="both"/>
        <w:rPr>
          <w:rFonts w:cs="David" w:hint="cs"/>
          <w:rtl/>
        </w:rPr>
      </w:pPr>
      <w:r w:rsidRPr="002A5DB2">
        <w:rPr>
          <w:rFonts w:cs="David" w:hint="cs"/>
          <w:u w:val="single"/>
          <w:rtl/>
        </w:rPr>
        <w:t>היו"ר דוד טל:</w:t>
      </w:r>
    </w:p>
    <w:p w14:paraId="5C10E256" w14:textId="77777777" w:rsidR="002A5DB2" w:rsidRPr="002A5DB2" w:rsidRDefault="002A5DB2" w:rsidP="002A5DB2">
      <w:pPr>
        <w:bidi/>
        <w:jc w:val="both"/>
        <w:rPr>
          <w:rFonts w:cs="David" w:hint="cs"/>
          <w:rtl/>
        </w:rPr>
      </w:pPr>
    </w:p>
    <w:p w14:paraId="0EC7D55C" w14:textId="77777777" w:rsidR="002A5DB2" w:rsidRPr="002A5DB2" w:rsidRDefault="002A5DB2" w:rsidP="002A5DB2">
      <w:pPr>
        <w:bidi/>
        <w:jc w:val="both"/>
        <w:rPr>
          <w:rFonts w:cs="David" w:hint="cs"/>
          <w:rtl/>
        </w:rPr>
      </w:pPr>
      <w:r w:rsidRPr="002A5DB2">
        <w:rPr>
          <w:rFonts w:cs="David" w:hint="cs"/>
          <w:rtl/>
        </w:rPr>
        <w:tab/>
        <w:t xml:space="preserve">ואתה חבר בממשלה הזאת. </w:t>
      </w:r>
    </w:p>
    <w:p w14:paraId="2350F547" w14:textId="77777777" w:rsidR="002A5DB2" w:rsidRPr="002A5DB2" w:rsidRDefault="002A5DB2" w:rsidP="002A5DB2">
      <w:pPr>
        <w:bidi/>
        <w:jc w:val="both"/>
        <w:rPr>
          <w:rFonts w:cs="David" w:hint="cs"/>
          <w:rtl/>
        </w:rPr>
      </w:pPr>
    </w:p>
    <w:p w14:paraId="73DE69E0" w14:textId="77777777" w:rsidR="002A5DB2" w:rsidRPr="002A5DB2" w:rsidRDefault="002A5DB2" w:rsidP="002A5DB2">
      <w:pPr>
        <w:bidi/>
        <w:jc w:val="both"/>
        <w:rPr>
          <w:rFonts w:cs="David" w:hint="cs"/>
          <w:rtl/>
        </w:rPr>
      </w:pPr>
      <w:r w:rsidRPr="002A5DB2">
        <w:rPr>
          <w:rFonts w:cs="David" w:hint="cs"/>
          <w:u w:val="single"/>
          <w:rtl/>
        </w:rPr>
        <w:t>דוד אזולאי</w:t>
      </w:r>
      <w:r w:rsidRPr="002A5DB2">
        <w:rPr>
          <w:rFonts w:cs="David" w:hint="cs"/>
          <w:rtl/>
        </w:rPr>
        <w:t>:</w:t>
      </w:r>
    </w:p>
    <w:p w14:paraId="3690A259" w14:textId="77777777" w:rsidR="002A5DB2" w:rsidRPr="002A5DB2" w:rsidRDefault="002A5DB2" w:rsidP="002A5DB2">
      <w:pPr>
        <w:bidi/>
        <w:jc w:val="both"/>
        <w:rPr>
          <w:rFonts w:cs="David" w:hint="cs"/>
          <w:rtl/>
        </w:rPr>
      </w:pPr>
    </w:p>
    <w:p w14:paraId="65B1006E" w14:textId="77777777" w:rsidR="002A5DB2" w:rsidRPr="002A5DB2" w:rsidRDefault="002A5DB2" w:rsidP="002A5DB2">
      <w:pPr>
        <w:bidi/>
        <w:jc w:val="both"/>
        <w:rPr>
          <w:rFonts w:cs="David" w:hint="cs"/>
          <w:rtl/>
        </w:rPr>
      </w:pPr>
      <w:r w:rsidRPr="002A5DB2">
        <w:rPr>
          <w:rFonts w:cs="David" w:hint="cs"/>
          <w:rtl/>
        </w:rPr>
        <w:tab/>
        <w:t xml:space="preserve">כן, אני חבר בממשלה ומותר לי להביע דעה, גם אם היא לא נשמעת טוב בקואליציה אבל צריך לומר אותה. </w:t>
      </w:r>
    </w:p>
    <w:p w14:paraId="526A5C78" w14:textId="77777777" w:rsidR="002A5DB2" w:rsidRPr="002A5DB2" w:rsidRDefault="002A5DB2" w:rsidP="002A5DB2">
      <w:pPr>
        <w:bidi/>
        <w:jc w:val="both"/>
        <w:rPr>
          <w:rFonts w:cs="David" w:hint="cs"/>
          <w:rtl/>
        </w:rPr>
      </w:pPr>
    </w:p>
    <w:p w14:paraId="556A3FA2" w14:textId="77777777" w:rsidR="002A5DB2" w:rsidRPr="002A5DB2" w:rsidRDefault="002A5DB2" w:rsidP="002A5DB2">
      <w:pPr>
        <w:bidi/>
        <w:jc w:val="both"/>
        <w:rPr>
          <w:rFonts w:cs="David" w:hint="cs"/>
          <w:rtl/>
        </w:rPr>
      </w:pPr>
      <w:r w:rsidRPr="002A5DB2">
        <w:rPr>
          <w:rFonts w:cs="David" w:hint="cs"/>
          <w:u w:val="single"/>
          <w:rtl/>
        </w:rPr>
        <w:t>היו"ר דוד טל:</w:t>
      </w:r>
    </w:p>
    <w:p w14:paraId="68181419" w14:textId="77777777" w:rsidR="002A5DB2" w:rsidRPr="002A5DB2" w:rsidRDefault="002A5DB2" w:rsidP="002A5DB2">
      <w:pPr>
        <w:bidi/>
        <w:jc w:val="both"/>
        <w:rPr>
          <w:rFonts w:cs="David" w:hint="cs"/>
          <w:rtl/>
        </w:rPr>
      </w:pPr>
    </w:p>
    <w:p w14:paraId="7EC7F2A6" w14:textId="77777777" w:rsidR="002A5DB2" w:rsidRPr="002A5DB2" w:rsidRDefault="002A5DB2" w:rsidP="002A5DB2">
      <w:pPr>
        <w:bidi/>
        <w:jc w:val="both"/>
        <w:rPr>
          <w:rFonts w:cs="David" w:hint="cs"/>
          <w:rtl/>
        </w:rPr>
      </w:pPr>
      <w:r w:rsidRPr="002A5DB2">
        <w:rPr>
          <w:rFonts w:cs="David" w:hint="cs"/>
          <w:rtl/>
        </w:rPr>
        <w:tab/>
        <w:t xml:space="preserve">נאמר קודם כאן, שיש להם בסך הכול 48 שעות אז זה לא סיפור. לך זה משמעותי 45 יום, להם 48 שעות זה לא משמעותי. </w:t>
      </w:r>
    </w:p>
    <w:p w14:paraId="57B4B5E7" w14:textId="77777777" w:rsidR="002A5DB2" w:rsidRPr="002A5DB2" w:rsidRDefault="002A5DB2" w:rsidP="002A5DB2">
      <w:pPr>
        <w:bidi/>
        <w:jc w:val="both"/>
        <w:rPr>
          <w:rFonts w:cs="David" w:hint="cs"/>
          <w:rtl/>
        </w:rPr>
      </w:pPr>
    </w:p>
    <w:p w14:paraId="4AB33276" w14:textId="77777777" w:rsidR="002A5DB2" w:rsidRPr="002A5DB2" w:rsidRDefault="002A5DB2" w:rsidP="002A5DB2">
      <w:pPr>
        <w:bidi/>
        <w:jc w:val="both"/>
        <w:rPr>
          <w:rFonts w:cs="David" w:hint="cs"/>
          <w:u w:val="single"/>
          <w:rtl/>
        </w:rPr>
      </w:pPr>
      <w:r w:rsidRPr="002A5DB2">
        <w:rPr>
          <w:rFonts w:cs="David" w:hint="cs"/>
          <w:u w:val="single"/>
          <w:rtl/>
        </w:rPr>
        <w:t>דוד אזולאי:</w:t>
      </w:r>
    </w:p>
    <w:p w14:paraId="57A3C703" w14:textId="77777777" w:rsidR="002A5DB2" w:rsidRPr="002A5DB2" w:rsidRDefault="002A5DB2" w:rsidP="002A5DB2">
      <w:pPr>
        <w:bidi/>
        <w:jc w:val="both"/>
        <w:rPr>
          <w:rFonts w:cs="David" w:hint="cs"/>
          <w:u w:val="single"/>
          <w:rtl/>
        </w:rPr>
      </w:pPr>
    </w:p>
    <w:p w14:paraId="41169861" w14:textId="77777777" w:rsidR="002A5DB2" w:rsidRPr="002A5DB2" w:rsidRDefault="002A5DB2" w:rsidP="002A5DB2">
      <w:pPr>
        <w:bidi/>
        <w:jc w:val="both"/>
        <w:rPr>
          <w:rFonts w:cs="David" w:hint="cs"/>
          <w:rtl/>
        </w:rPr>
      </w:pPr>
      <w:r w:rsidRPr="002A5DB2">
        <w:rPr>
          <w:rFonts w:cs="David" w:hint="cs"/>
          <w:rtl/>
        </w:rPr>
        <w:tab/>
        <w:t xml:space="preserve">שמעתי כאן  הצעה שמדברת על  קיצור התקופה של 45 יום. </w:t>
      </w:r>
    </w:p>
    <w:p w14:paraId="1AE0965C" w14:textId="77777777" w:rsidR="002A5DB2" w:rsidRPr="002A5DB2" w:rsidRDefault="002A5DB2" w:rsidP="002A5DB2">
      <w:pPr>
        <w:bidi/>
        <w:jc w:val="both"/>
        <w:rPr>
          <w:rFonts w:cs="David" w:hint="cs"/>
          <w:rtl/>
        </w:rPr>
      </w:pPr>
    </w:p>
    <w:p w14:paraId="34F50816" w14:textId="77777777" w:rsidR="002A5DB2" w:rsidRPr="002A5DB2" w:rsidRDefault="002A5DB2" w:rsidP="002A5DB2">
      <w:pPr>
        <w:bidi/>
        <w:jc w:val="both"/>
        <w:rPr>
          <w:rFonts w:cs="David" w:hint="cs"/>
          <w:rtl/>
        </w:rPr>
      </w:pPr>
      <w:r w:rsidRPr="002A5DB2">
        <w:rPr>
          <w:rFonts w:cs="David" w:hint="cs"/>
          <w:u w:val="single"/>
          <w:rtl/>
        </w:rPr>
        <w:t>היו"ר דוד טל:</w:t>
      </w:r>
    </w:p>
    <w:p w14:paraId="37440477" w14:textId="77777777" w:rsidR="002A5DB2" w:rsidRPr="002A5DB2" w:rsidRDefault="002A5DB2" w:rsidP="002A5DB2">
      <w:pPr>
        <w:bidi/>
        <w:jc w:val="both"/>
        <w:rPr>
          <w:rFonts w:cs="David" w:hint="cs"/>
          <w:rtl/>
        </w:rPr>
      </w:pPr>
    </w:p>
    <w:p w14:paraId="476C2637" w14:textId="77777777" w:rsidR="002A5DB2" w:rsidRPr="002A5DB2" w:rsidRDefault="002A5DB2" w:rsidP="002A5DB2">
      <w:pPr>
        <w:bidi/>
        <w:jc w:val="both"/>
        <w:rPr>
          <w:rFonts w:cs="David" w:hint="cs"/>
          <w:rtl/>
        </w:rPr>
      </w:pPr>
      <w:r w:rsidRPr="002A5DB2">
        <w:rPr>
          <w:rFonts w:cs="David" w:hint="cs"/>
          <w:rtl/>
        </w:rPr>
        <w:tab/>
        <w:t xml:space="preserve">אולי. אני הצעתי אולי לצמצם. </w:t>
      </w:r>
    </w:p>
    <w:p w14:paraId="1B02F5C8" w14:textId="77777777" w:rsidR="002A5DB2" w:rsidRPr="002A5DB2" w:rsidRDefault="002A5DB2" w:rsidP="002A5DB2">
      <w:pPr>
        <w:bidi/>
        <w:jc w:val="both"/>
        <w:rPr>
          <w:rFonts w:cs="David" w:hint="cs"/>
          <w:rtl/>
        </w:rPr>
      </w:pPr>
    </w:p>
    <w:p w14:paraId="5B9BBF6A" w14:textId="77777777" w:rsidR="002A5DB2" w:rsidRPr="002A5DB2" w:rsidRDefault="002A5DB2" w:rsidP="002A5DB2">
      <w:pPr>
        <w:bidi/>
        <w:jc w:val="both"/>
        <w:rPr>
          <w:rFonts w:cs="David" w:hint="cs"/>
          <w:rtl/>
        </w:rPr>
      </w:pPr>
      <w:r w:rsidRPr="002A5DB2">
        <w:rPr>
          <w:rFonts w:cs="David" w:hint="cs"/>
          <w:u w:val="single"/>
          <w:rtl/>
        </w:rPr>
        <w:t>דוד אזולאי:</w:t>
      </w:r>
    </w:p>
    <w:p w14:paraId="010B2379" w14:textId="77777777" w:rsidR="002A5DB2" w:rsidRPr="002A5DB2" w:rsidRDefault="002A5DB2" w:rsidP="002A5DB2">
      <w:pPr>
        <w:bidi/>
        <w:jc w:val="both"/>
        <w:rPr>
          <w:rFonts w:cs="David" w:hint="cs"/>
          <w:rtl/>
        </w:rPr>
      </w:pPr>
    </w:p>
    <w:p w14:paraId="235C83E5" w14:textId="77777777" w:rsidR="002A5DB2" w:rsidRPr="002A5DB2" w:rsidRDefault="002A5DB2" w:rsidP="002A5DB2">
      <w:pPr>
        <w:bidi/>
        <w:jc w:val="both"/>
        <w:rPr>
          <w:rFonts w:cs="David" w:hint="cs"/>
          <w:rtl/>
        </w:rPr>
      </w:pPr>
      <w:r w:rsidRPr="002A5DB2">
        <w:rPr>
          <w:rFonts w:cs="David" w:hint="cs"/>
          <w:rtl/>
        </w:rPr>
        <w:tab/>
        <w:t xml:space="preserve">אני חושב שהרעיון במקומו וצריך לאמץ אותו. לו ידעתי שהממשלה דנה 45 יום בחוק, הייתי מקבל את זה, אבל המציאות היא לא כזאת, הדיונים תמיד מתקיימים יום לפני כן. לכן, אם נקצר את התקופה, זה יחייב את פקידי הממשלה להתייחס בהתאם. </w:t>
      </w:r>
    </w:p>
    <w:p w14:paraId="2F3C9EBE" w14:textId="77777777" w:rsidR="002A5DB2" w:rsidRPr="002A5DB2" w:rsidRDefault="002A5DB2" w:rsidP="002A5DB2">
      <w:pPr>
        <w:bidi/>
        <w:jc w:val="both"/>
        <w:rPr>
          <w:rFonts w:cs="David" w:hint="cs"/>
          <w:rtl/>
        </w:rPr>
      </w:pPr>
    </w:p>
    <w:p w14:paraId="43A2A6FE" w14:textId="77777777" w:rsidR="002A5DB2" w:rsidRPr="002A5DB2" w:rsidRDefault="002A5DB2" w:rsidP="002A5DB2">
      <w:pPr>
        <w:bidi/>
        <w:jc w:val="both"/>
        <w:rPr>
          <w:rFonts w:cs="David" w:hint="cs"/>
          <w:rtl/>
        </w:rPr>
      </w:pPr>
      <w:r w:rsidRPr="002A5DB2">
        <w:rPr>
          <w:rFonts w:cs="David" w:hint="cs"/>
          <w:u w:val="single"/>
          <w:rtl/>
        </w:rPr>
        <w:t>גדעון סער:</w:t>
      </w:r>
    </w:p>
    <w:p w14:paraId="51ED36CD" w14:textId="77777777" w:rsidR="002A5DB2" w:rsidRPr="002A5DB2" w:rsidRDefault="002A5DB2" w:rsidP="002A5DB2">
      <w:pPr>
        <w:bidi/>
        <w:jc w:val="both"/>
        <w:rPr>
          <w:rFonts w:cs="David" w:hint="cs"/>
          <w:rtl/>
        </w:rPr>
      </w:pPr>
    </w:p>
    <w:p w14:paraId="145C3470" w14:textId="77777777" w:rsidR="002A5DB2" w:rsidRPr="002A5DB2" w:rsidRDefault="002A5DB2" w:rsidP="002A5DB2">
      <w:pPr>
        <w:bidi/>
        <w:jc w:val="both"/>
        <w:rPr>
          <w:rFonts w:cs="David" w:hint="cs"/>
          <w:rtl/>
        </w:rPr>
      </w:pPr>
      <w:r w:rsidRPr="002A5DB2">
        <w:rPr>
          <w:rFonts w:cs="David" w:hint="cs"/>
          <w:rtl/>
        </w:rPr>
        <w:tab/>
        <w:t xml:space="preserve">אדוני היושב ראש, רציתי להוסיף הערה אחת, יש מצב בסיסי של היעדר שוויון בהליכי החקיקה בין הממשלה לכנסת. הוא בא לידי ביטוי, בין היתר, לא רק בזה שאנחנו צריכים לעבור גם את הקריאה הטרומית, והממשלה לא, אלא ב-45 יום מול 48 שעות. למרות זאת, כאשר אנחנו מתלהבים למתוח ביקורת על עצמנו, אני רוצה להזכיר, כמה פעמים כלאחר יד אנחנו נותנים פטור מחובת הנחה לממשלה על הצעות חוק שברור שרק רשלנות של פקידים הביאה לזה שלא הגישו אותם בזמן, כל מיני הוראות שעה שהסתיימו שאפשר היה להגישם בזמן. למעשה, אנחנו מותחים ביקורת על עצמנו אבל אנחנו צריכים להיזהר </w:t>
      </w:r>
      <w:r w:rsidRPr="002A5DB2">
        <w:rPr>
          <w:rFonts w:cs="David"/>
          <w:rtl/>
        </w:rPr>
        <w:t>–</w:t>
      </w:r>
      <w:r w:rsidRPr="002A5DB2">
        <w:rPr>
          <w:rFonts w:cs="David" w:hint="cs"/>
          <w:rtl/>
        </w:rPr>
        <w:t xml:space="preserve"> הכנסת מפקחת על הממשלה, היא לא עובדת אצל הממשלה ואנחנו צריכים להיזהר ליצור מצב שאנחנו מעמיקים את ההליכים. התקנון עוצב בצורה כזאת שנתן לממשלה כוחות יתר לכן להרע את המצב של חברי הכנסת לעומת הממשלה, זה דבר מסוכן מאוד. </w:t>
      </w:r>
    </w:p>
    <w:p w14:paraId="3054579F" w14:textId="77777777" w:rsidR="002A5DB2" w:rsidRPr="002A5DB2" w:rsidRDefault="002A5DB2" w:rsidP="002A5DB2">
      <w:pPr>
        <w:bidi/>
        <w:jc w:val="both"/>
        <w:rPr>
          <w:rFonts w:cs="David" w:hint="cs"/>
          <w:rtl/>
        </w:rPr>
      </w:pPr>
    </w:p>
    <w:p w14:paraId="2EB24BAD" w14:textId="77777777" w:rsidR="002A5DB2" w:rsidRPr="002A5DB2" w:rsidRDefault="002A5DB2" w:rsidP="002A5DB2">
      <w:pPr>
        <w:bidi/>
        <w:jc w:val="both"/>
        <w:rPr>
          <w:rFonts w:cs="David" w:hint="cs"/>
          <w:rtl/>
        </w:rPr>
      </w:pPr>
      <w:r w:rsidRPr="002A5DB2">
        <w:rPr>
          <w:rFonts w:cs="David" w:hint="cs"/>
          <w:rtl/>
        </w:rPr>
        <w:tab/>
        <w:t xml:space="preserve">לסיום אני רוצה לומר דבר נוסף - - - </w:t>
      </w:r>
    </w:p>
    <w:p w14:paraId="090DE852" w14:textId="77777777" w:rsidR="002A5DB2" w:rsidRPr="002A5DB2" w:rsidRDefault="002A5DB2" w:rsidP="002A5DB2">
      <w:pPr>
        <w:bidi/>
        <w:jc w:val="both"/>
        <w:rPr>
          <w:rFonts w:cs="David" w:hint="cs"/>
          <w:rtl/>
        </w:rPr>
      </w:pPr>
    </w:p>
    <w:p w14:paraId="7596354D" w14:textId="77777777" w:rsidR="002A5DB2" w:rsidRPr="002A5DB2" w:rsidRDefault="002A5DB2" w:rsidP="002A5DB2">
      <w:pPr>
        <w:bidi/>
        <w:jc w:val="both"/>
        <w:rPr>
          <w:rFonts w:cs="David" w:hint="cs"/>
          <w:rtl/>
        </w:rPr>
      </w:pPr>
      <w:r w:rsidRPr="002A5DB2">
        <w:rPr>
          <w:rFonts w:cs="David" w:hint="cs"/>
          <w:u w:val="single"/>
          <w:rtl/>
        </w:rPr>
        <w:t>דוד אזולאי:</w:t>
      </w:r>
    </w:p>
    <w:p w14:paraId="1E87CEEC" w14:textId="77777777" w:rsidR="002A5DB2" w:rsidRPr="002A5DB2" w:rsidRDefault="002A5DB2" w:rsidP="002A5DB2">
      <w:pPr>
        <w:bidi/>
        <w:jc w:val="both"/>
        <w:rPr>
          <w:rFonts w:cs="David" w:hint="cs"/>
          <w:rtl/>
        </w:rPr>
      </w:pPr>
    </w:p>
    <w:p w14:paraId="5B1A08A0" w14:textId="77777777" w:rsidR="002A5DB2" w:rsidRPr="002A5DB2" w:rsidRDefault="002A5DB2" w:rsidP="002A5DB2">
      <w:pPr>
        <w:bidi/>
        <w:jc w:val="both"/>
        <w:rPr>
          <w:rFonts w:cs="David" w:hint="cs"/>
          <w:rtl/>
        </w:rPr>
      </w:pPr>
      <w:r w:rsidRPr="002A5DB2">
        <w:rPr>
          <w:rFonts w:cs="David" w:hint="cs"/>
          <w:rtl/>
        </w:rPr>
        <w:tab/>
        <w:t xml:space="preserve">לא התכוונתי להרע. </w:t>
      </w:r>
    </w:p>
    <w:p w14:paraId="10C9DA9D" w14:textId="77777777" w:rsidR="002A5DB2" w:rsidRPr="002A5DB2" w:rsidRDefault="002A5DB2" w:rsidP="002A5DB2">
      <w:pPr>
        <w:bidi/>
        <w:jc w:val="both"/>
        <w:rPr>
          <w:rFonts w:cs="David" w:hint="cs"/>
          <w:rtl/>
        </w:rPr>
      </w:pPr>
    </w:p>
    <w:p w14:paraId="2AD46F82" w14:textId="77777777" w:rsidR="002A5DB2" w:rsidRPr="002A5DB2" w:rsidRDefault="002A5DB2" w:rsidP="002A5DB2">
      <w:pPr>
        <w:bidi/>
        <w:jc w:val="both"/>
        <w:rPr>
          <w:rFonts w:cs="David" w:hint="cs"/>
          <w:rtl/>
        </w:rPr>
      </w:pPr>
      <w:r w:rsidRPr="002A5DB2">
        <w:rPr>
          <w:rFonts w:cs="David" w:hint="cs"/>
          <w:u w:val="single"/>
          <w:rtl/>
        </w:rPr>
        <w:t>גדעון סער:</w:t>
      </w:r>
    </w:p>
    <w:p w14:paraId="32C6AA17" w14:textId="77777777" w:rsidR="002A5DB2" w:rsidRPr="002A5DB2" w:rsidRDefault="002A5DB2" w:rsidP="002A5DB2">
      <w:pPr>
        <w:bidi/>
        <w:jc w:val="both"/>
        <w:rPr>
          <w:rFonts w:cs="David" w:hint="cs"/>
          <w:rtl/>
        </w:rPr>
      </w:pPr>
    </w:p>
    <w:p w14:paraId="0A78025C" w14:textId="77777777" w:rsidR="002A5DB2" w:rsidRPr="002A5DB2" w:rsidRDefault="002A5DB2" w:rsidP="002A5DB2">
      <w:pPr>
        <w:bidi/>
        <w:jc w:val="both"/>
        <w:rPr>
          <w:rFonts w:cs="David" w:hint="cs"/>
          <w:rtl/>
        </w:rPr>
      </w:pPr>
      <w:r w:rsidRPr="002A5DB2">
        <w:rPr>
          <w:rFonts w:cs="David" w:hint="cs"/>
          <w:rtl/>
        </w:rPr>
        <w:tab/>
        <w:t xml:space="preserve">להרע למשל על ידי זה שאנחנו נגביל את עצמנו עוד יותר. </w:t>
      </w:r>
    </w:p>
    <w:p w14:paraId="38FF3A45" w14:textId="77777777" w:rsidR="002A5DB2" w:rsidRPr="002A5DB2" w:rsidRDefault="002A5DB2" w:rsidP="002A5DB2">
      <w:pPr>
        <w:bidi/>
        <w:jc w:val="both"/>
        <w:rPr>
          <w:rFonts w:cs="David" w:hint="cs"/>
          <w:rtl/>
        </w:rPr>
      </w:pPr>
    </w:p>
    <w:p w14:paraId="326B4168" w14:textId="77777777" w:rsidR="002A5DB2" w:rsidRPr="002A5DB2" w:rsidRDefault="002A5DB2" w:rsidP="002A5DB2">
      <w:pPr>
        <w:bidi/>
        <w:jc w:val="both"/>
        <w:rPr>
          <w:rFonts w:cs="David" w:hint="cs"/>
          <w:rtl/>
        </w:rPr>
      </w:pPr>
      <w:r w:rsidRPr="002A5DB2">
        <w:rPr>
          <w:rFonts w:cs="David" w:hint="cs"/>
          <w:u w:val="single"/>
          <w:rtl/>
        </w:rPr>
        <w:t>דוד אזולאי:</w:t>
      </w:r>
    </w:p>
    <w:p w14:paraId="57B9128A" w14:textId="77777777" w:rsidR="002A5DB2" w:rsidRPr="002A5DB2" w:rsidRDefault="002A5DB2" w:rsidP="002A5DB2">
      <w:pPr>
        <w:bidi/>
        <w:jc w:val="both"/>
        <w:rPr>
          <w:rFonts w:cs="David" w:hint="cs"/>
          <w:rtl/>
        </w:rPr>
      </w:pPr>
    </w:p>
    <w:p w14:paraId="72091737" w14:textId="77777777" w:rsidR="002A5DB2" w:rsidRPr="002A5DB2" w:rsidRDefault="002A5DB2" w:rsidP="002A5DB2">
      <w:pPr>
        <w:bidi/>
        <w:jc w:val="both"/>
        <w:rPr>
          <w:rFonts w:cs="David" w:hint="cs"/>
          <w:rtl/>
        </w:rPr>
      </w:pPr>
      <w:r w:rsidRPr="002A5DB2">
        <w:rPr>
          <w:rFonts w:cs="David" w:hint="cs"/>
          <w:rtl/>
        </w:rPr>
        <w:tab/>
        <w:t xml:space="preserve">אמרתי, אני מעדיף את המצב הקיים, אבל אם כבר - - - </w:t>
      </w:r>
    </w:p>
    <w:p w14:paraId="61CC8613" w14:textId="77777777" w:rsidR="002A5DB2" w:rsidRPr="002A5DB2" w:rsidRDefault="002A5DB2" w:rsidP="002A5DB2">
      <w:pPr>
        <w:bidi/>
        <w:jc w:val="both"/>
        <w:rPr>
          <w:rFonts w:cs="David" w:hint="cs"/>
          <w:rtl/>
        </w:rPr>
      </w:pPr>
    </w:p>
    <w:p w14:paraId="7E4072B8" w14:textId="77777777" w:rsidR="002A5DB2" w:rsidRPr="002A5DB2" w:rsidRDefault="002A5DB2" w:rsidP="002A5DB2">
      <w:pPr>
        <w:bidi/>
        <w:jc w:val="both"/>
        <w:rPr>
          <w:rFonts w:cs="David" w:hint="cs"/>
          <w:rtl/>
        </w:rPr>
      </w:pPr>
      <w:r w:rsidRPr="002A5DB2">
        <w:rPr>
          <w:rFonts w:cs="David" w:hint="cs"/>
          <w:u w:val="single"/>
          <w:rtl/>
        </w:rPr>
        <w:t>גדעון סער:</w:t>
      </w:r>
    </w:p>
    <w:p w14:paraId="097E0BA9" w14:textId="77777777" w:rsidR="002A5DB2" w:rsidRPr="002A5DB2" w:rsidRDefault="002A5DB2" w:rsidP="002A5DB2">
      <w:pPr>
        <w:bidi/>
        <w:jc w:val="both"/>
        <w:rPr>
          <w:rFonts w:cs="David" w:hint="cs"/>
          <w:rtl/>
        </w:rPr>
      </w:pPr>
    </w:p>
    <w:p w14:paraId="43920DF6" w14:textId="77777777" w:rsidR="002A5DB2" w:rsidRPr="002A5DB2" w:rsidRDefault="002A5DB2" w:rsidP="002A5DB2">
      <w:pPr>
        <w:bidi/>
        <w:jc w:val="both"/>
        <w:rPr>
          <w:rFonts w:cs="David" w:hint="cs"/>
          <w:rtl/>
        </w:rPr>
      </w:pPr>
      <w:r w:rsidRPr="002A5DB2">
        <w:rPr>
          <w:rFonts w:cs="David" w:hint="cs"/>
          <w:rtl/>
        </w:rPr>
        <w:tab/>
        <w:t xml:space="preserve">מבחינת התקנון אמרתי, צריך לשמור על המצב הקיים. </w:t>
      </w:r>
    </w:p>
    <w:p w14:paraId="552E7FB7" w14:textId="77777777" w:rsidR="002A5DB2" w:rsidRPr="002A5DB2" w:rsidRDefault="002A5DB2" w:rsidP="002A5DB2">
      <w:pPr>
        <w:bidi/>
        <w:jc w:val="both"/>
        <w:rPr>
          <w:rFonts w:cs="David" w:hint="cs"/>
          <w:rtl/>
        </w:rPr>
      </w:pPr>
    </w:p>
    <w:p w14:paraId="73E67827" w14:textId="77777777" w:rsidR="002A5DB2" w:rsidRPr="002A5DB2" w:rsidRDefault="002A5DB2" w:rsidP="002A5DB2">
      <w:pPr>
        <w:bidi/>
        <w:jc w:val="both"/>
        <w:rPr>
          <w:rFonts w:cs="David" w:hint="cs"/>
          <w:rtl/>
        </w:rPr>
      </w:pPr>
      <w:r w:rsidRPr="002A5DB2">
        <w:rPr>
          <w:rFonts w:cs="David" w:hint="cs"/>
          <w:rtl/>
        </w:rPr>
        <w:tab/>
        <w:t xml:space="preserve">לגבי נקודה נוספת שעלתה כאן במהלך הדיון, שהיא קיצור המועד של הממשלה מ-45 יום לתקופה פחותה אולי תקופה של חודש. כמובן כמו כל חבר כנסת אני אוהב את הרעיון הזה, אבל יחד עם זאת - - - </w:t>
      </w:r>
    </w:p>
    <w:p w14:paraId="6B9C66DA" w14:textId="77777777" w:rsidR="002A5DB2" w:rsidRPr="002A5DB2" w:rsidRDefault="002A5DB2" w:rsidP="002A5DB2">
      <w:pPr>
        <w:bidi/>
        <w:jc w:val="both"/>
        <w:rPr>
          <w:rFonts w:cs="David" w:hint="cs"/>
          <w:rtl/>
        </w:rPr>
      </w:pPr>
    </w:p>
    <w:p w14:paraId="6A22AE9B" w14:textId="77777777" w:rsidR="002A5DB2" w:rsidRPr="002A5DB2" w:rsidRDefault="002A5DB2" w:rsidP="002A5DB2">
      <w:pPr>
        <w:bidi/>
        <w:jc w:val="both"/>
        <w:rPr>
          <w:rFonts w:cs="David" w:hint="cs"/>
          <w:rtl/>
        </w:rPr>
      </w:pPr>
      <w:r w:rsidRPr="002A5DB2">
        <w:rPr>
          <w:rFonts w:cs="David" w:hint="cs"/>
          <w:u w:val="single"/>
          <w:rtl/>
        </w:rPr>
        <w:t>היו"ר דוד טל:</w:t>
      </w:r>
    </w:p>
    <w:p w14:paraId="4F91626C" w14:textId="77777777" w:rsidR="002A5DB2" w:rsidRPr="002A5DB2" w:rsidRDefault="002A5DB2" w:rsidP="002A5DB2">
      <w:pPr>
        <w:bidi/>
        <w:jc w:val="both"/>
        <w:rPr>
          <w:rFonts w:cs="David" w:hint="cs"/>
          <w:rtl/>
        </w:rPr>
      </w:pPr>
    </w:p>
    <w:p w14:paraId="1779BB94" w14:textId="77777777" w:rsidR="002A5DB2" w:rsidRPr="002A5DB2" w:rsidRDefault="002A5DB2" w:rsidP="002A5DB2">
      <w:pPr>
        <w:bidi/>
        <w:jc w:val="both"/>
        <w:rPr>
          <w:rFonts w:cs="David" w:hint="cs"/>
          <w:rtl/>
        </w:rPr>
      </w:pPr>
      <w:r w:rsidRPr="002A5DB2">
        <w:rPr>
          <w:rFonts w:cs="David" w:hint="cs"/>
          <w:rtl/>
        </w:rPr>
        <w:tab/>
        <w:t xml:space="preserve">אבל איך אתה יכול להבטיח, שמהצד השני של המשוואה, את השולחן הזה לא ישטפו פטורים מחובת הנחה. </w:t>
      </w:r>
    </w:p>
    <w:p w14:paraId="341DD749" w14:textId="77777777" w:rsidR="002A5DB2" w:rsidRPr="002A5DB2" w:rsidRDefault="002A5DB2" w:rsidP="002A5DB2">
      <w:pPr>
        <w:bidi/>
        <w:jc w:val="both"/>
        <w:rPr>
          <w:rFonts w:cs="David" w:hint="cs"/>
          <w:rtl/>
        </w:rPr>
      </w:pPr>
    </w:p>
    <w:p w14:paraId="77D8E009" w14:textId="77777777" w:rsidR="002A5DB2" w:rsidRPr="002A5DB2" w:rsidRDefault="002A5DB2" w:rsidP="002A5DB2">
      <w:pPr>
        <w:bidi/>
        <w:jc w:val="both"/>
        <w:rPr>
          <w:rFonts w:cs="David" w:hint="cs"/>
          <w:rtl/>
        </w:rPr>
      </w:pPr>
      <w:r w:rsidRPr="002A5DB2">
        <w:rPr>
          <w:rFonts w:cs="David" w:hint="cs"/>
          <w:u w:val="single"/>
          <w:rtl/>
        </w:rPr>
        <w:t>גדעון סער:</w:t>
      </w:r>
    </w:p>
    <w:p w14:paraId="5617B546" w14:textId="77777777" w:rsidR="002A5DB2" w:rsidRPr="002A5DB2" w:rsidRDefault="002A5DB2" w:rsidP="002A5DB2">
      <w:pPr>
        <w:bidi/>
        <w:jc w:val="both"/>
        <w:rPr>
          <w:rFonts w:cs="David" w:hint="cs"/>
          <w:rtl/>
        </w:rPr>
      </w:pPr>
    </w:p>
    <w:p w14:paraId="66922FF2" w14:textId="77777777" w:rsidR="002A5DB2" w:rsidRPr="002A5DB2" w:rsidRDefault="002A5DB2" w:rsidP="002A5DB2">
      <w:pPr>
        <w:bidi/>
        <w:jc w:val="both"/>
        <w:rPr>
          <w:rFonts w:cs="David" w:hint="cs"/>
          <w:rtl/>
        </w:rPr>
      </w:pPr>
      <w:r w:rsidRPr="002A5DB2">
        <w:rPr>
          <w:rFonts w:cs="David" w:hint="cs"/>
          <w:rtl/>
        </w:rPr>
        <w:tab/>
        <w:t xml:space="preserve">אני הצעתי את מה שהצעתי קודם ולדעתי זה הדבר הנכון ביותר, בוא נבדוק אותו, נבדוק אותו בהסתייגות שאנחנו גם יודעים שאנחנו בדמדומי מושב וזה גם יכול ליצור דיספרופורציה כי כל אחד מסתכל מה נשאר לו. </w:t>
      </w:r>
    </w:p>
    <w:p w14:paraId="114637E0" w14:textId="77777777" w:rsidR="002A5DB2" w:rsidRPr="002A5DB2" w:rsidRDefault="002A5DB2" w:rsidP="002A5DB2">
      <w:pPr>
        <w:bidi/>
        <w:jc w:val="both"/>
        <w:rPr>
          <w:rFonts w:cs="David" w:hint="cs"/>
          <w:rtl/>
        </w:rPr>
      </w:pPr>
    </w:p>
    <w:p w14:paraId="4DDA4180" w14:textId="77777777" w:rsidR="002A5DB2" w:rsidRPr="002A5DB2" w:rsidRDefault="002A5DB2" w:rsidP="002A5DB2">
      <w:pPr>
        <w:bidi/>
        <w:jc w:val="both"/>
        <w:rPr>
          <w:rFonts w:cs="David" w:hint="cs"/>
          <w:rtl/>
        </w:rPr>
      </w:pPr>
      <w:r w:rsidRPr="002A5DB2">
        <w:rPr>
          <w:rFonts w:cs="David" w:hint="cs"/>
          <w:rtl/>
        </w:rPr>
        <w:tab/>
        <w:t xml:space="preserve">לגבי ההצעה שעלתה בעניין קיצור הזמנים עבור הנחה של חקיקה פרטית מבחינת הממשלה, אני מציע שלפני שנחליט נשמע גם את עמדת הממשלה, לא בהכרח שנקבל אותה אבל לפחות שנשמע מה המכשולים </w:t>
      </w:r>
      <w:r w:rsidRPr="002A5DB2">
        <w:rPr>
          <w:rFonts w:cs="David"/>
          <w:rtl/>
        </w:rPr>
        <w:t>–</w:t>
      </w:r>
      <w:r w:rsidRPr="002A5DB2">
        <w:rPr>
          <w:rFonts w:cs="David" w:hint="cs"/>
          <w:rtl/>
        </w:rPr>
        <w:t xml:space="preserve"> זה יכול להיות גם בכתב. כל אחד מאתנו בוודאי מתכנן להיות פעם בממשלה, הוא לא היה רוצה להכביד על עצמו, אז נקרא לממשלה, נראה מה היא אומרת. </w:t>
      </w:r>
    </w:p>
    <w:p w14:paraId="490F9D06" w14:textId="77777777" w:rsidR="002A5DB2" w:rsidRPr="002A5DB2" w:rsidRDefault="002A5DB2" w:rsidP="002A5DB2">
      <w:pPr>
        <w:bidi/>
        <w:jc w:val="both"/>
        <w:rPr>
          <w:rFonts w:cs="David" w:hint="cs"/>
          <w:rtl/>
        </w:rPr>
      </w:pPr>
    </w:p>
    <w:p w14:paraId="7707BAA1" w14:textId="77777777" w:rsidR="002A5DB2" w:rsidRPr="002A5DB2" w:rsidRDefault="002A5DB2" w:rsidP="002A5DB2">
      <w:pPr>
        <w:bidi/>
        <w:jc w:val="both"/>
        <w:rPr>
          <w:rFonts w:cs="David" w:hint="cs"/>
          <w:rtl/>
        </w:rPr>
      </w:pPr>
      <w:r w:rsidRPr="002A5DB2">
        <w:rPr>
          <w:rFonts w:cs="David" w:hint="cs"/>
          <w:u w:val="single"/>
          <w:rtl/>
        </w:rPr>
        <w:t xml:space="preserve">יורם </w:t>
      </w:r>
      <w:proofErr w:type="spellStart"/>
      <w:r w:rsidRPr="002A5DB2">
        <w:rPr>
          <w:rFonts w:cs="David" w:hint="cs"/>
          <w:u w:val="single"/>
          <w:rtl/>
        </w:rPr>
        <w:t>מרציאנו</w:t>
      </w:r>
      <w:proofErr w:type="spellEnd"/>
      <w:r w:rsidRPr="002A5DB2">
        <w:rPr>
          <w:rFonts w:cs="David" w:hint="cs"/>
          <w:u w:val="single"/>
          <w:rtl/>
        </w:rPr>
        <w:t>:</w:t>
      </w:r>
    </w:p>
    <w:p w14:paraId="7E8FAF51" w14:textId="77777777" w:rsidR="002A5DB2" w:rsidRPr="002A5DB2" w:rsidRDefault="002A5DB2" w:rsidP="002A5DB2">
      <w:pPr>
        <w:bidi/>
        <w:jc w:val="both"/>
        <w:rPr>
          <w:rFonts w:cs="David" w:hint="cs"/>
          <w:rtl/>
        </w:rPr>
      </w:pPr>
    </w:p>
    <w:p w14:paraId="6945A7F1" w14:textId="77777777" w:rsidR="002A5DB2" w:rsidRPr="002A5DB2" w:rsidRDefault="002A5DB2" w:rsidP="002A5DB2">
      <w:pPr>
        <w:bidi/>
        <w:jc w:val="both"/>
        <w:rPr>
          <w:rFonts w:cs="David" w:hint="cs"/>
          <w:rtl/>
        </w:rPr>
      </w:pPr>
      <w:r w:rsidRPr="002A5DB2">
        <w:rPr>
          <w:rFonts w:cs="David" w:hint="cs"/>
          <w:rtl/>
        </w:rPr>
        <w:tab/>
        <w:t xml:space="preserve">אדוני היושב ראש, אני חושב שההצעה לדיון בנושא פטור מחובת הנחה, אסור לנו לשנות סדרי עולם בבית הזה, זה קורה הרבה שנים בכנסת ישראל וזה עוד כלי של חברי הכנסת להתמודד עם הצעות חוק שלפעמים נראות  חשובות. אני יכול לתת דוגמה שעלתה בחודשים האחרונים בממשלה ובכנסת, ההצעה של השר מאיר שטרית לאחד רשויות מקומיות. חשבתי שבאותם ימים צריך להגיש הצעות חוק נגדיות. זה היה בדיוק המקום והרגע שאתה צריך לבקש פטור מחובת הנחה כדי להתמודד עם גזירה כזאת של איחוד רשויות מקומיות שמביא אותם השר. אני למשל חשבתי, שבמקום לאחד את לוד ורמלה, צריך לאחד את לוד עם שוהם ואת רמלה עם באר-יעקב. אם לא הייתי מגיע אליכם לקבל פטור מחובת הנחה והייתי מרים טלפון לשר מאיר שטרית, ממנו נודע לי שהוא הולך לבטל את כל האיחוד - - -  </w:t>
      </w:r>
    </w:p>
    <w:p w14:paraId="3048A996" w14:textId="77777777" w:rsidR="002A5DB2" w:rsidRPr="002A5DB2" w:rsidRDefault="002A5DB2" w:rsidP="002A5DB2">
      <w:pPr>
        <w:bidi/>
        <w:jc w:val="both"/>
        <w:rPr>
          <w:rFonts w:cs="David" w:hint="cs"/>
          <w:rtl/>
        </w:rPr>
      </w:pPr>
    </w:p>
    <w:p w14:paraId="6E9E9B95" w14:textId="77777777" w:rsidR="002A5DB2" w:rsidRPr="002A5DB2" w:rsidRDefault="002A5DB2" w:rsidP="002A5DB2">
      <w:pPr>
        <w:bidi/>
        <w:jc w:val="both"/>
        <w:rPr>
          <w:rFonts w:cs="David" w:hint="cs"/>
          <w:rtl/>
        </w:rPr>
      </w:pPr>
      <w:r w:rsidRPr="002A5DB2">
        <w:rPr>
          <w:rFonts w:cs="David" w:hint="cs"/>
          <w:rtl/>
        </w:rPr>
        <w:tab/>
        <w:t xml:space="preserve">חלק מהתפקיד שלי כמחוקק והפיקוח שלי על עבודת הממשלה, להגיש הצעות חוק שלא תמיד הולכות עם הממשלה. לכן אני אומר, כל הניסיון הזה להצר את רגליהם של חברי הכנסת בבואם היום לקבל כלי פרלמנטארי, שהשתמשו בו הרבה מאוד שנים -  רבותיי, אני מציע להשאיר את המצב כמו שהוא, עם כל זה שקראנו שיש כאן מועדון חברים, אני תומך, אתם תומכים, אבל בסופו של דבר אין כאן מבול בקשות של פטורים. </w:t>
      </w:r>
    </w:p>
    <w:p w14:paraId="55C396E4" w14:textId="77777777" w:rsidR="002A5DB2" w:rsidRPr="002A5DB2" w:rsidRDefault="002A5DB2" w:rsidP="002A5DB2">
      <w:pPr>
        <w:bidi/>
        <w:jc w:val="both"/>
        <w:rPr>
          <w:rFonts w:cs="David" w:hint="cs"/>
          <w:rtl/>
        </w:rPr>
      </w:pPr>
    </w:p>
    <w:p w14:paraId="4B809B18" w14:textId="77777777" w:rsidR="002A5DB2" w:rsidRPr="002A5DB2" w:rsidRDefault="002A5DB2" w:rsidP="002A5DB2">
      <w:pPr>
        <w:bidi/>
        <w:jc w:val="both"/>
        <w:rPr>
          <w:rFonts w:cs="David" w:hint="cs"/>
          <w:rtl/>
        </w:rPr>
      </w:pPr>
      <w:r w:rsidRPr="002A5DB2">
        <w:rPr>
          <w:rFonts w:cs="David" w:hint="cs"/>
          <w:u w:val="single"/>
          <w:rtl/>
        </w:rPr>
        <w:t>היו"ר דוד טל:</w:t>
      </w:r>
    </w:p>
    <w:p w14:paraId="1FCAC1A3" w14:textId="77777777" w:rsidR="002A5DB2" w:rsidRPr="002A5DB2" w:rsidRDefault="002A5DB2" w:rsidP="002A5DB2">
      <w:pPr>
        <w:bidi/>
        <w:jc w:val="both"/>
        <w:rPr>
          <w:rFonts w:cs="David" w:hint="cs"/>
          <w:rtl/>
        </w:rPr>
      </w:pPr>
    </w:p>
    <w:p w14:paraId="40733C7E" w14:textId="77777777" w:rsidR="002A5DB2" w:rsidRPr="002A5DB2" w:rsidRDefault="002A5DB2" w:rsidP="002A5DB2">
      <w:pPr>
        <w:bidi/>
        <w:jc w:val="both"/>
        <w:rPr>
          <w:rFonts w:cs="David" w:hint="cs"/>
          <w:rtl/>
        </w:rPr>
      </w:pPr>
      <w:r w:rsidRPr="002A5DB2">
        <w:rPr>
          <w:rFonts w:cs="David" w:hint="cs"/>
          <w:rtl/>
        </w:rPr>
        <w:tab/>
        <w:t xml:space="preserve">יש, למה אדוני אומר שאין?  אני אגיד לך ואומר לחברי הוועדה כדי שיידעו. </w:t>
      </w:r>
    </w:p>
    <w:p w14:paraId="1FE4830B" w14:textId="77777777" w:rsidR="002A5DB2" w:rsidRPr="002A5DB2" w:rsidRDefault="002A5DB2" w:rsidP="002A5DB2">
      <w:pPr>
        <w:bidi/>
        <w:jc w:val="both"/>
        <w:rPr>
          <w:rFonts w:cs="David" w:hint="cs"/>
          <w:rtl/>
        </w:rPr>
      </w:pPr>
    </w:p>
    <w:p w14:paraId="1C840B99" w14:textId="77777777" w:rsidR="002A5DB2" w:rsidRPr="002A5DB2" w:rsidRDefault="002A5DB2" w:rsidP="002A5DB2">
      <w:pPr>
        <w:bidi/>
        <w:jc w:val="both"/>
        <w:rPr>
          <w:rFonts w:cs="David" w:hint="cs"/>
          <w:rtl/>
        </w:rPr>
      </w:pPr>
      <w:r w:rsidRPr="002A5DB2">
        <w:rPr>
          <w:rFonts w:cs="David" w:hint="cs"/>
          <w:u w:val="single"/>
          <w:rtl/>
        </w:rPr>
        <w:t>גדעון סער:</w:t>
      </w:r>
    </w:p>
    <w:p w14:paraId="10BDB4D1" w14:textId="77777777" w:rsidR="002A5DB2" w:rsidRPr="002A5DB2" w:rsidRDefault="002A5DB2" w:rsidP="002A5DB2">
      <w:pPr>
        <w:bidi/>
        <w:jc w:val="both"/>
        <w:rPr>
          <w:rFonts w:cs="David" w:hint="cs"/>
          <w:rtl/>
        </w:rPr>
      </w:pPr>
    </w:p>
    <w:p w14:paraId="58CE6D4C" w14:textId="77777777" w:rsidR="002A5DB2" w:rsidRPr="002A5DB2" w:rsidRDefault="002A5DB2" w:rsidP="002A5DB2">
      <w:pPr>
        <w:bidi/>
        <w:jc w:val="both"/>
        <w:rPr>
          <w:rFonts w:cs="David" w:hint="cs"/>
          <w:rtl/>
        </w:rPr>
      </w:pPr>
      <w:r w:rsidRPr="002A5DB2">
        <w:rPr>
          <w:rFonts w:cs="David" w:hint="cs"/>
          <w:rtl/>
        </w:rPr>
        <w:tab/>
        <w:t xml:space="preserve">הנה, מחר יש רק שלושה. </w:t>
      </w:r>
    </w:p>
    <w:p w14:paraId="0243DF5E" w14:textId="77777777" w:rsidR="002A5DB2" w:rsidRPr="002A5DB2" w:rsidRDefault="002A5DB2" w:rsidP="002A5DB2">
      <w:pPr>
        <w:bidi/>
        <w:jc w:val="both"/>
        <w:rPr>
          <w:rFonts w:cs="David" w:hint="cs"/>
          <w:rtl/>
        </w:rPr>
      </w:pPr>
    </w:p>
    <w:p w14:paraId="00DCDC10" w14:textId="77777777" w:rsidR="002A5DB2" w:rsidRPr="002A5DB2" w:rsidRDefault="002A5DB2" w:rsidP="002A5DB2">
      <w:pPr>
        <w:bidi/>
        <w:jc w:val="both"/>
        <w:rPr>
          <w:rFonts w:cs="David" w:hint="cs"/>
          <w:rtl/>
        </w:rPr>
      </w:pPr>
      <w:r w:rsidRPr="002A5DB2">
        <w:rPr>
          <w:rFonts w:cs="David" w:hint="cs"/>
          <w:u w:val="single"/>
          <w:rtl/>
        </w:rPr>
        <w:t>היו"ר דוד טל:</w:t>
      </w:r>
    </w:p>
    <w:p w14:paraId="33F30D29" w14:textId="77777777" w:rsidR="002A5DB2" w:rsidRPr="002A5DB2" w:rsidRDefault="002A5DB2" w:rsidP="002A5DB2">
      <w:pPr>
        <w:bidi/>
        <w:jc w:val="both"/>
        <w:rPr>
          <w:rFonts w:cs="David" w:hint="cs"/>
          <w:rtl/>
        </w:rPr>
      </w:pPr>
    </w:p>
    <w:p w14:paraId="0E4CA2FA" w14:textId="77777777" w:rsidR="002A5DB2" w:rsidRPr="002A5DB2" w:rsidRDefault="002A5DB2" w:rsidP="002A5DB2">
      <w:pPr>
        <w:bidi/>
        <w:jc w:val="both"/>
        <w:rPr>
          <w:rFonts w:cs="David" w:hint="cs"/>
          <w:rtl/>
        </w:rPr>
      </w:pPr>
      <w:r w:rsidRPr="002A5DB2">
        <w:rPr>
          <w:rFonts w:cs="David" w:hint="cs"/>
          <w:rtl/>
        </w:rPr>
        <w:tab/>
        <w:t xml:space="preserve">אתה לא יודע, יש לנו כבר שמונה במדף שלא הכנסנו אותם. אני רוצה שתדע, בזמנו של חבר הכנסת רוני בר-און הוגשו 94 בקשות. </w:t>
      </w:r>
    </w:p>
    <w:p w14:paraId="2D150349" w14:textId="77777777" w:rsidR="002A5DB2" w:rsidRPr="002A5DB2" w:rsidRDefault="002A5DB2" w:rsidP="002A5DB2">
      <w:pPr>
        <w:bidi/>
        <w:jc w:val="both"/>
        <w:rPr>
          <w:rFonts w:cs="David" w:hint="cs"/>
          <w:rtl/>
        </w:rPr>
      </w:pPr>
    </w:p>
    <w:p w14:paraId="1A2BDB08" w14:textId="77777777" w:rsidR="002A5DB2" w:rsidRPr="002A5DB2" w:rsidRDefault="002A5DB2" w:rsidP="002A5DB2">
      <w:pPr>
        <w:bidi/>
        <w:jc w:val="both"/>
        <w:rPr>
          <w:rFonts w:cs="David" w:hint="cs"/>
          <w:rtl/>
        </w:rPr>
      </w:pPr>
      <w:r w:rsidRPr="002A5DB2">
        <w:rPr>
          <w:rFonts w:cs="David" w:hint="cs"/>
          <w:u w:val="single"/>
          <w:rtl/>
        </w:rPr>
        <w:t>גדעון סער:</w:t>
      </w:r>
    </w:p>
    <w:p w14:paraId="1F7E7306" w14:textId="77777777" w:rsidR="002A5DB2" w:rsidRPr="002A5DB2" w:rsidRDefault="002A5DB2" w:rsidP="002A5DB2">
      <w:pPr>
        <w:bidi/>
        <w:jc w:val="both"/>
        <w:rPr>
          <w:rFonts w:cs="David" w:hint="cs"/>
          <w:rtl/>
        </w:rPr>
      </w:pPr>
    </w:p>
    <w:p w14:paraId="510F7659" w14:textId="77777777" w:rsidR="002A5DB2" w:rsidRPr="002A5DB2" w:rsidRDefault="002A5DB2" w:rsidP="002A5DB2">
      <w:pPr>
        <w:bidi/>
        <w:jc w:val="both"/>
        <w:rPr>
          <w:rFonts w:cs="David" w:hint="cs"/>
          <w:rtl/>
        </w:rPr>
      </w:pPr>
      <w:r w:rsidRPr="002A5DB2">
        <w:rPr>
          <w:rFonts w:cs="David" w:hint="cs"/>
          <w:rtl/>
        </w:rPr>
        <w:tab/>
        <w:t xml:space="preserve">כמה אושרו? </w:t>
      </w:r>
    </w:p>
    <w:p w14:paraId="593C0943" w14:textId="77777777" w:rsidR="002A5DB2" w:rsidRPr="002A5DB2" w:rsidRDefault="002A5DB2" w:rsidP="002A5DB2">
      <w:pPr>
        <w:bidi/>
        <w:jc w:val="both"/>
        <w:rPr>
          <w:rFonts w:cs="David" w:hint="cs"/>
          <w:rtl/>
        </w:rPr>
      </w:pPr>
    </w:p>
    <w:p w14:paraId="6F3C3816" w14:textId="77777777" w:rsidR="002A5DB2" w:rsidRPr="002A5DB2" w:rsidRDefault="002A5DB2" w:rsidP="002A5DB2">
      <w:pPr>
        <w:bidi/>
        <w:jc w:val="both"/>
        <w:rPr>
          <w:rFonts w:cs="David" w:hint="cs"/>
          <w:rtl/>
        </w:rPr>
      </w:pPr>
      <w:r w:rsidRPr="002A5DB2">
        <w:rPr>
          <w:rFonts w:cs="David" w:hint="cs"/>
          <w:u w:val="single"/>
          <w:rtl/>
        </w:rPr>
        <w:t>היו"ר דוד טל:</w:t>
      </w:r>
    </w:p>
    <w:p w14:paraId="7440A1A5" w14:textId="77777777" w:rsidR="002A5DB2" w:rsidRPr="002A5DB2" w:rsidRDefault="002A5DB2" w:rsidP="002A5DB2">
      <w:pPr>
        <w:bidi/>
        <w:jc w:val="both"/>
        <w:rPr>
          <w:rFonts w:cs="David" w:hint="cs"/>
          <w:rtl/>
        </w:rPr>
      </w:pPr>
    </w:p>
    <w:p w14:paraId="6E86284E" w14:textId="77777777" w:rsidR="002A5DB2" w:rsidRPr="002A5DB2" w:rsidRDefault="002A5DB2" w:rsidP="002A5DB2">
      <w:pPr>
        <w:bidi/>
        <w:jc w:val="both"/>
        <w:rPr>
          <w:rFonts w:cs="David" w:hint="cs"/>
          <w:rtl/>
        </w:rPr>
      </w:pPr>
      <w:r w:rsidRPr="002A5DB2">
        <w:rPr>
          <w:rFonts w:cs="David" w:hint="cs"/>
          <w:rtl/>
        </w:rPr>
        <w:tab/>
        <w:t xml:space="preserve">זה חשוב? </w:t>
      </w:r>
    </w:p>
    <w:p w14:paraId="2BC531CC" w14:textId="77777777" w:rsidR="002A5DB2" w:rsidRPr="002A5DB2" w:rsidRDefault="002A5DB2" w:rsidP="002A5DB2">
      <w:pPr>
        <w:bidi/>
        <w:jc w:val="both"/>
        <w:rPr>
          <w:rFonts w:cs="David" w:hint="cs"/>
          <w:rtl/>
        </w:rPr>
      </w:pPr>
    </w:p>
    <w:p w14:paraId="47142385" w14:textId="77777777" w:rsidR="002A5DB2" w:rsidRPr="002A5DB2" w:rsidRDefault="002A5DB2" w:rsidP="002A5DB2">
      <w:pPr>
        <w:bidi/>
        <w:jc w:val="both"/>
        <w:rPr>
          <w:rFonts w:cs="David" w:hint="cs"/>
          <w:rtl/>
        </w:rPr>
      </w:pPr>
      <w:r w:rsidRPr="002A5DB2">
        <w:rPr>
          <w:rFonts w:cs="David" w:hint="cs"/>
          <w:u w:val="single"/>
          <w:rtl/>
        </w:rPr>
        <w:t>גדעון סער:</w:t>
      </w:r>
    </w:p>
    <w:p w14:paraId="6AA378EF" w14:textId="77777777" w:rsidR="002A5DB2" w:rsidRPr="002A5DB2" w:rsidRDefault="002A5DB2" w:rsidP="002A5DB2">
      <w:pPr>
        <w:bidi/>
        <w:jc w:val="both"/>
        <w:rPr>
          <w:rFonts w:cs="David" w:hint="cs"/>
          <w:rtl/>
        </w:rPr>
      </w:pPr>
    </w:p>
    <w:p w14:paraId="1C635DF1" w14:textId="77777777" w:rsidR="002A5DB2" w:rsidRPr="002A5DB2" w:rsidRDefault="002A5DB2" w:rsidP="002A5DB2">
      <w:pPr>
        <w:bidi/>
        <w:jc w:val="both"/>
        <w:rPr>
          <w:rFonts w:cs="David" w:hint="cs"/>
          <w:rtl/>
        </w:rPr>
      </w:pPr>
      <w:r w:rsidRPr="002A5DB2">
        <w:rPr>
          <w:rFonts w:cs="David" w:hint="cs"/>
          <w:rtl/>
        </w:rPr>
        <w:tab/>
        <w:t xml:space="preserve">כן. </w:t>
      </w:r>
    </w:p>
    <w:p w14:paraId="2B17965B" w14:textId="77777777" w:rsidR="002A5DB2" w:rsidRPr="002A5DB2" w:rsidRDefault="002A5DB2" w:rsidP="002A5DB2">
      <w:pPr>
        <w:bidi/>
        <w:jc w:val="both"/>
        <w:rPr>
          <w:rFonts w:cs="David" w:hint="cs"/>
          <w:rtl/>
        </w:rPr>
      </w:pPr>
      <w:r w:rsidRPr="002A5DB2">
        <w:rPr>
          <w:rFonts w:cs="David"/>
          <w:rtl/>
        </w:rPr>
        <w:br w:type="page"/>
      </w:r>
    </w:p>
    <w:p w14:paraId="42EFF68D" w14:textId="77777777" w:rsidR="002A5DB2" w:rsidRPr="002A5DB2" w:rsidRDefault="002A5DB2" w:rsidP="002A5DB2">
      <w:pPr>
        <w:bidi/>
        <w:jc w:val="both"/>
        <w:rPr>
          <w:rFonts w:cs="David" w:hint="cs"/>
          <w:rtl/>
        </w:rPr>
      </w:pPr>
      <w:r w:rsidRPr="002A5DB2">
        <w:rPr>
          <w:rFonts w:cs="David" w:hint="cs"/>
          <w:u w:val="single"/>
          <w:rtl/>
        </w:rPr>
        <w:t>היו"ר דוד טל:</w:t>
      </w:r>
    </w:p>
    <w:p w14:paraId="0AD262BB" w14:textId="77777777" w:rsidR="002A5DB2" w:rsidRPr="002A5DB2" w:rsidRDefault="002A5DB2" w:rsidP="002A5DB2">
      <w:pPr>
        <w:bidi/>
        <w:jc w:val="both"/>
        <w:rPr>
          <w:rFonts w:cs="David" w:hint="cs"/>
          <w:rtl/>
        </w:rPr>
      </w:pPr>
    </w:p>
    <w:p w14:paraId="44225BCD" w14:textId="77777777" w:rsidR="002A5DB2" w:rsidRPr="002A5DB2" w:rsidRDefault="002A5DB2" w:rsidP="002A5DB2">
      <w:pPr>
        <w:bidi/>
        <w:jc w:val="both"/>
        <w:rPr>
          <w:rFonts w:cs="David" w:hint="cs"/>
          <w:rtl/>
        </w:rPr>
      </w:pPr>
      <w:r w:rsidRPr="002A5DB2">
        <w:rPr>
          <w:rFonts w:cs="David" w:hint="cs"/>
          <w:rtl/>
        </w:rPr>
        <w:tab/>
        <w:t>70. בזמנה של חברת הכנסת רוחמה אברהם-</w:t>
      </w:r>
      <w:proofErr w:type="spellStart"/>
      <w:r w:rsidRPr="002A5DB2">
        <w:rPr>
          <w:rFonts w:cs="David" w:hint="cs"/>
          <w:rtl/>
        </w:rPr>
        <w:t>בלילא</w:t>
      </w:r>
      <w:proofErr w:type="spellEnd"/>
      <w:r w:rsidRPr="002A5DB2">
        <w:rPr>
          <w:rFonts w:cs="David" w:hint="cs"/>
          <w:rtl/>
        </w:rPr>
        <w:t xml:space="preserve"> הוגשו 80 בקשות ואושרו 72. בתקופתו של היושב ראש הנוכחי הוגשו 44 בקשות, אושרו 34 בקשות. זאת אומרת, אם אתה לוקח את התקופה של רוני בר-און, 94 בקשות בתקופה של שלוש שנים, והתקופה של רוחמה אברהם-</w:t>
      </w:r>
      <w:proofErr w:type="spellStart"/>
      <w:r w:rsidRPr="002A5DB2">
        <w:rPr>
          <w:rFonts w:cs="David" w:hint="cs"/>
          <w:rtl/>
        </w:rPr>
        <w:t>בלילא</w:t>
      </w:r>
      <w:proofErr w:type="spellEnd"/>
      <w:r w:rsidRPr="002A5DB2">
        <w:rPr>
          <w:rFonts w:cs="David" w:hint="cs"/>
          <w:rtl/>
        </w:rPr>
        <w:t xml:space="preserve"> 80 בקשות, ועוד התקופה שלי 44 בקשות, יחד זה 124 בקשות ועוד היד נטויה. זאת אומרת, 60 בקשות בשנה לעומת  30 בקשות בשנה </w:t>
      </w:r>
      <w:proofErr w:type="spellStart"/>
      <w:r w:rsidRPr="002A5DB2">
        <w:rPr>
          <w:rFonts w:cs="David" w:hint="cs"/>
          <w:rtl/>
        </w:rPr>
        <w:t>לרוני</w:t>
      </w:r>
      <w:proofErr w:type="spellEnd"/>
      <w:r w:rsidRPr="002A5DB2">
        <w:rPr>
          <w:rFonts w:cs="David" w:hint="cs"/>
          <w:rtl/>
        </w:rPr>
        <w:t xml:space="preserve"> בר-און. </w:t>
      </w:r>
    </w:p>
    <w:p w14:paraId="7528A654" w14:textId="77777777" w:rsidR="002A5DB2" w:rsidRPr="002A5DB2" w:rsidRDefault="002A5DB2" w:rsidP="002A5DB2">
      <w:pPr>
        <w:bidi/>
        <w:jc w:val="both"/>
        <w:rPr>
          <w:rFonts w:cs="David" w:hint="cs"/>
          <w:rtl/>
        </w:rPr>
      </w:pPr>
    </w:p>
    <w:p w14:paraId="3381E312" w14:textId="77777777" w:rsidR="002A5DB2" w:rsidRPr="002A5DB2" w:rsidRDefault="002A5DB2" w:rsidP="002A5DB2">
      <w:pPr>
        <w:bidi/>
        <w:jc w:val="both"/>
        <w:rPr>
          <w:rFonts w:cs="David" w:hint="cs"/>
          <w:rtl/>
        </w:rPr>
      </w:pPr>
      <w:r w:rsidRPr="002A5DB2">
        <w:rPr>
          <w:rFonts w:cs="David" w:hint="cs"/>
          <w:u w:val="single"/>
          <w:rtl/>
        </w:rPr>
        <w:t>גדעון סער:</w:t>
      </w:r>
    </w:p>
    <w:p w14:paraId="18F0FB70" w14:textId="77777777" w:rsidR="002A5DB2" w:rsidRPr="002A5DB2" w:rsidRDefault="002A5DB2" w:rsidP="002A5DB2">
      <w:pPr>
        <w:bidi/>
        <w:jc w:val="both"/>
        <w:rPr>
          <w:rFonts w:cs="David" w:hint="cs"/>
          <w:rtl/>
        </w:rPr>
      </w:pPr>
    </w:p>
    <w:p w14:paraId="6FEABF9E" w14:textId="77777777" w:rsidR="002A5DB2" w:rsidRPr="002A5DB2" w:rsidRDefault="002A5DB2" w:rsidP="002A5DB2">
      <w:pPr>
        <w:bidi/>
        <w:jc w:val="both"/>
        <w:rPr>
          <w:rFonts w:cs="David" w:hint="cs"/>
          <w:rtl/>
        </w:rPr>
      </w:pPr>
      <w:r w:rsidRPr="002A5DB2">
        <w:rPr>
          <w:rFonts w:cs="David" w:hint="cs"/>
          <w:rtl/>
        </w:rPr>
        <w:tab/>
        <w:t xml:space="preserve">לפי מה שאתה אומר, צריך להחזיר את רוני בר-און לוועדת הכנסת. </w:t>
      </w:r>
    </w:p>
    <w:p w14:paraId="1BC5F8A0" w14:textId="77777777" w:rsidR="002A5DB2" w:rsidRPr="002A5DB2" w:rsidRDefault="002A5DB2" w:rsidP="002A5DB2">
      <w:pPr>
        <w:bidi/>
        <w:jc w:val="both"/>
        <w:rPr>
          <w:rFonts w:cs="David" w:hint="cs"/>
          <w:rtl/>
        </w:rPr>
      </w:pPr>
    </w:p>
    <w:p w14:paraId="14DFDF14" w14:textId="77777777" w:rsidR="002A5DB2" w:rsidRPr="002A5DB2" w:rsidRDefault="002A5DB2" w:rsidP="002A5DB2">
      <w:pPr>
        <w:bidi/>
        <w:jc w:val="both"/>
        <w:rPr>
          <w:rFonts w:cs="David" w:hint="cs"/>
          <w:rtl/>
        </w:rPr>
      </w:pPr>
      <w:r w:rsidRPr="002A5DB2">
        <w:rPr>
          <w:rFonts w:cs="David" w:hint="cs"/>
          <w:u w:val="single"/>
          <w:rtl/>
        </w:rPr>
        <w:t>היו"ר דוד טל:</w:t>
      </w:r>
    </w:p>
    <w:p w14:paraId="6B7DCAA5" w14:textId="77777777" w:rsidR="002A5DB2" w:rsidRPr="002A5DB2" w:rsidRDefault="002A5DB2" w:rsidP="002A5DB2">
      <w:pPr>
        <w:bidi/>
        <w:jc w:val="both"/>
        <w:rPr>
          <w:rFonts w:cs="David" w:hint="cs"/>
          <w:rtl/>
        </w:rPr>
      </w:pPr>
    </w:p>
    <w:p w14:paraId="53D4079D" w14:textId="77777777" w:rsidR="002A5DB2" w:rsidRPr="002A5DB2" w:rsidRDefault="002A5DB2" w:rsidP="002A5DB2">
      <w:pPr>
        <w:bidi/>
        <w:jc w:val="both"/>
        <w:rPr>
          <w:rFonts w:cs="David" w:hint="cs"/>
          <w:rtl/>
        </w:rPr>
      </w:pPr>
      <w:r w:rsidRPr="002A5DB2">
        <w:rPr>
          <w:rFonts w:cs="David" w:hint="cs"/>
          <w:rtl/>
        </w:rPr>
        <w:tab/>
        <w:t xml:space="preserve">אני בעד. אם תתמוך בזה, אני בעד. </w:t>
      </w:r>
    </w:p>
    <w:p w14:paraId="0834ECA1" w14:textId="77777777" w:rsidR="002A5DB2" w:rsidRPr="002A5DB2" w:rsidRDefault="002A5DB2" w:rsidP="002A5DB2">
      <w:pPr>
        <w:bidi/>
        <w:jc w:val="both"/>
        <w:rPr>
          <w:rFonts w:cs="David" w:hint="cs"/>
          <w:rtl/>
        </w:rPr>
      </w:pPr>
    </w:p>
    <w:p w14:paraId="716680C0" w14:textId="77777777" w:rsidR="002A5DB2" w:rsidRPr="002A5DB2" w:rsidRDefault="002A5DB2" w:rsidP="002A5DB2">
      <w:pPr>
        <w:bidi/>
        <w:jc w:val="both"/>
        <w:rPr>
          <w:rFonts w:cs="David" w:hint="cs"/>
          <w:rtl/>
        </w:rPr>
      </w:pPr>
      <w:r w:rsidRPr="002A5DB2">
        <w:rPr>
          <w:rFonts w:cs="David" w:hint="cs"/>
          <w:u w:val="single"/>
          <w:rtl/>
        </w:rPr>
        <w:t>דוד אזולאי:</w:t>
      </w:r>
    </w:p>
    <w:p w14:paraId="046642A9" w14:textId="77777777" w:rsidR="002A5DB2" w:rsidRPr="002A5DB2" w:rsidRDefault="002A5DB2" w:rsidP="002A5DB2">
      <w:pPr>
        <w:bidi/>
        <w:jc w:val="both"/>
        <w:rPr>
          <w:rFonts w:cs="David" w:hint="cs"/>
          <w:rtl/>
        </w:rPr>
      </w:pPr>
    </w:p>
    <w:p w14:paraId="6217F913" w14:textId="77777777" w:rsidR="002A5DB2" w:rsidRPr="002A5DB2" w:rsidRDefault="002A5DB2" w:rsidP="002A5DB2">
      <w:pPr>
        <w:bidi/>
        <w:jc w:val="both"/>
        <w:rPr>
          <w:rFonts w:cs="David" w:hint="cs"/>
          <w:rtl/>
        </w:rPr>
      </w:pPr>
      <w:r w:rsidRPr="002A5DB2">
        <w:rPr>
          <w:rFonts w:cs="David" w:hint="cs"/>
          <w:rtl/>
        </w:rPr>
        <w:tab/>
        <w:t xml:space="preserve">אדוני היושב ראש, להשלמת התמונה אני מציע להביא גם פילוח, כמה מהקואליציה וגם מהאופוזיציה. </w:t>
      </w:r>
    </w:p>
    <w:p w14:paraId="4CBB4A22" w14:textId="77777777" w:rsidR="002A5DB2" w:rsidRPr="002A5DB2" w:rsidRDefault="002A5DB2" w:rsidP="002A5DB2">
      <w:pPr>
        <w:bidi/>
        <w:jc w:val="both"/>
        <w:rPr>
          <w:rFonts w:cs="David" w:hint="cs"/>
          <w:rtl/>
        </w:rPr>
      </w:pPr>
    </w:p>
    <w:p w14:paraId="4817DA56" w14:textId="77777777" w:rsidR="002A5DB2" w:rsidRPr="002A5DB2" w:rsidRDefault="002A5DB2" w:rsidP="002A5DB2">
      <w:pPr>
        <w:bidi/>
        <w:jc w:val="both"/>
        <w:rPr>
          <w:rFonts w:cs="David" w:hint="cs"/>
          <w:rtl/>
        </w:rPr>
      </w:pPr>
      <w:r w:rsidRPr="002A5DB2">
        <w:rPr>
          <w:rFonts w:cs="David" w:hint="cs"/>
          <w:u w:val="single"/>
          <w:rtl/>
        </w:rPr>
        <w:t>היו"ר דוד טל:</w:t>
      </w:r>
    </w:p>
    <w:p w14:paraId="561FE2DE" w14:textId="77777777" w:rsidR="002A5DB2" w:rsidRPr="002A5DB2" w:rsidRDefault="002A5DB2" w:rsidP="002A5DB2">
      <w:pPr>
        <w:bidi/>
        <w:jc w:val="both"/>
        <w:rPr>
          <w:rFonts w:cs="David" w:hint="cs"/>
          <w:rtl/>
        </w:rPr>
      </w:pPr>
    </w:p>
    <w:p w14:paraId="204F3F62" w14:textId="77777777" w:rsidR="002A5DB2" w:rsidRPr="002A5DB2" w:rsidRDefault="002A5DB2" w:rsidP="002A5DB2">
      <w:pPr>
        <w:bidi/>
        <w:jc w:val="both"/>
        <w:rPr>
          <w:rFonts w:cs="David" w:hint="cs"/>
          <w:rtl/>
        </w:rPr>
      </w:pPr>
      <w:r w:rsidRPr="002A5DB2">
        <w:rPr>
          <w:rFonts w:cs="David" w:hint="cs"/>
          <w:rtl/>
        </w:rPr>
        <w:tab/>
        <w:t xml:space="preserve">אני יכול לתת לך גם את זה. אני יודע לומר לך, שבזמן שלי זה בערך 50%-50%. </w:t>
      </w:r>
    </w:p>
    <w:p w14:paraId="1B3F5930" w14:textId="77777777" w:rsidR="002A5DB2" w:rsidRPr="002A5DB2" w:rsidRDefault="002A5DB2" w:rsidP="002A5DB2">
      <w:pPr>
        <w:bidi/>
        <w:jc w:val="both"/>
        <w:rPr>
          <w:rFonts w:cs="David" w:hint="cs"/>
          <w:rtl/>
        </w:rPr>
      </w:pPr>
    </w:p>
    <w:p w14:paraId="684D3DF5" w14:textId="77777777" w:rsidR="002A5DB2" w:rsidRPr="002A5DB2" w:rsidRDefault="002A5DB2" w:rsidP="002A5DB2">
      <w:pPr>
        <w:bidi/>
        <w:jc w:val="both"/>
        <w:rPr>
          <w:rFonts w:cs="David" w:hint="cs"/>
          <w:rtl/>
        </w:rPr>
      </w:pPr>
      <w:r w:rsidRPr="002A5DB2">
        <w:rPr>
          <w:rFonts w:cs="David" w:hint="cs"/>
          <w:u w:val="single"/>
          <w:rtl/>
        </w:rPr>
        <w:t xml:space="preserve">יורם </w:t>
      </w:r>
      <w:proofErr w:type="spellStart"/>
      <w:r w:rsidRPr="002A5DB2">
        <w:rPr>
          <w:rFonts w:cs="David" w:hint="cs"/>
          <w:u w:val="single"/>
          <w:rtl/>
        </w:rPr>
        <w:t>מרציאנו</w:t>
      </w:r>
      <w:proofErr w:type="spellEnd"/>
      <w:r w:rsidRPr="002A5DB2">
        <w:rPr>
          <w:rFonts w:cs="David" w:hint="cs"/>
          <w:u w:val="single"/>
          <w:rtl/>
        </w:rPr>
        <w:t>:</w:t>
      </w:r>
    </w:p>
    <w:p w14:paraId="764ED0B1" w14:textId="77777777" w:rsidR="002A5DB2" w:rsidRPr="002A5DB2" w:rsidRDefault="002A5DB2" w:rsidP="002A5DB2">
      <w:pPr>
        <w:bidi/>
        <w:jc w:val="both"/>
        <w:rPr>
          <w:rFonts w:cs="David" w:hint="cs"/>
          <w:rtl/>
        </w:rPr>
      </w:pPr>
    </w:p>
    <w:p w14:paraId="48A91DB2" w14:textId="77777777" w:rsidR="002A5DB2" w:rsidRPr="002A5DB2" w:rsidRDefault="002A5DB2" w:rsidP="002A5DB2">
      <w:pPr>
        <w:bidi/>
        <w:jc w:val="both"/>
        <w:rPr>
          <w:rFonts w:cs="David" w:hint="cs"/>
          <w:rtl/>
        </w:rPr>
      </w:pPr>
      <w:r w:rsidRPr="002A5DB2">
        <w:rPr>
          <w:rFonts w:cs="David" w:hint="cs"/>
          <w:rtl/>
        </w:rPr>
        <w:tab/>
        <w:t xml:space="preserve">אדוני היושב ראש, אמונים עליי דבריך והרי אתה מקריא מספרים שאין עליהם ויכוח, אני הייתי מציע לחשוב, שכל בקשה לפטור תתואם עם יושב ראש הסיעה ובאישור יושב ראש הסיעה, אולי זה יקטין את כמות הבקשות לפטור. אני יודע, כאשר אני הייתי יושב ראש סיעה, לא אחת מצאתי את עצמי שחברי הסיעה הגישו פטורים מבלי לקבל את אישור הסיעה. בדיוק כמו שהצעות לסדר והצעות חוק מקבלות את הסכמת  יושב ראש הסיעה ומנהלת הסיעה, אני חושב שגם את העניין הזה צריך לבחון ואולי פעולה זאת תוריד את כמות הפטורים מחובת הנחה. </w:t>
      </w:r>
    </w:p>
    <w:p w14:paraId="1AE51833" w14:textId="77777777" w:rsidR="002A5DB2" w:rsidRPr="002A5DB2" w:rsidRDefault="002A5DB2" w:rsidP="002A5DB2">
      <w:pPr>
        <w:bidi/>
        <w:jc w:val="both"/>
        <w:rPr>
          <w:rFonts w:cs="David" w:hint="cs"/>
          <w:rtl/>
        </w:rPr>
      </w:pPr>
    </w:p>
    <w:p w14:paraId="61DE0A88" w14:textId="77777777" w:rsidR="002A5DB2" w:rsidRPr="002A5DB2" w:rsidRDefault="002A5DB2" w:rsidP="002A5DB2">
      <w:pPr>
        <w:bidi/>
        <w:jc w:val="both"/>
        <w:rPr>
          <w:rFonts w:cs="David" w:hint="cs"/>
          <w:rtl/>
        </w:rPr>
      </w:pPr>
      <w:r w:rsidRPr="002A5DB2">
        <w:rPr>
          <w:rFonts w:cs="David" w:hint="cs"/>
          <w:u w:val="single"/>
          <w:rtl/>
        </w:rPr>
        <w:t>היו"ר דוד טל:</w:t>
      </w:r>
    </w:p>
    <w:p w14:paraId="1E46F17A" w14:textId="77777777" w:rsidR="002A5DB2" w:rsidRPr="002A5DB2" w:rsidRDefault="002A5DB2" w:rsidP="002A5DB2">
      <w:pPr>
        <w:bidi/>
        <w:jc w:val="both"/>
        <w:rPr>
          <w:rFonts w:cs="David" w:hint="cs"/>
          <w:rtl/>
        </w:rPr>
      </w:pPr>
    </w:p>
    <w:p w14:paraId="22AAA8A5" w14:textId="77777777" w:rsidR="002A5DB2" w:rsidRPr="002A5DB2" w:rsidRDefault="002A5DB2" w:rsidP="002A5DB2">
      <w:pPr>
        <w:bidi/>
        <w:jc w:val="both"/>
        <w:rPr>
          <w:rFonts w:cs="David" w:hint="cs"/>
          <w:rtl/>
        </w:rPr>
      </w:pPr>
      <w:r w:rsidRPr="002A5DB2">
        <w:rPr>
          <w:rFonts w:cs="David" w:hint="cs"/>
          <w:rtl/>
        </w:rPr>
        <w:tab/>
        <w:t xml:space="preserve">רבותיי, אני מבקש מכם את הסכמתכם לבוא בדברים עם חברי הוועדה, לפי הצורך, בין אם נאמץ את הצעתו של חבר הכנסת גדעון סער, שמדבר על מסננת שלו או של יושב ראש האופוזיציה והקואליציה, לבין אם נדבר על הצעות אחרות. לאחר מכן, כשנגיע להחלטות, נביא את זה לכאן להצבעה. </w:t>
      </w:r>
    </w:p>
    <w:p w14:paraId="081474D2" w14:textId="77777777" w:rsidR="002A5DB2" w:rsidRPr="002A5DB2" w:rsidRDefault="002A5DB2" w:rsidP="002A5DB2">
      <w:pPr>
        <w:bidi/>
        <w:jc w:val="both"/>
        <w:rPr>
          <w:rFonts w:cs="David" w:hint="cs"/>
          <w:rtl/>
        </w:rPr>
      </w:pPr>
    </w:p>
    <w:p w14:paraId="13D25C95" w14:textId="77777777" w:rsidR="002A5DB2" w:rsidRPr="002A5DB2" w:rsidRDefault="002A5DB2" w:rsidP="002A5DB2">
      <w:pPr>
        <w:bidi/>
        <w:jc w:val="both"/>
        <w:rPr>
          <w:rFonts w:cs="David" w:hint="cs"/>
          <w:rtl/>
        </w:rPr>
      </w:pPr>
      <w:r w:rsidRPr="002A5DB2">
        <w:rPr>
          <w:rFonts w:cs="David" w:hint="cs"/>
          <w:u w:val="single"/>
          <w:rtl/>
        </w:rPr>
        <w:t>דוד אזולאי:</w:t>
      </w:r>
    </w:p>
    <w:p w14:paraId="08366DC4" w14:textId="77777777" w:rsidR="002A5DB2" w:rsidRPr="002A5DB2" w:rsidRDefault="002A5DB2" w:rsidP="002A5DB2">
      <w:pPr>
        <w:bidi/>
        <w:jc w:val="both"/>
        <w:rPr>
          <w:rFonts w:cs="David" w:hint="cs"/>
          <w:rtl/>
        </w:rPr>
      </w:pPr>
    </w:p>
    <w:p w14:paraId="2B1D9D12" w14:textId="77777777" w:rsidR="002A5DB2" w:rsidRPr="002A5DB2" w:rsidRDefault="002A5DB2" w:rsidP="002A5DB2">
      <w:pPr>
        <w:bidi/>
        <w:jc w:val="both"/>
        <w:rPr>
          <w:rFonts w:cs="David" w:hint="cs"/>
          <w:rtl/>
        </w:rPr>
      </w:pPr>
      <w:r w:rsidRPr="002A5DB2">
        <w:rPr>
          <w:rFonts w:cs="David" w:hint="cs"/>
          <w:rtl/>
        </w:rPr>
        <w:tab/>
        <w:t xml:space="preserve">אני לא מקבל את ההצעה של יושב ראש הקואליציה והאופוזיציה, אלא בהשתתפות ראשי הסיעות. </w:t>
      </w:r>
    </w:p>
    <w:p w14:paraId="2A1F7D1A" w14:textId="77777777" w:rsidR="002A5DB2" w:rsidRPr="002A5DB2" w:rsidRDefault="002A5DB2" w:rsidP="002A5DB2">
      <w:pPr>
        <w:bidi/>
        <w:jc w:val="both"/>
        <w:rPr>
          <w:rFonts w:cs="David" w:hint="cs"/>
          <w:rtl/>
        </w:rPr>
      </w:pPr>
    </w:p>
    <w:p w14:paraId="150F25D1" w14:textId="77777777" w:rsidR="002A5DB2" w:rsidRPr="002A5DB2" w:rsidRDefault="002A5DB2" w:rsidP="002A5DB2">
      <w:pPr>
        <w:bidi/>
        <w:jc w:val="both"/>
        <w:rPr>
          <w:rFonts w:cs="David" w:hint="cs"/>
          <w:rtl/>
        </w:rPr>
      </w:pPr>
      <w:r w:rsidRPr="002A5DB2">
        <w:rPr>
          <w:rFonts w:cs="David" w:hint="cs"/>
          <w:u w:val="single"/>
          <w:rtl/>
        </w:rPr>
        <w:t>היו"ר דוד טל:</w:t>
      </w:r>
    </w:p>
    <w:p w14:paraId="012A6E77" w14:textId="77777777" w:rsidR="002A5DB2" w:rsidRPr="002A5DB2" w:rsidRDefault="002A5DB2" w:rsidP="002A5DB2">
      <w:pPr>
        <w:bidi/>
        <w:jc w:val="both"/>
        <w:rPr>
          <w:rFonts w:cs="David" w:hint="cs"/>
          <w:rtl/>
        </w:rPr>
      </w:pPr>
    </w:p>
    <w:p w14:paraId="53DC6CCC" w14:textId="77777777" w:rsidR="002A5DB2" w:rsidRPr="002A5DB2" w:rsidRDefault="002A5DB2" w:rsidP="002A5DB2">
      <w:pPr>
        <w:bidi/>
        <w:jc w:val="both"/>
        <w:rPr>
          <w:rFonts w:cs="David" w:hint="cs"/>
          <w:rtl/>
        </w:rPr>
      </w:pPr>
      <w:r w:rsidRPr="002A5DB2">
        <w:rPr>
          <w:rFonts w:cs="David" w:hint="cs"/>
          <w:rtl/>
        </w:rPr>
        <w:tab/>
        <w:t xml:space="preserve">יושב ראש הקואליציה ידבר עם יושבי ראש הסיעות, יש לו פורום שנקרא פורום הנהלה, שם הוא יעשה את זה. אותו הדבר גדעון סער, הוא יעשה את זה בין חברי האופוזיציה. </w:t>
      </w:r>
    </w:p>
    <w:p w14:paraId="4A46B656" w14:textId="77777777" w:rsidR="002A5DB2" w:rsidRPr="002A5DB2" w:rsidRDefault="002A5DB2" w:rsidP="002A5DB2">
      <w:pPr>
        <w:bidi/>
        <w:jc w:val="both"/>
        <w:rPr>
          <w:rFonts w:cs="David" w:hint="cs"/>
          <w:rtl/>
        </w:rPr>
      </w:pPr>
    </w:p>
    <w:p w14:paraId="15CDD996" w14:textId="77777777" w:rsidR="002A5DB2" w:rsidRPr="002A5DB2" w:rsidRDefault="002A5DB2" w:rsidP="002A5DB2">
      <w:pPr>
        <w:bidi/>
        <w:jc w:val="both"/>
        <w:rPr>
          <w:rFonts w:cs="David" w:hint="cs"/>
          <w:rtl/>
        </w:rPr>
      </w:pPr>
      <w:r w:rsidRPr="002A5DB2">
        <w:rPr>
          <w:rFonts w:cs="David" w:hint="cs"/>
          <w:u w:val="single"/>
          <w:rtl/>
        </w:rPr>
        <w:t>גדעון סער:</w:t>
      </w:r>
    </w:p>
    <w:p w14:paraId="152108E4" w14:textId="77777777" w:rsidR="002A5DB2" w:rsidRPr="002A5DB2" w:rsidRDefault="002A5DB2" w:rsidP="002A5DB2">
      <w:pPr>
        <w:bidi/>
        <w:jc w:val="both"/>
        <w:rPr>
          <w:rFonts w:cs="David" w:hint="cs"/>
          <w:rtl/>
        </w:rPr>
      </w:pPr>
    </w:p>
    <w:p w14:paraId="2F5ECB8D" w14:textId="77777777" w:rsidR="002A5DB2" w:rsidRPr="002A5DB2" w:rsidRDefault="002A5DB2" w:rsidP="002A5DB2">
      <w:pPr>
        <w:bidi/>
        <w:jc w:val="both"/>
        <w:rPr>
          <w:rFonts w:cs="David" w:hint="cs"/>
          <w:rtl/>
        </w:rPr>
      </w:pPr>
      <w:r w:rsidRPr="002A5DB2">
        <w:rPr>
          <w:rFonts w:cs="David" w:hint="cs"/>
          <w:rtl/>
        </w:rPr>
        <w:tab/>
        <w:t xml:space="preserve">זה לא פייר כי ליושב ראש הקואליציה יש רק ארבע סיעות בקואליציה ולי יש שמונה באופוזיציה. </w:t>
      </w:r>
    </w:p>
    <w:p w14:paraId="62B3A6F4" w14:textId="77777777" w:rsidR="002A5DB2" w:rsidRPr="002A5DB2" w:rsidRDefault="002A5DB2" w:rsidP="002A5DB2">
      <w:pPr>
        <w:bidi/>
        <w:jc w:val="both"/>
        <w:rPr>
          <w:rFonts w:cs="David" w:hint="cs"/>
          <w:rtl/>
        </w:rPr>
      </w:pPr>
      <w:r w:rsidRPr="002A5DB2">
        <w:rPr>
          <w:rFonts w:cs="David"/>
          <w:rtl/>
        </w:rPr>
        <w:br w:type="page"/>
      </w:r>
    </w:p>
    <w:p w14:paraId="2118CA77" w14:textId="77777777" w:rsidR="002A5DB2" w:rsidRPr="002A5DB2" w:rsidRDefault="002A5DB2" w:rsidP="002A5DB2">
      <w:pPr>
        <w:bidi/>
        <w:jc w:val="both"/>
        <w:rPr>
          <w:rFonts w:cs="David" w:hint="cs"/>
          <w:rtl/>
        </w:rPr>
      </w:pPr>
      <w:r w:rsidRPr="002A5DB2">
        <w:rPr>
          <w:rFonts w:cs="David" w:hint="cs"/>
          <w:u w:val="single"/>
          <w:rtl/>
        </w:rPr>
        <w:t>היו"ר דוד טל:</w:t>
      </w:r>
    </w:p>
    <w:p w14:paraId="4F1BF951" w14:textId="77777777" w:rsidR="002A5DB2" w:rsidRPr="002A5DB2" w:rsidRDefault="002A5DB2" w:rsidP="002A5DB2">
      <w:pPr>
        <w:bidi/>
        <w:jc w:val="both"/>
        <w:rPr>
          <w:rFonts w:cs="David" w:hint="cs"/>
          <w:rtl/>
        </w:rPr>
      </w:pPr>
    </w:p>
    <w:p w14:paraId="7F387A34" w14:textId="77777777" w:rsidR="002A5DB2" w:rsidRPr="002A5DB2" w:rsidRDefault="002A5DB2" w:rsidP="002A5DB2">
      <w:pPr>
        <w:bidi/>
        <w:jc w:val="both"/>
        <w:rPr>
          <w:rFonts w:cs="David" w:hint="cs"/>
          <w:rtl/>
        </w:rPr>
      </w:pPr>
      <w:r w:rsidRPr="002A5DB2">
        <w:rPr>
          <w:rFonts w:cs="David" w:hint="cs"/>
          <w:rtl/>
        </w:rPr>
        <w:tab/>
        <w:t xml:space="preserve">לאחר שנגבש משהו שיהיה מוסכם עם כולם, נביא את זה לידיעת החברים, אם צריך הצבעה, נצביע גם על זה. תודה רבה, הישיבה נעולה. </w:t>
      </w:r>
    </w:p>
    <w:p w14:paraId="34B51EAB" w14:textId="77777777" w:rsidR="002A5DB2" w:rsidRPr="002A5DB2" w:rsidRDefault="002A5DB2" w:rsidP="002A5DB2">
      <w:pPr>
        <w:bidi/>
        <w:jc w:val="both"/>
        <w:rPr>
          <w:rFonts w:cs="David" w:hint="cs"/>
          <w:rtl/>
        </w:rPr>
      </w:pPr>
    </w:p>
    <w:p w14:paraId="236650AD" w14:textId="77777777" w:rsidR="002A5DB2" w:rsidRPr="002A5DB2" w:rsidRDefault="002A5DB2" w:rsidP="002A5DB2">
      <w:pPr>
        <w:bidi/>
        <w:jc w:val="both"/>
        <w:rPr>
          <w:rFonts w:cs="David" w:hint="cs"/>
          <w:rtl/>
        </w:rPr>
      </w:pPr>
    </w:p>
    <w:p w14:paraId="2731CC6C" w14:textId="77777777" w:rsidR="002A5DB2" w:rsidRPr="002A5DB2" w:rsidRDefault="002A5DB2" w:rsidP="002A5DB2">
      <w:pPr>
        <w:bidi/>
        <w:jc w:val="both"/>
        <w:rPr>
          <w:rFonts w:cs="David" w:hint="cs"/>
          <w:rtl/>
        </w:rPr>
      </w:pPr>
    </w:p>
    <w:p w14:paraId="3C7C2154" w14:textId="77777777" w:rsidR="002A5DB2" w:rsidRPr="002A5DB2" w:rsidRDefault="002A5DB2" w:rsidP="002A5DB2">
      <w:pPr>
        <w:bidi/>
        <w:jc w:val="both"/>
        <w:rPr>
          <w:rFonts w:cs="David" w:hint="cs"/>
          <w:rtl/>
        </w:rPr>
      </w:pPr>
    </w:p>
    <w:p w14:paraId="0117620B" w14:textId="77777777" w:rsidR="002A5DB2" w:rsidRPr="002A5DB2" w:rsidRDefault="002A5DB2" w:rsidP="002A5DB2">
      <w:pPr>
        <w:bidi/>
        <w:jc w:val="both"/>
        <w:rPr>
          <w:rFonts w:cs="David" w:hint="cs"/>
          <w:u w:val="single"/>
          <w:rtl/>
        </w:rPr>
      </w:pPr>
      <w:r w:rsidRPr="002A5DB2">
        <w:rPr>
          <w:rFonts w:cs="David" w:hint="cs"/>
          <w:u w:val="single"/>
          <w:rtl/>
        </w:rPr>
        <w:t>הישיבה ננעלה בשעה 11:25.</w:t>
      </w:r>
    </w:p>
    <w:p w14:paraId="79190141" w14:textId="77777777" w:rsidR="00552A80" w:rsidRPr="002A5DB2" w:rsidRDefault="00552A80" w:rsidP="002A5DB2">
      <w:pPr>
        <w:bidi/>
        <w:jc w:val="both"/>
        <w:rPr>
          <w:rFonts w:cs="David"/>
        </w:rPr>
      </w:pPr>
    </w:p>
    <w:sectPr w:rsidR="00552A80" w:rsidRPr="002A5DB2" w:rsidSect="002A5DB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8E1D" w14:textId="77777777" w:rsidR="00000000" w:rsidRDefault="000747E4">
      <w:r>
        <w:separator/>
      </w:r>
    </w:p>
  </w:endnote>
  <w:endnote w:type="continuationSeparator" w:id="0">
    <w:p w14:paraId="08AD70AB" w14:textId="77777777" w:rsidR="00000000" w:rsidRDefault="0007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22D5" w14:textId="77777777" w:rsidR="00000000" w:rsidRDefault="000747E4">
      <w:r>
        <w:separator/>
      </w:r>
    </w:p>
  </w:footnote>
  <w:footnote w:type="continuationSeparator" w:id="0">
    <w:p w14:paraId="6B2FD65B" w14:textId="77777777" w:rsidR="00000000" w:rsidRDefault="00074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E3C3" w14:textId="77777777" w:rsidR="002A5DB2" w:rsidRDefault="002A5DB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3037B5E" w14:textId="77777777" w:rsidR="002A5DB2" w:rsidRDefault="002A5DB2">
    <w:pPr>
      <w:pStyle w:val="Header"/>
      <w:ind w:right="360"/>
      <w:jc w:val="both"/>
      <w:rPr>
        <w:rtl/>
      </w:rPr>
    </w:pPr>
  </w:p>
  <w:p w14:paraId="17A0AE17" w14:textId="77777777" w:rsidR="002A5DB2" w:rsidRDefault="002A5DB2"/>
  <w:p w14:paraId="0A435790" w14:textId="77777777" w:rsidR="002A5DB2" w:rsidRDefault="002A5DB2"/>
  <w:p w14:paraId="5482F36C" w14:textId="77777777" w:rsidR="002A5DB2" w:rsidRDefault="002A5DB2"/>
  <w:p w14:paraId="3EC15458" w14:textId="77777777" w:rsidR="002A5DB2" w:rsidRDefault="002A5DB2"/>
  <w:p w14:paraId="19CD9335" w14:textId="77777777" w:rsidR="002A5DB2" w:rsidRDefault="002A5DB2"/>
  <w:p w14:paraId="7E95068E" w14:textId="77777777" w:rsidR="002A5DB2" w:rsidRDefault="002A5DB2"/>
  <w:p w14:paraId="36297F88" w14:textId="77777777" w:rsidR="002A5DB2" w:rsidRDefault="002A5DB2"/>
  <w:p w14:paraId="710E4751" w14:textId="77777777" w:rsidR="002A5DB2" w:rsidRDefault="002A5DB2"/>
  <w:p w14:paraId="4BD2D022" w14:textId="77777777" w:rsidR="002A5DB2" w:rsidRDefault="002A5D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6CC8" w14:textId="77777777" w:rsidR="002A5DB2" w:rsidRDefault="002A5DB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13</w:t>
    </w:r>
    <w:r>
      <w:rPr>
        <w:rStyle w:val="PageNumber"/>
        <w:rtl/>
      </w:rPr>
      <w:fldChar w:fldCharType="end"/>
    </w:r>
  </w:p>
  <w:p w14:paraId="18192A5F" w14:textId="77777777" w:rsidR="002A5DB2" w:rsidRDefault="002A5DB2">
    <w:pPr>
      <w:pStyle w:val="Header"/>
      <w:ind w:right="360"/>
      <w:jc w:val="both"/>
      <w:rPr>
        <w:rFonts w:hint="cs"/>
        <w:rtl/>
      </w:rPr>
    </w:pPr>
    <w:r>
      <w:rPr>
        <w:rtl/>
      </w:rPr>
      <w:t>ועדת</w:t>
    </w:r>
    <w:r>
      <w:rPr>
        <w:rFonts w:hint="cs"/>
        <w:rtl/>
      </w:rPr>
      <w:t xml:space="preserve"> הכנסת</w:t>
    </w:r>
  </w:p>
  <w:p w14:paraId="187B3FC7" w14:textId="77777777" w:rsidR="002A5DB2" w:rsidRDefault="002A5DB2">
    <w:pPr>
      <w:pStyle w:val="Header"/>
      <w:ind w:right="360"/>
      <w:jc w:val="both"/>
      <w:rPr>
        <w:rStyle w:val="PageNumber"/>
        <w:rFonts w:hint="cs"/>
        <w:rtl/>
      </w:rPr>
    </w:pPr>
    <w:r>
      <w:rPr>
        <w:rFonts w:hint="cs"/>
        <w:rtl/>
      </w:rPr>
      <w:t>03.03.2008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B52C4"/>
    <w:multiLevelType w:val="hybridMultilevel"/>
    <w:tmpl w:val="4D9CB178"/>
    <w:lvl w:ilvl="0" w:tplc="DDD85A4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66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4371פרוטוקול_ישיבת_ועדה.doc"/>
    <w:docVar w:name="StartMode" w:val="3"/>
  </w:docVars>
  <w:rsids>
    <w:rsidRoot w:val="00451B46"/>
    <w:rsid w:val="000747E4"/>
    <w:rsid w:val="002A5DB2"/>
    <w:rsid w:val="00451B46"/>
    <w:rsid w:val="00552A80"/>
    <w:rsid w:val="00635A55"/>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BFB525"/>
  <w15:chartTrackingRefBased/>
  <w15:docId w15:val="{B47AAC0E-0279-428F-90C9-68910285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A5DB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A5DB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A5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3196</Words>
  <Characters>18219</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