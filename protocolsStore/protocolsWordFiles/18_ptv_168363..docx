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888C" w14:textId="77777777" w:rsidR="006D0501" w:rsidRPr="006C61AF" w:rsidRDefault="006D0501" w:rsidP="006D0501">
      <w:pPr>
        <w:bidi/>
        <w:jc w:val="both"/>
        <w:rPr>
          <w:rFonts w:cs="David" w:hint="cs"/>
          <w:b/>
          <w:bCs/>
          <w:rtl/>
        </w:rPr>
      </w:pPr>
      <w:r w:rsidRPr="006C61AF">
        <w:rPr>
          <w:rFonts w:cs="David" w:hint="cs"/>
          <w:b/>
          <w:bCs/>
          <w:rtl/>
        </w:rPr>
        <w:t>ה</w:t>
      </w:r>
      <w:r w:rsidRPr="006C61AF">
        <w:rPr>
          <w:rFonts w:cs="David"/>
          <w:b/>
          <w:bCs/>
          <w:rtl/>
        </w:rPr>
        <w:t xml:space="preserve">כנסת </w:t>
      </w:r>
      <w:r w:rsidRPr="006C61AF">
        <w:rPr>
          <w:rFonts w:cs="David" w:hint="cs"/>
          <w:b/>
          <w:bCs/>
          <w:rtl/>
        </w:rPr>
        <w:t>השמונה-עשרה</w:t>
      </w:r>
      <w:r w:rsidRPr="006C61AF">
        <w:rPr>
          <w:rFonts w:cs="David" w:hint="cs"/>
          <w:b/>
          <w:bCs/>
          <w:rtl/>
        </w:rPr>
        <w:tab/>
      </w:r>
      <w:r w:rsidRPr="006C61AF">
        <w:rPr>
          <w:rFonts w:cs="David" w:hint="cs"/>
          <w:b/>
          <w:bCs/>
          <w:rtl/>
        </w:rPr>
        <w:tab/>
        <w:t xml:space="preserve">                                                                נוסח לא מתוקן              </w:t>
      </w:r>
    </w:p>
    <w:p w14:paraId="4AA85413" w14:textId="77777777" w:rsidR="006D0501" w:rsidRPr="006C61AF" w:rsidRDefault="006D0501" w:rsidP="009A1F01">
      <w:pPr>
        <w:bidi/>
        <w:jc w:val="both"/>
        <w:outlineLvl w:val="0"/>
        <w:rPr>
          <w:rFonts w:cs="David" w:hint="cs"/>
          <w:b/>
          <w:bCs/>
          <w:rtl/>
        </w:rPr>
      </w:pPr>
      <w:r w:rsidRPr="006C61AF">
        <w:rPr>
          <w:rFonts w:cs="David" w:hint="cs"/>
          <w:b/>
          <w:bCs/>
          <w:rtl/>
        </w:rPr>
        <w:t>מושב שלישי</w:t>
      </w:r>
      <w:r w:rsidRPr="006C61AF">
        <w:rPr>
          <w:rFonts w:cs="David" w:hint="cs"/>
          <w:b/>
          <w:bCs/>
          <w:rtl/>
        </w:rPr>
        <w:tab/>
      </w:r>
      <w:r w:rsidRPr="006C61AF">
        <w:rPr>
          <w:rFonts w:cs="David" w:hint="cs"/>
          <w:b/>
          <w:bCs/>
          <w:rtl/>
        </w:rPr>
        <w:tab/>
      </w:r>
      <w:r w:rsidR="009A1F01">
        <w:rPr>
          <w:rFonts w:cs="David" w:hint="cs"/>
          <w:b/>
          <w:bCs/>
          <w:rtl/>
        </w:rPr>
        <w:tab/>
      </w:r>
      <w:r w:rsidR="009A1F01">
        <w:rPr>
          <w:rFonts w:cs="David" w:hint="cs"/>
          <w:b/>
          <w:bCs/>
          <w:rtl/>
        </w:rPr>
        <w:tab/>
      </w:r>
      <w:r w:rsidR="009A1F01">
        <w:rPr>
          <w:rFonts w:cs="David" w:hint="cs"/>
          <w:b/>
          <w:bCs/>
          <w:rtl/>
        </w:rPr>
        <w:tab/>
      </w:r>
      <w:r w:rsidR="009A1F01">
        <w:rPr>
          <w:rFonts w:cs="David" w:hint="cs"/>
          <w:b/>
          <w:bCs/>
          <w:rtl/>
        </w:rPr>
        <w:tab/>
      </w:r>
      <w:r w:rsidR="009A1F01">
        <w:rPr>
          <w:rFonts w:cs="David" w:hint="cs"/>
          <w:b/>
          <w:bCs/>
          <w:rtl/>
        </w:rPr>
        <w:tab/>
      </w:r>
      <w:r w:rsidR="009A1F01">
        <w:rPr>
          <w:rFonts w:cs="David" w:hint="cs"/>
          <w:b/>
          <w:bCs/>
          <w:rtl/>
        </w:rPr>
        <w:tab/>
        <w:t>*</w:t>
      </w:r>
      <w:r w:rsidRPr="006C61AF">
        <w:rPr>
          <w:rFonts w:cs="David" w:hint="cs"/>
          <w:b/>
          <w:bCs/>
          <w:rtl/>
        </w:rPr>
        <w:tab/>
      </w:r>
      <w:r w:rsidRPr="006C61AF">
        <w:rPr>
          <w:rFonts w:cs="David" w:hint="cs"/>
          <w:b/>
          <w:bCs/>
          <w:rtl/>
        </w:rPr>
        <w:tab/>
      </w:r>
      <w:r w:rsidRPr="006C61AF">
        <w:rPr>
          <w:rFonts w:cs="David" w:hint="cs"/>
          <w:b/>
          <w:bCs/>
          <w:rtl/>
        </w:rPr>
        <w:tab/>
      </w:r>
      <w:r w:rsidRPr="006C61AF">
        <w:rPr>
          <w:rFonts w:cs="David" w:hint="cs"/>
          <w:b/>
          <w:bCs/>
          <w:rtl/>
        </w:rPr>
        <w:tab/>
      </w:r>
      <w:r w:rsidRPr="006C61AF">
        <w:rPr>
          <w:rFonts w:cs="David" w:hint="cs"/>
          <w:b/>
          <w:bCs/>
          <w:rtl/>
        </w:rPr>
        <w:tab/>
      </w:r>
      <w:r w:rsidRPr="006C61AF">
        <w:rPr>
          <w:rFonts w:cs="David"/>
          <w:b/>
          <w:bCs/>
          <w:rtl/>
        </w:rPr>
        <w:tab/>
      </w:r>
      <w:r w:rsidRPr="006C61AF">
        <w:rPr>
          <w:rFonts w:cs="David" w:hint="cs"/>
          <w:b/>
          <w:bCs/>
          <w:rtl/>
        </w:rPr>
        <w:t xml:space="preserve">         </w:t>
      </w:r>
    </w:p>
    <w:p w14:paraId="36AE486D" w14:textId="77777777" w:rsidR="006D0501" w:rsidRPr="006C61AF" w:rsidRDefault="006D0501" w:rsidP="006D0501">
      <w:pPr>
        <w:bidi/>
        <w:jc w:val="center"/>
        <w:outlineLvl w:val="0"/>
        <w:rPr>
          <w:rFonts w:cs="David" w:hint="cs"/>
          <w:b/>
          <w:bCs/>
          <w:rtl/>
        </w:rPr>
      </w:pPr>
    </w:p>
    <w:p w14:paraId="571D4A2C" w14:textId="77777777" w:rsidR="006D0501" w:rsidRPr="006C61AF" w:rsidRDefault="006D0501" w:rsidP="006D0501">
      <w:pPr>
        <w:bidi/>
        <w:jc w:val="center"/>
        <w:outlineLvl w:val="0"/>
        <w:rPr>
          <w:rFonts w:cs="David" w:hint="cs"/>
          <w:b/>
          <w:bCs/>
          <w:rtl/>
        </w:rPr>
      </w:pPr>
      <w:r w:rsidRPr="006C61AF">
        <w:rPr>
          <w:rFonts w:cs="David"/>
          <w:b/>
          <w:bCs/>
          <w:rtl/>
        </w:rPr>
        <w:t>פרוטוקול מס'</w:t>
      </w:r>
      <w:r>
        <w:rPr>
          <w:rFonts w:cs="David" w:hint="cs"/>
          <w:b/>
          <w:bCs/>
          <w:rtl/>
        </w:rPr>
        <w:t xml:space="preserve"> 1</w:t>
      </w:r>
      <w:r w:rsidRPr="006C61AF">
        <w:rPr>
          <w:rFonts w:cs="David"/>
          <w:b/>
          <w:bCs/>
          <w:rtl/>
        </w:rPr>
        <w:t xml:space="preserve"> </w:t>
      </w:r>
    </w:p>
    <w:p w14:paraId="19B36C41" w14:textId="77777777" w:rsidR="006D0501" w:rsidRPr="006C61AF" w:rsidRDefault="006D0501" w:rsidP="00465629">
      <w:pPr>
        <w:bidi/>
        <w:jc w:val="center"/>
        <w:outlineLvl w:val="0"/>
        <w:rPr>
          <w:rFonts w:cs="David" w:hint="cs"/>
          <w:b/>
          <w:bCs/>
          <w:rtl/>
        </w:rPr>
      </w:pPr>
      <w:r w:rsidRPr="006C61AF">
        <w:rPr>
          <w:rFonts w:cs="David"/>
          <w:b/>
          <w:bCs/>
          <w:rtl/>
        </w:rPr>
        <w:t>מישיב</w:t>
      </w:r>
      <w:r w:rsidRPr="006C61AF">
        <w:rPr>
          <w:rFonts w:cs="David" w:hint="cs"/>
          <w:b/>
          <w:bCs/>
          <w:rtl/>
        </w:rPr>
        <w:t xml:space="preserve">ת </w:t>
      </w:r>
      <w:r w:rsidR="00465629">
        <w:rPr>
          <w:rFonts w:cs="David" w:hint="cs"/>
          <w:b/>
          <w:bCs/>
          <w:rtl/>
        </w:rPr>
        <w:t>הוועדה המשותפת לוועדת הכלכלה ולוועדת הכנסת</w:t>
      </w:r>
    </w:p>
    <w:p w14:paraId="134CAD2B" w14:textId="77777777" w:rsidR="006D0501" w:rsidRPr="00254937" w:rsidRDefault="006D0501" w:rsidP="006D0501">
      <w:pPr>
        <w:bidi/>
        <w:jc w:val="center"/>
        <w:outlineLvl w:val="0"/>
        <w:rPr>
          <w:rFonts w:cs="David"/>
          <w:b/>
          <w:bCs/>
          <w:u w:val="single"/>
          <w:rtl/>
        </w:rPr>
      </w:pPr>
      <w:r>
        <w:rPr>
          <w:rFonts w:cs="David" w:hint="cs"/>
          <w:b/>
          <w:bCs/>
          <w:u w:val="single"/>
          <w:rtl/>
        </w:rPr>
        <w:t>שהתקיימה ב</w:t>
      </w:r>
      <w:r w:rsidRPr="00254937">
        <w:rPr>
          <w:rFonts w:cs="David"/>
          <w:b/>
          <w:bCs/>
          <w:u w:val="single"/>
          <w:rtl/>
        </w:rPr>
        <w:t>יום שני, י"ז ב</w:t>
      </w:r>
      <w:r>
        <w:rPr>
          <w:rFonts w:cs="David"/>
          <w:b/>
          <w:bCs/>
          <w:u w:val="single"/>
          <w:rtl/>
        </w:rPr>
        <w:t>אדר א התשע"א (21 בפברואר 2011)</w:t>
      </w:r>
      <w:r>
        <w:rPr>
          <w:rFonts w:cs="David" w:hint="cs"/>
          <w:b/>
          <w:bCs/>
          <w:u w:val="single"/>
          <w:rtl/>
        </w:rPr>
        <w:t xml:space="preserve"> ב</w:t>
      </w:r>
      <w:r w:rsidRPr="00254937">
        <w:rPr>
          <w:rFonts w:cs="David"/>
          <w:b/>
          <w:bCs/>
          <w:u w:val="single"/>
          <w:rtl/>
        </w:rPr>
        <w:t>שעה 10:30</w:t>
      </w:r>
    </w:p>
    <w:p w14:paraId="7F9BFCE5" w14:textId="77777777" w:rsidR="006D0501" w:rsidRPr="006C61AF" w:rsidRDefault="006D0501" w:rsidP="006D0501">
      <w:pPr>
        <w:bidi/>
        <w:rPr>
          <w:rFonts w:cs="David" w:hint="cs"/>
          <w:b/>
          <w:bCs/>
          <w:u w:val="single"/>
          <w:rtl/>
        </w:rPr>
      </w:pPr>
    </w:p>
    <w:p w14:paraId="1E41D8D3" w14:textId="77777777" w:rsidR="006D0501" w:rsidRPr="006C61AF" w:rsidRDefault="006D0501" w:rsidP="006D0501">
      <w:pPr>
        <w:bidi/>
        <w:rPr>
          <w:rFonts w:cs="David" w:hint="cs"/>
          <w:b/>
          <w:bCs/>
          <w:u w:val="single"/>
          <w:rtl/>
        </w:rPr>
      </w:pPr>
    </w:p>
    <w:p w14:paraId="5F27E567" w14:textId="77777777" w:rsidR="006D0501" w:rsidRDefault="006D0501" w:rsidP="006D0501">
      <w:pPr>
        <w:bidi/>
        <w:rPr>
          <w:rFonts w:cs="David" w:hint="cs"/>
          <w:b/>
          <w:bCs/>
          <w:rtl/>
        </w:rPr>
      </w:pPr>
      <w:r w:rsidRPr="006C61AF">
        <w:rPr>
          <w:rFonts w:cs="David" w:hint="cs"/>
          <w:b/>
          <w:bCs/>
          <w:u w:val="single"/>
          <w:rtl/>
        </w:rPr>
        <w:t>סדר היום</w:t>
      </w:r>
      <w:r w:rsidRPr="006C61AF">
        <w:rPr>
          <w:rFonts w:cs="David"/>
          <w:b/>
          <w:bCs/>
          <w:u w:val="single"/>
          <w:rtl/>
        </w:rPr>
        <w:t>:</w:t>
      </w:r>
      <w:r w:rsidRPr="006C61AF">
        <w:rPr>
          <w:rFonts w:cs="David"/>
          <w:rtl/>
        </w:rPr>
        <w:t xml:space="preserve"> </w:t>
      </w:r>
      <w:r w:rsidRPr="006C61AF">
        <w:rPr>
          <w:rFonts w:cs="David" w:hint="cs"/>
          <w:rtl/>
        </w:rPr>
        <w:t xml:space="preserve"> </w:t>
      </w:r>
      <w:r w:rsidRPr="00254937">
        <w:rPr>
          <w:rFonts w:cs="David"/>
          <w:b/>
          <w:bCs/>
          <w:rtl/>
        </w:rPr>
        <w:t xml:space="preserve">הצעת חוק לתיקון פקודת התעבורה (מס' 100) (רישיון מפעיל וכרטיס חכם), </w:t>
      </w:r>
    </w:p>
    <w:p w14:paraId="18987697" w14:textId="77777777" w:rsidR="006D0501" w:rsidRPr="00254937" w:rsidRDefault="006D0501" w:rsidP="006D0501">
      <w:pPr>
        <w:bidi/>
        <w:rPr>
          <w:rFonts w:cs="David" w:hint="cs"/>
          <w:b/>
          <w:bCs/>
          <w:rtl/>
        </w:rPr>
      </w:pPr>
      <w:r>
        <w:rPr>
          <w:rFonts w:cs="David" w:hint="cs"/>
          <w:b/>
          <w:bCs/>
          <w:rtl/>
        </w:rPr>
        <w:t xml:space="preserve">                    </w:t>
      </w:r>
      <w:r w:rsidRPr="00254937">
        <w:rPr>
          <w:rFonts w:cs="David"/>
          <w:b/>
          <w:bCs/>
          <w:rtl/>
        </w:rPr>
        <w:t>התשע"א-2010</w:t>
      </w:r>
      <w:r>
        <w:rPr>
          <w:rFonts w:cs="David" w:hint="cs"/>
          <w:b/>
          <w:bCs/>
          <w:rtl/>
        </w:rPr>
        <w:t>.</w:t>
      </w:r>
    </w:p>
    <w:p w14:paraId="2C0A2DFD" w14:textId="77777777" w:rsidR="006D0501" w:rsidRPr="006C61AF" w:rsidRDefault="006D0501" w:rsidP="006D0501">
      <w:pPr>
        <w:bidi/>
        <w:jc w:val="both"/>
        <w:rPr>
          <w:rFonts w:cs="David" w:hint="cs"/>
          <w:rtl/>
        </w:rPr>
      </w:pPr>
    </w:p>
    <w:p w14:paraId="1D93000E" w14:textId="77777777" w:rsidR="006D0501" w:rsidRPr="006C61AF" w:rsidRDefault="006D0501" w:rsidP="006D0501">
      <w:pPr>
        <w:bidi/>
        <w:jc w:val="both"/>
        <w:outlineLvl w:val="0"/>
        <w:rPr>
          <w:rFonts w:cs="David"/>
          <w:b/>
          <w:bCs/>
          <w:u w:val="single"/>
          <w:rtl/>
        </w:rPr>
      </w:pPr>
      <w:r w:rsidRPr="006C61AF">
        <w:rPr>
          <w:rFonts w:cs="David"/>
          <w:b/>
          <w:bCs/>
          <w:u w:val="single"/>
          <w:rtl/>
        </w:rPr>
        <w:t>נכחו:</w:t>
      </w:r>
    </w:p>
    <w:p w14:paraId="2B75D4F5" w14:textId="77777777" w:rsidR="006D0501" w:rsidRPr="006C61AF" w:rsidRDefault="006D0501" w:rsidP="006D0501">
      <w:pPr>
        <w:bidi/>
        <w:jc w:val="both"/>
        <w:outlineLvl w:val="0"/>
        <w:rPr>
          <w:rFonts w:cs="David" w:hint="cs"/>
          <w:rtl/>
        </w:rPr>
      </w:pPr>
      <w:r w:rsidRPr="006C61AF">
        <w:rPr>
          <w:rFonts w:cs="David"/>
          <w:b/>
          <w:bCs/>
          <w:u w:val="single"/>
          <w:rtl/>
        </w:rPr>
        <w:t>חברי הוועדה</w:t>
      </w:r>
      <w:r w:rsidRPr="006C61AF">
        <w:rPr>
          <w:rFonts w:cs="David"/>
          <w:rtl/>
        </w:rPr>
        <w:t>:</w:t>
      </w:r>
      <w:r w:rsidRPr="006C61AF">
        <w:rPr>
          <w:rFonts w:cs="David"/>
          <w:rtl/>
        </w:rPr>
        <w:tab/>
      </w:r>
    </w:p>
    <w:p w14:paraId="62777380" w14:textId="77777777" w:rsidR="006D0501" w:rsidRPr="006C61AF" w:rsidRDefault="006D0501" w:rsidP="006D0501">
      <w:pPr>
        <w:bidi/>
        <w:jc w:val="both"/>
        <w:outlineLvl w:val="0"/>
        <w:rPr>
          <w:rFonts w:cs="David" w:hint="cs"/>
          <w:rtl/>
        </w:rPr>
      </w:pPr>
      <w:r w:rsidRPr="006C61AF">
        <w:rPr>
          <w:rFonts w:cs="David" w:hint="cs"/>
          <w:rtl/>
        </w:rPr>
        <w:t xml:space="preserve">יריב לוין </w:t>
      </w:r>
      <w:r w:rsidRPr="006C61AF">
        <w:rPr>
          <w:rFonts w:cs="David"/>
          <w:rtl/>
        </w:rPr>
        <w:t>–</w:t>
      </w:r>
      <w:r w:rsidRPr="006C61AF">
        <w:rPr>
          <w:rFonts w:cs="David" w:hint="cs"/>
          <w:rtl/>
        </w:rPr>
        <w:t xml:space="preserve"> מ"מ היו"ר</w:t>
      </w:r>
    </w:p>
    <w:p w14:paraId="1B96CDB1" w14:textId="77777777" w:rsidR="006D0501" w:rsidRPr="00254937" w:rsidRDefault="006D0501" w:rsidP="006D0501">
      <w:pPr>
        <w:bidi/>
        <w:outlineLvl w:val="0"/>
        <w:rPr>
          <w:rFonts w:cs="David" w:hint="cs"/>
          <w:rtl/>
        </w:rPr>
      </w:pPr>
      <w:r>
        <w:rPr>
          <w:rFonts w:cs="David"/>
          <w:rtl/>
        </w:rPr>
        <w:t>ישראל אייכלר</w:t>
      </w:r>
    </w:p>
    <w:p w14:paraId="035DD120" w14:textId="77777777" w:rsidR="006D0501" w:rsidRPr="006C61AF" w:rsidRDefault="006D0501" w:rsidP="006D0501">
      <w:pPr>
        <w:bidi/>
        <w:jc w:val="both"/>
        <w:outlineLvl w:val="0"/>
        <w:rPr>
          <w:rFonts w:cs="David" w:hint="cs"/>
          <w:b/>
          <w:bCs/>
          <w:u w:val="single"/>
          <w:rtl/>
        </w:rPr>
      </w:pPr>
    </w:p>
    <w:p w14:paraId="412C7997" w14:textId="77777777" w:rsidR="006D0501" w:rsidRPr="006C61AF" w:rsidRDefault="006D0501" w:rsidP="006D0501">
      <w:pPr>
        <w:bidi/>
        <w:jc w:val="both"/>
        <w:outlineLvl w:val="0"/>
        <w:rPr>
          <w:rFonts w:cs="David" w:hint="cs"/>
          <w:rtl/>
        </w:rPr>
      </w:pPr>
      <w:r w:rsidRPr="006C61AF">
        <w:rPr>
          <w:rFonts w:cs="David"/>
          <w:b/>
          <w:bCs/>
          <w:u w:val="single"/>
          <w:rtl/>
        </w:rPr>
        <w:t>מוזמנים</w:t>
      </w:r>
      <w:r w:rsidRPr="006C61AF">
        <w:rPr>
          <w:rFonts w:cs="David"/>
          <w:rtl/>
        </w:rPr>
        <w:t>:</w:t>
      </w:r>
    </w:p>
    <w:p w14:paraId="62415BD6" w14:textId="77777777" w:rsidR="006D0501" w:rsidRDefault="006D0501" w:rsidP="006D0501">
      <w:pPr>
        <w:bidi/>
        <w:outlineLvl w:val="0"/>
        <w:rPr>
          <w:rFonts w:cs="David" w:hint="cs"/>
          <w:rtl/>
        </w:rPr>
      </w:pPr>
      <w:r>
        <w:rPr>
          <w:rFonts w:cs="David" w:hint="cs"/>
          <w:rtl/>
        </w:rPr>
        <w:t xml:space="preserve">עו"ד </w:t>
      </w:r>
      <w:r w:rsidRPr="00254937">
        <w:rPr>
          <w:rFonts w:cs="David"/>
          <w:rtl/>
        </w:rPr>
        <w:t>עמית אשכנזי</w:t>
      </w:r>
      <w:r>
        <w:rPr>
          <w:rFonts w:cs="David" w:hint="cs"/>
          <w:rtl/>
        </w:rPr>
        <w:t xml:space="preserve"> </w:t>
      </w:r>
      <w:r>
        <w:rPr>
          <w:rFonts w:cs="David"/>
          <w:rtl/>
        </w:rPr>
        <w:t>–</w:t>
      </w:r>
      <w:r>
        <w:rPr>
          <w:rFonts w:cs="David" w:hint="cs"/>
          <w:rtl/>
        </w:rPr>
        <w:t xml:space="preserve"> </w:t>
      </w:r>
      <w:r>
        <w:rPr>
          <w:rFonts w:cs="David"/>
          <w:rtl/>
        </w:rPr>
        <w:t>יועץ משפטי</w:t>
      </w:r>
      <w:r>
        <w:rPr>
          <w:rFonts w:cs="David" w:hint="cs"/>
          <w:rtl/>
        </w:rPr>
        <w:t>,</w:t>
      </w:r>
      <w:r w:rsidRPr="00254937">
        <w:rPr>
          <w:rFonts w:cs="David"/>
          <w:rtl/>
        </w:rPr>
        <w:t xml:space="preserve"> הרשות למשפט טכנולוגיה ומידע</w:t>
      </w:r>
    </w:p>
    <w:p w14:paraId="006D139D" w14:textId="77777777" w:rsidR="006D0501" w:rsidRDefault="006D0501" w:rsidP="006D0501">
      <w:pPr>
        <w:bidi/>
        <w:outlineLvl w:val="0"/>
        <w:rPr>
          <w:rFonts w:cs="David" w:hint="cs"/>
          <w:rtl/>
        </w:rPr>
      </w:pPr>
      <w:r>
        <w:rPr>
          <w:rFonts w:cs="David" w:hint="cs"/>
          <w:rtl/>
        </w:rPr>
        <w:t xml:space="preserve">עו"ד יערה למברגר </w:t>
      </w:r>
      <w:r>
        <w:rPr>
          <w:rFonts w:cs="David"/>
          <w:rtl/>
        </w:rPr>
        <w:t>–</w:t>
      </w:r>
      <w:r>
        <w:rPr>
          <w:rFonts w:cs="David" w:hint="cs"/>
          <w:rtl/>
        </w:rPr>
        <w:t xml:space="preserve"> ייעוץ וחקיקה, משרד המשפטים</w:t>
      </w:r>
    </w:p>
    <w:p w14:paraId="73960C9A" w14:textId="77777777" w:rsidR="006D0501" w:rsidRDefault="006D0501" w:rsidP="006D0501">
      <w:pPr>
        <w:bidi/>
        <w:outlineLvl w:val="0"/>
        <w:rPr>
          <w:rFonts w:cs="David" w:hint="cs"/>
          <w:rtl/>
        </w:rPr>
      </w:pPr>
      <w:r>
        <w:rPr>
          <w:rFonts w:cs="David" w:hint="cs"/>
          <w:rtl/>
        </w:rPr>
        <w:t xml:space="preserve">עו"ד טארק קסיס </w:t>
      </w:r>
      <w:r>
        <w:rPr>
          <w:rFonts w:cs="David"/>
          <w:rtl/>
        </w:rPr>
        <w:t>–</w:t>
      </w:r>
      <w:r>
        <w:rPr>
          <w:rFonts w:cs="David" w:hint="cs"/>
          <w:rtl/>
        </w:rPr>
        <w:t xml:space="preserve"> ייעוץ וחקיקה-כלכלי פיסקלי, משרד המשפטים</w:t>
      </w:r>
    </w:p>
    <w:p w14:paraId="5E6E7458" w14:textId="77777777" w:rsidR="006D0501" w:rsidRPr="00254937" w:rsidRDefault="006D0501" w:rsidP="006D0501">
      <w:pPr>
        <w:bidi/>
        <w:outlineLvl w:val="0"/>
        <w:rPr>
          <w:rFonts w:cs="David"/>
          <w:rtl/>
        </w:rPr>
      </w:pPr>
      <w:r w:rsidRPr="00254937">
        <w:rPr>
          <w:rFonts w:cs="David"/>
          <w:rtl/>
        </w:rPr>
        <w:t xml:space="preserve">יהודה אלבז </w:t>
      </w:r>
      <w:r>
        <w:rPr>
          <w:rFonts w:cs="David"/>
          <w:rtl/>
        </w:rPr>
        <w:t>–</w:t>
      </w:r>
      <w:r>
        <w:rPr>
          <w:rFonts w:cs="David" w:hint="cs"/>
          <w:rtl/>
        </w:rPr>
        <w:t xml:space="preserve"> </w:t>
      </w:r>
      <w:r w:rsidRPr="00254937">
        <w:rPr>
          <w:rFonts w:cs="David"/>
          <w:rtl/>
        </w:rPr>
        <w:t>מנהל אגף תחבורה ציבורית</w:t>
      </w:r>
      <w:r>
        <w:rPr>
          <w:rFonts w:cs="David" w:hint="cs"/>
          <w:rtl/>
        </w:rPr>
        <w:t xml:space="preserve">, </w:t>
      </w:r>
      <w:r w:rsidRPr="00254937">
        <w:rPr>
          <w:rFonts w:cs="David"/>
          <w:rtl/>
        </w:rPr>
        <w:t>משרד התחבורה והבטיחות בדרכים</w:t>
      </w:r>
    </w:p>
    <w:p w14:paraId="4E7237D9" w14:textId="77777777" w:rsidR="006D0501" w:rsidRPr="00254937" w:rsidRDefault="006D0501" w:rsidP="006D0501">
      <w:pPr>
        <w:bidi/>
        <w:outlineLvl w:val="0"/>
        <w:rPr>
          <w:rFonts w:cs="David"/>
          <w:rtl/>
        </w:rPr>
      </w:pPr>
      <w:r w:rsidRPr="00254937">
        <w:rPr>
          <w:rFonts w:cs="David"/>
          <w:rtl/>
        </w:rPr>
        <w:t xml:space="preserve">חוה ראובני </w:t>
      </w:r>
      <w:r>
        <w:rPr>
          <w:rFonts w:cs="David"/>
          <w:rtl/>
        </w:rPr>
        <w:t>–</w:t>
      </w:r>
      <w:r>
        <w:rPr>
          <w:rFonts w:cs="David" w:hint="cs"/>
          <w:rtl/>
        </w:rPr>
        <w:t xml:space="preserve"> </w:t>
      </w:r>
      <w:r w:rsidRPr="00254937">
        <w:rPr>
          <w:rFonts w:cs="David"/>
          <w:rtl/>
        </w:rPr>
        <w:t>סגנית בכירה  ליועצת המשפטית</w:t>
      </w:r>
      <w:r>
        <w:rPr>
          <w:rFonts w:cs="David" w:hint="cs"/>
          <w:rtl/>
        </w:rPr>
        <w:t>,</w:t>
      </w:r>
      <w:r w:rsidRPr="00254937">
        <w:rPr>
          <w:rFonts w:cs="David"/>
          <w:rtl/>
        </w:rPr>
        <w:t xml:space="preserve"> משרד התחבורה והבטיחות בדרכים</w:t>
      </w:r>
    </w:p>
    <w:p w14:paraId="0ED55E8B" w14:textId="77777777" w:rsidR="006D0501" w:rsidRPr="00254937" w:rsidRDefault="006D0501" w:rsidP="006D0501">
      <w:pPr>
        <w:bidi/>
        <w:outlineLvl w:val="0"/>
        <w:rPr>
          <w:rFonts w:cs="David"/>
          <w:rtl/>
        </w:rPr>
      </w:pPr>
      <w:r w:rsidRPr="00254937">
        <w:rPr>
          <w:rFonts w:cs="David"/>
          <w:rtl/>
        </w:rPr>
        <w:t xml:space="preserve">שלמה כץ </w:t>
      </w:r>
      <w:r>
        <w:rPr>
          <w:rFonts w:cs="David"/>
          <w:rtl/>
        </w:rPr>
        <w:t>–</w:t>
      </w:r>
      <w:r>
        <w:rPr>
          <w:rFonts w:cs="David" w:hint="cs"/>
          <w:rtl/>
        </w:rPr>
        <w:t xml:space="preserve"> </w:t>
      </w:r>
      <w:r w:rsidRPr="00254937">
        <w:rPr>
          <w:rFonts w:cs="David"/>
          <w:rtl/>
        </w:rPr>
        <w:t>ממונה פיקוח ארצי</w:t>
      </w:r>
      <w:r>
        <w:rPr>
          <w:rFonts w:cs="David" w:hint="cs"/>
          <w:rtl/>
        </w:rPr>
        <w:t>,</w:t>
      </w:r>
      <w:r w:rsidRPr="00254937">
        <w:rPr>
          <w:rFonts w:cs="David"/>
          <w:rtl/>
        </w:rPr>
        <w:t xml:space="preserve"> משרד התחבורה והבטיחות בדרכים</w:t>
      </w:r>
    </w:p>
    <w:p w14:paraId="2A98C4C0" w14:textId="77777777" w:rsidR="006D0501" w:rsidRDefault="006D0501" w:rsidP="006D0501">
      <w:pPr>
        <w:bidi/>
        <w:outlineLvl w:val="0"/>
        <w:rPr>
          <w:rFonts w:cs="David" w:hint="cs"/>
          <w:rtl/>
        </w:rPr>
      </w:pPr>
      <w:r w:rsidRPr="00254937">
        <w:rPr>
          <w:rFonts w:cs="David"/>
          <w:rtl/>
        </w:rPr>
        <w:t xml:space="preserve">איל ניגר </w:t>
      </w:r>
      <w:r>
        <w:rPr>
          <w:rFonts w:cs="David"/>
          <w:rtl/>
        </w:rPr>
        <w:t>–</w:t>
      </w:r>
      <w:r>
        <w:rPr>
          <w:rFonts w:cs="David" w:hint="cs"/>
          <w:rtl/>
        </w:rPr>
        <w:t xml:space="preserve"> </w:t>
      </w:r>
      <w:r w:rsidRPr="00254937">
        <w:rPr>
          <w:rFonts w:cs="David"/>
          <w:rtl/>
        </w:rPr>
        <w:t>יועץ כרטיס חכם</w:t>
      </w:r>
      <w:r>
        <w:rPr>
          <w:rFonts w:cs="David" w:hint="cs"/>
          <w:rtl/>
        </w:rPr>
        <w:t>,</w:t>
      </w:r>
      <w:r w:rsidRPr="00254937">
        <w:rPr>
          <w:rFonts w:cs="David"/>
          <w:rtl/>
        </w:rPr>
        <w:t xml:space="preserve"> משרד התחבורה והבטיחות בדרכים</w:t>
      </w:r>
    </w:p>
    <w:p w14:paraId="41C0D3D0" w14:textId="77777777" w:rsidR="006D0501" w:rsidRPr="00254937" w:rsidRDefault="006D0501" w:rsidP="006D0501">
      <w:pPr>
        <w:bidi/>
        <w:outlineLvl w:val="0"/>
        <w:rPr>
          <w:rFonts w:cs="David" w:hint="cs"/>
          <w:rtl/>
        </w:rPr>
      </w:pPr>
      <w:r>
        <w:rPr>
          <w:rFonts w:cs="David" w:hint="cs"/>
          <w:rtl/>
        </w:rPr>
        <w:t>עו"ד נועה כרמל, משרד התחבורה והבטיחות בדרכים</w:t>
      </w:r>
    </w:p>
    <w:p w14:paraId="1D8AB924" w14:textId="77777777" w:rsidR="006D0501" w:rsidRPr="00254937" w:rsidRDefault="006D0501" w:rsidP="006D0501">
      <w:pPr>
        <w:bidi/>
        <w:outlineLvl w:val="0"/>
        <w:rPr>
          <w:rFonts w:cs="David"/>
          <w:rtl/>
        </w:rPr>
      </w:pPr>
      <w:r w:rsidRPr="00254937">
        <w:rPr>
          <w:rFonts w:cs="David"/>
          <w:rtl/>
        </w:rPr>
        <w:t>מיכה פרלמן</w:t>
      </w:r>
      <w:r>
        <w:rPr>
          <w:rFonts w:cs="David" w:hint="cs"/>
          <w:rtl/>
        </w:rPr>
        <w:t xml:space="preserve"> </w:t>
      </w:r>
      <w:r>
        <w:rPr>
          <w:rFonts w:cs="David"/>
          <w:rtl/>
        </w:rPr>
        <w:t>–</w:t>
      </w:r>
      <w:r>
        <w:rPr>
          <w:rFonts w:cs="David" w:hint="cs"/>
          <w:rtl/>
        </w:rPr>
        <w:t xml:space="preserve"> </w:t>
      </w:r>
      <w:r>
        <w:rPr>
          <w:rFonts w:cs="David"/>
          <w:rtl/>
        </w:rPr>
        <w:t>רפרנט תחבורה באג"ת</w:t>
      </w:r>
      <w:r>
        <w:rPr>
          <w:rFonts w:cs="David" w:hint="cs"/>
          <w:rtl/>
        </w:rPr>
        <w:t xml:space="preserve">, </w:t>
      </w:r>
      <w:r w:rsidRPr="00254937">
        <w:rPr>
          <w:rFonts w:cs="David"/>
          <w:rtl/>
        </w:rPr>
        <w:t>משרד האוצר</w:t>
      </w:r>
    </w:p>
    <w:p w14:paraId="6DED671A" w14:textId="77777777" w:rsidR="006D0501" w:rsidRPr="00254937" w:rsidRDefault="006D0501" w:rsidP="006D0501">
      <w:pPr>
        <w:bidi/>
        <w:outlineLvl w:val="0"/>
        <w:rPr>
          <w:rFonts w:cs="David" w:hint="cs"/>
          <w:rtl/>
        </w:rPr>
      </w:pPr>
      <w:r w:rsidRPr="00254937">
        <w:rPr>
          <w:rFonts w:cs="David"/>
          <w:rtl/>
        </w:rPr>
        <w:t>איציק כהן</w:t>
      </w:r>
      <w:r>
        <w:rPr>
          <w:rFonts w:cs="David"/>
          <w:rtl/>
        </w:rPr>
        <w:t xml:space="preserve"> –</w:t>
      </w:r>
      <w:r>
        <w:rPr>
          <w:rFonts w:cs="David" w:hint="cs"/>
          <w:rtl/>
        </w:rPr>
        <w:t xml:space="preserve"> ראש תחום חשבות וכלכלה, חברת דן</w:t>
      </w:r>
    </w:p>
    <w:p w14:paraId="47994628" w14:textId="77777777" w:rsidR="006D0501" w:rsidRDefault="006D0501" w:rsidP="006D0501">
      <w:pPr>
        <w:bidi/>
        <w:outlineLvl w:val="0"/>
        <w:rPr>
          <w:rFonts w:cs="David" w:hint="cs"/>
          <w:rtl/>
        </w:rPr>
      </w:pPr>
      <w:r w:rsidRPr="00254937">
        <w:rPr>
          <w:rFonts w:cs="David"/>
          <w:rtl/>
        </w:rPr>
        <w:t xml:space="preserve">שמעון דהרי </w:t>
      </w:r>
      <w:r>
        <w:rPr>
          <w:rFonts w:cs="David"/>
          <w:rtl/>
        </w:rPr>
        <w:t>–</w:t>
      </w:r>
      <w:r w:rsidRPr="00254937">
        <w:rPr>
          <w:rFonts w:cs="David"/>
          <w:rtl/>
        </w:rPr>
        <w:t xml:space="preserve"> </w:t>
      </w:r>
      <w:r>
        <w:rPr>
          <w:rFonts w:cs="David" w:hint="cs"/>
          <w:rtl/>
        </w:rPr>
        <w:t xml:space="preserve">יו"ר </w:t>
      </w:r>
      <w:r w:rsidRPr="00254937">
        <w:rPr>
          <w:rFonts w:cs="David"/>
          <w:rtl/>
        </w:rPr>
        <w:t>ארגון מוניות השירות</w:t>
      </w:r>
    </w:p>
    <w:p w14:paraId="5E255428" w14:textId="77777777" w:rsidR="006D0501" w:rsidRPr="00254937" w:rsidRDefault="006D0501" w:rsidP="006D0501">
      <w:pPr>
        <w:bidi/>
        <w:outlineLvl w:val="0"/>
        <w:rPr>
          <w:rFonts w:cs="David"/>
          <w:rtl/>
        </w:rPr>
      </w:pPr>
      <w:r w:rsidRPr="00254937">
        <w:rPr>
          <w:rFonts w:cs="David"/>
          <w:rtl/>
        </w:rPr>
        <w:t xml:space="preserve">בדרי בן </w:t>
      </w:r>
      <w:r>
        <w:rPr>
          <w:rFonts w:cs="David"/>
          <w:rtl/>
        </w:rPr>
        <w:t>–</w:t>
      </w:r>
      <w:r w:rsidRPr="00254937">
        <w:rPr>
          <w:rFonts w:cs="David"/>
          <w:rtl/>
        </w:rPr>
        <w:t xml:space="preserve"> </w:t>
      </w:r>
      <w:r>
        <w:rPr>
          <w:rFonts w:cs="David" w:hint="cs"/>
          <w:rtl/>
        </w:rPr>
        <w:t xml:space="preserve">מנכ"ל </w:t>
      </w:r>
      <w:r w:rsidRPr="00254937">
        <w:rPr>
          <w:rFonts w:cs="David"/>
          <w:rtl/>
        </w:rPr>
        <w:t>ארגון מוניות השירות</w:t>
      </w:r>
    </w:p>
    <w:p w14:paraId="591A6463" w14:textId="77777777" w:rsidR="006D0501" w:rsidRDefault="006D0501" w:rsidP="006D0501">
      <w:pPr>
        <w:bidi/>
        <w:outlineLvl w:val="0"/>
        <w:rPr>
          <w:rFonts w:cs="David" w:hint="cs"/>
          <w:rtl/>
        </w:rPr>
      </w:pPr>
      <w:r>
        <w:rPr>
          <w:rFonts w:cs="David"/>
          <w:rtl/>
        </w:rPr>
        <w:t>יהושע פורמן</w:t>
      </w:r>
      <w:r w:rsidRPr="00254937">
        <w:rPr>
          <w:rFonts w:cs="David"/>
          <w:rtl/>
        </w:rPr>
        <w:t xml:space="preserve"> </w:t>
      </w:r>
      <w:r>
        <w:rPr>
          <w:rFonts w:cs="David"/>
          <w:rtl/>
        </w:rPr>
        <w:t>–</w:t>
      </w:r>
      <w:r>
        <w:rPr>
          <w:rFonts w:cs="David" w:hint="cs"/>
          <w:rtl/>
        </w:rPr>
        <w:t xml:space="preserve"> </w:t>
      </w:r>
      <w:r w:rsidRPr="00254937">
        <w:rPr>
          <w:rFonts w:cs="David"/>
          <w:rtl/>
        </w:rPr>
        <w:t>מנהל אגף מחשוב ומערכות מידע</w:t>
      </w:r>
      <w:r>
        <w:rPr>
          <w:rFonts w:cs="David" w:hint="cs"/>
          <w:rtl/>
        </w:rPr>
        <w:t>,</w:t>
      </w:r>
      <w:r w:rsidRPr="00254937">
        <w:rPr>
          <w:rFonts w:cs="David"/>
          <w:rtl/>
        </w:rPr>
        <w:t xml:space="preserve"> רכבת ישראל</w:t>
      </w:r>
    </w:p>
    <w:p w14:paraId="648A0C58" w14:textId="77777777" w:rsidR="006D0501" w:rsidRDefault="006D0501" w:rsidP="006D0501">
      <w:pPr>
        <w:bidi/>
        <w:outlineLvl w:val="0"/>
        <w:rPr>
          <w:rFonts w:cs="David" w:hint="cs"/>
          <w:rtl/>
        </w:rPr>
      </w:pPr>
      <w:r w:rsidRPr="00254937">
        <w:rPr>
          <w:rFonts w:cs="David"/>
          <w:rtl/>
        </w:rPr>
        <w:t xml:space="preserve">דניאל בן שמעון </w:t>
      </w:r>
      <w:r>
        <w:rPr>
          <w:rFonts w:cs="David"/>
          <w:rtl/>
        </w:rPr>
        <w:t>–</w:t>
      </w:r>
      <w:r>
        <w:rPr>
          <w:rFonts w:cs="David" w:hint="cs"/>
          <w:rtl/>
        </w:rPr>
        <w:t xml:space="preserve"> </w:t>
      </w:r>
      <w:r w:rsidRPr="00254937">
        <w:rPr>
          <w:rFonts w:cs="David"/>
          <w:rtl/>
        </w:rPr>
        <w:t>ממונה כלכלה וכספים בחטיבת נוסעים</w:t>
      </w:r>
      <w:r>
        <w:rPr>
          <w:rFonts w:cs="David" w:hint="cs"/>
          <w:rtl/>
        </w:rPr>
        <w:t xml:space="preserve">, </w:t>
      </w:r>
      <w:r w:rsidRPr="00254937">
        <w:rPr>
          <w:rFonts w:cs="David"/>
          <w:rtl/>
        </w:rPr>
        <w:t>רכבת ישראל</w:t>
      </w:r>
    </w:p>
    <w:p w14:paraId="1F0878C4" w14:textId="77777777" w:rsidR="006D0501" w:rsidRPr="00254937" w:rsidRDefault="006D0501" w:rsidP="006D0501">
      <w:pPr>
        <w:bidi/>
        <w:outlineLvl w:val="0"/>
        <w:rPr>
          <w:rFonts w:cs="David"/>
          <w:rtl/>
        </w:rPr>
      </w:pPr>
      <w:r>
        <w:rPr>
          <w:rFonts w:cs="David" w:hint="cs"/>
          <w:rtl/>
        </w:rPr>
        <w:t xml:space="preserve">עו"ד </w:t>
      </w:r>
      <w:r>
        <w:rPr>
          <w:rFonts w:cs="David"/>
          <w:rtl/>
        </w:rPr>
        <w:t>ירון זפט</w:t>
      </w:r>
      <w:r w:rsidRPr="00254937">
        <w:rPr>
          <w:rFonts w:cs="David"/>
          <w:rtl/>
        </w:rPr>
        <w:t xml:space="preserve"> </w:t>
      </w:r>
      <w:r>
        <w:rPr>
          <w:rFonts w:cs="David"/>
          <w:rtl/>
        </w:rPr>
        <w:t>–</w:t>
      </w:r>
      <w:r>
        <w:rPr>
          <w:rFonts w:cs="David" w:hint="cs"/>
          <w:rtl/>
        </w:rPr>
        <w:t xml:space="preserve"> </w:t>
      </w:r>
      <w:r w:rsidRPr="00254937">
        <w:rPr>
          <w:rFonts w:cs="David"/>
          <w:rtl/>
        </w:rPr>
        <w:t>יוע</w:t>
      </w:r>
      <w:r>
        <w:rPr>
          <w:rFonts w:cs="David" w:hint="cs"/>
          <w:rtl/>
        </w:rPr>
        <w:t>ץ משפטי,</w:t>
      </w:r>
      <w:r w:rsidRPr="00254937">
        <w:rPr>
          <w:rFonts w:cs="David"/>
          <w:rtl/>
        </w:rPr>
        <w:t xml:space="preserve"> רכבת ישראל</w:t>
      </w:r>
    </w:p>
    <w:p w14:paraId="230DC727" w14:textId="77777777" w:rsidR="006D0501" w:rsidRPr="00254937" w:rsidRDefault="006D0501" w:rsidP="006D0501">
      <w:pPr>
        <w:bidi/>
        <w:outlineLvl w:val="0"/>
        <w:rPr>
          <w:rFonts w:cs="David"/>
          <w:rtl/>
        </w:rPr>
      </w:pPr>
      <w:r w:rsidRPr="00254937">
        <w:rPr>
          <w:rFonts w:cs="David"/>
          <w:rtl/>
        </w:rPr>
        <w:t xml:space="preserve">יהושע שופמן </w:t>
      </w:r>
      <w:r>
        <w:rPr>
          <w:rFonts w:cs="David"/>
          <w:rtl/>
        </w:rPr>
        <w:t>–</w:t>
      </w:r>
      <w:r>
        <w:rPr>
          <w:rFonts w:cs="David" w:hint="cs"/>
          <w:rtl/>
        </w:rPr>
        <w:t xml:space="preserve"> </w:t>
      </w:r>
      <w:r w:rsidRPr="00254937">
        <w:rPr>
          <w:rFonts w:cs="David"/>
          <w:rtl/>
        </w:rPr>
        <w:t>יו"ר המועצה להגנת הפרטיות</w:t>
      </w:r>
    </w:p>
    <w:p w14:paraId="629DF5BD" w14:textId="77777777" w:rsidR="006D0501" w:rsidRDefault="006D0501" w:rsidP="006D0501">
      <w:pPr>
        <w:bidi/>
        <w:outlineLvl w:val="0"/>
        <w:rPr>
          <w:rFonts w:cs="David" w:hint="cs"/>
          <w:rtl/>
        </w:rPr>
      </w:pPr>
      <w:r w:rsidRPr="00254937">
        <w:rPr>
          <w:rFonts w:cs="David"/>
          <w:rtl/>
        </w:rPr>
        <w:t>אופיר קרני</w:t>
      </w:r>
      <w:r>
        <w:rPr>
          <w:rFonts w:cs="David"/>
          <w:rtl/>
        </w:rPr>
        <w:t xml:space="preserve"> –</w:t>
      </w:r>
      <w:r w:rsidRPr="00254937">
        <w:rPr>
          <w:rFonts w:cs="David"/>
          <w:rtl/>
        </w:rPr>
        <w:t xml:space="preserve"> </w:t>
      </w:r>
      <w:r>
        <w:rPr>
          <w:rFonts w:cs="David" w:hint="cs"/>
          <w:rtl/>
        </w:rPr>
        <w:t>מנהל כספים, חברת דן</w:t>
      </w:r>
    </w:p>
    <w:p w14:paraId="60E933F1" w14:textId="77777777" w:rsidR="006D0501" w:rsidRDefault="006D0501" w:rsidP="006D0501">
      <w:pPr>
        <w:bidi/>
        <w:outlineLvl w:val="0"/>
        <w:rPr>
          <w:rFonts w:cs="David" w:hint="cs"/>
          <w:rtl/>
        </w:rPr>
      </w:pPr>
      <w:r w:rsidRPr="00254937">
        <w:rPr>
          <w:rFonts w:cs="David"/>
          <w:rtl/>
        </w:rPr>
        <w:t xml:space="preserve">אילן קרני </w:t>
      </w:r>
      <w:r>
        <w:rPr>
          <w:rFonts w:cs="David"/>
          <w:rtl/>
        </w:rPr>
        <w:t>–</w:t>
      </w:r>
      <w:r w:rsidRPr="00254937">
        <w:rPr>
          <w:rFonts w:cs="David"/>
          <w:rtl/>
        </w:rPr>
        <w:t xml:space="preserve"> </w:t>
      </w:r>
      <w:r>
        <w:rPr>
          <w:rFonts w:cs="David" w:hint="cs"/>
          <w:rtl/>
        </w:rPr>
        <w:t>מנכ"ל מטרופולין</w:t>
      </w:r>
    </w:p>
    <w:p w14:paraId="6D7A8E0C" w14:textId="77777777" w:rsidR="006D0501" w:rsidRPr="00254937" w:rsidRDefault="006D0501" w:rsidP="006D0501">
      <w:pPr>
        <w:bidi/>
        <w:outlineLvl w:val="0"/>
        <w:rPr>
          <w:rFonts w:cs="David" w:hint="cs"/>
          <w:rtl/>
        </w:rPr>
      </w:pPr>
      <w:r w:rsidRPr="00254937">
        <w:rPr>
          <w:rFonts w:cs="David"/>
          <w:rtl/>
        </w:rPr>
        <w:t xml:space="preserve">שרון שביט אגם </w:t>
      </w:r>
      <w:r>
        <w:rPr>
          <w:rFonts w:cs="David"/>
          <w:rtl/>
        </w:rPr>
        <w:t>–</w:t>
      </w:r>
      <w:r>
        <w:rPr>
          <w:rFonts w:cs="David" w:hint="cs"/>
          <w:rtl/>
        </w:rPr>
        <w:t xml:space="preserve"> סמנכ"ל שירות, חברת מטרופולין</w:t>
      </w:r>
    </w:p>
    <w:p w14:paraId="11A858F9" w14:textId="77777777" w:rsidR="006D0501" w:rsidRDefault="006D0501" w:rsidP="006D0501">
      <w:pPr>
        <w:bidi/>
        <w:outlineLvl w:val="0"/>
        <w:rPr>
          <w:rFonts w:cs="David" w:hint="cs"/>
          <w:rtl/>
        </w:rPr>
      </w:pPr>
      <w:r>
        <w:rPr>
          <w:rFonts w:cs="David" w:hint="cs"/>
          <w:rtl/>
        </w:rPr>
        <w:t xml:space="preserve">עו"ד </w:t>
      </w:r>
      <w:r w:rsidRPr="00254937">
        <w:rPr>
          <w:rFonts w:cs="David"/>
          <w:rtl/>
        </w:rPr>
        <w:t xml:space="preserve">עידית קירזון </w:t>
      </w:r>
      <w:r>
        <w:rPr>
          <w:rFonts w:cs="David"/>
          <w:rtl/>
        </w:rPr>
        <w:t>–</w:t>
      </w:r>
      <w:r>
        <w:rPr>
          <w:rFonts w:cs="David" w:hint="cs"/>
          <w:rtl/>
        </w:rPr>
        <w:t xml:space="preserve"> </w:t>
      </w:r>
      <w:r w:rsidRPr="00254937">
        <w:rPr>
          <w:rFonts w:cs="David"/>
          <w:rtl/>
        </w:rPr>
        <w:t xml:space="preserve">אמון הציבור </w:t>
      </w:r>
    </w:p>
    <w:p w14:paraId="026A109E" w14:textId="77777777" w:rsidR="006D0501" w:rsidRDefault="006D0501" w:rsidP="006D0501">
      <w:pPr>
        <w:bidi/>
        <w:outlineLvl w:val="0"/>
        <w:rPr>
          <w:rFonts w:cs="David" w:hint="cs"/>
          <w:rtl/>
        </w:rPr>
      </w:pPr>
      <w:r>
        <w:rPr>
          <w:rFonts w:cs="David" w:hint="cs"/>
          <w:rtl/>
        </w:rPr>
        <w:t>ר</w:t>
      </w:r>
      <w:r w:rsidRPr="00254937">
        <w:rPr>
          <w:rFonts w:cs="David"/>
          <w:rtl/>
        </w:rPr>
        <w:t>ן בן-דו</w:t>
      </w:r>
      <w:r>
        <w:rPr>
          <w:rFonts w:cs="David"/>
          <w:rtl/>
        </w:rPr>
        <w:t>ד</w:t>
      </w:r>
      <w:r w:rsidRPr="00254937">
        <w:rPr>
          <w:rFonts w:cs="David"/>
          <w:rtl/>
        </w:rPr>
        <w:t xml:space="preserve"> </w:t>
      </w:r>
      <w:r>
        <w:rPr>
          <w:rFonts w:cs="David"/>
          <w:rtl/>
        </w:rPr>
        <w:t>–</w:t>
      </w:r>
      <w:r w:rsidRPr="00254937">
        <w:rPr>
          <w:rFonts w:cs="David"/>
          <w:rtl/>
        </w:rPr>
        <w:t xml:space="preserve"> </w:t>
      </w:r>
      <w:r>
        <w:rPr>
          <w:rFonts w:cs="David" w:hint="cs"/>
          <w:rtl/>
        </w:rPr>
        <w:t>כלכלן, אגד</w:t>
      </w:r>
    </w:p>
    <w:p w14:paraId="3A0C2DCE" w14:textId="77777777" w:rsidR="006D0501" w:rsidRPr="00254937" w:rsidRDefault="006D0501" w:rsidP="006D0501">
      <w:pPr>
        <w:bidi/>
        <w:outlineLvl w:val="0"/>
        <w:rPr>
          <w:rFonts w:cs="David"/>
          <w:rtl/>
        </w:rPr>
      </w:pPr>
      <w:r w:rsidRPr="00254937">
        <w:rPr>
          <w:rFonts w:cs="David"/>
          <w:rtl/>
        </w:rPr>
        <w:t xml:space="preserve">נמרוד הגלילי </w:t>
      </w:r>
      <w:r>
        <w:rPr>
          <w:rFonts w:cs="David"/>
          <w:rtl/>
        </w:rPr>
        <w:t>–</w:t>
      </w:r>
      <w:r w:rsidRPr="00254937">
        <w:rPr>
          <w:rFonts w:cs="David"/>
          <w:rtl/>
        </w:rPr>
        <w:t xml:space="preserve"> איגוד לשכות המסחר</w:t>
      </w:r>
    </w:p>
    <w:p w14:paraId="0045F85B" w14:textId="77777777" w:rsidR="006D0501" w:rsidRPr="00254937" w:rsidRDefault="006D0501" w:rsidP="006D0501">
      <w:pPr>
        <w:bidi/>
        <w:outlineLvl w:val="0"/>
        <w:rPr>
          <w:rFonts w:cs="David"/>
          <w:rtl/>
        </w:rPr>
      </w:pPr>
      <w:r>
        <w:rPr>
          <w:rFonts w:cs="David" w:hint="cs"/>
          <w:rtl/>
        </w:rPr>
        <w:t xml:space="preserve">עו"ד </w:t>
      </w:r>
      <w:r w:rsidRPr="00254937">
        <w:rPr>
          <w:rFonts w:cs="David"/>
          <w:rtl/>
        </w:rPr>
        <w:t xml:space="preserve">שמעון מויאל </w:t>
      </w:r>
      <w:r>
        <w:rPr>
          <w:rFonts w:cs="David"/>
          <w:rtl/>
        </w:rPr>
        <w:t>–</w:t>
      </w:r>
      <w:r>
        <w:rPr>
          <w:rFonts w:cs="David" w:hint="cs"/>
          <w:rtl/>
        </w:rPr>
        <w:t xml:space="preserve"> </w:t>
      </w:r>
      <w:r>
        <w:rPr>
          <w:rFonts w:cs="David"/>
          <w:rtl/>
        </w:rPr>
        <w:t>לשכה המשפטית</w:t>
      </w:r>
      <w:r>
        <w:rPr>
          <w:rFonts w:cs="David" w:hint="cs"/>
          <w:rtl/>
        </w:rPr>
        <w:t>,</w:t>
      </w:r>
      <w:r w:rsidRPr="00254937">
        <w:rPr>
          <w:rFonts w:cs="David"/>
          <w:rtl/>
        </w:rPr>
        <w:t xml:space="preserve"> רכבת ישראל</w:t>
      </w:r>
    </w:p>
    <w:p w14:paraId="17556E3D" w14:textId="77777777" w:rsidR="006D0501" w:rsidRPr="00254937" w:rsidRDefault="006D0501" w:rsidP="006D0501">
      <w:pPr>
        <w:bidi/>
        <w:outlineLvl w:val="0"/>
        <w:rPr>
          <w:rFonts w:cs="David"/>
          <w:rtl/>
        </w:rPr>
      </w:pPr>
      <w:r>
        <w:rPr>
          <w:rFonts w:cs="David" w:hint="cs"/>
          <w:rtl/>
        </w:rPr>
        <w:t xml:space="preserve">עו"ד </w:t>
      </w:r>
      <w:r>
        <w:rPr>
          <w:rFonts w:cs="David"/>
          <w:rtl/>
        </w:rPr>
        <w:t>גיתית שיינין</w:t>
      </w:r>
      <w:r w:rsidRPr="00254937">
        <w:rPr>
          <w:rFonts w:cs="David"/>
          <w:rtl/>
        </w:rPr>
        <w:t xml:space="preserve"> </w:t>
      </w:r>
      <w:r>
        <w:rPr>
          <w:rFonts w:cs="David"/>
          <w:rtl/>
        </w:rPr>
        <w:t>–</w:t>
      </w:r>
      <w:r w:rsidRPr="00254937">
        <w:rPr>
          <w:rFonts w:cs="David"/>
          <w:rtl/>
        </w:rPr>
        <w:t xml:space="preserve"> </w:t>
      </w:r>
      <w:r>
        <w:rPr>
          <w:rFonts w:cs="David" w:hint="cs"/>
          <w:rtl/>
        </w:rPr>
        <w:t xml:space="preserve">יועצת משפטית, </w:t>
      </w:r>
      <w:r w:rsidRPr="00254937">
        <w:rPr>
          <w:rFonts w:cs="David"/>
          <w:rtl/>
        </w:rPr>
        <w:t>חברת סיטיפס</w:t>
      </w:r>
    </w:p>
    <w:p w14:paraId="4372CFF6" w14:textId="77777777" w:rsidR="006D0501" w:rsidRPr="00254937" w:rsidRDefault="006D0501" w:rsidP="006D0501">
      <w:pPr>
        <w:bidi/>
        <w:outlineLvl w:val="0"/>
        <w:rPr>
          <w:rFonts w:cs="David" w:hint="cs"/>
          <w:rtl/>
        </w:rPr>
      </w:pPr>
      <w:r w:rsidRPr="00254937">
        <w:rPr>
          <w:rFonts w:cs="David"/>
          <w:rtl/>
        </w:rPr>
        <w:t xml:space="preserve">הרצל בדוסה </w:t>
      </w:r>
      <w:r>
        <w:rPr>
          <w:rFonts w:cs="David"/>
          <w:rtl/>
        </w:rPr>
        <w:t>–</w:t>
      </w:r>
      <w:r w:rsidRPr="00254937">
        <w:rPr>
          <w:rFonts w:cs="David"/>
          <w:rtl/>
        </w:rPr>
        <w:t xml:space="preserve"> </w:t>
      </w:r>
      <w:r>
        <w:rPr>
          <w:rFonts w:cs="David" w:hint="cs"/>
          <w:rtl/>
        </w:rPr>
        <w:t>סמנכ"ל כספים, חברת סופרבוס</w:t>
      </w:r>
    </w:p>
    <w:p w14:paraId="26A0E23F" w14:textId="77777777" w:rsidR="006D0501" w:rsidRPr="00254937" w:rsidRDefault="006D0501" w:rsidP="006D0501">
      <w:pPr>
        <w:bidi/>
        <w:outlineLvl w:val="0"/>
        <w:rPr>
          <w:rFonts w:cs="David" w:hint="cs"/>
          <w:rtl/>
        </w:rPr>
      </w:pPr>
      <w:r w:rsidRPr="00254937">
        <w:rPr>
          <w:rFonts w:cs="David"/>
          <w:rtl/>
        </w:rPr>
        <w:t xml:space="preserve">איתן פיקסמן </w:t>
      </w:r>
      <w:r>
        <w:rPr>
          <w:rFonts w:cs="David"/>
          <w:rtl/>
        </w:rPr>
        <w:t>–</w:t>
      </w:r>
      <w:r w:rsidRPr="00254937">
        <w:rPr>
          <w:rFonts w:cs="David"/>
          <w:rtl/>
        </w:rPr>
        <w:t xml:space="preserve"> </w:t>
      </w:r>
      <w:r>
        <w:rPr>
          <w:rFonts w:cs="David" w:hint="cs"/>
          <w:rtl/>
        </w:rPr>
        <w:t>דובר חברת דן</w:t>
      </w:r>
    </w:p>
    <w:p w14:paraId="05145AB0" w14:textId="77777777" w:rsidR="006D0501" w:rsidRPr="00254937" w:rsidRDefault="006D0501" w:rsidP="006D0501">
      <w:pPr>
        <w:bidi/>
        <w:outlineLvl w:val="0"/>
        <w:rPr>
          <w:rFonts w:cs="David"/>
          <w:rtl/>
        </w:rPr>
      </w:pPr>
      <w:r w:rsidRPr="00254937">
        <w:rPr>
          <w:rFonts w:cs="David"/>
          <w:rtl/>
        </w:rPr>
        <w:t xml:space="preserve">חיים מרציאנו </w:t>
      </w:r>
      <w:r>
        <w:rPr>
          <w:rFonts w:cs="David"/>
          <w:rtl/>
        </w:rPr>
        <w:t>–</w:t>
      </w:r>
      <w:r w:rsidRPr="00254937">
        <w:rPr>
          <w:rFonts w:cs="David"/>
          <w:rtl/>
        </w:rPr>
        <w:t xml:space="preserve"> ארגון חברות ההסעה</w:t>
      </w:r>
    </w:p>
    <w:p w14:paraId="78E7D692" w14:textId="77777777" w:rsidR="006D0501" w:rsidRPr="00254937" w:rsidRDefault="006D0501" w:rsidP="006D0501">
      <w:pPr>
        <w:bidi/>
        <w:outlineLvl w:val="0"/>
        <w:rPr>
          <w:rFonts w:cs="David"/>
          <w:rtl/>
        </w:rPr>
      </w:pPr>
      <w:r w:rsidRPr="00254937">
        <w:rPr>
          <w:rFonts w:cs="David"/>
          <w:rtl/>
        </w:rPr>
        <w:t xml:space="preserve">משה אמסלם </w:t>
      </w:r>
      <w:r>
        <w:rPr>
          <w:rFonts w:cs="David"/>
          <w:rtl/>
        </w:rPr>
        <w:t>–</w:t>
      </w:r>
      <w:r>
        <w:rPr>
          <w:rFonts w:cs="David" w:hint="cs"/>
          <w:rtl/>
        </w:rPr>
        <w:t xml:space="preserve"> </w:t>
      </w:r>
      <w:r>
        <w:rPr>
          <w:rFonts w:cs="David"/>
          <w:rtl/>
        </w:rPr>
        <w:t>סמנכ"ל נוסעים</w:t>
      </w:r>
      <w:r>
        <w:rPr>
          <w:rFonts w:cs="David" w:hint="cs"/>
          <w:rtl/>
        </w:rPr>
        <w:t>,</w:t>
      </w:r>
      <w:r w:rsidRPr="00254937">
        <w:rPr>
          <w:rFonts w:cs="David"/>
          <w:rtl/>
        </w:rPr>
        <w:t xml:space="preserve"> רכבת ישראל</w:t>
      </w:r>
    </w:p>
    <w:p w14:paraId="711F8790" w14:textId="77777777" w:rsidR="006D0501" w:rsidRDefault="006D0501" w:rsidP="006D0501">
      <w:pPr>
        <w:bidi/>
        <w:outlineLvl w:val="0"/>
        <w:rPr>
          <w:rFonts w:cs="David" w:hint="cs"/>
          <w:rtl/>
        </w:rPr>
      </w:pPr>
      <w:r>
        <w:rPr>
          <w:rFonts w:cs="David"/>
          <w:rtl/>
        </w:rPr>
        <w:t>אלי בליליוס</w:t>
      </w:r>
      <w:r>
        <w:rPr>
          <w:rFonts w:cs="David" w:hint="cs"/>
          <w:rtl/>
        </w:rPr>
        <w:t xml:space="preserve"> </w:t>
      </w:r>
      <w:r>
        <w:rPr>
          <w:rFonts w:cs="David"/>
          <w:rtl/>
        </w:rPr>
        <w:t>–</w:t>
      </w:r>
      <w:r>
        <w:rPr>
          <w:rFonts w:cs="David" w:hint="cs"/>
          <w:rtl/>
        </w:rPr>
        <w:t xml:space="preserve"> יו"ר דירקטוריון, חברת סופרבוס</w:t>
      </w:r>
    </w:p>
    <w:p w14:paraId="61A08823" w14:textId="77777777" w:rsidR="006D0501" w:rsidRPr="00254937" w:rsidRDefault="006D0501" w:rsidP="006D0501">
      <w:pPr>
        <w:bidi/>
        <w:outlineLvl w:val="0"/>
        <w:rPr>
          <w:rFonts w:cs="David" w:hint="cs"/>
          <w:rtl/>
        </w:rPr>
      </w:pPr>
      <w:r w:rsidRPr="00254937">
        <w:rPr>
          <w:rFonts w:cs="David"/>
          <w:rtl/>
        </w:rPr>
        <w:t xml:space="preserve">איל ווקס </w:t>
      </w:r>
      <w:r>
        <w:rPr>
          <w:rFonts w:cs="David"/>
          <w:rtl/>
        </w:rPr>
        <w:t>–</w:t>
      </w:r>
      <w:r w:rsidRPr="00254937">
        <w:rPr>
          <w:rFonts w:cs="David"/>
          <w:rtl/>
        </w:rPr>
        <w:t xml:space="preserve"> </w:t>
      </w:r>
      <w:r>
        <w:rPr>
          <w:rFonts w:cs="David" w:hint="cs"/>
          <w:rtl/>
        </w:rPr>
        <w:t>מנכ"ל חברת סופרבוס</w:t>
      </w:r>
    </w:p>
    <w:p w14:paraId="6693850C" w14:textId="77777777" w:rsidR="006D0501" w:rsidRDefault="006D0501" w:rsidP="006D0501">
      <w:pPr>
        <w:bidi/>
        <w:outlineLvl w:val="0"/>
        <w:rPr>
          <w:rFonts w:cs="David" w:hint="cs"/>
          <w:rtl/>
        </w:rPr>
      </w:pPr>
      <w:r w:rsidRPr="00254937">
        <w:rPr>
          <w:rFonts w:cs="David"/>
          <w:rtl/>
        </w:rPr>
        <w:t xml:space="preserve">מורן נזרי </w:t>
      </w:r>
      <w:r>
        <w:rPr>
          <w:rFonts w:cs="David"/>
          <w:rtl/>
        </w:rPr>
        <w:t>–</w:t>
      </w:r>
      <w:r>
        <w:rPr>
          <w:rFonts w:cs="David" w:hint="cs"/>
          <w:rtl/>
        </w:rPr>
        <w:t xml:space="preserve"> </w:t>
      </w:r>
      <w:r w:rsidRPr="00254937">
        <w:rPr>
          <w:rFonts w:cs="David"/>
          <w:rtl/>
        </w:rPr>
        <w:t xml:space="preserve">רכזת קשרי ממשל, מגמה ירוקה </w:t>
      </w:r>
    </w:p>
    <w:p w14:paraId="44641180" w14:textId="77777777" w:rsidR="006D0501" w:rsidRPr="00254937" w:rsidRDefault="006D0501" w:rsidP="006D0501">
      <w:pPr>
        <w:bidi/>
        <w:outlineLvl w:val="0"/>
        <w:rPr>
          <w:rFonts w:cs="David"/>
          <w:rtl/>
        </w:rPr>
      </w:pPr>
      <w:r w:rsidRPr="00254937">
        <w:rPr>
          <w:rFonts w:cs="David"/>
          <w:rtl/>
        </w:rPr>
        <w:t xml:space="preserve">לינא כמאל </w:t>
      </w:r>
      <w:r>
        <w:rPr>
          <w:rFonts w:cs="David"/>
          <w:rtl/>
        </w:rPr>
        <w:t>–</w:t>
      </w:r>
      <w:r>
        <w:rPr>
          <w:rFonts w:cs="David" w:hint="cs"/>
          <w:rtl/>
        </w:rPr>
        <w:t xml:space="preserve"> </w:t>
      </w:r>
      <w:r>
        <w:rPr>
          <w:rFonts w:cs="David"/>
          <w:rtl/>
        </w:rPr>
        <w:t>מתמחה</w:t>
      </w:r>
      <w:r>
        <w:rPr>
          <w:rFonts w:cs="David" w:hint="cs"/>
          <w:rtl/>
        </w:rPr>
        <w:t>,</w:t>
      </w:r>
      <w:r w:rsidRPr="00254937">
        <w:rPr>
          <w:rFonts w:cs="David"/>
          <w:rtl/>
        </w:rPr>
        <w:t xml:space="preserve"> הרשות למשפט טכנולוגיה ומידע</w:t>
      </w:r>
    </w:p>
    <w:p w14:paraId="4E0023CE" w14:textId="77777777" w:rsidR="006D0501" w:rsidRDefault="006D0501" w:rsidP="006D0501">
      <w:pPr>
        <w:bidi/>
        <w:outlineLvl w:val="0"/>
        <w:rPr>
          <w:rFonts w:cs="David" w:hint="cs"/>
          <w:rtl/>
        </w:rPr>
      </w:pPr>
      <w:r w:rsidRPr="00254937">
        <w:rPr>
          <w:rFonts w:cs="David"/>
          <w:rtl/>
        </w:rPr>
        <w:t xml:space="preserve">טל גולדמן </w:t>
      </w:r>
      <w:r>
        <w:rPr>
          <w:rFonts w:cs="David"/>
          <w:rtl/>
        </w:rPr>
        <w:t>–</w:t>
      </w:r>
      <w:r>
        <w:rPr>
          <w:rFonts w:cs="David" w:hint="cs"/>
          <w:rtl/>
        </w:rPr>
        <w:t xml:space="preserve"> </w:t>
      </w:r>
      <w:r w:rsidRPr="00254937">
        <w:rPr>
          <w:rFonts w:cs="David"/>
          <w:rtl/>
        </w:rPr>
        <w:t xml:space="preserve">פעיל תא קשרי ממשל, מגמה ירוקה </w:t>
      </w:r>
    </w:p>
    <w:p w14:paraId="766A7A89" w14:textId="77777777" w:rsidR="006D0501" w:rsidRDefault="006D0501" w:rsidP="006D0501">
      <w:pPr>
        <w:bidi/>
        <w:outlineLvl w:val="0"/>
        <w:rPr>
          <w:rFonts w:cs="David" w:hint="cs"/>
          <w:rtl/>
        </w:rPr>
      </w:pPr>
      <w:r>
        <w:rPr>
          <w:rFonts w:cs="David" w:hint="cs"/>
          <w:rtl/>
        </w:rPr>
        <w:t xml:space="preserve">שי הורוביץ </w:t>
      </w:r>
      <w:r>
        <w:rPr>
          <w:rFonts w:cs="David"/>
          <w:rtl/>
        </w:rPr>
        <w:t>–</w:t>
      </w:r>
      <w:r>
        <w:rPr>
          <w:rFonts w:cs="David" w:hint="cs"/>
          <w:rtl/>
        </w:rPr>
        <w:t xml:space="preserve"> חבר הנהלה, ארגון משתמשי התחבורה הציבורית בישראל</w:t>
      </w:r>
    </w:p>
    <w:p w14:paraId="6DEBDEC4" w14:textId="77777777" w:rsidR="006D0501" w:rsidRPr="00254937" w:rsidRDefault="006D0501" w:rsidP="006D0501">
      <w:pPr>
        <w:bidi/>
        <w:outlineLvl w:val="0"/>
        <w:rPr>
          <w:rFonts w:cs="David" w:hint="cs"/>
          <w:rtl/>
        </w:rPr>
      </w:pPr>
    </w:p>
    <w:p w14:paraId="0CCDEEEE" w14:textId="77777777" w:rsidR="006D0501" w:rsidRDefault="006D0501" w:rsidP="006D0501">
      <w:pPr>
        <w:bidi/>
        <w:outlineLvl w:val="0"/>
        <w:rPr>
          <w:rFonts w:cs="David" w:hint="cs"/>
          <w:rtl/>
        </w:rPr>
      </w:pPr>
      <w:r w:rsidRPr="00254937">
        <w:rPr>
          <w:rFonts w:cs="David"/>
          <w:b/>
          <w:bCs/>
          <w:u w:val="single"/>
          <w:rtl/>
        </w:rPr>
        <w:t>ייעוץ משפטי:</w:t>
      </w:r>
      <w:r>
        <w:rPr>
          <w:rFonts w:cs="David" w:hint="cs"/>
          <w:b/>
          <w:bCs/>
          <w:u w:val="single"/>
          <w:rtl/>
        </w:rPr>
        <w:t xml:space="preserve"> </w:t>
      </w:r>
      <w:r>
        <w:rPr>
          <w:rFonts w:cs="David" w:hint="cs"/>
          <w:rtl/>
        </w:rPr>
        <w:t xml:space="preserve"> אתי בנדלר</w:t>
      </w:r>
    </w:p>
    <w:p w14:paraId="5353DF53" w14:textId="77777777" w:rsidR="006D0501" w:rsidRPr="006C61AF" w:rsidRDefault="006D0501" w:rsidP="006D0501">
      <w:pPr>
        <w:bidi/>
        <w:jc w:val="both"/>
        <w:outlineLvl w:val="0"/>
        <w:rPr>
          <w:rFonts w:cs="David" w:hint="cs"/>
          <w:rtl/>
        </w:rPr>
      </w:pPr>
    </w:p>
    <w:p w14:paraId="53AB5C33" w14:textId="77777777" w:rsidR="006D0501" w:rsidRPr="00BC3FAB" w:rsidRDefault="006D0501" w:rsidP="006D0501">
      <w:pPr>
        <w:bidi/>
        <w:outlineLvl w:val="0"/>
        <w:rPr>
          <w:rFonts w:cs="David" w:hint="cs"/>
          <w:rtl/>
        </w:rPr>
      </w:pPr>
      <w:r w:rsidRPr="006C61AF">
        <w:rPr>
          <w:rFonts w:cs="David"/>
          <w:b/>
          <w:bCs/>
          <w:u w:val="single"/>
          <w:rtl/>
        </w:rPr>
        <w:t>מנהלת הוועדה</w:t>
      </w:r>
      <w:r w:rsidRPr="006C61AF">
        <w:rPr>
          <w:rFonts w:cs="David"/>
          <w:rtl/>
        </w:rPr>
        <w:t>:</w:t>
      </w:r>
      <w:r w:rsidRPr="006C61AF">
        <w:rPr>
          <w:rFonts w:cs="David"/>
          <w:rtl/>
        </w:rPr>
        <w:tab/>
      </w:r>
      <w:r w:rsidRPr="00254937">
        <w:rPr>
          <w:rFonts w:cs="David"/>
          <w:rtl/>
        </w:rPr>
        <w:t>לאה</w:t>
      </w:r>
      <w:r>
        <w:rPr>
          <w:rFonts w:cs="David" w:hint="cs"/>
          <w:rtl/>
        </w:rPr>
        <w:t xml:space="preserve"> ורון</w:t>
      </w:r>
    </w:p>
    <w:p w14:paraId="6FFD03B1" w14:textId="77777777" w:rsidR="006D0501" w:rsidRPr="006C61AF" w:rsidRDefault="006D0501" w:rsidP="006D0501">
      <w:pPr>
        <w:bidi/>
        <w:jc w:val="both"/>
        <w:outlineLvl w:val="0"/>
        <w:rPr>
          <w:rFonts w:cs="David" w:hint="cs"/>
          <w:b/>
          <w:bCs/>
          <w:u w:val="single"/>
          <w:rtl/>
        </w:rPr>
      </w:pPr>
    </w:p>
    <w:p w14:paraId="58837E1B" w14:textId="77777777" w:rsidR="006D0501" w:rsidRPr="00254937" w:rsidRDefault="006D0501" w:rsidP="006D0501">
      <w:pPr>
        <w:bidi/>
        <w:outlineLvl w:val="0"/>
        <w:rPr>
          <w:rFonts w:cs="David"/>
          <w:rtl/>
        </w:rPr>
      </w:pPr>
      <w:r>
        <w:rPr>
          <w:rFonts w:cs="David" w:hint="cs"/>
          <w:b/>
          <w:bCs/>
          <w:u w:val="single"/>
          <w:rtl/>
        </w:rPr>
        <w:t>רשמת</w:t>
      </w:r>
      <w:r w:rsidRPr="00254937">
        <w:rPr>
          <w:rFonts w:cs="David"/>
          <w:b/>
          <w:bCs/>
          <w:u w:val="single"/>
          <w:rtl/>
        </w:rPr>
        <w:t xml:space="preserve"> פרלמנטרית:</w:t>
      </w:r>
      <w:r>
        <w:rPr>
          <w:rFonts w:cs="David" w:hint="cs"/>
          <w:rtl/>
        </w:rPr>
        <w:t xml:space="preserve">  </w:t>
      </w:r>
      <w:r w:rsidRPr="00254937">
        <w:rPr>
          <w:rFonts w:cs="David"/>
          <w:rtl/>
        </w:rPr>
        <w:t>שרון רפאלי</w:t>
      </w:r>
    </w:p>
    <w:p w14:paraId="4789C5B9" w14:textId="77777777" w:rsidR="006D0501" w:rsidRDefault="006D0501" w:rsidP="006D0501">
      <w:pPr>
        <w:bidi/>
        <w:jc w:val="center"/>
        <w:rPr>
          <w:rFonts w:cs="David" w:hint="cs"/>
          <w:b/>
          <w:bCs/>
          <w:u w:val="single"/>
          <w:rtl/>
        </w:rPr>
      </w:pPr>
      <w:r w:rsidRPr="006C61AF">
        <w:rPr>
          <w:rFonts w:cs="David"/>
          <w:rtl/>
        </w:rPr>
        <w:br w:type="page"/>
      </w:r>
    </w:p>
    <w:p w14:paraId="0B7323FA" w14:textId="77777777" w:rsidR="006D0501" w:rsidRPr="00BC3FAB" w:rsidRDefault="006D0501" w:rsidP="006D0501">
      <w:pPr>
        <w:bidi/>
        <w:jc w:val="center"/>
        <w:rPr>
          <w:rFonts w:cs="David" w:hint="cs"/>
          <w:b/>
          <w:bCs/>
          <w:u w:val="single"/>
          <w:rtl/>
        </w:rPr>
      </w:pPr>
      <w:r w:rsidRPr="00BC3FAB">
        <w:rPr>
          <w:rFonts w:cs="David"/>
          <w:b/>
          <w:bCs/>
          <w:u w:val="single"/>
          <w:rtl/>
        </w:rPr>
        <w:t>הצעת חוק לתיקון פקודת התעבורה (מס' 100) (רישיון מפעיל וכרטיס חכם),</w:t>
      </w:r>
    </w:p>
    <w:p w14:paraId="5B37D229" w14:textId="77777777" w:rsidR="006D0501" w:rsidRPr="00BC3FAB" w:rsidRDefault="006D0501" w:rsidP="006D0501">
      <w:pPr>
        <w:bidi/>
        <w:jc w:val="center"/>
        <w:rPr>
          <w:rFonts w:cs="David" w:hint="cs"/>
          <w:u w:val="single"/>
          <w:rtl/>
        </w:rPr>
      </w:pPr>
      <w:r w:rsidRPr="00BC3FAB">
        <w:rPr>
          <w:rFonts w:cs="David"/>
          <w:b/>
          <w:bCs/>
          <w:u w:val="single"/>
          <w:rtl/>
        </w:rPr>
        <w:t>התשע"א-2010</w:t>
      </w:r>
    </w:p>
    <w:p w14:paraId="07864C69" w14:textId="77777777" w:rsidR="006D0501" w:rsidRDefault="006D0501" w:rsidP="006D0501">
      <w:pPr>
        <w:bidi/>
        <w:jc w:val="both"/>
        <w:rPr>
          <w:rFonts w:cs="David" w:hint="cs"/>
          <w:u w:val="single"/>
          <w:rtl/>
        </w:rPr>
      </w:pPr>
    </w:p>
    <w:p w14:paraId="462DFFA2" w14:textId="77777777" w:rsidR="006D0501" w:rsidRDefault="006D0501" w:rsidP="006D0501">
      <w:pPr>
        <w:bidi/>
        <w:jc w:val="both"/>
        <w:rPr>
          <w:rFonts w:cs="David" w:hint="cs"/>
          <w:u w:val="single"/>
          <w:rtl/>
        </w:rPr>
      </w:pPr>
    </w:p>
    <w:p w14:paraId="6DB4B920" w14:textId="77777777" w:rsidR="006D0501" w:rsidRPr="006C61AF" w:rsidRDefault="006D0501" w:rsidP="006D0501">
      <w:pPr>
        <w:bidi/>
        <w:jc w:val="both"/>
        <w:rPr>
          <w:rFonts w:cs="David" w:hint="cs"/>
          <w:u w:val="single"/>
          <w:rtl/>
        </w:rPr>
      </w:pPr>
      <w:r w:rsidRPr="006C61AF">
        <w:rPr>
          <w:rFonts w:cs="David" w:hint="cs"/>
          <w:u w:val="single"/>
          <w:rtl/>
        </w:rPr>
        <w:t>היו</w:t>
      </w:r>
      <w:r w:rsidRPr="006C61AF">
        <w:rPr>
          <w:rFonts w:cs="David"/>
          <w:u w:val="single"/>
          <w:rtl/>
        </w:rPr>
        <w:t>"</w:t>
      </w:r>
      <w:r w:rsidRPr="006C61AF">
        <w:rPr>
          <w:rFonts w:cs="David" w:hint="cs"/>
          <w:u w:val="single"/>
          <w:rtl/>
        </w:rPr>
        <w:t>ר יריב לוין:</w:t>
      </w:r>
    </w:p>
    <w:p w14:paraId="492EE135" w14:textId="77777777" w:rsidR="006D0501" w:rsidRPr="006C61AF" w:rsidRDefault="006D0501" w:rsidP="006D0501">
      <w:pPr>
        <w:bidi/>
        <w:jc w:val="both"/>
        <w:rPr>
          <w:rFonts w:cs="David" w:hint="cs"/>
          <w:u w:val="single"/>
          <w:rtl/>
        </w:rPr>
      </w:pPr>
    </w:p>
    <w:p w14:paraId="26828D57" w14:textId="77777777" w:rsidR="006D0501" w:rsidRPr="006C61AF" w:rsidRDefault="006D0501" w:rsidP="006D0501">
      <w:pPr>
        <w:keepNext/>
        <w:bidi/>
        <w:jc w:val="both"/>
        <w:rPr>
          <w:rFonts w:cs="David" w:hint="cs"/>
          <w:rtl/>
        </w:rPr>
      </w:pPr>
      <w:r w:rsidRPr="006C61AF">
        <w:rPr>
          <w:rFonts w:cs="David" w:hint="cs"/>
          <w:rtl/>
        </w:rPr>
        <w:tab/>
        <w:t>בוקר טוב לכולם. אני פותח את הישיבה. על סדר היום הצעת חוק לתיקון פקודת התעבורה (מס' 100) (רישיון מפעיל וכרטיס חכם), התשע"א-2010. אנחנו מקיימים את הדיון הזה במסגרת ועדה משותפת לוועדת הכלכלה ולוועדת הכנסת במטרה לנסות לקדם את החוק החשוב הזה ולהביא לסיומו בתוך פרק זמן מהיר, ויחד עם זאת אחרי שנעשה את כל העבודה שמתחייבת, כי יש כאן כמה נושאים מורכבים שמצריכים דיון. אני מציע שנפתח בהצגת החוק. אני מבין שיש כאן מצגת. מי מציג?</w:t>
      </w:r>
    </w:p>
    <w:p w14:paraId="79750956" w14:textId="77777777" w:rsidR="006D0501" w:rsidRPr="006C61AF" w:rsidRDefault="006D0501" w:rsidP="006D0501">
      <w:pPr>
        <w:keepNext/>
        <w:bidi/>
        <w:jc w:val="both"/>
        <w:rPr>
          <w:rFonts w:cs="David" w:hint="cs"/>
          <w:rtl/>
        </w:rPr>
      </w:pPr>
    </w:p>
    <w:p w14:paraId="19F41411" w14:textId="77777777" w:rsidR="006D0501" w:rsidRPr="006C61AF" w:rsidRDefault="006D0501" w:rsidP="006D0501">
      <w:pPr>
        <w:keepNext/>
        <w:bidi/>
        <w:jc w:val="both"/>
        <w:rPr>
          <w:rFonts w:cs="David" w:hint="cs"/>
          <w:u w:val="single"/>
          <w:rtl/>
        </w:rPr>
      </w:pPr>
      <w:r w:rsidRPr="006C61AF">
        <w:rPr>
          <w:rFonts w:cs="David" w:hint="cs"/>
          <w:u w:val="single"/>
          <w:rtl/>
        </w:rPr>
        <w:t>יהודה אלבז:</w:t>
      </w:r>
    </w:p>
    <w:p w14:paraId="43B29256" w14:textId="77777777" w:rsidR="006D0501" w:rsidRPr="006C61AF" w:rsidRDefault="006D0501" w:rsidP="006D0501">
      <w:pPr>
        <w:keepNext/>
        <w:bidi/>
        <w:jc w:val="both"/>
        <w:rPr>
          <w:rFonts w:cs="David" w:hint="cs"/>
          <w:u w:val="single"/>
          <w:rtl/>
        </w:rPr>
      </w:pPr>
    </w:p>
    <w:p w14:paraId="34A4D5FE" w14:textId="77777777" w:rsidR="006D0501" w:rsidRPr="006C61AF" w:rsidRDefault="006D0501" w:rsidP="006D0501">
      <w:pPr>
        <w:keepNext/>
        <w:bidi/>
        <w:jc w:val="both"/>
        <w:rPr>
          <w:rFonts w:cs="David" w:hint="cs"/>
          <w:rtl/>
        </w:rPr>
      </w:pPr>
      <w:r w:rsidRPr="006C61AF">
        <w:rPr>
          <w:rFonts w:cs="David" w:hint="cs"/>
          <w:rtl/>
        </w:rPr>
        <w:tab/>
        <w:t>בהצעת החוק הזאת יש שני חלקים: החלק הראשון הוא החלק שקובע את הצורך ברישיון מפעיל ומסדיר את החובות ואת התנאים לקבלת רישיון מפעיל- -</w:t>
      </w:r>
    </w:p>
    <w:p w14:paraId="32B24891" w14:textId="77777777" w:rsidR="006D0501" w:rsidRPr="006C61AF" w:rsidRDefault="006D0501" w:rsidP="006D0501">
      <w:pPr>
        <w:keepNext/>
        <w:bidi/>
        <w:jc w:val="both"/>
        <w:rPr>
          <w:rFonts w:cs="David" w:hint="cs"/>
          <w:rtl/>
        </w:rPr>
      </w:pPr>
    </w:p>
    <w:p w14:paraId="7C96AD9A" w14:textId="77777777" w:rsidR="006D0501" w:rsidRPr="006C61AF" w:rsidRDefault="006D0501" w:rsidP="006D0501">
      <w:pPr>
        <w:bidi/>
        <w:jc w:val="both"/>
        <w:rPr>
          <w:rFonts w:cs="David"/>
          <w:u w:val="single"/>
        </w:rPr>
      </w:pPr>
      <w:r w:rsidRPr="006C61AF">
        <w:rPr>
          <w:rFonts w:cs="David" w:hint="cs"/>
          <w:u w:val="single"/>
          <w:rtl/>
        </w:rPr>
        <w:t>היו"ר יריב לוין:</w:t>
      </w:r>
    </w:p>
    <w:p w14:paraId="3B8EDF5D" w14:textId="77777777" w:rsidR="006D0501" w:rsidRPr="006C61AF" w:rsidRDefault="006D0501" w:rsidP="006D0501">
      <w:pPr>
        <w:bidi/>
        <w:jc w:val="both"/>
        <w:rPr>
          <w:rFonts w:cs="David" w:hint="cs"/>
          <w:u w:val="single"/>
          <w:rtl/>
        </w:rPr>
      </w:pPr>
    </w:p>
    <w:p w14:paraId="731BB458" w14:textId="77777777" w:rsidR="006D0501" w:rsidRPr="006C61AF" w:rsidRDefault="006D0501" w:rsidP="006D0501">
      <w:pPr>
        <w:keepNext/>
        <w:bidi/>
        <w:jc w:val="both"/>
        <w:rPr>
          <w:rFonts w:cs="David" w:hint="cs"/>
          <w:rtl/>
        </w:rPr>
      </w:pPr>
      <w:r w:rsidRPr="006C61AF">
        <w:rPr>
          <w:rFonts w:cs="David" w:hint="cs"/>
          <w:rtl/>
        </w:rPr>
        <w:tab/>
        <w:t>אתה לא תצליח, אני כבר אומר לך. בלי להיות רופא.</w:t>
      </w:r>
    </w:p>
    <w:p w14:paraId="08E291B4" w14:textId="77777777" w:rsidR="006D0501" w:rsidRPr="006C61AF" w:rsidRDefault="006D0501" w:rsidP="006D0501">
      <w:pPr>
        <w:keepNext/>
        <w:bidi/>
        <w:jc w:val="both"/>
        <w:rPr>
          <w:rFonts w:cs="David" w:hint="cs"/>
          <w:rtl/>
        </w:rPr>
      </w:pPr>
    </w:p>
    <w:p w14:paraId="76FC5212" w14:textId="77777777" w:rsidR="006D0501" w:rsidRPr="006C61AF" w:rsidRDefault="006D0501" w:rsidP="006D0501">
      <w:pPr>
        <w:keepNext/>
        <w:bidi/>
        <w:jc w:val="both"/>
        <w:rPr>
          <w:rFonts w:cs="David"/>
          <w:u w:val="single"/>
        </w:rPr>
      </w:pPr>
      <w:r w:rsidRPr="006C61AF">
        <w:rPr>
          <w:rFonts w:cs="David" w:hint="cs"/>
          <w:u w:val="single"/>
          <w:rtl/>
        </w:rPr>
        <w:t>יהודה אלבז:</w:t>
      </w:r>
    </w:p>
    <w:p w14:paraId="48E578C5" w14:textId="77777777" w:rsidR="006D0501" w:rsidRPr="006C61AF" w:rsidRDefault="006D0501" w:rsidP="006D0501">
      <w:pPr>
        <w:keepNext/>
        <w:bidi/>
        <w:jc w:val="both"/>
        <w:rPr>
          <w:rFonts w:cs="David" w:hint="cs"/>
          <w:u w:val="single"/>
          <w:rtl/>
        </w:rPr>
      </w:pPr>
    </w:p>
    <w:p w14:paraId="2656FDB4" w14:textId="77777777" w:rsidR="006D0501" w:rsidRPr="006C61AF" w:rsidRDefault="006D0501" w:rsidP="006D0501">
      <w:pPr>
        <w:keepNext/>
        <w:bidi/>
        <w:jc w:val="both"/>
        <w:rPr>
          <w:rFonts w:cs="David" w:hint="cs"/>
          <w:rtl/>
        </w:rPr>
      </w:pPr>
      <w:r w:rsidRPr="006C61AF">
        <w:rPr>
          <w:rFonts w:cs="David" w:hint="cs"/>
          <w:rtl/>
        </w:rPr>
        <w:tab/>
        <w:t>אני מתנצל. אתה רוצה להמשיך?</w:t>
      </w:r>
    </w:p>
    <w:p w14:paraId="724F9796" w14:textId="77777777" w:rsidR="006D0501" w:rsidRPr="006C61AF" w:rsidRDefault="006D0501" w:rsidP="006D0501">
      <w:pPr>
        <w:keepNext/>
        <w:bidi/>
        <w:jc w:val="both"/>
        <w:rPr>
          <w:rFonts w:cs="David" w:hint="cs"/>
          <w:rtl/>
        </w:rPr>
      </w:pPr>
    </w:p>
    <w:p w14:paraId="72775458" w14:textId="77777777" w:rsidR="006D0501" w:rsidRPr="006C61AF" w:rsidRDefault="006D0501" w:rsidP="006D0501">
      <w:pPr>
        <w:keepNext/>
        <w:bidi/>
        <w:jc w:val="both"/>
        <w:rPr>
          <w:rFonts w:cs="David" w:hint="cs"/>
          <w:u w:val="single"/>
          <w:rtl/>
        </w:rPr>
      </w:pPr>
      <w:r w:rsidRPr="006C61AF">
        <w:rPr>
          <w:rFonts w:cs="David" w:hint="cs"/>
          <w:u w:val="single"/>
          <w:rtl/>
        </w:rPr>
        <w:t>מיכה פרלמן:</w:t>
      </w:r>
    </w:p>
    <w:p w14:paraId="66EBA1BD" w14:textId="77777777" w:rsidR="006D0501" w:rsidRPr="006C61AF" w:rsidRDefault="006D0501" w:rsidP="006D0501">
      <w:pPr>
        <w:keepNext/>
        <w:bidi/>
        <w:jc w:val="both"/>
        <w:rPr>
          <w:rFonts w:cs="David" w:hint="cs"/>
          <w:rtl/>
        </w:rPr>
      </w:pPr>
    </w:p>
    <w:p w14:paraId="78A8AD8B" w14:textId="77777777" w:rsidR="006D0501" w:rsidRPr="006C61AF" w:rsidRDefault="006D0501" w:rsidP="006D0501">
      <w:pPr>
        <w:keepNext/>
        <w:bidi/>
        <w:jc w:val="both"/>
        <w:rPr>
          <w:rFonts w:cs="David" w:hint="cs"/>
          <w:rtl/>
        </w:rPr>
      </w:pPr>
      <w:r w:rsidRPr="006C61AF">
        <w:rPr>
          <w:rFonts w:cs="David" w:hint="cs"/>
          <w:rtl/>
        </w:rPr>
        <w:tab/>
        <w:t>אני ממשרד האוצר. כמו שיהודה הציג אנחנו מתכוונים להסדיר במסגרת החוק הזה שני נושאים מרכזיים: הנושא הראשון הוא נושא של רישיון מפעיל, זה רישיון שלא קיים היום, והנושא השני שאנחנו נדבר עליו זה כל הנושא של כרטוס חכם וההסדרה הדרושה כדי להסדיר את זה כחוק ולתת לממשלה את הסמכויות הנדרשות כדי להסדיר את כל המעבר לאמצעי כרטוס אלקטרוניים.</w:t>
      </w:r>
    </w:p>
    <w:p w14:paraId="7A169E2F" w14:textId="77777777" w:rsidR="006D0501" w:rsidRPr="006C61AF" w:rsidRDefault="006D0501" w:rsidP="006D0501">
      <w:pPr>
        <w:keepNext/>
        <w:bidi/>
        <w:jc w:val="both"/>
        <w:rPr>
          <w:rFonts w:cs="David" w:hint="cs"/>
          <w:rtl/>
        </w:rPr>
      </w:pPr>
    </w:p>
    <w:p w14:paraId="50BF7878" w14:textId="77777777" w:rsidR="006D0501" w:rsidRPr="006C61AF" w:rsidRDefault="006D0501" w:rsidP="006D0501">
      <w:pPr>
        <w:keepNext/>
        <w:bidi/>
        <w:jc w:val="both"/>
        <w:rPr>
          <w:rFonts w:cs="David" w:hint="cs"/>
          <w:rtl/>
        </w:rPr>
      </w:pPr>
      <w:r w:rsidRPr="006C61AF">
        <w:rPr>
          <w:rFonts w:cs="David" w:hint="cs"/>
          <w:rtl/>
        </w:rPr>
        <w:tab/>
        <w:t xml:space="preserve">רקע כללי: למה אנחנו מנסים להסדיר את הנושאים האלה? כמו שרובנו יודעים פה, אנחנו לאחר יישום שלב א' של תוכנית התחרות. גדלנו משלושה-ארבעה מפעילים לחמישה עשר. לכל מפעיל יש הסדר עם הממשלה. ההסדרים האלה הם הסדרים הסכמיים במהותם. אנחנו מדברים על שני סוגים מרכזיים של ההסדרים הללו </w:t>
      </w:r>
      <w:r w:rsidRPr="006C61AF">
        <w:rPr>
          <w:rFonts w:cs="David"/>
          <w:rtl/>
        </w:rPr>
        <w:t>–</w:t>
      </w:r>
      <w:r w:rsidRPr="006C61AF">
        <w:rPr>
          <w:rFonts w:cs="David" w:hint="cs"/>
          <w:rtl/>
        </w:rPr>
        <w:t xml:space="preserve"> אחד זה חוזה זיכיון שאמנם זה במכרז, אבל אחרי זה נחתם ממש הסכם על החוזה בהתאם למכרז, ושוב </w:t>
      </w:r>
      <w:r w:rsidRPr="006C61AF">
        <w:rPr>
          <w:rFonts w:cs="David"/>
          <w:rtl/>
        </w:rPr>
        <w:t>–</w:t>
      </w:r>
      <w:r w:rsidRPr="006C61AF">
        <w:rPr>
          <w:rFonts w:cs="David" w:hint="cs"/>
          <w:rtl/>
        </w:rPr>
        <w:t xml:space="preserve"> זה הסכם ולא ברגולציה מלאה של הממשלה. תכף אני אעמוד על ההבדל. הדבר השני שיש לנו זה הסכמי סובסידיה. יש גם הסכמי תחרות, אבל הסכמי סובסידיה הם ההסכמים העיקריים שמסדירים את ההפעלה של המפעילים ההיסטוריים שכבר היו קיימים לפני שיצאנו לתחרות, לפני שהוצאנו את המכרזים. ככה אנחנו מסדירים היום את התחבורה הציבורית באופן גורף. </w:t>
      </w:r>
    </w:p>
    <w:p w14:paraId="5C7D761F" w14:textId="77777777" w:rsidR="006D0501" w:rsidRPr="006C61AF" w:rsidRDefault="006D0501" w:rsidP="006D0501">
      <w:pPr>
        <w:keepNext/>
        <w:bidi/>
        <w:jc w:val="both"/>
        <w:rPr>
          <w:rFonts w:cs="David" w:hint="cs"/>
          <w:rtl/>
        </w:rPr>
      </w:pPr>
    </w:p>
    <w:p w14:paraId="54297DFE" w14:textId="77777777" w:rsidR="006D0501" w:rsidRPr="006C61AF" w:rsidRDefault="006D0501" w:rsidP="006D0501">
      <w:pPr>
        <w:bidi/>
        <w:jc w:val="both"/>
        <w:rPr>
          <w:rFonts w:cs="David" w:hint="cs"/>
          <w:u w:val="single"/>
          <w:rtl/>
        </w:rPr>
      </w:pPr>
      <w:r w:rsidRPr="006C61AF">
        <w:rPr>
          <w:rFonts w:cs="David" w:hint="cs"/>
          <w:u w:val="single"/>
          <w:rtl/>
        </w:rPr>
        <w:t>אתי בנדלר:</w:t>
      </w:r>
    </w:p>
    <w:p w14:paraId="56D36758" w14:textId="77777777" w:rsidR="006D0501" w:rsidRPr="006C61AF" w:rsidRDefault="006D0501" w:rsidP="006D0501">
      <w:pPr>
        <w:bidi/>
        <w:jc w:val="both"/>
        <w:rPr>
          <w:rFonts w:cs="David" w:hint="cs"/>
          <w:rtl/>
        </w:rPr>
      </w:pPr>
    </w:p>
    <w:p w14:paraId="07306E4B" w14:textId="77777777" w:rsidR="006D0501" w:rsidRPr="006C61AF" w:rsidRDefault="006D0501" w:rsidP="006D0501">
      <w:pPr>
        <w:bidi/>
        <w:jc w:val="both"/>
        <w:rPr>
          <w:rFonts w:cs="David" w:hint="cs"/>
          <w:rtl/>
        </w:rPr>
      </w:pPr>
      <w:r w:rsidRPr="006C61AF">
        <w:rPr>
          <w:rFonts w:cs="David" w:hint="cs"/>
          <w:rtl/>
        </w:rPr>
        <w:tab/>
        <w:t>בחוזה הזיכיון אין סובסידיות?</w:t>
      </w:r>
    </w:p>
    <w:p w14:paraId="6803E61F" w14:textId="77777777" w:rsidR="006D0501" w:rsidRPr="006C61AF" w:rsidRDefault="006D0501" w:rsidP="006D0501">
      <w:pPr>
        <w:bidi/>
        <w:jc w:val="both"/>
        <w:rPr>
          <w:rFonts w:cs="David" w:hint="cs"/>
          <w:rtl/>
        </w:rPr>
      </w:pPr>
    </w:p>
    <w:p w14:paraId="78A019E9" w14:textId="77777777" w:rsidR="006D0501" w:rsidRPr="006C61AF" w:rsidRDefault="006D0501" w:rsidP="006D0501">
      <w:pPr>
        <w:bidi/>
        <w:jc w:val="both"/>
        <w:rPr>
          <w:rFonts w:cs="David" w:hint="cs"/>
          <w:rtl/>
        </w:rPr>
      </w:pPr>
      <w:r w:rsidRPr="006C61AF">
        <w:rPr>
          <w:rFonts w:cs="David" w:hint="cs"/>
          <w:u w:val="single"/>
          <w:rtl/>
        </w:rPr>
        <w:t>מיכה פרלמן:</w:t>
      </w:r>
    </w:p>
    <w:p w14:paraId="310EFA01" w14:textId="77777777" w:rsidR="006D0501" w:rsidRPr="006C61AF" w:rsidRDefault="006D0501" w:rsidP="006D0501">
      <w:pPr>
        <w:bidi/>
        <w:jc w:val="both"/>
        <w:rPr>
          <w:rFonts w:cs="David" w:hint="cs"/>
          <w:rtl/>
        </w:rPr>
      </w:pPr>
    </w:p>
    <w:p w14:paraId="2699C3AB" w14:textId="77777777" w:rsidR="006D0501" w:rsidRPr="006C61AF" w:rsidRDefault="006D0501" w:rsidP="006D0501">
      <w:pPr>
        <w:bidi/>
        <w:jc w:val="both"/>
        <w:rPr>
          <w:rFonts w:cs="David" w:hint="cs"/>
          <w:rtl/>
        </w:rPr>
      </w:pPr>
      <w:r w:rsidRPr="006C61AF">
        <w:rPr>
          <w:rFonts w:cs="David" w:hint="cs"/>
          <w:rtl/>
        </w:rPr>
        <w:tab/>
        <w:t xml:space="preserve">יש סובסידיות, אבל ההבדל הוא ההליך. הליך של חוזה זיכיון מתחיל במכרז פומבי, וכל המתמודדים צריכים להתמודד ולהציע הצעות תחרותיות. ככה נקבעת הסובסידיה וגם כל הפרמטרים של השירות. הסכם זיכיון פירושו לבוא מול אגד ודן ומול עפיפי בצפון, ופשוט לנסות להגיע איתם להסכמה במהלך של משא ומתן מה גובה הסובסידיה, איזה סוג שירות הם אמורים לתת ולעשות את זה בהליך של משא ומתן מראש ולא של מכרז. </w:t>
      </w:r>
    </w:p>
    <w:p w14:paraId="73F43FA6" w14:textId="77777777" w:rsidR="006D0501" w:rsidRPr="006C61AF" w:rsidRDefault="006D0501" w:rsidP="006D0501">
      <w:pPr>
        <w:bidi/>
        <w:jc w:val="both"/>
        <w:rPr>
          <w:rFonts w:cs="David" w:hint="cs"/>
          <w:rtl/>
        </w:rPr>
      </w:pPr>
    </w:p>
    <w:p w14:paraId="7C3ABCE9" w14:textId="77777777" w:rsidR="006D0501" w:rsidRPr="006C61AF" w:rsidRDefault="006D0501" w:rsidP="006D0501">
      <w:pPr>
        <w:bidi/>
        <w:ind w:firstLine="720"/>
        <w:jc w:val="both"/>
        <w:rPr>
          <w:rFonts w:cs="David" w:hint="cs"/>
          <w:rtl/>
        </w:rPr>
      </w:pPr>
      <w:r w:rsidRPr="006C61AF">
        <w:rPr>
          <w:rFonts w:cs="David" w:hint="cs"/>
          <w:rtl/>
        </w:rPr>
        <w:t xml:space="preserve">הסמכות הקיימת למפקח על התעבורה מדברת היום על הסמכות להעניק רישיון קו. כל הסמכות הזאת שאנחנו בסוף מוציאים מכרזים ועושים הסכמי סובסידיה נובעת מסמכותו של </w:t>
      </w:r>
      <w:r w:rsidRPr="006C61AF">
        <w:rPr>
          <w:rFonts w:cs="David" w:hint="cs"/>
          <w:rtl/>
        </w:rPr>
        <w:lastRenderedPageBreak/>
        <w:t xml:space="preserve">המפקח על התעבורה להעניק רישיון קו להפעלת קו שירות באוטובוס. רישיון קו כולל בתוכו את המפה של הקו, את התחנות, את סוגי האוטובוסים, ומשם נובעת הסמכות. מה שאין בפקודה זה כל מיני נהלים איך אמורים להעניק את רישיון הקו הזה, מי רשאי להפעיל או לקבל רישיון קו. כלומר מדברים בעיקר על כך שאנחנו יכולים להעניק רישיון קו אבל לא למי ואיך ובאלו תנאים. את כל זה אנחנו עושים בהסכמים היום או במכרז או בהסכמי סובסידיה. לכן אנחנו רוצים להנחיל משהו שיהיה יותר רגולטורי שיגיד שמי שרוצה להפעיל תחבורה ציבורית ורוצה לקבל רישיון קו חייב לעמוד בתנאים מסוימים, גם לפני שהוא מקבל את הרישיון לידיו וגם אחרי שהוא יפעיל, ותוך כדי ההפעלה הוא צריך לעמוד בתנאים הללו. </w:t>
      </w:r>
    </w:p>
    <w:p w14:paraId="746E2F5A" w14:textId="77777777" w:rsidR="006D0501" w:rsidRPr="006C61AF" w:rsidRDefault="006D0501" w:rsidP="006D0501">
      <w:pPr>
        <w:bidi/>
        <w:ind w:firstLine="720"/>
        <w:jc w:val="both"/>
        <w:rPr>
          <w:rFonts w:cs="David" w:hint="cs"/>
          <w:rtl/>
        </w:rPr>
      </w:pPr>
    </w:p>
    <w:p w14:paraId="421B8183" w14:textId="77777777" w:rsidR="006D0501" w:rsidRPr="006C61AF" w:rsidRDefault="006D0501" w:rsidP="006D0501">
      <w:pPr>
        <w:bidi/>
        <w:ind w:firstLine="720"/>
        <w:jc w:val="both"/>
        <w:rPr>
          <w:rFonts w:cs="David" w:hint="cs"/>
          <w:rtl/>
        </w:rPr>
      </w:pPr>
      <w:r w:rsidRPr="006C61AF">
        <w:rPr>
          <w:rFonts w:cs="David" w:hint="cs"/>
          <w:rtl/>
        </w:rPr>
        <w:t xml:space="preserve">פה מגיעה השאלה מהו רישיון מפעיל, מה המצאנו פה. רישיון מפעיל זה רישיון שניתן למי שעמד בתנאי הסף שאנחנו תכף ניגע בהם ונסביר כל תנאי </w:t>
      </w:r>
      <w:r w:rsidRPr="006C61AF">
        <w:rPr>
          <w:rFonts w:cs="David"/>
          <w:rtl/>
        </w:rPr>
        <w:t>–</w:t>
      </w:r>
      <w:r w:rsidRPr="006C61AF">
        <w:rPr>
          <w:rFonts w:cs="David" w:hint="cs"/>
          <w:rtl/>
        </w:rPr>
        <w:t xml:space="preserve"> מה הכוונה בו ולמה אנחנו שמים אותו. אבל בעצם כל מי שרוצה להפעיל היום תחבורה ציבורית יצטרך לקבל רישיון מפעיל כתנאי היולי, בלי זה הוא לא יוכל לקבל רישיון קו. </w:t>
      </w:r>
    </w:p>
    <w:p w14:paraId="34445522" w14:textId="77777777" w:rsidR="006D0501" w:rsidRPr="006C61AF" w:rsidRDefault="006D0501" w:rsidP="006D0501">
      <w:pPr>
        <w:bidi/>
        <w:jc w:val="both"/>
        <w:rPr>
          <w:rFonts w:cs="David" w:hint="cs"/>
          <w:rtl/>
        </w:rPr>
      </w:pPr>
    </w:p>
    <w:p w14:paraId="3C82CB53" w14:textId="77777777" w:rsidR="006D0501" w:rsidRPr="006C61AF" w:rsidRDefault="006D0501" w:rsidP="006D0501">
      <w:pPr>
        <w:bidi/>
        <w:jc w:val="both"/>
        <w:rPr>
          <w:rFonts w:cs="David" w:hint="cs"/>
          <w:u w:val="single"/>
          <w:rtl/>
        </w:rPr>
      </w:pPr>
      <w:r w:rsidRPr="006C61AF">
        <w:rPr>
          <w:rFonts w:cs="David" w:hint="cs"/>
          <w:u w:val="single"/>
          <w:rtl/>
        </w:rPr>
        <w:t>היו</w:t>
      </w:r>
      <w:r w:rsidRPr="006C61AF">
        <w:rPr>
          <w:rFonts w:cs="David"/>
          <w:u w:val="single"/>
          <w:rtl/>
        </w:rPr>
        <w:t>"</w:t>
      </w:r>
      <w:r w:rsidRPr="006C61AF">
        <w:rPr>
          <w:rFonts w:cs="David" w:hint="cs"/>
          <w:u w:val="single"/>
          <w:rtl/>
        </w:rPr>
        <w:t>ר יריב לוין:</w:t>
      </w:r>
    </w:p>
    <w:p w14:paraId="00BEFE0E" w14:textId="77777777" w:rsidR="006D0501" w:rsidRPr="006C61AF" w:rsidRDefault="006D0501" w:rsidP="006D0501">
      <w:pPr>
        <w:bidi/>
        <w:jc w:val="both"/>
        <w:rPr>
          <w:rFonts w:cs="David" w:hint="cs"/>
          <w:u w:val="single"/>
          <w:rtl/>
        </w:rPr>
      </w:pPr>
    </w:p>
    <w:p w14:paraId="3A251CD4" w14:textId="77777777" w:rsidR="006D0501" w:rsidRPr="006C61AF" w:rsidRDefault="006D0501" w:rsidP="006D0501">
      <w:pPr>
        <w:bidi/>
        <w:jc w:val="both"/>
        <w:rPr>
          <w:rFonts w:cs="David" w:hint="cs"/>
          <w:rtl/>
        </w:rPr>
      </w:pPr>
      <w:r w:rsidRPr="006C61AF">
        <w:rPr>
          <w:rFonts w:cs="David" w:hint="cs"/>
          <w:rtl/>
        </w:rPr>
        <w:tab/>
        <w:t xml:space="preserve">זה יהיה תנאי סף גם לגשת למכרזים אחר כך? זאת שאלה מהותית. </w:t>
      </w:r>
    </w:p>
    <w:p w14:paraId="3CCFBE45" w14:textId="77777777" w:rsidR="006D0501" w:rsidRPr="006C61AF" w:rsidRDefault="006D0501" w:rsidP="006D0501">
      <w:pPr>
        <w:bidi/>
        <w:jc w:val="both"/>
        <w:rPr>
          <w:rFonts w:cs="David" w:hint="cs"/>
          <w:rtl/>
        </w:rPr>
      </w:pPr>
    </w:p>
    <w:p w14:paraId="08C3266D" w14:textId="77777777" w:rsidR="006D0501" w:rsidRPr="006C61AF" w:rsidRDefault="006D0501" w:rsidP="006D0501">
      <w:pPr>
        <w:bidi/>
        <w:jc w:val="both"/>
        <w:rPr>
          <w:rFonts w:cs="David" w:hint="cs"/>
          <w:rtl/>
        </w:rPr>
      </w:pPr>
      <w:r w:rsidRPr="006C61AF">
        <w:rPr>
          <w:rFonts w:cs="David" w:hint="cs"/>
          <w:u w:val="single"/>
          <w:rtl/>
        </w:rPr>
        <w:t>מיכה פרלמן:</w:t>
      </w:r>
    </w:p>
    <w:p w14:paraId="41A5D068" w14:textId="77777777" w:rsidR="006D0501" w:rsidRPr="006C61AF" w:rsidRDefault="006D0501" w:rsidP="006D0501">
      <w:pPr>
        <w:bidi/>
        <w:jc w:val="both"/>
        <w:rPr>
          <w:rFonts w:cs="David" w:hint="cs"/>
          <w:rtl/>
        </w:rPr>
      </w:pPr>
    </w:p>
    <w:p w14:paraId="1138F116" w14:textId="77777777" w:rsidR="006D0501" w:rsidRPr="006C61AF" w:rsidRDefault="006D0501" w:rsidP="006D0501">
      <w:pPr>
        <w:bidi/>
        <w:jc w:val="both"/>
        <w:rPr>
          <w:rFonts w:cs="David" w:hint="cs"/>
          <w:rtl/>
        </w:rPr>
      </w:pPr>
      <w:r w:rsidRPr="006C61AF">
        <w:rPr>
          <w:rFonts w:cs="David" w:hint="cs"/>
          <w:rtl/>
        </w:rPr>
        <w:tab/>
        <w:t>זאת שאלה קצת עדינה כי לא רצינו להגיע למצב שמפעיל שלא קיים היום חייב לעשות הרבה פעולות שעולות הרבה כסף רק כדי להתמודד, ואם הוא לא זוכה - -</w:t>
      </w:r>
    </w:p>
    <w:p w14:paraId="5085A186" w14:textId="77777777" w:rsidR="006D0501" w:rsidRPr="006C61AF" w:rsidRDefault="006D0501" w:rsidP="006D0501">
      <w:pPr>
        <w:bidi/>
        <w:jc w:val="both"/>
        <w:rPr>
          <w:rFonts w:cs="David" w:hint="cs"/>
          <w:rtl/>
        </w:rPr>
      </w:pPr>
    </w:p>
    <w:p w14:paraId="319264ED" w14:textId="77777777" w:rsidR="006D0501" w:rsidRPr="006C61AF" w:rsidRDefault="006D0501" w:rsidP="006D0501">
      <w:pPr>
        <w:bidi/>
        <w:jc w:val="both"/>
        <w:rPr>
          <w:rFonts w:cs="David" w:hint="cs"/>
          <w:u w:val="single"/>
          <w:rtl/>
        </w:rPr>
      </w:pPr>
      <w:r w:rsidRPr="006C61AF">
        <w:rPr>
          <w:rFonts w:cs="David" w:hint="cs"/>
          <w:u w:val="single"/>
          <w:rtl/>
        </w:rPr>
        <w:t>היו</w:t>
      </w:r>
      <w:r w:rsidRPr="006C61AF">
        <w:rPr>
          <w:rFonts w:cs="David"/>
          <w:u w:val="single"/>
          <w:rtl/>
        </w:rPr>
        <w:t>"</w:t>
      </w:r>
      <w:r w:rsidRPr="006C61AF">
        <w:rPr>
          <w:rFonts w:cs="David" w:hint="cs"/>
          <w:u w:val="single"/>
          <w:rtl/>
        </w:rPr>
        <w:t>ר יריב לוין:</w:t>
      </w:r>
    </w:p>
    <w:p w14:paraId="5836AA5E" w14:textId="77777777" w:rsidR="006D0501" w:rsidRPr="006C61AF" w:rsidRDefault="006D0501" w:rsidP="006D0501">
      <w:pPr>
        <w:bidi/>
        <w:jc w:val="both"/>
        <w:rPr>
          <w:rFonts w:cs="David" w:hint="cs"/>
          <w:u w:val="single"/>
          <w:rtl/>
        </w:rPr>
      </w:pPr>
    </w:p>
    <w:p w14:paraId="4432C2EC" w14:textId="77777777" w:rsidR="006D0501" w:rsidRPr="006C61AF" w:rsidRDefault="006D0501" w:rsidP="006D0501">
      <w:pPr>
        <w:bidi/>
        <w:jc w:val="both"/>
        <w:rPr>
          <w:rFonts w:cs="David" w:hint="cs"/>
          <w:rtl/>
        </w:rPr>
      </w:pPr>
      <w:r w:rsidRPr="006C61AF">
        <w:rPr>
          <w:rFonts w:cs="David" w:hint="cs"/>
          <w:rtl/>
        </w:rPr>
        <w:tab/>
        <w:t>התשובה היא "לא", אם כך.</w:t>
      </w:r>
    </w:p>
    <w:p w14:paraId="6A6CAB5A" w14:textId="77777777" w:rsidR="006D0501" w:rsidRPr="006C61AF" w:rsidRDefault="006D0501" w:rsidP="006D0501">
      <w:pPr>
        <w:bidi/>
        <w:jc w:val="both"/>
        <w:rPr>
          <w:rFonts w:cs="David" w:hint="cs"/>
          <w:rtl/>
        </w:rPr>
      </w:pPr>
    </w:p>
    <w:p w14:paraId="65F690CE" w14:textId="77777777" w:rsidR="006D0501" w:rsidRPr="006C61AF" w:rsidRDefault="006D0501" w:rsidP="006D0501">
      <w:pPr>
        <w:bidi/>
        <w:jc w:val="both"/>
        <w:rPr>
          <w:rFonts w:cs="David" w:hint="cs"/>
          <w:rtl/>
        </w:rPr>
      </w:pPr>
      <w:r w:rsidRPr="006C61AF">
        <w:rPr>
          <w:rFonts w:cs="David" w:hint="cs"/>
          <w:u w:val="single"/>
          <w:rtl/>
        </w:rPr>
        <w:t>מיכה פרלמן:</w:t>
      </w:r>
    </w:p>
    <w:p w14:paraId="3F1E2B5E" w14:textId="77777777" w:rsidR="006D0501" w:rsidRPr="006C61AF" w:rsidRDefault="006D0501" w:rsidP="006D0501">
      <w:pPr>
        <w:bidi/>
        <w:jc w:val="both"/>
        <w:rPr>
          <w:rFonts w:cs="David" w:hint="cs"/>
          <w:rtl/>
        </w:rPr>
      </w:pPr>
    </w:p>
    <w:p w14:paraId="03728AA5" w14:textId="77777777" w:rsidR="006D0501" w:rsidRPr="006C61AF" w:rsidRDefault="006D0501" w:rsidP="006D0501">
      <w:pPr>
        <w:bidi/>
        <w:jc w:val="both"/>
        <w:rPr>
          <w:rFonts w:cs="David" w:hint="cs"/>
          <w:rtl/>
        </w:rPr>
      </w:pPr>
      <w:r w:rsidRPr="006C61AF">
        <w:rPr>
          <w:rFonts w:cs="David" w:hint="cs"/>
          <w:rtl/>
        </w:rPr>
        <w:tab/>
        <w:t>אז משהו ביניים שאנחנו יודעים שהוא יוכל לעמוד בתנאי הסף- -</w:t>
      </w:r>
    </w:p>
    <w:p w14:paraId="5C3D9915" w14:textId="77777777" w:rsidR="006D0501" w:rsidRPr="006C61AF" w:rsidRDefault="006D0501" w:rsidP="006D0501">
      <w:pPr>
        <w:bidi/>
        <w:jc w:val="both"/>
        <w:rPr>
          <w:rFonts w:cs="David" w:hint="cs"/>
          <w:rtl/>
        </w:rPr>
      </w:pPr>
    </w:p>
    <w:p w14:paraId="42269CDC" w14:textId="77777777" w:rsidR="006D0501" w:rsidRPr="006C61AF" w:rsidRDefault="006D0501" w:rsidP="006D0501">
      <w:pPr>
        <w:bidi/>
        <w:jc w:val="both"/>
        <w:rPr>
          <w:rFonts w:cs="David"/>
          <w:u w:val="single"/>
        </w:rPr>
      </w:pPr>
      <w:r w:rsidRPr="006C61AF">
        <w:rPr>
          <w:rFonts w:cs="David" w:hint="cs"/>
          <w:u w:val="single"/>
          <w:rtl/>
        </w:rPr>
        <w:t>היו"ר יריב לוין:</w:t>
      </w:r>
    </w:p>
    <w:p w14:paraId="5E5C82C8" w14:textId="77777777" w:rsidR="006D0501" w:rsidRPr="006C61AF" w:rsidRDefault="006D0501" w:rsidP="006D0501">
      <w:pPr>
        <w:bidi/>
        <w:jc w:val="both"/>
        <w:rPr>
          <w:rFonts w:cs="David" w:hint="cs"/>
          <w:u w:val="single"/>
          <w:rtl/>
        </w:rPr>
      </w:pPr>
    </w:p>
    <w:p w14:paraId="1E120AD9" w14:textId="77777777" w:rsidR="006D0501" w:rsidRPr="006C61AF" w:rsidRDefault="006D0501" w:rsidP="006D0501">
      <w:pPr>
        <w:bidi/>
        <w:jc w:val="both"/>
        <w:rPr>
          <w:rFonts w:cs="David" w:hint="cs"/>
          <w:rtl/>
        </w:rPr>
      </w:pPr>
      <w:r w:rsidRPr="006C61AF">
        <w:rPr>
          <w:rFonts w:cs="David" w:hint="cs"/>
          <w:rtl/>
        </w:rPr>
        <w:tab/>
        <w:t xml:space="preserve">מאיפה אתה יודע? </w:t>
      </w:r>
    </w:p>
    <w:p w14:paraId="3536F8A8" w14:textId="77777777" w:rsidR="006D0501" w:rsidRPr="006C61AF" w:rsidRDefault="006D0501" w:rsidP="006D0501">
      <w:pPr>
        <w:bidi/>
        <w:jc w:val="both"/>
        <w:rPr>
          <w:rFonts w:cs="David" w:hint="cs"/>
          <w:rtl/>
        </w:rPr>
      </w:pPr>
    </w:p>
    <w:p w14:paraId="18EE05FF" w14:textId="77777777" w:rsidR="006D0501" w:rsidRPr="006C61AF" w:rsidRDefault="006D0501" w:rsidP="006D0501">
      <w:pPr>
        <w:bidi/>
        <w:jc w:val="both"/>
        <w:rPr>
          <w:rFonts w:cs="David"/>
        </w:rPr>
      </w:pPr>
      <w:r w:rsidRPr="006C61AF">
        <w:rPr>
          <w:rFonts w:cs="David" w:hint="cs"/>
          <w:u w:val="single"/>
          <w:rtl/>
        </w:rPr>
        <w:t>מיכה פרלמן:</w:t>
      </w:r>
    </w:p>
    <w:p w14:paraId="7E68CD9E" w14:textId="77777777" w:rsidR="006D0501" w:rsidRPr="006C61AF" w:rsidRDefault="006D0501" w:rsidP="006D0501">
      <w:pPr>
        <w:bidi/>
        <w:jc w:val="both"/>
        <w:rPr>
          <w:rFonts w:cs="David" w:hint="cs"/>
          <w:rtl/>
        </w:rPr>
      </w:pPr>
    </w:p>
    <w:p w14:paraId="15A51944" w14:textId="77777777" w:rsidR="006D0501" w:rsidRPr="006C61AF" w:rsidRDefault="006D0501" w:rsidP="006D0501">
      <w:pPr>
        <w:bidi/>
        <w:jc w:val="both"/>
        <w:rPr>
          <w:rFonts w:cs="David" w:hint="cs"/>
          <w:rtl/>
        </w:rPr>
      </w:pPr>
      <w:r w:rsidRPr="006C61AF">
        <w:rPr>
          <w:rFonts w:cs="David" w:hint="cs"/>
          <w:rtl/>
        </w:rPr>
        <w:tab/>
        <w:t>הוא יצטרך להוכיח שהוא עושה פעולות כדי לעמוד בהן, וכמובן, תנאי לזכות בחוזה זה שתוך פרק זמן מסוים הוא כן עומד בתנאים- -</w:t>
      </w:r>
    </w:p>
    <w:p w14:paraId="79C70AB5" w14:textId="77777777" w:rsidR="006D0501" w:rsidRPr="006C61AF" w:rsidRDefault="006D0501" w:rsidP="006D0501">
      <w:pPr>
        <w:bidi/>
        <w:jc w:val="both"/>
        <w:rPr>
          <w:rFonts w:cs="David" w:hint="cs"/>
          <w:rtl/>
        </w:rPr>
      </w:pPr>
    </w:p>
    <w:p w14:paraId="63F2CD1E" w14:textId="77777777" w:rsidR="006D0501" w:rsidRPr="006C61AF" w:rsidRDefault="006D0501" w:rsidP="006D0501">
      <w:pPr>
        <w:bidi/>
        <w:jc w:val="both"/>
        <w:rPr>
          <w:rFonts w:cs="David" w:hint="cs"/>
          <w:u w:val="single"/>
          <w:rtl/>
        </w:rPr>
      </w:pPr>
      <w:r w:rsidRPr="006C61AF">
        <w:rPr>
          <w:rFonts w:cs="David" w:hint="cs"/>
          <w:u w:val="single"/>
          <w:rtl/>
        </w:rPr>
        <w:t>יערה למברגר:</w:t>
      </w:r>
    </w:p>
    <w:p w14:paraId="74B3F267" w14:textId="77777777" w:rsidR="006D0501" w:rsidRPr="006C61AF" w:rsidRDefault="006D0501" w:rsidP="006D0501">
      <w:pPr>
        <w:bidi/>
        <w:jc w:val="both"/>
        <w:rPr>
          <w:rFonts w:cs="David" w:hint="cs"/>
          <w:rtl/>
        </w:rPr>
      </w:pPr>
    </w:p>
    <w:p w14:paraId="366758F2" w14:textId="77777777" w:rsidR="006D0501" w:rsidRPr="006C61AF" w:rsidRDefault="006D0501" w:rsidP="006D0501">
      <w:pPr>
        <w:bidi/>
        <w:jc w:val="both"/>
        <w:rPr>
          <w:rFonts w:cs="David" w:hint="cs"/>
          <w:rtl/>
        </w:rPr>
      </w:pPr>
      <w:r w:rsidRPr="006C61AF">
        <w:rPr>
          <w:rFonts w:cs="David" w:hint="cs"/>
          <w:rtl/>
        </w:rPr>
        <w:tab/>
        <w:t>למשל, אתה מציג חוזה שמראה על התקשרות שאתה ערוך- -</w:t>
      </w:r>
    </w:p>
    <w:p w14:paraId="35CC1BC0" w14:textId="77777777" w:rsidR="006D0501" w:rsidRPr="006C61AF" w:rsidRDefault="006D0501" w:rsidP="006D0501">
      <w:pPr>
        <w:bidi/>
        <w:jc w:val="both"/>
        <w:rPr>
          <w:rFonts w:cs="David" w:hint="cs"/>
          <w:rtl/>
        </w:rPr>
      </w:pPr>
    </w:p>
    <w:p w14:paraId="72515470" w14:textId="77777777" w:rsidR="006D0501" w:rsidRPr="006C61AF" w:rsidRDefault="006D0501" w:rsidP="006D0501">
      <w:pPr>
        <w:bidi/>
        <w:jc w:val="both"/>
        <w:rPr>
          <w:rFonts w:cs="David" w:hint="cs"/>
          <w:u w:val="single"/>
          <w:rtl/>
        </w:rPr>
      </w:pPr>
      <w:r w:rsidRPr="006C61AF">
        <w:rPr>
          <w:rFonts w:cs="David" w:hint="cs"/>
          <w:u w:val="single"/>
          <w:rtl/>
        </w:rPr>
        <w:t>היו</w:t>
      </w:r>
      <w:r w:rsidRPr="006C61AF">
        <w:rPr>
          <w:rFonts w:cs="David"/>
          <w:u w:val="single"/>
          <w:rtl/>
        </w:rPr>
        <w:t>"</w:t>
      </w:r>
      <w:r w:rsidRPr="006C61AF">
        <w:rPr>
          <w:rFonts w:cs="David" w:hint="cs"/>
          <w:u w:val="single"/>
          <w:rtl/>
        </w:rPr>
        <w:t>ר יריב לוין:</w:t>
      </w:r>
    </w:p>
    <w:p w14:paraId="352135AA" w14:textId="77777777" w:rsidR="006D0501" w:rsidRPr="006C61AF" w:rsidRDefault="006D0501" w:rsidP="006D0501">
      <w:pPr>
        <w:bidi/>
        <w:jc w:val="both"/>
        <w:rPr>
          <w:rFonts w:cs="David" w:hint="cs"/>
          <w:u w:val="single"/>
          <w:rtl/>
        </w:rPr>
      </w:pPr>
    </w:p>
    <w:p w14:paraId="561480AA" w14:textId="77777777" w:rsidR="006D0501" w:rsidRPr="006C61AF" w:rsidRDefault="006D0501" w:rsidP="006D0501">
      <w:pPr>
        <w:bidi/>
        <w:jc w:val="both"/>
        <w:rPr>
          <w:rFonts w:cs="David" w:hint="cs"/>
          <w:rtl/>
        </w:rPr>
      </w:pPr>
      <w:r w:rsidRPr="006C61AF">
        <w:rPr>
          <w:rFonts w:cs="David" w:hint="cs"/>
          <w:rtl/>
        </w:rPr>
        <w:tab/>
        <w:t>זה מאוד בעייתי, בעיניי. הרי יש פה כל מיני דרישות מדרישות שונות. לא את כולן אפשר לפטור בהצגת חוזים שונים. והרי בסופו של עניין תקיים מכרז, ייגשו אנשים, ואחר כך הם לא יעמדו בתנאי הסף שמובנה בתוצאה הסופית, אבל אתה לא כותב אותו- -</w:t>
      </w:r>
    </w:p>
    <w:p w14:paraId="6B98E5A7" w14:textId="77777777" w:rsidR="006D0501" w:rsidRPr="006C61AF" w:rsidRDefault="006D0501" w:rsidP="006D0501">
      <w:pPr>
        <w:bidi/>
        <w:jc w:val="both"/>
        <w:rPr>
          <w:rFonts w:cs="David" w:hint="cs"/>
          <w:rtl/>
        </w:rPr>
      </w:pPr>
    </w:p>
    <w:p w14:paraId="63AF2716" w14:textId="77777777" w:rsidR="006D0501" w:rsidRPr="006C61AF" w:rsidRDefault="006D0501" w:rsidP="006D0501">
      <w:pPr>
        <w:bidi/>
        <w:jc w:val="both"/>
        <w:rPr>
          <w:rFonts w:cs="David" w:hint="cs"/>
          <w:rtl/>
        </w:rPr>
      </w:pPr>
      <w:r w:rsidRPr="006C61AF">
        <w:rPr>
          <w:rFonts w:cs="David" w:hint="cs"/>
          <w:u w:val="single"/>
          <w:rtl/>
        </w:rPr>
        <w:t>מיכה פרלמן:</w:t>
      </w:r>
    </w:p>
    <w:p w14:paraId="517B54BA" w14:textId="77777777" w:rsidR="006D0501" w:rsidRPr="006C61AF" w:rsidRDefault="006D0501" w:rsidP="006D0501">
      <w:pPr>
        <w:bidi/>
        <w:jc w:val="both"/>
        <w:rPr>
          <w:rFonts w:cs="David" w:hint="cs"/>
          <w:rtl/>
        </w:rPr>
      </w:pPr>
    </w:p>
    <w:p w14:paraId="036E4654" w14:textId="77777777" w:rsidR="006D0501" w:rsidRPr="006C61AF" w:rsidRDefault="006D0501" w:rsidP="006D0501">
      <w:pPr>
        <w:bidi/>
        <w:jc w:val="both"/>
        <w:rPr>
          <w:rFonts w:cs="David" w:hint="cs"/>
          <w:rtl/>
        </w:rPr>
      </w:pPr>
      <w:r w:rsidRPr="006C61AF">
        <w:rPr>
          <w:rFonts w:cs="David" w:hint="cs"/>
          <w:rtl/>
        </w:rPr>
        <w:tab/>
        <w:t xml:space="preserve">אנחנו נכתוב אותו כתנאי לזכות. אתה לא תוכל לזכות אם אתה לא עומד בזה או אם אתה לא מיישם את זה תוך פרק זמן מיום שזכית. </w:t>
      </w:r>
    </w:p>
    <w:p w14:paraId="388CC76D" w14:textId="77777777" w:rsidR="006D0501" w:rsidRPr="006C61AF" w:rsidRDefault="006D0501" w:rsidP="009A1F01">
      <w:pPr>
        <w:keepNext/>
        <w:bidi/>
        <w:jc w:val="both"/>
        <w:rPr>
          <w:rFonts w:cs="David" w:hint="cs"/>
          <w:rtl/>
        </w:rPr>
      </w:pPr>
    </w:p>
    <w:p w14:paraId="0BCB824F" w14:textId="77777777" w:rsidR="006D0501" w:rsidRPr="006C61AF" w:rsidRDefault="006D0501" w:rsidP="009A1F01">
      <w:pPr>
        <w:keepNext/>
        <w:keepLines/>
        <w:bidi/>
        <w:jc w:val="both"/>
        <w:rPr>
          <w:rFonts w:cs="David" w:hint="cs"/>
          <w:u w:val="single"/>
          <w:rtl/>
        </w:rPr>
      </w:pPr>
      <w:r w:rsidRPr="006C61AF">
        <w:rPr>
          <w:rFonts w:cs="David" w:hint="cs"/>
          <w:u w:val="single"/>
          <w:rtl/>
        </w:rPr>
        <w:t>היו</w:t>
      </w:r>
      <w:r w:rsidRPr="006C61AF">
        <w:rPr>
          <w:rFonts w:cs="David"/>
          <w:u w:val="single"/>
          <w:rtl/>
        </w:rPr>
        <w:t>"</w:t>
      </w:r>
      <w:r w:rsidRPr="006C61AF">
        <w:rPr>
          <w:rFonts w:cs="David" w:hint="cs"/>
          <w:u w:val="single"/>
          <w:rtl/>
        </w:rPr>
        <w:t>ר יריב לוין:</w:t>
      </w:r>
    </w:p>
    <w:p w14:paraId="1952BEC8" w14:textId="77777777" w:rsidR="006D0501" w:rsidRPr="006C61AF" w:rsidRDefault="006D0501" w:rsidP="009A1F01">
      <w:pPr>
        <w:keepNext/>
        <w:keepLines/>
        <w:bidi/>
        <w:jc w:val="both"/>
        <w:rPr>
          <w:rFonts w:cs="David" w:hint="cs"/>
          <w:u w:val="single"/>
          <w:rtl/>
        </w:rPr>
      </w:pPr>
    </w:p>
    <w:p w14:paraId="166DCD55" w14:textId="77777777" w:rsidR="006D0501" w:rsidRPr="006C61AF" w:rsidRDefault="006D0501" w:rsidP="009A1F01">
      <w:pPr>
        <w:keepNext/>
        <w:keepLines/>
        <w:bidi/>
        <w:jc w:val="both"/>
        <w:rPr>
          <w:rFonts w:cs="David" w:hint="cs"/>
          <w:rtl/>
        </w:rPr>
      </w:pPr>
      <w:r w:rsidRPr="006C61AF">
        <w:rPr>
          <w:rFonts w:cs="David" w:hint="cs"/>
          <w:rtl/>
        </w:rPr>
        <w:tab/>
        <w:t>אבל הרי יש שתי אפשרויות: האחת היא שאתה אומר מראש שאתה לא נותן למתמודד לגשת למכרז אם אין לך את זה מראש; או דרך שנייה שקודם הוא זוכה, ואחר כך אתה שולח אותו להשיג את זה, ואז יש תמיד חשש שהוא לא ישיג את זה, והתוצאה תהיה שמשתתפים במכרז כל מיני גורמים שיש להם פתח מילוט אם הם לא רוצים.</w:t>
      </w:r>
    </w:p>
    <w:p w14:paraId="0D6B0515" w14:textId="77777777" w:rsidR="006D0501" w:rsidRPr="006C61AF" w:rsidRDefault="006D0501" w:rsidP="006D0501">
      <w:pPr>
        <w:bidi/>
        <w:jc w:val="both"/>
        <w:rPr>
          <w:rFonts w:cs="David" w:hint="cs"/>
          <w:rtl/>
        </w:rPr>
      </w:pPr>
    </w:p>
    <w:p w14:paraId="5DAEA9E1" w14:textId="77777777" w:rsidR="006D0501" w:rsidRPr="006C61AF" w:rsidRDefault="006D0501" w:rsidP="006D0501">
      <w:pPr>
        <w:bidi/>
        <w:jc w:val="both"/>
        <w:rPr>
          <w:rFonts w:cs="David" w:hint="cs"/>
          <w:rtl/>
        </w:rPr>
      </w:pPr>
      <w:r w:rsidRPr="006C61AF">
        <w:rPr>
          <w:rFonts w:cs="David" w:hint="cs"/>
          <w:u w:val="single"/>
          <w:rtl/>
        </w:rPr>
        <w:t>יהודה אלבז:</w:t>
      </w:r>
    </w:p>
    <w:p w14:paraId="10B7FFDF" w14:textId="77777777" w:rsidR="006D0501" w:rsidRPr="006C61AF" w:rsidRDefault="006D0501" w:rsidP="006D0501">
      <w:pPr>
        <w:bidi/>
        <w:jc w:val="both"/>
        <w:rPr>
          <w:rFonts w:cs="David" w:hint="cs"/>
          <w:rtl/>
        </w:rPr>
      </w:pPr>
    </w:p>
    <w:p w14:paraId="7DDFCD66" w14:textId="77777777" w:rsidR="006D0501" w:rsidRPr="006C61AF" w:rsidRDefault="006D0501" w:rsidP="006D0501">
      <w:pPr>
        <w:bidi/>
        <w:jc w:val="both"/>
        <w:rPr>
          <w:rFonts w:cs="David" w:hint="cs"/>
          <w:rtl/>
        </w:rPr>
      </w:pPr>
      <w:r w:rsidRPr="006C61AF">
        <w:rPr>
          <w:rFonts w:cs="David" w:hint="cs"/>
          <w:rtl/>
        </w:rPr>
        <w:tab/>
        <w:t>כדי להתגבר על הבעיה הזאת אנחנו עובדים היום במכרזים בשני שלבים: יש שלב הפרה-קווליפיקציה שבו אתה לא מבקש ממפעיל שיהיה לו כבר ניסיון, אלא אתה אומר לו שזה השלב שהוא יכול להוכיח את הרצינות שלו ואת הכוונות שלו, וכדי שתעבור לשלב הבא אתה תצטרך לעמוד בתנאי הרישיון. זאת אומרת אתה תוכל לגשת לשלב א' של הפרה-קווליפיקציה גם אם אין לך ניסיון קודם בתחבורה ציבורית, ושנית, כדי לעבור לשלב הבא ולהגיש הצעות ברגע שאושרת מבחינת האיתנות הפיננסית שלך והיכולות שלך, אתה תצטרך לעמוד בכל התנאים בשביל לגשת למכרז ספציפי.</w:t>
      </w:r>
    </w:p>
    <w:p w14:paraId="0DD7B586" w14:textId="77777777" w:rsidR="006D0501" w:rsidRPr="006C61AF" w:rsidRDefault="006D0501" w:rsidP="006D0501">
      <w:pPr>
        <w:bidi/>
        <w:jc w:val="both"/>
        <w:rPr>
          <w:rFonts w:cs="David" w:hint="cs"/>
          <w:rtl/>
        </w:rPr>
      </w:pPr>
    </w:p>
    <w:p w14:paraId="275B85B6" w14:textId="77777777" w:rsidR="006D0501" w:rsidRPr="006C61AF" w:rsidRDefault="006D0501" w:rsidP="006D0501">
      <w:pPr>
        <w:bidi/>
        <w:jc w:val="both"/>
        <w:rPr>
          <w:rFonts w:cs="David"/>
          <w:u w:val="single"/>
        </w:rPr>
      </w:pPr>
      <w:r w:rsidRPr="006C61AF">
        <w:rPr>
          <w:rFonts w:cs="David" w:hint="cs"/>
          <w:u w:val="single"/>
          <w:rtl/>
        </w:rPr>
        <w:t>היו"ר יריב לוין:</w:t>
      </w:r>
    </w:p>
    <w:p w14:paraId="7D255B26" w14:textId="77777777" w:rsidR="006D0501" w:rsidRPr="006C61AF" w:rsidRDefault="006D0501" w:rsidP="006D0501">
      <w:pPr>
        <w:bidi/>
        <w:jc w:val="both"/>
        <w:rPr>
          <w:rFonts w:cs="David" w:hint="cs"/>
          <w:u w:val="single"/>
          <w:rtl/>
        </w:rPr>
      </w:pPr>
    </w:p>
    <w:p w14:paraId="1D26BE50" w14:textId="77777777" w:rsidR="006D0501" w:rsidRPr="006C61AF" w:rsidRDefault="006D0501" w:rsidP="006D0501">
      <w:pPr>
        <w:bidi/>
        <w:jc w:val="both"/>
        <w:rPr>
          <w:rFonts w:cs="David" w:hint="cs"/>
          <w:rtl/>
        </w:rPr>
      </w:pPr>
      <w:r w:rsidRPr="006C61AF">
        <w:rPr>
          <w:rFonts w:cs="David" w:hint="cs"/>
          <w:rtl/>
        </w:rPr>
        <w:tab/>
        <w:t>מראש.</w:t>
      </w:r>
    </w:p>
    <w:p w14:paraId="725FC020" w14:textId="77777777" w:rsidR="006D0501" w:rsidRPr="006C61AF" w:rsidRDefault="006D0501" w:rsidP="006D0501">
      <w:pPr>
        <w:bidi/>
        <w:jc w:val="both"/>
        <w:rPr>
          <w:rFonts w:cs="David" w:hint="cs"/>
          <w:rtl/>
        </w:rPr>
      </w:pPr>
    </w:p>
    <w:p w14:paraId="5E5A8D40" w14:textId="77777777" w:rsidR="006D0501" w:rsidRPr="006C61AF" w:rsidRDefault="006D0501" w:rsidP="006D0501">
      <w:pPr>
        <w:keepNext/>
        <w:bidi/>
        <w:jc w:val="both"/>
        <w:rPr>
          <w:rFonts w:cs="David"/>
          <w:u w:val="single"/>
        </w:rPr>
      </w:pPr>
      <w:r w:rsidRPr="006C61AF">
        <w:rPr>
          <w:rFonts w:cs="David" w:hint="cs"/>
          <w:u w:val="single"/>
          <w:rtl/>
        </w:rPr>
        <w:t>יהודה אלבז:</w:t>
      </w:r>
    </w:p>
    <w:p w14:paraId="52E9B361" w14:textId="77777777" w:rsidR="006D0501" w:rsidRPr="006C61AF" w:rsidRDefault="006D0501" w:rsidP="006D0501">
      <w:pPr>
        <w:keepNext/>
        <w:bidi/>
        <w:jc w:val="both"/>
        <w:rPr>
          <w:rFonts w:cs="David" w:hint="cs"/>
          <w:u w:val="single"/>
          <w:rtl/>
        </w:rPr>
      </w:pPr>
    </w:p>
    <w:p w14:paraId="6A9375FD" w14:textId="77777777" w:rsidR="006D0501" w:rsidRPr="006C61AF" w:rsidRDefault="006D0501" w:rsidP="006D0501">
      <w:pPr>
        <w:bidi/>
        <w:jc w:val="both"/>
        <w:rPr>
          <w:rFonts w:cs="David" w:hint="cs"/>
          <w:rtl/>
        </w:rPr>
      </w:pPr>
      <w:r w:rsidRPr="006C61AF">
        <w:rPr>
          <w:rFonts w:cs="David" w:hint="cs"/>
          <w:rtl/>
        </w:rPr>
        <w:tab/>
        <w:t xml:space="preserve">מראש.  </w:t>
      </w:r>
    </w:p>
    <w:p w14:paraId="36225E60" w14:textId="77777777" w:rsidR="006D0501" w:rsidRPr="006C61AF" w:rsidRDefault="006D0501" w:rsidP="006D0501">
      <w:pPr>
        <w:bidi/>
        <w:jc w:val="both"/>
        <w:rPr>
          <w:rFonts w:cs="David" w:hint="cs"/>
          <w:rtl/>
        </w:rPr>
      </w:pPr>
    </w:p>
    <w:p w14:paraId="5F8B5F31" w14:textId="77777777" w:rsidR="006D0501" w:rsidRPr="006C61AF" w:rsidRDefault="006D0501" w:rsidP="006D0501">
      <w:pPr>
        <w:bidi/>
        <w:jc w:val="both"/>
        <w:rPr>
          <w:rFonts w:cs="David" w:hint="cs"/>
          <w:u w:val="single"/>
          <w:rtl/>
        </w:rPr>
      </w:pPr>
      <w:r w:rsidRPr="006C61AF">
        <w:rPr>
          <w:rFonts w:cs="David" w:hint="cs"/>
          <w:u w:val="single"/>
          <w:rtl/>
        </w:rPr>
        <w:t>היו</w:t>
      </w:r>
      <w:r w:rsidRPr="006C61AF">
        <w:rPr>
          <w:rFonts w:cs="David"/>
          <w:u w:val="single"/>
          <w:rtl/>
        </w:rPr>
        <w:t>"</w:t>
      </w:r>
      <w:r w:rsidRPr="006C61AF">
        <w:rPr>
          <w:rFonts w:cs="David" w:hint="cs"/>
          <w:u w:val="single"/>
          <w:rtl/>
        </w:rPr>
        <w:t>ר יריב לוין:</w:t>
      </w:r>
    </w:p>
    <w:p w14:paraId="00CFBE3C" w14:textId="77777777" w:rsidR="006D0501" w:rsidRPr="006C61AF" w:rsidRDefault="006D0501" w:rsidP="006D0501">
      <w:pPr>
        <w:bidi/>
        <w:jc w:val="both"/>
        <w:rPr>
          <w:rFonts w:cs="David" w:hint="cs"/>
          <w:u w:val="single"/>
          <w:rtl/>
        </w:rPr>
      </w:pPr>
    </w:p>
    <w:p w14:paraId="3CC1B8B2" w14:textId="77777777" w:rsidR="006D0501" w:rsidRPr="006C61AF" w:rsidRDefault="006D0501" w:rsidP="006D0501">
      <w:pPr>
        <w:bidi/>
        <w:jc w:val="both"/>
        <w:rPr>
          <w:rFonts w:cs="David" w:hint="cs"/>
          <w:rtl/>
        </w:rPr>
      </w:pPr>
      <w:r w:rsidRPr="006C61AF">
        <w:rPr>
          <w:rFonts w:cs="David" w:hint="cs"/>
          <w:rtl/>
        </w:rPr>
        <w:tab/>
        <w:t>אז אם כך, אנחנו חוזרים למשבצת הראשונה: אז מה ההבדל? אז אתה עושה תהליך דו שלבי שסופו בכך שלפני שהוא ניגש למכרז הוא צריך לעמוד בכול.</w:t>
      </w:r>
    </w:p>
    <w:p w14:paraId="6ED767A5" w14:textId="77777777" w:rsidR="006D0501" w:rsidRPr="006C61AF" w:rsidRDefault="006D0501" w:rsidP="006D0501">
      <w:pPr>
        <w:bidi/>
        <w:jc w:val="both"/>
        <w:rPr>
          <w:rFonts w:cs="David" w:hint="cs"/>
          <w:rtl/>
        </w:rPr>
      </w:pPr>
    </w:p>
    <w:p w14:paraId="58B00838" w14:textId="77777777" w:rsidR="006D0501" w:rsidRPr="006C61AF" w:rsidRDefault="006D0501" w:rsidP="006D0501">
      <w:pPr>
        <w:keepNext/>
        <w:bidi/>
        <w:jc w:val="both"/>
        <w:rPr>
          <w:rFonts w:cs="David"/>
          <w:u w:val="single"/>
        </w:rPr>
      </w:pPr>
      <w:r w:rsidRPr="006C61AF">
        <w:rPr>
          <w:rFonts w:cs="David" w:hint="cs"/>
          <w:u w:val="single"/>
          <w:rtl/>
        </w:rPr>
        <w:t>יהודה אלבז:</w:t>
      </w:r>
    </w:p>
    <w:p w14:paraId="7438401B" w14:textId="77777777" w:rsidR="006D0501" w:rsidRPr="006C61AF" w:rsidRDefault="006D0501" w:rsidP="006D0501">
      <w:pPr>
        <w:keepNext/>
        <w:bidi/>
        <w:jc w:val="both"/>
        <w:rPr>
          <w:rFonts w:cs="David" w:hint="cs"/>
          <w:u w:val="single"/>
          <w:rtl/>
        </w:rPr>
      </w:pPr>
    </w:p>
    <w:p w14:paraId="2D003E00" w14:textId="77777777" w:rsidR="006D0501" w:rsidRPr="006C61AF" w:rsidRDefault="006D0501" w:rsidP="006D0501">
      <w:pPr>
        <w:bidi/>
        <w:jc w:val="both"/>
        <w:rPr>
          <w:rFonts w:cs="David" w:hint="cs"/>
          <w:rtl/>
        </w:rPr>
      </w:pPr>
      <w:r w:rsidRPr="006C61AF">
        <w:rPr>
          <w:rFonts w:cs="David" w:hint="cs"/>
          <w:rtl/>
        </w:rPr>
        <w:tab/>
        <w:t xml:space="preserve">זה נכון. </w:t>
      </w:r>
    </w:p>
    <w:p w14:paraId="7D5758F1" w14:textId="77777777" w:rsidR="006D0501" w:rsidRPr="006C61AF" w:rsidRDefault="006D0501" w:rsidP="006D0501">
      <w:pPr>
        <w:bidi/>
        <w:jc w:val="both"/>
        <w:rPr>
          <w:rFonts w:cs="David" w:hint="cs"/>
          <w:rtl/>
        </w:rPr>
      </w:pPr>
    </w:p>
    <w:p w14:paraId="1AFC18AE" w14:textId="77777777" w:rsidR="006D0501" w:rsidRPr="006C61AF" w:rsidRDefault="006D0501" w:rsidP="006D0501">
      <w:pPr>
        <w:bidi/>
        <w:jc w:val="both"/>
        <w:rPr>
          <w:rFonts w:cs="David" w:hint="cs"/>
          <w:rtl/>
        </w:rPr>
      </w:pPr>
      <w:r w:rsidRPr="006C61AF">
        <w:rPr>
          <w:rFonts w:cs="David" w:hint="cs"/>
          <w:u w:val="single"/>
          <w:rtl/>
        </w:rPr>
        <w:t>מיכה פרלמן:</w:t>
      </w:r>
    </w:p>
    <w:p w14:paraId="544B79E4" w14:textId="77777777" w:rsidR="006D0501" w:rsidRPr="006C61AF" w:rsidRDefault="006D0501" w:rsidP="006D0501">
      <w:pPr>
        <w:bidi/>
        <w:jc w:val="both"/>
        <w:rPr>
          <w:rFonts w:cs="David" w:hint="cs"/>
          <w:rtl/>
        </w:rPr>
      </w:pPr>
    </w:p>
    <w:p w14:paraId="6E8FFFE2" w14:textId="77777777" w:rsidR="006D0501" w:rsidRPr="006C61AF" w:rsidRDefault="006D0501" w:rsidP="006D0501">
      <w:pPr>
        <w:bidi/>
        <w:jc w:val="both"/>
        <w:rPr>
          <w:rFonts w:cs="David" w:hint="cs"/>
          <w:rtl/>
        </w:rPr>
      </w:pPr>
      <w:r w:rsidRPr="006C61AF">
        <w:rPr>
          <w:rFonts w:cs="David" w:hint="cs"/>
          <w:rtl/>
        </w:rPr>
        <w:tab/>
        <w:t xml:space="preserve">לא בדיוק. אני רוצה לשים פה עוד מחיצה. יש ההליך המכרזי והליך של רישיון מפעיל. בסוף אנחנו אומרים את הדבר הפשוט הבא: אתה רוצה להפעיל </w:t>
      </w:r>
      <w:r w:rsidRPr="006C61AF">
        <w:rPr>
          <w:rFonts w:cs="David"/>
          <w:rtl/>
        </w:rPr>
        <w:t>–</w:t>
      </w:r>
      <w:r w:rsidRPr="006C61AF">
        <w:rPr>
          <w:rFonts w:cs="David" w:hint="cs"/>
          <w:rtl/>
        </w:rPr>
        <w:t xml:space="preserve"> יהיה לך רישיון מפעיל. אנחנו יכולים לעשות הרבה תנאים להליך המכרזי היום. אנחנו שמים אותם ב-</w:t>
      </w:r>
      <w:r w:rsidRPr="006C61AF">
        <w:rPr>
          <w:rFonts w:cs="David"/>
        </w:rPr>
        <w:t xml:space="preserve">PQ </w:t>
      </w:r>
      <w:r w:rsidRPr="006C61AF">
        <w:rPr>
          <w:rFonts w:cs="David" w:hint="cs"/>
          <w:rtl/>
        </w:rPr>
        <w:t xml:space="preserve"> ואחר כך גם במכרזי </w:t>
      </w:r>
      <w:r w:rsidRPr="006C61AF">
        <w:rPr>
          <w:rFonts w:cs="David"/>
        </w:rPr>
        <w:t>RFP</w:t>
      </w:r>
      <w:r w:rsidRPr="006C61AF">
        <w:rPr>
          <w:rFonts w:cs="David" w:hint="cs"/>
          <w:rtl/>
        </w:rPr>
        <w:t xml:space="preserve"> עצמם. לכן אפשר לעשות את ההפרדה הזאת במובן החוזי, שכן אנחנו יכולים לקחת את האיתנות הפיננסית ולהגיד שלמי שאין איתנות פיננסית כבר בשלב ה-</w:t>
      </w:r>
      <w:r w:rsidRPr="006C61AF">
        <w:rPr>
          <w:rFonts w:cs="David"/>
        </w:rPr>
        <w:t>PQ</w:t>
      </w:r>
      <w:r w:rsidRPr="006C61AF">
        <w:rPr>
          <w:rFonts w:cs="David" w:hint="cs"/>
          <w:rtl/>
        </w:rPr>
        <w:t xml:space="preserve"> בכלל לא יעבור את שלב ה-</w:t>
      </w:r>
      <w:r w:rsidRPr="006C61AF">
        <w:rPr>
          <w:rFonts w:cs="David"/>
        </w:rPr>
        <w:t>PQ</w:t>
      </w:r>
      <w:r w:rsidRPr="006C61AF">
        <w:rPr>
          <w:rFonts w:cs="David" w:hint="cs"/>
          <w:rtl/>
        </w:rPr>
        <w:t>. ואנחנו יכולים אחרי זה לדבר אולי גם על פרמטרים מסוימים בניסיון בהפעלת נסיעות בשכר כפרמטר שמעביר אותך. לא כל הפרמטרים, כנראה, נוכל לשים בשלב ה-</w:t>
      </w:r>
      <w:r w:rsidRPr="006C61AF">
        <w:rPr>
          <w:rFonts w:cs="David"/>
        </w:rPr>
        <w:t>PQ</w:t>
      </w:r>
      <w:r w:rsidRPr="006C61AF">
        <w:rPr>
          <w:rFonts w:cs="David" w:hint="cs"/>
          <w:rtl/>
        </w:rPr>
        <w:t>, שכן הם כרוכים בהוצאות. כמו למשל מערכות שלמות של אמצעי בקרה ואכיפה למפעיל שלא קיים או שהוא מפעיל לא של אוטובוסים בקווי שירות זה לא משהו שהוא דרישה.</w:t>
      </w:r>
    </w:p>
    <w:p w14:paraId="25587C10" w14:textId="77777777" w:rsidR="006D0501" w:rsidRPr="006C61AF" w:rsidRDefault="006D0501" w:rsidP="006D0501">
      <w:pPr>
        <w:bidi/>
        <w:jc w:val="both"/>
        <w:rPr>
          <w:rFonts w:cs="David" w:hint="cs"/>
          <w:rtl/>
        </w:rPr>
      </w:pPr>
    </w:p>
    <w:p w14:paraId="4E9C2823" w14:textId="77777777" w:rsidR="006D0501" w:rsidRPr="006C61AF" w:rsidRDefault="006D0501" w:rsidP="006D0501">
      <w:pPr>
        <w:bidi/>
        <w:jc w:val="both"/>
        <w:rPr>
          <w:rFonts w:cs="David" w:hint="cs"/>
          <w:u w:val="single"/>
          <w:rtl/>
        </w:rPr>
      </w:pPr>
      <w:r w:rsidRPr="006C61AF">
        <w:rPr>
          <w:rFonts w:cs="David" w:hint="cs"/>
          <w:u w:val="single"/>
          <w:rtl/>
        </w:rPr>
        <w:t>היו</w:t>
      </w:r>
      <w:r w:rsidRPr="006C61AF">
        <w:rPr>
          <w:rFonts w:cs="David"/>
          <w:u w:val="single"/>
          <w:rtl/>
        </w:rPr>
        <w:t>"</w:t>
      </w:r>
      <w:r w:rsidRPr="006C61AF">
        <w:rPr>
          <w:rFonts w:cs="David" w:hint="cs"/>
          <w:u w:val="single"/>
          <w:rtl/>
        </w:rPr>
        <w:t>ר יריב לוין:</w:t>
      </w:r>
    </w:p>
    <w:p w14:paraId="57BC94A4" w14:textId="77777777" w:rsidR="006D0501" w:rsidRPr="006C61AF" w:rsidRDefault="006D0501" w:rsidP="006D0501">
      <w:pPr>
        <w:bidi/>
        <w:jc w:val="both"/>
        <w:rPr>
          <w:rFonts w:cs="David" w:hint="cs"/>
          <w:u w:val="single"/>
          <w:rtl/>
        </w:rPr>
      </w:pPr>
    </w:p>
    <w:p w14:paraId="789F2DD1" w14:textId="77777777" w:rsidR="006D0501" w:rsidRPr="006C61AF" w:rsidRDefault="006D0501" w:rsidP="006D0501">
      <w:pPr>
        <w:bidi/>
        <w:jc w:val="both"/>
        <w:rPr>
          <w:rFonts w:cs="David" w:hint="cs"/>
          <w:rtl/>
        </w:rPr>
      </w:pPr>
      <w:r w:rsidRPr="006C61AF">
        <w:rPr>
          <w:rFonts w:cs="David" w:hint="cs"/>
          <w:rtl/>
        </w:rPr>
        <w:tab/>
        <w:t>אז למה שאלה לא יהיו חלק מתנאי הרישיון של הקו ולא רישיון המפעיל?</w:t>
      </w:r>
    </w:p>
    <w:p w14:paraId="0DADADC1" w14:textId="77777777" w:rsidR="006D0501" w:rsidRPr="006C61AF" w:rsidRDefault="006D0501" w:rsidP="006D0501">
      <w:pPr>
        <w:bidi/>
        <w:jc w:val="both"/>
        <w:rPr>
          <w:rFonts w:cs="David" w:hint="cs"/>
          <w:rtl/>
        </w:rPr>
      </w:pPr>
    </w:p>
    <w:p w14:paraId="5AEF7E48" w14:textId="77777777" w:rsidR="006D0501" w:rsidRPr="006C61AF" w:rsidRDefault="006D0501" w:rsidP="006D0501">
      <w:pPr>
        <w:bidi/>
        <w:jc w:val="both"/>
        <w:rPr>
          <w:rFonts w:cs="David"/>
        </w:rPr>
      </w:pPr>
      <w:r w:rsidRPr="006C61AF">
        <w:rPr>
          <w:rFonts w:cs="David" w:hint="cs"/>
          <w:u w:val="single"/>
          <w:rtl/>
        </w:rPr>
        <w:t>מיכה פרלמן:</w:t>
      </w:r>
    </w:p>
    <w:p w14:paraId="30CC80B3" w14:textId="77777777" w:rsidR="006D0501" w:rsidRPr="006C61AF" w:rsidRDefault="006D0501" w:rsidP="006D0501">
      <w:pPr>
        <w:bidi/>
        <w:jc w:val="both"/>
        <w:rPr>
          <w:rFonts w:cs="David" w:hint="cs"/>
          <w:rtl/>
        </w:rPr>
      </w:pPr>
    </w:p>
    <w:p w14:paraId="30722620" w14:textId="77777777" w:rsidR="006D0501" w:rsidRPr="006C61AF" w:rsidRDefault="006D0501" w:rsidP="006D0501">
      <w:pPr>
        <w:bidi/>
        <w:jc w:val="both"/>
        <w:rPr>
          <w:rFonts w:cs="David" w:hint="cs"/>
          <w:rtl/>
        </w:rPr>
      </w:pPr>
      <w:r w:rsidRPr="006C61AF">
        <w:rPr>
          <w:rFonts w:cs="David" w:hint="cs"/>
          <w:rtl/>
        </w:rPr>
        <w:tab/>
        <w:t xml:space="preserve">זאת סוגיה משפטית שדנו בה עמוקות. </w:t>
      </w:r>
    </w:p>
    <w:p w14:paraId="262D5DF6" w14:textId="77777777" w:rsidR="006D0501" w:rsidRPr="006C61AF" w:rsidRDefault="006D0501" w:rsidP="006D0501">
      <w:pPr>
        <w:bidi/>
        <w:jc w:val="both"/>
        <w:rPr>
          <w:rFonts w:cs="David" w:hint="cs"/>
          <w:rtl/>
        </w:rPr>
      </w:pPr>
    </w:p>
    <w:p w14:paraId="357A7305" w14:textId="77777777" w:rsidR="006D0501" w:rsidRPr="006C61AF" w:rsidRDefault="006D0501" w:rsidP="009A1F01">
      <w:pPr>
        <w:keepNext/>
        <w:keepLines/>
        <w:bidi/>
        <w:jc w:val="both"/>
        <w:rPr>
          <w:rFonts w:cs="David" w:hint="cs"/>
          <w:u w:val="single"/>
          <w:rtl/>
        </w:rPr>
      </w:pPr>
      <w:r w:rsidRPr="006C61AF">
        <w:rPr>
          <w:rFonts w:cs="David" w:hint="cs"/>
          <w:u w:val="single"/>
          <w:rtl/>
        </w:rPr>
        <w:t>שלמה כץ:</w:t>
      </w:r>
    </w:p>
    <w:p w14:paraId="359B59B0" w14:textId="77777777" w:rsidR="006D0501" w:rsidRPr="006C61AF" w:rsidRDefault="006D0501" w:rsidP="009A1F01">
      <w:pPr>
        <w:keepNext/>
        <w:keepLines/>
        <w:bidi/>
        <w:jc w:val="both"/>
        <w:rPr>
          <w:rFonts w:cs="David" w:hint="cs"/>
          <w:rtl/>
        </w:rPr>
      </w:pPr>
    </w:p>
    <w:p w14:paraId="23CC8ABC" w14:textId="77777777" w:rsidR="006D0501" w:rsidRPr="006C61AF" w:rsidRDefault="006D0501" w:rsidP="009A1F01">
      <w:pPr>
        <w:keepNext/>
        <w:keepLines/>
        <w:bidi/>
        <w:jc w:val="both"/>
        <w:rPr>
          <w:rFonts w:cs="David" w:hint="cs"/>
          <w:rtl/>
        </w:rPr>
      </w:pPr>
      <w:r w:rsidRPr="006C61AF">
        <w:rPr>
          <w:rFonts w:cs="David" w:hint="cs"/>
          <w:rtl/>
        </w:rPr>
        <w:tab/>
        <w:t xml:space="preserve">לא בהכרח זה שייך לקו ספציפי. לרישיון קו יש היום חמישה נספחים שמגדירים את המהות של הקו עצמו. כל מה שאתה לא יכול לשייך אותו ספציפית לקו, אלא להפעלה כוללת </w:t>
      </w:r>
      <w:r w:rsidRPr="006C61AF">
        <w:rPr>
          <w:rFonts w:cs="David"/>
          <w:rtl/>
        </w:rPr>
        <w:t>–</w:t>
      </w:r>
      <w:r w:rsidRPr="006C61AF">
        <w:rPr>
          <w:rFonts w:cs="David" w:hint="cs"/>
          <w:rtl/>
        </w:rPr>
        <w:t xml:space="preserve"> מקומו לא ברישיון הקו שמדבר על קו. </w:t>
      </w:r>
    </w:p>
    <w:p w14:paraId="78F300F2" w14:textId="77777777" w:rsidR="006D0501" w:rsidRPr="006C61AF" w:rsidRDefault="006D0501" w:rsidP="006D0501">
      <w:pPr>
        <w:bidi/>
        <w:jc w:val="both"/>
        <w:rPr>
          <w:rFonts w:cs="David" w:hint="cs"/>
          <w:rtl/>
        </w:rPr>
      </w:pPr>
    </w:p>
    <w:p w14:paraId="1D783C07" w14:textId="77777777" w:rsidR="006D0501" w:rsidRPr="006C61AF" w:rsidRDefault="006D0501" w:rsidP="006D0501">
      <w:pPr>
        <w:bidi/>
        <w:jc w:val="both"/>
        <w:rPr>
          <w:rFonts w:cs="David" w:hint="cs"/>
          <w:rtl/>
        </w:rPr>
      </w:pPr>
      <w:r w:rsidRPr="006C61AF">
        <w:rPr>
          <w:rFonts w:cs="David" w:hint="cs"/>
          <w:u w:val="single"/>
          <w:rtl/>
        </w:rPr>
        <w:t>מיכה פרלמן:</w:t>
      </w:r>
    </w:p>
    <w:p w14:paraId="28A3929D" w14:textId="77777777" w:rsidR="006D0501" w:rsidRPr="006C61AF" w:rsidRDefault="006D0501" w:rsidP="006D0501">
      <w:pPr>
        <w:bidi/>
        <w:jc w:val="both"/>
        <w:rPr>
          <w:rFonts w:cs="David" w:hint="cs"/>
          <w:rtl/>
        </w:rPr>
      </w:pPr>
    </w:p>
    <w:p w14:paraId="263C621C" w14:textId="77777777" w:rsidR="006D0501" w:rsidRPr="006C61AF" w:rsidRDefault="006D0501" w:rsidP="006D0501">
      <w:pPr>
        <w:bidi/>
        <w:jc w:val="both"/>
        <w:rPr>
          <w:rFonts w:cs="David" w:hint="cs"/>
          <w:rtl/>
        </w:rPr>
      </w:pPr>
      <w:r w:rsidRPr="006C61AF">
        <w:rPr>
          <w:rFonts w:cs="David" w:hint="cs"/>
          <w:rtl/>
        </w:rPr>
        <w:tab/>
        <w:t xml:space="preserve">יש היום 1,600 קווי שירות בתחבורה ציבורית, ולכל אחד יש המאפיינים שלו. אנחנו ניסינו לקחת את המכנה המשותף של כל מה שהיינו רוצים ממפעיל תחבורה ציבורית במדינת ישראל שיהיה לו כבסיס לכל הקווים שהוא לא יפעיל. </w:t>
      </w:r>
    </w:p>
    <w:p w14:paraId="758C942D" w14:textId="77777777" w:rsidR="006D0501" w:rsidRPr="006C61AF" w:rsidRDefault="006D0501" w:rsidP="006D0501">
      <w:pPr>
        <w:bidi/>
        <w:jc w:val="both"/>
        <w:rPr>
          <w:rFonts w:cs="David" w:hint="cs"/>
          <w:rtl/>
        </w:rPr>
      </w:pPr>
    </w:p>
    <w:p w14:paraId="2D1D718B" w14:textId="77777777" w:rsidR="006D0501" w:rsidRPr="006C61AF" w:rsidRDefault="006D0501" w:rsidP="006D0501">
      <w:pPr>
        <w:bidi/>
        <w:jc w:val="both"/>
        <w:rPr>
          <w:rFonts w:cs="David" w:hint="cs"/>
          <w:rtl/>
        </w:rPr>
      </w:pPr>
      <w:r w:rsidRPr="006C61AF">
        <w:rPr>
          <w:rFonts w:cs="David" w:hint="cs"/>
          <w:rtl/>
        </w:rPr>
        <w:tab/>
        <w:t xml:space="preserve">אפשרנו לעצמנו לעשות כמה סוגים של רישיון מפעיל כי יש אשכולות פעילות שמצריכים התייחסות קצת שונה. </w:t>
      </w:r>
    </w:p>
    <w:p w14:paraId="5D99AA40" w14:textId="77777777" w:rsidR="006D0501" w:rsidRPr="006C61AF" w:rsidRDefault="006D0501" w:rsidP="006D0501">
      <w:pPr>
        <w:bidi/>
        <w:jc w:val="both"/>
        <w:rPr>
          <w:rFonts w:cs="David" w:hint="cs"/>
          <w:rtl/>
        </w:rPr>
      </w:pPr>
    </w:p>
    <w:p w14:paraId="6B254166" w14:textId="77777777" w:rsidR="006D0501" w:rsidRPr="006C61AF" w:rsidRDefault="006D0501" w:rsidP="006D0501">
      <w:pPr>
        <w:bidi/>
        <w:ind w:firstLine="720"/>
        <w:jc w:val="both"/>
        <w:rPr>
          <w:rFonts w:cs="David" w:hint="cs"/>
          <w:rtl/>
        </w:rPr>
      </w:pPr>
      <w:r w:rsidRPr="006C61AF">
        <w:rPr>
          <w:rFonts w:cs="David" w:hint="cs"/>
          <w:rtl/>
        </w:rPr>
        <w:t xml:space="preserve">תנאי הסף של רישיון מפעיל </w:t>
      </w:r>
      <w:r w:rsidRPr="006C61AF">
        <w:rPr>
          <w:rFonts w:cs="David"/>
          <w:rtl/>
        </w:rPr>
        <w:t>–</w:t>
      </w:r>
      <w:r w:rsidRPr="006C61AF">
        <w:rPr>
          <w:rFonts w:cs="David" w:hint="cs"/>
          <w:rtl/>
        </w:rPr>
        <w:t xml:space="preserve"> ניסיון בהפעלת נסיעות בשכר וגם נגדיר בעלי תפקידים מסוימים שחייב להיות להם ניסיון בהפעלת נסיעות בשכר; כמובן, האיתנות הפיננסית של הארגון. אנחנו מדברים על אמצעים שיאפשרו מערכות בקרה ואכיפה וגם ניהול צי רכב ודברים כאלה שמבחינתנו יהיו הבסיס לכל מפעיל תחבורה ציבורית. כמובן, קיומן של מערכות מידע לציבור, כרטוס חכם ואמצעים אלקטרוניים.</w:t>
      </w:r>
    </w:p>
    <w:p w14:paraId="0F4AD254" w14:textId="77777777" w:rsidR="006D0501" w:rsidRPr="006C61AF" w:rsidRDefault="006D0501" w:rsidP="006D0501">
      <w:pPr>
        <w:bidi/>
        <w:ind w:firstLine="720"/>
        <w:jc w:val="both"/>
        <w:rPr>
          <w:rFonts w:cs="David" w:hint="cs"/>
          <w:rtl/>
        </w:rPr>
      </w:pPr>
    </w:p>
    <w:p w14:paraId="4473A620" w14:textId="77777777" w:rsidR="006D0501" w:rsidRPr="006C61AF" w:rsidRDefault="006D0501" w:rsidP="006D0501">
      <w:pPr>
        <w:bidi/>
        <w:ind w:firstLine="720"/>
        <w:jc w:val="both"/>
        <w:rPr>
          <w:rFonts w:cs="David" w:hint="cs"/>
          <w:rtl/>
        </w:rPr>
      </w:pPr>
      <w:r w:rsidRPr="006C61AF">
        <w:rPr>
          <w:rFonts w:cs="David" w:hint="cs"/>
          <w:rtl/>
        </w:rPr>
        <w:t>אנחנו ניגע בזה כשנעבור על החוק, אבל היה חשוב לנו גם להדגיש שמה שמהווה תנאי סף לרישיון הוא גם תנאי לשמירה על הרישיון כדי שזה לא יהיה שפעם אחת עוברים וזהו. עשינו את שינויי הנוסח המתבקשים. למשל, אם אמרנו בהתחלה שתנאי הסף לקבלת רישיון מפעיל הוא מי שיש לו רק האמצעים לאפשר כרטוס חכם, אז מי שאחרי זה לא מאפשר את השימוש באמצעים הללו יאבד את רישיון המפעיל שלו. זאת אומרת אנחנו לא רק כדי שזה יהיה שם, אלא כדי שזה יאפשר את השימוש. זה גם חלק אינטגרלי מהחוק.</w:t>
      </w:r>
    </w:p>
    <w:p w14:paraId="23B8E9A7" w14:textId="77777777" w:rsidR="006D0501" w:rsidRPr="006C61AF" w:rsidRDefault="006D0501" w:rsidP="006D0501">
      <w:pPr>
        <w:bidi/>
        <w:ind w:firstLine="720"/>
        <w:jc w:val="both"/>
        <w:rPr>
          <w:rFonts w:cs="David" w:hint="cs"/>
          <w:rtl/>
        </w:rPr>
      </w:pPr>
    </w:p>
    <w:p w14:paraId="07E85ED9" w14:textId="77777777" w:rsidR="006D0501" w:rsidRPr="006C61AF" w:rsidRDefault="006D0501" w:rsidP="006D0501">
      <w:pPr>
        <w:bidi/>
        <w:rPr>
          <w:rFonts w:cs="David"/>
          <w:rtl/>
        </w:rPr>
      </w:pPr>
      <w:r w:rsidRPr="006C61AF">
        <w:rPr>
          <w:rFonts w:cs="David" w:hint="cs"/>
          <w:rtl/>
        </w:rPr>
        <w:t xml:space="preserve">דיברנו על כך שנעשה כמה סוגי רישיונות מפעיל שיתעסקו קצת בגודל האשכול. אין דין אשכול שיש בו אולי 300 אוטובוסים כאשכול שיש בו 80 אוטובוסים. זה מצריך איתנות פיננסית אחרת, מערכות אחרות, וכמובן, יותר אוטובוסים וכדומה.  </w:t>
      </w:r>
      <w:r w:rsidRPr="006C61AF">
        <w:rPr>
          <w:rFonts w:cs="David"/>
          <w:rtl/>
        </w:rPr>
        <w:t xml:space="preserve">גם הרכבי אוכלוסייה: אנחנו יודעים שיש אוכלוסיות עם צרכים </w:t>
      </w:r>
      <w:bookmarkStart w:id="0" w:name="_ETM_Q1_895802"/>
      <w:bookmarkEnd w:id="0"/>
      <w:r w:rsidRPr="006C61AF">
        <w:rPr>
          <w:rFonts w:cs="David"/>
          <w:rtl/>
        </w:rPr>
        <w:t xml:space="preserve">מיוחדים שדורשים את יכולת הגמישות. למשל אוכלוסייה חרדית  סביב </w:t>
      </w:r>
      <w:bookmarkStart w:id="1" w:name="_ETM_Q1_901319"/>
      <w:bookmarkEnd w:id="1"/>
      <w:r w:rsidRPr="006C61AF">
        <w:rPr>
          <w:rFonts w:cs="David"/>
          <w:rtl/>
        </w:rPr>
        <w:t xml:space="preserve">השבתות והחגים, ולהכפיל את מספר האוטובוסים. זה מצריך מלאי אוטובוסים </w:t>
      </w:r>
      <w:bookmarkStart w:id="2" w:name="_ETM_Q1_905067"/>
      <w:bookmarkEnd w:id="2"/>
      <w:r w:rsidRPr="006C61AF">
        <w:rPr>
          <w:rFonts w:cs="David"/>
          <w:rtl/>
        </w:rPr>
        <w:t xml:space="preserve">אחר ולא כל אחד יכול לעמוד בזה. לכן עשינו את </w:t>
      </w:r>
      <w:bookmarkStart w:id="3" w:name="_ETM_Q1_909966"/>
      <w:bookmarkEnd w:id="3"/>
      <w:r w:rsidRPr="006C61AF">
        <w:rPr>
          <w:rFonts w:cs="David"/>
          <w:rtl/>
        </w:rPr>
        <w:t xml:space="preserve">האפשרות שנתקין כמה סוגים של רישיונות מפעיל. כמובן, למפקח על התעבורה יש זכות לבטל רישיון. זה לא רק ביטול רישיון שהמשמעות היא, כמובן, שאי אפשר יותר להפעיל קווי שירות, אלא גם הגבלת הרישיון וסנקציות ביניים כדי שזה יהיה משהו יעיל. </w:t>
      </w:r>
    </w:p>
    <w:p w14:paraId="788B60A1" w14:textId="77777777" w:rsidR="006D0501" w:rsidRPr="006C61AF" w:rsidRDefault="006D0501" w:rsidP="006D0501">
      <w:pPr>
        <w:bidi/>
        <w:rPr>
          <w:rFonts w:cs="David"/>
          <w:rtl/>
        </w:rPr>
      </w:pPr>
    </w:p>
    <w:p w14:paraId="1606EA5D" w14:textId="77777777" w:rsidR="006D0501" w:rsidRPr="006C61AF" w:rsidRDefault="006D0501" w:rsidP="006D0501">
      <w:pPr>
        <w:bidi/>
        <w:rPr>
          <w:rFonts w:cs="David"/>
          <w:rtl/>
        </w:rPr>
      </w:pPr>
      <w:r w:rsidRPr="006C61AF">
        <w:rPr>
          <w:rFonts w:cs="David"/>
          <w:rtl/>
        </w:rPr>
        <w:t xml:space="preserve">לסיכום, אנחנו מדברים על רישיונות המפעיל כמה שיגדיר את תנאי </w:t>
      </w:r>
      <w:bookmarkStart w:id="4" w:name="_ETM_Q1_924631"/>
      <w:bookmarkEnd w:id="4"/>
      <w:r w:rsidRPr="006C61AF">
        <w:rPr>
          <w:rFonts w:cs="David"/>
          <w:rtl/>
        </w:rPr>
        <w:t>הסף להפעלת קווי שירות באופן כללי. זה קצת דומה ל-</w:t>
      </w:r>
      <w:r w:rsidRPr="006C61AF">
        <w:rPr>
          <w:rFonts w:cs="David"/>
        </w:rPr>
        <w:t>PQ</w:t>
      </w:r>
      <w:r w:rsidRPr="006C61AF">
        <w:rPr>
          <w:rFonts w:cs="David"/>
          <w:rtl/>
        </w:rPr>
        <w:t xml:space="preserve">, אבל משלים לזה במובן הרגולטורי, זה לא רק הליך חוזי. הוא יאפשר יצירת סטנדרטים בתחבורה הציבורית. שוב, היום יש לנו חמישה עשר מפעילים, ואנחנו לא יודעים כל כך </w:t>
      </w:r>
      <w:bookmarkStart w:id="5" w:name="_ETM_Q1_944104"/>
      <w:bookmarkEnd w:id="5"/>
      <w:r w:rsidRPr="006C61AF">
        <w:rPr>
          <w:rFonts w:cs="David"/>
          <w:rtl/>
        </w:rPr>
        <w:t xml:space="preserve">כמה יתוספו, יש לנו כבר מפעיל מחו"ל שרוצה להצטרף למכרזים הבאים, וחשוב שתהיה יכולת לממשלה להגדיר את הסטנדרט בבת אחת ולא במשא ומתן מול כל חמישה עשר </w:t>
      </w:r>
      <w:bookmarkStart w:id="6" w:name="_ETM_Q1_959942"/>
      <w:bookmarkEnd w:id="6"/>
      <w:r w:rsidRPr="006C61AF">
        <w:rPr>
          <w:rFonts w:cs="David"/>
          <w:rtl/>
        </w:rPr>
        <w:t xml:space="preserve">המפעילים. אנחנו בכלל זה הופכים את הכלים הקיימים של המפקח על התעבורה שהם כלים חוזיים, לכלים מנהליים, וזה בא לידי ביטוי בקביעה למי מגיע רישיון מפעיל, באיזה </w:t>
      </w:r>
      <w:bookmarkStart w:id="7" w:name="_ETM_Q1_975654"/>
      <w:bookmarkEnd w:id="7"/>
      <w:r w:rsidRPr="006C61AF">
        <w:rPr>
          <w:rFonts w:cs="David"/>
          <w:rtl/>
        </w:rPr>
        <w:t>תנאים הוא יכול להפעיל ובאלו תנאים הוא שומר על הרישיון</w:t>
      </w:r>
      <w:bookmarkStart w:id="8" w:name="_ETM_Q1_978335"/>
      <w:bookmarkEnd w:id="8"/>
      <w:r w:rsidRPr="006C61AF">
        <w:rPr>
          <w:rFonts w:cs="David"/>
          <w:rtl/>
        </w:rPr>
        <w:t xml:space="preserve">. רישיון מפעיל הוא כלי חשוב ליצירת האחידות בענף התחבורה הציבורית ולשיפור רמת השירות. בהערת אגב אני אגיד שלעולם שלעולם שאנחנו רוצים ללכת אליו של </w:t>
      </w:r>
      <w:bookmarkStart w:id="9" w:name="_ETM_Q1_985447"/>
      <w:bookmarkEnd w:id="9"/>
      <w:r w:rsidRPr="006C61AF">
        <w:rPr>
          <w:rFonts w:cs="David"/>
          <w:rtl/>
        </w:rPr>
        <w:t>רשויות תחבורה מטרופוליניות יש עוד משמעות לזה, שיש  סטנדרטיזציה בתחום ועכשיו כדי לאפשר לרשויות האחרות להמשיך עם זה.</w:t>
      </w:r>
    </w:p>
    <w:p w14:paraId="2259BE97" w14:textId="77777777" w:rsidR="006D0501" w:rsidRPr="006C61AF" w:rsidRDefault="006D0501" w:rsidP="006D0501">
      <w:pPr>
        <w:bidi/>
        <w:rPr>
          <w:rFonts w:cs="David"/>
          <w:rtl/>
        </w:rPr>
      </w:pPr>
      <w:bookmarkStart w:id="10" w:name="_ETM_Q1_1003107"/>
      <w:bookmarkEnd w:id="10"/>
    </w:p>
    <w:p w14:paraId="67F1614C" w14:textId="77777777" w:rsidR="006D0501" w:rsidRPr="006C61AF" w:rsidRDefault="006D0501" w:rsidP="006D0501">
      <w:pPr>
        <w:bidi/>
        <w:rPr>
          <w:rFonts w:cs="David"/>
          <w:rtl/>
        </w:rPr>
      </w:pPr>
      <w:bookmarkStart w:id="11" w:name="_ETM_Q1_1003294"/>
      <w:bookmarkEnd w:id="11"/>
      <w:r w:rsidRPr="006C61AF">
        <w:rPr>
          <w:rFonts w:cs="David"/>
          <w:rtl/>
        </w:rPr>
        <w:t xml:space="preserve"> הכרטיס החכם שהוא החלק השני של הצעת החוק שמונחת לפנינו באה להסדיר את נושא הכרטיס החכם. גם פה, אחרי שכבר התחלנו בהנפקה של כרטיס חכם, בעיקר בגוש דן, ששם הפצנו כבר למעלה מ-500 אלף כרטיסים שמשתמשים בהם יום-יום. אנחנו מתכננים </w:t>
      </w:r>
      <w:bookmarkStart w:id="12" w:name="_ETM_Q1_1026910"/>
      <w:bookmarkEnd w:id="12"/>
      <w:r w:rsidRPr="006C61AF">
        <w:rPr>
          <w:rFonts w:cs="David"/>
          <w:rtl/>
        </w:rPr>
        <w:t>לסיים עד סוף שנה זאת את הכרטיס החכם בכל הארץ</w:t>
      </w:r>
      <w:bookmarkStart w:id="13" w:name="_ETM_Q1_1024744"/>
      <w:bookmarkEnd w:id="13"/>
      <w:r w:rsidRPr="006C61AF">
        <w:rPr>
          <w:rFonts w:cs="David"/>
          <w:rtl/>
        </w:rPr>
        <w:t>, וזה לא יהיה רק אזור גוש דן ואזורים נוספים</w:t>
      </w:r>
      <w:bookmarkStart w:id="14" w:name="_ETM_Q1_1028784"/>
      <w:bookmarkEnd w:id="14"/>
      <w:r w:rsidRPr="006C61AF">
        <w:rPr>
          <w:rFonts w:cs="David"/>
          <w:rtl/>
        </w:rPr>
        <w:t xml:space="preserve">, אלא גם ירושלים, צפון דרום – כל הארץ. בעקבות המעבר לכרטיס חכם וכדי </w:t>
      </w:r>
      <w:bookmarkStart w:id="15" w:name="_ETM_Q1_1039647"/>
      <w:bookmarkEnd w:id="15"/>
      <w:r w:rsidRPr="006C61AF">
        <w:rPr>
          <w:rFonts w:cs="David"/>
          <w:rtl/>
        </w:rPr>
        <w:t xml:space="preserve">להפיק מהם את התועלת שאנחנו רוצים להפיק מהם אנחנו צריכים להקים מסלקה וליצור </w:t>
      </w:r>
      <w:bookmarkStart w:id="16" w:name="_ETM_Q1_1044377"/>
      <w:bookmarkEnd w:id="16"/>
      <w:r w:rsidRPr="006C61AF">
        <w:rPr>
          <w:rFonts w:cs="David"/>
          <w:rtl/>
        </w:rPr>
        <w:t xml:space="preserve">הסדרי סליקה בין מפעילים. דוגמה אחת לכך היא הרכבת הקלה בירושלים שתפעל פה בלב ירושלים כשאגד יהיה המפעיל מסביב, </w:t>
      </w:r>
      <w:bookmarkStart w:id="17" w:name="_ETM_Q1_1051516"/>
      <w:bookmarkEnd w:id="17"/>
      <w:r w:rsidRPr="006C61AF">
        <w:rPr>
          <w:rFonts w:cs="David"/>
          <w:rtl/>
        </w:rPr>
        <w:t xml:space="preserve">ואולי גם בתוך המפעיל. אבל זה בכל מקרה דורש הסדרים כדי שיידעו איך להתחשבן בכרטיס משותף. בגוש דן הבעיה היא </w:t>
      </w:r>
      <w:bookmarkStart w:id="18" w:name="_ETM_Q1_1059327"/>
      <w:bookmarkEnd w:id="18"/>
      <w:r w:rsidRPr="006C61AF">
        <w:rPr>
          <w:rFonts w:cs="David"/>
          <w:rtl/>
        </w:rPr>
        <w:t xml:space="preserve">יותר חמורה – יש שם בערך שבעה או שמונה מפעילים </w:t>
      </w:r>
      <w:bookmarkStart w:id="19" w:name="_ETM_Q1_1064665"/>
      <w:bookmarkEnd w:id="19"/>
      <w:r w:rsidRPr="006C61AF">
        <w:rPr>
          <w:rFonts w:cs="David"/>
          <w:rtl/>
        </w:rPr>
        <w:t xml:space="preserve">שאנחנו נרצה שלנוסע לא יהיה אכפת עם איזה מפעיל הוא נוסע, אלא שיוכל לנסוע עם כרטיס וזהו. לכן נצטרך </w:t>
      </w:r>
      <w:bookmarkStart w:id="20" w:name="_ETM_Q1_1074021"/>
      <w:bookmarkEnd w:id="20"/>
      <w:r w:rsidRPr="006C61AF">
        <w:rPr>
          <w:rFonts w:cs="David"/>
          <w:rtl/>
        </w:rPr>
        <w:t xml:space="preserve">לדעת איך להתחשבן בין המפעילים. </w:t>
      </w:r>
    </w:p>
    <w:p w14:paraId="322E9486" w14:textId="77777777" w:rsidR="006D0501" w:rsidRPr="006C61AF" w:rsidRDefault="006D0501" w:rsidP="006D0501">
      <w:pPr>
        <w:bidi/>
        <w:rPr>
          <w:rFonts w:cs="David"/>
          <w:rtl/>
        </w:rPr>
      </w:pPr>
    </w:p>
    <w:p w14:paraId="4004B272" w14:textId="77777777" w:rsidR="006D0501" w:rsidRPr="006C61AF" w:rsidRDefault="006D0501" w:rsidP="006D0501">
      <w:pPr>
        <w:bidi/>
        <w:rPr>
          <w:rFonts w:cs="David"/>
          <w:rtl/>
        </w:rPr>
      </w:pPr>
      <w:r w:rsidRPr="006C61AF">
        <w:rPr>
          <w:rFonts w:cs="David"/>
          <w:rtl/>
        </w:rPr>
        <w:t xml:space="preserve">הבעיה היא שהיום אין לממשלה סמכות מפורשת להתקין תקנות ולהסדיר את ההסדרים הנדרשים </w:t>
      </w:r>
      <w:bookmarkStart w:id="21" w:name="_ETM_Q1_1085134"/>
      <w:bookmarkEnd w:id="21"/>
      <w:r w:rsidRPr="006C61AF">
        <w:rPr>
          <w:rFonts w:cs="David"/>
          <w:rtl/>
        </w:rPr>
        <w:t xml:space="preserve">כדי לפתור ולנהל את כל המעבר למערך של תשלום אלקטרוני בתחבורה הציבורית. לכן אנחנו מציעים להעניק סמכויות למפקח על התעבורה. אלו הסמכויות שנפגוש אחרי זה בחוק שנדרשים כדי להסדיר את המעבר לכרטוס חכם. אחד זה כל מה שקשור בהנפקת כרטיסים – מי יכול להנפיק לכל </w:t>
      </w:r>
      <w:bookmarkStart w:id="22" w:name="_ETM_Q1_1112875"/>
      <w:bookmarkEnd w:id="22"/>
      <w:r w:rsidRPr="006C61AF">
        <w:rPr>
          <w:rFonts w:cs="David"/>
          <w:rtl/>
        </w:rPr>
        <w:t xml:space="preserve">אזרח כרטיס חכם, איזה סוג דרישות חלים על </w:t>
      </w:r>
      <w:bookmarkStart w:id="23" w:name="_ETM_Q1_1115229"/>
      <w:bookmarkEnd w:id="23"/>
      <w:r w:rsidRPr="006C61AF">
        <w:rPr>
          <w:rFonts w:cs="David"/>
          <w:rtl/>
        </w:rPr>
        <w:t xml:space="preserve">אותו מנפיק. יש פה גם סוגיות מאוד  כבדות של </w:t>
      </w:r>
      <w:bookmarkStart w:id="24" w:name="_ETM_Q1_1118712"/>
      <w:bookmarkEnd w:id="24"/>
      <w:r w:rsidRPr="006C61AF">
        <w:rPr>
          <w:rFonts w:cs="David"/>
          <w:rtl/>
        </w:rPr>
        <w:t xml:space="preserve">ביטחון מידע  והגנה על הפרטיות, ואנחנו ניגע בזה כשנגיע </w:t>
      </w:r>
      <w:bookmarkStart w:id="25" w:name="_ETM_Q1_1119134"/>
      <w:bookmarkEnd w:id="25"/>
      <w:r w:rsidRPr="006C61AF">
        <w:rPr>
          <w:rFonts w:cs="David"/>
          <w:rtl/>
        </w:rPr>
        <w:t xml:space="preserve">לחוק. איזה סוג אחריות נטיל על מי שמנפיק את הכרטיס, </w:t>
      </w:r>
      <w:bookmarkStart w:id="26" w:name="_ETM_Q1_1124793"/>
      <w:bookmarkEnd w:id="26"/>
      <w:r w:rsidRPr="006C61AF">
        <w:rPr>
          <w:rFonts w:cs="David"/>
          <w:rtl/>
        </w:rPr>
        <w:t xml:space="preserve">ואיך אנחנו מונעים מאנשים להשתמש בו לרעה ולעשות מעילות וכדומה. </w:t>
      </w:r>
      <w:bookmarkStart w:id="27" w:name="_ETM_Q1_1135253"/>
      <w:bookmarkEnd w:id="27"/>
      <w:r w:rsidRPr="006C61AF">
        <w:rPr>
          <w:rFonts w:cs="David"/>
          <w:rtl/>
        </w:rPr>
        <w:t xml:space="preserve">אנחנו מדברים על סוגי הכרטיסים עצמם ואלו שירותים </w:t>
      </w:r>
      <w:bookmarkStart w:id="28" w:name="_ETM_Q1_1140938"/>
      <w:bookmarkEnd w:id="28"/>
      <w:r w:rsidRPr="006C61AF">
        <w:rPr>
          <w:rFonts w:cs="David"/>
          <w:rtl/>
        </w:rPr>
        <w:t xml:space="preserve">אפשר יהיה לעשות עם הכרטיס החכם, איך עושים הנחות </w:t>
      </w:r>
      <w:bookmarkStart w:id="29" w:name="_ETM_Q1_1144419"/>
      <w:bookmarkEnd w:id="29"/>
      <w:r w:rsidRPr="006C61AF">
        <w:rPr>
          <w:rFonts w:cs="David"/>
          <w:rtl/>
        </w:rPr>
        <w:t xml:space="preserve">בכרטיס החכם הזה. היום יש גם שאלה איזה סוגי כרטיסים אפשר יהיה לטעון על הכרטיס החכם, למשל, אם זה כרטיסייה, </w:t>
      </w:r>
      <w:bookmarkStart w:id="30" w:name="_ETM_Q1_1146378"/>
      <w:bookmarkEnd w:id="30"/>
      <w:r w:rsidRPr="006C61AF">
        <w:rPr>
          <w:rFonts w:cs="David"/>
          <w:rtl/>
        </w:rPr>
        <w:t xml:space="preserve">"חופשי-חודשי" – אמור בסוף להיות הכול, אבל גם </w:t>
      </w:r>
      <w:bookmarkStart w:id="31" w:name="_ETM_Q1_1149957"/>
      <w:bookmarkEnd w:id="31"/>
      <w:r w:rsidRPr="006C61AF">
        <w:rPr>
          <w:rFonts w:cs="David"/>
          <w:rtl/>
        </w:rPr>
        <w:t xml:space="preserve">זה צריך להסדיר בצורה מסודרת. </w:t>
      </w:r>
    </w:p>
    <w:p w14:paraId="0F3E8A1F" w14:textId="77777777" w:rsidR="006D0501" w:rsidRPr="006C61AF" w:rsidRDefault="006D0501" w:rsidP="006D0501">
      <w:pPr>
        <w:bidi/>
        <w:rPr>
          <w:rFonts w:cs="David"/>
          <w:u w:val="single"/>
          <w:rtl/>
        </w:rPr>
      </w:pPr>
      <w:bookmarkStart w:id="32" w:name="_ETM_Q1_1159460"/>
      <w:bookmarkEnd w:id="32"/>
    </w:p>
    <w:p w14:paraId="6D457E68" w14:textId="77777777" w:rsidR="006D0501" w:rsidRPr="006C61AF" w:rsidRDefault="006D0501" w:rsidP="006D0501">
      <w:pPr>
        <w:bidi/>
        <w:rPr>
          <w:rFonts w:cs="David"/>
          <w:rtl/>
        </w:rPr>
      </w:pPr>
      <w:bookmarkStart w:id="33" w:name="_ETM_Q1_1159647"/>
      <w:bookmarkEnd w:id="33"/>
      <w:r w:rsidRPr="006C61AF">
        <w:rPr>
          <w:rFonts w:cs="David"/>
          <w:rtl/>
        </w:rPr>
        <w:t xml:space="preserve">כמו שאמרתי קודם, אנחנו צריכים את הסמכות המשלימה לזה כדי ליצור הסדרי סליקה בין המפעילים כדי שנשיג את כל התפוקות שאנחנו רוצים מאותו כרטיס חכם. </w:t>
      </w:r>
      <w:bookmarkStart w:id="34" w:name="_ETM_Q1_1171394"/>
      <w:bookmarkEnd w:id="34"/>
    </w:p>
    <w:p w14:paraId="1E0F4FFF" w14:textId="77777777" w:rsidR="006D0501" w:rsidRPr="006C61AF" w:rsidRDefault="006D0501" w:rsidP="006D0501">
      <w:pPr>
        <w:bidi/>
        <w:rPr>
          <w:rFonts w:cs="David"/>
          <w:rtl/>
        </w:rPr>
      </w:pPr>
      <w:bookmarkStart w:id="35" w:name="_ETM_Q1_1173331"/>
      <w:bookmarkEnd w:id="35"/>
    </w:p>
    <w:p w14:paraId="4C7CB8FC" w14:textId="77777777" w:rsidR="006D0501" w:rsidRPr="006C61AF" w:rsidRDefault="006D0501" w:rsidP="006D0501">
      <w:pPr>
        <w:bidi/>
        <w:rPr>
          <w:rFonts w:cs="David"/>
          <w:rtl/>
        </w:rPr>
      </w:pPr>
      <w:bookmarkStart w:id="36" w:name="_ETM_Q1_1173517"/>
      <w:bookmarkEnd w:id="36"/>
      <w:r w:rsidRPr="006C61AF">
        <w:rPr>
          <w:rFonts w:cs="David"/>
          <w:rtl/>
        </w:rPr>
        <w:t xml:space="preserve">אנחנו מדברים על מרכזי שירות: מעין </w:t>
      </w:r>
      <w:r w:rsidRPr="006C61AF">
        <w:rPr>
          <w:rFonts w:cs="David"/>
        </w:rPr>
        <w:t>back office</w:t>
      </w:r>
      <w:r w:rsidRPr="006C61AF">
        <w:rPr>
          <w:rFonts w:cs="David"/>
          <w:rtl/>
        </w:rPr>
        <w:t xml:space="preserve"> שיכול לפתור </w:t>
      </w:r>
      <w:bookmarkStart w:id="37" w:name="_ETM_Q1_1172351"/>
      <w:bookmarkEnd w:id="37"/>
      <w:r w:rsidRPr="006C61AF">
        <w:rPr>
          <w:rFonts w:cs="David"/>
          <w:rtl/>
        </w:rPr>
        <w:t xml:space="preserve">בעיות לאזרח התמים שהיום יש לו כרטיס חכם ומחר הוא </w:t>
      </w:r>
      <w:bookmarkStart w:id="38" w:name="_ETM_Q1_1180103"/>
      <w:bookmarkEnd w:id="38"/>
      <w:r w:rsidRPr="006C61AF">
        <w:rPr>
          <w:rFonts w:cs="David"/>
          <w:rtl/>
        </w:rPr>
        <w:t xml:space="preserve">מאבד אותו ולא יודע כמה כסף נשאר לו – </w:t>
      </w:r>
      <w:bookmarkStart w:id="39" w:name="_ETM_Q1_1182270"/>
      <w:bookmarkEnd w:id="39"/>
      <w:r w:rsidRPr="006C61AF">
        <w:rPr>
          <w:rFonts w:cs="David"/>
          <w:rtl/>
        </w:rPr>
        <w:t xml:space="preserve">אלף ואחת בעיות אחרות שיכולות לצוץ, והוא צריך שירות. </w:t>
      </w:r>
      <w:bookmarkStart w:id="40" w:name="_ETM_Q1_1186225"/>
      <w:bookmarkEnd w:id="40"/>
      <w:r w:rsidRPr="006C61AF">
        <w:rPr>
          <w:rFonts w:cs="David"/>
          <w:rtl/>
        </w:rPr>
        <w:t xml:space="preserve">זה מרכז השירות שאנחנו רוצים ליצור ולהבהיר למפעילים </w:t>
      </w:r>
      <w:bookmarkStart w:id="41" w:name="_ETM_Q1_1191118"/>
      <w:bookmarkEnd w:id="41"/>
      <w:r w:rsidRPr="006C61AF">
        <w:rPr>
          <w:rFonts w:cs="David"/>
          <w:rtl/>
        </w:rPr>
        <w:t xml:space="preserve">מהם התנאים המינימליים שצריכים להיות למרכז שירות כזה. </w:t>
      </w:r>
    </w:p>
    <w:p w14:paraId="67D18318" w14:textId="77777777" w:rsidR="006D0501" w:rsidRPr="006C61AF" w:rsidRDefault="006D0501" w:rsidP="006D0501">
      <w:pPr>
        <w:bidi/>
        <w:rPr>
          <w:rFonts w:cs="David"/>
          <w:rtl/>
        </w:rPr>
      </w:pPr>
    </w:p>
    <w:p w14:paraId="6B9F30F8" w14:textId="77777777" w:rsidR="006D0501" w:rsidRPr="006C61AF" w:rsidRDefault="006D0501" w:rsidP="006D0501">
      <w:pPr>
        <w:bidi/>
        <w:rPr>
          <w:rFonts w:cs="David"/>
          <w:u w:val="single"/>
          <w:rtl/>
        </w:rPr>
      </w:pPr>
      <w:r w:rsidRPr="006C61AF">
        <w:rPr>
          <w:rFonts w:cs="David"/>
          <w:u w:val="single"/>
          <w:rtl/>
        </w:rPr>
        <w:t>היו"ר יריב לוין:</w:t>
      </w:r>
    </w:p>
    <w:p w14:paraId="55268098" w14:textId="77777777" w:rsidR="006D0501" w:rsidRPr="006C61AF" w:rsidRDefault="006D0501" w:rsidP="006D0501">
      <w:pPr>
        <w:bidi/>
        <w:rPr>
          <w:rFonts w:cs="David"/>
          <w:u w:val="single"/>
          <w:rtl/>
        </w:rPr>
      </w:pPr>
    </w:p>
    <w:p w14:paraId="412033A4" w14:textId="77777777" w:rsidR="006D0501" w:rsidRPr="006C61AF" w:rsidRDefault="006D0501" w:rsidP="006D0501">
      <w:pPr>
        <w:bidi/>
        <w:ind w:firstLine="720"/>
        <w:rPr>
          <w:rFonts w:cs="David"/>
          <w:rtl/>
        </w:rPr>
      </w:pPr>
      <w:r w:rsidRPr="006C61AF">
        <w:rPr>
          <w:rFonts w:cs="David"/>
          <w:rtl/>
        </w:rPr>
        <w:t xml:space="preserve">אתם לא רוצים לשלב אותו בתוך מרכזי המידע? שתהיה כתובת אחת שאליה פונים בכל הנושאים? </w:t>
      </w:r>
    </w:p>
    <w:p w14:paraId="0B69EE0D" w14:textId="77777777" w:rsidR="006D0501" w:rsidRPr="006C61AF" w:rsidRDefault="006D0501" w:rsidP="006D0501">
      <w:pPr>
        <w:bidi/>
        <w:rPr>
          <w:rFonts w:cs="David"/>
          <w:rtl/>
        </w:rPr>
      </w:pPr>
      <w:bookmarkStart w:id="42" w:name="_ETM_Q1_1205542"/>
      <w:bookmarkStart w:id="43" w:name="_ETM_Q1_1205665"/>
      <w:bookmarkEnd w:id="42"/>
      <w:bookmarkEnd w:id="43"/>
    </w:p>
    <w:p w14:paraId="79DE2988" w14:textId="77777777" w:rsidR="006D0501" w:rsidRPr="006C61AF" w:rsidRDefault="006D0501" w:rsidP="006D0501">
      <w:pPr>
        <w:bidi/>
        <w:rPr>
          <w:rFonts w:cs="David"/>
          <w:u w:val="single"/>
          <w:rtl/>
        </w:rPr>
      </w:pPr>
      <w:r w:rsidRPr="006C61AF">
        <w:rPr>
          <w:rFonts w:cs="David"/>
          <w:u w:val="single"/>
          <w:rtl/>
        </w:rPr>
        <w:t>קריאה:</w:t>
      </w:r>
    </w:p>
    <w:p w14:paraId="5AEC4B2E" w14:textId="77777777" w:rsidR="006D0501" w:rsidRPr="006C61AF" w:rsidRDefault="006D0501" w:rsidP="006D0501">
      <w:pPr>
        <w:bidi/>
        <w:rPr>
          <w:rFonts w:cs="David"/>
          <w:rtl/>
        </w:rPr>
      </w:pPr>
    </w:p>
    <w:p w14:paraId="360CF875" w14:textId="77777777" w:rsidR="006D0501" w:rsidRPr="006C61AF" w:rsidRDefault="006D0501" w:rsidP="006D0501">
      <w:pPr>
        <w:bidi/>
        <w:rPr>
          <w:rFonts w:cs="David"/>
          <w:rtl/>
        </w:rPr>
      </w:pPr>
      <w:r w:rsidRPr="006C61AF">
        <w:rPr>
          <w:rFonts w:cs="David"/>
          <w:rtl/>
        </w:rPr>
        <w:tab/>
        <w:t>זאת שאלה אחרת.</w:t>
      </w:r>
    </w:p>
    <w:p w14:paraId="2AA464B1" w14:textId="77777777" w:rsidR="006D0501" w:rsidRPr="006C61AF" w:rsidRDefault="006D0501" w:rsidP="006D0501">
      <w:pPr>
        <w:bidi/>
        <w:rPr>
          <w:rFonts w:cs="David"/>
          <w:rtl/>
        </w:rPr>
      </w:pPr>
    </w:p>
    <w:p w14:paraId="7FB79903" w14:textId="77777777" w:rsidR="006D0501" w:rsidRPr="006C61AF" w:rsidRDefault="006D0501" w:rsidP="006D0501">
      <w:pPr>
        <w:pStyle w:val="af"/>
        <w:keepNext/>
        <w:rPr>
          <w:rFonts w:cs="David"/>
          <w:b w:val="0"/>
          <w:bCs w:val="0"/>
          <w:sz w:val="24"/>
          <w:szCs w:val="24"/>
          <w:rtl/>
        </w:rPr>
      </w:pPr>
      <w:r w:rsidRPr="006C61AF">
        <w:rPr>
          <w:rFonts w:cs="David"/>
          <w:b w:val="0"/>
          <w:bCs w:val="0"/>
          <w:sz w:val="24"/>
          <w:szCs w:val="24"/>
          <w:rtl/>
        </w:rPr>
        <w:t>היו"ר יריב לוין:</w:t>
      </w:r>
    </w:p>
    <w:p w14:paraId="41760991" w14:textId="77777777" w:rsidR="006D0501" w:rsidRDefault="006D0501" w:rsidP="006D0501">
      <w:pPr>
        <w:bidi/>
        <w:rPr>
          <w:rFonts w:ascii="Arial" w:hAnsi="Arial" w:cs="David" w:hint="cs"/>
          <w:b/>
          <w:bCs/>
          <w:u w:val="single"/>
          <w:rtl/>
        </w:rPr>
      </w:pPr>
    </w:p>
    <w:p w14:paraId="6859D4B8" w14:textId="77777777" w:rsidR="006D0501" w:rsidRPr="006C61AF" w:rsidRDefault="006D0501" w:rsidP="006D0501">
      <w:pPr>
        <w:bidi/>
        <w:ind w:firstLine="720"/>
        <w:rPr>
          <w:rFonts w:cs="David"/>
          <w:rtl/>
        </w:rPr>
      </w:pPr>
      <w:r w:rsidRPr="006C61AF">
        <w:rPr>
          <w:rFonts w:cs="David"/>
          <w:rtl/>
        </w:rPr>
        <w:t>אני לא נכנס לעניין הטכנולוגי, אני מדבר מהכיוון של האזרח</w:t>
      </w:r>
      <w:r w:rsidRPr="006C61AF">
        <w:rPr>
          <w:rFonts w:cs="David" w:hint="cs"/>
          <w:rtl/>
        </w:rPr>
        <w:t>, שהוא י</w:t>
      </w:r>
      <w:r w:rsidRPr="006C61AF">
        <w:rPr>
          <w:rFonts w:cs="David"/>
          <w:rtl/>
        </w:rPr>
        <w:t>ודע ש</w:t>
      </w:r>
      <w:r w:rsidRPr="006C61AF">
        <w:rPr>
          <w:rFonts w:cs="David" w:hint="cs"/>
          <w:rtl/>
        </w:rPr>
        <w:t>ב</w:t>
      </w:r>
      <w:r w:rsidRPr="006C61AF">
        <w:rPr>
          <w:rFonts w:cs="David"/>
          <w:rtl/>
        </w:rPr>
        <w:t xml:space="preserve">כל עניין שיש לו </w:t>
      </w:r>
      <w:r w:rsidRPr="006C61AF">
        <w:rPr>
          <w:rFonts w:cs="David" w:hint="cs"/>
          <w:rtl/>
        </w:rPr>
        <w:t xml:space="preserve">שנוגע לשירות של התחבורה </w:t>
      </w:r>
      <w:bookmarkStart w:id="44" w:name="_ETM_Q1_1206760"/>
      <w:bookmarkEnd w:id="44"/>
      <w:r w:rsidRPr="006C61AF">
        <w:rPr>
          <w:rFonts w:cs="David" w:hint="cs"/>
          <w:rtl/>
        </w:rPr>
        <w:t xml:space="preserve">הציבורית </w:t>
      </w:r>
      <w:r w:rsidRPr="006C61AF">
        <w:rPr>
          <w:rFonts w:cs="David"/>
          <w:rtl/>
        </w:rPr>
        <w:t>הוא הולך לאותו מקום.</w:t>
      </w:r>
    </w:p>
    <w:p w14:paraId="594276E7" w14:textId="77777777" w:rsidR="006D0501" w:rsidRPr="006C61AF" w:rsidRDefault="006D0501" w:rsidP="006D0501">
      <w:pPr>
        <w:bidi/>
        <w:rPr>
          <w:rFonts w:cs="David"/>
          <w:rtl/>
        </w:rPr>
      </w:pPr>
    </w:p>
    <w:p w14:paraId="65D85083" w14:textId="77777777" w:rsidR="006D0501" w:rsidRPr="006C61AF" w:rsidRDefault="006D0501" w:rsidP="006D0501">
      <w:pPr>
        <w:bidi/>
        <w:rPr>
          <w:rFonts w:cs="David"/>
          <w:rtl/>
        </w:rPr>
      </w:pPr>
      <w:r w:rsidRPr="006C61AF">
        <w:rPr>
          <w:rFonts w:cs="David"/>
          <w:u w:val="single"/>
          <w:rtl/>
        </w:rPr>
        <w:t>יהודה אלבז:</w:t>
      </w:r>
    </w:p>
    <w:p w14:paraId="36958E34" w14:textId="77777777" w:rsidR="006D0501" w:rsidRPr="006C61AF" w:rsidRDefault="006D0501" w:rsidP="006D0501">
      <w:pPr>
        <w:bidi/>
        <w:rPr>
          <w:rFonts w:cs="David"/>
          <w:rtl/>
        </w:rPr>
      </w:pPr>
    </w:p>
    <w:p w14:paraId="227D27DA" w14:textId="77777777" w:rsidR="006D0501" w:rsidRPr="006C61AF" w:rsidRDefault="006D0501" w:rsidP="006D0501">
      <w:pPr>
        <w:bidi/>
        <w:ind w:firstLine="720"/>
        <w:rPr>
          <w:rFonts w:cs="David"/>
          <w:rtl/>
        </w:rPr>
      </w:pPr>
      <w:r w:rsidRPr="006C61AF">
        <w:rPr>
          <w:rFonts w:cs="David" w:hint="cs"/>
          <w:rtl/>
        </w:rPr>
        <w:t xml:space="preserve">אפשר יהיה לשלב את הטלפון. אבל רוב הזמן כשהאזרח ירצה לדבר עם מישהו </w:t>
      </w:r>
      <w:r w:rsidRPr="006C61AF">
        <w:rPr>
          <w:rFonts w:cs="David"/>
          <w:rtl/>
        </w:rPr>
        <w:t xml:space="preserve">הוא ירצה </w:t>
      </w:r>
      <w:r w:rsidRPr="006C61AF">
        <w:rPr>
          <w:rFonts w:cs="David" w:hint="cs"/>
          <w:rtl/>
        </w:rPr>
        <w:t xml:space="preserve">דלפק, הוא ירצה </w:t>
      </w:r>
      <w:r w:rsidRPr="006C61AF">
        <w:rPr>
          <w:rFonts w:cs="David"/>
          <w:rtl/>
        </w:rPr>
        <w:t>לדבר עם מישהו</w:t>
      </w:r>
      <w:bookmarkStart w:id="45" w:name="_ETM_Q1_1220152"/>
      <w:bookmarkEnd w:id="45"/>
      <w:r w:rsidRPr="006C61AF">
        <w:rPr>
          <w:rFonts w:cs="David" w:hint="cs"/>
          <w:rtl/>
        </w:rPr>
        <w:t xml:space="preserve">. הוא ירצה להגיד, הנה הכרטיס שלי, הוא לא עובד. </w:t>
      </w:r>
      <w:r w:rsidRPr="006C61AF">
        <w:rPr>
          <w:rFonts w:cs="David"/>
          <w:rtl/>
        </w:rPr>
        <w:t xml:space="preserve">צריך לייצר את הדלפקים האלה ואת השירות לציבור. </w:t>
      </w:r>
    </w:p>
    <w:p w14:paraId="366E8A32" w14:textId="77777777" w:rsidR="006D0501" w:rsidRPr="006C61AF" w:rsidRDefault="006D0501" w:rsidP="006D0501">
      <w:pPr>
        <w:bidi/>
        <w:rPr>
          <w:rFonts w:cs="David" w:hint="cs"/>
          <w:rtl/>
        </w:rPr>
      </w:pPr>
    </w:p>
    <w:p w14:paraId="49B87C40" w14:textId="77777777" w:rsidR="006D0501" w:rsidRPr="006C61AF" w:rsidRDefault="006D0501" w:rsidP="006D0501">
      <w:pPr>
        <w:pStyle w:val="af"/>
        <w:keepNext/>
        <w:rPr>
          <w:rFonts w:cs="David" w:hint="cs"/>
          <w:b w:val="0"/>
          <w:bCs w:val="0"/>
          <w:sz w:val="24"/>
          <w:szCs w:val="24"/>
          <w:rtl/>
        </w:rPr>
      </w:pPr>
      <w:r w:rsidRPr="006C61AF">
        <w:rPr>
          <w:rFonts w:cs="David"/>
          <w:b w:val="0"/>
          <w:bCs w:val="0"/>
          <w:sz w:val="24"/>
          <w:szCs w:val="24"/>
          <w:rtl/>
        </w:rPr>
        <w:t>היו"ר יריב לוין:</w:t>
      </w:r>
    </w:p>
    <w:p w14:paraId="45838628" w14:textId="77777777" w:rsidR="006D0501" w:rsidRPr="006C61AF" w:rsidRDefault="006D0501" w:rsidP="006D0501">
      <w:pPr>
        <w:keepNext/>
        <w:bidi/>
        <w:rPr>
          <w:rFonts w:cs="David" w:hint="cs"/>
          <w:rtl/>
        </w:rPr>
      </w:pPr>
    </w:p>
    <w:p w14:paraId="61BE7D61" w14:textId="77777777" w:rsidR="006D0501" w:rsidRPr="006C61AF" w:rsidRDefault="006D0501" w:rsidP="006D0501">
      <w:pPr>
        <w:bidi/>
        <w:ind w:firstLine="720"/>
        <w:rPr>
          <w:rFonts w:cs="David" w:hint="cs"/>
          <w:rtl/>
        </w:rPr>
      </w:pPr>
      <w:r w:rsidRPr="006C61AF">
        <w:rPr>
          <w:rFonts w:cs="David" w:hint="cs"/>
          <w:rtl/>
        </w:rPr>
        <w:t xml:space="preserve">זה ברור, אבל ההיגיון, לדעתי, חייב להיות שהטלפון, הפנייה, אתר האינטרנט זה אותו אחד. </w:t>
      </w:r>
    </w:p>
    <w:p w14:paraId="63DCCBB3" w14:textId="77777777" w:rsidR="006D0501" w:rsidRPr="006C61AF" w:rsidRDefault="006D0501" w:rsidP="006D0501">
      <w:pPr>
        <w:bidi/>
        <w:rPr>
          <w:rFonts w:cs="David" w:hint="cs"/>
          <w:rtl/>
        </w:rPr>
      </w:pPr>
      <w:bookmarkStart w:id="46" w:name="_ETM_Q1_1230169"/>
      <w:bookmarkEnd w:id="46"/>
    </w:p>
    <w:p w14:paraId="287F8D96" w14:textId="77777777" w:rsidR="006D0501" w:rsidRPr="006C61AF" w:rsidRDefault="006D0501" w:rsidP="006D0501">
      <w:pPr>
        <w:pStyle w:val="a"/>
        <w:keepNext/>
        <w:rPr>
          <w:rFonts w:cs="David" w:hint="cs"/>
          <w:b w:val="0"/>
          <w:bCs w:val="0"/>
          <w:sz w:val="24"/>
          <w:szCs w:val="24"/>
          <w:rtl/>
        </w:rPr>
      </w:pPr>
      <w:bookmarkStart w:id="47" w:name="_ETM_Q1_1237381"/>
      <w:bookmarkEnd w:id="47"/>
      <w:r w:rsidRPr="006C61AF">
        <w:rPr>
          <w:rFonts w:cs="David"/>
          <w:b w:val="0"/>
          <w:bCs w:val="0"/>
          <w:sz w:val="24"/>
          <w:szCs w:val="24"/>
          <w:rtl/>
        </w:rPr>
        <w:t>יהודה אלבז:</w:t>
      </w:r>
    </w:p>
    <w:p w14:paraId="40677B20" w14:textId="77777777" w:rsidR="006D0501" w:rsidRPr="006C61AF" w:rsidRDefault="006D0501" w:rsidP="006D0501">
      <w:pPr>
        <w:keepNext/>
        <w:bidi/>
        <w:rPr>
          <w:rFonts w:cs="David" w:hint="cs"/>
          <w:rtl/>
        </w:rPr>
      </w:pPr>
    </w:p>
    <w:p w14:paraId="5CEB46FA" w14:textId="77777777" w:rsidR="006D0501" w:rsidRPr="006C61AF" w:rsidRDefault="006D0501" w:rsidP="006D0501">
      <w:pPr>
        <w:bidi/>
        <w:ind w:firstLine="720"/>
        <w:rPr>
          <w:rFonts w:cs="David" w:hint="cs"/>
          <w:rtl/>
        </w:rPr>
      </w:pPr>
      <w:r w:rsidRPr="006C61AF">
        <w:rPr>
          <w:rFonts w:cs="David" w:hint="cs"/>
          <w:rtl/>
        </w:rPr>
        <w:t xml:space="preserve">אפשר לחבר את </w:t>
      </w:r>
      <w:bookmarkStart w:id="48" w:name="_ETM_Q1_1238296"/>
      <w:bookmarkEnd w:id="48"/>
      <w:r w:rsidRPr="006C61AF">
        <w:rPr>
          <w:rFonts w:cs="David" w:hint="cs"/>
          <w:rtl/>
        </w:rPr>
        <w:t>הטלפון.</w:t>
      </w:r>
    </w:p>
    <w:p w14:paraId="490EC22E" w14:textId="77777777" w:rsidR="006D0501" w:rsidRPr="006C61AF" w:rsidRDefault="006D0501" w:rsidP="006D0501">
      <w:pPr>
        <w:bidi/>
        <w:rPr>
          <w:rFonts w:cs="David" w:hint="cs"/>
          <w:rtl/>
        </w:rPr>
      </w:pPr>
    </w:p>
    <w:p w14:paraId="563C44FD" w14:textId="77777777" w:rsidR="006D0501" w:rsidRPr="006C61AF" w:rsidRDefault="006D0501" w:rsidP="006D0501">
      <w:pPr>
        <w:bidi/>
        <w:rPr>
          <w:rFonts w:cs="David"/>
          <w:rtl/>
        </w:rPr>
      </w:pPr>
      <w:r w:rsidRPr="006C61AF">
        <w:rPr>
          <w:rFonts w:cs="David"/>
          <w:u w:val="single"/>
          <w:rtl/>
        </w:rPr>
        <w:t>שלמה כץ:</w:t>
      </w:r>
    </w:p>
    <w:p w14:paraId="612F756D" w14:textId="77777777" w:rsidR="006D0501" w:rsidRPr="006C61AF" w:rsidRDefault="006D0501" w:rsidP="006D0501">
      <w:pPr>
        <w:bidi/>
        <w:rPr>
          <w:rFonts w:cs="David"/>
          <w:rtl/>
        </w:rPr>
      </w:pPr>
    </w:p>
    <w:p w14:paraId="74B8B66E" w14:textId="77777777" w:rsidR="006D0501" w:rsidRPr="006C61AF" w:rsidRDefault="006D0501" w:rsidP="006D0501">
      <w:pPr>
        <w:bidi/>
        <w:ind w:firstLine="720"/>
        <w:rPr>
          <w:rFonts w:cs="David"/>
          <w:rtl/>
        </w:rPr>
      </w:pPr>
      <w:r w:rsidRPr="006C61AF">
        <w:rPr>
          <w:rFonts w:cs="David" w:hint="cs"/>
          <w:rtl/>
        </w:rPr>
        <w:t xml:space="preserve">בחלק המידעי של זה אנחנו </w:t>
      </w:r>
      <w:r w:rsidRPr="006C61AF">
        <w:rPr>
          <w:rFonts w:cs="David"/>
          <w:rtl/>
        </w:rPr>
        <w:t>נחבר אותו.</w:t>
      </w:r>
    </w:p>
    <w:p w14:paraId="6D3B8003" w14:textId="77777777" w:rsidR="006D0501" w:rsidRPr="006C61AF" w:rsidRDefault="006D0501" w:rsidP="006D0501">
      <w:pPr>
        <w:bidi/>
        <w:rPr>
          <w:rFonts w:cs="David"/>
          <w:rtl/>
        </w:rPr>
      </w:pPr>
    </w:p>
    <w:p w14:paraId="1EAADC37" w14:textId="77777777" w:rsidR="006D0501" w:rsidRPr="006C61AF" w:rsidRDefault="006D0501" w:rsidP="006D0501">
      <w:pPr>
        <w:bidi/>
        <w:rPr>
          <w:rFonts w:cs="David"/>
          <w:rtl/>
        </w:rPr>
      </w:pPr>
      <w:r w:rsidRPr="006C61AF">
        <w:rPr>
          <w:rFonts w:cs="David"/>
          <w:u w:val="single"/>
          <w:rtl/>
        </w:rPr>
        <w:t>מיכה פרלמן:</w:t>
      </w:r>
    </w:p>
    <w:p w14:paraId="1BCEFDD4" w14:textId="77777777" w:rsidR="006D0501" w:rsidRPr="006C61AF" w:rsidRDefault="006D0501" w:rsidP="006D0501">
      <w:pPr>
        <w:bidi/>
        <w:rPr>
          <w:rFonts w:cs="David"/>
          <w:rtl/>
        </w:rPr>
      </w:pPr>
    </w:p>
    <w:p w14:paraId="6EEC6B4E" w14:textId="77777777" w:rsidR="006D0501" w:rsidRPr="006C61AF" w:rsidRDefault="006D0501" w:rsidP="006D0501">
      <w:pPr>
        <w:bidi/>
        <w:ind w:firstLine="720"/>
        <w:rPr>
          <w:rFonts w:cs="David" w:hint="cs"/>
          <w:rtl/>
        </w:rPr>
      </w:pPr>
      <w:r w:rsidRPr="006C61AF">
        <w:rPr>
          <w:rFonts w:cs="David" w:hint="cs"/>
          <w:rtl/>
        </w:rPr>
        <w:t xml:space="preserve">אנחנו מדברים על </w:t>
      </w:r>
      <w:r w:rsidRPr="006C61AF">
        <w:rPr>
          <w:rFonts w:cs="David"/>
          <w:rtl/>
        </w:rPr>
        <w:t>סמכויות פיקוח</w:t>
      </w:r>
      <w:r w:rsidRPr="006C61AF">
        <w:rPr>
          <w:rFonts w:cs="David" w:hint="cs"/>
          <w:rtl/>
        </w:rPr>
        <w:t xml:space="preserve">, </w:t>
      </w:r>
      <w:bookmarkStart w:id="49" w:name="_ETM_Q1_1241363"/>
      <w:bookmarkEnd w:id="49"/>
      <w:r w:rsidRPr="006C61AF">
        <w:rPr>
          <w:rFonts w:cs="David" w:hint="cs"/>
          <w:rtl/>
        </w:rPr>
        <w:t>איך מתפעלים את מערך הכרטוס החכם,</w:t>
      </w:r>
      <w:r w:rsidRPr="006C61AF">
        <w:rPr>
          <w:rFonts w:cs="David"/>
          <w:rtl/>
        </w:rPr>
        <w:t xml:space="preserve"> איך אפשר לפקח </w:t>
      </w:r>
      <w:r w:rsidRPr="006C61AF">
        <w:rPr>
          <w:rFonts w:cs="David" w:hint="cs"/>
          <w:rtl/>
        </w:rPr>
        <w:t xml:space="preserve">על המפעילים השונים. כל </w:t>
      </w:r>
      <w:bookmarkStart w:id="50" w:name="_ETM_Q1_1242809"/>
      <w:bookmarkEnd w:id="50"/>
      <w:r w:rsidRPr="006C61AF">
        <w:rPr>
          <w:rFonts w:cs="David" w:hint="cs"/>
          <w:rtl/>
        </w:rPr>
        <w:t xml:space="preserve">מי שעוסק בכרטיסים חכמים, כולל בנק הדואר </w:t>
      </w:r>
      <w:r w:rsidRPr="006C61AF">
        <w:rPr>
          <w:rFonts w:cs="David"/>
          <w:rtl/>
        </w:rPr>
        <w:t>–</w:t>
      </w:r>
      <w:r w:rsidRPr="006C61AF">
        <w:rPr>
          <w:rFonts w:cs="David" w:hint="cs"/>
          <w:rtl/>
        </w:rPr>
        <w:t xml:space="preserve"> איך נפקח עליו. וכמובן, כל סוגיית המידע והעזרים הנדרשים לשמירה על הפרטיות. משרד המשפטים פה </w:t>
      </w:r>
      <w:bookmarkStart w:id="51" w:name="_ETM_Q1_1264563"/>
      <w:bookmarkEnd w:id="51"/>
      <w:r w:rsidRPr="006C61AF">
        <w:rPr>
          <w:rFonts w:cs="David" w:hint="cs"/>
          <w:rtl/>
        </w:rPr>
        <w:t xml:space="preserve">גם, אני מניח, יוסיף על הנקודה הזאת. </w:t>
      </w:r>
    </w:p>
    <w:p w14:paraId="7EDD7F80" w14:textId="77777777" w:rsidR="006D0501" w:rsidRPr="006C61AF" w:rsidRDefault="006D0501" w:rsidP="006D0501">
      <w:pPr>
        <w:bidi/>
        <w:rPr>
          <w:rFonts w:cs="David" w:hint="cs"/>
          <w:rtl/>
        </w:rPr>
      </w:pPr>
      <w:bookmarkStart w:id="52" w:name="_ETM_Q1_1265502"/>
      <w:bookmarkEnd w:id="52"/>
    </w:p>
    <w:p w14:paraId="12714E8F" w14:textId="77777777" w:rsidR="006D0501" w:rsidRPr="006C61AF" w:rsidRDefault="006D0501" w:rsidP="006D0501">
      <w:pPr>
        <w:bidi/>
        <w:ind w:firstLine="720"/>
        <w:rPr>
          <w:rFonts w:cs="David" w:hint="cs"/>
          <w:rtl/>
        </w:rPr>
      </w:pPr>
      <w:bookmarkStart w:id="53" w:name="_ETM_Q1_1265627"/>
      <w:bookmarkEnd w:id="53"/>
      <w:r w:rsidRPr="006C61AF">
        <w:rPr>
          <w:rFonts w:cs="David" w:hint="cs"/>
          <w:rtl/>
        </w:rPr>
        <w:t>אלו</w:t>
      </w:r>
      <w:bookmarkStart w:id="54" w:name="_ETM_Q1_1266377"/>
      <w:bookmarkEnd w:id="54"/>
      <w:r w:rsidRPr="006C61AF">
        <w:rPr>
          <w:rFonts w:cs="David" w:hint="cs"/>
          <w:rtl/>
        </w:rPr>
        <w:t xml:space="preserve"> למעשה שני הדברים שאנחנו רוצים להעלות היום בהצעת </w:t>
      </w:r>
      <w:bookmarkStart w:id="55" w:name="_ETM_Q1_1276755"/>
      <w:bookmarkEnd w:id="55"/>
      <w:r w:rsidRPr="006C61AF">
        <w:rPr>
          <w:rFonts w:cs="David" w:hint="cs"/>
          <w:rtl/>
        </w:rPr>
        <w:t xml:space="preserve">החוק. </w:t>
      </w:r>
    </w:p>
    <w:p w14:paraId="1FDF7D92" w14:textId="77777777" w:rsidR="006D0501" w:rsidRPr="006C61AF" w:rsidRDefault="006D0501" w:rsidP="006D0501">
      <w:pPr>
        <w:bidi/>
        <w:rPr>
          <w:rFonts w:cs="David" w:hint="cs"/>
          <w:rtl/>
        </w:rPr>
      </w:pPr>
      <w:bookmarkStart w:id="56" w:name="_ETM_Q1_1271376"/>
      <w:bookmarkStart w:id="57" w:name="_ETM_Q1_1271566"/>
      <w:bookmarkEnd w:id="56"/>
      <w:bookmarkEnd w:id="57"/>
    </w:p>
    <w:p w14:paraId="5BE117AA" w14:textId="77777777" w:rsidR="006D0501" w:rsidRPr="006C61AF" w:rsidRDefault="006D0501" w:rsidP="006D0501">
      <w:pPr>
        <w:pStyle w:val="af"/>
        <w:keepNext/>
        <w:rPr>
          <w:rFonts w:cs="David" w:hint="cs"/>
          <w:b w:val="0"/>
          <w:bCs w:val="0"/>
          <w:sz w:val="24"/>
          <w:szCs w:val="24"/>
          <w:rtl/>
        </w:rPr>
      </w:pPr>
      <w:bookmarkStart w:id="58" w:name="_ETM_Q1_1272501"/>
      <w:bookmarkEnd w:id="58"/>
      <w:r w:rsidRPr="006C61AF">
        <w:rPr>
          <w:rFonts w:cs="David"/>
          <w:b w:val="0"/>
          <w:bCs w:val="0"/>
          <w:sz w:val="24"/>
          <w:szCs w:val="24"/>
          <w:rtl/>
        </w:rPr>
        <w:t>היו"ר יריב לוין:</w:t>
      </w:r>
    </w:p>
    <w:p w14:paraId="6555B57D" w14:textId="77777777" w:rsidR="006D0501" w:rsidRDefault="006D0501" w:rsidP="006D0501">
      <w:pPr>
        <w:keepNext/>
        <w:bidi/>
        <w:rPr>
          <w:rFonts w:cs="David" w:hint="cs"/>
          <w:rtl/>
        </w:rPr>
      </w:pPr>
      <w:r w:rsidRPr="006C61AF">
        <w:rPr>
          <w:rFonts w:cs="David" w:hint="cs"/>
          <w:rtl/>
        </w:rPr>
        <w:t xml:space="preserve"> </w:t>
      </w:r>
    </w:p>
    <w:p w14:paraId="2420695C" w14:textId="77777777" w:rsidR="006D0501" w:rsidRPr="006C61AF" w:rsidRDefault="006D0501" w:rsidP="006D0501">
      <w:pPr>
        <w:keepNext/>
        <w:bidi/>
        <w:ind w:firstLine="720"/>
        <w:rPr>
          <w:rFonts w:cs="David" w:hint="cs"/>
          <w:rtl/>
        </w:rPr>
      </w:pPr>
      <w:r w:rsidRPr="006C61AF">
        <w:rPr>
          <w:rFonts w:cs="David" w:hint="cs"/>
          <w:rtl/>
        </w:rPr>
        <w:t xml:space="preserve">מאה אחוז, תודה רבה. יהודה, יש הערות </w:t>
      </w:r>
      <w:bookmarkStart w:id="59" w:name="_ETM_Q1_1280607"/>
      <w:bookmarkEnd w:id="59"/>
      <w:r w:rsidRPr="006C61AF">
        <w:rPr>
          <w:rFonts w:cs="David" w:hint="cs"/>
          <w:rtl/>
        </w:rPr>
        <w:t>נוספות שאתם רוצים להעיר?</w:t>
      </w:r>
    </w:p>
    <w:p w14:paraId="0A76A5F3" w14:textId="77777777" w:rsidR="006D0501" w:rsidRPr="006C61AF" w:rsidRDefault="006D0501" w:rsidP="006D0501">
      <w:pPr>
        <w:bidi/>
        <w:rPr>
          <w:rFonts w:cs="David" w:hint="cs"/>
          <w:u w:val="single"/>
          <w:rtl/>
        </w:rPr>
      </w:pPr>
    </w:p>
    <w:p w14:paraId="04C8FF3F" w14:textId="77777777" w:rsidR="006D0501" w:rsidRPr="006C61AF" w:rsidRDefault="006D0501" w:rsidP="006D0501">
      <w:pPr>
        <w:bidi/>
        <w:rPr>
          <w:rFonts w:cs="David"/>
          <w:rtl/>
        </w:rPr>
      </w:pPr>
      <w:bookmarkStart w:id="60" w:name="_ETM_Q1_1281442"/>
      <w:bookmarkEnd w:id="60"/>
      <w:r w:rsidRPr="006C61AF">
        <w:rPr>
          <w:rFonts w:cs="David"/>
          <w:u w:val="single"/>
          <w:rtl/>
        </w:rPr>
        <w:t>יהודה אלבז:</w:t>
      </w:r>
    </w:p>
    <w:p w14:paraId="2DF4CE8F" w14:textId="77777777" w:rsidR="006D0501" w:rsidRPr="006C61AF" w:rsidRDefault="006D0501" w:rsidP="006D0501">
      <w:pPr>
        <w:bidi/>
        <w:rPr>
          <w:rFonts w:cs="David"/>
          <w:rtl/>
        </w:rPr>
      </w:pPr>
    </w:p>
    <w:p w14:paraId="23A5000B" w14:textId="77777777" w:rsidR="006D0501" w:rsidRPr="006C61AF" w:rsidRDefault="006D0501" w:rsidP="006D0501">
      <w:pPr>
        <w:bidi/>
        <w:ind w:firstLine="720"/>
        <w:rPr>
          <w:rFonts w:cs="David"/>
          <w:rtl/>
        </w:rPr>
      </w:pPr>
      <w:r w:rsidRPr="006C61AF">
        <w:rPr>
          <w:rFonts w:cs="David"/>
          <w:rtl/>
        </w:rPr>
        <w:t xml:space="preserve">לא. </w:t>
      </w:r>
      <w:r w:rsidRPr="006C61AF">
        <w:rPr>
          <w:rFonts w:cs="David" w:hint="cs"/>
          <w:rtl/>
        </w:rPr>
        <w:t>אני חושב ש</w:t>
      </w:r>
      <w:r w:rsidRPr="006C61AF">
        <w:rPr>
          <w:rFonts w:cs="David"/>
          <w:rtl/>
        </w:rPr>
        <w:t>מיכה יכול להחליף אותי.</w:t>
      </w:r>
    </w:p>
    <w:p w14:paraId="0BFF7367" w14:textId="77777777" w:rsidR="006D0501" w:rsidRPr="006C61AF" w:rsidRDefault="006D0501" w:rsidP="006D0501">
      <w:pPr>
        <w:bidi/>
        <w:rPr>
          <w:rFonts w:cs="David"/>
          <w:rtl/>
        </w:rPr>
      </w:pPr>
    </w:p>
    <w:p w14:paraId="61FADBE1" w14:textId="77777777" w:rsidR="006D0501" w:rsidRPr="006C61AF" w:rsidRDefault="006D0501" w:rsidP="006D0501">
      <w:pPr>
        <w:bidi/>
        <w:rPr>
          <w:rFonts w:cs="David"/>
          <w:u w:val="single"/>
          <w:rtl/>
        </w:rPr>
      </w:pPr>
      <w:r w:rsidRPr="006C61AF">
        <w:rPr>
          <w:rFonts w:cs="David"/>
          <w:u w:val="single"/>
          <w:rtl/>
        </w:rPr>
        <w:t>היו"ר יריב לוין:</w:t>
      </w:r>
    </w:p>
    <w:p w14:paraId="6FD2400B" w14:textId="77777777" w:rsidR="006D0501" w:rsidRPr="006C61AF" w:rsidRDefault="006D0501" w:rsidP="006D0501">
      <w:pPr>
        <w:bidi/>
        <w:rPr>
          <w:rFonts w:cs="David"/>
          <w:u w:val="single"/>
          <w:rtl/>
        </w:rPr>
      </w:pPr>
    </w:p>
    <w:p w14:paraId="6FEFE91E" w14:textId="77777777" w:rsidR="006D0501" w:rsidRPr="006C61AF" w:rsidRDefault="006D0501" w:rsidP="006D0501">
      <w:pPr>
        <w:bidi/>
        <w:ind w:firstLine="720"/>
        <w:rPr>
          <w:rFonts w:cs="David" w:hint="cs"/>
          <w:rtl/>
        </w:rPr>
      </w:pPr>
      <w:r w:rsidRPr="006C61AF">
        <w:rPr>
          <w:rFonts w:cs="David" w:hint="cs"/>
          <w:rtl/>
        </w:rPr>
        <w:t xml:space="preserve">בסדר גמור. מי רוצה להתייחס? אני מציע שנחלק את ההתייחסות לשניים: </w:t>
      </w:r>
      <w:r w:rsidRPr="006C61AF">
        <w:rPr>
          <w:rFonts w:cs="David"/>
          <w:rtl/>
        </w:rPr>
        <w:t>נעשה סבב ראשון שנוגע ל</w:t>
      </w:r>
      <w:r w:rsidRPr="006C61AF">
        <w:rPr>
          <w:rFonts w:cs="David" w:hint="cs"/>
          <w:rtl/>
        </w:rPr>
        <w:t xml:space="preserve">התייחסות לנושא של </w:t>
      </w:r>
      <w:bookmarkStart w:id="61" w:name="_ETM_Q1_1293186"/>
      <w:bookmarkEnd w:id="61"/>
      <w:r w:rsidRPr="006C61AF">
        <w:rPr>
          <w:rFonts w:cs="David" w:hint="cs"/>
          <w:rtl/>
        </w:rPr>
        <w:t>ר</w:t>
      </w:r>
      <w:r w:rsidRPr="006C61AF">
        <w:rPr>
          <w:rFonts w:cs="David"/>
          <w:rtl/>
        </w:rPr>
        <w:t>ישיון של המפעיל</w:t>
      </w:r>
      <w:r w:rsidRPr="006C61AF">
        <w:rPr>
          <w:rFonts w:cs="David" w:hint="cs"/>
          <w:rtl/>
        </w:rPr>
        <w:t xml:space="preserve"> והרישיונות של הקווים,</w:t>
      </w:r>
      <w:r w:rsidRPr="006C61AF">
        <w:rPr>
          <w:rFonts w:cs="David"/>
          <w:rtl/>
        </w:rPr>
        <w:t xml:space="preserve"> ואחר כך החלק </w:t>
      </w:r>
      <w:r w:rsidRPr="006C61AF">
        <w:rPr>
          <w:rFonts w:cs="David" w:hint="cs"/>
          <w:rtl/>
        </w:rPr>
        <w:t xml:space="preserve">השני </w:t>
      </w:r>
      <w:r w:rsidRPr="006C61AF">
        <w:rPr>
          <w:rFonts w:cs="David"/>
          <w:rtl/>
        </w:rPr>
        <w:t>שנוגע לכרטיס החכם.</w:t>
      </w:r>
      <w:r w:rsidRPr="006C61AF">
        <w:rPr>
          <w:rFonts w:cs="David" w:hint="cs"/>
          <w:rtl/>
        </w:rPr>
        <w:t xml:space="preserve"> בבקשה.</w:t>
      </w:r>
    </w:p>
    <w:p w14:paraId="61CF1F4E" w14:textId="77777777" w:rsidR="006D0501" w:rsidRPr="006C61AF" w:rsidRDefault="006D0501" w:rsidP="006D0501">
      <w:pPr>
        <w:bidi/>
        <w:rPr>
          <w:rFonts w:cs="David"/>
          <w:rtl/>
        </w:rPr>
      </w:pPr>
    </w:p>
    <w:p w14:paraId="61F0D378" w14:textId="77777777" w:rsidR="006D0501" w:rsidRPr="006C61AF" w:rsidRDefault="006D0501" w:rsidP="006D0501">
      <w:pPr>
        <w:bidi/>
        <w:rPr>
          <w:rFonts w:cs="David"/>
          <w:u w:val="single"/>
          <w:rtl/>
        </w:rPr>
      </w:pPr>
      <w:r w:rsidRPr="006C61AF">
        <w:rPr>
          <w:rFonts w:cs="David"/>
          <w:u w:val="single"/>
          <w:rtl/>
        </w:rPr>
        <w:t>אילן קרני:</w:t>
      </w:r>
    </w:p>
    <w:p w14:paraId="6EED7E27" w14:textId="77777777" w:rsidR="006D0501" w:rsidRPr="006C61AF" w:rsidRDefault="006D0501" w:rsidP="006D0501">
      <w:pPr>
        <w:bidi/>
        <w:rPr>
          <w:rFonts w:cs="David"/>
          <w:rtl/>
        </w:rPr>
      </w:pPr>
    </w:p>
    <w:p w14:paraId="280D9D06" w14:textId="77777777" w:rsidR="006D0501" w:rsidRPr="006C61AF" w:rsidRDefault="006D0501" w:rsidP="006D0501">
      <w:pPr>
        <w:bidi/>
        <w:ind w:firstLine="720"/>
        <w:rPr>
          <w:rFonts w:cs="David" w:hint="cs"/>
          <w:rtl/>
        </w:rPr>
      </w:pPr>
      <w:r w:rsidRPr="006C61AF">
        <w:rPr>
          <w:rFonts w:cs="David" w:hint="cs"/>
          <w:rtl/>
        </w:rPr>
        <w:t xml:space="preserve">אני מנכ"ל </w:t>
      </w:r>
      <w:bookmarkStart w:id="62" w:name="_ETM_Q1_1308116"/>
      <w:bookmarkEnd w:id="62"/>
      <w:r w:rsidRPr="006C61AF">
        <w:rPr>
          <w:rFonts w:cs="David" w:hint="cs"/>
          <w:rtl/>
        </w:rPr>
        <w:t xml:space="preserve">מטרופולין. רק לסבר את האוזן, בעיקרון היום קיימים שני משטרי </w:t>
      </w:r>
      <w:bookmarkStart w:id="63" w:name="_ETM_Q1_1311383"/>
      <w:bookmarkEnd w:id="63"/>
      <w:r w:rsidRPr="006C61AF">
        <w:rPr>
          <w:rFonts w:cs="David" w:hint="cs"/>
          <w:rtl/>
        </w:rPr>
        <w:t xml:space="preserve">הפעלה: יש משטר הפעלה של 70% מהשוק. זאת הפעלה ללא </w:t>
      </w:r>
      <w:bookmarkStart w:id="64" w:name="_ETM_Q1_1319835"/>
      <w:bookmarkEnd w:id="64"/>
      <w:r w:rsidRPr="006C61AF">
        <w:rPr>
          <w:rFonts w:cs="David" w:hint="cs"/>
          <w:rtl/>
        </w:rPr>
        <w:t xml:space="preserve">מכרז </w:t>
      </w:r>
      <w:r w:rsidRPr="006C61AF">
        <w:rPr>
          <w:rFonts w:cs="David"/>
          <w:rtl/>
        </w:rPr>
        <w:t>–</w:t>
      </w:r>
      <w:r w:rsidRPr="006C61AF">
        <w:rPr>
          <w:rFonts w:cs="David" w:hint="cs"/>
          <w:rtl/>
        </w:rPr>
        <w:t xml:space="preserve"> זה </w:t>
      </w:r>
      <w:r w:rsidRPr="006C61AF">
        <w:rPr>
          <w:rFonts w:cs="David"/>
        </w:rPr>
        <w:t>endless</w:t>
      </w:r>
      <w:r w:rsidRPr="006C61AF">
        <w:rPr>
          <w:rFonts w:cs="David" w:hint="cs"/>
          <w:rtl/>
        </w:rPr>
        <w:t xml:space="preserve"> </w:t>
      </w:r>
      <w:r w:rsidRPr="006C61AF">
        <w:rPr>
          <w:rFonts w:cs="David"/>
          <w:rtl/>
        </w:rPr>
        <w:t xml:space="preserve">נכון </w:t>
      </w:r>
      <w:r w:rsidRPr="006C61AF">
        <w:rPr>
          <w:rFonts w:cs="David" w:hint="cs"/>
          <w:rtl/>
        </w:rPr>
        <w:t xml:space="preserve">להיום, ו-30% במכרזים במשטר ההפעלה השני. נכון </w:t>
      </w:r>
      <w:r w:rsidRPr="006C61AF">
        <w:rPr>
          <w:rFonts w:cs="David"/>
          <w:rtl/>
        </w:rPr>
        <w:t xml:space="preserve">לעכשיו </w:t>
      </w:r>
      <w:r w:rsidRPr="006C61AF">
        <w:rPr>
          <w:rFonts w:cs="David" w:hint="cs"/>
          <w:rtl/>
        </w:rPr>
        <w:t xml:space="preserve">אנחנו, המפעילים הפרטיים, </w:t>
      </w:r>
      <w:r w:rsidRPr="006C61AF">
        <w:rPr>
          <w:rFonts w:cs="David"/>
          <w:rtl/>
        </w:rPr>
        <w:t>מכינים עבודה ש</w:t>
      </w:r>
      <w:r w:rsidRPr="006C61AF">
        <w:rPr>
          <w:rFonts w:cs="David" w:hint="cs"/>
          <w:rtl/>
        </w:rPr>
        <w:t xml:space="preserve">מכין אותה מי שהיה הממונה על ההגבלים העסקיים דוד תדמור, ונגיש אותה </w:t>
      </w:r>
      <w:r w:rsidRPr="006C61AF">
        <w:rPr>
          <w:rFonts w:cs="David"/>
          <w:rtl/>
        </w:rPr>
        <w:t xml:space="preserve">גם למשרד </w:t>
      </w:r>
      <w:r w:rsidRPr="006C61AF">
        <w:rPr>
          <w:rFonts w:cs="David" w:hint="cs"/>
          <w:rtl/>
        </w:rPr>
        <w:t xml:space="preserve">האוצר וגם למשרד </w:t>
      </w:r>
      <w:r w:rsidRPr="006C61AF">
        <w:rPr>
          <w:rFonts w:cs="David"/>
          <w:rtl/>
        </w:rPr>
        <w:t xml:space="preserve">התחבורה </w:t>
      </w:r>
      <w:r w:rsidRPr="006C61AF">
        <w:rPr>
          <w:rFonts w:cs="David" w:hint="cs"/>
          <w:rtl/>
        </w:rPr>
        <w:t>להתייחסות.</w:t>
      </w:r>
    </w:p>
    <w:p w14:paraId="2D4DB696" w14:textId="77777777" w:rsidR="006D0501" w:rsidRPr="006C61AF" w:rsidRDefault="006D0501" w:rsidP="006D0501">
      <w:pPr>
        <w:bidi/>
        <w:rPr>
          <w:rFonts w:cs="David" w:hint="cs"/>
          <w:rtl/>
        </w:rPr>
      </w:pPr>
      <w:bookmarkStart w:id="65" w:name="_ETM_Q1_1345308"/>
      <w:bookmarkEnd w:id="65"/>
    </w:p>
    <w:p w14:paraId="1962764E" w14:textId="77777777" w:rsidR="006D0501" w:rsidRPr="006C61AF" w:rsidRDefault="006D0501" w:rsidP="006D0501">
      <w:pPr>
        <w:bidi/>
        <w:ind w:firstLine="720"/>
        <w:rPr>
          <w:rFonts w:cs="David" w:hint="cs"/>
          <w:rtl/>
        </w:rPr>
      </w:pPr>
      <w:bookmarkStart w:id="66" w:name="_ETM_Q1_1345496"/>
      <w:bookmarkEnd w:id="66"/>
      <w:r w:rsidRPr="006C61AF">
        <w:rPr>
          <w:rFonts w:cs="David" w:hint="cs"/>
          <w:rtl/>
        </w:rPr>
        <w:t>נוסף לכך,</w:t>
      </w:r>
      <w:r w:rsidRPr="006C61AF">
        <w:rPr>
          <w:rFonts w:cs="David"/>
          <w:rtl/>
        </w:rPr>
        <w:t xml:space="preserve"> </w:t>
      </w:r>
      <w:r w:rsidRPr="006C61AF">
        <w:rPr>
          <w:rFonts w:cs="David" w:hint="cs"/>
          <w:rtl/>
        </w:rPr>
        <w:t xml:space="preserve">רק </w:t>
      </w:r>
      <w:bookmarkStart w:id="67" w:name="_ETM_Q1_1348007"/>
      <w:bookmarkEnd w:id="67"/>
      <w:r w:rsidRPr="006C61AF">
        <w:rPr>
          <w:rFonts w:cs="David" w:hint="cs"/>
          <w:rtl/>
        </w:rPr>
        <w:t xml:space="preserve">בנושא הכרטיס החכם מאוד </w:t>
      </w:r>
      <w:r w:rsidRPr="006C61AF">
        <w:rPr>
          <w:rFonts w:cs="David"/>
          <w:rtl/>
        </w:rPr>
        <w:t>נכון שהסמכות תהיה בידי משרד התחבורה כי השלב הראשון היה</w:t>
      </w:r>
      <w:r w:rsidRPr="006C61AF">
        <w:rPr>
          <w:rFonts w:cs="David" w:hint="cs"/>
          <w:rtl/>
        </w:rPr>
        <w:t xml:space="preserve"> שכל מפעיל בעצם בנה </w:t>
      </w:r>
      <w:bookmarkStart w:id="68" w:name="_ETM_Q1_1348991"/>
      <w:bookmarkEnd w:id="68"/>
      <w:r w:rsidRPr="006C61AF">
        <w:rPr>
          <w:rFonts w:cs="David" w:hint="cs"/>
          <w:rtl/>
        </w:rPr>
        <w:t>את המערך שלו ועכשיו צריך את ההתממשקות.</w:t>
      </w:r>
      <w:r w:rsidRPr="006C61AF">
        <w:rPr>
          <w:rFonts w:cs="David"/>
          <w:rtl/>
        </w:rPr>
        <w:t xml:space="preserve"> הסמכות של הרגולציה כלפי מטה</w:t>
      </w:r>
      <w:r w:rsidRPr="006C61AF">
        <w:rPr>
          <w:rFonts w:cs="David" w:hint="cs"/>
          <w:rtl/>
        </w:rPr>
        <w:t xml:space="preserve"> היא הרבה יות</w:t>
      </w:r>
      <w:bookmarkStart w:id="69" w:name="_ETM_Q1_1356757"/>
      <w:bookmarkEnd w:id="69"/>
      <w:r w:rsidRPr="006C61AF">
        <w:rPr>
          <w:rFonts w:cs="David" w:hint="cs"/>
          <w:rtl/>
        </w:rPr>
        <w:t xml:space="preserve">ר נכונה. </w:t>
      </w:r>
    </w:p>
    <w:p w14:paraId="716151B2" w14:textId="77777777" w:rsidR="006D0501" w:rsidRPr="006C61AF" w:rsidRDefault="006D0501" w:rsidP="006D0501">
      <w:pPr>
        <w:bidi/>
        <w:rPr>
          <w:rFonts w:cs="David"/>
          <w:rtl/>
        </w:rPr>
      </w:pPr>
    </w:p>
    <w:p w14:paraId="3D87FED1" w14:textId="77777777" w:rsidR="006D0501" w:rsidRPr="006C61AF" w:rsidRDefault="006D0501" w:rsidP="006D0501">
      <w:pPr>
        <w:bidi/>
        <w:rPr>
          <w:rFonts w:cs="David"/>
          <w:u w:val="single"/>
          <w:rtl/>
        </w:rPr>
      </w:pPr>
      <w:r w:rsidRPr="006C61AF">
        <w:rPr>
          <w:rFonts w:cs="David"/>
          <w:u w:val="single"/>
          <w:rtl/>
        </w:rPr>
        <w:t>היו"ר יריב לוין:</w:t>
      </w:r>
    </w:p>
    <w:p w14:paraId="25477A29" w14:textId="77777777" w:rsidR="006D0501" w:rsidRPr="006C61AF" w:rsidRDefault="006D0501" w:rsidP="006D0501">
      <w:pPr>
        <w:bidi/>
        <w:rPr>
          <w:rFonts w:cs="David"/>
          <w:u w:val="single"/>
          <w:rtl/>
        </w:rPr>
      </w:pPr>
    </w:p>
    <w:p w14:paraId="42262F64" w14:textId="77777777" w:rsidR="006D0501" w:rsidRPr="006C61AF" w:rsidRDefault="006D0501" w:rsidP="006D0501">
      <w:pPr>
        <w:bidi/>
        <w:ind w:firstLine="720"/>
        <w:rPr>
          <w:rFonts w:cs="David" w:hint="cs"/>
          <w:rtl/>
        </w:rPr>
      </w:pPr>
      <w:r w:rsidRPr="006C61AF">
        <w:rPr>
          <w:rFonts w:cs="David"/>
          <w:rtl/>
        </w:rPr>
        <w:t xml:space="preserve">הערות נוספות. </w:t>
      </w:r>
      <w:r w:rsidRPr="006C61AF">
        <w:rPr>
          <w:rFonts w:cs="David" w:hint="cs"/>
          <w:rtl/>
        </w:rPr>
        <w:t xml:space="preserve">יש כזאת הסכמה כללית על החוק? אין </w:t>
      </w:r>
      <w:bookmarkStart w:id="70" w:name="_ETM_Q1_1368754"/>
      <w:bookmarkEnd w:id="70"/>
      <w:r w:rsidRPr="006C61AF">
        <w:rPr>
          <w:rFonts w:cs="David" w:hint="cs"/>
          <w:rtl/>
        </w:rPr>
        <w:t xml:space="preserve">הערות? הכול טוב, הכול בסדר? זה בסדר, לפעמים זה </w:t>
      </w:r>
      <w:bookmarkStart w:id="71" w:name="_ETM_Q1_1369814"/>
      <w:bookmarkEnd w:id="71"/>
      <w:r w:rsidRPr="006C61AF">
        <w:rPr>
          <w:rFonts w:cs="David" w:hint="cs"/>
          <w:rtl/>
        </w:rPr>
        <w:t xml:space="preserve">טוב שזה ככה. </w:t>
      </w:r>
    </w:p>
    <w:p w14:paraId="4DF4E785" w14:textId="77777777" w:rsidR="006D0501" w:rsidRPr="006C61AF" w:rsidRDefault="006D0501" w:rsidP="006D0501">
      <w:pPr>
        <w:bidi/>
        <w:rPr>
          <w:rFonts w:cs="David"/>
          <w:rtl/>
        </w:rPr>
      </w:pPr>
    </w:p>
    <w:p w14:paraId="4762AB23" w14:textId="77777777" w:rsidR="006D0501" w:rsidRPr="006C61AF" w:rsidRDefault="006D0501" w:rsidP="006D0501">
      <w:pPr>
        <w:bidi/>
        <w:rPr>
          <w:rFonts w:cs="David"/>
          <w:rtl/>
        </w:rPr>
      </w:pPr>
      <w:r w:rsidRPr="006C61AF">
        <w:rPr>
          <w:rFonts w:cs="David"/>
          <w:u w:val="single"/>
          <w:rtl/>
        </w:rPr>
        <w:t>יערה למברגר:</w:t>
      </w:r>
    </w:p>
    <w:p w14:paraId="2F4C450B" w14:textId="77777777" w:rsidR="006D0501" w:rsidRPr="006C61AF" w:rsidRDefault="006D0501" w:rsidP="006D0501">
      <w:pPr>
        <w:bidi/>
        <w:rPr>
          <w:rFonts w:cs="David"/>
          <w:rtl/>
        </w:rPr>
      </w:pPr>
    </w:p>
    <w:p w14:paraId="1C017CFB" w14:textId="77777777" w:rsidR="006D0501" w:rsidRPr="006C61AF" w:rsidRDefault="006D0501" w:rsidP="006D0501">
      <w:pPr>
        <w:bidi/>
        <w:ind w:firstLine="720"/>
        <w:rPr>
          <w:rFonts w:cs="David" w:hint="cs"/>
          <w:rtl/>
        </w:rPr>
      </w:pPr>
      <w:r w:rsidRPr="006C61AF">
        <w:rPr>
          <w:rFonts w:cs="David"/>
          <w:rtl/>
        </w:rPr>
        <w:t>להשלים את מה שמיכה אמר לגבי רישיון מפעיל. רישיון המפעיל לא נותן את הזכות להפעיל קו שירות</w:t>
      </w:r>
      <w:r w:rsidRPr="006C61AF">
        <w:rPr>
          <w:rFonts w:cs="David" w:hint="cs"/>
          <w:rtl/>
        </w:rPr>
        <w:t>- -</w:t>
      </w:r>
    </w:p>
    <w:p w14:paraId="002475B1" w14:textId="77777777" w:rsidR="006D0501" w:rsidRPr="006C61AF" w:rsidRDefault="006D0501" w:rsidP="006D0501">
      <w:pPr>
        <w:bidi/>
        <w:rPr>
          <w:rFonts w:cs="David" w:hint="cs"/>
          <w:rtl/>
        </w:rPr>
      </w:pPr>
    </w:p>
    <w:p w14:paraId="11C3A5E0" w14:textId="77777777" w:rsidR="006D0501" w:rsidRPr="00BC3FAB" w:rsidRDefault="006D0501" w:rsidP="006D0501">
      <w:pPr>
        <w:pStyle w:val="af"/>
        <w:keepNext/>
        <w:rPr>
          <w:rFonts w:cs="David"/>
          <w:b w:val="0"/>
          <w:bCs w:val="0"/>
          <w:sz w:val="24"/>
          <w:szCs w:val="24"/>
          <w:rtl/>
        </w:rPr>
      </w:pPr>
      <w:r w:rsidRPr="00BC3FAB">
        <w:rPr>
          <w:rFonts w:cs="David"/>
          <w:b w:val="0"/>
          <w:bCs w:val="0"/>
          <w:sz w:val="24"/>
          <w:szCs w:val="24"/>
          <w:rtl/>
        </w:rPr>
        <w:t>היו"ר יריב לוין:</w:t>
      </w:r>
    </w:p>
    <w:p w14:paraId="19BF3A0D" w14:textId="77777777" w:rsidR="006D0501" w:rsidRPr="006C61AF" w:rsidRDefault="006D0501" w:rsidP="006D0501">
      <w:pPr>
        <w:keepNext/>
        <w:bidi/>
        <w:rPr>
          <w:rFonts w:cs="David"/>
          <w:rtl/>
        </w:rPr>
      </w:pPr>
    </w:p>
    <w:p w14:paraId="5822C4FE" w14:textId="77777777" w:rsidR="006D0501" w:rsidRPr="006C61AF" w:rsidRDefault="006D0501" w:rsidP="006D0501">
      <w:pPr>
        <w:bidi/>
        <w:ind w:firstLine="720"/>
        <w:rPr>
          <w:rFonts w:cs="David" w:hint="cs"/>
          <w:rtl/>
        </w:rPr>
      </w:pPr>
      <w:r w:rsidRPr="006C61AF">
        <w:rPr>
          <w:rFonts w:cs="David" w:hint="cs"/>
          <w:rtl/>
        </w:rPr>
        <w:t>זה ברור.</w:t>
      </w:r>
    </w:p>
    <w:p w14:paraId="48EC201E" w14:textId="77777777" w:rsidR="006D0501" w:rsidRPr="006C61AF" w:rsidRDefault="006D0501" w:rsidP="006D0501">
      <w:pPr>
        <w:bidi/>
        <w:rPr>
          <w:rFonts w:cs="David" w:hint="cs"/>
          <w:rtl/>
        </w:rPr>
      </w:pPr>
      <w:bookmarkStart w:id="72" w:name="_ETM_Q1_1386627"/>
      <w:bookmarkEnd w:id="72"/>
    </w:p>
    <w:p w14:paraId="2598F4C5" w14:textId="77777777" w:rsidR="006D0501" w:rsidRPr="006C61AF" w:rsidRDefault="006D0501" w:rsidP="006D0501">
      <w:pPr>
        <w:bidi/>
        <w:rPr>
          <w:rFonts w:cs="David"/>
          <w:rtl/>
        </w:rPr>
      </w:pPr>
      <w:bookmarkStart w:id="73" w:name="_ETM_Q1_1387441"/>
      <w:bookmarkEnd w:id="73"/>
      <w:r w:rsidRPr="006C61AF">
        <w:rPr>
          <w:rFonts w:cs="David"/>
          <w:u w:val="single"/>
          <w:rtl/>
        </w:rPr>
        <w:t>יערה למברגר:</w:t>
      </w:r>
    </w:p>
    <w:p w14:paraId="77F2E32F" w14:textId="77777777" w:rsidR="006D0501" w:rsidRPr="006C61AF" w:rsidRDefault="006D0501" w:rsidP="006D0501">
      <w:pPr>
        <w:bidi/>
        <w:rPr>
          <w:rFonts w:cs="David"/>
          <w:rtl/>
        </w:rPr>
      </w:pPr>
    </w:p>
    <w:p w14:paraId="3C027610" w14:textId="77777777" w:rsidR="006D0501" w:rsidRPr="006C61AF" w:rsidRDefault="006D0501" w:rsidP="006D0501">
      <w:pPr>
        <w:bidi/>
        <w:ind w:firstLine="720"/>
        <w:rPr>
          <w:rFonts w:cs="David" w:hint="cs"/>
          <w:rtl/>
        </w:rPr>
      </w:pPr>
      <w:r w:rsidRPr="006C61AF">
        <w:rPr>
          <w:rFonts w:cs="David" w:hint="cs"/>
          <w:rtl/>
        </w:rPr>
        <w:t xml:space="preserve">- - הוא נותן את </w:t>
      </w:r>
      <w:bookmarkStart w:id="74" w:name="_ETM_Q1_1386331"/>
      <w:bookmarkEnd w:id="74"/>
      <w:r w:rsidRPr="006C61AF">
        <w:rPr>
          <w:rFonts w:cs="David" w:hint="cs"/>
          <w:rtl/>
        </w:rPr>
        <w:t xml:space="preserve">הזכות להתמודד, וזה לא מונע מההסדר שנמצא בתקנות </w:t>
      </w:r>
      <w:bookmarkStart w:id="75" w:name="_ETM_Q1_1394943"/>
      <w:bookmarkEnd w:id="75"/>
      <w:r w:rsidRPr="006C61AF">
        <w:rPr>
          <w:rFonts w:cs="David" w:hint="cs"/>
          <w:rtl/>
        </w:rPr>
        <w:t xml:space="preserve">התעבורה כיום </w:t>
      </w:r>
      <w:r w:rsidRPr="006C61AF">
        <w:rPr>
          <w:rFonts w:cs="David"/>
          <w:rtl/>
        </w:rPr>
        <w:t>–</w:t>
      </w:r>
      <w:r w:rsidRPr="006C61AF">
        <w:rPr>
          <w:rFonts w:cs="David" w:hint="cs"/>
          <w:rtl/>
        </w:rPr>
        <w:t xml:space="preserve"> תקנה 385 ואילך, פרק שני לחלק ה' שהוא הסדר שלם לרישוי הקו. אז רק כדי להשלים </w:t>
      </w:r>
      <w:bookmarkStart w:id="76" w:name="_ETM_Q1_1403296"/>
      <w:bookmarkEnd w:id="76"/>
      <w:r w:rsidRPr="006C61AF">
        <w:rPr>
          <w:rFonts w:cs="David" w:hint="cs"/>
          <w:rtl/>
        </w:rPr>
        <w:t>שמה שאנחנו מדברים פה מוסיף על זה, אבל לא גורע.</w:t>
      </w:r>
    </w:p>
    <w:p w14:paraId="4578248B" w14:textId="77777777" w:rsidR="006D0501" w:rsidRPr="006C61AF" w:rsidRDefault="006D0501" w:rsidP="006D0501">
      <w:pPr>
        <w:bidi/>
        <w:rPr>
          <w:rFonts w:cs="David" w:hint="cs"/>
          <w:rtl/>
        </w:rPr>
      </w:pPr>
      <w:bookmarkStart w:id="77" w:name="_ETM_Q1_1404087"/>
      <w:bookmarkStart w:id="78" w:name="_ETM_Q1_1404209"/>
      <w:bookmarkStart w:id="79" w:name="_ETM_Q1_1405213"/>
      <w:bookmarkEnd w:id="77"/>
      <w:bookmarkEnd w:id="78"/>
      <w:bookmarkEnd w:id="79"/>
    </w:p>
    <w:p w14:paraId="2D1ED571" w14:textId="77777777" w:rsidR="006D0501" w:rsidRPr="00BC3FAB" w:rsidRDefault="006D0501" w:rsidP="006D0501">
      <w:pPr>
        <w:pStyle w:val="af"/>
        <w:keepNext/>
        <w:rPr>
          <w:rFonts w:cs="David"/>
          <w:b w:val="0"/>
          <w:bCs w:val="0"/>
          <w:sz w:val="24"/>
          <w:szCs w:val="24"/>
          <w:rtl/>
        </w:rPr>
      </w:pPr>
      <w:r w:rsidRPr="00BC3FAB">
        <w:rPr>
          <w:rFonts w:cs="David"/>
          <w:b w:val="0"/>
          <w:bCs w:val="0"/>
          <w:sz w:val="24"/>
          <w:szCs w:val="24"/>
          <w:rtl/>
        </w:rPr>
        <w:t>היו"ר יריב לוין:</w:t>
      </w:r>
    </w:p>
    <w:p w14:paraId="12EF2DF0" w14:textId="77777777" w:rsidR="006D0501" w:rsidRPr="006C61AF" w:rsidRDefault="006D0501" w:rsidP="006D0501">
      <w:pPr>
        <w:keepNext/>
        <w:bidi/>
        <w:rPr>
          <w:rFonts w:cs="David"/>
          <w:rtl/>
        </w:rPr>
      </w:pPr>
    </w:p>
    <w:p w14:paraId="7CC21A83" w14:textId="77777777" w:rsidR="006D0501" w:rsidRPr="006C61AF" w:rsidRDefault="006D0501" w:rsidP="006D0501">
      <w:pPr>
        <w:bidi/>
        <w:ind w:firstLine="720"/>
        <w:rPr>
          <w:rFonts w:cs="David" w:hint="cs"/>
          <w:rtl/>
        </w:rPr>
      </w:pPr>
      <w:r w:rsidRPr="006C61AF">
        <w:rPr>
          <w:rFonts w:cs="David" w:hint="cs"/>
          <w:rtl/>
        </w:rPr>
        <w:t xml:space="preserve">ברור. השאלה היא איפה הדיכוטומיה. איזה נושאים צריכים ליפול בתוך הרישיון </w:t>
      </w:r>
      <w:bookmarkStart w:id="80" w:name="_ETM_Q1_1415187"/>
      <w:bookmarkEnd w:id="80"/>
      <w:r w:rsidRPr="006C61AF">
        <w:rPr>
          <w:rFonts w:cs="David" w:hint="cs"/>
          <w:rtl/>
        </w:rPr>
        <w:t xml:space="preserve">שנוגע לקווים הספציפיים, ואיפה הם במה שאתה דורש מבן אדם מראש כדי שהוא בכלל יוכל להיכנס למשרד. </w:t>
      </w:r>
    </w:p>
    <w:p w14:paraId="3D801AFC" w14:textId="77777777" w:rsidR="006D0501" w:rsidRPr="006C61AF" w:rsidRDefault="006D0501" w:rsidP="006D0501">
      <w:pPr>
        <w:bidi/>
        <w:rPr>
          <w:rFonts w:cs="David" w:hint="cs"/>
          <w:rtl/>
        </w:rPr>
      </w:pPr>
    </w:p>
    <w:p w14:paraId="76981813" w14:textId="77777777" w:rsidR="006D0501" w:rsidRPr="00BC3FAB" w:rsidRDefault="006D0501" w:rsidP="006D0501">
      <w:pPr>
        <w:pStyle w:val="a"/>
        <w:keepNext/>
        <w:rPr>
          <w:rFonts w:cs="David" w:hint="cs"/>
          <w:b w:val="0"/>
          <w:bCs w:val="0"/>
          <w:sz w:val="24"/>
          <w:szCs w:val="24"/>
          <w:rtl/>
        </w:rPr>
      </w:pPr>
      <w:r w:rsidRPr="00BC3FAB">
        <w:rPr>
          <w:rFonts w:cs="David"/>
          <w:b w:val="0"/>
          <w:bCs w:val="0"/>
          <w:sz w:val="24"/>
          <w:szCs w:val="24"/>
          <w:rtl/>
        </w:rPr>
        <w:t>יערה למברגר:</w:t>
      </w:r>
    </w:p>
    <w:p w14:paraId="43E08BA3" w14:textId="77777777" w:rsidR="006D0501" w:rsidRPr="006C61AF" w:rsidRDefault="006D0501" w:rsidP="006D0501">
      <w:pPr>
        <w:keepNext/>
        <w:bidi/>
        <w:rPr>
          <w:rFonts w:cs="David" w:hint="cs"/>
          <w:rtl/>
        </w:rPr>
      </w:pPr>
    </w:p>
    <w:p w14:paraId="1859B413" w14:textId="77777777" w:rsidR="006D0501" w:rsidRPr="006C61AF" w:rsidRDefault="006D0501" w:rsidP="006D0501">
      <w:pPr>
        <w:bidi/>
        <w:ind w:firstLine="720"/>
        <w:rPr>
          <w:rFonts w:cs="David" w:hint="cs"/>
          <w:rtl/>
        </w:rPr>
      </w:pPr>
      <w:r w:rsidRPr="006C61AF">
        <w:rPr>
          <w:rFonts w:cs="David" w:hint="cs"/>
          <w:rtl/>
        </w:rPr>
        <w:t xml:space="preserve">אני בהחלט </w:t>
      </w:r>
      <w:bookmarkStart w:id="81" w:name="_ETM_Q1_1422545"/>
      <w:bookmarkEnd w:id="81"/>
      <w:r w:rsidRPr="006C61AF">
        <w:rPr>
          <w:rFonts w:cs="David" w:hint="cs"/>
          <w:rtl/>
        </w:rPr>
        <w:t xml:space="preserve">מסכימה עם השאלה של אדוני שיש כאן בהחלט שאלה חשובה </w:t>
      </w:r>
      <w:bookmarkStart w:id="82" w:name="_ETM_Q1_1422045"/>
      <w:bookmarkEnd w:id="82"/>
      <w:r w:rsidRPr="006C61AF">
        <w:rPr>
          <w:rFonts w:cs="David" w:hint="cs"/>
          <w:rtl/>
        </w:rPr>
        <w:t>לגבי ההבחנה בין הדברים.</w:t>
      </w:r>
    </w:p>
    <w:p w14:paraId="445DF7CC" w14:textId="77777777" w:rsidR="006D0501" w:rsidRPr="006C61AF" w:rsidRDefault="006D0501" w:rsidP="006D0501">
      <w:pPr>
        <w:bidi/>
        <w:rPr>
          <w:rFonts w:cs="David"/>
          <w:rtl/>
        </w:rPr>
      </w:pPr>
    </w:p>
    <w:p w14:paraId="63F81E1B" w14:textId="77777777" w:rsidR="006D0501" w:rsidRPr="00BC3FAB" w:rsidRDefault="006D0501" w:rsidP="006D0501">
      <w:pPr>
        <w:pStyle w:val="a"/>
        <w:keepNext/>
        <w:rPr>
          <w:rFonts w:cs="David"/>
          <w:b w:val="0"/>
          <w:bCs w:val="0"/>
          <w:sz w:val="24"/>
          <w:szCs w:val="24"/>
          <w:rtl/>
        </w:rPr>
      </w:pPr>
      <w:r w:rsidRPr="00BC3FAB">
        <w:rPr>
          <w:rFonts w:cs="David"/>
          <w:b w:val="0"/>
          <w:bCs w:val="0"/>
          <w:sz w:val="24"/>
          <w:szCs w:val="24"/>
          <w:rtl/>
        </w:rPr>
        <w:t>ישראל אייכלר:</w:t>
      </w:r>
    </w:p>
    <w:p w14:paraId="40A7D936" w14:textId="77777777" w:rsidR="006D0501" w:rsidRPr="006C61AF" w:rsidRDefault="006D0501" w:rsidP="006D0501">
      <w:pPr>
        <w:keepNext/>
        <w:bidi/>
        <w:rPr>
          <w:rFonts w:cs="David"/>
          <w:rtl/>
        </w:rPr>
      </w:pPr>
    </w:p>
    <w:p w14:paraId="0244B993" w14:textId="77777777" w:rsidR="006D0501" w:rsidRPr="006C61AF" w:rsidRDefault="006D0501" w:rsidP="006D0501">
      <w:pPr>
        <w:bidi/>
        <w:ind w:firstLine="720"/>
        <w:rPr>
          <w:rFonts w:cs="David" w:hint="cs"/>
          <w:rtl/>
        </w:rPr>
      </w:pPr>
      <w:r w:rsidRPr="006C61AF">
        <w:rPr>
          <w:rFonts w:cs="David" w:hint="cs"/>
          <w:rtl/>
        </w:rPr>
        <w:t xml:space="preserve">יש לי כמה </w:t>
      </w:r>
      <w:bookmarkStart w:id="83" w:name="_ETM_Q1_1429814"/>
      <w:bookmarkEnd w:id="83"/>
      <w:r w:rsidRPr="006C61AF">
        <w:rPr>
          <w:rFonts w:cs="David" w:hint="cs"/>
          <w:rtl/>
        </w:rPr>
        <w:t>שאלות כדי להבין את הנושא.</w:t>
      </w:r>
    </w:p>
    <w:p w14:paraId="218FDE6C" w14:textId="77777777" w:rsidR="006D0501" w:rsidRPr="006C61AF" w:rsidRDefault="006D0501" w:rsidP="006D0501">
      <w:pPr>
        <w:bidi/>
        <w:rPr>
          <w:rFonts w:cs="David" w:hint="cs"/>
          <w:rtl/>
        </w:rPr>
      </w:pPr>
      <w:bookmarkStart w:id="84" w:name="_ETM_Q1_1433567"/>
      <w:bookmarkStart w:id="85" w:name="_ETM_Q1_1433690"/>
      <w:bookmarkEnd w:id="84"/>
      <w:bookmarkEnd w:id="85"/>
    </w:p>
    <w:p w14:paraId="27549A8C" w14:textId="77777777" w:rsidR="006D0501" w:rsidRPr="00BC3FAB" w:rsidRDefault="006D0501" w:rsidP="006D0501">
      <w:pPr>
        <w:pStyle w:val="af"/>
        <w:keepNext/>
        <w:rPr>
          <w:rFonts w:cs="David"/>
          <w:b w:val="0"/>
          <w:bCs w:val="0"/>
          <w:sz w:val="24"/>
          <w:szCs w:val="24"/>
          <w:rtl/>
        </w:rPr>
      </w:pPr>
      <w:bookmarkStart w:id="86" w:name="_ETM_Q1_1434566"/>
      <w:bookmarkEnd w:id="86"/>
      <w:r w:rsidRPr="00BC3FAB">
        <w:rPr>
          <w:rFonts w:cs="David"/>
          <w:b w:val="0"/>
          <w:bCs w:val="0"/>
          <w:sz w:val="24"/>
          <w:szCs w:val="24"/>
          <w:rtl/>
        </w:rPr>
        <w:t>היו"ר יריב לוין:</w:t>
      </w:r>
    </w:p>
    <w:p w14:paraId="73B9B802" w14:textId="77777777" w:rsidR="006D0501" w:rsidRPr="006C61AF" w:rsidRDefault="006D0501" w:rsidP="006D0501">
      <w:pPr>
        <w:keepNext/>
        <w:bidi/>
        <w:rPr>
          <w:rFonts w:cs="David"/>
          <w:rtl/>
        </w:rPr>
      </w:pPr>
    </w:p>
    <w:p w14:paraId="36D52C0C" w14:textId="77777777" w:rsidR="006D0501" w:rsidRPr="006C61AF" w:rsidRDefault="006D0501" w:rsidP="006D0501">
      <w:pPr>
        <w:bidi/>
        <w:ind w:firstLine="720"/>
        <w:rPr>
          <w:rFonts w:cs="David" w:hint="cs"/>
          <w:rtl/>
        </w:rPr>
      </w:pPr>
      <w:r w:rsidRPr="006C61AF">
        <w:rPr>
          <w:rFonts w:cs="David" w:hint="cs"/>
          <w:rtl/>
        </w:rPr>
        <w:t>בבקשה.</w:t>
      </w:r>
    </w:p>
    <w:p w14:paraId="2B07A400" w14:textId="77777777" w:rsidR="006D0501" w:rsidRPr="006C61AF" w:rsidRDefault="006D0501" w:rsidP="006D0501">
      <w:pPr>
        <w:bidi/>
        <w:rPr>
          <w:rFonts w:cs="David" w:hint="cs"/>
          <w:rtl/>
        </w:rPr>
      </w:pPr>
      <w:bookmarkStart w:id="87" w:name="_ETM_Q1_1430755"/>
      <w:bookmarkEnd w:id="87"/>
    </w:p>
    <w:p w14:paraId="5F2B4D18" w14:textId="77777777" w:rsidR="006D0501" w:rsidRPr="00BC3FAB" w:rsidRDefault="006D0501" w:rsidP="006D0501">
      <w:pPr>
        <w:pStyle w:val="a"/>
        <w:keepNext/>
        <w:rPr>
          <w:rFonts w:cs="David"/>
          <w:b w:val="0"/>
          <w:bCs w:val="0"/>
          <w:sz w:val="24"/>
          <w:szCs w:val="24"/>
          <w:rtl/>
        </w:rPr>
      </w:pPr>
      <w:bookmarkStart w:id="88" w:name="_ETM_Q1_1431316"/>
      <w:bookmarkEnd w:id="88"/>
      <w:r w:rsidRPr="00BC3FAB">
        <w:rPr>
          <w:rFonts w:cs="David"/>
          <w:b w:val="0"/>
          <w:bCs w:val="0"/>
          <w:sz w:val="24"/>
          <w:szCs w:val="24"/>
          <w:rtl/>
        </w:rPr>
        <w:t>ישראל אייכלר:</w:t>
      </w:r>
    </w:p>
    <w:p w14:paraId="1B397B4C" w14:textId="77777777" w:rsidR="006D0501" w:rsidRPr="006C61AF" w:rsidRDefault="006D0501" w:rsidP="006D0501">
      <w:pPr>
        <w:keepNext/>
        <w:bidi/>
        <w:rPr>
          <w:rFonts w:cs="David"/>
          <w:rtl/>
        </w:rPr>
      </w:pPr>
    </w:p>
    <w:p w14:paraId="073BC377" w14:textId="77777777" w:rsidR="006D0501" w:rsidRPr="006C61AF" w:rsidRDefault="006D0501" w:rsidP="006D0501">
      <w:pPr>
        <w:bidi/>
        <w:ind w:firstLine="720"/>
        <w:rPr>
          <w:rFonts w:cs="David" w:hint="cs"/>
          <w:rtl/>
        </w:rPr>
      </w:pPr>
      <w:r w:rsidRPr="006C61AF">
        <w:rPr>
          <w:rFonts w:cs="David"/>
          <w:rtl/>
        </w:rPr>
        <w:t xml:space="preserve">מה נשתנה? </w:t>
      </w:r>
      <w:r w:rsidRPr="006C61AF">
        <w:rPr>
          <w:rFonts w:cs="David" w:hint="cs"/>
          <w:rtl/>
        </w:rPr>
        <w:t xml:space="preserve">מה קורה היום? </w:t>
      </w:r>
      <w:r w:rsidRPr="006C61AF">
        <w:rPr>
          <w:rFonts w:cs="David"/>
          <w:rtl/>
        </w:rPr>
        <w:t>האם היום אדם יכול להפעיל קו תחבורה בלי</w:t>
      </w:r>
      <w:r w:rsidRPr="006C61AF">
        <w:rPr>
          <w:rFonts w:cs="David" w:hint="cs"/>
          <w:rtl/>
        </w:rPr>
        <w:t xml:space="preserve"> רישיון של משרד התחבורה? מה החוק הזה רוצה? </w:t>
      </w:r>
    </w:p>
    <w:p w14:paraId="1AC67031" w14:textId="77777777" w:rsidR="006D0501" w:rsidRPr="006C61AF" w:rsidRDefault="006D0501" w:rsidP="006D0501">
      <w:pPr>
        <w:bidi/>
        <w:rPr>
          <w:rFonts w:cs="David"/>
          <w:rtl/>
        </w:rPr>
      </w:pPr>
    </w:p>
    <w:p w14:paraId="49CAD7F9" w14:textId="77777777" w:rsidR="006D0501" w:rsidRPr="006C61AF" w:rsidRDefault="006D0501" w:rsidP="006D0501">
      <w:pPr>
        <w:bidi/>
        <w:rPr>
          <w:rFonts w:cs="David"/>
          <w:rtl/>
        </w:rPr>
      </w:pPr>
      <w:r w:rsidRPr="006C61AF">
        <w:rPr>
          <w:rFonts w:cs="David"/>
          <w:u w:val="single"/>
          <w:rtl/>
        </w:rPr>
        <w:t>יהודה אלבז:</w:t>
      </w:r>
    </w:p>
    <w:p w14:paraId="05CC52F0" w14:textId="77777777" w:rsidR="006D0501" w:rsidRPr="006C61AF" w:rsidRDefault="006D0501" w:rsidP="006D0501">
      <w:pPr>
        <w:bidi/>
        <w:rPr>
          <w:rFonts w:cs="David"/>
          <w:rtl/>
        </w:rPr>
      </w:pPr>
    </w:p>
    <w:p w14:paraId="0A966EBF" w14:textId="77777777" w:rsidR="006D0501" w:rsidRPr="006C61AF" w:rsidRDefault="006D0501" w:rsidP="006D0501">
      <w:pPr>
        <w:bidi/>
        <w:ind w:firstLine="720"/>
        <w:rPr>
          <w:rFonts w:cs="David" w:hint="cs"/>
          <w:rtl/>
        </w:rPr>
      </w:pPr>
      <w:r w:rsidRPr="006C61AF">
        <w:rPr>
          <w:rFonts w:cs="David" w:hint="cs"/>
          <w:rtl/>
        </w:rPr>
        <w:t xml:space="preserve">לא. </w:t>
      </w:r>
      <w:r w:rsidRPr="006C61AF">
        <w:rPr>
          <w:rFonts w:cs="David"/>
          <w:rtl/>
        </w:rPr>
        <w:t>כיום כל קו מקבל רישיון בנפרד. יש תנאים</w:t>
      </w:r>
      <w:r w:rsidRPr="006C61AF">
        <w:rPr>
          <w:rFonts w:cs="David" w:hint="cs"/>
          <w:rtl/>
        </w:rPr>
        <w:t xml:space="preserve">; לדוגמה, </w:t>
      </w:r>
      <w:bookmarkStart w:id="89" w:name="_ETM_Q1_1449824"/>
      <w:bookmarkEnd w:id="89"/>
      <w:r w:rsidRPr="006C61AF">
        <w:rPr>
          <w:rFonts w:cs="David" w:hint="cs"/>
          <w:rtl/>
        </w:rPr>
        <w:t xml:space="preserve">מי שרוצה להפעיל הסעות </w:t>
      </w:r>
      <w:r w:rsidRPr="006C61AF">
        <w:rPr>
          <w:rFonts w:cs="David"/>
          <w:rtl/>
        </w:rPr>
        <w:t>–</w:t>
      </w:r>
      <w:r w:rsidRPr="006C61AF">
        <w:rPr>
          <w:rFonts w:cs="David" w:hint="cs"/>
          <w:rtl/>
        </w:rPr>
        <w:t xml:space="preserve"> יש תנאים שהחברה </w:t>
      </w:r>
      <w:r w:rsidRPr="006C61AF">
        <w:rPr>
          <w:rFonts w:cs="David"/>
          <w:rtl/>
        </w:rPr>
        <w:t>צריכה לעמוד בהם</w:t>
      </w:r>
      <w:r w:rsidRPr="006C61AF">
        <w:rPr>
          <w:rFonts w:cs="David" w:hint="cs"/>
          <w:rtl/>
        </w:rPr>
        <w:t xml:space="preserve">: היא </w:t>
      </w:r>
      <w:bookmarkStart w:id="90" w:name="_ETM_Q1_1458274"/>
      <w:bookmarkEnd w:id="90"/>
      <w:r w:rsidRPr="006C61AF">
        <w:rPr>
          <w:rFonts w:cs="David" w:hint="cs"/>
          <w:rtl/>
        </w:rPr>
        <w:t xml:space="preserve">צריכה משרד, היא צריכה חניון, היא צריכה הנהלת חשבונות. </w:t>
      </w:r>
      <w:bookmarkStart w:id="91" w:name="_ETM_Q1_1465260"/>
      <w:bookmarkEnd w:id="91"/>
      <w:r w:rsidRPr="006C61AF">
        <w:rPr>
          <w:rFonts w:cs="David"/>
          <w:rtl/>
        </w:rPr>
        <w:t xml:space="preserve">אין כיום תנאים בחוק למי שרוצה להפעיל קו שירות. בשביל להפעיל </w:t>
      </w:r>
      <w:r w:rsidRPr="006C61AF">
        <w:rPr>
          <w:rFonts w:cs="David" w:hint="cs"/>
          <w:rtl/>
        </w:rPr>
        <w:t xml:space="preserve">קו שירות </w:t>
      </w:r>
      <w:r w:rsidRPr="006C61AF">
        <w:rPr>
          <w:rFonts w:cs="David"/>
          <w:rtl/>
        </w:rPr>
        <w:t xml:space="preserve">אין שום </w:t>
      </w:r>
      <w:r w:rsidRPr="006C61AF">
        <w:rPr>
          <w:rFonts w:cs="David" w:hint="cs"/>
          <w:rtl/>
        </w:rPr>
        <w:t xml:space="preserve">בקשה, אין שום </w:t>
      </w:r>
      <w:r w:rsidRPr="006C61AF">
        <w:rPr>
          <w:rFonts w:cs="David"/>
          <w:rtl/>
        </w:rPr>
        <w:t xml:space="preserve">דרישת סף. </w:t>
      </w:r>
      <w:r w:rsidRPr="006C61AF">
        <w:rPr>
          <w:rFonts w:cs="David" w:hint="cs"/>
          <w:rtl/>
        </w:rPr>
        <w:t xml:space="preserve">זה מה שאנחנו </w:t>
      </w:r>
      <w:bookmarkStart w:id="92" w:name="_ETM_Q1_1478160"/>
      <w:bookmarkEnd w:id="92"/>
      <w:r w:rsidRPr="006C61AF">
        <w:rPr>
          <w:rFonts w:cs="David" w:hint="cs"/>
          <w:rtl/>
        </w:rPr>
        <w:t xml:space="preserve">באים לתקן. </w:t>
      </w:r>
      <w:r w:rsidRPr="006C61AF">
        <w:rPr>
          <w:rFonts w:cs="David"/>
          <w:rtl/>
        </w:rPr>
        <w:t>אנחנו לא באים לתקן את הדרך</w:t>
      </w:r>
      <w:r w:rsidRPr="006C61AF">
        <w:rPr>
          <w:rFonts w:cs="David" w:hint="cs"/>
          <w:rtl/>
        </w:rPr>
        <w:t xml:space="preserve"> לתת רישיון קו, אנחנו באים </w:t>
      </w:r>
      <w:bookmarkStart w:id="93" w:name="_ETM_Q1_1485475"/>
      <w:bookmarkEnd w:id="93"/>
      <w:r w:rsidRPr="006C61AF">
        <w:rPr>
          <w:rFonts w:cs="David" w:hint="cs"/>
          <w:rtl/>
        </w:rPr>
        <w:t>להגיד ש</w:t>
      </w:r>
      <w:r w:rsidRPr="006C61AF">
        <w:rPr>
          <w:rFonts w:cs="David"/>
          <w:rtl/>
        </w:rPr>
        <w:t>יש דרישות מינימליות</w:t>
      </w:r>
      <w:r w:rsidRPr="006C61AF">
        <w:rPr>
          <w:rFonts w:cs="David" w:hint="cs"/>
          <w:rtl/>
        </w:rPr>
        <w:t xml:space="preserve"> ממפעיל תחבורה ציבורית.</w:t>
      </w:r>
      <w:r w:rsidRPr="006C61AF">
        <w:rPr>
          <w:rFonts w:cs="David"/>
          <w:rtl/>
        </w:rPr>
        <w:t xml:space="preserve"> הוא צריך רמה מקצועית מינימלית ויכולות לספק שירות לציבור שלא צריכות ליפול מהדרישות שהציבור צריך. לכן </w:t>
      </w:r>
      <w:r w:rsidRPr="006C61AF">
        <w:rPr>
          <w:rFonts w:cs="David" w:hint="cs"/>
          <w:rtl/>
        </w:rPr>
        <w:t>אנחנו באים ואומרים ש</w:t>
      </w:r>
      <w:r w:rsidRPr="006C61AF">
        <w:rPr>
          <w:rFonts w:cs="David"/>
          <w:rtl/>
        </w:rPr>
        <w:t>מפעיל צריך להחזיק ברישיון קו ובנוסף לכך גם בריש</w:t>
      </w:r>
      <w:r w:rsidRPr="006C61AF">
        <w:rPr>
          <w:rFonts w:cs="David" w:hint="cs"/>
          <w:rtl/>
        </w:rPr>
        <w:t>י</w:t>
      </w:r>
      <w:r w:rsidRPr="006C61AF">
        <w:rPr>
          <w:rFonts w:cs="David"/>
          <w:rtl/>
        </w:rPr>
        <w:t>ון מפעיל</w:t>
      </w:r>
      <w:r w:rsidRPr="006C61AF">
        <w:rPr>
          <w:rFonts w:cs="David" w:hint="cs"/>
          <w:rtl/>
        </w:rPr>
        <w:t xml:space="preserve"> שקובע את</w:t>
      </w:r>
      <w:bookmarkStart w:id="94" w:name="_ETM_Q1_1518381"/>
      <w:bookmarkEnd w:id="94"/>
      <w:r w:rsidRPr="006C61AF">
        <w:rPr>
          <w:rFonts w:cs="David" w:hint="cs"/>
          <w:rtl/>
        </w:rPr>
        <w:t xml:space="preserve"> </w:t>
      </w:r>
      <w:r w:rsidRPr="006C61AF">
        <w:rPr>
          <w:rFonts w:cs="David"/>
          <w:rtl/>
        </w:rPr>
        <w:t xml:space="preserve">היכולות </w:t>
      </w:r>
      <w:r w:rsidRPr="006C61AF">
        <w:rPr>
          <w:rFonts w:cs="David" w:hint="cs"/>
          <w:rtl/>
        </w:rPr>
        <w:t xml:space="preserve">הכלליות </w:t>
      </w:r>
      <w:r w:rsidRPr="006C61AF">
        <w:rPr>
          <w:rFonts w:cs="David"/>
          <w:rtl/>
        </w:rPr>
        <w:t>שלו</w:t>
      </w:r>
      <w:r w:rsidRPr="006C61AF">
        <w:rPr>
          <w:rFonts w:cs="David" w:hint="cs"/>
          <w:rtl/>
        </w:rPr>
        <w:t xml:space="preserve">. יכול להיות שהיום הוא מפעיל קו </w:t>
      </w:r>
      <w:bookmarkStart w:id="95" w:name="_ETM_Q1_1517768"/>
      <w:bookmarkEnd w:id="95"/>
      <w:r w:rsidRPr="006C61AF">
        <w:rPr>
          <w:rFonts w:cs="David" w:hint="cs"/>
          <w:rtl/>
        </w:rPr>
        <w:t xml:space="preserve">כזה, ומחר הוא יפעיל קו אחר. היכולות שלו </w:t>
      </w:r>
      <w:r w:rsidRPr="006C61AF">
        <w:rPr>
          <w:rFonts w:cs="David"/>
          <w:rtl/>
        </w:rPr>
        <w:t xml:space="preserve">צריכות להיות </w:t>
      </w:r>
      <w:r w:rsidRPr="006C61AF">
        <w:rPr>
          <w:rFonts w:cs="David" w:hint="cs"/>
          <w:rtl/>
        </w:rPr>
        <w:t xml:space="preserve">כל הזמן </w:t>
      </w:r>
      <w:bookmarkStart w:id="96" w:name="_ETM_Q1_1522732"/>
      <w:bookmarkEnd w:id="96"/>
      <w:r w:rsidRPr="006C61AF">
        <w:rPr>
          <w:rFonts w:cs="David"/>
          <w:rtl/>
        </w:rPr>
        <w:t>אותו דבר</w:t>
      </w:r>
      <w:r w:rsidRPr="006C61AF">
        <w:rPr>
          <w:rFonts w:cs="David" w:hint="cs"/>
          <w:rtl/>
        </w:rPr>
        <w:t>, ו</w:t>
      </w:r>
      <w:r w:rsidRPr="006C61AF">
        <w:rPr>
          <w:rFonts w:cs="David"/>
          <w:rtl/>
        </w:rPr>
        <w:t>הוא צריך לעמוד בתנאים האלה</w:t>
      </w:r>
      <w:r w:rsidRPr="006C61AF">
        <w:rPr>
          <w:rFonts w:cs="David" w:hint="cs"/>
          <w:rtl/>
        </w:rPr>
        <w:t xml:space="preserve"> להפעיל כל קו שהוא יפעיל. </w:t>
      </w:r>
    </w:p>
    <w:p w14:paraId="482359A5" w14:textId="77777777" w:rsidR="006D0501" w:rsidRPr="006C61AF" w:rsidRDefault="006D0501" w:rsidP="006D0501">
      <w:pPr>
        <w:bidi/>
        <w:rPr>
          <w:rFonts w:cs="David"/>
          <w:rtl/>
        </w:rPr>
      </w:pPr>
    </w:p>
    <w:p w14:paraId="0F32FAFE" w14:textId="77777777" w:rsidR="006D0501" w:rsidRPr="006C61AF" w:rsidRDefault="006D0501" w:rsidP="006D0501">
      <w:pPr>
        <w:bidi/>
        <w:rPr>
          <w:rFonts w:cs="David"/>
          <w:u w:val="single"/>
          <w:rtl/>
        </w:rPr>
      </w:pPr>
      <w:r w:rsidRPr="006C61AF">
        <w:rPr>
          <w:rFonts w:cs="David"/>
          <w:u w:val="single"/>
          <w:rtl/>
        </w:rPr>
        <w:t>בן בדרי:</w:t>
      </w:r>
    </w:p>
    <w:p w14:paraId="31D392E7" w14:textId="77777777" w:rsidR="006D0501" w:rsidRPr="006C61AF" w:rsidRDefault="006D0501" w:rsidP="006D0501">
      <w:pPr>
        <w:bidi/>
        <w:rPr>
          <w:rFonts w:cs="David"/>
          <w:rtl/>
        </w:rPr>
      </w:pPr>
    </w:p>
    <w:p w14:paraId="1CB77D57" w14:textId="77777777" w:rsidR="006D0501" w:rsidRPr="006C61AF" w:rsidRDefault="006D0501" w:rsidP="006D0501">
      <w:pPr>
        <w:bidi/>
        <w:ind w:firstLine="720"/>
        <w:rPr>
          <w:rFonts w:cs="David" w:hint="cs"/>
          <w:rtl/>
        </w:rPr>
      </w:pPr>
      <w:r w:rsidRPr="006C61AF">
        <w:rPr>
          <w:rFonts w:cs="David"/>
          <w:rtl/>
        </w:rPr>
        <w:t>מדובר גם במוניות</w:t>
      </w:r>
      <w:r w:rsidRPr="006C61AF">
        <w:rPr>
          <w:rFonts w:cs="David" w:hint="cs"/>
          <w:rtl/>
        </w:rPr>
        <w:t xml:space="preserve"> או הכוונה - -</w:t>
      </w:r>
    </w:p>
    <w:p w14:paraId="465028C7" w14:textId="77777777" w:rsidR="006D0501" w:rsidRPr="006C61AF" w:rsidRDefault="006D0501" w:rsidP="006D0501">
      <w:pPr>
        <w:bidi/>
        <w:rPr>
          <w:rFonts w:cs="David"/>
          <w:rtl/>
        </w:rPr>
      </w:pPr>
    </w:p>
    <w:p w14:paraId="0C3940A6" w14:textId="77777777" w:rsidR="006D0501" w:rsidRPr="006C61AF" w:rsidRDefault="006D0501" w:rsidP="006D0501">
      <w:pPr>
        <w:bidi/>
        <w:rPr>
          <w:rFonts w:cs="David"/>
          <w:rtl/>
        </w:rPr>
      </w:pPr>
      <w:r w:rsidRPr="006C61AF">
        <w:rPr>
          <w:rFonts w:cs="David"/>
          <w:u w:val="single"/>
          <w:rtl/>
        </w:rPr>
        <w:t>יהודה אלבז:</w:t>
      </w:r>
    </w:p>
    <w:p w14:paraId="0B71D86E" w14:textId="77777777" w:rsidR="006D0501" w:rsidRPr="006C61AF" w:rsidRDefault="006D0501" w:rsidP="006D0501">
      <w:pPr>
        <w:bidi/>
        <w:rPr>
          <w:rFonts w:cs="David"/>
          <w:rtl/>
        </w:rPr>
      </w:pPr>
      <w:r w:rsidRPr="006C61AF">
        <w:rPr>
          <w:rFonts w:cs="David"/>
          <w:rtl/>
        </w:rPr>
        <w:tab/>
      </w:r>
    </w:p>
    <w:p w14:paraId="2988A950" w14:textId="77777777" w:rsidR="006D0501" w:rsidRPr="006C61AF" w:rsidRDefault="006D0501" w:rsidP="006D0501">
      <w:pPr>
        <w:bidi/>
        <w:ind w:firstLine="720"/>
        <w:rPr>
          <w:rFonts w:cs="David" w:hint="cs"/>
          <w:rtl/>
        </w:rPr>
      </w:pPr>
      <w:r w:rsidRPr="006C61AF">
        <w:rPr>
          <w:rFonts w:cs="David" w:hint="cs"/>
          <w:rtl/>
        </w:rPr>
        <w:t>לא, רק באוטובוסים.</w:t>
      </w:r>
    </w:p>
    <w:p w14:paraId="7AD4221F" w14:textId="77777777" w:rsidR="006D0501" w:rsidRPr="006C61AF" w:rsidRDefault="006D0501" w:rsidP="006D0501">
      <w:pPr>
        <w:bidi/>
        <w:rPr>
          <w:rFonts w:cs="David"/>
          <w:rtl/>
        </w:rPr>
      </w:pPr>
    </w:p>
    <w:p w14:paraId="372E0B14" w14:textId="77777777" w:rsidR="006D0501" w:rsidRPr="006C61AF" w:rsidRDefault="006D0501" w:rsidP="006D0501">
      <w:pPr>
        <w:bidi/>
        <w:rPr>
          <w:rFonts w:cs="David"/>
          <w:u w:val="single"/>
          <w:rtl/>
        </w:rPr>
      </w:pPr>
      <w:r w:rsidRPr="006C61AF">
        <w:rPr>
          <w:rFonts w:cs="David"/>
          <w:u w:val="single"/>
          <w:rtl/>
        </w:rPr>
        <w:t>היו"ר יריב לוין:</w:t>
      </w:r>
    </w:p>
    <w:p w14:paraId="7C6BD601" w14:textId="77777777" w:rsidR="006D0501" w:rsidRPr="006C61AF" w:rsidRDefault="006D0501" w:rsidP="006D0501">
      <w:pPr>
        <w:bidi/>
        <w:rPr>
          <w:rFonts w:cs="David"/>
          <w:u w:val="single"/>
          <w:rtl/>
        </w:rPr>
      </w:pPr>
    </w:p>
    <w:p w14:paraId="4FFDD91A" w14:textId="77777777" w:rsidR="006D0501" w:rsidRPr="006C61AF" w:rsidRDefault="006D0501" w:rsidP="006D0501">
      <w:pPr>
        <w:bidi/>
        <w:ind w:firstLine="720"/>
        <w:rPr>
          <w:rFonts w:cs="David" w:hint="cs"/>
          <w:rtl/>
        </w:rPr>
      </w:pPr>
      <w:r w:rsidRPr="006C61AF">
        <w:rPr>
          <w:rFonts w:cs="David" w:hint="cs"/>
          <w:rtl/>
        </w:rPr>
        <w:t xml:space="preserve">אבל יהיה סעיף שקובע סעיף בתנאי רישיון המפעיל שרישיון יקבל רק מי שנותן </w:t>
      </w:r>
      <w:r w:rsidRPr="006C61AF">
        <w:rPr>
          <w:rFonts w:cs="David"/>
          <w:rtl/>
        </w:rPr>
        <w:t>זכות קדימה למוניות שירות</w:t>
      </w:r>
      <w:r w:rsidRPr="006C61AF">
        <w:rPr>
          <w:rFonts w:cs="David" w:hint="cs"/>
          <w:rtl/>
        </w:rPr>
        <w:t xml:space="preserve">. </w:t>
      </w:r>
    </w:p>
    <w:p w14:paraId="587E9448" w14:textId="77777777" w:rsidR="006D0501" w:rsidRPr="006C61AF" w:rsidRDefault="006D0501" w:rsidP="006D0501">
      <w:pPr>
        <w:bidi/>
        <w:rPr>
          <w:rFonts w:cs="David"/>
          <w:rtl/>
        </w:rPr>
      </w:pPr>
      <w:bookmarkStart w:id="97" w:name="_ETM_Q1_1545395"/>
      <w:bookmarkEnd w:id="97"/>
    </w:p>
    <w:p w14:paraId="0B0B8632" w14:textId="77777777" w:rsidR="006D0501" w:rsidRPr="006C61AF" w:rsidRDefault="006D0501" w:rsidP="006D0501">
      <w:pPr>
        <w:bidi/>
        <w:rPr>
          <w:rFonts w:cs="David"/>
          <w:u w:val="single"/>
          <w:rtl/>
        </w:rPr>
      </w:pPr>
      <w:r w:rsidRPr="006C61AF">
        <w:rPr>
          <w:rFonts w:cs="David"/>
          <w:u w:val="single"/>
          <w:rtl/>
        </w:rPr>
        <w:t>אתי בנדלר:</w:t>
      </w:r>
    </w:p>
    <w:p w14:paraId="5427DF30" w14:textId="77777777" w:rsidR="006D0501" w:rsidRPr="006C61AF" w:rsidRDefault="006D0501" w:rsidP="006D0501">
      <w:pPr>
        <w:bidi/>
        <w:rPr>
          <w:rFonts w:cs="David"/>
          <w:rtl/>
        </w:rPr>
      </w:pPr>
    </w:p>
    <w:p w14:paraId="18AA2907" w14:textId="77777777" w:rsidR="006D0501" w:rsidRPr="006C61AF" w:rsidRDefault="006D0501" w:rsidP="006D0501">
      <w:pPr>
        <w:bidi/>
        <w:ind w:firstLine="720"/>
        <w:rPr>
          <w:rFonts w:cs="David"/>
          <w:rtl/>
        </w:rPr>
      </w:pPr>
      <w:r w:rsidRPr="006C61AF">
        <w:rPr>
          <w:rFonts w:cs="David" w:hint="cs"/>
          <w:rtl/>
        </w:rPr>
        <w:t xml:space="preserve">זאת הצעה מצוינת. </w:t>
      </w:r>
      <w:bookmarkStart w:id="98" w:name="_ETM_Q1_1545548"/>
      <w:bookmarkEnd w:id="98"/>
      <w:r w:rsidRPr="006C61AF">
        <w:rPr>
          <w:rFonts w:cs="David" w:hint="cs"/>
          <w:rtl/>
        </w:rPr>
        <w:t xml:space="preserve">אתה יודע, אדוני, משום שאולי סוף-סוף </w:t>
      </w:r>
      <w:bookmarkStart w:id="99" w:name="_ETM_Q1_1552542"/>
      <w:bookmarkEnd w:id="99"/>
      <w:r w:rsidRPr="006C61AF">
        <w:rPr>
          <w:rFonts w:cs="David"/>
          <w:rtl/>
        </w:rPr>
        <w:t xml:space="preserve">יהיה </w:t>
      </w:r>
      <w:r w:rsidRPr="006C61AF">
        <w:rPr>
          <w:rFonts w:cs="David" w:hint="cs"/>
          <w:rtl/>
        </w:rPr>
        <w:t xml:space="preserve">בחוק הזה גם איזשהו </w:t>
      </w:r>
      <w:r w:rsidRPr="006C61AF">
        <w:rPr>
          <w:rFonts w:cs="David"/>
          <w:rtl/>
        </w:rPr>
        <w:t>תנאי מהותי</w:t>
      </w:r>
      <w:r w:rsidRPr="006C61AF">
        <w:rPr>
          <w:rFonts w:cs="David" w:hint="cs"/>
          <w:rtl/>
        </w:rPr>
        <w:t xml:space="preserve"> כי עיקר החוק הוא חוק </w:t>
      </w:r>
      <w:bookmarkStart w:id="100" w:name="_ETM_Q1_1556622"/>
      <w:bookmarkEnd w:id="100"/>
      <w:r w:rsidRPr="006C61AF">
        <w:rPr>
          <w:rFonts w:cs="David" w:hint="cs"/>
          <w:rtl/>
        </w:rPr>
        <w:t xml:space="preserve">מסמיך, אין </w:t>
      </w:r>
      <w:r w:rsidRPr="006C61AF">
        <w:rPr>
          <w:rFonts w:cs="David"/>
          <w:rtl/>
        </w:rPr>
        <w:t xml:space="preserve">בסעיפים האלה שום תנאי מהותי. </w:t>
      </w:r>
    </w:p>
    <w:p w14:paraId="52F4BD4B" w14:textId="77777777" w:rsidR="006D0501" w:rsidRPr="006C61AF" w:rsidRDefault="006D0501" w:rsidP="006D0501">
      <w:pPr>
        <w:bidi/>
        <w:rPr>
          <w:rFonts w:cs="David" w:hint="cs"/>
          <w:rtl/>
        </w:rPr>
      </w:pPr>
      <w:bookmarkStart w:id="101" w:name="_ETM_Q1_1568372"/>
      <w:bookmarkEnd w:id="101"/>
    </w:p>
    <w:p w14:paraId="120ED897" w14:textId="77777777" w:rsidR="006D0501" w:rsidRPr="006C61AF" w:rsidRDefault="006D0501" w:rsidP="006D0501">
      <w:pPr>
        <w:bidi/>
        <w:rPr>
          <w:rFonts w:cs="David"/>
          <w:u w:val="single"/>
          <w:rtl/>
        </w:rPr>
      </w:pPr>
      <w:r w:rsidRPr="006C61AF">
        <w:rPr>
          <w:rFonts w:cs="David"/>
          <w:u w:val="single"/>
          <w:rtl/>
        </w:rPr>
        <w:t>היו"ר יריב לוין:</w:t>
      </w:r>
    </w:p>
    <w:p w14:paraId="5E97D35F" w14:textId="77777777" w:rsidR="006D0501" w:rsidRPr="006C61AF" w:rsidRDefault="006D0501" w:rsidP="006D0501">
      <w:pPr>
        <w:bidi/>
        <w:rPr>
          <w:rFonts w:cs="David"/>
          <w:u w:val="single"/>
          <w:rtl/>
        </w:rPr>
      </w:pPr>
    </w:p>
    <w:p w14:paraId="0194DE66" w14:textId="77777777" w:rsidR="006D0501" w:rsidRPr="006C61AF" w:rsidRDefault="006D0501" w:rsidP="006D0501">
      <w:pPr>
        <w:bidi/>
        <w:ind w:firstLine="720"/>
        <w:rPr>
          <w:rFonts w:cs="David" w:hint="cs"/>
          <w:rtl/>
        </w:rPr>
      </w:pPr>
      <w:r w:rsidRPr="006C61AF">
        <w:rPr>
          <w:rFonts w:cs="David" w:hint="cs"/>
          <w:rtl/>
        </w:rPr>
        <w:t xml:space="preserve">שליהודה </w:t>
      </w:r>
      <w:r w:rsidRPr="006C61AF">
        <w:rPr>
          <w:rFonts w:cs="David"/>
          <w:rtl/>
        </w:rPr>
        <w:t>לא יישאר גרון בכלל עם עומס העבודה</w:t>
      </w:r>
      <w:r w:rsidRPr="006C61AF">
        <w:rPr>
          <w:rFonts w:cs="David" w:hint="cs"/>
          <w:rtl/>
        </w:rPr>
        <w:t xml:space="preserve"> שיהיה לו פה, לפי החוק </w:t>
      </w:r>
      <w:bookmarkStart w:id="102" w:name="_ETM_Q1_1568637"/>
      <w:bookmarkEnd w:id="102"/>
      <w:r w:rsidRPr="006C61AF">
        <w:rPr>
          <w:rFonts w:cs="David" w:hint="cs"/>
          <w:rtl/>
        </w:rPr>
        <w:t xml:space="preserve">הזה. </w:t>
      </w:r>
    </w:p>
    <w:p w14:paraId="47249E56" w14:textId="77777777" w:rsidR="006D0501" w:rsidRPr="006C61AF" w:rsidRDefault="006D0501" w:rsidP="006D0501">
      <w:pPr>
        <w:bidi/>
        <w:rPr>
          <w:rFonts w:cs="David" w:hint="cs"/>
          <w:rtl/>
        </w:rPr>
      </w:pPr>
    </w:p>
    <w:p w14:paraId="62DB1452" w14:textId="77777777" w:rsidR="006D0501" w:rsidRPr="006C61AF" w:rsidRDefault="006D0501" w:rsidP="006D0501">
      <w:pPr>
        <w:bidi/>
        <w:rPr>
          <w:rFonts w:cs="David"/>
          <w:rtl/>
        </w:rPr>
      </w:pPr>
      <w:r w:rsidRPr="006C61AF">
        <w:rPr>
          <w:rFonts w:cs="David"/>
          <w:u w:val="single"/>
          <w:rtl/>
        </w:rPr>
        <w:t>ישראל אייכלר:</w:t>
      </w:r>
    </w:p>
    <w:p w14:paraId="09A7733F" w14:textId="77777777" w:rsidR="006D0501" w:rsidRPr="006C61AF" w:rsidRDefault="006D0501" w:rsidP="006D0501">
      <w:pPr>
        <w:bidi/>
        <w:rPr>
          <w:rFonts w:cs="David"/>
          <w:rtl/>
        </w:rPr>
      </w:pPr>
    </w:p>
    <w:p w14:paraId="77FCE91D" w14:textId="77777777" w:rsidR="006D0501" w:rsidRPr="006C61AF" w:rsidRDefault="006D0501" w:rsidP="006D0501">
      <w:pPr>
        <w:bidi/>
        <w:rPr>
          <w:rFonts w:cs="David" w:hint="cs"/>
          <w:rtl/>
        </w:rPr>
      </w:pPr>
      <w:r w:rsidRPr="006C61AF">
        <w:rPr>
          <w:rFonts w:cs="David"/>
          <w:rtl/>
        </w:rPr>
        <w:tab/>
      </w:r>
      <w:r w:rsidRPr="006C61AF">
        <w:rPr>
          <w:rFonts w:cs="David" w:hint="cs"/>
          <w:rtl/>
        </w:rPr>
        <w:t xml:space="preserve">אדוני היושב ראש, עד כמה שאני יודע, יש חוק </w:t>
      </w:r>
      <w:bookmarkStart w:id="103" w:name="_ETM_Q1_1576634"/>
      <w:bookmarkEnd w:id="103"/>
      <w:r w:rsidRPr="006C61AF">
        <w:rPr>
          <w:rFonts w:cs="David" w:hint="cs"/>
          <w:rtl/>
        </w:rPr>
        <w:t xml:space="preserve">יסוד: חופש העיסוק </w:t>
      </w:r>
      <w:r w:rsidRPr="006C61AF">
        <w:rPr>
          <w:rFonts w:cs="David"/>
          <w:rtl/>
        </w:rPr>
        <w:t>–</w:t>
      </w:r>
      <w:r w:rsidRPr="006C61AF">
        <w:rPr>
          <w:rFonts w:cs="David" w:hint="cs"/>
          <w:rtl/>
        </w:rPr>
        <w:t xml:space="preserve"> היועצת המשפטית בוודאי תגיד את זה טוב </w:t>
      </w:r>
      <w:bookmarkStart w:id="104" w:name="_ETM_Q1_1577714"/>
      <w:bookmarkEnd w:id="104"/>
      <w:r w:rsidRPr="006C61AF">
        <w:rPr>
          <w:rFonts w:cs="David" w:hint="cs"/>
          <w:rtl/>
        </w:rPr>
        <w:t xml:space="preserve">ממני </w:t>
      </w:r>
      <w:r w:rsidRPr="006C61AF">
        <w:rPr>
          <w:rFonts w:cs="David"/>
          <w:rtl/>
        </w:rPr>
        <w:t>–</w:t>
      </w:r>
      <w:r w:rsidRPr="006C61AF">
        <w:rPr>
          <w:rFonts w:cs="David" w:hint="cs"/>
          <w:rtl/>
        </w:rPr>
        <w:t xml:space="preserve">  ש</w:t>
      </w:r>
      <w:r w:rsidRPr="006C61AF">
        <w:rPr>
          <w:rFonts w:cs="David"/>
          <w:rtl/>
        </w:rPr>
        <w:t>אנחנו צריכים להקל כמה שאפשר על אנשים</w:t>
      </w:r>
      <w:r w:rsidRPr="006C61AF">
        <w:rPr>
          <w:rFonts w:cs="David" w:hint="cs"/>
          <w:rtl/>
        </w:rPr>
        <w:t xml:space="preserve"> לעסוק. </w:t>
      </w:r>
      <w:bookmarkStart w:id="105" w:name="_ETM_Q1_1585856"/>
      <w:bookmarkEnd w:id="105"/>
      <w:r w:rsidRPr="006C61AF">
        <w:rPr>
          <w:rFonts w:cs="David" w:hint="cs"/>
          <w:rtl/>
        </w:rPr>
        <w:t xml:space="preserve">אני רוצה לקנות אוטובוס או שניים ולפתוח חברה, </w:t>
      </w:r>
      <w:bookmarkStart w:id="106" w:name="_ETM_Q1_1592306"/>
      <w:bookmarkEnd w:id="106"/>
      <w:r w:rsidRPr="006C61AF">
        <w:rPr>
          <w:rFonts w:cs="David" w:hint="cs"/>
          <w:rtl/>
        </w:rPr>
        <w:t xml:space="preserve">ועדיין אין לי רישיון ממשרד התחבורה לקו מסוים </w:t>
      </w:r>
      <w:bookmarkStart w:id="107" w:name="_ETM_Q1_1593258"/>
      <w:bookmarkEnd w:id="107"/>
      <w:r w:rsidRPr="006C61AF">
        <w:rPr>
          <w:rFonts w:cs="David" w:hint="cs"/>
          <w:rtl/>
        </w:rPr>
        <w:t xml:space="preserve">כי יש אגד ודן וחברות שהיו במכרזים. האם יוצרים לי </w:t>
      </w:r>
      <w:bookmarkStart w:id="108" w:name="_ETM_Q1_1597823"/>
      <w:bookmarkEnd w:id="108"/>
      <w:r w:rsidRPr="006C61AF">
        <w:rPr>
          <w:rFonts w:cs="David" w:hint="cs"/>
          <w:rtl/>
        </w:rPr>
        <w:t>פה דברים שימנעו ממני אפשרות להפעיל אוטובוסים מכיוון שאין לי א', ב' ו-ג'? האם החוק הזה לא מכביד על האזרח</w:t>
      </w:r>
      <w:bookmarkStart w:id="109" w:name="_ETM_Q1_1605387"/>
      <w:bookmarkEnd w:id="109"/>
      <w:r w:rsidRPr="006C61AF">
        <w:rPr>
          <w:rFonts w:cs="David" w:hint="cs"/>
          <w:rtl/>
        </w:rPr>
        <w:t xml:space="preserve">, על חופש העיסוק של אנשים שעוסקים בהסעות? </w:t>
      </w:r>
    </w:p>
    <w:p w14:paraId="3C87E456" w14:textId="77777777" w:rsidR="006D0501" w:rsidRPr="006C61AF" w:rsidRDefault="006D0501" w:rsidP="006D0501">
      <w:pPr>
        <w:bidi/>
        <w:rPr>
          <w:rFonts w:cs="David"/>
          <w:rtl/>
        </w:rPr>
      </w:pPr>
    </w:p>
    <w:p w14:paraId="444F992C" w14:textId="77777777" w:rsidR="006D0501" w:rsidRPr="006C61AF" w:rsidRDefault="006D0501" w:rsidP="006D0501">
      <w:pPr>
        <w:bidi/>
        <w:rPr>
          <w:rFonts w:cs="David"/>
          <w:u w:val="single"/>
          <w:rtl/>
        </w:rPr>
      </w:pPr>
      <w:r w:rsidRPr="006C61AF">
        <w:rPr>
          <w:rFonts w:cs="David"/>
          <w:u w:val="single"/>
          <w:rtl/>
        </w:rPr>
        <w:t>חוה ראובני:</w:t>
      </w:r>
    </w:p>
    <w:p w14:paraId="3CB41656" w14:textId="77777777" w:rsidR="006D0501" w:rsidRPr="006C61AF" w:rsidRDefault="006D0501" w:rsidP="006D0501">
      <w:pPr>
        <w:bidi/>
        <w:rPr>
          <w:rFonts w:cs="David"/>
          <w:rtl/>
        </w:rPr>
      </w:pPr>
    </w:p>
    <w:p w14:paraId="63C9A38D" w14:textId="77777777" w:rsidR="006D0501" w:rsidRPr="006C61AF" w:rsidRDefault="006D0501" w:rsidP="006D0501">
      <w:pPr>
        <w:pStyle w:val="af"/>
        <w:spacing w:line="240" w:lineRule="auto"/>
        <w:ind w:firstLine="720"/>
        <w:rPr>
          <w:rFonts w:cs="David" w:hint="cs"/>
          <w:b w:val="0"/>
          <w:bCs w:val="0"/>
          <w:sz w:val="24"/>
          <w:szCs w:val="24"/>
          <w:u w:val="none"/>
          <w:rtl/>
        </w:rPr>
      </w:pPr>
      <w:r w:rsidRPr="006C61AF">
        <w:rPr>
          <w:rFonts w:cs="David" w:hint="cs"/>
          <w:b w:val="0"/>
          <w:bCs w:val="0"/>
          <w:sz w:val="24"/>
          <w:szCs w:val="24"/>
          <w:u w:val="none"/>
          <w:rtl/>
        </w:rPr>
        <w:t xml:space="preserve">אני אנסה להשיב. מותר להפעיל שירותי אוטובוס שהם לא קווי שירות </w:t>
      </w:r>
      <w:bookmarkStart w:id="110" w:name="_ETM_Q1_1615014"/>
      <w:bookmarkEnd w:id="110"/>
      <w:r w:rsidRPr="006C61AF">
        <w:rPr>
          <w:rFonts w:cs="David" w:hint="cs"/>
          <w:b w:val="0"/>
          <w:bCs w:val="0"/>
          <w:sz w:val="24"/>
          <w:szCs w:val="24"/>
          <w:u w:val="none"/>
          <w:rtl/>
        </w:rPr>
        <w:t xml:space="preserve">היום. כל אחד יכול להקים חברה ולקבל רישיון למשרד הסעות </w:t>
      </w:r>
      <w:bookmarkStart w:id="111" w:name="_ETM_Q1_1622144"/>
      <w:bookmarkEnd w:id="111"/>
      <w:r w:rsidRPr="006C61AF">
        <w:rPr>
          <w:rFonts w:cs="David" w:hint="cs"/>
          <w:b w:val="0"/>
          <w:bCs w:val="0"/>
          <w:sz w:val="24"/>
          <w:szCs w:val="24"/>
          <w:u w:val="none"/>
          <w:rtl/>
        </w:rPr>
        <w:t xml:space="preserve">ולעשות הסעות מיוחדות, שמי שמזמין לוקח אוטובוס מנקודה לנקודה </w:t>
      </w:r>
      <w:bookmarkStart w:id="112" w:name="_ETM_Q1_1630120"/>
      <w:bookmarkEnd w:id="112"/>
      <w:r w:rsidRPr="006C61AF">
        <w:rPr>
          <w:rFonts w:cs="David" w:hint="cs"/>
          <w:b w:val="0"/>
          <w:bCs w:val="0"/>
          <w:sz w:val="24"/>
          <w:szCs w:val="24"/>
          <w:u w:val="none"/>
          <w:rtl/>
        </w:rPr>
        <w:t xml:space="preserve">לשירות המזמין. </w:t>
      </w:r>
      <w:r w:rsidRPr="006C61AF">
        <w:rPr>
          <w:rFonts w:cs="David"/>
          <w:b w:val="0"/>
          <w:bCs w:val="0"/>
          <w:sz w:val="24"/>
          <w:szCs w:val="24"/>
          <w:u w:val="none"/>
          <w:rtl/>
        </w:rPr>
        <w:t>אנחנו כאן לא מדברים על סוג הסעות כזה</w:t>
      </w:r>
      <w:r w:rsidRPr="006C61AF">
        <w:rPr>
          <w:rFonts w:cs="David" w:hint="cs"/>
          <w:b w:val="0"/>
          <w:bCs w:val="0"/>
          <w:sz w:val="24"/>
          <w:szCs w:val="24"/>
          <w:u w:val="none"/>
          <w:rtl/>
        </w:rPr>
        <w:t xml:space="preserve"> בחוק, אלא על קווי שירות </w:t>
      </w:r>
      <w:r w:rsidRPr="006C61AF">
        <w:rPr>
          <w:rFonts w:cs="David"/>
          <w:b w:val="0"/>
          <w:bCs w:val="0"/>
          <w:sz w:val="24"/>
          <w:szCs w:val="24"/>
          <w:u w:val="none"/>
          <w:rtl/>
        </w:rPr>
        <w:t>–</w:t>
      </w:r>
      <w:r w:rsidRPr="006C61AF">
        <w:rPr>
          <w:rFonts w:cs="David" w:hint="cs"/>
          <w:b w:val="0"/>
          <w:bCs w:val="0"/>
          <w:sz w:val="24"/>
          <w:szCs w:val="24"/>
          <w:u w:val="none"/>
          <w:rtl/>
        </w:rPr>
        <w:t xml:space="preserve"> נסיעה </w:t>
      </w:r>
      <w:bookmarkStart w:id="113" w:name="_ETM_Q1_1629298"/>
      <w:bookmarkEnd w:id="113"/>
      <w:r w:rsidRPr="006C61AF">
        <w:rPr>
          <w:rFonts w:cs="David" w:hint="cs"/>
          <w:b w:val="0"/>
          <w:bCs w:val="0"/>
          <w:sz w:val="24"/>
          <w:szCs w:val="24"/>
          <w:u w:val="none"/>
          <w:rtl/>
        </w:rPr>
        <w:t>במסלול קבוע שבעדה משלם כל נוסע בנפרד.</w:t>
      </w:r>
      <w:r w:rsidRPr="006C61AF">
        <w:rPr>
          <w:rFonts w:cs="David"/>
          <w:b w:val="0"/>
          <w:bCs w:val="0"/>
          <w:sz w:val="24"/>
          <w:szCs w:val="24"/>
          <w:u w:val="none"/>
          <w:rtl/>
        </w:rPr>
        <w:t xml:space="preserve"> החובה לקבל רישוי </w:t>
      </w:r>
      <w:r w:rsidRPr="006C61AF">
        <w:rPr>
          <w:rFonts w:cs="David" w:hint="cs"/>
          <w:b w:val="0"/>
          <w:bCs w:val="0"/>
          <w:sz w:val="24"/>
          <w:szCs w:val="24"/>
          <w:u w:val="none"/>
          <w:rtl/>
        </w:rPr>
        <w:t xml:space="preserve">להסעה  מן הסוג הזה </w:t>
      </w:r>
      <w:r w:rsidRPr="006C61AF">
        <w:rPr>
          <w:rFonts w:cs="David"/>
          <w:b w:val="0"/>
          <w:bCs w:val="0"/>
          <w:sz w:val="24"/>
          <w:szCs w:val="24"/>
          <w:u w:val="none"/>
          <w:rtl/>
        </w:rPr>
        <w:t xml:space="preserve">קיימת גם היום בחוק. אנחנו </w:t>
      </w:r>
      <w:r w:rsidRPr="006C61AF">
        <w:rPr>
          <w:rFonts w:cs="David" w:hint="cs"/>
          <w:b w:val="0"/>
          <w:bCs w:val="0"/>
          <w:sz w:val="24"/>
          <w:szCs w:val="24"/>
          <w:u w:val="none"/>
          <w:rtl/>
        </w:rPr>
        <w:t xml:space="preserve">מבחינה זו לא יוצרים כאן איסור חדש, </w:t>
      </w:r>
      <w:bookmarkStart w:id="114" w:name="_ETM_Q1_1642244"/>
      <w:bookmarkEnd w:id="114"/>
      <w:r w:rsidRPr="006C61AF">
        <w:rPr>
          <w:rFonts w:cs="David" w:hint="cs"/>
          <w:b w:val="0"/>
          <w:bCs w:val="0"/>
          <w:sz w:val="24"/>
          <w:szCs w:val="24"/>
          <w:u w:val="none"/>
          <w:rtl/>
        </w:rPr>
        <w:t xml:space="preserve">אנחנו </w:t>
      </w:r>
      <w:r w:rsidRPr="006C61AF">
        <w:rPr>
          <w:rFonts w:cs="David"/>
          <w:b w:val="0"/>
          <w:bCs w:val="0"/>
          <w:sz w:val="24"/>
          <w:szCs w:val="24"/>
          <w:u w:val="none"/>
          <w:rtl/>
        </w:rPr>
        <w:t xml:space="preserve">רק בונים אחרת </w:t>
      </w:r>
      <w:r w:rsidRPr="006C61AF">
        <w:rPr>
          <w:rFonts w:cs="David" w:hint="cs"/>
          <w:b w:val="0"/>
          <w:bCs w:val="0"/>
          <w:sz w:val="24"/>
          <w:szCs w:val="24"/>
          <w:u w:val="none"/>
          <w:rtl/>
        </w:rPr>
        <w:t xml:space="preserve">את הדרך </w:t>
      </w:r>
      <w:r w:rsidRPr="006C61AF">
        <w:rPr>
          <w:rFonts w:cs="David"/>
          <w:b w:val="0"/>
          <w:bCs w:val="0"/>
          <w:sz w:val="24"/>
          <w:szCs w:val="24"/>
          <w:u w:val="none"/>
          <w:rtl/>
        </w:rPr>
        <w:t xml:space="preserve">לקבל את הרישיונות האלה. </w:t>
      </w:r>
      <w:r w:rsidRPr="006C61AF">
        <w:rPr>
          <w:rFonts w:cs="David" w:hint="cs"/>
          <w:b w:val="0"/>
          <w:bCs w:val="0"/>
          <w:sz w:val="24"/>
          <w:szCs w:val="24"/>
          <w:u w:val="none"/>
          <w:rtl/>
        </w:rPr>
        <w:t xml:space="preserve">אם בעבר הרישיון ניתן פר-קו, כל קו </w:t>
      </w:r>
      <w:bookmarkStart w:id="115" w:name="_ETM_Q1_1657299"/>
      <w:bookmarkEnd w:id="115"/>
      <w:r w:rsidRPr="006C61AF">
        <w:rPr>
          <w:rFonts w:cs="David" w:hint="cs"/>
          <w:b w:val="0"/>
          <w:bCs w:val="0"/>
          <w:sz w:val="24"/>
          <w:szCs w:val="24"/>
          <w:u w:val="none"/>
          <w:rtl/>
        </w:rPr>
        <w:t xml:space="preserve">לחוד, וכשאנחנו יוצאים למכרז אנחנו מוציאים אותו על אשכול קווים, </w:t>
      </w:r>
      <w:bookmarkStart w:id="116" w:name="_ETM_Q1_1656341"/>
      <w:bookmarkEnd w:id="116"/>
      <w:r w:rsidRPr="006C61AF">
        <w:rPr>
          <w:rFonts w:cs="David" w:hint="cs"/>
          <w:b w:val="0"/>
          <w:bCs w:val="0"/>
          <w:sz w:val="24"/>
          <w:szCs w:val="24"/>
          <w:u w:val="none"/>
          <w:rtl/>
        </w:rPr>
        <w:t xml:space="preserve">אבל הזוכה בסופו של דבר מקבל רישיון לקו אחד, שניים, </w:t>
      </w:r>
      <w:bookmarkStart w:id="117" w:name="_ETM_Q1_1660689"/>
      <w:bookmarkEnd w:id="117"/>
      <w:r w:rsidRPr="006C61AF">
        <w:rPr>
          <w:rFonts w:cs="David" w:hint="cs"/>
          <w:b w:val="0"/>
          <w:bCs w:val="0"/>
          <w:sz w:val="24"/>
          <w:szCs w:val="24"/>
          <w:u w:val="none"/>
          <w:rtl/>
        </w:rPr>
        <w:t xml:space="preserve">שלוש, ארבע ושש עשרה קווים, לפי המכרז, אנחנו מדברים כאן לרשיין את המפעיל עצמו, ואחר כך </w:t>
      </w:r>
      <w:bookmarkStart w:id="118" w:name="_ETM_Q1_1673786"/>
      <w:bookmarkEnd w:id="118"/>
      <w:r w:rsidRPr="006C61AF">
        <w:rPr>
          <w:rFonts w:cs="David" w:hint="cs"/>
          <w:b w:val="0"/>
          <w:bCs w:val="0"/>
          <w:sz w:val="24"/>
          <w:szCs w:val="24"/>
          <w:u w:val="none"/>
          <w:rtl/>
        </w:rPr>
        <w:t xml:space="preserve">הוא יהיה זכאי להתחרות על הקווים עצמם. נושא של הפעלת קווי שירות גם היום תלוית רישיון. </w:t>
      </w:r>
    </w:p>
    <w:p w14:paraId="49944EE9" w14:textId="77777777" w:rsidR="006D0501" w:rsidRPr="006C61AF" w:rsidRDefault="006D0501" w:rsidP="006D0501">
      <w:pPr>
        <w:bidi/>
        <w:rPr>
          <w:rFonts w:cs="David" w:hint="cs"/>
          <w:u w:val="single"/>
          <w:rtl/>
        </w:rPr>
      </w:pPr>
    </w:p>
    <w:p w14:paraId="59A40FB1" w14:textId="77777777" w:rsidR="006D0501" w:rsidRPr="006C61AF" w:rsidRDefault="006D0501" w:rsidP="006D0501">
      <w:pPr>
        <w:bidi/>
        <w:rPr>
          <w:rFonts w:cs="David"/>
          <w:u w:val="single"/>
          <w:rtl/>
        </w:rPr>
      </w:pPr>
      <w:r w:rsidRPr="006C61AF">
        <w:rPr>
          <w:rFonts w:cs="David"/>
          <w:u w:val="single"/>
          <w:rtl/>
        </w:rPr>
        <w:t>ישראל אייכלר:</w:t>
      </w:r>
    </w:p>
    <w:p w14:paraId="05FAEB58" w14:textId="77777777" w:rsidR="006D0501" w:rsidRPr="006C61AF" w:rsidRDefault="006D0501" w:rsidP="006D0501">
      <w:pPr>
        <w:bidi/>
        <w:rPr>
          <w:rFonts w:cs="David"/>
          <w:u w:val="single"/>
          <w:rtl/>
        </w:rPr>
      </w:pPr>
    </w:p>
    <w:p w14:paraId="062353FB" w14:textId="77777777" w:rsidR="006D0501" w:rsidRPr="006C61AF" w:rsidRDefault="006D0501" w:rsidP="006D0501">
      <w:pPr>
        <w:bidi/>
        <w:ind w:firstLine="720"/>
        <w:rPr>
          <w:rFonts w:cs="David" w:hint="cs"/>
          <w:rtl/>
        </w:rPr>
      </w:pPr>
      <w:r w:rsidRPr="006C61AF">
        <w:rPr>
          <w:rFonts w:cs="David" w:hint="cs"/>
          <w:rtl/>
        </w:rPr>
        <w:t xml:space="preserve">אז אני קודם כול </w:t>
      </w:r>
      <w:bookmarkStart w:id="119" w:name="_ETM_Q1_1679135"/>
      <w:bookmarkEnd w:id="119"/>
      <w:r w:rsidRPr="006C61AF">
        <w:rPr>
          <w:rFonts w:cs="David" w:hint="cs"/>
          <w:rtl/>
        </w:rPr>
        <w:t xml:space="preserve">רגוע שאדם  יכול להפעיל חברת הסעות ולא צריך רישיון- </w:t>
      </w:r>
      <w:bookmarkStart w:id="120" w:name="_ETM_Q1_1679513"/>
      <w:bookmarkEnd w:id="120"/>
      <w:r w:rsidRPr="006C61AF">
        <w:rPr>
          <w:rFonts w:cs="David" w:hint="cs"/>
          <w:rtl/>
        </w:rPr>
        <w:t>-</w:t>
      </w:r>
    </w:p>
    <w:p w14:paraId="145982D4" w14:textId="77777777" w:rsidR="006D0501" w:rsidRPr="006C61AF" w:rsidRDefault="006D0501" w:rsidP="006D0501">
      <w:pPr>
        <w:bidi/>
        <w:rPr>
          <w:rFonts w:cs="David"/>
          <w:rtl/>
        </w:rPr>
      </w:pPr>
    </w:p>
    <w:p w14:paraId="48FCACCC" w14:textId="77777777" w:rsidR="006D0501" w:rsidRPr="006C61AF" w:rsidRDefault="006D0501" w:rsidP="006D0501">
      <w:pPr>
        <w:bidi/>
        <w:rPr>
          <w:rFonts w:cs="David"/>
          <w:rtl/>
        </w:rPr>
      </w:pPr>
      <w:r w:rsidRPr="006C61AF">
        <w:rPr>
          <w:rFonts w:cs="David"/>
          <w:u w:val="single"/>
          <w:rtl/>
        </w:rPr>
        <w:t>חוה ראובני:</w:t>
      </w:r>
    </w:p>
    <w:p w14:paraId="207DE747" w14:textId="77777777" w:rsidR="006D0501" w:rsidRPr="006C61AF" w:rsidRDefault="006D0501" w:rsidP="006D0501">
      <w:pPr>
        <w:bidi/>
        <w:rPr>
          <w:rFonts w:cs="David"/>
          <w:rtl/>
        </w:rPr>
      </w:pPr>
    </w:p>
    <w:p w14:paraId="191E481E" w14:textId="77777777" w:rsidR="006D0501" w:rsidRPr="006C61AF" w:rsidRDefault="006D0501" w:rsidP="006D0501">
      <w:pPr>
        <w:bidi/>
        <w:ind w:firstLine="720"/>
        <w:rPr>
          <w:rFonts w:cs="David" w:hint="cs"/>
          <w:rtl/>
        </w:rPr>
      </w:pPr>
      <w:r w:rsidRPr="006C61AF">
        <w:rPr>
          <w:rFonts w:cs="David" w:hint="cs"/>
          <w:rtl/>
        </w:rPr>
        <w:t>הוא כן צריך רישיון.</w:t>
      </w:r>
    </w:p>
    <w:p w14:paraId="39C158A7" w14:textId="77777777" w:rsidR="006D0501" w:rsidRPr="00BC3FAB" w:rsidRDefault="006D0501" w:rsidP="006D0501">
      <w:pPr>
        <w:bidi/>
        <w:rPr>
          <w:rFonts w:cs="David" w:hint="cs"/>
          <w:rtl/>
        </w:rPr>
      </w:pPr>
    </w:p>
    <w:p w14:paraId="4972C985" w14:textId="77777777" w:rsidR="006D0501" w:rsidRPr="00BC3FAB" w:rsidRDefault="006D0501" w:rsidP="006D0501">
      <w:pPr>
        <w:pStyle w:val="-"/>
        <w:keepNext/>
        <w:rPr>
          <w:rFonts w:cs="David" w:hint="cs"/>
          <w:b w:val="0"/>
          <w:bCs w:val="0"/>
          <w:sz w:val="24"/>
          <w:szCs w:val="24"/>
          <w:rtl/>
        </w:rPr>
      </w:pPr>
      <w:r w:rsidRPr="00BC3FAB">
        <w:rPr>
          <w:rFonts w:cs="David"/>
          <w:b w:val="0"/>
          <w:bCs w:val="0"/>
          <w:sz w:val="24"/>
          <w:szCs w:val="24"/>
          <w:rtl/>
        </w:rPr>
        <w:t>ישראל אייכלר:</w:t>
      </w:r>
    </w:p>
    <w:p w14:paraId="53A9DEC3" w14:textId="77777777" w:rsidR="006D0501" w:rsidRPr="006C61AF" w:rsidRDefault="006D0501" w:rsidP="006D0501">
      <w:pPr>
        <w:keepNext/>
        <w:bidi/>
        <w:rPr>
          <w:rFonts w:cs="David" w:hint="cs"/>
          <w:rtl/>
        </w:rPr>
      </w:pPr>
    </w:p>
    <w:p w14:paraId="36D3CAD0" w14:textId="77777777" w:rsidR="006D0501" w:rsidRPr="006C61AF" w:rsidRDefault="006D0501" w:rsidP="006D0501">
      <w:pPr>
        <w:bidi/>
        <w:ind w:firstLine="720"/>
        <w:rPr>
          <w:rFonts w:cs="David" w:hint="cs"/>
          <w:rtl/>
        </w:rPr>
      </w:pPr>
      <w:r w:rsidRPr="006C61AF">
        <w:rPr>
          <w:rFonts w:cs="David" w:hint="cs"/>
          <w:rtl/>
        </w:rPr>
        <w:t xml:space="preserve">רישיון רגיל, כמו שהיה עד </w:t>
      </w:r>
      <w:bookmarkStart w:id="121" w:name="_ETM_Q1_1683328"/>
      <w:bookmarkEnd w:id="121"/>
      <w:r w:rsidRPr="006C61AF">
        <w:rPr>
          <w:rFonts w:cs="David" w:hint="cs"/>
          <w:rtl/>
        </w:rPr>
        <w:t>היום, לא מחמירים פה. מחמירים?</w:t>
      </w:r>
    </w:p>
    <w:p w14:paraId="76185D95" w14:textId="77777777" w:rsidR="006D0501" w:rsidRPr="006C61AF" w:rsidRDefault="006D0501" w:rsidP="006D0501">
      <w:pPr>
        <w:bidi/>
        <w:rPr>
          <w:rFonts w:cs="David" w:hint="cs"/>
          <w:rtl/>
        </w:rPr>
      </w:pPr>
    </w:p>
    <w:p w14:paraId="1FCB1D09" w14:textId="77777777" w:rsidR="006D0501" w:rsidRPr="00BC3FAB" w:rsidRDefault="006D0501" w:rsidP="006D0501">
      <w:pPr>
        <w:pStyle w:val="a"/>
        <w:keepNext/>
        <w:rPr>
          <w:rFonts w:cs="David" w:hint="cs"/>
          <w:b w:val="0"/>
          <w:bCs w:val="0"/>
          <w:sz w:val="24"/>
          <w:szCs w:val="24"/>
          <w:rtl/>
        </w:rPr>
      </w:pPr>
      <w:r w:rsidRPr="00BC3FAB">
        <w:rPr>
          <w:rFonts w:cs="David"/>
          <w:b w:val="0"/>
          <w:bCs w:val="0"/>
          <w:sz w:val="24"/>
          <w:szCs w:val="24"/>
          <w:rtl/>
        </w:rPr>
        <w:t>אתי בנדלר:</w:t>
      </w:r>
    </w:p>
    <w:p w14:paraId="4E259824" w14:textId="77777777" w:rsidR="006D0501" w:rsidRPr="006C61AF" w:rsidRDefault="006D0501" w:rsidP="006D0501">
      <w:pPr>
        <w:keepNext/>
        <w:bidi/>
        <w:rPr>
          <w:rFonts w:cs="David" w:hint="cs"/>
          <w:rtl/>
        </w:rPr>
      </w:pPr>
    </w:p>
    <w:p w14:paraId="134A8DEC" w14:textId="77777777" w:rsidR="006D0501" w:rsidRPr="006C61AF" w:rsidRDefault="006D0501" w:rsidP="006D0501">
      <w:pPr>
        <w:bidi/>
        <w:ind w:firstLine="720"/>
        <w:rPr>
          <w:rFonts w:cs="David" w:hint="cs"/>
          <w:rtl/>
        </w:rPr>
      </w:pPr>
      <w:r w:rsidRPr="006C61AF">
        <w:rPr>
          <w:rFonts w:cs="David" w:hint="cs"/>
          <w:rtl/>
        </w:rPr>
        <w:t xml:space="preserve">לא בנושא הזה. </w:t>
      </w:r>
    </w:p>
    <w:p w14:paraId="2E335F57" w14:textId="77777777" w:rsidR="006D0501" w:rsidRPr="006C61AF" w:rsidRDefault="006D0501" w:rsidP="006D0501">
      <w:pPr>
        <w:bidi/>
        <w:rPr>
          <w:rFonts w:cs="David" w:hint="cs"/>
          <w:rtl/>
        </w:rPr>
      </w:pPr>
      <w:bookmarkStart w:id="122" w:name="_ETM_Q1_1696724"/>
      <w:bookmarkEnd w:id="122"/>
    </w:p>
    <w:p w14:paraId="03DD66D3" w14:textId="77777777" w:rsidR="006D0501" w:rsidRPr="00BC3FAB" w:rsidRDefault="006D0501" w:rsidP="006D0501">
      <w:pPr>
        <w:pStyle w:val="a"/>
        <w:keepNext/>
        <w:rPr>
          <w:rFonts w:cs="David" w:hint="cs"/>
          <w:b w:val="0"/>
          <w:bCs w:val="0"/>
          <w:sz w:val="24"/>
          <w:szCs w:val="24"/>
          <w:rtl/>
        </w:rPr>
      </w:pPr>
      <w:bookmarkStart w:id="123" w:name="_ETM_Q1_1697913"/>
      <w:bookmarkEnd w:id="123"/>
      <w:r w:rsidRPr="00BC3FAB">
        <w:rPr>
          <w:rFonts w:cs="David"/>
          <w:b w:val="0"/>
          <w:bCs w:val="0"/>
          <w:sz w:val="24"/>
          <w:szCs w:val="24"/>
          <w:rtl/>
        </w:rPr>
        <w:t>ישראל אייכלר:</w:t>
      </w:r>
    </w:p>
    <w:p w14:paraId="5FBE5470" w14:textId="77777777" w:rsidR="006D0501" w:rsidRPr="006C61AF" w:rsidRDefault="006D0501" w:rsidP="006D0501">
      <w:pPr>
        <w:keepNext/>
        <w:bidi/>
        <w:rPr>
          <w:rFonts w:cs="David" w:hint="cs"/>
          <w:rtl/>
        </w:rPr>
      </w:pPr>
    </w:p>
    <w:p w14:paraId="23BA37D6" w14:textId="77777777" w:rsidR="006D0501" w:rsidRPr="006C61AF" w:rsidRDefault="006D0501" w:rsidP="006D0501">
      <w:pPr>
        <w:bidi/>
        <w:ind w:firstLine="720"/>
        <w:rPr>
          <w:rFonts w:cs="David" w:hint="cs"/>
          <w:rtl/>
        </w:rPr>
      </w:pPr>
      <w:r w:rsidRPr="006C61AF">
        <w:rPr>
          <w:rFonts w:cs="David" w:hint="cs"/>
          <w:rtl/>
        </w:rPr>
        <w:t xml:space="preserve">לגבי קווי שירות יש עניין של מכרזים ואנחנו בתקופה של הפרטה ורוצים עוד חברות ועוד חברות. יהודה אומר שכדי שהמכרז יהיה </w:t>
      </w:r>
      <w:bookmarkStart w:id="124" w:name="_ETM_Q1_1704840"/>
      <w:bookmarkEnd w:id="124"/>
      <w:r w:rsidRPr="006C61AF">
        <w:rPr>
          <w:rFonts w:cs="David" w:hint="cs"/>
          <w:rtl/>
        </w:rPr>
        <w:t xml:space="preserve">מסודר הוא רוצה תנאי סף ברורים מי יכול לגשת למכרז. </w:t>
      </w:r>
      <w:bookmarkStart w:id="125" w:name="_ETM_Q1_1709884"/>
      <w:bookmarkEnd w:id="125"/>
      <w:r w:rsidRPr="006C61AF">
        <w:rPr>
          <w:rFonts w:cs="David" w:hint="cs"/>
          <w:rtl/>
        </w:rPr>
        <w:t xml:space="preserve">השאלה האחרונה שלי בעניין היא האם הדרישות האלה לא ימנעו </w:t>
      </w:r>
      <w:bookmarkStart w:id="126" w:name="_ETM_Q1_1713199"/>
      <w:bookmarkEnd w:id="126"/>
      <w:r w:rsidRPr="006C61AF">
        <w:rPr>
          <w:rFonts w:cs="David" w:hint="cs"/>
          <w:rtl/>
        </w:rPr>
        <w:t xml:space="preserve">מאנשים לגשת למכרזים, וזה יהיה קצת מכרז תפור לכמה וכמה חברות שעומדות בתנאים האלה. </w:t>
      </w:r>
    </w:p>
    <w:p w14:paraId="39FCDCD7" w14:textId="77777777" w:rsidR="006D0501" w:rsidRPr="006C61AF" w:rsidRDefault="006D0501" w:rsidP="006D0501">
      <w:pPr>
        <w:bidi/>
        <w:rPr>
          <w:rFonts w:cs="David" w:hint="cs"/>
          <w:rtl/>
        </w:rPr>
      </w:pPr>
    </w:p>
    <w:p w14:paraId="34B1049D" w14:textId="77777777" w:rsidR="006D0501" w:rsidRPr="00BC3FAB" w:rsidRDefault="006D0501" w:rsidP="006D0501">
      <w:pPr>
        <w:pStyle w:val="ae"/>
        <w:keepNext/>
        <w:rPr>
          <w:rFonts w:cs="David" w:hint="cs"/>
          <w:b w:val="0"/>
          <w:bCs w:val="0"/>
          <w:sz w:val="24"/>
          <w:szCs w:val="24"/>
          <w:rtl/>
        </w:rPr>
      </w:pPr>
      <w:bookmarkStart w:id="127" w:name="_ETM_Q1_1685664"/>
      <w:bookmarkStart w:id="128" w:name="_ETM_Q1_1686228"/>
      <w:bookmarkStart w:id="129" w:name="_ETM_Q1_1686913"/>
      <w:bookmarkEnd w:id="127"/>
      <w:bookmarkEnd w:id="128"/>
      <w:bookmarkEnd w:id="129"/>
      <w:r w:rsidRPr="00BC3FAB">
        <w:rPr>
          <w:rFonts w:cs="David"/>
          <w:b w:val="0"/>
          <w:bCs w:val="0"/>
          <w:sz w:val="24"/>
          <w:szCs w:val="24"/>
          <w:rtl/>
        </w:rPr>
        <w:t>חוה ראובני:</w:t>
      </w:r>
    </w:p>
    <w:p w14:paraId="060AD314" w14:textId="77777777" w:rsidR="006D0501" w:rsidRPr="006C61AF" w:rsidRDefault="006D0501" w:rsidP="006D0501">
      <w:pPr>
        <w:keepNext/>
        <w:bidi/>
        <w:rPr>
          <w:rFonts w:cs="David" w:hint="cs"/>
          <w:rtl/>
        </w:rPr>
      </w:pPr>
    </w:p>
    <w:p w14:paraId="68506A26" w14:textId="77777777" w:rsidR="006D0501" w:rsidRPr="006C61AF" w:rsidRDefault="006D0501" w:rsidP="006D0501">
      <w:pPr>
        <w:bidi/>
        <w:ind w:firstLine="720"/>
        <w:rPr>
          <w:rFonts w:cs="David" w:hint="cs"/>
          <w:rtl/>
        </w:rPr>
      </w:pPr>
      <w:r w:rsidRPr="006C61AF">
        <w:rPr>
          <w:rFonts w:cs="David" w:hint="cs"/>
          <w:rtl/>
        </w:rPr>
        <w:t xml:space="preserve">עצם העובדה שכבר היום יש חמש עשרה חברות שמפעילות בפועל, והתנאים שכתובים כאן הם תנאים שהן </w:t>
      </w:r>
      <w:bookmarkStart w:id="130" w:name="_ETM_Q1_1729405"/>
      <w:bookmarkEnd w:id="130"/>
      <w:r w:rsidRPr="006C61AF">
        <w:rPr>
          <w:rFonts w:cs="David" w:hint="cs"/>
          <w:rtl/>
        </w:rPr>
        <w:t>מסוגלות לעמוד בהם, ו</w:t>
      </w:r>
      <w:r w:rsidRPr="006C61AF">
        <w:rPr>
          <w:rFonts w:cs="David"/>
          <w:rtl/>
        </w:rPr>
        <w:t>היו מתמודדות נוספות</w:t>
      </w:r>
      <w:r w:rsidRPr="006C61AF">
        <w:rPr>
          <w:rFonts w:cs="David" w:hint="cs"/>
          <w:rtl/>
        </w:rPr>
        <w:t xml:space="preserve"> שלא זכו, אבל הן גם כשירות לעמוד בהם,</w:t>
      </w:r>
      <w:r w:rsidRPr="006C61AF">
        <w:rPr>
          <w:rFonts w:cs="David"/>
          <w:rtl/>
        </w:rPr>
        <w:t xml:space="preserve"> אנחנו לא מדברים על שוק מצומצם במיוחד. </w:t>
      </w:r>
      <w:r w:rsidRPr="006C61AF">
        <w:rPr>
          <w:rFonts w:cs="David" w:hint="cs"/>
          <w:rtl/>
        </w:rPr>
        <w:t xml:space="preserve">אנחנו </w:t>
      </w:r>
      <w:r w:rsidRPr="006C61AF">
        <w:rPr>
          <w:rFonts w:cs="David"/>
          <w:rtl/>
        </w:rPr>
        <w:t xml:space="preserve">מדברים </w:t>
      </w:r>
      <w:r w:rsidRPr="006C61AF">
        <w:rPr>
          <w:rFonts w:cs="David" w:hint="cs"/>
          <w:rtl/>
        </w:rPr>
        <w:t xml:space="preserve">כאן </w:t>
      </w:r>
      <w:r w:rsidRPr="006C61AF">
        <w:rPr>
          <w:rFonts w:cs="David"/>
          <w:rtl/>
        </w:rPr>
        <w:t>על סטנדרטים מינימליים</w:t>
      </w:r>
      <w:r w:rsidRPr="006C61AF">
        <w:rPr>
          <w:rFonts w:cs="David" w:hint="cs"/>
          <w:rtl/>
        </w:rPr>
        <w:t xml:space="preserve"> ואחידים כך שהסטנדרט </w:t>
      </w:r>
      <w:bookmarkStart w:id="131" w:name="_ETM_Q1_1742523"/>
      <w:bookmarkEnd w:id="131"/>
      <w:r w:rsidRPr="006C61AF">
        <w:rPr>
          <w:rFonts w:cs="David" w:hint="cs"/>
          <w:rtl/>
        </w:rPr>
        <w:t xml:space="preserve">שיידרש מהמפעיל בכל אשכול קווים בכל מקום בארץ  יעמוד באותו סף מינימלי. אבל </w:t>
      </w:r>
      <w:r w:rsidRPr="006C61AF">
        <w:rPr>
          <w:rFonts w:cs="David"/>
          <w:rtl/>
        </w:rPr>
        <w:t xml:space="preserve">אנחנו </w:t>
      </w:r>
      <w:r w:rsidRPr="006C61AF">
        <w:rPr>
          <w:rFonts w:cs="David" w:hint="cs"/>
          <w:rtl/>
        </w:rPr>
        <w:t xml:space="preserve">ממש </w:t>
      </w:r>
      <w:r w:rsidRPr="006C61AF">
        <w:rPr>
          <w:rFonts w:cs="David"/>
          <w:rtl/>
        </w:rPr>
        <w:t>לא מדברים על תנאים</w:t>
      </w:r>
      <w:r w:rsidRPr="006C61AF">
        <w:rPr>
          <w:rFonts w:cs="David" w:hint="cs"/>
          <w:rtl/>
        </w:rPr>
        <w:t xml:space="preserve"> שזה יתאים לשלוש-ארבע חברות בלבד שיכולות לעמוד בזה. </w:t>
      </w:r>
    </w:p>
    <w:p w14:paraId="7005235F" w14:textId="77777777" w:rsidR="006D0501" w:rsidRPr="006C61AF" w:rsidRDefault="006D0501" w:rsidP="006D0501">
      <w:pPr>
        <w:bidi/>
        <w:rPr>
          <w:rFonts w:cs="David"/>
          <w:rtl/>
        </w:rPr>
      </w:pPr>
    </w:p>
    <w:p w14:paraId="102ADF1D" w14:textId="77777777" w:rsidR="006D0501" w:rsidRPr="006C61AF" w:rsidRDefault="006D0501" w:rsidP="006D0501">
      <w:pPr>
        <w:bidi/>
        <w:rPr>
          <w:rFonts w:cs="David"/>
          <w:u w:val="single"/>
          <w:rtl/>
        </w:rPr>
      </w:pPr>
      <w:r w:rsidRPr="006C61AF">
        <w:rPr>
          <w:rFonts w:cs="David"/>
          <w:u w:val="single"/>
          <w:rtl/>
        </w:rPr>
        <w:t>אתי בנדלר:</w:t>
      </w:r>
    </w:p>
    <w:p w14:paraId="57BE08B7" w14:textId="77777777" w:rsidR="006D0501" w:rsidRPr="006C61AF" w:rsidRDefault="006D0501" w:rsidP="006D0501">
      <w:pPr>
        <w:bidi/>
        <w:rPr>
          <w:rFonts w:cs="David"/>
          <w:rtl/>
        </w:rPr>
      </w:pPr>
    </w:p>
    <w:p w14:paraId="306142A0" w14:textId="77777777" w:rsidR="006D0501" w:rsidRPr="006C61AF" w:rsidRDefault="006D0501" w:rsidP="006D0501">
      <w:pPr>
        <w:bidi/>
        <w:ind w:firstLine="720"/>
        <w:rPr>
          <w:rFonts w:cs="David" w:hint="cs"/>
          <w:rtl/>
        </w:rPr>
      </w:pPr>
      <w:r w:rsidRPr="006C61AF">
        <w:rPr>
          <w:rFonts w:cs="David" w:hint="cs"/>
          <w:rtl/>
        </w:rPr>
        <w:t xml:space="preserve">אני אוסיף לזה עוד שתי מילים: כפי שזרקתי </w:t>
      </w:r>
      <w:r w:rsidRPr="006C61AF">
        <w:rPr>
          <w:rFonts w:cs="David"/>
          <w:rtl/>
        </w:rPr>
        <w:t xml:space="preserve">רבע הערה קודם, אבל ניכנס לזה יותר </w:t>
      </w:r>
      <w:r w:rsidRPr="006C61AF">
        <w:rPr>
          <w:rFonts w:cs="David" w:hint="cs"/>
          <w:rtl/>
        </w:rPr>
        <w:t xml:space="preserve">כשנקרא את הסעיפים הרלוונטיים </w:t>
      </w:r>
      <w:r w:rsidRPr="006C61AF">
        <w:rPr>
          <w:rFonts w:cs="David"/>
          <w:rtl/>
        </w:rPr>
        <w:t xml:space="preserve">– החוק </w:t>
      </w:r>
      <w:r w:rsidRPr="006C61AF">
        <w:rPr>
          <w:rFonts w:cs="David" w:hint="cs"/>
          <w:rtl/>
        </w:rPr>
        <w:t xml:space="preserve">המוצע </w:t>
      </w:r>
      <w:bookmarkStart w:id="132" w:name="_ETM_Q1_1767962"/>
      <w:bookmarkEnd w:id="132"/>
      <w:r w:rsidRPr="006C61AF">
        <w:rPr>
          <w:rFonts w:cs="David"/>
          <w:rtl/>
        </w:rPr>
        <w:t xml:space="preserve">הוא </w:t>
      </w:r>
      <w:r w:rsidRPr="006C61AF">
        <w:rPr>
          <w:rFonts w:cs="David" w:hint="cs"/>
          <w:rtl/>
        </w:rPr>
        <w:t xml:space="preserve">יותר חוק </w:t>
      </w:r>
      <w:r w:rsidRPr="006C61AF">
        <w:rPr>
          <w:rFonts w:cs="David"/>
          <w:rtl/>
        </w:rPr>
        <w:t xml:space="preserve">מסמיך, הוא לא קובע </w:t>
      </w:r>
      <w:r w:rsidRPr="006C61AF">
        <w:rPr>
          <w:rFonts w:cs="David" w:hint="cs"/>
          <w:rtl/>
        </w:rPr>
        <w:t xml:space="preserve">בעצמו שום </w:t>
      </w:r>
      <w:r w:rsidRPr="006C61AF">
        <w:rPr>
          <w:rFonts w:cs="David"/>
          <w:rtl/>
        </w:rPr>
        <w:t xml:space="preserve">תנאים. </w:t>
      </w:r>
      <w:r w:rsidRPr="006C61AF">
        <w:rPr>
          <w:rFonts w:cs="David" w:hint="cs"/>
          <w:rtl/>
        </w:rPr>
        <w:t xml:space="preserve">הוא </w:t>
      </w:r>
      <w:r w:rsidRPr="006C61AF">
        <w:rPr>
          <w:rFonts w:cs="David"/>
          <w:rtl/>
        </w:rPr>
        <w:t xml:space="preserve">מסמיך </w:t>
      </w:r>
      <w:r w:rsidRPr="006C61AF">
        <w:rPr>
          <w:rFonts w:cs="David" w:hint="cs"/>
          <w:rtl/>
        </w:rPr>
        <w:t xml:space="preserve">בחלק מהדברים את </w:t>
      </w:r>
      <w:bookmarkStart w:id="133" w:name="_ETM_Q1_1774642"/>
      <w:bookmarkEnd w:id="133"/>
      <w:r w:rsidRPr="006C61AF">
        <w:rPr>
          <w:rFonts w:cs="David" w:hint="cs"/>
          <w:rtl/>
        </w:rPr>
        <w:t>ה</w:t>
      </w:r>
      <w:r w:rsidRPr="006C61AF">
        <w:rPr>
          <w:rFonts w:cs="David"/>
          <w:rtl/>
        </w:rPr>
        <w:t xml:space="preserve">שר לקבוע נושאים </w:t>
      </w:r>
      <w:r w:rsidRPr="006C61AF">
        <w:rPr>
          <w:rFonts w:cs="David" w:hint="cs"/>
          <w:rtl/>
        </w:rPr>
        <w:t xml:space="preserve">מסוימים </w:t>
      </w:r>
      <w:r w:rsidRPr="006C61AF">
        <w:rPr>
          <w:rFonts w:cs="David"/>
          <w:rtl/>
        </w:rPr>
        <w:t>בתקנות</w:t>
      </w:r>
      <w:bookmarkStart w:id="134" w:name="_ETM_Q1_1775411"/>
      <w:bookmarkEnd w:id="134"/>
      <w:r w:rsidRPr="006C61AF">
        <w:rPr>
          <w:rFonts w:cs="David" w:hint="cs"/>
          <w:rtl/>
        </w:rPr>
        <w:t xml:space="preserve">, ובנושאים אחרים הוא מסמיך את המפקח על </w:t>
      </w:r>
      <w:bookmarkStart w:id="135" w:name="_ETM_Q1_1776016"/>
      <w:bookmarkEnd w:id="135"/>
      <w:r w:rsidRPr="006C61AF">
        <w:rPr>
          <w:rFonts w:cs="David" w:hint="cs"/>
          <w:rtl/>
        </w:rPr>
        <w:t>התעבורה לקבוע תנאים.</w:t>
      </w:r>
      <w:r w:rsidRPr="006C61AF">
        <w:rPr>
          <w:rFonts w:cs="David"/>
          <w:rtl/>
        </w:rPr>
        <w:t xml:space="preserve"> בהתאם למוצע כרגע אם הכנסת תאשר את החוק כפי שהוא מוצע</w:t>
      </w:r>
      <w:r w:rsidRPr="006C61AF">
        <w:rPr>
          <w:rFonts w:cs="David" w:hint="cs"/>
          <w:rtl/>
        </w:rPr>
        <w:t>, בעצם</w:t>
      </w:r>
      <w:r w:rsidRPr="006C61AF">
        <w:rPr>
          <w:rFonts w:cs="David"/>
          <w:rtl/>
        </w:rPr>
        <w:t xml:space="preserve"> לא יהיה שום פיקוח פרלמנטרי על </w:t>
      </w:r>
      <w:r w:rsidRPr="006C61AF">
        <w:rPr>
          <w:rFonts w:cs="David" w:hint="cs"/>
          <w:rtl/>
        </w:rPr>
        <w:t>אף אחד מ</w:t>
      </w:r>
      <w:r w:rsidRPr="006C61AF">
        <w:rPr>
          <w:rFonts w:cs="David"/>
          <w:rtl/>
        </w:rPr>
        <w:t>התנאים</w:t>
      </w:r>
      <w:r w:rsidRPr="006C61AF">
        <w:rPr>
          <w:rFonts w:cs="David" w:hint="cs"/>
          <w:rtl/>
        </w:rPr>
        <w:t>: לא על התנאים</w:t>
      </w:r>
      <w:r w:rsidRPr="006C61AF">
        <w:rPr>
          <w:rFonts w:cs="David"/>
          <w:rtl/>
        </w:rPr>
        <w:t xml:space="preserve"> ש</w:t>
      </w:r>
      <w:r w:rsidRPr="006C61AF">
        <w:rPr>
          <w:rFonts w:cs="David" w:hint="cs"/>
          <w:rtl/>
        </w:rPr>
        <w:t>נ</w:t>
      </w:r>
      <w:r w:rsidRPr="006C61AF">
        <w:rPr>
          <w:rFonts w:cs="David"/>
          <w:rtl/>
        </w:rPr>
        <w:t>קבע</w:t>
      </w:r>
      <w:r w:rsidRPr="006C61AF">
        <w:rPr>
          <w:rFonts w:cs="David" w:hint="cs"/>
          <w:rtl/>
        </w:rPr>
        <w:t>ו</w:t>
      </w:r>
      <w:r w:rsidRPr="006C61AF">
        <w:rPr>
          <w:rFonts w:cs="David"/>
          <w:rtl/>
        </w:rPr>
        <w:t xml:space="preserve"> בתקנות</w:t>
      </w:r>
      <w:r w:rsidRPr="006C61AF">
        <w:rPr>
          <w:rFonts w:cs="David" w:hint="cs"/>
          <w:rtl/>
        </w:rPr>
        <w:t xml:space="preserve"> ובוודאי </w:t>
      </w:r>
      <w:bookmarkStart w:id="136" w:name="_ETM_Q1_1793789"/>
      <w:bookmarkEnd w:id="136"/>
      <w:r w:rsidRPr="006C61AF">
        <w:rPr>
          <w:rFonts w:cs="David" w:hint="cs"/>
          <w:rtl/>
        </w:rPr>
        <w:t xml:space="preserve">לא על התנאים שקובע המפקח מכוח הסמכות שמוצע לתת לו </w:t>
      </w:r>
      <w:bookmarkStart w:id="137" w:name="_ETM_Q1_1806349"/>
      <w:bookmarkEnd w:id="137"/>
      <w:r w:rsidRPr="006C61AF">
        <w:rPr>
          <w:rFonts w:cs="David" w:hint="cs"/>
          <w:rtl/>
        </w:rPr>
        <w:t xml:space="preserve">כאן. </w:t>
      </w:r>
      <w:r w:rsidRPr="006C61AF">
        <w:rPr>
          <w:rFonts w:cs="David"/>
          <w:rtl/>
        </w:rPr>
        <w:t xml:space="preserve">דהיינו איננו יודעים </w:t>
      </w:r>
      <w:r w:rsidRPr="006C61AF">
        <w:rPr>
          <w:rFonts w:cs="David" w:hint="cs"/>
          <w:rtl/>
        </w:rPr>
        <w:t xml:space="preserve">בעצם </w:t>
      </w:r>
      <w:r w:rsidRPr="006C61AF">
        <w:rPr>
          <w:rFonts w:cs="David"/>
          <w:rtl/>
        </w:rPr>
        <w:t>על אלו תנאים מדובר</w:t>
      </w:r>
      <w:r w:rsidRPr="006C61AF">
        <w:rPr>
          <w:rFonts w:cs="David" w:hint="cs"/>
          <w:rtl/>
        </w:rPr>
        <w:t xml:space="preserve"> </w:t>
      </w:r>
      <w:r w:rsidRPr="006C61AF">
        <w:rPr>
          <w:rFonts w:cs="David"/>
          <w:rtl/>
        </w:rPr>
        <w:t>–</w:t>
      </w:r>
      <w:r w:rsidRPr="006C61AF">
        <w:rPr>
          <w:rFonts w:cs="David" w:hint="cs"/>
          <w:rtl/>
        </w:rPr>
        <w:t xml:space="preserve"> </w:t>
      </w:r>
      <w:r w:rsidRPr="006C61AF">
        <w:rPr>
          <w:rFonts w:cs="David"/>
          <w:rtl/>
        </w:rPr>
        <w:t>האם יהיה בהם כדי להקשות או להקל</w:t>
      </w:r>
      <w:r w:rsidRPr="006C61AF">
        <w:rPr>
          <w:rFonts w:cs="David" w:hint="cs"/>
          <w:rtl/>
        </w:rPr>
        <w:t xml:space="preserve">, להרחיב או </w:t>
      </w:r>
      <w:bookmarkStart w:id="138" w:name="_ETM_Q1_1812190"/>
      <w:bookmarkEnd w:id="138"/>
      <w:r w:rsidRPr="006C61AF">
        <w:rPr>
          <w:rFonts w:cs="David" w:hint="cs"/>
          <w:rtl/>
        </w:rPr>
        <w:t xml:space="preserve">לצמצם לעומת המצב הקיים כיום. </w:t>
      </w:r>
      <w:r w:rsidRPr="006C61AF">
        <w:rPr>
          <w:rFonts w:cs="David"/>
          <w:rtl/>
        </w:rPr>
        <w:t>הוועדה</w:t>
      </w:r>
      <w:r w:rsidRPr="006C61AF">
        <w:rPr>
          <w:rFonts w:cs="David" w:hint="cs"/>
          <w:rtl/>
        </w:rPr>
        <w:t>, כמובן,</w:t>
      </w:r>
      <w:r w:rsidRPr="006C61AF">
        <w:rPr>
          <w:rFonts w:cs="David"/>
          <w:rtl/>
        </w:rPr>
        <w:t xml:space="preserve"> תצטרך לתת דעתה בעניין</w:t>
      </w:r>
      <w:r w:rsidRPr="006C61AF">
        <w:rPr>
          <w:rFonts w:cs="David" w:hint="cs"/>
          <w:rtl/>
        </w:rPr>
        <w:t xml:space="preserve"> ולהחליט האם באותם </w:t>
      </w:r>
      <w:bookmarkStart w:id="139" w:name="_ETM_Q1_1822049"/>
      <w:bookmarkEnd w:id="139"/>
      <w:r w:rsidRPr="006C61AF">
        <w:rPr>
          <w:rFonts w:cs="David" w:hint="cs"/>
          <w:rtl/>
        </w:rPr>
        <w:t xml:space="preserve">נושאים שבהם מוסמך המפקח על התעבורה לקבוע תנאים ראוי </w:t>
      </w:r>
      <w:bookmarkStart w:id="140" w:name="_ETM_Q1_1822255"/>
      <w:bookmarkEnd w:id="140"/>
      <w:r w:rsidRPr="006C61AF">
        <w:rPr>
          <w:rFonts w:cs="David" w:hint="cs"/>
          <w:rtl/>
        </w:rPr>
        <w:t xml:space="preserve">להשאיר את זה למפקח על התעבורה או שמא ראוי שחלק </w:t>
      </w:r>
      <w:bookmarkStart w:id="141" w:name="_ETM_Q1_1830017"/>
      <w:bookmarkEnd w:id="141"/>
      <w:r w:rsidRPr="006C61AF">
        <w:rPr>
          <w:rFonts w:cs="David" w:hint="cs"/>
          <w:rtl/>
        </w:rPr>
        <w:t xml:space="preserve">מאותם תנאים ייקבעו בתקנות, והאם התקנות טעונות אישור פרלמנטרי, קרי </w:t>
      </w:r>
      <w:bookmarkStart w:id="142" w:name="_ETM_Q1_1828896"/>
      <w:bookmarkEnd w:id="142"/>
      <w:r w:rsidRPr="006C61AF">
        <w:rPr>
          <w:rFonts w:cs="David"/>
          <w:rtl/>
        </w:rPr>
        <w:t>–</w:t>
      </w:r>
      <w:r w:rsidRPr="006C61AF">
        <w:rPr>
          <w:rFonts w:cs="David" w:hint="cs"/>
          <w:rtl/>
        </w:rPr>
        <w:t xml:space="preserve"> ועדת הכלכלה של הכנסת או לא </w:t>
      </w:r>
      <w:r w:rsidRPr="006C61AF">
        <w:rPr>
          <w:rFonts w:cs="David"/>
          <w:rtl/>
        </w:rPr>
        <w:t>–</w:t>
      </w:r>
      <w:r w:rsidRPr="006C61AF">
        <w:rPr>
          <w:rFonts w:cs="David" w:hint="cs"/>
          <w:rtl/>
        </w:rPr>
        <w:t xml:space="preserve"> בכולן </w:t>
      </w:r>
      <w:bookmarkStart w:id="143" w:name="_ETM_Q1_1841084"/>
      <w:bookmarkEnd w:id="143"/>
      <w:r w:rsidRPr="006C61AF">
        <w:rPr>
          <w:rFonts w:cs="David" w:hint="cs"/>
          <w:rtl/>
        </w:rPr>
        <w:t>או בחלקן.</w:t>
      </w:r>
    </w:p>
    <w:p w14:paraId="1E45CE6A" w14:textId="77777777" w:rsidR="006D0501" w:rsidRPr="006C61AF" w:rsidRDefault="006D0501" w:rsidP="006D0501">
      <w:pPr>
        <w:bidi/>
        <w:rPr>
          <w:rFonts w:cs="David"/>
          <w:rtl/>
        </w:rPr>
      </w:pPr>
    </w:p>
    <w:p w14:paraId="770C8DA0" w14:textId="77777777" w:rsidR="006D0501" w:rsidRPr="00BC3FAB" w:rsidRDefault="006D0501" w:rsidP="006D0501">
      <w:pPr>
        <w:pStyle w:val="a"/>
        <w:keepNext/>
        <w:rPr>
          <w:rFonts w:cs="David" w:hint="cs"/>
          <w:b w:val="0"/>
          <w:bCs w:val="0"/>
          <w:sz w:val="24"/>
          <w:szCs w:val="24"/>
          <w:rtl/>
        </w:rPr>
      </w:pPr>
      <w:r w:rsidRPr="00BC3FAB">
        <w:rPr>
          <w:rFonts w:cs="David"/>
          <w:b w:val="0"/>
          <w:bCs w:val="0"/>
          <w:sz w:val="24"/>
          <w:szCs w:val="24"/>
          <w:rtl/>
        </w:rPr>
        <w:t>ישראל אייכלר:</w:t>
      </w:r>
    </w:p>
    <w:p w14:paraId="37A21A27" w14:textId="77777777" w:rsidR="006D0501" w:rsidRPr="006C61AF" w:rsidRDefault="006D0501" w:rsidP="006D0501">
      <w:pPr>
        <w:keepNext/>
        <w:bidi/>
        <w:rPr>
          <w:rFonts w:cs="David" w:hint="cs"/>
          <w:rtl/>
        </w:rPr>
      </w:pPr>
    </w:p>
    <w:p w14:paraId="60D21AB7" w14:textId="77777777" w:rsidR="006D0501" w:rsidRPr="006C61AF" w:rsidRDefault="006D0501" w:rsidP="006D0501">
      <w:pPr>
        <w:bidi/>
        <w:ind w:firstLine="720"/>
        <w:rPr>
          <w:rFonts w:cs="David"/>
          <w:rtl/>
        </w:rPr>
      </w:pPr>
      <w:r w:rsidRPr="006C61AF">
        <w:rPr>
          <w:rFonts w:cs="David"/>
          <w:rtl/>
        </w:rPr>
        <w:t>זה מופיע בחוק?</w:t>
      </w:r>
    </w:p>
    <w:p w14:paraId="7757C26F" w14:textId="77777777" w:rsidR="006D0501" w:rsidRPr="006C61AF" w:rsidRDefault="006D0501" w:rsidP="006D0501">
      <w:pPr>
        <w:bidi/>
        <w:rPr>
          <w:rFonts w:cs="David"/>
          <w:rtl/>
        </w:rPr>
      </w:pPr>
    </w:p>
    <w:p w14:paraId="7CCB0200" w14:textId="77777777" w:rsidR="006D0501" w:rsidRPr="006C61AF" w:rsidRDefault="006D0501" w:rsidP="006D0501">
      <w:pPr>
        <w:bidi/>
        <w:rPr>
          <w:rFonts w:cs="David"/>
          <w:u w:val="single"/>
          <w:rtl/>
        </w:rPr>
      </w:pPr>
      <w:r w:rsidRPr="006C61AF">
        <w:rPr>
          <w:rFonts w:cs="David"/>
          <w:u w:val="single"/>
          <w:rtl/>
        </w:rPr>
        <w:t>אתי בנדלר:</w:t>
      </w:r>
    </w:p>
    <w:p w14:paraId="1318A693" w14:textId="77777777" w:rsidR="006D0501" w:rsidRPr="006C61AF" w:rsidRDefault="006D0501" w:rsidP="006D0501">
      <w:pPr>
        <w:bidi/>
        <w:rPr>
          <w:rFonts w:cs="David"/>
          <w:rtl/>
        </w:rPr>
      </w:pPr>
    </w:p>
    <w:p w14:paraId="33BB1086" w14:textId="77777777" w:rsidR="006D0501" w:rsidRPr="006C61AF" w:rsidRDefault="006D0501" w:rsidP="006D0501">
      <w:pPr>
        <w:bidi/>
        <w:ind w:firstLine="720"/>
        <w:rPr>
          <w:rFonts w:cs="David" w:hint="cs"/>
          <w:rtl/>
        </w:rPr>
      </w:pPr>
      <w:r w:rsidRPr="006C61AF">
        <w:rPr>
          <w:rFonts w:cs="David" w:hint="cs"/>
          <w:rtl/>
        </w:rPr>
        <w:t xml:space="preserve">כפי שאמרתי, כשנקרא את הסעיפים עצמם </w:t>
      </w:r>
      <w:r w:rsidRPr="006C61AF">
        <w:rPr>
          <w:rFonts w:cs="David"/>
          <w:rtl/>
        </w:rPr>
        <w:t xml:space="preserve">הוועדה תיתן דעתה </w:t>
      </w:r>
      <w:r w:rsidRPr="006C61AF">
        <w:rPr>
          <w:rFonts w:cs="David" w:hint="cs"/>
          <w:rtl/>
        </w:rPr>
        <w:t>לגבי</w:t>
      </w:r>
      <w:r w:rsidRPr="006C61AF">
        <w:rPr>
          <w:rFonts w:cs="David"/>
          <w:rtl/>
        </w:rPr>
        <w:t xml:space="preserve"> כל אחת מהסמכויות המוצעות</w:t>
      </w:r>
      <w:r w:rsidRPr="006C61AF">
        <w:rPr>
          <w:rFonts w:cs="David" w:hint="cs"/>
          <w:rtl/>
        </w:rPr>
        <w:t xml:space="preserve"> ותחליט אם </w:t>
      </w:r>
      <w:bookmarkStart w:id="144" w:name="_ETM_Q1_1850592"/>
      <w:bookmarkEnd w:id="144"/>
      <w:r w:rsidRPr="006C61AF">
        <w:rPr>
          <w:rFonts w:cs="David" w:hint="cs"/>
          <w:rtl/>
        </w:rPr>
        <w:t xml:space="preserve">לאשר את זה כפי שמוצע או בשינויים אלה או </w:t>
      </w:r>
      <w:bookmarkStart w:id="145" w:name="_ETM_Q1_1850845"/>
      <w:bookmarkEnd w:id="145"/>
      <w:r w:rsidRPr="006C61AF">
        <w:rPr>
          <w:rFonts w:cs="David" w:hint="cs"/>
          <w:rtl/>
        </w:rPr>
        <w:t xml:space="preserve">אחרים. </w:t>
      </w:r>
    </w:p>
    <w:p w14:paraId="2A75A438" w14:textId="77777777" w:rsidR="006D0501" w:rsidRPr="006C61AF" w:rsidRDefault="006D0501" w:rsidP="006D0501">
      <w:pPr>
        <w:bidi/>
        <w:rPr>
          <w:rFonts w:cs="David"/>
          <w:rtl/>
        </w:rPr>
      </w:pPr>
    </w:p>
    <w:p w14:paraId="7E29D361" w14:textId="77777777" w:rsidR="006D0501" w:rsidRPr="006C61AF" w:rsidRDefault="006D0501" w:rsidP="006D0501">
      <w:pPr>
        <w:bidi/>
        <w:rPr>
          <w:rFonts w:cs="David"/>
          <w:u w:val="single"/>
          <w:rtl/>
        </w:rPr>
      </w:pPr>
      <w:r w:rsidRPr="006C61AF">
        <w:rPr>
          <w:rFonts w:cs="David"/>
          <w:u w:val="single"/>
          <w:rtl/>
        </w:rPr>
        <w:t>ישראל אייכלר:</w:t>
      </w:r>
    </w:p>
    <w:p w14:paraId="259F24AE" w14:textId="77777777" w:rsidR="006D0501" w:rsidRPr="006C61AF" w:rsidRDefault="006D0501" w:rsidP="006D0501">
      <w:pPr>
        <w:bidi/>
        <w:rPr>
          <w:rFonts w:cs="David"/>
          <w:u w:val="single"/>
          <w:rtl/>
        </w:rPr>
      </w:pPr>
    </w:p>
    <w:p w14:paraId="654EE52D" w14:textId="77777777" w:rsidR="006D0501" w:rsidRPr="006C61AF" w:rsidRDefault="006D0501" w:rsidP="006D0501">
      <w:pPr>
        <w:bidi/>
        <w:ind w:firstLine="720"/>
        <w:rPr>
          <w:rFonts w:cs="David" w:hint="cs"/>
          <w:rtl/>
        </w:rPr>
      </w:pPr>
      <w:r w:rsidRPr="006C61AF">
        <w:rPr>
          <w:rFonts w:cs="David" w:hint="cs"/>
          <w:rtl/>
        </w:rPr>
        <w:t xml:space="preserve">אני מציע ליושב ראש </w:t>
      </w:r>
      <w:r w:rsidRPr="006C61AF">
        <w:rPr>
          <w:rFonts w:cs="David"/>
          <w:rtl/>
        </w:rPr>
        <w:t xml:space="preserve">לעמוד </w:t>
      </w:r>
      <w:r w:rsidRPr="006C61AF">
        <w:rPr>
          <w:rFonts w:cs="David" w:hint="cs"/>
          <w:rtl/>
        </w:rPr>
        <w:t xml:space="preserve">בסעיפים </w:t>
      </w:r>
      <w:r w:rsidRPr="006C61AF">
        <w:rPr>
          <w:rFonts w:cs="David"/>
          <w:rtl/>
        </w:rPr>
        <w:t>על כך ש</w:t>
      </w:r>
      <w:r w:rsidRPr="006C61AF">
        <w:rPr>
          <w:rFonts w:cs="David" w:hint="cs"/>
          <w:rtl/>
        </w:rPr>
        <w:t xml:space="preserve">בכל מקרה </w:t>
      </w:r>
      <w:r w:rsidRPr="006C61AF">
        <w:rPr>
          <w:rFonts w:cs="David"/>
          <w:rtl/>
        </w:rPr>
        <w:t>הכנסת תוכל לפקח שלא תהיה שרירותיות</w:t>
      </w:r>
      <w:r w:rsidRPr="006C61AF">
        <w:rPr>
          <w:rFonts w:cs="David" w:hint="cs"/>
          <w:rtl/>
        </w:rPr>
        <w:t xml:space="preserve"> מצד הממשלה, משרד התחבורה </w:t>
      </w:r>
      <w:r w:rsidRPr="006C61AF">
        <w:rPr>
          <w:rFonts w:cs="David"/>
          <w:rtl/>
        </w:rPr>
        <w:t>–</w:t>
      </w:r>
      <w:r w:rsidRPr="006C61AF">
        <w:rPr>
          <w:rFonts w:cs="David" w:hint="cs"/>
          <w:rtl/>
        </w:rPr>
        <w:t xml:space="preserve"> היום יש לנו את יהודה שהוא מסור, נאמן  ובעל ניסיון, אבל אנ</w:t>
      </w:r>
      <w:r w:rsidRPr="006C61AF">
        <w:rPr>
          <w:rFonts w:cs="David"/>
          <w:rtl/>
        </w:rPr>
        <w:t>י לא יודע מה יהיה מחר ומחרתיים. אני לא רוצה ש</w:t>
      </w:r>
      <w:r w:rsidRPr="006C61AF">
        <w:rPr>
          <w:rFonts w:cs="David" w:hint="cs"/>
          <w:rtl/>
        </w:rPr>
        <w:t xml:space="preserve">תוטל </w:t>
      </w:r>
      <w:r w:rsidRPr="006C61AF">
        <w:rPr>
          <w:rFonts w:cs="David"/>
          <w:rtl/>
        </w:rPr>
        <w:t>מהכנסת</w:t>
      </w:r>
      <w:r w:rsidRPr="006C61AF">
        <w:rPr>
          <w:rFonts w:cs="David" w:hint="cs"/>
          <w:rtl/>
        </w:rPr>
        <w:t xml:space="preserve"> היכולת לפקח על התקנות וההוראות של </w:t>
      </w:r>
      <w:bookmarkStart w:id="146" w:name="_ETM_Q1_1877204"/>
      <w:bookmarkEnd w:id="146"/>
      <w:r w:rsidRPr="006C61AF">
        <w:rPr>
          <w:rFonts w:cs="David" w:hint="cs"/>
          <w:rtl/>
        </w:rPr>
        <w:t xml:space="preserve">משרד התחבורה. </w:t>
      </w:r>
    </w:p>
    <w:p w14:paraId="1EBAD182" w14:textId="77777777" w:rsidR="006D0501" w:rsidRPr="006C61AF" w:rsidRDefault="006D0501" w:rsidP="006D0501">
      <w:pPr>
        <w:bidi/>
        <w:rPr>
          <w:rFonts w:cs="David"/>
          <w:rtl/>
        </w:rPr>
      </w:pPr>
    </w:p>
    <w:p w14:paraId="000419C2" w14:textId="77777777" w:rsidR="006D0501" w:rsidRPr="006C61AF" w:rsidRDefault="006D0501" w:rsidP="006D0501">
      <w:pPr>
        <w:bidi/>
        <w:rPr>
          <w:rFonts w:cs="David"/>
          <w:u w:val="single"/>
          <w:rtl/>
        </w:rPr>
      </w:pPr>
      <w:r w:rsidRPr="006C61AF">
        <w:rPr>
          <w:rFonts w:cs="David"/>
          <w:u w:val="single"/>
          <w:rtl/>
        </w:rPr>
        <w:t>אתי בנדלר:</w:t>
      </w:r>
    </w:p>
    <w:p w14:paraId="385CDD6D" w14:textId="77777777" w:rsidR="006D0501" w:rsidRPr="006C61AF" w:rsidRDefault="006D0501" w:rsidP="006D0501">
      <w:pPr>
        <w:bidi/>
        <w:rPr>
          <w:rFonts w:cs="David"/>
          <w:rtl/>
        </w:rPr>
      </w:pPr>
    </w:p>
    <w:p w14:paraId="5DA7700B" w14:textId="77777777" w:rsidR="006D0501" w:rsidRPr="006C61AF" w:rsidRDefault="006D0501" w:rsidP="006D0501">
      <w:pPr>
        <w:bidi/>
        <w:rPr>
          <w:rFonts w:cs="David" w:hint="cs"/>
          <w:rtl/>
        </w:rPr>
      </w:pPr>
    </w:p>
    <w:p w14:paraId="7B824EB4" w14:textId="77777777" w:rsidR="006D0501" w:rsidRPr="006C61AF" w:rsidRDefault="006D0501" w:rsidP="006D0501">
      <w:pPr>
        <w:bidi/>
        <w:ind w:firstLine="720"/>
        <w:rPr>
          <w:rFonts w:cs="David" w:hint="cs"/>
          <w:rtl/>
        </w:rPr>
      </w:pPr>
      <w:bookmarkStart w:id="147" w:name="_ETM_Q1_1880559"/>
      <w:bookmarkEnd w:id="147"/>
      <w:r w:rsidRPr="006C61AF">
        <w:rPr>
          <w:rFonts w:cs="David" w:hint="cs"/>
          <w:rtl/>
        </w:rPr>
        <w:t xml:space="preserve">נקודת המוצא היא שאין שרירותיות בהפעלת </w:t>
      </w:r>
      <w:bookmarkStart w:id="148" w:name="_ETM_Q1_1881016"/>
      <w:bookmarkEnd w:id="148"/>
      <w:r w:rsidRPr="006C61AF">
        <w:rPr>
          <w:rFonts w:cs="David" w:hint="cs"/>
          <w:rtl/>
        </w:rPr>
        <w:t xml:space="preserve">הסמכות על-ידי הממשלה. עדיין, </w:t>
      </w:r>
      <w:r w:rsidRPr="006C61AF">
        <w:rPr>
          <w:rFonts w:cs="David"/>
          <w:rtl/>
        </w:rPr>
        <w:t>גם אם אין שרירותיות</w:t>
      </w:r>
      <w:r w:rsidRPr="006C61AF">
        <w:rPr>
          <w:rFonts w:cs="David" w:hint="cs"/>
          <w:rtl/>
        </w:rPr>
        <w:t>,</w:t>
      </w:r>
      <w:r w:rsidRPr="006C61AF">
        <w:rPr>
          <w:rFonts w:cs="David"/>
          <w:rtl/>
        </w:rPr>
        <w:t xml:space="preserve"> והדברים נעשים בהתאם לכל כללי המנהל התקין</w:t>
      </w:r>
      <w:r w:rsidRPr="006C61AF">
        <w:rPr>
          <w:rFonts w:cs="David" w:hint="cs"/>
          <w:rtl/>
        </w:rPr>
        <w:t>, עדיין נשאלת השאלה האם ראוי או לא ראוי שיהיה פיקוח פרלמנטרי.</w:t>
      </w:r>
    </w:p>
    <w:p w14:paraId="51124122" w14:textId="77777777" w:rsidR="006D0501" w:rsidRPr="006C61AF" w:rsidRDefault="006D0501" w:rsidP="006D0501">
      <w:pPr>
        <w:bidi/>
        <w:rPr>
          <w:rFonts w:cs="David" w:hint="cs"/>
          <w:rtl/>
        </w:rPr>
      </w:pPr>
    </w:p>
    <w:p w14:paraId="44598500" w14:textId="77777777" w:rsidR="006D0501" w:rsidRPr="006C61AF" w:rsidRDefault="006D0501" w:rsidP="006D0501">
      <w:pPr>
        <w:bidi/>
        <w:rPr>
          <w:rFonts w:cs="David"/>
          <w:u w:val="single"/>
          <w:rtl/>
        </w:rPr>
      </w:pPr>
      <w:r w:rsidRPr="006C61AF">
        <w:rPr>
          <w:rFonts w:cs="David"/>
          <w:u w:val="single"/>
          <w:rtl/>
        </w:rPr>
        <w:t>ישראל אייכלר:</w:t>
      </w:r>
    </w:p>
    <w:p w14:paraId="39502E10" w14:textId="77777777" w:rsidR="006D0501" w:rsidRPr="006C61AF" w:rsidRDefault="006D0501" w:rsidP="006D0501">
      <w:pPr>
        <w:bidi/>
        <w:rPr>
          <w:rFonts w:cs="David"/>
          <w:u w:val="single"/>
          <w:rtl/>
        </w:rPr>
      </w:pPr>
    </w:p>
    <w:p w14:paraId="5403E637" w14:textId="77777777" w:rsidR="006D0501" w:rsidRPr="006C61AF" w:rsidRDefault="006D0501" w:rsidP="006D0501">
      <w:pPr>
        <w:bidi/>
        <w:ind w:firstLine="720"/>
        <w:rPr>
          <w:rFonts w:cs="David"/>
          <w:rtl/>
        </w:rPr>
      </w:pPr>
      <w:r w:rsidRPr="006C61AF">
        <w:rPr>
          <w:rFonts w:cs="David"/>
          <w:rtl/>
        </w:rPr>
        <w:t>אז אני כבר אומר שראוי.</w:t>
      </w:r>
    </w:p>
    <w:p w14:paraId="34A3B3FB" w14:textId="77777777" w:rsidR="006D0501" w:rsidRPr="006C61AF" w:rsidRDefault="006D0501" w:rsidP="006D0501">
      <w:pPr>
        <w:bidi/>
        <w:rPr>
          <w:rFonts w:cs="David" w:hint="cs"/>
          <w:rtl/>
        </w:rPr>
      </w:pPr>
    </w:p>
    <w:p w14:paraId="073C8286" w14:textId="77777777" w:rsidR="006D0501" w:rsidRPr="006C61AF" w:rsidRDefault="006D0501" w:rsidP="006D0501">
      <w:pPr>
        <w:bidi/>
        <w:rPr>
          <w:rFonts w:cs="David"/>
          <w:u w:val="single"/>
          <w:rtl/>
        </w:rPr>
      </w:pPr>
      <w:r w:rsidRPr="006C61AF">
        <w:rPr>
          <w:rFonts w:cs="David"/>
          <w:u w:val="single"/>
          <w:rtl/>
        </w:rPr>
        <w:t>היו"ר יריב לוין:</w:t>
      </w:r>
    </w:p>
    <w:p w14:paraId="3767F618" w14:textId="77777777" w:rsidR="006D0501" w:rsidRPr="006C61AF" w:rsidRDefault="006D0501" w:rsidP="006D0501">
      <w:pPr>
        <w:bidi/>
        <w:rPr>
          <w:rFonts w:cs="David"/>
          <w:u w:val="single"/>
          <w:rtl/>
        </w:rPr>
      </w:pPr>
    </w:p>
    <w:p w14:paraId="2A58BF07" w14:textId="77777777" w:rsidR="006D0501" w:rsidRPr="006C61AF" w:rsidRDefault="006D0501" w:rsidP="006D0501">
      <w:pPr>
        <w:bidi/>
        <w:ind w:firstLine="720"/>
        <w:rPr>
          <w:rFonts w:cs="David" w:hint="cs"/>
          <w:rtl/>
        </w:rPr>
      </w:pPr>
      <w:r w:rsidRPr="006C61AF">
        <w:rPr>
          <w:rFonts w:cs="David" w:hint="cs"/>
          <w:rtl/>
        </w:rPr>
        <w:t xml:space="preserve">אנחנו באמת נצטרך לעבור </w:t>
      </w:r>
      <w:bookmarkStart w:id="149" w:name="_ETM_Q1_1906167"/>
      <w:bookmarkEnd w:id="149"/>
      <w:r w:rsidRPr="006C61AF">
        <w:rPr>
          <w:rFonts w:cs="David" w:hint="cs"/>
          <w:rtl/>
        </w:rPr>
        <w:t xml:space="preserve">על זה אחר כך סעיף-סעיף. בעיניי, התשובה היא לא תמיד חד-משמעית. צריך להעביר כאן קו </w:t>
      </w:r>
      <w:bookmarkStart w:id="150" w:name="_ETM_Q1_1911544"/>
      <w:bookmarkEnd w:id="150"/>
      <w:r w:rsidRPr="006C61AF">
        <w:rPr>
          <w:rFonts w:cs="David" w:hint="cs"/>
          <w:rtl/>
        </w:rPr>
        <w:t xml:space="preserve">מצד אחד </w:t>
      </w:r>
      <w:r w:rsidRPr="006C61AF">
        <w:rPr>
          <w:rFonts w:cs="David"/>
          <w:rtl/>
        </w:rPr>
        <w:t xml:space="preserve">לשמור על הפיקוח ועל העובדה שלא יהיה פה משהו שאנחנו </w:t>
      </w:r>
      <w:r w:rsidRPr="006C61AF">
        <w:rPr>
          <w:rFonts w:cs="David" w:hint="cs"/>
          <w:rtl/>
        </w:rPr>
        <w:t xml:space="preserve">בכלל </w:t>
      </w:r>
      <w:r w:rsidRPr="006C61AF">
        <w:rPr>
          <w:rFonts w:cs="David"/>
          <w:rtl/>
        </w:rPr>
        <w:t>לא יודעים לאן אנחנו הולכים אליו</w:t>
      </w:r>
      <w:r w:rsidRPr="006C61AF">
        <w:rPr>
          <w:rFonts w:cs="David" w:hint="cs"/>
          <w:rtl/>
        </w:rPr>
        <w:t xml:space="preserve">, ומצד שני לא מצב שאנחנו ננהל </w:t>
      </w:r>
      <w:bookmarkStart w:id="151" w:name="_ETM_Q1_1921950"/>
      <w:bookmarkEnd w:id="151"/>
      <w:r w:rsidRPr="006C61AF">
        <w:rPr>
          <w:rFonts w:cs="David" w:hint="cs"/>
          <w:rtl/>
        </w:rPr>
        <w:t>את מערך הרישוי והמכרזים. כלומר</w:t>
      </w:r>
      <w:r w:rsidRPr="006C61AF">
        <w:rPr>
          <w:rFonts w:cs="David"/>
          <w:rtl/>
        </w:rPr>
        <w:t xml:space="preserve"> צריך לתת להם </w:t>
      </w:r>
      <w:r w:rsidRPr="006C61AF">
        <w:rPr>
          <w:rFonts w:cs="David" w:hint="cs"/>
          <w:rtl/>
        </w:rPr>
        <w:t xml:space="preserve">גם את </w:t>
      </w:r>
      <w:r w:rsidRPr="006C61AF">
        <w:rPr>
          <w:rFonts w:cs="David"/>
          <w:rtl/>
        </w:rPr>
        <w:t xml:space="preserve">היכולת לעבוד כי בסוף אנחנו </w:t>
      </w:r>
      <w:r w:rsidRPr="006C61AF">
        <w:rPr>
          <w:rFonts w:cs="David" w:hint="cs"/>
          <w:rtl/>
        </w:rPr>
        <w:t xml:space="preserve">גם </w:t>
      </w:r>
      <w:r w:rsidRPr="006C61AF">
        <w:rPr>
          <w:rFonts w:cs="David"/>
          <w:rtl/>
        </w:rPr>
        <w:t>רוצים שהעניין יתקדם ו</w:t>
      </w:r>
      <w:r w:rsidRPr="006C61AF">
        <w:rPr>
          <w:rFonts w:cs="David" w:hint="cs"/>
          <w:rtl/>
        </w:rPr>
        <w:t xml:space="preserve">באמת </w:t>
      </w:r>
      <w:r w:rsidRPr="006C61AF">
        <w:rPr>
          <w:rFonts w:cs="David"/>
          <w:rtl/>
        </w:rPr>
        <w:t>נגיע לתוצאה שתשפר ותאפשר גמישות למערכת לתת מענה לצרכים</w:t>
      </w:r>
      <w:r w:rsidRPr="006C61AF">
        <w:rPr>
          <w:rFonts w:cs="David" w:hint="cs"/>
          <w:rtl/>
        </w:rPr>
        <w:t xml:space="preserve"> </w:t>
      </w:r>
      <w:bookmarkStart w:id="152" w:name="_ETM_Q1_1941163"/>
      <w:bookmarkEnd w:id="152"/>
      <w:r w:rsidRPr="006C61AF">
        <w:rPr>
          <w:rFonts w:cs="David" w:hint="cs"/>
          <w:rtl/>
        </w:rPr>
        <w:t xml:space="preserve">ולא בכל פעם ייפתח מחדש הדיון. </w:t>
      </w:r>
    </w:p>
    <w:p w14:paraId="29A52DE3" w14:textId="77777777" w:rsidR="006D0501" w:rsidRPr="006C61AF" w:rsidRDefault="006D0501" w:rsidP="006D0501">
      <w:pPr>
        <w:bidi/>
        <w:rPr>
          <w:rFonts w:cs="David"/>
          <w:rtl/>
        </w:rPr>
      </w:pPr>
    </w:p>
    <w:p w14:paraId="40DE15BC" w14:textId="77777777" w:rsidR="006D0501" w:rsidRPr="006C61AF" w:rsidRDefault="006D0501" w:rsidP="006D0501">
      <w:pPr>
        <w:bidi/>
        <w:rPr>
          <w:rFonts w:cs="David"/>
          <w:rtl/>
        </w:rPr>
      </w:pPr>
      <w:r w:rsidRPr="006C61AF">
        <w:rPr>
          <w:rFonts w:cs="David"/>
          <w:u w:val="single"/>
          <w:rtl/>
        </w:rPr>
        <w:t>יהודה אלבז:</w:t>
      </w:r>
    </w:p>
    <w:p w14:paraId="22F4B6F3" w14:textId="77777777" w:rsidR="006D0501" w:rsidRPr="006C61AF" w:rsidRDefault="006D0501" w:rsidP="006D0501">
      <w:pPr>
        <w:bidi/>
        <w:rPr>
          <w:rFonts w:cs="David"/>
          <w:rtl/>
        </w:rPr>
      </w:pPr>
    </w:p>
    <w:p w14:paraId="211B401A" w14:textId="77777777" w:rsidR="006D0501" w:rsidRPr="006C61AF" w:rsidRDefault="006D0501" w:rsidP="006D0501">
      <w:pPr>
        <w:bidi/>
        <w:ind w:firstLine="720"/>
        <w:rPr>
          <w:rFonts w:cs="David" w:hint="cs"/>
          <w:rtl/>
        </w:rPr>
      </w:pPr>
      <w:r w:rsidRPr="006C61AF">
        <w:rPr>
          <w:rFonts w:cs="David" w:hint="cs"/>
          <w:rtl/>
        </w:rPr>
        <w:t>רציתי להגיד ש</w:t>
      </w:r>
      <w:r w:rsidRPr="006C61AF">
        <w:rPr>
          <w:rFonts w:cs="David"/>
          <w:rtl/>
        </w:rPr>
        <w:t>בהגדרה פה אנחנו מגדילים את הפיקוח הפרלמנטרי</w:t>
      </w:r>
      <w:r w:rsidRPr="006C61AF">
        <w:rPr>
          <w:rFonts w:cs="David" w:hint="cs"/>
          <w:rtl/>
        </w:rPr>
        <w:t xml:space="preserve"> </w:t>
      </w:r>
      <w:bookmarkStart w:id="153" w:name="_ETM_Q1_1953616"/>
      <w:bookmarkEnd w:id="153"/>
      <w:r w:rsidRPr="006C61AF">
        <w:rPr>
          <w:rFonts w:cs="David" w:hint="cs"/>
          <w:rtl/>
        </w:rPr>
        <w:t>מול מצב קיים</w:t>
      </w:r>
      <w:r w:rsidRPr="006C61AF">
        <w:rPr>
          <w:rFonts w:cs="David"/>
          <w:rtl/>
        </w:rPr>
        <w:t xml:space="preserve">. </w:t>
      </w:r>
      <w:r w:rsidRPr="006C61AF">
        <w:rPr>
          <w:rFonts w:cs="David" w:hint="cs"/>
          <w:rtl/>
        </w:rPr>
        <w:t xml:space="preserve">היות שאנחנו מאפשרים </w:t>
      </w:r>
      <w:r w:rsidRPr="006C61AF">
        <w:rPr>
          <w:rFonts w:cs="David"/>
          <w:rtl/>
        </w:rPr>
        <w:t>לשר להתקין תקנות באותם נושאים</w:t>
      </w:r>
      <w:r w:rsidRPr="006C61AF">
        <w:rPr>
          <w:rFonts w:cs="David" w:hint="cs"/>
          <w:rtl/>
        </w:rPr>
        <w:t xml:space="preserve">, וכזכור, התקנות האלה צריכות להיות </w:t>
      </w:r>
      <w:r w:rsidRPr="006C61AF">
        <w:rPr>
          <w:rFonts w:cs="David"/>
          <w:rtl/>
        </w:rPr>
        <w:t>באישור ועדת הכלכלה</w:t>
      </w:r>
      <w:r w:rsidRPr="006C61AF">
        <w:rPr>
          <w:rFonts w:cs="David" w:hint="cs"/>
          <w:rtl/>
        </w:rPr>
        <w:t xml:space="preserve"> לא נראה לי שפה אנחנו מגדילים את </w:t>
      </w:r>
      <w:bookmarkStart w:id="154" w:name="_ETM_Q1_1964502"/>
      <w:bookmarkEnd w:id="154"/>
      <w:r w:rsidRPr="006C61AF">
        <w:rPr>
          <w:rFonts w:cs="David" w:hint="cs"/>
          <w:rtl/>
        </w:rPr>
        <w:t xml:space="preserve">הפיקוח הפרלמנטרי מול  מצב קיים. אנחנו מגדילים אותו להפך. </w:t>
      </w:r>
      <w:bookmarkStart w:id="155" w:name="_ETM_Q1_1971418"/>
      <w:bookmarkEnd w:id="155"/>
      <w:r w:rsidRPr="006C61AF">
        <w:rPr>
          <w:rFonts w:cs="David" w:hint="cs"/>
          <w:rtl/>
        </w:rPr>
        <w:t>במצב הקיים אין שום פיקוח.</w:t>
      </w:r>
    </w:p>
    <w:p w14:paraId="2D76E549" w14:textId="77777777" w:rsidR="006D0501" w:rsidRPr="006C61AF" w:rsidRDefault="006D0501" w:rsidP="006D0501">
      <w:pPr>
        <w:bidi/>
        <w:rPr>
          <w:rFonts w:cs="David" w:hint="cs"/>
          <w:rtl/>
        </w:rPr>
      </w:pPr>
      <w:bookmarkStart w:id="156" w:name="_ETM_Q1_1977475"/>
      <w:bookmarkStart w:id="157" w:name="_ETM_Q1_1977661"/>
      <w:bookmarkEnd w:id="156"/>
      <w:bookmarkEnd w:id="157"/>
    </w:p>
    <w:p w14:paraId="4546F211" w14:textId="77777777" w:rsidR="006D0501" w:rsidRPr="00BC3FAB" w:rsidRDefault="006D0501" w:rsidP="006D0501">
      <w:pPr>
        <w:pStyle w:val="af1"/>
        <w:keepNext/>
        <w:rPr>
          <w:rFonts w:cs="David" w:hint="cs"/>
          <w:b w:val="0"/>
          <w:bCs w:val="0"/>
          <w:sz w:val="24"/>
          <w:szCs w:val="24"/>
          <w:rtl/>
        </w:rPr>
      </w:pPr>
      <w:bookmarkStart w:id="158" w:name="_ETM_Q1_1978538"/>
      <w:bookmarkEnd w:id="158"/>
      <w:r w:rsidRPr="00BC3FAB">
        <w:rPr>
          <w:rFonts w:cs="David"/>
          <w:b w:val="0"/>
          <w:bCs w:val="0"/>
          <w:sz w:val="24"/>
          <w:szCs w:val="24"/>
          <w:rtl/>
        </w:rPr>
        <w:t>חוה ראובני:</w:t>
      </w:r>
    </w:p>
    <w:p w14:paraId="4DC15A21" w14:textId="77777777" w:rsidR="006D0501" w:rsidRPr="006C61AF" w:rsidRDefault="006D0501" w:rsidP="006D0501">
      <w:pPr>
        <w:keepNext/>
        <w:bidi/>
        <w:rPr>
          <w:rFonts w:cs="David" w:hint="cs"/>
          <w:rtl/>
        </w:rPr>
      </w:pPr>
    </w:p>
    <w:p w14:paraId="0DAB89AB" w14:textId="77777777" w:rsidR="006D0501" w:rsidRPr="006C61AF" w:rsidRDefault="006D0501" w:rsidP="006D0501">
      <w:pPr>
        <w:bidi/>
        <w:ind w:firstLine="720"/>
        <w:rPr>
          <w:rFonts w:cs="David" w:hint="cs"/>
          <w:rtl/>
        </w:rPr>
      </w:pPr>
      <w:r w:rsidRPr="006C61AF">
        <w:rPr>
          <w:rFonts w:cs="David" w:hint="cs"/>
          <w:rtl/>
        </w:rPr>
        <w:t xml:space="preserve">במובן זה שעצם העובדה שיוצרים פה </w:t>
      </w:r>
      <w:bookmarkStart w:id="159" w:name="_ETM_Q1_1978533"/>
      <w:bookmarkEnd w:id="159"/>
      <w:r w:rsidRPr="006C61AF">
        <w:rPr>
          <w:rFonts w:cs="David" w:hint="cs"/>
          <w:rtl/>
        </w:rPr>
        <w:t xml:space="preserve">הסדרה שהכנסת קובעת אותה זה כבר פותר - </w:t>
      </w:r>
      <w:bookmarkStart w:id="160" w:name="_ETM_Q1_1981040"/>
      <w:bookmarkEnd w:id="160"/>
      <w:r w:rsidRPr="006C61AF">
        <w:rPr>
          <w:rFonts w:cs="David" w:hint="cs"/>
          <w:rtl/>
        </w:rPr>
        <w:t>-</w:t>
      </w:r>
    </w:p>
    <w:p w14:paraId="08CD2B42" w14:textId="77777777" w:rsidR="006D0501" w:rsidRPr="006C61AF" w:rsidRDefault="006D0501" w:rsidP="006D0501">
      <w:pPr>
        <w:bidi/>
        <w:rPr>
          <w:rFonts w:cs="David" w:hint="cs"/>
          <w:rtl/>
        </w:rPr>
      </w:pPr>
    </w:p>
    <w:p w14:paraId="4201370D" w14:textId="77777777" w:rsidR="006D0501" w:rsidRPr="00BC3FAB" w:rsidRDefault="006D0501" w:rsidP="006D0501">
      <w:pPr>
        <w:pStyle w:val="a"/>
        <w:keepNext/>
        <w:rPr>
          <w:rFonts w:cs="David" w:hint="cs"/>
          <w:b w:val="0"/>
          <w:bCs w:val="0"/>
          <w:sz w:val="24"/>
          <w:szCs w:val="24"/>
          <w:rtl/>
        </w:rPr>
      </w:pPr>
      <w:r w:rsidRPr="00BC3FAB">
        <w:rPr>
          <w:rFonts w:cs="David"/>
          <w:b w:val="0"/>
          <w:bCs w:val="0"/>
          <w:sz w:val="24"/>
          <w:szCs w:val="24"/>
          <w:rtl/>
        </w:rPr>
        <w:t>ישראל אייכלר:</w:t>
      </w:r>
    </w:p>
    <w:p w14:paraId="43A9D0C7" w14:textId="77777777" w:rsidR="006D0501" w:rsidRPr="006C61AF" w:rsidRDefault="006D0501" w:rsidP="006D0501">
      <w:pPr>
        <w:keepNext/>
        <w:bidi/>
        <w:rPr>
          <w:rFonts w:cs="David" w:hint="cs"/>
          <w:rtl/>
        </w:rPr>
      </w:pPr>
    </w:p>
    <w:p w14:paraId="64BB4113" w14:textId="77777777" w:rsidR="006D0501" w:rsidRPr="006C61AF" w:rsidRDefault="006D0501" w:rsidP="006D0501">
      <w:pPr>
        <w:bidi/>
        <w:ind w:firstLine="720"/>
        <w:rPr>
          <w:rFonts w:cs="David" w:hint="cs"/>
          <w:rtl/>
        </w:rPr>
      </w:pPr>
      <w:r w:rsidRPr="006C61AF">
        <w:rPr>
          <w:rFonts w:cs="David" w:hint="cs"/>
          <w:rtl/>
        </w:rPr>
        <w:t>זה בפירוש לא מספק.</w:t>
      </w:r>
    </w:p>
    <w:p w14:paraId="7EBC6D7C" w14:textId="77777777" w:rsidR="006D0501" w:rsidRPr="006C61AF" w:rsidRDefault="006D0501" w:rsidP="006D0501">
      <w:pPr>
        <w:bidi/>
        <w:rPr>
          <w:rFonts w:cs="David" w:hint="cs"/>
          <w:rtl/>
        </w:rPr>
      </w:pPr>
      <w:bookmarkStart w:id="161" w:name="_ETM_Q1_1984205"/>
      <w:bookmarkEnd w:id="161"/>
    </w:p>
    <w:p w14:paraId="1DC12A5B" w14:textId="77777777" w:rsidR="006D0501" w:rsidRPr="006C61AF" w:rsidRDefault="006D0501" w:rsidP="006D0501">
      <w:pPr>
        <w:bidi/>
        <w:rPr>
          <w:rFonts w:cs="David"/>
          <w:u w:val="single"/>
          <w:rtl/>
        </w:rPr>
      </w:pPr>
      <w:r w:rsidRPr="006C61AF">
        <w:rPr>
          <w:rFonts w:cs="David"/>
          <w:u w:val="single"/>
          <w:rtl/>
        </w:rPr>
        <w:t>אתי בנדלר:</w:t>
      </w:r>
    </w:p>
    <w:p w14:paraId="1682A5B9" w14:textId="77777777" w:rsidR="006D0501" w:rsidRPr="006C61AF" w:rsidRDefault="006D0501" w:rsidP="006D0501">
      <w:pPr>
        <w:bidi/>
        <w:rPr>
          <w:rFonts w:cs="David"/>
          <w:rtl/>
        </w:rPr>
      </w:pPr>
    </w:p>
    <w:p w14:paraId="2D1C7AAE" w14:textId="77777777" w:rsidR="006D0501" w:rsidRPr="006C61AF" w:rsidRDefault="006D0501" w:rsidP="006D0501">
      <w:pPr>
        <w:bidi/>
        <w:ind w:firstLine="720"/>
        <w:rPr>
          <w:rFonts w:cs="David" w:hint="cs"/>
          <w:rtl/>
        </w:rPr>
      </w:pPr>
      <w:r w:rsidRPr="006C61AF">
        <w:rPr>
          <w:rFonts w:cs="David" w:hint="cs"/>
          <w:rtl/>
        </w:rPr>
        <w:t>במקרה הטוב כדי לענות</w:t>
      </w:r>
      <w:bookmarkStart w:id="162" w:name="_ETM_Q1_1990870"/>
      <w:bookmarkEnd w:id="162"/>
      <w:r w:rsidRPr="006C61AF">
        <w:rPr>
          <w:rFonts w:cs="David" w:hint="cs"/>
          <w:rtl/>
        </w:rPr>
        <w:t xml:space="preserve"> לאיזו עתירה שמדובר בהסדרים ראשוניים שהכנסת לא הפעילה. </w:t>
      </w:r>
    </w:p>
    <w:p w14:paraId="389B4233" w14:textId="77777777" w:rsidR="006D0501" w:rsidRPr="006C61AF" w:rsidRDefault="006D0501" w:rsidP="006D0501">
      <w:pPr>
        <w:bidi/>
        <w:rPr>
          <w:rFonts w:cs="David" w:hint="cs"/>
          <w:rtl/>
        </w:rPr>
      </w:pPr>
      <w:bookmarkStart w:id="163" w:name="_ETM_Q1_1997990"/>
      <w:bookmarkEnd w:id="163"/>
    </w:p>
    <w:p w14:paraId="374761F7" w14:textId="77777777" w:rsidR="006D0501" w:rsidRPr="006C61AF" w:rsidRDefault="006D0501" w:rsidP="006D0501">
      <w:pPr>
        <w:bidi/>
        <w:rPr>
          <w:rFonts w:cs="David"/>
          <w:u w:val="single"/>
          <w:rtl/>
        </w:rPr>
      </w:pPr>
      <w:bookmarkStart w:id="164" w:name="_ETM_Q1_1999303"/>
      <w:bookmarkEnd w:id="164"/>
      <w:r w:rsidRPr="006C61AF">
        <w:rPr>
          <w:rFonts w:cs="David"/>
          <w:u w:val="single"/>
          <w:rtl/>
        </w:rPr>
        <w:t>היו"ר יריב לוין:</w:t>
      </w:r>
    </w:p>
    <w:p w14:paraId="4886067D" w14:textId="77777777" w:rsidR="006D0501" w:rsidRPr="006C61AF" w:rsidRDefault="006D0501" w:rsidP="006D0501">
      <w:pPr>
        <w:bidi/>
        <w:rPr>
          <w:rFonts w:cs="David"/>
          <w:u w:val="single"/>
          <w:rtl/>
        </w:rPr>
      </w:pPr>
    </w:p>
    <w:p w14:paraId="58B3C75E" w14:textId="77777777" w:rsidR="006D0501" w:rsidRPr="006C61AF" w:rsidRDefault="006D0501" w:rsidP="006D0501">
      <w:pPr>
        <w:bidi/>
        <w:ind w:firstLine="720"/>
        <w:rPr>
          <w:rFonts w:cs="David" w:hint="cs"/>
          <w:rtl/>
        </w:rPr>
      </w:pPr>
      <w:r w:rsidRPr="006C61AF">
        <w:rPr>
          <w:rFonts w:cs="David"/>
          <w:rtl/>
        </w:rPr>
        <w:t xml:space="preserve">זאת צריכה להיות חשיבה שאתם צריכים לעשות </w:t>
      </w:r>
      <w:r w:rsidRPr="006C61AF">
        <w:rPr>
          <w:rFonts w:cs="David" w:hint="cs"/>
          <w:rtl/>
        </w:rPr>
        <w:t xml:space="preserve">כדי לבוא עם הצעה </w:t>
      </w:r>
      <w:bookmarkStart w:id="165" w:name="_ETM_Q1_2000251"/>
      <w:bookmarkEnd w:id="165"/>
      <w:r w:rsidRPr="006C61AF">
        <w:rPr>
          <w:rFonts w:cs="David" w:hint="cs"/>
          <w:rtl/>
        </w:rPr>
        <w:t xml:space="preserve">של הראייה שלכם </w:t>
      </w:r>
      <w:r w:rsidRPr="006C61AF">
        <w:rPr>
          <w:rFonts w:cs="David"/>
          <w:rtl/>
        </w:rPr>
        <w:t xml:space="preserve">איפה עובר הקו הזה. מה שיש </w:t>
      </w:r>
      <w:r w:rsidRPr="006C61AF">
        <w:rPr>
          <w:rFonts w:cs="David" w:hint="cs"/>
          <w:rtl/>
        </w:rPr>
        <w:t xml:space="preserve">בפנינו כאן </w:t>
      </w:r>
      <w:r w:rsidRPr="006C61AF">
        <w:rPr>
          <w:rFonts w:cs="David"/>
          <w:rtl/>
        </w:rPr>
        <w:t xml:space="preserve">כרגע הוא לגמרי אמורפי. </w:t>
      </w:r>
      <w:r w:rsidRPr="006C61AF">
        <w:rPr>
          <w:rFonts w:cs="David" w:hint="cs"/>
          <w:rtl/>
        </w:rPr>
        <w:t xml:space="preserve">כלומר קודם כול הוא אומר שיש רשימה של תנאים, אבל היא גם לא </w:t>
      </w:r>
      <w:bookmarkStart w:id="166" w:name="_ETM_Q1_2011993"/>
      <w:bookmarkEnd w:id="166"/>
      <w:r w:rsidRPr="006C61AF">
        <w:rPr>
          <w:rFonts w:cs="David" w:hint="cs"/>
          <w:rtl/>
        </w:rPr>
        <w:t xml:space="preserve">רשימה סגורה. ב', </w:t>
      </w:r>
      <w:r w:rsidRPr="006C61AF">
        <w:rPr>
          <w:rFonts w:cs="David"/>
          <w:rtl/>
        </w:rPr>
        <w:t>בכל מקרה לגופו אפשר לשחק עם התנאים האלה</w:t>
      </w:r>
      <w:r w:rsidRPr="006C61AF">
        <w:rPr>
          <w:rFonts w:cs="David" w:hint="cs"/>
          <w:rtl/>
        </w:rPr>
        <w:t xml:space="preserve">: להוריד, להגביר, להפחית וכן הלאה. </w:t>
      </w:r>
      <w:bookmarkStart w:id="167" w:name="_ETM_Q1_2023373"/>
      <w:bookmarkEnd w:id="167"/>
      <w:r w:rsidRPr="006C61AF">
        <w:rPr>
          <w:rFonts w:cs="David" w:hint="cs"/>
          <w:rtl/>
        </w:rPr>
        <w:t xml:space="preserve">כלומר אנחנו מאשרים משהו תיאורטי ונותנים לכם קווים מנחים </w:t>
      </w:r>
      <w:bookmarkStart w:id="168" w:name="_ETM_Q1_2028812"/>
      <w:bookmarkEnd w:id="168"/>
      <w:r w:rsidRPr="006C61AF">
        <w:rPr>
          <w:rFonts w:cs="David" w:hint="cs"/>
          <w:rtl/>
        </w:rPr>
        <w:t xml:space="preserve">כלליים כאלה עם הרשאה מראש לסטות מהם ללא שום פרמטר כזה </w:t>
      </w:r>
      <w:bookmarkStart w:id="169" w:name="_ETM_Q1_2034734"/>
      <w:bookmarkEnd w:id="169"/>
      <w:r w:rsidRPr="006C61AF">
        <w:rPr>
          <w:rFonts w:cs="David" w:hint="cs"/>
          <w:rtl/>
        </w:rPr>
        <w:t>או אחר. זה קצת מרחיק לכת. מצד שני המטרה היא</w:t>
      </w:r>
      <w:bookmarkStart w:id="170" w:name="_ETM_Q1_2043232"/>
      <w:bookmarkEnd w:id="170"/>
      <w:r w:rsidRPr="006C61AF">
        <w:rPr>
          <w:rFonts w:cs="David" w:hint="cs"/>
          <w:rtl/>
        </w:rPr>
        <w:t xml:space="preserve"> לא שנשב כאן על המדוכה, כמה אוטובוסים צריכים להיות למי שרוצה לגשת למכרז להפעיל קו מסוים בעיר </w:t>
      </w:r>
      <w:bookmarkStart w:id="171" w:name="_ETM_Q1_2053404"/>
      <w:bookmarkEnd w:id="171"/>
      <w:r w:rsidRPr="006C61AF">
        <w:rPr>
          <w:rFonts w:cs="David" w:hint="cs"/>
          <w:rtl/>
        </w:rPr>
        <w:t>מסוימת. איפשהו במרחב הזה צריך להעביר קו מסודר. ברור לגמרי שככל שהתנאים שנקבע כאן יהיו פחות קשיחים ומרחב</w:t>
      </w:r>
      <w:bookmarkStart w:id="172" w:name="_ETM_Q1_2058812"/>
      <w:bookmarkEnd w:id="172"/>
      <w:r w:rsidRPr="006C61AF">
        <w:rPr>
          <w:rFonts w:cs="David" w:hint="cs"/>
          <w:rtl/>
        </w:rPr>
        <w:t xml:space="preserve"> התמרון שלכם יהיה יותר רחב, יש יותר מקום ליותר בקרה </w:t>
      </w:r>
      <w:bookmarkStart w:id="173" w:name="_ETM_Q1_2073000"/>
      <w:bookmarkEnd w:id="173"/>
      <w:r w:rsidRPr="006C61AF">
        <w:rPr>
          <w:rFonts w:cs="David" w:hint="cs"/>
          <w:rtl/>
        </w:rPr>
        <w:t>מצד המערכת של הכנסת.</w:t>
      </w:r>
      <w:r w:rsidRPr="006C61AF">
        <w:rPr>
          <w:rFonts w:cs="David"/>
          <w:rtl/>
        </w:rPr>
        <w:t xml:space="preserve"> </w:t>
      </w:r>
      <w:r w:rsidRPr="006C61AF">
        <w:rPr>
          <w:rFonts w:cs="David" w:hint="cs"/>
          <w:rtl/>
        </w:rPr>
        <w:t xml:space="preserve">ככל שאתם תתכנסו לפרמטרים יותר ברורים שייקבעו </w:t>
      </w:r>
      <w:bookmarkStart w:id="174" w:name="_ETM_Q1_2080477"/>
      <w:bookmarkEnd w:id="174"/>
      <w:r w:rsidRPr="006C61AF">
        <w:rPr>
          <w:rFonts w:cs="David" w:hint="cs"/>
          <w:rtl/>
        </w:rPr>
        <w:t xml:space="preserve">כאן מראש ברור שהצורך בבקרה ובאישור של כל צד </w:t>
      </w:r>
      <w:bookmarkStart w:id="175" w:name="_ETM_Q1_2079423"/>
      <w:bookmarkEnd w:id="175"/>
      <w:r w:rsidRPr="006C61AF">
        <w:rPr>
          <w:rFonts w:cs="David" w:hint="cs"/>
          <w:rtl/>
        </w:rPr>
        <w:t xml:space="preserve">הם פחותים. זה ברור לחלוטין. במובן הזה צריכה להיעשות פה קצת עבודה כדי לנסות להגיע לאיזושהי משוואה שתהיה נכונה </w:t>
      </w:r>
      <w:bookmarkStart w:id="176" w:name="_ETM_Q1_2091386"/>
      <w:bookmarkEnd w:id="176"/>
      <w:r w:rsidRPr="006C61AF">
        <w:rPr>
          <w:rFonts w:cs="David" w:hint="cs"/>
          <w:rtl/>
        </w:rPr>
        <w:t xml:space="preserve">וכולם יוכלו לחיות איתה. ושוב אני אומר, שלא תביא </w:t>
      </w:r>
      <w:bookmarkStart w:id="177" w:name="_ETM_Q1_2096278"/>
      <w:bookmarkEnd w:id="177"/>
      <w:r w:rsidRPr="006C61AF">
        <w:rPr>
          <w:rFonts w:cs="David" w:hint="cs"/>
          <w:rtl/>
        </w:rPr>
        <w:t xml:space="preserve">בסוף למצב שאני לא רוצה אותו שאתם לא תוכלו לעבוד </w:t>
      </w:r>
      <w:bookmarkStart w:id="178" w:name="_ETM_Q1_2100573"/>
      <w:bookmarkEnd w:id="178"/>
      <w:r w:rsidRPr="006C61AF">
        <w:rPr>
          <w:rFonts w:cs="David" w:hint="cs"/>
          <w:rtl/>
        </w:rPr>
        <w:t>ואנחנו נהפוך לוועדת מ</w:t>
      </w:r>
      <w:r w:rsidRPr="006C61AF">
        <w:rPr>
          <w:rFonts w:cs="David"/>
          <w:rtl/>
        </w:rPr>
        <w:t>כרזים מקדימה שתדון בתנאי המכרז של כל רישיון. אני מזכיר לכם שיש פה גם נושא הכרטיסים החכמים</w:t>
      </w:r>
      <w:r w:rsidRPr="006C61AF">
        <w:rPr>
          <w:rFonts w:cs="David" w:hint="cs"/>
          <w:rtl/>
        </w:rPr>
        <w:t xml:space="preserve"> שהוא </w:t>
      </w:r>
      <w:bookmarkStart w:id="179" w:name="_ETM_Q1_2126580"/>
      <w:bookmarkEnd w:id="179"/>
      <w:r w:rsidRPr="006C61AF">
        <w:rPr>
          <w:rFonts w:cs="David" w:hint="cs"/>
          <w:rtl/>
        </w:rPr>
        <w:t>בעיניי נושא סבוך ומורכב, ואני רואה שכולם חיים איתו בשלום- -</w:t>
      </w:r>
    </w:p>
    <w:p w14:paraId="03F458D0" w14:textId="77777777" w:rsidR="006D0501" w:rsidRPr="006C61AF" w:rsidRDefault="006D0501" w:rsidP="006D0501">
      <w:pPr>
        <w:bidi/>
        <w:rPr>
          <w:rFonts w:cs="David" w:hint="cs"/>
          <w:rtl/>
        </w:rPr>
      </w:pPr>
      <w:bookmarkStart w:id="180" w:name="_ETM_Q1_2130806"/>
      <w:bookmarkEnd w:id="180"/>
    </w:p>
    <w:p w14:paraId="4FFFDA1C" w14:textId="77777777" w:rsidR="006D0501" w:rsidRPr="006C61AF" w:rsidRDefault="006D0501" w:rsidP="006D0501">
      <w:pPr>
        <w:bidi/>
        <w:rPr>
          <w:rFonts w:cs="David"/>
          <w:u w:val="single"/>
          <w:rtl/>
        </w:rPr>
      </w:pPr>
      <w:r w:rsidRPr="006C61AF">
        <w:rPr>
          <w:rFonts w:cs="David"/>
          <w:u w:val="single"/>
          <w:rtl/>
        </w:rPr>
        <w:t>אתי בנדלר:</w:t>
      </w:r>
    </w:p>
    <w:p w14:paraId="255F4701" w14:textId="77777777" w:rsidR="006D0501" w:rsidRPr="006C61AF" w:rsidRDefault="006D0501" w:rsidP="006D0501">
      <w:pPr>
        <w:bidi/>
        <w:rPr>
          <w:rFonts w:cs="David"/>
          <w:rtl/>
        </w:rPr>
      </w:pPr>
    </w:p>
    <w:p w14:paraId="5333BB3E" w14:textId="77777777" w:rsidR="006D0501" w:rsidRPr="006C61AF" w:rsidRDefault="006D0501" w:rsidP="006D0501">
      <w:pPr>
        <w:bidi/>
        <w:ind w:firstLine="720"/>
        <w:rPr>
          <w:rFonts w:cs="David"/>
          <w:rtl/>
        </w:rPr>
      </w:pPr>
      <w:r w:rsidRPr="006C61AF">
        <w:rPr>
          <w:rFonts w:cs="David" w:hint="cs"/>
          <w:rtl/>
        </w:rPr>
        <w:t xml:space="preserve">לא, לא, </w:t>
      </w:r>
      <w:r w:rsidRPr="006C61AF">
        <w:rPr>
          <w:rFonts w:cs="David"/>
          <w:rtl/>
        </w:rPr>
        <w:t>יש פה קהל מכובד שבא ל</w:t>
      </w:r>
      <w:r w:rsidRPr="006C61AF">
        <w:rPr>
          <w:rFonts w:cs="David" w:hint="cs"/>
          <w:rtl/>
        </w:rPr>
        <w:t>דון ב</w:t>
      </w:r>
      <w:r w:rsidRPr="006C61AF">
        <w:rPr>
          <w:rFonts w:cs="David"/>
          <w:rtl/>
        </w:rPr>
        <w:t xml:space="preserve">נושא. </w:t>
      </w:r>
    </w:p>
    <w:p w14:paraId="02A3171D" w14:textId="77777777" w:rsidR="006D0501" w:rsidRPr="006C61AF" w:rsidRDefault="006D0501" w:rsidP="006D0501">
      <w:pPr>
        <w:bidi/>
        <w:rPr>
          <w:rFonts w:cs="David"/>
          <w:rtl/>
        </w:rPr>
      </w:pPr>
    </w:p>
    <w:p w14:paraId="45BA61FE" w14:textId="77777777" w:rsidR="006D0501" w:rsidRPr="006C61AF" w:rsidRDefault="006D0501" w:rsidP="006D0501">
      <w:pPr>
        <w:bidi/>
        <w:rPr>
          <w:rFonts w:cs="David"/>
          <w:u w:val="single"/>
          <w:rtl/>
        </w:rPr>
      </w:pPr>
      <w:r w:rsidRPr="006C61AF">
        <w:rPr>
          <w:rFonts w:cs="David"/>
          <w:u w:val="single"/>
          <w:rtl/>
        </w:rPr>
        <w:t>היו"ר יריב לוין:</w:t>
      </w:r>
    </w:p>
    <w:p w14:paraId="1A4E186E" w14:textId="77777777" w:rsidR="006D0501" w:rsidRPr="006C61AF" w:rsidRDefault="006D0501" w:rsidP="006D0501">
      <w:pPr>
        <w:bidi/>
        <w:rPr>
          <w:rFonts w:cs="David"/>
          <w:u w:val="single"/>
          <w:rtl/>
        </w:rPr>
      </w:pPr>
    </w:p>
    <w:p w14:paraId="410C058F" w14:textId="77777777" w:rsidR="006D0501" w:rsidRPr="006C61AF" w:rsidRDefault="006D0501" w:rsidP="006D0501">
      <w:pPr>
        <w:bidi/>
        <w:ind w:firstLine="720"/>
        <w:rPr>
          <w:rFonts w:cs="David" w:hint="cs"/>
          <w:rtl/>
        </w:rPr>
      </w:pPr>
      <w:r w:rsidRPr="006C61AF">
        <w:rPr>
          <w:rFonts w:cs="David" w:hint="cs"/>
          <w:rtl/>
        </w:rPr>
        <w:t>אנחנו ת</w:t>
      </w:r>
      <w:r w:rsidRPr="006C61AF">
        <w:rPr>
          <w:rFonts w:cs="David"/>
          <w:rtl/>
        </w:rPr>
        <w:t>כף נידרש לשם.</w:t>
      </w:r>
      <w:r w:rsidRPr="006C61AF">
        <w:rPr>
          <w:rFonts w:cs="David" w:hint="cs"/>
          <w:rtl/>
        </w:rPr>
        <w:t xml:space="preserve"> שם הבעיות הרבה יותר מורכבות.</w:t>
      </w:r>
      <w:r w:rsidRPr="006C61AF">
        <w:rPr>
          <w:rFonts w:cs="David"/>
          <w:rtl/>
        </w:rPr>
        <w:t xml:space="preserve"> </w:t>
      </w:r>
    </w:p>
    <w:p w14:paraId="053E1160" w14:textId="77777777" w:rsidR="006D0501" w:rsidRPr="006C61AF" w:rsidRDefault="006D0501" w:rsidP="006D0501">
      <w:pPr>
        <w:bidi/>
        <w:rPr>
          <w:rFonts w:cs="David" w:hint="cs"/>
          <w:rtl/>
        </w:rPr>
      </w:pPr>
    </w:p>
    <w:p w14:paraId="392D3BDC" w14:textId="77777777" w:rsidR="006D0501" w:rsidRPr="006C61AF" w:rsidRDefault="006D0501" w:rsidP="006D0501">
      <w:pPr>
        <w:bidi/>
        <w:ind w:firstLine="720"/>
        <w:rPr>
          <w:rFonts w:cs="David" w:hint="cs"/>
          <w:rtl/>
        </w:rPr>
      </w:pPr>
      <w:r w:rsidRPr="006C61AF">
        <w:rPr>
          <w:rFonts w:cs="David"/>
          <w:rtl/>
        </w:rPr>
        <w:t>זה עדיין לרישיון מפעיל</w:t>
      </w:r>
      <w:r w:rsidRPr="006C61AF">
        <w:rPr>
          <w:rFonts w:cs="David" w:hint="cs"/>
          <w:rtl/>
        </w:rPr>
        <w:t>?</w:t>
      </w:r>
    </w:p>
    <w:p w14:paraId="175E324D" w14:textId="77777777" w:rsidR="006D0501" w:rsidRPr="006C61AF" w:rsidRDefault="006D0501" w:rsidP="006D0501">
      <w:pPr>
        <w:bidi/>
        <w:rPr>
          <w:rFonts w:cs="David"/>
          <w:rtl/>
        </w:rPr>
      </w:pPr>
    </w:p>
    <w:p w14:paraId="13BC8379" w14:textId="77777777" w:rsidR="006D0501" w:rsidRPr="006C61AF" w:rsidRDefault="006D0501" w:rsidP="006D0501">
      <w:pPr>
        <w:bidi/>
        <w:rPr>
          <w:rFonts w:cs="David"/>
          <w:u w:val="single"/>
          <w:rtl/>
        </w:rPr>
      </w:pPr>
      <w:r w:rsidRPr="006C61AF">
        <w:rPr>
          <w:rFonts w:cs="David"/>
          <w:u w:val="single"/>
          <w:rtl/>
        </w:rPr>
        <w:t>שי הורוביץ:</w:t>
      </w:r>
    </w:p>
    <w:p w14:paraId="420C8815" w14:textId="77777777" w:rsidR="006D0501" w:rsidRPr="006C61AF" w:rsidRDefault="006D0501" w:rsidP="006D0501">
      <w:pPr>
        <w:bidi/>
        <w:rPr>
          <w:rFonts w:cs="David"/>
          <w:rtl/>
        </w:rPr>
      </w:pPr>
    </w:p>
    <w:p w14:paraId="75CD6046" w14:textId="77777777" w:rsidR="006D0501" w:rsidRPr="006C61AF" w:rsidRDefault="006D0501" w:rsidP="006D0501">
      <w:pPr>
        <w:bidi/>
        <w:ind w:firstLine="720"/>
        <w:rPr>
          <w:rFonts w:cs="David" w:hint="cs"/>
          <w:rtl/>
        </w:rPr>
      </w:pPr>
      <w:r w:rsidRPr="006C61AF">
        <w:rPr>
          <w:rFonts w:cs="David" w:hint="cs"/>
          <w:rtl/>
        </w:rPr>
        <w:t xml:space="preserve">כן. אני מפורום משתמשי התחבורה הציבורית בישראל. זה פורום חדש שהוקם בשבוע שעבר ומאגד בתוכו כארבעה עשר ארגונים: ארגונים ירוקים, </w:t>
      </w:r>
      <w:bookmarkStart w:id="181" w:name="_ETM_Q1_2158869"/>
      <w:bookmarkEnd w:id="181"/>
      <w:r w:rsidRPr="006C61AF">
        <w:rPr>
          <w:rFonts w:cs="David" w:hint="cs"/>
          <w:rtl/>
        </w:rPr>
        <w:t>ארגונים חרדיים, חילוניים, ערביים, שבעצם בא להשמיע גם את הקול של המשתמשים בתחבורה הציבורית שבדרך כלל קולו לא</w:t>
      </w:r>
      <w:bookmarkStart w:id="182" w:name="_ETM_Q1_2165140"/>
      <w:bookmarkEnd w:id="182"/>
      <w:r w:rsidRPr="006C61AF">
        <w:rPr>
          <w:rFonts w:cs="David" w:hint="cs"/>
          <w:rtl/>
        </w:rPr>
        <w:t xml:space="preserve"> נשמע בדיונים כאלה ואחרים. </w:t>
      </w:r>
    </w:p>
    <w:p w14:paraId="62F344AE" w14:textId="77777777" w:rsidR="006D0501" w:rsidRPr="006C61AF" w:rsidRDefault="006D0501" w:rsidP="006D0501">
      <w:pPr>
        <w:bidi/>
        <w:rPr>
          <w:rFonts w:cs="David" w:hint="cs"/>
          <w:rtl/>
        </w:rPr>
      </w:pPr>
      <w:bookmarkStart w:id="183" w:name="_ETM_Q1_2170080"/>
      <w:bookmarkEnd w:id="183"/>
    </w:p>
    <w:p w14:paraId="299EACBE" w14:textId="77777777" w:rsidR="006D0501" w:rsidRPr="006C61AF" w:rsidRDefault="006D0501" w:rsidP="006D0501">
      <w:pPr>
        <w:bidi/>
        <w:ind w:firstLine="720"/>
        <w:rPr>
          <w:rFonts w:cs="David" w:hint="cs"/>
          <w:rtl/>
        </w:rPr>
      </w:pPr>
      <w:bookmarkStart w:id="184" w:name="_ETM_Q1_2170203"/>
      <w:bookmarkEnd w:id="184"/>
      <w:r w:rsidRPr="006C61AF">
        <w:rPr>
          <w:rFonts w:cs="David"/>
          <w:rtl/>
        </w:rPr>
        <w:t xml:space="preserve">אני מציע הצעה </w:t>
      </w:r>
      <w:r w:rsidRPr="006C61AF">
        <w:rPr>
          <w:rFonts w:cs="David" w:hint="cs"/>
          <w:rtl/>
        </w:rPr>
        <w:t xml:space="preserve">בהקשר של הדיון שהיה עכשיו, </w:t>
      </w:r>
      <w:bookmarkStart w:id="185" w:name="_ETM_Q1_2168396"/>
      <w:bookmarkEnd w:id="185"/>
      <w:r w:rsidRPr="006C61AF">
        <w:rPr>
          <w:rFonts w:cs="David"/>
          <w:rtl/>
        </w:rPr>
        <w:t>לאמץ את המודל הבריטי.</w:t>
      </w:r>
      <w:r w:rsidRPr="006C61AF">
        <w:rPr>
          <w:rFonts w:cs="David" w:hint="cs"/>
          <w:rtl/>
        </w:rPr>
        <w:t xml:space="preserve"> זה מודל שקיים גם במדינות אחרות, שבו יש</w:t>
      </w:r>
      <w:bookmarkStart w:id="186" w:name="_ETM_Q1_2179223"/>
      <w:bookmarkEnd w:id="186"/>
      <w:r w:rsidRPr="006C61AF">
        <w:rPr>
          <w:rFonts w:cs="David" w:hint="cs"/>
          <w:rtl/>
        </w:rPr>
        <w:t>, לבד מהפרלמנט, הכנסת, הממשלה, הרשות המבצעת והרשות המחוקקת,</w:t>
      </w:r>
      <w:r w:rsidRPr="006C61AF">
        <w:rPr>
          <w:rFonts w:cs="David"/>
          <w:rtl/>
        </w:rPr>
        <w:t xml:space="preserve"> יש גם גוף ציבורי</w:t>
      </w:r>
      <w:bookmarkStart w:id="187" w:name="_ETM_Q1_2184505"/>
      <w:bookmarkEnd w:id="187"/>
      <w:r w:rsidRPr="006C61AF">
        <w:rPr>
          <w:rFonts w:cs="David" w:hint="cs"/>
          <w:rtl/>
        </w:rPr>
        <w:t xml:space="preserve">. למשל, באנגליה יש גוף שנקרא </w:t>
      </w:r>
      <w:r w:rsidRPr="006C61AF">
        <w:rPr>
          <w:rFonts w:cs="David"/>
        </w:rPr>
        <w:t>"Focus Passenger"</w:t>
      </w:r>
      <w:r w:rsidRPr="006C61AF">
        <w:rPr>
          <w:rFonts w:cs="David" w:hint="cs"/>
          <w:rtl/>
        </w:rPr>
        <w:t xml:space="preserve"> שמייצג את </w:t>
      </w:r>
      <w:bookmarkStart w:id="188" w:name="_ETM_Q1_2191389"/>
      <w:bookmarkEnd w:id="188"/>
      <w:r w:rsidRPr="006C61AF">
        <w:rPr>
          <w:rFonts w:cs="David" w:hint="cs"/>
          <w:rtl/>
        </w:rPr>
        <w:t>המשתמשים, עוקב אחר נושא הפעלת הקווים. ה</w:t>
      </w:r>
      <w:r w:rsidRPr="006C61AF">
        <w:rPr>
          <w:rFonts w:cs="David"/>
          <w:rtl/>
        </w:rPr>
        <w:t>רפורמה</w:t>
      </w:r>
      <w:r w:rsidRPr="006C61AF">
        <w:rPr>
          <w:rFonts w:cs="David" w:hint="cs"/>
          <w:rtl/>
        </w:rPr>
        <w:t xml:space="preserve"> בתחבורה הציבורית </w:t>
      </w:r>
      <w:bookmarkStart w:id="189" w:name="_ETM_Q1_2197402"/>
      <w:bookmarkEnd w:id="189"/>
      <w:r w:rsidRPr="006C61AF">
        <w:rPr>
          <w:rFonts w:cs="David" w:hint="cs"/>
          <w:rtl/>
        </w:rPr>
        <w:t>התקבלה בשנת 99', והייתה אמורה להיות עד 2006</w:t>
      </w:r>
      <w:r w:rsidRPr="006C61AF">
        <w:rPr>
          <w:rFonts w:cs="David"/>
          <w:rtl/>
        </w:rPr>
        <w:t xml:space="preserve"> </w:t>
      </w:r>
      <w:r w:rsidRPr="006C61AF">
        <w:rPr>
          <w:rFonts w:cs="David" w:hint="cs"/>
          <w:rtl/>
        </w:rPr>
        <w:t xml:space="preserve">הפרטה של </w:t>
      </w:r>
      <w:bookmarkStart w:id="190" w:name="_ETM_Q1_2197272"/>
      <w:bookmarkEnd w:id="190"/>
      <w:r w:rsidRPr="006C61AF">
        <w:rPr>
          <w:rFonts w:cs="David" w:hint="cs"/>
          <w:rtl/>
        </w:rPr>
        <w:t>הקווים. אנחנו היום ב-2011 ו</w:t>
      </w:r>
      <w:r w:rsidRPr="006C61AF">
        <w:rPr>
          <w:rFonts w:cs="David"/>
          <w:rtl/>
        </w:rPr>
        <w:t xml:space="preserve">הופרטו רק סדר גודל של </w:t>
      </w:r>
      <w:r w:rsidRPr="006C61AF">
        <w:rPr>
          <w:rFonts w:cs="David" w:hint="cs"/>
          <w:rtl/>
        </w:rPr>
        <w:t>30% מה</w:t>
      </w:r>
      <w:r w:rsidRPr="006C61AF">
        <w:rPr>
          <w:rFonts w:cs="David"/>
          <w:rtl/>
        </w:rPr>
        <w:t>קו</w:t>
      </w:r>
      <w:r w:rsidRPr="006C61AF">
        <w:rPr>
          <w:rFonts w:cs="David" w:hint="cs"/>
          <w:rtl/>
        </w:rPr>
        <w:t>ו</w:t>
      </w:r>
      <w:r w:rsidRPr="006C61AF">
        <w:rPr>
          <w:rFonts w:cs="David"/>
          <w:rtl/>
        </w:rPr>
        <w:t>ים.</w:t>
      </w:r>
      <w:r w:rsidRPr="006C61AF">
        <w:rPr>
          <w:rFonts w:cs="David" w:hint="cs"/>
          <w:rtl/>
        </w:rPr>
        <w:t xml:space="preserve"> אז אם יקום גוף נוסף במקביל לצד הכוח שיש למפקח על התעבורה- -</w:t>
      </w:r>
    </w:p>
    <w:p w14:paraId="4755AD38" w14:textId="77777777" w:rsidR="006D0501" w:rsidRPr="006C61AF" w:rsidRDefault="006D0501" w:rsidP="006D0501">
      <w:pPr>
        <w:bidi/>
        <w:rPr>
          <w:rFonts w:cs="David"/>
          <w:rtl/>
        </w:rPr>
      </w:pPr>
    </w:p>
    <w:p w14:paraId="3CE32006" w14:textId="77777777" w:rsidR="006D0501" w:rsidRPr="006C61AF" w:rsidRDefault="006D0501" w:rsidP="006D0501">
      <w:pPr>
        <w:bidi/>
        <w:rPr>
          <w:rFonts w:cs="David"/>
          <w:u w:val="single"/>
          <w:rtl/>
        </w:rPr>
      </w:pPr>
      <w:r w:rsidRPr="006C61AF">
        <w:rPr>
          <w:rFonts w:cs="David"/>
          <w:u w:val="single"/>
          <w:rtl/>
        </w:rPr>
        <w:t>לאה ורון:</w:t>
      </w:r>
    </w:p>
    <w:p w14:paraId="7050687C" w14:textId="77777777" w:rsidR="006D0501" w:rsidRPr="006C61AF" w:rsidRDefault="006D0501" w:rsidP="006D0501">
      <w:pPr>
        <w:bidi/>
        <w:rPr>
          <w:rFonts w:cs="David"/>
          <w:rtl/>
        </w:rPr>
      </w:pPr>
    </w:p>
    <w:p w14:paraId="57C542E0" w14:textId="77777777" w:rsidR="006D0501" w:rsidRPr="006C61AF" w:rsidRDefault="006D0501" w:rsidP="006D0501">
      <w:pPr>
        <w:bidi/>
        <w:ind w:firstLine="720"/>
        <w:rPr>
          <w:rFonts w:cs="David"/>
          <w:rtl/>
        </w:rPr>
      </w:pPr>
      <w:r w:rsidRPr="006C61AF">
        <w:rPr>
          <w:rFonts w:cs="David"/>
          <w:rtl/>
        </w:rPr>
        <w:t>מה הסמכויות שיש לגוף הציבורי בבריטניה?</w:t>
      </w:r>
    </w:p>
    <w:p w14:paraId="45A35F85" w14:textId="77777777" w:rsidR="006D0501" w:rsidRPr="006C61AF" w:rsidRDefault="006D0501" w:rsidP="006D0501">
      <w:pPr>
        <w:bidi/>
        <w:rPr>
          <w:rFonts w:cs="David"/>
          <w:rtl/>
        </w:rPr>
      </w:pPr>
    </w:p>
    <w:p w14:paraId="27944A7C" w14:textId="77777777" w:rsidR="006D0501" w:rsidRPr="006C61AF" w:rsidRDefault="006D0501" w:rsidP="006D0501">
      <w:pPr>
        <w:bidi/>
        <w:rPr>
          <w:rFonts w:cs="David"/>
          <w:rtl/>
        </w:rPr>
      </w:pPr>
      <w:r w:rsidRPr="006C61AF">
        <w:rPr>
          <w:rFonts w:cs="David"/>
          <w:u w:val="single"/>
          <w:rtl/>
        </w:rPr>
        <w:t>שי הורוביץ:</w:t>
      </w:r>
    </w:p>
    <w:p w14:paraId="7EFA305D" w14:textId="77777777" w:rsidR="006D0501" w:rsidRPr="006C61AF" w:rsidRDefault="006D0501" w:rsidP="006D0501">
      <w:pPr>
        <w:bidi/>
        <w:rPr>
          <w:rFonts w:cs="David"/>
          <w:rtl/>
        </w:rPr>
      </w:pPr>
    </w:p>
    <w:p w14:paraId="5F1E5E43" w14:textId="77777777" w:rsidR="006D0501" w:rsidRPr="006C61AF" w:rsidRDefault="006D0501" w:rsidP="006D0501">
      <w:pPr>
        <w:bidi/>
        <w:ind w:firstLine="720"/>
        <w:rPr>
          <w:rFonts w:cs="David" w:hint="cs"/>
          <w:rtl/>
        </w:rPr>
      </w:pPr>
      <w:r w:rsidRPr="006C61AF">
        <w:rPr>
          <w:rFonts w:cs="David" w:hint="cs"/>
          <w:rtl/>
        </w:rPr>
        <w:t xml:space="preserve">קודם כול מבחינת התייחסות לתלונות של משתמשים. יש </w:t>
      </w:r>
      <w:bookmarkStart w:id="191" w:name="_ETM_Q1_2226585"/>
      <w:bookmarkEnd w:id="191"/>
      <w:r w:rsidRPr="006C61AF">
        <w:rPr>
          <w:rFonts w:cs="David" w:hint="cs"/>
          <w:rtl/>
        </w:rPr>
        <w:t>לו השפעה על הנושא של תדירות קווים- -</w:t>
      </w:r>
    </w:p>
    <w:p w14:paraId="2B13218F" w14:textId="77777777" w:rsidR="006D0501" w:rsidRPr="006C61AF" w:rsidRDefault="006D0501" w:rsidP="006D0501">
      <w:pPr>
        <w:bidi/>
        <w:rPr>
          <w:rFonts w:cs="David"/>
          <w:rtl/>
        </w:rPr>
      </w:pPr>
    </w:p>
    <w:p w14:paraId="17FB3009" w14:textId="77777777" w:rsidR="006D0501" w:rsidRPr="006C61AF" w:rsidRDefault="006D0501" w:rsidP="006D0501">
      <w:pPr>
        <w:bidi/>
        <w:rPr>
          <w:rFonts w:cs="David"/>
          <w:u w:val="single"/>
          <w:rtl/>
        </w:rPr>
      </w:pPr>
      <w:r w:rsidRPr="006C61AF">
        <w:rPr>
          <w:rFonts w:cs="David"/>
          <w:u w:val="single"/>
          <w:rtl/>
        </w:rPr>
        <w:t>אתי בנדלר:</w:t>
      </w:r>
    </w:p>
    <w:p w14:paraId="1A6E8EE1" w14:textId="77777777" w:rsidR="006D0501" w:rsidRPr="006C61AF" w:rsidRDefault="006D0501" w:rsidP="006D0501">
      <w:pPr>
        <w:bidi/>
        <w:rPr>
          <w:rFonts w:cs="David"/>
          <w:rtl/>
        </w:rPr>
      </w:pPr>
    </w:p>
    <w:p w14:paraId="1E6C1DC4" w14:textId="77777777" w:rsidR="006D0501" w:rsidRPr="006C61AF" w:rsidRDefault="006D0501" w:rsidP="006D0501">
      <w:pPr>
        <w:bidi/>
        <w:ind w:firstLine="720"/>
        <w:rPr>
          <w:rFonts w:cs="David"/>
          <w:rtl/>
        </w:rPr>
      </w:pPr>
      <w:r w:rsidRPr="006C61AF">
        <w:rPr>
          <w:rFonts w:cs="David"/>
          <w:rtl/>
        </w:rPr>
        <w:t>סמכויות סטטוטוריות?</w:t>
      </w:r>
    </w:p>
    <w:p w14:paraId="34BE9B61" w14:textId="77777777" w:rsidR="006D0501" w:rsidRPr="006C61AF" w:rsidRDefault="006D0501" w:rsidP="006D0501">
      <w:pPr>
        <w:bidi/>
        <w:rPr>
          <w:rFonts w:cs="David"/>
          <w:rtl/>
        </w:rPr>
      </w:pPr>
    </w:p>
    <w:p w14:paraId="0F5BB467" w14:textId="77777777" w:rsidR="006D0501" w:rsidRPr="006C61AF" w:rsidRDefault="006D0501" w:rsidP="006D0501">
      <w:pPr>
        <w:bidi/>
        <w:rPr>
          <w:rFonts w:cs="David"/>
          <w:rtl/>
        </w:rPr>
      </w:pPr>
      <w:r w:rsidRPr="006C61AF">
        <w:rPr>
          <w:rFonts w:cs="David"/>
          <w:u w:val="single"/>
          <w:rtl/>
        </w:rPr>
        <w:t>שי הורוביץ:</w:t>
      </w:r>
    </w:p>
    <w:p w14:paraId="4C2496EE" w14:textId="77777777" w:rsidR="006D0501" w:rsidRPr="006C61AF" w:rsidRDefault="006D0501" w:rsidP="006D0501">
      <w:pPr>
        <w:bidi/>
        <w:rPr>
          <w:rFonts w:cs="David"/>
          <w:rtl/>
        </w:rPr>
      </w:pPr>
    </w:p>
    <w:p w14:paraId="32BEF530" w14:textId="77777777" w:rsidR="006D0501" w:rsidRPr="006C61AF" w:rsidRDefault="006D0501" w:rsidP="006D0501">
      <w:pPr>
        <w:bidi/>
        <w:ind w:firstLine="720"/>
        <w:rPr>
          <w:rFonts w:cs="David"/>
          <w:rtl/>
        </w:rPr>
      </w:pPr>
      <w:r w:rsidRPr="006C61AF">
        <w:rPr>
          <w:rFonts w:cs="David" w:hint="cs"/>
          <w:rtl/>
        </w:rPr>
        <w:t xml:space="preserve">כן. </w:t>
      </w:r>
      <w:bookmarkStart w:id="192" w:name="_ETM_Q1_2232870"/>
      <w:bookmarkEnd w:id="192"/>
      <w:r w:rsidRPr="006C61AF">
        <w:rPr>
          <w:rFonts w:cs="David" w:hint="cs"/>
          <w:rtl/>
        </w:rPr>
        <w:t xml:space="preserve">הוא גם מתוקצב על-ידי המדינה. יש גם מועצות מקומיות אזוריות. </w:t>
      </w:r>
      <w:bookmarkStart w:id="193" w:name="_ETM_Q1_2234661"/>
      <w:bookmarkEnd w:id="193"/>
      <w:r w:rsidRPr="006C61AF">
        <w:rPr>
          <w:rFonts w:cs="David" w:hint="cs"/>
          <w:rtl/>
        </w:rPr>
        <w:t xml:space="preserve">בלונדון </w:t>
      </w:r>
      <w:r w:rsidRPr="006C61AF">
        <w:rPr>
          <w:rFonts w:cs="David"/>
          <w:rtl/>
        </w:rPr>
        <w:t>במחוזות באנגליה</w:t>
      </w:r>
      <w:r w:rsidRPr="006C61AF">
        <w:rPr>
          <w:rFonts w:cs="David" w:hint="cs"/>
          <w:rtl/>
        </w:rPr>
        <w:t xml:space="preserve"> ויש גם</w:t>
      </w:r>
      <w:r w:rsidRPr="006C61AF">
        <w:rPr>
          <w:rFonts w:cs="David"/>
          <w:rtl/>
        </w:rPr>
        <w:t xml:space="preserve"> גוף ארצי. </w:t>
      </w:r>
      <w:r w:rsidRPr="006C61AF">
        <w:rPr>
          <w:rFonts w:cs="David" w:hint="cs"/>
          <w:rtl/>
        </w:rPr>
        <w:t xml:space="preserve">יש לו 60 עובדים. </w:t>
      </w:r>
      <w:r w:rsidRPr="006C61AF">
        <w:rPr>
          <w:rFonts w:cs="David"/>
          <w:rtl/>
        </w:rPr>
        <w:t>אני לא נכנסתי לכל הפרטים</w:t>
      </w:r>
      <w:r w:rsidRPr="006C61AF">
        <w:rPr>
          <w:rFonts w:cs="David" w:hint="cs"/>
          <w:rtl/>
        </w:rPr>
        <w:t xml:space="preserve"> של האופן שבו הוא עובד, אבל</w:t>
      </w:r>
      <w:r w:rsidRPr="006C61AF">
        <w:rPr>
          <w:rFonts w:cs="David"/>
          <w:rtl/>
        </w:rPr>
        <w:t xml:space="preserve"> </w:t>
      </w:r>
      <w:r w:rsidRPr="006C61AF">
        <w:rPr>
          <w:rFonts w:cs="David" w:hint="cs"/>
          <w:rtl/>
        </w:rPr>
        <w:t xml:space="preserve">המודל גם להשמיע את קולו של </w:t>
      </w:r>
      <w:bookmarkStart w:id="194" w:name="_ETM_Q1_2254285"/>
      <w:bookmarkEnd w:id="194"/>
      <w:r w:rsidRPr="006C61AF">
        <w:rPr>
          <w:rFonts w:cs="David" w:hint="cs"/>
          <w:rtl/>
        </w:rPr>
        <w:t xml:space="preserve">המשתמש בצורה כזאת או אחרת לצד הסמכויות שהחוק הזה נותן </w:t>
      </w:r>
      <w:bookmarkStart w:id="195" w:name="_ETM_Q1_2252441"/>
      <w:bookmarkEnd w:id="195"/>
      <w:r w:rsidRPr="006C61AF">
        <w:rPr>
          <w:rFonts w:cs="David" w:hint="cs"/>
          <w:rtl/>
        </w:rPr>
        <w:t xml:space="preserve">למפקח על התעבורה </w:t>
      </w:r>
      <w:r w:rsidRPr="006C61AF">
        <w:rPr>
          <w:rFonts w:cs="David"/>
          <w:rtl/>
        </w:rPr>
        <w:t xml:space="preserve">זה דבר שיכול לתת איזון. אף אחד לא מצפה </w:t>
      </w:r>
      <w:r w:rsidRPr="006C61AF">
        <w:rPr>
          <w:rFonts w:cs="David" w:hint="cs"/>
          <w:rtl/>
        </w:rPr>
        <w:t xml:space="preserve">שוועדת הכלכלה או בכלל הכנסת תעסוק </w:t>
      </w:r>
      <w:bookmarkStart w:id="196" w:name="_ETM_Q1_2259514"/>
      <w:bookmarkEnd w:id="196"/>
      <w:r w:rsidRPr="006C61AF">
        <w:rPr>
          <w:rFonts w:cs="David" w:hint="cs"/>
          <w:rtl/>
        </w:rPr>
        <w:t xml:space="preserve">בנושא של קווים מבאר-שבע לתל-אביב, מה המחירים ומה התעריפים, </w:t>
      </w:r>
      <w:bookmarkStart w:id="197" w:name="_ETM_Q1_2269638"/>
      <w:bookmarkEnd w:id="197"/>
      <w:r w:rsidRPr="006C61AF">
        <w:rPr>
          <w:rFonts w:cs="David" w:hint="cs"/>
          <w:rtl/>
        </w:rPr>
        <w:t xml:space="preserve">אלא באמת יש מודל. אגב, </w:t>
      </w:r>
      <w:r w:rsidRPr="006C61AF">
        <w:rPr>
          <w:rFonts w:cs="David"/>
          <w:rtl/>
        </w:rPr>
        <w:t xml:space="preserve">התקינה האירופית </w:t>
      </w:r>
      <w:r w:rsidRPr="006C61AF">
        <w:rPr>
          <w:rFonts w:cs="David" w:hint="cs"/>
          <w:rtl/>
        </w:rPr>
        <w:t xml:space="preserve">והתקינה האנגלית לגבי תחבורה ציבורית </w:t>
      </w:r>
      <w:bookmarkStart w:id="198" w:name="_ETM_Q1_2274015"/>
      <w:bookmarkEnd w:id="198"/>
      <w:r w:rsidRPr="006C61AF">
        <w:rPr>
          <w:rFonts w:cs="David"/>
          <w:rtl/>
        </w:rPr>
        <w:t>–</w:t>
      </w:r>
      <w:r w:rsidRPr="006C61AF">
        <w:rPr>
          <w:rFonts w:cs="David" w:hint="cs"/>
          <w:rtl/>
        </w:rPr>
        <w:t xml:space="preserve"> </w:t>
      </w:r>
      <w:r w:rsidRPr="006C61AF">
        <w:rPr>
          <w:rFonts w:cs="David"/>
          <w:rtl/>
        </w:rPr>
        <w:t>זה פשוט מרנין לב לקרוא עד כמה הם יורדים לפרטי פרטים</w:t>
      </w:r>
      <w:r w:rsidRPr="006C61AF">
        <w:rPr>
          <w:rFonts w:cs="David" w:hint="cs"/>
          <w:rtl/>
        </w:rPr>
        <w:t xml:space="preserve"> בכל דבר, ועד כמה הדברים האלה מוסדרים. לא צריך להמציא את הגלגל, </w:t>
      </w:r>
      <w:r w:rsidRPr="006C61AF">
        <w:rPr>
          <w:rFonts w:cs="David"/>
          <w:rtl/>
        </w:rPr>
        <w:t xml:space="preserve">אפשר </w:t>
      </w:r>
      <w:r w:rsidRPr="006C61AF">
        <w:rPr>
          <w:rFonts w:cs="David" w:hint="cs"/>
          <w:rtl/>
        </w:rPr>
        <w:t xml:space="preserve">לראות דברים שקיימים בעולם </w:t>
      </w:r>
      <w:bookmarkStart w:id="199" w:name="_ETM_Q1_2286086"/>
      <w:bookmarkEnd w:id="199"/>
      <w:r w:rsidRPr="006C61AF">
        <w:rPr>
          <w:rFonts w:cs="David" w:hint="cs"/>
          <w:rtl/>
        </w:rPr>
        <w:t>ו</w:t>
      </w:r>
      <w:r w:rsidRPr="006C61AF">
        <w:rPr>
          <w:rFonts w:cs="David"/>
          <w:rtl/>
        </w:rPr>
        <w:t xml:space="preserve">לאמץ </w:t>
      </w:r>
      <w:r w:rsidRPr="006C61AF">
        <w:rPr>
          <w:rFonts w:cs="David" w:hint="cs"/>
          <w:rtl/>
        </w:rPr>
        <w:t xml:space="preserve">אותם </w:t>
      </w:r>
      <w:r w:rsidRPr="006C61AF">
        <w:rPr>
          <w:rFonts w:cs="David"/>
          <w:rtl/>
        </w:rPr>
        <w:t xml:space="preserve">גם בארץ. </w:t>
      </w:r>
    </w:p>
    <w:p w14:paraId="62D10C46" w14:textId="77777777" w:rsidR="006D0501" w:rsidRPr="006C61AF" w:rsidRDefault="006D0501" w:rsidP="006D0501">
      <w:pPr>
        <w:bidi/>
        <w:rPr>
          <w:rFonts w:cs="David" w:hint="cs"/>
          <w:rtl/>
        </w:rPr>
      </w:pPr>
      <w:bookmarkStart w:id="200" w:name="_ETM_Q1_2287834"/>
      <w:bookmarkEnd w:id="200"/>
    </w:p>
    <w:p w14:paraId="08D0D178" w14:textId="77777777" w:rsidR="006D0501" w:rsidRPr="006C61AF" w:rsidRDefault="006D0501" w:rsidP="006D0501">
      <w:pPr>
        <w:bidi/>
        <w:rPr>
          <w:rFonts w:cs="David"/>
          <w:u w:val="single"/>
          <w:rtl/>
        </w:rPr>
      </w:pPr>
      <w:r w:rsidRPr="006C61AF">
        <w:rPr>
          <w:rFonts w:cs="David"/>
          <w:u w:val="single"/>
          <w:rtl/>
        </w:rPr>
        <w:t>היו"ר יריב לוין:</w:t>
      </w:r>
    </w:p>
    <w:p w14:paraId="4E009B9F" w14:textId="77777777" w:rsidR="006D0501" w:rsidRPr="006C61AF" w:rsidRDefault="006D0501" w:rsidP="006D0501">
      <w:pPr>
        <w:bidi/>
        <w:rPr>
          <w:rFonts w:cs="David"/>
          <w:u w:val="single"/>
          <w:rtl/>
        </w:rPr>
      </w:pPr>
    </w:p>
    <w:p w14:paraId="085EF0FE" w14:textId="77777777" w:rsidR="006D0501" w:rsidRPr="006C61AF" w:rsidRDefault="006D0501" w:rsidP="006D0501">
      <w:pPr>
        <w:bidi/>
        <w:ind w:firstLine="720"/>
        <w:rPr>
          <w:rFonts w:cs="David" w:hint="cs"/>
          <w:rtl/>
        </w:rPr>
      </w:pPr>
      <w:r w:rsidRPr="006C61AF">
        <w:rPr>
          <w:rFonts w:cs="David" w:hint="cs"/>
          <w:rtl/>
        </w:rPr>
        <w:t>תודה. בכובעי כיושב ראש ועדת הכנסת ש</w:t>
      </w:r>
      <w:r w:rsidRPr="006C61AF">
        <w:rPr>
          <w:rFonts w:cs="David"/>
          <w:rtl/>
        </w:rPr>
        <w:t>זה עו</w:t>
      </w:r>
      <w:r w:rsidRPr="006C61AF">
        <w:rPr>
          <w:rFonts w:cs="David" w:hint="cs"/>
          <w:rtl/>
        </w:rPr>
        <w:t>נ</w:t>
      </w:r>
      <w:r w:rsidRPr="006C61AF">
        <w:rPr>
          <w:rFonts w:cs="David"/>
          <w:rtl/>
        </w:rPr>
        <w:t>ה להגדרה של נושא חדש</w:t>
      </w:r>
      <w:r w:rsidRPr="006C61AF">
        <w:rPr>
          <w:rFonts w:cs="David" w:hint="cs"/>
          <w:rtl/>
        </w:rPr>
        <w:t xml:space="preserve"> באופן מובהק, </w:t>
      </w:r>
      <w:bookmarkStart w:id="201" w:name="_ETM_Q1_2296329"/>
      <w:bookmarkEnd w:id="201"/>
      <w:r w:rsidRPr="006C61AF">
        <w:rPr>
          <w:rFonts w:cs="David" w:hint="cs"/>
          <w:rtl/>
        </w:rPr>
        <w:t xml:space="preserve">ואין בגדר היכולת שלנו לטפל בזה כאן. </w:t>
      </w:r>
      <w:bookmarkStart w:id="202" w:name="_ETM_Q1_2293285"/>
      <w:bookmarkEnd w:id="202"/>
      <w:r w:rsidRPr="006C61AF">
        <w:rPr>
          <w:rFonts w:cs="David" w:hint="cs"/>
          <w:rtl/>
        </w:rPr>
        <w:t>לגופו של עניין</w:t>
      </w:r>
      <w:bookmarkStart w:id="203" w:name="_ETM_Q1_2297729"/>
      <w:bookmarkEnd w:id="203"/>
      <w:r w:rsidRPr="006C61AF">
        <w:rPr>
          <w:rFonts w:cs="David" w:hint="cs"/>
          <w:rtl/>
        </w:rPr>
        <w:t>: כשנגמור לחזק את יכולת הכנסת לקיים פיקוח פרלמנטרי יכול להיות שיהיה מקום גם להקצות משאבים- -</w:t>
      </w:r>
    </w:p>
    <w:p w14:paraId="3D4FE5AA" w14:textId="77777777" w:rsidR="006D0501" w:rsidRPr="006C61AF" w:rsidRDefault="006D0501" w:rsidP="006D0501">
      <w:pPr>
        <w:bidi/>
        <w:rPr>
          <w:rFonts w:cs="David" w:hint="cs"/>
          <w:rtl/>
        </w:rPr>
      </w:pPr>
      <w:bookmarkStart w:id="204" w:name="_ETM_Q1_2302103"/>
      <w:bookmarkEnd w:id="204"/>
    </w:p>
    <w:p w14:paraId="3D2A76BC" w14:textId="77777777" w:rsidR="006D0501" w:rsidRPr="006C61AF" w:rsidRDefault="006D0501" w:rsidP="006D0501">
      <w:pPr>
        <w:bidi/>
        <w:rPr>
          <w:rFonts w:cs="David"/>
          <w:u w:val="single"/>
          <w:rtl/>
        </w:rPr>
      </w:pPr>
      <w:bookmarkStart w:id="205" w:name="_ETM_Q1_2302548"/>
      <w:bookmarkEnd w:id="205"/>
      <w:r w:rsidRPr="006C61AF">
        <w:rPr>
          <w:rFonts w:cs="David"/>
          <w:u w:val="single"/>
          <w:rtl/>
        </w:rPr>
        <w:t>ישראל אייכלר:</w:t>
      </w:r>
    </w:p>
    <w:p w14:paraId="2119EB2E" w14:textId="77777777" w:rsidR="006D0501" w:rsidRPr="006C61AF" w:rsidRDefault="006D0501" w:rsidP="006D0501">
      <w:pPr>
        <w:bidi/>
        <w:rPr>
          <w:rFonts w:cs="David"/>
          <w:u w:val="single"/>
          <w:rtl/>
        </w:rPr>
      </w:pPr>
    </w:p>
    <w:p w14:paraId="7A60183A" w14:textId="77777777" w:rsidR="006D0501" w:rsidRPr="006C61AF" w:rsidRDefault="006D0501" w:rsidP="006D0501">
      <w:pPr>
        <w:bidi/>
        <w:ind w:firstLine="720"/>
        <w:rPr>
          <w:rFonts w:cs="David" w:hint="cs"/>
          <w:rtl/>
        </w:rPr>
      </w:pPr>
      <w:r w:rsidRPr="006C61AF">
        <w:rPr>
          <w:rFonts w:cs="David" w:hint="cs"/>
          <w:rtl/>
        </w:rPr>
        <w:t>אני מציע שעד שהגוף הזה יוקם</w:t>
      </w:r>
      <w:r w:rsidRPr="006C61AF">
        <w:rPr>
          <w:rFonts w:cs="David"/>
          <w:rtl/>
        </w:rPr>
        <w:t xml:space="preserve"> לפחות שהכנסת לא תרוקן מסמכויותיה. </w:t>
      </w:r>
    </w:p>
    <w:p w14:paraId="538E6513" w14:textId="77777777" w:rsidR="006D0501" w:rsidRPr="006C61AF" w:rsidRDefault="006D0501" w:rsidP="006D0501">
      <w:pPr>
        <w:bidi/>
        <w:rPr>
          <w:rFonts w:cs="David" w:hint="cs"/>
          <w:rtl/>
        </w:rPr>
      </w:pPr>
      <w:bookmarkStart w:id="206" w:name="_ETM_Q1_2322657"/>
      <w:bookmarkStart w:id="207" w:name="_ETM_Q1_2322782"/>
      <w:bookmarkEnd w:id="206"/>
      <w:bookmarkEnd w:id="207"/>
    </w:p>
    <w:p w14:paraId="18C87B6C" w14:textId="77777777" w:rsidR="006D0501" w:rsidRPr="00BC3FAB" w:rsidRDefault="006D0501" w:rsidP="006D0501">
      <w:pPr>
        <w:pStyle w:val="af"/>
        <w:keepNext/>
        <w:rPr>
          <w:rFonts w:cs="David"/>
          <w:b w:val="0"/>
          <w:bCs w:val="0"/>
          <w:sz w:val="24"/>
          <w:szCs w:val="24"/>
          <w:rtl/>
        </w:rPr>
      </w:pPr>
      <w:r w:rsidRPr="00BC3FAB">
        <w:rPr>
          <w:rFonts w:cs="David"/>
          <w:b w:val="0"/>
          <w:bCs w:val="0"/>
          <w:sz w:val="24"/>
          <w:szCs w:val="24"/>
          <w:rtl/>
        </w:rPr>
        <w:t>היו"ר יריב לוין:</w:t>
      </w:r>
    </w:p>
    <w:p w14:paraId="5E3398D4" w14:textId="77777777" w:rsidR="006D0501" w:rsidRPr="006C61AF" w:rsidRDefault="006D0501" w:rsidP="006D0501">
      <w:pPr>
        <w:keepNext/>
        <w:bidi/>
        <w:rPr>
          <w:rFonts w:cs="David"/>
          <w:rtl/>
        </w:rPr>
      </w:pPr>
    </w:p>
    <w:p w14:paraId="7C7AD880" w14:textId="77777777" w:rsidR="006D0501" w:rsidRPr="006C61AF" w:rsidRDefault="006D0501" w:rsidP="006D0501">
      <w:pPr>
        <w:bidi/>
        <w:ind w:firstLine="720"/>
        <w:rPr>
          <w:rFonts w:cs="David" w:hint="cs"/>
          <w:rtl/>
        </w:rPr>
      </w:pPr>
      <w:r w:rsidRPr="006C61AF">
        <w:rPr>
          <w:rFonts w:cs="David" w:hint="cs"/>
          <w:rtl/>
        </w:rPr>
        <w:t>בדיוק.</w:t>
      </w:r>
    </w:p>
    <w:p w14:paraId="0FD09E63" w14:textId="77777777" w:rsidR="006D0501" w:rsidRPr="006C61AF" w:rsidRDefault="006D0501" w:rsidP="006D0501">
      <w:pPr>
        <w:bidi/>
        <w:rPr>
          <w:rFonts w:cs="David" w:hint="cs"/>
          <w:rtl/>
        </w:rPr>
      </w:pPr>
      <w:bookmarkStart w:id="208" w:name="_ETM_Q1_2318704"/>
      <w:bookmarkEnd w:id="208"/>
    </w:p>
    <w:p w14:paraId="5159076B" w14:textId="77777777" w:rsidR="006D0501" w:rsidRPr="00BC3FAB" w:rsidRDefault="006D0501" w:rsidP="006D0501">
      <w:pPr>
        <w:pStyle w:val="a"/>
        <w:keepNext/>
        <w:rPr>
          <w:rFonts w:cs="David"/>
          <w:b w:val="0"/>
          <w:bCs w:val="0"/>
          <w:sz w:val="24"/>
          <w:szCs w:val="24"/>
          <w:rtl/>
        </w:rPr>
      </w:pPr>
      <w:bookmarkStart w:id="209" w:name="_ETM_Q1_2319330"/>
      <w:bookmarkEnd w:id="209"/>
      <w:r w:rsidRPr="00BC3FAB">
        <w:rPr>
          <w:rFonts w:cs="David"/>
          <w:b w:val="0"/>
          <w:bCs w:val="0"/>
          <w:sz w:val="24"/>
          <w:szCs w:val="24"/>
          <w:rtl/>
        </w:rPr>
        <w:t>ישראל אייכלר:</w:t>
      </w:r>
    </w:p>
    <w:p w14:paraId="5F7E6A56" w14:textId="77777777" w:rsidR="006D0501" w:rsidRPr="006C61AF" w:rsidRDefault="006D0501" w:rsidP="006D0501">
      <w:pPr>
        <w:keepNext/>
        <w:bidi/>
        <w:rPr>
          <w:rFonts w:cs="David"/>
          <w:rtl/>
        </w:rPr>
      </w:pPr>
    </w:p>
    <w:p w14:paraId="0FC2569D" w14:textId="77777777" w:rsidR="006D0501" w:rsidRPr="006C61AF" w:rsidRDefault="006D0501" w:rsidP="006D0501">
      <w:pPr>
        <w:bidi/>
        <w:ind w:firstLine="720"/>
        <w:rPr>
          <w:rFonts w:cs="David"/>
          <w:rtl/>
        </w:rPr>
      </w:pPr>
      <w:r w:rsidRPr="006C61AF">
        <w:rPr>
          <w:rFonts w:cs="David" w:hint="cs"/>
          <w:rtl/>
        </w:rPr>
        <w:t xml:space="preserve">אנחנו הולכים לתהליך צנטרליזציה כזה </w:t>
      </w:r>
      <w:bookmarkStart w:id="210" w:name="_ETM_Q1_2321551"/>
      <w:bookmarkEnd w:id="210"/>
      <w:r w:rsidRPr="006C61AF">
        <w:rPr>
          <w:rFonts w:cs="David" w:hint="cs"/>
          <w:rtl/>
        </w:rPr>
        <w:t xml:space="preserve">שעוד נתגעגע לימים שבהם לכנסת היה פיקוח. אתה רוצה עוד גופים. אני בעד, אבל עד </w:t>
      </w:r>
      <w:r w:rsidRPr="006C61AF">
        <w:rPr>
          <w:rFonts w:cs="David"/>
          <w:rtl/>
        </w:rPr>
        <w:t xml:space="preserve">שהם יקומו </w:t>
      </w:r>
      <w:r w:rsidRPr="006C61AF">
        <w:rPr>
          <w:rFonts w:cs="David" w:hint="cs"/>
          <w:rtl/>
        </w:rPr>
        <w:t xml:space="preserve">בינתיים נשאיר לכנסת </w:t>
      </w:r>
      <w:r w:rsidRPr="006C61AF">
        <w:rPr>
          <w:rFonts w:cs="David"/>
          <w:rtl/>
        </w:rPr>
        <w:t xml:space="preserve">לפחות </w:t>
      </w:r>
      <w:r w:rsidRPr="006C61AF">
        <w:rPr>
          <w:rFonts w:cs="David" w:hint="cs"/>
          <w:rtl/>
        </w:rPr>
        <w:t xml:space="preserve">קצת יכולת </w:t>
      </w:r>
      <w:bookmarkStart w:id="211" w:name="_ETM_Q1_2330375"/>
      <w:bookmarkEnd w:id="211"/>
      <w:r w:rsidRPr="006C61AF">
        <w:rPr>
          <w:rFonts w:cs="David" w:hint="cs"/>
          <w:rtl/>
        </w:rPr>
        <w:t>לפקח כי בסופו של דבר הכנסת</w:t>
      </w:r>
      <w:r w:rsidRPr="006C61AF">
        <w:rPr>
          <w:rFonts w:cs="David"/>
          <w:rtl/>
        </w:rPr>
        <w:t xml:space="preserve"> מייצגת את המשתמשים בתחבורה הציבורית יותר מכל אחד אחר. </w:t>
      </w:r>
      <w:r w:rsidRPr="006C61AF">
        <w:rPr>
          <w:rFonts w:cs="David" w:hint="cs"/>
          <w:rtl/>
        </w:rPr>
        <w:t>אף על פי שחברי הכנסת עצמם הפסיקו להשתמש בתחבורה הציבורית גיליתי דבר מעניין, ש</w:t>
      </w:r>
      <w:r w:rsidRPr="006C61AF">
        <w:rPr>
          <w:rFonts w:cs="David"/>
          <w:rtl/>
        </w:rPr>
        <w:t>יש לחבר</w:t>
      </w:r>
      <w:r w:rsidRPr="006C61AF">
        <w:rPr>
          <w:rFonts w:cs="David" w:hint="cs"/>
          <w:rtl/>
        </w:rPr>
        <w:t>י</w:t>
      </w:r>
      <w:r w:rsidRPr="006C61AF">
        <w:rPr>
          <w:rFonts w:cs="David"/>
          <w:rtl/>
        </w:rPr>
        <w:t xml:space="preserve"> </w:t>
      </w:r>
      <w:r w:rsidRPr="006C61AF">
        <w:rPr>
          <w:rFonts w:cs="David" w:hint="cs"/>
          <w:rtl/>
        </w:rPr>
        <w:t>ה</w:t>
      </w:r>
      <w:r w:rsidRPr="006C61AF">
        <w:rPr>
          <w:rFonts w:cs="David"/>
          <w:rtl/>
        </w:rPr>
        <w:t>כנסת</w:t>
      </w:r>
      <w:r w:rsidRPr="006C61AF">
        <w:rPr>
          <w:rFonts w:cs="David" w:hint="cs"/>
          <w:rtl/>
        </w:rPr>
        <w:t xml:space="preserve"> זכות </w:t>
      </w:r>
      <w:bookmarkStart w:id="212" w:name="_ETM_Q1_2342118"/>
      <w:bookmarkEnd w:id="212"/>
      <w:r w:rsidRPr="006C61AF">
        <w:rPr>
          <w:rFonts w:cs="David" w:hint="cs"/>
          <w:rtl/>
        </w:rPr>
        <w:t xml:space="preserve">לנסוע בתחבורה הציבורית ללא תשלום. אני נסעתי לאילת ושילמתי </w:t>
      </w:r>
      <w:bookmarkStart w:id="213" w:name="_ETM_Q1_2354807"/>
      <w:bookmarkEnd w:id="213"/>
      <w:r w:rsidRPr="006C61AF">
        <w:rPr>
          <w:rFonts w:cs="David" w:hint="cs"/>
          <w:rtl/>
        </w:rPr>
        <w:t xml:space="preserve">מחיר מלא באוטובוס לא של אגד, ומישהו אמר לי, למה לא השתמשת באגד </w:t>
      </w:r>
      <w:r w:rsidRPr="006C61AF">
        <w:rPr>
          <w:rFonts w:cs="David"/>
          <w:rtl/>
        </w:rPr>
        <w:t>–</w:t>
      </w:r>
      <w:r w:rsidRPr="006C61AF">
        <w:rPr>
          <w:rFonts w:cs="David" w:hint="cs"/>
          <w:rtl/>
        </w:rPr>
        <w:t xml:space="preserve"> אמרתי, תודה רבה, אני מוותר על </w:t>
      </w:r>
      <w:bookmarkStart w:id="214" w:name="_ETM_Q1_2362498"/>
      <w:bookmarkEnd w:id="214"/>
      <w:r w:rsidRPr="006C61AF">
        <w:rPr>
          <w:rFonts w:cs="David" w:hint="cs"/>
          <w:rtl/>
        </w:rPr>
        <w:t xml:space="preserve">זה. </w:t>
      </w:r>
      <w:r w:rsidRPr="006C61AF">
        <w:rPr>
          <w:rFonts w:cs="David"/>
          <w:rtl/>
        </w:rPr>
        <w:t>הציבור שבוחר בנו הוא המשתמש הכבד</w:t>
      </w:r>
      <w:r w:rsidRPr="006C61AF">
        <w:rPr>
          <w:rFonts w:cs="David" w:hint="cs"/>
          <w:rtl/>
        </w:rPr>
        <w:t xml:space="preserve"> בתחבורה הציבורית, ואנחנו אחראים כלפיו שלא לתת בידי </w:t>
      </w:r>
      <w:bookmarkStart w:id="215" w:name="_ETM_Q1_2370160"/>
      <w:bookmarkEnd w:id="215"/>
      <w:r w:rsidRPr="006C61AF">
        <w:rPr>
          <w:rFonts w:cs="David" w:hint="cs"/>
          <w:rtl/>
        </w:rPr>
        <w:t xml:space="preserve">בעלי המכרזים ובידי השלטונות </w:t>
      </w:r>
      <w:r w:rsidRPr="006C61AF">
        <w:rPr>
          <w:rFonts w:cs="David"/>
          <w:rtl/>
        </w:rPr>
        <w:t>יותר מדי סמכויות.</w:t>
      </w:r>
      <w:r w:rsidRPr="006C61AF">
        <w:rPr>
          <w:rFonts w:cs="David" w:hint="cs"/>
          <w:rtl/>
        </w:rPr>
        <w:t xml:space="preserve"> כמו שאמר היושב ראש,</w:t>
      </w:r>
      <w:r w:rsidRPr="006C61AF">
        <w:rPr>
          <w:rFonts w:cs="David"/>
          <w:rtl/>
        </w:rPr>
        <w:t xml:space="preserve"> צריך לתת להם </w:t>
      </w:r>
      <w:r w:rsidRPr="006C61AF">
        <w:rPr>
          <w:rFonts w:cs="David" w:hint="cs"/>
          <w:rtl/>
        </w:rPr>
        <w:t xml:space="preserve">אפשרות לנהל, אנחנו לא רוצים לנהל את משרד התחבורה במקומכם, אבל </w:t>
      </w:r>
      <w:r w:rsidRPr="006C61AF">
        <w:rPr>
          <w:rFonts w:cs="David"/>
          <w:rtl/>
        </w:rPr>
        <w:t xml:space="preserve">לפחות שקולו של הנוסע יישמע דרך הכנסת. </w:t>
      </w:r>
    </w:p>
    <w:p w14:paraId="2D8171B2" w14:textId="77777777" w:rsidR="006D0501" w:rsidRPr="006C61AF" w:rsidRDefault="006D0501" w:rsidP="006D0501">
      <w:pPr>
        <w:bidi/>
        <w:rPr>
          <w:rFonts w:cs="David"/>
          <w:rtl/>
        </w:rPr>
      </w:pPr>
    </w:p>
    <w:p w14:paraId="59F37707" w14:textId="77777777" w:rsidR="006D0501" w:rsidRPr="006C61AF" w:rsidRDefault="006D0501" w:rsidP="009A1F01">
      <w:pPr>
        <w:keepNext/>
        <w:bidi/>
        <w:jc w:val="both"/>
        <w:rPr>
          <w:rFonts w:cs="David"/>
          <w:u w:val="single"/>
          <w:rtl/>
        </w:rPr>
      </w:pPr>
      <w:r w:rsidRPr="006C61AF">
        <w:rPr>
          <w:rFonts w:cs="David"/>
          <w:u w:val="single"/>
          <w:rtl/>
        </w:rPr>
        <w:t>אתי בנדלר:</w:t>
      </w:r>
    </w:p>
    <w:p w14:paraId="6C2A3EAD" w14:textId="77777777" w:rsidR="006D0501" w:rsidRPr="006C61AF" w:rsidRDefault="006D0501" w:rsidP="009A1F01">
      <w:pPr>
        <w:keepNext/>
        <w:bidi/>
        <w:jc w:val="both"/>
        <w:rPr>
          <w:rFonts w:cs="David"/>
          <w:rtl/>
        </w:rPr>
      </w:pPr>
    </w:p>
    <w:p w14:paraId="2BB36BB5" w14:textId="77777777" w:rsidR="006D0501" w:rsidRPr="006C61AF" w:rsidRDefault="006D0501" w:rsidP="009A1F01">
      <w:pPr>
        <w:keepNext/>
        <w:bidi/>
        <w:jc w:val="both"/>
        <w:rPr>
          <w:rFonts w:cs="David"/>
          <w:rtl/>
        </w:rPr>
      </w:pPr>
      <w:r w:rsidRPr="006C61AF">
        <w:rPr>
          <w:rFonts w:cs="David" w:hint="cs"/>
          <w:rtl/>
        </w:rPr>
        <w:t xml:space="preserve">בכל </w:t>
      </w:r>
      <w:bookmarkStart w:id="216" w:name="_ETM_Q1_2386782"/>
      <w:bookmarkEnd w:id="216"/>
      <w:r w:rsidRPr="006C61AF">
        <w:rPr>
          <w:rFonts w:cs="David" w:hint="cs"/>
          <w:rtl/>
        </w:rPr>
        <w:t xml:space="preserve">מקרה </w:t>
      </w:r>
      <w:r w:rsidRPr="006C61AF">
        <w:rPr>
          <w:rFonts w:cs="David"/>
          <w:rtl/>
        </w:rPr>
        <w:t xml:space="preserve">בשלב של קריאת הסעיפים </w:t>
      </w:r>
      <w:r w:rsidRPr="006C61AF">
        <w:rPr>
          <w:rFonts w:cs="David" w:hint="cs"/>
          <w:rtl/>
        </w:rPr>
        <w:t xml:space="preserve">וקבלת הערות פרטניות </w:t>
      </w:r>
      <w:r w:rsidRPr="006C61AF">
        <w:rPr>
          <w:rFonts w:cs="David"/>
          <w:rtl/>
        </w:rPr>
        <w:t xml:space="preserve">אנחנו נשמח לשמוע את קולו של מייצג הנוסף של המשתמשים. </w:t>
      </w:r>
    </w:p>
    <w:p w14:paraId="1D37D825" w14:textId="77777777" w:rsidR="006D0501" w:rsidRPr="006C61AF" w:rsidRDefault="006D0501" w:rsidP="006D0501">
      <w:pPr>
        <w:bidi/>
        <w:rPr>
          <w:rFonts w:cs="David"/>
          <w:rtl/>
        </w:rPr>
      </w:pPr>
    </w:p>
    <w:p w14:paraId="026BD1AC" w14:textId="77777777" w:rsidR="006D0501" w:rsidRPr="006C61AF" w:rsidRDefault="006D0501" w:rsidP="006D0501">
      <w:pPr>
        <w:bidi/>
        <w:rPr>
          <w:rFonts w:cs="David"/>
          <w:u w:val="single"/>
          <w:rtl/>
        </w:rPr>
      </w:pPr>
      <w:r w:rsidRPr="006C61AF">
        <w:rPr>
          <w:rFonts w:cs="David"/>
          <w:u w:val="single"/>
          <w:rtl/>
        </w:rPr>
        <w:t>היו"ר יריב לוין:</w:t>
      </w:r>
    </w:p>
    <w:p w14:paraId="7D5758DF" w14:textId="77777777" w:rsidR="006D0501" w:rsidRPr="006C61AF" w:rsidRDefault="006D0501" w:rsidP="006D0501">
      <w:pPr>
        <w:bidi/>
        <w:rPr>
          <w:rFonts w:cs="David"/>
          <w:u w:val="single"/>
          <w:rtl/>
        </w:rPr>
      </w:pPr>
    </w:p>
    <w:p w14:paraId="1AF9555B" w14:textId="77777777" w:rsidR="006D0501" w:rsidRPr="006C61AF" w:rsidRDefault="006D0501" w:rsidP="006D0501">
      <w:pPr>
        <w:bidi/>
        <w:ind w:firstLine="720"/>
        <w:rPr>
          <w:rFonts w:cs="David" w:hint="cs"/>
          <w:rtl/>
        </w:rPr>
      </w:pPr>
      <w:r w:rsidRPr="006C61AF">
        <w:rPr>
          <w:rFonts w:cs="David" w:hint="cs"/>
          <w:rtl/>
        </w:rPr>
        <w:t xml:space="preserve">אתם באמת מוזמנים לפנות ולהעלות כל </w:t>
      </w:r>
      <w:bookmarkStart w:id="217" w:name="_ETM_Q1_2400735"/>
      <w:bookmarkEnd w:id="217"/>
      <w:r w:rsidRPr="006C61AF">
        <w:rPr>
          <w:rFonts w:cs="David" w:hint="cs"/>
          <w:rtl/>
        </w:rPr>
        <w:t xml:space="preserve">דבר. אנחנו </w:t>
      </w:r>
      <w:r w:rsidRPr="006C61AF">
        <w:rPr>
          <w:rFonts w:cs="David"/>
          <w:rtl/>
        </w:rPr>
        <w:t>מקבלים המון פניות שנוגעות ל</w:t>
      </w:r>
      <w:r w:rsidRPr="006C61AF">
        <w:rPr>
          <w:rFonts w:cs="David" w:hint="cs"/>
          <w:rtl/>
        </w:rPr>
        <w:t xml:space="preserve">עניינים של </w:t>
      </w:r>
      <w:r w:rsidRPr="006C61AF">
        <w:rPr>
          <w:rFonts w:cs="David"/>
          <w:rtl/>
        </w:rPr>
        <w:t>תחבורה ציבורית</w:t>
      </w:r>
      <w:r w:rsidRPr="006C61AF">
        <w:rPr>
          <w:rFonts w:cs="David" w:hint="cs"/>
          <w:rtl/>
        </w:rPr>
        <w:t xml:space="preserve"> </w:t>
      </w:r>
      <w:r w:rsidRPr="006C61AF">
        <w:rPr>
          <w:rFonts w:cs="David"/>
          <w:rtl/>
        </w:rPr>
        <w:t>–</w:t>
      </w:r>
      <w:r w:rsidRPr="006C61AF">
        <w:rPr>
          <w:rFonts w:cs="David" w:hint="cs"/>
          <w:rtl/>
        </w:rPr>
        <w:t xml:space="preserve"> מעלים אותם בשאילתות ובדרכים </w:t>
      </w:r>
      <w:bookmarkStart w:id="218" w:name="_ETM_Q1_2401572"/>
      <w:bookmarkEnd w:id="218"/>
      <w:r w:rsidRPr="006C61AF">
        <w:rPr>
          <w:rFonts w:cs="David" w:hint="cs"/>
          <w:rtl/>
        </w:rPr>
        <w:t xml:space="preserve">אחרות, בסך-הכול בשיתוף פעולה מצוין עם האנשים במשרד התחבורה, ומנסים </w:t>
      </w:r>
      <w:bookmarkStart w:id="219" w:name="_ETM_Q1_2415999"/>
      <w:bookmarkEnd w:id="219"/>
      <w:r w:rsidRPr="006C61AF">
        <w:rPr>
          <w:rFonts w:cs="David" w:hint="cs"/>
          <w:rtl/>
        </w:rPr>
        <w:t xml:space="preserve">לפתור את הדברים. </w:t>
      </w:r>
    </w:p>
    <w:p w14:paraId="6A4C55A7" w14:textId="77777777" w:rsidR="006D0501" w:rsidRPr="006C61AF" w:rsidRDefault="006D0501" w:rsidP="006D0501">
      <w:pPr>
        <w:bidi/>
        <w:rPr>
          <w:rFonts w:cs="David" w:hint="cs"/>
          <w:rtl/>
        </w:rPr>
      </w:pPr>
      <w:bookmarkStart w:id="220" w:name="_ETM_Q1_2420122"/>
      <w:bookmarkEnd w:id="220"/>
    </w:p>
    <w:p w14:paraId="0D7EE075" w14:textId="77777777" w:rsidR="006D0501" w:rsidRPr="006C61AF" w:rsidRDefault="006D0501" w:rsidP="006D0501">
      <w:pPr>
        <w:bidi/>
        <w:ind w:firstLine="720"/>
        <w:rPr>
          <w:rFonts w:cs="David" w:hint="cs"/>
          <w:rtl/>
        </w:rPr>
      </w:pPr>
      <w:r w:rsidRPr="006C61AF">
        <w:rPr>
          <w:rFonts w:cs="David" w:hint="cs"/>
          <w:rtl/>
        </w:rPr>
        <w:t xml:space="preserve">רבותיי, עוד הערות לגבי הסוגיה של רישיונות מפעיל / קווים. </w:t>
      </w:r>
      <w:bookmarkStart w:id="221" w:name="_ETM_Q1_2418994"/>
      <w:bookmarkEnd w:id="221"/>
      <w:r w:rsidRPr="006C61AF">
        <w:rPr>
          <w:rFonts w:cs="David" w:hint="cs"/>
          <w:rtl/>
        </w:rPr>
        <w:t xml:space="preserve">אין. אם כך, אני עובר מכאן </w:t>
      </w:r>
      <w:bookmarkStart w:id="222" w:name="_ETM_Q1_2423142"/>
      <w:bookmarkEnd w:id="222"/>
      <w:r w:rsidRPr="006C61AF">
        <w:rPr>
          <w:rFonts w:cs="David" w:hint="cs"/>
          <w:rtl/>
        </w:rPr>
        <w:t xml:space="preserve">להערות שנוגעות לסוגיית הכרטיס החכם. בבקשה. </w:t>
      </w:r>
    </w:p>
    <w:p w14:paraId="5775947C" w14:textId="77777777" w:rsidR="006D0501" w:rsidRPr="006C61AF" w:rsidRDefault="006D0501" w:rsidP="006D0501">
      <w:pPr>
        <w:bidi/>
        <w:rPr>
          <w:rFonts w:cs="David"/>
          <w:rtl/>
        </w:rPr>
      </w:pPr>
    </w:p>
    <w:p w14:paraId="54CE4AC9" w14:textId="77777777" w:rsidR="006D0501" w:rsidRPr="006C61AF" w:rsidRDefault="006D0501" w:rsidP="006D0501">
      <w:pPr>
        <w:bidi/>
        <w:rPr>
          <w:rFonts w:cs="David"/>
          <w:u w:val="single"/>
          <w:rtl/>
        </w:rPr>
      </w:pPr>
      <w:r w:rsidRPr="006C61AF">
        <w:rPr>
          <w:rFonts w:cs="David"/>
          <w:u w:val="single"/>
          <w:rtl/>
        </w:rPr>
        <w:t>יהושע שופמן:</w:t>
      </w:r>
    </w:p>
    <w:p w14:paraId="0917F6E3" w14:textId="77777777" w:rsidR="006D0501" w:rsidRPr="006C61AF" w:rsidRDefault="006D0501" w:rsidP="006D0501">
      <w:pPr>
        <w:bidi/>
        <w:rPr>
          <w:rFonts w:cs="David"/>
          <w:rtl/>
        </w:rPr>
      </w:pPr>
    </w:p>
    <w:p w14:paraId="77670B39" w14:textId="77777777" w:rsidR="006D0501" w:rsidRPr="006C61AF" w:rsidRDefault="006D0501" w:rsidP="006D0501">
      <w:pPr>
        <w:bidi/>
        <w:rPr>
          <w:rFonts w:cs="David" w:hint="cs"/>
          <w:rtl/>
        </w:rPr>
      </w:pPr>
      <w:r w:rsidRPr="006C61AF">
        <w:rPr>
          <w:rFonts w:cs="David"/>
          <w:rtl/>
        </w:rPr>
        <w:tab/>
      </w:r>
      <w:r w:rsidRPr="006C61AF">
        <w:rPr>
          <w:rFonts w:cs="David" w:hint="cs"/>
          <w:rtl/>
        </w:rPr>
        <w:t xml:space="preserve">אני מהמועצה הציבורית להגנת הפרטיות. אנחנו מברכים על הצעת החוק במובן זה שכמו שכבר </w:t>
      </w:r>
      <w:bookmarkStart w:id="223" w:name="_ETM_Q1_2441916"/>
      <w:bookmarkEnd w:id="223"/>
      <w:r w:rsidRPr="006C61AF">
        <w:rPr>
          <w:rFonts w:cs="David" w:hint="cs"/>
          <w:rtl/>
        </w:rPr>
        <w:t xml:space="preserve">דובר הפרויקט של הכרטיס החכם יצא מזמן לדרך והונפקו חצי </w:t>
      </w:r>
      <w:bookmarkStart w:id="224" w:name="_ETM_Q1_2443799"/>
      <w:bookmarkEnd w:id="224"/>
      <w:r w:rsidRPr="006C61AF">
        <w:rPr>
          <w:rFonts w:cs="David" w:hint="cs"/>
          <w:rtl/>
        </w:rPr>
        <w:t xml:space="preserve">מיליון, כפי שאמרו, ובמסמך שאנחנו קיבלנו ממשרד התחבורה היה </w:t>
      </w:r>
      <w:bookmarkStart w:id="225" w:name="_ETM_Q1_2448680"/>
      <w:bookmarkEnd w:id="225"/>
      <w:r w:rsidRPr="006C61AF">
        <w:rPr>
          <w:rFonts w:cs="David" w:hint="cs"/>
          <w:rtl/>
        </w:rPr>
        <w:t xml:space="preserve">- - - מיליון, משהו כזה. </w:t>
      </w:r>
    </w:p>
    <w:p w14:paraId="472682B7" w14:textId="77777777" w:rsidR="006D0501" w:rsidRPr="006C61AF" w:rsidRDefault="006D0501" w:rsidP="006D0501">
      <w:pPr>
        <w:bidi/>
        <w:rPr>
          <w:rFonts w:cs="David" w:hint="cs"/>
          <w:rtl/>
        </w:rPr>
      </w:pPr>
      <w:bookmarkStart w:id="226" w:name="_ETM_Q1_2453510"/>
      <w:bookmarkEnd w:id="226"/>
    </w:p>
    <w:p w14:paraId="2B718DCF" w14:textId="77777777" w:rsidR="006D0501" w:rsidRPr="006C61AF" w:rsidRDefault="006D0501" w:rsidP="006D0501">
      <w:pPr>
        <w:bidi/>
        <w:rPr>
          <w:rFonts w:cs="David"/>
          <w:rtl/>
        </w:rPr>
      </w:pPr>
      <w:r w:rsidRPr="006C61AF">
        <w:rPr>
          <w:rFonts w:cs="David"/>
          <w:u w:val="single"/>
          <w:rtl/>
        </w:rPr>
        <w:t>שלמה כץ:</w:t>
      </w:r>
    </w:p>
    <w:p w14:paraId="3E5A042F" w14:textId="77777777" w:rsidR="006D0501" w:rsidRPr="006C61AF" w:rsidRDefault="006D0501" w:rsidP="006D0501">
      <w:pPr>
        <w:bidi/>
        <w:rPr>
          <w:rFonts w:cs="David"/>
          <w:rtl/>
        </w:rPr>
      </w:pPr>
    </w:p>
    <w:p w14:paraId="1E5F4B94" w14:textId="77777777" w:rsidR="006D0501" w:rsidRPr="006C61AF" w:rsidRDefault="006D0501" w:rsidP="006D0501">
      <w:pPr>
        <w:bidi/>
        <w:ind w:firstLine="720"/>
        <w:rPr>
          <w:rFonts w:cs="David" w:hint="cs"/>
          <w:rtl/>
        </w:rPr>
      </w:pPr>
      <w:r w:rsidRPr="006C61AF">
        <w:rPr>
          <w:rFonts w:cs="David" w:hint="cs"/>
          <w:rtl/>
        </w:rPr>
        <w:t>ב</w:t>
      </w:r>
      <w:r w:rsidRPr="006C61AF">
        <w:rPr>
          <w:rFonts w:cs="David"/>
          <w:rtl/>
        </w:rPr>
        <w:t>גוש דן.</w:t>
      </w:r>
    </w:p>
    <w:p w14:paraId="48E331B3" w14:textId="77777777" w:rsidR="006D0501" w:rsidRPr="006C61AF" w:rsidRDefault="006D0501" w:rsidP="006D0501">
      <w:pPr>
        <w:bidi/>
        <w:rPr>
          <w:rFonts w:cs="David" w:hint="cs"/>
          <w:rtl/>
        </w:rPr>
      </w:pPr>
    </w:p>
    <w:p w14:paraId="4EF67E10" w14:textId="77777777" w:rsidR="006D0501" w:rsidRPr="00BC3FAB" w:rsidRDefault="006D0501" w:rsidP="006D0501">
      <w:pPr>
        <w:pStyle w:val="af1"/>
        <w:keepNext/>
        <w:rPr>
          <w:rFonts w:cs="David" w:hint="cs"/>
          <w:b w:val="0"/>
          <w:bCs w:val="0"/>
          <w:sz w:val="24"/>
          <w:szCs w:val="24"/>
          <w:rtl/>
        </w:rPr>
      </w:pPr>
      <w:r w:rsidRPr="00BC3FAB">
        <w:rPr>
          <w:rFonts w:cs="David"/>
          <w:b w:val="0"/>
          <w:bCs w:val="0"/>
          <w:sz w:val="24"/>
          <w:szCs w:val="24"/>
          <w:rtl/>
        </w:rPr>
        <w:t>יהושע שופמן:</w:t>
      </w:r>
    </w:p>
    <w:p w14:paraId="614F0414" w14:textId="77777777" w:rsidR="006D0501" w:rsidRPr="006C61AF" w:rsidRDefault="006D0501" w:rsidP="006D0501">
      <w:pPr>
        <w:keepNext/>
        <w:bidi/>
        <w:rPr>
          <w:rFonts w:cs="David" w:hint="cs"/>
          <w:rtl/>
        </w:rPr>
      </w:pPr>
    </w:p>
    <w:p w14:paraId="2F5C4C0F" w14:textId="77777777" w:rsidR="006D0501" w:rsidRPr="006C61AF" w:rsidRDefault="006D0501" w:rsidP="006D0501">
      <w:pPr>
        <w:bidi/>
        <w:ind w:firstLine="720"/>
        <w:rPr>
          <w:rFonts w:cs="David" w:hint="cs"/>
          <w:rtl/>
        </w:rPr>
      </w:pPr>
      <w:r w:rsidRPr="006C61AF">
        <w:rPr>
          <w:rFonts w:cs="David" w:hint="cs"/>
          <w:rtl/>
        </w:rPr>
        <w:t xml:space="preserve">אז </w:t>
      </w:r>
      <w:bookmarkStart w:id="227" w:name="_ETM_Q1_2453569"/>
      <w:bookmarkEnd w:id="227"/>
      <w:r w:rsidRPr="006C61AF">
        <w:rPr>
          <w:rFonts w:cs="David" w:hint="cs"/>
          <w:rtl/>
        </w:rPr>
        <w:t xml:space="preserve">הפרויקט יצא לדרך בלי ההגנות הדרושות. אני לא אומר שנעשה </w:t>
      </w:r>
      <w:bookmarkStart w:id="228" w:name="_ETM_Q1_2463783"/>
      <w:bookmarkEnd w:id="228"/>
      <w:r w:rsidRPr="006C61AF">
        <w:rPr>
          <w:rFonts w:cs="David" w:hint="cs"/>
          <w:rtl/>
        </w:rPr>
        <w:t xml:space="preserve">כרגע משהו לא בסדר, אבל בוודאי שהנושא הזה דורש הסדרה. </w:t>
      </w:r>
    </w:p>
    <w:p w14:paraId="02DE984C" w14:textId="77777777" w:rsidR="006D0501" w:rsidRPr="006C61AF" w:rsidRDefault="006D0501" w:rsidP="006D0501">
      <w:pPr>
        <w:bidi/>
        <w:rPr>
          <w:rFonts w:cs="David" w:hint="cs"/>
          <w:rtl/>
        </w:rPr>
      </w:pPr>
    </w:p>
    <w:p w14:paraId="30853B9B" w14:textId="77777777" w:rsidR="006D0501" w:rsidRPr="006C61AF" w:rsidRDefault="006D0501" w:rsidP="006D0501">
      <w:pPr>
        <w:bidi/>
        <w:rPr>
          <w:rFonts w:cs="David"/>
          <w:u w:val="single"/>
          <w:rtl/>
        </w:rPr>
      </w:pPr>
      <w:r w:rsidRPr="006C61AF">
        <w:rPr>
          <w:rFonts w:cs="David"/>
          <w:u w:val="single"/>
          <w:rtl/>
        </w:rPr>
        <w:t>אתי בנדלר:</w:t>
      </w:r>
    </w:p>
    <w:p w14:paraId="024C724C" w14:textId="77777777" w:rsidR="006D0501" w:rsidRPr="006C61AF" w:rsidRDefault="006D0501" w:rsidP="006D0501">
      <w:pPr>
        <w:bidi/>
        <w:rPr>
          <w:rFonts w:cs="David"/>
          <w:rtl/>
        </w:rPr>
      </w:pPr>
    </w:p>
    <w:p w14:paraId="49C96E94" w14:textId="77777777" w:rsidR="006D0501" w:rsidRPr="006C61AF" w:rsidRDefault="006D0501" w:rsidP="006D0501">
      <w:pPr>
        <w:bidi/>
        <w:ind w:firstLine="720"/>
        <w:rPr>
          <w:rFonts w:cs="David" w:hint="cs"/>
          <w:rtl/>
        </w:rPr>
      </w:pPr>
      <w:r w:rsidRPr="006C61AF">
        <w:rPr>
          <w:rFonts w:cs="David"/>
          <w:rtl/>
        </w:rPr>
        <w:t xml:space="preserve">אבל אתה </w:t>
      </w:r>
      <w:r w:rsidRPr="006C61AF">
        <w:rPr>
          <w:rFonts w:cs="David" w:hint="cs"/>
          <w:rtl/>
        </w:rPr>
        <w:t xml:space="preserve">גם </w:t>
      </w:r>
      <w:r w:rsidRPr="006C61AF">
        <w:rPr>
          <w:rFonts w:cs="David"/>
          <w:rtl/>
        </w:rPr>
        <w:t xml:space="preserve">לא אומר </w:t>
      </w:r>
      <w:r w:rsidRPr="006C61AF">
        <w:rPr>
          <w:rFonts w:cs="David" w:hint="cs"/>
          <w:rtl/>
        </w:rPr>
        <w:t xml:space="preserve">להפך, שנעשה משהו לא בסדר. </w:t>
      </w:r>
    </w:p>
    <w:p w14:paraId="4FA3FA9C" w14:textId="77777777" w:rsidR="006D0501" w:rsidRPr="006C61AF" w:rsidRDefault="006D0501" w:rsidP="006D0501">
      <w:pPr>
        <w:bidi/>
        <w:rPr>
          <w:rFonts w:cs="David"/>
          <w:rtl/>
        </w:rPr>
      </w:pPr>
    </w:p>
    <w:p w14:paraId="60D21128" w14:textId="77777777" w:rsidR="006D0501" w:rsidRPr="006C61AF" w:rsidRDefault="006D0501" w:rsidP="006D0501">
      <w:pPr>
        <w:bidi/>
        <w:rPr>
          <w:rFonts w:cs="David"/>
          <w:rtl/>
        </w:rPr>
      </w:pPr>
      <w:r w:rsidRPr="006C61AF">
        <w:rPr>
          <w:rFonts w:cs="David"/>
          <w:u w:val="single"/>
          <w:rtl/>
        </w:rPr>
        <w:t>יהושע שופמן:</w:t>
      </w:r>
    </w:p>
    <w:p w14:paraId="75E9073E" w14:textId="77777777" w:rsidR="006D0501" w:rsidRPr="006C61AF" w:rsidRDefault="006D0501" w:rsidP="006D0501">
      <w:pPr>
        <w:bidi/>
        <w:rPr>
          <w:rFonts w:cs="David"/>
          <w:rtl/>
        </w:rPr>
      </w:pPr>
    </w:p>
    <w:p w14:paraId="07C7BBF4" w14:textId="77777777" w:rsidR="006D0501" w:rsidRPr="006C61AF" w:rsidRDefault="006D0501" w:rsidP="006D0501">
      <w:pPr>
        <w:bidi/>
        <w:ind w:firstLine="720"/>
        <w:rPr>
          <w:rFonts w:cs="David" w:hint="cs"/>
          <w:rtl/>
        </w:rPr>
      </w:pPr>
      <w:r w:rsidRPr="006C61AF">
        <w:rPr>
          <w:rFonts w:cs="David" w:hint="cs"/>
          <w:rtl/>
        </w:rPr>
        <w:t>כמו שכל אחד יכול להבין, בכרטיס חכם בשורה לנוסע</w:t>
      </w:r>
      <w:bookmarkStart w:id="229" w:name="_ETM_Q1_2481743"/>
      <w:bookmarkEnd w:id="229"/>
      <w:r w:rsidRPr="006C61AF">
        <w:rPr>
          <w:rFonts w:cs="David" w:hint="cs"/>
          <w:rtl/>
        </w:rPr>
        <w:t xml:space="preserve">, ובוודאי לא צריך לפגוע בשירות לנוסע, אבל </w:t>
      </w:r>
      <w:r w:rsidRPr="006C61AF">
        <w:rPr>
          <w:rFonts w:cs="David"/>
          <w:rtl/>
        </w:rPr>
        <w:t xml:space="preserve">יש גם סכנות מסוימות, ובמועצה קיימנו דיון </w:t>
      </w:r>
      <w:r w:rsidRPr="006C61AF">
        <w:rPr>
          <w:rFonts w:cs="David" w:hint="cs"/>
          <w:rtl/>
        </w:rPr>
        <w:t xml:space="preserve">והזמנו את </w:t>
      </w:r>
      <w:bookmarkStart w:id="230" w:name="_ETM_Q1_2492740"/>
      <w:bookmarkEnd w:id="230"/>
      <w:r w:rsidRPr="006C61AF">
        <w:rPr>
          <w:rFonts w:cs="David" w:hint="cs"/>
          <w:rtl/>
        </w:rPr>
        <w:t>נ</w:t>
      </w:r>
      <w:r w:rsidRPr="006C61AF">
        <w:rPr>
          <w:rFonts w:cs="David"/>
          <w:rtl/>
        </w:rPr>
        <w:t>ציגי משרד התחבורה</w:t>
      </w:r>
      <w:r w:rsidRPr="006C61AF">
        <w:rPr>
          <w:rFonts w:cs="David" w:hint="cs"/>
          <w:rtl/>
        </w:rPr>
        <w:t xml:space="preserve"> שבאו ברצון. אנחנו </w:t>
      </w:r>
      <w:r w:rsidRPr="006C61AF">
        <w:rPr>
          <w:rFonts w:cs="David"/>
          <w:rtl/>
        </w:rPr>
        <w:t xml:space="preserve">ניסינו לעמוד </w:t>
      </w:r>
      <w:r w:rsidRPr="006C61AF">
        <w:rPr>
          <w:rFonts w:cs="David" w:hint="cs"/>
          <w:rtl/>
        </w:rPr>
        <w:t>על הדברים ש</w:t>
      </w:r>
      <w:r w:rsidRPr="006C61AF">
        <w:rPr>
          <w:rFonts w:cs="David"/>
          <w:rtl/>
        </w:rPr>
        <w:t>מאחורי הד</w:t>
      </w:r>
      <w:r w:rsidRPr="006C61AF">
        <w:rPr>
          <w:rFonts w:cs="David" w:hint="cs"/>
          <w:rtl/>
        </w:rPr>
        <w:t>י</w:t>
      </w:r>
      <w:r w:rsidRPr="006C61AF">
        <w:rPr>
          <w:rFonts w:cs="David"/>
          <w:rtl/>
        </w:rPr>
        <w:t>ב</w:t>
      </w:r>
      <w:r w:rsidRPr="006C61AF">
        <w:rPr>
          <w:rFonts w:cs="David" w:hint="cs"/>
          <w:rtl/>
        </w:rPr>
        <w:t>ו</w:t>
      </w:r>
      <w:r w:rsidRPr="006C61AF">
        <w:rPr>
          <w:rFonts w:cs="David"/>
          <w:rtl/>
        </w:rPr>
        <w:t xml:space="preserve">רים </w:t>
      </w:r>
      <w:r w:rsidRPr="006C61AF">
        <w:rPr>
          <w:rFonts w:cs="David" w:hint="cs"/>
          <w:rtl/>
        </w:rPr>
        <w:t xml:space="preserve">הכלליים </w:t>
      </w:r>
      <w:r w:rsidRPr="006C61AF">
        <w:rPr>
          <w:rFonts w:cs="David"/>
          <w:rtl/>
        </w:rPr>
        <w:t>בהצעת החוק</w:t>
      </w:r>
      <w:r w:rsidRPr="006C61AF">
        <w:rPr>
          <w:rFonts w:cs="David" w:hint="cs"/>
          <w:rtl/>
        </w:rPr>
        <w:t xml:space="preserve">, שכמו שכבר </w:t>
      </w:r>
      <w:bookmarkStart w:id="231" w:name="_ETM_Q1_2505391"/>
      <w:bookmarkEnd w:id="231"/>
      <w:r w:rsidRPr="006C61AF">
        <w:rPr>
          <w:rFonts w:cs="David" w:hint="cs"/>
          <w:rtl/>
        </w:rPr>
        <w:t xml:space="preserve">נאמר מדובר במסגרת ולא במהות. </w:t>
      </w:r>
    </w:p>
    <w:p w14:paraId="14823ECF" w14:textId="77777777" w:rsidR="006D0501" w:rsidRPr="006C61AF" w:rsidRDefault="006D0501" w:rsidP="006D0501">
      <w:pPr>
        <w:bidi/>
        <w:rPr>
          <w:rFonts w:cs="David" w:hint="cs"/>
          <w:rtl/>
        </w:rPr>
      </w:pPr>
      <w:bookmarkStart w:id="232" w:name="_ETM_Q1_2509777"/>
      <w:bookmarkEnd w:id="232"/>
    </w:p>
    <w:p w14:paraId="63B04365" w14:textId="77777777" w:rsidR="006D0501" w:rsidRPr="006C61AF" w:rsidRDefault="006D0501" w:rsidP="006D0501">
      <w:pPr>
        <w:bidi/>
        <w:ind w:firstLine="720"/>
        <w:rPr>
          <w:rFonts w:cs="David" w:hint="cs"/>
          <w:rtl/>
        </w:rPr>
      </w:pPr>
      <w:bookmarkStart w:id="233" w:name="_ETM_Q1_2509964"/>
      <w:bookmarkEnd w:id="233"/>
      <w:r w:rsidRPr="006C61AF">
        <w:rPr>
          <w:rFonts w:cs="David" w:hint="cs"/>
          <w:rtl/>
        </w:rPr>
        <w:t xml:space="preserve">קודם כול, אנחנו </w:t>
      </w:r>
      <w:r w:rsidRPr="006C61AF">
        <w:rPr>
          <w:rFonts w:cs="David"/>
          <w:rtl/>
        </w:rPr>
        <w:t xml:space="preserve">מציינים לחיוב שמנסחי ההצעה הבינו שיש </w:t>
      </w:r>
      <w:r w:rsidRPr="006C61AF">
        <w:rPr>
          <w:rFonts w:cs="David" w:hint="cs"/>
          <w:rtl/>
        </w:rPr>
        <w:t>פה</w:t>
      </w:r>
      <w:r w:rsidRPr="006C61AF">
        <w:rPr>
          <w:rFonts w:cs="David"/>
          <w:rtl/>
        </w:rPr>
        <w:t xml:space="preserve"> בעי</w:t>
      </w:r>
      <w:r w:rsidRPr="006C61AF">
        <w:rPr>
          <w:rFonts w:cs="David" w:hint="cs"/>
          <w:rtl/>
        </w:rPr>
        <w:t>ית</w:t>
      </w:r>
      <w:r w:rsidRPr="006C61AF">
        <w:rPr>
          <w:rFonts w:cs="David"/>
          <w:rtl/>
        </w:rPr>
        <w:t xml:space="preserve"> פרטיות</w:t>
      </w:r>
      <w:r w:rsidRPr="006C61AF">
        <w:rPr>
          <w:rFonts w:cs="David" w:hint="cs"/>
          <w:rtl/>
        </w:rPr>
        <w:t xml:space="preserve"> וקבעו </w:t>
      </w:r>
      <w:bookmarkStart w:id="234" w:name="_ETM_Q1_2520565"/>
      <w:bookmarkEnd w:id="234"/>
      <w:r w:rsidRPr="006C61AF">
        <w:rPr>
          <w:rFonts w:cs="David" w:hint="cs"/>
          <w:rtl/>
        </w:rPr>
        <w:t xml:space="preserve">ברמה המוסדית שהתקנות והוראות המפקח על התעבורה יהיו בהתייעצות עם </w:t>
      </w:r>
      <w:bookmarkStart w:id="235" w:name="_ETM_Q1_2525090"/>
      <w:bookmarkEnd w:id="235"/>
      <w:r w:rsidRPr="006C61AF">
        <w:rPr>
          <w:rFonts w:cs="David" w:hint="cs"/>
          <w:rtl/>
        </w:rPr>
        <w:t xml:space="preserve">שר המשפטים ועם רשם מאגרי המידע. אבל </w:t>
      </w:r>
      <w:r w:rsidRPr="006C61AF">
        <w:rPr>
          <w:rFonts w:cs="David"/>
          <w:rtl/>
        </w:rPr>
        <w:t xml:space="preserve">עדיין אין שם מהות, יש שם התייעצות. </w:t>
      </w:r>
      <w:r w:rsidRPr="006C61AF">
        <w:rPr>
          <w:rFonts w:cs="David" w:hint="cs"/>
          <w:rtl/>
        </w:rPr>
        <w:t xml:space="preserve">אין </w:t>
      </w:r>
      <w:bookmarkStart w:id="236" w:name="_ETM_Q1_2529309"/>
      <w:bookmarkEnd w:id="236"/>
      <w:r w:rsidRPr="006C61AF">
        <w:rPr>
          <w:rFonts w:cs="David" w:hint="cs"/>
          <w:rtl/>
        </w:rPr>
        <w:t>שם התניה באישור ולא בהסכמה, ו</w:t>
      </w:r>
      <w:r w:rsidRPr="006C61AF">
        <w:rPr>
          <w:rFonts w:cs="David"/>
          <w:rtl/>
        </w:rPr>
        <w:t xml:space="preserve">כמובן, אין עדיין מהות. </w:t>
      </w:r>
    </w:p>
    <w:p w14:paraId="7C165C5E" w14:textId="77777777" w:rsidR="006D0501" w:rsidRPr="006C61AF" w:rsidRDefault="006D0501" w:rsidP="006D0501">
      <w:pPr>
        <w:bidi/>
        <w:rPr>
          <w:rFonts w:cs="David" w:hint="cs"/>
          <w:rtl/>
        </w:rPr>
      </w:pPr>
      <w:bookmarkStart w:id="237" w:name="_ETM_Q1_2540714"/>
      <w:bookmarkEnd w:id="237"/>
    </w:p>
    <w:p w14:paraId="00E28AD2" w14:textId="77777777" w:rsidR="006D0501" w:rsidRPr="006C61AF" w:rsidRDefault="006D0501" w:rsidP="006D0501">
      <w:pPr>
        <w:bidi/>
        <w:ind w:firstLine="720"/>
        <w:rPr>
          <w:rFonts w:cs="David" w:hint="cs"/>
          <w:rtl/>
        </w:rPr>
      </w:pPr>
      <w:bookmarkStart w:id="238" w:name="_ETM_Q1_2540903"/>
      <w:bookmarkEnd w:id="238"/>
      <w:r w:rsidRPr="006C61AF">
        <w:rPr>
          <w:rFonts w:cs="David"/>
          <w:rtl/>
        </w:rPr>
        <w:t xml:space="preserve">כיוון שאנחנו </w:t>
      </w:r>
      <w:r w:rsidRPr="006C61AF">
        <w:rPr>
          <w:rFonts w:cs="David" w:hint="cs"/>
          <w:rtl/>
        </w:rPr>
        <w:t xml:space="preserve">עדיין </w:t>
      </w:r>
      <w:r w:rsidRPr="006C61AF">
        <w:rPr>
          <w:rFonts w:cs="David"/>
          <w:rtl/>
        </w:rPr>
        <w:t xml:space="preserve">לא נכנסים לפרטים </w:t>
      </w:r>
      <w:r w:rsidRPr="006C61AF">
        <w:rPr>
          <w:rFonts w:cs="David" w:hint="cs"/>
          <w:rtl/>
        </w:rPr>
        <w:t xml:space="preserve">משרד התחבורה לא </w:t>
      </w:r>
      <w:bookmarkStart w:id="239" w:name="_ETM_Q1_2543574"/>
      <w:bookmarkEnd w:id="239"/>
      <w:r w:rsidRPr="006C61AF">
        <w:rPr>
          <w:rFonts w:cs="David" w:hint="cs"/>
          <w:rtl/>
        </w:rPr>
        <w:t>הציג את המודל שהוא הציע, ו</w:t>
      </w:r>
      <w:r w:rsidRPr="006C61AF">
        <w:rPr>
          <w:rFonts w:cs="David"/>
          <w:rtl/>
        </w:rPr>
        <w:t xml:space="preserve">אני </w:t>
      </w:r>
      <w:r w:rsidRPr="006C61AF">
        <w:rPr>
          <w:rFonts w:cs="David" w:hint="cs"/>
          <w:rtl/>
        </w:rPr>
        <w:t xml:space="preserve">מבין שהנושא עדיין בדיונים. אני </w:t>
      </w:r>
      <w:bookmarkStart w:id="240" w:name="_ETM_Q1_2548429"/>
      <w:bookmarkEnd w:id="240"/>
      <w:r w:rsidRPr="006C61AF">
        <w:rPr>
          <w:rFonts w:cs="David"/>
          <w:rtl/>
        </w:rPr>
        <w:t xml:space="preserve">גם לא אכנס לפרטים, אני רק אציין שבכרטיס החכם יש מידע </w:t>
      </w:r>
      <w:r w:rsidRPr="006C61AF">
        <w:rPr>
          <w:rFonts w:cs="David" w:hint="cs"/>
          <w:rtl/>
        </w:rPr>
        <w:t xml:space="preserve">החל ממידע </w:t>
      </w:r>
      <w:r w:rsidRPr="006C61AF">
        <w:rPr>
          <w:rFonts w:cs="David"/>
          <w:rtl/>
        </w:rPr>
        <w:t xml:space="preserve">אישי </w:t>
      </w:r>
      <w:r w:rsidRPr="006C61AF">
        <w:rPr>
          <w:rFonts w:cs="David" w:hint="cs"/>
          <w:rtl/>
        </w:rPr>
        <w:t xml:space="preserve">של תעודת זהות, </w:t>
      </w:r>
      <w:r w:rsidRPr="006C61AF">
        <w:rPr>
          <w:rFonts w:cs="David"/>
          <w:rtl/>
        </w:rPr>
        <w:t>שם וגיל</w:t>
      </w:r>
      <w:r w:rsidRPr="006C61AF">
        <w:rPr>
          <w:rFonts w:cs="David" w:hint="cs"/>
          <w:rtl/>
        </w:rPr>
        <w:t xml:space="preserve"> וגם </w:t>
      </w:r>
      <w:bookmarkStart w:id="241" w:name="_ETM_Q1_2556397"/>
      <w:bookmarkEnd w:id="241"/>
      <w:r w:rsidRPr="006C61AF">
        <w:rPr>
          <w:rFonts w:cs="David"/>
          <w:rtl/>
        </w:rPr>
        <w:t>זכאות לקצבאות בביטוח לאומי</w:t>
      </w:r>
      <w:r w:rsidRPr="006C61AF">
        <w:rPr>
          <w:rFonts w:cs="David" w:hint="cs"/>
          <w:rtl/>
        </w:rPr>
        <w:t>, דבר שכולל גם מידע על מוגבלויות של אדם</w:t>
      </w:r>
      <w:r w:rsidRPr="006C61AF">
        <w:rPr>
          <w:rFonts w:cs="David"/>
          <w:rtl/>
        </w:rPr>
        <w:t xml:space="preserve"> ו</w:t>
      </w:r>
      <w:r w:rsidRPr="006C61AF">
        <w:rPr>
          <w:rFonts w:cs="David" w:hint="cs"/>
          <w:rtl/>
        </w:rPr>
        <w:t xml:space="preserve">גם </w:t>
      </w:r>
      <w:r w:rsidRPr="006C61AF">
        <w:rPr>
          <w:rFonts w:cs="David"/>
          <w:rtl/>
        </w:rPr>
        <w:t xml:space="preserve">מידע על נסיעות. </w:t>
      </w:r>
      <w:r w:rsidRPr="006C61AF">
        <w:rPr>
          <w:rFonts w:cs="David" w:hint="cs"/>
          <w:rtl/>
        </w:rPr>
        <w:t xml:space="preserve">כלומר </w:t>
      </w:r>
      <w:bookmarkStart w:id="242" w:name="_ETM_Q1_2570697"/>
      <w:bookmarkEnd w:id="242"/>
      <w:r w:rsidRPr="006C61AF">
        <w:rPr>
          <w:rFonts w:cs="David" w:hint="cs"/>
          <w:rtl/>
        </w:rPr>
        <w:t xml:space="preserve">לפחות בפוטנציה יש אפשרות להקים מאגר מידע שעוקב אחר תנועותיו של אדם לאורך זמן. </w:t>
      </w:r>
    </w:p>
    <w:p w14:paraId="0DF459C2" w14:textId="77777777" w:rsidR="006D0501" w:rsidRPr="006C61AF" w:rsidRDefault="006D0501" w:rsidP="006D0501">
      <w:pPr>
        <w:bidi/>
        <w:rPr>
          <w:rFonts w:cs="David"/>
          <w:rtl/>
        </w:rPr>
      </w:pPr>
    </w:p>
    <w:p w14:paraId="7224152E" w14:textId="77777777" w:rsidR="006D0501" w:rsidRPr="006C61AF" w:rsidRDefault="006D0501" w:rsidP="006D0501">
      <w:pPr>
        <w:bidi/>
        <w:rPr>
          <w:rFonts w:cs="David" w:hint="cs"/>
          <w:rtl/>
        </w:rPr>
      </w:pPr>
      <w:r w:rsidRPr="006C61AF">
        <w:rPr>
          <w:rFonts w:cs="David"/>
          <w:rtl/>
        </w:rPr>
        <w:tab/>
        <w:t xml:space="preserve">כדי לענות על בעיות הפרטיות ובלי לפגוע בנוסע הדבר שצריך לעשות הוא לא כל כך לקבוע הוראות נורמטיביות על </w:t>
      </w:r>
      <w:r w:rsidRPr="006C61AF">
        <w:rPr>
          <w:rFonts w:cs="David" w:hint="cs"/>
          <w:rtl/>
        </w:rPr>
        <w:t xml:space="preserve">איסור </w:t>
      </w:r>
      <w:r w:rsidRPr="006C61AF">
        <w:rPr>
          <w:rFonts w:cs="David"/>
          <w:rtl/>
        </w:rPr>
        <w:t xml:space="preserve">העברת מידע </w:t>
      </w:r>
      <w:r w:rsidRPr="006C61AF">
        <w:rPr>
          <w:rFonts w:cs="David" w:hint="cs"/>
          <w:rtl/>
        </w:rPr>
        <w:t xml:space="preserve">ועבירות פליליות על שימוש לרעה, </w:t>
      </w:r>
      <w:r w:rsidRPr="006C61AF">
        <w:rPr>
          <w:rFonts w:cs="David"/>
          <w:rtl/>
        </w:rPr>
        <w:t>אלא לעצב מראש את המערכת בצורה</w:t>
      </w:r>
      <w:r w:rsidRPr="006C61AF">
        <w:rPr>
          <w:rFonts w:cs="David" w:hint="cs"/>
          <w:rtl/>
        </w:rPr>
        <w:t xml:space="preserve"> שמגינה על הפרטיות, מה שנודע </w:t>
      </w:r>
      <w:bookmarkStart w:id="243" w:name="_ETM_Q1_2602256"/>
      <w:bookmarkEnd w:id="243"/>
      <w:r w:rsidRPr="006C61AF">
        <w:rPr>
          <w:rFonts w:cs="David" w:hint="cs"/>
          <w:rtl/>
        </w:rPr>
        <w:t>בעולם כ-</w:t>
      </w:r>
      <w:r w:rsidRPr="006C61AF">
        <w:rPr>
          <w:rFonts w:cs="David"/>
        </w:rPr>
        <w:t>privacy by design</w:t>
      </w:r>
      <w:r w:rsidRPr="006C61AF">
        <w:rPr>
          <w:rFonts w:cs="David" w:hint="cs"/>
          <w:rtl/>
        </w:rPr>
        <w:t>. אני בטוח שהיועץ המשפטי של הרשות למידע, משפט וטכנולוגיה יפרט בנושא כיוון שהם כבר נכנסו</w:t>
      </w:r>
      <w:bookmarkStart w:id="244" w:name="_ETM_Q1_2616454"/>
      <w:bookmarkEnd w:id="244"/>
      <w:r w:rsidRPr="006C61AF">
        <w:rPr>
          <w:rFonts w:cs="David" w:hint="cs"/>
          <w:rtl/>
        </w:rPr>
        <w:t xml:space="preserve"> לעובי הקורה.</w:t>
      </w:r>
    </w:p>
    <w:p w14:paraId="6D4D89C5" w14:textId="77777777" w:rsidR="006D0501" w:rsidRPr="006C61AF" w:rsidRDefault="006D0501" w:rsidP="006D0501">
      <w:pPr>
        <w:bidi/>
        <w:rPr>
          <w:rFonts w:cs="David" w:hint="cs"/>
          <w:rtl/>
        </w:rPr>
      </w:pPr>
    </w:p>
    <w:p w14:paraId="52AB3D22" w14:textId="77777777" w:rsidR="006D0501" w:rsidRPr="006C61AF" w:rsidRDefault="006D0501" w:rsidP="006D0501">
      <w:pPr>
        <w:bidi/>
        <w:ind w:firstLine="720"/>
        <w:rPr>
          <w:rFonts w:cs="David" w:hint="cs"/>
          <w:rtl/>
        </w:rPr>
      </w:pPr>
      <w:r w:rsidRPr="006C61AF">
        <w:rPr>
          <w:rFonts w:cs="David" w:hint="cs"/>
          <w:rtl/>
        </w:rPr>
        <w:t>אנחנו גם שאלנו מה התכליות של</w:t>
      </w:r>
      <w:r w:rsidRPr="006C61AF">
        <w:rPr>
          <w:rFonts w:cs="David"/>
          <w:rtl/>
        </w:rPr>
        <w:t xml:space="preserve"> </w:t>
      </w:r>
      <w:r w:rsidRPr="006C61AF">
        <w:rPr>
          <w:rFonts w:cs="David" w:hint="cs"/>
          <w:rtl/>
        </w:rPr>
        <w:t xml:space="preserve">שמירת המידע. יש </w:t>
      </w:r>
      <w:bookmarkStart w:id="245" w:name="_ETM_Q1_2621932"/>
      <w:bookmarkEnd w:id="245"/>
      <w:r w:rsidRPr="006C61AF">
        <w:rPr>
          <w:rFonts w:cs="David" w:hint="cs"/>
          <w:rtl/>
        </w:rPr>
        <w:t xml:space="preserve">תכליות שונות: שחזור הכרטיס ותכנון המערכת. איסוף </w:t>
      </w:r>
      <w:bookmarkStart w:id="246" w:name="_ETM_Q1_2630746"/>
      <w:bookmarkEnd w:id="246"/>
      <w:r w:rsidRPr="006C61AF">
        <w:rPr>
          <w:rFonts w:cs="David" w:hint="cs"/>
          <w:rtl/>
        </w:rPr>
        <w:t xml:space="preserve">מידע כדי לשפר את מערך הקווים. יש מידע שיכול </w:t>
      </w:r>
      <w:bookmarkStart w:id="247" w:name="_ETM_Q1_2635057"/>
      <w:bookmarkEnd w:id="247"/>
      <w:r w:rsidRPr="006C61AF">
        <w:rPr>
          <w:rFonts w:cs="David" w:hint="cs"/>
          <w:rtl/>
        </w:rPr>
        <w:t xml:space="preserve">להישמר בצורה אנונימית לחלוטין ולהפריד לחלוטין את המידע המזוהה </w:t>
      </w:r>
      <w:bookmarkStart w:id="248" w:name="_ETM_Q1_2635628"/>
      <w:bookmarkEnd w:id="248"/>
      <w:r w:rsidRPr="006C61AF">
        <w:rPr>
          <w:rFonts w:cs="David" w:hint="cs"/>
          <w:rtl/>
        </w:rPr>
        <w:t xml:space="preserve">מהמידע על שימוש בנסיעות. </w:t>
      </w:r>
      <w:r w:rsidRPr="006C61AF">
        <w:rPr>
          <w:rFonts w:cs="David"/>
          <w:rtl/>
        </w:rPr>
        <w:t>כמובן, זה לא השלב להיכנס לפרטים, אבל אני מציע שהוועדה תשמע את ה</w:t>
      </w:r>
      <w:r w:rsidRPr="006C61AF">
        <w:rPr>
          <w:rFonts w:cs="David" w:hint="cs"/>
          <w:rtl/>
        </w:rPr>
        <w:t xml:space="preserve">הסדרים שמתגבשים. </w:t>
      </w:r>
      <w:r w:rsidRPr="006C61AF">
        <w:rPr>
          <w:rFonts w:cs="David"/>
          <w:rtl/>
        </w:rPr>
        <w:t xml:space="preserve">גם </w:t>
      </w:r>
      <w:r w:rsidRPr="006C61AF">
        <w:rPr>
          <w:rFonts w:cs="David" w:hint="cs"/>
          <w:rtl/>
        </w:rPr>
        <w:t xml:space="preserve">בעניין הזה אי אפשר להיכנס בחקיקה ראשית לכל הפרטים, אבל את </w:t>
      </w:r>
      <w:bookmarkStart w:id="249" w:name="_ETM_Q1_2664619"/>
      <w:bookmarkEnd w:id="249"/>
      <w:r w:rsidRPr="006C61AF">
        <w:rPr>
          <w:rFonts w:cs="David" w:hint="cs"/>
          <w:rtl/>
        </w:rPr>
        <w:t xml:space="preserve">העקרונות אפשר לקבוע בחקיקה ראשית, גם </w:t>
      </w:r>
      <w:r w:rsidRPr="006C61AF">
        <w:rPr>
          <w:rFonts w:cs="David"/>
          <w:rtl/>
        </w:rPr>
        <w:t>עקרונות כלליים של אי שמירה על מידע מזוהה שאיננו חיוני וגם ברמה של הפיקוח על התקנות</w:t>
      </w:r>
      <w:r w:rsidRPr="006C61AF">
        <w:rPr>
          <w:rFonts w:cs="David" w:hint="cs"/>
          <w:rtl/>
        </w:rPr>
        <w:t xml:space="preserve"> ועל הוראות המפקח על התחבורה כדי לוודא שהפגיעה בפרטיות תהיה מינימלית. לפעמים </w:t>
      </w:r>
      <w:bookmarkStart w:id="250" w:name="_ETM_Q1_2690701"/>
      <w:bookmarkEnd w:id="250"/>
      <w:r w:rsidRPr="006C61AF">
        <w:rPr>
          <w:rFonts w:cs="David" w:hint="cs"/>
          <w:rtl/>
        </w:rPr>
        <w:t xml:space="preserve">צריך טרייד-אוף מסוים. זאת אומרת יש מצבים שכדי </w:t>
      </w:r>
      <w:bookmarkStart w:id="251" w:name="_ETM_Q1_2699343"/>
      <w:bookmarkEnd w:id="251"/>
      <w:r w:rsidRPr="006C61AF">
        <w:rPr>
          <w:rFonts w:cs="David" w:hint="cs"/>
          <w:rtl/>
        </w:rPr>
        <w:t xml:space="preserve">לוודא שאדם שאיבד כרטיס יקבל את הכרטיס חזרה </w:t>
      </w:r>
      <w:r w:rsidRPr="006C61AF">
        <w:rPr>
          <w:rFonts w:cs="David"/>
          <w:rtl/>
        </w:rPr>
        <w:t xml:space="preserve">לא בהכרח חייבים לבנות מערכת של שמירה על כל הפרטים האישיים. </w:t>
      </w:r>
      <w:r w:rsidRPr="006C61AF">
        <w:rPr>
          <w:rFonts w:cs="David" w:hint="cs"/>
          <w:rtl/>
        </w:rPr>
        <w:t xml:space="preserve">יש לרשות </w:t>
      </w:r>
      <w:bookmarkStart w:id="252" w:name="_ETM_Q1_2714979"/>
      <w:bookmarkEnd w:id="252"/>
      <w:r w:rsidRPr="006C61AF">
        <w:rPr>
          <w:rFonts w:cs="David" w:hint="cs"/>
          <w:rtl/>
        </w:rPr>
        <w:t xml:space="preserve">לטכנולוגיה ומשפט הצעות. </w:t>
      </w:r>
      <w:r w:rsidRPr="006C61AF">
        <w:rPr>
          <w:rFonts w:cs="David"/>
          <w:rtl/>
        </w:rPr>
        <w:t>אני מקווה שההצעות האלה זוכות לאוזן קשבת במשרד התחבורה, משום שהרעיון הוא לעצב את המערכת</w:t>
      </w:r>
      <w:r w:rsidRPr="006C61AF">
        <w:rPr>
          <w:rFonts w:cs="David" w:hint="cs"/>
          <w:rtl/>
        </w:rPr>
        <w:t xml:space="preserve"> מראש ולא קודם לעצב </w:t>
      </w:r>
      <w:bookmarkStart w:id="253" w:name="_ETM_Q1_2729346"/>
      <w:bookmarkEnd w:id="253"/>
      <w:r w:rsidRPr="006C61AF">
        <w:rPr>
          <w:rFonts w:cs="David" w:hint="cs"/>
          <w:rtl/>
        </w:rPr>
        <w:t xml:space="preserve">את המערכת ואחר כך לעשות את הרגולציה. </w:t>
      </w:r>
    </w:p>
    <w:p w14:paraId="0E5510DB" w14:textId="77777777" w:rsidR="006D0501" w:rsidRPr="006C61AF" w:rsidRDefault="006D0501" w:rsidP="006D0501">
      <w:pPr>
        <w:bidi/>
        <w:rPr>
          <w:rFonts w:cs="David"/>
          <w:rtl/>
        </w:rPr>
      </w:pPr>
    </w:p>
    <w:p w14:paraId="70744A51" w14:textId="77777777" w:rsidR="006D0501" w:rsidRPr="006C61AF" w:rsidRDefault="006D0501" w:rsidP="006D0501">
      <w:pPr>
        <w:bidi/>
        <w:rPr>
          <w:rFonts w:cs="David"/>
          <w:u w:val="single"/>
          <w:rtl/>
        </w:rPr>
      </w:pPr>
      <w:r w:rsidRPr="006C61AF">
        <w:rPr>
          <w:rFonts w:cs="David"/>
          <w:u w:val="single"/>
          <w:rtl/>
        </w:rPr>
        <w:t>אתי בנדלר:</w:t>
      </w:r>
    </w:p>
    <w:p w14:paraId="3853FE70" w14:textId="77777777" w:rsidR="006D0501" w:rsidRPr="006C61AF" w:rsidRDefault="006D0501" w:rsidP="006D0501">
      <w:pPr>
        <w:bidi/>
        <w:rPr>
          <w:rFonts w:cs="David"/>
          <w:rtl/>
        </w:rPr>
      </w:pPr>
    </w:p>
    <w:p w14:paraId="0954CFA7" w14:textId="77777777" w:rsidR="006D0501" w:rsidRPr="006C61AF" w:rsidRDefault="006D0501" w:rsidP="006D0501">
      <w:pPr>
        <w:bidi/>
        <w:ind w:firstLine="720"/>
        <w:rPr>
          <w:rFonts w:cs="David"/>
          <w:rtl/>
        </w:rPr>
      </w:pPr>
      <w:r w:rsidRPr="006C61AF">
        <w:rPr>
          <w:rFonts w:cs="David" w:hint="cs"/>
          <w:rtl/>
        </w:rPr>
        <w:t xml:space="preserve">מר שופמן, </w:t>
      </w:r>
      <w:bookmarkStart w:id="254" w:name="_ETM_Q1_2737189"/>
      <w:bookmarkEnd w:id="254"/>
      <w:r w:rsidRPr="006C61AF">
        <w:rPr>
          <w:rFonts w:cs="David" w:hint="cs"/>
          <w:rtl/>
        </w:rPr>
        <w:t xml:space="preserve">אנחנו נהיה אסירי תודה אם </w:t>
      </w:r>
      <w:r w:rsidRPr="006C61AF">
        <w:rPr>
          <w:rFonts w:cs="David"/>
          <w:rtl/>
        </w:rPr>
        <w:t xml:space="preserve">ככל שיש לך רעיונות לתיקון בסעיפים תביא אותם </w:t>
      </w:r>
      <w:r w:rsidRPr="006C61AF">
        <w:rPr>
          <w:rFonts w:cs="David" w:hint="cs"/>
          <w:rtl/>
        </w:rPr>
        <w:t xml:space="preserve">בפני הוועדה הן </w:t>
      </w:r>
      <w:r w:rsidRPr="006C61AF">
        <w:rPr>
          <w:rFonts w:cs="David"/>
          <w:rtl/>
        </w:rPr>
        <w:t>מראש בכתב</w:t>
      </w:r>
      <w:r w:rsidRPr="006C61AF">
        <w:rPr>
          <w:rFonts w:cs="David" w:hint="cs"/>
          <w:rtl/>
        </w:rPr>
        <w:t xml:space="preserve"> </w:t>
      </w:r>
      <w:bookmarkStart w:id="255" w:name="_ETM_Q1_2741157"/>
      <w:bookmarkEnd w:id="255"/>
      <w:r w:rsidRPr="006C61AF">
        <w:rPr>
          <w:rFonts w:cs="David" w:hint="cs"/>
          <w:rtl/>
        </w:rPr>
        <w:t>והן</w:t>
      </w:r>
      <w:r w:rsidRPr="006C61AF">
        <w:rPr>
          <w:rFonts w:cs="David"/>
          <w:rtl/>
        </w:rPr>
        <w:t xml:space="preserve"> </w:t>
      </w:r>
      <w:r w:rsidRPr="006C61AF">
        <w:rPr>
          <w:rFonts w:cs="David" w:hint="cs"/>
          <w:rtl/>
        </w:rPr>
        <w:t xml:space="preserve">במהלך הדיון. זה בעצם </w:t>
      </w:r>
      <w:r w:rsidRPr="006C61AF">
        <w:rPr>
          <w:rFonts w:cs="David"/>
          <w:rtl/>
        </w:rPr>
        <w:t xml:space="preserve">פנייה כללית לכולם. </w:t>
      </w:r>
    </w:p>
    <w:p w14:paraId="15AEFFA7" w14:textId="77777777" w:rsidR="006D0501" w:rsidRPr="006C61AF" w:rsidRDefault="006D0501" w:rsidP="006D0501">
      <w:pPr>
        <w:bidi/>
        <w:rPr>
          <w:rFonts w:cs="David"/>
          <w:rtl/>
        </w:rPr>
      </w:pPr>
    </w:p>
    <w:p w14:paraId="7592762B" w14:textId="77777777" w:rsidR="006D0501" w:rsidRPr="006C61AF" w:rsidRDefault="006D0501" w:rsidP="006D0501">
      <w:pPr>
        <w:bidi/>
        <w:rPr>
          <w:rFonts w:cs="David"/>
          <w:rtl/>
        </w:rPr>
      </w:pPr>
      <w:r w:rsidRPr="006C61AF">
        <w:rPr>
          <w:rFonts w:cs="David"/>
          <w:u w:val="single"/>
          <w:rtl/>
        </w:rPr>
        <w:t>יהושע שופמן:</w:t>
      </w:r>
    </w:p>
    <w:p w14:paraId="0ECC3AEC" w14:textId="77777777" w:rsidR="006D0501" w:rsidRPr="006C61AF" w:rsidRDefault="006D0501" w:rsidP="006D0501">
      <w:pPr>
        <w:bidi/>
        <w:rPr>
          <w:rFonts w:cs="David"/>
          <w:rtl/>
        </w:rPr>
      </w:pPr>
    </w:p>
    <w:p w14:paraId="4BFD2768" w14:textId="77777777" w:rsidR="006D0501" w:rsidRPr="006C61AF" w:rsidRDefault="006D0501" w:rsidP="006D0501">
      <w:pPr>
        <w:bidi/>
        <w:ind w:firstLine="720"/>
        <w:rPr>
          <w:rFonts w:cs="David"/>
          <w:rtl/>
        </w:rPr>
      </w:pPr>
      <w:r w:rsidRPr="006C61AF">
        <w:rPr>
          <w:rFonts w:cs="David" w:hint="cs"/>
          <w:rtl/>
        </w:rPr>
        <w:t xml:space="preserve">מבחינת העיסוק בפרטים </w:t>
      </w:r>
      <w:r w:rsidRPr="006C61AF">
        <w:rPr>
          <w:rFonts w:cs="David"/>
          <w:rtl/>
        </w:rPr>
        <w:t xml:space="preserve">המועצה </w:t>
      </w:r>
      <w:r w:rsidRPr="006C61AF">
        <w:rPr>
          <w:rFonts w:cs="David" w:hint="cs"/>
          <w:rtl/>
        </w:rPr>
        <w:t>שהיא מועצה ציבורית</w:t>
      </w:r>
      <w:bookmarkStart w:id="256" w:name="_ETM_Q1_2758510"/>
      <w:bookmarkEnd w:id="256"/>
      <w:r w:rsidRPr="006C61AF">
        <w:rPr>
          <w:rFonts w:cs="David" w:hint="cs"/>
          <w:rtl/>
        </w:rPr>
        <w:t xml:space="preserve">, </w:t>
      </w:r>
      <w:r w:rsidRPr="006C61AF">
        <w:rPr>
          <w:rFonts w:cs="David"/>
          <w:rtl/>
        </w:rPr>
        <w:t xml:space="preserve">קיימה ישיבה אחת עם משרד התחבורה. </w:t>
      </w:r>
      <w:r w:rsidRPr="006C61AF">
        <w:rPr>
          <w:rFonts w:cs="David" w:hint="cs"/>
          <w:rtl/>
        </w:rPr>
        <w:t>הן ייעוץ  וחקיקה והן הרשות לטכנולוגיה ומידע ב</w:t>
      </w:r>
      <w:r w:rsidRPr="006C61AF">
        <w:rPr>
          <w:rFonts w:cs="David"/>
          <w:rtl/>
        </w:rPr>
        <w:t>משרד המשפטים מקיימים את הליווי הצמוד ונכנסים לפרטי המערכת.</w:t>
      </w:r>
    </w:p>
    <w:p w14:paraId="49DD990C" w14:textId="77777777" w:rsidR="006D0501" w:rsidRPr="006C61AF" w:rsidRDefault="006D0501" w:rsidP="006D0501">
      <w:pPr>
        <w:bidi/>
        <w:rPr>
          <w:rFonts w:cs="David"/>
          <w:rtl/>
        </w:rPr>
      </w:pPr>
    </w:p>
    <w:p w14:paraId="55453A26" w14:textId="77777777" w:rsidR="006D0501" w:rsidRPr="006C61AF" w:rsidRDefault="006D0501" w:rsidP="006D0501">
      <w:pPr>
        <w:bidi/>
        <w:rPr>
          <w:rFonts w:cs="David"/>
          <w:u w:val="single"/>
          <w:rtl/>
        </w:rPr>
      </w:pPr>
      <w:r w:rsidRPr="006C61AF">
        <w:rPr>
          <w:rFonts w:cs="David"/>
          <w:u w:val="single"/>
          <w:rtl/>
        </w:rPr>
        <w:t>אתי בנדלר:</w:t>
      </w:r>
    </w:p>
    <w:p w14:paraId="5BD4A702" w14:textId="77777777" w:rsidR="006D0501" w:rsidRPr="006C61AF" w:rsidRDefault="006D0501" w:rsidP="006D0501">
      <w:pPr>
        <w:bidi/>
        <w:rPr>
          <w:rFonts w:cs="David"/>
          <w:rtl/>
        </w:rPr>
      </w:pPr>
    </w:p>
    <w:p w14:paraId="0817E474" w14:textId="77777777" w:rsidR="006D0501" w:rsidRPr="006C61AF" w:rsidRDefault="006D0501" w:rsidP="006D0501">
      <w:pPr>
        <w:bidi/>
        <w:ind w:firstLine="720"/>
        <w:rPr>
          <w:rFonts w:cs="David" w:hint="cs"/>
          <w:rtl/>
        </w:rPr>
      </w:pPr>
      <w:r w:rsidRPr="006C61AF">
        <w:rPr>
          <w:rFonts w:cs="David" w:hint="cs"/>
          <w:rtl/>
        </w:rPr>
        <w:t xml:space="preserve">אנחנו יודעים, אני רק רוצה להעיר שמטבע הדברים </w:t>
      </w:r>
      <w:r w:rsidRPr="006C61AF">
        <w:rPr>
          <w:rFonts w:cs="David"/>
          <w:rtl/>
        </w:rPr>
        <w:t xml:space="preserve">מתקיים דיאלוג </w:t>
      </w:r>
      <w:r w:rsidRPr="006C61AF">
        <w:rPr>
          <w:rFonts w:cs="David" w:hint="cs"/>
          <w:rtl/>
        </w:rPr>
        <w:t xml:space="preserve">בין משרדי הממשלה שבסופו של דבר </w:t>
      </w:r>
      <w:r w:rsidRPr="006C61AF">
        <w:rPr>
          <w:rFonts w:cs="David"/>
          <w:rtl/>
        </w:rPr>
        <w:t>הנוסח המתקבל הוא פרי של פשרה בין הגופים הרלוונטיים, ולכן לנו חשוב לקבל הערות והצעות</w:t>
      </w:r>
      <w:r w:rsidRPr="006C61AF">
        <w:rPr>
          <w:rFonts w:cs="David" w:hint="cs"/>
          <w:rtl/>
        </w:rPr>
        <w:t xml:space="preserve"> שלאו דווקא תואמים את </w:t>
      </w:r>
      <w:bookmarkStart w:id="257" w:name="_ETM_Q1_2789049"/>
      <w:bookmarkEnd w:id="257"/>
      <w:r w:rsidRPr="006C61AF">
        <w:rPr>
          <w:rFonts w:cs="David" w:hint="cs"/>
          <w:rtl/>
        </w:rPr>
        <w:t xml:space="preserve">העמדה הסופית של הממשלה. </w:t>
      </w:r>
    </w:p>
    <w:p w14:paraId="17A3D8C3" w14:textId="77777777" w:rsidR="006D0501" w:rsidRPr="006C61AF" w:rsidRDefault="006D0501" w:rsidP="006D0501">
      <w:pPr>
        <w:bidi/>
        <w:rPr>
          <w:rFonts w:cs="David"/>
          <w:rtl/>
        </w:rPr>
      </w:pPr>
    </w:p>
    <w:p w14:paraId="03BF612C" w14:textId="77777777" w:rsidR="006D0501" w:rsidRPr="006C61AF" w:rsidRDefault="006D0501" w:rsidP="006D0501">
      <w:pPr>
        <w:bidi/>
        <w:rPr>
          <w:rFonts w:cs="David"/>
          <w:rtl/>
        </w:rPr>
      </w:pPr>
      <w:r w:rsidRPr="006C61AF">
        <w:rPr>
          <w:rFonts w:cs="David"/>
          <w:u w:val="single"/>
          <w:rtl/>
        </w:rPr>
        <w:t>שלמה כץ:</w:t>
      </w:r>
    </w:p>
    <w:p w14:paraId="5FFF8E87" w14:textId="77777777" w:rsidR="006D0501" w:rsidRPr="006C61AF" w:rsidRDefault="006D0501" w:rsidP="006D0501">
      <w:pPr>
        <w:bidi/>
        <w:rPr>
          <w:rFonts w:cs="David"/>
          <w:rtl/>
        </w:rPr>
      </w:pPr>
    </w:p>
    <w:p w14:paraId="6A0BBE10" w14:textId="77777777" w:rsidR="006D0501" w:rsidRPr="006C61AF" w:rsidRDefault="006D0501" w:rsidP="006D0501">
      <w:pPr>
        <w:bidi/>
        <w:ind w:firstLine="720"/>
        <w:rPr>
          <w:rFonts w:cs="David" w:hint="cs"/>
          <w:rtl/>
        </w:rPr>
      </w:pPr>
      <w:r w:rsidRPr="006C61AF">
        <w:rPr>
          <w:rFonts w:cs="David" w:hint="cs"/>
          <w:rtl/>
        </w:rPr>
        <w:t xml:space="preserve">אם יותר לי להעיר בעניין הזה. </w:t>
      </w:r>
      <w:bookmarkStart w:id="258" w:name="_ETM_Q1_2799945"/>
      <w:bookmarkEnd w:id="258"/>
      <w:r w:rsidRPr="006C61AF">
        <w:rPr>
          <w:rFonts w:cs="David" w:hint="cs"/>
          <w:rtl/>
        </w:rPr>
        <w:t xml:space="preserve">במשרד התחבורה אנחנו </w:t>
      </w:r>
      <w:r w:rsidRPr="006C61AF">
        <w:rPr>
          <w:rFonts w:cs="David"/>
          <w:rtl/>
        </w:rPr>
        <w:t>רואים בשמירה על הפרטיות ערך מאוד חשוב</w:t>
      </w:r>
      <w:r w:rsidRPr="006C61AF">
        <w:rPr>
          <w:rFonts w:cs="David" w:hint="cs"/>
          <w:rtl/>
        </w:rPr>
        <w:t xml:space="preserve">, בכלל בקיומה של המערכת הזאת. </w:t>
      </w:r>
      <w:bookmarkStart w:id="259" w:name="_ETM_Q1_2801976"/>
      <w:bookmarkEnd w:id="259"/>
      <w:r w:rsidRPr="006C61AF">
        <w:rPr>
          <w:rFonts w:cs="David" w:hint="cs"/>
          <w:rtl/>
        </w:rPr>
        <w:t xml:space="preserve">לדעתי, אף אחד לא השתמש בה, אלא אם כן </w:t>
      </w:r>
      <w:bookmarkStart w:id="260" w:name="_ETM_Q1_2810289"/>
      <w:bookmarkEnd w:id="260"/>
      <w:r w:rsidRPr="006C61AF">
        <w:rPr>
          <w:rFonts w:cs="David" w:hint="cs"/>
          <w:rtl/>
        </w:rPr>
        <w:t xml:space="preserve">היא תשמור על הפרטיות. לכן זה אינטרס משותף שלנו בכלל </w:t>
      </w:r>
      <w:bookmarkStart w:id="261" w:name="_ETM_Q1_2813975"/>
      <w:bookmarkEnd w:id="261"/>
      <w:r w:rsidRPr="006C61AF">
        <w:rPr>
          <w:rFonts w:cs="David" w:hint="cs"/>
          <w:rtl/>
        </w:rPr>
        <w:t xml:space="preserve">בקיום הכרטיס. נודע לנו רק לא מזמן על דרך </w:t>
      </w:r>
      <w:bookmarkStart w:id="262" w:name="_ETM_Q1_2823869"/>
      <w:bookmarkEnd w:id="262"/>
      <w:r w:rsidRPr="006C61AF">
        <w:rPr>
          <w:rFonts w:cs="David" w:hint="cs"/>
          <w:rtl/>
        </w:rPr>
        <w:t xml:space="preserve"> העבודה של </w:t>
      </w:r>
      <w:r w:rsidRPr="006C61AF">
        <w:rPr>
          <w:rFonts w:cs="David"/>
        </w:rPr>
        <w:t>privacy by design</w:t>
      </w:r>
      <w:r w:rsidRPr="006C61AF">
        <w:rPr>
          <w:rFonts w:cs="David" w:hint="cs"/>
          <w:rtl/>
        </w:rPr>
        <w:t>,</w:t>
      </w:r>
      <w:r w:rsidRPr="006C61AF">
        <w:rPr>
          <w:rFonts w:cs="David"/>
          <w:rtl/>
        </w:rPr>
        <w:t xml:space="preserve"> </w:t>
      </w:r>
      <w:r w:rsidRPr="006C61AF">
        <w:rPr>
          <w:rFonts w:cs="David" w:hint="cs"/>
          <w:rtl/>
        </w:rPr>
        <w:t>ו</w:t>
      </w:r>
      <w:r w:rsidRPr="006C61AF">
        <w:rPr>
          <w:rFonts w:cs="David"/>
          <w:rtl/>
        </w:rPr>
        <w:t>מאז שנודע</w:t>
      </w:r>
      <w:r w:rsidRPr="006C61AF">
        <w:rPr>
          <w:rFonts w:cs="David" w:hint="cs"/>
          <w:rtl/>
        </w:rPr>
        <w:t xml:space="preserve">ה לנו </w:t>
      </w:r>
      <w:r w:rsidRPr="006C61AF">
        <w:rPr>
          <w:rFonts w:cs="David"/>
          <w:rtl/>
        </w:rPr>
        <w:t xml:space="preserve">המתודולוגיה של העבודה </w:t>
      </w:r>
      <w:r w:rsidRPr="006C61AF">
        <w:rPr>
          <w:rFonts w:cs="David" w:hint="cs"/>
          <w:rtl/>
        </w:rPr>
        <w:t xml:space="preserve">אנחנו מנסים ללכת </w:t>
      </w:r>
      <w:bookmarkStart w:id="263" w:name="_ETM_Q1_2833058"/>
      <w:bookmarkEnd w:id="263"/>
      <w:r w:rsidRPr="006C61AF">
        <w:rPr>
          <w:rFonts w:cs="David" w:hint="cs"/>
          <w:rtl/>
        </w:rPr>
        <w:t xml:space="preserve">בדרכה, כולל לברר בעולם איך מתמודדים עם העניין </w:t>
      </w:r>
      <w:bookmarkStart w:id="264" w:name="_ETM_Q1_2837392"/>
      <w:bookmarkEnd w:id="264"/>
      <w:r w:rsidRPr="006C61AF">
        <w:rPr>
          <w:rFonts w:cs="David" w:hint="cs"/>
          <w:rtl/>
        </w:rPr>
        <w:t xml:space="preserve">הזה. </w:t>
      </w:r>
      <w:r w:rsidRPr="006C61AF">
        <w:rPr>
          <w:rFonts w:cs="David"/>
          <w:rtl/>
        </w:rPr>
        <w:t>נכנסנו ל</w:t>
      </w:r>
      <w:r w:rsidRPr="006C61AF">
        <w:rPr>
          <w:rFonts w:cs="David"/>
        </w:rPr>
        <w:t>mode</w:t>
      </w:r>
      <w:r w:rsidRPr="006C61AF">
        <w:rPr>
          <w:rFonts w:cs="David" w:hint="cs"/>
          <w:rtl/>
        </w:rPr>
        <w:t xml:space="preserve"> </w:t>
      </w:r>
      <w:r w:rsidRPr="006C61AF">
        <w:rPr>
          <w:rFonts w:cs="David"/>
          <w:rtl/>
        </w:rPr>
        <w:t xml:space="preserve">עבודה מאוד צמוד והדוק </w:t>
      </w:r>
      <w:r w:rsidRPr="006C61AF">
        <w:rPr>
          <w:rFonts w:cs="David" w:hint="cs"/>
          <w:rtl/>
        </w:rPr>
        <w:t xml:space="preserve">ברמה הפרטנית מול החברים במשרד המשפטים בדיוק בשביל </w:t>
      </w:r>
      <w:bookmarkStart w:id="265" w:name="_ETM_Q1_2843090"/>
      <w:bookmarkEnd w:id="265"/>
      <w:r w:rsidRPr="006C61AF">
        <w:rPr>
          <w:rFonts w:cs="David"/>
          <w:rtl/>
        </w:rPr>
        <w:t>לפתור את כל הבעיות האלה. לא ברמה של ה</w:t>
      </w:r>
      <w:r w:rsidRPr="006C61AF">
        <w:rPr>
          <w:rFonts w:cs="David" w:hint="cs"/>
          <w:rtl/>
        </w:rPr>
        <w:t>עקרונות, אלא ברמה של ה</w:t>
      </w:r>
      <w:r w:rsidRPr="006C61AF">
        <w:rPr>
          <w:rFonts w:cs="David"/>
          <w:rtl/>
        </w:rPr>
        <w:t>פתרונות</w:t>
      </w:r>
      <w:r w:rsidRPr="006C61AF">
        <w:rPr>
          <w:rFonts w:cs="David" w:hint="cs"/>
          <w:rtl/>
        </w:rPr>
        <w:t>, וה-</w:t>
      </w:r>
      <w:r w:rsidRPr="006C61AF">
        <w:rPr>
          <w:rFonts w:cs="David"/>
        </w:rPr>
        <w:t>drill down</w:t>
      </w:r>
      <w:r w:rsidRPr="006C61AF">
        <w:rPr>
          <w:rFonts w:cs="David" w:hint="cs"/>
          <w:rtl/>
        </w:rPr>
        <w:t xml:space="preserve"> של כל נתון </w:t>
      </w:r>
      <w:bookmarkStart w:id="266" w:name="_ETM_Q1_2854511"/>
      <w:bookmarkEnd w:id="266"/>
      <w:r w:rsidRPr="006C61AF">
        <w:rPr>
          <w:rFonts w:cs="David" w:hint="cs"/>
          <w:rtl/>
        </w:rPr>
        <w:t>ונתון, מה המשמעות שלו, למה צריך אותו ואם צריך אותו</w:t>
      </w:r>
      <w:bookmarkStart w:id="267" w:name="_ETM_Q1_2854971"/>
      <w:bookmarkEnd w:id="267"/>
      <w:r w:rsidRPr="006C61AF">
        <w:rPr>
          <w:rFonts w:cs="David" w:hint="cs"/>
          <w:rtl/>
        </w:rPr>
        <w:t xml:space="preserve">, </w:t>
      </w:r>
      <w:r w:rsidRPr="006C61AF">
        <w:rPr>
          <w:rFonts w:cs="David"/>
          <w:rtl/>
        </w:rPr>
        <w:t xml:space="preserve">בדיוק בשביל לעמוד בעניין הזה. כשנגיע לסוף הדרך הזאת </w:t>
      </w:r>
      <w:r w:rsidRPr="006C61AF">
        <w:rPr>
          <w:rFonts w:cs="David" w:hint="cs"/>
          <w:rtl/>
        </w:rPr>
        <w:t xml:space="preserve">אנחנו </w:t>
      </w:r>
      <w:r w:rsidRPr="006C61AF">
        <w:rPr>
          <w:rFonts w:cs="David"/>
          <w:rtl/>
        </w:rPr>
        <w:t xml:space="preserve">נשמח להציג אותה </w:t>
      </w:r>
      <w:r w:rsidRPr="006C61AF">
        <w:rPr>
          <w:rFonts w:cs="David" w:hint="cs"/>
          <w:rtl/>
        </w:rPr>
        <w:t xml:space="preserve">גם </w:t>
      </w:r>
      <w:r w:rsidRPr="006C61AF">
        <w:rPr>
          <w:rFonts w:cs="David"/>
          <w:rtl/>
        </w:rPr>
        <w:t>בפני הכנסת</w:t>
      </w:r>
      <w:r w:rsidRPr="006C61AF">
        <w:rPr>
          <w:rFonts w:cs="David" w:hint="cs"/>
          <w:rtl/>
        </w:rPr>
        <w:t>, כמובן, וגם ב</w:t>
      </w:r>
      <w:r w:rsidRPr="006C61AF">
        <w:rPr>
          <w:rFonts w:cs="David"/>
          <w:rtl/>
        </w:rPr>
        <w:t>פני הוועדה הציבורית</w:t>
      </w:r>
      <w:r w:rsidRPr="006C61AF">
        <w:rPr>
          <w:rFonts w:cs="David" w:hint="cs"/>
          <w:rtl/>
        </w:rPr>
        <w:t xml:space="preserve"> ולראות שגם מעינינו </w:t>
      </w:r>
      <w:bookmarkStart w:id="268" w:name="_ETM_Q1_2874575"/>
      <w:bookmarkEnd w:id="268"/>
      <w:r w:rsidRPr="006C61AF">
        <w:rPr>
          <w:rFonts w:cs="David" w:hint="cs"/>
          <w:rtl/>
        </w:rPr>
        <w:t>לא נשמט איזשהו עניין. אבל אני אומר בצורה חד משמעית:</w:t>
      </w:r>
      <w:bookmarkStart w:id="269" w:name="_ETM_Q1_2872846"/>
      <w:bookmarkEnd w:id="269"/>
      <w:r w:rsidRPr="006C61AF">
        <w:rPr>
          <w:rFonts w:cs="David" w:hint="cs"/>
          <w:rtl/>
        </w:rPr>
        <w:t xml:space="preserve"> </w:t>
      </w:r>
      <w:r w:rsidRPr="006C61AF">
        <w:rPr>
          <w:rFonts w:cs="David"/>
          <w:rtl/>
        </w:rPr>
        <w:t xml:space="preserve">אינטרס עליון </w:t>
      </w:r>
      <w:r w:rsidRPr="006C61AF">
        <w:rPr>
          <w:rFonts w:cs="David" w:hint="cs"/>
          <w:rtl/>
        </w:rPr>
        <w:t xml:space="preserve">שלנו </w:t>
      </w:r>
      <w:r w:rsidRPr="006C61AF">
        <w:rPr>
          <w:rFonts w:cs="David"/>
          <w:rtl/>
        </w:rPr>
        <w:t xml:space="preserve">זה לשמור על הפרטיות. </w:t>
      </w:r>
      <w:r w:rsidRPr="006C61AF">
        <w:rPr>
          <w:rFonts w:cs="David" w:hint="cs"/>
          <w:rtl/>
        </w:rPr>
        <w:t>בלי זה אנחנו לא חושבים שאנחנו יכולים להציע אפילו את הכרטיס הזה לציבור, אף אחד לא ייקח אותו.</w:t>
      </w:r>
    </w:p>
    <w:p w14:paraId="5F8750AA" w14:textId="77777777" w:rsidR="006D0501" w:rsidRPr="006C61AF" w:rsidRDefault="006D0501" w:rsidP="006D0501">
      <w:pPr>
        <w:bidi/>
        <w:rPr>
          <w:rFonts w:cs="David"/>
          <w:rtl/>
        </w:rPr>
      </w:pPr>
    </w:p>
    <w:p w14:paraId="652E7654" w14:textId="77777777" w:rsidR="006D0501" w:rsidRPr="006C61AF" w:rsidRDefault="006D0501" w:rsidP="006D0501">
      <w:pPr>
        <w:bidi/>
        <w:rPr>
          <w:rFonts w:cs="David"/>
          <w:u w:val="single"/>
          <w:rtl/>
        </w:rPr>
      </w:pPr>
      <w:r w:rsidRPr="006C61AF">
        <w:rPr>
          <w:rFonts w:cs="David"/>
          <w:u w:val="single"/>
          <w:rtl/>
        </w:rPr>
        <w:t>היו"ר יריב לוין:</w:t>
      </w:r>
    </w:p>
    <w:p w14:paraId="427E55EC" w14:textId="77777777" w:rsidR="006D0501" w:rsidRPr="006C61AF" w:rsidRDefault="006D0501" w:rsidP="006D0501">
      <w:pPr>
        <w:bidi/>
        <w:rPr>
          <w:rFonts w:cs="David"/>
          <w:u w:val="single"/>
          <w:rtl/>
        </w:rPr>
      </w:pPr>
    </w:p>
    <w:p w14:paraId="03B31DAC" w14:textId="77777777" w:rsidR="006D0501" w:rsidRPr="006C61AF" w:rsidRDefault="006D0501" w:rsidP="006D0501">
      <w:pPr>
        <w:bidi/>
        <w:ind w:firstLine="720"/>
        <w:rPr>
          <w:rFonts w:cs="David"/>
          <w:rtl/>
        </w:rPr>
      </w:pPr>
      <w:r w:rsidRPr="006C61AF">
        <w:rPr>
          <w:rFonts w:cs="David" w:hint="cs"/>
          <w:rtl/>
        </w:rPr>
        <w:t>שלמה, הבעיה היא כזאת ש</w:t>
      </w:r>
      <w:r w:rsidRPr="006C61AF">
        <w:rPr>
          <w:rFonts w:cs="David"/>
          <w:rtl/>
        </w:rPr>
        <w:t>כרגע במה שמונח בפנינו אין התייחסות ל</w:t>
      </w:r>
      <w:r w:rsidRPr="006C61AF">
        <w:rPr>
          <w:rFonts w:cs="David" w:hint="cs"/>
          <w:rtl/>
        </w:rPr>
        <w:t>עניין הזה בכלל</w:t>
      </w:r>
      <w:r w:rsidRPr="006C61AF">
        <w:rPr>
          <w:rFonts w:cs="David"/>
          <w:rtl/>
        </w:rPr>
        <w:t xml:space="preserve">. הבעיה היא שאנחנו לא יכולים לאשר את זה בלי </w:t>
      </w:r>
      <w:r w:rsidRPr="006C61AF">
        <w:rPr>
          <w:rFonts w:cs="David" w:hint="cs"/>
          <w:rtl/>
        </w:rPr>
        <w:t xml:space="preserve">שאנחנו יודעים </w:t>
      </w:r>
      <w:r w:rsidRPr="006C61AF">
        <w:rPr>
          <w:rFonts w:cs="David"/>
          <w:rtl/>
        </w:rPr>
        <w:t>לאן אתם הולכים</w:t>
      </w:r>
      <w:r w:rsidRPr="006C61AF">
        <w:rPr>
          <w:rFonts w:cs="David" w:hint="cs"/>
          <w:rtl/>
        </w:rPr>
        <w:t xml:space="preserve"> שם. </w:t>
      </w:r>
      <w:bookmarkStart w:id="270" w:name="_ETM_Q1_2898475"/>
      <w:bookmarkEnd w:id="270"/>
      <w:r w:rsidRPr="006C61AF">
        <w:rPr>
          <w:rFonts w:cs="David" w:hint="cs"/>
          <w:rtl/>
        </w:rPr>
        <w:t xml:space="preserve">מלכתחילה כולנו מסכימים על דבר אחד, </w:t>
      </w:r>
      <w:bookmarkStart w:id="271" w:name="_ETM_Q1_2900904"/>
      <w:bookmarkEnd w:id="271"/>
      <w:r w:rsidRPr="006C61AF">
        <w:rPr>
          <w:rFonts w:cs="David" w:hint="cs"/>
          <w:rtl/>
        </w:rPr>
        <w:t>שהעניין הזה הוא דחוף</w:t>
      </w:r>
      <w:r w:rsidRPr="006C61AF">
        <w:rPr>
          <w:rFonts w:cs="David"/>
          <w:rtl/>
        </w:rPr>
        <w:t xml:space="preserve">. ההסדרה </w:t>
      </w:r>
      <w:r w:rsidRPr="006C61AF">
        <w:rPr>
          <w:rFonts w:cs="David" w:hint="cs"/>
          <w:rtl/>
        </w:rPr>
        <w:t xml:space="preserve">של הכרטיס החכם היא באמת נושא </w:t>
      </w:r>
      <w:bookmarkStart w:id="272" w:name="_ETM_Q1_2903793"/>
      <w:bookmarkEnd w:id="272"/>
      <w:r w:rsidRPr="006C61AF">
        <w:rPr>
          <w:rFonts w:cs="David" w:hint="cs"/>
          <w:rtl/>
        </w:rPr>
        <w:t>ש</w:t>
      </w:r>
      <w:r w:rsidRPr="006C61AF">
        <w:rPr>
          <w:rFonts w:cs="David"/>
          <w:rtl/>
        </w:rPr>
        <w:t xml:space="preserve">לא סובל דיחוי. </w:t>
      </w:r>
      <w:r w:rsidRPr="006C61AF">
        <w:rPr>
          <w:rFonts w:cs="David" w:hint="cs"/>
          <w:rtl/>
        </w:rPr>
        <w:t>השאלה לאיזה לוח זמנים אתם יכולים להתכנס כי אני חושש</w:t>
      </w:r>
      <w:bookmarkStart w:id="273" w:name="_ETM_Q1_2916123"/>
      <w:bookmarkEnd w:id="273"/>
      <w:r w:rsidRPr="006C61AF">
        <w:rPr>
          <w:rFonts w:cs="David" w:hint="cs"/>
          <w:rtl/>
        </w:rPr>
        <w:t xml:space="preserve"> שהדבר הזה בסופו של דבר </w:t>
      </w:r>
      <w:r w:rsidRPr="006C61AF">
        <w:rPr>
          <w:rFonts w:cs="David"/>
          <w:rtl/>
        </w:rPr>
        <w:t xml:space="preserve">יעכב אותנו לחלוטין. זה תלוי בכם. </w:t>
      </w:r>
    </w:p>
    <w:p w14:paraId="09860849" w14:textId="77777777" w:rsidR="006D0501" w:rsidRPr="006C61AF" w:rsidRDefault="006D0501" w:rsidP="006D0501">
      <w:pPr>
        <w:bidi/>
        <w:rPr>
          <w:rFonts w:cs="David"/>
          <w:rtl/>
        </w:rPr>
      </w:pPr>
    </w:p>
    <w:p w14:paraId="75F87FDB" w14:textId="77777777" w:rsidR="006D0501" w:rsidRPr="006C61AF" w:rsidRDefault="006D0501" w:rsidP="006D0501">
      <w:pPr>
        <w:bidi/>
        <w:rPr>
          <w:rFonts w:cs="David"/>
          <w:rtl/>
        </w:rPr>
      </w:pPr>
      <w:r w:rsidRPr="006C61AF">
        <w:rPr>
          <w:rFonts w:cs="David"/>
          <w:u w:val="single"/>
          <w:rtl/>
        </w:rPr>
        <w:t>שלמה כץ:</w:t>
      </w:r>
    </w:p>
    <w:p w14:paraId="594DDC42" w14:textId="77777777" w:rsidR="006D0501" w:rsidRPr="006C61AF" w:rsidRDefault="006D0501" w:rsidP="006D0501">
      <w:pPr>
        <w:bidi/>
        <w:rPr>
          <w:rFonts w:cs="David"/>
          <w:rtl/>
        </w:rPr>
      </w:pPr>
    </w:p>
    <w:p w14:paraId="1B07B8CE" w14:textId="77777777" w:rsidR="006D0501" w:rsidRPr="006C61AF" w:rsidRDefault="006D0501" w:rsidP="006D0501">
      <w:pPr>
        <w:bidi/>
        <w:ind w:firstLine="720"/>
        <w:rPr>
          <w:rFonts w:cs="David"/>
          <w:rtl/>
        </w:rPr>
      </w:pPr>
      <w:r w:rsidRPr="006C61AF">
        <w:rPr>
          <w:rFonts w:cs="David"/>
          <w:rtl/>
        </w:rPr>
        <w:t xml:space="preserve">ברור לנו לגמרי שהחוק הזה צריך להיות מלווה בתקנות. </w:t>
      </w:r>
      <w:r w:rsidRPr="006C61AF">
        <w:rPr>
          <w:rFonts w:cs="David" w:hint="cs"/>
          <w:rtl/>
        </w:rPr>
        <w:t xml:space="preserve">אנחנו כרגע עמלים לכתוב את </w:t>
      </w:r>
      <w:bookmarkStart w:id="274" w:name="_ETM_Q1_2933694"/>
      <w:bookmarkEnd w:id="274"/>
      <w:r w:rsidRPr="006C61AF">
        <w:rPr>
          <w:rFonts w:cs="David" w:hint="cs"/>
          <w:rtl/>
        </w:rPr>
        <w:t xml:space="preserve">התקנות, ודרך התקנות אנחנו עושים תהליך של בירור בינינו, מה אנחנו רוצים לראות, מה טיב ההסדרים, </w:t>
      </w:r>
      <w:r w:rsidRPr="006C61AF">
        <w:rPr>
          <w:rFonts w:cs="David"/>
          <w:rtl/>
        </w:rPr>
        <w:t xml:space="preserve">איך </w:t>
      </w:r>
      <w:r w:rsidRPr="006C61AF">
        <w:rPr>
          <w:rFonts w:cs="David" w:hint="cs"/>
          <w:rtl/>
        </w:rPr>
        <w:t xml:space="preserve">אנחנו </w:t>
      </w:r>
      <w:r w:rsidRPr="006C61AF">
        <w:rPr>
          <w:rFonts w:cs="David"/>
          <w:rtl/>
        </w:rPr>
        <w:t>עונים על כל הצרכים</w:t>
      </w:r>
      <w:r w:rsidRPr="006C61AF">
        <w:rPr>
          <w:rFonts w:cs="David" w:hint="cs"/>
          <w:rtl/>
        </w:rPr>
        <w:t>,</w:t>
      </w:r>
      <w:r w:rsidRPr="006C61AF">
        <w:rPr>
          <w:rFonts w:cs="David"/>
          <w:rtl/>
        </w:rPr>
        <w:t xml:space="preserve"> ומה </w:t>
      </w:r>
      <w:r w:rsidRPr="006C61AF">
        <w:rPr>
          <w:rFonts w:cs="David" w:hint="cs"/>
          <w:rtl/>
        </w:rPr>
        <w:t xml:space="preserve">בכלל אנחנו </w:t>
      </w:r>
      <w:r w:rsidRPr="006C61AF">
        <w:rPr>
          <w:rFonts w:cs="David"/>
          <w:rtl/>
        </w:rPr>
        <w:t xml:space="preserve">רוצים להסדיר שם. </w:t>
      </w:r>
      <w:r w:rsidRPr="006C61AF">
        <w:rPr>
          <w:rFonts w:cs="David" w:hint="cs"/>
          <w:rtl/>
        </w:rPr>
        <w:t xml:space="preserve">לכן </w:t>
      </w:r>
      <w:r w:rsidRPr="006C61AF">
        <w:rPr>
          <w:rFonts w:cs="David"/>
          <w:rtl/>
        </w:rPr>
        <w:t>די מהר</w:t>
      </w:r>
      <w:r w:rsidRPr="006C61AF">
        <w:rPr>
          <w:rFonts w:cs="David" w:hint="cs"/>
          <w:rtl/>
        </w:rPr>
        <w:t>, לדעתי,</w:t>
      </w:r>
      <w:r w:rsidRPr="006C61AF">
        <w:rPr>
          <w:rFonts w:cs="David"/>
          <w:rtl/>
        </w:rPr>
        <w:t xml:space="preserve"> נניח על שולחן הכנסת הצעה לתקנות שילוו</w:t>
      </w:r>
      <w:r w:rsidRPr="006C61AF">
        <w:rPr>
          <w:rFonts w:cs="David" w:hint="cs"/>
          <w:rtl/>
        </w:rPr>
        <w:t xml:space="preserve"> </w:t>
      </w:r>
      <w:bookmarkStart w:id="275" w:name="_ETM_Q1_2957454"/>
      <w:bookmarkEnd w:id="275"/>
      <w:r w:rsidRPr="006C61AF">
        <w:rPr>
          <w:rFonts w:cs="David" w:hint="cs"/>
          <w:rtl/>
        </w:rPr>
        <w:t xml:space="preserve">את החוק הזה, ואז תוכלו לראות את התמונה המלאה בנושא. </w:t>
      </w:r>
      <w:bookmarkStart w:id="276" w:name="_ETM_Q1_2956253"/>
      <w:bookmarkEnd w:id="276"/>
      <w:r w:rsidRPr="006C61AF">
        <w:rPr>
          <w:rFonts w:cs="David"/>
          <w:rtl/>
        </w:rPr>
        <w:t xml:space="preserve"> </w:t>
      </w:r>
    </w:p>
    <w:p w14:paraId="12496EBC" w14:textId="77777777" w:rsidR="006D0501" w:rsidRPr="006C61AF" w:rsidRDefault="006D0501" w:rsidP="006D0501">
      <w:pPr>
        <w:bidi/>
        <w:rPr>
          <w:rFonts w:cs="David"/>
          <w:rtl/>
        </w:rPr>
      </w:pPr>
    </w:p>
    <w:p w14:paraId="2629E91B" w14:textId="77777777" w:rsidR="006D0501" w:rsidRPr="006C61AF" w:rsidRDefault="006D0501" w:rsidP="006D0501">
      <w:pPr>
        <w:bidi/>
        <w:rPr>
          <w:rFonts w:cs="David"/>
          <w:u w:val="single"/>
          <w:rtl/>
        </w:rPr>
      </w:pPr>
      <w:r w:rsidRPr="006C61AF">
        <w:rPr>
          <w:rFonts w:cs="David"/>
          <w:u w:val="single"/>
          <w:rtl/>
        </w:rPr>
        <w:t>היו"ר יריב לוין:</w:t>
      </w:r>
    </w:p>
    <w:p w14:paraId="30E07D3D" w14:textId="77777777" w:rsidR="006D0501" w:rsidRPr="006C61AF" w:rsidRDefault="006D0501" w:rsidP="006D0501">
      <w:pPr>
        <w:bidi/>
        <w:rPr>
          <w:rFonts w:cs="David"/>
          <w:u w:val="single"/>
          <w:rtl/>
        </w:rPr>
      </w:pPr>
    </w:p>
    <w:p w14:paraId="2F314B21" w14:textId="77777777" w:rsidR="006D0501" w:rsidRPr="006C61AF" w:rsidRDefault="006D0501" w:rsidP="006D0501">
      <w:pPr>
        <w:bidi/>
        <w:ind w:firstLine="720"/>
        <w:rPr>
          <w:rFonts w:cs="David" w:hint="cs"/>
          <w:rtl/>
        </w:rPr>
      </w:pPr>
      <w:r w:rsidRPr="006C61AF">
        <w:rPr>
          <w:rFonts w:cs="David" w:hint="cs"/>
          <w:rtl/>
        </w:rPr>
        <w:t xml:space="preserve">זה חשוב. </w:t>
      </w:r>
      <w:r w:rsidRPr="006C61AF">
        <w:rPr>
          <w:rFonts w:cs="David"/>
          <w:rtl/>
        </w:rPr>
        <w:t>חלק מההסדרים פה יהיו חייבם להיות</w:t>
      </w:r>
      <w:r w:rsidRPr="006C61AF">
        <w:rPr>
          <w:rFonts w:cs="David" w:hint="cs"/>
          <w:rtl/>
        </w:rPr>
        <w:t xml:space="preserve"> לפחות בבסיס בחקיקה ראשית. אנחנו</w:t>
      </w:r>
      <w:r w:rsidRPr="006C61AF">
        <w:rPr>
          <w:rFonts w:cs="David"/>
          <w:rtl/>
        </w:rPr>
        <w:t xml:space="preserve"> לא נוכל להשאיר </w:t>
      </w:r>
      <w:r w:rsidRPr="006C61AF">
        <w:rPr>
          <w:rFonts w:cs="David" w:hint="cs"/>
          <w:rtl/>
        </w:rPr>
        <w:t>א</w:t>
      </w:r>
      <w:bookmarkStart w:id="277" w:name="_ETM_Q1_2973420"/>
      <w:bookmarkEnd w:id="277"/>
      <w:r w:rsidRPr="006C61AF">
        <w:rPr>
          <w:rFonts w:cs="David" w:hint="cs"/>
          <w:rtl/>
        </w:rPr>
        <w:t xml:space="preserve">ת זה </w:t>
      </w:r>
      <w:r w:rsidRPr="006C61AF">
        <w:rPr>
          <w:rFonts w:cs="David"/>
          <w:rtl/>
        </w:rPr>
        <w:t>באו</w:t>
      </w:r>
      <w:r w:rsidRPr="006C61AF">
        <w:rPr>
          <w:rFonts w:cs="David" w:hint="cs"/>
          <w:rtl/>
        </w:rPr>
        <w:t>ו</w:t>
      </w:r>
      <w:r w:rsidRPr="006C61AF">
        <w:rPr>
          <w:rFonts w:cs="David"/>
          <w:rtl/>
        </w:rPr>
        <w:t>יר.</w:t>
      </w:r>
      <w:r w:rsidRPr="006C61AF">
        <w:rPr>
          <w:rFonts w:cs="David" w:hint="cs"/>
          <w:rtl/>
        </w:rPr>
        <w:t xml:space="preserve"> </w:t>
      </w:r>
    </w:p>
    <w:p w14:paraId="111BECC9" w14:textId="77777777" w:rsidR="006D0501" w:rsidRPr="006C61AF" w:rsidRDefault="006D0501" w:rsidP="006D0501">
      <w:pPr>
        <w:bidi/>
        <w:rPr>
          <w:rFonts w:cs="David"/>
          <w:rtl/>
        </w:rPr>
      </w:pPr>
    </w:p>
    <w:p w14:paraId="77578C8B" w14:textId="77777777" w:rsidR="006D0501" w:rsidRPr="006C61AF" w:rsidRDefault="006D0501" w:rsidP="006D0501">
      <w:pPr>
        <w:bidi/>
        <w:rPr>
          <w:rFonts w:cs="David"/>
          <w:rtl/>
        </w:rPr>
      </w:pPr>
      <w:r w:rsidRPr="006C61AF">
        <w:rPr>
          <w:rFonts w:cs="David"/>
          <w:u w:val="single"/>
          <w:rtl/>
        </w:rPr>
        <w:t>שלמה כץ:</w:t>
      </w:r>
    </w:p>
    <w:p w14:paraId="74B7B32B" w14:textId="77777777" w:rsidR="006D0501" w:rsidRPr="006C61AF" w:rsidRDefault="006D0501" w:rsidP="006D0501">
      <w:pPr>
        <w:bidi/>
        <w:rPr>
          <w:rFonts w:cs="David"/>
          <w:rtl/>
        </w:rPr>
      </w:pPr>
    </w:p>
    <w:p w14:paraId="4661706E" w14:textId="77777777" w:rsidR="006D0501" w:rsidRPr="006C61AF" w:rsidRDefault="006D0501" w:rsidP="006D0501">
      <w:pPr>
        <w:bidi/>
        <w:ind w:firstLine="720"/>
        <w:rPr>
          <w:rFonts w:cs="David"/>
          <w:rtl/>
        </w:rPr>
      </w:pPr>
      <w:r w:rsidRPr="006C61AF">
        <w:rPr>
          <w:rFonts w:cs="David"/>
          <w:rtl/>
        </w:rPr>
        <w:t>ברור לחלוטין.</w:t>
      </w:r>
    </w:p>
    <w:p w14:paraId="232316E3" w14:textId="77777777" w:rsidR="006D0501" w:rsidRPr="006C61AF" w:rsidRDefault="006D0501" w:rsidP="006D0501">
      <w:pPr>
        <w:bidi/>
        <w:rPr>
          <w:rFonts w:cs="David"/>
          <w:rtl/>
        </w:rPr>
      </w:pPr>
    </w:p>
    <w:p w14:paraId="1431BDA9" w14:textId="77777777" w:rsidR="006D0501" w:rsidRPr="006C61AF" w:rsidRDefault="006D0501" w:rsidP="006D0501">
      <w:pPr>
        <w:bidi/>
        <w:rPr>
          <w:rFonts w:cs="David"/>
          <w:rtl/>
        </w:rPr>
      </w:pPr>
      <w:r w:rsidRPr="006C61AF">
        <w:rPr>
          <w:rFonts w:cs="David"/>
          <w:u w:val="single"/>
          <w:rtl/>
        </w:rPr>
        <w:t>חוה ראובני:</w:t>
      </w:r>
    </w:p>
    <w:p w14:paraId="5345C2E7" w14:textId="77777777" w:rsidR="006D0501" w:rsidRPr="006C61AF" w:rsidRDefault="006D0501" w:rsidP="006D0501">
      <w:pPr>
        <w:bidi/>
        <w:rPr>
          <w:rFonts w:cs="David"/>
          <w:rtl/>
        </w:rPr>
      </w:pPr>
    </w:p>
    <w:p w14:paraId="3652EED6" w14:textId="77777777" w:rsidR="006D0501" w:rsidRPr="006C61AF" w:rsidRDefault="006D0501" w:rsidP="006D0501">
      <w:pPr>
        <w:bidi/>
        <w:ind w:firstLine="720"/>
        <w:rPr>
          <w:rFonts w:cs="David"/>
          <w:rtl/>
        </w:rPr>
      </w:pPr>
      <w:r w:rsidRPr="006C61AF">
        <w:rPr>
          <w:rFonts w:cs="David" w:hint="cs"/>
          <w:rtl/>
        </w:rPr>
        <w:t>אנחנו נרצה לה</w:t>
      </w:r>
      <w:r w:rsidRPr="006C61AF">
        <w:rPr>
          <w:rFonts w:cs="David"/>
          <w:rtl/>
        </w:rPr>
        <w:t xml:space="preserve">ציג </w:t>
      </w:r>
      <w:r w:rsidRPr="006C61AF">
        <w:rPr>
          <w:rFonts w:cs="David" w:hint="cs"/>
          <w:rtl/>
        </w:rPr>
        <w:t xml:space="preserve">כבר בשלב החקיקה </w:t>
      </w:r>
      <w:r w:rsidRPr="006C61AF">
        <w:rPr>
          <w:rFonts w:cs="David"/>
          <w:rtl/>
        </w:rPr>
        <w:t xml:space="preserve">בפני הוועדה </w:t>
      </w:r>
      <w:r w:rsidRPr="006C61AF">
        <w:rPr>
          <w:rFonts w:cs="David" w:hint="cs"/>
          <w:rtl/>
        </w:rPr>
        <w:t xml:space="preserve">גם </w:t>
      </w:r>
      <w:r w:rsidRPr="006C61AF">
        <w:rPr>
          <w:rFonts w:cs="David"/>
          <w:rtl/>
        </w:rPr>
        <w:t xml:space="preserve">את התקנות </w:t>
      </w:r>
      <w:r w:rsidRPr="006C61AF">
        <w:rPr>
          <w:rFonts w:cs="David" w:hint="cs"/>
          <w:rtl/>
        </w:rPr>
        <w:t>כפי ש</w:t>
      </w:r>
      <w:r w:rsidRPr="006C61AF">
        <w:rPr>
          <w:rFonts w:cs="David"/>
          <w:rtl/>
        </w:rPr>
        <w:t xml:space="preserve">מתגבשות. </w:t>
      </w:r>
      <w:r w:rsidRPr="006C61AF">
        <w:rPr>
          <w:rFonts w:cs="David" w:hint="cs"/>
          <w:rtl/>
        </w:rPr>
        <w:t xml:space="preserve">אנחנו עובדים על התקנות האלה כבר זמן ארוך, עוד הרבה </w:t>
      </w:r>
      <w:bookmarkStart w:id="278" w:name="_ETM_Q1_2989577"/>
      <w:bookmarkEnd w:id="278"/>
      <w:r w:rsidRPr="006C61AF">
        <w:rPr>
          <w:rFonts w:cs="David" w:hint="cs"/>
          <w:rtl/>
        </w:rPr>
        <w:t>לפני שהצעת החוק הזאת הוכנה, ו</w:t>
      </w:r>
      <w:r w:rsidRPr="006C61AF">
        <w:rPr>
          <w:rFonts w:cs="David"/>
          <w:rtl/>
        </w:rPr>
        <w:t xml:space="preserve">מאז שהוכנה אנחנו ממשיכים לעבוד עליהן. </w:t>
      </w:r>
      <w:r w:rsidRPr="006C61AF">
        <w:rPr>
          <w:rFonts w:cs="David" w:hint="cs"/>
          <w:rtl/>
        </w:rPr>
        <w:t xml:space="preserve">אנחנו רוצים שבשלב הדיונים בחוק תדעו גם מה אנחנו מתכננים ברמת התקנות. </w:t>
      </w:r>
      <w:r w:rsidRPr="006C61AF">
        <w:rPr>
          <w:rFonts w:cs="David"/>
          <w:rtl/>
        </w:rPr>
        <w:tab/>
      </w:r>
    </w:p>
    <w:p w14:paraId="26A15632" w14:textId="77777777" w:rsidR="006D0501" w:rsidRPr="006C61AF" w:rsidRDefault="006D0501" w:rsidP="006D0501">
      <w:pPr>
        <w:bidi/>
        <w:rPr>
          <w:rFonts w:cs="David"/>
          <w:rtl/>
        </w:rPr>
      </w:pPr>
    </w:p>
    <w:p w14:paraId="16747676" w14:textId="77777777" w:rsidR="006D0501" w:rsidRPr="006C61AF" w:rsidRDefault="006D0501" w:rsidP="006D0501">
      <w:pPr>
        <w:bidi/>
        <w:rPr>
          <w:rFonts w:cs="David"/>
          <w:u w:val="single"/>
          <w:rtl/>
        </w:rPr>
      </w:pPr>
      <w:r w:rsidRPr="006C61AF">
        <w:rPr>
          <w:rFonts w:cs="David"/>
          <w:u w:val="single"/>
          <w:rtl/>
        </w:rPr>
        <w:t>היו"ר יריב לוין:</w:t>
      </w:r>
    </w:p>
    <w:p w14:paraId="0CF14C7C" w14:textId="77777777" w:rsidR="006D0501" w:rsidRPr="006C61AF" w:rsidRDefault="006D0501" w:rsidP="006D0501">
      <w:pPr>
        <w:bidi/>
        <w:rPr>
          <w:rFonts w:cs="David"/>
          <w:u w:val="single"/>
          <w:rtl/>
        </w:rPr>
      </w:pPr>
    </w:p>
    <w:p w14:paraId="200FECB1" w14:textId="77777777" w:rsidR="006D0501" w:rsidRPr="006C61AF" w:rsidRDefault="006D0501" w:rsidP="006D0501">
      <w:pPr>
        <w:bidi/>
        <w:ind w:firstLine="720"/>
        <w:rPr>
          <w:rFonts w:cs="David" w:hint="cs"/>
          <w:rtl/>
        </w:rPr>
      </w:pPr>
      <w:r w:rsidRPr="006C61AF">
        <w:rPr>
          <w:rFonts w:cs="David" w:hint="cs"/>
          <w:rtl/>
        </w:rPr>
        <w:t xml:space="preserve">אין בעיה. </w:t>
      </w:r>
      <w:bookmarkStart w:id="279" w:name="_ETM_Q1_3000459"/>
      <w:bookmarkEnd w:id="279"/>
      <w:r w:rsidRPr="006C61AF">
        <w:rPr>
          <w:rFonts w:cs="David" w:hint="cs"/>
          <w:rtl/>
        </w:rPr>
        <w:t xml:space="preserve">אבל אני אומר לכם שמעבר לעניין הזה אתם תהיו </w:t>
      </w:r>
      <w:bookmarkStart w:id="280" w:name="_ETM_Q1_3008649"/>
      <w:bookmarkEnd w:id="280"/>
      <w:r w:rsidRPr="006C61AF">
        <w:rPr>
          <w:rFonts w:cs="David" w:hint="cs"/>
          <w:rtl/>
        </w:rPr>
        <w:t>מוכרחים להציע לנו קווים מנחים עקרוניים שיבואו לידי ביטוי גם בחוק עצמו. זה יהיה ל</w:t>
      </w:r>
      <w:r w:rsidRPr="006C61AF">
        <w:rPr>
          <w:rFonts w:cs="David"/>
          <w:rtl/>
        </w:rPr>
        <w:t>א נכון –</w:t>
      </w:r>
      <w:r w:rsidRPr="006C61AF">
        <w:rPr>
          <w:rFonts w:cs="David" w:hint="cs"/>
          <w:rtl/>
        </w:rPr>
        <w:t xml:space="preserve"> ותתקן אותי אתי אם אני טועה </w:t>
      </w:r>
      <w:r w:rsidRPr="006C61AF">
        <w:rPr>
          <w:rFonts w:cs="David"/>
          <w:rtl/>
        </w:rPr>
        <w:t>–</w:t>
      </w:r>
      <w:r w:rsidRPr="006C61AF">
        <w:rPr>
          <w:rFonts w:cs="David" w:hint="cs"/>
          <w:rtl/>
        </w:rPr>
        <w:t xml:space="preserve"> </w:t>
      </w:r>
      <w:r w:rsidRPr="006C61AF">
        <w:rPr>
          <w:rFonts w:cs="David"/>
          <w:rtl/>
        </w:rPr>
        <w:t>להעביר חוק ש</w:t>
      </w:r>
      <w:r w:rsidRPr="006C61AF">
        <w:rPr>
          <w:rFonts w:cs="David" w:hint="cs"/>
          <w:rtl/>
        </w:rPr>
        <w:t xml:space="preserve">בו תיכתב אמירה כללית שסוגיית </w:t>
      </w:r>
      <w:bookmarkStart w:id="281" w:name="_ETM_Q1_3024668"/>
      <w:bookmarkEnd w:id="281"/>
      <w:r w:rsidRPr="006C61AF">
        <w:rPr>
          <w:rFonts w:cs="David" w:hint="cs"/>
          <w:rtl/>
        </w:rPr>
        <w:t xml:space="preserve">הפרטיות תוסדר בתקנות בלי שום קווים מנחים, שפה הם אפילו </w:t>
      </w:r>
      <w:bookmarkStart w:id="282" w:name="_ETM_Q1_3027706"/>
      <w:bookmarkEnd w:id="282"/>
      <w:r w:rsidRPr="006C61AF">
        <w:rPr>
          <w:rFonts w:cs="David" w:hint="cs"/>
          <w:rtl/>
        </w:rPr>
        <w:t xml:space="preserve">לא לגמרי כלליים, הם אפילו, הייתי אומר, צעד אחד מעבר </w:t>
      </w:r>
      <w:bookmarkStart w:id="283" w:name="_ETM_Q1_3033832"/>
      <w:bookmarkEnd w:id="283"/>
      <w:r w:rsidRPr="006C61AF">
        <w:rPr>
          <w:rFonts w:cs="David" w:hint="cs"/>
          <w:rtl/>
        </w:rPr>
        <w:t xml:space="preserve">לכלליים לגמרי. אם אתם ממילא </w:t>
      </w:r>
      <w:r w:rsidRPr="006C61AF">
        <w:rPr>
          <w:rFonts w:cs="David"/>
          <w:rtl/>
        </w:rPr>
        <w:t>עושים את העבודה הזאת תעשו אותה בצורה כזאת ש</w:t>
      </w:r>
      <w:r w:rsidRPr="006C61AF">
        <w:rPr>
          <w:rFonts w:cs="David" w:hint="cs"/>
          <w:rtl/>
        </w:rPr>
        <w:t>תבואו אלינו עם הצעה ש</w:t>
      </w:r>
      <w:r w:rsidRPr="006C61AF">
        <w:rPr>
          <w:rFonts w:cs="David"/>
          <w:rtl/>
        </w:rPr>
        <w:t>מבטאת את</w:t>
      </w:r>
      <w:r w:rsidRPr="006C61AF">
        <w:rPr>
          <w:rFonts w:cs="David" w:hint="cs"/>
          <w:rtl/>
        </w:rPr>
        <w:t xml:space="preserve"> זה </w:t>
      </w:r>
      <w:r w:rsidRPr="006C61AF">
        <w:rPr>
          <w:rFonts w:cs="David"/>
          <w:rtl/>
        </w:rPr>
        <w:t xml:space="preserve">פנימה. </w:t>
      </w:r>
      <w:r w:rsidRPr="006C61AF">
        <w:rPr>
          <w:rFonts w:cs="David" w:hint="cs"/>
          <w:rtl/>
        </w:rPr>
        <w:t xml:space="preserve">כי המטרה היא לנסות לצמצם פערים כי אנחנו </w:t>
      </w:r>
      <w:r w:rsidRPr="006C61AF">
        <w:rPr>
          <w:rFonts w:cs="David"/>
          <w:rtl/>
        </w:rPr>
        <w:t xml:space="preserve">אחר כך נוכל לפתוח חמישה דיונים </w:t>
      </w:r>
      <w:r w:rsidRPr="006C61AF">
        <w:rPr>
          <w:rFonts w:cs="David" w:hint="cs"/>
          <w:rtl/>
        </w:rPr>
        <w:t>סביב ה</w:t>
      </w:r>
      <w:r w:rsidRPr="006C61AF">
        <w:rPr>
          <w:rFonts w:cs="David"/>
          <w:rtl/>
        </w:rPr>
        <w:t xml:space="preserve">עניין הזה. </w:t>
      </w:r>
      <w:r w:rsidRPr="006C61AF">
        <w:rPr>
          <w:rFonts w:cs="David" w:hint="cs"/>
          <w:rtl/>
        </w:rPr>
        <w:t xml:space="preserve">עדיף שתבואו עם איזשהו קו, תסגרו את זה ביניכם, תעבירו </w:t>
      </w:r>
      <w:bookmarkStart w:id="284" w:name="_ETM_Q1_3062472"/>
      <w:bookmarkEnd w:id="284"/>
      <w:r w:rsidRPr="006C61AF">
        <w:rPr>
          <w:rFonts w:cs="David" w:hint="cs"/>
          <w:rtl/>
        </w:rPr>
        <w:t xml:space="preserve">את זה כדי שהמועצה תיתן את ההתייחסות שלה לעניין. זה </w:t>
      </w:r>
      <w:bookmarkStart w:id="285" w:name="_ETM_Q1_3069706"/>
      <w:bookmarkEnd w:id="285"/>
      <w:r w:rsidRPr="006C61AF">
        <w:rPr>
          <w:rFonts w:cs="David" w:hint="cs"/>
          <w:rtl/>
        </w:rPr>
        <w:t>יהיה יותר נכון, אחרת התהליך ייתקע.</w:t>
      </w:r>
    </w:p>
    <w:p w14:paraId="1DF80C42" w14:textId="77777777" w:rsidR="006D0501" w:rsidRPr="006C61AF" w:rsidRDefault="006D0501" w:rsidP="006D0501">
      <w:pPr>
        <w:bidi/>
        <w:rPr>
          <w:rFonts w:cs="David"/>
          <w:rtl/>
        </w:rPr>
      </w:pPr>
    </w:p>
    <w:p w14:paraId="4FFAFE2B" w14:textId="77777777" w:rsidR="006D0501" w:rsidRPr="006C61AF" w:rsidRDefault="006D0501" w:rsidP="006D0501">
      <w:pPr>
        <w:bidi/>
        <w:rPr>
          <w:rFonts w:cs="David"/>
          <w:rtl/>
        </w:rPr>
      </w:pPr>
      <w:r w:rsidRPr="006C61AF">
        <w:rPr>
          <w:rFonts w:cs="David"/>
          <w:u w:val="single"/>
          <w:rtl/>
        </w:rPr>
        <w:t>שלמה כץ:</w:t>
      </w:r>
    </w:p>
    <w:p w14:paraId="6AF58851" w14:textId="77777777" w:rsidR="006D0501" w:rsidRPr="006C61AF" w:rsidRDefault="006D0501" w:rsidP="006D0501">
      <w:pPr>
        <w:bidi/>
        <w:rPr>
          <w:rFonts w:cs="David"/>
          <w:rtl/>
        </w:rPr>
      </w:pPr>
      <w:r w:rsidRPr="006C61AF">
        <w:rPr>
          <w:rFonts w:cs="David"/>
          <w:rtl/>
        </w:rPr>
        <w:tab/>
      </w:r>
    </w:p>
    <w:p w14:paraId="687B7D51" w14:textId="77777777" w:rsidR="006D0501" w:rsidRPr="006C61AF" w:rsidRDefault="006D0501" w:rsidP="006D0501">
      <w:pPr>
        <w:bidi/>
        <w:ind w:firstLine="720"/>
        <w:rPr>
          <w:rFonts w:cs="David" w:hint="cs"/>
          <w:rtl/>
        </w:rPr>
      </w:pPr>
      <w:r w:rsidRPr="006C61AF">
        <w:rPr>
          <w:rFonts w:cs="David"/>
          <w:rtl/>
        </w:rPr>
        <w:t xml:space="preserve">זה בדיוק התהליך שאנחנו מנסים לעשות. </w:t>
      </w:r>
      <w:r w:rsidRPr="006C61AF">
        <w:rPr>
          <w:rFonts w:cs="David" w:hint="cs"/>
          <w:rtl/>
        </w:rPr>
        <w:t>אנחנו נציג די מהר את התקנות האלה, הם בעבודה די מתקדמת אצלנו, ו</w:t>
      </w:r>
      <w:r w:rsidRPr="006C61AF">
        <w:rPr>
          <w:rFonts w:cs="David"/>
          <w:rtl/>
        </w:rPr>
        <w:t xml:space="preserve">כשתראו את ההסדרים בתקנות </w:t>
      </w:r>
      <w:r w:rsidRPr="006C61AF">
        <w:rPr>
          <w:rFonts w:cs="David" w:hint="cs"/>
          <w:rtl/>
        </w:rPr>
        <w:t>אני מניח ש</w:t>
      </w:r>
      <w:r w:rsidRPr="006C61AF">
        <w:rPr>
          <w:rFonts w:cs="David"/>
          <w:rtl/>
        </w:rPr>
        <w:t xml:space="preserve">יהיה יותר נוח להחליט מה </w:t>
      </w:r>
      <w:r w:rsidRPr="006C61AF">
        <w:rPr>
          <w:rFonts w:cs="David" w:hint="cs"/>
          <w:rtl/>
        </w:rPr>
        <w:t xml:space="preserve">מהם </w:t>
      </w:r>
      <w:r w:rsidRPr="006C61AF">
        <w:rPr>
          <w:rFonts w:cs="David"/>
          <w:rtl/>
        </w:rPr>
        <w:t>צריך להעביר לחקיקה</w:t>
      </w:r>
      <w:r w:rsidRPr="006C61AF">
        <w:rPr>
          <w:rFonts w:cs="David" w:hint="cs"/>
          <w:rtl/>
        </w:rPr>
        <w:t xml:space="preserve">, מה מהם צריך להשאיר בתקנות, ואיך עושים את כל התמונה כולה. ברור לנו שאי </w:t>
      </w:r>
      <w:r w:rsidRPr="006C61AF">
        <w:rPr>
          <w:rFonts w:cs="David"/>
          <w:rtl/>
        </w:rPr>
        <w:t xml:space="preserve">אפשר לראות את התמונה </w:t>
      </w:r>
      <w:r w:rsidRPr="006C61AF">
        <w:rPr>
          <w:rFonts w:cs="David" w:hint="cs"/>
          <w:rtl/>
        </w:rPr>
        <w:t xml:space="preserve">כולה </w:t>
      </w:r>
      <w:r w:rsidRPr="006C61AF">
        <w:rPr>
          <w:rFonts w:cs="David"/>
          <w:rtl/>
        </w:rPr>
        <w:t xml:space="preserve">רק </w:t>
      </w:r>
      <w:r w:rsidRPr="006C61AF">
        <w:rPr>
          <w:rFonts w:cs="David" w:hint="cs"/>
          <w:rtl/>
        </w:rPr>
        <w:t xml:space="preserve">דרך </w:t>
      </w:r>
      <w:r w:rsidRPr="006C61AF">
        <w:rPr>
          <w:rFonts w:cs="David"/>
          <w:rtl/>
        </w:rPr>
        <w:t>החוק</w:t>
      </w:r>
      <w:r w:rsidRPr="006C61AF">
        <w:rPr>
          <w:rFonts w:cs="David" w:hint="cs"/>
          <w:rtl/>
        </w:rPr>
        <w:t xml:space="preserve">, זה ברור גם לנו. החוק הזה בעצם לא </w:t>
      </w:r>
      <w:r w:rsidRPr="006C61AF">
        <w:rPr>
          <w:rFonts w:cs="David"/>
          <w:rtl/>
        </w:rPr>
        <w:t>מועיל לנו מאוד. ליבת העבודה תהיה בתקנות, אין ספק בזה</w:t>
      </w:r>
      <w:r w:rsidRPr="006C61AF">
        <w:rPr>
          <w:rFonts w:cs="David" w:hint="cs"/>
          <w:rtl/>
        </w:rPr>
        <w:t xml:space="preserve">. אנחנו </w:t>
      </w:r>
      <w:bookmarkStart w:id="286" w:name="_ETM_Q1_3113273"/>
      <w:bookmarkEnd w:id="286"/>
      <w:r w:rsidRPr="006C61AF">
        <w:rPr>
          <w:rFonts w:cs="David" w:hint="cs"/>
          <w:rtl/>
        </w:rPr>
        <w:t xml:space="preserve">רוצים לעסוק בזה במקביל לחקיקה. </w:t>
      </w:r>
    </w:p>
    <w:p w14:paraId="648369DC" w14:textId="77777777" w:rsidR="006D0501" w:rsidRPr="006C61AF" w:rsidRDefault="006D0501" w:rsidP="006D0501">
      <w:pPr>
        <w:bidi/>
        <w:rPr>
          <w:rFonts w:cs="David"/>
          <w:rtl/>
        </w:rPr>
      </w:pPr>
    </w:p>
    <w:p w14:paraId="20810A2B" w14:textId="77777777" w:rsidR="006D0501" w:rsidRPr="006C61AF" w:rsidRDefault="006D0501" w:rsidP="006D0501">
      <w:pPr>
        <w:bidi/>
        <w:rPr>
          <w:rFonts w:cs="David"/>
          <w:u w:val="single"/>
          <w:rtl/>
        </w:rPr>
      </w:pPr>
      <w:r w:rsidRPr="006C61AF">
        <w:rPr>
          <w:rFonts w:cs="David"/>
          <w:u w:val="single"/>
          <w:rtl/>
        </w:rPr>
        <w:t>היו"ר יריב לוין:</w:t>
      </w:r>
    </w:p>
    <w:p w14:paraId="116FE705" w14:textId="77777777" w:rsidR="006D0501" w:rsidRPr="006C61AF" w:rsidRDefault="006D0501" w:rsidP="006D0501">
      <w:pPr>
        <w:bidi/>
        <w:rPr>
          <w:rFonts w:cs="David"/>
          <w:u w:val="single"/>
          <w:rtl/>
        </w:rPr>
      </w:pPr>
    </w:p>
    <w:p w14:paraId="0CFE64AA" w14:textId="77777777" w:rsidR="006D0501" w:rsidRPr="006C61AF" w:rsidRDefault="006D0501" w:rsidP="006D0501">
      <w:pPr>
        <w:bidi/>
        <w:ind w:firstLine="720"/>
        <w:rPr>
          <w:rFonts w:cs="David" w:hint="cs"/>
          <w:rtl/>
        </w:rPr>
      </w:pPr>
      <w:r w:rsidRPr="006C61AF">
        <w:rPr>
          <w:rFonts w:cs="David" w:hint="cs"/>
          <w:rtl/>
        </w:rPr>
        <w:t xml:space="preserve">תודה. </w:t>
      </w:r>
      <w:r w:rsidRPr="006C61AF">
        <w:rPr>
          <w:rFonts w:cs="David"/>
          <w:rtl/>
        </w:rPr>
        <w:t>עורך הדין אשכנזי</w:t>
      </w:r>
      <w:r w:rsidRPr="006C61AF">
        <w:rPr>
          <w:rFonts w:cs="David" w:hint="cs"/>
          <w:rtl/>
        </w:rPr>
        <w:t xml:space="preserve"> מהרשות למשפט </w:t>
      </w:r>
      <w:bookmarkStart w:id="287" w:name="_ETM_Q1_3125781"/>
      <w:bookmarkEnd w:id="287"/>
      <w:r w:rsidRPr="006C61AF">
        <w:rPr>
          <w:rFonts w:cs="David" w:hint="cs"/>
          <w:rtl/>
        </w:rPr>
        <w:t>ולטכנולוגיה, האם יש לך התייחסות נוספת לנקודה הזאת?</w:t>
      </w:r>
    </w:p>
    <w:p w14:paraId="166889EE" w14:textId="77777777" w:rsidR="006D0501" w:rsidRPr="006C61AF" w:rsidRDefault="006D0501" w:rsidP="006D0501">
      <w:pPr>
        <w:bidi/>
        <w:rPr>
          <w:rFonts w:cs="David"/>
          <w:rtl/>
        </w:rPr>
      </w:pPr>
    </w:p>
    <w:p w14:paraId="43801D78" w14:textId="77777777" w:rsidR="006D0501" w:rsidRPr="006C61AF" w:rsidRDefault="006D0501" w:rsidP="006D0501">
      <w:pPr>
        <w:bidi/>
        <w:rPr>
          <w:rFonts w:cs="David"/>
          <w:u w:val="single"/>
          <w:rtl/>
        </w:rPr>
      </w:pPr>
      <w:r w:rsidRPr="006C61AF">
        <w:rPr>
          <w:rFonts w:cs="David"/>
          <w:u w:val="single"/>
          <w:rtl/>
        </w:rPr>
        <w:t>עמית אשכנזי:</w:t>
      </w:r>
    </w:p>
    <w:p w14:paraId="24F74C4D" w14:textId="77777777" w:rsidR="006D0501" w:rsidRPr="006C61AF" w:rsidRDefault="006D0501" w:rsidP="006D0501">
      <w:pPr>
        <w:bidi/>
        <w:rPr>
          <w:rFonts w:cs="David"/>
          <w:rtl/>
        </w:rPr>
      </w:pPr>
    </w:p>
    <w:p w14:paraId="3E36F94B" w14:textId="77777777" w:rsidR="006D0501" w:rsidRPr="006C61AF" w:rsidRDefault="006D0501" w:rsidP="006D0501">
      <w:pPr>
        <w:bidi/>
        <w:ind w:firstLine="720"/>
        <w:rPr>
          <w:rFonts w:cs="David" w:hint="cs"/>
          <w:rtl/>
        </w:rPr>
      </w:pPr>
      <w:bookmarkStart w:id="288" w:name="_ETM_Q1_3130459"/>
      <w:bookmarkEnd w:id="288"/>
      <w:r w:rsidRPr="006C61AF">
        <w:rPr>
          <w:rFonts w:cs="David" w:hint="cs"/>
          <w:rtl/>
        </w:rPr>
        <w:t xml:space="preserve">תודה. </w:t>
      </w:r>
      <w:r w:rsidRPr="006C61AF">
        <w:rPr>
          <w:rFonts w:cs="David"/>
          <w:rtl/>
        </w:rPr>
        <w:t>הרשות למשפט וטכנולוגיה מאחסנת</w:t>
      </w:r>
      <w:r w:rsidRPr="006C61AF">
        <w:rPr>
          <w:rFonts w:cs="David" w:hint="cs"/>
          <w:rtl/>
        </w:rPr>
        <w:t xml:space="preserve"> בתוכה את רשם מאגרי מידע לפי פרק ב' לחוק הגנת הפרטיות</w:t>
      </w:r>
      <w:bookmarkStart w:id="289" w:name="_ETM_Q1_3138891"/>
      <w:bookmarkEnd w:id="289"/>
      <w:r w:rsidRPr="006C61AF">
        <w:rPr>
          <w:rFonts w:cs="David" w:hint="cs"/>
          <w:rtl/>
        </w:rPr>
        <w:t>. הוא הרגולטור של הפרטיות במידע ממוחשב. אנחנו</w:t>
      </w:r>
      <w:r w:rsidRPr="006C61AF">
        <w:rPr>
          <w:rFonts w:cs="David"/>
          <w:rtl/>
        </w:rPr>
        <w:t xml:space="preserve"> הסתכלנו על התופעה שנקראת </w:t>
      </w:r>
      <w:r w:rsidRPr="006C61AF">
        <w:rPr>
          <w:rFonts w:cs="David" w:hint="cs"/>
          <w:rtl/>
        </w:rPr>
        <w:t>"</w:t>
      </w:r>
      <w:r w:rsidRPr="006C61AF">
        <w:rPr>
          <w:rFonts w:cs="David"/>
          <w:rtl/>
        </w:rPr>
        <w:t>כרטיס חכם</w:t>
      </w:r>
      <w:r w:rsidRPr="006C61AF">
        <w:rPr>
          <w:rFonts w:cs="David" w:hint="cs"/>
          <w:rtl/>
        </w:rPr>
        <w:t>"</w:t>
      </w:r>
      <w:r w:rsidRPr="006C61AF">
        <w:rPr>
          <w:rFonts w:cs="David"/>
          <w:rtl/>
        </w:rPr>
        <w:t xml:space="preserve"> בתחבורה הציבורית</w:t>
      </w:r>
      <w:bookmarkStart w:id="290" w:name="_ETM_Q1_3141555"/>
      <w:bookmarkEnd w:id="290"/>
      <w:r w:rsidRPr="006C61AF">
        <w:rPr>
          <w:rFonts w:cs="David" w:hint="cs"/>
          <w:rtl/>
        </w:rPr>
        <w:t xml:space="preserve"> ככל </w:t>
      </w:r>
      <w:bookmarkStart w:id="291" w:name="_ETM_Q1_3145368"/>
      <w:bookmarkEnd w:id="291"/>
      <w:r w:rsidRPr="006C61AF">
        <w:rPr>
          <w:rFonts w:cs="David" w:hint="cs"/>
          <w:rtl/>
        </w:rPr>
        <w:t xml:space="preserve">שהוא הלך ונכנס לשימוש של האזרחים. אנחנו יודעים איזו אוכלוסייה </w:t>
      </w:r>
      <w:bookmarkStart w:id="292" w:name="_ETM_Q1_3151049"/>
      <w:bookmarkEnd w:id="292"/>
      <w:r w:rsidRPr="006C61AF">
        <w:rPr>
          <w:rFonts w:cs="David" w:hint="cs"/>
          <w:rtl/>
        </w:rPr>
        <w:t xml:space="preserve">בעיקר </w:t>
      </w:r>
      <w:r w:rsidRPr="006C61AF">
        <w:rPr>
          <w:rFonts w:cs="David"/>
          <w:rtl/>
        </w:rPr>
        <w:t>–</w:t>
      </w:r>
      <w:r w:rsidRPr="006C61AF">
        <w:rPr>
          <w:rFonts w:cs="David" w:hint="cs"/>
          <w:rtl/>
        </w:rPr>
        <w:t xml:space="preserve"> אני מקווה שזה ישתנה </w:t>
      </w:r>
      <w:r w:rsidRPr="006C61AF">
        <w:rPr>
          <w:rFonts w:cs="David"/>
          <w:rtl/>
        </w:rPr>
        <w:t>–</w:t>
      </w:r>
      <w:r w:rsidRPr="006C61AF">
        <w:rPr>
          <w:rFonts w:cs="David" w:hint="cs"/>
          <w:rtl/>
        </w:rPr>
        <w:t xml:space="preserve"> משתמשת בכרטיסים חכמים.</w:t>
      </w:r>
      <w:r w:rsidRPr="006C61AF">
        <w:rPr>
          <w:rFonts w:cs="David"/>
          <w:rtl/>
        </w:rPr>
        <w:t xml:space="preserve"> מאוד התעניינו לדעת איך זה עובד. הכרטיס החכם הוא לא הכרטיס מנייר שיושב בכיס</w:t>
      </w:r>
      <w:r w:rsidRPr="006C61AF">
        <w:rPr>
          <w:rFonts w:cs="David" w:hint="cs"/>
          <w:rtl/>
        </w:rPr>
        <w:t>,</w:t>
      </w:r>
      <w:r w:rsidRPr="006C61AF">
        <w:rPr>
          <w:rFonts w:cs="David"/>
          <w:rtl/>
        </w:rPr>
        <w:t xml:space="preserve"> אלא </w:t>
      </w:r>
      <w:r w:rsidRPr="006C61AF">
        <w:rPr>
          <w:rFonts w:cs="David" w:hint="cs"/>
          <w:rtl/>
        </w:rPr>
        <w:t xml:space="preserve">הוא </w:t>
      </w:r>
      <w:r w:rsidRPr="006C61AF">
        <w:rPr>
          <w:rFonts w:cs="David"/>
          <w:rtl/>
        </w:rPr>
        <w:t>עושה עוד כ</w:t>
      </w:r>
      <w:r w:rsidRPr="006C61AF">
        <w:rPr>
          <w:rFonts w:cs="David" w:hint="cs"/>
          <w:rtl/>
        </w:rPr>
        <w:t xml:space="preserve">ל מיני דברים, הוא מחזיק מידע, והוא מאפשר </w:t>
      </w:r>
      <w:bookmarkStart w:id="293" w:name="_ETM_Q1_3165450"/>
      <w:bookmarkEnd w:id="293"/>
      <w:r w:rsidRPr="006C61AF">
        <w:rPr>
          <w:rFonts w:cs="David" w:hint="cs"/>
          <w:rtl/>
        </w:rPr>
        <w:t xml:space="preserve">מעקב. אני אקדים את המאוחר ואומר שקראנו בעיתונות </w:t>
      </w:r>
      <w:bookmarkStart w:id="294" w:name="_ETM_Q1_3170481"/>
      <w:bookmarkEnd w:id="294"/>
      <w:r w:rsidRPr="006C61AF">
        <w:rPr>
          <w:rFonts w:cs="David" w:hint="cs"/>
          <w:rtl/>
        </w:rPr>
        <w:t xml:space="preserve">לפני שבועיים שהמשטרה השתמשה בכרטיס החכם כדי לאתר חוסות שברחו ממוסד לחולי </w:t>
      </w:r>
      <w:bookmarkStart w:id="295" w:name="_ETM_Q1_3177204"/>
      <w:bookmarkEnd w:id="295"/>
      <w:r w:rsidRPr="006C61AF">
        <w:rPr>
          <w:rFonts w:cs="David" w:hint="cs"/>
          <w:rtl/>
        </w:rPr>
        <w:t xml:space="preserve">נפש. זאת אומרת לא מדובר בחשש תיאורטי אלא מדובר בנתונים </w:t>
      </w:r>
      <w:bookmarkStart w:id="296" w:name="_ETM_Q1_3181915"/>
      <w:bookmarkEnd w:id="296"/>
      <w:r w:rsidRPr="006C61AF">
        <w:rPr>
          <w:rFonts w:cs="David" w:hint="cs"/>
          <w:rtl/>
        </w:rPr>
        <w:t xml:space="preserve">שנאספים. הדבר הזה קורה כרגע, בזמן שאנחנו מדברים. </w:t>
      </w:r>
      <w:bookmarkStart w:id="297" w:name="_ETM_Q1_3179023"/>
      <w:bookmarkEnd w:id="297"/>
      <w:r w:rsidRPr="006C61AF">
        <w:rPr>
          <w:rFonts w:cs="David" w:hint="cs"/>
          <w:rtl/>
        </w:rPr>
        <w:t xml:space="preserve">הנושא </w:t>
      </w:r>
      <w:r w:rsidRPr="006C61AF">
        <w:rPr>
          <w:rFonts w:cs="David"/>
          <w:rtl/>
        </w:rPr>
        <w:t>הזה נבדק על</w:t>
      </w:r>
      <w:r w:rsidRPr="006C61AF">
        <w:rPr>
          <w:rFonts w:cs="David" w:hint="cs"/>
          <w:rtl/>
        </w:rPr>
        <w:t>-</w:t>
      </w:r>
      <w:r w:rsidRPr="006C61AF">
        <w:rPr>
          <w:rFonts w:cs="David"/>
          <w:rtl/>
        </w:rPr>
        <w:t xml:space="preserve">ידינו מול </w:t>
      </w:r>
      <w:r w:rsidRPr="006C61AF">
        <w:rPr>
          <w:rFonts w:cs="David" w:hint="cs"/>
          <w:rtl/>
        </w:rPr>
        <w:t xml:space="preserve">חברות </w:t>
      </w:r>
      <w:r w:rsidRPr="006C61AF">
        <w:rPr>
          <w:rFonts w:cs="David"/>
          <w:rtl/>
        </w:rPr>
        <w:t>התחבורה הציבורית</w:t>
      </w:r>
      <w:r w:rsidRPr="006C61AF">
        <w:rPr>
          <w:rFonts w:cs="David" w:hint="cs"/>
          <w:rtl/>
        </w:rPr>
        <w:t xml:space="preserve"> במהלך שנת 2010. בדקנו את ההסדרה. אני כמובן לא רוצה </w:t>
      </w:r>
      <w:r w:rsidRPr="006C61AF">
        <w:rPr>
          <w:rFonts w:cs="David"/>
          <w:rtl/>
        </w:rPr>
        <w:t xml:space="preserve">להיכנס לדיונים </w:t>
      </w:r>
      <w:r w:rsidRPr="006C61AF">
        <w:rPr>
          <w:rFonts w:cs="David" w:hint="cs"/>
          <w:rtl/>
        </w:rPr>
        <w:t>משפטיים עם חברים מאגף תקציבים במשרד המשפטים,</w:t>
      </w:r>
      <w:r w:rsidRPr="006C61AF">
        <w:rPr>
          <w:rFonts w:cs="David"/>
          <w:rtl/>
        </w:rPr>
        <w:t xml:space="preserve"> אבל </w:t>
      </w:r>
      <w:r w:rsidRPr="006C61AF">
        <w:rPr>
          <w:rFonts w:cs="David" w:hint="cs"/>
          <w:rtl/>
        </w:rPr>
        <w:t xml:space="preserve">בעיניי </w:t>
      </w:r>
      <w:bookmarkStart w:id="298" w:name="_ETM_Q1_3197778"/>
      <w:bookmarkEnd w:id="298"/>
      <w:r w:rsidRPr="006C61AF">
        <w:rPr>
          <w:rFonts w:cs="David"/>
          <w:rtl/>
        </w:rPr>
        <w:t>כשהממשלה פועלת</w:t>
      </w:r>
      <w:r w:rsidRPr="006C61AF">
        <w:rPr>
          <w:rFonts w:cs="David" w:hint="cs"/>
          <w:rtl/>
        </w:rPr>
        <w:t xml:space="preserve"> היא תמיד פועלת בהקשרים האלה כרגולטור במשפט הציבורי, וזה לא משנה אם זה במסגרת חוק או חוזים. אבל אני סוגר את הסוגריים האלה.</w:t>
      </w:r>
    </w:p>
    <w:p w14:paraId="5E068B7C" w14:textId="77777777" w:rsidR="006D0501" w:rsidRPr="006C61AF" w:rsidRDefault="006D0501" w:rsidP="006D0501">
      <w:pPr>
        <w:bidi/>
        <w:rPr>
          <w:rFonts w:cs="David" w:hint="cs"/>
          <w:rtl/>
        </w:rPr>
      </w:pPr>
      <w:bookmarkStart w:id="299" w:name="_ETM_Q1_3201997"/>
      <w:bookmarkStart w:id="300" w:name="_ETM_Q1_3202121"/>
      <w:bookmarkEnd w:id="299"/>
      <w:bookmarkEnd w:id="300"/>
    </w:p>
    <w:p w14:paraId="3C21FAB3" w14:textId="77777777" w:rsidR="006D0501" w:rsidRPr="006C61AF" w:rsidRDefault="006D0501" w:rsidP="006D0501">
      <w:pPr>
        <w:bidi/>
        <w:ind w:firstLine="720"/>
        <w:rPr>
          <w:rFonts w:cs="David" w:hint="cs"/>
          <w:rtl/>
        </w:rPr>
      </w:pPr>
      <w:r w:rsidRPr="006C61AF">
        <w:rPr>
          <w:rFonts w:cs="David"/>
          <w:rtl/>
        </w:rPr>
        <w:t xml:space="preserve"> לכן מאוד התעניינו לדעת מה משרד התחבורה כרגולטור</w:t>
      </w:r>
      <w:r w:rsidRPr="006C61AF">
        <w:rPr>
          <w:rFonts w:cs="David" w:hint="cs"/>
          <w:rtl/>
        </w:rPr>
        <w:t xml:space="preserve"> שברור לנו שהפגיעה בפרטיות היא לא המטרה שלו </w:t>
      </w:r>
      <w:r w:rsidRPr="006C61AF">
        <w:rPr>
          <w:rFonts w:cs="David"/>
          <w:rtl/>
        </w:rPr>
        <w:t>–</w:t>
      </w:r>
      <w:r w:rsidRPr="006C61AF">
        <w:rPr>
          <w:rFonts w:cs="David" w:hint="cs"/>
          <w:rtl/>
        </w:rPr>
        <w:t xml:space="preserve"> </w:t>
      </w:r>
      <w:r w:rsidRPr="006C61AF">
        <w:rPr>
          <w:rFonts w:cs="David"/>
          <w:rtl/>
        </w:rPr>
        <w:t>יש לו מטרות מדיניות מאוד חשובות ב</w:t>
      </w:r>
      <w:r w:rsidRPr="006C61AF">
        <w:rPr>
          <w:rFonts w:cs="David" w:hint="cs"/>
          <w:rtl/>
        </w:rPr>
        <w:t>נושא</w:t>
      </w:r>
      <w:r w:rsidRPr="006C61AF">
        <w:rPr>
          <w:rFonts w:cs="David"/>
          <w:rtl/>
        </w:rPr>
        <w:t xml:space="preserve"> הזה</w:t>
      </w:r>
      <w:r w:rsidRPr="006C61AF">
        <w:rPr>
          <w:rFonts w:cs="David" w:hint="cs"/>
          <w:rtl/>
        </w:rPr>
        <w:t xml:space="preserve"> </w:t>
      </w:r>
      <w:r w:rsidRPr="006C61AF">
        <w:rPr>
          <w:rFonts w:cs="David"/>
          <w:rtl/>
        </w:rPr>
        <w:t>–</w:t>
      </w:r>
      <w:r w:rsidRPr="006C61AF">
        <w:rPr>
          <w:rFonts w:cs="David" w:hint="cs"/>
          <w:rtl/>
        </w:rPr>
        <w:t xml:space="preserve"> מה הוא עושה </w:t>
      </w:r>
      <w:bookmarkStart w:id="301" w:name="_ETM_Q1_3214592"/>
      <w:bookmarkEnd w:id="301"/>
      <w:r w:rsidRPr="006C61AF">
        <w:rPr>
          <w:rFonts w:cs="David" w:hint="cs"/>
          <w:rtl/>
        </w:rPr>
        <w:t>בנושא הפרטיות, ובמקביל הגיע חוק ההסדרים, ו</w:t>
      </w:r>
      <w:r w:rsidRPr="006C61AF">
        <w:rPr>
          <w:rFonts w:cs="David"/>
          <w:rtl/>
        </w:rPr>
        <w:t>בחוק ההסדרים ה</w:t>
      </w:r>
      <w:r w:rsidRPr="006C61AF">
        <w:rPr>
          <w:rFonts w:cs="David" w:hint="cs"/>
          <w:rtl/>
        </w:rPr>
        <w:t xml:space="preserve">תמונה לא הייתה </w:t>
      </w:r>
      <w:bookmarkStart w:id="302" w:name="_ETM_Q1_3222425"/>
      <w:bookmarkEnd w:id="302"/>
      <w:r w:rsidRPr="006C61AF">
        <w:rPr>
          <w:rFonts w:cs="David" w:hint="cs"/>
          <w:rtl/>
        </w:rPr>
        <w:t>בשלה, ולכן ה</w:t>
      </w:r>
      <w:r w:rsidRPr="006C61AF">
        <w:rPr>
          <w:rFonts w:cs="David"/>
          <w:rtl/>
        </w:rPr>
        <w:t xml:space="preserve">דברים </w:t>
      </w:r>
      <w:r w:rsidRPr="006C61AF">
        <w:rPr>
          <w:rFonts w:cs="David" w:hint="cs"/>
          <w:rtl/>
        </w:rPr>
        <w:t xml:space="preserve">נכתבו פה כמו שנכתבו. מה שצריך לומר הוא שבהצעת החוק הזאת </w:t>
      </w:r>
      <w:r w:rsidRPr="006C61AF">
        <w:rPr>
          <w:rFonts w:cs="David"/>
          <w:rtl/>
        </w:rPr>
        <w:t>יש סדרה של עקרונות שעושים קונקרטיזציה</w:t>
      </w:r>
      <w:r w:rsidRPr="006C61AF">
        <w:rPr>
          <w:rFonts w:cs="David" w:hint="cs"/>
          <w:rtl/>
        </w:rPr>
        <w:t xml:space="preserve"> של עקרונות היסוד של דיני הפרטיות גם להסדר פה </w:t>
      </w:r>
      <w:r w:rsidRPr="006C61AF">
        <w:rPr>
          <w:rFonts w:cs="David"/>
          <w:rtl/>
        </w:rPr>
        <w:t>–</w:t>
      </w:r>
      <w:r w:rsidRPr="006C61AF">
        <w:rPr>
          <w:rFonts w:cs="David" w:hint="cs"/>
          <w:rtl/>
        </w:rPr>
        <w:t xml:space="preserve"> גם ההסדר המוסדי שדיבר עליו מר שופמן וגם </w:t>
      </w:r>
      <w:r w:rsidRPr="006C61AF">
        <w:rPr>
          <w:rFonts w:cs="David"/>
          <w:rtl/>
        </w:rPr>
        <w:t>הנחיה למתקין התקנות</w:t>
      </w:r>
      <w:r w:rsidRPr="006C61AF">
        <w:rPr>
          <w:rFonts w:cs="David" w:hint="cs"/>
          <w:rtl/>
        </w:rPr>
        <w:t xml:space="preserve"> בנושא פרטיות שלפיה לא </w:t>
      </w:r>
      <w:bookmarkStart w:id="303" w:name="_ETM_Q1_3239522"/>
      <w:bookmarkEnd w:id="303"/>
      <w:r w:rsidRPr="006C61AF">
        <w:rPr>
          <w:rFonts w:cs="David" w:hint="cs"/>
          <w:rtl/>
        </w:rPr>
        <w:t>ייאסף מידע מזוהה, אלא ככל שהדבר נדרש לצורך מתן שירות.</w:t>
      </w:r>
    </w:p>
    <w:p w14:paraId="7E9B7905" w14:textId="77777777" w:rsidR="006D0501" w:rsidRPr="006C61AF" w:rsidRDefault="006D0501" w:rsidP="006D0501">
      <w:pPr>
        <w:bidi/>
        <w:rPr>
          <w:rFonts w:cs="David" w:hint="cs"/>
          <w:rtl/>
        </w:rPr>
      </w:pPr>
      <w:bookmarkStart w:id="304" w:name="_ETM_Q1_3249536"/>
      <w:bookmarkEnd w:id="304"/>
    </w:p>
    <w:p w14:paraId="2D7EA669" w14:textId="77777777" w:rsidR="006D0501" w:rsidRPr="006C61AF" w:rsidRDefault="006D0501" w:rsidP="006D0501">
      <w:pPr>
        <w:bidi/>
        <w:ind w:firstLine="720"/>
        <w:rPr>
          <w:rFonts w:cs="David" w:hint="cs"/>
          <w:rtl/>
        </w:rPr>
      </w:pPr>
      <w:bookmarkStart w:id="305" w:name="_ETM_Q1_3249726"/>
      <w:bookmarkEnd w:id="305"/>
      <w:r w:rsidRPr="006C61AF">
        <w:rPr>
          <w:rFonts w:cs="David"/>
          <w:rtl/>
        </w:rPr>
        <w:t xml:space="preserve">יחד עם זאת אנחנו </w:t>
      </w:r>
      <w:r w:rsidRPr="006C61AF">
        <w:rPr>
          <w:rFonts w:cs="David" w:hint="cs"/>
          <w:rtl/>
        </w:rPr>
        <w:t xml:space="preserve">בהחלט </w:t>
      </w:r>
      <w:bookmarkStart w:id="306" w:name="_ETM_Q1_3255037"/>
      <w:bookmarkEnd w:id="306"/>
      <w:r w:rsidRPr="006C61AF">
        <w:rPr>
          <w:rFonts w:cs="David"/>
          <w:rtl/>
        </w:rPr>
        <w:t xml:space="preserve">מקיימים תהליך הידברות עם משרד התחבורה, שהמטרה שלו היא </w:t>
      </w:r>
      <w:r w:rsidRPr="006C61AF">
        <w:rPr>
          <w:rFonts w:cs="David" w:hint="cs"/>
          <w:rtl/>
        </w:rPr>
        <w:t>לוודא שהאינטרסים שלהם</w:t>
      </w:r>
      <w:r w:rsidRPr="006C61AF">
        <w:rPr>
          <w:rFonts w:cs="David"/>
          <w:rtl/>
        </w:rPr>
        <w:t xml:space="preserve"> </w:t>
      </w:r>
      <w:r w:rsidRPr="006C61AF">
        <w:rPr>
          <w:rFonts w:cs="David" w:hint="cs"/>
          <w:rtl/>
        </w:rPr>
        <w:t xml:space="preserve">והמדיניות הזאת </w:t>
      </w:r>
      <w:r w:rsidRPr="006C61AF">
        <w:rPr>
          <w:rFonts w:cs="David"/>
          <w:rtl/>
        </w:rPr>
        <w:t>–</w:t>
      </w:r>
      <w:r w:rsidRPr="006C61AF">
        <w:rPr>
          <w:rFonts w:cs="David" w:hint="cs"/>
          <w:rtl/>
        </w:rPr>
        <w:t xml:space="preserve"> כי הלוא זאת מדיניות </w:t>
      </w:r>
      <w:bookmarkStart w:id="307" w:name="_ETM_Q1_3261702"/>
      <w:bookmarkEnd w:id="307"/>
      <w:r w:rsidRPr="006C61AF">
        <w:rPr>
          <w:rFonts w:cs="David" w:hint="cs"/>
          <w:rtl/>
        </w:rPr>
        <w:t xml:space="preserve">של משרד התחבורה, וברור לכולם שכרטיס חכם זה דבר </w:t>
      </w:r>
      <w:bookmarkStart w:id="308" w:name="_ETM_Q1_3259053"/>
      <w:bookmarkEnd w:id="308"/>
      <w:r w:rsidRPr="006C61AF">
        <w:rPr>
          <w:rFonts w:cs="David" w:hint="cs"/>
          <w:rtl/>
        </w:rPr>
        <w:t xml:space="preserve">טוב </w:t>
      </w:r>
      <w:r w:rsidRPr="006C61AF">
        <w:rPr>
          <w:rFonts w:cs="David"/>
          <w:rtl/>
        </w:rPr>
        <w:t>–</w:t>
      </w:r>
      <w:r w:rsidRPr="006C61AF">
        <w:rPr>
          <w:rFonts w:cs="David" w:hint="cs"/>
          <w:rtl/>
        </w:rPr>
        <w:t xml:space="preserve"> לא יפגעו בפרטיות באופן שעולה על הנדרש. השאלה </w:t>
      </w:r>
      <w:bookmarkStart w:id="309" w:name="_ETM_Q1_3262522"/>
      <w:bookmarkEnd w:id="309"/>
      <w:r w:rsidRPr="006C61AF">
        <w:rPr>
          <w:rFonts w:cs="David"/>
          <w:rtl/>
        </w:rPr>
        <w:t>כמה זה עולה על הנדרש היא שאלה של שיקול דעת</w:t>
      </w:r>
      <w:r w:rsidRPr="006C61AF">
        <w:rPr>
          <w:rFonts w:cs="David" w:hint="cs"/>
          <w:rtl/>
        </w:rPr>
        <w:t xml:space="preserve"> כי דברים עולים כסף. </w:t>
      </w:r>
      <w:r w:rsidRPr="006C61AF">
        <w:rPr>
          <w:rFonts w:cs="David"/>
          <w:rtl/>
        </w:rPr>
        <w:t xml:space="preserve">בדיון הזה אנחנו נמצאים בשלב </w:t>
      </w:r>
      <w:r w:rsidRPr="006C61AF">
        <w:rPr>
          <w:rFonts w:cs="David" w:hint="cs"/>
          <w:rtl/>
        </w:rPr>
        <w:t>ש</w:t>
      </w:r>
      <w:r w:rsidRPr="006C61AF">
        <w:rPr>
          <w:rFonts w:cs="David"/>
          <w:rtl/>
        </w:rPr>
        <w:t xml:space="preserve">אחרי האמצע. אני מניח שבשלב די קרוב הדברים </w:t>
      </w:r>
      <w:r w:rsidRPr="006C61AF">
        <w:rPr>
          <w:rFonts w:cs="David" w:hint="cs"/>
          <w:rtl/>
        </w:rPr>
        <w:t xml:space="preserve">האלה </w:t>
      </w:r>
      <w:r w:rsidRPr="006C61AF">
        <w:rPr>
          <w:rFonts w:cs="David"/>
          <w:rtl/>
        </w:rPr>
        <w:t>יובאו</w:t>
      </w:r>
      <w:r w:rsidRPr="006C61AF">
        <w:rPr>
          <w:rFonts w:cs="David" w:hint="cs"/>
          <w:rtl/>
        </w:rPr>
        <w:t xml:space="preserve"> לכאן,</w:t>
      </w:r>
      <w:r w:rsidRPr="006C61AF">
        <w:rPr>
          <w:rFonts w:cs="David"/>
          <w:rtl/>
        </w:rPr>
        <w:t xml:space="preserve"> כי הציבור צריך לדעת</w:t>
      </w:r>
      <w:r w:rsidRPr="006C61AF">
        <w:rPr>
          <w:rFonts w:cs="David" w:hint="cs"/>
          <w:rtl/>
        </w:rPr>
        <w:t xml:space="preserve"> גם אם זה לא יחוקק בחוק. </w:t>
      </w:r>
    </w:p>
    <w:p w14:paraId="6EC2CBB4" w14:textId="77777777" w:rsidR="006D0501" w:rsidRPr="006C61AF" w:rsidRDefault="006D0501" w:rsidP="006D0501">
      <w:pPr>
        <w:bidi/>
        <w:rPr>
          <w:rFonts w:cs="David"/>
          <w:rtl/>
        </w:rPr>
      </w:pPr>
    </w:p>
    <w:p w14:paraId="420DB61F" w14:textId="77777777" w:rsidR="006D0501" w:rsidRPr="006C61AF" w:rsidRDefault="006D0501" w:rsidP="006D0501">
      <w:pPr>
        <w:bidi/>
        <w:ind w:firstLine="720"/>
        <w:rPr>
          <w:rFonts w:cs="David" w:hint="cs"/>
          <w:rtl/>
        </w:rPr>
      </w:pPr>
      <w:r w:rsidRPr="006C61AF">
        <w:rPr>
          <w:rFonts w:cs="David"/>
          <w:rtl/>
        </w:rPr>
        <w:t>יש פה עוד שיקו</w:t>
      </w:r>
      <w:r w:rsidRPr="006C61AF">
        <w:rPr>
          <w:rFonts w:cs="David" w:hint="cs"/>
          <w:rtl/>
        </w:rPr>
        <w:t xml:space="preserve">ל שקשור לכובע שלנו בטכנולוגיה </w:t>
      </w:r>
      <w:bookmarkStart w:id="310" w:name="_ETM_Q1_3284838"/>
      <w:bookmarkEnd w:id="310"/>
      <w:r w:rsidRPr="006C61AF">
        <w:rPr>
          <w:rFonts w:cs="David" w:hint="cs"/>
          <w:rtl/>
        </w:rPr>
        <w:t xml:space="preserve">שרציתי להזכיר, והוא שיש </w:t>
      </w:r>
      <w:r w:rsidRPr="006C61AF">
        <w:rPr>
          <w:rFonts w:cs="David"/>
          <w:rtl/>
        </w:rPr>
        <w:t xml:space="preserve">בעיה </w:t>
      </w:r>
      <w:r w:rsidRPr="006C61AF">
        <w:rPr>
          <w:rFonts w:cs="David" w:hint="cs"/>
          <w:rtl/>
        </w:rPr>
        <w:t>בה</w:t>
      </w:r>
      <w:r w:rsidRPr="006C61AF">
        <w:rPr>
          <w:rFonts w:cs="David"/>
          <w:rtl/>
        </w:rPr>
        <w:t>סדרה טכנולוגי</w:t>
      </w:r>
      <w:r w:rsidRPr="006C61AF">
        <w:rPr>
          <w:rFonts w:cs="David" w:hint="cs"/>
          <w:rtl/>
        </w:rPr>
        <w:t>ת מפורטת מדי</w:t>
      </w:r>
      <w:r w:rsidRPr="006C61AF">
        <w:rPr>
          <w:rFonts w:cs="David"/>
          <w:rtl/>
        </w:rPr>
        <w:t xml:space="preserve"> בחקיקה ראשית</w:t>
      </w:r>
      <w:r w:rsidRPr="006C61AF">
        <w:rPr>
          <w:rFonts w:cs="David" w:hint="cs"/>
          <w:rtl/>
        </w:rPr>
        <w:t>, כי הטכנולוגיות מאוד משתנות.</w:t>
      </w:r>
      <w:r w:rsidRPr="006C61AF">
        <w:rPr>
          <w:rFonts w:cs="David"/>
          <w:rtl/>
        </w:rPr>
        <w:t xml:space="preserve"> </w:t>
      </w:r>
      <w:r w:rsidRPr="006C61AF">
        <w:rPr>
          <w:rFonts w:cs="David" w:hint="cs"/>
          <w:rtl/>
        </w:rPr>
        <w:t>אני לא יודע אם זאת הדוגמה המתאימה, אבל נניח</w:t>
      </w:r>
      <w:bookmarkStart w:id="311" w:name="_ETM_Q1_3296363"/>
      <w:bookmarkEnd w:id="311"/>
      <w:r w:rsidRPr="006C61AF">
        <w:rPr>
          <w:rFonts w:cs="David" w:hint="cs"/>
          <w:rtl/>
        </w:rPr>
        <w:t xml:space="preserve"> </w:t>
      </w:r>
      <w:r w:rsidRPr="006C61AF">
        <w:rPr>
          <w:rFonts w:cs="David"/>
          <w:rtl/>
        </w:rPr>
        <w:t>–</w:t>
      </w:r>
      <w:r w:rsidRPr="006C61AF">
        <w:rPr>
          <w:rFonts w:cs="David" w:hint="cs"/>
          <w:rtl/>
        </w:rPr>
        <w:t xml:space="preserve">  </w:t>
      </w:r>
      <w:r w:rsidRPr="006C61AF">
        <w:rPr>
          <w:rFonts w:cs="David"/>
          <w:rtl/>
        </w:rPr>
        <w:t>אחד הדברים ששמענו עליהם –</w:t>
      </w:r>
      <w:r w:rsidRPr="006C61AF">
        <w:rPr>
          <w:rFonts w:cs="David" w:hint="cs"/>
          <w:rtl/>
        </w:rPr>
        <w:t xml:space="preserve"> וזה מאוד הגיוני מבחינת הטכנולוגיה </w:t>
      </w:r>
      <w:r w:rsidRPr="006C61AF">
        <w:rPr>
          <w:rFonts w:cs="David"/>
          <w:rtl/>
        </w:rPr>
        <w:t>–</w:t>
      </w:r>
      <w:r w:rsidRPr="006C61AF">
        <w:rPr>
          <w:rFonts w:cs="David" w:hint="cs"/>
          <w:rtl/>
        </w:rPr>
        <w:t xml:space="preserve"> שגם </w:t>
      </w:r>
      <w:r w:rsidRPr="006C61AF">
        <w:rPr>
          <w:rFonts w:cs="David"/>
          <w:rtl/>
        </w:rPr>
        <w:t>במכשיר סלולר אפשר יהיה להתקין את אותו שבב</w:t>
      </w:r>
      <w:r w:rsidRPr="006C61AF">
        <w:rPr>
          <w:rFonts w:cs="David" w:hint="cs"/>
          <w:rtl/>
        </w:rPr>
        <w:t xml:space="preserve"> שמאפשר עלייה לאוטובוס. אז </w:t>
      </w:r>
      <w:bookmarkStart w:id="312" w:name="_ETM_Q1_3305983"/>
      <w:bookmarkEnd w:id="312"/>
      <w:r w:rsidRPr="006C61AF">
        <w:rPr>
          <w:rFonts w:cs="David" w:hint="cs"/>
          <w:rtl/>
        </w:rPr>
        <w:t xml:space="preserve">צריך לוודא שהדברים חיים בשלום זה עם זה כי הטכנולוגיה היא אותה טכנולוגיה בסוף </w:t>
      </w:r>
      <w:r w:rsidRPr="006C61AF">
        <w:rPr>
          <w:rFonts w:cs="David"/>
          <w:rtl/>
        </w:rPr>
        <w:t>–</w:t>
      </w:r>
      <w:r w:rsidRPr="006C61AF">
        <w:rPr>
          <w:rFonts w:cs="David" w:hint="cs"/>
          <w:rtl/>
        </w:rPr>
        <w:t xml:space="preserve"> אתה יכול לעטוף אותה בכרטיס </w:t>
      </w:r>
      <w:bookmarkStart w:id="313" w:name="_ETM_Q1_3314987"/>
      <w:bookmarkEnd w:id="313"/>
      <w:r w:rsidRPr="006C61AF">
        <w:rPr>
          <w:rFonts w:cs="David" w:hint="cs"/>
          <w:rtl/>
        </w:rPr>
        <w:t xml:space="preserve">ולקרוא לו "כרטיס חכם", אתה יכול לשים אותו בתוך טלפון סלולרי או בתוך מחשב או כל מיני דברים. </w:t>
      </w:r>
      <w:bookmarkStart w:id="314" w:name="_ETM_Q1_3328986"/>
      <w:bookmarkEnd w:id="314"/>
    </w:p>
    <w:p w14:paraId="2310954F" w14:textId="77777777" w:rsidR="006D0501" w:rsidRPr="006C61AF" w:rsidRDefault="006D0501" w:rsidP="006D0501">
      <w:pPr>
        <w:bidi/>
        <w:rPr>
          <w:rFonts w:cs="David" w:hint="cs"/>
          <w:rtl/>
        </w:rPr>
      </w:pPr>
      <w:bookmarkStart w:id="315" w:name="_ETM_Q1_3325437"/>
      <w:bookmarkStart w:id="316" w:name="_ETM_Q1_3325560"/>
      <w:bookmarkEnd w:id="315"/>
      <w:bookmarkEnd w:id="316"/>
    </w:p>
    <w:p w14:paraId="4E3CCD91" w14:textId="77777777" w:rsidR="006D0501" w:rsidRPr="006C61AF" w:rsidRDefault="006D0501" w:rsidP="006D0501">
      <w:pPr>
        <w:bidi/>
        <w:ind w:firstLine="720"/>
        <w:rPr>
          <w:rFonts w:cs="David" w:hint="cs"/>
          <w:rtl/>
        </w:rPr>
      </w:pPr>
      <w:r w:rsidRPr="006C61AF">
        <w:rPr>
          <w:rFonts w:cs="David" w:hint="cs"/>
          <w:rtl/>
        </w:rPr>
        <w:t xml:space="preserve">מעבר לזה המעורבות שלנו פה נובעת מזה שזה </w:t>
      </w:r>
      <w:r w:rsidRPr="006C61AF">
        <w:rPr>
          <w:rFonts w:cs="David"/>
          <w:rtl/>
        </w:rPr>
        <w:t>אזור שבו ההסכמה הצרכנית היא מאוד חלשה</w:t>
      </w:r>
      <w:r w:rsidRPr="006C61AF">
        <w:rPr>
          <w:rFonts w:cs="David" w:hint="cs"/>
          <w:rtl/>
        </w:rPr>
        <w:t xml:space="preserve"> </w:t>
      </w:r>
      <w:r w:rsidRPr="006C61AF">
        <w:rPr>
          <w:rFonts w:cs="David"/>
          <w:rtl/>
        </w:rPr>
        <w:t>–</w:t>
      </w:r>
      <w:r w:rsidRPr="006C61AF">
        <w:rPr>
          <w:rFonts w:cs="David" w:hint="cs"/>
          <w:rtl/>
        </w:rPr>
        <w:t xml:space="preserve"> וזה קשור קשר הדוק לפעילות של</w:t>
      </w:r>
      <w:bookmarkStart w:id="317" w:name="_ETM_Q1_3335260"/>
      <w:bookmarkEnd w:id="317"/>
      <w:r w:rsidRPr="006C61AF">
        <w:rPr>
          <w:rFonts w:cs="David" w:hint="cs"/>
          <w:rtl/>
        </w:rPr>
        <w:t xml:space="preserve"> וועדת הכלכלה. זאת אומרת </w:t>
      </w:r>
      <w:r w:rsidRPr="006C61AF">
        <w:rPr>
          <w:rFonts w:cs="David"/>
          <w:rtl/>
        </w:rPr>
        <w:t xml:space="preserve">אנשים שעולים לאוטובוס לא </w:t>
      </w:r>
      <w:r w:rsidRPr="006C61AF">
        <w:rPr>
          <w:rFonts w:cs="David" w:hint="cs"/>
          <w:rtl/>
        </w:rPr>
        <w:t xml:space="preserve">באמת </w:t>
      </w:r>
      <w:r w:rsidRPr="006C61AF">
        <w:rPr>
          <w:rFonts w:cs="David"/>
          <w:rtl/>
        </w:rPr>
        <w:t>מנהלים משא ומתן, בטח לא ב</w:t>
      </w:r>
      <w:r w:rsidRPr="006C61AF">
        <w:rPr>
          <w:rFonts w:cs="David" w:hint="cs"/>
          <w:rtl/>
        </w:rPr>
        <w:t>נושא</w:t>
      </w:r>
      <w:r w:rsidRPr="006C61AF">
        <w:rPr>
          <w:rFonts w:cs="David"/>
          <w:rtl/>
        </w:rPr>
        <w:t xml:space="preserve"> </w:t>
      </w:r>
      <w:r w:rsidRPr="006C61AF">
        <w:rPr>
          <w:rFonts w:cs="David" w:hint="cs"/>
          <w:rtl/>
        </w:rPr>
        <w:t>הזה, עם מפעיל התחבורה הציבורית</w:t>
      </w:r>
      <w:r w:rsidRPr="006C61AF">
        <w:rPr>
          <w:rFonts w:cs="David"/>
          <w:rtl/>
        </w:rPr>
        <w:t xml:space="preserve">. </w:t>
      </w:r>
      <w:r w:rsidRPr="006C61AF">
        <w:rPr>
          <w:rFonts w:cs="David" w:hint="cs"/>
          <w:rtl/>
        </w:rPr>
        <w:t xml:space="preserve">לכן אותנו מאוד הטריד שהבסיס המשפטי היום הוא בסיס של </w:t>
      </w:r>
      <w:bookmarkStart w:id="318" w:name="_ETM_Q1_3349259"/>
      <w:bookmarkEnd w:id="318"/>
      <w:r w:rsidRPr="006C61AF">
        <w:rPr>
          <w:rFonts w:cs="David" w:hint="cs"/>
          <w:rtl/>
        </w:rPr>
        <w:t xml:space="preserve">הסכמה. אתה קונה כרטיס חכם כדי להשתמש באוטובוס, אבל אתה בעצם מסכים שם לדברים שהם איסוף מידע מזוהה. לכן </w:t>
      </w:r>
      <w:bookmarkStart w:id="319" w:name="_ETM_Q1_3352165"/>
      <w:bookmarkEnd w:id="319"/>
      <w:r w:rsidRPr="006C61AF">
        <w:rPr>
          <w:rFonts w:cs="David"/>
          <w:rtl/>
        </w:rPr>
        <w:t>אני שמח שגם בעניין הזה הגענו להסכמה עם משרד התחבורה</w:t>
      </w:r>
      <w:r w:rsidRPr="006C61AF">
        <w:rPr>
          <w:rFonts w:cs="David" w:hint="cs"/>
          <w:rtl/>
        </w:rPr>
        <w:t xml:space="preserve">, איך לטפל בזה בתקופת הביניים. </w:t>
      </w:r>
    </w:p>
    <w:p w14:paraId="0DA713AA" w14:textId="77777777" w:rsidR="006D0501" w:rsidRPr="006C61AF" w:rsidRDefault="006D0501" w:rsidP="006D0501">
      <w:pPr>
        <w:bidi/>
        <w:rPr>
          <w:rFonts w:cs="David" w:hint="cs"/>
          <w:rtl/>
        </w:rPr>
      </w:pPr>
      <w:bookmarkStart w:id="320" w:name="_ETM_Q1_3366849"/>
      <w:bookmarkEnd w:id="320"/>
    </w:p>
    <w:p w14:paraId="5DAA0805" w14:textId="77777777" w:rsidR="006D0501" w:rsidRPr="006C61AF" w:rsidRDefault="006D0501" w:rsidP="006D0501">
      <w:pPr>
        <w:bidi/>
        <w:rPr>
          <w:rFonts w:cs="David"/>
          <w:rtl/>
        </w:rPr>
      </w:pPr>
      <w:bookmarkStart w:id="321" w:name="_ETM_Q1_3367037"/>
      <w:bookmarkEnd w:id="321"/>
      <w:r w:rsidRPr="006C61AF">
        <w:rPr>
          <w:rFonts w:cs="David" w:hint="cs"/>
          <w:rtl/>
        </w:rPr>
        <w:t>סך הכול אני</w:t>
      </w:r>
      <w:r w:rsidRPr="006C61AF">
        <w:rPr>
          <w:rFonts w:cs="David"/>
          <w:rtl/>
        </w:rPr>
        <w:t xml:space="preserve"> מקווה שנצליח להראות לוועדה</w:t>
      </w:r>
      <w:r w:rsidRPr="006C61AF">
        <w:rPr>
          <w:rFonts w:cs="David" w:hint="cs"/>
          <w:rtl/>
        </w:rPr>
        <w:t xml:space="preserve"> </w:t>
      </w:r>
      <w:bookmarkStart w:id="322" w:name="_ETM_Q1_3363719"/>
      <w:bookmarkEnd w:id="322"/>
      <w:r w:rsidRPr="006C61AF">
        <w:rPr>
          <w:rFonts w:cs="David" w:hint="cs"/>
          <w:rtl/>
        </w:rPr>
        <w:t xml:space="preserve">עבודה שתשכנע אותה שהנושא הזה מטופל ברצינות. </w:t>
      </w:r>
    </w:p>
    <w:p w14:paraId="5F02888C" w14:textId="77777777" w:rsidR="006D0501" w:rsidRPr="006C61AF" w:rsidRDefault="006D0501" w:rsidP="006D0501">
      <w:pPr>
        <w:bidi/>
        <w:rPr>
          <w:rFonts w:cs="David" w:hint="cs"/>
          <w:u w:val="single"/>
          <w:rtl/>
        </w:rPr>
      </w:pPr>
      <w:bookmarkStart w:id="323" w:name="_ETM_Q1_3372038"/>
      <w:bookmarkEnd w:id="323"/>
    </w:p>
    <w:p w14:paraId="7F3D4FCD" w14:textId="77777777" w:rsidR="006D0501" w:rsidRPr="006C61AF" w:rsidRDefault="006D0501" w:rsidP="006D0501">
      <w:pPr>
        <w:bidi/>
        <w:rPr>
          <w:rFonts w:cs="David"/>
          <w:u w:val="single"/>
          <w:rtl/>
        </w:rPr>
      </w:pPr>
      <w:r w:rsidRPr="006C61AF">
        <w:rPr>
          <w:rFonts w:cs="David"/>
          <w:u w:val="single"/>
          <w:rtl/>
        </w:rPr>
        <w:t>היו"ר יריב לוין:</w:t>
      </w:r>
    </w:p>
    <w:p w14:paraId="6E2B6FB8" w14:textId="77777777" w:rsidR="006D0501" w:rsidRPr="006C61AF" w:rsidRDefault="006D0501" w:rsidP="006D0501">
      <w:pPr>
        <w:bidi/>
        <w:rPr>
          <w:rFonts w:cs="David"/>
          <w:u w:val="single"/>
          <w:rtl/>
        </w:rPr>
      </w:pPr>
    </w:p>
    <w:p w14:paraId="1369D69D" w14:textId="77777777" w:rsidR="006D0501" w:rsidRPr="006C61AF" w:rsidRDefault="006D0501" w:rsidP="006D0501">
      <w:pPr>
        <w:bidi/>
        <w:ind w:firstLine="720"/>
        <w:rPr>
          <w:rFonts w:cs="David" w:hint="cs"/>
          <w:rtl/>
        </w:rPr>
      </w:pPr>
      <w:r w:rsidRPr="006C61AF">
        <w:rPr>
          <w:rFonts w:cs="David"/>
          <w:rtl/>
        </w:rPr>
        <w:t xml:space="preserve">אתם מתייחסים </w:t>
      </w:r>
      <w:r w:rsidRPr="006C61AF">
        <w:rPr>
          <w:rFonts w:cs="David" w:hint="cs"/>
          <w:rtl/>
        </w:rPr>
        <w:t xml:space="preserve">שם גם </w:t>
      </w:r>
      <w:r w:rsidRPr="006C61AF">
        <w:rPr>
          <w:rFonts w:cs="David"/>
          <w:rtl/>
        </w:rPr>
        <w:t>לדיכוטומיה</w:t>
      </w:r>
      <w:r w:rsidRPr="006C61AF">
        <w:rPr>
          <w:rFonts w:cs="David" w:hint="cs"/>
          <w:rtl/>
        </w:rPr>
        <w:t xml:space="preserve"> בין דברים שנמצאים אצל כל מפעיל בנפרד לבין הקשר למערכת </w:t>
      </w:r>
      <w:bookmarkStart w:id="324" w:name="_ETM_Q1_3375923"/>
      <w:bookmarkEnd w:id="324"/>
      <w:r w:rsidRPr="006C61AF">
        <w:rPr>
          <w:rFonts w:cs="David" w:hint="cs"/>
          <w:rtl/>
        </w:rPr>
        <w:t xml:space="preserve">סליקה? </w:t>
      </w:r>
    </w:p>
    <w:p w14:paraId="5E5B06BF" w14:textId="77777777" w:rsidR="006D0501" w:rsidRPr="006C61AF" w:rsidRDefault="006D0501" w:rsidP="006D0501">
      <w:pPr>
        <w:bidi/>
        <w:rPr>
          <w:rFonts w:cs="David"/>
          <w:rtl/>
        </w:rPr>
      </w:pPr>
    </w:p>
    <w:p w14:paraId="651EB2B0" w14:textId="77777777" w:rsidR="006D0501" w:rsidRPr="006C61AF" w:rsidRDefault="006D0501" w:rsidP="006D0501">
      <w:pPr>
        <w:bidi/>
        <w:rPr>
          <w:rFonts w:cs="David"/>
          <w:rtl/>
        </w:rPr>
      </w:pPr>
      <w:r w:rsidRPr="006C61AF">
        <w:rPr>
          <w:rFonts w:cs="David"/>
          <w:u w:val="single"/>
          <w:rtl/>
        </w:rPr>
        <w:t>עמית אשכנזי:</w:t>
      </w:r>
    </w:p>
    <w:p w14:paraId="65B9F9F4" w14:textId="77777777" w:rsidR="006D0501" w:rsidRPr="006C61AF" w:rsidRDefault="006D0501" w:rsidP="006D0501">
      <w:pPr>
        <w:bidi/>
        <w:rPr>
          <w:rFonts w:cs="David"/>
          <w:rtl/>
        </w:rPr>
      </w:pPr>
    </w:p>
    <w:p w14:paraId="2AB6F4B0" w14:textId="77777777" w:rsidR="006D0501" w:rsidRPr="006C61AF" w:rsidRDefault="006D0501" w:rsidP="006D0501">
      <w:pPr>
        <w:bidi/>
        <w:ind w:firstLine="720"/>
        <w:rPr>
          <w:rFonts w:cs="David"/>
          <w:rtl/>
        </w:rPr>
      </w:pPr>
      <w:r w:rsidRPr="006C61AF">
        <w:rPr>
          <w:rFonts w:cs="David" w:hint="cs"/>
          <w:rtl/>
        </w:rPr>
        <w:t xml:space="preserve">אני לא יודע, אנחנו ממש בתוך הדיונים, אבל </w:t>
      </w:r>
      <w:r w:rsidRPr="006C61AF">
        <w:rPr>
          <w:rFonts w:cs="David"/>
          <w:rtl/>
        </w:rPr>
        <w:t xml:space="preserve">זאת </w:t>
      </w:r>
      <w:r w:rsidRPr="006C61AF">
        <w:rPr>
          <w:rFonts w:cs="David" w:hint="cs"/>
          <w:rtl/>
        </w:rPr>
        <w:t xml:space="preserve">בדיוק </w:t>
      </w:r>
      <w:r w:rsidRPr="006C61AF">
        <w:rPr>
          <w:rFonts w:cs="David"/>
          <w:rtl/>
        </w:rPr>
        <w:t>הסוגיה הכי משמעותית.</w:t>
      </w:r>
    </w:p>
    <w:p w14:paraId="47D5BEC2" w14:textId="77777777" w:rsidR="006D0501" w:rsidRPr="006C61AF" w:rsidRDefault="006D0501" w:rsidP="006D0501">
      <w:pPr>
        <w:bidi/>
        <w:rPr>
          <w:rFonts w:cs="David" w:hint="cs"/>
          <w:rtl/>
        </w:rPr>
      </w:pPr>
      <w:bookmarkStart w:id="325" w:name="_ETM_Q1_3383594"/>
      <w:bookmarkEnd w:id="325"/>
    </w:p>
    <w:p w14:paraId="6E03E281" w14:textId="77777777" w:rsidR="006D0501" w:rsidRPr="006C61AF" w:rsidRDefault="006D0501" w:rsidP="006D0501">
      <w:pPr>
        <w:bidi/>
        <w:rPr>
          <w:rFonts w:cs="David"/>
          <w:u w:val="single"/>
          <w:rtl/>
        </w:rPr>
      </w:pPr>
      <w:bookmarkStart w:id="326" w:name="_ETM_Q1_3385346"/>
      <w:bookmarkEnd w:id="326"/>
      <w:r w:rsidRPr="006C61AF">
        <w:rPr>
          <w:rFonts w:cs="David"/>
          <w:u w:val="single"/>
          <w:rtl/>
        </w:rPr>
        <w:t>היו"ר יריב לוין:</w:t>
      </w:r>
    </w:p>
    <w:p w14:paraId="26155A63" w14:textId="77777777" w:rsidR="006D0501" w:rsidRPr="006C61AF" w:rsidRDefault="006D0501" w:rsidP="006D0501">
      <w:pPr>
        <w:bidi/>
        <w:rPr>
          <w:rFonts w:cs="David"/>
          <w:u w:val="single"/>
          <w:rtl/>
        </w:rPr>
      </w:pPr>
    </w:p>
    <w:p w14:paraId="1C39549E" w14:textId="77777777" w:rsidR="006D0501" w:rsidRPr="006C61AF" w:rsidRDefault="006D0501" w:rsidP="006D0501">
      <w:pPr>
        <w:bidi/>
        <w:ind w:firstLine="720"/>
        <w:rPr>
          <w:rFonts w:cs="David" w:hint="cs"/>
          <w:rtl/>
        </w:rPr>
      </w:pPr>
      <w:r w:rsidRPr="006C61AF">
        <w:rPr>
          <w:rFonts w:cs="David" w:hint="cs"/>
          <w:rtl/>
        </w:rPr>
        <w:t>בסוגיה של מחיקה ודריסה של נתוני עבר ש</w:t>
      </w:r>
      <w:r w:rsidRPr="006C61AF">
        <w:rPr>
          <w:rFonts w:cs="David"/>
          <w:rtl/>
        </w:rPr>
        <w:t>צריכה להיות דבר שצריך לבנות לו מנגנון פיקוח</w:t>
      </w:r>
      <w:r w:rsidRPr="006C61AF">
        <w:rPr>
          <w:rFonts w:cs="David" w:hint="cs"/>
          <w:rtl/>
        </w:rPr>
        <w:t xml:space="preserve">, כי בסופו </w:t>
      </w:r>
      <w:bookmarkStart w:id="327" w:name="_ETM_Q1_3397339"/>
      <w:bookmarkEnd w:id="327"/>
      <w:r w:rsidRPr="006C61AF">
        <w:rPr>
          <w:rFonts w:cs="David" w:hint="cs"/>
          <w:rtl/>
        </w:rPr>
        <w:t>של דבר זה נמצא בחלקו, לפחות, בידי המפעילים עצמם.</w:t>
      </w:r>
    </w:p>
    <w:p w14:paraId="5E700445" w14:textId="77777777" w:rsidR="006D0501" w:rsidRPr="006C61AF" w:rsidRDefault="006D0501" w:rsidP="006D0501">
      <w:pPr>
        <w:bidi/>
        <w:rPr>
          <w:rFonts w:cs="David"/>
          <w:rtl/>
        </w:rPr>
      </w:pPr>
    </w:p>
    <w:p w14:paraId="0A60A0DD" w14:textId="77777777" w:rsidR="006D0501" w:rsidRPr="006C61AF" w:rsidRDefault="006D0501" w:rsidP="006D0501">
      <w:pPr>
        <w:bidi/>
        <w:rPr>
          <w:rFonts w:cs="David"/>
          <w:rtl/>
        </w:rPr>
      </w:pPr>
      <w:r w:rsidRPr="006C61AF">
        <w:rPr>
          <w:rFonts w:cs="David"/>
          <w:u w:val="single"/>
          <w:rtl/>
        </w:rPr>
        <w:t>עמית אשכנזי:</w:t>
      </w:r>
    </w:p>
    <w:p w14:paraId="3807F0F0" w14:textId="77777777" w:rsidR="006D0501" w:rsidRPr="006C61AF" w:rsidRDefault="006D0501" w:rsidP="006D0501">
      <w:pPr>
        <w:bidi/>
        <w:rPr>
          <w:rFonts w:cs="David"/>
          <w:rtl/>
        </w:rPr>
      </w:pPr>
      <w:r w:rsidRPr="006C61AF">
        <w:rPr>
          <w:rFonts w:cs="David"/>
          <w:rtl/>
        </w:rPr>
        <w:tab/>
      </w:r>
    </w:p>
    <w:p w14:paraId="23B2F8F0" w14:textId="77777777" w:rsidR="006D0501" w:rsidRPr="006C61AF" w:rsidRDefault="006D0501" w:rsidP="006D0501">
      <w:pPr>
        <w:bidi/>
        <w:ind w:firstLine="720"/>
        <w:rPr>
          <w:rFonts w:cs="David" w:hint="cs"/>
          <w:rtl/>
        </w:rPr>
      </w:pPr>
      <w:r w:rsidRPr="006C61AF">
        <w:rPr>
          <w:rFonts w:cs="David"/>
          <w:rtl/>
        </w:rPr>
        <w:t>זאת סוגיית היסוד.</w:t>
      </w:r>
      <w:r w:rsidRPr="006C61AF">
        <w:rPr>
          <w:rFonts w:cs="David" w:hint="cs"/>
          <w:rtl/>
        </w:rPr>
        <w:t xml:space="preserve"> יש </w:t>
      </w:r>
      <w:bookmarkStart w:id="328" w:name="_ETM_Q1_3404310"/>
      <w:bookmarkEnd w:id="328"/>
      <w:r w:rsidRPr="006C61AF">
        <w:rPr>
          <w:rFonts w:cs="David" w:hint="cs"/>
          <w:rtl/>
        </w:rPr>
        <w:t>פה הבדל בין מה המדינה כמי שמתפעל כזרוע ארוכה את אותו מקום שבו ייאגרו הנתונים ותיעשה סליקה כספית</w:t>
      </w:r>
      <w:bookmarkStart w:id="329" w:name="_ETM_Q1_3410594"/>
      <w:bookmarkEnd w:id="329"/>
      <w:r w:rsidRPr="006C61AF">
        <w:rPr>
          <w:rFonts w:cs="David" w:hint="cs"/>
          <w:rtl/>
        </w:rPr>
        <w:t xml:space="preserve"> לבין מה שעושים המפעילים, "על הדרך", מה שנקרא.</w:t>
      </w:r>
    </w:p>
    <w:p w14:paraId="2404C92F" w14:textId="77777777" w:rsidR="006D0501" w:rsidRPr="006C61AF" w:rsidRDefault="006D0501" w:rsidP="006D0501">
      <w:pPr>
        <w:bidi/>
        <w:rPr>
          <w:rFonts w:cs="David" w:hint="cs"/>
          <w:rtl/>
        </w:rPr>
      </w:pPr>
      <w:bookmarkStart w:id="330" w:name="_ETM_Q1_3411814"/>
      <w:bookmarkEnd w:id="330"/>
    </w:p>
    <w:p w14:paraId="66A6DA2D" w14:textId="77777777" w:rsidR="006D0501" w:rsidRPr="006C61AF" w:rsidRDefault="006D0501" w:rsidP="006D0501">
      <w:pPr>
        <w:bidi/>
        <w:ind w:firstLine="720"/>
        <w:rPr>
          <w:rFonts w:cs="David" w:hint="cs"/>
          <w:rtl/>
        </w:rPr>
      </w:pPr>
      <w:bookmarkStart w:id="331" w:name="_ETM_Q1_3411938"/>
      <w:bookmarkEnd w:id="331"/>
      <w:r w:rsidRPr="006C61AF">
        <w:rPr>
          <w:rFonts w:cs="David" w:hint="cs"/>
          <w:rtl/>
        </w:rPr>
        <w:t xml:space="preserve">אני רוצה </w:t>
      </w:r>
      <w:bookmarkStart w:id="332" w:name="_ETM_Q1_3414815"/>
      <w:bookmarkEnd w:id="332"/>
      <w:r w:rsidRPr="006C61AF">
        <w:rPr>
          <w:rFonts w:cs="David" w:hint="cs"/>
          <w:rtl/>
        </w:rPr>
        <w:t xml:space="preserve">עוד לומר שאיסוף הנתונים כשלעצמו, </w:t>
      </w:r>
      <w:bookmarkStart w:id="333" w:name="_ETM_Q1_3417061"/>
      <w:bookmarkEnd w:id="333"/>
      <w:r w:rsidRPr="006C61AF">
        <w:rPr>
          <w:rFonts w:cs="David"/>
          <w:rtl/>
        </w:rPr>
        <w:t xml:space="preserve">כל עוד </w:t>
      </w:r>
      <w:r w:rsidRPr="006C61AF">
        <w:rPr>
          <w:rFonts w:cs="David" w:hint="cs"/>
          <w:rtl/>
        </w:rPr>
        <w:t>הוא לא מזוהה בצורה חזקה יכול להועיל לניתוח התחבורה הציבורית. הבעיה היא הזיהוי.</w:t>
      </w:r>
    </w:p>
    <w:p w14:paraId="2A0CE2D7" w14:textId="77777777" w:rsidR="006D0501" w:rsidRPr="006C61AF" w:rsidRDefault="006D0501" w:rsidP="006D0501">
      <w:pPr>
        <w:bidi/>
        <w:rPr>
          <w:rFonts w:cs="David" w:hint="cs"/>
          <w:rtl/>
        </w:rPr>
      </w:pPr>
      <w:bookmarkStart w:id="334" w:name="_ETM_Q1_3425816"/>
      <w:bookmarkEnd w:id="334"/>
    </w:p>
    <w:p w14:paraId="4B671A90" w14:textId="77777777" w:rsidR="006D0501" w:rsidRPr="006C61AF" w:rsidRDefault="006D0501" w:rsidP="006D0501">
      <w:pPr>
        <w:bidi/>
        <w:ind w:firstLine="720"/>
        <w:rPr>
          <w:rFonts w:cs="David"/>
          <w:rtl/>
        </w:rPr>
      </w:pPr>
      <w:bookmarkStart w:id="335" w:name="_ETM_Q1_3426065"/>
      <w:bookmarkEnd w:id="335"/>
      <w:r w:rsidRPr="006C61AF">
        <w:rPr>
          <w:rFonts w:cs="David" w:hint="cs"/>
          <w:rtl/>
        </w:rPr>
        <w:t xml:space="preserve">לבסוף אני צריך לומר שנושא של כרטיס חכם בתחבורה הציבורית כולל </w:t>
      </w:r>
      <w:bookmarkStart w:id="336" w:name="_ETM_Q1_3423582"/>
      <w:bookmarkEnd w:id="336"/>
      <w:r w:rsidRPr="006C61AF">
        <w:rPr>
          <w:rFonts w:cs="David" w:hint="cs"/>
          <w:rtl/>
        </w:rPr>
        <w:t xml:space="preserve">בשיטה הטכנולוגית שמשרד התחבורה משתמש בה שנקראת "קליפסו", קיימת </w:t>
      </w:r>
      <w:bookmarkStart w:id="337" w:name="_ETM_Q1_3433125"/>
      <w:bookmarkEnd w:id="337"/>
      <w:r w:rsidRPr="006C61AF">
        <w:rPr>
          <w:rFonts w:cs="David" w:hint="cs"/>
          <w:rtl/>
        </w:rPr>
        <w:t xml:space="preserve">היום גם במדינות הים וגם באירופה שבה יש </w:t>
      </w:r>
      <w:bookmarkStart w:id="338" w:name="_ETM_Q1_3432326"/>
      <w:bookmarkEnd w:id="338"/>
      <w:r w:rsidRPr="006C61AF">
        <w:rPr>
          <w:rFonts w:cs="David" w:hint="cs"/>
          <w:rtl/>
        </w:rPr>
        <w:t xml:space="preserve">הגנה על פרטיות בדומה אלינו, אולי יותר </w:t>
      </w:r>
      <w:bookmarkStart w:id="339" w:name="_ETM_Q1_3433972"/>
      <w:bookmarkEnd w:id="339"/>
      <w:r w:rsidRPr="006C61AF">
        <w:rPr>
          <w:rFonts w:cs="David" w:hint="cs"/>
          <w:rtl/>
        </w:rPr>
        <w:t>חזק. הדברים האלה נדונו שם, אנחנו לא ממציאים פה שום</w:t>
      </w:r>
      <w:bookmarkStart w:id="340" w:name="_ETM_Q1_3442034"/>
      <w:bookmarkEnd w:id="340"/>
      <w:r w:rsidRPr="006C61AF">
        <w:rPr>
          <w:rFonts w:cs="David" w:hint="cs"/>
          <w:rtl/>
        </w:rPr>
        <w:t xml:space="preserve"> גלגל גם ברמה הביצועית. העניין הוא רק לשים משאבים ואת תשומת הלב בזמן עיצוב המערכת.  </w:t>
      </w:r>
    </w:p>
    <w:p w14:paraId="4D72D297" w14:textId="77777777" w:rsidR="006D0501" w:rsidRPr="006C61AF" w:rsidRDefault="006D0501" w:rsidP="006D0501">
      <w:pPr>
        <w:bidi/>
        <w:rPr>
          <w:rFonts w:cs="David"/>
          <w:rtl/>
        </w:rPr>
      </w:pPr>
    </w:p>
    <w:p w14:paraId="4905C13F" w14:textId="77777777" w:rsidR="006D0501" w:rsidRPr="006C61AF" w:rsidRDefault="006D0501" w:rsidP="006D0501">
      <w:pPr>
        <w:bidi/>
        <w:rPr>
          <w:rFonts w:cs="David"/>
          <w:u w:val="single"/>
          <w:rtl/>
        </w:rPr>
      </w:pPr>
      <w:r w:rsidRPr="006C61AF">
        <w:rPr>
          <w:rFonts w:cs="David"/>
          <w:u w:val="single"/>
          <w:rtl/>
        </w:rPr>
        <w:t>ישראל אייכלר:</w:t>
      </w:r>
    </w:p>
    <w:p w14:paraId="7CD37848" w14:textId="77777777" w:rsidR="006D0501" w:rsidRPr="006C61AF" w:rsidRDefault="006D0501" w:rsidP="006D0501">
      <w:pPr>
        <w:bidi/>
        <w:rPr>
          <w:rFonts w:cs="David"/>
          <w:u w:val="single"/>
          <w:rtl/>
        </w:rPr>
      </w:pPr>
    </w:p>
    <w:p w14:paraId="57BA5FA9" w14:textId="77777777" w:rsidR="006D0501" w:rsidRPr="006C61AF" w:rsidRDefault="006D0501" w:rsidP="006D0501">
      <w:pPr>
        <w:bidi/>
        <w:ind w:firstLine="720"/>
        <w:rPr>
          <w:rFonts w:cs="David" w:hint="cs"/>
          <w:rtl/>
        </w:rPr>
      </w:pPr>
      <w:r w:rsidRPr="006C61AF">
        <w:rPr>
          <w:rFonts w:cs="David"/>
          <w:rtl/>
        </w:rPr>
        <w:t xml:space="preserve"> אז למה אנחנו לא רואים את </w:t>
      </w:r>
      <w:r w:rsidRPr="006C61AF">
        <w:rPr>
          <w:rFonts w:cs="David" w:hint="cs"/>
          <w:rtl/>
        </w:rPr>
        <w:t>מה שקורה באירופה, גם</w:t>
      </w:r>
      <w:r w:rsidRPr="006C61AF">
        <w:rPr>
          <w:rFonts w:cs="David"/>
          <w:rtl/>
        </w:rPr>
        <w:t xml:space="preserve"> פה? </w:t>
      </w:r>
      <w:r w:rsidRPr="006C61AF">
        <w:rPr>
          <w:rFonts w:cs="David" w:hint="cs"/>
          <w:rtl/>
        </w:rPr>
        <w:t xml:space="preserve">אני רוצה לדעת מה בדיוק קורה שם. אני מניח </w:t>
      </w:r>
      <w:bookmarkStart w:id="341" w:name="_ETM_Q1_3453971"/>
      <w:bookmarkEnd w:id="341"/>
      <w:r w:rsidRPr="006C61AF">
        <w:rPr>
          <w:rFonts w:cs="David" w:hint="cs"/>
          <w:rtl/>
        </w:rPr>
        <w:t>שלכאורה אפשר לקבוע בחוק ש</w:t>
      </w:r>
      <w:r w:rsidRPr="006C61AF">
        <w:rPr>
          <w:rFonts w:cs="David"/>
          <w:rtl/>
        </w:rPr>
        <w:t>הכרטיס החכם –</w:t>
      </w:r>
      <w:r w:rsidRPr="006C61AF">
        <w:rPr>
          <w:rFonts w:cs="David" w:hint="cs"/>
          <w:rtl/>
        </w:rPr>
        <w:t xml:space="preserve"> ואני אומר משהו מאוד לא </w:t>
      </w:r>
      <w:bookmarkStart w:id="342" w:name="_ETM_Q1_3460545"/>
      <w:bookmarkEnd w:id="342"/>
      <w:r w:rsidRPr="006C61AF">
        <w:rPr>
          <w:rFonts w:cs="David" w:hint="cs"/>
          <w:rtl/>
        </w:rPr>
        <w:t xml:space="preserve">חכם, כי אני לא יודע את הפרטים </w:t>
      </w:r>
      <w:r w:rsidRPr="006C61AF">
        <w:rPr>
          <w:rFonts w:cs="David"/>
          <w:rtl/>
        </w:rPr>
        <w:t>–</w:t>
      </w:r>
      <w:r w:rsidRPr="006C61AF">
        <w:rPr>
          <w:rFonts w:cs="David" w:hint="cs"/>
          <w:rtl/>
        </w:rPr>
        <w:t xml:space="preserve"> </w:t>
      </w:r>
      <w:r w:rsidRPr="006C61AF">
        <w:rPr>
          <w:rFonts w:cs="David"/>
          <w:rtl/>
        </w:rPr>
        <w:t>יגיד רק שם, תעודת זהות, מחיר, נקודה</w:t>
      </w:r>
      <w:r w:rsidRPr="006C61AF">
        <w:rPr>
          <w:rFonts w:cs="David" w:hint="cs"/>
          <w:rtl/>
        </w:rPr>
        <w:t xml:space="preserve">, </w:t>
      </w:r>
      <w:bookmarkStart w:id="343" w:name="_ETM_Q1_3467210"/>
      <w:bookmarkEnd w:id="343"/>
      <w:r w:rsidRPr="006C61AF">
        <w:rPr>
          <w:rFonts w:cs="David"/>
          <w:rtl/>
        </w:rPr>
        <w:t xml:space="preserve">סוף. </w:t>
      </w:r>
      <w:r w:rsidRPr="006C61AF">
        <w:rPr>
          <w:rFonts w:cs="David" w:hint="cs"/>
          <w:rtl/>
        </w:rPr>
        <w:t xml:space="preserve">מה צריך עוד? למה מישהו צריך לדעת מאין באתי, איפה נסעתי, לאן הלכתי? </w:t>
      </w:r>
    </w:p>
    <w:p w14:paraId="23F4B9D4" w14:textId="77777777" w:rsidR="006D0501" w:rsidRPr="006C61AF" w:rsidRDefault="006D0501" w:rsidP="006D0501">
      <w:pPr>
        <w:bidi/>
        <w:rPr>
          <w:rFonts w:cs="David"/>
          <w:rtl/>
        </w:rPr>
      </w:pPr>
    </w:p>
    <w:p w14:paraId="7E89AEE9" w14:textId="77777777" w:rsidR="006D0501" w:rsidRPr="006C61AF" w:rsidRDefault="006D0501" w:rsidP="006D0501">
      <w:pPr>
        <w:bidi/>
        <w:rPr>
          <w:rFonts w:cs="David"/>
          <w:u w:val="single"/>
          <w:rtl/>
        </w:rPr>
      </w:pPr>
      <w:r w:rsidRPr="006C61AF">
        <w:rPr>
          <w:rFonts w:cs="David"/>
          <w:u w:val="single"/>
          <w:rtl/>
        </w:rPr>
        <w:t>אתי בנדלר:</w:t>
      </w:r>
    </w:p>
    <w:p w14:paraId="030829FE" w14:textId="77777777" w:rsidR="006D0501" w:rsidRPr="006C61AF" w:rsidRDefault="006D0501" w:rsidP="006D0501">
      <w:pPr>
        <w:bidi/>
        <w:rPr>
          <w:rFonts w:cs="David"/>
          <w:rtl/>
        </w:rPr>
      </w:pPr>
    </w:p>
    <w:p w14:paraId="6B3FA6CC" w14:textId="77777777" w:rsidR="006D0501" w:rsidRPr="006C61AF" w:rsidRDefault="006D0501" w:rsidP="006D0501">
      <w:pPr>
        <w:bidi/>
        <w:ind w:firstLine="720"/>
        <w:rPr>
          <w:rFonts w:cs="David" w:hint="cs"/>
          <w:rtl/>
        </w:rPr>
      </w:pPr>
      <w:r w:rsidRPr="006C61AF">
        <w:rPr>
          <w:rFonts w:cs="David"/>
          <w:rtl/>
        </w:rPr>
        <w:t>נ</w:t>
      </w:r>
      <w:r w:rsidRPr="006C61AF">
        <w:rPr>
          <w:rFonts w:cs="David" w:hint="cs"/>
          <w:rtl/>
        </w:rPr>
        <w:t>ניח</w:t>
      </w:r>
      <w:r w:rsidRPr="006C61AF">
        <w:rPr>
          <w:rFonts w:cs="David"/>
          <w:rtl/>
        </w:rPr>
        <w:t xml:space="preserve"> שיש </w:t>
      </w:r>
      <w:r w:rsidRPr="006C61AF">
        <w:rPr>
          <w:rFonts w:cs="David" w:hint="cs"/>
          <w:rtl/>
        </w:rPr>
        <w:t xml:space="preserve">הנחות למקבלי גמלאות של המוסד לביטוח </w:t>
      </w:r>
      <w:bookmarkStart w:id="344" w:name="_ETM_Q1_3475868"/>
      <w:bookmarkEnd w:id="344"/>
      <w:r w:rsidRPr="006C61AF">
        <w:rPr>
          <w:rFonts w:cs="David" w:hint="cs"/>
          <w:rtl/>
        </w:rPr>
        <w:t>לאומי. אז הפרט הזה צריך להיות במאגר המידע, שהוא מקבל גמלת נכות</w:t>
      </w:r>
      <w:bookmarkStart w:id="345" w:name="_ETM_Q1_3483768"/>
      <w:bookmarkEnd w:id="345"/>
      <w:r w:rsidRPr="006C61AF">
        <w:rPr>
          <w:rFonts w:cs="David" w:hint="cs"/>
          <w:rtl/>
        </w:rPr>
        <w:t>.</w:t>
      </w:r>
    </w:p>
    <w:p w14:paraId="03EEE2CA" w14:textId="77777777" w:rsidR="006D0501" w:rsidRPr="006C61AF" w:rsidRDefault="006D0501" w:rsidP="006D0501">
      <w:pPr>
        <w:bidi/>
        <w:rPr>
          <w:rFonts w:cs="David"/>
          <w:rtl/>
        </w:rPr>
      </w:pPr>
    </w:p>
    <w:p w14:paraId="7E7F218A" w14:textId="77777777" w:rsidR="006D0501" w:rsidRPr="006C61AF" w:rsidRDefault="006D0501" w:rsidP="006D0501">
      <w:pPr>
        <w:bidi/>
        <w:rPr>
          <w:rFonts w:cs="David"/>
          <w:u w:val="single"/>
          <w:rtl/>
        </w:rPr>
      </w:pPr>
      <w:r w:rsidRPr="006C61AF">
        <w:rPr>
          <w:rFonts w:cs="David"/>
          <w:u w:val="single"/>
          <w:rtl/>
        </w:rPr>
        <w:t>ישראל אייכלר:</w:t>
      </w:r>
    </w:p>
    <w:p w14:paraId="6E36BA3E" w14:textId="77777777" w:rsidR="006D0501" w:rsidRPr="006C61AF" w:rsidRDefault="006D0501" w:rsidP="006D0501">
      <w:pPr>
        <w:bidi/>
        <w:rPr>
          <w:rFonts w:cs="David"/>
          <w:u w:val="single"/>
          <w:rtl/>
        </w:rPr>
      </w:pPr>
    </w:p>
    <w:p w14:paraId="4493DA54" w14:textId="77777777" w:rsidR="006D0501" w:rsidRPr="006C61AF" w:rsidRDefault="006D0501" w:rsidP="006D0501">
      <w:pPr>
        <w:bidi/>
        <w:ind w:firstLine="720"/>
        <w:rPr>
          <w:rFonts w:cs="David" w:hint="cs"/>
          <w:rtl/>
        </w:rPr>
      </w:pPr>
      <w:bookmarkStart w:id="346" w:name="_ETM_Q1_3481500"/>
      <w:bookmarkEnd w:id="346"/>
      <w:r w:rsidRPr="006C61AF">
        <w:rPr>
          <w:rFonts w:cs="David" w:hint="cs"/>
          <w:rtl/>
        </w:rPr>
        <w:t>למה זה צריך להיות?</w:t>
      </w:r>
    </w:p>
    <w:p w14:paraId="772BA174" w14:textId="77777777" w:rsidR="006D0501" w:rsidRPr="006C61AF" w:rsidRDefault="006D0501" w:rsidP="006D0501">
      <w:pPr>
        <w:bidi/>
        <w:rPr>
          <w:rFonts w:cs="David" w:hint="cs"/>
          <w:rtl/>
        </w:rPr>
      </w:pPr>
      <w:bookmarkStart w:id="347" w:name="_ETM_Q1_3483064"/>
      <w:bookmarkStart w:id="348" w:name="_ETM_Q1_3483190"/>
      <w:bookmarkEnd w:id="347"/>
      <w:bookmarkEnd w:id="348"/>
    </w:p>
    <w:p w14:paraId="5FDDD048" w14:textId="77777777" w:rsidR="006D0501" w:rsidRPr="006C61AF" w:rsidRDefault="006D0501" w:rsidP="006D0501">
      <w:pPr>
        <w:bidi/>
        <w:rPr>
          <w:rFonts w:cs="David"/>
          <w:u w:val="single"/>
          <w:rtl/>
        </w:rPr>
      </w:pPr>
      <w:bookmarkStart w:id="349" w:name="_ETM_Q1_3484002"/>
      <w:bookmarkEnd w:id="349"/>
      <w:r w:rsidRPr="006C61AF">
        <w:rPr>
          <w:rFonts w:cs="David"/>
          <w:u w:val="single"/>
          <w:rtl/>
        </w:rPr>
        <w:t>אתי בנדלר:</w:t>
      </w:r>
    </w:p>
    <w:p w14:paraId="5B8C3EC9" w14:textId="77777777" w:rsidR="006D0501" w:rsidRPr="006C61AF" w:rsidRDefault="006D0501" w:rsidP="006D0501">
      <w:pPr>
        <w:bidi/>
        <w:rPr>
          <w:rFonts w:cs="David"/>
          <w:rtl/>
        </w:rPr>
      </w:pPr>
    </w:p>
    <w:p w14:paraId="2E517CB0" w14:textId="77777777" w:rsidR="006D0501" w:rsidRPr="006C61AF" w:rsidRDefault="006D0501" w:rsidP="006D0501">
      <w:pPr>
        <w:bidi/>
        <w:rPr>
          <w:rFonts w:cs="David" w:hint="cs"/>
          <w:rtl/>
        </w:rPr>
      </w:pPr>
      <w:r w:rsidRPr="006C61AF">
        <w:rPr>
          <w:rFonts w:cs="David"/>
          <w:rtl/>
        </w:rPr>
        <w:tab/>
        <w:t xml:space="preserve">כדי שהוא יכול לקבל הנחה. </w:t>
      </w:r>
    </w:p>
    <w:p w14:paraId="07293359" w14:textId="77777777" w:rsidR="006D0501" w:rsidRPr="006C61AF" w:rsidRDefault="006D0501" w:rsidP="006D0501">
      <w:pPr>
        <w:bidi/>
        <w:rPr>
          <w:rFonts w:cs="David" w:hint="cs"/>
          <w:rtl/>
        </w:rPr>
      </w:pPr>
      <w:bookmarkStart w:id="350" w:name="_ETM_Q1_3487030"/>
      <w:bookmarkEnd w:id="350"/>
    </w:p>
    <w:p w14:paraId="52A394C7" w14:textId="77777777" w:rsidR="006D0501" w:rsidRPr="00BC3FAB" w:rsidRDefault="006D0501" w:rsidP="006D0501">
      <w:pPr>
        <w:pStyle w:val="a"/>
        <w:keepNext/>
        <w:rPr>
          <w:rFonts w:cs="David"/>
          <w:b w:val="0"/>
          <w:bCs w:val="0"/>
          <w:sz w:val="24"/>
          <w:szCs w:val="24"/>
          <w:rtl/>
        </w:rPr>
      </w:pPr>
      <w:bookmarkStart w:id="351" w:name="_ETM_Q1_3487216"/>
      <w:bookmarkStart w:id="352" w:name="_ETM_Q1_3488842"/>
      <w:bookmarkEnd w:id="351"/>
      <w:bookmarkEnd w:id="352"/>
      <w:r w:rsidRPr="00BC3FAB">
        <w:rPr>
          <w:rFonts w:cs="David"/>
          <w:b w:val="0"/>
          <w:bCs w:val="0"/>
          <w:sz w:val="24"/>
          <w:szCs w:val="24"/>
          <w:rtl/>
        </w:rPr>
        <w:t>ישראל אייכלר:</w:t>
      </w:r>
    </w:p>
    <w:p w14:paraId="688F8004" w14:textId="77777777" w:rsidR="006D0501" w:rsidRPr="006C61AF" w:rsidRDefault="006D0501" w:rsidP="006D0501">
      <w:pPr>
        <w:keepNext/>
        <w:bidi/>
        <w:rPr>
          <w:rFonts w:cs="David"/>
          <w:rtl/>
        </w:rPr>
      </w:pPr>
    </w:p>
    <w:p w14:paraId="642EFE9B" w14:textId="77777777" w:rsidR="006D0501" w:rsidRPr="006C61AF" w:rsidRDefault="006D0501" w:rsidP="006D0501">
      <w:pPr>
        <w:bidi/>
        <w:ind w:firstLine="720"/>
        <w:rPr>
          <w:rFonts w:cs="David" w:hint="cs"/>
          <w:rtl/>
        </w:rPr>
      </w:pPr>
      <w:r w:rsidRPr="006C61AF">
        <w:rPr>
          <w:rFonts w:cs="David" w:hint="cs"/>
          <w:rtl/>
        </w:rPr>
        <w:t xml:space="preserve">אז </w:t>
      </w:r>
      <w:bookmarkStart w:id="353" w:name="_ETM_Q1_3489497"/>
      <w:bookmarkEnd w:id="353"/>
      <w:r w:rsidRPr="006C61AF">
        <w:rPr>
          <w:rFonts w:cs="David" w:hint="cs"/>
          <w:rtl/>
        </w:rPr>
        <w:t>ברגע שהוא מקבל את הגמלה יש לו מ</w:t>
      </w:r>
      <w:r w:rsidRPr="006C61AF">
        <w:rPr>
          <w:rFonts w:cs="David"/>
          <w:rtl/>
        </w:rPr>
        <w:t>ספר 1</w:t>
      </w:r>
      <w:r w:rsidRPr="006C61AF">
        <w:rPr>
          <w:rFonts w:cs="David" w:hint="cs"/>
          <w:rtl/>
        </w:rPr>
        <w:t xml:space="preserve">, </w:t>
      </w:r>
      <w:bookmarkStart w:id="354" w:name="_ETM_Q1_3487130"/>
      <w:bookmarkEnd w:id="354"/>
      <w:r w:rsidRPr="006C61AF">
        <w:rPr>
          <w:rFonts w:cs="David" w:hint="cs"/>
          <w:rtl/>
        </w:rPr>
        <w:t xml:space="preserve">וזהו. </w:t>
      </w:r>
    </w:p>
    <w:p w14:paraId="79EA6263" w14:textId="77777777" w:rsidR="006D0501" w:rsidRPr="006C61AF" w:rsidRDefault="006D0501" w:rsidP="006D0501">
      <w:pPr>
        <w:bidi/>
        <w:rPr>
          <w:rFonts w:cs="David"/>
          <w:rtl/>
        </w:rPr>
      </w:pPr>
    </w:p>
    <w:p w14:paraId="2FCD6741" w14:textId="77777777" w:rsidR="006D0501" w:rsidRPr="006C61AF" w:rsidRDefault="006D0501" w:rsidP="006D0501">
      <w:pPr>
        <w:bidi/>
        <w:rPr>
          <w:rFonts w:cs="David"/>
          <w:rtl/>
        </w:rPr>
      </w:pPr>
      <w:r w:rsidRPr="006C61AF">
        <w:rPr>
          <w:rFonts w:cs="David"/>
          <w:u w:val="single"/>
          <w:rtl/>
        </w:rPr>
        <w:t>יערה למברגר:</w:t>
      </w:r>
    </w:p>
    <w:p w14:paraId="75FEE2AE" w14:textId="77777777" w:rsidR="006D0501" w:rsidRPr="006C61AF" w:rsidRDefault="006D0501" w:rsidP="006D0501">
      <w:pPr>
        <w:bidi/>
        <w:rPr>
          <w:rFonts w:cs="David"/>
          <w:rtl/>
        </w:rPr>
      </w:pPr>
    </w:p>
    <w:p w14:paraId="4E4B24A5" w14:textId="77777777" w:rsidR="006D0501" w:rsidRPr="006C61AF" w:rsidRDefault="006D0501" w:rsidP="006D0501">
      <w:pPr>
        <w:bidi/>
        <w:ind w:firstLine="720"/>
        <w:rPr>
          <w:rFonts w:cs="David" w:hint="cs"/>
          <w:rtl/>
        </w:rPr>
      </w:pPr>
      <w:r w:rsidRPr="006C61AF">
        <w:rPr>
          <w:rFonts w:cs="David"/>
          <w:rtl/>
        </w:rPr>
        <w:t xml:space="preserve">זה מה שיש, יש קוד. </w:t>
      </w:r>
    </w:p>
    <w:p w14:paraId="33C9BC76" w14:textId="77777777" w:rsidR="006D0501" w:rsidRPr="006C61AF" w:rsidRDefault="006D0501" w:rsidP="006D0501">
      <w:pPr>
        <w:bidi/>
        <w:rPr>
          <w:rFonts w:cs="David" w:hint="cs"/>
          <w:rtl/>
        </w:rPr>
      </w:pPr>
      <w:bookmarkStart w:id="355" w:name="_ETM_Q1_3494330"/>
      <w:bookmarkEnd w:id="355"/>
    </w:p>
    <w:p w14:paraId="5D4FD1A2" w14:textId="77777777" w:rsidR="006D0501" w:rsidRPr="00BC3FAB" w:rsidRDefault="006D0501" w:rsidP="006D0501">
      <w:pPr>
        <w:pStyle w:val="a"/>
        <w:keepNext/>
        <w:rPr>
          <w:rFonts w:cs="David" w:hint="cs"/>
          <w:b w:val="0"/>
          <w:bCs w:val="0"/>
          <w:sz w:val="24"/>
          <w:szCs w:val="24"/>
          <w:rtl/>
        </w:rPr>
      </w:pPr>
      <w:bookmarkStart w:id="356" w:name="_ETM_Q1_3496242"/>
      <w:bookmarkEnd w:id="356"/>
      <w:r w:rsidRPr="00BC3FAB">
        <w:rPr>
          <w:rFonts w:cs="David"/>
          <w:b w:val="0"/>
          <w:bCs w:val="0"/>
          <w:sz w:val="24"/>
          <w:szCs w:val="24"/>
          <w:rtl/>
        </w:rPr>
        <w:t>ישראל אייכלר:</w:t>
      </w:r>
    </w:p>
    <w:p w14:paraId="5A2A1ABA" w14:textId="77777777" w:rsidR="006D0501" w:rsidRPr="006C61AF" w:rsidRDefault="006D0501" w:rsidP="006D0501">
      <w:pPr>
        <w:keepNext/>
        <w:bidi/>
        <w:rPr>
          <w:rFonts w:cs="David" w:hint="cs"/>
          <w:rtl/>
        </w:rPr>
      </w:pPr>
    </w:p>
    <w:p w14:paraId="1C503A79" w14:textId="77777777" w:rsidR="006D0501" w:rsidRPr="006C61AF" w:rsidRDefault="006D0501" w:rsidP="006D0501">
      <w:pPr>
        <w:bidi/>
        <w:ind w:firstLine="720"/>
        <w:rPr>
          <w:rFonts w:cs="David" w:hint="cs"/>
          <w:rtl/>
        </w:rPr>
      </w:pPr>
      <w:r w:rsidRPr="006C61AF">
        <w:rPr>
          <w:rFonts w:cs="David" w:hint="cs"/>
          <w:rtl/>
        </w:rPr>
        <w:t>לא שהמפעילים יוכלו לבדוק- -</w:t>
      </w:r>
    </w:p>
    <w:p w14:paraId="4CDFF2D2" w14:textId="77777777" w:rsidR="006D0501" w:rsidRPr="006C61AF" w:rsidRDefault="006D0501" w:rsidP="006D0501">
      <w:pPr>
        <w:bidi/>
        <w:rPr>
          <w:rFonts w:cs="David" w:hint="cs"/>
          <w:rtl/>
        </w:rPr>
      </w:pPr>
      <w:bookmarkStart w:id="357" w:name="_ETM_Q1_3493127"/>
      <w:bookmarkEnd w:id="357"/>
    </w:p>
    <w:p w14:paraId="46734B57" w14:textId="77777777" w:rsidR="006D0501" w:rsidRPr="006C61AF" w:rsidRDefault="006D0501" w:rsidP="006D0501">
      <w:pPr>
        <w:bidi/>
        <w:rPr>
          <w:rFonts w:cs="David"/>
          <w:u w:val="single"/>
          <w:rtl/>
        </w:rPr>
      </w:pPr>
      <w:bookmarkStart w:id="358" w:name="_ETM_Q1_3495141"/>
      <w:bookmarkEnd w:id="358"/>
      <w:r w:rsidRPr="006C61AF">
        <w:rPr>
          <w:rFonts w:cs="David"/>
          <w:u w:val="single"/>
          <w:rtl/>
        </w:rPr>
        <w:t>היו"ר יריב לוין:</w:t>
      </w:r>
    </w:p>
    <w:p w14:paraId="501E1568" w14:textId="77777777" w:rsidR="006D0501" w:rsidRPr="006C61AF" w:rsidRDefault="006D0501" w:rsidP="006D0501">
      <w:pPr>
        <w:bidi/>
        <w:rPr>
          <w:rFonts w:cs="David"/>
          <w:u w:val="single"/>
          <w:rtl/>
        </w:rPr>
      </w:pPr>
    </w:p>
    <w:p w14:paraId="2D281797" w14:textId="77777777" w:rsidR="006D0501" w:rsidRPr="006C61AF" w:rsidRDefault="006D0501" w:rsidP="006D0501">
      <w:pPr>
        <w:bidi/>
        <w:ind w:firstLine="720"/>
        <w:rPr>
          <w:rFonts w:cs="David"/>
          <w:rtl/>
        </w:rPr>
      </w:pPr>
      <w:r w:rsidRPr="006C61AF">
        <w:rPr>
          <w:rFonts w:cs="David" w:hint="cs"/>
          <w:rtl/>
        </w:rPr>
        <w:t>הוא לא צריך לבדוק, הוא יודע אוטומטית ברגע שיש מספר 1 ש</w:t>
      </w:r>
      <w:r w:rsidRPr="006C61AF">
        <w:rPr>
          <w:rFonts w:cs="David"/>
          <w:rtl/>
        </w:rPr>
        <w:t xml:space="preserve">הוא </w:t>
      </w:r>
      <w:r w:rsidRPr="006C61AF">
        <w:rPr>
          <w:rFonts w:cs="David" w:hint="cs"/>
          <w:rtl/>
        </w:rPr>
        <w:t xml:space="preserve">נמצא בקטגוריה של זכאים להנחה. </w:t>
      </w:r>
      <w:r w:rsidRPr="006C61AF">
        <w:rPr>
          <w:rFonts w:cs="David"/>
          <w:rtl/>
        </w:rPr>
        <w:t xml:space="preserve"> </w:t>
      </w:r>
    </w:p>
    <w:p w14:paraId="761DC967" w14:textId="77777777" w:rsidR="006D0501" w:rsidRPr="006C61AF" w:rsidRDefault="006D0501" w:rsidP="006D0501">
      <w:pPr>
        <w:bidi/>
        <w:rPr>
          <w:rFonts w:cs="David"/>
          <w:rtl/>
        </w:rPr>
      </w:pPr>
    </w:p>
    <w:p w14:paraId="6FC4748B" w14:textId="77777777" w:rsidR="006D0501" w:rsidRPr="006C61AF" w:rsidRDefault="006D0501" w:rsidP="006D0501">
      <w:pPr>
        <w:bidi/>
        <w:rPr>
          <w:rFonts w:cs="David"/>
          <w:u w:val="single"/>
          <w:rtl/>
        </w:rPr>
      </w:pPr>
      <w:r w:rsidRPr="006C61AF">
        <w:rPr>
          <w:rFonts w:cs="David"/>
          <w:u w:val="single"/>
          <w:rtl/>
        </w:rPr>
        <w:t>ישראל אייכלר:</w:t>
      </w:r>
    </w:p>
    <w:p w14:paraId="5EB7E9B6" w14:textId="77777777" w:rsidR="006D0501" w:rsidRPr="006C61AF" w:rsidRDefault="006D0501" w:rsidP="006D0501">
      <w:pPr>
        <w:bidi/>
        <w:rPr>
          <w:rFonts w:cs="David"/>
          <w:u w:val="single"/>
          <w:rtl/>
        </w:rPr>
      </w:pPr>
    </w:p>
    <w:p w14:paraId="508DD6A3" w14:textId="77777777" w:rsidR="006D0501" w:rsidRPr="006C61AF" w:rsidRDefault="006D0501" w:rsidP="006D0501">
      <w:pPr>
        <w:bidi/>
        <w:ind w:firstLine="720"/>
        <w:rPr>
          <w:rFonts w:cs="David"/>
          <w:rtl/>
        </w:rPr>
      </w:pPr>
      <w:r w:rsidRPr="006C61AF">
        <w:rPr>
          <w:rFonts w:cs="David" w:hint="cs"/>
          <w:rtl/>
        </w:rPr>
        <w:t xml:space="preserve">בסדר, כי הנוסע רוצה הנחה, </w:t>
      </w:r>
      <w:bookmarkStart w:id="359" w:name="_ETM_Q1_3508611"/>
      <w:bookmarkEnd w:id="359"/>
      <w:r w:rsidRPr="006C61AF">
        <w:rPr>
          <w:rFonts w:cs="David" w:hint="cs"/>
          <w:rtl/>
        </w:rPr>
        <w:t>אבל א</w:t>
      </w:r>
      <w:r w:rsidRPr="006C61AF">
        <w:rPr>
          <w:rFonts w:cs="David"/>
          <w:rtl/>
        </w:rPr>
        <w:t>ני לא רוצה –</w:t>
      </w:r>
      <w:r w:rsidRPr="006C61AF">
        <w:rPr>
          <w:rFonts w:cs="David" w:hint="cs"/>
          <w:rtl/>
        </w:rPr>
        <w:t xml:space="preserve"> גם אם אני נכה </w:t>
      </w:r>
      <w:r w:rsidRPr="006C61AF">
        <w:rPr>
          <w:rFonts w:cs="David"/>
          <w:rtl/>
        </w:rPr>
        <w:t>–</w:t>
      </w:r>
      <w:r w:rsidRPr="006C61AF">
        <w:rPr>
          <w:rFonts w:cs="David" w:hint="cs"/>
          <w:rtl/>
        </w:rPr>
        <w:t xml:space="preserve"> שתהיה לכם </w:t>
      </w:r>
      <w:bookmarkStart w:id="360" w:name="_ETM_Q1_3511903"/>
      <w:bookmarkEnd w:id="360"/>
      <w:r w:rsidRPr="006C61AF">
        <w:rPr>
          <w:rFonts w:cs="David" w:hint="cs"/>
          <w:rtl/>
        </w:rPr>
        <w:t>אפשרות לבדוק ממה אני נכה ואיזה אישורים יש לי</w:t>
      </w:r>
      <w:r w:rsidRPr="006C61AF">
        <w:rPr>
          <w:rFonts w:cs="David"/>
          <w:rtl/>
        </w:rPr>
        <w:t xml:space="preserve">. </w:t>
      </w:r>
    </w:p>
    <w:p w14:paraId="6C701E27" w14:textId="77777777" w:rsidR="006D0501" w:rsidRPr="006C61AF" w:rsidRDefault="006D0501" w:rsidP="006D0501">
      <w:pPr>
        <w:bidi/>
        <w:rPr>
          <w:rFonts w:cs="David" w:hint="cs"/>
          <w:rtl/>
        </w:rPr>
      </w:pPr>
    </w:p>
    <w:p w14:paraId="2441B070" w14:textId="77777777" w:rsidR="006D0501" w:rsidRPr="00BC3FAB" w:rsidRDefault="006D0501" w:rsidP="006D0501">
      <w:pPr>
        <w:pStyle w:val="a"/>
        <w:keepNext/>
        <w:rPr>
          <w:rFonts w:cs="David" w:hint="cs"/>
          <w:b w:val="0"/>
          <w:bCs w:val="0"/>
          <w:sz w:val="24"/>
          <w:szCs w:val="24"/>
          <w:rtl/>
        </w:rPr>
      </w:pPr>
      <w:r w:rsidRPr="00BC3FAB">
        <w:rPr>
          <w:rFonts w:cs="David"/>
          <w:b w:val="0"/>
          <w:bCs w:val="0"/>
          <w:sz w:val="24"/>
          <w:szCs w:val="24"/>
          <w:rtl/>
        </w:rPr>
        <w:t>אתי בנדלר:</w:t>
      </w:r>
    </w:p>
    <w:p w14:paraId="071A6C51" w14:textId="77777777" w:rsidR="006D0501" w:rsidRPr="006C61AF" w:rsidRDefault="006D0501" w:rsidP="006D0501">
      <w:pPr>
        <w:keepNext/>
        <w:bidi/>
        <w:rPr>
          <w:rFonts w:cs="David" w:hint="cs"/>
          <w:rtl/>
        </w:rPr>
      </w:pPr>
    </w:p>
    <w:p w14:paraId="1BBA18AC" w14:textId="77777777" w:rsidR="006D0501" w:rsidRPr="006C61AF" w:rsidRDefault="006D0501" w:rsidP="006D0501">
      <w:pPr>
        <w:bidi/>
        <w:ind w:firstLine="720"/>
        <w:rPr>
          <w:rFonts w:cs="David" w:hint="cs"/>
          <w:rtl/>
        </w:rPr>
      </w:pPr>
      <w:r w:rsidRPr="006C61AF">
        <w:rPr>
          <w:rFonts w:cs="David" w:hint="cs"/>
          <w:rtl/>
        </w:rPr>
        <w:t xml:space="preserve">זה ודאי </w:t>
      </w:r>
      <w:bookmarkStart w:id="361" w:name="_ETM_Q1_3510499"/>
      <w:bookmarkEnd w:id="361"/>
      <w:r w:rsidRPr="006C61AF">
        <w:rPr>
          <w:rFonts w:cs="David" w:hint="cs"/>
          <w:rtl/>
        </w:rPr>
        <w:t xml:space="preserve">שלא, אבל יכולים למשל לדעת </w:t>
      </w:r>
      <w:r w:rsidRPr="006C61AF">
        <w:rPr>
          <w:rFonts w:cs="David"/>
          <w:rtl/>
        </w:rPr>
        <w:t>–</w:t>
      </w:r>
      <w:r w:rsidRPr="006C61AF">
        <w:rPr>
          <w:rFonts w:cs="David" w:hint="cs"/>
          <w:rtl/>
        </w:rPr>
        <w:t xml:space="preserve"> כדי שאם למשל הכרטיס שלך ילך לאיבוד, ואתה רוצה לקבל החזר על החלק הבלתי </w:t>
      </w:r>
      <w:bookmarkStart w:id="362" w:name="_ETM_Q1_3523566"/>
      <w:bookmarkEnd w:id="362"/>
      <w:r w:rsidRPr="006C61AF">
        <w:rPr>
          <w:rFonts w:cs="David" w:hint="cs"/>
          <w:rtl/>
        </w:rPr>
        <w:t>מנוצל, נאגרים פרטי מידע לגבי הנסיעות שכבר ביצעת. פרטי המידע האלה לא אומרים רק כמה נסיעות, אלא מאיפה לאיפה אתה נסעת, באיזו תחנה עלית- -</w:t>
      </w:r>
    </w:p>
    <w:p w14:paraId="4D514FA2" w14:textId="77777777" w:rsidR="006D0501" w:rsidRPr="006C61AF" w:rsidRDefault="006D0501" w:rsidP="006D0501">
      <w:pPr>
        <w:bidi/>
        <w:rPr>
          <w:rFonts w:cs="David" w:hint="cs"/>
          <w:rtl/>
        </w:rPr>
      </w:pPr>
      <w:bookmarkStart w:id="363" w:name="_ETM_Q1_3528689"/>
      <w:bookmarkEnd w:id="363"/>
    </w:p>
    <w:p w14:paraId="4368C8D3" w14:textId="77777777" w:rsidR="006D0501" w:rsidRPr="006C61AF" w:rsidRDefault="006D0501" w:rsidP="006D0501">
      <w:pPr>
        <w:bidi/>
        <w:rPr>
          <w:rFonts w:cs="David"/>
          <w:rtl/>
        </w:rPr>
      </w:pPr>
      <w:r w:rsidRPr="006C61AF">
        <w:rPr>
          <w:rFonts w:cs="David"/>
          <w:u w:val="single"/>
          <w:rtl/>
        </w:rPr>
        <w:t>שלמה כץ:</w:t>
      </w:r>
    </w:p>
    <w:p w14:paraId="25ED31BA" w14:textId="77777777" w:rsidR="006D0501" w:rsidRPr="006C61AF" w:rsidRDefault="006D0501" w:rsidP="006D0501">
      <w:pPr>
        <w:bidi/>
        <w:rPr>
          <w:rFonts w:cs="David"/>
          <w:rtl/>
        </w:rPr>
      </w:pPr>
    </w:p>
    <w:p w14:paraId="179975B4" w14:textId="77777777" w:rsidR="006D0501" w:rsidRPr="006C61AF" w:rsidRDefault="006D0501" w:rsidP="006D0501">
      <w:pPr>
        <w:bidi/>
        <w:ind w:firstLine="720"/>
        <w:rPr>
          <w:rFonts w:cs="David"/>
          <w:rtl/>
        </w:rPr>
      </w:pPr>
      <w:r w:rsidRPr="006C61AF">
        <w:rPr>
          <w:rFonts w:cs="David" w:hint="cs"/>
          <w:rtl/>
        </w:rPr>
        <w:t xml:space="preserve">לא, לא. </w:t>
      </w:r>
      <w:r w:rsidRPr="006C61AF">
        <w:rPr>
          <w:rFonts w:cs="David"/>
          <w:rtl/>
        </w:rPr>
        <w:t>זה לא.</w:t>
      </w:r>
    </w:p>
    <w:p w14:paraId="754538A7" w14:textId="77777777" w:rsidR="006D0501" w:rsidRPr="006C61AF" w:rsidRDefault="006D0501" w:rsidP="006D0501">
      <w:pPr>
        <w:bidi/>
        <w:rPr>
          <w:rFonts w:cs="David" w:hint="cs"/>
          <w:rtl/>
        </w:rPr>
      </w:pPr>
    </w:p>
    <w:p w14:paraId="7B9B5CB2" w14:textId="77777777" w:rsidR="006D0501" w:rsidRPr="00BC3FAB" w:rsidRDefault="006D0501" w:rsidP="006D0501">
      <w:pPr>
        <w:pStyle w:val="af1"/>
        <w:keepNext/>
        <w:rPr>
          <w:rFonts w:cs="David" w:hint="cs"/>
          <w:b w:val="0"/>
          <w:bCs w:val="0"/>
          <w:sz w:val="24"/>
          <w:szCs w:val="24"/>
          <w:rtl/>
        </w:rPr>
      </w:pPr>
      <w:r w:rsidRPr="00BC3FAB">
        <w:rPr>
          <w:rFonts w:cs="David"/>
          <w:b w:val="0"/>
          <w:bCs w:val="0"/>
          <w:sz w:val="24"/>
          <w:szCs w:val="24"/>
          <w:rtl/>
        </w:rPr>
        <w:t>חוה ראובני:</w:t>
      </w:r>
    </w:p>
    <w:p w14:paraId="12400696" w14:textId="77777777" w:rsidR="006D0501" w:rsidRPr="006C61AF" w:rsidRDefault="006D0501" w:rsidP="006D0501">
      <w:pPr>
        <w:keepNext/>
        <w:bidi/>
        <w:rPr>
          <w:rFonts w:cs="David" w:hint="cs"/>
          <w:rtl/>
        </w:rPr>
      </w:pPr>
    </w:p>
    <w:p w14:paraId="3D496DF4" w14:textId="77777777" w:rsidR="006D0501" w:rsidRPr="006C61AF" w:rsidRDefault="006D0501" w:rsidP="006D0501">
      <w:pPr>
        <w:bidi/>
        <w:ind w:firstLine="720"/>
        <w:rPr>
          <w:rFonts w:cs="David" w:hint="cs"/>
          <w:rtl/>
        </w:rPr>
      </w:pPr>
      <w:r w:rsidRPr="006C61AF">
        <w:rPr>
          <w:rFonts w:cs="David" w:hint="cs"/>
          <w:rtl/>
        </w:rPr>
        <w:t xml:space="preserve">מאיפה </w:t>
      </w:r>
      <w:r w:rsidRPr="006C61AF">
        <w:rPr>
          <w:rFonts w:cs="David"/>
          <w:rtl/>
        </w:rPr>
        <w:t>–</w:t>
      </w:r>
      <w:r w:rsidRPr="006C61AF">
        <w:rPr>
          <w:rFonts w:cs="David" w:hint="cs"/>
          <w:rtl/>
        </w:rPr>
        <w:t xml:space="preserve"> לא "לאיפה". </w:t>
      </w:r>
    </w:p>
    <w:p w14:paraId="450BEBBA" w14:textId="77777777" w:rsidR="006D0501" w:rsidRPr="006C61AF" w:rsidRDefault="006D0501" w:rsidP="006D0501">
      <w:pPr>
        <w:bidi/>
        <w:rPr>
          <w:rFonts w:cs="David" w:hint="cs"/>
          <w:rtl/>
        </w:rPr>
      </w:pPr>
      <w:bookmarkStart w:id="364" w:name="_ETM_Q1_3531913"/>
      <w:bookmarkEnd w:id="364"/>
    </w:p>
    <w:p w14:paraId="755F2059" w14:textId="77777777" w:rsidR="006D0501" w:rsidRPr="006C61AF" w:rsidRDefault="006D0501" w:rsidP="006D0501">
      <w:pPr>
        <w:bidi/>
        <w:rPr>
          <w:rFonts w:cs="David"/>
          <w:u w:val="single"/>
          <w:rtl/>
        </w:rPr>
      </w:pPr>
      <w:r w:rsidRPr="006C61AF">
        <w:rPr>
          <w:rFonts w:cs="David"/>
          <w:u w:val="single"/>
          <w:rtl/>
        </w:rPr>
        <w:t>אתי בנדלר:</w:t>
      </w:r>
    </w:p>
    <w:p w14:paraId="5D68F81B" w14:textId="77777777" w:rsidR="006D0501" w:rsidRPr="006C61AF" w:rsidRDefault="006D0501" w:rsidP="006D0501">
      <w:pPr>
        <w:bidi/>
        <w:rPr>
          <w:rFonts w:cs="David"/>
          <w:rtl/>
        </w:rPr>
      </w:pPr>
    </w:p>
    <w:p w14:paraId="1F0314BA" w14:textId="77777777" w:rsidR="006D0501" w:rsidRPr="006C61AF" w:rsidRDefault="006D0501" w:rsidP="006D0501">
      <w:pPr>
        <w:bidi/>
        <w:ind w:firstLine="720"/>
        <w:rPr>
          <w:rFonts w:cs="David" w:hint="cs"/>
          <w:rtl/>
        </w:rPr>
      </w:pPr>
      <w:r w:rsidRPr="006C61AF">
        <w:rPr>
          <w:rFonts w:cs="David" w:hint="cs"/>
          <w:rtl/>
        </w:rPr>
        <w:t xml:space="preserve">רק "מאיפה", לא "לאיפה". עוד יותר טוב. מצוין. </w:t>
      </w:r>
      <w:bookmarkStart w:id="365" w:name="_ETM_Q1_3534887"/>
      <w:bookmarkEnd w:id="365"/>
    </w:p>
    <w:p w14:paraId="543EF325" w14:textId="77777777" w:rsidR="006D0501" w:rsidRPr="006C61AF" w:rsidRDefault="006D0501" w:rsidP="006D0501">
      <w:pPr>
        <w:bidi/>
        <w:rPr>
          <w:rFonts w:cs="David" w:hint="cs"/>
          <w:rtl/>
        </w:rPr>
      </w:pPr>
      <w:bookmarkStart w:id="366" w:name="_ETM_Q1_3543446"/>
      <w:bookmarkStart w:id="367" w:name="_ETM_Q1_3543635"/>
      <w:bookmarkEnd w:id="366"/>
      <w:bookmarkEnd w:id="367"/>
    </w:p>
    <w:p w14:paraId="0E02A88A" w14:textId="77777777" w:rsidR="006D0501" w:rsidRPr="00BC3FAB" w:rsidRDefault="006D0501" w:rsidP="006D0501">
      <w:pPr>
        <w:pStyle w:val="a"/>
        <w:keepNext/>
        <w:rPr>
          <w:rFonts w:cs="David" w:hint="cs"/>
          <w:b w:val="0"/>
          <w:bCs w:val="0"/>
          <w:sz w:val="24"/>
          <w:szCs w:val="24"/>
          <w:rtl/>
        </w:rPr>
      </w:pPr>
      <w:r w:rsidRPr="00BC3FAB">
        <w:rPr>
          <w:rFonts w:cs="David"/>
          <w:b w:val="0"/>
          <w:bCs w:val="0"/>
          <w:sz w:val="24"/>
          <w:szCs w:val="24"/>
          <w:rtl/>
        </w:rPr>
        <w:t>ישראל אייכלר:</w:t>
      </w:r>
    </w:p>
    <w:p w14:paraId="17085E4C" w14:textId="77777777" w:rsidR="006D0501" w:rsidRPr="006C61AF" w:rsidRDefault="006D0501" w:rsidP="006D0501">
      <w:pPr>
        <w:keepNext/>
        <w:bidi/>
        <w:rPr>
          <w:rFonts w:cs="David" w:hint="cs"/>
          <w:rtl/>
        </w:rPr>
      </w:pPr>
    </w:p>
    <w:p w14:paraId="37164ADF" w14:textId="77777777" w:rsidR="006D0501" w:rsidRPr="006C61AF" w:rsidRDefault="006D0501" w:rsidP="006D0501">
      <w:pPr>
        <w:bidi/>
        <w:ind w:firstLine="720"/>
        <w:rPr>
          <w:rFonts w:cs="David" w:hint="cs"/>
          <w:rtl/>
        </w:rPr>
      </w:pPr>
      <w:r w:rsidRPr="006C61AF">
        <w:rPr>
          <w:rFonts w:cs="David" w:hint="cs"/>
          <w:rtl/>
        </w:rPr>
        <w:t xml:space="preserve">בכל אופן צריך לחשוב על זה. העיקרון צריך להיקבע- </w:t>
      </w:r>
      <w:bookmarkStart w:id="368" w:name="_ETM_Q1_3552410"/>
      <w:bookmarkEnd w:id="368"/>
      <w:r w:rsidRPr="006C61AF">
        <w:rPr>
          <w:rFonts w:cs="David" w:hint="cs"/>
          <w:rtl/>
        </w:rPr>
        <w:t>-</w:t>
      </w:r>
    </w:p>
    <w:p w14:paraId="6D432EDE" w14:textId="77777777" w:rsidR="006D0501" w:rsidRPr="006C61AF" w:rsidRDefault="006D0501" w:rsidP="006D0501">
      <w:pPr>
        <w:bidi/>
        <w:rPr>
          <w:rFonts w:cs="David" w:hint="cs"/>
          <w:rtl/>
        </w:rPr>
      </w:pPr>
      <w:bookmarkStart w:id="369" w:name="_ETM_Q1_3545723"/>
      <w:bookmarkEnd w:id="369"/>
    </w:p>
    <w:p w14:paraId="4569DD07" w14:textId="77777777" w:rsidR="006D0501" w:rsidRPr="00BC3FAB" w:rsidRDefault="006D0501" w:rsidP="006D0501">
      <w:pPr>
        <w:pStyle w:val="af"/>
        <w:keepNext/>
        <w:rPr>
          <w:rFonts w:cs="David"/>
          <w:b w:val="0"/>
          <w:bCs w:val="0"/>
          <w:sz w:val="24"/>
          <w:szCs w:val="24"/>
          <w:rtl/>
        </w:rPr>
      </w:pPr>
      <w:bookmarkStart w:id="370" w:name="_ETM_Q1_3547036"/>
      <w:bookmarkEnd w:id="370"/>
      <w:r w:rsidRPr="00BC3FAB">
        <w:rPr>
          <w:rFonts w:cs="David"/>
          <w:b w:val="0"/>
          <w:bCs w:val="0"/>
          <w:sz w:val="24"/>
          <w:szCs w:val="24"/>
          <w:rtl/>
        </w:rPr>
        <w:t>היו"ר יריב לוין:</w:t>
      </w:r>
    </w:p>
    <w:p w14:paraId="0951426B" w14:textId="77777777" w:rsidR="006D0501" w:rsidRPr="006C61AF" w:rsidRDefault="006D0501" w:rsidP="006D0501">
      <w:pPr>
        <w:keepNext/>
        <w:bidi/>
        <w:rPr>
          <w:rFonts w:cs="David"/>
          <w:rtl/>
        </w:rPr>
      </w:pPr>
    </w:p>
    <w:p w14:paraId="0D6DB36E" w14:textId="77777777" w:rsidR="006D0501" w:rsidRPr="006C61AF" w:rsidRDefault="006D0501" w:rsidP="006D0501">
      <w:pPr>
        <w:bidi/>
        <w:ind w:firstLine="720"/>
        <w:rPr>
          <w:rFonts w:cs="David" w:hint="cs"/>
          <w:rtl/>
        </w:rPr>
      </w:pPr>
      <w:r w:rsidRPr="006C61AF">
        <w:rPr>
          <w:rFonts w:cs="David"/>
          <w:rtl/>
        </w:rPr>
        <w:t>אנחנו לא ניכנס לפרטים</w:t>
      </w:r>
      <w:r w:rsidRPr="006C61AF">
        <w:rPr>
          <w:rFonts w:cs="David" w:hint="cs"/>
          <w:rtl/>
        </w:rPr>
        <w:t>. חבר הכנסת אייכלר,</w:t>
      </w:r>
      <w:r w:rsidRPr="006C61AF">
        <w:rPr>
          <w:rFonts w:cs="David"/>
          <w:rtl/>
        </w:rPr>
        <w:t xml:space="preserve"> תיקח בחשבון שלמערכת הזאת יש גם יתרונות ביכולות הניהול ש</w:t>
      </w:r>
      <w:r w:rsidRPr="006C61AF">
        <w:rPr>
          <w:rFonts w:cs="David" w:hint="cs"/>
          <w:rtl/>
        </w:rPr>
        <w:t>ל כל העניין ש</w:t>
      </w:r>
      <w:r w:rsidRPr="006C61AF">
        <w:rPr>
          <w:rFonts w:cs="David"/>
          <w:rtl/>
        </w:rPr>
        <w:t xml:space="preserve">אנחנו לא רוצים להפסיד אותם. </w:t>
      </w:r>
      <w:r w:rsidRPr="006C61AF">
        <w:rPr>
          <w:rFonts w:cs="David" w:hint="cs"/>
          <w:rtl/>
        </w:rPr>
        <w:t xml:space="preserve">כלומר המידע שמאפשר לי לדעת כמה אנשים נוסעים בשעה מסוימת </w:t>
      </w:r>
      <w:bookmarkStart w:id="371" w:name="_ETM_Q1_3562923"/>
      <w:bookmarkEnd w:id="371"/>
      <w:r w:rsidRPr="006C61AF">
        <w:rPr>
          <w:rFonts w:cs="David" w:hint="cs"/>
          <w:rtl/>
        </w:rPr>
        <w:t xml:space="preserve">בתחנה מסוימת בקו מסוים הוא מידע שטוב מאוד שיש </w:t>
      </w:r>
      <w:bookmarkStart w:id="372" w:name="_ETM_Q1_3567780"/>
      <w:bookmarkEnd w:id="372"/>
      <w:r w:rsidRPr="006C61AF">
        <w:rPr>
          <w:rFonts w:cs="David" w:hint="cs"/>
          <w:rtl/>
        </w:rPr>
        <w:t xml:space="preserve">לנו אותו, ואני לא רוצה להגיע למצב שהוא ייעלם. אני </w:t>
      </w:r>
      <w:bookmarkStart w:id="373" w:name="_ETM_Q1_3569578"/>
      <w:bookmarkEnd w:id="373"/>
      <w:r w:rsidRPr="006C61AF">
        <w:rPr>
          <w:rFonts w:cs="David" w:hint="cs"/>
          <w:rtl/>
        </w:rPr>
        <w:t>רק רוצה שהוא יהיה במספרי אנשים ולא בשמות שלהם- -</w:t>
      </w:r>
    </w:p>
    <w:p w14:paraId="44892B0C" w14:textId="77777777" w:rsidR="006D0501" w:rsidRPr="006C61AF" w:rsidRDefault="006D0501" w:rsidP="006D0501">
      <w:pPr>
        <w:bidi/>
        <w:rPr>
          <w:rFonts w:cs="David"/>
          <w:rtl/>
        </w:rPr>
      </w:pPr>
    </w:p>
    <w:p w14:paraId="5D454C04" w14:textId="77777777" w:rsidR="006D0501" w:rsidRPr="006C61AF" w:rsidRDefault="006D0501" w:rsidP="006D0501">
      <w:pPr>
        <w:bidi/>
        <w:rPr>
          <w:rFonts w:cs="David"/>
          <w:rtl/>
        </w:rPr>
      </w:pPr>
      <w:r w:rsidRPr="006C61AF">
        <w:rPr>
          <w:rFonts w:cs="David"/>
          <w:u w:val="single"/>
          <w:rtl/>
        </w:rPr>
        <w:t>בן בדרי:</w:t>
      </w:r>
    </w:p>
    <w:p w14:paraId="46821B6E" w14:textId="77777777" w:rsidR="006D0501" w:rsidRPr="006C61AF" w:rsidRDefault="006D0501" w:rsidP="006D0501">
      <w:pPr>
        <w:bidi/>
        <w:rPr>
          <w:rFonts w:cs="David"/>
          <w:rtl/>
        </w:rPr>
      </w:pPr>
    </w:p>
    <w:p w14:paraId="08632CF9" w14:textId="77777777" w:rsidR="006D0501" w:rsidRPr="006C61AF" w:rsidRDefault="006D0501" w:rsidP="006D0501">
      <w:pPr>
        <w:bidi/>
        <w:ind w:firstLine="720"/>
        <w:rPr>
          <w:rFonts w:cs="David" w:hint="cs"/>
          <w:rtl/>
        </w:rPr>
      </w:pPr>
      <w:r w:rsidRPr="006C61AF">
        <w:rPr>
          <w:rFonts w:cs="David"/>
          <w:rtl/>
        </w:rPr>
        <w:t xml:space="preserve">אתה יוצא מתוך הנחה שכולם נוסעים עם הכרטיס. </w:t>
      </w:r>
      <w:r w:rsidRPr="006C61AF">
        <w:rPr>
          <w:rFonts w:cs="David" w:hint="cs"/>
          <w:rtl/>
        </w:rPr>
        <w:t>יש כאלה שנוסעים במזומן.</w:t>
      </w:r>
    </w:p>
    <w:p w14:paraId="5FC0F00C" w14:textId="77777777" w:rsidR="006D0501" w:rsidRPr="006C61AF" w:rsidRDefault="006D0501" w:rsidP="006D0501">
      <w:pPr>
        <w:bidi/>
        <w:rPr>
          <w:rFonts w:cs="David"/>
          <w:rtl/>
        </w:rPr>
      </w:pPr>
    </w:p>
    <w:p w14:paraId="07C5E0EB" w14:textId="77777777" w:rsidR="006D0501" w:rsidRPr="006C61AF" w:rsidRDefault="006D0501" w:rsidP="006D0501">
      <w:pPr>
        <w:bidi/>
        <w:rPr>
          <w:rFonts w:cs="David"/>
          <w:u w:val="single"/>
          <w:rtl/>
        </w:rPr>
      </w:pPr>
      <w:r w:rsidRPr="006C61AF">
        <w:rPr>
          <w:rFonts w:cs="David"/>
          <w:u w:val="single"/>
          <w:rtl/>
        </w:rPr>
        <w:t>היו"ר יריב לוין:</w:t>
      </w:r>
    </w:p>
    <w:p w14:paraId="4D5241B5" w14:textId="77777777" w:rsidR="006D0501" w:rsidRPr="006C61AF" w:rsidRDefault="006D0501" w:rsidP="006D0501">
      <w:pPr>
        <w:bidi/>
        <w:rPr>
          <w:rFonts w:cs="David"/>
          <w:u w:val="single"/>
          <w:rtl/>
        </w:rPr>
      </w:pPr>
    </w:p>
    <w:p w14:paraId="67AF8848" w14:textId="77777777" w:rsidR="006D0501" w:rsidRPr="006C61AF" w:rsidRDefault="006D0501" w:rsidP="006D0501">
      <w:pPr>
        <w:bidi/>
        <w:ind w:firstLine="720"/>
        <w:rPr>
          <w:rFonts w:cs="David" w:hint="cs"/>
          <w:rtl/>
        </w:rPr>
      </w:pPr>
      <w:r w:rsidRPr="006C61AF">
        <w:rPr>
          <w:rFonts w:cs="David" w:hint="cs"/>
          <w:rtl/>
        </w:rPr>
        <w:t xml:space="preserve">אני עוד לא יוצא משום הנחה. </w:t>
      </w:r>
    </w:p>
    <w:p w14:paraId="540C0F97" w14:textId="77777777" w:rsidR="006D0501" w:rsidRPr="006C61AF" w:rsidRDefault="006D0501" w:rsidP="006D0501">
      <w:pPr>
        <w:bidi/>
        <w:rPr>
          <w:rFonts w:cs="David" w:hint="cs"/>
          <w:rtl/>
        </w:rPr>
      </w:pPr>
      <w:bookmarkStart w:id="374" w:name="_ETM_Q1_3587075"/>
      <w:bookmarkEnd w:id="374"/>
    </w:p>
    <w:p w14:paraId="6DBF0119" w14:textId="77777777" w:rsidR="006D0501" w:rsidRPr="006C61AF" w:rsidRDefault="006D0501" w:rsidP="006D0501">
      <w:pPr>
        <w:bidi/>
        <w:ind w:firstLine="720"/>
        <w:rPr>
          <w:rFonts w:cs="David" w:hint="cs"/>
          <w:rtl/>
        </w:rPr>
      </w:pPr>
      <w:bookmarkStart w:id="375" w:name="_ETM_Q1_3587262"/>
      <w:bookmarkEnd w:id="375"/>
      <w:r w:rsidRPr="006C61AF">
        <w:rPr>
          <w:rFonts w:cs="David" w:hint="cs"/>
          <w:rtl/>
        </w:rPr>
        <w:t xml:space="preserve">בן בדרי, </w:t>
      </w:r>
      <w:r w:rsidRPr="006C61AF">
        <w:rPr>
          <w:rFonts w:cs="David"/>
          <w:rtl/>
        </w:rPr>
        <w:t>מנכ"ל איגוד מוניות השירות</w:t>
      </w:r>
      <w:r w:rsidRPr="006C61AF">
        <w:rPr>
          <w:rFonts w:cs="David" w:hint="cs"/>
          <w:rtl/>
        </w:rPr>
        <w:t xml:space="preserve">, בבקשה. </w:t>
      </w:r>
    </w:p>
    <w:p w14:paraId="539A15D7" w14:textId="77777777" w:rsidR="006D0501" w:rsidRPr="006C61AF" w:rsidRDefault="006D0501" w:rsidP="006D0501">
      <w:pPr>
        <w:bidi/>
        <w:rPr>
          <w:rFonts w:cs="David"/>
          <w:rtl/>
        </w:rPr>
      </w:pPr>
    </w:p>
    <w:p w14:paraId="5944B963" w14:textId="77777777" w:rsidR="006D0501" w:rsidRPr="006C61AF" w:rsidRDefault="006D0501" w:rsidP="006D0501">
      <w:pPr>
        <w:bidi/>
        <w:rPr>
          <w:rFonts w:cs="David"/>
          <w:rtl/>
        </w:rPr>
      </w:pPr>
      <w:r w:rsidRPr="006C61AF">
        <w:rPr>
          <w:rFonts w:cs="David"/>
          <w:u w:val="single"/>
          <w:rtl/>
        </w:rPr>
        <w:t>בן בדרי:</w:t>
      </w:r>
    </w:p>
    <w:p w14:paraId="3C88F477" w14:textId="77777777" w:rsidR="006D0501" w:rsidRPr="006C61AF" w:rsidRDefault="006D0501" w:rsidP="006D0501">
      <w:pPr>
        <w:bidi/>
        <w:rPr>
          <w:rFonts w:cs="David"/>
          <w:rtl/>
        </w:rPr>
      </w:pPr>
    </w:p>
    <w:p w14:paraId="6D17497A" w14:textId="77777777" w:rsidR="006D0501" w:rsidRPr="006C61AF" w:rsidRDefault="006D0501" w:rsidP="006D0501">
      <w:pPr>
        <w:bidi/>
        <w:ind w:firstLine="720"/>
        <w:rPr>
          <w:rFonts w:cs="David" w:hint="cs"/>
          <w:rtl/>
        </w:rPr>
      </w:pPr>
      <w:r w:rsidRPr="006C61AF">
        <w:rPr>
          <w:rFonts w:cs="David" w:hint="cs"/>
          <w:rtl/>
        </w:rPr>
        <w:t xml:space="preserve">אני רציתי לשמוע את משרד התחבורה, את משרד </w:t>
      </w:r>
      <w:bookmarkStart w:id="376" w:name="_ETM_Q1_3590318"/>
      <w:bookmarkEnd w:id="376"/>
      <w:r w:rsidRPr="006C61AF">
        <w:rPr>
          <w:rFonts w:cs="David" w:hint="cs"/>
          <w:rtl/>
        </w:rPr>
        <w:t xml:space="preserve">האוצר </w:t>
      </w:r>
      <w:r w:rsidRPr="006C61AF">
        <w:rPr>
          <w:rFonts w:cs="David"/>
          <w:rtl/>
        </w:rPr>
        <w:t>–</w:t>
      </w:r>
      <w:r w:rsidRPr="006C61AF">
        <w:rPr>
          <w:rFonts w:cs="David" w:hint="cs"/>
          <w:rtl/>
        </w:rPr>
        <w:t xml:space="preserve"> אנחנו שומעים שמתקינים כאן תקנות. </w:t>
      </w:r>
      <w:r w:rsidRPr="006C61AF">
        <w:rPr>
          <w:rFonts w:cs="David"/>
          <w:rtl/>
        </w:rPr>
        <w:t>אני מייצג את ארגון מוניות השירות</w:t>
      </w:r>
      <w:bookmarkStart w:id="377" w:name="_ETM_Q1_3605382"/>
      <w:bookmarkEnd w:id="377"/>
      <w:r w:rsidRPr="006C61AF">
        <w:rPr>
          <w:rFonts w:cs="David" w:hint="cs"/>
          <w:rtl/>
        </w:rPr>
        <w:t xml:space="preserve">, שנכון להיום, לפי האתר של משרד התחבורה, </w:t>
      </w:r>
      <w:bookmarkStart w:id="378" w:name="_ETM_Q1_3603028"/>
      <w:bookmarkEnd w:id="378"/>
      <w:r w:rsidRPr="006C61AF">
        <w:rPr>
          <w:rFonts w:cs="David" w:hint="cs"/>
          <w:rtl/>
        </w:rPr>
        <w:t xml:space="preserve">לפחות, </w:t>
      </w:r>
      <w:r w:rsidRPr="006C61AF">
        <w:rPr>
          <w:rFonts w:cs="David"/>
          <w:rtl/>
        </w:rPr>
        <w:t xml:space="preserve"> נוסעים </w:t>
      </w:r>
      <w:r w:rsidRPr="006C61AF">
        <w:rPr>
          <w:rFonts w:cs="David" w:hint="cs"/>
          <w:rtl/>
        </w:rPr>
        <w:t xml:space="preserve">בהן </w:t>
      </w:r>
      <w:r w:rsidRPr="006C61AF">
        <w:rPr>
          <w:rFonts w:cs="David"/>
          <w:rtl/>
        </w:rPr>
        <w:t>יותר מפי שניים ברכבת ישראל</w:t>
      </w:r>
      <w:r w:rsidRPr="006C61AF">
        <w:rPr>
          <w:rFonts w:cs="David" w:hint="cs"/>
          <w:rtl/>
        </w:rPr>
        <w:t xml:space="preserve">, ואנחנו בכלל לא בתמונה של הכרטיס החכם </w:t>
      </w:r>
      <w:bookmarkStart w:id="379" w:name="_ETM_Q1_3607946"/>
      <w:bookmarkEnd w:id="379"/>
      <w:r w:rsidRPr="006C61AF">
        <w:rPr>
          <w:rFonts w:cs="David" w:hint="cs"/>
          <w:rtl/>
        </w:rPr>
        <w:t xml:space="preserve">הזה. </w:t>
      </w:r>
    </w:p>
    <w:p w14:paraId="316ABBC4" w14:textId="77777777" w:rsidR="006D0501" w:rsidRPr="006C61AF" w:rsidRDefault="006D0501" w:rsidP="006D0501">
      <w:pPr>
        <w:bidi/>
        <w:rPr>
          <w:rFonts w:cs="David" w:hint="cs"/>
          <w:rtl/>
        </w:rPr>
      </w:pPr>
      <w:bookmarkStart w:id="380" w:name="_ETM_Q1_3616632"/>
      <w:bookmarkEnd w:id="380"/>
    </w:p>
    <w:p w14:paraId="66B21E26" w14:textId="77777777" w:rsidR="006D0501" w:rsidRPr="006C61AF" w:rsidRDefault="006D0501" w:rsidP="006D0501">
      <w:pPr>
        <w:bidi/>
        <w:ind w:firstLine="720"/>
        <w:rPr>
          <w:rFonts w:cs="David" w:hint="cs"/>
          <w:rtl/>
        </w:rPr>
      </w:pPr>
      <w:bookmarkStart w:id="381" w:name="_ETM_Q1_3617132"/>
      <w:bookmarkEnd w:id="381"/>
      <w:r w:rsidRPr="006C61AF">
        <w:rPr>
          <w:rFonts w:cs="David" w:hint="cs"/>
          <w:rtl/>
        </w:rPr>
        <w:t xml:space="preserve">בעיר שלי אשדוד </w:t>
      </w:r>
      <w:r w:rsidRPr="006C61AF">
        <w:rPr>
          <w:rFonts w:cs="David"/>
          <w:rtl/>
        </w:rPr>
        <w:t xml:space="preserve">יש 35 אלף כרטיסיות חכמות כאלה </w:t>
      </w:r>
      <w:r w:rsidRPr="006C61AF">
        <w:rPr>
          <w:rFonts w:cs="David" w:hint="cs"/>
          <w:rtl/>
        </w:rPr>
        <w:t>או פחות חכמות</w:t>
      </w:r>
      <w:bookmarkStart w:id="382" w:name="_ETM_Q1_3619461"/>
      <w:bookmarkEnd w:id="382"/>
      <w:r w:rsidRPr="006C61AF">
        <w:rPr>
          <w:rFonts w:cs="David" w:hint="cs"/>
          <w:rtl/>
        </w:rPr>
        <w:t xml:space="preserve">, כמו שטוענים, </w:t>
      </w:r>
      <w:r w:rsidRPr="006C61AF">
        <w:rPr>
          <w:rFonts w:cs="David"/>
          <w:rtl/>
        </w:rPr>
        <w:t>כבר לפני 12 שנה</w:t>
      </w:r>
      <w:r w:rsidRPr="006C61AF">
        <w:rPr>
          <w:rFonts w:cs="David" w:hint="cs"/>
          <w:rtl/>
        </w:rPr>
        <w:t>. אנחנו</w:t>
      </w:r>
      <w:r w:rsidRPr="006C61AF">
        <w:rPr>
          <w:rFonts w:cs="David"/>
          <w:rtl/>
        </w:rPr>
        <w:t xml:space="preserve"> אולי </w:t>
      </w:r>
      <w:r w:rsidRPr="006C61AF">
        <w:rPr>
          <w:rFonts w:cs="David" w:hint="cs"/>
          <w:rtl/>
        </w:rPr>
        <w:t>בין ה</w:t>
      </w:r>
      <w:r w:rsidRPr="006C61AF">
        <w:rPr>
          <w:rFonts w:cs="David"/>
          <w:rtl/>
        </w:rPr>
        <w:t>ראשונים בעולם</w:t>
      </w:r>
      <w:r w:rsidRPr="006C61AF">
        <w:rPr>
          <w:rFonts w:cs="David" w:hint="cs"/>
          <w:rtl/>
        </w:rPr>
        <w:t xml:space="preserve">, וחברי שמעון דהרי היה הראשון בעולם שהכניס את המערכת הזאת לשימוש. ואנחנו </w:t>
      </w:r>
      <w:r w:rsidRPr="006C61AF">
        <w:rPr>
          <w:rFonts w:cs="David"/>
          <w:rtl/>
        </w:rPr>
        <w:t>מחוץ לתמונה</w:t>
      </w:r>
      <w:r w:rsidRPr="006C61AF">
        <w:rPr>
          <w:rFonts w:cs="David" w:hint="cs"/>
          <w:rtl/>
        </w:rPr>
        <w:t xml:space="preserve">. נוסעים אתנו פי שניים מאשר ברכבת ישראל, </w:t>
      </w:r>
      <w:bookmarkStart w:id="383" w:name="_ETM_Q1_3636007"/>
      <w:bookmarkEnd w:id="383"/>
      <w:r w:rsidRPr="006C61AF">
        <w:rPr>
          <w:rFonts w:cs="David" w:hint="cs"/>
          <w:rtl/>
        </w:rPr>
        <w:t xml:space="preserve">ואנחנו מחוץ לתמונה כי </w:t>
      </w:r>
      <w:r w:rsidRPr="006C61AF">
        <w:rPr>
          <w:rFonts w:cs="David"/>
          <w:rtl/>
        </w:rPr>
        <w:t xml:space="preserve">אנחנו יודעים מה ההשלכות של זה. </w:t>
      </w:r>
      <w:r w:rsidRPr="006C61AF">
        <w:rPr>
          <w:rFonts w:cs="David" w:hint="cs"/>
          <w:rtl/>
        </w:rPr>
        <w:t xml:space="preserve">אז שמים אותנו בצד </w:t>
      </w:r>
      <w:r w:rsidRPr="006C61AF">
        <w:rPr>
          <w:rFonts w:cs="David"/>
          <w:rtl/>
        </w:rPr>
        <w:t>–</w:t>
      </w:r>
      <w:r w:rsidRPr="006C61AF">
        <w:rPr>
          <w:rFonts w:cs="David" w:hint="cs"/>
          <w:rtl/>
        </w:rPr>
        <w:t xml:space="preserve"> תלכו תקנו, לא תקנו </w:t>
      </w:r>
      <w:r w:rsidRPr="006C61AF">
        <w:rPr>
          <w:rFonts w:cs="David"/>
          <w:rtl/>
        </w:rPr>
        <w:t>–</w:t>
      </w:r>
      <w:r w:rsidRPr="006C61AF">
        <w:rPr>
          <w:rFonts w:cs="David" w:hint="cs"/>
          <w:rtl/>
        </w:rPr>
        <w:t xml:space="preserve"> </w:t>
      </w:r>
      <w:r w:rsidRPr="006C61AF">
        <w:rPr>
          <w:rFonts w:cs="David"/>
          <w:rtl/>
        </w:rPr>
        <w:t xml:space="preserve">אנחנו </w:t>
      </w:r>
      <w:r w:rsidRPr="006C61AF">
        <w:rPr>
          <w:rFonts w:cs="David" w:hint="cs"/>
          <w:rtl/>
        </w:rPr>
        <w:t xml:space="preserve">לא יודעים איך חברות האוטובוסים קנו את המכשירים או לא קנו, המדינה סבסדה או לא סבסדה </w:t>
      </w:r>
      <w:r w:rsidRPr="006C61AF">
        <w:rPr>
          <w:rFonts w:cs="David"/>
          <w:rtl/>
        </w:rPr>
        <w:t>–</w:t>
      </w:r>
      <w:r w:rsidRPr="006C61AF">
        <w:rPr>
          <w:rFonts w:cs="David" w:hint="cs"/>
          <w:rtl/>
        </w:rPr>
        <w:t xml:space="preserve"> אנחנו </w:t>
      </w:r>
      <w:r w:rsidRPr="006C61AF">
        <w:rPr>
          <w:rFonts w:cs="David"/>
          <w:rtl/>
        </w:rPr>
        <w:t>רוצים להיות שווים בין שווים</w:t>
      </w:r>
      <w:r w:rsidRPr="006C61AF">
        <w:rPr>
          <w:rFonts w:cs="David" w:hint="cs"/>
          <w:rtl/>
        </w:rPr>
        <w:t xml:space="preserve"> בעניין הזה</w:t>
      </w:r>
      <w:r w:rsidRPr="006C61AF">
        <w:rPr>
          <w:rFonts w:cs="David"/>
          <w:rtl/>
        </w:rPr>
        <w:t>, רוצים להסיע</w:t>
      </w:r>
      <w:r w:rsidRPr="006C61AF">
        <w:rPr>
          <w:rFonts w:cs="David" w:hint="cs"/>
          <w:rtl/>
        </w:rPr>
        <w:t>,</w:t>
      </w:r>
      <w:r w:rsidRPr="006C61AF">
        <w:rPr>
          <w:rFonts w:cs="David"/>
          <w:rtl/>
        </w:rPr>
        <w:t xml:space="preserve"> ושהציבור שלנו ייהנה מאותן סובסידיות</w:t>
      </w:r>
      <w:r w:rsidRPr="006C61AF">
        <w:rPr>
          <w:rFonts w:cs="David" w:hint="cs"/>
          <w:rtl/>
        </w:rPr>
        <w:t xml:space="preserve"> כמו שהזכירה הגברת שלידך, שבן אדם שמקבל ביטוח לאומי יקבל אפשרות לנסוע כנוסע מסוים. את ההנחה הזאת </w:t>
      </w:r>
      <w:r w:rsidRPr="006C61AF">
        <w:rPr>
          <w:rFonts w:cs="David"/>
          <w:rtl/>
        </w:rPr>
        <w:t xml:space="preserve">אני רוצה שהנוסע יקבל </w:t>
      </w:r>
      <w:r w:rsidRPr="006C61AF">
        <w:rPr>
          <w:rFonts w:cs="David" w:hint="cs"/>
          <w:rtl/>
        </w:rPr>
        <w:t>גם א</w:t>
      </w:r>
      <w:r w:rsidRPr="006C61AF">
        <w:rPr>
          <w:rFonts w:cs="David"/>
          <w:rtl/>
        </w:rPr>
        <w:t xml:space="preserve">צלנו. </w:t>
      </w:r>
      <w:r w:rsidRPr="006C61AF">
        <w:rPr>
          <w:rFonts w:cs="David" w:hint="cs"/>
          <w:rtl/>
        </w:rPr>
        <w:t>למה מונעים את זה מאתנו?</w:t>
      </w:r>
    </w:p>
    <w:p w14:paraId="5A3B90BD" w14:textId="77777777" w:rsidR="006D0501" w:rsidRPr="006C61AF" w:rsidRDefault="006D0501" w:rsidP="006D0501">
      <w:pPr>
        <w:bidi/>
        <w:rPr>
          <w:rFonts w:cs="David"/>
          <w:rtl/>
        </w:rPr>
      </w:pPr>
    </w:p>
    <w:p w14:paraId="3A2C82F2" w14:textId="77777777" w:rsidR="006D0501" w:rsidRPr="006C61AF" w:rsidRDefault="006D0501" w:rsidP="009A1F01">
      <w:pPr>
        <w:keepNext/>
        <w:bidi/>
        <w:jc w:val="both"/>
        <w:rPr>
          <w:rFonts w:cs="David"/>
          <w:rtl/>
        </w:rPr>
      </w:pPr>
      <w:r w:rsidRPr="006C61AF">
        <w:rPr>
          <w:rFonts w:cs="David"/>
          <w:u w:val="single"/>
          <w:rtl/>
        </w:rPr>
        <w:t>שלמה כץ:</w:t>
      </w:r>
    </w:p>
    <w:p w14:paraId="58A8410C" w14:textId="77777777" w:rsidR="006D0501" w:rsidRPr="006C61AF" w:rsidRDefault="006D0501" w:rsidP="009A1F01">
      <w:pPr>
        <w:keepNext/>
        <w:bidi/>
        <w:jc w:val="both"/>
        <w:rPr>
          <w:rFonts w:cs="David"/>
          <w:rtl/>
        </w:rPr>
      </w:pPr>
    </w:p>
    <w:p w14:paraId="49D45FF8" w14:textId="77777777" w:rsidR="006D0501" w:rsidRPr="006C61AF" w:rsidRDefault="006D0501" w:rsidP="009A1F01">
      <w:pPr>
        <w:keepNext/>
        <w:bidi/>
        <w:jc w:val="both"/>
        <w:rPr>
          <w:rFonts w:cs="David" w:hint="cs"/>
          <w:rtl/>
        </w:rPr>
      </w:pPr>
      <w:r w:rsidRPr="006C61AF">
        <w:rPr>
          <w:rFonts w:cs="David" w:hint="cs"/>
          <w:rtl/>
        </w:rPr>
        <w:t xml:space="preserve">אני רק אחדד את השאלה. </w:t>
      </w:r>
      <w:r w:rsidRPr="006C61AF">
        <w:rPr>
          <w:rFonts w:cs="David"/>
          <w:rtl/>
        </w:rPr>
        <w:t xml:space="preserve">העניין הטכנולוגי נדון </w:t>
      </w:r>
      <w:r w:rsidRPr="006C61AF">
        <w:rPr>
          <w:rFonts w:cs="David" w:hint="cs"/>
          <w:rtl/>
        </w:rPr>
        <w:t xml:space="preserve">בינינו לבין נהגי המוניות </w:t>
      </w:r>
      <w:r w:rsidRPr="006C61AF">
        <w:rPr>
          <w:rFonts w:cs="David"/>
          <w:rtl/>
        </w:rPr>
        <w:t xml:space="preserve">במספר הזדמנויות. </w:t>
      </w:r>
    </w:p>
    <w:p w14:paraId="73729B89" w14:textId="77777777" w:rsidR="006D0501" w:rsidRPr="006C61AF" w:rsidRDefault="006D0501" w:rsidP="006D0501">
      <w:pPr>
        <w:bidi/>
        <w:rPr>
          <w:rFonts w:cs="David" w:hint="cs"/>
          <w:rtl/>
        </w:rPr>
      </w:pPr>
    </w:p>
    <w:p w14:paraId="0EC5CCEF" w14:textId="77777777" w:rsidR="006D0501" w:rsidRPr="006C61AF" w:rsidRDefault="006D0501" w:rsidP="006D0501">
      <w:pPr>
        <w:bidi/>
        <w:rPr>
          <w:rFonts w:cs="David"/>
        </w:rPr>
      </w:pPr>
      <w:r w:rsidRPr="006C61AF">
        <w:rPr>
          <w:rFonts w:cs="David" w:hint="cs"/>
          <w:u w:val="single"/>
          <w:rtl/>
        </w:rPr>
        <w:t>בן בדרי:</w:t>
      </w:r>
    </w:p>
    <w:p w14:paraId="5553B188" w14:textId="77777777" w:rsidR="006D0501" w:rsidRPr="006C61AF" w:rsidRDefault="006D0501" w:rsidP="006D0501">
      <w:pPr>
        <w:bidi/>
        <w:rPr>
          <w:rFonts w:cs="David" w:hint="cs"/>
          <w:rtl/>
        </w:rPr>
      </w:pPr>
    </w:p>
    <w:p w14:paraId="06CE9DE7" w14:textId="77777777" w:rsidR="006D0501" w:rsidRPr="006C61AF" w:rsidRDefault="006D0501" w:rsidP="006D0501">
      <w:pPr>
        <w:bidi/>
        <w:rPr>
          <w:rFonts w:cs="David" w:hint="cs"/>
          <w:rtl/>
        </w:rPr>
      </w:pPr>
      <w:r w:rsidRPr="006C61AF">
        <w:rPr>
          <w:rFonts w:cs="David" w:hint="cs"/>
          <w:rtl/>
        </w:rPr>
        <w:tab/>
        <w:t>נכון.</w:t>
      </w:r>
    </w:p>
    <w:p w14:paraId="3F8C652F" w14:textId="77777777" w:rsidR="006D0501" w:rsidRPr="006C61AF" w:rsidRDefault="006D0501" w:rsidP="006D0501">
      <w:pPr>
        <w:bidi/>
        <w:rPr>
          <w:rFonts w:cs="David" w:hint="cs"/>
          <w:u w:val="single"/>
          <w:rtl/>
        </w:rPr>
      </w:pPr>
    </w:p>
    <w:p w14:paraId="081293BE" w14:textId="77777777" w:rsidR="006D0501" w:rsidRPr="006C61AF" w:rsidRDefault="006D0501" w:rsidP="006D0501">
      <w:pPr>
        <w:bidi/>
        <w:rPr>
          <w:rFonts w:cs="David"/>
        </w:rPr>
      </w:pPr>
      <w:r w:rsidRPr="006C61AF">
        <w:rPr>
          <w:rFonts w:cs="David" w:hint="cs"/>
          <w:u w:val="single"/>
          <w:rtl/>
        </w:rPr>
        <w:t>שלמה כץ:</w:t>
      </w:r>
    </w:p>
    <w:p w14:paraId="4BBAA76E" w14:textId="77777777" w:rsidR="006D0501" w:rsidRPr="006C61AF" w:rsidRDefault="006D0501" w:rsidP="006D0501">
      <w:pPr>
        <w:bidi/>
        <w:rPr>
          <w:rFonts w:cs="David" w:hint="cs"/>
          <w:rtl/>
        </w:rPr>
      </w:pPr>
    </w:p>
    <w:p w14:paraId="52B604C5" w14:textId="77777777" w:rsidR="006D0501" w:rsidRPr="006C61AF" w:rsidRDefault="006D0501" w:rsidP="006D0501">
      <w:pPr>
        <w:bidi/>
        <w:ind w:firstLine="720"/>
        <w:rPr>
          <w:rFonts w:cs="David" w:hint="cs"/>
          <w:rtl/>
        </w:rPr>
      </w:pPr>
      <w:r w:rsidRPr="006C61AF">
        <w:rPr>
          <w:rFonts w:cs="David" w:hint="cs"/>
          <w:rtl/>
        </w:rPr>
        <w:t xml:space="preserve">הצענו להם, ואנחנו מעודדים אותם ולא מונעים את זה מהם. לא הטלנו בינתיים חובה, אבל הצענו להם להשתמש באמצעים האלה ולהתחבר לכל מערכות, כולל מערכות לסליקה. </w:t>
      </w:r>
    </w:p>
    <w:p w14:paraId="2BE1E34B" w14:textId="77777777" w:rsidR="006D0501" w:rsidRPr="006C61AF" w:rsidRDefault="006D0501" w:rsidP="006D0501">
      <w:pPr>
        <w:bidi/>
        <w:rPr>
          <w:rFonts w:cs="David" w:hint="cs"/>
          <w:rtl/>
        </w:rPr>
      </w:pPr>
    </w:p>
    <w:p w14:paraId="13D9730A" w14:textId="77777777" w:rsidR="006D0501" w:rsidRPr="006C61AF" w:rsidRDefault="006D0501" w:rsidP="006D0501">
      <w:pPr>
        <w:bidi/>
        <w:rPr>
          <w:rFonts w:cs="David" w:hint="cs"/>
          <w:u w:val="single"/>
          <w:rtl/>
        </w:rPr>
      </w:pPr>
      <w:r w:rsidRPr="006C61AF">
        <w:rPr>
          <w:rFonts w:cs="David" w:hint="cs"/>
          <w:u w:val="single"/>
          <w:rtl/>
        </w:rPr>
        <w:t>שמעון דהרי:</w:t>
      </w:r>
    </w:p>
    <w:p w14:paraId="181F025A" w14:textId="77777777" w:rsidR="006D0501" w:rsidRPr="006C61AF" w:rsidRDefault="006D0501" w:rsidP="006D0501">
      <w:pPr>
        <w:bidi/>
        <w:rPr>
          <w:rFonts w:cs="David" w:hint="cs"/>
          <w:u w:val="single"/>
          <w:rtl/>
        </w:rPr>
      </w:pPr>
    </w:p>
    <w:p w14:paraId="78AA079D" w14:textId="77777777" w:rsidR="006D0501" w:rsidRPr="006C61AF" w:rsidRDefault="006D0501" w:rsidP="006D0501">
      <w:pPr>
        <w:bidi/>
        <w:ind w:firstLine="720"/>
        <w:rPr>
          <w:rFonts w:cs="David" w:hint="cs"/>
          <w:rtl/>
        </w:rPr>
      </w:pPr>
      <w:r w:rsidRPr="006C61AF">
        <w:rPr>
          <w:rFonts w:cs="David" w:hint="cs"/>
          <w:rtl/>
        </w:rPr>
        <w:t>כן, אבל תסביר הכול, שלמה.</w:t>
      </w:r>
    </w:p>
    <w:p w14:paraId="2DF318D5" w14:textId="77777777" w:rsidR="006D0501" w:rsidRPr="006C61AF" w:rsidRDefault="006D0501" w:rsidP="006D0501">
      <w:pPr>
        <w:bidi/>
        <w:rPr>
          <w:rFonts w:cs="David" w:hint="cs"/>
          <w:rtl/>
        </w:rPr>
      </w:pPr>
    </w:p>
    <w:p w14:paraId="620C7486" w14:textId="77777777" w:rsidR="006D0501" w:rsidRPr="006C61AF" w:rsidRDefault="006D0501" w:rsidP="006D0501">
      <w:pPr>
        <w:bidi/>
        <w:rPr>
          <w:rFonts w:cs="David"/>
        </w:rPr>
      </w:pPr>
      <w:r w:rsidRPr="006C61AF">
        <w:rPr>
          <w:rFonts w:cs="David" w:hint="cs"/>
          <w:u w:val="single"/>
          <w:rtl/>
        </w:rPr>
        <w:t>בן בדרי:</w:t>
      </w:r>
    </w:p>
    <w:p w14:paraId="12DF2E05" w14:textId="77777777" w:rsidR="006D0501" w:rsidRPr="006C61AF" w:rsidRDefault="006D0501" w:rsidP="006D0501">
      <w:pPr>
        <w:bidi/>
        <w:rPr>
          <w:rFonts w:cs="David" w:hint="cs"/>
          <w:rtl/>
        </w:rPr>
      </w:pPr>
    </w:p>
    <w:p w14:paraId="16F53A87" w14:textId="77777777" w:rsidR="006D0501" w:rsidRPr="006C61AF" w:rsidRDefault="006D0501" w:rsidP="006D0501">
      <w:pPr>
        <w:bidi/>
        <w:ind w:firstLine="720"/>
        <w:rPr>
          <w:rFonts w:cs="David" w:hint="cs"/>
          <w:rtl/>
        </w:rPr>
      </w:pPr>
      <w:r w:rsidRPr="006C61AF">
        <w:rPr>
          <w:rFonts w:cs="David" w:hint="cs"/>
          <w:rtl/>
        </w:rPr>
        <w:t>באוטובוסים לא הטלתם חובה?</w:t>
      </w:r>
    </w:p>
    <w:p w14:paraId="58D3162C" w14:textId="77777777" w:rsidR="006D0501" w:rsidRPr="006C61AF" w:rsidRDefault="006D0501" w:rsidP="006D0501">
      <w:pPr>
        <w:bidi/>
        <w:rPr>
          <w:rFonts w:cs="David" w:hint="cs"/>
          <w:rtl/>
        </w:rPr>
      </w:pPr>
    </w:p>
    <w:p w14:paraId="35067A9D" w14:textId="77777777" w:rsidR="006D0501" w:rsidRPr="006C61AF" w:rsidRDefault="006D0501" w:rsidP="006D0501">
      <w:pPr>
        <w:bidi/>
        <w:rPr>
          <w:rFonts w:cs="David"/>
          <w:u w:val="single"/>
          <w:rtl/>
        </w:rPr>
      </w:pPr>
      <w:r w:rsidRPr="006C61AF">
        <w:rPr>
          <w:rFonts w:cs="David"/>
          <w:u w:val="single"/>
          <w:rtl/>
        </w:rPr>
        <w:t>היו"ר יריב לוין:</w:t>
      </w:r>
    </w:p>
    <w:p w14:paraId="549AB0B3" w14:textId="77777777" w:rsidR="006D0501" w:rsidRPr="006C61AF" w:rsidRDefault="006D0501" w:rsidP="006D0501">
      <w:pPr>
        <w:bidi/>
        <w:rPr>
          <w:rFonts w:cs="David"/>
          <w:u w:val="single"/>
          <w:rtl/>
        </w:rPr>
      </w:pPr>
    </w:p>
    <w:p w14:paraId="4D79B0CC" w14:textId="77777777" w:rsidR="006D0501" w:rsidRPr="006C61AF" w:rsidRDefault="006D0501" w:rsidP="006D0501">
      <w:pPr>
        <w:bidi/>
        <w:ind w:firstLine="720"/>
        <w:rPr>
          <w:rFonts w:cs="David" w:hint="cs"/>
          <w:rtl/>
        </w:rPr>
      </w:pPr>
      <w:r w:rsidRPr="006C61AF">
        <w:rPr>
          <w:rFonts w:cs="David"/>
          <w:rtl/>
        </w:rPr>
        <w:t>לא הטלתם חובה</w:t>
      </w:r>
      <w:r w:rsidRPr="006C61AF">
        <w:rPr>
          <w:rFonts w:cs="David" w:hint="cs"/>
          <w:rtl/>
        </w:rPr>
        <w:t xml:space="preserve">, למה </w:t>
      </w:r>
      <w:r w:rsidRPr="006C61AF">
        <w:rPr>
          <w:rFonts w:cs="David"/>
          <w:rtl/>
        </w:rPr>
        <w:t>–</w:t>
      </w:r>
      <w:r w:rsidRPr="006C61AF">
        <w:rPr>
          <w:rFonts w:cs="David" w:hint="cs"/>
          <w:rtl/>
        </w:rPr>
        <w:t xml:space="preserve"> כי הם לא רוצים שיטילו עליהם חובה?</w:t>
      </w:r>
    </w:p>
    <w:p w14:paraId="50805FEB" w14:textId="77777777" w:rsidR="006D0501" w:rsidRPr="006C61AF" w:rsidRDefault="006D0501" w:rsidP="006D0501">
      <w:pPr>
        <w:bidi/>
        <w:rPr>
          <w:rFonts w:cs="David"/>
          <w:rtl/>
        </w:rPr>
      </w:pPr>
    </w:p>
    <w:p w14:paraId="67ECA418" w14:textId="77777777" w:rsidR="006D0501" w:rsidRPr="006C61AF" w:rsidRDefault="006D0501" w:rsidP="006D0501">
      <w:pPr>
        <w:bidi/>
        <w:rPr>
          <w:rFonts w:cs="David"/>
          <w:rtl/>
        </w:rPr>
      </w:pPr>
      <w:r w:rsidRPr="006C61AF">
        <w:rPr>
          <w:rFonts w:cs="David"/>
          <w:u w:val="single"/>
          <w:rtl/>
        </w:rPr>
        <w:t>בן בדרי:</w:t>
      </w:r>
    </w:p>
    <w:p w14:paraId="7C6011DE" w14:textId="77777777" w:rsidR="006D0501" w:rsidRPr="006C61AF" w:rsidRDefault="006D0501" w:rsidP="006D0501">
      <w:pPr>
        <w:bidi/>
        <w:rPr>
          <w:rFonts w:cs="David"/>
          <w:rtl/>
        </w:rPr>
      </w:pPr>
    </w:p>
    <w:p w14:paraId="0C9A7A19" w14:textId="77777777" w:rsidR="006D0501" w:rsidRPr="006C61AF" w:rsidRDefault="006D0501" w:rsidP="006D0501">
      <w:pPr>
        <w:bidi/>
        <w:ind w:firstLine="720"/>
        <w:rPr>
          <w:rFonts w:cs="David"/>
          <w:rtl/>
        </w:rPr>
      </w:pPr>
      <w:r w:rsidRPr="006C61AF">
        <w:rPr>
          <w:rFonts w:cs="David"/>
          <w:rtl/>
        </w:rPr>
        <w:t>הם לא רוצים- -</w:t>
      </w:r>
    </w:p>
    <w:p w14:paraId="1D4ABBB8" w14:textId="77777777" w:rsidR="006D0501" w:rsidRPr="006C61AF" w:rsidRDefault="006D0501" w:rsidP="006D0501">
      <w:pPr>
        <w:bidi/>
        <w:rPr>
          <w:rFonts w:cs="David" w:hint="cs"/>
          <w:rtl/>
        </w:rPr>
      </w:pPr>
    </w:p>
    <w:p w14:paraId="571042E1" w14:textId="77777777" w:rsidR="006D0501" w:rsidRPr="006C61AF" w:rsidRDefault="006D0501" w:rsidP="006D0501">
      <w:pPr>
        <w:bidi/>
        <w:rPr>
          <w:rFonts w:cs="David"/>
          <w:u w:val="single"/>
        </w:rPr>
      </w:pPr>
      <w:r w:rsidRPr="006C61AF">
        <w:rPr>
          <w:rFonts w:cs="David" w:hint="cs"/>
          <w:u w:val="single"/>
          <w:rtl/>
        </w:rPr>
        <w:t>היו"ר יריב לוין:</w:t>
      </w:r>
    </w:p>
    <w:p w14:paraId="25E2A50E" w14:textId="77777777" w:rsidR="006D0501" w:rsidRPr="006C61AF" w:rsidRDefault="006D0501" w:rsidP="006D0501">
      <w:pPr>
        <w:bidi/>
        <w:rPr>
          <w:rFonts w:cs="David" w:hint="cs"/>
          <w:u w:val="single"/>
          <w:rtl/>
        </w:rPr>
      </w:pPr>
    </w:p>
    <w:p w14:paraId="02E2D279" w14:textId="77777777" w:rsidR="006D0501" w:rsidRPr="006C61AF" w:rsidRDefault="006D0501" w:rsidP="006D0501">
      <w:pPr>
        <w:bidi/>
        <w:ind w:firstLine="720"/>
        <w:rPr>
          <w:rFonts w:cs="David" w:hint="cs"/>
          <w:rtl/>
        </w:rPr>
      </w:pPr>
      <w:r w:rsidRPr="006C61AF">
        <w:rPr>
          <w:rFonts w:cs="David" w:hint="cs"/>
          <w:rtl/>
        </w:rPr>
        <w:t>שנייה, שנייה.</w:t>
      </w:r>
    </w:p>
    <w:p w14:paraId="52B10AE7" w14:textId="77777777" w:rsidR="006D0501" w:rsidRPr="006C61AF" w:rsidRDefault="006D0501" w:rsidP="006D0501">
      <w:pPr>
        <w:bidi/>
        <w:rPr>
          <w:rFonts w:cs="David" w:hint="cs"/>
          <w:rtl/>
        </w:rPr>
      </w:pPr>
    </w:p>
    <w:p w14:paraId="6CFC1A6E" w14:textId="77777777" w:rsidR="006D0501" w:rsidRPr="006C61AF" w:rsidRDefault="006D0501" w:rsidP="006D0501">
      <w:pPr>
        <w:bidi/>
        <w:rPr>
          <w:rFonts w:cs="David"/>
          <w:u w:val="single"/>
          <w:rtl/>
        </w:rPr>
      </w:pPr>
      <w:r w:rsidRPr="006C61AF">
        <w:rPr>
          <w:rFonts w:cs="David"/>
          <w:u w:val="single"/>
          <w:rtl/>
        </w:rPr>
        <w:t>שמעון דהרי:</w:t>
      </w:r>
    </w:p>
    <w:p w14:paraId="1E8EEEFD" w14:textId="77777777" w:rsidR="006D0501" w:rsidRPr="006C61AF" w:rsidRDefault="006D0501" w:rsidP="006D0501">
      <w:pPr>
        <w:bidi/>
        <w:rPr>
          <w:rFonts w:cs="David"/>
          <w:rtl/>
        </w:rPr>
      </w:pPr>
    </w:p>
    <w:p w14:paraId="6C7331A8" w14:textId="77777777" w:rsidR="006D0501" w:rsidRPr="006C61AF" w:rsidRDefault="006D0501" w:rsidP="006D0501">
      <w:pPr>
        <w:bidi/>
        <w:ind w:firstLine="720"/>
        <w:rPr>
          <w:rFonts w:cs="David" w:hint="cs"/>
          <w:rtl/>
        </w:rPr>
      </w:pPr>
      <w:r w:rsidRPr="006C61AF">
        <w:rPr>
          <w:rFonts w:cs="David" w:hint="cs"/>
          <w:rtl/>
        </w:rPr>
        <w:t>אנחנו מרגישים שהמדינה לא שייכת לנו, פשוט.</w:t>
      </w:r>
    </w:p>
    <w:p w14:paraId="1A44DA64" w14:textId="77777777" w:rsidR="006D0501" w:rsidRPr="006C61AF" w:rsidRDefault="006D0501" w:rsidP="006D0501">
      <w:pPr>
        <w:bidi/>
        <w:rPr>
          <w:rFonts w:cs="David" w:hint="cs"/>
          <w:rtl/>
        </w:rPr>
      </w:pPr>
    </w:p>
    <w:p w14:paraId="5E7AF895" w14:textId="77777777" w:rsidR="006D0501" w:rsidRPr="006C61AF" w:rsidRDefault="006D0501" w:rsidP="006D0501">
      <w:pPr>
        <w:bidi/>
        <w:rPr>
          <w:rFonts w:cs="David"/>
          <w:rtl/>
        </w:rPr>
      </w:pPr>
      <w:r w:rsidRPr="006C61AF">
        <w:rPr>
          <w:rFonts w:cs="David"/>
          <w:u w:val="single"/>
          <w:rtl/>
        </w:rPr>
        <w:t>שלמה כץ:</w:t>
      </w:r>
    </w:p>
    <w:p w14:paraId="2E9F4632" w14:textId="77777777" w:rsidR="006D0501" w:rsidRPr="006C61AF" w:rsidRDefault="006D0501" w:rsidP="006D0501">
      <w:pPr>
        <w:bidi/>
        <w:rPr>
          <w:rFonts w:cs="David"/>
          <w:rtl/>
        </w:rPr>
      </w:pPr>
    </w:p>
    <w:p w14:paraId="2F54AC61" w14:textId="77777777" w:rsidR="006D0501" w:rsidRPr="006C61AF" w:rsidRDefault="006D0501" w:rsidP="006D0501">
      <w:pPr>
        <w:bidi/>
        <w:ind w:firstLine="720"/>
        <w:rPr>
          <w:rFonts w:cs="David" w:hint="cs"/>
          <w:rtl/>
        </w:rPr>
      </w:pPr>
      <w:r w:rsidRPr="006C61AF">
        <w:rPr>
          <w:rFonts w:cs="David" w:hint="cs"/>
          <w:rtl/>
        </w:rPr>
        <w:t xml:space="preserve">שימו לב שעולה פה שאלה אחרת שהיא לא ממין העניין, לא קשורה לכרטיס חכם </w:t>
      </w:r>
      <w:r w:rsidRPr="006C61AF">
        <w:rPr>
          <w:rFonts w:cs="David"/>
          <w:rtl/>
        </w:rPr>
        <w:t>–</w:t>
      </w:r>
      <w:r w:rsidRPr="006C61AF">
        <w:rPr>
          <w:rFonts w:cs="David" w:hint="cs"/>
          <w:rtl/>
        </w:rPr>
        <w:t xml:space="preserve"> האם מסבסדים נוסעים במוניות שירות או לא מסבסדים, זאת שאלה אחרת לגמרי. </w:t>
      </w:r>
      <w:r w:rsidRPr="006C61AF">
        <w:rPr>
          <w:rFonts w:cs="David"/>
          <w:rtl/>
        </w:rPr>
        <w:t xml:space="preserve"> </w:t>
      </w:r>
      <w:r w:rsidRPr="006C61AF">
        <w:rPr>
          <w:rFonts w:cs="David" w:hint="cs"/>
          <w:rtl/>
        </w:rPr>
        <w:t>על העניין הטכנולוגי, אם הם רוצים שנחייב את זה- -</w:t>
      </w:r>
    </w:p>
    <w:p w14:paraId="5E65D243" w14:textId="77777777" w:rsidR="006D0501" w:rsidRPr="006C61AF" w:rsidRDefault="006D0501" w:rsidP="006D0501">
      <w:pPr>
        <w:bidi/>
        <w:rPr>
          <w:rFonts w:cs="David" w:hint="cs"/>
          <w:rtl/>
        </w:rPr>
      </w:pPr>
    </w:p>
    <w:p w14:paraId="03404A0E" w14:textId="77777777" w:rsidR="006D0501" w:rsidRPr="006C61AF" w:rsidRDefault="006D0501" w:rsidP="006D0501">
      <w:pPr>
        <w:bidi/>
        <w:rPr>
          <w:rFonts w:cs="David"/>
          <w:u w:val="single"/>
        </w:rPr>
      </w:pPr>
      <w:r w:rsidRPr="006C61AF">
        <w:rPr>
          <w:rFonts w:cs="David" w:hint="cs"/>
          <w:u w:val="single"/>
          <w:rtl/>
        </w:rPr>
        <w:t>שמעון דהרי:</w:t>
      </w:r>
    </w:p>
    <w:p w14:paraId="5465BC46" w14:textId="77777777" w:rsidR="006D0501" w:rsidRPr="006C61AF" w:rsidRDefault="006D0501" w:rsidP="006D0501">
      <w:pPr>
        <w:bidi/>
        <w:rPr>
          <w:rFonts w:cs="David" w:hint="cs"/>
          <w:rtl/>
        </w:rPr>
      </w:pPr>
      <w:r w:rsidRPr="006C61AF">
        <w:rPr>
          <w:rFonts w:cs="David" w:hint="cs"/>
          <w:rtl/>
        </w:rPr>
        <w:tab/>
      </w:r>
    </w:p>
    <w:p w14:paraId="5DF4A452" w14:textId="77777777" w:rsidR="006D0501" w:rsidRPr="006C61AF" w:rsidRDefault="006D0501" w:rsidP="006D0501">
      <w:pPr>
        <w:bidi/>
        <w:ind w:firstLine="720"/>
        <w:rPr>
          <w:rFonts w:cs="David" w:hint="cs"/>
          <w:rtl/>
        </w:rPr>
      </w:pPr>
      <w:r w:rsidRPr="006C61AF">
        <w:rPr>
          <w:rFonts w:cs="David" w:hint="cs"/>
          <w:rtl/>
        </w:rPr>
        <w:t xml:space="preserve">טכנולוגיה, עזוב </w:t>
      </w:r>
      <w:r w:rsidRPr="006C61AF">
        <w:rPr>
          <w:rFonts w:cs="David"/>
          <w:rtl/>
        </w:rPr>
        <w:t>–</w:t>
      </w:r>
      <w:r w:rsidRPr="006C61AF">
        <w:rPr>
          <w:rFonts w:cs="David" w:hint="cs"/>
          <w:rtl/>
        </w:rPr>
        <w:t xml:space="preserve"> מה אני מביא הביתה בסוף היום?</w:t>
      </w:r>
    </w:p>
    <w:p w14:paraId="0D50B4EF" w14:textId="77777777" w:rsidR="006D0501" w:rsidRPr="006C61AF" w:rsidRDefault="006D0501" w:rsidP="006D0501">
      <w:pPr>
        <w:bidi/>
        <w:rPr>
          <w:rFonts w:cs="David"/>
          <w:rtl/>
        </w:rPr>
      </w:pPr>
    </w:p>
    <w:p w14:paraId="6C39F1D0" w14:textId="77777777" w:rsidR="006D0501" w:rsidRPr="006C61AF" w:rsidRDefault="006D0501" w:rsidP="006D0501">
      <w:pPr>
        <w:bidi/>
        <w:rPr>
          <w:rFonts w:cs="David"/>
          <w:u w:val="single"/>
          <w:rtl/>
        </w:rPr>
      </w:pPr>
      <w:r w:rsidRPr="006C61AF">
        <w:rPr>
          <w:rFonts w:cs="David"/>
          <w:u w:val="single"/>
          <w:rtl/>
        </w:rPr>
        <w:t>היו"ר יריב לוין:</w:t>
      </w:r>
    </w:p>
    <w:p w14:paraId="05FEB339" w14:textId="77777777" w:rsidR="006D0501" w:rsidRPr="006C61AF" w:rsidRDefault="006D0501" w:rsidP="006D0501">
      <w:pPr>
        <w:bidi/>
        <w:rPr>
          <w:rFonts w:cs="David"/>
          <w:u w:val="single"/>
          <w:rtl/>
        </w:rPr>
      </w:pPr>
    </w:p>
    <w:p w14:paraId="172E5286" w14:textId="77777777" w:rsidR="006D0501" w:rsidRPr="006C61AF" w:rsidRDefault="006D0501" w:rsidP="006D0501">
      <w:pPr>
        <w:bidi/>
        <w:rPr>
          <w:rFonts w:cs="David" w:hint="cs"/>
          <w:rtl/>
        </w:rPr>
      </w:pPr>
      <w:r w:rsidRPr="006C61AF">
        <w:rPr>
          <w:rFonts w:cs="David"/>
          <w:rtl/>
        </w:rPr>
        <w:tab/>
      </w:r>
      <w:r w:rsidRPr="006C61AF">
        <w:rPr>
          <w:rFonts w:cs="David" w:hint="cs"/>
          <w:rtl/>
        </w:rPr>
        <w:t>רגע, רגע.</w:t>
      </w:r>
    </w:p>
    <w:p w14:paraId="672096B9" w14:textId="77777777" w:rsidR="006D0501" w:rsidRPr="006C61AF" w:rsidRDefault="006D0501" w:rsidP="006D0501">
      <w:pPr>
        <w:bidi/>
        <w:rPr>
          <w:rFonts w:cs="David" w:hint="cs"/>
          <w:rtl/>
        </w:rPr>
      </w:pPr>
    </w:p>
    <w:p w14:paraId="68433250" w14:textId="77777777" w:rsidR="006D0501" w:rsidRPr="006C61AF" w:rsidRDefault="006D0501" w:rsidP="006D0501">
      <w:pPr>
        <w:bidi/>
        <w:rPr>
          <w:rFonts w:cs="David"/>
          <w:u w:val="single"/>
        </w:rPr>
      </w:pPr>
      <w:r w:rsidRPr="006C61AF">
        <w:rPr>
          <w:rFonts w:cs="David" w:hint="cs"/>
          <w:u w:val="single"/>
          <w:rtl/>
        </w:rPr>
        <w:t>שמעון דהרי:</w:t>
      </w:r>
    </w:p>
    <w:p w14:paraId="74EE119C" w14:textId="77777777" w:rsidR="006D0501" w:rsidRPr="006C61AF" w:rsidRDefault="006D0501" w:rsidP="006D0501">
      <w:pPr>
        <w:bidi/>
        <w:rPr>
          <w:rFonts w:cs="David" w:hint="cs"/>
          <w:rtl/>
        </w:rPr>
      </w:pPr>
    </w:p>
    <w:p w14:paraId="6C2672BF" w14:textId="77777777" w:rsidR="006D0501" w:rsidRPr="006C61AF" w:rsidRDefault="006D0501" w:rsidP="006D0501">
      <w:pPr>
        <w:bidi/>
        <w:ind w:firstLine="720"/>
        <w:rPr>
          <w:rFonts w:cs="David" w:hint="cs"/>
          <w:rtl/>
        </w:rPr>
      </w:pPr>
      <w:r w:rsidRPr="006C61AF">
        <w:rPr>
          <w:rFonts w:cs="David" w:hint="cs"/>
          <w:rtl/>
        </w:rPr>
        <w:t xml:space="preserve">עולה איתי נכה במאה אחוז, והוא רוצה גם הנחה </w:t>
      </w:r>
      <w:r w:rsidRPr="006C61AF">
        <w:rPr>
          <w:rFonts w:cs="David"/>
          <w:rtl/>
        </w:rPr>
        <w:t>–</w:t>
      </w:r>
      <w:r w:rsidRPr="006C61AF">
        <w:rPr>
          <w:rFonts w:cs="David" w:hint="cs"/>
          <w:rtl/>
        </w:rPr>
        <w:t xml:space="preserve"> מה אני אומר לו? מה, הוא לא נוסע בתחבורה ציבורית?</w:t>
      </w:r>
    </w:p>
    <w:p w14:paraId="1A0D0AF1" w14:textId="77777777" w:rsidR="006D0501" w:rsidRPr="006C61AF" w:rsidRDefault="006D0501" w:rsidP="006D0501">
      <w:pPr>
        <w:bidi/>
        <w:rPr>
          <w:rFonts w:cs="David" w:hint="cs"/>
          <w:rtl/>
        </w:rPr>
      </w:pPr>
    </w:p>
    <w:p w14:paraId="01697547" w14:textId="77777777" w:rsidR="006D0501" w:rsidRPr="006C61AF" w:rsidRDefault="006D0501" w:rsidP="009A1F01">
      <w:pPr>
        <w:keepNext/>
        <w:bidi/>
        <w:jc w:val="both"/>
        <w:rPr>
          <w:rFonts w:cs="David"/>
        </w:rPr>
      </w:pPr>
      <w:r w:rsidRPr="006C61AF">
        <w:rPr>
          <w:rFonts w:cs="David" w:hint="cs"/>
          <w:u w:val="single"/>
          <w:rtl/>
        </w:rPr>
        <w:t>שלמה כץ:</w:t>
      </w:r>
    </w:p>
    <w:p w14:paraId="45C4E156" w14:textId="77777777" w:rsidR="006D0501" w:rsidRPr="006C61AF" w:rsidRDefault="006D0501" w:rsidP="009A1F01">
      <w:pPr>
        <w:keepNext/>
        <w:bidi/>
        <w:jc w:val="both"/>
        <w:rPr>
          <w:rFonts w:cs="David" w:hint="cs"/>
          <w:rtl/>
        </w:rPr>
      </w:pPr>
    </w:p>
    <w:p w14:paraId="2D057118" w14:textId="77777777" w:rsidR="006D0501" w:rsidRPr="006C61AF" w:rsidRDefault="006D0501" w:rsidP="009A1F01">
      <w:pPr>
        <w:keepNext/>
        <w:bidi/>
        <w:jc w:val="both"/>
        <w:rPr>
          <w:rFonts w:cs="David" w:hint="cs"/>
          <w:rtl/>
        </w:rPr>
      </w:pPr>
      <w:r w:rsidRPr="006C61AF">
        <w:rPr>
          <w:rFonts w:cs="David" w:hint="cs"/>
          <w:rtl/>
        </w:rPr>
        <w:t>אבל זאת שאלה של - - - לא של כרטיס חכם.</w:t>
      </w:r>
    </w:p>
    <w:p w14:paraId="44D06449" w14:textId="77777777" w:rsidR="006D0501" w:rsidRPr="006C61AF" w:rsidRDefault="006D0501" w:rsidP="006D0501">
      <w:pPr>
        <w:bidi/>
        <w:rPr>
          <w:rFonts w:cs="David" w:hint="cs"/>
          <w:rtl/>
        </w:rPr>
      </w:pPr>
    </w:p>
    <w:p w14:paraId="09A411B3" w14:textId="77777777" w:rsidR="006D0501" w:rsidRPr="006C61AF" w:rsidRDefault="006D0501" w:rsidP="006D0501">
      <w:pPr>
        <w:bidi/>
        <w:rPr>
          <w:rFonts w:cs="David"/>
          <w:u w:val="single"/>
        </w:rPr>
      </w:pPr>
      <w:r w:rsidRPr="006C61AF">
        <w:rPr>
          <w:rFonts w:cs="David" w:hint="cs"/>
          <w:u w:val="single"/>
          <w:rtl/>
        </w:rPr>
        <w:t>שמעון דהרי:</w:t>
      </w:r>
    </w:p>
    <w:p w14:paraId="7647B6F2" w14:textId="77777777" w:rsidR="006D0501" w:rsidRPr="006C61AF" w:rsidRDefault="006D0501" w:rsidP="006D0501">
      <w:pPr>
        <w:bidi/>
        <w:rPr>
          <w:rFonts w:cs="David" w:hint="cs"/>
          <w:rtl/>
        </w:rPr>
      </w:pPr>
    </w:p>
    <w:p w14:paraId="38426796" w14:textId="77777777" w:rsidR="006D0501" w:rsidRPr="006C61AF" w:rsidRDefault="006D0501" w:rsidP="006D0501">
      <w:pPr>
        <w:bidi/>
        <w:ind w:firstLine="720"/>
        <w:rPr>
          <w:rFonts w:cs="David" w:hint="cs"/>
          <w:rtl/>
        </w:rPr>
      </w:pPr>
      <w:r w:rsidRPr="006C61AF">
        <w:rPr>
          <w:rFonts w:cs="David" w:hint="cs"/>
          <w:rtl/>
        </w:rPr>
        <w:t>מה, הוא לא נוסע בתחבורה ציבורית? 400-350 אלף נוסעים ביום. מה, אתה מתעלם מכמות כזאת של אנשים?</w:t>
      </w:r>
    </w:p>
    <w:p w14:paraId="668CC121" w14:textId="77777777" w:rsidR="006D0501" w:rsidRPr="006C61AF" w:rsidRDefault="006D0501" w:rsidP="006D0501">
      <w:pPr>
        <w:bidi/>
        <w:rPr>
          <w:rFonts w:cs="David" w:hint="cs"/>
          <w:rtl/>
        </w:rPr>
      </w:pPr>
    </w:p>
    <w:p w14:paraId="40D9EE72" w14:textId="77777777" w:rsidR="006D0501" w:rsidRPr="006C61AF" w:rsidRDefault="006D0501" w:rsidP="006D0501">
      <w:pPr>
        <w:bidi/>
        <w:rPr>
          <w:rFonts w:cs="David"/>
        </w:rPr>
      </w:pPr>
      <w:r w:rsidRPr="006C61AF">
        <w:rPr>
          <w:rFonts w:cs="David" w:hint="cs"/>
          <w:u w:val="single"/>
          <w:rtl/>
        </w:rPr>
        <w:t>שלמה כץ:</w:t>
      </w:r>
    </w:p>
    <w:p w14:paraId="039D74FE" w14:textId="77777777" w:rsidR="006D0501" w:rsidRPr="006C61AF" w:rsidRDefault="006D0501" w:rsidP="006D0501">
      <w:pPr>
        <w:bidi/>
        <w:rPr>
          <w:rFonts w:cs="David" w:hint="cs"/>
          <w:rtl/>
        </w:rPr>
      </w:pPr>
    </w:p>
    <w:p w14:paraId="4A9DE520" w14:textId="77777777" w:rsidR="006D0501" w:rsidRPr="006C61AF" w:rsidRDefault="006D0501" w:rsidP="006D0501">
      <w:pPr>
        <w:bidi/>
        <w:ind w:firstLine="720"/>
        <w:rPr>
          <w:rFonts w:cs="David" w:hint="cs"/>
          <w:rtl/>
        </w:rPr>
      </w:pPr>
      <w:r w:rsidRPr="006C61AF">
        <w:rPr>
          <w:rFonts w:cs="David" w:hint="cs"/>
          <w:rtl/>
        </w:rPr>
        <w:t>כל מה שאני אומר שייך לנושא אחר.</w:t>
      </w:r>
    </w:p>
    <w:p w14:paraId="266BE6F3" w14:textId="77777777" w:rsidR="006D0501" w:rsidRPr="006C61AF" w:rsidRDefault="006D0501" w:rsidP="006D0501">
      <w:pPr>
        <w:bidi/>
        <w:rPr>
          <w:rFonts w:cs="David" w:hint="cs"/>
          <w:rtl/>
        </w:rPr>
      </w:pPr>
    </w:p>
    <w:p w14:paraId="1487C874" w14:textId="77777777" w:rsidR="006D0501" w:rsidRPr="006C61AF" w:rsidRDefault="006D0501" w:rsidP="006D0501">
      <w:pPr>
        <w:bidi/>
        <w:rPr>
          <w:rFonts w:cs="David"/>
          <w:u w:val="single"/>
        </w:rPr>
      </w:pPr>
      <w:r w:rsidRPr="006C61AF">
        <w:rPr>
          <w:rFonts w:cs="David" w:hint="cs"/>
          <w:u w:val="single"/>
          <w:rtl/>
        </w:rPr>
        <w:t>שמעון דהרי:</w:t>
      </w:r>
    </w:p>
    <w:p w14:paraId="3821CB41" w14:textId="77777777" w:rsidR="006D0501" w:rsidRPr="006C61AF" w:rsidRDefault="006D0501" w:rsidP="006D0501">
      <w:pPr>
        <w:bidi/>
        <w:rPr>
          <w:rFonts w:cs="David" w:hint="cs"/>
          <w:rtl/>
        </w:rPr>
      </w:pPr>
    </w:p>
    <w:p w14:paraId="037F5089" w14:textId="77777777" w:rsidR="006D0501" w:rsidRPr="006C61AF" w:rsidRDefault="006D0501" w:rsidP="006D0501">
      <w:pPr>
        <w:bidi/>
        <w:ind w:firstLine="720"/>
        <w:rPr>
          <w:rFonts w:cs="David" w:hint="cs"/>
          <w:rtl/>
        </w:rPr>
      </w:pPr>
      <w:r w:rsidRPr="006C61AF">
        <w:rPr>
          <w:rFonts w:cs="David" w:hint="cs"/>
          <w:rtl/>
        </w:rPr>
        <w:t>טכנולוגיה יש לנו, זאת הבעיה?</w:t>
      </w:r>
    </w:p>
    <w:p w14:paraId="46415C07" w14:textId="77777777" w:rsidR="006D0501" w:rsidRPr="006C61AF" w:rsidRDefault="006D0501" w:rsidP="006D0501">
      <w:pPr>
        <w:bidi/>
        <w:rPr>
          <w:rFonts w:cs="David" w:hint="cs"/>
          <w:rtl/>
        </w:rPr>
      </w:pPr>
    </w:p>
    <w:p w14:paraId="54746497" w14:textId="77777777" w:rsidR="006D0501" w:rsidRPr="006C61AF" w:rsidRDefault="006D0501" w:rsidP="006D0501">
      <w:pPr>
        <w:bidi/>
        <w:rPr>
          <w:rFonts w:cs="David"/>
          <w:u w:val="single"/>
          <w:rtl/>
        </w:rPr>
      </w:pPr>
      <w:r w:rsidRPr="006C61AF">
        <w:rPr>
          <w:rFonts w:cs="David"/>
          <w:u w:val="single"/>
          <w:rtl/>
        </w:rPr>
        <w:t>היו"ר יריב לוין:</w:t>
      </w:r>
    </w:p>
    <w:p w14:paraId="1043CBDA" w14:textId="77777777" w:rsidR="006D0501" w:rsidRPr="006C61AF" w:rsidRDefault="006D0501" w:rsidP="006D0501">
      <w:pPr>
        <w:bidi/>
        <w:rPr>
          <w:rFonts w:cs="David"/>
          <w:u w:val="single"/>
          <w:rtl/>
        </w:rPr>
      </w:pPr>
    </w:p>
    <w:p w14:paraId="13F01941" w14:textId="77777777" w:rsidR="006D0501" w:rsidRPr="006C61AF" w:rsidRDefault="006D0501" w:rsidP="006D0501">
      <w:pPr>
        <w:bidi/>
        <w:ind w:firstLine="720"/>
        <w:rPr>
          <w:rFonts w:cs="David" w:hint="cs"/>
          <w:rtl/>
        </w:rPr>
      </w:pPr>
      <w:r w:rsidRPr="006C61AF">
        <w:rPr>
          <w:rFonts w:cs="David" w:hint="cs"/>
          <w:rtl/>
        </w:rPr>
        <w:t xml:space="preserve">רגע. </w:t>
      </w:r>
      <w:r w:rsidRPr="006C61AF">
        <w:rPr>
          <w:rFonts w:cs="David"/>
          <w:rtl/>
        </w:rPr>
        <w:t xml:space="preserve">אני רוצה לעשות הפרדה בין שני דברים: </w:t>
      </w:r>
      <w:r w:rsidRPr="006C61AF">
        <w:rPr>
          <w:rFonts w:cs="David" w:hint="cs"/>
          <w:rtl/>
        </w:rPr>
        <w:t xml:space="preserve">א', אתם יודעים שדעתי בסוגיית הסובסידיה הרבה יותר קרובה לעמדה שלהם מאשר שלכם כי </w:t>
      </w:r>
      <w:r w:rsidRPr="006C61AF">
        <w:rPr>
          <w:rFonts w:cs="David"/>
          <w:rtl/>
        </w:rPr>
        <w:t>לא נראה לי סביר למה</w:t>
      </w:r>
      <w:r w:rsidRPr="006C61AF">
        <w:rPr>
          <w:rFonts w:cs="David" w:hint="cs"/>
          <w:rtl/>
        </w:rPr>
        <w:t xml:space="preserve"> דווקא אדם שנזקק לסובסידיה, נגיד לו שהוא יהיה סוג ב' בתחבורה ציבורית במובן זה שאנחנו מגבילים את </w:t>
      </w:r>
      <w:r w:rsidRPr="006C61AF">
        <w:rPr>
          <w:rFonts w:cs="David"/>
          <w:rtl/>
        </w:rPr>
        <w:t xml:space="preserve">יכולת השימוש שלך למערכת מסוימת. אבל אני </w:t>
      </w:r>
      <w:r w:rsidRPr="006C61AF">
        <w:rPr>
          <w:rFonts w:cs="David" w:hint="cs"/>
          <w:rtl/>
        </w:rPr>
        <w:t xml:space="preserve">מסכים איתך שזה דיון שהוא קצת יותר רחב כרגע ממה שאנחנו עוסקים בו. אבל אני </w:t>
      </w:r>
      <w:r w:rsidRPr="006C61AF">
        <w:rPr>
          <w:rFonts w:cs="David"/>
          <w:rtl/>
        </w:rPr>
        <w:t xml:space="preserve">כן אומר שכדי שנוכל </w:t>
      </w:r>
      <w:r w:rsidRPr="006C61AF">
        <w:rPr>
          <w:rFonts w:cs="David" w:hint="cs"/>
          <w:rtl/>
        </w:rPr>
        <w:t xml:space="preserve">ביום מן הימים </w:t>
      </w:r>
      <w:r w:rsidRPr="006C61AF">
        <w:rPr>
          <w:rFonts w:cs="David"/>
          <w:rtl/>
        </w:rPr>
        <w:t>ליישם את זה צריך שהם יהיו משולבים בתוך המערכת</w:t>
      </w:r>
      <w:r w:rsidRPr="006C61AF">
        <w:rPr>
          <w:rFonts w:cs="David" w:hint="cs"/>
          <w:rtl/>
        </w:rPr>
        <w:t xml:space="preserve">, כי אחר כך יקרה מצב שיקום מישהו ויגיד, מאה אחוז, אני רוצה לשנות מדיניות ולאפשר להם להיכנס לעניין, רק אז יגידו שהם לא יכולים כי אצלם אין כרטיסים, ואין מערכת ואין כלום. </w:t>
      </w:r>
    </w:p>
    <w:p w14:paraId="7D0588C8" w14:textId="77777777" w:rsidR="006D0501" w:rsidRPr="006C61AF" w:rsidRDefault="006D0501" w:rsidP="006D0501">
      <w:pPr>
        <w:bidi/>
        <w:rPr>
          <w:rFonts w:cs="David" w:hint="cs"/>
          <w:rtl/>
        </w:rPr>
      </w:pPr>
    </w:p>
    <w:p w14:paraId="585D6D5F" w14:textId="77777777" w:rsidR="006D0501" w:rsidRPr="006C61AF" w:rsidRDefault="006D0501" w:rsidP="006D0501">
      <w:pPr>
        <w:bidi/>
        <w:ind w:firstLine="720"/>
        <w:rPr>
          <w:rFonts w:cs="David" w:hint="cs"/>
          <w:rtl/>
        </w:rPr>
      </w:pPr>
      <w:r w:rsidRPr="006C61AF">
        <w:rPr>
          <w:rFonts w:cs="David" w:hint="cs"/>
          <w:rtl/>
        </w:rPr>
        <w:t xml:space="preserve">לכן </w:t>
      </w:r>
      <w:r w:rsidRPr="006C61AF">
        <w:rPr>
          <w:rFonts w:cs="David"/>
          <w:rtl/>
        </w:rPr>
        <w:t xml:space="preserve">אני מבין שאתם מוכנים לשלב אותם </w:t>
      </w:r>
      <w:r w:rsidRPr="006C61AF">
        <w:rPr>
          <w:rFonts w:cs="David" w:hint="cs"/>
          <w:rtl/>
        </w:rPr>
        <w:t xml:space="preserve">בעניין הזה באופן שווה לגמרי </w:t>
      </w:r>
      <w:r w:rsidRPr="006C61AF">
        <w:rPr>
          <w:rFonts w:cs="David"/>
          <w:rtl/>
        </w:rPr>
        <w:t xml:space="preserve">במובן הטכנולוגי לכל המערכות </w:t>
      </w:r>
      <w:r w:rsidRPr="006C61AF">
        <w:rPr>
          <w:rFonts w:cs="David" w:hint="cs"/>
          <w:rtl/>
        </w:rPr>
        <w:t xml:space="preserve">האחרות. אני שואל אתכם אם אתם רוצים את זה בשלב הזה </w:t>
      </w:r>
      <w:r w:rsidRPr="006C61AF">
        <w:rPr>
          <w:rFonts w:cs="David"/>
          <w:rtl/>
        </w:rPr>
        <w:t>בלי קשר ל</w:t>
      </w:r>
      <w:r w:rsidRPr="006C61AF">
        <w:rPr>
          <w:rFonts w:cs="David" w:hint="cs"/>
          <w:rtl/>
        </w:rPr>
        <w:t>סוגיית ה</w:t>
      </w:r>
      <w:r w:rsidRPr="006C61AF">
        <w:rPr>
          <w:rFonts w:cs="David"/>
          <w:rtl/>
        </w:rPr>
        <w:t xml:space="preserve">מאבק בנושא של הסובסידיות. </w:t>
      </w:r>
      <w:r w:rsidRPr="006C61AF">
        <w:rPr>
          <w:rFonts w:cs="David" w:hint="cs"/>
          <w:rtl/>
        </w:rPr>
        <w:t xml:space="preserve">אתם לא צריכים לענות לי כרגע, אבל זאת החלטה שאתם צריכים לקבל. אני אומר לכם שאני מוכן לקבוע כאן בצורה ברורה שהעניין הזה יחול עליכם באופן מלא לגמרי. אני אומר חד-משמעית, אבל זאת החלטה שאתם צריכים לקבל, אתם לא חייבים להגיד בדקה זו. לדעתי, </w:t>
      </w:r>
      <w:r w:rsidRPr="006C61AF">
        <w:rPr>
          <w:rFonts w:cs="David"/>
          <w:rtl/>
        </w:rPr>
        <w:t xml:space="preserve">זה </w:t>
      </w:r>
      <w:r w:rsidRPr="006C61AF">
        <w:rPr>
          <w:rFonts w:cs="David" w:hint="cs"/>
          <w:rtl/>
        </w:rPr>
        <w:t xml:space="preserve">בהחלט </w:t>
      </w:r>
      <w:r w:rsidRPr="006C61AF">
        <w:rPr>
          <w:rFonts w:cs="David"/>
          <w:rtl/>
        </w:rPr>
        <w:t xml:space="preserve">מבוא חיוני כדי שאפשר יהיה לשלב אתכם </w:t>
      </w:r>
      <w:r w:rsidRPr="006C61AF">
        <w:rPr>
          <w:rFonts w:cs="David" w:hint="cs"/>
          <w:rtl/>
        </w:rPr>
        <w:t xml:space="preserve">אחר כך </w:t>
      </w:r>
      <w:r w:rsidRPr="006C61AF">
        <w:rPr>
          <w:rFonts w:cs="David"/>
          <w:rtl/>
        </w:rPr>
        <w:t xml:space="preserve">בהסדרים האחרים. </w:t>
      </w:r>
      <w:r w:rsidRPr="006C61AF">
        <w:rPr>
          <w:rFonts w:cs="David" w:hint="cs"/>
          <w:rtl/>
        </w:rPr>
        <w:t xml:space="preserve">בעיניי, זה דבר נכון, אבל בנקודת הזמן הזאת זה יטיל עליכם חובות כאשר זכויות עדיין אינן קיימות. </w:t>
      </w:r>
      <w:r w:rsidRPr="006C61AF">
        <w:rPr>
          <w:rFonts w:cs="David"/>
          <w:rtl/>
        </w:rPr>
        <w:t>אתם צריכים לעשות את השיקול שלכם</w:t>
      </w:r>
      <w:r w:rsidRPr="006C61AF">
        <w:rPr>
          <w:rFonts w:cs="David" w:hint="cs"/>
          <w:rtl/>
        </w:rPr>
        <w:t xml:space="preserve"> ותקבעו עמדה, אבל לא מוכרחים בנקודה זו.</w:t>
      </w:r>
    </w:p>
    <w:p w14:paraId="1339B426" w14:textId="77777777" w:rsidR="006D0501" w:rsidRPr="006C61AF" w:rsidRDefault="006D0501" w:rsidP="006D0501">
      <w:pPr>
        <w:bidi/>
        <w:rPr>
          <w:rFonts w:cs="David"/>
          <w:rtl/>
        </w:rPr>
      </w:pPr>
    </w:p>
    <w:p w14:paraId="27C0D918" w14:textId="77777777" w:rsidR="006D0501" w:rsidRPr="006C61AF" w:rsidRDefault="006D0501" w:rsidP="006D0501">
      <w:pPr>
        <w:bidi/>
        <w:rPr>
          <w:rFonts w:cs="David"/>
          <w:rtl/>
        </w:rPr>
      </w:pPr>
      <w:r w:rsidRPr="006C61AF">
        <w:rPr>
          <w:rFonts w:cs="David"/>
          <w:u w:val="single"/>
          <w:rtl/>
        </w:rPr>
        <w:t>בן בדרי:</w:t>
      </w:r>
    </w:p>
    <w:p w14:paraId="2C55258B" w14:textId="77777777" w:rsidR="006D0501" w:rsidRPr="006C61AF" w:rsidRDefault="006D0501" w:rsidP="006D0501">
      <w:pPr>
        <w:bidi/>
        <w:rPr>
          <w:rFonts w:cs="David"/>
          <w:rtl/>
        </w:rPr>
      </w:pPr>
    </w:p>
    <w:p w14:paraId="598E0555" w14:textId="77777777" w:rsidR="006D0501" w:rsidRPr="006C61AF" w:rsidRDefault="006D0501" w:rsidP="006D0501">
      <w:pPr>
        <w:bidi/>
        <w:rPr>
          <w:rFonts w:cs="David" w:hint="cs"/>
          <w:rtl/>
        </w:rPr>
      </w:pPr>
      <w:r w:rsidRPr="006C61AF">
        <w:rPr>
          <w:rFonts w:cs="David"/>
          <w:rtl/>
        </w:rPr>
        <w:tab/>
        <w:t xml:space="preserve">נקבל את כל הנתונים </w:t>
      </w:r>
      <w:r w:rsidRPr="006C61AF">
        <w:rPr>
          <w:rFonts w:cs="David" w:hint="cs"/>
          <w:rtl/>
        </w:rPr>
        <w:t xml:space="preserve">לידיים </w:t>
      </w:r>
      <w:r w:rsidRPr="006C61AF">
        <w:rPr>
          <w:rFonts w:cs="David"/>
          <w:rtl/>
        </w:rPr>
        <w:t>שלנו</w:t>
      </w:r>
      <w:r w:rsidRPr="006C61AF">
        <w:rPr>
          <w:rFonts w:cs="David" w:hint="cs"/>
          <w:rtl/>
        </w:rPr>
        <w:t xml:space="preserve"> </w:t>
      </w:r>
      <w:r w:rsidRPr="006C61AF">
        <w:rPr>
          <w:rFonts w:cs="David"/>
          <w:rtl/>
        </w:rPr>
        <w:t>–</w:t>
      </w:r>
      <w:r w:rsidRPr="006C61AF">
        <w:rPr>
          <w:rFonts w:cs="David" w:hint="cs"/>
          <w:rtl/>
        </w:rPr>
        <w:t xml:space="preserve"> איך חברות האוטובוסים, למשל, מנפיקות כרטיסים? מי נושא בעלויות? המדינה משתתפת או לא משתתפת?</w:t>
      </w:r>
    </w:p>
    <w:p w14:paraId="386F84CA" w14:textId="77777777" w:rsidR="006D0501" w:rsidRPr="006C61AF" w:rsidRDefault="006D0501" w:rsidP="006D0501">
      <w:pPr>
        <w:bidi/>
        <w:rPr>
          <w:rFonts w:cs="David"/>
          <w:rtl/>
        </w:rPr>
      </w:pPr>
    </w:p>
    <w:p w14:paraId="29461D57" w14:textId="77777777" w:rsidR="006D0501" w:rsidRPr="006C61AF" w:rsidRDefault="006D0501" w:rsidP="006D0501">
      <w:pPr>
        <w:bidi/>
        <w:rPr>
          <w:rFonts w:cs="David"/>
          <w:u w:val="single"/>
          <w:rtl/>
        </w:rPr>
      </w:pPr>
      <w:r w:rsidRPr="006C61AF">
        <w:rPr>
          <w:rFonts w:cs="David"/>
          <w:u w:val="single"/>
          <w:rtl/>
        </w:rPr>
        <w:t>היו"ר יריב לוין:</w:t>
      </w:r>
    </w:p>
    <w:p w14:paraId="01E051ED" w14:textId="77777777" w:rsidR="006D0501" w:rsidRPr="006C61AF" w:rsidRDefault="006D0501" w:rsidP="006D0501">
      <w:pPr>
        <w:bidi/>
        <w:rPr>
          <w:rFonts w:cs="David"/>
          <w:u w:val="single"/>
          <w:rtl/>
        </w:rPr>
      </w:pPr>
    </w:p>
    <w:p w14:paraId="15B390DF" w14:textId="77777777" w:rsidR="006D0501" w:rsidRPr="006C61AF" w:rsidRDefault="006D0501" w:rsidP="006D0501">
      <w:pPr>
        <w:bidi/>
        <w:ind w:firstLine="720"/>
        <w:rPr>
          <w:rFonts w:cs="David" w:hint="cs"/>
          <w:rtl/>
        </w:rPr>
      </w:pPr>
      <w:r w:rsidRPr="006C61AF">
        <w:rPr>
          <w:rFonts w:cs="David"/>
          <w:rtl/>
        </w:rPr>
        <w:t>ההסדר יהיה אחיד לכולם</w:t>
      </w:r>
      <w:r w:rsidRPr="006C61AF">
        <w:rPr>
          <w:rFonts w:cs="David" w:hint="cs"/>
          <w:rtl/>
        </w:rPr>
        <w:t>, אין פה שאלה.</w:t>
      </w:r>
      <w:r w:rsidRPr="006C61AF">
        <w:rPr>
          <w:rFonts w:cs="David"/>
          <w:rtl/>
        </w:rPr>
        <w:t xml:space="preserve"> אם אתם בפנים אתם תהיו ב</w:t>
      </w:r>
      <w:r w:rsidRPr="006C61AF">
        <w:rPr>
          <w:rFonts w:cs="David" w:hint="cs"/>
          <w:rtl/>
        </w:rPr>
        <w:t>פנים ב</w:t>
      </w:r>
      <w:r w:rsidRPr="006C61AF">
        <w:rPr>
          <w:rFonts w:cs="David"/>
          <w:rtl/>
        </w:rPr>
        <w:t xml:space="preserve">אותם </w:t>
      </w:r>
      <w:r w:rsidRPr="006C61AF">
        <w:rPr>
          <w:rFonts w:cs="David" w:hint="cs"/>
          <w:rtl/>
        </w:rPr>
        <w:t>תנאים.</w:t>
      </w:r>
    </w:p>
    <w:p w14:paraId="24C96F17" w14:textId="77777777" w:rsidR="006D0501" w:rsidRPr="006C61AF" w:rsidRDefault="006D0501" w:rsidP="006D0501">
      <w:pPr>
        <w:bidi/>
        <w:rPr>
          <w:rFonts w:cs="David"/>
          <w:rtl/>
        </w:rPr>
      </w:pPr>
    </w:p>
    <w:p w14:paraId="5EB7990C" w14:textId="77777777" w:rsidR="006D0501" w:rsidRPr="006C61AF" w:rsidRDefault="006D0501" w:rsidP="006D0501">
      <w:pPr>
        <w:bidi/>
        <w:rPr>
          <w:rFonts w:cs="David"/>
          <w:u w:val="single"/>
        </w:rPr>
      </w:pPr>
      <w:r w:rsidRPr="006C61AF">
        <w:rPr>
          <w:rFonts w:cs="David" w:hint="cs"/>
          <w:u w:val="single"/>
          <w:rtl/>
        </w:rPr>
        <w:t>שמעון דהרי:</w:t>
      </w:r>
    </w:p>
    <w:p w14:paraId="44775D71" w14:textId="77777777" w:rsidR="006D0501" w:rsidRPr="006C61AF" w:rsidRDefault="006D0501" w:rsidP="006D0501">
      <w:pPr>
        <w:bidi/>
        <w:rPr>
          <w:rFonts w:cs="David" w:hint="cs"/>
          <w:rtl/>
        </w:rPr>
      </w:pPr>
    </w:p>
    <w:p w14:paraId="32488A19" w14:textId="77777777" w:rsidR="006D0501" w:rsidRPr="006C61AF" w:rsidRDefault="006D0501" w:rsidP="006D0501">
      <w:pPr>
        <w:bidi/>
        <w:ind w:firstLine="720"/>
        <w:rPr>
          <w:rFonts w:cs="David" w:hint="cs"/>
          <w:rtl/>
        </w:rPr>
      </w:pPr>
      <w:r w:rsidRPr="006C61AF">
        <w:rPr>
          <w:rFonts w:cs="David" w:hint="cs"/>
          <w:rtl/>
        </w:rPr>
        <w:t>סליחה, אדוני היושב ראש, צריך ל</w:t>
      </w:r>
      <w:r w:rsidRPr="006C61AF">
        <w:rPr>
          <w:rFonts w:cs="David"/>
          <w:rtl/>
        </w:rPr>
        <w:t xml:space="preserve">נתק את הטכנולוגיה מהמהות. </w:t>
      </w:r>
      <w:r w:rsidRPr="006C61AF">
        <w:rPr>
          <w:rFonts w:cs="David" w:hint="cs"/>
          <w:rtl/>
        </w:rPr>
        <w:t>אם אני עכשיו מסיע קשישים, גמלאים, ילדים, והוא יורד מהרכב שלי ועולה לאוטובוס, מי מקבל את הכסף הזה? איך אני מזדכה בעניין או הפוך? זה חייב להיות משולב.</w:t>
      </w:r>
    </w:p>
    <w:p w14:paraId="23E6B6F4" w14:textId="77777777" w:rsidR="006D0501" w:rsidRPr="006C61AF" w:rsidRDefault="006D0501" w:rsidP="006D0501">
      <w:pPr>
        <w:bidi/>
        <w:rPr>
          <w:rFonts w:cs="David"/>
          <w:rtl/>
        </w:rPr>
      </w:pPr>
    </w:p>
    <w:p w14:paraId="65056842" w14:textId="77777777" w:rsidR="006D0501" w:rsidRPr="006C61AF" w:rsidRDefault="006D0501" w:rsidP="006D0501">
      <w:pPr>
        <w:bidi/>
        <w:rPr>
          <w:rFonts w:cs="David"/>
          <w:u w:val="single"/>
          <w:rtl/>
        </w:rPr>
      </w:pPr>
      <w:r w:rsidRPr="006C61AF">
        <w:rPr>
          <w:rFonts w:cs="David"/>
          <w:u w:val="single"/>
          <w:rtl/>
        </w:rPr>
        <w:t>היו"ר יריב לוין:</w:t>
      </w:r>
    </w:p>
    <w:p w14:paraId="1B7D9FF8" w14:textId="77777777" w:rsidR="006D0501" w:rsidRPr="006C61AF" w:rsidRDefault="006D0501" w:rsidP="006D0501">
      <w:pPr>
        <w:bidi/>
        <w:rPr>
          <w:rFonts w:cs="David"/>
          <w:u w:val="single"/>
          <w:rtl/>
        </w:rPr>
      </w:pPr>
    </w:p>
    <w:p w14:paraId="3D6EA777" w14:textId="77777777" w:rsidR="006D0501" w:rsidRPr="006C61AF" w:rsidRDefault="006D0501" w:rsidP="006D0501">
      <w:pPr>
        <w:bidi/>
        <w:ind w:firstLine="720"/>
        <w:rPr>
          <w:rFonts w:cs="David" w:hint="cs"/>
          <w:rtl/>
        </w:rPr>
      </w:pPr>
      <w:r w:rsidRPr="006C61AF">
        <w:rPr>
          <w:rFonts w:cs="David" w:hint="cs"/>
          <w:rtl/>
        </w:rPr>
        <w:t xml:space="preserve">שמעון, </w:t>
      </w:r>
      <w:r w:rsidRPr="006C61AF">
        <w:rPr>
          <w:rFonts w:cs="David"/>
          <w:rtl/>
        </w:rPr>
        <w:t xml:space="preserve">אני הרבה יותר קרוב לעמדה שלכם בעניין הזה. </w:t>
      </w:r>
      <w:r w:rsidRPr="006C61AF">
        <w:rPr>
          <w:rFonts w:cs="David" w:hint="cs"/>
          <w:rtl/>
        </w:rPr>
        <w:t xml:space="preserve">אבל אנחנו מדברים כרגע במסגרת הזאת, בכל מקרה, גם בהנחה שהם היו מסכימים לכל מה שאתם רוצים, עדיין במסגרת הזאת אנחנו עוסקים בצד הטכנולוגי של הכרטוס. כאשר הוא עולה אצלך ומעביר אצלך את הכרטיס, אם המחיר הוא 5 שקלים, ויש לו הנחה של 3 שקלים באוטובוס, אצלך הוא משלם 5 שקלים </w:t>
      </w:r>
      <w:r w:rsidRPr="006C61AF">
        <w:rPr>
          <w:rFonts w:cs="David"/>
          <w:rtl/>
        </w:rPr>
        <w:t>–</w:t>
      </w:r>
      <w:r w:rsidRPr="006C61AF">
        <w:rPr>
          <w:rFonts w:cs="David" w:hint="cs"/>
          <w:rtl/>
        </w:rPr>
        <w:t xml:space="preserve"> אתה תקבל 5 שקלים בחישוב הכספי שלך מול המסלקה ומול כל המערכת. הסכום שתקבל יהיה הסכום שמגיע לך, שאתה גובה. אחר כך </w:t>
      </w:r>
      <w:r w:rsidRPr="006C61AF">
        <w:rPr>
          <w:rFonts w:cs="David"/>
          <w:rtl/>
        </w:rPr>
        <w:t>אם יכניסו אותך להסדר</w:t>
      </w:r>
      <w:r w:rsidRPr="006C61AF">
        <w:rPr>
          <w:rFonts w:cs="David" w:hint="cs"/>
          <w:rtl/>
        </w:rPr>
        <w:t xml:space="preserve">, והמצב יהיה שממנו יורד 3 שקלים, ו-2 שקלים משלימים לך </w:t>
      </w:r>
      <w:r w:rsidRPr="006C61AF">
        <w:rPr>
          <w:rFonts w:cs="David"/>
          <w:rtl/>
        </w:rPr>
        <w:t>–</w:t>
      </w:r>
      <w:r w:rsidRPr="006C61AF">
        <w:rPr>
          <w:rFonts w:cs="David" w:hint="cs"/>
          <w:rtl/>
        </w:rPr>
        <w:t xml:space="preserve"> זה </w:t>
      </w:r>
      <w:r w:rsidRPr="006C61AF">
        <w:rPr>
          <w:rFonts w:cs="David"/>
          <w:rtl/>
        </w:rPr>
        <w:t xml:space="preserve">כבר נמצא במקום שאני לא יכול, אפילו אם אני רוצה לטפל </w:t>
      </w:r>
      <w:r w:rsidRPr="006C61AF">
        <w:rPr>
          <w:rFonts w:cs="David" w:hint="cs"/>
          <w:rtl/>
        </w:rPr>
        <w:t xml:space="preserve">בו </w:t>
      </w:r>
      <w:r w:rsidRPr="006C61AF">
        <w:rPr>
          <w:rFonts w:cs="David"/>
          <w:rtl/>
        </w:rPr>
        <w:t>במסגרת הזאת</w:t>
      </w:r>
      <w:r w:rsidRPr="006C61AF">
        <w:rPr>
          <w:rFonts w:cs="David" w:hint="cs"/>
          <w:rtl/>
        </w:rPr>
        <w:t>, כי הוא חורג מהנושא של הצעת החוק. אבל</w:t>
      </w:r>
      <w:r w:rsidRPr="006C61AF">
        <w:rPr>
          <w:rFonts w:cs="David"/>
          <w:rtl/>
        </w:rPr>
        <w:t xml:space="preserve"> </w:t>
      </w:r>
      <w:r w:rsidRPr="006C61AF">
        <w:rPr>
          <w:rFonts w:cs="David" w:hint="cs"/>
          <w:rtl/>
        </w:rPr>
        <w:t xml:space="preserve">הוא </w:t>
      </w:r>
      <w:r w:rsidRPr="006C61AF">
        <w:rPr>
          <w:rFonts w:cs="David"/>
          <w:rtl/>
        </w:rPr>
        <w:t>מאפשר לך להיות חלק מהמערך</w:t>
      </w:r>
      <w:r w:rsidRPr="006C61AF">
        <w:rPr>
          <w:rFonts w:cs="David" w:hint="cs"/>
          <w:rtl/>
        </w:rPr>
        <w:t xml:space="preserve"> במובן הזה שעם אותו כרטיס שהוא משלם בו באוטובוס הוא יכול לשלם אצלך גם אם המחיר שיורד לו מהכיס יהיה יותר גבוה כשהוא נוסע אצלך.</w:t>
      </w:r>
    </w:p>
    <w:p w14:paraId="591B46D0" w14:textId="77777777" w:rsidR="006D0501" w:rsidRPr="006C61AF" w:rsidRDefault="006D0501" w:rsidP="006D0501">
      <w:pPr>
        <w:bidi/>
        <w:rPr>
          <w:rFonts w:cs="David"/>
          <w:rtl/>
        </w:rPr>
      </w:pPr>
    </w:p>
    <w:p w14:paraId="06787774" w14:textId="77777777" w:rsidR="006D0501" w:rsidRPr="006C61AF" w:rsidRDefault="006D0501" w:rsidP="006D0501">
      <w:pPr>
        <w:bidi/>
        <w:rPr>
          <w:rFonts w:cs="David"/>
          <w:rtl/>
        </w:rPr>
      </w:pPr>
      <w:r w:rsidRPr="006C61AF">
        <w:rPr>
          <w:rFonts w:cs="David"/>
          <w:u w:val="single"/>
          <w:rtl/>
        </w:rPr>
        <w:t>שמעון דהרי:</w:t>
      </w:r>
    </w:p>
    <w:p w14:paraId="568B411B" w14:textId="77777777" w:rsidR="006D0501" w:rsidRPr="006C61AF" w:rsidRDefault="006D0501" w:rsidP="006D0501">
      <w:pPr>
        <w:bidi/>
        <w:rPr>
          <w:rFonts w:cs="David"/>
          <w:rtl/>
        </w:rPr>
      </w:pPr>
    </w:p>
    <w:p w14:paraId="374D89D7" w14:textId="77777777" w:rsidR="006D0501" w:rsidRPr="006C61AF" w:rsidRDefault="006D0501" w:rsidP="006D0501">
      <w:pPr>
        <w:bidi/>
        <w:rPr>
          <w:rFonts w:cs="David"/>
          <w:rtl/>
        </w:rPr>
      </w:pPr>
      <w:r w:rsidRPr="006C61AF">
        <w:rPr>
          <w:rFonts w:cs="David"/>
          <w:rtl/>
        </w:rPr>
        <w:tab/>
      </w:r>
      <w:r w:rsidRPr="006C61AF">
        <w:rPr>
          <w:rFonts w:cs="David" w:hint="cs"/>
          <w:rtl/>
        </w:rPr>
        <w:t xml:space="preserve">זאת אומרת </w:t>
      </w:r>
      <w:r w:rsidRPr="006C61AF">
        <w:rPr>
          <w:rFonts w:cs="David"/>
          <w:rtl/>
        </w:rPr>
        <w:t xml:space="preserve">אני מקבל את </w:t>
      </w:r>
      <w:r w:rsidRPr="006C61AF">
        <w:rPr>
          <w:rFonts w:cs="David" w:hint="cs"/>
          <w:rtl/>
        </w:rPr>
        <w:t xml:space="preserve">ה-5 </w:t>
      </w:r>
      <w:r w:rsidRPr="006C61AF">
        <w:rPr>
          <w:rFonts w:cs="David"/>
          <w:rtl/>
        </w:rPr>
        <w:t>שקלים שלי?</w:t>
      </w:r>
    </w:p>
    <w:p w14:paraId="34ADDF90" w14:textId="77777777" w:rsidR="006D0501" w:rsidRPr="006C61AF" w:rsidRDefault="006D0501" w:rsidP="006D0501">
      <w:pPr>
        <w:bidi/>
        <w:rPr>
          <w:rFonts w:cs="David" w:hint="cs"/>
          <w:rtl/>
        </w:rPr>
      </w:pPr>
    </w:p>
    <w:p w14:paraId="0D6664B8" w14:textId="77777777" w:rsidR="006D0501" w:rsidRPr="006C61AF" w:rsidRDefault="006D0501" w:rsidP="006D0501">
      <w:pPr>
        <w:bidi/>
        <w:rPr>
          <w:rFonts w:cs="David"/>
          <w:u w:val="single"/>
        </w:rPr>
      </w:pPr>
      <w:r w:rsidRPr="006C61AF">
        <w:rPr>
          <w:rFonts w:cs="David" w:hint="cs"/>
          <w:u w:val="single"/>
          <w:rtl/>
        </w:rPr>
        <w:t>היו"ר יריב לוין:</w:t>
      </w:r>
    </w:p>
    <w:p w14:paraId="2C328C4F" w14:textId="77777777" w:rsidR="006D0501" w:rsidRPr="006C61AF" w:rsidRDefault="006D0501" w:rsidP="006D0501">
      <w:pPr>
        <w:bidi/>
        <w:rPr>
          <w:rFonts w:cs="David" w:hint="cs"/>
          <w:u w:val="single"/>
          <w:rtl/>
        </w:rPr>
      </w:pPr>
    </w:p>
    <w:p w14:paraId="2A3D85A6" w14:textId="77777777" w:rsidR="006D0501" w:rsidRPr="006C61AF" w:rsidRDefault="006D0501" w:rsidP="006D0501">
      <w:pPr>
        <w:bidi/>
        <w:ind w:firstLine="720"/>
        <w:rPr>
          <w:rFonts w:cs="David" w:hint="cs"/>
          <w:rtl/>
        </w:rPr>
      </w:pPr>
      <w:r w:rsidRPr="006C61AF">
        <w:rPr>
          <w:rFonts w:cs="David" w:hint="cs"/>
          <w:rtl/>
        </w:rPr>
        <w:t>בוודאי.</w:t>
      </w:r>
    </w:p>
    <w:p w14:paraId="153CE7B5" w14:textId="77777777" w:rsidR="006D0501" w:rsidRPr="006C61AF" w:rsidRDefault="006D0501" w:rsidP="006D0501">
      <w:pPr>
        <w:bidi/>
        <w:rPr>
          <w:rFonts w:cs="David" w:hint="cs"/>
          <w:u w:val="single"/>
          <w:rtl/>
        </w:rPr>
      </w:pPr>
    </w:p>
    <w:p w14:paraId="5C91B948" w14:textId="77777777" w:rsidR="006D0501" w:rsidRPr="006C61AF" w:rsidRDefault="006D0501" w:rsidP="006D0501">
      <w:pPr>
        <w:bidi/>
        <w:rPr>
          <w:rFonts w:cs="David"/>
          <w:u w:val="single"/>
        </w:rPr>
      </w:pPr>
      <w:r w:rsidRPr="006C61AF">
        <w:rPr>
          <w:rFonts w:cs="David" w:hint="cs"/>
          <w:u w:val="single"/>
          <w:rtl/>
        </w:rPr>
        <w:t>שמעון דהרי:</w:t>
      </w:r>
    </w:p>
    <w:p w14:paraId="5D7DF7A4" w14:textId="77777777" w:rsidR="006D0501" w:rsidRPr="006C61AF" w:rsidRDefault="006D0501" w:rsidP="006D0501">
      <w:pPr>
        <w:bidi/>
        <w:rPr>
          <w:rFonts w:cs="David" w:hint="cs"/>
          <w:rtl/>
        </w:rPr>
      </w:pPr>
    </w:p>
    <w:p w14:paraId="44922B6A" w14:textId="77777777" w:rsidR="006D0501" w:rsidRPr="006C61AF" w:rsidRDefault="006D0501" w:rsidP="006D0501">
      <w:pPr>
        <w:bidi/>
        <w:rPr>
          <w:rFonts w:cs="David" w:hint="cs"/>
          <w:rtl/>
        </w:rPr>
      </w:pPr>
      <w:r w:rsidRPr="006C61AF">
        <w:rPr>
          <w:rFonts w:cs="David" w:hint="cs"/>
          <w:rtl/>
        </w:rPr>
        <w:tab/>
        <w:t>ממי, מהמסלקה?</w:t>
      </w:r>
    </w:p>
    <w:p w14:paraId="36985D5F" w14:textId="77777777" w:rsidR="006D0501" w:rsidRPr="006C61AF" w:rsidRDefault="006D0501" w:rsidP="006D0501">
      <w:pPr>
        <w:bidi/>
        <w:rPr>
          <w:rFonts w:cs="David" w:hint="cs"/>
          <w:rtl/>
        </w:rPr>
      </w:pPr>
    </w:p>
    <w:p w14:paraId="0E42D384" w14:textId="77777777" w:rsidR="006D0501" w:rsidRPr="006C61AF" w:rsidRDefault="006D0501" w:rsidP="006D0501">
      <w:pPr>
        <w:bidi/>
        <w:rPr>
          <w:rFonts w:cs="David"/>
          <w:u w:val="single"/>
        </w:rPr>
      </w:pPr>
      <w:r w:rsidRPr="006C61AF">
        <w:rPr>
          <w:rFonts w:cs="David" w:hint="cs"/>
          <w:u w:val="single"/>
          <w:rtl/>
        </w:rPr>
        <w:t>היו"ר יריב לוין:</w:t>
      </w:r>
    </w:p>
    <w:p w14:paraId="34B925CD" w14:textId="77777777" w:rsidR="006D0501" w:rsidRPr="006C61AF" w:rsidRDefault="006D0501" w:rsidP="006D0501">
      <w:pPr>
        <w:bidi/>
        <w:rPr>
          <w:rFonts w:cs="David" w:hint="cs"/>
          <w:u w:val="single"/>
          <w:rtl/>
        </w:rPr>
      </w:pPr>
    </w:p>
    <w:p w14:paraId="3DEC01D0" w14:textId="77777777" w:rsidR="006D0501" w:rsidRPr="006C61AF" w:rsidRDefault="006D0501" w:rsidP="006D0501">
      <w:pPr>
        <w:bidi/>
        <w:ind w:firstLine="720"/>
        <w:rPr>
          <w:rFonts w:cs="David" w:hint="cs"/>
          <w:rtl/>
        </w:rPr>
      </w:pPr>
      <w:r w:rsidRPr="006C61AF">
        <w:rPr>
          <w:rFonts w:cs="David" w:hint="cs"/>
          <w:rtl/>
        </w:rPr>
        <w:t>בוודאי.</w:t>
      </w:r>
    </w:p>
    <w:p w14:paraId="220E6853" w14:textId="77777777" w:rsidR="006D0501" w:rsidRPr="006C61AF" w:rsidRDefault="006D0501" w:rsidP="006D0501">
      <w:pPr>
        <w:bidi/>
        <w:rPr>
          <w:rFonts w:cs="David" w:hint="cs"/>
          <w:rtl/>
        </w:rPr>
      </w:pPr>
    </w:p>
    <w:p w14:paraId="1DC4F0E0" w14:textId="77777777" w:rsidR="006D0501" w:rsidRPr="006C61AF" w:rsidRDefault="006D0501" w:rsidP="006D0501">
      <w:pPr>
        <w:bidi/>
        <w:rPr>
          <w:rFonts w:cs="David"/>
          <w:u w:val="single"/>
        </w:rPr>
      </w:pPr>
      <w:r w:rsidRPr="006C61AF">
        <w:rPr>
          <w:rFonts w:cs="David" w:hint="cs"/>
          <w:u w:val="single"/>
          <w:rtl/>
        </w:rPr>
        <w:t>שמעון דהרי:</w:t>
      </w:r>
    </w:p>
    <w:p w14:paraId="2759881C" w14:textId="77777777" w:rsidR="006D0501" w:rsidRPr="006C61AF" w:rsidRDefault="006D0501" w:rsidP="006D0501">
      <w:pPr>
        <w:bidi/>
        <w:rPr>
          <w:rFonts w:cs="David" w:hint="cs"/>
          <w:rtl/>
        </w:rPr>
      </w:pPr>
    </w:p>
    <w:p w14:paraId="30C75FA2" w14:textId="77777777" w:rsidR="006D0501" w:rsidRPr="006C61AF" w:rsidRDefault="006D0501" w:rsidP="006D0501">
      <w:pPr>
        <w:bidi/>
        <w:ind w:firstLine="720"/>
        <w:rPr>
          <w:rFonts w:cs="David" w:hint="cs"/>
          <w:rtl/>
        </w:rPr>
      </w:pPr>
      <w:r w:rsidRPr="006C61AF">
        <w:rPr>
          <w:rFonts w:cs="David" w:hint="cs"/>
          <w:rtl/>
        </w:rPr>
        <w:t xml:space="preserve">אוקיי. אם זה ככה, אני בעד. </w:t>
      </w:r>
    </w:p>
    <w:p w14:paraId="6BAC8BF0" w14:textId="77777777" w:rsidR="006D0501" w:rsidRPr="006C61AF" w:rsidRDefault="006D0501" w:rsidP="006D0501">
      <w:pPr>
        <w:bidi/>
        <w:rPr>
          <w:rFonts w:cs="David" w:hint="cs"/>
          <w:rtl/>
        </w:rPr>
      </w:pPr>
    </w:p>
    <w:p w14:paraId="558157F8" w14:textId="77777777" w:rsidR="006D0501" w:rsidRPr="006C61AF" w:rsidRDefault="006D0501" w:rsidP="006D0501">
      <w:pPr>
        <w:bidi/>
        <w:rPr>
          <w:rFonts w:cs="David"/>
          <w:u w:val="single"/>
        </w:rPr>
      </w:pPr>
      <w:r w:rsidRPr="006C61AF">
        <w:rPr>
          <w:rFonts w:cs="David" w:hint="cs"/>
          <w:u w:val="single"/>
          <w:rtl/>
        </w:rPr>
        <w:t>היו"ר יריב לוין:</w:t>
      </w:r>
    </w:p>
    <w:p w14:paraId="5E18A094" w14:textId="77777777" w:rsidR="006D0501" w:rsidRPr="006C61AF" w:rsidRDefault="006D0501" w:rsidP="006D0501">
      <w:pPr>
        <w:bidi/>
        <w:rPr>
          <w:rFonts w:cs="David" w:hint="cs"/>
          <w:u w:val="single"/>
          <w:rtl/>
        </w:rPr>
      </w:pPr>
    </w:p>
    <w:p w14:paraId="71D545A6" w14:textId="77777777" w:rsidR="006D0501" w:rsidRPr="006C61AF" w:rsidRDefault="006D0501" w:rsidP="006D0501">
      <w:pPr>
        <w:bidi/>
        <w:ind w:firstLine="720"/>
        <w:rPr>
          <w:rFonts w:cs="David" w:hint="cs"/>
          <w:rtl/>
        </w:rPr>
      </w:pPr>
      <w:r w:rsidRPr="006C61AF">
        <w:rPr>
          <w:rFonts w:cs="David" w:hint="cs"/>
          <w:rtl/>
        </w:rPr>
        <w:t xml:space="preserve">אתה לא מסבסד לו את ההנחה. </w:t>
      </w:r>
    </w:p>
    <w:p w14:paraId="1DDDE320" w14:textId="77777777" w:rsidR="006D0501" w:rsidRPr="006C61AF" w:rsidRDefault="006D0501" w:rsidP="006D0501">
      <w:pPr>
        <w:bidi/>
        <w:rPr>
          <w:rFonts w:cs="David" w:hint="cs"/>
          <w:rtl/>
        </w:rPr>
      </w:pPr>
    </w:p>
    <w:p w14:paraId="645EF2CD" w14:textId="77777777" w:rsidR="006D0501" w:rsidRPr="006C61AF" w:rsidRDefault="006D0501" w:rsidP="006D0501">
      <w:pPr>
        <w:bidi/>
        <w:rPr>
          <w:rFonts w:cs="David"/>
          <w:rtl/>
        </w:rPr>
      </w:pPr>
      <w:r w:rsidRPr="006C61AF">
        <w:rPr>
          <w:rFonts w:cs="David"/>
          <w:u w:val="single"/>
          <w:rtl/>
        </w:rPr>
        <w:t>בן בדרי:</w:t>
      </w:r>
    </w:p>
    <w:p w14:paraId="29959ACF" w14:textId="77777777" w:rsidR="006D0501" w:rsidRPr="006C61AF" w:rsidRDefault="006D0501" w:rsidP="006D0501">
      <w:pPr>
        <w:bidi/>
        <w:rPr>
          <w:rFonts w:cs="David"/>
          <w:rtl/>
        </w:rPr>
      </w:pPr>
    </w:p>
    <w:p w14:paraId="6B60C619" w14:textId="77777777" w:rsidR="006D0501" w:rsidRPr="006C61AF" w:rsidRDefault="006D0501" w:rsidP="006D0501">
      <w:pPr>
        <w:bidi/>
        <w:ind w:firstLine="720"/>
        <w:rPr>
          <w:rFonts w:cs="David"/>
          <w:rtl/>
        </w:rPr>
      </w:pPr>
      <w:r w:rsidRPr="006C61AF">
        <w:rPr>
          <w:rFonts w:cs="David" w:hint="cs"/>
          <w:rtl/>
        </w:rPr>
        <w:t xml:space="preserve">בשלב הבא </w:t>
      </w:r>
      <w:r w:rsidRPr="006C61AF">
        <w:rPr>
          <w:rFonts w:cs="David"/>
          <w:rtl/>
        </w:rPr>
        <w:t>אולי משרד האוצר ימצא דרך לשלב אותנו.</w:t>
      </w:r>
    </w:p>
    <w:p w14:paraId="7A9C912F" w14:textId="77777777" w:rsidR="006D0501" w:rsidRPr="006C61AF" w:rsidRDefault="006D0501" w:rsidP="006D0501">
      <w:pPr>
        <w:bidi/>
        <w:rPr>
          <w:rFonts w:cs="David"/>
          <w:rtl/>
        </w:rPr>
      </w:pPr>
    </w:p>
    <w:p w14:paraId="637AABB0" w14:textId="77777777" w:rsidR="006D0501" w:rsidRPr="006C61AF" w:rsidRDefault="006D0501" w:rsidP="006D0501">
      <w:pPr>
        <w:bidi/>
        <w:rPr>
          <w:rFonts w:cs="David"/>
          <w:u w:val="single"/>
          <w:rtl/>
        </w:rPr>
      </w:pPr>
      <w:r w:rsidRPr="006C61AF">
        <w:rPr>
          <w:rFonts w:cs="David"/>
          <w:u w:val="single"/>
          <w:rtl/>
        </w:rPr>
        <w:t>היו"ר יריב לוין:</w:t>
      </w:r>
    </w:p>
    <w:p w14:paraId="74196343" w14:textId="77777777" w:rsidR="006D0501" w:rsidRPr="006C61AF" w:rsidRDefault="006D0501" w:rsidP="006D0501">
      <w:pPr>
        <w:bidi/>
        <w:rPr>
          <w:rFonts w:cs="David"/>
          <w:u w:val="single"/>
          <w:rtl/>
        </w:rPr>
      </w:pPr>
    </w:p>
    <w:p w14:paraId="0D0209DD" w14:textId="77777777" w:rsidR="006D0501" w:rsidRPr="006C61AF" w:rsidRDefault="006D0501" w:rsidP="006D0501">
      <w:pPr>
        <w:bidi/>
        <w:ind w:firstLine="720"/>
        <w:rPr>
          <w:rFonts w:cs="David" w:hint="cs"/>
          <w:rtl/>
        </w:rPr>
      </w:pPr>
      <w:r w:rsidRPr="006C61AF">
        <w:rPr>
          <w:rFonts w:cs="David" w:hint="cs"/>
          <w:rtl/>
        </w:rPr>
        <w:t>מאה אחוז.</w:t>
      </w:r>
    </w:p>
    <w:p w14:paraId="224114F7" w14:textId="77777777" w:rsidR="006D0501" w:rsidRPr="006C61AF" w:rsidRDefault="006D0501" w:rsidP="006D0501">
      <w:pPr>
        <w:bidi/>
        <w:rPr>
          <w:rFonts w:cs="David" w:hint="cs"/>
          <w:rtl/>
        </w:rPr>
      </w:pPr>
    </w:p>
    <w:p w14:paraId="35CE0B9E" w14:textId="77777777" w:rsidR="006D0501" w:rsidRPr="006C61AF" w:rsidRDefault="006D0501" w:rsidP="006D0501">
      <w:pPr>
        <w:bidi/>
        <w:rPr>
          <w:rFonts w:cs="David" w:hint="cs"/>
          <w:u w:val="single"/>
          <w:rtl/>
        </w:rPr>
      </w:pPr>
      <w:r w:rsidRPr="006C61AF">
        <w:rPr>
          <w:rFonts w:cs="David" w:hint="cs"/>
          <w:u w:val="single"/>
          <w:rtl/>
        </w:rPr>
        <w:t>קריאות:</w:t>
      </w:r>
    </w:p>
    <w:p w14:paraId="3CA0759B" w14:textId="77777777" w:rsidR="006D0501" w:rsidRPr="006C61AF" w:rsidRDefault="006D0501" w:rsidP="006D0501">
      <w:pPr>
        <w:bidi/>
        <w:rPr>
          <w:rFonts w:cs="David" w:hint="cs"/>
          <w:u w:val="single"/>
          <w:rtl/>
        </w:rPr>
      </w:pPr>
    </w:p>
    <w:p w14:paraId="72CC808A" w14:textId="77777777" w:rsidR="006D0501" w:rsidRPr="006C61AF" w:rsidRDefault="006D0501" w:rsidP="006D0501">
      <w:pPr>
        <w:bidi/>
        <w:ind w:firstLine="720"/>
        <w:rPr>
          <w:rFonts w:cs="David" w:hint="cs"/>
          <w:rtl/>
        </w:rPr>
      </w:pPr>
      <w:r w:rsidRPr="006C61AF">
        <w:rPr>
          <w:rFonts w:cs="David" w:hint="cs"/>
          <w:rtl/>
        </w:rPr>
        <w:t>- - -</w:t>
      </w:r>
    </w:p>
    <w:p w14:paraId="2A6C280B" w14:textId="77777777" w:rsidR="006D0501" w:rsidRPr="006C61AF" w:rsidRDefault="006D0501" w:rsidP="006D0501">
      <w:pPr>
        <w:bidi/>
        <w:rPr>
          <w:rFonts w:cs="David" w:hint="cs"/>
          <w:rtl/>
        </w:rPr>
      </w:pPr>
    </w:p>
    <w:p w14:paraId="1248F5DB" w14:textId="77777777" w:rsidR="006D0501" w:rsidRPr="006C61AF" w:rsidRDefault="006D0501" w:rsidP="006D0501">
      <w:pPr>
        <w:bidi/>
        <w:rPr>
          <w:rFonts w:cs="David"/>
          <w:u w:val="single"/>
        </w:rPr>
      </w:pPr>
      <w:r w:rsidRPr="006C61AF">
        <w:rPr>
          <w:rFonts w:cs="David" w:hint="cs"/>
          <w:u w:val="single"/>
          <w:rtl/>
        </w:rPr>
        <w:t>היו"ר יריב לוין:</w:t>
      </w:r>
    </w:p>
    <w:p w14:paraId="140C8D75" w14:textId="77777777" w:rsidR="006D0501" w:rsidRPr="006C61AF" w:rsidRDefault="006D0501" w:rsidP="006D0501">
      <w:pPr>
        <w:bidi/>
        <w:rPr>
          <w:rFonts w:cs="David" w:hint="cs"/>
          <w:u w:val="single"/>
          <w:rtl/>
        </w:rPr>
      </w:pPr>
    </w:p>
    <w:p w14:paraId="409B6C23" w14:textId="77777777" w:rsidR="006D0501" w:rsidRPr="006C61AF" w:rsidRDefault="006D0501" w:rsidP="006D0501">
      <w:pPr>
        <w:bidi/>
        <w:ind w:firstLine="720"/>
        <w:rPr>
          <w:rFonts w:cs="David" w:hint="cs"/>
          <w:rtl/>
        </w:rPr>
      </w:pPr>
      <w:r w:rsidRPr="006C61AF">
        <w:rPr>
          <w:rFonts w:cs="David" w:hint="cs"/>
          <w:rtl/>
        </w:rPr>
        <w:t xml:space="preserve">אבל </w:t>
      </w:r>
      <w:r w:rsidRPr="006C61AF">
        <w:rPr>
          <w:rFonts w:cs="David"/>
          <w:rtl/>
        </w:rPr>
        <w:t xml:space="preserve">אנחנו לא שם. </w:t>
      </w:r>
      <w:r w:rsidRPr="006C61AF">
        <w:rPr>
          <w:rFonts w:cs="David" w:hint="cs"/>
          <w:rtl/>
        </w:rPr>
        <w:t xml:space="preserve">אני אומר שוב, אני רוצה לחדד לכם כדי שיהיה ברור. </w:t>
      </w:r>
      <w:r w:rsidRPr="006C61AF">
        <w:rPr>
          <w:rFonts w:cs="David"/>
          <w:rtl/>
        </w:rPr>
        <w:t>זה מאפשר לכם</w:t>
      </w:r>
      <w:r w:rsidRPr="006C61AF">
        <w:rPr>
          <w:rFonts w:cs="David" w:hint="cs"/>
          <w:rtl/>
        </w:rPr>
        <w:t>- -</w:t>
      </w:r>
    </w:p>
    <w:p w14:paraId="2590621E" w14:textId="77777777" w:rsidR="006D0501" w:rsidRPr="006C61AF" w:rsidRDefault="006D0501" w:rsidP="006D0501">
      <w:pPr>
        <w:bidi/>
        <w:rPr>
          <w:rFonts w:cs="David"/>
          <w:rtl/>
        </w:rPr>
      </w:pPr>
    </w:p>
    <w:p w14:paraId="2F10E5DA" w14:textId="77777777" w:rsidR="006D0501" w:rsidRPr="006C61AF" w:rsidRDefault="006D0501" w:rsidP="006D0501">
      <w:pPr>
        <w:bidi/>
        <w:rPr>
          <w:rFonts w:cs="David"/>
          <w:rtl/>
        </w:rPr>
      </w:pPr>
      <w:r w:rsidRPr="006C61AF">
        <w:rPr>
          <w:rFonts w:cs="David"/>
          <w:u w:val="single"/>
          <w:rtl/>
        </w:rPr>
        <w:t>בן בדרי:</w:t>
      </w:r>
    </w:p>
    <w:p w14:paraId="364EA494" w14:textId="77777777" w:rsidR="006D0501" w:rsidRPr="006C61AF" w:rsidRDefault="006D0501" w:rsidP="006D0501">
      <w:pPr>
        <w:bidi/>
        <w:rPr>
          <w:rFonts w:cs="David"/>
          <w:rtl/>
        </w:rPr>
      </w:pPr>
    </w:p>
    <w:p w14:paraId="020C8714" w14:textId="77777777" w:rsidR="006D0501" w:rsidRPr="006C61AF" w:rsidRDefault="006D0501" w:rsidP="006D0501">
      <w:pPr>
        <w:bidi/>
        <w:ind w:firstLine="720"/>
        <w:rPr>
          <w:rFonts w:cs="David" w:hint="cs"/>
          <w:rtl/>
        </w:rPr>
      </w:pPr>
      <w:r w:rsidRPr="006C61AF">
        <w:rPr>
          <w:rFonts w:cs="David" w:hint="cs"/>
          <w:rtl/>
        </w:rPr>
        <w:t xml:space="preserve">אם מעודדים תחבורה ציבורית צריך לעודד אותה בכל הכלים שיש בתחבורה הציבורית. </w:t>
      </w:r>
      <w:r w:rsidRPr="006C61AF">
        <w:rPr>
          <w:rFonts w:cs="David"/>
          <w:rtl/>
        </w:rPr>
        <w:t>לא יכול להיות שזה רק באוטובוסים</w:t>
      </w:r>
      <w:r w:rsidRPr="006C61AF">
        <w:rPr>
          <w:rFonts w:cs="David" w:hint="cs"/>
          <w:rtl/>
        </w:rPr>
        <w:t>, מיניבוסים או רכבות. מוניות השירות הן חלק מהתחבורה הציבורית, מה לעשות?</w:t>
      </w:r>
    </w:p>
    <w:p w14:paraId="35A6BE6B" w14:textId="77777777" w:rsidR="006D0501" w:rsidRPr="006C61AF" w:rsidRDefault="006D0501" w:rsidP="006D0501">
      <w:pPr>
        <w:bidi/>
        <w:rPr>
          <w:rFonts w:cs="David"/>
          <w:rtl/>
        </w:rPr>
      </w:pPr>
    </w:p>
    <w:p w14:paraId="58E3D288" w14:textId="77777777" w:rsidR="006D0501" w:rsidRPr="006C61AF" w:rsidRDefault="006D0501" w:rsidP="009A1F01">
      <w:pPr>
        <w:keepNext/>
        <w:bidi/>
        <w:jc w:val="both"/>
        <w:rPr>
          <w:rFonts w:cs="David"/>
          <w:u w:val="single"/>
          <w:rtl/>
        </w:rPr>
      </w:pPr>
      <w:r w:rsidRPr="006C61AF">
        <w:rPr>
          <w:rFonts w:cs="David"/>
          <w:u w:val="single"/>
          <w:rtl/>
        </w:rPr>
        <w:t>היו"ר יריב לוין:</w:t>
      </w:r>
    </w:p>
    <w:p w14:paraId="37109D13" w14:textId="77777777" w:rsidR="006D0501" w:rsidRPr="006C61AF" w:rsidRDefault="006D0501" w:rsidP="009A1F01">
      <w:pPr>
        <w:keepNext/>
        <w:bidi/>
        <w:jc w:val="both"/>
        <w:rPr>
          <w:rFonts w:cs="David"/>
          <w:u w:val="single"/>
          <w:rtl/>
        </w:rPr>
      </w:pPr>
    </w:p>
    <w:p w14:paraId="1366AA70" w14:textId="77777777" w:rsidR="006D0501" w:rsidRPr="006C61AF" w:rsidRDefault="006D0501" w:rsidP="009A1F01">
      <w:pPr>
        <w:keepNext/>
        <w:bidi/>
        <w:ind w:firstLine="720"/>
        <w:jc w:val="both"/>
        <w:rPr>
          <w:rFonts w:cs="David" w:hint="cs"/>
          <w:rtl/>
        </w:rPr>
      </w:pPr>
      <w:r w:rsidRPr="006C61AF">
        <w:rPr>
          <w:rFonts w:cs="David" w:hint="cs"/>
          <w:rtl/>
        </w:rPr>
        <w:t xml:space="preserve">בן בדרי, אני רוצה לחדד כדי שלא תהיינה אי הבנות. </w:t>
      </w:r>
      <w:r w:rsidRPr="006C61AF">
        <w:rPr>
          <w:rFonts w:cs="David"/>
          <w:rtl/>
        </w:rPr>
        <w:t>אני קרוב מאוד לעמדתכם</w:t>
      </w:r>
      <w:r w:rsidRPr="006C61AF">
        <w:rPr>
          <w:rFonts w:cs="David" w:hint="cs"/>
          <w:rtl/>
        </w:rPr>
        <w:t xml:space="preserve"> בעניין הזה</w:t>
      </w:r>
      <w:r w:rsidRPr="006C61AF">
        <w:rPr>
          <w:rFonts w:cs="David"/>
          <w:rtl/>
        </w:rPr>
        <w:t xml:space="preserve">, </w:t>
      </w:r>
      <w:r w:rsidRPr="006C61AF">
        <w:rPr>
          <w:rFonts w:cs="David" w:hint="cs"/>
          <w:rtl/>
        </w:rPr>
        <w:t xml:space="preserve">זה לא סוד. </w:t>
      </w:r>
      <w:r w:rsidRPr="006C61AF">
        <w:rPr>
          <w:rFonts w:cs="David"/>
          <w:rtl/>
        </w:rPr>
        <w:t xml:space="preserve">אבל </w:t>
      </w:r>
      <w:r w:rsidRPr="006C61AF">
        <w:rPr>
          <w:rFonts w:cs="David" w:hint="cs"/>
          <w:rtl/>
        </w:rPr>
        <w:t xml:space="preserve">במסגרת הזאת </w:t>
      </w:r>
      <w:r w:rsidRPr="006C61AF">
        <w:rPr>
          <w:rFonts w:cs="David"/>
          <w:rtl/>
        </w:rPr>
        <w:t>אנחנו דנים רק בשאלה הטכנית</w:t>
      </w:r>
      <w:r w:rsidRPr="006C61AF">
        <w:rPr>
          <w:rFonts w:cs="David" w:hint="cs"/>
          <w:rtl/>
        </w:rPr>
        <w:t xml:space="preserve"> </w:t>
      </w:r>
      <w:r w:rsidRPr="006C61AF">
        <w:rPr>
          <w:rFonts w:cs="David"/>
          <w:rtl/>
        </w:rPr>
        <w:t>–</w:t>
      </w:r>
      <w:r w:rsidRPr="006C61AF">
        <w:rPr>
          <w:rFonts w:cs="David" w:hint="cs"/>
          <w:rtl/>
        </w:rPr>
        <w:t xml:space="preserve"> מה יקרה אם יש אדם שזכאי לשלם להנחה במקום 5 שקלים </w:t>
      </w:r>
      <w:r w:rsidRPr="006C61AF">
        <w:rPr>
          <w:rFonts w:cs="David"/>
          <w:rtl/>
        </w:rPr>
        <w:t>–</w:t>
      </w:r>
      <w:r w:rsidRPr="006C61AF">
        <w:rPr>
          <w:rFonts w:cs="David" w:hint="cs"/>
          <w:rtl/>
        </w:rPr>
        <w:t xml:space="preserve"> 3 שקלים, והאוצר מעביר שניים. כשהוא ייסע עם הכרטיס באוטובוס ירדו לו 3 שקלים והאוצר ישלים לו שני שקלים, וכשהוא ייסע אצלכם ירדו לו 5 שקלים. אתם תקבלו את אותם 5 שקלים.</w:t>
      </w:r>
    </w:p>
    <w:p w14:paraId="64A53791" w14:textId="77777777" w:rsidR="006D0501" w:rsidRPr="006C61AF" w:rsidRDefault="006D0501" w:rsidP="006D0501">
      <w:pPr>
        <w:bidi/>
        <w:rPr>
          <w:rFonts w:cs="David" w:hint="cs"/>
          <w:rtl/>
        </w:rPr>
      </w:pPr>
    </w:p>
    <w:p w14:paraId="3151AE50" w14:textId="77777777" w:rsidR="006D0501" w:rsidRPr="006C61AF" w:rsidRDefault="006D0501" w:rsidP="006D0501">
      <w:pPr>
        <w:bidi/>
        <w:rPr>
          <w:rFonts w:cs="David"/>
        </w:rPr>
      </w:pPr>
      <w:r w:rsidRPr="006C61AF">
        <w:rPr>
          <w:rFonts w:cs="David" w:hint="cs"/>
          <w:u w:val="single"/>
          <w:rtl/>
        </w:rPr>
        <w:t>בן בדרי:</w:t>
      </w:r>
    </w:p>
    <w:p w14:paraId="2598F779" w14:textId="77777777" w:rsidR="006D0501" w:rsidRPr="006C61AF" w:rsidRDefault="006D0501" w:rsidP="006D0501">
      <w:pPr>
        <w:bidi/>
        <w:rPr>
          <w:rFonts w:cs="David" w:hint="cs"/>
          <w:rtl/>
        </w:rPr>
      </w:pPr>
    </w:p>
    <w:p w14:paraId="785AB093" w14:textId="77777777" w:rsidR="006D0501" w:rsidRPr="006C61AF" w:rsidRDefault="006D0501" w:rsidP="006D0501">
      <w:pPr>
        <w:bidi/>
        <w:ind w:firstLine="720"/>
        <w:rPr>
          <w:rFonts w:cs="David" w:hint="cs"/>
          <w:rtl/>
        </w:rPr>
      </w:pPr>
      <w:r w:rsidRPr="006C61AF">
        <w:rPr>
          <w:rFonts w:cs="David" w:hint="cs"/>
          <w:rtl/>
        </w:rPr>
        <w:t>בעד.</w:t>
      </w:r>
    </w:p>
    <w:p w14:paraId="4A34EC84" w14:textId="77777777" w:rsidR="006D0501" w:rsidRPr="006C61AF" w:rsidRDefault="006D0501" w:rsidP="006D0501">
      <w:pPr>
        <w:bidi/>
        <w:rPr>
          <w:rFonts w:cs="David" w:hint="cs"/>
          <w:rtl/>
        </w:rPr>
      </w:pPr>
    </w:p>
    <w:p w14:paraId="6B625A31" w14:textId="77777777" w:rsidR="006D0501" w:rsidRPr="006C61AF" w:rsidRDefault="006D0501" w:rsidP="006D0501">
      <w:pPr>
        <w:bidi/>
        <w:rPr>
          <w:rFonts w:cs="David"/>
          <w:u w:val="single"/>
        </w:rPr>
      </w:pPr>
      <w:r w:rsidRPr="006C61AF">
        <w:rPr>
          <w:rFonts w:cs="David" w:hint="cs"/>
          <w:u w:val="single"/>
          <w:rtl/>
        </w:rPr>
        <w:t>שמעון דהרי:</w:t>
      </w:r>
    </w:p>
    <w:p w14:paraId="372B0CA0" w14:textId="77777777" w:rsidR="006D0501" w:rsidRPr="006C61AF" w:rsidRDefault="006D0501" w:rsidP="006D0501">
      <w:pPr>
        <w:bidi/>
        <w:rPr>
          <w:rFonts w:cs="David" w:hint="cs"/>
          <w:rtl/>
        </w:rPr>
      </w:pPr>
    </w:p>
    <w:p w14:paraId="099035AA" w14:textId="77777777" w:rsidR="006D0501" w:rsidRPr="006C61AF" w:rsidRDefault="006D0501" w:rsidP="006D0501">
      <w:pPr>
        <w:bidi/>
        <w:ind w:firstLine="720"/>
        <w:rPr>
          <w:rFonts w:cs="David" w:hint="cs"/>
          <w:rtl/>
        </w:rPr>
      </w:pPr>
      <w:r w:rsidRPr="006C61AF">
        <w:rPr>
          <w:rFonts w:cs="David" w:hint="cs"/>
          <w:rtl/>
        </w:rPr>
        <w:t>בעד.</w:t>
      </w:r>
    </w:p>
    <w:p w14:paraId="7C675E92" w14:textId="77777777" w:rsidR="006D0501" w:rsidRPr="006C61AF" w:rsidRDefault="006D0501" w:rsidP="006D0501">
      <w:pPr>
        <w:bidi/>
        <w:rPr>
          <w:rFonts w:cs="David" w:hint="cs"/>
          <w:rtl/>
        </w:rPr>
      </w:pPr>
    </w:p>
    <w:p w14:paraId="24A40080" w14:textId="77777777" w:rsidR="006D0501" w:rsidRPr="006C61AF" w:rsidRDefault="006D0501" w:rsidP="006D0501">
      <w:pPr>
        <w:bidi/>
        <w:rPr>
          <w:rFonts w:cs="David"/>
          <w:u w:val="single"/>
        </w:rPr>
      </w:pPr>
      <w:r w:rsidRPr="006C61AF">
        <w:rPr>
          <w:rFonts w:cs="David" w:hint="cs"/>
          <w:u w:val="single"/>
          <w:rtl/>
        </w:rPr>
        <w:t>היו"ר יריב לוין:</w:t>
      </w:r>
    </w:p>
    <w:p w14:paraId="42B3F2E9" w14:textId="77777777" w:rsidR="006D0501" w:rsidRPr="006C61AF" w:rsidRDefault="006D0501" w:rsidP="006D0501">
      <w:pPr>
        <w:bidi/>
        <w:rPr>
          <w:rFonts w:cs="David" w:hint="cs"/>
          <w:u w:val="single"/>
          <w:rtl/>
        </w:rPr>
      </w:pPr>
    </w:p>
    <w:p w14:paraId="0C7AA845" w14:textId="77777777" w:rsidR="006D0501" w:rsidRPr="006C61AF" w:rsidRDefault="006D0501" w:rsidP="006D0501">
      <w:pPr>
        <w:bidi/>
        <w:ind w:firstLine="720"/>
        <w:rPr>
          <w:rFonts w:cs="David" w:hint="cs"/>
          <w:rtl/>
        </w:rPr>
      </w:pPr>
      <w:r w:rsidRPr="006C61AF">
        <w:rPr>
          <w:rFonts w:cs="David" w:hint="cs"/>
          <w:rtl/>
        </w:rPr>
        <w:t xml:space="preserve">לא יהיה מצב שבו אתם נותנים הנחה, ואתם- - - אלא אם תתנדבו לתת לו הנחה. אבל אף אחד לא יכול לכפות עליכם לתת לו הנחה. </w:t>
      </w:r>
    </w:p>
    <w:p w14:paraId="58960774" w14:textId="77777777" w:rsidR="006D0501" w:rsidRPr="006C61AF" w:rsidRDefault="006D0501" w:rsidP="006D0501">
      <w:pPr>
        <w:bidi/>
        <w:rPr>
          <w:rFonts w:cs="David" w:hint="cs"/>
          <w:rtl/>
        </w:rPr>
      </w:pPr>
    </w:p>
    <w:p w14:paraId="0EA8C350" w14:textId="77777777" w:rsidR="006D0501" w:rsidRPr="006C61AF" w:rsidRDefault="006D0501" w:rsidP="006D0501">
      <w:pPr>
        <w:bidi/>
        <w:rPr>
          <w:rFonts w:cs="David"/>
        </w:rPr>
      </w:pPr>
      <w:r w:rsidRPr="006C61AF">
        <w:rPr>
          <w:rFonts w:cs="David" w:hint="cs"/>
          <w:u w:val="single"/>
          <w:rtl/>
        </w:rPr>
        <w:t>בן בדרי:</w:t>
      </w:r>
    </w:p>
    <w:p w14:paraId="7B598330" w14:textId="77777777" w:rsidR="006D0501" w:rsidRPr="006C61AF" w:rsidRDefault="006D0501" w:rsidP="006D0501">
      <w:pPr>
        <w:bidi/>
        <w:rPr>
          <w:rFonts w:cs="David" w:hint="cs"/>
          <w:rtl/>
        </w:rPr>
      </w:pPr>
    </w:p>
    <w:p w14:paraId="340AD24E" w14:textId="77777777" w:rsidR="006D0501" w:rsidRPr="006C61AF" w:rsidRDefault="006D0501" w:rsidP="006D0501">
      <w:pPr>
        <w:bidi/>
        <w:ind w:firstLine="720"/>
        <w:rPr>
          <w:rFonts w:cs="David" w:hint="cs"/>
          <w:rtl/>
        </w:rPr>
      </w:pPr>
      <w:r w:rsidRPr="006C61AF">
        <w:rPr>
          <w:rFonts w:cs="David"/>
          <w:rtl/>
        </w:rPr>
        <w:t xml:space="preserve">אנחנו מתנדבים ונותנים. </w:t>
      </w:r>
      <w:r w:rsidRPr="006C61AF">
        <w:rPr>
          <w:rFonts w:cs="David" w:hint="cs"/>
          <w:rtl/>
        </w:rPr>
        <w:t>אני אתן לך דוגמה: באשדוד פנסיונר נוסע ב-3.5 שקלים- -</w:t>
      </w:r>
    </w:p>
    <w:p w14:paraId="1E32DC92" w14:textId="77777777" w:rsidR="006D0501" w:rsidRPr="006C61AF" w:rsidRDefault="006D0501" w:rsidP="006D0501">
      <w:pPr>
        <w:bidi/>
        <w:rPr>
          <w:rFonts w:cs="David"/>
          <w:rtl/>
        </w:rPr>
      </w:pPr>
    </w:p>
    <w:p w14:paraId="2044858A" w14:textId="77777777" w:rsidR="006D0501" w:rsidRPr="006C61AF" w:rsidRDefault="006D0501" w:rsidP="006D0501">
      <w:pPr>
        <w:bidi/>
        <w:rPr>
          <w:rFonts w:cs="David"/>
          <w:u w:val="single"/>
          <w:rtl/>
        </w:rPr>
      </w:pPr>
      <w:r w:rsidRPr="006C61AF">
        <w:rPr>
          <w:rFonts w:cs="David"/>
          <w:u w:val="single"/>
          <w:rtl/>
        </w:rPr>
        <w:t>היו"ר יריב לוין:</w:t>
      </w:r>
    </w:p>
    <w:p w14:paraId="7FC3B0F5" w14:textId="77777777" w:rsidR="006D0501" w:rsidRPr="006C61AF" w:rsidRDefault="006D0501" w:rsidP="006D0501">
      <w:pPr>
        <w:bidi/>
        <w:rPr>
          <w:rFonts w:cs="David"/>
          <w:u w:val="single"/>
          <w:rtl/>
        </w:rPr>
      </w:pPr>
    </w:p>
    <w:p w14:paraId="11689F31" w14:textId="77777777" w:rsidR="006D0501" w:rsidRPr="006C61AF" w:rsidRDefault="006D0501" w:rsidP="006D0501">
      <w:pPr>
        <w:bidi/>
        <w:ind w:firstLine="720"/>
        <w:rPr>
          <w:rFonts w:cs="David" w:hint="cs"/>
          <w:rtl/>
        </w:rPr>
      </w:pPr>
      <w:r w:rsidRPr="006C61AF">
        <w:rPr>
          <w:rFonts w:cs="David" w:hint="cs"/>
          <w:rtl/>
        </w:rPr>
        <w:t xml:space="preserve">אין בעיה. זה טכני. </w:t>
      </w:r>
      <w:r w:rsidRPr="006C61AF">
        <w:rPr>
          <w:rFonts w:cs="David"/>
          <w:rtl/>
        </w:rPr>
        <w:t>אם אתה תבוא למסלקה ותגיד ל</w:t>
      </w:r>
      <w:r w:rsidRPr="006C61AF">
        <w:rPr>
          <w:rFonts w:cs="David" w:hint="cs"/>
          <w:rtl/>
        </w:rPr>
        <w:t>הם</w:t>
      </w:r>
      <w:r w:rsidRPr="006C61AF">
        <w:rPr>
          <w:rFonts w:cs="David"/>
          <w:rtl/>
        </w:rPr>
        <w:t xml:space="preserve"> שאתה רוצה שיחייבו </w:t>
      </w:r>
      <w:r w:rsidRPr="006C61AF">
        <w:rPr>
          <w:rFonts w:cs="David" w:hint="cs"/>
          <w:rtl/>
        </w:rPr>
        <w:t xml:space="preserve">כל מי שנוסע אצלך רק ב-3.5 שקלים ולא ב-5 שקלים </w:t>
      </w:r>
      <w:r w:rsidRPr="006C61AF">
        <w:rPr>
          <w:rFonts w:cs="David"/>
          <w:rtl/>
        </w:rPr>
        <w:t>–</w:t>
      </w:r>
      <w:r w:rsidRPr="006C61AF">
        <w:rPr>
          <w:rFonts w:cs="David" w:hint="cs"/>
          <w:rtl/>
        </w:rPr>
        <w:t xml:space="preserve"> זאת בעיה טכנולוגית שבלי להיות מומחה גדול, אני אומר לך שיתגברו עליה.</w:t>
      </w:r>
    </w:p>
    <w:p w14:paraId="75AFDBC3" w14:textId="77777777" w:rsidR="006D0501" w:rsidRPr="006C61AF" w:rsidRDefault="006D0501" w:rsidP="006D0501">
      <w:pPr>
        <w:bidi/>
        <w:rPr>
          <w:rFonts w:cs="David"/>
          <w:rtl/>
        </w:rPr>
      </w:pPr>
    </w:p>
    <w:p w14:paraId="768EB42F" w14:textId="77777777" w:rsidR="006D0501" w:rsidRPr="006C61AF" w:rsidRDefault="006D0501" w:rsidP="006D0501">
      <w:pPr>
        <w:bidi/>
        <w:rPr>
          <w:rFonts w:cs="David"/>
          <w:rtl/>
        </w:rPr>
      </w:pPr>
      <w:r w:rsidRPr="006C61AF">
        <w:rPr>
          <w:rFonts w:cs="David"/>
          <w:u w:val="single"/>
          <w:rtl/>
        </w:rPr>
        <w:t>שמעון דהרי:</w:t>
      </w:r>
    </w:p>
    <w:p w14:paraId="5BA36216" w14:textId="77777777" w:rsidR="006D0501" w:rsidRPr="006C61AF" w:rsidRDefault="006D0501" w:rsidP="006D0501">
      <w:pPr>
        <w:bidi/>
        <w:rPr>
          <w:rFonts w:cs="David"/>
          <w:rtl/>
        </w:rPr>
      </w:pPr>
    </w:p>
    <w:p w14:paraId="25F6DF4E" w14:textId="77777777" w:rsidR="006D0501" w:rsidRPr="006C61AF" w:rsidRDefault="006D0501" w:rsidP="006D0501">
      <w:pPr>
        <w:bidi/>
        <w:ind w:firstLine="720"/>
        <w:rPr>
          <w:rFonts w:cs="David" w:hint="cs"/>
          <w:rtl/>
        </w:rPr>
      </w:pPr>
      <w:r w:rsidRPr="006C61AF">
        <w:rPr>
          <w:rFonts w:cs="David"/>
          <w:rtl/>
        </w:rPr>
        <w:t xml:space="preserve">אם </w:t>
      </w:r>
      <w:r w:rsidRPr="006C61AF">
        <w:rPr>
          <w:rFonts w:cs="David" w:hint="cs"/>
          <w:rtl/>
        </w:rPr>
        <w:t xml:space="preserve">לפי דבריך, זה אכן יתבצע, אנחנו </w:t>
      </w:r>
      <w:r w:rsidRPr="006C61AF">
        <w:rPr>
          <w:rFonts w:cs="David"/>
          <w:rtl/>
        </w:rPr>
        <w:t xml:space="preserve">בעד. </w:t>
      </w:r>
    </w:p>
    <w:p w14:paraId="0AE169BD" w14:textId="77777777" w:rsidR="006D0501" w:rsidRPr="006C61AF" w:rsidRDefault="006D0501" w:rsidP="006D0501">
      <w:pPr>
        <w:bidi/>
        <w:rPr>
          <w:rFonts w:cs="David" w:hint="cs"/>
          <w:rtl/>
        </w:rPr>
      </w:pPr>
    </w:p>
    <w:p w14:paraId="04A22632" w14:textId="77777777" w:rsidR="006D0501" w:rsidRPr="006C61AF" w:rsidRDefault="006D0501" w:rsidP="006D0501">
      <w:pPr>
        <w:bidi/>
        <w:rPr>
          <w:rFonts w:cs="David"/>
          <w:u w:val="single"/>
        </w:rPr>
      </w:pPr>
      <w:r w:rsidRPr="006C61AF">
        <w:rPr>
          <w:rFonts w:cs="David" w:hint="cs"/>
          <w:u w:val="single"/>
          <w:rtl/>
        </w:rPr>
        <w:t>היו"ר יריב לוין:</w:t>
      </w:r>
    </w:p>
    <w:p w14:paraId="5B9FF7EC" w14:textId="77777777" w:rsidR="006D0501" w:rsidRPr="006C61AF" w:rsidRDefault="006D0501" w:rsidP="006D0501">
      <w:pPr>
        <w:bidi/>
        <w:rPr>
          <w:rFonts w:cs="David" w:hint="cs"/>
          <w:u w:val="single"/>
          <w:rtl/>
        </w:rPr>
      </w:pPr>
    </w:p>
    <w:p w14:paraId="22F6F593" w14:textId="77777777" w:rsidR="006D0501" w:rsidRPr="006C61AF" w:rsidRDefault="006D0501" w:rsidP="006D0501">
      <w:pPr>
        <w:bidi/>
        <w:ind w:firstLine="720"/>
        <w:rPr>
          <w:rFonts w:cs="David" w:hint="cs"/>
          <w:rtl/>
        </w:rPr>
      </w:pPr>
      <w:r w:rsidRPr="006C61AF">
        <w:rPr>
          <w:rFonts w:cs="David" w:hint="cs"/>
          <w:rtl/>
        </w:rPr>
        <w:t>זה הכיוון, לא יהיה משהו אחר. אנחנו לא נעשה הסדר שבו אתם הופכים למסבסד של הנסיעות.</w:t>
      </w:r>
    </w:p>
    <w:p w14:paraId="7737BDE6" w14:textId="77777777" w:rsidR="006D0501" w:rsidRPr="006C61AF" w:rsidRDefault="006D0501" w:rsidP="006D0501">
      <w:pPr>
        <w:bidi/>
        <w:rPr>
          <w:rFonts w:cs="David"/>
          <w:rtl/>
        </w:rPr>
      </w:pPr>
    </w:p>
    <w:p w14:paraId="307D14EB" w14:textId="77777777" w:rsidR="006D0501" w:rsidRPr="006C61AF" w:rsidRDefault="006D0501" w:rsidP="006D0501">
      <w:pPr>
        <w:bidi/>
        <w:rPr>
          <w:rFonts w:cs="David"/>
          <w:rtl/>
        </w:rPr>
      </w:pPr>
      <w:r w:rsidRPr="006C61AF">
        <w:rPr>
          <w:rFonts w:cs="David"/>
          <w:u w:val="single"/>
          <w:rtl/>
        </w:rPr>
        <w:t>מיכה פרלמן:</w:t>
      </w:r>
    </w:p>
    <w:p w14:paraId="499858A8" w14:textId="77777777" w:rsidR="006D0501" w:rsidRPr="006C61AF" w:rsidRDefault="006D0501" w:rsidP="006D0501">
      <w:pPr>
        <w:bidi/>
        <w:rPr>
          <w:rFonts w:cs="David"/>
          <w:rtl/>
        </w:rPr>
      </w:pPr>
    </w:p>
    <w:p w14:paraId="748E0456" w14:textId="77777777" w:rsidR="006D0501" w:rsidRPr="006C61AF" w:rsidRDefault="006D0501" w:rsidP="006D0501">
      <w:pPr>
        <w:bidi/>
        <w:ind w:firstLine="720"/>
        <w:rPr>
          <w:rFonts w:cs="David"/>
          <w:rtl/>
        </w:rPr>
      </w:pPr>
      <w:r w:rsidRPr="006C61AF">
        <w:rPr>
          <w:rFonts w:cs="David" w:hint="cs"/>
          <w:rtl/>
        </w:rPr>
        <w:t xml:space="preserve">יש לי </w:t>
      </w:r>
      <w:r w:rsidRPr="006C61AF">
        <w:rPr>
          <w:rFonts w:cs="David"/>
          <w:rtl/>
        </w:rPr>
        <w:t xml:space="preserve">כמה הערות. הדיון על מוניות השירות </w:t>
      </w:r>
      <w:r w:rsidRPr="006C61AF">
        <w:rPr>
          <w:rFonts w:cs="David" w:hint="cs"/>
          <w:rtl/>
        </w:rPr>
        <w:t xml:space="preserve">בכלל </w:t>
      </w:r>
      <w:r w:rsidRPr="006C61AF">
        <w:rPr>
          <w:rFonts w:cs="David"/>
          <w:rtl/>
        </w:rPr>
        <w:t xml:space="preserve">הוא </w:t>
      </w:r>
      <w:r w:rsidRPr="006C61AF">
        <w:rPr>
          <w:rFonts w:cs="David" w:hint="cs"/>
          <w:rtl/>
        </w:rPr>
        <w:t xml:space="preserve">דיון </w:t>
      </w:r>
      <w:r w:rsidRPr="006C61AF">
        <w:rPr>
          <w:rFonts w:cs="David"/>
          <w:rtl/>
        </w:rPr>
        <w:t xml:space="preserve">מאוד רחב. </w:t>
      </w:r>
      <w:r w:rsidRPr="006C61AF">
        <w:rPr>
          <w:rFonts w:cs="David" w:hint="cs"/>
          <w:rtl/>
        </w:rPr>
        <w:t xml:space="preserve">אנחנו בעיקר מבדילים פה בין </w:t>
      </w:r>
      <w:r w:rsidRPr="006C61AF">
        <w:rPr>
          <w:rFonts w:cs="David"/>
          <w:rtl/>
        </w:rPr>
        <w:t xml:space="preserve">שירות שהוא מסובסד </w:t>
      </w:r>
      <w:r w:rsidRPr="006C61AF">
        <w:rPr>
          <w:rFonts w:cs="David" w:hint="cs"/>
          <w:rtl/>
        </w:rPr>
        <w:t xml:space="preserve">לשירות שהוא לא מסובסד. השירות המסובסד, יש </w:t>
      </w:r>
      <w:r w:rsidRPr="006C61AF">
        <w:rPr>
          <w:rFonts w:cs="David"/>
          <w:rtl/>
        </w:rPr>
        <w:t xml:space="preserve">עליו </w:t>
      </w:r>
      <w:r w:rsidRPr="006C61AF">
        <w:rPr>
          <w:rFonts w:cs="David" w:hint="cs"/>
          <w:rtl/>
        </w:rPr>
        <w:t xml:space="preserve">הרבה זכויות, ואני מניח שמנקודת ראות מוניות השירות יש עליו הרבה יותר חובות מאשר היום מוטלים על מוניות השירות. יש לנו הרבה יותר סמכויות כלפי השירות המסובסד שאנחנו לא מרשים לעצמנו </w:t>
      </w:r>
      <w:r w:rsidRPr="006C61AF">
        <w:rPr>
          <w:rFonts w:cs="David"/>
          <w:rtl/>
        </w:rPr>
        <w:t>–</w:t>
      </w:r>
      <w:r w:rsidRPr="006C61AF">
        <w:rPr>
          <w:rFonts w:cs="David" w:hint="cs"/>
          <w:rtl/>
        </w:rPr>
        <w:t xml:space="preserve"> נאמר ככה </w:t>
      </w:r>
      <w:r w:rsidRPr="006C61AF">
        <w:rPr>
          <w:rFonts w:cs="David"/>
          <w:rtl/>
        </w:rPr>
        <w:t>–</w:t>
      </w:r>
      <w:r w:rsidRPr="006C61AF">
        <w:rPr>
          <w:rFonts w:cs="David" w:hint="cs"/>
          <w:rtl/>
        </w:rPr>
        <w:t xml:space="preserve"> ואין לנו אותם כלפי השירות הלא מסובסד שזה מוניות השירות. למשל, אם היינו רוצים באמת לעודד תחבורה </w:t>
      </w:r>
      <w:r w:rsidRPr="006C61AF">
        <w:rPr>
          <w:rFonts w:cs="David"/>
          <w:rtl/>
        </w:rPr>
        <w:t xml:space="preserve">ציבורית </w:t>
      </w:r>
      <w:r w:rsidRPr="006C61AF">
        <w:rPr>
          <w:rFonts w:cs="David" w:hint="cs"/>
          <w:rtl/>
        </w:rPr>
        <w:t xml:space="preserve">ושתהיה לנו הגמישות וכל מה שאתם מדברים עליו, </w:t>
      </w:r>
      <w:r w:rsidRPr="006C61AF">
        <w:rPr>
          <w:rFonts w:cs="David"/>
          <w:rtl/>
        </w:rPr>
        <w:t xml:space="preserve">היינו יכולים </w:t>
      </w:r>
      <w:r w:rsidRPr="006C61AF">
        <w:rPr>
          <w:rFonts w:cs="David" w:hint="cs"/>
          <w:rtl/>
        </w:rPr>
        <w:t>לשנות קווים ו</w:t>
      </w:r>
      <w:r w:rsidRPr="006C61AF">
        <w:rPr>
          <w:rFonts w:cs="David"/>
          <w:rtl/>
        </w:rPr>
        <w:t xml:space="preserve">להוציא </w:t>
      </w:r>
      <w:r w:rsidRPr="006C61AF">
        <w:rPr>
          <w:rFonts w:cs="David" w:hint="cs"/>
          <w:rtl/>
        </w:rPr>
        <w:t>אותם מחדש למכרזים וכל מיני דברים שאנחנו כן יכולים לעשות בתחבורה הציבורית באוטובוסים.</w:t>
      </w:r>
      <w:r w:rsidRPr="006C61AF">
        <w:rPr>
          <w:rFonts w:cs="David"/>
          <w:rtl/>
        </w:rPr>
        <w:t xml:space="preserve"> </w:t>
      </w:r>
    </w:p>
    <w:p w14:paraId="0749593F" w14:textId="77777777" w:rsidR="006D0501" w:rsidRPr="006C61AF" w:rsidRDefault="006D0501" w:rsidP="006D0501">
      <w:pPr>
        <w:bidi/>
        <w:rPr>
          <w:rFonts w:cs="David"/>
          <w:rtl/>
        </w:rPr>
      </w:pPr>
    </w:p>
    <w:p w14:paraId="23F17F0F" w14:textId="77777777" w:rsidR="006D0501" w:rsidRPr="006C61AF" w:rsidRDefault="006D0501" w:rsidP="006D0501">
      <w:pPr>
        <w:bidi/>
        <w:rPr>
          <w:rFonts w:cs="David"/>
          <w:rtl/>
        </w:rPr>
      </w:pPr>
      <w:r w:rsidRPr="006C61AF">
        <w:rPr>
          <w:rFonts w:cs="David"/>
          <w:u w:val="single"/>
          <w:rtl/>
        </w:rPr>
        <w:t>בן בדרי:</w:t>
      </w:r>
    </w:p>
    <w:p w14:paraId="02A42CA2" w14:textId="77777777" w:rsidR="006D0501" w:rsidRPr="006C61AF" w:rsidRDefault="006D0501" w:rsidP="006D0501">
      <w:pPr>
        <w:bidi/>
        <w:rPr>
          <w:rFonts w:cs="David"/>
          <w:rtl/>
        </w:rPr>
      </w:pPr>
    </w:p>
    <w:p w14:paraId="6F50EF95" w14:textId="77777777" w:rsidR="006D0501" w:rsidRPr="006C61AF" w:rsidRDefault="006D0501" w:rsidP="006D0501">
      <w:pPr>
        <w:bidi/>
        <w:ind w:firstLine="720"/>
        <w:rPr>
          <w:rFonts w:cs="David" w:hint="cs"/>
          <w:rtl/>
        </w:rPr>
      </w:pPr>
      <w:r w:rsidRPr="006C61AF">
        <w:rPr>
          <w:rFonts w:cs="David"/>
          <w:rtl/>
        </w:rPr>
        <w:t xml:space="preserve">כל הזמן מאיימים עלינו בדברים האלה. </w:t>
      </w:r>
    </w:p>
    <w:p w14:paraId="0F0411D5" w14:textId="77777777" w:rsidR="006D0501" w:rsidRPr="006C61AF" w:rsidRDefault="006D0501" w:rsidP="006D0501">
      <w:pPr>
        <w:bidi/>
        <w:rPr>
          <w:rFonts w:cs="David" w:hint="cs"/>
          <w:rtl/>
        </w:rPr>
      </w:pPr>
    </w:p>
    <w:p w14:paraId="2A2CD5BF" w14:textId="77777777" w:rsidR="006D0501" w:rsidRPr="006C61AF" w:rsidRDefault="006D0501" w:rsidP="006D0501">
      <w:pPr>
        <w:bidi/>
        <w:rPr>
          <w:rFonts w:cs="David"/>
        </w:rPr>
      </w:pPr>
      <w:r w:rsidRPr="006C61AF">
        <w:rPr>
          <w:rFonts w:cs="David" w:hint="cs"/>
          <w:u w:val="single"/>
          <w:rtl/>
        </w:rPr>
        <w:t>מיכה פרלמן:</w:t>
      </w:r>
    </w:p>
    <w:p w14:paraId="1510D12A" w14:textId="77777777" w:rsidR="006D0501" w:rsidRPr="006C61AF" w:rsidRDefault="006D0501" w:rsidP="006D0501">
      <w:pPr>
        <w:bidi/>
        <w:rPr>
          <w:rFonts w:cs="David" w:hint="cs"/>
          <w:rtl/>
        </w:rPr>
      </w:pPr>
    </w:p>
    <w:p w14:paraId="4134E464" w14:textId="77777777" w:rsidR="006D0501" w:rsidRPr="006C61AF" w:rsidRDefault="006D0501" w:rsidP="006D0501">
      <w:pPr>
        <w:bidi/>
        <w:rPr>
          <w:rFonts w:cs="David" w:hint="cs"/>
          <w:rtl/>
        </w:rPr>
      </w:pPr>
      <w:r w:rsidRPr="006C61AF">
        <w:rPr>
          <w:rFonts w:cs="David" w:hint="cs"/>
          <w:rtl/>
        </w:rPr>
        <w:tab/>
        <w:t>אני לא מאיים, אני רק אומר- - -</w:t>
      </w:r>
    </w:p>
    <w:p w14:paraId="252AA9A5" w14:textId="77777777" w:rsidR="006D0501" w:rsidRPr="006C61AF" w:rsidRDefault="006D0501" w:rsidP="006D0501">
      <w:pPr>
        <w:bidi/>
        <w:rPr>
          <w:rFonts w:cs="David"/>
          <w:rtl/>
        </w:rPr>
      </w:pPr>
    </w:p>
    <w:p w14:paraId="70BAE632" w14:textId="77777777" w:rsidR="006D0501" w:rsidRPr="006C61AF" w:rsidRDefault="006D0501" w:rsidP="006D0501">
      <w:pPr>
        <w:bidi/>
        <w:rPr>
          <w:rFonts w:cs="David"/>
          <w:rtl/>
        </w:rPr>
      </w:pPr>
      <w:r w:rsidRPr="006C61AF">
        <w:rPr>
          <w:rFonts w:cs="David"/>
          <w:u w:val="single"/>
          <w:rtl/>
        </w:rPr>
        <w:t>שמעון דהרי:</w:t>
      </w:r>
    </w:p>
    <w:p w14:paraId="4D1E0267" w14:textId="77777777" w:rsidR="006D0501" w:rsidRPr="006C61AF" w:rsidRDefault="006D0501" w:rsidP="006D0501">
      <w:pPr>
        <w:bidi/>
        <w:rPr>
          <w:rFonts w:cs="David"/>
          <w:rtl/>
        </w:rPr>
      </w:pPr>
    </w:p>
    <w:p w14:paraId="134EF52C" w14:textId="77777777" w:rsidR="006D0501" w:rsidRPr="006C61AF" w:rsidRDefault="006D0501" w:rsidP="006D0501">
      <w:pPr>
        <w:bidi/>
        <w:ind w:firstLine="720"/>
        <w:rPr>
          <w:rFonts w:cs="David" w:hint="cs"/>
          <w:rtl/>
        </w:rPr>
      </w:pPr>
      <w:r w:rsidRPr="006C61AF">
        <w:rPr>
          <w:rFonts w:cs="David" w:hint="cs"/>
          <w:rtl/>
        </w:rPr>
        <w:t xml:space="preserve">בסדר, </w:t>
      </w:r>
      <w:r w:rsidRPr="006C61AF">
        <w:rPr>
          <w:rFonts w:cs="David"/>
          <w:rtl/>
        </w:rPr>
        <w:t xml:space="preserve">תוציא את </w:t>
      </w:r>
      <w:r w:rsidRPr="006C61AF">
        <w:rPr>
          <w:rFonts w:cs="David" w:hint="cs"/>
          <w:rtl/>
        </w:rPr>
        <w:t>כל קווי האוטובוסים גם כן. אנחנו קווים היסטוריים, אתה רוצה להוציא אותנו?</w:t>
      </w:r>
    </w:p>
    <w:p w14:paraId="572064F6" w14:textId="77777777" w:rsidR="006D0501" w:rsidRPr="006C61AF" w:rsidRDefault="006D0501" w:rsidP="006D0501">
      <w:pPr>
        <w:bidi/>
        <w:rPr>
          <w:rFonts w:cs="David" w:hint="cs"/>
          <w:rtl/>
        </w:rPr>
      </w:pPr>
    </w:p>
    <w:p w14:paraId="10CE1241" w14:textId="77777777" w:rsidR="006D0501" w:rsidRPr="006C61AF" w:rsidRDefault="006D0501" w:rsidP="006D0501">
      <w:pPr>
        <w:keepLines/>
        <w:bidi/>
        <w:jc w:val="both"/>
        <w:rPr>
          <w:rFonts w:cs="David"/>
        </w:rPr>
      </w:pPr>
      <w:r w:rsidRPr="006C61AF">
        <w:rPr>
          <w:rFonts w:cs="David" w:hint="cs"/>
          <w:u w:val="single"/>
          <w:rtl/>
        </w:rPr>
        <w:t>בן בדרי:</w:t>
      </w:r>
    </w:p>
    <w:p w14:paraId="4C9EF5C5" w14:textId="77777777" w:rsidR="006D0501" w:rsidRPr="006C61AF" w:rsidRDefault="006D0501" w:rsidP="006D0501">
      <w:pPr>
        <w:keepLines/>
        <w:bidi/>
        <w:jc w:val="both"/>
        <w:rPr>
          <w:rFonts w:cs="David" w:hint="cs"/>
          <w:rtl/>
        </w:rPr>
      </w:pPr>
    </w:p>
    <w:p w14:paraId="09475C37" w14:textId="77777777" w:rsidR="006D0501" w:rsidRPr="006C61AF" w:rsidRDefault="006D0501" w:rsidP="006D0501">
      <w:pPr>
        <w:keepLines/>
        <w:bidi/>
        <w:jc w:val="both"/>
        <w:rPr>
          <w:rFonts w:cs="David" w:hint="cs"/>
          <w:rtl/>
        </w:rPr>
      </w:pPr>
      <w:r w:rsidRPr="006C61AF">
        <w:rPr>
          <w:rFonts w:cs="David" w:hint="cs"/>
          <w:rtl/>
        </w:rPr>
        <w:tab/>
        <w:t>- - - 80 שנה כבר פועלים.</w:t>
      </w:r>
    </w:p>
    <w:p w14:paraId="11A94EB3" w14:textId="77777777" w:rsidR="006D0501" w:rsidRPr="006C61AF" w:rsidRDefault="006D0501" w:rsidP="006D0501">
      <w:pPr>
        <w:keepLines/>
        <w:bidi/>
        <w:jc w:val="both"/>
        <w:rPr>
          <w:rFonts w:cs="David" w:hint="cs"/>
          <w:rtl/>
        </w:rPr>
      </w:pPr>
    </w:p>
    <w:p w14:paraId="273CDCA8" w14:textId="77777777" w:rsidR="006D0501" w:rsidRPr="006C61AF" w:rsidRDefault="006D0501" w:rsidP="006D0501">
      <w:pPr>
        <w:keepLines/>
        <w:bidi/>
        <w:jc w:val="both"/>
        <w:rPr>
          <w:rFonts w:cs="David"/>
          <w:u w:val="single"/>
        </w:rPr>
      </w:pPr>
      <w:r w:rsidRPr="006C61AF">
        <w:rPr>
          <w:rFonts w:cs="David" w:hint="cs"/>
          <w:u w:val="single"/>
          <w:rtl/>
        </w:rPr>
        <w:t>שמעון דהרי:</w:t>
      </w:r>
    </w:p>
    <w:p w14:paraId="64E9D246" w14:textId="77777777" w:rsidR="006D0501" w:rsidRPr="006C61AF" w:rsidRDefault="006D0501" w:rsidP="006D0501">
      <w:pPr>
        <w:bidi/>
        <w:rPr>
          <w:rFonts w:cs="David" w:hint="cs"/>
          <w:rtl/>
        </w:rPr>
      </w:pPr>
    </w:p>
    <w:p w14:paraId="7934BEF0" w14:textId="77777777" w:rsidR="006D0501" w:rsidRPr="006C61AF" w:rsidRDefault="006D0501" w:rsidP="006D0501">
      <w:pPr>
        <w:bidi/>
        <w:ind w:firstLine="720"/>
        <w:rPr>
          <w:rFonts w:cs="David" w:hint="cs"/>
          <w:rtl/>
        </w:rPr>
      </w:pPr>
      <w:r w:rsidRPr="006C61AF">
        <w:rPr>
          <w:rFonts w:cs="David" w:hint="cs"/>
          <w:rtl/>
        </w:rPr>
        <w:t xml:space="preserve">תוציא את דן, את אגד </w:t>
      </w:r>
      <w:r w:rsidRPr="006C61AF">
        <w:rPr>
          <w:rFonts w:cs="David"/>
          <w:rtl/>
        </w:rPr>
        <w:t>–</w:t>
      </w:r>
      <w:r w:rsidRPr="006C61AF">
        <w:rPr>
          <w:rFonts w:cs="David" w:hint="cs"/>
          <w:rtl/>
        </w:rPr>
        <w:t xml:space="preserve"> את כולם קודם כול. אחרי זה תיגע בנו גם כן, אין שום בעיה. </w:t>
      </w:r>
    </w:p>
    <w:p w14:paraId="778DF286" w14:textId="77777777" w:rsidR="006D0501" w:rsidRPr="006C61AF" w:rsidRDefault="006D0501" w:rsidP="006D0501">
      <w:pPr>
        <w:bidi/>
        <w:rPr>
          <w:rFonts w:cs="David"/>
          <w:rtl/>
        </w:rPr>
      </w:pPr>
    </w:p>
    <w:p w14:paraId="1B9DE9E8" w14:textId="77777777" w:rsidR="006D0501" w:rsidRPr="006C61AF" w:rsidRDefault="006D0501" w:rsidP="006D0501">
      <w:pPr>
        <w:bidi/>
        <w:rPr>
          <w:rFonts w:cs="David"/>
          <w:rtl/>
        </w:rPr>
      </w:pPr>
      <w:r w:rsidRPr="006C61AF">
        <w:rPr>
          <w:rFonts w:cs="David"/>
          <w:u w:val="single"/>
          <w:rtl/>
        </w:rPr>
        <w:t>מיכה פרלמן:</w:t>
      </w:r>
    </w:p>
    <w:p w14:paraId="14231A10" w14:textId="77777777" w:rsidR="006D0501" w:rsidRPr="006C61AF" w:rsidRDefault="006D0501" w:rsidP="006D0501">
      <w:pPr>
        <w:bidi/>
        <w:rPr>
          <w:rFonts w:cs="David"/>
          <w:rtl/>
        </w:rPr>
      </w:pPr>
    </w:p>
    <w:p w14:paraId="21AB94CE" w14:textId="77777777" w:rsidR="006D0501" w:rsidRPr="006C61AF" w:rsidRDefault="006D0501" w:rsidP="006D0501">
      <w:pPr>
        <w:bidi/>
        <w:ind w:firstLine="720"/>
        <w:rPr>
          <w:rFonts w:cs="David"/>
          <w:rtl/>
        </w:rPr>
      </w:pPr>
      <w:r w:rsidRPr="006C61AF">
        <w:rPr>
          <w:rFonts w:cs="David" w:hint="cs"/>
          <w:rtl/>
        </w:rPr>
        <w:t xml:space="preserve">ברגע שמכריחים אותם להיכנס להסדר הזה של מסלקות ועניינים זה </w:t>
      </w:r>
      <w:r w:rsidRPr="006C61AF">
        <w:rPr>
          <w:rFonts w:cs="David"/>
          <w:rtl/>
        </w:rPr>
        <w:t>דורש מהם הרבה מערכות שאין להם היום</w:t>
      </w:r>
      <w:r w:rsidRPr="006C61AF">
        <w:rPr>
          <w:rFonts w:cs="David" w:hint="cs"/>
          <w:rtl/>
        </w:rPr>
        <w:t xml:space="preserve"> בדיוק, שיכולות להטיל עליהם עלויות שהם לא יכולים לעמוד בהם.</w:t>
      </w:r>
      <w:r w:rsidRPr="006C61AF">
        <w:rPr>
          <w:rFonts w:cs="David"/>
          <w:rtl/>
        </w:rPr>
        <w:t xml:space="preserve"> אין </w:t>
      </w:r>
      <w:r w:rsidRPr="006C61AF">
        <w:rPr>
          <w:rFonts w:cs="David" w:hint="cs"/>
          <w:rtl/>
        </w:rPr>
        <w:t>שום התחייבות מצד הממשלה ל</w:t>
      </w:r>
      <w:r w:rsidRPr="006C61AF">
        <w:rPr>
          <w:rFonts w:cs="David"/>
          <w:rtl/>
        </w:rPr>
        <w:t xml:space="preserve">סבסד אותם. </w:t>
      </w:r>
    </w:p>
    <w:p w14:paraId="4E787721" w14:textId="77777777" w:rsidR="006D0501" w:rsidRPr="006C61AF" w:rsidRDefault="006D0501" w:rsidP="006D0501">
      <w:pPr>
        <w:bidi/>
        <w:rPr>
          <w:rFonts w:cs="David"/>
          <w:rtl/>
        </w:rPr>
      </w:pPr>
    </w:p>
    <w:p w14:paraId="7E7F1416" w14:textId="77777777" w:rsidR="006D0501" w:rsidRPr="006C61AF" w:rsidRDefault="006D0501" w:rsidP="006D0501">
      <w:pPr>
        <w:bidi/>
        <w:rPr>
          <w:rFonts w:cs="David"/>
          <w:rtl/>
        </w:rPr>
      </w:pPr>
      <w:r w:rsidRPr="006C61AF">
        <w:rPr>
          <w:rFonts w:cs="David"/>
          <w:u w:val="single"/>
          <w:rtl/>
        </w:rPr>
        <w:t>בן בדרי:</w:t>
      </w:r>
    </w:p>
    <w:p w14:paraId="6C328DCB" w14:textId="77777777" w:rsidR="006D0501" w:rsidRPr="006C61AF" w:rsidRDefault="006D0501" w:rsidP="006D0501">
      <w:pPr>
        <w:bidi/>
        <w:rPr>
          <w:rFonts w:cs="David"/>
          <w:rtl/>
        </w:rPr>
      </w:pPr>
    </w:p>
    <w:p w14:paraId="6A76A40C" w14:textId="77777777" w:rsidR="006D0501" w:rsidRPr="006C61AF" w:rsidRDefault="006D0501" w:rsidP="006D0501">
      <w:pPr>
        <w:bidi/>
        <w:ind w:firstLine="720"/>
        <w:rPr>
          <w:rFonts w:cs="David" w:hint="cs"/>
          <w:rtl/>
        </w:rPr>
      </w:pPr>
      <w:r w:rsidRPr="006C61AF">
        <w:rPr>
          <w:rFonts w:cs="David" w:hint="cs"/>
          <w:rtl/>
        </w:rPr>
        <w:t>לאוטובוסים- - - זאת השאלה.</w:t>
      </w:r>
    </w:p>
    <w:p w14:paraId="64805193" w14:textId="77777777" w:rsidR="006D0501" w:rsidRPr="006C61AF" w:rsidRDefault="006D0501" w:rsidP="006D0501">
      <w:pPr>
        <w:bidi/>
        <w:rPr>
          <w:rFonts w:cs="David" w:hint="cs"/>
          <w:u w:val="single"/>
          <w:rtl/>
        </w:rPr>
      </w:pPr>
    </w:p>
    <w:p w14:paraId="29C65FDA" w14:textId="77777777" w:rsidR="006D0501" w:rsidRPr="006C61AF" w:rsidRDefault="006D0501" w:rsidP="006D0501">
      <w:pPr>
        <w:bidi/>
        <w:rPr>
          <w:rFonts w:cs="David"/>
        </w:rPr>
      </w:pPr>
      <w:r w:rsidRPr="006C61AF">
        <w:rPr>
          <w:rFonts w:cs="David" w:hint="cs"/>
          <w:u w:val="single"/>
          <w:rtl/>
        </w:rPr>
        <w:t>מיכה פרלמן:</w:t>
      </w:r>
    </w:p>
    <w:p w14:paraId="3A57F3CE" w14:textId="77777777" w:rsidR="006D0501" w:rsidRPr="006C61AF" w:rsidRDefault="006D0501" w:rsidP="006D0501">
      <w:pPr>
        <w:bidi/>
        <w:rPr>
          <w:rFonts w:cs="David" w:hint="cs"/>
          <w:rtl/>
        </w:rPr>
      </w:pPr>
    </w:p>
    <w:p w14:paraId="5B30F5DC" w14:textId="77777777" w:rsidR="006D0501" w:rsidRPr="006C61AF" w:rsidRDefault="006D0501" w:rsidP="006D0501">
      <w:pPr>
        <w:bidi/>
        <w:rPr>
          <w:rFonts w:cs="David" w:hint="cs"/>
          <w:rtl/>
        </w:rPr>
      </w:pPr>
      <w:r w:rsidRPr="006C61AF">
        <w:rPr>
          <w:rFonts w:cs="David" w:hint="cs"/>
          <w:rtl/>
        </w:rPr>
        <w:tab/>
        <w:t>שוב, בגלל שאנחנו מפרידים בין שני סוגי- - -</w:t>
      </w:r>
    </w:p>
    <w:p w14:paraId="0054D277" w14:textId="77777777" w:rsidR="006D0501" w:rsidRPr="006C61AF" w:rsidRDefault="006D0501" w:rsidP="006D0501">
      <w:pPr>
        <w:bidi/>
        <w:rPr>
          <w:rFonts w:cs="David" w:hint="cs"/>
          <w:rtl/>
        </w:rPr>
      </w:pPr>
    </w:p>
    <w:p w14:paraId="511AD507" w14:textId="77777777" w:rsidR="006D0501" w:rsidRPr="006C61AF" w:rsidRDefault="006D0501" w:rsidP="006D0501">
      <w:pPr>
        <w:bidi/>
        <w:rPr>
          <w:rFonts w:cs="David"/>
          <w:u w:val="single"/>
          <w:rtl/>
        </w:rPr>
      </w:pPr>
      <w:r w:rsidRPr="006C61AF">
        <w:rPr>
          <w:rFonts w:cs="David"/>
          <w:u w:val="single"/>
          <w:rtl/>
        </w:rPr>
        <w:t>היו"ר יריב לוין:</w:t>
      </w:r>
    </w:p>
    <w:p w14:paraId="0D6B576C" w14:textId="77777777" w:rsidR="006D0501" w:rsidRPr="006C61AF" w:rsidRDefault="006D0501" w:rsidP="006D0501">
      <w:pPr>
        <w:bidi/>
        <w:rPr>
          <w:rFonts w:cs="David"/>
          <w:u w:val="single"/>
          <w:rtl/>
        </w:rPr>
      </w:pPr>
    </w:p>
    <w:p w14:paraId="6A057EFB" w14:textId="77777777" w:rsidR="006D0501" w:rsidRPr="006C61AF" w:rsidRDefault="006D0501" w:rsidP="006D0501">
      <w:pPr>
        <w:bidi/>
        <w:ind w:firstLine="720"/>
        <w:rPr>
          <w:rFonts w:cs="David" w:hint="cs"/>
          <w:rtl/>
        </w:rPr>
      </w:pPr>
      <w:r w:rsidRPr="006C61AF">
        <w:rPr>
          <w:rFonts w:cs="David" w:hint="cs"/>
          <w:rtl/>
        </w:rPr>
        <w:t>לא, מיכה, הם ייכנסו לנושא הזה- -</w:t>
      </w:r>
    </w:p>
    <w:p w14:paraId="6FE55E96" w14:textId="77777777" w:rsidR="006D0501" w:rsidRPr="006C61AF" w:rsidRDefault="006D0501" w:rsidP="006D0501">
      <w:pPr>
        <w:bidi/>
        <w:rPr>
          <w:rFonts w:cs="David" w:hint="cs"/>
          <w:rtl/>
        </w:rPr>
      </w:pPr>
    </w:p>
    <w:p w14:paraId="4D6AA6EA" w14:textId="77777777" w:rsidR="006D0501" w:rsidRPr="006C61AF" w:rsidRDefault="006D0501" w:rsidP="006D0501">
      <w:pPr>
        <w:bidi/>
        <w:rPr>
          <w:rFonts w:cs="David" w:hint="cs"/>
          <w:u w:val="single"/>
          <w:rtl/>
        </w:rPr>
      </w:pPr>
      <w:r w:rsidRPr="006C61AF">
        <w:rPr>
          <w:rFonts w:cs="David" w:hint="cs"/>
          <w:u w:val="single"/>
          <w:rtl/>
        </w:rPr>
        <w:t>שמעון דהרי:</w:t>
      </w:r>
    </w:p>
    <w:p w14:paraId="0F9233C1" w14:textId="77777777" w:rsidR="006D0501" w:rsidRPr="006C61AF" w:rsidRDefault="006D0501" w:rsidP="006D0501">
      <w:pPr>
        <w:bidi/>
        <w:rPr>
          <w:rFonts w:cs="David" w:hint="cs"/>
          <w:u w:val="single"/>
          <w:rtl/>
        </w:rPr>
      </w:pPr>
    </w:p>
    <w:p w14:paraId="76D8374C" w14:textId="77777777" w:rsidR="006D0501" w:rsidRPr="006C61AF" w:rsidRDefault="006D0501" w:rsidP="006D0501">
      <w:pPr>
        <w:bidi/>
        <w:ind w:firstLine="720"/>
        <w:rPr>
          <w:rFonts w:cs="David" w:hint="cs"/>
          <w:rtl/>
        </w:rPr>
      </w:pPr>
      <w:r w:rsidRPr="006C61AF">
        <w:rPr>
          <w:rFonts w:cs="David" w:hint="cs"/>
          <w:rtl/>
        </w:rPr>
        <w:t>אתה מפלה את הנוסעים בשירות, לא רק את מוניות השירות.</w:t>
      </w:r>
    </w:p>
    <w:p w14:paraId="5FCE43B0" w14:textId="77777777" w:rsidR="006D0501" w:rsidRPr="006C61AF" w:rsidRDefault="006D0501" w:rsidP="006D0501">
      <w:pPr>
        <w:bidi/>
        <w:rPr>
          <w:rFonts w:cs="David" w:hint="cs"/>
          <w:rtl/>
        </w:rPr>
      </w:pPr>
    </w:p>
    <w:p w14:paraId="07079221" w14:textId="77777777" w:rsidR="006D0501" w:rsidRPr="006C61AF" w:rsidRDefault="006D0501" w:rsidP="006D0501">
      <w:pPr>
        <w:bidi/>
        <w:rPr>
          <w:rFonts w:cs="David"/>
          <w:u w:val="single"/>
        </w:rPr>
      </w:pPr>
      <w:r w:rsidRPr="006C61AF">
        <w:rPr>
          <w:rFonts w:cs="David" w:hint="cs"/>
          <w:rtl/>
        </w:rPr>
        <w:t xml:space="preserve"> </w:t>
      </w:r>
      <w:r w:rsidRPr="006C61AF">
        <w:rPr>
          <w:rFonts w:cs="David" w:hint="cs"/>
          <w:u w:val="single"/>
          <w:rtl/>
        </w:rPr>
        <w:t>היו"ר יריב לוין:</w:t>
      </w:r>
    </w:p>
    <w:p w14:paraId="487DB1A3" w14:textId="77777777" w:rsidR="006D0501" w:rsidRPr="006C61AF" w:rsidRDefault="006D0501" w:rsidP="006D0501">
      <w:pPr>
        <w:bidi/>
        <w:rPr>
          <w:rFonts w:cs="David" w:hint="cs"/>
          <w:u w:val="single"/>
          <w:rtl/>
        </w:rPr>
      </w:pPr>
    </w:p>
    <w:p w14:paraId="19149628" w14:textId="77777777" w:rsidR="006D0501" w:rsidRPr="006C61AF" w:rsidRDefault="006D0501" w:rsidP="006D0501">
      <w:pPr>
        <w:bidi/>
        <w:ind w:firstLine="720"/>
        <w:rPr>
          <w:rFonts w:cs="David" w:hint="cs"/>
          <w:rtl/>
        </w:rPr>
      </w:pPr>
      <w:r w:rsidRPr="006C61AF">
        <w:rPr>
          <w:rFonts w:cs="David" w:hint="cs"/>
          <w:rtl/>
        </w:rPr>
        <w:t xml:space="preserve">שמעון, הסובסידיה לא נמצאת כרגע על השולחן כי אנחנו לא יכולים לדון בה. </w:t>
      </w:r>
      <w:r w:rsidRPr="006C61AF">
        <w:rPr>
          <w:rFonts w:cs="David"/>
          <w:rtl/>
        </w:rPr>
        <w:t>בנושא הטכנולוגי</w:t>
      </w:r>
      <w:r w:rsidRPr="006C61AF">
        <w:rPr>
          <w:rFonts w:cs="David" w:hint="cs"/>
          <w:rtl/>
        </w:rPr>
        <w:t xml:space="preserve"> </w:t>
      </w:r>
      <w:r w:rsidRPr="006C61AF">
        <w:rPr>
          <w:rFonts w:cs="David"/>
          <w:rtl/>
        </w:rPr>
        <w:t>–</w:t>
      </w:r>
      <w:r w:rsidRPr="006C61AF">
        <w:rPr>
          <w:rFonts w:cs="David" w:hint="cs"/>
          <w:rtl/>
        </w:rPr>
        <w:t xml:space="preserve"> אם הם נכנסים להסדר מחייב </w:t>
      </w:r>
      <w:r w:rsidRPr="006C61AF">
        <w:rPr>
          <w:rFonts w:cs="David"/>
          <w:rtl/>
        </w:rPr>
        <w:t>–</w:t>
      </w:r>
      <w:r w:rsidRPr="006C61AF">
        <w:rPr>
          <w:rFonts w:cs="David" w:hint="cs"/>
          <w:rtl/>
        </w:rPr>
        <w:t xml:space="preserve"> </w:t>
      </w:r>
      <w:r w:rsidRPr="006C61AF">
        <w:rPr>
          <w:rFonts w:cs="David"/>
          <w:rtl/>
        </w:rPr>
        <w:t xml:space="preserve">יחול עליהם מה שחל על אחרים. </w:t>
      </w:r>
    </w:p>
    <w:p w14:paraId="45D12B23" w14:textId="77777777" w:rsidR="006D0501" w:rsidRPr="006C61AF" w:rsidRDefault="006D0501" w:rsidP="006D0501">
      <w:pPr>
        <w:bidi/>
        <w:rPr>
          <w:rFonts w:cs="David"/>
          <w:rtl/>
        </w:rPr>
      </w:pPr>
    </w:p>
    <w:p w14:paraId="0470B6CF" w14:textId="77777777" w:rsidR="006D0501" w:rsidRPr="006C61AF" w:rsidRDefault="006D0501" w:rsidP="006D0501">
      <w:pPr>
        <w:bidi/>
        <w:rPr>
          <w:rFonts w:cs="David"/>
          <w:rtl/>
        </w:rPr>
      </w:pPr>
      <w:r w:rsidRPr="006C61AF">
        <w:rPr>
          <w:rFonts w:cs="David"/>
          <w:u w:val="single"/>
          <w:rtl/>
        </w:rPr>
        <w:t>מיכה פרלמן:</w:t>
      </w:r>
    </w:p>
    <w:p w14:paraId="7321D58C" w14:textId="77777777" w:rsidR="006D0501" w:rsidRPr="006C61AF" w:rsidRDefault="006D0501" w:rsidP="006D0501">
      <w:pPr>
        <w:bidi/>
        <w:rPr>
          <w:rFonts w:cs="David"/>
          <w:rtl/>
        </w:rPr>
      </w:pPr>
    </w:p>
    <w:p w14:paraId="740A5E75" w14:textId="77777777" w:rsidR="006D0501" w:rsidRPr="006C61AF" w:rsidRDefault="006D0501" w:rsidP="006D0501">
      <w:pPr>
        <w:bidi/>
        <w:ind w:firstLine="720"/>
        <w:rPr>
          <w:rFonts w:cs="David"/>
          <w:rtl/>
        </w:rPr>
      </w:pPr>
      <w:r w:rsidRPr="006C61AF">
        <w:rPr>
          <w:rFonts w:cs="David" w:hint="cs"/>
          <w:rtl/>
        </w:rPr>
        <w:t>בסדר, רק ש</w:t>
      </w:r>
      <w:r w:rsidRPr="006C61AF">
        <w:rPr>
          <w:rFonts w:cs="David"/>
          <w:rtl/>
        </w:rPr>
        <w:t xml:space="preserve">הם </w:t>
      </w:r>
      <w:r w:rsidRPr="006C61AF">
        <w:rPr>
          <w:rFonts w:cs="David" w:hint="cs"/>
          <w:rtl/>
        </w:rPr>
        <w:t>יצטרכו לעמוד ב</w:t>
      </w:r>
      <w:r w:rsidRPr="006C61AF">
        <w:rPr>
          <w:rFonts w:cs="David"/>
          <w:rtl/>
        </w:rPr>
        <w:t xml:space="preserve">מימון </w:t>
      </w:r>
      <w:r w:rsidRPr="006C61AF">
        <w:rPr>
          <w:rFonts w:cs="David" w:hint="cs"/>
          <w:rtl/>
        </w:rPr>
        <w:t xml:space="preserve">של הדבר הזה. </w:t>
      </w:r>
      <w:r w:rsidRPr="006C61AF">
        <w:rPr>
          <w:rFonts w:cs="David"/>
          <w:rtl/>
        </w:rPr>
        <w:t xml:space="preserve"> </w:t>
      </w:r>
    </w:p>
    <w:p w14:paraId="4CD69F6C" w14:textId="77777777" w:rsidR="006D0501" w:rsidRPr="006C61AF" w:rsidRDefault="006D0501" w:rsidP="006D0501">
      <w:pPr>
        <w:bidi/>
        <w:rPr>
          <w:rFonts w:cs="David"/>
          <w:rtl/>
        </w:rPr>
      </w:pPr>
    </w:p>
    <w:p w14:paraId="60AEC1E2" w14:textId="77777777" w:rsidR="006D0501" w:rsidRPr="006C61AF" w:rsidRDefault="006D0501" w:rsidP="006D0501">
      <w:pPr>
        <w:bidi/>
        <w:rPr>
          <w:rFonts w:cs="David"/>
          <w:u w:val="single"/>
          <w:rtl/>
        </w:rPr>
      </w:pPr>
      <w:r w:rsidRPr="006C61AF">
        <w:rPr>
          <w:rFonts w:cs="David"/>
          <w:u w:val="single"/>
          <w:rtl/>
        </w:rPr>
        <w:t>היו"ר יריב לוין:</w:t>
      </w:r>
    </w:p>
    <w:p w14:paraId="2B50D82A" w14:textId="77777777" w:rsidR="006D0501" w:rsidRPr="006C61AF" w:rsidRDefault="006D0501" w:rsidP="006D0501">
      <w:pPr>
        <w:bidi/>
        <w:rPr>
          <w:rFonts w:cs="David"/>
          <w:u w:val="single"/>
          <w:rtl/>
        </w:rPr>
      </w:pPr>
    </w:p>
    <w:p w14:paraId="57818DA9" w14:textId="77777777" w:rsidR="006D0501" w:rsidRPr="006C61AF" w:rsidRDefault="006D0501" w:rsidP="006D0501">
      <w:pPr>
        <w:bidi/>
        <w:ind w:firstLine="720"/>
        <w:rPr>
          <w:rFonts w:cs="David" w:hint="cs"/>
          <w:rtl/>
        </w:rPr>
      </w:pPr>
      <w:r w:rsidRPr="006C61AF">
        <w:rPr>
          <w:rFonts w:cs="David" w:hint="cs"/>
          <w:rtl/>
        </w:rPr>
        <w:t xml:space="preserve">לא, לא, לא. הם יעמדו במימון בדיוק כמו שאתם מטילים אותו </w:t>
      </w:r>
      <w:r w:rsidRPr="006C61AF">
        <w:rPr>
          <w:rFonts w:cs="David"/>
          <w:rtl/>
        </w:rPr>
        <w:t xml:space="preserve">על אחרים. </w:t>
      </w:r>
      <w:r w:rsidRPr="006C61AF">
        <w:rPr>
          <w:rFonts w:cs="David" w:hint="cs"/>
          <w:rtl/>
        </w:rPr>
        <w:t xml:space="preserve">אם אתם מטילים על אחרים מאה אחוז מימון הם יישאו במאה אחוז מימון. אם אתם מטילים על אחרים 5%, הם יישאו ב-5%. </w:t>
      </w:r>
    </w:p>
    <w:p w14:paraId="20247466" w14:textId="77777777" w:rsidR="006D0501" w:rsidRPr="006C61AF" w:rsidRDefault="006D0501" w:rsidP="006D0501">
      <w:pPr>
        <w:bidi/>
        <w:rPr>
          <w:rFonts w:cs="David" w:hint="cs"/>
          <w:rtl/>
        </w:rPr>
      </w:pPr>
    </w:p>
    <w:p w14:paraId="31922507" w14:textId="77777777" w:rsidR="006D0501" w:rsidRPr="006C61AF" w:rsidRDefault="006D0501" w:rsidP="006D0501">
      <w:pPr>
        <w:bidi/>
        <w:rPr>
          <w:rFonts w:cs="David"/>
        </w:rPr>
      </w:pPr>
      <w:r w:rsidRPr="006C61AF">
        <w:rPr>
          <w:rFonts w:cs="David" w:hint="cs"/>
          <w:u w:val="single"/>
          <w:rtl/>
        </w:rPr>
        <w:t>שמעון דהרי:</w:t>
      </w:r>
    </w:p>
    <w:p w14:paraId="4EA34B51" w14:textId="77777777" w:rsidR="006D0501" w:rsidRPr="006C61AF" w:rsidRDefault="006D0501" w:rsidP="006D0501">
      <w:pPr>
        <w:bidi/>
        <w:rPr>
          <w:rFonts w:cs="David" w:hint="cs"/>
          <w:rtl/>
        </w:rPr>
      </w:pPr>
    </w:p>
    <w:p w14:paraId="698D5118" w14:textId="77777777" w:rsidR="006D0501" w:rsidRPr="006C61AF" w:rsidRDefault="006D0501" w:rsidP="006D0501">
      <w:pPr>
        <w:bidi/>
        <w:ind w:firstLine="720"/>
        <w:rPr>
          <w:rFonts w:cs="David" w:hint="cs"/>
          <w:rtl/>
        </w:rPr>
      </w:pPr>
      <w:r w:rsidRPr="006C61AF">
        <w:rPr>
          <w:rFonts w:cs="David" w:hint="cs"/>
          <w:rtl/>
        </w:rPr>
        <w:t>ייקח לנו את כל החברות והזכויות.</w:t>
      </w:r>
    </w:p>
    <w:p w14:paraId="6D6CEA6C" w14:textId="77777777" w:rsidR="006D0501" w:rsidRPr="006C61AF" w:rsidRDefault="006D0501" w:rsidP="006D0501">
      <w:pPr>
        <w:bidi/>
        <w:rPr>
          <w:rFonts w:cs="David" w:hint="cs"/>
          <w:rtl/>
        </w:rPr>
      </w:pPr>
    </w:p>
    <w:p w14:paraId="066A0FDF" w14:textId="77777777" w:rsidR="006D0501" w:rsidRPr="006C61AF" w:rsidRDefault="006D0501" w:rsidP="009A1F01">
      <w:pPr>
        <w:keepNext/>
        <w:bidi/>
        <w:rPr>
          <w:rFonts w:cs="David"/>
          <w:u w:val="single"/>
        </w:rPr>
      </w:pPr>
      <w:r w:rsidRPr="006C61AF">
        <w:rPr>
          <w:rFonts w:cs="David" w:hint="cs"/>
          <w:u w:val="single"/>
          <w:rtl/>
        </w:rPr>
        <w:t>היו"ר יריב לוין:</w:t>
      </w:r>
    </w:p>
    <w:p w14:paraId="2DEFA160" w14:textId="77777777" w:rsidR="006D0501" w:rsidRPr="006C61AF" w:rsidRDefault="006D0501" w:rsidP="009A1F01">
      <w:pPr>
        <w:keepNext/>
        <w:bidi/>
        <w:rPr>
          <w:rFonts w:cs="David" w:hint="cs"/>
          <w:u w:val="single"/>
          <w:rtl/>
        </w:rPr>
      </w:pPr>
    </w:p>
    <w:p w14:paraId="5D0E9EAA" w14:textId="77777777" w:rsidR="006D0501" w:rsidRPr="006C61AF" w:rsidRDefault="006D0501" w:rsidP="009A1F01">
      <w:pPr>
        <w:keepNext/>
        <w:bidi/>
        <w:ind w:firstLine="720"/>
        <w:rPr>
          <w:rFonts w:cs="David" w:hint="cs"/>
          <w:rtl/>
        </w:rPr>
      </w:pPr>
      <w:r w:rsidRPr="006C61AF">
        <w:rPr>
          <w:rFonts w:cs="David" w:hint="cs"/>
          <w:rtl/>
        </w:rPr>
        <w:t xml:space="preserve">- - ואני אומר לכם, </w:t>
      </w:r>
      <w:r w:rsidRPr="006C61AF">
        <w:rPr>
          <w:rFonts w:cs="David"/>
          <w:rtl/>
        </w:rPr>
        <w:t xml:space="preserve">החוק לא ייצא מפה בצורה אחרת. </w:t>
      </w:r>
      <w:r w:rsidRPr="006C61AF">
        <w:rPr>
          <w:rFonts w:cs="David" w:hint="cs"/>
          <w:rtl/>
        </w:rPr>
        <w:t>המצב הזה יעמיק את הפער שקיים היום, ו</w:t>
      </w:r>
      <w:r w:rsidRPr="006C61AF">
        <w:rPr>
          <w:rFonts w:cs="David"/>
          <w:rtl/>
        </w:rPr>
        <w:t xml:space="preserve">אני לא אתן </w:t>
      </w:r>
      <w:r w:rsidRPr="006C61AF">
        <w:rPr>
          <w:rFonts w:cs="David" w:hint="cs"/>
          <w:rtl/>
        </w:rPr>
        <w:t>יד.</w:t>
      </w:r>
    </w:p>
    <w:p w14:paraId="14E9C1D8" w14:textId="77777777" w:rsidR="006D0501" w:rsidRPr="006C61AF" w:rsidRDefault="006D0501" w:rsidP="006D0501">
      <w:pPr>
        <w:bidi/>
        <w:rPr>
          <w:rFonts w:cs="David"/>
          <w:rtl/>
        </w:rPr>
      </w:pPr>
    </w:p>
    <w:p w14:paraId="66BE2607" w14:textId="77777777" w:rsidR="006D0501" w:rsidRPr="006C61AF" w:rsidRDefault="006D0501" w:rsidP="006D0501">
      <w:pPr>
        <w:bidi/>
        <w:rPr>
          <w:rFonts w:cs="David"/>
          <w:rtl/>
        </w:rPr>
      </w:pPr>
      <w:r w:rsidRPr="006C61AF">
        <w:rPr>
          <w:rFonts w:cs="David"/>
          <w:u w:val="single"/>
          <w:rtl/>
        </w:rPr>
        <w:t>שמעון דהרי:</w:t>
      </w:r>
    </w:p>
    <w:p w14:paraId="27C5BAFA" w14:textId="77777777" w:rsidR="006D0501" w:rsidRPr="006C61AF" w:rsidRDefault="006D0501" w:rsidP="006D0501">
      <w:pPr>
        <w:bidi/>
        <w:rPr>
          <w:rFonts w:cs="David"/>
          <w:rtl/>
        </w:rPr>
      </w:pPr>
    </w:p>
    <w:p w14:paraId="67A2D9E4" w14:textId="77777777" w:rsidR="006D0501" w:rsidRPr="006C61AF" w:rsidRDefault="006D0501" w:rsidP="006D0501">
      <w:pPr>
        <w:bidi/>
        <w:ind w:firstLine="720"/>
        <w:rPr>
          <w:rFonts w:cs="David" w:hint="cs"/>
          <w:rtl/>
        </w:rPr>
      </w:pPr>
      <w:r w:rsidRPr="006C61AF">
        <w:rPr>
          <w:rFonts w:cs="David"/>
          <w:rtl/>
        </w:rPr>
        <w:t xml:space="preserve">אנחנו ישראל השנייה? אני לא מבין. </w:t>
      </w:r>
    </w:p>
    <w:p w14:paraId="6D8DEE32" w14:textId="77777777" w:rsidR="006D0501" w:rsidRPr="006C61AF" w:rsidRDefault="006D0501" w:rsidP="006D0501">
      <w:pPr>
        <w:bidi/>
        <w:rPr>
          <w:rFonts w:cs="David" w:hint="cs"/>
          <w:rtl/>
        </w:rPr>
      </w:pPr>
    </w:p>
    <w:p w14:paraId="78F7E35B" w14:textId="77777777" w:rsidR="006D0501" w:rsidRPr="006C61AF" w:rsidRDefault="006D0501" w:rsidP="006D0501">
      <w:pPr>
        <w:bidi/>
        <w:rPr>
          <w:rFonts w:cs="David"/>
          <w:u w:val="single"/>
        </w:rPr>
      </w:pPr>
      <w:r w:rsidRPr="006C61AF">
        <w:rPr>
          <w:rFonts w:cs="David" w:hint="cs"/>
          <w:u w:val="single"/>
          <w:rtl/>
        </w:rPr>
        <w:t>היו"ר יריב לוין:</w:t>
      </w:r>
    </w:p>
    <w:p w14:paraId="58DA092D" w14:textId="77777777" w:rsidR="006D0501" w:rsidRPr="006C61AF" w:rsidRDefault="006D0501" w:rsidP="006D0501">
      <w:pPr>
        <w:bidi/>
        <w:rPr>
          <w:rFonts w:cs="David" w:hint="cs"/>
          <w:u w:val="single"/>
          <w:rtl/>
        </w:rPr>
      </w:pPr>
    </w:p>
    <w:p w14:paraId="3F9EEB93" w14:textId="77777777" w:rsidR="006D0501" w:rsidRPr="006C61AF" w:rsidRDefault="006D0501" w:rsidP="006D0501">
      <w:pPr>
        <w:bidi/>
        <w:ind w:firstLine="720"/>
        <w:rPr>
          <w:rFonts w:cs="David" w:hint="cs"/>
          <w:rtl/>
        </w:rPr>
      </w:pPr>
      <w:r w:rsidRPr="006C61AF">
        <w:rPr>
          <w:rFonts w:cs="David" w:hint="cs"/>
          <w:rtl/>
        </w:rPr>
        <w:t>- - - בצורה ברורה וחד משמעית. לזה אני לא אסכים.</w:t>
      </w:r>
    </w:p>
    <w:p w14:paraId="4EC03347" w14:textId="77777777" w:rsidR="006D0501" w:rsidRPr="006C61AF" w:rsidRDefault="006D0501" w:rsidP="006D0501">
      <w:pPr>
        <w:bidi/>
        <w:rPr>
          <w:rFonts w:cs="David" w:hint="cs"/>
          <w:rtl/>
        </w:rPr>
      </w:pPr>
    </w:p>
    <w:p w14:paraId="3E7C1292" w14:textId="77777777" w:rsidR="006D0501" w:rsidRPr="006C61AF" w:rsidRDefault="006D0501" w:rsidP="006D0501">
      <w:pPr>
        <w:bidi/>
        <w:rPr>
          <w:rFonts w:cs="David"/>
        </w:rPr>
      </w:pPr>
      <w:r w:rsidRPr="006C61AF">
        <w:rPr>
          <w:rFonts w:cs="David" w:hint="cs"/>
          <w:u w:val="single"/>
          <w:rtl/>
        </w:rPr>
        <w:t>שמעון דהרי:</w:t>
      </w:r>
    </w:p>
    <w:p w14:paraId="38E13478" w14:textId="77777777" w:rsidR="006D0501" w:rsidRPr="006C61AF" w:rsidRDefault="006D0501" w:rsidP="006D0501">
      <w:pPr>
        <w:bidi/>
        <w:rPr>
          <w:rFonts w:cs="David" w:hint="cs"/>
          <w:rtl/>
        </w:rPr>
      </w:pPr>
    </w:p>
    <w:p w14:paraId="32A6B9BC" w14:textId="77777777" w:rsidR="006D0501" w:rsidRPr="006C61AF" w:rsidRDefault="006D0501" w:rsidP="006D0501">
      <w:pPr>
        <w:bidi/>
        <w:ind w:firstLine="720"/>
        <w:rPr>
          <w:rFonts w:cs="David"/>
          <w:rtl/>
        </w:rPr>
      </w:pPr>
      <w:r w:rsidRPr="006C61AF">
        <w:rPr>
          <w:rFonts w:cs="David" w:hint="cs"/>
          <w:rtl/>
        </w:rPr>
        <w:t xml:space="preserve">תקופת סלאח שבתי הסתיימה כבר. אנחנו עכשיו במדינה מודרנית, </w:t>
      </w:r>
      <w:r w:rsidRPr="006C61AF">
        <w:rPr>
          <w:rFonts w:cs="David"/>
          <w:rtl/>
        </w:rPr>
        <w:t>יש פה אוכלוסייה אחת, עם אחד</w:t>
      </w:r>
      <w:r w:rsidRPr="006C61AF">
        <w:rPr>
          <w:rFonts w:cs="David" w:hint="cs"/>
          <w:rtl/>
        </w:rPr>
        <w:t xml:space="preserve">, 400-350 אלף נוסעים. </w:t>
      </w:r>
      <w:r w:rsidRPr="006C61AF">
        <w:rPr>
          <w:rFonts w:cs="David"/>
          <w:rtl/>
        </w:rPr>
        <w:t xml:space="preserve">לא צריכים להיות מופלים לרעה. </w:t>
      </w:r>
    </w:p>
    <w:p w14:paraId="4130287B" w14:textId="77777777" w:rsidR="006D0501" w:rsidRPr="006C61AF" w:rsidRDefault="006D0501" w:rsidP="006D0501">
      <w:pPr>
        <w:bidi/>
        <w:rPr>
          <w:rFonts w:cs="David" w:hint="cs"/>
          <w:rtl/>
        </w:rPr>
      </w:pPr>
    </w:p>
    <w:p w14:paraId="6F8DBF96" w14:textId="77777777" w:rsidR="006D0501" w:rsidRPr="006C61AF" w:rsidRDefault="006D0501" w:rsidP="006D0501">
      <w:pPr>
        <w:bidi/>
        <w:rPr>
          <w:rFonts w:cs="David" w:hint="cs"/>
          <w:u w:val="single"/>
          <w:rtl/>
        </w:rPr>
      </w:pPr>
      <w:r w:rsidRPr="006C61AF">
        <w:rPr>
          <w:rFonts w:cs="David" w:hint="cs"/>
          <w:u w:val="single"/>
          <w:rtl/>
        </w:rPr>
        <w:t>קריאה:</w:t>
      </w:r>
    </w:p>
    <w:p w14:paraId="2BFBD395" w14:textId="77777777" w:rsidR="006D0501" w:rsidRPr="006C61AF" w:rsidRDefault="006D0501" w:rsidP="006D0501">
      <w:pPr>
        <w:bidi/>
        <w:rPr>
          <w:rFonts w:cs="David" w:hint="cs"/>
          <w:u w:val="single"/>
          <w:rtl/>
        </w:rPr>
      </w:pPr>
    </w:p>
    <w:p w14:paraId="76F0B8CB" w14:textId="77777777" w:rsidR="006D0501" w:rsidRPr="006C61AF" w:rsidRDefault="006D0501" w:rsidP="006D0501">
      <w:pPr>
        <w:bidi/>
        <w:rPr>
          <w:rFonts w:cs="David" w:hint="cs"/>
          <w:rtl/>
        </w:rPr>
      </w:pPr>
      <w:r w:rsidRPr="006C61AF">
        <w:rPr>
          <w:rFonts w:cs="David" w:hint="cs"/>
          <w:rtl/>
        </w:rPr>
        <w:tab/>
        <w:t>- - -</w:t>
      </w:r>
    </w:p>
    <w:p w14:paraId="0BEE3065" w14:textId="77777777" w:rsidR="006D0501" w:rsidRPr="006C61AF" w:rsidRDefault="006D0501" w:rsidP="006D0501">
      <w:pPr>
        <w:bidi/>
        <w:rPr>
          <w:rFonts w:cs="David" w:hint="cs"/>
          <w:rtl/>
        </w:rPr>
      </w:pPr>
    </w:p>
    <w:p w14:paraId="4BC354DA" w14:textId="77777777" w:rsidR="006D0501" w:rsidRPr="006C61AF" w:rsidRDefault="006D0501" w:rsidP="006D0501">
      <w:pPr>
        <w:bidi/>
        <w:rPr>
          <w:rFonts w:cs="David"/>
        </w:rPr>
      </w:pPr>
      <w:r w:rsidRPr="006C61AF">
        <w:rPr>
          <w:rFonts w:cs="David" w:hint="cs"/>
          <w:u w:val="single"/>
          <w:rtl/>
        </w:rPr>
        <w:t>שמעון דהרי:</w:t>
      </w:r>
    </w:p>
    <w:p w14:paraId="1F9B17F3" w14:textId="77777777" w:rsidR="006D0501" w:rsidRPr="006C61AF" w:rsidRDefault="006D0501" w:rsidP="006D0501">
      <w:pPr>
        <w:bidi/>
        <w:rPr>
          <w:rFonts w:cs="David" w:hint="cs"/>
          <w:rtl/>
        </w:rPr>
      </w:pPr>
    </w:p>
    <w:p w14:paraId="1BF27635" w14:textId="77777777" w:rsidR="006D0501" w:rsidRPr="006C61AF" w:rsidRDefault="006D0501" w:rsidP="006D0501">
      <w:pPr>
        <w:bidi/>
        <w:rPr>
          <w:rFonts w:cs="David" w:hint="cs"/>
          <w:rtl/>
        </w:rPr>
      </w:pPr>
      <w:r w:rsidRPr="006C61AF">
        <w:rPr>
          <w:rFonts w:cs="David" w:hint="cs"/>
          <w:rtl/>
        </w:rPr>
        <w:tab/>
        <w:t>- - שיש פקידים באוצר שהם נגד.</w:t>
      </w:r>
    </w:p>
    <w:p w14:paraId="3FAD9A2F" w14:textId="77777777" w:rsidR="006D0501" w:rsidRPr="006C61AF" w:rsidRDefault="006D0501" w:rsidP="006D0501">
      <w:pPr>
        <w:bidi/>
        <w:rPr>
          <w:rFonts w:cs="David" w:hint="cs"/>
          <w:rtl/>
        </w:rPr>
      </w:pPr>
    </w:p>
    <w:p w14:paraId="0200C921" w14:textId="77777777" w:rsidR="006D0501" w:rsidRPr="006C61AF" w:rsidRDefault="006D0501" w:rsidP="006D0501">
      <w:pPr>
        <w:bidi/>
        <w:rPr>
          <w:rFonts w:cs="David"/>
          <w:rtl/>
        </w:rPr>
      </w:pPr>
      <w:r w:rsidRPr="006C61AF">
        <w:rPr>
          <w:rFonts w:cs="David"/>
          <w:u w:val="single"/>
          <w:rtl/>
        </w:rPr>
        <w:t>מיכה פרלמן:</w:t>
      </w:r>
    </w:p>
    <w:p w14:paraId="7330B879" w14:textId="77777777" w:rsidR="006D0501" w:rsidRPr="006C61AF" w:rsidRDefault="006D0501" w:rsidP="006D0501">
      <w:pPr>
        <w:bidi/>
        <w:rPr>
          <w:rFonts w:cs="David"/>
          <w:rtl/>
        </w:rPr>
      </w:pPr>
    </w:p>
    <w:p w14:paraId="2F21F0B9" w14:textId="77777777" w:rsidR="006D0501" w:rsidRPr="006C61AF" w:rsidRDefault="006D0501" w:rsidP="006D0501">
      <w:pPr>
        <w:bidi/>
        <w:ind w:firstLine="720"/>
        <w:rPr>
          <w:rFonts w:cs="David"/>
          <w:rtl/>
        </w:rPr>
      </w:pPr>
      <w:r w:rsidRPr="006C61AF">
        <w:rPr>
          <w:rFonts w:cs="David" w:hint="cs"/>
          <w:rtl/>
        </w:rPr>
        <w:t xml:space="preserve">עם כל הכבוד, היא הנותנת. </w:t>
      </w:r>
      <w:r w:rsidRPr="006C61AF">
        <w:rPr>
          <w:rFonts w:cs="David"/>
          <w:rtl/>
        </w:rPr>
        <w:t xml:space="preserve">עובדה שהם </w:t>
      </w:r>
      <w:r w:rsidRPr="006C61AF">
        <w:rPr>
          <w:rFonts w:cs="David" w:hint="cs"/>
          <w:rtl/>
        </w:rPr>
        <w:t>נוסעים אצלכם אף על פי שלכאורה יש להם הרבה יותר קשיים, ואין להם הנחות, ועובדה שהם ממשיכים לנסוע- -</w:t>
      </w:r>
      <w:r w:rsidRPr="006C61AF">
        <w:rPr>
          <w:rFonts w:cs="David"/>
          <w:rtl/>
        </w:rPr>
        <w:t xml:space="preserve"> </w:t>
      </w:r>
    </w:p>
    <w:p w14:paraId="441CAFDD" w14:textId="77777777" w:rsidR="006D0501" w:rsidRPr="006C61AF" w:rsidRDefault="006D0501" w:rsidP="006D0501">
      <w:pPr>
        <w:bidi/>
        <w:rPr>
          <w:rFonts w:cs="David"/>
          <w:rtl/>
        </w:rPr>
      </w:pPr>
    </w:p>
    <w:p w14:paraId="1B939624" w14:textId="77777777" w:rsidR="006D0501" w:rsidRPr="006C61AF" w:rsidRDefault="006D0501" w:rsidP="006D0501">
      <w:pPr>
        <w:bidi/>
        <w:rPr>
          <w:rFonts w:cs="David"/>
          <w:rtl/>
        </w:rPr>
      </w:pPr>
      <w:r w:rsidRPr="006C61AF">
        <w:rPr>
          <w:rFonts w:cs="David"/>
          <w:u w:val="single"/>
          <w:rtl/>
        </w:rPr>
        <w:t>שמעון דהרי:</w:t>
      </w:r>
    </w:p>
    <w:p w14:paraId="07F3A94A" w14:textId="77777777" w:rsidR="006D0501" w:rsidRPr="006C61AF" w:rsidRDefault="006D0501" w:rsidP="006D0501">
      <w:pPr>
        <w:bidi/>
        <w:rPr>
          <w:rFonts w:cs="David"/>
          <w:rtl/>
        </w:rPr>
      </w:pPr>
    </w:p>
    <w:p w14:paraId="29B236EE" w14:textId="77777777" w:rsidR="006D0501" w:rsidRPr="006C61AF" w:rsidRDefault="006D0501" w:rsidP="006D0501">
      <w:pPr>
        <w:bidi/>
        <w:ind w:firstLine="720"/>
        <w:rPr>
          <w:rFonts w:cs="David" w:hint="cs"/>
          <w:rtl/>
        </w:rPr>
      </w:pPr>
      <w:r w:rsidRPr="006C61AF">
        <w:rPr>
          <w:rFonts w:cs="David" w:hint="cs"/>
          <w:rtl/>
        </w:rPr>
        <w:t>אני כמוך, אני משלם מיסים במדינה, אני חייל בצבא- - - בני אדם?</w:t>
      </w:r>
    </w:p>
    <w:p w14:paraId="34F20108" w14:textId="77777777" w:rsidR="006D0501" w:rsidRPr="006C61AF" w:rsidRDefault="006D0501" w:rsidP="006D0501">
      <w:pPr>
        <w:bidi/>
        <w:rPr>
          <w:rFonts w:cs="David"/>
          <w:rtl/>
        </w:rPr>
      </w:pPr>
    </w:p>
    <w:p w14:paraId="431E6F11" w14:textId="77777777" w:rsidR="006D0501" w:rsidRPr="006C61AF" w:rsidRDefault="006D0501" w:rsidP="006D0501">
      <w:pPr>
        <w:bidi/>
        <w:rPr>
          <w:rFonts w:cs="David"/>
          <w:u w:val="single"/>
          <w:rtl/>
        </w:rPr>
      </w:pPr>
      <w:r w:rsidRPr="006C61AF">
        <w:rPr>
          <w:rFonts w:cs="David"/>
          <w:u w:val="single"/>
          <w:rtl/>
        </w:rPr>
        <w:t>היו"ר יריב לוין:</w:t>
      </w:r>
    </w:p>
    <w:p w14:paraId="0197ACE1" w14:textId="77777777" w:rsidR="006D0501" w:rsidRPr="006C61AF" w:rsidRDefault="006D0501" w:rsidP="006D0501">
      <w:pPr>
        <w:bidi/>
        <w:rPr>
          <w:rFonts w:cs="David"/>
          <w:u w:val="single"/>
          <w:rtl/>
        </w:rPr>
      </w:pPr>
    </w:p>
    <w:p w14:paraId="32CFF514" w14:textId="77777777" w:rsidR="006D0501" w:rsidRPr="006C61AF" w:rsidRDefault="006D0501" w:rsidP="006D0501">
      <w:pPr>
        <w:bidi/>
        <w:ind w:firstLine="720"/>
        <w:rPr>
          <w:rFonts w:cs="David"/>
          <w:rtl/>
        </w:rPr>
      </w:pPr>
      <w:r w:rsidRPr="006C61AF">
        <w:rPr>
          <w:rFonts w:cs="David" w:hint="cs"/>
          <w:rtl/>
        </w:rPr>
        <w:t xml:space="preserve">מיכה ושמעון. אני אומר שוב: </w:t>
      </w:r>
      <w:r w:rsidRPr="006C61AF">
        <w:rPr>
          <w:rFonts w:cs="David"/>
          <w:rtl/>
        </w:rPr>
        <w:t xml:space="preserve">יש לנו גם אינטרס שאנשים יעלו עם אותו כרטיס ולא </w:t>
      </w:r>
      <w:r w:rsidRPr="006C61AF">
        <w:rPr>
          <w:rFonts w:cs="David" w:hint="cs"/>
          <w:rtl/>
        </w:rPr>
        <w:t xml:space="preserve">יסתובבו </w:t>
      </w:r>
      <w:r w:rsidRPr="006C61AF">
        <w:rPr>
          <w:rFonts w:cs="David"/>
          <w:rtl/>
        </w:rPr>
        <w:t xml:space="preserve">עם </w:t>
      </w:r>
      <w:r w:rsidRPr="006C61AF">
        <w:rPr>
          <w:rFonts w:cs="David" w:hint="cs"/>
          <w:rtl/>
        </w:rPr>
        <w:t xml:space="preserve">כל מיני </w:t>
      </w:r>
      <w:r w:rsidRPr="006C61AF">
        <w:rPr>
          <w:rFonts w:cs="David"/>
          <w:rtl/>
        </w:rPr>
        <w:t>כרטיסים</w:t>
      </w:r>
      <w:r w:rsidRPr="006C61AF">
        <w:rPr>
          <w:rFonts w:cs="David" w:hint="cs"/>
          <w:rtl/>
        </w:rPr>
        <w:t xml:space="preserve">; שאם נרצה אחר כך לשלב אותם בהסדר הנחות כללי בין אם הם יבואו אליו בהתנדבות ויסבסדו חלק ממנו או כל תוכנית שתהיה אי פעם </w:t>
      </w:r>
      <w:r w:rsidRPr="006C61AF">
        <w:rPr>
          <w:rFonts w:cs="David"/>
          <w:rtl/>
        </w:rPr>
        <w:t>–</w:t>
      </w:r>
      <w:r w:rsidRPr="006C61AF">
        <w:rPr>
          <w:rFonts w:cs="David" w:hint="cs"/>
          <w:rtl/>
        </w:rPr>
        <w:t xml:space="preserve"> שהם יהיו שם. אנחנו לא נלך לעשות הסדר שמראש יבודד אותם מכל כלי התחבורה האחרים </w:t>
      </w:r>
      <w:r w:rsidRPr="006C61AF">
        <w:rPr>
          <w:rFonts w:cs="David"/>
          <w:rtl/>
        </w:rPr>
        <w:t>–</w:t>
      </w:r>
      <w:r w:rsidRPr="006C61AF">
        <w:rPr>
          <w:rFonts w:cs="David" w:hint="cs"/>
          <w:rtl/>
        </w:rPr>
        <w:t xml:space="preserve"> מהרכבת הקלה, מהאוטובוסים ומרכבת ישראל ומכל הדברים, רק מוניות השירות יהיה יצור מיוחד שיש לו מערכת כרטוס נפרדת. זה לא ילך. </w:t>
      </w:r>
      <w:r w:rsidRPr="006C61AF">
        <w:rPr>
          <w:rFonts w:cs="David"/>
          <w:rtl/>
        </w:rPr>
        <w:t xml:space="preserve"> </w:t>
      </w:r>
    </w:p>
    <w:p w14:paraId="6EF9C2BA" w14:textId="77777777" w:rsidR="006D0501" w:rsidRPr="006C61AF" w:rsidRDefault="006D0501" w:rsidP="006D0501">
      <w:pPr>
        <w:bidi/>
        <w:rPr>
          <w:rFonts w:cs="David"/>
          <w:rtl/>
        </w:rPr>
      </w:pPr>
    </w:p>
    <w:p w14:paraId="7EB04354" w14:textId="77777777" w:rsidR="006D0501" w:rsidRPr="006C61AF" w:rsidRDefault="006D0501" w:rsidP="006D0501">
      <w:pPr>
        <w:bidi/>
        <w:rPr>
          <w:rFonts w:cs="David"/>
          <w:rtl/>
        </w:rPr>
      </w:pPr>
      <w:r w:rsidRPr="006C61AF">
        <w:rPr>
          <w:rFonts w:cs="David"/>
          <w:u w:val="single"/>
          <w:rtl/>
        </w:rPr>
        <w:t>מיכה פרלמן:</w:t>
      </w:r>
    </w:p>
    <w:p w14:paraId="4B13E95F" w14:textId="77777777" w:rsidR="006D0501" w:rsidRPr="006C61AF" w:rsidRDefault="006D0501" w:rsidP="006D0501">
      <w:pPr>
        <w:bidi/>
        <w:rPr>
          <w:rFonts w:cs="David"/>
          <w:rtl/>
        </w:rPr>
      </w:pPr>
    </w:p>
    <w:p w14:paraId="55ECC517" w14:textId="77777777" w:rsidR="006D0501" w:rsidRPr="006C61AF" w:rsidRDefault="006D0501" w:rsidP="006D0501">
      <w:pPr>
        <w:bidi/>
        <w:rPr>
          <w:rFonts w:cs="David"/>
          <w:rtl/>
        </w:rPr>
      </w:pPr>
      <w:r w:rsidRPr="006C61AF">
        <w:rPr>
          <w:rFonts w:cs="David"/>
          <w:rtl/>
        </w:rPr>
        <w:tab/>
        <w:t xml:space="preserve">יש לו יתרונות אחרים. </w:t>
      </w:r>
    </w:p>
    <w:p w14:paraId="7751EC8D" w14:textId="77777777" w:rsidR="006D0501" w:rsidRPr="006C61AF" w:rsidRDefault="006D0501" w:rsidP="006D0501">
      <w:pPr>
        <w:bidi/>
        <w:rPr>
          <w:rFonts w:cs="David"/>
          <w:rtl/>
        </w:rPr>
      </w:pPr>
    </w:p>
    <w:p w14:paraId="1CECDE54" w14:textId="77777777" w:rsidR="006D0501" w:rsidRPr="006C61AF" w:rsidRDefault="006D0501" w:rsidP="006D0501">
      <w:pPr>
        <w:bidi/>
        <w:rPr>
          <w:rFonts w:cs="David"/>
          <w:u w:val="single"/>
          <w:rtl/>
        </w:rPr>
      </w:pPr>
      <w:r w:rsidRPr="006C61AF">
        <w:rPr>
          <w:rFonts w:cs="David"/>
          <w:u w:val="single"/>
          <w:rtl/>
        </w:rPr>
        <w:t>היו"ר יריב לוין:</w:t>
      </w:r>
    </w:p>
    <w:p w14:paraId="4619EECB" w14:textId="77777777" w:rsidR="006D0501" w:rsidRPr="006C61AF" w:rsidRDefault="006D0501" w:rsidP="006D0501">
      <w:pPr>
        <w:bidi/>
        <w:rPr>
          <w:rFonts w:cs="David"/>
          <w:u w:val="single"/>
          <w:rtl/>
        </w:rPr>
      </w:pPr>
    </w:p>
    <w:p w14:paraId="6BEAB703" w14:textId="77777777" w:rsidR="006D0501" w:rsidRPr="006C61AF" w:rsidRDefault="006D0501" w:rsidP="006D0501">
      <w:pPr>
        <w:bidi/>
        <w:ind w:firstLine="720"/>
        <w:rPr>
          <w:rFonts w:cs="David" w:hint="cs"/>
          <w:rtl/>
        </w:rPr>
      </w:pPr>
      <w:r w:rsidRPr="006C61AF">
        <w:rPr>
          <w:rFonts w:cs="David" w:hint="cs"/>
          <w:rtl/>
        </w:rPr>
        <w:t>יש לו הרבה יתרונות. גם לרכבת הקלה יש יתרונות- -</w:t>
      </w:r>
    </w:p>
    <w:p w14:paraId="267BE30E" w14:textId="77777777" w:rsidR="006D0501" w:rsidRPr="006C61AF" w:rsidRDefault="006D0501" w:rsidP="006D0501">
      <w:pPr>
        <w:bidi/>
        <w:rPr>
          <w:rFonts w:cs="David" w:hint="cs"/>
          <w:rtl/>
        </w:rPr>
      </w:pPr>
    </w:p>
    <w:p w14:paraId="79C25863" w14:textId="77777777" w:rsidR="006D0501" w:rsidRPr="006C61AF" w:rsidRDefault="006D0501" w:rsidP="006D0501">
      <w:pPr>
        <w:bidi/>
        <w:rPr>
          <w:rFonts w:cs="David"/>
        </w:rPr>
      </w:pPr>
      <w:r w:rsidRPr="006C61AF">
        <w:rPr>
          <w:rFonts w:cs="David" w:hint="cs"/>
          <w:u w:val="single"/>
          <w:rtl/>
        </w:rPr>
        <w:t>מיכה פרלמן:</w:t>
      </w:r>
    </w:p>
    <w:p w14:paraId="2FC5D908" w14:textId="77777777" w:rsidR="006D0501" w:rsidRPr="006C61AF" w:rsidRDefault="006D0501" w:rsidP="006D0501">
      <w:pPr>
        <w:bidi/>
        <w:rPr>
          <w:rFonts w:cs="David" w:hint="cs"/>
          <w:rtl/>
        </w:rPr>
      </w:pPr>
    </w:p>
    <w:p w14:paraId="5423E68A" w14:textId="77777777" w:rsidR="006D0501" w:rsidRPr="006C61AF" w:rsidRDefault="006D0501" w:rsidP="006D0501">
      <w:pPr>
        <w:bidi/>
        <w:ind w:firstLine="720"/>
        <w:rPr>
          <w:rFonts w:cs="David" w:hint="cs"/>
          <w:rtl/>
        </w:rPr>
      </w:pPr>
      <w:r w:rsidRPr="006C61AF">
        <w:rPr>
          <w:rFonts w:cs="David" w:hint="cs"/>
          <w:rtl/>
        </w:rPr>
        <w:t xml:space="preserve">בסדר, כל אחד והיתרון היחסי שלו. </w:t>
      </w:r>
    </w:p>
    <w:p w14:paraId="005025C9" w14:textId="77777777" w:rsidR="006D0501" w:rsidRPr="006C61AF" w:rsidRDefault="006D0501" w:rsidP="006D0501">
      <w:pPr>
        <w:bidi/>
        <w:rPr>
          <w:rFonts w:cs="David" w:hint="cs"/>
          <w:rtl/>
        </w:rPr>
      </w:pPr>
    </w:p>
    <w:p w14:paraId="1DC647D8" w14:textId="77777777" w:rsidR="006D0501" w:rsidRPr="006C61AF" w:rsidRDefault="006D0501" w:rsidP="009A1F01">
      <w:pPr>
        <w:keepNext/>
        <w:bidi/>
        <w:rPr>
          <w:rFonts w:cs="David"/>
          <w:u w:val="single"/>
        </w:rPr>
      </w:pPr>
      <w:r w:rsidRPr="006C61AF">
        <w:rPr>
          <w:rFonts w:cs="David" w:hint="cs"/>
          <w:u w:val="single"/>
          <w:rtl/>
        </w:rPr>
        <w:t>היו"ר יריב לוין:</w:t>
      </w:r>
    </w:p>
    <w:p w14:paraId="5ABEE94F" w14:textId="77777777" w:rsidR="006D0501" w:rsidRPr="006C61AF" w:rsidRDefault="006D0501" w:rsidP="009A1F01">
      <w:pPr>
        <w:keepNext/>
        <w:bidi/>
        <w:rPr>
          <w:rFonts w:cs="David" w:hint="cs"/>
          <w:u w:val="single"/>
          <w:rtl/>
        </w:rPr>
      </w:pPr>
    </w:p>
    <w:p w14:paraId="69095AA2" w14:textId="77777777" w:rsidR="006D0501" w:rsidRPr="006C61AF" w:rsidRDefault="006D0501" w:rsidP="009A1F01">
      <w:pPr>
        <w:keepNext/>
        <w:bidi/>
        <w:ind w:firstLine="720"/>
        <w:rPr>
          <w:rFonts w:cs="David"/>
          <w:rtl/>
        </w:rPr>
      </w:pPr>
      <w:r w:rsidRPr="006C61AF">
        <w:rPr>
          <w:rFonts w:cs="David" w:hint="cs"/>
          <w:rtl/>
        </w:rPr>
        <w:t xml:space="preserve">מיכה, קח את זה כנתון, תצטרכו להתמודד עם זה: אני </w:t>
      </w:r>
      <w:r w:rsidRPr="006C61AF">
        <w:rPr>
          <w:rFonts w:cs="David"/>
          <w:rtl/>
        </w:rPr>
        <w:t>בכרטוס לא אאפשר, אלא אם הם יגידו לי שהם לא רוצים להיכנס</w:t>
      </w:r>
      <w:r w:rsidRPr="006C61AF">
        <w:rPr>
          <w:rFonts w:cs="David" w:hint="cs"/>
          <w:rtl/>
        </w:rPr>
        <w:t xml:space="preserve"> כי הם לא מסוגלים לשאת כלום. אם הם רוצים להיכנס הם ייכנסו </w:t>
      </w:r>
      <w:r w:rsidRPr="006C61AF">
        <w:rPr>
          <w:rFonts w:cs="David"/>
          <w:rtl/>
        </w:rPr>
        <w:t>מבחינה טכנית בתנאים שווים לכל האחרים.</w:t>
      </w:r>
    </w:p>
    <w:p w14:paraId="26E6D803" w14:textId="77777777" w:rsidR="006D0501" w:rsidRPr="006C61AF" w:rsidRDefault="006D0501" w:rsidP="006D0501">
      <w:pPr>
        <w:bidi/>
        <w:rPr>
          <w:rFonts w:cs="David"/>
          <w:rtl/>
        </w:rPr>
      </w:pPr>
    </w:p>
    <w:p w14:paraId="00F9B8CB" w14:textId="77777777" w:rsidR="006D0501" w:rsidRPr="006C61AF" w:rsidRDefault="006D0501" w:rsidP="006D0501">
      <w:pPr>
        <w:bidi/>
        <w:rPr>
          <w:rFonts w:cs="David"/>
          <w:rtl/>
        </w:rPr>
      </w:pPr>
      <w:r w:rsidRPr="006C61AF">
        <w:rPr>
          <w:rFonts w:cs="David"/>
          <w:u w:val="single"/>
          <w:rtl/>
        </w:rPr>
        <w:t>מיכה פרלמן:</w:t>
      </w:r>
    </w:p>
    <w:p w14:paraId="07330516" w14:textId="77777777" w:rsidR="006D0501" w:rsidRPr="006C61AF" w:rsidRDefault="006D0501" w:rsidP="006D0501">
      <w:pPr>
        <w:bidi/>
        <w:rPr>
          <w:rFonts w:cs="David"/>
          <w:rtl/>
        </w:rPr>
      </w:pPr>
    </w:p>
    <w:p w14:paraId="4B56DF74" w14:textId="77777777" w:rsidR="006D0501" w:rsidRPr="006C61AF" w:rsidRDefault="006D0501" w:rsidP="006D0501">
      <w:pPr>
        <w:bidi/>
        <w:ind w:firstLine="720"/>
        <w:rPr>
          <w:rFonts w:cs="David" w:hint="cs"/>
          <w:rtl/>
        </w:rPr>
      </w:pPr>
      <w:r w:rsidRPr="006C61AF">
        <w:rPr>
          <w:rFonts w:cs="David"/>
          <w:rtl/>
        </w:rPr>
        <w:t>זה לא רק טכני</w:t>
      </w:r>
      <w:r w:rsidRPr="006C61AF">
        <w:rPr>
          <w:rFonts w:cs="David" w:hint="cs"/>
          <w:rtl/>
        </w:rPr>
        <w:t xml:space="preserve">, בגלל זה אני אומר. אנחנו משקיעים המון כספים במערכות האלה כדי שנוכל לממש אותם סביב השירות שאנחנו נותנים שהוא השירות המסובסד. </w:t>
      </w:r>
    </w:p>
    <w:p w14:paraId="5EC74EE6" w14:textId="77777777" w:rsidR="006D0501" w:rsidRPr="006C61AF" w:rsidRDefault="006D0501" w:rsidP="006D0501">
      <w:pPr>
        <w:bidi/>
        <w:rPr>
          <w:rFonts w:cs="David"/>
          <w:rtl/>
        </w:rPr>
      </w:pPr>
    </w:p>
    <w:p w14:paraId="1F2AC957" w14:textId="77777777" w:rsidR="006D0501" w:rsidRPr="006C61AF" w:rsidRDefault="006D0501" w:rsidP="006D0501">
      <w:pPr>
        <w:bidi/>
        <w:rPr>
          <w:rFonts w:cs="David"/>
          <w:u w:val="single"/>
          <w:rtl/>
        </w:rPr>
      </w:pPr>
      <w:r w:rsidRPr="006C61AF">
        <w:rPr>
          <w:rFonts w:cs="David"/>
          <w:u w:val="single"/>
          <w:rtl/>
        </w:rPr>
        <w:t>היו"ר יריב לוין:</w:t>
      </w:r>
    </w:p>
    <w:p w14:paraId="477AC4C7" w14:textId="77777777" w:rsidR="006D0501" w:rsidRPr="006C61AF" w:rsidRDefault="006D0501" w:rsidP="006D0501">
      <w:pPr>
        <w:bidi/>
        <w:rPr>
          <w:rFonts w:cs="David"/>
          <w:u w:val="single"/>
          <w:rtl/>
        </w:rPr>
      </w:pPr>
    </w:p>
    <w:p w14:paraId="4BDBECA5" w14:textId="77777777" w:rsidR="006D0501" w:rsidRPr="006C61AF" w:rsidRDefault="006D0501" w:rsidP="006D0501">
      <w:pPr>
        <w:bidi/>
        <w:rPr>
          <w:rFonts w:cs="David"/>
          <w:rtl/>
        </w:rPr>
      </w:pPr>
      <w:r w:rsidRPr="006C61AF">
        <w:rPr>
          <w:rFonts w:cs="David"/>
          <w:rtl/>
        </w:rPr>
        <w:tab/>
      </w:r>
      <w:r w:rsidRPr="006C61AF">
        <w:rPr>
          <w:rFonts w:cs="David" w:hint="cs"/>
          <w:rtl/>
        </w:rPr>
        <w:t xml:space="preserve">לא הבנתי. </w:t>
      </w:r>
      <w:r w:rsidRPr="006C61AF">
        <w:rPr>
          <w:rFonts w:cs="David"/>
          <w:rtl/>
        </w:rPr>
        <w:t xml:space="preserve">אני לא מצליח להבין. </w:t>
      </w:r>
    </w:p>
    <w:p w14:paraId="4F12546D" w14:textId="77777777" w:rsidR="006D0501" w:rsidRPr="006C61AF" w:rsidRDefault="006D0501" w:rsidP="006D0501">
      <w:pPr>
        <w:bidi/>
        <w:rPr>
          <w:rFonts w:cs="David"/>
          <w:rtl/>
        </w:rPr>
      </w:pPr>
    </w:p>
    <w:p w14:paraId="0D3DB550" w14:textId="77777777" w:rsidR="006D0501" w:rsidRPr="006C61AF" w:rsidRDefault="006D0501" w:rsidP="006D0501">
      <w:pPr>
        <w:bidi/>
        <w:rPr>
          <w:rFonts w:cs="David"/>
          <w:rtl/>
        </w:rPr>
      </w:pPr>
      <w:r w:rsidRPr="006C61AF">
        <w:rPr>
          <w:rFonts w:cs="David"/>
          <w:u w:val="single"/>
          <w:rtl/>
        </w:rPr>
        <w:t>מיכה פרלמן:</w:t>
      </w:r>
    </w:p>
    <w:p w14:paraId="13617E21" w14:textId="77777777" w:rsidR="006D0501" w:rsidRPr="006C61AF" w:rsidRDefault="006D0501" w:rsidP="006D0501">
      <w:pPr>
        <w:bidi/>
        <w:rPr>
          <w:rFonts w:cs="David"/>
          <w:rtl/>
        </w:rPr>
      </w:pPr>
    </w:p>
    <w:p w14:paraId="1E307715" w14:textId="77777777" w:rsidR="006D0501" w:rsidRPr="006C61AF" w:rsidRDefault="006D0501" w:rsidP="006D0501">
      <w:pPr>
        <w:bidi/>
        <w:ind w:firstLine="720"/>
        <w:rPr>
          <w:rFonts w:cs="David" w:hint="cs"/>
          <w:rtl/>
        </w:rPr>
      </w:pPr>
      <w:r w:rsidRPr="006C61AF">
        <w:rPr>
          <w:rFonts w:cs="David" w:hint="cs"/>
          <w:rtl/>
        </w:rPr>
        <w:t>אני מציע שאם אנחנו רוצים לעשות דיון שלם על עתיד מוניות השירות- -</w:t>
      </w:r>
    </w:p>
    <w:p w14:paraId="445511DB" w14:textId="77777777" w:rsidR="006D0501" w:rsidRPr="006C61AF" w:rsidRDefault="006D0501" w:rsidP="006D0501">
      <w:pPr>
        <w:bidi/>
        <w:rPr>
          <w:rFonts w:cs="David" w:hint="cs"/>
          <w:rtl/>
        </w:rPr>
      </w:pPr>
    </w:p>
    <w:p w14:paraId="0E9AE55D" w14:textId="77777777" w:rsidR="006D0501" w:rsidRPr="006C61AF" w:rsidRDefault="006D0501" w:rsidP="006D0501">
      <w:pPr>
        <w:bidi/>
        <w:rPr>
          <w:rFonts w:cs="David"/>
          <w:u w:val="single"/>
        </w:rPr>
      </w:pPr>
      <w:r w:rsidRPr="006C61AF">
        <w:rPr>
          <w:rFonts w:cs="David" w:hint="cs"/>
          <w:u w:val="single"/>
          <w:rtl/>
        </w:rPr>
        <w:t>היו"ר יריב לוין:</w:t>
      </w:r>
    </w:p>
    <w:p w14:paraId="675DDC5A" w14:textId="77777777" w:rsidR="006D0501" w:rsidRPr="006C61AF" w:rsidRDefault="006D0501" w:rsidP="006D0501">
      <w:pPr>
        <w:bidi/>
        <w:rPr>
          <w:rFonts w:cs="David" w:hint="cs"/>
          <w:u w:val="single"/>
          <w:rtl/>
        </w:rPr>
      </w:pPr>
    </w:p>
    <w:p w14:paraId="16DB520C" w14:textId="77777777" w:rsidR="006D0501" w:rsidRPr="006C61AF" w:rsidRDefault="006D0501" w:rsidP="006D0501">
      <w:pPr>
        <w:bidi/>
        <w:ind w:firstLine="720"/>
        <w:rPr>
          <w:rFonts w:cs="David" w:hint="cs"/>
          <w:rtl/>
        </w:rPr>
      </w:pPr>
      <w:r w:rsidRPr="006C61AF">
        <w:rPr>
          <w:rFonts w:cs="David" w:hint="cs"/>
          <w:rtl/>
        </w:rPr>
        <w:t>לא, אנחנו לא עושים שום דיון על עתיד מוניות השירות- -</w:t>
      </w:r>
    </w:p>
    <w:p w14:paraId="76E758AB" w14:textId="77777777" w:rsidR="006D0501" w:rsidRPr="006C61AF" w:rsidRDefault="006D0501" w:rsidP="006D0501">
      <w:pPr>
        <w:bidi/>
        <w:rPr>
          <w:rFonts w:cs="David" w:hint="cs"/>
          <w:rtl/>
        </w:rPr>
      </w:pPr>
    </w:p>
    <w:p w14:paraId="24418ECF" w14:textId="77777777" w:rsidR="006D0501" w:rsidRPr="006C61AF" w:rsidRDefault="006D0501" w:rsidP="006D0501">
      <w:pPr>
        <w:bidi/>
        <w:rPr>
          <w:rFonts w:cs="David"/>
        </w:rPr>
      </w:pPr>
      <w:r w:rsidRPr="006C61AF">
        <w:rPr>
          <w:rFonts w:cs="David" w:hint="cs"/>
          <w:u w:val="single"/>
          <w:rtl/>
        </w:rPr>
        <w:t>מיכה פרלמן:</w:t>
      </w:r>
    </w:p>
    <w:p w14:paraId="02106A41" w14:textId="77777777" w:rsidR="006D0501" w:rsidRPr="006C61AF" w:rsidRDefault="006D0501" w:rsidP="006D0501">
      <w:pPr>
        <w:bidi/>
        <w:rPr>
          <w:rFonts w:cs="David" w:hint="cs"/>
          <w:rtl/>
        </w:rPr>
      </w:pPr>
    </w:p>
    <w:p w14:paraId="4AC8E4ED" w14:textId="77777777" w:rsidR="006D0501" w:rsidRPr="006C61AF" w:rsidRDefault="006D0501" w:rsidP="006D0501">
      <w:pPr>
        <w:bidi/>
        <w:ind w:firstLine="720"/>
        <w:rPr>
          <w:rFonts w:cs="David"/>
          <w:rtl/>
        </w:rPr>
      </w:pPr>
      <w:r w:rsidRPr="006C61AF">
        <w:rPr>
          <w:rFonts w:cs="David" w:hint="cs"/>
          <w:rtl/>
        </w:rPr>
        <w:t xml:space="preserve">אז </w:t>
      </w:r>
      <w:r w:rsidRPr="006C61AF">
        <w:rPr>
          <w:rFonts w:cs="David"/>
          <w:rtl/>
        </w:rPr>
        <w:t xml:space="preserve">זה חלק מהדיון. </w:t>
      </w:r>
    </w:p>
    <w:p w14:paraId="1803437A" w14:textId="77777777" w:rsidR="006D0501" w:rsidRPr="006C61AF" w:rsidRDefault="006D0501" w:rsidP="006D0501">
      <w:pPr>
        <w:bidi/>
        <w:rPr>
          <w:rFonts w:cs="David"/>
          <w:rtl/>
        </w:rPr>
      </w:pPr>
    </w:p>
    <w:p w14:paraId="50404E99" w14:textId="77777777" w:rsidR="006D0501" w:rsidRPr="006C61AF" w:rsidRDefault="006D0501" w:rsidP="006D0501">
      <w:pPr>
        <w:bidi/>
        <w:rPr>
          <w:rFonts w:cs="David"/>
          <w:u w:val="single"/>
          <w:rtl/>
        </w:rPr>
      </w:pPr>
      <w:r w:rsidRPr="006C61AF">
        <w:rPr>
          <w:rFonts w:cs="David"/>
          <w:u w:val="single"/>
          <w:rtl/>
        </w:rPr>
        <w:t>היו"ר יריב לוין:</w:t>
      </w:r>
    </w:p>
    <w:p w14:paraId="4E143506" w14:textId="77777777" w:rsidR="006D0501" w:rsidRPr="006C61AF" w:rsidRDefault="006D0501" w:rsidP="006D0501">
      <w:pPr>
        <w:bidi/>
        <w:rPr>
          <w:rFonts w:cs="David"/>
          <w:u w:val="single"/>
          <w:rtl/>
        </w:rPr>
      </w:pPr>
    </w:p>
    <w:p w14:paraId="7843012A" w14:textId="77777777" w:rsidR="006D0501" w:rsidRPr="006C61AF" w:rsidRDefault="006D0501" w:rsidP="006D0501">
      <w:pPr>
        <w:bidi/>
        <w:ind w:firstLine="720"/>
        <w:rPr>
          <w:rFonts w:cs="David" w:hint="cs"/>
          <w:rtl/>
        </w:rPr>
      </w:pPr>
      <w:r w:rsidRPr="006C61AF">
        <w:rPr>
          <w:rFonts w:cs="David" w:hint="cs"/>
          <w:rtl/>
        </w:rPr>
        <w:t xml:space="preserve">מיכה, לא, זה לא חלק מהדיון. </w:t>
      </w:r>
    </w:p>
    <w:p w14:paraId="3D90AE3B" w14:textId="77777777" w:rsidR="006D0501" w:rsidRPr="006C61AF" w:rsidRDefault="006D0501" w:rsidP="006D0501">
      <w:pPr>
        <w:bidi/>
        <w:rPr>
          <w:rFonts w:cs="David" w:hint="cs"/>
          <w:rtl/>
        </w:rPr>
      </w:pPr>
    </w:p>
    <w:p w14:paraId="7278DE94" w14:textId="77777777" w:rsidR="006D0501" w:rsidRPr="006C61AF" w:rsidRDefault="006D0501" w:rsidP="006D0501">
      <w:pPr>
        <w:bidi/>
        <w:rPr>
          <w:rFonts w:cs="David"/>
        </w:rPr>
      </w:pPr>
      <w:r w:rsidRPr="006C61AF">
        <w:rPr>
          <w:rFonts w:cs="David" w:hint="cs"/>
          <w:u w:val="single"/>
          <w:rtl/>
        </w:rPr>
        <w:t>מיכה פרלמן:</w:t>
      </w:r>
    </w:p>
    <w:p w14:paraId="21FFC91B" w14:textId="77777777" w:rsidR="006D0501" w:rsidRPr="006C61AF" w:rsidRDefault="006D0501" w:rsidP="006D0501">
      <w:pPr>
        <w:bidi/>
        <w:rPr>
          <w:rFonts w:cs="David" w:hint="cs"/>
          <w:rtl/>
        </w:rPr>
      </w:pPr>
    </w:p>
    <w:p w14:paraId="6CD2D5AA" w14:textId="77777777" w:rsidR="006D0501" w:rsidRPr="006C61AF" w:rsidRDefault="006D0501" w:rsidP="006D0501">
      <w:pPr>
        <w:bidi/>
        <w:ind w:firstLine="720"/>
        <w:rPr>
          <w:rFonts w:cs="David" w:hint="cs"/>
          <w:rtl/>
        </w:rPr>
      </w:pPr>
      <w:r w:rsidRPr="006C61AF">
        <w:rPr>
          <w:rFonts w:cs="David" w:hint="cs"/>
          <w:rtl/>
        </w:rPr>
        <w:t>- - - לסבסד להם עכשיו מערכות- -</w:t>
      </w:r>
    </w:p>
    <w:p w14:paraId="6F5BD82F" w14:textId="77777777" w:rsidR="006D0501" w:rsidRPr="006C61AF" w:rsidRDefault="006D0501" w:rsidP="006D0501">
      <w:pPr>
        <w:bidi/>
        <w:rPr>
          <w:rFonts w:cs="David" w:hint="cs"/>
          <w:rtl/>
        </w:rPr>
      </w:pPr>
    </w:p>
    <w:p w14:paraId="318185FA" w14:textId="77777777" w:rsidR="006D0501" w:rsidRPr="006C61AF" w:rsidRDefault="006D0501" w:rsidP="006D0501">
      <w:pPr>
        <w:bidi/>
        <w:rPr>
          <w:rFonts w:cs="David"/>
          <w:u w:val="single"/>
        </w:rPr>
      </w:pPr>
      <w:r w:rsidRPr="006C61AF">
        <w:rPr>
          <w:rFonts w:cs="David" w:hint="cs"/>
          <w:u w:val="single"/>
          <w:rtl/>
        </w:rPr>
        <w:t>היו"ר יריב לוין:</w:t>
      </w:r>
    </w:p>
    <w:p w14:paraId="50FD87E2" w14:textId="77777777" w:rsidR="006D0501" w:rsidRPr="006C61AF" w:rsidRDefault="006D0501" w:rsidP="006D0501">
      <w:pPr>
        <w:bidi/>
        <w:rPr>
          <w:rFonts w:cs="David" w:hint="cs"/>
          <w:u w:val="single"/>
          <w:rtl/>
        </w:rPr>
      </w:pPr>
    </w:p>
    <w:p w14:paraId="2952CE8E" w14:textId="77777777" w:rsidR="006D0501" w:rsidRPr="006C61AF" w:rsidRDefault="006D0501" w:rsidP="006D0501">
      <w:pPr>
        <w:bidi/>
        <w:ind w:firstLine="720"/>
        <w:rPr>
          <w:rFonts w:cs="David" w:hint="cs"/>
          <w:rtl/>
        </w:rPr>
      </w:pPr>
      <w:r w:rsidRPr="006C61AF">
        <w:rPr>
          <w:rFonts w:cs="David" w:hint="cs"/>
          <w:rtl/>
        </w:rPr>
        <w:t xml:space="preserve">זה לא חלק מהדיון </w:t>
      </w:r>
      <w:r w:rsidRPr="006C61AF">
        <w:rPr>
          <w:rFonts w:cs="David"/>
          <w:rtl/>
        </w:rPr>
        <w:t>להרוג את מוניות השירות</w:t>
      </w:r>
      <w:r w:rsidRPr="006C61AF">
        <w:rPr>
          <w:rFonts w:cs="David" w:hint="cs"/>
          <w:rtl/>
        </w:rPr>
        <w:t>.</w:t>
      </w:r>
    </w:p>
    <w:p w14:paraId="68CAF52D" w14:textId="77777777" w:rsidR="006D0501" w:rsidRPr="006C61AF" w:rsidRDefault="006D0501" w:rsidP="006D0501">
      <w:pPr>
        <w:bidi/>
        <w:rPr>
          <w:rFonts w:cs="David" w:hint="cs"/>
          <w:rtl/>
        </w:rPr>
      </w:pPr>
    </w:p>
    <w:p w14:paraId="4D2CA626" w14:textId="77777777" w:rsidR="006D0501" w:rsidRPr="006C61AF" w:rsidRDefault="006D0501" w:rsidP="006D0501">
      <w:pPr>
        <w:bidi/>
        <w:rPr>
          <w:rFonts w:cs="David"/>
        </w:rPr>
      </w:pPr>
      <w:r w:rsidRPr="006C61AF">
        <w:rPr>
          <w:rFonts w:cs="David" w:hint="cs"/>
          <w:u w:val="single"/>
          <w:rtl/>
        </w:rPr>
        <w:t>מיכה פרלמן:</w:t>
      </w:r>
    </w:p>
    <w:p w14:paraId="44EEE1BC" w14:textId="77777777" w:rsidR="006D0501" w:rsidRPr="006C61AF" w:rsidRDefault="006D0501" w:rsidP="006D0501">
      <w:pPr>
        <w:bidi/>
        <w:rPr>
          <w:rFonts w:cs="David" w:hint="cs"/>
          <w:rtl/>
        </w:rPr>
      </w:pPr>
    </w:p>
    <w:p w14:paraId="1B56D2A6" w14:textId="77777777" w:rsidR="006D0501" w:rsidRPr="006C61AF" w:rsidRDefault="006D0501" w:rsidP="006D0501">
      <w:pPr>
        <w:bidi/>
        <w:ind w:firstLine="720"/>
        <w:rPr>
          <w:rFonts w:cs="David" w:hint="cs"/>
          <w:rtl/>
        </w:rPr>
      </w:pPr>
      <w:r w:rsidRPr="006C61AF">
        <w:rPr>
          <w:rFonts w:cs="David" w:hint="cs"/>
          <w:rtl/>
        </w:rPr>
        <w:t>אני לא מתכוון פה להרוג.</w:t>
      </w:r>
    </w:p>
    <w:p w14:paraId="6CDBEC9D" w14:textId="77777777" w:rsidR="006D0501" w:rsidRPr="006C61AF" w:rsidRDefault="006D0501" w:rsidP="006D0501">
      <w:pPr>
        <w:bidi/>
        <w:rPr>
          <w:rFonts w:cs="David" w:hint="cs"/>
          <w:rtl/>
        </w:rPr>
      </w:pPr>
    </w:p>
    <w:p w14:paraId="4C1139B9" w14:textId="77777777" w:rsidR="006D0501" w:rsidRPr="006C61AF" w:rsidRDefault="006D0501" w:rsidP="006D0501">
      <w:pPr>
        <w:bidi/>
        <w:rPr>
          <w:rFonts w:cs="David"/>
          <w:u w:val="single"/>
        </w:rPr>
      </w:pPr>
      <w:r w:rsidRPr="006C61AF">
        <w:rPr>
          <w:rFonts w:cs="David" w:hint="cs"/>
          <w:u w:val="single"/>
          <w:rtl/>
        </w:rPr>
        <w:t>היו"ר יריב לוין:</w:t>
      </w:r>
    </w:p>
    <w:p w14:paraId="4BE03D42" w14:textId="77777777" w:rsidR="006D0501" w:rsidRPr="006C61AF" w:rsidRDefault="006D0501" w:rsidP="006D0501">
      <w:pPr>
        <w:bidi/>
        <w:rPr>
          <w:rFonts w:cs="David" w:hint="cs"/>
          <w:u w:val="single"/>
          <w:rtl/>
        </w:rPr>
      </w:pPr>
    </w:p>
    <w:p w14:paraId="749AD8A7" w14:textId="77777777" w:rsidR="006D0501" w:rsidRPr="006C61AF" w:rsidRDefault="006D0501" w:rsidP="006D0501">
      <w:pPr>
        <w:bidi/>
        <w:rPr>
          <w:rFonts w:cs="David" w:hint="cs"/>
          <w:rtl/>
        </w:rPr>
      </w:pPr>
      <w:r w:rsidRPr="006C61AF">
        <w:rPr>
          <w:rFonts w:cs="David"/>
          <w:rtl/>
        </w:rPr>
        <w:t xml:space="preserve"> </w:t>
      </w:r>
      <w:r>
        <w:rPr>
          <w:rFonts w:cs="David" w:hint="cs"/>
          <w:rtl/>
        </w:rPr>
        <w:tab/>
      </w:r>
      <w:r w:rsidRPr="006C61AF">
        <w:rPr>
          <w:rFonts w:cs="David"/>
          <w:rtl/>
        </w:rPr>
        <w:t>לא יהיה</w:t>
      </w:r>
      <w:r w:rsidRPr="006C61AF">
        <w:rPr>
          <w:rFonts w:cs="David" w:hint="cs"/>
          <w:rtl/>
        </w:rPr>
        <w:t>, חבל על הזמן.</w:t>
      </w:r>
    </w:p>
    <w:p w14:paraId="73766A0A" w14:textId="77777777" w:rsidR="006D0501" w:rsidRPr="006C61AF" w:rsidRDefault="006D0501" w:rsidP="006D0501">
      <w:pPr>
        <w:bidi/>
        <w:rPr>
          <w:rFonts w:cs="David"/>
          <w:rtl/>
        </w:rPr>
      </w:pPr>
    </w:p>
    <w:p w14:paraId="20CEE6B7" w14:textId="77777777" w:rsidR="006D0501" w:rsidRPr="006C61AF" w:rsidRDefault="006D0501" w:rsidP="006D0501">
      <w:pPr>
        <w:bidi/>
        <w:rPr>
          <w:rFonts w:cs="David"/>
          <w:rtl/>
        </w:rPr>
      </w:pPr>
      <w:r w:rsidRPr="006C61AF">
        <w:rPr>
          <w:rFonts w:cs="David"/>
          <w:u w:val="single"/>
          <w:rtl/>
        </w:rPr>
        <w:t>מיכה פרלמן:</w:t>
      </w:r>
    </w:p>
    <w:p w14:paraId="3C75AF4E" w14:textId="77777777" w:rsidR="006D0501" w:rsidRPr="006C61AF" w:rsidRDefault="006D0501" w:rsidP="006D0501">
      <w:pPr>
        <w:bidi/>
        <w:rPr>
          <w:rFonts w:cs="David"/>
          <w:rtl/>
        </w:rPr>
      </w:pPr>
    </w:p>
    <w:p w14:paraId="09D31F5A" w14:textId="77777777" w:rsidR="006D0501" w:rsidRPr="006C61AF" w:rsidRDefault="006D0501" w:rsidP="006D0501">
      <w:pPr>
        <w:bidi/>
        <w:ind w:firstLine="720"/>
        <w:rPr>
          <w:rFonts w:cs="David" w:hint="cs"/>
          <w:rtl/>
        </w:rPr>
      </w:pPr>
      <w:r w:rsidRPr="006C61AF">
        <w:rPr>
          <w:rFonts w:cs="David" w:hint="cs"/>
          <w:rtl/>
        </w:rPr>
        <w:t xml:space="preserve">אני לא מתכוון להרוג את מוניות השירות. ויש פה דיון ויש פה ועדה שלמה שאני חבר בה, והאדונים הנכבדים חברים בה, </w:t>
      </w:r>
      <w:r w:rsidRPr="006C61AF">
        <w:rPr>
          <w:rFonts w:cs="David"/>
          <w:rtl/>
        </w:rPr>
        <w:t xml:space="preserve">לדבר על עתיד מוניות השירות שדן </w:t>
      </w:r>
      <w:r w:rsidRPr="006C61AF">
        <w:rPr>
          <w:rFonts w:cs="David" w:hint="cs"/>
          <w:rtl/>
        </w:rPr>
        <w:t>בסוגיות מאוד רחבות, כמו למשל החוק - -</w:t>
      </w:r>
    </w:p>
    <w:p w14:paraId="03667546" w14:textId="77777777" w:rsidR="006D0501" w:rsidRPr="006C61AF" w:rsidRDefault="006D0501" w:rsidP="006D0501">
      <w:pPr>
        <w:bidi/>
        <w:rPr>
          <w:rFonts w:cs="David"/>
          <w:rtl/>
        </w:rPr>
      </w:pPr>
    </w:p>
    <w:p w14:paraId="0CADAD0A" w14:textId="77777777" w:rsidR="006D0501" w:rsidRPr="006C61AF" w:rsidRDefault="006D0501" w:rsidP="006D0501">
      <w:pPr>
        <w:bidi/>
        <w:rPr>
          <w:rFonts w:cs="David"/>
          <w:rtl/>
        </w:rPr>
      </w:pPr>
      <w:r w:rsidRPr="006C61AF">
        <w:rPr>
          <w:rFonts w:cs="David"/>
          <w:u w:val="single"/>
          <w:rtl/>
        </w:rPr>
        <w:t>בן בדרי:</w:t>
      </w:r>
    </w:p>
    <w:p w14:paraId="7DD40B5B" w14:textId="77777777" w:rsidR="006D0501" w:rsidRPr="006C61AF" w:rsidRDefault="006D0501" w:rsidP="006D0501">
      <w:pPr>
        <w:bidi/>
        <w:rPr>
          <w:rFonts w:cs="David"/>
          <w:rtl/>
        </w:rPr>
      </w:pPr>
    </w:p>
    <w:p w14:paraId="4AC4A123" w14:textId="77777777" w:rsidR="006D0501" w:rsidRPr="006C61AF" w:rsidRDefault="006D0501" w:rsidP="006D0501">
      <w:pPr>
        <w:bidi/>
        <w:ind w:firstLine="720"/>
        <w:rPr>
          <w:rFonts w:cs="David" w:hint="cs"/>
          <w:rtl/>
        </w:rPr>
      </w:pPr>
      <w:r w:rsidRPr="006C61AF">
        <w:rPr>
          <w:rFonts w:cs="David" w:hint="cs"/>
          <w:rtl/>
        </w:rPr>
        <w:t>אתה מציע ש</w:t>
      </w:r>
      <w:r w:rsidRPr="006C61AF">
        <w:rPr>
          <w:rFonts w:cs="David"/>
          <w:rtl/>
        </w:rPr>
        <w:t xml:space="preserve">עד 2014 </w:t>
      </w:r>
      <w:r w:rsidRPr="006C61AF">
        <w:rPr>
          <w:rFonts w:cs="David" w:hint="cs"/>
          <w:rtl/>
        </w:rPr>
        <w:t>נהיה מחוץ לעניין?</w:t>
      </w:r>
    </w:p>
    <w:p w14:paraId="746697F3" w14:textId="77777777" w:rsidR="006D0501" w:rsidRPr="006C61AF" w:rsidRDefault="006D0501" w:rsidP="006D0501">
      <w:pPr>
        <w:bidi/>
        <w:rPr>
          <w:rFonts w:cs="David" w:hint="cs"/>
          <w:rtl/>
        </w:rPr>
      </w:pPr>
    </w:p>
    <w:p w14:paraId="1EE0361F" w14:textId="77777777" w:rsidR="006D0501" w:rsidRPr="006C61AF" w:rsidRDefault="006D0501" w:rsidP="009A1F01">
      <w:pPr>
        <w:keepNext/>
        <w:bidi/>
        <w:rPr>
          <w:rFonts w:cs="David"/>
        </w:rPr>
      </w:pPr>
      <w:r w:rsidRPr="006C61AF">
        <w:rPr>
          <w:rFonts w:cs="David" w:hint="cs"/>
          <w:u w:val="single"/>
          <w:rtl/>
        </w:rPr>
        <w:t>מיכה פרלמן:</w:t>
      </w:r>
    </w:p>
    <w:p w14:paraId="1A890C05" w14:textId="77777777" w:rsidR="006D0501" w:rsidRPr="006C61AF" w:rsidRDefault="006D0501" w:rsidP="009A1F01">
      <w:pPr>
        <w:keepNext/>
        <w:bidi/>
        <w:rPr>
          <w:rFonts w:cs="David" w:hint="cs"/>
          <w:rtl/>
        </w:rPr>
      </w:pPr>
    </w:p>
    <w:p w14:paraId="169EDD9B" w14:textId="77777777" w:rsidR="006D0501" w:rsidRPr="006C61AF" w:rsidRDefault="006D0501" w:rsidP="006D0501">
      <w:pPr>
        <w:bidi/>
        <w:rPr>
          <w:rFonts w:cs="David" w:hint="cs"/>
          <w:rtl/>
        </w:rPr>
      </w:pPr>
      <w:r w:rsidRPr="006C61AF">
        <w:rPr>
          <w:rFonts w:cs="David" w:hint="cs"/>
          <w:rtl/>
        </w:rPr>
        <w:tab/>
        <w:t>כמו שעד 2014 אתם לא רוצים שנשנה לכם טיפה, ולו שום דבר מתוך הקווים שלכם- - -</w:t>
      </w:r>
    </w:p>
    <w:p w14:paraId="67A84937" w14:textId="77777777" w:rsidR="006D0501" w:rsidRPr="006C61AF" w:rsidRDefault="006D0501" w:rsidP="006D0501">
      <w:pPr>
        <w:bidi/>
        <w:rPr>
          <w:rFonts w:cs="David" w:hint="cs"/>
          <w:rtl/>
        </w:rPr>
      </w:pPr>
    </w:p>
    <w:p w14:paraId="3E0DAEE1" w14:textId="77777777" w:rsidR="006D0501" w:rsidRPr="006C61AF" w:rsidRDefault="006D0501" w:rsidP="006D0501">
      <w:pPr>
        <w:bidi/>
        <w:rPr>
          <w:rFonts w:cs="David"/>
          <w:rtl/>
        </w:rPr>
      </w:pPr>
      <w:r w:rsidRPr="006C61AF">
        <w:rPr>
          <w:rFonts w:cs="David"/>
          <w:u w:val="single"/>
          <w:rtl/>
        </w:rPr>
        <w:t>שמעון דהרי:</w:t>
      </w:r>
    </w:p>
    <w:p w14:paraId="2DFAB6CB" w14:textId="77777777" w:rsidR="006D0501" w:rsidRPr="006C61AF" w:rsidRDefault="006D0501" w:rsidP="006D0501">
      <w:pPr>
        <w:bidi/>
        <w:rPr>
          <w:rFonts w:cs="David"/>
          <w:rtl/>
        </w:rPr>
      </w:pPr>
    </w:p>
    <w:p w14:paraId="06436769" w14:textId="77777777" w:rsidR="006D0501" w:rsidRPr="006C61AF" w:rsidRDefault="006D0501" w:rsidP="006D0501">
      <w:pPr>
        <w:bidi/>
        <w:ind w:firstLine="720"/>
        <w:rPr>
          <w:rFonts w:cs="David"/>
          <w:rtl/>
        </w:rPr>
      </w:pPr>
      <w:r w:rsidRPr="006C61AF">
        <w:rPr>
          <w:rFonts w:cs="David" w:hint="cs"/>
          <w:rtl/>
        </w:rPr>
        <w:t xml:space="preserve">מה זה "אתם"? מה זה, אתם בעלי הבית של המדינה? מה זה, "אני"? מי </w:t>
      </w:r>
      <w:r w:rsidRPr="006C61AF">
        <w:rPr>
          <w:rFonts w:cs="David"/>
          <w:rtl/>
        </w:rPr>
        <w:t>אתה</w:t>
      </w:r>
      <w:r w:rsidRPr="006C61AF">
        <w:rPr>
          <w:rFonts w:cs="David" w:hint="cs"/>
          <w:rtl/>
        </w:rPr>
        <w:t>? מה אתה? אתה</w:t>
      </w:r>
      <w:r w:rsidRPr="006C61AF">
        <w:rPr>
          <w:rFonts w:cs="David"/>
          <w:rtl/>
        </w:rPr>
        <w:t xml:space="preserve"> פקיד. </w:t>
      </w:r>
    </w:p>
    <w:p w14:paraId="62E2DC91" w14:textId="77777777" w:rsidR="006D0501" w:rsidRPr="006C61AF" w:rsidRDefault="006D0501" w:rsidP="006D0501">
      <w:pPr>
        <w:bidi/>
        <w:rPr>
          <w:rFonts w:cs="David"/>
          <w:rtl/>
        </w:rPr>
      </w:pPr>
    </w:p>
    <w:p w14:paraId="34349412" w14:textId="77777777" w:rsidR="006D0501" w:rsidRPr="006C61AF" w:rsidRDefault="006D0501" w:rsidP="006D0501">
      <w:pPr>
        <w:bidi/>
        <w:rPr>
          <w:rFonts w:cs="David"/>
          <w:u w:val="single"/>
          <w:rtl/>
        </w:rPr>
      </w:pPr>
      <w:r w:rsidRPr="006C61AF">
        <w:rPr>
          <w:rFonts w:cs="David"/>
          <w:u w:val="single"/>
          <w:rtl/>
        </w:rPr>
        <w:t>היו"ר יריב לוין:</w:t>
      </w:r>
    </w:p>
    <w:p w14:paraId="602157DF" w14:textId="77777777" w:rsidR="006D0501" w:rsidRPr="006C61AF" w:rsidRDefault="006D0501" w:rsidP="006D0501">
      <w:pPr>
        <w:bidi/>
        <w:rPr>
          <w:rFonts w:cs="David"/>
          <w:u w:val="single"/>
          <w:rtl/>
        </w:rPr>
      </w:pPr>
    </w:p>
    <w:p w14:paraId="7A34DDF9" w14:textId="77777777" w:rsidR="006D0501" w:rsidRPr="006C61AF" w:rsidRDefault="006D0501" w:rsidP="006D0501">
      <w:pPr>
        <w:bidi/>
        <w:ind w:firstLine="720"/>
        <w:rPr>
          <w:rFonts w:cs="David" w:hint="cs"/>
          <w:rtl/>
        </w:rPr>
      </w:pPr>
      <w:r w:rsidRPr="006C61AF">
        <w:rPr>
          <w:rFonts w:cs="David" w:hint="cs"/>
          <w:rtl/>
        </w:rPr>
        <w:t xml:space="preserve">מיכה, אני אומר לך, אין לך בעיה איתם, יש לך בעיה איתי. אני אומר את זה בצורה ברורה לגמרי: </w:t>
      </w:r>
      <w:r w:rsidRPr="006C61AF">
        <w:rPr>
          <w:rFonts w:cs="David"/>
          <w:rtl/>
        </w:rPr>
        <w:t>אני לא אתן להסדר שבו אתה תגיד לי שאתה מסבסד</w:t>
      </w:r>
      <w:r w:rsidRPr="006C61AF">
        <w:rPr>
          <w:rFonts w:cs="David" w:hint="cs"/>
          <w:rtl/>
        </w:rPr>
        <w:t xml:space="preserve"> כבר את הנסיעות אז אתה מסבסד את המערכות, ו</w:t>
      </w:r>
      <w:r w:rsidRPr="006C61AF">
        <w:rPr>
          <w:rFonts w:cs="David"/>
          <w:rtl/>
        </w:rPr>
        <w:t>אצלם</w:t>
      </w:r>
      <w:r w:rsidRPr="006C61AF">
        <w:rPr>
          <w:rFonts w:cs="David" w:hint="cs"/>
          <w:rtl/>
        </w:rPr>
        <w:t xml:space="preserve">, מאחר שאני לא מסבסד את הנסיעות אני גם </w:t>
      </w:r>
      <w:r w:rsidRPr="006C61AF">
        <w:rPr>
          <w:rFonts w:cs="David"/>
          <w:rtl/>
        </w:rPr>
        <w:t>אוציא אותם מהמערכות. לא נשמע לי סביר</w:t>
      </w:r>
      <w:r w:rsidRPr="006C61AF">
        <w:rPr>
          <w:rFonts w:cs="David" w:hint="cs"/>
          <w:rtl/>
        </w:rPr>
        <w:t>, לא נשמע לי ה</w:t>
      </w:r>
      <w:r w:rsidRPr="006C61AF">
        <w:rPr>
          <w:rFonts w:cs="David"/>
          <w:rtl/>
        </w:rPr>
        <w:t xml:space="preserve">גיוני. </w:t>
      </w:r>
    </w:p>
    <w:p w14:paraId="5934A319" w14:textId="77777777" w:rsidR="006D0501" w:rsidRPr="006C61AF" w:rsidRDefault="006D0501" w:rsidP="006D0501">
      <w:pPr>
        <w:bidi/>
        <w:rPr>
          <w:rFonts w:cs="David" w:hint="cs"/>
          <w:rtl/>
        </w:rPr>
      </w:pPr>
    </w:p>
    <w:p w14:paraId="5361E9D8" w14:textId="77777777" w:rsidR="006D0501" w:rsidRPr="006C61AF" w:rsidRDefault="006D0501" w:rsidP="006D0501">
      <w:pPr>
        <w:bidi/>
        <w:rPr>
          <w:rFonts w:cs="David"/>
        </w:rPr>
      </w:pPr>
      <w:r w:rsidRPr="006C61AF">
        <w:rPr>
          <w:rFonts w:cs="David" w:hint="cs"/>
          <w:u w:val="single"/>
          <w:rtl/>
        </w:rPr>
        <w:t>מיכה פרלמן:</w:t>
      </w:r>
    </w:p>
    <w:p w14:paraId="6E54F5A8" w14:textId="77777777" w:rsidR="006D0501" w:rsidRPr="006C61AF" w:rsidRDefault="006D0501" w:rsidP="006D0501">
      <w:pPr>
        <w:bidi/>
        <w:rPr>
          <w:rFonts w:cs="David" w:hint="cs"/>
          <w:rtl/>
        </w:rPr>
      </w:pPr>
    </w:p>
    <w:p w14:paraId="4C612757" w14:textId="77777777" w:rsidR="006D0501" w:rsidRPr="006C61AF" w:rsidRDefault="006D0501" w:rsidP="006D0501">
      <w:pPr>
        <w:bidi/>
        <w:ind w:firstLine="720"/>
        <w:rPr>
          <w:rFonts w:cs="David" w:hint="cs"/>
          <w:rtl/>
        </w:rPr>
      </w:pPr>
      <w:r w:rsidRPr="006C61AF">
        <w:rPr>
          <w:rFonts w:cs="David" w:hint="cs"/>
          <w:rtl/>
        </w:rPr>
        <w:t>אני מוכן לדון- -</w:t>
      </w:r>
    </w:p>
    <w:p w14:paraId="462F1171" w14:textId="77777777" w:rsidR="006D0501" w:rsidRPr="006C61AF" w:rsidRDefault="006D0501" w:rsidP="006D0501">
      <w:pPr>
        <w:bidi/>
        <w:rPr>
          <w:rFonts w:cs="David" w:hint="cs"/>
          <w:rtl/>
        </w:rPr>
      </w:pPr>
    </w:p>
    <w:p w14:paraId="16BCF7EA" w14:textId="77777777" w:rsidR="006D0501" w:rsidRPr="006C61AF" w:rsidRDefault="006D0501" w:rsidP="006D0501">
      <w:pPr>
        <w:bidi/>
        <w:rPr>
          <w:rFonts w:cs="David"/>
          <w:u w:val="single"/>
        </w:rPr>
      </w:pPr>
      <w:r w:rsidRPr="006C61AF">
        <w:rPr>
          <w:rFonts w:cs="David" w:hint="cs"/>
          <w:u w:val="single"/>
          <w:rtl/>
        </w:rPr>
        <w:t>היו"ר יריב לוין:</w:t>
      </w:r>
    </w:p>
    <w:p w14:paraId="6A7F9A02" w14:textId="77777777" w:rsidR="006D0501" w:rsidRPr="006C61AF" w:rsidRDefault="006D0501" w:rsidP="006D0501">
      <w:pPr>
        <w:bidi/>
        <w:rPr>
          <w:rFonts w:cs="David" w:hint="cs"/>
          <w:u w:val="single"/>
          <w:rtl/>
        </w:rPr>
      </w:pPr>
    </w:p>
    <w:p w14:paraId="3C441BF0" w14:textId="77777777" w:rsidR="006D0501" w:rsidRPr="006C61AF" w:rsidRDefault="006D0501" w:rsidP="006D0501">
      <w:pPr>
        <w:bidi/>
        <w:ind w:firstLine="720"/>
        <w:rPr>
          <w:rFonts w:cs="David" w:hint="cs"/>
          <w:rtl/>
        </w:rPr>
      </w:pPr>
      <w:r w:rsidRPr="006C61AF">
        <w:rPr>
          <w:rFonts w:cs="David" w:hint="cs"/>
          <w:rtl/>
        </w:rPr>
        <w:t>- - ו</w:t>
      </w:r>
      <w:r w:rsidRPr="006C61AF">
        <w:rPr>
          <w:rFonts w:cs="David"/>
          <w:rtl/>
        </w:rPr>
        <w:t xml:space="preserve">אני אומר את זה </w:t>
      </w:r>
      <w:r w:rsidRPr="006C61AF">
        <w:rPr>
          <w:rFonts w:cs="David" w:hint="cs"/>
          <w:rtl/>
        </w:rPr>
        <w:t xml:space="preserve">לא מנקודת המבט שלהם, אלא </w:t>
      </w:r>
      <w:r w:rsidRPr="006C61AF">
        <w:rPr>
          <w:rFonts w:cs="David"/>
          <w:rtl/>
        </w:rPr>
        <w:t xml:space="preserve">מנקודת המבט של הציבור. </w:t>
      </w:r>
      <w:r w:rsidRPr="006C61AF">
        <w:rPr>
          <w:rFonts w:cs="David" w:hint="cs"/>
          <w:rtl/>
        </w:rPr>
        <w:t>המטרה היא להגיע לכרטיס אחד שאיתו בן אדם לא צריך לעשות עכשיו חשבון שהמוניות זה ככה, והרכבת היא אחרת, והשלישי כך. הוא ייסע עם אותו כרטיס בכל המפעילים בכל הרשת.</w:t>
      </w:r>
    </w:p>
    <w:p w14:paraId="1BF09E88" w14:textId="77777777" w:rsidR="006D0501" w:rsidRPr="006C61AF" w:rsidRDefault="006D0501" w:rsidP="006D0501">
      <w:pPr>
        <w:bidi/>
        <w:rPr>
          <w:rFonts w:cs="David"/>
          <w:rtl/>
        </w:rPr>
      </w:pPr>
    </w:p>
    <w:p w14:paraId="78FE80CC" w14:textId="77777777" w:rsidR="006D0501" w:rsidRPr="006C61AF" w:rsidRDefault="006D0501" w:rsidP="006D0501">
      <w:pPr>
        <w:bidi/>
        <w:rPr>
          <w:rFonts w:cs="David"/>
          <w:rtl/>
        </w:rPr>
      </w:pPr>
      <w:r w:rsidRPr="006C61AF">
        <w:rPr>
          <w:rFonts w:cs="David"/>
          <w:u w:val="single"/>
          <w:rtl/>
        </w:rPr>
        <w:t>מיכה פרלמן:</w:t>
      </w:r>
    </w:p>
    <w:p w14:paraId="56A0178E" w14:textId="77777777" w:rsidR="006D0501" w:rsidRPr="006C61AF" w:rsidRDefault="006D0501" w:rsidP="006D0501">
      <w:pPr>
        <w:bidi/>
        <w:rPr>
          <w:rFonts w:cs="David"/>
          <w:rtl/>
        </w:rPr>
      </w:pPr>
    </w:p>
    <w:p w14:paraId="56B48FC1" w14:textId="77777777" w:rsidR="006D0501" w:rsidRPr="006C61AF" w:rsidRDefault="006D0501" w:rsidP="006D0501">
      <w:pPr>
        <w:bidi/>
        <w:ind w:firstLine="720"/>
        <w:rPr>
          <w:rFonts w:cs="David" w:hint="cs"/>
          <w:rtl/>
        </w:rPr>
      </w:pPr>
      <w:r w:rsidRPr="006C61AF">
        <w:rPr>
          <w:rFonts w:cs="David" w:hint="cs"/>
          <w:rtl/>
        </w:rPr>
        <w:t xml:space="preserve">יכול להיות שמה שאתה אומר שאיפה שפועלים קווי שירות אפשר לעשות </w:t>
      </w:r>
      <w:r w:rsidRPr="006C61AF">
        <w:rPr>
          <w:rFonts w:cs="David"/>
          <w:rtl/>
        </w:rPr>
        <w:t>קווי שירות באוטובוסים</w:t>
      </w:r>
      <w:r w:rsidRPr="006C61AF">
        <w:rPr>
          <w:rFonts w:cs="David" w:hint="cs"/>
          <w:rtl/>
        </w:rPr>
        <w:t xml:space="preserve">, ופשוט לבטל את המערך הזה. </w:t>
      </w:r>
    </w:p>
    <w:p w14:paraId="67FBD1E7" w14:textId="77777777" w:rsidR="006D0501" w:rsidRPr="006C61AF" w:rsidRDefault="006D0501" w:rsidP="006D0501">
      <w:pPr>
        <w:bidi/>
        <w:rPr>
          <w:rFonts w:cs="David" w:hint="cs"/>
          <w:rtl/>
        </w:rPr>
      </w:pPr>
    </w:p>
    <w:p w14:paraId="42B06F3F" w14:textId="77777777" w:rsidR="006D0501" w:rsidRPr="006C61AF" w:rsidRDefault="006D0501" w:rsidP="006D0501">
      <w:pPr>
        <w:bidi/>
        <w:rPr>
          <w:rFonts w:cs="David"/>
        </w:rPr>
      </w:pPr>
      <w:r w:rsidRPr="006C61AF">
        <w:rPr>
          <w:rFonts w:cs="David" w:hint="cs"/>
          <w:u w:val="single"/>
          <w:rtl/>
        </w:rPr>
        <w:t>שמעון דהרי:</w:t>
      </w:r>
    </w:p>
    <w:p w14:paraId="05A8A60C" w14:textId="77777777" w:rsidR="006D0501" w:rsidRPr="006C61AF" w:rsidRDefault="006D0501" w:rsidP="006D0501">
      <w:pPr>
        <w:bidi/>
        <w:rPr>
          <w:rFonts w:cs="David" w:hint="cs"/>
          <w:rtl/>
        </w:rPr>
      </w:pPr>
    </w:p>
    <w:p w14:paraId="31F6CBE3" w14:textId="77777777" w:rsidR="006D0501" w:rsidRPr="006C61AF" w:rsidRDefault="006D0501" w:rsidP="006D0501">
      <w:pPr>
        <w:bidi/>
        <w:ind w:firstLine="720"/>
        <w:rPr>
          <w:rFonts w:cs="David" w:hint="cs"/>
          <w:rtl/>
        </w:rPr>
      </w:pPr>
      <w:r w:rsidRPr="006C61AF">
        <w:rPr>
          <w:rFonts w:cs="David" w:hint="cs"/>
          <w:rtl/>
        </w:rPr>
        <w:t>- - -</w:t>
      </w:r>
    </w:p>
    <w:p w14:paraId="63F89FC6" w14:textId="77777777" w:rsidR="006D0501" w:rsidRPr="006C61AF" w:rsidRDefault="006D0501" w:rsidP="006D0501">
      <w:pPr>
        <w:bidi/>
        <w:rPr>
          <w:rFonts w:cs="David"/>
          <w:rtl/>
        </w:rPr>
      </w:pPr>
    </w:p>
    <w:p w14:paraId="541666BD" w14:textId="77777777" w:rsidR="006D0501" w:rsidRPr="006C61AF" w:rsidRDefault="006D0501" w:rsidP="006D0501">
      <w:pPr>
        <w:bidi/>
        <w:rPr>
          <w:rFonts w:cs="David"/>
          <w:u w:val="single"/>
          <w:rtl/>
        </w:rPr>
      </w:pPr>
      <w:r w:rsidRPr="006C61AF">
        <w:rPr>
          <w:rFonts w:cs="David"/>
          <w:u w:val="single"/>
          <w:rtl/>
        </w:rPr>
        <w:t>היו"ר יריב לוין:</w:t>
      </w:r>
    </w:p>
    <w:p w14:paraId="7A704B81" w14:textId="77777777" w:rsidR="006D0501" w:rsidRPr="006C61AF" w:rsidRDefault="006D0501" w:rsidP="006D0501">
      <w:pPr>
        <w:bidi/>
        <w:rPr>
          <w:rFonts w:cs="David"/>
          <w:u w:val="single"/>
          <w:rtl/>
        </w:rPr>
      </w:pPr>
    </w:p>
    <w:p w14:paraId="410D94D1" w14:textId="77777777" w:rsidR="006D0501" w:rsidRPr="006C61AF" w:rsidRDefault="006D0501" w:rsidP="006D0501">
      <w:pPr>
        <w:bidi/>
        <w:ind w:firstLine="720"/>
        <w:rPr>
          <w:rFonts w:cs="David"/>
          <w:rtl/>
        </w:rPr>
      </w:pPr>
      <w:r w:rsidRPr="006C61AF">
        <w:rPr>
          <w:rFonts w:cs="David" w:hint="cs"/>
          <w:rtl/>
        </w:rPr>
        <w:t>סלח לי, קווי הטיעון האלה, זה לא י</w:t>
      </w:r>
      <w:r w:rsidRPr="006C61AF">
        <w:rPr>
          <w:rFonts w:cs="David"/>
          <w:rtl/>
        </w:rPr>
        <w:t>לך אצלי.</w:t>
      </w:r>
    </w:p>
    <w:p w14:paraId="4112E0A1" w14:textId="77777777" w:rsidR="006D0501" w:rsidRPr="006C61AF" w:rsidRDefault="006D0501" w:rsidP="006D0501">
      <w:pPr>
        <w:bidi/>
        <w:rPr>
          <w:rFonts w:cs="David"/>
          <w:rtl/>
        </w:rPr>
      </w:pPr>
    </w:p>
    <w:p w14:paraId="0C405E01" w14:textId="77777777" w:rsidR="006D0501" w:rsidRPr="006C61AF" w:rsidRDefault="006D0501" w:rsidP="006D0501">
      <w:pPr>
        <w:bidi/>
        <w:rPr>
          <w:rFonts w:cs="David"/>
          <w:rtl/>
        </w:rPr>
      </w:pPr>
      <w:r w:rsidRPr="006C61AF">
        <w:rPr>
          <w:rFonts w:cs="David"/>
          <w:u w:val="single"/>
          <w:rtl/>
        </w:rPr>
        <w:t>מיכה פרלמן:</w:t>
      </w:r>
    </w:p>
    <w:p w14:paraId="1C62F3DA" w14:textId="77777777" w:rsidR="006D0501" w:rsidRPr="006C61AF" w:rsidRDefault="006D0501" w:rsidP="006D0501">
      <w:pPr>
        <w:bidi/>
        <w:rPr>
          <w:rFonts w:cs="David"/>
          <w:rtl/>
        </w:rPr>
      </w:pPr>
    </w:p>
    <w:p w14:paraId="1B31C179" w14:textId="77777777" w:rsidR="006D0501" w:rsidRPr="006C61AF" w:rsidRDefault="006D0501" w:rsidP="006D0501">
      <w:pPr>
        <w:bidi/>
        <w:ind w:firstLine="720"/>
        <w:rPr>
          <w:rFonts w:cs="David"/>
          <w:rtl/>
        </w:rPr>
      </w:pPr>
      <w:r w:rsidRPr="006C61AF">
        <w:rPr>
          <w:rFonts w:cs="David" w:hint="cs"/>
          <w:rtl/>
        </w:rPr>
        <w:t xml:space="preserve">בסוף אם אדם צריך להגיע ממקום למקום, אם אנחנו רוצים להציע רמת שירות מסוימת </w:t>
      </w:r>
      <w:r w:rsidRPr="006C61AF">
        <w:rPr>
          <w:rFonts w:cs="David"/>
          <w:rtl/>
        </w:rPr>
        <w:t>זה כולל הרבה דברים.</w:t>
      </w:r>
    </w:p>
    <w:p w14:paraId="5ED7F92D" w14:textId="77777777" w:rsidR="006D0501" w:rsidRPr="006C61AF" w:rsidRDefault="006D0501" w:rsidP="006D0501">
      <w:pPr>
        <w:bidi/>
        <w:rPr>
          <w:rFonts w:cs="David"/>
          <w:rtl/>
        </w:rPr>
      </w:pPr>
    </w:p>
    <w:p w14:paraId="1E7F125C" w14:textId="77777777" w:rsidR="006D0501" w:rsidRPr="006C61AF" w:rsidRDefault="006D0501" w:rsidP="006D0501">
      <w:pPr>
        <w:bidi/>
        <w:rPr>
          <w:rFonts w:cs="David"/>
          <w:u w:val="single"/>
          <w:rtl/>
        </w:rPr>
      </w:pPr>
      <w:r w:rsidRPr="006C61AF">
        <w:rPr>
          <w:rFonts w:cs="David"/>
          <w:u w:val="single"/>
          <w:rtl/>
        </w:rPr>
        <w:t>היו"ר יריב לוין:</w:t>
      </w:r>
    </w:p>
    <w:p w14:paraId="0BF01330" w14:textId="77777777" w:rsidR="006D0501" w:rsidRPr="006C61AF" w:rsidRDefault="006D0501" w:rsidP="006D0501">
      <w:pPr>
        <w:bidi/>
        <w:rPr>
          <w:rFonts w:cs="David" w:hint="cs"/>
          <w:rtl/>
        </w:rPr>
      </w:pPr>
    </w:p>
    <w:p w14:paraId="141CE205" w14:textId="77777777" w:rsidR="006D0501" w:rsidRPr="006C61AF" w:rsidRDefault="006D0501" w:rsidP="006D0501">
      <w:pPr>
        <w:bidi/>
        <w:rPr>
          <w:rFonts w:cs="David" w:hint="cs"/>
          <w:rtl/>
        </w:rPr>
      </w:pPr>
      <w:r w:rsidRPr="006C61AF">
        <w:rPr>
          <w:rFonts w:cs="David"/>
          <w:rtl/>
        </w:rPr>
        <w:tab/>
      </w:r>
      <w:r w:rsidRPr="006C61AF">
        <w:rPr>
          <w:rFonts w:cs="David" w:hint="cs"/>
          <w:rtl/>
        </w:rPr>
        <w:t xml:space="preserve">זה כולל הרבה דברים. </w:t>
      </w:r>
      <w:r w:rsidRPr="006C61AF">
        <w:rPr>
          <w:rFonts w:cs="David"/>
          <w:rtl/>
        </w:rPr>
        <w:t xml:space="preserve">אני </w:t>
      </w:r>
      <w:r w:rsidRPr="006C61AF">
        <w:rPr>
          <w:rFonts w:cs="David" w:hint="cs"/>
          <w:rtl/>
        </w:rPr>
        <w:t xml:space="preserve">לא </w:t>
      </w:r>
      <w:r w:rsidRPr="006C61AF">
        <w:rPr>
          <w:rFonts w:cs="David"/>
          <w:rtl/>
        </w:rPr>
        <w:t xml:space="preserve">עוסק </w:t>
      </w:r>
      <w:r w:rsidRPr="006C61AF">
        <w:rPr>
          <w:rFonts w:cs="David" w:hint="cs"/>
          <w:rtl/>
        </w:rPr>
        <w:t xml:space="preserve">בכל מה שזה כולל, אני עוסק עכשיו </w:t>
      </w:r>
      <w:r w:rsidRPr="006C61AF">
        <w:rPr>
          <w:rFonts w:cs="David"/>
          <w:rtl/>
        </w:rPr>
        <w:t>רק בזה</w:t>
      </w:r>
      <w:r w:rsidRPr="006C61AF">
        <w:rPr>
          <w:rFonts w:cs="David" w:hint="cs"/>
          <w:rtl/>
        </w:rPr>
        <w:t>, ואני אומר לך, ואני חוזר ואומר- -</w:t>
      </w:r>
    </w:p>
    <w:p w14:paraId="33179B88" w14:textId="77777777" w:rsidR="006D0501" w:rsidRPr="006C61AF" w:rsidRDefault="006D0501" w:rsidP="006D0501">
      <w:pPr>
        <w:bidi/>
        <w:rPr>
          <w:rFonts w:cs="David"/>
          <w:rtl/>
        </w:rPr>
      </w:pPr>
    </w:p>
    <w:p w14:paraId="2BB66F59" w14:textId="77777777" w:rsidR="006D0501" w:rsidRPr="006C61AF" w:rsidRDefault="006D0501" w:rsidP="006D0501">
      <w:pPr>
        <w:bidi/>
        <w:rPr>
          <w:rFonts w:cs="David"/>
          <w:rtl/>
        </w:rPr>
      </w:pPr>
      <w:r w:rsidRPr="006C61AF">
        <w:rPr>
          <w:rFonts w:cs="David"/>
          <w:u w:val="single"/>
          <w:rtl/>
        </w:rPr>
        <w:t>מיכה פרלמן:</w:t>
      </w:r>
    </w:p>
    <w:p w14:paraId="10DA72FD" w14:textId="77777777" w:rsidR="006D0501" w:rsidRPr="006C61AF" w:rsidRDefault="006D0501" w:rsidP="006D0501">
      <w:pPr>
        <w:bidi/>
        <w:rPr>
          <w:rFonts w:cs="David"/>
          <w:rtl/>
        </w:rPr>
      </w:pPr>
    </w:p>
    <w:p w14:paraId="277A1C98" w14:textId="77777777" w:rsidR="006D0501" w:rsidRPr="006C61AF" w:rsidRDefault="006D0501" w:rsidP="006D0501">
      <w:pPr>
        <w:bidi/>
        <w:ind w:firstLine="720"/>
        <w:rPr>
          <w:rFonts w:cs="David" w:hint="cs"/>
          <w:rtl/>
        </w:rPr>
      </w:pPr>
      <w:r w:rsidRPr="006C61AF">
        <w:rPr>
          <w:rFonts w:cs="David" w:hint="cs"/>
          <w:rtl/>
        </w:rPr>
        <w:t xml:space="preserve">למשל, עליהם לא חל שום פיקוח. </w:t>
      </w:r>
    </w:p>
    <w:p w14:paraId="12A7AE0A" w14:textId="77777777" w:rsidR="006D0501" w:rsidRPr="006C61AF" w:rsidRDefault="006D0501" w:rsidP="006D0501">
      <w:pPr>
        <w:bidi/>
        <w:rPr>
          <w:rFonts w:cs="David"/>
          <w:rtl/>
        </w:rPr>
      </w:pPr>
    </w:p>
    <w:p w14:paraId="45CC7FA9" w14:textId="77777777" w:rsidR="006D0501" w:rsidRPr="006C61AF" w:rsidRDefault="006D0501" w:rsidP="006D0501">
      <w:pPr>
        <w:bidi/>
        <w:rPr>
          <w:rFonts w:cs="David"/>
          <w:u w:val="single"/>
          <w:rtl/>
        </w:rPr>
      </w:pPr>
      <w:r w:rsidRPr="006C61AF">
        <w:rPr>
          <w:rFonts w:cs="David"/>
          <w:u w:val="single"/>
          <w:rtl/>
        </w:rPr>
        <w:t>היו"ר יריב לוין:</w:t>
      </w:r>
    </w:p>
    <w:p w14:paraId="514A61EA" w14:textId="77777777" w:rsidR="006D0501" w:rsidRPr="006C61AF" w:rsidRDefault="006D0501" w:rsidP="006D0501">
      <w:pPr>
        <w:bidi/>
        <w:rPr>
          <w:rFonts w:cs="David"/>
          <w:u w:val="single"/>
          <w:rtl/>
        </w:rPr>
      </w:pPr>
    </w:p>
    <w:p w14:paraId="2D9B40F3" w14:textId="77777777" w:rsidR="006D0501" w:rsidRPr="006C61AF" w:rsidRDefault="006D0501" w:rsidP="006D0501">
      <w:pPr>
        <w:bidi/>
        <w:ind w:firstLine="720"/>
        <w:rPr>
          <w:rFonts w:cs="David"/>
          <w:rtl/>
        </w:rPr>
      </w:pPr>
      <w:r w:rsidRPr="006C61AF">
        <w:rPr>
          <w:rFonts w:cs="David" w:hint="cs"/>
          <w:rtl/>
        </w:rPr>
        <w:t xml:space="preserve">לא חל. יהיה דיון על הסובסידיות </w:t>
      </w:r>
      <w:r w:rsidRPr="006C61AF">
        <w:rPr>
          <w:rFonts w:cs="David"/>
          <w:rtl/>
        </w:rPr>
        <w:t>–</w:t>
      </w:r>
      <w:r w:rsidRPr="006C61AF">
        <w:rPr>
          <w:rFonts w:cs="David" w:hint="cs"/>
          <w:rtl/>
        </w:rPr>
        <w:t xml:space="preserve"> אין לי בעיה. </w:t>
      </w:r>
      <w:r w:rsidRPr="006C61AF">
        <w:rPr>
          <w:rFonts w:cs="David"/>
          <w:rtl/>
        </w:rPr>
        <w:t xml:space="preserve">זה לא שייך לכרטיס. הכרטיס </w:t>
      </w:r>
      <w:r w:rsidRPr="006C61AF">
        <w:rPr>
          <w:rFonts w:cs="David" w:hint="cs"/>
          <w:rtl/>
        </w:rPr>
        <w:t xml:space="preserve">צריך </w:t>
      </w:r>
      <w:r w:rsidRPr="006C61AF">
        <w:rPr>
          <w:rFonts w:cs="David"/>
          <w:rtl/>
        </w:rPr>
        <w:t xml:space="preserve">להיות אחיד לכולם. </w:t>
      </w:r>
    </w:p>
    <w:p w14:paraId="3817762E" w14:textId="77777777" w:rsidR="006D0501" w:rsidRPr="006C61AF" w:rsidRDefault="006D0501" w:rsidP="006D0501">
      <w:pPr>
        <w:bidi/>
        <w:rPr>
          <w:rFonts w:cs="David"/>
          <w:rtl/>
        </w:rPr>
      </w:pPr>
    </w:p>
    <w:p w14:paraId="771D9C9F" w14:textId="77777777" w:rsidR="006D0501" w:rsidRPr="006C61AF" w:rsidRDefault="006D0501" w:rsidP="006D0501">
      <w:pPr>
        <w:bidi/>
        <w:rPr>
          <w:rFonts w:cs="David"/>
          <w:rtl/>
        </w:rPr>
      </w:pPr>
      <w:r w:rsidRPr="006C61AF">
        <w:rPr>
          <w:rFonts w:cs="David"/>
          <w:u w:val="single"/>
          <w:rtl/>
        </w:rPr>
        <w:t>מיכה פרלמן:</w:t>
      </w:r>
    </w:p>
    <w:p w14:paraId="460E7EC4" w14:textId="77777777" w:rsidR="006D0501" w:rsidRPr="006C61AF" w:rsidRDefault="006D0501" w:rsidP="006D0501">
      <w:pPr>
        <w:bidi/>
        <w:rPr>
          <w:rFonts w:cs="David"/>
          <w:rtl/>
        </w:rPr>
      </w:pPr>
    </w:p>
    <w:p w14:paraId="3521FA8C" w14:textId="77777777" w:rsidR="006D0501" w:rsidRPr="006C61AF" w:rsidRDefault="006D0501" w:rsidP="006D0501">
      <w:pPr>
        <w:bidi/>
        <w:ind w:firstLine="720"/>
        <w:rPr>
          <w:rFonts w:cs="David" w:hint="cs"/>
          <w:rtl/>
        </w:rPr>
      </w:pPr>
      <w:r w:rsidRPr="006C61AF">
        <w:rPr>
          <w:rFonts w:cs="David" w:hint="cs"/>
          <w:rtl/>
        </w:rPr>
        <w:t xml:space="preserve">אבל </w:t>
      </w:r>
      <w:r w:rsidRPr="006C61AF">
        <w:rPr>
          <w:rFonts w:cs="David"/>
          <w:rtl/>
        </w:rPr>
        <w:t xml:space="preserve">אתה רוצה שאני </w:t>
      </w:r>
      <w:r w:rsidRPr="006C61AF">
        <w:rPr>
          <w:rFonts w:cs="David" w:hint="cs"/>
          <w:rtl/>
        </w:rPr>
        <w:t xml:space="preserve">אתחייב לזה שאני גם </w:t>
      </w:r>
      <w:r w:rsidRPr="006C61AF">
        <w:rPr>
          <w:rFonts w:cs="David"/>
          <w:rtl/>
        </w:rPr>
        <w:t>אממן אותם</w:t>
      </w:r>
      <w:r w:rsidRPr="006C61AF">
        <w:rPr>
          <w:rFonts w:cs="David" w:hint="cs"/>
          <w:rtl/>
        </w:rPr>
        <w:t xml:space="preserve"> באותו מובן שאני מממן את האוטובוסים- -</w:t>
      </w:r>
    </w:p>
    <w:p w14:paraId="7395A26D" w14:textId="77777777" w:rsidR="006D0501" w:rsidRPr="006C61AF" w:rsidRDefault="006D0501" w:rsidP="006D0501">
      <w:pPr>
        <w:bidi/>
        <w:rPr>
          <w:rFonts w:cs="David"/>
          <w:rtl/>
        </w:rPr>
      </w:pPr>
    </w:p>
    <w:p w14:paraId="4E851A12" w14:textId="77777777" w:rsidR="006D0501" w:rsidRPr="006C61AF" w:rsidRDefault="006D0501" w:rsidP="006D0501">
      <w:pPr>
        <w:bidi/>
        <w:rPr>
          <w:rFonts w:cs="David"/>
          <w:u w:val="single"/>
          <w:rtl/>
        </w:rPr>
      </w:pPr>
      <w:r w:rsidRPr="006C61AF">
        <w:rPr>
          <w:rFonts w:cs="David"/>
          <w:u w:val="single"/>
          <w:rtl/>
        </w:rPr>
        <w:t>היו"ר יריב לוין:</w:t>
      </w:r>
    </w:p>
    <w:p w14:paraId="634602B9" w14:textId="77777777" w:rsidR="006D0501" w:rsidRPr="006C61AF" w:rsidRDefault="006D0501" w:rsidP="006D0501">
      <w:pPr>
        <w:bidi/>
        <w:rPr>
          <w:rFonts w:cs="David"/>
          <w:u w:val="single"/>
          <w:rtl/>
        </w:rPr>
      </w:pPr>
    </w:p>
    <w:p w14:paraId="0FE3596A" w14:textId="77777777" w:rsidR="006D0501" w:rsidRPr="006C61AF" w:rsidRDefault="006D0501" w:rsidP="006D0501">
      <w:pPr>
        <w:bidi/>
        <w:rPr>
          <w:rFonts w:cs="David" w:hint="cs"/>
          <w:rtl/>
        </w:rPr>
      </w:pPr>
      <w:r w:rsidRPr="006C61AF">
        <w:rPr>
          <w:rFonts w:cs="David"/>
          <w:rtl/>
        </w:rPr>
        <w:tab/>
        <w:t>נכון</w:t>
      </w:r>
      <w:r w:rsidRPr="006C61AF">
        <w:rPr>
          <w:rFonts w:cs="David" w:hint="cs"/>
          <w:rtl/>
        </w:rPr>
        <w:t xml:space="preserve"> מאוד. בוודאי.</w:t>
      </w:r>
    </w:p>
    <w:p w14:paraId="1FE9E1B2" w14:textId="77777777" w:rsidR="006D0501" w:rsidRPr="006C61AF" w:rsidRDefault="006D0501" w:rsidP="006D0501">
      <w:pPr>
        <w:bidi/>
        <w:rPr>
          <w:rFonts w:cs="David" w:hint="cs"/>
          <w:rtl/>
        </w:rPr>
      </w:pPr>
    </w:p>
    <w:p w14:paraId="6A842741" w14:textId="77777777" w:rsidR="006D0501" w:rsidRPr="006C61AF" w:rsidRDefault="006D0501" w:rsidP="006D0501">
      <w:pPr>
        <w:bidi/>
        <w:rPr>
          <w:rFonts w:cs="David"/>
        </w:rPr>
      </w:pPr>
      <w:r w:rsidRPr="006C61AF">
        <w:rPr>
          <w:rFonts w:cs="David" w:hint="cs"/>
          <w:u w:val="single"/>
          <w:rtl/>
        </w:rPr>
        <w:t>מיכה פרלמן:</w:t>
      </w:r>
    </w:p>
    <w:p w14:paraId="6AE2CE4A" w14:textId="77777777" w:rsidR="006D0501" w:rsidRPr="006C61AF" w:rsidRDefault="006D0501" w:rsidP="006D0501">
      <w:pPr>
        <w:bidi/>
        <w:rPr>
          <w:rFonts w:cs="David" w:hint="cs"/>
          <w:rtl/>
        </w:rPr>
      </w:pPr>
    </w:p>
    <w:p w14:paraId="1A10D962" w14:textId="77777777" w:rsidR="006D0501" w:rsidRPr="006C61AF" w:rsidRDefault="006D0501" w:rsidP="006D0501">
      <w:pPr>
        <w:bidi/>
        <w:ind w:firstLine="720"/>
        <w:rPr>
          <w:rFonts w:cs="David" w:hint="cs"/>
          <w:rtl/>
        </w:rPr>
      </w:pPr>
      <w:r w:rsidRPr="006C61AF">
        <w:rPr>
          <w:rFonts w:cs="David" w:hint="cs"/>
          <w:rtl/>
        </w:rPr>
        <w:t>זה אני לא יכול כרגע לעשות.</w:t>
      </w:r>
    </w:p>
    <w:p w14:paraId="137038AE" w14:textId="77777777" w:rsidR="006D0501" w:rsidRPr="006C61AF" w:rsidRDefault="006D0501" w:rsidP="006D0501">
      <w:pPr>
        <w:bidi/>
        <w:rPr>
          <w:rFonts w:cs="David" w:hint="cs"/>
          <w:rtl/>
        </w:rPr>
      </w:pPr>
    </w:p>
    <w:p w14:paraId="533B27E7" w14:textId="77777777" w:rsidR="006D0501" w:rsidRPr="006C61AF" w:rsidRDefault="006D0501" w:rsidP="006D0501">
      <w:pPr>
        <w:bidi/>
        <w:rPr>
          <w:rFonts w:cs="David"/>
          <w:u w:val="single"/>
        </w:rPr>
      </w:pPr>
      <w:r w:rsidRPr="006C61AF">
        <w:rPr>
          <w:rFonts w:cs="David" w:hint="cs"/>
          <w:u w:val="single"/>
          <w:rtl/>
        </w:rPr>
        <w:t>היו"ר יריב לוין:</w:t>
      </w:r>
    </w:p>
    <w:p w14:paraId="1F76A7B4" w14:textId="77777777" w:rsidR="006D0501" w:rsidRPr="006C61AF" w:rsidRDefault="006D0501" w:rsidP="006D0501">
      <w:pPr>
        <w:bidi/>
        <w:rPr>
          <w:rFonts w:cs="David" w:hint="cs"/>
          <w:u w:val="single"/>
          <w:rtl/>
        </w:rPr>
      </w:pPr>
    </w:p>
    <w:p w14:paraId="260C759D" w14:textId="77777777" w:rsidR="006D0501" w:rsidRPr="006C61AF" w:rsidRDefault="006D0501" w:rsidP="006D0501">
      <w:pPr>
        <w:bidi/>
        <w:ind w:firstLine="720"/>
        <w:rPr>
          <w:rFonts w:cs="David" w:hint="cs"/>
          <w:rtl/>
        </w:rPr>
      </w:pPr>
      <w:r w:rsidRPr="006C61AF">
        <w:rPr>
          <w:rFonts w:cs="David" w:hint="cs"/>
          <w:rtl/>
        </w:rPr>
        <w:t>אז תעשו - - -</w:t>
      </w:r>
    </w:p>
    <w:p w14:paraId="4708DDFA" w14:textId="77777777" w:rsidR="006D0501" w:rsidRPr="006C61AF" w:rsidRDefault="006D0501" w:rsidP="006D0501">
      <w:pPr>
        <w:bidi/>
        <w:rPr>
          <w:rFonts w:cs="David" w:hint="cs"/>
          <w:rtl/>
        </w:rPr>
      </w:pPr>
    </w:p>
    <w:p w14:paraId="3A38A6C6" w14:textId="77777777" w:rsidR="006D0501" w:rsidRPr="006C61AF" w:rsidRDefault="006D0501" w:rsidP="006D0501">
      <w:pPr>
        <w:bidi/>
        <w:rPr>
          <w:rFonts w:cs="David"/>
        </w:rPr>
      </w:pPr>
      <w:r w:rsidRPr="006C61AF">
        <w:rPr>
          <w:rFonts w:cs="David" w:hint="cs"/>
          <w:u w:val="single"/>
          <w:rtl/>
        </w:rPr>
        <w:t>מיכה פרלמן:</w:t>
      </w:r>
    </w:p>
    <w:p w14:paraId="2A62C370" w14:textId="77777777" w:rsidR="006D0501" w:rsidRPr="006C61AF" w:rsidRDefault="006D0501" w:rsidP="006D0501">
      <w:pPr>
        <w:bidi/>
        <w:rPr>
          <w:rFonts w:cs="David" w:hint="cs"/>
          <w:rtl/>
        </w:rPr>
      </w:pPr>
    </w:p>
    <w:p w14:paraId="29F05A6F" w14:textId="77777777" w:rsidR="006D0501" w:rsidRPr="006C61AF" w:rsidRDefault="006D0501" w:rsidP="006D0501">
      <w:pPr>
        <w:bidi/>
        <w:ind w:firstLine="720"/>
        <w:rPr>
          <w:rFonts w:cs="David" w:hint="cs"/>
          <w:rtl/>
        </w:rPr>
      </w:pPr>
      <w:r w:rsidRPr="006C61AF">
        <w:rPr>
          <w:rFonts w:cs="David" w:hint="cs"/>
          <w:rtl/>
        </w:rPr>
        <w:t>בוא נעשה את זה סביב הדיון האחר, ואם זה המסר- -</w:t>
      </w:r>
    </w:p>
    <w:p w14:paraId="04CA1764" w14:textId="77777777" w:rsidR="006D0501" w:rsidRPr="006C61AF" w:rsidRDefault="006D0501" w:rsidP="006D0501">
      <w:pPr>
        <w:bidi/>
        <w:rPr>
          <w:rFonts w:cs="David" w:hint="cs"/>
          <w:rtl/>
        </w:rPr>
      </w:pPr>
    </w:p>
    <w:p w14:paraId="57EFFA3E" w14:textId="77777777" w:rsidR="006D0501" w:rsidRPr="006C61AF" w:rsidRDefault="006D0501" w:rsidP="006D0501">
      <w:pPr>
        <w:bidi/>
        <w:rPr>
          <w:rFonts w:cs="David"/>
          <w:u w:val="single"/>
        </w:rPr>
      </w:pPr>
      <w:r w:rsidRPr="006C61AF">
        <w:rPr>
          <w:rFonts w:cs="David" w:hint="cs"/>
          <w:u w:val="single"/>
          <w:rtl/>
        </w:rPr>
        <w:t>היו"ר יריב לוין:</w:t>
      </w:r>
    </w:p>
    <w:p w14:paraId="2C600F17" w14:textId="77777777" w:rsidR="006D0501" w:rsidRPr="006C61AF" w:rsidRDefault="006D0501" w:rsidP="006D0501">
      <w:pPr>
        <w:bidi/>
        <w:rPr>
          <w:rFonts w:cs="David" w:hint="cs"/>
          <w:u w:val="single"/>
          <w:rtl/>
        </w:rPr>
      </w:pPr>
    </w:p>
    <w:p w14:paraId="7C2FB4C7" w14:textId="77777777" w:rsidR="006D0501" w:rsidRPr="006C61AF" w:rsidRDefault="006D0501" w:rsidP="006D0501">
      <w:pPr>
        <w:bidi/>
        <w:ind w:firstLine="720"/>
        <w:rPr>
          <w:rFonts w:cs="David" w:hint="cs"/>
          <w:rtl/>
        </w:rPr>
      </w:pPr>
      <w:r w:rsidRPr="006C61AF">
        <w:rPr>
          <w:rFonts w:cs="David" w:hint="cs"/>
          <w:rtl/>
        </w:rPr>
        <w:t xml:space="preserve">לא יהיה מצב שאחרי שנגמור את כל התהליך הזה בסוף יהיו לי כמה סוגי כרטיסים. זה לא ילך. </w:t>
      </w:r>
      <w:r w:rsidRPr="006C61AF">
        <w:rPr>
          <w:rFonts w:cs="David"/>
          <w:rtl/>
        </w:rPr>
        <w:t xml:space="preserve">אין בזה שום היגיון </w:t>
      </w:r>
      <w:r w:rsidRPr="006C61AF">
        <w:rPr>
          <w:rFonts w:cs="David" w:hint="cs"/>
          <w:rtl/>
        </w:rPr>
        <w:t xml:space="preserve">מבחינה </w:t>
      </w:r>
      <w:r w:rsidRPr="006C61AF">
        <w:rPr>
          <w:rFonts w:cs="David"/>
          <w:rtl/>
        </w:rPr>
        <w:t>ציבורי</w:t>
      </w:r>
      <w:r w:rsidRPr="006C61AF">
        <w:rPr>
          <w:rFonts w:cs="David" w:hint="cs"/>
          <w:rtl/>
        </w:rPr>
        <w:t>ת. לא משום בחינה אחרת.</w:t>
      </w:r>
    </w:p>
    <w:p w14:paraId="4D3724D0" w14:textId="77777777" w:rsidR="006D0501" w:rsidRPr="006C61AF" w:rsidRDefault="006D0501" w:rsidP="006D0501">
      <w:pPr>
        <w:bidi/>
        <w:rPr>
          <w:rFonts w:cs="David"/>
          <w:rtl/>
        </w:rPr>
      </w:pPr>
    </w:p>
    <w:p w14:paraId="578C1667" w14:textId="77777777" w:rsidR="006D0501" w:rsidRPr="006C61AF" w:rsidRDefault="006D0501" w:rsidP="006D0501">
      <w:pPr>
        <w:bidi/>
        <w:rPr>
          <w:rFonts w:cs="David"/>
          <w:rtl/>
        </w:rPr>
      </w:pPr>
      <w:r w:rsidRPr="006C61AF">
        <w:rPr>
          <w:rFonts w:cs="David"/>
          <w:u w:val="single"/>
          <w:rtl/>
        </w:rPr>
        <w:t>מיכה פרלמן:</w:t>
      </w:r>
    </w:p>
    <w:p w14:paraId="34445B44" w14:textId="77777777" w:rsidR="006D0501" w:rsidRPr="006C61AF" w:rsidRDefault="006D0501" w:rsidP="006D0501">
      <w:pPr>
        <w:bidi/>
        <w:rPr>
          <w:rFonts w:cs="David"/>
          <w:rtl/>
        </w:rPr>
      </w:pPr>
    </w:p>
    <w:p w14:paraId="3D6DFE1E" w14:textId="77777777" w:rsidR="006D0501" w:rsidRPr="006C61AF" w:rsidRDefault="006D0501" w:rsidP="006D0501">
      <w:pPr>
        <w:bidi/>
        <w:ind w:firstLine="720"/>
        <w:rPr>
          <w:rFonts w:cs="David" w:hint="cs"/>
          <w:rtl/>
        </w:rPr>
      </w:pPr>
      <w:r w:rsidRPr="006C61AF">
        <w:rPr>
          <w:rFonts w:cs="David"/>
          <w:rtl/>
        </w:rPr>
        <w:t xml:space="preserve">כמו שיש היום </w:t>
      </w:r>
      <w:r w:rsidRPr="006C61AF">
        <w:rPr>
          <w:rFonts w:cs="David" w:hint="cs"/>
          <w:rtl/>
        </w:rPr>
        <w:t>יש לך כמה סוגי כרטיסים, וזה עובד ציבורית כי יש יתרונות רבים למוניות השירות, אני גם נוסע במוניות השירות- -</w:t>
      </w:r>
    </w:p>
    <w:p w14:paraId="3FBAAA80" w14:textId="77777777" w:rsidR="006D0501" w:rsidRPr="006C61AF" w:rsidRDefault="006D0501" w:rsidP="006D0501">
      <w:pPr>
        <w:bidi/>
        <w:rPr>
          <w:rFonts w:cs="David"/>
          <w:rtl/>
        </w:rPr>
      </w:pPr>
    </w:p>
    <w:p w14:paraId="772BD606" w14:textId="77777777" w:rsidR="006D0501" w:rsidRPr="006C61AF" w:rsidRDefault="006D0501" w:rsidP="006D0501">
      <w:pPr>
        <w:bidi/>
        <w:rPr>
          <w:rFonts w:cs="David"/>
          <w:u w:val="single"/>
          <w:rtl/>
        </w:rPr>
      </w:pPr>
      <w:r w:rsidRPr="006C61AF">
        <w:rPr>
          <w:rFonts w:cs="David"/>
          <w:u w:val="single"/>
          <w:rtl/>
        </w:rPr>
        <w:t>היו"ר יריב לוין:</w:t>
      </w:r>
    </w:p>
    <w:p w14:paraId="67BEA91A" w14:textId="77777777" w:rsidR="006D0501" w:rsidRPr="006C61AF" w:rsidRDefault="006D0501" w:rsidP="006D0501">
      <w:pPr>
        <w:bidi/>
        <w:rPr>
          <w:rFonts w:cs="David"/>
          <w:u w:val="single"/>
          <w:rtl/>
        </w:rPr>
      </w:pPr>
    </w:p>
    <w:p w14:paraId="186A2D47" w14:textId="77777777" w:rsidR="006D0501" w:rsidRPr="006C61AF" w:rsidRDefault="006D0501" w:rsidP="006D0501">
      <w:pPr>
        <w:bidi/>
        <w:ind w:firstLine="720"/>
        <w:rPr>
          <w:rFonts w:cs="David"/>
          <w:rtl/>
        </w:rPr>
      </w:pPr>
      <w:r w:rsidRPr="006C61AF">
        <w:rPr>
          <w:rFonts w:cs="David" w:hint="cs"/>
          <w:rtl/>
        </w:rPr>
        <w:t xml:space="preserve">אנחנו הרי עושים את זה בדיוק כדי שלא יהיו כמה סוגי כרטיסים. </w:t>
      </w:r>
      <w:r w:rsidRPr="006C61AF">
        <w:rPr>
          <w:rFonts w:cs="David"/>
          <w:rtl/>
        </w:rPr>
        <w:t xml:space="preserve">כדי שיהיה כרטיס אחד ואפשר יהיה לנהל </w:t>
      </w:r>
      <w:r w:rsidRPr="006C61AF">
        <w:rPr>
          <w:rFonts w:cs="David" w:hint="cs"/>
          <w:rtl/>
        </w:rPr>
        <w:t xml:space="preserve">גם את </w:t>
      </w:r>
      <w:r w:rsidRPr="006C61AF">
        <w:rPr>
          <w:rFonts w:cs="David"/>
          <w:rtl/>
        </w:rPr>
        <w:t xml:space="preserve">מערך </w:t>
      </w:r>
      <w:r w:rsidRPr="006C61AF">
        <w:rPr>
          <w:rFonts w:cs="David" w:hint="cs"/>
          <w:rtl/>
        </w:rPr>
        <w:t>ה</w:t>
      </w:r>
      <w:r w:rsidRPr="006C61AF">
        <w:rPr>
          <w:rFonts w:cs="David"/>
          <w:rtl/>
        </w:rPr>
        <w:t xml:space="preserve">תחבורה </w:t>
      </w:r>
      <w:r w:rsidRPr="006C61AF">
        <w:rPr>
          <w:rFonts w:cs="David" w:hint="cs"/>
          <w:rtl/>
        </w:rPr>
        <w:t>ה</w:t>
      </w:r>
      <w:r w:rsidRPr="006C61AF">
        <w:rPr>
          <w:rFonts w:cs="David"/>
          <w:rtl/>
        </w:rPr>
        <w:t>ציבורית</w:t>
      </w:r>
      <w:r w:rsidRPr="006C61AF">
        <w:rPr>
          <w:rFonts w:cs="David" w:hint="cs"/>
          <w:rtl/>
        </w:rPr>
        <w:t xml:space="preserve"> כך שאנחנו נדע בדיוק כמה נוסעים במוניות השירות וכמה נוסעים בקו 4 וכמה עולים בתחנה כזאת או אחרת, ו</w:t>
      </w:r>
      <w:r w:rsidRPr="006C61AF">
        <w:rPr>
          <w:rFonts w:cs="David"/>
          <w:rtl/>
        </w:rPr>
        <w:t>אז נוכל לעשות שילוב יותר נכון ו</w:t>
      </w:r>
      <w:r w:rsidRPr="006C61AF">
        <w:rPr>
          <w:rFonts w:cs="David" w:hint="cs"/>
          <w:rtl/>
        </w:rPr>
        <w:t xml:space="preserve">נוכל לקבל </w:t>
      </w:r>
      <w:r w:rsidRPr="006C61AF">
        <w:rPr>
          <w:rFonts w:cs="David"/>
          <w:rtl/>
        </w:rPr>
        <w:t xml:space="preserve">תמונה מלאה. </w:t>
      </w:r>
    </w:p>
    <w:p w14:paraId="3C57C6AC" w14:textId="77777777" w:rsidR="006D0501" w:rsidRPr="006C61AF" w:rsidRDefault="006D0501" w:rsidP="006D0501">
      <w:pPr>
        <w:bidi/>
        <w:rPr>
          <w:rFonts w:cs="David"/>
          <w:rtl/>
        </w:rPr>
      </w:pPr>
    </w:p>
    <w:p w14:paraId="0E6D9213" w14:textId="77777777" w:rsidR="006D0501" w:rsidRPr="006C61AF" w:rsidRDefault="006D0501" w:rsidP="006D0501">
      <w:pPr>
        <w:bidi/>
        <w:rPr>
          <w:rFonts w:cs="David"/>
          <w:rtl/>
        </w:rPr>
      </w:pPr>
      <w:r w:rsidRPr="006C61AF">
        <w:rPr>
          <w:rFonts w:cs="David"/>
          <w:u w:val="single"/>
          <w:rtl/>
        </w:rPr>
        <w:t>מיכה פרלמן:</w:t>
      </w:r>
    </w:p>
    <w:p w14:paraId="1C89915C" w14:textId="77777777" w:rsidR="006D0501" w:rsidRPr="006C61AF" w:rsidRDefault="006D0501" w:rsidP="006D0501">
      <w:pPr>
        <w:bidi/>
        <w:rPr>
          <w:rFonts w:cs="David"/>
          <w:rtl/>
        </w:rPr>
      </w:pPr>
    </w:p>
    <w:p w14:paraId="649A4193" w14:textId="77777777" w:rsidR="006D0501" w:rsidRPr="006C61AF" w:rsidRDefault="006D0501" w:rsidP="006D0501">
      <w:pPr>
        <w:bidi/>
        <w:ind w:firstLine="720"/>
        <w:rPr>
          <w:rFonts w:cs="David" w:hint="cs"/>
          <w:rtl/>
        </w:rPr>
      </w:pPr>
      <w:r w:rsidRPr="006C61AF">
        <w:rPr>
          <w:rFonts w:cs="David" w:hint="cs"/>
          <w:rtl/>
        </w:rPr>
        <w:t xml:space="preserve">זה חלק מדיון שלם שמתנהל על </w:t>
      </w:r>
      <w:r w:rsidRPr="006C61AF">
        <w:rPr>
          <w:rFonts w:cs="David"/>
          <w:rtl/>
        </w:rPr>
        <w:t>עתיד מוניות השירות</w:t>
      </w:r>
      <w:r w:rsidRPr="006C61AF">
        <w:rPr>
          <w:rFonts w:cs="David" w:hint="cs"/>
          <w:rtl/>
        </w:rPr>
        <w:t>,</w:t>
      </w:r>
      <w:r w:rsidRPr="006C61AF">
        <w:rPr>
          <w:rFonts w:cs="David"/>
          <w:rtl/>
        </w:rPr>
        <w:t xml:space="preserve"> ואיך אנחנו רואים אותם.</w:t>
      </w:r>
    </w:p>
    <w:p w14:paraId="0CD2855D" w14:textId="77777777" w:rsidR="006D0501" w:rsidRPr="006C61AF" w:rsidRDefault="006D0501" w:rsidP="006D0501">
      <w:pPr>
        <w:bidi/>
        <w:rPr>
          <w:rFonts w:cs="David" w:hint="cs"/>
          <w:rtl/>
        </w:rPr>
      </w:pPr>
    </w:p>
    <w:p w14:paraId="0352F5EA" w14:textId="77777777" w:rsidR="006D0501" w:rsidRPr="006C61AF" w:rsidRDefault="006D0501" w:rsidP="006D0501">
      <w:pPr>
        <w:bidi/>
        <w:rPr>
          <w:rFonts w:cs="David" w:hint="cs"/>
          <w:u w:val="single"/>
          <w:rtl/>
        </w:rPr>
      </w:pPr>
      <w:r w:rsidRPr="006C61AF">
        <w:rPr>
          <w:rFonts w:cs="David" w:hint="cs"/>
          <w:u w:val="single"/>
          <w:rtl/>
        </w:rPr>
        <w:t>בן בדרי:</w:t>
      </w:r>
    </w:p>
    <w:p w14:paraId="20B0BD2B" w14:textId="77777777" w:rsidR="006D0501" w:rsidRPr="006C61AF" w:rsidRDefault="006D0501" w:rsidP="006D0501">
      <w:pPr>
        <w:bidi/>
        <w:rPr>
          <w:rFonts w:cs="David" w:hint="cs"/>
          <w:u w:val="single"/>
          <w:rtl/>
        </w:rPr>
      </w:pPr>
    </w:p>
    <w:p w14:paraId="3755E614" w14:textId="77777777" w:rsidR="006D0501" w:rsidRPr="006C61AF" w:rsidRDefault="006D0501" w:rsidP="006D0501">
      <w:pPr>
        <w:bidi/>
        <w:rPr>
          <w:rFonts w:cs="David" w:hint="cs"/>
          <w:rtl/>
        </w:rPr>
      </w:pPr>
      <w:r w:rsidRPr="006C61AF">
        <w:rPr>
          <w:rFonts w:cs="David" w:hint="cs"/>
          <w:rtl/>
        </w:rPr>
        <w:tab/>
        <w:t>אני יכול- -</w:t>
      </w:r>
    </w:p>
    <w:p w14:paraId="7568545F" w14:textId="77777777" w:rsidR="006D0501" w:rsidRPr="006C61AF" w:rsidRDefault="006D0501" w:rsidP="006D0501">
      <w:pPr>
        <w:bidi/>
        <w:rPr>
          <w:rFonts w:cs="David"/>
          <w:rtl/>
        </w:rPr>
      </w:pPr>
    </w:p>
    <w:p w14:paraId="3E79A8D0" w14:textId="77777777" w:rsidR="006D0501" w:rsidRPr="006C61AF" w:rsidRDefault="006D0501" w:rsidP="006D0501">
      <w:pPr>
        <w:bidi/>
        <w:rPr>
          <w:rFonts w:cs="David"/>
          <w:u w:val="single"/>
          <w:rtl/>
        </w:rPr>
      </w:pPr>
      <w:r w:rsidRPr="006C61AF">
        <w:rPr>
          <w:rFonts w:cs="David"/>
          <w:u w:val="single"/>
          <w:rtl/>
        </w:rPr>
        <w:t>היו"ר יריב לוין:</w:t>
      </w:r>
    </w:p>
    <w:p w14:paraId="5C4E0768" w14:textId="77777777" w:rsidR="006D0501" w:rsidRPr="006C61AF" w:rsidRDefault="006D0501" w:rsidP="006D0501">
      <w:pPr>
        <w:bidi/>
        <w:rPr>
          <w:rFonts w:cs="David"/>
          <w:u w:val="single"/>
          <w:rtl/>
        </w:rPr>
      </w:pPr>
    </w:p>
    <w:p w14:paraId="387F0470" w14:textId="77777777" w:rsidR="006D0501" w:rsidRPr="006C61AF" w:rsidRDefault="006D0501" w:rsidP="006D0501">
      <w:pPr>
        <w:bidi/>
        <w:ind w:firstLine="720"/>
        <w:rPr>
          <w:rFonts w:cs="David" w:hint="cs"/>
          <w:rtl/>
        </w:rPr>
      </w:pPr>
      <w:r w:rsidRPr="006C61AF">
        <w:rPr>
          <w:rFonts w:cs="David" w:hint="cs"/>
          <w:rtl/>
        </w:rPr>
        <w:t>בדרי, לא צריך.</w:t>
      </w:r>
    </w:p>
    <w:p w14:paraId="7BDA067D" w14:textId="77777777" w:rsidR="006D0501" w:rsidRPr="006C61AF" w:rsidRDefault="006D0501" w:rsidP="006D0501">
      <w:pPr>
        <w:bidi/>
        <w:rPr>
          <w:rFonts w:cs="David" w:hint="cs"/>
          <w:rtl/>
        </w:rPr>
      </w:pPr>
    </w:p>
    <w:p w14:paraId="7637E663" w14:textId="77777777" w:rsidR="006D0501" w:rsidRPr="006C61AF" w:rsidRDefault="006D0501" w:rsidP="006D0501">
      <w:pPr>
        <w:bidi/>
        <w:ind w:firstLine="720"/>
        <w:rPr>
          <w:rFonts w:cs="David"/>
          <w:rtl/>
        </w:rPr>
      </w:pPr>
      <w:r w:rsidRPr="006C61AF">
        <w:rPr>
          <w:rFonts w:cs="David" w:hint="cs"/>
          <w:rtl/>
        </w:rPr>
        <w:t xml:space="preserve">אני מודיע לפרוטוקול בצורה הכי ברורה: </w:t>
      </w:r>
      <w:r w:rsidRPr="006C61AF">
        <w:rPr>
          <w:rFonts w:cs="David"/>
          <w:rtl/>
        </w:rPr>
        <w:t>אנחנו יוצאים מפה כדי להגיע למצב שיש כרטיס</w:t>
      </w:r>
      <w:r w:rsidRPr="006C61AF">
        <w:rPr>
          <w:rFonts w:cs="David" w:hint="cs"/>
          <w:rtl/>
        </w:rPr>
        <w:t xml:space="preserve"> </w:t>
      </w:r>
      <w:r w:rsidRPr="006C61AF">
        <w:rPr>
          <w:rFonts w:cs="David"/>
          <w:rtl/>
        </w:rPr>
        <w:t>אחד ומערכת אחת</w:t>
      </w:r>
      <w:r w:rsidRPr="006C61AF">
        <w:rPr>
          <w:rFonts w:cs="David" w:hint="cs"/>
          <w:rtl/>
        </w:rPr>
        <w:t xml:space="preserve"> שעובדת אצל כולם. אם אתם מסבסדים לגורם אחר אתם לא יכולים להגיד לגורם אחר שאתם- - -</w:t>
      </w:r>
      <w:r w:rsidRPr="006C61AF">
        <w:rPr>
          <w:rFonts w:cs="David"/>
          <w:rtl/>
        </w:rPr>
        <w:t xml:space="preserve"> </w:t>
      </w:r>
    </w:p>
    <w:p w14:paraId="598E6344" w14:textId="77777777" w:rsidR="006D0501" w:rsidRPr="006C61AF" w:rsidRDefault="006D0501" w:rsidP="006D0501">
      <w:pPr>
        <w:bidi/>
        <w:rPr>
          <w:rFonts w:cs="David"/>
          <w:rtl/>
        </w:rPr>
      </w:pPr>
    </w:p>
    <w:p w14:paraId="468318EB" w14:textId="77777777" w:rsidR="006D0501" w:rsidRPr="006C61AF" w:rsidRDefault="006D0501" w:rsidP="006D0501">
      <w:pPr>
        <w:bidi/>
        <w:rPr>
          <w:rFonts w:cs="David"/>
          <w:rtl/>
        </w:rPr>
      </w:pPr>
      <w:r w:rsidRPr="006C61AF">
        <w:rPr>
          <w:rFonts w:cs="David"/>
          <w:u w:val="single"/>
          <w:rtl/>
        </w:rPr>
        <w:t>בן בדרי:</w:t>
      </w:r>
    </w:p>
    <w:p w14:paraId="2E5FDAD2" w14:textId="77777777" w:rsidR="006D0501" w:rsidRPr="006C61AF" w:rsidRDefault="006D0501" w:rsidP="006D0501">
      <w:pPr>
        <w:bidi/>
        <w:rPr>
          <w:rFonts w:cs="David"/>
          <w:rtl/>
        </w:rPr>
      </w:pPr>
    </w:p>
    <w:p w14:paraId="2E5A6FE6" w14:textId="77777777" w:rsidR="006D0501" w:rsidRPr="006C61AF" w:rsidRDefault="006D0501" w:rsidP="006D0501">
      <w:pPr>
        <w:bidi/>
        <w:rPr>
          <w:rFonts w:cs="David" w:hint="cs"/>
          <w:rtl/>
        </w:rPr>
      </w:pPr>
      <w:r w:rsidRPr="006C61AF">
        <w:rPr>
          <w:rFonts w:cs="David"/>
          <w:rtl/>
        </w:rPr>
        <w:t xml:space="preserve">אמרו לנו </w:t>
      </w:r>
      <w:r w:rsidRPr="006C61AF">
        <w:rPr>
          <w:rFonts w:cs="David" w:hint="cs"/>
          <w:rtl/>
        </w:rPr>
        <w:t xml:space="preserve">שלא מסבסדים. </w:t>
      </w:r>
    </w:p>
    <w:p w14:paraId="5E839A94" w14:textId="77777777" w:rsidR="006D0501" w:rsidRPr="006C61AF" w:rsidRDefault="006D0501" w:rsidP="006D0501">
      <w:pPr>
        <w:bidi/>
        <w:rPr>
          <w:rFonts w:cs="David"/>
          <w:rtl/>
        </w:rPr>
      </w:pPr>
    </w:p>
    <w:p w14:paraId="79CDF94D" w14:textId="77777777" w:rsidR="006D0501" w:rsidRPr="006C61AF" w:rsidRDefault="006D0501" w:rsidP="006D0501">
      <w:pPr>
        <w:bidi/>
        <w:rPr>
          <w:rFonts w:cs="David"/>
          <w:rtl/>
        </w:rPr>
      </w:pPr>
      <w:r w:rsidRPr="006C61AF">
        <w:rPr>
          <w:rFonts w:cs="David"/>
          <w:u w:val="single"/>
          <w:rtl/>
        </w:rPr>
        <w:t>מיכה פרלמן:</w:t>
      </w:r>
    </w:p>
    <w:p w14:paraId="6DE2017F" w14:textId="77777777" w:rsidR="006D0501" w:rsidRPr="006C61AF" w:rsidRDefault="006D0501" w:rsidP="006D0501">
      <w:pPr>
        <w:bidi/>
        <w:rPr>
          <w:rFonts w:cs="David"/>
          <w:rtl/>
        </w:rPr>
      </w:pPr>
    </w:p>
    <w:p w14:paraId="12604F2A" w14:textId="77777777" w:rsidR="006D0501" w:rsidRPr="006C61AF" w:rsidRDefault="006D0501" w:rsidP="006D0501">
      <w:pPr>
        <w:bidi/>
        <w:ind w:firstLine="720"/>
        <w:rPr>
          <w:rFonts w:cs="David"/>
          <w:rtl/>
        </w:rPr>
      </w:pPr>
      <w:r w:rsidRPr="006C61AF">
        <w:rPr>
          <w:rFonts w:cs="David" w:hint="cs"/>
          <w:rtl/>
        </w:rPr>
        <w:t xml:space="preserve">היום </w:t>
      </w:r>
      <w:r w:rsidRPr="006C61AF">
        <w:rPr>
          <w:rFonts w:cs="David"/>
          <w:rtl/>
        </w:rPr>
        <w:t xml:space="preserve">אני לא מסבסד לו שום דבר. </w:t>
      </w:r>
    </w:p>
    <w:p w14:paraId="13C9B2A3" w14:textId="77777777" w:rsidR="006D0501" w:rsidRPr="006C61AF" w:rsidRDefault="006D0501" w:rsidP="006D0501">
      <w:pPr>
        <w:bidi/>
        <w:rPr>
          <w:rFonts w:cs="David"/>
          <w:rtl/>
        </w:rPr>
      </w:pPr>
    </w:p>
    <w:p w14:paraId="3BD6C96B" w14:textId="77777777" w:rsidR="006D0501" w:rsidRPr="006C61AF" w:rsidRDefault="006D0501" w:rsidP="006D0501">
      <w:pPr>
        <w:bidi/>
        <w:rPr>
          <w:rFonts w:cs="David"/>
          <w:u w:val="single"/>
          <w:rtl/>
        </w:rPr>
      </w:pPr>
      <w:r w:rsidRPr="006C61AF">
        <w:rPr>
          <w:rFonts w:cs="David"/>
          <w:u w:val="single"/>
          <w:rtl/>
        </w:rPr>
        <w:t>היו"ר יריב לוין:</w:t>
      </w:r>
    </w:p>
    <w:p w14:paraId="39F9DC2C" w14:textId="77777777" w:rsidR="006D0501" w:rsidRPr="006C61AF" w:rsidRDefault="006D0501" w:rsidP="006D0501">
      <w:pPr>
        <w:bidi/>
        <w:rPr>
          <w:rFonts w:cs="David"/>
          <w:u w:val="single"/>
          <w:rtl/>
        </w:rPr>
      </w:pPr>
    </w:p>
    <w:p w14:paraId="418056B5" w14:textId="77777777" w:rsidR="006D0501" w:rsidRPr="006C61AF" w:rsidRDefault="006D0501" w:rsidP="006D0501">
      <w:pPr>
        <w:bidi/>
        <w:ind w:firstLine="720"/>
        <w:rPr>
          <w:rFonts w:cs="David" w:hint="cs"/>
          <w:rtl/>
        </w:rPr>
      </w:pPr>
      <w:r w:rsidRPr="006C61AF">
        <w:rPr>
          <w:rFonts w:cs="David" w:hint="cs"/>
          <w:rtl/>
        </w:rPr>
        <w:t xml:space="preserve">מאה אחוז. </w:t>
      </w:r>
    </w:p>
    <w:p w14:paraId="738B259B" w14:textId="77777777" w:rsidR="006D0501" w:rsidRPr="006C61AF" w:rsidRDefault="006D0501" w:rsidP="006D0501">
      <w:pPr>
        <w:bidi/>
        <w:rPr>
          <w:rFonts w:cs="David" w:hint="cs"/>
          <w:rtl/>
        </w:rPr>
      </w:pPr>
    </w:p>
    <w:p w14:paraId="3C2EB2EE" w14:textId="77777777" w:rsidR="006D0501" w:rsidRPr="006C61AF" w:rsidRDefault="006D0501" w:rsidP="006D0501">
      <w:pPr>
        <w:bidi/>
        <w:rPr>
          <w:rFonts w:cs="David" w:hint="cs"/>
          <w:u w:val="single"/>
          <w:rtl/>
        </w:rPr>
      </w:pPr>
      <w:r w:rsidRPr="006C61AF">
        <w:rPr>
          <w:rFonts w:cs="David" w:hint="cs"/>
          <w:u w:val="single"/>
          <w:rtl/>
        </w:rPr>
        <w:t>קריאות:</w:t>
      </w:r>
    </w:p>
    <w:p w14:paraId="6693259B" w14:textId="77777777" w:rsidR="006D0501" w:rsidRPr="006C61AF" w:rsidRDefault="006D0501" w:rsidP="006D0501">
      <w:pPr>
        <w:bidi/>
        <w:rPr>
          <w:rFonts w:cs="David" w:hint="cs"/>
          <w:u w:val="single"/>
          <w:rtl/>
        </w:rPr>
      </w:pPr>
    </w:p>
    <w:p w14:paraId="3616A0A6" w14:textId="77777777" w:rsidR="006D0501" w:rsidRPr="006C61AF" w:rsidRDefault="006D0501" w:rsidP="006D0501">
      <w:pPr>
        <w:bidi/>
        <w:ind w:firstLine="720"/>
        <w:rPr>
          <w:rFonts w:cs="David" w:hint="cs"/>
          <w:rtl/>
        </w:rPr>
      </w:pPr>
      <w:r w:rsidRPr="006C61AF">
        <w:rPr>
          <w:rFonts w:cs="David" w:hint="cs"/>
          <w:rtl/>
        </w:rPr>
        <w:t>- - -</w:t>
      </w:r>
    </w:p>
    <w:p w14:paraId="1D1DC504" w14:textId="77777777" w:rsidR="006D0501" w:rsidRPr="006C61AF" w:rsidRDefault="006D0501" w:rsidP="006D0501">
      <w:pPr>
        <w:bidi/>
        <w:rPr>
          <w:rFonts w:cs="David" w:hint="cs"/>
          <w:rtl/>
        </w:rPr>
      </w:pPr>
    </w:p>
    <w:p w14:paraId="1A1BF396" w14:textId="77777777" w:rsidR="006D0501" w:rsidRPr="006C61AF" w:rsidRDefault="006D0501" w:rsidP="006D0501">
      <w:pPr>
        <w:bidi/>
        <w:rPr>
          <w:rFonts w:cs="David"/>
        </w:rPr>
      </w:pPr>
      <w:r w:rsidRPr="006C61AF">
        <w:rPr>
          <w:rFonts w:cs="David" w:hint="cs"/>
          <w:u w:val="single"/>
          <w:rtl/>
        </w:rPr>
        <w:t>מיכה פרלמן:</w:t>
      </w:r>
    </w:p>
    <w:p w14:paraId="3D5C7FC2" w14:textId="77777777" w:rsidR="006D0501" w:rsidRPr="006C61AF" w:rsidRDefault="006D0501" w:rsidP="006D0501">
      <w:pPr>
        <w:bidi/>
        <w:rPr>
          <w:rFonts w:cs="David" w:hint="cs"/>
          <w:rtl/>
        </w:rPr>
      </w:pPr>
    </w:p>
    <w:p w14:paraId="209E0D25" w14:textId="77777777" w:rsidR="006D0501" w:rsidRPr="006C61AF" w:rsidRDefault="006D0501" w:rsidP="006D0501">
      <w:pPr>
        <w:bidi/>
        <w:ind w:firstLine="720"/>
        <w:rPr>
          <w:rFonts w:cs="David" w:hint="cs"/>
          <w:rtl/>
        </w:rPr>
      </w:pPr>
      <w:r w:rsidRPr="006C61AF">
        <w:rPr>
          <w:rFonts w:cs="David" w:hint="cs"/>
          <w:rtl/>
        </w:rPr>
        <w:t>זה מכרז אחר, הוא יצא למכרז אחר.</w:t>
      </w:r>
    </w:p>
    <w:p w14:paraId="6A6B0BD9" w14:textId="77777777" w:rsidR="006D0501" w:rsidRPr="006C61AF" w:rsidRDefault="006D0501" w:rsidP="006D0501">
      <w:pPr>
        <w:bidi/>
        <w:rPr>
          <w:rFonts w:cs="David" w:hint="cs"/>
          <w:rtl/>
        </w:rPr>
      </w:pPr>
    </w:p>
    <w:p w14:paraId="27B261A5" w14:textId="77777777" w:rsidR="006D0501" w:rsidRPr="006C61AF" w:rsidRDefault="006D0501" w:rsidP="006D0501">
      <w:pPr>
        <w:bidi/>
        <w:rPr>
          <w:rFonts w:cs="David"/>
          <w:u w:val="single"/>
        </w:rPr>
      </w:pPr>
      <w:r w:rsidRPr="006C61AF">
        <w:rPr>
          <w:rFonts w:cs="David" w:hint="cs"/>
          <w:u w:val="single"/>
          <w:rtl/>
        </w:rPr>
        <w:t>היו"ר יריב לוין:</w:t>
      </w:r>
    </w:p>
    <w:p w14:paraId="0158BA4E" w14:textId="77777777" w:rsidR="006D0501" w:rsidRPr="006C61AF" w:rsidRDefault="006D0501" w:rsidP="006D0501">
      <w:pPr>
        <w:bidi/>
        <w:rPr>
          <w:rFonts w:cs="David" w:hint="cs"/>
          <w:u w:val="single"/>
          <w:rtl/>
        </w:rPr>
      </w:pPr>
    </w:p>
    <w:p w14:paraId="43F00120" w14:textId="77777777" w:rsidR="006D0501" w:rsidRPr="006C61AF" w:rsidRDefault="006D0501" w:rsidP="006D0501">
      <w:pPr>
        <w:bidi/>
        <w:ind w:firstLine="720"/>
        <w:rPr>
          <w:rFonts w:cs="David" w:hint="cs"/>
          <w:rtl/>
        </w:rPr>
      </w:pPr>
      <w:r w:rsidRPr="006C61AF">
        <w:rPr>
          <w:rFonts w:cs="David" w:hint="cs"/>
          <w:rtl/>
        </w:rPr>
        <w:t xml:space="preserve">מיכה, אני אומר לך </w:t>
      </w:r>
      <w:r w:rsidRPr="006C61AF">
        <w:rPr>
          <w:rFonts w:cs="David"/>
          <w:rtl/>
        </w:rPr>
        <w:t>–</w:t>
      </w:r>
      <w:r w:rsidRPr="006C61AF">
        <w:rPr>
          <w:rFonts w:cs="David" w:hint="cs"/>
          <w:rtl/>
        </w:rPr>
        <w:t xml:space="preserve"> זה המצב- -</w:t>
      </w:r>
    </w:p>
    <w:p w14:paraId="69680AB5" w14:textId="77777777" w:rsidR="006D0501" w:rsidRPr="006C61AF" w:rsidRDefault="006D0501" w:rsidP="006D0501">
      <w:pPr>
        <w:bidi/>
        <w:rPr>
          <w:rFonts w:cs="David" w:hint="cs"/>
          <w:rtl/>
        </w:rPr>
      </w:pPr>
    </w:p>
    <w:p w14:paraId="576F9E24" w14:textId="77777777" w:rsidR="006D0501" w:rsidRPr="006C61AF" w:rsidRDefault="006D0501" w:rsidP="006D0501">
      <w:pPr>
        <w:bidi/>
        <w:rPr>
          <w:rFonts w:cs="David"/>
        </w:rPr>
      </w:pPr>
      <w:r w:rsidRPr="006C61AF">
        <w:rPr>
          <w:rFonts w:cs="David" w:hint="cs"/>
          <w:u w:val="single"/>
          <w:rtl/>
        </w:rPr>
        <w:t>שמעון דהרי:</w:t>
      </w:r>
    </w:p>
    <w:p w14:paraId="7012A37E" w14:textId="77777777" w:rsidR="006D0501" w:rsidRPr="006C61AF" w:rsidRDefault="006D0501" w:rsidP="006D0501">
      <w:pPr>
        <w:bidi/>
        <w:rPr>
          <w:rFonts w:cs="David" w:hint="cs"/>
          <w:rtl/>
        </w:rPr>
      </w:pPr>
    </w:p>
    <w:p w14:paraId="1616FF81" w14:textId="77777777" w:rsidR="006D0501" w:rsidRPr="006C61AF" w:rsidRDefault="006D0501" w:rsidP="006D0501">
      <w:pPr>
        <w:bidi/>
        <w:ind w:firstLine="720"/>
        <w:rPr>
          <w:rFonts w:cs="David" w:hint="cs"/>
          <w:rtl/>
        </w:rPr>
      </w:pPr>
      <w:r w:rsidRPr="006C61AF">
        <w:rPr>
          <w:rFonts w:cs="David" w:hint="cs"/>
          <w:rtl/>
        </w:rPr>
        <w:t xml:space="preserve">נעמוד בכל הקריטריונים, מה הבעיה? 400 אלף נוסעים. </w:t>
      </w:r>
    </w:p>
    <w:p w14:paraId="0B54AC8B" w14:textId="77777777" w:rsidR="006D0501" w:rsidRPr="006C61AF" w:rsidRDefault="006D0501" w:rsidP="006D0501">
      <w:pPr>
        <w:bidi/>
        <w:rPr>
          <w:rFonts w:cs="David" w:hint="cs"/>
          <w:rtl/>
        </w:rPr>
      </w:pPr>
    </w:p>
    <w:p w14:paraId="4A6BF835" w14:textId="77777777" w:rsidR="006D0501" w:rsidRPr="006C61AF" w:rsidRDefault="006D0501" w:rsidP="006D0501">
      <w:pPr>
        <w:bidi/>
        <w:rPr>
          <w:rFonts w:cs="David"/>
          <w:u w:val="single"/>
        </w:rPr>
      </w:pPr>
      <w:r w:rsidRPr="006C61AF">
        <w:rPr>
          <w:rFonts w:cs="David" w:hint="cs"/>
          <w:u w:val="single"/>
          <w:rtl/>
        </w:rPr>
        <w:t>היו"ר יריב לוין:</w:t>
      </w:r>
    </w:p>
    <w:p w14:paraId="2B1DED6F" w14:textId="77777777" w:rsidR="006D0501" w:rsidRPr="006C61AF" w:rsidRDefault="006D0501" w:rsidP="006D0501">
      <w:pPr>
        <w:bidi/>
        <w:rPr>
          <w:rFonts w:cs="David" w:hint="cs"/>
          <w:u w:val="single"/>
          <w:rtl/>
        </w:rPr>
      </w:pPr>
    </w:p>
    <w:p w14:paraId="362A8F8B" w14:textId="77777777" w:rsidR="006D0501" w:rsidRPr="006C61AF" w:rsidRDefault="006D0501" w:rsidP="006D0501">
      <w:pPr>
        <w:bidi/>
        <w:ind w:firstLine="720"/>
        <w:rPr>
          <w:rFonts w:cs="David" w:hint="cs"/>
          <w:rtl/>
        </w:rPr>
      </w:pPr>
      <w:r w:rsidRPr="006C61AF">
        <w:rPr>
          <w:rFonts w:cs="David"/>
          <w:rtl/>
        </w:rPr>
        <w:t xml:space="preserve">אני לא מתרשם מהמכשולים הבירוקרטיים האלה. </w:t>
      </w:r>
    </w:p>
    <w:p w14:paraId="19D1A7A2" w14:textId="77777777" w:rsidR="006D0501" w:rsidRPr="006C61AF" w:rsidRDefault="006D0501" w:rsidP="006D0501">
      <w:pPr>
        <w:bidi/>
        <w:rPr>
          <w:rFonts w:cs="David" w:hint="cs"/>
          <w:rtl/>
        </w:rPr>
      </w:pPr>
    </w:p>
    <w:p w14:paraId="1B18A70E" w14:textId="77777777" w:rsidR="006D0501" w:rsidRPr="006C61AF" w:rsidRDefault="006D0501" w:rsidP="006D0501">
      <w:pPr>
        <w:bidi/>
        <w:rPr>
          <w:rFonts w:cs="David"/>
        </w:rPr>
      </w:pPr>
      <w:r w:rsidRPr="006C61AF">
        <w:rPr>
          <w:rFonts w:cs="David" w:hint="cs"/>
          <w:u w:val="single"/>
          <w:rtl/>
        </w:rPr>
        <w:t>מיכה פרלמן:</w:t>
      </w:r>
    </w:p>
    <w:p w14:paraId="1BCD7637" w14:textId="77777777" w:rsidR="006D0501" w:rsidRPr="006C61AF" w:rsidRDefault="006D0501" w:rsidP="006D0501">
      <w:pPr>
        <w:bidi/>
        <w:rPr>
          <w:rFonts w:cs="David" w:hint="cs"/>
          <w:rtl/>
        </w:rPr>
      </w:pPr>
    </w:p>
    <w:p w14:paraId="343CE350" w14:textId="77777777" w:rsidR="006D0501" w:rsidRPr="006C61AF" w:rsidRDefault="006D0501" w:rsidP="006D0501">
      <w:pPr>
        <w:bidi/>
        <w:ind w:firstLine="720"/>
        <w:rPr>
          <w:rFonts w:cs="David" w:hint="cs"/>
          <w:rtl/>
        </w:rPr>
      </w:pPr>
      <w:r w:rsidRPr="006C61AF">
        <w:rPr>
          <w:rFonts w:cs="David" w:hint="cs"/>
          <w:rtl/>
        </w:rPr>
        <w:t>זה לא מכשולים בירוקרטיים.</w:t>
      </w:r>
    </w:p>
    <w:p w14:paraId="1EE94AE8" w14:textId="77777777" w:rsidR="006D0501" w:rsidRPr="006C61AF" w:rsidRDefault="006D0501" w:rsidP="006D0501">
      <w:pPr>
        <w:bidi/>
        <w:rPr>
          <w:rFonts w:cs="David"/>
          <w:rtl/>
        </w:rPr>
      </w:pPr>
    </w:p>
    <w:p w14:paraId="76EB6DC3" w14:textId="77777777" w:rsidR="006D0501" w:rsidRPr="006C61AF" w:rsidRDefault="006D0501" w:rsidP="006D0501">
      <w:pPr>
        <w:bidi/>
        <w:rPr>
          <w:rFonts w:cs="David"/>
          <w:rtl/>
        </w:rPr>
      </w:pPr>
      <w:r w:rsidRPr="006C61AF">
        <w:rPr>
          <w:rFonts w:cs="David"/>
          <w:u w:val="single"/>
          <w:rtl/>
        </w:rPr>
        <w:t>שמעון דהרי:</w:t>
      </w:r>
    </w:p>
    <w:p w14:paraId="40DEB69E" w14:textId="77777777" w:rsidR="006D0501" w:rsidRPr="006C61AF" w:rsidRDefault="006D0501" w:rsidP="006D0501">
      <w:pPr>
        <w:bidi/>
        <w:rPr>
          <w:rFonts w:cs="David"/>
          <w:rtl/>
        </w:rPr>
      </w:pPr>
    </w:p>
    <w:p w14:paraId="3B10B114" w14:textId="77777777" w:rsidR="006D0501" w:rsidRPr="006C61AF" w:rsidRDefault="006D0501" w:rsidP="006D0501">
      <w:pPr>
        <w:bidi/>
        <w:ind w:firstLine="720"/>
        <w:rPr>
          <w:rFonts w:cs="David" w:hint="cs"/>
          <w:rtl/>
        </w:rPr>
      </w:pPr>
      <w:r w:rsidRPr="006C61AF">
        <w:rPr>
          <w:rFonts w:cs="David" w:hint="cs"/>
          <w:rtl/>
        </w:rPr>
        <w:t xml:space="preserve">אנחנו לא בני אדם? לא אזרחי מדינת ישראל? אני </w:t>
      </w:r>
      <w:r w:rsidRPr="006C61AF">
        <w:rPr>
          <w:rFonts w:cs="David"/>
          <w:rtl/>
        </w:rPr>
        <w:t xml:space="preserve">לא מבין. </w:t>
      </w:r>
    </w:p>
    <w:p w14:paraId="0A661267" w14:textId="77777777" w:rsidR="006D0501" w:rsidRPr="006C61AF" w:rsidRDefault="006D0501" w:rsidP="006D0501">
      <w:pPr>
        <w:bidi/>
        <w:rPr>
          <w:rFonts w:cs="David" w:hint="cs"/>
          <w:rtl/>
        </w:rPr>
      </w:pPr>
    </w:p>
    <w:p w14:paraId="08DCAD7F" w14:textId="77777777" w:rsidR="006D0501" w:rsidRPr="006C61AF" w:rsidRDefault="006D0501" w:rsidP="006D0501">
      <w:pPr>
        <w:bidi/>
        <w:rPr>
          <w:rFonts w:cs="David" w:hint="cs"/>
          <w:u w:val="single"/>
          <w:rtl/>
        </w:rPr>
      </w:pPr>
      <w:r w:rsidRPr="006C61AF">
        <w:rPr>
          <w:rFonts w:cs="David" w:hint="cs"/>
          <w:u w:val="single"/>
          <w:rtl/>
        </w:rPr>
        <w:t>קריאות:</w:t>
      </w:r>
    </w:p>
    <w:p w14:paraId="14F89DD5" w14:textId="77777777" w:rsidR="006D0501" w:rsidRPr="006C61AF" w:rsidRDefault="006D0501" w:rsidP="006D0501">
      <w:pPr>
        <w:bidi/>
        <w:rPr>
          <w:rFonts w:cs="David" w:hint="cs"/>
          <w:u w:val="single"/>
          <w:rtl/>
        </w:rPr>
      </w:pPr>
    </w:p>
    <w:p w14:paraId="20CBACCD" w14:textId="77777777" w:rsidR="006D0501" w:rsidRPr="006C61AF" w:rsidRDefault="006D0501" w:rsidP="006D0501">
      <w:pPr>
        <w:bidi/>
        <w:ind w:firstLine="720"/>
        <w:rPr>
          <w:rFonts w:cs="David" w:hint="cs"/>
          <w:rtl/>
        </w:rPr>
      </w:pPr>
      <w:r w:rsidRPr="006C61AF">
        <w:rPr>
          <w:rFonts w:cs="David" w:hint="cs"/>
          <w:rtl/>
        </w:rPr>
        <w:t>- - -</w:t>
      </w:r>
    </w:p>
    <w:p w14:paraId="40B105B2" w14:textId="77777777" w:rsidR="006D0501" w:rsidRPr="006C61AF" w:rsidRDefault="006D0501" w:rsidP="006D0501">
      <w:pPr>
        <w:bidi/>
        <w:rPr>
          <w:rFonts w:cs="David" w:hint="cs"/>
          <w:rtl/>
        </w:rPr>
      </w:pPr>
    </w:p>
    <w:p w14:paraId="6234539B" w14:textId="77777777" w:rsidR="006D0501" w:rsidRPr="006C61AF" w:rsidRDefault="006D0501" w:rsidP="006D0501">
      <w:pPr>
        <w:bidi/>
        <w:rPr>
          <w:rFonts w:cs="David"/>
          <w:u w:val="single"/>
        </w:rPr>
      </w:pPr>
      <w:r w:rsidRPr="006C61AF">
        <w:rPr>
          <w:rFonts w:cs="David" w:hint="cs"/>
          <w:u w:val="single"/>
          <w:rtl/>
        </w:rPr>
        <w:t>היו"ר יריב לוין:</w:t>
      </w:r>
    </w:p>
    <w:p w14:paraId="0C784843" w14:textId="77777777" w:rsidR="006D0501" w:rsidRPr="006C61AF" w:rsidRDefault="006D0501" w:rsidP="006D0501">
      <w:pPr>
        <w:bidi/>
        <w:rPr>
          <w:rFonts w:cs="David" w:hint="cs"/>
          <w:u w:val="single"/>
          <w:rtl/>
        </w:rPr>
      </w:pPr>
    </w:p>
    <w:p w14:paraId="7D78FBD7" w14:textId="77777777" w:rsidR="006D0501" w:rsidRPr="006C61AF" w:rsidRDefault="006D0501" w:rsidP="006D0501">
      <w:pPr>
        <w:bidi/>
        <w:ind w:firstLine="720"/>
        <w:rPr>
          <w:rFonts w:cs="David" w:hint="cs"/>
          <w:rtl/>
        </w:rPr>
      </w:pPr>
      <w:r w:rsidRPr="006C61AF">
        <w:rPr>
          <w:rFonts w:cs="David" w:hint="cs"/>
          <w:rtl/>
        </w:rPr>
        <w:t>שמעון, בדרי.</w:t>
      </w:r>
    </w:p>
    <w:p w14:paraId="25626E94" w14:textId="77777777" w:rsidR="006D0501" w:rsidRPr="006C61AF" w:rsidRDefault="006D0501" w:rsidP="006D0501">
      <w:pPr>
        <w:bidi/>
        <w:rPr>
          <w:rFonts w:cs="David" w:hint="cs"/>
          <w:rtl/>
        </w:rPr>
      </w:pPr>
    </w:p>
    <w:p w14:paraId="4C38E6D3" w14:textId="77777777" w:rsidR="006D0501" w:rsidRPr="006C61AF" w:rsidRDefault="006D0501" w:rsidP="006D0501">
      <w:pPr>
        <w:bidi/>
        <w:rPr>
          <w:rFonts w:cs="David"/>
        </w:rPr>
      </w:pPr>
      <w:r w:rsidRPr="006C61AF">
        <w:rPr>
          <w:rFonts w:cs="David" w:hint="cs"/>
          <w:u w:val="single"/>
          <w:rtl/>
        </w:rPr>
        <w:t>שמעון דהרי:</w:t>
      </w:r>
    </w:p>
    <w:p w14:paraId="3DFC1C4C" w14:textId="77777777" w:rsidR="006D0501" w:rsidRPr="006C61AF" w:rsidRDefault="006D0501" w:rsidP="006D0501">
      <w:pPr>
        <w:bidi/>
        <w:rPr>
          <w:rFonts w:cs="David" w:hint="cs"/>
          <w:rtl/>
        </w:rPr>
      </w:pPr>
    </w:p>
    <w:p w14:paraId="0BD65BD1" w14:textId="77777777" w:rsidR="006D0501" w:rsidRPr="006C61AF" w:rsidRDefault="006D0501" w:rsidP="006D0501">
      <w:pPr>
        <w:bidi/>
        <w:ind w:firstLine="720"/>
        <w:rPr>
          <w:rFonts w:cs="David" w:hint="cs"/>
          <w:rtl/>
        </w:rPr>
      </w:pPr>
      <w:r w:rsidRPr="006C61AF">
        <w:rPr>
          <w:rFonts w:cs="David" w:hint="cs"/>
          <w:rtl/>
        </w:rPr>
        <w:t xml:space="preserve">אני לא מבין. </w:t>
      </w:r>
      <w:r w:rsidRPr="006C61AF">
        <w:rPr>
          <w:rFonts w:cs="David"/>
          <w:rtl/>
        </w:rPr>
        <w:t>400 אלף איש לא זכאים</w:t>
      </w:r>
      <w:r w:rsidRPr="006C61AF">
        <w:rPr>
          <w:rFonts w:cs="David" w:hint="cs"/>
          <w:rtl/>
        </w:rPr>
        <w:t xml:space="preserve"> להנחה כמו- -</w:t>
      </w:r>
    </w:p>
    <w:p w14:paraId="398D09FD" w14:textId="77777777" w:rsidR="006D0501" w:rsidRPr="006C61AF" w:rsidRDefault="006D0501" w:rsidP="006D0501">
      <w:pPr>
        <w:bidi/>
        <w:rPr>
          <w:rFonts w:cs="David"/>
          <w:rtl/>
        </w:rPr>
      </w:pPr>
    </w:p>
    <w:p w14:paraId="72C4F710" w14:textId="77777777" w:rsidR="006D0501" w:rsidRPr="006C61AF" w:rsidRDefault="006D0501" w:rsidP="006D0501">
      <w:pPr>
        <w:bidi/>
        <w:rPr>
          <w:rFonts w:cs="David"/>
          <w:u w:val="single"/>
          <w:rtl/>
        </w:rPr>
      </w:pPr>
      <w:r w:rsidRPr="006C61AF">
        <w:rPr>
          <w:rFonts w:cs="David"/>
          <w:u w:val="single"/>
          <w:rtl/>
        </w:rPr>
        <w:t>היו"ר יריב לוין:</w:t>
      </w:r>
    </w:p>
    <w:p w14:paraId="09471DF2" w14:textId="77777777" w:rsidR="006D0501" w:rsidRPr="006C61AF" w:rsidRDefault="006D0501" w:rsidP="006D0501">
      <w:pPr>
        <w:bidi/>
        <w:rPr>
          <w:rFonts w:cs="David"/>
          <w:u w:val="single"/>
          <w:rtl/>
        </w:rPr>
      </w:pPr>
    </w:p>
    <w:p w14:paraId="08548D95" w14:textId="77777777" w:rsidR="006D0501" w:rsidRPr="006C61AF" w:rsidRDefault="006D0501" w:rsidP="006D0501">
      <w:pPr>
        <w:bidi/>
        <w:ind w:firstLine="720"/>
        <w:rPr>
          <w:rFonts w:cs="David" w:hint="cs"/>
          <w:rtl/>
        </w:rPr>
      </w:pPr>
      <w:r w:rsidRPr="006C61AF">
        <w:rPr>
          <w:rFonts w:cs="David" w:hint="cs"/>
          <w:rtl/>
        </w:rPr>
        <w:t xml:space="preserve">שמעון, אנחנו לא שם, </w:t>
      </w:r>
      <w:r w:rsidRPr="006C61AF">
        <w:rPr>
          <w:rFonts w:cs="David"/>
          <w:rtl/>
        </w:rPr>
        <w:t xml:space="preserve">אני לא מתעסק בסובסידיות </w:t>
      </w:r>
      <w:r w:rsidRPr="006C61AF">
        <w:rPr>
          <w:rFonts w:cs="David" w:hint="cs"/>
          <w:rtl/>
        </w:rPr>
        <w:t>עכשיו</w:t>
      </w:r>
      <w:r w:rsidRPr="006C61AF">
        <w:rPr>
          <w:rFonts w:cs="David"/>
          <w:rtl/>
        </w:rPr>
        <w:t xml:space="preserve">. </w:t>
      </w:r>
    </w:p>
    <w:p w14:paraId="2EC8373D" w14:textId="77777777" w:rsidR="006D0501" w:rsidRPr="006C61AF" w:rsidRDefault="006D0501" w:rsidP="006D0501">
      <w:pPr>
        <w:bidi/>
        <w:rPr>
          <w:rFonts w:cs="David" w:hint="cs"/>
          <w:rtl/>
        </w:rPr>
      </w:pPr>
    </w:p>
    <w:p w14:paraId="51FBFC25" w14:textId="77777777" w:rsidR="006D0501" w:rsidRPr="006C61AF" w:rsidRDefault="006D0501" w:rsidP="006D0501">
      <w:pPr>
        <w:bidi/>
        <w:rPr>
          <w:rFonts w:cs="David"/>
        </w:rPr>
      </w:pPr>
      <w:r w:rsidRPr="006C61AF">
        <w:rPr>
          <w:rFonts w:cs="David" w:hint="cs"/>
          <w:u w:val="single"/>
          <w:rtl/>
        </w:rPr>
        <w:t>שמעון דהרי:</w:t>
      </w:r>
    </w:p>
    <w:p w14:paraId="4B05013D" w14:textId="77777777" w:rsidR="006D0501" w:rsidRPr="006C61AF" w:rsidRDefault="006D0501" w:rsidP="006D0501">
      <w:pPr>
        <w:bidi/>
        <w:rPr>
          <w:rFonts w:cs="David" w:hint="cs"/>
          <w:rtl/>
        </w:rPr>
      </w:pPr>
    </w:p>
    <w:p w14:paraId="1A0D6D49" w14:textId="77777777" w:rsidR="006D0501" w:rsidRPr="006C61AF" w:rsidRDefault="006D0501" w:rsidP="006D0501">
      <w:pPr>
        <w:bidi/>
        <w:rPr>
          <w:rFonts w:cs="David" w:hint="cs"/>
          <w:rtl/>
        </w:rPr>
      </w:pPr>
    </w:p>
    <w:p w14:paraId="1026411F" w14:textId="77777777" w:rsidR="006D0501" w:rsidRPr="006C61AF" w:rsidRDefault="006D0501" w:rsidP="006D0501">
      <w:pPr>
        <w:bidi/>
        <w:ind w:firstLine="720"/>
        <w:rPr>
          <w:rFonts w:cs="David" w:hint="cs"/>
          <w:rtl/>
        </w:rPr>
      </w:pPr>
      <w:r w:rsidRPr="006C61AF">
        <w:rPr>
          <w:rFonts w:cs="David" w:hint="cs"/>
          <w:rtl/>
        </w:rPr>
        <w:t>שווה לחסוך את בג"ץ- -</w:t>
      </w:r>
    </w:p>
    <w:p w14:paraId="269CED33" w14:textId="77777777" w:rsidR="006D0501" w:rsidRPr="006C61AF" w:rsidRDefault="006D0501" w:rsidP="006D0501">
      <w:pPr>
        <w:bidi/>
        <w:rPr>
          <w:rFonts w:cs="David" w:hint="cs"/>
          <w:rtl/>
        </w:rPr>
      </w:pPr>
    </w:p>
    <w:p w14:paraId="6D447413" w14:textId="77777777" w:rsidR="006D0501" w:rsidRPr="006C61AF" w:rsidRDefault="006D0501" w:rsidP="009A1F01">
      <w:pPr>
        <w:keepNext/>
        <w:bidi/>
        <w:rPr>
          <w:rFonts w:cs="David"/>
          <w:u w:val="single"/>
        </w:rPr>
      </w:pPr>
      <w:r w:rsidRPr="006C61AF">
        <w:rPr>
          <w:rFonts w:cs="David" w:hint="cs"/>
          <w:u w:val="single"/>
          <w:rtl/>
        </w:rPr>
        <w:t>היו"ר יריב לוין:</w:t>
      </w:r>
    </w:p>
    <w:p w14:paraId="7625DFBB" w14:textId="77777777" w:rsidR="006D0501" w:rsidRPr="006C61AF" w:rsidRDefault="006D0501" w:rsidP="009A1F01">
      <w:pPr>
        <w:keepNext/>
        <w:bidi/>
        <w:rPr>
          <w:rFonts w:cs="David" w:hint="cs"/>
          <w:u w:val="single"/>
          <w:rtl/>
        </w:rPr>
      </w:pPr>
    </w:p>
    <w:p w14:paraId="2604F941" w14:textId="77777777" w:rsidR="006D0501" w:rsidRPr="006C61AF" w:rsidRDefault="006D0501" w:rsidP="009A1F01">
      <w:pPr>
        <w:keepNext/>
        <w:bidi/>
        <w:ind w:firstLine="720"/>
        <w:rPr>
          <w:rFonts w:cs="David" w:hint="cs"/>
          <w:rtl/>
        </w:rPr>
      </w:pPr>
      <w:r w:rsidRPr="006C61AF">
        <w:rPr>
          <w:rFonts w:cs="David" w:hint="cs"/>
          <w:rtl/>
        </w:rPr>
        <w:t xml:space="preserve">שמעון, אני לא מתעסק בסובסידיות, </w:t>
      </w:r>
      <w:r w:rsidRPr="006C61AF">
        <w:rPr>
          <w:rFonts w:cs="David"/>
          <w:rtl/>
        </w:rPr>
        <w:t>זה לא בסמכותי. מכותי מוגבלת לנושא מאוד מסוים</w:t>
      </w:r>
      <w:r w:rsidRPr="006C61AF">
        <w:rPr>
          <w:rFonts w:cs="David" w:hint="cs"/>
          <w:rtl/>
        </w:rPr>
        <w:t xml:space="preserve">, ובסמכות הזאת אני אומר לך בצורה ברורה שאני </w:t>
      </w:r>
      <w:r w:rsidRPr="006C61AF">
        <w:rPr>
          <w:rFonts w:cs="David"/>
          <w:rtl/>
        </w:rPr>
        <w:t xml:space="preserve">אשתמש בה כי אני חושב שאני </w:t>
      </w:r>
      <w:r w:rsidRPr="006C61AF">
        <w:rPr>
          <w:rFonts w:cs="David" w:hint="cs"/>
          <w:rtl/>
        </w:rPr>
        <w:t>חייב</w:t>
      </w:r>
      <w:r w:rsidRPr="006C61AF">
        <w:rPr>
          <w:rFonts w:cs="David"/>
          <w:rtl/>
        </w:rPr>
        <w:t xml:space="preserve"> להשתמש בה. </w:t>
      </w:r>
      <w:r w:rsidRPr="006C61AF">
        <w:rPr>
          <w:rFonts w:cs="David" w:hint="cs"/>
          <w:rtl/>
        </w:rPr>
        <w:t xml:space="preserve">אחרת זה יהיה לא נכון, לא ציבורית, לא עניינית, לא מבחינת היכולת לנהל את מערך התחבורה, לא משום סיבה. </w:t>
      </w:r>
      <w:r w:rsidRPr="006C61AF">
        <w:rPr>
          <w:rFonts w:cs="David"/>
          <w:rtl/>
        </w:rPr>
        <w:t xml:space="preserve">אלא אם זה עוד צעד </w:t>
      </w:r>
      <w:r w:rsidRPr="006C61AF">
        <w:rPr>
          <w:rFonts w:cs="David" w:hint="cs"/>
          <w:rtl/>
        </w:rPr>
        <w:t xml:space="preserve">שמטרתו בסופו של דבר </w:t>
      </w:r>
      <w:r w:rsidRPr="006C61AF">
        <w:rPr>
          <w:rFonts w:cs="David"/>
          <w:rtl/>
        </w:rPr>
        <w:t xml:space="preserve">להביא </w:t>
      </w:r>
      <w:r w:rsidRPr="006C61AF">
        <w:rPr>
          <w:rFonts w:cs="David" w:hint="cs"/>
          <w:rtl/>
        </w:rPr>
        <w:t>למות הענף. אתם רוצים להמית את הענף?</w:t>
      </w:r>
    </w:p>
    <w:p w14:paraId="27DAF0E1" w14:textId="77777777" w:rsidR="006D0501" w:rsidRPr="006C61AF" w:rsidRDefault="006D0501" w:rsidP="006D0501">
      <w:pPr>
        <w:bidi/>
        <w:rPr>
          <w:rFonts w:cs="David"/>
          <w:rtl/>
        </w:rPr>
      </w:pPr>
    </w:p>
    <w:p w14:paraId="1557BF68" w14:textId="77777777" w:rsidR="006D0501" w:rsidRPr="006C61AF" w:rsidRDefault="006D0501" w:rsidP="006D0501">
      <w:pPr>
        <w:bidi/>
        <w:rPr>
          <w:rFonts w:cs="David"/>
          <w:rtl/>
        </w:rPr>
      </w:pPr>
      <w:r w:rsidRPr="006C61AF">
        <w:rPr>
          <w:rFonts w:cs="David"/>
          <w:u w:val="single"/>
          <w:rtl/>
        </w:rPr>
        <w:t>מיכה פרלמן:</w:t>
      </w:r>
    </w:p>
    <w:p w14:paraId="6256C030" w14:textId="77777777" w:rsidR="006D0501" w:rsidRPr="006C61AF" w:rsidRDefault="006D0501" w:rsidP="006D0501">
      <w:pPr>
        <w:bidi/>
        <w:rPr>
          <w:rFonts w:cs="David"/>
          <w:rtl/>
        </w:rPr>
      </w:pPr>
    </w:p>
    <w:p w14:paraId="3517CF40" w14:textId="77777777" w:rsidR="006D0501" w:rsidRPr="006C61AF" w:rsidRDefault="006D0501" w:rsidP="006D0501">
      <w:pPr>
        <w:bidi/>
        <w:ind w:firstLine="720"/>
        <w:rPr>
          <w:rFonts w:cs="David" w:hint="cs"/>
          <w:rtl/>
        </w:rPr>
      </w:pPr>
      <w:r w:rsidRPr="006C61AF">
        <w:rPr>
          <w:rFonts w:cs="David" w:hint="cs"/>
          <w:rtl/>
        </w:rPr>
        <w:t xml:space="preserve">אני </w:t>
      </w:r>
      <w:r w:rsidRPr="006C61AF">
        <w:rPr>
          <w:rFonts w:cs="David"/>
          <w:rtl/>
        </w:rPr>
        <w:t>ממש לא</w:t>
      </w:r>
      <w:r w:rsidRPr="006C61AF">
        <w:rPr>
          <w:rFonts w:cs="David" w:hint="cs"/>
          <w:rtl/>
        </w:rPr>
        <w:t xml:space="preserve"> רוצה להמית את הענף.</w:t>
      </w:r>
    </w:p>
    <w:p w14:paraId="6D768D9C" w14:textId="77777777" w:rsidR="006D0501" w:rsidRPr="006C61AF" w:rsidRDefault="006D0501" w:rsidP="006D0501">
      <w:pPr>
        <w:bidi/>
        <w:rPr>
          <w:rFonts w:cs="David" w:hint="cs"/>
          <w:rtl/>
        </w:rPr>
      </w:pPr>
    </w:p>
    <w:p w14:paraId="78237ED2" w14:textId="77777777" w:rsidR="006D0501" w:rsidRPr="006C61AF" w:rsidRDefault="006D0501" w:rsidP="006D0501">
      <w:pPr>
        <w:bidi/>
        <w:rPr>
          <w:rFonts w:cs="David"/>
        </w:rPr>
      </w:pPr>
      <w:r w:rsidRPr="006C61AF">
        <w:rPr>
          <w:rFonts w:cs="David" w:hint="cs"/>
          <w:u w:val="single"/>
          <w:rtl/>
        </w:rPr>
        <w:t>שמעון דהרי:</w:t>
      </w:r>
    </w:p>
    <w:p w14:paraId="04C546E3" w14:textId="77777777" w:rsidR="006D0501" w:rsidRPr="006C61AF" w:rsidRDefault="006D0501" w:rsidP="006D0501">
      <w:pPr>
        <w:bidi/>
        <w:rPr>
          <w:rFonts w:cs="David" w:hint="cs"/>
          <w:rtl/>
        </w:rPr>
      </w:pPr>
    </w:p>
    <w:p w14:paraId="1F3D2B0A" w14:textId="77777777" w:rsidR="006D0501" w:rsidRPr="006C61AF" w:rsidRDefault="006D0501" w:rsidP="006D0501">
      <w:pPr>
        <w:bidi/>
        <w:ind w:firstLine="720"/>
        <w:rPr>
          <w:rFonts w:cs="David" w:hint="cs"/>
          <w:rtl/>
        </w:rPr>
      </w:pPr>
      <w:r w:rsidRPr="006C61AF">
        <w:rPr>
          <w:rFonts w:cs="David" w:hint="cs"/>
          <w:rtl/>
        </w:rPr>
        <w:t>- - -</w:t>
      </w:r>
    </w:p>
    <w:p w14:paraId="08A8D76F" w14:textId="77777777" w:rsidR="006D0501" w:rsidRPr="006C61AF" w:rsidRDefault="006D0501" w:rsidP="006D0501">
      <w:pPr>
        <w:bidi/>
        <w:rPr>
          <w:rFonts w:cs="David" w:hint="cs"/>
          <w:rtl/>
        </w:rPr>
      </w:pPr>
    </w:p>
    <w:p w14:paraId="505D64A9" w14:textId="77777777" w:rsidR="006D0501" w:rsidRPr="006C61AF" w:rsidRDefault="006D0501" w:rsidP="006D0501">
      <w:pPr>
        <w:bidi/>
        <w:rPr>
          <w:rFonts w:cs="David"/>
        </w:rPr>
      </w:pPr>
      <w:r w:rsidRPr="006C61AF">
        <w:rPr>
          <w:rFonts w:cs="David" w:hint="cs"/>
          <w:u w:val="single"/>
          <w:rtl/>
        </w:rPr>
        <w:t>מיכה פרלמן:</w:t>
      </w:r>
    </w:p>
    <w:p w14:paraId="29EB8F19" w14:textId="77777777" w:rsidR="006D0501" w:rsidRPr="006C61AF" w:rsidRDefault="006D0501" w:rsidP="006D0501">
      <w:pPr>
        <w:bidi/>
        <w:rPr>
          <w:rFonts w:cs="David" w:hint="cs"/>
          <w:rtl/>
        </w:rPr>
      </w:pPr>
    </w:p>
    <w:p w14:paraId="4CDD748B" w14:textId="77777777" w:rsidR="006D0501" w:rsidRPr="006C61AF" w:rsidRDefault="006D0501" w:rsidP="006D0501">
      <w:pPr>
        <w:bidi/>
        <w:rPr>
          <w:rFonts w:cs="David" w:hint="cs"/>
          <w:rtl/>
        </w:rPr>
      </w:pPr>
      <w:r w:rsidRPr="006C61AF">
        <w:rPr>
          <w:rFonts w:cs="David" w:hint="cs"/>
          <w:rtl/>
        </w:rPr>
        <w:tab/>
        <w:t>יש פה הרבה סוגיות שקשורות בענף מוניות השירות שהן על הפרק.</w:t>
      </w:r>
    </w:p>
    <w:p w14:paraId="66CCD6C1" w14:textId="77777777" w:rsidR="006D0501" w:rsidRPr="006C61AF" w:rsidRDefault="006D0501" w:rsidP="006D0501">
      <w:pPr>
        <w:bidi/>
        <w:rPr>
          <w:rFonts w:cs="David" w:hint="cs"/>
          <w:rtl/>
        </w:rPr>
      </w:pPr>
    </w:p>
    <w:p w14:paraId="5B579748" w14:textId="77777777" w:rsidR="006D0501" w:rsidRPr="006C61AF" w:rsidRDefault="006D0501" w:rsidP="006D0501">
      <w:pPr>
        <w:bidi/>
        <w:rPr>
          <w:rFonts w:cs="David"/>
          <w:rtl/>
        </w:rPr>
      </w:pPr>
      <w:r w:rsidRPr="006C61AF">
        <w:rPr>
          <w:rFonts w:cs="David"/>
          <w:u w:val="single"/>
          <w:rtl/>
        </w:rPr>
        <w:t>בן בדרי:</w:t>
      </w:r>
    </w:p>
    <w:p w14:paraId="4A5397F2" w14:textId="77777777" w:rsidR="006D0501" w:rsidRPr="006C61AF" w:rsidRDefault="006D0501" w:rsidP="006D0501">
      <w:pPr>
        <w:bidi/>
        <w:rPr>
          <w:rFonts w:cs="David"/>
          <w:rtl/>
        </w:rPr>
      </w:pPr>
    </w:p>
    <w:p w14:paraId="03F9033F" w14:textId="77777777" w:rsidR="006D0501" w:rsidRPr="006C61AF" w:rsidRDefault="006D0501" w:rsidP="006D0501">
      <w:pPr>
        <w:bidi/>
        <w:ind w:firstLine="720"/>
        <w:rPr>
          <w:rFonts w:cs="David"/>
          <w:rtl/>
        </w:rPr>
      </w:pPr>
      <w:r w:rsidRPr="006C61AF">
        <w:rPr>
          <w:rFonts w:cs="David"/>
          <w:rtl/>
        </w:rPr>
        <w:t>אני חייב להיכנס, אם לא</w:t>
      </w:r>
      <w:r w:rsidRPr="006C61AF">
        <w:rPr>
          <w:rFonts w:cs="David" w:hint="cs"/>
          <w:rtl/>
        </w:rPr>
        <w:t>,</w:t>
      </w:r>
      <w:r w:rsidRPr="006C61AF">
        <w:rPr>
          <w:rFonts w:cs="David"/>
          <w:rtl/>
        </w:rPr>
        <w:t xml:space="preserve"> אני יוצא החוצה. </w:t>
      </w:r>
    </w:p>
    <w:p w14:paraId="02FE43AF" w14:textId="77777777" w:rsidR="006D0501" w:rsidRPr="006C61AF" w:rsidRDefault="006D0501" w:rsidP="006D0501">
      <w:pPr>
        <w:bidi/>
        <w:rPr>
          <w:rFonts w:cs="David"/>
          <w:rtl/>
        </w:rPr>
      </w:pPr>
    </w:p>
    <w:p w14:paraId="6F774219" w14:textId="77777777" w:rsidR="006D0501" w:rsidRPr="006C61AF" w:rsidRDefault="006D0501" w:rsidP="006D0501">
      <w:pPr>
        <w:bidi/>
        <w:rPr>
          <w:rFonts w:cs="David"/>
          <w:rtl/>
        </w:rPr>
      </w:pPr>
      <w:r w:rsidRPr="006C61AF">
        <w:rPr>
          <w:rFonts w:cs="David"/>
          <w:u w:val="single"/>
          <w:rtl/>
        </w:rPr>
        <w:t>מיכה פרלמן:</w:t>
      </w:r>
    </w:p>
    <w:p w14:paraId="4D2FBBC2" w14:textId="77777777" w:rsidR="006D0501" w:rsidRPr="006C61AF" w:rsidRDefault="006D0501" w:rsidP="006D0501">
      <w:pPr>
        <w:bidi/>
        <w:rPr>
          <w:rFonts w:cs="David"/>
          <w:rtl/>
        </w:rPr>
      </w:pPr>
    </w:p>
    <w:p w14:paraId="3B42EA01" w14:textId="77777777" w:rsidR="006D0501" w:rsidRPr="006C61AF" w:rsidRDefault="006D0501" w:rsidP="006D0501">
      <w:pPr>
        <w:bidi/>
        <w:ind w:firstLine="720"/>
        <w:rPr>
          <w:rFonts w:cs="David" w:hint="cs"/>
          <w:rtl/>
        </w:rPr>
      </w:pPr>
      <w:r w:rsidRPr="006C61AF">
        <w:rPr>
          <w:rFonts w:cs="David"/>
          <w:rtl/>
        </w:rPr>
        <w:t>- - -</w:t>
      </w:r>
      <w:r w:rsidRPr="006C61AF">
        <w:rPr>
          <w:rFonts w:cs="David" w:hint="cs"/>
          <w:rtl/>
        </w:rPr>
        <w:t xml:space="preserve"> מאוד נוח לאדונים הנכבדים להציג אותה.</w:t>
      </w:r>
    </w:p>
    <w:p w14:paraId="1117EAC1" w14:textId="77777777" w:rsidR="006D0501" w:rsidRPr="006C61AF" w:rsidRDefault="006D0501" w:rsidP="006D0501">
      <w:pPr>
        <w:bidi/>
        <w:rPr>
          <w:rFonts w:cs="David" w:hint="cs"/>
          <w:rtl/>
        </w:rPr>
      </w:pPr>
    </w:p>
    <w:p w14:paraId="5D959F0A" w14:textId="77777777" w:rsidR="006D0501" w:rsidRPr="006C61AF" w:rsidRDefault="006D0501" w:rsidP="006D0501">
      <w:pPr>
        <w:bidi/>
        <w:rPr>
          <w:rFonts w:cs="David"/>
        </w:rPr>
      </w:pPr>
      <w:r w:rsidRPr="006C61AF">
        <w:rPr>
          <w:rFonts w:cs="David" w:hint="cs"/>
          <w:u w:val="single"/>
          <w:rtl/>
        </w:rPr>
        <w:t>בן בדרי:</w:t>
      </w:r>
    </w:p>
    <w:p w14:paraId="500333EC" w14:textId="77777777" w:rsidR="006D0501" w:rsidRPr="006C61AF" w:rsidRDefault="006D0501" w:rsidP="006D0501">
      <w:pPr>
        <w:bidi/>
        <w:rPr>
          <w:rFonts w:cs="David" w:hint="cs"/>
          <w:rtl/>
        </w:rPr>
      </w:pPr>
    </w:p>
    <w:p w14:paraId="25EBD727" w14:textId="77777777" w:rsidR="006D0501" w:rsidRPr="006C61AF" w:rsidRDefault="006D0501" w:rsidP="006D0501">
      <w:pPr>
        <w:bidi/>
        <w:rPr>
          <w:rFonts w:cs="David" w:hint="cs"/>
          <w:rtl/>
        </w:rPr>
      </w:pPr>
      <w:r w:rsidRPr="006C61AF">
        <w:rPr>
          <w:rFonts w:cs="David" w:hint="cs"/>
          <w:rtl/>
        </w:rPr>
        <w:tab/>
        <w:t>- - -</w:t>
      </w:r>
    </w:p>
    <w:p w14:paraId="63A9B4A7" w14:textId="77777777" w:rsidR="006D0501" w:rsidRPr="006C61AF" w:rsidRDefault="006D0501" w:rsidP="006D0501">
      <w:pPr>
        <w:bidi/>
        <w:rPr>
          <w:rFonts w:cs="David" w:hint="cs"/>
          <w:rtl/>
        </w:rPr>
      </w:pPr>
    </w:p>
    <w:p w14:paraId="0084616F" w14:textId="77777777" w:rsidR="006D0501" w:rsidRPr="006C61AF" w:rsidRDefault="006D0501" w:rsidP="006D0501">
      <w:pPr>
        <w:bidi/>
        <w:rPr>
          <w:rFonts w:cs="David"/>
        </w:rPr>
      </w:pPr>
      <w:r w:rsidRPr="006C61AF">
        <w:rPr>
          <w:rFonts w:cs="David" w:hint="cs"/>
          <w:u w:val="single"/>
          <w:rtl/>
        </w:rPr>
        <w:t>מיכה פרלמן:</w:t>
      </w:r>
    </w:p>
    <w:p w14:paraId="719A8EFA" w14:textId="77777777" w:rsidR="006D0501" w:rsidRPr="006C61AF" w:rsidRDefault="006D0501" w:rsidP="006D0501">
      <w:pPr>
        <w:bidi/>
        <w:rPr>
          <w:rFonts w:cs="David" w:hint="cs"/>
          <w:rtl/>
        </w:rPr>
      </w:pPr>
    </w:p>
    <w:p w14:paraId="516BFABE" w14:textId="77777777" w:rsidR="006D0501" w:rsidRPr="006C61AF" w:rsidRDefault="006D0501" w:rsidP="006D0501">
      <w:pPr>
        <w:bidi/>
        <w:rPr>
          <w:rFonts w:cs="David" w:hint="cs"/>
          <w:rtl/>
        </w:rPr>
      </w:pPr>
      <w:r w:rsidRPr="006C61AF">
        <w:rPr>
          <w:rFonts w:cs="David" w:hint="cs"/>
          <w:rtl/>
        </w:rPr>
        <w:tab/>
        <w:t>אי אפשר לנהל דיון אחד על נושא ספציפי בלי לדבר על כל שאר הדברים.</w:t>
      </w:r>
    </w:p>
    <w:p w14:paraId="367F1C06" w14:textId="77777777" w:rsidR="006D0501" w:rsidRPr="006C61AF" w:rsidRDefault="006D0501" w:rsidP="006D0501">
      <w:pPr>
        <w:bidi/>
        <w:rPr>
          <w:rFonts w:cs="David" w:hint="cs"/>
          <w:rtl/>
        </w:rPr>
      </w:pPr>
    </w:p>
    <w:p w14:paraId="4562D338" w14:textId="77777777" w:rsidR="006D0501" w:rsidRPr="006C61AF" w:rsidRDefault="006D0501" w:rsidP="006D0501">
      <w:pPr>
        <w:bidi/>
        <w:rPr>
          <w:rFonts w:cs="David"/>
        </w:rPr>
      </w:pPr>
      <w:r w:rsidRPr="006C61AF">
        <w:rPr>
          <w:rFonts w:cs="David" w:hint="cs"/>
          <w:u w:val="single"/>
          <w:rtl/>
        </w:rPr>
        <w:t>בן בדרי:</w:t>
      </w:r>
    </w:p>
    <w:p w14:paraId="7B4DD84B" w14:textId="77777777" w:rsidR="006D0501" w:rsidRPr="006C61AF" w:rsidRDefault="006D0501" w:rsidP="006D0501">
      <w:pPr>
        <w:bidi/>
        <w:rPr>
          <w:rFonts w:cs="David" w:hint="cs"/>
          <w:rtl/>
        </w:rPr>
      </w:pPr>
    </w:p>
    <w:p w14:paraId="746FA3FD" w14:textId="77777777" w:rsidR="006D0501" w:rsidRPr="006C61AF" w:rsidRDefault="006D0501" w:rsidP="006D0501">
      <w:pPr>
        <w:bidi/>
        <w:ind w:firstLine="720"/>
        <w:rPr>
          <w:rFonts w:cs="David" w:hint="cs"/>
          <w:rtl/>
        </w:rPr>
      </w:pPr>
      <w:r w:rsidRPr="006C61AF">
        <w:rPr>
          <w:rFonts w:cs="David" w:hint="cs"/>
          <w:rtl/>
        </w:rPr>
        <w:t>- - -</w:t>
      </w:r>
    </w:p>
    <w:p w14:paraId="79F30CBB" w14:textId="77777777" w:rsidR="006D0501" w:rsidRPr="006C61AF" w:rsidRDefault="006D0501" w:rsidP="006D0501">
      <w:pPr>
        <w:bidi/>
        <w:rPr>
          <w:rFonts w:cs="David"/>
          <w:rtl/>
        </w:rPr>
      </w:pPr>
    </w:p>
    <w:p w14:paraId="7C3C4A75" w14:textId="77777777" w:rsidR="006D0501" w:rsidRPr="006C61AF" w:rsidRDefault="006D0501" w:rsidP="006D0501">
      <w:pPr>
        <w:bidi/>
        <w:rPr>
          <w:rFonts w:cs="David"/>
          <w:u w:val="single"/>
          <w:rtl/>
        </w:rPr>
      </w:pPr>
      <w:r w:rsidRPr="006C61AF">
        <w:rPr>
          <w:rFonts w:cs="David"/>
          <w:u w:val="single"/>
          <w:rtl/>
        </w:rPr>
        <w:t>היו"ר יריב לוין:</w:t>
      </w:r>
    </w:p>
    <w:p w14:paraId="30015354" w14:textId="77777777" w:rsidR="006D0501" w:rsidRPr="006C61AF" w:rsidRDefault="006D0501" w:rsidP="006D0501">
      <w:pPr>
        <w:bidi/>
        <w:rPr>
          <w:rFonts w:cs="David"/>
          <w:u w:val="single"/>
          <w:rtl/>
        </w:rPr>
      </w:pPr>
    </w:p>
    <w:p w14:paraId="3DE69BDA" w14:textId="77777777" w:rsidR="006D0501" w:rsidRPr="006C61AF" w:rsidRDefault="006D0501" w:rsidP="006D0501">
      <w:pPr>
        <w:bidi/>
        <w:ind w:firstLine="720"/>
        <w:rPr>
          <w:rFonts w:cs="David" w:hint="cs"/>
          <w:rtl/>
        </w:rPr>
      </w:pPr>
      <w:r w:rsidRPr="006C61AF">
        <w:rPr>
          <w:rFonts w:cs="David" w:hint="cs"/>
          <w:rtl/>
        </w:rPr>
        <w:t xml:space="preserve">בדרי ומיכה, ידידיי, אני </w:t>
      </w:r>
      <w:r w:rsidRPr="006C61AF">
        <w:rPr>
          <w:rFonts w:cs="David"/>
          <w:rtl/>
        </w:rPr>
        <w:t xml:space="preserve">לא מנהל </w:t>
      </w:r>
      <w:r w:rsidRPr="006C61AF">
        <w:rPr>
          <w:rFonts w:cs="David" w:hint="cs"/>
          <w:rtl/>
        </w:rPr>
        <w:t xml:space="preserve">פה עכשיו </w:t>
      </w:r>
      <w:r w:rsidRPr="006C61AF">
        <w:rPr>
          <w:rFonts w:cs="David"/>
          <w:rtl/>
        </w:rPr>
        <w:t xml:space="preserve">דיון על עתיד מוניות השירות. </w:t>
      </w:r>
      <w:r w:rsidRPr="006C61AF">
        <w:rPr>
          <w:rFonts w:cs="David" w:hint="cs"/>
          <w:rtl/>
        </w:rPr>
        <w:t xml:space="preserve">אני רק אומר דבר אחד: אם תחליטו ללכת למהלך שמגביל אותם, מצמצם אותם, סוגר אותם </w:t>
      </w:r>
      <w:r w:rsidRPr="006C61AF">
        <w:rPr>
          <w:rFonts w:cs="David"/>
          <w:rtl/>
        </w:rPr>
        <w:t>–</w:t>
      </w:r>
      <w:r w:rsidRPr="006C61AF">
        <w:rPr>
          <w:rFonts w:cs="David" w:hint="cs"/>
          <w:rtl/>
        </w:rPr>
        <w:t xml:space="preserve"> לא יודע איך תקראו לזה </w:t>
      </w:r>
      <w:r w:rsidRPr="006C61AF">
        <w:rPr>
          <w:rFonts w:cs="David"/>
          <w:rtl/>
        </w:rPr>
        <w:t>–</w:t>
      </w:r>
      <w:r w:rsidRPr="006C61AF">
        <w:rPr>
          <w:rFonts w:cs="David" w:hint="cs"/>
          <w:rtl/>
        </w:rPr>
        <w:t xml:space="preserve"> מה שלא תחליטו לעשות, אתם תחליטו ונצטרך להתמודד עם זה, זה לא במגרש הזה. </w:t>
      </w:r>
      <w:r w:rsidRPr="006C61AF">
        <w:rPr>
          <w:rFonts w:cs="David"/>
          <w:rtl/>
        </w:rPr>
        <w:t>המגרש הזה הוא לא אמצעי ליצור הבחנה בין</w:t>
      </w:r>
      <w:r w:rsidRPr="006C61AF">
        <w:rPr>
          <w:rFonts w:cs="David" w:hint="cs"/>
          <w:rtl/>
        </w:rPr>
        <w:t xml:space="preserve"> ענפי התחבורה. אני לא נותן העדפה לרכבת על פני האוטובוסים, לא לרכבת הקלה על פני ה-</w:t>
      </w:r>
      <w:r w:rsidRPr="006C61AF">
        <w:rPr>
          <w:rFonts w:cs="David"/>
        </w:rPr>
        <w:t>BRT</w:t>
      </w:r>
      <w:r w:rsidRPr="006C61AF">
        <w:rPr>
          <w:rFonts w:cs="David" w:hint="cs"/>
          <w:rtl/>
        </w:rPr>
        <w:t xml:space="preserve"> ולא לגורם כזה או אחר על פני מוניות שירות. זה הכול.</w:t>
      </w:r>
      <w:r w:rsidRPr="006C61AF">
        <w:rPr>
          <w:rFonts w:cs="David"/>
          <w:rtl/>
        </w:rPr>
        <w:t xml:space="preserve"> המטרה היא שאדם ילך עם כרטיס אחד, </w:t>
      </w:r>
      <w:r w:rsidRPr="006C61AF">
        <w:rPr>
          <w:rFonts w:cs="David" w:hint="cs"/>
          <w:rtl/>
        </w:rPr>
        <w:t xml:space="preserve">הוא יעשה את זה במקום אחד, </w:t>
      </w:r>
      <w:r w:rsidRPr="006C61AF">
        <w:rPr>
          <w:rFonts w:cs="David"/>
          <w:rtl/>
        </w:rPr>
        <w:t xml:space="preserve">הסליקה תהיה אחת. </w:t>
      </w:r>
      <w:r w:rsidRPr="006C61AF">
        <w:rPr>
          <w:rFonts w:cs="David" w:hint="cs"/>
          <w:rtl/>
        </w:rPr>
        <w:t xml:space="preserve">הוא לא יצטרך פה לשלם כסף מזומן ושם להשתמש בכרטיס. </w:t>
      </w:r>
      <w:r w:rsidRPr="006C61AF">
        <w:rPr>
          <w:rFonts w:cs="David"/>
          <w:rtl/>
        </w:rPr>
        <w:t>אין בזה שום היגיון</w:t>
      </w:r>
      <w:r w:rsidRPr="006C61AF">
        <w:rPr>
          <w:rFonts w:cs="David" w:hint="cs"/>
          <w:rtl/>
        </w:rPr>
        <w:t>.</w:t>
      </w:r>
      <w:r w:rsidRPr="006C61AF">
        <w:rPr>
          <w:rFonts w:cs="David"/>
          <w:rtl/>
        </w:rPr>
        <w:t xml:space="preserve"> המטרה היא ש</w:t>
      </w:r>
      <w:r w:rsidRPr="006C61AF">
        <w:rPr>
          <w:rFonts w:cs="David" w:hint="cs"/>
          <w:rtl/>
        </w:rPr>
        <w:t xml:space="preserve">אז </w:t>
      </w:r>
      <w:r w:rsidRPr="006C61AF">
        <w:rPr>
          <w:rFonts w:cs="David"/>
          <w:rtl/>
        </w:rPr>
        <w:t>נוכל לעשות ניטור ו</w:t>
      </w:r>
      <w:r w:rsidRPr="006C61AF">
        <w:rPr>
          <w:rFonts w:cs="David" w:hint="cs"/>
          <w:rtl/>
        </w:rPr>
        <w:t>ל</w:t>
      </w:r>
      <w:r w:rsidRPr="006C61AF">
        <w:rPr>
          <w:rFonts w:cs="David"/>
          <w:rtl/>
        </w:rPr>
        <w:t>קבל תמונה כוללת</w:t>
      </w:r>
      <w:r w:rsidRPr="006C61AF">
        <w:rPr>
          <w:rFonts w:cs="David" w:hint="cs"/>
          <w:rtl/>
        </w:rPr>
        <w:t xml:space="preserve"> של כל מערך התחבורה הציבורית; לדעת מי עלה על המונית ומי עלה על האוטובוס ברחוב מסוים ובתחנה מסוימת, ולמה עשו כך או אחרת, ותהיה לנו תמונה מלאה ומדויקת של הכול. זאת המטרה של כל הסיפור, לכן המדינה משקיעה בו הרבה כסף. לכן </w:t>
      </w:r>
      <w:r w:rsidRPr="006C61AF">
        <w:rPr>
          <w:rFonts w:cs="David"/>
          <w:rtl/>
        </w:rPr>
        <w:t xml:space="preserve"> אני מבקש מכם לבוא עם חשיבה מסודרת ועם תוצאה סופית כזאת שתביא אותנו למקום הזה</w:t>
      </w:r>
      <w:r w:rsidRPr="006C61AF">
        <w:rPr>
          <w:rFonts w:cs="David" w:hint="cs"/>
          <w:rtl/>
        </w:rPr>
        <w:t>, אחרת אנחנו לא עושים שום דבר.</w:t>
      </w:r>
    </w:p>
    <w:p w14:paraId="52F5C7F8" w14:textId="77777777" w:rsidR="006D0501" w:rsidRPr="006C61AF" w:rsidRDefault="006D0501" w:rsidP="006D0501">
      <w:pPr>
        <w:bidi/>
        <w:rPr>
          <w:rFonts w:cs="David"/>
          <w:rtl/>
        </w:rPr>
      </w:pPr>
    </w:p>
    <w:p w14:paraId="3A0563C3" w14:textId="77777777" w:rsidR="006D0501" w:rsidRPr="006C61AF" w:rsidRDefault="006D0501" w:rsidP="009A1F01">
      <w:pPr>
        <w:keepNext/>
        <w:bidi/>
        <w:rPr>
          <w:rFonts w:cs="David"/>
          <w:rtl/>
        </w:rPr>
      </w:pPr>
      <w:r w:rsidRPr="006C61AF">
        <w:rPr>
          <w:rFonts w:cs="David"/>
          <w:u w:val="single"/>
          <w:rtl/>
        </w:rPr>
        <w:t>יהודה אלבז:</w:t>
      </w:r>
    </w:p>
    <w:p w14:paraId="7BD1148A" w14:textId="77777777" w:rsidR="006D0501" w:rsidRPr="006C61AF" w:rsidRDefault="006D0501" w:rsidP="009A1F01">
      <w:pPr>
        <w:keepNext/>
        <w:bidi/>
        <w:rPr>
          <w:rFonts w:cs="David"/>
          <w:rtl/>
        </w:rPr>
      </w:pPr>
    </w:p>
    <w:p w14:paraId="1F0DF722" w14:textId="77777777" w:rsidR="006D0501" w:rsidRPr="006C61AF" w:rsidRDefault="006D0501" w:rsidP="009A1F01">
      <w:pPr>
        <w:keepNext/>
        <w:bidi/>
        <w:ind w:firstLine="720"/>
        <w:rPr>
          <w:rFonts w:cs="David" w:hint="cs"/>
          <w:rtl/>
        </w:rPr>
      </w:pPr>
      <w:r w:rsidRPr="006C61AF">
        <w:rPr>
          <w:rFonts w:cs="David" w:hint="cs"/>
          <w:rtl/>
        </w:rPr>
        <w:t>הערה קטנה ב</w:t>
      </w:r>
      <w:r w:rsidRPr="006C61AF">
        <w:rPr>
          <w:rFonts w:cs="David"/>
          <w:rtl/>
        </w:rPr>
        <w:t xml:space="preserve">נושא הצטרפות מוניות השירות </w:t>
      </w:r>
      <w:r w:rsidRPr="006C61AF">
        <w:rPr>
          <w:rFonts w:cs="David" w:hint="cs"/>
          <w:rtl/>
        </w:rPr>
        <w:t>לתקן קליפסו שעלה לדיון מספר פעמים:</w:t>
      </w:r>
      <w:r w:rsidRPr="006C61AF">
        <w:rPr>
          <w:rFonts w:cs="David"/>
          <w:rtl/>
        </w:rPr>
        <w:t xml:space="preserve"> אין בה בעיה עקרונית, </w:t>
      </w:r>
      <w:r w:rsidRPr="006C61AF">
        <w:rPr>
          <w:rFonts w:cs="David" w:hint="cs"/>
          <w:rtl/>
        </w:rPr>
        <w:t xml:space="preserve">יש בה אך </w:t>
      </w:r>
      <w:r w:rsidRPr="006C61AF">
        <w:rPr>
          <w:rFonts w:cs="David"/>
          <w:rtl/>
        </w:rPr>
        <w:t>רק בעיה של עלויות. המונים הקיימים לא עומדים בתקן קליפסו</w:t>
      </w:r>
      <w:r w:rsidRPr="006C61AF">
        <w:rPr>
          <w:rFonts w:cs="David" w:hint="cs"/>
          <w:rtl/>
        </w:rPr>
        <w:t>, אלא בתקן אחר שהחברות בחרו בעבר.</w:t>
      </w:r>
    </w:p>
    <w:p w14:paraId="75CE96B6" w14:textId="77777777" w:rsidR="006D0501" w:rsidRPr="006C61AF" w:rsidRDefault="006D0501" w:rsidP="006D0501">
      <w:pPr>
        <w:bidi/>
        <w:rPr>
          <w:rFonts w:cs="David"/>
          <w:rtl/>
        </w:rPr>
      </w:pPr>
    </w:p>
    <w:p w14:paraId="1178A946" w14:textId="77777777" w:rsidR="006D0501" w:rsidRPr="006C61AF" w:rsidRDefault="006D0501" w:rsidP="006D0501">
      <w:pPr>
        <w:bidi/>
        <w:rPr>
          <w:rFonts w:cs="David"/>
          <w:rtl/>
        </w:rPr>
      </w:pPr>
      <w:r w:rsidRPr="006C61AF">
        <w:rPr>
          <w:rFonts w:cs="David"/>
          <w:u w:val="single"/>
          <w:rtl/>
        </w:rPr>
        <w:t>שמעון דהרי:</w:t>
      </w:r>
    </w:p>
    <w:p w14:paraId="5D029E4C" w14:textId="77777777" w:rsidR="006D0501" w:rsidRPr="006C61AF" w:rsidRDefault="006D0501" w:rsidP="006D0501">
      <w:pPr>
        <w:bidi/>
        <w:rPr>
          <w:rFonts w:cs="David"/>
          <w:rtl/>
        </w:rPr>
      </w:pPr>
    </w:p>
    <w:p w14:paraId="487FA878" w14:textId="77777777" w:rsidR="006D0501" w:rsidRPr="006C61AF" w:rsidRDefault="006D0501" w:rsidP="006D0501">
      <w:pPr>
        <w:bidi/>
        <w:ind w:firstLine="720"/>
        <w:rPr>
          <w:rFonts w:cs="David"/>
          <w:rtl/>
        </w:rPr>
      </w:pPr>
      <w:r w:rsidRPr="006C61AF">
        <w:rPr>
          <w:rFonts w:cs="David"/>
          <w:rtl/>
        </w:rPr>
        <w:t>נעמוד בכל דרישה שלך, יהודה.</w:t>
      </w:r>
    </w:p>
    <w:p w14:paraId="646EDBC8" w14:textId="77777777" w:rsidR="006D0501" w:rsidRPr="006C61AF" w:rsidRDefault="006D0501" w:rsidP="006D0501">
      <w:pPr>
        <w:bidi/>
        <w:rPr>
          <w:rFonts w:cs="David"/>
          <w:rtl/>
        </w:rPr>
      </w:pPr>
    </w:p>
    <w:p w14:paraId="0BF27FD8" w14:textId="77777777" w:rsidR="006D0501" w:rsidRPr="006C61AF" w:rsidRDefault="006D0501" w:rsidP="006D0501">
      <w:pPr>
        <w:bidi/>
        <w:rPr>
          <w:rFonts w:cs="David"/>
          <w:rtl/>
        </w:rPr>
      </w:pPr>
      <w:r w:rsidRPr="006C61AF">
        <w:rPr>
          <w:rFonts w:cs="David"/>
          <w:u w:val="single"/>
          <w:rtl/>
        </w:rPr>
        <w:t>יהודה אלבז:</w:t>
      </w:r>
    </w:p>
    <w:p w14:paraId="711F426E" w14:textId="77777777" w:rsidR="006D0501" w:rsidRPr="006C61AF" w:rsidRDefault="006D0501" w:rsidP="006D0501">
      <w:pPr>
        <w:bidi/>
        <w:rPr>
          <w:rFonts w:cs="David"/>
          <w:rtl/>
        </w:rPr>
      </w:pPr>
    </w:p>
    <w:p w14:paraId="5744624E" w14:textId="77777777" w:rsidR="006D0501" w:rsidRPr="006C61AF" w:rsidRDefault="006D0501" w:rsidP="006D0501">
      <w:pPr>
        <w:bidi/>
        <w:ind w:firstLine="720"/>
        <w:rPr>
          <w:rFonts w:cs="David" w:hint="cs"/>
          <w:rtl/>
        </w:rPr>
      </w:pPr>
      <w:r w:rsidRPr="006C61AF">
        <w:rPr>
          <w:rFonts w:cs="David" w:hint="cs"/>
          <w:rtl/>
        </w:rPr>
        <w:t xml:space="preserve">השדרוג של המערכות שלהם לקליפסו יעלה להם כסף, אבל </w:t>
      </w:r>
      <w:r w:rsidRPr="006C61AF">
        <w:rPr>
          <w:rFonts w:cs="David"/>
          <w:rtl/>
        </w:rPr>
        <w:t xml:space="preserve">זה לא </w:t>
      </w:r>
      <w:r w:rsidRPr="006C61AF">
        <w:rPr>
          <w:rFonts w:cs="David" w:hint="cs"/>
          <w:rtl/>
        </w:rPr>
        <w:t xml:space="preserve">חייב לקרות </w:t>
      </w:r>
      <w:r w:rsidRPr="006C61AF">
        <w:rPr>
          <w:rFonts w:cs="David"/>
          <w:rtl/>
        </w:rPr>
        <w:t>ביום אחד</w:t>
      </w:r>
      <w:r w:rsidRPr="006C61AF">
        <w:rPr>
          <w:rFonts w:cs="David" w:hint="cs"/>
          <w:rtl/>
        </w:rPr>
        <w:t>, אלא בהדרגתיות- -</w:t>
      </w:r>
    </w:p>
    <w:p w14:paraId="757C3D59" w14:textId="77777777" w:rsidR="006D0501" w:rsidRPr="006C61AF" w:rsidRDefault="006D0501" w:rsidP="006D0501">
      <w:pPr>
        <w:bidi/>
        <w:rPr>
          <w:rFonts w:cs="David"/>
          <w:rtl/>
        </w:rPr>
      </w:pPr>
    </w:p>
    <w:p w14:paraId="3A4A7891" w14:textId="77777777" w:rsidR="006D0501" w:rsidRPr="006C61AF" w:rsidRDefault="006D0501" w:rsidP="006D0501">
      <w:pPr>
        <w:bidi/>
        <w:rPr>
          <w:rFonts w:cs="David"/>
          <w:u w:val="single"/>
          <w:rtl/>
        </w:rPr>
      </w:pPr>
      <w:r w:rsidRPr="006C61AF">
        <w:rPr>
          <w:rFonts w:cs="David"/>
          <w:u w:val="single"/>
          <w:rtl/>
        </w:rPr>
        <w:t>היו"ר יריב לוין:</w:t>
      </w:r>
    </w:p>
    <w:p w14:paraId="5600289E" w14:textId="77777777" w:rsidR="006D0501" w:rsidRPr="006C61AF" w:rsidRDefault="006D0501" w:rsidP="006D0501">
      <w:pPr>
        <w:bidi/>
        <w:rPr>
          <w:rFonts w:cs="David"/>
          <w:u w:val="single"/>
          <w:rtl/>
        </w:rPr>
      </w:pPr>
    </w:p>
    <w:p w14:paraId="5F231C59" w14:textId="77777777" w:rsidR="006D0501" w:rsidRPr="006C61AF" w:rsidRDefault="006D0501" w:rsidP="006D0501">
      <w:pPr>
        <w:bidi/>
        <w:ind w:firstLine="720"/>
        <w:rPr>
          <w:rFonts w:cs="David" w:hint="cs"/>
          <w:rtl/>
        </w:rPr>
      </w:pPr>
      <w:r w:rsidRPr="006C61AF">
        <w:rPr>
          <w:rFonts w:cs="David" w:hint="cs"/>
          <w:rtl/>
        </w:rPr>
        <w:t xml:space="preserve">יהודה, </w:t>
      </w:r>
      <w:r w:rsidRPr="006C61AF">
        <w:rPr>
          <w:rFonts w:cs="David"/>
          <w:rtl/>
        </w:rPr>
        <w:t>שבו איתם, תסתדרו.</w:t>
      </w:r>
      <w:r w:rsidRPr="006C61AF">
        <w:rPr>
          <w:rFonts w:cs="David" w:hint="cs"/>
          <w:rtl/>
        </w:rPr>
        <w:t xml:space="preserve"> אני הרי לא נמצא שם עכשיו.</w:t>
      </w:r>
    </w:p>
    <w:p w14:paraId="61037233" w14:textId="77777777" w:rsidR="006D0501" w:rsidRPr="006C61AF" w:rsidRDefault="006D0501" w:rsidP="006D0501">
      <w:pPr>
        <w:bidi/>
        <w:rPr>
          <w:rFonts w:cs="David"/>
          <w:rtl/>
        </w:rPr>
      </w:pPr>
    </w:p>
    <w:p w14:paraId="5C40EFA2" w14:textId="77777777" w:rsidR="006D0501" w:rsidRPr="006C61AF" w:rsidRDefault="006D0501" w:rsidP="006D0501">
      <w:pPr>
        <w:bidi/>
        <w:rPr>
          <w:rFonts w:cs="David"/>
          <w:rtl/>
        </w:rPr>
      </w:pPr>
      <w:r w:rsidRPr="006C61AF">
        <w:rPr>
          <w:rFonts w:cs="David"/>
          <w:u w:val="single"/>
          <w:rtl/>
        </w:rPr>
        <w:t>יהודה אלבז:</w:t>
      </w:r>
    </w:p>
    <w:p w14:paraId="42360347" w14:textId="77777777" w:rsidR="006D0501" w:rsidRPr="006C61AF" w:rsidRDefault="006D0501" w:rsidP="006D0501">
      <w:pPr>
        <w:bidi/>
        <w:rPr>
          <w:rFonts w:cs="David"/>
          <w:rtl/>
        </w:rPr>
      </w:pPr>
    </w:p>
    <w:p w14:paraId="2D288413" w14:textId="77777777" w:rsidR="006D0501" w:rsidRPr="006C61AF" w:rsidRDefault="006D0501" w:rsidP="006D0501">
      <w:pPr>
        <w:bidi/>
        <w:ind w:firstLine="720"/>
        <w:rPr>
          <w:rFonts w:cs="David" w:hint="cs"/>
          <w:rtl/>
        </w:rPr>
      </w:pPr>
      <w:r w:rsidRPr="006C61AF">
        <w:rPr>
          <w:rFonts w:cs="David" w:hint="cs"/>
          <w:rtl/>
        </w:rPr>
        <w:t>אין בעיה עקרונית.</w:t>
      </w:r>
    </w:p>
    <w:p w14:paraId="065F991C" w14:textId="77777777" w:rsidR="006D0501" w:rsidRPr="006C61AF" w:rsidRDefault="006D0501" w:rsidP="006D0501">
      <w:pPr>
        <w:bidi/>
        <w:rPr>
          <w:rFonts w:cs="David" w:hint="cs"/>
          <w:rtl/>
        </w:rPr>
      </w:pPr>
    </w:p>
    <w:p w14:paraId="1C81703C" w14:textId="77777777" w:rsidR="006D0501" w:rsidRPr="006C61AF" w:rsidRDefault="006D0501" w:rsidP="006D0501">
      <w:pPr>
        <w:bidi/>
        <w:rPr>
          <w:rFonts w:cs="David"/>
          <w:u w:val="single"/>
        </w:rPr>
      </w:pPr>
      <w:r w:rsidRPr="006C61AF">
        <w:rPr>
          <w:rFonts w:cs="David" w:hint="cs"/>
          <w:u w:val="single"/>
          <w:rtl/>
        </w:rPr>
        <w:t>היו"ר יריב לוין:</w:t>
      </w:r>
    </w:p>
    <w:p w14:paraId="2CBB75F4" w14:textId="77777777" w:rsidR="006D0501" w:rsidRPr="006C61AF" w:rsidRDefault="006D0501" w:rsidP="006D0501">
      <w:pPr>
        <w:bidi/>
        <w:rPr>
          <w:rFonts w:cs="David" w:hint="cs"/>
          <w:u w:val="single"/>
          <w:rtl/>
        </w:rPr>
      </w:pPr>
    </w:p>
    <w:p w14:paraId="2EA8E869" w14:textId="77777777" w:rsidR="006D0501" w:rsidRPr="006C61AF" w:rsidRDefault="006D0501" w:rsidP="006D0501">
      <w:pPr>
        <w:bidi/>
        <w:ind w:firstLine="720"/>
        <w:rPr>
          <w:rFonts w:cs="David" w:hint="cs"/>
          <w:rtl/>
        </w:rPr>
      </w:pPr>
      <w:r w:rsidRPr="006C61AF">
        <w:rPr>
          <w:rFonts w:cs="David" w:hint="cs"/>
          <w:rtl/>
        </w:rPr>
        <w:t>יופי.</w:t>
      </w:r>
    </w:p>
    <w:p w14:paraId="20E8C4A9" w14:textId="77777777" w:rsidR="006D0501" w:rsidRPr="006C61AF" w:rsidRDefault="006D0501" w:rsidP="006D0501">
      <w:pPr>
        <w:bidi/>
        <w:rPr>
          <w:rFonts w:cs="David" w:hint="cs"/>
          <w:rtl/>
        </w:rPr>
      </w:pPr>
    </w:p>
    <w:p w14:paraId="1CCD49EF" w14:textId="77777777" w:rsidR="006D0501" w:rsidRPr="006C61AF" w:rsidRDefault="006D0501" w:rsidP="006D0501">
      <w:pPr>
        <w:bidi/>
        <w:rPr>
          <w:rFonts w:cs="David"/>
        </w:rPr>
      </w:pPr>
      <w:r w:rsidRPr="006C61AF">
        <w:rPr>
          <w:rFonts w:cs="David" w:hint="cs"/>
          <w:u w:val="single"/>
          <w:rtl/>
        </w:rPr>
        <w:t>יהודה אלבז:</w:t>
      </w:r>
    </w:p>
    <w:p w14:paraId="0A9A14B1" w14:textId="77777777" w:rsidR="006D0501" w:rsidRPr="006C61AF" w:rsidRDefault="006D0501" w:rsidP="006D0501">
      <w:pPr>
        <w:bidi/>
        <w:rPr>
          <w:rFonts w:cs="David" w:hint="cs"/>
          <w:rtl/>
        </w:rPr>
      </w:pPr>
    </w:p>
    <w:p w14:paraId="54188CFC" w14:textId="77777777" w:rsidR="006D0501" w:rsidRPr="006C61AF" w:rsidRDefault="006D0501" w:rsidP="006D0501">
      <w:pPr>
        <w:bidi/>
        <w:ind w:firstLine="720"/>
        <w:rPr>
          <w:rFonts w:cs="David"/>
          <w:rtl/>
        </w:rPr>
      </w:pPr>
      <w:r w:rsidRPr="006C61AF">
        <w:rPr>
          <w:rFonts w:cs="David" w:hint="cs"/>
          <w:rtl/>
        </w:rPr>
        <w:t xml:space="preserve">הבעיה העקרונית האחרת הקיימת היא </w:t>
      </w:r>
      <w:r w:rsidRPr="006C61AF">
        <w:rPr>
          <w:rFonts w:cs="David"/>
          <w:rtl/>
        </w:rPr>
        <w:t xml:space="preserve">הצטרפות שלהם לכרטוס משותף עם מפעילי אוטובוסים. </w:t>
      </w:r>
      <w:r w:rsidRPr="006C61AF">
        <w:rPr>
          <w:rFonts w:cs="David" w:hint="cs"/>
          <w:rtl/>
        </w:rPr>
        <w:t xml:space="preserve">אנחנו רוצים להגיע לשם, אבל </w:t>
      </w:r>
      <w:r w:rsidRPr="006C61AF">
        <w:rPr>
          <w:rFonts w:cs="David"/>
          <w:rtl/>
        </w:rPr>
        <w:t xml:space="preserve">זה כרוך בשלביות מאוד גדולה. </w:t>
      </w:r>
    </w:p>
    <w:p w14:paraId="4CE592B6" w14:textId="77777777" w:rsidR="006D0501" w:rsidRPr="006C61AF" w:rsidRDefault="006D0501" w:rsidP="006D0501">
      <w:pPr>
        <w:bidi/>
        <w:rPr>
          <w:rFonts w:cs="David"/>
          <w:rtl/>
        </w:rPr>
      </w:pPr>
    </w:p>
    <w:p w14:paraId="1E3A30ED" w14:textId="77777777" w:rsidR="006D0501" w:rsidRPr="006C61AF" w:rsidRDefault="006D0501" w:rsidP="006D0501">
      <w:pPr>
        <w:bidi/>
        <w:rPr>
          <w:rFonts w:cs="David"/>
          <w:u w:val="single"/>
          <w:rtl/>
        </w:rPr>
      </w:pPr>
      <w:r w:rsidRPr="006C61AF">
        <w:rPr>
          <w:rFonts w:cs="David"/>
          <w:u w:val="single"/>
          <w:rtl/>
        </w:rPr>
        <w:t>היו"ר יריב לוין:</w:t>
      </w:r>
    </w:p>
    <w:p w14:paraId="3973C1A6" w14:textId="77777777" w:rsidR="006D0501" w:rsidRPr="006C61AF" w:rsidRDefault="006D0501" w:rsidP="006D0501">
      <w:pPr>
        <w:bidi/>
        <w:rPr>
          <w:rFonts w:cs="David"/>
          <w:u w:val="single"/>
          <w:rtl/>
        </w:rPr>
      </w:pPr>
    </w:p>
    <w:p w14:paraId="28D8D712" w14:textId="77777777" w:rsidR="006D0501" w:rsidRPr="006C61AF" w:rsidRDefault="006D0501" w:rsidP="006D0501">
      <w:pPr>
        <w:bidi/>
        <w:ind w:firstLine="720"/>
        <w:rPr>
          <w:rFonts w:cs="David" w:hint="cs"/>
          <w:rtl/>
        </w:rPr>
      </w:pPr>
      <w:r w:rsidRPr="006C61AF">
        <w:rPr>
          <w:rFonts w:cs="David" w:hint="cs"/>
          <w:rtl/>
        </w:rPr>
        <w:t xml:space="preserve">יהודה, </w:t>
      </w:r>
      <w:r w:rsidRPr="006C61AF">
        <w:rPr>
          <w:rFonts w:cs="David"/>
          <w:rtl/>
        </w:rPr>
        <w:t xml:space="preserve">אתם </w:t>
      </w:r>
      <w:r w:rsidRPr="006C61AF">
        <w:rPr>
          <w:rFonts w:cs="David" w:hint="cs"/>
          <w:rtl/>
        </w:rPr>
        <w:t xml:space="preserve">תשבו איתם, ואתם </w:t>
      </w:r>
      <w:r w:rsidRPr="006C61AF">
        <w:rPr>
          <w:rFonts w:cs="David"/>
          <w:rtl/>
        </w:rPr>
        <w:t xml:space="preserve">תגיעו למקסימום מה </w:t>
      </w:r>
      <w:r w:rsidRPr="006C61AF">
        <w:rPr>
          <w:rFonts w:cs="David" w:hint="cs"/>
          <w:rtl/>
        </w:rPr>
        <w:t>ש</w:t>
      </w:r>
      <w:r w:rsidRPr="006C61AF">
        <w:rPr>
          <w:rFonts w:cs="David"/>
          <w:rtl/>
        </w:rPr>
        <w:t>אפשר לעשות כאן.</w:t>
      </w:r>
      <w:r w:rsidRPr="006C61AF">
        <w:rPr>
          <w:rFonts w:cs="David" w:hint="cs"/>
          <w:rtl/>
        </w:rPr>
        <w:t xml:space="preserve"> ואם תהיה איזושהי בעיה נבדוק אותה ונראה איך פותרים אותה. אז אולי נ</w:t>
      </w:r>
      <w:r w:rsidRPr="006C61AF">
        <w:rPr>
          <w:rFonts w:cs="David"/>
          <w:rtl/>
        </w:rPr>
        <w:t>עשה מעבר של חצי שנה</w:t>
      </w:r>
      <w:r w:rsidRPr="006C61AF">
        <w:rPr>
          <w:rFonts w:cs="David" w:hint="cs"/>
          <w:rtl/>
        </w:rPr>
        <w:t>, אם צריך יהיה חצי שנה. אני לא כל כך רואה את הקשיים הגדולים, אבל</w:t>
      </w:r>
      <w:r w:rsidRPr="006C61AF">
        <w:rPr>
          <w:rFonts w:cs="David"/>
          <w:rtl/>
        </w:rPr>
        <w:t xml:space="preserve"> אם ישנם – נפתור אותם. </w:t>
      </w:r>
      <w:r w:rsidRPr="006C61AF">
        <w:rPr>
          <w:rFonts w:cs="David" w:hint="cs"/>
          <w:rtl/>
        </w:rPr>
        <w:t xml:space="preserve">אם אפשר לשלב את האוטובוסים עם הרכבת אני לא רואה איפה הבעיה לשלב לתוך זה גם את המונית, אבל אני אומר שוב </w:t>
      </w:r>
      <w:r w:rsidRPr="006C61AF">
        <w:rPr>
          <w:rFonts w:cs="David"/>
          <w:rtl/>
        </w:rPr>
        <w:t xml:space="preserve">– </w:t>
      </w:r>
      <w:r w:rsidRPr="006C61AF">
        <w:rPr>
          <w:rFonts w:cs="David" w:hint="cs"/>
          <w:rtl/>
        </w:rPr>
        <w:t xml:space="preserve">יש איזושהי בעיה, </w:t>
      </w:r>
      <w:r w:rsidRPr="006C61AF">
        <w:rPr>
          <w:rFonts w:cs="David"/>
          <w:rtl/>
        </w:rPr>
        <w:t xml:space="preserve">נתמודד איתה. </w:t>
      </w:r>
      <w:r w:rsidRPr="006C61AF">
        <w:rPr>
          <w:rFonts w:cs="David" w:hint="cs"/>
          <w:rtl/>
        </w:rPr>
        <w:t xml:space="preserve">אמר שלמה בצורה ברורה: עקרונית אין בעיה בצד הטכנולוגי </w:t>
      </w:r>
      <w:r w:rsidRPr="006C61AF">
        <w:rPr>
          <w:rFonts w:cs="David"/>
          <w:rtl/>
        </w:rPr>
        <w:t>–</w:t>
      </w:r>
      <w:r w:rsidRPr="006C61AF">
        <w:rPr>
          <w:rFonts w:cs="David" w:hint="cs"/>
          <w:rtl/>
        </w:rPr>
        <w:t xml:space="preserve"> בצד של הסובסידיה אנחנו לא דנים כאן בכלל, לא יכולים לדון גם אם נרצה. אני חושב שלעניין הזה צריך לתת פתרון. </w:t>
      </w:r>
      <w:r w:rsidRPr="006C61AF">
        <w:rPr>
          <w:rFonts w:cs="David"/>
          <w:rtl/>
        </w:rPr>
        <w:t>הם באים בנפש חפצה</w:t>
      </w:r>
      <w:r w:rsidRPr="006C61AF">
        <w:rPr>
          <w:rFonts w:cs="David" w:hint="cs"/>
          <w:rtl/>
        </w:rPr>
        <w:t xml:space="preserve">, אומרים לכם </w:t>
      </w:r>
      <w:r w:rsidRPr="006C61AF">
        <w:rPr>
          <w:rFonts w:cs="David"/>
          <w:rtl/>
        </w:rPr>
        <w:t>–</w:t>
      </w:r>
      <w:r w:rsidRPr="006C61AF">
        <w:rPr>
          <w:rFonts w:cs="David" w:hint="cs"/>
          <w:rtl/>
        </w:rPr>
        <w:t xml:space="preserve"> מוכנים לעשות, מוכנים להתאים, מוכנים לסייע.</w:t>
      </w:r>
      <w:r w:rsidRPr="006C61AF">
        <w:rPr>
          <w:rFonts w:cs="David"/>
          <w:rtl/>
        </w:rPr>
        <w:t xml:space="preserve"> שבו, ואיפה שתהיה בעיה </w:t>
      </w:r>
      <w:r w:rsidRPr="006C61AF">
        <w:rPr>
          <w:rFonts w:cs="David" w:hint="cs"/>
          <w:rtl/>
        </w:rPr>
        <w:t>תבואו לפה וננסה לה</w:t>
      </w:r>
      <w:r w:rsidRPr="006C61AF">
        <w:rPr>
          <w:rFonts w:cs="David"/>
          <w:rtl/>
        </w:rPr>
        <w:t>גיע לעמק השווה</w:t>
      </w:r>
      <w:r w:rsidRPr="006C61AF">
        <w:rPr>
          <w:rFonts w:cs="David" w:hint="cs"/>
          <w:rtl/>
        </w:rPr>
        <w:t>, לתוצאה שכולם יחיו איתה. אבל בסופו של דבר</w:t>
      </w:r>
      <w:r w:rsidRPr="006C61AF">
        <w:rPr>
          <w:rFonts w:cs="David"/>
          <w:rtl/>
        </w:rPr>
        <w:t xml:space="preserve"> הרעיון הוא שתהיה מערכת אחת. </w:t>
      </w:r>
      <w:r w:rsidRPr="006C61AF">
        <w:rPr>
          <w:rFonts w:cs="David" w:hint="cs"/>
          <w:rtl/>
        </w:rPr>
        <w:t xml:space="preserve">לא נעשה 80% מהעבודה או 70% מהעבודה. </w:t>
      </w:r>
    </w:p>
    <w:p w14:paraId="21BF983F" w14:textId="77777777" w:rsidR="006D0501" w:rsidRPr="006C61AF" w:rsidRDefault="006D0501" w:rsidP="006D0501">
      <w:pPr>
        <w:bidi/>
        <w:rPr>
          <w:rFonts w:cs="David" w:hint="cs"/>
          <w:rtl/>
        </w:rPr>
      </w:pPr>
    </w:p>
    <w:p w14:paraId="4E406009" w14:textId="77777777" w:rsidR="006D0501" w:rsidRPr="006C61AF" w:rsidRDefault="006D0501" w:rsidP="006D0501">
      <w:pPr>
        <w:bidi/>
        <w:rPr>
          <w:rFonts w:cs="David"/>
          <w:u w:val="single"/>
          <w:rtl/>
        </w:rPr>
      </w:pPr>
      <w:r w:rsidRPr="006C61AF">
        <w:rPr>
          <w:rFonts w:cs="David"/>
          <w:u w:val="single"/>
          <w:rtl/>
        </w:rPr>
        <w:t>גיתית שיינין:</w:t>
      </w:r>
    </w:p>
    <w:p w14:paraId="16B1071F" w14:textId="77777777" w:rsidR="006D0501" w:rsidRPr="006C61AF" w:rsidRDefault="006D0501" w:rsidP="006D0501">
      <w:pPr>
        <w:bidi/>
        <w:rPr>
          <w:rFonts w:cs="David"/>
          <w:rtl/>
        </w:rPr>
      </w:pPr>
    </w:p>
    <w:p w14:paraId="206AFF8A" w14:textId="77777777" w:rsidR="006D0501" w:rsidRPr="006C61AF" w:rsidRDefault="006D0501" w:rsidP="006D0501">
      <w:pPr>
        <w:bidi/>
        <w:ind w:firstLine="720"/>
        <w:rPr>
          <w:rFonts w:cs="David" w:hint="cs"/>
          <w:rtl/>
        </w:rPr>
      </w:pPr>
      <w:r w:rsidRPr="006C61AF">
        <w:rPr>
          <w:rFonts w:cs="David" w:hint="cs"/>
          <w:rtl/>
        </w:rPr>
        <w:t xml:space="preserve">אני היועצת המשפטית של "סיטיפאס". קודם כול אני באמת </w:t>
      </w:r>
      <w:r w:rsidRPr="006C61AF">
        <w:rPr>
          <w:rFonts w:cs="David"/>
          <w:rtl/>
        </w:rPr>
        <w:t xml:space="preserve">רוצה לברך על התיקון הזה לפקודת התעבורה. </w:t>
      </w:r>
      <w:r w:rsidRPr="006C61AF">
        <w:rPr>
          <w:rFonts w:cs="David" w:hint="cs"/>
          <w:rtl/>
        </w:rPr>
        <w:t xml:space="preserve">כמו שנאמר כאן כרגע בהרחבה, </w:t>
      </w:r>
      <w:r w:rsidRPr="006C61AF">
        <w:rPr>
          <w:rFonts w:cs="David"/>
          <w:rtl/>
        </w:rPr>
        <w:t>המטרה שלו</w:t>
      </w:r>
      <w:r w:rsidRPr="006C61AF">
        <w:rPr>
          <w:rFonts w:cs="David" w:hint="cs"/>
          <w:rtl/>
        </w:rPr>
        <w:t xml:space="preserve"> היא באמת לאפשר את שיתוף הפעולה ואת הסליקה המשותפת, ולנו כמפעיל תחבורה ציבורית שעומד להפעיל מערך תחבורה שמבוסס על שיתוף פעולה עם אוטובוסים- -</w:t>
      </w:r>
    </w:p>
    <w:p w14:paraId="43DA0B5A" w14:textId="77777777" w:rsidR="006D0501" w:rsidRPr="006C61AF" w:rsidRDefault="006D0501" w:rsidP="006D0501">
      <w:pPr>
        <w:bidi/>
        <w:rPr>
          <w:rFonts w:cs="David"/>
          <w:rtl/>
        </w:rPr>
      </w:pPr>
    </w:p>
    <w:p w14:paraId="1EF25AB5" w14:textId="77777777" w:rsidR="006D0501" w:rsidRPr="006C61AF" w:rsidRDefault="006D0501" w:rsidP="006D0501">
      <w:pPr>
        <w:bidi/>
        <w:rPr>
          <w:rFonts w:cs="David"/>
          <w:rtl/>
        </w:rPr>
      </w:pPr>
      <w:r w:rsidRPr="006C61AF">
        <w:rPr>
          <w:rFonts w:cs="David"/>
          <w:u w:val="single"/>
          <w:rtl/>
        </w:rPr>
        <w:t>יהודה אלבז:</w:t>
      </w:r>
    </w:p>
    <w:p w14:paraId="528E9184" w14:textId="77777777" w:rsidR="006D0501" w:rsidRPr="006C61AF" w:rsidRDefault="006D0501" w:rsidP="006D0501">
      <w:pPr>
        <w:bidi/>
        <w:rPr>
          <w:rFonts w:cs="David"/>
          <w:rtl/>
        </w:rPr>
      </w:pPr>
    </w:p>
    <w:p w14:paraId="427164E5" w14:textId="77777777" w:rsidR="006D0501" w:rsidRPr="006C61AF" w:rsidRDefault="006D0501" w:rsidP="006D0501">
      <w:pPr>
        <w:bidi/>
        <w:ind w:firstLine="720"/>
        <w:rPr>
          <w:rFonts w:cs="David"/>
          <w:rtl/>
        </w:rPr>
      </w:pPr>
      <w:r w:rsidRPr="006C61AF">
        <w:rPr>
          <w:rFonts w:cs="David"/>
          <w:rtl/>
        </w:rPr>
        <w:t>יש תאריך?</w:t>
      </w:r>
    </w:p>
    <w:p w14:paraId="13388D45" w14:textId="77777777" w:rsidR="006D0501" w:rsidRPr="006C61AF" w:rsidRDefault="006D0501" w:rsidP="006D0501">
      <w:pPr>
        <w:bidi/>
        <w:rPr>
          <w:rFonts w:cs="David"/>
          <w:rtl/>
        </w:rPr>
      </w:pPr>
    </w:p>
    <w:p w14:paraId="7B904F01" w14:textId="77777777" w:rsidR="006D0501" w:rsidRPr="006C61AF" w:rsidRDefault="006D0501" w:rsidP="009A1F01">
      <w:pPr>
        <w:keepNext/>
        <w:bidi/>
        <w:rPr>
          <w:rFonts w:cs="David"/>
          <w:rtl/>
        </w:rPr>
      </w:pPr>
      <w:r w:rsidRPr="006C61AF">
        <w:rPr>
          <w:rFonts w:cs="David"/>
          <w:u w:val="single"/>
          <w:rtl/>
        </w:rPr>
        <w:t>גיתית שיינין:</w:t>
      </w:r>
    </w:p>
    <w:p w14:paraId="6A33C961" w14:textId="77777777" w:rsidR="006D0501" w:rsidRPr="006C61AF" w:rsidRDefault="006D0501" w:rsidP="009A1F01">
      <w:pPr>
        <w:keepNext/>
        <w:bidi/>
        <w:rPr>
          <w:rFonts w:cs="David"/>
          <w:rtl/>
        </w:rPr>
      </w:pPr>
    </w:p>
    <w:p w14:paraId="5FC17D5B" w14:textId="77777777" w:rsidR="006D0501" w:rsidRPr="006C61AF" w:rsidRDefault="006D0501" w:rsidP="009A1F01">
      <w:pPr>
        <w:keepNext/>
        <w:bidi/>
        <w:ind w:firstLine="720"/>
        <w:rPr>
          <w:rFonts w:cs="David" w:hint="cs"/>
          <w:rtl/>
        </w:rPr>
      </w:pPr>
      <w:r w:rsidRPr="006C61AF">
        <w:rPr>
          <w:rFonts w:cs="David" w:hint="cs"/>
          <w:rtl/>
        </w:rPr>
        <w:t>אתה יודע אותו בדיוק כמוני, יהודה.</w:t>
      </w:r>
    </w:p>
    <w:p w14:paraId="1CF2F436" w14:textId="77777777" w:rsidR="006D0501" w:rsidRPr="006C61AF" w:rsidRDefault="006D0501" w:rsidP="006D0501">
      <w:pPr>
        <w:bidi/>
        <w:rPr>
          <w:rFonts w:cs="David"/>
          <w:rtl/>
        </w:rPr>
      </w:pPr>
    </w:p>
    <w:p w14:paraId="2F8F8187" w14:textId="77777777" w:rsidR="006D0501" w:rsidRPr="006C61AF" w:rsidRDefault="006D0501" w:rsidP="006D0501">
      <w:pPr>
        <w:bidi/>
        <w:rPr>
          <w:rFonts w:cs="David"/>
          <w:u w:val="single"/>
          <w:rtl/>
        </w:rPr>
      </w:pPr>
      <w:r w:rsidRPr="006C61AF">
        <w:rPr>
          <w:rFonts w:cs="David"/>
          <w:u w:val="single"/>
          <w:rtl/>
        </w:rPr>
        <w:t>ישראל אייכלר:</w:t>
      </w:r>
    </w:p>
    <w:p w14:paraId="2F68DD94" w14:textId="77777777" w:rsidR="006D0501" w:rsidRPr="006C61AF" w:rsidRDefault="006D0501" w:rsidP="006D0501">
      <w:pPr>
        <w:bidi/>
        <w:rPr>
          <w:rFonts w:cs="David"/>
          <w:u w:val="single"/>
          <w:rtl/>
        </w:rPr>
      </w:pPr>
    </w:p>
    <w:p w14:paraId="65093FD2" w14:textId="77777777" w:rsidR="006D0501" w:rsidRPr="006C61AF" w:rsidRDefault="006D0501" w:rsidP="006D0501">
      <w:pPr>
        <w:bidi/>
        <w:ind w:firstLine="720"/>
        <w:rPr>
          <w:rFonts w:cs="David" w:hint="cs"/>
          <w:rtl/>
        </w:rPr>
      </w:pPr>
      <w:r w:rsidRPr="006C61AF">
        <w:rPr>
          <w:rFonts w:cs="David" w:hint="cs"/>
          <w:rtl/>
        </w:rPr>
        <w:t xml:space="preserve">אבל </w:t>
      </w:r>
      <w:r w:rsidRPr="006C61AF">
        <w:rPr>
          <w:rFonts w:cs="David"/>
          <w:rtl/>
        </w:rPr>
        <w:t>הוא שאל</w:t>
      </w:r>
      <w:r w:rsidRPr="006C61AF">
        <w:rPr>
          <w:rFonts w:cs="David" w:hint="cs"/>
          <w:rtl/>
        </w:rPr>
        <w:t xml:space="preserve"> את השאלה שכל האזרחים שואלים בירושלים כל הזמן.</w:t>
      </w:r>
    </w:p>
    <w:p w14:paraId="2EE238F3" w14:textId="77777777" w:rsidR="006D0501" w:rsidRPr="006C61AF" w:rsidRDefault="006D0501" w:rsidP="006D0501">
      <w:pPr>
        <w:bidi/>
        <w:rPr>
          <w:rFonts w:cs="David" w:hint="cs"/>
          <w:u w:val="single"/>
          <w:rtl/>
        </w:rPr>
      </w:pPr>
    </w:p>
    <w:p w14:paraId="37AF9E11" w14:textId="77777777" w:rsidR="006D0501" w:rsidRPr="006C61AF" w:rsidRDefault="006D0501" w:rsidP="006D0501">
      <w:pPr>
        <w:bidi/>
        <w:rPr>
          <w:rFonts w:cs="David"/>
        </w:rPr>
      </w:pPr>
      <w:r w:rsidRPr="006C61AF">
        <w:rPr>
          <w:rFonts w:cs="David" w:hint="cs"/>
          <w:u w:val="single"/>
          <w:rtl/>
        </w:rPr>
        <w:t>גיתית שיינין:</w:t>
      </w:r>
    </w:p>
    <w:p w14:paraId="674FB935" w14:textId="77777777" w:rsidR="006D0501" w:rsidRPr="006C61AF" w:rsidRDefault="006D0501" w:rsidP="006D0501">
      <w:pPr>
        <w:bidi/>
        <w:rPr>
          <w:rFonts w:cs="David" w:hint="cs"/>
          <w:rtl/>
        </w:rPr>
      </w:pPr>
    </w:p>
    <w:p w14:paraId="78810795" w14:textId="77777777" w:rsidR="006D0501" w:rsidRPr="006C61AF" w:rsidRDefault="006D0501" w:rsidP="006D0501">
      <w:pPr>
        <w:bidi/>
        <w:ind w:firstLine="720"/>
        <w:rPr>
          <w:rFonts w:cs="David" w:hint="cs"/>
          <w:rtl/>
        </w:rPr>
      </w:pPr>
      <w:r w:rsidRPr="006C61AF">
        <w:rPr>
          <w:rFonts w:cs="David" w:hint="cs"/>
          <w:rtl/>
        </w:rPr>
        <w:t>על השאלה הזאת הוא יכול לענות יותר טוב ממני.</w:t>
      </w:r>
    </w:p>
    <w:p w14:paraId="090CDD76" w14:textId="77777777" w:rsidR="006D0501" w:rsidRPr="006C61AF" w:rsidRDefault="006D0501" w:rsidP="006D0501">
      <w:pPr>
        <w:bidi/>
        <w:rPr>
          <w:rFonts w:cs="David" w:hint="cs"/>
          <w:rtl/>
        </w:rPr>
      </w:pPr>
    </w:p>
    <w:p w14:paraId="4D98B4EF" w14:textId="77777777" w:rsidR="006D0501" w:rsidRPr="006C61AF" w:rsidRDefault="006D0501" w:rsidP="006D0501">
      <w:pPr>
        <w:bidi/>
        <w:rPr>
          <w:rFonts w:cs="David"/>
          <w:u w:val="single"/>
          <w:rtl/>
        </w:rPr>
      </w:pPr>
      <w:r w:rsidRPr="006C61AF">
        <w:rPr>
          <w:rFonts w:cs="David"/>
          <w:u w:val="single"/>
          <w:rtl/>
        </w:rPr>
        <w:t>היו"ר יריב לוין:</w:t>
      </w:r>
    </w:p>
    <w:p w14:paraId="76621015" w14:textId="77777777" w:rsidR="006D0501" w:rsidRPr="006C61AF" w:rsidRDefault="006D0501" w:rsidP="006D0501">
      <w:pPr>
        <w:bidi/>
        <w:rPr>
          <w:rFonts w:cs="David"/>
          <w:u w:val="single"/>
          <w:rtl/>
        </w:rPr>
      </w:pPr>
    </w:p>
    <w:p w14:paraId="2B0FFEF9" w14:textId="77777777" w:rsidR="006D0501" w:rsidRPr="006C61AF" w:rsidRDefault="006D0501" w:rsidP="006D0501">
      <w:pPr>
        <w:bidi/>
        <w:ind w:firstLine="720"/>
        <w:rPr>
          <w:rFonts w:cs="David" w:hint="cs"/>
          <w:rtl/>
        </w:rPr>
      </w:pPr>
      <w:r w:rsidRPr="006C61AF">
        <w:rPr>
          <w:rFonts w:cs="David" w:hint="cs"/>
          <w:rtl/>
        </w:rPr>
        <w:t>אתה רואה, אני אפילו לא מעלה על דעתי ש</w:t>
      </w:r>
      <w:r w:rsidRPr="006C61AF">
        <w:rPr>
          <w:rFonts w:cs="David"/>
          <w:rtl/>
        </w:rPr>
        <w:t>הסקופ הזה</w:t>
      </w:r>
      <w:r w:rsidRPr="006C61AF">
        <w:rPr>
          <w:rFonts w:cs="David" w:hint="cs"/>
          <w:rtl/>
        </w:rPr>
        <w:t xml:space="preserve"> ייפול אצלי בישיבה. </w:t>
      </w:r>
    </w:p>
    <w:p w14:paraId="1FB56E5A" w14:textId="77777777" w:rsidR="006D0501" w:rsidRPr="006C61AF" w:rsidRDefault="006D0501" w:rsidP="006D0501">
      <w:pPr>
        <w:bidi/>
        <w:rPr>
          <w:rFonts w:cs="David"/>
          <w:rtl/>
        </w:rPr>
      </w:pPr>
    </w:p>
    <w:p w14:paraId="0E5728A6" w14:textId="77777777" w:rsidR="006D0501" w:rsidRPr="006C61AF" w:rsidRDefault="006D0501" w:rsidP="006D0501">
      <w:pPr>
        <w:bidi/>
        <w:rPr>
          <w:rFonts w:cs="David"/>
          <w:rtl/>
        </w:rPr>
      </w:pPr>
      <w:r w:rsidRPr="006C61AF">
        <w:rPr>
          <w:rFonts w:cs="David"/>
          <w:u w:val="single"/>
          <w:rtl/>
        </w:rPr>
        <w:t>גיתית שיינין:</w:t>
      </w:r>
    </w:p>
    <w:p w14:paraId="40BF1364" w14:textId="77777777" w:rsidR="006D0501" w:rsidRPr="006C61AF" w:rsidRDefault="006D0501" w:rsidP="006D0501">
      <w:pPr>
        <w:bidi/>
        <w:rPr>
          <w:rFonts w:cs="David"/>
          <w:rtl/>
        </w:rPr>
      </w:pPr>
    </w:p>
    <w:p w14:paraId="7D57A7CF" w14:textId="77777777" w:rsidR="006D0501" w:rsidRPr="006C61AF" w:rsidRDefault="006D0501" w:rsidP="006D0501">
      <w:pPr>
        <w:bidi/>
        <w:ind w:firstLine="720"/>
        <w:rPr>
          <w:rFonts w:cs="David" w:hint="cs"/>
          <w:rtl/>
        </w:rPr>
      </w:pPr>
      <w:r w:rsidRPr="006C61AF">
        <w:rPr>
          <w:rFonts w:cs="David" w:hint="cs"/>
          <w:rtl/>
        </w:rPr>
        <w:t>האופטימיות.</w:t>
      </w:r>
    </w:p>
    <w:p w14:paraId="26CDB127" w14:textId="77777777" w:rsidR="006D0501" w:rsidRPr="006C61AF" w:rsidRDefault="006D0501" w:rsidP="006D0501">
      <w:pPr>
        <w:bidi/>
        <w:rPr>
          <w:rFonts w:cs="David" w:hint="cs"/>
          <w:rtl/>
        </w:rPr>
      </w:pPr>
    </w:p>
    <w:p w14:paraId="3C11EFDF" w14:textId="77777777" w:rsidR="006D0501" w:rsidRPr="006C61AF" w:rsidRDefault="006D0501" w:rsidP="006D0501">
      <w:pPr>
        <w:bidi/>
        <w:ind w:firstLine="720"/>
        <w:rPr>
          <w:rFonts w:cs="David" w:hint="cs"/>
          <w:rtl/>
        </w:rPr>
      </w:pPr>
      <w:r w:rsidRPr="006C61AF">
        <w:rPr>
          <w:rFonts w:cs="David" w:hint="cs"/>
          <w:rtl/>
        </w:rPr>
        <w:t xml:space="preserve">בכל מקרה, אנחנו למעשה אפילו מצפים לתיקון לחוק הזה מכיוון שהתיקון לחוק הזה בעצם קובע את אותה מערכת שצריכה לחול עלינו וכבר חלה בעצם מכוח המכרז, כי אנחנו </w:t>
      </w:r>
      <w:r w:rsidRPr="006C61AF">
        <w:rPr>
          <w:rFonts w:cs="David"/>
          <w:rtl/>
        </w:rPr>
        <w:t>כבר בנינו מערכת כזאת</w:t>
      </w:r>
      <w:r w:rsidRPr="006C61AF">
        <w:rPr>
          <w:rFonts w:cs="David" w:hint="cs"/>
          <w:rtl/>
        </w:rPr>
        <w:t xml:space="preserve"> מכוח המכרז, גם על אוטובוסים. </w:t>
      </w:r>
      <w:r w:rsidRPr="006C61AF">
        <w:rPr>
          <w:rFonts w:cs="David"/>
          <w:rtl/>
        </w:rPr>
        <w:t xml:space="preserve">הבעיה היחידה העקרונית </w:t>
      </w:r>
      <w:r w:rsidRPr="006C61AF">
        <w:rPr>
          <w:rFonts w:cs="David" w:hint="cs"/>
          <w:rtl/>
        </w:rPr>
        <w:t xml:space="preserve">שיש לנו עם הצורה שבה נוסח החוק, ואותה אני רוצה להעלות כאן, </w:t>
      </w:r>
      <w:r w:rsidRPr="006C61AF">
        <w:rPr>
          <w:rFonts w:cs="David"/>
          <w:rtl/>
        </w:rPr>
        <w:t>זה הנושא של כניסה לתחולה של ה</w:t>
      </w:r>
      <w:r w:rsidRPr="006C61AF">
        <w:rPr>
          <w:rFonts w:cs="David" w:hint="cs"/>
          <w:rtl/>
        </w:rPr>
        <w:t xml:space="preserve">תיקון </w:t>
      </w:r>
      <w:r w:rsidRPr="006C61AF">
        <w:rPr>
          <w:rFonts w:cs="David"/>
          <w:rtl/>
        </w:rPr>
        <w:t xml:space="preserve">הזה. </w:t>
      </w:r>
    </w:p>
    <w:p w14:paraId="172C1B86" w14:textId="77777777" w:rsidR="006D0501" w:rsidRPr="006C61AF" w:rsidRDefault="006D0501" w:rsidP="006D0501">
      <w:pPr>
        <w:bidi/>
        <w:rPr>
          <w:rFonts w:cs="David" w:hint="cs"/>
          <w:rtl/>
        </w:rPr>
      </w:pPr>
    </w:p>
    <w:p w14:paraId="1228B189" w14:textId="77777777" w:rsidR="006D0501" w:rsidRPr="006C61AF" w:rsidRDefault="006D0501" w:rsidP="006D0501">
      <w:pPr>
        <w:bidi/>
        <w:ind w:firstLine="720"/>
        <w:rPr>
          <w:rFonts w:cs="David" w:hint="cs"/>
          <w:rtl/>
        </w:rPr>
      </w:pPr>
      <w:r w:rsidRPr="006C61AF">
        <w:rPr>
          <w:rFonts w:cs="David"/>
          <w:rtl/>
        </w:rPr>
        <w:t xml:space="preserve">לעניין הסקופ – אם אנחנו מדברים על </w:t>
      </w:r>
      <w:r w:rsidRPr="006C61AF">
        <w:rPr>
          <w:rFonts w:cs="David" w:hint="cs"/>
          <w:rtl/>
        </w:rPr>
        <w:t xml:space="preserve">כך שהמועד הנוכחי להפעלה מסחרית של הרכבת הוא </w:t>
      </w:r>
      <w:r w:rsidRPr="006C61AF">
        <w:rPr>
          <w:rFonts w:cs="David"/>
          <w:rtl/>
        </w:rPr>
        <w:t>אוגוסט 2011, והתיקון הזה מ</w:t>
      </w:r>
      <w:r w:rsidRPr="006C61AF">
        <w:rPr>
          <w:rFonts w:cs="David" w:hint="cs"/>
          <w:rtl/>
        </w:rPr>
        <w:t xml:space="preserve">תייחס לכך שרק מינואר </w:t>
      </w:r>
      <w:r w:rsidRPr="006C61AF">
        <w:rPr>
          <w:rFonts w:cs="David"/>
          <w:rtl/>
        </w:rPr>
        <w:t xml:space="preserve">2012 </w:t>
      </w:r>
      <w:r w:rsidRPr="006C61AF">
        <w:rPr>
          <w:rFonts w:cs="David" w:hint="cs"/>
          <w:rtl/>
        </w:rPr>
        <w:t xml:space="preserve">התיקון הזה צריך לחול על אוטובוסים כשיש אפשרות לדחות אותו לשנה אחת נוספת, אז אנחנו </w:t>
      </w:r>
      <w:r w:rsidRPr="006C61AF">
        <w:rPr>
          <w:rFonts w:cs="David"/>
          <w:rtl/>
        </w:rPr>
        <w:t>עשויים למצוא את עצמנו ב</w:t>
      </w:r>
      <w:r w:rsidRPr="006C61AF">
        <w:rPr>
          <w:rFonts w:cs="David" w:hint="cs"/>
          <w:rtl/>
        </w:rPr>
        <w:t xml:space="preserve">איזושהי </w:t>
      </w:r>
      <w:r w:rsidRPr="006C61AF">
        <w:rPr>
          <w:rFonts w:cs="David"/>
          <w:rtl/>
        </w:rPr>
        <w:t>בעיה של הפעלה</w:t>
      </w:r>
      <w:r w:rsidRPr="006C61AF">
        <w:rPr>
          <w:rFonts w:cs="David" w:hint="cs"/>
          <w:rtl/>
        </w:rPr>
        <w:t xml:space="preserve"> משותפת של כרטוס חכם עם אוטובוסים, ואני הייתי שמחה לשמוע ממשרד התחבורה איך - -</w:t>
      </w:r>
    </w:p>
    <w:p w14:paraId="3E2F7DAE" w14:textId="77777777" w:rsidR="006D0501" w:rsidRPr="006C61AF" w:rsidRDefault="006D0501" w:rsidP="006D0501">
      <w:pPr>
        <w:bidi/>
        <w:rPr>
          <w:rFonts w:cs="David"/>
          <w:rtl/>
        </w:rPr>
      </w:pPr>
    </w:p>
    <w:p w14:paraId="3EF55CCB" w14:textId="77777777" w:rsidR="006D0501" w:rsidRPr="006C61AF" w:rsidRDefault="006D0501" w:rsidP="006D0501">
      <w:pPr>
        <w:bidi/>
        <w:rPr>
          <w:rFonts w:cs="David"/>
          <w:u w:val="single"/>
          <w:rtl/>
        </w:rPr>
      </w:pPr>
      <w:r w:rsidRPr="006C61AF">
        <w:rPr>
          <w:rFonts w:cs="David"/>
          <w:u w:val="single"/>
          <w:rtl/>
        </w:rPr>
        <w:t>ישראל אייכלר:</w:t>
      </w:r>
    </w:p>
    <w:p w14:paraId="65F5B6C1" w14:textId="77777777" w:rsidR="006D0501" w:rsidRPr="006C61AF" w:rsidRDefault="006D0501" w:rsidP="006D0501">
      <w:pPr>
        <w:bidi/>
        <w:rPr>
          <w:rFonts w:cs="David"/>
          <w:u w:val="single"/>
          <w:rtl/>
        </w:rPr>
      </w:pPr>
    </w:p>
    <w:p w14:paraId="1E70F03E" w14:textId="77777777" w:rsidR="006D0501" w:rsidRPr="006C61AF" w:rsidRDefault="006D0501" w:rsidP="006D0501">
      <w:pPr>
        <w:bidi/>
        <w:ind w:firstLine="720"/>
        <w:rPr>
          <w:rFonts w:cs="David" w:hint="cs"/>
          <w:rtl/>
        </w:rPr>
      </w:pPr>
      <w:r w:rsidRPr="006C61AF">
        <w:rPr>
          <w:rFonts w:cs="David" w:hint="cs"/>
          <w:rtl/>
        </w:rPr>
        <w:t xml:space="preserve">אולי </w:t>
      </w:r>
      <w:r w:rsidRPr="006C61AF">
        <w:rPr>
          <w:rFonts w:cs="David"/>
          <w:rtl/>
        </w:rPr>
        <w:t xml:space="preserve">אדוני היושב ראש ישאל </w:t>
      </w:r>
      <w:r w:rsidRPr="006C61AF">
        <w:rPr>
          <w:rFonts w:cs="David" w:hint="cs"/>
          <w:rtl/>
        </w:rPr>
        <w:t xml:space="preserve">אותם </w:t>
      </w:r>
      <w:r w:rsidRPr="006C61AF">
        <w:rPr>
          <w:rFonts w:cs="David"/>
          <w:rtl/>
        </w:rPr>
        <w:t>למה רק באוגוסט</w:t>
      </w:r>
      <w:r w:rsidRPr="006C61AF">
        <w:rPr>
          <w:rFonts w:cs="David" w:hint="cs"/>
          <w:rtl/>
        </w:rPr>
        <w:t xml:space="preserve"> או שזה נושא חדש?</w:t>
      </w:r>
    </w:p>
    <w:p w14:paraId="6DBD441A" w14:textId="77777777" w:rsidR="006D0501" w:rsidRPr="006C61AF" w:rsidRDefault="006D0501" w:rsidP="006D0501">
      <w:pPr>
        <w:bidi/>
        <w:rPr>
          <w:rFonts w:cs="David"/>
          <w:rtl/>
        </w:rPr>
      </w:pPr>
    </w:p>
    <w:p w14:paraId="10EA8186" w14:textId="77777777" w:rsidR="006D0501" w:rsidRPr="006C61AF" w:rsidRDefault="006D0501" w:rsidP="006D0501">
      <w:pPr>
        <w:bidi/>
        <w:rPr>
          <w:rFonts w:cs="David"/>
          <w:u w:val="single"/>
          <w:rtl/>
        </w:rPr>
      </w:pPr>
      <w:r w:rsidRPr="006C61AF">
        <w:rPr>
          <w:rFonts w:cs="David"/>
          <w:u w:val="single"/>
          <w:rtl/>
        </w:rPr>
        <w:t>היו"ר יריב לוין:</w:t>
      </w:r>
    </w:p>
    <w:p w14:paraId="0F77B0B3" w14:textId="77777777" w:rsidR="006D0501" w:rsidRPr="006C61AF" w:rsidRDefault="006D0501" w:rsidP="006D0501">
      <w:pPr>
        <w:bidi/>
        <w:rPr>
          <w:rFonts w:cs="David"/>
          <w:u w:val="single"/>
          <w:rtl/>
        </w:rPr>
      </w:pPr>
    </w:p>
    <w:p w14:paraId="7DC26D49" w14:textId="77777777" w:rsidR="006D0501" w:rsidRPr="006C61AF" w:rsidRDefault="006D0501" w:rsidP="006D0501">
      <w:pPr>
        <w:bidi/>
        <w:ind w:firstLine="720"/>
        <w:rPr>
          <w:rFonts w:cs="David" w:hint="cs"/>
          <w:rtl/>
        </w:rPr>
      </w:pPr>
      <w:r w:rsidRPr="006C61AF">
        <w:rPr>
          <w:rFonts w:cs="David"/>
          <w:rtl/>
        </w:rPr>
        <w:t xml:space="preserve">אני חותם על </w:t>
      </w:r>
      <w:r w:rsidRPr="006C61AF">
        <w:rPr>
          <w:rFonts w:cs="David" w:hint="cs"/>
          <w:rtl/>
        </w:rPr>
        <w:t>אוגוסט בלי בכלל - -</w:t>
      </w:r>
    </w:p>
    <w:p w14:paraId="26E77472" w14:textId="77777777" w:rsidR="006D0501" w:rsidRPr="006C61AF" w:rsidRDefault="006D0501" w:rsidP="006D0501">
      <w:pPr>
        <w:bidi/>
        <w:rPr>
          <w:rFonts w:cs="David" w:hint="cs"/>
          <w:rtl/>
        </w:rPr>
      </w:pPr>
    </w:p>
    <w:p w14:paraId="186AF4AF" w14:textId="77777777" w:rsidR="006D0501" w:rsidRPr="006C61AF" w:rsidRDefault="006D0501" w:rsidP="006D0501">
      <w:pPr>
        <w:bidi/>
        <w:rPr>
          <w:rFonts w:cs="David" w:hint="cs"/>
          <w:u w:val="single"/>
          <w:rtl/>
        </w:rPr>
      </w:pPr>
      <w:r w:rsidRPr="006C61AF">
        <w:rPr>
          <w:rFonts w:cs="David" w:hint="cs"/>
          <w:u w:val="single"/>
          <w:rtl/>
        </w:rPr>
        <w:t>אתי בנדלר:</w:t>
      </w:r>
    </w:p>
    <w:p w14:paraId="5A39AB0C" w14:textId="77777777" w:rsidR="006D0501" w:rsidRPr="006C61AF" w:rsidRDefault="006D0501" w:rsidP="006D0501">
      <w:pPr>
        <w:bidi/>
        <w:rPr>
          <w:rFonts w:cs="David" w:hint="cs"/>
          <w:rtl/>
        </w:rPr>
      </w:pPr>
    </w:p>
    <w:p w14:paraId="7163E484" w14:textId="77777777" w:rsidR="006D0501" w:rsidRPr="006C61AF" w:rsidRDefault="006D0501" w:rsidP="006D0501">
      <w:pPr>
        <w:bidi/>
        <w:ind w:firstLine="720"/>
        <w:rPr>
          <w:rFonts w:cs="David" w:hint="cs"/>
          <w:rtl/>
        </w:rPr>
      </w:pPr>
      <w:r w:rsidRPr="006C61AF">
        <w:rPr>
          <w:rFonts w:cs="David" w:hint="cs"/>
          <w:rtl/>
        </w:rPr>
        <w:t>זה מסוג הנושאים הישנים מאוד כאן בוועדה.</w:t>
      </w:r>
    </w:p>
    <w:p w14:paraId="20429125" w14:textId="77777777" w:rsidR="006D0501" w:rsidRPr="006C61AF" w:rsidRDefault="006D0501" w:rsidP="006D0501">
      <w:pPr>
        <w:bidi/>
        <w:rPr>
          <w:rFonts w:cs="David" w:hint="cs"/>
          <w:rtl/>
        </w:rPr>
      </w:pPr>
    </w:p>
    <w:p w14:paraId="34C6EF37" w14:textId="77777777" w:rsidR="006D0501" w:rsidRPr="006C61AF" w:rsidRDefault="006D0501" w:rsidP="006D0501">
      <w:pPr>
        <w:bidi/>
        <w:rPr>
          <w:rFonts w:cs="David" w:hint="cs"/>
          <w:u w:val="single"/>
          <w:rtl/>
        </w:rPr>
      </w:pPr>
      <w:r w:rsidRPr="006C61AF">
        <w:rPr>
          <w:rFonts w:cs="David" w:hint="cs"/>
          <w:u w:val="single"/>
          <w:rtl/>
        </w:rPr>
        <w:t>ישראל אייכלר:</w:t>
      </w:r>
    </w:p>
    <w:p w14:paraId="4ED3E25A" w14:textId="77777777" w:rsidR="006D0501" w:rsidRPr="006C61AF" w:rsidRDefault="006D0501" w:rsidP="006D0501">
      <w:pPr>
        <w:bidi/>
        <w:rPr>
          <w:rFonts w:cs="David" w:hint="cs"/>
          <w:u w:val="single"/>
          <w:rtl/>
        </w:rPr>
      </w:pPr>
    </w:p>
    <w:p w14:paraId="319F7A93" w14:textId="77777777" w:rsidR="006D0501" w:rsidRPr="006C61AF" w:rsidRDefault="006D0501" w:rsidP="006D0501">
      <w:pPr>
        <w:bidi/>
        <w:rPr>
          <w:rFonts w:cs="David" w:hint="cs"/>
          <w:rtl/>
        </w:rPr>
      </w:pPr>
      <w:r w:rsidRPr="006C61AF">
        <w:rPr>
          <w:rFonts w:cs="David" w:hint="cs"/>
          <w:rtl/>
        </w:rPr>
        <w:tab/>
        <w:t>עשר שנים אנחנו כבר- -</w:t>
      </w:r>
    </w:p>
    <w:p w14:paraId="4E2E381C" w14:textId="77777777" w:rsidR="006D0501" w:rsidRPr="006C61AF" w:rsidRDefault="006D0501" w:rsidP="006D0501">
      <w:pPr>
        <w:bidi/>
        <w:rPr>
          <w:rFonts w:cs="David" w:hint="cs"/>
          <w:rtl/>
        </w:rPr>
      </w:pPr>
    </w:p>
    <w:p w14:paraId="5E2B7ACA" w14:textId="77777777" w:rsidR="006D0501" w:rsidRPr="006C61AF" w:rsidRDefault="006D0501" w:rsidP="006D0501">
      <w:pPr>
        <w:bidi/>
        <w:rPr>
          <w:rFonts w:cs="David"/>
          <w:u w:val="single"/>
        </w:rPr>
      </w:pPr>
      <w:r w:rsidRPr="006C61AF">
        <w:rPr>
          <w:rFonts w:cs="David" w:hint="cs"/>
          <w:u w:val="single"/>
          <w:rtl/>
        </w:rPr>
        <w:t>אתי בנדלר:</w:t>
      </w:r>
    </w:p>
    <w:p w14:paraId="45127172" w14:textId="77777777" w:rsidR="006D0501" w:rsidRPr="006C61AF" w:rsidRDefault="006D0501" w:rsidP="006D0501">
      <w:pPr>
        <w:bidi/>
        <w:rPr>
          <w:rFonts w:cs="David" w:hint="cs"/>
          <w:rtl/>
        </w:rPr>
      </w:pPr>
    </w:p>
    <w:p w14:paraId="6F9708FD" w14:textId="77777777" w:rsidR="006D0501" w:rsidRPr="006C61AF" w:rsidRDefault="006D0501" w:rsidP="006D0501">
      <w:pPr>
        <w:bidi/>
        <w:rPr>
          <w:rFonts w:cs="David" w:hint="cs"/>
          <w:rtl/>
        </w:rPr>
      </w:pPr>
      <w:r w:rsidRPr="006C61AF">
        <w:rPr>
          <w:rFonts w:cs="David" w:hint="cs"/>
          <w:rtl/>
        </w:rPr>
        <w:tab/>
        <w:t>משהו כזה.</w:t>
      </w:r>
    </w:p>
    <w:p w14:paraId="1040C54E" w14:textId="77777777" w:rsidR="006D0501" w:rsidRPr="006C61AF" w:rsidRDefault="006D0501" w:rsidP="006D0501">
      <w:pPr>
        <w:bidi/>
        <w:rPr>
          <w:rFonts w:cs="David" w:hint="cs"/>
          <w:rtl/>
        </w:rPr>
      </w:pPr>
    </w:p>
    <w:p w14:paraId="1FDDEA53" w14:textId="77777777" w:rsidR="006D0501" w:rsidRPr="006C61AF" w:rsidRDefault="006D0501" w:rsidP="006D0501">
      <w:pPr>
        <w:bidi/>
        <w:rPr>
          <w:rFonts w:cs="David"/>
          <w:rtl/>
        </w:rPr>
      </w:pPr>
      <w:r w:rsidRPr="006C61AF">
        <w:rPr>
          <w:rFonts w:cs="David" w:hint="cs"/>
          <w:u w:val="single"/>
          <w:rtl/>
        </w:rPr>
        <w:t>י</w:t>
      </w:r>
      <w:r w:rsidRPr="006C61AF">
        <w:rPr>
          <w:rFonts w:cs="David"/>
          <w:u w:val="single"/>
          <w:rtl/>
        </w:rPr>
        <w:t>ערה למברגר:</w:t>
      </w:r>
    </w:p>
    <w:p w14:paraId="1F733358" w14:textId="77777777" w:rsidR="006D0501" w:rsidRPr="006C61AF" w:rsidRDefault="006D0501" w:rsidP="006D0501">
      <w:pPr>
        <w:bidi/>
        <w:rPr>
          <w:rFonts w:cs="David"/>
          <w:rtl/>
        </w:rPr>
      </w:pPr>
    </w:p>
    <w:p w14:paraId="21856B7F" w14:textId="77777777" w:rsidR="006D0501" w:rsidRPr="006C61AF" w:rsidRDefault="006D0501" w:rsidP="006D0501">
      <w:pPr>
        <w:bidi/>
        <w:ind w:firstLine="720"/>
        <w:rPr>
          <w:rFonts w:cs="David" w:hint="cs"/>
          <w:rtl/>
        </w:rPr>
      </w:pPr>
      <w:r w:rsidRPr="006C61AF">
        <w:rPr>
          <w:rFonts w:cs="David" w:hint="cs"/>
          <w:rtl/>
        </w:rPr>
        <w:t>לפני שמשרד התחבורה יתייחס, אני רוצה להגיד מבחינה משפטית ש</w:t>
      </w:r>
      <w:r w:rsidRPr="006C61AF">
        <w:rPr>
          <w:rFonts w:cs="David"/>
          <w:rtl/>
        </w:rPr>
        <w:t xml:space="preserve">להבנתי, התיקון הזה </w:t>
      </w:r>
      <w:r w:rsidRPr="006C61AF">
        <w:rPr>
          <w:rFonts w:cs="David" w:hint="cs"/>
          <w:rtl/>
        </w:rPr>
        <w:t xml:space="preserve">דווקא </w:t>
      </w:r>
      <w:r w:rsidRPr="006C61AF">
        <w:rPr>
          <w:rFonts w:cs="David"/>
          <w:rtl/>
        </w:rPr>
        <w:t>לא נותן מענה לרכבת הקלה בירושלים</w:t>
      </w:r>
      <w:r w:rsidRPr="006C61AF">
        <w:rPr>
          <w:rFonts w:cs="David" w:hint="cs"/>
          <w:rtl/>
        </w:rPr>
        <w:t>, והוא צריך לבוא עם תיקון משלים- -</w:t>
      </w:r>
    </w:p>
    <w:p w14:paraId="1679A747" w14:textId="77777777" w:rsidR="006D0501" w:rsidRPr="006C61AF" w:rsidRDefault="006D0501" w:rsidP="006D0501">
      <w:pPr>
        <w:bidi/>
        <w:rPr>
          <w:rFonts w:cs="David" w:hint="cs"/>
          <w:rtl/>
        </w:rPr>
      </w:pPr>
    </w:p>
    <w:p w14:paraId="541314DA" w14:textId="77777777" w:rsidR="006D0501" w:rsidRPr="006C61AF" w:rsidRDefault="006D0501" w:rsidP="009A1F01">
      <w:pPr>
        <w:keepNext/>
        <w:bidi/>
        <w:rPr>
          <w:rFonts w:cs="David"/>
          <w:u w:val="single"/>
        </w:rPr>
      </w:pPr>
      <w:r w:rsidRPr="006C61AF">
        <w:rPr>
          <w:rFonts w:cs="David" w:hint="cs"/>
          <w:u w:val="single"/>
          <w:rtl/>
        </w:rPr>
        <w:t>אתי בנדלר:</w:t>
      </w:r>
    </w:p>
    <w:p w14:paraId="7B13C2AA" w14:textId="77777777" w:rsidR="006D0501" w:rsidRPr="006C61AF" w:rsidRDefault="006D0501" w:rsidP="009A1F01">
      <w:pPr>
        <w:keepNext/>
        <w:bidi/>
        <w:rPr>
          <w:rFonts w:cs="David" w:hint="cs"/>
          <w:rtl/>
        </w:rPr>
      </w:pPr>
    </w:p>
    <w:p w14:paraId="401FDAEF" w14:textId="77777777" w:rsidR="006D0501" w:rsidRPr="006C61AF" w:rsidRDefault="006D0501" w:rsidP="006D0501">
      <w:pPr>
        <w:bidi/>
        <w:rPr>
          <w:rFonts w:cs="David" w:hint="cs"/>
          <w:rtl/>
        </w:rPr>
      </w:pPr>
      <w:r w:rsidRPr="006C61AF">
        <w:rPr>
          <w:rFonts w:cs="David" w:hint="cs"/>
          <w:rtl/>
        </w:rPr>
        <w:tab/>
        <w:t>נכון.</w:t>
      </w:r>
    </w:p>
    <w:p w14:paraId="211EE150" w14:textId="77777777" w:rsidR="006D0501" w:rsidRPr="006C61AF" w:rsidRDefault="006D0501" w:rsidP="006D0501">
      <w:pPr>
        <w:bidi/>
        <w:rPr>
          <w:rFonts w:cs="David" w:hint="cs"/>
          <w:rtl/>
        </w:rPr>
      </w:pPr>
    </w:p>
    <w:p w14:paraId="38B66F6A" w14:textId="77777777" w:rsidR="006D0501" w:rsidRPr="006C61AF" w:rsidRDefault="006D0501" w:rsidP="006D0501">
      <w:pPr>
        <w:bidi/>
        <w:rPr>
          <w:rFonts w:cs="David"/>
        </w:rPr>
      </w:pPr>
      <w:r w:rsidRPr="006C61AF">
        <w:rPr>
          <w:rFonts w:cs="David" w:hint="cs"/>
          <w:u w:val="single"/>
          <w:rtl/>
        </w:rPr>
        <w:t>יערה למברגר:</w:t>
      </w:r>
    </w:p>
    <w:p w14:paraId="49DCF592" w14:textId="77777777" w:rsidR="006D0501" w:rsidRPr="006C61AF" w:rsidRDefault="006D0501" w:rsidP="006D0501">
      <w:pPr>
        <w:bidi/>
        <w:rPr>
          <w:rFonts w:cs="David" w:hint="cs"/>
          <w:rtl/>
        </w:rPr>
      </w:pPr>
    </w:p>
    <w:p w14:paraId="3CC5C77E" w14:textId="77777777" w:rsidR="006D0501" w:rsidRPr="006C61AF" w:rsidRDefault="006D0501" w:rsidP="006D0501">
      <w:pPr>
        <w:bidi/>
        <w:rPr>
          <w:rFonts w:cs="David" w:hint="cs"/>
          <w:rtl/>
        </w:rPr>
      </w:pPr>
      <w:r w:rsidRPr="006C61AF">
        <w:rPr>
          <w:rFonts w:cs="David" w:hint="cs"/>
          <w:rtl/>
        </w:rPr>
        <w:tab/>
        <w:t>- - כי אנחנו מדברים פה על תיקון לפקודת התעבורה. פקודת התעבורה לא עוסקת ברכבות וגם לא ברכבת קלה- -</w:t>
      </w:r>
    </w:p>
    <w:p w14:paraId="0A83045E" w14:textId="77777777" w:rsidR="006D0501" w:rsidRPr="006C61AF" w:rsidRDefault="006D0501" w:rsidP="006D0501">
      <w:pPr>
        <w:bidi/>
        <w:rPr>
          <w:rFonts w:cs="David" w:hint="cs"/>
          <w:rtl/>
        </w:rPr>
      </w:pPr>
    </w:p>
    <w:p w14:paraId="5F4B4A96" w14:textId="77777777" w:rsidR="006D0501" w:rsidRPr="006C61AF" w:rsidRDefault="006D0501" w:rsidP="006D0501">
      <w:pPr>
        <w:bidi/>
        <w:rPr>
          <w:rFonts w:cs="David"/>
          <w:u w:val="single"/>
        </w:rPr>
      </w:pPr>
      <w:r w:rsidRPr="006C61AF">
        <w:rPr>
          <w:rFonts w:cs="David" w:hint="cs"/>
          <w:u w:val="single"/>
          <w:rtl/>
        </w:rPr>
        <w:t>היו"ר יריב לוין:</w:t>
      </w:r>
    </w:p>
    <w:p w14:paraId="66793E6C" w14:textId="77777777" w:rsidR="006D0501" w:rsidRPr="006C61AF" w:rsidRDefault="006D0501" w:rsidP="006D0501">
      <w:pPr>
        <w:bidi/>
        <w:rPr>
          <w:rFonts w:cs="David" w:hint="cs"/>
          <w:u w:val="single"/>
          <w:rtl/>
        </w:rPr>
      </w:pPr>
    </w:p>
    <w:p w14:paraId="545C9E95" w14:textId="77777777" w:rsidR="006D0501" w:rsidRPr="006C61AF" w:rsidRDefault="006D0501" w:rsidP="006D0501">
      <w:pPr>
        <w:bidi/>
        <w:rPr>
          <w:rFonts w:cs="David" w:hint="cs"/>
          <w:rtl/>
        </w:rPr>
      </w:pPr>
      <w:r w:rsidRPr="006C61AF">
        <w:rPr>
          <w:rFonts w:cs="David" w:hint="cs"/>
          <w:rtl/>
        </w:rPr>
        <w:tab/>
        <w:t>מסילות ברזל.</w:t>
      </w:r>
    </w:p>
    <w:p w14:paraId="003CA2CF" w14:textId="77777777" w:rsidR="006D0501" w:rsidRPr="006C61AF" w:rsidRDefault="006D0501" w:rsidP="006D0501">
      <w:pPr>
        <w:bidi/>
        <w:rPr>
          <w:rFonts w:cs="David"/>
          <w:rtl/>
        </w:rPr>
      </w:pPr>
    </w:p>
    <w:p w14:paraId="313E8929" w14:textId="77777777" w:rsidR="006D0501" w:rsidRPr="006C61AF" w:rsidRDefault="006D0501" w:rsidP="006D0501">
      <w:pPr>
        <w:bidi/>
        <w:rPr>
          <w:rFonts w:cs="David"/>
          <w:rtl/>
        </w:rPr>
      </w:pPr>
      <w:r w:rsidRPr="006C61AF">
        <w:rPr>
          <w:rFonts w:cs="David"/>
          <w:u w:val="single"/>
          <w:rtl/>
        </w:rPr>
        <w:t>גיתית שיינין:</w:t>
      </w:r>
    </w:p>
    <w:p w14:paraId="4720B8F2" w14:textId="77777777" w:rsidR="006D0501" w:rsidRPr="006C61AF" w:rsidRDefault="006D0501" w:rsidP="006D0501">
      <w:pPr>
        <w:bidi/>
        <w:rPr>
          <w:rFonts w:cs="David"/>
          <w:rtl/>
        </w:rPr>
      </w:pPr>
    </w:p>
    <w:p w14:paraId="4D63F5FA" w14:textId="77777777" w:rsidR="006D0501" w:rsidRPr="006C61AF" w:rsidRDefault="006D0501" w:rsidP="006D0501">
      <w:pPr>
        <w:bidi/>
        <w:ind w:firstLine="720"/>
        <w:rPr>
          <w:rFonts w:cs="David"/>
          <w:rtl/>
        </w:rPr>
      </w:pPr>
      <w:r w:rsidRPr="006C61AF">
        <w:rPr>
          <w:rFonts w:cs="David" w:hint="cs"/>
          <w:rtl/>
        </w:rPr>
        <w:t xml:space="preserve">כן, אבל </w:t>
      </w:r>
      <w:r w:rsidRPr="006C61AF">
        <w:rPr>
          <w:rFonts w:cs="David"/>
          <w:rtl/>
        </w:rPr>
        <w:t>היא עוסקת באוטובוסים.</w:t>
      </w:r>
    </w:p>
    <w:p w14:paraId="0EE05E67" w14:textId="77777777" w:rsidR="006D0501" w:rsidRPr="006C61AF" w:rsidRDefault="006D0501" w:rsidP="006D0501">
      <w:pPr>
        <w:bidi/>
        <w:rPr>
          <w:rFonts w:cs="David"/>
          <w:rtl/>
        </w:rPr>
      </w:pPr>
    </w:p>
    <w:p w14:paraId="50923C15" w14:textId="77777777" w:rsidR="006D0501" w:rsidRPr="006C61AF" w:rsidRDefault="006D0501" w:rsidP="006D0501">
      <w:pPr>
        <w:bidi/>
        <w:rPr>
          <w:rFonts w:cs="David"/>
          <w:u w:val="single"/>
          <w:rtl/>
        </w:rPr>
      </w:pPr>
      <w:r w:rsidRPr="006C61AF">
        <w:rPr>
          <w:rFonts w:cs="David"/>
          <w:u w:val="single"/>
          <w:rtl/>
        </w:rPr>
        <w:t>אתי בנדלר:</w:t>
      </w:r>
    </w:p>
    <w:p w14:paraId="1517C0FB" w14:textId="77777777" w:rsidR="006D0501" w:rsidRPr="006C61AF" w:rsidRDefault="006D0501" w:rsidP="006D0501">
      <w:pPr>
        <w:bidi/>
        <w:rPr>
          <w:rFonts w:cs="David"/>
          <w:rtl/>
        </w:rPr>
      </w:pPr>
    </w:p>
    <w:p w14:paraId="4B531E5F" w14:textId="77777777" w:rsidR="006D0501" w:rsidRPr="006C61AF" w:rsidRDefault="006D0501" w:rsidP="006D0501">
      <w:pPr>
        <w:bidi/>
        <w:ind w:firstLine="720"/>
        <w:rPr>
          <w:rFonts w:cs="David"/>
          <w:rtl/>
        </w:rPr>
      </w:pPr>
      <w:r w:rsidRPr="006C61AF">
        <w:rPr>
          <w:rFonts w:cs="David" w:hint="cs"/>
          <w:rtl/>
        </w:rPr>
        <w:t>אך ו</w:t>
      </w:r>
      <w:r w:rsidRPr="006C61AF">
        <w:rPr>
          <w:rFonts w:cs="David"/>
          <w:rtl/>
        </w:rPr>
        <w:t>רק באוטובוסים.</w:t>
      </w:r>
    </w:p>
    <w:p w14:paraId="4EC0FD66" w14:textId="77777777" w:rsidR="006D0501" w:rsidRPr="006C61AF" w:rsidRDefault="006D0501" w:rsidP="006D0501">
      <w:pPr>
        <w:bidi/>
        <w:rPr>
          <w:rFonts w:cs="David"/>
          <w:rtl/>
        </w:rPr>
      </w:pPr>
    </w:p>
    <w:p w14:paraId="5CC6188E" w14:textId="77777777" w:rsidR="006D0501" w:rsidRPr="006C61AF" w:rsidRDefault="006D0501" w:rsidP="006D0501">
      <w:pPr>
        <w:bidi/>
        <w:rPr>
          <w:rFonts w:cs="David"/>
          <w:rtl/>
        </w:rPr>
      </w:pPr>
      <w:r w:rsidRPr="006C61AF">
        <w:rPr>
          <w:rFonts w:cs="David"/>
          <w:u w:val="single"/>
          <w:rtl/>
        </w:rPr>
        <w:t>יערה למברגר:</w:t>
      </w:r>
    </w:p>
    <w:p w14:paraId="36A8EC02" w14:textId="77777777" w:rsidR="006D0501" w:rsidRPr="006C61AF" w:rsidRDefault="006D0501" w:rsidP="006D0501">
      <w:pPr>
        <w:bidi/>
        <w:rPr>
          <w:rFonts w:cs="David"/>
          <w:rtl/>
        </w:rPr>
      </w:pPr>
    </w:p>
    <w:p w14:paraId="0972DC33" w14:textId="77777777" w:rsidR="006D0501" w:rsidRPr="006C61AF" w:rsidRDefault="006D0501" w:rsidP="006D0501">
      <w:pPr>
        <w:bidi/>
        <w:ind w:firstLine="720"/>
        <w:rPr>
          <w:rFonts w:cs="David"/>
          <w:rtl/>
        </w:rPr>
      </w:pPr>
      <w:r w:rsidRPr="006C61AF">
        <w:rPr>
          <w:rFonts w:cs="David" w:hint="cs"/>
          <w:rtl/>
        </w:rPr>
        <w:t xml:space="preserve">זה נכון שהם משלימים אחד את השני, ואם אמרנו שהכרטוס חכם והוא משותף, אז הוא צריך להיות בהרמוניה מסוימת, אבל לעניין הרכבת הקלה, להבנתנו, ואנחנו אכן עמלנו </w:t>
      </w:r>
      <w:r w:rsidRPr="006C61AF">
        <w:rPr>
          <w:rFonts w:cs="David"/>
          <w:rtl/>
        </w:rPr>
        <w:t>–</w:t>
      </w:r>
      <w:r w:rsidRPr="006C61AF">
        <w:rPr>
          <w:rFonts w:cs="David" w:hint="cs"/>
          <w:rtl/>
        </w:rPr>
        <w:t xml:space="preserve"> ו</w:t>
      </w:r>
      <w:r w:rsidRPr="006C61AF">
        <w:rPr>
          <w:rFonts w:cs="David"/>
          <w:rtl/>
        </w:rPr>
        <w:t>עבר תיקון לפקודת מסילות הברזל</w:t>
      </w:r>
      <w:r w:rsidRPr="006C61AF">
        <w:rPr>
          <w:rFonts w:cs="David" w:hint="cs"/>
          <w:rtl/>
        </w:rPr>
        <w:t xml:space="preserve"> בקריאה ראשונה לפני כשבועיים, שבו יש הסדר מאוד דומה להסדר הזה שהוא ההסדר שייתן מענה לרכבת הקלה, ואני חושבת שהוא מאוד דומה, אולי אפילו בשינויים קלים. כמו שאמרנו כל הזמן, ההסדר מתחדד ומתגבש. כיוון שהתיקון לפקודת מסילות הברזל היה קצת מאוחר </w:t>
      </w:r>
      <w:r w:rsidRPr="006C61AF">
        <w:rPr>
          <w:rFonts w:cs="David"/>
          <w:rtl/>
        </w:rPr>
        <w:t>יותר</w:t>
      </w:r>
      <w:r w:rsidRPr="006C61AF">
        <w:rPr>
          <w:rFonts w:cs="David" w:hint="cs"/>
          <w:rtl/>
        </w:rPr>
        <w:t xml:space="preserve">, לדעתי, הוא קצת יותר מדויק, </w:t>
      </w:r>
      <w:r w:rsidRPr="006C61AF">
        <w:rPr>
          <w:rFonts w:cs="David"/>
          <w:rtl/>
        </w:rPr>
        <w:t xml:space="preserve">אבל </w:t>
      </w:r>
      <w:r w:rsidRPr="006C61AF">
        <w:rPr>
          <w:rFonts w:cs="David" w:hint="cs"/>
          <w:rtl/>
        </w:rPr>
        <w:t>ה</w:t>
      </w:r>
      <w:r w:rsidRPr="006C61AF">
        <w:rPr>
          <w:rFonts w:cs="David"/>
          <w:rtl/>
        </w:rPr>
        <w:t xml:space="preserve">שינויים </w:t>
      </w:r>
      <w:r w:rsidRPr="006C61AF">
        <w:rPr>
          <w:rFonts w:cs="David" w:hint="cs"/>
          <w:rtl/>
        </w:rPr>
        <w:t xml:space="preserve">הם </w:t>
      </w:r>
      <w:r w:rsidRPr="006C61AF">
        <w:rPr>
          <w:rFonts w:cs="David"/>
          <w:rtl/>
        </w:rPr>
        <w:t>מאוד קטנים.</w:t>
      </w:r>
    </w:p>
    <w:p w14:paraId="16765158" w14:textId="77777777" w:rsidR="006D0501" w:rsidRPr="006C61AF" w:rsidRDefault="006D0501" w:rsidP="006D0501">
      <w:pPr>
        <w:bidi/>
        <w:rPr>
          <w:rFonts w:cs="David"/>
          <w:rtl/>
        </w:rPr>
      </w:pPr>
    </w:p>
    <w:p w14:paraId="541B5504" w14:textId="77777777" w:rsidR="006D0501" w:rsidRPr="006C61AF" w:rsidRDefault="006D0501" w:rsidP="006D0501">
      <w:pPr>
        <w:bidi/>
        <w:rPr>
          <w:rFonts w:cs="David"/>
          <w:rtl/>
        </w:rPr>
      </w:pPr>
      <w:r w:rsidRPr="006C61AF">
        <w:rPr>
          <w:rFonts w:cs="David"/>
          <w:u w:val="single"/>
          <w:rtl/>
        </w:rPr>
        <w:t>גיתית שיינין:</w:t>
      </w:r>
    </w:p>
    <w:p w14:paraId="37994F33" w14:textId="77777777" w:rsidR="006D0501" w:rsidRPr="006C61AF" w:rsidRDefault="006D0501" w:rsidP="006D0501">
      <w:pPr>
        <w:bidi/>
        <w:rPr>
          <w:rFonts w:cs="David"/>
          <w:rtl/>
        </w:rPr>
      </w:pPr>
    </w:p>
    <w:p w14:paraId="0F801BB7" w14:textId="77777777" w:rsidR="006D0501" w:rsidRPr="006C61AF" w:rsidRDefault="006D0501" w:rsidP="006D0501">
      <w:pPr>
        <w:bidi/>
        <w:ind w:firstLine="720"/>
        <w:rPr>
          <w:rFonts w:cs="David" w:hint="cs"/>
          <w:rtl/>
        </w:rPr>
      </w:pPr>
      <w:r w:rsidRPr="006C61AF">
        <w:rPr>
          <w:rFonts w:cs="David"/>
          <w:rtl/>
        </w:rPr>
        <w:t xml:space="preserve">התיקון </w:t>
      </w:r>
      <w:r w:rsidRPr="006C61AF">
        <w:rPr>
          <w:rFonts w:cs="David" w:hint="cs"/>
          <w:rtl/>
        </w:rPr>
        <w:t xml:space="preserve">שיש לפקודת מסילות הברזל </w:t>
      </w:r>
      <w:r w:rsidRPr="006C61AF">
        <w:rPr>
          <w:rFonts w:cs="David"/>
          <w:rtl/>
        </w:rPr>
        <w:t xml:space="preserve">אמור לחול על הרכבת הקלה הוא תיקון </w:t>
      </w:r>
      <w:r w:rsidRPr="006C61AF">
        <w:rPr>
          <w:rFonts w:cs="David" w:hint="cs"/>
          <w:rtl/>
        </w:rPr>
        <w:t>שיסדיר את החובה של הרכבת הקלה להפעיל את המכשור שיתממשק לאוטובוסים.</w:t>
      </w:r>
    </w:p>
    <w:p w14:paraId="40B3FA32" w14:textId="77777777" w:rsidR="006D0501" w:rsidRPr="006C61AF" w:rsidRDefault="006D0501" w:rsidP="006D0501">
      <w:pPr>
        <w:bidi/>
        <w:rPr>
          <w:rFonts w:cs="David"/>
          <w:rtl/>
        </w:rPr>
      </w:pPr>
    </w:p>
    <w:p w14:paraId="53922B47" w14:textId="77777777" w:rsidR="006D0501" w:rsidRPr="006C61AF" w:rsidRDefault="006D0501" w:rsidP="006D0501">
      <w:pPr>
        <w:bidi/>
        <w:rPr>
          <w:rFonts w:cs="David"/>
          <w:rtl/>
        </w:rPr>
      </w:pPr>
      <w:r w:rsidRPr="006C61AF">
        <w:rPr>
          <w:rFonts w:cs="David"/>
          <w:u w:val="single"/>
          <w:rtl/>
        </w:rPr>
        <w:t>יהודה אלבז:</w:t>
      </w:r>
    </w:p>
    <w:p w14:paraId="299317D7" w14:textId="77777777" w:rsidR="006D0501" w:rsidRPr="006C61AF" w:rsidRDefault="006D0501" w:rsidP="006D0501">
      <w:pPr>
        <w:bidi/>
        <w:rPr>
          <w:rFonts w:cs="David"/>
          <w:rtl/>
        </w:rPr>
      </w:pPr>
    </w:p>
    <w:p w14:paraId="0B064CCE" w14:textId="77777777" w:rsidR="006D0501" w:rsidRPr="006C61AF" w:rsidRDefault="006D0501" w:rsidP="006D0501">
      <w:pPr>
        <w:bidi/>
        <w:ind w:firstLine="720"/>
        <w:rPr>
          <w:rFonts w:cs="David" w:hint="cs"/>
          <w:rtl/>
        </w:rPr>
      </w:pPr>
      <w:r w:rsidRPr="006C61AF">
        <w:rPr>
          <w:rFonts w:cs="David"/>
          <w:rtl/>
        </w:rPr>
        <w:t xml:space="preserve">הכרטיסים משותפים. </w:t>
      </w:r>
      <w:r w:rsidRPr="006C61AF">
        <w:rPr>
          <w:rFonts w:cs="David" w:hint="cs"/>
          <w:rtl/>
        </w:rPr>
        <w:t>אם לאוטובוסים אין חובה לעבוד באותם התנאים היא מוצאת את עצמה- - -</w:t>
      </w:r>
    </w:p>
    <w:p w14:paraId="0BBD2912" w14:textId="77777777" w:rsidR="006D0501" w:rsidRPr="006C61AF" w:rsidRDefault="006D0501" w:rsidP="006D0501">
      <w:pPr>
        <w:bidi/>
        <w:rPr>
          <w:rFonts w:cs="David" w:hint="cs"/>
          <w:rtl/>
        </w:rPr>
      </w:pPr>
    </w:p>
    <w:p w14:paraId="72DD4DC9" w14:textId="77777777" w:rsidR="006D0501" w:rsidRPr="006C61AF" w:rsidRDefault="006D0501" w:rsidP="006D0501">
      <w:pPr>
        <w:bidi/>
        <w:rPr>
          <w:rFonts w:cs="David"/>
          <w:rtl/>
        </w:rPr>
      </w:pPr>
      <w:r w:rsidRPr="006C61AF">
        <w:rPr>
          <w:rFonts w:cs="David"/>
          <w:u w:val="single"/>
          <w:rtl/>
        </w:rPr>
        <w:t>יערה למברגר:</w:t>
      </w:r>
    </w:p>
    <w:p w14:paraId="2EFE0557" w14:textId="77777777" w:rsidR="006D0501" w:rsidRPr="006C61AF" w:rsidRDefault="006D0501" w:rsidP="006D0501">
      <w:pPr>
        <w:bidi/>
        <w:rPr>
          <w:rFonts w:cs="David"/>
          <w:rtl/>
        </w:rPr>
      </w:pPr>
    </w:p>
    <w:p w14:paraId="621FB50B" w14:textId="77777777" w:rsidR="006D0501" w:rsidRPr="006C61AF" w:rsidRDefault="006D0501" w:rsidP="006D0501">
      <w:pPr>
        <w:bidi/>
        <w:ind w:firstLine="720"/>
        <w:rPr>
          <w:rFonts w:cs="David" w:hint="cs"/>
          <w:rtl/>
        </w:rPr>
      </w:pPr>
      <w:r w:rsidRPr="006C61AF">
        <w:rPr>
          <w:rFonts w:cs="David" w:hint="cs"/>
          <w:rtl/>
        </w:rPr>
        <w:t xml:space="preserve">אלה תחומים שיצטרכו לעבור </w:t>
      </w:r>
      <w:r w:rsidRPr="006C61AF">
        <w:rPr>
          <w:rFonts w:cs="David"/>
          <w:rtl/>
        </w:rPr>
        <w:t>התאמה</w:t>
      </w:r>
      <w:r w:rsidRPr="006C61AF">
        <w:rPr>
          <w:rFonts w:cs="David" w:hint="cs"/>
          <w:rtl/>
        </w:rPr>
        <w:t xml:space="preserve"> ביניהם, גם ככל האפשר בו בעת.</w:t>
      </w:r>
    </w:p>
    <w:p w14:paraId="75714A0C" w14:textId="77777777" w:rsidR="006D0501" w:rsidRPr="006C61AF" w:rsidRDefault="006D0501" w:rsidP="006D0501">
      <w:pPr>
        <w:bidi/>
        <w:rPr>
          <w:rFonts w:cs="David"/>
          <w:rtl/>
        </w:rPr>
      </w:pPr>
    </w:p>
    <w:p w14:paraId="1632B383" w14:textId="77777777" w:rsidR="006D0501" w:rsidRPr="006C61AF" w:rsidRDefault="006D0501" w:rsidP="006D0501">
      <w:pPr>
        <w:bidi/>
        <w:rPr>
          <w:rFonts w:cs="David"/>
          <w:rtl/>
        </w:rPr>
      </w:pPr>
      <w:r w:rsidRPr="006C61AF">
        <w:rPr>
          <w:rFonts w:cs="David"/>
          <w:u w:val="single"/>
          <w:rtl/>
        </w:rPr>
        <w:t>גיתית שיינין:</w:t>
      </w:r>
    </w:p>
    <w:p w14:paraId="321D5386" w14:textId="77777777" w:rsidR="006D0501" w:rsidRPr="006C61AF" w:rsidRDefault="006D0501" w:rsidP="006D0501">
      <w:pPr>
        <w:bidi/>
        <w:rPr>
          <w:rFonts w:cs="David"/>
          <w:rtl/>
        </w:rPr>
      </w:pPr>
    </w:p>
    <w:p w14:paraId="2A1A1898" w14:textId="77777777" w:rsidR="006D0501" w:rsidRPr="006C61AF" w:rsidRDefault="006D0501" w:rsidP="006D0501">
      <w:pPr>
        <w:bidi/>
        <w:ind w:firstLine="720"/>
        <w:rPr>
          <w:rFonts w:cs="David" w:hint="cs"/>
          <w:rtl/>
        </w:rPr>
      </w:pPr>
      <w:r w:rsidRPr="006C61AF">
        <w:rPr>
          <w:rFonts w:cs="David" w:hint="cs"/>
          <w:rtl/>
        </w:rPr>
        <w:t xml:space="preserve">אוקיי, אבל מה אנחנו עושים במשך ארבעה חודשים או שנה וארבעה חודשים </w:t>
      </w:r>
      <w:r w:rsidRPr="006C61AF">
        <w:rPr>
          <w:rFonts w:cs="David"/>
          <w:rtl/>
        </w:rPr>
        <w:t xml:space="preserve">אם אנחנו </w:t>
      </w:r>
      <w:r w:rsidRPr="006C61AF">
        <w:rPr>
          <w:rFonts w:cs="David" w:hint="cs"/>
          <w:rtl/>
        </w:rPr>
        <w:t>מחויבים</w:t>
      </w:r>
      <w:r w:rsidRPr="006C61AF">
        <w:rPr>
          <w:rFonts w:cs="David"/>
          <w:rtl/>
        </w:rPr>
        <w:t xml:space="preserve"> להפעיל מערכת</w:t>
      </w:r>
      <w:r w:rsidRPr="006C61AF">
        <w:rPr>
          <w:rFonts w:cs="David" w:hint="cs"/>
          <w:rtl/>
        </w:rPr>
        <w:t xml:space="preserve"> שהאוטובוסים לא מחויבים להפעיל? עם מי אני מתממשקת?</w:t>
      </w:r>
    </w:p>
    <w:p w14:paraId="462E3BB0" w14:textId="77777777" w:rsidR="006D0501" w:rsidRPr="006C61AF" w:rsidRDefault="006D0501" w:rsidP="006D0501">
      <w:pPr>
        <w:bidi/>
        <w:rPr>
          <w:rFonts w:cs="David"/>
          <w:rtl/>
        </w:rPr>
      </w:pPr>
    </w:p>
    <w:p w14:paraId="76B498D0" w14:textId="77777777" w:rsidR="006D0501" w:rsidRPr="006C61AF" w:rsidRDefault="006D0501" w:rsidP="006D0501">
      <w:pPr>
        <w:bidi/>
        <w:rPr>
          <w:rFonts w:cs="David"/>
          <w:rtl/>
        </w:rPr>
      </w:pPr>
      <w:r w:rsidRPr="006C61AF">
        <w:rPr>
          <w:rFonts w:cs="David"/>
          <w:u w:val="single"/>
          <w:rtl/>
        </w:rPr>
        <w:t>יערה למברגר:</w:t>
      </w:r>
    </w:p>
    <w:p w14:paraId="09576784" w14:textId="77777777" w:rsidR="006D0501" w:rsidRPr="006C61AF" w:rsidRDefault="006D0501" w:rsidP="006D0501">
      <w:pPr>
        <w:bidi/>
        <w:rPr>
          <w:rFonts w:cs="David"/>
          <w:rtl/>
        </w:rPr>
      </w:pPr>
    </w:p>
    <w:p w14:paraId="792AE17B" w14:textId="77777777" w:rsidR="006D0501" w:rsidRPr="006C61AF" w:rsidRDefault="006D0501" w:rsidP="006D0501">
      <w:pPr>
        <w:bidi/>
        <w:ind w:firstLine="720"/>
        <w:rPr>
          <w:rFonts w:cs="David" w:hint="cs"/>
          <w:rtl/>
        </w:rPr>
      </w:pPr>
      <w:r w:rsidRPr="006C61AF">
        <w:rPr>
          <w:rFonts w:cs="David" w:hint="cs"/>
          <w:rtl/>
        </w:rPr>
        <w:t xml:space="preserve">כפי שהכנסת יודעת, התיקון הזה </w:t>
      </w:r>
      <w:r w:rsidRPr="006C61AF">
        <w:rPr>
          <w:rFonts w:cs="David"/>
          <w:rtl/>
        </w:rPr>
        <w:t xml:space="preserve">הוגש </w:t>
      </w:r>
      <w:r w:rsidRPr="006C61AF">
        <w:rPr>
          <w:rFonts w:cs="David" w:hint="cs"/>
          <w:rtl/>
        </w:rPr>
        <w:t xml:space="preserve">עוד לפני התיקון לפקודת מסילות הברזל. הוא הוגש בחודש </w:t>
      </w:r>
      <w:r w:rsidRPr="006C61AF">
        <w:rPr>
          <w:rFonts w:cs="David"/>
          <w:rtl/>
        </w:rPr>
        <w:t xml:space="preserve">אוקטובר. </w:t>
      </w:r>
      <w:r w:rsidRPr="006C61AF">
        <w:rPr>
          <w:rFonts w:cs="David" w:hint="cs"/>
          <w:rtl/>
        </w:rPr>
        <w:t xml:space="preserve">זאת אומרת, </w:t>
      </w:r>
      <w:r w:rsidRPr="006C61AF">
        <w:rPr>
          <w:rFonts w:cs="David"/>
          <w:rtl/>
        </w:rPr>
        <w:t>זה תלוי בוועדת הכלכלה ו</w:t>
      </w:r>
      <w:r w:rsidRPr="006C61AF">
        <w:rPr>
          <w:rFonts w:cs="David" w:hint="cs"/>
          <w:rtl/>
        </w:rPr>
        <w:t xml:space="preserve">בוועדת </w:t>
      </w:r>
      <w:r w:rsidRPr="006C61AF">
        <w:rPr>
          <w:rFonts w:cs="David"/>
          <w:rtl/>
        </w:rPr>
        <w:t xml:space="preserve">הכנסת. </w:t>
      </w:r>
      <w:r w:rsidRPr="006C61AF">
        <w:rPr>
          <w:rFonts w:cs="David" w:hint="cs"/>
          <w:rtl/>
        </w:rPr>
        <w:t>זה תלוי בכנסת העובדה שהם יעברו באותה עת.</w:t>
      </w:r>
    </w:p>
    <w:p w14:paraId="7D19242A" w14:textId="77777777" w:rsidR="006D0501" w:rsidRPr="006C61AF" w:rsidRDefault="006D0501" w:rsidP="006D0501">
      <w:pPr>
        <w:bidi/>
        <w:rPr>
          <w:rFonts w:cs="David"/>
          <w:rtl/>
        </w:rPr>
      </w:pPr>
    </w:p>
    <w:p w14:paraId="488D6275" w14:textId="77777777" w:rsidR="006D0501" w:rsidRPr="006C61AF" w:rsidRDefault="006D0501" w:rsidP="009A1F01">
      <w:pPr>
        <w:keepNext/>
        <w:bidi/>
        <w:rPr>
          <w:rFonts w:cs="David"/>
          <w:rtl/>
        </w:rPr>
      </w:pPr>
      <w:r w:rsidRPr="006C61AF">
        <w:rPr>
          <w:rFonts w:cs="David"/>
          <w:u w:val="single"/>
          <w:rtl/>
        </w:rPr>
        <w:t>גיתית שיינין:</w:t>
      </w:r>
    </w:p>
    <w:p w14:paraId="7306FE70" w14:textId="77777777" w:rsidR="006D0501" w:rsidRPr="006C61AF" w:rsidRDefault="006D0501" w:rsidP="009A1F01">
      <w:pPr>
        <w:keepNext/>
        <w:bidi/>
        <w:rPr>
          <w:rFonts w:cs="David"/>
          <w:rtl/>
        </w:rPr>
      </w:pPr>
    </w:p>
    <w:p w14:paraId="6E5C0A04" w14:textId="77777777" w:rsidR="006D0501" w:rsidRPr="006C61AF" w:rsidRDefault="006D0501" w:rsidP="009A1F01">
      <w:pPr>
        <w:keepNext/>
        <w:bidi/>
        <w:ind w:firstLine="720"/>
        <w:rPr>
          <w:rFonts w:cs="David" w:hint="cs"/>
          <w:rtl/>
        </w:rPr>
      </w:pPr>
      <w:r w:rsidRPr="006C61AF">
        <w:rPr>
          <w:rFonts w:cs="David" w:hint="cs"/>
          <w:rtl/>
        </w:rPr>
        <w:t xml:space="preserve">זה לא שאלה אם הם יעברו באותה עת, זה לא משנה. מה שאני מנסה להסביר כאן זה שגם </w:t>
      </w:r>
      <w:r w:rsidRPr="006C61AF">
        <w:rPr>
          <w:rFonts w:cs="David"/>
          <w:rtl/>
        </w:rPr>
        <w:t xml:space="preserve">אם </w:t>
      </w:r>
      <w:r w:rsidRPr="006C61AF">
        <w:rPr>
          <w:rFonts w:cs="David" w:hint="cs"/>
          <w:rtl/>
        </w:rPr>
        <w:t xml:space="preserve">הם </w:t>
      </w:r>
      <w:r w:rsidRPr="006C61AF">
        <w:rPr>
          <w:rFonts w:cs="David"/>
          <w:rtl/>
        </w:rPr>
        <w:t xml:space="preserve">יעברו שניהם </w:t>
      </w:r>
      <w:r w:rsidRPr="006C61AF">
        <w:rPr>
          <w:rFonts w:cs="David" w:hint="cs"/>
          <w:rtl/>
        </w:rPr>
        <w:t xml:space="preserve">באותה דקה </w:t>
      </w:r>
      <w:r w:rsidRPr="006C61AF">
        <w:rPr>
          <w:rFonts w:cs="David"/>
          <w:rtl/>
        </w:rPr>
        <w:t xml:space="preserve">זה לא </w:t>
      </w:r>
      <w:r w:rsidRPr="006C61AF">
        <w:rPr>
          <w:rFonts w:cs="David" w:hint="cs"/>
          <w:rtl/>
        </w:rPr>
        <w:t>מה שי</w:t>
      </w:r>
      <w:r w:rsidRPr="006C61AF">
        <w:rPr>
          <w:rFonts w:cs="David"/>
          <w:rtl/>
        </w:rPr>
        <w:t xml:space="preserve">שנה. </w:t>
      </w:r>
      <w:r w:rsidRPr="006C61AF">
        <w:rPr>
          <w:rFonts w:cs="David" w:hint="cs"/>
          <w:rtl/>
        </w:rPr>
        <w:t xml:space="preserve">מה שמשנה הוא שזה התיקון שיחול על האוטובוסים. אם תיקון לפקודת מסילות הברזל יעבור או לא יעבור, הוא לא יחול על אוטובוסים הוא יחול רק על הרכבת. מה שמחייב אוטובוס להפעיל מערך כרטוס זה פקודת התעבורה. אם פקודת התעבורה לא תהיה בתוקף האוטובוס לא יהיה חייב להפעיל את הכרטיס הזה, ואז זה לא יעזור לי שאני מפעילה. </w:t>
      </w:r>
    </w:p>
    <w:p w14:paraId="5BF93B0E" w14:textId="77777777" w:rsidR="006D0501" w:rsidRPr="006C61AF" w:rsidRDefault="006D0501" w:rsidP="006D0501">
      <w:pPr>
        <w:bidi/>
        <w:rPr>
          <w:rFonts w:cs="David" w:hint="cs"/>
          <w:rtl/>
        </w:rPr>
      </w:pPr>
    </w:p>
    <w:p w14:paraId="035B6ED1" w14:textId="77777777" w:rsidR="006D0501" w:rsidRPr="006C61AF" w:rsidRDefault="006D0501" w:rsidP="006D0501">
      <w:pPr>
        <w:bidi/>
        <w:rPr>
          <w:rFonts w:cs="David"/>
        </w:rPr>
      </w:pPr>
      <w:r w:rsidRPr="006C61AF">
        <w:rPr>
          <w:rFonts w:cs="David" w:hint="cs"/>
          <w:u w:val="single"/>
          <w:rtl/>
        </w:rPr>
        <w:t>יהודה אלבז:</w:t>
      </w:r>
    </w:p>
    <w:p w14:paraId="65B6FC86" w14:textId="77777777" w:rsidR="006D0501" w:rsidRPr="006C61AF" w:rsidRDefault="006D0501" w:rsidP="006D0501">
      <w:pPr>
        <w:bidi/>
        <w:rPr>
          <w:rFonts w:cs="David" w:hint="cs"/>
          <w:rtl/>
        </w:rPr>
      </w:pPr>
    </w:p>
    <w:p w14:paraId="38028E27" w14:textId="77777777" w:rsidR="006D0501" w:rsidRPr="006C61AF" w:rsidRDefault="006D0501" w:rsidP="006D0501">
      <w:pPr>
        <w:bidi/>
        <w:rPr>
          <w:rFonts w:cs="David" w:hint="cs"/>
          <w:rtl/>
        </w:rPr>
      </w:pPr>
      <w:r w:rsidRPr="006C61AF">
        <w:rPr>
          <w:rFonts w:cs="David" w:hint="cs"/>
          <w:rtl/>
        </w:rPr>
        <w:tab/>
        <w:t>אבל ארבעה חודשים נמשיך להתקיים עם הסדרים חוזיים בינינו? עד שיהיה חוק.</w:t>
      </w:r>
    </w:p>
    <w:p w14:paraId="5514301B" w14:textId="77777777" w:rsidR="006D0501" w:rsidRPr="006C61AF" w:rsidRDefault="006D0501" w:rsidP="006D0501">
      <w:pPr>
        <w:bidi/>
        <w:rPr>
          <w:rFonts w:cs="David" w:hint="cs"/>
          <w:rtl/>
        </w:rPr>
      </w:pPr>
    </w:p>
    <w:p w14:paraId="02864FA8" w14:textId="77777777" w:rsidR="006D0501" w:rsidRPr="006C61AF" w:rsidRDefault="006D0501" w:rsidP="006D0501">
      <w:pPr>
        <w:bidi/>
        <w:rPr>
          <w:rFonts w:cs="David"/>
        </w:rPr>
      </w:pPr>
      <w:r w:rsidRPr="006C61AF">
        <w:rPr>
          <w:rFonts w:cs="David" w:hint="cs"/>
          <w:u w:val="single"/>
          <w:rtl/>
        </w:rPr>
        <w:t>גיתית שיינין:</w:t>
      </w:r>
    </w:p>
    <w:p w14:paraId="75AA9D52" w14:textId="77777777" w:rsidR="006D0501" w:rsidRPr="006C61AF" w:rsidRDefault="006D0501" w:rsidP="006D0501">
      <w:pPr>
        <w:bidi/>
        <w:rPr>
          <w:rFonts w:cs="David" w:hint="cs"/>
          <w:rtl/>
        </w:rPr>
      </w:pPr>
    </w:p>
    <w:p w14:paraId="2D6242F6" w14:textId="77777777" w:rsidR="006D0501" w:rsidRPr="006C61AF" w:rsidRDefault="006D0501" w:rsidP="006D0501">
      <w:pPr>
        <w:bidi/>
        <w:ind w:firstLine="720"/>
        <w:rPr>
          <w:rFonts w:cs="David" w:hint="cs"/>
          <w:rtl/>
        </w:rPr>
      </w:pPr>
      <w:r w:rsidRPr="006C61AF">
        <w:rPr>
          <w:rFonts w:cs="David" w:hint="cs"/>
          <w:rtl/>
        </w:rPr>
        <w:t>זאת אומרת שאנחנו עם הסדרים חוזיים שכוללים - - - לפני האוטובוסים.</w:t>
      </w:r>
    </w:p>
    <w:p w14:paraId="2DAF9EA0" w14:textId="77777777" w:rsidR="006D0501" w:rsidRPr="006C61AF" w:rsidRDefault="006D0501" w:rsidP="006D0501">
      <w:pPr>
        <w:bidi/>
        <w:rPr>
          <w:rFonts w:cs="David" w:hint="cs"/>
          <w:rtl/>
        </w:rPr>
      </w:pPr>
    </w:p>
    <w:p w14:paraId="45653000" w14:textId="77777777" w:rsidR="006D0501" w:rsidRPr="006C61AF" w:rsidRDefault="006D0501" w:rsidP="006D0501">
      <w:pPr>
        <w:bidi/>
        <w:rPr>
          <w:rFonts w:cs="David" w:hint="cs"/>
          <w:u w:val="single"/>
          <w:rtl/>
        </w:rPr>
      </w:pPr>
      <w:r w:rsidRPr="006C61AF">
        <w:rPr>
          <w:rFonts w:cs="David" w:hint="cs"/>
          <w:u w:val="single"/>
          <w:rtl/>
        </w:rPr>
        <w:t>קריאה:</w:t>
      </w:r>
    </w:p>
    <w:p w14:paraId="55EF3B9A" w14:textId="77777777" w:rsidR="006D0501" w:rsidRPr="006C61AF" w:rsidRDefault="006D0501" w:rsidP="006D0501">
      <w:pPr>
        <w:bidi/>
        <w:rPr>
          <w:rFonts w:cs="David" w:hint="cs"/>
          <w:u w:val="single"/>
          <w:rtl/>
        </w:rPr>
      </w:pPr>
    </w:p>
    <w:p w14:paraId="55CE6759" w14:textId="77777777" w:rsidR="006D0501" w:rsidRPr="006C61AF" w:rsidRDefault="006D0501" w:rsidP="006D0501">
      <w:pPr>
        <w:bidi/>
        <w:rPr>
          <w:rFonts w:cs="David" w:hint="cs"/>
          <w:rtl/>
        </w:rPr>
      </w:pPr>
      <w:r w:rsidRPr="006C61AF">
        <w:rPr>
          <w:rFonts w:cs="David" w:hint="cs"/>
          <w:rtl/>
        </w:rPr>
        <w:tab/>
        <w:t>ההסדרים החוזיים שלנו עם חברות האוטובוסים כוללים היערכויות  - - - אני לא חושב שמהותית יש בעיה. החוק יתמוך בהסדרים שלנו.</w:t>
      </w:r>
    </w:p>
    <w:p w14:paraId="6A5FAA74" w14:textId="77777777" w:rsidR="006D0501" w:rsidRPr="006C61AF" w:rsidRDefault="006D0501" w:rsidP="006D0501">
      <w:pPr>
        <w:bidi/>
        <w:rPr>
          <w:rFonts w:cs="David" w:hint="cs"/>
          <w:rtl/>
        </w:rPr>
      </w:pPr>
    </w:p>
    <w:p w14:paraId="731B1E45" w14:textId="77777777" w:rsidR="006D0501" w:rsidRPr="006C61AF" w:rsidRDefault="006D0501" w:rsidP="006D0501">
      <w:pPr>
        <w:bidi/>
        <w:rPr>
          <w:rFonts w:cs="David"/>
        </w:rPr>
      </w:pPr>
      <w:r w:rsidRPr="006C61AF">
        <w:rPr>
          <w:rFonts w:cs="David" w:hint="cs"/>
          <w:u w:val="single"/>
          <w:rtl/>
        </w:rPr>
        <w:t>יהודה אלבז:</w:t>
      </w:r>
    </w:p>
    <w:p w14:paraId="7265401D" w14:textId="77777777" w:rsidR="006D0501" w:rsidRPr="006C61AF" w:rsidRDefault="006D0501" w:rsidP="006D0501">
      <w:pPr>
        <w:bidi/>
        <w:rPr>
          <w:rFonts w:cs="David" w:hint="cs"/>
          <w:rtl/>
        </w:rPr>
      </w:pPr>
    </w:p>
    <w:p w14:paraId="31598CE6" w14:textId="77777777" w:rsidR="006D0501" w:rsidRPr="006C61AF" w:rsidRDefault="006D0501" w:rsidP="006D0501">
      <w:pPr>
        <w:bidi/>
        <w:ind w:firstLine="720"/>
        <w:rPr>
          <w:rFonts w:cs="David" w:hint="cs"/>
          <w:rtl/>
        </w:rPr>
      </w:pPr>
      <w:r w:rsidRPr="006C61AF">
        <w:rPr>
          <w:rFonts w:cs="David" w:hint="cs"/>
          <w:rtl/>
        </w:rPr>
        <w:t>את חושבת שיש מה לעשות פה כדי לתקן את המצב?</w:t>
      </w:r>
    </w:p>
    <w:p w14:paraId="537F30D7" w14:textId="77777777" w:rsidR="006D0501" w:rsidRPr="006C61AF" w:rsidRDefault="006D0501" w:rsidP="006D0501">
      <w:pPr>
        <w:bidi/>
        <w:rPr>
          <w:rFonts w:cs="David" w:hint="cs"/>
          <w:rtl/>
        </w:rPr>
      </w:pPr>
    </w:p>
    <w:p w14:paraId="5181876A" w14:textId="77777777" w:rsidR="006D0501" w:rsidRPr="006C61AF" w:rsidRDefault="006D0501" w:rsidP="006D0501">
      <w:pPr>
        <w:bidi/>
        <w:rPr>
          <w:rFonts w:cs="David"/>
          <w:u w:val="single"/>
        </w:rPr>
      </w:pPr>
      <w:r w:rsidRPr="006C61AF">
        <w:rPr>
          <w:rFonts w:cs="David" w:hint="cs"/>
          <w:u w:val="single"/>
          <w:rtl/>
        </w:rPr>
        <w:t>אתי בנדלר:</w:t>
      </w:r>
    </w:p>
    <w:p w14:paraId="7134C924" w14:textId="77777777" w:rsidR="006D0501" w:rsidRPr="006C61AF" w:rsidRDefault="006D0501" w:rsidP="006D0501">
      <w:pPr>
        <w:bidi/>
        <w:rPr>
          <w:rFonts w:cs="David" w:hint="cs"/>
          <w:rtl/>
        </w:rPr>
      </w:pPr>
    </w:p>
    <w:p w14:paraId="11156FE7" w14:textId="77777777" w:rsidR="006D0501" w:rsidRPr="006C61AF" w:rsidRDefault="006D0501" w:rsidP="006D0501">
      <w:pPr>
        <w:bidi/>
        <w:rPr>
          <w:rFonts w:cs="David" w:hint="cs"/>
          <w:rtl/>
        </w:rPr>
      </w:pPr>
      <w:r w:rsidRPr="006C61AF">
        <w:rPr>
          <w:rFonts w:cs="David" w:hint="cs"/>
          <w:rtl/>
        </w:rPr>
        <w:tab/>
        <w:t>מסיים את החוק? עוד לא קראנו מילה.</w:t>
      </w:r>
    </w:p>
    <w:p w14:paraId="7E72B446" w14:textId="77777777" w:rsidR="006D0501" w:rsidRPr="006C61AF" w:rsidRDefault="006D0501" w:rsidP="006D0501">
      <w:pPr>
        <w:bidi/>
        <w:rPr>
          <w:rFonts w:cs="David" w:hint="cs"/>
          <w:rtl/>
        </w:rPr>
      </w:pPr>
    </w:p>
    <w:p w14:paraId="117AECF3" w14:textId="77777777" w:rsidR="006D0501" w:rsidRPr="006C61AF" w:rsidRDefault="006D0501" w:rsidP="006D0501">
      <w:pPr>
        <w:bidi/>
        <w:rPr>
          <w:rFonts w:cs="David"/>
          <w:u w:val="single"/>
        </w:rPr>
      </w:pPr>
      <w:r w:rsidRPr="006C61AF">
        <w:rPr>
          <w:rFonts w:cs="David" w:hint="cs"/>
          <w:u w:val="single"/>
          <w:rtl/>
        </w:rPr>
        <w:t>היו"ר יריב לוין:</w:t>
      </w:r>
    </w:p>
    <w:p w14:paraId="33E0E225" w14:textId="77777777" w:rsidR="006D0501" w:rsidRPr="006C61AF" w:rsidRDefault="006D0501" w:rsidP="006D0501">
      <w:pPr>
        <w:bidi/>
        <w:rPr>
          <w:rFonts w:cs="David" w:hint="cs"/>
          <w:u w:val="single"/>
          <w:rtl/>
        </w:rPr>
      </w:pPr>
    </w:p>
    <w:p w14:paraId="5550844D" w14:textId="77777777" w:rsidR="006D0501" w:rsidRPr="006C61AF" w:rsidRDefault="006D0501" w:rsidP="006D0501">
      <w:pPr>
        <w:bidi/>
        <w:rPr>
          <w:rFonts w:cs="David" w:hint="cs"/>
          <w:rtl/>
        </w:rPr>
      </w:pPr>
      <w:r w:rsidRPr="006C61AF">
        <w:rPr>
          <w:rFonts w:cs="David" w:hint="cs"/>
          <w:rtl/>
        </w:rPr>
        <w:tab/>
        <w:t>מסיים את ההקדמה למבוא לחוק.</w:t>
      </w:r>
    </w:p>
    <w:p w14:paraId="0CF0562B" w14:textId="77777777" w:rsidR="006D0501" w:rsidRPr="006C61AF" w:rsidRDefault="006D0501" w:rsidP="006D0501">
      <w:pPr>
        <w:bidi/>
        <w:rPr>
          <w:rFonts w:cs="David" w:hint="cs"/>
          <w:rtl/>
        </w:rPr>
      </w:pPr>
    </w:p>
    <w:p w14:paraId="7B265B14" w14:textId="77777777" w:rsidR="006D0501" w:rsidRPr="006C61AF" w:rsidRDefault="006D0501" w:rsidP="006D0501">
      <w:pPr>
        <w:bidi/>
        <w:rPr>
          <w:rFonts w:cs="David"/>
        </w:rPr>
      </w:pPr>
      <w:r w:rsidRPr="006C61AF">
        <w:rPr>
          <w:rFonts w:cs="David" w:hint="cs"/>
          <w:u w:val="single"/>
          <w:rtl/>
        </w:rPr>
        <w:t>גיתית שיינין:</w:t>
      </w:r>
    </w:p>
    <w:p w14:paraId="0980F598" w14:textId="77777777" w:rsidR="006D0501" w:rsidRPr="006C61AF" w:rsidRDefault="006D0501" w:rsidP="006D0501">
      <w:pPr>
        <w:bidi/>
        <w:rPr>
          <w:rFonts w:cs="David" w:hint="cs"/>
          <w:rtl/>
        </w:rPr>
      </w:pPr>
    </w:p>
    <w:p w14:paraId="335A8E47" w14:textId="77777777" w:rsidR="006D0501" w:rsidRPr="006C61AF" w:rsidRDefault="006D0501" w:rsidP="006D0501">
      <w:pPr>
        <w:bidi/>
        <w:rPr>
          <w:rFonts w:cs="David" w:hint="cs"/>
          <w:rtl/>
        </w:rPr>
      </w:pPr>
      <w:r w:rsidRPr="006C61AF">
        <w:rPr>
          <w:rFonts w:cs="David" w:hint="cs"/>
          <w:rtl/>
        </w:rPr>
        <w:tab/>
        <w:t>אני שואלת אם יש מצב של החלה מוקדמת של אותם הסדרים שהיו פוטרים את הצורך בהסדרים החוזיים.</w:t>
      </w:r>
    </w:p>
    <w:p w14:paraId="34110D44" w14:textId="77777777" w:rsidR="006D0501" w:rsidRPr="006C61AF" w:rsidRDefault="006D0501" w:rsidP="006D0501">
      <w:pPr>
        <w:bidi/>
        <w:rPr>
          <w:rFonts w:cs="David" w:hint="cs"/>
          <w:rtl/>
        </w:rPr>
      </w:pPr>
    </w:p>
    <w:p w14:paraId="0D36AA85" w14:textId="77777777" w:rsidR="006D0501" w:rsidRPr="006C61AF" w:rsidRDefault="006D0501" w:rsidP="006D0501">
      <w:pPr>
        <w:bidi/>
        <w:rPr>
          <w:rFonts w:cs="David"/>
          <w:u w:val="single"/>
          <w:rtl/>
        </w:rPr>
      </w:pPr>
      <w:r w:rsidRPr="006C61AF">
        <w:rPr>
          <w:rFonts w:cs="David"/>
          <w:u w:val="single"/>
          <w:rtl/>
        </w:rPr>
        <w:t>היו"ר יריב לוין:</w:t>
      </w:r>
    </w:p>
    <w:p w14:paraId="0538685E" w14:textId="77777777" w:rsidR="006D0501" w:rsidRPr="006C61AF" w:rsidRDefault="006D0501" w:rsidP="006D0501">
      <w:pPr>
        <w:bidi/>
        <w:rPr>
          <w:rFonts w:cs="David"/>
          <w:u w:val="single"/>
          <w:rtl/>
        </w:rPr>
      </w:pPr>
    </w:p>
    <w:p w14:paraId="60088C87" w14:textId="77777777" w:rsidR="006D0501" w:rsidRPr="006C61AF" w:rsidRDefault="006D0501" w:rsidP="006D0501">
      <w:pPr>
        <w:bidi/>
        <w:ind w:firstLine="720"/>
        <w:rPr>
          <w:rFonts w:cs="David" w:hint="cs"/>
          <w:rtl/>
        </w:rPr>
      </w:pPr>
      <w:r w:rsidRPr="006C61AF">
        <w:rPr>
          <w:rFonts w:cs="David"/>
          <w:rtl/>
        </w:rPr>
        <w:t>בהנחה שלא עד אוגוסט המערכת</w:t>
      </w:r>
      <w:r w:rsidRPr="006C61AF">
        <w:rPr>
          <w:rFonts w:cs="David" w:hint="cs"/>
          <w:rtl/>
        </w:rPr>
        <w:t xml:space="preserve">, אלא עד אוגוסט צריך לגמור את כל ההסדרים, כולל התקנות וכל הדברים </w:t>
      </w:r>
      <w:r w:rsidRPr="006C61AF">
        <w:rPr>
          <w:rFonts w:cs="David"/>
          <w:rtl/>
        </w:rPr>
        <w:t>–</w:t>
      </w:r>
      <w:r w:rsidRPr="006C61AF">
        <w:rPr>
          <w:rFonts w:cs="David" w:hint="cs"/>
          <w:rtl/>
        </w:rPr>
        <w:t xml:space="preserve"> יש בעיה אמיתית, אני לא יודע לתת לה כרגע פתרון. </w:t>
      </w:r>
      <w:r w:rsidRPr="006C61AF">
        <w:rPr>
          <w:rFonts w:cs="David"/>
          <w:rtl/>
        </w:rPr>
        <w:t xml:space="preserve"> </w:t>
      </w:r>
    </w:p>
    <w:p w14:paraId="43040197" w14:textId="77777777" w:rsidR="006D0501" w:rsidRPr="006C61AF" w:rsidRDefault="006D0501" w:rsidP="006D0501">
      <w:pPr>
        <w:bidi/>
        <w:rPr>
          <w:rFonts w:cs="David" w:hint="cs"/>
          <w:rtl/>
        </w:rPr>
      </w:pPr>
    </w:p>
    <w:p w14:paraId="0BBDE2F0" w14:textId="77777777" w:rsidR="006D0501" w:rsidRPr="006C61AF" w:rsidRDefault="006D0501" w:rsidP="006D0501">
      <w:pPr>
        <w:bidi/>
        <w:rPr>
          <w:rFonts w:cs="David"/>
          <w:u w:val="single"/>
          <w:rtl/>
        </w:rPr>
      </w:pPr>
      <w:r w:rsidRPr="006C61AF">
        <w:rPr>
          <w:rFonts w:cs="David"/>
          <w:u w:val="single"/>
          <w:rtl/>
        </w:rPr>
        <w:t>ישראל אייכלר:</w:t>
      </w:r>
    </w:p>
    <w:p w14:paraId="0EB7C5F1" w14:textId="77777777" w:rsidR="006D0501" w:rsidRPr="006C61AF" w:rsidRDefault="006D0501" w:rsidP="006D0501">
      <w:pPr>
        <w:bidi/>
        <w:rPr>
          <w:rFonts w:cs="David"/>
          <w:u w:val="single"/>
          <w:rtl/>
        </w:rPr>
      </w:pPr>
    </w:p>
    <w:p w14:paraId="3B315D3B" w14:textId="77777777" w:rsidR="006D0501" w:rsidRPr="006C61AF" w:rsidRDefault="006D0501" w:rsidP="006D0501">
      <w:pPr>
        <w:bidi/>
        <w:ind w:firstLine="720"/>
        <w:rPr>
          <w:rFonts w:cs="David"/>
          <w:rtl/>
        </w:rPr>
      </w:pPr>
      <w:r w:rsidRPr="006C61AF">
        <w:rPr>
          <w:rFonts w:cs="David" w:hint="cs"/>
          <w:rtl/>
        </w:rPr>
        <w:t xml:space="preserve">לא, יהודה </w:t>
      </w:r>
      <w:r w:rsidRPr="006C61AF">
        <w:rPr>
          <w:rFonts w:cs="David"/>
          <w:rtl/>
        </w:rPr>
        <w:t>הציע הצעה</w:t>
      </w:r>
      <w:r w:rsidRPr="006C61AF">
        <w:rPr>
          <w:rFonts w:cs="David" w:hint="cs"/>
          <w:rtl/>
        </w:rPr>
        <w:t xml:space="preserve">, אדוני היושב ראש, </w:t>
      </w:r>
      <w:r w:rsidRPr="006C61AF">
        <w:rPr>
          <w:rFonts w:cs="David"/>
          <w:rtl/>
        </w:rPr>
        <w:t xml:space="preserve">יש </w:t>
      </w:r>
      <w:r w:rsidRPr="006C61AF">
        <w:rPr>
          <w:rFonts w:cs="David" w:hint="cs"/>
          <w:rtl/>
        </w:rPr>
        <w:t xml:space="preserve">להם </w:t>
      </w:r>
      <w:r w:rsidRPr="006C61AF">
        <w:rPr>
          <w:rFonts w:cs="David"/>
          <w:rtl/>
        </w:rPr>
        <w:t xml:space="preserve">הסדרים חוזיים. </w:t>
      </w:r>
    </w:p>
    <w:p w14:paraId="6FD2807D" w14:textId="77777777" w:rsidR="006D0501" w:rsidRPr="006C61AF" w:rsidRDefault="006D0501" w:rsidP="006D0501">
      <w:pPr>
        <w:bidi/>
        <w:rPr>
          <w:rFonts w:cs="David"/>
          <w:rtl/>
        </w:rPr>
      </w:pPr>
    </w:p>
    <w:p w14:paraId="7998365D" w14:textId="77777777" w:rsidR="006D0501" w:rsidRPr="006C61AF" w:rsidRDefault="006D0501" w:rsidP="006D0501">
      <w:pPr>
        <w:bidi/>
        <w:rPr>
          <w:rFonts w:cs="David"/>
          <w:u w:val="single"/>
          <w:rtl/>
        </w:rPr>
      </w:pPr>
      <w:r w:rsidRPr="006C61AF">
        <w:rPr>
          <w:rFonts w:cs="David"/>
          <w:u w:val="single"/>
          <w:rtl/>
        </w:rPr>
        <w:t>היו"ר יריב לוין:</w:t>
      </w:r>
    </w:p>
    <w:p w14:paraId="5F6A90D5" w14:textId="77777777" w:rsidR="006D0501" w:rsidRPr="006C61AF" w:rsidRDefault="006D0501" w:rsidP="006D0501">
      <w:pPr>
        <w:bidi/>
        <w:rPr>
          <w:rFonts w:cs="David"/>
          <w:u w:val="single"/>
          <w:rtl/>
        </w:rPr>
      </w:pPr>
    </w:p>
    <w:p w14:paraId="16432FBF" w14:textId="77777777" w:rsidR="006D0501" w:rsidRPr="006C61AF" w:rsidRDefault="006D0501" w:rsidP="006D0501">
      <w:pPr>
        <w:bidi/>
        <w:ind w:firstLine="720"/>
        <w:rPr>
          <w:rFonts w:cs="David" w:hint="cs"/>
          <w:rtl/>
        </w:rPr>
      </w:pPr>
      <w:r w:rsidRPr="006C61AF">
        <w:rPr>
          <w:rFonts w:cs="David" w:hint="cs"/>
          <w:rtl/>
        </w:rPr>
        <w:t>צריכה להיות איזושהי הידברות ביניכם- -</w:t>
      </w:r>
    </w:p>
    <w:p w14:paraId="2A8B693C" w14:textId="77777777" w:rsidR="006D0501" w:rsidRPr="006C61AF" w:rsidRDefault="006D0501" w:rsidP="006D0501">
      <w:pPr>
        <w:bidi/>
        <w:rPr>
          <w:rFonts w:cs="David" w:hint="cs"/>
          <w:rtl/>
        </w:rPr>
      </w:pPr>
    </w:p>
    <w:p w14:paraId="4150FB23" w14:textId="77777777" w:rsidR="006D0501" w:rsidRPr="006C61AF" w:rsidRDefault="006D0501" w:rsidP="006D0501">
      <w:pPr>
        <w:bidi/>
        <w:rPr>
          <w:rFonts w:cs="David" w:hint="cs"/>
          <w:rtl/>
        </w:rPr>
      </w:pPr>
      <w:r w:rsidRPr="006C61AF">
        <w:rPr>
          <w:rFonts w:cs="David" w:hint="cs"/>
          <w:u w:val="single"/>
          <w:rtl/>
        </w:rPr>
        <w:t>קריאה</w:t>
      </w:r>
      <w:r w:rsidRPr="006C61AF">
        <w:rPr>
          <w:rFonts w:cs="David" w:hint="cs"/>
          <w:rtl/>
        </w:rPr>
        <w:t>:</w:t>
      </w:r>
    </w:p>
    <w:p w14:paraId="5ABF4D79" w14:textId="77777777" w:rsidR="006D0501" w:rsidRPr="006C61AF" w:rsidRDefault="006D0501" w:rsidP="006D0501">
      <w:pPr>
        <w:bidi/>
        <w:rPr>
          <w:rFonts w:cs="David" w:hint="cs"/>
          <w:rtl/>
        </w:rPr>
      </w:pPr>
    </w:p>
    <w:p w14:paraId="780BFA0A" w14:textId="77777777" w:rsidR="006D0501" w:rsidRPr="006C61AF" w:rsidRDefault="006D0501" w:rsidP="006D0501">
      <w:pPr>
        <w:bidi/>
        <w:ind w:firstLine="720"/>
        <w:rPr>
          <w:rFonts w:cs="David" w:hint="cs"/>
          <w:rtl/>
        </w:rPr>
      </w:pPr>
      <w:r w:rsidRPr="006C61AF">
        <w:rPr>
          <w:rFonts w:cs="David" w:hint="cs"/>
          <w:rtl/>
        </w:rPr>
        <w:t>זה לא נושא לא מטופל.</w:t>
      </w:r>
    </w:p>
    <w:p w14:paraId="7E843EBA" w14:textId="77777777" w:rsidR="006D0501" w:rsidRPr="006C61AF" w:rsidRDefault="006D0501" w:rsidP="006D0501">
      <w:pPr>
        <w:bidi/>
        <w:rPr>
          <w:rFonts w:cs="David" w:hint="cs"/>
          <w:rtl/>
        </w:rPr>
      </w:pPr>
    </w:p>
    <w:p w14:paraId="32675165" w14:textId="77777777" w:rsidR="006D0501" w:rsidRPr="006C61AF" w:rsidRDefault="006D0501" w:rsidP="009A1F01">
      <w:pPr>
        <w:keepNext/>
        <w:bidi/>
        <w:rPr>
          <w:rFonts w:cs="David"/>
        </w:rPr>
      </w:pPr>
      <w:r w:rsidRPr="006C61AF">
        <w:rPr>
          <w:rFonts w:cs="David" w:hint="cs"/>
          <w:u w:val="single"/>
          <w:rtl/>
        </w:rPr>
        <w:t>גיתית שיינין:</w:t>
      </w:r>
    </w:p>
    <w:p w14:paraId="40AA51DA" w14:textId="77777777" w:rsidR="006D0501" w:rsidRPr="006C61AF" w:rsidRDefault="006D0501" w:rsidP="009A1F01">
      <w:pPr>
        <w:keepNext/>
        <w:bidi/>
        <w:rPr>
          <w:rFonts w:cs="David" w:hint="cs"/>
          <w:rtl/>
        </w:rPr>
      </w:pPr>
    </w:p>
    <w:p w14:paraId="611300F2" w14:textId="77777777" w:rsidR="006D0501" w:rsidRPr="006C61AF" w:rsidRDefault="006D0501" w:rsidP="009A1F01">
      <w:pPr>
        <w:keepNext/>
        <w:bidi/>
        <w:ind w:firstLine="720"/>
        <w:rPr>
          <w:rFonts w:cs="David" w:hint="cs"/>
          <w:rtl/>
        </w:rPr>
      </w:pPr>
      <w:r w:rsidRPr="006C61AF">
        <w:rPr>
          <w:rFonts w:cs="David" w:hint="cs"/>
          <w:rtl/>
        </w:rPr>
        <w:t>אמנם אנחנו במשא ומתן על איזשהם הסכמים- -</w:t>
      </w:r>
    </w:p>
    <w:p w14:paraId="31181B35" w14:textId="77777777" w:rsidR="006D0501" w:rsidRPr="006C61AF" w:rsidRDefault="006D0501" w:rsidP="006D0501">
      <w:pPr>
        <w:bidi/>
        <w:rPr>
          <w:rFonts w:cs="David" w:hint="cs"/>
          <w:rtl/>
        </w:rPr>
      </w:pPr>
    </w:p>
    <w:p w14:paraId="04D88B30" w14:textId="77777777" w:rsidR="006D0501" w:rsidRPr="006C61AF" w:rsidRDefault="006D0501" w:rsidP="006D0501">
      <w:pPr>
        <w:bidi/>
        <w:rPr>
          <w:rFonts w:cs="David"/>
          <w:u w:val="single"/>
        </w:rPr>
      </w:pPr>
      <w:r w:rsidRPr="006C61AF">
        <w:rPr>
          <w:rFonts w:cs="David" w:hint="cs"/>
          <w:u w:val="single"/>
          <w:rtl/>
        </w:rPr>
        <w:t>היו"ר יריב לוין:</w:t>
      </w:r>
    </w:p>
    <w:p w14:paraId="02605621" w14:textId="77777777" w:rsidR="006D0501" w:rsidRPr="006C61AF" w:rsidRDefault="006D0501" w:rsidP="006D0501">
      <w:pPr>
        <w:bidi/>
        <w:rPr>
          <w:rFonts w:cs="David" w:hint="cs"/>
          <w:u w:val="single"/>
          <w:rtl/>
        </w:rPr>
      </w:pPr>
    </w:p>
    <w:p w14:paraId="44D4F17A" w14:textId="77777777" w:rsidR="006D0501" w:rsidRPr="006C61AF" w:rsidRDefault="006D0501" w:rsidP="006D0501">
      <w:pPr>
        <w:bidi/>
        <w:ind w:firstLine="720"/>
        <w:rPr>
          <w:rFonts w:cs="David" w:hint="cs"/>
          <w:rtl/>
        </w:rPr>
      </w:pPr>
      <w:r w:rsidRPr="006C61AF">
        <w:rPr>
          <w:rFonts w:cs="David" w:hint="cs"/>
          <w:rtl/>
        </w:rPr>
        <w:t xml:space="preserve">אני אומר לך, אולי נופתע, אבל אני לא רואה מצב שעד </w:t>
      </w:r>
      <w:r w:rsidRPr="006C61AF">
        <w:rPr>
          <w:rFonts w:cs="David"/>
          <w:rtl/>
        </w:rPr>
        <w:t>אוגוסט הכול יעמוד על תלו</w:t>
      </w:r>
      <w:r w:rsidRPr="006C61AF">
        <w:rPr>
          <w:rFonts w:cs="David" w:hint="cs"/>
          <w:rtl/>
        </w:rPr>
        <w:t xml:space="preserve"> באופן כזה שהכול כבר יפעל בשטח אחרי שהשלמנו פה את כל התהליך. קשה לי לראות, אבל הלוואי.</w:t>
      </w:r>
    </w:p>
    <w:p w14:paraId="3840A5B9" w14:textId="77777777" w:rsidR="006D0501" w:rsidRPr="006C61AF" w:rsidRDefault="006D0501" w:rsidP="006D0501">
      <w:pPr>
        <w:bidi/>
        <w:rPr>
          <w:rFonts w:cs="David"/>
          <w:rtl/>
        </w:rPr>
      </w:pPr>
    </w:p>
    <w:p w14:paraId="232270DE" w14:textId="77777777" w:rsidR="006D0501" w:rsidRPr="006C61AF" w:rsidRDefault="006D0501" w:rsidP="006D0501">
      <w:pPr>
        <w:bidi/>
        <w:rPr>
          <w:rFonts w:cs="David"/>
          <w:rtl/>
        </w:rPr>
      </w:pPr>
      <w:r w:rsidRPr="006C61AF">
        <w:rPr>
          <w:rFonts w:cs="David"/>
          <w:u w:val="single"/>
          <w:rtl/>
        </w:rPr>
        <w:t>גיתית שיינין:</w:t>
      </w:r>
    </w:p>
    <w:p w14:paraId="7B50B323" w14:textId="77777777" w:rsidR="006D0501" w:rsidRPr="006C61AF" w:rsidRDefault="006D0501" w:rsidP="006D0501">
      <w:pPr>
        <w:bidi/>
        <w:rPr>
          <w:rFonts w:cs="David"/>
          <w:rtl/>
        </w:rPr>
      </w:pPr>
    </w:p>
    <w:p w14:paraId="61F53249" w14:textId="77777777" w:rsidR="006D0501" w:rsidRPr="006C61AF" w:rsidRDefault="006D0501" w:rsidP="006D0501">
      <w:pPr>
        <w:bidi/>
        <w:ind w:firstLine="720"/>
        <w:rPr>
          <w:rFonts w:cs="David" w:hint="cs"/>
          <w:rtl/>
        </w:rPr>
      </w:pPr>
      <w:r w:rsidRPr="006C61AF">
        <w:rPr>
          <w:rFonts w:cs="David" w:hint="cs"/>
          <w:rtl/>
        </w:rPr>
        <w:t xml:space="preserve">אם אני יכולה להוסיף רק הערה אחת לעניין נושא התקנות. כמובן, </w:t>
      </w:r>
      <w:r w:rsidRPr="006C61AF">
        <w:rPr>
          <w:rFonts w:cs="David"/>
          <w:rtl/>
        </w:rPr>
        <w:t xml:space="preserve">גם לתקנות שקשורות להגנת הפרטיות וגם </w:t>
      </w:r>
      <w:r w:rsidRPr="006C61AF">
        <w:rPr>
          <w:rFonts w:cs="David" w:hint="cs"/>
          <w:rtl/>
        </w:rPr>
        <w:t xml:space="preserve">לתקנות שקשורות </w:t>
      </w:r>
      <w:r w:rsidRPr="006C61AF">
        <w:rPr>
          <w:rFonts w:cs="David"/>
          <w:rtl/>
        </w:rPr>
        <w:t xml:space="preserve">לכל צורה של </w:t>
      </w:r>
      <w:r w:rsidRPr="006C61AF">
        <w:rPr>
          <w:rFonts w:cs="David" w:hint="cs"/>
          <w:rtl/>
        </w:rPr>
        <w:t>הפעלת ההסדר של "</w:t>
      </w:r>
      <w:r w:rsidRPr="006C61AF">
        <w:rPr>
          <w:rFonts w:cs="David"/>
          <w:rtl/>
        </w:rPr>
        <w:t>כרטוס חכם</w:t>
      </w:r>
      <w:r w:rsidRPr="006C61AF">
        <w:rPr>
          <w:rFonts w:cs="David" w:hint="cs"/>
          <w:rtl/>
        </w:rPr>
        <w:t xml:space="preserve">", ובכלל תקנות שקשורות לזה </w:t>
      </w:r>
      <w:r w:rsidRPr="006C61AF">
        <w:rPr>
          <w:rFonts w:cs="David"/>
          <w:rtl/>
        </w:rPr>
        <w:t>–</w:t>
      </w:r>
      <w:r w:rsidRPr="006C61AF">
        <w:rPr>
          <w:rFonts w:cs="David" w:hint="cs"/>
          <w:rtl/>
        </w:rPr>
        <w:t xml:space="preserve"> </w:t>
      </w:r>
      <w:r w:rsidRPr="006C61AF">
        <w:rPr>
          <w:rFonts w:cs="David"/>
          <w:rtl/>
        </w:rPr>
        <w:t>אנחנו</w:t>
      </w:r>
      <w:r w:rsidRPr="006C61AF">
        <w:rPr>
          <w:rFonts w:cs="David" w:hint="cs"/>
          <w:rtl/>
        </w:rPr>
        <w:t>, כמובן, נשמח לקבל טיוטות מוקדמות ולהיות חלק מההליך כדי להתכונן עליו- -</w:t>
      </w:r>
    </w:p>
    <w:p w14:paraId="1696FC01" w14:textId="77777777" w:rsidR="006D0501" w:rsidRPr="006C61AF" w:rsidRDefault="006D0501" w:rsidP="006D0501">
      <w:pPr>
        <w:bidi/>
        <w:rPr>
          <w:rFonts w:cs="David"/>
          <w:rtl/>
        </w:rPr>
      </w:pPr>
    </w:p>
    <w:p w14:paraId="394E71E7" w14:textId="77777777" w:rsidR="006D0501" w:rsidRPr="006C61AF" w:rsidRDefault="006D0501" w:rsidP="006D0501">
      <w:pPr>
        <w:bidi/>
        <w:rPr>
          <w:rFonts w:cs="David"/>
          <w:rtl/>
        </w:rPr>
      </w:pPr>
      <w:r w:rsidRPr="006C61AF">
        <w:rPr>
          <w:rFonts w:cs="David"/>
          <w:u w:val="single"/>
          <w:rtl/>
        </w:rPr>
        <w:t>יערה למברגר:</w:t>
      </w:r>
    </w:p>
    <w:p w14:paraId="117485F6" w14:textId="77777777" w:rsidR="006D0501" w:rsidRPr="006C61AF" w:rsidRDefault="006D0501" w:rsidP="006D0501">
      <w:pPr>
        <w:bidi/>
        <w:rPr>
          <w:rFonts w:cs="David"/>
          <w:rtl/>
        </w:rPr>
      </w:pPr>
    </w:p>
    <w:p w14:paraId="3E43D614" w14:textId="77777777" w:rsidR="006D0501" w:rsidRPr="006C61AF" w:rsidRDefault="006D0501" w:rsidP="006D0501">
      <w:pPr>
        <w:bidi/>
        <w:ind w:firstLine="720"/>
        <w:rPr>
          <w:rFonts w:cs="David"/>
          <w:rtl/>
        </w:rPr>
      </w:pPr>
      <w:r w:rsidRPr="006C61AF">
        <w:rPr>
          <w:rFonts w:cs="David" w:hint="cs"/>
          <w:rtl/>
        </w:rPr>
        <w:t xml:space="preserve">אבל זה, כמובן, לא התקנות האלה. </w:t>
      </w:r>
      <w:r w:rsidRPr="006C61AF">
        <w:rPr>
          <w:rFonts w:cs="David"/>
          <w:rtl/>
        </w:rPr>
        <w:t>הם לא יהיו מכוח החוק הזה.</w:t>
      </w:r>
    </w:p>
    <w:p w14:paraId="4B78A172" w14:textId="77777777" w:rsidR="006D0501" w:rsidRPr="006C61AF" w:rsidRDefault="006D0501" w:rsidP="006D0501">
      <w:pPr>
        <w:bidi/>
        <w:rPr>
          <w:rFonts w:cs="David"/>
          <w:rtl/>
        </w:rPr>
      </w:pPr>
    </w:p>
    <w:p w14:paraId="6DD666A2" w14:textId="77777777" w:rsidR="006D0501" w:rsidRPr="006C61AF" w:rsidRDefault="006D0501" w:rsidP="006D0501">
      <w:pPr>
        <w:bidi/>
        <w:rPr>
          <w:rFonts w:cs="David"/>
          <w:u w:val="single"/>
          <w:rtl/>
        </w:rPr>
      </w:pPr>
      <w:r w:rsidRPr="006C61AF">
        <w:rPr>
          <w:rFonts w:cs="David"/>
          <w:u w:val="single"/>
          <w:rtl/>
        </w:rPr>
        <w:t>היו"ר יריב לוין:</w:t>
      </w:r>
    </w:p>
    <w:p w14:paraId="552C34FC" w14:textId="77777777" w:rsidR="006D0501" w:rsidRPr="006C61AF" w:rsidRDefault="006D0501" w:rsidP="006D0501">
      <w:pPr>
        <w:bidi/>
        <w:rPr>
          <w:rFonts w:cs="David"/>
          <w:u w:val="single"/>
          <w:rtl/>
        </w:rPr>
      </w:pPr>
    </w:p>
    <w:p w14:paraId="1BF98330" w14:textId="77777777" w:rsidR="006D0501" w:rsidRPr="006C61AF" w:rsidRDefault="006D0501" w:rsidP="006D0501">
      <w:pPr>
        <w:bidi/>
        <w:ind w:firstLine="720"/>
        <w:rPr>
          <w:rFonts w:cs="David" w:hint="cs"/>
          <w:rtl/>
        </w:rPr>
      </w:pPr>
      <w:r w:rsidRPr="006C61AF">
        <w:rPr>
          <w:rFonts w:cs="David" w:hint="cs"/>
          <w:rtl/>
        </w:rPr>
        <w:t xml:space="preserve">זה ברור. אני לא נכנס לצד הטכני. מה שחשוב בצד המהותי הוא </w:t>
      </w:r>
      <w:r w:rsidRPr="006C61AF">
        <w:rPr>
          <w:rFonts w:cs="David"/>
          <w:rtl/>
        </w:rPr>
        <w:t xml:space="preserve">שהעניין יהיה מסונכרן. </w:t>
      </w:r>
      <w:r w:rsidRPr="006C61AF">
        <w:rPr>
          <w:rFonts w:cs="David" w:hint="cs"/>
          <w:rtl/>
        </w:rPr>
        <w:t xml:space="preserve">זאת המטרה. מבחינה טכנית מה שצריך להיות בפקודת מסילות הברזל, יהיה שם, זה ברור. אבל הרעיון הוא לא ששם יהיו הוראות שאחר כך לא מסתדרות עם מה שיש כאן. </w:t>
      </w:r>
    </w:p>
    <w:p w14:paraId="4E2A8188" w14:textId="77777777" w:rsidR="006D0501" w:rsidRPr="006C61AF" w:rsidRDefault="006D0501" w:rsidP="006D0501">
      <w:pPr>
        <w:bidi/>
        <w:rPr>
          <w:rFonts w:cs="David"/>
          <w:rtl/>
        </w:rPr>
      </w:pPr>
    </w:p>
    <w:p w14:paraId="4FB827FB" w14:textId="77777777" w:rsidR="006D0501" w:rsidRPr="006C61AF" w:rsidRDefault="006D0501" w:rsidP="006D0501">
      <w:pPr>
        <w:bidi/>
        <w:rPr>
          <w:rFonts w:cs="David"/>
          <w:rtl/>
        </w:rPr>
      </w:pPr>
      <w:r w:rsidRPr="006C61AF">
        <w:rPr>
          <w:rFonts w:cs="David"/>
          <w:u w:val="single"/>
          <w:rtl/>
        </w:rPr>
        <w:t>יערה למברגר:</w:t>
      </w:r>
    </w:p>
    <w:p w14:paraId="66E29F66" w14:textId="77777777" w:rsidR="006D0501" w:rsidRPr="006C61AF" w:rsidRDefault="006D0501" w:rsidP="006D0501">
      <w:pPr>
        <w:bidi/>
        <w:rPr>
          <w:rFonts w:cs="David"/>
          <w:rtl/>
        </w:rPr>
      </w:pPr>
    </w:p>
    <w:p w14:paraId="1F09F661" w14:textId="77777777" w:rsidR="006D0501" w:rsidRPr="006C61AF" w:rsidRDefault="006D0501" w:rsidP="006D0501">
      <w:pPr>
        <w:bidi/>
        <w:ind w:firstLine="720"/>
        <w:rPr>
          <w:rFonts w:cs="David"/>
          <w:rtl/>
        </w:rPr>
      </w:pPr>
      <w:r w:rsidRPr="006C61AF">
        <w:rPr>
          <w:rFonts w:cs="David" w:hint="cs"/>
          <w:rtl/>
        </w:rPr>
        <w:t xml:space="preserve">לא, </w:t>
      </w:r>
      <w:r w:rsidRPr="006C61AF">
        <w:rPr>
          <w:rFonts w:cs="David"/>
          <w:rtl/>
        </w:rPr>
        <w:t>צריך לדבר באותה שפה.</w:t>
      </w:r>
    </w:p>
    <w:p w14:paraId="5C3DB769" w14:textId="77777777" w:rsidR="006D0501" w:rsidRPr="006C61AF" w:rsidRDefault="006D0501" w:rsidP="006D0501">
      <w:pPr>
        <w:bidi/>
        <w:rPr>
          <w:rFonts w:cs="David"/>
          <w:rtl/>
        </w:rPr>
      </w:pPr>
    </w:p>
    <w:p w14:paraId="46B21E9F" w14:textId="77777777" w:rsidR="006D0501" w:rsidRPr="006C61AF" w:rsidRDefault="006D0501" w:rsidP="006D0501">
      <w:pPr>
        <w:bidi/>
        <w:rPr>
          <w:rFonts w:cs="David"/>
          <w:u w:val="single"/>
          <w:rtl/>
        </w:rPr>
      </w:pPr>
      <w:r w:rsidRPr="006C61AF">
        <w:rPr>
          <w:rFonts w:cs="David"/>
          <w:u w:val="single"/>
          <w:rtl/>
        </w:rPr>
        <w:t>היו"ר יריב לוין:</w:t>
      </w:r>
    </w:p>
    <w:p w14:paraId="3A4D8DAF" w14:textId="77777777" w:rsidR="006D0501" w:rsidRPr="006C61AF" w:rsidRDefault="006D0501" w:rsidP="006D0501">
      <w:pPr>
        <w:bidi/>
        <w:rPr>
          <w:rFonts w:cs="David"/>
          <w:u w:val="single"/>
          <w:rtl/>
        </w:rPr>
      </w:pPr>
    </w:p>
    <w:p w14:paraId="4C4136D5" w14:textId="77777777" w:rsidR="006D0501" w:rsidRPr="006C61AF" w:rsidRDefault="006D0501" w:rsidP="006D0501">
      <w:pPr>
        <w:bidi/>
        <w:ind w:firstLine="720"/>
        <w:rPr>
          <w:rFonts w:cs="David" w:hint="cs"/>
          <w:rtl/>
        </w:rPr>
      </w:pPr>
      <w:r w:rsidRPr="006C61AF">
        <w:rPr>
          <w:rFonts w:cs="David" w:hint="cs"/>
          <w:rtl/>
        </w:rPr>
        <w:t xml:space="preserve">כן. </w:t>
      </w:r>
      <w:r w:rsidRPr="006C61AF">
        <w:rPr>
          <w:rFonts w:cs="David"/>
          <w:rtl/>
        </w:rPr>
        <w:t xml:space="preserve">זה </w:t>
      </w:r>
      <w:r w:rsidRPr="006C61AF">
        <w:rPr>
          <w:rFonts w:cs="David" w:hint="cs"/>
          <w:rtl/>
        </w:rPr>
        <w:t xml:space="preserve">אפילו </w:t>
      </w:r>
      <w:r w:rsidRPr="006C61AF">
        <w:rPr>
          <w:rFonts w:cs="David"/>
          <w:rtl/>
        </w:rPr>
        <w:t xml:space="preserve">צריך להיות </w:t>
      </w:r>
      <w:r w:rsidRPr="006C61AF">
        <w:rPr>
          <w:rFonts w:cs="David" w:hint="cs"/>
          <w:rtl/>
        </w:rPr>
        <w:t xml:space="preserve">כמו מה שעשינו בנושא של המידע, שאתה קובע פה ומייבא לשם ועושה את השינויים המחויבים, אם צריך. </w:t>
      </w:r>
    </w:p>
    <w:p w14:paraId="7CE1756C" w14:textId="77777777" w:rsidR="006D0501" w:rsidRPr="006C61AF" w:rsidRDefault="006D0501" w:rsidP="006D0501">
      <w:pPr>
        <w:bidi/>
        <w:rPr>
          <w:rFonts w:cs="David" w:hint="cs"/>
          <w:rtl/>
        </w:rPr>
      </w:pPr>
    </w:p>
    <w:p w14:paraId="7062AD96" w14:textId="77777777" w:rsidR="006D0501" w:rsidRPr="006C61AF" w:rsidRDefault="006D0501" w:rsidP="006D0501">
      <w:pPr>
        <w:bidi/>
        <w:ind w:firstLine="720"/>
        <w:rPr>
          <w:rFonts w:cs="David"/>
          <w:rtl/>
        </w:rPr>
      </w:pPr>
      <w:r w:rsidRPr="006C61AF">
        <w:rPr>
          <w:rFonts w:cs="David" w:hint="cs"/>
          <w:rtl/>
        </w:rPr>
        <w:t xml:space="preserve">אני אומר לכם שוב, אני לא אגיד לכם איך לעשות את זה בצד הטכני, אבל זה צריך להיות </w:t>
      </w:r>
      <w:r w:rsidRPr="006C61AF">
        <w:rPr>
          <w:rFonts w:cs="David"/>
          <w:rtl/>
        </w:rPr>
        <w:t xml:space="preserve">עד כמה שניתן אחיד. </w:t>
      </w:r>
    </w:p>
    <w:p w14:paraId="14AA4F5A" w14:textId="77777777" w:rsidR="006D0501" w:rsidRPr="006C61AF" w:rsidRDefault="006D0501" w:rsidP="006D0501">
      <w:pPr>
        <w:bidi/>
        <w:rPr>
          <w:rFonts w:cs="David" w:hint="cs"/>
          <w:rtl/>
        </w:rPr>
      </w:pPr>
    </w:p>
    <w:p w14:paraId="64B2ECE9" w14:textId="77777777" w:rsidR="006D0501" w:rsidRPr="006C61AF" w:rsidRDefault="006D0501" w:rsidP="006D0501">
      <w:pPr>
        <w:bidi/>
        <w:ind w:firstLine="720"/>
        <w:rPr>
          <w:rFonts w:cs="David" w:hint="cs"/>
          <w:rtl/>
        </w:rPr>
      </w:pPr>
      <w:r w:rsidRPr="006C61AF">
        <w:rPr>
          <w:rFonts w:cs="David" w:hint="cs"/>
          <w:rtl/>
        </w:rPr>
        <w:t>רבותיי, עוד הערות, אם ישנן. בבקשה.</w:t>
      </w:r>
    </w:p>
    <w:p w14:paraId="3F378FD8" w14:textId="77777777" w:rsidR="006D0501" w:rsidRPr="006C61AF" w:rsidRDefault="006D0501" w:rsidP="006D0501">
      <w:pPr>
        <w:bidi/>
        <w:rPr>
          <w:rFonts w:cs="David" w:hint="cs"/>
          <w:rtl/>
        </w:rPr>
      </w:pPr>
    </w:p>
    <w:p w14:paraId="51962C35" w14:textId="77777777" w:rsidR="006D0501" w:rsidRPr="006C61AF" w:rsidRDefault="006D0501" w:rsidP="006D0501">
      <w:pPr>
        <w:bidi/>
        <w:rPr>
          <w:rFonts w:cs="David"/>
          <w:u w:val="single"/>
          <w:rtl/>
        </w:rPr>
      </w:pPr>
      <w:r w:rsidRPr="006C61AF">
        <w:rPr>
          <w:rFonts w:cs="David"/>
          <w:u w:val="single"/>
          <w:rtl/>
        </w:rPr>
        <w:t>מורן נזרי:</w:t>
      </w:r>
    </w:p>
    <w:p w14:paraId="092AC5D3" w14:textId="77777777" w:rsidR="006D0501" w:rsidRPr="006C61AF" w:rsidRDefault="006D0501" w:rsidP="006D0501">
      <w:pPr>
        <w:bidi/>
        <w:rPr>
          <w:rFonts w:cs="David"/>
          <w:rtl/>
        </w:rPr>
      </w:pPr>
    </w:p>
    <w:p w14:paraId="48F3D797" w14:textId="77777777" w:rsidR="006D0501" w:rsidRPr="006C61AF" w:rsidRDefault="006D0501" w:rsidP="006D0501">
      <w:pPr>
        <w:bidi/>
        <w:ind w:firstLine="720"/>
        <w:rPr>
          <w:rFonts w:cs="David" w:hint="cs"/>
          <w:rtl/>
        </w:rPr>
      </w:pPr>
      <w:r w:rsidRPr="006C61AF">
        <w:rPr>
          <w:rFonts w:cs="David" w:hint="cs"/>
          <w:rtl/>
        </w:rPr>
        <w:t xml:space="preserve">אני מארגון מגמה </w:t>
      </w:r>
      <w:r w:rsidRPr="006C61AF">
        <w:rPr>
          <w:rFonts w:cs="David"/>
          <w:rtl/>
        </w:rPr>
        <w:t xml:space="preserve">ירוקה. </w:t>
      </w:r>
      <w:r w:rsidRPr="006C61AF">
        <w:rPr>
          <w:rFonts w:cs="David" w:hint="cs"/>
          <w:rtl/>
        </w:rPr>
        <w:t xml:space="preserve">זה ארגון ארצי שמייצג סטודנטים וצעירים בכל הארץ. כמובן, אנחנו גם </w:t>
      </w:r>
      <w:r w:rsidRPr="006C61AF">
        <w:rPr>
          <w:rFonts w:cs="David"/>
          <w:rtl/>
        </w:rPr>
        <w:t xml:space="preserve">מברכים על כל עניין הכרטיס החכם. </w:t>
      </w:r>
      <w:r w:rsidRPr="006C61AF">
        <w:rPr>
          <w:rFonts w:cs="David" w:hint="cs"/>
          <w:rtl/>
        </w:rPr>
        <w:t xml:space="preserve">מה שרציתי </w:t>
      </w:r>
      <w:r w:rsidRPr="006C61AF">
        <w:rPr>
          <w:rFonts w:cs="David"/>
          <w:rtl/>
        </w:rPr>
        <w:t xml:space="preserve">להוסיף </w:t>
      </w:r>
      <w:r w:rsidRPr="006C61AF">
        <w:rPr>
          <w:rFonts w:cs="David" w:hint="cs"/>
          <w:rtl/>
        </w:rPr>
        <w:t xml:space="preserve">הוא </w:t>
      </w:r>
      <w:r w:rsidRPr="006C61AF">
        <w:rPr>
          <w:rFonts w:cs="David"/>
          <w:rtl/>
        </w:rPr>
        <w:t>ש</w:t>
      </w:r>
      <w:r w:rsidRPr="006C61AF">
        <w:rPr>
          <w:rFonts w:cs="David" w:hint="cs"/>
          <w:rtl/>
        </w:rPr>
        <w:t xml:space="preserve">אולי </w:t>
      </w:r>
      <w:r w:rsidRPr="006C61AF">
        <w:rPr>
          <w:rFonts w:cs="David"/>
          <w:rtl/>
        </w:rPr>
        <w:t xml:space="preserve">יהיה לו"ז ברור מתי זה </w:t>
      </w:r>
      <w:r w:rsidRPr="006C61AF">
        <w:rPr>
          <w:rFonts w:cs="David" w:hint="cs"/>
          <w:rtl/>
        </w:rPr>
        <w:t>יצא לפועל, שלא ייצא מצב כמו מה שקורה בחודשים האחרונים ובשנים האחרונות בתוכנית הרה-ארגון בגוש דן שמתעכבת שוב ושוב.</w:t>
      </w:r>
      <w:r w:rsidRPr="006C61AF">
        <w:rPr>
          <w:rFonts w:cs="David"/>
          <w:rtl/>
        </w:rPr>
        <w:t xml:space="preserve"> אחת הסיבות היא </w:t>
      </w:r>
      <w:r w:rsidRPr="006C61AF">
        <w:rPr>
          <w:rFonts w:cs="David" w:hint="cs"/>
          <w:rtl/>
        </w:rPr>
        <w:t xml:space="preserve">בגלל </w:t>
      </w:r>
      <w:r w:rsidRPr="006C61AF">
        <w:rPr>
          <w:rFonts w:cs="David"/>
          <w:rtl/>
        </w:rPr>
        <w:t>אי מוכנות של אגד עם ה</w:t>
      </w:r>
      <w:r w:rsidRPr="006C61AF">
        <w:rPr>
          <w:rFonts w:cs="David" w:hint="cs"/>
          <w:rtl/>
        </w:rPr>
        <w:t>"</w:t>
      </w:r>
      <w:r w:rsidRPr="006C61AF">
        <w:rPr>
          <w:rFonts w:cs="David"/>
          <w:rtl/>
        </w:rPr>
        <w:t>רב</w:t>
      </w:r>
      <w:r w:rsidRPr="006C61AF">
        <w:rPr>
          <w:rFonts w:cs="David" w:hint="cs"/>
          <w:rtl/>
        </w:rPr>
        <w:t>-</w:t>
      </w:r>
      <w:r w:rsidRPr="006C61AF">
        <w:rPr>
          <w:rFonts w:cs="David"/>
          <w:rtl/>
        </w:rPr>
        <w:t>קו</w:t>
      </w:r>
      <w:r w:rsidRPr="006C61AF">
        <w:rPr>
          <w:rFonts w:cs="David" w:hint="cs"/>
          <w:rtl/>
        </w:rPr>
        <w:t>"</w:t>
      </w:r>
      <w:r w:rsidRPr="006C61AF">
        <w:rPr>
          <w:rFonts w:cs="David"/>
          <w:rtl/>
        </w:rPr>
        <w:t xml:space="preserve"> או </w:t>
      </w:r>
      <w:r w:rsidRPr="006C61AF">
        <w:rPr>
          <w:rFonts w:cs="David" w:hint="cs"/>
          <w:rtl/>
        </w:rPr>
        <w:t xml:space="preserve">זה </w:t>
      </w:r>
      <w:r w:rsidRPr="006C61AF">
        <w:rPr>
          <w:rFonts w:cs="David"/>
          <w:rtl/>
        </w:rPr>
        <w:t xml:space="preserve">שעדיין אין מערכת סליקה. </w:t>
      </w:r>
      <w:r w:rsidRPr="006C61AF">
        <w:rPr>
          <w:rFonts w:cs="David" w:hint="cs"/>
          <w:rtl/>
        </w:rPr>
        <w:t xml:space="preserve">צריך שכן יהיה לו"ז ברור שייכנס לחוק הזה. </w:t>
      </w:r>
    </w:p>
    <w:p w14:paraId="4DA28E93" w14:textId="77777777" w:rsidR="006D0501" w:rsidRPr="006C61AF" w:rsidRDefault="006D0501" w:rsidP="006D0501">
      <w:pPr>
        <w:bidi/>
        <w:rPr>
          <w:rFonts w:cs="David"/>
          <w:rtl/>
        </w:rPr>
      </w:pPr>
    </w:p>
    <w:p w14:paraId="70448B9F" w14:textId="77777777" w:rsidR="006D0501" w:rsidRPr="006C61AF" w:rsidRDefault="006D0501" w:rsidP="006D0501">
      <w:pPr>
        <w:bidi/>
        <w:rPr>
          <w:rFonts w:cs="David"/>
          <w:u w:val="single"/>
          <w:rtl/>
        </w:rPr>
      </w:pPr>
      <w:r w:rsidRPr="006C61AF">
        <w:rPr>
          <w:rFonts w:cs="David"/>
          <w:u w:val="single"/>
          <w:rtl/>
        </w:rPr>
        <w:t>היו"ר יריב לוין:</w:t>
      </w:r>
    </w:p>
    <w:p w14:paraId="10AD3406" w14:textId="77777777" w:rsidR="006D0501" w:rsidRPr="006C61AF" w:rsidRDefault="006D0501" w:rsidP="006D0501">
      <w:pPr>
        <w:bidi/>
        <w:rPr>
          <w:rFonts w:cs="David"/>
          <w:u w:val="single"/>
          <w:rtl/>
        </w:rPr>
      </w:pPr>
    </w:p>
    <w:p w14:paraId="5FB174F6" w14:textId="77777777" w:rsidR="006D0501" w:rsidRPr="006C61AF" w:rsidRDefault="006D0501" w:rsidP="006D0501">
      <w:pPr>
        <w:bidi/>
        <w:ind w:firstLine="720"/>
        <w:rPr>
          <w:rFonts w:cs="David" w:hint="cs"/>
          <w:rtl/>
        </w:rPr>
      </w:pPr>
      <w:r w:rsidRPr="006C61AF">
        <w:rPr>
          <w:rFonts w:cs="David" w:hint="cs"/>
          <w:rtl/>
        </w:rPr>
        <w:t>בוודאי ש</w:t>
      </w:r>
      <w:r w:rsidRPr="006C61AF">
        <w:rPr>
          <w:rFonts w:cs="David"/>
          <w:rtl/>
        </w:rPr>
        <w:t xml:space="preserve">נקבע </w:t>
      </w:r>
      <w:r w:rsidRPr="006C61AF">
        <w:rPr>
          <w:rFonts w:cs="David" w:hint="cs"/>
          <w:rtl/>
        </w:rPr>
        <w:t xml:space="preserve">כאן </w:t>
      </w:r>
      <w:r w:rsidRPr="006C61AF">
        <w:rPr>
          <w:rFonts w:cs="David"/>
          <w:rtl/>
        </w:rPr>
        <w:t>לו"ז</w:t>
      </w:r>
      <w:r w:rsidRPr="006C61AF">
        <w:rPr>
          <w:rFonts w:cs="David" w:hint="cs"/>
          <w:rtl/>
        </w:rPr>
        <w:t>, ואני</w:t>
      </w:r>
      <w:r w:rsidRPr="006C61AF">
        <w:rPr>
          <w:rFonts w:cs="David"/>
          <w:rtl/>
        </w:rPr>
        <w:t xml:space="preserve"> מקווה שיהיו לנו פחות תסבוכות </w:t>
      </w:r>
      <w:r w:rsidRPr="006C61AF">
        <w:rPr>
          <w:rFonts w:cs="David" w:hint="cs"/>
          <w:rtl/>
        </w:rPr>
        <w:t xml:space="preserve">ממה שיש </w:t>
      </w:r>
      <w:r w:rsidRPr="006C61AF">
        <w:rPr>
          <w:rFonts w:cs="David"/>
          <w:rtl/>
        </w:rPr>
        <w:t xml:space="preserve">שם. </w:t>
      </w:r>
      <w:r w:rsidRPr="006C61AF">
        <w:rPr>
          <w:rFonts w:cs="David" w:hint="cs"/>
          <w:rtl/>
        </w:rPr>
        <w:t xml:space="preserve">נדמה לי שגם הממשק עם השלטון המקומי הוא לא תמיד הכי קל בעולם </w:t>
      </w:r>
      <w:r w:rsidRPr="006C61AF">
        <w:rPr>
          <w:rFonts w:cs="David"/>
          <w:rtl/>
        </w:rPr>
        <w:t>–</w:t>
      </w:r>
      <w:r w:rsidRPr="006C61AF">
        <w:rPr>
          <w:rFonts w:cs="David" w:hint="cs"/>
          <w:rtl/>
        </w:rPr>
        <w:t xml:space="preserve"> אם הבעתי את דעתו של יהודה בלי שהוא אמר אותה. </w:t>
      </w:r>
    </w:p>
    <w:p w14:paraId="35E0F6B5" w14:textId="77777777" w:rsidR="006D0501" w:rsidRPr="006C61AF" w:rsidRDefault="006D0501" w:rsidP="006D0501">
      <w:pPr>
        <w:bidi/>
        <w:rPr>
          <w:rFonts w:cs="David" w:hint="cs"/>
          <w:rtl/>
        </w:rPr>
      </w:pPr>
    </w:p>
    <w:p w14:paraId="12654277" w14:textId="77777777" w:rsidR="006D0501" w:rsidRPr="006C61AF" w:rsidRDefault="006D0501" w:rsidP="006D0501">
      <w:pPr>
        <w:bidi/>
        <w:rPr>
          <w:rFonts w:cs="David"/>
        </w:rPr>
      </w:pPr>
      <w:r w:rsidRPr="006C61AF">
        <w:rPr>
          <w:rFonts w:cs="David" w:hint="cs"/>
          <w:u w:val="single"/>
          <w:rtl/>
        </w:rPr>
        <w:t>יהודה אלבז:</w:t>
      </w:r>
    </w:p>
    <w:p w14:paraId="51B3985C" w14:textId="77777777" w:rsidR="006D0501" w:rsidRPr="006C61AF" w:rsidRDefault="006D0501" w:rsidP="006D0501">
      <w:pPr>
        <w:bidi/>
        <w:rPr>
          <w:rFonts w:cs="David" w:hint="cs"/>
          <w:rtl/>
        </w:rPr>
      </w:pPr>
    </w:p>
    <w:p w14:paraId="71E8E60C" w14:textId="77777777" w:rsidR="006D0501" w:rsidRPr="006C61AF" w:rsidRDefault="006D0501" w:rsidP="006D0501">
      <w:pPr>
        <w:bidi/>
        <w:ind w:firstLine="720"/>
        <w:rPr>
          <w:rFonts w:cs="David" w:hint="cs"/>
          <w:rtl/>
        </w:rPr>
      </w:pPr>
      <w:r w:rsidRPr="006C61AF">
        <w:rPr>
          <w:rFonts w:cs="David" w:hint="cs"/>
          <w:rtl/>
        </w:rPr>
        <w:t>כן.</w:t>
      </w:r>
    </w:p>
    <w:p w14:paraId="0ECE5864" w14:textId="77777777" w:rsidR="006D0501" w:rsidRPr="006C61AF" w:rsidRDefault="006D0501" w:rsidP="006D0501">
      <w:pPr>
        <w:bidi/>
        <w:rPr>
          <w:rFonts w:cs="David" w:hint="cs"/>
          <w:rtl/>
        </w:rPr>
      </w:pPr>
    </w:p>
    <w:p w14:paraId="1D21BBE3" w14:textId="77777777" w:rsidR="006D0501" w:rsidRPr="006C61AF" w:rsidRDefault="006D0501" w:rsidP="006D0501">
      <w:pPr>
        <w:bidi/>
        <w:rPr>
          <w:rFonts w:cs="David"/>
          <w:u w:val="single"/>
        </w:rPr>
      </w:pPr>
      <w:r w:rsidRPr="006C61AF">
        <w:rPr>
          <w:rFonts w:cs="David" w:hint="cs"/>
          <w:u w:val="single"/>
          <w:rtl/>
        </w:rPr>
        <w:t>היו"ר יריב לוין:</w:t>
      </w:r>
    </w:p>
    <w:p w14:paraId="3231B8DA" w14:textId="77777777" w:rsidR="006D0501" w:rsidRPr="006C61AF" w:rsidRDefault="006D0501" w:rsidP="006D0501">
      <w:pPr>
        <w:bidi/>
        <w:rPr>
          <w:rFonts w:cs="David" w:hint="cs"/>
          <w:u w:val="single"/>
          <w:rtl/>
        </w:rPr>
      </w:pPr>
    </w:p>
    <w:p w14:paraId="388D3E51" w14:textId="77777777" w:rsidR="006D0501" w:rsidRPr="006C61AF" w:rsidRDefault="006D0501" w:rsidP="006D0501">
      <w:pPr>
        <w:bidi/>
        <w:ind w:firstLine="720"/>
        <w:rPr>
          <w:rFonts w:cs="David"/>
          <w:rtl/>
        </w:rPr>
      </w:pPr>
      <w:r w:rsidRPr="006C61AF">
        <w:rPr>
          <w:rFonts w:cs="David" w:hint="cs"/>
          <w:rtl/>
        </w:rPr>
        <w:t xml:space="preserve">אבל </w:t>
      </w:r>
      <w:r w:rsidRPr="006C61AF">
        <w:rPr>
          <w:rFonts w:cs="David"/>
          <w:rtl/>
        </w:rPr>
        <w:t xml:space="preserve">במקרה הזה יש לה בסיס מוצק. </w:t>
      </w:r>
    </w:p>
    <w:p w14:paraId="1D9C68F8" w14:textId="77777777" w:rsidR="006D0501" w:rsidRPr="006C61AF" w:rsidRDefault="006D0501" w:rsidP="006D0501">
      <w:pPr>
        <w:bidi/>
        <w:rPr>
          <w:rFonts w:cs="David"/>
          <w:rtl/>
        </w:rPr>
      </w:pPr>
    </w:p>
    <w:p w14:paraId="1473A6C5" w14:textId="77777777" w:rsidR="006D0501" w:rsidRPr="006C61AF" w:rsidRDefault="006D0501" w:rsidP="006D0501">
      <w:pPr>
        <w:bidi/>
        <w:rPr>
          <w:rFonts w:cs="David"/>
          <w:rtl/>
        </w:rPr>
      </w:pPr>
      <w:r w:rsidRPr="006C61AF">
        <w:rPr>
          <w:rFonts w:cs="David"/>
          <w:u w:val="single"/>
          <w:rtl/>
        </w:rPr>
        <w:t>שי הורוביץ:</w:t>
      </w:r>
    </w:p>
    <w:p w14:paraId="33D1A1A5" w14:textId="77777777" w:rsidR="006D0501" w:rsidRPr="006C61AF" w:rsidRDefault="006D0501" w:rsidP="006D0501">
      <w:pPr>
        <w:bidi/>
        <w:rPr>
          <w:rFonts w:cs="David"/>
          <w:rtl/>
        </w:rPr>
      </w:pPr>
    </w:p>
    <w:p w14:paraId="0C32F4C3" w14:textId="77777777" w:rsidR="006D0501" w:rsidRPr="006C61AF" w:rsidRDefault="006D0501" w:rsidP="006D0501">
      <w:pPr>
        <w:bidi/>
        <w:ind w:firstLine="720"/>
        <w:rPr>
          <w:rFonts w:cs="David" w:hint="cs"/>
          <w:rtl/>
        </w:rPr>
      </w:pPr>
      <w:r w:rsidRPr="006C61AF">
        <w:rPr>
          <w:rFonts w:cs="David" w:hint="cs"/>
          <w:rtl/>
        </w:rPr>
        <w:t xml:space="preserve">רק הערה בנושא של </w:t>
      </w:r>
      <w:r w:rsidRPr="006C61AF">
        <w:rPr>
          <w:rFonts w:cs="David"/>
          <w:rtl/>
        </w:rPr>
        <w:t xml:space="preserve">אבטחת מידע. </w:t>
      </w:r>
      <w:r w:rsidRPr="006C61AF">
        <w:rPr>
          <w:rFonts w:cs="David" w:hint="cs"/>
          <w:rtl/>
        </w:rPr>
        <w:t xml:space="preserve">סליחה שאני כל הזמן נוסע ללונדון </w:t>
      </w:r>
      <w:r w:rsidRPr="006C61AF">
        <w:rPr>
          <w:rFonts w:cs="David"/>
          <w:rtl/>
        </w:rPr>
        <w:t>–</w:t>
      </w:r>
      <w:r w:rsidRPr="006C61AF">
        <w:rPr>
          <w:rFonts w:cs="David" w:hint="cs"/>
          <w:rtl/>
        </w:rPr>
        <w:t xml:space="preserve"> יש שם כרטיס ה-"אויסטר", מי שמכיר- -</w:t>
      </w:r>
    </w:p>
    <w:p w14:paraId="19E48AB3" w14:textId="77777777" w:rsidR="006D0501" w:rsidRPr="006C61AF" w:rsidRDefault="006D0501" w:rsidP="006D0501">
      <w:pPr>
        <w:bidi/>
        <w:rPr>
          <w:rFonts w:cs="David" w:hint="cs"/>
          <w:rtl/>
        </w:rPr>
      </w:pPr>
    </w:p>
    <w:p w14:paraId="6FA9AECB" w14:textId="77777777" w:rsidR="006D0501" w:rsidRPr="006C61AF" w:rsidRDefault="006D0501" w:rsidP="006D0501">
      <w:pPr>
        <w:bidi/>
        <w:rPr>
          <w:rFonts w:cs="David" w:hint="cs"/>
          <w:u w:val="single"/>
          <w:rtl/>
        </w:rPr>
      </w:pPr>
      <w:r w:rsidRPr="006C61AF">
        <w:rPr>
          <w:rFonts w:cs="David" w:hint="cs"/>
          <w:u w:val="single"/>
          <w:rtl/>
        </w:rPr>
        <w:t>ישראל אייכלר:</w:t>
      </w:r>
    </w:p>
    <w:p w14:paraId="5BA3A3AC" w14:textId="77777777" w:rsidR="006D0501" w:rsidRPr="006C61AF" w:rsidRDefault="006D0501" w:rsidP="006D0501">
      <w:pPr>
        <w:bidi/>
        <w:rPr>
          <w:rFonts w:cs="David" w:hint="cs"/>
          <w:u w:val="single"/>
          <w:rtl/>
        </w:rPr>
      </w:pPr>
    </w:p>
    <w:p w14:paraId="2FCAD620" w14:textId="77777777" w:rsidR="006D0501" w:rsidRPr="006C61AF" w:rsidRDefault="006D0501" w:rsidP="006D0501">
      <w:pPr>
        <w:bidi/>
        <w:ind w:firstLine="720"/>
        <w:rPr>
          <w:rFonts w:cs="David" w:hint="cs"/>
          <w:rtl/>
        </w:rPr>
      </w:pPr>
      <w:r w:rsidRPr="006C61AF">
        <w:rPr>
          <w:rFonts w:cs="David" w:hint="cs"/>
          <w:rtl/>
        </w:rPr>
        <w:t>אתה יכול לגלות שאתה ממוצא לונדוני.</w:t>
      </w:r>
    </w:p>
    <w:p w14:paraId="13855EE5" w14:textId="77777777" w:rsidR="006D0501" w:rsidRPr="006C61AF" w:rsidRDefault="006D0501" w:rsidP="006D0501">
      <w:pPr>
        <w:bidi/>
        <w:rPr>
          <w:rFonts w:cs="David" w:hint="cs"/>
          <w:rtl/>
        </w:rPr>
      </w:pPr>
    </w:p>
    <w:p w14:paraId="7E9645CA" w14:textId="77777777" w:rsidR="006D0501" w:rsidRPr="006C61AF" w:rsidRDefault="006D0501" w:rsidP="006D0501">
      <w:pPr>
        <w:bidi/>
        <w:rPr>
          <w:rFonts w:cs="David"/>
        </w:rPr>
      </w:pPr>
      <w:r w:rsidRPr="006C61AF">
        <w:rPr>
          <w:rFonts w:cs="David" w:hint="cs"/>
          <w:u w:val="single"/>
          <w:rtl/>
        </w:rPr>
        <w:t>שי הורוביץ:</w:t>
      </w:r>
    </w:p>
    <w:p w14:paraId="660044FA" w14:textId="77777777" w:rsidR="006D0501" w:rsidRPr="006C61AF" w:rsidRDefault="006D0501" w:rsidP="006D0501">
      <w:pPr>
        <w:bidi/>
        <w:rPr>
          <w:rFonts w:cs="David" w:hint="cs"/>
          <w:rtl/>
        </w:rPr>
      </w:pPr>
    </w:p>
    <w:p w14:paraId="3363088F" w14:textId="77777777" w:rsidR="006D0501" w:rsidRPr="006C61AF" w:rsidRDefault="006D0501" w:rsidP="006D0501">
      <w:pPr>
        <w:bidi/>
        <w:ind w:firstLine="720"/>
        <w:rPr>
          <w:rFonts w:cs="David" w:hint="cs"/>
          <w:rtl/>
        </w:rPr>
      </w:pPr>
      <w:r w:rsidRPr="006C61AF">
        <w:rPr>
          <w:rFonts w:cs="David" w:hint="cs"/>
          <w:rtl/>
        </w:rPr>
        <w:t xml:space="preserve">נכון, נולדתי באנגליה. </w:t>
      </w:r>
    </w:p>
    <w:p w14:paraId="794C1257" w14:textId="77777777" w:rsidR="006D0501" w:rsidRPr="006C61AF" w:rsidRDefault="006D0501" w:rsidP="006D0501">
      <w:pPr>
        <w:bidi/>
        <w:rPr>
          <w:rFonts w:cs="David" w:hint="cs"/>
          <w:rtl/>
        </w:rPr>
      </w:pPr>
    </w:p>
    <w:p w14:paraId="76687CE0" w14:textId="77777777" w:rsidR="006D0501" w:rsidRPr="006C61AF" w:rsidRDefault="006D0501" w:rsidP="006D0501">
      <w:pPr>
        <w:bidi/>
        <w:ind w:firstLine="720"/>
        <w:rPr>
          <w:rFonts w:cs="David" w:hint="cs"/>
          <w:rtl/>
        </w:rPr>
      </w:pPr>
      <w:r w:rsidRPr="006C61AF">
        <w:rPr>
          <w:rFonts w:cs="David" w:hint="cs"/>
          <w:rtl/>
        </w:rPr>
        <w:t>גם שם מתמודדים עם נושא של הפרטיות.</w:t>
      </w:r>
      <w:r w:rsidRPr="006C61AF">
        <w:rPr>
          <w:rFonts w:cs="David"/>
          <w:rtl/>
        </w:rPr>
        <w:t xml:space="preserve"> </w:t>
      </w:r>
      <w:r w:rsidRPr="006C61AF">
        <w:rPr>
          <w:rFonts w:cs="David" w:hint="cs"/>
          <w:rtl/>
        </w:rPr>
        <w:t xml:space="preserve">מבחינת מספרים מדברים על </w:t>
      </w:r>
      <w:r w:rsidRPr="006C61AF">
        <w:rPr>
          <w:rFonts w:cs="David"/>
          <w:rtl/>
        </w:rPr>
        <w:t>34 מיליון נסיעות באמצעות האויסטר</w:t>
      </w:r>
      <w:r w:rsidRPr="006C61AF">
        <w:rPr>
          <w:rFonts w:cs="David" w:hint="cs"/>
          <w:rtl/>
        </w:rPr>
        <w:t xml:space="preserve"> מ-2003 כשזה יצא ועד היום. היום 80% מהמשתמשים, משתמשים בזה.</w:t>
      </w:r>
      <w:r w:rsidRPr="006C61AF">
        <w:rPr>
          <w:rFonts w:cs="David"/>
          <w:rtl/>
        </w:rPr>
        <w:t xml:space="preserve"> </w:t>
      </w:r>
      <w:r w:rsidRPr="006C61AF">
        <w:rPr>
          <w:rFonts w:cs="David" w:hint="cs"/>
          <w:rtl/>
        </w:rPr>
        <w:t xml:space="preserve">שם </w:t>
      </w:r>
      <w:r w:rsidRPr="006C61AF">
        <w:rPr>
          <w:rFonts w:cs="David"/>
          <w:rtl/>
        </w:rPr>
        <w:t xml:space="preserve">שיטת העבודה היא שהנתונים </w:t>
      </w:r>
      <w:r w:rsidRPr="006C61AF">
        <w:rPr>
          <w:rFonts w:cs="David" w:hint="cs"/>
          <w:rtl/>
        </w:rPr>
        <w:t>האישיים של מחזיקי הכרטיסים נמחקים מ</w:t>
      </w:r>
      <w:r w:rsidRPr="006C61AF">
        <w:rPr>
          <w:rFonts w:cs="David"/>
          <w:rtl/>
        </w:rPr>
        <w:t xml:space="preserve">המערכות </w:t>
      </w:r>
      <w:r w:rsidRPr="006C61AF">
        <w:rPr>
          <w:rFonts w:cs="David" w:hint="cs"/>
          <w:rtl/>
        </w:rPr>
        <w:t xml:space="preserve">בתוך </w:t>
      </w:r>
      <w:r w:rsidRPr="006C61AF">
        <w:rPr>
          <w:rFonts w:cs="David"/>
          <w:rtl/>
        </w:rPr>
        <w:t xml:space="preserve">עד שמונה שבועות, ורק נשמרים ללא פרטים אישיים. </w:t>
      </w:r>
      <w:r w:rsidRPr="006C61AF">
        <w:rPr>
          <w:rFonts w:cs="David" w:hint="cs"/>
          <w:rtl/>
        </w:rPr>
        <w:t xml:space="preserve">יש גם צו. </w:t>
      </w:r>
      <w:r w:rsidRPr="006C61AF">
        <w:rPr>
          <w:rFonts w:cs="David"/>
          <w:rtl/>
        </w:rPr>
        <w:t xml:space="preserve">אם </w:t>
      </w:r>
      <w:r w:rsidRPr="006C61AF">
        <w:rPr>
          <w:rFonts w:cs="David" w:hint="cs"/>
          <w:rtl/>
        </w:rPr>
        <w:t xml:space="preserve">המשטרה מבקשת לקבל מידע לגבי ביטחון לאומי, זה דורש צו שיפוטי. אגב, </w:t>
      </w:r>
      <w:r w:rsidRPr="006C61AF">
        <w:rPr>
          <w:rFonts w:cs="David"/>
          <w:rtl/>
        </w:rPr>
        <w:t xml:space="preserve">גם בהונג-קונג יש כרטיס חכם, ושם יש סיפור שפיטרו </w:t>
      </w:r>
      <w:r w:rsidRPr="006C61AF">
        <w:rPr>
          <w:rFonts w:cs="David" w:hint="cs"/>
          <w:rtl/>
        </w:rPr>
        <w:t>את מנהל הרכבת כי עשו שם מסחר בנתונים של המשתמשים בכרטיסים.</w:t>
      </w:r>
    </w:p>
    <w:p w14:paraId="218BA586" w14:textId="77777777" w:rsidR="006D0501" w:rsidRPr="006C61AF" w:rsidRDefault="006D0501" w:rsidP="006D0501">
      <w:pPr>
        <w:bidi/>
        <w:rPr>
          <w:rFonts w:cs="David"/>
          <w:rtl/>
        </w:rPr>
      </w:pPr>
    </w:p>
    <w:p w14:paraId="0559BACF" w14:textId="77777777" w:rsidR="006D0501" w:rsidRPr="006C61AF" w:rsidRDefault="006D0501" w:rsidP="006D0501">
      <w:pPr>
        <w:bidi/>
        <w:rPr>
          <w:rFonts w:cs="David"/>
          <w:rtl/>
        </w:rPr>
      </w:pPr>
      <w:r w:rsidRPr="006C61AF">
        <w:rPr>
          <w:rFonts w:cs="David"/>
          <w:u w:val="single"/>
          <w:rtl/>
        </w:rPr>
        <w:t>בן בדרי:</w:t>
      </w:r>
    </w:p>
    <w:p w14:paraId="5E60425B" w14:textId="77777777" w:rsidR="006D0501" w:rsidRPr="006C61AF" w:rsidRDefault="006D0501" w:rsidP="006D0501">
      <w:pPr>
        <w:bidi/>
        <w:rPr>
          <w:rFonts w:cs="David"/>
          <w:rtl/>
        </w:rPr>
      </w:pPr>
    </w:p>
    <w:p w14:paraId="2DDE8EE0" w14:textId="77777777" w:rsidR="006D0501" w:rsidRPr="006C61AF" w:rsidRDefault="006D0501" w:rsidP="006D0501">
      <w:pPr>
        <w:bidi/>
        <w:ind w:firstLine="720"/>
        <w:rPr>
          <w:rFonts w:cs="David" w:hint="cs"/>
          <w:rtl/>
        </w:rPr>
      </w:pPr>
      <w:r w:rsidRPr="006C61AF">
        <w:rPr>
          <w:rFonts w:cs="David" w:hint="cs"/>
          <w:rtl/>
        </w:rPr>
        <w:t>הוא אומר ש-</w:t>
      </w:r>
      <w:r w:rsidRPr="006C61AF">
        <w:rPr>
          <w:rFonts w:cs="David"/>
          <w:rtl/>
        </w:rPr>
        <w:t xml:space="preserve">80% </w:t>
      </w:r>
      <w:r w:rsidRPr="006C61AF">
        <w:rPr>
          <w:rFonts w:cs="David" w:hint="cs"/>
          <w:rtl/>
        </w:rPr>
        <w:t xml:space="preserve">נוסעים מ-2003 עד היום </w:t>
      </w:r>
      <w:r w:rsidRPr="006C61AF">
        <w:rPr>
          <w:rFonts w:cs="David"/>
          <w:rtl/>
        </w:rPr>
        <w:t>–</w:t>
      </w:r>
      <w:r w:rsidRPr="006C61AF">
        <w:rPr>
          <w:rFonts w:cs="David" w:hint="cs"/>
          <w:rtl/>
        </w:rPr>
        <w:t xml:space="preserve"> שמונה שנים. 80% </w:t>
      </w:r>
      <w:r w:rsidRPr="006C61AF">
        <w:rPr>
          <w:rFonts w:cs="David"/>
          <w:rtl/>
        </w:rPr>
        <w:t xml:space="preserve">עברו לכרטיס הזה. </w:t>
      </w:r>
      <w:r w:rsidRPr="006C61AF">
        <w:rPr>
          <w:rFonts w:cs="David" w:hint="cs"/>
          <w:rtl/>
        </w:rPr>
        <w:t>זאת אומרת, אנחנו בעוד שמונה שנים כבר לא פה אם אנחנו לא נהיה בפנים. זאת המשמעות של מה שהוא אומר.</w:t>
      </w:r>
    </w:p>
    <w:p w14:paraId="4E1BFDD7" w14:textId="77777777" w:rsidR="006D0501" w:rsidRPr="006C61AF" w:rsidRDefault="006D0501" w:rsidP="006D0501">
      <w:pPr>
        <w:bidi/>
        <w:rPr>
          <w:rFonts w:cs="David"/>
          <w:rtl/>
        </w:rPr>
      </w:pPr>
    </w:p>
    <w:p w14:paraId="22E61279" w14:textId="77777777" w:rsidR="006D0501" w:rsidRPr="006C61AF" w:rsidRDefault="006D0501" w:rsidP="006D0501">
      <w:pPr>
        <w:bidi/>
        <w:rPr>
          <w:rFonts w:cs="David"/>
          <w:u w:val="single"/>
          <w:rtl/>
        </w:rPr>
      </w:pPr>
      <w:r w:rsidRPr="006C61AF">
        <w:rPr>
          <w:rFonts w:cs="David"/>
          <w:u w:val="single"/>
          <w:rtl/>
        </w:rPr>
        <w:t>ישראל אייכלר:</w:t>
      </w:r>
    </w:p>
    <w:p w14:paraId="6F5F7EFA" w14:textId="77777777" w:rsidR="006D0501" w:rsidRPr="006C61AF" w:rsidRDefault="006D0501" w:rsidP="006D0501">
      <w:pPr>
        <w:bidi/>
        <w:rPr>
          <w:rFonts w:cs="David"/>
          <w:u w:val="single"/>
          <w:rtl/>
        </w:rPr>
      </w:pPr>
    </w:p>
    <w:p w14:paraId="3D97208D" w14:textId="77777777" w:rsidR="006D0501" w:rsidRPr="006C61AF" w:rsidRDefault="006D0501" w:rsidP="006D0501">
      <w:pPr>
        <w:bidi/>
        <w:ind w:firstLine="720"/>
        <w:rPr>
          <w:rFonts w:cs="David"/>
          <w:rtl/>
        </w:rPr>
      </w:pPr>
      <w:r w:rsidRPr="006C61AF">
        <w:rPr>
          <w:rFonts w:cs="David"/>
          <w:rtl/>
        </w:rPr>
        <w:t>היושב ראש אמר דברים ברורים.</w:t>
      </w:r>
    </w:p>
    <w:p w14:paraId="69C89211" w14:textId="77777777" w:rsidR="006D0501" w:rsidRPr="006C61AF" w:rsidRDefault="006D0501" w:rsidP="006D0501">
      <w:pPr>
        <w:bidi/>
        <w:rPr>
          <w:rFonts w:cs="David"/>
          <w:rtl/>
        </w:rPr>
      </w:pPr>
    </w:p>
    <w:p w14:paraId="4E989601" w14:textId="77777777" w:rsidR="006D0501" w:rsidRPr="006C61AF" w:rsidRDefault="006D0501" w:rsidP="006D0501">
      <w:pPr>
        <w:bidi/>
        <w:rPr>
          <w:rFonts w:cs="David"/>
          <w:u w:val="single"/>
          <w:rtl/>
        </w:rPr>
      </w:pPr>
      <w:r w:rsidRPr="006C61AF">
        <w:rPr>
          <w:rFonts w:cs="David"/>
          <w:u w:val="single"/>
          <w:rtl/>
        </w:rPr>
        <w:t>היו"ר יריב לוין:</w:t>
      </w:r>
    </w:p>
    <w:p w14:paraId="4EBF798E" w14:textId="77777777" w:rsidR="006D0501" w:rsidRPr="006C61AF" w:rsidRDefault="006D0501" w:rsidP="006D0501">
      <w:pPr>
        <w:bidi/>
        <w:rPr>
          <w:rFonts w:cs="David"/>
          <w:u w:val="single"/>
          <w:rtl/>
        </w:rPr>
      </w:pPr>
    </w:p>
    <w:p w14:paraId="22A72A95" w14:textId="77777777" w:rsidR="006D0501" w:rsidRPr="006C61AF" w:rsidRDefault="006D0501" w:rsidP="006D0501">
      <w:pPr>
        <w:bidi/>
        <w:ind w:firstLine="720"/>
        <w:rPr>
          <w:rFonts w:cs="David" w:hint="cs"/>
          <w:rtl/>
        </w:rPr>
      </w:pPr>
      <w:r w:rsidRPr="006C61AF">
        <w:rPr>
          <w:rFonts w:cs="David" w:hint="cs"/>
          <w:rtl/>
        </w:rPr>
        <w:t xml:space="preserve">בדרי, </w:t>
      </w:r>
      <w:r w:rsidRPr="006C61AF">
        <w:rPr>
          <w:rFonts w:cs="David"/>
          <w:rtl/>
        </w:rPr>
        <w:t>אני מבין לאט</w:t>
      </w:r>
      <w:r w:rsidRPr="006C61AF">
        <w:rPr>
          <w:rFonts w:cs="David" w:hint="cs"/>
          <w:rtl/>
        </w:rPr>
        <w:t>, אבל בסוף זה מגיע.</w:t>
      </w:r>
    </w:p>
    <w:p w14:paraId="0219627C" w14:textId="77777777" w:rsidR="006D0501" w:rsidRPr="006C61AF" w:rsidRDefault="006D0501" w:rsidP="006D0501">
      <w:pPr>
        <w:bidi/>
        <w:rPr>
          <w:rFonts w:cs="David"/>
          <w:rtl/>
        </w:rPr>
      </w:pPr>
    </w:p>
    <w:p w14:paraId="22E3E60C" w14:textId="77777777" w:rsidR="006D0501" w:rsidRPr="006C61AF" w:rsidRDefault="006D0501" w:rsidP="006D0501">
      <w:pPr>
        <w:bidi/>
        <w:rPr>
          <w:rFonts w:cs="David" w:hint="cs"/>
          <w:rtl/>
        </w:rPr>
      </w:pPr>
      <w:r w:rsidRPr="006C61AF">
        <w:rPr>
          <w:rFonts w:cs="David"/>
          <w:rtl/>
        </w:rPr>
        <w:tab/>
      </w:r>
      <w:r w:rsidRPr="006C61AF">
        <w:rPr>
          <w:rFonts w:cs="David" w:hint="cs"/>
          <w:rtl/>
        </w:rPr>
        <w:t>רבותיי, עוד הערות, התייחסויות? תודה.</w:t>
      </w:r>
    </w:p>
    <w:p w14:paraId="1BFD1A47" w14:textId="77777777" w:rsidR="006D0501" w:rsidRPr="006C61AF" w:rsidRDefault="006D0501" w:rsidP="006D0501">
      <w:pPr>
        <w:bidi/>
        <w:rPr>
          <w:rFonts w:cs="David" w:hint="cs"/>
          <w:rtl/>
        </w:rPr>
      </w:pPr>
    </w:p>
    <w:p w14:paraId="57E5DDF3" w14:textId="77777777" w:rsidR="006D0501" w:rsidRPr="006C61AF" w:rsidRDefault="006D0501" w:rsidP="006D0501">
      <w:pPr>
        <w:bidi/>
        <w:ind w:firstLine="720"/>
        <w:rPr>
          <w:rFonts w:cs="David" w:hint="cs"/>
          <w:rtl/>
        </w:rPr>
      </w:pPr>
      <w:r w:rsidRPr="006C61AF">
        <w:rPr>
          <w:rFonts w:cs="David" w:hint="cs"/>
          <w:rtl/>
        </w:rPr>
        <w:t>אני מציע ש</w:t>
      </w:r>
      <w:r w:rsidRPr="006C61AF">
        <w:rPr>
          <w:rFonts w:cs="David"/>
          <w:rtl/>
        </w:rPr>
        <w:t xml:space="preserve">נסכם באופן הבא: </w:t>
      </w:r>
      <w:r w:rsidRPr="006C61AF">
        <w:rPr>
          <w:rFonts w:cs="David" w:hint="cs"/>
          <w:rtl/>
        </w:rPr>
        <w:t>בסוגיית הרישיונות, למעשה, אנחנו צריכים התייחסות לשלושה נושאים: ל</w:t>
      </w:r>
      <w:r w:rsidRPr="006C61AF">
        <w:rPr>
          <w:rFonts w:cs="David"/>
          <w:rtl/>
        </w:rPr>
        <w:t xml:space="preserve">קו התיחום בין רישיון מפעיל לבין רישיון הקו; </w:t>
      </w:r>
      <w:r w:rsidRPr="006C61AF">
        <w:rPr>
          <w:rFonts w:cs="David" w:hint="cs"/>
          <w:rtl/>
        </w:rPr>
        <w:t xml:space="preserve">לסוגיית הרכב התנאים שיהיו תנאי סף לכניסה להשתתפות במכרזים, להבדיל מהזכייה בהם, כדי שנוכל לראות איך הדברים האלה מסתדרים; ובשאלת </w:t>
      </w:r>
      <w:r w:rsidRPr="006C61AF">
        <w:rPr>
          <w:rFonts w:cs="David"/>
          <w:rtl/>
        </w:rPr>
        <w:t>הסמכויות –</w:t>
      </w:r>
      <w:r w:rsidRPr="006C61AF">
        <w:rPr>
          <w:rFonts w:cs="David" w:hint="cs"/>
          <w:rtl/>
        </w:rPr>
        <w:t xml:space="preserve"> </w:t>
      </w:r>
      <w:r w:rsidRPr="006C61AF">
        <w:rPr>
          <w:rFonts w:cs="David"/>
          <w:rtl/>
        </w:rPr>
        <w:t>היכן עובר הקו</w:t>
      </w:r>
      <w:r w:rsidRPr="006C61AF">
        <w:rPr>
          <w:rFonts w:cs="David" w:hint="cs"/>
          <w:rtl/>
        </w:rPr>
        <w:t xml:space="preserve"> שבו יידרש אישור של הכנסת, ו</w:t>
      </w:r>
      <w:r w:rsidRPr="006C61AF">
        <w:rPr>
          <w:rFonts w:cs="David"/>
          <w:rtl/>
        </w:rPr>
        <w:t xml:space="preserve">היכן הדברים </w:t>
      </w:r>
      <w:r w:rsidRPr="006C61AF">
        <w:rPr>
          <w:rFonts w:cs="David" w:hint="cs"/>
          <w:rtl/>
        </w:rPr>
        <w:t>מושאר</w:t>
      </w:r>
      <w:r w:rsidRPr="006C61AF">
        <w:rPr>
          <w:rFonts w:cs="David"/>
          <w:rtl/>
        </w:rPr>
        <w:t>ים</w:t>
      </w:r>
      <w:r w:rsidRPr="006C61AF">
        <w:rPr>
          <w:rFonts w:cs="David" w:hint="cs"/>
          <w:rtl/>
        </w:rPr>
        <w:t xml:space="preserve"> להחלטות המקצועיות שלכם.</w:t>
      </w:r>
    </w:p>
    <w:p w14:paraId="28808A0C" w14:textId="77777777" w:rsidR="006D0501" w:rsidRPr="006C61AF" w:rsidRDefault="006D0501" w:rsidP="006D0501">
      <w:pPr>
        <w:bidi/>
        <w:rPr>
          <w:rFonts w:cs="David"/>
          <w:rtl/>
        </w:rPr>
      </w:pPr>
    </w:p>
    <w:p w14:paraId="663CAEDF" w14:textId="77777777" w:rsidR="006D0501" w:rsidRPr="006C61AF" w:rsidRDefault="006D0501" w:rsidP="006D0501">
      <w:pPr>
        <w:bidi/>
        <w:rPr>
          <w:rFonts w:cs="David"/>
          <w:u w:val="single"/>
          <w:rtl/>
        </w:rPr>
      </w:pPr>
      <w:r w:rsidRPr="006C61AF">
        <w:rPr>
          <w:rFonts w:cs="David"/>
          <w:u w:val="single"/>
          <w:rtl/>
        </w:rPr>
        <w:t>אתי בנדלר:</w:t>
      </w:r>
    </w:p>
    <w:p w14:paraId="410D89E9" w14:textId="77777777" w:rsidR="006D0501" w:rsidRPr="006C61AF" w:rsidRDefault="006D0501" w:rsidP="006D0501">
      <w:pPr>
        <w:bidi/>
        <w:rPr>
          <w:rFonts w:cs="David"/>
          <w:rtl/>
        </w:rPr>
      </w:pPr>
    </w:p>
    <w:p w14:paraId="3F7094DF" w14:textId="77777777" w:rsidR="006D0501" w:rsidRPr="006C61AF" w:rsidRDefault="006D0501" w:rsidP="006D0501">
      <w:pPr>
        <w:bidi/>
        <w:ind w:firstLine="720"/>
        <w:rPr>
          <w:rFonts w:cs="David"/>
          <w:rtl/>
        </w:rPr>
      </w:pPr>
      <w:r w:rsidRPr="006C61AF">
        <w:rPr>
          <w:rFonts w:cs="David" w:hint="cs"/>
          <w:rtl/>
        </w:rPr>
        <w:t xml:space="preserve">אני מזכירה שבין לבין יש גם הצעה </w:t>
      </w:r>
      <w:r w:rsidRPr="006C61AF">
        <w:rPr>
          <w:rFonts w:cs="David"/>
          <w:rtl/>
        </w:rPr>
        <w:t>מה יהיה בתקנות</w:t>
      </w:r>
      <w:r w:rsidRPr="006C61AF">
        <w:rPr>
          <w:rFonts w:cs="David" w:hint="cs"/>
          <w:rtl/>
        </w:rPr>
        <w:t>, ומה יהיה בסמכות המפקח על התעבורה, ש</w:t>
      </w:r>
      <w:r w:rsidRPr="006C61AF">
        <w:rPr>
          <w:rFonts w:cs="David"/>
          <w:rtl/>
        </w:rPr>
        <w:t xml:space="preserve">אולי גם </w:t>
      </w:r>
      <w:r w:rsidRPr="006C61AF">
        <w:rPr>
          <w:rFonts w:cs="David" w:hint="cs"/>
          <w:rtl/>
        </w:rPr>
        <w:t xml:space="preserve">את </w:t>
      </w:r>
      <w:r w:rsidRPr="006C61AF">
        <w:rPr>
          <w:rFonts w:cs="David"/>
          <w:rtl/>
        </w:rPr>
        <w:t>זה צריך לסרוק שוב.</w:t>
      </w:r>
    </w:p>
    <w:p w14:paraId="5D0C180F" w14:textId="77777777" w:rsidR="006D0501" w:rsidRPr="006C61AF" w:rsidRDefault="006D0501" w:rsidP="006D0501">
      <w:pPr>
        <w:bidi/>
        <w:rPr>
          <w:rFonts w:cs="David"/>
          <w:rtl/>
        </w:rPr>
      </w:pPr>
    </w:p>
    <w:p w14:paraId="3403EA9D" w14:textId="77777777" w:rsidR="006D0501" w:rsidRPr="006C61AF" w:rsidRDefault="006D0501" w:rsidP="006D0501">
      <w:pPr>
        <w:bidi/>
        <w:rPr>
          <w:rFonts w:cs="David"/>
          <w:u w:val="single"/>
          <w:rtl/>
        </w:rPr>
      </w:pPr>
      <w:r w:rsidRPr="006C61AF">
        <w:rPr>
          <w:rFonts w:cs="David"/>
          <w:u w:val="single"/>
          <w:rtl/>
        </w:rPr>
        <w:t>היו"ר יריב לוין:</w:t>
      </w:r>
    </w:p>
    <w:p w14:paraId="154C69D8" w14:textId="77777777" w:rsidR="006D0501" w:rsidRPr="006C61AF" w:rsidRDefault="006D0501" w:rsidP="006D0501">
      <w:pPr>
        <w:bidi/>
        <w:rPr>
          <w:rFonts w:cs="David"/>
          <w:u w:val="single"/>
          <w:rtl/>
        </w:rPr>
      </w:pPr>
    </w:p>
    <w:p w14:paraId="2F855105" w14:textId="77777777" w:rsidR="006D0501" w:rsidRPr="006C61AF" w:rsidRDefault="006D0501" w:rsidP="006D0501">
      <w:pPr>
        <w:bidi/>
        <w:ind w:firstLine="720"/>
        <w:rPr>
          <w:rFonts w:cs="David" w:hint="cs"/>
          <w:rtl/>
        </w:rPr>
      </w:pPr>
      <w:r w:rsidRPr="006C61AF">
        <w:rPr>
          <w:rFonts w:cs="David"/>
          <w:rtl/>
        </w:rPr>
        <w:t xml:space="preserve">כן, </w:t>
      </w:r>
      <w:r w:rsidRPr="006C61AF">
        <w:rPr>
          <w:rFonts w:cs="David" w:hint="cs"/>
          <w:rtl/>
        </w:rPr>
        <w:t xml:space="preserve">שהיא בדיוק נגזרת של העניין הזה. אני </w:t>
      </w:r>
      <w:r w:rsidRPr="006C61AF">
        <w:rPr>
          <w:rFonts w:cs="David"/>
          <w:rtl/>
        </w:rPr>
        <w:t>כולל אותה</w:t>
      </w:r>
      <w:r w:rsidRPr="006C61AF">
        <w:rPr>
          <w:rFonts w:cs="David" w:hint="cs"/>
          <w:rtl/>
        </w:rPr>
        <w:t xml:space="preserve"> בתוך זה, בוודאי.</w:t>
      </w:r>
    </w:p>
    <w:p w14:paraId="28820695" w14:textId="77777777" w:rsidR="006D0501" w:rsidRPr="006C61AF" w:rsidRDefault="006D0501" w:rsidP="006D0501">
      <w:pPr>
        <w:bidi/>
        <w:rPr>
          <w:rFonts w:cs="David"/>
          <w:rtl/>
        </w:rPr>
      </w:pPr>
    </w:p>
    <w:p w14:paraId="1F434CD6" w14:textId="77777777" w:rsidR="006D0501" w:rsidRPr="006C61AF" w:rsidRDefault="006D0501" w:rsidP="006D0501">
      <w:pPr>
        <w:bidi/>
        <w:rPr>
          <w:rFonts w:cs="David"/>
          <w:u w:val="single"/>
          <w:rtl/>
        </w:rPr>
      </w:pPr>
      <w:r w:rsidRPr="006C61AF">
        <w:rPr>
          <w:rFonts w:cs="David"/>
          <w:u w:val="single"/>
          <w:rtl/>
        </w:rPr>
        <w:t>ישראל אייכלר:</w:t>
      </w:r>
    </w:p>
    <w:p w14:paraId="73E764E3" w14:textId="77777777" w:rsidR="006D0501" w:rsidRPr="006C61AF" w:rsidRDefault="006D0501" w:rsidP="006D0501">
      <w:pPr>
        <w:bidi/>
        <w:rPr>
          <w:rFonts w:cs="David"/>
          <w:u w:val="single"/>
          <w:rtl/>
        </w:rPr>
      </w:pPr>
    </w:p>
    <w:p w14:paraId="0F164CAF" w14:textId="77777777" w:rsidR="006D0501" w:rsidRPr="006C61AF" w:rsidRDefault="006D0501" w:rsidP="006D0501">
      <w:pPr>
        <w:bidi/>
        <w:ind w:firstLine="720"/>
        <w:rPr>
          <w:rFonts w:cs="David"/>
          <w:rtl/>
        </w:rPr>
      </w:pPr>
      <w:r w:rsidRPr="006C61AF">
        <w:rPr>
          <w:rFonts w:cs="David" w:hint="cs"/>
          <w:rtl/>
        </w:rPr>
        <w:t>כשהיושב ראש אומר "אישור" הוא מתכוון גם לפיקוח</w:t>
      </w:r>
      <w:r w:rsidRPr="006C61AF">
        <w:rPr>
          <w:rFonts w:cs="David"/>
          <w:rtl/>
        </w:rPr>
        <w:t>.</w:t>
      </w:r>
    </w:p>
    <w:p w14:paraId="65887E8F" w14:textId="77777777" w:rsidR="006D0501" w:rsidRPr="006C61AF" w:rsidRDefault="006D0501" w:rsidP="006D0501">
      <w:pPr>
        <w:bidi/>
        <w:rPr>
          <w:rFonts w:cs="David"/>
          <w:rtl/>
        </w:rPr>
      </w:pPr>
    </w:p>
    <w:p w14:paraId="406C1B80" w14:textId="77777777" w:rsidR="006D0501" w:rsidRPr="006C61AF" w:rsidRDefault="006D0501" w:rsidP="006D0501">
      <w:pPr>
        <w:bidi/>
        <w:rPr>
          <w:rFonts w:cs="David"/>
          <w:u w:val="single"/>
          <w:rtl/>
        </w:rPr>
      </w:pPr>
      <w:r w:rsidRPr="006C61AF">
        <w:rPr>
          <w:rFonts w:cs="David"/>
          <w:u w:val="single"/>
          <w:rtl/>
        </w:rPr>
        <w:t>היו"ר יריב לוין:</w:t>
      </w:r>
    </w:p>
    <w:p w14:paraId="0E67D864" w14:textId="77777777" w:rsidR="006D0501" w:rsidRPr="006C61AF" w:rsidRDefault="006D0501" w:rsidP="006D0501">
      <w:pPr>
        <w:bidi/>
        <w:rPr>
          <w:rFonts w:cs="David"/>
          <w:u w:val="single"/>
          <w:rtl/>
        </w:rPr>
      </w:pPr>
    </w:p>
    <w:p w14:paraId="40E53478" w14:textId="77777777" w:rsidR="006D0501" w:rsidRPr="006C61AF" w:rsidRDefault="006D0501" w:rsidP="006D0501">
      <w:pPr>
        <w:bidi/>
        <w:ind w:firstLine="720"/>
        <w:rPr>
          <w:rFonts w:cs="David" w:hint="cs"/>
          <w:rtl/>
        </w:rPr>
      </w:pPr>
      <w:r w:rsidRPr="006C61AF">
        <w:rPr>
          <w:rFonts w:cs="David" w:hint="cs"/>
          <w:rtl/>
        </w:rPr>
        <w:t xml:space="preserve">זאת המשמעות. כשאתה צריך לאשר זה כלי הפיקוח שלך. </w:t>
      </w:r>
    </w:p>
    <w:p w14:paraId="341AA5A7" w14:textId="77777777" w:rsidR="006D0501" w:rsidRPr="006C61AF" w:rsidRDefault="006D0501" w:rsidP="006D0501">
      <w:pPr>
        <w:bidi/>
        <w:rPr>
          <w:rFonts w:cs="David" w:hint="cs"/>
          <w:rtl/>
        </w:rPr>
      </w:pPr>
    </w:p>
    <w:p w14:paraId="7D51CB22" w14:textId="77777777" w:rsidR="006D0501" w:rsidRPr="006C61AF" w:rsidRDefault="006D0501" w:rsidP="006D0501">
      <w:pPr>
        <w:bidi/>
        <w:rPr>
          <w:rFonts w:cs="David"/>
          <w:u w:val="single"/>
        </w:rPr>
      </w:pPr>
      <w:r w:rsidRPr="006C61AF">
        <w:rPr>
          <w:rFonts w:cs="David" w:hint="cs"/>
          <w:u w:val="single"/>
          <w:rtl/>
        </w:rPr>
        <w:t>ישראל אייכלר:</w:t>
      </w:r>
    </w:p>
    <w:p w14:paraId="45EAE4E4" w14:textId="77777777" w:rsidR="006D0501" w:rsidRPr="006C61AF" w:rsidRDefault="006D0501" w:rsidP="006D0501">
      <w:pPr>
        <w:bidi/>
        <w:rPr>
          <w:rFonts w:cs="David" w:hint="cs"/>
          <w:u w:val="single"/>
          <w:rtl/>
        </w:rPr>
      </w:pPr>
    </w:p>
    <w:p w14:paraId="5F5BDD50" w14:textId="77777777" w:rsidR="006D0501" w:rsidRPr="006C61AF" w:rsidRDefault="006D0501" w:rsidP="006D0501">
      <w:pPr>
        <w:bidi/>
        <w:ind w:firstLine="720"/>
        <w:rPr>
          <w:rFonts w:cs="David" w:hint="cs"/>
          <w:rtl/>
        </w:rPr>
      </w:pPr>
      <w:r w:rsidRPr="006C61AF">
        <w:rPr>
          <w:rFonts w:cs="David" w:hint="cs"/>
          <w:rtl/>
        </w:rPr>
        <w:t>כן, אבל צריך פיקוח שוטף.</w:t>
      </w:r>
    </w:p>
    <w:p w14:paraId="624621C6" w14:textId="77777777" w:rsidR="006D0501" w:rsidRPr="006C61AF" w:rsidRDefault="006D0501" w:rsidP="006D0501">
      <w:pPr>
        <w:bidi/>
        <w:rPr>
          <w:rFonts w:cs="David" w:hint="cs"/>
          <w:rtl/>
        </w:rPr>
      </w:pPr>
    </w:p>
    <w:p w14:paraId="378A8F5C" w14:textId="77777777" w:rsidR="006D0501" w:rsidRPr="006C61AF" w:rsidRDefault="006D0501" w:rsidP="006D0501">
      <w:pPr>
        <w:bidi/>
        <w:rPr>
          <w:rFonts w:cs="David"/>
          <w:u w:val="single"/>
        </w:rPr>
      </w:pPr>
      <w:r w:rsidRPr="006C61AF">
        <w:rPr>
          <w:rFonts w:cs="David" w:hint="cs"/>
          <w:u w:val="single"/>
          <w:rtl/>
        </w:rPr>
        <w:t>היו"ר יריב לוין:</w:t>
      </w:r>
    </w:p>
    <w:p w14:paraId="59AA7B83" w14:textId="77777777" w:rsidR="006D0501" w:rsidRPr="006C61AF" w:rsidRDefault="006D0501" w:rsidP="006D0501">
      <w:pPr>
        <w:bidi/>
        <w:rPr>
          <w:rFonts w:cs="David" w:hint="cs"/>
          <w:u w:val="single"/>
          <w:rtl/>
        </w:rPr>
      </w:pPr>
    </w:p>
    <w:p w14:paraId="7C51282D" w14:textId="77777777" w:rsidR="006D0501" w:rsidRPr="006C61AF" w:rsidRDefault="006D0501" w:rsidP="006D0501">
      <w:pPr>
        <w:bidi/>
        <w:ind w:firstLine="720"/>
        <w:rPr>
          <w:rFonts w:cs="David"/>
          <w:rtl/>
        </w:rPr>
      </w:pPr>
      <w:r w:rsidRPr="006C61AF">
        <w:rPr>
          <w:rFonts w:cs="David"/>
          <w:rtl/>
        </w:rPr>
        <w:t xml:space="preserve">הבעיות של פיקוח שוטף </w:t>
      </w:r>
      <w:r w:rsidRPr="006C61AF">
        <w:rPr>
          <w:rFonts w:cs="David" w:hint="cs"/>
          <w:rtl/>
        </w:rPr>
        <w:t xml:space="preserve">של הכנסת </w:t>
      </w:r>
      <w:r w:rsidRPr="006C61AF">
        <w:rPr>
          <w:rFonts w:cs="David"/>
          <w:rtl/>
        </w:rPr>
        <w:t>על עבודות הממשלה זאת צרה.</w:t>
      </w:r>
    </w:p>
    <w:p w14:paraId="507F5383" w14:textId="77777777" w:rsidR="006D0501" w:rsidRPr="006C61AF" w:rsidRDefault="006D0501" w:rsidP="006D0501">
      <w:pPr>
        <w:bidi/>
        <w:rPr>
          <w:rFonts w:cs="David"/>
          <w:rtl/>
        </w:rPr>
      </w:pPr>
    </w:p>
    <w:p w14:paraId="3FB3AA85" w14:textId="77777777" w:rsidR="006D0501" w:rsidRPr="006C61AF" w:rsidRDefault="006D0501" w:rsidP="006D0501">
      <w:pPr>
        <w:bidi/>
        <w:rPr>
          <w:rFonts w:cs="David"/>
          <w:u w:val="single"/>
          <w:rtl/>
        </w:rPr>
      </w:pPr>
      <w:r w:rsidRPr="006C61AF">
        <w:rPr>
          <w:rFonts w:cs="David" w:hint="cs"/>
          <w:u w:val="single"/>
          <w:rtl/>
        </w:rPr>
        <w:t>י</w:t>
      </w:r>
      <w:r w:rsidRPr="006C61AF">
        <w:rPr>
          <w:rFonts w:cs="David"/>
          <w:u w:val="single"/>
          <w:rtl/>
        </w:rPr>
        <w:t>שראל אייכלר:</w:t>
      </w:r>
    </w:p>
    <w:p w14:paraId="6AA199AA" w14:textId="77777777" w:rsidR="006D0501" w:rsidRPr="006C61AF" w:rsidRDefault="006D0501" w:rsidP="006D0501">
      <w:pPr>
        <w:bidi/>
        <w:rPr>
          <w:rFonts w:cs="David"/>
          <w:u w:val="single"/>
          <w:rtl/>
        </w:rPr>
      </w:pPr>
    </w:p>
    <w:p w14:paraId="5490F76F" w14:textId="77777777" w:rsidR="006D0501" w:rsidRPr="006C61AF" w:rsidRDefault="006D0501" w:rsidP="006D0501">
      <w:pPr>
        <w:bidi/>
        <w:ind w:firstLine="720"/>
        <w:rPr>
          <w:rFonts w:cs="David"/>
          <w:rtl/>
        </w:rPr>
      </w:pPr>
      <w:r w:rsidRPr="006C61AF">
        <w:rPr>
          <w:rFonts w:cs="David"/>
          <w:rtl/>
        </w:rPr>
        <w:t xml:space="preserve">זה תפקידנו. </w:t>
      </w:r>
    </w:p>
    <w:p w14:paraId="58712DA5" w14:textId="77777777" w:rsidR="006D0501" w:rsidRPr="006C61AF" w:rsidRDefault="006D0501" w:rsidP="006D0501">
      <w:pPr>
        <w:bidi/>
        <w:rPr>
          <w:rFonts w:cs="David"/>
          <w:rtl/>
        </w:rPr>
      </w:pPr>
    </w:p>
    <w:p w14:paraId="08F1085C" w14:textId="77777777" w:rsidR="006D0501" w:rsidRPr="006C61AF" w:rsidRDefault="006D0501" w:rsidP="006D0501">
      <w:pPr>
        <w:bidi/>
        <w:rPr>
          <w:rFonts w:cs="David"/>
          <w:u w:val="single"/>
          <w:rtl/>
        </w:rPr>
      </w:pPr>
      <w:r w:rsidRPr="006C61AF">
        <w:rPr>
          <w:rFonts w:cs="David"/>
          <w:u w:val="single"/>
          <w:rtl/>
        </w:rPr>
        <w:t>היו"ר יריב לוין:</w:t>
      </w:r>
    </w:p>
    <w:p w14:paraId="21DA56BD" w14:textId="77777777" w:rsidR="006D0501" w:rsidRPr="006C61AF" w:rsidRDefault="006D0501" w:rsidP="006D0501">
      <w:pPr>
        <w:bidi/>
        <w:rPr>
          <w:rFonts w:cs="David"/>
          <w:u w:val="single"/>
          <w:rtl/>
        </w:rPr>
      </w:pPr>
    </w:p>
    <w:p w14:paraId="503E55AB" w14:textId="77777777" w:rsidR="006D0501" w:rsidRPr="006C61AF" w:rsidRDefault="006D0501" w:rsidP="006D0501">
      <w:pPr>
        <w:bidi/>
        <w:ind w:firstLine="720"/>
        <w:rPr>
          <w:rFonts w:cs="David" w:hint="cs"/>
          <w:rtl/>
        </w:rPr>
      </w:pPr>
      <w:r w:rsidRPr="006C61AF">
        <w:rPr>
          <w:rFonts w:cs="David" w:hint="cs"/>
          <w:rtl/>
        </w:rPr>
        <w:t xml:space="preserve">זה תפקידנו שאנחנו צריכים לבצע אותו ללא שום כלי. </w:t>
      </w:r>
    </w:p>
    <w:p w14:paraId="02696621" w14:textId="77777777" w:rsidR="006D0501" w:rsidRPr="006C61AF" w:rsidRDefault="006D0501" w:rsidP="006D0501">
      <w:pPr>
        <w:bidi/>
        <w:rPr>
          <w:rFonts w:cs="David" w:hint="cs"/>
          <w:rtl/>
        </w:rPr>
      </w:pPr>
    </w:p>
    <w:p w14:paraId="207FADC6" w14:textId="77777777" w:rsidR="006D0501" w:rsidRPr="006C61AF" w:rsidRDefault="006D0501" w:rsidP="006D0501">
      <w:pPr>
        <w:bidi/>
        <w:rPr>
          <w:rFonts w:cs="David"/>
          <w:u w:val="single"/>
        </w:rPr>
      </w:pPr>
      <w:r w:rsidRPr="006C61AF">
        <w:rPr>
          <w:rFonts w:cs="David" w:hint="cs"/>
          <w:u w:val="single"/>
          <w:rtl/>
        </w:rPr>
        <w:t>ישראל אייכלר:</w:t>
      </w:r>
    </w:p>
    <w:p w14:paraId="5D3A37BB" w14:textId="77777777" w:rsidR="006D0501" w:rsidRPr="006C61AF" w:rsidRDefault="006D0501" w:rsidP="006D0501">
      <w:pPr>
        <w:bidi/>
        <w:rPr>
          <w:rFonts w:cs="David" w:hint="cs"/>
          <w:u w:val="single"/>
          <w:rtl/>
        </w:rPr>
      </w:pPr>
    </w:p>
    <w:p w14:paraId="1D78F79F" w14:textId="77777777" w:rsidR="006D0501" w:rsidRPr="006C61AF" w:rsidRDefault="006D0501" w:rsidP="006D0501">
      <w:pPr>
        <w:bidi/>
        <w:ind w:firstLine="720"/>
        <w:rPr>
          <w:rFonts w:cs="David" w:hint="cs"/>
          <w:rtl/>
        </w:rPr>
      </w:pPr>
      <w:r w:rsidRPr="006C61AF">
        <w:rPr>
          <w:rFonts w:cs="David" w:hint="cs"/>
          <w:rtl/>
        </w:rPr>
        <w:t>ועדת הכנסת צריכה לעשות את זה.</w:t>
      </w:r>
    </w:p>
    <w:p w14:paraId="44C05DD0" w14:textId="77777777" w:rsidR="006D0501" w:rsidRPr="006C61AF" w:rsidRDefault="006D0501" w:rsidP="006D0501">
      <w:pPr>
        <w:bidi/>
        <w:rPr>
          <w:rFonts w:cs="David" w:hint="cs"/>
          <w:rtl/>
        </w:rPr>
      </w:pPr>
    </w:p>
    <w:p w14:paraId="22DBC03E" w14:textId="77777777" w:rsidR="006D0501" w:rsidRPr="006C61AF" w:rsidRDefault="006D0501" w:rsidP="006D0501">
      <w:pPr>
        <w:bidi/>
        <w:rPr>
          <w:rFonts w:cs="David"/>
          <w:u w:val="single"/>
        </w:rPr>
      </w:pPr>
      <w:r w:rsidRPr="006C61AF">
        <w:rPr>
          <w:rFonts w:cs="David" w:hint="cs"/>
          <w:u w:val="single"/>
          <w:rtl/>
        </w:rPr>
        <w:t>היו"ר יריב לוין:</w:t>
      </w:r>
    </w:p>
    <w:p w14:paraId="636ACF88" w14:textId="77777777" w:rsidR="006D0501" w:rsidRPr="006C61AF" w:rsidRDefault="006D0501" w:rsidP="006D0501">
      <w:pPr>
        <w:bidi/>
        <w:rPr>
          <w:rFonts w:cs="David" w:hint="cs"/>
          <w:u w:val="single"/>
          <w:rtl/>
        </w:rPr>
      </w:pPr>
    </w:p>
    <w:p w14:paraId="13A8796A" w14:textId="77777777" w:rsidR="006D0501" w:rsidRPr="006C61AF" w:rsidRDefault="006D0501" w:rsidP="006D0501">
      <w:pPr>
        <w:bidi/>
        <w:ind w:firstLine="720"/>
        <w:rPr>
          <w:rFonts w:cs="David"/>
          <w:rtl/>
        </w:rPr>
      </w:pPr>
      <w:r w:rsidRPr="006C61AF">
        <w:rPr>
          <w:rFonts w:cs="David" w:hint="cs"/>
          <w:rtl/>
        </w:rPr>
        <w:t xml:space="preserve">כן. שלא ישמעו באוצר, אבל אנחנו </w:t>
      </w:r>
      <w:r w:rsidRPr="006C61AF">
        <w:rPr>
          <w:rFonts w:cs="David"/>
          <w:rtl/>
        </w:rPr>
        <w:t xml:space="preserve">עוסקים בזה. </w:t>
      </w:r>
    </w:p>
    <w:p w14:paraId="4146854A" w14:textId="77777777" w:rsidR="006D0501" w:rsidRPr="006C61AF" w:rsidRDefault="006D0501" w:rsidP="006D0501">
      <w:pPr>
        <w:bidi/>
        <w:rPr>
          <w:rFonts w:cs="David"/>
          <w:rtl/>
        </w:rPr>
      </w:pPr>
    </w:p>
    <w:p w14:paraId="4974410C" w14:textId="77777777" w:rsidR="006D0501" w:rsidRPr="006C61AF" w:rsidRDefault="006D0501" w:rsidP="006D0501">
      <w:pPr>
        <w:bidi/>
        <w:rPr>
          <w:rFonts w:cs="David"/>
          <w:u w:val="single"/>
          <w:rtl/>
        </w:rPr>
      </w:pPr>
      <w:r w:rsidRPr="006C61AF">
        <w:rPr>
          <w:rFonts w:cs="David"/>
          <w:u w:val="single"/>
          <w:rtl/>
        </w:rPr>
        <w:t>אתי בנדלר:</w:t>
      </w:r>
    </w:p>
    <w:p w14:paraId="0BF0490C" w14:textId="77777777" w:rsidR="006D0501" w:rsidRPr="006C61AF" w:rsidRDefault="006D0501" w:rsidP="006D0501">
      <w:pPr>
        <w:bidi/>
        <w:rPr>
          <w:rFonts w:cs="David"/>
          <w:rtl/>
        </w:rPr>
      </w:pPr>
    </w:p>
    <w:p w14:paraId="1C2F031D" w14:textId="77777777" w:rsidR="006D0501" w:rsidRPr="006C61AF" w:rsidRDefault="006D0501" w:rsidP="006D0501">
      <w:pPr>
        <w:bidi/>
        <w:ind w:firstLine="720"/>
        <w:rPr>
          <w:rFonts w:cs="David" w:hint="cs"/>
          <w:rtl/>
        </w:rPr>
      </w:pPr>
      <w:r w:rsidRPr="006C61AF">
        <w:rPr>
          <w:rFonts w:cs="David"/>
          <w:rtl/>
        </w:rPr>
        <w:t>זה נאמר מעל בימת הכנסת</w:t>
      </w:r>
      <w:r w:rsidRPr="006C61AF">
        <w:rPr>
          <w:rFonts w:cs="David" w:hint="cs"/>
          <w:rtl/>
        </w:rPr>
        <w:t>, אגב הצעת חוק שנדונה לאחרונה והועברה - -</w:t>
      </w:r>
    </w:p>
    <w:p w14:paraId="52973A63" w14:textId="77777777" w:rsidR="006D0501" w:rsidRPr="006C61AF" w:rsidRDefault="006D0501" w:rsidP="006D0501">
      <w:pPr>
        <w:bidi/>
        <w:rPr>
          <w:rFonts w:cs="David"/>
          <w:rtl/>
        </w:rPr>
      </w:pPr>
    </w:p>
    <w:p w14:paraId="0EA7D36A" w14:textId="77777777" w:rsidR="006D0501" w:rsidRPr="006C61AF" w:rsidRDefault="006D0501" w:rsidP="006D0501">
      <w:pPr>
        <w:bidi/>
        <w:rPr>
          <w:rFonts w:cs="David"/>
          <w:u w:val="single"/>
          <w:rtl/>
        </w:rPr>
      </w:pPr>
      <w:r w:rsidRPr="006C61AF">
        <w:rPr>
          <w:rFonts w:cs="David"/>
          <w:u w:val="single"/>
          <w:rtl/>
        </w:rPr>
        <w:t>היו"ר יריב לוין:</w:t>
      </w:r>
    </w:p>
    <w:p w14:paraId="57664F1D" w14:textId="77777777" w:rsidR="006D0501" w:rsidRPr="006C61AF" w:rsidRDefault="006D0501" w:rsidP="006D0501">
      <w:pPr>
        <w:bidi/>
        <w:rPr>
          <w:rFonts w:cs="David"/>
          <w:u w:val="single"/>
          <w:rtl/>
        </w:rPr>
      </w:pPr>
    </w:p>
    <w:p w14:paraId="0AF601ED" w14:textId="77777777" w:rsidR="006D0501" w:rsidRPr="006C61AF" w:rsidRDefault="006D0501" w:rsidP="006D0501">
      <w:pPr>
        <w:bidi/>
        <w:ind w:firstLine="720"/>
        <w:rPr>
          <w:rFonts w:cs="David" w:hint="cs"/>
          <w:rtl/>
        </w:rPr>
      </w:pPr>
      <w:r w:rsidRPr="006C61AF">
        <w:rPr>
          <w:rFonts w:cs="David"/>
          <w:rtl/>
        </w:rPr>
        <w:t>נכון</w:t>
      </w:r>
      <w:r w:rsidRPr="006C61AF">
        <w:rPr>
          <w:rFonts w:cs="David" w:hint="cs"/>
          <w:rtl/>
        </w:rPr>
        <w:t>, בין היתר.</w:t>
      </w:r>
    </w:p>
    <w:p w14:paraId="1AB49447" w14:textId="77777777" w:rsidR="006D0501" w:rsidRPr="006C61AF" w:rsidRDefault="006D0501" w:rsidP="006D0501">
      <w:pPr>
        <w:bidi/>
        <w:rPr>
          <w:rFonts w:cs="David"/>
          <w:rtl/>
        </w:rPr>
      </w:pPr>
    </w:p>
    <w:p w14:paraId="1CA91D98" w14:textId="77777777" w:rsidR="006D0501" w:rsidRPr="006C61AF" w:rsidRDefault="006D0501" w:rsidP="006D0501">
      <w:pPr>
        <w:bidi/>
        <w:ind w:firstLine="720"/>
        <w:rPr>
          <w:rFonts w:cs="David" w:hint="cs"/>
          <w:rtl/>
        </w:rPr>
      </w:pPr>
      <w:r w:rsidRPr="006C61AF">
        <w:rPr>
          <w:rFonts w:cs="David" w:hint="cs"/>
          <w:rtl/>
        </w:rPr>
        <w:t>ב</w:t>
      </w:r>
      <w:r w:rsidRPr="006C61AF">
        <w:rPr>
          <w:rFonts w:cs="David"/>
          <w:rtl/>
        </w:rPr>
        <w:t>סוגיית הכרטיס החכם</w:t>
      </w:r>
      <w:r w:rsidRPr="006C61AF">
        <w:rPr>
          <w:rFonts w:cs="David" w:hint="cs"/>
          <w:rtl/>
        </w:rPr>
        <w:t xml:space="preserve"> אנחנו</w:t>
      </w:r>
      <w:r w:rsidRPr="006C61AF">
        <w:rPr>
          <w:rFonts w:cs="David"/>
          <w:rtl/>
        </w:rPr>
        <w:t xml:space="preserve"> צריכים לקבל את השורה התחתונה של מה שאמור לה</w:t>
      </w:r>
      <w:r w:rsidRPr="006C61AF">
        <w:rPr>
          <w:rFonts w:cs="David" w:hint="cs"/>
          <w:rtl/>
        </w:rPr>
        <w:t>יכלל</w:t>
      </w:r>
      <w:r w:rsidRPr="006C61AF">
        <w:rPr>
          <w:rFonts w:cs="David"/>
          <w:rtl/>
        </w:rPr>
        <w:t xml:space="preserve"> ב</w:t>
      </w:r>
      <w:r w:rsidRPr="006C61AF">
        <w:rPr>
          <w:rFonts w:cs="David" w:hint="cs"/>
          <w:rtl/>
        </w:rPr>
        <w:t xml:space="preserve">תוך </w:t>
      </w:r>
      <w:r w:rsidRPr="006C61AF">
        <w:rPr>
          <w:rFonts w:cs="David"/>
          <w:rtl/>
        </w:rPr>
        <w:t>מסגרת החוק</w:t>
      </w:r>
      <w:r w:rsidRPr="006C61AF">
        <w:rPr>
          <w:rFonts w:cs="David" w:hint="cs"/>
          <w:rtl/>
        </w:rPr>
        <w:t xml:space="preserve">, מה אמור לבוא כהשלמה במסגרת התקנות. אמרתי שאני מציע שתביאו את הדברים </w:t>
      </w:r>
      <w:r w:rsidRPr="006C61AF">
        <w:rPr>
          <w:rFonts w:cs="David"/>
          <w:rtl/>
        </w:rPr>
        <w:t>לעיון מוקדם של המועצה</w:t>
      </w:r>
      <w:r w:rsidRPr="006C61AF">
        <w:rPr>
          <w:rFonts w:cs="David" w:hint="cs"/>
          <w:rtl/>
        </w:rPr>
        <w:t xml:space="preserve"> כדי שתנסו להגיע, עד כמה שאפשר, לצמצם פערים בראייה ביניכם. שוב </w:t>
      </w:r>
      <w:r w:rsidRPr="006C61AF">
        <w:rPr>
          <w:rFonts w:cs="David"/>
          <w:rtl/>
        </w:rPr>
        <w:t>–</w:t>
      </w:r>
      <w:r w:rsidRPr="006C61AF">
        <w:rPr>
          <w:rFonts w:cs="David" w:hint="cs"/>
          <w:rtl/>
        </w:rPr>
        <w:t xml:space="preserve"> </w:t>
      </w:r>
      <w:r w:rsidRPr="006C61AF">
        <w:rPr>
          <w:rFonts w:cs="David"/>
          <w:rtl/>
        </w:rPr>
        <w:t>סוגיית השילוב של כל המפעילים</w:t>
      </w:r>
      <w:r w:rsidRPr="006C61AF">
        <w:rPr>
          <w:rFonts w:cs="David" w:hint="cs"/>
          <w:rtl/>
        </w:rPr>
        <w:t xml:space="preserve">, לרבות מוניות השירות שצריכה לבוא לידי ביטוי בנושא הזה. </w:t>
      </w:r>
    </w:p>
    <w:p w14:paraId="1EE113BB" w14:textId="77777777" w:rsidR="006D0501" w:rsidRPr="006C61AF" w:rsidRDefault="006D0501" w:rsidP="006D0501">
      <w:pPr>
        <w:bidi/>
        <w:rPr>
          <w:rFonts w:cs="David" w:hint="cs"/>
          <w:rtl/>
        </w:rPr>
      </w:pPr>
    </w:p>
    <w:p w14:paraId="3BBEB9A9" w14:textId="77777777" w:rsidR="006D0501" w:rsidRPr="006C61AF" w:rsidRDefault="006D0501" w:rsidP="006D0501">
      <w:pPr>
        <w:bidi/>
        <w:ind w:firstLine="720"/>
        <w:rPr>
          <w:rFonts w:cs="David" w:hint="cs"/>
          <w:rtl/>
        </w:rPr>
      </w:pPr>
      <w:r w:rsidRPr="006C61AF">
        <w:rPr>
          <w:rFonts w:cs="David" w:hint="cs"/>
          <w:rtl/>
        </w:rPr>
        <w:t>נדמה לי ש</w:t>
      </w:r>
      <w:r w:rsidRPr="006C61AF">
        <w:rPr>
          <w:rFonts w:cs="David"/>
          <w:rtl/>
        </w:rPr>
        <w:t xml:space="preserve">אלה הנקודות שאנחנו נידרש להן. למעשה, הטקטיקה שלי הצליחה במובן זה שהכדור לגמרי במגרש שלכם. </w:t>
      </w:r>
      <w:r w:rsidRPr="006C61AF">
        <w:rPr>
          <w:rFonts w:cs="David" w:hint="cs"/>
          <w:rtl/>
        </w:rPr>
        <w:t xml:space="preserve">אתם צריכים לבוא, תודיעו לנו כשהדברים מוכנים, ואז נוכל לקדם את זה. </w:t>
      </w:r>
      <w:r w:rsidRPr="006C61AF">
        <w:rPr>
          <w:rFonts w:cs="David"/>
          <w:rtl/>
        </w:rPr>
        <w:t>אנחנו רוצים לעשות כל שניתן כדי לקדם את זה מהר</w:t>
      </w:r>
      <w:r w:rsidRPr="006C61AF">
        <w:rPr>
          <w:rFonts w:cs="David" w:hint="cs"/>
          <w:rtl/>
        </w:rPr>
        <w:t>, אבל אנחנו תלויים לחלוטין ביכולת שלכם להביא בפנינו תוצרים שאפשר יהיה לקיים על בסיסם דיון פרטני בסעיפי החוק.</w:t>
      </w:r>
    </w:p>
    <w:p w14:paraId="1EE5623C" w14:textId="77777777" w:rsidR="006D0501" w:rsidRPr="006C61AF" w:rsidRDefault="006D0501" w:rsidP="006D0501">
      <w:pPr>
        <w:bidi/>
        <w:rPr>
          <w:rFonts w:cs="David"/>
          <w:rtl/>
        </w:rPr>
      </w:pPr>
    </w:p>
    <w:p w14:paraId="60F66978" w14:textId="77777777" w:rsidR="006D0501" w:rsidRPr="006C61AF" w:rsidRDefault="006D0501" w:rsidP="006D0501">
      <w:pPr>
        <w:bidi/>
        <w:rPr>
          <w:rFonts w:cs="David"/>
          <w:u w:val="single"/>
          <w:rtl/>
        </w:rPr>
      </w:pPr>
      <w:r w:rsidRPr="006C61AF">
        <w:rPr>
          <w:rFonts w:cs="David"/>
          <w:u w:val="single"/>
          <w:rtl/>
        </w:rPr>
        <w:t>אתי בנדלר:</w:t>
      </w:r>
    </w:p>
    <w:p w14:paraId="6838F9FB" w14:textId="77777777" w:rsidR="006D0501" w:rsidRPr="006C61AF" w:rsidRDefault="006D0501" w:rsidP="006D0501">
      <w:pPr>
        <w:bidi/>
        <w:rPr>
          <w:rFonts w:cs="David"/>
          <w:rtl/>
        </w:rPr>
      </w:pPr>
    </w:p>
    <w:p w14:paraId="6CDB06C5" w14:textId="77777777" w:rsidR="006D0501" w:rsidRPr="006C61AF" w:rsidRDefault="006D0501" w:rsidP="006D0501">
      <w:pPr>
        <w:bidi/>
        <w:ind w:firstLine="720"/>
        <w:rPr>
          <w:rFonts w:cs="David" w:hint="cs"/>
          <w:rtl/>
        </w:rPr>
      </w:pPr>
      <w:r w:rsidRPr="006C61AF">
        <w:rPr>
          <w:rFonts w:cs="David" w:hint="cs"/>
          <w:rtl/>
        </w:rPr>
        <w:t xml:space="preserve">אני רק רוצה להשלים, וזה מתקשר בדיוק למה שאמרת לגבי </w:t>
      </w:r>
      <w:r w:rsidRPr="006C61AF">
        <w:rPr>
          <w:rFonts w:cs="David"/>
          <w:rtl/>
        </w:rPr>
        <w:t xml:space="preserve">מה </w:t>
      </w:r>
      <w:r w:rsidRPr="006C61AF">
        <w:rPr>
          <w:rFonts w:cs="David" w:hint="cs"/>
          <w:rtl/>
        </w:rPr>
        <w:t>ש</w:t>
      </w:r>
      <w:r w:rsidRPr="006C61AF">
        <w:rPr>
          <w:rFonts w:cs="David"/>
          <w:rtl/>
        </w:rPr>
        <w:t>צריך להיכנס לחוק ברמה של הסדרים</w:t>
      </w:r>
      <w:r w:rsidRPr="006C61AF">
        <w:rPr>
          <w:rFonts w:cs="David" w:hint="cs"/>
          <w:rtl/>
        </w:rPr>
        <w:t xml:space="preserve"> ראשוניים</w:t>
      </w:r>
      <w:r w:rsidRPr="006C61AF">
        <w:rPr>
          <w:rFonts w:cs="David"/>
          <w:rtl/>
        </w:rPr>
        <w:t xml:space="preserve">. </w:t>
      </w:r>
      <w:r w:rsidRPr="006C61AF">
        <w:rPr>
          <w:rFonts w:cs="David" w:hint="cs"/>
          <w:rtl/>
        </w:rPr>
        <w:t xml:space="preserve">אגב הערה נוספת שנשמעה כאן, </w:t>
      </w:r>
      <w:r w:rsidRPr="006C61AF">
        <w:rPr>
          <w:rFonts w:cs="David"/>
          <w:rtl/>
        </w:rPr>
        <w:t xml:space="preserve">צריכים להתייחס </w:t>
      </w:r>
      <w:r w:rsidRPr="006C61AF">
        <w:rPr>
          <w:rFonts w:cs="David" w:hint="cs"/>
          <w:rtl/>
        </w:rPr>
        <w:t>בחוק ל</w:t>
      </w:r>
      <w:r w:rsidRPr="006C61AF">
        <w:rPr>
          <w:rFonts w:cs="David"/>
          <w:rtl/>
        </w:rPr>
        <w:t xml:space="preserve">מי </w:t>
      </w:r>
      <w:r w:rsidRPr="006C61AF">
        <w:rPr>
          <w:rFonts w:cs="David" w:hint="cs"/>
          <w:rtl/>
        </w:rPr>
        <w:t>ש</w:t>
      </w:r>
      <w:r w:rsidRPr="006C61AF">
        <w:rPr>
          <w:rFonts w:cs="David"/>
          <w:rtl/>
        </w:rPr>
        <w:t xml:space="preserve">יהיה רשאי לקבל מידע מתוך מאגר המידע הזה. </w:t>
      </w:r>
      <w:r w:rsidRPr="006C61AF">
        <w:rPr>
          <w:rFonts w:cs="David" w:hint="cs"/>
          <w:rtl/>
        </w:rPr>
        <w:t xml:space="preserve">היום זה בצורה די אמורפית. </w:t>
      </w:r>
    </w:p>
    <w:p w14:paraId="299FA5AF" w14:textId="77777777" w:rsidR="006D0501" w:rsidRPr="006C61AF" w:rsidRDefault="006D0501" w:rsidP="006D0501">
      <w:pPr>
        <w:bidi/>
        <w:rPr>
          <w:rFonts w:cs="David"/>
          <w:rtl/>
        </w:rPr>
      </w:pPr>
    </w:p>
    <w:p w14:paraId="6CA3F6A0" w14:textId="77777777" w:rsidR="006D0501" w:rsidRPr="006C61AF" w:rsidRDefault="006D0501" w:rsidP="006D0501">
      <w:pPr>
        <w:bidi/>
        <w:rPr>
          <w:rFonts w:cs="David"/>
          <w:rtl/>
        </w:rPr>
      </w:pPr>
      <w:r w:rsidRPr="006C61AF">
        <w:rPr>
          <w:rFonts w:cs="David"/>
          <w:u w:val="single"/>
          <w:rtl/>
        </w:rPr>
        <w:t>יהודה אלבז:</w:t>
      </w:r>
    </w:p>
    <w:p w14:paraId="69393FF9" w14:textId="77777777" w:rsidR="006D0501" w:rsidRPr="006C61AF" w:rsidRDefault="006D0501" w:rsidP="006D0501">
      <w:pPr>
        <w:bidi/>
        <w:rPr>
          <w:rFonts w:cs="David"/>
          <w:rtl/>
        </w:rPr>
      </w:pPr>
    </w:p>
    <w:p w14:paraId="54582A5E" w14:textId="77777777" w:rsidR="006D0501" w:rsidRPr="006C61AF" w:rsidRDefault="006D0501" w:rsidP="006D0501">
      <w:pPr>
        <w:bidi/>
        <w:ind w:firstLine="720"/>
        <w:rPr>
          <w:rFonts w:cs="David"/>
          <w:rtl/>
        </w:rPr>
      </w:pPr>
      <w:r w:rsidRPr="006C61AF">
        <w:rPr>
          <w:rFonts w:cs="David" w:hint="cs"/>
          <w:rtl/>
        </w:rPr>
        <w:t>בנוגע ל</w:t>
      </w:r>
      <w:r w:rsidRPr="006C61AF">
        <w:rPr>
          <w:rFonts w:cs="David"/>
          <w:rtl/>
        </w:rPr>
        <w:t xml:space="preserve">רישיון מפעיל </w:t>
      </w:r>
      <w:r w:rsidRPr="006C61AF">
        <w:rPr>
          <w:rFonts w:cs="David" w:hint="cs"/>
          <w:rtl/>
        </w:rPr>
        <w:t>אני</w:t>
      </w:r>
      <w:r w:rsidRPr="006C61AF">
        <w:rPr>
          <w:rFonts w:cs="David"/>
          <w:rtl/>
        </w:rPr>
        <w:t xml:space="preserve"> מציע שנדון בבעיות במסגרת סעיפים כי</w:t>
      </w:r>
      <w:r w:rsidRPr="006C61AF">
        <w:rPr>
          <w:rFonts w:cs="David" w:hint="cs"/>
          <w:rtl/>
        </w:rPr>
        <w:t>,</w:t>
      </w:r>
      <w:r w:rsidRPr="006C61AF">
        <w:rPr>
          <w:rFonts w:cs="David"/>
          <w:rtl/>
        </w:rPr>
        <w:t xml:space="preserve"> לדעתי</w:t>
      </w:r>
      <w:r w:rsidRPr="006C61AF">
        <w:rPr>
          <w:rFonts w:cs="David" w:hint="cs"/>
          <w:rtl/>
        </w:rPr>
        <w:t>,</w:t>
      </w:r>
      <w:r w:rsidRPr="006C61AF">
        <w:rPr>
          <w:rFonts w:cs="David"/>
          <w:rtl/>
        </w:rPr>
        <w:t xml:space="preserve"> חלק גדול מהדברים שהועלו אפשר למצוא להם פתרונות. </w:t>
      </w:r>
    </w:p>
    <w:p w14:paraId="555E3C1A" w14:textId="77777777" w:rsidR="006D0501" w:rsidRPr="006C61AF" w:rsidRDefault="006D0501" w:rsidP="006D0501">
      <w:pPr>
        <w:bidi/>
        <w:rPr>
          <w:rFonts w:cs="David"/>
          <w:rtl/>
        </w:rPr>
      </w:pPr>
    </w:p>
    <w:p w14:paraId="1B349720" w14:textId="77777777" w:rsidR="006D0501" w:rsidRPr="006C61AF" w:rsidRDefault="006D0501" w:rsidP="006D0501">
      <w:pPr>
        <w:bidi/>
        <w:rPr>
          <w:rFonts w:cs="David"/>
          <w:u w:val="single"/>
          <w:rtl/>
        </w:rPr>
      </w:pPr>
      <w:r w:rsidRPr="006C61AF">
        <w:rPr>
          <w:rFonts w:cs="David"/>
          <w:u w:val="single"/>
          <w:rtl/>
        </w:rPr>
        <w:t>היו"ר יריב לוין:</w:t>
      </w:r>
    </w:p>
    <w:p w14:paraId="4B966CC2" w14:textId="77777777" w:rsidR="006D0501" w:rsidRPr="006C61AF" w:rsidRDefault="006D0501" w:rsidP="006D0501">
      <w:pPr>
        <w:bidi/>
        <w:rPr>
          <w:rFonts w:cs="David"/>
          <w:u w:val="single"/>
          <w:rtl/>
        </w:rPr>
      </w:pPr>
    </w:p>
    <w:p w14:paraId="64D728EA" w14:textId="77777777" w:rsidR="006D0501" w:rsidRPr="006C61AF" w:rsidRDefault="006D0501" w:rsidP="006D0501">
      <w:pPr>
        <w:bidi/>
        <w:ind w:firstLine="720"/>
        <w:rPr>
          <w:rFonts w:cs="David" w:hint="cs"/>
          <w:rtl/>
        </w:rPr>
      </w:pPr>
      <w:r w:rsidRPr="006C61AF">
        <w:rPr>
          <w:rFonts w:cs="David" w:hint="cs"/>
          <w:rtl/>
        </w:rPr>
        <w:t xml:space="preserve">יהודה, אין בעיה, אני רק אומר לכם שוב: בואו </w:t>
      </w:r>
      <w:r w:rsidRPr="006C61AF">
        <w:rPr>
          <w:rFonts w:cs="David"/>
          <w:rtl/>
        </w:rPr>
        <w:t>נחסוך זמן</w:t>
      </w:r>
      <w:r w:rsidRPr="006C61AF">
        <w:rPr>
          <w:rFonts w:cs="David" w:hint="cs"/>
          <w:rtl/>
        </w:rPr>
        <w:t>,</w:t>
      </w:r>
      <w:r w:rsidRPr="006C61AF">
        <w:rPr>
          <w:rFonts w:cs="David"/>
          <w:rtl/>
        </w:rPr>
        <w:t xml:space="preserve"> אחרת לא נגמור. </w:t>
      </w:r>
      <w:r w:rsidRPr="006C61AF">
        <w:rPr>
          <w:rFonts w:cs="David" w:hint="cs"/>
          <w:rtl/>
        </w:rPr>
        <w:t xml:space="preserve">תגבשו עד כמה שאתם יכולים את הדברים. מבחינתי, קודם כול בסוגיה הזאת </w:t>
      </w:r>
      <w:r w:rsidRPr="006C61AF">
        <w:rPr>
          <w:rFonts w:cs="David"/>
          <w:rtl/>
        </w:rPr>
        <w:t>–</w:t>
      </w:r>
      <w:r w:rsidRPr="006C61AF">
        <w:rPr>
          <w:rFonts w:cs="David" w:hint="cs"/>
          <w:rtl/>
        </w:rPr>
        <w:t xml:space="preserve"> אני לא קובע לכם, </w:t>
      </w:r>
      <w:r w:rsidRPr="006C61AF">
        <w:rPr>
          <w:rFonts w:cs="David"/>
          <w:rtl/>
        </w:rPr>
        <w:t>עדיף שתעבדו במקביל, אבל כשתגיעו לתוצאה תע</w:t>
      </w:r>
      <w:r w:rsidRPr="006C61AF">
        <w:rPr>
          <w:rFonts w:cs="David" w:hint="cs"/>
          <w:rtl/>
        </w:rPr>
        <w:t>ב</w:t>
      </w:r>
      <w:r w:rsidRPr="006C61AF">
        <w:rPr>
          <w:rFonts w:cs="David"/>
          <w:rtl/>
        </w:rPr>
        <w:t xml:space="preserve">ירו </w:t>
      </w:r>
      <w:r w:rsidRPr="006C61AF">
        <w:rPr>
          <w:rFonts w:cs="David" w:hint="cs"/>
          <w:rtl/>
        </w:rPr>
        <w:t>אותה לאתי, ואתי תעיר את ה</w:t>
      </w:r>
      <w:r w:rsidRPr="006C61AF">
        <w:rPr>
          <w:rFonts w:cs="David"/>
          <w:rtl/>
        </w:rPr>
        <w:t xml:space="preserve">הערות. </w:t>
      </w:r>
      <w:r w:rsidRPr="006C61AF">
        <w:rPr>
          <w:rFonts w:cs="David" w:hint="cs"/>
          <w:rtl/>
        </w:rPr>
        <w:t xml:space="preserve">נגיע לאיזושהי תוצאה מראש שכבר מצמצמת את גדר חילוקי הדעות כדי שהעסק יהיה תכליתי, אחרת אנחנו לא נגמור עם זה. </w:t>
      </w:r>
    </w:p>
    <w:p w14:paraId="2D497C11" w14:textId="77777777" w:rsidR="006D0501" w:rsidRPr="006C61AF" w:rsidRDefault="006D0501" w:rsidP="006D0501">
      <w:pPr>
        <w:bidi/>
        <w:rPr>
          <w:rFonts w:cs="David" w:hint="cs"/>
          <w:rtl/>
        </w:rPr>
      </w:pPr>
    </w:p>
    <w:p w14:paraId="77295098" w14:textId="77777777" w:rsidR="006D0501" w:rsidRPr="006C61AF" w:rsidRDefault="006D0501" w:rsidP="006D0501">
      <w:pPr>
        <w:bidi/>
        <w:ind w:firstLine="720"/>
        <w:rPr>
          <w:rFonts w:cs="David" w:hint="cs"/>
          <w:rtl/>
        </w:rPr>
      </w:pPr>
      <w:r w:rsidRPr="006C61AF">
        <w:rPr>
          <w:rFonts w:cs="David" w:hint="cs"/>
          <w:rtl/>
        </w:rPr>
        <w:t xml:space="preserve">בבקשה, הערה אחרונה, ובזה נסיים. </w:t>
      </w:r>
    </w:p>
    <w:p w14:paraId="0705CECF" w14:textId="77777777" w:rsidR="006D0501" w:rsidRPr="006C61AF" w:rsidRDefault="006D0501" w:rsidP="006D0501">
      <w:pPr>
        <w:bidi/>
        <w:rPr>
          <w:rFonts w:cs="David"/>
          <w:rtl/>
        </w:rPr>
      </w:pPr>
    </w:p>
    <w:p w14:paraId="04DB8AC8" w14:textId="77777777" w:rsidR="006D0501" w:rsidRPr="006C61AF" w:rsidRDefault="006D0501" w:rsidP="006D0501">
      <w:pPr>
        <w:bidi/>
        <w:rPr>
          <w:rFonts w:cs="David"/>
          <w:u w:val="single"/>
          <w:rtl/>
        </w:rPr>
      </w:pPr>
      <w:r w:rsidRPr="006C61AF">
        <w:rPr>
          <w:rFonts w:cs="David"/>
          <w:u w:val="single"/>
          <w:rtl/>
        </w:rPr>
        <w:t>רן בן דוד:</w:t>
      </w:r>
    </w:p>
    <w:p w14:paraId="7567DB3E" w14:textId="77777777" w:rsidR="006D0501" w:rsidRPr="006C61AF" w:rsidRDefault="006D0501" w:rsidP="006D0501">
      <w:pPr>
        <w:bidi/>
        <w:rPr>
          <w:rFonts w:cs="David"/>
          <w:rtl/>
        </w:rPr>
      </w:pPr>
    </w:p>
    <w:p w14:paraId="2C52C965" w14:textId="77777777" w:rsidR="006D0501" w:rsidRPr="006C61AF" w:rsidRDefault="006D0501" w:rsidP="006D0501">
      <w:pPr>
        <w:bidi/>
        <w:ind w:firstLine="720"/>
        <w:rPr>
          <w:rFonts w:cs="David" w:hint="cs"/>
          <w:rtl/>
        </w:rPr>
      </w:pPr>
      <w:r w:rsidRPr="006C61AF">
        <w:rPr>
          <w:rFonts w:cs="David" w:hint="cs"/>
          <w:rtl/>
        </w:rPr>
        <w:t xml:space="preserve">אני מאגד. אנחנו, כמובן, </w:t>
      </w:r>
      <w:r w:rsidRPr="006C61AF">
        <w:rPr>
          <w:rFonts w:cs="David"/>
          <w:rtl/>
        </w:rPr>
        <w:t xml:space="preserve">יחד עם </w:t>
      </w:r>
      <w:r w:rsidRPr="006C61AF">
        <w:rPr>
          <w:rFonts w:cs="David" w:hint="cs"/>
          <w:rtl/>
        </w:rPr>
        <w:t>ה</w:t>
      </w:r>
      <w:r w:rsidRPr="006C61AF">
        <w:rPr>
          <w:rFonts w:cs="David"/>
          <w:rtl/>
        </w:rPr>
        <w:t xml:space="preserve">מפעילים </w:t>
      </w:r>
      <w:r w:rsidRPr="006C61AF">
        <w:rPr>
          <w:rFonts w:cs="David" w:hint="cs"/>
          <w:rtl/>
        </w:rPr>
        <w:t xml:space="preserve">האחרים ועם משרד התחבורה כבר מיישמים </w:t>
      </w:r>
      <w:r w:rsidRPr="006C61AF">
        <w:rPr>
          <w:rFonts w:cs="David"/>
          <w:rtl/>
        </w:rPr>
        <w:t>את הכרטיס החכם</w:t>
      </w:r>
      <w:r w:rsidRPr="006C61AF">
        <w:rPr>
          <w:rFonts w:cs="David" w:hint="cs"/>
          <w:rtl/>
        </w:rPr>
        <w:t xml:space="preserve"> בהרבה מקומות בארץ, אבל </w:t>
      </w:r>
      <w:r w:rsidRPr="006C61AF">
        <w:rPr>
          <w:rFonts w:cs="David"/>
          <w:rtl/>
        </w:rPr>
        <w:t xml:space="preserve">יש נושא אחד שלא נדון </w:t>
      </w:r>
      <w:r w:rsidRPr="006C61AF">
        <w:rPr>
          <w:rFonts w:cs="David" w:hint="cs"/>
          <w:rtl/>
        </w:rPr>
        <w:t>פה כרגע, והוא חלק מהתקנות, וזה</w:t>
      </w:r>
      <w:r w:rsidRPr="006C61AF">
        <w:rPr>
          <w:rFonts w:cs="David"/>
          <w:rtl/>
        </w:rPr>
        <w:t xml:space="preserve"> המסלקה</w:t>
      </w:r>
      <w:r w:rsidRPr="006C61AF">
        <w:rPr>
          <w:rFonts w:cs="David" w:hint="cs"/>
          <w:rtl/>
        </w:rPr>
        <w:t xml:space="preserve"> שהיא </w:t>
      </w:r>
      <w:r w:rsidRPr="006C61AF">
        <w:rPr>
          <w:rFonts w:cs="David"/>
          <w:rtl/>
        </w:rPr>
        <w:t>סוג</w:t>
      </w:r>
      <w:r w:rsidRPr="006C61AF">
        <w:rPr>
          <w:rFonts w:cs="David" w:hint="cs"/>
          <w:rtl/>
        </w:rPr>
        <w:t>י</w:t>
      </w:r>
      <w:r w:rsidRPr="006C61AF">
        <w:rPr>
          <w:rFonts w:cs="David"/>
          <w:rtl/>
        </w:rPr>
        <w:t>ה בפני עצמה</w:t>
      </w:r>
      <w:r w:rsidRPr="006C61AF">
        <w:rPr>
          <w:rFonts w:cs="David" w:hint="cs"/>
          <w:rtl/>
        </w:rPr>
        <w:t xml:space="preserve"> בכל ההסדרה של המסלקה, איך עובדת ההתחשבנות בין המפעילים, איך הערבויות שבין המפעילים.</w:t>
      </w:r>
      <w:r w:rsidRPr="006C61AF">
        <w:rPr>
          <w:rFonts w:cs="David"/>
          <w:rtl/>
        </w:rPr>
        <w:t xml:space="preserve"> כל ההסדרים האלה צריכים להיות מוסדרים </w:t>
      </w:r>
      <w:r w:rsidRPr="006C61AF">
        <w:rPr>
          <w:rFonts w:cs="David" w:hint="cs"/>
          <w:rtl/>
        </w:rPr>
        <w:t>במסגרת הזאת.</w:t>
      </w:r>
    </w:p>
    <w:p w14:paraId="7F04E282" w14:textId="77777777" w:rsidR="006D0501" w:rsidRPr="006C61AF" w:rsidRDefault="006D0501" w:rsidP="006D0501">
      <w:pPr>
        <w:bidi/>
        <w:rPr>
          <w:rFonts w:cs="David"/>
          <w:rtl/>
        </w:rPr>
      </w:pPr>
    </w:p>
    <w:p w14:paraId="7972859E" w14:textId="77777777" w:rsidR="006D0501" w:rsidRPr="006C61AF" w:rsidRDefault="006D0501" w:rsidP="006D0501">
      <w:pPr>
        <w:bidi/>
        <w:rPr>
          <w:rFonts w:cs="David"/>
          <w:u w:val="single"/>
          <w:rtl/>
        </w:rPr>
      </w:pPr>
      <w:r w:rsidRPr="006C61AF">
        <w:rPr>
          <w:rFonts w:cs="David"/>
          <w:u w:val="single"/>
          <w:rtl/>
        </w:rPr>
        <w:t>היו"ר יריב לוין:</w:t>
      </w:r>
    </w:p>
    <w:p w14:paraId="397CE9EC" w14:textId="77777777" w:rsidR="006D0501" w:rsidRPr="006C61AF" w:rsidRDefault="006D0501" w:rsidP="006D0501">
      <w:pPr>
        <w:bidi/>
        <w:rPr>
          <w:rFonts w:cs="David"/>
          <w:u w:val="single"/>
          <w:rtl/>
        </w:rPr>
      </w:pPr>
    </w:p>
    <w:p w14:paraId="0826CF64" w14:textId="77777777" w:rsidR="006D0501" w:rsidRPr="006C61AF" w:rsidRDefault="006D0501" w:rsidP="006D0501">
      <w:pPr>
        <w:bidi/>
        <w:ind w:firstLine="720"/>
        <w:rPr>
          <w:rFonts w:cs="David" w:hint="cs"/>
          <w:rtl/>
        </w:rPr>
      </w:pPr>
      <w:r w:rsidRPr="006C61AF">
        <w:rPr>
          <w:rFonts w:cs="David" w:hint="cs"/>
          <w:rtl/>
        </w:rPr>
        <w:t xml:space="preserve">זאת </w:t>
      </w:r>
      <w:r w:rsidRPr="006C61AF">
        <w:rPr>
          <w:rFonts w:cs="David"/>
          <w:rtl/>
        </w:rPr>
        <w:t xml:space="preserve">הערה </w:t>
      </w:r>
      <w:r w:rsidRPr="006C61AF">
        <w:rPr>
          <w:rFonts w:cs="David" w:hint="cs"/>
          <w:rtl/>
        </w:rPr>
        <w:t>נכונה וחשוב</w:t>
      </w:r>
      <w:r w:rsidRPr="006C61AF">
        <w:rPr>
          <w:rFonts w:cs="David"/>
          <w:rtl/>
        </w:rPr>
        <w:t>ה –</w:t>
      </w:r>
      <w:r w:rsidRPr="006C61AF">
        <w:rPr>
          <w:rFonts w:cs="David" w:hint="cs"/>
          <w:rtl/>
        </w:rPr>
        <w:t xml:space="preserve"> </w:t>
      </w:r>
      <w:r w:rsidRPr="006C61AF">
        <w:rPr>
          <w:rFonts w:cs="David"/>
          <w:rtl/>
        </w:rPr>
        <w:t>מאוד</w:t>
      </w:r>
      <w:r w:rsidRPr="006C61AF">
        <w:rPr>
          <w:rFonts w:cs="David" w:hint="cs"/>
          <w:rtl/>
        </w:rPr>
        <w:t>, אפילו. אני שוב אומר: גם בעניין הזה חל כל מה שדיברנו עליו קודם.</w:t>
      </w:r>
    </w:p>
    <w:p w14:paraId="53EEDBD6" w14:textId="77777777" w:rsidR="006D0501" w:rsidRPr="006C61AF" w:rsidRDefault="006D0501" w:rsidP="006D0501">
      <w:pPr>
        <w:bidi/>
        <w:rPr>
          <w:rFonts w:cs="David"/>
          <w:rtl/>
        </w:rPr>
      </w:pPr>
    </w:p>
    <w:p w14:paraId="0D74768A" w14:textId="77777777" w:rsidR="006D0501" w:rsidRPr="006C61AF" w:rsidRDefault="006D0501" w:rsidP="006D0501">
      <w:pPr>
        <w:bidi/>
        <w:rPr>
          <w:rFonts w:cs="David"/>
          <w:u w:val="single"/>
          <w:rtl/>
        </w:rPr>
      </w:pPr>
      <w:r w:rsidRPr="006C61AF">
        <w:rPr>
          <w:rFonts w:cs="David"/>
          <w:u w:val="single"/>
          <w:rtl/>
        </w:rPr>
        <w:t>לאה ורון:</w:t>
      </w:r>
    </w:p>
    <w:p w14:paraId="47F43EC9" w14:textId="77777777" w:rsidR="006D0501" w:rsidRPr="006C61AF" w:rsidRDefault="006D0501" w:rsidP="006D0501">
      <w:pPr>
        <w:bidi/>
        <w:rPr>
          <w:rFonts w:cs="David"/>
          <w:rtl/>
        </w:rPr>
      </w:pPr>
    </w:p>
    <w:p w14:paraId="001976C5" w14:textId="77777777" w:rsidR="006D0501" w:rsidRPr="006C61AF" w:rsidRDefault="006D0501" w:rsidP="006D0501">
      <w:pPr>
        <w:bidi/>
        <w:ind w:firstLine="720"/>
        <w:rPr>
          <w:rFonts w:cs="David" w:hint="cs"/>
          <w:rtl/>
        </w:rPr>
      </w:pPr>
      <w:r w:rsidRPr="006C61AF">
        <w:rPr>
          <w:rFonts w:cs="David"/>
          <w:rtl/>
        </w:rPr>
        <w:t>לא תנוח דעתם של המפעילים</w:t>
      </w:r>
      <w:r w:rsidRPr="006C61AF">
        <w:rPr>
          <w:rFonts w:cs="David" w:hint="cs"/>
          <w:rtl/>
        </w:rPr>
        <w:t xml:space="preserve"> עד שלא - - -</w:t>
      </w:r>
    </w:p>
    <w:p w14:paraId="6BEE1D8F" w14:textId="77777777" w:rsidR="006D0501" w:rsidRPr="006C61AF" w:rsidRDefault="006D0501" w:rsidP="006D0501">
      <w:pPr>
        <w:bidi/>
        <w:rPr>
          <w:rFonts w:cs="David"/>
          <w:rtl/>
        </w:rPr>
      </w:pPr>
    </w:p>
    <w:p w14:paraId="28F0E76B" w14:textId="77777777" w:rsidR="006D0501" w:rsidRPr="006C61AF" w:rsidRDefault="006D0501" w:rsidP="006D0501">
      <w:pPr>
        <w:bidi/>
        <w:rPr>
          <w:rFonts w:cs="David"/>
          <w:u w:val="single"/>
          <w:rtl/>
        </w:rPr>
      </w:pPr>
      <w:r w:rsidRPr="006C61AF">
        <w:rPr>
          <w:rFonts w:cs="David"/>
          <w:u w:val="single"/>
          <w:rtl/>
        </w:rPr>
        <w:t>היו"ר יריב לוין:</w:t>
      </w:r>
    </w:p>
    <w:p w14:paraId="3CEACDB6" w14:textId="77777777" w:rsidR="006D0501" w:rsidRPr="006C61AF" w:rsidRDefault="006D0501" w:rsidP="006D0501">
      <w:pPr>
        <w:bidi/>
        <w:rPr>
          <w:rFonts w:cs="David"/>
          <w:u w:val="single"/>
          <w:rtl/>
        </w:rPr>
      </w:pPr>
    </w:p>
    <w:p w14:paraId="16E290CB" w14:textId="77777777" w:rsidR="006D0501" w:rsidRPr="006C61AF" w:rsidRDefault="006D0501" w:rsidP="006D0501">
      <w:pPr>
        <w:bidi/>
        <w:ind w:firstLine="720"/>
        <w:rPr>
          <w:rFonts w:cs="David" w:hint="cs"/>
          <w:rtl/>
        </w:rPr>
      </w:pPr>
      <w:r w:rsidRPr="006C61AF">
        <w:rPr>
          <w:rFonts w:cs="David" w:hint="cs"/>
          <w:rtl/>
        </w:rPr>
        <w:t xml:space="preserve">זה ברור לגמרי. צודק לחלוטין. אני מקבל את ההערה לגמרי. </w:t>
      </w:r>
      <w:r w:rsidRPr="006C61AF">
        <w:rPr>
          <w:rFonts w:cs="David"/>
          <w:rtl/>
        </w:rPr>
        <w:t>גם בעניין הזה אתם מוכרחים לעשות את העניין הרבה יותר מפורט</w:t>
      </w:r>
      <w:r w:rsidRPr="006C61AF">
        <w:rPr>
          <w:rFonts w:cs="David" w:hint="cs"/>
          <w:rtl/>
        </w:rPr>
        <w:t xml:space="preserve">, הרבה יותר </w:t>
      </w:r>
      <w:r w:rsidRPr="006C61AF">
        <w:rPr>
          <w:rFonts w:cs="David"/>
          <w:rtl/>
        </w:rPr>
        <w:t>ספציפי</w:t>
      </w:r>
      <w:r w:rsidRPr="006C61AF">
        <w:rPr>
          <w:rFonts w:cs="David" w:hint="cs"/>
          <w:rtl/>
        </w:rPr>
        <w:t xml:space="preserve"> כדי שכולם יבינו לאן הולכים. שוב אני אומר: </w:t>
      </w:r>
      <w:r w:rsidRPr="006C61AF">
        <w:rPr>
          <w:rFonts w:cs="David"/>
          <w:rtl/>
        </w:rPr>
        <w:t xml:space="preserve">תנסו להגיע למצב </w:t>
      </w:r>
      <w:r w:rsidRPr="006C61AF">
        <w:rPr>
          <w:rFonts w:cs="David" w:hint="cs"/>
          <w:rtl/>
        </w:rPr>
        <w:t xml:space="preserve">גם מול המפעילים </w:t>
      </w:r>
      <w:r w:rsidRPr="006C61AF">
        <w:rPr>
          <w:rFonts w:cs="David"/>
          <w:rtl/>
        </w:rPr>
        <w:t xml:space="preserve">של צמצום פערים כי </w:t>
      </w:r>
      <w:r w:rsidRPr="006C61AF">
        <w:rPr>
          <w:rFonts w:cs="David" w:hint="cs"/>
          <w:rtl/>
        </w:rPr>
        <w:t xml:space="preserve">אם נתחיל להיכנס לכל פרט בנושא המסלקה אנחנו נעשה פה ישיבות על גבי ישיבות, וזה לא ייגמר. מוכרחה להיעשות פה איזושהי עבודת הכנה מוקדמת כדי שנבוא לכאן עם הבעיות והמחלוקות, ואותן ננסה לפתור ולא נדון בכל העניין מראשיתו. </w:t>
      </w:r>
    </w:p>
    <w:p w14:paraId="0CD96EC7" w14:textId="77777777" w:rsidR="006D0501" w:rsidRPr="006C61AF" w:rsidRDefault="006D0501" w:rsidP="006D0501">
      <w:pPr>
        <w:bidi/>
        <w:rPr>
          <w:rFonts w:cs="David" w:hint="cs"/>
          <w:rtl/>
        </w:rPr>
      </w:pPr>
    </w:p>
    <w:p w14:paraId="0C7B7029" w14:textId="77777777" w:rsidR="006D0501" w:rsidRPr="006C61AF" w:rsidRDefault="006D0501" w:rsidP="006D0501">
      <w:pPr>
        <w:bidi/>
        <w:ind w:firstLine="720"/>
        <w:rPr>
          <w:rFonts w:cs="David"/>
          <w:rtl/>
        </w:rPr>
      </w:pPr>
      <w:r w:rsidRPr="006C61AF">
        <w:rPr>
          <w:rFonts w:cs="David" w:hint="cs"/>
          <w:rtl/>
        </w:rPr>
        <w:t xml:space="preserve">רבותיי, אני מודה לכולם. תודה רבה, הישיבה נעולה. </w:t>
      </w:r>
      <w:r w:rsidRPr="006C61AF">
        <w:rPr>
          <w:rFonts w:cs="David"/>
          <w:rtl/>
        </w:rPr>
        <w:t xml:space="preserve"> </w:t>
      </w:r>
    </w:p>
    <w:p w14:paraId="768A7A48" w14:textId="77777777" w:rsidR="006D0501" w:rsidRDefault="006D0501" w:rsidP="006D0501">
      <w:pPr>
        <w:bidi/>
        <w:rPr>
          <w:rFonts w:cs="David" w:hint="cs"/>
          <w:rtl/>
        </w:rPr>
      </w:pPr>
    </w:p>
    <w:p w14:paraId="39820E7F" w14:textId="77777777" w:rsidR="006D0501" w:rsidRDefault="006D0501" w:rsidP="006D0501">
      <w:pPr>
        <w:bidi/>
        <w:rPr>
          <w:rFonts w:cs="David" w:hint="cs"/>
          <w:rtl/>
        </w:rPr>
      </w:pPr>
    </w:p>
    <w:p w14:paraId="4D72FF2B" w14:textId="77777777" w:rsidR="006D0501" w:rsidRPr="006D0501" w:rsidRDefault="006D0501" w:rsidP="006D0501">
      <w:pPr>
        <w:bidi/>
        <w:rPr>
          <w:rFonts w:cs="David"/>
          <w:b/>
          <w:bCs/>
          <w:rtl/>
        </w:rPr>
      </w:pPr>
      <w:r w:rsidRPr="006D0501">
        <w:rPr>
          <w:rFonts w:cs="David" w:hint="cs"/>
          <w:b/>
          <w:bCs/>
          <w:u w:val="single"/>
          <w:rtl/>
        </w:rPr>
        <w:t>הישיבה ננעלה ב-12:05</w:t>
      </w:r>
      <w:r w:rsidRPr="006D0501">
        <w:rPr>
          <w:rFonts w:cs="David"/>
          <w:b/>
          <w:bCs/>
          <w:rtl/>
        </w:rPr>
        <w:tab/>
      </w:r>
    </w:p>
    <w:p w14:paraId="4FB3F714" w14:textId="77777777" w:rsidR="006D0501" w:rsidRPr="006C61AF" w:rsidRDefault="006D0501" w:rsidP="006D0501">
      <w:pPr>
        <w:bidi/>
        <w:rPr>
          <w:rFonts w:cs="David"/>
          <w:rtl/>
        </w:rPr>
      </w:pPr>
      <w:r w:rsidRPr="006C61AF">
        <w:rPr>
          <w:rFonts w:cs="David"/>
          <w:rtl/>
        </w:rPr>
        <w:tab/>
      </w:r>
      <w:r w:rsidRPr="006C61AF">
        <w:rPr>
          <w:rFonts w:cs="David"/>
          <w:rtl/>
        </w:rPr>
        <w:tab/>
      </w:r>
    </w:p>
    <w:p w14:paraId="461A87AB" w14:textId="77777777" w:rsidR="006D0501" w:rsidRPr="006C61AF" w:rsidRDefault="006D0501" w:rsidP="006D0501">
      <w:pPr>
        <w:bidi/>
        <w:rPr>
          <w:rFonts w:cs="David"/>
          <w:rtl/>
        </w:rPr>
      </w:pPr>
    </w:p>
    <w:p w14:paraId="02D376F4" w14:textId="77777777" w:rsidR="006D0501" w:rsidRPr="006C61AF" w:rsidRDefault="006D0501" w:rsidP="006D0501">
      <w:pPr>
        <w:bidi/>
        <w:rPr>
          <w:rFonts w:cs="David"/>
          <w:rtl/>
        </w:rPr>
      </w:pPr>
      <w:r w:rsidRPr="006C61AF">
        <w:rPr>
          <w:rFonts w:cs="David"/>
          <w:rtl/>
        </w:rPr>
        <w:tab/>
      </w:r>
    </w:p>
    <w:p w14:paraId="05871B3A" w14:textId="77777777" w:rsidR="006D0501" w:rsidRPr="006C61AF" w:rsidRDefault="006D0501" w:rsidP="006D0501">
      <w:pPr>
        <w:bidi/>
        <w:jc w:val="both"/>
        <w:rPr>
          <w:rFonts w:cs="David" w:hint="cs"/>
          <w:rtl/>
        </w:rPr>
      </w:pPr>
    </w:p>
    <w:p w14:paraId="2B2C3679" w14:textId="77777777" w:rsidR="006D0501" w:rsidRPr="006C61AF" w:rsidRDefault="006D0501" w:rsidP="006D0501">
      <w:pPr>
        <w:bidi/>
        <w:jc w:val="both"/>
        <w:rPr>
          <w:rFonts w:cs="David" w:hint="cs"/>
          <w:rtl/>
        </w:rPr>
      </w:pPr>
    </w:p>
    <w:p w14:paraId="5A32857B" w14:textId="77777777" w:rsidR="006D0501" w:rsidRPr="006C61AF" w:rsidRDefault="006D0501" w:rsidP="006D0501">
      <w:pPr>
        <w:bidi/>
        <w:jc w:val="both"/>
        <w:rPr>
          <w:rFonts w:cs="David" w:hint="cs"/>
          <w:rtl/>
        </w:rPr>
      </w:pPr>
      <w:r w:rsidRPr="006C61AF">
        <w:rPr>
          <w:rFonts w:cs="David" w:hint="cs"/>
          <w:rtl/>
        </w:rPr>
        <w:tab/>
      </w:r>
    </w:p>
    <w:p w14:paraId="5F379FDA" w14:textId="77777777" w:rsidR="006D0501" w:rsidRPr="006C61AF" w:rsidRDefault="006D0501" w:rsidP="006D0501">
      <w:pPr>
        <w:bidi/>
        <w:jc w:val="both"/>
        <w:rPr>
          <w:rFonts w:cs="David" w:hint="cs"/>
          <w:rtl/>
        </w:rPr>
      </w:pPr>
    </w:p>
    <w:p w14:paraId="73FC6062" w14:textId="77777777" w:rsidR="006D0501" w:rsidRPr="006C61AF" w:rsidRDefault="006D0501" w:rsidP="006D0501">
      <w:pPr>
        <w:bidi/>
        <w:jc w:val="both"/>
        <w:rPr>
          <w:rFonts w:cs="David" w:hint="cs"/>
          <w:rtl/>
        </w:rPr>
      </w:pPr>
    </w:p>
    <w:p w14:paraId="340A88E9" w14:textId="77777777" w:rsidR="006D0501" w:rsidRPr="006C61AF" w:rsidRDefault="006D0501" w:rsidP="006D0501">
      <w:pPr>
        <w:bidi/>
        <w:jc w:val="both"/>
        <w:rPr>
          <w:rFonts w:cs="David" w:hint="cs"/>
          <w:rtl/>
        </w:rPr>
      </w:pPr>
    </w:p>
    <w:p w14:paraId="13332F7C" w14:textId="77777777" w:rsidR="006D0501" w:rsidRPr="006C61AF" w:rsidRDefault="006D0501" w:rsidP="006D0501">
      <w:pPr>
        <w:bidi/>
        <w:jc w:val="both"/>
        <w:rPr>
          <w:rFonts w:cs="David" w:hint="cs"/>
          <w:rtl/>
        </w:rPr>
      </w:pPr>
    </w:p>
    <w:p w14:paraId="2DB15D8C" w14:textId="77777777" w:rsidR="006D0501" w:rsidRPr="006C61AF" w:rsidRDefault="006D0501" w:rsidP="006D0501">
      <w:pPr>
        <w:bidi/>
        <w:jc w:val="both"/>
        <w:rPr>
          <w:rFonts w:cs="David" w:hint="cs"/>
          <w:rtl/>
        </w:rPr>
      </w:pPr>
      <w:r w:rsidRPr="006C61AF">
        <w:rPr>
          <w:rFonts w:cs="David" w:hint="cs"/>
          <w:rtl/>
        </w:rPr>
        <w:tab/>
      </w:r>
    </w:p>
    <w:p w14:paraId="085E91DD" w14:textId="77777777" w:rsidR="006D0501" w:rsidRPr="006C61AF" w:rsidRDefault="006D0501" w:rsidP="006D0501">
      <w:pPr>
        <w:bidi/>
        <w:jc w:val="both"/>
        <w:rPr>
          <w:rFonts w:cs="David" w:hint="cs"/>
          <w:rtl/>
        </w:rPr>
      </w:pPr>
    </w:p>
    <w:p w14:paraId="2F0E8222" w14:textId="77777777" w:rsidR="006D0501" w:rsidRPr="006C61AF" w:rsidRDefault="006D0501" w:rsidP="006D0501">
      <w:pPr>
        <w:bidi/>
        <w:jc w:val="both"/>
        <w:rPr>
          <w:rFonts w:cs="David" w:hint="cs"/>
          <w:rtl/>
        </w:rPr>
      </w:pPr>
    </w:p>
    <w:p w14:paraId="5AA32AB1" w14:textId="77777777" w:rsidR="006D0501" w:rsidRPr="006C61AF" w:rsidRDefault="006D0501" w:rsidP="006D0501">
      <w:pPr>
        <w:bidi/>
        <w:jc w:val="both"/>
        <w:rPr>
          <w:rFonts w:cs="David" w:hint="cs"/>
          <w:rtl/>
        </w:rPr>
      </w:pPr>
    </w:p>
    <w:p w14:paraId="40A9A80F" w14:textId="77777777" w:rsidR="006D0501" w:rsidRPr="006C61AF" w:rsidRDefault="006D0501" w:rsidP="006D0501">
      <w:pPr>
        <w:bidi/>
        <w:jc w:val="both"/>
        <w:rPr>
          <w:rFonts w:cs="David" w:hint="cs"/>
          <w:rtl/>
        </w:rPr>
      </w:pPr>
    </w:p>
    <w:p w14:paraId="47A12688" w14:textId="77777777" w:rsidR="006D0501" w:rsidRPr="006C61AF" w:rsidRDefault="006D0501" w:rsidP="006D0501">
      <w:pPr>
        <w:bidi/>
        <w:jc w:val="both"/>
        <w:rPr>
          <w:rFonts w:cs="David" w:hint="cs"/>
          <w:rtl/>
        </w:rPr>
      </w:pPr>
    </w:p>
    <w:p w14:paraId="0C501C81" w14:textId="77777777" w:rsidR="006D0501" w:rsidRPr="006C61AF" w:rsidRDefault="006D0501" w:rsidP="006D0501">
      <w:pPr>
        <w:bidi/>
        <w:jc w:val="both"/>
        <w:rPr>
          <w:rFonts w:cs="David" w:hint="cs"/>
          <w:rtl/>
        </w:rPr>
      </w:pPr>
    </w:p>
    <w:p w14:paraId="78624652" w14:textId="77777777" w:rsidR="006D0501" w:rsidRPr="006C61AF" w:rsidRDefault="006D0501" w:rsidP="006D0501">
      <w:pPr>
        <w:bidi/>
        <w:jc w:val="both"/>
        <w:rPr>
          <w:rFonts w:cs="David" w:hint="cs"/>
          <w:rtl/>
        </w:rPr>
      </w:pPr>
    </w:p>
    <w:p w14:paraId="6D30A03D" w14:textId="77777777" w:rsidR="006D0501" w:rsidRPr="006C61AF" w:rsidRDefault="006D0501" w:rsidP="006D0501">
      <w:pPr>
        <w:bidi/>
        <w:jc w:val="both"/>
        <w:rPr>
          <w:rFonts w:cs="David" w:hint="cs"/>
          <w:rtl/>
        </w:rPr>
      </w:pPr>
    </w:p>
    <w:p w14:paraId="7D802617" w14:textId="77777777" w:rsidR="006D0501" w:rsidRPr="006C61AF" w:rsidRDefault="006D0501" w:rsidP="006D0501">
      <w:pPr>
        <w:bidi/>
        <w:jc w:val="both"/>
        <w:rPr>
          <w:rFonts w:cs="David" w:hint="cs"/>
          <w:rtl/>
        </w:rPr>
      </w:pPr>
      <w:r w:rsidRPr="006C61AF">
        <w:rPr>
          <w:rFonts w:cs="David" w:hint="cs"/>
          <w:rtl/>
        </w:rPr>
        <w:tab/>
      </w:r>
    </w:p>
    <w:p w14:paraId="384229C8" w14:textId="77777777" w:rsidR="006D0501" w:rsidRPr="006C61AF" w:rsidRDefault="006D0501" w:rsidP="006D0501">
      <w:pPr>
        <w:bidi/>
        <w:jc w:val="both"/>
        <w:rPr>
          <w:rFonts w:cs="David" w:hint="cs"/>
          <w:rtl/>
        </w:rPr>
      </w:pPr>
    </w:p>
    <w:p w14:paraId="5D49A702" w14:textId="77777777" w:rsidR="006D0501" w:rsidRPr="006C61AF" w:rsidRDefault="006D0501" w:rsidP="006D0501">
      <w:pPr>
        <w:bidi/>
        <w:jc w:val="both"/>
        <w:rPr>
          <w:rFonts w:cs="David" w:hint="cs"/>
          <w:rtl/>
        </w:rPr>
      </w:pPr>
    </w:p>
    <w:p w14:paraId="6D98F142" w14:textId="77777777" w:rsidR="006D0501" w:rsidRPr="006C61AF" w:rsidRDefault="006D0501" w:rsidP="006D0501">
      <w:pPr>
        <w:bidi/>
        <w:jc w:val="both"/>
        <w:rPr>
          <w:rFonts w:cs="David" w:hint="cs"/>
          <w:rtl/>
        </w:rPr>
      </w:pPr>
      <w:r w:rsidRPr="006C61AF">
        <w:rPr>
          <w:rFonts w:cs="David" w:hint="cs"/>
          <w:rtl/>
        </w:rPr>
        <w:tab/>
      </w:r>
    </w:p>
    <w:p w14:paraId="1F6C62A5" w14:textId="77777777" w:rsidR="006D0501" w:rsidRPr="006C61AF" w:rsidRDefault="006D0501" w:rsidP="006D0501">
      <w:pPr>
        <w:bidi/>
        <w:jc w:val="both"/>
        <w:rPr>
          <w:rFonts w:cs="David" w:hint="cs"/>
          <w:rtl/>
        </w:rPr>
      </w:pPr>
      <w:r w:rsidRPr="006C61AF">
        <w:rPr>
          <w:rFonts w:cs="David" w:hint="cs"/>
          <w:rtl/>
        </w:rPr>
        <w:tab/>
      </w:r>
    </w:p>
    <w:p w14:paraId="1C111C8D" w14:textId="77777777" w:rsidR="006D0501" w:rsidRPr="006C61AF" w:rsidRDefault="006D0501" w:rsidP="006D0501">
      <w:pPr>
        <w:bidi/>
        <w:jc w:val="both"/>
        <w:rPr>
          <w:rFonts w:cs="David" w:hint="cs"/>
          <w:rtl/>
        </w:rPr>
      </w:pPr>
      <w:r w:rsidRPr="006C61AF">
        <w:rPr>
          <w:rFonts w:cs="David" w:hint="cs"/>
          <w:rtl/>
        </w:rPr>
        <w:tab/>
      </w:r>
    </w:p>
    <w:p w14:paraId="57810112" w14:textId="77777777" w:rsidR="006D0501" w:rsidRPr="006C61AF" w:rsidRDefault="006D0501" w:rsidP="006D0501">
      <w:pPr>
        <w:bidi/>
        <w:jc w:val="both"/>
        <w:rPr>
          <w:rFonts w:cs="David" w:hint="cs"/>
          <w:rtl/>
        </w:rPr>
      </w:pPr>
      <w:r w:rsidRPr="006C61AF">
        <w:rPr>
          <w:rFonts w:cs="David" w:hint="cs"/>
          <w:rtl/>
        </w:rPr>
        <w:tab/>
      </w:r>
    </w:p>
    <w:p w14:paraId="0B13040E" w14:textId="77777777" w:rsidR="006D0501" w:rsidRPr="006C61AF" w:rsidRDefault="006D0501" w:rsidP="006D0501">
      <w:pPr>
        <w:bidi/>
        <w:jc w:val="both"/>
        <w:rPr>
          <w:rFonts w:cs="David" w:hint="cs"/>
          <w:rtl/>
        </w:rPr>
      </w:pPr>
      <w:r w:rsidRPr="006C61AF">
        <w:rPr>
          <w:rFonts w:cs="David" w:hint="cs"/>
          <w:rtl/>
        </w:rPr>
        <w:tab/>
      </w:r>
    </w:p>
    <w:p w14:paraId="738F51DE" w14:textId="77777777" w:rsidR="006D0501" w:rsidRPr="006C61AF" w:rsidRDefault="006D0501" w:rsidP="006D0501">
      <w:pPr>
        <w:bidi/>
        <w:jc w:val="both"/>
        <w:rPr>
          <w:rFonts w:cs="David" w:hint="cs"/>
          <w:rtl/>
        </w:rPr>
      </w:pPr>
      <w:r w:rsidRPr="006C61AF">
        <w:rPr>
          <w:rFonts w:cs="David" w:hint="cs"/>
          <w:rtl/>
        </w:rPr>
        <w:tab/>
      </w:r>
    </w:p>
    <w:p w14:paraId="5C44A81C" w14:textId="77777777" w:rsidR="006D0501" w:rsidRPr="006C61AF" w:rsidRDefault="006D0501" w:rsidP="006D0501">
      <w:pPr>
        <w:bidi/>
        <w:jc w:val="both"/>
        <w:rPr>
          <w:rFonts w:cs="David" w:hint="cs"/>
          <w:rtl/>
        </w:rPr>
      </w:pPr>
      <w:r w:rsidRPr="006C61AF">
        <w:rPr>
          <w:rFonts w:cs="David" w:hint="cs"/>
          <w:rtl/>
        </w:rPr>
        <w:tab/>
      </w:r>
    </w:p>
    <w:p w14:paraId="50F21AC1" w14:textId="77777777" w:rsidR="006D0501" w:rsidRPr="006C61AF" w:rsidRDefault="006D0501" w:rsidP="006D0501">
      <w:pPr>
        <w:bidi/>
        <w:jc w:val="both"/>
        <w:rPr>
          <w:rFonts w:cs="David" w:hint="cs"/>
          <w:u w:val="single"/>
          <w:rtl/>
        </w:rPr>
      </w:pPr>
    </w:p>
    <w:p w14:paraId="72F93D1F" w14:textId="77777777" w:rsidR="006D0501" w:rsidRPr="006C61AF" w:rsidRDefault="006D0501" w:rsidP="006D0501">
      <w:pPr>
        <w:bidi/>
        <w:jc w:val="both"/>
        <w:rPr>
          <w:rFonts w:cs="David" w:hint="cs"/>
          <w:u w:val="single"/>
          <w:rtl/>
        </w:rPr>
      </w:pPr>
    </w:p>
    <w:p w14:paraId="5EAAB463" w14:textId="77777777" w:rsidR="006D0501" w:rsidRPr="006C61AF" w:rsidRDefault="006D0501" w:rsidP="006D0501">
      <w:pPr>
        <w:bidi/>
        <w:jc w:val="both"/>
        <w:rPr>
          <w:rFonts w:cs="David" w:hint="cs"/>
          <w:rtl/>
        </w:rPr>
      </w:pPr>
    </w:p>
    <w:p w14:paraId="55D729FB" w14:textId="77777777" w:rsidR="006D0501" w:rsidRPr="006C61AF" w:rsidRDefault="006D0501" w:rsidP="006D0501">
      <w:pPr>
        <w:bidi/>
        <w:jc w:val="both"/>
        <w:rPr>
          <w:rFonts w:cs="David" w:hint="cs"/>
          <w:rtl/>
        </w:rPr>
      </w:pPr>
    </w:p>
    <w:p w14:paraId="3A72713A" w14:textId="77777777" w:rsidR="006D0501" w:rsidRPr="006C61AF" w:rsidRDefault="006D0501" w:rsidP="006D0501">
      <w:pPr>
        <w:bidi/>
        <w:jc w:val="both"/>
        <w:rPr>
          <w:rFonts w:cs="David" w:hint="cs"/>
          <w:rtl/>
        </w:rPr>
      </w:pPr>
    </w:p>
    <w:p w14:paraId="536E9F40" w14:textId="77777777" w:rsidR="006D0501" w:rsidRPr="006C61AF" w:rsidRDefault="006D0501" w:rsidP="006D0501">
      <w:pPr>
        <w:keepNext/>
        <w:bidi/>
        <w:jc w:val="both"/>
        <w:rPr>
          <w:rFonts w:cs="David" w:hint="cs"/>
          <w:rtl/>
        </w:rPr>
      </w:pPr>
    </w:p>
    <w:p w14:paraId="55E04AA4" w14:textId="77777777" w:rsidR="006D0501" w:rsidRPr="006C61AF" w:rsidRDefault="006D0501" w:rsidP="006D0501">
      <w:pPr>
        <w:keepNext/>
        <w:bidi/>
        <w:jc w:val="both"/>
        <w:rPr>
          <w:rFonts w:cs="David" w:hint="cs"/>
          <w:rtl/>
        </w:rPr>
      </w:pPr>
    </w:p>
    <w:p w14:paraId="189C611A" w14:textId="77777777" w:rsidR="006D0501" w:rsidRPr="006C61AF" w:rsidRDefault="006D0501" w:rsidP="006D0501">
      <w:pPr>
        <w:keepNext/>
        <w:bidi/>
        <w:jc w:val="both"/>
        <w:rPr>
          <w:rFonts w:cs="David" w:hint="cs"/>
          <w:rtl/>
        </w:rPr>
      </w:pPr>
    </w:p>
    <w:p w14:paraId="4245EF06" w14:textId="77777777" w:rsidR="006D0501" w:rsidRPr="006C61AF" w:rsidRDefault="006D0501" w:rsidP="006D0501">
      <w:pPr>
        <w:keepNext/>
        <w:bidi/>
        <w:jc w:val="both"/>
        <w:rPr>
          <w:rFonts w:cs="David" w:hint="cs"/>
          <w:rtl/>
        </w:rPr>
      </w:pPr>
    </w:p>
    <w:p w14:paraId="0FEF8516" w14:textId="77777777" w:rsidR="006D0501" w:rsidRPr="006C61AF" w:rsidRDefault="006D0501" w:rsidP="006D0501">
      <w:pPr>
        <w:bidi/>
        <w:jc w:val="both"/>
        <w:rPr>
          <w:rFonts w:cs="David" w:hint="cs"/>
          <w:u w:val="single"/>
          <w:rtl/>
        </w:rPr>
      </w:pPr>
    </w:p>
    <w:p w14:paraId="72D1508A" w14:textId="77777777" w:rsidR="00552A80" w:rsidRPr="006D0501" w:rsidRDefault="00552A80" w:rsidP="006D0501">
      <w:pPr>
        <w:bidi/>
      </w:pPr>
    </w:p>
    <w:sectPr w:rsidR="00552A80" w:rsidRPr="006D0501" w:rsidSect="006D0501">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E2735" w14:textId="77777777" w:rsidR="009A1F01" w:rsidRDefault="009A1F01">
      <w:r>
        <w:separator/>
      </w:r>
    </w:p>
  </w:endnote>
  <w:endnote w:type="continuationSeparator" w:id="0">
    <w:p w14:paraId="6466BF14" w14:textId="77777777" w:rsidR="009A1F01" w:rsidRDefault="009A1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BBD22" w14:textId="77777777" w:rsidR="009A1F01" w:rsidRDefault="009A1F01">
      <w:r>
        <w:separator/>
      </w:r>
    </w:p>
  </w:footnote>
  <w:footnote w:type="continuationSeparator" w:id="0">
    <w:p w14:paraId="1158BE05" w14:textId="77777777" w:rsidR="009A1F01" w:rsidRDefault="009A1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D58AA" w14:textId="77777777" w:rsidR="009A1F01" w:rsidRDefault="009A1F01" w:rsidP="006D050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2AF72DB" w14:textId="77777777" w:rsidR="009A1F01" w:rsidRDefault="009A1F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17BA7" w14:textId="77777777" w:rsidR="009A1F01" w:rsidRDefault="009A1F01" w:rsidP="006D0501">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37</w:t>
    </w:r>
    <w:r>
      <w:rPr>
        <w:rStyle w:val="PageNumber"/>
        <w:rFonts w:cs="David"/>
        <w:szCs w:val="24"/>
      </w:rPr>
      <w:fldChar w:fldCharType="end"/>
    </w:r>
  </w:p>
  <w:p w14:paraId="3041B19A" w14:textId="77777777" w:rsidR="009A1F01" w:rsidRDefault="009A1F01" w:rsidP="006D0501">
    <w:pPr>
      <w:pStyle w:val="Header"/>
      <w:ind w:right="360"/>
      <w:rPr>
        <w:rFonts w:cs="David" w:hint="cs"/>
        <w:sz w:val="24"/>
        <w:szCs w:val="24"/>
        <w:rtl/>
      </w:rPr>
    </w:pPr>
    <w:r>
      <w:rPr>
        <w:rFonts w:cs="David" w:hint="cs"/>
        <w:sz w:val="24"/>
        <w:szCs w:val="24"/>
        <w:rtl/>
      </w:rPr>
      <w:t>הוועדה המשותפת לוועדת הכלכלה ולוועדת הכנסת</w:t>
    </w:r>
  </w:p>
  <w:p w14:paraId="6347250E" w14:textId="77777777" w:rsidR="009A1F01" w:rsidRDefault="009A1F01" w:rsidP="006D0501">
    <w:pPr>
      <w:pStyle w:val="Header"/>
      <w:ind w:right="360"/>
      <w:rPr>
        <w:rFonts w:cs="David" w:hint="cs"/>
        <w:sz w:val="24"/>
        <w:szCs w:val="24"/>
        <w:rtl/>
      </w:rPr>
    </w:pPr>
    <w:r>
      <w:rPr>
        <w:rFonts w:cs="David" w:hint="cs"/>
        <w:sz w:val="24"/>
        <w:szCs w:val="24"/>
        <w:rtl/>
      </w:rPr>
      <w:t>21.2.2011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77149747">
    <w:abstractNumId w:val="1"/>
  </w:num>
  <w:num w:numId="2" w16cid:durableId="1950962437">
    <w:abstractNumId w:val="0"/>
  </w:num>
  <w:num w:numId="3" w16cid:durableId="704675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6393פרוטוקול_ישיבת_ועדה.doc"/>
    <w:docVar w:name="StartMode" w:val="3"/>
  </w:docVars>
  <w:rsids>
    <w:rsidRoot w:val="009F24FF"/>
    <w:rsid w:val="00465629"/>
    <w:rsid w:val="00552A80"/>
    <w:rsid w:val="006B28A8"/>
    <w:rsid w:val="006D0501"/>
    <w:rsid w:val="007F7B92"/>
    <w:rsid w:val="00965806"/>
    <w:rsid w:val="00985170"/>
    <w:rsid w:val="009A1F01"/>
    <w:rsid w:val="009F24FF"/>
    <w:rsid w:val="00BE3111"/>
    <w:rsid w:val="00C96B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8E32C9"/>
  <w15:chartTrackingRefBased/>
  <w15:docId w15:val="{606C6657-D904-4D57-8E41-6A0D8711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D0501"/>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6D0501"/>
    <w:rPr>
      <w:rFonts w:cs="Miriam"/>
      <w:lang w:bidi="he-IL"/>
    </w:rPr>
  </w:style>
  <w:style w:type="paragraph" w:styleId="Footer">
    <w:name w:val="footer"/>
    <w:basedOn w:val="Normal"/>
    <w:rsid w:val="006D0501"/>
    <w:pPr>
      <w:tabs>
        <w:tab w:val="center" w:pos="4153"/>
        <w:tab w:val="right" w:pos="8306"/>
      </w:tabs>
      <w:autoSpaceDE w:val="0"/>
      <w:autoSpaceDN w:val="0"/>
      <w:bidi/>
    </w:pPr>
    <w:rPr>
      <w:sz w:val="20"/>
      <w:szCs w:val="20"/>
      <w:lang w:eastAsia="he-IL"/>
    </w:rPr>
  </w:style>
  <w:style w:type="paragraph" w:customStyle="1" w:styleId="a">
    <w:name w:val="דובר"/>
    <w:basedOn w:val="Normal"/>
    <w:next w:val="Normal"/>
    <w:rsid w:val="006D0501"/>
    <w:pPr>
      <w:bidi/>
      <w:spacing w:line="360" w:lineRule="auto"/>
      <w:jc w:val="both"/>
    </w:pPr>
    <w:rPr>
      <w:rFonts w:ascii="Arial" w:hAnsi="Arial" w:cs="Arial"/>
      <w:b/>
      <w:bCs/>
      <w:sz w:val="22"/>
      <w:szCs w:val="22"/>
      <w:u w:val="single"/>
      <w:lang w:eastAsia="he-IL"/>
    </w:rPr>
  </w:style>
  <w:style w:type="paragraph" w:styleId="Caption">
    <w:name w:val="caption"/>
    <w:basedOn w:val="Normal"/>
    <w:next w:val="Normal"/>
    <w:qFormat/>
    <w:rsid w:val="006D0501"/>
    <w:pPr>
      <w:bidi/>
      <w:spacing w:before="120" w:after="120" w:line="360" w:lineRule="auto"/>
      <w:ind w:firstLine="720"/>
      <w:jc w:val="both"/>
    </w:pPr>
    <w:rPr>
      <w:rFonts w:ascii="Arial" w:hAnsi="Arial" w:cs="Arial"/>
      <w:b/>
      <w:bCs/>
      <w:sz w:val="20"/>
      <w:szCs w:val="20"/>
    </w:rPr>
  </w:style>
  <w:style w:type="paragraph" w:customStyle="1" w:styleId="a0">
    <w:name w:val="נושא"/>
    <w:basedOn w:val="Normal"/>
    <w:next w:val="Normal"/>
    <w:rsid w:val="006D0501"/>
    <w:pPr>
      <w:bidi/>
      <w:spacing w:line="360" w:lineRule="auto"/>
      <w:jc w:val="center"/>
    </w:pPr>
    <w:rPr>
      <w:rFonts w:ascii="Arial" w:hAnsi="Arial" w:cs="Arial"/>
      <w:b/>
      <w:bCs/>
      <w:sz w:val="22"/>
      <w:u w:val="single"/>
    </w:rPr>
  </w:style>
  <w:style w:type="paragraph" w:customStyle="1" w:styleId="a1">
    <w:name w:val="מנהל"/>
    <w:basedOn w:val="Normal"/>
    <w:next w:val="Normal"/>
    <w:rsid w:val="006D0501"/>
    <w:pPr>
      <w:bidi/>
      <w:spacing w:line="360" w:lineRule="auto"/>
      <w:ind w:firstLine="720"/>
      <w:jc w:val="center"/>
    </w:pPr>
    <w:rPr>
      <w:rFonts w:ascii="Arial" w:hAnsi="Arial" w:cs="Arial"/>
      <w:b/>
      <w:bCs/>
      <w:sz w:val="20"/>
      <w:szCs w:val="20"/>
    </w:rPr>
  </w:style>
  <w:style w:type="paragraph" w:customStyle="1" w:styleId="a2">
    <w:name w:val="שאילתה"/>
    <w:basedOn w:val="Normal"/>
    <w:next w:val="Normal"/>
    <w:rsid w:val="006D0501"/>
    <w:pPr>
      <w:bidi/>
      <w:spacing w:line="360" w:lineRule="auto"/>
      <w:ind w:firstLine="720"/>
      <w:jc w:val="center"/>
    </w:pPr>
    <w:rPr>
      <w:rFonts w:ascii="Arial" w:hAnsi="Arial" w:cs="Arial"/>
      <w:b/>
      <w:bCs/>
      <w:sz w:val="22"/>
      <w:szCs w:val="22"/>
      <w:u w:val="single"/>
    </w:rPr>
  </w:style>
  <w:style w:type="paragraph" w:customStyle="1" w:styleId="a3">
    <w:name w:val="תאריך_עברי"/>
    <w:basedOn w:val="Normal"/>
    <w:next w:val="Normal"/>
    <w:rsid w:val="006D0501"/>
    <w:pPr>
      <w:bidi/>
      <w:spacing w:line="360" w:lineRule="auto"/>
      <w:ind w:firstLine="720"/>
      <w:jc w:val="center"/>
    </w:pPr>
    <w:rPr>
      <w:rFonts w:ascii="Arial" w:hAnsi="Arial" w:cs="Arial"/>
      <w:sz w:val="22"/>
      <w:szCs w:val="22"/>
    </w:rPr>
  </w:style>
  <w:style w:type="paragraph" w:customStyle="1" w:styleId="a4">
    <w:name w:val="שער_כותרת_מספר_ישיבה"/>
    <w:basedOn w:val="Normal"/>
    <w:next w:val="Normal"/>
    <w:rsid w:val="006D0501"/>
    <w:pPr>
      <w:bidi/>
      <w:spacing w:line="360" w:lineRule="auto"/>
      <w:ind w:firstLine="720"/>
      <w:jc w:val="center"/>
    </w:pPr>
    <w:rPr>
      <w:rFonts w:ascii="Arial" w:hAnsi="Arial" w:cs="Arial"/>
      <w:b/>
      <w:bCs/>
      <w:sz w:val="28"/>
      <w:szCs w:val="28"/>
      <w:u w:val="single"/>
    </w:rPr>
  </w:style>
  <w:style w:type="paragraph" w:customStyle="1" w:styleId="a5">
    <w:name w:val="שער_יום_תאריך_ישיבה"/>
    <w:basedOn w:val="Normal"/>
    <w:next w:val="Normal"/>
    <w:rsid w:val="006D0501"/>
    <w:pPr>
      <w:bidi/>
      <w:spacing w:line="360" w:lineRule="auto"/>
      <w:ind w:firstLine="720"/>
      <w:jc w:val="center"/>
    </w:pPr>
    <w:rPr>
      <w:rFonts w:ascii="Arial" w:hAnsi="Arial" w:cs="Arial"/>
      <w:sz w:val="22"/>
      <w:szCs w:val="22"/>
    </w:rPr>
  </w:style>
  <w:style w:type="paragraph" w:customStyle="1" w:styleId="a6">
    <w:name w:val="שער_ירושלים"/>
    <w:basedOn w:val="Normal"/>
    <w:next w:val="Normal"/>
    <w:rsid w:val="006D0501"/>
    <w:pPr>
      <w:bidi/>
      <w:spacing w:line="360" w:lineRule="auto"/>
      <w:ind w:firstLine="720"/>
      <w:jc w:val="center"/>
    </w:pPr>
    <w:rPr>
      <w:rFonts w:ascii="Arial" w:hAnsi="Arial" w:cs="Arial"/>
      <w:sz w:val="22"/>
      <w:szCs w:val="22"/>
    </w:rPr>
  </w:style>
  <w:style w:type="paragraph" w:customStyle="1" w:styleId="a7">
    <w:name w:val="שער_דברי_הכנסת"/>
    <w:basedOn w:val="Normal"/>
    <w:next w:val="Normal"/>
    <w:rsid w:val="006D0501"/>
    <w:pPr>
      <w:bidi/>
      <w:spacing w:line="360" w:lineRule="auto"/>
      <w:ind w:firstLine="720"/>
    </w:pPr>
    <w:rPr>
      <w:rFonts w:ascii="Arial" w:hAnsi="Arial" w:cs="Arial"/>
      <w:b/>
      <w:bCs/>
      <w:sz w:val="22"/>
      <w:szCs w:val="22"/>
    </w:rPr>
  </w:style>
  <w:style w:type="paragraph" w:customStyle="1" w:styleId="a8">
    <w:name w:val="שער_מספר_חוברת"/>
    <w:basedOn w:val="Normal"/>
    <w:next w:val="Normal"/>
    <w:rsid w:val="006D0501"/>
    <w:pPr>
      <w:bidi/>
      <w:spacing w:line="360" w:lineRule="auto"/>
      <w:ind w:firstLine="720"/>
    </w:pPr>
    <w:rPr>
      <w:rFonts w:ascii="Arial" w:hAnsi="Arial" w:cs="Arial"/>
      <w:b/>
      <w:bCs/>
      <w:sz w:val="22"/>
      <w:szCs w:val="22"/>
    </w:rPr>
  </w:style>
  <w:style w:type="paragraph" w:customStyle="1" w:styleId="a9">
    <w:name w:val="שער_מספר_ישיבה"/>
    <w:basedOn w:val="Normal"/>
    <w:next w:val="Normal"/>
    <w:rsid w:val="006D0501"/>
    <w:pPr>
      <w:bidi/>
      <w:spacing w:line="360" w:lineRule="auto"/>
      <w:ind w:firstLine="720"/>
    </w:pPr>
    <w:rPr>
      <w:rFonts w:ascii="Arial" w:hAnsi="Arial" w:cs="Arial"/>
      <w:b/>
      <w:bCs/>
      <w:sz w:val="22"/>
      <w:szCs w:val="22"/>
    </w:rPr>
  </w:style>
  <w:style w:type="paragraph" w:customStyle="1" w:styleId="aa">
    <w:name w:val="הצבעה_מספר"/>
    <w:basedOn w:val="Normal"/>
    <w:next w:val="Normal"/>
    <w:rsid w:val="006D0501"/>
    <w:pPr>
      <w:bidi/>
      <w:spacing w:line="360" w:lineRule="auto"/>
      <w:ind w:firstLine="720"/>
      <w:jc w:val="center"/>
    </w:pPr>
    <w:rPr>
      <w:rFonts w:ascii="Arial" w:hAnsi="Arial" w:cs="Arial"/>
      <w:b/>
      <w:bCs/>
      <w:sz w:val="22"/>
      <w:szCs w:val="22"/>
    </w:rPr>
  </w:style>
  <w:style w:type="paragraph" w:customStyle="1" w:styleId="--">
    <w:name w:val="הצבעה_בעד-נגד-נמנעים"/>
    <w:basedOn w:val="Normal"/>
    <w:next w:val="Normal"/>
    <w:rsid w:val="006D0501"/>
    <w:pPr>
      <w:bidi/>
      <w:spacing w:line="360" w:lineRule="auto"/>
      <w:ind w:firstLine="720"/>
      <w:jc w:val="center"/>
    </w:pPr>
    <w:rPr>
      <w:rFonts w:ascii="Arial" w:hAnsi="Arial" w:cs="Arial"/>
      <w:sz w:val="22"/>
      <w:szCs w:val="22"/>
    </w:rPr>
  </w:style>
  <w:style w:type="paragraph" w:customStyle="1" w:styleId="ab">
    <w:name w:val="הצבעה_תוצאות"/>
    <w:basedOn w:val="Normal"/>
    <w:next w:val="Normal"/>
    <w:rsid w:val="006D0501"/>
    <w:pPr>
      <w:bidi/>
      <w:spacing w:line="360" w:lineRule="auto"/>
      <w:ind w:firstLine="720"/>
      <w:jc w:val="center"/>
    </w:pPr>
    <w:rPr>
      <w:rFonts w:ascii="Arial" w:hAnsi="Arial" w:cs="Arial"/>
      <w:sz w:val="22"/>
      <w:szCs w:val="22"/>
    </w:rPr>
  </w:style>
  <w:style w:type="paragraph" w:customStyle="1" w:styleId="ac">
    <w:name w:val="שער_חוברת_ישיבות"/>
    <w:basedOn w:val="Normal"/>
    <w:next w:val="Normal"/>
    <w:rsid w:val="006D0501"/>
    <w:pPr>
      <w:bidi/>
      <w:spacing w:line="360" w:lineRule="auto"/>
      <w:ind w:firstLine="720"/>
      <w:jc w:val="both"/>
    </w:pPr>
    <w:rPr>
      <w:rFonts w:ascii="Arial" w:hAnsi="Arial" w:cs="Arial"/>
      <w:b/>
      <w:bCs/>
      <w:sz w:val="22"/>
      <w:szCs w:val="22"/>
    </w:rPr>
  </w:style>
  <w:style w:type="paragraph" w:customStyle="1" w:styleId="ad">
    <w:name w:val="שער_חברת_תאריכים"/>
    <w:basedOn w:val="Normal"/>
    <w:next w:val="Normal"/>
    <w:rsid w:val="006D0501"/>
    <w:pPr>
      <w:bidi/>
      <w:spacing w:line="360" w:lineRule="auto"/>
      <w:ind w:firstLine="720"/>
      <w:jc w:val="both"/>
    </w:pPr>
    <w:rPr>
      <w:rFonts w:ascii="Arial" w:hAnsi="Arial" w:cs="Arial"/>
      <w:b/>
      <w:bCs/>
      <w:sz w:val="22"/>
      <w:szCs w:val="22"/>
    </w:rPr>
  </w:style>
  <w:style w:type="paragraph" w:customStyle="1" w:styleId="ae">
    <w:name w:val="קריאות"/>
    <w:basedOn w:val="a"/>
    <w:next w:val="Normal"/>
    <w:rsid w:val="006D0501"/>
  </w:style>
  <w:style w:type="paragraph" w:customStyle="1" w:styleId="af">
    <w:name w:val="יור"/>
    <w:basedOn w:val="a"/>
    <w:next w:val="Normal"/>
    <w:rsid w:val="006D0501"/>
  </w:style>
  <w:style w:type="paragraph" w:customStyle="1" w:styleId="-">
    <w:name w:val="דובר-המשך"/>
    <w:basedOn w:val="a"/>
    <w:next w:val="Normal"/>
    <w:rsid w:val="006D0501"/>
  </w:style>
  <w:style w:type="paragraph" w:customStyle="1" w:styleId="-0">
    <w:name w:val="נושא-תת"/>
    <w:basedOn w:val="a0"/>
    <w:next w:val="Normal"/>
    <w:rsid w:val="006D0501"/>
  </w:style>
  <w:style w:type="paragraph" w:customStyle="1" w:styleId="af0">
    <w:name w:val="תשובה"/>
    <w:basedOn w:val="a2"/>
    <w:next w:val="Normal"/>
    <w:rsid w:val="006D0501"/>
  </w:style>
  <w:style w:type="paragraph" w:customStyle="1" w:styleId="af1">
    <w:name w:val="אורח"/>
    <w:basedOn w:val="Normal"/>
    <w:next w:val="Normal"/>
    <w:rsid w:val="006D0501"/>
    <w:pPr>
      <w:bidi/>
      <w:spacing w:line="360" w:lineRule="auto"/>
      <w:jc w:val="both"/>
    </w:pPr>
    <w:rPr>
      <w:rFonts w:ascii="Arial" w:hAnsi="Arial" w:cs="Arial"/>
      <w:b/>
      <w:bCs/>
      <w:sz w:val="22"/>
      <w:szCs w:val="22"/>
      <w:u w:val="single"/>
    </w:rPr>
  </w:style>
  <w:style w:type="paragraph" w:customStyle="1" w:styleId="af2">
    <w:name w:val="הפסקת_הישיבה"/>
    <w:basedOn w:val="Normal"/>
    <w:next w:val="Normal"/>
    <w:rsid w:val="006D0501"/>
    <w:pPr>
      <w:bidi/>
      <w:spacing w:line="360" w:lineRule="auto"/>
      <w:ind w:firstLine="720"/>
      <w:jc w:val="both"/>
    </w:pPr>
    <w:rPr>
      <w:rFonts w:ascii="Arial" w:hAnsi="Arial" w:cs="Arial"/>
      <w:b/>
      <w:bCs/>
      <w:sz w:val="22"/>
      <w:szCs w:val="22"/>
    </w:rPr>
  </w:style>
  <w:style w:type="paragraph" w:customStyle="1" w:styleId="af3">
    <w:name w:val="אחרי_כן"/>
    <w:basedOn w:val="Normal"/>
    <w:next w:val="Normal"/>
    <w:rsid w:val="006D0501"/>
    <w:pPr>
      <w:bidi/>
      <w:spacing w:line="360" w:lineRule="auto"/>
      <w:ind w:firstLine="720"/>
      <w:jc w:val="both"/>
    </w:pPr>
    <w:rPr>
      <w:rFonts w:ascii="Arial" w:hAnsi="Arial" w:cs="Arial"/>
      <w:b/>
      <w:bCs/>
      <w:sz w:val="22"/>
      <w:szCs w:val="22"/>
    </w:rPr>
  </w:style>
  <w:style w:type="paragraph" w:customStyle="1" w:styleId="af4">
    <w:name w:val="סיום_הישיבה"/>
    <w:basedOn w:val="Normal"/>
    <w:next w:val="Normal"/>
    <w:rsid w:val="006D0501"/>
    <w:pPr>
      <w:bidi/>
      <w:spacing w:line="360" w:lineRule="auto"/>
      <w:ind w:firstLine="720"/>
      <w:jc w:val="both"/>
    </w:pPr>
    <w:rPr>
      <w:rFonts w:ascii="Arial" w:hAnsi="Arial" w:cs="Arial"/>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9918</Words>
  <Characters>56539</Characters>
  <Application>Microsoft Office Word</Application>
  <DocSecurity>0</DocSecurity>
  <Lines>471</Lines>
  <Paragraphs>132</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66325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