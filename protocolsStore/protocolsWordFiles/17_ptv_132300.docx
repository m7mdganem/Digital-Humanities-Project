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A187" w14:textId="77777777" w:rsidR="00B3277F" w:rsidRPr="00B3277F" w:rsidRDefault="00B3277F" w:rsidP="00B3277F">
      <w:pPr>
        <w:pStyle w:val="Heading5"/>
        <w:jc w:val="left"/>
        <w:rPr>
          <w:b/>
          <w:bCs/>
          <w:rtl/>
        </w:rPr>
      </w:pPr>
      <w:r w:rsidRPr="00B3277F">
        <w:rPr>
          <w:b/>
          <w:bCs/>
          <w:rtl/>
        </w:rPr>
        <w:t xml:space="preserve">הכנסת </w:t>
      </w:r>
      <w:r w:rsidRPr="00B3277F">
        <w:rPr>
          <w:rFonts w:hint="cs"/>
          <w:b/>
          <w:bCs/>
          <w:rtl/>
        </w:rPr>
        <w:t>השבע-עשרה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B3277F">
        <w:rPr>
          <w:b/>
          <w:bCs/>
          <w:rtl/>
        </w:rPr>
        <w:tab/>
        <w:t>נוסח לא מתוקן</w:t>
      </w:r>
    </w:p>
    <w:p w14:paraId="7F399999" w14:textId="77777777" w:rsidR="00B3277F" w:rsidRPr="00B3277F" w:rsidRDefault="00B3277F" w:rsidP="00B3277F">
      <w:pPr>
        <w:bidi/>
        <w:rPr>
          <w:rFonts w:cs="David"/>
          <w:b/>
          <w:bCs/>
          <w:rtl/>
        </w:rPr>
      </w:pPr>
      <w:r w:rsidRPr="00B3277F">
        <w:rPr>
          <w:rFonts w:cs="David"/>
          <w:b/>
          <w:bCs/>
          <w:rtl/>
        </w:rPr>
        <w:t xml:space="preserve">מושב </w:t>
      </w:r>
      <w:r w:rsidRPr="00B3277F">
        <w:rPr>
          <w:rFonts w:cs="David" w:hint="cs"/>
          <w:b/>
          <w:bCs/>
          <w:rtl/>
        </w:rPr>
        <w:t>ראשון</w:t>
      </w:r>
    </w:p>
    <w:p w14:paraId="5FC66F74" w14:textId="77777777" w:rsidR="00B3277F" w:rsidRPr="00B3277F" w:rsidRDefault="00B3277F" w:rsidP="00B3277F">
      <w:pPr>
        <w:bidi/>
        <w:rPr>
          <w:rFonts w:cs="David"/>
          <w:b/>
          <w:bCs/>
          <w:rtl/>
        </w:rPr>
      </w:pPr>
    </w:p>
    <w:p w14:paraId="5AAE8C22" w14:textId="77777777" w:rsidR="00B3277F" w:rsidRPr="00B3277F" w:rsidRDefault="00B3277F" w:rsidP="00B3277F">
      <w:pPr>
        <w:bidi/>
        <w:rPr>
          <w:rFonts w:cs="David"/>
          <w:b/>
          <w:bCs/>
          <w:rtl/>
        </w:rPr>
      </w:pPr>
    </w:p>
    <w:p w14:paraId="7542C9C4" w14:textId="77777777" w:rsidR="00B3277F" w:rsidRPr="00B3277F" w:rsidRDefault="00B3277F" w:rsidP="00B3277F">
      <w:pPr>
        <w:bidi/>
        <w:rPr>
          <w:rFonts w:cs="David"/>
          <w:b/>
          <w:bCs/>
          <w:rtl/>
        </w:rPr>
      </w:pPr>
    </w:p>
    <w:p w14:paraId="1E43671B" w14:textId="77777777" w:rsidR="00B3277F" w:rsidRPr="00B3277F" w:rsidRDefault="00B3277F" w:rsidP="00B3277F">
      <w:pPr>
        <w:bidi/>
        <w:rPr>
          <w:rFonts w:cs="David"/>
          <w:b/>
          <w:bCs/>
          <w:rtl/>
        </w:rPr>
      </w:pPr>
    </w:p>
    <w:p w14:paraId="1AD736E0" w14:textId="77777777" w:rsidR="00B3277F" w:rsidRPr="00B3277F" w:rsidRDefault="00B3277F" w:rsidP="00B3277F">
      <w:pPr>
        <w:bidi/>
        <w:jc w:val="center"/>
        <w:rPr>
          <w:rFonts w:cs="David" w:hint="cs"/>
          <w:b/>
          <w:bCs/>
          <w:rtl/>
        </w:rPr>
      </w:pPr>
      <w:r w:rsidRPr="00B3277F">
        <w:rPr>
          <w:rFonts w:cs="David"/>
          <w:b/>
          <w:bCs/>
          <w:rtl/>
        </w:rPr>
        <w:t>פרוטוקול מס'</w:t>
      </w:r>
      <w:r w:rsidRPr="00B3277F">
        <w:rPr>
          <w:rFonts w:cs="David" w:hint="cs"/>
          <w:b/>
          <w:bCs/>
          <w:rtl/>
        </w:rPr>
        <w:t xml:space="preserve"> 36</w:t>
      </w:r>
    </w:p>
    <w:p w14:paraId="4D60EE77" w14:textId="77777777" w:rsidR="00B3277F" w:rsidRPr="00B3277F" w:rsidRDefault="00B3277F" w:rsidP="00B3277F">
      <w:pPr>
        <w:bidi/>
        <w:jc w:val="center"/>
        <w:rPr>
          <w:rFonts w:cs="David" w:hint="cs"/>
          <w:b/>
          <w:bCs/>
          <w:rtl/>
        </w:rPr>
      </w:pPr>
      <w:r w:rsidRPr="00B3277F">
        <w:rPr>
          <w:rFonts w:cs="David" w:hint="cs"/>
          <w:b/>
          <w:bCs/>
          <w:rtl/>
        </w:rPr>
        <w:t>מישיבת ועדת הכנסת</w:t>
      </w:r>
    </w:p>
    <w:p w14:paraId="1AA922D3" w14:textId="77777777" w:rsidR="00B3277F" w:rsidRPr="00B3277F" w:rsidRDefault="00B3277F" w:rsidP="00B3277F">
      <w:pPr>
        <w:pStyle w:val="Heading9"/>
        <w:rPr>
          <w:rFonts w:hint="cs"/>
          <w:rtl/>
        </w:rPr>
      </w:pPr>
      <w:r w:rsidRPr="00B3277F">
        <w:rPr>
          <w:rFonts w:hint="cs"/>
          <w:rtl/>
        </w:rPr>
        <w:t>מיום שני, כ' אב התשס"ו (14 באוגוסט 2006), שעה: 12:30</w:t>
      </w:r>
    </w:p>
    <w:p w14:paraId="65A9B917" w14:textId="77777777" w:rsidR="00B3277F" w:rsidRPr="00B3277F" w:rsidRDefault="00B3277F" w:rsidP="00B3277F">
      <w:pPr>
        <w:bidi/>
        <w:rPr>
          <w:rFonts w:cs="David"/>
          <w:b/>
          <w:bCs/>
          <w:rtl/>
        </w:rPr>
      </w:pPr>
    </w:p>
    <w:p w14:paraId="3B2E894A" w14:textId="77777777" w:rsidR="00B3277F" w:rsidRPr="00B3277F" w:rsidRDefault="00B3277F" w:rsidP="00B3277F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14:paraId="03559EDF" w14:textId="77777777" w:rsidR="00B3277F" w:rsidRPr="00B3277F" w:rsidRDefault="00B3277F" w:rsidP="00B3277F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B3277F">
        <w:rPr>
          <w:rFonts w:cs="David"/>
          <w:b/>
          <w:bCs/>
          <w:u w:val="single"/>
          <w:rtl/>
        </w:rPr>
        <w:t>סדר היום</w:t>
      </w:r>
      <w:r w:rsidRPr="00B3277F">
        <w:rPr>
          <w:rFonts w:cs="David"/>
          <w:rtl/>
        </w:rPr>
        <w:t>:</w:t>
      </w:r>
    </w:p>
    <w:p w14:paraId="06BC9354" w14:textId="77777777" w:rsidR="00B3277F" w:rsidRPr="00B3277F" w:rsidRDefault="00B3277F" w:rsidP="00B3277F">
      <w:pPr>
        <w:bidi/>
        <w:rPr>
          <w:rFonts w:cs="David" w:hint="cs"/>
          <w:b/>
          <w:bCs/>
          <w:rtl/>
        </w:rPr>
      </w:pPr>
    </w:p>
    <w:p w14:paraId="0B6CA77B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 w:hint="cs"/>
          <w:rtl/>
        </w:rPr>
        <w:t>קביעת מסגרת הדיון להודעת ראש הממשלה שתימסר לכנסת ביום שני</w:t>
      </w:r>
    </w:p>
    <w:p w14:paraId="6261C25E" w14:textId="77777777" w:rsidR="00B3277F" w:rsidRPr="00B3277F" w:rsidRDefault="00B3277F" w:rsidP="00B3277F">
      <w:pPr>
        <w:bidi/>
        <w:rPr>
          <w:rFonts w:cs="David"/>
          <w:rtl/>
        </w:rPr>
      </w:pPr>
    </w:p>
    <w:p w14:paraId="5B6A8230" w14:textId="77777777" w:rsidR="00B3277F" w:rsidRPr="00B3277F" w:rsidRDefault="00B3277F" w:rsidP="00B3277F">
      <w:pPr>
        <w:bidi/>
        <w:rPr>
          <w:rFonts w:cs="David"/>
          <w:b/>
          <w:bCs/>
          <w:u w:val="single"/>
          <w:rtl/>
        </w:rPr>
      </w:pPr>
      <w:r w:rsidRPr="00B3277F">
        <w:rPr>
          <w:rFonts w:cs="David"/>
          <w:b/>
          <w:bCs/>
          <w:u w:val="single"/>
          <w:rtl/>
        </w:rPr>
        <w:t>נכחו</w:t>
      </w:r>
      <w:r w:rsidRPr="00B3277F">
        <w:rPr>
          <w:rFonts w:cs="David"/>
          <w:rtl/>
        </w:rPr>
        <w:t>:</w:t>
      </w:r>
    </w:p>
    <w:p w14:paraId="201156D0" w14:textId="77777777" w:rsidR="00B3277F" w:rsidRPr="00B3277F" w:rsidRDefault="00B3277F" w:rsidP="00B3277F">
      <w:pPr>
        <w:bidi/>
        <w:rPr>
          <w:rFonts w:cs="David"/>
          <w:rtl/>
        </w:rPr>
      </w:pPr>
    </w:p>
    <w:p w14:paraId="543C2834" w14:textId="77777777" w:rsidR="00B3277F" w:rsidRPr="00B3277F" w:rsidRDefault="00B3277F" w:rsidP="00B3277F">
      <w:pPr>
        <w:tabs>
          <w:tab w:val="left" w:pos="1788"/>
        </w:tabs>
        <w:bidi/>
        <w:rPr>
          <w:rFonts w:cs="David"/>
          <w:rtl/>
        </w:rPr>
      </w:pPr>
      <w:r w:rsidRPr="00B3277F">
        <w:rPr>
          <w:rFonts w:cs="David"/>
          <w:b/>
          <w:bCs/>
          <w:u w:val="single"/>
          <w:rtl/>
        </w:rPr>
        <w:t>חברי הוועדה</w:t>
      </w:r>
      <w:r w:rsidRPr="00B3277F">
        <w:rPr>
          <w:rFonts w:cs="David"/>
          <w:rtl/>
        </w:rPr>
        <w:t>:</w:t>
      </w:r>
    </w:p>
    <w:p w14:paraId="22DF270A" w14:textId="77777777" w:rsidR="00B3277F" w:rsidRPr="00B3277F" w:rsidRDefault="00B3277F" w:rsidP="00B3277F">
      <w:pPr>
        <w:bidi/>
        <w:rPr>
          <w:rFonts w:cs="David"/>
          <w:rtl/>
        </w:rPr>
      </w:pPr>
    </w:p>
    <w:p w14:paraId="65E95D6F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 w:hint="cs"/>
          <w:rtl/>
        </w:rPr>
        <w:t>רוחמה אברהם - היו"ר</w:t>
      </w:r>
    </w:p>
    <w:p w14:paraId="44B24B02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 w:hint="cs"/>
          <w:rtl/>
        </w:rPr>
        <w:t>יצחק גלנטי</w:t>
      </w:r>
    </w:p>
    <w:p w14:paraId="06F463D9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 w:hint="cs"/>
          <w:rtl/>
        </w:rPr>
        <w:t>אביגדור יצחקי</w:t>
      </w:r>
    </w:p>
    <w:p w14:paraId="68A72052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 w:hint="cs"/>
          <w:rtl/>
        </w:rPr>
        <w:t>ליה שם טוב</w:t>
      </w:r>
    </w:p>
    <w:p w14:paraId="6E8FD53C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 w:hint="cs"/>
          <w:rtl/>
        </w:rPr>
        <w:t>משה שרוני</w:t>
      </w:r>
    </w:p>
    <w:p w14:paraId="1EF44AC5" w14:textId="77777777" w:rsidR="00B3277F" w:rsidRPr="00B3277F" w:rsidRDefault="00B3277F" w:rsidP="00B3277F">
      <w:pPr>
        <w:tabs>
          <w:tab w:val="left" w:pos="1788"/>
          <w:tab w:val="left" w:pos="3631"/>
        </w:tabs>
        <w:bidi/>
        <w:rPr>
          <w:rFonts w:cs="David" w:hint="cs"/>
          <w:b/>
          <w:bCs/>
          <w:u w:val="single"/>
          <w:rtl/>
        </w:rPr>
      </w:pPr>
    </w:p>
    <w:p w14:paraId="1CE537AB" w14:textId="77777777" w:rsidR="00B3277F" w:rsidRPr="00B3277F" w:rsidRDefault="00B3277F" w:rsidP="00B3277F">
      <w:pPr>
        <w:tabs>
          <w:tab w:val="left" w:pos="1788"/>
          <w:tab w:val="left" w:pos="3631"/>
        </w:tabs>
        <w:bidi/>
        <w:rPr>
          <w:rFonts w:cs="David" w:hint="cs"/>
          <w:rtl/>
        </w:rPr>
      </w:pPr>
      <w:r w:rsidRPr="00B3277F">
        <w:rPr>
          <w:rFonts w:cs="David" w:hint="cs"/>
          <w:rtl/>
        </w:rPr>
        <w:t>שלמה ברזניץ</w:t>
      </w:r>
    </w:p>
    <w:p w14:paraId="20955545" w14:textId="77777777" w:rsidR="00B3277F" w:rsidRPr="00B3277F" w:rsidRDefault="00B3277F" w:rsidP="00B3277F">
      <w:pPr>
        <w:tabs>
          <w:tab w:val="left" w:pos="1788"/>
          <w:tab w:val="left" w:pos="3631"/>
        </w:tabs>
        <w:bidi/>
        <w:rPr>
          <w:rFonts w:cs="David" w:hint="cs"/>
          <w:rtl/>
        </w:rPr>
      </w:pPr>
    </w:p>
    <w:p w14:paraId="1BF4E9BF" w14:textId="77777777" w:rsidR="00B3277F" w:rsidRPr="00B3277F" w:rsidRDefault="00B3277F" w:rsidP="00B3277F">
      <w:pPr>
        <w:tabs>
          <w:tab w:val="left" w:pos="1788"/>
          <w:tab w:val="left" w:pos="3631"/>
        </w:tabs>
        <w:bidi/>
        <w:rPr>
          <w:rFonts w:cs="David" w:hint="cs"/>
          <w:rtl/>
        </w:rPr>
      </w:pPr>
      <w:r w:rsidRPr="00B3277F">
        <w:rPr>
          <w:rFonts w:cs="David"/>
          <w:b/>
          <w:bCs/>
          <w:u w:val="single"/>
          <w:rtl/>
        </w:rPr>
        <w:t>מוזמנים</w:t>
      </w:r>
      <w:r w:rsidRPr="00B3277F">
        <w:rPr>
          <w:rFonts w:cs="David"/>
          <w:rtl/>
        </w:rPr>
        <w:t>:</w:t>
      </w:r>
    </w:p>
    <w:p w14:paraId="1DB80846" w14:textId="77777777" w:rsidR="00B3277F" w:rsidRPr="00B3277F" w:rsidRDefault="00B3277F" w:rsidP="00B3277F">
      <w:pPr>
        <w:bidi/>
        <w:rPr>
          <w:rFonts w:cs="David"/>
          <w:rtl/>
        </w:rPr>
      </w:pPr>
    </w:p>
    <w:p w14:paraId="38222EA3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 w:hint="cs"/>
          <w:rtl/>
        </w:rPr>
        <w:t xml:space="preserve">מזכיר הכנסת אריה האן </w:t>
      </w:r>
    </w:p>
    <w:p w14:paraId="1263E874" w14:textId="77777777" w:rsidR="00B3277F" w:rsidRPr="00B3277F" w:rsidRDefault="00B3277F" w:rsidP="00B3277F">
      <w:pPr>
        <w:bidi/>
        <w:rPr>
          <w:rFonts w:cs="David"/>
          <w:rtl/>
        </w:rPr>
      </w:pPr>
    </w:p>
    <w:p w14:paraId="1DD95753" w14:textId="77777777" w:rsidR="00B3277F" w:rsidRPr="00B3277F" w:rsidRDefault="00B3277F" w:rsidP="00B3277F">
      <w:pPr>
        <w:tabs>
          <w:tab w:val="left" w:pos="1930"/>
        </w:tabs>
        <w:bidi/>
        <w:rPr>
          <w:rFonts w:cs="David" w:hint="cs"/>
          <w:b/>
          <w:bCs/>
          <w:rtl/>
        </w:rPr>
      </w:pPr>
      <w:r w:rsidRPr="00B3277F">
        <w:rPr>
          <w:rFonts w:cs="David"/>
          <w:b/>
          <w:bCs/>
          <w:u w:val="single"/>
          <w:rtl/>
        </w:rPr>
        <w:t>מנהלת הוועדה</w:t>
      </w:r>
      <w:r w:rsidRPr="00B3277F">
        <w:rPr>
          <w:rFonts w:cs="David"/>
          <w:rtl/>
        </w:rPr>
        <w:t>:</w:t>
      </w:r>
      <w:r w:rsidRPr="00B3277F">
        <w:rPr>
          <w:rFonts w:cs="David" w:hint="cs"/>
          <w:rtl/>
        </w:rPr>
        <w:t xml:space="preserve"> אתי בן-יוסף</w:t>
      </w:r>
    </w:p>
    <w:p w14:paraId="35F7D2EF" w14:textId="77777777" w:rsidR="00B3277F" w:rsidRPr="00B3277F" w:rsidRDefault="00B3277F" w:rsidP="00B3277F">
      <w:pPr>
        <w:bidi/>
        <w:rPr>
          <w:rFonts w:cs="David"/>
          <w:rtl/>
        </w:rPr>
      </w:pPr>
    </w:p>
    <w:p w14:paraId="7F63F51C" w14:textId="77777777" w:rsidR="00B3277F" w:rsidRPr="00B3277F" w:rsidRDefault="00B3277F" w:rsidP="00B3277F">
      <w:pPr>
        <w:tabs>
          <w:tab w:val="left" w:pos="1930"/>
        </w:tabs>
        <w:bidi/>
        <w:rPr>
          <w:rFonts w:cs="David" w:hint="cs"/>
          <w:rtl/>
        </w:rPr>
      </w:pPr>
      <w:r w:rsidRPr="00B3277F">
        <w:rPr>
          <w:rFonts w:cs="David" w:hint="cs"/>
          <w:b/>
          <w:bCs/>
          <w:u w:val="single"/>
          <w:rtl/>
        </w:rPr>
        <w:t>רשמת פרלמנטרית</w:t>
      </w:r>
      <w:r w:rsidRPr="00B3277F">
        <w:rPr>
          <w:rFonts w:cs="David"/>
          <w:rtl/>
        </w:rPr>
        <w:t>:</w:t>
      </w:r>
      <w:r w:rsidRPr="00B3277F">
        <w:rPr>
          <w:rFonts w:cs="David" w:hint="cs"/>
          <w:rtl/>
        </w:rPr>
        <w:t xml:space="preserve"> שושנה מקובר</w:t>
      </w:r>
    </w:p>
    <w:p w14:paraId="38BF2EA8" w14:textId="77777777" w:rsidR="00B3277F" w:rsidRPr="00B3277F" w:rsidRDefault="00B3277F" w:rsidP="00B3277F">
      <w:pPr>
        <w:bidi/>
        <w:rPr>
          <w:rFonts w:cs="David" w:hint="cs"/>
          <w:b/>
          <w:bCs/>
          <w:rtl/>
        </w:rPr>
      </w:pPr>
    </w:p>
    <w:p w14:paraId="196DA3B2" w14:textId="77777777" w:rsidR="00B3277F" w:rsidRPr="00B3277F" w:rsidRDefault="00B3277F" w:rsidP="00B3277F">
      <w:pPr>
        <w:pStyle w:val="Heading5"/>
        <w:jc w:val="left"/>
        <w:rPr>
          <w:rFonts w:hint="cs"/>
          <w:rtl/>
        </w:rPr>
      </w:pPr>
    </w:p>
    <w:p w14:paraId="1E2DB424" w14:textId="77777777" w:rsidR="00B3277F" w:rsidRPr="00B3277F" w:rsidRDefault="00B3277F" w:rsidP="00B3277F">
      <w:pPr>
        <w:pStyle w:val="Heading5"/>
        <w:jc w:val="left"/>
        <w:rPr>
          <w:rtl/>
        </w:rPr>
      </w:pPr>
      <w:r w:rsidRPr="00B3277F">
        <w:rPr>
          <w:rtl/>
        </w:rPr>
        <w:t xml:space="preserve"> </w:t>
      </w:r>
    </w:p>
    <w:p w14:paraId="5A647FB3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5C83DFD3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/>
          <w:rtl/>
        </w:rPr>
        <w:br w:type="page"/>
      </w:r>
    </w:p>
    <w:p w14:paraId="4A2E8DC6" w14:textId="77777777" w:rsidR="00B3277F" w:rsidRPr="00B3277F" w:rsidRDefault="00B3277F" w:rsidP="00B3277F">
      <w:pPr>
        <w:pStyle w:val="Heading8"/>
        <w:rPr>
          <w:rFonts w:hint="cs"/>
          <w:rtl/>
        </w:rPr>
      </w:pPr>
      <w:r w:rsidRPr="00B3277F">
        <w:rPr>
          <w:rFonts w:hint="cs"/>
          <w:rtl/>
        </w:rPr>
        <w:t>קביעת מסגרת הדיון להודעת ראש הממשלה שתימסר לכנסת ביום שני</w:t>
      </w:r>
    </w:p>
    <w:p w14:paraId="7701C2E3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199E7621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6F26869C" w14:textId="77777777" w:rsidR="00B3277F" w:rsidRPr="00B3277F" w:rsidRDefault="00B3277F" w:rsidP="00B3277F">
      <w:pPr>
        <w:bidi/>
        <w:rPr>
          <w:rFonts w:cs="David" w:hint="cs"/>
          <w:u w:val="single"/>
          <w:rtl/>
        </w:rPr>
      </w:pPr>
      <w:r w:rsidRPr="00B3277F">
        <w:rPr>
          <w:rFonts w:cs="David" w:hint="cs"/>
          <w:u w:val="single"/>
          <w:rtl/>
        </w:rPr>
        <w:t>היו"ר רוחמה אברהם:</w:t>
      </w:r>
    </w:p>
    <w:p w14:paraId="3406F879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0A76FFB8" w14:textId="77777777" w:rsidR="00B3277F" w:rsidRPr="00B3277F" w:rsidRDefault="00B3277F" w:rsidP="00B3277F">
      <w:pPr>
        <w:bidi/>
        <w:ind w:firstLine="567"/>
        <w:rPr>
          <w:rFonts w:cs="David" w:hint="cs"/>
          <w:rtl/>
        </w:rPr>
      </w:pPr>
      <w:r w:rsidRPr="00B3277F">
        <w:rPr>
          <w:rFonts w:cs="David" w:hint="cs"/>
          <w:rtl/>
        </w:rPr>
        <w:t>שלום, גבירותיי ורבותיי. אני שמחה לפתוח ישיבה נוספת של ועדת הכנסת. על סדר היום שלנו: קביעת מסגרת הדיון להודעת ראש הממשלה, שתימסר לכנסת ביום שני, כ' באב התשס"ו, 14 באוגוסט 2006.</w:t>
      </w:r>
    </w:p>
    <w:p w14:paraId="123CED72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466DD959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 w:hint="cs"/>
          <w:rtl/>
        </w:rPr>
        <w:t>ההצעה שלי, חברים, היא להביא את זה למצב כזה: ראש הממשלה יפתח את הדיון. לאחר מכן ידבר יושב-ראש האופוזיציה. לאחר מכן, נפתח בדיון סיעתי של 10 דקות לכל סיעה.</w:t>
      </w:r>
    </w:p>
    <w:p w14:paraId="7F38083D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23A1155B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 w:hint="cs"/>
          <w:rtl/>
        </w:rPr>
        <w:t>מעבר לכך, כיוון שיש את 25 החתימות, במקום לקיים דיון אחר-כך, כהצעה לסדר, היתה בקשה מרבים מקרב חברי הבית לשלב - לקחת את אותן 10 דקות, ולתת יותר זמן לשתי הסיעות שהגישו את ההצעות לסדר, קרי: הליכוד והאיחוד הלאומי.</w:t>
      </w:r>
    </w:p>
    <w:p w14:paraId="75BD0E03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70CF6DA4" w14:textId="77777777" w:rsidR="00B3277F" w:rsidRPr="00B3277F" w:rsidRDefault="00B3277F" w:rsidP="00B3277F">
      <w:pPr>
        <w:pStyle w:val="Heading5"/>
        <w:jc w:val="left"/>
        <w:rPr>
          <w:rFonts w:hint="cs"/>
          <w:rtl/>
        </w:rPr>
      </w:pPr>
      <w:r w:rsidRPr="00B3277F">
        <w:rPr>
          <w:rFonts w:hint="cs"/>
          <w:u w:val="single"/>
          <w:rtl/>
        </w:rPr>
        <w:t>אביגדור יצחקי:</w:t>
      </w:r>
    </w:p>
    <w:p w14:paraId="60AE23CA" w14:textId="77777777" w:rsidR="00B3277F" w:rsidRPr="00B3277F" w:rsidRDefault="00B3277F" w:rsidP="00B3277F">
      <w:pPr>
        <w:pStyle w:val="Heading5"/>
        <w:jc w:val="left"/>
        <w:rPr>
          <w:rFonts w:hint="cs"/>
          <w:rtl/>
        </w:rPr>
      </w:pPr>
    </w:p>
    <w:p w14:paraId="139FD5ED" w14:textId="77777777" w:rsidR="00B3277F" w:rsidRPr="00B3277F" w:rsidRDefault="00B3277F" w:rsidP="00B3277F">
      <w:pPr>
        <w:bidi/>
        <w:ind w:firstLine="567"/>
        <w:rPr>
          <w:rFonts w:cs="David" w:hint="cs"/>
          <w:rtl/>
        </w:rPr>
      </w:pPr>
      <w:r w:rsidRPr="00B3277F">
        <w:rPr>
          <w:rFonts w:cs="David" w:hint="cs"/>
          <w:rtl/>
        </w:rPr>
        <w:t>כל אחת מהן 10 דקות?</w:t>
      </w:r>
    </w:p>
    <w:p w14:paraId="75DE9AE5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77E92D10" w14:textId="77777777" w:rsidR="00B3277F" w:rsidRPr="00B3277F" w:rsidRDefault="00B3277F" w:rsidP="00B3277F">
      <w:pPr>
        <w:bidi/>
        <w:rPr>
          <w:rFonts w:cs="David" w:hint="cs"/>
          <w:u w:val="single"/>
          <w:rtl/>
        </w:rPr>
      </w:pPr>
      <w:r w:rsidRPr="00B3277F">
        <w:rPr>
          <w:rFonts w:cs="David" w:hint="cs"/>
          <w:u w:val="single"/>
          <w:rtl/>
        </w:rPr>
        <w:t>היו"ר רוחמה אברהם:</w:t>
      </w:r>
    </w:p>
    <w:p w14:paraId="4772B1FA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1622A4B5" w14:textId="77777777" w:rsidR="00B3277F" w:rsidRPr="00B3277F" w:rsidRDefault="00B3277F" w:rsidP="00B3277F">
      <w:pPr>
        <w:bidi/>
        <w:ind w:firstLine="567"/>
        <w:rPr>
          <w:rFonts w:cs="David" w:hint="cs"/>
          <w:rtl/>
        </w:rPr>
      </w:pPr>
      <w:r w:rsidRPr="00B3277F">
        <w:rPr>
          <w:rFonts w:cs="David" w:hint="cs"/>
          <w:rtl/>
        </w:rPr>
        <w:t>כן, תוספת. כהצעה לסדר זה מגיע להן, אז הן יחלקו את הזמן. כלומר, אם אני פורטת את זה: כל סיעה מקבלת 10 דקות--</w:t>
      </w:r>
    </w:p>
    <w:p w14:paraId="4A1561E9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3159FD4A" w14:textId="77777777" w:rsidR="00B3277F" w:rsidRPr="00B3277F" w:rsidRDefault="00B3277F" w:rsidP="00B3277F">
      <w:pPr>
        <w:bidi/>
        <w:rPr>
          <w:rFonts w:cs="David" w:hint="cs"/>
          <w:u w:val="single"/>
          <w:rtl/>
        </w:rPr>
      </w:pPr>
      <w:r w:rsidRPr="00B3277F">
        <w:rPr>
          <w:rFonts w:cs="David" w:hint="cs"/>
          <w:u w:val="single"/>
          <w:rtl/>
        </w:rPr>
        <w:t>קריאה:</w:t>
      </w:r>
    </w:p>
    <w:p w14:paraId="6456CAF6" w14:textId="77777777" w:rsidR="00B3277F" w:rsidRPr="00B3277F" w:rsidRDefault="00B3277F" w:rsidP="00B3277F">
      <w:pPr>
        <w:bidi/>
        <w:rPr>
          <w:rFonts w:cs="David" w:hint="cs"/>
          <w:u w:val="single"/>
          <w:rtl/>
        </w:rPr>
      </w:pPr>
    </w:p>
    <w:p w14:paraId="70B5195A" w14:textId="77777777" w:rsidR="00B3277F" w:rsidRPr="00B3277F" w:rsidRDefault="00B3277F" w:rsidP="00B3277F">
      <w:pPr>
        <w:bidi/>
        <w:ind w:firstLine="567"/>
        <w:rPr>
          <w:rFonts w:cs="David" w:hint="cs"/>
          <w:rtl/>
        </w:rPr>
      </w:pPr>
      <w:r w:rsidRPr="00B3277F">
        <w:rPr>
          <w:rFonts w:cs="David" w:hint="cs"/>
          <w:rtl/>
        </w:rPr>
        <w:t>בלי תשובת שר מהממשלה.</w:t>
      </w:r>
    </w:p>
    <w:p w14:paraId="6E9A97AA" w14:textId="77777777" w:rsidR="00B3277F" w:rsidRPr="00B3277F" w:rsidRDefault="00B3277F" w:rsidP="00B3277F">
      <w:pPr>
        <w:bidi/>
        <w:rPr>
          <w:rFonts w:cs="David" w:hint="cs"/>
          <w:u w:val="single"/>
          <w:rtl/>
        </w:rPr>
      </w:pPr>
    </w:p>
    <w:p w14:paraId="3BB94C45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 w:hint="cs"/>
          <w:u w:val="single"/>
          <w:rtl/>
        </w:rPr>
        <w:t>מזכיר הכנסת אריה האן:</w:t>
      </w:r>
    </w:p>
    <w:p w14:paraId="4EAFC21D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47B6C493" w14:textId="77777777" w:rsidR="00B3277F" w:rsidRPr="00B3277F" w:rsidRDefault="00B3277F" w:rsidP="00B3277F">
      <w:pPr>
        <w:bidi/>
        <w:ind w:firstLine="567"/>
        <w:rPr>
          <w:rFonts w:cs="David" w:hint="cs"/>
          <w:rtl/>
        </w:rPr>
      </w:pPr>
      <w:r w:rsidRPr="00B3277F">
        <w:rPr>
          <w:rFonts w:cs="David" w:hint="cs"/>
          <w:rtl/>
        </w:rPr>
        <w:t>לא, כי אז אין הצעות לסדר. זה כאילו שההצעות לא קיימות.</w:t>
      </w:r>
    </w:p>
    <w:p w14:paraId="49A026C6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1FFC5EEF" w14:textId="77777777" w:rsidR="00B3277F" w:rsidRPr="00B3277F" w:rsidRDefault="00B3277F" w:rsidP="00B3277F">
      <w:pPr>
        <w:bidi/>
        <w:rPr>
          <w:rFonts w:cs="David" w:hint="cs"/>
          <w:u w:val="single"/>
          <w:rtl/>
        </w:rPr>
      </w:pPr>
      <w:r w:rsidRPr="00B3277F">
        <w:rPr>
          <w:rFonts w:cs="David" w:hint="cs"/>
          <w:u w:val="single"/>
          <w:rtl/>
        </w:rPr>
        <w:t>היו"ר רוחמה אברהם:</w:t>
      </w:r>
    </w:p>
    <w:p w14:paraId="2FD2CAF8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44C16542" w14:textId="77777777" w:rsidR="00B3277F" w:rsidRPr="00B3277F" w:rsidRDefault="00B3277F" w:rsidP="00B3277F">
      <w:pPr>
        <w:bidi/>
        <w:ind w:firstLine="567"/>
        <w:rPr>
          <w:rFonts w:cs="David" w:hint="cs"/>
          <w:rtl/>
        </w:rPr>
      </w:pPr>
      <w:r w:rsidRPr="00B3277F">
        <w:rPr>
          <w:rFonts w:cs="David" w:hint="cs"/>
          <w:rtl/>
        </w:rPr>
        <w:t>ההצעות לא קיימות, ואנחנו מצביעים על הודעת סיכום. אם כן, כדי לפרוט את זה נכון: כל הסיעות מקבלות 10 דקות, למעט הליכוד שיקבל 20 דקות, וסיעת האיחוד הלאומי-מפד"ל, שמקבלת גם היא 20 דקות.</w:t>
      </w:r>
    </w:p>
    <w:p w14:paraId="4A5674A9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71C64F82" w14:textId="77777777" w:rsidR="00B3277F" w:rsidRPr="00B3277F" w:rsidRDefault="00B3277F" w:rsidP="00B3277F">
      <w:pPr>
        <w:bidi/>
        <w:ind w:firstLine="567"/>
        <w:rPr>
          <w:rFonts w:cs="David" w:hint="cs"/>
          <w:rtl/>
        </w:rPr>
      </w:pPr>
      <w:r w:rsidRPr="00B3277F">
        <w:rPr>
          <w:rFonts w:cs="David" w:hint="cs"/>
          <w:rtl/>
        </w:rPr>
        <w:t>זו ההצעה. מי בעד?</w:t>
      </w:r>
    </w:p>
    <w:p w14:paraId="5FE51F71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73F41D92" w14:textId="77777777" w:rsidR="00B3277F" w:rsidRPr="00B3277F" w:rsidRDefault="00B3277F" w:rsidP="00B3277F">
      <w:pPr>
        <w:bidi/>
        <w:jc w:val="center"/>
        <w:rPr>
          <w:rFonts w:cs="David" w:hint="cs"/>
          <w:b/>
          <w:bCs/>
          <w:rtl/>
        </w:rPr>
      </w:pPr>
      <w:r w:rsidRPr="00B3277F">
        <w:rPr>
          <w:rFonts w:cs="David" w:hint="cs"/>
          <w:b/>
          <w:bCs/>
          <w:rtl/>
        </w:rPr>
        <w:t>הצבעה</w:t>
      </w:r>
    </w:p>
    <w:p w14:paraId="771F5CFA" w14:textId="77777777" w:rsidR="00B3277F" w:rsidRPr="00B3277F" w:rsidRDefault="00B3277F" w:rsidP="00B3277F">
      <w:pPr>
        <w:bidi/>
        <w:jc w:val="center"/>
        <w:rPr>
          <w:rFonts w:cs="David" w:hint="cs"/>
          <w:u w:val="single"/>
          <w:rtl/>
        </w:rPr>
      </w:pPr>
    </w:p>
    <w:p w14:paraId="093ED53D" w14:textId="77777777" w:rsidR="00B3277F" w:rsidRPr="00B3277F" w:rsidRDefault="00B3277F" w:rsidP="00B3277F">
      <w:pPr>
        <w:bidi/>
        <w:jc w:val="center"/>
        <w:rPr>
          <w:rFonts w:cs="David" w:hint="cs"/>
          <w:rtl/>
        </w:rPr>
      </w:pPr>
      <w:r w:rsidRPr="00B3277F">
        <w:rPr>
          <w:rFonts w:cs="David" w:hint="cs"/>
          <w:rtl/>
        </w:rPr>
        <w:t>בעד ההצעה - פה אחד</w:t>
      </w:r>
    </w:p>
    <w:p w14:paraId="4A8746B9" w14:textId="77777777" w:rsidR="00B3277F" w:rsidRPr="00B3277F" w:rsidRDefault="00B3277F" w:rsidP="00B3277F">
      <w:pPr>
        <w:bidi/>
        <w:jc w:val="center"/>
        <w:rPr>
          <w:rFonts w:cs="David" w:hint="cs"/>
          <w:rtl/>
        </w:rPr>
      </w:pPr>
    </w:p>
    <w:p w14:paraId="42B0FE93" w14:textId="77777777" w:rsidR="00B3277F" w:rsidRPr="00B3277F" w:rsidRDefault="00B3277F" w:rsidP="00B3277F">
      <w:pPr>
        <w:bidi/>
        <w:jc w:val="center"/>
        <w:rPr>
          <w:rFonts w:cs="David" w:hint="cs"/>
          <w:rtl/>
        </w:rPr>
      </w:pPr>
      <w:r w:rsidRPr="00B3277F">
        <w:rPr>
          <w:rFonts w:cs="David" w:hint="cs"/>
          <w:rtl/>
        </w:rPr>
        <w:t>ההצעה נתקבלה.</w:t>
      </w:r>
    </w:p>
    <w:p w14:paraId="1B231F4D" w14:textId="77777777" w:rsidR="00B3277F" w:rsidRPr="00B3277F" w:rsidRDefault="00B3277F" w:rsidP="00B3277F">
      <w:pPr>
        <w:bidi/>
        <w:jc w:val="center"/>
        <w:rPr>
          <w:rFonts w:cs="David" w:hint="cs"/>
          <w:rtl/>
        </w:rPr>
      </w:pPr>
    </w:p>
    <w:p w14:paraId="2D7494E8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 w:hint="cs"/>
          <w:u w:val="single"/>
          <w:rtl/>
        </w:rPr>
        <w:t>משה שרוני:</w:t>
      </w:r>
    </w:p>
    <w:p w14:paraId="6C814A24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37063A52" w14:textId="77777777" w:rsidR="00B3277F" w:rsidRPr="00B3277F" w:rsidRDefault="00B3277F" w:rsidP="00B3277F">
      <w:pPr>
        <w:bidi/>
        <w:ind w:firstLine="567"/>
        <w:rPr>
          <w:rFonts w:cs="David" w:hint="cs"/>
          <w:rtl/>
        </w:rPr>
      </w:pPr>
      <w:r w:rsidRPr="00B3277F">
        <w:rPr>
          <w:rFonts w:cs="David" w:hint="cs"/>
          <w:rtl/>
        </w:rPr>
        <w:t>20 הדקות כוללות את הנאום של יושב-ראש האופוזיציה?</w:t>
      </w:r>
    </w:p>
    <w:p w14:paraId="04F81D5B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3D8ADD10" w14:textId="77777777" w:rsidR="00B3277F" w:rsidRPr="00B3277F" w:rsidRDefault="00B3277F" w:rsidP="00B3277F">
      <w:pPr>
        <w:bidi/>
        <w:rPr>
          <w:rFonts w:cs="David" w:hint="cs"/>
          <w:u w:val="single"/>
          <w:rtl/>
        </w:rPr>
      </w:pPr>
      <w:r w:rsidRPr="00B3277F">
        <w:rPr>
          <w:rFonts w:cs="David" w:hint="cs"/>
          <w:u w:val="single"/>
          <w:rtl/>
        </w:rPr>
        <w:t>היו"ר רוחמה אברהם:</w:t>
      </w:r>
    </w:p>
    <w:p w14:paraId="134F80B6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6C098E0C" w14:textId="77777777" w:rsidR="00B3277F" w:rsidRPr="00B3277F" w:rsidRDefault="00B3277F" w:rsidP="00B3277F">
      <w:pPr>
        <w:bidi/>
        <w:ind w:firstLine="567"/>
        <w:rPr>
          <w:rFonts w:cs="David" w:hint="cs"/>
          <w:rtl/>
        </w:rPr>
      </w:pPr>
      <w:r w:rsidRPr="00B3277F">
        <w:rPr>
          <w:rFonts w:cs="David" w:hint="cs"/>
          <w:rtl/>
        </w:rPr>
        <w:t>לא. זה תמיד בא בנפרד.</w:t>
      </w:r>
    </w:p>
    <w:p w14:paraId="459B4A96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71892971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/>
          <w:u w:val="single"/>
          <w:rtl/>
        </w:rPr>
        <w:br w:type="page"/>
      </w:r>
      <w:r w:rsidRPr="00B3277F">
        <w:rPr>
          <w:rFonts w:cs="David" w:hint="cs"/>
          <w:u w:val="single"/>
          <w:rtl/>
        </w:rPr>
        <w:lastRenderedPageBreak/>
        <w:t>מזכיר הכנסת אריה האן:</w:t>
      </w:r>
    </w:p>
    <w:p w14:paraId="3607C2CC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62C8D191" w14:textId="77777777" w:rsidR="00B3277F" w:rsidRPr="00B3277F" w:rsidRDefault="00B3277F" w:rsidP="00B3277F">
      <w:pPr>
        <w:bidi/>
        <w:ind w:firstLine="567"/>
        <w:rPr>
          <w:rFonts w:cs="David" w:hint="cs"/>
          <w:rtl/>
        </w:rPr>
      </w:pPr>
      <w:r w:rsidRPr="00B3277F">
        <w:rPr>
          <w:rFonts w:cs="David" w:hint="cs"/>
          <w:rtl/>
        </w:rPr>
        <w:t>זה פודה את החתימות.</w:t>
      </w:r>
    </w:p>
    <w:p w14:paraId="4D1C9020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5BD1FD68" w14:textId="77777777" w:rsidR="00B3277F" w:rsidRPr="00B3277F" w:rsidRDefault="00B3277F" w:rsidP="00B3277F">
      <w:pPr>
        <w:bidi/>
        <w:rPr>
          <w:rFonts w:cs="David" w:hint="cs"/>
          <w:u w:val="single"/>
          <w:rtl/>
        </w:rPr>
      </w:pPr>
      <w:r w:rsidRPr="00B3277F">
        <w:rPr>
          <w:rFonts w:cs="David" w:hint="cs"/>
          <w:u w:val="single"/>
          <w:rtl/>
        </w:rPr>
        <w:t>היו"ר רוחמה אברהם:</w:t>
      </w:r>
    </w:p>
    <w:p w14:paraId="21F35A32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0FD7FAB9" w14:textId="77777777" w:rsidR="00B3277F" w:rsidRPr="00B3277F" w:rsidRDefault="00B3277F" w:rsidP="00B3277F">
      <w:pPr>
        <w:bidi/>
        <w:ind w:firstLine="567"/>
        <w:rPr>
          <w:rFonts w:cs="David" w:hint="cs"/>
          <w:rtl/>
        </w:rPr>
      </w:pPr>
      <w:r w:rsidRPr="00B3277F">
        <w:rPr>
          <w:rFonts w:cs="David" w:hint="cs"/>
          <w:rtl/>
        </w:rPr>
        <w:t>10 הדקות הנוספות שנתתי לסיעות הליכוד והאיחוד הלאומי-מפד"ל פודות את 25 החתימות שהן הגישו, ולא יתקיים דיון בנוסף לכך.</w:t>
      </w:r>
    </w:p>
    <w:p w14:paraId="6BBA346A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6179C2F6" w14:textId="77777777" w:rsidR="00B3277F" w:rsidRPr="00B3277F" w:rsidRDefault="00B3277F" w:rsidP="00B3277F">
      <w:pPr>
        <w:bidi/>
        <w:rPr>
          <w:rFonts w:cs="David" w:hint="cs"/>
          <w:rtl/>
        </w:rPr>
      </w:pPr>
      <w:r w:rsidRPr="00B3277F">
        <w:rPr>
          <w:rFonts w:cs="David" w:hint="cs"/>
          <w:rtl/>
        </w:rPr>
        <w:t>תודה לכולכם, הישיבה נעולה.</w:t>
      </w:r>
    </w:p>
    <w:p w14:paraId="17394C55" w14:textId="77777777" w:rsidR="00B3277F" w:rsidRPr="00B3277F" w:rsidRDefault="00B3277F" w:rsidP="00B3277F">
      <w:pPr>
        <w:bidi/>
        <w:rPr>
          <w:rFonts w:cs="David" w:hint="cs"/>
          <w:rtl/>
        </w:rPr>
      </w:pPr>
    </w:p>
    <w:p w14:paraId="0C32211D" w14:textId="77777777" w:rsidR="00B3277F" w:rsidRPr="00B3277F" w:rsidRDefault="00B3277F" w:rsidP="00B3277F">
      <w:pPr>
        <w:bidi/>
        <w:jc w:val="center"/>
        <w:rPr>
          <w:rFonts w:cs="David" w:hint="cs"/>
          <w:u w:val="single"/>
          <w:rtl/>
        </w:rPr>
      </w:pPr>
    </w:p>
    <w:p w14:paraId="7A2D0CE7" w14:textId="77777777" w:rsidR="00B3277F" w:rsidRPr="00B3277F" w:rsidRDefault="00B3277F" w:rsidP="00B3277F">
      <w:pPr>
        <w:bidi/>
        <w:jc w:val="center"/>
        <w:rPr>
          <w:rFonts w:cs="David" w:hint="cs"/>
          <w:u w:val="single"/>
          <w:rtl/>
        </w:rPr>
      </w:pPr>
      <w:r w:rsidRPr="00B3277F">
        <w:rPr>
          <w:rFonts w:cs="David" w:hint="cs"/>
          <w:u w:val="single"/>
          <w:rtl/>
        </w:rPr>
        <w:t>הישיבה ננעלה בשעה: 12:40</w:t>
      </w:r>
    </w:p>
    <w:p w14:paraId="2D55030A" w14:textId="77777777" w:rsidR="00552A80" w:rsidRPr="00B3277F" w:rsidRDefault="00552A80" w:rsidP="00B3277F">
      <w:pPr>
        <w:bidi/>
        <w:rPr>
          <w:rFonts w:cs="David"/>
        </w:rPr>
      </w:pPr>
    </w:p>
    <w:sectPr w:rsidR="00552A80" w:rsidRPr="00B3277F" w:rsidSect="00B3277F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104F" w14:textId="77777777" w:rsidR="00000000" w:rsidRDefault="006D4953">
      <w:r>
        <w:separator/>
      </w:r>
    </w:p>
  </w:endnote>
  <w:endnote w:type="continuationSeparator" w:id="0">
    <w:p w14:paraId="2C0B251C" w14:textId="77777777" w:rsidR="00000000" w:rsidRDefault="006D4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59B2" w14:textId="77777777" w:rsidR="00000000" w:rsidRDefault="006D4953">
      <w:r>
        <w:separator/>
      </w:r>
    </w:p>
  </w:footnote>
  <w:footnote w:type="continuationSeparator" w:id="0">
    <w:p w14:paraId="1CD1721E" w14:textId="77777777" w:rsidR="00000000" w:rsidRDefault="006D4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9B5FB" w14:textId="77777777" w:rsidR="00B3277F" w:rsidRDefault="00B3277F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9E7473C" w14:textId="77777777" w:rsidR="00B3277F" w:rsidRDefault="00B3277F">
    <w:pPr>
      <w:pStyle w:val="Header"/>
      <w:ind w:right="360"/>
      <w:jc w:val="both"/>
      <w:rPr>
        <w:rtl/>
      </w:rPr>
    </w:pPr>
  </w:p>
  <w:p w14:paraId="48A49599" w14:textId="77777777" w:rsidR="00B3277F" w:rsidRDefault="00B3277F"/>
  <w:p w14:paraId="6D0BEF63" w14:textId="77777777" w:rsidR="00B3277F" w:rsidRDefault="00B3277F"/>
  <w:p w14:paraId="7DEB9CE0" w14:textId="77777777" w:rsidR="00B3277F" w:rsidRDefault="00B3277F"/>
  <w:p w14:paraId="52EE3D94" w14:textId="77777777" w:rsidR="00B3277F" w:rsidRDefault="00B3277F"/>
  <w:p w14:paraId="18BD2884" w14:textId="77777777" w:rsidR="00B3277F" w:rsidRDefault="00B3277F"/>
  <w:p w14:paraId="2BC809F3" w14:textId="77777777" w:rsidR="00B3277F" w:rsidRDefault="00B3277F"/>
  <w:p w14:paraId="34327962" w14:textId="77777777" w:rsidR="00B3277F" w:rsidRDefault="00B3277F"/>
  <w:p w14:paraId="0F6770BB" w14:textId="77777777" w:rsidR="00B3277F" w:rsidRDefault="00B3277F"/>
  <w:p w14:paraId="0E5C7E65" w14:textId="77777777" w:rsidR="00B3277F" w:rsidRDefault="00B3277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0A6B4" w14:textId="77777777" w:rsidR="00B3277F" w:rsidRDefault="00B3277F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39580B6D" w14:textId="77777777" w:rsidR="00B3277F" w:rsidRDefault="00B3277F">
    <w:pPr>
      <w:pStyle w:val="Header"/>
      <w:ind w:right="360"/>
      <w:jc w:val="both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</w:p>
  <w:p w14:paraId="01BB2BBE" w14:textId="77777777" w:rsidR="00B3277F" w:rsidRDefault="00B3277F">
    <w:pPr>
      <w:pStyle w:val="Header"/>
      <w:ind w:right="360"/>
      <w:jc w:val="both"/>
      <w:rPr>
        <w:rStyle w:val="PageNumber"/>
        <w:rFonts w:hint="cs"/>
        <w:rtl/>
      </w:rPr>
    </w:pPr>
    <w:r>
      <w:rPr>
        <w:rFonts w:hint="cs"/>
        <w:rtl/>
      </w:rPr>
      <w:t>14.8.2006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174752פרוטוקול_ישיבת_ועדה.doc"/>
    <w:docVar w:name="StartMode" w:val="3"/>
  </w:docVars>
  <w:rsids>
    <w:rsidRoot w:val="00420B9C"/>
    <w:rsid w:val="00420B9C"/>
    <w:rsid w:val="00552A80"/>
    <w:rsid w:val="006D4953"/>
    <w:rsid w:val="00965806"/>
    <w:rsid w:val="00B3277F"/>
    <w:rsid w:val="00D3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A81B22"/>
  <w15:chartTrackingRefBased/>
  <w15:docId w15:val="{76CCB2EA-32B1-45E9-A0FF-863FFCA1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B3277F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paragraph" w:styleId="Heading8">
    <w:name w:val="heading 8"/>
    <w:basedOn w:val="Normal"/>
    <w:next w:val="Normal"/>
    <w:qFormat/>
    <w:rsid w:val="00B3277F"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7"/>
    </w:pPr>
    <w:rPr>
      <w:rFonts w:cs="David"/>
      <w:b/>
      <w:bCs/>
      <w:sz w:val="22"/>
      <w:u w:val="single"/>
      <w:lang w:eastAsia="he-IL"/>
    </w:rPr>
  </w:style>
  <w:style w:type="paragraph" w:styleId="Heading9">
    <w:name w:val="heading 9"/>
    <w:basedOn w:val="Normal"/>
    <w:next w:val="Normal"/>
    <w:qFormat/>
    <w:rsid w:val="00B3277F"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8"/>
    </w:pPr>
    <w:rPr>
      <w:rFonts w:cs="David"/>
      <w:b/>
      <w:bCs/>
      <w:sz w:val="22"/>
      <w:u w:val="single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3277F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B3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Knesset</dc:creator>
  <cp:keywords/>
  <dc:description/>
  <cp:lastModifiedBy>Ghanem Mohammad</cp:lastModifiedBy>
  <cp:revision>2</cp:revision>
  <cp:lastPrinted>1601-01-01T00:00:00Z</cp:lastPrinted>
  <dcterms:created xsi:type="dcterms:W3CDTF">2022-07-09T13:22:00Z</dcterms:created>
  <dcterms:modified xsi:type="dcterms:W3CDTF">2022-07-09T13:22:00Z</dcterms:modified>
</cp:coreProperties>
</file>