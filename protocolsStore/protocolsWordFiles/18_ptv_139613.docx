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BF86C" w14:textId="77777777" w:rsidR="00D009AE" w:rsidRPr="00D009AE" w:rsidRDefault="00D009AE" w:rsidP="00D009AE">
      <w:pPr>
        <w:pStyle w:val="Heading5"/>
        <w:rPr>
          <w:b/>
          <w:bCs/>
          <w:sz w:val="24"/>
          <w:rtl/>
        </w:rPr>
      </w:pPr>
      <w:r w:rsidRPr="00D009AE">
        <w:rPr>
          <w:b/>
          <w:bCs/>
          <w:sz w:val="24"/>
          <w:rtl/>
        </w:rPr>
        <w:t xml:space="preserve">הכנסת </w:t>
      </w:r>
      <w:r w:rsidRPr="00D009AE">
        <w:rPr>
          <w:rFonts w:hint="cs"/>
          <w:b/>
          <w:bCs/>
          <w:sz w:val="24"/>
          <w:rtl/>
        </w:rPr>
        <w:t>השמונה עשרה</w:t>
      </w:r>
      <w:r w:rsidRPr="00D009AE">
        <w:rPr>
          <w:b/>
          <w:bCs/>
          <w:sz w:val="24"/>
          <w:rtl/>
        </w:rPr>
        <w:tab/>
      </w:r>
      <w:r w:rsidRPr="00D009AE">
        <w:rPr>
          <w:b/>
          <w:bCs/>
          <w:sz w:val="24"/>
          <w:rtl/>
        </w:rPr>
        <w:tab/>
      </w:r>
      <w:r w:rsidRPr="00D009AE">
        <w:rPr>
          <w:b/>
          <w:bCs/>
          <w:sz w:val="24"/>
          <w:rtl/>
        </w:rPr>
        <w:tab/>
      </w:r>
      <w:r w:rsidRPr="00D009AE">
        <w:rPr>
          <w:b/>
          <w:bCs/>
          <w:sz w:val="24"/>
          <w:rtl/>
        </w:rPr>
        <w:tab/>
      </w:r>
      <w:r w:rsidRPr="00D009AE">
        <w:rPr>
          <w:b/>
          <w:bCs/>
          <w:sz w:val="24"/>
          <w:rtl/>
        </w:rPr>
        <w:tab/>
      </w:r>
      <w:r w:rsidRPr="00D009AE">
        <w:rPr>
          <w:b/>
          <w:bCs/>
          <w:sz w:val="24"/>
          <w:rtl/>
        </w:rPr>
        <w:tab/>
        <w:t>נוסח לא מתוקן</w:t>
      </w:r>
    </w:p>
    <w:p w14:paraId="4DC6043A" w14:textId="77777777" w:rsidR="00D009AE" w:rsidRPr="00D009AE" w:rsidRDefault="00D009AE" w:rsidP="00D009AE">
      <w:pPr>
        <w:bidi/>
        <w:jc w:val="both"/>
        <w:rPr>
          <w:rFonts w:cs="David"/>
          <w:b/>
          <w:bCs/>
          <w:rtl/>
        </w:rPr>
      </w:pPr>
      <w:r w:rsidRPr="00D009AE">
        <w:rPr>
          <w:rFonts w:cs="David"/>
          <w:b/>
          <w:bCs/>
          <w:rtl/>
        </w:rPr>
        <w:t xml:space="preserve">מושב </w:t>
      </w:r>
      <w:r>
        <w:rPr>
          <w:rFonts w:cs="David" w:hint="cs"/>
          <w:b/>
          <w:bCs/>
          <w:rtl/>
        </w:rPr>
        <w:t>שני</w:t>
      </w:r>
    </w:p>
    <w:p w14:paraId="409CF95D" w14:textId="77777777" w:rsidR="00D009AE" w:rsidRPr="00D009AE" w:rsidRDefault="00D009AE" w:rsidP="00D009AE">
      <w:pPr>
        <w:bidi/>
        <w:jc w:val="both"/>
        <w:rPr>
          <w:rFonts w:cs="David"/>
          <w:b/>
          <w:bCs/>
          <w:rtl/>
        </w:rPr>
      </w:pPr>
    </w:p>
    <w:p w14:paraId="61174BE3" w14:textId="77777777" w:rsidR="00D009AE" w:rsidRPr="00D009AE" w:rsidRDefault="00D009AE" w:rsidP="00D009AE">
      <w:pPr>
        <w:bidi/>
        <w:jc w:val="both"/>
        <w:rPr>
          <w:rFonts w:cs="David"/>
          <w:b/>
          <w:bCs/>
          <w:rtl/>
        </w:rPr>
      </w:pPr>
    </w:p>
    <w:p w14:paraId="55C71AE8" w14:textId="77777777" w:rsidR="00D009AE" w:rsidRPr="00D009AE" w:rsidRDefault="00D009AE" w:rsidP="00D009AE">
      <w:pPr>
        <w:bidi/>
        <w:jc w:val="both"/>
        <w:rPr>
          <w:rFonts w:cs="David"/>
          <w:b/>
          <w:bCs/>
          <w:rtl/>
        </w:rPr>
      </w:pPr>
    </w:p>
    <w:p w14:paraId="52600F25" w14:textId="77777777" w:rsidR="00D009AE" w:rsidRPr="00D009AE" w:rsidRDefault="00D009AE" w:rsidP="00D009AE">
      <w:pPr>
        <w:bidi/>
        <w:jc w:val="both"/>
        <w:rPr>
          <w:rFonts w:cs="David"/>
          <w:b/>
          <w:bCs/>
          <w:rtl/>
        </w:rPr>
      </w:pPr>
    </w:p>
    <w:p w14:paraId="4A31E89D" w14:textId="77777777" w:rsidR="00D009AE" w:rsidRPr="00D009AE" w:rsidRDefault="00D009AE" w:rsidP="00D009AE">
      <w:pPr>
        <w:bidi/>
        <w:jc w:val="center"/>
        <w:rPr>
          <w:rFonts w:cs="David" w:hint="cs"/>
          <w:b/>
          <w:bCs/>
          <w:rtl/>
        </w:rPr>
      </w:pPr>
      <w:r w:rsidRPr="00D009AE">
        <w:rPr>
          <w:rFonts w:cs="David"/>
          <w:b/>
          <w:bCs/>
          <w:rtl/>
        </w:rPr>
        <w:t>פרוטוקול מס'</w:t>
      </w:r>
      <w:r w:rsidRPr="00D009AE">
        <w:rPr>
          <w:rFonts w:cs="David" w:hint="cs"/>
          <w:b/>
          <w:bCs/>
          <w:rtl/>
        </w:rPr>
        <w:t xml:space="preserve"> 56</w:t>
      </w:r>
    </w:p>
    <w:p w14:paraId="77B5B7A2" w14:textId="77777777" w:rsidR="00D009AE" w:rsidRPr="00D009AE" w:rsidRDefault="00D009AE" w:rsidP="00D009AE">
      <w:pPr>
        <w:bidi/>
        <w:jc w:val="center"/>
        <w:rPr>
          <w:rFonts w:cs="David"/>
          <w:b/>
          <w:bCs/>
          <w:rtl/>
        </w:rPr>
      </w:pPr>
      <w:r w:rsidRPr="00D009AE">
        <w:rPr>
          <w:rFonts w:cs="David" w:hint="cs"/>
          <w:b/>
          <w:bCs/>
          <w:rtl/>
        </w:rPr>
        <w:t>מישיבת ועדת הכנסת</w:t>
      </w:r>
    </w:p>
    <w:p w14:paraId="1152B193" w14:textId="77777777" w:rsidR="00D009AE" w:rsidRPr="00D009AE" w:rsidRDefault="00D009AE" w:rsidP="00D009AE">
      <w:pPr>
        <w:bidi/>
        <w:jc w:val="center"/>
        <w:rPr>
          <w:rFonts w:cs="David" w:hint="cs"/>
          <w:b/>
          <w:bCs/>
          <w:u w:val="single"/>
          <w:rtl/>
        </w:rPr>
      </w:pPr>
      <w:r w:rsidRPr="00D009AE">
        <w:rPr>
          <w:rFonts w:cs="David" w:hint="cs"/>
          <w:b/>
          <w:bCs/>
          <w:u w:val="single"/>
          <w:rtl/>
        </w:rPr>
        <w:t>יום רביעי, כ"ט בכסלו (16 בדצמבר 2009), שעה 09:30</w:t>
      </w:r>
    </w:p>
    <w:p w14:paraId="2C730149" w14:textId="77777777" w:rsidR="00D009AE" w:rsidRPr="00D009AE" w:rsidRDefault="00D009AE" w:rsidP="00D009AE">
      <w:pPr>
        <w:bidi/>
        <w:jc w:val="both"/>
        <w:rPr>
          <w:rFonts w:cs="David"/>
          <w:b/>
          <w:bCs/>
          <w:rtl/>
        </w:rPr>
      </w:pPr>
    </w:p>
    <w:p w14:paraId="53051FCA" w14:textId="77777777" w:rsidR="00D009AE" w:rsidRPr="00D009AE" w:rsidRDefault="00D009AE" w:rsidP="00D009AE">
      <w:pPr>
        <w:bidi/>
        <w:jc w:val="both"/>
        <w:rPr>
          <w:rFonts w:cs="David"/>
          <w:b/>
          <w:bCs/>
          <w:rtl/>
        </w:rPr>
      </w:pPr>
    </w:p>
    <w:p w14:paraId="06A17329" w14:textId="77777777" w:rsidR="00D009AE" w:rsidRPr="00D009AE" w:rsidRDefault="00D009AE" w:rsidP="00D009AE">
      <w:pPr>
        <w:tabs>
          <w:tab w:val="left" w:pos="1221"/>
        </w:tabs>
        <w:bidi/>
        <w:jc w:val="both"/>
        <w:rPr>
          <w:rFonts w:cs="David"/>
          <w:b/>
          <w:bCs/>
          <w:u w:val="single"/>
          <w:rtl/>
        </w:rPr>
      </w:pPr>
    </w:p>
    <w:p w14:paraId="7ACB9926" w14:textId="77777777" w:rsidR="00D009AE" w:rsidRPr="00D009AE" w:rsidRDefault="00D009AE" w:rsidP="00D009AE">
      <w:pPr>
        <w:tabs>
          <w:tab w:val="left" w:pos="1221"/>
        </w:tabs>
        <w:bidi/>
        <w:jc w:val="both"/>
        <w:rPr>
          <w:rFonts w:cs="David" w:hint="cs"/>
          <w:b/>
          <w:bCs/>
          <w:rtl/>
        </w:rPr>
      </w:pPr>
      <w:r w:rsidRPr="00D009AE">
        <w:rPr>
          <w:rFonts w:cs="David"/>
          <w:b/>
          <w:bCs/>
          <w:u w:val="single"/>
          <w:rtl/>
        </w:rPr>
        <w:t>סדר היום</w:t>
      </w:r>
      <w:r w:rsidRPr="00D009AE">
        <w:rPr>
          <w:rFonts w:cs="David"/>
          <w:rtl/>
        </w:rPr>
        <w:t>:</w:t>
      </w:r>
    </w:p>
    <w:p w14:paraId="6FBF3BEA" w14:textId="77777777" w:rsidR="00D009AE" w:rsidRPr="00D009AE" w:rsidRDefault="00D009AE" w:rsidP="00D009AE">
      <w:pPr>
        <w:tabs>
          <w:tab w:val="left" w:pos="1221"/>
        </w:tabs>
        <w:bidi/>
        <w:jc w:val="both"/>
        <w:rPr>
          <w:rFonts w:cs="David" w:hint="cs"/>
          <w:rtl/>
        </w:rPr>
      </w:pPr>
      <w:r w:rsidRPr="00D009AE">
        <w:rPr>
          <w:rFonts w:cs="David" w:hint="cs"/>
          <w:rtl/>
        </w:rPr>
        <w:t>הצעת חוק-יסוד: משק המדינה (תיקון מס' 7)</w:t>
      </w:r>
    </w:p>
    <w:p w14:paraId="166A7C9E" w14:textId="77777777" w:rsidR="00D009AE" w:rsidRPr="00D009AE" w:rsidRDefault="00D009AE" w:rsidP="00D009AE">
      <w:pPr>
        <w:bidi/>
        <w:jc w:val="both"/>
        <w:rPr>
          <w:rFonts w:cs="David"/>
          <w:b/>
          <w:bCs/>
          <w:rtl/>
        </w:rPr>
      </w:pPr>
    </w:p>
    <w:p w14:paraId="0E3B6F93" w14:textId="77777777" w:rsidR="00D009AE" w:rsidRPr="00D009AE" w:rsidRDefault="00D009AE" w:rsidP="00D009AE">
      <w:pPr>
        <w:bidi/>
        <w:jc w:val="both"/>
        <w:rPr>
          <w:rFonts w:cs="David"/>
          <w:rtl/>
        </w:rPr>
      </w:pPr>
    </w:p>
    <w:p w14:paraId="19341A65" w14:textId="77777777" w:rsidR="00D009AE" w:rsidRPr="00D009AE" w:rsidRDefault="00D009AE" w:rsidP="00D009AE">
      <w:pPr>
        <w:bidi/>
        <w:jc w:val="both"/>
        <w:rPr>
          <w:rFonts w:cs="David"/>
          <w:rtl/>
        </w:rPr>
      </w:pPr>
    </w:p>
    <w:p w14:paraId="7EE54CCF" w14:textId="77777777" w:rsidR="00D009AE" w:rsidRPr="00D009AE" w:rsidRDefault="00D009AE" w:rsidP="00D009AE">
      <w:pPr>
        <w:bidi/>
        <w:jc w:val="both"/>
        <w:rPr>
          <w:rFonts w:cs="David"/>
          <w:b/>
          <w:bCs/>
          <w:u w:val="single"/>
          <w:rtl/>
        </w:rPr>
      </w:pPr>
      <w:r w:rsidRPr="00D009AE">
        <w:rPr>
          <w:rFonts w:cs="David"/>
          <w:b/>
          <w:bCs/>
          <w:u w:val="single"/>
          <w:rtl/>
        </w:rPr>
        <w:t>נכחו</w:t>
      </w:r>
      <w:r w:rsidRPr="00D009AE">
        <w:rPr>
          <w:rFonts w:cs="David"/>
          <w:rtl/>
        </w:rPr>
        <w:t>:</w:t>
      </w:r>
    </w:p>
    <w:p w14:paraId="3DC0A346" w14:textId="77777777" w:rsidR="00D009AE" w:rsidRPr="00D009AE" w:rsidRDefault="00D009AE" w:rsidP="00D009AE">
      <w:pPr>
        <w:bidi/>
        <w:jc w:val="both"/>
        <w:rPr>
          <w:rFonts w:cs="David"/>
          <w:rtl/>
        </w:rPr>
      </w:pPr>
    </w:p>
    <w:p w14:paraId="22449ADC" w14:textId="77777777" w:rsidR="00D009AE" w:rsidRPr="00D009AE" w:rsidRDefault="00D009AE" w:rsidP="00D009AE">
      <w:pPr>
        <w:tabs>
          <w:tab w:val="left" w:pos="1788"/>
        </w:tabs>
        <w:bidi/>
        <w:jc w:val="both"/>
        <w:rPr>
          <w:rFonts w:cs="David"/>
          <w:rtl/>
        </w:rPr>
      </w:pPr>
      <w:r w:rsidRPr="00D009AE">
        <w:rPr>
          <w:rFonts w:cs="David"/>
          <w:b/>
          <w:bCs/>
          <w:u w:val="single"/>
          <w:rtl/>
        </w:rPr>
        <w:t>חברי הוועדה</w:t>
      </w:r>
      <w:r w:rsidRPr="00D009AE">
        <w:rPr>
          <w:rFonts w:cs="David"/>
          <w:rtl/>
        </w:rPr>
        <w:t>:</w:t>
      </w:r>
    </w:p>
    <w:p w14:paraId="3CF5A903" w14:textId="77777777" w:rsidR="00D009AE" w:rsidRPr="00D009AE" w:rsidRDefault="00D009AE" w:rsidP="00D009AE">
      <w:pPr>
        <w:bidi/>
        <w:jc w:val="both"/>
        <w:rPr>
          <w:rFonts w:cs="David" w:hint="cs"/>
          <w:rtl/>
        </w:rPr>
      </w:pPr>
      <w:r w:rsidRPr="00D009AE">
        <w:rPr>
          <w:rFonts w:cs="David" w:hint="cs"/>
          <w:rtl/>
        </w:rPr>
        <w:t xml:space="preserve">יריב </w:t>
      </w:r>
      <w:proofErr w:type="spellStart"/>
      <w:r w:rsidRPr="00D009AE">
        <w:rPr>
          <w:rFonts w:cs="David" w:hint="cs"/>
          <w:rtl/>
        </w:rPr>
        <w:t>לוין</w:t>
      </w:r>
      <w:proofErr w:type="spellEnd"/>
      <w:r w:rsidRPr="00D009AE">
        <w:rPr>
          <w:rFonts w:cs="David" w:hint="cs"/>
          <w:rtl/>
        </w:rPr>
        <w:t xml:space="preserve">  -  היו"ר</w:t>
      </w:r>
    </w:p>
    <w:p w14:paraId="3761AFAF" w14:textId="77777777" w:rsidR="00D009AE" w:rsidRPr="00D009AE" w:rsidRDefault="00D009AE" w:rsidP="00D009AE">
      <w:pPr>
        <w:bidi/>
        <w:jc w:val="both"/>
        <w:rPr>
          <w:rFonts w:cs="David" w:hint="cs"/>
          <w:rtl/>
        </w:rPr>
      </w:pPr>
      <w:r w:rsidRPr="00D009AE">
        <w:rPr>
          <w:rFonts w:cs="David" w:hint="cs"/>
          <w:rtl/>
        </w:rPr>
        <w:t>רחל אדטו</w:t>
      </w:r>
    </w:p>
    <w:p w14:paraId="399D8D03" w14:textId="77777777" w:rsidR="00D009AE" w:rsidRPr="00D009AE" w:rsidRDefault="00D009AE" w:rsidP="00D009AE">
      <w:pPr>
        <w:bidi/>
        <w:jc w:val="both"/>
        <w:rPr>
          <w:rFonts w:cs="David" w:hint="cs"/>
          <w:rtl/>
        </w:rPr>
      </w:pPr>
      <w:r w:rsidRPr="00D009AE">
        <w:rPr>
          <w:rFonts w:cs="David" w:hint="cs"/>
          <w:rtl/>
        </w:rPr>
        <w:t xml:space="preserve">זאב </w:t>
      </w:r>
      <w:proofErr w:type="spellStart"/>
      <w:r w:rsidRPr="00D009AE">
        <w:rPr>
          <w:rFonts w:cs="David" w:hint="cs"/>
          <w:rtl/>
        </w:rPr>
        <w:t>אלקין</w:t>
      </w:r>
      <w:proofErr w:type="spellEnd"/>
    </w:p>
    <w:p w14:paraId="6C378E05" w14:textId="77777777" w:rsidR="00D009AE" w:rsidRPr="00D009AE" w:rsidRDefault="00D009AE" w:rsidP="00D009AE">
      <w:pPr>
        <w:bidi/>
        <w:jc w:val="both"/>
        <w:rPr>
          <w:rFonts w:cs="David" w:hint="cs"/>
          <w:rtl/>
        </w:rPr>
      </w:pPr>
      <w:r w:rsidRPr="00D009AE">
        <w:rPr>
          <w:rFonts w:cs="David" w:hint="cs"/>
          <w:rtl/>
        </w:rPr>
        <w:t>נסים זאב</w:t>
      </w:r>
    </w:p>
    <w:p w14:paraId="2A503F2B" w14:textId="77777777" w:rsidR="00D009AE" w:rsidRPr="00D009AE" w:rsidRDefault="00D009AE" w:rsidP="00D009AE">
      <w:pPr>
        <w:bidi/>
        <w:jc w:val="both"/>
        <w:rPr>
          <w:rFonts w:cs="David" w:hint="cs"/>
          <w:rtl/>
        </w:rPr>
      </w:pPr>
      <w:r w:rsidRPr="00D009AE">
        <w:rPr>
          <w:rFonts w:cs="David" w:hint="cs"/>
          <w:rtl/>
        </w:rPr>
        <w:t>מנחם אליעזר מוזס</w:t>
      </w:r>
    </w:p>
    <w:p w14:paraId="63941715" w14:textId="77777777" w:rsidR="00D009AE" w:rsidRPr="00D009AE" w:rsidRDefault="00D009AE" w:rsidP="00D009AE">
      <w:pPr>
        <w:bidi/>
        <w:jc w:val="both"/>
        <w:rPr>
          <w:rFonts w:cs="David" w:hint="cs"/>
          <w:rtl/>
        </w:rPr>
      </w:pPr>
      <w:r w:rsidRPr="00D009AE">
        <w:rPr>
          <w:rFonts w:cs="David" w:hint="cs"/>
          <w:rtl/>
        </w:rPr>
        <w:t>אברהם מיכאלי</w:t>
      </w:r>
    </w:p>
    <w:p w14:paraId="43465EE4" w14:textId="77777777" w:rsidR="00D009AE" w:rsidRPr="00D009AE" w:rsidRDefault="00D009AE" w:rsidP="00D009AE">
      <w:pPr>
        <w:bidi/>
        <w:jc w:val="both"/>
        <w:rPr>
          <w:rFonts w:cs="David" w:hint="cs"/>
          <w:rtl/>
        </w:rPr>
      </w:pPr>
      <w:r w:rsidRPr="00D009AE">
        <w:rPr>
          <w:rFonts w:cs="David" w:hint="cs"/>
          <w:rtl/>
        </w:rPr>
        <w:t xml:space="preserve">ציון </w:t>
      </w:r>
      <w:proofErr w:type="spellStart"/>
      <w:r w:rsidRPr="00D009AE">
        <w:rPr>
          <w:rFonts w:cs="David" w:hint="cs"/>
          <w:rtl/>
        </w:rPr>
        <w:t>פיניאן</w:t>
      </w:r>
      <w:proofErr w:type="spellEnd"/>
    </w:p>
    <w:p w14:paraId="7DB317A2" w14:textId="77777777" w:rsidR="00D009AE" w:rsidRPr="00D009AE" w:rsidRDefault="00D009AE" w:rsidP="00D009AE">
      <w:pPr>
        <w:bidi/>
        <w:jc w:val="both"/>
        <w:rPr>
          <w:rFonts w:cs="David" w:hint="cs"/>
          <w:rtl/>
        </w:rPr>
      </w:pPr>
    </w:p>
    <w:p w14:paraId="5A9E94A4" w14:textId="77777777" w:rsidR="00D009AE" w:rsidRPr="00D009AE" w:rsidRDefault="00D009AE" w:rsidP="00D009AE">
      <w:pPr>
        <w:tabs>
          <w:tab w:val="left" w:pos="1788"/>
          <w:tab w:val="left" w:pos="3631"/>
        </w:tabs>
        <w:bidi/>
        <w:jc w:val="both"/>
        <w:rPr>
          <w:rFonts w:cs="David"/>
          <w:rtl/>
        </w:rPr>
      </w:pPr>
      <w:r w:rsidRPr="00D009AE">
        <w:rPr>
          <w:rFonts w:cs="David"/>
          <w:b/>
          <w:bCs/>
          <w:u w:val="single"/>
          <w:rtl/>
        </w:rPr>
        <w:t>מוזמנים</w:t>
      </w:r>
      <w:r w:rsidRPr="00D009AE">
        <w:rPr>
          <w:rFonts w:cs="David"/>
          <w:rtl/>
        </w:rPr>
        <w:t>:</w:t>
      </w:r>
    </w:p>
    <w:p w14:paraId="10B93BE9" w14:textId="77777777" w:rsidR="00D009AE" w:rsidRPr="00D009AE" w:rsidRDefault="00D009AE" w:rsidP="00D009AE">
      <w:pPr>
        <w:bidi/>
        <w:jc w:val="both"/>
        <w:rPr>
          <w:rFonts w:cs="David" w:hint="cs"/>
          <w:rtl/>
        </w:rPr>
      </w:pPr>
      <w:r w:rsidRPr="00D009AE">
        <w:rPr>
          <w:rFonts w:cs="David" w:hint="cs"/>
          <w:rtl/>
        </w:rPr>
        <w:t xml:space="preserve">אורי </w:t>
      </w:r>
      <w:proofErr w:type="spellStart"/>
      <w:r w:rsidRPr="00D009AE">
        <w:rPr>
          <w:rFonts w:cs="David" w:hint="cs"/>
          <w:rtl/>
        </w:rPr>
        <w:t>אורבך</w:t>
      </w:r>
      <w:proofErr w:type="spellEnd"/>
    </w:p>
    <w:p w14:paraId="2D3C1570" w14:textId="77777777" w:rsidR="00D009AE" w:rsidRPr="00D009AE" w:rsidRDefault="00D009AE" w:rsidP="00D009AE">
      <w:pPr>
        <w:bidi/>
        <w:jc w:val="both"/>
        <w:rPr>
          <w:rFonts w:cs="David" w:hint="cs"/>
          <w:rtl/>
        </w:rPr>
      </w:pPr>
      <w:r w:rsidRPr="00D009AE">
        <w:rPr>
          <w:rFonts w:cs="David" w:hint="cs"/>
          <w:rtl/>
        </w:rPr>
        <w:t>אריה ביבי</w:t>
      </w:r>
    </w:p>
    <w:p w14:paraId="750F4193" w14:textId="77777777" w:rsidR="00D009AE" w:rsidRPr="00D009AE" w:rsidRDefault="00D009AE" w:rsidP="00D009AE">
      <w:pPr>
        <w:bidi/>
        <w:jc w:val="both"/>
        <w:rPr>
          <w:rFonts w:cs="David" w:hint="cs"/>
          <w:rtl/>
        </w:rPr>
      </w:pPr>
      <w:r w:rsidRPr="00D009AE">
        <w:rPr>
          <w:rFonts w:cs="David" w:hint="cs"/>
          <w:rtl/>
        </w:rPr>
        <w:t>מגלי והבה</w:t>
      </w:r>
    </w:p>
    <w:p w14:paraId="6553A713" w14:textId="77777777" w:rsidR="00D009AE" w:rsidRPr="00D009AE" w:rsidRDefault="00D009AE" w:rsidP="00D009AE">
      <w:pPr>
        <w:bidi/>
        <w:jc w:val="both"/>
        <w:rPr>
          <w:rFonts w:cs="David" w:hint="cs"/>
          <w:rtl/>
        </w:rPr>
      </w:pPr>
      <w:r w:rsidRPr="00D009AE">
        <w:rPr>
          <w:rFonts w:cs="David" w:hint="cs"/>
          <w:rtl/>
        </w:rPr>
        <w:t>משה מוץ מטלון</w:t>
      </w:r>
    </w:p>
    <w:p w14:paraId="553D7BB6" w14:textId="77777777" w:rsidR="00D009AE" w:rsidRPr="00D009AE" w:rsidRDefault="00D009AE" w:rsidP="00D009AE">
      <w:pPr>
        <w:bidi/>
        <w:jc w:val="both"/>
        <w:rPr>
          <w:rFonts w:cs="David" w:hint="cs"/>
          <w:rtl/>
        </w:rPr>
      </w:pPr>
      <w:r w:rsidRPr="00D009AE">
        <w:rPr>
          <w:rFonts w:cs="David" w:hint="cs"/>
          <w:rtl/>
        </w:rPr>
        <w:t>אלכס מילר</w:t>
      </w:r>
    </w:p>
    <w:p w14:paraId="32BFDFF7" w14:textId="77777777" w:rsidR="00D009AE" w:rsidRPr="00D009AE" w:rsidRDefault="00D009AE" w:rsidP="00D009AE">
      <w:pPr>
        <w:bidi/>
        <w:jc w:val="both"/>
        <w:rPr>
          <w:rFonts w:cs="David" w:hint="cs"/>
          <w:rtl/>
        </w:rPr>
      </w:pPr>
      <w:r w:rsidRPr="00D009AE">
        <w:rPr>
          <w:rFonts w:cs="David" w:hint="cs"/>
          <w:rtl/>
        </w:rPr>
        <w:t>חמד עמאר</w:t>
      </w:r>
    </w:p>
    <w:p w14:paraId="05FFE153" w14:textId="77777777" w:rsidR="00D009AE" w:rsidRPr="00D009AE" w:rsidRDefault="00D009AE" w:rsidP="00D009AE">
      <w:pPr>
        <w:bidi/>
        <w:jc w:val="both"/>
        <w:rPr>
          <w:rFonts w:cs="David" w:hint="cs"/>
          <w:rtl/>
        </w:rPr>
      </w:pPr>
      <w:r w:rsidRPr="00D009AE">
        <w:rPr>
          <w:rFonts w:cs="David" w:hint="cs"/>
          <w:rtl/>
        </w:rPr>
        <w:t>מזכיר הכנסת איל ינון</w:t>
      </w:r>
    </w:p>
    <w:p w14:paraId="4473D16B" w14:textId="77777777" w:rsidR="00D009AE" w:rsidRPr="00D009AE" w:rsidRDefault="00D009AE" w:rsidP="00D009AE">
      <w:pPr>
        <w:bidi/>
        <w:jc w:val="both"/>
        <w:rPr>
          <w:rFonts w:cs="David" w:hint="cs"/>
          <w:rtl/>
        </w:rPr>
      </w:pPr>
      <w:r w:rsidRPr="00D009AE">
        <w:rPr>
          <w:rFonts w:cs="David" w:hint="cs"/>
          <w:rtl/>
        </w:rPr>
        <w:t xml:space="preserve">ד"ר שילה </w:t>
      </w:r>
      <w:proofErr w:type="spellStart"/>
      <w:r w:rsidRPr="00D009AE">
        <w:rPr>
          <w:rFonts w:cs="David" w:hint="cs"/>
          <w:rtl/>
        </w:rPr>
        <w:t>רולף</w:t>
      </w:r>
      <w:proofErr w:type="spellEnd"/>
      <w:r w:rsidRPr="00D009AE">
        <w:rPr>
          <w:rFonts w:cs="David" w:hint="cs"/>
          <w:rtl/>
        </w:rPr>
        <w:t xml:space="preserve">, הכנסת, </w:t>
      </w:r>
      <w:proofErr w:type="spellStart"/>
      <w:r w:rsidRPr="00D009AE">
        <w:rPr>
          <w:rFonts w:cs="David" w:hint="cs"/>
          <w:rtl/>
        </w:rPr>
        <w:t>הממ"מ</w:t>
      </w:r>
      <w:proofErr w:type="spellEnd"/>
    </w:p>
    <w:p w14:paraId="2A35CC6A" w14:textId="77777777" w:rsidR="00D009AE" w:rsidRPr="00D009AE" w:rsidRDefault="00D009AE" w:rsidP="00D009AE">
      <w:pPr>
        <w:bidi/>
        <w:jc w:val="both"/>
        <w:rPr>
          <w:rFonts w:cs="David" w:hint="cs"/>
          <w:rtl/>
        </w:rPr>
      </w:pPr>
      <w:r w:rsidRPr="00D009AE">
        <w:rPr>
          <w:rFonts w:cs="David" w:hint="cs"/>
          <w:rtl/>
        </w:rPr>
        <w:t>יעל מבורך, משרד האוצר, רכזת מקרו</w:t>
      </w:r>
    </w:p>
    <w:p w14:paraId="6CEFD07A" w14:textId="77777777" w:rsidR="00D009AE" w:rsidRPr="00D009AE" w:rsidRDefault="00D009AE" w:rsidP="00D009AE">
      <w:pPr>
        <w:bidi/>
        <w:jc w:val="both"/>
        <w:rPr>
          <w:rFonts w:cs="David" w:hint="cs"/>
          <w:rtl/>
        </w:rPr>
      </w:pPr>
      <w:r w:rsidRPr="00D009AE">
        <w:rPr>
          <w:rFonts w:cs="David" w:hint="cs"/>
          <w:rtl/>
        </w:rPr>
        <w:t xml:space="preserve">נטע </w:t>
      </w:r>
      <w:proofErr w:type="spellStart"/>
      <w:r w:rsidRPr="00D009AE">
        <w:rPr>
          <w:rFonts w:cs="David" w:hint="cs"/>
          <w:rtl/>
        </w:rPr>
        <w:t>דורפמן</w:t>
      </w:r>
      <w:proofErr w:type="spellEnd"/>
      <w:r w:rsidRPr="00D009AE">
        <w:rPr>
          <w:rFonts w:cs="David" w:hint="cs"/>
          <w:rtl/>
        </w:rPr>
        <w:t>, משרד האוצר, סגנית בכירה ליועץ המשפטי</w:t>
      </w:r>
    </w:p>
    <w:p w14:paraId="471DCD95" w14:textId="77777777" w:rsidR="00D009AE" w:rsidRPr="00D009AE" w:rsidRDefault="00D009AE" w:rsidP="00D009AE">
      <w:pPr>
        <w:bidi/>
        <w:jc w:val="both"/>
        <w:rPr>
          <w:rFonts w:cs="David" w:hint="cs"/>
          <w:rtl/>
        </w:rPr>
      </w:pPr>
      <w:r w:rsidRPr="00D009AE">
        <w:rPr>
          <w:rFonts w:cs="David" w:hint="cs"/>
          <w:rtl/>
        </w:rPr>
        <w:t>איל זנדברג, משרד המשפטים, מח' ייעוץ וחקיקה</w:t>
      </w:r>
    </w:p>
    <w:p w14:paraId="5D64B14E" w14:textId="77777777" w:rsidR="00D009AE" w:rsidRPr="00D009AE" w:rsidRDefault="00D009AE" w:rsidP="00D009AE">
      <w:pPr>
        <w:bidi/>
        <w:jc w:val="both"/>
        <w:rPr>
          <w:rFonts w:cs="David"/>
          <w:rtl/>
        </w:rPr>
      </w:pPr>
    </w:p>
    <w:p w14:paraId="7AF2F7EA" w14:textId="77777777" w:rsidR="00D009AE" w:rsidRPr="00D009AE" w:rsidRDefault="00D009AE" w:rsidP="00D009AE">
      <w:pPr>
        <w:tabs>
          <w:tab w:val="left" w:pos="1930"/>
        </w:tabs>
        <w:bidi/>
        <w:jc w:val="both"/>
        <w:rPr>
          <w:rFonts w:cs="David"/>
          <w:rtl/>
        </w:rPr>
      </w:pPr>
      <w:r w:rsidRPr="00D009AE">
        <w:rPr>
          <w:rFonts w:cs="David" w:hint="cs"/>
          <w:b/>
          <w:bCs/>
          <w:u w:val="single"/>
          <w:rtl/>
        </w:rPr>
        <w:t>ייעוץ משפטי</w:t>
      </w:r>
      <w:r w:rsidRPr="00D009AE">
        <w:rPr>
          <w:rFonts w:cs="David"/>
          <w:rtl/>
        </w:rPr>
        <w:t>:</w:t>
      </w:r>
      <w:r w:rsidRPr="00D009AE">
        <w:rPr>
          <w:rFonts w:cs="David" w:hint="cs"/>
          <w:rtl/>
        </w:rPr>
        <w:tab/>
      </w:r>
    </w:p>
    <w:p w14:paraId="561DD281" w14:textId="77777777" w:rsidR="00D009AE" w:rsidRPr="00D009AE" w:rsidRDefault="00D009AE" w:rsidP="00D009AE">
      <w:pPr>
        <w:bidi/>
        <w:jc w:val="both"/>
        <w:rPr>
          <w:rFonts w:cs="David" w:hint="cs"/>
          <w:rtl/>
        </w:rPr>
      </w:pPr>
      <w:r w:rsidRPr="00D009AE">
        <w:rPr>
          <w:rFonts w:cs="David" w:hint="cs"/>
          <w:rtl/>
        </w:rPr>
        <w:t>עו"ד ארבל אסטרחן</w:t>
      </w:r>
    </w:p>
    <w:p w14:paraId="51217A80" w14:textId="77777777" w:rsidR="00D009AE" w:rsidRPr="00D009AE" w:rsidRDefault="00D009AE" w:rsidP="00D009AE">
      <w:pPr>
        <w:bidi/>
        <w:jc w:val="both"/>
        <w:rPr>
          <w:rFonts w:cs="David" w:hint="cs"/>
          <w:rtl/>
        </w:rPr>
      </w:pPr>
      <w:r w:rsidRPr="00D009AE">
        <w:rPr>
          <w:rFonts w:cs="David" w:hint="cs"/>
          <w:rtl/>
        </w:rPr>
        <w:t>יעל סלנט (מתמחה)</w:t>
      </w:r>
    </w:p>
    <w:p w14:paraId="0C655FF6" w14:textId="77777777" w:rsidR="00D009AE" w:rsidRPr="00D009AE" w:rsidRDefault="00D009AE" w:rsidP="00D009AE">
      <w:pPr>
        <w:bidi/>
        <w:jc w:val="both"/>
        <w:rPr>
          <w:rFonts w:cs="David" w:hint="cs"/>
          <w:rtl/>
        </w:rPr>
      </w:pPr>
    </w:p>
    <w:p w14:paraId="281F2394" w14:textId="77777777" w:rsidR="00D009AE" w:rsidRPr="00D009AE" w:rsidRDefault="00D009AE" w:rsidP="00D009AE">
      <w:pPr>
        <w:tabs>
          <w:tab w:val="left" w:pos="1930"/>
        </w:tabs>
        <w:bidi/>
        <w:jc w:val="both"/>
        <w:rPr>
          <w:rFonts w:cs="David"/>
          <w:b/>
          <w:bCs/>
          <w:rtl/>
        </w:rPr>
      </w:pPr>
      <w:r w:rsidRPr="00D009AE">
        <w:rPr>
          <w:rFonts w:cs="David"/>
          <w:b/>
          <w:bCs/>
          <w:u w:val="single"/>
          <w:rtl/>
        </w:rPr>
        <w:t>מנהלת הוועדה</w:t>
      </w:r>
      <w:r w:rsidRPr="00D009AE">
        <w:rPr>
          <w:rFonts w:cs="David"/>
          <w:rtl/>
        </w:rPr>
        <w:t>:</w:t>
      </w:r>
    </w:p>
    <w:p w14:paraId="4DA4BBFB" w14:textId="77777777" w:rsidR="00D009AE" w:rsidRPr="00D009AE" w:rsidRDefault="00D009AE" w:rsidP="00D009AE">
      <w:pPr>
        <w:bidi/>
        <w:jc w:val="both"/>
        <w:rPr>
          <w:rFonts w:cs="David" w:hint="cs"/>
          <w:rtl/>
        </w:rPr>
      </w:pPr>
      <w:r w:rsidRPr="00D009AE">
        <w:rPr>
          <w:rFonts w:cs="David" w:hint="cs"/>
          <w:rtl/>
        </w:rPr>
        <w:t>אתי בן-יוסף</w:t>
      </w:r>
    </w:p>
    <w:p w14:paraId="43CC7682" w14:textId="77777777" w:rsidR="00D009AE" w:rsidRPr="00D009AE" w:rsidRDefault="00D009AE" w:rsidP="00D009AE">
      <w:pPr>
        <w:bidi/>
        <w:jc w:val="both"/>
        <w:rPr>
          <w:rFonts w:cs="David" w:hint="cs"/>
          <w:rtl/>
        </w:rPr>
      </w:pPr>
    </w:p>
    <w:p w14:paraId="15EB2967" w14:textId="77777777" w:rsidR="00D009AE" w:rsidRPr="00D009AE" w:rsidRDefault="00D009AE" w:rsidP="00D009AE">
      <w:pPr>
        <w:tabs>
          <w:tab w:val="left" w:pos="1930"/>
        </w:tabs>
        <w:bidi/>
        <w:jc w:val="both"/>
        <w:rPr>
          <w:rFonts w:cs="David"/>
          <w:rtl/>
        </w:rPr>
      </w:pPr>
      <w:r w:rsidRPr="00D009AE">
        <w:rPr>
          <w:rFonts w:cs="David" w:hint="cs"/>
          <w:b/>
          <w:bCs/>
          <w:u w:val="single"/>
          <w:rtl/>
        </w:rPr>
        <w:t xml:space="preserve">קצרנית </w:t>
      </w:r>
      <w:proofErr w:type="spellStart"/>
      <w:r w:rsidRPr="00D009AE">
        <w:rPr>
          <w:rFonts w:cs="David" w:hint="cs"/>
          <w:b/>
          <w:bCs/>
          <w:u w:val="single"/>
          <w:rtl/>
        </w:rPr>
        <w:t>פרלמנטרית</w:t>
      </w:r>
      <w:proofErr w:type="spellEnd"/>
      <w:r w:rsidRPr="00D009AE">
        <w:rPr>
          <w:rFonts w:cs="David"/>
          <w:rtl/>
        </w:rPr>
        <w:t>:</w:t>
      </w:r>
      <w:r w:rsidRPr="00D009AE">
        <w:rPr>
          <w:rFonts w:cs="David" w:hint="cs"/>
          <w:rtl/>
        </w:rPr>
        <w:tab/>
      </w:r>
    </w:p>
    <w:p w14:paraId="79A01587" w14:textId="77777777" w:rsidR="00D009AE" w:rsidRPr="00D009AE" w:rsidRDefault="00D009AE" w:rsidP="00D009AE">
      <w:pPr>
        <w:bidi/>
        <w:jc w:val="both"/>
        <w:rPr>
          <w:rFonts w:cs="David" w:hint="cs"/>
          <w:rtl/>
        </w:rPr>
      </w:pPr>
      <w:r w:rsidRPr="00D009AE">
        <w:rPr>
          <w:rFonts w:cs="David" w:hint="cs"/>
          <w:rtl/>
        </w:rPr>
        <w:t>אסתר מימון</w:t>
      </w:r>
    </w:p>
    <w:p w14:paraId="0D66D654" w14:textId="77777777" w:rsidR="00D009AE" w:rsidRPr="00D009AE" w:rsidRDefault="00D009AE" w:rsidP="00D009AE">
      <w:pPr>
        <w:pStyle w:val="Heading5"/>
        <w:rPr>
          <w:sz w:val="24"/>
          <w:rtl/>
        </w:rPr>
      </w:pPr>
    </w:p>
    <w:p w14:paraId="3D3918C7" w14:textId="77777777" w:rsidR="00D009AE" w:rsidRPr="00D009AE" w:rsidRDefault="00D009AE" w:rsidP="00D009AE">
      <w:pPr>
        <w:pStyle w:val="Heading5"/>
        <w:rPr>
          <w:sz w:val="24"/>
          <w:rtl/>
        </w:rPr>
      </w:pPr>
      <w:r w:rsidRPr="00D009AE">
        <w:rPr>
          <w:sz w:val="24"/>
          <w:rtl/>
        </w:rPr>
        <w:t xml:space="preserve"> </w:t>
      </w:r>
    </w:p>
    <w:p w14:paraId="52784FFA" w14:textId="77777777" w:rsidR="00D009AE" w:rsidRPr="00D009AE" w:rsidRDefault="00D009AE" w:rsidP="00D009AE">
      <w:pPr>
        <w:bidi/>
        <w:jc w:val="both"/>
        <w:rPr>
          <w:rFonts w:cs="David"/>
          <w:rtl/>
        </w:rPr>
      </w:pPr>
    </w:p>
    <w:p w14:paraId="6CA100CF" w14:textId="77777777" w:rsidR="00D009AE" w:rsidRDefault="00D009AE" w:rsidP="00D009AE">
      <w:pPr>
        <w:tabs>
          <w:tab w:val="left" w:pos="1221"/>
        </w:tabs>
        <w:bidi/>
        <w:jc w:val="center"/>
        <w:rPr>
          <w:rFonts w:cs="David" w:hint="cs"/>
          <w:b/>
          <w:bCs/>
          <w:u w:val="single"/>
          <w:rtl/>
        </w:rPr>
      </w:pPr>
      <w:r w:rsidRPr="00D009AE">
        <w:rPr>
          <w:rFonts w:cs="David"/>
          <w:rtl/>
        </w:rPr>
        <w:br w:type="page"/>
      </w:r>
    </w:p>
    <w:p w14:paraId="77A900FA" w14:textId="77777777" w:rsidR="00D009AE" w:rsidRDefault="00D009AE" w:rsidP="00D009AE">
      <w:pPr>
        <w:tabs>
          <w:tab w:val="left" w:pos="1221"/>
        </w:tabs>
        <w:bidi/>
        <w:jc w:val="center"/>
        <w:rPr>
          <w:rFonts w:cs="David" w:hint="cs"/>
          <w:b/>
          <w:bCs/>
          <w:u w:val="single"/>
          <w:rtl/>
        </w:rPr>
      </w:pPr>
    </w:p>
    <w:p w14:paraId="299779B9" w14:textId="77777777" w:rsidR="00D009AE" w:rsidRDefault="00D009AE" w:rsidP="00D009AE">
      <w:pPr>
        <w:tabs>
          <w:tab w:val="left" w:pos="1221"/>
        </w:tabs>
        <w:bidi/>
        <w:jc w:val="center"/>
        <w:rPr>
          <w:rFonts w:cs="David" w:hint="cs"/>
          <w:b/>
          <w:bCs/>
          <w:u w:val="single"/>
          <w:rtl/>
        </w:rPr>
      </w:pPr>
    </w:p>
    <w:p w14:paraId="33256E46" w14:textId="77777777" w:rsidR="00D009AE" w:rsidRPr="00D009AE" w:rsidRDefault="00D009AE" w:rsidP="00D009AE">
      <w:pPr>
        <w:tabs>
          <w:tab w:val="left" w:pos="1221"/>
        </w:tabs>
        <w:bidi/>
        <w:jc w:val="center"/>
        <w:rPr>
          <w:rFonts w:cs="David" w:hint="cs"/>
          <w:b/>
          <w:bCs/>
          <w:u w:val="single"/>
          <w:rtl/>
        </w:rPr>
      </w:pPr>
      <w:r w:rsidRPr="00D009AE">
        <w:rPr>
          <w:rFonts w:cs="David" w:hint="cs"/>
          <w:b/>
          <w:bCs/>
          <w:u w:val="single"/>
          <w:rtl/>
        </w:rPr>
        <w:t>הצעת חוק-יסוד: משק המדינה (תיקון מס' 7)</w:t>
      </w:r>
    </w:p>
    <w:p w14:paraId="3E043285" w14:textId="77777777" w:rsidR="00D009AE" w:rsidRDefault="00D009AE" w:rsidP="00D009AE">
      <w:pPr>
        <w:bidi/>
        <w:jc w:val="both"/>
        <w:rPr>
          <w:rFonts w:cs="David" w:hint="cs"/>
          <w:rtl/>
        </w:rPr>
      </w:pPr>
    </w:p>
    <w:p w14:paraId="4212EFE8" w14:textId="77777777" w:rsidR="00D009AE" w:rsidRDefault="00D009AE" w:rsidP="00D009AE">
      <w:pPr>
        <w:bidi/>
        <w:jc w:val="both"/>
        <w:rPr>
          <w:rFonts w:cs="David" w:hint="cs"/>
          <w:rtl/>
        </w:rPr>
      </w:pPr>
    </w:p>
    <w:p w14:paraId="6B8A7E15" w14:textId="77777777" w:rsidR="00D009AE" w:rsidRDefault="00D009AE" w:rsidP="00D009AE">
      <w:pPr>
        <w:bidi/>
        <w:jc w:val="both"/>
        <w:rPr>
          <w:rFonts w:cs="David" w:hint="cs"/>
          <w:rtl/>
        </w:rPr>
      </w:pPr>
    </w:p>
    <w:p w14:paraId="3B13CD90" w14:textId="77777777" w:rsidR="00D009AE" w:rsidRPr="00D009AE" w:rsidRDefault="00D009AE" w:rsidP="00D009AE">
      <w:pPr>
        <w:bidi/>
        <w:jc w:val="both"/>
        <w:rPr>
          <w:rFonts w:cs="David" w:hint="cs"/>
          <w:rtl/>
        </w:rPr>
      </w:pPr>
    </w:p>
    <w:p w14:paraId="01C1D061"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0363BC29" w14:textId="77777777" w:rsidR="00D009AE" w:rsidRPr="00D009AE" w:rsidRDefault="00D009AE" w:rsidP="00D009AE">
      <w:pPr>
        <w:bidi/>
        <w:jc w:val="both"/>
        <w:rPr>
          <w:rFonts w:cs="David" w:hint="cs"/>
          <w:rtl/>
        </w:rPr>
      </w:pPr>
    </w:p>
    <w:p w14:paraId="243616BD" w14:textId="77777777" w:rsidR="00D009AE" w:rsidRPr="00D009AE" w:rsidRDefault="00D009AE" w:rsidP="00D009AE">
      <w:pPr>
        <w:bidi/>
        <w:jc w:val="both"/>
        <w:rPr>
          <w:rFonts w:cs="David" w:hint="cs"/>
          <w:rtl/>
        </w:rPr>
      </w:pPr>
      <w:r w:rsidRPr="00D009AE">
        <w:rPr>
          <w:rFonts w:cs="David" w:hint="cs"/>
          <w:rtl/>
        </w:rPr>
        <w:tab/>
        <w:t>בוקר טוב, אני רוצה להתחיל בישיבה. יש לנו היום נושא אחד על סדר-היום: הצעת חוק-יסוד: משק המדינה (תיקון מס' 7) (הרוב הדרוש להצעות חוק תקציביות), הכנה לקריאה שנייה ושלישית.</w:t>
      </w:r>
    </w:p>
    <w:p w14:paraId="4A1310B7" w14:textId="77777777" w:rsidR="00D009AE" w:rsidRPr="00D009AE" w:rsidRDefault="00D009AE" w:rsidP="00D009AE">
      <w:pPr>
        <w:bidi/>
        <w:jc w:val="both"/>
        <w:rPr>
          <w:rFonts w:cs="David" w:hint="cs"/>
          <w:rtl/>
        </w:rPr>
      </w:pPr>
    </w:p>
    <w:p w14:paraId="587512AF" w14:textId="77777777" w:rsidR="00D009AE" w:rsidRPr="00D009AE" w:rsidRDefault="00D009AE" w:rsidP="00D009AE">
      <w:pPr>
        <w:bidi/>
        <w:jc w:val="both"/>
        <w:rPr>
          <w:rFonts w:cs="David" w:hint="cs"/>
          <w:rtl/>
        </w:rPr>
      </w:pPr>
      <w:r w:rsidRPr="00D009AE">
        <w:rPr>
          <w:rFonts w:cs="David" w:hint="cs"/>
          <w:rtl/>
        </w:rPr>
        <w:tab/>
        <w:t>לפני שנעבור להצבעה על ההסתייגויות, שני עניינים לפני שנתחיל: האחד, תוספת או שינוי להצעה שאני מבקש להוסיף בסעיף התחולה, בסעיף מס' 2.</w:t>
      </w:r>
    </w:p>
    <w:p w14:paraId="1E5AAFC6" w14:textId="77777777" w:rsidR="00D009AE" w:rsidRPr="00D009AE" w:rsidRDefault="00D009AE" w:rsidP="00D009AE">
      <w:pPr>
        <w:bidi/>
        <w:jc w:val="both"/>
        <w:rPr>
          <w:rFonts w:cs="David" w:hint="cs"/>
          <w:rtl/>
        </w:rPr>
      </w:pPr>
    </w:p>
    <w:p w14:paraId="1815FD7F" w14:textId="77777777" w:rsidR="00D009AE" w:rsidRPr="00D009AE" w:rsidRDefault="00D009AE" w:rsidP="00D009AE">
      <w:pPr>
        <w:bidi/>
        <w:jc w:val="both"/>
        <w:rPr>
          <w:rFonts w:cs="David" w:hint="cs"/>
          <w:u w:val="single"/>
          <w:rtl/>
        </w:rPr>
      </w:pPr>
      <w:r w:rsidRPr="00D009AE">
        <w:rPr>
          <w:rFonts w:cs="David" w:hint="cs"/>
          <w:u w:val="single"/>
          <w:rtl/>
        </w:rPr>
        <w:t>אברהם מיכאלי:</w:t>
      </w:r>
    </w:p>
    <w:p w14:paraId="1EAABE51" w14:textId="77777777" w:rsidR="00D009AE" w:rsidRPr="00D009AE" w:rsidRDefault="00D009AE" w:rsidP="00D009AE">
      <w:pPr>
        <w:bidi/>
        <w:jc w:val="both"/>
        <w:rPr>
          <w:rFonts w:cs="David" w:hint="cs"/>
          <w:u w:val="single"/>
          <w:rtl/>
        </w:rPr>
      </w:pPr>
    </w:p>
    <w:p w14:paraId="1753E05A" w14:textId="77777777" w:rsidR="00D009AE" w:rsidRPr="00D009AE" w:rsidRDefault="00D009AE" w:rsidP="00D009AE">
      <w:pPr>
        <w:bidi/>
        <w:jc w:val="both"/>
        <w:rPr>
          <w:rFonts w:cs="David" w:hint="cs"/>
          <w:rtl/>
        </w:rPr>
      </w:pPr>
      <w:r w:rsidRPr="00D009AE">
        <w:rPr>
          <w:rFonts w:cs="David" w:hint="cs"/>
          <w:rtl/>
        </w:rPr>
        <w:tab/>
        <w:t xml:space="preserve"> איפה זה? באיזה עמוד?</w:t>
      </w:r>
    </w:p>
    <w:p w14:paraId="07D295A5" w14:textId="77777777" w:rsidR="00D009AE" w:rsidRPr="00D009AE" w:rsidRDefault="00D009AE" w:rsidP="00D009AE">
      <w:pPr>
        <w:bidi/>
        <w:jc w:val="both"/>
        <w:rPr>
          <w:rFonts w:cs="David" w:hint="cs"/>
          <w:rtl/>
        </w:rPr>
      </w:pPr>
    </w:p>
    <w:p w14:paraId="34C39037"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4D806D70" w14:textId="77777777" w:rsidR="00D009AE" w:rsidRPr="00D009AE" w:rsidRDefault="00D009AE" w:rsidP="00D009AE">
      <w:pPr>
        <w:bidi/>
        <w:jc w:val="both"/>
        <w:rPr>
          <w:rFonts w:cs="David" w:hint="cs"/>
          <w:rtl/>
        </w:rPr>
      </w:pPr>
    </w:p>
    <w:p w14:paraId="52F34B43" w14:textId="77777777" w:rsidR="00D009AE" w:rsidRPr="00D009AE" w:rsidRDefault="00D009AE" w:rsidP="00D009AE">
      <w:pPr>
        <w:bidi/>
        <w:jc w:val="both"/>
        <w:rPr>
          <w:rFonts w:cs="David" w:hint="cs"/>
          <w:rtl/>
        </w:rPr>
      </w:pPr>
      <w:r w:rsidRPr="00D009AE">
        <w:rPr>
          <w:rFonts w:cs="David" w:hint="cs"/>
          <w:rtl/>
        </w:rPr>
        <w:tab/>
        <w:t>זה לא בשום עמוד, זה תוספת. בסוף הקטע אני מבקש להוסיף שורה אחת: "הוראות חוק-יסוד זה יחולו על הצעות חוק שהקריאה הראשונה שלהן נתקיימה לאחר יום תחילתו של התיקון". הסיבה היא, כמובן, שאין היגיון ואין אפשרות להתערב בהליכי חקיקה של חוק, שמתנהלים כרגע, חוק שעבר היום בקריאה הראשונה, פתאום באמצע התהליך להגיד: עכשיו אתה צריך רוב יותר גדול, נדמה לי שזה לא דבר סביר ולא הגיוני. אני מניח שלא יחלקו עלי גם באופוזיציה בעניין הזה.</w:t>
      </w:r>
    </w:p>
    <w:p w14:paraId="5A9B208E" w14:textId="77777777" w:rsidR="00D009AE" w:rsidRPr="00D009AE" w:rsidRDefault="00D009AE" w:rsidP="00D009AE">
      <w:pPr>
        <w:bidi/>
        <w:jc w:val="both"/>
        <w:rPr>
          <w:rFonts w:cs="David" w:hint="cs"/>
          <w:rtl/>
        </w:rPr>
      </w:pPr>
    </w:p>
    <w:p w14:paraId="0C3CD1EA" w14:textId="77777777" w:rsidR="00D009AE" w:rsidRPr="00D009AE" w:rsidRDefault="00D009AE" w:rsidP="00D009AE">
      <w:pPr>
        <w:bidi/>
        <w:jc w:val="both"/>
        <w:rPr>
          <w:rFonts w:cs="David" w:hint="cs"/>
          <w:u w:val="single"/>
          <w:rtl/>
        </w:rPr>
      </w:pPr>
      <w:r w:rsidRPr="00D009AE">
        <w:rPr>
          <w:rFonts w:cs="David" w:hint="cs"/>
          <w:u w:val="single"/>
          <w:rtl/>
        </w:rPr>
        <w:t>רחל אדטו:</w:t>
      </w:r>
    </w:p>
    <w:p w14:paraId="144DA7D2" w14:textId="77777777" w:rsidR="00D009AE" w:rsidRPr="00D009AE" w:rsidRDefault="00D009AE" w:rsidP="00D009AE">
      <w:pPr>
        <w:bidi/>
        <w:jc w:val="both"/>
        <w:rPr>
          <w:rFonts w:cs="David" w:hint="cs"/>
          <w:u w:val="single"/>
          <w:rtl/>
        </w:rPr>
      </w:pPr>
    </w:p>
    <w:p w14:paraId="022BE468" w14:textId="77777777" w:rsidR="00D009AE" w:rsidRPr="00D009AE" w:rsidRDefault="00D009AE" w:rsidP="00D009AE">
      <w:pPr>
        <w:bidi/>
        <w:jc w:val="both"/>
        <w:rPr>
          <w:rFonts w:cs="David" w:hint="cs"/>
          <w:rtl/>
        </w:rPr>
      </w:pPr>
      <w:r w:rsidRPr="00D009AE">
        <w:rPr>
          <w:rFonts w:cs="David" w:hint="cs"/>
          <w:rtl/>
        </w:rPr>
        <w:tab/>
        <w:t>תנסח את זה עוד פעם.</w:t>
      </w:r>
    </w:p>
    <w:p w14:paraId="68E61756" w14:textId="77777777" w:rsidR="00D009AE" w:rsidRPr="00D009AE" w:rsidRDefault="00D009AE" w:rsidP="00D009AE">
      <w:pPr>
        <w:bidi/>
        <w:jc w:val="both"/>
        <w:rPr>
          <w:rFonts w:cs="David" w:hint="cs"/>
          <w:rtl/>
        </w:rPr>
      </w:pPr>
    </w:p>
    <w:p w14:paraId="5E1A28DE"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2C9EA956" w14:textId="77777777" w:rsidR="00D009AE" w:rsidRPr="00D009AE" w:rsidRDefault="00D009AE" w:rsidP="00D009AE">
      <w:pPr>
        <w:bidi/>
        <w:jc w:val="both"/>
        <w:rPr>
          <w:rFonts w:cs="David" w:hint="cs"/>
          <w:rtl/>
        </w:rPr>
      </w:pPr>
    </w:p>
    <w:p w14:paraId="5DD3162B" w14:textId="77777777" w:rsidR="00D009AE" w:rsidRPr="00D009AE" w:rsidRDefault="00D009AE" w:rsidP="00D009AE">
      <w:pPr>
        <w:bidi/>
        <w:jc w:val="both"/>
        <w:rPr>
          <w:rFonts w:cs="David" w:hint="cs"/>
          <w:rtl/>
        </w:rPr>
      </w:pPr>
      <w:r w:rsidRPr="00D009AE">
        <w:rPr>
          <w:rFonts w:cs="David" w:hint="cs"/>
          <w:rtl/>
        </w:rPr>
        <w:tab/>
        <w:t>"הוראות חוק-יסוד זה יחולו על הצעות חוק שהקריאה הראשונה שלהן נתקיימה לאחר יום תחילתו של התיקון." זה למעשה "הוראות תיקון זה", ארבל אסטרחן, נכון?</w:t>
      </w:r>
    </w:p>
    <w:p w14:paraId="060645DE" w14:textId="77777777" w:rsidR="00D009AE" w:rsidRPr="00D009AE" w:rsidRDefault="00D009AE" w:rsidP="00D009AE">
      <w:pPr>
        <w:bidi/>
        <w:jc w:val="both"/>
        <w:rPr>
          <w:rFonts w:cs="David" w:hint="cs"/>
          <w:rtl/>
        </w:rPr>
      </w:pPr>
    </w:p>
    <w:p w14:paraId="39B30BBF"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24D67DC6" w14:textId="77777777" w:rsidR="00D009AE" w:rsidRPr="00D009AE" w:rsidRDefault="00D009AE" w:rsidP="00D009AE">
      <w:pPr>
        <w:pStyle w:val="Heading5"/>
        <w:rPr>
          <w:rFonts w:hint="cs"/>
          <w:sz w:val="24"/>
          <w:rtl/>
        </w:rPr>
      </w:pPr>
    </w:p>
    <w:p w14:paraId="53A3D12C" w14:textId="77777777" w:rsidR="00D009AE" w:rsidRPr="00D009AE" w:rsidRDefault="00D009AE" w:rsidP="00D009AE">
      <w:pPr>
        <w:bidi/>
        <w:jc w:val="both"/>
        <w:rPr>
          <w:rFonts w:cs="David" w:hint="cs"/>
          <w:rtl/>
        </w:rPr>
      </w:pPr>
      <w:r w:rsidRPr="00D009AE">
        <w:rPr>
          <w:rFonts w:cs="David" w:hint="cs"/>
          <w:rtl/>
        </w:rPr>
        <w:tab/>
        <w:t>לא, "חוק-יסוד זה", זה תיקון מס' 7 לחוק-יסוד: משק המדינה.</w:t>
      </w:r>
    </w:p>
    <w:p w14:paraId="4E9C6052" w14:textId="77777777" w:rsidR="00D009AE" w:rsidRPr="00D009AE" w:rsidRDefault="00D009AE" w:rsidP="00D009AE">
      <w:pPr>
        <w:bidi/>
        <w:jc w:val="both"/>
        <w:rPr>
          <w:rFonts w:cs="David" w:hint="cs"/>
          <w:rtl/>
        </w:rPr>
      </w:pPr>
    </w:p>
    <w:p w14:paraId="602813BC" w14:textId="77777777" w:rsidR="00D009AE" w:rsidRPr="00D009AE" w:rsidRDefault="00D009AE" w:rsidP="00D009AE">
      <w:pPr>
        <w:bidi/>
        <w:jc w:val="both"/>
        <w:rPr>
          <w:rFonts w:cs="David" w:hint="cs"/>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7C8A0D5A" w14:textId="77777777" w:rsidR="00D009AE" w:rsidRPr="00D009AE" w:rsidRDefault="00D009AE" w:rsidP="00D009AE">
      <w:pPr>
        <w:bidi/>
        <w:jc w:val="both"/>
        <w:rPr>
          <w:rFonts w:cs="David" w:hint="cs"/>
          <w:u w:val="single"/>
          <w:rtl/>
        </w:rPr>
      </w:pPr>
    </w:p>
    <w:p w14:paraId="572F31C7" w14:textId="77777777" w:rsidR="00D009AE" w:rsidRPr="00D009AE" w:rsidRDefault="00D009AE" w:rsidP="00D009AE">
      <w:pPr>
        <w:bidi/>
        <w:jc w:val="both"/>
        <w:rPr>
          <w:rFonts w:cs="David" w:hint="cs"/>
          <w:rtl/>
        </w:rPr>
      </w:pPr>
      <w:r w:rsidRPr="00D009AE">
        <w:rPr>
          <w:rFonts w:cs="David" w:hint="cs"/>
          <w:rtl/>
        </w:rPr>
        <w:tab/>
        <w:t>בסדר גמור. הבנתי.</w:t>
      </w:r>
    </w:p>
    <w:p w14:paraId="48957157" w14:textId="77777777" w:rsidR="00D009AE" w:rsidRPr="00D009AE" w:rsidRDefault="00D009AE" w:rsidP="00D009AE">
      <w:pPr>
        <w:bidi/>
        <w:jc w:val="both"/>
        <w:rPr>
          <w:rFonts w:cs="David" w:hint="cs"/>
          <w:rtl/>
        </w:rPr>
      </w:pPr>
    </w:p>
    <w:p w14:paraId="2829EC7A" w14:textId="77777777" w:rsidR="00D009AE" w:rsidRPr="00D009AE" w:rsidRDefault="00D009AE" w:rsidP="00D009AE">
      <w:pPr>
        <w:bidi/>
        <w:jc w:val="both"/>
        <w:rPr>
          <w:rFonts w:cs="David" w:hint="cs"/>
          <w:rtl/>
        </w:rPr>
      </w:pPr>
      <w:r w:rsidRPr="00D009AE">
        <w:rPr>
          <w:rFonts w:cs="David" w:hint="cs"/>
          <w:u w:val="single"/>
          <w:rtl/>
        </w:rPr>
        <w:t xml:space="preserve">זאב </w:t>
      </w:r>
      <w:proofErr w:type="spellStart"/>
      <w:r w:rsidRPr="00D009AE">
        <w:rPr>
          <w:rFonts w:cs="David" w:hint="cs"/>
          <w:u w:val="single"/>
          <w:rtl/>
        </w:rPr>
        <w:t>אלקין</w:t>
      </w:r>
      <w:proofErr w:type="spellEnd"/>
      <w:r w:rsidRPr="00D009AE">
        <w:rPr>
          <w:rFonts w:cs="David" w:hint="cs"/>
          <w:u w:val="single"/>
          <w:rtl/>
        </w:rPr>
        <w:t>:</w:t>
      </w:r>
    </w:p>
    <w:p w14:paraId="6B61BDF0" w14:textId="77777777" w:rsidR="00D009AE" w:rsidRPr="00D009AE" w:rsidRDefault="00D009AE" w:rsidP="00D009AE">
      <w:pPr>
        <w:bidi/>
        <w:jc w:val="both"/>
        <w:rPr>
          <w:rFonts w:cs="David" w:hint="cs"/>
          <w:rtl/>
        </w:rPr>
      </w:pPr>
    </w:p>
    <w:p w14:paraId="1FC0942E" w14:textId="77777777" w:rsidR="00D009AE" w:rsidRPr="00D009AE" w:rsidRDefault="00D009AE" w:rsidP="00D009AE">
      <w:pPr>
        <w:bidi/>
        <w:jc w:val="both"/>
        <w:rPr>
          <w:rFonts w:cs="David" w:hint="cs"/>
          <w:rtl/>
        </w:rPr>
      </w:pPr>
      <w:r w:rsidRPr="00D009AE">
        <w:rPr>
          <w:rFonts w:cs="David" w:hint="cs"/>
          <w:rtl/>
        </w:rPr>
        <w:tab/>
        <w:t>עוד פעם.</w:t>
      </w:r>
    </w:p>
    <w:p w14:paraId="3A016315" w14:textId="77777777" w:rsidR="00D009AE" w:rsidRPr="00D009AE" w:rsidRDefault="00D009AE" w:rsidP="00D009AE">
      <w:pPr>
        <w:bidi/>
        <w:jc w:val="both"/>
        <w:rPr>
          <w:rFonts w:cs="David" w:hint="cs"/>
          <w:rtl/>
        </w:rPr>
      </w:pPr>
    </w:p>
    <w:p w14:paraId="6242E336"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3B136C81" w14:textId="77777777" w:rsidR="00D009AE" w:rsidRPr="00D009AE" w:rsidRDefault="00D009AE" w:rsidP="00D009AE">
      <w:pPr>
        <w:bidi/>
        <w:jc w:val="both"/>
        <w:rPr>
          <w:rFonts w:cs="David" w:hint="cs"/>
          <w:rtl/>
        </w:rPr>
      </w:pPr>
    </w:p>
    <w:p w14:paraId="73365B30" w14:textId="77777777" w:rsidR="00D009AE" w:rsidRPr="00D009AE" w:rsidRDefault="00D009AE" w:rsidP="00D009AE">
      <w:pPr>
        <w:bidi/>
        <w:jc w:val="both"/>
        <w:rPr>
          <w:rFonts w:cs="David" w:hint="cs"/>
          <w:rtl/>
        </w:rPr>
      </w:pPr>
      <w:r w:rsidRPr="00D009AE">
        <w:rPr>
          <w:rFonts w:cs="David" w:hint="cs"/>
          <w:rtl/>
        </w:rPr>
        <w:tab/>
        <w:t>"הוראות חוק-יסוד זה יחולו על הצעות חוק שהקריאה הראשונה שלהן נתקיימה--</w:t>
      </w:r>
    </w:p>
    <w:p w14:paraId="075547D6" w14:textId="77777777" w:rsidR="00D009AE" w:rsidRPr="00D009AE" w:rsidRDefault="00D009AE" w:rsidP="00D009AE">
      <w:pPr>
        <w:bidi/>
        <w:jc w:val="both"/>
        <w:rPr>
          <w:rFonts w:cs="David" w:hint="cs"/>
          <w:rtl/>
        </w:rPr>
      </w:pPr>
    </w:p>
    <w:p w14:paraId="6DB198E8" w14:textId="77777777" w:rsidR="00D009AE" w:rsidRPr="00D009AE" w:rsidRDefault="00D009AE" w:rsidP="00D009AE">
      <w:pPr>
        <w:bidi/>
        <w:jc w:val="both"/>
        <w:rPr>
          <w:rFonts w:cs="David" w:hint="cs"/>
          <w:u w:val="single"/>
          <w:rtl/>
        </w:rPr>
      </w:pPr>
      <w:r w:rsidRPr="00D009AE">
        <w:rPr>
          <w:rFonts w:cs="David" w:hint="cs"/>
          <w:u w:val="single"/>
          <w:rtl/>
        </w:rPr>
        <w:t xml:space="preserve">זאב </w:t>
      </w:r>
      <w:proofErr w:type="spellStart"/>
      <w:r w:rsidRPr="00D009AE">
        <w:rPr>
          <w:rFonts w:cs="David" w:hint="cs"/>
          <w:u w:val="single"/>
          <w:rtl/>
        </w:rPr>
        <w:t>אלקין</w:t>
      </w:r>
      <w:proofErr w:type="spellEnd"/>
      <w:r w:rsidRPr="00D009AE">
        <w:rPr>
          <w:rFonts w:cs="David" w:hint="cs"/>
          <w:u w:val="single"/>
          <w:rtl/>
        </w:rPr>
        <w:t>:</w:t>
      </w:r>
    </w:p>
    <w:p w14:paraId="5143F703" w14:textId="77777777" w:rsidR="00D009AE" w:rsidRPr="00D009AE" w:rsidRDefault="00D009AE" w:rsidP="00D009AE">
      <w:pPr>
        <w:bidi/>
        <w:jc w:val="both"/>
        <w:rPr>
          <w:rFonts w:cs="David" w:hint="cs"/>
          <w:u w:val="single"/>
          <w:rtl/>
        </w:rPr>
      </w:pPr>
    </w:p>
    <w:p w14:paraId="37681C4F" w14:textId="77777777" w:rsidR="00D009AE" w:rsidRPr="00D009AE" w:rsidRDefault="00D009AE" w:rsidP="00D009AE">
      <w:pPr>
        <w:bidi/>
        <w:ind w:firstLine="720"/>
        <w:jc w:val="both"/>
        <w:rPr>
          <w:rFonts w:cs="David" w:hint="cs"/>
          <w:rtl/>
        </w:rPr>
      </w:pPr>
      <w:r w:rsidRPr="00D009AE">
        <w:rPr>
          <w:rFonts w:cs="David" w:hint="cs"/>
          <w:rtl/>
        </w:rPr>
        <w:t>לפני התיקון, לא אחרי התיקון.</w:t>
      </w:r>
    </w:p>
    <w:p w14:paraId="3012E3F5" w14:textId="77777777" w:rsidR="00D009AE" w:rsidRPr="00D009AE" w:rsidRDefault="00D009AE" w:rsidP="00D009AE">
      <w:pPr>
        <w:bidi/>
        <w:jc w:val="both"/>
        <w:rPr>
          <w:rFonts w:cs="David" w:hint="cs"/>
          <w:rtl/>
        </w:rPr>
      </w:pPr>
    </w:p>
    <w:p w14:paraId="5FBFFF00" w14:textId="77777777" w:rsidR="00D009AE" w:rsidRPr="00D009AE" w:rsidRDefault="00D009AE" w:rsidP="00D009AE">
      <w:pPr>
        <w:bidi/>
        <w:jc w:val="both"/>
        <w:rPr>
          <w:rFonts w:cs="David" w:hint="cs"/>
          <w:u w:val="single"/>
          <w:rtl/>
        </w:rPr>
      </w:pPr>
      <w:r w:rsidRPr="00D009AE">
        <w:rPr>
          <w:rFonts w:cs="David" w:hint="cs"/>
          <w:u w:val="single"/>
          <w:rtl/>
        </w:rPr>
        <w:lastRenderedPageBreak/>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63A68A66" w14:textId="77777777" w:rsidR="00D009AE" w:rsidRPr="00D009AE" w:rsidRDefault="00D009AE" w:rsidP="00D009AE">
      <w:pPr>
        <w:bidi/>
        <w:jc w:val="both"/>
        <w:rPr>
          <w:rFonts w:cs="David" w:hint="cs"/>
          <w:u w:val="single"/>
          <w:rtl/>
        </w:rPr>
      </w:pPr>
    </w:p>
    <w:p w14:paraId="07185E60" w14:textId="77777777" w:rsidR="00D009AE" w:rsidRPr="00D009AE" w:rsidRDefault="00D009AE" w:rsidP="00D009AE">
      <w:pPr>
        <w:bidi/>
        <w:jc w:val="both"/>
        <w:rPr>
          <w:rFonts w:cs="David" w:hint="cs"/>
          <w:rtl/>
        </w:rPr>
      </w:pPr>
      <w:r w:rsidRPr="00D009AE">
        <w:rPr>
          <w:rFonts w:cs="David" w:hint="cs"/>
          <w:rtl/>
        </w:rPr>
        <w:tab/>
        <w:t>--לפני יום תחילתו של חוק-יסוד זה".</w:t>
      </w:r>
    </w:p>
    <w:p w14:paraId="4CE92AE4" w14:textId="77777777" w:rsidR="00D009AE" w:rsidRPr="00D009AE" w:rsidRDefault="00D009AE" w:rsidP="00D009AE">
      <w:pPr>
        <w:bidi/>
        <w:jc w:val="both"/>
        <w:rPr>
          <w:rFonts w:cs="David" w:hint="cs"/>
          <w:rtl/>
        </w:rPr>
      </w:pPr>
    </w:p>
    <w:p w14:paraId="281F5880" w14:textId="77777777" w:rsidR="00D009AE" w:rsidRPr="00D009AE" w:rsidRDefault="00D009AE" w:rsidP="00D009AE">
      <w:pPr>
        <w:bidi/>
        <w:jc w:val="both"/>
        <w:rPr>
          <w:rFonts w:cs="David" w:hint="cs"/>
          <w:rtl/>
        </w:rPr>
      </w:pPr>
    </w:p>
    <w:p w14:paraId="55930103" w14:textId="77777777" w:rsidR="00D009AE" w:rsidRPr="00D009AE" w:rsidRDefault="00D009AE" w:rsidP="00D009AE">
      <w:pPr>
        <w:bidi/>
        <w:jc w:val="both"/>
        <w:rPr>
          <w:rFonts w:cs="David" w:hint="cs"/>
          <w:u w:val="single"/>
          <w:rtl/>
        </w:rPr>
      </w:pPr>
      <w:r w:rsidRPr="00D009AE">
        <w:rPr>
          <w:rFonts w:cs="David" w:hint="cs"/>
          <w:u w:val="single"/>
          <w:rtl/>
        </w:rPr>
        <w:t xml:space="preserve">זאב </w:t>
      </w:r>
      <w:proofErr w:type="spellStart"/>
      <w:r w:rsidRPr="00D009AE">
        <w:rPr>
          <w:rFonts w:cs="David" w:hint="cs"/>
          <w:u w:val="single"/>
          <w:rtl/>
        </w:rPr>
        <w:t>אלקין</w:t>
      </w:r>
      <w:proofErr w:type="spellEnd"/>
      <w:r w:rsidRPr="00D009AE">
        <w:rPr>
          <w:rFonts w:cs="David" w:hint="cs"/>
          <w:u w:val="single"/>
          <w:rtl/>
        </w:rPr>
        <w:t>:</w:t>
      </w:r>
    </w:p>
    <w:p w14:paraId="039ABA1E" w14:textId="77777777" w:rsidR="00D009AE" w:rsidRPr="00D009AE" w:rsidRDefault="00D009AE" w:rsidP="00D009AE">
      <w:pPr>
        <w:bidi/>
        <w:jc w:val="both"/>
        <w:rPr>
          <w:rFonts w:cs="David" w:hint="cs"/>
          <w:u w:val="single"/>
          <w:rtl/>
        </w:rPr>
      </w:pPr>
    </w:p>
    <w:p w14:paraId="61E2C532" w14:textId="77777777" w:rsidR="00D009AE" w:rsidRPr="00D009AE" w:rsidRDefault="00D009AE" w:rsidP="00D009AE">
      <w:pPr>
        <w:bidi/>
        <w:ind w:firstLine="720"/>
        <w:jc w:val="both"/>
        <w:rPr>
          <w:rFonts w:cs="David" w:hint="cs"/>
          <w:rtl/>
        </w:rPr>
      </w:pPr>
      <w:r w:rsidRPr="00D009AE">
        <w:rPr>
          <w:rFonts w:cs="David" w:hint="cs"/>
          <w:rtl/>
        </w:rPr>
        <w:t>מה המשמעות לגבי הרציפויות?</w:t>
      </w:r>
    </w:p>
    <w:p w14:paraId="53B40720" w14:textId="77777777" w:rsidR="00D009AE" w:rsidRPr="00D009AE" w:rsidRDefault="00D009AE" w:rsidP="00D009AE">
      <w:pPr>
        <w:bidi/>
        <w:ind w:firstLine="720"/>
        <w:jc w:val="both"/>
        <w:rPr>
          <w:rFonts w:cs="David" w:hint="cs"/>
          <w:rtl/>
        </w:rPr>
      </w:pPr>
    </w:p>
    <w:p w14:paraId="3C82290C"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686D83B4" w14:textId="77777777" w:rsidR="00D009AE" w:rsidRPr="00D009AE" w:rsidRDefault="00D009AE" w:rsidP="00D009AE">
      <w:pPr>
        <w:pStyle w:val="Heading5"/>
        <w:rPr>
          <w:rFonts w:hint="cs"/>
          <w:sz w:val="24"/>
          <w:rtl/>
        </w:rPr>
      </w:pPr>
    </w:p>
    <w:p w14:paraId="4C628222" w14:textId="77777777" w:rsidR="00D009AE" w:rsidRPr="00D009AE" w:rsidRDefault="00D009AE" w:rsidP="00D009AE">
      <w:pPr>
        <w:bidi/>
        <w:jc w:val="both"/>
        <w:rPr>
          <w:rFonts w:cs="David" w:hint="cs"/>
          <w:rtl/>
        </w:rPr>
      </w:pPr>
      <w:r w:rsidRPr="00D009AE">
        <w:rPr>
          <w:rFonts w:cs="David" w:hint="cs"/>
          <w:rtl/>
        </w:rPr>
        <w:tab/>
        <w:t>אני רוצה להתייחס לרציפויות ולפיצול, כי זה רלוונטי. לפי מה שמציע יושב-ראש הוועדה, הצעת החוק שמונחת כרגע לפניכם כוללת סעיף 1, שרק משנה את הרוב הדרוש מ-50 ל-55 חברי כנסת, ומוצע שהוראות התיקון, ההעלאה של המספר, יחולו רק על הצעות חוק שתתקיים בהן קריאה ראשונה אחרי שיעבור התיקון. כלומר, אם יש הצעת חוק שכבר אושרה בקריאה הראשונה</w:t>
      </w:r>
    </w:p>
    <w:p w14:paraId="7A2721D9" w14:textId="77777777" w:rsidR="00D009AE" w:rsidRPr="00D009AE" w:rsidRDefault="00D009AE" w:rsidP="00D009AE">
      <w:pPr>
        <w:bidi/>
        <w:jc w:val="both"/>
        <w:rPr>
          <w:rFonts w:cs="David" w:hint="cs"/>
          <w:rtl/>
        </w:rPr>
      </w:pPr>
    </w:p>
    <w:p w14:paraId="4A4A7752" w14:textId="77777777" w:rsidR="00D009AE" w:rsidRPr="00D009AE" w:rsidRDefault="00D009AE" w:rsidP="00D009AE">
      <w:pPr>
        <w:bidi/>
        <w:jc w:val="both"/>
        <w:rPr>
          <w:rFonts w:cs="David" w:hint="cs"/>
          <w:u w:val="single"/>
          <w:rtl/>
        </w:rPr>
      </w:pPr>
      <w:r w:rsidRPr="00D009AE">
        <w:rPr>
          <w:rFonts w:cs="David" w:hint="cs"/>
          <w:u w:val="single"/>
          <w:rtl/>
        </w:rPr>
        <w:t>מגלי והבה:</w:t>
      </w:r>
    </w:p>
    <w:p w14:paraId="25D05770" w14:textId="77777777" w:rsidR="00D009AE" w:rsidRPr="00D009AE" w:rsidRDefault="00D009AE" w:rsidP="00D009AE">
      <w:pPr>
        <w:bidi/>
        <w:jc w:val="both"/>
        <w:rPr>
          <w:rFonts w:cs="David" w:hint="cs"/>
          <w:u w:val="single"/>
          <w:rtl/>
        </w:rPr>
      </w:pPr>
    </w:p>
    <w:p w14:paraId="44B72493" w14:textId="77777777" w:rsidR="00D009AE" w:rsidRPr="00D009AE" w:rsidRDefault="00D009AE" w:rsidP="00D009AE">
      <w:pPr>
        <w:bidi/>
        <w:jc w:val="both"/>
        <w:rPr>
          <w:rFonts w:cs="David" w:hint="cs"/>
          <w:rtl/>
        </w:rPr>
      </w:pPr>
      <w:r w:rsidRPr="00D009AE">
        <w:rPr>
          <w:rFonts w:cs="David" w:hint="cs"/>
          <w:rtl/>
        </w:rPr>
        <w:tab/>
        <w:t>או טרומית.</w:t>
      </w:r>
    </w:p>
    <w:p w14:paraId="410300C8" w14:textId="77777777" w:rsidR="00D009AE" w:rsidRPr="00D009AE" w:rsidRDefault="00D009AE" w:rsidP="00D009AE">
      <w:pPr>
        <w:bidi/>
        <w:jc w:val="both"/>
        <w:rPr>
          <w:rFonts w:cs="David" w:hint="cs"/>
          <w:rtl/>
        </w:rPr>
      </w:pPr>
    </w:p>
    <w:p w14:paraId="2B41C948"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15D393B8" w14:textId="77777777" w:rsidR="00D009AE" w:rsidRPr="00D009AE" w:rsidRDefault="00D009AE" w:rsidP="00D009AE">
      <w:pPr>
        <w:pStyle w:val="Heading5"/>
        <w:rPr>
          <w:rFonts w:hint="cs"/>
          <w:sz w:val="24"/>
          <w:rtl/>
        </w:rPr>
      </w:pPr>
    </w:p>
    <w:p w14:paraId="70D6B509" w14:textId="77777777" w:rsidR="00D009AE" w:rsidRPr="00D009AE" w:rsidRDefault="00D009AE" w:rsidP="00D009AE">
      <w:pPr>
        <w:bidi/>
        <w:jc w:val="both"/>
        <w:rPr>
          <w:rFonts w:cs="David" w:hint="cs"/>
          <w:rtl/>
        </w:rPr>
      </w:pPr>
      <w:r w:rsidRPr="00D009AE">
        <w:rPr>
          <w:rFonts w:cs="David" w:hint="cs"/>
          <w:rtl/>
        </w:rPr>
        <w:tab/>
        <w:t>רק בקריאה הראשונה.</w:t>
      </w:r>
    </w:p>
    <w:p w14:paraId="77EC0723" w14:textId="77777777" w:rsidR="00D009AE" w:rsidRPr="00D009AE" w:rsidRDefault="00D009AE" w:rsidP="00D009AE">
      <w:pPr>
        <w:bidi/>
        <w:jc w:val="both"/>
        <w:rPr>
          <w:rFonts w:cs="David" w:hint="cs"/>
          <w:rtl/>
        </w:rPr>
      </w:pPr>
    </w:p>
    <w:p w14:paraId="34DAC712" w14:textId="77777777" w:rsidR="00D009AE" w:rsidRPr="00D009AE" w:rsidRDefault="00D009AE" w:rsidP="00D009AE">
      <w:pPr>
        <w:bidi/>
        <w:jc w:val="both"/>
        <w:rPr>
          <w:rFonts w:cs="David" w:hint="cs"/>
          <w:u w:val="single"/>
          <w:rtl/>
        </w:rPr>
      </w:pPr>
      <w:r w:rsidRPr="00D009AE">
        <w:rPr>
          <w:rFonts w:cs="David" w:hint="cs"/>
          <w:u w:val="single"/>
          <w:rtl/>
        </w:rPr>
        <w:t>מגלי והבה:</w:t>
      </w:r>
    </w:p>
    <w:p w14:paraId="4813D308" w14:textId="77777777" w:rsidR="00D009AE" w:rsidRPr="00D009AE" w:rsidRDefault="00D009AE" w:rsidP="00D009AE">
      <w:pPr>
        <w:bidi/>
        <w:jc w:val="both"/>
        <w:rPr>
          <w:rFonts w:cs="David" w:hint="cs"/>
          <w:u w:val="single"/>
          <w:rtl/>
        </w:rPr>
      </w:pPr>
    </w:p>
    <w:p w14:paraId="3B93BD69" w14:textId="77777777" w:rsidR="00D009AE" w:rsidRPr="00D009AE" w:rsidRDefault="00D009AE" w:rsidP="00D009AE">
      <w:pPr>
        <w:bidi/>
        <w:jc w:val="both"/>
        <w:rPr>
          <w:rFonts w:cs="David" w:hint="cs"/>
          <w:rtl/>
        </w:rPr>
      </w:pPr>
      <w:r w:rsidRPr="00D009AE">
        <w:rPr>
          <w:rFonts w:cs="David" w:hint="cs"/>
          <w:rtl/>
        </w:rPr>
        <w:tab/>
        <w:t>למה? את יכולה להסביר למה לא טרומית?</w:t>
      </w:r>
    </w:p>
    <w:p w14:paraId="2DD64761" w14:textId="77777777" w:rsidR="00D009AE" w:rsidRPr="00D009AE" w:rsidRDefault="00D009AE" w:rsidP="00D009AE">
      <w:pPr>
        <w:bidi/>
        <w:jc w:val="both"/>
        <w:rPr>
          <w:rFonts w:cs="David" w:hint="cs"/>
          <w:rtl/>
        </w:rPr>
      </w:pPr>
    </w:p>
    <w:p w14:paraId="107D0CBD" w14:textId="77777777" w:rsidR="00D009AE" w:rsidRPr="00D009AE" w:rsidRDefault="00D009AE" w:rsidP="00D009AE">
      <w:pPr>
        <w:bidi/>
        <w:jc w:val="both"/>
        <w:rPr>
          <w:rFonts w:cs="David" w:hint="cs"/>
          <w:rtl/>
        </w:rPr>
      </w:pPr>
      <w:r w:rsidRPr="00D009AE">
        <w:rPr>
          <w:rFonts w:cs="David" w:hint="cs"/>
          <w:u w:val="single"/>
          <w:rtl/>
        </w:rPr>
        <w:t xml:space="preserve">היו"ר זאב </w:t>
      </w:r>
      <w:proofErr w:type="spellStart"/>
      <w:r w:rsidRPr="00D009AE">
        <w:rPr>
          <w:rFonts w:cs="David" w:hint="cs"/>
          <w:u w:val="single"/>
          <w:rtl/>
        </w:rPr>
        <w:t>אלקין</w:t>
      </w:r>
      <w:proofErr w:type="spellEnd"/>
      <w:r w:rsidRPr="00D009AE">
        <w:rPr>
          <w:rFonts w:cs="David" w:hint="cs"/>
          <w:u w:val="single"/>
          <w:rtl/>
        </w:rPr>
        <w:t>:</w:t>
      </w:r>
    </w:p>
    <w:p w14:paraId="285E607D" w14:textId="77777777" w:rsidR="00D009AE" w:rsidRPr="00D009AE" w:rsidRDefault="00D009AE" w:rsidP="00D009AE">
      <w:pPr>
        <w:bidi/>
        <w:jc w:val="both"/>
        <w:rPr>
          <w:rFonts w:cs="David" w:hint="cs"/>
          <w:rtl/>
        </w:rPr>
      </w:pPr>
    </w:p>
    <w:p w14:paraId="47A86D3B" w14:textId="77777777" w:rsidR="00D009AE" w:rsidRPr="00D009AE" w:rsidRDefault="00D009AE" w:rsidP="00D009AE">
      <w:pPr>
        <w:bidi/>
        <w:jc w:val="both"/>
        <w:rPr>
          <w:rFonts w:cs="David" w:hint="cs"/>
          <w:rtl/>
        </w:rPr>
      </w:pPr>
      <w:r w:rsidRPr="00D009AE">
        <w:rPr>
          <w:rFonts w:cs="David" w:hint="cs"/>
          <w:rtl/>
        </w:rPr>
        <w:tab/>
        <w:t>זה ברור, כי כל הסיפור של הצעת חוק תקציבית פועל מהקריאה הראשונה, בקריאה הטרומית אין משמעות של תקציב. לכן אומרים פה, שאם הצעת החוק כבר נכנסה למסלול של הצעת חוק תקציבית, שהיה הכלל של 50 חברי כנסת, לא יוצרים לו מכשלה יותר גדולה בדרך.</w:t>
      </w:r>
    </w:p>
    <w:p w14:paraId="237357C3" w14:textId="77777777" w:rsidR="00D009AE" w:rsidRPr="00D009AE" w:rsidRDefault="00D009AE" w:rsidP="00D009AE">
      <w:pPr>
        <w:bidi/>
        <w:jc w:val="both"/>
        <w:rPr>
          <w:rFonts w:cs="David" w:hint="cs"/>
          <w:rtl/>
        </w:rPr>
      </w:pPr>
    </w:p>
    <w:p w14:paraId="1AFA99D3" w14:textId="77777777" w:rsidR="00D009AE" w:rsidRPr="00D009AE" w:rsidRDefault="00D009AE" w:rsidP="00D009AE">
      <w:pPr>
        <w:bidi/>
        <w:jc w:val="both"/>
        <w:rPr>
          <w:rFonts w:cs="David" w:hint="cs"/>
          <w:u w:val="single"/>
          <w:rtl/>
        </w:rPr>
      </w:pPr>
      <w:r w:rsidRPr="00D009AE">
        <w:rPr>
          <w:rFonts w:cs="David" w:hint="cs"/>
          <w:u w:val="single"/>
          <w:rtl/>
        </w:rPr>
        <w:t>מגלי והבה:</w:t>
      </w:r>
    </w:p>
    <w:p w14:paraId="1AEC0028" w14:textId="77777777" w:rsidR="00D009AE" w:rsidRPr="00D009AE" w:rsidRDefault="00D009AE" w:rsidP="00D009AE">
      <w:pPr>
        <w:bidi/>
        <w:jc w:val="both"/>
        <w:rPr>
          <w:rFonts w:cs="David" w:hint="cs"/>
          <w:u w:val="single"/>
          <w:rtl/>
        </w:rPr>
      </w:pPr>
    </w:p>
    <w:p w14:paraId="6ACEC377" w14:textId="77777777" w:rsidR="00D009AE" w:rsidRPr="00D009AE" w:rsidRDefault="00D009AE" w:rsidP="00D009AE">
      <w:pPr>
        <w:bidi/>
        <w:jc w:val="both"/>
        <w:rPr>
          <w:rFonts w:cs="David" w:hint="cs"/>
          <w:rtl/>
        </w:rPr>
      </w:pPr>
      <w:r w:rsidRPr="00D009AE">
        <w:rPr>
          <w:rFonts w:cs="David" w:hint="cs"/>
          <w:rtl/>
        </w:rPr>
        <w:tab/>
        <w:t>אני יודע שאתה אינטרסנט להסביר לי, אני רוצה לשמוע מבחינת החוק. אומנם אני שלוש קדנציות בכנסת- - -</w:t>
      </w:r>
    </w:p>
    <w:p w14:paraId="192D8A45" w14:textId="77777777" w:rsidR="00D009AE" w:rsidRPr="00D009AE" w:rsidRDefault="00D009AE" w:rsidP="00D009AE">
      <w:pPr>
        <w:bidi/>
        <w:jc w:val="both"/>
        <w:rPr>
          <w:rFonts w:cs="David" w:hint="cs"/>
          <w:rtl/>
        </w:rPr>
      </w:pPr>
    </w:p>
    <w:p w14:paraId="031E2B0C" w14:textId="77777777" w:rsidR="00D009AE" w:rsidRPr="00D009AE" w:rsidRDefault="00D009AE" w:rsidP="00D009AE">
      <w:pPr>
        <w:bidi/>
        <w:jc w:val="both"/>
        <w:rPr>
          <w:rFonts w:cs="David" w:hint="cs"/>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376624C1" w14:textId="77777777" w:rsidR="00D009AE" w:rsidRPr="00D009AE" w:rsidRDefault="00D009AE" w:rsidP="00D009AE">
      <w:pPr>
        <w:bidi/>
        <w:jc w:val="both"/>
        <w:rPr>
          <w:rFonts w:cs="David" w:hint="cs"/>
          <w:u w:val="single"/>
          <w:rtl/>
        </w:rPr>
      </w:pPr>
    </w:p>
    <w:p w14:paraId="649CDF33" w14:textId="77777777" w:rsidR="00D009AE" w:rsidRPr="00D009AE" w:rsidRDefault="00D009AE" w:rsidP="00D009AE">
      <w:pPr>
        <w:bidi/>
        <w:jc w:val="both"/>
        <w:rPr>
          <w:rFonts w:cs="David" w:hint="cs"/>
          <w:rtl/>
        </w:rPr>
      </w:pPr>
      <w:r w:rsidRPr="00D009AE">
        <w:rPr>
          <w:rFonts w:cs="David" w:hint="cs"/>
          <w:rtl/>
        </w:rPr>
        <w:tab/>
        <w:t>נאפשר לארבל אסטרחן להשיב. אין שום בעיה. בבקשה.</w:t>
      </w:r>
    </w:p>
    <w:p w14:paraId="712B8543" w14:textId="77777777" w:rsidR="00D009AE" w:rsidRPr="00D009AE" w:rsidRDefault="00D009AE" w:rsidP="00D009AE">
      <w:pPr>
        <w:bidi/>
        <w:jc w:val="both"/>
        <w:rPr>
          <w:rFonts w:cs="David" w:hint="cs"/>
          <w:rtl/>
        </w:rPr>
      </w:pPr>
    </w:p>
    <w:p w14:paraId="2DA43E19"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10EF0825" w14:textId="77777777" w:rsidR="00D009AE" w:rsidRPr="00D009AE" w:rsidRDefault="00D009AE" w:rsidP="00D009AE">
      <w:pPr>
        <w:pStyle w:val="Heading5"/>
        <w:rPr>
          <w:rFonts w:hint="cs"/>
          <w:sz w:val="24"/>
          <w:rtl/>
        </w:rPr>
      </w:pPr>
    </w:p>
    <w:p w14:paraId="3D183CB9" w14:textId="77777777" w:rsidR="00D009AE" w:rsidRPr="00D009AE" w:rsidRDefault="00D009AE" w:rsidP="00D009AE">
      <w:pPr>
        <w:bidi/>
        <w:jc w:val="both"/>
        <w:rPr>
          <w:rFonts w:cs="David" w:hint="cs"/>
          <w:rtl/>
        </w:rPr>
      </w:pPr>
      <w:r w:rsidRPr="00D009AE">
        <w:rPr>
          <w:rFonts w:cs="David" w:hint="cs"/>
          <w:rtl/>
        </w:rPr>
        <w:tab/>
        <w:t>הוועדה יכולה לקבוע כל הוראת תחולה שהיא רוצה. היא יכולה לקבוע שזה יחול על חוקים- - -</w:t>
      </w:r>
    </w:p>
    <w:p w14:paraId="65DE5168" w14:textId="77777777" w:rsidR="00D009AE" w:rsidRPr="00D009AE" w:rsidRDefault="00D009AE" w:rsidP="00D009AE">
      <w:pPr>
        <w:bidi/>
        <w:jc w:val="both"/>
        <w:rPr>
          <w:rFonts w:cs="David" w:hint="cs"/>
          <w:rtl/>
        </w:rPr>
      </w:pPr>
    </w:p>
    <w:p w14:paraId="1CE5F892"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3D7DC132" w14:textId="77777777" w:rsidR="00D009AE" w:rsidRPr="00D009AE" w:rsidRDefault="00D009AE" w:rsidP="00D009AE">
      <w:pPr>
        <w:bidi/>
        <w:jc w:val="both"/>
        <w:rPr>
          <w:rFonts w:cs="David" w:hint="cs"/>
          <w:rtl/>
        </w:rPr>
      </w:pPr>
    </w:p>
    <w:p w14:paraId="1C6971EF" w14:textId="77777777" w:rsidR="00D009AE" w:rsidRPr="00D009AE" w:rsidRDefault="00D009AE" w:rsidP="00D009AE">
      <w:pPr>
        <w:bidi/>
        <w:jc w:val="both"/>
        <w:rPr>
          <w:rFonts w:cs="David" w:hint="cs"/>
          <w:rtl/>
        </w:rPr>
      </w:pPr>
      <w:r w:rsidRPr="00D009AE">
        <w:rPr>
          <w:rFonts w:cs="David" w:hint="cs"/>
          <w:rtl/>
        </w:rPr>
        <w:tab/>
        <w:t>רבותי, אי אפשר לקיים את הדיון בצורה הזאת. בבקשה.</w:t>
      </w:r>
    </w:p>
    <w:p w14:paraId="14449E57" w14:textId="77777777" w:rsidR="00D009AE" w:rsidRPr="00D009AE" w:rsidRDefault="00D009AE" w:rsidP="00D009AE">
      <w:pPr>
        <w:bidi/>
        <w:jc w:val="both"/>
        <w:rPr>
          <w:rFonts w:cs="David" w:hint="cs"/>
          <w:rtl/>
        </w:rPr>
      </w:pPr>
    </w:p>
    <w:p w14:paraId="277B3225"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3C3F744F" w14:textId="77777777" w:rsidR="00D009AE" w:rsidRPr="00D009AE" w:rsidRDefault="00D009AE" w:rsidP="00D009AE">
      <w:pPr>
        <w:pStyle w:val="Heading5"/>
        <w:rPr>
          <w:rFonts w:hint="cs"/>
          <w:sz w:val="24"/>
          <w:rtl/>
        </w:rPr>
      </w:pPr>
    </w:p>
    <w:p w14:paraId="695DBD62" w14:textId="77777777" w:rsidR="00D009AE" w:rsidRPr="00D009AE" w:rsidRDefault="00D009AE" w:rsidP="00D009AE">
      <w:pPr>
        <w:bidi/>
        <w:jc w:val="both"/>
        <w:rPr>
          <w:rFonts w:cs="David" w:hint="cs"/>
          <w:rtl/>
        </w:rPr>
      </w:pPr>
      <w:r w:rsidRPr="00D009AE">
        <w:rPr>
          <w:rFonts w:cs="David" w:hint="cs"/>
          <w:rtl/>
        </w:rPr>
        <w:tab/>
        <w:t>הוועדה יכולה לקבוע איזו הוראת תחולה שהיא רוצה, היא יכולה לקבוע שזה לא יחול על הצעות חוק שכבר הונחו על שולחן הכנסת, על הצעות חוק שכבר עברו בקריאה הטרומית, על הצעות חוק שכבר עברו בקריאה הראשונה וכן הלאה. כרגע, מה שמדובר, שהתיקון הזה לא יחול על הצעות חוק שכבר עברו את הקריאה הראשונה, משום שכל ההוראות בדבר הרוב המיוחד נדרשות בקריאה הראשונה, השנייה והשלישית, לא בקריאה הטרומית. קריאה טרומית בדרך כלל לא נחשבת חלק מהליך החקיקה, אלא יותר כהצעה לסדר.</w:t>
      </w:r>
    </w:p>
    <w:p w14:paraId="4C374BC4" w14:textId="77777777" w:rsidR="00D009AE" w:rsidRPr="00D009AE" w:rsidRDefault="00D009AE" w:rsidP="00D009AE">
      <w:pPr>
        <w:bidi/>
        <w:jc w:val="both"/>
        <w:rPr>
          <w:rFonts w:cs="David" w:hint="cs"/>
          <w:rtl/>
        </w:rPr>
      </w:pPr>
    </w:p>
    <w:p w14:paraId="00627F04" w14:textId="77777777" w:rsidR="00D009AE" w:rsidRPr="00D009AE" w:rsidRDefault="00D009AE" w:rsidP="00D009AE">
      <w:pPr>
        <w:bidi/>
        <w:jc w:val="both"/>
        <w:rPr>
          <w:rFonts w:cs="David" w:hint="cs"/>
          <w:u w:val="single"/>
          <w:rtl/>
        </w:rPr>
      </w:pPr>
      <w:r w:rsidRPr="00D009AE">
        <w:rPr>
          <w:rFonts w:cs="David" w:hint="cs"/>
          <w:u w:val="single"/>
          <w:rtl/>
        </w:rPr>
        <w:t>אברהם מיכאלי:</w:t>
      </w:r>
    </w:p>
    <w:p w14:paraId="5DAF63A4" w14:textId="77777777" w:rsidR="00D009AE" w:rsidRPr="00D009AE" w:rsidRDefault="00D009AE" w:rsidP="00D009AE">
      <w:pPr>
        <w:bidi/>
        <w:jc w:val="both"/>
        <w:rPr>
          <w:rFonts w:cs="David" w:hint="cs"/>
          <w:u w:val="single"/>
          <w:rtl/>
        </w:rPr>
      </w:pPr>
    </w:p>
    <w:p w14:paraId="2C8E6458" w14:textId="77777777" w:rsidR="00D009AE" w:rsidRPr="00D009AE" w:rsidRDefault="00D009AE" w:rsidP="00D009AE">
      <w:pPr>
        <w:bidi/>
        <w:jc w:val="both"/>
        <w:rPr>
          <w:rFonts w:cs="David" w:hint="cs"/>
          <w:rtl/>
        </w:rPr>
      </w:pPr>
      <w:r w:rsidRPr="00D009AE">
        <w:rPr>
          <w:rFonts w:cs="David" w:hint="cs"/>
          <w:rtl/>
        </w:rPr>
        <w:tab/>
        <w:t xml:space="preserve"> אמרו לי נימוק אחר, שבקריאה הטרומית גם אי אפשר לקבל הערכה תקציבית, אפילו </w:t>
      </w:r>
      <w:proofErr w:type="spellStart"/>
      <w:r w:rsidRPr="00D009AE">
        <w:rPr>
          <w:rFonts w:cs="David" w:hint="cs"/>
          <w:rtl/>
        </w:rPr>
        <w:t>הממ"מ</w:t>
      </w:r>
      <w:proofErr w:type="spellEnd"/>
      <w:r w:rsidRPr="00D009AE">
        <w:rPr>
          <w:rFonts w:cs="David" w:hint="cs"/>
          <w:rtl/>
        </w:rPr>
        <w:t xml:space="preserve"> לא מוכן לשתף פעולה.</w:t>
      </w:r>
    </w:p>
    <w:p w14:paraId="6DAC5D0E" w14:textId="77777777" w:rsidR="00D009AE" w:rsidRPr="00D009AE" w:rsidRDefault="00D009AE" w:rsidP="00D009AE">
      <w:pPr>
        <w:bidi/>
        <w:jc w:val="both"/>
        <w:rPr>
          <w:rFonts w:cs="David" w:hint="cs"/>
          <w:rtl/>
        </w:rPr>
      </w:pPr>
    </w:p>
    <w:p w14:paraId="087AE12B"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6D1CE47E" w14:textId="77777777" w:rsidR="00D009AE" w:rsidRPr="00D009AE" w:rsidRDefault="00D009AE" w:rsidP="00D009AE">
      <w:pPr>
        <w:pStyle w:val="Heading5"/>
        <w:rPr>
          <w:rFonts w:hint="cs"/>
          <w:sz w:val="24"/>
          <w:rtl/>
        </w:rPr>
      </w:pPr>
    </w:p>
    <w:p w14:paraId="0876A69F" w14:textId="77777777" w:rsidR="00D009AE" w:rsidRPr="00D009AE" w:rsidRDefault="00D009AE" w:rsidP="00D009AE">
      <w:pPr>
        <w:bidi/>
        <w:jc w:val="both"/>
        <w:rPr>
          <w:rFonts w:cs="David" w:hint="cs"/>
          <w:rtl/>
        </w:rPr>
      </w:pPr>
      <w:r w:rsidRPr="00D009AE">
        <w:rPr>
          <w:rFonts w:cs="David" w:hint="cs"/>
          <w:rtl/>
        </w:rPr>
        <w:tab/>
        <w:t>בקריאה הטרומית אף פעם לא צריך רוב מיוחד.</w:t>
      </w:r>
    </w:p>
    <w:p w14:paraId="4AE2C427" w14:textId="77777777" w:rsidR="00D009AE" w:rsidRPr="00D009AE" w:rsidRDefault="00D009AE" w:rsidP="00D009AE">
      <w:pPr>
        <w:bidi/>
        <w:jc w:val="both"/>
        <w:rPr>
          <w:rFonts w:cs="David" w:hint="cs"/>
          <w:rtl/>
        </w:rPr>
      </w:pPr>
    </w:p>
    <w:p w14:paraId="788BF451" w14:textId="77777777" w:rsidR="00D009AE" w:rsidRPr="00D009AE" w:rsidRDefault="00D009AE" w:rsidP="00D009AE">
      <w:pPr>
        <w:bidi/>
        <w:jc w:val="both"/>
        <w:rPr>
          <w:rFonts w:cs="David" w:hint="cs"/>
          <w:u w:val="single"/>
          <w:rtl/>
        </w:rPr>
      </w:pPr>
      <w:r w:rsidRPr="00D009AE">
        <w:rPr>
          <w:rFonts w:cs="David" w:hint="cs"/>
          <w:u w:val="single"/>
          <w:rtl/>
        </w:rPr>
        <w:t>אברהם מיכאלי:</w:t>
      </w:r>
    </w:p>
    <w:p w14:paraId="2C28B3B3" w14:textId="77777777" w:rsidR="00D009AE" w:rsidRPr="00D009AE" w:rsidRDefault="00D009AE" w:rsidP="00D009AE">
      <w:pPr>
        <w:bidi/>
        <w:jc w:val="both"/>
        <w:rPr>
          <w:rFonts w:cs="David" w:hint="cs"/>
          <w:u w:val="single"/>
          <w:rtl/>
        </w:rPr>
      </w:pPr>
    </w:p>
    <w:p w14:paraId="30829FA3" w14:textId="77777777" w:rsidR="00D009AE" w:rsidRPr="00D009AE" w:rsidRDefault="00D009AE" w:rsidP="00D009AE">
      <w:pPr>
        <w:bidi/>
        <w:ind w:firstLine="720"/>
        <w:jc w:val="both"/>
        <w:rPr>
          <w:rFonts w:cs="David" w:hint="cs"/>
          <w:rtl/>
        </w:rPr>
      </w:pPr>
      <w:r w:rsidRPr="00D009AE">
        <w:rPr>
          <w:rFonts w:cs="David" w:hint="cs"/>
          <w:rtl/>
        </w:rPr>
        <w:t>בגלל זה גם אי אפשר להעריך בקריאה הטרומית אם זו הצעת חוק תקציבית או לא תקציבית.</w:t>
      </w:r>
    </w:p>
    <w:p w14:paraId="1E33003E" w14:textId="77777777" w:rsidR="00D009AE" w:rsidRPr="00D009AE" w:rsidRDefault="00D009AE" w:rsidP="00D009AE">
      <w:pPr>
        <w:bidi/>
        <w:jc w:val="both"/>
        <w:rPr>
          <w:rFonts w:cs="David" w:hint="cs"/>
          <w:rtl/>
        </w:rPr>
      </w:pPr>
    </w:p>
    <w:p w14:paraId="259CFDB4"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12BD9831" w14:textId="77777777" w:rsidR="00D009AE" w:rsidRPr="00D009AE" w:rsidRDefault="00D009AE" w:rsidP="00D009AE">
      <w:pPr>
        <w:pStyle w:val="Heading5"/>
        <w:rPr>
          <w:rFonts w:hint="cs"/>
          <w:sz w:val="24"/>
          <w:rtl/>
        </w:rPr>
      </w:pPr>
    </w:p>
    <w:p w14:paraId="0E845351" w14:textId="77777777" w:rsidR="00D009AE" w:rsidRPr="00D009AE" w:rsidRDefault="00D009AE" w:rsidP="00D009AE">
      <w:pPr>
        <w:bidi/>
        <w:jc w:val="both"/>
        <w:rPr>
          <w:rFonts w:cs="David" w:hint="cs"/>
          <w:rtl/>
        </w:rPr>
      </w:pPr>
      <w:r w:rsidRPr="00D009AE">
        <w:rPr>
          <w:rFonts w:cs="David" w:hint="cs"/>
          <w:rtl/>
        </w:rPr>
        <w:tab/>
        <w:t xml:space="preserve">בקשר למה ששאל חבר הכנסת </w:t>
      </w:r>
      <w:proofErr w:type="spellStart"/>
      <w:r w:rsidRPr="00D009AE">
        <w:rPr>
          <w:rFonts w:cs="David" w:hint="cs"/>
          <w:rtl/>
        </w:rPr>
        <w:t>אלקין</w:t>
      </w:r>
      <w:proofErr w:type="spellEnd"/>
      <w:r w:rsidRPr="00D009AE">
        <w:rPr>
          <w:rFonts w:cs="David" w:hint="cs"/>
          <w:rtl/>
        </w:rPr>
        <w:t xml:space="preserve"> לגבי רציפות, יש לי פה הבהרה חשובה. רציפות אינה נחשבת קריאה ראשונה, ולכן אם יש הצעת חוק שעברה בקריאה הראשונה בכנסת הקודמת ולא עברה עדיין רציפות, תעבור רציפות אחרי שהצעת החוק הזאת תתקבל, אם תתקבל, זה אומר שהיא תיחשב הצעת חוק, לאור התיקון שהוצע כאן, שהקריאה הראשונה שלו כבר התקיימה. ולכן התיקון לא יחול עליה, היא לא תצטרך 55 חברי כנסת, אלא 50 חברי כנסת.</w:t>
      </w:r>
    </w:p>
    <w:p w14:paraId="057CF0CB" w14:textId="77777777" w:rsidR="00D009AE" w:rsidRPr="00D009AE" w:rsidRDefault="00D009AE" w:rsidP="00D009AE">
      <w:pPr>
        <w:bidi/>
        <w:jc w:val="both"/>
        <w:rPr>
          <w:rFonts w:cs="David" w:hint="cs"/>
          <w:rtl/>
        </w:rPr>
      </w:pPr>
    </w:p>
    <w:p w14:paraId="252E4F39" w14:textId="77777777" w:rsidR="00D009AE" w:rsidRPr="00D009AE" w:rsidRDefault="00D009AE" w:rsidP="00D009AE">
      <w:pPr>
        <w:bidi/>
        <w:jc w:val="both"/>
        <w:rPr>
          <w:rFonts w:cs="David" w:hint="cs"/>
          <w:rtl/>
        </w:rPr>
      </w:pPr>
      <w:r w:rsidRPr="00D009AE">
        <w:rPr>
          <w:rFonts w:cs="David" w:hint="cs"/>
          <w:u w:val="single"/>
          <w:rtl/>
        </w:rPr>
        <w:t xml:space="preserve">היו"ר זאב </w:t>
      </w:r>
      <w:proofErr w:type="spellStart"/>
      <w:r w:rsidRPr="00D009AE">
        <w:rPr>
          <w:rFonts w:cs="David" w:hint="cs"/>
          <w:u w:val="single"/>
          <w:rtl/>
        </w:rPr>
        <w:t>אלקין</w:t>
      </w:r>
      <w:proofErr w:type="spellEnd"/>
      <w:r w:rsidRPr="00D009AE">
        <w:rPr>
          <w:rFonts w:cs="David" w:hint="cs"/>
          <w:u w:val="single"/>
          <w:rtl/>
        </w:rPr>
        <w:t>:</w:t>
      </w:r>
    </w:p>
    <w:p w14:paraId="7CA20F60" w14:textId="77777777" w:rsidR="00D009AE" w:rsidRPr="00D009AE" w:rsidRDefault="00D009AE" w:rsidP="00D009AE">
      <w:pPr>
        <w:bidi/>
        <w:jc w:val="both"/>
        <w:rPr>
          <w:rFonts w:cs="David" w:hint="cs"/>
          <w:rtl/>
        </w:rPr>
      </w:pPr>
    </w:p>
    <w:p w14:paraId="7034D5A0" w14:textId="77777777" w:rsidR="00D009AE" w:rsidRPr="00D009AE" w:rsidRDefault="00D009AE" w:rsidP="00D009AE">
      <w:pPr>
        <w:bidi/>
        <w:jc w:val="both"/>
        <w:rPr>
          <w:rFonts w:cs="David" w:hint="cs"/>
          <w:rtl/>
        </w:rPr>
      </w:pPr>
      <w:r w:rsidRPr="00D009AE">
        <w:rPr>
          <w:rFonts w:cs="David" w:hint="cs"/>
          <w:rtl/>
        </w:rPr>
        <w:tab/>
        <w:t>זאת אומרת, שעל כל הצעות החוק מהכנסת הקודמת התיקון לא יחול?</w:t>
      </w:r>
    </w:p>
    <w:p w14:paraId="35F44FCA" w14:textId="77777777" w:rsidR="00D009AE" w:rsidRPr="00D009AE" w:rsidRDefault="00D009AE" w:rsidP="00D009AE">
      <w:pPr>
        <w:bidi/>
        <w:jc w:val="both"/>
        <w:rPr>
          <w:rFonts w:cs="David" w:hint="cs"/>
          <w:rtl/>
        </w:rPr>
      </w:pPr>
    </w:p>
    <w:p w14:paraId="78A5CB2D"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0B70728A" w14:textId="77777777" w:rsidR="00D009AE" w:rsidRPr="00D009AE" w:rsidRDefault="00D009AE" w:rsidP="00D009AE">
      <w:pPr>
        <w:pStyle w:val="Heading5"/>
        <w:rPr>
          <w:rFonts w:hint="cs"/>
          <w:sz w:val="24"/>
          <w:rtl/>
        </w:rPr>
      </w:pPr>
    </w:p>
    <w:p w14:paraId="73E6CEE7" w14:textId="77777777" w:rsidR="00D009AE" w:rsidRPr="00D009AE" w:rsidRDefault="00D009AE" w:rsidP="00D009AE">
      <w:pPr>
        <w:bidi/>
        <w:jc w:val="both"/>
        <w:rPr>
          <w:rFonts w:cs="David" w:hint="cs"/>
          <w:rtl/>
        </w:rPr>
      </w:pPr>
      <w:r w:rsidRPr="00D009AE">
        <w:rPr>
          <w:rFonts w:cs="David" w:hint="cs"/>
          <w:rtl/>
        </w:rPr>
        <w:tab/>
        <w:t>כך מוצע. אבל, כאמור, אפשר לשחק כאן עם הוראת התחולה. צריך לחשוב מה הגיוני שיהיה.</w:t>
      </w:r>
    </w:p>
    <w:p w14:paraId="789C6BA6" w14:textId="77777777" w:rsidR="00D009AE" w:rsidRPr="00D009AE" w:rsidRDefault="00D009AE" w:rsidP="00D009AE">
      <w:pPr>
        <w:bidi/>
        <w:jc w:val="both"/>
        <w:rPr>
          <w:rFonts w:cs="David" w:hint="cs"/>
          <w:rtl/>
        </w:rPr>
      </w:pPr>
    </w:p>
    <w:p w14:paraId="23DAC9B3" w14:textId="77777777" w:rsidR="00D009AE" w:rsidRPr="00D009AE" w:rsidRDefault="00D009AE" w:rsidP="00D009AE">
      <w:pPr>
        <w:bidi/>
        <w:jc w:val="both"/>
        <w:rPr>
          <w:rFonts w:cs="David" w:hint="cs"/>
          <w:rtl/>
        </w:rPr>
      </w:pPr>
      <w:r w:rsidRPr="00D009AE">
        <w:rPr>
          <w:rFonts w:cs="David" w:hint="cs"/>
          <w:u w:val="single"/>
          <w:rtl/>
        </w:rPr>
        <w:t xml:space="preserve">זאב </w:t>
      </w:r>
      <w:proofErr w:type="spellStart"/>
      <w:r w:rsidRPr="00D009AE">
        <w:rPr>
          <w:rFonts w:cs="David" w:hint="cs"/>
          <w:u w:val="single"/>
          <w:rtl/>
        </w:rPr>
        <w:t>אלקין</w:t>
      </w:r>
      <w:proofErr w:type="spellEnd"/>
      <w:r w:rsidRPr="00D009AE">
        <w:rPr>
          <w:rFonts w:cs="David" w:hint="cs"/>
          <w:u w:val="single"/>
          <w:rtl/>
        </w:rPr>
        <w:t>:</w:t>
      </w:r>
    </w:p>
    <w:p w14:paraId="1B789E63" w14:textId="77777777" w:rsidR="00D009AE" w:rsidRPr="00D009AE" w:rsidRDefault="00D009AE" w:rsidP="00D009AE">
      <w:pPr>
        <w:bidi/>
        <w:jc w:val="both"/>
        <w:rPr>
          <w:rFonts w:cs="David" w:hint="cs"/>
          <w:rtl/>
        </w:rPr>
      </w:pPr>
    </w:p>
    <w:p w14:paraId="7D6104F1" w14:textId="77777777" w:rsidR="00D009AE" w:rsidRPr="00D009AE" w:rsidRDefault="00D009AE" w:rsidP="00D009AE">
      <w:pPr>
        <w:bidi/>
        <w:jc w:val="both"/>
        <w:rPr>
          <w:rFonts w:cs="David" w:hint="cs"/>
          <w:rtl/>
        </w:rPr>
      </w:pPr>
      <w:r w:rsidRPr="00D009AE">
        <w:rPr>
          <w:rFonts w:cs="David" w:hint="cs"/>
          <w:rtl/>
        </w:rPr>
        <w:tab/>
        <w:t xml:space="preserve"> האם יש דרך להחריג את זה על רציפויות שכבר עברו בכנסת הזאת, לפי אותו היגיון של חוקים חדשים?</w:t>
      </w:r>
    </w:p>
    <w:p w14:paraId="0E078E9C" w14:textId="77777777" w:rsidR="00D009AE" w:rsidRPr="00D009AE" w:rsidRDefault="00D009AE" w:rsidP="00D009AE">
      <w:pPr>
        <w:bidi/>
        <w:jc w:val="both"/>
        <w:rPr>
          <w:rFonts w:cs="David" w:hint="cs"/>
          <w:rtl/>
        </w:rPr>
      </w:pPr>
    </w:p>
    <w:p w14:paraId="52F6B04A" w14:textId="77777777" w:rsidR="00D009AE" w:rsidRPr="00D009AE" w:rsidRDefault="00D009AE" w:rsidP="00D009AE">
      <w:pPr>
        <w:bidi/>
        <w:jc w:val="both"/>
        <w:rPr>
          <w:rFonts w:cs="David" w:hint="cs"/>
          <w:u w:val="single"/>
          <w:rtl/>
        </w:rPr>
      </w:pPr>
      <w:r w:rsidRPr="00D009AE">
        <w:rPr>
          <w:rFonts w:cs="David" w:hint="cs"/>
          <w:u w:val="single"/>
          <w:rtl/>
        </w:rPr>
        <w:t>רחל אדטו:</w:t>
      </w:r>
    </w:p>
    <w:p w14:paraId="5CD5FADF" w14:textId="77777777" w:rsidR="00D009AE" w:rsidRPr="00D009AE" w:rsidRDefault="00D009AE" w:rsidP="00D009AE">
      <w:pPr>
        <w:bidi/>
        <w:jc w:val="both"/>
        <w:rPr>
          <w:rFonts w:cs="David" w:hint="cs"/>
          <w:u w:val="single"/>
          <w:rtl/>
        </w:rPr>
      </w:pPr>
    </w:p>
    <w:p w14:paraId="18061DBF" w14:textId="77777777" w:rsidR="00D009AE" w:rsidRPr="00D009AE" w:rsidRDefault="00D009AE" w:rsidP="00D009AE">
      <w:pPr>
        <w:bidi/>
        <w:ind w:firstLine="720"/>
        <w:jc w:val="both"/>
        <w:rPr>
          <w:rFonts w:cs="David" w:hint="cs"/>
          <w:rtl/>
        </w:rPr>
      </w:pPr>
      <w:r w:rsidRPr="00D009AE">
        <w:rPr>
          <w:rFonts w:cs="David" w:hint="cs"/>
          <w:rtl/>
        </w:rPr>
        <w:t xml:space="preserve">יש לי הסתייגות ממה שאומר חבר הכנסת </w:t>
      </w:r>
      <w:proofErr w:type="spellStart"/>
      <w:r w:rsidRPr="00D009AE">
        <w:rPr>
          <w:rFonts w:cs="David" w:hint="cs"/>
          <w:rtl/>
        </w:rPr>
        <w:t>אלקין</w:t>
      </w:r>
      <w:proofErr w:type="spellEnd"/>
      <w:r w:rsidRPr="00D009AE">
        <w:rPr>
          <w:rFonts w:cs="David" w:hint="cs"/>
          <w:rtl/>
        </w:rPr>
        <w:t xml:space="preserve">. אנחנו משחקים קואליציה נגד האופוזיציה? </w:t>
      </w:r>
    </w:p>
    <w:p w14:paraId="3DAFEEF8" w14:textId="77777777" w:rsidR="00D009AE" w:rsidRPr="00D009AE" w:rsidRDefault="00D009AE" w:rsidP="00D009AE">
      <w:pPr>
        <w:bidi/>
        <w:ind w:firstLine="720"/>
        <w:jc w:val="both"/>
        <w:rPr>
          <w:rFonts w:cs="David" w:hint="cs"/>
          <w:rtl/>
        </w:rPr>
      </w:pPr>
    </w:p>
    <w:p w14:paraId="216F7DFB" w14:textId="77777777" w:rsidR="00D009AE" w:rsidRPr="00D009AE" w:rsidRDefault="00D009AE" w:rsidP="00D009AE">
      <w:pPr>
        <w:bidi/>
        <w:jc w:val="both"/>
        <w:rPr>
          <w:rFonts w:cs="David" w:hint="cs"/>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4D40D083" w14:textId="77777777" w:rsidR="00D009AE" w:rsidRPr="00D009AE" w:rsidRDefault="00D009AE" w:rsidP="00D009AE">
      <w:pPr>
        <w:bidi/>
        <w:jc w:val="both"/>
        <w:rPr>
          <w:rFonts w:cs="David" w:hint="cs"/>
          <w:u w:val="single"/>
          <w:rtl/>
        </w:rPr>
      </w:pPr>
    </w:p>
    <w:p w14:paraId="4A8C129F" w14:textId="77777777" w:rsidR="00D009AE" w:rsidRPr="00D009AE" w:rsidRDefault="00D009AE" w:rsidP="00D009AE">
      <w:pPr>
        <w:bidi/>
        <w:ind w:firstLine="720"/>
        <w:jc w:val="both"/>
        <w:rPr>
          <w:rFonts w:cs="David" w:hint="cs"/>
          <w:rtl/>
        </w:rPr>
      </w:pPr>
      <w:r w:rsidRPr="00D009AE">
        <w:rPr>
          <w:rFonts w:cs="David" w:hint="cs"/>
          <w:rtl/>
        </w:rPr>
        <w:t>לא הייתי מציע לעשות את זה.</w:t>
      </w:r>
    </w:p>
    <w:p w14:paraId="7AB34037" w14:textId="77777777" w:rsidR="00D009AE" w:rsidRPr="00D009AE" w:rsidRDefault="00D009AE" w:rsidP="00D009AE">
      <w:pPr>
        <w:bidi/>
        <w:ind w:firstLine="720"/>
        <w:jc w:val="both"/>
        <w:rPr>
          <w:rFonts w:cs="David" w:hint="cs"/>
          <w:rtl/>
        </w:rPr>
      </w:pPr>
    </w:p>
    <w:p w14:paraId="49B371BF" w14:textId="77777777" w:rsidR="00D009AE" w:rsidRPr="00D009AE" w:rsidRDefault="00D009AE" w:rsidP="00D009AE">
      <w:pPr>
        <w:bidi/>
        <w:jc w:val="both"/>
        <w:rPr>
          <w:rFonts w:cs="David" w:hint="cs"/>
          <w:u w:val="single"/>
          <w:rtl/>
        </w:rPr>
      </w:pPr>
      <w:r w:rsidRPr="00D009AE">
        <w:rPr>
          <w:rFonts w:cs="David" w:hint="cs"/>
          <w:u w:val="single"/>
          <w:rtl/>
        </w:rPr>
        <w:t>רחל אדטו:</w:t>
      </w:r>
    </w:p>
    <w:p w14:paraId="041F784B" w14:textId="77777777" w:rsidR="00D009AE" w:rsidRPr="00D009AE" w:rsidRDefault="00D009AE" w:rsidP="00D009AE">
      <w:pPr>
        <w:bidi/>
        <w:jc w:val="both"/>
        <w:rPr>
          <w:rFonts w:cs="David" w:hint="cs"/>
          <w:u w:val="single"/>
          <w:rtl/>
        </w:rPr>
      </w:pPr>
    </w:p>
    <w:p w14:paraId="465688CC" w14:textId="77777777" w:rsidR="00D009AE" w:rsidRPr="00D009AE" w:rsidRDefault="00D009AE" w:rsidP="00D009AE">
      <w:pPr>
        <w:bidi/>
        <w:ind w:firstLine="720"/>
        <w:jc w:val="both"/>
        <w:rPr>
          <w:rFonts w:cs="David" w:hint="cs"/>
          <w:rtl/>
        </w:rPr>
      </w:pPr>
      <w:r w:rsidRPr="00D009AE">
        <w:rPr>
          <w:rFonts w:cs="David" w:hint="cs"/>
          <w:rtl/>
        </w:rPr>
        <w:t>עוד פעם הקואליציה מכופפת את האופוזיציה?</w:t>
      </w:r>
    </w:p>
    <w:p w14:paraId="00CAD2C1" w14:textId="77777777" w:rsidR="00D009AE" w:rsidRPr="00D009AE" w:rsidRDefault="00D009AE" w:rsidP="00D009AE">
      <w:pPr>
        <w:bidi/>
        <w:ind w:firstLine="720"/>
        <w:jc w:val="both"/>
        <w:rPr>
          <w:rFonts w:cs="David" w:hint="cs"/>
          <w:rtl/>
        </w:rPr>
      </w:pPr>
    </w:p>
    <w:p w14:paraId="0003E506" w14:textId="77777777" w:rsidR="00D009AE" w:rsidRPr="00D009AE" w:rsidRDefault="00D009AE" w:rsidP="00D009AE">
      <w:pPr>
        <w:bidi/>
        <w:jc w:val="both"/>
        <w:rPr>
          <w:rFonts w:cs="David" w:hint="cs"/>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3075BF6B" w14:textId="77777777" w:rsidR="00D009AE" w:rsidRPr="00D009AE" w:rsidRDefault="00D009AE" w:rsidP="00D009AE">
      <w:pPr>
        <w:bidi/>
        <w:jc w:val="both"/>
        <w:rPr>
          <w:rFonts w:cs="David" w:hint="cs"/>
          <w:u w:val="single"/>
          <w:rtl/>
        </w:rPr>
      </w:pPr>
    </w:p>
    <w:p w14:paraId="303D3F9A" w14:textId="77777777" w:rsidR="00D009AE" w:rsidRPr="00D009AE" w:rsidRDefault="00D009AE" w:rsidP="00D009AE">
      <w:pPr>
        <w:bidi/>
        <w:ind w:firstLine="720"/>
        <w:jc w:val="both"/>
        <w:rPr>
          <w:rFonts w:cs="David" w:hint="cs"/>
          <w:rtl/>
        </w:rPr>
      </w:pPr>
      <w:r w:rsidRPr="00D009AE">
        <w:rPr>
          <w:rFonts w:cs="David" w:hint="cs"/>
          <w:rtl/>
        </w:rPr>
        <w:t>אני מקבל. חברת הכנסת אדטו, אני אחסוך לך את הנאום, אני מסכים אתך. לא הייתי מציע להיכנס לזה בצורה הזאת. גם כך אנחנו עושים מהלך שהוא מהלך נכון, אבל מהלך שבכל זאת לא קל. הייתי מציע לגדור אותו כאן. אם תהיה איזו הצעת חוק שתוחל עליה רציפות- - -</w:t>
      </w:r>
    </w:p>
    <w:p w14:paraId="38BDCEB0" w14:textId="77777777" w:rsidR="00D009AE" w:rsidRPr="00D009AE" w:rsidRDefault="00D009AE" w:rsidP="00D009AE">
      <w:pPr>
        <w:bidi/>
        <w:ind w:firstLine="720"/>
        <w:jc w:val="both"/>
        <w:rPr>
          <w:rFonts w:cs="David" w:hint="cs"/>
          <w:rtl/>
        </w:rPr>
      </w:pPr>
    </w:p>
    <w:p w14:paraId="64AF0450" w14:textId="77777777" w:rsidR="00D009AE" w:rsidRPr="00D009AE" w:rsidRDefault="00D009AE" w:rsidP="00D009AE">
      <w:pPr>
        <w:bidi/>
        <w:jc w:val="both"/>
        <w:rPr>
          <w:rFonts w:cs="David" w:hint="cs"/>
          <w:u w:val="single"/>
          <w:rtl/>
        </w:rPr>
      </w:pPr>
      <w:r w:rsidRPr="00D009AE">
        <w:rPr>
          <w:rFonts w:cs="David" w:hint="cs"/>
          <w:u w:val="single"/>
          <w:rtl/>
        </w:rPr>
        <w:t>רחל אדטו:</w:t>
      </w:r>
    </w:p>
    <w:p w14:paraId="29454AC1" w14:textId="77777777" w:rsidR="00D009AE" w:rsidRPr="00D009AE" w:rsidRDefault="00D009AE" w:rsidP="00D009AE">
      <w:pPr>
        <w:bidi/>
        <w:jc w:val="both"/>
        <w:rPr>
          <w:rFonts w:cs="David" w:hint="cs"/>
          <w:u w:val="single"/>
          <w:rtl/>
        </w:rPr>
      </w:pPr>
    </w:p>
    <w:p w14:paraId="625191D9" w14:textId="77777777" w:rsidR="00D009AE" w:rsidRPr="00D009AE" w:rsidRDefault="00D009AE" w:rsidP="00D009AE">
      <w:pPr>
        <w:bidi/>
        <w:jc w:val="both"/>
        <w:rPr>
          <w:rFonts w:cs="David" w:hint="cs"/>
          <w:rtl/>
        </w:rPr>
      </w:pPr>
      <w:r w:rsidRPr="00D009AE">
        <w:rPr>
          <w:rFonts w:cs="David" w:hint="cs"/>
          <w:rtl/>
        </w:rPr>
        <w:tab/>
        <w:t>אני מציעה למחוק את המילה "נכון". אנחנו עושים מהלך, תמחק את המילה "נכון".</w:t>
      </w:r>
    </w:p>
    <w:p w14:paraId="6E551376" w14:textId="77777777" w:rsidR="00D009AE" w:rsidRPr="00D009AE" w:rsidRDefault="00D009AE" w:rsidP="00D009AE">
      <w:pPr>
        <w:bidi/>
        <w:jc w:val="both"/>
        <w:rPr>
          <w:rFonts w:cs="David" w:hint="cs"/>
          <w:rtl/>
        </w:rPr>
      </w:pPr>
    </w:p>
    <w:p w14:paraId="50D889B5"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1E27B7B4" w14:textId="77777777" w:rsidR="00D009AE" w:rsidRPr="00D009AE" w:rsidRDefault="00D009AE" w:rsidP="00D009AE">
      <w:pPr>
        <w:bidi/>
        <w:jc w:val="both"/>
        <w:rPr>
          <w:rFonts w:cs="David" w:hint="cs"/>
          <w:rtl/>
        </w:rPr>
      </w:pPr>
    </w:p>
    <w:p w14:paraId="74BF2AC9" w14:textId="77777777" w:rsidR="00D009AE" w:rsidRPr="00D009AE" w:rsidRDefault="00D009AE" w:rsidP="00D009AE">
      <w:pPr>
        <w:bidi/>
        <w:jc w:val="both"/>
        <w:rPr>
          <w:rFonts w:cs="David" w:hint="cs"/>
          <w:rtl/>
        </w:rPr>
      </w:pPr>
      <w:r w:rsidRPr="00D009AE">
        <w:rPr>
          <w:rFonts w:cs="David" w:hint="cs"/>
          <w:rtl/>
        </w:rPr>
        <w:tab/>
        <w:t>פה מותר לנו לא להסכים על הכול, כי אחרת לא יהיה טעם להצביע על ההסתייגויות, נצטרך ללכת הביתה.</w:t>
      </w:r>
    </w:p>
    <w:p w14:paraId="64D95C46" w14:textId="77777777" w:rsidR="00D009AE" w:rsidRPr="00D009AE" w:rsidRDefault="00D009AE" w:rsidP="00D009AE">
      <w:pPr>
        <w:bidi/>
        <w:jc w:val="both"/>
        <w:rPr>
          <w:rFonts w:cs="David" w:hint="cs"/>
          <w:rtl/>
        </w:rPr>
      </w:pPr>
    </w:p>
    <w:p w14:paraId="01B5E1FE"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39AB8AB7" w14:textId="77777777" w:rsidR="00D009AE" w:rsidRPr="00D009AE" w:rsidRDefault="00D009AE" w:rsidP="00D009AE">
      <w:pPr>
        <w:pStyle w:val="Heading5"/>
        <w:rPr>
          <w:rFonts w:hint="cs"/>
          <w:sz w:val="24"/>
          <w:rtl/>
        </w:rPr>
      </w:pPr>
    </w:p>
    <w:p w14:paraId="04F5663A" w14:textId="77777777" w:rsidR="00D009AE" w:rsidRPr="00D009AE" w:rsidRDefault="00D009AE" w:rsidP="00D009AE">
      <w:pPr>
        <w:bidi/>
        <w:jc w:val="both"/>
        <w:rPr>
          <w:rFonts w:cs="David" w:hint="cs"/>
          <w:rtl/>
        </w:rPr>
      </w:pPr>
      <w:r w:rsidRPr="00D009AE">
        <w:rPr>
          <w:rFonts w:cs="David" w:hint="cs"/>
          <w:rtl/>
        </w:rPr>
        <w:tab/>
        <w:t>תקנון הכנסת קובע, שחלוקה של הצעת חוק, לפי סעיף 121, תיחשב כקריאה ראשונה של חלק הצעת החוק שפוצלה. כאשר יש בוועדה הצעת חוק שעברה בקריאה הראשונה, הוועדה יכולה לחלק אותה לשתי הצעות חוק, וזה נחשב כקריאה ראשונה חדשה. לדעתי, ואני רוצה להבהיר, וחשוב שזה יהיה גם חלק מהחלטת הוועדה, למרות שזה לא משהו שכותבים בחוק-היסוד, זו לא באמת קריאה ראשונה, זה רק נחשב כקריאה הראשונה, ולכן זה לא ייחשב קריאה ראשונה לעניין חוק-היסוד. זאת אומרת, אם יש משהו שעבר בקריאה הראשונה לפני החוק, אבל יפוצל בהמשך זה לא פתאום יביא לכך שהחוק יחול עליו.</w:t>
      </w:r>
    </w:p>
    <w:p w14:paraId="555F7E16" w14:textId="77777777" w:rsidR="00D009AE" w:rsidRPr="00D009AE" w:rsidRDefault="00D009AE" w:rsidP="00D009AE">
      <w:pPr>
        <w:bidi/>
        <w:jc w:val="both"/>
        <w:rPr>
          <w:rFonts w:cs="David" w:hint="cs"/>
          <w:rtl/>
        </w:rPr>
      </w:pPr>
    </w:p>
    <w:p w14:paraId="4B74E29D" w14:textId="77777777" w:rsidR="00D009AE" w:rsidRPr="00D009AE" w:rsidRDefault="00D009AE" w:rsidP="00D009AE">
      <w:pPr>
        <w:bidi/>
        <w:jc w:val="both"/>
        <w:rPr>
          <w:rFonts w:cs="David" w:hint="cs"/>
          <w:u w:val="single"/>
          <w:rtl/>
        </w:rPr>
      </w:pPr>
      <w:r w:rsidRPr="00D009AE">
        <w:rPr>
          <w:rFonts w:cs="David" w:hint="cs"/>
          <w:u w:val="single"/>
          <w:rtl/>
        </w:rPr>
        <w:t>אברהם מיכאלי:</w:t>
      </w:r>
    </w:p>
    <w:p w14:paraId="5E268BF5" w14:textId="77777777" w:rsidR="00D009AE" w:rsidRPr="00D009AE" w:rsidRDefault="00D009AE" w:rsidP="00D009AE">
      <w:pPr>
        <w:bidi/>
        <w:jc w:val="both"/>
        <w:rPr>
          <w:rFonts w:cs="David" w:hint="cs"/>
          <w:u w:val="single"/>
          <w:rtl/>
        </w:rPr>
      </w:pPr>
    </w:p>
    <w:p w14:paraId="07D41790" w14:textId="77777777" w:rsidR="00D009AE" w:rsidRPr="00D009AE" w:rsidRDefault="00D009AE" w:rsidP="00D009AE">
      <w:pPr>
        <w:bidi/>
        <w:jc w:val="both"/>
        <w:rPr>
          <w:rFonts w:cs="David" w:hint="cs"/>
          <w:rtl/>
        </w:rPr>
      </w:pPr>
      <w:r w:rsidRPr="00D009AE">
        <w:rPr>
          <w:rFonts w:cs="David" w:hint="cs"/>
          <w:rtl/>
        </w:rPr>
        <w:tab/>
        <w:t xml:space="preserve"> בעצם הוא לא עבר קריאה ראשונה בגלל הפיצול, כי הפיצול יביא אותו עדיין לקריאה הראשונה בקדנציה הנוכחית.</w:t>
      </w:r>
    </w:p>
    <w:p w14:paraId="6E98B5D1" w14:textId="77777777" w:rsidR="00D009AE" w:rsidRPr="00D009AE" w:rsidRDefault="00D009AE" w:rsidP="00D009AE">
      <w:pPr>
        <w:bidi/>
        <w:jc w:val="both"/>
        <w:rPr>
          <w:rFonts w:cs="David" w:hint="cs"/>
          <w:rtl/>
        </w:rPr>
      </w:pPr>
    </w:p>
    <w:p w14:paraId="73841034"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2C6E8FB5" w14:textId="77777777" w:rsidR="00D009AE" w:rsidRPr="00D009AE" w:rsidRDefault="00D009AE" w:rsidP="00D009AE">
      <w:pPr>
        <w:pStyle w:val="Heading5"/>
        <w:rPr>
          <w:rFonts w:hint="cs"/>
          <w:sz w:val="24"/>
          <w:rtl/>
        </w:rPr>
      </w:pPr>
    </w:p>
    <w:p w14:paraId="288BCD20" w14:textId="77777777" w:rsidR="00D009AE" w:rsidRPr="00D009AE" w:rsidRDefault="00D009AE" w:rsidP="00D009AE">
      <w:pPr>
        <w:bidi/>
        <w:jc w:val="both"/>
        <w:rPr>
          <w:rFonts w:cs="David" w:hint="cs"/>
          <w:rtl/>
        </w:rPr>
      </w:pPr>
      <w:r w:rsidRPr="00D009AE">
        <w:rPr>
          <w:rFonts w:cs="David" w:hint="cs"/>
          <w:rtl/>
        </w:rPr>
        <w:tab/>
        <w:t>הוא עבר בקריאה הראשונה.</w:t>
      </w:r>
    </w:p>
    <w:p w14:paraId="16490B36" w14:textId="77777777" w:rsidR="00D009AE" w:rsidRPr="00D009AE" w:rsidRDefault="00D009AE" w:rsidP="00D009AE">
      <w:pPr>
        <w:bidi/>
        <w:jc w:val="both"/>
        <w:rPr>
          <w:rFonts w:cs="David" w:hint="cs"/>
          <w:rtl/>
        </w:rPr>
      </w:pPr>
    </w:p>
    <w:p w14:paraId="0B3FCE25" w14:textId="77777777" w:rsidR="00D009AE" w:rsidRPr="00D009AE" w:rsidRDefault="00D009AE" w:rsidP="00D009AE">
      <w:pPr>
        <w:bidi/>
        <w:jc w:val="both"/>
        <w:rPr>
          <w:rFonts w:cs="David" w:hint="cs"/>
          <w:u w:val="single"/>
          <w:rtl/>
        </w:rPr>
      </w:pPr>
      <w:r w:rsidRPr="00D009AE">
        <w:rPr>
          <w:rFonts w:cs="David" w:hint="cs"/>
          <w:u w:val="single"/>
          <w:rtl/>
        </w:rPr>
        <w:t>אברהם מיכאלי:</w:t>
      </w:r>
    </w:p>
    <w:p w14:paraId="29D40569" w14:textId="77777777" w:rsidR="00D009AE" w:rsidRPr="00D009AE" w:rsidRDefault="00D009AE" w:rsidP="00D009AE">
      <w:pPr>
        <w:bidi/>
        <w:jc w:val="both"/>
        <w:rPr>
          <w:rFonts w:cs="David" w:hint="cs"/>
          <w:u w:val="single"/>
          <w:rtl/>
        </w:rPr>
      </w:pPr>
    </w:p>
    <w:p w14:paraId="45E047D0" w14:textId="77777777" w:rsidR="00D009AE" w:rsidRPr="00D009AE" w:rsidRDefault="00D009AE" w:rsidP="00D009AE">
      <w:pPr>
        <w:bidi/>
        <w:jc w:val="both"/>
        <w:rPr>
          <w:rFonts w:cs="David" w:hint="cs"/>
          <w:rtl/>
        </w:rPr>
      </w:pPr>
      <w:r w:rsidRPr="00D009AE">
        <w:rPr>
          <w:rFonts w:cs="David" w:hint="cs"/>
          <w:rtl/>
        </w:rPr>
        <w:tab/>
        <w:t>בגלל הפיצול הוא חוזר בחזרה לקריאה הראשונה.</w:t>
      </w:r>
    </w:p>
    <w:p w14:paraId="482FD905" w14:textId="77777777" w:rsidR="00D009AE" w:rsidRPr="00D009AE" w:rsidRDefault="00D009AE" w:rsidP="00D009AE">
      <w:pPr>
        <w:bidi/>
        <w:jc w:val="both"/>
        <w:rPr>
          <w:rFonts w:cs="David" w:hint="cs"/>
          <w:rtl/>
        </w:rPr>
      </w:pPr>
    </w:p>
    <w:p w14:paraId="6EA56237" w14:textId="77777777" w:rsidR="00D009AE" w:rsidRPr="00D009AE" w:rsidRDefault="00D009AE" w:rsidP="00D009AE">
      <w:pPr>
        <w:pStyle w:val="Heading5"/>
        <w:rPr>
          <w:rFonts w:hint="cs"/>
          <w:sz w:val="24"/>
          <w:rtl/>
        </w:rPr>
      </w:pPr>
      <w:r w:rsidRPr="00D009AE">
        <w:rPr>
          <w:rFonts w:hint="cs"/>
          <w:sz w:val="24"/>
          <w:u w:val="single"/>
          <w:rtl/>
        </w:rPr>
        <w:t>ארבל אסטרחן:</w:t>
      </w:r>
    </w:p>
    <w:p w14:paraId="59B5CA2C" w14:textId="77777777" w:rsidR="00D009AE" w:rsidRPr="00D009AE" w:rsidRDefault="00D009AE" w:rsidP="00D009AE">
      <w:pPr>
        <w:pStyle w:val="Heading5"/>
        <w:rPr>
          <w:rFonts w:hint="cs"/>
          <w:sz w:val="24"/>
          <w:rtl/>
        </w:rPr>
      </w:pPr>
    </w:p>
    <w:p w14:paraId="2E19CCEE" w14:textId="77777777" w:rsidR="00D009AE" w:rsidRPr="00D009AE" w:rsidRDefault="00D009AE" w:rsidP="00D009AE">
      <w:pPr>
        <w:bidi/>
        <w:jc w:val="both"/>
        <w:rPr>
          <w:rFonts w:cs="David" w:hint="cs"/>
          <w:rtl/>
        </w:rPr>
      </w:pPr>
      <w:r w:rsidRPr="00D009AE">
        <w:rPr>
          <w:rFonts w:cs="David" w:hint="cs"/>
          <w:rtl/>
        </w:rPr>
        <w:tab/>
        <w:t>מה שאני רוצה להבהיר זה, שהעובדה שהוא יפוצל בעתיד, לא פתאום תגרום לכך שהוא יצטרך את הרוב הגדול יותר בקריאה השנייה והשלישית. אם הוא עבר בקריאה הראשונה לפני שהתיקון הזה ייכנס לתוקף, הוא מחוסן מהצורך ברוב של 55.</w:t>
      </w:r>
    </w:p>
    <w:p w14:paraId="2ED7A339" w14:textId="77777777" w:rsidR="00D009AE" w:rsidRPr="00D009AE" w:rsidRDefault="00D009AE" w:rsidP="00D009AE">
      <w:pPr>
        <w:bidi/>
        <w:jc w:val="both"/>
        <w:rPr>
          <w:rFonts w:cs="David" w:hint="cs"/>
          <w:rtl/>
        </w:rPr>
      </w:pPr>
    </w:p>
    <w:p w14:paraId="219D969A"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35A76411" w14:textId="77777777" w:rsidR="00D009AE" w:rsidRPr="00D009AE" w:rsidRDefault="00D009AE" w:rsidP="00D009AE">
      <w:pPr>
        <w:bidi/>
        <w:jc w:val="both"/>
        <w:rPr>
          <w:rFonts w:cs="David" w:hint="cs"/>
          <w:rtl/>
        </w:rPr>
      </w:pPr>
    </w:p>
    <w:p w14:paraId="71B6BD02" w14:textId="77777777" w:rsidR="00D009AE" w:rsidRPr="00D009AE" w:rsidRDefault="00D009AE" w:rsidP="00D009AE">
      <w:pPr>
        <w:bidi/>
        <w:jc w:val="both"/>
        <w:rPr>
          <w:rFonts w:cs="David" w:hint="cs"/>
          <w:rtl/>
        </w:rPr>
      </w:pPr>
      <w:r w:rsidRPr="00D009AE">
        <w:rPr>
          <w:rFonts w:cs="David" w:hint="cs"/>
          <w:rtl/>
        </w:rPr>
        <w:tab/>
        <w:t xml:space="preserve">הנושא השני, בטרם נעבור להצבעה על ההסתייגויות. הונחה בפנינו ונמצאת בפניכם על השולחן סקירה שהכינה ד"ר שילה הטיס </w:t>
      </w:r>
      <w:proofErr w:type="spellStart"/>
      <w:r w:rsidRPr="00D009AE">
        <w:rPr>
          <w:rFonts w:cs="David" w:hint="cs"/>
          <w:rtl/>
        </w:rPr>
        <w:t>רולף</w:t>
      </w:r>
      <w:proofErr w:type="spellEnd"/>
      <w:r w:rsidRPr="00D009AE">
        <w:rPr>
          <w:rFonts w:cs="David" w:hint="cs"/>
          <w:rtl/>
        </w:rPr>
        <w:t xml:space="preserve"> ממרכז המחקר והמידע של הכנסת בנושא הגבלות על חקיקה פרטית בעלת עלות תקציבית. ד"ר הטיס </w:t>
      </w:r>
      <w:proofErr w:type="spellStart"/>
      <w:r w:rsidRPr="00D009AE">
        <w:rPr>
          <w:rFonts w:cs="David" w:hint="cs"/>
          <w:rtl/>
        </w:rPr>
        <w:t>רולף</w:t>
      </w:r>
      <w:proofErr w:type="spellEnd"/>
      <w:r w:rsidRPr="00D009AE">
        <w:rPr>
          <w:rFonts w:cs="David" w:hint="cs"/>
          <w:rtl/>
        </w:rPr>
        <w:t>, ברשותך, אם אפשר, כמה מלות הסבר נוספות, אני אשמח. בבקשה.</w:t>
      </w:r>
    </w:p>
    <w:p w14:paraId="0A7DF7F5" w14:textId="77777777" w:rsidR="00D009AE" w:rsidRPr="00D009AE" w:rsidRDefault="00D009AE" w:rsidP="00D009AE">
      <w:pPr>
        <w:bidi/>
        <w:jc w:val="both"/>
        <w:rPr>
          <w:rFonts w:cs="David" w:hint="cs"/>
          <w:rtl/>
        </w:rPr>
      </w:pPr>
    </w:p>
    <w:p w14:paraId="1D9E19CB" w14:textId="77777777" w:rsidR="00D009AE" w:rsidRPr="00D009AE" w:rsidRDefault="00D009AE" w:rsidP="00D009AE">
      <w:pPr>
        <w:bidi/>
        <w:jc w:val="both"/>
        <w:rPr>
          <w:rFonts w:cs="David" w:hint="cs"/>
          <w:rtl/>
        </w:rPr>
      </w:pPr>
      <w:r w:rsidRPr="00D009AE">
        <w:rPr>
          <w:rFonts w:cs="David" w:hint="cs"/>
          <w:u w:val="single"/>
          <w:rtl/>
        </w:rPr>
        <w:t xml:space="preserve">שילה </w:t>
      </w:r>
      <w:proofErr w:type="spellStart"/>
      <w:r w:rsidRPr="00D009AE">
        <w:rPr>
          <w:rFonts w:cs="David" w:hint="cs"/>
          <w:u w:val="single"/>
          <w:rtl/>
        </w:rPr>
        <w:t>רולף</w:t>
      </w:r>
      <w:proofErr w:type="spellEnd"/>
      <w:r w:rsidRPr="00D009AE">
        <w:rPr>
          <w:rFonts w:cs="David" w:hint="cs"/>
          <w:u w:val="single"/>
          <w:rtl/>
        </w:rPr>
        <w:t>:</w:t>
      </w:r>
    </w:p>
    <w:p w14:paraId="55504587" w14:textId="77777777" w:rsidR="00D009AE" w:rsidRPr="00D009AE" w:rsidRDefault="00D009AE" w:rsidP="00D009AE">
      <w:pPr>
        <w:bidi/>
        <w:jc w:val="both"/>
        <w:rPr>
          <w:rFonts w:cs="David" w:hint="cs"/>
          <w:rtl/>
        </w:rPr>
      </w:pPr>
    </w:p>
    <w:p w14:paraId="03884282" w14:textId="77777777" w:rsidR="00D009AE" w:rsidRPr="00D009AE" w:rsidRDefault="00D009AE" w:rsidP="00D009AE">
      <w:pPr>
        <w:bidi/>
        <w:jc w:val="both"/>
        <w:rPr>
          <w:rFonts w:cs="David" w:hint="cs"/>
          <w:rtl/>
        </w:rPr>
      </w:pPr>
      <w:r w:rsidRPr="00D009AE">
        <w:rPr>
          <w:rFonts w:cs="David" w:hint="cs"/>
          <w:rtl/>
        </w:rPr>
        <w:tab/>
        <w:t>נדמה לי שהמסמך מוסר את האינפורמציה. הייתי רק רוצה להעיר הערה אחת, מכיוון שכבר חקרתי את הנושא של הצעות חוק פרטיות בחוץ-לארץ בהקשרים רבים. לא מצאתי, ולו מדינה אחת, ששם נקבע אם אפשר להעביר בהצעת חוק פרטית, בהצעה תקציבית, לגבי כמה אנשים יתמכו בחוק. זאת אומרת, יש מדינות שפשוט אסור בהן, כמו בצרפת למשל, ששם סעיף 40 של החוקה אוסר על הצעות חוק פרטיות עם עלות תקציבית--</w:t>
      </w:r>
    </w:p>
    <w:p w14:paraId="1D6C2F60" w14:textId="77777777" w:rsidR="00D009AE" w:rsidRPr="00D009AE" w:rsidRDefault="00D009AE" w:rsidP="00D009AE">
      <w:pPr>
        <w:bidi/>
        <w:jc w:val="both"/>
        <w:rPr>
          <w:rFonts w:cs="David" w:hint="cs"/>
          <w:rtl/>
        </w:rPr>
      </w:pPr>
    </w:p>
    <w:p w14:paraId="5A62278D" w14:textId="77777777" w:rsidR="00D009AE" w:rsidRPr="00D009AE" w:rsidRDefault="00D009AE" w:rsidP="00D009AE">
      <w:pPr>
        <w:bidi/>
        <w:jc w:val="both"/>
        <w:rPr>
          <w:rFonts w:cs="David" w:hint="cs"/>
          <w:rtl/>
        </w:rPr>
      </w:pPr>
      <w:r w:rsidRPr="00D009AE">
        <w:rPr>
          <w:rFonts w:cs="David" w:hint="cs"/>
          <w:u w:val="single"/>
          <w:rtl/>
        </w:rPr>
        <w:t xml:space="preserve">היו"ר זאב </w:t>
      </w:r>
      <w:proofErr w:type="spellStart"/>
      <w:r w:rsidRPr="00D009AE">
        <w:rPr>
          <w:rFonts w:cs="David" w:hint="cs"/>
          <w:u w:val="single"/>
          <w:rtl/>
        </w:rPr>
        <w:t>אלקין</w:t>
      </w:r>
      <w:proofErr w:type="spellEnd"/>
      <w:r w:rsidRPr="00D009AE">
        <w:rPr>
          <w:rFonts w:cs="David" w:hint="cs"/>
          <w:u w:val="single"/>
          <w:rtl/>
        </w:rPr>
        <w:t>:</w:t>
      </w:r>
    </w:p>
    <w:p w14:paraId="0294367A" w14:textId="77777777" w:rsidR="00D009AE" w:rsidRPr="00D009AE" w:rsidRDefault="00D009AE" w:rsidP="00D009AE">
      <w:pPr>
        <w:bidi/>
        <w:jc w:val="both"/>
        <w:rPr>
          <w:rFonts w:cs="David" w:hint="cs"/>
          <w:rtl/>
        </w:rPr>
      </w:pPr>
    </w:p>
    <w:p w14:paraId="0AFA892A" w14:textId="77777777" w:rsidR="00D009AE" w:rsidRPr="00D009AE" w:rsidRDefault="00D009AE" w:rsidP="00D009AE">
      <w:pPr>
        <w:bidi/>
        <w:jc w:val="both"/>
        <w:rPr>
          <w:rFonts w:cs="David" w:hint="cs"/>
          <w:rtl/>
        </w:rPr>
      </w:pPr>
      <w:r w:rsidRPr="00D009AE">
        <w:rPr>
          <w:rFonts w:cs="David" w:hint="cs"/>
          <w:rtl/>
        </w:rPr>
        <w:tab/>
        <w:t xml:space="preserve"> יש מקומות יותר דרקוניים ממדינת ישראל.</w:t>
      </w:r>
    </w:p>
    <w:p w14:paraId="486CD57E" w14:textId="77777777" w:rsidR="00D009AE" w:rsidRPr="00D009AE" w:rsidRDefault="00D009AE" w:rsidP="00D009AE">
      <w:pPr>
        <w:bidi/>
        <w:jc w:val="both"/>
        <w:rPr>
          <w:rFonts w:cs="David" w:hint="cs"/>
          <w:rtl/>
        </w:rPr>
      </w:pPr>
    </w:p>
    <w:p w14:paraId="12472D51" w14:textId="77777777" w:rsidR="00D009AE" w:rsidRPr="00D009AE" w:rsidRDefault="00D009AE" w:rsidP="00D009AE">
      <w:pPr>
        <w:bidi/>
        <w:jc w:val="both"/>
        <w:rPr>
          <w:rFonts w:cs="David" w:hint="cs"/>
          <w:rtl/>
        </w:rPr>
      </w:pPr>
      <w:r w:rsidRPr="00D009AE">
        <w:rPr>
          <w:rFonts w:cs="David" w:hint="cs"/>
          <w:u w:val="single"/>
          <w:rtl/>
        </w:rPr>
        <w:t xml:space="preserve">שילה </w:t>
      </w:r>
      <w:proofErr w:type="spellStart"/>
      <w:r w:rsidRPr="00D009AE">
        <w:rPr>
          <w:rFonts w:cs="David" w:hint="cs"/>
          <w:u w:val="single"/>
          <w:rtl/>
        </w:rPr>
        <w:t>רולף</w:t>
      </w:r>
      <w:proofErr w:type="spellEnd"/>
      <w:r w:rsidRPr="00D009AE">
        <w:rPr>
          <w:rFonts w:cs="David" w:hint="cs"/>
          <w:u w:val="single"/>
          <w:rtl/>
        </w:rPr>
        <w:t>:</w:t>
      </w:r>
    </w:p>
    <w:p w14:paraId="4FA22BDB" w14:textId="77777777" w:rsidR="00D009AE" w:rsidRPr="00D009AE" w:rsidRDefault="00D009AE" w:rsidP="00D009AE">
      <w:pPr>
        <w:bidi/>
        <w:jc w:val="both"/>
        <w:rPr>
          <w:rFonts w:cs="David" w:hint="cs"/>
          <w:rtl/>
        </w:rPr>
      </w:pPr>
    </w:p>
    <w:p w14:paraId="1B794993" w14:textId="77777777" w:rsidR="00D009AE" w:rsidRPr="00D009AE" w:rsidRDefault="00D009AE" w:rsidP="00D009AE">
      <w:pPr>
        <w:bidi/>
        <w:jc w:val="both"/>
        <w:rPr>
          <w:rFonts w:cs="David" w:hint="cs"/>
          <w:rtl/>
        </w:rPr>
      </w:pPr>
      <w:r w:rsidRPr="00D009AE">
        <w:rPr>
          <w:rFonts w:cs="David" w:hint="cs"/>
          <w:rtl/>
        </w:rPr>
        <w:tab/>
        <w:t>--ובמדינות אחרות מותר להעלות הצעות חוק פרטיות עם עלות תקציבית, ויש מנגנונים לאישור התקציב. זה דבר, שפי הנראה, אצלנו לא קיים, או לא קיים באותה מידה. זאת אומרת, קודם כול צריך להעביר את התקציב, אי אפשר להעביר את זה רק משום שמספר מסוים של חברי פרלמנט תמכו בזה. נדמה לי שזה הדבר היחיד שהייתי רוצה להוסיף על האינפורמציה שלי.</w:t>
      </w:r>
    </w:p>
    <w:p w14:paraId="17085E27" w14:textId="77777777" w:rsidR="00D009AE" w:rsidRPr="00D009AE" w:rsidRDefault="00D009AE" w:rsidP="00D009AE">
      <w:pPr>
        <w:bidi/>
        <w:jc w:val="both"/>
        <w:rPr>
          <w:rFonts w:cs="David" w:hint="cs"/>
          <w:rtl/>
        </w:rPr>
      </w:pPr>
    </w:p>
    <w:p w14:paraId="3710B82A"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1775ED5D" w14:textId="77777777" w:rsidR="00D009AE" w:rsidRPr="00D009AE" w:rsidRDefault="00D009AE" w:rsidP="00D009AE">
      <w:pPr>
        <w:bidi/>
        <w:jc w:val="both"/>
        <w:rPr>
          <w:rFonts w:cs="David" w:hint="cs"/>
          <w:rtl/>
        </w:rPr>
      </w:pPr>
    </w:p>
    <w:p w14:paraId="221FD4EA" w14:textId="77777777" w:rsidR="00D009AE" w:rsidRPr="00D009AE" w:rsidRDefault="00D009AE" w:rsidP="00D009AE">
      <w:pPr>
        <w:bidi/>
        <w:jc w:val="both"/>
        <w:rPr>
          <w:rFonts w:cs="David" w:hint="cs"/>
          <w:rtl/>
        </w:rPr>
      </w:pPr>
      <w:r w:rsidRPr="00D009AE">
        <w:rPr>
          <w:rFonts w:cs="David" w:hint="cs"/>
          <w:rtl/>
        </w:rPr>
        <w:tab/>
        <w:t>תודה רבה. נדמה לי שהסקירה באמת ממצה וברורה, והיא מונחת, כאמור, בפניכם.</w:t>
      </w:r>
    </w:p>
    <w:p w14:paraId="3A37DD77" w14:textId="77777777" w:rsidR="00D009AE" w:rsidRPr="00D009AE" w:rsidRDefault="00D009AE" w:rsidP="00D009AE">
      <w:pPr>
        <w:pStyle w:val="Noparagraphstyle"/>
        <w:spacing w:before="240" w:line="240" w:lineRule="auto"/>
        <w:jc w:val="both"/>
        <w:rPr>
          <w:rFonts w:hint="cs"/>
          <w:sz w:val="24"/>
          <w:szCs w:val="24"/>
          <w:rtl/>
        </w:rPr>
      </w:pPr>
      <w:r w:rsidRPr="00D009AE">
        <w:rPr>
          <w:rFonts w:hint="cs"/>
          <w:sz w:val="24"/>
          <w:szCs w:val="24"/>
          <w:rtl/>
        </w:rPr>
        <w:tab/>
        <w:t xml:space="preserve">התקבלה שורה ארוכה של הסתייגויות מטעם חברי הכנסת </w:t>
      </w:r>
      <w:r w:rsidRPr="00D009AE">
        <w:rPr>
          <w:sz w:val="24"/>
          <w:szCs w:val="24"/>
          <w:rtl/>
        </w:rPr>
        <w:t>ציפי לבני, שאול מופז</w:t>
      </w:r>
      <w:r w:rsidRPr="00D009AE">
        <w:rPr>
          <w:rFonts w:hint="cs"/>
          <w:sz w:val="24"/>
          <w:szCs w:val="24"/>
          <w:rtl/>
        </w:rPr>
        <w:t xml:space="preserve">, </w:t>
      </w:r>
      <w:r w:rsidRPr="00D009AE">
        <w:rPr>
          <w:sz w:val="24"/>
          <w:szCs w:val="24"/>
          <w:rtl/>
        </w:rPr>
        <w:t>דליה איציק, צחי הנגבי</w:t>
      </w:r>
      <w:r w:rsidRPr="00D009AE">
        <w:rPr>
          <w:rFonts w:hint="cs"/>
          <w:sz w:val="24"/>
          <w:szCs w:val="24"/>
          <w:rtl/>
        </w:rPr>
        <w:t xml:space="preserve">, </w:t>
      </w:r>
      <w:r w:rsidRPr="00D009AE">
        <w:rPr>
          <w:sz w:val="24"/>
          <w:szCs w:val="24"/>
          <w:rtl/>
        </w:rPr>
        <w:t xml:space="preserve">רוני בר-און, זאב בוים, מאיר שטרית, </w:t>
      </w:r>
      <w:r w:rsidRPr="00D009AE">
        <w:rPr>
          <w:rFonts w:hint="cs"/>
          <w:sz w:val="24"/>
          <w:szCs w:val="24"/>
          <w:rtl/>
        </w:rPr>
        <w:t xml:space="preserve">רוחמה אברהם-בלילא, </w:t>
      </w:r>
      <w:r w:rsidRPr="00D009AE">
        <w:rPr>
          <w:sz w:val="24"/>
          <w:szCs w:val="24"/>
          <w:rtl/>
        </w:rPr>
        <w:t>אבי דיכטר, מרינה סולודקין, יואל חסון</w:t>
      </w:r>
      <w:r w:rsidRPr="00D009AE">
        <w:rPr>
          <w:rFonts w:hint="cs"/>
          <w:sz w:val="24"/>
          <w:szCs w:val="24"/>
          <w:rtl/>
        </w:rPr>
        <w:t xml:space="preserve">, </w:t>
      </w:r>
      <w:r w:rsidRPr="00D009AE">
        <w:rPr>
          <w:sz w:val="24"/>
          <w:szCs w:val="24"/>
          <w:rtl/>
        </w:rPr>
        <w:t xml:space="preserve">גדעון עזרא, יעקב אדרי, אלי אפללו, זאב </w:t>
      </w:r>
      <w:proofErr w:type="spellStart"/>
      <w:r w:rsidRPr="00D009AE">
        <w:rPr>
          <w:sz w:val="24"/>
          <w:szCs w:val="24"/>
          <w:rtl/>
        </w:rPr>
        <w:t>בילסקי</w:t>
      </w:r>
      <w:proofErr w:type="spellEnd"/>
      <w:r w:rsidRPr="00D009AE">
        <w:rPr>
          <w:sz w:val="24"/>
          <w:szCs w:val="24"/>
          <w:rtl/>
        </w:rPr>
        <w:t xml:space="preserve">, </w:t>
      </w:r>
      <w:r w:rsidRPr="00D009AE">
        <w:rPr>
          <w:rFonts w:hint="cs"/>
          <w:sz w:val="24"/>
          <w:szCs w:val="24"/>
          <w:rtl/>
        </w:rPr>
        <w:t xml:space="preserve">רונית תירוש, </w:t>
      </w:r>
      <w:r w:rsidRPr="00D009AE">
        <w:rPr>
          <w:sz w:val="24"/>
          <w:szCs w:val="24"/>
          <w:rtl/>
        </w:rPr>
        <w:t xml:space="preserve">נחמן שי, שלמה מולה, רוברט </w:t>
      </w:r>
      <w:proofErr w:type="spellStart"/>
      <w:r w:rsidRPr="00D009AE">
        <w:rPr>
          <w:sz w:val="24"/>
          <w:szCs w:val="24"/>
          <w:rtl/>
        </w:rPr>
        <w:t>טיבייב</w:t>
      </w:r>
      <w:proofErr w:type="spellEnd"/>
      <w:r w:rsidRPr="00D009AE">
        <w:rPr>
          <w:sz w:val="24"/>
          <w:szCs w:val="24"/>
          <w:rtl/>
        </w:rPr>
        <w:t xml:space="preserve">, מגלי והבה, רחל אדטו, יוחנן </w:t>
      </w:r>
      <w:proofErr w:type="spellStart"/>
      <w:r w:rsidRPr="00D009AE">
        <w:rPr>
          <w:sz w:val="24"/>
          <w:szCs w:val="24"/>
          <w:rtl/>
        </w:rPr>
        <w:t>פלסנר</w:t>
      </w:r>
      <w:proofErr w:type="spellEnd"/>
      <w:r w:rsidRPr="00D009AE">
        <w:rPr>
          <w:sz w:val="24"/>
          <w:szCs w:val="24"/>
          <w:rtl/>
        </w:rPr>
        <w:t xml:space="preserve">, שי חרמש, ישראל חסון, אריה ביבי, עתניאל </w:t>
      </w:r>
      <w:proofErr w:type="spellStart"/>
      <w:r w:rsidRPr="00D009AE">
        <w:rPr>
          <w:sz w:val="24"/>
          <w:szCs w:val="24"/>
          <w:rtl/>
        </w:rPr>
        <w:t>שנלר</w:t>
      </w:r>
      <w:proofErr w:type="spellEnd"/>
      <w:r w:rsidRPr="00D009AE">
        <w:rPr>
          <w:rFonts w:hint="cs"/>
          <w:sz w:val="24"/>
          <w:szCs w:val="24"/>
          <w:rtl/>
        </w:rPr>
        <w:t>,</w:t>
      </w:r>
      <w:r w:rsidRPr="00D009AE">
        <w:rPr>
          <w:sz w:val="24"/>
          <w:szCs w:val="24"/>
          <w:rtl/>
        </w:rPr>
        <w:t xml:space="preserve"> אורית זוארץ</w:t>
      </w:r>
      <w:r w:rsidRPr="00D009AE">
        <w:rPr>
          <w:rFonts w:hint="cs"/>
          <w:sz w:val="24"/>
          <w:szCs w:val="24"/>
          <w:rtl/>
        </w:rPr>
        <w:t xml:space="preserve"> ויוליה </w:t>
      </w:r>
      <w:proofErr w:type="spellStart"/>
      <w:r w:rsidRPr="00D009AE">
        <w:rPr>
          <w:rFonts w:hint="cs"/>
          <w:sz w:val="24"/>
          <w:szCs w:val="24"/>
          <w:rtl/>
        </w:rPr>
        <w:t>שמאלוב</w:t>
      </w:r>
      <w:proofErr w:type="spellEnd"/>
      <w:r w:rsidRPr="00D009AE">
        <w:rPr>
          <w:rFonts w:hint="cs"/>
          <w:sz w:val="24"/>
          <w:szCs w:val="24"/>
          <w:rtl/>
        </w:rPr>
        <w:t xml:space="preserve"> </w:t>
      </w:r>
      <w:proofErr w:type="spellStart"/>
      <w:r w:rsidRPr="00D009AE">
        <w:rPr>
          <w:rFonts w:hint="cs"/>
          <w:sz w:val="24"/>
          <w:szCs w:val="24"/>
          <w:rtl/>
        </w:rPr>
        <w:t>ברקוביץ</w:t>
      </w:r>
      <w:proofErr w:type="spellEnd"/>
      <w:r w:rsidRPr="00D009AE">
        <w:rPr>
          <w:rFonts w:hint="cs"/>
          <w:sz w:val="24"/>
          <w:szCs w:val="24"/>
          <w:rtl/>
        </w:rPr>
        <w:t xml:space="preserve"> (להלן - קבוצת קדימה); חברי הכנסת יעקב כץ, אורי אריאל, אריה אלדד ומיכאל בן-ארי (להלן - קבוצת האיחוד הלאומי); חברי הכנסת מוחמד ברכה, </w:t>
      </w:r>
      <w:proofErr w:type="spellStart"/>
      <w:r w:rsidRPr="00D009AE">
        <w:rPr>
          <w:rFonts w:hint="cs"/>
          <w:sz w:val="24"/>
          <w:szCs w:val="24"/>
          <w:rtl/>
        </w:rPr>
        <w:t>חנא</w:t>
      </w:r>
      <w:proofErr w:type="spellEnd"/>
      <w:r w:rsidRPr="00D009AE">
        <w:rPr>
          <w:rFonts w:hint="cs"/>
          <w:sz w:val="24"/>
          <w:szCs w:val="24"/>
          <w:rtl/>
        </w:rPr>
        <w:t xml:space="preserve"> </w:t>
      </w:r>
      <w:proofErr w:type="spellStart"/>
      <w:r w:rsidRPr="00D009AE">
        <w:rPr>
          <w:rFonts w:hint="cs"/>
          <w:sz w:val="24"/>
          <w:szCs w:val="24"/>
          <w:rtl/>
        </w:rPr>
        <w:t>סוייד</w:t>
      </w:r>
      <w:proofErr w:type="spellEnd"/>
      <w:r w:rsidRPr="00D009AE">
        <w:rPr>
          <w:rFonts w:hint="cs"/>
          <w:sz w:val="24"/>
          <w:szCs w:val="24"/>
          <w:rtl/>
        </w:rPr>
        <w:t xml:space="preserve">, דב חנין ועפו </w:t>
      </w:r>
      <w:proofErr w:type="spellStart"/>
      <w:r w:rsidRPr="00D009AE">
        <w:rPr>
          <w:rFonts w:hint="cs"/>
          <w:sz w:val="24"/>
          <w:szCs w:val="24"/>
          <w:rtl/>
        </w:rPr>
        <w:t>אגבאריה</w:t>
      </w:r>
      <w:proofErr w:type="spellEnd"/>
      <w:r w:rsidRPr="00D009AE">
        <w:rPr>
          <w:rFonts w:hint="cs"/>
          <w:sz w:val="24"/>
          <w:szCs w:val="24"/>
          <w:rtl/>
        </w:rPr>
        <w:t xml:space="preserve"> (להלן - קבוצת חד"ש); חברי הכנסת </w:t>
      </w:r>
      <w:proofErr w:type="spellStart"/>
      <w:r w:rsidRPr="00D009AE">
        <w:rPr>
          <w:rFonts w:hint="cs"/>
          <w:sz w:val="24"/>
          <w:szCs w:val="24"/>
          <w:rtl/>
        </w:rPr>
        <w:t>איברהים</w:t>
      </w:r>
      <w:proofErr w:type="spellEnd"/>
      <w:r w:rsidRPr="00D009AE">
        <w:rPr>
          <w:rFonts w:hint="cs"/>
          <w:sz w:val="24"/>
          <w:szCs w:val="24"/>
          <w:rtl/>
        </w:rPr>
        <w:t xml:space="preserve"> צרצור, אחמד טיבי, </w:t>
      </w:r>
      <w:proofErr w:type="spellStart"/>
      <w:r w:rsidRPr="00D009AE">
        <w:rPr>
          <w:rFonts w:hint="cs"/>
          <w:sz w:val="24"/>
          <w:szCs w:val="24"/>
          <w:rtl/>
        </w:rPr>
        <w:t>טלב</w:t>
      </w:r>
      <w:proofErr w:type="spellEnd"/>
      <w:r w:rsidRPr="00D009AE">
        <w:rPr>
          <w:rFonts w:hint="cs"/>
          <w:sz w:val="24"/>
          <w:szCs w:val="24"/>
          <w:rtl/>
        </w:rPr>
        <w:t xml:space="preserve"> אלסאנע </w:t>
      </w:r>
      <w:proofErr w:type="spellStart"/>
      <w:r w:rsidRPr="00D009AE">
        <w:rPr>
          <w:rFonts w:hint="cs"/>
          <w:sz w:val="24"/>
          <w:szCs w:val="24"/>
          <w:rtl/>
        </w:rPr>
        <w:t>ומסעוד</w:t>
      </w:r>
      <w:proofErr w:type="spellEnd"/>
      <w:r w:rsidRPr="00D009AE">
        <w:rPr>
          <w:rFonts w:hint="cs"/>
          <w:sz w:val="24"/>
          <w:szCs w:val="24"/>
          <w:rtl/>
        </w:rPr>
        <w:t xml:space="preserve"> גנאים (להלן - קבוצת רע"מ-תע"ל); חברי הכנסת חיים אורון, </w:t>
      </w:r>
      <w:smartTag w:uri="urn:schemas-microsoft-com:office:smarttags" w:element="PersonName">
        <w:r w:rsidRPr="00D009AE">
          <w:rPr>
            <w:rFonts w:hint="cs"/>
            <w:sz w:val="24"/>
            <w:szCs w:val="24"/>
            <w:rtl/>
          </w:rPr>
          <w:t>אילן גילאון</w:t>
        </w:r>
      </w:smartTag>
      <w:r w:rsidRPr="00D009AE">
        <w:rPr>
          <w:rFonts w:hint="cs"/>
          <w:sz w:val="24"/>
          <w:szCs w:val="24"/>
          <w:rtl/>
        </w:rPr>
        <w:t xml:space="preserve"> וניצן הורוביץ (להלן - קבוצת מרצ); חברי הכנסת ג'מאל </w:t>
      </w:r>
      <w:proofErr w:type="spellStart"/>
      <w:r w:rsidRPr="00D009AE">
        <w:rPr>
          <w:rFonts w:hint="cs"/>
          <w:sz w:val="24"/>
          <w:szCs w:val="24"/>
          <w:rtl/>
        </w:rPr>
        <w:t>זחאלקה</w:t>
      </w:r>
      <w:proofErr w:type="spellEnd"/>
      <w:r w:rsidRPr="00D009AE">
        <w:rPr>
          <w:rFonts w:hint="cs"/>
          <w:sz w:val="24"/>
          <w:szCs w:val="24"/>
          <w:rtl/>
        </w:rPr>
        <w:t xml:space="preserve">, סעיד </w:t>
      </w:r>
      <w:proofErr w:type="spellStart"/>
      <w:r w:rsidRPr="00D009AE">
        <w:rPr>
          <w:rFonts w:hint="cs"/>
          <w:sz w:val="24"/>
          <w:szCs w:val="24"/>
          <w:rtl/>
        </w:rPr>
        <w:t>נפאע</w:t>
      </w:r>
      <w:proofErr w:type="spellEnd"/>
      <w:r w:rsidRPr="00D009AE">
        <w:rPr>
          <w:rFonts w:hint="cs"/>
          <w:sz w:val="24"/>
          <w:szCs w:val="24"/>
          <w:rtl/>
        </w:rPr>
        <w:t xml:space="preserve"> וחנין </w:t>
      </w:r>
      <w:proofErr w:type="spellStart"/>
      <w:r w:rsidRPr="00D009AE">
        <w:rPr>
          <w:rFonts w:hint="cs"/>
          <w:sz w:val="24"/>
          <w:szCs w:val="24"/>
          <w:rtl/>
        </w:rPr>
        <w:t>זועבי</w:t>
      </w:r>
      <w:proofErr w:type="spellEnd"/>
      <w:r w:rsidRPr="00D009AE">
        <w:rPr>
          <w:rFonts w:hint="cs"/>
          <w:sz w:val="24"/>
          <w:szCs w:val="24"/>
          <w:rtl/>
        </w:rPr>
        <w:t xml:space="preserve"> (להלן - קבוצת בל"ד).</w:t>
      </w:r>
    </w:p>
    <w:p w14:paraId="0C37EA83" w14:textId="77777777" w:rsidR="00D009AE" w:rsidRPr="00D009AE" w:rsidRDefault="00D009AE" w:rsidP="00D009AE">
      <w:pPr>
        <w:pStyle w:val="Noparagraphstyle"/>
        <w:spacing w:before="240" w:line="240" w:lineRule="auto"/>
        <w:jc w:val="both"/>
        <w:rPr>
          <w:rFonts w:hint="cs"/>
          <w:sz w:val="24"/>
          <w:szCs w:val="24"/>
          <w:rtl/>
        </w:rPr>
      </w:pPr>
      <w:r w:rsidRPr="00D009AE">
        <w:rPr>
          <w:rFonts w:hint="cs"/>
          <w:sz w:val="24"/>
          <w:szCs w:val="24"/>
          <w:rtl/>
        </w:rPr>
        <w:tab/>
        <w:t xml:space="preserve">אני מציע שאנחנו נצביע על ההסתייגות. אחר כך אני אתייחס, בכל הסתייגות, לקבוצות. ההסתייגות הראשונה היא ההסתייגות לסעיף 1, סעיף המטרה, שהוגשה על ידי כל הקבוצות, כלומר, קבוצת קדימה, האיחוד הלאומי, חד"ש, רע"מ-תע"ל, מרצ </w:t>
      </w:r>
      <w:proofErr w:type="spellStart"/>
      <w:r w:rsidRPr="00D009AE">
        <w:rPr>
          <w:rFonts w:hint="cs"/>
          <w:sz w:val="24"/>
          <w:szCs w:val="24"/>
          <w:rtl/>
        </w:rPr>
        <w:t>ובל"ד</w:t>
      </w:r>
      <w:proofErr w:type="spellEnd"/>
      <w:r w:rsidRPr="00D009AE">
        <w:rPr>
          <w:rFonts w:hint="cs"/>
          <w:sz w:val="24"/>
          <w:szCs w:val="24"/>
          <w:rtl/>
        </w:rPr>
        <w:t>. מי בעד ההסתייגות? מי נגד?</w:t>
      </w:r>
    </w:p>
    <w:p w14:paraId="582C539E" w14:textId="77777777" w:rsidR="00D009AE" w:rsidRPr="00D009AE" w:rsidRDefault="00D009AE" w:rsidP="00D009AE">
      <w:pPr>
        <w:bidi/>
        <w:jc w:val="both"/>
        <w:rPr>
          <w:rFonts w:cs="David" w:hint="cs"/>
          <w:rtl/>
        </w:rPr>
      </w:pPr>
    </w:p>
    <w:p w14:paraId="3790BECC" w14:textId="77777777" w:rsidR="00D009AE" w:rsidRPr="00D009AE" w:rsidRDefault="00D009AE" w:rsidP="00D009AE">
      <w:pPr>
        <w:bidi/>
        <w:jc w:val="both"/>
        <w:rPr>
          <w:rFonts w:cs="David"/>
          <w:rtl/>
        </w:rPr>
      </w:pPr>
      <w:r w:rsidRPr="00D009AE">
        <w:rPr>
          <w:rFonts w:cs="David" w:hint="cs"/>
          <w:u w:val="single"/>
          <w:rtl/>
        </w:rPr>
        <w:t>אלכס מילר:</w:t>
      </w:r>
    </w:p>
    <w:p w14:paraId="46F46F40" w14:textId="77777777" w:rsidR="00D009AE" w:rsidRPr="00D009AE" w:rsidRDefault="00D009AE" w:rsidP="00D009AE">
      <w:pPr>
        <w:bidi/>
        <w:jc w:val="both"/>
        <w:rPr>
          <w:rFonts w:cs="David"/>
          <w:rtl/>
        </w:rPr>
      </w:pPr>
    </w:p>
    <w:p w14:paraId="2A5CCD9B" w14:textId="77777777" w:rsidR="00D009AE" w:rsidRPr="00D009AE" w:rsidRDefault="00D009AE" w:rsidP="00D009AE">
      <w:pPr>
        <w:bidi/>
        <w:jc w:val="both"/>
        <w:rPr>
          <w:rFonts w:cs="David" w:hint="cs"/>
          <w:rtl/>
        </w:rPr>
      </w:pPr>
      <w:r w:rsidRPr="00D009AE">
        <w:rPr>
          <w:rFonts w:cs="David" w:hint="cs"/>
          <w:rtl/>
        </w:rPr>
        <w:tab/>
        <w:t xml:space="preserve">אדוני היושב-ראש, אני וחבר הכנסת עמאר במקום </w:t>
      </w:r>
      <w:proofErr w:type="spellStart"/>
      <w:r w:rsidRPr="00D009AE">
        <w:rPr>
          <w:rFonts w:cs="David" w:hint="cs"/>
          <w:rtl/>
        </w:rPr>
        <w:t>אילטוב</w:t>
      </w:r>
      <w:proofErr w:type="spellEnd"/>
      <w:r w:rsidRPr="00D009AE">
        <w:rPr>
          <w:rFonts w:cs="David" w:hint="cs"/>
          <w:rtl/>
        </w:rPr>
        <w:t xml:space="preserve"> ו- - -</w:t>
      </w:r>
    </w:p>
    <w:p w14:paraId="4548879A" w14:textId="77777777" w:rsidR="00D009AE" w:rsidRPr="00D009AE" w:rsidRDefault="00D009AE" w:rsidP="00D009AE">
      <w:pPr>
        <w:bidi/>
        <w:jc w:val="both"/>
        <w:rPr>
          <w:rFonts w:cs="David" w:hint="cs"/>
          <w:rtl/>
        </w:rPr>
      </w:pPr>
    </w:p>
    <w:p w14:paraId="0A87060D" w14:textId="77777777" w:rsidR="00D009AE" w:rsidRPr="00D009AE" w:rsidRDefault="00D009AE" w:rsidP="00D009AE">
      <w:pPr>
        <w:bidi/>
        <w:jc w:val="both"/>
        <w:rPr>
          <w:rFonts w:cs="David" w:hint="cs"/>
          <w:b/>
          <w:bCs/>
          <w:rtl/>
        </w:rPr>
      </w:pPr>
      <w:r w:rsidRPr="00D009AE">
        <w:rPr>
          <w:rFonts w:cs="David" w:hint="cs"/>
          <w:b/>
          <w:bCs/>
          <w:rtl/>
        </w:rPr>
        <w:t>הצבעה</w:t>
      </w:r>
    </w:p>
    <w:p w14:paraId="78FFD1CC" w14:textId="77777777" w:rsidR="00D009AE" w:rsidRPr="00D009AE" w:rsidRDefault="00D009AE" w:rsidP="00D009AE">
      <w:pPr>
        <w:bidi/>
        <w:jc w:val="both"/>
        <w:rPr>
          <w:rFonts w:cs="David" w:hint="cs"/>
          <w:rtl/>
        </w:rPr>
      </w:pPr>
    </w:p>
    <w:p w14:paraId="09207E57" w14:textId="77777777" w:rsidR="00D009AE" w:rsidRPr="00D009AE" w:rsidRDefault="00D009AE" w:rsidP="00D009AE">
      <w:pPr>
        <w:bidi/>
        <w:jc w:val="both"/>
        <w:rPr>
          <w:rFonts w:cs="David" w:hint="cs"/>
          <w:rtl/>
        </w:rPr>
      </w:pPr>
      <w:r w:rsidRPr="00D009AE">
        <w:rPr>
          <w:rFonts w:cs="David" w:hint="cs"/>
          <w:rtl/>
        </w:rPr>
        <w:t>בעד ההצעה - 3</w:t>
      </w:r>
    </w:p>
    <w:p w14:paraId="3E9B9391" w14:textId="77777777" w:rsidR="00D009AE" w:rsidRPr="00D009AE" w:rsidRDefault="00D009AE" w:rsidP="00D009AE">
      <w:pPr>
        <w:bidi/>
        <w:jc w:val="both"/>
        <w:rPr>
          <w:rFonts w:cs="David" w:hint="cs"/>
          <w:rtl/>
        </w:rPr>
      </w:pPr>
      <w:r w:rsidRPr="00D009AE">
        <w:rPr>
          <w:rFonts w:cs="David" w:hint="cs"/>
          <w:rtl/>
        </w:rPr>
        <w:t>נגד - 9</w:t>
      </w:r>
    </w:p>
    <w:p w14:paraId="7178F1D9" w14:textId="77777777" w:rsidR="00D009AE" w:rsidRPr="00D009AE" w:rsidRDefault="00D009AE" w:rsidP="00D009AE">
      <w:pPr>
        <w:bidi/>
        <w:jc w:val="both"/>
        <w:rPr>
          <w:rFonts w:cs="David" w:hint="cs"/>
          <w:rtl/>
        </w:rPr>
      </w:pPr>
      <w:r w:rsidRPr="00D009AE">
        <w:rPr>
          <w:rFonts w:cs="David" w:hint="cs"/>
          <w:rtl/>
        </w:rPr>
        <w:t>ההצעה של קבוצת קדימה, קבוצת האיחוד הלאומי, קבוצת חד"ש, קבוצת רע"מ-תע"ל, קבוצת מרצ וקבוצת בל"ד לפני סעיף 1, לא נתקבלה, ותעלה למליאה כהסתייגות.</w:t>
      </w:r>
    </w:p>
    <w:p w14:paraId="47E2F94F" w14:textId="77777777" w:rsidR="00D009AE" w:rsidRPr="00D009AE" w:rsidRDefault="00D009AE" w:rsidP="00D009AE">
      <w:pPr>
        <w:bidi/>
        <w:jc w:val="both"/>
        <w:rPr>
          <w:rFonts w:cs="David" w:hint="cs"/>
          <w:rtl/>
        </w:rPr>
      </w:pPr>
    </w:p>
    <w:p w14:paraId="69831FB1"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6663BAE4" w14:textId="77777777" w:rsidR="00D009AE" w:rsidRPr="00D009AE" w:rsidRDefault="00D009AE" w:rsidP="00D009AE">
      <w:pPr>
        <w:bidi/>
        <w:jc w:val="both"/>
        <w:rPr>
          <w:rFonts w:cs="David"/>
          <w:rtl/>
        </w:rPr>
      </w:pPr>
    </w:p>
    <w:p w14:paraId="1B05A4C2" w14:textId="77777777" w:rsidR="00D009AE" w:rsidRPr="00D009AE" w:rsidRDefault="00D009AE" w:rsidP="00D009AE">
      <w:pPr>
        <w:bidi/>
        <w:jc w:val="both"/>
        <w:rPr>
          <w:rFonts w:cs="David" w:hint="cs"/>
          <w:rtl/>
        </w:rPr>
      </w:pPr>
      <w:r w:rsidRPr="00D009AE">
        <w:rPr>
          <w:rFonts w:cs="David" w:hint="cs"/>
          <w:rtl/>
        </w:rPr>
        <w:tab/>
        <w:t>שלושה בעד, תשעה נגד, אין נמנעים. ההסתייגות נדחתה.</w:t>
      </w:r>
    </w:p>
    <w:p w14:paraId="428E577B" w14:textId="77777777" w:rsidR="00D009AE" w:rsidRPr="00D009AE" w:rsidRDefault="00D009AE" w:rsidP="00D009AE">
      <w:pPr>
        <w:bidi/>
        <w:jc w:val="both"/>
        <w:rPr>
          <w:rFonts w:cs="David" w:hint="cs"/>
          <w:rtl/>
        </w:rPr>
      </w:pPr>
    </w:p>
    <w:p w14:paraId="69BEDB94" w14:textId="77777777" w:rsidR="00D009AE" w:rsidRPr="00D009AE" w:rsidRDefault="00D009AE" w:rsidP="00D009AE">
      <w:pPr>
        <w:bidi/>
        <w:jc w:val="both"/>
        <w:rPr>
          <w:rFonts w:cs="David" w:hint="cs"/>
          <w:rtl/>
        </w:rPr>
      </w:pPr>
      <w:r w:rsidRPr="00D009AE">
        <w:rPr>
          <w:rFonts w:cs="David" w:hint="cs"/>
          <w:rtl/>
        </w:rPr>
        <w:tab/>
        <w:t>הסתייגות שנייה לסעיף 1. קבוצת רע"מ-תע"ל לגבי כותרת השוליים. מי בעד ההסתייגות? נגד?</w:t>
      </w:r>
    </w:p>
    <w:p w14:paraId="59FAAB0F" w14:textId="77777777" w:rsidR="00D009AE" w:rsidRPr="00D009AE" w:rsidRDefault="00D009AE" w:rsidP="00D009AE">
      <w:pPr>
        <w:bidi/>
        <w:jc w:val="both"/>
        <w:rPr>
          <w:rFonts w:cs="David" w:hint="cs"/>
          <w:rtl/>
        </w:rPr>
      </w:pPr>
    </w:p>
    <w:p w14:paraId="008146AE" w14:textId="77777777" w:rsidR="00D009AE" w:rsidRPr="00D009AE" w:rsidRDefault="00D009AE" w:rsidP="00D009AE">
      <w:pPr>
        <w:bidi/>
        <w:jc w:val="both"/>
        <w:rPr>
          <w:rFonts w:cs="David" w:hint="cs"/>
          <w:b/>
          <w:bCs/>
          <w:rtl/>
        </w:rPr>
      </w:pPr>
      <w:r w:rsidRPr="00D009AE">
        <w:rPr>
          <w:rFonts w:cs="David" w:hint="cs"/>
          <w:b/>
          <w:bCs/>
          <w:rtl/>
        </w:rPr>
        <w:t>הצבעה</w:t>
      </w:r>
    </w:p>
    <w:p w14:paraId="7A8127B9" w14:textId="77777777" w:rsidR="00D009AE" w:rsidRPr="00D009AE" w:rsidRDefault="00D009AE" w:rsidP="00D009AE">
      <w:pPr>
        <w:bidi/>
        <w:jc w:val="both"/>
        <w:rPr>
          <w:rFonts w:cs="David" w:hint="cs"/>
          <w:rtl/>
        </w:rPr>
      </w:pPr>
    </w:p>
    <w:p w14:paraId="47DDCBFC" w14:textId="77777777" w:rsidR="00D009AE" w:rsidRPr="00D009AE" w:rsidRDefault="00D009AE" w:rsidP="00D009AE">
      <w:pPr>
        <w:bidi/>
        <w:jc w:val="both"/>
        <w:rPr>
          <w:rFonts w:cs="David" w:hint="cs"/>
          <w:rtl/>
        </w:rPr>
      </w:pPr>
      <w:r w:rsidRPr="00D009AE">
        <w:rPr>
          <w:rFonts w:cs="David" w:hint="cs"/>
          <w:rtl/>
        </w:rPr>
        <w:t>בעד ההצעה - 3</w:t>
      </w:r>
    </w:p>
    <w:p w14:paraId="22E75798" w14:textId="77777777" w:rsidR="00D009AE" w:rsidRPr="00D009AE" w:rsidRDefault="00D009AE" w:rsidP="00D009AE">
      <w:pPr>
        <w:bidi/>
        <w:jc w:val="both"/>
        <w:rPr>
          <w:rFonts w:cs="David" w:hint="cs"/>
          <w:rtl/>
        </w:rPr>
      </w:pPr>
      <w:r w:rsidRPr="00D009AE">
        <w:rPr>
          <w:rFonts w:cs="David" w:hint="cs"/>
          <w:rtl/>
        </w:rPr>
        <w:t>נגד - 9</w:t>
      </w:r>
    </w:p>
    <w:p w14:paraId="20181BEA" w14:textId="77777777" w:rsidR="00D009AE" w:rsidRPr="00D009AE" w:rsidRDefault="00D009AE" w:rsidP="00D009AE">
      <w:pPr>
        <w:bidi/>
        <w:jc w:val="both"/>
        <w:rPr>
          <w:rFonts w:cs="David" w:hint="cs"/>
          <w:rtl/>
        </w:rPr>
      </w:pPr>
      <w:r w:rsidRPr="00D009AE">
        <w:rPr>
          <w:rFonts w:cs="David" w:hint="cs"/>
          <w:rtl/>
        </w:rPr>
        <w:t>ההצעה של קבוצת רע"מ-תע"ל לסעיף 1, לא נתקבלה, ותעלה למליאה כהסתייגות.</w:t>
      </w:r>
    </w:p>
    <w:p w14:paraId="57F3B49A" w14:textId="77777777" w:rsidR="00D009AE" w:rsidRPr="00D009AE" w:rsidRDefault="00D009AE" w:rsidP="00D009AE">
      <w:pPr>
        <w:bidi/>
        <w:jc w:val="both"/>
        <w:rPr>
          <w:rFonts w:cs="David" w:hint="cs"/>
          <w:rtl/>
        </w:rPr>
      </w:pPr>
    </w:p>
    <w:p w14:paraId="3B64548F"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130CB8E9" w14:textId="77777777" w:rsidR="00D009AE" w:rsidRPr="00D009AE" w:rsidRDefault="00D009AE" w:rsidP="00D009AE">
      <w:pPr>
        <w:bidi/>
        <w:jc w:val="both"/>
        <w:rPr>
          <w:rFonts w:cs="David"/>
          <w:rtl/>
        </w:rPr>
      </w:pPr>
    </w:p>
    <w:p w14:paraId="6A1E76A4" w14:textId="77777777" w:rsidR="00D009AE" w:rsidRPr="00D009AE" w:rsidRDefault="00D009AE" w:rsidP="00D009AE">
      <w:pPr>
        <w:bidi/>
        <w:jc w:val="both"/>
        <w:rPr>
          <w:rFonts w:cs="David" w:hint="cs"/>
          <w:rtl/>
        </w:rPr>
      </w:pPr>
      <w:r w:rsidRPr="00D009AE">
        <w:rPr>
          <w:rFonts w:cs="David" w:hint="cs"/>
          <w:rtl/>
        </w:rPr>
        <w:tab/>
        <w:t>שלושה בעד, נגד תשעה. ההסתייגות נדחתה.</w:t>
      </w:r>
    </w:p>
    <w:p w14:paraId="2DBA7408" w14:textId="77777777" w:rsidR="00D009AE" w:rsidRPr="00D009AE" w:rsidRDefault="00D009AE" w:rsidP="00D009AE">
      <w:pPr>
        <w:bidi/>
        <w:jc w:val="both"/>
        <w:rPr>
          <w:rFonts w:cs="David" w:hint="cs"/>
          <w:rtl/>
        </w:rPr>
      </w:pPr>
    </w:p>
    <w:p w14:paraId="65021372" w14:textId="77777777" w:rsidR="00D009AE" w:rsidRPr="00D009AE" w:rsidRDefault="00D009AE" w:rsidP="00D009AE">
      <w:pPr>
        <w:bidi/>
        <w:jc w:val="both"/>
        <w:rPr>
          <w:rFonts w:cs="David" w:hint="cs"/>
          <w:rtl/>
        </w:rPr>
      </w:pPr>
      <w:r w:rsidRPr="00D009AE">
        <w:rPr>
          <w:rFonts w:cs="David" w:hint="cs"/>
          <w:rtl/>
        </w:rPr>
        <w:tab/>
        <w:t>הסתייגות שלישית. קבוצת קדימה, קבוצת האיחוד הלאומי, קבוצת חד"ש, קבוצת רע"מ-תע"ל, קבוצת מרצ וקבוצת בל"ד. 1. לגבי כותרת השוליים. מי בעד ההסתייגות? שלושה. נגד? תשעה.</w:t>
      </w:r>
    </w:p>
    <w:p w14:paraId="1BB0F3A1" w14:textId="77777777" w:rsidR="00D009AE" w:rsidRPr="00D009AE" w:rsidRDefault="00D009AE" w:rsidP="00D009AE">
      <w:pPr>
        <w:bidi/>
        <w:jc w:val="both"/>
        <w:rPr>
          <w:rFonts w:cs="David" w:hint="cs"/>
          <w:rtl/>
        </w:rPr>
      </w:pPr>
    </w:p>
    <w:p w14:paraId="6E7F1A96" w14:textId="77777777" w:rsidR="00D009AE" w:rsidRPr="00D009AE" w:rsidRDefault="00D009AE" w:rsidP="00D009AE">
      <w:pPr>
        <w:bidi/>
        <w:jc w:val="both"/>
        <w:rPr>
          <w:rFonts w:cs="David" w:hint="cs"/>
          <w:b/>
          <w:bCs/>
          <w:rtl/>
        </w:rPr>
      </w:pPr>
      <w:r w:rsidRPr="00D009AE">
        <w:rPr>
          <w:rFonts w:cs="David" w:hint="cs"/>
          <w:b/>
          <w:bCs/>
          <w:rtl/>
        </w:rPr>
        <w:t>הצבעה</w:t>
      </w:r>
    </w:p>
    <w:p w14:paraId="1D2BE80D" w14:textId="77777777" w:rsidR="00D009AE" w:rsidRPr="00D009AE" w:rsidRDefault="00D009AE" w:rsidP="00D009AE">
      <w:pPr>
        <w:bidi/>
        <w:jc w:val="both"/>
        <w:rPr>
          <w:rFonts w:cs="David" w:hint="cs"/>
          <w:rtl/>
        </w:rPr>
      </w:pPr>
    </w:p>
    <w:p w14:paraId="3872026E" w14:textId="77777777" w:rsidR="00D009AE" w:rsidRPr="00D009AE" w:rsidRDefault="00D009AE" w:rsidP="00D009AE">
      <w:pPr>
        <w:bidi/>
        <w:jc w:val="both"/>
        <w:rPr>
          <w:rFonts w:cs="David" w:hint="cs"/>
          <w:rtl/>
        </w:rPr>
      </w:pPr>
      <w:r w:rsidRPr="00D009AE">
        <w:rPr>
          <w:rFonts w:cs="David" w:hint="cs"/>
          <w:rtl/>
        </w:rPr>
        <w:t>בעד ההצעה - 3</w:t>
      </w:r>
    </w:p>
    <w:p w14:paraId="08D40949" w14:textId="77777777" w:rsidR="00D009AE" w:rsidRPr="00D009AE" w:rsidRDefault="00D009AE" w:rsidP="00D009AE">
      <w:pPr>
        <w:bidi/>
        <w:jc w:val="both"/>
        <w:rPr>
          <w:rFonts w:cs="David" w:hint="cs"/>
          <w:rtl/>
        </w:rPr>
      </w:pPr>
      <w:r w:rsidRPr="00D009AE">
        <w:rPr>
          <w:rFonts w:cs="David" w:hint="cs"/>
          <w:rtl/>
        </w:rPr>
        <w:t>נגד - 9</w:t>
      </w:r>
    </w:p>
    <w:p w14:paraId="4974E865" w14:textId="77777777" w:rsidR="00D009AE" w:rsidRPr="00D009AE" w:rsidRDefault="00D009AE" w:rsidP="00D009AE">
      <w:pPr>
        <w:bidi/>
        <w:jc w:val="both"/>
        <w:rPr>
          <w:rFonts w:cs="David" w:hint="cs"/>
          <w:rtl/>
        </w:rPr>
      </w:pPr>
      <w:r w:rsidRPr="00D009AE">
        <w:rPr>
          <w:rFonts w:cs="David" w:hint="cs"/>
          <w:rtl/>
        </w:rPr>
        <w:t>ההצעה של קבוצת האיחוד הלאומי, קבוצת חד"ש, קבוצת רע"מ-תע"ל, קבוצת מרצ וקבוצת בל"ד לסעיף 1, לא נתקבלה, ותעלה למליאה כהסתייגות.</w:t>
      </w:r>
    </w:p>
    <w:p w14:paraId="25045158" w14:textId="77777777" w:rsidR="00D009AE" w:rsidRPr="00D009AE" w:rsidRDefault="00D009AE" w:rsidP="00D009AE">
      <w:pPr>
        <w:bidi/>
        <w:jc w:val="both"/>
        <w:rPr>
          <w:rFonts w:cs="David" w:hint="cs"/>
          <w:rtl/>
        </w:rPr>
      </w:pPr>
    </w:p>
    <w:p w14:paraId="31B170F7"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7F477EF4" w14:textId="77777777" w:rsidR="00D009AE" w:rsidRPr="00D009AE" w:rsidRDefault="00D009AE" w:rsidP="00D009AE">
      <w:pPr>
        <w:bidi/>
        <w:jc w:val="both"/>
        <w:rPr>
          <w:rFonts w:cs="David"/>
          <w:rtl/>
        </w:rPr>
      </w:pPr>
    </w:p>
    <w:p w14:paraId="74DE64ED" w14:textId="77777777" w:rsidR="00D009AE" w:rsidRPr="00D009AE" w:rsidRDefault="00D009AE" w:rsidP="00D009AE">
      <w:pPr>
        <w:bidi/>
        <w:jc w:val="both"/>
        <w:rPr>
          <w:rFonts w:cs="David" w:hint="cs"/>
          <w:rtl/>
        </w:rPr>
      </w:pPr>
      <w:r w:rsidRPr="00D009AE">
        <w:rPr>
          <w:rFonts w:cs="David" w:hint="cs"/>
          <w:rtl/>
        </w:rPr>
        <w:tab/>
        <w:t>נדחה.</w:t>
      </w:r>
    </w:p>
    <w:p w14:paraId="12D2D5E8" w14:textId="77777777" w:rsidR="00D009AE" w:rsidRPr="00D009AE" w:rsidRDefault="00D009AE" w:rsidP="00D009AE">
      <w:pPr>
        <w:bidi/>
        <w:jc w:val="both"/>
        <w:rPr>
          <w:rFonts w:cs="David" w:hint="cs"/>
          <w:rtl/>
        </w:rPr>
      </w:pPr>
    </w:p>
    <w:p w14:paraId="3D64D7DC" w14:textId="77777777" w:rsidR="00D009AE" w:rsidRPr="00D009AE" w:rsidRDefault="00D009AE" w:rsidP="00D009AE">
      <w:pPr>
        <w:pStyle w:val="Noparagraphstyle"/>
        <w:jc w:val="both"/>
        <w:rPr>
          <w:rFonts w:hint="cs"/>
          <w:sz w:val="24"/>
          <w:szCs w:val="24"/>
          <w:rtl/>
        </w:rPr>
      </w:pPr>
      <w:r w:rsidRPr="00D009AE">
        <w:rPr>
          <w:rFonts w:hint="cs"/>
          <w:sz w:val="24"/>
          <w:szCs w:val="24"/>
          <w:rtl/>
        </w:rPr>
        <w:tab/>
        <w:t>הסתייגות שנייה. "במקום '55' יבוא 10'". מי בעד? שלושה. נגד? תשעה.</w:t>
      </w:r>
    </w:p>
    <w:p w14:paraId="60B9DDB3" w14:textId="77777777" w:rsidR="00D009AE" w:rsidRPr="00D009AE" w:rsidRDefault="00D009AE" w:rsidP="00D009AE">
      <w:pPr>
        <w:pStyle w:val="Noparagraphstyle"/>
        <w:jc w:val="both"/>
        <w:rPr>
          <w:rFonts w:hint="cs"/>
          <w:sz w:val="24"/>
          <w:szCs w:val="24"/>
          <w:rtl/>
        </w:rPr>
      </w:pPr>
    </w:p>
    <w:p w14:paraId="557B0081" w14:textId="77777777" w:rsidR="00D009AE" w:rsidRPr="00D009AE" w:rsidRDefault="00D009AE" w:rsidP="00D009AE">
      <w:pPr>
        <w:bidi/>
        <w:jc w:val="both"/>
        <w:rPr>
          <w:rFonts w:cs="David" w:hint="cs"/>
          <w:b/>
          <w:bCs/>
          <w:rtl/>
        </w:rPr>
      </w:pPr>
      <w:r w:rsidRPr="00D009AE">
        <w:rPr>
          <w:rFonts w:cs="David" w:hint="cs"/>
          <w:b/>
          <w:bCs/>
          <w:rtl/>
        </w:rPr>
        <w:t>הצבעה</w:t>
      </w:r>
    </w:p>
    <w:p w14:paraId="6ACF44F4" w14:textId="77777777" w:rsidR="00D009AE" w:rsidRPr="00D009AE" w:rsidRDefault="00D009AE" w:rsidP="00D009AE">
      <w:pPr>
        <w:bidi/>
        <w:jc w:val="both"/>
        <w:rPr>
          <w:rFonts w:cs="David" w:hint="cs"/>
          <w:rtl/>
        </w:rPr>
      </w:pPr>
    </w:p>
    <w:p w14:paraId="2C953AA7" w14:textId="77777777" w:rsidR="00D009AE" w:rsidRPr="00D009AE" w:rsidRDefault="00D009AE" w:rsidP="00D009AE">
      <w:pPr>
        <w:bidi/>
        <w:jc w:val="both"/>
        <w:rPr>
          <w:rFonts w:cs="David" w:hint="cs"/>
          <w:rtl/>
        </w:rPr>
      </w:pPr>
      <w:r w:rsidRPr="00D009AE">
        <w:rPr>
          <w:rFonts w:cs="David" w:hint="cs"/>
          <w:rtl/>
        </w:rPr>
        <w:t>בעד ההצעה - 3</w:t>
      </w:r>
    </w:p>
    <w:p w14:paraId="73F7F5CD" w14:textId="77777777" w:rsidR="00D009AE" w:rsidRPr="00D009AE" w:rsidRDefault="00D009AE" w:rsidP="00D009AE">
      <w:pPr>
        <w:bidi/>
        <w:jc w:val="both"/>
        <w:rPr>
          <w:rFonts w:cs="David" w:hint="cs"/>
          <w:rtl/>
        </w:rPr>
      </w:pPr>
      <w:r w:rsidRPr="00D009AE">
        <w:rPr>
          <w:rFonts w:cs="David" w:hint="cs"/>
          <w:rtl/>
        </w:rPr>
        <w:t>נגד - 9</w:t>
      </w:r>
    </w:p>
    <w:p w14:paraId="0A9DB136" w14:textId="77777777" w:rsidR="00D009AE" w:rsidRPr="00D009AE" w:rsidRDefault="00D009AE" w:rsidP="00D009AE">
      <w:pPr>
        <w:bidi/>
        <w:jc w:val="both"/>
        <w:rPr>
          <w:rFonts w:cs="David" w:hint="cs"/>
          <w:rtl/>
        </w:rPr>
      </w:pPr>
      <w:r w:rsidRPr="00D009AE">
        <w:rPr>
          <w:rFonts w:cs="David" w:hint="cs"/>
          <w:rtl/>
        </w:rPr>
        <w:t>ההצעה של קבוצת האיחוד הלאומי, קבוצת חד"ש, קבוצת רע"מ-תע"ל, קבוצת מרצ וקבוצת בל"ד, לא נתקבלה, ותעלה למליאה כהסתייגות.</w:t>
      </w:r>
    </w:p>
    <w:p w14:paraId="5EA42248" w14:textId="77777777" w:rsidR="00D009AE" w:rsidRPr="00D009AE" w:rsidRDefault="00D009AE" w:rsidP="00D009AE">
      <w:pPr>
        <w:pStyle w:val="Noparagraphstyle"/>
        <w:jc w:val="both"/>
        <w:rPr>
          <w:rFonts w:hint="cs"/>
          <w:sz w:val="24"/>
          <w:szCs w:val="24"/>
          <w:rtl/>
        </w:rPr>
      </w:pPr>
    </w:p>
    <w:p w14:paraId="59C410CD"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51C570D9" w14:textId="77777777" w:rsidR="00D009AE" w:rsidRPr="00D009AE" w:rsidRDefault="00D009AE" w:rsidP="00D009AE">
      <w:pPr>
        <w:bidi/>
        <w:jc w:val="both"/>
        <w:rPr>
          <w:rFonts w:cs="David"/>
          <w:rtl/>
        </w:rPr>
      </w:pPr>
    </w:p>
    <w:p w14:paraId="1E870FA6" w14:textId="77777777" w:rsidR="00D009AE" w:rsidRPr="00D009AE" w:rsidRDefault="00D009AE" w:rsidP="00D009AE">
      <w:pPr>
        <w:bidi/>
        <w:jc w:val="both"/>
        <w:rPr>
          <w:rFonts w:cs="David" w:hint="cs"/>
          <w:rtl/>
        </w:rPr>
      </w:pPr>
      <w:r w:rsidRPr="00D009AE">
        <w:rPr>
          <w:rFonts w:cs="David" w:hint="cs"/>
          <w:rtl/>
        </w:rPr>
        <w:tab/>
        <w:t>נדחה.</w:t>
      </w:r>
    </w:p>
    <w:p w14:paraId="3E700C7A" w14:textId="77777777" w:rsidR="00D009AE" w:rsidRPr="00D009AE" w:rsidRDefault="00D009AE" w:rsidP="00D009AE">
      <w:pPr>
        <w:bidi/>
        <w:jc w:val="both"/>
        <w:rPr>
          <w:rFonts w:cs="David" w:hint="cs"/>
          <w:rtl/>
        </w:rPr>
      </w:pPr>
    </w:p>
    <w:p w14:paraId="6B9B6E7F" w14:textId="77777777" w:rsidR="00D009AE" w:rsidRPr="00D009AE" w:rsidRDefault="00D009AE" w:rsidP="00D009AE">
      <w:pPr>
        <w:bidi/>
        <w:jc w:val="both"/>
        <w:rPr>
          <w:rFonts w:cs="David" w:hint="cs"/>
          <w:rtl/>
        </w:rPr>
      </w:pPr>
      <w:r w:rsidRPr="00D009AE">
        <w:rPr>
          <w:rFonts w:cs="David" w:hint="cs"/>
          <w:rtl/>
        </w:rPr>
        <w:tab/>
        <w:t xml:space="preserve">מכובדי, חברי הכנסת של סיעת קדימה, מאחר שיש הרבה הסתייגויות, אבל לא יותר מדי הסתייגויות, אתם מוכנים להצביע על כל </w:t>
      </w:r>
      <w:proofErr w:type="spellStart"/>
      <w:r w:rsidRPr="00D009AE">
        <w:rPr>
          <w:rFonts w:cs="David" w:hint="cs"/>
          <w:rtl/>
        </w:rPr>
        <w:t>החלופין</w:t>
      </w:r>
      <w:proofErr w:type="spellEnd"/>
      <w:r w:rsidRPr="00D009AE">
        <w:rPr>
          <w:rFonts w:cs="David" w:hint="cs"/>
          <w:rtl/>
        </w:rPr>
        <w:t xml:space="preserve"> כיחידה אחת או שאתם רוצים שנעבור אחת-אחת?</w:t>
      </w:r>
    </w:p>
    <w:p w14:paraId="44EAF798" w14:textId="77777777" w:rsidR="00D009AE" w:rsidRPr="00D009AE" w:rsidRDefault="00D009AE" w:rsidP="00D009AE">
      <w:pPr>
        <w:bidi/>
        <w:jc w:val="both"/>
        <w:rPr>
          <w:rFonts w:cs="David" w:hint="cs"/>
          <w:rtl/>
        </w:rPr>
      </w:pPr>
    </w:p>
    <w:p w14:paraId="05296CFF" w14:textId="77777777" w:rsidR="00D009AE" w:rsidRPr="00D009AE" w:rsidRDefault="00D009AE" w:rsidP="00D009AE">
      <w:pPr>
        <w:bidi/>
        <w:jc w:val="both"/>
        <w:rPr>
          <w:rFonts w:cs="David"/>
          <w:rtl/>
        </w:rPr>
      </w:pPr>
      <w:r w:rsidRPr="00D009AE">
        <w:rPr>
          <w:rFonts w:cs="David" w:hint="cs"/>
          <w:u w:val="single"/>
          <w:rtl/>
        </w:rPr>
        <w:t>אריה ביבי:</w:t>
      </w:r>
    </w:p>
    <w:p w14:paraId="21471FE5" w14:textId="77777777" w:rsidR="00D009AE" w:rsidRPr="00D009AE" w:rsidRDefault="00D009AE" w:rsidP="00D009AE">
      <w:pPr>
        <w:bidi/>
        <w:jc w:val="both"/>
        <w:rPr>
          <w:rFonts w:cs="David"/>
          <w:rtl/>
        </w:rPr>
      </w:pPr>
    </w:p>
    <w:p w14:paraId="409F62F1" w14:textId="77777777" w:rsidR="00D009AE" w:rsidRPr="00D009AE" w:rsidRDefault="00D009AE" w:rsidP="00D009AE">
      <w:pPr>
        <w:bidi/>
        <w:jc w:val="both"/>
        <w:rPr>
          <w:rFonts w:cs="David" w:hint="cs"/>
          <w:rtl/>
        </w:rPr>
      </w:pPr>
      <w:r w:rsidRPr="00D009AE">
        <w:rPr>
          <w:rFonts w:cs="David" w:hint="cs"/>
          <w:rtl/>
        </w:rPr>
        <w:tab/>
        <w:t>יחידה אחת.</w:t>
      </w:r>
    </w:p>
    <w:p w14:paraId="3DA38DB8" w14:textId="77777777" w:rsidR="00D009AE" w:rsidRPr="00D009AE" w:rsidRDefault="00D009AE" w:rsidP="00D009AE">
      <w:pPr>
        <w:bidi/>
        <w:jc w:val="both"/>
        <w:rPr>
          <w:rFonts w:cs="David" w:hint="cs"/>
          <w:rtl/>
        </w:rPr>
      </w:pPr>
    </w:p>
    <w:p w14:paraId="4680A156"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4FBA43BF" w14:textId="77777777" w:rsidR="00D009AE" w:rsidRPr="00D009AE" w:rsidRDefault="00D009AE" w:rsidP="00D009AE">
      <w:pPr>
        <w:bidi/>
        <w:jc w:val="both"/>
        <w:rPr>
          <w:rFonts w:cs="David" w:hint="cs"/>
          <w:rtl/>
        </w:rPr>
      </w:pPr>
    </w:p>
    <w:p w14:paraId="37C5D89E" w14:textId="77777777" w:rsidR="00D009AE" w:rsidRPr="00D009AE" w:rsidRDefault="00D009AE" w:rsidP="00D009AE">
      <w:pPr>
        <w:bidi/>
        <w:jc w:val="both"/>
        <w:rPr>
          <w:rFonts w:cs="David" w:hint="cs"/>
          <w:rtl/>
        </w:rPr>
      </w:pPr>
      <w:r w:rsidRPr="00D009AE">
        <w:rPr>
          <w:rFonts w:cs="David" w:hint="cs"/>
          <w:rtl/>
        </w:rPr>
        <w:tab/>
        <w:t>אנחנו נצביע על כל ההסתייגויות שמסומנות כמספר 2, במקום "55" יבוא מ-"10" ובקפיצות של חמישה, עד "45". מי בעד? ארבעה, נגד תשעה. מי נגד? תשעה. תודה.</w:t>
      </w:r>
    </w:p>
    <w:p w14:paraId="3C140442" w14:textId="77777777" w:rsidR="00D009AE" w:rsidRPr="00D009AE" w:rsidRDefault="00D009AE" w:rsidP="00D009AE">
      <w:pPr>
        <w:bidi/>
        <w:jc w:val="both"/>
        <w:rPr>
          <w:rFonts w:cs="David" w:hint="cs"/>
          <w:rtl/>
        </w:rPr>
      </w:pPr>
    </w:p>
    <w:p w14:paraId="66F4302A" w14:textId="77777777" w:rsidR="00D009AE" w:rsidRPr="00D009AE" w:rsidRDefault="00D009AE" w:rsidP="00D009AE">
      <w:pPr>
        <w:bidi/>
        <w:jc w:val="both"/>
        <w:rPr>
          <w:rFonts w:cs="David" w:hint="cs"/>
          <w:b/>
          <w:bCs/>
          <w:rtl/>
        </w:rPr>
      </w:pPr>
      <w:r w:rsidRPr="00D009AE">
        <w:rPr>
          <w:rFonts w:cs="David" w:hint="cs"/>
          <w:b/>
          <w:bCs/>
          <w:rtl/>
        </w:rPr>
        <w:t>הצבעה</w:t>
      </w:r>
    </w:p>
    <w:p w14:paraId="40E8B371" w14:textId="77777777" w:rsidR="00D009AE" w:rsidRPr="00D009AE" w:rsidRDefault="00D009AE" w:rsidP="00D009AE">
      <w:pPr>
        <w:bidi/>
        <w:jc w:val="both"/>
        <w:rPr>
          <w:rFonts w:cs="David" w:hint="cs"/>
          <w:rtl/>
        </w:rPr>
      </w:pPr>
    </w:p>
    <w:p w14:paraId="3A38DD61" w14:textId="77777777" w:rsidR="00D009AE" w:rsidRPr="00D009AE" w:rsidRDefault="00D009AE" w:rsidP="00D009AE">
      <w:pPr>
        <w:bidi/>
        <w:jc w:val="both"/>
        <w:rPr>
          <w:rFonts w:cs="David" w:hint="cs"/>
          <w:rtl/>
        </w:rPr>
      </w:pPr>
      <w:r w:rsidRPr="00D009AE">
        <w:rPr>
          <w:rFonts w:cs="David" w:hint="cs"/>
          <w:rtl/>
        </w:rPr>
        <w:t>בעד ההצעה - 3</w:t>
      </w:r>
    </w:p>
    <w:p w14:paraId="32919839" w14:textId="77777777" w:rsidR="00D009AE" w:rsidRPr="00D009AE" w:rsidRDefault="00D009AE" w:rsidP="00D009AE">
      <w:pPr>
        <w:bidi/>
        <w:jc w:val="both"/>
        <w:rPr>
          <w:rFonts w:cs="David" w:hint="cs"/>
          <w:rtl/>
        </w:rPr>
      </w:pPr>
      <w:r w:rsidRPr="00D009AE">
        <w:rPr>
          <w:rFonts w:cs="David" w:hint="cs"/>
          <w:rtl/>
        </w:rPr>
        <w:t>נגד - 9</w:t>
      </w:r>
    </w:p>
    <w:p w14:paraId="16898F36" w14:textId="77777777" w:rsidR="00D009AE" w:rsidRPr="00D009AE" w:rsidRDefault="00D009AE" w:rsidP="00D009AE">
      <w:pPr>
        <w:bidi/>
        <w:jc w:val="both"/>
        <w:rPr>
          <w:rFonts w:cs="David" w:hint="cs"/>
          <w:rtl/>
        </w:rPr>
      </w:pPr>
      <w:r w:rsidRPr="00D009AE">
        <w:rPr>
          <w:rFonts w:cs="David" w:hint="cs"/>
          <w:rtl/>
        </w:rPr>
        <w:t>ההצעה של קבוצת קדימה, קבוצת האיחוד הלאומי, קבוצת חד"ש, קבוצת רע"מ-תע"ל, קבוצת מרצ וקבוצת בל"ד, לא נתקבלה, ותעלה למליאה כהסתייגות.</w:t>
      </w:r>
    </w:p>
    <w:p w14:paraId="3647CF8D" w14:textId="77777777" w:rsidR="00D009AE" w:rsidRPr="00D009AE" w:rsidRDefault="00D009AE" w:rsidP="00D009AE">
      <w:pPr>
        <w:bidi/>
        <w:jc w:val="both"/>
        <w:rPr>
          <w:rFonts w:cs="David" w:hint="cs"/>
          <w:rtl/>
        </w:rPr>
      </w:pPr>
    </w:p>
    <w:p w14:paraId="7BF23241"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157EE63F" w14:textId="77777777" w:rsidR="00D009AE" w:rsidRPr="00D009AE" w:rsidRDefault="00D009AE" w:rsidP="00D009AE">
      <w:pPr>
        <w:bidi/>
        <w:jc w:val="both"/>
        <w:rPr>
          <w:rFonts w:cs="David"/>
          <w:rtl/>
        </w:rPr>
      </w:pPr>
    </w:p>
    <w:p w14:paraId="4053B177" w14:textId="77777777" w:rsidR="00D009AE" w:rsidRPr="00D009AE" w:rsidRDefault="00D009AE" w:rsidP="00D009AE">
      <w:pPr>
        <w:bidi/>
        <w:jc w:val="both"/>
        <w:rPr>
          <w:rFonts w:cs="David" w:hint="cs"/>
          <w:rtl/>
        </w:rPr>
      </w:pPr>
      <w:r w:rsidRPr="00D009AE">
        <w:rPr>
          <w:rFonts w:cs="David" w:hint="cs"/>
          <w:rtl/>
        </w:rPr>
        <w:tab/>
        <w:t>נדחה.</w:t>
      </w:r>
    </w:p>
    <w:p w14:paraId="65CBED02" w14:textId="77777777" w:rsidR="00D009AE" w:rsidRPr="00D009AE" w:rsidRDefault="00D009AE" w:rsidP="00D009AE">
      <w:pPr>
        <w:bidi/>
        <w:jc w:val="both"/>
        <w:rPr>
          <w:rFonts w:cs="David" w:hint="cs"/>
          <w:rtl/>
        </w:rPr>
      </w:pPr>
    </w:p>
    <w:p w14:paraId="5B504A34" w14:textId="77777777" w:rsidR="00D009AE" w:rsidRPr="00D009AE" w:rsidRDefault="00D009AE" w:rsidP="00D009AE">
      <w:pPr>
        <w:bidi/>
        <w:jc w:val="both"/>
        <w:rPr>
          <w:rFonts w:cs="David" w:hint="cs"/>
          <w:rtl/>
        </w:rPr>
      </w:pPr>
      <w:r w:rsidRPr="00D009AE">
        <w:rPr>
          <w:rFonts w:cs="David" w:hint="cs"/>
          <w:rtl/>
        </w:rPr>
        <w:tab/>
        <w:t>אני מבין, נציגת משרד האוצר, שיש לכם הסתייגות נוספת, שאתם מבקשים להביא?</w:t>
      </w:r>
    </w:p>
    <w:p w14:paraId="323B9CFC" w14:textId="77777777" w:rsidR="00D009AE" w:rsidRPr="00D009AE" w:rsidRDefault="00D009AE" w:rsidP="00D009AE">
      <w:pPr>
        <w:bidi/>
        <w:jc w:val="both"/>
        <w:rPr>
          <w:rFonts w:cs="David" w:hint="cs"/>
          <w:rtl/>
        </w:rPr>
      </w:pPr>
    </w:p>
    <w:p w14:paraId="34023F32" w14:textId="77777777" w:rsidR="00D009AE" w:rsidRPr="00D009AE" w:rsidRDefault="00D009AE" w:rsidP="00D009AE">
      <w:pPr>
        <w:bidi/>
        <w:jc w:val="both"/>
        <w:rPr>
          <w:rFonts w:cs="David" w:hint="cs"/>
          <w:u w:val="single"/>
          <w:rtl/>
        </w:rPr>
      </w:pPr>
      <w:r w:rsidRPr="00D009AE">
        <w:rPr>
          <w:rFonts w:cs="David" w:hint="cs"/>
          <w:u w:val="single"/>
          <w:rtl/>
        </w:rPr>
        <w:t>יעל מבורך:</w:t>
      </w:r>
    </w:p>
    <w:p w14:paraId="553F3E39" w14:textId="77777777" w:rsidR="00D009AE" w:rsidRPr="00D009AE" w:rsidRDefault="00D009AE" w:rsidP="00D009AE">
      <w:pPr>
        <w:bidi/>
        <w:jc w:val="both"/>
        <w:rPr>
          <w:rFonts w:cs="David" w:hint="cs"/>
          <w:rtl/>
        </w:rPr>
      </w:pPr>
    </w:p>
    <w:p w14:paraId="76430179" w14:textId="77777777" w:rsidR="00D009AE" w:rsidRPr="00D009AE" w:rsidRDefault="00D009AE" w:rsidP="00D009AE">
      <w:pPr>
        <w:bidi/>
        <w:jc w:val="both"/>
        <w:rPr>
          <w:rFonts w:cs="David" w:hint="cs"/>
          <w:rtl/>
        </w:rPr>
      </w:pPr>
      <w:r w:rsidRPr="00D009AE">
        <w:rPr>
          <w:rFonts w:cs="David" w:hint="cs"/>
          <w:rtl/>
        </w:rPr>
        <w:tab/>
        <w:t>אנחנו מבקשים לשמור את הזכות של שר האוצר להסתייג במליאה על התוספת האמורה.</w:t>
      </w:r>
    </w:p>
    <w:p w14:paraId="039C66F6" w14:textId="77777777" w:rsidR="00D009AE" w:rsidRPr="00D009AE" w:rsidRDefault="00D009AE" w:rsidP="00D009AE">
      <w:pPr>
        <w:bidi/>
        <w:jc w:val="both"/>
        <w:rPr>
          <w:rFonts w:cs="David" w:hint="cs"/>
          <w:rtl/>
        </w:rPr>
      </w:pPr>
    </w:p>
    <w:p w14:paraId="2226A357" w14:textId="77777777" w:rsidR="00D009AE" w:rsidRPr="00D009AE" w:rsidRDefault="00D009AE" w:rsidP="00D009AE">
      <w:pPr>
        <w:keepLines/>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3F550E62" w14:textId="77777777" w:rsidR="00D009AE" w:rsidRPr="00D009AE" w:rsidRDefault="00D009AE" w:rsidP="00D009AE">
      <w:pPr>
        <w:keepLines/>
        <w:bidi/>
        <w:jc w:val="both"/>
        <w:rPr>
          <w:rFonts w:cs="David" w:hint="cs"/>
          <w:rtl/>
        </w:rPr>
      </w:pPr>
    </w:p>
    <w:p w14:paraId="3D158DE8" w14:textId="77777777" w:rsidR="00D009AE" w:rsidRPr="00D009AE" w:rsidRDefault="00D009AE" w:rsidP="00D009AE">
      <w:pPr>
        <w:keepLines/>
        <w:bidi/>
        <w:jc w:val="both"/>
        <w:rPr>
          <w:rFonts w:cs="David" w:hint="cs"/>
          <w:rtl/>
        </w:rPr>
      </w:pPr>
      <w:r w:rsidRPr="00D009AE">
        <w:rPr>
          <w:rFonts w:cs="David" w:hint="cs"/>
          <w:rtl/>
        </w:rPr>
        <w:tab/>
        <w:t>אם כך המצב, אני אפסיק את ההצבעות עכשיו ואדחה את הדיון. אני אומר לך את זה חד-משמעית.</w:t>
      </w:r>
    </w:p>
    <w:p w14:paraId="7EF1E1FB" w14:textId="77777777" w:rsidR="00D009AE" w:rsidRPr="00D009AE" w:rsidRDefault="00D009AE" w:rsidP="00D009AE">
      <w:pPr>
        <w:bidi/>
        <w:jc w:val="both"/>
        <w:rPr>
          <w:rFonts w:cs="David" w:hint="cs"/>
          <w:rtl/>
        </w:rPr>
      </w:pPr>
    </w:p>
    <w:p w14:paraId="20775F2F" w14:textId="77777777" w:rsidR="00D009AE" w:rsidRPr="00D009AE" w:rsidRDefault="00D009AE" w:rsidP="00D009AE">
      <w:pPr>
        <w:bidi/>
        <w:jc w:val="both"/>
        <w:rPr>
          <w:rFonts w:cs="David" w:hint="cs"/>
          <w:rtl/>
        </w:rPr>
      </w:pPr>
      <w:r w:rsidRPr="00D009AE">
        <w:rPr>
          <w:rFonts w:cs="David" w:hint="cs"/>
          <w:u w:val="single"/>
          <w:rtl/>
        </w:rPr>
        <w:t xml:space="preserve">היו"ר זאב </w:t>
      </w:r>
      <w:proofErr w:type="spellStart"/>
      <w:r w:rsidRPr="00D009AE">
        <w:rPr>
          <w:rFonts w:cs="David" w:hint="cs"/>
          <w:u w:val="single"/>
          <w:rtl/>
        </w:rPr>
        <w:t>אלקין</w:t>
      </w:r>
      <w:proofErr w:type="spellEnd"/>
      <w:r w:rsidRPr="00D009AE">
        <w:rPr>
          <w:rFonts w:cs="David" w:hint="cs"/>
          <w:u w:val="single"/>
          <w:rtl/>
        </w:rPr>
        <w:t>:</w:t>
      </w:r>
    </w:p>
    <w:p w14:paraId="1E8B5170" w14:textId="77777777" w:rsidR="00D009AE" w:rsidRPr="00D009AE" w:rsidRDefault="00D009AE" w:rsidP="00D009AE">
      <w:pPr>
        <w:bidi/>
        <w:jc w:val="both"/>
        <w:rPr>
          <w:rFonts w:cs="David" w:hint="cs"/>
          <w:rtl/>
        </w:rPr>
      </w:pPr>
    </w:p>
    <w:p w14:paraId="61BFF47A" w14:textId="77777777" w:rsidR="00D009AE" w:rsidRPr="00D009AE" w:rsidRDefault="00D009AE" w:rsidP="00D009AE">
      <w:pPr>
        <w:bidi/>
        <w:jc w:val="both"/>
        <w:rPr>
          <w:rFonts w:cs="David" w:hint="cs"/>
          <w:rtl/>
        </w:rPr>
      </w:pPr>
      <w:r w:rsidRPr="00D009AE">
        <w:rPr>
          <w:rFonts w:cs="David" w:hint="cs"/>
          <w:rtl/>
        </w:rPr>
        <w:tab/>
        <w:t xml:space="preserve"> אני תומך בדעתו של יושב-ראש הוועדה.</w:t>
      </w:r>
    </w:p>
    <w:p w14:paraId="1C12CE67" w14:textId="77777777" w:rsidR="00D009AE" w:rsidRPr="00D009AE" w:rsidRDefault="00D009AE" w:rsidP="00D009AE">
      <w:pPr>
        <w:bidi/>
        <w:jc w:val="both"/>
        <w:rPr>
          <w:rFonts w:cs="David" w:hint="cs"/>
          <w:rtl/>
        </w:rPr>
      </w:pPr>
    </w:p>
    <w:p w14:paraId="18851658"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44B6E80A" w14:textId="77777777" w:rsidR="00D009AE" w:rsidRPr="00D009AE" w:rsidRDefault="00D009AE" w:rsidP="00D009AE">
      <w:pPr>
        <w:bidi/>
        <w:jc w:val="both"/>
        <w:rPr>
          <w:rFonts w:cs="David"/>
          <w:rtl/>
        </w:rPr>
      </w:pPr>
    </w:p>
    <w:p w14:paraId="37F098B5" w14:textId="77777777" w:rsidR="00D009AE" w:rsidRPr="00D009AE" w:rsidRDefault="00D009AE" w:rsidP="00D009AE">
      <w:pPr>
        <w:bidi/>
        <w:jc w:val="both"/>
        <w:rPr>
          <w:rFonts w:cs="David" w:hint="cs"/>
          <w:rtl/>
        </w:rPr>
      </w:pPr>
      <w:r w:rsidRPr="00D009AE">
        <w:rPr>
          <w:rFonts w:cs="David" w:hint="cs"/>
          <w:rtl/>
        </w:rPr>
        <w:tab/>
        <w:t>חד-משמעית אני אומר לך את זה. תחליטו. אתם רוצים חמש דקות להתייעץ, בבקשה.</w:t>
      </w:r>
    </w:p>
    <w:p w14:paraId="241F1FC3" w14:textId="77777777" w:rsidR="00D009AE" w:rsidRPr="00D009AE" w:rsidRDefault="00D009AE" w:rsidP="00D009AE">
      <w:pPr>
        <w:bidi/>
        <w:jc w:val="both"/>
        <w:rPr>
          <w:rFonts w:cs="David" w:hint="cs"/>
          <w:rtl/>
        </w:rPr>
      </w:pPr>
    </w:p>
    <w:p w14:paraId="591244AB" w14:textId="77777777" w:rsidR="00D009AE" w:rsidRPr="00D009AE" w:rsidRDefault="00D009AE" w:rsidP="00D009AE">
      <w:pPr>
        <w:bidi/>
        <w:jc w:val="both"/>
        <w:rPr>
          <w:rFonts w:cs="David" w:hint="cs"/>
          <w:u w:val="single"/>
          <w:rtl/>
        </w:rPr>
      </w:pPr>
      <w:r w:rsidRPr="00D009AE">
        <w:rPr>
          <w:rFonts w:cs="David" w:hint="cs"/>
          <w:u w:val="single"/>
          <w:rtl/>
        </w:rPr>
        <w:t>יעל מבורך:</w:t>
      </w:r>
    </w:p>
    <w:p w14:paraId="2CE1433E" w14:textId="77777777" w:rsidR="00D009AE" w:rsidRPr="00D009AE" w:rsidRDefault="00D009AE" w:rsidP="00D009AE">
      <w:pPr>
        <w:bidi/>
        <w:jc w:val="both"/>
        <w:rPr>
          <w:rFonts w:cs="David" w:hint="cs"/>
          <w:rtl/>
        </w:rPr>
      </w:pPr>
    </w:p>
    <w:p w14:paraId="58DD634F" w14:textId="77777777" w:rsidR="00D009AE" w:rsidRPr="00D009AE" w:rsidRDefault="00D009AE" w:rsidP="00D009AE">
      <w:pPr>
        <w:bidi/>
        <w:jc w:val="both"/>
        <w:rPr>
          <w:rFonts w:cs="David" w:hint="cs"/>
          <w:rtl/>
        </w:rPr>
      </w:pPr>
      <w:r w:rsidRPr="00D009AE">
        <w:rPr>
          <w:rFonts w:cs="David" w:hint="cs"/>
          <w:rtl/>
        </w:rPr>
        <w:tab/>
        <w:t>אני אקח חמש דקות להתייעצות.</w:t>
      </w:r>
    </w:p>
    <w:p w14:paraId="4037B9F9" w14:textId="77777777" w:rsidR="00D009AE" w:rsidRPr="00D009AE" w:rsidRDefault="00D009AE" w:rsidP="00D009AE">
      <w:pPr>
        <w:bidi/>
        <w:jc w:val="both"/>
        <w:rPr>
          <w:rFonts w:cs="David" w:hint="cs"/>
          <w:rtl/>
        </w:rPr>
      </w:pPr>
    </w:p>
    <w:p w14:paraId="34E64AFE"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01D7BB55" w14:textId="77777777" w:rsidR="00D009AE" w:rsidRPr="00D009AE" w:rsidRDefault="00D009AE" w:rsidP="00D009AE">
      <w:pPr>
        <w:bidi/>
        <w:jc w:val="both"/>
        <w:rPr>
          <w:rFonts w:cs="David"/>
          <w:rtl/>
        </w:rPr>
      </w:pPr>
    </w:p>
    <w:p w14:paraId="4C3A632D" w14:textId="77777777" w:rsidR="00D009AE" w:rsidRPr="00D009AE" w:rsidRDefault="00D009AE" w:rsidP="00D009AE">
      <w:pPr>
        <w:bidi/>
        <w:jc w:val="both"/>
        <w:rPr>
          <w:rFonts w:cs="David" w:hint="cs"/>
          <w:rtl/>
        </w:rPr>
      </w:pPr>
      <w:r w:rsidRPr="00D009AE">
        <w:rPr>
          <w:rFonts w:cs="David" w:hint="cs"/>
          <w:rtl/>
        </w:rPr>
        <w:tab/>
        <w:t>אנחנו נמשיך בינתיים.</w:t>
      </w:r>
    </w:p>
    <w:p w14:paraId="76FB9122" w14:textId="77777777" w:rsidR="00D009AE" w:rsidRPr="00D009AE" w:rsidRDefault="00D009AE" w:rsidP="00D009AE">
      <w:pPr>
        <w:bidi/>
        <w:jc w:val="both"/>
        <w:rPr>
          <w:rFonts w:cs="David" w:hint="cs"/>
          <w:rtl/>
        </w:rPr>
      </w:pPr>
    </w:p>
    <w:p w14:paraId="2BFBC9C0" w14:textId="77777777" w:rsidR="00D009AE" w:rsidRPr="00D009AE" w:rsidRDefault="00D009AE" w:rsidP="00D009AE">
      <w:pPr>
        <w:bidi/>
        <w:jc w:val="both"/>
        <w:rPr>
          <w:rFonts w:cs="David"/>
          <w:u w:val="single"/>
          <w:rtl/>
        </w:rPr>
      </w:pPr>
      <w:r w:rsidRPr="00D009AE">
        <w:rPr>
          <w:rFonts w:cs="David" w:hint="cs"/>
          <w:u w:val="single"/>
          <w:rtl/>
        </w:rPr>
        <w:t>נסים זאב:</w:t>
      </w:r>
    </w:p>
    <w:p w14:paraId="7577A316" w14:textId="77777777" w:rsidR="00D009AE" w:rsidRPr="00D009AE" w:rsidRDefault="00D009AE" w:rsidP="00D009AE">
      <w:pPr>
        <w:bidi/>
        <w:jc w:val="both"/>
        <w:rPr>
          <w:rFonts w:cs="David"/>
          <w:rtl/>
        </w:rPr>
      </w:pPr>
    </w:p>
    <w:p w14:paraId="09B8891E" w14:textId="77777777" w:rsidR="00D009AE" w:rsidRPr="00D009AE" w:rsidRDefault="00D009AE" w:rsidP="00D009AE">
      <w:pPr>
        <w:bidi/>
        <w:jc w:val="both"/>
        <w:rPr>
          <w:rFonts w:cs="David" w:hint="cs"/>
          <w:rtl/>
        </w:rPr>
      </w:pPr>
      <w:r w:rsidRPr="00D009AE">
        <w:rPr>
          <w:rFonts w:cs="David" w:hint="cs"/>
          <w:rtl/>
        </w:rPr>
        <w:tab/>
        <w:t>מה לגבי ההסתייגויות שלי, האם תצביע עליהן?</w:t>
      </w:r>
    </w:p>
    <w:p w14:paraId="0770FCC6" w14:textId="77777777" w:rsidR="00D009AE" w:rsidRPr="00D009AE" w:rsidRDefault="00D009AE" w:rsidP="00D009AE">
      <w:pPr>
        <w:bidi/>
        <w:jc w:val="both"/>
        <w:rPr>
          <w:rFonts w:cs="David" w:hint="cs"/>
          <w:rtl/>
        </w:rPr>
      </w:pPr>
    </w:p>
    <w:p w14:paraId="149DE63D"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08966F61" w14:textId="77777777" w:rsidR="00D009AE" w:rsidRPr="00D009AE" w:rsidRDefault="00D009AE" w:rsidP="00D009AE">
      <w:pPr>
        <w:bidi/>
        <w:jc w:val="both"/>
        <w:rPr>
          <w:rFonts w:cs="David"/>
          <w:rtl/>
        </w:rPr>
      </w:pPr>
    </w:p>
    <w:p w14:paraId="0E3B9F14" w14:textId="77777777" w:rsidR="00D009AE" w:rsidRPr="00D009AE" w:rsidRDefault="00D009AE" w:rsidP="00D009AE">
      <w:pPr>
        <w:bidi/>
        <w:jc w:val="both"/>
        <w:rPr>
          <w:rFonts w:cs="David" w:hint="cs"/>
          <w:rtl/>
        </w:rPr>
      </w:pPr>
      <w:r w:rsidRPr="00D009AE">
        <w:rPr>
          <w:rFonts w:cs="David" w:hint="cs"/>
          <w:rtl/>
        </w:rPr>
        <w:tab/>
        <w:t>מצביעים על הכול.</w:t>
      </w:r>
    </w:p>
    <w:p w14:paraId="205276A5" w14:textId="77777777" w:rsidR="00D009AE" w:rsidRPr="00D009AE" w:rsidRDefault="00D009AE" w:rsidP="00D009AE">
      <w:pPr>
        <w:bidi/>
        <w:jc w:val="both"/>
        <w:rPr>
          <w:rFonts w:cs="David" w:hint="cs"/>
          <w:rtl/>
        </w:rPr>
      </w:pPr>
    </w:p>
    <w:p w14:paraId="169E4A25" w14:textId="77777777" w:rsidR="00D009AE" w:rsidRPr="00D009AE" w:rsidRDefault="00D009AE" w:rsidP="00D009AE">
      <w:pPr>
        <w:bidi/>
        <w:jc w:val="both"/>
        <w:rPr>
          <w:rFonts w:cs="David"/>
          <w:u w:val="single"/>
          <w:rtl/>
        </w:rPr>
      </w:pPr>
      <w:r w:rsidRPr="00D009AE">
        <w:rPr>
          <w:rFonts w:cs="David" w:hint="cs"/>
          <w:u w:val="single"/>
          <w:rtl/>
        </w:rPr>
        <w:t>נסים זאב:</w:t>
      </w:r>
    </w:p>
    <w:p w14:paraId="518F3BBE" w14:textId="77777777" w:rsidR="00D009AE" w:rsidRPr="00D009AE" w:rsidRDefault="00D009AE" w:rsidP="00D009AE">
      <w:pPr>
        <w:bidi/>
        <w:jc w:val="both"/>
        <w:rPr>
          <w:rFonts w:cs="David"/>
          <w:rtl/>
        </w:rPr>
      </w:pPr>
    </w:p>
    <w:p w14:paraId="7EF3BABE" w14:textId="77777777" w:rsidR="00D009AE" w:rsidRPr="00D009AE" w:rsidRDefault="00D009AE" w:rsidP="00D009AE">
      <w:pPr>
        <w:bidi/>
        <w:jc w:val="both"/>
        <w:rPr>
          <w:rFonts w:cs="David" w:hint="cs"/>
          <w:rtl/>
        </w:rPr>
      </w:pPr>
      <w:r w:rsidRPr="00D009AE">
        <w:rPr>
          <w:rFonts w:cs="David" w:hint="cs"/>
          <w:rtl/>
        </w:rPr>
        <w:tab/>
        <w:t>סליחה, ההסתייגות שלי ושל חבר הכנסת מיכאלי הן לשם דיבור.</w:t>
      </w:r>
    </w:p>
    <w:p w14:paraId="674FF93E" w14:textId="77777777" w:rsidR="00D009AE" w:rsidRPr="00D009AE" w:rsidRDefault="00D009AE" w:rsidP="00D009AE">
      <w:pPr>
        <w:bidi/>
        <w:jc w:val="both"/>
        <w:rPr>
          <w:rFonts w:cs="David" w:hint="cs"/>
          <w:rtl/>
        </w:rPr>
      </w:pPr>
    </w:p>
    <w:p w14:paraId="0219A0DC"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2C3CC987" w14:textId="77777777" w:rsidR="00D009AE" w:rsidRPr="00D009AE" w:rsidRDefault="00D009AE" w:rsidP="00D009AE">
      <w:pPr>
        <w:bidi/>
        <w:jc w:val="both"/>
        <w:rPr>
          <w:rFonts w:cs="David"/>
          <w:rtl/>
        </w:rPr>
      </w:pPr>
    </w:p>
    <w:p w14:paraId="330BFCF7" w14:textId="77777777" w:rsidR="00D009AE" w:rsidRPr="00D009AE" w:rsidRDefault="00D009AE" w:rsidP="00D009AE">
      <w:pPr>
        <w:bidi/>
        <w:jc w:val="both"/>
        <w:rPr>
          <w:rFonts w:cs="David" w:hint="cs"/>
          <w:rtl/>
        </w:rPr>
      </w:pPr>
      <w:r w:rsidRPr="00D009AE">
        <w:rPr>
          <w:rFonts w:cs="David" w:hint="cs"/>
          <w:rtl/>
        </w:rPr>
        <w:tab/>
        <w:t>אני עובר לסעיף 3. ההסתייגות של קבוצת קדימה, האיחוד הלאומי, קבוצת חד"ש, קבוצת רע"מ-תע"ל, קבוצת מרצ וקבוצת בל"ד בעמ' 3, בתוספת לסוף הסעיף. מי בעד? שלושה. מי נגד? שמונה.</w:t>
      </w:r>
    </w:p>
    <w:p w14:paraId="6DF44DB2" w14:textId="77777777" w:rsidR="00D009AE" w:rsidRPr="00D009AE" w:rsidRDefault="00D009AE" w:rsidP="00D009AE">
      <w:pPr>
        <w:bidi/>
        <w:jc w:val="both"/>
        <w:rPr>
          <w:rFonts w:cs="David" w:hint="cs"/>
          <w:rtl/>
        </w:rPr>
      </w:pPr>
    </w:p>
    <w:p w14:paraId="505587D2" w14:textId="77777777" w:rsidR="00D009AE" w:rsidRPr="00D009AE" w:rsidRDefault="00D009AE" w:rsidP="00D009AE">
      <w:pPr>
        <w:bidi/>
        <w:jc w:val="both"/>
        <w:rPr>
          <w:rFonts w:cs="David" w:hint="cs"/>
          <w:b/>
          <w:bCs/>
          <w:rtl/>
        </w:rPr>
      </w:pPr>
      <w:r w:rsidRPr="00D009AE">
        <w:rPr>
          <w:rFonts w:cs="David" w:hint="cs"/>
          <w:b/>
          <w:bCs/>
          <w:rtl/>
        </w:rPr>
        <w:t>הצבעה</w:t>
      </w:r>
    </w:p>
    <w:p w14:paraId="7C485B54" w14:textId="77777777" w:rsidR="00D009AE" w:rsidRPr="00D009AE" w:rsidRDefault="00D009AE" w:rsidP="00D009AE">
      <w:pPr>
        <w:bidi/>
        <w:jc w:val="both"/>
        <w:rPr>
          <w:rFonts w:cs="David" w:hint="cs"/>
          <w:rtl/>
        </w:rPr>
      </w:pPr>
    </w:p>
    <w:p w14:paraId="7EE48FC3" w14:textId="77777777" w:rsidR="00D009AE" w:rsidRPr="00D009AE" w:rsidRDefault="00D009AE" w:rsidP="00D009AE">
      <w:pPr>
        <w:bidi/>
        <w:jc w:val="both"/>
        <w:rPr>
          <w:rFonts w:cs="David" w:hint="cs"/>
          <w:rtl/>
        </w:rPr>
      </w:pPr>
      <w:r w:rsidRPr="00D009AE">
        <w:rPr>
          <w:rFonts w:cs="David" w:hint="cs"/>
          <w:rtl/>
        </w:rPr>
        <w:t>בעד ההצעה - 3</w:t>
      </w:r>
    </w:p>
    <w:p w14:paraId="216C1B8F" w14:textId="77777777" w:rsidR="00D009AE" w:rsidRPr="00D009AE" w:rsidRDefault="00D009AE" w:rsidP="00D009AE">
      <w:pPr>
        <w:bidi/>
        <w:jc w:val="both"/>
        <w:rPr>
          <w:rFonts w:cs="David" w:hint="cs"/>
          <w:rtl/>
        </w:rPr>
      </w:pPr>
      <w:r w:rsidRPr="00D009AE">
        <w:rPr>
          <w:rFonts w:cs="David" w:hint="cs"/>
          <w:rtl/>
        </w:rPr>
        <w:t>נגד - 8</w:t>
      </w:r>
    </w:p>
    <w:p w14:paraId="4B6A1032" w14:textId="77777777" w:rsidR="00D009AE" w:rsidRPr="00D009AE" w:rsidRDefault="00D009AE" w:rsidP="00D009AE">
      <w:pPr>
        <w:bidi/>
        <w:jc w:val="both"/>
        <w:rPr>
          <w:rFonts w:cs="David" w:hint="cs"/>
          <w:rtl/>
        </w:rPr>
      </w:pPr>
      <w:r w:rsidRPr="00D009AE">
        <w:rPr>
          <w:rFonts w:cs="David" w:hint="cs"/>
          <w:rtl/>
        </w:rPr>
        <w:t>ההצעה של קבוצת קדימה, קבוצת האיחוד הלאומי, קבוצת חד"ש, קבוצת רע"מ-תע"ל, קבוצת מרצ וקבוצת בל"ד, לא נתקבלה, ותעלה למליאה כהסתייגות.</w:t>
      </w:r>
    </w:p>
    <w:p w14:paraId="3EFC2070" w14:textId="77777777" w:rsidR="00D009AE" w:rsidRPr="00D009AE" w:rsidRDefault="00D009AE" w:rsidP="00D009AE">
      <w:pPr>
        <w:bidi/>
        <w:jc w:val="both"/>
        <w:rPr>
          <w:rFonts w:cs="David" w:hint="cs"/>
          <w:rtl/>
        </w:rPr>
      </w:pPr>
    </w:p>
    <w:p w14:paraId="69752D18" w14:textId="77777777" w:rsidR="00D009AE" w:rsidRPr="00D009AE" w:rsidRDefault="00D009AE" w:rsidP="00D009AE">
      <w:pPr>
        <w:bidi/>
        <w:jc w:val="both"/>
        <w:rPr>
          <w:rFonts w:cs="David" w:hint="cs"/>
          <w:rtl/>
        </w:rPr>
      </w:pPr>
    </w:p>
    <w:p w14:paraId="4F4FEBB4"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48122724" w14:textId="77777777" w:rsidR="00D009AE" w:rsidRPr="00D009AE" w:rsidRDefault="00D009AE" w:rsidP="00D009AE">
      <w:pPr>
        <w:bidi/>
        <w:jc w:val="both"/>
        <w:rPr>
          <w:rFonts w:cs="David"/>
          <w:rtl/>
        </w:rPr>
      </w:pPr>
    </w:p>
    <w:p w14:paraId="7B74663E" w14:textId="77777777" w:rsidR="00D009AE" w:rsidRPr="00D009AE" w:rsidRDefault="00D009AE" w:rsidP="00D009AE">
      <w:pPr>
        <w:bidi/>
        <w:jc w:val="both"/>
        <w:rPr>
          <w:rFonts w:cs="David" w:hint="cs"/>
          <w:rtl/>
        </w:rPr>
      </w:pPr>
      <w:r w:rsidRPr="00D009AE">
        <w:rPr>
          <w:rFonts w:cs="David" w:hint="cs"/>
          <w:rtl/>
        </w:rPr>
        <w:tab/>
        <w:t>הלאה. מס' 4 בעמ' 3. ההסתייגות לסוף הסעיף. מי בעד? שלושה. מי נגד? שמונה.</w:t>
      </w:r>
    </w:p>
    <w:p w14:paraId="3B835461" w14:textId="77777777" w:rsidR="00D009AE" w:rsidRPr="00D009AE" w:rsidRDefault="00D009AE" w:rsidP="00D009AE">
      <w:pPr>
        <w:bidi/>
        <w:jc w:val="both"/>
        <w:rPr>
          <w:rFonts w:cs="David" w:hint="cs"/>
          <w:rtl/>
        </w:rPr>
      </w:pPr>
    </w:p>
    <w:p w14:paraId="3848F0D2" w14:textId="77777777" w:rsidR="00D009AE" w:rsidRPr="00D009AE" w:rsidRDefault="00D009AE" w:rsidP="00D009AE">
      <w:pPr>
        <w:bidi/>
        <w:jc w:val="both"/>
        <w:rPr>
          <w:rFonts w:cs="David" w:hint="cs"/>
          <w:b/>
          <w:bCs/>
          <w:rtl/>
        </w:rPr>
      </w:pPr>
      <w:r w:rsidRPr="00D009AE">
        <w:rPr>
          <w:rFonts w:cs="David" w:hint="cs"/>
          <w:b/>
          <w:bCs/>
          <w:rtl/>
        </w:rPr>
        <w:t>הצבעה</w:t>
      </w:r>
    </w:p>
    <w:p w14:paraId="614B6B20" w14:textId="77777777" w:rsidR="00D009AE" w:rsidRPr="00D009AE" w:rsidRDefault="00D009AE" w:rsidP="00D009AE">
      <w:pPr>
        <w:bidi/>
        <w:jc w:val="both"/>
        <w:rPr>
          <w:rFonts w:cs="David" w:hint="cs"/>
          <w:rtl/>
        </w:rPr>
      </w:pPr>
    </w:p>
    <w:p w14:paraId="2559855D" w14:textId="77777777" w:rsidR="00D009AE" w:rsidRPr="00D009AE" w:rsidRDefault="00D009AE" w:rsidP="00D009AE">
      <w:pPr>
        <w:bidi/>
        <w:jc w:val="both"/>
        <w:rPr>
          <w:rFonts w:cs="David" w:hint="cs"/>
          <w:rtl/>
        </w:rPr>
      </w:pPr>
      <w:r w:rsidRPr="00D009AE">
        <w:rPr>
          <w:rFonts w:cs="David" w:hint="cs"/>
          <w:rtl/>
        </w:rPr>
        <w:t>בעד ההצעה - 3</w:t>
      </w:r>
    </w:p>
    <w:p w14:paraId="765E1959" w14:textId="77777777" w:rsidR="00D009AE" w:rsidRPr="00D009AE" w:rsidRDefault="00D009AE" w:rsidP="00D009AE">
      <w:pPr>
        <w:bidi/>
        <w:jc w:val="both"/>
        <w:rPr>
          <w:rFonts w:cs="David" w:hint="cs"/>
          <w:rtl/>
        </w:rPr>
      </w:pPr>
      <w:r w:rsidRPr="00D009AE">
        <w:rPr>
          <w:rFonts w:cs="David" w:hint="cs"/>
          <w:rtl/>
        </w:rPr>
        <w:t>נגד - 8</w:t>
      </w:r>
    </w:p>
    <w:p w14:paraId="12FF6000" w14:textId="77777777" w:rsidR="00D009AE" w:rsidRPr="00D009AE" w:rsidRDefault="00D009AE" w:rsidP="00D009AE">
      <w:pPr>
        <w:bidi/>
        <w:jc w:val="both"/>
        <w:rPr>
          <w:rFonts w:cs="David" w:hint="cs"/>
          <w:rtl/>
        </w:rPr>
      </w:pPr>
      <w:r w:rsidRPr="00D009AE">
        <w:rPr>
          <w:rFonts w:cs="David" w:hint="cs"/>
          <w:rtl/>
        </w:rPr>
        <w:t>ההצעה של קבוצת קדימה, קבוצת האיחוד הלאומי, קבוצת חד"ש, קבוצת רע"מ-תע"ל, קבוצת מרצ וקבוצת בל"ד, לא נתקבלה, ותעלה למליאה כהסתייגות.</w:t>
      </w:r>
    </w:p>
    <w:p w14:paraId="6A128C6E" w14:textId="77777777" w:rsidR="00D009AE" w:rsidRPr="00D009AE" w:rsidRDefault="00D009AE" w:rsidP="00D009AE">
      <w:pPr>
        <w:bidi/>
        <w:jc w:val="both"/>
        <w:rPr>
          <w:rFonts w:cs="David" w:hint="cs"/>
          <w:rtl/>
        </w:rPr>
      </w:pPr>
    </w:p>
    <w:p w14:paraId="64A24D26" w14:textId="77777777" w:rsidR="00D009AE" w:rsidRPr="00D009AE" w:rsidRDefault="00D009AE" w:rsidP="00D009AE">
      <w:pPr>
        <w:keepLines/>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417687F1" w14:textId="77777777" w:rsidR="00D009AE" w:rsidRPr="00D009AE" w:rsidRDefault="00D009AE" w:rsidP="00D009AE">
      <w:pPr>
        <w:keepLines/>
        <w:bidi/>
        <w:jc w:val="both"/>
        <w:rPr>
          <w:rFonts w:cs="David"/>
          <w:rtl/>
        </w:rPr>
      </w:pPr>
    </w:p>
    <w:p w14:paraId="7B49F9EB" w14:textId="77777777" w:rsidR="00D009AE" w:rsidRPr="00D009AE" w:rsidRDefault="00D009AE" w:rsidP="00D009AE">
      <w:pPr>
        <w:bidi/>
        <w:jc w:val="both"/>
        <w:rPr>
          <w:rFonts w:cs="David" w:hint="cs"/>
          <w:rtl/>
        </w:rPr>
      </w:pPr>
      <w:r w:rsidRPr="00D009AE">
        <w:rPr>
          <w:rFonts w:cs="David" w:hint="cs"/>
          <w:rtl/>
        </w:rPr>
        <w:tab/>
        <w:t>סעיף 5. "במקום בסעיף 3ג(א) ו-(ב)" תיקון שיבוא שם. מי בעד? שלושה. מי נגד? שמונה.</w:t>
      </w:r>
    </w:p>
    <w:p w14:paraId="6005B69D" w14:textId="77777777" w:rsidR="00D009AE" w:rsidRPr="00D009AE" w:rsidRDefault="00D009AE" w:rsidP="00D009AE">
      <w:pPr>
        <w:bidi/>
        <w:jc w:val="both"/>
        <w:rPr>
          <w:rFonts w:cs="David" w:hint="cs"/>
          <w:rtl/>
        </w:rPr>
      </w:pPr>
    </w:p>
    <w:p w14:paraId="563B83D2" w14:textId="77777777" w:rsidR="00D009AE" w:rsidRPr="00D009AE" w:rsidRDefault="00D009AE" w:rsidP="00D009AE">
      <w:pPr>
        <w:bidi/>
        <w:jc w:val="both"/>
        <w:rPr>
          <w:rFonts w:cs="David" w:hint="cs"/>
          <w:b/>
          <w:bCs/>
          <w:rtl/>
        </w:rPr>
      </w:pPr>
      <w:r w:rsidRPr="00D009AE">
        <w:rPr>
          <w:rFonts w:cs="David" w:hint="cs"/>
          <w:b/>
          <w:bCs/>
          <w:rtl/>
        </w:rPr>
        <w:t>הצבעה</w:t>
      </w:r>
    </w:p>
    <w:p w14:paraId="443CE083" w14:textId="77777777" w:rsidR="00D009AE" w:rsidRPr="00D009AE" w:rsidRDefault="00D009AE" w:rsidP="00D009AE">
      <w:pPr>
        <w:bidi/>
        <w:jc w:val="both"/>
        <w:rPr>
          <w:rFonts w:cs="David" w:hint="cs"/>
          <w:rtl/>
        </w:rPr>
      </w:pPr>
    </w:p>
    <w:p w14:paraId="6E7DD788" w14:textId="77777777" w:rsidR="00D009AE" w:rsidRPr="00D009AE" w:rsidRDefault="00D009AE" w:rsidP="00D009AE">
      <w:pPr>
        <w:bidi/>
        <w:jc w:val="both"/>
        <w:rPr>
          <w:rFonts w:cs="David" w:hint="cs"/>
          <w:rtl/>
        </w:rPr>
      </w:pPr>
      <w:r w:rsidRPr="00D009AE">
        <w:rPr>
          <w:rFonts w:cs="David" w:hint="cs"/>
          <w:rtl/>
        </w:rPr>
        <w:t>בעד ההצעה - 3</w:t>
      </w:r>
    </w:p>
    <w:p w14:paraId="6CC2635B" w14:textId="77777777" w:rsidR="00D009AE" w:rsidRPr="00D009AE" w:rsidRDefault="00D009AE" w:rsidP="00D009AE">
      <w:pPr>
        <w:bidi/>
        <w:jc w:val="both"/>
        <w:rPr>
          <w:rFonts w:cs="David" w:hint="cs"/>
          <w:rtl/>
        </w:rPr>
      </w:pPr>
      <w:r w:rsidRPr="00D009AE">
        <w:rPr>
          <w:rFonts w:cs="David" w:hint="cs"/>
          <w:rtl/>
        </w:rPr>
        <w:t>נגד - 8</w:t>
      </w:r>
    </w:p>
    <w:p w14:paraId="786A8A13" w14:textId="77777777" w:rsidR="00D009AE" w:rsidRPr="00D009AE" w:rsidRDefault="00D009AE" w:rsidP="00D009AE">
      <w:pPr>
        <w:bidi/>
        <w:jc w:val="both"/>
        <w:rPr>
          <w:rFonts w:cs="David" w:hint="cs"/>
          <w:rtl/>
        </w:rPr>
      </w:pPr>
      <w:r w:rsidRPr="00D009AE">
        <w:rPr>
          <w:rFonts w:cs="David" w:hint="cs"/>
          <w:rtl/>
        </w:rPr>
        <w:t>ההצעה של קבוצת קדימה, קבוצת האיחוד הלאומי, קבוצת חד"ש, קבוצת רע"מ-תע"ל, קבוצת מרצ וקבוצת בל"ד, לא נתקבלה, ותעלה למליאה כהסתייגות.</w:t>
      </w:r>
    </w:p>
    <w:p w14:paraId="2A3FEA06" w14:textId="77777777" w:rsidR="00D009AE" w:rsidRPr="00D009AE" w:rsidRDefault="00D009AE" w:rsidP="00D009AE">
      <w:pPr>
        <w:bidi/>
        <w:jc w:val="both"/>
        <w:rPr>
          <w:rFonts w:cs="David" w:hint="cs"/>
          <w:rtl/>
        </w:rPr>
      </w:pPr>
    </w:p>
    <w:p w14:paraId="7101AA0A" w14:textId="77777777" w:rsidR="00D009AE" w:rsidRPr="00D009AE" w:rsidRDefault="00D009AE" w:rsidP="00D009AE">
      <w:pPr>
        <w:bidi/>
        <w:jc w:val="both"/>
        <w:rPr>
          <w:rFonts w:cs="David" w:hint="cs"/>
          <w:rtl/>
        </w:rPr>
      </w:pPr>
    </w:p>
    <w:p w14:paraId="67E534DF"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5F2A36F0" w14:textId="77777777" w:rsidR="00D009AE" w:rsidRPr="00D009AE" w:rsidRDefault="00D009AE" w:rsidP="00D009AE">
      <w:pPr>
        <w:bidi/>
        <w:jc w:val="both"/>
        <w:rPr>
          <w:rFonts w:cs="David"/>
          <w:rtl/>
        </w:rPr>
      </w:pPr>
    </w:p>
    <w:p w14:paraId="718A6C8D" w14:textId="77777777" w:rsidR="00D009AE" w:rsidRPr="00D009AE" w:rsidRDefault="00D009AE" w:rsidP="00D009AE">
      <w:pPr>
        <w:bidi/>
        <w:jc w:val="both"/>
        <w:rPr>
          <w:rFonts w:cs="David" w:hint="cs"/>
          <w:rtl/>
        </w:rPr>
      </w:pPr>
      <w:r w:rsidRPr="00D009AE">
        <w:rPr>
          <w:rFonts w:cs="David" w:hint="cs"/>
          <w:rtl/>
        </w:rPr>
        <w:tab/>
        <w:t>סעיף מס' 6, שוב לאותו עניין. תיקונים אחרים. "במקום 'בסעיף 3ג(א) ו-(ב)". מי בעד? שלושה. מי נגד? שמונה.</w:t>
      </w:r>
    </w:p>
    <w:p w14:paraId="6673557B" w14:textId="77777777" w:rsidR="00D009AE" w:rsidRPr="00D009AE" w:rsidRDefault="00D009AE" w:rsidP="00D009AE">
      <w:pPr>
        <w:bidi/>
        <w:jc w:val="both"/>
        <w:rPr>
          <w:rFonts w:cs="David" w:hint="cs"/>
          <w:rtl/>
        </w:rPr>
      </w:pPr>
    </w:p>
    <w:p w14:paraId="71A33E0D" w14:textId="77777777" w:rsidR="00D009AE" w:rsidRPr="00D009AE" w:rsidRDefault="00D009AE" w:rsidP="00D009AE">
      <w:pPr>
        <w:bidi/>
        <w:jc w:val="both"/>
        <w:rPr>
          <w:rFonts w:cs="David" w:hint="cs"/>
          <w:b/>
          <w:bCs/>
          <w:rtl/>
        </w:rPr>
      </w:pPr>
      <w:r w:rsidRPr="00D009AE">
        <w:rPr>
          <w:rFonts w:cs="David" w:hint="cs"/>
          <w:b/>
          <w:bCs/>
          <w:rtl/>
        </w:rPr>
        <w:t>הצבעה</w:t>
      </w:r>
    </w:p>
    <w:p w14:paraId="1E9067EB" w14:textId="77777777" w:rsidR="00D009AE" w:rsidRPr="00D009AE" w:rsidRDefault="00D009AE" w:rsidP="00D009AE">
      <w:pPr>
        <w:bidi/>
        <w:jc w:val="both"/>
        <w:rPr>
          <w:rFonts w:cs="David" w:hint="cs"/>
          <w:rtl/>
        </w:rPr>
      </w:pPr>
    </w:p>
    <w:p w14:paraId="24EF6B21" w14:textId="77777777" w:rsidR="00D009AE" w:rsidRPr="00D009AE" w:rsidRDefault="00D009AE" w:rsidP="00D009AE">
      <w:pPr>
        <w:bidi/>
        <w:jc w:val="both"/>
        <w:rPr>
          <w:rFonts w:cs="David" w:hint="cs"/>
          <w:rtl/>
        </w:rPr>
      </w:pPr>
      <w:r w:rsidRPr="00D009AE">
        <w:rPr>
          <w:rFonts w:cs="David" w:hint="cs"/>
          <w:rtl/>
        </w:rPr>
        <w:t>בעד ההצעה - 3</w:t>
      </w:r>
    </w:p>
    <w:p w14:paraId="0FED92C7" w14:textId="77777777" w:rsidR="00D009AE" w:rsidRPr="00D009AE" w:rsidRDefault="00D009AE" w:rsidP="00D009AE">
      <w:pPr>
        <w:bidi/>
        <w:jc w:val="both"/>
        <w:rPr>
          <w:rFonts w:cs="David" w:hint="cs"/>
          <w:rtl/>
        </w:rPr>
      </w:pPr>
      <w:r w:rsidRPr="00D009AE">
        <w:rPr>
          <w:rFonts w:cs="David" w:hint="cs"/>
          <w:rtl/>
        </w:rPr>
        <w:t>נגד - 8</w:t>
      </w:r>
    </w:p>
    <w:p w14:paraId="2824A234" w14:textId="77777777" w:rsidR="00D009AE" w:rsidRPr="00D009AE" w:rsidRDefault="00D009AE" w:rsidP="00D009AE">
      <w:pPr>
        <w:bidi/>
        <w:jc w:val="both"/>
        <w:rPr>
          <w:rFonts w:cs="David" w:hint="cs"/>
          <w:rtl/>
        </w:rPr>
      </w:pPr>
      <w:r w:rsidRPr="00D009AE">
        <w:rPr>
          <w:rFonts w:cs="David" w:hint="cs"/>
          <w:rtl/>
        </w:rPr>
        <w:t>ההצעה של קבוצת קדימה, קבוצת האיחוד הלאומי, קבוצת חד"ש, קבוצת רע"מ-תע"ל, קבוצת מרצ וקבוצת בל"ד, לא נתקבלה, ותעלה למליאה כהסתייגות.</w:t>
      </w:r>
    </w:p>
    <w:p w14:paraId="206F6A6D" w14:textId="77777777" w:rsidR="00D009AE" w:rsidRPr="00D009AE" w:rsidRDefault="00D009AE" w:rsidP="00D009AE">
      <w:pPr>
        <w:bidi/>
        <w:jc w:val="both"/>
        <w:rPr>
          <w:rFonts w:cs="David" w:hint="cs"/>
          <w:rtl/>
        </w:rPr>
      </w:pPr>
    </w:p>
    <w:p w14:paraId="6D52A0A6"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15EA0455" w14:textId="77777777" w:rsidR="00D009AE" w:rsidRPr="00D009AE" w:rsidRDefault="00D009AE" w:rsidP="00D009AE">
      <w:pPr>
        <w:bidi/>
        <w:jc w:val="both"/>
        <w:rPr>
          <w:rFonts w:cs="David"/>
          <w:rtl/>
        </w:rPr>
      </w:pPr>
    </w:p>
    <w:p w14:paraId="4DB4E674" w14:textId="77777777" w:rsidR="00D009AE" w:rsidRPr="00D009AE" w:rsidRDefault="00D009AE" w:rsidP="00D009AE">
      <w:pPr>
        <w:bidi/>
        <w:jc w:val="both"/>
        <w:rPr>
          <w:rFonts w:cs="David" w:hint="cs"/>
          <w:rtl/>
        </w:rPr>
      </w:pPr>
      <w:r w:rsidRPr="00D009AE">
        <w:rPr>
          <w:rFonts w:cs="David" w:hint="cs"/>
          <w:rtl/>
        </w:rPr>
        <w:tab/>
        <w:t>אנחנו עוברים לעמ' 4.  שוב, יש שורה שלמה של הסתייגויות חלופיות. נצביע על כל ההסתייגויות לחלופין, שעומדות מעמ' 4 בתחילתו ועד עמ' 5 לפני המספר 7. מי בעד ההסתייגויות? שלושה. מי נגד? 8.</w:t>
      </w:r>
    </w:p>
    <w:p w14:paraId="2FF9C51C" w14:textId="77777777" w:rsidR="00D009AE" w:rsidRPr="00D009AE" w:rsidRDefault="00D009AE" w:rsidP="00D009AE">
      <w:pPr>
        <w:bidi/>
        <w:jc w:val="both"/>
        <w:rPr>
          <w:rFonts w:cs="David" w:hint="cs"/>
          <w:rtl/>
        </w:rPr>
      </w:pPr>
    </w:p>
    <w:p w14:paraId="1C0B9C44" w14:textId="77777777" w:rsidR="00D009AE" w:rsidRPr="00D009AE" w:rsidRDefault="00D009AE" w:rsidP="00D009AE">
      <w:pPr>
        <w:bidi/>
        <w:jc w:val="both"/>
        <w:rPr>
          <w:rFonts w:cs="David" w:hint="cs"/>
          <w:b/>
          <w:bCs/>
          <w:rtl/>
        </w:rPr>
      </w:pPr>
      <w:r w:rsidRPr="00D009AE">
        <w:rPr>
          <w:rFonts w:cs="David" w:hint="cs"/>
          <w:b/>
          <w:bCs/>
          <w:rtl/>
        </w:rPr>
        <w:t>הצבעה</w:t>
      </w:r>
    </w:p>
    <w:p w14:paraId="04768F0F" w14:textId="77777777" w:rsidR="00D009AE" w:rsidRPr="00D009AE" w:rsidRDefault="00D009AE" w:rsidP="00D009AE">
      <w:pPr>
        <w:bidi/>
        <w:jc w:val="both"/>
        <w:rPr>
          <w:rFonts w:cs="David" w:hint="cs"/>
          <w:rtl/>
        </w:rPr>
      </w:pPr>
    </w:p>
    <w:p w14:paraId="535AE852" w14:textId="77777777" w:rsidR="00D009AE" w:rsidRPr="00D009AE" w:rsidRDefault="00D009AE" w:rsidP="00D009AE">
      <w:pPr>
        <w:bidi/>
        <w:jc w:val="both"/>
        <w:rPr>
          <w:rFonts w:cs="David" w:hint="cs"/>
          <w:rtl/>
        </w:rPr>
      </w:pPr>
      <w:r w:rsidRPr="00D009AE">
        <w:rPr>
          <w:rFonts w:cs="David" w:hint="cs"/>
          <w:rtl/>
        </w:rPr>
        <w:t>בעד ההצעה - 3</w:t>
      </w:r>
    </w:p>
    <w:p w14:paraId="618F82A1" w14:textId="77777777" w:rsidR="00D009AE" w:rsidRPr="00D009AE" w:rsidRDefault="00D009AE" w:rsidP="00D009AE">
      <w:pPr>
        <w:bidi/>
        <w:jc w:val="both"/>
        <w:rPr>
          <w:rFonts w:cs="David" w:hint="cs"/>
          <w:rtl/>
        </w:rPr>
      </w:pPr>
      <w:r w:rsidRPr="00D009AE">
        <w:rPr>
          <w:rFonts w:cs="David" w:hint="cs"/>
          <w:rtl/>
        </w:rPr>
        <w:t>נגד - 8</w:t>
      </w:r>
    </w:p>
    <w:p w14:paraId="59934975" w14:textId="77777777" w:rsidR="00D009AE" w:rsidRPr="00D009AE" w:rsidRDefault="00D009AE" w:rsidP="00D009AE">
      <w:pPr>
        <w:bidi/>
        <w:jc w:val="both"/>
        <w:rPr>
          <w:rFonts w:cs="David" w:hint="cs"/>
          <w:rtl/>
        </w:rPr>
      </w:pPr>
      <w:r w:rsidRPr="00D009AE">
        <w:rPr>
          <w:rFonts w:cs="David" w:hint="cs"/>
          <w:rtl/>
        </w:rPr>
        <w:t>ההצעה של קבוצת קדימה, קבוצת האיחוד הלאומי, קבוצת חד"ש, קבוצת רע"מ-תע"ל, קבוצת מרצ וקבוצת בל"ד, לא נתקבלה, ותעלה למליאה כהסתייגות.</w:t>
      </w:r>
    </w:p>
    <w:p w14:paraId="0275E7B9" w14:textId="77777777" w:rsidR="00D009AE" w:rsidRPr="00D009AE" w:rsidRDefault="00D009AE" w:rsidP="00D009AE">
      <w:pPr>
        <w:bidi/>
        <w:jc w:val="both"/>
        <w:rPr>
          <w:rFonts w:cs="David" w:hint="cs"/>
          <w:rtl/>
        </w:rPr>
      </w:pPr>
    </w:p>
    <w:p w14:paraId="00474C00" w14:textId="77777777" w:rsidR="00D009AE" w:rsidRPr="00D009AE" w:rsidRDefault="00D009AE" w:rsidP="00D009AE">
      <w:pPr>
        <w:bidi/>
        <w:jc w:val="both"/>
        <w:rPr>
          <w:rFonts w:cs="David"/>
          <w:u w:val="single"/>
          <w:rtl/>
        </w:rPr>
      </w:pPr>
      <w:r w:rsidRPr="00D009AE">
        <w:rPr>
          <w:rFonts w:cs="David" w:hint="cs"/>
          <w:u w:val="single"/>
          <w:rtl/>
        </w:rPr>
        <w:t>רחל אדטו:</w:t>
      </w:r>
    </w:p>
    <w:p w14:paraId="4A3B3A6C" w14:textId="77777777" w:rsidR="00D009AE" w:rsidRPr="00D009AE" w:rsidRDefault="00D009AE" w:rsidP="00D009AE">
      <w:pPr>
        <w:bidi/>
        <w:jc w:val="both"/>
        <w:rPr>
          <w:rFonts w:cs="David"/>
          <w:rtl/>
        </w:rPr>
      </w:pPr>
    </w:p>
    <w:p w14:paraId="5D3D2854" w14:textId="77777777" w:rsidR="00D009AE" w:rsidRPr="00D009AE" w:rsidRDefault="00D009AE" w:rsidP="00D009AE">
      <w:pPr>
        <w:bidi/>
        <w:jc w:val="both"/>
        <w:rPr>
          <w:rFonts w:cs="David" w:hint="cs"/>
          <w:rtl/>
        </w:rPr>
      </w:pPr>
      <w:r w:rsidRPr="00D009AE">
        <w:rPr>
          <w:rFonts w:cs="David" w:hint="cs"/>
          <w:rtl/>
        </w:rPr>
        <w:tab/>
        <w:t>ממה משרד האוצר רוצה להסתייג? לא הבנתי.</w:t>
      </w:r>
    </w:p>
    <w:p w14:paraId="0E410C10" w14:textId="77777777" w:rsidR="00D009AE" w:rsidRPr="00D009AE" w:rsidRDefault="00D009AE" w:rsidP="00D009AE">
      <w:pPr>
        <w:bidi/>
        <w:jc w:val="both"/>
        <w:rPr>
          <w:rFonts w:cs="David" w:hint="cs"/>
          <w:rtl/>
        </w:rPr>
      </w:pPr>
    </w:p>
    <w:p w14:paraId="70788AB7"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5B6E8491" w14:textId="77777777" w:rsidR="00D009AE" w:rsidRPr="00D009AE" w:rsidRDefault="00D009AE" w:rsidP="00D009AE">
      <w:pPr>
        <w:bidi/>
        <w:jc w:val="both"/>
        <w:rPr>
          <w:rFonts w:cs="David" w:hint="cs"/>
          <w:rtl/>
        </w:rPr>
      </w:pPr>
    </w:p>
    <w:p w14:paraId="39E092B5" w14:textId="77777777" w:rsidR="00D009AE" w:rsidRPr="00D009AE" w:rsidRDefault="00D009AE" w:rsidP="00D009AE">
      <w:pPr>
        <w:bidi/>
        <w:jc w:val="both"/>
        <w:rPr>
          <w:rFonts w:cs="David" w:hint="cs"/>
          <w:rtl/>
        </w:rPr>
      </w:pPr>
      <w:r w:rsidRPr="00D009AE">
        <w:rPr>
          <w:rFonts w:cs="David" w:hint="cs"/>
          <w:rtl/>
        </w:rPr>
        <w:tab/>
        <w:t>הוא רוצה להסתייג מהתוספת שביקשתי להוסיף.</w:t>
      </w:r>
    </w:p>
    <w:p w14:paraId="7768F009" w14:textId="77777777" w:rsidR="00D009AE" w:rsidRPr="00D009AE" w:rsidRDefault="00D009AE" w:rsidP="00D009AE">
      <w:pPr>
        <w:bidi/>
        <w:jc w:val="both"/>
        <w:rPr>
          <w:rFonts w:cs="David" w:hint="cs"/>
          <w:rtl/>
        </w:rPr>
      </w:pPr>
    </w:p>
    <w:p w14:paraId="0FCD71A6" w14:textId="77777777" w:rsidR="00D009AE" w:rsidRPr="00D009AE" w:rsidRDefault="00D009AE" w:rsidP="00D009AE">
      <w:pPr>
        <w:bidi/>
        <w:jc w:val="both"/>
        <w:rPr>
          <w:rFonts w:cs="David" w:hint="cs"/>
          <w:rtl/>
        </w:rPr>
      </w:pPr>
      <w:r w:rsidRPr="00D009AE">
        <w:rPr>
          <w:rFonts w:cs="David" w:hint="cs"/>
          <w:u w:val="single"/>
          <w:rtl/>
        </w:rPr>
        <w:t>ארבל אסטרחן:</w:t>
      </w:r>
    </w:p>
    <w:p w14:paraId="578DA1D4" w14:textId="77777777" w:rsidR="00D009AE" w:rsidRPr="00D009AE" w:rsidRDefault="00D009AE" w:rsidP="00D009AE">
      <w:pPr>
        <w:bidi/>
        <w:jc w:val="both"/>
        <w:rPr>
          <w:rFonts w:cs="David" w:hint="cs"/>
          <w:rtl/>
        </w:rPr>
      </w:pPr>
    </w:p>
    <w:p w14:paraId="6F862884" w14:textId="77777777" w:rsidR="00D009AE" w:rsidRPr="00D009AE" w:rsidRDefault="00D009AE" w:rsidP="00D009AE">
      <w:pPr>
        <w:bidi/>
        <w:jc w:val="both"/>
        <w:rPr>
          <w:rFonts w:cs="David" w:hint="cs"/>
          <w:rtl/>
        </w:rPr>
      </w:pPr>
      <w:r w:rsidRPr="00D009AE">
        <w:rPr>
          <w:rFonts w:cs="David" w:hint="cs"/>
          <w:rtl/>
        </w:rPr>
        <w:tab/>
        <w:t>שזה לא יחול על מה שעבר בקריאה הראשונה.</w:t>
      </w:r>
    </w:p>
    <w:p w14:paraId="08CD3C61" w14:textId="77777777" w:rsidR="00D009AE" w:rsidRPr="00D009AE" w:rsidRDefault="00D009AE" w:rsidP="00D009AE">
      <w:pPr>
        <w:bidi/>
        <w:jc w:val="both"/>
        <w:rPr>
          <w:rFonts w:cs="David" w:hint="cs"/>
          <w:rtl/>
        </w:rPr>
      </w:pPr>
    </w:p>
    <w:p w14:paraId="4492026C"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3073B104" w14:textId="77777777" w:rsidR="00D009AE" w:rsidRPr="00D009AE" w:rsidRDefault="00D009AE" w:rsidP="00D009AE">
      <w:pPr>
        <w:bidi/>
        <w:jc w:val="both"/>
        <w:rPr>
          <w:rFonts w:cs="David"/>
          <w:rtl/>
        </w:rPr>
      </w:pPr>
    </w:p>
    <w:p w14:paraId="615AC0BD" w14:textId="77777777" w:rsidR="00D009AE" w:rsidRPr="00D009AE" w:rsidRDefault="00D009AE" w:rsidP="00D009AE">
      <w:pPr>
        <w:bidi/>
        <w:jc w:val="both"/>
        <w:rPr>
          <w:rFonts w:cs="David" w:hint="cs"/>
          <w:rtl/>
        </w:rPr>
      </w:pPr>
      <w:r w:rsidRPr="00D009AE">
        <w:rPr>
          <w:rFonts w:cs="David" w:hint="cs"/>
          <w:rtl/>
        </w:rPr>
        <w:tab/>
        <w:t>ואני אומר, שאם ירצו להסתייג מזה, הם כנראה יישארו בלי חוק. זה יהיה המצב.</w:t>
      </w:r>
    </w:p>
    <w:p w14:paraId="71A10E24" w14:textId="77777777" w:rsidR="00D009AE" w:rsidRPr="00D009AE" w:rsidRDefault="00D009AE" w:rsidP="00D009AE">
      <w:pPr>
        <w:bidi/>
        <w:jc w:val="both"/>
        <w:rPr>
          <w:rFonts w:cs="David" w:hint="cs"/>
          <w:rtl/>
        </w:rPr>
      </w:pPr>
    </w:p>
    <w:p w14:paraId="4AA8621B" w14:textId="77777777" w:rsidR="00D009AE" w:rsidRPr="00D009AE" w:rsidRDefault="00D009AE" w:rsidP="00D009AE">
      <w:pPr>
        <w:bidi/>
        <w:jc w:val="both"/>
        <w:rPr>
          <w:rFonts w:cs="David"/>
          <w:u w:val="single"/>
          <w:rtl/>
        </w:rPr>
      </w:pPr>
      <w:r w:rsidRPr="00D009AE">
        <w:rPr>
          <w:rFonts w:cs="David" w:hint="cs"/>
          <w:u w:val="single"/>
          <w:rtl/>
        </w:rPr>
        <w:t>רחל אדטו:</w:t>
      </w:r>
    </w:p>
    <w:p w14:paraId="38C8765B" w14:textId="77777777" w:rsidR="00D009AE" w:rsidRPr="00D009AE" w:rsidRDefault="00D009AE" w:rsidP="00D009AE">
      <w:pPr>
        <w:bidi/>
        <w:jc w:val="both"/>
        <w:rPr>
          <w:rFonts w:cs="David"/>
          <w:rtl/>
        </w:rPr>
      </w:pPr>
    </w:p>
    <w:p w14:paraId="7D716502" w14:textId="77777777" w:rsidR="00D009AE" w:rsidRPr="00D009AE" w:rsidRDefault="00D009AE" w:rsidP="00D009AE">
      <w:pPr>
        <w:bidi/>
        <w:jc w:val="both"/>
        <w:rPr>
          <w:rFonts w:cs="David" w:hint="cs"/>
          <w:rtl/>
        </w:rPr>
      </w:pPr>
      <w:r w:rsidRPr="00D009AE">
        <w:rPr>
          <w:rFonts w:cs="David" w:hint="cs"/>
          <w:rtl/>
        </w:rPr>
        <w:tab/>
        <w:t>כך הם יכולים לחסוך חקיקה של עוד כמה חוקים?</w:t>
      </w:r>
    </w:p>
    <w:p w14:paraId="023D09C6" w14:textId="77777777" w:rsidR="00D009AE" w:rsidRPr="00D009AE" w:rsidRDefault="00D009AE" w:rsidP="00D009AE">
      <w:pPr>
        <w:bidi/>
        <w:jc w:val="both"/>
        <w:rPr>
          <w:rFonts w:cs="David" w:hint="cs"/>
          <w:rtl/>
        </w:rPr>
      </w:pPr>
    </w:p>
    <w:p w14:paraId="7AAC90C5"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493ADD57" w14:textId="77777777" w:rsidR="00D009AE" w:rsidRPr="00D009AE" w:rsidRDefault="00D009AE" w:rsidP="00D009AE">
      <w:pPr>
        <w:bidi/>
        <w:jc w:val="both"/>
        <w:rPr>
          <w:rFonts w:cs="David" w:hint="cs"/>
          <w:rtl/>
        </w:rPr>
      </w:pPr>
    </w:p>
    <w:p w14:paraId="724A2240" w14:textId="77777777" w:rsidR="00D009AE" w:rsidRPr="00D009AE" w:rsidRDefault="00D009AE" w:rsidP="00D009AE">
      <w:pPr>
        <w:bidi/>
        <w:jc w:val="both"/>
        <w:rPr>
          <w:rFonts w:cs="David" w:hint="cs"/>
          <w:rtl/>
        </w:rPr>
      </w:pPr>
      <w:r w:rsidRPr="00D009AE">
        <w:rPr>
          <w:rFonts w:cs="David" w:hint="cs"/>
          <w:rtl/>
        </w:rPr>
        <w:tab/>
        <w:t>בסעיף 7 הסתייגות. "במקום 'בסעיף 3ג(א) ו-(ב)'". מי בעד? שלושה. מי נגד? תשעה.</w:t>
      </w:r>
    </w:p>
    <w:p w14:paraId="2110F4AD" w14:textId="77777777" w:rsidR="00D009AE" w:rsidRPr="00D009AE" w:rsidRDefault="00D009AE" w:rsidP="00D009AE">
      <w:pPr>
        <w:bidi/>
        <w:jc w:val="both"/>
        <w:rPr>
          <w:rFonts w:cs="David" w:hint="cs"/>
          <w:rtl/>
        </w:rPr>
      </w:pPr>
    </w:p>
    <w:p w14:paraId="22875B67" w14:textId="77777777" w:rsidR="00D009AE" w:rsidRPr="00D009AE" w:rsidRDefault="00D009AE" w:rsidP="00D009AE">
      <w:pPr>
        <w:bidi/>
        <w:jc w:val="both"/>
        <w:rPr>
          <w:rFonts w:cs="David" w:hint="cs"/>
          <w:b/>
          <w:bCs/>
          <w:rtl/>
        </w:rPr>
      </w:pPr>
      <w:r w:rsidRPr="00D009AE">
        <w:rPr>
          <w:rFonts w:cs="David" w:hint="cs"/>
          <w:b/>
          <w:bCs/>
          <w:rtl/>
        </w:rPr>
        <w:t>הצבעה</w:t>
      </w:r>
    </w:p>
    <w:p w14:paraId="3DCA4DFE" w14:textId="77777777" w:rsidR="00D009AE" w:rsidRPr="00D009AE" w:rsidRDefault="00D009AE" w:rsidP="00D009AE">
      <w:pPr>
        <w:bidi/>
        <w:jc w:val="both"/>
        <w:rPr>
          <w:rFonts w:cs="David" w:hint="cs"/>
          <w:rtl/>
        </w:rPr>
      </w:pPr>
    </w:p>
    <w:p w14:paraId="151EDF5E" w14:textId="77777777" w:rsidR="00D009AE" w:rsidRPr="00D009AE" w:rsidRDefault="00D009AE" w:rsidP="00D009AE">
      <w:pPr>
        <w:bidi/>
        <w:jc w:val="both"/>
        <w:rPr>
          <w:rFonts w:cs="David" w:hint="cs"/>
          <w:rtl/>
        </w:rPr>
      </w:pPr>
      <w:r w:rsidRPr="00D009AE">
        <w:rPr>
          <w:rFonts w:cs="David" w:hint="cs"/>
          <w:rtl/>
        </w:rPr>
        <w:t>בעד ההצעה - 3</w:t>
      </w:r>
    </w:p>
    <w:p w14:paraId="5C6BE7AC" w14:textId="77777777" w:rsidR="00D009AE" w:rsidRPr="00D009AE" w:rsidRDefault="00D009AE" w:rsidP="00D009AE">
      <w:pPr>
        <w:bidi/>
        <w:jc w:val="both"/>
        <w:rPr>
          <w:rFonts w:cs="David" w:hint="cs"/>
          <w:rtl/>
        </w:rPr>
      </w:pPr>
      <w:r w:rsidRPr="00D009AE">
        <w:rPr>
          <w:rFonts w:cs="David" w:hint="cs"/>
          <w:rtl/>
        </w:rPr>
        <w:t>נגד - 9</w:t>
      </w:r>
    </w:p>
    <w:p w14:paraId="32A3991D" w14:textId="77777777" w:rsidR="00D009AE" w:rsidRPr="00D009AE" w:rsidRDefault="00D009AE" w:rsidP="00D009AE">
      <w:pPr>
        <w:bidi/>
        <w:jc w:val="both"/>
        <w:rPr>
          <w:rFonts w:cs="David" w:hint="cs"/>
          <w:rtl/>
        </w:rPr>
      </w:pPr>
      <w:r w:rsidRPr="00D009AE">
        <w:rPr>
          <w:rFonts w:cs="David" w:hint="cs"/>
          <w:rtl/>
        </w:rPr>
        <w:t>ההצעה של קבוצת קדימה, קבוצת האיחוד הלאומי, קבוצת חד"ש, קבוצת רע"מ-תע"ל, קבוצת מרצ וקבוצת בל"ד, לא נתקבלה, ותעלה למליאה כהסתייגות.</w:t>
      </w:r>
    </w:p>
    <w:p w14:paraId="4935A907" w14:textId="77777777" w:rsidR="00D009AE" w:rsidRPr="00D009AE" w:rsidRDefault="00D009AE" w:rsidP="00D009AE">
      <w:pPr>
        <w:bidi/>
        <w:jc w:val="both"/>
        <w:rPr>
          <w:rFonts w:cs="David" w:hint="cs"/>
          <w:rtl/>
        </w:rPr>
      </w:pPr>
    </w:p>
    <w:p w14:paraId="2AA253ED"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307A7188" w14:textId="77777777" w:rsidR="00D009AE" w:rsidRPr="00D009AE" w:rsidRDefault="00D009AE" w:rsidP="00D009AE">
      <w:pPr>
        <w:bidi/>
        <w:jc w:val="both"/>
        <w:rPr>
          <w:rFonts w:cs="David" w:hint="cs"/>
          <w:rtl/>
        </w:rPr>
      </w:pPr>
    </w:p>
    <w:p w14:paraId="64623E5A" w14:textId="77777777" w:rsidR="00D009AE" w:rsidRPr="00D009AE" w:rsidRDefault="00D009AE" w:rsidP="00D009AE">
      <w:pPr>
        <w:bidi/>
        <w:jc w:val="both"/>
        <w:rPr>
          <w:rFonts w:cs="David" w:hint="cs"/>
          <w:rtl/>
        </w:rPr>
      </w:pPr>
      <w:r w:rsidRPr="00D009AE">
        <w:rPr>
          <w:rFonts w:cs="David" w:hint="cs"/>
          <w:rtl/>
        </w:rPr>
        <w:tab/>
        <w:t xml:space="preserve">הלאה. ההסתייגות הבאה הסתייגות של חבר הכנסת מאיר שטרית. "במקום '55' יבוא '61'". מי בעד? שניים. פחת הדור. מי נגד </w:t>
      </w:r>
      <w:r w:rsidRPr="00D009AE">
        <w:rPr>
          <w:rFonts w:cs="David"/>
          <w:rtl/>
        </w:rPr>
        <w:t>–</w:t>
      </w:r>
      <w:r w:rsidRPr="00D009AE">
        <w:rPr>
          <w:rFonts w:cs="David" w:hint="cs"/>
          <w:rtl/>
        </w:rPr>
        <w:t xml:space="preserve"> תשעה. </w:t>
      </w:r>
    </w:p>
    <w:p w14:paraId="27FEFBA2" w14:textId="77777777" w:rsidR="00D009AE" w:rsidRPr="00D009AE" w:rsidRDefault="00D009AE" w:rsidP="00D009AE">
      <w:pPr>
        <w:bidi/>
        <w:jc w:val="both"/>
        <w:rPr>
          <w:rFonts w:cs="David" w:hint="cs"/>
          <w:rtl/>
        </w:rPr>
      </w:pPr>
    </w:p>
    <w:p w14:paraId="7C082FC5" w14:textId="77777777" w:rsidR="00D009AE" w:rsidRPr="00D009AE" w:rsidRDefault="00D009AE" w:rsidP="00D009AE">
      <w:pPr>
        <w:bidi/>
        <w:jc w:val="both"/>
        <w:rPr>
          <w:rFonts w:cs="David" w:hint="cs"/>
          <w:b/>
          <w:bCs/>
          <w:rtl/>
        </w:rPr>
      </w:pPr>
      <w:r w:rsidRPr="00D009AE">
        <w:rPr>
          <w:rFonts w:cs="David" w:hint="cs"/>
          <w:b/>
          <w:bCs/>
          <w:rtl/>
        </w:rPr>
        <w:t>הצבעה</w:t>
      </w:r>
    </w:p>
    <w:p w14:paraId="611D8210" w14:textId="77777777" w:rsidR="00D009AE" w:rsidRPr="00D009AE" w:rsidRDefault="00D009AE" w:rsidP="00D009AE">
      <w:pPr>
        <w:bidi/>
        <w:jc w:val="both"/>
        <w:rPr>
          <w:rFonts w:cs="David" w:hint="cs"/>
          <w:rtl/>
        </w:rPr>
      </w:pPr>
    </w:p>
    <w:p w14:paraId="4413966D" w14:textId="77777777" w:rsidR="00D009AE" w:rsidRPr="00D009AE" w:rsidRDefault="00D009AE" w:rsidP="00D009AE">
      <w:pPr>
        <w:bidi/>
        <w:jc w:val="both"/>
        <w:rPr>
          <w:rFonts w:cs="David" w:hint="cs"/>
          <w:rtl/>
        </w:rPr>
      </w:pPr>
      <w:r w:rsidRPr="00D009AE">
        <w:rPr>
          <w:rFonts w:cs="David" w:hint="cs"/>
          <w:rtl/>
        </w:rPr>
        <w:t>בעד ההצעה - 2</w:t>
      </w:r>
    </w:p>
    <w:p w14:paraId="3E7E9BAE" w14:textId="77777777" w:rsidR="00D009AE" w:rsidRPr="00D009AE" w:rsidRDefault="00D009AE" w:rsidP="00D009AE">
      <w:pPr>
        <w:bidi/>
        <w:jc w:val="both"/>
        <w:rPr>
          <w:rFonts w:cs="David" w:hint="cs"/>
          <w:rtl/>
        </w:rPr>
      </w:pPr>
      <w:r w:rsidRPr="00D009AE">
        <w:rPr>
          <w:rFonts w:cs="David" w:hint="cs"/>
          <w:rtl/>
        </w:rPr>
        <w:t>נגד - 9</w:t>
      </w:r>
    </w:p>
    <w:p w14:paraId="1A273203" w14:textId="77777777" w:rsidR="00D009AE" w:rsidRPr="00D009AE" w:rsidRDefault="00D009AE" w:rsidP="00D009AE">
      <w:pPr>
        <w:bidi/>
        <w:jc w:val="both"/>
        <w:rPr>
          <w:rFonts w:cs="David" w:hint="cs"/>
          <w:rtl/>
        </w:rPr>
      </w:pPr>
      <w:r w:rsidRPr="00D009AE">
        <w:rPr>
          <w:rFonts w:cs="David" w:hint="cs"/>
          <w:rtl/>
        </w:rPr>
        <w:t>ההצעה של חבר הכנסת מאיר שטרית לא נתקבלה, ותעלה למליאה כהסתייגות.</w:t>
      </w:r>
    </w:p>
    <w:p w14:paraId="6CB661B9" w14:textId="77777777" w:rsidR="00D009AE" w:rsidRPr="00D009AE" w:rsidRDefault="00D009AE" w:rsidP="00D009AE">
      <w:pPr>
        <w:bidi/>
        <w:jc w:val="both"/>
        <w:rPr>
          <w:rFonts w:cs="David" w:hint="cs"/>
          <w:rtl/>
        </w:rPr>
      </w:pPr>
    </w:p>
    <w:p w14:paraId="2BCFDEBC"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60A094C2" w14:textId="77777777" w:rsidR="00D009AE" w:rsidRPr="00D009AE" w:rsidRDefault="00D009AE" w:rsidP="00D009AE">
      <w:pPr>
        <w:bidi/>
        <w:jc w:val="both"/>
        <w:rPr>
          <w:rFonts w:cs="David"/>
          <w:rtl/>
        </w:rPr>
      </w:pPr>
    </w:p>
    <w:p w14:paraId="0B77B4BD" w14:textId="77777777" w:rsidR="00D009AE" w:rsidRPr="00D009AE" w:rsidRDefault="00D009AE" w:rsidP="00D009AE">
      <w:pPr>
        <w:bidi/>
        <w:jc w:val="both"/>
        <w:rPr>
          <w:rFonts w:cs="David" w:hint="cs"/>
          <w:rtl/>
        </w:rPr>
      </w:pPr>
      <w:r w:rsidRPr="00D009AE">
        <w:rPr>
          <w:rFonts w:cs="David" w:hint="cs"/>
          <w:rtl/>
        </w:rPr>
        <w:tab/>
        <w:t>בהסתייגות הבאה קבוצת חד"ש. הסתייגויות לחלופין. "במקום '55" מ-'49' ועד '26' בעמ' 6 לקראת הסוף. מי בעד ההסתייגות? שלושה. מי נגד ההסתייגות? תשעה.</w:t>
      </w:r>
    </w:p>
    <w:p w14:paraId="0A5D7D79" w14:textId="77777777" w:rsidR="00D009AE" w:rsidRPr="00D009AE" w:rsidRDefault="00D009AE" w:rsidP="00D009AE">
      <w:pPr>
        <w:bidi/>
        <w:jc w:val="both"/>
        <w:rPr>
          <w:rFonts w:cs="David" w:hint="cs"/>
          <w:rtl/>
        </w:rPr>
      </w:pPr>
    </w:p>
    <w:p w14:paraId="3FA33105" w14:textId="77777777" w:rsidR="00D009AE" w:rsidRPr="00D009AE" w:rsidRDefault="00D009AE" w:rsidP="00D009AE">
      <w:pPr>
        <w:bidi/>
        <w:jc w:val="both"/>
        <w:rPr>
          <w:rFonts w:cs="David" w:hint="cs"/>
          <w:b/>
          <w:bCs/>
          <w:rtl/>
        </w:rPr>
      </w:pPr>
      <w:r w:rsidRPr="00D009AE">
        <w:rPr>
          <w:rFonts w:cs="David" w:hint="cs"/>
          <w:b/>
          <w:bCs/>
          <w:rtl/>
        </w:rPr>
        <w:t>הצבעה</w:t>
      </w:r>
    </w:p>
    <w:p w14:paraId="729C7125" w14:textId="77777777" w:rsidR="00D009AE" w:rsidRPr="00D009AE" w:rsidRDefault="00D009AE" w:rsidP="00D009AE">
      <w:pPr>
        <w:bidi/>
        <w:jc w:val="both"/>
        <w:rPr>
          <w:rFonts w:cs="David" w:hint="cs"/>
          <w:rtl/>
        </w:rPr>
      </w:pPr>
    </w:p>
    <w:p w14:paraId="76AD7A98" w14:textId="77777777" w:rsidR="00D009AE" w:rsidRPr="00D009AE" w:rsidRDefault="00D009AE" w:rsidP="00D009AE">
      <w:pPr>
        <w:bidi/>
        <w:jc w:val="both"/>
        <w:rPr>
          <w:rFonts w:cs="David" w:hint="cs"/>
          <w:rtl/>
        </w:rPr>
      </w:pPr>
      <w:r w:rsidRPr="00D009AE">
        <w:rPr>
          <w:rFonts w:cs="David" w:hint="cs"/>
          <w:rtl/>
        </w:rPr>
        <w:t>בעד ההצעה - 2</w:t>
      </w:r>
    </w:p>
    <w:p w14:paraId="7845179F" w14:textId="77777777" w:rsidR="00D009AE" w:rsidRPr="00D009AE" w:rsidRDefault="00D009AE" w:rsidP="00D009AE">
      <w:pPr>
        <w:bidi/>
        <w:jc w:val="both"/>
        <w:rPr>
          <w:rFonts w:cs="David" w:hint="cs"/>
          <w:rtl/>
        </w:rPr>
      </w:pPr>
      <w:r w:rsidRPr="00D009AE">
        <w:rPr>
          <w:rFonts w:cs="David" w:hint="cs"/>
          <w:rtl/>
        </w:rPr>
        <w:t>נגד - 9</w:t>
      </w:r>
    </w:p>
    <w:p w14:paraId="0DA81917" w14:textId="77777777" w:rsidR="00D009AE" w:rsidRPr="00D009AE" w:rsidRDefault="00D009AE" w:rsidP="00D009AE">
      <w:pPr>
        <w:bidi/>
        <w:jc w:val="both"/>
        <w:rPr>
          <w:rFonts w:cs="David" w:hint="cs"/>
          <w:rtl/>
        </w:rPr>
      </w:pPr>
      <w:r w:rsidRPr="00D009AE">
        <w:rPr>
          <w:rFonts w:cs="David" w:hint="cs"/>
          <w:rtl/>
        </w:rPr>
        <w:t xml:space="preserve">ההצעה של קבוצת </w:t>
      </w:r>
      <w:proofErr w:type="spellStart"/>
      <w:r w:rsidRPr="00D009AE">
        <w:rPr>
          <w:rFonts w:cs="David" w:hint="cs"/>
          <w:rtl/>
        </w:rPr>
        <w:t>קבוצת</w:t>
      </w:r>
      <w:proofErr w:type="spellEnd"/>
      <w:r w:rsidRPr="00D009AE">
        <w:rPr>
          <w:rFonts w:cs="David" w:hint="cs"/>
          <w:rtl/>
        </w:rPr>
        <w:t xml:space="preserve"> חד"ש, לא נתקבלה, ותעלה למליאה כהסתייגות.</w:t>
      </w:r>
    </w:p>
    <w:p w14:paraId="04D7313F" w14:textId="77777777" w:rsidR="00D009AE" w:rsidRPr="00D009AE" w:rsidRDefault="00D009AE" w:rsidP="00D009AE">
      <w:pPr>
        <w:bidi/>
        <w:jc w:val="both"/>
        <w:rPr>
          <w:rFonts w:cs="David" w:hint="cs"/>
          <w:rtl/>
        </w:rPr>
      </w:pPr>
    </w:p>
    <w:p w14:paraId="4E88DF9B"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73F70D1B" w14:textId="77777777" w:rsidR="00D009AE" w:rsidRPr="00D009AE" w:rsidRDefault="00D009AE" w:rsidP="00D009AE">
      <w:pPr>
        <w:bidi/>
        <w:jc w:val="both"/>
        <w:rPr>
          <w:rFonts w:cs="David"/>
          <w:rtl/>
        </w:rPr>
      </w:pPr>
    </w:p>
    <w:p w14:paraId="67BEAFCE" w14:textId="77777777" w:rsidR="00D009AE" w:rsidRPr="00D009AE" w:rsidRDefault="00D009AE" w:rsidP="00D009AE">
      <w:pPr>
        <w:bidi/>
        <w:jc w:val="both"/>
        <w:rPr>
          <w:rFonts w:cs="David" w:hint="cs"/>
          <w:rtl/>
        </w:rPr>
      </w:pPr>
      <w:r w:rsidRPr="00D009AE">
        <w:rPr>
          <w:rFonts w:cs="David" w:hint="cs"/>
          <w:rtl/>
        </w:rPr>
        <w:tab/>
        <w:t>ההסתייגות האחרונה של חברי הכנסת.</w:t>
      </w:r>
    </w:p>
    <w:p w14:paraId="196B5A5D" w14:textId="77777777" w:rsidR="00D009AE" w:rsidRPr="00D009AE" w:rsidRDefault="00D009AE" w:rsidP="00D009AE">
      <w:pPr>
        <w:bidi/>
        <w:jc w:val="both"/>
        <w:rPr>
          <w:rFonts w:cs="David" w:hint="cs"/>
          <w:rtl/>
        </w:rPr>
      </w:pPr>
    </w:p>
    <w:p w14:paraId="4676642C" w14:textId="77777777" w:rsidR="00D009AE" w:rsidRPr="00D009AE" w:rsidRDefault="00D009AE" w:rsidP="00D009AE">
      <w:pPr>
        <w:bidi/>
        <w:jc w:val="both"/>
        <w:rPr>
          <w:rFonts w:cs="David" w:hint="cs"/>
          <w:u w:val="single"/>
          <w:rtl/>
        </w:rPr>
      </w:pPr>
      <w:r w:rsidRPr="00D009AE">
        <w:rPr>
          <w:rFonts w:cs="David" w:hint="cs"/>
          <w:u w:val="single"/>
          <w:rtl/>
        </w:rPr>
        <w:t>אברהם מיכאלי:</w:t>
      </w:r>
    </w:p>
    <w:p w14:paraId="46EDC347" w14:textId="77777777" w:rsidR="00D009AE" w:rsidRPr="00D009AE" w:rsidRDefault="00D009AE" w:rsidP="00D009AE">
      <w:pPr>
        <w:bidi/>
        <w:jc w:val="both"/>
        <w:rPr>
          <w:rFonts w:cs="David" w:hint="cs"/>
          <w:u w:val="single"/>
          <w:rtl/>
        </w:rPr>
      </w:pPr>
    </w:p>
    <w:p w14:paraId="2A6945B9" w14:textId="77777777" w:rsidR="00D009AE" w:rsidRPr="00D009AE" w:rsidRDefault="00D009AE" w:rsidP="00D009AE">
      <w:pPr>
        <w:bidi/>
        <w:jc w:val="both"/>
        <w:rPr>
          <w:rFonts w:cs="David" w:hint="cs"/>
          <w:rtl/>
        </w:rPr>
      </w:pPr>
      <w:r w:rsidRPr="00D009AE">
        <w:rPr>
          <w:rFonts w:cs="David" w:hint="cs"/>
          <w:rtl/>
        </w:rPr>
        <w:tab/>
        <w:t xml:space="preserve"> הסתייגות דיבור.</w:t>
      </w:r>
    </w:p>
    <w:p w14:paraId="23A49643" w14:textId="77777777" w:rsidR="00D009AE" w:rsidRPr="00D009AE" w:rsidRDefault="00D009AE" w:rsidP="00D009AE">
      <w:pPr>
        <w:bidi/>
        <w:jc w:val="both"/>
        <w:rPr>
          <w:rFonts w:cs="David" w:hint="cs"/>
          <w:rtl/>
        </w:rPr>
      </w:pPr>
    </w:p>
    <w:p w14:paraId="7C2549D3" w14:textId="77777777" w:rsidR="00D009AE" w:rsidRPr="00D009AE" w:rsidRDefault="00D009AE" w:rsidP="00D009AE">
      <w:pPr>
        <w:bidi/>
        <w:jc w:val="both"/>
        <w:rPr>
          <w:rFonts w:cs="David"/>
          <w:u w:val="single"/>
          <w:rtl/>
        </w:rPr>
      </w:pPr>
      <w:r w:rsidRPr="00D009AE">
        <w:rPr>
          <w:rFonts w:cs="David" w:hint="cs"/>
          <w:u w:val="single"/>
          <w:rtl/>
        </w:rPr>
        <w:t>נסים זאב:</w:t>
      </w:r>
    </w:p>
    <w:p w14:paraId="3D8E1A6A" w14:textId="77777777" w:rsidR="00D009AE" w:rsidRPr="00D009AE" w:rsidRDefault="00D009AE" w:rsidP="00D009AE">
      <w:pPr>
        <w:bidi/>
        <w:jc w:val="both"/>
        <w:rPr>
          <w:rFonts w:cs="David"/>
          <w:rtl/>
        </w:rPr>
      </w:pPr>
    </w:p>
    <w:p w14:paraId="0F982A9B" w14:textId="77777777" w:rsidR="00D009AE" w:rsidRPr="00D009AE" w:rsidRDefault="00D009AE" w:rsidP="00D009AE">
      <w:pPr>
        <w:bidi/>
        <w:jc w:val="both"/>
        <w:rPr>
          <w:rFonts w:cs="David" w:hint="cs"/>
          <w:rtl/>
        </w:rPr>
      </w:pPr>
      <w:r w:rsidRPr="00D009AE">
        <w:rPr>
          <w:rFonts w:cs="David" w:hint="cs"/>
          <w:rtl/>
        </w:rPr>
        <w:tab/>
        <w:t>זה יכול להיות מהותי. אני אחרון הדוברים, אני לא מתחייב. תצביע. כדאי להצביע.</w:t>
      </w:r>
    </w:p>
    <w:p w14:paraId="5BA72478" w14:textId="77777777" w:rsidR="00D009AE" w:rsidRPr="00D009AE" w:rsidRDefault="00D009AE" w:rsidP="00D009AE">
      <w:pPr>
        <w:bidi/>
        <w:jc w:val="both"/>
        <w:rPr>
          <w:rFonts w:cs="David" w:hint="cs"/>
          <w:rtl/>
        </w:rPr>
      </w:pPr>
    </w:p>
    <w:p w14:paraId="362EF738"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42CF0133" w14:textId="77777777" w:rsidR="00D009AE" w:rsidRPr="00D009AE" w:rsidRDefault="00D009AE" w:rsidP="00D009AE">
      <w:pPr>
        <w:bidi/>
        <w:jc w:val="both"/>
        <w:rPr>
          <w:rFonts w:cs="David" w:hint="cs"/>
          <w:rtl/>
        </w:rPr>
      </w:pPr>
    </w:p>
    <w:p w14:paraId="1A6DE3E9" w14:textId="77777777" w:rsidR="00D009AE" w:rsidRPr="00D009AE" w:rsidRDefault="00D009AE" w:rsidP="00D009AE">
      <w:pPr>
        <w:bidi/>
        <w:jc w:val="both"/>
        <w:rPr>
          <w:rFonts w:cs="David" w:hint="cs"/>
          <w:rtl/>
        </w:rPr>
      </w:pPr>
      <w:r w:rsidRPr="00D009AE">
        <w:rPr>
          <w:rFonts w:cs="David" w:hint="cs"/>
          <w:rtl/>
        </w:rPr>
        <w:tab/>
        <w:t>רבותי, אני מבקש להצביע בכל זאת על הסתייגות הדיבור.</w:t>
      </w:r>
    </w:p>
    <w:p w14:paraId="04CD2815" w14:textId="77777777" w:rsidR="00D009AE" w:rsidRPr="00D009AE" w:rsidRDefault="00D009AE" w:rsidP="00D009AE">
      <w:pPr>
        <w:bidi/>
        <w:jc w:val="both"/>
        <w:rPr>
          <w:rFonts w:cs="David" w:hint="cs"/>
          <w:rtl/>
        </w:rPr>
      </w:pPr>
    </w:p>
    <w:p w14:paraId="4D875737" w14:textId="77777777" w:rsidR="00D009AE" w:rsidRPr="00D009AE" w:rsidRDefault="00D009AE" w:rsidP="00D009AE">
      <w:pPr>
        <w:bidi/>
        <w:jc w:val="both"/>
        <w:rPr>
          <w:rFonts w:cs="David" w:hint="cs"/>
          <w:rtl/>
        </w:rPr>
      </w:pPr>
      <w:r w:rsidRPr="00D009AE">
        <w:rPr>
          <w:rFonts w:cs="David" w:hint="cs"/>
          <w:u w:val="single"/>
          <w:rtl/>
        </w:rPr>
        <w:t>מגלי והבה:</w:t>
      </w:r>
    </w:p>
    <w:p w14:paraId="5C29AB8D" w14:textId="77777777" w:rsidR="00D009AE" w:rsidRPr="00D009AE" w:rsidRDefault="00D009AE" w:rsidP="00D009AE">
      <w:pPr>
        <w:bidi/>
        <w:jc w:val="both"/>
        <w:rPr>
          <w:rFonts w:cs="David" w:hint="cs"/>
          <w:rtl/>
        </w:rPr>
      </w:pPr>
    </w:p>
    <w:p w14:paraId="45A72081" w14:textId="77777777" w:rsidR="00D009AE" w:rsidRPr="00D009AE" w:rsidRDefault="00D009AE" w:rsidP="00D009AE">
      <w:pPr>
        <w:bidi/>
        <w:jc w:val="both"/>
        <w:rPr>
          <w:rFonts w:cs="David" w:hint="cs"/>
          <w:rtl/>
        </w:rPr>
      </w:pPr>
      <w:r w:rsidRPr="00D009AE">
        <w:rPr>
          <w:rFonts w:cs="David" w:hint="cs"/>
          <w:rtl/>
        </w:rPr>
        <w:tab/>
        <w:t>אין לנו הסתייגות דיבור?</w:t>
      </w:r>
    </w:p>
    <w:p w14:paraId="3796DE5D" w14:textId="77777777" w:rsidR="00D009AE" w:rsidRPr="00D009AE" w:rsidRDefault="00D009AE" w:rsidP="00D009AE">
      <w:pPr>
        <w:bidi/>
        <w:jc w:val="both"/>
        <w:rPr>
          <w:rFonts w:cs="David" w:hint="cs"/>
          <w:rtl/>
        </w:rPr>
      </w:pPr>
    </w:p>
    <w:p w14:paraId="31DD6609"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15A02F5A" w14:textId="77777777" w:rsidR="00D009AE" w:rsidRPr="00D009AE" w:rsidRDefault="00D009AE" w:rsidP="00D009AE">
      <w:pPr>
        <w:bidi/>
        <w:jc w:val="both"/>
        <w:rPr>
          <w:rFonts w:cs="David"/>
          <w:rtl/>
        </w:rPr>
      </w:pPr>
    </w:p>
    <w:p w14:paraId="3D455F7F" w14:textId="77777777" w:rsidR="00D009AE" w:rsidRPr="00D009AE" w:rsidRDefault="00D009AE" w:rsidP="00D009AE">
      <w:pPr>
        <w:bidi/>
        <w:jc w:val="both"/>
        <w:rPr>
          <w:rFonts w:cs="David" w:hint="cs"/>
          <w:rtl/>
        </w:rPr>
      </w:pPr>
      <w:r w:rsidRPr="00D009AE">
        <w:rPr>
          <w:rFonts w:cs="David" w:hint="cs"/>
          <w:rtl/>
        </w:rPr>
        <w:tab/>
        <w:t>כל מה שהצבענו, אלה הסתייגויות לדיבור. אתם מדברים במליאה. אני לא מבחין בין הסתייגות לדיבור והסתייגות אחרת.</w:t>
      </w:r>
    </w:p>
    <w:p w14:paraId="296D4FC6" w14:textId="77777777" w:rsidR="00D009AE" w:rsidRPr="00D009AE" w:rsidRDefault="00D009AE" w:rsidP="00D009AE">
      <w:pPr>
        <w:bidi/>
        <w:jc w:val="both"/>
        <w:rPr>
          <w:rFonts w:cs="David" w:hint="cs"/>
          <w:rtl/>
        </w:rPr>
      </w:pPr>
    </w:p>
    <w:p w14:paraId="619A2117" w14:textId="77777777" w:rsidR="00D009AE" w:rsidRPr="00D009AE" w:rsidRDefault="00D009AE" w:rsidP="00D009AE">
      <w:pPr>
        <w:bidi/>
        <w:jc w:val="both"/>
        <w:rPr>
          <w:rFonts w:cs="David"/>
          <w:rtl/>
        </w:rPr>
      </w:pPr>
      <w:r w:rsidRPr="00D009AE">
        <w:rPr>
          <w:rFonts w:cs="David" w:hint="cs"/>
          <w:u w:val="single"/>
          <w:rtl/>
        </w:rPr>
        <w:t>אריה ביבי:</w:t>
      </w:r>
    </w:p>
    <w:p w14:paraId="70F4581A" w14:textId="77777777" w:rsidR="00D009AE" w:rsidRPr="00D009AE" w:rsidRDefault="00D009AE" w:rsidP="00D009AE">
      <w:pPr>
        <w:bidi/>
        <w:jc w:val="both"/>
        <w:rPr>
          <w:rFonts w:cs="David"/>
          <w:rtl/>
        </w:rPr>
      </w:pPr>
    </w:p>
    <w:p w14:paraId="68E4DB19" w14:textId="77777777" w:rsidR="00D009AE" w:rsidRPr="00D009AE" w:rsidRDefault="00D009AE" w:rsidP="00D009AE">
      <w:pPr>
        <w:bidi/>
        <w:jc w:val="both"/>
        <w:rPr>
          <w:rFonts w:cs="David" w:hint="cs"/>
          <w:rtl/>
        </w:rPr>
      </w:pPr>
      <w:r w:rsidRPr="00D009AE">
        <w:rPr>
          <w:rFonts w:cs="David" w:hint="cs"/>
          <w:rtl/>
        </w:rPr>
        <w:tab/>
        <w:t>אפשר להכניס כמה בתענית דיבור...</w:t>
      </w:r>
    </w:p>
    <w:p w14:paraId="2EB63F73" w14:textId="77777777" w:rsidR="00D009AE" w:rsidRPr="00D009AE" w:rsidRDefault="00D009AE" w:rsidP="00D009AE">
      <w:pPr>
        <w:bidi/>
        <w:jc w:val="both"/>
        <w:rPr>
          <w:rFonts w:cs="David" w:hint="cs"/>
          <w:rtl/>
        </w:rPr>
      </w:pPr>
    </w:p>
    <w:p w14:paraId="20ACF1CD"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25C502D7" w14:textId="77777777" w:rsidR="00D009AE" w:rsidRPr="00D009AE" w:rsidRDefault="00D009AE" w:rsidP="00D009AE">
      <w:pPr>
        <w:bidi/>
        <w:jc w:val="both"/>
        <w:rPr>
          <w:rFonts w:cs="David" w:hint="cs"/>
          <w:rtl/>
        </w:rPr>
      </w:pPr>
    </w:p>
    <w:p w14:paraId="120AC2E2" w14:textId="77777777" w:rsidR="00D009AE" w:rsidRPr="00D009AE" w:rsidRDefault="00D009AE" w:rsidP="00D009AE">
      <w:pPr>
        <w:bidi/>
        <w:jc w:val="both"/>
        <w:rPr>
          <w:rFonts w:cs="David" w:hint="cs"/>
          <w:rtl/>
        </w:rPr>
      </w:pPr>
      <w:r w:rsidRPr="00D009AE">
        <w:rPr>
          <w:rFonts w:cs="David" w:hint="cs"/>
          <w:rtl/>
        </w:rPr>
        <w:tab/>
        <w:t xml:space="preserve">חבר הכנסת </w:t>
      </w:r>
      <w:proofErr w:type="spellStart"/>
      <w:r w:rsidRPr="00D009AE">
        <w:rPr>
          <w:rFonts w:cs="David" w:hint="cs"/>
          <w:rtl/>
        </w:rPr>
        <w:t>אלקין</w:t>
      </w:r>
      <w:proofErr w:type="spellEnd"/>
      <w:r w:rsidRPr="00D009AE">
        <w:rPr>
          <w:rFonts w:cs="David" w:hint="cs"/>
          <w:rtl/>
        </w:rPr>
        <w:t>, אני רוצה לקיים הצבעה, ברשותך,  על ההסתייגות של חברי הכנסת מיכאלי וזאב. מי בעד ההסתייגות הזאת? שלושה בעד. מי נגדה? שבעה. נמנעים שניים.</w:t>
      </w:r>
    </w:p>
    <w:p w14:paraId="41E3043C" w14:textId="77777777" w:rsidR="00D009AE" w:rsidRPr="00D009AE" w:rsidRDefault="00D009AE" w:rsidP="00D009AE">
      <w:pPr>
        <w:bidi/>
        <w:jc w:val="both"/>
        <w:rPr>
          <w:rFonts w:cs="David" w:hint="cs"/>
          <w:rtl/>
        </w:rPr>
      </w:pPr>
    </w:p>
    <w:p w14:paraId="3D264B1D" w14:textId="77777777" w:rsidR="00D009AE" w:rsidRPr="00D009AE" w:rsidRDefault="00D009AE" w:rsidP="00D009AE">
      <w:pPr>
        <w:bidi/>
        <w:jc w:val="both"/>
        <w:rPr>
          <w:rFonts w:cs="David" w:hint="cs"/>
          <w:b/>
          <w:bCs/>
          <w:rtl/>
        </w:rPr>
      </w:pPr>
      <w:r w:rsidRPr="00D009AE">
        <w:rPr>
          <w:rFonts w:cs="David" w:hint="cs"/>
          <w:b/>
          <w:bCs/>
          <w:rtl/>
        </w:rPr>
        <w:t>הצבעה</w:t>
      </w:r>
    </w:p>
    <w:p w14:paraId="011C5ECC" w14:textId="77777777" w:rsidR="00D009AE" w:rsidRPr="00D009AE" w:rsidRDefault="00D009AE" w:rsidP="00D009AE">
      <w:pPr>
        <w:bidi/>
        <w:jc w:val="both"/>
        <w:rPr>
          <w:rFonts w:cs="David" w:hint="cs"/>
          <w:rtl/>
        </w:rPr>
      </w:pPr>
    </w:p>
    <w:p w14:paraId="386D619F" w14:textId="77777777" w:rsidR="00D009AE" w:rsidRPr="00D009AE" w:rsidRDefault="00D009AE" w:rsidP="00D009AE">
      <w:pPr>
        <w:bidi/>
        <w:jc w:val="both"/>
        <w:rPr>
          <w:rFonts w:cs="David" w:hint="cs"/>
          <w:rtl/>
        </w:rPr>
      </w:pPr>
      <w:r w:rsidRPr="00D009AE">
        <w:rPr>
          <w:rFonts w:cs="David" w:hint="cs"/>
          <w:rtl/>
        </w:rPr>
        <w:t>בעד ההצעה - 3</w:t>
      </w:r>
    </w:p>
    <w:p w14:paraId="5746DC5D" w14:textId="77777777" w:rsidR="00D009AE" w:rsidRPr="00D009AE" w:rsidRDefault="00D009AE" w:rsidP="00D009AE">
      <w:pPr>
        <w:bidi/>
        <w:jc w:val="both"/>
        <w:rPr>
          <w:rFonts w:cs="David" w:hint="cs"/>
          <w:rtl/>
        </w:rPr>
      </w:pPr>
      <w:r w:rsidRPr="00D009AE">
        <w:rPr>
          <w:rFonts w:cs="David" w:hint="cs"/>
          <w:rtl/>
        </w:rPr>
        <w:t>נגד - 7</w:t>
      </w:r>
    </w:p>
    <w:p w14:paraId="5480CBA7" w14:textId="77777777" w:rsidR="00D009AE" w:rsidRPr="00D009AE" w:rsidRDefault="00D009AE" w:rsidP="00D009AE">
      <w:pPr>
        <w:bidi/>
        <w:jc w:val="both"/>
        <w:rPr>
          <w:rFonts w:cs="David" w:hint="cs"/>
          <w:rtl/>
        </w:rPr>
      </w:pPr>
      <w:r w:rsidRPr="00D009AE">
        <w:rPr>
          <w:rFonts w:cs="David" w:hint="cs"/>
          <w:rtl/>
        </w:rPr>
        <w:t>נמנעים - 2</w:t>
      </w:r>
    </w:p>
    <w:p w14:paraId="6C11A6C6" w14:textId="77777777" w:rsidR="00D009AE" w:rsidRPr="00D009AE" w:rsidRDefault="00D009AE" w:rsidP="00D009AE">
      <w:pPr>
        <w:bidi/>
        <w:jc w:val="both"/>
        <w:rPr>
          <w:rFonts w:cs="David" w:hint="cs"/>
          <w:rtl/>
        </w:rPr>
      </w:pPr>
      <w:r w:rsidRPr="00D009AE">
        <w:rPr>
          <w:rFonts w:cs="David" w:hint="cs"/>
          <w:rtl/>
        </w:rPr>
        <w:t>ההצעה של חבר הכנסת מיכאלי וחבר הכנסת זאב לא נתקבלה, ותעלה למליאה כהסתייגות.</w:t>
      </w:r>
    </w:p>
    <w:p w14:paraId="7C37E35A" w14:textId="77777777" w:rsidR="00D009AE" w:rsidRPr="00D009AE" w:rsidRDefault="00D009AE" w:rsidP="00D009AE">
      <w:pPr>
        <w:bidi/>
        <w:jc w:val="both"/>
        <w:rPr>
          <w:rFonts w:cs="David" w:hint="cs"/>
          <w:rtl/>
        </w:rPr>
      </w:pPr>
    </w:p>
    <w:p w14:paraId="0719E36B" w14:textId="77777777" w:rsidR="00D009AE" w:rsidRPr="00D009AE" w:rsidRDefault="00D009AE" w:rsidP="00D009AE">
      <w:pPr>
        <w:bidi/>
        <w:jc w:val="both"/>
        <w:rPr>
          <w:rFonts w:cs="David"/>
          <w:u w:val="single"/>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p>
    <w:p w14:paraId="07362CC2" w14:textId="77777777" w:rsidR="00D009AE" w:rsidRPr="00D009AE" w:rsidRDefault="00D009AE" w:rsidP="00D009AE">
      <w:pPr>
        <w:bidi/>
        <w:jc w:val="both"/>
        <w:rPr>
          <w:rFonts w:cs="David"/>
          <w:rtl/>
        </w:rPr>
      </w:pPr>
    </w:p>
    <w:p w14:paraId="445FBA62" w14:textId="77777777" w:rsidR="00D009AE" w:rsidRPr="00D009AE" w:rsidRDefault="00D009AE" w:rsidP="00D009AE">
      <w:pPr>
        <w:bidi/>
        <w:jc w:val="both"/>
        <w:rPr>
          <w:rFonts w:cs="David" w:hint="cs"/>
          <w:rtl/>
        </w:rPr>
      </w:pPr>
      <w:r w:rsidRPr="00D009AE">
        <w:rPr>
          <w:rFonts w:cs="David" w:hint="cs"/>
          <w:rtl/>
        </w:rPr>
        <w:tab/>
        <w:t>ההסתייגות נדחתה.</w:t>
      </w:r>
    </w:p>
    <w:p w14:paraId="277E2C60" w14:textId="77777777" w:rsidR="00D009AE" w:rsidRPr="00D009AE" w:rsidRDefault="00D009AE" w:rsidP="00D009AE">
      <w:pPr>
        <w:bidi/>
        <w:jc w:val="both"/>
        <w:rPr>
          <w:rFonts w:cs="David" w:hint="cs"/>
          <w:rtl/>
        </w:rPr>
      </w:pPr>
    </w:p>
    <w:p w14:paraId="2E79327F" w14:textId="77777777" w:rsidR="00D009AE" w:rsidRPr="00D009AE" w:rsidRDefault="00D009AE" w:rsidP="00D009AE">
      <w:pPr>
        <w:bidi/>
        <w:jc w:val="both"/>
        <w:rPr>
          <w:rFonts w:cs="David" w:hint="cs"/>
          <w:rtl/>
        </w:rPr>
      </w:pPr>
      <w:r w:rsidRPr="00D009AE">
        <w:rPr>
          <w:rFonts w:cs="David" w:hint="cs"/>
          <w:rtl/>
        </w:rPr>
        <w:tab/>
        <w:t>רבותי משרד האוצר, אתם עומדים על ההסתייגות שלכם?</w:t>
      </w:r>
    </w:p>
    <w:p w14:paraId="7A9300E2" w14:textId="77777777" w:rsidR="00D009AE" w:rsidRPr="00D009AE" w:rsidRDefault="00D009AE" w:rsidP="00D009AE">
      <w:pPr>
        <w:bidi/>
        <w:jc w:val="both"/>
        <w:rPr>
          <w:rFonts w:cs="David" w:hint="cs"/>
          <w:rtl/>
        </w:rPr>
      </w:pPr>
    </w:p>
    <w:p w14:paraId="7495DAA1" w14:textId="77777777" w:rsidR="00D009AE" w:rsidRPr="00D009AE" w:rsidRDefault="00D009AE" w:rsidP="00D009AE">
      <w:pPr>
        <w:bidi/>
        <w:jc w:val="both"/>
        <w:rPr>
          <w:rFonts w:cs="David" w:hint="cs"/>
          <w:u w:val="single"/>
          <w:rtl/>
        </w:rPr>
      </w:pPr>
      <w:r w:rsidRPr="00D009AE">
        <w:rPr>
          <w:rFonts w:cs="David" w:hint="cs"/>
          <w:u w:val="single"/>
          <w:rtl/>
        </w:rPr>
        <w:t>יעל מבורך:</w:t>
      </w:r>
    </w:p>
    <w:p w14:paraId="33F14E7F" w14:textId="77777777" w:rsidR="00D009AE" w:rsidRPr="00D009AE" w:rsidRDefault="00D009AE" w:rsidP="00D009AE">
      <w:pPr>
        <w:bidi/>
        <w:jc w:val="both"/>
        <w:rPr>
          <w:rFonts w:cs="David" w:hint="cs"/>
          <w:rtl/>
        </w:rPr>
      </w:pPr>
    </w:p>
    <w:p w14:paraId="4B5D294A" w14:textId="77777777" w:rsidR="00D009AE" w:rsidRPr="00D009AE" w:rsidRDefault="00D009AE" w:rsidP="00D009AE">
      <w:pPr>
        <w:bidi/>
        <w:jc w:val="both"/>
        <w:rPr>
          <w:rFonts w:cs="David" w:hint="cs"/>
          <w:rtl/>
        </w:rPr>
      </w:pPr>
      <w:r w:rsidRPr="00D009AE">
        <w:rPr>
          <w:rFonts w:cs="David" w:hint="cs"/>
          <w:rtl/>
        </w:rPr>
        <w:tab/>
        <w:t>כן.</w:t>
      </w:r>
    </w:p>
    <w:p w14:paraId="5005DCD7" w14:textId="77777777" w:rsidR="00D009AE" w:rsidRPr="00D009AE" w:rsidRDefault="00D009AE" w:rsidP="00D009AE">
      <w:pPr>
        <w:bidi/>
        <w:jc w:val="both"/>
        <w:rPr>
          <w:rFonts w:cs="David" w:hint="cs"/>
          <w:rtl/>
        </w:rPr>
      </w:pPr>
    </w:p>
    <w:p w14:paraId="0BF5FF99" w14:textId="77777777" w:rsidR="00D009AE" w:rsidRPr="00D009AE" w:rsidRDefault="00D009AE" w:rsidP="00D009AE">
      <w:pPr>
        <w:bidi/>
        <w:jc w:val="both"/>
        <w:rPr>
          <w:rFonts w:cs="David" w:hint="cs"/>
          <w:rtl/>
        </w:rPr>
      </w:pPr>
      <w:r w:rsidRPr="00D009AE">
        <w:rPr>
          <w:rFonts w:cs="David" w:hint="cs"/>
          <w:u w:val="single"/>
          <w:rtl/>
        </w:rPr>
        <w:t xml:space="preserve">היו"ר יריב </w:t>
      </w:r>
      <w:proofErr w:type="spellStart"/>
      <w:r w:rsidRPr="00D009AE">
        <w:rPr>
          <w:rFonts w:cs="David" w:hint="cs"/>
          <w:u w:val="single"/>
          <w:rtl/>
        </w:rPr>
        <w:t>לוין</w:t>
      </w:r>
      <w:proofErr w:type="spellEnd"/>
      <w:r w:rsidRPr="00D009AE">
        <w:rPr>
          <w:rFonts w:cs="David" w:hint="cs"/>
          <w:u w:val="single"/>
          <w:rtl/>
        </w:rPr>
        <w:t>:</w:t>
      </w:r>
      <w:r w:rsidRPr="00D009AE">
        <w:rPr>
          <w:rFonts w:cs="David" w:hint="cs"/>
          <w:rtl/>
        </w:rPr>
        <w:tab/>
      </w:r>
    </w:p>
    <w:p w14:paraId="775B3BBD" w14:textId="77777777" w:rsidR="00D009AE" w:rsidRPr="00D009AE" w:rsidRDefault="00D009AE" w:rsidP="00D009AE">
      <w:pPr>
        <w:bidi/>
        <w:jc w:val="both"/>
        <w:rPr>
          <w:rFonts w:cs="David" w:hint="cs"/>
          <w:rtl/>
        </w:rPr>
      </w:pPr>
    </w:p>
    <w:p w14:paraId="020FB37B" w14:textId="77777777" w:rsidR="00D009AE" w:rsidRPr="00D009AE" w:rsidRDefault="00D009AE" w:rsidP="00D009AE">
      <w:pPr>
        <w:bidi/>
        <w:jc w:val="both"/>
        <w:rPr>
          <w:rFonts w:cs="David" w:hint="cs"/>
          <w:rtl/>
        </w:rPr>
      </w:pPr>
      <w:r w:rsidRPr="00D009AE">
        <w:rPr>
          <w:rFonts w:cs="David" w:hint="cs"/>
          <w:rtl/>
        </w:rPr>
        <w:tab/>
        <w:t>אני מודיע שהמשך ההצבעה יידחה למועד אחר. אני נועל את הישיבה. תודה.</w:t>
      </w:r>
    </w:p>
    <w:p w14:paraId="2F6525DD" w14:textId="77777777" w:rsidR="00D009AE" w:rsidRDefault="00D009AE" w:rsidP="00D009AE">
      <w:pPr>
        <w:bidi/>
        <w:jc w:val="both"/>
        <w:rPr>
          <w:rFonts w:cs="David" w:hint="cs"/>
          <w:rtl/>
        </w:rPr>
      </w:pPr>
    </w:p>
    <w:p w14:paraId="566A6142" w14:textId="77777777" w:rsidR="00D009AE" w:rsidRDefault="00D009AE" w:rsidP="00D009AE">
      <w:pPr>
        <w:bidi/>
        <w:jc w:val="both"/>
        <w:rPr>
          <w:rFonts w:cs="David" w:hint="cs"/>
          <w:rtl/>
        </w:rPr>
      </w:pPr>
    </w:p>
    <w:p w14:paraId="4A2206E1" w14:textId="77777777" w:rsidR="00D009AE" w:rsidRDefault="00D009AE" w:rsidP="00D009AE">
      <w:pPr>
        <w:bidi/>
        <w:jc w:val="both"/>
        <w:rPr>
          <w:rFonts w:cs="David" w:hint="cs"/>
          <w:rtl/>
        </w:rPr>
      </w:pPr>
    </w:p>
    <w:p w14:paraId="166EC0C7" w14:textId="77777777" w:rsidR="00D009AE" w:rsidRDefault="00D009AE" w:rsidP="00D009AE">
      <w:pPr>
        <w:bidi/>
        <w:jc w:val="both"/>
        <w:rPr>
          <w:rFonts w:cs="David" w:hint="cs"/>
          <w:rtl/>
        </w:rPr>
      </w:pPr>
    </w:p>
    <w:p w14:paraId="31E6605F" w14:textId="77777777" w:rsidR="00D009AE" w:rsidRPr="00D009AE" w:rsidRDefault="00D009AE" w:rsidP="00D009AE">
      <w:pPr>
        <w:bidi/>
        <w:jc w:val="both"/>
        <w:rPr>
          <w:rFonts w:cs="David" w:hint="cs"/>
          <w:rtl/>
        </w:rPr>
      </w:pPr>
    </w:p>
    <w:p w14:paraId="6E0BDA53" w14:textId="77777777" w:rsidR="00D009AE" w:rsidRPr="00D009AE" w:rsidRDefault="00D009AE" w:rsidP="00D009AE">
      <w:pPr>
        <w:bidi/>
        <w:jc w:val="both"/>
        <w:rPr>
          <w:rFonts w:cs="David" w:hint="cs"/>
          <w:rtl/>
        </w:rPr>
      </w:pPr>
      <w:r w:rsidRPr="00D009AE">
        <w:rPr>
          <w:rFonts w:cs="David" w:hint="cs"/>
          <w:b/>
          <w:bCs/>
          <w:u w:val="single"/>
          <w:rtl/>
        </w:rPr>
        <w:t>הישיבה ננעלה בשעה 10:00</w:t>
      </w:r>
    </w:p>
    <w:p w14:paraId="57C39CBC" w14:textId="77777777" w:rsidR="00552A80" w:rsidRPr="00D009AE" w:rsidRDefault="00552A80" w:rsidP="00D009AE">
      <w:pPr>
        <w:bidi/>
        <w:jc w:val="both"/>
        <w:rPr>
          <w:rFonts w:cs="David"/>
        </w:rPr>
      </w:pPr>
    </w:p>
    <w:p w14:paraId="0660B86F" w14:textId="77777777" w:rsidR="00D009AE" w:rsidRPr="00D009AE" w:rsidRDefault="00D009AE" w:rsidP="00D009AE">
      <w:pPr>
        <w:jc w:val="both"/>
        <w:rPr>
          <w:rFonts w:cs="David"/>
        </w:rPr>
      </w:pPr>
    </w:p>
    <w:sectPr w:rsidR="00D009AE" w:rsidRPr="00D009AE" w:rsidSect="00D009AE">
      <w:headerReference w:type="default" r:id="rId6"/>
      <w:footerReference w:type="even"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A930E" w14:textId="77777777" w:rsidR="00D009AE" w:rsidRDefault="00D009AE">
      <w:r>
        <w:separator/>
      </w:r>
    </w:p>
  </w:endnote>
  <w:endnote w:type="continuationSeparator" w:id="0">
    <w:p w14:paraId="23B4D30A" w14:textId="77777777" w:rsidR="00D009AE" w:rsidRDefault="00D00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F748B" w14:textId="77777777" w:rsidR="00D009AE" w:rsidRDefault="00D009AE" w:rsidP="00D009AE">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716B245" w14:textId="77777777" w:rsidR="00D009AE" w:rsidRDefault="00D009AE" w:rsidP="00D009A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2731" w14:textId="77777777" w:rsidR="00D009AE" w:rsidRDefault="00D009AE" w:rsidP="00D009AE">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11</w:t>
    </w:r>
    <w:r>
      <w:rPr>
        <w:rStyle w:val="PageNumber"/>
        <w:rtl/>
      </w:rPr>
      <w:fldChar w:fldCharType="end"/>
    </w:r>
  </w:p>
  <w:p w14:paraId="2F3E707F" w14:textId="77777777" w:rsidR="00D009AE" w:rsidRDefault="00D009AE" w:rsidP="00D009AE">
    <w:pPr>
      <w:pStyle w:val="Footer"/>
      <w:ind w:firstLine="360"/>
      <w:jc w:val="center"/>
      <w:rPr>
        <w:rFonts w:hint="cs"/>
        <w:rtl/>
      </w:rPr>
    </w:pPr>
  </w:p>
  <w:p w14:paraId="096E8EFB" w14:textId="77777777" w:rsidR="00D009AE" w:rsidRDefault="00D00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2F86" w14:textId="77777777" w:rsidR="00D009AE" w:rsidRDefault="00D009AE">
      <w:r>
        <w:separator/>
      </w:r>
    </w:p>
  </w:footnote>
  <w:footnote w:type="continuationSeparator" w:id="0">
    <w:p w14:paraId="0D1F5F52" w14:textId="77777777" w:rsidR="00D009AE" w:rsidRDefault="00D00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7B4F" w14:textId="77777777" w:rsidR="00D009AE" w:rsidRDefault="00D009AE" w:rsidP="00D009AE">
    <w:pPr>
      <w:pStyle w:val="Header"/>
      <w:rPr>
        <w:rFonts w:hint="cs"/>
        <w:rtl/>
      </w:rPr>
    </w:pPr>
    <w:r>
      <w:rPr>
        <w:rFonts w:hint="cs"/>
        <w:rtl/>
      </w:rPr>
      <w:t>ועדת הכנסת</w:t>
    </w:r>
    <w:r>
      <w:rPr>
        <w:rFonts w:hint="cs"/>
        <w:rtl/>
      </w:rPr>
      <w:tab/>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11</w:t>
    </w:r>
    <w:r>
      <w:rPr>
        <w:rStyle w:val="PageNumber"/>
      </w:rPr>
      <w:fldChar w:fldCharType="end"/>
    </w:r>
  </w:p>
  <w:p w14:paraId="39652EFC" w14:textId="77777777" w:rsidR="00D009AE" w:rsidRDefault="00D009AE" w:rsidP="00D009AE">
    <w:pPr>
      <w:pStyle w:val="Header"/>
    </w:pPr>
    <w:r>
      <w:rPr>
        <w:rFonts w:hint="cs"/>
        <w:rtl/>
      </w:rPr>
      <w:t>16.12.2009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3179פרוטוקול_ישיבת_ועדה.doc"/>
    <w:docVar w:name="StartMode" w:val="3"/>
  </w:docVars>
  <w:rsids>
    <w:rsidRoot w:val="00033202"/>
    <w:rsid w:val="00033202"/>
    <w:rsid w:val="004817CB"/>
    <w:rsid w:val="00552A80"/>
    <w:rsid w:val="00965806"/>
    <w:rsid w:val="00B34590"/>
    <w:rsid w:val="00D009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3764AFB"/>
  <w15:chartTrackingRefBased/>
  <w15:docId w15:val="{009247FE-C995-42AF-85FA-2225EE73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link w:val="Heading5Char"/>
    <w:qFormat/>
    <w:rsid w:val="00D009A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5Char">
    <w:name w:val="Heading 5 Char"/>
    <w:basedOn w:val="DefaultParagraphFont"/>
    <w:link w:val="Heading5"/>
    <w:rsid w:val="00D009AE"/>
    <w:rPr>
      <w:rFonts w:cs="David"/>
      <w:sz w:val="22"/>
      <w:szCs w:val="24"/>
      <w:lang w:val="en-US" w:eastAsia="he-IL" w:bidi="he-IL"/>
    </w:rPr>
  </w:style>
  <w:style w:type="paragraph" w:styleId="Header">
    <w:name w:val="header"/>
    <w:basedOn w:val="Normal"/>
    <w:link w:val="HeaderChar"/>
    <w:unhideWhenUsed/>
    <w:rsid w:val="00D009AE"/>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HeaderChar">
    <w:name w:val="Header Char"/>
    <w:basedOn w:val="DefaultParagraphFont"/>
    <w:link w:val="Header"/>
    <w:rsid w:val="00D009AE"/>
    <w:rPr>
      <w:rFonts w:cs="David"/>
      <w:sz w:val="22"/>
      <w:szCs w:val="24"/>
      <w:lang w:val="en-US" w:eastAsia="he-IL" w:bidi="he-IL"/>
    </w:rPr>
  </w:style>
  <w:style w:type="paragraph" w:styleId="Footer">
    <w:name w:val="footer"/>
    <w:basedOn w:val="Normal"/>
    <w:link w:val="FooterChar"/>
    <w:unhideWhenUsed/>
    <w:rsid w:val="00D009AE"/>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FooterChar">
    <w:name w:val="Footer Char"/>
    <w:basedOn w:val="DefaultParagraphFont"/>
    <w:link w:val="Footer"/>
    <w:rsid w:val="00D009AE"/>
    <w:rPr>
      <w:rFonts w:cs="David"/>
      <w:sz w:val="22"/>
      <w:szCs w:val="24"/>
      <w:lang w:val="en-US" w:eastAsia="he-IL" w:bidi="he-IL"/>
    </w:rPr>
  </w:style>
  <w:style w:type="character" w:styleId="PageNumber">
    <w:name w:val="page number"/>
    <w:basedOn w:val="DefaultParagraphFont"/>
    <w:rsid w:val="00D009AE"/>
  </w:style>
  <w:style w:type="paragraph" w:customStyle="1" w:styleId="Noparagraphstyle">
    <w:name w:val="[No paragraph style]"/>
    <w:rsid w:val="00D009AE"/>
    <w:pPr>
      <w:widowControl w:val="0"/>
      <w:autoSpaceDE w:val="0"/>
      <w:autoSpaceDN w:val="0"/>
      <w:bidi/>
      <w:adjustRightInd w:val="0"/>
      <w:snapToGrid w:val="0"/>
      <w:spacing w:line="360" w:lineRule="auto"/>
      <w:textAlignment w:val="center"/>
    </w:pPr>
    <w:rPr>
      <w:rFonts w:ascii="Arial" w:eastAsia="Arial Unicode MS" w:hAnsi="Arial" w:cs="David"/>
      <w:snapToGrid w:val="0"/>
      <w:color w:val="00000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2119</Words>
  <Characters>12080</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