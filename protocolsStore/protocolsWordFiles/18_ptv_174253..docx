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5587" w14:textId="77777777" w:rsidR="001F5F03" w:rsidRPr="004A3439" w:rsidRDefault="001F5F03" w:rsidP="001F5F03">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6D230B29" w14:textId="77777777" w:rsidR="001F5F03" w:rsidRDefault="001F5F03" w:rsidP="001F5F03">
      <w:pPr>
        <w:bidi/>
        <w:jc w:val="both"/>
        <w:rPr>
          <w:rFonts w:cs="David" w:hint="cs"/>
          <w:b/>
          <w:bCs/>
          <w:rtl/>
        </w:rPr>
      </w:pPr>
      <w:r>
        <w:rPr>
          <w:rFonts w:cs="David" w:hint="cs"/>
          <w:b/>
          <w:bCs/>
          <w:rtl/>
        </w:rPr>
        <w:t>מושב שלישי</w:t>
      </w:r>
    </w:p>
    <w:p w14:paraId="74700C0B" w14:textId="77777777" w:rsidR="001F5F03" w:rsidRDefault="001F5F03" w:rsidP="001F5F03">
      <w:pPr>
        <w:bidi/>
        <w:jc w:val="center"/>
        <w:rPr>
          <w:rFonts w:cs="David" w:hint="cs"/>
          <w:b/>
          <w:bCs/>
          <w:rtl/>
        </w:rPr>
      </w:pPr>
    </w:p>
    <w:p w14:paraId="098AEE6C" w14:textId="77777777" w:rsidR="001F5F03" w:rsidRPr="004A3439" w:rsidRDefault="001F5F03" w:rsidP="001F5F03">
      <w:pPr>
        <w:bidi/>
        <w:jc w:val="center"/>
        <w:rPr>
          <w:rFonts w:cs="David" w:hint="cs"/>
          <w:b/>
          <w:bCs/>
          <w:rtl/>
        </w:rPr>
      </w:pPr>
      <w:r>
        <w:rPr>
          <w:rFonts w:cs="David" w:hint="cs"/>
          <w:b/>
          <w:bCs/>
          <w:rtl/>
        </w:rPr>
        <w:t>פרוטוקול מס' 202</w:t>
      </w:r>
    </w:p>
    <w:p w14:paraId="31E9526B" w14:textId="77777777" w:rsidR="001F5F03" w:rsidRPr="004A3439" w:rsidRDefault="001F5F03" w:rsidP="001F5F03">
      <w:pPr>
        <w:bidi/>
        <w:jc w:val="center"/>
        <w:rPr>
          <w:rFonts w:cs="David" w:hint="cs"/>
          <w:b/>
          <w:bCs/>
          <w:rtl/>
        </w:rPr>
      </w:pPr>
      <w:r>
        <w:rPr>
          <w:rFonts w:cs="David" w:hint="cs"/>
          <w:b/>
          <w:bCs/>
          <w:rtl/>
        </w:rPr>
        <w:t>מישיבת ועדת הכנסת</w:t>
      </w:r>
    </w:p>
    <w:p w14:paraId="5F0B9AA7" w14:textId="77777777" w:rsidR="001F5F03" w:rsidRPr="00285761" w:rsidRDefault="001F5F03" w:rsidP="001F5F03">
      <w:pPr>
        <w:bidi/>
        <w:jc w:val="center"/>
        <w:rPr>
          <w:rFonts w:cs="David" w:hint="cs"/>
          <w:b/>
          <w:bCs/>
          <w:u w:val="single"/>
          <w:rtl/>
        </w:rPr>
      </w:pPr>
      <w:r w:rsidRPr="004A3439">
        <w:rPr>
          <w:rFonts w:cs="David" w:hint="cs"/>
          <w:b/>
          <w:bCs/>
          <w:u w:val="single"/>
          <w:rtl/>
        </w:rPr>
        <w:t>יום</w:t>
      </w:r>
      <w:r>
        <w:rPr>
          <w:rFonts w:cs="David" w:hint="cs"/>
          <w:b/>
          <w:bCs/>
          <w:u w:val="single"/>
          <w:rtl/>
        </w:rPr>
        <w:t xml:space="preserve"> רביעי, ג' באב התשע"א </w:t>
      </w:r>
      <w:r w:rsidRPr="004A3439">
        <w:rPr>
          <w:rFonts w:cs="David" w:hint="cs"/>
          <w:b/>
          <w:bCs/>
          <w:u w:val="single"/>
          <w:rtl/>
        </w:rPr>
        <w:t>(</w:t>
      </w:r>
      <w:r>
        <w:rPr>
          <w:rFonts w:cs="David" w:hint="cs"/>
          <w:b/>
          <w:bCs/>
          <w:u w:val="single"/>
          <w:rtl/>
        </w:rPr>
        <w:t>3 באוגוסט 2011),</w:t>
      </w:r>
      <w:r w:rsidRPr="004A3439">
        <w:rPr>
          <w:rFonts w:cs="David" w:hint="cs"/>
          <w:b/>
          <w:bCs/>
          <w:u w:val="single"/>
          <w:rtl/>
        </w:rPr>
        <w:t xml:space="preserve"> שעה</w:t>
      </w:r>
      <w:r>
        <w:rPr>
          <w:rFonts w:cs="David" w:hint="cs"/>
          <w:b/>
          <w:bCs/>
          <w:u w:val="single"/>
          <w:rtl/>
        </w:rPr>
        <w:t xml:space="preserve"> 09:15</w:t>
      </w:r>
    </w:p>
    <w:p w14:paraId="5B38D2F5" w14:textId="77777777" w:rsidR="001F5F03" w:rsidRDefault="001F5F03" w:rsidP="001F5F03">
      <w:pPr>
        <w:bidi/>
        <w:ind w:left="1466" w:hanging="1466"/>
        <w:jc w:val="both"/>
        <w:rPr>
          <w:rFonts w:cs="David" w:hint="cs"/>
          <w:rtl/>
        </w:rPr>
      </w:pPr>
    </w:p>
    <w:p w14:paraId="2E01D620" w14:textId="77777777" w:rsidR="001F5F03" w:rsidRDefault="001F5F03" w:rsidP="001F5F03">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17804A4A" w14:textId="77777777" w:rsidR="001F5F03" w:rsidRDefault="001F5F03" w:rsidP="001F5F03">
      <w:pPr>
        <w:bidi/>
        <w:jc w:val="both"/>
        <w:rPr>
          <w:rFonts w:cs="David" w:hint="cs"/>
          <w:rtl/>
        </w:rPr>
      </w:pPr>
    </w:p>
    <w:p w14:paraId="2FAEC95B" w14:textId="77777777" w:rsidR="001F5F03" w:rsidRDefault="001F5F03" w:rsidP="001F5F03">
      <w:pPr>
        <w:bidi/>
        <w:jc w:val="both"/>
        <w:rPr>
          <w:rFonts w:cs="David" w:hint="cs"/>
          <w:rtl/>
        </w:rPr>
      </w:pPr>
      <w:r>
        <w:rPr>
          <w:rFonts w:cs="David" w:hint="cs"/>
          <w:rtl/>
        </w:rPr>
        <w:t>א. קביעת ועדות לדיון בהצעות חוק ובהצעות לסדר היום הבאות:</w:t>
      </w:r>
    </w:p>
    <w:p w14:paraId="5F6F850B" w14:textId="77777777" w:rsidR="001F5F03" w:rsidRDefault="001F5F03" w:rsidP="001F5F03">
      <w:pPr>
        <w:bidi/>
        <w:ind w:left="720" w:hanging="720"/>
        <w:jc w:val="both"/>
        <w:rPr>
          <w:rFonts w:cs="David" w:hint="cs"/>
          <w:rtl/>
        </w:rPr>
      </w:pPr>
      <w:r>
        <w:rPr>
          <w:rFonts w:cs="David" w:hint="cs"/>
          <w:rtl/>
        </w:rPr>
        <w:t xml:space="preserve">1. </w:t>
      </w:r>
      <w:r>
        <w:rPr>
          <w:rFonts w:cs="David" w:hint="cs"/>
          <w:rtl/>
        </w:rPr>
        <w:tab/>
        <w:t xml:space="preserve">הצעת חוק המים (תיקון </w:t>
      </w:r>
      <w:r>
        <w:rPr>
          <w:rFonts w:cs="David"/>
          <w:rtl/>
        </w:rPr>
        <w:t>–</w:t>
      </w:r>
      <w:r>
        <w:rPr>
          <w:rFonts w:cs="David" w:hint="cs"/>
          <w:rtl/>
        </w:rPr>
        <w:t xml:space="preserve"> פיקוח על תעריפי מים), התש"ע-2009 (פ/1836) של חבר הכנסת משה גפי וקבוצת חברי כנסת.</w:t>
      </w:r>
    </w:p>
    <w:p w14:paraId="544FE0CB" w14:textId="77777777" w:rsidR="001F5F03" w:rsidRDefault="001F5F03" w:rsidP="001F5F03">
      <w:pPr>
        <w:bidi/>
        <w:ind w:left="720" w:hanging="720"/>
        <w:jc w:val="both"/>
        <w:rPr>
          <w:rFonts w:cs="David" w:hint="cs"/>
          <w:rtl/>
        </w:rPr>
      </w:pPr>
      <w:r>
        <w:rPr>
          <w:rFonts w:cs="David" w:hint="cs"/>
          <w:rtl/>
        </w:rPr>
        <w:t xml:space="preserve">2. </w:t>
      </w:r>
      <w:r>
        <w:rPr>
          <w:rFonts w:cs="David" w:hint="cs"/>
          <w:rtl/>
        </w:rPr>
        <w:tab/>
        <w:t xml:space="preserve">הצעת חוק הבטחת הכנסה (תיקון </w:t>
      </w:r>
      <w:r>
        <w:rPr>
          <w:rFonts w:cs="David"/>
          <w:rtl/>
        </w:rPr>
        <w:t>–</w:t>
      </w:r>
      <w:r>
        <w:rPr>
          <w:rFonts w:cs="David" w:hint="cs"/>
          <w:rtl/>
        </w:rPr>
        <w:t xml:space="preserve"> זכאות לשוהה במלקט לנשים מוכות), התשס"ט-2009 (פ/820/18), של חבר הכנסת דב חנין.</w:t>
      </w:r>
    </w:p>
    <w:p w14:paraId="176FB7DF" w14:textId="77777777" w:rsidR="001F5F03" w:rsidRDefault="001F5F03" w:rsidP="001F5F03">
      <w:pPr>
        <w:bidi/>
        <w:ind w:left="720" w:hanging="720"/>
        <w:jc w:val="both"/>
        <w:rPr>
          <w:rFonts w:cs="David" w:hint="cs"/>
          <w:rtl/>
        </w:rPr>
      </w:pPr>
      <w:r>
        <w:rPr>
          <w:rFonts w:cs="David" w:hint="cs"/>
          <w:rtl/>
        </w:rPr>
        <w:t xml:space="preserve">3. </w:t>
      </w:r>
      <w:r>
        <w:rPr>
          <w:rFonts w:cs="David" w:hint="cs"/>
          <w:rtl/>
        </w:rPr>
        <w:tab/>
        <w:t>הצעת חוק שירות הציבור (הגבלות לאחר פרישה) (תיקון מספר 4) (הגבלות לאחר פרישה מרשויות אכיפת חוק או איסוף מודיעין), התשע"א-2011 (מ/583).</w:t>
      </w:r>
    </w:p>
    <w:p w14:paraId="33ED9D9C" w14:textId="77777777" w:rsidR="001F5F03" w:rsidRDefault="001F5F03" w:rsidP="001F5F03">
      <w:pPr>
        <w:bidi/>
        <w:ind w:left="720" w:hanging="720"/>
        <w:jc w:val="both"/>
        <w:rPr>
          <w:rFonts w:cs="David" w:hint="cs"/>
          <w:rtl/>
        </w:rPr>
      </w:pPr>
      <w:r>
        <w:rPr>
          <w:rFonts w:cs="David" w:hint="cs"/>
          <w:rtl/>
        </w:rPr>
        <w:t xml:space="preserve">4. </w:t>
      </w:r>
      <w:r>
        <w:rPr>
          <w:rFonts w:cs="David" w:hint="cs"/>
          <w:rtl/>
        </w:rPr>
        <w:tab/>
        <w:t>הצעה לסדר היום בנושא "שביתת הרופאים ומשבר הרפואה הציבורית" של חברי הכנסת רחל אדטו וניצן הורוביץ.</w:t>
      </w:r>
    </w:p>
    <w:p w14:paraId="3DC43AF8" w14:textId="77777777" w:rsidR="001F5F03" w:rsidRDefault="001F5F03" w:rsidP="001F5F03">
      <w:pPr>
        <w:bidi/>
        <w:ind w:left="720" w:hanging="720"/>
        <w:jc w:val="both"/>
        <w:rPr>
          <w:rFonts w:cs="David" w:hint="cs"/>
          <w:rtl/>
        </w:rPr>
      </w:pPr>
      <w:r>
        <w:rPr>
          <w:rFonts w:cs="David" w:hint="cs"/>
          <w:rtl/>
        </w:rPr>
        <w:t>5.</w:t>
      </w:r>
      <w:r>
        <w:rPr>
          <w:rFonts w:cs="David" w:hint="cs"/>
          <w:rtl/>
        </w:rPr>
        <w:tab/>
        <w:t xml:space="preserve">הצעה לסדר היום בנושא "מחאת שוכרי הדירות בתל אביב" </w:t>
      </w:r>
      <w:r>
        <w:rPr>
          <w:rFonts w:cs="David"/>
          <w:rtl/>
        </w:rPr>
        <w:t>–</w:t>
      </w:r>
      <w:r>
        <w:rPr>
          <w:rFonts w:cs="David" w:hint="cs"/>
          <w:rtl/>
        </w:rPr>
        <w:t xml:space="preserve"> של חברי הכנסת דב חנין (6114), מגלי והבה (6115), ציפי חוטובלי (6128), טלב אלסאנע (6141), אילן גילאון (6151), אריה אלדד (6152) ועמיר פרץ (6169).</w:t>
      </w:r>
    </w:p>
    <w:p w14:paraId="2C171902" w14:textId="77777777" w:rsidR="001F5F03" w:rsidRDefault="001F5F03" w:rsidP="001F5F03">
      <w:pPr>
        <w:bidi/>
        <w:ind w:left="720" w:hanging="720"/>
        <w:jc w:val="both"/>
        <w:rPr>
          <w:rFonts w:cs="David" w:hint="cs"/>
          <w:rtl/>
        </w:rPr>
      </w:pPr>
      <w:r>
        <w:rPr>
          <w:rFonts w:cs="David" w:hint="cs"/>
          <w:rtl/>
        </w:rPr>
        <w:t>6.</w:t>
      </w:r>
      <w:r>
        <w:rPr>
          <w:rFonts w:cs="David" w:hint="cs"/>
          <w:rtl/>
        </w:rPr>
        <w:tab/>
        <w:t xml:space="preserve">הצעה לסדר היום בנושא: "מצוקת הדיור" </w:t>
      </w:r>
      <w:r>
        <w:rPr>
          <w:rFonts w:cs="David"/>
          <w:rtl/>
        </w:rPr>
        <w:t>–</w:t>
      </w:r>
      <w:r>
        <w:rPr>
          <w:rFonts w:cs="David" w:hint="cs"/>
          <w:rtl/>
        </w:rPr>
        <w:t xml:space="preserve"> הצעת חברת הכנסת מירי רגב וקבוצת חברי כנסת.</w:t>
      </w:r>
    </w:p>
    <w:p w14:paraId="0D271E32" w14:textId="77777777" w:rsidR="001F5F03" w:rsidRDefault="001F5F03" w:rsidP="001F5F03">
      <w:pPr>
        <w:bidi/>
        <w:ind w:left="720" w:hanging="720"/>
        <w:jc w:val="both"/>
        <w:rPr>
          <w:rFonts w:cs="David" w:hint="cs"/>
          <w:rtl/>
        </w:rPr>
      </w:pPr>
      <w:r>
        <w:rPr>
          <w:rFonts w:cs="David" w:hint="cs"/>
          <w:rtl/>
        </w:rPr>
        <w:t xml:space="preserve">7. </w:t>
      </w:r>
      <w:r>
        <w:rPr>
          <w:rFonts w:cs="David" w:hint="cs"/>
          <w:rtl/>
        </w:rPr>
        <w:tab/>
        <w:t>הצעה לסדר היום בנושא "מעצרו של הרב דב ליאור", של חברי הכנסת אורי אריאל, אברהם מיכאלי, ציפי חוטובלי, זהבה גלאון ומאיר שטרית.</w:t>
      </w:r>
    </w:p>
    <w:p w14:paraId="30BE2E0B" w14:textId="77777777" w:rsidR="001F5F03" w:rsidRDefault="001F5F03" w:rsidP="001F5F03">
      <w:pPr>
        <w:bidi/>
        <w:ind w:left="720" w:hanging="720"/>
        <w:jc w:val="both"/>
        <w:rPr>
          <w:rFonts w:cs="David" w:hint="cs"/>
          <w:rtl/>
        </w:rPr>
      </w:pPr>
      <w:r>
        <w:rPr>
          <w:rFonts w:cs="David" w:hint="cs"/>
          <w:rtl/>
        </w:rPr>
        <w:t>8.</w:t>
      </w:r>
      <w:r>
        <w:rPr>
          <w:rFonts w:cs="David" w:hint="cs"/>
          <w:rtl/>
        </w:rPr>
        <w:tab/>
        <w:t xml:space="preserve">הצעת חוק המזונות (הבטחת תשלום) (תיקון </w:t>
      </w:r>
      <w:r>
        <w:rPr>
          <w:rFonts w:cs="David"/>
          <w:rtl/>
        </w:rPr>
        <w:t>–</w:t>
      </w:r>
      <w:r>
        <w:rPr>
          <w:rFonts w:cs="David" w:hint="cs"/>
          <w:rtl/>
        </w:rPr>
        <w:t xml:space="preserve"> ביטול התניית מזונות ביציאה לחו"ל), התש"ע-2010 של חברת הכנסת פניה קירשנבאום וקבוצת חברי כנסת (פ/2198/18).</w:t>
      </w:r>
    </w:p>
    <w:p w14:paraId="0AF93996" w14:textId="77777777" w:rsidR="001F5F03" w:rsidRDefault="001F5F03" w:rsidP="001F5F03">
      <w:pPr>
        <w:bidi/>
        <w:ind w:left="720" w:hanging="720"/>
        <w:jc w:val="both"/>
        <w:rPr>
          <w:rFonts w:cs="David" w:hint="cs"/>
          <w:rtl/>
        </w:rPr>
      </w:pPr>
      <w:r>
        <w:rPr>
          <w:rFonts w:cs="David" w:hint="cs"/>
          <w:rtl/>
        </w:rPr>
        <w:t xml:space="preserve">9. </w:t>
      </w:r>
      <w:r>
        <w:rPr>
          <w:rFonts w:cs="David" w:hint="cs"/>
          <w:rtl/>
        </w:rPr>
        <w:tab/>
        <w:t xml:space="preserve">הצעת חוק המזונות (הבטחת תשלום) (תיקון </w:t>
      </w:r>
      <w:r>
        <w:rPr>
          <w:rFonts w:cs="David"/>
          <w:rtl/>
        </w:rPr>
        <w:t>–</w:t>
      </w:r>
      <w:r>
        <w:rPr>
          <w:rFonts w:cs="David" w:hint="cs"/>
          <w:rtl/>
        </w:rPr>
        <w:t xml:space="preserve"> ביטול התניית מזונות ביציאה לחו"ל), התש"ע-2010 של חבר הכנסת דב חנין וקבוצת חברי כנסת (פ/2120/18).</w:t>
      </w:r>
    </w:p>
    <w:p w14:paraId="1622DDF3" w14:textId="77777777" w:rsidR="001F5F03" w:rsidRDefault="001F5F03" w:rsidP="001F5F03">
      <w:pPr>
        <w:bidi/>
        <w:ind w:left="720" w:hanging="720"/>
        <w:jc w:val="both"/>
        <w:rPr>
          <w:rFonts w:cs="David" w:hint="cs"/>
          <w:rtl/>
        </w:rPr>
      </w:pPr>
      <w:r>
        <w:rPr>
          <w:rFonts w:cs="David" w:hint="cs"/>
          <w:rtl/>
        </w:rPr>
        <w:t>10.</w:t>
      </w:r>
      <w:r>
        <w:rPr>
          <w:rFonts w:cs="David" w:hint="cs"/>
          <w:rtl/>
        </w:rPr>
        <w:tab/>
        <w:t>הצעת חוק סמכויות לשם שמירה על ביטחון הציבור (תיקון) (סמכות חיפוש לשוטר לשם מניעת אלימות), התשע"א-2011 מ/584).</w:t>
      </w:r>
    </w:p>
    <w:p w14:paraId="52A97E6E" w14:textId="77777777" w:rsidR="001F5F03" w:rsidRDefault="001F5F03" w:rsidP="001F5F03">
      <w:pPr>
        <w:bidi/>
        <w:ind w:left="720" w:hanging="720"/>
        <w:jc w:val="both"/>
        <w:rPr>
          <w:rFonts w:cs="David" w:hint="cs"/>
          <w:rtl/>
        </w:rPr>
      </w:pPr>
      <w:r>
        <w:rPr>
          <w:rFonts w:cs="David" w:hint="cs"/>
          <w:rtl/>
        </w:rPr>
        <w:t>11.</w:t>
      </w:r>
      <w:r>
        <w:rPr>
          <w:rFonts w:cs="David" w:hint="cs"/>
          <w:rtl/>
        </w:rPr>
        <w:tab/>
        <w:t>הצעת חוק הגשת דו"חות על ידי מפלגות (תיקוני חקיקה), התשע"א-2011, של חבר הכנסת משנה גפני וקבוצת חברי כנסת (פ/3154/18).</w:t>
      </w:r>
    </w:p>
    <w:p w14:paraId="4B6422EB" w14:textId="77777777" w:rsidR="001F5F03" w:rsidRDefault="001F5F03" w:rsidP="001F5F03">
      <w:pPr>
        <w:bidi/>
        <w:ind w:left="720" w:hanging="720"/>
        <w:jc w:val="both"/>
        <w:rPr>
          <w:rFonts w:cs="David" w:hint="cs"/>
          <w:rtl/>
        </w:rPr>
      </w:pPr>
    </w:p>
    <w:p w14:paraId="5B9C6CDB" w14:textId="77777777" w:rsidR="001F5F03" w:rsidRDefault="001F5F03" w:rsidP="001F5F03">
      <w:pPr>
        <w:bidi/>
        <w:ind w:left="720" w:hanging="720"/>
        <w:jc w:val="both"/>
        <w:rPr>
          <w:rFonts w:cs="David" w:hint="cs"/>
          <w:rtl/>
        </w:rPr>
      </w:pPr>
      <w:r>
        <w:rPr>
          <w:rFonts w:cs="David" w:hint="cs"/>
          <w:rtl/>
        </w:rPr>
        <w:t>ב.</w:t>
      </w:r>
      <w:r>
        <w:rPr>
          <w:rFonts w:cs="David" w:hint="cs"/>
          <w:rtl/>
        </w:rPr>
        <w:tab/>
        <w:t>בקשת יושב ראש ועדת הפנים והגנת הסביבה להקדמת הדיון בהצעת חוק לייעול האכיפה והפיקוח העירוניים ברשויות המקומיות, תשע"א-2010, לפני הקריאה השנייה והשלישית.</w:t>
      </w:r>
    </w:p>
    <w:p w14:paraId="1B090572" w14:textId="77777777" w:rsidR="001F5F03" w:rsidRDefault="001F5F03" w:rsidP="001F5F03">
      <w:pPr>
        <w:bidi/>
        <w:ind w:left="720" w:hanging="720"/>
        <w:jc w:val="both"/>
        <w:rPr>
          <w:rFonts w:cs="David" w:hint="cs"/>
          <w:rtl/>
        </w:rPr>
      </w:pPr>
    </w:p>
    <w:p w14:paraId="4422B1DE" w14:textId="77777777" w:rsidR="001F5F03" w:rsidRDefault="001F5F03" w:rsidP="001F5F03">
      <w:pPr>
        <w:bidi/>
        <w:ind w:left="720" w:hanging="720"/>
        <w:jc w:val="both"/>
        <w:rPr>
          <w:rFonts w:cs="David" w:hint="cs"/>
          <w:rtl/>
        </w:rPr>
      </w:pPr>
      <w:r>
        <w:rPr>
          <w:rFonts w:cs="David" w:hint="cs"/>
          <w:rtl/>
        </w:rPr>
        <w:t>ג.</w:t>
      </w:r>
      <w:r>
        <w:rPr>
          <w:rFonts w:cs="David" w:hint="cs"/>
          <w:rtl/>
        </w:rPr>
        <w:tab/>
        <w:t xml:space="preserve">בקשת יושב ראש ועדת הכספים להקדמת הדיון בהצעות החוק </w:t>
      </w:r>
      <w:r>
        <w:rPr>
          <w:rFonts w:cs="David"/>
          <w:rtl/>
        </w:rPr>
        <w:t>–</w:t>
      </w:r>
      <w:r>
        <w:rPr>
          <w:rFonts w:cs="David" w:hint="cs"/>
          <w:rtl/>
        </w:rPr>
        <w:t xml:space="preserve"> לפני הקריאה השנייה שלישית:</w:t>
      </w:r>
    </w:p>
    <w:p w14:paraId="020E681F" w14:textId="77777777" w:rsidR="001F5F03" w:rsidRDefault="001F5F03" w:rsidP="001F5F03">
      <w:pPr>
        <w:bidi/>
        <w:ind w:left="1440" w:hanging="720"/>
        <w:jc w:val="both"/>
        <w:rPr>
          <w:rFonts w:cs="David" w:hint="cs"/>
          <w:rtl/>
        </w:rPr>
      </w:pPr>
      <w:r>
        <w:rPr>
          <w:rFonts w:cs="David" w:hint="cs"/>
          <w:rtl/>
        </w:rPr>
        <w:t>1.</w:t>
      </w:r>
      <w:r>
        <w:rPr>
          <w:rFonts w:cs="David" w:hint="cs"/>
          <w:rtl/>
        </w:rPr>
        <w:tab/>
        <w:t>הצעת חוק יישום תכנית ההתנתקות (תיקון מספר 4) (פיצוי למניעת חסרון כיס לעסק שהעתיק את פעילותו), התשע"א-2011 (כ/392).</w:t>
      </w:r>
    </w:p>
    <w:p w14:paraId="7DBD11E6" w14:textId="77777777" w:rsidR="001F5F03" w:rsidRDefault="001F5F03" w:rsidP="001F5F03">
      <w:pPr>
        <w:bidi/>
        <w:ind w:left="1440" w:hanging="720"/>
        <w:jc w:val="both"/>
        <w:rPr>
          <w:rFonts w:cs="David" w:hint="cs"/>
          <w:rtl/>
        </w:rPr>
      </w:pPr>
      <w:r>
        <w:rPr>
          <w:rFonts w:cs="David" w:hint="cs"/>
          <w:rtl/>
        </w:rPr>
        <w:t>2.</w:t>
      </w:r>
      <w:r>
        <w:rPr>
          <w:rFonts w:cs="David" w:hint="cs"/>
          <w:rtl/>
        </w:rPr>
        <w:tab/>
        <w:t>הצעת חוק לתיקון פקודת מס הכנסה (מספר 185) התשע"א-2010.</w:t>
      </w:r>
    </w:p>
    <w:p w14:paraId="59649DF1" w14:textId="77777777" w:rsidR="001F5F03" w:rsidRDefault="001F5F03" w:rsidP="001F5F03">
      <w:pPr>
        <w:bidi/>
        <w:jc w:val="both"/>
        <w:rPr>
          <w:rFonts w:cs="David" w:hint="cs"/>
          <w:rtl/>
        </w:rPr>
      </w:pPr>
    </w:p>
    <w:p w14:paraId="040BFB00" w14:textId="77777777" w:rsidR="001F5F03" w:rsidRDefault="001F5F03" w:rsidP="001F5F03">
      <w:pPr>
        <w:bidi/>
        <w:ind w:left="720" w:hanging="720"/>
        <w:jc w:val="both"/>
        <w:rPr>
          <w:rFonts w:cs="David" w:hint="cs"/>
          <w:rtl/>
        </w:rPr>
      </w:pPr>
      <w:r>
        <w:rPr>
          <w:rFonts w:cs="David" w:hint="cs"/>
          <w:rtl/>
        </w:rPr>
        <w:t>ד.</w:t>
      </w:r>
      <w:r>
        <w:rPr>
          <w:rFonts w:cs="David" w:hint="cs"/>
          <w:rtl/>
        </w:rPr>
        <w:tab/>
        <w:t xml:space="preserve">בקשת הממשלה להקדמת הדיון בהצעת חוק מניעת זיהום קרקע ושיקום קרקעות מזוהמות, התשע"א-2011 </w:t>
      </w:r>
      <w:r>
        <w:rPr>
          <w:rFonts w:cs="David"/>
          <w:rtl/>
        </w:rPr>
        <w:t>–</w:t>
      </w:r>
      <w:r>
        <w:rPr>
          <w:rFonts w:cs="David" w:hint="cs"/>
          <w:rtl/>
        </w:rPr>
        <w:t xml:space="preserve"> לפני הקריאה הראשונה .</w:t>
      </w:r>
    </w:p>
    <w:p w14:paraId="5AA8D74F" w14:textId="77777777" w:rsidR="001F5F03" w:rsidRDefault="001F5F03" w:rsidP="001F5F03">
      <w:pPr>
        <w:bidi/>
        <w:ind w:left="720" w:hanging="720"/>
        <w:jc w:val="both"/>
        <w:rPr>
          <w:rFonts w:cs="David" w:hint="cs"/>
          <w:rtl/>
        </w:rPr>
      </w:pPr>
    </w:p>
    <w:p w14:paraId="1A58E744" w14:textId="77777777" w:rsidR="001F5F03" w:rsidRDefault="001F5F03" w:rsidP="001F5F03">
      <w:pPr>
        <w:bidi/>
        <w:ind w:left="720" w:hanging="720"/>
        <w:jc w:val="both"/>
        <w:rPr>
          <w:rFonts w:cs="David" w:hint="cs"/>
          <w:rtl/>
        </w:rPr>
      </w:pPr>
      <w:r>
        <w:rPr>
          <w:rFonts w:cs="David" w:hint="cs"/>
          <w:rtl/>
        </w:rPr>
        <w:t>ה.</w:t>
      </w:r>
      <w:r>
        <w:rPr>
          <w:rFonts w:cs="David" w:hint="cs"/>
          <w:rtl/>
        </w:rPr>
        <w:tab/>
        <w:t>בקשת יושב ראש ועדת הכלכלה להקדמת הדיון בהצעת חוק התקשורת (בזק ושידורים) (תיקון מספר 51) (השקעה בהפקות מקומיות השפה האמהרית), התשע"א-2011 כ/403) לפני הקריאה השנייה והשלישית.</w:t>
      </w:r>
    </w:p>
    <w:p w14:paraId="5FACCEF4" w14:textId="77777777" w:rsidR="001F5F03" w:rsidRDefault="001F5F03" w:rsidP="001F5F03">
      <w:pPr>
        <w:bidi/>
        <w:ind w:left="720" w:hanging="720"/>
        <w:jc w:val="both"/>
        <w:rPr>
          <w:rFonts w:cs="David" w:hint="cs"/>
          <w:rtl/>
        </w:rPr>
      </w:pPr>
      <w:r>
        <w:rPr>
          <w:rFonts w:cs="David" w:hint="cs"/>
          <w:rtl/>
        </w:rPr>
        <w:t xml:space="preserve"> </w:t>
      </w:r>
    </w:p>
    <w:p w14:paraId="038C49C6" w14:textId="77777777" w:rsidR="001F5F03" w:rsidRDefault="001F5F03" w:rsidP="001F5F03">
      <w:pPr>
        <w:bidi/>
        <w:ind w:left="1286" w:hanging="1286"/>
        <w:jc w:val="both"/>
        <w:rPr>
          <w:rFonts w:cs="David" w:hint="cs"/>
          <w:b/>
          <w:bCs/>
          <w:u w:val="single"/>
          <w:rtl/>
        </w:rPr>
      </w:pPr>
    </w:p>
    <w:p w14:paraId="37F6F052" w14:textId="77777777" w:rsidR="001F5F03" w:rsidRDefault="001F5F03" w:rsidP="001F5F03">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176E46E5" w14:textId="77777777" w:rsidR="001F5F03" w:rsidRDefault="001F5F03" w:rsidP="001F5F03">
      <w:pPr>
        <w:bidi/>
        <w:ind w:left="1286" w:hanging="1286"/>
        <w:jc w:val="both"/>
        <w:rPr>
          <w:rFonts w:cs="David" w:hint="cs"/>
          <w:b/>
          <w:bCs/>
          <w:u w:val="single"/>
          <w:rtl/>
        </w:rPr>
      </w:pPr>
      <w:r>
        <w:rPr>
          <w:rFonts w:cs="David" w:hint="cs"/>
          <w:b/>
          <w:bCs/>
          <w:u w:val="single"/>
          <w:rtl/>
        </w:rPr>
        <w:t>חברי הוועדה:</w:t>
      </w:r>
    </w:p>
    <w:p w14:paraId="7CA26F24" w14:textId="77777777" w:rsidR="001F5F03" w:rsidRDefault="001F5F03" w:rsidP="001F5F03">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היו"ר</w:t>
      </w:r>
    </w:p>
    <w:p w14:paraId="7E8EC1DE" w14:textId="77777777" w:rsidR="001F5F03" w:rsidRDefault="001F5F03" w:rsidP="001F5F03">
      <w:pPr>
        <w:bidi/>
        <w:ind w:left="1286" w:hanging="1286"/>
        <w:jc w:val="both"/>
        <w:rPr>
          <w:rFonts w:cs="David" w:hint="cs"/>
          <w:rtl/>
        </w:rPr>
      </w:pPr>
      <w:r>
        <w:rPr>
          <w:rFonts w:cs="David" w:hint="cs"/>
          <w:rtl/>
        </w:rPr>
        <w:t>זאב אלקין</w:t>
      </w:r>
    </w:p>
    <w:p w14:paraId="45B06359" w14:textId="77777777" w:rsidR="001F5F03" w:rsidRDefault="001F5F03" w:rsidP="001F5F03">
      <w:pPr>
        <w:bidi/>
        <w:ind w:left="1286" w:hanging="1286"/>
        <w:jc w:val="both"/>
        <w:rPr>
          <w:rFonts w:cs="David" w:hint="cs"/>
          <w:rtl/>
        </w:rPr>
      </w:pPr>
      <w:r>
        <w:rPr>
          <w:rFonts w:cs="David" w:hint="cs"/>
          <w:rtl/>
        </w:rPr>
        <w:t>משה גפני</w:t>
      </w:r>
    </w:p>
    <w:p w14:paraId="1AE0375C" w14:textId="77777777" w:rsidR="001F5F03" w:rsidRDefault="001F5F03" w:rsidP="001F5F03">
      <w:pPr>
        <w:bidi/>
        <w:ind w:left="1286" w:hanging="1286"/>
        <w:jc w:val="both"/>
        <w:rPr>
          <w:rFonts w:cs="David" w:hint="cs"/>
          <w:rtl/>
        </w:rPr>
      </w:pPr>
      <w:r>
        <w:rPr>
          <w:rFonts w:cs="David" w:hint="cs"/>
          <w:rtl/>
        </w:rPr>
        <w:t>עינת וילף</w:t>
      </w:r>
    </w:p>
    <w:p w14:paraId="26B878B9" w14:textId="77777777" w:rsidR="001F5F03" w:rsidRDefault="001F5F03" w:rsidP="001F5F03">
      <w:pPr>
        <w:bidi/>
        <w:ind w:left="1286" w:hanging="1286"/>
        <w:jc w:val="both"/>
        <w:rPr>
          <w:rFonts w:cs="David" w:hint="cs"/>
          <w:rtl/>
        </w:rPr>
      </w:pPr>
      <w:r>
        <w:rPr>
          <w:rFonts w:cs="David" w:hint="cs"/>
          <w:rtl/>
        </w:rPr>
        <w:t>ניסים זאב</w:t>
      </w:r>
    </w:p>
    <w:p w14:paraId="0DFC22CF" w14:textId="77777777" w:rsidR="001F5F03" w:rsidRDefault="001F5F03" w:rsidP="001F5F03">
      <w:pPr>
        <w:bidi/>
        <w:ind w:left="1286" w:hanging="1286"/>
        <w:jc w:val="both"/>
        <w:rPr>
          <w:rFonts w:cs="David" w:hint="cs"/>
          <w:rtl/>
        </w:rPr>
      </w:pPr>
      <w:r>
        <w:rPr>
          <w:rFonts w:cs="David" w:hint="cs"/>
          <w:rtl/>
        </w:rPr>
        <w:lastRenderedPageBreak/>
        <w:t>שלמה מולה</w:t>
      </w:r>
    </w:p>
    <w:p w14:paraId="1CD00B42" w14:textId="77777777" w:rsidR="001F5F03" w:rsidRDefault="001F5F03" w:rsidP="001F5F03">
      <w:pPr>
        <w:bidi/>
        <w:ind w:left="1286" w:hanging="1286"/>
        <w:jc w:val="both"/>
        <w:rPr>
          <w:rFonts w:cs="David" w:hint="cs"/>
          <w:rtl/>
        </w:rPr>
      </w:pPr>
      <w:r>
        <w:rPr>
          <w:rFonts w:cs="David" w:hint="cs"/>
          <w:rtl/>
        </w:rPr>
        <w:t>אברהם מיכאלי</w:t>
      </w:r>
    </w:p>
    <w:p w14:paraId="744CB552" w14:textId="77777777" w:rsidR="001F5F03" w:rsidRDefault="001F5F03" w:rsidP="001F5F03">
      <w:pPr>
        <w:bidi/>
        <w:ind w:left="1286" w:hanging="1286"/>
        <w:jc w:val="both"/>
        <w:rPr>
          <w:rFonts w:cs="David" w:hint="cs"/>
          <w:rtl/>
        </w:rPr>
      </w:pPr>
      <w:r>
        <w:rPr>
          <w:rFonts w:cs="David" w:hint="cs"/>
          <w:rtl/>
        </w:rPr>
        <w:t>ציון פיניאן</w:t>
      </w:r>
    </w:p>
    <w:p w14:paraId="3DD4FC88" w14:textId="77777777" w:rsidR="001F5F03" w:rsidRDefault="001F5F03" w:rsidP="001F5F03">
      <w:pPr>
        <w:bidi/>
        <w:ind w:left="1286" w:hanging="1286"/>
        <w:jc w:val="both"/>
        <w:rPr>
          <w:rFonts w:cs="David" w:hint="cs"/>
          <w:rtl/>
        </w:rPr>
      </w:pPr>
      <w:r>
        <w:rPr>
          <w:rFonts w:cs="David" w:hint="cs"/>
          <w:rtl/>
        </w:rPr>
        <w:t>דוד רותם</w:t>
      </w:r>
    </w:p>
    <w:p w14:paraId="2EE8BD0E" w14:textId="77777777" w:rsidR="001F5F03" w:rsidRDefault="001F5F03" w:rsidP="001F5F03">
      <w:pPr>
        <w:bidi/>
        <w:ind w:left="1286" w:hanging="1286"/>
        <w:jc w:val="both"/>
        <w:rPr>
          <w:rFonts w:cs="David" w:hint="cs"/>
          <w:b/>
          <w:bCs/>
          <w:u w:val="single"/>
          <w:rtl/>
        </w:rPr>
      </w:pPr>
    </w:p>
    <w:p w14:paraId="31A99F26" w14:textId="77777777" w:rsidR="001F5F03" w:rsidRDefault="001F5F03" w:rsidP="001F5F03">
      <w:pPr>
        <w:bidi/>
        <w:ind w:left="1286" w:hanging="1286"/>
        <w:jc w:val="both"/>
        <w:rPr>
          <w:rFonts w:cs="David" w:hint="cs"/>
          <w:b/>
          <w:bCs/>
          <w:u w:val="single"/>
          <w:rtl/>
        </w:rPr>
      </w:pPr>
      <w:r>
        <w:rPr>
          <w:rFonts w:cs="David" w:hint="cs"/>
          <w:b/>
          <w:bCs/>
          <w:u w:val="single"/>
          <w:rtl/>
        </w:rPr>
        <w:t xml:space="preserve"> </w:t>
      </w:r>
    </w:p>
    <w:p w14:paraId="534B3F35" w14:textId="77777777" w:rsidR="001F5F03" w:rsidRDefault="001F5F03" w:rsidP="001F5F03">
      <w:pPr>
        <w:bidi/>
        <w:ind w:left="1286" w:hanging="1286"/>
        <w:jc w:val="both"/>
        <w:rPr>
          <w:rFonts w:cs="David" w:hint="cs"/>
          <w:b/>
          <w:bCs/>
          <w:u w:val="single"/>
          <w:rtl/>
        </w:rPr>
      </w:pPr>
      <w:r>
        <w:rPr>
          <w:rFonts w:cs="David" w:hint="cs"/>
          <w:b/>
          <w:bCs/>
          <w:u w:val="single"/>
          <w:rtl/>
        </w:rPr>
        <w:t>מוזמנים:</w:t>
      </w:r>
    </w:p>
    <w:p w14:paraId="08C4BC42" w14:textId="77777777" w:rsidR="001F5F03" w:rsidRDefault="001F5F03" w:rsidP="001F5F03">
      <w:pPr>
        <w:bidi/>
        <w:ind w:left="1286" w:hanging="1286"/>
        <w:jc w:val="both"/>
        <w:rPr>
          <w:rFonts w:cs="David" w:hint="cs"/>
          <w:rtl/>
        </w:rPr>
      </w:pPr>
      <w:r>
        <w:rPr>
          <w:rFonts w:cs="David" w:hint="cs"/>
          <w:rtl/>
        </w:rPr>
        <w:t>ירדנה מלר הורוביץ</w:t>
      </w:r>
      <w:r>
        <w:rPr>
          <w:rFonts w:cs="David" w:hint="cs"/>
          <w:rtl/>
        </w:rPr>
        <w:tab/>
        <w:t>- מזכירת הכנסת</w:t>
      </w:r>
    </w:p>
    <w:p w14:paraId="7E76E7F2" w14:textId="77777777" w:rsidR="001F5F03" w:rsidRDefault="001F5F03" w:rsidP="001F5F03">
      <w:pPr>
        <w:bidi/>
        <w:ind w:left="1286" w:hanging="1286"/>
        <w:jc w:val="both"/>
        <w:rPr>
          <w:rFonts w:cs="David" w:hint="cs"/>
          <w:rtl/>
        </w:rPr>
      </w:pPr>
      <w:r>
        <w:rPr>
          <w:rFonts w:cs="David" w:hint="cs"/>
          <w:rtl/>
        </w:rPr>
        <w:t>טמיר כהן</w:t>
      </w:r>
      <w:r>
        <w:rPr>
          <w:rFonts w:cs="David" w:hint="cs"/>
          <w:rtl/>
        </w:rPr>
        <w:tab/>
      </w:r>
      <w:r>
        <w:rPr>
          <w:rFonts w:cs="David" w:hint="cs"/>
          <w:rtl/>
        </w:rPr>
        <w:tab/>
      </w:r>
      <w:r>
        <w:rPr>
          <w:rFonts w:cs="David" w:hint="cs"/>
          <w:rtl/>
        </w:rPr>
        <w:tab/>
        <w:t>- מנהל ועדת הכספים</w:t>
      </w:r>
    </w:p>
    <w:p w14:paraId="32AD230E" w14:textId="77777777" w:rsidR="001F5F03" w:rsidRDefault="001F5F03" w:rsidP="001F5F03">
      <w:pPr>
        <w:bidi/>
        <w:ind w:left="1286" w:hanging="1286"/>
        <w:jc w:val="both"/>
        <w:rPr>
          <w:rFonts w:cs="David" w:hint="cs"/>
          <w:rtl/>
        </w:rPr>
      </w:pPr>
      <w:r>
        <w:rPr>
          <w:rFonts w:cs="David" w:hint="cs"/>
          <w:rtl/>
        </w:rPr>
        <w:t>גלעד סממה</w:t>
      </w:r>
      <w:r>
        <w:rPr>
          <w:rFonts w:cs="David" w:hint="cs"/>
          <w:rtl/>
        </w:rPr>
        <w:tab/>
      </w:r>
      <w:r>
        <w:rPr>
          <w:rFonts w:cs="David" w:hint="cs"/>
          <w:rtl/>
        </w:rPr>
        <w:tab/>
      </w:r>
      <w:r>
        <w:rPr>
          <w:rFonts w:cs="David" w:hint="cs"/>
          <w:rtl/>
        </w:rPr>
        <w:tab/>
        <w:t>- משרד המשפטים</w:t>
      </w:r>
    </w:p>
    <w:p w14:paraId="3726988B" w14:textId="77777777" w:rsidR="001F5F03" w:rsidRDefault="001F5F03" w:rsidP="001F5F03">
      <w:pPr>
        <w:bidi/>
        <w:ind w:left="1286" w:hanging="1286"/>
        <w:jc w:val="both"/>
        <w:rPr>
          <w:rFonts w:cs="David" w:hint="cs"/>
          <w:rtl/>
        </w:rPr>
      </w:pPr>
    </w:p>
    <w:p w14:paraId="5EB6D8C6" w14:textId="77777777" w:rsidR="001F5F03" w:rsidRDefault="001F5F03" w:rsidP="001F5F03">
      <w:pPr>
        <w:bidi/>
        <w:ind w:left="1286" w:hanging="1286"/>
        <w:jc w:val="both"/>
        <w:rPr>
          <w:rFonts w:cs="David" w:hint="cs"/>
          <w:rtl/>
        </w:rPr>
      </w:pPr>
    </w:p>
    <w:p w14:paraId="27A6FA53" w14:textId="77777777" w:rsidR="001F5F03" w:rsidRDefault="001F5F03" w:rsidP="001F5F03">
      <w:pPr>
        <w:bidi/>
        <w:jc w:val="both"/>
        <w:rPr>
          <w:rFonts w:cs="David" w:hint="cs"/>
          <w:rtl/>
        </w:rPr>
      </w:pPr>
    </w:p>
    <w:p w14:paraId="4BDE0630" w14:textId="77777777" w:rsidR="001F5F03" w:rsidRDefault="001F5F03" w:rsidP="001F5F03">
      <w:pPr>
        <w:bidi/>
        <w:jc w:val="both"/>
        <w:rPr>
          <w:rFonts w:cs="David" w:hint="cs"/>
          <w:rtl/>
        </w:rPr>
      </w:pPr>
    </w:p>
    <w:p w14:paraId="1FA03695" w14:textId="77777777" w:rsidR="001F5F03" w:rsidRDefault="001F5F03" w:rsidP="001F5F03">
      <w:pPr>
        <w:bidi/>
        <w:jc w:val="both"/>
        <w:rPr>
          <w:rFonts w:cs="David" w:hint="cs"/>
          <w:rtl/>
        </w:rPr>
      </w:pPr>
    </w:p>
    <w:p w14:paraId="605AAF1E" w14:textId="77777777" w:rsidR="001F5F03" w:rsidRDefault="001F5F03" w:rsidP="001F5F03">
      <w:pPr>
        <w:bidi/>
        <w:jc w:val="both"/>
        <w:rPr>
          <w:rFonts w:cs="David" w:hint="cs"/>
          <w:rtl/>
        </w:rPr>
      </w:pPr>
      <w:r>
        <w:rPr>
          <w:rFonts w:cs="David" w:hint="cs"/>
          <w:b/>
          <w:bCs/>
          <w:u w:val="single"/>
          <w:rtl/>
        </w:rPr>
        <w:t>מנהלת הוועדה</w:t>
      </w:r>
      <w:r w:rsidRPr="004A3439">
        <w:rPr>
          <w:rFonts w:cs="David" w:hint="cs"/>
          <w:rtl/>
        </w:rPr>
        <w:t>:</w:t>
      </w:r>
    </w:p>
    <w:p w14:paraId="11FD0C8F" w14:textId="77777777" w:rsidR="001F5F03" w:rsidRDefault="001F5F03" w:rsidP="001F5F03">
      <w:pPr>
        <w:bidi/>
        <w:jc w:val="both"/>
        <w:rPr>
          <w:rFonts w:cs="David" w:hint="cs"/>
          <w:rtl/>
        </w:rPr>
      </w:pPr>
      <w:r>
        <w:rPr>
          <w:rFonts w:cs="David" w:hint="cs"/>
          <w:rtl/>
        </w:rPr>
        <w:t>אתי בן יוסף</w:t>
      </w:r>
    </w:p>
    <w:p w14:paraId="33D78AB0" w14:textId="77777777" w:rsidR="001F5F03" w:rsidRDefault="001F5F03" w:rsidP="001F5F03">
      <w:pPr>
        <w:bidi/>
        <w:jc w:val="both"/>
        <w:rPr>
          <w:rFonts w:cs="David" w:hint="cs"/>
          <w:u w:val="single"/>
          <w:rtl/>
        </w:rPr>
      </w:pPr>
    </w:p>
    <w:p w14:paraId="6EF05960" w14:textId="77777777" w:rsidR="001F5F03" w:rsidRDefault="001F5F03" w:rsidP="001F5F03">
      <w:pPr>
        <w:bidi/>
        <w:jc w:val="both"/>
        <w:rPr>
          <w:rFonts w:cs="David" w:hint="cs"/>
          <w:u w:val="single"/>
          <w:rtl/>
        </w:rPr>
      </w:pPr>
    </w:p>
    <w:p w14:paraId="15A1B71B" w14:textId="77777777" w:rsidR="001F5F03" w:rsidRDefault="001F5F03" w:rsidP="001F5F03">
      <w:pPr>
        <w:bidi/>
        <w:jc w:val="both"/>
        <w:rPr>
          <w:rFonts w:cs="David" w:hint="cs"/>
          <w:u w:val="single"/>
          <w:rtl/>
        </w:rPr>
      </w:pPr>
    </w:p>
    <w:p w14:paraId="77FA4AC4" w14:textId="77777777" w:rsidR="001F5F03" w:rsidRDefault="001F5F03" w:rsidP="001F5F03">
      <w:pPr>
        <w:bidi/>
        <w:jc w:val="both"/>
        <w:rPr>
          <w:rFonts w:cs="David" w:hint="cs"/>
          <w:b/>
          <w:bCs/>
          <w:u w:val="single"/>
          <w:rtl/>
        </w:rPr>
      </w:pPr>
      <w:r>
        <w:rPr>
          <w:rFonts w:cs="David" w:hint="cs"/>
          <w:b/>
          <w:bCs/>
          <w:u w:val="single"/>
          <w:rtl/>
        </w:rPr>
        <w:t>ייעוץ משפטי:</w:t>
      </w:r>
    </w:p>
    <w:p w14:paraId="581337BD" w14:textId="77777777" w:rsidR="001F5F03" w:rsidRPr="006008D6" w:rsidRDefault="001F5F03" w:rsidP="001F5F03">
      <w:pPr>
        <w:bidi/>
        <w:jc w:val="both"/>
        <w:rPr>
          <w:rFonts w:cs="David" w:hint="cs"/>
          <w:rtl/>
        </w:rPr>
      </w:pPr>
      <w:r>
        <w:rPr>
          <w:rFonts w:cs="David" w:hint="cs"/>
          <w:rtl/>
        </w:rPr>
        <w:t>ארבל אסטרחן</w:t>
      </w:r>
    </w:p>
    <w:p w14:paraId="744E3548" w14:textId="77777777" w:rsidR="001F5F03" w:rsidRDefault="001F5F03" w:rsidP="001F5F03">
      <w:pPr>
        <w:bidi/>
        <w:jc w:val="both"/>
        <w:rPr>
          <w:rFonts w:cs="David" w:hint="cs"/>
          <w:rtl/>
        </w:rPr>
      </w:pPr>
    </w:p>
    <w:p w14:paraId="775F135F" w14:textId="77777777" w:rsidR="001F5F03" w:rsidRDefault="001F5F03" w:rsidP="001F5F03">
      <w:pPr>
        <w:bidi/>
        <w:jc w:val="both"/>
        <w:rPr>
          <w:rFonts w:cs="David" w:hint="cs"/>
          <w:rtl/>
        </w:rPr>
      </w:pPr>
    </w:p>
    <w:p w14:paraId="15772C69" w14:textId="77777777" w:rsidR="001F5F03" w:rsidRDefault="001F5F03" w:rsidP="001F5F03">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14:paraId="17EF663A" w14:textId="77777777" w:rsidR="001F5F03" w:rsidRPr="004A3439" w:rsidRDefault="001F5F03" w:rsidP="001F5F03">
      <w:pPr>
        <w:tabs>
          <w:tab w:val="left" w:pos="1930"/>
        </w:tabs>
        <w:bidi/>
        <w:jc w:val="both"/>
        <w:rPr>
          <w:rFonts w:cs="David"/>
          <w:rtl/>
        </w:rPr>
      </w:pPr>
      <w:r>
        <w:rPr>
          <w:rFonts w:cs="David" w:hint="cs"/>
          <w:rtl/>
        </w:rPr>
        <w:t>ר.כ</w:t>
      </w:r>
      <w:r w:rsidRPr="004A3439">
        <w:rPr>
          <w:rFonts w:cs="David" w:hint="cs"/>
          <w:rtl/>
        </w:rPr>
        <w:t xml:space="preserve">. </w:t>
      </w:r>
      <w:r w:rsidRPr="004A3439">
        <w:rPr>
          <w:rFonts w:cs="David"/>
          <w:rtl/>
        </w:rPr>
        <w:t>חבר המתרגמים בע"מ</w:t>
      </w:r>
    </w:p>
    <w:p w14:paraId="56318DBE" w14:textId="77777777" w:rsidR="001F5F03" w:rsidRDefault="001F5F03" w:rsidP="001F5F03">
      <w:pPr>
        <w:bidi/>
        <w:jc w:val="center"/>
        <w:rPr>
          <w:rFonts w:cs="David" w:hint="cs"/>
          <w:rtl/>
        </w:rPr>
      </w:pPr>
      <w:r w:rsidRPr="004A3439">
        <w:rPr>
          <w:rFonts w:cs="David"/>
          <w:rtl/>
        </w:rPr>
        <w:br w:type="page"/>
      </w:r>
    </w:p>
    <w:p w14:paraId="4617A796" w14:textId="77777777" w:rsidR="001F5F03" w:rsidRDefault="001F5F03" w:rsidP="001F5F03">
      <w:pPr>
        <w:bidi/>
        <w:jc w:val="center"/>
        <w:rPr>
          <w:rFonts w:cs="David" w:hint="cs"/>
          <w:b/>
          <w:bCs/>
          <w:u w:val="single"/>
          <w:rtl/>
        </w:rPr>
      </w:pPr>
      <w:r>
        <w:rPr>
          <w:rFonts w:cs="David" w:hint="cs"/>
          <w:b/>
          <w:bCs/>
          <w:rtl/>
        </w:rPr>
        <w:t xml:space="preserve">א. </w:t>
      </w:r>
      <w:r>
        <w:rPr>
          <w:rFonts w:cs="David" w:hint="cs"/>
          <w:b/>
          <w:bCs/>
          <w:rtl/>
        </w:rPr>
        <w:tab/>
      </w:r>
      <w:r w:rsidRPr="0067552B">
        <w:rPr>
          <w:rFonts w:cs="David" w:hint="cs"/>
          <w:b/>
          <w:bCs/>
          <w:u w:val="single"/>
          <w:rtl/>
        </w:rPr>
        <w:t>קביעת ועדות לדיון בהצ</w:t>
      </w:r>
      <w:r>
        <w:rPr>
          <w:rFonts w:cs="David" w:hint="cs"/>
          <w:b/>
          <w:bCs/>
          <w:u w:val="single"/>
          <w:rtl/>
        </w:rPr>
        <w:t>עות חוק ובהצעות לסדר היום</w:t>
      </w:r>
    </w:p>
    <w:p w14:paraId="1484FF1C" w14:textId="77777777" w:rsidR="001F5F03" w:rsidRDefault="001F5F03" w:rsidP="001F5F03">
      <w:pPr>
        <w:bidi/>
        <w:jc w:val="center"/>
        <w:rPr>
          <w:rFonts w:cs="David" w:hint="cs"/>
          <w:b/>
          <w:bCs/>
          <w:u w:val="single"/>
          <w:rtl/>
        </w:rPr>
      </w:pPr>
    </w:p>
    <w:p w14:paraId="4D3B91F0" w14:textId="77777777" w:rsidR="001F5F03" w:rsidRPr="00FE447C" w:rsidRDefault="001F5F03" w:rsidP="001F5F03">
      <w:pPr>
        <w:bidi/>
        <w:ind w:left="720" w:hanging="720"/>
        <w:jc w:val="center"/>
        <w:rPr>
          <w:rFonts w:cs="David" w:hint="cs"/>
          <w:b/>
          <w:bCs/>
          <w:rtl/>
        </w:rPr>
      </w:pPr>
      <w:r w:rsidRPr="00FE447C">
        <w:rPr>
          <w:rFonts w:cs="David" w:hint="cs"/>
          <w:b/>
          <w:bCs/>
          <w:rtl/>
        </w:rPr>
        <w:t>ב.</w:t>
      </w:r>
      <w:r w:rsidRPr="00FE447C">
        <w:rPr>
          <w:rFonts w:cs="David" w:hint="cs"/>
          <w:b/>
          <w:bCs/>
          <w:rtl/>
        </w:rPr>
        <w:tab/>
      </w:r>
      <w:r w:rsidRPr="00FE447C">
        <w:rPr>
          <w:rFonts w:cs="David" w:hint="cs"/>
          <w:b/>
          <w:bCs/>
          <w:u w:val="single"/>
          <w:rtl/>
        </w:rPr>
        <w:t>בקשת יושב ראש ועדת הפנים והגנת הסביבה להקדמת הדיון בהצעת חוק לייעול האכיפה והפיקוח העירוניים ברשויות המקומיות, תשע"א-2010, לפני הקריאה השנייה והשלישית</w:t>
      </w:r>
      <w:r w:rsidRPr="00FE447C">
        <w:rPr>
          <w:rFonts w:cs="David" w:hint="cs"/>
          <w:b/>
          <w:bCs/>
          <w:rtl/>
        </w:rPr>
        <w:t>.</w:t>
      </w:r>
    </w:p>
    <w:p w14:paraId="015A89F2" w14:textId="77777777" w:rsidR="001F5F03" w:rsidRPr="00FE447C" w:rsidRDefault="001F5F03" w:rsidP="001F5F03">
      <w:pPr>
        <w:bidi/>
        <w:ind w:left="720" w:hanging="720"/>
        <w:jc w:val="center"/>
        <w:rPr>
          <w:rFonts w:cs="David" w:hint="cs"/>
          <w:b/>
          <w:bCs/>
          <w:rtl/>
        </w:rPr>
      </w:pPr>
    </w:p>
    <w:p w14:paraId="096AAFA8" w14:textId="77777777" w:rsidR="001F5F03" w:rsidRPr="00FE447C" w:rsidRDefault="001F5F03" w:rsidP="001F5F03">
      <w:pPr>
        <w:bidi/>
        <w:ind w:left="720" w:hanging="720"/>
        <w:jc w:val="center"/>
        <w:rPr>
          <w:rFonts w:cs="David" w:hint="cs"/>
          <w:b/>
          <w:bCs/>
          <w:rtl/>
        </w:rPr>
      </w:pPr>
      <w:r w:rsidRPr="00FE447C">
        <w:rPr>
          <w:rFonts w:cs="David" w:hint="cs"/>
          <w:b/>
          <w:bCs/>
          <w:rtl/>
        </w:rPr>
        <w:t>ג.</w:t>
      </w:r>
      <w:r w:rsidRPr="00FE447C">
        <w:rPr>
          <w:rFonts w:cs="David" w:hint="cs"/>
          <w:b/>
          <w:bCs/>
          <w:rtl/>
        </w:rPr>
        <w:tab/>
      </w:r>
      <w:r w:rsidRPr="00FE447C">
        <w:rPr>
          <w:rFonts w:cs="David" w:hint="cs"/>
          <w:b/>
          <w:bCs/>
          <w:u w:val="single"/>
          <w:rtl/>
        </w:rPr>
        <w:t xml:space="preserve">בקשת יושב ראש ועדת הכספים להקדמת הדיון בהצעות החוק </w:t>
      </w:r>
      <w:r w:rsidRPr="00FE447C">
        <w:rPr>
          <w:rFonts w:cs="David"/>
          <w:b/>
          <w:bCs/>
          <w:u w:val="single"/>
          <w:rtl/>
        </w:rPr>
        <w:t>–</w:t>
      </w:r>
      <w:r w:rsidRPr="00FE447C">
        <w:rPr>
          <w:rFonts w:cs="David" w:hint="cs"/>
          <w:b/>
          <w:bCs/>
          <w:u w:val="single"/>
          <w:rtl/>
        </w:rPr>
        <w:t xml:space="preserve"> לפני הקריאה השנייה שלישית</w:t>
      </w:r>
      <w:r w:rsidRPr="00FE447C">
        <w:rPr>
          <w:rFonts w:cs="David" w:hint="cs"/>
          <w:b/>
          <w:bCs/>
          <w:rtl/>
        </w:rPr>
        <w:t>:</w:t>
      </w:r>
    </w:p>
    <w:p w14:paraId="5CE16FFC" w14:textId="77777777" w:rsidR="001F5F03" w:rsidRPr="00FE447C" w:rsidRDefault="001F5F03" w:rsidP="001F5F03">
      <w:pPr>
        <w:bidi/>
        <w:ind w:left="1440" w:hanging="720"/>
        <w:jc w:val="center"/>
        <w:rPr>
          <w:rFonts w:cs="David" w:hint="cs"/>
          <w:b/>
          <w:bCs/>
          <w:u w:val="single"/>
          <w:rtl/>
        </w:rPr>
      </w:pPr>
      <w:r w:rsidRPr="00FE447C">
        <w:rPr>
          <w:rFonts w:cs="David" w:hint="cs"/>
          <w:b/>
          <w:bCs/>
          <w:rtl/>
        </w:rPr>
        <w:t>1.</w:t>
      </w:r>
      <w:r w:rsidRPr="00FE447C">
        <w:rPr>
          <w:rFonts w:cs="David" w:hint="cs"/>
          <w:b/>
          <w:bCs/>
          <w:rtl/>
        </w:rPr>
        <w:tab/>
      </w:r>
      <w:r w:rsidRPr="00FE447C">
        <w:rPr>
          <w:rFonts w:cs="David" w:hint="cs"/>
          <w:b/>
          <w:bCs/>
          <w:u w:val="single"/>
          <w:rtl/>
        </w:rPr>
        <w:t>הצעת חוק יישום תכנית ההתנתקות (תיקון מספר 4) (פיצוי למניעת חסרון כיס לעסק שהעתיק את פעילותו), התשע"א-2011 (כ/392).</w:t>
      </w:r>
    </w:p>
    <w:p w14:paraId="4F92057A" w14:textId="77777777" w:rsidR="001F5F03" w:rsidRPr="00FE447C" w:rsidRDefault="001F5F03" w:rsidP="001F5F03">
      <w:pPr>
        <w:bidi/>
        <w:ind w:left="1440" w:hanging="720"/>
        <w:jc w:val="center"/>
        <w:rPr>
          <w:rFonts w:cs="David" w:hint="cs"/>
          <w:b/>
          <w:bCs/>
          <w:u w:val="single"/>
          <w:rtl/>
        </w:rPr>
      </w:pPr>
      <w:r w:rsidRPr="00FE447C">
        <w:rPr>
          <w:rFonts w:cs="David" w:hint="cs"/>
          <w:b/>
          <w:bCs/>
          <w:rtl/>
        </w:rPr>
        <w:t>2.</w:t>
      </w:r>
      <w:r w:rsidRPr="00FE447C">
        <w:rPr>
          <w:rFonts w:cs="David" w:hint="cs"/>
          <w:b/>
          <w:bCs/>
          <w:rtl/>
        </w:rPr>
        <w:tab/>
      </w:r>
      <w:r w:rsidRPr="00FE447C">
        <w:rPr>
          <w:rFonts w:cs="David" w:hint="cs"/>
          <w:b/>
          <w:bCs/>
          <w:u w:val="single"/>
          <w:rtl/>
        </w:rPr>
        <w:t>הצעת חוק לתיקון פקודת מס הכנסה (מספר 185) התשע"א-2010.</w:t>
      </w:r>
    </w:p>
    <w:p w14:paraId="2FE90345" w14:textId="77777777" w:rsidR="001F5F03" w:rsidRPr="00FE447C" w:rsidRDefault="001F5F03" w:rsidP="001F5F03">
      <w:pPr>
        <w:bidi/>
        <w:jc w:val="center"/>
        <w:rPr>
          <w:rFonts w:cs="David" w:hint="cs"/>
          <w:b/>
          <w:bCs/>
          <w:rtl/>
        </w:rPr>
      </w:pPr>
    </w:p>
    <w:p w14:paraId="192F41C4" w14:textId="77777777" w:rsidR="001F5F03" w:rsidRPr="00FE447C" w:rsidRDefault="001F5F03" w:rsidP="001F5F03">
      <w:pPr>
        <w:bidi/>
        <w:ind w:left="720" w:hanging="720"/>
        <w:jc w:val="center"/>
        <w:rPr>
          <w:rFonts w:cs="David" w:hint="cs"/>
          <w:b/>
          <w:bCs/>
          <w:rtl/>
        </w:rPr>
      </w:pPr>
      <w:r w:rsidRPr="00FE447C">
        <w:rPr>
          <w:rFonts w:cs="David" w:hint="cs"/>
          <w:b/>
          <w:bCs/>
          <w:rtl/>
        </w:rPr>
        <w:t>ד.</w:t>
      </w:r>
      <w:r w:rsidRPr="00FE447C">
        <w:rPr>
          <w:rFonts w:cs="David" w:hint="cs"/>
          <w:b/>
          <w:bCs/>
          <w:rtl/>
        </w:rPr>
        <w:tab/>
      </w:r>
      <w:r w:rsidRPr="00FE447C">
        <w:rPr>
          <w:rFonts w:cs="David" w:hint="cs"/>
          <w:b/>
          <w:bCs/>
          <w:u w:val="single"/>
          <w:rtl/>
        </w:rPr>
        <w:t xml:space="preserve">בקשת הממשלה להקדמת הדיון בהצעת חוק מניעת זיהום קרקע ושיקום קרקעות מזוהמות, התשע"א-2011 </w:t>
      </w:r>
      <w:r w:rsidRPr="00FE447C">
        <w:rPr>
          <w:rFonts w:cs="David"/>
          <w:b/>
          <w:bCs/>
          <w:u w:val="single"/>
          <w:rtl/>
        </w:rPr>
        <w:t>–</w:t>
      </w:r>
      <w:r w:rsidRPr="00FE447C">
        <w:rPr>
          <w:rFonts w:cs="David" w:hint="cs"/>
          <w:b/>
          <w:bCs/>
          <w:u w:val="single"/>
          <w:rtl/>
        </w:rPr>
        <w:t xml:space="preserve"> לפני הקריאה הראשונה</w:t>
      </w:r>
      <w:r w:rsidRPr="00FE447C">
        <w:rPr>
          <w:rFonts w:cs="David" w:hint="cs"/>
          <w:b/>
          <w:bCs/>
          <w:rtl/>
        </w:rPr>
        <w:t>.</w:t>
      </w:r>
    </w:p>
    <w:p w14:paraId="44FAAB8F" w14:textId="77777777" w:rsidR="001F5F03" w:rsidRPr="0067552B" w:rsidRDefault="001F5F03" w:rsidP="001F5F03">
      <w:pPr>
        <w:bidi/>
        <w:rPr>
          <w:rFonts w:cs="David" w:hint="cs"/>
          <w:b/>
          <w:bCs/>
          <w:u w:val="single"/>
          <w:rtl/>
        </w:rPr>
      </w:pPr>
    </w:p>
    <w:p w14:paraId="5F945EFE" w14:textId="77777777" w:rsidR="001F5F03" w:rsidRPr="002852B1" w:rsidRDefault="001F5F03" w:rsidP="001F5F03">
      <w:pPr>
        <w:bidi/>
        <w:jc w:val="both"/>
        <w:rPr>
          <w:rFonts w:cs="David" w:hint="cs"/>
          <w:b/>
          <w:bCs/>
          <w:rtl/>
        </w:rPr>
      </w:pPr>
    </w:p>
    <w:p w14:paraId="5A0D3281" w14:textId="77777777" w:rsidR="001F5F03" w:rsidRPr="00AA48C9" w:rsidRDefault="001F5F03" w:rsidP="001F5F03">
      <w:pPr>
        <w:bidi/>
        <w:jc w:val="both"/>
        <w:rPr>
          <w:rFonts w:cs="David"/>
          <w:rtl/>
        </w:rPr>
      </w:pPr>
      <w:r>
        <w:rPr>
          <w:rFonts w:cs="David" w:hint="cs"/>
          <w:u w:val="single"/>
          <w:rtl/>
        </w:rPr>
        <w:t>היו"ר יריב לוין</w:t>
      </w:r>
      <w:r w:rsidRPr="00AA48C9">
        <w:rPr>
          <w:rFonts w:cs="David" w:hint="cs"/>
          <w:u w:val="single"/>
          <w:rtl/>
        </w:rPr>
        <w:t>:</w:t>
      </w:r>
    </w:p>
    <w:p w14:paraId="47575ED9" w14:textId="77777777" w:rsidR="001F5F03" w:rsidRDefault="001F5F03" w:rsidP="001F5F03">
      <w:pPr>
        <w:bidi/>
        <w:ind w:firstLine="720"/>
        <w:jc w:val="both"/>
        <w:rPr>
          <w:rFonts w:cs="David" w:hint="cs"/>
          <w:rtl/>
        </w:rPr>
      </w:pPr>
    </w:p>
    <w:p w14:paraId="7DDE7874" w14:textId="77777777" w:rsidR="001F5F03" w:rsidRDefault="001F5F03" w:rsidP="001F5F03">
      <w:pPr>
        <w:bidi/>
        <w:ind w:firstLine="720"/>
        <w:jc w:val="both"/>
        <w:rPr>
          <w:rFonts w:cs="David" w:hint="cs"/>
          <w:rtl/>
        </w:rPr>
      </w:pPr>
      <w:r>
        <w:rPr>
          <w:rFonts w:cs="David" w:hint="cs"/>
          <w:rtl/>
        </w:rPr>
        <w:t>טוב, רבותי, בוקר טוב. אני פותח את הישיבה שמן הסתם לא תהיה האחרונה להיום ואני כבר הודעתי שעל סעיף ד. אנחנו נצביע רק ברבע לעשר, על פי ההבטחה שלי לאופוזיציה, שאני לא אביא פטורים ממשלתיים ללא איזו שהיא התרעה סבירה של שעה.</w:t>
      </w:r>
    </w:p>
    <w:p w14:paraId="5AC0013C" w14:textId="77777777" w:rsidR="001F5F03" w:rsidRDefault="001F5F03" w:rsidP="001F5F03">
      <w:pPr>
        <w:bidi/>
        <w:ind w:firstLine="720"/>
        <w:jc w:val="both"/>
        <w:rPr>
          <w:rFonts w:cs="David" w:hint="cs"/>
          <w:rtl/>
        </w:rPr>
      </w:pPr>
    </w:p>
    <w:p w14:paraId="12FC47D2" w14:textId="77777777" w:rsidR="001F5F03" w:rsidRDefault="001F5F03" w:rsidP="001F5F03">
      <w:pPr>
        <w:bidi/>
        <w:ind w:firstLine="720"/>
        <w:jc w:val="both"/>
        <w:rPr>
          <w:rFonts w:cs="David" w:hint="cs"/>
          <w:rtl/>
        </w:rPr>
      </w:pPr>
      <w:r>
        <w:rPr>
          <w:rFonts w:cs="David" w:hint="cs"/>
          <w:rtl/>
        </w:rPr>
        <w:t>על סדר היום, קביעת ועדות לדיון בהצעות חוק ובהצעות לסדר היום הבאות. אני באתי בדברים עם ראשי הוועדות השונות, ניסיתי עד כמה שאפשר להביא אותם להסכמה ובסופו של דבר ביחס למרבית ההצעות, למרבית הנושאים שנמצאים על שולחן הוועדה, פחות או יותר אפשר לומר שגובשה הסכמה, ואני מציע להביא ולחלק את ההצעות על פי המתווה שאני תיכף אציג, מתוך ראייה שמתייחסת גם לחלוקת עבודה מאוזנת בין הוועדות, וגם כמובן לתוכן ההצעות וגם לבקשות של המציעים, עד כמה שאפשר היה גם בזה להתחשב ולפיכך אני אעבור אחת אחת ואצביע על כל הצעה בנפרד.</w:t>
      </w:r>
    </w:p>
    <w:p w14:paraId="735C01C7" w14:textId="77777777" w:rsidR="001F5F03" w:rsidRDefault="001F5F03" w:rsidP="001F5F03">
      <w:pPr>
        <w:bidi/>
        <w:ind w:firstLine="720"/>
        <w:jc w:val="both"/>
        <w:rPr>
          <w:rFonts w:cs="David" w:hint="cs"/>
          <w:rtl/>
        </w:rPr>
      </w:pPr>
    </w:p>
    <w:p w14:paraId="2BBD1BDE" w14:textId="77777777" w:rsidR="001F5F03" w:rsidRDefault="001F5F03" w:rsidP="001F5F03">
      <w:pPr>
        <w:bidi/>
        <w:ind w:firstLine="720"/>
        <w:jc w:val="both"/>
        <w:rPr>
          <w:rFonts w:cs="David" w:hint="cs"/>
          <w:rtl/>
        </w:rPr>
      </w:pPr>
    </w:p>
    <w:p w14:paraId="10E2CEC5" w14:textId="77777777" w:rsidR="001F5F03" w:rsidRPr="0067552B" w:rsidRDefault="001F5F03" w:rsidP="001F5F03">
      <w:pPr>
        <w:bidi/>
        <w:ind w:left="720" w:hanging="720"/>
        <w:jc w:val="both"/>
        <w:rPr>
          <w:rFonts w:cs="David" w:hint="cs"/>
          <w:b/>
          <w:bCs/>
          <w:u w:val="single"/>
          <w:rtl/>
        </w:rPr>
      </w:pPr>
      <w:r w:rsidRPr="0067552B">
        <w:rPr>
          <w:rFonts w:cs="David" w:hint="cs"/>
          <w:b/>
          <w:bCs/>
          <w:u w:val="single"/>
          <w:rtl/>
        </w:rPr>
        <w:t xml:space="preserve">הצעת חוק המים (תיקון </w:t>
      </w:r>
      <w:r w:rsidRPr="0067552B">
        <w:rPr>
          <w:rFonts w:cs="David"/>
          <w:b/>
          <w:bCs/>
          <w:u w:val="single"/>
          <w:rtl/>
        </w:rPr>
        <w:t>–</w:t>
      </w:r>
      <w:r w:rsidRPr="0067552B">
        <w:rPr>
          <w:rFonts w:cs="David" w:hint="cs"/>
          <w:b/>
          <w:bCs/>
          <w:u w:val="single"/>
          <w:rtl/>
        </w:rPr>
        <w:t xml:space="preserve"> פיקוח על תעריפי מים), התש"ע-2009 (פ/1836)</w:t>
      </w:r>
    </w:p>
    <w:p w14:paraId="68231B1A" w14:textId="77777777" w:rsidR="001F5F03" w:rsidRDefault="001F5F03" w:rsidP="001F5F03">
      <w:pPr>
        <w:bidi/>
        <w:ind w:firstLine="720"/>
        <w:jc w:val="both"/>
        <w:rPr>
          <w:rFonts w:cs="David" w:hint="cs"/>
          <w:rtl/>
        </w:rPr>
      </w:pPr>
    </w:p>
    <w:p w14:paraId="25D3B5D9" w14:textId="77777777" w:rsidR="001F5F03" w:rsidRDefault="001F5F03" w:rsidP="001F5F03">
      <w:pPr>
        <w:bidi/>
        <w:ind w:firstLine="720"/>
        <w:jc w:val="both"/>
        <w:rPr>
          <w:rFonts w:cs="David" w:hint="cs"/>
          <w:rtl/>
        </w:rPr>
      </w:pPr>
      <w:r>
        <w:rPr>
          <w:rFonts w:cs="David" w:hint="cs"/>
          <w:rtl/>
        </w:rPr>
        <w:t xml:space="preserve">ההצעה הראשונה, הצעת חוק המים (תיקון </w:t>
      </w:r>
      <w:r>
        <w:rPr>
          <w:rFonts w:cs="David"/>
          <w:rtl/>
        </w:rPr>
        <w:t>–</w:t>
      </w:r>
      <w:r>
        <w:rPr>
          <w:rFonts w:cs="David" w:hint="cs"/>
          <w:rtl/>
        </w:rPr>
        <w:t xml:space="preserve"> פיקוח על תעריפי המים) התש"ע-2009, (פ/1836), הצעת חברי הכנסת משה גפני וקבוצת חברי כנסת. המלצת הלשכה המשפטית הייתה להעביר לוועדת הכספים. נשמעה הצעה להעביר את ההצעה לוועדת הכלכלה ואני מציע להעביר את ההצעה הזאת לוועדת הכספים, זה אתי לדעתי, לא לוועדת העבודה והרווחה. </w:t>
      </w:r>
    </w:p>
    <w:p w14:paraId="45F413E8" w14:textId="77777777" w:rsidR="001F5F03" w:rsidRDefault="001F5F03" w:rsidP="001F5F03">
      <w:pPr>
        <w:bidi/>
        <w:ind w:firstLine="720"/>
        <w:jc w:val="both"/>
        <w:rPr>
          <w:rFonts w:cs="David" w:hint="cs"/>
          <w:rtl/>
        </w:rPr>
      </w:pPr>
    </w:p>
    <w:p w14:paraId="3FAC8F76" w14:textId="77777777" w:rsidR="001F5F03" w:rsidRDefault="001F5F03" w:rsidP="001F5F03">
      <w:pPr>
        <w:bidi/>
        <w:ind w:firstLine="720"/>
        <w:jc w:val="both"/>
        <w:rPr>
          <w:rFonts w:cs="David" w:hint="cs"/>
          <w:u w:val="single"/>
          <w:rtl/>
        </w:rPr>
      </w:pPr>
      <w:r>
        <w:rPr>
          <w:rFonts w:cs="David" w:hint="cs"/>
          <w:u w:val="single"/>
          <w:rtl/>
        </w:rPr>
        <w:t>אתי בן יוסף:</w:t>
      </w:r>
    </w:p>
    <w:p w14:paraId="5A087616" w14:textId="77777777" w:rsidR="001F5F03" w:rsidRDefault="001F5F03" w:rsidP="001F5F03">
      <w:pPr>
        <w:bidi/>
        <w:ind w:firstLine="720"/>
        <w:jc w:val="both"/>
        <w:rPr>
          <w:rFonts w:cs="David" w:hint="cs"/>
          <w:u w:val="single"/>
          <w:rtl/>
        </w:rPr>
      </w:pPr>
    </w:p>
    <w:p w14:paraId="11A70A21" w14:textId="77777777" w:rsidR="001F5F03" w:rsidRDefault="001F5F03" w:rsidP="001F5F03">
      <w:pPr>
        <w:bidi/>
        <w:ind w:firstLine="720"/>
        <w:jc w:val="both"/>
        <w:rPr>
          <w:rFonts w:cs="David" w:hint="cs"/>
          <w:rtl/>
        </w:rPr>
      </w:pPr>
      <w:r>
        <w:rPr>
          <w:rFonts w:cs="David" w:hint="cs"/>
          <w:rtl/>
        </w:rPr>
        <w:t xml:space="preserve">לא. </w:t>
      </w:r>
    </w:p>
    <w:p w14:paraId="503C4930" w14:textId="77777777" w:rsidR="001F5F03" w:rsidRDefault="001F5F03" w:rsidP="001F5F03">
      <w:pPr>
        <w:bidi/>
        <w:ind w:firstLine="720"/>
        <w:jc w:val="both"/>
        <w:rPr>
          <w:rFonts w:cs="David" w:hint="cs"/>
          <w:rtl/>
        </w:rPr>
      </w:pPr>
    </w:p>
    <w:p w14:paraId="33D08EEE" w14:textId="77777777" w:rsidR="001F5F03" w:rsidRPr="00630042" w:rsidRDefault="001F5F03" w:rsidP="001F5F03">
      <w:pPr>
        <w:bidi/>
        <w:jc w:val="both"/>
        <w:rPr>
          <w:rFonts w:cs="David"/>
          <w:rtl/>
        </w:rPr>
      </w:pPr>
      <w:r w:rsidRPr="00630042">
        <w:rPr>
          <w:rFonts w:cs="David" w:hint="cs"/>
          <w:u w:val="single"/>
          <w:rtl/>
        </w:rPr>
        <w:t>היו"ר יריב לוין:</w:t>
      </w:r>
    </w:p>
    <w:p w14:paraId="630807CA" w14:textId="77777777" w:rsidR="001F5F03" w:rsidRPr="00630042" w:rsidRDefault="001F5F03" w:rsidP="001F5F03">
      <w:pPr>
        <w:bidi/>
        <w:ind w:firstLine="720"/>
        <w:jc w:val="both"/>
        <w:rPr>
          <w:rFonts w:cs="David"/>
          <w:rtl/>
        </w:rPr>
      </w:pPr>
    </w:p>
    <w:p w14:paraId="461FCD97" w14:textId="77777777" w:rsidR="001F5F03" w:rsidRDefault="001F5F03" w:rsidP="001F5F03">
      <w:pPr>
        <w:bidi/>
        <w:ind w:firstLine="720"/>
        <w:jc w:val="both"/>
        <w:rPr>
          <w:rFonts w:cs="David" w:hint="cs"/>
          <w:rtl/>
        </w:rPr>
      </w:pPr>
      <w:r>
        <w:rPr>
          <w:rFonts w:cs="David" w:hint="cs"/>
          <w:rtl/>
        </w:rPr>
        <w:t>אה, על הסוכם הוא למעלה, סליחה, הבנתי, אוקי. אז עמדתי במבחן שאני יודע על מה אני מצביע. אוקי, אז אני מציע להעביר לוועדת הכספים. מי בעד? פה אחד. אושר.</w:t>
      </w:r>
    </w:p>
    <w:p w14:paraId="4D1EE156" w14:textId="77777777" w:rsidR="001F5F03" w:rsidRDefault="001F5F03" w:rsidP="001F5F03">
      <w:pPr>
        <w:bidi/>
        <w:ind w:firstLine="720"/>
        <w:jc w:val="both"/>
        <w:rPr>
          <w:rFonts w:cs="David" w:hint="cs"/>
          <w:rtl/>
        </w:rPr>
      </w:pPr>
    </w:p>
    <w:p w14:paraId="34B78506" w14:textId="77777777" w:rsidR="001F5F03" w:rsidRPr="00FA04B9" w:rsidRDefault="001F5F03" w:rsidP="001F5F03">
      <w:pPr>
        <w:bidi/>
        <w:jc w:val="center"/>
        <w:rPr>
          <w:rFonts w:cs="David"/>
          <w:b/>
          <w:bCs/>
          <w:rtl/>
        </w:rPr>
      </w:pPr>
      <w:r w:rsidRPr="00FA04B9">
        <w:rPr>
          <w:rFonts w:cs="David" w:hint="cs"/>
          <w:b/>
          <w:bCs/>
          <w:rtl/>
        </w:rPr>
        <w:t>הצבעה</w:t>
      </w:r>
    </w:p>
    <w:p w14:paraId="7F76F66A" w14:textId="77777777" w:rsidR="001F5F03" w:rsidRPr="00FA04B9" w:rsidRDefault="001F5F03" w:rsidP="001F5F03">
      <w:pPr>
        <w:bidi/>
        <w:jc w:val="center"/>
        <w:rPr>
          <w:rFonts w:cs="David"/>
          <w:rtl/>
        </w:rPr>
      </w:pPr>
      <w:r>
        <w:rPr>
          <w:rFonts w:cs="David" w:hint="cs"/>
          <w:rtl/>
        </w:rPr>
        <w:t xml:space="preserve">בעד </w:t>
      </w:r>
      <w:r>
        <w:rPr>
          <w:rFonts w:cs="David"/>
          <w:rtl/>
        </w:rPr>
        <w:t>–</w:t>
      </w:r>
      <w:r>
        <w:rPr>
          <w:rFonts w:cs="David" w:hint="cs"/>
          <w:rtl/>
        </w:rPr>
        <w:t xml:space="preserve"> פה אחד</w:t>
      </w:r>
    </w:p>
    <w:p w14:paraId="11D84C67" w14:textId="77777777" w:rsidR="001F5F03" w:rsidRDefault="001F5F03" w:rsidP="001F5F03">
      <w:pPr>
        <w:bidi/>
        <w:jc w:val="center"/>
        <w:rPr>
          <w:rFonts w:cs="David" w:hint="cs"/>
          <w:rtl/>
        </w:rPr>
      </w:pPr>
      <w:r>
        <w:rPr>
          <w:rFonts w:cs="David" w:hint="cs"/>
          <w:rtl/>
        </w:rPr>
        <w:t>ההצעה</w:t>
      </w:r>
      <w:r w:rsidRPr="00FA04B9">
        <w:rPr>
          <w:rFonts w:cs="David" w:hint="cs"/>
          <w:rtl/>
        </w:rPr>
        <w:t xml:space="preserve"> התקבל</w:t>
      </w:r>
      <w:r>
        <w:rPr>
          <w:rFonts w:cs="David" w:hint="cs"/>
          <w:rtl/>
        </w:rPr>
        <w:t>ה</w:t>
      </w:r>
    </w:p>
    <w:p w14:paraId="31F7C3B1" w14:textId="77777777" w:rsidR="001F5F03" w:rsidRDefault="001F5F03" w:rsidP="001F5F03">
      <w:pPr>
        <w:bidi/>
        <w:jc w:val="center"/>
        <w:rPr>
          <w:rFonts w:cs="David" w:hint="cs"/>
          <w:rtl/>
        </w:rPr>
      </w:pPr>
    </w:p>
    <w:p w14:paraId="091B2097" w14:textId="77777777" w:rsidR="001F5F03" w:rsidRDefault="001F5F03" w:rsidP="001F5F03">
      <w:pPr>
        <w:bidi/>
        <w:jc w:val="center"/>
        <w:rPr>
          <w:rFonts w:cs="David" w:hint="cs"/>
          <w:rtl/>
        </w:rPr>
      </w:pPr>
    </w:p>
    <w:p w14:paraId="70BDF8AD" w14:textId="77777777" w:rsidR="001F5F03" w:rsidRDefault="001F5F03" w:rsidP="001F5F03">
      <w:pPr>
        <w:bidi/>
        <w:jc w:val="center"/>
        <w:rPr>
          <w:rFonts w:cs="David" w:hint="cs"/>
          <w:rtl/>
        </w:rPr>
      </w:pPr>
    </w:p>
    <w:p w14:paraId="42F9EB0D" w14:textId="77777777" w:rsidR="001F5F03" w:rsidRDefault="001F5F03" w:rsidP="001F5F03">
      <w:pPr>
        <w:bidi/>
        <w:jc w:val="center"/>
        <w:rPr>
          <w:rFonts w:cs="David" w:hint="cs"/>
          <w:rtl/>
        </w:rPr>
      </w:pPr>
    </w:p>
    <w:p w14:paraId="08BB2246" w14:textId="77777777" w:rsidR="001F5F03" w:rsidRDefault="001F5F03" w:rsidP="001F5F03">
      <w:pPr>
        <w:bidi/>
        <w:jc w:val="center"/>
        <w:rPr>
          <w:rFonts w:cs="David" w:hint="cs"/>
          <w:rtl/>
        </w:rPr>
      </w:pPr>
    </w:p>
    <w:p w14:paraId="0E1E9506" w14:textId="77777777" w:rsidR="001F5F03" w:rsidRDefault="001F5F03" w:rsidP="001F5F03">
      <w:pPr>
        <w:bidi/>
        <w:jc w:val="center"/>
        <w:rPr>
          <w:rFonts w:cs="David" w:hint="cs"/>
          <w:rtl/>
        </w:rPr>
      </w:pPr>
    </w:p>
    <w:p w14:paraId="4647C67E" w14:textId="77777777" w:rsidR="001F5F03" w:rsidRDefault="001F5F03" w:rsidP="001F5F03">
      <w:pPr>
        <w:bidi/>
        <w:jc w:val="center"/>
        <w:rPr>
          <w:rFonts w:cs="David" w:hint="cs"/>
          <w:rtl/>
        </w:rPr>
      </w:pPr>
    </w:p>
    <w:p w14:paraId="4A96BC45" w14:textId="77777777" w:rsidR="001F5F03" w:rsidRPr="00ED3590" w:rsidRDefault="001F5F03" w:rsidP="001F5F03">
      <w:pPr>
        <w:bidi/>
        <w:jc w:val="both"/>
        <w:rPr>
          <w:rFonts w:cs="David" w:hint="cs"/>
          <w:b/>
          <w:bCs/>
          <w:u w:val="single"/>
          <w:rtl/>
        </w:rPr>
      </w:pPr>
      <w:r w:rsidRPr="00ED3590">
        <w:rPr>
          <w:rFonts w:cs="David" w:hint="cs"/>
          <w:b/>
          <w:bCs/>
          <w:u w:val="single"/>
          <w:rtl/>
        </w:rPr>
        <w:t xml:space="preserve">הצעת חוק הבטחת הכנסה (תיקון </w:t>
      </w:r>
      <w:r w:rsidRPr="00ED3590">
        <w:rPr>
          <w:rFonts w:cs="David"/>
          <w:b/>
          <w:bCs/>
          <w:u w:val="single"/>
          <w:rtl/>
        </w:rPr>
        <w:t>–</w:t>
      </w:r>
      <w:r w:rsidRPr="00ED3590">
        <w:rPr>
          <w:rFonts w:cs="David" w:hint="cs"/>
          <w:b/>
          <w:bCs/>
          <w:u w:val="single"/>
          <w:rtl/>
        </w:rPr>
        <w:t xml:space="preserve"> זכאות לשוהה במלקט לנשים מוכות), התשס"ט-2009 (פ/820/18)</w:t>
      </w:r>
    </w:p>
    <w:p w14:paraId="13C17D82" w14:textId="77777777" w:rsidR="001F5F03" w:rsidRDefault="001F5F03" w:rsidP="001F5F03">
      <w:pPr>
        <w:bidi/>
        <w:jc w:val="both"/>
        <w:rPr>
          <w:rFonts w:cs="David" w:hint="cs"/>
          <w:u w:val="single"/>
          <w:rtl/>
        </w:rPr>
      </w:pPr>
    </w:p>
    <w:p w14:paraId="00F8A0EC" w14:textId="77777777" w:rsidR="001F5F03" w:rsidRPr="00630042" w:rsidRDefault="001F5F03" w:rsidP="001F5F03">
      <w:pPr>
        <w:bidi/>
        <w:jc w:val="both"/>
        <w:rPr>
          <w:rFonts w:cs="David"/>
          <w:rtl/>
        </w:rPr>
      </w:pPr>
      <w:r w:rsidRPr="00630042">
        <w:rPr>
          <w:rFonts w:cs="David" w:hint="cs"/>
          <w:u w:val="single"/>
          <w:rtl/>
        </w:rPr>
        <w:t>היו"ר יריב לוין:</w:t>
      </w:r>
    </w:p>
    <w:p w14:paraId="5D423627" w14:textId="77777777" w:rsidR="001F5F03" w:rsidRPr="00630042" w:rsidRDefault="001F5F03" w:rsidP="001F5F03">
      <w:pPr>
        <w:bidi/>
        <w:ind w:firstLine="720"/>
        <w:jc w:val="both"/>
        <w:rPr>
          <w:rFonts w:cs="David"/>
          <w:rtl/>
        </w:rPr>
      </w:pPr>
    </w:p>
    <w:p w14:paraId="50246DC1" w14:textId="77777777" w:rsidR="001F5F03" w:rsidRDefault="001F5F03" w:rsidP="001F5F03">
      <w:pPr>
        <w:bidi/>
        <w:jc w:val="both"/>
        <w:rPr>
          <w:rFonts w:cs="David" w:hint="cs"/>
          <w:rtl/>
        </w:rPr>
      </w:pPr>
      <w:r>
        <w:rPr>
          <w:rFonts w:cs="David" w:hint="cs"/>
          <w:rtl/>
        </w:rPr>
        <w:tab/>
        <w:t xml:space="preserve">אני עובר להצעה השנייה. הצעת חוק הבטחת הכנסה (תיקון </w:t>
      </w:r>
      <w:r>
        <w:rPr>
          <w:rFonts w:cs="David"/>
          <w:rtl/>
        </w:rPr>
        <w:t>–</w:t>
      </w:r>
      <w:r>
        <w:rPr>
          <w:rFonts w:cs="David" w:hint="cs"/>
          <w:rtl/>
        </w:rPr>
        <w:t xml:space="preserve"> זכאות לשוהה במקלט לנשים מוכות), התשס"ט-2009 (פ/820/18) של חבר הכנסת דב חנין. המלצת הלשכה המשפטית הייתה להעביר לוועדת העבודה, הרווחה והבריאות, או לוועדה לקידום מעמד האישה. הצעה דומה של חבר הכנסת גלאון הועברה לועדת העבודה באותה ישיבה, ולכן אני מציע גם את ההצעה הזו להעביר לוועדת העבודה, הרווחה והבריאות. מי בעד? פה אחד, אין מתנגדים, אין נמנעים, אושר.</w:t>
      </w:r>
    </w:p>
    <w:p w14:paraId="20936686" w14:textId="77777777" w:rsidR="001F5F03" w:rsidRDefault="001F5F03" w:rsidP="001F5F03">
      <w:pPr>
        <w:bidi/>
        <w:jc w:val="both"/>
        <w:rPr>
          <w:rFonts w:cs="David" w:hint="cs"/>
          <w:rtl/>
        </w:rPr>
      </w:pPr>
    </w:p>
    <w:p w14:paraId="51D0DB40" w14:textId="77777777" w:rsidR="001F5F03" w:rsidRPr="00FA04B9" w:rsidRDefault="001F5F03" w:rsidP="001F5F03">
      <w:pPr>
        <w:bidi/>
        <w:jc w:val="center"/>
        <w:rPr>
          <w:rFonts w:cs="David"/>
          <w:b/>
          <w:bCs/>
          <w:rtl/>
        </w:rPr>
      </w:pPr>
      <w:r w:rsidRPr="00FA04B9">
        <w:rPr>
          <w:rFonts w:cs="David" w:hint="cs"/>
          <w:b/>
          <w:bCs/>
          <w:rtl/>
        </w:rPr>
        <w:t>הצבעה</w:t>
      </w:r>
    </w:p>
    <w:p w14:paraId="54780568" w14:textId="77777777" w:rsidR="001F5F03" w:rsidRPr="00FA04B9" w:rsidRDefault="001F5F03" w:rsidP="001F5F03">
      <w:pPr>
        <w:bidi/>
        <w:jc w:val="center"/>
        <w:rPr>
          <w:rFonts w:cs="David"/>
          <w:rtl/>
        </w:rPr>
      </w:pPr>
      <w:r>
        <w:rPr>
          <w:rFonts w:cs="David" w:hint="cs"/>
          <w:rtl/>
        </w:rPr>
        <w:t xml:space="preserve">בעד </w:t>
      </w:r>
      <w:r>
        <w:rPr>
          <w:rFonts w:cs="David"/>
          <w:rtl/>
        </w:rPr>
        <w:t>–</w:t>
      </w:r>
      <w:r>
        <w:rPr>
          <w:rFonts w:cs="David" w:hint="cs"/>
          <w:rtl/>
        </w:rPr>
        <w:t xml:space="preserve"> פה אחד</w:t>
      </w:r>
    </w:p>
    <w:p w14:paraId="1B745AD9" w14:textId="77777777" w:rsidR="001F5F03" w:rsidRPr="00FA04B9" w:rsidRDefault="001F5F03" w:rsidP="001F5F03">
      <w:pPr>
        <w:bidi/>
        <w:jc w:val="center"/>
        <w:rPr>
          <w:rFonts w:cs="David"/>
          <w:rtl/>
        </w:rPr>
      </w:pPr>
      <w:r>
        <w:rPr>
          <w:rFonts w:cs="David" w:hint="cs"/>
          <w:rtl/>
        </w:rPr>
        <w:t>ההצעה</w:t>
      </w:r>
      <w:r w:rsidRPr="00FA04B9">
        <w:rPr>
          <w:rFonts w:cs="David" w:hint="cs"/>
          <w:rtl/>
        </w:rPr>
        <w:t xml:space="preserve"> התקבל</w:t>
      </w:r>
    </w:p>
    <w:p w14:paraId="59CDF82B" w14:textId="77777777" w:rsidR="001F5F03" w:rsidRPr="00FA04B9" w:rsidRDefault="001F5F03" w:rsidP="001F5F03">
      <w:pPr>
        <w:bidi/>
        <w:jc w:val="both"/>
        <w:rPr>
          <w:rFonts w:cs="David"/>
          <w:rtl/>
        </w:rPr>
      </w:pPr>
    </w:p>
    <w:p w14:paraId="4DB67272" w14:textId="77777777" w:rsidR="001F5F03" w:rsidRDefault="001F5F03" w:rsidP="001F5F03">
      <w:pPr>
        <w:bidi/>
        <w:jc w:val="both"/>
        <w:rPr>
          <w:rFonts w:cs="David" w:hint="cs"/>
          <w:rtl/>
        </w:rPr>
      </w:pPr>
      <w:r>
        <w:rPr>
          <w:rFonts w:cs="David" w:hint="cs"/>
          <w:rtl/>
        </w:rPr>
        <w:t xml:space="preserve"> </w:t>
      </w:r>
    </w:p>
    <w:p w14:paraId="6B515DAC" w14:textId="77777777" w:rsidR="001F5F03" w:rsidRPr="00FA04B9" w:rsidRDefault="001F5F03" w:rsidP="001F5F03">
      <w:pPr>
        <w:bidi/>
        <w:jc w:val="both"/>
        <w:rPr>
          <w:rFonts w:cs="David"/>
          <w:rtl/>
        </w:rPr>
      </w:pPr>
    </w:p>
    <w:p w14:paraId="2B837CA8" w14:textId="77777777" w:rsidR="001F5F03" w:rsidRDefault="001F5F03" w:rsidP="001F5F03">
      <w:pPr>
        <w:bidi/>
        <w:ind w:firstLine="720"/>
        <w:jc w:val="both"/>
        <w:rPr>
          <w:rFonts w:cs="David" w:hint="cs"/>
          <w:rtl/>
        </w:rPr>
      </w:pPr>
    </w:p>
    <w:p w14:paraId="6E520588" w14:textId="77777777" w:rsidR="001F5F03" w:rsidRDefault="001F5F03" w:rsidP="001F5F03">
      <w:pPr>
        <w:bidi/>
        <w:rPr>
          <w:rFonts w:cs="David" w:hint="cs"/>
          <w:rtl/>
        </w:rPr>
      </w:pPr>
      <w:r w:rsidRPr="004929FA">
        <w:rPr>
          <w:rFonts w:cs="David" w:hint="cs"/>
          <w:b/>
          <w:bCs/>
          <w:u w:val="single"/>
          <w:rtl/>
        </w:rPr>
        <w:t>הצעת חוק שירות הציבור (הגבלות לאחר פרישה) (תיקון מספר 4) (הגבלות לאחר פרישה מרשויות אכיפת חוק או איסוף מודיעין), התשע"א-2011 (מ/583)</w:t>
      </w:r>
    </w:p>
    <w:p w14:paraId="5BAB1DB4" w14:textId="77777777" w:rsidR="001F5F03" w:rsidRDefault="001F5F03" w:rsidP="001F5F03">
      <w:pPr>
        <w:bidi/>
        <w:rPr>
          <w:rFonts w:cs="David" w:hint="cs"/>
          <w:rtl/>
        </w:rPr>
      </w:pPr>
    </w:p>
    <w:p w14:paraId="4E9F606D" w14:textId="77777777" w:rsidR="001F5F03" w:rsidRDefault="001F5F03" w:rsidP="001F5F03">
      <w:pPr>
        <w:bidi/>
        <w:rPr>
          <w:rFonts w:cs="David" w:hint="cs"/>
          <w:rtl/>
        </w:rPr>
      </w:pPr>
    </w:p>
    <w:p w14:paraId="53430DDD" w14:textId="77777777" w:rsidR="001F5F03" w:rsidRPr="00630042" w:rsidRDefault="001F5F03" w:rsidP="001F5F03">
      <w:pPr>
        <w:bidi/>
        <w:jc w:val="both"/>
        <w:rPr>
          <w:rFonts w:cs="David"/>
          <w:rtl/>
        </w:rPr>
      </w:pPr>
      <w:r w:rsidRPr="00630042">
        <w:rPr>
          <w:rFonts w:cs="David" w:hint="cs"/>
          <w:u w:val="single"/>
          <w:rtl/>
        </w:rPr>
        <w:t>היו"ר יריב לוין:</w:t>
      </w:r>
    </w:p>
    <w:p w14:paraId="4E77B013" w14:textId="77777777" w:rsidR="001F5F03" w:rsidRPr="00630042" w:rsidRDefault="001F5F03" w:rsidP="001F5F03">
      <w:pPr>
        <w:bidi/>
        <w:ind w:firstLine="720"/>
        <w:jc w:val="both"/>
        <w:rPr>
          <w:rFonts w:cs="David"/>
          <w:rtl/>
        </w:rPr>
      </w:pPr>
    </w:p>
    <w:p w14:paraId="60AAAC1B" w14:textId="77777777" w:rsidR="001F5F03" w:rsidRDefault="001F5F03" w:rsidP="001F5F03">
      <w:pPr>
        <w:bidi/>
        <w:ind w:firstLine="720"/>
        <w:jc w:val="both"/>
        <w:rPr>
          <w:rFonts w:cs="David" w:hint="cs"/>
          <w:rtl/>
        </w:rPr>
      </w:pPr>
      <w:r>
        <w:rPr>
          <w:rFonts w:cs="David" w:hint="cs"/>
          <w:rtl/>
        </w:rPr>
        <w:t>ההצעה השלישית הצעת חוק שירות הציבור (הגבלות לאחר פרישה) (תיקון מספר 4) (הגבלות לאחר פרישה מרשויות אכיפת חוק או איסוף מודיעין), התשע"א-2011 (מ/583). המלצת הלשכה המשפטית הייתה להעביר את ההצעה לוועדת העבודה, הרווחה והבריאות. היו כל מיני הצעות אחרות, אני מציע להעביר את הנושא לוועדת העבודה, הרווחה והבריאות, על פי המלצת הלשכה המשפטית. מי בעד? פה אחד, אין מתנגדים, אין נמנעים. אושר.</w:t>
      </w:r>
    </w:p>
    <w:p w14:paraId="0E997488" w14:textId="77777777" w:rsidR="001F5F03" w:rsidRDefault="001F5F03" w:rsidP="001F5F03">
      <w:pPr>
        <w:bidi/>
        <w:ind w:firstLine="720"/>
        <w:jc w:val="both"/>
        <w:rPr>
          <w:rFonts w:cs="David" w:hint="cs"/>
          <w:rtl/>
        </w:rPr>
      </w:pPr>
    </w:p>
    <w:p w14:paraId="30184E63" w14:textId="77777777" w:rsidR="001F5F03" w:rsidRPr="00FA04B9" w:rsidRDefault="001F5F03" w:rsidP="001F5F03">
      <w:pPr>
        <w:bidi/>
        <w:jc w:val="center"/>
        <w:rPr>
          <w:rFonts w:cs="David"/>
          <w:b/>
          <w:bCs/>
          <w:rtl/>
        </w:rPr>
      </w:pPr>
      <w:r w:rsidRPr="00FA04B9">
        <w:rPr>
          <w:rFonts w:cs="David" w:hint="cs"/>
          <w:b/>
          <w:bCs/>
          <w:rtl/>
        </w:rPr>
        <w:t>הצבעה</w:t>
      </w:r>
    </w:p>
    <w:p w14:paraId="2F8402A9" w14:textId="77777777" w:rsidR="001F5F03" w:rsidRPr="00FA04B9" w:rsidRDefault="001F5F03" w:rsidP="001F5F03">
      <w:pPr>
        <w:bidi/>
        <w:jc w:val="center"/>
        <w:rPr>
          <w:rFonts w:cs="David"/>
          <w:rtl/>
        </w:rPr>
      </w:pPr>
      <w:r>
        <w:rPr>
          <w:rFonts w:cs="David" w:hint="cs"/>
          <w:rtl/>
        </w:rPr>
        <w:t xml:space="preserve">בעד </w:t>
      </w:r>
      <w:r>
        <w:rPr>
          <w:rFonts w:cs="David"/>
          <w:rtl/>
        </w:rPr>
        <w:t>–</w:t>
      </w:r>
      <w:r>
        <w:rPr>
          <w:rFonts w:cs="David" w:hint="cs"/>
          <w:rtl/>
        </w:rPr>
        <w:t xml:space="preserve"> פה אחד</w:t>
      </w:r>
    </w:p>
    <w:p w14:paraId="7666C6F0" w14:textId="77777777" w:rsidR="001F5F03" w:rsidRPr="00FA04B9" w:rsidRDefault="001F5F03" w:rsidP="001F5F03">
      <w:pPr>
        <w:bidi/>
        <w:jc w:val="center"/>
        <w:rPr>
          <w:rFonts w:cs="David"/>
          <w:rtl/>
        </w:rPr>
      </w:pPr>
      <w:r>
        <w:rPr>
          <w:rFonts w:cs="David" w:hint="cs"/>
          <w:rtl/>
        </w:rPr>
        <w:t xml:space="preserve">ההצעה </w:t>
      </w:r>
      <w:r w:rsidRPr="00FA04B9">
        <w:rPr>
          <w:rFonts w:cs="David" w:hint="cs"/>
          <w:rtl/>
        </w:rPr>
        <w:t>התקבל</w:t>
      </w:r>
      <w:r>
        <w:rPr>
          <w:rFonts w:cs="David" w:hint="cs"/>
          <w:rtl/>
        </w:rPr>
        <w:t>ה</w:t>
      </w:r>
    </w:p>
    <w:p w14:paraId="5FEAD235" w14:textId="77777777" w:rsidR="001F5F03" w:rsidRPr="00FA04B9" w:rsidRDefault="001F5F03" w:rsidP="001F5F03">
      <w:pPr>
        <w:bidi/>
        <w:jc w:val="both"/>
        <w:rPr>
          <w:rFonts w:cs="David"/>
          <w:rtl/>
        </w:rPr>
      </w:pPr>
    </w:p>
    <w:p w14:paraId="4E8F202F" w14:textId="77777777" w:rsidR="001F5F03" w:rsidRDefault="001F5F03" w:rsidP="001F5F03">
      <w:pPr>
        <w:bidi/>
        <w:jc w:val="both"/>
        <w:rPr>
          <w:rFonts w:cs="David" w:hint="cs"/>
          <w:rtl/>
        </w:rPr>
      </w:pPr>
    </w:p>
    <w:p w14:paraId="63D27840" w14:textId="77777777" w:rsidR="001F5F03" w:rsidRPr="004929FA" w:rsidRDefault="001F5F03" w:rsidP="001F5F03">
      <w:pPr>
        <w:bidi/>
        <w:ind w:left="720" w:hanging="720"/>
        <w:jc w:val="both"/>
        <w:rPr>
          <w:rFonts w:cs="David" w:hint="cs"/>
          <w:b/>
          <w:bCs/>
          <w:u w:val="single"/>
          <w:rtl/>
        </w:rPr>
      </w:pPr>
      <w:r w:rsidRPr="004929FA">
        <w:rPr>
          <w:rFonts w:cs="David" w:hint="cs"/>
          <w:b/>
          <w:bCs/>
          <w:u w:val="single"/>
          <w:rtl/>
        </w:rPr>
        <w:t>הצעה לסדר היום בנושא "שביתת הרופאים ומשבר הרפואה הציבורית"</w:t>
      </w:r>
    </w:p>
    <w:p w14:paraId="1C5C0C8A" w14:textId="77777777" w:rsidR="001F5F03" w:rsidRDefault="001F5F03" w:rsidP="001F5F03">
      <w:pPr>
        <w:bidi/>
        <w:jc w:val="both"/>
        <w:rPr>
          <w:rFonts w:cs="David" w:hint="cs"/>
          <w:rtl/>
        </w:rPr>
      </w:pPr>
    </w:p>
    <w:p w14:paraId="1259C315" w14:textId="77777777" w:rsidR="001F5F03" w:rsidRPr="00630042" w:rsidRDefault="001F5F03" w:rsidP="001F5F03">
      <w:pPr>
        <w:bidi/>
        <w:jc w:val="both"/>
        <w:rPr>
          <w:rFonts w:cs="David"/>
          <w:rtl/>
        </w:rPr>
      </w:pPr>
      <w:r w:rsidRPr="00630042">
        <w:rPr>
          <w:rFonts w:cs="David" w:hint="cs"/>
          <w:u w:val="single"/>
          <w:rtl/>
        </w:rPr>
        <w:t>היו"ר יריב לוין:</w:t>
      </w:r>
    </w:p>
    <w:p w14:paraId="189DB1E8" w14:textId="77777777" w:rsidR="001F5F03" w:rsidRPr="00630042" w:rsidRDefault="001F5F03" w:rsidP="001F5F03">
      <w:pPr>
        <w:bidi/>
        <w:ind w:firstLine="720"/>
        <w:jc w:val="both"/>
        <w:rPr>
          <w:rFonts w:cs="David"/>
          <w:rtl/>
        </w:rPr>
      </w:pPr>
    </w:p>
    <w:p w14:paraId="74BECA60" w14:textId="77777777" w:rsidR="001F5F03" w:rsidRDefault="001F5F03" w:rsidP="001F5F03">
      <w:pPr>
        <w:bidi/>
        <w:ind w:firstLine="720"/>
        <w:jc w:val="both"/>
        <w:rPr>
          <w:rFonts w:cs="David" w:hint="cs"/>
          <w:rtl/>
        </w:rPr>
      </w:pPr>
      <w:r>
        <w:rPr>
          <w:rFonts w:cs="David" w:hint="cs"/>
          <w:rtl/>
        </w:rPr>
        <w:t>ההצעה הרביעית הצעה לסדר היום בנושא "שביתת הרופאים ומשבר הרפואה הציבורית" של חברי הכנסת רחל אדטו וניצן הורוביץ, שמקומה מטבע הדברים בוועדת העבודה, הרווחה והבריאות. מי בעד? פה אחד, אין מתנגדים, אין נמנעים. אושר.</w:t>
      </w:r>
    </w:p>
    <w:p w14:paraId="5666AE73" w14:textId="77777777" w:rsidR="001F5F03" w:rsidRDefault="001F5F03" w:rsidP="001F5F03">
      <w:pPr>
        <w:bidi/>
        <w:ind w:firstLine="720"/>
        <w:jc w:val="both"/>
        <w:rPr>
          <w:rFonts w:cs="David" w:hint="cs"/>
          <w:rtl/>
        </w:rPr>
      </w:pPr>
    </w:p>
    <w:p w14:paraId="3C3F4912" w14:textId="77777777" w:rsidR="001F5F03" w:rsidRPr="00DA7EED" w:rsidRDefault="001F5F03" w:rsidP="001F5F03">
      <w:pPr>
        <w:bidi/>
        <w:jc w:val="center"/>
        <w:rPr>
          <w:rFonts w:cs="David"/>
          <w:b/>
          <w:bCs/>
          <w:rtl/>
        </w:rPr>
      </w:pPr>
      <w:r w:rsidRPr="00DA7EED">
        <w:rPr>
          <w:rFonts w:cs="David" w:hint="cs"/>
          <w:b/>
          <w:bCs/>
          <w:rtl/>
        </w:rPr>
        <w:t>הצבעה</w:t>
      </w:r>
    </w:p>
    <w:p w14:paraId="62E30277"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39E281A6" w14:textId="77777777" w:rsidR="001F5F03" w:rsidRPr="00DA7EED" w:rsidRDefault="001F5F03" w:rsidP="001F5F03">
      <w:pPr>
        <w:bidi/>
        <w:jc w:val="center"/>
        <w:rPr>
          <w:rFonts w:cs="David"/>
          <w:rtl/>
        </w:rPr>
      </w:pPr>
      <w:r w:rsidRPr="00DA7EED">
        <w:rPr>
          <w:rFonts w:cs="David" w:hint="cs"/>
          <w:rtl/>
        </w:rPr>
        <w:t>ההצעה התקבלה</w:t>
      </w:r>
    </w:p>
    <w:p w14:paraId="41947ECB" w14:textId="77777777" w:rsidR="001F5F03" w:rsidRDefault="001F5F03" w:rsidP="001F5F03">
      <w:pPr>
        <w:bidi/>
        <w:ind w:firstLine="720"/>
        <w:jc w:val="both"/>
        <w:rPr>
          <w:rFonts w:cs="David" w:hint="cs"/>
          <w:rtl/>
        </w:rPr>
      </w:pPr>
    </w:p>
    <w:p w14:paraId="78D10224" w14:textId="77777777" w:rsidR="001F5F03" w:rsidRDefault="001F5F03" w:rsidP="001F5F03">
      <w:pPr>
        <w:bidi/>
        <w:jc w:val="both"/>
        <w:rPr>
          <w:rFonts w:cs="David" w:hint="cs"/>
          <w:b/>
          <w:bCs/>
          <w:u w:val="single"/>
          <w:rtl/>
        </w:rPr>
      </w:pPr>
      <w:r w:rsidRPr="007873EA">
        <w:rPr>
          <w:rFonts w:cs="David" w:hint="cs"/>
          <w:b/>
          <w:bCs/>
          <w:u w:val="single"/>
          <w:rtl/>
        </w:rPr>
        <w:t xml:space="preserve">הצעה לסדר היום בנושא "מחאת שוכרי הדירות בתל אביב" </w:t>
      </w:r>
    </w:p>
    <w:p w14:paraId="054C1B77" w14:textId="77777777" w:rsidR="001F5F03" w:rsidRPr="007873EA" w:rsidRDefault="001F5F03" w:rsidP="001F5F03">
      <w:pPr>
        <w:bidi/>
        <w:jc w:val="both"/>
        <w:rPr>
          <w:rFonts w:cs="David" w:hint="cs"/>
          <w:b/>
          <w:bCs/>
          <w:u w:val="single"/>
          <w:rtl/>
        </w:rPr>
      </w:pPr>
    </w:p>
    <w:p w14:paraId="53C6456C" w14:textId="77777777" w:rsidR="001F5F03" w:rsidRPr="00630042" w:rsidRDefault="001F5F03" w:rsidP="001F5F03">
      <w:pPr>
        <w:bidi/>
        <w:jc w:val="both"/>
        <w:rPr>
          <w:rFonts w:cs="David"/>
          <w:rtl/>
        </w:rPr>
      </w:pPr>
      <w:r w:rsidRPr="00630042">
        <w:rPr>
          <w:rFonts w:cs="David" w:hint="cs"/>
          <w:u w:val="single"/>
          <w:rtl/>
        </w:rPr>
        <w:t>היו"ר יריב לוין:</w:t>
      </w:r>
    </w:p>
    <w:p w14:paraId="78622BFA" w14:textId="77777777" w:rsidR="001F5F03" w:rsidRPr="00630042" w:rsidRDefault="001F5F03" w:rsidP="001F5F03">
      <w:pPr>
        <w:bidi/>
        <w:ind w:firstLine="720"/>
        <w:jc w:val="both"/>
        <w:rPr>
          <w:rFonts w:cs="David"/>
          <w:rtl/>
        </w:rPr>
      </w:pPr>
    </w:p>
    <w:p w14:paraId="693E1DAA" w14:textId="77777777" w:rsidR="001F5F03" w:rsidRDefault="001F5F03" w:rsidP="001F5F03">
      <w:pPr>
        <w:bidi/>
        <w:jc w:val="both"/>
        <w:rPr>
          <w:rFonts w:cs="David" w:hint="cs"/>
          <w:rtl/>
        </w:rPr>
      </w:pPr>
      <w:r>
        <w:rPr>
          <w:rFonts w:cs="David" w:hint="cs"/>
          <w:rtl/>
        </w:rPr>
        <w:tab/>
        <w:t xml:space="preserve">הצעה לסדר היום בנושא "מחאת שוכרי הדירות בתל אביב" </w:t>
      </w:r>
      <w:r>
        <w:rPr>
          <w:rFonts w:cs="David"/>
          <w:rtl/>
        </w:rPr>
        <w:t>–</w:t>
      </w:r>
      <w:r>
        <w:rPr>
          <w:rFonts w:cs="David" w:hint="cs"/>
          <w:rtl/>
        </w:rPr>
        <w:t xml:space="preserve"> של חברי הכנסת דב חנין (6114), מגלי והבה (6115), ציפי חוטובלי (6128), טלב אלסאנע (6141), אילן גילאון (6151), אריה אלדד (6152) ועמיר פרץ (6169). נשמעו הצעות להעביר לוועדת כספים או לכלכלה. מקומה בוועדת הכלכלה ואני מציע להעביר את זה לשם.</w:t>
      </w:r>
    </w:p>
    <w:p w14:paraId="0F04E8BD" w14:textId="77777777" w:rsidR="001F5F03" w:rsidRDefault="001F5F03" w:rsidP="001F5F03">
      <w:pPr>
        <w:bidi/>
        <w:jc w:val="both"/>
        <w:rPr>
          <w:rFonts w:cs="David" w:hint="cs"/>
          <w:rtl/>
        </w:rPr>
      </w:pPr>
    </w:p>
    <w:p w14:paraId="4A61564E" w14:textId="77777777" w:rsidR="001F5F03" w:rsidRDefault="001F5F03" w:rsidP="001F5F03">
      <w:pPr>
        <w:bidi/>
        <w:jc w:val="both"/>
        <w:rPr>
          <w:rFonts w:cs="David" w:hint="cs"/>
          <w:rtl/>
        </w:rPr>
      </w:pPr>
    </w:p>
    <w:p w14:paraId="1338B84B" w14:textId="77777777" w:rsidR="001F5F03" w:rsidRDefault="001F5F03" w:rsidP="001F5F03">
      <w:pPr>
        <w:bidi/>
        <w:ind w:firstLine="720"/>
        <w:jc w:val="both"/>
        <w:rPr>
          <w:rFonts w:cs="David" w:hint="cs"/>
          <w:rtl/>
        </w:rPr>
      </w:pPr>
      <w:r>
        <w:rPr>
          <w:rFonts w:cs="David" w:hint="cs"/>
          <w:rtl/>
        </w:rPr>
        <w:t>מי בעד? פה אחד, אין מתנגדים, אין נמנעים, אושר.</w:t>
      </w:r>
    </w:p>
    <w:p w14:paraId="0202D371" w14:textId="77777777" w:rsidR="001F5F03" w:rsidRDefault="001F5F03" w:rsidP="001F5F03">
      <w:pPr>
        <w:bidi/>
        <w:ind w:firstLine="720"/>
        <w:jc w:val="both"/>
        <w:rPr>
          <w:rFonts w:cs="David" w:hint="cs"/>
          <w:rtl/>
        </w:rPr>
      </w:pPr>
    </w:p>
    <w:p w14:paraId="41764063" w14:textId="77777777" w:rsidR="001F5F03" w:rsidRPr="00DA7EED" w:rsidRDefault="001F5F03" w:rsidP="001F5F03">
      <w:pPr>
        <w:bidi/>
        <w:jc w:val="center"/>
        <w:rPr>
          <w:rFonts w:cs="David"/>
          <w:b/>
          <w:bCs/>
          <w:rtl/>
        </w:rPr>
      </w:pPr>
      <w:r w:rsidRPr="00DA7EED">
        <w:rPr>
          <w:rFonts w:cs="David" w:hint="cs"/>
          <w:b/>
          <w:bCs/>
          <w:rtl/>
        </w:rPr>
        <w:t>הצבעה</w:t>
      </w:r>
    </w:p>
    <w:p w14:paraId="7090E17E"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01279337" w14:textId="77777777" w:rsidR="001F5F03" w:rsidRPr="00DA7EED" w:rsidRDefault="001F5F03" w:rsidP="001F5F03">
      <w:pPr>
        <w:bidi/>
        <w:jc w:val="center"/>
        <w:rPr>
          <w:rFonts w:cs="David"/>
          <w:rtl/>
        </w:rPr>
      </w:pPr>
      <w:r w:rsidRPr="00DA7EED">
        <w:rPr>
          <w:rFonts w:cs="David" w:hint="cs"/>
          <w:rtl/>
        </w:rPr>
        <w:t>ההצעה התקבלה</w:t>
      </w:r>
    </w:p>
    <w:p w14:paraId="664762F2" w14:textId="77777777" w:rsidR="001F5F03" w:rsidRDefault="001F5F03" w:rsidP="001F5F03">
      <w:pPr>
        <w:bidi/>
        <w:ind w:firstLine="720"/>
        <w:jc w:val="both"/>
        <w:rPr>
          <w:rFonts w:cs="David" w:hint="cs"/>
          <w:rtl/>
        </w:rPr>
      </w:pPr>
    </w:p>
    <w:p w14:paraId="5BABC012" w14:textId="77777777" w:rsidR="001F5F03" w:rsidRDefault="001F5F03" w:rsidP="001F5F03">
      <w:pPr>
        <w:bidi/>
        <w:jc w:val="both"/>
        <w:rPr>
          <w:rFonts w:cs="David" w:hint="cs"/>
          <w:u w:val="single"/>
          <w:rtl/>
        </w:rPr>
      </w:pPr>
    </w:p>
    <w:p w14:paraId="66F455E4" w14:textId="77777777" w:rsidR="001F5F03" w:rsidRDefault="001F5F03" w:rsidP="001F5F03">
      <w:pPr>
        <w:bidi/>
        <w:jc w:val="both"/>
        <w:rPr>
          <w:rFonts w:cs="David" w:hint="cs"/>
          <w:b/>
          <w:bCs/>
          <w:u w:val="single"/>
          <w:rtl/>
        </w:rPr>
      </w:pPr>
      <w:r w:rsidRPr="007873EA">
        <w:rPr>
          <w:rFonts w:cs="David" w:hint="cs"/>
          <w:b/>
          <w:bCs/>
          <w:u w:val="single"/>
          <w:rtl/>
        </w:rPr>
        <w:t>הצעה לסדר היום בנושא: "מצוקת הדיור"</w:t>
      </w:r>
    </w:p>
    <w:p w14:paraId="4690067C" w14:textId="77777777" w:rsidR="001F5F03" w:rsidRPr="007873EA" w:rsidRDefault="001F5F03" w:rsidP="001F5F03">
      <w:pPr>
        <w:bidi/>
        <w:jc w:val="both"/>
        <w:rPr>
          <w:rFonts w:cs="David" w:hint="cs"/>
          <w:b/>
          <w:bCs/>
          <w:u w:val="single"/>
          <w:rtl/>
        </w:rPr>
      </w:pPr>
    </w:p>
    <w:p w14:paraId="1E55AA27" w14:textId="77777777" w:rsidR="001F5F03" w:rsidRPr="00630042" w:rsidRDefault="001F5F03" w:rsidP="001F5F03">
      <w:pPr>
        <w:bidi/>
        <w:jc w:val="both"/>
        <w:rPr>
          <w:rFonts w:cs="David"/>
          <w:rtl/>
        </w:rPr>
      </w:pPr>
      <w:r w:rsidRPr="00630042">
        <w:rPr>
          <w:rFonts w:cs="David" w:hint="cs"/>
          <w:u w:val="single"/>
          <w:rtl/>
        </w:rPr>
        <w:t>היו"ר יריב לוין:</w:t>
      </w:r>
    </w:p>
    <w:p w14:paraId="576D4B3F" w14:textId="77777777" w:rsidR="001F5F03" w:rsidRPr="00630042" w:rsidRDefault="001F5F03" w:rsidP="001F5F03">
      <w:pPr>
        <w:bidi/>
        <w:ind w:firstLine="720"/>
        <w:jc w:val="both"/>
        <w:rPr>
          <w:rFonts w:cs="David"/>
          <w:rtl/>
        </w:rPr>
      </w:pPr>
    </w:p>
    <w:p w14:paraId="16EC88C1" w14:textId="77777777" w:rsidR="001F5F03" w:rsidRDefault="001F5F03" w:rsidP="001F5F03">
      <w:pPr>
        <w:bidi/>
        <w:ind w:firstLine="720"/>
        <w:jc w:val="both"/>
        <w:rPr>
          <w:rFonts w:cs="David" w:hint="cs"/>
          <w:rtl/>
        </w:rPr>
      </w:pPr>
      <w:r>
        <w:rPr>
          <w:rFonts w:cs="David" w:hint="cs"/>
          <w:rtl/>
        </w:rPr>
        <w:t>הצעה לסדר היום בנושא: "מצוקת הדיור", של חברת הכנסת מירי רגב וקבוצת חברי כנסת. שוב, באופן דומה, להעביר לוועדת הכלכלה.</w:t>
      </w:r>
    </w:p>
    <w:p w14:paraId="0B4717ED" w14:textId="77777777" w:rsidR="001F5F03" w:rsidRDefault="001F5F03" w:rsidP="001F5F03">
      <w:pPr>
        <w:bidi/>
        <w:ind w:firstLine="720"/>
        <w:jc w:val="both"/>
        <w:rPr>
          <w:rFonts w:cs="David" w:hint="cs"/>
          <w:rtl/>
        </w:rPr>
      </w:pPr>
    </w:p>
    <w:p w14:paraId="416DA156" w14:textId="77777777" w:rsidR="001F5F03" w:rsidRDefault="001F5F03" w:rsidP="001F5F03">
      <w:pPr>
        <w:bidi/>
        <w:ind w:firstLine="720"/>
        <w:jc w:val="both"/>
        <w:rPr>
          <w:rFonts w:cs="David" w:hint="cs"/>
          <w:rtl/>
        </w:rPr>
      </w:pPr>
      <w:r>
        <w:rPr>
          <w:rFonts w:cs="David" w:hint="cs"/>
          <w:rtl/>
        </w:rPr>
        <w:t xml:space="preserve">מי בעד? </w:t>
      </w:r>
    </w:p>
    <w:p w14:paraId="25D32999" w14:textId="77777777" w:rsidR="001F5F03" w:rsidRDefault="001F5F03" w:rsidP="001F5F03">
      <w:pPr>
        <w:bidi/>
        <w:ind w:firstLine="720"/>
        <w:jc w:val="both"/>
        <w:rPr>
          <w:rFonts w:cs="David" w:hint="cs"/>
          <w:rtl/>
        </w:rPr>
      </w:pPr>
    </w:p>
    <w:p w14:paraId="30EFA5C1" w14:textId="77777777" w:rsidR="001F5F03" w:rsidRPr="005D78BF" w:rsidRDefault="001F5F03" w:rsidP="001F5F03">
      <w:pPr>
        <w:bidi/>
        <w:jc w:val="both"/>
        <w:rPr>
          <w:rFonts w:cs="David"/>
          <w:u w:val="single"/>
          <w:rtl/>
        </w:rPr>
      </w:pPr>
      <w:r w:rsidRPr="005D78BF">
        <w:rPr>
          <w:rFonts w:cs="David" w:hint="cs"/>
          <w:u w:val="single"/>
          <w:rtl/>
        </w:rPr>
        <w:t>שלמה מולה:</w:t>
      </w:r>
    </w:p>
    <w:p w14:paraId="74B6A86A" w14:textId="77777777" w:rsidR="001F5F03" w:rsidRPr="005D78BF" w:rsidRDefault="001F5F03" w:rsidP="001F5F03">
      <w:pPr>
        <w:bidi/>
        <w:jc w:val="both"/>
        <w:rPr>
          <w:rFonts w:cs="David"/>
          <w:u w:val="single"/>
          <w:rtl/>
        </w:rPr>
      </w:pPr>
    </w:p>
    <w:p w14:paraId="1E67D967" w14:textId="77777777" w:rsidR="001F5F03" w:rsidRDefault="001F5F03" w:rsidP="001F5F03">
      <w:pPr>
        <w:bidi/>
        <w:ind w:firstLine="720"/>
        <w:jc w:val="both"/>
        <w:rPr>
          <w:rFonts w:cs="David" w:hint="cs"/>
          <w:rtl/>
        </w:rPr>
      </w:pPr>
      <w:r>
        <w:rPr>
          <w:rFonts w:cs="David" w:hint="cs"/>
          <w:rtl/>
        </w:rPr>
        <w:t>רגע, למה?</w:t>
      </w:r>
    </w:p>
    <w:p w14:paraId="110C17AB" w14:textId="77777777" w:rsidR="001F5F03" w:rsidRDefault="001F5F03" w:rsidP="001F5F03">
      <w:pPr>
        <w:bidi/>
        <w:ind w:firstLine="720"/>
        <w:jc w:val="both"/>
        <w:rPr>
          <w:rFonts w:cs="David" w:hint="cs"/>
          <w:rtl/>
        </w:rPr>
      </w:pPr>
    </w:p>
    <w:p w14:paraId="17F4A708" w14:textId="77777777" w:rsidR="001F5F03" w:rsidRPr="00630042" w:rsidRDefault="001F5F03" w:rsidP="001F5F03">
      <w:pPr>
        <w:bidi/>
        <w:jc w:val="both"/>
        <w:rPr>
          <w:rFonts w:cs="David"/>
          <w:rtl/>
        </w:rPr>
      </w:pPr>
      <w:r w:rsidRPr="00630042">
        <w:rPr>
          <w:rFonts w:cs="David" w:hint="cs"/>
          <w:u w:val="single"/>
          <w:rtl/>
        </w:rPr>
        <w:t>היו"ר יריב לוין:</w:t>
      </w:r>
    </w:p>
    <w:p w14:paraId="1FB8A251" w14:textId="77777777" w:rsidR="001F5F03" w:rsidRPr="00630042" w:rsidRDefault="001F5F03" w:rsidP="001F5F03">
      <w:pPr>
        <w:bidi/>
        <w:ind w:firstLine="720"/>
        <w:jc w:val="both"/>
        <w:rPr>
          <w:rFonts w:cs="David"/>
          <w:rtl/>
        </w:rPr>
      </w:pPr>
    </w:p>
    <w:p w14:paraId="0937D10D" w14:textId="77777777" w:rsidR="001F5F03" w:rsidRDefault="001F5F03" w:rsidP="001F5F03">
      <w:pPr>
        <w:bidi/>
        <w:ind w:firstLine="720"/>
        <w:jc w:val="both"/>
        <w:rPr>
          <w:rFonts w:cs="David" w:hint="cs"/>
          <w:rtl/>
        </w:rPr>
      </w:pPr>
      <w:r>
        <w:rPr>
          <w:rFonts w:cs="David" w:hint="cs"/>
          <w:rtl/>
        </w:rPr>
        <w:t xml:space="preserve">כי העברנו את כל מה שקשור לדיור לכלכלה. לאן תעביר את זה? זה המקום הטבעי. הצעה לסדר בנושא הדיור, איפה תדון? בוועדת הכלכלה. </w:t>
      </w:r>
    </w:p>
    <w:p w14:paraId="3D5B881C" w14:textId="77777777" w:rsidR="001F5F03" w:rsidRDefault="001F5F03" w:rsidP="001F5F03">
      <w:pPr>
        <w:bidi/>
        <w:ind w:firstLine="720"/>
        <w:jc w:val="both"/>
        <w:rPr>
          <w:rFonts w:cs="David" w:hint="cs"/>
          <w:rtl/>
        </w:rPr>
      </w:pPr>
    </w:p>
    <w:p w14:paraId="7B817056" w14:textId="77777777" w:rsidR="001F5F03" w:rsidRPr="005D78BF" w:rsidRDefault="001F5F03" w:rsidP="001F5F03">
      <w:pPr>
        <w:bidi/>
        <w:jc w:val="both"/>
        <w:rPr>
          <w:rFonts w:cs="David"/>
          <w:u w:val="single"/>
          <w:rtl/>
        </w:rPr>
      </w:pPr>
      <w:r w:rsidRPr="005D78BF">
        <w:rPr>
          <w:rFonts w:cs="David" w:hint="cs"/>
          <w:u w:val="single"/>
          <w:rtl/>
        </w:rPr>
        <w:t>שלמה מולה:</w:t>
      </w:r>
    </w:p>
    <w:p w14:paraId="2FBF8F1A" w14:textId="77777777" w:rsidR="001F5F03" w:rsidRPr="005D78BF" w:rsidRDefault="001F5F03" w:rsidP="001F5F03">
      <w:pPr>
        <w:bidi/>
        <w:jc w:val="both"/>
        <w:rPr>
          <w:rFonts w:cs="David"/>
          <w:u w:val="single"/>
          <w:rtl/>
        </w:rPr>
      </w:pPr>
    </w:p>
    <w:p w14:paraId="62E195A9" w14:textId="77777777" w:rsidR="001F5F03" w:rsidRDefault="001F5F03" w:rsidP="001F5F03">
      <w:pPr>
        <w:bidi/>
        <w:ind w:firstLine="720"/>
        <w:jc w:val="both"/>
        <w:rPr>
          <w:rFonts w:cs="David" w:hint="cs"/>
          <w:rtl/>
        </w:rPr>
      </w:pPr>
      <w:r>
        <w:rPr>
          <w:rFonts w:cs="David" w:hint="cs"/>
          <w:rtl/>
        </w:rPr>
        <w:t>אוקי, טוב.</w:t>
      </w:r>
    </w:p>
    <w:p w14:paraId="03375D99" w14:textId="77777777" w:rsidR="001F5F03" w:rsidRDefault="001F5F03" w:rsidP="001F5F03">
      <w:pPr>
        <w:bidi/>
        <w:ind w:firstLine="720"/>
        <w:jc w:val="both"/>
        <w:rPr>
          <w:rFonts w:cs="David" w:hint="cs"/>
          <w:rtl/>
        </w:rPr>
      </w:pPr>
    </w:p>
    <w:p w14:paraId="7E0E6AF4" w14:textId="77777777" w:rsidR="001F5F03" w:rsidRPr="00630042" w:rsidRDefault="001F5F03" w:rsidP="001F5F03">
      <w:pPr>
        <w:bidi/>
        <w:jc w:val="both"/>
        <w:rPr>
          <w:rFonts w:cs="David"/>
          <w:rtl/>
        </w:rPr>
      </w:pPr>
      <w:r w:rsidRPr="00630042">
        <w:rPr>
          <w:rFonts w:cs="David" w:hint="cs"/>
          <w:u w:val="single"/>
          <w:rtl/>
        </w:rPr>
        <w:t>היו"ר יריב לוין:</w:t>
      </w:r>
    </w:p>
    <w:p w14:paraId="0A2A1193" w14:textId="77777777" w:rsidR="001F5F03" w:rsidRPr="00630042" w:rsidRDefault="001F5F03" w:rsidP="001F5F03">
      <w:pPr>
        <w:bidi/>
        <w:ind w:firstLine="720"/>
        <w:jc w:val="both"/>
        <w:rPr>
          <w:rFonts w:cs="David"/>
          <w:rtl/>
        </w:rPr>
      </w:pPr>
    </w:p>
    <w:p w14:paraId="0AF0F36C" w14:textId="77777777" w:rsidR="001F5F03" w:rsidRDefault="001F5F03" w:rsidP="001F5F03">
      <w:pPr>
        <w:bidi/>
        <w:ind w:firstLine="720"/>
        <w:jc w:val="both"/>
        <w:rPr>
          <w:rFonts w:cs="David" w:hint="cs"/>
          <w:rtl/>
        </w:rPr>
      </w:pPr>
      <w:r>
        <w:rPr>
          <w:rFonts w:cs="David" w:hint="cs"/>
          <w:rtl/>
        </w:rPr>
        <w:t>זה המקום. מי בעד? טוב, אני. אושר. הוא גם הצביע, אז פה אחד, אושר.</w:t>
      </w:r>
    </w:p>
    <w:p w14:paraId="58B7207E" w14:textId="77777777" w:rsidR="001F5F03" w:rsidRDefault="001F5F03" w:rsidP="001F5F03">
      <w:pPr>
        <w:bidi/>
        <w:ind w:firstLine="720"/>
        <w:jc w:val="both"/>
        <w:rPr>
          <w:rFonts w:cs="David" w:hint="cs"/>
          <w:rtl/>
        </w:rPr>
      </w:pPr>
    </w:p>
    <w:p w14:paraId="04666CB3" w14:textId="77777777" w:rsidR="001F5F03" w:rsidRPr="00DA7EED" w:rsidRDefault="001F5F03" w:rsidP="001F5F03">
      <w:pPr>
        <w:bidi/>
        <w:jc w:val="center"/>
        <w:rPr>
          <w:rFonts w:cs="David"/>
          <w:b/>
          <w:bCs/>
          <w:rtl/>
        </w:rPr>
      </w:pPr>
      <w:r w:rsidRPr="00DA7EED">
        <w:rPr>
          <w:rFonts w:cs="David" w:hint="cs"/>
          <w:b/>
          <w:bCs/>
          <w:rtl/>
        </w:rPr>
        <w:t>הצבעה</w:t>
      </w:r>
    </w:p>
    <w:p w14:paraId="6864CA38"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7DAEB336" w14:textId="77777777" w:rsidR="001F5F03" w:rsidRPr="00DA7EED" w:rsidRDefault="001F5F03" w:rsidP="001F5F03">
      <w:pPr>
        <w:bidi/>
        <w:jc w:val="center"/>
        <w:rPr>
          <w:rFonts w:cs="David"/>
          <w:rtl/>
        </w:rPr>
      </w:pPr>
      <w:r w:rsidRPr="00DA7EED">
        <w:rPr>
          <w:rFonts w:cs="David" w:hint="cs"/>
          <w:rtl/>
        </w:rPr>
        <w:t>ההצעה התקבלה</w:t>
      </w:r>
    </w:p>
    <w:p w14:paraId="321E1BE6" w14:textId="77777777" w:rsidR="001F5F03" w:rsidRDefault="001F5F03" w:rsidP="001F5F03">
      <w:pPr>
        <w:bidi/>
        <w:ind w:firstLine="720"/>
        <w:jc w:val="both"/>
        <w:rPr>
          <w:rFonts w:cs="David" w:hint="cs"/>
          <w:rtl/>
        </w:rPr>
      </w:pPr>
      <w:r>
        <w:rPr>
          <w:rFonts w:cs="David" w:hint="cs"/>
          <w:rtl/>
        </w:rPr>
        <w:t xml:space="preserve"> </w:t>
      </w:r>
    </w:p>
    <w:p w14:paraId="48211501" w14:textId="77777777" w:rsidR="001F5F03" w:rsidRDefault="001F5F03" w:rsidP="001F5F03">
      <w:pPr>
        <w:bidi/>
        <w:ind w:firstLine="720"/>
        <w:jc w:val="both"/>
        <w:rPr>
          <w:rFonts w:cs="David" w:hint="cs"/>
          <w:rtl/>
        </w:rPr>
      </w:pPr>
    </w:p>
    <w:p w14:paraId="382FA806" w14:textId="77777777" w:rsidR="001F5F03" w:rsidRPr="007873EA" w:rsidRDefault="001F5F03" w:rsidP="001F5F03">
      <w:pPr>
        <w:bidi/>
        <w:jc w:val="both"/>
        <w:rPr>
          <w:rFonts w:cs="David" w:hint="cs"/>
          <w:b/>
          <w:bCs/>
          <w:u w:val="single"/>
          <w:rtl/>
        </w:rPr>
      </w:pPr>
      <w:r w:rsidRPr="007873EA">
        <w:rPr>
          <w:rFonts w:cs="David" w:hint="cs"/>
          <w:b/>
          <w:bCs/>
          <w:u w:val="single"/>
          <w:rtl/>
        </w:rPr>
        <w:t xml:space="preserve">אחר כך </w:t>
      </w:r>
      <w:r w:rsidRPr="007873EA">
        <w:rPr>
          <w:rFonts w:cs="David" w:hint="cs"/>
          <w:b/>
          <w:bCs/>
          <w:u w:val="single"/>
          <w:rtl/>
        </w:rPr>
        <w:tab/>
        <w:t>הצעה לסדר היום בנושא "מעצרו של הרב דב ליאור"</w:t>
      </w:r>
    </w:p>
    <w:p w14:paraId="174DADCC" w14:textId="77777777" w:rsidR="001F5F03" w:rsidRDefault="001F5F03" w:rsidP="001F5F03">
      <w:pPr>
        <w:bidi/>
        <w:jc w:val="both"/>
        <w:rPr>
          <w:rFonts w:cs="David" w:hint="cs"/>
          <w:u w:val="single"/>
          <w:rtl/>
        </w:rPr>
      </w:pPr>
    </w:p>
    <w:p w14:paraId="1A1126C1" w14:textId="77777777" w:rsidR="001F5F03" w:rsidRPr="00630042" w:rsidRDefault="001F5F03" w:rsidP="001F5F03">
      <w:pPr>
        <w:bidi/>
        <w:jc w:val="both"/>
        <w:rPr>
          <w:rFonts w:cs="David"/>
          <w:rtl/>
        </w:rPr>
      </w:pPr>
      <w:r w:rsidRPr="00630042">
        <w:rPr>
          <w:rFonts w:cs="David" w:hint="cs"/>
          <w:u w:val="single"/>
          <w:rtl/>
        </w:rPr>
        <w:t>היו"ר יריב לוין:</w:t>
      </w:r>
    </w:p>
    <w:p w14:paraId="1F088412" w14:textId="77777777" w:rsidR="001F5F03" w:rsidRPr="00630042" w:rsidRDefault="001F5F03" w:rsidP="001F5F03">
      <w:pPr>
        <w:bidi/>
        <w:ind w:firstLine="720"/>
        <w:jc w:val="both"/>
        <w:rPr>
          <w:rFonts w:cs="David"/>
          <w:rtl/>
        </w:rPr>
      </w:pPr>
    </w:p>
    <w:p w14:paraId="24BF64BB" w14:textId="77777777" w:rsidR="001F5F03" w:rsidRDefault="001F5F03" w:rsidP="001F5F03">
      <w:pPr>
        <w:bidi/>
        <w:ind w:firstLine="720"/>
        <w:jc w:val="both"/>
        <w:rPr>
          <w:rFonts w:cs="David" w:hint="cs"/>
          <w:rtl/>
        </w:rPr>
      </w:pPr>
      <w:r>
        <w:rPr>
          <w:rFonts w:cs="David" w:hint="cs"/>
          <w:rtl/>
        </w:rPr>
        <w:t xml:space="preserve">אחר כך </w:t>
      </w:r>
      <w:r>
        <w:rPr>
          <w:rFonts w:cs="David" w:hint="cs"/>
          <w:rtl/>
        </w:rPr>
        <w:tab/>
        <w:t>הצעה לסדר היום בנושא "מעצרו של הרב דב ליאור", של חברי הכנסת אורי אריאל, אברהם מיכאלי, ציפי חוטובלי, זהבה גלאון ומאיר שטרית. נשמעו הצעות להעביר לוועדת פנים הגנת הסביבה או לוועדת חוק, חוקה ומשפט. אני  מציע להעביר לוועדת הפנים והגנת הסביבה, שכן זה עוסק בעניין אופן העבודה של המשטרה.</w:t>
      </w:r>
    </w:p>
    <w:p w14:paraId="5D882AA1" w14:textId="77777777" w:rsidR="001F5F03" w:rsidRDefault="001F5F03" w:rsidP="001F5F03">
      <w:pPr>
        <w:bidi/>
        <w:ind w:firstLine="720"/>
        <w:jc w:val="both"/>
        <w:rPr>
          <w:rFonts w:cs="David" w:hint="cs"/>
          <w:rtl/>
        </w:rPr>
      </w:pPr>
    </w:p>
    <w:p w14:paraId="4BD85461" w14:textId="77777777" w:rsidR="001F5F03" w:rsidRDefault="001F5F03" w:rsidP="001F5F03">
      <w:pPr>
        <w:bidi/>
        <w:ind w:firstLine="720"/>
        <w:jc w:val="both"/>
        <w:rPr>
          <w:rFonts w:cs="David" w:hint="cs"/>
          <w:rtl/>
        </w:rPr>
      </w:pPr>
      <w:r>
        <w:rPr>
          <w:rFonts w:cs="David" w:hint="cs"/>
          <w:rtl/>
        </w:rPr>
        <w:t>מי בעד?  פה אחד, אושר.</w:t>
      </w:r>
    </w:p>
    <w:p w14:paraId="4529EAAD" w14:textId="77777777" w:rsidR="001F5F03" w:rsidRDefault="001F5F03" w:rsidP="001F5F03">
      <w:pPr>
        <w:bidi/>
        <w:ind w:firstLine="720"/>
        <w:jc w:val="both"/>
        <w:rPr>
          <w:rFonts w:cs="David" w:hint="cs"/>
          <w:rtl/>
        </w:rPr>
      </w:pPr>
    </w:p>
    <w:p w14:paraId="741CB5BA" w14:textId="77777777" w:rsidR="001F5F03" w:rsidRPr="00DA7EED" w:rsidRDefault="001F5F03" w:rsidP="001F5F03">
      <w:pPr>
        <w:bidi/>
        <w:jc w:val="center"/>
        <w:rPr>
          <w:rFonts w:cs="David"/>
          <w:b/>
          <w:bCs/>
          <w:rtl/>
        </w:rPr>
      </w:pPr>
      <w:r w:rsidRPr="00DA7EED">
        <w:rPr>
          <w:rFonts w:cs="David" w:hint="cs"/>
          <w:b/>
          <w:bCs/>
          <w:rtl/>
        </w:rPr>
        <w:t>הצבעה</w:t>
      </w:r>
    </w:p>
    <w:p w14:paraId="0C749A55"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705168CC" w14:textId="77777777" w:rsidR="001F5F03" w:rsidRDefault="001F5F03" w:rsidP="001F5F03">
      <w:pPr>
        <w:bidi/>
        <w:jc w:val="center"/>
        <w:rPr>
          <w:rFonts w:cs="David" w:hint="cs"/>
          <w:rtl/>
        </w:rPr>
      </w:pPr>
      <w:r w:rsidRPr="00DA7EED">
        <w:rPr>
          <w:rFonts w:cs="David" w:hint="cs"/>
          <w:rtl/>
        </w:rPr>
        <w:t>ההצעה התקבלה</w:t>
      </w:r>
    </w:p>
    <w:p w14:paraId="7E2E439B" w14:textId="77777777" w:rsidR="001F5F03" w:rsidRDefault="001F5F03" w:rsidP="001F5F03">
      <w:pPr>
        <w:bidi/>
        <w:jc w:val="center"/>
        <w:rPr>
          <w:rFonts w:cs="David" w:hint="cs"/>
          <w:rtl/>
        </w:rPr>
      </w:pPr>
    </w:p>
    <w:p w14:paraId="4FE487EB" w14:textId="77777777" w:rsidR="001F5F03" w:rsidRDefault="001F5F03" w:rsidP="001F5F03">
      <w:pPr>
        <w:bidi/>
        <w:jc w:val="center"/>
        <w:rPr>
          <w:rFonts w:cs="David" w:hint="cs"/>
          <w:rtl/>
        </w:rPr>
      </w:pPr>
    </w:p>
    <w:p w14:paraId="0D3F30E5" w14:textId="77777777" w:rsidR="001F5F03" w:rsidRDefault="001F5F03" w:rsidP="001F5F03">
      <w:pPr>
        <w:bidi/>
        <w:jc w:val="center"/>
        <w:rPr>
          <w:rFonts w:cs="David" w:hint="cs"/>
          <w:rtl/>
        </w:rPr>
      </w:pPr>
    </w:p>
    <w:p w14:paraId="4C437198" w14:textId="77777777" w:rsidR="001F5F03" w:rsidRDefault="001F5F03" w:rsidP="001F5F03">
      <w:pPr>
        <w:bidi/>
        <w:jc w:val="center"/>
        <w:rPr>
          <w:rFonts w:cs="David" w:hint="cs"/>
          <w:rtl/>
        </w:rPr>
      </w:pPr>
    </w:p>
    <w:p w14:paraId="5269BB18" w14:textId="77777777" w:rsidR="001F5F03" w:rsidRDefault="001F5F03" w:rsidP="001F5F03">
      <w:pPr>
        <w:bidi/>
        <w:jc w:val="center"/>
        <w:rPr>
          <w:rFonts w:cs="David" w:hint="cs"/>
          <w:rtl/>
        </w:rPr>
      </w:pPr>
    </w:p>
    <w:p w14:paraId="3D3B709E" w14:textId="77777777" w:rsidR="001F5F03" w:rsidRDefault="001F5F03" w:rsidP="001F5F03">
      <w:pPr>
        <w:bidi/>
        <w:jc w:val="center"/>
        <w:rPr>
          <w:rFonts w:cs="David" w:hint="cs"/>
          <w:rtl/>
        </w:rPr>
      </w:pPr>
    </w:p>
    <w:p w14:paraId="2C5C42A1" w14:textId="77777777" w:rsidR="001F5F03" w:rsidRDefault="001F5F03" w:rsidP="001F5F03">
      <w:pPr>
        <w:bidi/>
        <w:rPr>
          <w:rFonts w:cs="David" w:hint="cs"/>
          <w:b/>
          <w:bCs/>
          <w:u w:val="single"/>
          <w:rtl/>
        </w:rPr>
      </w:pPr>
      <w:r w:rsidRPr="00D625C5">
        <w:rPr>
          <w:rFonts w:cs="David" w:hint="cs"/>
          <w:b/>
          <w:bCs/>
          <w:u w:val="single"/>
          <w:rtl/>
        </w:rPr>
        <w:t xml:space="preserve">ההצעה הבאה, הצעת חוק המזונות (הבטחת תשלום) (תיקון </w:t>
      </w:r>
      <w:r w:rsidRPr="00D625C5">
        <w:rPr>
          <w:rFonts w:cs="David"/>
          <w:b/>
          <w:bCs/>
          <w:u w:val="single"/>
          <w:rtl/>
        </w:rPr>
        <w:t>–</w:t>
      </w:r>
      <w:r w:rsidRPr="00D625C5">
        <w:rPr>
          <w:rFonts w:cs="David" w:hint="cs"/>
          <w:b/>
          <w:bCs/>
          <w:u w:val="single"/>
          <w:rtl/>
        </w:rPr>
        <w:t xml:space="preserve"> ביטול התניית מזונות ביציאה לחו"ל), התש"ע-</w:t>
      </w:r>
      <w:r>
        <w:rPr>
          <w:rFonts w:cs="David" w:hint="cs"/>
          <w:b/>
          <w:bCs/>
          <w:u w:val="single"/>
          <w:rtl/>
        </w:rPr>
        <w:t>2010</w:t>
      </w:r>
    </w:p>
    <w:p w14:paraId="6A74DD2C" w14:textId="77777777" w:rsidR="001F5F03" w:rsidRDefault="001F5F03" w:rsidP="001F5F03">
      <w:pPr>
        <w:bidi/>
        <w:rPr>
          <w:rFonts w:cs="David" w:hint="cs"/>
          <w:b/>
          <w:bCs/>
          <w:u w:val="single"/>
          <w:rtl/>
        </w:rPr>
      </w:pPr>
    </w:p>
    <w:p w14:paraId="2055D427" w14:textId="77777777" w:rsidR="001F5F03" w:rsidRPr="002E1103" w:rsidRDefault="001F5F03" w:rsidP="001F5F03">
      <w:pPr>
        <w:bidi/>
        <w:rPr>
          <w:rFonts w:cs="David"/>
          <w:b/>
          <w:bCs/>
          <w:u w:val="single"/>
          <w:rtl/>
        </w:rPr>
      </w:pPr>
      <w:r w:rsidRPr="002E1103">
        <w:rPr>
          <w:rFonts w:cs="David" w:hint="cs"/>
          <w:b/>
          <w:bCs/>
          <w:u w:val="single"/>
          <w:rtl/>
        </w:rPr>
        <w:t xml:space="preserve">הצעת חוק המזונות (הבטחת תשלום) (תיקון </w:t>
      </w:r>
      <w:r w:rsidRPr="002E1103">
        <w:rPr>
          <w:rFonts w:cs="David"/>
          <w:b/>
          <w:bCs/>
          <w:u w:val="single"/>
          <w:rtl/>
        </w:rPr>
        <w:t>–</w:t>
      </w:r>
      <w:r w:rsidRPr="002E1103">
        <w:rPr>
          <w:rFonts w:cs="David" w:hint="cs"/>
          <w:b/>
          <w:bCs/>
          <w:u w:val="single"/>
          <w:rtl/>
        </w:rPr>
        <w:t xml:space="preserve"> ביטול התניית מזונות ביציאה לחו"ל), התש"ע-2010</w:t>
      </w:r>
    </w:p>
    <w:p w14:paraId="17B8969D" w14:textId="77777777" w:rsidR="001F5F03" w:rsidRDefault="001F5F03" w:rsidP="001F5F03">
      <w:pPr>
        <w:bidi/>
        <w:ind w:firstLine="720"/>
        <w:jc w:val="both"/>
        <w:rPr>
          <w:rFonts w:cs="David" w:hint="cs"/>
          <w:rtl/>
        </w:rPr>
      </w:pPr>
      <w:r>
        <w:rPr>
          <w:rFonts w:cs="David" w:hint="cs"/>
          <w:rtl/>
        </w:rPr>
        <w:t xml:space="preserve"> </w:t>
      </w:r>
    </w:p>
    <w:p w14:paraId="1F76D297" w14:textId="77777777" w:rsidR="001F5F03" w:rsidRPr="00630042" w:rsidRDefault="001F5F03" w:rsidP="001F5F03">
      <w:pPr>
        <w:bidi/>
        <w:jc w:val="both"/>
        <w:rPr>
          <w:rFonts w:cs="David"/>
          <w:rtl/>
        </w:rPr>
      </w:pPr>
      <w:r w:rsidRPr="00630042">
        <w:rPr>
          <w:rFonts w:cs="David" w:hint="cs"/>
          <w:u w:val="single"/>
          <w:rtl/>
        </w:rPr>
        <w:t>היו"ר יריב לוין:</w:t>
      </w:r>
    </w:p>
    <w:p w14:paraId="2C799E42" w14:textId="77777777" w:rsidR="001F5F03" w:rsidRPr="00630042" w:rsidRDefault="001F5F03" w:rsidP="001F5F03">
      <w:pPr>
        <w:bidi/>
        <w:ind w:firstLine="720"/>
        <w:jc w:val="both"/>
        <w:rPr>
          <w:rFonts w:cs="David"/>
          <w:rtl/>
        </w:rPr>
      </w:pPr>
    </w:p>
    <w:p w14:paraId="50B914AE" w14:textId="77777777" w:rsidR="001F5F03" w:rsidRDefault="001F5F03" w:rsidP="001F5F03">
      <w:pPr>
        <w:bidi/>
        <w:ind w:firstLine="720"/>
        <w:jc w:val="both"/>
        <w:rPr>
          <w:rFonts w:cs="David" w:hint="cs"/>
          <w:rtl/>
        </w:rPr>
      </w:pPr>
      <w:r>
        <w:rPr>
          <w:rFonts w:cs="David" w:hint="cs"/>
          <w:rtl/>
        </w:rPr>
        <w:t xml:space="preserve">ההצעה הבאה, הצעת חוק המזונות (הבטחת תשלום) (תיקון </w:t>
      </w:r>
      <w:r>
        <w:rPr>
          <w:rFonts w:cs="David"/>
          <w:rtl/>
        </w:rPr>
        <w:t>–</w:t>
      </w:r>
      <w:r>
        <w:rPr>
          <w:rFonts w:cs="David" w:hint="cs"/>
          <w:rtl/>
        </w:rPr>
        <w:t xml:space="preserve"> ביטול התניית מזונות ביציאה לחו"ל), התש"ע-2010, של חברת הכנסת פניה קירשנבאום וקבוצת חברי כנסת (פ/2198/18) ויחד איתה הצעת חוק המזונות (הבטחת תשלום) (תיקון </w:t>
      </w:r>
      <w:r>
        <w:rPr>
          <w:rFonts w:cs="David"/>
          <w:rtl/>
        </w:rPr>
        <w:t>–</w:t>
      </w:r>
      <w:r>
        <w:rPr>
          <w:rFonts w:cs="David" w:hint="cs"/>
          <w:rtl/>
        </w:rPr>
        <w:t xml:space="preserve"> ביטול התניית מזונות ביציאה לחו"ל), התש"ע-2010 של חבר הכנסת דב חנין וקבוצת חברי כנסת (פ/2120/18).</w:t>
      </w:r>
    </w:p>
    <w:p w14:paraId="675B34B8" w14:textId="77777777" w:rsidR="001F5F03" w:rsidRDefault="001F5F03" w:rsidP="001F5F03">
      <w:pPr>
        <w:bidi/>
        <w:ind w:firstLine="720"/>
        <w:jc w:val="both"/>
        <w:rPr>
          <w:rFonts w:cs="David" w:hint="cs"/>
          <w:rtl/>
        </w:rPr>
      </w:pPr>
    </w:p>
    <w:p w14:paraId="31026B0F" w14:textId="77777777" w:rsidR="001F5F03" w:rsidRDefault="001F5F03" w:rsidP="001F5F03">
      <w:pPr>
        <w:bidi/>
        <w:ind w:firstLine="720"/>
        <w:jc w:val="both"/>
        <w:rPr>
          <w:rFonts w:cs="David" w:hint="cs"/>
          <w:rtl/>
        </w:rPr>
      </w:pPr>
      <w:r>
        <w:rPr>
          <w:rFonts w:cs="David" w:hint="cs"/>
          <w:rtl/>
        </w:rPr>
        <w:t xml:space="preserve">המלצת הלשכה המשפטית הייתה להעביר לוועדת החוקה חוק ומשפט וכך אני מציע גם </w:t>
      </w:r>
    </w:p>
    <w:p w14:paraId="44D1EDB9" w14:textId="77777777" w:rsidR="001F5F03" w:rsidRDefault="001F5F03" w:rsidP="001F5F03">
      <w:pPr>
        <w:bidi/>
        <w:jc w:val="both"/>
        <w:rPr>
          <w:rFonts w:cs="David" w:hint="cs"/>
          <w:rtl/>
        </w:rPr>
      </w:pPr>
      <w:r>
        <w:rPr>
          <w:rFonts w:cs="David" w:hint="cs"/>
          <w:rtl/>
        </w:rPr>
        <w:t xml:space="preserve"> שנעשה.</w:t>
      </w:r>
    </w:p>
    <w:p w14:paraId="4499B2CA" w14:textId="77777777" w:rsidR="001F5F03" w:rsidRDefault="001F5F03" w:rsidP="001F5F03">
      <w:pPr>
        <w:bidi/>
        <w:ind w:firstLine="720"/>
        <w:jc w:val="both"/>
        <w:rPr>
          <w:rFonts w:cs="David" w:hint="cs"/>
          <w:rtl/>
        </w:rPr>
      </w:pPr>
    </w:p>
    <w:p w14:paraId="576CCE64" w14:textId="77777777" w:rsidR="001F5F03" w:rsidRDefault="001F5F03" w:rsidP="001F5F03">
      <w:pPr>
        <w:bidi/>
        <w:ind w:firstLine="720"/>
        <w:jc w:val="both"/>
        <w:rPr>
          <w:rFonts w:cs="David" w:hint="cs"/>
          <w:rtl/>
        </w:rPr>
      </w:pPr>
    </w:p>
    <w:p w14:paraId="0436B876" w14:textId="77777777" w:rsidR="001F5F03" w:rsidRDefault="001F5F03" w:rsidP="001F5F03">
      <w:pPr>
        <w:bidi/>
        <w:jc w:val="both"/>
        <w:rPr>
          <w:rFonts w:cs="David" w:hint="cs"/>
          <w:u w:val="single"/>
          <w:rtl/>
        </w:rPr>
      </w:pPr>
      <w:r>
        <w:rPr>
          <w:rFonts w:cs="David" w:hint="cs"/>
          <w:u w:val="single"/>
          <w:rtl/>
        </w:rPr>
        <w:t>ירדנה מלר הורוביץ:</w:t>
      </w:r>
    </w:p>
    <w:p w14:paraId="424F2A15" w14:textId="77777777" w:rsidR="001F5F03" w:rsidRDefault="001F5F03" w:rsidP="001F5F03">
      <w:pPr>
        <w:bidi/>
        <w:ind w:firstLine="720"/>
        <w:jc w:val="both"/>
        <w:rPr>
          <w:rFonts w:cs="David" w:hint="cs"/>
          <w:u w:val="single"/>
          <w:rtl/>
        </w:rPr>
      </w:pPr>
    </w:p>
    <w:p w14:paraId="720E4FB4" w14:textId="77777777" w:rsidR="001F5F03" w:rsidRDefault="001F5F03" w:rsidP="001F5F03">
      <w:pPr>
        <w:bidi/>
        <w:ind w:firstLine="720"/>
        <w:jc w:val="both"/>
        <w:rPr>
          <w:rFonts w:cs="David" w:hint="cs"/>
          <w:rtl/>
        </w:rPr>
      </w:pPr>
      <w:r>
        <w:rPr>
          <w:rFonts w:cs="David" w:hint="cs"/>
          <w:rtl/>
        </w:rPr>
        <w:t>אבל חוק אחד או לוועדה ..., כי היה את זה גם מהלשכה המשפטית, או לוועדה לקידום מעמד האישה, ולכן זה הוכרז ככה בפרוטוקול, אבל אני ---</w:t>
      </w:r>
    </w:p>
    <w:p w14:paraId="2A1491B2" w14:textId="77777777" w:rsidR="001F5F03" w:rsidRDefault="001F5F03" w:rsidP="001F5F03">
      <w:pPr>
        <w:bidi/>
        <w:ind w:firstLine="720"/>
        <w:jc w:val="both"/>
        <w:rPr>
          <w:rFonts w:cs="David" w:hint="cs"/>
          <w:rtl/>
        </w:rPr>
      </w:pPr>
    </w:p>
    <w:p w14:paraId="72262351" w14:textId="77777777" w:rsidR="001F5F03" w:rsidRPr="00630042" w:rsidRDefault="001F5F03" w:rsidP="001F5F03">
      <w:pPr>
        <w:bidi/>
        <w:jc w:val="both"/>
        <w:rPr>
          <w:rFonts w:cs="David"/>
          <w:rtl/>
        </w:rPr>
      </w:pPr>
      <w:r w:rsidRPr="00630042">
        <w:rPr>
          <w:rFonts w:cs="David" w:hint="cs"/>
          <w:u w:val="single"/>
          <w:rtl/>
        </w:rPr>
        <w:t>היו"ר יריב לוין:</w:t>
      </w:r>
    </w:p>
    <w:p w14:paraId="3C25C978" w14:textId="77777777" w:rsidR="001F5F03" w:rsidRPr="00630042" w:rsidRDefault="001F5F03" w:rsidP="001F5F03">
      <w:pPr>
        <w:bidi/>
        <w:ind w:firstLine="720"/>
        <w:jc w:val="both"/>
        <w:rPr>
          <w:rFonts w:cs="David"/>
          <w:rtl/>
        </w:rPr>
      </w:pPr>
    </w:p>
    <w:p w14:paraId="10AEE1EE" w14:textId="77777777" w:rsidR="001F5F03" w:rsidRDefault="001F5F03" w:rsidP="001F5F03">
      <w:pPr>
        <w:bidi/>
        <w:ind w:firstLine="720"/>
        <w:jc w:val="both"/>
        <w:rPr>
          <w:rFonts w:cs="David" w:hint="cs"/>
          <w:rtl/>
        </w:rPr>
      </w:pPr>
      <w:r>
        <w:rPr>
          <w:rFonts w:cs="David" w:hint="cs"/>
          <w:rtl/>
        </w:rPr>
        <w:t>כן, אבל ההמלצה לפחות כמו שהיא מופיעה אצלי היא לוועדת חוקה וגם ---</w:t>
      </w:r>
    </w:p>
    <w:p w14:paraId="201E1911" w14:textId="77777777" w:rsidR="001F5F03" w:rsidRDefault="001F5F03" w:rsidP="001F5F03">
      <w:pPr>
        <w:bidi/>
        <w:ind w:firstLine="720"/>
        <w:jc w:val="both"/>
        <w:rPr>
          <w:rFonts w:cs="David" w:hint="cs"/>
          <w:rtl/>
        </w:rPr>
      </w:pPr>
    </w:p>
    <w:p w14:paraId="3DB45E18" w14:textId="77777777" w:rsidR="001F5F03" w:rsidRDefault="001F5F03" w:rsidP="001F5F03">
      <w:pPr>
        <w:bidi/>
        <w:jc w:val="both"/>
        <w:rPr>
          <w:rFonts w:cs="David" w:hint="cs"/>
          <w:u w:val="single"/>
          <w:rtl/>
        </w:rPr>
      </w:pPr>
      <w:r>
        <w:rPr>
          <w:rFonts w:cs="David" w:hint="cs"/>
          <w:u w:val="single"/>
          <w:rtl/>
        </w:rPr>
        <w:t>ירדנה מלר הורוביץ:</w:t>
      </w:r>
    </w:p>
    <w:p w14:paraId="4B8A8C0B" w14:textId="77777777" w:rsidR="001F5F03" w:rsidRDefault="001F5F03" w:rsidP="001F5F03">
      <w:pPr>
        <w:bidi/>
        <w:ind w:firstLine="720"/>
        <w:jc w:val="both"/>
        <w:rPr>
          <w:rFonts w:cs="David" w:hint="cs"/>
          <w:u w:val="single"/>
          <w:rtl/>
        </w:rPr>
      </w:pPr>
    </w:p>
    <w:p w14:paraId="1D2B6D39" w14:textId="77777777" w:rsidR="001F5F03" w:rsidRDefault="001F5F03" w:rsidP="001F5F03">
      <w:pPr>
        <w:bidi/>
        <w:ind w:firstLine="720"/>
        <w:jc w:val="both"/>
        <w:rPr>
          <w:rFonts w:cs="David" w:hint="cs"/>
          <w:rtl/>
        </w:rPr>
      </w:pPr>
      <w:r>
        <w:rPr>
          <w:rFonts w:cs="David" w:hint="cs"/>
          <w:rtl/>
        </w:rPr>
        <w:t>בסדר. אצלך, לנו צלצלו במיוחד, העוזר של אייל, דן מרזוק, והוא אמר תוסיפו, ולכן רק בשביל הפרוטוקול.</w:t>
      </w:r>
    </w:p>
    <w:p w14:paraId="2609D46A" w14:textId="77777777" w:rsidR="001F5F03" w:rsidRDefault="001F5F03" w:rsidP="001F5F03">
      <w:pPr>
        <w:bidi/>
        <w:ind w:firstLine="720"/>
        <w:jc w:val="both"/>
        <w:rPr>
          <w:rFonts w:cs="David" w:hint="cs"/>
          <w:rtl/>
        </w:rPr>
      </w:pPr>
    </w:p>
    <w:p w14:paraId="62269C88" w14:textId="77777777" w:rsidR="001F5F03" w:rsidRPr="00630042" w:rsidRDefault="001F5F03" w:rsidP="001F5F03">
      <w:pPr>
        <w:bidi/>
        <w:jc w:val="both"/>
        <w:rPr>
          <w:rFonts w:cs="David"/>
          <w:rtl/>
        </w:rPr>
      </w:pPr>
      <w:r w:rsidRPr="00630042">
        <w:rPr>
          <w:rFonts w:cs="David" w:hint="cs"/>
          <w:u w:val="single"/>
          <w:rtl/>
        </w:rPr>
        <w:t>היו"ר יריב לוין:</w:t>
      </w:r>
    </w:p>
    <w:p w14:paraId="7E4FE5D1" w14:textId="77777777" w:rsidR="001F5F03" w:rsidRPr="00630042" w:rsidRDefault="001F5F03" w:rsidP="001F5F03">
      <w:pPr>
        <w:bidi/>
        <w:ind w:firstLine="720"/>
        <w:jc w:val="both"/>
        <w:rPr>
          <w:rFonts w:cs="David"/>
          <w:rtl/>
        </w:rPr>
      </w:pPr>
    </w:p>
    <w:p w14:paraId="5A309004" w14:textId="77777777" w:rsidR="001F5F03" w:rsidRDefault="001F5F03" w:rsidP="001F5F03">
      <w:pPr>
        <w:bidi/>
        <w:ind w:firstLine="720"/>
        <w:jc w:val="both"/>
        <w:rPr>
          <w:rFonts w:cs="David" w:hint="cs"/>
          <w:rtl/>
        </w:rPr>
      </w:pPr>
      <w:r>
        <w:rPr>
          <w:rFonts w:cs="David" w:hint="cs"/>
          <w:rtl/>
        </w:rPr>
        <w:t>מאה אחוז, אין בעיה. אבל אני חושב שזה צריך להיות בוועדת חוקה. מי בעד? פה אחד, אין  מתנגדים, אין נמנעים, אושר.</w:t>
      </w:r>
    </w:p>
    <w:p w14:paraId="1411C47E" w14:textId="77777777" w:rsidR="001F5F03" w:rsidRDefault="001F5F03" w:rsidP="001F5F03">
      <w:pPr>
        <w:bidi/>
        <w:ind w:firstLine="720"/>
        <w:jc w:val="both"/>
        <w:rPr>
          <w:rFonts w:cs="David" w:hint="cs"/>
          <w:rtl/>
        </w:rPr>
      </w:pPr>
    </w:p>
    <w:p w14:paraId="08ABE3DA" w14:textId="77777777" w:rsidR="001F5F03" w:rsidRPr="00DA7EED" w:rsidRDefault="001F5F03" w:rsidP="001F5F03">
      <w:pPr>
        <w:bidi/>
        <w:jc w:val="center"/>
        <w:rPr>
          <w:rFonts w:cs="David"/>
          <w:b/>
          <w:bCs/>
          <w:rtl/>
        </w:rPr>
      </w:pPr>
      <w:r w:rsidRPr="00DA7EED">
        <w:rPr>
          <w:rFonts w:cs="David" w:hint="cs"/>
          <w:b/>
          <w:bCs/>
          <w:rtl/>
        </w:rPr>
        <w:t>הצבעה</w:t>
      </w:r>
    </w:p>
    <w:p w14:paraId="4550E003"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4AAEA74F" w14:textId="77777777" w:rsidR="001F5F03" w:rsidRPr="00DA7EED" w:rsidRDefault="001F5F03" w:rsidP="001F5F03">
      <w:pPr>
        <w:bidi/>
        <w:jc w:val="center"/>
        <w:rPr>
          <w:rFonts w:cs="David"/>
          <w:rtl/>
        </w:rPr>
      </w:pPr>
      <w:r w:rsidRPr="00DA7EED">
        <w:rPr>
          <w:rFonts w:cs="David" w:hint="cs"/>
          <w:rtl/>
        </w:rPr>
        <w:t>ההצעה התקבלה</w:t>
      </w:r>
    </w:p>
    <w:p w14:paraId="295561D5" w14:textId="77777777" w:rsidR="001F5F03" w:rsidRDefault="001F5F03" w:rsidP="001F5F03">
      <w:pPr>
        <w:bidi/>
        <w:ind w:firstLine="720"/>
        <w:jc w:val="both"/>
        <w:rPr>
          <w:rFonts w:cs="David" w:hint="cs"/>
          <w:rtl/>
        </w:rPr>
      </w:pPr>
    </w:p>
    <w:p w14:paraId="4B9703F1" w14:textId="77777777" w:rsidR="001F5F03" w:rsidRDefault="001F5F03" w:rsidP="001F5F03">
      <w:pPr>
        <w:bidi/>
        <w:jc w:val="both"/>
        <w:rPr>
          <w:rFonts w:cs="David" w:hint="cs"/>
          <w:b/>
          <w:bCs/>
          <w:u w:val="single"/>
          <w:rtl/>
        </w:rPr>
      </w:pPr>
      <w:r w:rsidRPr="002E1103">
        <w:rPr>
          <w:rFonts w:cs="David" w:hint="cs"/>
          <w:b/>
          <w:bCs/>
          <w:u w:val="single"/>
          <w:rtl/>
        </w:rPr>
        <w:t xml:space="preserve">הצעת חוק סמכויות לשם שמירה על ביטחון הציבור (תיקון) (סמכות חיפוש לשוטר לשם מניעת אלימות), התשע"א-2011 מ/584) </w:t>
      </w:r>
    </w:p>
    <w:p w14:paraId="7B7F0D0A" w14:textId="77777777" w:rsidR="001F5F03" w:rsidRPr="002E1103" w:rsidRDefault="001F5F03" w:rsidP="001F5F03">
      <w:pPr>
        <w:bidi/>
        <w:jc w:val="both"/>
        <w:rPr>
          <w:rFonts w:cs="David" w:hint="cs"/>
          <w:b/>
          <w:bCs/>
          <w:u w:val="single"/>
          <w:rtl/>
        </w:rPr>
      </w:pPr>
    </w:p>
    <w:p w14:paraId="54242654" w14:textId="77777777" w:rsidR="001F5F03" w:rsidRPr="00630042" w:rsidRDefault="001F5F03" w:rsidP="001F5F03">
      <w:pPr>
        <w:bidi/>
        <w:jc w:val="both"/>
        <w:rPr>
          <w:rFonts w:cs="David"/>
          <w:rtl/>
        </w:rPr>
      </w:pPr>
      <w:r w:rsidRPr="00630042">
        <w:rPr>
          <w:rFonts w:cs="David" w:hint="cs"/>
          <w:u w:val="single"/>
          <w:rtl/>
        </w:rPr>
        <w:t>היו"ר יריב לוין:</w:t>
      </w:r>
    </w:p>
    <w:p w14:paraId="09DF3B5C" w14:textId="77777777" w:rsidR="001F5F03" w:rsidRPr="00630042" w:rsidRDefault="001F5F03" w:rsidP="001F5F03">
      <w:pPr>
        <w:bidi/>
        <w:ind w:firstLine="720"/>
        <w:jc w:val="both"/>
        <w:rPr>
          <w:rFonts w:cs="David"/>
          <w:rtl/>
        </w:rPr>
      </w:pPr>
    </w:p>
    <w:p w14:paraId="53F4FFE7" w14:textId="77777777" w:rsidR="001F5F03" w:rsidRDefault="001F5F03" w:rsidP="001F5F03">
      <w:pPr>
        <w:bidi/>
        <w:ind w:firstLine="720"/>
        <w:jc w:val="both"/>
        <w:rPr>
          <w:rFonts w:cs="David" w:hint="cs"/>
          <w:rtl/>
        </w:rPr>
      </w:pPr>
      <w:r>
        <w:rPr>
          <w:rFonts w:cs="David" w:hint="cs"/>
          <w:rtl/>
        </w:rPr>
        <w:t>הצעת חוק סמכויות לשם שמירה על ביטחון הציבור (תיקון) (סמכות חיפוש לשוטר לשם מניעת אלימות), התשע"א-2011 מ/584). שוב, המלצת הלשכה המשפטית להעביר לוועדת חוקה, חווק ומשפט וכך נראה לי גם צריך להיות. מי בעד? פה אחד, אין מתנגדים, אין נמנעים, אושר.</w:t>
      </w:r>
    </w:p>
    <w:p w14:paraId="790A25B2" w14:textId="77777777" w:rsidR="001F5F03" w:rsidRDefault="001F5F03" w:rsidP="001F5F03">
      <w:pPr>
        <w:bidi/>
        <w:ind w:firstLine="720"/>
        <w:jc w:val="both"/>
        <w:rPr>
          <w:rFonts w:cs="David" w:hint="cs"/>
          <w:rtl/>
        </w:rPr>
      </w:pPr>
    </w:p>
    <w:p w14:paraId="15550345" w14:textId="77777777" w:rsidR="001F5F03" w:rsidRPr="00DA7EED" w:rsidRDefault="001F5F03" w:rsidP="001F5F03">
      <w:pPr>
        <w:bidi/>
        <w:jc w:val="center"/>
        <w:rPr>
          <w:rFonts w:cs="David"/>
          <w:b/>
          <w:bCs/>
          <w:rtl/>
        </w:rPr>
      </w:pPr>
      <w:r w:rsidRPr="00DA7EED">
        <w:rPr>
          <w:rFonts w:cs="David" w:hint="cs"/>
          <w:b/>
          <w:bCs/>
          <w:rtl/>
        </w:rPr>
        <w:t>הצבעה</w:t>
      </w:r>
    </w:p>
    <w:p w14:paraId="796B2D3A"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1FB30EFF" w14:textId="77777777" w:rsidR="001F5F03" w:rsidRDefault="001F5F03" w:rsidP="001F5F03">
      <w:pPr>
        <w:bidi/>
        <w:jc w:val="center"/>
        <w:rPr>
          <w:rFonts w:cs="David" w:hint="cs"/>
          <w:rtl/>
        </w:rPr>
      </w:pPr>
      <w:r w:rsidRPr="00DA7EED">
        <w:rPr>
          <w:rFonts w:cs="David" w:hint="cs"/>
          <w:rtl/>
        </w:rPr>
        <w:t>ההצעה התקבלה</w:t>
      </w:r>
    </w:p>
    <w:p w14:paraId="3353091B" w14:textId="77777777" w:rsidR="001F5F03" w:rsidRDefault="001F5F03" w:rsidP="001F5F03">
      <w:pPr>
        <w:bidi/>
        <w:jc w:val="center"/>
        <w:rPr>
          <w:rFonts w:cs="David" w:hint="cs"/>
          <w:rtl/>
        </w:rPr>
      </w:pPr>
    </w:p>
    <w:p w14:paraId="13911AB1" w14:textId="77777777" w:rsidR="001F5F03" w:rsidRDefault="001F5F03" w:rsidP="001F5F03">
      <w:pPr>
        <w:bidi/>
        <w:jc w:val="center"/>
        <w:rPr>
          <w:rFonts w:cs="David" w:hint="cs"/>
          <w:rtl/>
        </w:rPr>
      </w:pPr>
    </w:p>
    <w:p w14:paraId="40B9AF86" w14:textId="77777777" w:rsidR="001F5F03" w:rsidRDefault="001F5F03" w:rsidP="001F5F03">
      <w:pPr>
        <w:bidi/>
        <w:jc w:val="center"/>
        <w:rPr>
          <w:rFonts w:cs="David" w:hint="cs"/>
          <w:rtl/>
        </w:rPr>
      </w:pPr>
    </w:p>
    <w:p w14:paraId="2E8F7C80" w14:textId="77777777" w:rsidR="001F5F03" w:rsidRDefault="001F5F03" w:rsidP="001F5F03">
      <w:pPr>
        <w:bidi/>
        <w:jc w:val="center"/>
        <w:rPr>
          <w:rFonts w:cs="David" w:hint="cs"/>
          <w:rtl/>
        </w:rPr>
      </w:pPr>
    </w:p>
    <w:p w14:paraId="51A805A7" w14:textId="77777777" w:rsidR="001F5F03" w:rsidRDefault="001F5F03" w:rsidP="001F5F03">
      <w:pPr>
        <w:bidi/>
        <w:jc w:val="center"/>
        <w:rPr>
          <w:rFonts w:cs="David" w:hint="cs"/>
          <w:rtl/>
        </w:rPr>
      </w:pPr>
    </w:p>
    <w:p w14:paraId="35EDB8A0" w14:textId="77777777" w:rsidR="001F5F03" w:rsidRPr="00DA7EED" w:rsidRDefault="001F5F03" w:rsidP="001F5F03">
      <w:pPr>
        <w:bidi/>
        <w:jc w:val="center"/>
        <w:rPr>
          <w:rFonts w:cs="David"/>
          <w:rtl/>
        </w:rPr>
      </w:pPr>
    </w:p>
    <w:p w14:paraId="7BD0AD9C" w14:textId="77777777" w:rsidR="001F5F03" w:rsidRPr="00C020F0" w:rsidRDefault="001F5F03" w:rsidP="001F5F03">
      <w:pPr>
        <w:bidi/>
        <w:jc w:val="both"/>
        <w:rPr>
          <w:rFonts w:cs="David" w:hint="cs"/>
          <w:b/>
          <w:bCs/>
          <w:u w:val="single"/>
          <w:rtl/>
        </w:rPr>
      </w:pPr>
      <w:r w:rsidRPr="00C020F0">
        <w:rPr>
          <w:rFonts w:cs="David" w:hint="cs"/>
          <w:b/>
          <w:bCs/>
          <w:u w:val="single"/>
          <w:rtl/>
        </w:rPr>
        <w:t>והצעת חוק הגשת דו"חות על ידי מפלגות (תיקוני חקיקה), התשע"א-2011</w:t>
      </w:r>
    </w:p>
    <w:p w14:paraId="0FA1318F" w14:textId="77777777" w:rsidR="001F5F03" w:rsidRDefault="001F5F03" w:rsidP="001F5F03">
      <w:pPr>
        <w:bidi/>
        <w:ind w:firstLine="720"/>
        <w:jc w:val="both"/>
        <w:rPr>
          <w:rFonts w:cs="David" w:hint="cs"/>
          <w:rtl/>
        </w:rPr>
      </w:pPr>
    </w:p>
    <w:p w14:paraId="35F70667" w14:textId="77777777" w:rsidR="001F5F03" w:rsidRPr="00630042" w:rsidRDefault="001F5F03" w:rsidP="001F5F03">
      <w:pPr>
        <w:bidi/>
        <w:jc w:val="both"/>
        <w:rPr>
          <w:rFonts w:cs="David"/>
          <w:rtl/>
        </w:rPr>
      </w:pPr>
      <w:r w:rsidRPr="00630042">
        <w:rPr>
          <w:rFonts w:cs="David" w:hint="cs"/>
          <w:u w:val="single"/>
          <w:rtl/>
        </w:rPr>
        <w:t>היו"ר יריב לוין:</w:t>
      </w:r>
    </w:p>
    <w:p w14:paraId="60BD73E2" w14:textId="77777777" w:rsidR="001F5F03" w:rsidRPr="00630042" w:rsidRDefault="001F5F03" w:rsidP="001F5F03">
      <w:pPr>
        <w:bidi/>
        <w:ind w:firstLine="720"/>
        <w:jc w:val="both"/>
        <w:rPr>
          <w:rFonts w:cs="David"/>
          <w:rtl/>
        </w:rPr>
      </w:pPr>
    </w:p>
    <w:p w14:paraId="5F139677" w14:textId="77777777" w:rsidR="001F5F03" w:rsidRDefault="001F5F03" w:rsidP="001F5F03">
      <w:pPr>
        <w:bidi/>
        <w:ind w:firstLine="720"/>
        <w:jc w:val="both"/>
        <w:rPr>
          <w:rFonts w:cs="David" w:hint="cs"/>
          <w:rtl/>
        </w:rPr>
      </w:pPr>
      <w:r>
        <w:rPr>
          <w:rFonts w:cs="David" w:hint="cs"/>
          <w:rtl/>
        </w:rPr>
        <w:t xml:space="preserve">והצעת חוק הגשת דו"חות על ידי מפלגות (תיקוני חקיקה), התשע"א-2011, של חבר הכנסת משנה גפני וקבוצת חברי כנסת (פ/3154/18). כאן הייתה הסכמה עם יושב ראש ועדת חוקה חוק ומשפט שהנושא הזה יידון בוועדת הכנסת על פי בקשתו של המציע, חבר הכנסת גפני. </w:t>
      </w:r>
    </w:p>
    <w:p w14:paraId="0D804C9E" w14:textId="77777777" w:rsidR="001F5F03" w:rsidRDefault="001F5F03" w:rsidP="001F5F03">
      <w:pPr>
        <w:bidi/>
        <w:ind w:firstLine="720"/>
        <w:jc w:val="both"/>
        <w:rPr>
          <w:rFonts w:cs="David" w:hint="cs"/>
          <w:rtl/>
        </w:rPr>
      </w:pPr>
    </w:p>
    <w:p w14:paraId="0E0806C5" w14:textId="77777777" w:rsidR="001F5F03" w:rsidRDefault="001F5F03" w:rsidP="001F5F03">
      <w:pPr>
        <w:bidi/>
        <w:ind w:firstLine="720"/>
        <w:jc w:val="both"/>
        <w:rPr>
          <w:rFonts w:cs="David" w:hint="cs"/>
          <w:rtl/>
        </w:rPr>
      </w:pPr>
      <w:r>
        <w:rPr>
          <w:rFonts w:cs="David" w:hint="cs"/>
          <w:rtl/>
        </w:rPr>
        <w:t xml:space="preserve">מי בעד? פה אחד, אין מתנגדים, אין נמנעים, אושר. </w:t>
      </w:r>
    </w:p>
    <w:p w14:paraId="64F85DF9" w14:textId="77777777" w:rsidR="001F5F03" w:rsidRDefault="001F5F03" w:rsidP="001F5F03">
      <w:pPr>
        <w:bidi/>
        <w:ind w:firstLine="720"/>
        <w:jc w:val="both"/>
        <w:rPr>
          <w:rFonts w:cs="David" w:hint="cs"/>
          <w:rtl/>
        </w:rPr>
      </w:pPr>
    </w:p>
    <w:p w14:paraId="273A1251" w14:textId="77777777" w:rsidR="001F5F03" w:rsidRPr="00DA7EED" w:rsidRDefault="001F5F03" w:rsidP="001F5F03">
      <w:pPr>
        <w:bidi/>
        <w:jc w:val="center"/>
        <w:rPr>
          <w:rFonts w:cs="David"/>
          <w:b/>
          <w:bCs/>
          <w:rtl/>
        </w:rPr>
      </w:pPr>
      <w:r w:rsidRPr="00DA7EED">
        <w:rPr>
          <w:rFonts w:cs="David" w:hint="cs"/>
          <w:b/>
          <w:bCs/>
          <w:rtl/>
        </w:rPr>
        <w:t>הצבעה</w:t>
      </w:r>
    </w:p>
    <w:p w14:paraId="79DD86BD"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4286EE48" w14:textId="77777777" w:rsidR="001F5F03" w:rsidRPr="00DA7EED" w:rsidRDefault="001F5F03" w:rsidP="001F5F03">
      <w:pPr>
        <w:bidi/>
        <w:jc w:val="center"/>
        <w:rPr>
          <w:rFonts w:cs="David"/>
          <w:rtl/>
        </w:rPr>
      </w:pPr>
      <w:r w:rsidRPr="00DA7EED">
        <w:rPr>
          <w:rFonts w:cs="David" w:hint="cs"/>
          <w:rtl/>
        </w:rPr>
        <w:t>ההצעה התקבלה</w:t>
      </w:r>
    </w:p>
    <w:p w14:paraId="4D70101B" w14:textId="77777777" w:rsidR="001F5F03" w:rsidRDefault="001F5F03" w:rsidP="001F5F03">
      <w:pPr>
        <w:bidi/>
        <w:ind w:firstLine="720"/>
        <w:jc w:val="both"/>
        <w:rPr>
          <w:rFonts w:cs="David" w:hint="cs"/>
          <w:rtl/>
        </w:rPr>
      </w:pPr>
    </w:p>
    <w:p w14:paraId="5F26AE61" w14:textId="77777777" w:rsidR="001F5F03" w:rsidRDefault="001F5F03" w:rsidP="001F5F03">
      <w:pPr>
        <w:bidi/>
        <w:ind w:firstLine="720"/>
        <w:jc w:val="both"/>
        <w:rPr>
          <w:rFonts w:cs="David" w:hint="cs"/>
          <w:rtl/>
        </w:rPr>
      </w:pPr>
    </w:p>
    <w:p w14:paraId="69FC9F85" w14:textId="77777777" w:rsidR="001F5F03" w:rsidRPr="00630042" w:rsidRDefault="001F5F03" w:rsidP="001F5F03">
      <w:pPr>
        <w:bidi/>
        <w:jc w:val="both"/>
        <w:rPr>
          <w:rFonts w:cs="David"/>
          <w:rtl/>
        </w:rPr>
      </w:pPr>
      <w:r w:rsidRPr="00630042">
        <w:rPr>
          <w:rFonts w:cs="David" w:hint="cs"/>
          <w:u w:val="single"/>
          <w:rtl/>
        </w:rPr>
        <w:t>היו"ר יריב לוין:</w:t>
      </w:r>
    </w:p>
    <w:p w14:paraId="1B809AD1" w14:textId="77777777" w:rsidR="001F5F03" w:rsidRPr="00630042" w:rsidRDefault="001F5F03" w:rsidP="001F5F03">
      <w:pPr>
        <w:bidi/>
        <w:ind w:firstLine="720"/>
        <w:jc w:val="both"/>
        <w:rPr>
          <w:rFonts w:cs="David"/>
          <w:rtl/>
        </w:rPr>
      </w:pPr>
    </w:p>
    <w:p w14:paraId="2FC0142D" w14:textId="77777777" w:rsidR="001F5F03" w:rsidRDefault="001F5F03" w:rsidP="001F5F03">
      <w:pPr>
        <w:bidi/>
        <w:ind w:firstLine="720"/>
        <w:jc w:val="both"/>
        <w:rPr>
          <w:rFonts w:cs="David" w:hint="cs"/>
          <w:rtl/>
        </w:rPr>
      </w:pPr>
      <w:r>
        <w:rPr>
          <w:rFonts w:cs="David" w:hint="cs"/>
          <w:rtl/>
        </w:rPr>
        <w:t xml:space="preserve">ולפיכך גמרנו את סוגית קביעת הוועדות. </w:t>
      </w:r>
    </w:p>
    <w:p w14:paraId="76D2CA6D" w14:textId="77777777" w:rsidR="001F5F03" w:rsidRDefault="001F5F03" w:rsidP="001F5F03">
      <w:pPr>
        <w:bidi/>
        <w:ind w:firstLine="720"/>
        <w:jc w:val="both"/>
        <w:rPr>
          <w:rFonts w:cs="David" w:hint="cs"/>
          <w:rtl/>
        </w:rPr>
      </w:pPr>
    </w:p>
    <w:p w14:paraId="0FACADC3" w14:textId="77777777" w:rsidR="001F5F03" w:rsidRDefault="001F5F03" w:rsidP="001F5F03">
      <w:pPr>
        <w:bidi/>
        <w:ind w:firstLine="720"/>
        <w:jc w:val="both"/>
        <w:rPr>
          <w:rFonts w:cs="David" w:hint="cs"/>
          <w:rtl/>
        </w:rPr>
      </w:pPr>
    </w:p>
    <w:p w14:paraId="6E92D68C" w14:textId="77777777" w:rsidR="001F5F03" w:rsidRPr="00FE447C" w:rsidRDefault="001F5F03" w:rsidP="001F5F03">
      <w:pPr>
        <w:bidi/>
        <w:jc w:val="both"/>
        <w:rPr>
          <w:rFonts w:cs="David" w:hint="cs"/>
          <w:b/>
          <w:bCs/>
          <w:u w:val="single"/>
          <w:rtl/>
        </w:rPr>
      </w:pPr>
      <w:r w:rsidRPr="00FE447C">
        <w:rPr>
          <w:rFonts w:cs="David" w:hint="cs"/>
          <w:b/>
          <w:bCs/>
          <w:u w:val="single"/>
          <w:rtl/>
        </w:rPr>
        <w:t xml:space="preserve">בקשת יושב ראש ועדת הפנים והגנת הסביבה להקדמת הדיון בהצעת חוק לייעול האכיפה והפיקוח העירוניים ברשויות המקומיות, תשע"א-2010, לפני הקריאה השנייה והשלישית </w:t>
      </w:r>
    </w:p>
    <w:p w14:paraId="123DA85B" w14:textId="77777777" w:rsidR="001F5F03" w:rsidRDefault="001F5F03" w:rsidP="001F5F03">
      <w:pPr>
        <w:bidi/>
        <w:ind w:firstLine="720"/>
        <w:jc w:val="both"/>
        <w:rPr>
          <w:rFonts w:cs="David" w:hint="cs"/>
          <w:rtl/>
        </w:rPr>
      </w:pPr>
    </w:p>
    <w:p w14:paraId="62706952" w14:textId="77777777" w:rsidR="001F5F03" w:rsidRPr="00630042" w:rsidRDefault="001F5F03" w:rsidP="001F5F03">
      <w:pPr>
        <w:bidi/>
        <w:jc w:val="both"/>
        <w:rPr>
          <w:rFonts w:cs="David"/>
          <w:rtl/>
        </w:rPr>
      </w:pPr>
      <w:r w:rsidRPr="00630042">
        <w:rPr>
          <w:rFonts w:cs="David" w:hint="cs"/>
          <w:u w:val="single"/>
          <w:rtl/>
        </w:rPr>
        <w:t>היו"ר יריב לוין:</w:t>
      </w:r>
    </w:p>
    <w:p w14:paraId="0D856CD2" w14:textId="77777777" w:rsidR="001F5F03" w:rsidRPr="00630042" w:rsidRDefault="001F5F03" w:rsidP="001F5F03">
      <w:pPr>
        <w:bidi/>
        <w:ind w:firstLine="720"/>
        <w:jc w:val="both"/>
        <w:rPr>
          <w:rFonts w:cs="David"/>
          <w:rtl/>
        </w:rPr>
      </w:pPr>
    </w:p>
    <w:p w14:paraId="52AC7BB2" w14:textId="77777777" w:rsidR="001F5F03" w:rsidRDefault="001F5F03" w:rsidP="001F5F03">
      <w:pPr>
        <w:bidi/>
        <w:ind w:firstLine="720"/>
        <w:jc w:val="both"/>
        <w:rPr>
          <w:rFonts w:cs="David" w:hint="cs"/>
          <w:rtl/>
        </w:rPr>
      </w:pPr>
      <w:r>
        <w:rPr>
          <w:rFonts w:cs="David" w:hint="cs"/>
          <w:rtl/>
        </w:rPr>
        <w:t>עכשיו אני עובר לבקשתו של יושב ראש וועדת הפנים, חבר הכנסת אמנון כהן להקדמת הדיון בהצעת חוק ייעול האכיפה והפיקוח העירוניים ברשויות המקומיות, תשע"א-2010, לפני הקריאה השנייה והשלישית. מטבע הדברים ---</w:t>
      </w:r>
    </w:p>
    <w:p w14:paraId="3E12397A" w14:textId="77777777" w:rsidR="001F5F03" w:rsidRDefault="001F5F03" w:rsidP="001F5F03">
      <w:pPr>
        <w:bidi/>
        <w:ind w:firstLine="720"/>
        <w:jc w:val="both"/>
        <w:rPr>
          <w:rFonts w:cs="David" w:hint="cs"/>
          <w:rtl/>
        </w:rPr>
      </w:pPr>
    </w:p>
    <w:p w14:paraId="5C33C0AE" w14:textId="77777777" w:rsidR="001F5F03" w:rsidRPr="005D78BF" w:rsidRDefault="001F5F03" w:rsidP="001F5F03">
      <w:pPr>
        <w:bidi/>
        <w:jc w:val="both"/>
        <w:rPr>
          <w:rFonts w:cs="David"/>
          <w:u w:val="single"/>
          <w:rtl/>
        </w:rPr>
      </w:pPr>
      <w:r w:rsidRPr="005D78BF">
        <w:rPr>
          <w:rFonts w:cs="David" w:hint="cs"/>
          <w:u w:val="single"/>
          <w:rtl/>
        </w:rPr>
        <w:t>שלמה מולה:</w:t>
      </w:r>
    </w:p>
    <w:p w14:paraId="4873B85D" w14:textId="77777777" w:rsidR="001F5F03" w:rsidRDefault="001F5F03" w:rsidP="001F5F03">
      <w:pPr>
        <w:bidi/>
        <w:ind w:firstLine="720"/>
        <w:jc w:val="both"/>
        <w:rPr>
          <w:rFonts w:cs="David" w:hint="cs"/>
          <w:rtl/>
        </w:rPr>
      </w:pPr>
    </w:p>
    <w:p w14:paraId="1A74A9DE" w14:textId="77777777" w:rsidR="001F5F03" w:rsidRDefault="001F5F03" w:rsidP="001F5F03">
      <w:pPr>
        <w:bidi/>
        <w:ind w:firstLine="720"/>
        <w:jc w:val="both"/>
        <w:rPr>
          <w:rFonts w:cs="David" w:hint="cs"/>
          <w:rtl/>
        </w:rPr>
      </w:pPr>
      <w:r>
        <w:rPr>
          <w:rFonts w:cs="David" w:hint="cs"/>
          <w:rtl/>
        </w:rPr>
        <w:t>זו הצעת חוק ממשלתית?</w:t>
      </w:r>
    </w:p>
    <w:p w14:paraId="08A57A93" w14:textId="77777777" w:rsidR="001F5F03" w:rsidRDefault="001F5F03" w:rsidP="001F5F03">
      <w:pPr>
        <w:bidi/>
        <w:ind w:firstLine="720"/>
        <w:jc w:val="both"/>
        <w:rPr>
          <w:rFonts w:cs="David" w:hint="cs"/>
          <w:rtl/>
        </w:rPr>
      </w:pPr>
    </w:p>
    <w:p w14:paraId="4F5C1379" w14:textId="77777777" w:rsidR="001F5F03" w:rsidRPr="00630042" w:rsidRDefault="001F5F03" w:rsidP="001F5F03">
      <w:pPr>
        <w:bidi/>
        <w:jc w:val="both"/>
        <w:rPr>
          <w:rFonts w:cs="David"/>
          <w:rtl/>
        </w:rPr>
      </w:pPr>
      <w:r w:rsidRPr="00630042">
        <w:rPr>
          <w:rFonts w:cs="David" w:hint="cs"/>
          <w:u w:val="single"/>
          <w:rtl/>
        </w:rPr>
        <w:t>היו"ר יריב לוין:</w:t>
      </w:r>
    </w:p>
    <w:p w14:paraId="1A63DA08" w14:textId="77777777" w:rsidR="001F5F03" w:rsidRPr="00630042" w:rsidRDefault="001F5F03" w:rsidP="001F5F03">
      <w:pPr>
        <w:bidi/>
        <w:ind w:firstLine="720"/>
        <w:jc w:val="both"/>
        <w:rPr>
          <w:rFonts w:cs="David"/>
          <w:rtl/>
        </w:rPr>
      </w:pPr>
    </w:p>
    <w:p w14:paraId="03B02CEB" w14:textId="77777777" w:rsidR="001F5F03" w:rsidRDefault="001F5F03" w:rsidP="001F5F03">
      <w:pPr>
        <w:bidi/>
        <w:ind w:firstLine="720"/>
        <w:jc w:val="both"/>
        <w:rPr>
          <w:rFonts w:cs="David" w:hint="cs"/>
          <w:rtl/>
        </w:rPr>
      </w:pPr>
      <w:r>
        <w:rPr>
          <w:rFonts w:cs="David" w:hint="cs"/>
          <w:rtl/>
        </w:rPr>
        <w:t xml:space="preserve">זו הצעה, תיכף אני אגיד לך. אני לא יודע. זה גם לא כתוב במכתב שלו, למען האמת. </w:t>
      </w:r>
    </w:p>
    <w:p w14:paraId="18B7D5D7" w14:textId="77777777" w:rsidR="001F5F03" w:rsidRDefault="001F5F03" w:rsidP="001F5F03">
      <w:pPr>
        <w:bidi/>
        <w:ind w:firstLine="720"/>
        <w:jc w:val="both"/>
        <w:rPr>
          <w:rFonts w:cs="David" w:hint="cs"/>
          <w:rtl/>
        </w:rPr>
      </w:pPr>
    </w:p>
    <w:p w14:paraId="5F9361DC" w14:textId="77777777" w:rsidR="001F5F03" w:rsidRPr="005D78BF" w:rsidRDefault="001F5F03" w:rsidP="001F5F03">
      <w:pPr>
        <w:bidi/>
        <w:jc w:val="both"/>
        <w:rPr>
          <w:rFonts w:cs="David"/>
          <w:u w:val="single"/>
          <w:rtl/>
        </w:rPr>
      </w:pPr>
      <w:r w:rsidRPr="005D78BF">
        <w:rPr>
          <w:rFonts w:cs="David" w:hint="cs"/>
          <w:u w:val="single"/>
          <w:rtl/>
        </w:rPr>
        <w:t>שלמה מולה:</w:t>
      </w:r>
    </w:p>
    <w:p w14:paraId="341E1D13" w14:textId="77777777" w:rsidR="001F5F03" w:rsidRPr="005D78BF" w:rsidRDefault="001F5F03" w:rsidP="001F5F03">
      <w:pPr>
        <w:bidi/>
        <w:jc w:val="both"/>
        <w:rPr>
          <w:rFonts w:cs="David"/>
          <w:u w:val="single"/>
          <w:rtl/>
        </w:rPr>
      </w:pPr>
    </w:p>
    <w:p w14:paraId="024E27D1" w14:textId="77777777" w:rsidR="001F5F03" w:rsidRDefault="001F5F03" w:rsidP="001F5F03">
      <w:pPr>
        <w:bidi/>
        <w:ind w:firstLine="720"/>
        <w:jc w:val="both"/>
        <w:rPr>
          <w:rFonts w:cs="David" w:hint="cs"/>
          <w:rtl/>
        </w:rPr>
      </w:pPr>
      <w:r>
        <w:rPr>
          <w:rFonts w:cs="David" w:hint="cs"/>
          <w:rtl/>
        </w:rPr>
        <w:t xml:space="preserve">אוקי, טוב. </w:t>
      </w:r>
    </w:p>
    <w:p w14:paraId="0B5A1C19" w14:textId="77777777" w:rsidR="001F5F03" w:rsidRDefault="001F5F03" w:rsidP="001F5F03">
      <w:pPr>
        <w:bidi/>
        <w:ind w:firstLine="720"/>
        <w:jc w:val="both"/>
        <w:rPr>
          <w:rFonts w:cs="David" w:hint="cs"/>
          <w:rtl/>
        </w:rPr>
      </w:pPr>
    </w:p>
    <w:p w14:paraId="1AF4B424" w14:textId="77777777" w:rsidR="001F5F03" w:rsidRPr="00630042" w:rsidRDefault="001F5F03" w:rsidP="001F5F03">
      <w:pPr>
        <w:bidi/>
        <w:jc w:val="both"/>
        <w:rPr>
          <w:rFonts w:cs="David"/>
          <w:rtl/>
        </w:rPr>
      </w:pPr>
      <w:r w:rsidRPr="00630042">
        <w:rPr>
          <w:rFonts w:cs="David" w:hint="cs"/>
          <w:u w:val="single"/>
          <w:rtl/>
        </w:rPr>
        <w:t>היו"ר יריב לוין:</w:t>
      </w:r>
    </w:p>
    <w:p w14:paraId="38AF975F" w14:textId="77777777" w:rsidR="001F5F03" w:rsidRPr="00630042" w:rsidRDefault="001F5F03" w:rsidP="001F5F03">
      <w:pPr>
        <w:bidi/>
        <w:ind w:firstLine="720"/>
        <w:jc w:val="both"/>
        <w:rPr>
          <w:rFonts w:cs="David"/>
          <w:rtl/>
        </w:rPr>
      </w:pPr>
    </w:p>
    <w:p w14:paraId="434EDAFC" w14:textId="77777777" w:rsidR="001F5F03" w:rsidRDefault="001F5F03" w:rsidP="001F5F03">
      <w:pPr>
        <w:bidi/>
        <w:ind w:firstLine="720"/>
        <w:jc w:val="both"/>
        <w:rPr>
          <w:rFonts w:cs="David" w:hint="cs"/>
          <w:rtl/>
        </w:rPr>
      </w:pPr>
      <w:r>
        <w:rPr>
          <w:rFonts w:cs="David" w:hint="cs"/>
          <w:rtl/>
        </w:rPr>
        <w:t>כן, בכל אופן, חבר הכנסת מולה, רק כדי להבהיר את הדברים, שוב נאמן למדיניות שנקטתי בה עד עכשיו, אני מכביד מאד על הממשלה בהבאת פטורים מקריאה ראשונה. יש כרגע רק בקשה אחת שהסכמתי לדון בה, וגם אותה קבעתי לרבע לעשר, כדי לקיים התרעה של לפחות שעה לפני ההצבעה, מכיוון שהיא הגיעה אלי. זה הנושא האחרון שמופיע על סדר היום, שהוא גם מחייב כמובן קוורום.</w:t>
      </w:r>
    </w:p>
    <w:p w14:paraId="4333D202" w14:textId="77777777" w:rsidR="001F5F03" w:rsidRDefault="001F5F03" w:rsidP="001F5F03">
      <w:pPr>
        <w:bidi/>
        <w:ind w:firstLine="720"/>
        <w:jc w:val="both"/>
        <w:rPr>
          <w:rFonts w:cs="David" w:hint="cs"/>
          <w:rtl/>
        </w:rPr>
      </w:pPr>
    </w:p>
    <w:p w14:paraId="360C761C" w14:textId="77777777" w:rsidR="001F5F03" w:rsidRPr="005D78BF" w:rsidRDefault="001F5F03" w:rsidP="001F5F03">
      <w:pPr>
        <w:bidi/>
        <w:jc w:val="both"/>
        <w:rPr>
          <w:rFonts w:cs="David"/>
          <w:u w:val="single"/>
          <w:rtl/>
        </w:rPr>
      </w:pPr>
      <w:r w:rsidRPr="005D78BF">
        <w:rPr>
          <w:rFonts w:cs="David" w:hint="cs"/>
          <w:u w:val="single"/>
          <w:rtl/>
        </w:rPr>
        <w:t>שלמה מולה:</w:t>
      </w:r>
    </w:p>
    <w:p w14:paraId="171BF2C8" w14:textId="77777777" w:rsidR="001F5F03" w:rsidRPr="005D78BF" w:rsidRDefault="001F5F03" w:rsidP="001F5F03">
      <w:pPr>
        <w:bidi/>
        <w:jc w:val="both"/>
        <w:rPr>
          <w:rFonts w:cs="David"/>
          <w:u w:val="single"/>
          <w:rtl/>
        </w:rPr>
      </w:pPr>
    </w:p>
    <w:p w14:paraId="263D97A2" w14:textId="77777777" w:rsidR="001F5F03" w:rsidRDefault="001F5F03" w:rsidP="001F5F03">
      <w:pPr>
        <w:bidi/>
        <w:ind w:firstLine="720"/>
        <w:jc w:val="both"/>
        <w:rPr>
          <w:rFonts w:cs="David" w:hint="cs"/>
          <w:rtl/>
        </w:rPr>
      </w:pPr>
      <w:r>
        <w:rPr>
          <w:rFonts w:cs="David" w:hint="cs"/>
          <w:rtl/>
        </w:rPr>
        <w:t>למשל קרקעות? זיהום קרקעות?</w:t>
      </w:r>
    </w:p>
    <w:p w14:paraId="23EEE570" w14:textId="77777777" w:rsidR="001F5F03" w:rsidRDefault="001F5F03" w:rsidP="001F5F03">
      <w:pPr>
        <w:bidi/>
        <w:ind w:firstLine="720"/>
        <w:jc w:val="both"/>
        <w:rPr>
          <w:rFonts w:cs="David" w:hint="cs"/>
          <w:rtl/>
        </w:rPr>
      </w:pPr>
    </w:p>
    <w:p w14:paraId="1EE4CD62" w14:textId="77777777" w:rsidR="001F5F03" w:rsidRPr="00630042" w:rsidRDefault="001F5F03" w:rsidP="001F5F03">
      <w:pPr>
        <w:bidi/>
        <w:jc w:val="both"/>
        <w:rPr>
          <w:rFonts w:cs="David"/>
          <w:rtl/>
        </w:rPr>
      </w:pPr>
      <w:r w:rsidRPr="00630042">
        <w:rPr>
          <w:rFonts w:cs="David" w:hint="cs"/>
          <w:u w:val="single"/>
          <w:rtl/>
        </w:rPr>
        <w:t>היו"ר יריב לוין:</w:t>
      </w:r>
    </w:p>
    <w:p w14:paraId="4AA7FE52" w14:textId="77777777" w:rsidR="001F5F03" w:rsidRPr="00630042" w:rsidRDefault="001F5F03" w:rsidP="001F5F03">
      <w:pPr>
        <w:bidi/>
        <w:ind w:firstLine="720"/>
        <w:jc w:val="both"/>
        <w:rPr>
          <w:rFonts w:cs="David"/>
          <w:rtl/>
        </w:rPr>
      </w:pPr>
    </w:p>
    <w:p w14:paraId="29D461D6" w14:textId="77777777" w:rsidR="001F5F03" w:rsidRDefault="001F5F03" w:rsidP="001F5F03">
      <w:pPr>
        <w:bidi/>
        <w:ind w:firstLine="720"/>
        <w:jc w:val="both"/>
        <w:rPr>
          <w:rFonts w:cs="David" w:hint="cs"/>
          <w:rtl/>
        </w:rPr>
      </w:pPr>
      <w:r>
        <w:rPr>
          <w:rFonts w:cs="David" w:hint="cs"/>
          <w:rtl/>
        </w:rPr>
        <w:t xml:space="preserve">כן, זה נוגע לזיהום קרקעות, כן. פרט לזה, שוב, כפי שגם נהגנו כאן כל הזמן, כאשר מדובר בהצעות שהוועדות מביאות, שהן להכנה לקריאה שנייה ושלישית, אנחנו משתדלים לסייע בידם, בפרט ביום הזה, שהוא היום האחרון באמת, הזדמנות אחרונה לגמור את הדברים, וצפויות לנו עוד, אני מניח, מספר בקשות נוספות במהלך היום, לאור העבודה שנעשית בוועדות בשעות הבוקר, ומדובר כמובן בתערובת של חלק מהחוקים שהם ממשלתיים וחלקם כמובן חוקים פרטיים שאנחנו מנסים לסיים אותם היום. </w:t>
      </w:r>
    </w:p>
    <w:p w14:paraId="53BA249C" w14:textId="77777777" w:rsidR="001F5F03" w:rsidRDefault="001F5F03" w:rsidP="001F5F03">
      <w:pPr>
        <w:bidi/>
        <w:ind w:firstLine="720"/>
        <w:jc w:val="both"/>
        <w:rPr>
          <w:rFonts w:cs="David" w:hint="cs"/>
          <w:rtl/>
        </w:rPr>
      </w:pPr>
    </w:p>
    <w:p w14:paraId="271B54A8" w14:textId="77777777" w:rsidR="001F5F03" w:rsidRDefault="001F5F03" w:rsidP="001F5F03">
      <w:pPr>
        <w:bidi/>
        <w:ind w:firstLine="720"/>
        <w:jc w:val="both"/>
        <w:rPr>
          <w:rFonts w:cs="David" w:hint="cs"/>
          <w:rtl/>
        </w:rPr>
      </w:pPr>
      <w:r>
        <w:rPr>
          <w:rFonts w:cs="David" w:hint="cs"/>
          <w:rtl/>
        </w:rPr>
        <w:t xml:space="preserve">אני חושב שבסך הכל זה הגיוני שאם ועדות השלימו את העבודה, אנחנו על קריאה שנייה ושלישית לא נעכב אותן סתם ללא צורך, עד למושב הבא. </w:t>
      </w:r>
    </w:p>
    <w:p w14:paraId="5E8B7EA8" w14:textId="77777777" w:rsidR="001F5F03" w:rsidRDefault="001F5F03" w:rsidP="001F5F03">
      <w:pPr>
        <w:bidi/>
        <w:ind w:firstLine="720"/>
        <w:jc w:val="both"/>
        <w:rPr>
          <w:rFonts w:cs="David" w:hint="cs"/>
          <w:rtl/>
        </w:rPr>
      </w:pPr>
    </w:p>
    <w:p w14:paraId="2886D3C4" w14:textId="77777777" w:rsidR="001F5F03" w:rsidRDefault="001F5F03" w:rsidP="001F5F03">
      <w:pPr>
        <w:bidi/>
        <w:ind w:firstLine="720"/>
        <w:jc w:val="both"/>
        <w:rPr>
          <w:rFonts w:cs="David" w:hint="cs"/>
          <w:rtl/>
        </w:rPr>
      </w:pPr>
      <w:r>
        <w:rPr>
          <w:rFonts w:cs="David" w:hint="cs"/>
          <w:rtl/>
        </w:rPr>
        <w:t xml:space="preserve">אז אני  מציע לאשר את הבקשה של יושב ראש ועדת הפנים, שוב, מהנימוק הזה שהוא כמובן נכון לגבי כל שאר הבקשות. </w:t>
      </w:r>
    </w:p>
    <w:p w14:paraId="5776CCC9" w14:textId="77777777" w:rsidR="001F5F03" w:rsidRDefault="001F5F03" w:rsidP="001F5F03">
      <w:pPr>
        <w:bidi/>
        <w:ind w:firstLine="720"/>
        <w:jc w:val="both"/>
        <w:rPr>
          <w:rFonts w:cs="David" w:hint="cs"/>
          <w:rtl/>
        </w:rPr>
      </w:pPr>
    </w:p>
    <w:p w14:paraId="039B18E9" w14:textId="77777777" w:rsidR="001F5F03" w:rsidRDefault="001F5F03" w:rsidP="001F5F03">
      <w:pPr>
        <w:bidi/>
        <w:ind w:firstLine="720"/>
        <w:jc w:val="both"/>
        <w:rPr>
          <w:rFonts w:cs="David" w:hint="cs"/>
          <w:rtl/>
        </w:rPr>
      </w:pPr>
      <w:r>
        <w:rPr>
          <w:rFonts w:cs="David" w:hint="cs"/>
          <w:rtl/>
        </w:rPr>
        <w:t>מי בעד? פה אחד, אין מתנגדים, אין נמנעים, אושר.</w:t>
      </w:r>
    </w:p>
    <w:p w14:paraId="7017469C" w14:textId="77777777" w:rsidR="001F5F03" w:rsidRDefault="001F5F03" w:rsidP="001F5F03">
      <w:pPr>
        <w:bidi/>
        <w:ind w:firstLine="720"/>
        <w:jc w:val="both"/>
        <w:rPr>
          <w:rFonts w:cs="David" w:hint="cs"/>
          <w:rtl/>
        </w:rPr>
      </w:pPr>
    </w:p>
    <w:p w14:paraId="47FCAFB4" w14:textId="77777777" w:rsidR="001F5F03" w:rsidRPr="00DA7EED" w:rsidRDefault="001F5F03" w:rsidP="001F5F03">
      <w:pPr>
        <w:bidi/>
        <w:jc w:val="center"/>
        <w:rPr>
          <w:rFonts w:cs="David"/>
          <w:b/>
          <w:bCs/>
          <w:rtl/>
        </w:rPr>
      </w:pPr>
      <w:r w:rsidRPr="00DA7EED">
        <w:rPr>
          <w:rFonts w:cs="David" w:hint="cs"/>
          <w:b/>
          <w:bCs/>
          <w:rtl/>
        </w:rPr>
        <w:t>הצבעה</w:t>
      </w:r>
    </w:p>
    <w:p w14:paraId="43ED6EEC"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06C5281C" w14:textId="77777777" w:rsidR="001F5F03" w:rsidRPr="00DA7EED" w:rsidRDefault="001F5F03" w:rsidP="001F5F03">
      <w:pPr>
        <w:bidi/>
        <w:jc w:val="center"/>
        <w:rPr>
          <w:rFonts w:cs="David"/>
          <w:rtl/>
        </w:rPr>
      </w:pPr>
      <w:r w:rsidRPr="00DA7EED">
        <w:rPr>
          <w:rFonts w:cs="David" w:hint="cs"/>
          <w:rtl/>
        </w:rPr>
        <w:t>ההצעה התקבלה</w:t>
      </w:r>
    </w:p>
    <w:p w14:paraId="54A05B84" w14:textId="77777777" w:rsidR="001F5F03" w:rsidRDefault="001F5F03" w:rsidP="001F5F03">
      <w:pPr>
        <w:bidi/>
        <w:ind w:firstLine="720"/>
        <w:jc w:val="both"/>
        <w:rPr>
          <w:rFonts w:cs="David" w:hint="cs"/>
          <w:rtl/>
        </w:rPr>
      </w:pPr>
    </w:p>
    <w:p w14:paraId="26E3AA46" w14:textId="77777777" w:rsidR="001F5F03" w:rsidRDefault="001F5F03" w:rsidP="001F5F03">
      <w:pPr>
        <w:bidi/>
        <w:ind w:firstLine="720"/>
        <w:jc w:val="both"/>
        <w:rPr>
          <w:rFonts w:cs="David" w:hint="cs"/>
          <w:rtl/>
        </w:rPr>
      </w:pPr>
    </w:p>
    <w:p w14:paraId="070818AC" w14:textId="77777777" w:rsidR="001F5F03" w:rsidRPr="008B5AE0" w:rsidRDefault="001F5F03" w:rsidP="001F5F03">
      <w:pPr>
        <w:bidi/>
        <w:rPr>
          <w:rFonts w:cs="David" w:hint="cs"/>
          <w:b/>
          <w:bCs/>
          <w:rtl/>
        </w:rPr>
      </w:pPr>
      <w:r w:rsidRPr="008B5AE0">
        <w:rPr>
          <w:rFonts w:cs="David" w:hint="cs"/>
          <w:b/>
          <w:bCs/>
          <w:u w:val="single"/>
          <w:rtl/>
        </w:rPr>
        <w:t xml:space="preserve">בקשת יושב ראש ועדת הכספים להקדמת הדיון בהצעות החוק </w:t>
      </w:r>
      <w:r w:rsidRPr="008B5AE0">
        <w:rPr>
          <w:rFonts w:cs="David"/>
          <w:b/>
          <w:bCs/>
          <w:u w:val="single"/>
          <w:rtl/>
        </w:rPr>
        <w:t>–</w:t>
      </w:r>
      <w:r w:rsidRPr="008B5AE0">
        <w:rPr>
          <w:rFonts w:cs="David" w:hint="cs"/>
          <w:b/>
          <w:bCs/>
          <w:u w:val="single"/>
          <w:rtl/>
        </w:rPr>
        <w:t xml:space="preserve"> לפני </w:t>
      </w:r>
      <w:r>
        <w:rPr>
          <w:rFonts w:cs="David" w:hint="cs"/>
          <w:b/>
          <w:bCs/>
          <w:u w:val="single"/>
          <w:rtl/>
        </w:rPr>
        <w:t>הקריאה השנייה שלישית</w:t>
      </w:r>
      <w:r>
        <w:rPr>
          <w:rFonts w:cs="David" w:hint="cs"/>
          <w:b/>
          <w:bCs/>
          <w:rtl/>
        </w:rPr>
        <w:t>:</w:t>
      </w:r>
    </w:p>
    <w:p w14:paraId="5CA73EC5" w14:textId="77777777" w:rsidR="001F5F03" w:rsidRDefault="001F5F03" w:rsidP="001F5F03">
      <w:pPr>
        <w:bidi/>
        <w:ind w:left="1440" w:hanging="720"/>
        <w:jc w:val="both"/>
        <w:rPr>
          <w:rFonts w:cs="David" w:hint="cs"/>
          <w:rtl/>
        </w:rPr>
      </w:pPr>
      <w:r>
        <w:rPr>
          <w:rFonts w:cs="David" w:hint="cs"/>
          <w:rtl/>
        </w:rPr>
        <w:t>1.</w:t>
      </w:r>
      <w:r>
        <w:rPr>
          <w:rFonts w:cs="David" w:hint="cs"/>
          <w:rtl/>
        </w:rPr>
        <w:tab/>
      </w:r>
      <w:r w:rsidRPr="008B5AE0">
        <w:rPr>
          <w:rFonts w:cs="David" w:hint="cs"/>
          <w:b/>
          <w:bCs/>
          <w:u w:val="single"/>
          <w:rtl/>
        </w:rPr>
        <w:t>הצעת חוק יישום תכנית ההתנתקות (תיקון מספר 4) (פיצוי למניעת חסרון כיס לעסק שהעתיק את פעילותו), התשע"א-2011 (כ/392)</w:t>
      </w:r>
      <w:r>
        <w:rPr>
          <w:rFonts w:cs="David" w:hint="cs"/>
          <w:rtl/>
        </w:rPr>
        <w:t>.</w:t>
      </w:r>
    </w:p>
    <w:p w14:paraId="172005ED" w14:textId="77777777" w:rsidR="001F5F03" w:rsidRPr="008B5AE0" w:rsidRDefault="001F5F03" w:rsidP="001F5F03">
      <w:pPr>
        <w:bidi/>
        <w:ind w:left="1440" w:hanging="720"/>
        <w:jc w:val="both"/>
        <w:rPr>
          <w:rFonts w:cs="David" w:hint="cs"/>
          <w:b/>
          <w:bCs/>
          <w:u w:val="single"/>
          <w:rtl/>
        </w:rPr>
      </w:pPr>
      <w:r>
        <w:rPr>
          <w:rFonts w:cs="David" w:hint="cs"/>
          <w:rtl/>
        </w:rPr>
        <w:t>2.</w:t>
      </w:r>
      <w:r>
        <w:rPr>
          <w:rFonts w:cs="David" w:hint="cs"/>
          <w:rtl/>
        </w:rPr>
        <w:tab/>
      </w:r>
      <w:r w:rsidRPr="008B5AE0">
        <w:rPr>
          <w:rFonts w:cs="David" w:hint="cs"/>
          <w:b/>
          <w:bCs/>
          <w:u w:val="single"/>
          <w:rtl/>
        </w:rPr>
        <w:t>הצעת חוק לתיקון פקודת מס הכנסה (מספר 185) התשע"א-2010.</w:t>
      </w:r>
    </w:p>
    <w:p w14:paraId="42902053" w14:textId="77777777" w:rsidR="001F5F03" w:rsidRDefault="001F5F03" w:rsidP="001F5F03">
      <w:pPr>
        <w:bidi/>
        <w:ind w:firstLine="720"/>
        <w:jc w:val="both"/>
        <w:rPr>
          <w:rFonts w:cs="David" w:hint="cs"/>
          <w:rtl/>
        </w:rPr>
      </w:pPr>
    </w:p>
    <w:p w14:paraId="2E34F814" w14:textId="77777777" w:rsidR="001F5F03" w:rsidRDefault="001F5F03" w:rsidP="001F5F03">
      <w:pPr>
        <w:bidi/>
        <w:ind w:firstLine="720"/>
        <w:jc w:val="both"/>
        <w:rPr>
          <w:rFonts w:cs="David" w:hint="cs"/>
          <w:rtl/>
        </w:rPr>
      </w:pPr>
    </w:p>
    <w:p w14:paraId="411DEEA2" w14:textId="77777777" w:rsidR="001F5F03" w:rsidRPr="00630042" w:rsidRDefault="001F5F03" w:rsidP="001F5F03">
      <w:pPr>
        <w:bidi/>
        <w:jc w:val="both"/>
        <w:rPr>
          <w:rFonts w:cs="David"/>
          <w:rtl/>
        </w:rPr>
      </w:pPr>
      <w:r w:rsidRPr="00630042">
        <w:rPr>
          <w:rFonts w:cs="David" w:hint="cs"/>
          <w:u w:val="single"/>
          <w:rtl/>
        </w:rPr>
        <w:t>היו"ר יריב לוין:</w:t>
      </w:r>
    </w:p>
    <w:p w14:paraId="34588EC0" w14:textId="77777777" w:rsidR="001F5F03" w:rsidRPr="00630042" w:rsidRDefault="001F5F03" w:rsidP="001F5F03">
      <w:pPr>
        <w:bidi/>
        <w:ind w:firstLine="720"/>
        <w:jc w:val="both"/>
        <w:rPr>
          <w:rFonts w:cs="David"/>
          <w:rtl/>
        </w:rPr>
      </w:pPr>
    </w:p>
    <w:p w14:paraId="446923AE" w14:textId="77777777" w:rsidR="001F5F03" w:rsidRDefault="001F5F03" w:rsidP="001F5F03">
      <w:pPr>
        <w:bidi/>
        <w:ind w:firstLine="720"/>
        <w:rPr>
          <w:rFonts w:cs="David" w:hint="cs"/>
          <w:rtl/>
        </w:rPr>
      </w:pPr>
      <w:r>
        <w:rPr>
          <w:rFonts w:cs="David" w:hint="cs"/>
          <w:rtl/>
        </w:rPr>
        <w:t>הבקשה הבאה היא בקשות יושב ראש ועדת הכספים שמבקש פטור מחובת ההנחה להצעת חוק יישום תכנית ההתנתקות (תיקון מספר 4) (פיצוי למניעת חסרון כיס לעסק שהעתיק את פעילותו), התשע"א-2011 (כ/392).</w:t>
      </w:r>
    </w:p>
    <w:p w14:paraId="108AB270" w14:textId="77777777" w:rsidR="001F5F03" w:rsidRDefault="001F5F03" w:rsidP="001F5F03">
      <w:pPr>
        <w:bidi/>
        <w:ind w:firstLine="720"/>
        <w:rPr>
          <w:rFonts w:cs="David" w:hint="cs"/>
          <w:rtl/>
        </w:rPr>
      </w:pPr>
    </w:p>
    <w:p w14:paraId="33EC3F91" w14:textId="77777777" w:rsidR="001F5F03" w:rsidRDefault="001F5F03" w:rsidP="001F5F03">
      <w:pPr>
        <w:bidi/>
        <w:ind w:firstLine="720"/>
        <w:jc w:val="both"/>
        <w:rPr>
          <w:rFonts w:cs="David" w:hint="cs"/>
          <w:rtl/>
        </w:rPr>
      </w:pPr>
      <w:r>
        <w:rPr>
          <w:rFonts w:cs="David" w:hint="cs"/>
          <w:rtl/>
        </w:rPr>
        <w:t>אני מבין שזה חלק מההסדרים לסגירת כל הנושא הכאוב של אנשי גוש קטיף וצפון השומרון.</w:t>
      </w:r>
    </w:p>
    <w:p w14:paraId="094F5F18" w14:textId="77777777" w:rsidR="001F5F03" w:rsidRDefault="001F5F03" w:rsidP="001F5F03">
      <w:pPr>
        <w:bidi/>
        <w:ind w:firstLine="720"/>
        <w:jc w:val="both"/>
        <w:rPr>
          <w:rFonts w:cs="David" w:hint="cs"/>
          <w:rtl/>
        </w:rPr>
      </w:pPr>
    </w:p>
    <w:p w14:paraId="44FFBEC9" w14:textId="77777777" w:rsidR="001F5F03" w:rsidRDefault="001F5F03" w:rsidP="001F5F03">
      <w:pPr>
        <w:bidi/>
        <w:ind w:firstLine="720"/>
        <w:jc w:val="both"/>
        <w:rPr>
          <w:rFonts w:cs="David" w:hint="cs"/>
          <w:rtl/>
        </w:rPr>
      </w:pPr>
      <w:r>
        <w:rPr>
          <w:rFonts w:cs="David" w:hint="cs"/>
          <w:rtl/>
        </w:rPr>
        <w:t>טוב, מי בעד הבקשה הזו? פה אחד, אין מתנגדים, אין נמנעים, אושר.</w:t>
      </w:r>
    </w:p>
    <w:p w14:paraId="2246FF29" w14:textId="77777777" w:rsidR="001F5F03" w:rsidRDefault="001F5F03" w:rsidP="001F5F03">
      <w:pPr>
        <w:bidi/>
        <w:ind w:firstLine="720"/>
        <w:jc w:val="both"/>
        <w:rPr>
          <w:rFonts w:cs="David" w:hint="cs"/>
          <w:rtl/>
        </w:rPr>
      </w:pPr>
    </w:p>
    <w:p w14:paraId="18B78F14" w14:textId="77777777" w:rsidR="001F5F03" w:rsidRPr="00DA7EED" w:rsidRDefault="001F5F03" w:rsidP="001F5F03">
      <w:pPr>
        <w:bidi/>
        <w:jc w:val="center"/>
        <w:rPr>
          <w:rFonts w:cs="David"/>
          <w:b/>
          <w:bCs/>
          <w:rtl/>
        </w:rPr>
      </w:pPr>
      <w:r w:rsidRPr="00DA7EED">
        <w:rPr>
          <w:rFonts w:cs="David" w:hint="cs"/>
          <w:b/>
          <w:bCs/>
          <w:rtl/>
        </w:rPr>
        <w:t>הצבעה</w:t>
      </w:r>
    </w:p>
    <w:p w14:paraId="54F8BB2B"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653156B5" w14:textId="77777777" w:rsidR="001F5F03" w:rsidRPr="00DA7EED" w:rsidRDefault="001F5F03" w:rsidP="001F5F03">
      <w:pPr>
        <w:bidi/>
        <w:jc w:val="center"/>
        <w:rPr>
          <w:rFonts w:cs="David"/>
          <w:rtl/>
        </w:rPr>
      </w:pPr>
      <w:r w:rsidRPr="00DA7EED">
        <w:rPr>
          <w:rFonts w:cs="David" w:hint="cs"/>
          <w:rtl/>
        </w:rPr>
        <w:t>ההצעה התקבלה</w:t>
      </w:r>
    </w:p>
    <w:p w14:paraId="30D841C9" w14:textId="77777777" w:rsidR="001F5F03" w:rsidRDefault="001F5F03" w:rsidP="001F5F03">
      <w:pPr>
        <w:bidi/>
        <w:ind w:firstLine="720"/>
        <w:jc w:val="both"/>
        <w:rPr>
          <w:rFonts w:cs="David" w:hint="cs"/>
          <w:rtl/>
        </w:rPr>
      </w:pPr>
    </w:p>
    <w:p w14:paraId="7360824D" w14:textId="77777777" w:rsidR="001F5F03" w:rsidRPr="00630042" w:rsidRDefault="001F5F03" w:rsidP="001F5F03">
      <w:pPr>
        <w:bidi/>
        <w:jc w:val="both"/>
        <w:rPr>
          <w:rFonts w:cs="David"/>
          <w:rtl/>
        </w:rPr>
      </w:pPr>
      <w:r w:rsidRPr="00630042">
        <w:rPr>
          <w:rFonts w:cs="David" w:hint="cs"/>
          <w:u w:val="single"/>
          <w:rtl/>
        </w:rPr>
        <w:t>היו"ר יריב לוין:</w:t>
      </w:r>
    </w:p>
    <w:p w14:paraId="5873AC59" w14:textId="77777777" w:rsidR="001F5F03" w:rsidRPr="00630042" w:rsidRDefault="001F5F03" w:rsidP="001F5F03">
      <w:pPr>
        <w:bidi/>
        <w:ind w:firstLine="720"/>
        <w:jc w:val="both"/>
        <w:rPr>
          <w:rFonts w:cs="David"/>
          <w:rtl/>
        </w:rPr>
      </w:pPr>
    </w:p>
    <w:p w14:paraId="68A7AD38" w14:textId="77777777" w:rsidR="001F5F03" w:rsidRDefault="001F5F03" w:rsidP="001F5F03">
      <w:pPr>
        <w:bidi/>
        <w:ind w:firstLine="720"/>
        <w:jc w:val="both"/>
        <w:rPr>
          <w:rFonts w:cs="David" w:hint="cs"/>
          <w:rtl/>
        </w:rPr>
      </w:pPr>
      <w:r>
        <w:rPr>
          <w:rFonts w:cs="David" w:hint="cs"/>
          <w:rtl/>
        </w:rPr>
        <w:t>ותיקון לההצעת חוק לתיקון פקודת מס הכנסה (מספר 185) התשע"א-2010.</w:t>
      </w:r>
    </w:p>
    <w:p w14:paraId="03AD23DA" w14:textId="77777777" w:rsidR="001F5F03" w:rsidRDefault="001F5F03" w:rsidP="001F5F03">
      <w:pPr>
        <w:bidi/>
        <w:ind w:firstLine="720"/>
        <w:jc w:val="both"/>
        <w:rPr>
          <w:rFonts w:cs="David" w:hint="cs"/>
          <w:rtl/>
        </w:rPr>
      </w:pPr>
    </w:p>
    <w:p w14:paraId="244501E4" w14:textId="77777777" w:rsidR="001F5F03" w:rsidRPr="005D78BF" w:rsidRDefault="001F5F03" w:rsidP="001F5F03">
      <w:pPr>
        <w:bidi/>
        <w:jc w:val="both"/>
        <w:rPr>
          <w:rFonts w:cs="David"/>
          <w:u w:val="single"/>
          <w:rtl/>
        </w:rPr>
      </w:pPr>
      <w:r w:rsidRPr="005D78BF">
        <w:rPr>
          <w:rFonts w:cs="David" w:hint="cs"/>
          <w:u w:val="single"/>
          <w:rtl/>
        </w:rPr>
        <w:t>שלמה מולה:</w:t>
      </w:r>
    </w:p>
    <w:p w14:paraId="06665B4D" w14:textId="77777777" w:rsidR="001F5F03" w:rsidRPr="005D78BF" w:rsidRDefault="001F5F03" w:rsidP="001F5F03">
      <w:pPr>
        <w:bidi/>
        <w:jc w:val="both"/>
        <w:rPr>
          <w:rFonts w:cs="David"/>
          <w:u w:val="single"/>
          <w:rtl/>
        </w:rPr>
      </w:pPr>
    </w:p>
    <w:p w14:paraId="1FC959CA" w14:textId="77777777" w:rsidR="001F5F03" w:rsidRDefault="001F5F03" w:rsidP="001F5F03">
      <w:pPr>
        <w:bidi/>
        <w:ind w:firstLine="720"/>
        <w:jc w:val="both"/>
        <w:rPr>
          <w:rFonts w:cs="David" w:hint="cs"/>
          <w:rtl/>
        </w:rPr>
      </w:pPr>
      <w:r>
        <w:rPr>
          <w:rFonts w:cs="David" w:hint="cs"/>
          <w:rtl/>
        </w:rPr>
        <w:t>מה זה?</w:t>
      </w:r>
    </w:p>
    <w:p w14:paraId="0A86526F" w14:textId="77777777" w:rsidR="001F5F03" w:rsidRDefault="001F5F03" w:rsidP="001F5F03">
      <w:pPr>
        <w:bidi/>
        <w:ind w:firstLine="720"/>
        <w:jc w:val="both"/>
        <w:rPr>
          <w:rFonts w:cs="David" w:hint="cs"/>
          <w:rtl/>
        </w:rPr>
      </w:pPr>
    </w:p>
    <w:p w14:paraId="5E151AB4" w14:textId="77777777" w:rsidR="001F5F03" w:rsidRPr="00630042" w:rsidRDefault="001F5F03" w:rsidP="001F5F03">
      <w:pPr>
        <w:bidi/>
        <w:jc w:val="both"/>
        <w:rPr>
          <w:rFonts w:cs="David"/>
          <w:rtl/>
        </w:rPr>
      </w:pPr>
      <w:r w:rsidRPr="00630042">
        <w:rPr>
          <w:rFonts w:cs="David" w:hint="cs"/>
          <w:u w:val="single"/>
          <w:rtl/>
        </w:rPr>
        <w:t>היו"ר יריב לוין:</w:t>
      </w:r>
    </w:p>
    <w:p w14:paraId="6AAE55F0" w14:textId="77777777" w:rsidR="001F5F03" w:rsidRPr="00630042" w:rsidRDefault="001F5F03" w:rsidP="001F5F03">
      <w:pPr>
        <w:bidi/>
        <w:ind w:firstLine="720"/>
        <w:jc w:val="both"/>
        <w:rPr>
          <w:rFonts w:cs="David"/>
          <w:rtl/>
        </w:rPr>
      </w:pPr>
    </w:p>
    <w:p w14:paraId="3D23BD44" w14:textId="77777777" w:rsidR="001F5F03" w:rsidRDefault="001F5F03" w:rsidP="001F5F03">
      <w:pPr>
        <w:bidi/>
        <w:jc w:val="both"/>
        <w:rPr>
          <w:rFonts w:cs="David" w:hint="cs"/>
          <w:rtl/>
        </w:rPr>
      </w:pPr>
      <w:r>
        <w:rPr>
          <w:rFonts w:cs="David" w:hint="cs"/>
          <w:rtl/>
        </w:rPr>
        <w:tab/>
        <w:t>טמיר, אתה יכול לומר לנו במה בדיוק מדובר?</w:t>
      </w:r>
    </w:p>
    <w:p w14:paraId="1F20B4D1" w14:textId="77777777" w:rsidR="001F5F03" w:rsidRDefault="001F5F03" w:rsidP="001F5F03">
      <w:pPr>
        <w:bidi/>
        <w:jc w:val="both"/>
        <w:rPr>
          <w:rFonts w:cs="David" w:hint="cs"/>
          <w:rtl/>
        </w:rPr>
      </w:pPr>
    </w:p>
    <w:p w14:paraId="44C58AF8" w14:textId="77777777" w:rsidR="001F5F03" w:rsidRPr="00372B05" w:rsidRDefault="001F5F03" w:rsidP="001F5F03">
      <w:pPr>
        <w:bidi/>
        <w:jc w:val="both"/>
        <w:rPr>
          <w:rFonts w:cs="David" w:hint="cs"/>
          <w:u w:val="single"/>
          <w:rtl/>
        </w:rPr>
      </w:pPr>
      <w:r>
        <w:rPr>
          <w:rFonts w:cs="David" w:hint="cs"/>
          <w:u w:val="single"/>
          <w:rtl/>
        </w:rPr>
        <w:t>טמיר כהן:</w:t>
      </w:r>
    </w:p>
    <w:p w14:paraId="69712C26" w14:textId="77777777" w:rsidR="001F5F03" w:rsidRDefault="001F5F03" w:rsidP="001F5F03">
      <w:pPr>
        <w:bidi/>
        <w:jc w:val="both"/>
        <w:rPr>
          <w:rFonts w:cs="David" w:hint="cs"/>
          <w:rtl/>
        </w:rPr>
      </w:pPr>
    </w:p>
    <w:p w14:paraId="35B7A8C3" w14:textId="77777777" w:rsidR="001F5F03" w:rsidRDefault="001F5F03" w:rsidP="001F5F03">
      <w:pPr>
        <w:bidi/>
        <w:jc w:val="both"/>
        <w:rPr>
          <w:rFonts w:cs="David" w:hint="cs"/>
          <w:rtl/>
        </w:rPr>
      </w:pPr>
      <w:r>
        <w:rPr>
          <w:rFonts w:cs="David" w:hint="cs"/>
          <w:rtl/>
        </w:rPr>
        <w:tab/>
        <w:t>זו הצעת חוק שמדברת בהסדרת הלוואות בין קרובים וגביית הריבית שהם ---</w:t>
      </w:r>
    </w:p>
    <w:p w14:paraId="61D21D73" w14:textId="77777777" w:rsidR="001F5F03" w:rsidRDefault="001F5F03" w:rsidP="001F5F03">
      <w:pPr>
        <w:bidi/>
        <w:jc w:val="both"/>
        <w:rPr>
          <w:rFonts w:cs="David" w:hint="cs"/>
          <w:rtl/>
        </w:rPr>
      </w:pPr>
    </w:p>
    <w:p w14:paraId="54C0B219" w14:textId="77777777" w:rsidR="001F5F03" w:rsidRPr="005D78BF" w:rsidRDefault="001F5F03" w:rsidP="001F5F03">
      <w:pPr>
        <w:bidi/>
        <w:jc w:val="both"/>
        <w:rPr>
          <w:rFonts w:cs="David"/>
          <w:u w:val="single"/>
          <w:rtl/>
        </w:rPr>
      </w:pPr>
      <w:r w:rsidRPr="005D78BF">
        <w:rPr>
          <w:rFonts w:cs="David" w:hint="cs"/>
          <w:u w:val="single"/>
          <w:rtl/>
        </w:rPr>
        <w:t>שלמה מולה:</w:t>
      </w:r>
    </w:p>
    <w:p w14:paraId="7F7D4371" w14:textId="77777777" w:rsidR="001F5F03" w:rsidRPr="005D78BF" w:rsidRDefault="001F5F03" w:rsidP="001F5F03">
      <w:pPr>
        <w:bidi/>
        <w:jc w:val="both"/>
        <w:rPr>
          <w:rFonts w:cs="David"/>
          <w:u w:val="single"/>
          <w:rtl/>
        </w:rPr>
      </w:pPr>
    </w:p>
    <w:p w14:paraId="03914881" w14:textId="77777777" w:rsidR="001F5F03" w:rsidRDefault="001F5F03" w:rsidP="001F5F03">
      <w:pPr>
        <w:bidi/>
        <w:ind w:firstLine="720"/>
        <w:jc w:val="both"/>
        <w:rPr>
          <w:rFonts w:cs="David" w:hint="cs"/>
          <w:rtl/>
        </w:rPr>
      </w:pPr>
      <w:r>
        <w:rPr>
          <w:rFonts w:cs="David" w:hint="cs"/>
          <w:rtl/>
        </w:rPr>
        <w:t>מה זה בין קרובים? משפחה?</w:t>
      </w:r>
    </w:p>
    <w:p w14:paraId="7797397A" w14:textId="77777777" w:rsidR="001F5F03" w:rsidRDefault="001F5F03" w:rsidP="001F5F03">
      <w:pPr>
        <w:bidi/>
        <w:jc w:val="both"/>
        <w:rPr>
          <w:rFonts w:cs="David" w:hint="cs"/>
          <w:u w:val="single"/>
          <w:rtl/>
        </w:rPr>
      </w:pPr>
      <w:r>
        <w:rPr>
          <w:rFonts w:cs="David" w:hint="cs"/>
          <w:u w:val="single"/>
          <w:rtl/>
        </w:rPr>
        <w:t>טמיר כהן:</w:t>
      </w:r>
    </w:p>
    <w:p w14:paraId="7F84FB7F" w14:textId="77777777" w:rsidR="001F5F03" w:rsidRDefault="001F5F03" w:rsidP="001F5F03">
      <w:pPr>
        <w:bidi/>
        <w:ind w:firstLine="720"/>
        <w:jc w:val="both"/>
        <w:rPr>
          <w:rFonts w:cs="David" w:hint="cs"/>
          <w:u w:val="single"/>
          <w:rtl/>
        </w:rPr>
      </w:pPr>
    </w:p>
    <w:p w14:paraId="2BB132D8" w14:textId="77777777" w:rsidR="001F5F03" w:rsidRDefault="001F5F03" w:rsidP="001F5F03">
      <w:pPr>
        <w:bidi/>
        <w:ind w:firstLine="720"/>
        <w:jc w:val="both"/>
        <w:rPr>
          <w:rFonts w:cs="David" w:hint="cs"/>
          <w:rtl/>
        </w:rPr>
      </w:pPr>
      <w:r>
        <w:rPr>
          <w:rFonts w:cs="David" w:hint="cs"/>
          <w:rtl/>
        </w:rPr>
        <w:t xml:space="preserve">לא. נגיד עובד בחברה שמקבל הלוואה ממקום העבודה. כל מיני סידורים כאלה שיש אז נתנו את זה כפונקציה של ריבית, שזה החלק השני של הדיון שנקיים אותו היום, זה קביעת הריבית שתהיה מטיבה לעומת הנהוג כיום. אנחנו נקבע ריבית של בסביבות 5% לעומת ריבית שהיום בהסדרים האלה היא יותר גבוהה. </w:t>
      </w:r>
    </w:p>
    <w:p w14:paraId="47F85E1D" w14:textId="77777777" w:rsidR="001F5F03" w:rsidRDefault="001F5F03" w:rsidP="001F5F03">
      <w:pPr>
        <w:bidi/>
        <w:ind w:firstLine="720"/>
        <w:jc w:val="both"/>
        <w:rPr>
          <w:rFonts w:cs="David" w:hint="cs"/>
          <w:rtl/>
        </w:rPr>
      </w:pPr>
    </w:p>
    <w:p w14:paraId="1E3F499E" w14:textId="77777777" w:rsidR="001F5F03" w:rsidRPr="00630042" w:rsidRDefault="001F5F03" w:rsidP="001F5F03">
      <w:pPr>
        <w:bidi/>
        <w:jc w:val="both"/>
        <w:rPr>
          <w:rFonts w:cs="David"/>
          <w:rtl/>
        </w:rPr>
      </w:pPr>
      <w:r w:rsidRPr="00630042">
        <w:rPr>
          <w:rFonts w:cs="David" w:hint="cs"/>
          <w:u w:val="single"/>
          <w:rtl/>
        </w:rPr>
        <w:t>היו"ר יריב לוין:</w:t>
      </w:r>
    </w:p>
    <w:p w14:paraId="7CF7E605" w14:textId="77777777" w:rsidR="001F5F03" w:rsidRPr="00630042" w:rsidRDefault="001F5F03" w:rsidP="001F5F03">
      <w:pPr>
        <w:bidi/>
        <w:ind w:firstLine="720"/>
        <w:jc w:val="both"/>
        <w:rPr>
          <w:rFonts w:cs="David"/>
          <w:rtl/>
        </w:rPr>
      </w:pPr>
    </w:p>
    <w:p w14:paraId="4D4053CA" w14:textId="77777777" w:rsidR="001F5F03" w:rsidRDefault="001F5F03" w:rsidP="001F5F03">
      <w:pPr>
        <w:bidi/>
        <w:ind w:firstLine="720"/>
        <w:jc w:val="both"/>
        <w:rPr>
          <w:rFonts w:cs="David" w:hint="cs"/>
          <w:rtl/>
        </w:rPr>
      </w:pPr>
      <w:r>
        <w:rPr>
          <w:rFonts w:cs="David" w:hint="cs"/>
          <w:rtl/>
        </w:rPr>
        <w:t xml:space="preserve">זאת אומרת, למעשה זה חוק שמגביל את הריבית ובדרך הזאת מקל על הלווים? </w:t>
      </w:r>
    </w:p>
    <w:p w14:paraId="37DB3D88" w14:textId="77777777" w:rsidR="001F5F03" w:rsidRDefault="001F5F03" w:rsidP="001F5F03">
      <w:pPr>
        <w:bidi/>
        <w:ind w:firstLine="720"/>
        <w:jc w:val="both"/>
        <w:rPr>
          <w:rFonts w:cs="David" w:hint="cs"/>
          <w:rtl/>
        </w:rPr>
      </w:pPr>
    </w:p>
    <w:p w14:paraId="70D45961" w14:textId="77777777" w:rsidR="001F5F03" w:rsidRDefault="001F5F03" w:rsidP="001F5F03">
      <w:pPr>
        <w:bidi/>
        <w:jc w:val="both"/>
        <w:rPr>
          <w:rFonts w:cs="David" w:hint="cs"/>
          <w:u w:val="single"/>
          <w:rtl/>
        </w:rPr>
      </w:pPr>
      <w:r>
        <w:rPr>
          <w:rFonts w:cs="David" w:hint="cs"/>
          <w:u w:val="single"/>
          <w:rtl/>
        </w:rPr>
        <w:t>טמיר כהן:</w:t>
      </w:r>
    </w:p>
    <w:p w14:paraId="1D75C950" w14:textId="77777777" w:rsidR="001F5F03" w:rsidRDefault="001F5F03" w:rsidP="001F5F03">
      <w:pPr>
        <w:bidi/>
        <w:ind w:firstLine="720"/>
        <w:jc w:val="both"/>
        <w:rPr>
          <w:rFonts w:cs="David" w:hint="cs"/>
          <w:u w:val="single"/>
          <w:rtl/>
        </w:rPr>
      </w:pPr>
    </w:p>
    <w:p w14:paraId="4AB8CB44" w14:textId="77777777" w:rsidR="001F5F03" w:rsidRDefault="001F5F03" w:rsidP="001F5F03">
      <w:pPr>
        <w:bidi/>
        <w:ind w:firstLine="720"/>
        <w:jc w:val="both"/>
        <w:rPr>
          <w:rFonts w:cs="David" w:hint="cs"/>
          <w:rtl/>
        </w:rPr>
      </w:pPr>
      <w:r>
        <w:rPr>
          <w:rFonts w:cs="David" w:hint="cs"/>
          <w:rtl/>
        </w:rPr>
        <w:t>הוא עושה סדר יותר מאשר זה.</w:t>
      </w:r>
    </w:p>
    <w:p w14:paraId="2E5ADB4D" w14:textId="77777777" w:rsidR="001F5F03" w:rsidRDefault="001F5F03" w:rsidP="001F5F03">
      <w:pPr>
        <w:bidi/>
        <w:jc w:val="both"/>
        <w:rPr>
          <w:rFonts w:cs="David" w:hint="cs"/>
          <w:u w:val="single"/>
          <w:rtl/>
        </w:rPr>
      </w:pPr>
    </w:p>
    <w:p w14:paraId="6E9BEC84" w14:textId="77777777" w:rsidR="001F5F03" w:rsidRPr="00630042" w:rsidRDefault="001F5F03" w:rsidP="001F5F03">
      <w:pPr>
        <w:bidi/>
        <w:jc w:val="both"/>
        <w:rPr>
          <w:rFonts w:cs="David"/>
          <w:rtl/>
        </w:rPr>
      </w:pPr>
      <w:r w:rsidRPr="00630042">
        <w:rPr>
          <w:rFonts w:cs="David" w:hint="cs"/>
          <w:u w:val="single"/>
          <w:rtl/>
        </w:rPr>
        <w:t>היו"ר יריב לוין:</w:t>
      </w:r>
    </w:p>
    <w:p w14:paraId="6ECD7218" w14:textId="77777777" w:rsidR="001F5F03" w:rsidRPr="00630042" w:rsidRDefault="001F5F03" w:rsidP="001F5F03">
      <w:pPr>
        <w:bidi/>
        <w:ind w:firstLine="720"/>
        <w:jc w:val="both"/>
        <w:rPr>
          <w:rFonts w:cs="David"/>
          <w:rtl/>
        </w:rPr>
      </w:pPr>
    </w:p>
    <w:p w14:paraId="5A9F0385" w14:textId="77777777" w:rsidR="001F5F03" w:rsidRDefault="001F5F03" w:rsidP="001F5F03">
      <w:pPr>
        <w:bidi/>
        <w:ind w:firstLine="720"/>
        <w:jc w:val="both"/>
        <w:rPr>
          <w:rFonts w:cs="David" w:hint="cs"/>
          <w:rtl/>
        </w:rPr>
      </w:pPr>
      <w:r>
        <w:rPr>
          <w:rFonts w:cs="David" w:hint="cs"/>
          <w:rtl/>
        </w:rPr>
        <w:t>מונע ריביות נשך למיניהן. בסדר גמור, יופי, תודה רבה.</w:t>
      </w:r>
    </w:p>
    <w:p w14:paraId="2156E873" w14:textId="77777777" w:rsidR="001F5F03" w:rsidRDefault="001F5F03" w:rsidP="001F5F03">
      <w:pPr>
        <w:bidi/>
        <w:ind w:firstLine="720"/>
        <w:jc w:val="both"/>
        <w:rPr>
          <w:rFonts w:cs="David" w:hint="cs"/>
          <w:rtl/>
        </w:rPr>
      </w:pPr>
    </w:p>
    <w:p w14:paraId="1E20432B" w14:textId="77777777" w:rsidR="001F5F03" w:rsidRPr="005D78BF" w:rsidRDefault="001F5F03" w:rsidP="001F5F03">
      <w:pPr>
        <w:bidi/>
        <w:jc w:val="both"/>
        <w:rPr>
          <w:rFonts w:cs="David"/>
          <w:u w:val="single"/>
          <w:rtl/>
        </w:rPr>
      </w:pPr>
      <w:r w:rsidRPr="005D78BF">
        <w:rPr>
          <w:rFonts w:cs="David" w:hint="cs"/>
          <w:u w:val="single"/>
          <w:rtl/>
        </w:rPr>
        <w:t>שלמה מולה:</w:t>
      </w:r>
    </w:p>
    <w:p w14:paraId="56BD95B9" w14:textId="77777777" w:rsidR="001F5F03" w:rsidRPr="005D78BF" w:rsidRDefault="001F5F03" w:rsidP="001F5F03">
      <w:pPr>
        <w:bidi/>
        <w:jc w:val="both"/>
        <w:rPr>
          <w:rFonts w:cs="David"/>
          <w:u w:val="single"/>
          <w:rtl/>
        </w:rPr>
      </w:pPr>
    </w:p>
    <w:p w14:paraId="4225B086" w14:textId="77777777" w:rsidR="001F5F03" w:rsidRDefault="001F5F03" w:rsidP="001F5F03">
      <w:pPr>
        <w:bidi/>
        <w:ind w:firstLine="720"/>
        <w:jc w:val="both"/>
        <w:rPr>
          <w:rFonts w:cs="David" w:hint="cs"/>
          <w:rtl/>
        </w:rPr>
      </w:pPr>
      <w:r>
        <w:rPr>
          <w:rFonts w:cs="David" w:hint="cs"/>
          <w:rtl/>
        </w:rPr>
        <w:t>דרך אגב, יריב, הייתה לנו הצעה לסדר בנושא התייקרויות החשמל ומים.</w:t>
      </w:r>
    </w:p>
    <w:p w14:paraId="3AF1E81C" w14:textId="77777777" w:rsidR="001F5F03" w:rsidRDefault="001F5F03" w:rsidP="001F5F03">
      <w:pPr>
        <w:bidi/>
        <w:ind w:firstLine="720"/>
        <w:jc w:val="both"/>
        <w:rPr>
          <w:rFonts w:cs="David" w:hint="cs"/>
          <w:rtl/>
        </w:rPr>
      </w:pPr>
    </w:p>
    <w:p w14:paraId="6D62556F" w14:textId="77777777" w:rsidR="001F5F03" w:rsidRPr="00630042" w:rsidRDefault="001F5F03" w:rsidP="001F5F03">
      <w:pPr>
        <w:bidi/>
        <w:jc w:val="both"/>
        <w:rPr>
          <w:rFonts w:cs="David"/>
          <w:rtl/>
        </w:rPr>
      </w:pPr>
      <w:r w:rsidRPr="00630042">
        <w:rPr>
          <w:rFonts w:cs="David" w:hint="cs"/>
          <w:u w:val="single"/>
          <w:rtl/>
        </w:rPr>
        <w:t>היו"ר יריב לוין:</w:t>
      </w:r>
    </w:p>
    <w:p w14:paraId="7074664D" w14:textId="77777777" w:rsidR="001F5F03" w:rsidRPr="00630042" w:rsidRDefault="001F5F03" w:rsidP="001F5F03">
      <w:pPr>
        <w:bidi/>
        <w:ind w:firstLine="720"/>
        <w:jc w:val="both"/>
        <w:rPr>
          <w:rFonts w:cs="David"/>
          <w:rtl/>
        </w:rPr>
      </w:pPr>
    </w:p>
    <w:p w14:paraId="3C85963A" w14:textId="77777777" w:rsidR="001F5F03" w:rsidRDefault="001F5F03" w:rsidP="001F5F03">
      <w:pPr>
        <w:bidi/>
        <w:ind w:firstLine="720"/>
        <w:jc w:val="both"/>
        <w:rPr>
          <w:rFonts w:cs="David" w:hint="cs"/>
          <w:rtl/>
        </w:rPr>
      </w:pPr>
      <w:r>
        <w:rPr>
          <w:rFonts w:cs="David" w:hint="cs"/>
          <w:rtl/>
        </w:rPr>
        <w:t xml:space="preserve">לא הגיע אלי, אבל אין לי בעיה. שיביאו לי את זה, נאשר את זה. זה לא הגיע אלי. </w:t>
      </w:r>
    </w:p>
    <w:p w14:paraId="6BE10B74" w14:textId="77777777" w:rsidR="001F5F03" w:rsidRDefault="001F5F03" w:rsidP="001F5F03">
      <w:pPr>
        <w:bidi/>
        <w:ind w:firstLine="720"/>
        <w:jc w:val="both"/>
        <w:rPr>
          <w:rFonts w:cs="David" w:hint="cs"/>
          <w:rtl/>
        </w:rPr>
      </w:pPr>
    </w:p>
    <w:p w14:paraId="33815FEC" w14:textId="77777777" w:rsidR="001F5F03" w:rsidRPr="005D78BF" w:rsidRDefault="001F5F03" w:rsidP="001F5F03">
      <w:pPr>
        <w:bidi/>
        <w:jc w:val="both"/>
        <w:rPr>
          <w:rFonts w:cs="David"/>
          <w:u w:val="single"/>
          <w:rtl/>
        </w:rPr>
      </w:pPr>
      <w:r w:rsidRPr="005D78BF">
        <w:rPr>
          <w:rFonts w:cs="David" w:hint="cs"/>
          <w:u w:val="single"/>
          <w:rtl/>
        </w:rPr>
        <w:t>שלמה מולה:</w:t>
      </w:r>
    </w:p>
    <w:p w14:paraId="0549A11A" w14:textId="77777777" w:rsidR="001F5F03" w:rsidRPr="005D78BF" w:rsidRDefault="001F5F03" w:rsidP="001F5F03">
      <w:pPr>
        <w:bidi/>
        <w:jc w:val="both"/>
        <w:rPr>
          <w:rFonts w:cs="David"/>
          <w:u w:val="single"/>
          <w:rtl/>
        </w:rPr>
      </w:pPr>
    </w:p>
    <w:p w14:paraId="74B6170B" w14:textId="77777777" w:rsidR="001F5F03" w:rsidRDefault="001F5F03" w:rsidP="001F5F03">
      <w:pPr>
        <w:bidi/>
        <w:ind w:firstLine="720"/>
        <w:jc w:val="both"/>
        <w:rPr>
          <w:rFonts w:cs="David" w:hint="cs"/>
          <w:rtl/>
        </w:rPr>
      </w:pPr>
      <w:r>
        <w:rPr>
          <w:rFonts w:cs="David" w:hint="cs"/>
          <w:rtl/>
        </w:rPr>
        <w:t xml:space="preserve">הרב גפני, זה אצלך? הנושא הזה של התייקרויות החשמל והדלק. מהשבוע שעבר. </w:t>
      </w:r>
    </w:p>
    <w:p w14:paraId="089EEE78" w14:textId="77777777" w:rsidR="001F5F03" w:rsidRDefault="001F5F03" w:rsidP="001F5F03">
      <w:pPr>
        <w:bidi/>
        <w:ind w:firstLine="720"/>
        <w:jc w:val="both"/>
        <w:rPr>
          <w:rFonts w:cs="David" w:hint="cs"/>
          <w:rtl/>
        </w:rPr>
      </w:pPr>
    </w:p>
    <w:p w14:paraId="542F339B" w14:textId="77777777" w:rsidR="001F5F03" w:rsidRPr="00630042" w:rsidRDefault="001F5F03" w:rsidP="001F5F03">
      <w:pPr>
        <w:bidi/>
        <w:jc w:val="both"/>
        <w:rPr>
          <w:rFonts w:cs="David"/>
          <w:rtl/>
        </w:rPr>
      </w:pPr>
      <w:r w:rsidRPr="00630042">
        <w:rPr>
          <w:rFonts w:cs="David" w:hint="cs"/>
          <w:u w:val="single"/>
          <w:rtl/>
        </w:rPr>
        <w:t>היו"ר יריב לוין:</w:t>
      </w:r>
    </w:p>
    <w:p w14:paraId="31DB9C1F" w14:textId="77777777" w:rsidR="001F5F03" w:rsidRPr="00630042" w:rsidRDefault="001F5F03" w:rsidP="001F5F03">
      <w:pPr>
        <w:bidi/>
        <w:ind w:firstLine="720"/>
        <w:jc w:val="both"/>
        <w:rPr>
          <w:rFonts w:cs="David"/>
          <w:rtl/>
        </w:rPr>
      </w:pPr>
    </w:p>
    <w:p w14:paraId="510130CB" w14:textId="77777777" w:rsidR="001F5F03" w:rsidRDefault="001F5F03" w:rsidP="001F5F03">
      <w:pPr>
        <w:bidi/>
        <w:ind w:firstLine="720"/>
        <w:jc w:val="both"/>
        <w:rPr>
          <w:rFonts w:cs="David" w:hint="cs"/>
          <w:rtl/>
        </w:rPr>
      </w:pPr>
      <w:r>
        <w:rPr>
          <w:rFonts w:cs="David" w:hint="cs"/>
          <w:rtl/>
        </w:rPr>
        <w:t xml:space="preserve">זה לא אצלי. זה עבר אליו, אני לא ראיתי דבר כזה, זה לא אצלי. תוציאו רק זימון. זה הצעה ממשלתית, לא שזה משנה, מה ששאלת לגבי הוועדה, זה ממשלתי. </w:t>
      </w:r>
    </w:p>
    <w:p w14:paraId="35B9CC4A" w14:textId="77777777" w:rsidR="001F5F03" w:rsidRDefault="001F5F03" w:rsidP="001F5F03">
      <w:pPr>
        <w:bidi/>
        <w:ind w:firstLine="720"/>
        <w:jc w:val="both"/>
        <w:rPr>
          <w:rFonts w:cs="David" w:hint="cs"/>
          <w:rtl/>
        </w:rPr>
      </w:pPr>
    </w:p>
    <w:p w14:paraId="33DF05FB" w14:textId="77777777" w:rsidR="001F5F03" w:rsidRDefault="001F5F03" w:rsidP="001F5F03">
      <w:pPr>
        <w:bidi/>
        <w:ind w:firstLine="720"/>
        <w:jc w:val="both"/>
        <w:rPr>
          <w:rFonts w:cs="David" w:hint="cs"/>
          <w:rtl/>
        </w:rPr>
      </w:pPr>
      <w:r>
        <w:rPr>
          <w:rFonts w:cs="David" w:hint="cs"/>
          <w:rtl/>
        </w:rPr>
        <w:t xml:space="preserve">רגע, אז פקודת מס הכנסה עוד לא הצבענו. הצעת חוק תיקון פקודת מס הכנסה (מספר 185), התשע"א-2010 לפני קריאה שנייה ושלישית לבקשת ועדת הכספים. </w:t>
      </w:r>
    </w:p>
    <w:p w14:paraId="0DF53286" w14:textId="77777777" w:rsidR="001F5F03" w:rsidRDefault="001F5F03" w:rsidP="001F5F03">
      <w:pPr>
        <w:bidi/>
        <w:ind w:firstLine="720"/>
        <w:jc w:val="both"/>
        <w:rPr>
          <w:rFonts w:cs="David" w:hint="cs"/>
          <w:rtl/>
        </w:rPr>
      </w:pPr>
    </w:p>
    <w:p w14:paraId="129FE4F9" w14:textId="77777777" w:rsidR="001F5F03" w:rsidRDefault="001F5F03" w:rsidP="001F5F03">
      <w:pPr>
        <w:bidi/>
        <w:ind w:firstLine="720"/>
        <w:jc w:val="both"/>
        <w:rPr>
          <w:rFonts w:cs="David" w:hint="cs"/>
          <w:rtl/>
        </w:rPr>
      </w:pPr>
      <w:r>
        <w:rPr>
          <w:rFonts w:cs="David" w:hint="cs"/>
          <w:rtl/>
        </w:rPr>
        <w:t>מי בעד? פה אחד, אין מתנגדים, אין נמנעים, אושר.</w:t>
      </w:r>
    </w:p>
    <w:p w14:paraId="1B1FD0F8" w14:textId="77777777" w:rsidR="001F5F03" w:rsidRPr="00372B05" w:rsidRDefault="001F5F03" w:rsidP="001F5F03">
      <w:pPr>
        <w:bidi/>
        <w:ind w:firstLine="720"/>
        <w:jc w:val="both"/>
        <w:rPr>
          <w:rFonts w:cs="David" w:hint="cs"/>
          <w:rtl/>
        </w:rPr>
      </w:pPr>
    </w:p>
    <w:p w14:paraId="2EA06986" w14:textId="77777777" w:rsidR="001F5F03" w:rsidRDefault="001F5F03" w:rsidP="001F5F03">
      <w:pPr>
        <w:bidi/>
        <w:ind w:firstLine="720"/>
        <w:jc w:val="both"/>
        <w:rPr>
          <w:rFonts w:cs="David" w:hint="cs"/>
          <w:rtl/>
        </w:rPr>
      </w:pPr>
    </w:p>
    <w:p w14:paraId="5AFD12B1" w14:textId="77777777" w:rsidR="001F5F03" w:rsidRPr="00DA7EED" w:rsidRDefault="001F5F03" w:rsidP="001F5F03">
      <w:pPr>
        <w:bidi/>
        <w:jc w:val="center"/>
        <w:rPr>
          <w:rFonts w:cs="David"/>
          <w:b/>
          <w:bCs/>
          <w:rtl/>
        </w:rPr>
      </w:pPr>
      <w:r w:rsidRPr="00DA7EED">
        <w:rPr>
          <w:rFonts w:cs="David" w:hint="cs"/>
          <w:b/>
          <w:bCs/>
          <w:rtl/>
        </w:rPr>
        <w:t>הצבעה</w:t>
      </w:r>
    </w:p>
    <w:p w14:paraId="39C30869"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0A268482" w14:textId="77777777" w:rsidR="001F5F03" w:rsidRDefault="001F5F03" w:rsidP="001F5F03">
      <w:pPr>
        <w:bidi/>
        <w:jc w:val="center"/>
        <w:rPr>
          <w:rFonts w:cs="David" w:hint="cs"/>
          <w:rtl/>
        </w:rPr>
      </w:pPr>
      <w:r w:rsidRPr="00DA7EED">
        <w:rPr>
          <w:rFonts w:cs="David" w:hint="cs"/>
          <w:rtl/>
        </w:rPr>
        <w:t>ההצעה התקבלה</w:t>
      </w:r>
    </w:p>
    <w:p w14:paraId="02B612F9" w14:textId="77777777" w:rsidR="001F5F03" w:rsidRDefault="001F5F03" w:rsidP="001F5F03">
      <w:pPr>
        <w:bidi/>
        <w:jc w:val="center"/>
        <w:rPr>
          <w:rFonts w:cs="David" w:hint="cs"/>
          <w:rtl/>
        </w:rPr>
      </w:pPr>
    </w:p>
    <w:p w14:paraId="1E028039" w14:textId="77777777" w:rsidR="001F5F03" w:rsidRPr="00630042" w:rsidRDefault="001F5F03" w:rsidP="001F5F03">
      <w:pPr>
        <w:bidi/>
        <w:jc w:val="both"/>
        <w:rPr>
          <w:rFonts w:cs="David"/>
          <w:rtl/>
        </w:rPr>
      </w:pPr>
      <w:r w:rsidRPr="00630042">
        <w:rPr>
          <w:rFonts w:cs="David" w:hint="cs"/>
          <w:u w:val="single"/>
          <w:rtl/>
        </w:rPr>
        <w:t>היו"ר יריב לוין:</w:t>
      </w:r>
    </w:p>
    <w:p w14:paraId="60FDD32A" w14:textId="77777777" w:rsidR="001F5F03" w:rsidRPr="00630042" w:rsidRDefault="001F5F03" w:rsidP="001F5F03">
      <w:pPr>
        <w:bidi/>
        <w:ind w:firstLine="720"/>
        <w:jc w:val="both"/>
        <w:rPr>
          <w:rFonts w:cs="David"/>
          <w:rtl/>
        </w:rPr>
      </w:pPr>
    </w:p>
    <w:p w14:paraId="049AD58B" w14:textId="77777777" w:rsidR="001F5F03" w:rsidRDefault="001F5F03" w:rsidP="001F5F03">
      <w:pPr>
        <w:bidi/>
        <w:ind w:firstLine="720"/>
        <w:jc w:val="both"/>
        <w:rPr>
          <w:rFonts w:cs="David" w:hint="cs"/>
          <w:rtl/>
        </w:rPr>
      </w:pPr>
      <w:r>
        <w:rPr>
          <w:rFonts w:cs="David" w:hint="cs"/>
          <w:rtl/>
        </w:rPr>
        <w:t xml:space="preserve">אנחנו נתכנס כאן שוב להמשך הישיבה בשעה רבע לעשר כדי לדון בסעיף ד. וכדי לדון בשחרור מחובת המחאה לאור משיכת הריבית לחוק המדובר והמפורסם. </w:t>
      </w:r>
    </w:p>
    <w:p w14:paraId="42FEDC75" w14:textId="77777777" w:rsidR="001F5F03" w:rsidRDefault="001F5F03" w:rsidP="001F5F03">
      <w:pPr>
        <w:bidi/>
        <w:ind w:firstLine="720"/>
        <w:jc w:val="both"/>
        <w:rPr>
          <w:rFonts w:cs="David" w:hint="cs"/>
          <w:rtl/>
        </w:rPr>
      </w:pPr>
    </w:p>
    <w:p w14:paraId="465C5FBA" w14:textId="77777777" w:rsidR="001F5F03" w:rsidRPr="009E4625" w:rsidRDefault="001F5F03" w:rsidP="001F5F03">
      <w:pPr>
        <w:bidi/>
        <w:jc w:val="both"/>
        <w:rPr>
          <w:rFonts w:cs="David"/>
          <w:u w:val="single"/>
          <w:rtl/>
        </w:rPr>
      </w:pPr>
      <w:r w:rsidRPr="009E4625">
        <w:rPr>
          <w:rFonts w:cs="David" w:hint="cs"/>
          <w:u w:val="single"/>
          <w:rtl/>
        </w:rPr>
        <w:t>אברהם מיכאלי:</w:t>
      </w:r>
    </w:p>
    <w:p w14:paraId="60D139A3" w14:textId="77777777" w:rsidR="001F5F03" w:rsidRPr="009E4625" w:rsidRDefault="001F5F03" w:rsidP="001F5F03">
      <w:pPr>
        <w:bidi/>
        <w:jc w:val="both"/>
        <w:rPr>
          <w:rFonts w:cs="David"/>
          <w:u w:val="single"/>
          <w:rtl/>
        </w:rPr>
      </w:pPr>
    </w:p>
    <w:p w14:paraId="559CFE9A" w14:textId="77777777" w:rsidR="001F5F03" w:rsidRDefault="001F5F03" w:rsidP="001F5F03">
      <w:pPr>
        <w:bidi/>
        <w:ind w:firstLine="720"/>
        <w:jc w:val="both"/>
        <w:rPr>
          <w:rFonts w:cs="David" w:hint="cs"/>
          <w:rtl/>
        </w:rPr>
      </w:pPr>
      <w:r>
        <w:rPr>
          <w:rFonts w:cs="David" w:hint="cs"/>
          <w:rtl/>
        </w:rPr>
        <w:t>רגע, סיימנו את הסעיפים א' ב' ו-ג'.</w:t>
      </w:r>
    </w:p>
    <w:p w14:paraId="02E0325D" w14:textId="77777777" w:rsidR="001F5F03" w:rsidRDefault="001F5F03" w:rsidP="001F5F03">
      <w:pPr>
        <w:bidi/>
        <w:ind w:firstLine="720"/>
        <w:jc w:val="both"/>
        <w:rPr>
          <w:rFonts w:cs="David" w:hint="cs"/>
          <w:rtl/>
        </w:rPr>
      </w:pPr>
    </w:p>
    <w:p w14:paraId="6DF8DA25" w14:textId="77777777" w:rsidR="001F5F03" w:rsidRPr="005D78BF" w:rsidRDefault="001F5F03" w:rsidP="001F5F03">
      <w:pPr>
        <w:bidi/>
        <w:jc w:val="both"/>
        <w:rPr>
          <w:rFonts w:cs="David"/>
          <w:u w:val="single"/>
          <w:rtl/>
        </w:rPr>
      </w:pPr>
      <w:r w:rsidRPr="005D78BF">
        <w:rPr>
          <w:rFonts w:cs="David" w:hint="cs"/>
          <w:u w:val="single"/>
          <w:rtl/>
        </w:rPr>
        <w:t>שלמה מולה:</w:t>
      </w:r>
    </w:p>
    <w:p w14:paraId="7ED5BEC4" w14:textId="77777777" w:rsidR="001F5F03" w:rsidRPr="005D78BF" w:rsidRDefault="001F5F03" w:rsidP="001F5F03">
      <w:pPr>
        <w:bidi/>
        <w:jc w:val="both"/>
        <w:rPr>
          <w:rFonts w:cs="David"/>
          <w:u w:val="single"/>
          <w:rtl/>
        </w:rPr>
      </w:pPr>
    </w:p>
    <w:p w14:paraId="690469C0" w14:textId="77777777" w:rsidR="001F5F03" w:rsidRPr="00DA7EED" w:rsidRDefault="001F5F03" w:rsidP="001F5F03">
      <w:pPr>
        <w:bidi/>
        <w:ind w:firstLine="720"/>
        <w:jc w:val="both"/>
        <w:rPr>
          <w:rFonts w:cs="David"/>
          <w:rtl/>
        </w:rPr>
      </w:pPr>
      <w:r>
        <w:rPr>
          <w:rFonts w:cs="David" w:hint="cs"/>
          <w:rtl/>
        </w:rPr>
        <w:t>סליחה, את חוק פרוקצ'יה מעבירים היום?</w:t>
      </w:r>
    </w:p>
    <w:p w14:paraId="6959D106" w14:textId="77777777" w:rsidR="001F5F03" w:rsidRPr="00372B05" w:rsidRDefault="001F5F03" w:rsidP="001F5F03">
      <w:pPr>
        <w:bidi/>
        <w:ind w:firstLine="720"/>
        <w:jc w:val="both"/>
        <w:rPr>
          <w:rFonts w:cs="David" w:hint="cs"/>
          <w:rtl/>
        </w:rPr>
      </w:pPr>
    </w:p>
    <w:p w14:paraId="35B4D10F" w14:textId="77777777" w:rsidR="001F5F03" w:rsidRPr="00630042" w:rsidRDefault="001F5F03" w:rsidP="001F5F03">
      <w:pPr>
        <w:bidi/>
        <w:jc w:val="both"/>
        <w:rPr>
          <w:rFonts w:cs="David"/>
          <w:rtl/>
        </w:rPr>
      </w:pPr>
      <w:r w:rsidRPr="00630042">
        <w:rPr>
          <w:rFonts w:cs="David" w:hint="cs"/>
          <w:u w:val="single"/>
          <w:rtl/>
        </w:rPr>
        <w:t>היו"ר יריב לוין:</w:t>
      </w:r>
    </w:p>
    <w:p w14:paraId="74C50C48" w14:textId="77777777" w:rsidR="001F5F03" w:rsidRPr="00630042" w:rsidRDefault="001F5F03" w:rsidP="001F5F03">
      <w:pPr>
        <w:bidi/>
        <w:ind w:firstLine="720"/>
        <w:jc w:val="both"/>
        <w:rPr>
          <w:rFonts w:cs="David"/>
          <w:rtl/>
        </w:rPr>
      </w:pPr>
    </w:p>
    <w:p w14:paraId="46750C35" w14:textId="77777777" w:rsidR="001F5F03" w:rsidRDefault="001F5F03" w:rsidP="001F5F03">
      <w:pPr>
        <w:bidi/>
        <w:ind w:firstLine="720"/>
        <w:jc w:val="both"/>
        <w:rPr>
          <w:rFonts w:cs="David" w:hint="cs"/>
          <w:rtl/>
        </w:rPr>
      </w:pPr>
      <w:r>
        <w:rPr>
          <w:rFonts w:cs="David" w:hint="cs"/>
          <w:rtl/>
        </w:rPr>
        <w:t>אני מתחייב שלא.</w:t>
      </w:r>
    </w:p>
    <w:p w14:paraId="13623662" w14:textId="77777777" w:rsidR="001F5F03" w:rsidRDefault="001F5F03" w:rsidP="001F5F03">
      <w:pPr>
        <w:bidi/>
        <w:ind w:firstLine="720"/>
        <w:jc w:val="both"/>
        <w:rPr>
          <w:rFonts w:cs="David" w:hint="cs"/>
          <w:rtl/>
        </w:rPr>
      </w:pPr>
    </w:p>
    <w:p w14:paraId="39CCFB02" w14:textId="77777777" w:rsidR="001F5F03" w:rsidRDefault="001F5F03" w:rsidP="001F5F03">
      <w:pPr>
        <w:bidi/>
        <w:ind w:left="720" w:hanging="720"/>
        <w:jc w:val="both"/>
        <w:rPr>
          <w:rFonts w:cs="David" w:hint="cs"/>
          <w:rtl/>
        </w:rPr>
      </w:pPr>
    </w:p>
    <w:p w14:paraId="07C6586B" w14:textId="77777777" w:rsidR="001F5F03" w:rsidRDefault="001F5F03" w:rsidP="001F5F03">
      <w:pPr>
        <w:bidi/>
        <w:rPr>
          <w:rFonts w:cs="David" w:hint="cs"/>
          <w:rtl/>
        </w:rPr>
      </w:pPr>
      <w:r>
        <w:rPr>
          <w:rFonts w:cs="David" w:hint="cs"/>
          <w:rtl/>
        </w:rPr>
        <w:t>(הישיבה נפסקה ב-09:30 ונתחדשה ב-09:45</w:t>
      </w:r>
      <w:r w:rsidRPr="002C430E">
        <w:rPr>
          <w:rFonts w:cs="David" w:hint="cs"/>
          <w:rtl/>
        </w:rPr>
        <w:t>).</w:t>
      </w:r>
    </w:p>
    <w:p w14:paraId="5F3AA86F" w14:textId="77777777" w:rsidR="001F5F03" w:rsidRDefault="001F5F03" w:rsidP="001F5F03">
      <w:pPr>
        <w:bidi/>
        <w:rPr>
          <w:rFonts w:cs="David" w:hint="cs"/>
          <w:rtl/>
        </w:rPr>
      </w:pPr>
    </w:p>
    <w:p w14:paraId="685C8091" w14:textId="77777777" w:rsidR="001F5F03" w:rsidRDefault="001F5F03" w:rsidP="001F5F03">
      <w:pPr>
        <w:bidi/>
        <w:jc w:val="both"/>
        <w:rPr>
          <w:rFonts w:cs="David" w:hint="cs"/>
          <w:u w:val="single"/>
          <w:rtl/>
        </w:rPr>
      </w:pPr>
    </w:p>
    <w:p w14:paraId="3FBD1723" w14:textId="77777777" w:rsidR="001F5F03" w:rsidRDefault="001F5F03" w:rsidP="001F5F03">
      <w:pPr>
        <w:bidi/>
        <w:jc w:val="both"/>
        <w:rPr>
          <w:rFonts w:cs="David" w:hint="cs"/>
          <w:u w:val="single"/>
          <w:rtl/>
        </w:rPr>
      </w:pPr>
    </w:p>
    <w:p w14:paraId="542D7919" w14:textId="77777777" w:rsidR="001F5F03" w:rsidRDefault="001F5F03" w:rsidP="001F5F03">
      <w:pPr>
        <w:bidi/>
        <w:rPr>
          <w:rFonts w:cs="David" w:hint="cs"/>
          <w:rtl/>
        </w:rPr>
      </w:pPr>
      <w:r w:rsidRPr="002C430E">
        <w:rPr>
          <w:rFonts w:cs="David" w:hint="cs"/>
          <w:b/>
          <w:bCs/>
          <w:u w:val="single"/>
          <w:rtl/>
        </w:rPr>
        <w:t>בקשת יושב ראש ועדת הכלכלה להקדמת הדיון בהצעת חוק התקשורת (בזק ושידורים) (תיקון מספר 51) (השקעה בהפקות מקומיות השפה האמהרית), התשע"א-2011 כ/403) לפני הקריאה השנייה והשלישית</w:t>
      </w:r>
      <w:r>
        <w:rPr>
          <w:rFonts w:cs="David" w:hint="cs"/>
          <w:rtl/>
        </w:rPr>
        <w:t>.</w:t>
      </w:r>
    </w:p>
    <w:p w14:paraId="6F8B96AF" w14:textId="77777777" w:rsidR="001F5F03" w:rsidRDefault="001F5F03" w:rsidP="001F5F03">
      <w:pPr>
        <w:bidi/>
        <w:jc w:val="both"/>
        <w:rPr>
          <w:rFonts w:cs="David" w:hint="cs"/>
          <w:u w:val="single"/>
          <w:rtl/>
        </w:rPr>
      </w:pPr>
    </w:p>
    <w:p w14:paraId="5920B946" w14:textId="77777777" w:rsidR="001F5F03" w:rsidRPr="00630042" w:rsidRDefault="001F5F03" w:rsidP="001F5F03">
      <w:pPr>
        <w:bidi/>
        <w:jc w:val="both"/>
        <w:rPr>
          <w:rFonts w:cs="David"/>
          <w:rtl/>
        </w:rPr>
      </w:pPr>
      <w:r w:rsidRPr="00630042">
        <w:rPr>
          <w:rFonts w:cs="David" w:hint="cs"/>
          <w:u w:val="single"/>
          <w:rtl/>
        </w:rPr>
        <w:t>היו"ר יריב לוין:</w:t>
      </w:r>
    </w:p>
    <w:p w14:paraId="57709C74" w14:textId="77777777" w:rsidR="001F5F03" w:rsidRPr="00630042" w:rsidRDefault="001F5F03" w:rsidP="001F5F03">
      <w:pPr>
        <w:bidi/>
        <w:ind w:firstLine="720"/>
        <w:jc w:val="both"/>
        <w:rPr>
          <w:rFonts w:cs="David"/>
          <w:rtl/>
        </w:rPr>
      </w:pPr>
    </w:p>
    <w:p w14:paraId="162EE8CF" w14:textId="77777777" w:rsidR="001F5F03" w:rsidRDefault="001F5F03" w:rsidP="001F5F03">
      <w:pPr>
        <w:bidi/>
        <w:ind w:firstLine="720"/>
        <w:jc w:val="both"/>
        <w:rPr>
          <w:rFonts w:cs="David" w:hint="cs"/>
          <w:rtl/>
        </w:rPr>
      </w:pPr>
      <w:r>
        <w:rPr>
          <w:rFonts w:cs="David" w:hint="cs"/>
          <w:rtl/>
        </w:rPr>
        <w:t xml:space="preserve">אנחנו נפתח את הישיבה. בוקר טוב, צהריים טובים, בוקר טוב, אני כבר איבדתי את הסדר. הספקנו כבר הרבה מהבוקר? רבותי, אני פותח את הישיבה, כשעל סדר יומנו שני נושאים. אני אפתח בנושא השני נוכח הצורך בקוורום, עד שהוא יהיה כאן והנושא השני הוא בקשת יושב ראש ועדת הכלכלה להקדמת הדיון בהצעת חוק התקשורת (בזק ושידורים) (תיקון מספר 51) (השקעה בהפקות מקומיות השפה האמהרית), התשע"א-2011 כ/403) לפני הקריאה השנייה והשלישית. </w:t>
      </w:r>
    </w:p>
    <w:p w14:paraId="20A5F86F" w14:textId="77777777" w:rsidR="001F5F03" w:rsidRDefault="001F5F03" w:rsidP="001F5F03">
      <w:pPr>
        <w:bidi/>
        <w:ind w:firstLine="720"/>
        <w:jc w:val="both"/>
        <w:rPr>
          <w:rFonts w:cs="David" w:hint="cs"/>
          <w:rtl/>
        </w:rPr>
      </w:pPr>
    </w:p>
    <w:p w14:paraId="1A388CBF" w14:textId="77777777" w:rsidR="001F5F03" w:rsidRDefault="001F5F03" w:rsidP="001F5F03">
      <w:pPr>
        <w:bidi/>
        <w:ind w:firstLine="720"/>
        <w:jc w:val="both"/>
        <w:rPr>
          <w:rFonts w:cs="David" w:hint="cs"/>
          <w:rtl/>
        </w:rPr>
      </w:pPr>
      <w:r>
        <w:rPr>
          <w:rFonts w:cs="David" w:hint="cs"/>
          <w:rtl/>
        </w:rPr>
        <w:t>מדובר בהצעת חוק פרטית שנדונה בוועדת הכלכלה, אושרה שם בהכנה לקריאה שנייה ושלישית אתמול, הוגשה רביזיה שהייתה אמורה להידון בבוקר ונמשכה ובנסיבות האלה, וכפי שעשינו ביחס לחוקים האחרים שהוועדות משלימות את הכנתן, אני מציע שאנחנו נאשר את הפטור, כדי שהדברים לא יתעכבו ואפשר יהיה להשלים את החקיקה עוד היום.</w:t>
      </w:r>
    </w:p>
    <w:p w14:paraId="067C4DBD" w14:textId="77777777" w:rsidR="001F5F03" w:rsidRDefault="001F5F03" w:rsidP="001F5F03">
      <w:pPr>
        <w:bidi/>
        <w:ind w:firstLine="720"/>
        <w:jc w:val="both"/>
        <w:rPr>
          <w:rFonts w:cs="David" w:hint="cs"/>
          <w:rtl/>
        </w:rPr>
      </w:pPr>
    </w:p>
    <w:p w14:paraId="69BEF0AC" w14:textId="77777777" w:rsidR="001F5F03" w:rsidRDefault="001F5F03" w:rsidP="001F5F03">
      <w:pPr>
        <w:bidi/>
        <w:ind w:firstLine="720"/>
        <w:jc w:val="both"/>
        <w:rPr>
          <w:rFonts w:cs="David" w:hint="cs"/>
          <w:rtl/>
        </w:rPr>
      </w:pPr>
      <w:r>
        <w:rPr>
          <w:rFonts w:cs="David" w:hint="cs"/>
          <w:rtl/>
        </w:rPr>
        <w:t>מי בעד הבקשה? פה אחד, אין מתנגדים, אין נמנעים, אושר.</w:t>
      </w:r>
    </w:p>
    <w:p w14:paraId="5D23EC58" w14:textId="77777777" w:rsidR="001F5F03" w:rsidRDefault="001F5F03" w:rsidP="001F5F03">
      <w:pPr>
        <w:bidi/>
        <w:ind w:firstLine="720"/>
        <w:jc w:val="both"/>
        <w:rPr>
          <w:rFonts w:cs="David" w:hint="cs"/>
          <w:rtl/>
        </w:rPr>
      </w:pPr>
    </w:p>
    <w:p w14:paraId="462EE175" w14:textId="77777777" w:rsidR="001F5F03" w:rsidRPr="00DA7EED" w:rsidRDefault="001F5F03" w:rsidP="001F5F03">
      <w:pPr>
        <w:bidi/>
        <w:jc w:val="center"/>
        <w:rPr>
          <w:rFonts w:cs="David"/>
          <w:b/>
          <w:bCs/>
          <w:rtl/>
        </w:rPr>
      </w:pPr>
      <w:r w:rsidRPr="00DA7EED">
        <w:rPr>
          <w:rFonts w:cs="David" w:hint="cs"/>
          <w:b/>
          <w:bCs/>
          <w:rtl/>
        </w:rPr>
        <w:t>הצבעה</w:t>
      </w:r>
    </w:p>
    <w:p w14:paraId="0F8C1827"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0C87510F" w14:textId="77777777" w:rsidR="001F5F03" w:rsidRPr="00DA7EED" w:rsidRDefault="001F5F03" w:rsidP="001F5F03">
      <w:pPr>
        <w:bidi/>
        <w:jc w:val="center"/>
        <w:rPr>
          <w:rFonts w:cs="David"/>
          <w:rtl/>
        </w:rPr>
      </w:pPr>
      <w:r w:rsidRPr="00DA7EED">
        <w:rPr>
          <w:rFonts w:cs="David" w:hint="cs"/>
          <w:rtl/>
        </w:rPr>
        <w:t>ההצעה התקבלה</w:t>
      </w:r>
    </w:p>
    <w:p w14:paraId="3E3D6B77" w14:textId="77777777" w:rsidR="001F5F03" w:rsidRDefault="001F5F03" w:rsidP="001F5F03">
      <w:pPr>
        <w:bidi/>
        <w:ind w:firstLine="720"/>
        <w:jc w:val="both"/>
        <w:rPr>
          <w:rFonts w:cs="David" w:hint="cs"/>
          <w:rtl/>
        </w:rPr>
      </w:pPr>
    </w:p>
    <w:p w14:paraId="555084DA" w14:textId="77777777" w:rsidR="001F5F03" w:rsidRDefault="001F5F03" w:rsidP="001F5F03">
      <w:pPr>
        <w:bidi/>
        <w:ind w:firstLine="720"/>
        <w:jc w:val="both"/>
        <w:rPr>
          <w:rFonts w:cs="David" w:hint="cs"/>
          <w:rtl/>
        </w:rPr>
      </w:pPr>
    </w:p>
    <w:p w14:paraId="0D058A1F" w14:textId="77777777" w:rsidR="001F5F03" w:rsidRPr="00FB793C" w:rsidRDefault="001F5F03" w:rsidP="001F5F03">
      <w:pPr>
        <w:bidi/>
        <w:jc w:val="both"/>
        <w:rPr>
          <w:rFonts w:cs="David" w:hint="cs"/>
          <w:b/>
          <w:bCs/>
          <w:u w:val="single"/>
          <w:rtl/>
        </w:rPr>
      </w:pPr>
      <w:r w:rsidRPr="00FB793C">
        <w:rPr>
          <w:rFonts w:cs="David" w:hint="cs"/>
          <w:b/>
          <w:bCs/>
          <w:u w:val="single"/>
          <w:rtl/>
        </w:rPr>
        <w:t xml:space="preserve">בקשת הממשלה להקדמת הדיון בהצעת חוק מניעת זיהום קרקע ושיקום קרקעות מזוהמות, התשע"א-2011 </w:t>
      </w:r>
      <w:r w:rsidRPr="00FB793C">
        <w:rPr>
          <w:rFonts w:cs="David"/>
          <w:b/>
          <w:bCs/>
          <w:u w:val="single"/>
          <w:rtl/>
        </w:rPr>
        <w:t>–</w:t>
      </w:r>
      <w:r w:rsidRPr="00FB793C">
        <w:rPr>
          <w:rFonts w:cs="David" w:hint="cs"/>
          <w:b/>
          <w:bCs/>
          <w:u w:val="single"/>
          <w:rtl/>
        </w:rPr>
        <w:t xml:space="preserve"> לפני הקריאה הראשונה</w:t>
      </w:r>
    </w:p>
    <w:p w14:paraId="28908275" w14:textId="77777777" w:rsidR="001F5F03" w:rsidRDefault="001F5F03" w:rsidP="001F5F03">
      <w:pPr>
        <w:bidi/>
        <w:ind w:firstLine="720"/>
        <w:jc w:val="both"/>
        <w:rPr>
          <w:rFonts w:cs="David" w:hint="cs"/>
          <w:rtl/>
        </w:rPr>
      </w:pPr>
    </w:p>
    <w:p w14:paraId="4AE98903" w14:textId="77777777" w:rsidR="001F5F03" w:rsidRPr="00630042" w:rsidRDefault="001F5F03" w:rsidP="001F5F03">
      <w:pPr>
        <w:bidi/>
        <w:jc w:val="both"/>
        <w:rPr>
          <w:rFonts w:cs="David"/>
          <w:rtl/>
        </w:rPr>
      </w:pPr>
      <w:r w:rsidRPr="00630042">
        <w:rPr>
          <w:rFonts w:cs="David" w:hint="cs"/>
          <w:u w:val="single"/>
          <w:rtl/>
        </w:rPr>
        <w:t>היו"ר יריב לוין:</w:t>
      </w:r>
    </w:p>
    <w:p w14:paraId="7C3A0F01" w14:textId="77777777" w:rsidR="001F5F03" w:rsidRPr="00630042" w:rsidRDefault="001F5F03" w:rsidP="001F5F03">
      <w:pPr>
        <w:bidi/>
        <w:ind w:firstLine="720"/>
        <w:jc w:val="both"/>
        <w:rPr>
          <w:rFonts w:cs="David"/>
          <w:rtl/>
        </w:rPr>
      </w:pPr>
    </w:p>
    <w:p w14:paraId="5A5E8E2D" w14:textId="77777777" w:rsidR="001F5F03" w:rsidRDefault="001F5F03" w:rsidP="001F5F03">
      <w:pPr>
        <w:bidi/>
        <w:ind w:firstLine="720"/>
        <w:jc w:val="both"/>
        <w:rPr>
          <w:rFonts w:cs="David" w:hint="cs"/>
          <w:rtl/>
        </w:rPr>
      </w:pPr>
      <w:r>
        <w:rPr>
          <w:rFonts w:cs="David" w:hint="cs"/>
          <w:rtl/>
        </w:rPr>
        <w:t>יש לנו קוורום לסעיף השני של חברים קבועים? יופי, אז אני עובר לסעיף השני, שלצורכו התאגד הכוח המשותף של מירי וגלעד, שלא ניתן היה לעמוד בפניו. בקשת הפטור הממשלתית היחידה שאני מביא כאן היום לקריאה ראשונה והיא סעיף ד:</w:t>
      </w:r>
      <w:r>
        <w:rPr>
          <w:rFonts w:cs="David"/>
        </w:rPr>
        <w:t xml:space="preserve"> </w:t>
      </w:r>
      <w:r>
        <w:rPr>
          <w:rFonts w:cs="David" w:hint="cs"/>
          <w:rtl/>
        </w:rPr>
        <w:t xml:space="preserve">הקדמת הדיון בהצעת חוק מניעת זיהום קרקע ושיקום קרקעות מזוהמות, התשע"א-2011 </w:t>
      </w:r>
      <w:r>
        <w:rPr>
          <w:rFonts w:cs="David"/>
          <w:rtl/>
        </w:rPr>
        <w:t>–</w:t>
      </w:r>
      <w:r>
        <w:rPr>
          <w:rFonts w:cs="David" w:hint="cs"/>
          <w:rtl/>
        </w:rPr>
        <w:t xml:space="preserve"> לפני הקריאה הראשונה .</w:t>
      </w:r>
    </w:p>
    <w:p w14:paraId="78813514" w14:textId="77777777" w:rsidR="001F5F03" w:rsidRDefault="001F5F03" w:rsidP="001F5F03">
      <w:pPr>
        <w:bidi/>
        <w:ind w:firstLine="720"/>
        <w:jc w:val="both"/>
        <w:rPr>
          <w:rFonts w:cs="David" w:hint="cs"/>
          <w:rtl/>
        </w:rPr>
      </w:pPr>
    </w:p>
    <w:p w14:paraId="0FDE2D37" w14:textId="77777777" w:rsidR="001F5F03" w:rsidRPr="00FB793C" w:rsidRDefault="001F5F03" w:rsidP="001F5F03">
      <w:pPr>
        <w:bidi/>
        <w:jc w:val="both"/>
        <w:rPr>
          <w:rFonts w:cs="David" w:hint="cs"/>
          <w:u w:val="single"/>
          <w:rtl/>
        </w:rPr>
      </w:pPr>
      <w:r w:rsidRPr="00FB793C">
        <w:rPr>
          <w:rFonts w:cs="David" w:hint="cs"/>
          <w:u w:val="single"/>
          <w:rtl/>
        </w:rPr>
        <w:t>דוד רותם:</w:t>
      </w:r>
    </w:p>
    <w:p w14:paraId="59794EA7" w14:textId="77777777" w:rsidR="001F5F03" w:rsidRDefault="001F5F03" w:rsidP="001F5F03">
      <w:pPr>
        <w:bidi/>
        <w:ind w:firstLine="720"/>
        <w:jc w:val="both"/>
        <w:rPr>
          <w:rFonts w:cs="David" w:hint="cs"/>
          <w:rtl/>
        </w:rPr>
      </w:pPr>
    </w:p>
    <w:p w14:paraId="1DCB34F0" w14:textId="77777777" w:rsidR="001F5F03" w:rsidRDefault="001F5F03" w:rsidP="001F5F03">
      <w:pPr>
        <w:bidi/>
        <w:ind w:firstLine="720"/>
        <w:jc w:val="both"/>
        <w:rPr>
          <w:rFonts w:cs="David" w:hint="cs"/>
          <w:rtl/>
        </w:rPr>
      </w:pPr>
      <w:r>
        <w:rPr>
          <w:rFonts w:cs="David" w:hint="cs"/>
          <w:rtl/>
        </w:rPr>
        <w:t>איזה שר מבקש את זה?</w:t>
      </w:r>
    </w:p>
    <w:p w14:paraId="17BA8D9E" w14:textId="77777777" w:rsidR="001F5F03" w:rsidRDefault="001F5F03" w:rsidP="001F5F03">
      <w:pPr>
        <w:bidi/>
        <w:ind w:firstLine="720"/>
        <w:jc w:val="both"/>
        <w:rPr>
          <w:rFonts w:cs="David" w:hint="cs"/>
          <w:rtl/>
        </w:rPr>
      </w:pPr>
    </w:p>
    <w:p w14:paraId="6AD7A33D" w14:textId="77777777" w:rsidR="001F5F03" w:rsidRPr="00630042" w:rsidRDefault="001F5F03" w:rsidP="001F5F03">
      <w:pPr>
        <w:bidi/>
        <w:jc w:val="both"/>
        <w:rPr>
          <w:rFonts w:cs="David"/>
          <w:rtl/>
        </w:rPr>
      </w:pPr>
      <w:r w:rsidRPr="00630042">
        <w:rPr>
          <w:rFonts w:cs="David" w:hint="cs"/>
          <w:u w:val="single"/>
          <w:rtl/>
        </w:rPr>
        <w:t>היו"ר יריב לוין:</w:t>
      </w:r>
    </w:p>
    <w:p w14:paraId="6D9E47E1" w14:textId="77777777" w:rsidR="001F5F03" w:rsidRPr="00630042" w:rsidRDefault="001F5F03" w:rsidP="001F5F03">
      <w:pPr>
        <w:bidi/>
        <w:ind w:firstLine="720"/>
        <w:jc w:val="both"/>
        <w:rPr>
          <w:rFonts w:cs="David"/>
          <w:rtl/>
        </w:rPr>
      </w:pPr>
    </w:p>
    <w:p w14:paraId="6C387227" w14:textId="77777777" w:rsidR="001F5F03" w:rsidRDefault="001F5F03" w:rsidP="001F5F03">
      <w:pPr>
        <w:bidi/>
        <w:ind w:firstLine="720"/>
        <w:jc w:val="both"/>
        <w:rPr>
          <w:rFonts w:cs="David" w:hint="cs"/>
          <w:rtl/>
        </w:rPr>
      </w:pPr>
      <w:r>
        <w:rPr>
          <w:rFonts w:cs="David" w:hint="cs"/>
          <w:rtl/>
        </w:rPr>
        <w:t>גלעד ארדן. לפני הקריאה הראשונה וגם לבקשת שר המשפטים ---</w:t>
      </w:r>
    </w:p>
    <w:p w14:paraId="4C804644" w14:textId="77777777" w:rsidR="001F5F03" w:rsidRDefault="001F5F03" w:rsidP="001F5F03">
      <w:pPr>
        <w:bidi/>
        <w:ind w:firstLine="720"/>
        <w:jc w:val="both"/>
        <w:rPr>
          <w:rFonts w:cs="David" w:hint="cs"/>
          <w:rtl/>
        </w:rPr>
      </w:pPr>
    </w:p>
    <w:p w14:paraId="70148188" w14:textId="77777777" w:rsidR="001F5F03" w:rsidRDefault="001F5F03" w:rsidP="001F5F03">
      <w:pPr>
        <w:bidi/>
        <w:jc w:val="both"/>
        <w:rPr>
          <w:rFonts w:cs="David" w:hint="cs"/>
          <w:u w:val="single"/>
          <w:rtl/>
        </w:rPr>
      </w:pPr>
      <w:r>
        <w:rPr>
          <w:rFonts w:cs="David" w:hint="cs"/>
          <w:u w:val="single"/>
          <w:rtl/>
        </w:rPr>
        <w:t>קריאה:</w:t>
      </w:r>
    </w:p>
    <w:p w14:paraId="5DBA2EA6" w14:textId="77777777" w:rsidR="001F5F03" w:rsidRDefault="001F5F03" w:rsidP="001F5F03">
      <w:pPr>
        <w:bidi/>
        <w:ind w:firstLine="720"/>
        <w:jc w:val="both"/>
        <w:rPr>
          <w:rFonts w:cs="David" w:hint="cs"/>
          <w:u w:val="single"/>
          <w:rtl/>
        </w:rPr>
      </w:pPr>
    </w:p>
    <w:p w14:paraId="4A9C740A" w14:textId="77777777" w:rsidR="001F5F03" w:rsidRDefault="001F5F03" w:rsidP="001F5F03">
      <w:pPr>
        <w:bidi/>
        <w:ind w:firstLine="720"/>
        <w:jc w:val="both"/>
        <w:rPr>
          <w:rFonts w:cs="David" w:hint="cs"/>
          <w:rtl/>
        </w:rPr>
      </w:pPr>
      <w:r>
        <w:rPr>
          <w:rFonts w:cs="David" w:hint="cs"/>
          <w:rtl/>
        </w:rPr>
        <w:t>עוזרו של שר המשפטים.</w:t>
      </w:r>
    </w:p>
    <w:p w14:paraId="6F1C8663" w14:textId="77777777" w:rsidR="001F5F03" w:rsidRDefault="001F5F03" w:rsidP="001F5F03">
      <w:pPr>
        <w:bidi/>
        <w:ind w:firstLine="720"/>
        <w:jc w:val="both"/>
        <w:rPr>
          <w:rFonts w:cs="David" w:hint="cs"/>
          <w:rtl/>
        </w:rPr>
      </w:pPr>
    </w:p>
    <w:p w14:paraId="345C6D3D" w14:textId="77777777" w:rsidR="001F5F03" w:rsidRDefault="001F5F03" w:rsidP="001F5F03">
      <w:pPr>
        <w:bidi/>
        <w:ind w:firstLine="720"/>
        <w:jc w:val="both"/>
        <w:rPr>
          <w:rFonts w:cs="David" w:hint="cs"/>
          <w:rtl/>
        </w:rPr>
      </w:pPr>
    </w:p>
    <w:p w14:paraId="58D79EF1" w14:textId="77777777" w:rsidR="001F5F03" w:rsidRDefault="001F5F03" w:rsidP="001F5F03">
      <w:pPr>
        <w:bidi/>
        <w:ind w:firstLine="720"/>
        <w:jc w:val="both"/>
        <w:rPr>
          <w:rFonts w:cs="David" w:hint="cs"/>
          <w:rtl/>
        </w:rPr>
      </w:pPr>
    </w:p>
    <w:p w14:paraId="62F95EF6" w14:textId="77777777" w:rsidR="001F5F03" w:rsidRDefault="001F5F03" w:rsidP="001F5F03">
      <w:pPr>
        <w:bidi/>
        <w:jc w:val="both"/>
        <w:rPr>
          <w:rFonts w:cs="David" w:hint="cs"/>
          <w:u w:val="single"/>
          <w:rtl/>
        </w:rPr>
      </w:pPr>
      <w:r>
        <w:rPr>
          <w:rFonts w:cs="David" w:hint="cs"/>
          <w:u w:val="single"/>
          <w:rtl/>
        </w:rPr>
        <w:t>דוד רותם:</w:t>
      </w:r>
    </w:p>
    <w:p w14:paraId="13BCF44A" w14:textId="77777777" w:rsidR="001F5F03" w:rsidRDefault="001F5F03" w:rsidP="001F5F03">
      <w:pPr>
        <w:bidi/>
        <w:ind w:firstLine="720"/>
        <w:jc w:val="both"/>
        <w:rPr>
          <w:rFonts w:cs="David" w:hint="cs"/>
          <w:u w:val="single"/>
          <w:rtl/>
        </w:rPr>
      </w:pPr>
    </w:p>
    <w:p w14:paraId="52F46418" w14:textId="77777777" w:rsidR="001F5F03" w:rsidRDefault="001F5F03" w:rsidP="001F5F03">
      <w:pPr>
        <w:bidi/>
        <w:ind w:firstLine="720"/>
        <w:jc w:val="both"/>
        <w:rPr>
          <w:rFonts w:cs="David" w:hint="cs"/>
          <w:rtl/>
        </w:rPr>
      </w:pPr>
      <w:r>
        <w:rPr>
          <w:rFonts w:cs="David" w:hint="cs"/>
          <w:rtl/>
        </w:rPr>
        <w:t>סליחה, אפשר לחלק את ההצבעה לשתיים?</w:t>
      </w:r>
    </w:p>
    <w:p w14:paraId="04B0C2D1" w14:textId="77777777" w:rsidR="001F5F03" w:rsidRDefault="001F5F03" w:rsidP="001F5F03">
      <w:pPr>
        <w:bidi/>
        <w:ind w:firstLine="720"/>
        <w:jc w:val="both"/>
        <w:rPr>
          <w:rFonts w:cs="David" w:hint="cs"/>
          <w:rtl/>
        </w:rPr>
      </w:pPr>
    </w:p>
    <w:p w14:paraId="0C2E7417" w14:textId="77777777" w:rsidR="001F5F03" w:rsidRPr="00630042" w:rsidRDefault="001F5F03" w:rsidP="001F5F03">
      <w:pPr>
        <w:bidi/>
        <w:jc w:val="both"/>
        <w:rPr>
          <w:rFonts w:cs="David"/>
          <w:rtl/>
        </w:rPr>
      </w:pPr>
      <w:r w:rsidRPr="00630042">
        <w:rPr>
          <w:rFonts w:cs="David" w:hint="cs"/>
          <w:u w:val="single"/>
          <w:rtl/>
        </w:rPr>
        <w:t>היו"ר יריב לוין:</w:t>
      </w:r>
    </w:p>
    <w:p w14:paraId="6D28579E" w14:textId="77777777" w:rsidR="001F5F03" w:rsidRPr="00630042" w:rsidRDefault="001F5F03" w:rsidP="001F5F03">
      <w:pPr>
        <w:bidi/>
        <w:ind w:firstLine="720"/>
        <w:jc w:val="both"/>
        <w:rPr>
          <w:rFonts w:cs="David"/>
          <w:rtl/>
        </w:rPr>
      </w:pPr>
    </w:p>
    <w:p w14:paraId="3FB62A41" w14:textId="77777777" w:rsidR="001F5F03" w:rsidRDefault="001F5F03" w:rsidP="001F5F03">
      <w:pPr>
        <w:bidi/>
        <w:ind w:firstLine="720"/>
        <w:jc w:val="both"/>
        <w:rPr>
          <w:rFonts w:cs="David" w:hint="cs"/>
          <w:rtl/>
        </w:rPr>
      </w:pPr>
      <w:r>
        <w:rPr>
          <w:rFonts w:cs="David" w:hint="cs"/>
          <w:rtl/>
        </w:rPr>
        <w:t>כן, אפשר, כל עוד תצביע אותו דבר בשתי ההצבעות. מירי או גלעד, מי רוצה להגיד כמה מילים במה מדובר?</w:t>
      </w:r>
    </w:p>
    <w:p w14:paraId="4A7FE225" w14:textId="77777777" w:rsidR="001F5F03" w:rsidRDefault="001F5F03" w:rsidP="001F5F03">
      <w:pPr>
        <w:bidi/>
        <w:ind w:firstLine="720"/>
        <w:jc w:val="both"/>
        <w:rPr>
          <w:rFonts w:cs="David" w:hint="cs"/>
          <w:rtl/>
        </w:rPr>
      </w:pPr>
    </w:p>
    <w:p w14:paraId="271379D0" w14:textId="77777777" w:rsidR="001F5F03" w:rsidRDefault="001F5F03" w:rsidP="001F5F03">
      <w:pPr>
        <w:bidi/>
        <w:jc w:val="both"/>
        <w:rPr>
          <w:rFonts w:cs="David" w:hint="cs"/>
          <w:u w:val="single"/>
          <w:rtl/>
        </w:rPr>
      </w:pPr>
      <w:r>
        <w:rPr>
          <w:rFonts w:cs="David" w:hint="cs"/>
          <w:u w:val="single"/>
          <w:rtl/>
        </w:rPr>
        <w:t>גלעד סממה:</w:t>
      </w:r>
    </w:p>
    <w:p w14:paraId="3134E845" w14:textId="77777777" w:rsidR="001F5F03" w:rsidRDefault="001F5F03" w:rsidP="001F5F03">
      <w:pPr>
        <w:bidi/>
        <w:ind w:firstLine="720"/>
        <w:jc w:val="both"/>
        <w:rPr>
          <w:rFonts w:cs="David" w:hint="cs"/>
          <w:u w:val="single"/>
          <w:rtl/>
        </w:rPr>
      </w:pPr>
    </w:p>
    <w:p w14:paraId="55BF7263" w14:textId="77777777" w:rsidR="001F5F03" w:rsidRDefault="001F5F03" w:rsidP="001F5F03">
      <w:pPr>
        <w:bidi/>
        <w:ind w:firstLine="720"/>
        <w:jc w:val="both"/>
        <w:rPr>
          <w:rFonts w:cs="David" w:hint="cs"/>
          <w:rtl/>
        </w:rPr>
      </w:pPr>
      <w:r>
        <w:rPr>
          <w:rFonts w:cs="David" w:hint="cs"/>
          <w:rtl/>
        </w:rPr>
        <w:t xml:space="preserve">מדובר בהצעת חוק שיש בה אמירה מאד מאד חשובה, שהמטרה של ההצעה זה ניקוי קרקעות מזוהמות במדינת ישראל וכמובן יש לזה גם השלכות על קרקעות שיכולות אחר כך להתפנות לדברים מסוימים, כמו דיור ועניינים אחרים. </w:t>
      </w:r>
    </w:p>
    <w:p w14:paraId="2C941935" w14:textId="77777777" w:rsidR="001F5F03" w:rsidRDefault="001F5F03" w:rsidP="001F5F03">
      <w:pPr>
        <w:bidi/>
        <w:ind w:firstLine="720"/>
        <w:jc w:val="both"/>
        <w:rPr>
          <w:rFonts w:cs="David" w:hint="cs"/>
          <w:rtl/>
        </w:rPr>
      </w:pPr>
    </w:p>
    <w:p w14:paraId="4897C68B" w14:textId="77777777" w:rsidR="001F5F03" w:rsidRDefault="001F5F03" w:rsidP="001F5F03">
      <w:pPr>
        <w:bidi/>
        <w:ind w:firstLine="720"/>
        <w:jc w:val="both"/>
        <w:rPr>
          <w:rFonts w:cs="David" w:hint="cs"/>
          <w:rtl/>
        </w:rPr>
      </w:pPr>
      <w:r>
        <w:rPr>
          <w:rFonts w:cs="David" w:hint="cs"/>
          <w:rtl/>
        </w:rPr>
        <w:t>ועדת שרים עבדה על הצעת החוק הזאת זמן רב, גם הקימה ועדת משנה ואני עמדתי אחר כך בראש צוות של הוועדה הזאת.</w:t>
      </w:r>
    </w:p>
    <w:p w14:paraId="01A8967F" w14:textId="77777777" w:rsidR="001F5F03" w:rsidRDefault="001F5F03" w:rsidP="001F5F03">
      <w:pPr>
        <w:bidi/>
        <w:ind w:firstLine="720"/>
        <w:jc w:val="both"/>
        <w:rPr>
          <w:rFonts w:cs="David" w:hint="cs"/>
          <w:rtl/>
        </w:rPr>
      </w:pPr>
    </w:p>
    <w:p w14:paraId="3BA22B01" w14:textId="77777777" w:rsidR="001F5F03" w:rsidRDefault="001F5F03" w:rsidP="001F5F03">
      <w:pPr>
        <w:bidi/>
        <w:jc w:val="both"/>
        <w:rPr>
          <w:rFonts w:cs="David" w:hint="cs"/>
          <w:u w:val="single"/>
          <w:rtl/>
        </w:rPr>
      </w:pPr>
      <w:r>
        <w:rPr>
          <w:rFonts w:cs="David" w:hint="cs"/>
          <w:u w:val="single"/>
          <w:rtl/>
        </w:rPr>
        <w:t>דוד רותם:</w:t>
      </w:r>
    </w:p>
    <w:p w14:paraId="575886ED" w14:textId="77777777" w:rsidR="001F5F03" w:rsidRDefault="001F5F03" w:rsidP="001F5F03">
      <w:pPr>
        <w:bidi/>
        <w:ind w:firstLine="720"/>
        <w:jc w:val="both"/>
        <w:rPr>
          <w:rFonts w:cs="David" w:hint="cs"/>
          <w:u w:val="single"/>
          <w:rtl/>
        </w:rPr>
      </w:pPr>
    </w:p>
    <w:p w14:paraId="7A3D14ED" w14:textId="77777777" w:rsidR="001F5F03" w:rsidRDefault="001F5F03" w:rsidP="001F5F03">
      <w:pPr>
        <w:bidi/>
        <w:ind w:firstLine="720"/>
        <w:jc w:val="both"/>
        <w:rPr>
          <w:rFonts w:cs="David" w:hint="cs"/>
          <w:rtl/>
        </w:rPr>
      </w:pPr>
      <w:r>
        <w:rPr>
          <w:rFonts w:cs="David" w:hint="cs"/>
          <w:rtl/>
        </w:rPr>
        <w:t>איזה ברוך. ועדות משנה של ועדת שרים זה רק צרות.</w:t>
      </w:r>
    </w:p>
    <w:p w14:paraId="1458B858" w14:textId="77777777" w:rsidR="001F5F03" w:rsidRDefault="001F5F03" w:rsidP="001F5F03">
      <w:pPr>
        <w:bidi/>
        <w:ind w:firstLine="720"/>
        <w:jc w:val="both"/>
        <w:rPr>
          <w:rFonts w:cs="David" w:hint="cs"/>
          <w:rtl/>
        </w:rPr>
      </w:pPr>
    </w:p>
    <w:p w14:paraId="2AA4BF58" w14:textId="77777777" w:rsidR="001F5F03" w:rsidRDefault="001F5F03" w:rsidP="001F5F03">
      <w:pPr>
        <w:bidi/>
        <w:jc w:val="both"/>
        <w:rPr>
          <w:rFonts w:cs="David" w:hint="cs"/>
          <w:u w:val="single"/>
          <w:rtl/>
        </w:rPr>
      </w:pPr>
      <w:r>
        <w:rPr>
          <w:rFonts w:cs="David" w:hint="cs"/>
          <w:u w:val="single"/>
          <w:rtl/>
        </w:rPr>
        <w:t>גלעד סממה:</w:t>
      </w:r>
    </w:p>
    <w:p w14:paraId="0D4D4F5D" w14:textId="77777777" w:rsidR="001F5F03" w:rsidRDefault="001F5F03" w:rsidP="001F5F03">
      <w:pPr>
        <w:bidi/>
        <w:ind w:firstLine="720"/>
        <w:jc w:val="both"/>
        <w:rPr>
          <w:rFonts w:cs="David" w:hint="cs"/>
          <w:u w:val="single"/>
          <w:rtl/>
        </w:rPr>
      </w:pPr>
    </w:p>
    <w:p w14:paraId="69EA65B2" w14:textId="77777777" w:rsidR="001F5F03" w:rsidRDefault="001F5F03" w:rsidP="001F5F03">
      <w:pPr>
        <w:bidi/>
        <w:ind w:firstLine="720"/>
        <w:jc w:val="both"/>
        <w:rPr>
          <w:rFonts w:cs="David" w:hint="cs"/>
          <w:rtl/>
        </w:rPr>
      </w:pPr>
      <w:r>
        <w:rPr>
          <w:rFonts w:cs="David" w:hint="cs"/>
          <w:rtl/>
        </w:rPr>
        <w:t>למרות הערתו של יושב ראש ועדת חוקה חוק ומשפט, אנחנו חושבים שחשוב מאד, נוכח ההסכמות שהגענו עם המשרדים השונים, חשוב מאד לאשר את ההצעה בקריאה ראשונה היום, כדי שהנושא יקודם ונוכל גם להתקדם בכנסת וגם מול המשרדים השונים שהעלו מחלוקות כאלה ואחרות.</w:t>
      </w:r>
    </w:p>
    <w:p w14:paraId="604C3F5E" w14:textId="77777777" w:rsidR="001F5F03" w:rsidRDefault="001F5F03" w:rsidP="001F5F03">
      <w:pPr>
        <w:bidi/>
        <w:ind w:firstLine="720"/>
        <w:jc w:val="both"/>
        <w:rPr>
          <w:rFonts w:cs="David" w:hint="cs"/>
          <w:rtl/>
        </w:rPr>
      </w:pPr>
    </w:p>
    <w:p w14:paraId="6827F3F4" w14:textId="77777777" w:rsidR="001F5F03" w:rsidRPr="00630042" w:rsidRDefault="001F5F03" w:rsidP="001F5F03">
      <w:pPr>
        <w:bidi/>
        <w:jc w:val="both"/>
        <w:rPr>
          <w:rFonts w:cs="David"/>
          <w:rtl/>
        </w:rPr>
      </w:pPr>
      <w:r w:rsidRPr="00630042">
        <w:rPr>
          <w:rFonts w:cs="David" w:hint="cs"/>
          <w:u w:val="single"/>
          <w:rtl/>
        </w:rPr>
        <w:t>היו"ר יריב לוין:</w:t>
      </w:r>
    </w:p>
    <w:p w14:paraId="5FC6CCAD" w14:textId="77777777" w:rsidR="001F5F03" w:rsidRPr="00630042" w:rsidRDefault="001F5F03" w:rsidP="001F5F03">
      <w:pPr>
        <w:bidi/>
        <w:ind w:firstLine="720"/>
        <w:jc w:val="both"/>
        <w:rPr>
          <w:rFonts w:cs="David"/>
          <w:rtl/>
        </w:rPr>
      </w:pPr>
    </w:p>
    <w:p w14:paraId="68A6FE68" w14:textId="77777777" w:rsidR="001F5F03" w:rsidRDefault="001F5F03" w:rsidP="001F5F03">
      <w:pPr>
        <w:bidi/>
        <w:ind w:firstLine="720"/>
        <w:jc w:val="both"/>
        <w:rPr>
          <w:rFonts w:cs="David" w:hint="cs"/>
          <w:rtl/>
        </w:rPr>
      </w:pPr>
      <w:r>
        <w:rPr>
          <w:rFonts w:cs="David" w:hint="cs"/>
          <w:rtl/>
        </w:rPr>
        <w:t>טוב, אדוני יושב ראש ועדת החוקה, אני רק רוצה להבהיר שהבקשה הזאת מובאת בין היתר על בסיס ההסכמה שבמסגרת החקיקה הזאת יבוצע גם תיקון עקיף לחוק יסוד השפיטה והיא נמצאת גם בחוק בתי המשפט בכל הנושא של הליכי בחירת השופטים, אז לכן אני חושב שכדאי לנו לתמוך בה בעניין הזה. אני אומר לפרוטוקול שזה לא היה, לא זה היה הסיכום, כדי שאחר כך לא יובן לא נכון.</w:t>
      </w:r>
    </w:p>
    <w:p w14:paraId="697ADBC2" w14:textId="77777777" w:rsidR="001F5F03" w:rsidRDefault="001F5F03" w:rsidP="001F5F03">
      <w:pPr>
        <w:bidi/>
        <w:ind w:firstLine="720"/>
        <w:jc w:val="both"/>
        <w:rPr>
          <w:rFonts w:cs="David" w:hint="cs"/>
          <w:rtl/>
        </w:rPr>
      </w:pPr>
    </w:p>
    <w:p w14:paraId="294D849C" w14:textId="77777777" w:rsidR="001F5F03" w:rsidRDefault="001F5F03" w:rsidP="001F5F03">
      <w:pPr>
        <w:bidi/>
        <w:jc w:val="both"/>
        <w:rPr>
          <w:rFonts w:cs="David" w:hint="cs"/>
          <w:u w:val="single"/>
          <w:rtl/>
        </w:rPr>
      </w:pPr>
      <w:r>
        <w:rPr>
          <w:rFonts w:cs="David" w:hint="cs"/>
          <w:u w:val="single"/>
          <w:rtl/>
        </w:rPr>
        <w:t>דוד רותם:</w:t>
      </w:r>
    </w:p>
    <w:p w14:paraId="1DE51410" w14:textId="77777777" w:rsidR="001F5F03" w:rsidRPr="00373632" w:rsidRDefault="001F5F03" w:rsidP="001F5F03">
      <w:pPr>
        <w:bidi/>
        <w:ind w:firstLine="720"/>
        <w:jc w:val="both"/>
        <w:rPr>
          <w:rFonts w:cs="David" w:hint="cs"/>
          <w:u w:val="single"/>
          <w:rtl/>
        </w:rPr>
      </w:pPr>
    </w:p>
    <w:p w14:paraId="783F76E9" w14:textId="77777777" w:rsidR="001F5F03" w:rsidRDefault="001F5F03" w:rsidP="001F5F03">
      <w:pPr>
        <w:bidi/>
        <w:ind w:firstLine="720"/>
        <w:jc w:val="both"/>
        <w:rPr>
          <w:rFonts w:cs="David" w:hint="cs"/>
          <w:rtl/>
        </w:rPr>
      </w:pPr>
      <w:r>
        <w:rPr>
          <w:rFonts w:cs="David" w:hint="cs"/>
          <w:rtl/>
        </w:rPr>
        <w:t>אני רוצה לומר לך דבר אחד, השר ארדן עושה עבודה נפלאה במשרד לאיכות הסביבה.</w:t>
      </w:r>
    </w:p>
    <w:p w14:paraId="35C1C553" w14:textId="77777777" w:rsidR="001F5F03" w:rsidRDefault="001F5F03" w:rsidP="001F5F03">
      <w:pPr>
        <w:bidi/>
        <w:ind w:firstLine="720"/>
        <w:jc w:val="both"/>
        <w:rPr>
          <w:rFonts w:cs="David" w:hint="cs"/>
          <w:rtl/>
        </w:rPr>
      </w:pPr>
    </w:p>
    <w:p w14:paraId="65BBE495" w14:textId="77777777" w:rsidR="001F5F03" w:rsidRPr="00630042" w:rsidRDefault="001F5F03" w:rsidP="001F5F03">
      <w:pPr>
        <w:bidi/>
        <w:jc w:val="both"/>
        <w:rPr>
          <w:rFonts w:cs="David"/>
          <w:rtl/>
        </w:rPr>
      </w:pPr>
      <w:r w:rsidRPr="00630042">
        <w:rPr>
          <w:rFonts w:cs="David" w:hint="cs"/>
          <w:u w:val="single"/>
          <w:rtl/>
        </w:rPr>
        <w:t>היו"ר יריב לוין:</w:t>
      </w:r>
    </w:p>
    <w:p w14:paraId="743D0364" w14:textId="77777777" w:rsidR="001F5F03" w:rsidRPr="00630042" w:rsidRDefault="001F5F03" w:rsidP="001F5F03">
      <w:pPr>
        <w:bidi/>
        <w:ind w:firstLine="720"/>
        <w:jc w:val="both"/>
        <w:rPr>
          <w:rFonts w:cs="David"/>
          <w:rtl/>
        </w:rPr>
      </w:pPr>
    </w:p>
    <w:p w14:paraId="63B7F64E" w14:textId="77777777" w:rsidR="001F5F03" w:rsidRDefault="001F5F03" w:rsidP="001F5F03">
      <w:pPr>
        <w:bidi/>
        <w:ind w:firstLine="720"/>
        <w:jc w:val="both"/>
        <w:rPr>
          <w:rFonts w:cs="David" w:hint="cs"/>
          <w:rtl/>
        </w:rPr>
      </w:pPr>
      <w:r>
        <w:rPr>
          <w:rFonts w:cs="David" w:hint="cs"/>
          <w:rtl/>
        </w:rPr>
        <w:t>כי הוא מהליכוד.</w:t>
      </w:r>
    </w:p>
    <w:p w14:paraId="23710C98" w14:textId="77777777" w:rsidR="001F5F03" w:rsidRDefault="001F5F03" w:rsidP="001F5F03">
      <w:pPr>
        <w:bidi/>
        <w:ind w:firstLine="720"/>
        <w:jc w:val="both"/>
        <w:rPr>
          <w:rFonts w:cs="David" w:hint="cs"/>
          <w:rtl/>
        </w:rPr>
      </w:pPr>
    </w:p>
    <w:p w14:paraId="42FCD92B" w14:textId="77777777" w:rsidR="001F5F03" w:rsidRDefault="001F5F03" w:rsidP="001F5F03">
      <w:pPr>
        <w:bidi/>
        <w:jc w:val="both"/>
        <w:rPr>
          <w:rFonts w:cs="David" w:hint="cs"/>
          <w:u w:val="single"/>
          <w:rtl/>
        </w:rPr>
      </w:pPr>
      <w:r>
        <w:rPr>
          <w:rFonts w:cs="David" w:hint="cs"/>
          <w:u w:val="single"/>
          <w:rtl/>
        </w:rPr>
        <w:t>דוד רותם:</w:t>
      </w:r>
    </w:p>
    <w:p w14:paraId="79241811" w14:textId="77777777" w:rsidR="001F5F03" w:rsidRDefault="001F5F03" w:rsidP="001F5F03">
      <w:pPr>
        <w:bidi/>
        <w:ind w:firstLine="720"/>
        <w:jc w:val="both"/>
        <w:rPr>
          <w:rFonts w:cs="David" w:hint="cs"/>
          <w:u w:val="single"/>
          <w:rtl/>
        </w:rPr>
      </w:pPr>
    </w:p>
    <w:p w14:paraId="78BC2F05" w14:textId="77777777" w:rsidR="001F5F03" w:rsidRDefault="001F5F03" w:rsidP="001F5F03">
      <w:pPr>
        <w:bidi/>
        <w:ind w:firstLine="720"/>
        <w:jc w:val="both"/>
        <w:rPr>
          <w:rFonts w:cs="David" w:hint="cs"/>
          <w:rtl/>
        </w:rPr>
      </w:pPr>
      <w:r w:rsidRPr="00373632">
        <w:rPr>
          <w:rFonts w:cs="David" w:hint="cs"/>
          <w:rtl/>
        </w:rPr>
        <w:t xml:space="preserve">לא, זה לא בגלל שהוא מהליכוד, זה בגלל שהוא השר גלעד ארדן. </w:t>
      </w:r>
      <w:r>
        <w:rPr>
          <w:rFonts w:cs="David" w:hint="cs"/>
          <w:rtl/>
        </w:rPr>
        <w:t>אין לזה שום קשר במקרה ב</w:t>
      </w:r>
      <w:r w:rsidRPr="00373632">
        <w:rPr>
          <w:rFonts w:cs="David" w:hint="cs"/>
          <w:rtl/>
        </w:rPr>
        <w:t>ליכוד</w:t>
      </w:r>
      <w:r>
        <w:rPr>
          <w:rFonts w:cs="David" w:hint="cs"/>
          <w:rtl/>
        </w:rPr>
        <w:t>.</w:t>
      </w:r>
    </w:p>
    <w:p w14:paraId="6664D3EA" w14:textId="77777777" w:rsidR="001F5F03" w:rsidRDefault="001F5F03" w:rsidP="001F5F03">
      <w:pPr>
        <w:bidi/>
        <w:ind w:firstLine="720"/>
        <w:jc w:val="both"/>
        <w:rPr>
          <w:rFonts w:cs="David" w:hint="cs"/>
          <w:rtl/>
        </w:rPr>
      </w:pPr>
    </w:p>
    <w:p w14:paraId="4522B703" w14:textId="77777777" w:rsidR="001F5F03" w:rsidRPr="009E4625" w:rsidRDefault="001F5F03" w:rsidP="001F5F03">
      <w:pPr>
        <w:bidi/>
        <w:jc w:val="both"/>
        <w:rPr>
          <w:rFonts w:cs="David"/>
          <w:u w:val="single"/>
          <w:rtl/>
        </w:rPr>
      </w:pPr>
      <w:r w:rsidRPr="009E4625">
        <w:rPr>
          <w:rFonts w:cs="David" w:hint="cs"/>
          <w:u w:val="single"/>
          <w:rtl/>
        </w:rPr>
        <w:t>אברהם מיכאלי:</w:t>
      </w:r>
    </w:p>
    <w:p w14:paraId="5FD3C35B" w14:textId="77777777" w:rsidR="001F5F03" w:rsidRPr="009E4625" w:rsidRDefault="001F5F03" w:rsidP="001F5F03">
      <w:pPr>
        <w:bidi/>
        <w:jc w:val="both"/>
        <w:rPr>
          <w:rFonts w:cs="David"/>
          <w:u w:val="single"/>
          <w:rtl/>
        </w:rPr>
      </w:pPr>
    </w:p>
    <w:p w14:paraId="59FA6F05" w14:textId="77777777" w:rsidR="001F5F03" w:rsidRDefault="001F5F03" w:rsidP="001F5F03">
      <w:pPr>
        <w:bidi/>
        <w:ind w:firstLine="720"/>
        <w:jc w:val="both"/>
        <w:rPr>
          <w:rFonts w:cs="David" w:hint="cs"/>
          <w:rtl/>
        </w:rPr>
      </w:pPr>
      <w:r>
        <w:rPr>
          <w:rFonts w:cs="David" w:hint="cs"/>
          <w:rtl/>
        </w:rPr>
        <w:t>אפשר לדחות את הדיונים הפוליטיים בעוד רבע שעה?</w:t>
      </w:r>
    </w:p>
    <w:p w14:paraId="77820168" w14:textId="77777777" w:rsidR="001F5F03" w:rsidRDefault="001F5F03" w:rsidP="001F5F03">
      <w:pPr>
        <w:bidi/>
        <w:ind w:firstLine="720"/>
        <w:jc w:val="both"/>
        <w:rPr>
          <w:rFonts w:cs="David" w:hint="cs"/>
          <w:rtl/>
        </w:rPr>
      </w:pPr>
    </w:p>
    <w:p w14:paraId="517CF6E1" w14:textId="77777777" w:rsidR="001F5F03" w:rsidRDefault="001F5F03" w:rsidP="001F5F03">
      <w:pPr>
        <w:bidi/>
        <w:ind w:firstLine="720"/>
        <w:jc w:val="both"/>
        <w:rPr>
          <w:rFonts w:cs="David" w:hint="cs"/>
          <w:rtl/>
        </w:rPr>
      </w:pPr>
    </w:p>
    <w:p w14:paraId="4217F892" w14:textId="77777777" w:rsidR="001F5F03" w:rsidRDefault="001F5F03" w:rsidP="001F5F03">
      <w:pPr>
        <w:bidi/>
        <w:ind w:firstLine="720"/>
        <w:jc w:val="both"/>
        <w:rPr>
          <w:rFonts w:cs="David" w:hint="cs"/>
          <w:rtl/>
        </w:rPr>
      </w:pPr>
    </w:p>
    <w:p w14:paraId="2CA7C2EB" w14:textId="77777777" w:rsidR="001F5F03" w:rsidRDefault="001F5F03" w:rsidP="001F5F03">
      <w:pPr>
        <w:bidi/>
        <w:ind w:firstLine="720"/>
        <w:jc w:val="both"/>
        <w:rPr>
          <w:rFonts w:cs="David" w:hint="cs"/>
          <w:rtl/>
        </w:rPr>
      </w:pPr>
    </w:p>
    <w:p w14:paraId="3AED8EF5" w14:textId="77777777" w:rsidR="001F5F03" w:rsidRDefault="001F5F03" w:rsidP="001F5F03">
      <w:pPr>
        <w:bidi/>
        <w:ind w:firstLine="720"/>
        <w:jc w:val="both"/>
        <w:rPr>
          <w:rFonts w:cs="David" w:hint="cs"/>
          <w:rtl/>
        </w:rPr>
      </w:pPr>
    </w:p>
    <w:p w14:paraId="469221D3" w14:textId="77777777" w:rsidR="001F5F03" w:rsidRDefault="001F5F03" w:rsidP="001F5F03">
      <w:pPr>
        <w:bidi/>
        <w:jc w:val="both"/>
        <w:rPr>
          <w:rFonts w:cs="David" w:hint="cs"/>
          <w:u w:val="single"/>
          <w:rtl/>
        </w:rPr>
      </w:pPr>
      <w:r>
        <w:rPr>
          <w:rFonts w:cs="David" w:hint="cs"/>
          <w:u w:val="single"/>
          <w:rtl/>
        </w:rPr>
        <w:t>דוד רותם:</w:t>
      </w:r>
    </w:p>
    <w:p w14:paraId="6F2866CE" w14:textId="77777777" w:rsidR="001F5F03" w:rsidRDefault="001F5F03" w:rsidP="001F5F03">
      <w:pPr>
        <w:bidi/>
        <w:ind w:firstLine="720"/>
        <w:jc w:val="both"/>
        <w:rPr>
          <w:rFonts w:cs="David" w:hint="cs"/>
          <w:u w:val="single"/>
          <w:rtl/>
        </w:rPr>
      </w:pPr>
    </w:p>
    <w:p w14:paraId="7BFCCDCA" w14:textId="77777777" w:rsidR="001F5F03" w:rsidRDefault="001F5F03" w:rsidP="001F5F03">
      <w:pPr>
        <w:bidi/>
        <w:ind w:firstLine="720"/>
        <w:jc w:val="both"/>
        <w:rPr>
          <w:rFonts w:cs="David" w:hint="cs"/>
          <w:rtl/>
        </w:rPr>
      </w:pPr>
      <w:r>
        <w:rPr>
          <w:rFonts w:cs="David" w:hint="cs"/>
          <w:rtl/>
        </w:rPr>
        <w:t>או, ש"ס כבר הגיעה. ואני חושב שכאשר הוא מבקש לזרז דיון בחוק, זה אף פעם לא בגלל שהוא מחפש קרדיט, אלא זה באמת לגופו של עניין, ולכן אני חושב שצריך לתת את הפטור הזה לכל שלוש הקריאות, כדי לאפשר את הדיון המהיר בנושא.</w:t>
      </w:r>
    </w:p>
    <w:p w14:paraId="2C6FC063" w14:textId="77777777" w:rsidR="001F5F03" w:rsidRDefault="001F5F03" w:rsidP="001F5F03">
      <w:pPr>
        <w:bidi/>
        <w:ind w:firstLine="720"/>
        <w:jc w:val="both"/>
        <w:rPr>
          <w:rFonts w:cs="David" w:hint="cs"/>
          <w:rtl/>
        </w:rPr>
      </w:pPr>
    </w:p>
    <w:p w14:paraId="56344F22" w14:textId="77777777" w:rsidR="001F5F03" w:rsidRPr="00630042" w:rsidRDefault="001F5F03" w:rsidP="001F5F03">
      <w:pPr>
        <w:bidi/>
        <w:jc w:val="both"/>
        <w:rPr>
          <w:rFonts w:cs="David"/>
          <w:rtl/>
        </w:rPr>
      </w:pPr>
      <w:r w:rsidRPr="00630042">
        <w:rPr>
          <w:rFonts w:cs="David" w:hint="cs"/>
          <w:u w:val="single"/>
          <w:rtl/>
        </w:rPr>
        <w:t>היו"ר יריב לוין:</w:t>
      </w:r>
    </w:p>
    <w:p w14:paraId="2FCCBBE5" w14:textId="77777777" w:rsidR="001F5F03" w:rsidRDefault="001F5F03" w:rsidP="001F5F03">
      <w:pPr>
        <w:bidi/>
        <w:ind w:firstLine="720"/>
        <w:jc w:val="both"/>
        <w:rPr>
          <w:rFonts w:cs="David" w:hint="cs"/>
          <w:rtl/>
        </w:rPr>
      </w:pPr>
    </w:p>
    <w:p w14:paraId="5C511349" w14:textId="77777777" w:rsidR="001F5F03" w:rsidRDefault="001F5F03" w:rsidP="001F5F03">
      <w:pPr>
        <w:bidi/>
        <w:ind w:firstLine="720"/>
        <w:jc w:val="both"/>
        <w:rPr>
          <w:rFonts w:cs="David" w:hint="cs"/>
          <w:rtl/>
        </w:rPr>
      </w:pPr>
      <w:r>
        <w:rPr>
          <w:rFonts w:cs="David" w:hint="cs"/>
          <w:rtl/>
        </w:rPr>
        <w:t>טוב. אנחנו נאשר את זה, ובמסגרת הצורך בחוק יסוד, יחד עם חוק יסוד: החקיקה.</w:t>
      </w:r>
    </w:p>
    <w:p w14:paraId="2D5DC238" w14:textId="77777777" w:rsidR="001F5F03" w:rsidRDefault="001F5F03" w:rsidP="001F5F03">
      <w:pPr>
        <w:bidi/>
        <w:jc w:val="both"/>
        <w:rPr>
          <w:rFonts w:cs="David" w:hint="cs"/>
          <w:u w:val="single"/>
          <w:rtl/>
        </w:rPr>
      </w:pPr>
    </w:p>
    <w:p w14:paraId="00F0AB00" w14:textId="77777777" w:rsidR="001F5F03" w:rsidRDefault="001F5F03" w:rsidP="001F5F03">
      <w:pPr>
        <w:bidi/>
        <w:jc w:val="both"/>
        <w:rPr>
          <w:rFonts w:cs="David" w:hint="cs"/>
          <w:u w:val="single"/>
          <w:rtl/>
        </w:rPr>
      </w:pPr>
      <w:r>
        <w:rPr>
          <w:rFonts w:cs="David" w:hint="cs"/>
          <w:u w:val="single"/>
          <w:rtl/>
        </w:rPr>
        <w:t>דוד רותם:</w:t>
      </w:r>
    </w:p>
    <w:p w14:paraId="2BDCCB82" w14:textId="77777777" w:rsidR="001F5F03" w:rsidRDefault="001F5F03" w:rsidP="001F5F03">
      <w:pPr>
        <w:bidi/>
        <w:ind w:firstLine="720"/>
        <w:jc w:val="both"/>
        <w:rPr>
          <w:rFonts w:cs="David" w:hint="cs"/>
          <w:u w:val="single"/>
          <w:rtl/>
        </w:rPr>
      </w:pPr>
    </w:p>
    <w:p w14:paraId="50781005" w14:textId="77777777" w:rsidR="001F5F03" w:rsidRDefault="001F5F03" w:rsidP="001F5F03">
      <w:pPr>
        <w:bidi/>
        <w:ind w:firstLine="720"/>
        <w:jc w:val="both"/>
        <w:rPr>
          <w:rFonts w:cs="David" w:hint="cs"/>
          <w:rtl/>
        </w:rPr>
      </w:pPr>
      <w:r>
        <w:rPr>
          <w:rFonts w:cs="David" w:hint="cs"/>
          <w:rtl/>
        </w:rPr>
        <w:t xml:space="preserve">השאלה כזאת </w:t>
      </w:r>
      <w:r>
        <w:rPr>
          <w:rFonts w:cs="David"/>
          <w:rtl/>
        </w:rPr>
        <w:t>–</w:t>
      </w:r>
      <w:r>
        <w:rPr>
          <w:rFonts w:cs="David" w:hint="cs"/>
          <w:rtl/>
        </w:rPr>
        <w:t xml:space="preserve"> אם זה בא אלי לוועדה, אז לא יהיו רביזיות. </w:t>
      </w:r>
    </w:p>
    <w:p w14:paraId="290B7456" w14:textId="77777777" w:rsidR="001F5F03" w:rsidRDefault="001F5F03" w:rsidP="001F5F03">
      <w:pPr>
        <w:bidi/>
        <w:ind w:firstLine="720"/>
        <w:jc w:val="both"/>
        <w:rPr>
          <w:rFonts w:cs="David" w:hint="cs"/>
          <w:rtl/>
        </w:rPr>
      </w:pPr>
    </w:p>
    <w:p w14:paraId="377AC13D" w14:textId="77777777" w:rsidR="001F5F03" w:rsidRPr="009E4625" w:rsidRDefault="001F5F03" w:rsidP="001F5F03">
      <w:pPr>
        <w:bidi/>
        <w:jc w:val="both"/>
        <w:rPr>
          <w:rFonts w:cs="David"/>
          <w:u w:val="single"/>
          <w:rtl/>
        </w:rPr>
      </w:pPr>
      <w:r w:rsidRPr="009E4625">
        <w:rPr>
          <w:rFonts w:cs="David" w:hint="cs"/>
          <w:u w:val="single"/>
          <w:rtl/>
        </w:rPr>
        <w:t>אברהם מיכאלי:</w:t>
      </w:r>
    </w:p>
    <w:p w14:paraId="7B540B43" w14:textId="77777777" w:rsidR="001F5F03" w:rsidRPr="009E4625" w:rsidRDefault="001F5F03" w:rsidP="001F5F03">
      <w:pPr>
        <w:bidi/>
        <w:jc w:val="both"/>
        <w:rPr>
          <w:rFonts w:cs="David"/>
          <w:u w:val="single"/>
          <w:rtl/>
        </w:rPr>
      </w:pPr>
    </w:p>
    <w:p w14:paraId="6240FBD4" w14:textId="77777777" w:rsidR="001F5F03" w:rsidRDefault="001F5F03" w:rsidP="001F5F03">
      <w:pPr>
        <w:bidi/>
        <w:ind w:firstLine="720"/>
        <w:jc w:val="both"/>
        <w:rPr>
          <w:rFonts w:cs="David" w:hint="cs"/>
          <w:rtl/>
        </w:rPr>
      </w:pPr>
      <w:r>
        <w:rPr>
          <w:rFonts w:cs="David" w:hint="cs"/>
          <w:rtl/>
        </w:rPr>
        <w:t>של איזה שר החוק הזה, אפשר לדעת?</w:t>
      </w:r>
    </w:p>
    <w:p w14:paraId="7209E2D5" w14:textId="77777777" w:rsidR="001F5F03" w:rsidRDefault="001F5F03" w:rsidP="001F5F03">
      <w:pPr>
        <w:bidi/>
        <w:ind w:firstLine="720"/>
        <w:jc w:val="both"/>
        <w:rPr>
          <w:rFonts w:cs="David" w:hint="cs"/>
          <w:rtl/>
        </w:rPr>
      </w:pPr>
    </w:p>
    <w:p w14:paraId="004FF806" w14:textId="77777777" w:rsidR="001F5F03" w:rsidRPr="00630042" w:rsidRDefault="001F5F03" w:rsidP="001F5F03">
      <w:pPr>
        <w:bidi/>
        <w:jc w:val="both"/>
        <w:rPr>
          <w:rFonts w:cs="David"/>
          <w:rtl/>
        </w:rPr>
      </w:pPr>
      <w:r w:rsidRPr="00630042">
        <w:rPr>
          <w:rFonts w:cs="David" w:hint="cs"/>
          <w:u w:val="single"/>
          <w:rtl/>
        </w:rPr>
        <w:t>היו"ר יריב לוין:</w:t>
      </w:r>
    </w:p>
    <w:p w14:paraId="16EAAE5D" w14:textId="77777777" w:rsidR="001F5F03" w:rsidRPr="00630042" w:rsidRDefault="001F5F03" w:rsidP="001F5F03">
      <w:pPr>
        <w:bidi/>
        <w:ind w:firstLine="720"/>
        <w:jc w:val="both"/>
        <w:rPr>
          <w:rFonts w:cs="David"/>
          <w:rtl/>
        </w:rPr>
      </w:pPr>
    </w:p>
    <w:p w14:paraId="442FD165" w14:textId="77777777" w:rsidR="001F5F03" w:rsidRDefault="001F5F03" w:rsidP="001F5F03">
      <w:pPr>
        <w:bidi/>
        <w:ind w:firstLine="720"/>
        <w:jc w:val="both"/>
        <w:rPr>
          <w:rFonts w:cs="David" w:hint="cs"/>
          <w:rtl/>
        </w:rPr>
      </w:pPr>
      <w:r>
        <w:rPr>
          <w:rFonts w:cs="David" w:hint="cs"/>
          <w:rtl/>
        </w:rPr>
        <w:t>טוב, רבותי, אני מעמיד להצבעה לפטור מקריאה ראשונה להצעת החוק הזאת. מי בעד? פה אחד.</w:t>
      </w:r>
    </w:p>
    <w:p w14:paraId="7980ECF5" w14:textId="77777777" w:rsidR="001F5F03" w:rsidRDefault="001F5F03" w:rsidP="001F5F03">
      <w:pPr>
        <w:bidi/>
        <w:ind w:firstLine="720"/>
        <w:jc w:val="both"/>
        <w:rPr>
          <w:rFonts w:cs="David" w:hint="cs"/>
          <w:rtl/>
        </w:rPr>
      </w:pPr>
    </w:p>
    <w:p w14:paraId="620F5A2E" w14:textId="77777777" w:rsidR="001F5F03" w:rsidRDefault="001F5F03" w:rsidP="001F5F03">
      <w:pPr>
        <w:bidi/>
        <w:jc w:val="both"/>
        <w:rPr>
          <w:rFonts w:cs="David" w:hint="cs"/>
          <w:u w:val="single"/>
          <w:rtl/>
        </w:rPr>
      </w:pPr>
      <w:r>
        <w:rPr>
          <w:rFonts w:cs="David" w:hint="cs"/>
          <w:u w:val="single"/>
          <w:rtl/>
        </w:rPr>
        <w:t>דוד רותם:</w:t>
      </w:r>
    </w:p>
    <w:p w14:paraId="02037533" w14:textId="77777777" w:rsidR="001F5F03" w:rsidRDefault="001F5F03" w:rsidP="001F5F03">
      <w:pPr>
        <w:bidi/>
        <w:ind w:firstLine="720"/>
        <w:jc w:val="both"/>
        <w:rPr>
          <w:rFonts w:cs="David" w:hint="cs"/>
          <w:u w:val="single"/>
          <w:rtl/>
        </w:rPr>
      </w:pPr>
    </w:p>
    <w:p w14:paraId="59B3DAE0" w14:textId="77777777" w:rsidR="001F5F03" w:rsidRDefault="001F5F03" w:rsidP="001F5F03">
      <w:pPr>
        <w:bidi/>
        <w:ind w:firstLine="720"/>
        <w:jc w:val="both"/>
        <w:rPr>
          <w:rFonts w:cs="David" w:hint="cs"/>
          <w:rtl/>
        </w:rPr>
      </w:pPr>
      <w:r>
        <w:rPr>
          <w:rFonts w:cs="David" w:hint="cs"/>
          <w:rtl/>
        </w:rPr>
        <w:t>רגע, לקריאה ראשונה ושנייה ושלישית.</w:t>
      </w:r>
    </w:p>
    <w:p w14:paraId="63E0A9CD" w14:textId="77777777" w:rsidR="001F5F03" w:rsidRDefault="001F5F03" w:rsidP="001F5F03">
      <w:pPr>
        <w:bidi/>
        <w:ind w:firstLine="720"/>
        <w:jc w:val="both"/>
        <w:rPr>
          <w:rFonts w:cs="David" w:hint="cs"/>
          <w:rtl/>
        </w:rPr>
      </w:pPr>
    </w:p>
    <w:p w14:paraId="3CDF19EE" w14:textId="77777777" w:rsidR="001F5F03" w:rsidRPr="00630042" w:rsidRDefault="001F5F03" w:rsidP="001F5F03">
      <w:pPr>
        <w:bidi/>
        <w:jc w:val="both"/>
        <w:rPr>
          <w:rFonts w:cs="David"/>
          <w:rtl/>
        </w:rPr>
      </w:pPr>
      <w:r w:rsidRPr="00630042">
        <w:rPr>
          <w:rFonts w:cs="David" w:hint="cs"/>
          <w:u w:val="single"/>
          <w:rtl/>
        </w:rPr>
        <w:t>היו"ר יריב לוין:</w:t>
      </w:r>
    </w:p>
    <w:p w14:paraId="55F28DFC" w14:textId="77777777" w:rsidR="001F5F03" w:rsidRPr="00630042" w:rsidRDefault="001F5F03" w:rsidP="001F5F03">
      <w:pPr>
        <w:bidi/>
        <w:ind w:firstLine="720"/>
        <w:jc w:val="both"/>
        <w:rPr>
          <w:rFonts w:cs="David"/>
          <w:rtl/>
        </w:rPr>
      </w:pPr>
    </w:p>
    <w:p w14:paraId="553DE42C" w14:textId="77777777" w:rsidR="001F5F03" w:rsidRDefault="001F5F03" w:rsidP="001F5F03">
      <w:pPr>
        <w:bidi/>
        <w:ind w:firstLine="720"/>
        <w:jc w:val="both"/>
        <w:rPr>
          <w:rFonts w:cs="David" w:hint="cs"/>
          <w:rtl/>
        </w:rPr>
      </w:pPr>
      <w:r>
        <w:rPr>
          <w:rFonts w:cs="David" w:hint="cs"/>
          <w:rtl/>
        </w:rPr>
        <w:t xml:space="preserve">לא, לא, לא, רק ראשונה, אין לך שנייה ושלישית. שנייה ושלישית תהיה אחרי הפגרה. זה לא ייגמר בזה. </w:t>
      </w:r>
    </w:p>
    <w:p w14:paraId="42674DD7" w14:textId="77777777" w:rsidR="001F5F03" w:rsidRDefault="001F5F03" w:rsidP="001F5F03">
      <w:pPr>
        <w:bidi/>
        <w:ind w:firstLine="720"/>
        <w:jc w:val="both"/>
        <w:rPr>
          <w:rFonts w:cs="David" w:hint="cs"/>
          <w:rtl/>
        </w:rPr>
      </w:pPr>
    </w:p>
    <w:p w14:paraId="1022137D" w14:textId="77777777" w:rsidR="001F5F03" w:rsidRDefault="001F5F03" w:rsidP="001F5F03">
      <w:pPr>
        <w:bidi/>
        <w:jc w:val="both"/>
        <w:rPr>
          <w:rFonts w:cs="David" w:hint="cs"/>
          <w:u w:val="single"/>
          <w:rtl/>
        </w:rPr>
      </w:pPr>
      <w:r>
        <w:rPr>
          <w:rFonts w:cs="David" w:hint="cs"/>
          <w:u w:val="single"/>
          <w:rtl/>
        </w:rPr>
        <w:t>דוד רותם:</w:t>
      </w:r>
    </w:p>
    <w:p w14:paraId="065268D9" w14:textId="77777777" w:rsidR="001F5F03" w:rsidRDefault="001F5F03" w:rsidP="001F5F03">
      <w:pPr>
        <w:bidi/>
        <w:ind w:firstLine="720"/>
        <w:jc w:val="both"/>
        <w:rPr>
          <w:rFonts w:cs="David" w:hint="cs"/>
          <w:u w:val="single"/>
          <w:rtl/>
        </w:rPr>
      </w:pPr>
    </w:p>
    <w:p w14:paraId="228CF66B" w14:textId="77777777" w:rsidR="001F5F03" w:rsidRDefault="001F5F03" w:rsidP="001F5F03">
      <w:pPr>
        <w:bidi/>
        <w:ind w:firstLine="720"/>
        <w:jc w:val="both"/>
        <w:rPr>
          <w:rFonts w:cs="David" w:hint="cs"/>
          <w:rtl/>
        </w:rPr>
      </w:pPr>
      <w:r>
        <w:rPr>
          <w:rFonts w:cs="David" w:hint="cs"/>
          <w:rtl/>
        </w:rPr>
        <w:t xml:space="preserve">אני לא מבין, יחליטו על זה בזמן הפגרה, יכינו את זה לקריאה ראשונה וכשיהיה כינוס מיוחד, יביאו את זה להצבעה. </w:t>
      </w:r>
    </w:p>
    <w:p w14:paraId="14D63972" w14:textId="77777777" w:rsidR="001F5F03" w:rsidRDefault="001F5F03" w:rsidP="001F5F03">
      <w:pPr>
        <w:bidi/>
        <w:ind w:firstLine="720"/>
        <w:jc w:val="both"/>
        <w:rPr>
          <w:rFonts w:cs="David" w:hint="cs"/>
          <w:rtl/>
        </w:rPr>
      </w:pPr>
    </w:p>
    <w:p w14:paraId="79668455" w14:textId="77777777" w:rsidR="001F5F03" w:rsidRPr="00630042" w:rsidRDefault="001F5F03" w:rsidP="001F5F03">
      <w:pPr>
        <w:bidi/>
        <w:jc w:val="both"/>
        <w:rPr>
          <w:rFonts w:cs="David"/>
          <w:rtl/>
        </w:rPr>
      </w:pPr>
      <w:r w:rsidRPr="00630042">
        <w:rPr>
          <w:rFonts w:cs="David" w:hint="cs"/>
          <w:u w:val="single"/>
          <w:rtl/>
        </w:rPr>
        <w:t>היו"ר יריב לוין:</w:t>
      </w:r>
    </w:p>
    <w:p w14:paraId="6CEF9A60" w14:textId="77777777" w:rsidR="001F5F03" w:rsidRPr="00630042" w:rsidRDefault="001F5F03" w:rsidP="001F5F03">
      <w:pPr>
        <w:bidi/>
        <w:ind w:firstLine="720"/>
        <w:jc w:val="both"/>
        <w:rPr>
          <w:rFonts w:cs="David"/>
          <w:rtl/>
        </w:rPr>
      </w:pPr>
    </w:p>
    <w:p w14:paraId="3F024B7D" w14:textId="77777777" w:rsidR="001F5F03" w:rsidRDefault="001F5F03" w:rsidP="001F5F03">
      <w:pPr>
        <w:bidi/>
        <w:ind w:firstLine="720"/>
        <w:jc w:val="both"/>
        <w:rPr>
          <w:rFonts w:cs="David" w:hint="cs"/>
          <w:rtl/>
        </w:rPr>
      </w:pPr>
      <w:r>
        <w:rPr>
          <w:rFonts w:cs="David" w:hint="cs"/>
          <w:rtl/>
        </w:rPr>
        <w:t>אל תדאג,יסבול שבועיים. טוב, רבותי, מי בעד הפטור מקריאה ראשונה? פה אחד. אין מתנגדים, אין נמנעים, אושר.</w:t>
      </w:r>
    </w:p>
    <w:p w14:paraId="5616C291" w14:textId="77777777" w:rsidR="001F5F03" w:rsidRDefault="001F5F03" w:rsidP="001F5F03">
      <w:pPr>
        <w:bidi/>
        <w:ind w:firstLine="720"/>
        <w:jc w:val="both"/>
        <w:rPr>
          <w:rFonts w:cs="David" w:hint="cs"/>
          <w:rtl/>
        </w:rPr>
      </w:pPr>
    </w:p>
    <w:p w14:paraId="42330B71" w14:textId="77777777" w:rsidR="001F5F03" w:rsidRPr="00DA7EED" w:rsidRDefault="001F5F03" w:rsidP="001F5F03">
      <w:pPr>
        <w:bidi/>
        <w:jc w:val="center"/>
        <w:rPr>
          <w:rFonts w:cs="David"/>
          <w:b/>
          <w:bCs/>
          <w:rtl/>
        </w:rPr>
      </w:pPr>
      <w:r w:rsidRPr="00DA7EED">
        <w:rPr>
          <w:rFonts w:cs="David" w:hint="cs"/>
          <w:b/>
          <w:bCs/>
          <w:rtl/>
        </w:rPr>
        <w:t>הצבעה</w:t>
      </w:r>
    </w:p>
    <w:p w14:paraId="3B4AD4EE" w14:textId="77777777" w:rsidR="001F5F03" w:rsidRPr="00DA7EED" w:rsidRDefault="001F5F03" w:rsidP="001F5F03">
      <w:pPr>
        <w:bidi/>
        <w:jc w:val="center"/>
        <w:rPr>
          <w:rFonts w:cs="David"/>
          <w:rtl/>
        </w:rPr>
      </w:pPr>
      <w:r w:rsidRPr="00DA7EED">
        <w:rPr>
          <w:rFonts w:cs="David" w:hint="cs"/>
          <w:rtl/>
        </w:rPr>
        <w:t xml:space="preserve">בעד </w:t>
      </w:r>
      <w:r w:rsidRPr="00DA7EED">
        <w:rPr>
          <w:rFonts w:cs="David"/>
          <w:rtl/>
        </w:rPr>
        <w:t>–</w:t>
      </w:r>
      <w:r w:rsidRPr="00DA7EED">
        <w:rPr>
          <w:rFonts w:cs="David" w:hint="cs"/>
          <w:rtl/>
        </w:rPr>
        <w:t xml:space="preserve"> פה אחד</w:t>
      </w:r>
    </w:p>
    <w:p w14:paraId="40D770FF" w14:textId="77777777" w:rsidR="001F5F03" w:rsidRPr="00DA7EED" w:rsidRDefault="001F5F03" w:rsidP="001F5F03">
      <w:pPr>
        <w:bidi/>
        <w:jc w:val="center"/>
        <w:rPr>
          <w:rFonts w:cs="David"/>
          <w:rtl/>
        </w:rPr>
      </w:pPr>
      <w:r w:rsidRPr="00DA7EED">
        <w:rPr>
          <w:rFonts w:cs="David" w:hint="cs"/>
          <w:rtl/>
        </w:rPr>
        <w:t>ההצעה התקבלה</w:t>
      </w:r>
    </w:p>
    <w:p w14:paraId="2416CBDE" w14:textId="77777777" w:rsidR="001F5F03" w:rsidRDefault="001F5F03" w:rsidP="001F5F03">
      <w:pPr>
        <w:bidi/>
        <w:ind w:firstLine="720"/>
        <w:jc w:val="both"/>
        <w:rPr>
          <w:rFonts w:cs="David" w:hint="cs"/>
          <w:rtl/>
        </w:rPr>
      </w:pPr>
    </w:p>
    <w:p w14:paraId="1997C656" w14:textId="77777777" w:rsidR="001F5F03" w:rsidRPr="00630042" w:rsidRDefault="001F5F03" w:rsidP="001F5F03">
      <w:pPr>
        <w:bidi/>
        <w:jc w:val="both"/>
        <w:rPr>
          <w:rFonts w:cs="David"/>
          <w:rtl/>
        </w:rPr>
      </w:pPr>
      <w:r w:rsidRPr="00630042">
        <w:rPr>
          <w:rFonts w:cs="David" w:hint="cs"/>
          <w:u w:val="single"/>
          <w:rtl/>
        </w:rPr>
        <w:t>היו"ר יריב לוין:</w:t>
      </w:r>
    </w:p>
    <w:p w14:paraId="6EA09E0B" w14:textId="77777777" w:rsidR="001F5F03" w:rsidRPr="00630042" w:rsidRDefault="001F5F03" w:rsidP="001F5F03">
      <w:pPr>
        <w:bidi/>
        <w:ind w:firstLine="720"/>
        <w:jc w:val="both"/>
        <w:rPr>
          <w:rFonts w:cs="David"/>
          <w:rtl/>
        </w:rPr>
      </w:pPr>
    </w:p>
    <w:p w14:paraId="22DBECCE" w14:textId="77777777" w:rsidR="001F5F03" w:rsidRPr="00373632" w:rsidRDefault="001F5F03" w:rsidP="001F5F03">
      <w:pPr>
        <w:bidi/>
        <w:jc w:val="both"/>
        <w:rPr>
          <w:rFonts w:cs="David" w:hint="cs"/>
          <w:rtl/>
        </w:rPr>
      </w:pPr>
      <w:r>
        <w:rPr>
          <w:rFonts w:cs="David" w:hint="cs"/>
          <w:rtl/>
        </w:rPr>
        <w:tab/>
        <w:t>תודה, הישיבה נעולה.</w:t>
      </w:r>
    </w:p>
    <w:p w14:paraId="6A186862" w14:textId="77777777" w:rsidR="001F5F03" w:rsidRDefault="001F5F03" w:rsidP="001F5F03">
      <w:pPr>
        <w:bidi/>
        <w:ind w:firstLine="720"/>
        <w:jc w:val="both"/>
        <w:rPr>
          <w:rFonts w:cs="David" w:hint="cs"/>
          <w:rtl/>
        </w:rPr>
      </w:pPr>
    </w:p>
    <w:p w14:paraId="456977BB" w14:textId="77777777" w:rsidR="001F5F03" w:rsidRPr="00FA04B9" w:rsidRDefault="001F5F03" w:rsidP="001F5F03">
      <w:pPr>
        <w:bidi/>
        <w:ind w:firstLine="720"/>
        <w:jc w:val="both"/>
        <w:rPr>
          <w:rFonts w:cs="David"/>
          <w:rtl/>
        </w:rPr>
      </w:pPr>
      <w:r>
        <w:rPr>
          <w:rFonts w:cs="David" w:hint="cs"/>
          <w:rtl/>
        </w:rPr>
        <w:t xml:space="preserve">  </w:t>
      </w:r>
    </w:p>
    <w:p w14:paraId="7A230BA2" w14:textId="77777777" w:rsidR="001F5F03" w:rsidRDefault="001F5F03" w:rsidP="001F5F03">
      <w:pPr>
        <w:bidi/>
        <w:jc w:val="both"/>
        <w:rPr>
          <w:rFonts w:cs="David" w:hint="cs"/>
          <w:b/>
          <w:bCs/>
          <w:u w:val="single"/>
          <w:rtl/>
        </w:rPr>
      </w:pPr>
      <w:r>
        <w:rPr>
          <w:rFonts w:cs="David" w:hint="cs"/>
          <w:b/>
          <w:bCs/>
          <w:u w:val="single"/>
          <w:rtl/>
        </w:rPr>
        <w:t>הישיבה ננעלה בשעה 09:30</w:t>
      </w:r>
    </w:p>
    <w:p w14:paraId="2D8249BA" w14:textId="77777777" w:rsidR="001F5F03" w:rsidRDefault="001F5F03" w:rsidP="001F5F03">
      <w:pPr>
        <w:bidi/>
        <w:jc w:val="both"/>
        <w:rPr>
          <w:rFonts w:cs="David" w:hint="cs"/>
          <w:b/>
          <w:bCs/>
          <w:u w:val="single"/>
          <w:rtl/>
        </w:rPr>
      </w:pPr>
    </w:p>
    <w:p w14:paraId="7A53326B" w14:textId="77777777" w:rsidR="00552A80" w:rsidRPr="001F5F03" w:rsidRDefault="00552A80" w:rsidP="001F5F03">
      <w:pPr>
        <w:bidi/>
      </w:pPr>
    </w:p>
    <w:sectPr w:rsidR="00552A80" w:rsidRPr="001F5F03" w:rsidSect="001F5F03">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A797" w14:textId="77777777" w:rsidR="001F5F03" w:rsidRDefault="001F5F03">
      <w:r>
        <w:separator/>
      </w:r>
    </w:p>
  </w:endnote>
  <w:endnote w:type="continuationSeparator" w:id="0">
    <w:p w14:paraId="3F872523" w14:textId="77777777" w:rsidR="001F5F03" w:rsidRDefault="001F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2882" w14:textId="77777777" w:rsidR="001F5F03" w:rsidRDefault="001F5F03">
      <w:r>
        <w:separator/>
      </w:r>
    </w:p>
  </w:footnote>
  <w:footnote w:type="continuationSeparator" w:id="0">
    <w:p w14:paraId="0F6E1AF4" w14:textId="77777777" w:rsidR="001F5F03" w:rsidRDefault="001F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7377" w14:textId="77777777" w:rsidR="001F5F03" w:rsidRDefault="001F5F03" w:rsidP="001F5F0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78C8D4C" w14:textId="77777777" w:rsidR="001F5F03" w:rsidRDefault="001F5F03" w:rsidP="001F5F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C51D" w14:textId="77777777" w:rsidR="001F5F03" w:rsidRPr="006956DA" w:rsidRDefault="001F5F03" w:rsidP="001F5F03">
    <w:pPr>
      <w:pStyle w:val="Header"/>
      <w:framePr w:wrap="around" w:vAnchor="text" w:hAnchor="margin" w:y="1"/>
      <w:rPr>
        <w:rStyle w:val="PageNumber"/>
        <w:rFonts w:cs="David"/>
      </w:rPr>
    </w:pPr>
    <w:r w:rsidRPr="006956DA">
      <w:rPr>
        <w:rStyle w:val="PageNumber"/>
        <w:rFonts w:cs="David"/>
        <w:rtl/>
      </w:rPr>
      <w:fldChar w:fldCharType="begin"/>
    </w:r>
    <w:r w:rsidRPr="006956DA">
      <w:rPr>
        <w:rStyle w:val="PageNumber"/>
        <w:rFonts w:cs="David"/>
      </w:rPr>
      <w:instrText xml:space="preserve">PAGE  </w:instrText>
    </w:r>
    <w:r w:rsidRPr="006956DA">
      <w:rPr>
        <w:rStyle w:val="PageNumber"/>
        <w:rFonts w:cs="David"/>
        <w:rtl/>
      </w:rPr>
      <w:fldChar w:fldCharType="separate"/>
    </w:r>
    <w:r w:rsidR="00082893">
      <w:rPr>
        <w:rStyle w:val="PageNumber"/>
        <w:rFonts w:cs="David"/>
        <w:noProof/>
        <w:rtl/>
      </w:rPr>
      <w:t>12</w:t>
    </w:r>
    <w:r w:rsidRPr="006956DA">
      <w:rPr>
        <w:rStyle w:val="PageNumber"/>
        <w:rFonts w:cs="David"/>
        <w:rtl/>
      </w:rPr>
      <w:fldChar w:fldCharType="end"/>
    </w:r>
  </w:p>
  <w:p w14:paraId="4F68B8CF" w14:textId="77777777" w:rsidR="001F5F03" w:rsidRDefault="001F5F03" w:rsidP="001F5F03">
    <w:pPr>
      <w:pStyle w:val="Header"/>
      <w:ind w:right="360"/>
      <w:rPr>
        <w:rFonts w:cs="David" w:hint="cs"/>
        <w:rtl/>
      </w:rPr>
    </w:pPr>
    <w:r>
      <w:rPr>
        <w:rFonts w:cs="David" w:hint="cs"/>
        <w:rtl/>
      </w:rPr>
      <w:t>ועדת הכנסת</w:t>
    </w:r>
  </w:p>
  <w:p w14:paraId="7F86BDC7" w14:textId="77777777" w:rsidR="001F5F03" w:rsidRDefault="001F5F03" w:rsidP="001F5F03">
    <w:pPr>
      <w:pStyle w:val="Header"/>
      <w:rPr>
        <w:rFonts w:cs="David" w:hint="cs"/>
        <w:rtl/>
      </w:rPr>
    </w:pPr>
    <w:r>
      <w:rPr>
        <w:rFonts w:cs="David" w:hint="cs"/>
        <w:rtl/>
      </w:rPr>
      <w:t>3.8.2011</w:t>
    </w:r>
  </w:p>
  <w:p w14:paraId="6F2B80AA" w14:textId="77777777" w:rsidR="001F5F03" w:rsidRPr="006956DA" w:rsidRDefault="001F5F03">
    <w:pPr>
      <w:pStyle w:val="Header"/>
      <w:rPr>
        <w:rFonts w:cs="David" w:hint="cs"/>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0170פרוטוקול_ישיבת_ועדה.doc"/>
    <w:docVar w:name="StartMode" w:val="3"/>
  </w:docVars>
  <w:rsids>
    <w:rsidRoot w:val="005E35CF"/>
    <w:rsid w:val="00082893"/>
    <w:rsid w:val="001F5F03"/>
    <w:rsid w:val="003065C0"/>
    <w:rsid w:val="00552A80"/>
    <w:rsid w:val="005E35CF"/>
    <w:rsid w:val="00965806"/>
    <w:rsid w:val="009A6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87909B"/>
  <w15:chartTrackingRefBased/>
  <w15:docId w15:val="{80BD7F6D-6294-4FA0-AF1F-0BFAA2A7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F5F03"/>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5F03"/>
    <w:pPr>
      <w:tabs>
        <w:tab w:val="center" w:pos="4153"/>
        <w:tab w:val="right" w:pos="8306"/>
      </w:tabs>
      <w:bidi/>
    </w:pPr>
  </w:style>
  <w:style w:type="character" w:styleId="PageNumber">
    <w:name w:val="page number"/>
    <w:basedOn w:val="DefaultParagraphFont"/>
    <w:rsid w:val="001F5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F4D0A-6A80-4A8A-A907-6D109F28456D}">
  <ds:schemaRefs>
    <ds:schemaRef ds:uri="http://schemas.microsoft.com/sharepoint/v3/contenttype/forms"/>
  </ds:schemaRefs>
</ds:datastoreItem>
</file>

<file path=customXml/itemProps2.xml><?xml version="1.0" encoding="utf-8"?>
<ds:datastoreItem xmlns:ds="http://schemas.openxmlformats.org/officeDocument/2006/customXml" ds:itemID="{D226381F-4EB1-4EFA-AB87-BEAC41E80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BD4D69-2FEC-4856-95DB-EA03C1C8CC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2594</Words>
  <Characters>14792</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