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CDA7" w14:textId="77777777" w:rsidR="009A4709" w:rsidRPr="009A4709" w:rsidRDefault="009A4709" w:rsidP="009A4709">
      <w:pPr>
        <w:pStyle w:val="Heading5"/>
        <w:jc w:val="left"/>
        <w:rPr>
          <w:b/>
          <w:bCs/>
          <w:sz w:val="24"/>
          <w:rtl/>
        </w:rPr>
      </w:pPr>
      <w:r w:rsidRPr="009A4709">
        <w:rPr>
          <w:b/>
          <w:bCs/>
          <w:sz w:val="24"/>
          <w:rtl/>
        </w:rPr>
        <w:t xml:space="preserve">הכנסת </w:t>
      </w:r>
      <w:r w:rsidRPr="009A4709">
        <w:rPr>
          <w:rFonts w:hint="cs"/>
          <w:b/>
          <w:bCs/>
          <w:sz w:val="24"/>
          <w:rtl/>
        </w:rPr>
        <w:t>השמונה-עשרה</w:t>
      </w:r>
      <w:r w:rsidRPr="009A4709">
        <w:rPr>
          <w:b/>
          <w:bCs/>
          <w:sz w:val="24"/>
          <w:rtl/>
        </w:rPr>
        <w:tab/>
      </w:r>
      <w:r w:rsidRPr="009A4709">
        <w:rPr>
          <w:b/>
          <w:bCs/>
          <w:sz w:val="24"/>
          <w:rtl/>
        </w:rPr>
        <w:tab/>
      </w:r>
      <w:r w:rsidRPr="009A4709">
        <w:rPr>
          <w:b/>
          <w:bCs/>
          <w:sz w:val="24"/>
          <w:rtl/>
        </w:rPr>
        <w:tab/>
      </w:r>
      <w:r w:rsidRPr="009A4709">
        <w:rPr>
          <w:b/>
          <w:bCs/>
          <w:sz w:val="24"/>
          <w:rtl/>
        </w:rPr>
        <w:tab/>
      </w:r>
      <w:r w:rsidRPr="009A4709">
        <w:rPr>
          <w:b/>
          <w:bCs/>
          <w:sz w:val="24"/>
          <w:rtl/>
        </w:rPr>
        <w:tab/>
      </w:r>
      <w:r w:rsidRPr="009A4709">
        <w:rPr>
          <w:b/>
          <w:bCs/>
          <w:sz w:val="24"/>
          <w:rtl/>
        </w:rPr>
        <w:tab/>
        <w:t>נוסח לא מתוקן</w:t>
      </w:r>
    </w:p>
    <w:p w14:paraId="260F754F" w14:textId="77777777" w:rsidR="009A4709" w:rsidRPr="009A4709" w:rsidRDefault="009A4709" w:rsidP="009A4709">
      <w:pPr>
        <w:bidi/>
        <w:rPr>
          <w:rFonts w:cs="David"/>
          <w:b/>
          <w:bCs/>
          <w:rtl/>
        </w:rPr>
      </w:pPr>
      <w:r w:rsidRPr="009A4709">
        <w:rPr>
          <w:rFonts w:cs="David"/>
          <w:b/>
          <w:bCs/>
          <w:rtl/>
        </w:rPr>
        <w:t xml:space="preserve">מושב </w:t>
      </w:r>
      <w:r w:rsidRPr="009A4709">
        <w:rPr>
          <w:rFonts w:cs="David" w:hint="cs"/>
          <w:b/>
          <w:bCs/>
          <w:rtl/>
        </w:rPr>
        <w:t>ראשון</w:t>
      </w:r>
    </w:p>
    <w:p w14:paraId="3A1411EB" w14:textId="77777777" w:rsidR="009A4709" w:rsidRPr="009A4709" w:rsidRDefault="009A4709" w:rsidP="009A4709">
      <w:pPr>
        <w:bidi/>
        <w:rPr>
          <w:rFonts w:cs="David"/>
          <w:b/>
          <w:bCs/>
          <w:rtl/>
        </w:rPr>
      </w:pPr>
    </w:p>
    <w:p w14:paraId="2F004362" w14:textId="77777777" w:rsidR="009A4709" w:rsidRPr="009A4709" w:rsidRDefault="009A4709" w:rsidP="009A4709">
      <w:pPr>
        <w:bidi/>
        <w:rPr>
          <w:rFonts w:cs="David"/>
          <w:b/>
          <w:bCs/>
          <w:rtl/>
        </w:rPr>
      </w:pPr>
    </w:p>
    <w:p w14:paraId="3825C65E" w14:textId="77777777" w:rsidR="009A4709" w:rsidRPr="009A4709" w:rsidRDefault="009A4709" w:rsidP="000C2437">
      <w:pPr>
        <w:bidi/>
        <w:jc w:val="center"/>
        <w:rPr>
          <w:rFonts w:cs="David" w:hint="cs"/>
          <w:b/>
          <w:bCs/>
          <w:rtl/>
        </w:rPr>
      </w:pPr>
      <w:r w:rsidRPr="009A4709">
        <w:rPr>
          <w:rFonts w:cs="David"/>
          <w:b/>
          <w:bCs/>
          <w:rtl/>
        </w:rPr>
        <w:t>פרוטוקול מס'</w:t>
      </w:r>
      <w:r w:rsidRPr="009A4709">
        <w:rPr>
          <w:rFonts w:cs="David" w:hint="cs"/>
          <w:b/>
          <w:bCs/>
          <w:rtl/>
        </w:rPr>
        <w:t xml:space="preserve"> </w:t>
      </w:r>
      <w:r w:rsidR="000C2437">
        <w:rPr>
          <w:rFonts w:cs="David" w:hint="cs"/>
          <w:b/>
          <w:bCs/>
          <w:rtl/>
        </w:rPr>
        <w:t>5</w:t>
      </w:r>
    </w:p>
    <w:p w14:paraId="1C37CDBB" w14:textId="77777777" w:rsidR="009A4709" w:rsidRPr="009A4709" w:rsidRDefault="009A4709" w:rsidP="009A4709">
      <w:pPr>
        <w:bidi/>
        <w:jc w:val="center"/>
        <w:rPr>
          <w:rFonts w:cs="David" w:hint="cs"/>
          <w:b/>
          <w:bCs/>
          <w:rtl/>
        </w:rPr>
      </w:pPr>
      <w:r w:rsidRPr="009A4709">
        <w:rPr>
          <w:rFonts w:cs="David" w:hint="cs"/>
          <w:b/>
          <w:bCs/>
          <w:rtl/>
        </w:rPr>
        <w:t>מישיבת הוועדה המסדרת</w:t>
      </w:r>
    </w:p>
    <w:p w14:paraId="23DC40A6" w14:textId="77777777" w:rsidR="009A4709" w:rsidRPr="009A4709" w:rsidRDefault="009A4709" w:rsidP="009A4709">
      <w:pPr>
        <w:bidi/>
        <w:jc w:val="center"/>
        <w:rPr>
          <w:rFonts w:cs="David" w:hint="cs"/>
          <w:b/>
          <w:bCs/>
          <w:u w:val="single"/>
          <w:rtl/>
        </w:rPr>
      </w:pPr>
      <w:r w:rsidRPr="009A4709">
        <w:rPr>
          <w:rFonts w:cs="David" w:hint="cs"/>
          <w:b/>
          <w:bCs/>
          <w:u w:val="single"/>
          <w:rtl/>
        </w:rPr>
        <w:t>יום שני, י"ב בניסן התשס"ט (6 באפריל 2009), שעה 9:30</w:t>
      </w:r>
    </w:p>
    <w:p w14:paraId="53A8DF3E" w14:textId="77777777" w:rsidR="009A4709" w:rsidRPr="009A4709" w:rsidRDefault="009A4709" w:rsidP="009A4709">
      <w:pPr>
        <w:bidi/>
        <w:rPr>
          <w:rFonts w:cs="David"/>
          <w:b/>
          <w:bCs/>
          <w:rtl/>
        </w:rPr>
      </w:pPr>
    </w:p>
    <w:p w14:paraId="10893D8B" w14:textId="77777777" w:rsidR="009A4709" w:rsidRPr="009A4709" w:rsidRDefault="009A4709" w:rsidP="009A4709">
      <w:pPr>
        <w:bidi/>
        <w:rPr>
          <w:rFonts w:cs="David"/>
          <w:b/>
          <w:bCs/>
          <w:rtl/>
        </w:rPr>
      </w:pPr>
    </w:p>
    <w:p w14:paraId="7C0AC62C" w14:textId="77777777" w:rsidR="009A4709" w:rsidRPr="009A4709" w:rsidRDefault="009A4709" w:rsidP="009A4709">
      <w:pPr>
        <w:tabs>
          <w:tab w:val="left" w:pos="1221"/>
        </w:tabs>
        <w:bidi/>
        <w:rPr>
          <w:rFonts w:cs="David" w:hint="cs"/>
          <w:b/>
          <w:bCs/>
          <w:u w:val="single"/>
          <w:rtl/>
        </w:rPr>
      </w:pPr>
    </w:p>
    <w:p w14:paraId="44618D88" w14:textId="77777777" w:rsidR="009A4709" w:rsidRPr="009A4709" w:rsidRDefault="009A4709" w:rsidP="009A4709">
      <w:pPr>
        <w:bidi/>
        <w:ind w:left="1363" w:hanging="1363"/>
        <w:rPr>
          <w:rFonts w:cs="David" w:hint="cs"/>
          <w:rtl/>
        </w:rPr>
      </w:pPr>
      <w:r w:rsidRPr="009A4709">
        <w:rPr>
          <w:rFonts w:cs="David"/>
          <w:b/>
          <w:bCs/>
          <w:u w:val="single"/>
          <w:rtl/>
        </w:rPr>
        <w:t>סדר היום</w:t>
      </w:r>
      <w:r w:rsidRPr="009A4709">
        <w:rPr>
          <w:rFonts w:cs="David"/>
          <w:rtl/>
        </w:rPr>
        <w:t>:</w:t>
      </w:r>
      <w:r w:rsidRPr="009A4709">
        <w:rPr>
          <w:rFonts w:cs="David" w:hint="cs"/>
          <w:rtl/>
        </w:rPr>
        <w:tab/>
        <w:t>1. בקשת הממשלה להקדמת הדיון בחוק-יסוד: הכנסת ומשק המדינה (אישור התקציב לשנים 2009 ו-2010) (הוראת שעה), התשס"ט-2009.</w:t>
      </w:r>
    </w:p>
    <w:p w14:paraId="6D7F6482" w14:textId="77777777" w:rsidR="009A4709" w:rsidRPr="009A4709" w:rsidRDefault="009A4709" w:rsidP="009A4709">
      <w:pPr>
        <w:bidi/>
        <w:rPr>
          <w:rFonts w:cs="David" w:hint="cs"/>
          <w:rtl/>
        </w:rPr>
      </w:pPr>
      <w:r w:rsidRPr="009A4709">
        <w:rPr>
          <w:rFonts w:cs="David" w:hint="cs"/>
          <w:rtl/>
        </w:rPr>
        <w:tab/>
      </w:r>
      <w:r w:rsidRPr="009A4709">
        <w:rPr>
          <w:rFonts w:cs="David" w:hint="cs"/>
          <w:rtl/>
        </w:rPr>
        <w:tab/>
        <w:t xml:space="preserve">    2. שונות.</w:t>
      </w:r>
    </w:p>
    <w:p w14:paraId="4B3FC1B7" w14:textId="77777777" w:rsidR="009A4709" w:rsidRDefault="009A4709" w:rsidP="009A4709">
      <w:pPr>
        <w:tabs>
          <w:tab w:val="left" w:pos="1221"/>
        </w:tabs>
        <w:bidi/>
        <w:rPr>
          <w:rFonts w:cs="David" w:hint="cs"/>
          <w:rtl/>
        </w:rPr>
      </w:pPr>
    </w:p>
    <w:p w14:paraId="67F7784C" w14:textId="77777777" w:rsidR="009A4709" w:rsidRPr="009A4709" w:rsidRDefault="009A4709" w:rsidP="009A4709">
      <w:pPr>
        <w:tabs>
          <w:tab w:val="left" w:pos="1221"/>
        </w:tabs>
        <w:bidi/>
        <w:rPr>
          <w:rFonts w:cs="David" w:hint="cs"/>
          <w:rtl/>
        </w:rPr>
      </w:pPr>
    </w:p>
    <w:p w14:paraId="1BCEEE41" w14:textId="77777777" w:rsidR="009A4709" w:rsidRPr="009A4709" w:rsidRDefault="009A4709" w:rsidP="009A4709">
      <w:pPr>
        <w:bidi/>
        <w:rPr>
          <w:rFonts w:cs="David"/>
          <w:b/>
          <w:bCs/>
          <w:u w:val="single"/>
          <w:rtl/>
        </w:rPr>
      </w:pPr>
      <w:r w:rsidRPr="009A4709">
        <w:rPr>
          <w:rFonts w:cs="David"/>
          <w:b/>
          <w:bCs/>
          <w:u w:val="single"/>
          <w:rtl/>
        </w:rPr>
        <w:t>נכחו</w:t>
      </w:r>
      <w:r w:rsidRPr="009A4709">
        <w:rPr>
          <w:rFonts w:cs="David"/>
          <w:rtl/>
        </w:rPr>
        <w:t>:</w:t>
      </w:r>
    </w:p>
    <w:p w14:paraId="6C96E3A4" w14:textId="77777777" w:rsidR="009A4709" w:rsidRPr="009A4709" w:rsidRDefault="009A4709" w:rsidP="009A4709">
      <w:pPr>
        <w:bidi/>
        <w:rPr>
          <w:rFonts w:cs="David"/>
          <w:rtl/>
        </w:rPr>
      </w:pPr>
    </w:p>
    <w:p w14:paraId="73A7F4F9" w14:textId="77777777" w:rsidR="009A4709" w:rsidRPr="009A4709" w:rsidRDefault="009A4709" w:rsidP="009A4709">
      <w:pPr>
        <w:tabs>
          <w:tab w:val="left" w:pos="1788"/>
        </w:tabs>
        <w:bidi/>
        <w:rPr>
          <w:rFonts w:cs="David"/>
          <w:rtl/>
        </w:rPr>
      </w:pPr>
      <w:r w:rsidRPr="009A4709">
        <w:rPr>
          <w:rFonts w:cs="David"/>
          <w:b/>
          <w:bCs/>
          <w:u w:val="single"/>
          <w:rtl/>
        </w:rPr>
        <w:t>חברי הוועדה</w:t>
      </w:r>
      <w:r w:rsidRPr="009A4709">
        <w:rPr>
          <w:rFonts w:cs="David"/>
          <w:rtl/>
        </w:rPr>
        <w:t>:</w:t>
      </w:r>
    </w:p>
    <w:p w14:paraId="0D6DF1F7" w14:textId="77777777" w:rsidR="009A4709" w:rsidRPr="009A4709" w:rsidRDefault="009A4709" w:rsidP="009A4709">
      <w:pPr>
        <w:tabs>
          <w:tab w:val="left" w:pos="1221"/>
        </w:tabs>
        <w:bidi/>
        <w:rPr>
          <w:rFonts w:cs="David" w:hint="cs"/>
          <w:rtl/>
        </w:rPr>
      </w:pPr>
      <w:r w:rsidRPr="009A4709">
        <w:rPr>
          <w:rFonts w:cs="David" w:hint="cs"/>
          <w:rtl/>
        </w:rPr>
        <w:t>זאב אלקין  -  היו"ר</w:t>
      </w:r>
    </w:p>
    <w:p w14:paraId="4DE84DCC" w14:textId="77777777" w:rsidR="009A4709" w:rsidRPr="009A4709" w:rsidRDefault="009A4709" w:rsidP="009A4709">
      <w:pPr>
        <w:tabs>
          <w:tab w:val="left" w:pos="1221"/>
        </w:tabs>
        <w:bidi/>
        <w:rPr>
          <w:rFonts w:cs="David" w:hint="cs"/>
          <w:rtl/>
        </w:rPr>
      </w:pPr>
      <w:r w:rsidRPr="009A4709">
        <w:rPr>
          <w:rFonts w:cs="David" w:hint="cs"/>
          <w:rtl/>
        </w:rPr>
        <w:t>חיים אורון</w:t>
      </w:r>
    </w:p>
    <w:p w14:paraId="63FD665F" w14:textId="77777777" w:rsidR="009A4709" w:rsidRPr="009A4709" w:rsidRDefault="009A4709" w:rsidP="009A4709">
      <w:pPr>
        <w:tabs>
          <w:tab w:val="left" w:pos="1221"/>
        </w:tabs>
        <w:bidi/>
        <w:rPr>
          <w:rFonts w:cs="David" w:hint="cs"/>
          <w:rtl/>
        </w:rPr>
      </w:pPr>
      <w:r w:rsidRPr="009A4709">
        <w:rPr>
          <w:rFonts w:cs="David" w:hint="cs"/>
          <w:rtl/>
        </w:rPr>
        <w:t>רוברט אילטוב</w:t>
      </w:r>
    </w:p>
    <w:p w14:paraId="0B4D2D7F" w14:textId="77777777" w:rsidR="009A4709" w:rsidRPr="009A4709" w:rsidRDefault="009A4709" w:rsidP="009A4709">
      <w:pPr>
        <w:bidi/>
        <w:rPr>
          <w:rFonts w:cs="David" w:hint="cs"/>
          <w:rtl/>
        </w:rPr>
      </w:pPr>
      <w:r w:rsidRPr="009A4709">
        <w:rPr>
          <w:rFonts w:cs="David" w:hint="cs"/>
          <w:rtl/>
        </w:rPr>
        <w:t>חיים אמסלם</w:t>
      </w:r>
    </w:p>
    <w:p w14:paraId="2AD71297" w14:textId="77777777" w:rsidR="009A4709" w:rsidRPr="009A4709" w:rsidRDefault="009A4709" w:rsidP="009A4709">
      <w:pPr>
        <w:tabs>
          <w:tab w:val="left" w:pos="1221"/>
        </w:tabs>
        <w:bidi/>
        <w:rPr>
          <w:rFonts w:cs="David" w:hint="cs"/>
          <w:rtl/>
        </w:rPr>
      </w:pPr>
      <w:r w:rsidRPr="009A4709">
        <w:rPr>
          <w:rFonts w:cs="David" w:hint="cs"/>
          <w:rtl/>
        </w:rPr>
        <w:t>אופיר אקוניס</w:t>
      </w:r>
    </w:p>
    <w:p w14:paraId="17F10034" w14:textId="77777777" w:rsidR="009A4709" w:rsidRPr="009A4709" w:rsidRDefault="009A4709" w:rsidP="009A4709">
      <w:pPr>
        <w:bidi/>
        <w:rPr>
          <w:rFonts w:cs="David" w:hint="cs"/>
          <w:rtl/>
        </w:rPr>
      </w:pPr>
      <w:r w:rsidRPr="009A4709">
        <w:rPr>
          <w:rFonts w:cs="David" w:hint="cs"/>
          <w:rtl/>
        </w:rPr>
        <w:t>אורי אריאל</w:t>
      </w:r>
    </w:p>
    <w:p w14:paraId="13A17A19" w14:textId="77777777" w:rsidR="009A4709" w:rsidRPr="009A4709" w:rsidRDefault="009A4709" w:rsidP="009A4709">
      <w:pPr>
        <w:tabs>
          <w:tab w:val="left" w:pos="1221"/>
        </w:tabs>
        <w:bidi/>
        <w:rPr>
          <w:rFonts w:cs="David" w:hint="cs"/>
          <w:rtl/>
        </w:rPr>
      </w:pPr>
      <w:r w:rsidRPr="009A4709">
        <w:rPr>
          <w:rFonts w:cs="David" w:hint="cs"/>
          <w:rtl/>
        </w:rPr>
        <w:t>זאב ביילסקי</w:t>
      </w:r>
    </w:p>
    <w:p w14:paraId="34D5D531" w14:textId="77777777" w:rsidR="009A4709" w:rsidRPr="009A4709" w:rsidRDefault="009A4709" w:rsidP="009A4709">
      <w:pPr>
        <w:bidi/>
        <w:rPr>
          <w:rFonts w:cs="David" w:hint="cs"/>
          <w:rtl/>
        </w:rPr>
      </w:pPr>
      <w:r w:rsidRPr="009A4709">
        <w:rPr>
          <w:rFonts w:cs="David" w:hint="cs"/>
          <w:rtl/>
        </w:rPr>
        <w:t>דניאל בן-סימון</w:t>
      </w:r>
    </w:p>
    <w:p w14:paraId="0A6096EA" w14:textId="77777777" w:rsidR="009A4709" w:rsidRPr="009A4709" w:rsidRDefault="009A4709" w:rsidP="009A4709">
      <w:pPr>
        <w:bidi/>
        <w:rPr>
          <w:rFonts w:cs="David" w:hint="cs"/>
          <w:rtl/>
        </w:rPr>
      </w:pPr>
      <w:r w:rsidRPr="009A4709">
        <w:rPr>
          <w:rFonts w:cs="David" w:hint="cs"/>
          <w:rtl/>
        </w:rPr>
        <w:t>מוחמד ברכה</w:t>
      </w:r>
    </w:p>
    <w:p w14:paraId="368A47E1" w14:textId="77777777" w:rsidR="009A4709" w:rsidRPr="009A4709" w:rsidRDefault="009A4709" w:rsidP="009A4709">
      <w:pPr>
        <w:bidi/>
        <w:rPr>
          <w:rFonts w:cs="David" w:hint="cs"/>
          <w:rtl/>
        </w:rPr>
      </w:pPr>
      <w:r w:rsidRPr="009A4709">
        <w:rPr>
          <w:rFonts w:cs="David" w:hint="cs"/>
          <w:rtl/>
        </w:rPr>
        <w:t>משה גפני</w:t>
      </w:r>
    </w:p>
    <w:p w14:paraId="71F45768" w14:textId="77777777" w:rsidR="009A4709" w:rsidRPr="009A4709" w:rsidRDefault="009A4709" w:rsidP="009A4709">
      <w:pPr>
        <w:tabs>
          <w:tab w:val="left" w:pos="1221"/>
        </w:tabs>
        <w:bidi/>
        <w:rPr>
          <w:rFonts w:cs="David" w:hint="cs"/>
          <w:rtl/>
        </w:rPr>
      </w:pPr>
      <w:r w:rsidRPr="009A4709">
        <w:rPr>
          <w:rFonts w:cs="David" w:hint="cs"/>
          <w:rtl/>
        </w:rPr>
        <w:t>דני דנון</w:t>
      </w:r>
    </w:p>
    <w:p w14:paraId="45CA145C" w14:textId="77777777" w:rsidR="009A4709" w:rsidRPr="009A4709" w:rsidRDefault="009A4709" w:rsidP="009A4709">
      <w:pPr>
        <w:tabs>
          <w:tab w:val="left" w:pos="1221"/>
        </w:tabs>
        <w:bidi/>
        <w:rPr>
          <w:rFonts w:cs="David" w:hint="cs"/>
          <w:rtl/>
        </w:rPr>
      </w:pPr>
      <w:r w:rsidRPr="009A4709">
        <w:rPr>
          <w:rFonts w:cs="David" w:hint="cs"/>
          <w:rtl/>
        </w:rPr>
        <w:t>צחי הנגבי</w:t>
      </w:r>
    </w:p>
    <w:p w14:paraId="747BF6B1" w14:textId="77777777" w:rsidR="009A4709" w:rsidRPr="009A4709" w:rsidRDefault="009A4709" w:rsidP="009A4709">
      <w:pPr>
        <w:bidi/>
        <w:rPr>
          <w:rFonts w:cs="David" w:hint="cs"/>
          <w:rtl/>
        </w:rPr>
      </w:pPr>
      <w:r w:rsidRPr="009A4709">
        <w:rPr>
          <w:rFonts w:cs="David" w:hint="cs"/>
          <w:rtl/>
        </w:rPr>
        <w:t>נסים זאב</w:t>
      </w:r>
    </w:p>
    <w:p w14:paraId="52B3EC5F" w14:textId="77777777" w:rsidR="009A4709" w:rsidRPr="009A4709" w:rsidRDefault="009A4709" w:rsidP="009A4709">
      <w:pPr>
        <w:tabs>
          <w:tab w:val="left" w:pos="1221"/>
        </w:tabs>
        <w:bidi/>
        <w:rPr>
          <w:rFonts w:cs="David" w:hint="cs"/>
          <w:rtl/>
        </w:rPr>
      </w:pPr>
      <w:r w:rsidRPr="009A4709">
        <w:rPr>
          <w:rFonts w:cs="David" w:hint="cs"/>
          <w:rtl/>
        </w:rPr>
        <w:t>ציפי חוטובלי</w:t>
      </w:r>
    </w:p>
    <w:p w14:paraId="5B7FCCF4" w14:textId="77777777" w:rsidR="009A4709" w:rsidRPr="009A4709" w:rsidRDefault="009A4709" w:rsidP="009A4709">
      <w:pPr>
        <w:tabs>
          <w:tab w:val="left" w:pos="1221"/>
        </w:tabs>
        <w:bidi/>
        <w:rPr>
          <w:rFonts w:cs="David" w:hint="cs"/>
          <w:rtl/>
        </w:rPr>
      </w:pPr>
      <w:r w:rsidRPr="009A4709">
        <w:rPr>
          <w:rFonts w:cs="David" w:hint="cs"/>
          <w:rtl/>
        </w:rPr>
        <w:t>יואל חסון</w:t>
      </w:r>
    </w:p>
    <w:p w14:paraId="50E6A1AE" w14:textId="77777777" w:rsidR="009A4709" w:rsidRPr="009A4709" w:rsidRDefault="009A4709" w:rsidP="009A4709">
      <w:pPr>
        <w:bidi/>
        <w:rPr>
          <w:rFonts w:cs="David" w:hint="cs"/>
          <w:rtl/>
        </w:rPr>
      </w:pPr>
      <w:r w:rsidRPr="009A4709">
        <w:rPr>
          <w:rFonts w:cs="David" w:hint="cs"/>
          <w:rtl/>
        </w:rPr>
        <w:t>אחמד טיבי</w:t>
      </w:r>
    </w:p>
    <w:p w14:paraId="3AD55F69" w14:textId="77777777" w:rsidR="009A4709" w:rsidRPr="009A4709" w:rsidRDefault="009A4709" w:rsidP="009A4709">
      <w:pPr>
        <w:bidi/>
        <w:rPr>
          <w:rFonts w:cs="David" w:hint="cs"/>
          <w:rtl/>
        </w:rPr>
      </w:pPr>
      <w:r w:rsidRPr="009A4709">
        <w:rPr>
          <w:rFonts w:cs="David" w:hint="cs"/>
          <w:rtl/>
        </w:rPr>
        <w:t>רוברט טיבייב</w:t>
      </w:r>
    </w:p>
    <w:p w14:paraId="26BA18C3" w14:textId="77777777" w:rsidR="009A4709" w:rsidRPr="009A4709" w:rsidRDefault="009A4709" w:rsidP="009A4709">
      <w:pPr>
        <w:bidi/>
        <w:rPr>
          <w:rFonts w:cs="David" w:hint="cs"/>
          <w:rtl/>
        </w:rPr>
      </w:pPr>
      <w:r w:rsidRPr="009A4709">
        <w:rPr>
          <w:rFonts w:cs="David" w:hint="cs"/>
          <w:rtl/>
        </w:rPr>
        <w:t>אמנון כהן</w:t>
      </w:r>
    </w:p>
    <w:p w14:paraId="4C54AD9B" w14:textId="77777777" w:rsidR="009A4709" w:rsidRPr="009A4709" w:rsidRDefault="009A4709" w:rsidP="009A4709">
      <w:pPr>
        <w:tabs>
          <w:tab w:val="left" w:pos="1221"/>
        </w:tabs>
        <w:bidi/>
        <w:rPr>
          <w:rFonts w:cs="David" w:hint="cs"/>
          <w:rtl/>
        </w:rPr>
      </w:pPr>
      <w:r w:rsidRPr="009A4709">
        <w:rPr>
          <w:rFonts w:cs="David" w:hint="cs"/>
          <w:rtl/>
        </w:rPr>
        <w:t>יריב לוין</w:t>
      </w:r>
    </w:p>
    <w:p w14:paraId="6794F90F" w14:textId="77777777" w:rsidR="009A4709" w:rsidRPr="009A4709" w:rsidRDefault="009A4709" w:rsidP="009A4709">
      <w:pPr>
        <w:tabs>
          <w:tab w:val="left" w:pos="1221"/>
        </w:tabs>
        <w:bidi/>
        <w:rPr>
          <w:rFonts w:cs="David" w:hint="cs"/>
          <w:rtl/>
        </w:rPr>
      </w:pPr>
      <w:r w:rsidRPr="009A4709">
        <w:rPr>
          <w:rFonts w:cs="David" w:hint="cs"/>
          <w:rtl/>
        </w:rPr>
        <w:t>עתניאל שנלר</w:t>
      </w:r>
    </w:p>
    <w:p w14:paraId="5923A7EA" w14:textId="77777777" w:rsidR="009A4709" w:rsidRPr="009A4709" w:rsidRDefault="009A4709" w:rsidP="009A4709">
      <w:pPr>
        <w:bidi/>
        <w:rPr>
          <w:rFonts w:cs="David" w:hint="cs"/>
          <w:rtl/>
        </w:rPr>
      </w:pPr>
      <w:r w:rsidRPr="009A4709">
        <w:rPr>
          <w:rFonts w:cs="David" w:hint="cs"/>
          <w:rtl/>
        </w:rPr>
        <w:t>אופיר פינס-פז</w:t>
      </w:r>
    </w:p>
    <w:p w14:paraId="47ED9253" w14:textId="77777777" w:rsidR="009A4709" w:rsidRPr="009A4709" w:rsidRDefault="009A4709" w:rsidP="009A4709">
      <w:pPr>
        <w:tabs>
          <w:tab w:val="left" w:pos="1221"/>
        </w:tabs>
        <w:bidi/>
        <w:rPr>
          <w:rFonts w:cs="David" w:hint="cs"/>
          <w:rtl/>
        </w:rPr>
      </w:pPr>
      <w:r w:rsidRPr="009A4709">
        <w:rPr>
          <w:rFonts w:cs="David" w:hint="cs"/>
          <w:rtl/>
        </w:rPr>
        <w:t>יוחנן פלסנר</w:t>
      </w:r>
    </w:p>
    <w:p w14:paraId="00135D96" w14:textId="77777777" w:rsidR="009A4709" w:rsidRPr="009A4709" w:rsidRDefault="009A4709" w:rsidP="009A4709">
      <w:pPr>
        <w:tabs>
          <w:tab w:val="left" w:pos="1221"/>
        </w:tabs>
        <w:bidi/>
        <w:rPr>
          <w:rFonts w:cs="David" w:hint="cs"/>
          <w:rtl/>
        </w:rPr>
      </w:pPr>
      <w:r w:rsidRPr="009A4709">
        <w:rPr>
          <w:rFonts w:cs="David" w:hint="cs"/>
          <w:rtl/>
        </w:rPr>
        <w:t>מירי רגב</w:t>
      </w:r>
    </w:p>
    <w:p w14:paraId="01F9F865" w14:textId="77777777" w:rsidR="009A4709" w:rsidRPr="009A4709" w:rsidRDefault="009A4709" w:rsidP="009A4709">
      <w:pPr>
        <w:bidi/>
        <w:rPr>
          <w:rFonts w:cs="David" w:hint="cs"/>
          <w:rtl/>
        </w:rPr>
      </w:pPr>
      <w:r w:rsidRPr="009A4709">
        <w:rPr>
          <w:rFonts w:cs="David" w:hint="cs"/>
          <w:rtl/>
        </w:rPr>
        <w:t>דוד רותם</w:t>
      </w:r>
    </w:p>
    <w:p w14:paraId="6DBAF74F" w14:textId="77777777" w:rsidR="009A4709" w:rsidRPr="009A4709" w:rsidRDefault="009A4709" w:rsidP="009A4709">
      <w:pPr>
        <w:tabs>
          <w:tab w:val="left" w:pos="1221"/>
        </w:tabs>
        <w:bidi/>
        <w:rPr>
          <w:rFonts w:cs="David" w:hint="cs"/>
          <w:rtl/>
        </w:rPr>
      </w:pPr>
      <w:r w:rsidRPr="009A4709">
        <w:rPr>
          <w:rFonts w:cs="David" w:hint="cs"/>
          <w:rtl/>
        </w:rPr>
        <w:t>כרמל שאמה</w:t>
      </w:r>
    </w:p>
    <w:p w14:paraId="38AE772C" w14:textId="77777777" w:rsidR="009A4709" w:rsidRPr="009A4709" w:rsidRDefault="009A4709" w:rsidP="009A4709">
      <w:pPr>
        <w:tabs>
          <w:tab w:val="left" w:pos="1221"/>
        </w:tabs>
        <w:bidi/>
        <w:rPr>
          <w:rFonts w:cs="David" w:hint="cs"/>
          <w:rtl/>
        </w:rPr>
      </w:pPr>
      <w:r w:rsidRPr="009A4709">
        <w:rPr>
          <w:rFonts w:cs="David" w:hint="cs"/>
          <w:rtl/>
        </w:rPr>
        <w:t>רונית תירוש</w:t>
      </w:r>
    </w:p>
    <w:p w14:paraId="181EA2C9" w14:textId="77777777" w:rsidR="009A4709" w:rsidRPr="009A4709" w:rsidRDefault="009A4709" w:rsidP="009A4709">
      <w:pPr>
        <w:tabs>
          <w:tab w:val="left" w:pos="1221"/>
        </w:tabs>
        <w:bidi/>
        <w:rPr>
          <w:rFonts w:cs="David" w:hint="cs"/>
          <w:rtl/>
        </w:rPr>
      </w:pPr>
    </w:p>
    <w:p w14:paraId="6A57BDA7" w14:textId="77777777" w:rsidR="009A4709" w:rsidRPr="009A4709" w:rsidRDefault="009A4709" w:rsidP="009A4709">
      <w:pPr>
        <w:tabs>
          <w:tab w:val="left" w:pos="1221"/>
        </w:tabs>
        <w:bidi/>
        <w:rPr>
          <w:rFonts w:cs="David" w:hint="cs"/>
          <w:u w:val="single"/>
          <w:rtl/>
        </w:rPr>
      </w:pPr>
      <w:r w:rsidRPr="009A4709">
        <w:rPr>
          <w:rFonts w:cs="David" w:hint="cs"/>
          <w:u w:val="single"/>
          <w:rtl/>
        </w:rPr>
        <w:t>משקיפים:</w:t>
      </w:r>
    </w:p>
    <w:p w14:paraId="43139831" w14:textId="77777777" w:rsidR="009A4709" w:rsidRPr="009A4709" w:rsidRDefault="009A4709" w:rsidP="009A4709">
      <w:pPr>
        <w:bidi/>
        <w:rPr>
          <w:rFonts w:cs="David" w:hint="cs"/>
          <w:rtl/>
        </w:rPr>
      </w:pPr>
      <w:r w:rsidRPr="009A4709">
        <w:rPr>
          <w:rFonts w:cs="David" w:hint="cs"/>
          <w:rtl/>
        </w:rPr>
        <w:t>זבולון אורלב</w:t>
      </w:r>
    </w:p>
    <w:p w14:paraId="61C2788C" w14:textId="77777777" w:rsidR="009A4709" w:rsidRPr="009A4709" w:rsidRDefault="009A4709" w:rsidP="009A4709">
      <w:pPr>
        <w:bidi/>
        <w:rPr>
          <w:rFonts w:cs="David" w:hint="cs"/>
          <w:rtl/>
        </w:rPr>
      </w:pPr>
      <w:r w:rsidRPr="009A4709">
        <w:rPr>
          <w:rFonts w:cs="David" w:hint="cs"/>
          <w:rtl/>
        </w:rPr>
        <w:t>ג'מאל זחאלקה</w:t>
      </w:r>
    </w:p>
    <w:p w14:paraId="7C979083" w14:textId="77777777" w:rsidR="009A4709" w:rsidRPr="009A4709" w:rsidRDefault="009A4709" w:rsidP="009A4709">
      <w:pPr>
        <w:bidi/>
        <w:rPr>
          <w:rFonts w:cs="David" w:hint="cs"/>
          <w:rtl/>
        </w:rPr>
      </w:pPr>
    </w:p>
    <w:p w14:paraId="5D8FE2E1" w14:textId="77777777" w:rsidR="009A4709" w:rsidRPr="009A4709" w:rsidRDefault="009A4709" w:rsidP="009A4709">
      <w:pPr>
        <w:bidi/>
        <w:rPr>
          <w:rFonts w:cs="David" w:hint="cs"/>
          <w:rtl/>
        </w:rPr>
      </w:pPr>
    </w:p>
    <w:p w14:paraId="73FFC427" w14:textId="77777777" w:rsidR="009A4709" w:rsidRPr="009A4709" w:rsidRDefault="009A4709" w:rsidP="009A4709">
      <w:pPr>
        <w:tabs>
          <w:tab w:val="left" w:pos="1788"/>
          <w:tab w:val="left" w:pos="3631"/>
        </w:tabs>
        <w:bidi/>
        <w:rPr>
          <w:rFonts w:cs="David" w:hint="cs"/>
          <w:rtl/>
        </w:rPr>
      </w:pPr>
      <w:r w:rsidRPr="009A4709">
        <w:rPr>
          <w:rFonts w:cs="David"/>
          <w:b/>
          <w:bCs/>
          <w:u w:val="single"/>
          <w:rtl/>
        </w:rPr>
        <w:t>מוזמנים</w:t>
      </w:r>
      <w:r w:rsidRPr="009A4709">
        <w:rPr>
          <w:rFonts w:cs="David"/>
          <w:rtl/>
        </w:rPr>
        <w:t>:</w:t>
      </w:r>
    </w:p>
    <w:p w14:paraId="3614F405" w14:textId="77777777" w:rsidR="009A4709" w:rsidRPr="009A4709" w:rsidRDefault="009A4709" w:rsidP="009A4709">
      <w:pPr>
        <w:bidi/>
        <w:rPr>
          <w:rFonts w:cs="David" w:hint="cs"/>
          <w:rtl/>
        </w:rPr>
      </w:pPr>
      <w:r w:rsidRPr="009A4709">
        <w:rPr>
          <w:rFonts w:cs="David" w:hint="cs"/>
          <w:rtl/>
        </w:rPr>
        <w:t>חבר הכנסת אריה ביבי</w:t>
      </w:r>
    </w:p>
    <w:p w14:paraId="5CE2345D" w14:textId="77777777" w:rsidR="009A4709" w:rsidRPr="009A4709" w:rsidRDefault="009A4709" w:rsidP="009A4709">
      <w:pPr>
        <w:bidi/>
        <w:rPr>
          <w:rFonts w:cs="David" w:hint="cs"/>
          <w:rtl/>
        </w:rPr>
      </w:pPr>
      <w:r w:rsidRPr="009A4709">
        <w:rPr>
          <w:rFonts w:cs="David" w:hint="cs"/>
          <w:rtl/>
        </w:rPr>
        <w:t>חבר הכנסת ישראל חסון</w:t>
      </w:r>
    </w:p>
    <w:p w14:paraId="6CFFB7BD" w14:textId="77777777" w:rsidR="009A4709" w:rsidRPr="009A4709" w:rsidRDefault="009A4709" w:rsidP="009A4709">
      <w:pPr>
        <w:bidi/>
        <w:rPr>
          <w:rFonts w:cs="David" w:hint="cs"/>
          <w:rtl/>
        </w:rPr>
      </w:pPr>
      <w:r w:rsidRPr="009A4709">
        <w:rPr>
          <w:rFonts w:cs="David" w:hint="cs"/>
          <w:rtl/>
        </w:rPr>
        <w:t>חבר הכנסת רוברט טיבייב</w:t>
      </w:r>
    </w:p>
    <w:p w14:paraId="2938B357" w14:textId="77777777" w:rsidR="009A4709" w:rsidRPr="009A4709" w:rsidRDefault="009A4709" w:rsidP="009A4709">
      <w:pPr>
        <w:bidi/>
        <w:rPr>
          <w:rFonts w:cs="David" w:hint="cs"/>
          <w:rtl/>
        </w:rPr>
      </w:pPr>
      <w:r w:rsidRPr="009A4709">
        <w:rPr>
          <w:rFonts w:cs="David" w:hint="cs"/>
          <w:rtl/>
        </w:rPr>
        <w:t>חברת הכנסת אנסטסיה מיכאלי</w:t>
      </w:r>
    </w:p>
    <w:p w14:paraId="7F44D6CF" w14:textId="77777777" w:rsidR="009A4709" w:rsidRPr="009A4709" w:rsidRDefault="009A4709" w:rsidP="009A4709">
      <w:pPr>
        <w:bidi/>
        <w:rPr>
          <w:rFonts w:cs="David" w:hint="cs"/>
          <w:rtl/>
        </w:rPr>
      </w:pPr>
      <w:r w:rsidRPr="009A4709">
        <w:rPr>
          <w:rFonts w:cs="David" w:hint="cs"/>
          <w:rtl/>
        </w:rPr>
        <w:t>חברת הכנסת פניה קירשנבאום</w:t>
      </w:r>
    </w:p>
    <w:p w14:paraId="0EF1CAF9" w14:textId="77777777" w:rsidR="009A4709" w:rsidRPr="009A4709" w:rsidRDefault="009A4709" w:rsidP="009A4709">
      <w:pPr>
        <w:bidi/>
        <w:rPr>
          <w:rFonts w:cs="David" w:hint="cs"/>
          <w:rtl/>
        </w:rPr>
      </w:pPr>
      <w:r w:rsidRPr="009A4709">
        <w:rPr>
          <w:rFonts w:cs="David" w:hint="cs"/>
          <w:rtl/>
        </w:rPr>
        <w:t>חברת הכנסת ליה שמטוב</w:t>
      </w:r>
    </w:p>
    <w:p w14:paraId="6D046B07" w14:textId="77777777" w:rsidR="009A4709" w:rsidRPr="009A4709" w:rsidRDefault="009A4709" w:rsidP="009A4709">
      <w:pPr>
        <w:bidi/>
        <w:rPr>
          <w:rFonts w:cs="David" w:hint="cs"/>
          <w:rtl/>
        </w:rPr>
      </w:pPr>
      <w:r w:rsidRPr="009A4709">
        <w:rPr>
          <w:rFonts w:cs="David" w:hint="cs"/>
          <w:rtl/>
        </w:rPr>
        <w:t>חבר הכנסת חיים רמון</w:t>
      </w:r>
    </w:p>
    <w:p w14:paraId="5D8ACAB3" w14:textId="77777777" w:rsidR="009A4709" w:rsidRPr="009A4709" w:rsidRDefault="009A4709" w:rsidP="009A4709">
      <w:pPr>
        <w:bidi/>
        <w:rPr>
          <w:rFonts w:cs="David" w:hint="cs"/>
          <w:rtl/>
        </w:rPr>
      </w:pPr>
      <w:r w:rsidRPr="009A4709">
        <w:rPr>
          <w:rFonts w:cs="David" w:hint="cs"/>
          <w:rtl/>
        </w:rPr>
        <w:t>ירדנה מלר, סגנית למזכיר הכנסת</w:t>
      </w:r>
    </w:p>
    <w:p w14:paraId="308F293E" w14:textId="77777777" w:rsidR="009A4709" w:rsidRPr="009A4709" w:rsidRDefault="009A4709" w:rsidP="009A4709">
      <w:pPr>
        <w:bidi/>
        <w:rPr>
          <w:rFonts w:cs="David" w:hint="cs"/>
          <w:rtl/>
        </w:rPr>
      </w:pPr>
      <w:r w:rsidRPr="009A4709">
        <w:rPr>
          <w:rFonts w:cs="David" w:hint="cs"/>
          <w:rtl/>
        </w:rPr>
        <w:lastRenderedPageBreak/>
        <w:t>יואל בריס, משרד האוצר, היועץ המשפטי</w:t>
      </w:r>
    </w:p>
    <w:p w14:paraId="7F2DFECB" w14:textId="77777777" w:rsidR="009A4709" w:rsidRPr="009A4709" w:rsidRDefault="009A4709" w:rsidP="009A4709">
      <w:pPr>
        <w:bidi/>
        <w:rPr>
          <w:rFonts w:cs="David" w:hint="cs"/>
          <w:rtl/>
        </w:rPr>
      </w:pPr>
    </w:p>
    <w:p w14:paraId="2294B8B2" w14:textId="77777777" w:rsidR="009A4709" w:rsidRPr="009A4709" w:rsidRDefault="009A4709" w:rsidP="009A4709">
      <w:pPr>
        <w:bidi/>
        <w:rPr>
          <w:rFonts w:cs="David"/>
          <w:rtl/>
        </w:rPr>
      </w:pPr>
    </w:p>
    <w:p w14:paraId="3E7E3D63" w14:textId="77777777" w:rsidR="009A4709" w:rsidRPr="009A4709" w:rsidRDefault="009A4709" w:rsidP="009A4709">
      <w:pPr>
        <w:tabs>
          <w:tab w:val="left" w:pos="1930"/>
        </w:tabs>
        <w:bidi/>
        <w:rPr>
          <w:rFonts w:cs="David" w:hint="cs"/>
          <w:rtl/>
        </w:rPr>
      </w:pPr>
      <w:r w:rsidRPr="009A4709">
        <w:rPr>
          <w:rFonts w:cs="David"/>
          <w:b/>
          <w:bCs/>
          <w:u w:val="single"/>
          <w:rtl/>
        </w:rPr>
        <w:t>יוע</w:t>
      </w:r>
      <w:r w:rsidRPr="009A4709">
        <w:rPr>
          <w:rFonts w:cs="David" w:hint="cs"/>
          <w:b/>
          <w:bCs/>
          <w:u w:val="single"/>
          <w:rtl/>
        </w:rPr>
        <w:t>צת מ</w:t>
      </w:r>
      <w:r w:rsidRPr="009A4709">
        <w:rPr>
          <w:rFonts w:cs="David"/>
          <w:b/>
          <w:bCs/>
          <w:u w:val="single"/>
          <w:rtl/>
        </w:rPr>
        <w:t>שפטי</w:t>
      </w:r>
      <w:r w:rsidRPr="009A4709">
        <w:rPr>
          <w:rFonts w:cs="David" w:hint="cs"/>
          <w:b/>
          <w:bCs/>
          <w:u w:val="single"/>
          <w:rtl/>
        </w:rPr>
        <w:t>ת</w:t>
      </w:r>
      <w:r w:rsidRPr="009A4709">
        <w:rPr>
          <w:rFonts w:cs="David"/>
          <w:rtl/>
        </w:rPr>
        <w:t>:</w:t>
      </w:r>
      <w:r w:rsidRPr="009A4709">
        <w:rPr>
          <w:rFonts w:cs="David" w:hint="cs"/>
          <w:rtl/>
        </w:rPr>
        <w:tab/>
      </w:r>
    </w:p>
    <w:p w14:paraId="0C05C5B3" w14:textId="77777777" w:rsidR="009A4709" w:rsidRPr="009A4709" w:rsidRDefault="009A4709" w:rsidP="009A4709">
      <w:pPr>
        <w:bidi/>
        <w:rPr>
          <w:rFonts w:cs="David" w:hint="cs"/>
          <w:rtl/>
        </w:rPr>
      </w:pPr>
      <w:r w:rsidRPr="009A4709">
        <w:rPr>
          <w:rFonts w:cs="David" w:hint="cs"/>
          <w:rtl/>
        </w:rPr>
        <w:t>ארבל אסטרחן</w:t>
      </w:r>
    </w:p>
    <w:p w14:paraId="547E297C" w14:textId="77777777" w:rsidR="009A4709" w:rsidRPr="009A4709" w:rsidRDefault="009A4709" w:rsidP="009A4709">
      <w:pPr>
        <w:bidi/>
        <w:rPr>
          <w:rFonts w:cs="David" w:hint="cs"/>
          <w:rtl/>
        </w:rPr>
      </w:pPr>
    </w:p>
    <w:p w14:paraId="070A6280" w14:textId="77777777" w:rsidR="009A4709" w:rsidRPr="009A4709" w:rsidRDefault="009A4709" w:rsidP="009A4709">
      <w:pPr>
        <w:tabs>
          <w:tab w:val="left" w:pos="1930"/>
        </w:tabs>
        <w:bidi/>
        <w:rPr>
          <w:rFonts w:cs="David" w:hint="cs"/>
          <w:b/>
          <w:bCs/>
          <w:rtl/>
        </w:rPr>
      </w:pPr>
      <w:r w:rsidRPr="009A4709">
        <w:rPr>
          <w:rFonts w:cs="David"/>
          <w:b/>
          <w:bCs/>
          <w:u w:val="single"/>
          <w:rtl/>
        </w:rPr>
        <w:t>מנהלת הוועדה</w:t>
      </w:r>
      <w:r w:rsidRPr="009A4709">
        <w:rPr>
          <w:rFonts w:cs="David"/>
          <w:rtl/>
        </w:rPr>
        <w:t>:</w:t>
      </w:r>
    </w:p>
    <w:p w14:paraId="347183EB" w14:textId="77777777" w:rsidR="009A4709" w:rsidRPr="009A4709" w:rsidRDefault="009A4709" w:rsidP="009A4709">
      <w:pPr>
        <w:bidi/>
        <w:rPr>
          <w:rFonts w:cs="David" w:hint="cs"/>
          <w:rtl/>
        </w:rPr>
      </w:pPr>
      <w:r w:rsidRPr="009A4709">
        <w:rPr>
          <w:rFonts w:cs="David" w:hint="cs"/>
          <w:rtl/>
        </w:rPr>
        <w:t>אתי בן-יוסף</w:t>
      </w:r>
    </w:p>
    <w:p w14:paraId="01DEA9CA" w14:textId="77777777" w:rsidR="009A4709" w:rsidRPr="009A4709" w:rsidRDefault="009A4709" w:rsidP="009A4709">
      <w:pPr>
        <w:bidi/>
        <w:rPr>
          <w:rFonts w:cs="David" w:hint="cs"/>
          <w:rtl/>
        </w:rPr>
      </w:pPr>
    </w:p>
    <w:p w14:paraId="56244E92" w14:textId="77777777" w:rsidR="009A4709" w:rsidRPr="009A4709" w:rsidRDefault="009A4709" w:rsidP="009A4709">
      <w:pPr>
        <w:tabs>
          <w:tab w:val="left" w:pos="1930"/>
        </w:tabs>
        <w:bidi/>
        <w:rPr>
          <w:rFonts w:cs="David" w:hint="cs"/>
          <w:rtl/>
        </w:rPr>
      </w:pPr>
      <w:r w:rsidRPr="009A4709">
        <w:rPr>
          <w:rFonts w:cs="David" w:hint="cs"/>
          <w:b/>
          <w:bCs/>
          <w:u w:val="single"/>
          <w:rtl/>
        </w:rPr>
        <w:t>קצרנית פרלמנטרית</w:t>
      </w:r>
      <w:r w:rsidRPr="009A4709">
        <w:rPr>
          <w:rFonts w:cs="David"/>
          <w:rtl/>
        </w:rPr>
        <w:t>:</w:t>
      </w:r>
      <w:r w:rsidRPr="009A4709">
        <w:rPr>
          <w:rFonts w:cs="David" w:hint="cs"/>
          <w:rtl/>
        </w:rPr>
        <w:tab/>
      </w:r>
    </w:p>
    <w:p w14:paraId="49E72CFA" w14:textId="77777777" w:rsidR="009A4709" w:rsidRPr="009A4709" w:rsidRDefault="009A4709" w:rsidP="009A4709">
      <w:pPr>
        <w:bidi/>
        <w:rPr>
          <w:rFonts w:cs="David" w:hint="cs"/>
          <w:rtl/>
        </w:rPr>
      </w:pPr>
      <w:smartTag w:uri="urn:schemas-microsoft-com:office:smarttags" w:element="PersonName">
        <w:r w:rsidRPr="009A4709">
          <w:rPr>
            <w:rFonts w:cs="David" w:hint="cs"/>
            <w:rtl/>
          </w:rPr>
          <w:t>אסתר מימון</w:t>
        </w:r>
      </w:smartTag>
    </w:p>
    <w:p w14:paraId="44B55FEA" w14:textId="77777777" w:rsidR="009A4709" w:rsidRPr="009A4709" w:rsidRDefault="009A4709" w:rsidP="009A4709">
      <w:pPr>
        <w:pStyle w:val="Heading5"/>
        <w:jc w:val="left"/>
        <w:rPr>
          <w:rFonts w:hint="cs"/>
          <w:sz w:val="24"/>
          <w:rtl/>
        </w:rPr>
      </w:pPr>
    </w:p>
    <w:p w14:paraId="7D2D7FD4" w14:textId="77777777" w:rsidR="009A4709" w:rsidRPr="009A4709" w:rsidRDefault="009A4709" w:rsidP="009A4709">
      <w:pPr>
        <w:pStyle w:val="Heading5"/>
        <w:jc w:val="left"/>
        <w:rPr>
          <w:sz w:val="24"/>
          <w:rtl/>
        </w:rPr>
      </w:pPr>
      <w:r w:rsidRPr="009A4709">
        <w:rPr>
          <w:sz w:val="24"/>
          <w:rtl/>
        </w:rPr>
        <w:t xml:space="preserve"> </w:t>
      </w:r>
    </w:p>
    <w:p w14:paraId="558DD077" w14:textId="77777777" w:rsidR="009A4709" w:rsidRPr="009A4709" w:rsidRDefault="009A4709" w:rsidP="009A4709">
      <w:pPr>
        <w:pStyle w:val="Heading5"/>
        <w:numPr>
          <w:ilvl w:val="0"/>
          <w:numId w:val="4"/>
        </w:numPr>
        <w:ind w:right="0"/>
        <w:jc w:val="center"/>
        <w:rPr>
          <w:rFonts w:hint="cs"/>
          <w:b/>
          <w:bCs/>
          <w:sz w:val="24"/>
          <w:u w:val="single"/>
          <w:rtl/>
        </w:rPr>
      </w:pPr>
      <w:r w:rsidRPr="009A4709">
        <w:rPr>
          <w:sz w:val="24"/>
          <w:rtl/>
        </w:rPr>
        <w:br w:type="page"/>
      </w:r>
      <w:r w:rsidRPr="009A4709">
        <w:rPr>
          <w:rFonts w:hint="cs"/>
          <w:b/>
          <w:bCs/>
          <w:sz w:val="24"/>
          <w:rtl/>
        </w:rPr>
        <w:lastRenderedPageBreak/>
        <w:t xml:space="preserve">בקשת הממשלה להקדמת הדיון בחוק-יסוד: הכנסת ומשק המדינה (אישור התקציב </w:t>
      </w:r>
      <w:r w:rsidRPr="009A4709">
        <w:rPr>
          <w:rFonts w:hint="cs"/>
          <w:b/>
          <w:bCs/>
          <w:sz w:val="24"/>
          <w:u w:val="single"/>
          <w:rtl/>
        </w:rPr>
        <w:t>לשנים 2009 ו-2010) (הוראת שעה), התשס"ט-2009</w:t>
      </w:r>
    </w:p>
    <w:p w14:paraId="3C83472A" w14:textId="77777777" w:rsidR="009A4709" w:rsidRPr="009A4709" w:rsidRDefault="009A4709" w:rsidP="009A4709">
      <w:pPr>
        <w:bidi/>
        <w:rPr>
          <w:rFonts w:cs="David" w:hint="cs"/>
          <w:rtl/>
        </w:rPr>
      </w:pPr>
    </w:p>
    <w:p w14:paraId="134DD93F" w14:textId="77777777" w:rsidR="009A4709" w:rsidRDefault="009A4709" w:rsidP="009A4709">
      <w:pPr>
        <w:bidi/>
        <w:rPr>
          <w:rFonts w:cs="David" w:hint="cs"/>
          <w:u w:val="single"/>
          <w:rtl/>
        </w:rPr>
      </w:pPr>
    </w:p>
    <w:p w14:paraId="2C940833" w14:textId="77777777" w:rsidR="009A4709" w:rsidRDefault="009A4709" w:rsidP="009A4709">
      <w:pPr>
        <w:bidi/>
        <w:rPr>
          <w:rFonts w:cs="David" w:hint="cs"/>
          <w:u w:val="single"/>
          <w:rtl/>
        </w:rPr>
      </w:pPr>
    </w:p>
    <w:p w14:paraId="460B5CDA"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CF5E63F" w14:textId="77777777" w:rsidR="009A4709" w:rsidRPr="009A4709" w:rsidRDefault="009A4709" w:rsidP="009A4709">
      <w:pPr>
        <w:bidi/>
        <w:rPr>
          <w:rFonts w:cs="David" w:hint="cs"/>
          <w:rtl/>
        </w:rPr>
      </w:pPr>
    </w:p>
    <w:p w14:paraId="408ECA91" w14:textId="77777777" w:rsidR="009A4709" w:rsidRPr="009A4709" w:rsidRDefault="009A4709" w:rsidP="009A4709">
      <w:pPr>
        <w:bidi/>
        <w:rPr>
          <w:rFonts w:cs="David" w:hint="cs"/>
          <w:rtl/>
        </w:rPr>
      </w:pPr>
      <w:r w:rsidRPr="009A4709">
        <w:rPr>
          <w:rFonts w:cs="David" w:hint="cs"/>
          <w:rtl/>
        </w:rPr>
        <w:tab/>
        <w:t>אני מבקש לפתוח את ישיבת הוועדה המסדרת. חברים, בוקר טוב, אנחנו מתחילים את הדיון. חברים, אני מבין את ההתרגשות הרבה לאחר הפסקה ארוכה שלא ראיתם אחד את השני. אני מציע שניגש לעצם הדיון. הנושא הראשון שעל סדר-היום, לפי סדר-היום שקיבלתם, הוא בקשת הממשלה להקדמת הדיון בחוק-יסוד: הכנסת ומשק המדינה (אישור התקציב לשנים 2009 ו-2010) (הוראת שעה). הניסוח של תזכיר הצעת חוק הממשלה מונח על שולחנכם.</w:t>
      </w:r>
    </w:p>
    <w:p w14:paraId="40FDE1AF" w14:textId="77777777" w:rsidR="009A4709" w:rsidRPr="009A4709" w:rsidRDefault="009A4709" w:rsidP="009A4709">
      <w:pPr>
        <w:bidi/>
        <w:rPr>
          <w:rFonts w:cs="David" w:hint="cs"/>
          <w:rtl/>
        </w:rPr>
      </w:pPr>
    </w:p>
    <w:p w14:paraId="66C7DB93" w14:textId="77777777" w:rsidR="009A4709" w:rsidRPr="009A4709" w:rsidRDefault="009A4709" w:rsidP="009A4709">
      <w:pPr>
        <w:bidi/>
        <w:rPr>
          <w:rFonts w:cs="David" w:hint="cs"/>
          <w:rtl/>
        </w:rPr>
      </w:pPr>
      <w:r w:rsidRPr="009A4709">
        <w:rPr>
          <w:rFonts w:cs="David" w:hint="cs"/>
          <w:u w:val="single"/>
          <w:rtl/>
        </w:rPr>
        <w:t>ארבל אסטרחן:</w:t>
      </w:r>
    </w:p>
    <w:p w14:paraId="1C3F90EA" w14:textId="77777777" w:rsidR="009A4709" w:rsidRPr="009A4709" w:rsidRDefault="009A4709" w:rsidP="009A4709">
      <w:pPr>
        <w:bidi/>
        <w:rPr>
          <w:rFonts w:cs="David" w:hint="cs"/>
          <w:rtl/>
        </w:rPr>
      </w:pPr>
    </w:p>
    <w:p w14:paraId="4DA713CF" w14:textId="77777777" w:rsidR="009A4709" w:rsidRPr="009A4709" w:rsidRDefault="009A4709" w:rsidP="009A4709">
      <w:pPr>
        <w:bidi/>
        <w:rPr>
          <w:rFonts w:cs="David" w:hint="cs"/>
          <w:rtl/>
        </w:rPr>
      </w:pPr>
      <w:r w:rsidRPr="009A4709">
        <w:rPr>
          <w:rFonts w:cs="David" w:hint="cs"/>
          <w:rtl/>
        </w:rPr>
        <w:tab/>
        <w:t>זה לא תזכיר, זו כבר הצעת חוק.</w:t>
      </w:r>
    </w:p>
    <w:p w14:paraId="1DAFCBE3" w14:textId="77777777" w:rsidR="009A4709" w:rsidRPr="009A4709" w:rsidRDefault="009A4709" w:rsidP="009A4709">
      <w:pPr>
        <w:bidi/>
        <w:rPr>
          <w:rFonts w:cs="David" w:hint="cs"/>
          <w:rtl/>
        </w:rPr>
      </w:pPr>
    </w:p>
    <w:p w14:paraId="7C2D7537"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6F6B032" w14:textId="77777777" w:rsidR="009A4709" w:rsidRPr="009A4709" w:rsidRDefault="009A4709" w:rsidP="009A4709">
      <w:pPr>
        <w:bidi/>
        <w:rPr>
          <w:rFonts w:cs="David" w:hint="cs"/>
          <w:rtl/>
        </w:rPr>
      </w:pPr>
    </w:p>
    <w:p w14:paraId="70D259AF" w14:textId="77777777" w:rsidR="009A4709" w:rsidRPr="009A4709" w:rsidRDefault="009A4709" w:rsidP="009A4709">
      <w:pPr>
        <w:bidi/>
        <w:rPr>
          <w:rFonts w:cs="David" w:hint="cs"/>
          <w:rtl/>
        </w:rPr>
      </w:pPr>
      <w:r w:rsidRPr="009A4709">
        <w:rPr>
          <w:rFonts w:cs="David" w:hint="cs"/>
          <w:rtl/>
        </w:rPr>
        <w:tab/>
        <w:t xml:space="preserve"> נוסח הצעת החוק. בקשת הממשלה היא לפטור מחובת הנחה בכל הקריאות, וזה גם מה שיעמוד כאן לדיון. אני אתן אפשרות לחברי הכנסת להתייחס כמובן לעצם העניין. ראיתי את האצבעות, אבל ניתן קודם לנציג משרד האוצר להציג את הבקשה, ולאחר מכן נקיים את הדיון. כרגע זכות הדיבור לנציג משרד האוצר. יואל בריס, היועץ המשפטי, בבקשה.</w:t>
      </w:r>
    </w:p>
    <w:p w14:paraId="50C78197" w14:textId="77777777" w:rsidR="009A4709" w:rsidRPr="009A4709" w:rsidRDefault="009A4709" w:rsidP="009A4709">
      <w:pPr>
        <w:bidi/>
        <w:rPr>
          <w:rFonts w:cs="David" w:hint="cs"/>
          <w:rtl/>
        </w:rPr>
      </w:pPr>
    </w:p>
    <w:p w14:paraId="10C350CE" w14:textId="77777777" w:rsidR="009A4709" w:rsidRPr="009A4709" w:rsidRDefault="009A4709" w:rsidP="009A4709">
      <w:pPr>
        <w:bidi/>
        <w:rPr>
          <w:rFonts w:cs="David" w:hint="cs"/>
          <w:rtl/>
        </w:rPr>
      </w:pPr>
      <w:r w:rsidRPr="009A4709">
        <w:rPr>
          <w:rFonts w:cs="David" w:hint="cs"/>
          <w:u w:val="single"/>
          <w:rtl/>
        </w:rPr>
        <w:t>יואל בריס:</w:t>
      </w:r>
    </w:p>
    <w:p w14:paraId="2FFFA53C" w14:textId="77777777" w:rsidR="009A4709" w:rsidRPr="009A4709" w:rsidRDefault="009A4709" w:rsidP="009A4709">
      <w:pPr>
        <w:bidi/>
        <w:rPr>
          <w:rFonts w:cs="David" w:hint="cs"/>
          <w:rtl/>
        </w:rPr>
      </w:pPr>
      <w:r w:rsidRPr="009A4709">
        <w:rPr>
          <w:rFonts w:cs="David" w:hint="cs"/>
          <w:rtl/>
        </w:rPr>
        <w:tab/>
      </w:r>
    </w:p>
    <w:p w14:paraId="7D72C3B0" w14:textId="77777777" w:rsidR="009A4709" w:rsidRPr="009A4709" w:rsidRDefault="009A4709" w:rsidP="009A4709">
      <w:pPr>
        <w:bidi/>
        <w:rPr>
          <w:rFonts w:cs="David" w:hint="cs"/>
          <w:rtl/>
        </w:rPr>
      </w:pPr>
      <w:r w:rsidRPr="009A4709">
        <w:rPr>
          <w:rFonts w:cs="David" w:hint="cs"/>
          <w:rtl/>
        </w:rPr>
        <w:tab/>
        <w:t>אנחנו נמצאים במצב ששני סעיפי חוק-יסוד שולטים עליו, מתייחסים אליו, אנחנו מבקשים להתייחס--</w:t>
      </w:r>
    </w:p>
    <w:p w14:paraId="36CA2F6C" w14:textId="77777777" w:rsidR="009A4709" w:rsidRPr="009A4709" w:rsidRDefault="009A4709" w:rsidP="009A4709">
      <w:pPr>
        <w:bidi/>
        <w:rPr>
          <w:rFonts w:cs="David" w:hint="cs"/>
          <w:rtl/>
        </w:rPr>
      </w:pPr>
    </w:p>
    <w:p w14:paraId="058A1F1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ED6D167" w14:textId="77777777" w:rsidR="009A4709" w:rsidRPr="009A4709" w:rsidRDefault="009A4709" w:rsidP="009A4709">
      <w:pPr>
        <w:bidi/>
        <w:rPr>
          <w:rFonts w:cs="David" w:hint="cs"/>
          <w:rtl/>
        </w:rPr>
      </w:pPr>
    </w:p>
    <w:p w14:paraId="322C2A6B" w14:textId="77777777" w:rsidR="009A4709" w:rsidRPr="009A4709" w:rsidRDefault="009A4709" w:rsidP="009A4709">
      <w:pPr>
        <w:bidi/>
        <w:rPr>
          <w:rFonts w:cs="David" w:hint="cs"/>
          <w:rtl/>
        </w:rPr>
      </w:pPr>
      <w:r w:rsidRPr="009A4709">
        <w:rPr>
          <w:rFonts w:cs="David" w:hint="cs"/>
          <w:rtl/>
        </w:rPr>
        <w:tab/>
        <w:t>חברים, בבקשה. חבר הכנסת ברכה, אני מבקש לתת לנציג משרד האוצר להציג את בקשת הממשלה, כי אחרת איך חברי הכנסת ידעו על מה הם מצביעים. תהליך הדיון בחוקי-היסוד הוא תהליך רציני, ואפילו דיון בפטור מחובת הנחה הוא דיון רציני, אז אין לי ספק שאתה רוצה לשמוע את נציג משרד האוצר ממה נובעת בקשת הפטור. בבקשה.</w:t>
      </w:r>
    </w:p>
    <w:p w14:paraId="63642814" w14:textId="77777777" w:rsidR="009A4709" w:rsidRPr="009A4709" w:rsidRDefault="009A4709" w:rsidP="009A4709">
      <w:pPr>
        <w:bidi/>
        <w:rPr>
          <w:rFonts w:cs="David" w:hint="cs"/>
          <w:rtl/>
        </w:rPr>
      </w:pPr>
    </w:p>
    <w:p w14:paraId="146285F9" w14:textId="77777777" w:rsidR="009A4709" w:rsidRPr="009A4709" w:rsidRDefault="009A4709" w:rsidP="009A4709">
      <w:pPr>
        <w:bidi/>
        <w:rPr>
          <w:rFonts w:cs="David"/>
          <w:rtl/>
        </w:rPr>
      </w:pPr>
      <w:r w:rsidRPr="009A4709">
        <w:rPr>
          <w:rFonts w:cs="David" w:hint="eastAsia"/>
          <w:u w:val="single"/>
          <w:rtl/>
        </w:rPr>
        <w:t>אורי</w:t>
      </w:r>
      <w:r w:rsidRPr="009A4709">
        <w:rPr>
          <w:rFonts w:cs="David"/>
          <w:u w:val="single"/>
          <w:rtl/>
        </w:rPr>
        <w:t xml:space="preserve"> אריאל:</w:t>
      </w:r>
    </w:p>
    <w:p w14:paraId="22BA5ADB" w14:textId="77777777" w:rsidR="009A4709" w:rsidRPr="009A4709" w:rsidRDefault="009A4709" w:rsidP="009A4709">
      <w:pPr>
        <w:bidi/>
        <w:rPr>
          <w:rFonts w:cs="David"/>
          <w:rtl/>
        </w:rPr>
      </w:pPr>
    </w:p>
    <w:p w14:paraId="623C3C47" w14:textId="77777777" w:rsidR="009A4709" w:rsidRPr="009A4709" w:rsidRDefault="009A4709" w:rsidP="009A4709">
      <w:pPr>
        <w:bidi/>
        <w:rPr>
          <w:rFonts w:cs="David" w:hint="cs"/>
          <w:rtl/>
        </w:rPr>
      </w:pPr>
      <w:r w:rsidRPr="009A4709">
        <w:rPr>
          <w:rFonts w:cs="David"/>
          <w:rtl/>
        </w:rPr>
        <w:tab/>
      </w:r>
      <w:r w:rsidRPr="009A4709">
        <w:rPr>
          <w:rFonts w:cs="David" w:hint="cs"/>
          <w:rtl/>
        </w:rPr>
        <w:t>איפה שר האוצר?</w:t>
      </w:r>
    </w:p>
    <w:p w14:paraId="3BE15CE4" w14:textId="77777777" w:rsidR="009A4709" w:rsidRPr="009A4709" w:rsidRDefault="009A4709" w:rsidP="009A4709">
      <w:pPr>
        <w:bidi/>
        <w:rPr>
          <w:rFonts w:cs="David" w:hint="cs"/>
          <w:rtl/>
        </w:rPr>
      </w:pPr>
    </w:p>
    <w:p w14:paraId="4FB55C49" w14:textId="77777777" w:rsidR="009A4709" w:rsidRPr="009A4709" w:rsidRDefault="009A4709" w:rsidP="009A4709">
      <w:pPr>
        <w:bidi/>
        <w:rPr>
          <w:rFonts w:cs="David" w:hint="cs"/>
          <w:rtl/>
        </w:rPr>
      </w:pPr>
      <w:r w:rsidRPr="009A4709">
        <w:rPr>
          <w:rFonts w:cs="David" w:hint="cs"/>
          <w:u w:val="single"/>
          <w:rtl/>
        </w:rPr>
        <w:t>רוברט אילטוב:</w:t>
      </w:r>
    </w:p>
    <w:p w14:paraId="7BA244F7" w14:textId="77777777" w:rsidR="009A4709" w:rsidRPr="009A4709" w:rsidRDefault="009A4709" w:rsidP="009A4709">
      <w:pPr>
        <w:bidi/>
        <w:rPr>
          <w:rFonts w:cs="David" w:hint="cs"/>
          <w:rtl/>
        </w:rPr>
      </w:pPr>
      <w:r w:rsidRPr="009A4709">
        <w:rPr>
          <w:rFonts w:cs="David" w:hint="cs"/>
          <w:rtl/>
        </w:rPr>
        <w:tab/>
      </w:r>
    </w:p>
    <w:p w14:paraId="1B3CBFE1" w14:textId="77777777" w:rsidR="009A4709" w:rsidRPr="009A4709" w:rsidRDefault="009A4709" w:rsidP="009A4709">
      <w:pPr>
        <w:bidi/>
        <w:rPr>
          <w:rFonts w:cs="David" w:hint="cs"/>
          <w:rtl/>
        </w:rPr>
      </w:pPr>
      <w:r w:rsidRPr="009A4709">
        <w:rPr>
          <w:rFonts w:cs="David" w:hint="cs"/>
          <w:rtl/>
        </w:rPr>
        <w:tab/>
        <w:t xml:space="preserve"> מכין את התקציב.</w:t>
      </w:r>
    </w:p>
    <w:p w14:paraId="0499CFDE" w14:textId="77777777" w:rsidR="009A4709" w:rsidRPr="009A4709" w:rsidRDefault="009A4709" w:rsidP="009A4709">
      <w:pPr>
        <w:bidi/>
        <w:rPr>
          <w:rFonts w:cs="David" w:hint="cs"/>
          <w:rtl/>
        </w:rPr>
      </w:pPr>
    </w:p>
    <w:p w14:paraId="1BC822CF"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7EC2AA6" w14:textId="77777777" w:rsidR="009A4709" w:rsidRPr="009A4709" w:rsidRDefault="009A4709" w:rsidP="009A4709">
      <w:pPr>
        <w:bidi/>
        <w:rPr>
          <w:rFonts w:cs="David" w:hint="cs"/>
          <w:rtl/>
        </w:rPr>
      </w:pPr>
    </w:p>
    <w:p w14:paraId="6A2D1F22" w14:textId="77777777" w:rsidR="009A4709" w:rsidRPr="009A4709" w:rsidRDefault="009A4709" w:rsidP="009A4709">
      <w:pPr>
        <w:bidi/>
        <w:rPr>
          <w:rFonts w:cs="David" w:hint="cs"/>
          <w:rtl/>
        </w:rPr>
      </w:pPr>
      <w:r w:rsidRPr="009A4709">
        <w:rPr>
          <w:rFonts w:cs="David" w:hint="cs"/>
          <w:rtl/>
        </w:rPr>
        <w:tab/>
        <w:t xml:space="preserve"> בבקשה.</w:t>
      </w:r>
    </w:p>
    <w:p w14:paraId="60104CB7" w14:textId="77777777" w:rsidR="009A4709" w:rsidRPr="009A4709" w:rsidRDefault="009A4709" w:rsidP="009A4709">
      <w:pPr>
        <w:bidi/>
        <w:rPr>
          <w:rFonts w:cs="David" w:hint="cs"/>
          <w:rtl/>
        </w:rPr>
      </w:pPr>
    </w:p>
    <w:p w14:paraId="6C5C01DD" w14:textId="77777777" w:rsidR="009A4709" w:rsidRPr="009A4709" w:rsidRDefault="009A4709" w:rsidP="009A4709">
      <w:pPr>
        <w:bidi/>
        <w:rPr>
          <w:rFonts w:cs="David" w:hint="cs"/>
          <w:rtl/>
        </w:rPr>
      </w:pPr>
      <w:r w:rsidRPr="009A4709">
        <w:rPr>
          <w:rFonts w:cs="David" w:hint="cs"/>
          <w:u w:val="single"/>
          <w:rtl/>
        </w:rPr>
        <w:t>יואל בריס:</w:t>
      </w:r>
    </w:p>
    <w:p w14:paraId="20C05F04" w14:textId="77777777" w:rsidR="009A4709" w:rsidRPr="009A4709" w:rsidRDefault="009A4709" w:rsidP="009A4709">
      <w:pPr>
        <w:bidi/>
        <w:rPr>
          <w:rFonts w:cs="David" w:hint="cs"/>
          <w:rtl/>
        </w:rPr>
      </w:pPr>
      <w:r w:rsidRPr="009A4709">
        <w:rPr>
          <w:rFonts w:cs="David" w:hint="cs"/>
          <w:rtl/>
        </w:rPr>
        <w:tab/>
      </w:r>
    </w:p>
    <w:p w14:paraId="0F09ED4E" w14:textId="77777777" w:rsidR="009A4709" w:rsidRPr="009A4709" w:rsidRDefault="009A4709" w:rsidP="009A4709">
      <w:pPr>
        <w:bidi/>
        <w:rPr>
          <w:rFonts w:cs="David" w:hint="cs"/>
          <w:rtl/>
        </w:rPr>
      </w:pPr>
      <w:r w:rsidRPr="009A4709">
        <w:rPr>
          <w:rFonts w:cs="David" w:hint="cs"/>
          <w:rtl/>
        </w:rPr>
        <w:tab/>
        <w:t xml:space="preserve">למצב שבו שולטות שתי הוראות חוק, שהן שתי הוראות חוק-יסוד. </w:t>
      </w:r>
    </w:p>
    <w:p w14:paraId="0AE17C71" w14:textId="77777777" w:rsidR="009A4709" w:rsidRPr="009A4709" w:rsidRDefault="009A4709" w:rsidP="009A4709">
      <w:pPr>
        <w:bidi/>
        <w:rPr>
          <w:rFonts w:cs="David" w:hint="cs"/>
          <w:rtl/>
        </w:rPr>
      </w:pPr>
    </w:p>
    <w:p w14:paraId="076FA9E2" w14:textId="77777777" w:rsidR="009A4709" w:rsidRPr="009A4709" w:rsidRDefault="009A4709" w:rsidP="009A4709">
      <w:pPr>
        <w:bidi/>
        <w:ind w:firstLine="567"/>
        <w:rPr>
          <w:rFonts w:cs="David" w:hint="cs"/>
          <w:rtl/>
        </w:rPr>
      </w:pPr>
      <w:r w:rsidRPr="009A4709">
        <w:rPr>
          <w:rFonts w:cs="David" w:hint="cs"/>
          <w:rtl/>
        </w:rPr>
        <w:t xml:space="preserve">סעיף 36א לחוק-יסוד: הכנסת קובע </w:t>
      </w:r>
      <w:r w:rsidRPr="009A4709">
        <w:rPr>
          <w:rFonts w:cs="David"/>
          <w:rtl/>
        </w:rPr>
        <w:t>–</w:t>
      </w:r>
      <w:r w:rsidRPr="009A4709">
        <w:rPr>
          <w:rFonts w:cs="David" w:hint="cs"/>
          <w:rtl/>
        </w:rPr>
        <w:t xml:space="preserve"> אני אקפוץ ישר למצב שבו אנחנו נמצאים </w:t>
      </w:r>
      <w:r w:rsidRPr="009A4709">
        <w:rPr>
          <w:rFonts w:cs="David"/>
          <w:rtl/>
        </w:rPr>
        <w:t>–</w:t>
      </w:r>
      <w:r w:rsidRPr="009A4709">
        <w:rPr>
          <w:rFonts w:cs="David" w:hint="cs"/>
          <w:rtl/>
        </w:rPr>
        <w:t xml:space="preserve"> שבמצב שבו ממשלה נבחרה אחרי המועד להגשת התקציב ולפני שהתקציב אושר, הממשלה החדשה והכנסת החדשה צריכים לאשר בתוך 45 ימים מיום כינונה של הממשלה את התקציב </w:t>
      </w:r>
      <w:r w:rsidRPr="009A4709">
        <w:rPr>
          <w:rFonts w:cs="David"/>
          <w:rtl/>
        </w:rPr>
        <w:t>–</w:t>
      </w:r>
      <w:r w:rsidRPr="009A4709">
        <w:rPr>
          <w:rFonts w:cs="David" w:hint="cs"/>
          <w:rtl/>
        </w:rPr>
        <w:t xml:space="preserve"> 45 הימים האלה נספרים מהיום שבו נתכוננה הממשלה, כלומר, לפי חוק הפרשנות, יום אחרי ה-31 במארס. במקרה שלנו </w:t>
      </w:r>
      <w:r w:rsidRPr="009A4709">
        <w:rPr>
          <w:rFonts w:cs="David"/>
          <w:rtl/>
        </w:rPr>
        <w:t>–</w:t>
      </w:r>
      <w:r w:rsidRPr="009A4709">
        <w:rPr>
          <w:rFonts w:cs="David" w:hint="cs"/>
          <w:rtl/>
        </w:rPr>
        <w:t xml:space="preserve"> אם לא אושר תקציב, הכנסת מתפזרת, רואים את הכנסת כאילו החליטה על התפזרותה, והולכים לבחירות חדשות בעבור עוד 90 יום.</w:t>
      </w:r>
    </w:p>
    <w:p w14:paraId="61D50ABB" w14:textId="77777777" w:rsidR="009A4709" w:rsidRPr="009A4709" w:rsidRDefault="009A4709" w:rsidP="009A4709">
      <w:pPr>
        <w:bidi/>
        <w:rPr>
          <w:rFonts w:cs="David" w:hint="cs"/>
          <w:rtl/>
        </w:rPr>
      </w:pPr>
    </w:p>
    <w:p w14:paraId="45099AA6" w14:textId="77777777" w:rsidR="009A4709" w:rsidRPr="009A4709" w:rsidRDefault="009A4709" w:rsidP="009A4709">
      <w:pPr>
        <w:bidi/>
        <w:rPr>
          <w:rFonts w:cs="David" w:hint="cs"/>
          <w:rtl/>
        </w:rPr>
      </w:pPr>
      <w:r w:rsidRPr="009A4709">
        <w:rPr>
          <w:rFonts w:cs="David" w:hint="cs"/>
          <w:rtl/>
        </w:rPr>
        <w:tab/>
        <w:t xml:space="preserve">המצב שבו אנחנו נמצאים הוא מצב ייחודי מאוד בגלל השתלבות של כמה נסיבות: נסיבה אחת, אנחנו נמצאים בשלב מאוחר יחסית של השנה, כך שתקציב שנוכל לגבש כעת יהיה רק לתקופה קצרה. מצב דברים זה עוד איננו ייחודי, אבל מצטרפת לנסיבה הזאת נסיבה שנייה, וזה, המשבר הכלכלי העולמי, שיש לו, כמובן, השפעות על המשק הישראלי, ויש צורך להתמודד עם המשבר הזה באמצעות תוכנית מקיפה, יסודית, שתיתן מענה לפרמטרים של המשבר ותטפל בהם. </w:t>
      </w:r>
    </w:p>
    <w:p w14:paraId="1C7EAFAB" w14:textId="77777777" w:rsidR="009A4709" w:rsidRPr="009A4709" w:rsidRDefault="009A4709" w:rsidP="009A4709">
      <w:pPr>
        <w:bidi/>
        <w:rPr>
          <w:rFonts w:cs="David" w:hint="cs"/>
          <w:rtl/>
        </w:rPr>
      </w:pPr>
    </w:p>
    <w:p w14:paraId="4325F309" w14:textId="77777777" w:rsidR="009A4709" w:rsidRPr="009A4709" w:rsidRDefault="009A4709" w:rsidP="009A4709">
      <w:pPr>
        <w:bidi/>
        <w:rPr>
          <w:rFonts w:cs="David" w:hint="cs"/>
          <w:rtl/>
        </w:rPr>
      </w:pPr>
      <w:r w:rsidRPr="009A4709">
        <w:rPr>
          <w:rFonts w:cs="David" w:hint="cs"/>
          <w:rtl/>
        </w:rPr>
        <w:tab/>
        <w:t>הטיפול במשבר הזה לא יכול להיות באמצעות תקציב של מספר חודשים, והמשמעות תהיה, עד שההיערכות מתחילה ועד שהתוכניות יוצאות לפועל, שהתוכניות שנוכל להגיש השנה, חלקן הקטן אולי יוכל לקבל מענה בתקציב לשארית השנה עד ה-1 בינואר, אבל מיד אחר כך יהיה צורך להתחיל להכין תקציב חדש, ובכך תיווצר אי ודאות באשר ליכולת לממש את התוכנית.</w:t>
      </w:r>
    </w:p>
    <w:p w14:paraId="21E977CA" w14:textId="77777777" w:rsidR="009A4709" w:rsidRPr="009A4709" w:rsidRDefault="009A4709" w:rsidP="009A4709">
      <w:pPr>
        <w:bidi/>
        <w:rPr>
          <w:rFonts w:cs="David" w:hint="cs"/>
          <w:rtl/>
        </w:rPr>
      </w:pPr>
    </w:p>
    <w:p w14:paraId="14A539DB" w14:textId="77777777" w:rsidR="009A4709" w:rsidRPr="009A4709" w:rsidRDefault="009A4709" w:rsidP="009A4709">
      <w:pPr>
        <w:bidi/>
        <w:rPr>
          <w:rFonts w:cs="David" w:hint="cs"/>
          <w:rtl/>
        </w:rPr>
      </w:pPr>
      <w:r w:rsidRPr="009A4709">
        <w:rPr>
          <w:rFonts w:cs="David" w:hint="cs"/>
          <w:u w:val="single"/>
          <w:rtl/>
        </w:rPr>
        <w:t>מוחמד ברכה:</w:t>
      </w:r>
    </w:p>
    <w:p w14:paraId="21A94640" w14:textId="77777777" w:rsidR="009A4709" w:rsidRPr="009A4709" w:rsidRDefault="009A4709" w:rsidP="009A4709">
      <w:pPr>
        <w:bidi/>
        <w:rPr>
          <w:rFonts w:cs="David" w:hint="cs"/>
          <w:rtl/>
        </w:rPr>
      </w:pPr>
      <w:r w:rsidRPr="009A4709">
        <w:rPr>
          <w:rFonts w:cs="David" w:hint="cs"/>
          <w:rtl/>
        </w:rPr>
        <w:tab/>
      </w:r>
    </w:p>
    <w:p w14:paraId="75F8C7DC" w14:textId="77777777" w:rsidR="009A4709" w:rsidRPr="009A4709" w:rsidRDefault="009A4709" w:rsidP="009A4709">
      <w:pPr>
        <w:bidi/>
        <w:rPr>
          <w:rFonts w:cs="David" w:hint="cs"/>
          <w:rtl/>
        </w:rPr>
      </w:pPr>
      <w:r w:rsidRPr="009A4709">
        <w:rPr>
          <w:rFonts w:cs="David" w:hint="cs"/>
          <w:rtl/>
        </w:rPr>
        <w:tab/>
        <w:t xml:space="preserve"> אדוני, התקציב של 2009 כבר הונח על שולחן הכנסת, לא צריך להמציא אותו מחדש.</w:t>
      </w:r>
    </w:p>
    <w:p w14:paraId="64182F1E" w14:textId="77777777" w:rsidR="009A4709" w:rsidRPr="009A4709" w:rsidRDefault="009A4709" w:rsidP="009A4709">
      <w:pPr>
        <w:bidi/>
        <w:rPr>
          <w:rFonts w:cs="David" w:hint="cs"/>
          <w:rtl/>
        </w:rPr>
      </w:pPr>
    </w:p>
    <w:p w14:paraId="0ED476D5"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7DF7032" w14:textId="77777777" w:rsidR="009A4709" w:rsidRPr="009A4709" w:rsidRDefault="009A4709" w:rsidP="009A4709">
      <w:pPr>
        <w:bidi/>
        <w:rPr>
          <w:rFonts w:cs="David" w:hint="cs"/>
          <w:rtl/>
        </w:rPr>
      </w:pPr>
    </w:p>
    <w:p w14:paraId="21DFE517" w14:textId="77777777" w:rsidR="009A4709" w:rsidRPr="009A4709" w:rsidRDefault="009A4709" w:rsidP="009A4709">
      <w:pPr>
        <w:bidi/>
        <w:rPr>
          <w:rFonts w:cs="David" w:hint="cs"/>
          <w:rtl/>
        </w:rPr>
      </w:pPr>
      <w:r w:rsidRPr="009A4709">
        <w:rPr>
          <w:rFonts w:cs="David" w:hint="cs"/>
          <w:rtl/>
        </w:rPr>
        <w:tab/>
        <w:t>חבר הכנסת ברכה, אני מניח שתוכל להשמיע את עמדתך לפי התור.</w:t>
      </w:r>
    </w:p>
    <w:p w14:paraId="25645C4E" w14:textId="77777777" w:rsidR="009A4709" w:rsidRPr="009A4709" w:rsidRDefault="009A4709" w:rsidP="009A4709">
      <w:pPr>
        <w:bidi/>
        <w:rPr>
          <w:rFonts w:cs="David" w:hint="cs"/>
          <w:rtl/>
        </w:rPr>
      </w:pPr>
    </w:p>
    <w:p w14:paraId="1635D19D" w14:textId="77777777" w:rsidR="009A4709" w:rsidRPr="009A4709" w:rsidRDefault="009A4709" w:rsidP="009A4709">
      <w:pPr>
        <w:bidi/>
        <w:rPr>
          <w:rFonts w:cs="David"/>
          <w:rtl/>
        </w:rPr>
      </w:pPr>
      <w:r w:rsidRPr="009A4709">
        <w:rPr>
          <w:rFonts w:cs="David" w:hint="eastAsia"/>
          <w:u w:val="single"/>
          <w:rtl/>
        </w:rPr>
        <w:t>אורי</w:t>
      </w:r>
      <w:r w:rsidRPr="009A4709">
        <w:rPr>
          <w:rFonts w:cs="David"/>
          <w:u w:val="single"/>
          <w:rtl/>
        </w:rPr>
        <w:t xml:space="preserve"> אריאל:</w:t>
      </w:r>
    </w:p>
    <w:p w14:paraId="29B72D22" w14:textId="77777777" w:rsidR="009A4709" w:rsidRPr="009A4709" w:rsidRDefault="009A4709" w:rsidP="009A4709">
      <w:pPr>
        <w:bidi/>
        <w:rPr>
          <w:rFonts w:cs="David"/>
          <w:rtl/>
        </w:rPr>
      </w:pPr>
    </w:p>
    <w:p w14:paraId="734B348F" w14:textId="77777777" w:rsidR="009A4709" w:rsidRPr="009A4709" w:rsidRDefault="009A4709" w:rsidP="009A4709">
      <w:pPr>
        <w:bidi/>
        <w:rPr>
          <w:rFonts w:cs="David" w:hint="cs"/>
          <w:rtl/>
        </w:rPr>
      </w:pPr>
      <w:r w:rsidRPr="009A4709">
        <w:rPr>
          <w:rFonts w:cs="David"/>
          <w:rtl/>
        </w:rPr>
        <w:tab/>
      </w:r>
      <w:r w:rsidRPr="009A4709">
        <w:rPr>
          <w:rFonts w:cs="David" w:hint="cs"/>
          <w:rtl/>
        </w:rPr>
        <w:t xml:space="preserve">האם זאת עמדת שר האוצר? </w:t>
      </w:r>
    </w:p>
    <w:p w14:paraId="272C4F88" w14:textId="77777777" w:rsidR="009A4709" w:rsidRPr="009A4709" w:rsidRDefault="009A4709" w:rsidP="009A4709">
      <w:pPr>
        <w:bidi/>
        <w:rPr>
          <w:rFonts w:cs="David" w:hint="cs"/>
          <w:rtl/>
        </w:rPr>
      </w:pPr>
    </w:p>
    <w:p w14:paraId="69F3D85D" w14:textId="77777777" w:rsidR="009A4709" w:rsidRPr="009A4709" w:rsidRDefault="009A4709" w:rsidP="009A4709">
      <w:pPr>
        <w:bidi/>
        <w:rPr>
          <w:rFonts w:cs="David" w:hint="cs"/>
          <w:rtl/>
        </w:rPr>
      </w:pPr>
      <w:r w:rsidRPr="009A4709">
        <w:rPr>
          <w:rFonts w:cs="David" w:hint="cs"/>
          <w:u w:val="single"/>
          <w:rtl/>
        </w:rPr>
        <w:t>יואל בריס:</w:t>
      </w:r>
    </w:p>
    <w:p w14:paraId="4AC05E52" w14:textId="77777777" w:rsidR="009A4709" w:rsidRPr="009A4709" w:rsidRDefault="009A4709" w:rsidP="009A4709">
      <w:pPr>
        <w:bidi/>
        <w:rPr>
          <w:rFonts w:cs="David" w:hint="cs"/>
          <w:rtl/>
        </w:rPr>
      </w:pPr>
      <w:r w:rsidRPr="009A4709">
        <w:rPr>
          <w:rFonts w:cs="David" w:hint="cs"/>
          <w:rtl/>
        </w:rPr>
        <w:tab/>
      </w:r>
    </w:p>
    <w:p w14:paraId="50EF5744" w14:textId="77777777" w:rsidR="009A4709" w:rsidRPr="009A4709" w:rsidRDefault="009A4709" w:rsidP="009A4709">
      <w:pPr>
        <w:bidi/>
        <w:rPr>
          <w:rFonts w:cs="David" w:hint="cs"/>
          <w:rtl/>
        </w:rPr>
      </w:pPr>
      <w:r w:rsidRPr="009A4709">
        <w:rPr>
          <w:rFonts w:cs="David" w:hint="cs"/>
          <w:rtl/>
        </w:rPr>
        <w:tab/>
        <w:t>כן.</w:t>
      </w:r>
    </w:p>
    <w:p w14:paraId="08F39FA0" w14:textId="77777777" w:rsidR="009A4709" w:rsidRPr="009A4709" w:rsidRDefault="009A4709" w:rsidP="009A4709">
      <w:pPr>
        <w:bidi/>
        <w:rPr>
          <w:rFonts w:cs="David" w:hint="cs"/>
          <w:rtl/>
        </w:rPr>
      </w:pPr>
    </w:p>
    <w:p w14:paraId="053F8163" w14:textId="77777777" w:rsidR="009A4709" w:rsidRPr="009A4709" w:rsidRDefault="009A4709" w:rsidP="009A4709">
      <w:pPr>
        <w:bidi/>
        <w:rPr>
          <w:rFonts w:cs="David"/>
          <w:rtl/>
        </w:rPr>
      </w:pPr>
      <w:r w:rsidRPr="009A4709">
        <w:rPr>
          <w:rFonts w:cs="David" w:hint="eastAsia"/>
          <w:u w:val="single"/>
          <w:rtl/>
        </w:rPr>
        <w:t>אורי</w:t>
      </w:r>
      <w:r w:rsidRPr="009A4709">
        <w:rPr>
          <w:rFonts w:cs="David"/>
          <w:u w:val="single"/>
          <w:rtl/>
        </w:rPr>
        <w:t xml:space="preserve"> אריאל:</w:t>
      </w:r>
    </w:p>
    <w:p w14:paraId="705378A5" w14:textId="77777777" w:rsidR="009A4709" w:rsidRPr="009A4709" w:rsidRDefault="009A4709" w:rsidP="009A4709">
      <w:pPr>
        <w:bidi/>
        <w:rPr>
          <w:rFonts w:cs="David"/>
          <w:rtl/>
        </w:rPr>
      </w:pPr>
    </w:p>
    <w:p w14:paraId="4D484F4C" w14:textId="77777777" w:rsidR="009A4709" w:rsidRPr="009A4709" w:rsidRDefault="009A4709" w:rsidP="009A4709">
      <w:pPr>
        <w:bidi/>
        <w:rPr>
          <w:rFonts w:cs="David" w:hint="cs"/>
          <w:rtl/>
        </w:rPr>
      </w:pPr>
      <w:r w:rsidRPr="009A4709">
        <w:rPr>
          <w:rFonts w:cs="David"/>
          <w:rtl/>
        </w:rPr>
        <w:tab/>
      </w:r>
      <w:r w:rsidRPr="009A4709">
        <w:rPr>
          <w:rFonts w:cs="David" w:hint="cs"/>
          <w:rtl/>
        </w:rPr>
        <w:t>זאת גם עמדת השר נתניהו, שר העל?</w:t>
      </w:r>
    </w:p>
    <w:p w14:paraId="6A16EC1A" w14:textId="77777777" w:rsidR="009A4709" w:rsidRPr="009A4709" w:rsidRDefault="009A4709" w:rsidP="009A4709">
      <w:pPr>
        <w:bidi/>
        <w:rPr>
          <w:rFonts w:cs="David" w:hint="cs"/>
          <w:rtl/>
        </w:rPr>
      </w:pPr>
    </w:p>
    <w:p w14:paraId="0C6C84F4" w14:textId="77777777" w:rsidR="009A4709" w:rsidRPr="009A4709" w:rsidRDefault="009A4709" w:rsidP="009A4709">
      <w:pPr>
        <w:bidi/>
        <w:rPr>
          <w:rFonts w:cs="David" w:hint="cs"/>
          <w:rtl/>
        </w:rPr>
      </w:pPr>
      <w:r w:rsidRPr="009A4709">
        <w:rPr>
          <w:rFonts w:cs="David" w:hint="cs"/>
          <w:u w:val="single"/>
          <w:rtl/>
        </w:rPr>
        <w:t>יואל בריס:</w:t>
      </w:r>
    </w:p>
    <w:p w14:paraId="3A354082" w14:textId="77777777" w:rsidR="009A4709" w:rsidRPr="009A4709" w:rsidRDefault="009A4709" w:rsidP="009A4709">
      <w:pPr>
        <w:bidi/>
        <w:rPr>
          <w:rFonts w:cs="David" w:hint="cs"/>
          <w:rtl/>
        </w:rPr>
      </w:pPr>
      <w:r w:rsidRPr="009A4709">
        <w:rPr>
          <w:rFonts w:cs="David" w:hint="cs"/>
          <w:rtl/>
        </w:rPr>
        <w:tab/>
      </w:r>
    </w:p>
    <w:p w14:paraId="27F89A16" w14:textId="77777777" w:rsidR="009A4709" w:rsidRPr="009A4709" w:rsidRDefault="009A4709" w:rsidP="009A4709">
      <w:pPr>
        <w:bidi/>
        <w:rPr>
          <w:rFonts w:cs="David" w:hint="cs"/>
          <w:rtl/>
        </w:rPr>
      </w:pPr>
      <w:r w:rsidRPr="009A4709">
        <w:rPr>
          <w:rFonts w:cs="David" w:hint="cs"/>
          <w:rtl/>
        </w:rPr>
        <w:tab/>
        <w:t>ברור שזאת החלטת ממשלה, הצעת ההחלטה הוגשה במשותף על ידי שלושת השרים: ראש הממשלה, שר האוצר ושר המשפטים, והממשלה קיבלה פה אחד את ההחלטה לתמוך בהצעה הזאת.</w:t>
      </w:r>
    </w:p>
    <w:p w14:paraId="073C1630" w14:textId="77777777" w:rsidR="009A4709" w:rsidRPr="009A4709" w:rsidRDefault="009A4709" w:rsidP="009A4709">
      <w:pPr>
        <w:bidi/>
        <w:rPr>
          <w:rFonts w:cs="David" w:hint="cs"/>
          <w:rtl/>
        </w:rPr>
      </w:pPr>
    </w:p>
    <w:p w14:paraId="272BDAE6" w14:textId="77777777" w:rsidR="009A4709" w:rsidRPr="009A4709" w:rsidRDefault="009A4709" w:rsidP="009A4709">
      <w:pPr>
        <w:bidi/>
        <w:rPr>
          <w:rFonts w:cs="David" w:hint="cs"/>
          <w:rtl/>
        </w:rPr>
      </w:pPr>
      <w:r w:rsidRPr="009A4709">
        <w:rPr>
          <w:rFonts w:cs="David" w:hint="cs"/>
          <w:u w:val="single"/>
          <w:rtl/>
        </w:rPr>
        <w:t>מוחמד ברכה:</w:t>
      </w:r>
    </w:p>
    <w:p w14:paraId="58796A84" w14:textId="77777777" w:rsidR="009A4709" w:rsidRPr="009A4709" w:rsidRDefault="009A4709" w:rsidP="009A4709">
      <w:pPr>
        <w:bidi/>
        <w:rPr>
          <w:rFonts w:cs="David" w:hint="cs"/>
          <w:rtl/>
        </w:rPr>
      </w:pPr>
      <w:r w:rsidRPr="009A4709">
        <w:rPr>
          <w:rFonts w:cs="David" w:hint="cs"/>
          <w:rtl/>
        </w:rPr>
        <w:tab/>
      </w:r>
    </w:p>
    <w:p w14:paraId="44F8364D" w14:textId="77777777" w:rsidR="009A4709" w:rsidRPr="009A4709" w:rsidRDefault="009A4709" w:rsidP="009A4709">
      <w:pPr>
        <w:bidi/>
        <w:rPr>
          <w:rFonts w:cs="David" w:hint="cs"/>
          <w:rtl/>
        </w:rPr>
      </w:pPr>
      <w:r w:rsidRPr="009A4709">
        <w:rPr>
          <w:rFonts w:cs="David" w:hint="cs"/>
          <w:rtl/>
        </w:rPr>
        <w:tab/>
        <w:t xml:space="preserve"> כראש הממשלה או כשר על?</w:t>
      </w:r>
    </w:p>
    <w:p w14:paraId="0147F47B" w14:textId="77777777" w:rsidR="009A4709" w:rsidRPr="009A4709" w:rsidRDefault="009A4709" w:rsidP="009A4709">
      <w:pPr>
        <w:bidi/>
        <w:rPr>
          <w:rFonts w:cs="David" w:hint="cs"/>
          <w:rtl/>
        </w:rPr>
      </w:pPr>
    </w:p>
    <w:p w14:paraId="407AB141" w14:textId="77777777" w:rsidR="009A4709" w:rsidRPr="009A4709" w:rsidRDefault="009A4709" w:rsidP="009A4709">
      <w:pPr>
        <w:bidi/>
        <w:rPr>
          <w:rFonts w:cs="David" w:hint="cs"/>
          <w:rtl/>
        </w:rPr>
      </w:pPr>
      <w:r w:rsidRPr="009A4709">
        <w:rPr>
          <w:rFonts w:cs="David" w:hint="cs"/>
          <w:u w:val="single"/>
          <w:rtl/>
        </w:rPr>
        <w:t>נסים זאב:</w:t>
      </w:r>
    </w:p>
    <w:p w14:paraId="3DEEE8A6" w14:textId="77777777" w:rsidR="009A4709" w:rsidRPr="009A4709" w:rsidRDefault="009A4709" w:rsidP="009A4709">
      <w:pPr>
        <w:bidi/>
        <w:rPr>
          <w:rFonts w:cs="David" w:hint="cs"/>
          <w:rtl/>
        </w:rPr>
      </w:pPr>
    </w:p>
    <w:p w14:paraId="11600C0A" w14:textId="77777777" w:rsidR="009A4709" w:rsidRPr="009A4709" w:rsidRDefault="009A4709" w:rsidP="009A4709">
      <w:pPr>
        <w:bidi/>
        <w:rPr>
          <w:rFonts w:cs="David" w:hint="cs"/>
          <w:rtl/>
        </w:rPr>
      </w:pPr>
      <w:r w:rsidRPr="009A4709">
        <w:rPr>
          <w:rFonts w:cs="David" w:hint="cs"/>
          <w:rtl/>
        </w:rPr>
        <w:tab/>
        <w:t>די, באמת, תן לו לדבר.</w:t>
      </w:r>
    </w:p>
    <w:p w14:paraId="2CBA860B" w14:textId="77777777" w:rsidR="009A4709" w:rsidRPr="009A4709" w:rsidRDefault="009A4709" w:rsidP="009A4709">
      <w:pPr>
        <w:bidi/>
        <w:rPr>
          <w:rFonts w:cs="David" w:hint="cs"/>
          <w:rtl/>
        </w:rPr>
      </w:pPr>
    </w:p>
    <w:p w14:paraId="0AB5267F" w14:textId="77777777" w:rsidR="009A4709" w:rsidRPr="009A4709" w:rsidRDefault="009A4709" w:rsidP="009A4709">
      <w:pPr>
        <w:bidi/>
        <w:rPr>
          <w:rFonts w:cs="David" w:hint="cs"/>
          <w:rtl/>
        </w:rPr>
      </w:pPr>
      <w:r w:rsidRPr="009A4709">
        <w:rPr>
          <w:rFonts w:cs="David" w:hint="cs"/>
          <w:u w:val="single"/>
          <w:rtl/>
        </w:rPr>
        <w:t>מוחמד ברכה:</w:t>
      </w:r>
    </w:p>
    <w:p w14:paraId="62928916" w14:textId="77777777" w:rsidR="009A4709" w:rsidRPr="009A4709" w:rsidRDefault="009A4709" w:rsidP="009A4709">
      <w:pPr>
        <w:bidi/>
        <w:rPr>
          <w:rFonts w:cs="David" w:hint="cs"/>
          <w:rtl/>
        </w:rPr>
      </w:pPr>
      <w:r w:rsidRPr="009A4709">
        <w:rPr>
          <w:rFonts w:cs="David" w:hint="cs"/>
          <w:rtl/>
        </w:rPr>
        <w:tab/>
      </w:r>
    </w:p>
    <w:p w14:paraId="2AA1FE9D" w14:textId="77777777" w:rsidR="009A4709" w:rsidRPr="009A4709" w:rsidRDefault="009A4709" w:rsidP="009A4709">
      <w:pPr>
        <w:bidi/>
        <w:rPr>
          <w:rFonts w:cs="David" w:hint="cs"/>
          <w:rtl/>
        </w:rPr>
      </w:pPr>
      <w:r w:rsidRPr="009A4709">
        <w:rPr>
          <w:rFonts w:cs="David" w:hint="cs"/>
          <w:rtl/>
        </w:rPr>
        <w:tab/>
        <w:t>שואלים שאלות, נסים זאב. מה קרה? זאת המומחיות שלו.</w:t>
      </w:r>
    </w:p>
    <w:p w14:paraId="23B19CE9" w14:textId="77777777" w:rsidR="009A4709" w:rsidRPr="009A4709" w:rsidRDefault="009A4709" w:rsidP="009A4709">
      <w:pPr>
        <w:bidi/>
        <w:rPr>
          <w:rFonts w:cs="David" w:hint="cs"/>
          <w:rtl/>
        </w:rPr>
      </w:pPr>
    </w:p>
    <w:p w14:paraId="6FDD623F" w14:textId="77777777" w:rsidR="009A4709" w:rsidRPr="009A4709" w:rsidRDefault="009A4709" w:rsidP="009A4709">
      <w:pPr>
        <w:bidi/>
        <w:rPr>
          <w:rFonts w:cs="David"/>
          <w:u w:val="single"/>
          <w:rtl/>
        </w:rPr>
      </w:pPr>
      <w:r w:rsidRPr="009A4709">
        <w:rPr>
          <w:rFonts w:cs="David" w:hint="cs"/>
          <w:u w:val="single"/>
          <w:rtl/>
        </w:rPr>
        <w:t>היו"ר זאב אלקין:</w:t>
      </w:r>
    </w:p>
    <w:p w14:paraId="1B0EEF4B" w14:textId="77777777" w:rsidR="009A4709" w:rsidRPr="009A4709" w:rsidRDefault="009A4709" w:rsidP="009A4709">
      <w:pPr>
        <w:bidi/>
        <w:rPr>
          <w:rFonts w:cs="David"/>
          <w:rtl/>
        </w:rPr>
      </w:pPr>
    </w:p>
    <w:p w14:paraId="26FED302" w14:textId="77777777" w:rsidR="009A4709" w:rsidRPr="009A4709" w:rsidRDefault="009A4709" w:rsidP="009A4709">
      <w:pPr>
        <w:bidi/>
        <w:rPr>
          <w:rFonts w:cs="David" w:hint="cs"/>
          <w:rtl/>
        </w:rPr>
      </w:pPr>
      <w:r w:rsidRPr="009A4709">
        <w:rPr>
          <w:rFonts w:cs="David" w:hint="cs"/>
          <w:rtl/>
        </w:rPr>
        <w:tab/>
        <w:t>חבר הכנסת ברכה, נדמה לי שדיון על הקמת הממשלה התקיים במליאת הכנסת, וכל מי שהיו לו שאלות על חלוקת התפקידים היה יכול לשאול.</w:t>
      </w:r>
    </w:p>
    <w:p w14:paraId="18F1C780" w14:textId="77777777" w:rsidR="009A4709" w:rsidRDefault="009A4709" w:rsidP="009A4709">
      <w:pPr>
        <w:bidi/>
        <w:rPr>
          <w:rFonts w:cs="David" w:hint="cs"/>
          <w:rtl/>
        </w:rPr>
      </w:pPr>
    </w:p>
    <w:p w14:paraId="0E7F2FD4" w14:textId="77777777" w:rsidR="009A4709" w:rsidRDefault="009A4709" w:rsidP="009A4709">
      <w:pPr>
        <w:bidi/>
        <w:rPr>
          <w:rFonts w:cs="David" w:hint="cs"/>
          <w:rtl/>
        </w:rPr>
      </w:pPr>
    </w:p>
    <w:p w14:paraId="405A7F94" w14:textId="77777777" w:rsidR="009A4709" w:rsidRDefault="009A4709" w:rsidP="009A4709">
      <w:pPr>
        <w:bidi/>
        <w:rPr>
          <w:rFonts w:cs="David" w:hint="cs"/>
          <w:rtl/>
        </w:rPr>
      </w:pPr>
    </w:p>
    <w:p w14:paraId="6ADD2701" w14:textId="77777777" w:rsidR="009A4709" w:rsidRDefault="009A4709" w:rsidP="009A4709">
      <w:pPr>
        <w:bidi/>
        <w:rPr>
          <w:rFonts w:cs="David" w:hint="cs"/>
          <w:rtl/>
        </w:rPr>
      </w:pPr>
    </w:p>
    <w:p w14:paraId="412E5430" w14:textId="77777777" w:rsidR="009A4709" w:rsidRPr="009A4709" w:rsidRDefault="009A4709" w:rsidP="009A4709">
      <w:pPr>
        <w:bidi/>
        <w:rPr>
          <w:rFonts w:cs="David" w:hint="cs"/>
          <w:rtl/>
        </w:rPr>
      </w:pPr>
    </w:p>
    <w:p w14:paraId="296094F9" w14:textId="77777777" w:rsidR="009A4709" w:rsidRPr="009A4709" w:rsidRDefault="009A4709" w:rsidP="009A4709">
      <w:pPr>
        <w:bidi/>
        <w:rPr>
          <w:rFonts w:cs="David" w:hint="cs"/>
          <w:rtl/>
        </w:rPr>
      </w:pPr>
      <w:r w:rsidRPr="009A4709">
        <w:rPr>
          <w:rFonts w:cs="David" w:hint="cs"/>
          <w:u w:val="single"/>
          <w:rtl/>
        </w:rPr>
        <w:t>מוחמד ברכה:</w:t>
      </w:r>
    </w:p>
    <w:p w14:paraId="793FDEA2" w14:textId="77777777" w:rsidR="009A4709" w:rsidRPr="009A4709" w:rsidRDefault="009A4709" w:rsidP="009A4709">
      <w:pPr>
        <w:bidi/>
        <w:rPr>
          <w:rFonts w:cs="David" w:hint="cs"/>
          <w:rtl/>
        </w:rPr>
      </w:pPr>
      <w:r w:rsidRPr="009A4709">
        <w:rPr>
          <w:rFonts w:cs="David" w:hint="cs"/>
          <w:rtl/>
        </w:rPr>
        <w:tab/>
      </w:r>
    </w:p>
    <w:p w14:paraId="224CE650" w14:textId="77777777" w:rsidR="009A4709" w:rsidRPr="009A4709" w:rsidRDefault="009A4709" w:rsidP="009A4709">
      <w:pPr>
        <w:bidi/>
        <w:rPr>
          <w:rFonts w:cs="David" w:hint="cs"/>
          <w:rtl/>
        </w:rPr>
      </w:pPr>
      <w:r w:rsidRPr="009A4709">
        <w:rPr>
          <w:rFonts w:cs="David" w:hint="cs"/>
          <w:rtl/>
        </w:rPr>
        <w:tab/>
        <w:t>שאלתי אם ראש הממשלה היה שותף להצעה כשר על לאסטרטגיה כלכלית או כראש הממשלה.</w:t>
      </w:r>
    </w:p>
    <w:p w14:paraId="7B2C4F78" w14:textId="77777777" w:rsidR="009A4709" w:rsidRPr="009A4709" w:rsidRDefault="009A4709" w:rsidP="009A4709">
      <w:pPr>
        <w:bidi/>
        <w:rPr>
          <w:rFonts w:cs="David"/>
          <w:u w:val="single"/>
          <w:rtl/>
        </w:rPr>
      </w:pPr>
      <w:r w:rsidRPr="009A4709">
        <w:rPr>
          <w:rFonts w:cs="David" w:hint="cs"/>
          <w:u w:val="single"/>
          <w:rtl/>
        </w:rPr>
        <w:t>היו"ר זאב אלקין:</w:t>
      </w:r>
    </w:p>
    <w:p w14:paraId="6DF1A893" w14:textId="77777777" w:rsidR="009A4709" w:rsidRPr="009A4709" w:rsidRDefault="009A4709" w:rsidP="009A4709">
      <w:pPr>
        <w:bidi/>
        <w:rPr>
          <w:rFonts w:cs="David"/>
          <w:rtl/>
        </w:rPr>
      </w:pPr>
    </w:p>
    <w:p w14:paraId="6ADD0483" w14:textId="77777777" w:rsidR="009A4709" w:rsidRPr="009A4709" w:rsidRDefault="009A4709" w:rsidP="009A4709">
      <w:pPr>
        <w:bidi/>
        <w:rPr>
          <w:rFonts w:cs="David" w:hint="cs"/>
          <w:rtl/>
        </w:rPr>
      </w:pPr>
      <w:r w:rsidRPr="009A4709">
        <w:rPr>
          <w:rFonts w:cs="David" w:hint="cs"/>
          <w:rtl/>
        </w:rPr>
        <w:tab/>
        <w:t xml:space="preserve">אני חושב שלעצם הסוגיה שעומדת כרגע כאן </w:t>
      </w:r>
      <w:r w:rsidRPr="009A4709">
        <w:rPr>
          <w:rFonts w:cs="David"/>
          <w:rtl/>
        </w:rPr>
        <w:t>–</w:t>
      </w:r>
      <w:r w:rsidRPr="009A4709">
        <w:rPr>
          <w:rFonts w:cs="David" w:hint="cs"/>
          <w:rtl/>
        </w:rPr>
        <w:t xml:space="preserve"> פטור מחובת הנחה, זה לא רלוונטי. אתה מוזמן להיות אורח שלנו בוועדת הכספים ושם לשאול את כל השאלות למהותו של החוק.</w:t>
      </w:r>
    </w:p>
    <w:p w14:paraId="3C031232" w14:textId="77777777" w:rsidR="009A4709" w:rsidRPr="009A4709" w:rsidRDefault="009A4709" w:rsidP="009A4709">
      <w:pPr>
        <w:bidi/>
        <w:rPr>
          <w:rFonts w:cs="David" w:hint="cs"/>
          <w:rtl/>
        </w:rPr>
      </w:pPr>
    </w:p>
    <w:p w14:paraId="5CDDE4B3" w14:textId="77777777" w:rsidR="009A4709" w:rsidRPr="009A4709" w:rsidRDefault="009A4709" w:rsidP="009A4709">
      <w:pPr>
        <w:bidi/>
        <w:rPr>
          <w:rFonts w:cs="David" w:hint="cs"/>
          <w:rtl/>
        </w:rPr>
      </w:pPr>
      <w:r w:rsidRPr="009A4709">
        <w:rPr>
          <w:rFonts w:cs="David" w:hint="cs"/>
          <w:u w:val="single"/>
          <w:rtl/>
        </w:rPr>
        <w:t>מוחמד ברכה:</w:t>
      </w:r>
    </w:p>
    <w:p w14:paraId="479B8D61" w14:textId="77777777" w:rsidR="009A4709" w:rsidRPr="009A4709" w:rsidRDefault="009A4709" w:rsidP="009A4709">
      <w:pPr>
        <w:bidi/>
        <w:rPr>
          <w:rFonts w:cs="David" w:hint="cs"/>
          <w:rtl/>
        </w:rPr>
      </w:pPr>
      <w:r w:rsidRPr="009A4709">
        <w:rPr>
          <w:rFonts w:cs="David" w:hint="cs"/>
          <w:rtl/>
        </w:rPr>
        <w:tab/>
      </w:r>
    </w:p>
    <w:p w14:paraId="358BA0B9" w14:textId="77777777" w:rsidR="009A4709" w:rsidRPr="009A4709" w:rsidRDefault="009A4709" w:rsidP="009A4709">
      <w:pPr>
        <w:bidi/>
        <w:rPr>
          <w:rFonts w:cs="David" w:hint="cs"/>
          <w:rtl/>
        </w:rPr>
      </w:pPr>
      <w:r w:rsidRPr="009A4709">
        <w:rPr>
          <w:rFonts w:cs="David" w:hint="cs"/>
          <w:rtl/>
        </w:rPr>
        <w:tab/>
        <w:t>כל מה שנאמר, אפשר לשאול עליו שאלות. הוא אמר את הדברים, אז אני שואל. מה קרה?</w:t>
      </w:r>
    </w:p>
    <w:p w14:paraId="48A1B4EB" w14:textId="77777777" w:rsidR="009A4709" w:rsidRPr="009A4709" w:rsidRDefault="009A4709" w:rsidP="009A4709">
      <w:pPr>
        <w:bidi/>
        <w:rPr>
          <w:rFonts w:cs="David" w:hint="cs"/>
          <w:rtl/>
        </w:rPr>
      </w:pPr>
    </w:p>
    <w:p w14:paraId="7EA681CB" w14:textId="77777777" w:rsidR="009A4709" w:rsidRPr="009A4709" w:rsidRDefault="009A4709" w:rsidP="009A4709">
      <w:pPr>
        <w:bidi/>
        <w:rPr>
          <w:rFonts w:cs="David"/>
          <w:u w:val="single"/>
          <w:rtl/>
        </w:rPr>
      </w:pPr>
      <w:r w:rsidRPr="009A4709">
        <w:rPr>
          <w:rFonts w:cs="David" w:hint="cs"/>
          <w:u w:val="single"/>
          <w:rtl/>
        </w:rPr>
        <w:t>היו"ר זאב אלקין:</w:t>
      </w:r>
    </w:p>
    <w:p w14:paraId="54CE5490" w14:textId="77777777" w:rsidR="009A4709" w:rsidRPr="009A4709" w:rsidRDefault="009A4709" w:rsidP="009A4709">
      <w:pPr>
        <w:bidi/>
        <w:rPr>
          <w:rFonts w:cs="David"/>
          <w:rtl/>
        </w:rPr>
      </w:pPr>
    </w:p>
    <w:p w14:paraId="0A8EF00F" w14:textId="77777777" w:rsidR="009A4709" w:rsidRPr="009A4709" w:rsidRDefault="009A4709" w:rsidP="009A4709">
      <w:pPr>
        <w:bidi/>
        <w:rPr>
          <w:rFonts w:cs="David" w:hint="cs"/>
          <w:rtl/>
        </w:rPr>
      </w:pPr>
      <w:r w:rsidRPr="009A4709">
        <w:rPr>
          <w:rFonts w:cs="David" w:hint="cs"/>
          <w:rtl/>
        </w:rPr>
        <w:tab/>
        <w:t>אני מציע שגם תשמע אותו, כי אין לי ספק שאתה רוצה להחליט בצורה רצינית האם להצביע בעד פטור מחובת הנחה או נגד, ואני מקווה שאחרי שתשמע אותו תצביע בעד.</w:t>
      </w:r>
    </w:p>
    <w:p w14:paraId="289C1776" w14:textId="77777777" w:rsidR="009A4709" w:rsidRPr="009A4709" w:rsidRDefault="009A4709" w:rsidP="009A4709">
      <w:pPr>
        <w:bidi/>
        <w:rPr>
          <w:rFonts w:cs="David" w:hint="cs"/>
          <w:rtl/>
        </w:rPr>
      </w:pPr>
    </w:p>
    <w:p w14:paraId="073CE38F" w14:textId="77777777" w:rsidR="009A4709" w:rsidRPr="009A4709" w:rsidRDefault="009A4709" w:rsidP="009A4709">
      <w:pPr>
        <w:bidi/>
        <w:rPr>
          <w:rFonts w:cs="David" w:hint="cs"/>
          <w:rtl/>
        </w:rPr>
      </w:pPr>
      <w:r w:rsidRPr="009A4709">
        <w:rPr>
          <w:rFonts w:cs="David" w:hint="cs"/>
          <w:u w:val="single"/>
          <w:rtl/>
        </w:rPr>
        <w:t>מוחמד ברכה:</w:t>
      </w:r>
    </w:p>
    <w:p w14:paraId="45F2A8AF" w14:textId="77777777" w:rsidR="009A4709" w:rsidRPr="009A4709" w:rsidRDefault="009A4709" w:rsidP="009A4709">
      <w:pPr>
        <w:bidi/>
        <w:rPr>
          <w:rFonts w:cs="David" w:hint="cs"/>
          <w:rtl/>
        </w:rPr>
      </w:pPr>
      <w:r w:rsidRPr="009A4709">
        <w:rPr>
          <w:rFonts w:cs="David" w:hint="cs"/>
          <w:rtl/>
        </w:rPr>
        <w:tab/>
      </w:r>
    </w:p>
    <w:p w14:paraId="093E2336" w14:textId="77777777" w:rsidR="009A4709" w:rsidRPr="009A4709" w:rsidRDefault="009A4709" w:rsidP="009A4709">
      <w:pPr>
        <w:bidi/>
        <w:rPr>
          <w:rFonts w:cs="David" w:hint="cs"/>
          <w:rtl/>
        </w:rPr>
      </w:pPr>
      <w:r w:rsidRPr="009A4709">
        <w:rPr>
          <w:rFonts w:cs="David" w:hint="cs"/>
          <w:rtl/>
        </w:rPr>
        <w:tab/>
        <w:t>בטוח יותר ברצינות מאשר הרצינות שאתם באים עם ההצעה הזאת.</w:t>
      </w:r>
    </w:p>
    <w:p w14:paraId="2FD975BB" w14:textId="77777777" w:rsidR="009A4709" w:rsidRPr="009A4709" w:rsidRDefault="009A4709" w:rsidP="009A4709">
      <w:pPr>
        <w:bidi/>
        <w:rPr>
          <w:rFonts w:cs="David" w:hint="cs"/>
          <w:rtl/>
        </w:rPr>
      </w:pPr>
    </w:p>
    <w:p w14:paraId="448659BB" w14:textId="77777777" w:rsidR="009A4709" w:rsidRPr="009A4709" w:rsidRDefault="009A4709" w:rsidP="009A4709">
      <w:pPr>
        <w:bidi/>
        <w:rPr>
          <w:rFonts w:cs="David"/>
          <w:rtl/>
        </w:rPr>
      </w:pPr>
      <w:r w:rsidRPr="009A4709">
        <w:rPr>
          <w:rFonts w:cs="David" w:hint="eastAsia"/>
          <w:u w:val="single"/>
          <w:rtl/>
        </w:rPr>
        <w:t>אורי</w:t>
      </w:r>
      <w:r w:rsidRPr="009A4709">
        <w:rPr>
          <w:rFonts w:cs="David"/>
          <w:u w:val="single"/>
          <w:rtl/>
        </w:rPr>
        <w:t xml:space="preserve"> אריאל:</w:t>
      </w:r>
    </w:p>
    <w:p w14:paraId="712D29C1" w14:textId="77777777" w:rsidR="009A4709" w:rsidRPr="009A4709" w:rsidRDefault="009A4709" w:rsidP="009A4709">
      <w:pPr>
        <w:bidi/>
        <w:rPr>
          <w:rFonts w:cs="David"/>
          <w:rtl/>
        </w:rPr>
      </w:pPr>
    </w:p>
    <w:p w14:paraId="6CA7D49C" w14:textId="77777777" w:rsidR="009A4709" w:rsidRPr="009A4709" w:rsidRDefault="009A4709" w:rsidP="009A4709">
      <w:pPr>
        <w:bidi/>
        <w:rPr>
          <w:rFonts w:cs="David" w:hint="cs"/>
          <w:rtl/>
        </w:rPr>
      </w:pPr>
      <w:r w:rsidRPr="009A4709">
        <w:rPr>
          <w:rFonts w:cs="David" w:hint="cs"/>
          <w:rtl/>
        </w:rPr>
        <w:tab/>
        <w:t>אדוני היושב-ראש, המצב הוא שהממונה על התקציבים לא פה, שר האוצר לא פה, שר המשפטים לא פה, הוא לא רציני.</w:t>
      </w:r>
      <w:r w:rsidRPr="009A4709">
        <w:rPr>
          <w:rFonts w:cs="David"/>
          <w:rtl/>
        </w:rPr>
        <w:tab/>
      </w:r>
    </w:p>
    <w:p w14:paraId="7D945C7B" w14:textId="77777777" w:rsidR="009A4709" w:rsidRPr="009A4709" w:rsidRDefault="009A4709" w:rsidP="009A4709">
      <w:pPr>
        <w:bidi/>
        <w:rPr>
          <w:rFonts w:cs="David" w:hint="cs"/>
          <w:rtl/>
        </w:rPr>
      </w:pPr>
    </w:p>
    <w:p w14:paraId="3FACC59B"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225ACF0" w14:textId="77777777" w:rsidR="009A4709" w:rsidRPr="009A4709" w:rsidRDefault="009A4709" w:rsidP="009A4709">
      <w:pPr>
        <w:bidi/>
        <w:rPr>
          <w:rFonts w:cs="David" w:hint="cs"/>
          <w:rtl/>
        </w:rPr>
      </w:pPr>
    </w:p>
    <w:p w14:paraId="5A686706" w14:textId="77777777" w:rsidR="009A4709" w:rsidRPr="009A4709" w:rsidRDefault="009A4709" w:rsidP="009A4709">
      <w:pPr>
        <w:bidi/>
        <w:rPr>
          <w:rFonts w:cs="David" w:hint="cs"/>
          <w:rtl/>
        </w:rPr>
      </w:pPr>
      <w:r w:rsidRPr="009A4709">
        <w:rPr>
          <w:rFonts w:cs="David" w:hint="cs"/>
          <w:rtl/>
        </w:rPr>
        <w:tab/>
        <w:t>חבר הכנסת אריאל, אל"ף, לפי הרישום שאצלי לא ביקשת זכות דיבור, אני מאוד אשמח לתת לך אותה, אם תבקש, ואז, לפי התור, תשמיע את ההערכה שלך מי היה צריך לבוא לכאן ולבקש פטור מחובת הנחה, ואני גם יכול להרגיע אותך. ודאי וודאי תוכל לשמוע את עמדתו של שר האוצר, אם נאשר לממשלה להעלות את הצעת החוק לדיון, והצעת החוק תעלה היום במליאה. אני אגן בכל כוחי על זכותם של חברי כנסת מהאופוזיציה להשמיע את דעתם. בבקשה, יואל בריס.</w:t>
      </w:r>
    </w:p>
    <w:p w14:paraId="72454A56" w14:textId="77777777" w:rsidR="009A4709" w:rsidRPr="009A4709" w:rsidRDefault="009A4709" w:rsidP="009A4709">
      <w:pPr>
        <w:bidi/>
        <w:rPr>
          <w:rFonts w:cs="David" w:hint="cs"/>
          <w:rtl/>
        </w:rPr>
      </w:pPr>
    </w:p>
    <w:p w14:paraId="6741BA6E" w14:textId="77777777" w:rsidR="009A4709" w:rsidRPr="009A4709" w:rsidRDefault="009A4709" w:rsidP="009A4709">
      <w:pPr>
        <w:bidi/>
        <w:rPr>
          <w:rFonts w:cs="David" w:hint="cs"/>
          <w:rtl/>
        </w:rPr>
      </w:pPr>
      <w:r w:rsidRPr="009A4709">
        <w:rPr>
          <w:rFonts w:cs="David" w:hint="cs"/>
          <w:u w:val="single"/>
          <w:rtl/>
        </w:rPr>
        <w:t>יואל בריס:</w:t>
      </w:r>
    </w:p>
    <w:p w14:paraId="5F99EB18" w14:textId="77777777" w:rsidR="009A4709" w:rsidRPr="009A4709" w:rsidRDefault="009A4709" w:rsidP="009A4709">
      <w:pPr>
        <w:bidi/>
        <w:rPr>
          <w:rFonts w:cs="David" w:hint="cs"/>
          <w:rtl/>
        </w:rPr>
      </w:pPr>
      <w:r w:rsidRPr="009A4709">
        <w:rPr>
          <w:rFonts w:cs="David" w:hint="cs"/>
          <w:rtl/>
        </w:rPr>
        <w:tab/>
      </w:r>
    </w:p>
    <w:p w14:paraId="2EDCEF75" w14:textId="77777777" w:rsidR="009A4709" w:rsidRPr="009A4709" w:rsidRDefault="009A4709" w:rsidP="009A4709">
      <w:pPr>
        <w:bidi/>
        <w:rPr>
          <w:rFonts w:cs="David" w:hint="cs"/>
          <w:rtl/>
        </w:rPr>
      </w:pPr>
      <w:r w:rsidRPr="009A4709">
        <w:rPr>
          <w:rFonts w:cs="David" w:hint="cs"/>
          <w:rtl/>
        </w:rPr>
        <w:tab/>
        <w:t xml:space="preserve">הצד השני של הצורך בגיבוש תוכנית יסודית בטיפול בהשפעות על המשק הישראלי של המשבר העולמי זה בהבאת תקציב שלא מתייחס רק לשארית שנת 2009, אלא מתייחס לשנים 2009 ו-2010, ובכך תיווצר ודאות ותיווצר אפשרות להגיש במשולב גם את התוכנית הכלכלית ביחד עם התקציב והמקורות שישמשו לממש את התוכנית הזאת. התוכנית הזאת שונה. </w:t>
      </w:r>
    </w:p>
    <w:p w14:paraId="6CDB1905" w14:textId="77777777" w:rsidR="009A4709" w:rsidRPr="009A4709" w:rsidRDefault="009A4709" w:rsidP="009A4709">
      <w:pPr>
        <w:bidi/>
        <w:rPr>
          <w:rFonts w:cs="David" w:hint="cs"/>
          <w:rtl/>
        </w:rPr>
      </w:pPr>
    </w:p>
    <w:p w14:paraId="2C5BB387" w14:textId="77777777" w:rsidR="009A4709" w:rsidRPr="009A4709" w:rsidRDefault="009A4709" w:rsidP="009A4709">
      <w:pPr>
        <w:bidi/>
        <w:rPr>
          <w:rFonts w:cs="David" w:hint="cs"/>
          <w:rtl/>
        </w:rPr>
      </w:pPr>
      <w:r w:rsidRPr="009A4709">
        <w:rPr>
          <w:rFonts w:cs="David" w:hint="cs"/>
          <w:rtl/>
        </w:rPr>
        <w:tab/>
        <w:t>כבר התקציב של 2009 יהיה שונה מהתקציב שהוגש על ידי הממשלה הקודמת, לפחות בשני פרמטרים: האחד, מכיוון שמדובר בהרכב פוליטי שונה, והשני, מכיוון שהתקציב החדש יבוא, כפי שאמרתי, במשולב עם התוכנית הכלכלית, ויתייחס לפרמטרים הנדרשים מבחינת התוכנית הכלכלית.</w:t>
      </w:r>
    </w:p>
    <w:p w14:paraId="55030C4C" w14:textId="77777777" w:rsidR="009A4709" w:rsidRPr="009A4709" w:rsidRDefault="009A4709" w:rsidP="009A4709">
      <w:pPr>
        <w:bidi/>
        <w:rPr>
          <w:rFonts w:cs="David" w:hint="cs"/>
          <w:rtl/>
        </w:rPr>
      </w:pPr>
    </w:p>
    <w:p w14:paraId="70FB99AC" w14:textId="77777777" w:rsidR="009A4709" w:rsidRPr="009A4709" w:rsidRDefault="009A4709" w:rsidP="009A4709">
      <w:pPr>
        <w:bidi/>
        <w:rPr>
          <w:rFonts w:cs="David" w:hint="cs"/>
          <w:rtl/>
        </w:rPr>
      </w:pPr>
      <w:r w:rsidRPr="009A4709">
        <w:rPr>
          <w:rFonts w:cs="David" w:hint="cs"/>
          <w:rtl/>
        </w:rPr>
        <w:tab/>
        <w:t>כדי להגיש תקציב דו-שנתי יש צורך לתקן את חוק-יסוד: משק המדינה, שהוא קובע באמירה הפשוטה ביותר שלו, שתקציב המדינה יהיה לשנה אחת. יש צורך להתאמות נוספות בשולי הדברים, אבל זאת ההוראה המרכזית.</w:t>
      </w:r>
    </w:p>
    <w:p w14:paraId="7F43420F" w14:textId="77777777" w:rsidR="009A4709" w:rsidRDefault="009A4709" w:rsidP="009A4709">
      <w:pPr>
        <w:bidi/>
        <w:rPr>
          <w:rFonts w:cs="David" w:hint="cs"/>
          <w:rtl/>
        </w:rPr>
      </w:pPr>
    </w:p>
    <w:p w14:paraId="524A2CEA" w14:textId="77777777" w:rsidR="009A4709" w:rsidRDefault="009A4709" w:rsidP="009A4709">
      <w:pPr>
        <w:bidi/>
        <w:rPr>
          <w:rFonts w:cs="David" w:hint="cs"/>
          <w:rtl/>
        </w:rPr>
      </w:pPr>
    </w:p>
    <w:p w14:paraId="02A9E367" w14:textId="77777777" w:rsidR="009A4709" w:rsidRDefault="009A4709" w:rsidP="009A4709">
      <w:pPr>
        <w:bidi/>
        <w:rPr>
          <w:rFonts w:cs="David" w:hint="cs"/>
          <w:rtl/>
        </w:rPr>
      </w:pPr>
    </w:p>
    <w:p w14:paraId="4A85AA74" w14:textId="77777777" w:rsidR="009A4709" w:rsidRDefault="009A4709" w:rsidP="009A4709">
      <w:pPr>
        <w:bidi/>
        <w:rPr>
          <w:rFonts w:cs="David" w:hint="cs"/>
          <w:rtl/>
        </w:rPr>
      </w:pPr>
    </w:p>
    <w:p w14:paraId="04E8FB4A" w14:textId="77777777" w:rsidR="009A4709" w:rsidRDefault="009A4709" w:rsidP="009A4709">
      <w:pPr>
        <w:bidi/>
        <w:rPr>
          <w:rFonts w:cs="David" w:hint="cs"/>
          <w:rtl/>
        </w:rPr>
      </w:pPr>
    </w:p>
    <w:p w14:paraId="78FCF383" w14:textId="77777777" w:rsidR="009A4709" w:rsidRPr="009A4709" w:rsidRDefault="009A4709" w:rsidP="009A4709">
      <w:pPr>
        <w:bidi/>
        <w:rPr>
          <w:rFonts w:cs="David" w:hint="cs"/>
          <w:rtl/>
        </w:rPr>
      </w:pPr>
    </w:p>
    <w:p w14:paraId="1B16DA2F" w14:textId="77777777" w:rsidR="009A4709" w:rsidRPr="009A4709" w:rsidRDefault="009A4709" w:rsidP="009A4709">
      <w:pPr>
        <w:bidi/>
        <w:rPr>
          <w:rFonts w:cs="David" w:hint="cs"/>
          <w:rtl/>
        </w:rPr>
      </w:pPr>
      <w:r w:rsidRPr="009A4709">
        <w:rPr>
          <w:rFonts w:cs="David" w:hint="cs"/>
          <w:u w:val="single"/>
          <w:rtl/>
        </w:rPr>
        <w:t>נסים זאב:</w:t>
      </w:r>
    </w:p>
    <w:p w14:paraId="56BCFEA3" w14:textId="77777777" w:rsidR="009A4709" w:rsidRPr="009A4709" w:rsidRDefault="009A4709" w:rsidP="009A4709">
      <w:pPr>
        <w:bidi/>
        <w:rPr>
          <w:rFonts w:cs="David" w:hint="cs"/>
          <w:rtl/>
        </w:rPr>
      </w:pPr>
      <w:r w:rsidRPr="009A4709">
        <w:rPr>
          <w:rFonts w:cs="David" w:hint="cs"/>
          <w:rtl/>
        </w:rPr>
        <w:tab/>
      </w:r>
    </w:p>
    <w:p w14:paraId="2B818A95" w14:textId="77777777" w:rsidR="009A4709" w:rsidRPr="009A4709" w:rsidRDefault="009A4709" w:rsidP="009A4709">
      <w:pPr>
        <w:bidi/>
        <w:rPr>
          <w:rFonts w:cs="David" w:hint="cs"/>
          <w:rtl/>
        </w:rPr>
      </w:pPr>
      <w:r w:rsidRPr="009A4709">
        <w:rPr>
          <w:rFonts w:cs="David" w:hint="cs"/>
          <w:rtl/>
        </w:rPr>
        <w:tab/>
        <w:t>האם יש הרבה מדינות בעולם שבהן הוחלט על תקציב דו שנתי?</w:t>
      </w:r>
    </w:p>
    <w:p w14:paraId="23AE4807" w14:textId="77777777" w:rsidR="009A4709" w:rsidRPr="009A4709" w:rsidRDefault="009A4709" w:rsidP="009A4709">
      <w:pPr>
        <w:bidi/>
        <w:rPr>
          <w:rFonts w:cs="David" w:hint="cs"/>
          <w:rtl/>
        </w:rPr>
      </w:pPr>
    </w:p>
    <w:p w14:paraId="700DFC79" w14:textId="77777777" w:rsidR="009A4709" w:rsidRPr="009A4709" w:rsidRDefault="009A4709" w:rsidP="009A4709">
      <w:pPr>
        <w:bidi/>
        <w:rPr>
          <w:rFonts w:cs="David" w:hint="cs"/>
          <w:rtl/>
        </w:rPr>
      </w:pPr>
      <w:r w:rsidRPr="009A4709">
        <w:rPr>
          <w:rFonts w:cs="David" w:hint="cs"/>
          <w:u w:val="single"/>
          <w:rtl/>
        </w:rPr>
        <w:t>יואל בריס:</w:t>
      </w:r>
    </w:p>
    <w:p w14:paraId="639B962E" w14:textId="77777777" w:rsidR="009A4709" w:rsidRPr="009A4709" w:rsidRDefault="009A4709" w:rsidP="009A4709">
      <w:pPr>
        <w:bidi/>
        <w:rPr>
          <w:rFonts w:cs="David" w:hint="cs"/>
          <w:rtl/>
        </w:rPr>
      </w:pPr>
      <w:r w:rsidRPr="009A4709">
        <w:rPr>
          <w:rFonts w:cs="David" w:hint="cs"/>
          <w:rtl/>
        </w:rPr>
        <w:tab/>
      </w:r>
    </w:p>
    <w:p w14:paraId="62DD5606" w14:textId="77777777" w:rsidR="009A4709" w:rsidRPr="009A4709" w:rsidRDefault="009A4709" w:rsidP="009A4709">
      <w:pPr>
        <w:bidi/>
        <w:rPr>
          <w:rFonts w:cs="David" w:hint="cs"/>
          <w:rtl/>
        </w:rPr>
      </w:pPr>
      <w:r w:rsidRPr="009A4709">
        <w:rPr>
          <w:rFonts w:cs="David" w:hint="cs"/>
          <w:rtl/>
        </w:rPr>
        <w:tab/>
        <w:t xml:space="preserve">יש לכך תקדימים מעטים, אבל במקרה שלנו אנחנו לא מדברים על מעבר קבוע לתקציב דו- שנתי, אנחנו מדברים על הוראת שעה חד-פעמית שתקבע, שלשנים 2009 ו-2010 תוגש תוכנית דו-שנתית. תוכנית דו-שנתית, כמובן, יחד עם תוכנית כלכלית יסודית, לא ניתן להגיש ב-45 ימים, ולכן אנחנו מבקשים להאריך את המועד הזה עד ל-15 בחודש יולי, כ"ח בתמוז, שזה יוצא 106 ימים מיום כינונה של הממשלה. בזמן הזה נוכל להגיש תקציב דו-שנתי יחד עם תוכנית יסודית לטיפול במשק והתייחסות להשפעות המשבר העולמי. זאת הבקשה של הממשלה. </w:t>
      </w:r>
    </w:p>
    <w:p w14:paraId="603A12EC" w14:textId="77777777" w:rsidR="009A4709" w:rsidRPr="009A4709" w:rsidRDefault="009A4709" w:rsidP="009A4709">
      <w:pPr>
        <w:bidi/>
        <w:rPr>
          <w:rFonts w:cs="David" w:hint="cs"/>
          <w:rtl/>
        </w:rPr>
      </w:pPr>
    </w:p>
    <w:p w14:paraId="2EF4D368" w14:textId="77777777" w:rsidR="009A4709" w:rsidRPr="009A4709" w:rsidRDefault="009A4709" w:rsidP="009A4709">
      <w:pPr>
        <w:bidi/>
        <w:rPr>
          <w:rFonts w:cs="David" w:hint="cs"/>
          <w:rtl/>
        </w:rPr>
      </w:pPr>
      <w:r w:rsidRPr="009A4709">
        <w:rPr>
          <w:rFonts w:cs="David" w:hint="cs"/>
          <w:rtl/>
        </w:rPr>
        <w:tab/>
        <w:t>על מנת שהממשלה תדע מה מצפה לה, יש חשיבות בקבלת החלטה בדברים האלה מוקדם ככל האפשר. אם הכנסת תחליט, חלילה, לדחות את הצעת הממשלה, אזי הממשלה צריכה להיערך להגיש תקציב בתוך 45 יום, ולכן הבקשה לפטור מחובת הנחה ולדיון בשלוש הקריאות היום.</w:t>
      </w:r>
    </w:p>
    <w:p w14:paraId="015F174C" w14:textId="77777777" w:rsidR="009A4709" w:rsidRPr="009A4709" w:rsidRDefault="009A4709" w:rsidP="009A4709">
      <w:pPr>
        <w:bidi/>
        <w:rPr>
          <w:rFonts w:cs="David" w:hint="cs"/>
          <w:rtl/>
        </w:rPr>
      </w:pPr>
    </w:p>
    <w:p w14:paraId="380D8245" w14:textId="77777777" w:rsidR="009A4709" w:rsidRPr="009A4709" w:rsidRDefault="009A4709" w:rsidP="009A4709">
      <w:pPr>
        <w:bidi/>
        <w:rPr>
          <w:rFonts w:cs="David" w:hint="cs"/>
          <w:rtl/>
        </w:rPr>
      </w:pPr>
      <w:r w:rsidRPr="009A4709">
        <w:rPr>
          <w:rFonts w:cs="David" w:hint="cs"/>
          <w:u w:val="single"/>
          <w:rtl/>
        </w:rPr>
        <w:t>יואל חסון:</w:t>
      </w:r>
    </w:p>
    <w:p w14:paraId="794B6BBA" w14:textId="77777777" w:rsidR="009A4709" w:rsidRPr="009A4709" w:rsidRDefault="009A4709" w:rsidP="009A4709">
      <w:pPr>
        <w:bidi/>
        <w:rPr>
          <w:rFonts w:cs="David" w:hint="cs"/>
          <w:rtl/>
        </w:rPr>
      </w:pPr>
    </w:p>
    <w:p w14:paraId="5D70C1FE" w14:textId="77777777" w:rsidR="009A4709" w:rsidRPr="009A4709" w:rsidRDefault="009A4709" w:rsidP="009A4709">
      <w:pPr>
        <w:bidi/>
        <w:rPr>
          <w:rFonts w:cs="David" w:hint="cs"/>
          <w:rtl/>
        </w:rPr>
      </w:pPr>
      <w:r w:rsidRPr="009A4709">
        <w:rPr>
          <w:rFonts w:cs="David" w:hint="cs"/>
          <w:rtl/>
        </w:rPr>
        <w:tab/>
        <w:t xml:space="preserve"> מדוע אתה לא יכול להגיש ב-45 הימים הקרובים את תקציב 2009, שרובו מוכן, יודעים מהו ולאיזה כיוון הוא הולך?</w:t>
      </w:r>
    </w:p>
    <w:p w14:paraId="49CF1E31" w14:textId="77777777" w:rsidR="009A4709" w:rsidRPr="009A4709" w:rsidRDefault="009A4709" w:rsidP="009A4709">
      <w:pPr>
        <w:bidi/>
        <w:rPr>
          <w:rFonts w:cs="David" w:hint="cs"/>
          <w:rtl/>
        </w:rPr>
      </w:pPr>
    </w:p>
    <w:p w14:paraId="29C60D60" w14:textId="77777777" w:rsidR="009A4709" w:rsidRPr="009A4709" w:rsidRDefault="009A4709" w:rsidP="009A4709">
      <w:pPr>
        <w:bidi/>
        <w:rPr>
          <w:rFonts w:cs="David" w:hint="cs"/>
          <w:rtl/>
        </w:rPr>
      </w:pPr>
      <w:r w:rsidRPr="009A4709">
        <w:rPr>
          <w:rFonts w:cs="David" w:hint="cs"/>
          <w:u w:val="single"/>
          <w:rtl/>
        </w:rPr>
        <w:t>דוד רותם:</w:t>
      </w:r>
    </w:p>
    <w:p w14:paraId="2DFBF1F8" w14:textId="77777777" w:rsidR="009A4709" w:rsidRPr="009A4709" w:rsidRDefault="009A4709" w:rsidP="009A4709">
      <w:pPr>
        <w:bidi/>
        <w:rPr>
          <w:rFonts w:cs="David" w:hint="cs"/>
          <w:rtl/>
        </w:rPr>
      </w:pPr>
    </w:p>
    <w:p w14:paraId="357E859F" w14:textId="77777777" w:rsidR="009A4709" w:rsidRPr="009A4709" w:rsidRDefault="009A4709" w:rsidP="009A4709">
      <w:pPr>
        <w:bidi/>
        <w:rPr>
          <w:rFonts w:cs="David" w:hint="cs"/>
          <w:rtl/>
        </w:rPr>
      </w:pPr>
      <w:r w:rsidRPr="009A4709">
        <w:rPr>
          <w:rFonts w:cs="David" w:hint="cs"/>
          <w:rtl/>
        </w:rPr>
        <w:tab/>
        <w:t>משום שהוא הוכן על ידי ממשלה אחרת, צריך לתקן אותו.</w:t>
      </w:r>
    </w:p>
    <w:p w14:paraId="51D8E606" w14:textId="77777777" w:rsidR="009A4709" w:rsidRPr="009A4709" w:rsidRDefault="009A4709" w:rsidP="009A4709">
      <w:pPr>
        <w:bidi/>
        <w:rPr>
          <w:rFonts w:cs="David" w:hint="cs"/>
          <w:rtl/>
        </w:rPr>
      </w:pPr>
    </w:p>
    <w:p w14:paraId="08FD560A" w14:textId="77777777" w:rsidR="009A4709" w:rsidRPr="009A4709" w:rsidRDefault="009A4709" w:rsidP="009A4709">
      <w:pPr>
        <w:bidi/>
        <w:rPr>
          <w:rFonts w:cs="David" w:hint="cs"/>
          <w:rtl/>
        </w:rPr>
      </w:pPr>
      <w:r w:rsidRPr="009A4709">
        <w:rPr>
          <w:rFonts w:cs="David" w:hint="cs"/>
          <w:u w:val="single"/>
          <w:rtl/>
        </w:rPr>
        <w:t>יואל בריס:</w:t>
      </w:r>
    </w:p>
    <w:p w14:paraId="79DA79A6" w14:textId="77777777" w:rsidR="009A4709" w:rsidRPr="009A4709" w:rsidRDefault="009A4709" w:rsidP="009A4709">
      <w:pPr>
        <w:bidi/>
        <w:rPr>
          <w:rFonts w:cs="David" w:hint="cs"/>
          <w:rtl/>
        </w:rPr>
      </w:pPr>
      <w:r w:rsidRPr="009A4709">
        <w:rPr>
          <w:rFonts w:cs="David" w:hint="cs"/>
          <w:rtl/>
        </w:rPr>
        <w:tab/>
      </w:r>
    </w:p>
    <w:p w14:paraId="4D79C21A" w14:textId="77777777" w:rsidR="009A4709" w:rsidRPr="009A4709" w:rsidRDefault="009A4709" w:rsidP="009A4709">
      <w:pPr>
        <w:bidi/>
        <w:rPr>
          <w:rFonts w:cs="David" w:hint="cs"/>
          <w:rtl/>
        </w:rPr>
      </w:pPr>
      <w:r w:rsidRPr="009A4709">
        <w:rPr>
          <w:rFonts w:cs="David" w:hint="cs"/>
          <w:rtl/>
        </w:rPr>
        <w:tab/>
        <w:t>התקציב הוכן על ידי ממשלה אחרת, בהרכב פוליטי שונה. התקציב גם לא מתייחס להשפעות של המשבר העולמי על המשק הישראלי.</w:t>
      </w:r>
    </w:p>
    <w:p w14:paraId="53182F65" w14:textId="77777777" w:rsidR="009A4709" w:rsidRPr="009A4709" w:rsidRDefault="009A4709" w:rsidP="009A4709">
      <w:pPr>
        <w:bidi/>
        <w:rPr>
          <w:rFonts w:cs="David" w:hint="cs"/>
          <w:rtl/>
        </w:rPr>
      </w:pPr>
    </w:p>
    <w:p w14:paraId="61DF0843" w14:textId="77777777" w:rsidR="009A4709" w:rsidRPr="009A4709" w:rsidRDefault="009A4709" w:rsidP="009A4709">
      <w:pPr>
        <w:bidi/>
        <w:rPr>
          <w:rFonts w:cs="David" w:hint="cs"/>
          <w:rtl/>
        </w:rPr>
      </w:pPr>
      <w:r w:rsidRPr="009A4709">
        <w:rPr>
          <w:rFonts w:cs="David" w:hint="cs"/>
          <w:u w:val="single"/>
          <w:rtl/>
        </w:rPr>
        <w:t>אחמד טיבי:</w:t>
      </w:r>
    </w:p>
    <w:p w14:paraId="444CD29F" w14:textId="77777777" w:rsidR="009A4709" w:rsidRPr="009A4709" w:rsidRDefault="009A4709" w:rsidP="009A4709">
      <w:pPr>
        <w:bidi/>
        <w:rPr>
          <w:rFonts w:cs="David" w:hint="cs"/>
          <w:rtl/>
        </w:rPr>
      </w:pPr>
    </w:p>
    <w:p w14:paraId="52390743" w14:textId="77777777" w:rsidR="009A4709" w:rsidRPr="009A4709" w:rsidRDefault="009A4709" w:rsidP="009A4709">
      <w:pPr>
        <w:bidi/>
        <w:rPr>
          <w:rFonts w:cs="David" w:hint="cs"/>
          <w:rtl/>
        </w:rPr>
      </w:pPr>
      <w:r w:rsidRPr="009A4709">
        <w:rPr>
          <w:rFonts w:cs="David" w:hint="cs"/>
          <w:rtl/>
        </w:rPr>
        <w:tab/>
        <w:t xml:space="preserve"> גם המינוי של שטייניץ לא התייחס למשבר.</w:t>
      </w:r>
    </w:p>
    <w:p w14:paraId="70D86596" w14:textId="77777777" w:rsidR="009A4709" w:rsidRPr="009A4709" w:rsidRDefault="009A4709" w:rsidP="009A4709">
      <w:pPr>
        <w:bidi/>
        <w:rPr>
          <w:rFonts w:cs="David" w:hint="cs"/>
          <w:rtl/>
        </w:rPr>
      </w:pPr>
    </w:p>
    <w:p w14:paraId="38BE19F0" w14:textId="77777777" w:rsidR="009A4709" w:rsidRPr="009A4709" w:rsidRDefault="009A4709" w:rsidP="009A4709">
      <w:pPr>
        <w:bidi/>
        <w:rPr>
          <w:rFonts w:cs="David"/>
          <w:u w:val="single"/>
          <w:rtl/>
        </w:rPr>
      </w:pPr>
      <w:r w:rsidRPr="009A4709">
        <w:rPr>
          <w:rFonts w:cs="David" w:hint="cs"/>
          <w:u w:val="single"/>
          <w:rtl/>
        </w:rPr>
        <w:t>היו"ר זאב אלקין:</w:t>
      </w:r>
    </w:p>
    <w:p w14:paraId="6FF5DC22" w14:textId="77777777" w:rsidR="009A4709" w:rsidRPr="009A4709" w:rsidRDefault="009A4709" w:rsidP="009A4709">
      <w:pPr>
        <w:bidi/>
        <w:rPr>
          <w:rFonts w:cs="David"/>
          <w:rtl/>
        </w:rPr>
      </w:pPr>
    </w:p>
    <w:p w14:paraId="460AFD49" w14:textId="77777777" w:rsidR="009A4709" w:rsidRPr="009A4709" w:rsidRDefault="009A4709" w:rsidP="009A4709">
      <w:pPr>
        <w:bidi/>
        <w:rPr>
          <w:rFonts w:cs="David" w:hint="cs"/>
          <w:rtl/>
        </w:rPr>
      </w:pPr>
      <w:r w:rsidRPr="009A4709">
        <w:rPr>
          <w:rFonts w:cs="David" w:hint="cs"/>
          <w:rtl/>
        </w:rPr>
        <w:tab/>
        <w:t>סליחה, חברים. חבר הכנסת טיבי, אני מבקש שקט.</w:t>
      </w:r>
    </w:p>
    <w:p w14:paraId="2EA3B9F4" w14:textId="77777777" w:rsidR="009A4709" w:rsidRPr="009A4709" w:rsidRDefault="009A4709" w:rsidP="009A4709">
      <w:pPr>
        <w:bidi/>
        <w:rPr>
          <w:rFonts w:cs="David" w:hint="cs"/>
          <w:rtl/>
        </w:rPr>
      </w:pPr>
    </w:p>
    <w:p w14:paraId="5A2196B6" w14:textId="77777777" w:rsidR="009A4709" w:rsidRPr="009A4709" w:rsidRDefault="009A4709" w:rsidP="009A4709">
      <w:pPr>
        <w:bidi/>
        <w:rPr>
          <w:rFonts w:cs="David" w:hint="cs"/>
          <w:rtl/>
        </w:rPr>
      </w:pPr>
      <w:r w:rsidRPr="009A4709">
        <w:rPr>
          <w:rFonts w:cs="David" w:hint="cs"/>
          <w:u w:val="single"/>
          <w:rtl/>
        </w:rPr>
        <w:t>יואל חסון:</w:t>
      </w:r>
    </w:p>
    <w:p w14:paraId="559FB27C" w14:textId="77777777" w:rsidR="009A4709" w:rsidRPr="009A4709" w:rsidRDefault="009A4709" w:rsidP="009A4709">
      <w:pPr>
        <w:bidi/>
        <w:rPr>
          <w:rFonts w:cs="David" w:hint="cs"/>
          <w:rtl/>
        </w:rPr>
      </w:pPr>
    </w:p>
    <w:p w14:paraId="6A8F2E3D" w14:textId="77777777" w:rsidR="009A4709" w:rsidRPr="009A4709" w:rsidRDefault="009A4709" w:rsidP="009A4709">
      <w:pPr>
        <w:bidi/>
        <w:rPr>
          <w:rFonts w:cs="David" w:hint="cs"/>
          <w:rtl/>
        </w:rPr>
      </w:pPr>
      <w:r w:rsidRPr="009A4709">
        <w:rPr>
          <w:rFonts w:cs="David" w:hint="cs"/>
          <w:rtl/>
        </w:rPr>
        <w:tab/>
        <w:t xml:space="preserve"> חשוב שיידעו את הדברים.</w:t>
      </w:r>
    </w:p>
    <w:p w14:paraId="11EDC948" w14:textId="77777777" w:rsidR="009A4709" w:rsidRPr="009A4709" w:rsidRDefault="009A4709" w:rsidP="009A4709">
      <w:pPr>
        <w:bidi/>
        <w:rPr>
          <w:rFonts w:cs="David" w:hint="cs"/>
          <w:rtl/>
        </w:rPr>
      </w:pPr>
    </w:p>
    <w:p w14:paraId="6A4F90F1"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97859D3" w14:textId="77777777" w:rsidR="009A4709" w:rsidRPr="009A4709" w:rsidRDefault="009A4709" w:rsidP="009A4709">
      <w:pPr>
        <w:bidi/>
        <w:rPr>
          <w:rFonts w:cs="David" w:hint="cs"/>
          <w:rtl/>
        </w:rPr>
      </w:pPr>
    </w:p>
    <w:p w14:paraId="691AB92F" w14:textId="77777777" w:rsidR="009A4709" w:rsidRPr="009A4709" w:rsidRDefault="009A4709" w:rsidP="009A4709">
      <w:pPr>
        <w:bidi/>
        <w:rPr>
          <w:rFonts w:cs="David" w:hint="cs"/>
          <w:rtl/>
        </w:rPr>
      </w:pPr>
      <w:r w:rsidRPr="009A4709">
        <w:rPr>
          <w:rFonts w:cs="David" w:hint="cs"/>
          <w:rtl/>
        </w:rPr>
        <w:tab/>
        <w:t xml:space="preserve"> חבר הכנסת יואל חסון, ביקשו בשמך להירשם לזכות דיבור, למרות שלמעשה ההרשמה כבר הסתיימה והגעת באיחור. לפנים משורת הדין רשמתי אותך לזכות דיבור, לכן אני מציע לך להתאפק, וכשיגיע תורך לדבר, תוכל לדבר.</w:t>
      </w:r>
    </w:p>
    <w:p w14:paraId="413F2F7E" w14:textId="77777777" w:rsidR="009A4709" w:rsidRPr="009A4709" w:rsidRDefault="009A4709" w:rsidP="009A4709">
      <w:pPr>
        <w:bidi/>
        <w:rPr>
          <w:rFonts w:cs="David" w:hint="cs"/>
          <w:rtl/>
        </w:rPr>
      </w:pPr>
    </w:p>
    <w:p w14:paraId="300DD26F" w14:textId="77777777" w:rsidR="009A4709" w:rsidRPr="009A4709" w:rsidRDefault="009A4709" w:rsidP="009A4709">
      <w:pPr>
        <w:bidi/>
        <w:rPr>
          <w:rFonts w:cs="David" w:hint="cs"/>
          <w:rtl/>
        </w:rPr>
      </w:pPr>
      <w:r w:rsidRPr="009A4709">
        <w:rPr>
          <w:rFonts w:cs="David" w:hint="cs"/>
          <w:u w:val="single"/>
          <w:rtl/>
        </w:rPr>
        <w:t>יואל חסון:</w:t>
      </w:r>
    </w:p>
    <w:p w14:paraId="1D4EC81D" w14:textId="77777777" w:rsidR="009A4709" w:rsidRPr="009A4709" w:rsidRDefault="009A4709" w:rsidP="009A4709">
      <w:pPr>
        <w:bidi/>
        <w:rPr>
          <w:rFonts w:cs="David" w:hint="cs"/>
          <w:rtl/>
        </w:rPr>
      </w:pPr>
    </w:p>
    <w:p w14:paraId="725FC790" w14:textId="77777777" w:rsidR="009A4709" w:rsidRPr="009A4709" w:rsidRDefault="009A4709" w:rsidP="009A4709">
      <w:pPr>
        <w:bidi/>
        <w:rPr>
          <w:rFonts w:cs="David" w:hint="cs"/>
          <w:rtl/>
        </w:rPr>
      </w:pPr>
      <w:r w:rsidRPr="009A4709">
        <w:rPr>
          <w:rFonts w:cs="David" w:hint="cs"/>
          <w:rtl/>
        </w:rPr>
        <w:tab/>
        <w:t xml:space="preserve"> יש דברים שקשה לי להתאפק בהם.</w:t>
      </w:r>
    </w:p>
    <w:p w14:paraId="5F77E702" w14:textId="77777777" w:rsidR="009A4709" w:rsidRDefault="009A4709" w:rsidP="009A4709">
      <w:pPr>
        <w:bidi/>
        <w:rPr>
          <w:rFonts w:cs="David" w:hint="cs"/>
          <w:rtl/>
        </w:rPr>
      </w:pPr>
    </w:p>
    <w:p w14:paraId="15E60FC5" w14:textId="77777777" w:rsidR="009A4709" w:rsidRDefault="009A4709" w:rsidP="009A4709">
      <w:pPr>
        <w:bidi/>
        <w:rPr>
          <w:rFonts w:cs="David" w:hint="cs"/>
          <w:rtl/>
        </w:rPr>
      </w:pPr>
    </w:p>
    <w:p w14:paraId="35F7BC74" w14:textId="77777777" w:rsidR="009A4709" w:rsidRDefault="009A4709" w:rsidP="009A4709">
      <w:pPr>
        <w:bidi/>
        <w:rPr>
          <w:rFonts w:cs="David" w:hint="cs"/>
          <w:rtl/>
        </w:rPr>
      </w:pPr>
    </w:p>
    <w:p w14:paraId="7C057758" w14:textId="77777777" w:rsidR="009A4709" w:rsidRDefault="009A4709" w:rsidP="009A4709">
      <w:pPr>
        <w:bidi/>
        <w:rPr>
          <w:rFonts w:cs="David" w:hint="cs"/>
          <w:rtl/>
        </w:rPr>
      </w:pPr>
    </w:p>
    <w:p w14:paraId="78C05690" w14:textId="77777777" w:rsidR="009A4709" w:rsidRPr="009A4709" w:rsidRDefault="009A4709" w:rsidP="009A4709">
      <w:pPr>
        <w:bidi/>
        <w:rPr>
          <w:rFonts w:cs="David" w:hint="cs"/>
          <w:rtl/>
        </w:rPr>
      </w:pPr>
    </w:p>
    <w:p w14:paraId="05C5CC3A"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0386E91" w14:textId="77777777" w:rsidR="009A4709" w:rsidRPr="009A4709" w:rsidRDefault="009A4709" w:rsidP="009A4709">
      <w:pPr>
        <w:bidi/>
        <w:rPr>
          <w:rFonts w:cs="David" w:hint="cs"/>
          <w:rtl/>
        </w:rPr>
      </w:pPr>
    </w:p>
    <w:p w14:paraId="5FF66B91" w14:textId="77777777" w:rsidR="009A4709" w:rsidRPr="009A4709" w:rsidRDefault="009A4709" w:rsidP="009A4709">
      <w:pPr>
        <w:bidi/>
        <w:rPr>
          <w:rFonts w:cs="David" w:hint="cs"/>
          <w:rtl/>
        </w:rPr>
      </w:pPr>
      <w:r w:rsidRPr="009A4709">
        <w:rPr>
          <w:rFonts w:cs="David" w:hint="cs"/>
          <w:rtl/>
        </w:rPr>
        <w:tab/>
        <w:t xml:space="preserve"> מהיכרותי איתך תוכל להתאפק עד שיגיע תורך לדבר. תודה רבה. עורך-הדין בריס, האם סיימת? תודה רבה. </w:t>
      </w:r>
      <w:r w:rsidRPr="009A4709">
        <w:rPr>
          <w:rFonts w:cs="David" w:hint="cs"/>
          <w:rtl/>
        </w:rPr>
        <w:tab/>
        <w:t>אני פותח את הדיון לפי ההרשמה.</w:t>
      </w:r>
    </w:p>
    <w:p w14:paraId="0B89910A" w14:textId="77777777" w:rsidR="009A4709" w:rsidRPr="009A4709" w:rsidRDefault="009A4709" w:rsidP="009A4709">
      <w:pPr>
        <w:bidi/>
        <w:rPr>
          <w:rFonts w:cs="David" w:hint="cs"/>
          <w:rtl/>
        </w:rPr>
      </w:pPr>
    </w:p>
    <w:p w14:paraId="378DEDAC" w14:textId="77777777" w:rsidR="009A4709" w:rsidRPr="009A4709" w:rsidRDefault="009A4709" w:rsidP="009A4709">
      <w:pPr>
        <w:bidi/>
        <w:rPr>
          <w:rFonts w:cs="David" w:hint="cs"/>
          <w:rtl/>
        </w:rPr>
      </w:pPr>
      <w:r w:rsidRPr="009A4709">
        <w:rPr>
          <w:rFonts w:cs="David" w:hint="cs"/>
          <w:u w:val="single"/>
          <w:rtl/>
        </w:rPr>
        <w:t>אופיר פינס-פז:</w:t>
      </w:r>
    </w:p>
    <w:p w14:paraId="5AE3AC6F" w14:textId="77777777" w:rsidR="009A4709" w:rsidRPr="009A4709" w:rsidRDefault="009A4709" w:rsidP="009A4709">
      <w:pPr>
        <w:bidi/>
        <w:rPr>
          <w:rFonts w:cs="David" w:hint="cs"/>
          <w:rtl/>
        </w:rPr>
      </w:pPr>
      <w:r w:rsidRPr="009A4709">
        <w:rPr>
          <w:rFonts w:cs="David" w:hint="cs"/>
          <w:rtl/>
        </w:rPr>
        <w:tab/>
      </w:r>
    </w:p>
    <w:p w14:paraId="6B5B0D11" w14:textId="77777777" w:rsidR="009A4709" w:rsidRPr="009A4709" w:rsidRDefault="009A4709" w:rsidP="009A4709">
      <w:pPr>
        <w:bidi/>
        <w:rPr>
          <w:rFonts w:cs="David" w:hint="cs"/>
          <w:rtl/>
        </w:rPr>
      </w:pPr>
      <w:r w:rsidRPr="009A4709">
        <w:rPr>
          <w:rFonts w:cs="David" w:hint="cs"/>
          <w:rtl/>
        </w:rPr>
        <w:tab/>
        <w:t xml:space="preserve"> האם יש נציג למשרד המשפטים, היועץ המשפטי לממשלה, או שרק למשרד האוצר?</w:t>
      </w:r>
    </w:p>
    <w:p w14:paraId="1F1130DA" w14:textId="77777777" w:rsidR="009A4709" w:rsidRPr="009A4709" w:rsidRDefault="009A4709" w:rsidP="009A4709">
      <w:pPr>
        <w:bidi/>
        <w:rPr>
          <w:rFonts w:cs="David" w:hint="cs"/>
          <w:rtl/>
        </w:rPr>
      </w:pPr>
    </w:p>
    <w:p w14:paraId="718BCF6B"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BA12CDE" w14:textId="77777777" w:rsidR="009A4709" w:rsidRPr="009A4709" w:rsidRDefault="009A4709" w:rsidP="009A4709">
      <w:pPr>
        <w:bidi/>
        <w:rPr>
          <w:rFonts w:cs="David" w:hint="cs"/>
          <w:rtl/>
        </w:rPr>
      </w:pPr>
    </w:p>
    <w:p w14:paraId="1142F0D5" w14:textId="77777777" w:rsidR="009A4709" w:rsidRPr="009A4709" w:rsidRDefault="009A4709" w:rsidP="009A4709">
      <w:pPr>
        <w:bidi/>
        <w:rPr>
          <w:rFonts w:cs="David" w:hint="cs"/>
          <w:rtl/>
        </w:rPr>
      </w:pPr>
      <w:r w:rsidRPr="009A4709">
        <w:rPr>
          <w:rFonts w:cs="David" w:hint="cs"/>
          <w:rtl/>
        </w:rPr>
        <w:tab/>
        <w:t xml:space="preserve">מי שדיבר בשם הממשלה זה היועץ המשפטי של משרד האוצר. אנחנו עוברים לדיון, מונחת על שולחנכם כרגע גם חוות הדעת של הלשכה המשפטית של הכנסת לגבי הפנייה של ראשי הסיעות ליושב-ראש הכנסת. בבקשה, חבר הכנסת אורון. לכל חבר כנסת שלוש דקות. </w:t>
      </w:r>
    </w:p>
    <w:p w14:paraId="501DC6FD" w14:textId="77777777" w:rsidR="009A4709" w:rsidRPr="009A4709" w:rsidRDefault="009A4709" w:rsidP="009A4709">
      <w:pPr>
        <w:bidi/>
        <w:rPr>
          <w:rFonts w:cs="David" w:hint="cs"/>
          <w:rtl/>
        </w:rPr>
      </w:pPr>
    </w:p>
    <w:p w14:paraId="2167A6D0" w14:textId="77777777" w:rsidR="009A4709" w:rsidRPr="009A4709" w:rsidRDefault="009A4709" w:rsidP="009A4709">
      <w:pPr>
        <w:bidi/>
        <w:rPr>
          <w:rFonts w:cs="David" w:hint="cs"/>
          <w:rtl/>
        </w:rPr>
      </w:pPr>
      <w:r w:rsidRPr="009A4709">
        <w:rPr>
          <w:rFonts w:cs="David" w:hint="cs"/>
          <w:u w:val="single"/>
          <w:rtl/>
        </w:rPr>
        <w:t>חיים אורון:</w:t>
      </w:r>
    </w:p>
    <w:p w14:paraId="2077374E" w14:textId="77777777" w:rsidR="009A4709" w:rsidRPr="009A4709" w:rsidRDefault="009A4709" w:rsidP="009A4709">
      <w:pPr>
        <w:bidi/>
        <w:rPr>
          <w:rFonts w:cs="David" w:hint="cs"/>
          <w:rtl/>
        </w:rPr>
      </w:pPr>
      <w:r w:rsidRPr="009A4709">
        <w:rPr>
          <w:rFonts w:cs="David" w:hint="cs"/>
          <w:rtl/>
        </w:rPr>
        <w:tab/>
      </w:r>
    </w:p>
    <w:p w14:paraId="18917897" w14:textId="77777777" w:rsidR="009A4709" w:rsidRPr="009A4709" w:rsidRDefault="009A4709" w:rsidP="009A4709">
      <w:pPr>
        <w:bidi/>
        <w:rPr>
          <w:rFonts w:cs="David" w:hint="cs"/>
          <w:rtl/>
        </w:rPr>
      </w:pPr>
      <w:r w:rsidRPr="009A4709">
        <w:rPr>
          <w:rFonts w:cs="David" w:hint="cs"/>
          <w:rtl/>
        </w:rPr>
        <w:tab/>
        <w:t xml:space="preserve">כבר גמרתי לבער את כל החמץ בבית, ובחדר האוכל הכינו את הארוחה לחג, ואני לא מבין מה המהירות הזאת, מה קרה. מדובר בחוק יסוד, מדובר בהליך שגם אתם אומרים שהוא לא תקין ולא שגרתי. אגב, אפשר להחליט שמדברים דקה, וגומרים את העניין. </w:t>
      </w:r>
    </w:p>
    <w:p w14:paraId="1FCBF6C0" w14:textId="77777777" w:rsidR="009A4709" w:rsidRPr="009A4709" w:rsidRDefault="009A4709" w:rsidP="009A4709">
      <w:pPr>
        <w:bidi/>
        <w:rPr>
          <w:rFonts w:cs="David" w:hint="cs"/>
          <w:rtl/>
        </w:rPr>
      </w:pPr>
    </w:p>
    <w:p w14:paraId="6EC5D892" w14:textId="77777777" w:rsidR="009A4709" w:rsidRPr="009A4709" w:rsidRDefault="009A4709" w:rsidP="009A4709">
      <w:pPr>
        <w:bidi/>
        <w:rPr>
          <w:rFonts w:cs="David" w:hint="cs"/>
          <w:rtl/>
        </w:rPr>
      </w:pPr>
      <w:r w:rsidRPr="009A4709">
        <w:rPr>
          <w:rFonts w:cs="David" w:hint="cs"/>
          <w:rtl/>
        </w:rPr>
        <w:tab/>
        <w:t>עם כל הכבוד לידידי יואל בריס, הבעיה לא משפטית, ואני קצת מרחם עליך שאתה צריך להציג את העניין המשפטי כרגע. אתם מציעים פה הצעה שמשמעותה לנטרל את הכנסת במשך שנתיים מאחת הפעולות הכי מהותיות שלה, וזה דיוני התקציב. אגב, למה לא לארבע שנים? למה לשנתיים. חבר'ה, תעשו את זה לארבע שנים- - -</w:t>
      </w:r>
    </w:p>
    <w:p w14:paraId="37125B6A" w14:textId="77777777" w:rsidR="009A4709" w:rsidRPr="009A4709" w:rsidRDefault="009A4709" w:rsidP="009A4709">
      <w:pPr>
        <w:bidi/>
        <w:rPr>
          <w:rFonts w:cs="David" w:hint="cs"/>
          <w:rtl/>
        </w:rPr>
      </w:pPr>
    </w:p>
    <w:p w14:paraId="5649CD72"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85B6361" w14:textId="77777777" w:rsidR="009A4709" w:rsidRPr="009A4709" w:rsidRDefault="009A4709" w:rsidP="009A4709">
      <w:pPr>
        <w:bidi/>
        <w:rPr>
          <w:rFonts w:cs="David" w:hint="cs"/>
          <w:rtl/>
        </w:rPr>
      </w:pPr>
    </w:p>
    <w:p w14:paraId="15007FB2" w14:textId="77777777" w:rsidR="009A4709" w:rsidRPr="009A4709" w:rsidRDefault="009A4709" w:rsidP="009A4709">
      <w:pPr>
        <w:bidi/>
        <w:rPr>
          <w:rFonts w:cs="David" w:hint="cs"/>
          <w:rtl/>
        </w:rPr>
      </w:pPr>
      <w:r w:rsidRPr="009A4709">
        <w:rPr>
          <w:rFonts w:cs="David" w:hint="cs"/>
          <w:rtl/>
        </w:rPr>
        <w:tab/>
        <w:t xml:space="preserve"> חבר הכנסת אורון, זכותך להגיש הסתייגות ברגע שהצעת החוק תידון בוועדת הכספים.</w:t>
      </w:r>
    </w:p>
    <w:p w14:paraId="4F2F8204" w14:textId="77777777" w:rsidR="009A4709" w:rsidRPr="009A4709" w:rsidRDefault="009A4709" w:rsidP="009A4709">
      <w:pPr>
        <w:bidi/>
        <w:rPr>
          <w:rFonts w:cs="David" w:hint="cs"/>
          <w:rtl/>
        </w:rPr>
      </w:pPr>
    </w:p>
    <w:p w14:paraId="6C9BAFB0" w14:textId="77777777" w:rsidR="009A4709" w:rsidRPr="009A4709" w:rsidRDefault="009A4709" w:rsidP="009A4709">
      <w:pPr>
        <w:bidi/>
        <w:rPr>
          <w:rFonts w:cs="David" w:hint="cs"/>
          <w:rtl/>
        </w:rPr>
      </w:pPr>
      <w:r w:rsidRPr="009A4709">
        <w:rPr>
          <w:rFonts w:cs="David" w:hint="cs"/>
          <w:u w:val="single"/>
          <w:rtl/>
        </w:rPr>
        <w:t>חיים אורון:</w:t>
      </w:r>
    </w:p>
    <w:p w14:paraId="2BAFE3C8" w14:textId="77777777" w:rsidR="009A4709" w:rsidRPr="009A4709" w:rsidRDefault="009A4709" w:rsidP="009A4709">
      <w:pPr>
        <w:bidi/>
        <w:rPr>
          <w:rFonts w:cs="David" w:hint="cs"/>
          <w:rtl/>
        </w:rPr>
      </w:pPr>
      <w:r w:rsidRPr="009A4709">
        <w:rPr>
          <w:rFonts w:cs="David" w:hint="cs"/>
          <w:rtl/>
        </w:rPr>
        <w:tab/>
      </w:r>
    </w:p>
    <w:p w14:paraId="15C2386A" w14:textId="77777777" w:rsidR="009A4709" w:rsidRPr="009A4709" w:rsidRDefault="009A4709" w:rsidP="009A4709">
      <w:pPr>
        <w:bidi/>
        <w:rPr>
          <w:rFonts w:cs="David" w:hint="cs"/>
          <w:rtl/>
        </w:rPr>
      </w:pPr>
      <w:r w:rsidRPr="009A4709">
        <w:rPr>
          <w:rFonts w:cs="David" w:hint="cs"/>
          <w:rtl/>
        </w:rPr>
        <w:tab/>
        <w:t xml:space="preserve"> אני רוצה לדווח לך שהיא כבר רשומה. אני לא מציע 106 ימים, אני מציע 176 ימים, כי זה אומר עוד שנה--</w:t>
      </w:r>
    </w:p>
    <w:p w14:paraId="56FAFC4B" w14:textId="77777777" w:rsidR="009A4709" w:rsidRPr="009A4709" w:rsidRDefault="009A4709" w:rsidP="009A4709">
      <w:pPr>
        <w:bidi/>
        <w:rPr>
          <w:rFonts w:cs="David" w:hint="cs"/>
          <w:rtl/>
        </w:rPr>
      </w:pPr>
    </w:p>
    <w:p w14:paraId="75ADB584" w14:textId="77777777" w:rsidR="009A4709" w:rsidRPr="009A4709" w:rsidRDefault="009A4709" w:rsidP="009A4709">
      <w:pPr>
        <w:bidi/>
        <w:rPr>
          <w:rFonts w:cs="David" w:hint="cs"/>
          <w:rtl/>
        </w:rPr>
      </w:pPr>
      <w:r w:rsidRPr="009A4709">
        <w:rPr>
          <w:rFonts w:cs="David" w:hint="cs"/>
          <w:u w:val="single"/>
          <w:rtl/>
        </w:rPr>
        <w:t>אופיר אקוניס:</w:t>
      </w:r>
    </w:p>
    <w:p w14:paraId="241974DA" w14:textId="77777777" w:rsidR="009A4709" w:rsidRPr="009A4709" w:rsidRDefault="009A4709" w:rsidP="009A4709">
      <w:pPr>
        <w:bidi/>
        <w:rPr>
          <w:rFonts w:cs="David" w:hint="cs"/>
          <w:rtl/>
        </w:rPr>
      </w:pPr>
    </w:p>
    <w:p w14:paraId="7FA4983F" w14:textId="77777777" w:rsidR="009A4709" w:rsidRPr="009A4709" w:rsidRDefault="009A4709" w:rsidP="009A4709">
      <w:pPr>
        <w:bidi/>
        <w:rPr>
          <w:rFonts w:cs="David" w:hint="cs"/>
          <w:rtl/>
        </w:rPr>
      </w:pPr>
      <w:r w:rsidRPr="009A4709">
        <w:rPr>
          <w:rFonts w:cs="David" w:hint="cs"/>
          <w:rtl/>
        </w:rPr>
        <w:tab/>
        <w:t xml:space="preserve"> אנחנו בעד.</w:t>
      </w:r>
    </w:p>
    <w:p w14:paraId="6871ACE9" w14:textId="77777777" w:rsidR="009A4709" w:rsidRPr="009A4709" w:rsidRDefault="009A4709" w:rsidP="009A4709">
      <w:pPr>
        <w:bidi/>
        <w:rPr>
          <w:rFonts w:cs="David" w:hint="cs"/>
          <w:rtl/>
        </w:rPr>
      </w:pPr>
    </w:p>
    <w:p w14:paraId="6C034294" w14:textId="77777777" w:rsidR="009A4709" w:rsidRPr="009A4709" w:rsidRDefault="009A4709" w:rsidP="009A4709">
      <w:pPr>
        <w:bidi/>
        <w:rPr>
          <w:rFonts w:cs="David" w:hint="cs"/>
          <w:rtl/>
        </w:rPr>
      </w:pPr>
      <w:r w:rsidRPr="009A4709">
        <w:rPr>
          <w:rFonts w:cs="David" w:hint="cs"/>
          <w:u w:val="single"/>
          <w:rtl/>
        </w:rPr>
        <w:t>חיים אורון:</w:t>
      </w:r>
    </w:p>
    <w:p w14:paraId="541E2319" w14:textId="77777777" w:rsidR="009A4709" w:rsidRPr="009A4709" w:rsidRDefault="009A4709" w:rsidP="009A4709">
      <w:pPr>
        <w:bidi/>
        <w:rPr>
          <w:rFonts w:cs="David" w:hint="cs"/>
          <w:rtl/>
        </w:rPr>
      </w:pPr>
      <w:r w:rsidRPr="009A4709">
        <w:rPr>
          <w:rFonts w:cs="David" w:hint="cs"/>
          <w:rtl/>
        </w:rPr>
        <w:tab/>
      </w:r>
    </w:p>
    <w:p w14:paraId="23354F53" w14:textId="77777777" w:rsidR="009A4709" w:rsidRPr="009A4709" w:rsidRDefault="009A4709" w:rsidP="009A4709">
      <w:pPr>
        <w:bidi/>
        <w:rPr>
          <w:rFonts w:cs="David" w:hint="cs"/>
          <w:rtl/>
        </w:rPr>
      </w:pPr>
      <w:r w:rsidRPr="009A4709">
        <w:rPr>
          <w:rFonts w:cs="David" w:hint="cs"/>
          <w:rtl/>
        </w:rPr>
        <w:tab/>
        <w:t xml:space="preserve"> --ותהיו בעד. בדיוק כך.</w:t>
      </w:r>
    </w:p>
    <w:p w14:paraId="4F30E371" w14:textId="77777777" w:rsidR="009A4709" w:rsidRPr="009A4709" w:rsidRDefault="009A4709" w:rsidP="009A4709">
      <w:pPr>
        <w:bidi/>
        <w:rPr>
          <w:rFonts w:cs="David" w:hint="cs"/>
          <w:rtl/>
        </w:rPr>
      </w:pPr>
    </w:p>
    <w:p w14:paraId="21923A0C" w14:textId="77777777" w:rsidR="009A4709" w:rsidRPr="009A4709" w:rsidRDefault="009A4709" w:rsidP="009A4709">
      <w:pPr>
        <w:bidi/>
        <w:rPr>
          <w:rFonts w:cs="David" w:hint="cs"/>
          <w:rtl/>
        </w:rPr>
      </w:pPr>
      <w:r w:rsidRPr="009A4709">
        <w:rPr>
          <w:rFonts w:cs="David" w:hint="cs"/>
          <w:u w:val="single"/>
          <w:rtl/>
        </w:rPr>
        <w:t>אופיר אקוניס:</w:t>
      </w:r>
    </w:p>
    <w:p w14:paraId="01C9A997" w14:textId="77777777" w:rsidR="009A4709" w:rsidRPr="009A4709" w:rsidRDefault="009A4709" w:rsidP="009A4709">
      <w:pPr>
        <w:bidi/>
        <w:rPr>
          <w:rFonts w:cs="David" w:hint="cs"/>
          <w:rtl/>
        </w:rPr>
      </w:pPr>
    </w:p>
    <w:p w14:paraId="307BC76B" w14:textId="77777777" w:rsidR="009A4709" w:rsidRPr="009A4709" w:rsidRDefault="009A4709" w:rsidP="009A4709">
      <w:pPr>
        <w:bidi/>
        <w:rPr>
          <w:rFonts w:cs="David" w:hint="cs"/>
          <w:rtl/>
        </w:rPr>
      </w:pPr>
      <w:r w:rsidRPr="009A4709">
        <w:rPr>
          <w:rFonts w:cs="David" w:hint="cs"/>
          <w:rtl/>
        </w:rPr>
        <w:tab/>
        <w:t>היושב-ראש, קח את ההצעה.</w:t>
      </w:r>
    </w:p>
    <w:p w14:paraId="179E2B3E" w14:textId="77777777" w:rsidR="009A4709" w:rsidRPr="009A4709" w:rsidRDefault="009A4709" w:rsidP="009A4709">
      <w:pPr>
        <w:bidi/>
        <w:rPr>
          <w:rFonts w:cs="David" w:hint="cs"/>
          <w:rtl/>
        </w:rPr>
      </w:pPr>
    </w:p>
    <w:p w14:paraId="29EDAC10" w14:textId="77777777" w:rsidR="009A4709" w:rsidRPr="009A4709" w:rsidRDefault="009A4709" w:rsidP="009A4709">
      <w:pPr>
        <w:bidi/>
        <w:rPr>
          <w:rFonts w:cs="David" w:hint="cs"/>
          <w:rtl/>
        </w:rPr>
      </w:pPr>
      <w:r w:rsidRPr="009A4709">
        <w:rPr>
          <w:rFonts w:cs="David" w:hint="cs"/>
          <w:u w:val="single"/>
          <w:rtl/>
        </w:rPr>
        <w:t>חיים אורון:</w:t>
      </w:r>
    </w:p>
    <w:p w14:paraId="1DEEA0AE" w14:textId="77777777" w:rsidR="009A4709" w:rsidRPr="009A4709" w:rsidRDefault="009A4709" w:rsidP="009A4709">
      <w:pPr>
        <w:bidi/>
        <w:rPr>
          <w:rFonts w:cs="David" w:hint="cs"/>
          <w:rtl/>
        </w:rPr>
      </w:pPr>
      <w:r w:rsidRPr="009A4709">
        <w:rPr>
          <w:rFonts w:cs="David" w:hint="cs"/>
          <w:rtl/>
        </w:rPr>
        <w:tab/>
      </w:r>
    </w:p>
    <w:p w14:paraId="6696F5E5" w14:textId="77777777" w:rsidR="009A4709" w:rsidRPr="009A4709" w:rsidRDefault="009A4709" w:rsidP="009A4709">
      <w:pPr>
        <w:bidi/>
        <w:rPr>
          <w:rFonts w:cs="David" w:hint="cs"/>
          <w:rtl/>
        </w:rPr>
      </w:pPr>
      <w:r w:rsidRPr="009A4709">
        <w:rPr>
          <w:rFonts w:cs="David" w:hint="cs"/>
          <w:rtl/>
        </w:rPr>
        <w:tab/>
        <w:t>חבר הכנסת אופיר אקוניס, אתה תלמד שבהבדל מהמקצוע הקודם שלך, פה, כשאתה אומר בעוד ארבע שעות תצטרך להצביע בעד מה שאמרת. תהיה הסתייגות, תצביע בעדה, ונבדוק.</w:t>
      </w:r>
    </w:p>
    <w:p w14:paraId="4864455B" w14:textId="77777777" w:rsidR="009A4709" w:rsidRPr="009A4709" w:rsidRDefault="009A4709" w:rsidP="009A4709">
      <w:pPr>
        <w:bidi/>
        <w:rPr>
          <w:rFonts w:cs="David" w:hint="cs"/>
          <w:rtl/>
        </w:rPr>
      </w:pPr>
    </w:p>
    <w:p w14:paraId="49C594DE" w14:textId="77777777" w:rsidR="009A4709" w:rsidRPr="009A4709" w:rsidRDefault="009A4709" w:rsidP="009A4709">
      <w:pPr>
        <w:bidi/>
        <w:rPr>
          <w:rFonts w:cs="David" w:hint="cs"/>
          <w:rtl/>
        </w:rPr>
      </w:pPr>
      <w:r w:rsidRPr="009A4709">
        <w:rPr>
          <w:rFonts w:cs="David" w:hint="cs"/>
          <w:u w:val="single"/>
          <w:rtl/>
        </w:rPr>
        <w:t>אופיר אקוניס:</w:t>
      </w:r>
    </w:p>
    <w:p w14:paraId="3BECD633" w14:textId="77777777" w:rsidR="009A4709" w:rsidRPr="009A4709" w:rsidRDefault="009A4709" w:rsidP="009A4709">
      <w:pPr>
        <w:bidi/>
        <w:rPr>
          <w:rFonts w:cs="David" w:hint="cs"/>
          <w:rtl/>
        </w:rPr>
      </w:pPr>
    </w:p>
    <w:p w14:paraId="07E23C4C" w14:textId="77777777" w:rsidR="009A4709" w:rsidRPr="009A4709" w:rsidRDefault="009A4709" w:rsidP="009A4709">
      <w:pPr>
        <w:bidi/>
        <w:rPr>
          <w:rFonts w:cs="David" w:hint="cs"/>
          <w:rtl/>
        </w:rPr>
      </w:pPr>
      <w:r w:rsidRPr="009A4709">
        <w:rPr>
          <w:rFonts w:cs="David" w:hint="cs"/>
          <w:rtl/>
        </w:rPr>
        <w:tab/>
        <w:t xml:space="preserve"> מצוין. כולם יצביעו בעד.</w:t>
      </w:r>
    </w:p>
    <w:p w14:paraId="0D2FD3F4" w14:textId="77777777" w:rsidR="009A4709" w:rsidRPr="009A4709" w:rsidRDefault="009A4709" w:rsidP="009A4709">
      <w:pPr>
        <w:bidi/>
        <w:rPr>
          <w:rFonts w:cs="David" w:hint="cs"/>
          <w:rtl/>
        </w:rPr>
      </w:pPr>
    </w:p>
    <w:p w14:paraId="7EE2EEC9" w14:textId="77777777" w:rsidR="009A4709" w:rsidRPr="009A4709" w:rsidRDefault="009A4709" w:rsidP="009A4709">
      <w:pPr>
        <w:bidi/>
        <w:rPr>
          <w:rFonts w:cs="David" w:hint="cs"/>
          <w:rtl/>
        </w:rPr>
      </w:pPr>
      <w:r w:rsidRPr="009A4709">
        <w:rPr>
          <w:rFonts w:cs="David" w:hint="cs"/>
          <w:u w:val="single"/>
          <w:rtl/>
        </w:rPr>
        <w:t>חיים אורון:</w:t>
      </w:r>
    </w:p>
    <w:p w14:paraId="62EF893B" w14:textId="77777777" w:rsidR="009A4709" w:rsidRPr="009A4709" w:rsidRDefault="009A4709" w:rsidP="009A4709">
      <w:pPr>
        <w:bidi/>
        <w:rPr>
          <w:rFonts w:cs="David" w:hint="cs"/>
          <w:rtl/>
        </w:rPr>
      </w:pPr>
      <w:r w:rsidRPr="009A4709">
        <w:rPr>
          <w:rFonts w:cs="David" w:hint="cs"/>
          <w:rtl/>
        </w:rPr>
        <w:tab/>
      </w:r>
    </w:p>
    <w:p w14:paraId="1A709226" w14:textId="77777777" w:rsidR="009A4709" w:rsidRPr="009A4709" w:rsidRDefault="009A4709" w:rsidP="009A4709">
      <w:pPr>
        <w:bidi/>
        <w:rPr>
          <w:rFonts w:cs="David" w:hint="cs"/>
          <w:rtl/>
        </w:rPr>
      </w:pPr>
      <w:r w:rsidRPr="009A4709">
        <w:rPr>
          <w:rFonts w:cs="David" w:hint="cs"/>
          <w:rtl/>
        </w:rPr>
        <w:tab/>
        <w:t xml:space="preserve">אני רוצה להתייחס לשלוש נקודות מהותיות: הראשונה, למרות חוות הדעת כאן, חוקי יסוד הם בסמכותה התקנונית של ועדת החוקה. ראיתי שאפשר על-פי כל דין לעשות כל דבר, אבל אני מציע לקואליציה הצעירה וליושב-ראש הצעיר והחדש של הקואליציה להשתמש בכוח הזה באופן מאוד-מאוד מוגבל, כי מי כמוכם יודע שהגלגל מסתובב, ומה שמשתמשים בו פעם אחת, משתמשים בו בפעמים הבאות. אתם עושים שימוש ברוטלי בדיון הראשון בכנסת בקיצור הדיון. </w:t>
      </w:r>
    </w:p>
    <w:p w14:paraId="6BA37CFD" w14:textId="77777777" w:rsidR="009A4709" w:rsidRPr="009A4709" w:rsidRDefault="009A4709" w:rsidP="009A4709">
      <w:pPr>
        <w:bidi/>
        <w:rPr>
          <w:rFonts w:cs="David" w:hint="cs"/>
          <w:rtl/>
        </w:rPr>
      </w:pPr>
    </w:p>
    <w:p w14:paraId="79FEF729" w14:textId="77777777" w:rsidR="009A4709" w:rsidRPr="009A4709" w:rsidRDefault="009A4709" w:rsidP="009A4709">
      <w:pPr>
        <w:bidi/>
        <w:rPr>
          <w:rFonts w:cs="David" w:hint="cs"/>
          <w:rtl/>
        </w:rPr>
      </w:pPr>
      <w:r w:rsidRPr="009A4709">
        <w:rPr>
          <w:rFonts w:cs="David" w:hint="cs"/>
          <w:rtl/>
        </w:rPr>
        <w:tab/>
        <w:t xml:space="preserve">אני כבר רוצה להודיע לך שאחר הצהריים יהיו מאות הסתייגות, ותשבו חמש דקות על כל הסתייגות עד שנגמור לדבר על-פי התקנון. יש לכם אפשרות להפעיל את 148 ולקצר את סדרי הדיון, אולי תפעילו אותו, אני מבין את האווירה פה, ויש כאן גם כמה חברי כנסת שמאוד התרשמו מהסעיף הזה ויעשו את זה. אתם תכבדו את הכנסת במה שהיא חייבת להיות מכובדת </w:t>
      </w:r>
      <w:r w:rsidRPr="009A4709">
        <w:rPr>
          <w:rFonts w:cs="David"/>
          <w:rtl/>
        </w:rPr>
        <w:t>–</w:t>
      </w:r>
      <w:r w:rsidRPr="009A4709">
        <w:rPr>
          <w:rFonts w:cs="David" w:hint="cs"/>
          <w:rtl/>
        </w:rPr>
        <w:t xml:space="preserve"> דבר ראשון, הדיון חייב להיות בהליך מסודר, בחוק יסוד, בוועדת החוקה. דבר שני, כל התירוץ שאין זמן, יש כל הזמן שבעולם. אתם לא רוצים לא את גפני, לא את ליצמן ולא את אמנון כהן לקראת אוקטובר-נובמבר 2009, שיריבו איתכם על התקציבים, אז אתם רוצים לגמור הכול עכשיו. הפחד שלכם הוא לא מאיתנו. </w:t>
      </w:r>
    </w:p>
    <w:p w14:paraId="455CC679" w14:textId="77777777" w:rsidR="009A4709" w:rsidRPr="009A4709" w:rsidRDefault="009A4709" w:rsidP="009A4709">
      <w:pPr>
        <w:bidi/>
        <w:rPr>
          <w:rFonts w:cs="David" w:hint="cs"/>
          <w:rtl/>
        </w:rPr>
      </w:pPr>
    </w:p>
    <w:p w14:paraId="1336DD10" w14:textId="77777777" w:rsidR="009A4709" w:rsidRPr="009A4709" w:rsidRDefault="009A4709" w:rsidP="009A4709">
      <w:pPr>
        <w:bidi/>
        <w:rPr>
          <w:rFonts w:cs="David" w:hint="cs"/>
          <w:rtl/>
        </w:rPr>
      </w:pPr>
      <w:r w:rsidRPr="009A4709">
        <w:rPr>
          <w:rFonts w:cs="David" w:hint="cs"/>
          <w:u w:val="single"/>
          <w:rtl/>
        </w:rPr>
        <w:t>זבולון אורלב:</w:t>
      </w:r>
    </w:p>
    <w:p w14:paraId="3ACB5EC4" w14:textId="77777777" w:rsidR="009A4709" w:rsidRPr="009A4709" w:rsidRDefault="009A4709" w:rsidP="009A4709">
      <w:pPr>
        <w:bidi/>
        <w:rPr>
          <w:rFonts w:cs="David" w:hint="cs"/>
          <w:rtl/>
        </w:rPr>
      </w:pPr>
      <w:r w:rsidRPr="009A4709">
        <w:rPr>
          <w:rFonts w:cs="David" w:hint="cs"/>
          <w:rtl/>
        </w:rPr>
        <w:tab/>
      </w:r>
    </w:p>
    <w:p w14:paraId="26FF68A3" w14:textId="77777777" w:rsidR="009A4709" w:rsidRPr="009A4709" w:rsidRDefault="009A4709" w:rsidP="009A4709">
      <w:pPr>
        <w:bidi/>
        <w:rPr>
          <w:rFonts w:cs="David" w:hint="cs"/>
          <w:rtl/>
        </w:rPr>
      </w:pPr>
      <w:r w:rsidRPr="009A4709">
        <w:rPr>
          <w:rFonts w:cs="David" w:hint="cs"/>
          <w:rtl/>
        </w:rPr>
        <w:tab/>
        <w:t xml:space="preserve"> מה רע בזה?</w:t>
      </w:r>
    </w:p>
    <w:p w14:paraId="2F5DEA1E" w14:textId="77777777" w:rsidR="009A4709" w:rsidRPr="009A4709" w:rsidRDefault="009A4709" w:rsidP="009A4709">
      <w:pPr>
        <w:bidi/>
        <w:rPr>
          <w:rFonts w:cs="David" w:hint="cs"/>
          <w:rtl/>
        </w:rPr>
      </w:pPr>
    </w:p>
    <w:p w14:paraId="40EB3D84" w14:textId="77777777" w:rsidR="009A4709" w:rsidRPr="009A4709" w:rsidRDefault="009A4709" w:rsidP="009A4709">
      <w:pPr>
        <w:bidi/>
        <w:rPr>
          <w:rFonts w:cs="David" w:hint="cs"/>
          <w:rtl/>
        </w:rPr>
      </w:pPr>
      <w:r w:rsidRPr="009A4709">
        <w:rPr>
          <w:rFonts w:cs="David" w:hint="cs"/>
          <w:u w:val="single"/>
          <w:rtl/>
        </w:rPr>
        <w:t>חיים אורון:</w:t>
      </w:r>
    </w:p>
    <w:p w14:paraId="1BA3C8C6" w14:textId="77777777" w:rsidR="009A4709" w:rsidRPr="009A4709" w:rsidRDefault="009A4709" w:rsidP="009A4709">
      <w:pPr>
        <w:bidi/>
        <w:rPr>
          <w:rFonts w:cs="David" w:hint="cs"/>
          <w:rtl/>
        </w:rPr>
      </w:pPr>
      <w:r w:rsidRPr="009A4709">
        <w:rPr>
          <w:rFonts w:cs="David" w:hint="cs"/>
          <w:rtl/>
        </w:rPr>
        <w:tab/>
      </w:r>
    </w:p>
    <w:p w14:paraId="755A02E8" w14:textId="77777777" w:rsidR="009A4709" w:rsidRPr="009A4709" w:rsidRDefault="009A4709" w:rsidP="009A4709">
      <w:pPr>
        <w:bidi/>
        <w:rPr>
          <w:rFonts w:cs="David" w:hint="cs"/>
          <w:rtl/>
        </w:rPr>
      </w:pPr>
      <w:r w:rsidRPr="009A4709">
        <w:rPr>
          <w:rFonts w:cs="David" w:hint="cs"/>
          <w:rtl/>
        </w:rPr>
        <w:tab/>
        <w:t xml:space="preserve"> רע מאוד. חבר הכנסת אורלב, אתה ותיק בבית, את זה אפשר לעשות לארבע שנים, למה לשנה אחת?</w:t>
      </w:r>
    </w:p>
    <w:p w14:paraId="192E7A37" w14:textId="77777777" w:rsidR="009A4709" w:rsidRPr="009A4709" w:rsidRDefault="009A4709" w:rsidP="009A4709">
      <w:pPr>
        <w:bidi/>
        <w:rPr>
          <w:rFonts w:cs="David" w:hint="cs"/>
          <w:rtl/>
        </w:rPr>
      </w:pPr>
    </w:p>
    <w:p w14:paraId="2713543E" w14:textId="77777777" w:rsidR="009A4709" w:rsidRPr="009A4709" w:rsidRDefault="009A4709" w:rsidP="009A4709">
      <w:pPr>
        <w:bidi/>
        <w:rPr>
          <w:rFonts w:cs="David" w:hint="cs"/>
          <w:rtl/>
        </w:rPr>
      </w:pPr>
      <w:r w:rsidRPr="009A4709">
        <w:rPr>
          <w:rFonts w:cs="David" w:hint="cs"/>
          <w:u w:val="single"/>
          <w:rtl/>
        </w:rPr>
        <w:t>דני דנון:</w:t>
      </w:r>
    </w:p>
    <w:p w14:paraId="2B939435" w14:textId="77777777" w:rsidR="009A4709" w:rsidRPr="009A4709" w:rsidRDefault="009A4709" w:rsidP="009A4709">
      <w:pPr>
        <w:bidi/>
        <w:rPr>
          <w:rFonts w:cs="David" w:hint="cs"/>
          <w:rtl/>
        </w:rPr>
      </w:pPr>
    </w:p>
    <w:p w14:paraId="57A98C3F" w14:textId="77777777" w:rsidR="009A4709" w:rsidRPr="009A4709" w:rsidRDefault="009A4709" w:rsidP="009A4709">
      <w:pPr>
        <w:bidi/>
        <w:rPr>
          <w:rFonts w:cs="David" w:hint="cs"/>
          <w:rtl/>
        </w:rPr>
      </w:pPr>
      <w:r w:rsidRPr="009A4709">
        <w:rPr>
          <w:rFonts w:cs="David" w:hint="cs"/>
          <w:rtl/>
        </w:rPr>
        <w:tab/>
        <w:t xml:space="preserve"> בוועדת כספים.</w:t>
      </w:r>
    </w:p>
    <w:p w14:paraId="1E76224F" w14:textId="77777777" w:rsidR="009A4709" w:rsidRPr="009A4709" w:rsidRDefault="009A4709" w:rsidP="009A4709">
      <w:pPr>
        <w:bidi/>
        <w:rPr>
          <w:rFonts w:cs="David" w:hint="cs"/>
          <w:rtl/>
        </w:rPr>
      </w:pPr>
    </w:p>
    <w:p w14:paraId="350EE6E0" w14:textId="77777777" w:rsidR="009A4709" w:rsidRPr="009A4709" w:rsidRDefault="009A4709" w:rsidP="009A4709">
      <w:pPr>
        <w:bidi/>
        <w:rPr>
          <w:rFonts w:cs="David" w:hint="cs"/>
          <w:rtl/>
        </w:rPr>
      </w:pPr>
      <w:r w:rsidRPr="009A4709">
        <w:rPr>
          <w:rFonts w:cs="David" w:hint="cs"/>
          <w:u w:val="single"/>
          <w:rtl/>
        </w:rPr>
        <w:t>חיים אורון:</w:t>
      </w:r>
    </w:p>
    <w:p w14:paraId="17BBDF5E" w14:textId="77777777" w:rsidR="009A4709" w:rsidRPr="009A4709" w:rsidRDefault="009A4709" w:rsidP="009A4709">
      <w:pPr>
        <w:bidi/>
        <w:rPr>
          <w:rFonts w:cs="David" w:hint="cs"/>
          <w:rtl/>
        </w:rPr>
      </w:pPr>
      <w:r w:rsidRPr="009A4709">
        <w:rPr>
          <w:rFonts w:cs="David" w:hint="cs"/>
          <w:rtl/>
        </w:rPr>
        <w:tab/>
      </w:r>
    </w:p>
    <w:p w14:paraId="1D74D146" w14:textId="77777777" w:rsidR="009A4709" w:rsidRPr="009A4709" w:rsidRDefault="009A4709" w:rsidP="009A4709">
      <w:pPr>
        <w:bidi/>
        <w:rPr>
          <w:rFonts w:cs="David" w:hint="cs"/>
          <w:rtl/>
        </w:rPr>
      </w:pPr>
      <w:r w:rsidRPr="009A4709">
        <w:rPr>
          <w:rFonts w:cs="David" w:hint="cs"/>
          <w:rtl/>
        </w:rPr>
        <w:tab/>
        <w:t xml:space="preserve"> אני מתפלא עליך ששאלת מה רע בזה. </w:t>
      </w:r>
    </w:p>
    <w:p w14:paraId="258D1FC8" w14:textId="77777777" w:rsidR="009A4709" w:rsidRPr="009A4709" w:rsidRDefault="009A4709" w:rsidP="009A4709">
      <w:pPr>
        <w:bidi/>
        <w:rPr>
          <w:rFonts w:cs="David" w:hint="cs"/>
          <w:rtl/>
        </w:rPr>
      </w:pPr>
    </w:p>
    <w:p w14:paraId="3208FBB9" w14:textId="77777777" w:rsidR="009A4709" w:rsidRPr="009A4709" w:rsidRDefault="009A4709" w:rsidP="009A4709">
      <w:pPr>
        <w:bidi/>
        <w:rPr>
          <w:rFonts w:cs="David"/>
          <w:u w:val="single"/>
          <w:rtl/>
        </w:rPr>
      </w:pPr>
      <w:r w:rsidRPr="009A4709">
        <w:rPr>
          <w:rFonts w:cs="David" w:hint="cs"/>
          <w:u w:val="single"/>
          <w:rtl/>
        </w:rPr>
        <w:t>היו"ר זאב אלקין:</w:t>
      </w:r>
    </w:p>
    <w:p w14:paraId="1DADA74D" w14:textId="77777777" w:rsidR="009A4709" w:rsidRPr="009A4709" w:rsidRDefault="009A4709" w:rsidP="009A4709">
      <w:pPr>
        <w:bidi/>
        <w:rPr>
          <w:rFonts w:cs="David"/>
          <w:rtl/>
        </w:rPr>
      </w:pPr>
    </w:p>
    <w:p w14:paraId="29F7E634" w14:textId="77777777" w:rsidR="009A4709" w:rsidRPr="009A4709" w:rsidRDefault="009A4709" w:rsidP="009A4709">
      <w:pPr>
        <w:bidi/>
        <w:rPr>
          <w:rFonts w:cs="David" w:hint="cs"/>
          <w:rtl/>
        </w:rPr>
      </w:pPr>
      <w:r w:rsidRPr="009A4709">
        <w:rPr>
          <w:rFonts w:cs="David" w:hint="cs"/>
          <w:rtl/>
        </w:rPr>
        <w:tab/>
        <w:t>חבר הכנסת אורלב וחבר הכנסת דנון, אני מבקש לא להפריע לחבר הכנסת אורון, נשארה לו דקה אחרונה לדבר, ואנחנו נגן על זכותו להביע את עמדתו. בבקשה.</w:t>
      </w:r>
    </w:p>
    <w:p w14:paraId="26471955" w14:textId="77777777" w:rsidR="009A4709" w:rsidRPr="009A4709" w:rsidRDefault="009A4709" w:rsidP="009A4709">
      <w:pPr>
        <w:bidi/>
        <w:rPr>
          <w:rFonts w:cs="David" w:hint="cs"/>
          <w:rtl/>
        </w:rPr>
      </w:pPr>
    </w:p>
    <w:p w14:paraId="10A38D73" w14:textId="77777777" w:rsidR="009A4709" w:rsidRPr="009A4709" w:rsidRDefault="009A4709" w:rsidP="009A4709">
      <w:pPr>
        <w:bidi/>
        <w:rPr>
          <w:rFonts w:cs="David" w:hint="cs"/>
          <w:rtl/>
        </w:rPr>
      </w:pPr>
      <w:r w:rsidRPr="009A4709">
        <w:rPr>
          <w:rFonts w:cs="David" w:hint="cs"/>
          <w:u w:val="single"/>
          <w:rtl/>
        </w:rPr>
        <w:t>חיים אורון:</w:t>
      </w:r>
    </w:p>
    <w:p w14:paraId="6D7637C3" w14:textId="77777777" w:rsidR="009A4709" w:rsidRPr="009A4709" w:rsidRDefault="009A4709" w:rsidP="009A4709">
      <w:pPr>
        <w:bidi/>
        <w:rPr>
          <w:rFonts w:cs="David" w:hint="cs"/>
          <w:rtl/>
        </w:rPr>
      </w:pPr>
      <w:r w:rsidRPr="009A4709">
        <w:rPr>
          <w:rFonts w:cs="David" w:hint="cs"/>
          <w:rtl/>
        </w:rPr>
        <w:tab/>
      </w:r>
    </w:p>
    <w:p w14:paraId="6B461C83" w14:textId="77777777" w:rsidR="009A4709" w:rsidRPr="009A4709" w:rsidRDefault="009A4709" w:rsidP="009A4709">
      <w:pPr>
        <w:bidi/>
        <w:rPr>
          <w:rFonts w:cs="David" w:hint="cs"/>
          <w:rtl/>
        </w:rPr>
      </w:pPr>
      <w:r w:rsidRPr="009A4709">
        <w:rPr>
          <w:rFonts w:cs="David" w:hint="cs"/>
          <w:rtl/>
        </w:rPr>
        <w:tab/>
        <w:t xml:space="preserve">הטיעון הזה שאין אפשרות לעשות תוכנית רב-שנתית. אתמול בלילה, ידידי יואל בריס, מצאתי בינתיים 20 תוכניות רב-שנתיות שהן בפעולה: מסילות דרכים, מס הכנסה שלילי, רק בהסכמים הקואליציוניים יש ארבע כאלה. הם לא תקציביים? הממשלה מחליטה על תוכנית רב-שנתית, מבצעת אותה, ומאשרים מדי שנה תקציב. זה קיים באין-סוף סעיפים, זה קיים באין-סוף נושאים. יותר מזה, אתם משאירים את המדינה עכשיו חצי שנה בלי תקציב, משמעותו, ביצוע של שני שלישים. אתה יודע טוב מאוד שאי ביצוע של חלקים גדולים בתקציב, שאושרו, לא מבוצעים היום. </w:t>
      </w:r>
    </w:p>
    <w:p w14:paraId="7BC0C459" w14:textId="77777777" w:rsidR="009A4709" w:rsidRPr="009A4709" w:rsidRDefault="009A4709" w:rsidP="009A4709">
      <w:pPr>
        <w:bidi/>
        <w:rPr>
          <w:rFonts w:cs="David" w:hint="cs"/>
          <w:rtl/>
        </w:rPr>
      </w:pPr>
    </w:p>
    <w:p w14:paraId="2D3986CA"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2F4C1FC" w14:textId="77777777" w:rsidR="009A4709" w:rsidRPr="009A4709" w:rsidRDefault="009A4709" w:rsidP="009A4709">
      <w:pPr>
        <w:bidi/>
        <w:rPr>
          <w:rFonts w:cs="David" w:hint="cs"/>
          <w:rtl/>
        </w:rPr>
      </w:pPr>
    </w:p>
    <w:p w14:paraId="52C2A8C7" w14:textId="77777777" w:rsidR="009A4709" w:rsidRPr="009A4709" w:rsidRDefault="009A4709" w:rsidP="009A4709">
      <w:pPr>
        <w:bidi/>
        <w:rPr>
          <w:rFonts w:cs="David" w:hint="cs"/>
          <w:rtl/>
        </w:rPr>
      </w:pPr>
      <w:r w:rsidRPr="009A4709">
        <w:rPr>
          <w:rFonts w:cs="David" w:hint="cs"/>
          <w:rtl/>
        </w:rPr>
        <w:tab/>
        <w:t>חבר הכנסת אורון, בבקשה לסכם. זמנך מתקרב לסיום, אני מבקש שתסכם.</w:t>
      </w:r>
    </w:p>
    <w:p w14:paraId="10D1B808" w14:textId="77777777" w:rsidR="009A4709" w:rsidRPr="009A4709" w:rsidRDefault="009A4709" w:rsidP="009A4709">
      <w:pPr>
        <w:bidi/>
        <w:rPr>
          <w:rFonts w:cs="David" w:hint="cs"/>
          <w:rtl/>
        </w:rPr>
      </w:pPr>
    </w:p>
    <w:p w14:paraId="588DC74C" w14:textId="77777777" w:rsidR="009A4709" w:rsidRPr="009A4709" w:rsidRDefault="009A4709" w:rsidP="009A4709">
      <w:pPr>
        <w:bidi/>
        <w:rPr>
          <w:rFonts w:cs="David" w:hint="cs"/>
          <w:rtl/>
        </w:rPr>
      </w:pPr>
      <w:r w:rsidRPr="009A4709">
        <w:rPr>
          <w:rFonts w:cs="David" w:hint="cs"/>
          <w:u w:val="single"/>
          <w:rtl/>
        </w:rPr>
        <w:t>חיים אורון:</w:t>
      </w:r>
    </w:p>
    <w:p w14:paraId="522397E2" w14:textId="77777777" w:rsidR="009A4709" w:rsidRPr="009A4709" w:rsidRDefault="009A4709" w:rsidP="009A4709">
      <w:pPr>
        <w:bidi/>
        <w:rPr>
          <w:rFonts w:cs="David" w:hint="cs"/>
          <w:rtl/>
        </w:rPr>
      </w:pPr>
      <w:r w:rsidRPr="009A4709">
        <w:rPr>
          <w:rFonts w:cs="David" w:hint="cs"/>
          <w:rtl/>
        </w:rPr>
        <w:tab/>
      </w:r>
    </w:p>
    <w:p w14:paraId="3A869ACF" w14:textId="77777777" w:rsidR="009A4709" w:rsidRPr="009A4709" w:rsidRDefault="009A4709" w:rsidP="009A4709">
      <w:pPr>
        <w:bidi/>
        <w:rPr>
          <w:rFonts w:cs="David" w:hint="cs"/>
          <w:rtl/>
        </w:rPr>
      </w:pPr>
      <w:r w:rsidRPr="009A4709">
        <w:rPr>
          <w:rFonts w:cs="David" w:hint="cs"/>
          <w:rtl/>
        </w:rPr>
        <w:tab/>
        <w:t>אני מבקש לאפשר לדבר בדיון, כמו שאתם אמרתם, כל כך חשוב וכל כך דרמטי, ולא לקטוע אותי.</w:t>
      </w:r>
    </w:p>
    <w:p w14:paraId="58EDCBA4" w14:textId="77777777" w:rsidR="009A4709" w:rsidRPr="009A4709" w:rsidRDefault="009A4709" w:rsidP="009A4709">
      <w:pPr>
        <w:bidi/>
        <w:rPr>
          <w:rFonts w:cs="David" w:hint="cs"/>
          <w:rtl/>
        </w:rPr>
      </w:pPr>
      <w:r w:rsidRPr="009A4709">
        <w:rPr>
          <w:rFonts w:cs="David" w:hint="cs"/>
          <w:rtl/>
        </w:rPr>
        <w:tab/>
      </w:r>
    </w:p>
    <w:p w14:paraId="35AA479E"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08A4799" w14:textId="77777777" w:rsidR="009A4709" w:rsidRPr="009A4709" w:rsidRDefault="009A4709" w:rsidP="009A4709">
      <w:pPr>
        <w:bidi/>
        <w:rPr>
          <w:rFonts w:cs="David" w:hint="cs"/>
          <w:rtl/>
        </w:rPr>
      </w:pPr>
    </w:p>
    <w:p w14:paraId="33E99233" w14:textId="77777777" w:rsidR="009A4709" w:rsidRPr="009A4709" w:rsidRDefault="009A4709" w:rsidP="009A4709">
      <w:pPr>
        <w:bidi/>
        <w:rPr>
          <w:rFonts w:cs="David" w:hint="cs"/>
          <w:rtl/>
        </w:rPr>
      </w:pPr>
      <w:r w:rsidRPr="009A4709">
        <w:rPr>
          <w:rFonts w:cs="David" w:hint="cs"/>
          <w:rtl/>
        </w:rPr>
        <w:tab/>
        <w:t>בוודאי, ולכן הגנתי על זכותך לדבר, ולא נתתי לחברי כנסת מהקואליציה לשסע אותך, אבל יש מגבלת הדיון, ודעתו של חבר הכנסת יואל חסון חשובה לא פחות, וכדי שגם הוא יגיע לדבר בתורו, ואנחנו הרבה חברי כנסת- - -</w:t>
      </w:r>
    </w:p>
    <w:p w14:paraId="229A6B4C" w14:textId="77777777" w:rsidR="009A4709" w:rsidRPr="009A4709" w:rsidRDefault="009A4709" w:rsidP="009A4709">
      <w:pPr>
        <w:bidi/>
        <w:rPr>
          <w:rFonts w:cs="David" w:hint="cs"/>
          <w:rtl/>
        </w:rPr>
      </w:pPr>
    </w:p>
    <w:p w14:paraId="19130200" w14:textId="77777777" w:rsidR="009A4709" w:rsidRPr="009A4709" w:rsidRDefault="009A4709" w:rsidP="009A4709">
      <w:pPr>
        <w:bidi/>
        <w:rPr>
          <w:rFonts w:cs="David" w:hint="cs"/>
          <w:rtl/>
        </w:rPr>
      </w:pPr>
      <w:r w:rsidRPr="009A4709">
        <w:rPr>
          <w:rFonts w:cs="David" w:hint="cs"/>
          <w:u w:val="single"/>
          <w:rtl/>
        </w:rPr>
        <w:t>חיים אורון:</w:t>
      </w:r>
    </w:p>
    <w:p w14:paraId="0940871B" w14:textId="77777777" w:rsidR="009A4709" w:rsidRPr="009A4709" w:rsidRDefault="009A4709" w:rsidP="009A4709">
      <w:pPr>
        <w:bidi/>
        <w:rPr>
          <w:rFonts w:cs="David" w:hint="cs"/>
          <w:rtl/>
        </w:rPr>
      </w:pPr>
      <w:r w:rsidRPr="009A4709">
        <w:rPr>
          <w:rFonts w:cs="David" w:hint="cs"/>
          <w:rtl/>
        </w:rPr>
        <w:tab/>
      </w:r>
    </w:p>
    <w:p w14:paraId="0B8BC6C4" w14:textId="77777777" w:rsidR="009A4709" w:rsidRPr="009A4709" w:rsidRDefault="009A4709" w:rsidP="009A4709">
      <w:pPr>
        <w:bidi/>
        <w:rPr>
          <w:rFonts w:cs="David" w:hint="cs"/>
          <w:rtl/>
        </w:rPr>
      </w:pPr>
      <w:r w:rsidRPr="009A4709">
        <w:rPr>
          <w:rFonts w:cs="David" w:hint="cs"/>
          <w:rtl/>
        </w:rPr>
        <w:tab/>
        <w:t xml:space="preserve"> יש שעתיים. תתחיל את הישיבה ב-12:00, מה קרה?</w:t>
      </w:r>
    </w:p>
    <w:p w14:paraId="0C550A46" w14:textId="77777777" w:rsidR="009A4709" w:rsidRPr="009A4709" w:rsidRDefault="009A4709" w:rsidP="009A4709">
      <w:pPr>
        <w:bidi/>
        <w:rPr>
          <w:rFonts w:cs="David" w:hint="cs"/>
          <w:rtl/>
        </w:rPr>
      </w:pPr>
    </w:p>
    <w:p w14:paraId="3577D45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51197D7F" w14:textId="77777777" w:rsidR="009A4709" w:rsidRPr="009A4709" w:rsidRDefault="009A4709" w:rsidP="009A4709">
      <w:pPr>
        <w:bidi/>
        <w:rPr>
          <w:rFonts w:cs="David" w:hint="cs"/>
          <w:rtl/>
        </w:rPr>
      </w:pPr>
    </w:p>
    <w:p w14:paraId="59F048F4" w14:textId="77777777" w:rsidR="009A4709" w:rsidRPr="009A4709" w:rsidRDefault="009A4709" w:rsidP="009A4709">
      <w:pPr>
        <w:bidi/>
        <w:rPr>
          <w:rFonts w:cs="David" w:hint="cs"/>
          <w:rtl/>
        </w:rPr>
      </w:pPr>
      <w:r w:rsidRPr="009A4709">
        <w:rPr>
          <w:rFonts w:cs="David" w:hint="cs"/>
          <w:rtl/>
        </w:rPr>
        <w:tab/>
        <w:t>חבר הכנסת אורון, בסמכותי לקבוע את מסגרת הדיון. קבעתי שלוש דקות. במקום להתווכח איתי, בבקשה תסכם. אני לא רוצה לגזול מזמנך לסיכום.</w:t>
      </w:r>
    </w:p>
    <w:p w14:paraId="722B8DFB" w14:textId="77777777" w:rsidR="009A4709" w:rsidRPr="009A4709" w:rsidRDefault="009A4709" w:rsidP="009A4709">
      <w:pPr>
        <w:bidi/>
        <w:rPr>
          <w:rFonts w:cs="David" w:hint="cs"/>
          <w:rtl/>
        </w:rPr>
      </w:pPr>
    </w:p>
    <w:p w14:paraId="0BF2D21E" w14:textId="77777777" w:rsidR="009A4709" w:rsidRPr="009A4709" w:rsidRDefault="009A4709" w:rsidP="009A4709">
      <w:pPr>
        <w:bidi/>
        <w:rPr>
          <w:rFonts w:cs="David" w:hint="cs"/>
          <w:rtl/>
        </w:rPr>
      </w:pPr>
      <w:r w:rsidRPr="009A4709">
        <w:rPr>
          <w:rFonts w:cs="David" w:hint="cs"/>
          <w:u w:val="single"/>
          <w:rtl/>
        </w:rPr>
        <w:t>חיים אורון:</w:t>
      </w:r>
    </w:p>
    <w:p w14:paraId="7D738D28" w14:textId="77777777" w:rsidR="009A4709" w:rsidRPr="009A4709" w:rsidRDefault="009A4709" w:rsidP="009A4709">
      <w:pPr>
        <w:bidi/>
        <w:rPr>
          <w:rFonts w:cs="David" w:hint="cs"/>
          <w:rtl/>
        </w:rPr>
      </w:pPr>
      <w:r w:rsidRPr="009A4709">
        <w:rPr>
          <w:rFonts w:cs="David" w:hint="cs"/>
          <w:rtl/>
        </w:rPr>
        <w:tab/>
      </w:r>
    </w:p>
    <w:p w14:paraId="54FB2394" w14:textId="77777777" w:rsidR="009A4709" w:rsidRPr="009A4709" w:rsidRDefault="009A4709" w:rsidP="009A4709">
      <w:pPr>
        <w:bidi/>
        <w:rPr>
          <w:rFonts w:cs="David" w:hint="cs"/>
          <w:rtl/>
        </w:rPr>
      </w:pPr>
      <w:r w:rsidRPr="009A4709">
        <w:rPr>
          <w:rFonts w:cs="David" w:hint="cs"/>
          <w:rtl/>
        </w:rPr>
        <w:tab/>
        <w:t xml:space="preserve"> אם אתם רוצים לפעול ברצינות, הכנסת יכולה להתלכד על 45 יום, ואם בגלל החגים המועד הזה באמת קצר, היא יכולה יכולה להתלכד על 60 יום. 60 יום אומר שבחודש מאי יש תקציב למדינה, היא עובדת על-פיו, ממילא יש לכם רוב אוטומטי להעביר אותו, ואחר כך, אחרי עוד חמישה-שישה חודשים תתחילו בדיון על תקציב 2010. יואל בריס, יש פרלמנטים שמאשרים היום תקציבים לרבעונים. חברות כלכליות דנות על תקציבים לחודש.</w:t>
      </w:r>
    </w:p>
    <w:p w14:paraId="4190BBE8" w14:textId="77777777" w:rsidR="009A4709" w:rsidRPr="009A4709" w:rsidRDefault="009A4709" w:rsidP="009A4709">
      <w:pPr>
        <w:bidi/>
        <w:rPr>
          <w:rFonts w:cs="David" w:hint="cs"/>
          <w:rtl/>
        </w:rPr>
      </w:pPr>
    </w:p>
    <w:p w14:paraId="688596A2" w14:textId="77777777" w:rsidR="009A4709" w:rsidRPr="009A4709" w:rsidRDefault="009A4709" w:rsidP="009A4709">
      <w:pPr>
        <w:bidi/>
        <w:rPr>
          <w:rFonts w:cs="David"/>
          <w:u w:val="single"/>
          <w:rtl/>
        </w:rPr>
      </w:pPr>
      <w:r w:rsidRPr="009A4709">
        <w:rPr>
          <w:rFonts w:cs="David" w:hint="cs"/>
          <w:u w:val="single"/>
          <w:rtl/>
        </w:rPr>
        <w:t>היו"ר זאב אלקין:</w:t>
      </w:r>
    </w:p>
    <w:p w14:paraId="67F0BF82" w14:textId="77777777" w:rsidR="009A4709" w:rsidRPr="009A4709" w:rsidRDefault="009A4709" w:rsidP="009A4709">
      <w:pPr>
        <w:bidi/>
        <w:rPr>
          <w:rFonts w:cs="David"/>
          <w:rtl/>
        </w:rPr>
      </w:pPr>
    </w:p>
    <w:p w14:paraId="19EFC555" w14:textId="77777777" w:rsidR="009A4709" w:rsidRPr="009A4709" w:rsidRDefault="009A4709" w:rsidP="009A4709">
      <w:pPr>
        <w:bidi/>
        <w:rPr>
          <w:rFonts w:cs="David" w:hint="cs"/>
          <w:rtl/>
        </w:rPr>
      </w:pPr>
      <w:r w:rsidRPr="009A4709">
        <w:rPr>
          <w:rFonts w:cs="David" w:hint="cs"/>
          <w:rtl/>
        </w:rPr>
        <w:tab/>
        <w:t>חבר הכנסת אורון, בבקשה לסיים.</w:t>
      </w:r>
    </w:p>
    <w:p w14:paraId="1E71FEF6" w14:textId="77777777" w:rsidR="009A4709" w:rsidRPr="009A4709" w:rsidRDefault="009A4709" w:rsidP="009A4709">
      <w:pPr>
        <w:bidi/>
        <w:rPr>
          <w:rFonts w:cs="David" w:hint="cs"/>
          <w:rtl/>
        </w:rPr>
      </w:pPr>
    </w:p>
    <w:p w14:paraId="164ED5DF" w14:textId="77777777" w:rsidR="009A4709" w:rsidRPr="009A4709" w:rsidRDefault="009A4709" w:rsidP="009A4709">
      <w:pPr>
        <w:bidi/>
        <w:rPr>
          <w:rFonts w:cs="David" w:hint="cs"/>
          <w:rtl/>
        </w:rPr>
      </w:pPr>
      <w:r w:rsidRPr="009A4709">
        <w:rPr>
          <w:rFonts w:cs="David" w:hint="cs"/>
          <w:u w:val="single"/>
          <w:rtl/>
        </w:rPr>
        <w:t>דני דנון:</w:t>
      </w:r>
    </w:p>
    <w:p w14:paraId="696F8FD2" w14:textId="77777777" w:rsidR="009A4709" w:rsidRPr="009A4709" w:rsidRDefault="009A4709" w:rsidP="009A4709">
      <w:pPr>
        <w:bidi/>
        <w:rPr>
          <w:rFonts w:cs="David" w:hint="cs"/>
          <w:rtl/>
        </w:rPr>
      </w:pPr>
    </w:p>
    <w:p w14:paraId="77ED53E3" w14:textId="77777777" w:rsidR="009A4709" w:rsidRPr="009A4709" w:rsidRDefault="009A4709" w:rsidP="009A4709">
      <w:pPr>
        <w:bidi/>
        <w:rPr>
          <w:rFonts w:cs="David" w:hint="cs"/>
          <w:rtl/>
        </w:rPr>
      </w:pPr>
      <w:r w:rsidRPr="009A4709">
        <w:rPr>
          <w:rFonts w:cs="David" w:hint="cs"/>
          <w:rtl/>
        </w:rPr>
        <w:tab/>
        <w:t xml:space="preserve"> אדוני היושב-ראש, הדיון הוא לא על החוק כרגע.</w:t>
      </w:r>
    </w:p>
    <w:p w14:paraId="66B81B2E" w14:textId="77777777" w:rsidR="009A4709" w:rsidRPr="009A4709" w:rsidRDefault="009A4709" w:rsidP="009A4709">
      <w:pPr>
        <w:bidi/>
        <w:rPr>
          <w:rFonts w:cs="David" w:hint="cs"/>
          <w:rtl/>
        </w:rPr>
      </w:pPr>
    </w:p>
    <w:p w14:paraId="3FF7AD52" w14:textId="77777777" w:rsidR="009A4709" w:rsidRPr="009A4709" w:rsidRDefault="009A4709" w:rsidP="009A4709">
      <w:pPr>
        <w:bidi/>
        <w:rPr>
          <w:rFonts w:cs="David"/>
          <w:u w:val="single"/>
          <w:rtl/>
        </w:rPr>
      </w:pPr>
      <w:r w:rsidRPr="009A4709">
        <w:rPr>
          <w:rFonts w:cs="David" w:hint="cs"/>
          <w:u w:val="single"/>
          <w:rtl/>
        </w:rPr>
        <w:t>היו"ר זאב אלקין:</w:t>
      </w:r>
    </w:p>
    <w:p w14:paraId="1BC0F510" w14:textId="77777777" w:rsidR="009A4709" w:rsidRPr="009A4709" w:rsidRDefault="009A4709" w:rsidP="009A4709">
      <w:pPr>
        <w:bidi/>
        <w:rPr>
          <w:rFonts w:cs="David"/>
          <w:rtl/>
        </w:rPr>
      </w:pPr>
    </w:p>
    <w:p w14:paraId="54862B39" w14:textId="77777777" w:rsidR="009A4709" w:rsidRPr="009A4709" w:rsidRDefault="009A4709" w:rsidP="009A4709">
      <w:pPr>
        <w:bidi/>
        <w:rPr>
          <w:rFonts w:cs="David" w:hint="cs"/>
          <w:rtl/>
        </w:rPr>
      </w:pPr>
      <w:r w:rsidRPr="009A4709">
        <w:rPr>
          <w:rFonts w:cs="David" w:hint="cs"/>
          <w:rtl/>
        </w:rPr>
        <w:tab/>
        <w:t>חבר הכנסת אורון, בבקשה לסיים. משפט אחרון.</w:t>
      </w:r>
    </w:p>
    <w:p w14:paraId="3A34FD54" w14:textId="77777777" w:rsidR="009A4709" w:rsidRPr="009A4709" w:rsidRDefault="009A4709" w:rsidP="009A4709">
      <w:pPr>
        <w:bidi/>
        <w:rPr>
          <w:rFonts w:cs="David" w:hint="cs"/>
          <w:rtl/>
        </w:rPr>
      </w:pPr>
    </w:p>
    <w:p w14:paraId="1DE74E45" w14:textId="77777777" w:rsidR="009A4709" w:rsidRPr="009A4709" w:rsidRDefault="009A4709" w:rsidP="009A4709">
      <w:pPr>
        <w:bidi/>
        <w:rPr>
          <w:rFonts w:cs="David" w:hint="cs"/>
          <w:rtl/>
        </w:rPr>
      </w:pPr>
      <w:r w:rsidRPr="009A4709">
        <w:rPr>
          <w:rFonts w:cs="David" w:hint="cs"/>
          <w:u w:val="single"/>
          <w:rtl/>
        </w:rPr>
        <w:t>חיים אורון:</w:t>
      </w:r>
    </w:p>
    <w:p w14:paraId="4DB25CDF" w14:textId="77777777" w:rsidR="009A4709" w:rsidRPr="009A4709" w:rsidRDefault="009A4709" w:rsidP="009A4709">
      <w:pPr>
        <w:bidi/>
        <w:rPr>
          <w:rFonts w:cs="David" w:hint="cs"/>
          <w:rtl/>
        </w:rPr>
      </w:pPr>
      <w:r w:rsidRPr="009A4709">
        <w:rPr>
          <w:rFonts w:cs="David" w:hint="cs"/>
          <w:rtl/>
        </w:rPr>
        <w:tab/>
      </w:r>
    </w:p>
    <w:p w14:paraId="4EA1AC81" w14:textId="77777777" w:rsidR="009A4709" w:rsidRPr="009A4709" w:rsidRDefault="009A4709" w:rsidP="009A4709">
      <w:pPr>
        <w:bidi/>
        <w:rPr>
          <w:rFonts w:cs="David" w:hint="cs"/>
          <w:rtl/>
        </w:rPr>
      </w:pPr>
      <w:r w:rsidRPr="009A4709">
        <w:rPr>
          <w:rFonts w:cs="David" w:hint="cs"/>
          <w:rtl/>
        </w:rPr>
        <w:tab/>
        <w:t>אני מציע שהוועדה של הכנסת תתלכד על הצעה ל-60 יום, נאשר תקציב ונדון בו ברצינות, ולא נעשה את כל הקרקס שאתם מתחילים בו את הכנסת.</w:t>
      </w:r>
    </w:p>
    <w:p w14:paraId="2B63B45F" w14:textId="77777777" w:rsidR="009A4709" w:rsidRPr="009A4709" w:rsidRDefault="009A4709" w:rsidP="009A4709">
      <w:pPr>
        <w:bidi/>
        <w:rPr>
          <w:rFonts w:cs="David" w:hint="cs"/>
          <w:rtl/>
        </w:rPr>
      </w:pPr>
    </w:p>
    <w:p w14:paraId="2B0B5C62"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DE3D418" w14:textId="77777777" w:rsidR="009A4709" w:rsidRPr="009A4709" w:rsidRDefault="009A4709" w:rsidP="009A4709">
      <w:pPr>
        <w:bidi/>
        <w:rPr>
          <w:rFonts w:cs="David" w:hint="cs"/>
          <w:rtl/>
        </w:rPr>
      </w:pPr>
    </w:p>
    <w:p w14:paraId="584C9B45" w14:textId="77777777" w:rsidR="009A4709" w:rsidRPr="009A4709" w:rsidRDefault="009A4709" w:rsidP="009A4709">
      <w:pPr>
        <w:bidi/>
        <w:rPr>
          <w:rFonts w:cs="David" w:hint="cs"/>
          <w:rtl/>
        </w:rPr>
      </w:pPr>
      <w:r w:rsidRPr="009A4709">
        <w:rPr>
          <w:rFonts w:cs="David" w:hint="cs"/>
          <w:rtl/>
        </w:rPr>
        <w:tab/>
        <w:t>תודה רבה, חבר הכנסת אורון. לא הפרעתי לחבר הכנסת אורון, אבל אני מזכיר לכל הנוכחים שהדיון כאן הוא לא למהותה של ההצעה, אומנם היועץ המשפטי של משרד האוצר הציג אותה, הדיון הרציני למהותה של ההצעה יתקיים במליאה, וכל אחד שרוצה יכול להירשם ולהביע את עמדתו במליאה, ולאחר מכן, במידה והמליאה תאשר, בוועדה הרלוונטית שהיא ועדת הכספים. לכן אני מבקש מחברי הכנסת הבאים בתור שישתדלו להצטמצם לנושא שעומד כאן לדיון, וזה, בקשת הממשלה לפטור מחובת ההנחה. בבקשה, חבר הכנסת פינס. שלוש דקות לרשותך.</w:t>
      </w:r>
    </w:p>
    <w:p w14:paraId="0DED9E54" w14:textId="77777777" w:rsidR="009A4709" w:rsidRPr="009A4709" w:rsidRDefault="009A4709" w:rsidP="009A4709">
      <w:pPr>
        <w:bidi/>
        <w:rPr>
          <w:rFonts w:cs="David" w:hint="cs"/>
          <w:rtl/>
        </w:rPr>
      </w:pPr>
    </w:p>
    <w:p w14:paraId="6FDFC472" w14:textId="77777777" w:rsidR="009A4709" w:rsidRPr="009A4709" w:rsidRDefault="009A4709" w:rsidP="009A4709">
      <w:pPr>
        <w:bidi/>
        <w:rPr>
          <w:rFonts w:cs="David" w:hint="cs"/>
          <w:rtl/>
        </w:rPr>
      </w:pPr>
      <w:r w:rsidRPr="009A4709">
        <w:rPr>
          <w:rFonts w:cs="David" w:hint="cs"/>
          <w:u w:val="single"/>
          <w:rtl/>
        </w:rPr>
        <w:t>אופיר פינס-פז:</w:t>
      </w:r>
    </w:p>
    <w:p w14:paraId="768031A3" w14:textId="77777777" w:rsidR="009A4709" w:rsidRPr="009A4709" w:rsidRDefault="009A4709" w:rsidP="009A4709">
      <w:pPr>
        <w:bidi/>
        <w:rPr>
          <w:rFonts w:cs="David" w:hint="cs"/>
          <w:rtl/>
        </w:rPr>
      </w:pPr>
      <w:r w:rsidRPr="009A4709">
        <w:rPr>
          <w:rFonts w:cs="David" w:hint="cs"/>
          <w:rtl/>
        </w:rPr>
        <w:tab/>
      </w:r>
    </w:p>
    <w:p w14:paraId="2EFD2D88" w14:textId="77777777" w:rsidR="009A4709" w:rsidRPr="009A4709" w:rsidRDefault="009A4709" w:rsidP="009A4709">
      <w:pPr>
        <w:bidi/>
        <w:rPr>
          <w:rFonts w:cs="David" w:hint="cs"/>
          <w:rtl/>
        </w:rPr>
      </w:pPr>
      <w:r w:rsidRPr="009A4709">
        <w:rPr>
          <w:rFonts w:cs="David" w:hint="cs"/>
          <w:rtl/>
        </w:rPr>
        <w:tab/>
        <w:t>תודה, אדוני היושב-ראש, צר לי שזה הנושא שהממשלה החליטה להביא לכנסת כנושא ראשון. אין ספק שזה מבחן גדול מאוד של הכנסת. אני לא זוכר שנתקלתי בכל שנות כהונתי בכנסת בבריונות פרלמנטרית מן הסוג הזה. שני שיאים הממשלה רוצה שהכנסת תשבור: שיא אחד בתחום המשפטי, שיא שני בתחום הכלכלי. בתחום המשפטי היא רוצה לשנות חוק יסוד ביום אחד, בשלוש קריאות, במהלך פגרה--</w:t>
      </w:r>
    </w:p>
    <w:p w14:paraId="41C882DD" w14:textId="77777777" w:rsidR="009A4709" w:rsidRPr="009A4709" w:rsidRDefault="009A4709" w:rsidP="009A4709">
      <w:pPr>
        <w:bidi/>
        <w:rPr>
          <w:rFonts w:cs="David" w:hint="cs"/>
          <w:rtl/>
        </w:rPr>
      </w:pPr>
    </w:p>
    <w:p w14:paraId="44512490" w14:textId="77777777" w:rsidR="009A4709" w:rsidRPr="009A4709" w:rsidRDefault="009A4709" w:rsidP="009A4709">
      <w:pPr>
        <w:bidi/>
        <w:rPr>
          <w:rFonts w:cs="David" w:hint="cs"/>
          <w:rtl/>
        </w:rPr>
      </w:pPr>
      <w:r w:rsidRPr="009A4709">
        <w:rPr>
          <w:rFonts w:cs="David" w:hint="cs"/>
          <w:u w:val="single"/>
          <w:rtl/>
        </w:rPr>
        <w:t>מוחמד ברכה:</w:t>
      </w:r>
    </w:p>
    <w:p w14:paraId="77F47EB4" w14:textId="77777777" w:rsidR="009A4709" w:rsidRPr="009A4709" w:rsidRDefault="009A4709" w:rsidP="009A4709">
      <w:pPr>
        <w:bidi/>
        <w:rPr>
          <w:rFonts w:cs="David" w:hint="cs"/>
          <w:rtl/>
        </w:rPr>
      </w:pPr>
      <w:r w:rsidRPr="009A4709">
        <w:rPr>
          <w:rFonts w:cs="David" w:hint="cs"/>
          <w:rtl/>
        </w:rPr>
        <w:tab/>
      </w:r>
    </w:p>
    <w:p w14:paraId="79ADA9C9" w14:textId="77777777" w:rsidR="009A4709" w:rsidRPr="009A4709" w:rsidRDefault="009A4709" w:rsidP="009A4709">
      <w:pPr>
        <w:bidi/>
        <w:rPr>
          <w:rFonts w:cs="David" w:hint="cs"/>
          <w:rtl/>
        </w:rPr>
      </w:pPr>
      <w:r w:rsidRPr="009A4709">
        <w:rPr>
          <w:rFonts w:cs="David" w:hint="cs"/>
          <w:rtl/>
        </w:rPr>
        <w:tab/>
        <w:t xml:space="preserve"> בוועדות זמניות.</w:t>
      </w:r>
    </w:p>
    <w:p w14:paraId="16578187" w14:textId="77777777" w:rsidR="009A4709" w:rsidRPr="009A4709" w:rsidRDefault="009A4709" w:rsidP="009A4709">
      <w:pPr>
        <w:bidi/>
        <w:rPr>
          <w:rFonts w:cs="David" w:hint="cs"/>
          <w:rtl/>
        </w:rPr>
      </w:pPr>
    </w:p>
    <w:p w14:paraId="3610D51C" w14:textId="77777777" w:rsidR="009A4709" w:rsidRPr="009A4709" w:rsidRDefault="009A4709" w:rsidP="009A4709">
      <w:pPr>
        <w:bidi/>
        <w:rPr>
          <w:rFonts w:cs="David" w:hint="cs"/>
          <w:rtl/>
        </w:rPr>
      </w:pPr>
      <w:r w:rsidRPr="009A4709">
        <w:rPr>
          <w:rFonts w:cs="David" w:hint="cs"/>
          <w:u w:val="single"/>
          <w:rtl/>
        </w:rPr>
        <w:t>אופיר פינס-פז:</w:t>
      </w:r>
    </w:p>
    <w:p w14:paraId="3ECC6E6F" w14:textId="77777777" w:rsidR="009A4709" w:rsidRPr="009A4709" w:rsidRDefault="009A4709" w:rsidP="009A4709">
      <w:pPr>
        <w:bidi/>
        <w:rPr>
          <w:rFonts w:cs="David" w:hint="cs"/>
          <w:rtl/>
        </w:rPr>
      </w:pPr>
      <w:r w:rsidRPr="009A4709">
        <w:rPr>
          <w:rFonts w:cs="David" w:hint="cs"/>
          <w:rtl/>
        </w:rPr>
        <w:tab/>
      </w:r>
    </w:p>
    <w:p w14:paraId="43B57B4E" w14:textId="77777777" w:rsidR="009A4709" w:rsidRPr="009A4709" w:rsidRDefault="009A4709" w:rsidP="009A4709">
      <w:pPr>
        <w:bidi/>
        <w:rPr>
          <w:rFonts w:cs="David" w:hint="cs"/>
          <w:rtl/>
        </w:rPr>
      </w:pPr>
      <w:r w:rsidRPr="009A4709">
        <w:rPr>
          <w:rFonts w:cs="David" w:hint="cs"/>
          <w:rtl/>
        </w:rPr>
        <w:tab/>
        <w:t xml:space="preserve"> --כשאין עדיין ועדת חוקה, חוק ומשפט שהיא הוועדה היחידה המוסמכת לטפל בחוקי יסוד בכנסת ישראל. זה שיא שלילי שהכנסת עדיין לא חצתה.</w:t>
      </w:r>
    </w:p>
    <w:p w14:paraId="24483727" w14:textId="77777777" w:rsidR="009A4709" w:rsidRPr="009A4709" w:rsidRDefault="009A4709" w:rsidP="009A4709">
      <w:pPr>
        <w:bidi/>
        <w:rPr>
          <w:rFonts w:cs="David" w:hint="cs"/>
          <w:rtl/>
        </w:rPr>
      </w:pPr>
    </w:p>
    <w:p w14:paraId="0178A884" w14:textId="77777777" w:rsidR="009A4709" w:rsidRPr="009A4709" w:rsidRDefault="009A4709" w:rsidP="009A4709">
      <w:pPr>
        <w:bidi/>
        <w:rPr>
          <w:rFonts w:cs="David" w:hint="cs"/>
          <w:rtl/>
        </w:rPr>
      </w:pPr>
      <w:r w:rsidRPr="009A4709">
        <w:rPr>
          <w:rFonts w:cs="David" w:hint="cs"/>
          <w:rtl/>
        </w:rPr>
        <w:tab/>
        <w:t>השיא השני זה לייצר מנגנון שבו מעבירים תקציב דו-שנתי בעת ובעונה אחת. חברים, זה כבר לא שיא רק של ישראל. תבדוק, אין פרלמנט בעולם- - -</w:t>
      </w:r>
    </w:p>
    <w:p w14:paraId="0CE57F29" w14:textId="77777777" w:rsidR="009A4709" w:rsidRPr="009A4709" w:rsidRDefault="009A4709" w:rsidP="009A4709">
      <w:pPr>
        <w:bidi/>
        <w:rPr>
          <w:rFonts w:cs="David" w:hint="cs"/>
          <w:rtl/>
        </w:rPr>
      </w:pPr>
    </w:p>
    <w:p w14:paraId="5B4C0C01"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F756BFA" w14:textId="77777777" w:rsidR="009A4709" w:rsidRPr="009A4709" w:rsidRDefault="009A4709" w:rsidP="009A4709">
      <w:pPr>
        <w:bidi/>
        <w:rPr>
          <w:rFonts w:cs="David" w:hint="cs"/>
          <w:rtl/>
        </w:rPr>
      </w:pPr>
    </w:p>
    <w:p w14:paraId="26BC1D4E" w14:textId="77777777" w:rsidR="009A4709" w:rsidRPr="009A4709" w:rsidRDefault="009A4709" w:rsidP="009A4709">
      <w:pPr>
        <w:bidi/>
        <w:rPr>
          <w:rFonts w:cs="David" w:hint="cs"/>
          <w:rtl/>
        </w:rPr>
      </w:pPr>
      <w:r w:rsidRPr="009A4709">
        <w:rPr>
          <w:rFonts w:cs="David" w:hint="cs"/>
          <w:rtl/>
        </w:rPr>
        <w:tab/>
        <w:t xml:space="preserve"> שוב, חבר הכנסת פינס, סליחה שאני מפריע לך, אבל למיטב זכרוני אתה חבר ועדת הכספים, לכן לגופה של הצעת החוק תוכל להביע את עמדתך, ובהרחבה, בדיון הרלוונטי. תתייחס בבקשה לגבי חובת ההנחה, כי עדיין לא הבנתי אם אתה תומך בבקשת הממשלה לפטור מחובת ההנחה או לא.</w:t>
      </w:r>
    </w:p>
    <w:p w14:paraId="19BCF7C1" w14:textId="77777777" w:rsidR="009A4709" w:rsidRPr="009A4709" w:rsidRDefault="009A4709" w:rsidP="009A4709">
      <w:pPr>
        <w:bidi/>
        <w:rPr>
          <w:rFonts w:cs="David" w:hint="cs"/>
          <w:rtl/>
        </w:rPr>
      </w:pPr>
    </w:p>
    <w:p w14:paraId="0179665B" w14:textId="77777777" w:rsidR="009A4709" w:rsidRPr="009A4709" w:rsidRDefault="009A4709" w:rsidP="009A4709">
      <w:pPr>
        <w:bidi/>
        <w:rPr>
          <w:rFonts w:cs="David" w:hint="cs"/>
          <w:rtl/>
        </w:rPr>
      </w:pPr>
      <w:r w:rsidRPr="009A4709">
        <w:rPr>
          <w:rFonts w:cs="David" w:hint="cs"/>
          <w:u w:val="single"/>
          <w:rtl/>
        </w:rPr>
        <w:t>אחמד טיבי:</w:t>
      </w:r>
    </w:p>
    <w:p w14:paraId="2958703A" w14:textId="77777777" w:rsidR="009A4709" w:rsidRPr="009A4709" w:rsidRDefault="009A4709" w:rsidP="009A4709">
      <w:pPr>
        <w:bidi/>
        <w:rPr>
          <w:rFonts w:cs="David" w:hint="cs"/>
          <w:rtl/>
        </w:rPr>
      </w:pPr>
    </w:p>
    <w:p w14:paraId="40D61945" w14:textId="77777777" w:rsidR="009A4709" w:rsidRPr="009A4709" w:rsidRDefault="009A4709" w:rsidP="009A4709">
      <w:pPr>
        <w:bidi/>
        <w:rPr>
          <w:rFonts w:cs="David" w:hint="cs"/>
          <w:rtl/>
        </w:rPr>
      </w:pPr>
      <w:r w:rsidRPr="009A4709">
        <w:rPr>
          <w:rFonts w:cs="David" w:hint="cs"/>
          <w:rtl/>
        </w:rPr>
        <w:tab/>
        <w:t xml:space="preserve"> הוא התכוון לומר בסוף דבריו אם הוא תומך או לא. תן לו לומר את דבריו.</w:t>
      </w:r>
    </w:p>
    <w:p w14:paraId="709433E2" w14:textId="77777777" w:rsidR="009A4709" w:rsidRPr="009A4709" w:rsidRDefault="009A4709" w:rsidP="009A4709">
      <w:pPr>
        <w:bidi/>
        <w:rPr>
          <w:rFonts w:cs="David" w:hint="cs"/>
          <w:rtl/>
        </w:rPr>
      </w:pPr>
    </w:p>
    <w:p w14:paraId="00975619" w14:textId="77777777" w:rsidR="009A4709" w:rsidRPr="009A4709" w:rsidRDefault="009A4709" w:rsidP="009A4709">
      <w:pPr>
        <w:bidi/>
        <w:rPr>
          <w:rFonts w:cs="David" w:hint="cs"/>
          <w:rtl/>
        </w:rPr>
      </w:pPr>
      <w:r w:rsidRPr="009A4709">
        <w:rPr>
          <w:rFonts w:cs="David" w:hint="cs"/>
          <w:u w:val="single"/>
          <w:rtl/>
        </w:rPr>
        <w:t>אופיר פינס-פז:</w:t>
      </w:r>
    </w:p>
    <w:p w14:paraId="48CEAD43" w14:textId="77777777" w:rsidR="009A4709" w:rsidRPr="009A4709" w:rsidRDefault="009A4709" w:rsidP="009A4709">
      <w:pPr>
        <w:bidi/>
        <w:rPr>
          <w:rFonts w:cs="David" w:hint="cs"/>
          <w:rtl/>
        </w:rPr>
      </w:pPr>
      <w:r w:rsidRPr="009A4709">
        <w:rPr>
          <w:rFonts w:cs="David" w:hint="cs"/>
          <w:rtl/>
        </w:rPr>
        <w:tab/>
      </w:r>
    </w:p>
    <w:p w14:paraId="3BD9B550" w14:textId="77777777" w:rsidR="009A4709" w:rsidRPr="009A4709" w:rsidRDefault="009A4709" w:rsidP="009A4709">
      <w:pPr>
        <w:bidi/>
        <w:rPr>
          <w:rFonts w:cs="David" w:hint="cs"/>
          <w:rtl/>
        </w:rPr>
      </w:pPr>
      <w:r w:rsidRPr="009A4709">
        <w:rPr>
          <w:rFonts w:cs="David" w:hint="cs"/>
          <w:rtl/>
        </w:rPr>
        <w:tab/>
        <w:t>שוברים כאן כמה שיאים. אני מציע שתשמור על זכות הביטוי, ואל תנסה לסתום פיות.</w:t>
      </w:r>
    </w:p>
    <w:p w14:paraId="2A0D986D" w14:textId="77777777" w:rsidR="009A4709" w:rsidRPr="009A4709" w:rsidRDefault="009A4709" w:rsidP="009A4709">
      <w:pPr>
        <w:bidi/>
        <w:rPr>
          <w:rFonts w:cs="David" w:hint="cs"/>
          <w:rtl/>
        </w:rPr>
      </w:pPr>
    </w:p>
    <w:p w14:paraId="669D69AF"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FEC417B" w14:textId="77777777" w:rsidR="009A4709" w:rsidRPr="009A4709" w:rsidRDefault="009A4709" w:rsidP="009A4709">
      <w:pPr>
        <w:bidi/>
        <w:rPr>
          <w:rFonts w:cs="David" w:hint="cs"/>
          <w:rtl/>
        </w:rPr>
      </w:pPr>
    </w:p>
    <w:p w14:paraId="6598DC87" w14:textId="77777777" w:rsidR="009A4709" w:rsidRPr="009A4709" w:rsidRDefault="009A4709" w:rsidP="009A4709">
      <w:pPr>
        <w:bidi/>
        <w:rPr>
          <w:rFonts w:cs="David" w:hint="cs"/>
          <w:rtl/>
        </w:rPr>
      </w:pPr>
      <w:r w:rsidRPr="009A4709">
        <w:rPr>
          <w:rFonts w:cs="David" w:hint="cs"/>
          <w:rtl/>
        </w:rPr>
        <w:tab/>
        <w:t>חס וחלילה. נשמור על זכות הביטוי--</w:t>
      </w:r>
    </w:p>
    <w:p w14:paraId="345126DF" w14:textId="77777777" w:rsidR="009A4709" w:rsidRPr="009A4709" w:rsidRDefault="009A4709" w:rsidP="009A4709">
      <w:pPr>
        <w:bidi/>
        <w:rPr>
          <w:rFonts w:cs="David" w:hint="cs"/>
          <w:rtl/>
        </w:rPr>
      </w:pPr>
    </w:p>
    <w:p w14:paraId="284D0E35" w14:textId="77777777" w:rsidR="009A4709" w:rsidRPr="009A4709" w:rsidRDefault="009A4709" w:rsidP="009A4709">
      <w:pPr>
        <w:bidi/>
        <w:rPr>
          <w:rFonts w:cs="David" w:hint="cs"/>
          <w:rtl/>
        </w:rPr>
      </w:pPr>
      <w:r w:rsidRPr="009A4709">
        <w:rPr>
          <w:rFonts w:cs="David" w:hint="cs"/>
          <w:u w:val="single"/>
          <w:rtl/>
        </w:rPr>
        <w:t>אופיר פינס-פז:</w:t>
      </w:r>
    </w:p>
    <w:p w14:paraId="2F26CEE3" w14:textId="77777777" w:rsidR="009A4709" w:rsidRPr="009A4709" w:rsidRDefault="009A4709" w:rsidP="009A4709">
      <w:pPr>
        <w:bidi/>
        <w:rPr>
          <w:rFonts w:cs="David" w:hint="cs"/>
          <w:rtl/>
        </w:rPr>
      </w:pPr>
      <w:r w:rsidRPr="009A4709">
        <w:rPr>
          <w:rFonts w:cs="David" w:hint="cs"/>
          <w:rtl/>
        </w:rPr>
        <w:tab/>
      </w:r>
    </w:p>
    <w:p w14:paraId="7EDBA6D0" w14:textId="77777777" w:rsidR="009A4709" w:rsidRPr="009A4709" w:rsidRDefault="009A4709" w:rsidP="009A4709">
      <w:pPr>
        <w:bidi/>
        <w:rPr>
          <w:rFonts w:cs="David" w:hint="cs"/>
          <w:rtl/>
        </w:rPr>
      </w:pPr>
      <w:r w:rsidRPr="009A4709">
        <w:rPr>
          <w:rFonts w:cs="David" w:hint="cs"/>
          <w:rtl/>
        </w:rPr>
        <w:tab/>
        <w:t>זה מה שאני מרגיש שאתה מנסה לעשות.</w:t>
      </w:r>
    </w:p>
    <w:p w14:paraId="4B9B7D49" w14:textId="77777777" w:rsidR="009A4709" w:rsidRPr="009A4709" w:rsidRDefault="009A4709" w:rsidP="009A4709">
      <w:pPr>
        <w:bidi/>
        <w:rPr>
          <w:rFonts w:cs="David" w:hint="cs"/>
          <w:rtl/>
        </w:rPr>
      </w:pPr>
    </w:p>
    <w:p w14:paraId="27223FF3" w14:textId="77777777" w:rsidR="009A4709" w:rsidRPr="009A4709" w:rsidRDefault="009A4709" w:rsidP="009A4709">
      <w:pPr>
        <w:bidi/>
        <w:rPr>
          <w:rFonts w:cs="David"/>
          <w:u w:val="single"/>
          <w:rtl/>
        </w:rPr>
      </w:pPr>
      <w:r w:rsidRPr="009A4709">
        <w:rPr>
          <w:rFonts w:cs="David" w:hint="cs"/>
          <w:u w:val="single"/>
          <w:rtl/>
        </w:rPr>
        <w:t>היו"ר זאב אלקין:</w:t>
      </w:r>
    </w:p>
    <w:p w14:paraId="67FC0C5D" w14:textId="77777777" w:rsidR="009A4709" w:rsidRPr="009A4709" w:rsidRDefault="009A4709" w:rsidP="009A4709">
      <w:pPr>
        <w:bidi/>
        <w:rPr>
          <w:rFonts w:cs="David"/>
          <w:rtl/>
        </w:rPr>
      </w:pPr>
    </w:p>
    <w:p w14:paraId="4B7349BD" w14:textId="77777777" w:rsidR="009A4709" w:rsidRPr="009A4709" w:rsidRDefault="009A4709" w:rsidP="009A4709">
      <w:pPr>
        <w:bidi/>
        <w:rPr>
          <w:rFonts w:cs="David" w:hint="cs"/>
          <w:rtl/>
        </w:rPr>
      </w:pPr>
      <w:r w:rsidRPr="009A4709">
        <w:rPr>
          <w:rFonts w:cs="David" w:hint="cs"/>
          <w:rtl/>
        </w:rPr>
        <w:tab/>
        <w:t>--בעיקר של חברי כנסת מהאופוזיציה.</w:t>
      </w:r>
    </w:p>
    <w:p w14:paraId="20E0BE77" w14:textId="77777777" w:rsidR="009A4709" w:rsidRPr="009A4709" w:rsidRDefault="009A4709" w:rsidP="009A4709">
      <w:pPr>
        <w:bidi/>
        <w:rPr>
          <w:rFonts w:cs="David" w:hint="cs"/>
          <w:rtl/>
        </w:rPr>
      </w:pPr>
    </w:p>
    <w:p w14:paraId="68F796CC" w14:textId="77777777" w:rsidR="009A4709" w:rsidRPr="009A4709" w:rsidRDefault="009A4709" w:rsidP="009A4709">
      <w:pPr>
        <w:bidi/>
        <w:rPr>
          <w:rFonts w:cs="David" w:hint="cs"/>
          <w:rtl/>
        </w:rPr>
      </w:pPr>
      <w:r w:rsidRPr="009A4709">
        <w:rPr>
          <w:rFonts w:cs="David" w:hint="cs"/>
          <w:u w:val="single"/>
          <w:rtl/>
        </w:rPr>
        <w:t>אופיר פינס-פז:</w:t>
      </w:r>
    </w:p>
    <w:p w14:paraId="7D60F975" w14:textId="77777777" w:rsidR="009A4709" w:rsidRPr="009A4709" w:rsidRDefault="009A4709" w:rsidP="009A4709">
      <w:pPr>
        <w:bidi/>
        <w:rPr>
          <w:rFonts w:cs="David" w:hint="cs"/>
          <w:rtl/>
        </w:rPr>
      </w:pPr>
      <w:r w:rsidRPr="009A4709">
        <w:rPr>
          <w:rFonts w:cs="David" w:hint="cs"/>
          <w:rtl/>
        </w:rPr>
        <w:tab/>
      </w:r>
    </w:p>
    <w:p w14:paraId="0C4EE62F" w14:textId="77777777" w:rsidR="009A4709" w:rsidRPr="009A4709" w:rsidRDefault="009A4709" w:rsidP="009A4709">
      <w:pPr>
        <w:bidi/>
        <w:rPr>
          <w:rFonts w:cs="David" w:hint="cs"/>
          <w:rtl/>
        </w:rPr>
      </w:pPr>
      <w:r w:rsidRPr="009A4709">
        <w:rPr>
          <w:rFonts w:cs="David" w:hint="cs"/>
          <w:rtl/>
        </w:rPr>
        <w:tab/>
        <w:t xml:space="preserve"> יש דברים שהם גדולים מקואליציה ואופוזיציה. כששוברים את כללי המשחק בכנסת, כשמנסים לשבור שיאים שליליים של הכנסת, כל חברי הכנסת, קואליציה ואופוזיציה, חייבים לזעוק. אנחנו לא חותמת גומי של אף אחד, אנחנו לא יושבים כאן כמי שתלויים על חוט של איזה ממשלה, שיהיה ברור לך.</w:t>
      </w:r>
    </w:p>
    <w:p w14:paraId="49E1431C" w14:textId="77777777" w:rsidR="009A4709" w:rsidRPr="009A4709" w:rsidRDefault="009A4709" w:rsidP="009A4709">
      <w:pPr>
        <w:bidi/>
        <w:rPr>
          <w:rFonts w:cs="David" w:hint="cs"/>
          <w:rtl/>
        </w:rPr>
      </w:pPr>
    </w:p>
    <w:p w14:paraId="61D85F30" w14:textId="77777777" w:rsidR="009A4709" w:rsidRPr="009A4709" w:rsidRDefault="009A4709" w:rsidP="009A4709">
      <w:pPr>
        <w:bidi/>
        <w:rPr>
          <w:rFonts w:cs="David" w:hint="cs"/>
          <w:rtl/>
        </w:rPr>
      </w:pPr>
      <w:r w:rsidRPr="009A4709">
        <w:rPr>
          <w:rFonts w:cs="David" w:hint="cs"/>
          <w:rtl/>
        </w:rPr>
        <w:tab/>
        <w:t xml:space="preserve">בתוך הנימוקים הכלכליים, חוץ מזה שזה שיא עולמי </w:t>
      </w:r>
      <w:r w:rsidRPr="009A4709">
        <w:rPr>
          <w:rFonts w:cs="David"/>
          <w:rtl/>
        </w:rPr>
        <w:t>–</w:t>
      </w:r>
      <w:r w:rsidRPr="009A4709">
        <w:rPr>
          <w:rFonts w:cs="David" w:hint="cs"/>
          <w:rtl/>
        </w:rPr>
        <w:t xml:space="preserve"> לא הייתי מתנגד לעניין שתי שנות תקציב בימים כתיקונם. זה מעניין, שווה לדון בזה. זה נושא שיש לו קשר ליציבות ממשלתית, יש בו גם יתרונות. אבל בתקופה הזאת? בדרך הזאת? אתם לא שומעים את נגיד בנק ישראל? פתאום סטנלי פישר הוא שום דבר? אין לכם אחריות לגבי מה שיקרה? מישהו כאן בחדר או בממשלה יכול באמת לקחת את האחריות ולדעת, כשהוא עושה היום תקציב ל-2010, מה המשמעות של התקציב הזה? הרי זה חוסר אחריות מדרגה עליונה. יש כאן איזה רעיון, שמישהו התאהב בו, ולא חשב עליו עד הסוף.</w:t>
      </w:r>
    </w:p>
    <w:p w14:paraId="44C8A25B" w14:textId="77777777" w:rsidR="009A4709" w:rsidRPr="009A4709" w:rsidRDefault="009A4709" w:rsidP="009A4709">
      <w:pPr>
        <w:bidi/>
        <w:rPr>
          <w:rFonts w:cs="David" w:hint="cs"/>
          <w:rtl/>
        </w:rPr>
      </w:pPr>
    </w:p>
    <w:p w14:paraId="600968CE" w14:textId="77777777" w:rsidR="009A4709" w:rsidRPr="009A4709" w:rsidRDefault="009A4709" w:rsidP="009A4709">
      <w:pPr>
        <w:bidi/>
        <w:rPr>
          <w:rFonts w:cs="David" w:hint="cs"/>
          <w:rtl/>
        </w:rPr>
      </w:pPr>
      <w:r w:rsidRPr="009A4709">
        <w:rPr>
          <w:rFonts w:cs="David" w:hint="cs"/>
          <w:rtl/>
        </w:rPr>
        <w:tab/>
        <w:t xml:space="preserve">חברים, אין בעיה להעביר את התקציב של שנת 2009, אם לא ב-45 ימים, ב-60 ימים, ובזה אני תומך, אדוני היושב-ראש, וב-2010 נעשה עוד תקציב. חברים, המדינה זקוקה לגמישות תקציבית. אמר כאן חבר הכנסת אורון בצדק, הדברים משתנים מהרגע להרגע </w:t>
      </w:r>
      <w:r w:rsidRPr="009A4709">
        <w:rPr>
          <w:rFonts w:cs="David"/>
          <w:rtl/>
        </w:rPr>
        <w:t>–</w:t>
      </w:r>
      <w:r w:rsidRPr="009A4709">
        <w:rPr>
          <w:rFonts w:cs="David" w:hint="cs"/>
          <w:rtl/>
        </w:rPr>
        <w:t xml:space="preserve"> האם מישהו בממשלה צפה שיהיו בחודש הקודם 20,000 מובטלים שיאבדו את מקור פרנסתם? האם מישהו צפה את זה? מישהו ראה את הנולד? מישהו יודע מה יקרה בחודש הבא? והממשלה רוצה שנחוקק תקציב לשנת 2010, כאילו שזה תקציב של טנגנייקה, כאילו שזה תקציב של מדינה אחרת? זאת לא המדינה שלנו? אין לנו אחריות? כולם לא עובדים אצל מישהו? אין לנו עמוד שדרה?</w:t>
      </w:r>
    </w:p>
    <w:p w14:paraId="64068851" w14:textId="77777777" w:rsidR="009A4709" w:rsidRPr="009A4709" w:rsidRDefault="009A4709" w:rsidP="009A4709">
      <w:pPr>
        <w:bidi/>
        <w:rPr>
          <w:rFonts w:cs="David" w:hint="cs"/>
          <w:rtl/>
        </w:rPr>
      </w:pPr>
    </w:p>
    <w:p w14:paraId="69A87153" w14:textId="77777777" w:rsidR="009A4709" w:rsidRPr="009A4709" w:rsidRDefault="009A4709" w:rsidP="009A4709">
      <w:pPr>
        <w:bidi/>
        <w:rPr>
          <w:rFonts w:cs="David" w:hint="cs"/>
          <w:rtl/>
        </w:rPr>
      </w:pPr>
      <w:r w:rsidRPr="009A4709">
        <w:rPr>
          <w:rFonts w:cs="David" w:hint="cs"/>
          <w:u w:val="single"/>
          <w:rtl/>
        </w:rPr>
        <w:t>משה גפני:</w:t>
      </w:r>
    </w:p>
    <w:p w14:paraId="7E107E8D" w14:textId="77777777" w:rsidR="009A4709" w:rsidRPr="009A4709" w:rsidRDefault="009A4709" w:rsidP="009A4709">
      <w:pPr>
        <w:bidi/>
        <w:rPr>
          <w:rFonts w:cs="David" w:hint="cs"/>
          <w:rtl/>
        </w:rPr>
      </w:pPr>
      <w:r w:rsidRPr="009A4709">
        <w:rPr>
          <w:rFonts w:cs="David" w:hint="cs"/>
          <w:rtl/>
        </w:rPr>
        <w:tab/>
      </w:r>
    </w:p>
    <w:p w14:paraId="59D3DBA9" w14:textId="77777777" w:rsidR="009A4709" w:rsidRPr="009A4709" w:rsidRDefault="009A4709" w:rsidP="009A4709">
      <w:pPr>
        <w:bidi/>
        <w:rPr>
          <w:rFonts w:cs="David" w:hint="cs"/>
          <w:rtl/>
        </w:rPr>
      </w:pPr>
      <w:r w:rsidRPr="009A4709">
        <w:rPr>
          <w:rFonts w:cs="David" w:hint="cs"/>
          <w:rtl/>
        </w:rPr>
        <w:tab/>
        <w:t xml:space="preserve"> מה ברק אומר על זה?</w:t>
      </w:r>
    </w:p>
    <w:p w14:paraId="2F9EC6BA" w14:textId="77777777" w:rsidR="009A4709" w:rsidRPr="009A4709" w:rsidRDefault="009A4709" w:rsidP="009A4709">
      <w:pPr>
        <w:bidi/>
        <w:rPr>
          <w:rFonts w:cs="David" w:hint="cs"/>
          <w:rtl/>
        </w:rPr>
      </w:pPr>
    </w:p>
    <w:p w14:paraId="793A895C" w14:textId="77777777" w:rsidR="009A4709" w:rsidRPr="009A4709" w:rsidRDefault="009A4709" w:rsidP="009A4709">
      <w:pPr>
        <w:bidi/>
        <w:rPr>
          <w:rFonts w:cs="David" w:hint="cs"/>
          <w:rtl/>
        </w:rPr>
      </w:pPr>
      <w:r w:rsidRPr="009A4709">
        <w:rPr>
          <w:rFonts w:cs="David" w:hint="cs"/>
          <w:u w:val="single"/>
          <w:rtl/>
        </w:rPr>
        <w:t>אופיר פינס-פז:</w:t>
      </w:r>
    </w:p>
    <w:p w14:paraId="55B48CAD" w14:textId="77777777" w:rsidR="009A4709" w:rsidRPr="009A4709" w:rsidRDefault="009A4709" w:rsidP="009A4709">
      <w:pPr>
        <w:bidi/>
        <w:rPr>
          <w:rFonts w:cs="David" w:hint="cs"/>
          <w:rtl/>
        </w:rPr>
      </w:pPr>
      <w:r w:rsidRPr="009A4709">
        <w:rPr>
          <w:rFonts w:cs="David" w:hint="cs"/>
          <w:rtl/>
        </w:rPr>
        <w:tab/>
      </w:r>
    </w:p>
    <w:p w14:paraId="0A85A53D" w14:textId="77777777" w:rsidR="009A4709" w:rsidRPr="009A4709" w:rsidRDefault="009A4709" w:rsidP="009A4709">
      <w:pPr>
        <w:bidi/>
        <w:rPr>
          <w:rFonts w:cs="David" w:hint="cs"/>
          <w:rtl/>
        </w:rPr>
      </w:pPr>
      <w:r w:rsidRPr="009A4709">
        <w:rPr>
          <w:rFonts w:cs="David" w:hint="cs"/>
          <w:rtl/>
        </w:rPr>
        <w:t xml:space="preserve"> </w:t>
      </w:r>
      <w:r w:rsidRPr="009A4709">
        <w:rPr>
          <w:rFonts w:cs="David" w:hint="cs"/>
          <w:rtl/>
        </w:rPr>
        <w:tab/>
        <w:t xml:space="preserve">לכנסת אסור להפוך ולהיות חותמת גומי של הממשלה. אם הממשלה באיזה בליץ של יצירתיות, בלי שחשבו על העניין הזה עד הסוף עושה טעות אסטרטגית- - - </w:t>
      </w:r>
    </w:p>
    <w:p w14:paraId="4420C736" w14:textId="77777777" w:rsidR="009A4709" w:rsidRPr="009A4709" w:rsidRDefault="009A4709" w:rsidP="009A4709">
      <w:pPr>
        <w:bidi/>
        <w:rPr>
          <w:rFonts w:cs="David" w:hint="cs"/>
          <w:rtl/>
        </w:rPr>
      </w:pPr>
    </w:p>
    <w:p w14:paraId="38874958"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9158FEF" w14:textId="77777777" w:rsidR="009A4709" w:rsidRPr="009A4709" w:rsidRDefault="009A4709" w:rsidP="009A4709">
      <w:pPr>
        <w:bidi/>
        <w:rPr>
          <w:rFonts w:cs="David" w:hint="cs"/>
          <w:rtl/>
        </w:rPr>
      </w:pPr>
    </w:p>
    <w:p w14:paraId="0B3F8AEF" w14:textId="77777777" w:rsidR="009A4709" w:rsidRPr="009A4709" w:rsidRDefault="009A4709" w:rsidP="009A4709">
      <w:pPr>
        <w:bidi/>
        <w:rPr>
          <w:rFonts w:cs="David" w:hint="cs"/>
          <w:rtl/>
        </w:rPr>
      </w:pPr>
      <w:r w:rsidRPr="009A4709">
        <w:rPr>
          <w:rFonts w:cs="David" w:hint="cs"/>
          <w:rtl/>
        </w:rPr>
        <w:tab/>
        <w:t xml:space="preserve"> חברים, נא לא להפריע לחבר הכנסת פינס לדבר. אומנם הוא חבר כנסת מהקואליציה ואין לו זכות חסד של הגנה, אבל בכל זאת ניתן לו.</w:t>
      </w:r>
    </w:p>
    <w:p w14:paraId="1FC1B4C3" w14:textId="77777777" w:rsidR="009A4709" w:rsidRPr="009A4709" w:rsidRDefault="009A4709" w:rsidP="009A4709">
      <w:pPr>
        <w:bidi/>
        <w:rPr>
          <w:rFonts w:cs="David" w:hint="cs"/>
          <w:rtl/>
        </w:rPr>
      </w:pPr>
    </w:p>
    <w:p w14:paraId="654070AF" w14:textId="77777777" w:rsidR="009A4709" w:rsidRPr="009A4709" w:rsidRDefault="009A4709" w:rsidP="009A4709">
      <w:pPr>
        <w:bidi/>
        <w:rPr>
          <w:rFonts w:cs="David" w:hint="cs"/>
          <w:rtl/>
        </w:rPr>
      </w:pPr>
      <w:r w:rsidRPr="009A4709">
        <w:rPr>
          <w:rFonts w:cs="David" w:hint="cs"/>
          <w:u w:val="single"/>
          <w:rtl/>
        </w:rPr>
        <w:t>אופיר פינס-פז:</w:t>
      </w:r>
    </w:p>
    <w:p w14:paraId="742FCD3A" w14:textId="77777777" w:rsidR="009A4709" w:rsidRPr="009A4709" w:rsidRDefault="009A4709" w:rsidP="009A4709">
      <w:pPr>
        <w:bidi/>
        <w:rPr>
          <w:rFonts w:cs="David" w:hint="cs"/>
          <w:rtl/>
        </w:rPr>
      </w:pPr>
      <w:r w:rsidRPr="009A4709">
        <w:rPr>
          <w:rFonts w:cs="David" w:hint="cs"/>
          <w:rtl/>
        </w:rPr>
        <w:tab/>
      </w:r>
    </w:p>
    <w:p w14:paraId="68E11A3C" w14:textId="77777777" w:rsidR="009A4709" w:rsidRPr="009A4709" w:rsidRDefault="009A4709" w:rsidP="009A4709">
      <w:pPr>
        <w:bidi/>
        <w:rPr>
          <w:rFonts w:cs="David" w:hint="cs"/>
          <w:rtl/>
        </w:rPr>
      </w:pPr>
      <w:r w:rsidRPr="009A4709">
        <w:rPr>
          <w:rFonts w:cs="David" w:hint="cs"/>
          <w:rtl/>
        </w:rPr>
        <w:tab/>
        <w:t>אני מפציר בכם, עם כל הכבוד לממשלה, יש כאן תהליך שגוי, התוצאה עלולה להיות הרת אסון, וחובתנו לא להתנהג כחבורה של אנשים שמקבלים הוראות מהממשלה ועושים את הדברים בלי לחשוב. אנחנו צריכים לחשוב, האחריות היא עלינו. בסוף אנחנו צריכים להרים את הידיים, אנחנו צריכים להצביע, ואם יהיה כאן כשל נורא, הכשל יהיה על ראשנו.</w:t>
      </w:r>
    </w:p>
    <w:p w14:paraId="1EB86CDB" w14:textId="77777777" w:rsidR="009A4709" w:rsidRPr="009A4709" w:rsidRDefault="009A4709" w:rsidP="009A4709">
      <w:pPr>
        <w:bidi/>
        <w:rPr>
          <w:rFonts w:cs="David" w:hint="cs"/>
          <w:rtl/>
        </w:rPr>
      </w:pPr>
    </w:p>
    <w:p w14:paraId="2434C71B"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7C71D78" w14:textId="77777777" w:rsidR="009A4709" w:rsidRPr="009A4709" w:rsidRDefault="009A4709" w:rsidP="009A4709">
      <w:pPr>
        <w:bidi/>
        <w:rPr>
          <w:rFonts w:cs="David" w:hint="cs"/>
          <w:rtl/>
        </w:rPr>
      </w:pPr>
    </w:p>
    <w:p w14:paraId="4CC24315" w14:textId="77777777" w:rsidR="009A4709" w:rsidRPr="009A4709" w:rsidRDefault="009A4709" w:rsidP="009A4709">
      <w:pPr>
        <w:bidi/>
        <w:rPr>
          <w:rFonts w:cs="David" w:hint="cs"/>
          <w:rtl/>
        </w:rPr>
      </w:pPr>
      <w:r w:rsidRPr="009A4709">
        <w:rPr>
          <w:rFonts w:cs="David" w:hint="cs"/>
          <w:rtl/>
        </w:rPr>
        <w:tab/>
        <w:t xml:space="preserve">תודה רבה, חבר הכנסת פינס. הבא בתור </w:t>
      </w:r>
      <w:r w:rsidRPr="009A4709">
        <w:rPr>
          <w:rFonts w:cs="David"/>
          <w:rtl/>
        </w:rPr>
        <w:t>–</w:t>
      </w:r>
      <w:r w:rsidRPr="009A4709">
        <w:rPr>
          <w:rFonts w:cs="David" w:hint="cs"/>
          <w:rtl/>
        </w:rPr>
        <w:t xml:space="preserve"> חבר הכנסת שנלר. בבקשה. אני שוב מפציר בך, כמו בכל האחרים, להתייחס לעצם הדיון בפטור מחובת הנחה. תודה.</w:t>
      </w:r>
    </w:p>
    <w:p w14:paraId="53946933" w14:textId="77777777" w:rsidR="009A4709" w:rsidRPr="009A4709" w:rsidRDefault="009A4709" w:rsidP="009A4709">
      <w:pPr>
        <w:bidi/>
        <w:rPr>
          <w:rFonts w:cs="David" w:hint="cs"/>
          <w:rtl/>
        </w:rPr>
      </w:pPr>
    </w:p>
    <w:p w14:paraId="7F94AAEE" w14:textId="77777777" w:rsidR="009A4709" w:rsidRPr="009A4709" w:rsidRDefault="009A4709" w:rsidP="009A4709">
      <w:pPr>
        <w:bidi/>
        <w:rPr>
          <w:rFonts w:cs="David" w:hint="cs"/>
          <w:rtl/>
        </w:rPr>
      </w:pPr>
      <w:r w:rsidRPr="009A4709">
        <w:rPr>
          <w:rFonts w:cs="David" w:hint="cs"/>
          <w:u w:val="single"/>
          <w:rtl/>
        </w:rPr>
        <w:t>עתניאל שנלר:</w:t>
      </w:r>
    </w:p>
    <w:p w14:paraId="056E71C3" w14:textId="77777777" w:rsidR="009A4709" w:rsidRPr="009A4709" w:rsidRDefault="009A4709" w:rsidP="009A4709">
      <w:pPr>
        <w:bidi/>
        <w:rPr>
          <w:rFonts w:cs="David" w:hint="cs"/>
          <w:rtl/>
        </w:rPr>
      </w:pPr>
    </w:p>
    <w:p w14:paraId="790EFEB5" w14:textId="77777777" w:rsidR="009A4709" w:rsidRPr="009A4709" w:rsidRDefault="009A4709" w:rsidP="009A4709">
      <w:pPr>
        <w:bidi/>
        <w:rPr>
          <w:rFonts w:cs="David" w:hint="cs"/>
          <w:rtl/>
        </w:rPr>
      </w:pPr>
      <w:r w:rsidRPr="009A4709">
        <w:rPr>
          <w:rFonts w:cs="David" w:hint="cs"/>
          <w:rtl/>
        </w:rPr>
        <w:tab/>
        <w:t xml:space="preserve"> אדוני היושב-ראש, אנחנו לא עוסקים רק בענייני תקציב, אנחנו עוסקים כאן בדבר, ועוד מעבר למה שחברים אמרו </w:t>
      </w:r>
      <w:r w:rsidRPr="009A4709">
        <w:rPr>
          <w:rFonts w:cs="David"/>
          <w:rtl/>
        </w:rPr>
        <w:t>–</w:t>
      </w:r>
      <w:r w:rsidRPr="009A4709">
        <w:rPr>
          <w:rFonts w:cs="David" w:hint="cs"/>
          <w:rtl/>
        </w:rPr>
        <w:t xml:space="preserve"> במעמדה הציבורי של כנסת ישראל, במעמדה של ממשלת ישראל בעיני הציבור. תוכנית רב-שנתית זה דבר חשוב, מחטף רב-מפלגתי זה מבזה. תוכנית רב-שנתית זה חשוב, מאידך, לחטוף על-ידי רוב שיש בקואליציה זה מבזה. </w:t>
      </w:r>
    </w:p>
    <w:p w14:paraId="4F4E60C9" w14:textId="77777777" w:rsidR="009A4709" w:rsidRPr="009A4709" w:rsidRDefault="009A4709" w:rsidP="009A4709">
      <w:pPr>
        <w:bidi/>
        <w:rPr>
          <w:rFonts w:cs="David" w:hint="cs"/>
          <w:rtl/>
        </w:rPr>
      </w:pPr>
    </w:p>
    <w:p w14:paraId="0CE3E2C1" w14:textId="77777777" w:rsidR="009A4709" w:rsidRPr="009A4709" w:rsidRDefault="009A4709" w:rsidP="009A4709">
      <w:pPr>
        <w:bidi/>
        <w:rPr>
          <w:rFonts w:cs="David" w:hint="cs"/>
          <w:rtl/>
        </w:rPr>
      </w:pPr>
      <w:r w:rsidRPr="009A4709">
        <w:rPr>
          <w:rFonts w:cs="David" w:hint="cs"/>
          <w:u w:val="single"/>
          <w:rtl/>
        </w:rPr>
        <w:t>דוד רותם:</w:t>
      </w:r>
    </w:p>
    <w:p w14:paraId="1D7EB086" w14:textId="77777777" w:rsidR="009A4709" w:rsidRPr="009A4709" w:rsidRDefault="009A4709" w:rsidP="009A4709">
      <w:pPr>
        <w:bidi/>
        <w:rPr>
          <w:rFonts w:cs="David" w:hint="cs"/>
          <w:rtl/>
        </w:rPr>
      </w:pPr>
      <w:r w:rsidRPr="009A4709">
        <w:rPr>
          <w:rFonts w:cs="David" w:hint="cs"/>
          <w:rtl/>
        </w:rPr>
        <w:tab/>
      </w:r>
    </w:p>
    <w:p w14:paraId="2046D72E" w14:textId="77777777" w:rsidR="009A4709" w:rsidRPr="009A4709" w:rsidRDefault="009A4709" w:rsidP="009A4709">
      <w:pPr>
        <w:bidi/>
        <w:rPr>
          <w:rFonts w:cs="David" w:hint="cs"/>
          <w:rtl/>
        </w:rPr>
      </w:pPr>
      <w:r w:rsidRPr="009A4709">
        <w:rPr>
          <w:rFonts w:cs="David" w:hint="cs"/>
          <w:rtl/>
        </w:rPr>
        <w:tab/>
        <w:t xml:space="preserve"> מה שלא עשיתם שלוש שנים.</w:t>
      </w:r>
    </w:p>
    <w:p w14:paraId="58B9B2A9" w14:textId="77777777" w:rsidR="009A4709" w:rsidRPr="009A4709" w:rsidRDefault="009A4709" w:rsidP="009A4709">
      <w:pPr>
        <w:bidi/>
        <w:rPr>
          <w:rFonts w:cs="David" w:hint="cs"/>
          <w:rtl/>
        </w:rPr>
      </w:pPr>
    </w:p>
    <w:p w14:paraId="6707EB03" w14:textId="77777777" w:rsidR="009A4709" w:rsidRPr="009A4709" w:rsidRDefault="009A4709" w:rsidP="009A4709">
      <w:pPr>
        <w:bidi/>
        <w:rPr>
          <w:rFonts w:cs="David" w:hint="cs"/>
          <w:rtl/>
        </w:rPr>
      </w:pPr>
      <w:r w:rsidRPr="009A4709">
        <w:rPr>
          <w:rFonts w:cs="David" w:hint="cs"/>
          <w:u w:val="single"/>
          <w:rtl/>
        </w:rPr>
        <w:t>עתניאל שנלר:</w:t>
      </w:r>
    </w:p>
    <w:p w14:paraId="35CFC854" w14:textId="77777777" w:rsidR="009A4709" w:rsidRPr="009A4709" w:rsidRDefault="009A4709" w:rsidP="009A4709">
      <w:pPr>
        <w:bidi/>
        <w:rPr>
          <w:rFonts w:cs="David" w:hint="cs"/>
          <w:rtl/>
        </w:rPr>
      </w:pPr>
    </w:p>
    <w:p w14:paraId="7F450A1D" w14:textId="77777777" w:rsidR="009A4709" w:rsidRPr="009A4709" w:rsidRDefault="009A4709" w:rsidP="009A4709">
      <w:pPr>
        <w:bidi/>
        <w:rPr>
          <w:rFonts w:cs="David" w:hint="cs"/>
          <w:rtl/>
        </w:rPr>
      </w:pPr>
      <w:r w:rsidRPr="009A4709">
        <w:rPr>
          <w:rFonts w:cs="David" w:hint="cs"/>
          <w:rtl/>
        </w:rPr>
        <w:tab/>
        <w:t xml:space="preserve">הממשלה מבקשת לחוקק חוקי יסוד, זו פגיעה ביסודות הדמוקרטיה בהקשר הזה. אני יודע כמה אנחנו, כחברי כנסת, מנסים לחוקק חוקים. מי מאיתנו קיבל פטור מחובת הנחה על כל הקריאות, באופן אוטומטי? ממי אתם מפחדים? איך מישהו אמר: הם מ-פ-ח-ד-י-ם. ממי הם מפחדים? מהציבור. כן, כשהולכים הביתה בלי עבודה, אתה מפחד, אתה מאוד מפחד שהציבור יבקר אותך, כי יש גזרות, יש אבטלה, אז בואו נגמור את התקציב, כדי שלא תהיה ביקורת לא ציבורית ולא של הכנסת. </w:t>
      </w:r>
    </w:p>
    <w:p w14:paraId="16A2054E" w14:textId="77777777" w:rsidR="009A4709" w:rsidRPr="009A4709" w:rsidRDefault="009A4709" w:rsidP="009A4709">
      <w:pPr>
        <w:bidi/>
        <w:rPr>
          <w:rFonts w:cs="David" w:hint="cs"/>
          <w:rtl/>
        </w:rPr>
      </w:pPr>
    </w:p>
    <w:p w14:paraId="60B24418" w14:textId="77777777" w:rsidR="009A4709" w:rsidRPr="009A4709" w:rsidRDefault="009A4709" w:rsidP="009A4709">
      <w:pPr>
        <w:bidi/>
        <w:rPr>
          <w:rFonts w:cs="David" w:hint="cs"/>
          <w:rtl/>
        </w:rPr>
      </w:pPr>
      <w:r w:rsidRPr="009A4709">
        <w:rPr>
          <w:rFonts w:cs="David" w:hint="cs"/>
          <w:rtl/>
        </w:rPr>
        <w:tab/>
        <w:t>אחת התופעות המדאיגות אותי, שבעת האחרונה רבים מאתנו הפכו להיות נביאים, ואני לא בטוח שנבואה כל כך קלה להשגה היום. עם כל הכבוד לאנשי האוצר וראשי המשק, האם הם יודעים היום לצפות מה יהיה המצב לבסיס תקציב לעוד שנתיים, כשלא יודעים מה תהיה הצמיחה, מה תהיה האבטלה?</w:t>
      </w:r>
    </w:p>
    <w:p w14:paraId="31EB46DA" w14:textId="77777777" w:rsidR="009A4709" w:rsidRDefault="009A4709" w:rsidP="009A4709">
      <w:pPr>
        <w:bidi/>
        <w:rPr>
          <w:rFonts w:cs="David" w:hint="cs"/>
          <w:rtl/>
        </w:rPr>
      </w:pPr>
    </w:p>
    <w:p w14:paraId="2A09F5E2" w14:textId="77777777" w:rsidR="009A4709" w:rsidRDefault="009A4709" w:rsidP="009A4709">
      <w:pPr>
        <w:bidi/>
        <w:rPr>
          <w:rFonts w:cs="David" w:hint="cs"/>
          <w:rtl/>
        </w:rPr>
      </w:pPr>
    </w:p>
    <w:p w14:paraId="5B2AAD07" w14:textId="77777777" w:rsidR="009A4709" w:rsidRDefault="009A4709" w:rsidP="009A4709">
      <w:pPr>
        <w:bidi/>
        <w:rPr>
          <w:rFonts w:cs="David" w:hint="cs"/>
          <w:rtl/>
        </w:rPr>
      </w:pPr>
    </w:p>
    <w:p w14:paraId="0F3CBBCA" w14:textId="77777777" w:rsidR="009A4709" w:rsidRDefault="009A4709" w:rsidP="009A4709">
      <w:pPr>
        <w:bidi/>
        <w:rPr>
          <w:rFonts w:cs="David" w:hint="cs"/>
          <w:rtl/>
        </w:rPr>
      </w:pPr>
    </w:p>
    <w:p w14:paraId="27FCEA7C" w14:textId="77777777" w:rsidR="009A4709" w:rsidRDefault="009A4709" w:rsidP="009A4709">
      <w:pPr>
        <w:bidi/>
        <w:rPr>
          <w:rFonts w:cs="David" w:hint="cs"/>
          <w:rtl/>
        </w:rPr>
      </w:pPr>
    </w:p>
    <w:p w14:paraId="2CBC5012" w14:textId="77777777" w:rsidR="009A4709" w:rsidRDefault="009A4709" w:rsidP="009A4709">
      <w:pPr>
        <w:bidi/>
        <w:rPr>
          <w:rFonts w:cs="David" w:hint="cs"/>
          <w:rtl/>
        </w:rPr>
      </w:pPr>
    </w:p>
    <w:p w14:paraId="4F587EC8" w14:textId="77777777" w:rsidR="009A4709" w:rsidRPr="009A4709" w:rsidRDefault="009A4709" w:rsidP="009A4709">
      <w:pPr>
        <w:bidi/>
        <w:rPr>
          <w:rFonts w:cs="David" w:hint="cs"/>
          <w:rtl/>
        </w:rPr>
      </w:pPr>
    </w:p>
    <w:p w14:paraId="110499FF" w14:textId="77777777" w:rsidR="009A4709" w:rsidRPr="009A4709" w:rsidRDefault="009A4709" w:rsidP="009A4709">
      <w:pPr>
        <w:bidi/>
        <w:rPr>
          <w:rFonts w:cs="David" w:hint="cs"/>
          <w:rtl/>
        </w:rPr>
      </w:pPr>
      <w:r w:rsidRPr="009A4709">
        <w:rPr>
          <w:rFonts w:cs="David" w:hint="cs"/>
          <w:u w:val="single"/>
          <w:rtl/>
        </w:rPr>
        <w:t>רוברט טיבייב:</w:t>
      </w:r>
    </w:p>
    <w:p w14:paraId="78948F38" w14:textId="77777777" w:rsidR="009A4709" w:rsidRPr="009A4709" w:rsidRDefault="009A4709" w:rsidP="009A4709">
      <w:pPr>
        <w:bidi/>
        <w:rPr>
          <w:rFonts w:cs="David" w:hint="cs"/>
          <w:rtl/>
        </w:rPr>
      </w:pPr>
    </w:p>
    <w:p w14:paraId="76475166" w14:textId="77777777" w:rsidR="009A4709" w:rsidRPr="009A4709" w:rsidRDefault="009A4709" w:rsidP="009A4709">
      <w:pPr>
        <w:bidi/>
        <w:rPr>
          <w:rFonts w:cs="David" w:hint="cs"/>
          <w:rtl/>
        </w:rPr>
      </w:pPr>
      <w:r w:rsidRPr="009A4709">
        <w:rPr>
          <w:rFonts w:cs="David" w:hint="cs"/>
          <w:rtl/>
        </w:rPr>
        <w:tab/>
        <w:t>הם יודעים. הם יודעים.</w:t>
      </w:r>
    </w:p>
    <w:p w14:paraId="290AB236" w14:textId="77777777" w:rsidR="009A4709" w:rsidRPr="009A4709" w:rsidRDefault="009A4709" w:rsidP="009A4709">
      <w:pPr>
        <w:bidi/>
        <w:rPr>
          <w:rFonts w:cs="David" w:hint="cs"/>
          <w:rtl/>
        </w:rPr>
      </w:pPr>
    </w:p>
    <w:p w14:paraId="1A639AB6" w14:textId="77777777" w:rsidR="009A4709" w:rsidRPr="009A4709" w:rsidRDefault="009A4709" w:rsidP="009A4709">
      <w:pPr>
        <w:bidi/>
        <w:rPr>
          <w:rFonts w:cs="David" w:hint="cs"/>
          <w:rtl/>
        </w:rPr>
      </w:pPr>
      <w:r w:rsidRPr="009A4709">
        <w:rPr>
          <w:rFonts w:cs="David" w:hint="cs"/>
          <w:u w:val="single"/>
          <w:rtl/>
        </w:rPr>
        <w:t>אופיר אקוניס:</w:t>
      </w:r>
    </w:p>
    <w:p w14:paraId="7A32EA77" w14:textId="77777777" w:rsidR="009A4709" w:rsidRPr="009A4709" w:rsidRDefault="009A4709" w:rsidP="009A4709">
      <w:pPr>
        <w:bidi/>
        <w:rPr>
          <w:rFonts w:cs="David" w:hint="cs"/>
          <w:rtl/>
        </w:rPr>
      </w:pPr>
    </w:p>
    <w:p w14:paraId="0E59D9D5" w14:textId="77777777" w:rsidR="009A4709" w:rsidRPr="009A4709" w:rsidRDefault="009A4709" w:rsidP="009A4709">
      <w:pPr>
        <w:bidi/>
        <w:rPr>
          <w:rFonts w:cs="David" w:hint="cs"/>
          <w:rtl/>
        </w:rPr>
      </w:pPr>
      <w:r w:rsidRPr="009A4709">
        <w:rPr>
          <w:rFonts w:cs="David" w:hint="cs"/>
          <w:rtl/>
        </w:rPr>
        <w:tab/>
        <w:t xml:space="preserve"> כמו שאתם ציפיתם.</w:t>
      </w:r>
    </w:p>
    <w:p w14:paraId="28068AEF" w14:textId="77777777" w:rsidR="009A4709" w:rsidRPr="009A4709" w:rsidRDefault="009A4709" w:rsidP="009A4709">
      <w:pPr>
        <w:bidi/>
        <w:rPr>
          <w:rFonts w:cs="David" w:hint="cs"/>
          <w:rtl/>
        </w:rPr>
      </w:pPr>
    </w:p>
    <w:p w14:paraId="1E0CC267" w14:textId="77777777" w:rsidR="009A4709" w:rsidRPr="009A4709" w:rsidRDefault="009A4709" w:rsidP="009A4709">
      <w:pPr>
        <w:bidi/>
        <w:rPr>
          <w:rFonts w:cs="David" w:hint="cs"/>
          <w:rtl/>
        </w:rPr>
      </w:pPr>
      <w:r w:rsidRPr="009A4709">
        <w:rPr>
          <w:rFonts w:cs="David" w:hint="cs"/>
          <w:u w:val="single"/>
          <w:rtl/>
        </w:rPr>
        <w:t>עתניאל שנלר:</w:t>
      </w:r>
    </w:p>
    <w:p w14:paraId="6A8A9925" w14:textId="77777777" w:rsidR="009A4709" w:rsidRPr="009A4709" w:rsidRDefault="009A4709" w:rsidP="009A4709">
      <w:pPr>
        <w:bidi/>
        <w:rPr>
          <w:rFonts w:cs="David" w:hint="cs"/>
          <w:rtl/>
        </w:rPr>
      </w:pPr>
    </w:p>
    <w:p w14:paraId="62221554" w14:textId="77777777" w:rsidR="009A4709" w:rsidRPr="009A4709" w:rsidRDefault="009A4709" w:rsidP="009A4709">
      <w:pPr>
        <w:bidi/>
        <w:rPr>
          <w:rFonts w:cs="David" w:hint="cs"/>
          <w:rtl/>
        </w:rPr>
      </w:pPr>
      <w:r w:rsidRPr="009A4709">
        <w:rPr>
          <w:rFonts w:cs="David" w:hint="cs"/>
          <w:rtl/>
        </w:rPr>
        <w:tab/>
        <w:t>כל שנה בדקו.</w:t>
      </w:r>
    </w:p>
    <w:p w14:paraId="50991F24" w14:textId="77777777" w:rsidR="009A4709" w:rsidRPr="009A4709" w:rsidRDefault="009A4709" w:rsidP="009A4709">
      <w:pPr>
        <w:bidi/>
        <w:rPr>
          <w:rFonts w:cs="David" w:hint="cs"/>
          <w:rtl/>
        </w:rPr>
      </w:pPr>
    </w:p>
    <w:p w14:paraId="1D4C89F0" w14:textId="77777777" w:rsidR="009A4709" w:rsidRPr="009A4709" w:rsidRDefault="009A4709" w:rsidP="009A4709">
      <w:pPr>
        <w:bidi/>
        <w:rPr>
          <w:rFonts w:cs="David"/>
          <w:u w:val="single"/>
          <w:rtl/>
        </w:rPr>
      </w:pPr>
      <w:r w:rsidRPr="009A4709">
        <w:rPr>
          <w:rFonts w:cs="David" w:hint="cs"/>
          <w:u w:val="single"/>
          <w:rtl/>
        </w:rPr>
        <w:t>היו"ר זאב אלקין:</w:t>
      </w:r>
    </w:p>
    <w:p w14:paraId="1C547835" w14:textId="77777777" w:rsidR="009A4709" w:rsidRPr="009A4709" w:rsidRDefault="009A4709" w:rsidP="009A4709">
      <w:pPr>
        <w:bidi/>
        <w:rPr>
          <w:rFonts w:cs="David"/>
          <w:rtl/>
        </w:rPr>
      </w:pPr>
    </w:p>
    <w:p w14:paraId="6F944FAF" w14:textId="77777777" w:rsidR="009A4709" w:rsidRPr="009A4709" w:rsidRDefault="009A4709" w:rsidP="009A4709">
      <w:pPr>
        <w:bidi/>
        <w:rPr>
          <w:rFonts w:cs="David" w:hint="cs"/>
          <w:rtl/>
        </w:rPr>
      </w:pPr>
      <w:r w:rsidRPr="009A4709">
        <w:rPr>
          <w:rFonts w:cs="David" w:hint="cs"/>
          <w:rtl/>
        </w:rPr>
        <w:tab/>
        <w:t>חבר הכנסת אקוניס, נא לאפשר לחבר הכנסת שנלר לדבר.</w:t>
      </w:r>
    </w:p>
    <w:p w14:paraId="27C1E2E3" w14:textId="77777777" w:rsidR="009A4709" w:rsidRPr="009A4709" w:rsidRDefault="009A4709" w:rsidP="009A4709">
      <w:pPr>
        <w:bidi/>
        <w:rPr>
          <w:rFonts w:cs="David" w:hint="cs"/>
          <w:rtl/>
        </w:rPr>
      </w:pPr>
    </w:p>
    <w:p w14:paraId="5429F11C" w14:textId="77777777" w:rsidR="009A4709" w:rsidRPr="009A4709" w:rsidRDefault="009A4709" w:rsidP="009A4709">
      <w:pPr>
        <w:bidi/>
        <w:rPr>
          <w:rFonts w:cs="David" w:hint="cs"/>
          <w:rtl/>
        </w:rPr>
      </w:pPr>
      <w:r w:rsidRPr="009A4709">
        <w:rPr>
          <w:rFonts w:cs="David" w:hint="cs"/>
          <w:u w:val="single"/>
          <w:rtl/>
        </w:rPr>
        <w:t>עתניאל שנלר:</w:t>
      </w:r>
    </w:p>
    <w:p w14:paraId="6813A66C" w14:textId="77777777" w:rsidR="009A4709" w:rsidRPr="009A4709" w:rsidRDefault="009A4709" w:rsidP="009A4709">
      <w:pPr>
        <w:bidi/>
        <w:rPr>
          <w:rFonts w:cs="David" w:hint="cs"/>
          <w:rtl/>
        </w:rPr>
      </w:pPr>
    </w:p>
    <w:p w14:paraId="54E4629D" w14:textId="77777777" w:rsidR="009A4709" w:rsidRPr="009A4709" w:rsidRDefault="009A4709" w:rsidP="009A4709">
      <w:pPr>
        <w:bidi/>
        <w:rPr>
          <w:rFonts w:cs="David" w:hint="cs"/>
          <w:rtl/>
        </w:rPr>
      </w:pPr>
      <w:r w:rsidRPr="009A4709">
        <w:rPr>
          <w:rFonts w:cs="David" w:hint="cs"/>
          <w:rtl/>
        </w:rPr>
        <w:tab/>
        <w:t xml:space="preserve">אני שמח מאוד שבממשלה הזאת </w:t>
      </w:r>
      <w:r w:rsidRPr="009A4709">
        <w:rPr>
          <w:rFonts w:cs="David"/>
          <w:rtl/>
        </w:rPr>
        <w:t>–</w:t>
      </w:r>
      <w:r w:rsidRPr="009A4709">
        <w:rPr>
          <w:rFonts w:cs="David" w:hint="cs"/>
          <w:rtl/>
        </w:rPr>
        <w:t xml:space="preserve"> ובעיקר הפקידים החדשים, ואני תמיד מגבה את הפקידים, ואין לי מילה נגד הפקידים, אני מתכוון לזה. אבל מדוע כונו בשם "נביאים"? </w:t>
      </w:r>
      <w:r w:rsidRPr="009A4709">
        <w:rPr>
          <w:rFonts w:cs="David"/>
          <w:rtl/>
        </w:rPr>
        <w:t>–</w:t>
      </w:r>
      <w:r w:rsidRPr="009A4709">
        <w:rPr>
          <w:rFonts w:cs="David" w:hint="cs"/>
          <w:rtl/>
        </w:rPr>
        <w:t xml:space="preserve"> הם יודעים מה יהיה מצב המשק בעוד שנה, ולכן אפשר לתכנן היום את התקציב לעוד שנתיים; אולי בגלל שחבר הכנסת גפני יעמוד בראש ועדת הכספים, ולא תהיה לו עכשיו עבודה שנתיים, והנה המשבר הקואליציוני הבא. ההצעה הזאת אומרת שיהדות התורה עוזבת את הקואליציה, כי ליושב-ראש ועדת הכספים לא תהיה עבודה שנתיים, אז בוא, </w:t>
      </w:r>
      <w:smartTag w:uri="urn:schemas-microsoft-com:office:smarttags" w:element="PersonName">
        <w:r w:rsidRPr="009A4709">
          <w:rPr>
            <w:rFonts w:cs="David" w:hint="cs"/>
            <w:rtl/>
          </w:rPr>
          <w:t>משה גפני</w:t>
        </w:r>
      </w:smartTag>
      <w:r w:rsidRPr="009A4709">
        <w:rPr>
          <w:rFonts w:cs="David" w:hint="cs"/>
          <w:rtl/>
        </w:rPr>
        <w:t>, תהיה איתנו באופוזיציה, זה יכול להיות דווקא רעיון טוב.</w:t>
      </w:r>
    </w:p>
    <w:p w14:paraId="58A7F1A8" w14:textId="77777777" w:rsidR="009A4709" w:rsidRPr="009A4709" w:rsidRDefault="009A4709" w:rsidP="009A4709">
      <w:pPr>
        <w:bidi/>
        <w:rPr>
          <w:rFonts w:cs="David" w:hint="cs"/>
          <w:rtl/>
        </w:rPr>
      </w:pPr>
    </w:p>
    <w:p w14:paraId="3DEEA4F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73B0633" w14:textId="77777777" w:rsidR="009A4709" w:rsidRPr="009A4709" w:rsidRDefault="009A4709" w:rsidP="009A4709">
      <w:pPr>
        <w:bidi/>
        <w:rPr>
          <w:rFonts w:cs="David" w:hint="cs"/>
          <w:rtl/>
        </w:rPr>
      </w:pPr>
    </w:p>
    <w:p w14:paraId="7E699908" w14:textId="77777777" w:rsidR="009A4709" w:rsidRPr="009A4709" w:rsidRDefault="009A4709" w:rsidP="009A4709">
      <w:pPr>
        <w:bidi/>
        <w:rPr>
          <w:rFonts w:cs="David" w:hint="cs"/>
          <w:rtl/>
        </w:rPr>
      </w:pPr>
      <w:r w:rsidRPr="009A4709">
        <w:rPr>
          <w:rFonts w:cs="David" w:hint="cs"/>
          <w:rtl/>
        </w:rPr>
        <w:tab/>
        <w:t>חבר הכנסת שנלר, אני מזמין אותך ליום עבודה רגיל של ועדת הכספים גם לאחר שאושר התקציב, ותגלה שלחבר הכנסת גפני תהיה הרבה עבודה, אבל תמשיך את דבריך.</w:t>
      </w:r>
    </w:p>
    <w:p w14:paraId="3420C530" w14:textId="77777777" w:rsidR="009A4709" w:rsidRPr="009A4709" w:rsidRDefault="009A4709" w:rsidP="009A4709">
      <w:pPr>
        <w:bidi/>
        <w:rPr>
          <w:rFonts w:cs="David" w:hint="cs"/>
          <w:rtl/>
        </w:rPr>
      </w:pPr>
    </w:p>
    <w:p w14:paraId="683990E3" w14:textId="77777777" w:rsidR="009A4709" w:rsidRPr="009A4709" w:rsidRDefault="009A4709" w:rsidP="009A4709">
      <w:pPr>
        <w:bidi/>
        <w:rPr>
          <w:rFonts w:cs="David" w:hint="cs"/>
          <w:rtl/>
        </w:rPr>
      </w:pPr>
      <w:r w:rsidRPr="009A4709">
        <w:rPr>
          <w:rFonts w:cs="David" w:hint="cs"/>
          <w:u w:val="single"/>
          <w:rtl/>
        </w:rPr>
        <w:t>משה גפני:</w:t>
      </w:r>
    </w:p>
    <w:p w14:paraId="03783520" w14:textId="77777777" w:rsidR="009A4709" w:rsidRPr="009A4709" w:rsidRDefault="009A4709" w:rsidP="009A4709">
      <w:pPr>
        <w:bidi/>
        <w:rPr>
          <w:rFonts w:cs="David" w:hint="cs"/>
          <w:rtl/>
        </w:rPr>
      </w:pPr>
    </w:p>
    <w:p w14:paraId="359ACC3D" w14:textId="77777777" w:rsidR="009A4709" w:rsidRPr="009A4709" w:rsidRDefault="009A4709" w:rsidP="009A4709">
      <w:pPr>
        <w:bidi/>
        <w:rPr>
          <w:rFonts w:cs="David" w:hint="cs"/>
          <w:rtl/>
        </w:rPr>
      </w:pPr>
      <w:r w:rsidRPr="009A4709">
        <w:rPr>
          <w:rFonts w:cs="David" w:hint="cs"/>
          <w:rtl/>
        </w:rPr>
        <w:tab/>
        <w:t>חבר הכנסת שנלר, זו הצעה רצינית?</w:t>
      </w:r>
    </w:p>
    <w:p w14:paraId="0E9A222B" w14:textId="77777777" w:rsidR="009A4709" w:rsidRPr="009A4709" w:rsidRDefault="009A4709" w:rsidP="009A4709">
      <w:pPr>
        <w:bidi/>
        <w:rPr>
          <w:rFonts w:cs="David" w:hint="cs"/>
          <w:rtl/>
        </w:rPr>
      </w:pPr>
    </w:p>
    <w:p w14:paraId="4A1D9593" w14:textId="77777777" w:rsidR="009A4709" w:rsidRPr="009A4709" w:rsidRDefault="009A4709" w:rsidP="009A4709">
      <w:pPr>
        <w:bidi/>
        <w:rPr>
          <w:rFonts w:cs="David" w:hint="cs"/>
          <w:rtl/>
        </w:rPr>
      </w:pPr>
      <w:r w:rsidRPr="009A4709">
        <w:rPr>
          <w:rFonts w:cs="David" w:hint="cs"/>
          <w:u w:val="single"/>
          <w:rtl/>
        </w:rPr>
        <w:t>עתניאל שנלר:</w:t>
      </w:r>
    </w:p>
    <w:p w14:paraId="6C000CF4" w14:textId="77777777" w:rsidR="009A4709" w:rsidRPr="009A4709" w:rsidRDefault="009A4709" w:rsidP="009A4709">
      <w:pPr>
        <w:bidi/>
        <w:rPr>
          <w:rFonts w:cs="David" w:hint="cs"/>
          <w:rtl/>
        </w:rPr>
      </w:pPr>
    </w:p>
    <w:p w14:paraId="58FDE3B3" w14:textId="77777777" w:rsidR="009A4709" w:rsidRPr="009A4709" w:rsidRDefault="009A4709" w:rsidP="009A4709">
      <w:pPr>
        <w:bidi/>
        <w:rPr>
          <w:rFonts w:cs="David" w:hint="cs"/>
          <w:rtl/>
        </w:rPr>
      </w:pPr>
      <w:r w:rsidRPr="009A4709">
        <w:rPr>
          <w:rFonts w:cs="David" w:hint="cs"/>
          <w:rtl/>
        </w:rPr>
        <w:tab/>
        <w:t>כן.</w:t>
      </w:r>
    </w:p>
    <w:p w14:paraId="1F153BFF" w14:textId="77777777" w:rsidR="009A4709" w:rsidRPr="009A4709" w:rsidRDefault="009A4709" w:rsidP="009A4709">
      <w:pPr>
        <w:bidi/>
        <w:rPr>
          <w:rFonts w:cs="David" w:hint="cs"/>
          <w:rtl/>
        </w:rPr>
      </w:pPr>
    </w:p>
    <w:p w14:paraId="0CAB63AE" w14:textId="77777777" w:rsidR="009A4709" w:rsidRPr="009A4709" w:rsidRDefault="009A4709" w:rsidP="009A4709">
      <w:pPr>
        <w:bidi/>
        <w:rPr>
          <w:rFonts w:cs="David"/>
          <w:u w:val="single"/>
          <w:rtl/>
        </w:rPr>
      </w:pPr>
      <w:r w:rsidRPr="009A4709">
        <w:rPr>
          <w:rFonts w:cs="David" w:hint="cs"/>
          <w:u w:val="single"/>
          <w:rtl/>
        </w:rPr>
        <w:t>היו"ר זאב אלקין:</w:t>
      </w:r>
    </w:p>
    <w:p w14:paraId="261BCCF9" w14:textId="77777777" w:rsidR="009A4709" w:rsidRPr="009A4709" w:rsidRDefault="009A4709" w:rsidP="009A4709">
      <w:pPr>
        <w:bidi/>
        <w:rPr>
          <w:rFonts w:cs="David"/>
          <w:rtl/>
        </w:rPr>
      </w:pPr>
    </w:p>
    <w:p w14:paraId="1393403B" w14:textId="77777777" w:rsidR="009A4709" w:rsidRPr="009A4709" w:rsidRDefault="009A4709" w:rsidP="009A4709">
      <w:pPr>
        <w:bidi/>
        <w:rPr>
          <w:rFonts w:cs="David" w:hint="cs"/>
          <w:rtl/>
        </w:rPr>
      </w:pPr>
      <w:r w:rsidRPr="009A4709">
        <w:rPr>
          <w:rFonts w:cs="David" w:hint="cs"/>
          <w:rtl/>
        </w:rPr>
        <w:tab/>
        <w:t xml:space="preserve">חבר הכנסת שנלר, זה יכול להיות ניסיון פרלמנטרי מעניין </w:t>
      </w:r>
      <w:r w:rsidRPr="009A4709">
        <w:rPr>
          <w:rFonts w:cs="David"/>
          <w:rtl/>
        </w:rPr>
        <w:t>–</w:t>
      </w:r>
      <w:r w:rsidRPr="009A4709">
        <w:rPr>
          <w:rFonts w:cs="David" w:hint="cs"/>
          <w:rtl/>
        </w:rPr>
        <w:t xml:space="preserve"> ביקור בוועדת הכספים, באישור של העברות תקציביות.</w:t>
      </w:r>
    </w:p>
    <w:p w14:paraId="1313CDC2" w14:textId="77777777" w:rsidR="009A4709" w:rsidRPr="009A4709" w:rsidRDefault="009A4709" w:rsidP="009A4709">
      <w:pPr>
        <w:bidi/>
        <w:rPr>
          <w:rFonts w:cs="David" w:hint="cs"/>
          <w:rtl/>
        </w:rPr>
      </w:pPr>
    </w:p>
    <w:p w14:paraId="79C95966" w14:textId="77777777" w:rsidR="009A4709" w:rsidRPr="009A4709" w:rsidRDefault="009A4709" w:rsidP="009A4709">
      <w:pPr>
        <w:bidi/>
        <w:rPr>
          <w:rFonts w:cs="David" w:hint="cs"/>
          <w:rtl/>
        </w:rPr>
      </w:pPr>
      <w:r w:rsidRPr="009A4709">
        <w:rPr>
          <w:rFonts w:cs="David" w:hint="cs"/>
          <w:u w:val="single"/>
          <w:rtl/>
        </w:rPr>
        <w:t>רוברט אילטוב:</w:t>
      </w:r>
    </w:p>
    <w:p w14:paraId="3C779AA9" w14:textId="77777777" w:rsidR="009A4709" w:rsidRPr="009A4709" w:rsidRDefault="009A4709" w:rsidP="009A4709">
      <w:pPr>
        <w:bidi/>
        <w:rPr>
          <w:rFonts w:cs="David" w:hint="cs"/>
          <w:rtl/>
        </w:rPr>
      </w:pPr>
      <w:r w:rsidRPr="009A4709">
        <w:rPr>
          <w:rFonts w:cs="David" w:hint="cs"/>
          <w:rtl/>
        </w:rPr>
        <w:tab/>
      </w:r>
    </w:p>
    <w:p w14:paraId="537521EE" w14:textId="77777777" w:rsidR="009A4709" w:rsidRPr="009A4709" w:rsidRDefault="009A4709" w:rsidP="009A4709">
      <w:pPr>
        <w:bidi/>
        <w:rPr>
          <w:rFonts w:cs="David" w:hint="cs"/>
          <w:rtl/>
        </w:rPr>
      </w:pPr>
      <w:r w:rsidRPr="009A4709">
        <w:rPr>
          <w:rFonts w:cs="David" w:hint="cs"/>
          <w:rtl/>
        </w:rPr>
        <w:tab/>
        <w:t xml:space="preserve"> אנחנו רואים מאוד בדאגה את אבטלתו של גפני...</w:t>
      </w:r>
    </w:p>
    <w:p w14:paraId="4FA38DD0" w14:textId="77777777" w:rsidR="009A4709" w:rsidRPr="009A4709" w:rsidRDefault="009A4709" w:rsidP="009A4709">
      <w:pPr>
        <w:bidi/>
        <w:rPr>
          <w:rFonts w:cs="David" w:hint="cs"/>
          <w:rtl/>
        </w:rPr>
      </w:pPr>
    </w:p>
    <w:p w14:paraId="5084430C" w14:textId="77777777" w:rsidR="009A4709" w:rsidRPr="009A4709" w:rsidRDefault="009A4709" w:rsidP="009A4709">
      <w:pPr>
        <w:bidi/>
        <w:rPr>
          <w:rFonts w:cs="David"/>
          <w:u w:val="single"/>
          <w:rtl/>
        </w:rPr>
      </w:pPr>
      <w:r w:rsidRPr="009A4709">
        <w:rPr>
          <w:rFonts w:cs="David" w:hint="cs"/>
          <w:u w:val="single"/>
          <w:rtl/>
        </w:rPr>
        <w:t>היו"ר זאב אלקין:</w:t>
      </w:r>
    </w:p>
    <w:p w14:paraId="7D0CFF11" w14:textId="77777777" w:rsidR="009A4709" w:rsidRPr="009A4709" w:rsidRDefault="009A4709" w:rsidP="009A4709">
      <w:pPr>
        <w:bidi/>
        <w:rPr>
          <w:rFonts w:cs="David"/>
          <w:rtl/>
        </w:rPr>
      </w:pPr>
    </w:p>
    <w:p w14:paraId="76A23BF7" w14:textId="77777777" w:rsidR="009A4709" w:rsidRPr="009A4709" w:rsidRDefault="009A4709" w:rsidP="009A4709">
      <w:pPr>
        <w:bidi/>
        <w:rPr>
          <w:rFonts w:cs="David" w:hint="cs"/>
          <w:rtl/>
        </w:rPr>
      </w:pPr>
      <w:r w:rsidRPr="009A4709">
        <w:rPr>
          <w:rFonts w:cs="David" w:hint="cs"/>
          <w:rtl/>
        </w:rPr>
        <w:tab/>
        <w:t>בבקשה, חבר הכנסת שנלר.</w:t>
      </w:r>
    </w:p>
    <w:p w14:paraId="48E35842" w14:textId="77777777" w:rsidR="009A4709" w:rsidRDefault="009A4709" w:rsidP="009A4709">
      <w:pPr>
        <w:bidi/>
        <w:rPr>
          <w:rFonts w:cs="David" w:hint="cs"/>
          <w:rtl/>
        </w:rPr>
      </w:pPr>
    </w:p>
    <w:p w14:paraId="54BDBA9C" w14:textId="77777777" w:rsidR="009A4709" w:rsidRDefault="009A4709" w:rsidP="009A4709">
      <w:pPr>
        <w:bidi/>
        <w:rPr>
          <w:rFonts w:cs="David" w:hint="cs"/>
          <w:rtl/>
        </w:rPr>
      </w:pPr>
    </w:p>
    <w:p w14:paraId="0DACDC53" w14:textId="77777777" w:rsidR="009A4709" w:rsidRDefault="009A4709" w:rsidP="009A4709">
      <w:pPr>
        <w:bidi/>
        <w:rPr>
          <w:rFonts w:cs="David" w:hint="cs"/>
          <w:rtl/>
        </w:rPr>
      </w:pPr>
    </w:p>
    <w:p w14:paraId="3B8D13F9" w14:textId="77777777" w:rsidR="009A4709" w:rsidRDefault="009A4709" w:rsidP="009A4709">
      <w:pPr>
        <w:bidi/>
        <w:rPr>
          <w:rFonts w:cs="David" w:hint="cs"/>
          <w:rtl/>
        </w:rPr>
      </w:pPr>
    </w:p>
    <w:p w14:paraId="2E441DA9" w14:textId="77777777" w:rsidR="009A4709" w:rsidRDefault="009A4709" w:rsidP="009A4709">
      <w:pPr>
        <w:bidi/>
        <w:rPr>
          <w:rFonts w:cs="David" w:hint="cs"/>
          <w:rtl/>
        </w:rPr>
      </w:pPr>
    </w:p>
    <w:p w14:paraId="0632ACF2" w14:textId="77777777" w:rsidR="009A4709" w:rsidRPr="009A4709" w:rsidRDefault="009A4709" w:rsidP="009A4709">
      <w:pPr>
        <w:bidi/>
        <w:rPr>
          <w:rFonts w:cs="David" w:hint="cs"/>
          <w:rtl/>
        </w:rPr>
      </w:pPr>
    </w:p>
    <w:p w14:paraId="61217D81" w14:textId="77777777" w:rsidR="009A4709" w:rsidRPr="009A4709" w:rsidRDefault="009A4709" w:rsidP="009A4709">
      <w:pPr>
        <w:bidi/>
        <w:rPr>
          <w:rFonts w:cs="David" w:hint="cs"/>
          <w:rtl/>
        </w:rPr>
      </w:pPr>
      <w:r w:rsidRPr="009A4709">
        <w:rPr>
          <w:rFonts w:cs="David" w:hint="cs"/>
          <w:u w:val="single"/>
          <w:rtl/>
        </w:rPr>
        <w:t>עתניאל שנלר:</w:t>
      </w:r>
    </w:p>
    <w:p w14:paraId="5CD8A38A" w14:textId="77777777" w:rsidR="009A4709" w:rsidRPr="009A4709" w:rsidRDefault="009A4709" w:rsidP="009A4709">
      <w:pPr>
        <w:bidi/>
        <w:rPr>
          <w:rFonts w:cs="David" w:hint="cs"/>
          <w:rtl/>
        </w:rPr>
      </w:pPr>
    </w:p>
    <w:p w14:paraId="7E06D1A0" w14:textId="77777777" w:rsidR="009A4709" w:rsidRPr="009A4709" w:rsidRDefault="009A4709" w:rsidP="009A4709">
      <w:pPr>
        <w:bidi/>
        <w:rPr>
          <w:rFonts w:cs="David" w:hint="cs"/>
          <w:rtl/>
        </w:rPr>
      </w:pPr>
      <w:r w:rsidRPr="009A4709">
        <w:rPr>
          <w:rFonts w:cs="David" w:hint="cs"/>
          <w:rtl/>
        </w:rPr>
        <w:tab/>
        <w:t xml:space="preserve">השבוע נשב מסביב לשולחן כזה ונגיד כי בחיפזון יצאו ממצרים. יצאו ממצרים בחיפזון, כי היו צריכים מהר לגמור את העסק, מהר לגמור את התקציב, מהר להגיע לארץ. מה יצא להם? לחם עוני; יצא לחם עוני, יצא 40 שנה במדבר, יצא מצב שלא היה אוכל והיו צריכים סיעתא דשמייא לאוכל </w:t>
      </w:r>
      <w:r w:rsidRPr="009A4709">
        <w:rPr>
          <w:rFonts w:cs="David"/>
          <w:rtl/>
        </w:rPr>
        <w:t>–</w:t>
      </w:r>
      <w:r w:rsidRPr="009A4709">
        <w:rPr>
          <w:rFonts w:cs="David" w:hint="cs"/>
          <w:rtl/>
        </w:rPr>
        <w:t xml:space="preserve"> המן מהשמיים. הגענו למצב שהיינו במדבר 40 שנה, ובסוף נציגי הממשלה הלכו לראות את הכלכלה והוציאו דיבה רעה על הארץ כשחזרו משם--</w:t>
      </w:r>
    </w:p>
    <w:p w14:paraId="66A4E7ED" w14:textId="77777777" w:rsidR="009A4709" w:rsidRPr="009A4709" w:rsidRDefault="009A4709" w:rsidP="009A4709">
      <w:pPr>
        <w:bidi/>
        <w:rPr>
          <w:rFonts w:cs="David" w:hint="cs"/>
          <w:rtl/>
        </w:rPr>
      </w:pPr>
    </w:p>
    <w:p w14:paraId="5F62523A" w14:textId="77777777" w:rsidR="009A4709" w:rsidRPr="009A4709" w:rsidRDefault="009A4709" w:rsidP="009A4709">
      <w:pPr>
        <w:bidi/>
        <w:rPr>
          <w:rFonts w:cs="David" w:hint="cs"/>
          <w:rtl/>
        </w:rPr>
      </w:pPr>
      <w:r w:rsidRPr="009A4709">
        <w:rPr>
          <w:rFonts w:cs="David" w:hint="cs"/>
          <w:u w:val="single"/>
          <w:rtl/>
        </w:rPr>
        <w:t>ציפי חוטובלי:</w:t>
      </w:r>
    </w:p>
    <w:p w14:paraId="59F960D2" w14:textId="77777777" w:rsidR="009A4709" w:rsidRPr="009A4709" w:rsidRDefault="009A4709" w:rsidP="009A4709">
      <w:pPr>
        <w:bidi/>
        <w:rPr>
          <w:rFonts w:cs="David" w:hint="cs"/>
          <w:rtl/>
        </w:rPr>
      </w:pPr>
    </w:p>
    <w:p w14:paraId="4F044BC1" w14:textId="77777777" w:rsidR="009A4709" w:rsidRPr="009A4709" w:rsidRDefault="009A4709" w:rsidP="009A4709">
      <w:pPr>
        <w:bidi/>
        <w:rPr>
          <w:rFonts w:cs="David" w:hint="cs"/>
          <w:rtl/>
        </w:rPr>
      </w:pPr>
      <w:r w:rsidRPr="009A4709">
        <w:rPr>
          <w:rFonts w:cs="David" w:hint="cs"/>
          <w:rtl/>
        </w:rPr>
        <w:tab/>
        <w:t>חבר הכנסת שנלר, לא התעכבנו במדבר 40 שנה, בגלל שיצאנו בחיפזון.</w:t>
      </w:r>
    </w:p>
    <w:p w14:paraId="72DB016E" w14:textId="77777777" w:rsidR="009A4709" w:rsidRPr="009A4709" w:rsidRDefault="009A4709" w:rsidP="009A4709">
      <w:pPr>
        <w:bidi/>
        <w:rPr>
          <w:rFonts w:cs="David" w:hint="cs"/>
          <w:rtl/>
        </w:rPr>
      </w:pPr>
    </w:p>
    <w:p w14:paraId="56D2BC64" w14:textId="77777777" w:rsidR="009A4709" w:rsidRPr="009A4709" w:rsidRDefault="009A4709" w:rsidP="009A4709">
      <w:pPr>
        <w:bidi/>
        <w:rPr>
          <w:rFonts w:cs="David" w:hint="cs"/>
          <w:rtl/>
        </w:rPr>
      </w:pPr>
      <w:r w:rsidRPr="009A4709">
        <w:rPr>
          <w:rFonts w:cs="David" w:hint="cs"/>
          <w:u w:val="single"/>
          <w:rtl/>
        </w:rPr>
        <w:t>אופיר אקוניס:</w:t>
      </w:r>
    </w:p>
    <w:p w14:paraId="6D9223AA" w14:textId="77777777" w:rsidR="009A4709" w:rsidRPr="009A4709" w:rsidRDefault="009A4709" w:rsidP="009A4709">
      <w:pPr>
        <w:bidi/>
        <w:rPr>
          <w:rFonts w:cs="David" w:hint="cs"/>
          <w:rtl/>
        </w:rPr>
      </w:pPr>
    </w:p>
    <w:p w14:paraId="1A6F1AB6" w14:textId="77777777" w:rsidR="009A4709" w:rsidRPr="009A4709" w:rsidRDefault="009A4709" w:rsidP="009A4709">
      <w:pPr>
        <w:bidi/>
        <w:rPr>
          <w:rFonts w:cs="David" w:hint="cs"/>
          <w:rtl/>
        </w:rPr>
      </w:pPr>
      <w:r w:rsidRPr="009A4709">
        <w:rPr>
          <w:rFonts w:cs="David" w:hint="cs"/>
          <w:rtl/>
        </w:rPr>
        <w:tab/>
        <w:t xml:space="preserve"> דוגמה גרועה, בסוף הגענו לארץ-ישראל. לקח זמן, אבל בסוף הגענו.</w:t>
      </w:r>
    </w:p>
    <w:p w14:paraId="3360659A" w14:textId="77777777" w:rsidR="009A4709" w:rsidRPr="009A4709" w:rsidRDefault="009A4709" w:rsidP="009A4709">
      <w:pPr>
        <w:bidi/>
        <w:rPr>
          <w:rFonts w:cs="David" w:hint="cs"/>
          <w:rtl/>
        </w:rPr>
      </w:pPr>
    </w:p>
    <w:p w14:paraId="1426823D" w14:textId="77777777" w:rsidR="009A4709" w:rsidRPr="009A4709" w:rsidRDefault="009A4709" w:rsidP="009A4709">
      <w:pPr>
        <w:bidi/>
        <w:rPr>
          <w:rFonts w:cs="David" w:hint="cs"/>
          <w:rtl/>
        </w:rPr>
      </w:pPr>
      <w:r w:rsidRPr="009A4709">
        <w:rPr>
          <w:rFonts w:cs="David" w:hint="cs"/>
          <w:u w:val="single"/>
          <w:rtl/>
        </w:rPr>
        <w:t>עתניאל שנלר:</w:t>
      </w:r>
    </w:p>
    <w:p w14:paraId="245F27F7" w14:textId="77777777" w:rsidR="009A4709" w:rsidRPr="009A4709" w:rsidRDefault="009A4709" w:rsidP="009A4709">
      <w:pPr>
        <w:bidi/>
        <w:rPr>
          <w:rFonts w:cs="David" w:hint="cs"/>
          <w:rtl/>
        </w:rPr>
      </w:pPr>
    </w:p>
    <w:p w14:paraId="718D0558" w14:textId="77777777" w:rsidR="009A4709" w:rsidRPr="009A4709" w:rsidRDefault="009A4709" w:rsidP="009A4709">
      <w:pPr>
        <w:bidi/>
        <w:rPr>
          <w:rFonts w:cs="David" w:hint="cs"/>
          <w:rtl/>
        </w:rPr>
      </w:pPr>
      <w:r w:rsidRPr="009A4709">
        <w:rPr>
          <w:rFonts w:cs="David" w:hint="cs"/>
          <w:rtl/>
        </w:rPr>
        <w:tab/>
        <w:t>--זה מה שיקרה לנו בשנה הבאה. בחיפזון, התקציב לא מקצועי, התקציב יוביל ללחם עוני- - -</w:t>
      </w:r>
    </w:p>
    <w:p w14:paraId="4A130046" w14:textId="77777777" w:rsidR="009A4709" w:rsidRPr="009A4709" w:rsidRDefault="009A4709" w:rsidP="009A4709">
      <w:pPr>
        <w:bidi/>
        <w:rPr>
          <w:rFonts w:cs="David" w:hint="cs"/>
          <w:rtl/>
        </w:rPr>
      </w:pPr>
    </w:p>
    <w:p w14:paraId="55FE4848" w14:textId="77777777" w:rsidR="009A4709" w:rsidRPr="009A4709" w:rsidRDefault="009A4709" w:rsidP="009A4709">
      <w:pPr>
        <w:bidi/>
        <w:rPr>
          <w:rFonts w:cs="David" w:hint="cs"/>
          <w:rtl/>
        </w:rPr>
      </w:pPr>
      <w:r w:rsidRPr="009A4709">
        <w:rPr>
          <w:rFonts w:cs="David" w:hint="cs"/>
          <w:u w:val="single"/>
          <w:rtl/>
        </w:rPr>
        <w:t>יריב לוין:</w:t>
      </w:r>
    </w:p>
    <w:p w14:paraId="1727DD9B" w14:textId="77777777" w:rsidR="009A4709" w:rsidRPr="009A4709" w:rsidRDefault="009A4709" w:rsidP="009A4709">
      <w:pPr>
        <w:bidi/>
        <w:rPr>
          <w:rFonts w:cs="David" w:hint="cs"/>
          <w:rtl/>
        </w:rPr>
      </w:pPr>
    </w:p>
    <w:p w14:paraId="6F6D48EA" w14:textId="77777777" w:rsidR="009A4709" w:rsidRPr="009A4709" w:rsidRDefault="009A4709" w:rsidP="009A4709">
      <w:pPr>
        <w:bidi/>
        <w:rPr>
          <w:rFonts w:cs="David" w:hint="cs"/>
          <w:rtl/>
        </w:rPr>
      </w:pPr>
      <w:r w:rsidRPr="009A4709">
        <w:rPr>
          <w:rFonts w:cs="David" w:hint="cs"/>
          <w:rtl/>
        </w:rPr>
        <w:tab/>
        <w:t xml:space="preserve"> מה אתה מציע שלא ייצאו ממצרים? לא הבנתי.</w:t>
      </w:r>
    </w:p>
    <w:p w14:paraId="4E932F65" w14:textId="77777777" w:rsidR="009A4709" w:rsidRPr="009A4709" w:rsidRDefault="009A4709" w:rsidP="009A4709">
      <w:pPr>
        <w:bidi/>
        <w:rPr>
          <w:rFonts w:cs="David" w:hint="cs"/>
          <w:rtl/>
        </w:rPr>
      </w:pPr>
    </w:p>
    <w:p w14:paraId="7F8E0F3A" w14:textId="77777777" w:rsidR="009A4709" w:rsidRPr="009A4709" w:rsidRDefault="009A4709" w:rsidP="009A4709">
      <w:pPr>
        <w:bidi/>
        <w:rPr>
          <w:rFonts w:cs="David"/>
          <w:u w:val="single"/>
          <w:rtl/>
        </w:rPr>
      </w:pPr>
      <w:r w:rsidRPr="009A4709">
        <w:rPr>
          <w:rFonts w:cs="David" w:hint="cs"/>
          <w:u w:val="single"/>
          <w:rtl/>
        </w:rPr>
        <w:t>היו"ר זאב אלקין:</w:t>
      </w:r>
    </w:p>
    <w:p w14:paraId="07EB2699" w14:textId="77777777" w:rsidR="009A4709" w:rsidRPr="009A4709" w:rsidRDefault="009A4709" w:rsidP="009A4709">
      <w:pPr>
        <w:bidi/>
        <w:rPr>
          <w:rFonts w:cs="David"/>
          <w:rtl/>
        </w:rPr>
      </w:pPr>
    </w:p>
    <w:p w14:paraId="63347F3E" w14:textId="77777777" w:rsidR="009A4709" w:rsidRPr="009A4709" w:rsidRDefault="009A4709" w:rsidP="009A4709">
      <w:pPr>
        <w:bidi/>
        <w:rPr>
          <w:rFonts w:cs="David" w:hint="cs"/>
          <w:rtl/>
        </w:rPr>
      </w:pPr>
      <w:r w:rsidRPr="009A4709">
        <w:rPr>
          <w:rFonts w:cs="David" w:hint="cs"/>
          <w:rtl/>
        </w:rPr>
        <w:tab/>
        <w:t>חבר הכנסת שנלר, משפט סיכום.</w:t>
      </w:r>
    </w:p>
    <w:p w14:paraId="7002482F" w14:textId="77777777" w:rsidR="009A4709" w:rsidRPr="009A4709" w:rsidRDefault="009A4709" w:rsidP="009A4709">
      <w:pPr>
        <w:bidi/>
        <w:rPr>
          <w:rFonts w:cs="David" w:hint="cs"/>
          <w:rtl/>
        </w:rPr>
      </w:pPr>
    </w:p>
    <w:p w14:paraId="22982B09" w14:textId="77777777" w:rsidR="009A4709" w:rsidRPr="009A4709" w:rsidRDefault="009A4709" w:rsidP="009A4709">
      <w:pPr>
        <w:bidi/>
        <w:rPr>
          <w:rFonts w:cs="David" w:hint="cs"/>
          <w:rtl/>
        </w:rPr>
      </w:pPr>
      <w:r w:rsidRPr="009A4709">
        <w:rPr>
          <w:rFonts w:cs="David" w:hint="cs"/>
          <w:u w:val="single"/>
          <w:rtl/>
        </w:rPr>
        <w:t>עתניאל שנלר:</w:t>
      </w:r>
    </w:p>
    <w:p w14:paraId="42B7CAC4" w14:textId="77777777" w:rsidR="009A4709" w:rsidRPr="009A4709" w:rsidRDefault="009A4709" w:rsidP="009A4709">
      <w:pPr>
        <w:bidi/>
        <w:rPr>
          <w:rFonts w:cs="David" w:hint="cs"/>
          <w:rtl/>
        </w:rPr>
      </w:pPr>
    </w:p>
    <w:p w14:paraId="1FEA9A85" w14:textId="77777777" w:rsidR="009A4709" w:rsidRPr="009A4709" w:rsidRDefault="009A4709" w:rsidP="009A4709">
      <w:pPr>
        <w:bidi/>
        <w:rPr>
          <w:rFonts w:cs="David" w:hint="cs"/>
          <w:rtl/>
        </w:rPr>
      </w:pPr>
      <w:r w:rsidRPr="009A4709">
        <w:rPr>
          <w:rFonts w:cs="David" w:hint="cs"/>
          <w:rtl/>
        </w:rPr>
        <w:tab/>
        <w:t>אסור שהממשלה תפחד. ממשלה חזקה צריכה להניח תקציב אחראי, בניחותא לשים על השולחן.</w:t>
      </w:r>
    </w:p>
    <w:p w14:paraId="0636A794" w14:textId="77777777" w:rsidR="009A4709" w:rsidRPr="009A4709" w:rsidRDefault="009A4709" w:rsidP="009A4709">
      <w:pPr>
        <w:bidi/>
        <w:rPr>
          <w:rFonts w:cs="David" w:hint="cs"/>
          <w:rtl/>
        </w:rPr>
      </w:pPr>
    </w:p>
    <w:p w14:paraId="79C78246" w14:textId="77777777" w:rsidR="009A4709" w:rsidRPr="009A4709" w:rsidRDefault="009A4709" w:rsidP="009A4709">
      <w:pPr>
        <w:bidi/>
        <w:rPr>
          <w:rFonts w:cs="David"/>
          <w:u w:val="single"/>
          <w:rtl/>
        </w:rPr>
      </w:pPr>
      <w:r w:rsidRPr="009A4709">
        <w:rPr>
          <w:rFonts w:cs="David" w:hint="cs"/>
          <w:u w:val="single"/>
          <w:rtl/>
        </w:rPr>
        <w:t>היו"ר זאב אלקין:</w:t>
      </w:r>
    </w:p>
    <w:p w14:paraId="75DDA965" w14:textId="77777777" w:rsidR="009A4709" w:rsidRPr="009A4709" w:rsidRDefault="009A4709" w:rsidP="009A4709">
      <w:pPr>
        <w:bidi/>
        <w:rPr>
          <w:rFonts w:cs="David"/>
          <w:rtl/>
        </w:rPr>
      </w:pPr>
    </w:p>
    <w:p w14:paraId="53B86C2B" w14:textId="77777777" w:rsidR="009A4709" w:rsidRPr="009A4709" w:rsidRDefault="009A4709" w:rsidP="009A4709">
      <w:pPr>
        <w:bidi/>
        <w:rPr>
          <w:rFonts w:cs="David" w:hint="cs"/>
          <w:rtl/>
        </w:rPr>
      </w:pPr>
      <w:r w:rsidRPr="009A4709">
        <w:rPr>
          <w:rFonts w:cs="David" w:hint="cs"/>
          <w:rtl/>
        </w:rPr>
        <w:tab/>
        <w:t>חבר הכנסת שנלר, תודה רבה.</w:t>
      </w:r>
    </w:p>
    <w:p w14:paraId="651A9DC9" w14:textId="77777777" w:rsidR="009A4709" w:rsidRPr="009A4709" w:rsidRDefault="009A4709" w:rsidP="009A4709">
      <w:pPr>
        <w:bidi/>
        <w:rPr>
          <w:rFonts w:cs="David" w:hint="cs"/>
          <w:rtl/>
        </w:rPr>
      </w:pPr>
    </w:p>
    <w:p w14:paraId="49242500" w14:textId="77777777" w:rsidR="009A4709" w:rsidRPr="009A4709" w:rsidRDefault="009A4709" w:rsidP="009A4709">
      <w:pPr>
        <w:bidi/>
        <w:rPr>
          <w:rFonts w:cs="David" w:hint="cs"/>
          <w:rtl/>
        </w:rPr>
      </w:pPr>
      <w:r w:rsidRPr="009A4709">
        <w:rPr>
          <w:rFonts w:cs="David" w:hint="cs"/>
          <w:u w:val="single"/>
          <w:rtl/>
        </w:rPr>
        <w:t>עתניאל שנלר:</w:t>
      </w:r>
    </w:p>
    <w:p w14:paraId="0AAC49F2" w14:textId="77777777" w:rsidR="009A4709" w:rsidRPr="009A4709" w:rsidRDefault="009A4709" w:rsidP="009A4709">
      <w:pPr>
        <w:bidi/>
        <w:rPr>
          <w:rFonts w:cs="David" w:hint="cs"/>
          <w:rtl/>
        </w:rPr>
      </w:pPr>
    </w:p>
    <w:p w14:paraId="0E9D6D55" w14:textId="77777777" w:rsidR="009A4709" w:rsidRPr="009A4709" w:rsidRDefault="009A4709" w:rsidP="009A4709">
      <w:pPr>
        <w:bidi/>
        <w:rPr>
          <w:rFonts w:cs="David" w:hint="cs"/>
          <w:rtl/>
        </w:rPr>
      </w:pPr>
      <w:r w:rsidRPr="009A4709">
        <w:rPr>
          <w:rFonts w:cs="David" w:hint="cs"/>
          <w:rtl/>
        </w:rPr>
        <w:tab/>
        <w:t xml:space="preserve">אני מסיים. הממשלה צריכה להניח תקציב מסודר, אנחנו נבחן את התקציב, אם הוא יעבור </w:t>
      </w:r>
      <w:r w:rsidRPr="009A4709">
        <w:rPr>
          <w:rFonts w:cs="David"/>
          <w:rtl/>
        </w:rPr>
        <w:t>–</w:t>
      </w:r>
      <w:r w:rsidRPr="009A4709">
        <w:rPr>
          <w:rFonts w:cs="David" w:hint="cs"/>
          <w:rtl/>
        </w:rPr>
        <w:t xml:space="preserve"> יעבור, בשנה הבאה בחוכמה עוד תקציב. אסור לפחד. אם לא תפחדו </w:t>
      </w:r>
      <w:r w:rsidRPr="009A4709">
        <w:rPr>
          <w:rFonts w:cs="David"/>
          <w:rtl/>
        </w:rPr>
        <w:t>–</w:t>
      </w:r>
      <w:r w:rsidRPr="009A4709">
        <w:rPr>
          <w:rFonts w:cs="David" w:hint="cs"/>
          <w:rtl/>
        </w:rPr>
        <w:t xml:space="preserve"> יהיה תקציב טוב, אם תמשיכו לפחד </w:t>
      </w:r>
      <w:r w:rsidRPr="009A4709">
        <w:rPr>
          <w:rFonts w:cs="David"/>
          <w:rtl/>
        </w:rPr>
        <w:t>–</w:t>
      </w:r>
      <w:r w:rsidRPr="009A4709">
        <w:rPr>
          <w:rFonts w:cs="David" w:hint="cs"/>
          <w:rtl/>
        </w:rPr>
        <w:t xml:space="preserve"> יהיה לנו לכם עוני.</w:t>
      </w:r>
    </w:p>
    <w:p w14:paraId="487813FF" w14:textId="77777777" w:rsidR="009A4709" w:rsidRPr="009A4709" w:rsidRDefault="009A4709" w:rsidP="009A4709">
      <w:pPr>
        <w:bidi/>
        <w:rPr>
          <w:rFonts w:cs="David" w:hint="cs"/>
          <w:rtl/>
        </w:rPr>
      </w:pPr>
    </w:p>
    <w:p w14:paraId="41A3E75E" w14:textId="77777777" w:rsidR="009A4709" w:rsidRPr="009A4709" w:rsidRDefault="009A4709" w:rsidP="009A4709">
      <w:pPr>
        <w:bidi/>
        <w:rPr>
          <w:rFonts w:cs="David" w:hint="cs"/>
          <w:rtl/>
        </w:rPr>
      </w:pPr>
      <w:r w:rsidRPr="009A4709">
        <w:rPr>
          <w:rFonts w:cs="David" w:hint="cs"/>
          <w:u w:val="single"/>
          <w:rtl/>
        </w:rPr>
        <w:t>היו"ר זאב אלקין:</w:t>
      </w:r>
    </w:p>
    <w:p w14:paraId="47EFD0CC" w14:textId="77777777" w:rsidR="009A4709" w:rsidRPr="009A4709" w:rsidRDefault="009A4709" w:rsidP="009A4709">
      <w:pPr>
        <w:bidi/>
        <w:rPr>
          <w:rFonts w:cs="David" w:hint="cs"/>
          <w:rtl/>
        </w:rPr>
      </w:pPr>
    </w:p>
    <w:p w14:paraId="5629FF2B" w14:textId="77777777" w:rsidR="009A4709" w:rsidRPr="009A4709" w:rsidRDefault="009A4709" w:rsidP="009A4709">
      <w:pPr>
        <w:bidi/>
        <w:rPr>
          <w:rFonts w:cs="David" w:hint="cs"/>
          <w:rtl/>
        </w:rPr>
      </w:pPr>
      <w:r w:rsidRPr="009A4709">
        <w:rPr>
          <w:rFonts w:cs="David" w:hint="cs"/>
          <w:rtl/>
        </w:rPr>
        <w:tab/>
        <w:t>תודה רבה, חבר הכנסת שנלר. חבר הכנסת ברכה, בבקשה. שוב אני מפציר לדבר על עצם בקשת הממשלה לפטור מחובת הנחה. אתה מוזמן להביע את עמדתך בסוגיה המהותית במליאה ובוועדת הכספים. שלוש דקות לרשותך. בבקשה.</w:t>
      </w:r>
    </w:p>
    <w:p w14:paraId="242F0564" w14:textId="77777777" w:rsidR="009A4709" w:rsidRPr="009A4709" w:rsidRDefault="009A4709" w:rsidP="009A4709">
      <w:pPr>
        <w:bidi/>
        <w:rPr>
          <w:rFonts w:cs="David" w:hint="cs"/>
          <w:rtl/>
        </w:rPr>
      </w:pPr>
    </w:p>
    <w:p w14:paraId="3AEE8EF7" w14:textId="77777777" w:rsidR="009A4709" w:rsidRPr="009A4709" w:rsidRDefault="009A4709" w:rsidP="009A4709">
      <w:pPr>
        <w:bidi/>
        <w:rPr>
          <w:rFonts w:cs="David" w:hint="cs"/>
          <w:rtl/>
        </w:rPr>
      </w:pPr>
      <w:r w:rsidRPr="009A4709">
        <w:rPr>
          <w:rFonts w:cs="David" w:hint="cs"/>
          <w:u w:val="single"/>
          <w:rtl/>
        </w:rPr>
        <w:t>מוחמד ברכה:</w:t>
      </w:r>
    </w:p>
    <w:p w14:paraId="6CEF7810" w14:textId="77777777" w:rsidR="009A4709" w:rsidRPr="009A4709" w:rsidRDefault="009A4709" w:rsidP="009A4709">
      <w:pPr>
        <w:bidi/>
        <w:rPr>
          <w:rFonts w:cs="David" w:hint="cs"/>
          <w:rtl/>
        </w:rPr>
      </w:pPr>
      <w:r w:rsidRPr="009A4709">
        <w:rPr>
          <w:rFonts w:cs="David" w:hint="cs"/>
          <w:rtl/>
        </w:rPr>
        <w:tab/>
      </w:r>
    </w:p>
    <w:p w14:paraId="39DDF1F4" w14:textId="77777777" w:rsidR="009A4709" w:rsidRPr="009A4709" w:rsidRDefault="009A4709" w:rsidP="009A4709">
      <w:pPr>
        <w:bidi/>
        <w:rPr>
          <w:rFonts w:cs="David" w:hint="cs"/>
          <w:rtl/>
        </w:rPr>
      </w:pPr>
      <w:r w:rsidRPr="009A4709">
        <w:rPr>
          <w:rFonts w:cs="David" w:hint="cs"/>
          <w:rtl/>
        </w:rPr>
        <w:tab/>
        <w:t xml:space="preserve"> תודה על ההקדמה, אדוני. חשבנו וחששנו מלכתחילה שהממשלה הזאת תהיה מסוכנת לדמוקרטיה, אבל לא ציפינו שזה יהיה כל כך מהר, לנשל את הכנסת מאחד מהדיונים המהותיים ביותר שקיימים כאן. </w:t>
      </w:r>
    </w:p>
    <w:p w14:paraId="1297E619" w14:textId="77777777" w:rsidR="009A4709" w:rsidRPr="009A4709" w:rsidRDefault="009A4709" w:rsidP="009A4709">
      <w:pPr>
        <w:bidi/>
        <w:rPr>
          <w:rFonts w:cs="David" w:hint="cs"/>
          <w:rtl/>
        </w:rPr>
      </w:pPr>
    </w:p>
    <w:p w14:paraId="6863195B" w14:textId="77777777" w:rsidR="009A4709" w:rsidRPr="009A4709" w:rsidRDefault="009A4709" w:rsidP="009A4709">
      <w:pPr>
        <w:bidi/>
        <w:rPr>
          <w:rFonts w:cs="David" w:hint="cs"/>
          <w:rtl/>
        </w:rPr>
      </w:pPr>
      <w:r w:rsidRPr="009A4709">
        <w:rPr>
          <w:rFonts w:cs="David" w:hint="cs"/>
          <w:rtl/>
        </w:rPr>
        <w:tab/>
        <w:t xml:space="preserve">יש שלושה מסלולים של דיונים מהותיים שהכנסת עוסקת בהם: האמון בממשלה, החקיקה והתקציב. התקציב הוא לא מספרים, אלא הוא סדר עדיפות פוליטי-חברתי, והכנסת חייבת לומר את דברה בעניינו. הממשלה, בצעד הראשון שלה, באה לכנסת ואומרת: רבותי, אנחנו לא מאפשרים לכנסת למלא את תפקידה בדיון על התקציב הבא של 2010. </w:t>
      </w:r>
    </w:p>
    <w:p w14:paraId="3CD0B4D1" w14:textId="77777777" w:rsidR="009A4709" w:rsidRPr="009A4709" w:rsidRDefault="009A4709" w:rsidP="009A4709">
      <w:pPr>
        <w:bidi/>
        <w:rPr>
          <w:rFonts w:cs="David" w:hint="cs"/>
          <w:rtl/>
        </w:rPr>
      </w:pPr>
    </w:p>
    <w:p w14:paraId="2DB579F6" w14:textId="77777777" w:rsidR="009A4709" w:rsidRPr="009A4709" w:rsidRDefault="009A4709" w:rsidP="009A4709">
      <w:pPr>
        <w:bidi/>
        <w:rPr>
          <w:rFonts w:cs="David" w:hint="cs"/>
          <w:rtl/>
        </w:rPr>
      </w:pPr>
      <w:r w:rsidRPr="009A4709">
        <w:rPr>
          <w:rFonts w:cs="David" w:hint="cs"/>
          <w:rtl/>
        </w:rPr>
        <w:tab/>
        <w:t xml:space="preserve">התקציב של 2009 כבר הונח על שולחן הכנסת. אם הממשלה החדשה רוצה להכניס אי אלו שינויים, היא יכולה להכניס במהלך התקופה הנתונה בחוק </w:t>
      </w:r>
      <w:r w:rsidRPr="009A4709">
        <w:rPr>
          <w:rFonts w:cs="David"/>
          <w:rtl/>
        </w:rPr>
        <w:t>–</w:t>
      </w:r>
      <w:r w:rsidRPr="009A4709">
        <w:rPr>
          <w:rFonts w:cs="David" w:hint="cs"/>
          <w:rtl/>
        </w:rPr>
        <w:t xml:space="preserve"> 45 יום, להביא את תקציב 2009 ולאפשר לכנסת למלא את תפקידה. הכנסת היא לא קואליציה ואופוזיציה, אלא היא בית העם ובית הנבחרים, והיא סוברנית לדון באופן אמיתי.</w:t>
      </w:r>
    </w:p>
    <w:p w14:paraId="2614A983" w14:textId="77777777" w:rsidR="009A4709" w:rsidRPr="009A4709" w:rsidRDefault="009A4709" w:rsidP="009A4709">
      <w:pPr>
        <w:bidi/>
        <w:rPr>
          <w:rFonts w:cs="David" w:hint="cs"/>
          <w:rtl/>
        </w:rPr>
      </w:pPr>
    </w:p>
    <w:p w14:paraId="01B7C396" w14:textId="77777777" w:rsidR="009A4709" w:rsidRPr="009A4709" w:rsidRDefault="009A4709" w:rsidP="009A4709">
      <w:pPr>
        <w:bidi/>
        <w:rPr>
          <w:rFonts w:cs="David" w:hint="cs"/>
          <w:rtl/>
        </w:rPr>
      </w:pPr>
      <w:r w:rsidRPr="009A4709">
        <w:rPr>
          <w:rFonts w:cs="David" w:hint="cs"/>
          <w:rtl/>
        </w:rPr>
        <w:tab/>
        <w:t xml:space="preserve">אתם עושים מעשה שלא ייעשה </w:t>
      </w:r>
      <w:r w:rsidRPr="009A4709">
        <w:rPr>
          <w:rFonts w:cs="David"/>
          <w:rtl/>
        </w:rPr>
        <w:t>–</w:t>
      </w:r>
      <w:r w:rsidRPr="009A4709">
        <w:rPr>
          <w:rFonts w:cs="David" w:hint="cs"/>
          <w:rtl/>
        </w:rPr>
        <w:t xml:space="preserve"> אתם מקעקעים את יסודות הדמוקרטיה או מה שנותר ממנה בעידן הממשלה הזאת. הדמוקרטיה היא לא רק חופש הביטוי וחופש הצעקה, אלא גם החופש של הכנסת למלא את תפקידה בשליחות האזרחים.</w:t>
      </w:r>
    </w:p>
    <w:p w14:paraId="01D6FF6D" w14:textId="77777777" w:rsidR="009A4709" w:rsidRPr="009A4709" w:rsidRDefault="009A4709" w:rsidP="009A4709">
      <w:pPr>
        <w:bidi/>
        <w:rPr>
          <w:rFonts w:cs="David" w:hint="cs"/>
          <w:rtl/>
        </w:rPr>
      </w:pPr>
    </w:p>
    <w:p w14:paraId="3011B957"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30006AF" w14:textId="77777777" w:rsidR="009A4709" w:rsidRPr="009A4709" w:rsidRDefault="009A4709" w:rsidP="009A4709">
      <w:pPr>
        <w:bidi/>
        <w:rPr>
          <w:rFonts w:cs="David" w:hint="cs"/>
          <w:rtl/>
        </w:rPr>
      </w:pPr>
    </w:p>
    <w:p w14:paraId="230D2FBB" w14:textId="77777777" w:rsidR="009A4709" w:rsidRPr="009A4709" w:rsidRDefault="009A4709" w:rsidP="009A4709">
      <w:pPr>
        <w:bidi/>
        <w:rPr>
          <w:rFonts w:cs="David" w:hint="cs"/>
          <w:rtl/>
        </w:rPr>
      </w:pPr>
      <w:r w:rsidRPr="009A4709">
        <w:rPr>
          <w:rFonts w:cs="David" w:hint="cs"/>
          <w:rtl/>
        </w:rPr>
        <w:tab/>
        <w:t xml:space="preserve"> בהחלט, גם חופש ההצבעה, ואין לי ספק שתצביע לפי מצפונך, חבר הכנסת ברכה.</w:t>
      </w:r>
    </w:p>
    <w:p w14:paraId="4BECEFB3" w14:textId="77777777" w:rsidR="009A4709" w:rsidRPr="009A4709" w:rsidRDefault="009A4709" w:rsidP="009A4709">
      <w:pPr>
        <w:bidi/>
        <w:rPr>
          <w:rFonts w:cs="David" w:hint="cs"/>
          <w:rtl/>
        </w:rPr>
      </w:pPr>
    </w:p>
    <w:p w14:paraId="5BB48CE7" w14:textId="77777777" w:rsidR="009A4709" w:rsidRPr="009A4709" w:rsidRDefault="009A4709" w:rsidP="009A4709">
      <w:pPr>
        <w:bidi/>
        <w:rPr>
          <w:rFonts w:cs="David" w:hint="cs"/>
          <w:rtl/>
        </w:rPr>
      </w:pPr>
      <w:r w:rsidRPr="009A4709">
        <w:rPr>
          <w:rFonts w:cs="David" w:hint="cs"/>
          <w:u w:val="single"/>
          <w:rtl/>
        </w:rPr>
        <w:t>מוחמד ברכה:</w:t>
      </w:r>
    </w:p>
    <w:p w14:paraId="388E62D1" w14:textId="77777777" w:rsidR="009A4709" w:rsidRPr="009A4709" w:rsidRDefault="009A4709" w:rsidP="009A4709">
      <w:pPr>
        <w:bidi/>
        <w:rPr>
          <w:rFonts w:cs="David" w:hint="cs"/>
          <w:rtl/>
        </w:rPr>
      </w:pPr>
      <w:r w:rsidRPr="009A4709">
        <w:rPr>
          <w:rFonts w:cs="David" w:hint="cs"/>
          <w:rtl/>
        </w:rPr>
        <w:tab/>
      </w:r>
    </w:p>
    <w:p w14:paraId="4971D127" w14:textId="77777777" w:rsidR="009A4709" w:rsidRPr="009A4709" w:rsidRDefault="009A4709" w:rsidP="009A4709">
      <w:pPr>
        <w:bidi/>
        <w:rPr>
          <w:rFonts w:cs="David" w:hint="cs"/>
          <w:rtl/>
        </w:rPr>
      </w:pPr>
      <w:r w:rsidRPr="009A4709">
        <w:rPr>
          <w:rFonts w:cs="David" w:hint="cs"/>
          <w:rtl/>
        </w:rPr>
        <w:tab/>
        <w:t>תפסיק עם ההערות האלה, אתה לא יושב בכיתה ה', שאתה צריך להעיר לאנשים על כל מיני פרוצדורות שאנחנו כבר מכירים אותן היטב. בהחלט אני יכול להצביע. מה חידשת פה? מה הגאונות.</w:t>
      </w:r>
    </w:p>
    <w:p w14:paraId="2E71AE38" w14:textId="77777777" w:rsidR="009A4709" w:rsidRPr="009A4709" w:rsidRDefault="009A4709" w:rsidP="009A4709">
      <w:pPr>
        <w:bidi/>
        <w:rPr>
          <w:rFonts w:cs="David" w:hint="cs"/>
          <w:rtl/>
        </w:rPr>
      </w:pPr>
    </w:p>
    <w:p w14:paraId="5A356725" w14:textId="77777777" w:rsidR="009A4709" w:rsidRPr="009A4709" w:rsidRDefault="009A4709" w:rsidP="009A4709">
      <w:pPr>
        <w:bidi/>
        <w:rPr>
          <w:rFonts w:cs="David" w:hint="cs"/>
          <w:rtl/>
        </w:rPr>
      </w:pPr>
      <w:r w:rsidRPr="009A4709">
        <w:rPr>
          <w:rFonts w:cs="David" w:hint="cs"/>
          <w:u w:val="single"/>
          <w:rtl/>
        </w:rPr>
        <w:t>חיים אורון:</w:t>
      </w:r>
    </w:p>
    <w:p w14:paraId="4DC2D740" w14:textId="77777777" w:rsidR="009A4709" w:rsidRPr="009A4709" w:rsidRDefault="009A4709" w:rsidP="009A4709">
      <w:pPr>
        <w:bidi/>
        <w:rPr>
          <w:rFonts w:cs="David" w:hint="cs"/>
          <w:rtl/>
        </w:rPr>
      </w:pPr>
      <w:r w:rsidRPr="009A4709">
        <w:rPr>
          <w:rFonts w:cs="David" w:hint="cs"/>
          <w:rtl/>
        </w:rPr>
        <w:tab/>
      </w:r>
    </w:p>
    <w:p w14:paraId="46C87FCD" w14:textId="77777777" w:rsidR="009A4709" w:rsidRPr="009A4709" w:rsidRDefault="009A4709" w:rsidP="009A4709">
      <w:pPr>
        <w:bidi/>
        <w:rPr>
          <w:rFonts w:cs="David" w:hint="cs"/>
          <w:rtl/>
        </w:rPr>
      </w:pPr>
      <w:r w:rsidRPr="009A4709">
        <w:rPr>
          <w:rFonts w:cs="David" w:hint="cs"/>
          <w:rtl/>
        </w:rPr>
        <w:tab/>
        <w:t>מוחמד ברכה, גם זה לא לתמיד.</w:t>
      </w:r>
    </w:p>
    <w:p w14:paraId="14DBB53D" w14:textId="77777777" w:rsidR="009A4709" w:rsidRPr="009A4709" w:rsidRDefault="009A4709" w:rsidP="009A4709">
      <w:pPr>
        <w:bidi/>
        <w:rPr>
          <w:rFonts w:cs="David" w:hint="cs"/>
          <w:rtl/>
        </w:rPr>
      </w:pPr>
    </w:p>
    <w:p w14:paraId="4BC4AFDD" w14:textId="77777777" w:rsidR="009A4709" w:rsidRPr="009A4709" w:rsidRDefault="009A4709" w:rsidP="009A4709">
      <w:pPr>
        <w:bidi/>
        <w:rPr>
          <w:rFonts w:cs="David" w:hint="cs"/>
          <w:rtl/>
        </w:rPr>
      </w:pPr>
      <w:r w:rsidRPr="009A4709">
        <w:rPr>
          <w:rFonts w:cs="David" w:hint="cs"/>
          <w:u w:val="single"/>
          <w:rtl/>
        </w:rPr>
        <w:t>אחמד טיבי:</w:t>
      </w:r>
    </w:p>
    <w:p w14:paraId="539B8ECB" w14:textId="77777777" w:rsidR="009A4709" w:rsidRPr="009A4709" w:rsidRDefault="009A4709" w:rsidP="009A4709">
      <w:pPr>
        <w:bidi/>
        <w:rPr>
          <w:rFonts w:cs="David" w:hint="cs"/>
          <w:rtl/>
        </w:rPr>
      </w:pPr>
    </w:p>
    <w:p w14:paraId="11C1F5F7" w14:textId="77777777" w:rsidR="009A4709" w:rsidRPr="009A4709" w:rsidRDefault="009A4709" w:rsidP="009A4709">
      <w:pPr>
        <w:bidi/>
        <w:rPr>
          <w:rFonts w:cs="David" w:hint="cs"/>
          <w:rtl/>
        </w:rPr>
      </w:pPr>
      <w:r w:rsidRPr="009A4709">
        <w:rPr>
          <w:rFonts w:cs="David" w:hint="cs"/>
          <w:rtl/>
        </w:rPr>
        <w:tab/>
        <w:t>אי-אפשר לדעת.</w:t>
      </w:r>
    </w:p>
    <w:p w14:paraId="5905ADA4" w14:textId="77777777" w:rsidR="009A4709" w:rsidRPr="009A4709" w:rsidRDefault="009A4709" w:rsidP="009A4709">
      <w:pPr>
        <w:bidi/>
        <w:rPr>
          <w:rFonts w:cs="David" w:hint="cs"/>
          <w:rtl/>
        </w:rPr>
      </w:pPr>
    </w:p>
    <w:p w14:paraId="49E34D29" w14:textId="77777777" w:rsidR="009A4709" w:rsidRPr="009A4709" w:rsidRDefault="009A4709" w:rsidP="009A4709">
      <w:pPr>
        <w:bidi/>
        <w:rPr>
          <w:rFonts w:cs="David" w:hint="cs"/>
          <w:rtl/>
        </w:rPr>
      </w:pPr>
      <w:r w:rsidRPr="009A4709">
        <w:rPr>
          <w:rFonts w:cs="David" w:hint="cs"/>
          <w:u w:val="single"/>
          <w:rtl/>
        </w:rPr>
        <w:t>מוחמד ברכה:</w:t>
      </w:r>
    </w:p>
    <w:p w14:paraId="3013FCE8" w14:textId="77777777" w:rsidR="009A4709" w:rsidRPr="009A4709" w:rsidRDefault="009A4709" w:rsidP="009A4709">
      <w:pPr>
        <w:bidi/>
        <w:rPr>
          <w:rFonts w:cs="David" w:hint="cs"/>
          <w:rtl/>
        </w:rPr>
      </w:pPr>
      <w:r w:rsidRPr="009A4709">
        <w:rPr>
          <w:rFonts w:cs="David" w:hint="cs"/>
          <w:rtl/>
        </w:rPr>
        <w:tab/>
      </w:r>
    </w:p>
    <w:p w14:paraId="09DA100D" w14:textId="77777777" w:rsidR="009A4709" w:rsidRPr="009A4709" w:rsidRDefault="009A4709" w:rsidP="009A4709">
      <w:pPr>
        <w:bidi/>
        <w:rPr>
          <w:rFonts w:cs="David" w:hint="cs"/>
          <w:rtl/>
        </w:rPr>
      </w:pPr>
      <w:r w:rsidRPr="009A4709">
        <w:rPr>
          <w:rFonts w:cs="David" w:hint="cs"/>
          <w:rtl/>
        </w:rPr>
        <w:tab/>
        <w:t xml:space="preserve">מה שמביאים לכאן זה הפקעת הזכות לדיון משמעותי. </w:t>
      </w:r>
    </w:p>
    <w:p w14:paraId="0DA665F1" w14:textId="77777777" w:rsidR="009A4709" w:rsidRPr="009A4709" w:rsidRDefault="009A4709" w:rsidP="009A4709">
      <w:pPr>
        <w:bidi/>
        <w:rPr>
          <w:rFonts w:cs="David" w:hint="cs"/>
          <w:rtl/>
        </w:rPr>
      </w:pPr>
    </w:p>
    <w:p w14:paraId="43A19043" w14:textId="77777777" w:rsidR="009A4709" w:rsidRPr="009A4709" w:rsidRDefault="009A4709" w:rsidP="009A4709">
      <w:pPr>
        <w:bidi/>
        <w:rPr>
          <w:rFonts w:cs="David" w:hint="cs"/>
          <w:rtl/>
        </w:rPr>
      </w:pPr>
      <w:r w:rsidRPr="009A4709">
        <w:rPr>
          <w:rFonts w:cs="David" w:hint="cs"/>
          <w:rtl/>
        </w:rPr>
        <w:tab/>
        <w:t xml:space="preserve">יש לי הרבה ביקורת מהותית על עצם העניין. אם המשבר הכלכלי העולמי יתגלגל לדיון מסוים, נעשה שינויים בתקציב באמצע הקדנציה בוועדת הכספים, בלי שמליאת הכנסת תידרש לעניין? דיברו על 20,000 מובטלים שנפלו עלינו בחודש אחד או בתקופה מסוימת. אני לא יודע מה יהיה עם הרפורמה של אובמה וההשלכות שלה על הכלכלה העולמית ועל הכלכלה הישראלית, אז אתם באים לכאן ואומרים שהכנסת תהיה משותקת בשנתיים הבאות ולא תעשה שום דבר. זה מעשה פסול, אנטי דמוקרטי, אנטי כל דבר נכון, ואנטי מינהל תקין. </w:t>
      </w:r>
    </w:p>
    <w:p w14:paraId="28283FA5" w14:textId="77777777" w:rsidR="009A4709" w:rsidRPr="009A4709" w:rsidRDefault="009A4709" w:rsidP="009A4709">
      <w:pPr>
        <w:bidi/>
        <w:rPr>
          <w:rFonts w:cs="David" w:hint="cs"/>
          <w:rtl/>
        </w:rPr>
      </w:pPr>
    </w:p>
    <w:p w14:paraId="2B1E6699" w14:textId="77777777" w:rsidR="009A4709" w:rsidRPr="009A4709" w:rsidRDefault="009A4709" w:rsidP="009A4709">
      <w:pPr>
        <w:bidi/>
        <w:rPr>
          <w:rFonts w:cs="David" w:hint="cs"/>
          <w:rtl/>
        </w:rPr>
      </w:pPr>
      <w:r w:rsidRPr="009A4709">
        <w:rPr>
          <w:rFonts w:cs="David" w:hint="cs"/>
          <w:rtl/>
        </w:rPr>
        <w:tab/>
        <w:t>לעצם העניין, אני לא מסכים עם אופיר פינס שצריך לתת 60 ימים? 45 ימים על תקציב שכבר מונח וכבר הונח, אתם יכולים לעשות מה שצריך לעשות בין הקריאה הראשונה לקריאה השנייה והקריאה השלישית, כפי שכל ממשלה עושה, ומיד לאחר הפגרה, נתכנס כדי לדון בקריאה הראשונה, ותכניסו את השינויים שאתם רוצים. עכשיו זה דחוף לפטור מחובת הנחה, בגלל מה? בגלל קפריזה של ראש הממשלה, כי יש לכם ימי חסד של ממשלה חדשה?--</w:t>
      </w:r>
    </w:p>
    <w:p w14:paraId="4852C443" w14:textId="77777777" w:rsidR="009A4709" w:rsidRPr="009A4709" w:rsidRDefault="009A4709" w:rsidP="009A4709">
      <w:pPr>
        <w:bidi/>
        <w:rPr>
          <w:rFonts w:cs="David" w:hint="cs"/>
          <w:rtl/>
        </w:rPr>
      </w:pPr>
    </w:p>
    <w:p w14:paraId="2A401F86"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90621B5" w14:textId="77777777" w:rsidR="009A4709" w:rsidRPr="009A4709" w:rsidRDefault="009A4709" w:rsidP="009A4709">
      <w:pPr>
        <w:bidi/>
        <w:rPr>
          <w:rFonts w:cs="David" w:hint="cs"/>
          <w:rtl/>
        </w:rPr>
      </w:pPr>
    </w:p>
    <w:p w14:paraId="7B480846" w14:textId="77777777" w:rsidR="009A4709" w:rsidRPr="009A4709" w:rsidRDefault="009A4709" w:rsidP="009A4709">
      <w:pPr>
        <w:bidi/>
        <w:rPr>
          <w:rFonts w:cs="David" w:hint="cs"/>
          <w:rtl/>
        </w:rPr>
      </w:pPr>
      <w:r w:rsidRPr="009A4709">
        <w:rPr>
          <w:rFonts w:cs="David" w:hint="cs"/>
          <w:rtl/>
        </w:rPr>
        <w:tab/>
        <w:t xml:space="preserve"> כדי לאפשר לך, חבר הכנסת ברכה, לדון ברצינות בחוק ההסדרים.</w:t>
      </w:r>
    </w:p>
    <w:p w14:paraId="15725873" w14:textId="77777777" w:rsidR="009A4709" w:rsidRDefault="009A4709" w:rsidP="009A4709">
      <w:pPr>
        <w:bidi/>
        <w:rPr>
          <w:rFonts w:cs="David" w:hint="cs"/>
          <w:rtl/>
        </w:rPr>
      </w:pPr>
    </w:p>
    <w:p w14:paraId="5EB7E05C" w14:textId="77777777" w:rsidR="009A4709" w:rsidRDefault="009A4709" w:rsidP="009A4709">
      <w:pPr>
        <w:bidi/>
        <w:rPr>
          <w:rFonts w:cs="David" w:hint="cs"/>
          <w:rtl/>
        </w:rPr>
      </w:pPr>
    </w:p>
    <w:p w14:paraId="4F27062F" w14:textId="77777777" w:rsidR="009A4709" w:rsidRDefault="009A4709" w:rsidP="009A4709">
      <w:pPr>
        <w:bidi/>
        <w:rPr>
          <w:rFonts w:cs="David" w:hint="cs"/>
          <w:rtl/>
        </w:rPr>
      </w:pPr>
    </w:p>
    <w:p w14:paraId="27250DF8" w14:textId="77777777" w:rsidR="009A4709" w:rsidRDefault="009A4709" w:rsidP="009A4709">
      <w:pPr>
        <w:bidi/>
        <w:rPr>
          <w:rFonts w:cs="David" w:hint="cs"/>
          <w:rtl/>
        </w:rPr>
      </w:pPr>
    </w:p>
    <w:p w14:paraId="5395B537" w14:textId="77777777" w:rsidR="009A4709" w:rsidRDefault="009A4709" w:rsidP="009A4709">
      <w:pPr>
        <w:bidi/>
        <w:rPr>
          <w:rFonts w:cs="David" w:hint="cs"/>
          <w:rtl/>
        </w:rPr>
      </w:pPr>
    </w:p>
    <w:p w14:paraId="3155DBD1" w14:textId="77777777" w:rsidR="009A4709" w:rsidRDefault="009A4709" w:rsidP="009A4709">
      <w:pPr>
        <w:bidi/>
        <w:rPr>
          <w:rFonts w:cs="David" w:hint="cs"/>
          <w:rtl/>
        </w:rPr>
      </w:pPr>
    </w:p>
    <w:p w14:paraId="45DEBCCA" w14:textId="77777777" w:rsidR="009A4709" w:rsidRDefault="009A4709" w:rsidP="009A4709">
      <w:pPr>
        <w:bidi/>
        <w:rPr>
          <w:rFonts w:cs="David" w:hint="cs"/>
          <w:rtl/>
        </w:rPr>
      </w:pPr>
    </w:p>
    <w:p w14:paraId="0CFD5F63" w14:textId="77777777" w:rsidR="009A4709" w:rsidRPr="009A4709" w:rsidRDefault="009A4709" w:rsidP="009A4709">
      <w:pPr>
        <w:bidi/>
        <w:rPr>
          <w:rFonts w:cs="David" w:hint="cs"/>
          <w:rtl/>
        </w:rPr>
      </w:pPr>
    </w:p>
    <w:p w14:paraId="6F410FCF" w14:textId="77777777" w:rsidR="009A4709" w:rsidRPr="009A4709" w:rsidRDefault="009A4709" w:rsidP="009A4709">
      <w:pPr>
        <w:bidi/>
        <w:rPr>
          <w:rFonts w:cs="David" w:hint="cs"/>
          <w:rtl/>
        </w:rPr>
      </w:pPr>
      <w:r w:rsidRPr="009A4709">
        <w:rPr>
          <w:rFonts w:cs="David" w:hint="cs"/>
          <w:u w:val="single"/>
          <w:rtl/>
        </w:rPr>
        <w:t>מוחמד ברכה:</w:t>
      </w:r>
    </w:p>
    <w:p w14:paraId="2E0876E8" w14:textId="77777777" w:rsidR="009A4709" w:rsidRPr="009A4709" w:rsidRDefault="009A4709" w:rsidP="009A4709">
      <w:pPr>
        <w:bidi/>
        <w:rPr>
          <w:rFonts w:cs="David" w:hint="cs"/>
          <w:rtl/>
        </w:rPr>
      </w:pPr>
      <w:r w:rsidRPr="009A4709">
        <w:rPr>
          <w:rFonts w:cs="David" w:hint="cs"/>
          <w:rtl/>
        </w:rPr>
        <w:tab/>
      </w:r>
    </w:p>
    <w:p w14:paraId="15C65BC1" w14:textId="77777777" w:rsidR="009A4709" w:rsidRPr="009A4709" w:rsidRDefault="009A4709" w:rsidP="009A4709">
      <w:pPr>
        <w:bidi/>
        <w:rPr>
          <w:rFonts w:cs="David" w:hint="cs"/>
          <w:rtl/>
        </w:rPr>
      </w:pPr>
      <w:r w:rsidRPr="009A4709">
        <w:rPr>
          <w:rFonts w:cs="David" w:hint="cs"/>
          <w:rtl/>
        </w:rPr>
        <w:tab/>
        <w:t>--הקואליציה עדיין מגובשת ואתם צופים שאי-אלה תקלות וקלקולים יהיו בעבודתה, ואתם רוצים כבר להכריע לשנתיים. זה חמצן לממשלה, זה לא חמצן למשק, זה לא חמצן לאזרחים, זה לא חמצן לדמוקרטיה, זה לא חמצן לכלכלה.</w:t>
      </w:r>
    </w:p>
    <w:p w14:paraId="75BABACD" w14:textId="77777777" w:rsidR="009A4709" w:rsidRPr="009A4709" w:rsidRDefault="009A4709" w:rsidP="009A4709">
      <w:pPr>
        <w:bidi/>
        <w:rPr>
          <w:rFonts w:cs="David" w:hint="cs"/>
          <w:rtl/>
        </w:rPr>
      </w:pPr>
    </w:p>
    <w:p w14:paraId="179D337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4CB88B0" w14:textId="77777777" w:rsidR="009A4709" w:rsidRPr="009A4709" w:rsidRDefault="009A4709" w:rsidP="009A4709">
      <w:pPr>
        <w:bidi/>
        <w:rPr>
          <w:rFonts w:cs="David" w:hint="cs"/>
          <w:rtl/>
        </w:rPr>
      </w:pPr>
    </w:p>
    <w:p w14:paraId="0F478D79" w14:textId="77777777" w:rsidR="009A4709" w:rsidRPr="009A4709" w:rsidRDefault="009A4709" w:rsidP="009A4709">
      <w:pPr>
        <w:bidi/>
        <w:rPr>
          <w:rFonts w:cs="David" w:hint="cs"/>
          <w:rtl/>
        </w:rPr>
      </w:pPr>
      <w:r w:rsidRPr="009A4709">
        <w:rPr>
          <w:rFonts w:cs="David" w:hint="cs"/>
          <w:rtl/>
        </w:rPr>
        <w:tab/>
        <w:t xml:space="preserve"> תודה רבה. בבקשה, חבר הכנסת זאב. שלוש דקות לרשותך.</w:t>
      </w:r>
    </w:p>
    <w:p w14:paraId="470B2403" w14:textId="77777777" w:rsidR="009A4709" w:rsidRPr="009A4709" w:rsidRDefault="009A4709" w:rsidP="009A4709">
      <w:pPr>
        <w:bidi/>
        <w:rPr>
          <w:rFonts w:cs="David" w:hint="cs"/>
          <w:rtl/>
        </w:rPr>
      </w:pPr>
    </w:p>
    <w:p w14:paraId="117164C1" w14:textId="77777777" w:rsidR="009A4709" w:rsidRPr="009A4709" w:rsidRDefault="009A4709" w:rsidP="009A4709">
      <w:pPr>
        <w:bidi/>
        <w:rPr>
          <w:rFonts w:cs="David" w:hint="cs"/>
          <w:rtl/>
        </w:rPr>
      </w:pPr>
      <w:r w:rsidRPr="009A4709">
        <w:rPr>
          <w:rFonts w:cs="David" w:hint="cs"/>
          <w:u w:val="single"/>
          <w:rtl/>
        </w:rPr>
        <w:t>נסים זאב:</w:t>
      </w:r>
    </w:p>
    <w:p w14:paraId="4632F589" w14:textId="77777777" w:rsidR="009A4709" w:rsidRPr="009A4709" w:rsidRDefault="009A4709" w:rsidP="009A4709">
      <w:pPr>
        <w:bidi/>
        <w:rPr>
          <w:rFonts w:cs="David" w:hint="cs"/>
          <w:rtl/>
        </w:rPr>
      </w:pPr>
      <w:r w:rsidRPr="009A4709">
        <w:rPr>
          <w:rFonts w:cs="David" w:hint="cs"/>
          <w:rtl/>
        </w:rPr>
        <w:tab/>
      </w:r>
    </w:p>
    <w:p w14:paraId="2C02762B" w14:textId="77777777" w:rsidR="009A4709" w:rsidRPr="009A4709" w:rsidRDefault="009A4709" w:rsidP="009A4709">
      <w:pPr>
        <w:bidi/>
        <w:rPr>
          <w:rFonts w:cs="David" w:hint="cs"/>
          <w:rtl/>
        </w:rPr>
      </w:pPr>
      <w:r w:rsidRPr="009A4709">
        <w:rPr>
          <w:rFonts w:cs="David" w:hint="cs"/>
          <w:rtl/>
        </w:rPr>
        <w:tab/>
        <w:t xml:space="preserve"> אדוני היושב-ראש, אני אתחיל קודם כול במה שחבר הכנסת שנלר אמר, שהמטרה של הממשלה הזאת </w:t>
      </w:r>
      <w:r w:rsidRPr="009A4709">
        <w:rPr>
          <w:rFonts w:cs="David"/>
          <w:rtl/>
        </w:rPr>
        <w:t>–</w:t>
      </w:r>
      <w:r w:rsidRPr="009A4709">
        <w:rPr>
          <w:rFonts w:cs="David" w:hint="cs"/>
          <w:rtl/>
        </w:rPr>
        <w:t xml:space="preserve"> כי בחיפזון יצאנו ממצרים ולכן אנחנו אוכלים לחם עוני. אני רוצה להזכיר לו שלחם עוני היום הכי יקר בשוק </w:t>
      </w:r>
      <w:r w:rsidRPr="009A4709">
        <w:rPr>
          <w:rFonts w:cs="David"/>
          <w:rtl/>
        </w:rPr>
        <w:t>–</w:t>
      </w:r>
      <w:r w:rsidRPr="009A4709">
        <w:rPr>
          <w:rFonts w:cs="David" w:hint="cs"/>
          <w:rtl/>
        </w:rPr>
        <w:t xml:space="preserve"> המצות יקרות הרבה יותר מלחם.</w:t>
      </w:r>
    </w:p>
    <w:p w14:paraId="757C0A96" w14:textId="77777777" w:rsidR="009A4709" w:rsidRPr="009A4709" w:rsidRDefault="009A4709" w:rsidP="009A4709">
      <w:pPr>
        <w:bidi/>
        <w:rPr>
          <w:rFonts w:cs="David" w:hint="cs"/>
          <w:rtl/>
        </w:rPr>
      </w:pPr>
    </w:p>
    <w:p w14:paraId="32AF1AD3" w14:textId="77777777" w:rsidR="009A4709" w:rsidRPr="009A4709" w:rsidRDefault="009A4709" w:rsidP="009A4709">
      <w:pPr>
        <w:bidi/>
        <w:rPr>
          <w:rFonts w:cs="David" w:hint="cs"/>
          <w:rtl/>
        </w:rPr>
      </w:pPr>
      <w:r w:rsidRPr="009A4709">
        <w:rPr>
          <w:rFonts w:cs="David" w:hint="cs"/>
          <w:rtl/>
        </w:rPr>
        <w:tab/>
        <w:t>המטרה של הקואליציה זה לא שנאכל לחם עוני. המטרה של האופוזיציה היא להאכיל את הקואליציה מרור, ומרורות אנחנו לא אוכלים, אנחנו מטבלים אותם בחרוסת, שיש לזה טעם מתוק קצת--</w:t>
      </w:r>
    </w:p>
    <w:p w14:paraId="02A4CDB9" w14:textId="77777777" w:rsidR="009A4709" w:rsidRPr="009A4709" w:rsidRDefault="009A4709" w:rsidP="009A4709">
      <w:pPr>
        <w:bidi/>
        <w:rPr>
          <w:rFonts w:cs="David" w:hint="cs"/>
          <w:rtl/>
        </w:rPr>
      </w:pPr>
    </w:p>
    <w:p w14:paraId="0774E71C" w14:textId="77777777" w:rsidR="009A4709" w:rsidRPr="009A4709" w:rsidRDefault="009A4709" w:rsidP="009A4709">
      <w:pPr>
        <w:bidi/>
        <w:rPr>
          <w:rFonts w:cs="David" w:hint="cs"/>
          <w:rtl/>
        </w:rPr>
      </w:pPr>
      <w:r w:rsidRPr="009A4709">
        <w:rPr>
          <w:rFonts w:cs="David" w:hint="cs"/>
          <w:u w:val="single"/>
          <w:rtl/>
        </w:rPr>
        <w:t>עתניאל שנלר:</w:t>
      </w:r>
    </w:p>
    <w:p w14:paraId="2AD2D9CB" w14:textId="77777777" w:rsidR="009A4709" w:rsidRPr="009A4709" w:rsidRDefault="009A4709" w:rsidP="009A4709">
      <w:pPr>
        <w:bidi/>
        <w:rPr>
          <w:rFonts w:cs="David" w:hint="cs"/>
          <w:rtl/>
        </w:rPr>
      </w:pPr>
    </w:p>
    <w:p w14:paraId="75FA0930" w14:textId="77777777" w:rsidR="009A4709" w:rsidRPr="009A4709" w:rsidRDefault="009A4709" w:rsidP="009A4709">
      <w:pPr>
        <w:bidi/>
        <w:rPr>
          <w:rFonts w:cs="David" w:hint="cs"/>
          <w:rtl/>
        </w:rPr>
      </w:pPr>
      <w:r w:rsidRPr="009A4709">
        <w:rPr>
          <w:rFonts w:cs="David" w:hint="cs"/>
          <w:rtl/>
        </w:rPr>
        <w:tab/>
        <w:t xml:space="preserve"> בלחם יש הרבה חורים תקציביים.</w:t>
      </w:r>
    </w:p>
    <w:p w14:paraId="143F8032" w14:textId="77777777" w:rsidR="009A4709" w:rsidRPr="009A4709" w:rsidRDefault="009A4709" w:rsidP="009A4709">
      <w:pPr>
        <w:bidi/>
        <w:rPr>
          <w:rFonts w:cs="David" w:hint="cs"/>
          <w:rtl/>
        </w:rPr>
      </w:pPr>
    </w:p>
    <w:p w14:paraId="6325C2DF" w14:textId="77777777" w:rsidR="009A4709" w:rsidRPr="009A4709" w:rsidRDefault="009A4709" w:rsidP="009A4709">
      <w:pPr>
        <w:bidi/>
        <w:rPr>
          <w:rFonts w:cs="David" w:hint="cs"/>
          <w:rtl/>
        </w:rPr>
      </w:pPr>
      <w:r w:rsidRPr="009A4709">
        <w:rPr>
          <w:rFonts w:cs="David" w:hint="cs"/>
          <w:u w:val="single"/>
          <w:rtl/>
        </w:rPr>
        <w:t>נסים זאב:</w:t>
      </w:r>
    </w:p>
    <w:p w14:paraId="3AB1D481" w14:textId="77777777" w:rsidR="009A4709" w:rsidRPr="009A4709" w:rsidRDefault="009A4709" w:rsidP="009A4709">
      <w:pPr>
        <w:bidi/>
        <w:rPr>
          <w:rFonts w:cs="David" w:hint="cs"/>
          <w:rtl/>
        </w:rPr>
      </w:pPr>
      <w:r w:rsidRPr="009A4709">
        <w:rPr>
          <w:rFonts w:cs="David" w:hint="cs"/>
          <w:rtl/>
        </w:rPr>
        <w:tab/>
      </w:r>
    </w:p>
    <w:p w14:paraId="53323D7E" w14:textId="77777777" w:rsidR="009A4709" w:rsidRPr="009A4709" w:rsidRDefault="009A4709" w:rsidP="009A4709">
      <w:pPr>
        <w:bidi/>
        <w:rPr>
          <w:rFonts w:cs="David" w:hint="cs"/>
          <w:rtl/>
        </w:rPr>
      </w:pPr>
      <w:r w:rsidRPr="009A4709">
        <w:rPr>
          <w:rFonts w:cs="David" w:hint="cs"/>
          <w:rtl/>
        </w:rPr>
        <w:tab/>
        <w:t xml:space="preserve"> --גם כשאוכלים את המרור, אנחנו לא צריכים להרגיש את כל המרירות, ומטבלים את זה קצת בטעם של דבש תמרים. </w:t>
      </w:r>
    </w:p>
    <w:p w14:paraId="496DE270" w14:textId="77777777" w:rsidR="009A4709" w:rsidRPr="009A4709" w:rsidRDefault="009A4709" w:rsidP="009A4709">
      <w:pPr>
        <w:bidi/>
        <w:rPr>
          <w:rFonts w:cs="David" w:hint="cs"/>
          <w:rtl/>
        </w:rPr>
      </w:pPr>
    </w:p>
    <w:p w14:paraId="1794D076" w14:textId="77777777" w:rsidR="009A4709" w:rsidRPr="009A4709" w:rsidRDefault="009A4709" w:rsidP="009A4709">
      <w:pPr>
        <w:bidi/>
        <w:rPr>
          <w:rFonts w:cs="David" w:hint="cs"/>
          <w:rtl/>
        </w:rPr>
      </w:pPr>
      <w:r w:rsidRPr="009A4709">
        <w:rPr>
          <w:rFonts w:cs="David" w:hint="cs"/>
          <w:rtl/>
        </w:rPr>
        <w:tab/>
        <w:t>לא הבנתי מה קורה. מדברים כאן על בריונות, כאילו איזו ממשלה מושחתת.</w:t>
      </w:r>
    </w:p>
    <w:p w14:paraId="430DF650" w14:textId="77777777" w:rsidR="009A4709" w:rsidRPr="009A4709" w:rsidRDefault="009A4709" w:rsidP="009A4709">
      <w:pPr>
        <w:bidi/>
        <w:rPr>
          <w:rFonts w:cs="David" w:hint="cs"/>
          <w:rtl/>
        </w:rPr>
      </w:pPr>
    </w:p>
    <w:p w14:paraId="09AF44CA" w14:textId="77777777" w:rsidR="009A4709" w:rsidRPr="009A4709" w:rsidRDefault="009A4709" w:rsidP="009A4709">
      <w:pPr>
        <w:bidi/>
        <w:rPr>
          <w:rFonts w:cs="David" w:hint="cs"/>
          <w:rtl/>
        </w:rPr>
      </w:pPr>
      <w:r w:rsidRPr="009A4709">
        <w:rPr>
          <w:rFonts w:cs="David" w:hint="cs"/>
          <w:u w:val="single"/>
          <w:rtl/>
        </w:rPr>
        <w:t>אחמד טיבי:</w:t>
      </w:r>
    </w:p>
    <w:p w14:paraId="23EEB82D" w14:textId="77777777" w:rsidR="009A4709" w:rsidRPr="009A4709" w:rsidRDefault="009A4709" w:rsidP="009A4709">
      <w:pPr>
        <w:bidi/>
        <w:rPr>
          <w:rFonts w:cs="David" w:hint="cs"/>
          <w:rtl/>
        </w:rPr>
      </w:pPr>
    </w:p>
    <w:p w14:paraId="181C5211" w14:textId="77777777" w:rsidR="009A4709" w:rsidRPr="009A4709" w:rsidRDefault="009A4709" w:rsidP="009A4709">
      <w:pPr>
        <w:bidi/>
        <w:rPr>
          <w:rFonts w:cs="David" w:hint="cs"/>
          <w:rtl/>
        </w:rPr>
      </w:pPr>
      <w:r w:rsidRPr="009A4709">
        <w:rPr>
          <w:rFonts w:cs="David" w:hint="cs"/>
          <w:rtl/>
        </w:rPr>
        <w:tab/>
        <w:t xml:space="preserve"> לא כל הממשלה מושחתת. הוא לא אמר שכל הממשלה מושחתת. לא כולם.</w:t>
      </w:r>
    </w:p>
    <w:p w14:paraId="1185271A" w14:textId="77777777" w:rsidR="009A4709" w:rsidRPr="009A4709" w:rsidRDefault="009A4709" w:rsidP="009A4709">
      <w:pPr>
        <w:bidi/>
        <w:rPr>
          <w:rFonts w:cs="David" w:hint="cs"/>
          <w:rtl/>
        </w:rPr>
      </w:pPr>
      <w:r w:rsidRPr="009A4709">
        <w:rPr>
          <w:rFonts w:cs="David" w:hint="cs"/>
          <w:u w:val="single"/>
          <w:rtl/>
        </w:rPr>
        <w:t>נסים זאב:</w:t>
      </w:r>
    </w:p>
    <w:p w14:paraId="3C39CA84" w14:textId="77777777" w:rsidR="009A4709" w:rsidRPr="009A4709" w:rsidRDefault="009A4709" w:rsidP="009A4709">
      <w:pPr>
        <w:bidi/>
        <w:rPr>
          <w:rFonts w:cs="David" w:hint="cs"/>
          <w:rtl/>
        </w:rPr>
      </w:pPr>
      <w:r w:rsidRPr="009A4709">
        <w:rPr>
          <w:rFonts w:cs="David" w:hint="cs"/>
          <w:rtl/>
        </w:rPr>
        <w:tab/>
      </w:r>
    </w:p>
    <w:p w14:paraId="101AFB07" w14:textId="77777777" w:rsidR="009A4709" w:rsidRPr="009A4709" w:rsidRDefault="009A4709" w:rsidP="009A4709">
      <w:pPr>
        <w:bidi/>
        <w:rPr>
          <w:rFonts w:cs="David" w:hint="cs"/>
          <w:rtl/>
        </w:rPr>
      </w:pPr>
      <w:r w:rsidRPr="009A4709">
        <w:rPr>
          <w:rFonts w:cs="David" w:hint="cs"/>
          <w:rtl/>
        </w:rPr>
        <w:tab/>
        <w:t xml:space="preserve"> השהידית של אתמול היא הקדושה שלך, מה לעשות.</w:t>
      </w:r>
    </w:p>
    <w:p w14:paraId="761D038C" w14:textId="77777777" w:rsidR="009A4709" w:rsidRPr="009A4709" w:rsidRDefault="009A4709" w:rsidP="009A4709">
      <w:pPr>
        <w:bidi/>
        <w:rPr>
          <w:rFonts w:cs="David" w:hint="cs"/>
          <w:rtl/>
        </w:rPr>
      </w:pPr>
    </w:p>
    <w:p w14:paraId="521E010D" w14:textId="77777777" w:rsidR="009A4709" w:rsidRPr="009A4709" w:rsidRDefault="009A4709" w:rsidP="009A4709">
      <w:pPr>
        <w:bidi/>
        <w:rPr>
          <w:rFonts w:cs="David" w:hint="cs"/>
          <w:rtl/>
        </w:rPr>
      </w:pPr>
      <w:r w:rsidRPr="009A4709">
        <w:rPr>
          <w:rFonts w:cs="David" w:hint="cs"/>
          <w:u w:val="single"/>
          <w:rtl/>
        </w:rPr>
        <w:t>אחמד טיבי:</w:t>
      </w:r>
    </w:p>
    <w:p w14:paraId="641B3ED7" w14:textId="77777777" w:rsidR="009A4709" w:rsidRPr="009A4709" w:rsidRDefault="009A4709" w:rsidP="009A4709">
      <w:pPr>
        <w:bidi/>
        <w:rPr>
          <w:rFonts w:cs="David" w:hint="cs"/>
          <w:rtl/>
        </w:rPr>
      </w:pPr>
    </w:p>
    <w:p w14:paraId="0446A642" w14:textId="77777777" w:rsidR="009A4709" w:rsidRPr="009A4709" w:rsidRDefault="009A4709" w:rsidP="009A4709">
      <w:pPr>
        <w:bidi/>
        <w:rPr>
          <w:rFonts w:cs="David" w:hint="cs"/>
          <w:rtl/>
        </w:rPr>
      </w:pPr>
      <w:r w:rsidRPr="009A4709">
        <w:rPr>
          <w:rFonts w:cs="David" w:hint="cs"/>
          <w:rtl/>
        </w:rPr>
        <w:tab/>
        <w:t xml:space="preserve"> מה זה קשור? </w:t>
      </w:r>
    </w:p>
    <w:p w14:paraId="2564F7E3" w14:textId="77777777" w:rsidR="009A4709" w:rsidRPr="009A4709" w:rsidRDefault="009A4709" w:rsidP="009A4709">
      <w:pPr>
        <w:bidi/>
        <w:rPr>
          <w:rFonts w:cs="David" w:hint="cs"/>
          <w:rtl/>
        </w:rPr>
      </w:pPr>
      <w:r w:rsidRPr="009A4709">
        <w:rPr>
          <w:rFonts w:cs="David" w:hint="cs"/>
          <w:u w:val="single"/>
          <w:rtl/>
        </w:rPr>
        <w:t>נסים זאב:</w:t>
      </w:r>
    </w:p>
    <w:p w14:paraId="2D868500" w14:textId="77777777" w:rsidR="009A4709" w:rsidRPr="009A4709" w:rsidRDefault="009A4709" w:rsidP="009A4709">
      <w:pPr>
        <w:bidi/>
        <w:rPr>
          <w:rFonts w:cs="David" w:hint="cs"/>
          <w:rtl/>
        </w:rPr>
      </w:pPr>
      <w:r w:rsidRPr="009A4709">
        <w:rPr>
          <w:rFonts w:cs="David" w:hint="cs"/>
          <w:rtl/>
        </w:rPr>
        <w:tab/>
      </w:r>
    </w:p>
    <w:p w14:paraId="1CA91A0F" w14:textId="77777777" w:rsidR="009A4709" w:rsidRPr="009A4709" w:rsidRDefault="009A4709" w:rsidP="009A4709">
      <w:pPr>
        <w:bidi/>
        <w:rPr>
          <w:rFonts w:cs="David" w:hint="cs"/>
          <w:rtl/>
        </w:rPr>
      </w:pPr>
      <w:r w:rsidRPr="009A4709">
        <w:rPr>
          <w:rFonts w:cs="David" w:hint="cs"/>
          <w:rtl/>
        </w:rPr>
        <w:tab/>
        <w:t xml:space="preserve">זה קשור, כי לכל אחד יש המושגים שלו. </w:t>
      </w:r>
    </w:p>
    <w:p w14:paraId="1E5968C0" w14:textId="77777777" w:rsidR="009A4709" w:rsidRPr="009A4709" w:rsidRDefault="009A4709" w:rsidP="009A4709">
      <w:pPr>
        <w:bidi/>
        <w:rPr>
          <w:rFonts w:cs="David" w:hint="cs"/>
          <w:rtl/>
        </w:rPr>
      </w:pPr>
    </w:p>
    <w:p w14:paraId="6714432C" w14:textId="77777777" w:rsidR="009A4709" w:rsidRPr="009A4709" w:rsidRDefault="009A4709" w:rsidP="009A4709">
      <w:pPr>
        <w:bidi/>
        <w:rPr>
          <w:rFonts w:cs="David" w:hint="cs"/>
          <w:rtl/>
        </w:rPr>
      </w:pPr>
      <w:r w:rsidRPr="009A4709">
        <w:rPr>
          <w:rFonts w:cs="David" w:hint="cs"/>
          <w:u w:val="single"/>
          <w:rtl/>
        </w:rPr>
        <w:t>אחמד טיבי:</w:t>
      </w:r>
    </w:p>
    <w:p w14:paraId="0F61DC62" w14:textId="77777777" w:rsidR="009A4709" w:rsidRPr="009A4709" w:rsidRDefault="009A4709" w:rsidP="009A4709">
      <w:pPr>
        <w:bidi/>
        <w:rPr>
          <w:rFonts w:cs="David" w:hint="cs"/>
          <w:rtl/>
        </w:rPr>
      </w:pPr>
    </w:p>
    <w:p w14:paraId="38505692" w14:textId="77777777" w:rsidR="009A4709" w:rsidRPr="009A4709" w:rsidRDefault="009A4709" w:rsidP="009A4709">
      <w:pPr>
        <w:bidi/>
        <w:rPr>
          <w:rFonts w:cs="David" w:hint="cs"/>
          <w:rtl/>
        </w:rPr>
      </w:pPr>
      <w:r w:rsidRPr="009A4709">
        <w:rPr>
          <w:rFonts w:cs="David" w:hint="cs"/>
          <w:rtl/>
        </w:rPr>
        <w:tab/>
        <w:t>מה זה קשור? מה זה קשור?</w:t>
      </w:r>
    </w:p>
    <w:p w14:paraId="7D15F700" w14:textId="77777777" w:rsidR="009A4709" w:rsidRPr="009A4709" w:rsidRDefault="009A4709" w:rsidP="009A4709">
      <w:pPr>
        <w:bidi/>
        <w:rPr>
          <w:rFonts w:cs="David" w:hint="cs"/>
          <w:rtl/>
        </w:rPr>
      </w:pPr>
    </w:p>
    <w:p w14:paraId="4EB1C4A5" w14:textId="77777777" w:rsidR="009A4709" w:rsidRPr="009A4709" w:rsidRDefault="009A4709" w:rsidP="009A4709">
      <w:pPr>
        <w:bidi/>
        <w:rPr>
          <w:rFonts w:cs="David" w:hint="cs"/>
          <w:rtl/>
        </w:rPr>
      </w:pPr>
      <w:r w:rsidRPr="009A4709">
        <w:rPr>
          <w:rFonts w:cs="David" w:hint="cs"/>
          <w:u w:val="single"/>
          <w:rtl/>
        </w:rPr>
        <w:t>נסים זאב:</w:t>
      </w:r>
    </w:p>
    <w:p w14:paraId="14D1BB58" w14:textId="77777777" w:rsidR="009A4709" w:rsidRPr="009A4709" w:rsidRDefault="009A4709" w:rsidP="009A4709">
      <w:pPr>
        <w:bidi/>
        <w:rPr>
          <w:rFonts w:cs="David" w:hint="cs"/>
          <w:rtl/>
        </w:rPr>
      </w:pPr>
      <w:r w:rsidRPr="009A4709">
        <w:rPr>
          <w:rFonts w:cs="David" w:hint="cs"/>
          <w:rtl/>
        </w:rPr>
        <w:tab/>
      </w:r>
    </w:p>
    <w:p w14:paraId="4D0CEACC" w14:textId="77777777" w:rsidR="009A4709" w:rsidRPr="009A4709" w:rsidRDefault="009A4709" w:rsidP="009A4709">
      <w:pPr>
        <w:bidi/>
        <w:rPr>
          <w:rFonts w:cs="David" w:hint="cs"/>
          <w:rtl/>
        </w:rPr>
      </w:pPr>
      <w:r w:rsidRPr="009A4709">
        <w:rPr>
          <w:rFonts w:cs="David" w:hint="cs"/>
          <w:rtl/>
        </w:rPr>
        <w:tab/>
        <w:t xml:space="preserve"> המושגים שלי שונים מהמושגים שלך.</w:t>
      </w:r>
    </w:p>
    <w:p w14:paraId="0398670F" w14:textId="77777777" w:rsidR="009A4709" w:rsidRDefault="009A4709" w:rsidP="009A4709">
      <w:pPr>
        <w:bidi/>
        <w:rPr>
          <w:rFonts w:cs="David" w:hint="cs"/>
          <w:rtl/>
        </w:rPr>
      </w:pPr>
    </w:p>
    <w:p w14:paraId="08B660DA" w14:textId="77777777" w:rsidR="009A4709" w:rsidRDefault="009A4709" w:rsidP="009A4709">
      <w:pPr>
        <w:bidi/>
        <w:rPr>
          <w:rFonts w:cs="David" w:hint="cs"/>
          <w:rtl/>
        </w:rPr>
      </w:pPr>
    </w:p>
    <w:p w14:paraId="57AE39BA" w14:textId="77777777" w:rsidR="009A4709" w:rsidRDefault="009A4709" w:rsidP="009A4709">
      <w:pPr>
        <w:bidi/>
        <w:rPr>
          <w:rFonts w:cs="David" w:hint="cs"/>
          <w:rtl/>
        </w:rPr>
      </w:pPr>
    </w:p>
    <w:p w14:paraId="51E966B1" w14:textId="77777777" w:rsidR="009A4709" w:rsidRDefault="009A4709" w:rsidP="009A4709">
      <w:pPr>
        <w:bidi/>
        <w:rPr>
          <w:rFonts w:cs="David" w:hint="cs"/>
          <w:rtl/>
        </w:rPr>
      </w:pPr>
    </w:p>
    <w:p w14:paraId="02157124" w14:textId="77777777" w:rsidR="009A4709" w:rsidRDefault="009A4709" w:rsidP="009A4709">
      <w:pPr>
        <w:bidi/>
        <w:rPr>
          <w:rFonts w:cs="David" w:hint="cs"/>
          <w:rtl/>
        </w:rPr>
      </w:pPr>
    </w:p>
    <w:p w14:paraId="0BA22795" w14:textId="77777777" w:rsidR="009A4709" w:rsidRDefault="009A4709" w:rsidP="009A4709">
      <w:pPr>
        <w:bidi/>
        <w:rPr>
          <w:rFonts w:cs="David" w:hint="cs"/>
          <w:rtl/>
        </w:rPr>
      </w:pPr>
    </w:p>
    <w:p w14:paraId="66D526C4" w14:textId="77777777" w:rsidR="009A4709" w:rsidRPr="009A4709" w:rsidRDefault="009A4709" w:rsidP="009A4709">
      <w:pPr>
        <w:bidi/>
        <w:rPr>
          <w:rFonts w:cs="David" w:hint="cs"/>
          <w:rtl/>
        </w:rPr>
      </w:pPr>
    </w:p>
    <w:p w14:paraId="1A3D2169" w14:textId="77777777" w:rsidR="009A4709" w:rsidRPr="009A4709" w:rsidRDefault="009A4709" w:rsidP="009A4709">
      <w:pPr>
        <w:bidi/>
        <w:rPr>
          <w:rFonts w:cs="David"/>
          <w:u w:val="single"/>
          <w:rtl/>
        </w:rPr>
      </w:pPr>
      <w:r w:rsidRPr="009A4709">
        <w:rPr>
          <w:rFonts w:cs="David" w:hint="cs"/>
          <w:u w:val="single"/>
          <w:rtl/>
        </w:rPr>
        <w:t>היו"ר זאב אלקין:</w:t>
      </w:r>
    </w:p>
    <w:p w14:paraId="36377922" w14:textId="77777777" w:rsidR="009A4709" w:rsidRPr="009A4709" w:rsidRDefault="009A4709" w:rsidP="009A4709">
      <w:pPr>
        <w:bidi/>
        <w:rPr>
          <w:rFonts w:cs="David"/>
          <w:rtl/>
        </w:rPr>
      </w:pPr>
    </w:p>
    <w:p w14:paraId="092EEBD7" w14:textId="77777777" w:rsidR="009A4709" w:rsidRPr="009A4709" w:rsidRDefault="009A4709" w:rsidP="009A4709">
      <w:pPr>
        <w:bidi/>
        <w:rPr>
          <w:rFonts w:cs="David" w:hint="cs"/>
          <w:rtl/>
        </w:rPr>
      </w:pPr>
      <w:r w:rsidRPr="009A4709">
        <w:rPr>
          <w:rFonts w:cs="David" w:hint="cs"/>
          <w:rtl/>
        </w:rPr>
        <w:tab/>
        <w:t>חבר הכנסת טיבי, אני אגן על זכות הדיבור שלך, כשתדבר, ולא אתן להפריע לך. נא, אפשר לחבר הכנסת זאב להמשיך את דבריו. בבקשה, חבר הכנסת זאב.</w:t>
      </w:r>
    </w:p>
    <w:p w14:paraId="681A4C74" w14:textId="77777777" w:rsidR="009A4709" w:rsidRPr="009A4709" w:rsidRDefault="009A4709" w:rsidP="009A4709">
      <w:pPr>
        <w:bidi/>
        <w:rPr>
          <w:rFonts w:cs="David" w:hint="cs"/>
          <w:rtl/>
        </w:rPr>
      </w:pPr>
    </w:p>
    <w:p w14:paraId="53F3E491" w14:textId="77777777" w:rsidR="009A4709" w:rsidRPr="009A4709" w:rsidRDefault="009A4709" w:rsidP="009A4709">
      <w:pPr>
        <w:bidi/>
        <w:rPr>
          <w:rFonts w:cs="David" w:hint="cs"/>
          <w:rtl/>
        </w:rPr>
      </w:pPr>
      <w:r w:rsidRPr="009A4709">
        <w:rPr>
          <w:rFonts w:cs="David" w:hint="cs"/>
          <w:u w:val="single"/>
          <w:rtl/>
        </w:rPr>
        <w:t>מוחמד ברכה:</w:t>
      </w:r>
    </w:p>
    <w:p w14:paraId="4E947421" w14:textId="77777777" w:rsidR="009A4709" w:rsidRPr="009A4709" w:rsidRDefault="009A4709" w:rsidP="009A4709">
      <w:pPr>
        <w:bidi/>
        <w:rPr>
          <w:rFonts w:cs="David" w:hint="cs"/>
          <w:rtl/>
        </w:rPr>
      </w:pPr>
      <w:r w:rsidRPr="009A4709">
        <w:rPr>
          <w:rFonts w:cs="David" w:hint="cs"/>
          <w:rtl/>
        </w:rPr>
        <w:tab/>
      </w:r>
    </w:p>
    <w:p w14:paraId="3037ED95" w14:textId="77777777" w:rsidR="009A4709" w:rsidRPr="009A4709" w:rsidRDefault="009A4709" w:rsidP="009A4709">
      <w:pPr>
        <w:bidi/>
        <w:rPr>
          <w:rFonts w:cs="David" w:hint="cs"/>
          <w:rtl/>
        </w:rPr>
      </w:pPr>
      <w:r w:rsidRPr="009A4709">
        <w:rPr>
          <w:rFonts w:cs="David" w:hint="cs"/>
          <w:rtl/>
        </w:rPr>
        <w:tab/>
        <w:t xml:space="preserve"> זאת הערה חוצפנית. </w:t>
      </w:r>
    </w:p>
    <w:p w14:paraId="6CA22D91" w14:textId="77777777" w:rsidR="009A4709" w:rsidRPr="009A4709" w:rsidRDefault="009A4709" w:rsidP="009A4709">
      <w:pPr>
        <w:bidi/>
        <w:rPr>
          <w:rFonts w:cs="David" w:hint="cs"/>
          <w:rtl/>
        </w:rPr>
      </w:pPr>
    </w:p>
    <w:p w14:paraId="24BAF59C" w14:textId="77777777" w:rsidR="009A4709" w:rsidRPr="009A4709" w:rsidRDefault="009A4709" w:rsidP="009A4709">
      <w:pPr>
        <w:bidi/>
        <w:rPr>
          <w:rFonts w:cs="David"/>
          <w:u w:val="single"/>
          <w:rtl/>
        </w:rPr>
      </w:pPr>
      <w:r w:rsidRPr="009A4709">
        <w:rPr>
          <w:rFonts w:cs="David" w:hint="cs"/>
          <w:u w:val="single"/>
          <w:rtl/>
        </w:rPr>
        <w:t>היו"ר זאב אלקין:</w:t>
      </w:r>
    </w:p>
    <w:p w14:paraId="336D24BC" w14:textId="77777777" w:rsidR="009A4709" w:rsidRPr="009A4709" w:rsidRDefault="009A4709" w:rsidP="009A4709">
      <w:pPr>
        <w:bidi/>
        <w:rPr>
          <w:rFonts w:cs="David"/>
          <w:rtl/>
        </w:rPr>
      </w:pPr>
    </w:p>
    <w:p w14:paraId="7D270993" w14:textId="77777777" w:rsidR="009A4709" w:rsidRPr="009A4709" w:rsidRDefault="009A4709" w:rsidP="009A4709">
      <w:pPr>
        <w:bidi/>
        <w:rPr>
          <w:rFonts w:cs="David" w:hint="cs"/>
          <w:rtl/>
        </w:rPr>
      </w:pPr>
      <w:r w:rsidRPr="009A4709">
        <w:rPr>
          <w:rFonts w:cs="David" w:hint="cs"/>
          <w:rtl/>
        </w:rPr>
        <w:tab/>
        <w:t>חבר הכנסת ברכה, בבקשה לא להפריע.</w:t>
      </w:r>
    </w:p>
    <w:p w14:paraId="5DA73EF7" w14:textId="77777777" w:rsidR="009A4709" w:rsidRPr="009A4709" w:rsidRDefault="009A4709" w:rsidP="009A4709">
      <w:pPr>
        <w:bidi/>
        <w:rPr>
          <w:rFonts w:cs="David" w:hint="cs"/>
          <w:rtl/>
        </w:rPr>
      </w:pPr>
    </w:p>
    <w:p w14:paraId="74277F97" w14:textId="77777777" w:rsidR="009A4709" w:rsidRPr="009A4709" w:rsidRDefault="009A4709" w:rsidP="009A4709">
      <w:pPr>
        <w:bidi/>
        <w:rPr>
          <w:rFonts w:cs="David" w:hint="cs"/>
          <w:rtl/>
        </w:rPr>
      </w:pPr>
      <w:r w:rsidRPr="009A4709">
        <w:rPr>
          <w:rFonts w:cs="David" w:hint="cs"/>
          <w:u w:val="single"/>
          <w:rtl/>
        </w:rPr>
        <w:t>נסים זאב:</w:t>
      </w:r>
    </w:p>
    <w:p w14:paraId="2A56B958" w14:textId="77777777" w:rsidR="009A4709" w:rsidRPr="009A4709" w:rsidRDefault="009A4709" w:rsidP="009A4709">
      <w:pPr>
        <w:bidi/>
        <w:rPr>
          <w:rFonts w:cs="David" w:hint="cs"/>
          <w:rtl/>
        </w:rPr>
      </w:pPr>
      <w:r w:rsidRPr="009A4709">
        <w:rPr>
          <w:rFonts w:cs="David" w:hint="cs"/>
          <w:rtl/>
        </w:rPr>
        <w:tab/>
      </w:r>
    </w:p>
    <w:p w14:paraId="5C11379D" w14:textId="77777777" w:rsidR="009A4709" w:rsidRPr="009A4709" w:rsidRDefault="009A4709" w:rsidP="009A4709">
      <w:pPr>
        <w:bidi/>
        <w:rPr>
          <w:rFonts w:cs="David" w:hint="cs"/>
          <w:rtl/>
        </w:rPr>
      </w:pPr>
      <w:r w:rsidRPr="009A4709">
        <w:rPr>
          <w:rFonts w:cs="David" w:hint="cs"/>
          <w:rtl/>
        </w:rPr>
        <w:tab/>
        <w:t xml:space="preserve"> אל תטיף לי מוסר, וגם אל תיתן לי תארים. הלוא אתה פלסטיני מובהק.</w:t>
      </w:r>
    </w:p>
    <w:p w14:paraId="1B8F694A" w14:textId="77777777" w:rsidR="009A4709" w:rsidRPr="009A4709" w:rsidRDefault="009A4709" w:rsidP="009A4709">
      <w:pPr>
        <w:bidi/>
        <w:rPr>
          <w:rFonts w:cs="David" w:hint="cs"/>
          <w:rtl/>
        </w:rPr>
      </w:pPr>
    </w:p>
    <w:p w14:paraId="67C6FAE5" w14:textId="77777777" w:rsidR="009A4709" w:rsidRPr="009A4709" w:rsidRDefault="009A4709" w:rsidP="009A4709">
      <w:pPr>
        <w:bidi/>
        <w:rPr>
          <w:rFonts w:cs="David" w:hint="cs"/>
          <w:rtl/>
        </w:rPr>
      </w:pPr>
      <w:r w:rsidRPr="009A4709">
        <w:rPr>
          <w:rFonts w:cs="David" w:hint="cs"/>
          <w:u w:val="single"/>
          <w:rtl/>
        </w:rPr>
        <w:t>מוחמד ברכה:</w:t>
      </w:r>
    </w:p>
    <w:p w14:paraId="57941A2D" w14:textId="77777777" w:rsidR="009A4709" w:rsidRPr="009A4709" w:rsidRDefault="009A4709" w:rsidP="009A4709">
      <w:pPr>
        <w:bidi/>
        <w:rPr>
          <w:rFonts w:cs="David" w:hint="cs"/>
          <w:rtl/>
        </w:rPr>
      </w:pPr>
      <w:r w:rsidRPr="009A4709">
        <w:rPr>
          <w:rFonts w:cs="David" w:hint="cs"/>
          <w:rtl/>
        </w:rPr>
        <w:tab/>
      </w:r>
    </w:p>
    <w:p w14:paraId="67BD1B45" w14:textId="77777777" w:rsidR="009A4709" w:rsidRPr="009A4709" w:rsidRDefault="009A4709" w:rsidP="009A4709">
      <w:pPr>
        <w:bidi/>
        <w:rPr>
          <w:rFonts w:cs="David" w:hint="cs"/>
          <w:rtl/>
        </w:rPr>
      </w:pPr>
      <w:r w:rsidRPr="009A4709">
        <w:rPr>
          <w:rFonts w:cs="David" w:hint="cs"/>
          <w:rtl/>
        </w:rPr>
        <w:tab/>
        <w:t>אתה צריך לנזוף בו על ההערה הזאת, אתה.</w:t>
      </w:r>
    </w:p>
    <w:p w14:paraId="5CCC079F" w14:textId="77777777" w:rsidR="009A4709" w:rsidRPr="009A4709" w:rsidRDefault="009A4709" w:rsidP="009A4709">
      <w:pPr>
        <w:bidi/>
        <w:rPr>
          <w:rFonts w:cs="David" w:hint="cs"/>
          <w:rtl/>
        </w:rPr>
      </w:pPr>
    </w:p>
    <w:p w14:paraId="1A4D4BA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225B5CC5" w14:textId="77777777" w:rsidR="009A4709" w:rsidRPr="009A4709" w:rsidRDefault="009A4709" w:rsidP="009A4709">
      <w:pPr>
        <w:bidi/>
        <w:rPr>
          <w:rFonts w:cs="David" w:hint="cs"/>
          <w:rtl/>
        </w:rPr>
      </w:pPr>
    </w:p>
    <w:p w14:paraId="2602C005" w14:textId="77777777" w:rsidR="009A4709" w:rsidRPr="009A4709" w:rsidRDefault="009A4709" w:rsidP="009A4709">
      <w:pPr>
        <w:bidi/>
        <w:rPr>
          <w:rFonts w:cs="David" w:hint="cs"/>
          <w:rtl/>
        </w:rPr>
      </w:pPr>
      <w:r w:rsidRPr="009A4709">
        <w:rPr>
          <w:rFonts w:cs="David" w:hint="cs"/>
          <w:rtl/>
        </w:rPr>
        <w:tab/>
        <w:t>חבר הכנסת ברכה, אני אעיר למי שאני אחליט לנכון להעיר לו. אני מודה מאוד על הערתך, אבל אני מבקש שלא תפריע לדיון.</w:t>
      </w:r>
    </w:p>
    <w:p w14:paraId="528D3A1C" w14:textId="77777777" w:rsidR="009A4709" w:rsidRPr="009A4709" w:rsidRDefault="009A4709" w:rsidP="009A4709">
      <w:pPr>
        <w:bidi/>
        <w:rPr>
          <w:rFonts w:cs="David" w:hint="cs"/>
          <w:rtl/>
        </w:rPr>
      </w:pPr>
    </w:p>
    <w:p w14:paraId="0EFB2A27" w14:textId="77777777" w:rsidR="009A4709" w:rsidRPr="009A4709" w:rsidRDefault="009A4709" w:rsidP="009A4709">
      <w:pPr>
        <w:bidi/>
        <w:rPr>
          <w:rFonts w:cs="David" w:hint="cs"/>
          <w:rtl/>
        </w:rPr>
      </w:pPr>
      <w:r w:rsidRPr="009A4709">
        <w:rPr>
          <w:rFonts w:cs="David" w:hint="cs"/>
          <w:u w:val="single"/>
          <w:rtl/>
        </w:rPr>
        <w:t>מוחמד ברכה:</w:t>
      </w:r>
    </w:p>
    <w:p w14:paraId="548CD5CF" w14:textId="77777777" w:rsidR="009A4709" w:rsidRPr="009A4709" w:rsidRDefault="009A4709" w:rsidP="009A4709">
      <w:pPr>
        <w:bidi/>
        <w:rPr>
          <w:rFonts w:cs="David" w:hint="cs"/>
          <w:rtl/>
        </w:rPr>
      </w:pPr>
      <w:r w:rsidRPr="009A4709">
        <w:rPr>
          <w:rFonts w:cs="David" w:hint="cs"/>
          <w:rtl/>
        </w:rPr>
        <w:tab/>
      </w:r>
    </w:p>
    <w:p w14:paraId="39F35684" w14:textId="77777777" w:rsidR="009A4709" w:rsidRPr="009A4709" w:rsidRDefault="009A4709" w:rsidP="009A4709">
      <w:pPr>
        <w:bidi/>
        <w:rPr>
          <w:rFonts w:cs="David" w:hint="cs"/>
          <w:rtl/>
        </w:rPr>
      </w:pPr>
      <w:r w:rsidRPr="009A4709">
        <w:rPr>
          <w:rFonts w:cs="David" w:hint="cs"/>
          <w:rtl/>
        </w:rPr>
        <w:tab/>
        <w:t xml:space="preserve"> אתה לא יכול לעבור לסדר-היום על דבר כזה.</w:t>
      </w:r>
    </w:p>
    <w:p w14:paraId="474AEA82" w14:textId="77777777" w:rsidR="009A4709" w:rsidRPr="009A4709" w:rsidRDefault="009A4709" w:rsidP="009A4709">
      <w:pPr>
        <w:bidi/>
        <w:rPr>
          <w:rFonts w:cs="David" w:hint="cs"/>
          <w:rtl/>
        </w:rPr>
      </w:pPr>
    </w:p>
    <w:p w14:paraId="20134DED"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FA148A1" w14:textId="77777777" w:rsidR="009A4709" w:rsidRPr="009A4709" w:rsidRDefault="009A4709" w:rsidP="009A4709">
      <w:pPr>
        <w:bidi/>
        <w:rPr>
          <w:rFonts w:cs="David" w:hint="cs"/>
          <w:rtl/>
        </w:rPr>
      </w:pPr>
    </w:p>
    <w:p w14:paraId="096BFF90" w14:textId="77777777" w:rsidR="009A4709" w:rsidRPr="009A4709" w:rsidRDefault="009A4709" w:rsidP="009A4709">
      <w:pPr>
        <w:bidi/>
        <w:rPr>
          <w:rFonts w:cs="David" w:hint="cs"/>
          <w:rtl/>
        </w:rPr>
      </w:pPr>
      <w:r w:rsidRPr="009A4709">
        <w:rPr>
          <w:rFonts w:cs="David" w:hint="cs"/>
          <w:rtl/>
        </w:rPr>
        <w:tab/>
        <w:t>חבר הכנסת ברכה, אל תפריע לדיון. אני קורא אותך לסדר פעם ראשונה.</w:t>
      </w:r>
    </w:p>
    <w:p w14:paraId="0F37FE33" w14:textId="77777777" w:rsidR="009A4709" w:rsidRPr="009A4709" w:rsidRDefault="009A4709" w:rsidP="009A4709">
      <w:pPr>
        <w:bidi/>
        <w:rPr>
          <w:rFonts w:cs="David" w:hint="cs"/>
          <w:rtl/>
        </w:rPr>
      </w:pPr>
    </w:p>
    <w:p w14:paraId="721F978E" w14:textId="77777777" w:rsidR="009A4709" w:rsidRPr="009A4709" w:rsidRDefault="009A4709" w:rsidP="009A4709">
      <w:pPr>
        <w:bidi/>
        <w:rPr>
          <w:rFonts w:cs="David" w:hint="cs"/>
          <w:rtl/>
        </w:rPr>
      </w:pPr>
      <w:r w:rsidRPr="009A4709">
        <w:rPr>
          <w:rFonts w:cs="David" w:hint="cs"/>
          <w:u w:val="single"/>
          <w:rtl/>
        </w:rPr>
        <w:t>מוחמד ברכה:</w:t>
      </w:r>
    </w:p>
    <w:p w14:paraId="41062928" w14:textId="77777777" w:rsidR="009A4709" w:rsidRPr="009A4709" w:rsidRDefault="009A4709" w:rsidP="009A4709">
      <w:pPr>
        <w:bidi/>
        <w:rPr>
          <w:rFonts w:cs="David" w:hint="cs"/>
          <w:rtl/>
        </w:rPr>
      </w:pPr>
      <w:r w:rsidRPr="009A4709">
        <w:rPr>
          <w:rFonts w:cs="David" w:hint="cs"/>
          <w:rtl/>
        </w:rPr>
        <w:tab/>
      </w:r>
    </w:p>
    <w:p w14:paraId="2465C610" w14:textId="77777777" w:rsidR="009A4709" w:rsidRPr="009A4709" w:rsidRDefault="009A4709" w:rsidP="009A4709">
      <w:pPr>
        <w:bidi/>
        <w:rPr>
          <w:rFonts w:cs="David" w:hint="cs"/>
          <w:rtl/>
        </w:rPr>
      </w:pPr>
      <w:r w:rsidRPr="009A4709">
        <w:rPr>
          <w:rFonts w:cs="David" w:hint="cs"/>
          <w:rtl/>
        </w:rPr>
        <w:tab/>
        <w:t xml:space="preserve"> אתה יכול לקרוא שבע פעמים. אז מה? זו חוצפה שאתה שותק.</w:t>
      </w:r>
    </w:p>
    <w:p w14:paraId="6F6C282E" w14:textId="77777777" w:rsidR="009A4709" w:rsidRPr="009A4709" w:rsidRDefault="009A4709" w:rsidP="009A4709">
      <w:pPr>
        <w:bidi/>
        <w:rPr>
          <w:rFonts w:cs="David" w:hint="cs"/>
          <w:rtl/>
        </w:rPr>
      </w:pPr>
    </w:p>
    <w:p w14:paraId="234E5AC8"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FFD7E0E" w14:textId="77777777" w:rsidR="009A4709" w:rsidRPr="009A4709" w:rsidRDefault="009A4709" w:rsidP="009A4709">
      <w:pPr>
        <w:bidi/>
        <w:rPr>
          <w:rFonts w:cs="David" w:hint="cs"/>
          <w:rtl/>
        </w:rPr>
      </w:pPr>
    </w:p>
    <w:p w14:paraId="0AD998EF" w14:textId="77777777" w:rsidR="009A4709" w:rsidRPr="009A4709" w:rsidRDefault="009A4709" w:rsidP="009A4709">
      <w:pPr>
        <w:bidi/>
        <w:rPr>
          <w:rFonts w:cs="David" w:hint="cs"/>
          <w:rtl/>
        </w:rPr>
      </w:pPr>
      <w:r w:rsidRPr="009A4709">
        <w:rPr>
          <w:rFonts w:cs="David" w:hint="cs"/>
          <w:rtl/>
        </w:rPr>
        <w:tab/>
        <w:t xml:space="preserve"> חבר הכנסת ברכה, אני קורא אותך לסדר פעם שנייה. חבר הכנסת זאב, בבקשה להמשיך.</w:t>
      </w:r>
    </w:p>
    <w:p w14:paraId="58CCC4FE" w14:textId="77777777" w:rsidR="009A4709" w:rsidRPr="009A4709" w:rsidRDefault="009A4709" w:rsidP="009A4709">
      <w:pPr>
        <w:bidi/>
        <w:rPr>
          <w:rFonts w:cs="David" w:hint="cs"/>
          <w:rtl/>
        </w:rPr>
      </w:pPr>
    </w:p>
    <w:p w14:paraId="42AE18A5" w14:textId="77777777" w:rsidR="009A4709" w:rsidRPr="009A4709" w:rsidRDefault="009A4709" w:rsidP="009A4709">
      <w:pPr>
        <w:bidi/>
        <w:rPr>
          <w:rFonts w:cs="David" w:hint="cs"/>
          <w:rtl/>
        </w:rPr>
      </w:pPr>
      <w:r w:rsidRPr="009A4709">
        <w:rPr>
          <w:rFonts w:cs="David" w:hint="cs"/>
          <w:u w:val="single"/>
          <w:rtl/>
        </w:rPr>
        <w:t>נסים זאב:</w:t>
      </w:r>
    </w:p>
    <w:p w14:paraId="2BF439A6" w14:textId="77777777" w:rsidR="009A4709" w:rsidRPr="009A4709" w:rsidRDefault="009A4709" w:rsidP="009A4709">
      <w:pPr>
        <w:bidi/>
        <w:rPr>
          <w:rFonts w:cs="David" w:hint="cs"/>
          <w:rtl/>
        </w:rPr>
      </w:pPr>
      <w:r w:rsidRPr="009A4709">
        <w:rPr>
          <w:rFonts w:cs="David" w:hint="cs"/>
          <w:rtl/>
        </w:rPr>
        <w:tab/>
      </w:r>
    </w:p>
    <w:p w14:paraId="535468A0" w14:textId="77777777" w:rsidR="009A4709" w:rsidRPr="009A4709" w:rsidRDefault="009A4709" w:rsidP="009A4709">
      <w:pPr>
        <w:bidi/>
        <w:rPr>
          <w:rFonts w:cs="David" w:hint="cs"/>
          <w:rtl/>
        </w:rPr>
      </w:pPr>
      <w:r w:rsidRPr="009A4709">
        <w:rPr>
          <w:rFonts w:cs="David" w:hint="cs"/>
          <w:rtl/>
        </w:rPr>
        <w:tab/>
        <w:t>אדוני היושב-ראש, לא בכדי שאלתי האם יש עוד מדינות נוספות שיש להן תקציב דו-שנתי. נאמר שאכן כן.</w:t>
      </w:r>
    </w:p>
    <w:p w14:paraId="683E9B5D" w14:textId="77777777" w:rsidR="009A4709" w:rsidRPr="009A4709" w:rsidRDefault="009A4709" w:rsidP="009A4709">
      <w:pPr>
        <w:bidi/>
        <w:rPr>
          <w:rFonts w:cs="David" w:hint="cs"/>
          <w:rtl/>
        </w:rPr>
      </w:pPr>
    </w:p>
    <w:p w14:paraId="44DB2570" w14:textId="77777777" w:rsidR="009A4709" w:rsidRPr="009A4709" w:rsidRDefault="009A4709" w:rsidP="009A4709">
      <w:pPr>
        <w:bidi/>
        <w:rPr>
          <w:rFonts w:cs="David" w:hint="cs"/>
          <w:rtl/>
        </w:rPr>
      </w:pPr>
      <w:r w:rsidRPr="009A4709">
        <w:rPr>
          <w:rFonts w:cs="David" w:hint="cs"/>
          <w:u w:val="single"/>
          <w:rtl/>
        </w:rPr>
        <w:t>חיים אורון:</w:t>
      </w:r>
    </w:p>
    <w:p w14:paraId="26380DAF" w14:textId="77777777" w:rsidR="009A4709" w:rsidRPr="009A4709" w:rsidRDefault="009A4709" w:rsidP="009A4709">
      <w:pPr>
        <w:bidi/>
        <w:rPr>
          <w:rFonts w:cs="David" w:hint="cs"/>
          <w:rtl/>
        </w:rPr>
      </w:pPr>
      <w:r w:rsidRPr="009A4709">
        <w:rPr>
          <w:rFonts w:cs="David" w:hint="cs"/>
          <w:rtl/>
        </w:rPr>
        <w:tab/>
      </w:r>
    </w:p>
    <w:p w14:paraId="4F71BDCD" w14:textId="77777777" w:rsidR="009A4709" w:rsidRPr="009A4709" w:rsidRDefault="009A4709" w:rsidP="009A4709">
      <w:pPr>
        <w:bidi/>
        <w:rPr>
          <w:rFonts w:cs="David" w:hint="cs"/>
          <w:rtl/>
        </w:rPr>
      </w:pPr>
      <w:r w:rsidRPr="009A4709">
        <w:rPr>
          <w:rFonts w:cs="David" w:hint="cs"/>
          <w:rtl/>
        </w:rPr>
        <w:tab/>
        <w:t xml:space="preserve"> אפשר לקבל שמות? איפה?</w:t>
      </w:r>
    </w:p>
    <w:p w14:paraId="598B4966" w14:textId="77777777" w:rsidR="009A4709" w:rsidRDefault="009A4709" w:rsidP="009A4709">
      <w:pPr>
        <w:bidi/>
        <w:rPr>
          <w:rFonts w:cs="David" w:hint="cs"/>
          <w:rtl/>
        </w:rPr>
      </w:pPr>
    </w:p>
    <w:p w14:paraId="4F8BA56C" w14:textId="77777777" w:rsidR="009A4709" w:rsidRDefault="009A4709" w:rsidP="009A4709">
      <w:pPr>
        <w:bidi/>
        <w:rPr>
          <w:rFonts w:cs="David" w:hint="cs"/>
          <w:rtl/>
        </w:rPr>
      </w:pPr>
    </w:p>
    <w:p w14:paraId="3B55F222" w14:textId="77777777" w:rsidR="009A4709" w:rsidRDefault="009A4709" w:rsidP="009A4709">
      <w:pPr>
        <w:bidi/>
        <w:rPr>
          <w:rFonts w:cs="David" w:hint="cs"/>
          <w:rtl/>
        </w:rPr>
      </w:pPr>
    </w:p>
    <w:p w14:paraId="6B36CA48" w14:textId="77777777" w:rsidR="009A4709" w:rsidRDefault="009A4709" w:rsidP="009A4709">
      <w:pPr>
        <w:bidi/>
        <w:rPr>
          <w:rFonts w:cs="David" w:hint="cs"/>
          <w:rtl/>
        </w:rPr>
      </w:pPr>
    </w:p>
    <w:p w14:paraId="2FFB1462" w14:textId="77777777" w:rsidR="009A4709" w:rsidRDefault="009A4709" w:rsidP="009A4709">
      <w:pPr>
        <w:bidi/>
        <w:rPr>
          <w:rFonts w:cs="David" w:hint="cs"/>
          <w:rtl/>
        </w:rPr>
      </w:pPr>
    </w:p>
    <w:p w14:paraId="4E49C08D" w14:textId="77777777" w:rsidR="009A4709" w:rsidRPr="009A4709" w:rsidRDefault="009A4709" w:rsidP="009A4709">
      <w:pPr>
        <w:bidi/>
        <w:rPr>
          <w:rFonts w:cs="David" w:hint="cs"/>
          <w:rtl/>
        </w:rPr>
      </w:pPr>
    </w:p>
    <w:p w14:paraId="7E6CCFF7" w14:textId="77777777" w:rsidR="009A4709" w:rsidRPr="009A4709" w:rsidRDefault="009A4709" w:rsidP="009A4709">
      <w:pPr>
        <w:bidi/>
        <w:rPr>
          <w:rFonts w:cs="David" w:hint="cs"/>
          <w:rtl/>
        </w:rPr>
      </w:pPr>
      <w:r w:rsidRPr="009A4709">
        <w:rPr>
          <w:rFonts w:cs="David" w:hint="cs"/>
          <w:u w:val="single"/>
          <w:rtl/>
        </w:rPr>
        <w:t>אופיר פינס-פז:</w:t>
      </w:r>
    </w:p>
    <w:p w14:paraId="2F732267" w14:textId="77777777" w:rsidR="009A4709" w:rsidRPr="009A4709" w:rsidRDefault="009A4709" w:rsidP="009A4709">
      <w:pPr>
        <w:bidi/>
        <w:rPr>
          <w:rFonts w:cs="David" w:hint="cs"/>
          <w:rtl/>
        </w:rPr>
      </w:pPr>
      <w:r w:rsidRPr="009A4709">
        <w:rPr>
          <w:rFonts w:cs="David" w:hint="cs"/>
          <w:rtl/>
        </w:rPr>
        <w:tab/>
      </w:r>
    </w:p>
    <w:p w14:paraId="6EFBA401" w14:textId="77777777" w:rsidR="009A4709" w:rsidRPr="009A4709" w:rsidRDefault="009A4709" w:rsidP="009A4709">
      <w:pPr>
        <w:bidi/>
        <w:rPr>
          <w:rFonts w:cs="David" w:hint="cs"/>
          <w:rtl/>
        </w:rPr>
      </w:pPr>
      <w:r w:rsidRPr="009A4709">
        <w:rPr>
          <w:rFonts w:cs="David" w:hint="cs"/>
          <w:rtl/>
        </w:rPr>
        <w:tab/>
        <w:t xml:space="preserve"> אני אומר לך שאין.</w:t>
      </w:r>
    </w:p>
    <w:p w14:paraId="46CFAB5B" w14:textId="77777777" w:rsidR="009A4709" w:rsidRPr="009A4709" w:rsidRDefault="009A4709" w:rsidP="009A4709">
      <w:pPr>
        <w:bidi/>
        <w:rPr>
          <w:rFonts w:cs="David" w:hint="cs"/>
          <w:rtl/>
        </w:rPr>
      </w:pPr>
    </w:p>
    <w:p w14:paraId="27ED989A" w14:textId="77777777" w:rsidR="009A4709" w:rsidRPr="009A4709" w:rsidRDefault="009A4709" w:rsidP="009A4709">
      <w:pPr>
        <w:bidi/>
        <w:rPr>
          <w:rFonts w:cs="David" w:hint="cs"/>
          <w:rtl/>
        </w:rPr>
      </w:pPr>
      <w:r w:rsidRPr="009A4709">
        <w:rPr>
          <w:rFonts w:cs="David" w:hint="cs"/>
          <w:u w:val="single"/>
          <w:rtl/>
        </w:rPr>
        <w:t>נסים זאב:</w:t>
      </w:r>
    </w:p>
    <w:p w14:paraId="61041DEA" w14:textId="77777777" w:rsidR="009A4709" w:rsidRPr="009A4709" w:rsidRDefault="009A4709" w:rsidP="009A4709">
      <w:pPr>
        <w:bidi/>
        <w:rPr>
          <w:rFonts w:cs="David" w:hint="cs"/>
          <w:rtl/>
        </w:rPr>
      </w:pPr>
      <w:r w:rsidRPr="009A4709">
        <w:rPr>
          <w:rFonts w:cs="David" w:hint="cs"/>
          <w:rtl/>
        </w:rPr>
        <w:tab/>
      </w:r>
    </w:p>
    <w:p w14:paraId="75FC8F45" w14:textId="77777777" w:rsidR="009A4709" w:rsidRPr="009A4709" w:rsidRDefault="009A4709" w:rsidP="009A4709">
      <w:pPr>
        <w:bidi/>
        <w:rPr>
          <w:rFonts w:cs="David" w:hint="cs"/>
          <w:rtl/>
        </w:rPr>
      </w:pPr>
      <w:r w:rsidRPr="009A4709">
        <w:rPr>
          <w:rFonts w:cs="David" w:hint="cs"/>
          <w:rtl/>
        </w:rPr>
        <w:tab/>
        <w:t xml:space="preserve"> תשאל בעלי מקצוע. אתה, אופיר פינס, פוליטיקאי בשבילי.</w:t>
      </w:r>
    </w:p>
    <w:p w14:paraId="75112E2B" w14:textId="77777777" w:rsidR="009A4709" w:rsidRPr="009A4709" w:rsidRDefault="009A4709" w:rsidP="009A4709">
      <w:pPr>
        <w:bidi/>
        <w:rPr>
          <w:rFonts w:cs="David" w:hint="cs"/>
          <w:rtl/>
        </w:rPr>
      </w:pPr>
    </w:p>
    <w:p w14:paraId="2F251B3D" w14:textId="77777777" w:rsidR="009A4709" w:rsidRPr="009A4709" w:rsidRDefault="009A4709" w:rsidP="009A4709">
      <w:pPr>
        <w:bidi/>
        <w:rPr>
          <w:rFonts w:cs="David"/>
          <w:u w:val="single"/>
          <w:rtl/>
        </w:rPr>
      </w:pPr>
      <w:r w:rsidRPr="009A4709">
        <w:rPr>
          <w:rFonts w:cs="David" w:hint="cs"/>
          <w:u w:val="single"/>
          <w:rtl/>
        </w:rPr>
        <w:t>היו"ר זאב אלקין:</w:t>
      </w:r>
    </w:p>
    <w:p w14:paraId="3D92B120" w14:textId="77777777" w:rsidR="009A4709" w:rsidRPr="009A4709" w:rsidRDefault="009A4709" w:rsidP="009A4709">
      <w:pPr>
        <w:bidi/>
        <w:rPr>
          <w:rFonts w:cs="David"/>
          <w:rtl/>
        </w:rPr>
      </w:pPr>
    </w:p>
    <w:p w14:paraId="3FA1FAC8" w14:textId="77777777" w:rsidR="009A4709" w:rsidRPr="009A4709" w:rsidRDefault="009A4709" w:rsidP="009A4709">
      <w:pPr>
        <w:bidi/>
        <w:rPr>
          <w:rFonts w:cs="David" w:hint="cs"/>
          <w:rtl/>
        </w:rPr>
      </w:pPr>
      <w:r w:rsidRPr="009A4709">
        <w:rPr>
          <w:rFonts w:cs="David" w:hint="cs"/>
          <w:rtl/>
        </w:rPr>
        <w:tab/>
        <w:t>בבקשה לא להפריע לחבר הכנסת זאב. חבר הכנסת זאב, משפט סיום.</w:t>
      </w:r>
    </w:p>
    <w:p w14:paraId="441EA28C" w14:textId="77777777" w:rsidR="009A4709" w:rsidRPr="009A4709" w:rsidRDefault="009A4709" w:rsidP="009A4709">
      <w:pPr>
        <w:bidi/>
        <w:rPr>
          <w:rFonts w:cs="David" w:hint="cs"/>
          <w:rtl/>
        </w:rPr>
      </w:pPr>
    </w:p>
    <w:p w14:paraId="664EB12B" w14:textId="77777777" w:rsidR="009A4709" w:rsidRPr="009A4709" w:rsidRDefault="009A4709" w:rsidP="009A4709">
      <w:pPr>
        <w:bidi/>
        <w:rPr>
          <w:rFonts w:cs="David" w:hint="cs"/>
          <w:rtl/>
        </w:rPr>
      </w:pPr>
      <w:r w:rsidRPr="009A4709">
        <w:rPr>
          <w:rFonts w:cs="David" w:hint="cs"/>
          <w:u w:val="single"/>
          <w:rtl/>
        </w:rPr>
        <w:t>נסים זאב:</w:t>
      </w:r>
    </w:p>
    <w:p w14:paraId="73EFB66E" w14:textId="77777777" w:rsidR="009A4709" w:rsidRPr="009A4709" w:rsidRDefault="009A4709" w:rsidP="009A4709">
      <w:pPr>
        <w:bidi/>
        <w:rPr>
          <w:rFonts w:cs="David" w:hint="cs"/>
          <w:rtl/>
        </w:rPr>
      </w:pPr>
      <w:r w:rsidRPr="009A4709">
        <w:rPr>
          <w:rFonts w:cs="David" w:hint="cs"/>
          <w:rtl/>
        </w:rPr>
        <w:tab/>
      </w:r>
    </w:p>
    <w:p w14:paraId="4E3684CF" w14:textId="77777777" w:rsidR="009A4709" w:rsidRPr="009A4709" w:rsidRDefault="009A4709" w:rsidP="009A4709">
      <w:pPr>
        <w:bidi/>
        <w:rPr>
          <w:rFonts w:cs="David" w:hint="cs"/>
          <w:rtl/>
        </w:rPr>
      </w:pPr>
      <w:r w:rsidRPr="009A4709">
        <w:rPr>
          <w:rFonts w:cs="David" w:hint="cs"/>
          <w:rtl/>
        </w:rPr>
        <w:tab/>
        <w:t xml:space="preserve"> לא סיום. רק התחלתי, אדוני היושב-ראש. לא נותנים לי לדבר.</w:t>
      </w:r>
    </w:p>
    <w:p w14:paraId="1C91D3F1" w14:textId="77777777" w:rsidR="009A4709" w:rsidRPr="009A4709" w:rsidRDefault="009A4709" w:rsidP="009A4709">
      <w:pPr>
        <w:bidi/>
        <w:rPr>
          <w:rFonts w:cs="David" w:hint="cs"/>
          <w:rtl/>
        </w:rPr>
      </w:pPr>
    </w:p>
    <w:p w14:paraId="217C76C1" w14:textId="77777777" w:rsidR="009A4709" w:rsidRPr="009A4709" w:rsidRDefault="009A4709" w:rsidP="009A4709">
      <w:pPr>
        <w:bidi/>
        <w:rPr>
          <w:rFonts w:cs="David"/>
          <w:u w:val="single"/>
          <w:rtl/>
        </w:rPr>
      </w:pPr>
      <w:r w:rsidRPr="009A4709">
        <w:rPr>
          <w:rFonts w:cs="David" w:hint="cs"/>
          <w:u w:val="single"/>
          <w:rtl/>
        </w:rPr>
        <w:t>היו"ר זאב אלקין:</w:t>
      </w:r>
    </w:p>
    <w:p w14:paraId="3EE4986A" w14:textId="77777777" w:rsidR="009A4709" w:rsidRPr="009A4709" w:rsidRDefault="009A4709" w:rsidP="009A4709">
      <w:pPr>
        <w:bidi/>
        <w:rPr>
          <w:rFonts w:cs="David"/>
          <w:rtl/>
        </w:rPr>
      </w:pPr>
    </w:p>
    <w:p w14:paraId="62B7ED3A" w14:textId="77777777" w:rsidR="009A4709" w:rsidRPr="009A4709" w:rsidRDefault="009A4709" w:rsidP="009A4709">
      <w:pPr>
        <w:bidi/>
        <w:rPr>
          <w:rFonts w:cs="David" w:hint="cs"/>
          <w:rtl/>
        </w:rPr>
      </w:pPr>
      <w:r w:rsidRPr="009A4709">
        <w:rPr>
          <w:rFonts w:cs="David" w:hint="cs"/>
          <w:rtl/>
        </w:rPr>
        <w:tab/>
        <w:t>חבר הכנסת זאב, תבין, לחברי הכנסת מהאופוזיציה לא נשאר הרבה בארבע השנים ושמונה החודשים, אלא לדבר, אז אני אגן על זכותם לדבר, אפילו לפנים משורת הדין, עם תוספת זמן. אתה חבר כנסת בקואליציה, ואתה תציית לשלוש הדקות שיש.</w:t>
      </w:r>
    </w:p>
    <w:p w14:paraId="4514B84A" w14:textId="77777777" w:rsidR="009A4709" w:rsidRPr="009A4709" w:rsidRDefault="009A4709" w:rsidP="009A4709">
      <w:pPr>
        <w:bidi/>
        <w:rPr>
          <w:rFonts w:cs="David" w:hint="cs"/>
          <w:rtl/>
        </w:rPr>
      </w:pPr>
    </w:p>
    <w:p w14:paraId="46EED024" w14:textId="77777777" w:rsidR="009A4709" w:rsidRPr="009A4709" w:rsidRDefault="009A4709" w:rsidP="009A4709">
      <w:pPr>
        <w:bidi/>
        <w:rPr>
          <w:rFonts w:cs="David" w:hint="cs"/>
          <w:rtl/>
        </w:rPr>
      </w:pPr>
      <w:r w:rsidRPr="009A4709">
        <w:rPr>
          <w:rFonts w:cs="David" w:hint="cs"/>
          <w:u w:val="single"/>
          <w:rtl/>
        </w:rPr>
        <w:t>נסים זאב:</w:t>
      </w:r>
    </w:p>
    <w:p w14:paraId="52B3C613" w14:textId="77777777" w:rsidR="009A4709" w:rsidRPr="009A4709" w:rsidRDefault="009A4709" w:rsidP="009A4709">
      <w:pPr>
        <w:bidi/>
        <w:rPr>
          <w:rFonts w:cs="David" w:hint="cs"/>
          <w:rtl/>
        </w:rPr>
      </w:pPr>
      <w:r w:rsidRPr="009A4709">
        <w:rPr>
          <w:rFonts w:cs="David" w:hint="cs"/>
          <w:rtl/>
        </w:rPr>
        <w:tab/>
      </w:r>
    </w:p>
    <w:p w14:paraId="55C2AE4D" w14:textId="77777777" w:rsidR="009A4709" w:rsidRPr="009A4709" w:rsidRDefault="009A4709" w:rsidP="009A4709">
      <w:pPr>
        <w:bidi/>
        <w:rPr>
          <w:rFonts w:cs="David" w:hint="cs"/>
          <w:rtl/>
        </w:rPr>
      </w:pPr>
      <w:r w:rsidRPr="009A4709">
        <w:rPr>
          <w:rFonts w:cs="David" w:hint="cs"/>
          <w:rtl/>
        </w:rPr>
        <w:tab/>
        <w:t xml:space="preserve"> אי-אפשר לשמוע כל כך הרבה דברי בלע ולא להשיב, עם כל הכבוד לך, אדוני היושב-ראש. שמענו אותם בקשב רב, שמעת את כל ההסתה נגד הממשלה. אתה מייצג את הממשלה הזאת, וחשוב מאוד שיישמעו גם הדברים שכנגד.</w:t>
      </w:r>
    </w:p>
    <w:p w14:paraId="28A5B34A" w14:textId="77777777" w:rsidR="009A4709" w:rsidRPr="009A4709" w:rsidRDefault="009A4709" w:rsidP="009A4709">
      <w:pPr>
        <w:bidi/>
        <w:rPr>
          <w:rFonts w:cs="David" w:hint="cs"/>
          <w:rtl/>
        </w:rPr>
      </w:pPr>
    </w:p>
    <w:p w14:paraId="77DBE64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4A1D8403" w14:textId="77777777" w:rsidR="009A4709" w:rsidRPr="009A4709" w:rsidRDefault="009A4709" w:rsidP="009A4709">
      <w:pPr>
        <w:bidi/>
        <w:rPr>
          <w:rFonts w:cs="David" w:hint="cs"/>
          <w:rtl/>
        </w:rPr>
      </w:pPr>
    </w:p>
    <w:p w14:paraId="695E41AD" w14:textId="77777777" w:rsidR="009A4709" w:rsidRPr="009A4709" w:rsidRDefault="009A4709" w:rsidP="009A4709">
      <w:pPr>
        <w:bidi/>
        <w:rPr>
          <w:rFonts w:cs="David" w:hint="cs"/>
          <w:rtl/>
        </w:rPr>
      </w:pPr>
      <w:r w:rsidRPr="009A4709">
        <w:rPr>
          <w:rFonts w:cs="David" w:hint="cs"/>
          <w:rtl/>
        </w:rPr>
        <w:tab/>
        <w:t>בוודאי. בבקשה, תסיים את דבריך.</w:t>
      </w:r>
    </w:p>
    <w:p w14:paraId="600A7AD6" w14:textId="77777777" w:rsidR="009A4709" w:rsidRPr="009A4709" w:rsidRDefault="009A4709" w:rsidP="009A4709">
      <w:pPr>
        <w:bidi/>
        <w:rPr>
          <w:rFonts w:cs="David" w:hint="cs"/>
          <w:rtl/>
        </w:rPr>
      </w:pPr>
    </w:p>
    <w:p w14:paraId="0D1760A7" w14:textId="77777777" w:rsidR="009A4709" w:rsidRPr="009A4709" w:rsidRDefault="009A4709" w:rsidP="009A4709">
      <w:pPr>
        <w:bidi/>
        <w:rPr>
          <w:rFonts w:cs="David" w:hint="cs"/>
          <w:rtl/>
        </w:rPr>
      </w:pPr>
      <w:r w:rsidRPr="009A4709">
        <w:rPr>
          <w:rFonts w:cs="David" w:hint="cs"/>
          <w:u w:val="single"/>
          <w:rtl/>
        </w:rPr>
        <w:t>נסים זאב:</w:t>
      </w:r>
    </w:p>
    <w:p w14:paraId="54E39246" w14:textId="77777777" w:rsidR="009A4709" w:rsidRPr="009A4709" w:rsidRDefault="009A4709" w:rsidP="009A4709">
      <w:pPr>
        <w:bidi/>
        <w:rPr>
          <w:rFonts w:cs="David" w:hint="cs"/>
          <w:rtl/>
        </w:rPr>
      </w:pPr>
      <w:r w:rsidRPr="009A4709">
        <w:rPr>
          <w:rFonts w:cs="David" w:hint="cs"/>
          <w:rtl/>
        </w:rPr>
        <w:tab/>
      </w:r>
    </w:p>
    <w:p w14:paraId="396F7CB1" w14:textId="77777777" w:rsidR="009A4709" w:rsidRPr="009A4709" w:rsidRDefault="009A4709" w:rsidP="009A4709">
      <w:pPr>
        <w:bidi/>
        <w:rPr>
          <w:rFonts w:cs="David" w:hint="cs"/>
          <w:rtl/>
        </w:rPr>
      </w:pPr>
      <w:r w:rsidRPr="009A4709">
        <w:rPr>
          <w:rFonts w:cs="David" w:hint="cs"/>
          <w:rtl/>
        </w:rPr>
        <w:tab/>
        <w:t xml:space="preserve"> אני רוצה לסיים, אז תיתן לי בבקשה.</w:t>
      </w:r>
    </w:p>
    <w:p w14:paraId="050F7669" w14:textId="77777777" w:rsidR="009A4709" w:rsidRPr="009A4709" w:rsidRDefault="009A4709" w:rsidP="009A4709">
      <w:pPr>
        <w:bidi/>
        <w:rPr>
          <w:rFonts w:cs="David" w:hint="cs"/>
          <w:rtl/>
        </w:rPr>
      </w:pPr>
    </w:p>
    <w:p w14:paraId="3D3E4108" w14:textId="77777777" w:rsidR="009A4709" w:rsidRPr="009A4709" w:rsidRDefault="009A4709" w:rsidP="009A4709">
      <w:pPr>
        <w:bidi/>
        <w:rPr>
          <w:rFonts w:cs="David" w:hint="cs"/>
          <w:rtl/>
        </w:rPr>
      </w:pPr>
      <w:r w:rsidRPr="009A4709">
        <w:rPr>
          <w:rFonts w:cs="David" w:hint="cs"/>
          <w:u w:val="single"/>
          <w:rtl/>
        </w:rPr>
        <w:t>חיים אורון:</w:t>
      </w:r>
    </w:p>
    <w:p w14:paraId="1851B42A" w14:textId="77777777" w:rsidR="009A4709" w:rsidRPr="009A4709" w:rsidRDefault="009A4709" w:rsidP="009A4709">
      <w:pPr>
        <w:bidi/>
        <w:rPr>
          <w:rFonts w:cs="David" w:hint="cs"/>
          <w:rtl/>
        </w:rPr>
      </w:pPr>
      <w:r w:rsidRPr="009A4709">
        <w:rPr>
          <w:rFonts w:cs="David" w:hint="cs"/>
          <w:rtl/>
        </w:rPr>
        <w:tab/>
      </w:r>
    </w:p>
    <w:p w14:paraId="11796416" w14:textId="77777777" w:rsidR="009A4709" w:rsidRPr="009A4709" w:rsidRDefault="009A4709" w:rsidP="009A4709">
      <w:pPr>
        <w:bidi/>
        <w:rPr>
          <w:rFonts w:cs="David" w:hint="cs"/>
          <w:rtl/>
        </w:rPr>
      </w:pPr>
      <w:r w:rsidRPr="009A4709">
        <w:rPr>
          <w:rFonts w:cs="David" w:hint="cs"/>
          <w:rtl/>
        </w:rPr>
        <w:tab/>
        <w:t xml:space="preserve"> אתה בעד או נגד? לא הבנתי.</w:t>
      </w:r>
      <w:r w:rsidRPr="009A4709">
        <w:rPr>
          <w:rFonts w:cs="David" w:hint="cs"/>
          <w:rtl/>
        </w:rPr>
        <w:tab/>
      </w:r>
    </w:p>
    <w:p w14:paraId="790155A3" w14:textId="77777777" w:rsidR="009A4709" w:rsidRPr="009A4709" w:rsidRDefault="009A4709" w:rsidP="009A4709">
      <w:pPr>
        <w:bidi/>
        <w:rPr>
          <w:rFonts w:cs="David" w:hint="cs"/>
          <w:rtl/>
        </w:rPr>
      </w:pPr>
    </w:p>
    <w:p w14:paraId="433F5084" w14:textId="77777777" w:rsidR="009A4709" w:rsidRPr="009A4709" w:rsidRDefault="009A4709" w:rsidP="009A4709">
      <w:pPr>
        <w:bidi/>
        <w:rPr>
          <w:rFonts w:cs="David" w:hint="cs"/>
          <w:rtl/>
        </w:rPr>
      </w:pPr>
      <w:r w:rsidRPr="009A4709">
        <w:rPr>
          <w:rFonts w:cs="David" w:hint="cs"/>
          <w:u w:val="single"/>
          <w:rtl/>
        </w:rPr>
        <w:t>נסים זאב:</w:t>
      </w:r>
    </w:p>
    <w:p w14:paraId="6F00ACFF" w14:textId="77777777" w:rsidR="009A4709" w:rsidRPr="009A4709" w:rsidRDefault="009A4709" w:rsidP="009A4709">
      <w:pPr>
        <w:bidi/>
        <w:rPr>
          <w:rFonts w:cs="David" w:hint="cs"/>
          <w:rtl/>
        </w:rPr>
      </w:pPr>
      <w:r w:rsidRPr="009A4709">
        <w:rPr>
          <w:rFonts w:cs="David" w:hint="cs"/>
          <w:rtl/>
        </w:rPr>
        <w:tab/>
      </w:r>
    </w:p>
    <w:p w14:paraId="07F992B3" w14:textId="77777777" w:rsidR="009A4709" w:rsidRPr="009A4709" w:rsidRDefault="009A4709" w:rsidP="009A4709">
      <w:pPr>
        <w:bidi/>
        <w:rPr>
          <w:rFonts w:cs="David" w:hint="cs"/>
          <w:rtl/>
        </w:rPr>
      </w:pPr>
      <w:r w:rsidRPr="009A4709">
        <w:rPr>
          <w:rFonts w:cs="David" w:hint="cs"/>
          <w:rtl/>
        </w:rPr>
        <w:tab/>
        <w:t>יש כאן שני דברים מהותיים. מעבר לנושא הכלכלי העולמי יש כאן מצב נתון. אנחנו באמצע שנת 2009. אתם מתעלמים מזה? זה לא קיים? בכל מדינה נורמלית בעולם, התקציב כבר בוצע בנובמבר, בדצמבר, ודיוני התקציב הסתיימו, אנחנו עדיין פה. באפריל, אדוני היושב-ראש, עוד לא התחלנו את הדיונים, וכשנסיים אותם נהיה באמצע השנה, גם אם זה יהיה רק 45 יום. ולכן זה מקרה מיוחד מאוד, וכן צריך לשים פה דגש על העניין הזה. אם יש דבר כל כך מהותי שראש הממשלה עשה, זה לפטור אותנו גם מהנחה וגם מאנחה.</w:t>
      </w:r>
    </w:p>
    <w:p w14:paraId="0C7D8B69" w14:textId="77777777" w:rsidR="009A4709" w:rsidRPr="009A4709" w:rsidRDefault="009A4709" w:rsidP="009A4709">
      <w:pPr>
        <w:bidi/>
        <w:rPr>
          <w:rFonts w:cs="David" w:hint="cs"/>
          <w:rtl/>
        </w:rPr>
      </w:pPr>
    </w:p>
    <w:p w14:paraId="4759FF5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2A51E98" w14:textId="77777777" w:rsidR="009A4709" w:rsidRPr="009A4709" w:rsidRDefault="009A4709" w:rsidP="009A4709">
      <w:pPr>
        <w:bidi/>
        <w:rPr>
          <w:rFonts w:cs="David" w:hint="cs"/>
          <w:rtl/>
        </w:rPr>
      </w:pPr>
    </w:p>
    <w:p w14:paraId="73938854" w14:textId="77777777" w:rsidR="009A4709" w:rsidRPr="009A4709" w:rsidRDefault="009A4709" w:rsidP="009A4709">
      <w:pPr>
        <w:bidi/>
        <w:rPr>
          <w:rFonts w:cs="David" w:hint="cs"/>
          <w:rtl/>
        </w:rPr>
      </w:pPr>
      <w:r w:rsidRPr="009A4709">
        <w:rPr>
          <w:rFonts w:cs="David" w:hint="cs"/>
          <w:rtl/>
        </w:rPr>
        <w:tab/>
        <w:t>תודה רבה, חבר הכנסת זאב. חבר הכנסת פלסנר, בבקשה. שוב, תתייחס לעצם הדיון על פטור מחובת הנחה. תוכל להביע את עמדתך לגוף ההצעה בהרבה הזדמנויות שיהיו היום. בבקשה, חבר הכנסת פלסנר.</w:t>
      </w:r>
    </w:p>
    <w:p w14:paraId="7DE1F9EB" w14:textId="77777777" w:rsidR="009A4709" w:rsidRPr="009A4709" w:rsidRDefault="009A4709" w:rsidP="009A4709">
      <w:pPr>
        <w:bidi/>
        <w:rPr>
          <w:rFonts w:cs="David" w:hint="cs"/>
          <w:rtl/>
        </w:rPr>
      </w:pPr>
    </w:p>
    <w:p w14:paraId="613DB2DE" w14:textId="77777777" w:rsidR="009A4709" w:rsidRPr="009A4709" w:rsidRDefault="009A4709" w:rsidP="009A4709">
      <w:pPr>
        <w:bidi/>
        <w:rPr>
          <w:rFonts w:cs="David" w:hint="cs"/>
          <w:rtl/>
        </w:rPr>
      </w:pPr>
      <w:r w:rsidRPr="009A4709">
        <w:rPr>
          <w:rFonts w:cs="David" w:hint="cs"/>
          <w:u w:val="single"/>
          <w:rtl/>
        </w:rPr>
        <w:t>יוחנן פלסנר:</w:t>
      </w:r>
    </w:p>
    <w:p w14:paraId="1703CA4A" w14:textId="77777777" w:rsidR="009A4709" w:rsidRPr="009A4709" w:rsidRDefault="009A4709" w:rsidP="009A4709">
      <w:pPr>
        <w:bidi/>
        <w:rPr>
          <w:rFonts w:cs="David" w:hint="cs"/>
          <w:rtl/>
        </w:rPr>
      </w:pPr>
      <w:r w:rsidRPr="009A4709">
        <w:rPr>
          <w:rFonts w:cs="David" w:hint="cs"/>
          <w:rtl/>
        </w:rPr>
        <w:tab/>
      </w:r>
    </w:p>
    <w:p w14:paraId="077431FB" w14:textId="77777777" w:rsidR="009A4709" w:rsidRPr="009A4709" w:rsidRDefault="009A4709" w:rsidP="009A4709">
      <w:pPr>
        <w:bidi/>
        <w:rPr>
          <w:rFonts w:cs="David" w:hint="cs"/>
          <w:rtl/>
        </w:rPr>
      </w:pPr>
      <w:r w:rsidRPr="009A4709">
        <w:rPr>
          <w:rFonts w:cs="David" w:hint="cs"/>
          <w:rtl/>
        </w:rPr>
        <w:tab/>
        <w:t xml:space="preserve"> תודה רבה, אדוני היושב-ראש. יש כאן שתי שאלות: שאלה כלכלית ושאלה שנוגעת למעמד הכנסת. בהיבט הכלכלי, ועידת ה-</w:t>
      </w:r>
      <w:r w:rsidRPr="009A4709">
        <w:rPr>
          <w:rFonts w:cs="David"/>
        </w:rPr>
        <w:t>G20</w:t>
      </w:r>
      <w:r w:rsidRPr="009A4709">
        <w:rPr>
          <w:rFonts w:cs="David" w:hint="cs"/>
          <w:rtl/>
        </w:rPr>
        <w:t xml:space="preserve"> רק התכנסה, אנחנו רואים עולם בחוסר ודאות לגבי נתוני צמיחה, אבטלה, השקעות, מצוקת אשראי, עתיד המערכת הבנקאית, עתיד סחר החוץ, וזה כן קשור לסוגיית הפטור מחובת ההנחה, כי התקציב שמדברים עליו עכשיו לא תידרש בו התאמה בשוליים, אלא שאנחנו לא יודעים מה מוקד המשבר </w:t>
      </w:r>
      <w:r w:rsidRPr="009A4709">
        <w:rPr>
          <w:rFonts w:cs="David"/>
          <w:rtl/>
        </w:rPr>
        <w:t>–</w:t>
      </w:r>
      <w:r w:rsidRPr="009A4709">
        <w:rPr>
          <w:rFonts w:cs="David" w:hint="cs"/>
          <w:rtl/>
        </w:rPr>
        <w:t xml:space="preserve"> האם צריך להשקיע במערכת הפיננסית, האם צריך לפתור את מצוקת האשראי. כל התקציב יכול להשתנות בחודשים הקרובים, ולכן אין ספק, ומדבר על זה סטנלי פישר, לא אני, סטנלי פישר, שהוא מינוי של נתניהו, נתניהו שלמד בעשר השנים האחרונות. סטנלי פישר מדבר על זה שצריך להעביר תקציב רק לשנת 2009. אין ספק שאין כאן טיעון כלכלי, אלא טיעון פוליטי. שר-העל לעניינים אסטרטגיים-כלכליים הוכיח שהוא שר-על לקומבינטוריקה פוליטית, לפוליטיקה קטנונית, זה מה שהוא מתעסק בו מרגע שהוא הקים את הממשלה, רק בפוליטיקה קטנה. </w:t>
      </w:r>
    </w:p>
    <w:p w14:paraId="0FAE2D66" w14:textId="77777777" w:rsidR="009A4709" w:rsidRPr="009A4709" w:rsidRDefault="009A4709" w:rsidP="009A4709">
      <w:pPr>
        <w:bidi/>
        <w:rPr>
          <w:rFonts w:cs="David" w:hint="cs"/>
          <w:rtl/>
        </w:rPr>
      </w:pPr>
    </w:p>
    <w:p w14:paraId="281052E9" w14:textId="77777777" w:rsidR="009A4709" w:rsidRPr="009A4709" w:rsidRDefault="009A4709" w:rsidP="009A4709">
      <w:pPr>
        <w:bidi/>
        <w:rPr>
          <w:rFonts w:cs="David" w:hint="cs"/>
          <w:rtl/>
        </w:rPr>
      </w:pPr>
      <w:r w:rsidRPr="009A4709">
        <w:rPr>
          <w:rFonts w:cs="David" w:hint="cs"/>
          <w:rtl/>
        </w:rPr>
        <w:tab/>
        <w:t>לגבי מעמד הכנסת. דיברו כאן, ואני מסכים עם חברי שדיברו על ביזוי הכנסת, אבל יש עוד נקודה. איזה עוד טיעון שמעתי הבוקר? אומרים שרק נסיים את העברת התקציב, ומיד ביולי נצטרך להמשיך לעבוד במשרד האוצר ובכנסת. בשביל זה אנחנו פה. העבודה של הכנסת בנושא קביעת סדרי עדיפויות, קביעת התקציב, זאת המשמעות של העבודה שלנו. שומו שמים, ביולי נצטרך להתכנס, להמשיך לעבוד, להמשיך לחפש פתרונות, להמשיך לבחון את המשבר הכלכלי ולהציע פתרון לציבור הישראלי. ברור שהטיעון הזה לא תקף. יש כאן ביזוי של הכנסת, ומי שצריך לקחת כאן אחריות, בעיקר לא חברי האופוזיציה, אנחנו חשודים מראש בכך שנתנגד לכל יוזמה של הממשלה. דווקא כדי להתמודד עם זה, אנחנו לא מתנגדים להאריך את הזמן שדרוש להעברת התקציב, אלא רק לתקציב לשנתיים, דווקא חברי הקואליציה. יש כאן חברים מהליכוד למשל, כולכם חברים חדשים. התפקיד המרכזי של הכנסת הוא פיקוח על עבודת הממשלה וגיבוש התקציב. אתם מעקרים את עבודת הכנסת.</w:t>
      </w:r>
    </w:p>
    <w:p w14:paraId="1549789C" w14:textId="77777777" w:rsidR="009A4709" w:rsidRPr="009A4709" w:rsidRDefault="009A4709" w:rsidP="009A4709">
      <w:pPr>
        <w:bidi/>
        <w:rPr>
          <w:rFonts w:cs="David" w:hint="cs"/>
          <w:rtl/>
        </w:rPr>
      </w:pPr>
    </w:p>
    <w:p w14:paraId="3EA4A27B" w14:textId="77777777" w:rsidR="009A4709" w:rsidRPr="009A4709" w:rsidRDefault="009A4709" w:rsidP="009A4709">
      <w:pPr>
        <w:bidi/>
        <w:rPr>
          <w:rFonts w:cs="David" w:hint="cs"/>
          <w:rtl/>
        </w:rPr>
      </w:pPr>
      <w:r w:rsidRPr="009A4709">
        <w:rPr>
          <w:rFonts w:cs="David" w:hint="cs"/>
          <w:u w:val="single"/>
          <w:rtl/>
        </w:rPr>
        <w:t>אופיר אקוניס:</w:t>
      </w:r>
    </w:p>
    <w:p w14:paraId="4CFA3029" w14:textId="77777777" w:rsidR="009A4709" w:rsidRPr="009A4709" w:rsidRDefault="009A4709" w:rsidP="009A4709">
      <w:pPr>
        <w:bidi/>
        <w:rPr>
          <w:rFonts w:cs="David" w:hint="cs"/>
          <w:rtl/>
        </w:rPr>
      </w:pPr>
    </w:p>
    <w:p w14:paraId="351668D1" w14:textId="77777777" w:rsidR="009A4709" w:rsidRPr="009A4709" w:rsidRDefault="009A4709" w:rsidP="009A4709">
      <w:pPr>
        <w:bidi/>
        <w:rPr>
          <w:rFonts w:cs="David" w:hint="cs"/>
          <w:rtl/>
        </w:rPr>
      </w:pPr>
      <w:r w:rsidRPr="009A4709">
        <w:rPr>
          <w:rFonts w:cs="David" w:hint="cs"/>
          <w:rtl/>
        </w:rPr>
        <w:tab/>
        <w:t xml:space="preserve"> אנחנו נפקח על הממשלה, כמו שפיקחת על הממשלה הקודמת, אז אל תציע לנו הצעות לחברי כנסת צעירים, או איך להיות לעומתי לממשלה.</w:t>
      </w:r>
    </w:p>
    <w:p w14:paraId="37BFDE30" w14:textId="77777777" w:rsidR="009A4709" w:rsidRPr="009A4709" w:rsidRDefault="009A4709" w:rsidP="009A4709">
      <w:pPr>
        <w:bidi/>
        <w:rPr>
          <w:rFonts w:cs="David" w:hint="cs"/>
          <w:rtl/>
        </w:rPr>
      </w:pPr>
    </w:p>
    <w:p w14:paraId="56BB9D1F" w14:textId="77777777" w:rsidR="009A4709" w:rsidRPr="009A4709" w:rsidRDefault="009A4709" w:rsidP="009A4709">
      <w:pPr>
        <w:bidi/>
        <w:rPr>
          <w:rFonts w:cs="David" w:hint="cs"/>
          <w:rtl/>
        </w:rPr>
      </w:pPr>
      <w:r w:rsidRPr="009A4709">
        <w:rPr>
          <w:rFonts w:cs="David" w:hint="cs"/>
          <w:u w:val="single"/>
          <w:rtl/>
        </w:rPr>
        <w:t>יוחנן פלסנר:</w:t>
      </w:r>
    </w:p>
    <w:p w14:paraId="76878540" w14:textId="77777777" w:rsidR="009A4709" w:rsidRPr="009A4709" w:rsidRDefault="009A4709" w:rsidP="009A4709">
      <w:pPr>
        <w:bidi/>
        <w:rPr>
          <w:rFonts w:cs="David" w:hint="cs"/>
          <w:rtl/>
        </w:rPr>
      </w:pPr>
      <w:r w:rsidRPr="009A4709">
        <w:rPr>
          <w:rFonts w:cs="David" w:hint="cs"/>
          <w:rtl/>
        </w:rPr>
        <w:tab/>
      </w:r>
    </w:p>
    <w:p w14:paraId="480FE408" w14:textId="77777777" w:rsidR="009A4709" w:rsidRPr="009A4709" w:rsidRDefault="009A4709" w:rsidP="009A4709">
      <w:pPr>
        <w:bidi/>
        <w:rPr>
          <w:rFonts w:cs="David" w:hint="cs"/>
          <w:rtl/>
        </w:rPr>
      </w:pPr>
      <w:r w:rsidRPr="009A4709">
        <w:rPr>
          <w:rFonts w:cs="David" w:hint="cs"/>
          <w:rtl/>
        </w:rPr>
        <w:tab/>
        <w:t xml:space="preserve"> יש לך אחריות. אתה מעקר את עבודת הכנסת.</w:t>
      </w:r>
    </w:p>
    <w:p w14:paraId="24ABE372" w14:textId="77777777" w:rsidR="009A4709" w:rsidRPr="009A4709" w:rsidRDefault="009A4709" w:rsidP="009A4709">
      <w:pPr>
        <w:bidi/>
        <w:rPr>
          <w:rFonts w:cs="David" w:hint="cs"/>
          <w:rtl/>
        </w:rPr>
      </w:pPr>
    </w:p>
    <w:p w14:paraId="71414C66"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11CE9E6" w14:textId="77777777" w:rsidR="009A4709" w:rsidRPr="009A4709" w:rsidRDefault="009A4709" w:rsidP="009A4709">
      <w:pPr>
        <w:bidi/>
        <w:rPr>
          <w:rFonts w:cs="David" w:hint="cs"/>
          <w:rtl/>
        </w:rPr>
      </w:pPr>
    </w:p>
    <w:p w14:paraId="7D461EB4" w14:textId="77777777" w:rsidR="009A4709" w:rsidRPr="009A4709" w:rsidRDefault="009A4709" w:rsidP="009A4709">
      <w:pPr>
        <w:bidi/>
        <w:rPr>
          <w:rFonts w:cs="David" w:hint="cs"/>
          <w:rtl/>
        </w:rPr>
      </w:pPr>
      <w:r w:rsidRPr="009A4709">
        <w:rPr>
          <w:rFonts w:cs="David" w:hint="cs"/>
          <w:rtl/>
        </w:rPr>
        <w:tab/>
        <w:t xml:space="preserve"> חבר הכנסת אקוניס, נא לאפשר לחבר הכנסת.</w:t>
      </w:r>
    </w:p>
    <w:p w14:paraId="0614CCDD" w14:textId="77777777" w:rsidR="009A4709" w:rsidRPr="009A4709" w:rsidRDefault="009A4709" w:rsidP="009A4709">
      <w:pPr>
        <w:bidi/>
        <w:rPr>
          <w:rFonts w:cs="David" w:hint="cs"/>
          <w:rtl/>
        </w:rPr>
      </w:pPr>
    </w:p>
    <w:p w14:paraId="6703FC4C" w14:textId="77777777" w:rsidR="009A4709" w:rsidRPr="009A4709" w:rsidRDefault="009A4709" w:rsidP="009A4709">
      <w:pPr>
        <w:bidi/>
        <w:rPr>
          <w:rFonts w:cs="David" w:hint="cs"/>
          <w:rtl/>
        </w:rPr>
      </w:pPr>
      <w:r w:rsidRPr="009A4709">
        <w:rPr>
          <w:rFonts w:cs="David" w:hint="cs"/>
          <w:u w:val="single"/>
          <w:rtl/>
        </w:rPr>
        <w:t>אופיר אקוניס:</w:t>
      </w:r>
    </w:p>
    <w:p w14:paraId="1EF2CA6D" w14:textId="77777777" w:rsidR="009A4709" w:rsidRPr="009A4709" w:rsidRDefault="009A4709" w:rsidP="009A4709">
      <w:pPr>
        <w:bidi/>
        <w:rPr>
          <w:rFonts w:cs="David" w:hint="cs"/>
          <w:rtl/>
        </w:rPr>
      </w:pPr>
    </w:p>
    <w:p w14:paraId="634C70C4" w14:textId="77777777" w:rsidR="009A4709" w:rsidRPr="009A4709" w:rsidRDefault="009A4709" w:rsidP="009A4709">
      <w:pPr>
        <w:bidi/>
        <w:rPr>
          <w:rFonts w:cs="David" w:hint="cs"/>
          <w:rtl/>
        </w:rPr>
      </w:pPr>
      <w:r w:rsidRPr="009A4709">
        <w:rPr>
          <w:rFonts w:cs="David" w:hint="cs"/>
          <w:rtl/>
        </w:rPr>
        <w:tab/>
        <w:t xml:space="preserve">סליחה, אני אלמד מחבר הכנסת פלסנר, כחבר כנסת צעיר, איך להגן על הממשלה או איך להיות לעומתי לממשלה? </w:t>
      </w:r>
    </w:p>
    <w:p w14:paraId="068EFFC0" w14:textId="77777777" w:rsidR="009A4709" w:rsidRPr="009A4709" w:rsidRDefault="009A4709" w:rsidP="009A4709">
      <w:pPr>
        <w:bidi/>
        <w:rPr>
          <w:rFonts w:cs="David" w:hint="cs"/>
          <w:rtl/>
        </w:rPr>
      </w:pPr>
    </w:p>
    <w:p w14:paraId="36F6157C"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9A2FA62" w14:textId="77777777" w:rsidR="009A4709" w:rsidRPr="009A4709" w:rsidRDefault="009A4709" w:rsidP="009A4709">
      <w:pPr>
        <w:bidi/>
        <w:rPr>
          <w:rFonts w:cs="David" w:hint="cs"/>
          <w:rtl/>
        </w:rPr>
      </w:pPr>
    </w:p>
    <w:p w14:paraId="1C6C4E41" w14:textId="77777777" w:rsidR="009A4709" w:rsidRPr="009A4709" w:rsidRDefault="009A4709" w:rsidP="009A4709">
      <w:pPr>
        <w:bidi/>
        <w:rPr>
          <w:rFonts w:cs="David" w:hint="cs"/>
          <w:rtl/>
        </w:rPr>
      </w:pPr>
      <w:r w:rsidRPr="009A4709">
        <w:rPr>
          <w:rFonts w:cs="David" w:hint="cs"/>
          <w:rtl/>
        </w:rPr>
        <w:tab/>
        <w:t xml:space="preserve"> חבר הכנסת אקוניס, יהיו לך הרבה שנים ללמוד כחבר כנסת מהקואליציה מחבר הכנסת פלסנר בשבתו באופוזיציה, אז אל תבזבז את הכול בישיבה אחת.</w:t>
      </w:r>
    </w:p>
    <w:p w14:paraId="0202E67D" w14:textId="77777777" w:rsidR="009A4709" w:rsidRPr="009A4709" w:rsidRDefault="009A4709" w:rsidP="009A4709">
      <w:pPr>
        <w:bidi/>
        <w:rPr>
          <w:rFonts w:cs="David" w:hint="cs"/>
          <w:rtl/>
        </w:rPr>
      </w:pPr>
    </w:p>
    <w:p w14:paraId="4450F8D7" w14:textId="77777777" w:rsidR="009A4709" w:rsidRPr="009A4709" w:rsidRDefault="009A4709" w:rsidP="009A4709">
      <w:pPr>
        <w:bidi/>
        <w:rPr>
          <w:rFonts w:cs="David" w:hint="cs"/>
          <w:rtl/>
        </w:rPr>
      </w:pPr>
      <w:r w:rsidRPr="009A4709">
        <w:rPr>
          <w:rFonts w:cs="David" w:hint="cs"/>
          <w:u w:val="single"/>
          <w:rtl/>
        </w:rPr>
        <w:t>יוחנן פלסנר:</w:t>
      </w:r>
    </w:p>
    <w:p w14:paraId="7167291F" w14:textId="77777777" w:rsidR="009A4709" w:rsidRPr="009A4709" w:rsidRDefault="009A4709" w:rsidP="009A4709">
      <w:pPr>
        <w:bidi/>
        <w:rPr>
          <w:rFonts w:cs="David" w:hint="cs"/>
          <w:rtl/>
        </w:rPr>
      </w:pPr>
      <w:r w:rsidRPr="009A4709">
        <w:rPr>
          <w:rFonts w:cs="David" w:hint="cs"/>
          <w:rtl/>
        </w:rPr>
        <w:tab/>
      </w:r>
    </w:p>
    <w:p w14:paraId="1DA17304" w14:textId="77777777" w:rsidR="009A4709" w:rsidRPr="009A4709" w:rsidRDefault="009A4709" w:rsidP="009A4709">
      <w:pPr>
        <w:bidi/>
        <w:rPr>
          <w:rFonts w:cs="David" w:hint="cs"/>
          <w:rtl/>
        </w:rPr>
      </w:pPr>
      <w:r w:rsidRPr="009A4709">
        <w:rPr>
          <w:rFonts w:cs="David" w:hint="cs"/>
          <w:rtl/>
        </w:rPr>
        <w:tab/>
        <w:t>אני מבקש ממך שתיתן לי להשלים את המשפט.</w:t>
      </w:r>
    </w:p>
    <w:p w14:paraId="55C61188" w14:textId="77777777" w:rsidR="009A4709" w:rsidRPr="009A4709" w:rsidRDefault="009A4709" w:rsidP="009A4709">
      <w:pPr>
        <w:bidi/>
        <w:rPr>
          <w:rFonts w:cs="David" w:hint="cs"/>
          <w:rtl/>
        </w:rPr>
      </w:pPr>
    </w:p>
    <w:p w14:paraId="2A9B6746" w14:textId="77777777" w:rsidR="009A4709" w:rsidRPr="009A4709" w:rsidRDefault="009A4709" w:rsidP="009A4709">
      <w:pPr>
        <w:bidi/>
        <w:rPr>
          <w:rFonts w:cs="David"/>
          <w:u w:val="single"/>
          <w:rtl/>
        </w:rPr>
      </w:pPr>
      <w:r w:rsidRPr="009A4709">
        <w:rPr>
          <w:rFonts w:cs="David" w:hint="cs"/>
          <w:u w:val="single"/>
          <w:rtl/>
        </w:rPr>
        <w:t>היו"ר זאב אלקין:</w:t>
      </w:r>
    </w:p>
    <w:p w14:paraId="26D5AC3E" w14:textId="77777777" w:rsidR="009A4709" w:rsidRPr="009A4709" w:rsidRDefault="009A4709" w:rsidP="009A4709">
      <w:pPr>
        <w:bidi/>
        <w:rPr>
          <w:rFonts w:cs="David"/>
          <w:rtl/>
        </w:rPr>
      </w:pPr>
    </w:p>
    <w:p w14:paraId="6E3D88C2" w14:textId="77777777" w:rsidR="009A4709" w:rsidRPr="009A4709" w:rsidRDefault="009A4709" w:rsidP="009A4709">
      <w:pPr>
        <w:bidi/>
        <w:rPr>
          <w:rFonts w:cs="David" w:hint="cs"/>
          <w:rtl/>
        </w:rPr>
      </w:pPr>
      <w:r w:rsidRPr="009A4709">
        <w:rPr>
          <w:rFonts w:cs="David" w:hint="cs"/>
          <w:rtl/>
        </w:rPr>
        <w:tab/>
        <w:t>משפט סיכום.</w:t>
      </w:r>
    </w:p>
    <w:p w14:paraId="49B46A32" w14:textId="77777777" w:rsidR="009A4709" w:rsidRPr="009A4709" w:rsidRDefault="009A4709" w:rsidP="009A4709">
      <w:pPr>
        <w:bidi/>
        <w:rPr>
          <w:rFonts w:cs="David" w:hint="cs"/>
          <w:rtl/>
        </w:rPr>
      </w:pPr>
    </w:p>
    <w:p w14:paraId="295AD369" w14:textId="77777777" w:rsidR="009A4709" w:rsidRDefault="009A4709" w:rsidP="009A4709">
      <w:pPr>
        <w:bidi/>
        <w:rPr>
          <w:rFonts w:cs="David" w:hint="cs"/>
          <w:u w:val="single"/>
          <w:rtl/>
        </w:rPr>
      </w:pPr>
    </w:p>
    <w:p w14:paraId="1C6D356B" w14:textId="77777777" w:rsidR="009A4709" w:rsidRDefault="009A4709" w:rsidP="009A4709">
      <w:pPr>
        <w:bidi/>
        <w:rPr>
          <w:rFonts w:cs="David" w:hint="cs"/>
          <w:u w:val="single"/>
          <w:rtl/>
        </w:rPr>
      </w:pPr>
    </w:p>
    <w:p w14:paraId="24A70E48" w14:textId="77777777" w:rsidR="009A4709" w:rsidRDefault="009A4709" w:rsidP="009A4709">
      <w:pPr>
        <w:bidi/>
        <w:rPr>
          <w:rFonts w:cs="David" w:hint="cs"/>
          <w:u w:val="single"/>
          <w:rtl/>
        </w:rPr>
      </w:pPr>
    </w:p>
    <w:p w14:paraId="37DBB3C7" w14:textId="77777777" w:rsidR="009A4709" w:rsidRDefault="009A4709" w:rsidP="009A4709">
      <w:pPr>
        <w:bidi/>
        <w:rPr>
          <w:rFonts w:cs="David" w:hint="cs"/>
          <w:u w:val="single"/>
          <w:rtl/>
        </w:rPr>
      </w:pPr>
    </w:p>
    <w:p w14:paraId="028CA80C" w14:textId="77777777" w:rsidR="009A4709" w:rsidRPr="009A4709" w:rsidRDefault="009A4709" w:rsidP="009A4709">
      <w:pPr>
        <w:bidi/>
        <w:rPr>
          <w:rFonts w:cs="David" w:hint="cs"/>
          <w:rtl/>
        </w:rPr>
      </w:pPr>
      <w:r w:rsidRPr="009A4709">
        <w:rPr>
          <w:rFonts w:cs="David" w:hint="cs"/>
          <w:u w:val="single"/>
          <w:rtl/>
        </w:rPr>
        <w:t>יוחנן פלסנר:</w:t>
      </w:r>
    </w:p>
    <w:p w14:paraId="69178429" w14:textId="77777777" w:rsidR="009A4709" w:rsidRPr="009A4709" w:rsidRDefault="009A4709" w:rsidP="009A4709">
      <w:pPr>
        <w:bidi/>
        <w:rPr>
          <w:rFonts w:cs="David" w:hint="cs"/>
          <w:rtl/>
        </w:rPr>
      </w:pPr>
      <w:r w:rsidRPr="009A4709">
        <w:rPr>
          <w:rFonts w:cs="David" w:hint="cs"/>
          <w:rtl/>
        </w:rPr>
        <w:tab/>
      </w:r>
    </w:p>
    <w:p w14:paraId="463614C1" w14:textId="77777777" w:rsidR="009A4709" w:rsidRPr="009A4709" w:rsidRDefault="009A4709" w:rsidP="009A4709">
      <w:pPr>
        <w:bidi/>
        <w:rPr>
          <w:rFonts w:cs="David" w:hint="cs"/>
          <w:rtl/>
        </w:rPr>
      </w:pPr>
      <w:r w:rsidRPr="009A4709">
        <w:rPr>
          <w:rFonts w:cs="David" w:hint="cs"/>
          <w:rtl/>
        </w:rPr>
        <w:tab/>
        <w:t xml:space="preserve"> לגבי מתי המעט, שלא קיבלו ג'וב בממשלה המנופחת הזאת ונשארו בכנסת, קחו את התפקיד שלכם ברצינות, הכנסת הזאת צריכה לתפקד, יש לכם אחריות, לא רק לנתניהו שלא מינה אתכם לאיזה ג'וב, אלא לציבור. יש לכם אחריות לציבור--</w:t>
      </w:r>
    </w:p>
    <w:p w14:paraId="23C70443" w14:textId="77777777" w:rsidR="009A4709" w:rsidRPr="009A4709" w:rsidRDefault="009A4709" w:rsidP="009A4709">
      <w:pPr>
        <w:bidi/>
        <w:rPr>
          <w:rFonts w:cs="David" w:hint="cs"/>
          <w:rtl/>
        </w:rPr>
      </w:pPr>
    </w:p>
    <w:p w14:paraId="24FB3125" w14:textId="77777777" w:rsidR="009A4709" w:rsidRPr="009A4709" w:rsidRDefault="009A4709" w:rsidP="009A4709">
      <w:pPr>
        <w:bidi/>
        <w:rPr>
          <w:rFonts w:cs="David" w:hint="cs"/>
          <w:rtl/>
        </w:rPr>
      </w:pPr>
      <w:r w:rsidRPr="009A4709">
        <w:rPr>
          <w:rFonts w:cs="David" w:hint="cs"/>
          <w:u w:val="single"/>
          <w:rtl/>
        </w:rPr>
        <w:t>אופיר אקוניס:</w:t>
      </w:r>
    </w:p>
    <w:p w14:paraId="539911C3" w14:textId="77777777" w:rsidR="009A4709" w:rsidRPr="009A4709" w:rsidRDefault="009A4709" w:rsidP="009A4709">
      <w:pPr>
        <w:bidi/>
        <w:rPr>
          <w:rFonts w:cs="David" w:hint="cs"/>
          <w:rtl/>
        </w:rPr>
      </w:pPr>
    </w:p>
    <w:p w14:paraId="324B3DF5" w14:textId="77777777" w:rsidR="009A4709" w:rsidRPr="009A4709" w:rsidRDefault="009A4709" w:rsidP="009A4709">
      <w:pPr>
        <w:bidi/>
        <w:rPr>
          <w:rFonts w:cs="David" w:hint="cs"/>
          <w:rtl/>
        </w:rPr>
      </w:pPr>
      <w:r w:rsidRPr="009A4709">
        <w:rPr>
          <w:rFonts w:cs="David" w:hint="cs"/>
          <w:rtl/>
        </w:rPr>
        <w:tab/>
        <w:t>אל תדאגו לנו.</w:t>
      </w:r>
    </w:p>
    <w:p w14:paraId="0B94AADC" w14:textId="77777777" w:rsidR="009A4709" w:rsidRPr="009A4709" w:rsidRDefault="009A4709" w:rsidP="009A4709">
      <w:pPr>
        <w:bidi/>
        <w:rPr>
          <w:rFonts w:cs="David" w:hint="cs"/>
          <w:rtl/>
        </w:rPr>
      </w:pPr>
    </w:p>
    <w:p w14:paraId="616B7F01" w14:textId="77777777" w:rsidR="009A4709" w:rsidRPr="009A4709" w:rsidRDefault="009A4709" w:rsidP="009A4709">
      <w:pPr>
        <w:bidi/>
        <w:rPr>
          <w:rFonts w:cs="David" w:hint="cs"/>
          <w:rtl/>
        </w:rPr>
      </w:pPr>
      <w:r w:rsidRPr="009A4709">
        <w:rPr>
          <w:rFonts w:cs="David" w:hint="cs"/>
          <w:u w:val="single"/>
          <w:rtl/>
        </w:rPr>
        <w:t>יוחנן פלסנר:</w:t>
      </w:r>
    </w:p>
    <w:p w14:paraId="73F43555" w14:textId="77777777" w:rsidR="009A4709" w:rsidRPr="009A4709" w:rsidRDefault="009A4709" w:rsidP="009A4709">
      <w:pPr>
        <w:bidi/>
        <w:rPr>
          <w:rFonts w:cs="David" w:hint="cs"/>
          <w:rtl/>
        </w:rPr>
      </w:pPr>
      <w:r w:rsidRPr="009A4709">
        <w:rPr>
          <w:rFonts w:cs="David" w:hint="cs"/>
          <w:rtl/>
        </w:rPr>
        <w:tab/>
      </w:r>
    </w:p>
    <w:p w14:paraId="7AAEF443" w14:textId="77777777" w:rsidR="009A4709" w:rsidRPr="009A4709" w:rsidRDefault="009A4709" w:rsidP="009A4709">
      <w:pPr>
        <w:bidi/>
        <w:rPr>
          <w:rFonts w:cs="David" w:hint="cs"/>
          <w:rtl/>
        </w:rPr>
      </w:pPr>
      <w:r w:rsidRPr="009A4709">
        <w:rPr>
          <w:rFonts w:cs="David" w:hint="cs"/>
          <w:rtl/>
        </w:rPr>
        <w:tab/>
        <w:t>--אחריות לפקח על עבודת הממשלה. כל הדיבורים על קדימה ועל תפקידים הוכחו כלא נכונים, כי אתם רואים מי לא נכנס לממשלה ומי נכנס לממשלה.</w:t>
      </w:r>
    </w:p>
    <w:p w14:paraId="24DDAE3F" w14:textId="77777777" w:rsidR="009A4709" w:rsidRPr="009A4709" w:rsidRDefault="009A4709" w:rsidP="009A4709">
      <w:pPr>
        <w:bidi/>
        <w:rPr>
          <w:rFonts w:cs="David" w:hint="cs"/>
          <w:rtl/>
        </w:rPr>
      </w:pPr>
    </w:p>
    <w:p w14:paraId="67725CC2"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295D6F52" w14:textId="77777777" w:rsidR="009A4709" w:rsidRPr="009A4709" w:rsidRDefault="009A4709" w:rsidP="009A4709">
      <w:pPr>
        <w:bidi/>
        <w:rPr>
          <w:rFonts w:cs="David" w:hint="cs"/>
          <w:rtl/>
        </w:rPr>
      </w:pPr>
    </w:p>
    <w:p w14:paraId="00846566" w14:textId="77777777" w:rsidR="009A4709" w:rsidRPr="009A4709" w:rsidRDefault="009A4709" w:rsidP="009A4709">
      <w:pPr>
        <w:bidi/>
        <w:rPr>
          <w:rFonts w:cs="David" w:hint="cs"/>
          <w:rtl/>
        </w:rPr>
      </w:pPr>
      <w:r w:rsidRPr="009A4709">
        <w:rPr>
          <w:rFonts w:cs="David" w:hint="cs"/>
          <w:rtl/>
        </w:rPr>
        <w:tab/>
        <w:t>תודה רבה, חבר הכנסת פלסנר. חבר הכנסת רותם, בבקשה.</w:t>
      </w:r>
    </w:p>
    <w:p w14:paraId="7232ADE7" w14:textId="77777777" w:rsidR="009A4709" w:rsidRPr="009A4709" w:rsidRDefault="009A4709" w:rsidP="009A4709">
      <w:pPr>
        <w:bidi/>
        <w:rPr>
          <w:rFonts w:cs="David" w:hint="cs"/>
          <w:rtl/>
        </w:rPr>
      </w:pPr>
    </w:p>
    <w:p w14:paraId="1D466B6F" w14:textId="77777777" w:rsidR="009A4709" w:rsidRPr="009A4709" w:rsidRDefault="009A4709" w:rsidP="009A4709">
      <w:pPr>
        <w:bidi/>
        <w:rPr>
          <w:rFonts w:cs="David" w:hint="cs"/>
          <w:rtl/>
        </w:rPr>
      </w:pPr>
      <w:r w:rsidRPr="009A4709">
        <w:rPr>
          <w:rFonts w:cs="David" w:hint="cs"/>
          <w:u w:val="single"/>
          <w:rtl/>
        </w:rPr>
        <w:t>דוד רותם:</w:t>
      </w:r>
    </w:p>
    <w:p w14:paraId="319451B9" w14:textId="77777777" w:rsidR="009A4709" w:rsidRPr="009A4709" w:rsidRDefault="009A4709" w:rsidP="009A4709">
      <w:pPr>
        <w:bidi/>
        <w:rPr>
          <w:rFonts w:cs="David" w:hint="cs"/>
          <w:rtl/>
        </w:rPr>
      </w:pPr>
      <w:r w:rsidRPr="009A4709">
        <w:rPr>
          <w:rFonts w:cs="David" w:hint="cs"/>
          <w:rtl/>
        </w:rPr>
        <w:tab/>
      </w:r>
    </w:p>
    <w:p w14:paraId="220FFC3A" w14:textId="77777777" w:rsidR="009A4709" w:rsidRPr="009A4709" w:rsidRDefault="009A4709" w:rsidP="009A4709">
      <w:pPr>
        <w:bidi/>
        <w:rPr>
          <w:rFonts w:cs="David" w:hint="cs"/>
          <w:rtl/>
        </w:rPr>
      </w:pPr>
      <w:r w:rsidRPr="009A4709">
        <w:rPr>
          <w:rFonts w:cs="David" w:hint="cs"/>
          <w:rtl/>
        </w:rPr>
        <w:tab/>
        <w:t>אדוני היושב-ראש, אני כמעט מסכים עם כל מה שאמרו כאן חברי מהאופוזיציה. זה נכון. בשלוש השנים האחרונות למדנו אחריות לאומית. שאל חבר הכנסת שנלר איפה קיבלנו בשלוש השנים האחרונות פטור מחובת הנחה? ודאי שלא קיבלת, משום שהיה פה בולדוזר קואליציוני, שאתה היית חלק ממנו, ומנעתם כל דבר.</w:t>
      </w:r>
    </w:p>
    <w:p w14:paraId="5A4C04A0" w14:textId="77777777" w:rsidR="009A4709" w:rsidRPr="009A4709" w:rsidRDefault="009A4709" w:rsidP="009A4709">
      <w:pPr>
        <w:bidi/>
        <w:rPr>
          <w:rFonts w:cs="David" w:hint="cs"/>
          <w:rtl/>
        </w:rPr>
      </w:pPr>
    </w:p>
    <w:p w14:paraId="315A59E0" w14:textId="77777777" w:rsidR="009A4709" w:rsidRPr="009A4709" w:rsidRDefault="009A4709" w:rsidP="009A4709">
      <w:pPr>
        <w:bidi/>
        <w:rPr>
          <w:rFonts w:cs="David" w:hint="cs"/>
          <w:rtl/>
        </w:rPr>
      </w:pPr>
      <w:r w:rsidRPr="009A4709">
        <w:rPr>
          <w:rFonts w:cs="David" w:hint="cs"/>
          <w:u w:val="single"/>
          <w:rtl/>
        </w:rPr>
        <w:t>עתניאל שנלר:</w:t>
      </w:r>
    </w:p>
    <w:p w14:paraId="7236A17E" w14:textId="77777777" w:rsidR="009A4709" w:rsidRPr="009A4709" w:rsidRDefault="009A4709" w:rsidP="009A4709">
      <w:pPr>
        <w:bidi/>
        <w:rPr>
          <w:rFonts w:cs="David" w:hint="cs"/>
          <w:rtl/>
        </w:rPr>
      </w:pPr>
    </w:p>
    <w:p w14:paraId="34DE44AD" w14:textId="77777777" w:rsidR="009A4709" w:rsidRPr="009A4709" w:rsidRDefault="009A4709" w:rsidP="009A4709">
      <w:pPr>
        <w:bidi/>
        <w:rPr>
          <w:rFonts w:cs="David" w:hint="cs"/>
          <w:rtl/>
        </w:rPr>
      </w:pPr>
      <w:r w:rsidRPr="009A4709">
        <w:rPr>
          <w:rFonts w:cs="David" w:hint="cs"/>
          <w:rtl/>
        </w:rPr>
        <w:tab/>
        <w:t xml:space="preserve"> לא ביקשנו את זה, כי כיבדנו את הכנסת באופן מוזר.</w:t>
      </w:r>
    </w:p>
    <w:p w14:paraId="4DFD7BE3" w14:textId="77777777" w:rsidR="009A4709" w:rsidRPr="009A4709" w:rsidRDefault="009A4709" w:rsidP="009A4709">
      <w:pPr>
        <w:bidi/>
        <w:rPr>
          <w:rFonts w:cs="David" w:hint="cs"/>
          <w:rtl/>
        </w:rPr>
      </w:pPr>
    </w:p>
    <w:p w14:paraId="1086818B" w14:textId="77777777" w:rsidR="009A4709" w:rsidRPr="009A4709" w:rsidRDefault="009A4709" w:rsidP="009A4709">
      <w:pPr>
        <w:bidi/>
        <w:rPr>
          <w:rFonts w:cs="David" w:hint="cs"/>
          <w:rtl/>
        </w:rPr>
      </w:pPr>
      <w:r w:rsidRPr="009A4709">
        <w:rPr>
          <w:rFonts w:cs="David" w:hint="cs"/>
          <w:u w:val="single"/>
          <w:rtl/>
        </w:rPr>
        <w:t>דוד רותם:</w:t>
      </w:r>
    </w:p>
    <w:p w14:paraId="13246F51" w14:textId="77777777" w:rsidR="009A4709" w:rsidRPr="009A4709" w:rsidRDefault="009A4709" w:rsidP="009A4709">
      <w:pPr>
        <w:bidi/>
        <w:rPr>
          <w:rFonts w:cs="David" w:hint="cs"/>
          <w:rtl/>
        </w:rPr>
      </w:pPr>
    </w:p>
    <w:p w14:paraId="77CF2447" w14:textId="77777777" w:rsidR="009A4709" w:rsidRPr="009A4709" w:rsidRDefault="009A4709" w:rsidP="009A4709">
      <w:pPr>
        <w:bidi/>
        <w:rPr>
          <w:rFonts w:cs="David" w:hint="cs"/>
          <w:rtl/>
        </w:rPr>
      </w:pPr>
      <w:r w:rsidRPr="009A4709">
        <w:rPr>
          <w:rFonts w:cs="David" w:hint="cs"/>
          <w:rtl/>
        </w:rPr>
        <w:tab/>
        <w:t>ביקשתם וידעתם שלא תקבלו.</w:t>
      </w:r>
    </w:p>
    <w:p w14:paraId="60AFBE4A" w14:textId="77777777" w:rsidR="009A4709" w:rsidRPr="009A4709" w:rsidRDefault="009A4709" w:rsidP="009A4709">
      <w:pPr>
        <w:bidi/>
        <w:rPr>
          <w:rFonts w:cs="David" w:hint="cs"/>
          <w:rtl/>
        </w:rPr>
      </w:pPr>
    </w:p>
    <w:p w14:paraId="5123F885" w14:textId="77777777" w:rsidR="009A4709" w:rsidRPr="009A4709" w:rsidRDefault="009A4709" w:rsidP="009A4709">
      <w:pPr>
        <w:bidi/>
        <w:rPr>
          <w:rFonts w:cs="David" w:hint="cs"/>
          <w:rtl/>
        </w:rPr>
      </w:pPr>
      <w:r w:rsidRPr="009A4709">
        <w:rPr>
          <w:rFonts w:cs="David" w:hint="cs"/>
          <w:u w:val="single"/>
          <w:rtl/>
        </w:rPr>
        <w:t>יואל חסון:</w:t>
      </w:r>
    </w:p>
    <w:p w14:paraId="6C01E5C6" w14:textId="77777777" w:rsidR="009A4709" w:rsidRPr="009A4709" w:rsidRDefault="009A4709" w:rsidP="009A4709">
      <w:pPr>
        <w:bidi/>
        <w:rPr>
          <w:rFonts w:cs="David" w:hint="cs"/>
          <w:rtl/>
        </w:rPr>
      </w:pPr>
    </w:p>
    <w:p w14:paraId="1FD8C682" w14:textId="77777777" w:rsidR="009A4709" w:rsidRPr="009A4709" w:rsidRDefault="009A4709" w:rsidP="009A4709">
      <w:pPr>
        <w:bidi/>
        <w:rPr>
          <w:rFonts w:cs="David" w:hint="cs"/>
          <w:rtl/>
        </w:rPr>
      </w:pPr>
      <w:r w:rsidRPr="009A4709">
        <w:rPr>
          <w:rFonts w:cs="David" w:hint="cs"/>
          <w:rtl/>
        </w:rPr>
        <w:tab/>
        <w:t>אתה תמכת, היית בקואליציה.</w:t>
      </w:r>
    </w:p>
    <w:p w14:paraId="5A441A27" w14:textId="77777777" w:rsidR="009A4709" w:rsidRPr="009A4709" w:rsidRDefault="009A4709" w:rsidP="009A4709">
      <w:pPr>
        <w:bidi/>
        <w:rPr>
          <w:rFonts w:cs="David" w:hint="cs"/>
          <w:rtl/>
        </w:rPr>
      </w:pPr>
    </w:p>
    <w:p w14:paraId="01AC3B77" w14:textId="77777777" w:rsidR="009A4709" w:rsidRPr="009A4709" w:rsidRDefault="009A4709" w:rsidP="009A4709">
      <w:pPr>
        <w:bidi/>
        <w:rPr>
          <w:rFonts w:cs="David" w:hint="cs"/>
          <w:rtl/>
        </w:rPr>
      </w:pPr>
      <w:r w:rsidRPr="009A4709">
        <w:rPr>
          <w:rFonts w:cs="David" w:hint="cs"/>
          <w:u w:val="single"/>
          <w:rtl/>
        </w:rPr>
        <w:t>עתניאל שנלר:</w:t>
      </w:r>
    </w:p>
    <w:p w14:paraId="4771E9EB" w14:textId="77777777" w:rsidR="009A4709" w:rsidRPr="009A4709" w:rsidRDefault="009A4709" w:rsidP="009A4709">
      <w:pPr>
        <w:bidi/>
        <w:rPr>
          <w:rFonts w:cs="David" w:hint="cs"/>
          <w:rtl/>
        </w:rPr>
      </w:pPr>
    </w:p>
    <w:p w14:paraId="7827C439" w14:textId="77777777" w:rsidR="009A4709" w:rsidRPr="009A4709" w:rsidRDefault="009A4709" w:rsidP="009A4709">
      <w:pPr>
        <w:bidi/>
        <w:rPr>
          <w:rFonts w:cs="David" w:hint="cs"/>
          <w:rtl/>
        </w:rPr>
      </w:pPr>
      <w:r w:rsidRPr="009A4709">
        <w:rPr>
          <w:rFonts w:cs="David" w:hint="cs"/>
          <w:rtl/>
        </w:rPr>
        <w:tab/>
        <w:t>כיבדנו את הכנסת, כיבדנו את הציבור, כיבדנו את הדמוקרטיה.</w:t>
      </w:r>
    </w:p>
    <w:p w14:paraId="289FA61C" w14:textId="77777777" w:rsidR="009A4709" w:rsidRPr="009A4709" w:rsidRDefault="009A4709" w:rsidP="009A4709">
      <w:pPr>
        <w:bidi/>
        <w:rPr>
          <w:rFonts w:cs="David" w:hint="cs"/>
          <w:rtl/>
        </w:rPr>
      </w:pPr>
    </w:p>
    <w:p w14:paraId="0FB44D20" w14:textId="77777777" w:rsidR="009A4709" w:rsidRPr="009A4709" w:rsidRDefault="009A4709" w:rsidP="009A4709">
      <w:pPr>
        <w:bidi/>
        <w:rPr>
          <w:rFonts w:cs="David" w:hint="cs"/>
          <w:rtl/>
        </w:rPr>
      </w:pPr>
      <w:r w:rsidRPr="009A4709">
        <w:rPr>
          <w:rFonts w:cs="David" w:hint="cs"/>
          <w:u w:val="single"/>
          <w:rtl/>
        </w:rPr>
        <w:t>דוד רותם:</w:t>
      </w:r>
    </w:p>
    <w:p w14:paraId="12FF8D02" w14:textId="77777777" w:rsidR="009A4709" w:rsidRPr="009A4709" w:rsidRDefault="009A4709" w:rsidP="009A4709">
      <w:pPr>
        <w:bidi/>
        <w:rPr>
          <w:rFonts w:cs="David" w:hint="cs"/>
          <w:rtl/>
        </w:rPr>
      </w:pPr>
      <w:r w:rsidRPr="009A4709">
        <w:rPr>
          <w:rFonts w:cs="David" w:hint="cs"/>
          <w:rtl/>
        </w:rPr>
        <w:tab/>
      </w:r>
    </w:p>
    <w:p w14:paraId="70D14B08" w14:textId="77777777" w:rsidR="009A4709" w:rsidRPr="009A4709" w:rsidRDefault="009A4709" w:rsidP="009A4709">
      <w:pPr>
        <w:bidi/>
        <w:rPr>
          <w:rFonts w:cs="David" w:hint="cs"/>
          <w:rtl/>
        </w:rPr>
      </w:pPr>
      <w:r w:rsidRPr="009A4709">
        <w:rPr>
          <w:rFonts w:cs="David" w:hint="cs"/>
          <w:rtl/>
        </w:rPr>
        <w:tab/>
        <w:t xml:space="preserve"> הייתי בקואליציה שמונה חודשים, עד שבגדתם במדינת ישראל והלכתם לאנאפוליס. למה אתה חושב שאמרנו שאנאפוליס מת? כי פרשנו בגללו מהקואליציה.</w:t>
      </w:r>
    </w:p>
    <w:p w14:paraId="283872C9" w14:textId="77777777" w:rsidR="009A4709" w:rsidRPr="009A4709" w:rsidRDefault="009A4709" w:rsidP="009A4709">
      <w:pPr>
        <w:bidi/>
        <w:rPr>
          <w:rFonts w:cs="David" w:hint="cs"/>
          <w:rtl/>
        </w:rPr>
      </w:pPr>
    </w:p>
    <w:p w14:paraId="18984CAF" w14:textId="77777777" w:rsidR="009A4709" w:rsidRPr="009A4709" w:rsidRDefault="009A4709" w:rsidP="009A4709">
      <w:pPr>
        <w:bidi/>
        <w:rPr>
          <w:rFonts w:cs="David" w:hint="cs"/>
          <w:rtl/>
        </w:rPr>
      </w:pPr>
      <w:r w:rsidRPr="009A4709">
        <w:rPr>
          <w:rFonts w:cs="David" w:hint="cs"/>
          <w:u w:val="single"/>
          <w:rtl/>
        </w:rPr>
        <w:t>יוחנן פלסנר:</w:t>
      </w:r>
    </w:p>
    <w:p w14:paraId="25C289E0" w14:textId="77777777" w:rsidR="009A4709" w:rsidRPr="009A4709" w:rsidRDefault="009A4709" w:rsidP="009A4709">
      <w:pPr>
        <w:bidi/>
        <w:rPr>
          <w:rFonts w:cs="David" w:hint="cs"/>
          <w:rtl/>
        </w:rPr>
      </w:pPr>
      <w:r w:rsidRPr="009A4709">
        <w:rPr>
          <w:rFonts w:cs="David" w:hint="cs"/>
          <w:rtl/>
        </w:rPr>
        <w:tab/>
      </w:r>
    </w:p>
    <w:p w14:paraId="333027F9" w14:textId="77777777" w:rsidR="009A4709" w:rsidRPr="009A4709" w:rsidRDefault="009A4709" w:rsidP="009A4709">
      <w:pPr>
        <w:bidi/>
        <w:rPr>
          <w:rFonts w:cs="David" w:hint="cs"/>
          <w:rtl/>
        </w:rPr>
      </w:pPr>
      <w:r w:rsidRPr="009A4709">
        <w:rPr>
          <w:rFonts w:cs="David" w:hint="cs"/>
          <w:rtl/>
        </w:rPr>
        <w:tab/>
        <w:t xml:space="preserve"> פרשתם בגלל דברים עקרוניים שאתם לא עומדים עליהם היום.</w:t>
      </w:r>
    </w:p>
    <w:p w14:paraId="597A4DE0" w14:textId="77777777" w:rsidR="009A4709" w:rsidRPr="009A4709" w:rsidRDefault="009A4709" w:rsidP="009A4709">
      <w:pPr>
        <w:bidi/>
        <w:rPr>
          <w:rFonts w:cs="David"/>
          <w:u w:val="single"/>
          <w:rtl/>
        </w:rPr>
      </w:pPr>
      <w:r w:rsidRPr="009A4709">
        <w:rPr>
          <w:rFonts w:cs="David" w:hint="cs"/>
          <w:u w:val="single"/>
          <w:rtl/>
        </w:rPr>
        <w:t>היו"ר זאב אלקין:</w:t>
      </w:r>
    </w:p>
    <w:p w14:paraId="440A8316" w14:textId="77777777" w:rsidR="009A4709" w:rsidRPr="009A4709" w:rsidRDefault="009A4709" w:rsidP="009A4709">
      <w:pPr>
        <w:bidi/>
        <w:rPr>
          <w:rFonts w:cs="David"/>
          <w:rtl/>
        </w:rPr>
      </w:pPr>
    </w:p>
    <w:p w14:paraId="6253AE5E" w14:textId="77777777" w:rsidR="009A4709" w:rsidRPr="009A4709" w:rsidRDefault="009A4709" w:rsidP="009A4709">
      <w:pPr>
        <w:bidi/>
        <w:rPr>
          <w:rFonts w:cs="David" w:hint="cs"/>
          <w:rtl/>
        </w:rPr>
      </w:pPr>
      <w:r w:rsidRPr="009A4709">
        <w:rPr>
          <w:rFonts w:cs="David" w:hint="cs"/>
          <w:rtl/>
        </w:rPr>
        <w:tab/>
        <w:t>חבר הכנסת רותם, נדון על זה במליאה היום. בבקשה לגבי פטור מחובת הנחה. חבר הכנסת רותם, בבקשה להמשיך.</w:t>
      </w:r>
    </w:p>
    <w:p w14:paraId="3F554203" w14:textId="77777777" w:rsidR="009A4709" w:rsidRDefault="009A4709" w:rsidP="009A4709">
      <w:pPr>
        <w:bidi/>
        <w:rPr>
          <w:rFonts w:cs="David" w:hint="cs"/>
          <w:rtl/>
        </w:rPr>
      </w:pPr>
    </w:p>
    <w:p w14:paraId="44D23C37" w14:textId="77777777" w:rsidR="009A4709" w:rsidRDefault="009A4709" w:rsidP="009A4709">
      <w:pPr>
        <w:bidi/>
        <w:rPr>
          <w:rFonts w:cs="David" w:hint="cs"/>
          <w:rtl/>
        </w:rPr>
      </w:pPr>
    </w:p>
    <w:p w14:paraId="505CDCA0" w14:textId="77777777" w:rsidR="009A4709" w:rsidRDefault="009A4709" w:rsidP="009A4709">
      <w:pPr>
        <w:bidi/>
        <w:rPr>
          <w:rFonts w:cs="David" w:hint="cs"/>
          <w:rtl/>
        </w:rPr>
      </w:pPr>
    </w:p>
    <w:p w14:paraId="1588CD61" w14:textId="77777777" w:rsidR="009A4709" w:rsidRPr="009A4709" w:rsidRDefault="009A4709" w:rsidP="009A4709">
      <w:pPr>
        <w:bidi/>
        <w:rPr>
          <w:rFonts w:cs="David" w:hint="cs"/>
          <w:rtl/>
        </w:rPr>
      </w:pPr>
    </w:p>
    <w:p w14:paraId="3C3BC141" w14:textId="77777777" w:rsidR="009A4709" w:rsidRPr="009A4709" w:rsidRDefault="009A4709" w:rsidP="009A4709">
      <w:pPr>
        <w:bidi/>
        <w:rPr>
          <w:rFonts w:cs="David" w:hint="cs"/>
          <w:rtl/>
        </w:rPr>
      </w:pPr>
      <w:r w:rsidRPr="009A4709">
        <w:rPr>
          <w:rFonts w:cs="David" w:hint="cs"/>
          <w:u w:val="single"/>
          <w:rtl/>
        </w:rPr>
        <w:t>דוד רותם:</w:t>
      </w:r>
    </w:p>
    <w:p w14:paraId="5B71AB3C" w14:textId="77777777" w:rsidR="009A4709" w:rsidRPr="009A4709" w:rsidRDefault="009A4709" w:rsidP="009A4709">
      <w:pPr>
        <w:bidi/>
        <w:rPr>
          <w:rFonts w:cs="David" w:hint="cs"/>
          <w:rtl/>
        </w:rPr>
      </w:pPr>
      <w:r w:rsidRPr="009A4709">
        <w:rPr>
          <w:rFonts w:cs="David" w:hint="cs"/>
          <w:rtl/>
        </w:rPr>
        <w:tab/>
      </w:r>
    </w:p>
    <w:p w14:paraId="32C307B8" w14:textId="77777777" w:rsidR="009A4709" w:rsidRPr="009A4709" w:rsidRDefault="009A4709" w:rsidP="009A4709">
      <w:pPr>
        <w:bidi/>
        <w:rPr>
          <w:rFonts w:cs="David" w:hint="cs"/>
          <w:rtl/>
        </w:rPr>
      </w:pPr>
      <w:r w:rsidRPr="009A4709">
        <w:rPr>
          <w:rFonts w:cs="David" w:hint="cs"/>
          <w:rtl/>
        </w:rPr>
        <w:tab/>
        <w:t>על-פי החוק, לממשלה יש שלושה חודשים להעביר חוק תקציב, ואם היא לא מעבירה אותו אחרי שלושה חודשים, הולכים לבחירות. לממשלה חדשה יש רק 45 יום. זה לא הגיוני ביסוד, אבל מה נעשה שיש גם חג הפסח? אילו היינו נמצאים בשנה רגילה וחבר הכנסת פלסנר היה בקואליציה, אני יודע מה הם היו עושים, הם לא היו מבקשים את החוק הזה, הם היו דוחים בחוק את חג הפסח. אני שואל את חברי מהאופוזיציה, מה אתם רוצים?</w:t>
      </w:r>
    </w:p>
    <w:p w14:paraId="7F0BFF66" w14:textId="77777777" w:rsidR="009A4709" w:rsidRPr="009A4709" w:rsidRDefault="009A4709" w:rsidP="009A4709">
      <w:pPr>
        <w:bidi/>
        <w:rPr>
          <w:rFonts w:cs="David" w:hint="cs"/>
          <w:rtl/>
        </w:rPr>
      </w:pPr>
    </w:p>
    <w:p w14:paraId="0A51D8EE" w14:textId="77777777" w:rsidR="009A4709" w:rsidRPr="009A4709" w:rsidRDefault="009A4709" w:rsidP="009A4709">
      <w:pPr>
        <w:bidi/>
        <w:rPr>
          <w:rFonts w:cs="David" w:hint="cs"/>
          <w:rtl/>
        </w:rPr>
      </w:pPr>
      <w:r w:rsidRPr="009A4709">
        <w:rPr>
          <w:rFonts w:cs="David" w:hint="cs"/>
          <w:u w:val="single"/>
          <w:rtl/>
        </w:rPr>
        <w:t>עתניאל שנלר:</w:t>
      </w:r>
    </w:p>
    <w:p w14:paraId="00FBD318" w14:textId="77777777" w:rsidR="009A4709" w:rsidRPr="009A4709" w:rsidRDefault="009A4709" w:rsidP="009A4709">
      <w:pPr>
        <w:bidi/>
        <w:rPr>
          <w:rFonts w:cs="David" w:hint="cs"/>
          <w:rtl/>
        </w:rPr>
      </w:pPr>
    </w:p>
    <w:p w14:paraId="57DDEEC6" w14:textId="77777777" w:rsidR="009A4709" w:rsidRPr="009A4709" w:rsidRDefault="009A4709" w:rsidP="009A4709">
      <w:pPr>
        <w:bidi/>
        <w:rPr>
          <w:rFonts w:cs="David" w:hint="cs"/>
          <w:rtl/>
        </w:rPr>
      </w:pPr>
      <w:r w:rsidRPr="009A4709">
        <w:rPr>
          <w:rFonts w:cs="David" w:hint="cs"/>
          <w:rtl/>
        </w:rPr>
        <w:tab/>
        <w:t>אנחנו רוצים שתעבירו את החוק.</w:t>
      </w:r>
    </w:p>
    <w:p w14:paraId="781DFE77" w14:textId="77777777" w:rsidR="009A4709" w:rsidRPr="009A4709" w:rsidRDefault="009A4709" w:rsidP="009A4709">
      <w:pPr>
        <w:bidi/>
        <w:rPr>
          <w:rFonts w:cs="David" w:hint="cs"/>
          <w:rtl/>
        </w:rPr>
      </w:pPr>
    </w:p>
    <w:p w14:paraId="31B80D0C" w14:textId="77777777" w:rsidR="009A4709" w:rsidRPr="009A4709" w:rsidRDefault="009A4709" w:rsidP="009A4709">
      <w:pPr>
        <w:bidi/>
        <w:rPr>
          <w:rFonts w:cs="David" w:hint="cs"/>
          <w:rtl/>
        </w:rPr>
      </w:pPr>
      <w:r w:rsidRPr="009A4709">
        <w:rPr>
          <w:rFonts w:cs="David" w:hint="cs"/>
          <w:u w:val="single"/>
          <w:rtl/>
        </w:rPr>
        <w:t>דוד רותם:</w:t>
      </w:r>
    </w:p>
    <w:p w14:paraId="7CD95BE6" w14:textId="77777777" w:rsidR="009A4709" w:rsidRPr="009A4709" w:rsidRDefault="009A4709" w:rsidP="009A4709">
      <w:pPr>
        <w:bidi/>
        <w:rPr>
          <w:rFonts w:cs="David" w:hint="cs"/>
          <w:rtl/>
        </w:rPr>
      </w:pPr>
    </w:p>
    <w:p w14:paraId="39A77EE4" w14:textId="77777777" w:rsidR="009A4709" w:rsidRPr="009A4709" w:rsidRDefault="009A4709" w:rsidP="009A4709">
      <w:pPr>
        <w:bidi/>
        <w:rPr>
          <w:rFonts w:cs="David" w:hint="cs"/>
          <w:rtl/>
        </w:rPr>
      </w:pPr>
      <w:r w:rsidRPr="009A4709">
        <w:rPr>
          <w:rFonts w:cs="David" w:hint="cs"/>
          <w:rtl/>
        </w:rPr>
        <w:tab/>
        <w:t>אתם רוצים שלא נצליח להעביר את החוק, ובעוד 45 יום ללכת לבחירות. זאת התפיסה הכלכלית הרצינית.</w:t>
      </w:r>
    </w:p>
    <w:p w14:paraId="69BBBFE0" w14:textId="77777777" w:rsidR="009A4709" w:rsidRPr="009A4709" w:rsidRDefault="009A4709" w:rsidP="009A4709">
      <w:pPr>
        <w:bidi/>
        <w:rPr>
          <w:rFonts w:cs="David" w:hint="cs"/>
          <w:rtl/>
        </w:rPr>
      </w:pPr>
    </w:p>
    <w:p w14:paraId="62BCE66A" w14:textId="77777777" w:rsidR="009A4709" w:rsidRPr="009A4709" w:rsidRDefault="009A4709" w:rsidP="009A4709">
      <w:pPr>
        <w:bidi/>
        <w:rPr>
          <w:rFonts w:cs="David" w:hint="cs"/>
          <w:rtl/>
        </w:rPr>
      </w:pPr>
      <w:r w:rsidRPr="009A4709">
        <w:rPr>
          <w:rFonts w:cs="David" w:hint="cs"/>
          <w:u w:val="single"/>
          <w:rtl/>
        </w:rPr>
        <w:t>יואל חסון:</w:t>
      </w:r>
    </w:p>
    <w:p w14:paraId="03E05BE2" w14:textId="77777777" w:rsidR="009A4709" w:rsidRPr="009A4709" w:rsidRDefault="009A4709" w:rsidP="009A4709">
      <w:pPr>
        <w:bidi/>
        <w:rPr>
          <w:rFonts w:cs="David" w:hint="cs"/>
          <w:rtl/>
        </w:rPr>
      </w:pPr>
    </w:p>
    <w:p w14:paraId="5131ABBE" w14:textId="77777777" w:rsidR="009A4709" w:rsidRPr="009A4709" w:rsidRDefault="009A4709" w:rsidP="009A4709">
      <w:pPr>
        <w:bidi/>
        <w:rPr>
          <w:rFonts w:cs="David" w:hint="cs"/>
          <w:rtl/>
        </w:rPr>
      </w:pPr>
      <w:r w:rsidRPr="009A4709">
        <w:rPr>
          <w:rFonts w:cs="David" w:hint="cs"/>
          <w:rtl/>
        </w:rPr>
        <w:tab/>
        <w:t xml:space="preserve"> את תקציב 2009 אתה יכול להעביר.</w:t>
      </w:r>
    </w:p>
    <w:p w14:paraId="79966C2A" w14:textId="77777777" w:rsidR="009A4709" w:rsidRPr="009A4709" w:rsidRDefault="009A4709" w:rsidP="009A4709">
      <w:pPr>
        <w:bidi/>
        <w:rPr>
          <w:rFonts w:cs="David" w:hint="cs"/>
          <w:rtl/>
        </w:rPr>
      </w:pPr>
    </w:p>
    <w:p w14:paraId="1AC086CA"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6FFACDA" w14:textId="77777777" w:rsidR="009A4709" w:rsidRPr="009A4709" w:rsidRDefault="009A4709" w:rsidP="009A4709">
      <w:pPr>
        <w:bidi/>
        <w:rPr>
          <w:rFonts w:cs="David" w:hint="cs"/>
          <w:rtl/>
        </w:rPr>
      </w:pPr>
    </w:p>
    <w:p w14:paraId="79970D3F" w14:textId="77777777" w:rsidR="009A4709" w:rsidRPr="009A4709" w:rsidRDefault="009A4709" w:rsidP="009A4709">
      <w:pPr>
        <w:bidi/>
        <w:rPr>
          <w:rFonts w:cs="David" w:hint="cs"/>
          <w:rtl/>
        </w:rPr>
      </w:pPr>
      <w:r w:rsidRPr="009A4709">
        <w:rPr>
          <w:rFonts w:cs="David" w:hint="cs"/>
          <w:rtl/>
        </w:rPr>
        <w:tab/>
        <w:t>חבר הכנסת יואל חסון, תאפשר לו בבקשה לסיים. בבקשה, חבר הכנסת רותם.</w:t>
      </w:r>
    </w:p>
    <w:p w14:paraId="32E412DD" w14:textId="77777777" w:rsidR="009A4709" w:rsidRPr="009A4709" w:rsidRDefault="009A4709" w:rsidP="009A4709">
      <w:pPr>
        <w:bidi/>
        <w:rPr>
          <w:rFonts w:cs="David" w:hint="cs"/>
          <w:rtl/>
        </w:rPr>
      </w:pPr>
    </w:p>
    <w:p w14:paraId="72B46E31" w14:textId="77777777" w:rsidR="009A4709" w:rsidRPr="009A4709" w:rsidRDefault="009A4709" w:rsidP="009A4709">
      <w:pPr>
        <w:bidi/>
        <w:rPr>
          <w:rFonts w:cs="David" w:hint="cs"/>
          <w:rtl/>
        </w:rPr>
      </w:pPr>
      <w:r w:rsidRPr="009A4709">
        <w:rPr>
          <w:rFonts w:cs="David" w:hint="cs"/>
          <w:u w:val="single"/>
          <w:rtl/>
        </w:rPr>
        <w:t>דוד רותם:</w:t>
      </w:r>
    </w:p>
    <w:p w14:paraId="0EF439B3" w14:textId="77777777" w:rsidR="009A4709" w:rsidRPr="009A4709" w:rsidRDefault="009A4709" w:rsidP="009A4709">
      <w:pPr>
        <w:bidi/>
        <w:rPr>
          <w:rFonts w:cs="David" w:hint="cs"/>
          <w:rtl/>
        </w:rPr>
      </w:pPr>
      <w:r w:rsidRPr="009A4709">
        <w:rPr>
          <w:rFonts w:cs="David" w:hint="cs"/>
          <w:rtl/>
        </w:rPr>
        <w:tab/>
      </w:r>
    </w:p>
    <w:p w14:paraId="4A565115" w14:textId="77777777" w:rsidR="009A4709" w:rsidRPr="009A4709" w:rsidRDefault="009A4709" w:rsidP="009A4709">
      <w:pPr>
        <w:bidi/>
        <w:rPr>
          <w:rFonts w:cs="David" w:hint="cs"/>
          <w:rtl/>
        </w:rPr>
      </w:pPr>
      <w:r w:rsidRPr="009A4709">
        <w:rPr>
          <w:rFonts w:cs="David" w:hint="cs"/>
          <w:rtl/>
        </w:rPr>
        <w:tab/>
        <w:t>מה אתם רוצים? אתם מוכנים להאריך את התקופה? אז תסכימו על פטור מחובת הנחה, בוועדה תגידו שלא טוב תקציב לשנתיים ולא טוב תקציב לארבע שנים ולא טוב תקציב לשישה חודשים, וזה בסדר. קודם כול נראה אם צריך לפטור את זה מחובת הנחה.</w:t>
      </w:r>
    </w:p>
    <w:p w14:paraId="6C717049" w14:textId="77777777" w:rsidR="009A4709" w:rsidRPr="009A4709" w:rsidRDefault="009A4709" w:rsidP="009A4709">
      <w:pPr>
        <w:bidi/>
        <w:rPr>
          <w:rFonts w:cs="David" w:hint="cs"/>
          <w:rtl/>
        </w:rPr>
      </w:pPr>
    </w:p>
    <w:p w14:paraId="56EDA2AB" w14:textId="77777777" w:rsidR="009A4709" w:rsidRPr="009A4709" w:rsidRDefault="009A4709" w:rsidP="009A4709">
      <w:pPr>
        <w:bidi/>
        <w:rPr>
          <w:rFonts w:cs="David" w:hint="cs"/>
          <w:rtl/>
        </w:rPr>
      </w:pPr>
      <w:r w:rsidRPr="009A4709">
        <w:rPr>
          <w:rFonts w:cs="David" w:hint="cs"/>
          <w:u w:val="single"/>
          <w:rtl/>
        </w:rPr>
        <w:t>עתניאל שנלר:</w:t>
      </w:r>
    </w:p>
    <w:p w14:paraId="75866797" w14:textId="77777777" w:rsidR="009A4709" w:rsidRPr="009A4709" w:rsidRDefault="009A4709" w:rsidP="009A4709">
      <w:pPr>
        <w:bidi/>
        <w:rPr>
          <w:rFonts w:cs="David" w:hint="cs"/>
          <w:rtl/>
        </w:rPr>
      </w:pPr>
    </w:p>
    <w:p w14:paraId="4040F428" w14:textId="77777777" w:rsidR="009A4709" w:rsidRPr="009A4709" w:rsidRDefault="009A4709" w:rsidP="009A4709">
      <w:pPr>
        <w:bidi/>
        <w:rPr>
          <w:rFonts w:cs="David" w:hint="cs"/>
          <w:rtl/>
        </w:rPr>
      </w:pPr>
      <w:r w:rsidRPr="009A4709">
        <w:rPr>
          <w:rFonts w:cs="David" w:hint="cs"/>
          <w:rtl/>
        </w:rPr>
        <w:tab/>
        <w:t>אתה מוציא מחובת הנחה כבר לשלוש קריאות. אם כנים דבריך, היית צריך להגיד חובת הנחה עכשיו. אבל פטור מחובת הנחה לשלוש קריאות ,ואחר כך תדונו? מינה וביה זו סתירה.</w:t>
      </w:r>
    </w:p>
    <w:p w14:paraId="16E37661" w14:textId="77777777" w:rsidR="009A4709" w:rsidRPr="009A4709" w:rsidRDefault="009A4709" w:rsidP="009A4709">
      <w:pPr>
        <w:bidi/>
        <w:rPr>
          <w:rFonts w:cs="David" w:hint="cs"/>
          <w:rtl/>
        </w:rPr>
      </w:pPr>
    </w:p>
    <w:p w14:paraId="2F412488" w14:textId="77777777" w:rsidR="009A4709" w:rsidRPr="009A4709" w:rsidRDefault="009A4709" w:rsidP="009A4709">
      <w:pPr>
        <w:bidi/>
        <w:rPr>
          <w:rFonts w:cs="David" w:hint="cs"/>
          <w:rtl/>
        </w:rPr>
      </w:pPr>
      <w:r w:rsidRPr="009A4709">
        <w:rPr>
          <w:rFonts w:cs="David" w:hint="cs"/>
          <w:u w:val="single"/>
          <w:rtl/>
        </w:rPr>
        <w:t>דוד רותם:</w:t>
      </w:r>
    </w:p>
    <w:p w14:paraId="71233F35" w14:textId="77777777" w:rsidR="009A4709" w:rsidRPr="009A4709" w:rsidRDefault="009A4709" w:rsidP="009A4709">
      <w:pPr>
        <w:bidi/>
        <w:rPr>
          <w:rFonts w:cs="David" w:hint="cs"/>
          <w:rtl/>
        </w:rPr>
      </w:pPr>
      <w:r w:rsidRPr="009A4709">
        <w:rPr>
          <w:rFonts w:cs="David" w:hint="cs"/>
          <w:rtl/>
        </w:rPr>
        <w:tab/>
      </w:r>
    </w:p>
    <w:p w14:paraId="703CD13B" w14:textId="77777777" w:rsidR="009A4709" w:rsidRPr="009A4709" w:rsidRDefault="009A4709" w:rsidP="009A4709">
      <w:pPr>
        <w:bidi/>
        <w:rPr>
          <w:rFonts w:cs="David" w:hint="cs"/>
          <w:rtl/>
        </w:rPr>
      </w:pPr>
      <w:r w:rsidRPr="009A4709">
        <w:rPr>
          <w:rFonts w:cs="David" w:hint="cs"/>
          <w:rtl/>
        </w:rPr>
        <w:tab/>
        <w:t xml:space="preserve">בכל מקרה אני צריך להעביר בשלוש קריאות את הארכת התקופה מ-45 יום ל-106 יום. האם אתה מסכים לזה? אחר כך, בוועדת הכספים ובמליאה תתנגד לחוק עצמו. אלא מה, אתם מנסים לגרור את המדינה עוד פעם לבחירות, זאת האחריות הכלכלית והציבורית שלכם </w:t>
      </w:r>
      <w:r w:rsidRPr="009A4709">
        <w:rPr>
          <w:rFonts w:cs="David"/>
          <w:rtl/>
        </w:rPr>
        <w:t>–</w:t>
      </w:r>
      <w:r w:rsidRPr="009A4709">
        <w:rPr>
          <w:rFonts w:cs="David" w:hint="cs"/>
          <w:rtl/>
        </w:rPr>
        <w:t xml:space="preserve"> מדינת ישראל היום צריכה עוד בחירות. </w:t>
      </w:r>
      <w:r w:rsidRPr="009A4709">
        <w:rPr>
          <w:rFonts w:cs="David" w:hint="cs"/>
          <w:rtl/>
        </w:rPr>
        <w:tab/>
        <w:t>חבר'ה, זה לא יעזור לכם, אתם לא תזכו בשלטון גם בבחירות הבאות.</w:t>
      </w:r>
    </w:p>
    <w:p w14:paraId="6833C3BC" w14:textId="77777777" w:rsidR="009A4709" w:rsidRPr="009A4709" w:rsidRDefault="009A4709" w:rsidP="009A4709">
      <w:pPr>
        <w:bidi/>
        <w:rPr>
          <w:rFonts w:cs="David" w:hint="cs"/>
          <w:rtl/>
        </w:rPr>
      </w:pPr>
    </w:p>
    <w:p w14:paraId="24E8F484" w14:textId="77777777" w:rsidR="009A4709" w:rsidRPr="009A4709" w:rsidRDefault="009A4709" w:rsidP="009A4709">
      <w:pPr>
        <w:bidi/>
        <w:rPr>
          <w:rFonts w:cs="David" w:hint="cs"/>
          <w:rtl/>
        </w:rPr>
      </w:pPr>
      <w:r w:rsidRPr="009A4709">
        <w:rPr>
          <w:rFonts w:cs="David" w:hint="cs"/>
          <w:u w:val="single"/>
          <w:rtl/>
        </w:rPr>
        <w:t>יוחנן פלסנר:</w:t>
      </w:r>
    </w:p>
    <w:p w14:paraId="17F9310A" w14:textId="77777777" w:rsidR="009A4709" w:rsidRPr="009A4709" w:rsidRDefault="009A4709" w:rsidP="009A4709">
      <w:pPr>
        <w:bidi/>
        <w:rPr>
          <w:rFonts w:cs="David" w:hint="cs"/>
          <w:rtl/>
        </w:rPr>
      </w:pPr>
      <w:r w:rsidRPr="009A4709">
        <w:rPr>
          <w:rFonts w:cs="David" w:hint="cs"/>
          <w:rtl/>
        </w:rPr>
        <w:tab/>
      </w:r>
    </w:p>
    <w:p w14:paraId="4DDB123E" w14:textId="77777777" w:rsidR="009A4709" w:rsidRPr="009A4709" w:rsidRDefault="009A4709" w:rsidP="009A4709">
      <w:pPr>
        <w:bidi/>
        <w:rPr>
          <w:rFonts w:cs="David" w:hint="cs"/>
          <w:rtl/>
        </w:rPr>
      </w:pPr>
      <w:r w:rsidRPr="009A4709">
        <w:rPr>
          <w:rFonts w:cs="David" w:hint="cs"/>
          <w:rtl/>
        </w:rPr>
        <w:tab/>
        <w:t>למה אתם אחראים חוץ מהתפקידים שקיבלתם?  למה אתם אחראים במה שהבטחתם?</w:t>
      </w:r>
    </w:p>
    <w:p w14:paraId="6857A48B" w14:textId="77777777" w:rsidR="009A4709" w:rsidRPr="009A4709" w:rsidRDefault="009A4709" w:rsidP="009A4709">
      <w:pPr>
        <w:bidi/>
        <w:rPr>
          <w:rFonts w:cs="David" w:hint="cs"/>
          <w:rtl/>
        </w:rPr>
      </w:pPr>
    </w:p>
    <w:p w14:paraId="05506867" w14:textId="77777777" w:rsidR="009A4709" w:rsidRPr="009A4709" w:rsidRDefault="009A4709" w:rsidP="009A4709">
      <w:pPr>
        <w:bidi/>
        <w:rPr>
          <w:rFonts w:cs="David" w:hint="cs"/>
          <w:rtl/>
        </w:rPr>
      </w:pPr>
      <w:r w:rsidRPr="009A4709">
        <w:rPr>
          <w:rFonts w:cs="David" w:hint="cs"/>
          <w:u w:val="single"/>
          <w:rtl/>
        </w:rPr>
        <w:t>דוד רותם:</w:t>
      </w:r>
    </w:p>
    <w:p w14:paraId="78C1ED37" w14:textId="77777777" w:rsidR="009A4709" w:rsidRPr="009A4709" w:rsidRDefault="009A4709" w:rsidP="009A4709">
      <w:pPr>
        <w:bidi/>
        <w:rPr>
          <w:rFonts w:cs="David" w:hint="cs"/>
          <w:rtl/>
        </w:rPr>
      </w:pPr>
    </w:p>
    <w:p w14:paraId="42B640DB" w14:textId="77777777" w:rsidR="009A4709" w:rsidRPr="009A4709" w:rsidRDefault="009A4709" w:rsidP="009A4709">
      <w:pPr>
        <w:bidi/>
        <w:rPr>
          <w:rFonts w:cs="David" w:hint="cs"/>
          <w:rtl/>
        </w:rPr>
      </w:pPr>
      <w:r w:rsidRPr="009A4709">
        <w:rPr>
          <w:rFonts w:cs="David" w:hint="cs"/>
          <w:rtl/>
        </w:rPr>
        <w:tab/>
        <w:t>חוק ברית הזוגיות שאתם הצבעתם נגדו.</w:t>
      </w:r>
    </w:p>
    <w:p w14:paraId="64E2DE5C" w14:textId="77777777" w:rsidR="009A4709" w:rsidRDefault="009A4709" w:rsidP="009A4709">
      <w:pPr>
        <w:bidi/>
        <w:rPr>
          <w:rFonts w:cs="David" w:hint="cs"/>
          <w:rtl/>
        </w:rPr>
      </w:pPr>
    </w:p>
    <w:p w14:paraId="6E79503A" w14:textId="77777777" w:rsidR="009A4709" w:rsidRDefault="009A4709" w:rsidP="009A4709">
      <w:pPr>
        <w:bidi/>
        <w:rPr>
          <w:rFonts w:cs="David" w:hint="cs"/>
          <w:rtl/>
        </w:rPr>
      </w:pPr>
    </w:p>
    <w:p w14:paraId="3F07B4FC" w14:textId="77777777" w:rsidR="009A4709" w:rsidRDefault="009A4709" w:rsidP="009A4709">
      <w:pPr>
        <w:bidi/>
        <w:rPr>
          <w:rFonts w:cs="David" w:hint="cs"/>
          <w:rtl/>
        </w:rPr>
      </w:pPr>
    </w:p>
    <w:p w14:paraId="25B70163" w14:textId="77777777" w:rsidR="009A4709" w:rsidRDefault="009A4709" w:rsidP="009A4709">
      <w:pPr>
        <w:bidi/>
        <w:rPr>
          <w:rFonts w:cs="David" w:hint="cs"/>
          <w:rtl/>
        </w:rPr>
      </w:pPr>
    </w:p>
    <w:p w14:paraId="78BD04A2" w14:textId="77777777" w:rsidR="009A4709" w:rsidRDefault="009A4709" w:rsidP="009A4709">
      <w:pPr>
        <w:bidi/>
        <w:rPr>
          <w:rFonts w:cs="David" w:hint="cs"/>
          <w:rtl/>
        </w:rPr>
      </w:pPr>
    </w:p>
    <w:p w14:paraId="0667BA9C" w14:textId="77777777" w:rsidR="009A4709" w:rsidRPr="009A4709" w:rsidRDefault="009A4709" w:rsidP="009A4709">
      <w:pPr>
        <w:bidi/>
        <w:rPr>
          <w:rFonts w:cs="David" w:hint="cs"/>
          <w:rtl/>
        </w:rPr>
      </w:pPr>
    </w:p>
    <w:p w14:paraId="546E9A9C" w14:textId="77777777" w:rsidR="009A4709" w:rsidRPr="009A4709" w:rsidRDefault="009A4709" w:rsidP="009A4709">
      <w:pPr>
        <w:bidi/>
        <w:rPr>
          <w:rFonts w:cs="David" w:hint="cs"/>
          <w:rtl/>
        </w:rPr>
      </w:pPr>
      <w:r w:rsidRPr="009A4709">
        <w:rPr>
          <w:rFonts w:cs="David" w:hint="cs"/>
          <w:u w:val="single"/>
          <w:rtl/>
        </w:rPr>
        <w:t>יוחנן פלסנר:</w:t>
      </w:r>
    </w:p>
    <w:p w14:paraId="322E2565" w14:textId="77777777" w:rsidR="009A4709" w:rsidRPr="009A4709" w:rsidRDefault="009A4709" w:rsidP="009A4709">
      <w:pPr>
        <w:bidi/>
        <w:rPr>
          <w:rFonts w:cs="David" w:hint="cs"/>
          <w:rtl/>
        </w:rPr>
      </w:pPr>
      <w:r w:rsidRPr="009A4709">
        <w:rPr>
          <w:rFonts w:cs="David" w:hint="cs"/>
          <w:rtl/>
        </w:rPr>
        <w:tab/>
      </w:r>
    </w:p>
    <w:p w14:paraId="2F5D5B8D" w14:textId="77777777" w:rsidR="009A4709" w:rsidRPr="009A4709" w:rsidRDefault="009A4709" w:rsidP="009A4709">
      <w:pPr>
        <w:bidi/>
        <w:rPr>
          <w:rFonts w:cs="David" w:hint="cs"/>
          <w:rtl/>
        </w:rPr>
      </w:pPr>
      <w:r w:rsidRPr="009A4709">
        <w:rPr>
          <w:rFonts w:cs="David" w:hint="cs"/>
          <w:rtl/>
        </w:rPr>
        <w:tab/>
        <w:t xml:space="preserve"> </w:t>
      </w:r>
    </w:p>
    <w:p w14:paraId="2B8DEB1E" w14:textId="77777777" w:rsidR="009A4709" w:rsidRPr="009A4709" w:rsidRDefault="009A4709" w:rsidP="009A4709">
      <w:pPr>
        <w:bidi/>
        <w:rPr>
          <w:rFonts w:cs="David" w:hint="cs"/>
          <w:rtl/>
        </w:rPr>
      </w:pPr>
      <w:r w:rsidRPr="009A4709">
        <w:rPr>
          <w:rFonts w:cs="David" w:hint="cs"/>
          <w:rtl/>
        </w:rPr>
        <w:tab/>
        <w:t>איזה ברית זוגיות?</w:t>
      </w:r>
    </w:p>
    <w:p w14:paraId="7E81AEE4" w14:textId="77777777" w:rsidR="009A4709" w:rsidRPr="009A4709" w:rsidRDefault="009A4709" w:rsidP="009A4709">
      <w:pPr>
        <w:bidi/>
        <w:rPr>
          <w:rFonts w:cs="David" w:hint="cs"/>
          <w:rtl/>
        </w:rPr>
      </w:pPr>
    </w:p>
    <w:p w14:paraId="501F6E97" w14:textId="77777777" w:rsidR="009A4709" w:rsidRPr="009A4709" w:rsidRDefault="009A4709" w:rsidP="009A4709">
      <w:pPr>
        <w:bidi/>
        <w:rPr>
          <w:rFonts w:cs="David" w:hint="cs"/>
          <w:rtl/>
        </w:rPr>
      </w:pPr>
      <w:r w:rsidRPr="009A4709">
        <w:rPr>
          <w:rFonts w:cs="David" w:hint="cs"/>
          <w:u w:val="single"/>
          <w:rtl/>
        </w:rPr>
        <w:t>דוד רותם:</w:t>
      </w:r>
    </w:p>
    <w:p w14:paraId="60E28A2B" w14:textId="77777777" w:rsidR="009A4709" w:rsidRPr="009A4709" w:rsidRDefault="009A4709" w:rsidP="009A4709">
      <w:pPr>
        <w:bidi/>
        <w:rPr>
          <w:rFonts w:cs="David" w:hint="cs"/>
          <w:rtl/>
        </w:rPr>
      </w:pPr>
      <w:r w:rsidRPr="009A4709">
        <w:rPr>
          <w:rFonts w:cs="David" w:hint="cs"/>
          <w:rtl/>
        </w:rPr>
        <w:tab/>
      </w:r>
    </w:p>
    <w:p w14:paraId="6DDB825D" w14:textId="77777777" w:rsidR="009A4709" w:rsidRPr="009A4709" w:rsidRDefault="009A4709" w:rsidP="009A4709">
      <w:pPr>
        <w:bidi/>
        <w:rPr>
          <w:rFonts w:cs="David" w:hint="cs"/>
          <w:rtl/>
        </w:rPr>
      </w:pPr>
      <w:r w:rsidRPr="009A4709">
        <w:rPr>
          <w:rFonts w:cs="David" w:hint="cs"/>
          <w:rtl/>
        </w:rPr>
        <w:tab/>
        <w:t>הרי לא יעזור לך. כל מה שאתם יודעים זה ברית הזיגזוגיות?</w:t>
      </w:r>
    </w:p>
    <w:p w14:paraId="19251576" w14:textId="77777777" w:rsidR="009A4709" w:rsidRPr="009A4709" w:rsidRDefault="009A4709" w:rsidP="009A4709">
      <w:pPr>
        <w:bidi/>
        <w:rPr>
          <w:rFonts w:cs="David" w:hint="cs"/>
          <w:rtl/>
        </w:rPr>
      </w:pPr>
    </w:p>
    <w:p w14:paraId="3EB50418" w14:textId="77777777" w:rsidR="009A4709" w:rsidRPr="009A4709" w:rsidRDefault="009A4709" w:rsidP="009A4709">
      <w:pPr>
        <w:bidi/>
        <w:rPr>
          <w:rFonts w:cs="David"/>
          <w:u w:val="single"/>
          <w:rtl/>
        </w:rPr>
      </w:pPr>
      <w:r w:rsidRPr="009A4709">
        <w:rPr>
          <w:rFonts w:cs="David" w:hint="cs"/>
          <w:u w:val="single"/>
          <w:rtl/>
        </w:rPr>
        <w:t>היו"ר זאב אלקין:</w:t>
      </w:r>
    </w:p>
    <w:p w14:paraId="416AD759" w14:textId="77777777" w:rsidR="009A4709" w:rsidRPr="009A4709" w:rsidRDefault="009A4709" w:rsidP="009A4709">
      <w:pPr>
        <w:bidi/>
        <w:rPr>
          <w:rFonts w:cs="David"/>
          <w:rtl/>
        </w:rPr>
      </w:pPr>
    </w:p>
    <w:p w14:paraId="3AD447E0" w14:textId="77777777" w:rsidR="009A4709" w:rsidRPr="009A4709" w:rsidRDefault="009A4709" w:rsidP="009A4709">
      <w:pPr>
        <w:bidi/>
        <w:rPr>
          <w:rFonts w:cs="David" w:hint="cs"/>
          <w:rtl/>
        </w:rPr>
      </w:pPr>
      <w:r w:rsidRPr="009A4709">
        <w:rPr>
          <w:rFonts w:cs="David" w:hint="cs"/>
          <w:rtl/>
        </w:rPr>
        <w:tab/>
        <w:t>חבר הכנסת פלסנר וחבר הכנסת שנלר, נא לאפשר לחבר הכנסת רותם לסיים. חבר הכנסת רותם, משפט סיכום.</w:t>
      </w:r>
    </w:p>
    <w:p w14:paraId="7CD62E58" w14:textId="77777777" w:rsidR="009A4709" w:rsidRPr="009A4709" w:rsidRDefault="009A4709" w:rsidP="009A4709">
      <w:pPr>
        <w:bidi/>
        <w:rPr>
          <w:rFonts w:cs="David" w:hint="cs"/>
          <w:rtl/>
        </w:rPr>
      </w:pPr>
    </w:p>
    <w:p w14:paraId="3FBCDB3B" w14:textId="77777777" w:rsidR="009A4709" w:rsidRPr="009A4709" w:rsidRDefault="009A4709" w:rsidP="009A4709">
      <w:pPr>
        <w:bidi/>
        <w:rPr>
          <w:rFonts w:cs="David" w:hint="cs"/>
          <w:rtl/>
        </w:rPr>
      </w:pPr>
      <w:r w:rsidRPr="009A4709">
        <w:rPr>
          <w:rFonts w:cs="David" w:hint="cs"/>
          <w:u w:val="single"/>
          <w:rtl/>
        </w:rPr>
        <w:t>דוד רותם:</w:t>
      </w:r>
    </w:p>
    <w:p w14:paraId="4B334A9D" w14:textId="77777777" w:rsidR="009A4709" w:rsidRPr="009A4709" w:rsidRDefault="009A4709" w:rsidP="009A4709">
      <w:pPr>
        <w:bidi/>
        <w:rPr>
          <w:rFonts w:cs="David" w:hint="cs"/>
          <w:rtl/>
        </w:rPr>
      </w:pPr>
    </w:p>
    <w:p w14:paraId="09C23D42" w14:textId="77777777" w:rsidR="009A4709" w:rsidRPr="009A4709" w:rsidRDefault="009A4709" w:rsidP="009A4709">
      <w:pPr>
        <w:bidi/>
        <w:rPr>
          <w:rFonts w:cs="David" w:hint="cs"/>
          <w:rtl/>
        </w:rPr>
      </w:pPr>
      <w:r w:rsidRPr="009A4709">
        <w:rPr>
          <w:rFonts w:cs="David" w:hint="cs"/>
          <w:rtl/>
        </w:rPr>
        <w:tab/>
        <w:t>אדוני, אני מציע לתת פטור מחובת הנחה, לכנס את הוועדה, ושם, למרות שזה לא בסדר, זה צריך להיות בוועדת חוקה, אבל יש מקרים שאין בהם ברירה. מכיוון שאני מיועד להיות חבר בוועדת החוקה- - -</w:t>
      </w:r>
    </w:p>
    <w:p w14:paraId="7BB4C6BE" w14:textId="77777777" w:rsidR="009A4709" w:rsidRPr="009A4709" w:rsidRDefault="009A4709" w:rsidP="009A4709">
      <w:pPr>
        <w:bidi/>
        <w:rPr>
          <w:rFonts w:cs="David" w:hint="cs"/>
          <w:rtl/>
        </w:rPr>
      </w:pPr>
    </w:p>
    <w:p w14:paraId="613968F3" w14:textId="77777777" w:rsidR="009A4709" w:rsidRPr="009A4709" w:rsidRDefault="009A4709" w:rsidP="009A4709">
      <w:pPr>
        <w:bidi/>
        <w:rPr>
          <w:rFonts w:cs="David"/>
          <w:u w:val="single"/>
          <w:rtl/>
        </w:rPr>
      </w:pPr>
      <w:r w:rsidRPr="009A4709">
        <w:rPr>
          <w:rFonts w:cs="David" w:hint="cs"/>
          <w:u w:val="single"/>
          <w:rtl/>
        </w:rPr>
        <w:t>היו"ר זאב אלקין:</w:t>
      </w:r>
    </w:p>
    <w:p w14:paraId="727C0AEA" w14:textId="77777777" w:rsidR="009A4709" w:rsidRPr="009A4709" w:rsidRDefault="009A4709" w:rsidP="009A4709">
      <w:pPr>
        <w:bidi/>
        <w:rPr>
          <w:rFonts w:cs="David"/>
          <w:rtl/>
        </w:rPr>
      </w:pPr>
    </w:p>
    <w:p w14:paraId="1BBBAEA4" w14:textId="77777777" w:rsidR="009A4709" w:rsidRPr="009A4709" w:rsidRDefault="009A4709" w:rsidP="009A4709">
      <w:pPr>
        <w:bidi/>
        <w:rPr>
          <w:rFonts w:cs="David" w:hint="cs"/>
          <w:rtl/>
        </w:rPr>
      </w:pPr>
      <w:r w:rsidRPr="009A4709">
        <w:rPr>
          <w:rFonts w:cs="David" w:hint="cs"/>
          <w:rtl/>
        </w:rPr>
        <w:tab/>
        <w:t>יותר מחבר לפי מה ששמעתי.</w:t>
      </w:r>
    </w:p>
    <w:p w14:paraId="0A279855" w14:textId="77777777" w:rsidR="009A4709" w:rsidRPr="009A4709" w:rsidRDefault="009A4709" w:rsidP="009A4709">
      <w:pPr>
        <w:bidi/>
        <w:rPr>
          <w:rFonts w:cs="David" w:hint="cs"/>
          <w:rtl/>
        </w:rPr>
      </w:pPr>
    </w:p>
    <w:p w14:paraId="2C0BA4AF" w14:textId="77777777" w:rsidR="009A4709" w:rsidRPr="009A4709" w:rsidRDefault="009A4709" w:rsidP="009A4709">
      <w:pPr>
        <w:bidi/>
        <w:rPr>
          <w:rFonts w:cs="David" w:hint="cs"/>
          <w:rtl/>
        </w:rPr>
      </w:pPr>
      <w:r w:rsidRPr="009A4709">
        <w:rPr>
          <w:rFonts w:cs="David" w:hint="cs"/>
          <w:u w:val="single"/>
          <w:rtl/>
        </w:rPr>
        <w:t>יואל חסון:</w:t>
      </w:r>
    </w:p>
    <w:p w14:paraId="55B9A311" w14:textId="77777777" w:rsidR="009A4709" w:rsidRPr="009A4709" w:rsidRDefault="009A4709" w:rsidP="009A4709">
      <w:pPr>
        <w:bidi/>
        <w:rPr>
          <w:rFonts w:cs="David" w:hint="cs"/>
          <w:rtl/>
        </w:rPr>
      </w:pPr>
    </w:p>
    <w:p w14:paraId="4DB1A6AE" w14:textId="77777777" w:rsidR="009A4709" w:rsidRPr="009A4709" w:rsidRDefault="009A4709" w:rsidP="009A4709">
      <w:pPr>
        <w:bidi/>
        <w:rPr>
          <w:rFonts w:cs="David" w:hint="cs"/>
          <w:rtl/>
        </w:rPr>
      </w:pPr>
      <w:r w:rsidRPr="009A4709">
        <w:rPr>
          <w:rFonts w:cs="David" w:hint="cs"/>
          <w:rtl/>
        </w:rPr>
        <w:tab/>
        <w:t xml:space="preserve"> אתה רומס את כבודך שלך, במקום שהוועדה שלך תדון ברצינות בשינויים האלה. אתה לא נותן לעצמך הזדמנות לעשות את זה.</w:t>
      </w:r>
    </w:p>
    <w:p w14:paraId="33544371" w14:textId="77777777" w:rsidR="009A4709" w:rsidRPr="009A4709" w:rsidRDefault="009A4709" w:rsidP="009A4709">
      <w:pPr>
        <w:bidi/>
        <w:rPr>
          <w:rFonts w:cs="David" w:hint="cs"/>
          <w:rtl/>
        </w:rPr>
      </w:pPr>
    </w:p>
    <w:p w14:paraId="42AC24E9" w14:textId="77777777" w:rsidR="009A4709" w:rsidRPr="009A4709" w:rsidRDefault="009A4709" w:rsidP="009A4709">
      <w:pPr>
        <w:bidi/>
        <w:rPr>
          <w:rFonts w:cs="David" w:hint="cs"/>
          <w:rtl/>
        </w:rPr>
      </w:pPr>
      <w:r w:rsidRPr="009A4709">
        <w:rPr>
          <w:rFonts w:cs="David" w:hint="cs"/>
          <w:u w:val="single"/>
          <w:rtl/>
        </w:rPr>
        <w:t>דוד רותם:</w:t>
      </w:r>
    </w:p>
    <w:p w14:paraId="6110D6D5" w14:textId="77777777" w:rsidR="009A4709" w:rsidRPr="009A4709" w:rsidRDefault="009A4709" w:rsidP="009A4709">
      <w:pPr>
        <w:bidi/>
        <w:rPr>
          <w:rFonts w:cs="David" w:hint="cs"/>
          <w:rtl/>
        </w:rPr>
      </w:pPr>
      <w:r w:rsidRPr="009A4709">
        <w:rPr>
          <w:rFonts w:cs="David" w:hint="cs"/>
          <w:rtl/>
        </w:rPr>
        <w:tab/>
      </w:r>
    </w:p>
    <w:p w14:paraId="5E0EA190" w14:textId="77777777" w:rsidR="009A4709" w:rsidRPr="009A4709" w:rsidRDefault="009A4709" w:rsidP="009A4709">
      <w:pPr>
        <w:bidi/>
        <w:rPr>
          <w:rFonts w:cs="David" w:hint="cs"/>
          <w:rtl/>
        </w:rPr>
      </w:pPr>
      <w:r w:rsidRPr="009A4709">
        <w:rPr>
          <w:rFonts w:cs="David" w:hint="cs"/>
          <w:rtl/>
        </w:rPr>
        <w:tab/>
        <w:t xml:space="preserve"> הכבוד שלי לא כל כך חשוב כמו המדינה, בניגוד לקדימה- - -</w:t>
      </w:r>
    </w:p>
    <w:p w14:paraId="7258F8A3" w14:textId="77777777" w:rsidR="009A4709" w:rsidRPr="009A4709" w:rsidRDefault="009A4709" w:rsidP="009A4709">
      <w:pPr>
        <w:bidi/>
        <w:rPr>
          <w:rFonts w:cs="David" w:hint="cs"/>
          <w:rtl/>
        </w:rPr>
      </w:pPr>
    </w:p>
    <w:p w14:paraId="5A47718F" w14:textId="77777777" w:rsidR="009A4709" w:rsidRPr="009A4709" w:rsidRDefault="009A4709" w:rsidP="009A4709">
      <w:pPr>
        <w:bidi/>
        <w:rPr>
          <w:rFonts w:cs="David" w:hint="cs"/>
          <w:rtl/>
        </w:rPr>
      </w:pPr>
      <w:r w:rsidRPr="009A4709">
        <w:rPr>
          <w:rFonts w:cs="David" w:hint="cs"/>
          <w:u w:val="single"/>
          <w:rtl/>
        </w:rPr>
        <w:t>יואל חסון:</w:t>
      </w:r>
    </w:p>
    <w:p w14:paraId="01DC6DF8" w14:textId="77777777" w:rsidR="009A4709" w:rsidRPr="009A4709" w:rsidRDefault="009A4709" w:rsidP="009A4709">
      <w:pPr>
        <w:bidi/>
        <w:rPr>
          <w:rFonts w:cs="David" w:hint="cs"/>
          <w:rtl/>
        </w:rPr>
      </w:pPr>
    </w:p>
    <w:p w14:paraId="00736F9B" w14:textId="77777777" w:rsidR="009A4709" w:rsidRPr="009A4709" w:rsidRDefault="009A4709" w:rsidP="009A4709">
      <w:pPr>
        <w:bidi/>
        <w:rPr>
          <w:rFonts w:cs="David" w:hint="cs"/>
          <w:rtl/>
        </w:rPr>
      </w:pPr>
      <w:r w:rsidRPr="009A4709">
        <w:rPr>
          <w:rFonts w:cs="David" w:hint="cs"/>
          <w:rtl/>
        </w:rPr>
        <w:tab/>
        <w:t>המהלכים האלה נכונים למדינה? לעשות תקציב דו-שנתי, כשאתה לא יודע מה יהיה כאן ב-2010?</w:t>
      </w:r>
    </w:p>
    <w:p w14:paraId="678D3CBD" w14:textId="77777777" w:rsidR="009A4709" w:rsidRPr="009A4709" w:rsidRDefault="009A4709" w:rsidP="009A4709">
      <w:pPr>
        <w:bidi/>
        <w:rPr>
          <w:rFonts w:cs="David" w:hint="cs"/>
          <w:rtl/>
        </w:rPr>
      </w:pPr>
    </w:p>
    <w:p w14:paraId="30600EAC" w14:textId="77777777" w:rsidR="009A4709" w:rsidRPr="009A4709" w:rsidRDefault="009A4709" w:rsidP="009A4709">
      <w:pPr>
        <w:bidi/>
        <w:rPr>
          <w:rFonts w:cs="David"/>
          <w:u w:val="single"/>
          <w:rtl/>
        </w:rPr>
      </w:pPr>
      <w:r w:rsidRPr="009A4709">
        <w:rPr>
          <w:rFonts w:cs="David" w:hint="cs"/>
          <w:u w:val="single"/>
          <w:rtl/>
        </w:rPr>
        <w:t>היו"ר זאב אלקין:</w:t>
      </w:r>
    </w:p>
    <w:p w14:paraId="701FB86B" w14:textId="77777777" w:rsidR="009A4709" w:rsidRPr="009A4709" w:rsidRDefault="009A4709" w:rsidP="009A4709">
      <w:pPr>
        <w:bidi/>
        <w:rPr>
          <w:rFonts w:cs="David"/>
          <w:rtl/>
        </w:rPr>
      </w:pPr>
    </w:p>
    <w:p w14:paraId="0BF2DC35" w14:textId="77777777" w:rsidR="009A4709" w:rsidRPr="009A4709" w:rsidRDefault="009A4709" w:rsidP="009A4709">
      <w:pPr>
        <w:bidi/>
        <w:rPr>
          <w:rFonts w:cs="David" w:hint="cs"/>
          <w:rtl/>
        </w:rPr>
      </w:pPr>
      <w:r w:rsidRPr="009A4709">
        <w:rPr>
          <w:rFonts w:cs="David" w:hint="cs"/>
          <w:rtl/>
        </w:rPr>
        <w:tab/>
        <w:t>חבר הכנסת יואל חסון, אתה תגרום לי לא לאפשר לך לדבר, כי לא היית אמור לדבר, כי איחרת. בבקשה, תתאפק עד שתהיה לך זכות דיבור.</w:t>
      </w:r>
    </w:p>
    <w:p w14:paraId="7EF69020" w14:textId="77777777" w:rsidR="009A4709" w:rsidRPr="009A4709" w:rsidRDefault="009A4709" w:rsidP="009A4709">
      <w:pPr>
        <w:bidi/>
        <w:rPr>
          <w:rFonts w:cs="David" w:hint="cs"/>
          <w:rtl/>
        </w:rPr>
      </w:pPr>
    </w:p>
    <w:p w14:paraId="540428A4" w14:textId="77777777" w:rsidR="009A4709" w:rsidRPr="009A4709" w:rsidRDefault="009A4709" w:rsidP="009A4709">
      <w:pPr>
        <w:bidi/>
        <w:rPr>
          <w:rFonts w:cs="David" w:hint="cs"/>
          <w:rtl/>
        </w:rPr>
      </w:pPr>
      <w:r w:rsidRPr="009A4709">
        <w:rPr>
          <w:rFonts w:cs="David" w:hint="cs"/>
          <w:u w:val="single"/>
          <w:rtl/>
        </w:rPr>
        <w:t>יואל חסון:</w:t>
      </w:r>
    </w:p>
    <w:p w14:paraId="3E97EFB9" w14:textId="77777777" w:rsidR="009A4709" w:rsidRPr="009A4709" w:rsidRDefault="009A4709" w:rsidP="009A4709">
      <w:pPr>
        <w:bidi/>
        <w:rPr>
          <w:rFonts w:cs="David" w:hint="cs"/>
          <w:rtl/>
        </w:rPr>
      </w:pPr>
    </w:p>
    <w:p w14:paraId="65D4655F" w14:textId="77777777" w:rsidR="009A4709" w:rsidRPr="009A4709" w:rsidRDefault="009A4709" w:rsidP="009A4709">
      <w:pPr>
        <w:bidi/>
        <w:rPr>
          <w:rFonts w:cs="David" w:hint="cs"/>
          <w:rtl/>
        </w:rPr>
      </w:pPr>
      <w:r w:rsidRPr="009A4709">
        <w:rPr>
          <w:rFonts w:cs="David" w:hint="cs"/>
          <w:rtl/>
        </w:rPr>
        <w:tab/>
        <w:t xml:space="preserve"> אדוני אתה צריך להיות יותר סובלני.</w:t>
      </w:r>
    </w:p>
    <w:p w14:paraId="2041CD33" w14:textId="77777777" w:rsidR="009A4709" w:rsidRPr="009A4709" w:rsidRDefault="009A4709" w:rsidP="009A4709">
      <w:pPr>
        <w:bidi/>
        <w:rPr>
          <w:rFonts w:cs="David" w:hint="cs"/>
          <w:rtl/>
        </w:rPr>
      </w:pPr>
    </w:p>
    <w:p w14:paraId="1769CF48"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5141C802" w14:textId="77777777" w:rsidR="009A4709" w:rsidRPr="009A4709" w:rsidRDefault="009A4709" w:rsidP="009A4709">
      <w:pPr>
        <w:bidi/>
        <w:rPr>
          <w:rFonts w:cs="David" w:hint="cs"/>
          <w:rtl/>
        </w:rPr>
      </w:pPr>
    </w:p>
    <w:p w14:paraId="63A2E02C" w14:textId="77777777" w:rsidR="009A4709" w:rsidRPr="009A4709" w:rsidRDefault="009A4709" w:rsidP="009A4709">
      <w:pPr>
        <w:bidi/>
        <w:rPr>
          <w:rFonts w:cs="David" w:hint="cs"/>
          <w:rtl/>
        </w:rPr>
      </w:pPr>
      <w:r w:rsidRPr="009A4709">
        <w:rPr>
          <w:rFonts w:cs="David" w:hint="cs"/>
          <w:rtl/>
        </w:rPr>
        <w:tab/>
        <w:t xml:space="preserve">אני מאוד לא סובלני </w:t>
      </w:r>
      <w:r w:rsidRPr="009A4709">
        <w:rPr>
          <w:rFonts w:cs="David"/>
          <w:rtl/>
        </w:rPr>
        <w:t>–</w:t>
      </w:r>
      <w:r w:rsidRPr="009A4709">
        <w:rPr>
          <w:rFonts w:cs="David" w:hint="cs"/>
          <w:rtl/>
        </w:rPr>
        <w:t xml:space="preserve"> גם לא הוצאתי אותך מהדיון, למרות שדיברת בפלאפון וגם לא הפרעתי לך.</w:t>
      </w:r>
    </w:p>
    <w:p w14:paraId="7A7EE3F4" w14:textId="77777777" w:rsidR="009A4709" w:rsidRPr="009A4709" w:rsidRDefault="009A4709" w:rsidP="009A4709">
      <w:pPr>
        <w:bidi/>
        <w:rPr>
          <w:rFonts w:cs="David" w:hint="cs"/>
          <w:rtl/>
        </w:rPr>
      </w:pPr>
    </w:p>
    <w:p w14:paraId="70FBFE06" w14:textId="77777777" w:rsidR="009A4709" w:rsidRPr="009A4709" w:rsidRDefault="009A4709" w:rsidP="009A4709">
      <w:pPr>
        <w:bidi/>
        <w:rPr>
          <w:rFonts w:cs="David" w:hint="cs"/>
          <w:rtl/>
        </w:rPr>
      </w:pPr>
      <w:r w:rsidRPr="009A4709">
        <w:rPr>
          <w:rFonts w:cs="David" w:hint="cs"/>
          <w:u w:val="single"/>
          <w:rtl/>
        </w:rPr>
        <w:t>יואל חסון:</w:t>
      </w:r>
    </w:p>
    <w:p w14:paraId="0E4D2C16" w14:textId="77777777" w:rsidR="009A4709" w:rsidRPr="009A4709" w:rsidRDefault="009A4709" w:rsidP="009A4709">
      <w:pPr>
        <w:bidi/>
        <w:rPr>
          <w:rFonts w:cs="David" w:hint="cs"/>
          <w:rtl/>
        </w:rPr>
      </w:pPr>
    </w:p>
    <w:p w14:paraId="41A0FDDE" w14:textId="77777777" w:rsidR="009A4709" w:rsidRPr="009A4709" w:rsidRDefault="009A4709" w:rsidP="009A4709">
      <w:pPr>
        <w:bidi/>
        <w:rPr>
          <w:rFonts w:cs="David" w:hint="cs"/>
          <w:rtl/>
        </w:rPr>
      </w:pPr>
      <w:r w:rsidRPr="009A4709">
        <w:rPr>
          <w:rFonts w:cs="David" w:hint="cs"/>
          <w:rtl/>
        </w:rPr>
        <w:tab/>
        <w:t>לא ראיתי קשיחות כזאת של אף יושב-ראש, אדוני.</w:t>
      </w:r>
    </w:p>
    <w:p w14:paraId="5837F820" w14:textId="77777777" w:rsidR="009A4709" w:rsidRPr="009A4709" w:rsidRDefault="009A4709" w:rsidP="009A4709">
      <w:pPr>
        <w:bidi/>
        <w:rPr>
          <w:rFonts w:cs="David" w:hint="cs"/>
          <w:rtl/>
        </w:rPr>
      </w:pPr>
    </w:p>
    <w:p w14:paraId="7636D297" w14:textId="77777777" w:rsidR="009A4709" w:rsidRDefault="009A4709" w:rsidP="009A4709">
      <w:pPr>
        <w:bidi/>
        <w:rPr>
          <w:rFonts w:cs="David" w:hint="cs"/>
          <w:u w:val="single"/>
          <w:rtl/>
        </w:rPr>
      </w:pPr>
    </w:p>
    <w:p w14:paraId="3039EB6F" w14:textId="77777777" w:rsidR="009A4709" w:rsidRDefault="009A4709" w:rsidP="009A4709">
      <w:pPr>
        <w:bidi/>
        <w:rPr>
          <w:rFonts w:cs="David" w:hint="cs"/>
          <w:u w:val="single"/>
          <w:rtl/>
        </w:rPr>
      </w:pPr>
    </w:p>
    <w:p w14:paraId="3909CF7A" w14:textId="77777777" w:rsidR="009A4709" w:rsidRDefault="009A4709" w:rsidP="009A4709">
      <w:pPr>
        <w:bidi/>
        <w:rPr>
          <w:rFonts w:cs="David" w:hint="cs"/>
          <w:u w:val="single"/>
          <w:rtl/>
        </w:rPr>
      </w:pPr>
    </w:p>
    <w:p w14:paraId="4869401B" w14:textId="77777777" w:rsidR="009A4709" w:rsidRDefault="009A4709" w:rsidP="009A4709">
      <w:pPr>
        <w:bidi/>
        <w:rPr>
          <w:rFonts w:cs="David" w:hint="cs"/>
          <w:u w:val="single"/>
          <w:rtl/>
        </w:rPr>
      </w:pPr>
    </w:p>
    <w:p w14:paraId="08CD1BE9" w14:textId="77777777" w:rsidR="009A4709" w:rsidRPr="009A4709" w:rsidRDefault="009A4709" w:rsidP="009A4709">
      <w:pPr>
        <w:bidi/>
        <w:rPr>
          <w:rFonts w:cs="David"/>
          <w:u w:val="single"/>
          <w:rtl/>
        </w:rPr>
      </w:pPr>
      <w:r w:rsidRPr="009A4709">
        <w:rPr>
          <w:rFonts w:cs="David" w:hint="cs"/>
          <w:u w:val="single"/>
          <w:rtl/>
        </w:rPr>
        <w:t>היו"ר זאב אלקין:</w:t>
      </w:r>
    </w:p>
    <w:p w14:paraId="3FB473CA" w14:textId="77777777" w:rsidR="009A4709" w:rsidRPr="009A4709" w:rsidRDefault="009A4709" w:rsidP="009A4709">
      <w:pPr>
        <w:bidi/>
        <w:rPr>
          <w:rFonts w:cs="David"/>
          <w:rtl/>
        </w:rPr>
      </w:pPr>
    </w:p>
    <w:p w14:paraId="08CAE46D" w14:textId="77777777" w:rsidR="009A4709" w:rsidRPr="009A4709" w:rsidRDefault="009A4709" w:rsidP="009A4709">
      <w:pPr>
        <w:bidi/>
        <w:rPr>
          <w:rFonts w:cs="David" w:hint="cs"/>
          <w:rtl/>
        </w:rPr>
      </w:pPr>
      <w:r w:rsidRPr="009A4709">
        <w:rPr>
          <w:rFonts w:cs="David" w:hint="cs"/>
          <w:rtl/>
        </w:rPr>
        <w:tab/>
        <w:t>למדתי מיושב-ראש הקואליציה הקודם על בשרי. חבר הכנסת רותם, סיימת? תודה רבה. חבר הכנסת טיבי, בבקשה.</w:t>
      </w:r>
    </w:p>
    <w:p w14:paraId="6AA9ED7B" w14:textId="77777777" w:rsidR="009A4709" w:rsidRPr="009A4709" w:rsidRDefault="009A4709" w:rsidP="009A4709">
      <w:pPr>
        <w:bidi/>
        <w:rPr>
          <w:rFonts w:cs="David" w:hint="cs"/>
          <w:rtl/>
        </w:rPr>
      </w:pPr>
    </w:p>
    <w:p w14:paraId="14087741" w14:textId="77777777" w:rsidR="009A4709" w:rsidRPr="009A4709" w:rsidRDefault="009A4709" w:rsidP="009A4709">
      <w:pPr>
        <w:bidi/>
        <w:rPr>
          <w:rFonts w:cs="David" w:hint="cs"/>
          <w:rtl/>
        </w:rPr>
      </w:pPr>
      <w:r w:rsidRPr="009A4709">
        <w:rPr>
          <w:rFonts w:cs="David" w:hint="cs"/>
          <w:u w:val="single"/>
          <w:rtl/>
        </w:rPr>
        <w:t>אחמד טיבי:</w:t>
      </w:r>
    </w:p>
    <w:p w14:paraId="23D3BDD9" w14:textId="77777777" w:rsidR="009A4709" w:rsidRPr="009A4709" w:rsidRDefault="009A4709" w:rsidP="009A4709">
      <w:pPr>
        <w:bidi/>
        <w:rPr>
          <w:rFonts w:cs="David" w:hint="cs"/>
          <w:rtl/>
        </w:rPr>
      </w:pPr>
    </w:p>
    <w:p w14:paraId="0D270161" w14:textId="77777777" w:rsidR="009A4709" w:rsidRPr="009A4709" w:rsidRDefault="009A4709" w:rsidP="009A4709">
      <w:pPr>
        <w:bidi/>
        <w:rPr>
          <w:rFonts w:cs="David" w:hint="cs"/>
          <w:rtl/>
        </w:rPr>
      </w:pPr>
      <w:r w:rsidRPr="009A4709">
        <w:rPr>
          <w:rFonts w:cs="David" w:hint="cs"/>
          <w:rtl/>
        </w:rPr>
        <w:tab/>
        <w:t xml:space="preserve">אדוני היושב-ראש, רבותי חברי הכנסת, אני נמצא בכנסת כעשר שנים. ראיתי דברים מוזרים ומניפולציות פרלמנטריות לעומק ולרוחב, לימין ולשמאל, אבל מעולם לא ראיתי מחטף פרלמנטרי כזה שיש בו ריסוק של שני חוקי יסוד </w:t>
      </w:r>
      <w:r w:rsidRPr="009A4709">
        <w:rPr>
          <w:rFonts w:cs="David"/>
          <w:rtl/>
        </w:rPr>
        <w:t>–</w:t>
      </w:r>
      <w:r w:rsidRPr="009A4709">
        <w:rPr>
          <w:rFonts w:cs="David" w:hint="cs"/>
          <w:rtl/>
        </w:rPr>
        <w:t xml:space="preserve"> חוק-יסוד: משק המדינה וחוק יסוד: הממשלה. זה דבר חסר תקדים. זה דבר חסר תקדים שמבקשים בתקופת פגרה, לא דרך ועדת הכנסת, אלא ועדה מסדרת, שהיא ועדה זמנית, פטור מחובת הנחה כדי לשנות חוקי יסוד, ואחר כך להעביר אותם לוועדה זמנית, ולהתייחס אל הכנסת כגוף קיקיוני שאין לו שום סמכות בקרה. תפקידו של הפרלמנט זה לבקר, אבל אומרים לכנסת שהיא חותמת גומי. אני חושב שדווקא חברי הקואליציה צריכים להיות אלה שיגידו לא למהלכים כאלה. </w:t>
      </w:r>
    </w:p>
    <w:p w14:paraId="2C6CAE05" w14:textId="77777777" w:rsidR="009A4709" w:rsidRPr="009A4709" w:rsidRDefault="009A4709" w:rsidP="009A4709">
      <w:pPr>
        <w:bidi/>
        <w:rPr>
          <w:rFonts w:cs="David" w:hint="cs"/>
          <w:rtl/>
        </w:rPr>
      </w:pPr>
    </w:p>
    <w:p w14:paraId="605CD01A" w14:textId="77777777" w:rsidR="009A4709" w:rsidRPr="009A4709" w:rsidRDefault="009A4709" w:rsidP="009A4709">
      <w:pPr>
        <w:bidi/>
        <w:rPr>
          <w:rFonts w:cs="David" w:hint="cs"/>
          <w:rtl/>
        </w:rPr>
      </w:pPr>
      <w:r w:rsidRPr="009A4709">
        <w:rPr>
          <w:rFonts w:cs="David" w:hint="cs"/>
          <w:rtl/>
        </w:rPr>
        <w:tab/>
        <w:t xml:space="preserve">אני בא בידיים נקיות </w:t>
      </w:r>
      <w:r w:rsidRPr="009A4709">
        <w:rPr>
          <w:rFonts w:cs="David"/>
          <w:rtl/>
        </w:rPr>
        <w:t>–</w:t>
      </w:r>
      <w:r w:rsidRPr="009A4709">
        <w:rPr>
          <w:rFonts w:cs="David" w:hint="cs"/>
          <w:rtl/>
        </w:rPr>
        <w:t xml:space="preserve"> הייתי גם באופוזיציה הקודמת, שלא כמו חברי כנסת אחרים. גם הקואליציה הקודמת עשתה טעויות, אבל מחטפים כאלה היא לא עשתה. </w:t>
      </w:r>
    </w:p>
    <w:p w14:paraId="63A870ED" w14:textId="77777777" w:rsidR="009A4709" w:rsidRPr="009A4709" w:rsidRDefault="009A4709" w:rsidP="009A4709">
      <w:pPr>
        <w:bidi/>
        <w:rPr>
          <w:rFonts w:cs="David" w:hint="cs"/>
          <w:rtl/>
        </w:rPr>
      </w:pPr>
    </w:p>
    <w:p w14:paraId="50011B20" w14:textId="77777777" w:rsidR="009A4709" w:rsidRPr="009A4709" w:rsidRDefault="009A4709" w:rsidP="009A4709">
      <w:pPr>
        <w:bidi/>
        <w:rPr>
          <w:rFonts w:cs="David" w:hint="cs"/>
          <w:rtl/>
        </w:rPr>
      </w:pPr>
      <w:r w:rsidRPr="009A4709">
        <w:rPr>
          <w:rFonts w:cs="David" w:hint="cs"/>
          <w:rtl/>
        </w:rPr>
        <w:tab/>
        <w:t xml:space="preserve">אגב, אני חושב שאין מדינות אחרות שיש בהן תקציב רב-שנתי. אני לא בטוח, אני חושב שאין. אומרים שמחפשים. מינו שר מיוחד ללא תיק כדי שיחפש מדינות כאלה </w:t>
      </w:r>
      <w:r w:rsidRPr="009A4709">
        <w:rPr>
          <w:rFonts w:cs="David"/>
          <w:rtl/>
        </w:rPr>
        <w:t>–</w:t>
      </w:r>
      <w:r w:rsidRPr="009A4709">
        <w:rPr>
          <w:rFonts w:cs="David" w:hint="cs"/>
          <w:rtl/>
        </w:rPr>
        <w:t xml:space="preserve"> אין. אין. יש שר ללא תיק לחיפוש מדינות עם תקציב רב-שנתי. אין. לא מוצאים. למרות שהוא השר ה-30.</w:t>
      </w:r>
    </w:p>
    <w:p w14:paraId="557A6B19" w14:textId="77777777" w:rsidR="009A4709" w:rsidRPr="009A4709" w:rsidRDefault="009A4709" w:rsidP="009A4709">
      <w:pPr>
        <w:bidi/>
        <w:rPr>
          <w:rFonts w:cs="David" w:hint="cs"/>
          <w:rtl/>
        </w:rPr>
      </w:pPr>
    </w:p>
    <w:p w14:paraId="546B7B11"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A5D24FA" w14:textId="77777777" w:rsidR="009A4709" w:rsidRPr="009A4709" w:rsidRDefault="009A4709" w:rsidP="009A4709">
      <w:pPr>
        <w:bidi/>
        <w:rPr>
          <w:rFonts w:cs="David" w:hint="cs"/>
          <w:rtl/>
        </w:rPr>
      </w:pPr>
    </w:p>
    <w:p w14:paraId="22605095" w14:textId="77777777" w:rsidR="009A4709" w:rsidRPr="009A4709" w:rsidRDefault="009A4709" w:rsidP="009A4709">
      <w:pPr>
        <w:bidi/>
        <w:rPr>
          <w:rFonts w:cs="David" w:hint="cs"/>
          <w:rtl/>
        </w:rPr>
      </w:pPr>
      <w:r w:rsidRPr="009A4709">
        <w:rPr>
          <w:rFonts w:cs="David" w:hint="cs"/>
          <w:rtl/>
        </w:rPr>
        <w:tab/>
        <w:t xml:space="preserve"> חבר הכנסת טיבי, עכשיו הבנתי למה לא היית בהצבעה על הקמת הממשלה, בדקת במדינות אחרות מה קורה שם בתקציב הרב-שנתי.</w:t>
      </w:r>
    </w:p>
    <w:p w14:paraId="64001BB9" w14:textId="77777777" w:rsidR="009A4709" w:rsidRPr="009A4709" w:rsidRDefault="009A4709" w:rsidP="009A4709">
      <w:pPr>
        <w:bidi/>
        <w:rPr>
          <w:rFonts w:cs="David" w:hint="cs"/>
          <w:rtl/>
        </w:rPr>
      </w:pPr>
    </w:p>
    <w:p w14:paraId="73347FDD" w14:textId="77777777" w:rsidR="009A4709" w:rsidRPr="009A4709" w:rsidRDefault="009A4709" w:rsidP="009A4709">
      <w:pPr>
        <w:bidi/>
        <w:rPr>
          <w:rFonts w:cs="David" w:hint="cs"/>
          <w:rtl/>
        </w:rPr>
      </w:pPr>
      <w:r w:rsidRPr="009A4709">
        <w:rPr>
          <w:rFonts w:cs="David" w:hint="cs"/>
          <w:u w:val="single"/>
          <w:rtl/>
        </w:rPr>
        <w:t>יואל חסון:</w:t>
      </w:r>
    </w:p>
    <w:p w14:paraId="401A448F" w14:textId="77777777" w:rsidR="009A4709" w:rsidRPr="009A4709" w:rsidRDefault="009A4709" w:rsidP="009A4709">
      <w:pPr>
        <w:bidi/>
        <w:rPr>
          <w:rFonts w:cs="David" w:hint="cs"/>
          <w:rtl/>
        </w:rPr>
      </w:pPr>
    </w:p>
    <w:p w14:paraId="4AC504C8" w14:textId="77777777" w:rsidR="009A4709" w:rsidRPr="009A4709" w:rsidRDefault="009A4709" w:rsidP="009A4709">
      <w:pPr>
        <w:bidi/>
        <w:rPr>
          <w:rFonts w:cs="David" w:hint="cs"/>
          <w:rtl/>
        </w:rPr>
      </w:pPr>
      <w:r w:rsidRPr="009A4709">
        <w:rPr>
          <w:rFonts w:cs="David" w:hint="cs"/>
          <w:rtl/>
        </w:rPr>
        <w:tab/>
        <w:t xml:space="preserve"> הוא פשוט התבייש להצביע נגד ממשלה כזאת, אפילו להצביע נגד זו בושה.</w:t>
      </w:r>
    </w:p>
    <w:p w14:paraId="0355368A" w14:textId="77777777" w:rsidR="009A4709" w:rsidRPr="009A4709" w:rsidRDefault="009A4709" w:rsidP="009A4709">
      <w:pPr>
        <w:bidi/>
        <w:rPr>
          <w:rFonts w:cs="David" w:hint="cs"/>
          <w:rtl/>
        </w:rPr>
      </w:pPr>
    </w:p>
    <w:p w14:paraId="771A035A" w14:textId="77777777" w:rsidR="009A4709" w:rsidRPr="009A4709" w:rsidRDefault="009A4709" w:rsidP="009A4709">
      <w:pPr>
        <w:bidi/>
        <w:rPr>
          <w:rFonts w:cs="David" w:hint="cs"/>
          <w:rtl/>
        </w:rPr>
      </w:pPr>
      <w:r w:rsidRPr="009A4709">
        <w:rPr>
          <w:rFonts w:cs="David" w:hint="cs"/>
          <w:u w:val="single"/>
          <w:rtl/>
        </w:rPr>
        <w:t>אחמד טיבי:</w:t>
      </w:r>
    </w:p>
    <w:p w14:paraId="3BFF8EE1" w14:textId="77777777" w:rsidR="009A4709" w:rsidRPr="009A4709" w:rsidRDefault="009A4709" w:rsidP="009A4709">
      <w:pPr>
        <w:bidi/>
        <w:rPr>
          <w:rFonts w:cs="David" w:hint="cs"/>
          <w:rtl/>
        </w:rPr>
      </w:pPr>
    </w:p>
    <w:p w14:paraId="56192FF8" w14:textId="77777777" w:rsidR="009A4709" w:rsidRPr="009A4709" w:rsidRDefault="009A4709" w:rsidP="009A4709">
      <w:pPr>
        <w:bidi/>
        <w:rPr>
          <w:rFonts w:cs="David" w:hint="cs"/>
          <w:rtl/>
        </w:rPr>
      </w:pPr>
      <w:r w:rsidRPr="009A4709">
        <w:rPr>
          <w:rFonts w:cs="David" w:hint="cs"/>
          <w:rtl/>
        </w:rPr>
        <w:tab/>
        <w:t>במדינות שבהן הייתי מתייחסים יותר בכבוד אפילו למשברים כלכליים.</w:t>
      </w:r>
    </w:p>
    <w:p w14:paraId="1F521BF5" w14:textId="77777777" w:rsidR="009A4709" w:rsidRPr="009A4709" w:rsidRDefault="009A4709" w:rsidP="009A4709">
      <w:pPr>
        <w:bidi/>
        <w:rPr>
          <w:rFonts w:cs="David" w:hint="cs"/>
          <w:rtl/>
        </w:rPr>
      </w:pPr>
    </w:p>
    <w:p w14:paraId="2C0737D5" w14:textId="77777777" w:rsidR="009A4709" w:rsidRPr="009A4709" w:rsidRDefault="009A4709" w:rsidP="009A4709">
      <w:pPr>
        <w:bidi/>
        <w:ind w:firstLine="567"/>
        <w:rPr>
          <w:rFonts w:cs="David" w:hint="cs"/>
          <w:rtl/>
        </w:rPr>
      </w:pPr>
      <w:r w:rsidRPr="009A4709">
        <w:rPr>
          <w:rFonts w:cs="David" w:hint="cs"/>
          <w:rtl/>
        </w:rPr>
        <w:t xml:space="preserve"> אגב, שמעתי את נציג האוצר אומר שכל ההליך הזה נעשה, כי הממשלה מתחשבת במשבר הכלכלי. הצחקת אותי, מינוי של שטייניץ, זו התחשבות במשבר הכלכלי? מה זה הדבר הזה?</w:t>
      </w:r>
    </w:p>
    <w:p w14:paraId="2BF5B834" w14:textId="77777777" w:rsidR="009A4709" w:rsidRPr="009A4709" w:rsidRDefault="009A4709" w:rsidP="009A4709">
      <w:pPr>
        <w:bidi/>
        <w:rPr>
          <w:rFonts w:cs="David" w:hint="cs"/>
          <w:rtl/>
        </w:rPr>
      </w:pPr>
    </w:p>
    <w:p w14:paraId="0CA863DB" w14:textId="77777777" w:rsidR="009A4709" w:rsidRPr="009A4709" w:rsidRDefault="009A4709" w:rsidP="009A4709">
      <w:pPr>
        <w:bidi/>
        <w:rPr>
          <w:rFonts w:cs="David" w:hint="cs"/>
          <w:rtl/>
        </w:rPr>
      </w:pPr>
      <w:r w:rsidRPr="009A4709">
        <w:rPr>
          <w:rFonts w:cs="David" w:hint="cs"/>
          <w:u w:val="single"/>
          <w:rtl/>
        </w:rPr>
        <w:t>דני דנון:</w:t>
      </w:r>
    </w:p>
    <w:p w14:paraId="330B8E8B" w14:textId="77777777" w:rsidR="009A4709" w:rsidRPr="009A4709" w:rsidRDefault="009A4709" w:rsidP="009A4709">
      <w:pPr>
        <w:bidi/>
        <w:rPr>
          <w:rFonts w:cs="David" w:hint="cs"/>
          <w:rtl/>
        </w:rPr>
      </w:pPr>
    </w:p>
    <w:p w14:paraId="5D6836FF" w14:textId="77777777" w:rsidR="009A4709" w:rsidRPr="009A4709" w:rsidRDefault="009A4709" w:rsidP="009A4709">
      <w:pPr>
        <w:bidi/>
        <w:rPr>
          <w:rFonts w:cs="David" w:hint="cs"/>
          <w:rtl/>
        </w:rPr>
      </w:pPr>
      <w:r w:rsidRPr="009A4709">
        <w:rPr>
          <w:rFonts w:cs="David" w:hint="cs"/>
          <w:rtl/>
        </w:rPr>
        <w:tab/>
        <w:t xml:space="preserve"> אתה מחלק ציונים לשרים? </w:t>
      </w:r>
    </w:p>
    <w:p w14:paraId="0212BFF0" w14:textId="77777777" w:rsidR="009A4709" w:rsidRPr="009A4709" w:rsidRDefault="009A4709" w:rsidP="009A4709">
      <w:pPr>
        <w:bidi/>
        <w:rPr>
          <w:rFonts w:cs="David" w:hint="cs"/>
          <w:rtl/>
        </w:rPr>
      </w:pPr>
    </w:p>
    <w:p w14:paraId="245A11DC" w14:textId="77777777" w:rsidR="009A4709" w:rsidRPr="009A4709" w:rsidRDefault="009A4709" w:rsidP="009A4709">
      <w:pPr>
        <w:bidi/>
        <w:rPr>
          <w:rFonts w:cs="David" w:hint="cs"/>
          <w:rtl/>
        </w:rPr>
      </w:pPr>
      <w:r w:rsidRPr="009A4709">
        <w:rPr>
          <w:rFonts w:cs="David" w:hint="cs"/>
          <w:u w:val="single"/>
          <w:rtl/>
        </w:rPr>
        <w:t>אחמד טיבי:</w:t>
      </w:r>
    </w:p>
    <w:p w14:paraId="2E6BFD31" w14:textId="77777777" w:rsidR="009A4709" w:rsidRPr="009A4709" w:rsidRDefault="009A4709" w:rsidP="009A4709">
      <w:pPr>
        <w:bidi/>
        <w:rPr>
          <w:rFonts w:cs="David" w:hint="cs"/>
          <w:rtl/>
        </w:rPr>
      </w:pPr>
    </w:p>
    <w:p w14:paraId="7FDD0A3A" w14:textId="77777777" w:rsidR="009A4709" w:rsidRPr="009A4709" w:rsidRDefault="009A4709" w:rsidP="009A4709">
      <w:pPr>
        <w:bidi/>
        <w:rPr>
          <w:rFonts w:cs="David" w:hint="cs"/>
          <w:rtl/>
        </w:rPr>
      </w:pPr>
      <w:r w:rsidRPr="009A4709">
        <w:rPr>
          <w:rFonts w:cs="David" w:hint="cs"/>
          <w:rtl/>
        </w:rPr>
        <w:tab/>
        <w:t>כן, מותר לי.</w:t>
      </w:r>
    </w:p>
    <w:p w14:paraId="5DDE5392" w14:textId="77777777" w:rsidR="009A4709" w:rsidRPr="009A4709" w:rsidRDefault="009A4709" w:rsidP="009A4709">
      <w:pPr>
        <w:bidi/>
        <w:rPr>
          <w:rFonts w:cs="David" w:hint="cs"/>
          <w:rtl/>
        </w:rPr>
      </w:pPr>
    </w:p>
    <w:p w14:paraId="3538F5A9" w14:textId="77777777" w:rsidR="009A4709" w:rsidRPr="009A4709" w:rsidRDefault="009A4709" w:rsidP="009A4709">
      <w:pPr>
        <w:bidi/>
        <w:rPr>
          <w:rFonts w:cs="David" w:hint="cs"/>
          <w:rtl/>
        </w:rPr>
      </w:pPr>
      <w:r w:rsidRPr="009A4709">
        <w:rPr>
          <w:rFonts w:cs="David" w:hint="cs"/>
          <w:u w:val="single"/>
          <w:rtl/>
        </w:rPr>
        <w:t>דני דנון:</w:t>
      </w:r>
    </w:p>
    <w:p w14:paraId="65352444" w14:textId="77777777" w:rsidR="009A4709" w:rsidRPr="009A4709" w:rsidRDefault="009A4709" w:rsidP="009A4709">
      <w:pPr>
        <w:bidi/>
        <w:rPr>
          <w:rFonts w:cs="David" w:hint="cs"/>
          <w:rtl/>
        </w:rPr>
      </w:pPr>
    </w:p>
    <w:p w14:paraId="42BD36AB" w14:textId="77777777" w:rsidR="009A4709" w:rsidRPr="009A4709" w:rsidRDefault="009A4709" w:rsidP="009A4709">
      <w:pPr>
        <w:bidi/>
        <w:rPr>
          <w:rFonts w:cs="David" w:hint="cs"/>
          <w:rtl/>
        </w:rPr>
      </w:pPr>
      <w:r w:rsidRPr="009A4709">
        <w:rPr>
          <w:rFonts w:cs="David" w:hint="cs"/>
          <w:rtl/>
        </w:rPr>
        <w:tab/>
        <w:t>מי שמך? מי נתן לך רשות?</w:t>
      </w:r>
    </w:p>
    <w:p w14:paraId="6FE72286" w14:textId="77777777" w:rsidR="009A4709" w:rsidRDefault="009A4709" w:rsidP="009A4709">
      <w:pPr>
        <w:bidi/>
        <w:rPr>
          <w:rFonts w:cs="David" w:hint="cs"/>
          <w:rtl/>
        </w:rPr>
      </w:pPr>
    </w:p>
    <w:p w14:paraId="112457CF" w14:textId="77777777" w:rsidR="009A4709" w:rsidRDefault="009A4709" w:rsidP="009A4709">
      <w:pPr>
        <w:bidi/>
        <w:rPr>
          <w:rFonts w:cs="David" w:hint="cs"/>
          <w:rtl/>
        </w:rPr>
      </w:pPr>
    </w:p>
    <w:p w14:paraId="3A494DAE" w14:textId="77777777" w:rsidR="009A4709" w:rsidRDefault="009A4709" w:rsidP="009A4709">
      <w:pPr>
        <w:bidi/>
        <w:rPr>
          <w:rFonts w:cs="David" w:hint="cs"/>
          <w:rtl/>
        </w:rPr>
      </w:pPr>
    </w:p>
    <w:p w14:paraId="2935EFDE" w14:textId="77777777" w:rsidR="009A4709" w:rsidRDefault="009A4709" w:rsidP="009A4709">
      <w:pPr>
        <w:bidi/>
        <w:rPr>
          <w:rFonts w:cs="David" w:hint="cs"/>
          <w:rtl/>
        </w:rPr>
      </w:pPr>
    </w:p>
    <w:p w14:paraId="153FE175" w14:textId="77777777" w:rsidR="009A4709" w:rsidRDefault="009A4709" w:rsidP="009A4709">
      <w:pPr>
        <w:bidi/>
        <w:rPr>
          <w:rFonts w:cs="David" w:hint="cs"/>
          <w:rtl/>
        </w:rPr>
      </w:pPr>
    </w:p>
    <w:p w14:paraId="4EB8F5C2" w14:textId="77777777" w:rsidR="009A4709" w:rsidRPr="009A4709" w:rsidRDefault="009A4709" w:rsidP="009A4709">
      <w:pPr>
        <w:bidi/>
        <w:rPr>
          <w:rFonts w:cs="David" w:hint="cs"/>
          <w:rtl/>
        </w:rPr>
      </w:pPr>
    </w:p>
    <w:p w14:paraId="28B8EC6B" w14:textId="77777777" w:rsidR="009A4709" w:rsidRPr="009A4709" w:rsidRDefault="009A4709" w:rsidP="009A4709">
      <w:pPr>
        <w:bidi/>
        <w:rPr>
          <w:rFonts w:cs="David" w:hint="cs"/>
          <w:rtl/>
        </w:rPr>
      </w:pPr>
      <w:r w:rsidRPr="009A4709">
        <w:rPr>
          <w:rFonts w:cs="David" w:hint="cs"/>
          <w:u w:val="single"/>
          <w:rtl/>
        </w:rPr>
        <w:t>אחמד טיבי:</w:t>
      </w:r>
    </w:p>
    <w:p w14:paraId="59528FA6" w14:textId="77777777" w:rsidR="009A4709" w:rsidRPr="009A4709" w:rsidRDefault="009A4709" w:rsidP="009A4709">
      <w:pPr>
        <w:bidi/>
        <w:rPr>
          <w:rFonts w:cs="David" w:hint="cs"/>
          <w:rtl/>
        </w:rPr>
      </w:pPr>
    </w:p>
    <w:p w14:paraId="4F5DB7C8" w14:textId="77777777" w:rsidR="009A4709" w:rsidRPr="009A4709" w:rsidRDefault="009A4709" w:rsidP="009A4709">
      <w:pPr>
        <w:bidi/>
        <w:rPr>
          <w:rFonts w:cs="David" w:hint="cs"/>
          <w:rtl/>
        </w:rPr>
      </w:pPr>
      <w:r w:rsidRPr="009A4709">
        <w:rPr>
          <w:rFonts w:cs="David" w:hint="cs"/>
          <w:rtl/>
        </w:rPr>
        <w:tab/>
        <w:t>סליחה, הציבור בחר בי כדי לחלק ציון לשרים.</w:t>
      </w:r>
    </w:p>
    <w:p w14:paraId="596063BF" w14:textId="77777777" w:rsidR="009A4709" w:rsidRPr="009A4709" w:rsidRDefault="009A4709" w:rsidP="009A4709">
      <w:pPr>
        <w:bidi/>
        <w:rPr>
          <w:rFonts w:cs="David" w:hint="cs"/>
          <w:rtl/>
        </w:rPr>
      </w:pPr>
    </w:p>
    <w:p w14:paraId="61DF8C66" w14:textId="77777777" w:rsidR="009A4709" w:rsidRPr="009A4709" w:rsidRDefault="009A4709" w:rsidP="009A4709">
      <w:pPr>
        <w:bidi/>
        <w:rPr>
          <w:rFonts w:cs="David" w:hint="cs"/>
          <w:rtl/>
        </w:rPr>
      </w:pPr>
      <w:r w:rsidRPr="009A4709">
        <w:rPr>
          <w:rFonts w:cs="David" w:hint="cs"/>
          <w:u w:val="single"/>
          <w:rtl/>
        </w:rPr>
        <w:t>יואל חסון:</w:t>
      </w:r>
    </w:p>
    <w:p w14:paraId="581A021D" w14:textId="77777777" w:rsidR="009A4709" w:rsidRPr="009A4709" w:rsidRDefault="009A4709" w:rsidP="009A4709">
      <w:pPr>
        <w:bidi/>
        <w:rPr>
          <w:rFonts w:cs="David" w:hint="cs"/>
          <w:rtl/>
        </w:rPr>
      </w:pPr>
    </w:p>
    <w:p w14:paraId="78D0034D" w14:textId="77777777" w:rsidR="009A4709" w:rsidRPr="009A4709" w:rsidRDefault="009A4709" w:rsidP="009A4709">
      <w:pPr>
        <w:bidi/>
        <w:rPr>
          <w:rFonts w:cs="David" w:hint="cs"/>
          <w:rtl/>
        </w:rPr>
      </w:pPr>
      <w:r w:rsidRPr="009A4709">
        <w:rPr>
          <w:rFonts w:cs="David" w:hint="cs"/>
          <w:rtl/>
        </w:rPr>
        <w:tab/>
        <w:t>זאת הרשות המחוקקת, זה בדיוק התפקיד שלה.</w:t>
      </w:r>
    </w:p>
    <w:p w14:paraId="5F1B88F9" w14:textId="77777777" w:rsidR="009A4709" w:rsidRPr="009A4709" w:rsidRDefault="009A4709" w:rsidP="009A4709">
      <w:pPr>
        <w:bidi/>
        <w:rPr>
          <w:rFonts w:cs="David" w:hint="cs"/>
          <w:rtl/>
        </w:rPr>
      </w:pPr>
    </w:p>
    <w:p w14:paraId="3E6296CB" w14:textId="77777777" w:rsidR="009A4709" w:rsidRPr="009A4709" w:rsidRDefault="009A4709" w:rsidP="009A4709">
      <w:pPr>
        <w:bidi/>
        <w:rPr>
          <w:rFonts w:cs="David" w:hint="cs"/>
          <w:rtl/>
        </w:rPr>
      </w:pPr>
      <w:r w:rsidRPr="009A4709">
        <w:rPr>
          <w:rFonts w:cs="David" w:hint="cs"/>
          <w:u w:val="single"/>
          <w:rtl/>
        </w:rPr>
        <w:t>מוחמד ברכה:</w:t>
      </w:r>
    </w:p>
    <w:p w14:paraId="673FB785" w14:textId="77777777" w:rsidR="009A4709" w:rsidRPr="009A4709" w:rsidRDefault="009A4709" w:rsidP="009A4709">
      <w:pPr>
        <w:bidi/>
        <w:rPr>
          <w:rFonts w:cs="David" w:hint="cs"/>
          <w:rtl/>
        </w:rPr>
      </w:pPr>
      <w:r w:rsidRPr="009A4709">
        <w:rPr>
          <w:rFonts w:cs="David" w:hint="cs"/>
          <w:rtl/>
        </w:rPr>
        <w:tab/>
      </w:r>
    </w:p>
    <w:p w14:paraId="127057FD" w14:textId="77777777" w:rsidR="009A4709" w:rsidRPr="009A4709" w:rsidRDefault="009A4709" w:rsidP="009A4709">
      <w:pPr>
        <w:bidi/>
        <w:rPr>
          <w:rFonts w:cs="David" w:hint="cs"/>
          <w:rtl/>
        </w:rPr>
      </w:pPr>
      <w:r w:rsidRPr="009A4709">
        <w:rPr>
          <w:rFonts w:cs="David" w:hint="cs"/>
          <w:rtl/>
        </w:rPr>
        <w:tab/>
        <w:t xml:space="preserve"> זו ההערה הכי גאונית שנשמעה במקום הזה, התעלית על עצמך.</w:t>
      </w:r>
    </w:p>
    <w:p w14:paraId="7AEC433F" w14:textId="77777777" w:rsidR="009A4709" w:rsidRPr="009A4709" w:rsidRDefault="009A4709" w:rsidP="009A4709">
      <w:pPr>
        <w:bidi/>
        <w:rPr>
          <w:rFonts w:cs="David" w:hint="cs"/>
          <w:rtl/>
        </w:rPr>
      </w:pPr>
    </w:p>
    <w:p w14:paraId="54DCCCE2"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5ACE3D4" w14:textId="77777777" w:rsidR="009A4709" w:rsidRPr="009A4709" w:rsidRDefault="009A4709" w:rsidP="009A4709">
      <w:pPr>
        <w:bidi/>
        <w:rPr>
          <w:rFonts w:cs="David" w:hint="cs"/>
          <w:rtl/>
        </w:rPr>
      </w:pPr>
    </w:p>
    <w:p w14:paraId="44ACFACE" w14:textId="77777777" w:rsidR="009A4709" w:rsidRPr="009A4709" w:rsidRDefault="009A4709" w:rsidP="009A4709">
      <w:pPr>
        <w:bidi/>
        <w:rPr>
          <w:rFonts w:cs="David" w:hint="cs"/>
          <w:rtl/>
        </w:rPr>
      </w:pPr>
      <w:r w:rsidRPr="009A4709">
        <w:rPr>
          <w:rFonts w:cs="David" w:hint="cs"/>
          <w:rtl/>
        </w:rPr>
        <w:tab/>
        <w:t>חבר הכנסת ברכה, אני מאמין שלא תרצה להפריע לחבר הכנסת טיבי.</w:t>
      </w:r>
    </w:p>
    <w:p w14:paraId="3B1E92EB" w14:textId="77777777" w:rsidR="009A4709" w:rsidRPr="009A4709" w:rsidRDefault="009A4709" w:rsidP="009A4709">
      <w:pPr>
        <w:bidi/>
        <w:rPr>
          <w:rFonts w:cs="David" w:hint="cs"/>
          <w:rtl/>
        </w:rPr>
      </w:pPr>
    </w:p>
    <w:p w14:paraId="1EF7124C" w14:textId="77777777" w:rsidR="009A4709" w:rsidRPr="009A4709" w:rsidRDefault="009A4709" w:rsidP="009A4709">
      <w:pPr>
        <w:bidi/>
        <w:rPr>
          <w:rFonts w:cs="David" w:hint="cs"/>
          <w:rtl/>
        </w:rPr>
      </w:pPr>
      <w:r w:rsidRPr="009A4709">
        <w:rPr>
          <w:rFonts w:cs="David" w:hint="cs"/>
          <w:u w:val="single"/>
          <w:rtl/>
        </w:rPr>
        <w:t>אחמד טיבי:</w:t>
      </w:r>
    </w:p>
    <w:p w14:paraId="0785A7AF" w14:textId="77777777" w:rsidR="009A4709" w:rsidRPr="009A4709" w:rsidRDefault="009A4709" w:rsidP="009A4709">
      <w:pPr>
        <w:bidi/>
        <w:rPr>
          <w:rFonts w:cs="David" w:hint="cs"/>
          <w:rtl/>
        </w:rPr>
      </w:pPr>
    </w:p>
    <w:p w14:paraId="2D7E8F49" w14:textId="77777777" w:rsidR="009A4709" w:rsidRPr="009A4709" w:rsidRDefault="009A4709" w:rsidP="009A4709">
      <w:pPr>
        <w:bidi/>
        <w:rPr>
          <w:rFonts w:cs="David" w:hint="cs"/>
          <w:rtl/>
        </w:rPr>
      </w:pPr>
      <w:r w:rsidRPr="009A4709">
        <w:rPr>
          <w:rFonts w:cs="David" w:hint="cs"/>
          <w:rtl/>
        </w:rPr>
        <w:tab/>
        <w:t>הוא לא מפריע לי.</w:t>
      </w:r>
    </w:p>
    <w:p w14:paraId="6B4BAB86" w14:textId="77777777" w:rsidR="009A4709" w:rsidRPr="009A4709" w:rsidRDefault="009A4709" w:rsidP="009A4709">
      <w:pPr>
        <w:bidi/>
        <w:rPr>
          <w:rFonts w:cs="David" w:hint="cs"/>
          <w:rtl/>
        </w:rPr>
      </w:pPr>
    </w:p>
    <w:p w14:paraId="510022DF" w14:textId="77777777" w:rsidR="009A4709" w:rsidRPr="009A4709" w:rsidRDefault="009A4709" w:rsidP="009A4709">
      <w:pPr>
        <w:bidi/>
        <w:rPr>
          <w:rFonts w:cs="David"/>
          <w:u w:val="single"/>
          <w:rtl/>
        </w:rPr>
      </w:pPr>
      <w:r w:rsidRPr="009A4709">
        <w:rPr>
          <w:rFonts w:cs="David" w:hint="cs"/>
          <w:u w:val="single"/>
          <w:rtl/>
        </w:rPr>
        <w:t>היו"ר זאב אלקין:</w:t>
      </w:r>
    </w:p>
    <w:p w14:paraId="0D46B422" w14:textId="77777777" w:rsidR="009A4709" w:rsidRPr="009A4709" w:rsidRDefault="009A4709" w:rsidP="009A4709">
      <w:pPr>
        <w:bidi/>
        <w:rPr>
          <w:rFonts w:cs="David"/>
          <w:rtl/>
        </w:rPr>
      </w:pPr>
    </w:p>
    <w:p w14:paraId="6C793E23" w14:textId="77777777" w:rsidR="009A4709" w:rsidRPr="009A4709" w:rsidRDefault="009A4709" w:rsidP="009A4709">
      <w:pPr>
        <w:bidi/>
        <w:rPr>
          <w:rFonts w:cs="David" w:hint="cs"/>
          <w:rtl/>
        </w:rPr>
      </w:pPr>
      <w:r w:rsidRPr="009A4709">
        <w:rPr>
          <w:rFonts w:cs="David" w:hint="cs"/>
          <w:rtl/>
        </w:rPr>
        <w:tab/>
        <w:t>חבר הכנסת דנון, תאפשר לחבר הכנסת טיבי לדבר. תרחם עליו, כל מה שנשאר לו זה לתת ציונים לשרים. לא נשאר לו הרבה מעבר לזה, אז תיתן לו את הזכות המינימלית הזאת. בבקשה, חבר הכנסת טיבי.</w:t>
      </w:r>
    </w:p>
    <w:p w14:paraId="0251B0FE" w14:textId="77777777" w:rsidR="009A4709" w:rsidRPr="009A4709" w:rsidRDefault="009A4709" w:rsidP="009A4709">
      <w:pPr>
        <w:bidi/>
        <w:rPr>
          <w:rFonts w:cs="David" w:hint="cs"/>
          <w:rtl/>
        </w:rPr>
      </w:pPr>
    </w:p>
    <w:p w14:paraId="12FF9F86" w14:textId="77777777" w:rsidR="009A4709" w:rsidRPr="009A4709" w:rsidRDefault="009A4709" w:rsidP="009A4709">
      <w:pPr>
        <w:bidi/>
        <w:rPr>
          <w:rFonts w:cs="David" w:hint="cs"/>
          <w:rtl/>
        </w:rPr>
      </w:pPr>
      <w:r w:rsidRPr="009A4709">
        <w:rPr>
          <w:rFonts w:cs="David" w:hint="cs"/>
          <w:u w:val="single"/>
          <w:rtl/>
        </w:rPr>
        <w:t>אחמד טיבי:</w:t>
      </w:r>
    </w:p>
    <w:p w14:paraId="73978157" w14:textId="77777777" w:rsidR="009A4709" w:rsidRPr="009A4709" w:rsidRDefault="009A4709" w:rsidP="009A4709">
      <w:pPr>
        <w:bidi/>
        <w:rPr>
          <w:rFonts w:cs="David" w:hint="cs"/>
          <w:rtl/>
        </w:rPr>
      </w:pPr>
    </w:p>
    <w:p w14:paraId="1649D727" w14:textId="77777777" w:rsidR="009A4709" w:rsidRPr="009A4709" w:rsidRDefault="009A4709" w:rsidP="009A4709">
      <w:pPr>
        <w:bidi/>
        <w:rPr>
          <w:rFonts w:cs="David" w:hint="cs"/>
          <w:rtl/>
        </w:rPr>
      </w:pPr>
      <w:r w:rsidRPr="009A4709">
        <w:rPr>
          <w:rFonts w:cs="David" w:hint="cs"/>
          <w:rtl/>
        </w:rPr>
        <w:tab/>
        <w:t xml:space="preserve"> חבר הכנסת זאב אלקין, אתה משמש כיושב-ראש ועדה, אסור לך לחלק הערות כאלה לחברי כנסת.</w:t>
      </w:r>
    </w:p>
    <w:p w14:paraId="29CFA00D" w14:textId="77777777" w:rsidR="009A4709" w:rsidRPr="009A4709" w:rsidRDefault="009A4709" w:rsidP="009A4709">
      <w:pPr>
        <w:bidi/>
        <w:rPr>
          <w:rFonts w:cs="David" w:hint="cs"/>
          <w:rtl/>
        </w:rPr>
      </w:pPr>
    </w:p>
    <w:p w14:paraId="1D3BE4FF" w14:textId="77777777" w:rsidR="009A4709" w:rsidRPr="009A4709" w:rsidRDefault="009A4709" w:rsidP="009A4709">
      <w:pPr>
        <w:bidi/>
        <w:rPr>
          <w:rFonts w:cs="David"/>
          <w:u w:val="single"/>
          <w:rtl/>
        </w:rPr>
      </w:pPr>
      <w:r w:rsidRPr="009A4709">
        <w:rPr>
          <w:rFonts w:cs="David" w:hint="cs"/>
          <w:u w:val="single"/>
          <w:rtl/>
        </w:rPr>
        <w:t>היו"ר זאב אלקין:</w:t>
      </w:r>
    </w:p>
    <w:p w14:paraId="1DCCCF0C" w14:textId="77777777" w:rsidR="009A4709" w:rsidRPr="009A4709" w:rsidRDefault="009A4709" w:rsidP="009A4709">
      <w:pPr>
        <w:bidi/>
        <w:rPr>
          <w:rFonts w:cs="David"/>
          <w:rtl/>
        </w:rPr>
      </w:pPr>
    </w:p>
    <w:p w14:paraId="552FD2FA" w14:textId="77777777" w:rsidR="009A4709" w:rsidRPr="009A4709" w:rsidRDefault="009A4709" w:rsidP="009A4709">
      <w:pPr>
        <w:bidi/>
        <w:rPr>
          <w:rFonts w:cs="David" w:hint="cs"/>
          <w:rtl/>
        </w:rPr>
      </w:pPr>
      <w:r w:rsidRPr="009A4709">
        <w:rPr>
          <w:rFonts w:cs="David" w:hint="cs"/>
          <w:rtl/>
        </w:rPr>
        <w:tab/>
        <w:t>אני מגן על זכותך לדבר.</w:t>
      </w:r>
    </w:p>
    <w:p w14:paraId="26BDB5EF" w14:textId="77777777" w:rsidR="009A4709" w:rsidRPr="009A4709" w:rsidRDefault="009A4709" w:rsidP="009A4709">
      <w:pPr>
        <w:bidi/>
        <w:rPr>
          <w:rFonts w:cs="David" w:hint="cs"/>
          <w:rtl/>
        </w:rPr>
      </w:pPr>
    </w:p>
    <w:p w14:paraId="56F967FE" w14:textId="77777777" w:rsidR="009A4709" w:rsidRPr="009A4709" w:rsidRDefault="009A4709" w:rsidP="009A4709">
      <w:pPr>
        <w:bidi/>
        <w:rPr>
          <w:rFonts w:cs="David" w:hint="cs"/>
          <w:rtl/>
        </w:rPr>
      </w:pPr>
      <w:r w:rsidRPr="009A4709">
        <w:rPr>
          <w:rFonts w:cs="David" w:hint="cs"/>
          <w:u w:val="single"/>
          <w:rtl/>
        </w:rPr>
        <w:t>אחמד טיבי:</w:t>
      </w:r>
    </w:p>
    <w:p w14:paraId="391750C4" w14:textId="77777777" w:rsidR="009A4709" w:rsidRPr="009A4709" w:rsidRDefault="009A4709" w:rsidP="009A4709">
      <w:pPr>
        <w:bidi/>
        <w:rPr>
          <w:rFonts w:cs="David" w:hint="cs"/>
          <w:rtl/>
        </w:rPr>
      </w:pPr>
    </w:p>
    <w:p w14:paraId="4E8252B5" w14:textId="77777777" w:rsidR="009A4709" w:rsidRPr="009A4709" w:rsidRDefault="009A4709" w:rsidP="009A4709">
      <w:pPr>
        <w:bidi/>
        <w:rPr>
          <w:rFonts w:cs="David" w:hint="cs"/>
          <w:rtl/>
        </w:rPr>
      </w:pPr>
      <w:r w:rsidRPr="009A4709">
        <w:rPr>
          <w:rFonts w:cs="David" w:hint="cs"/>
          <w:rtl/>
        </w:rPr>
        <w:tab/>
        <w:t>אל תגיד שאתה מרחם עלי, אני מרחם עליך שלא זכית לתפקיד, לא לסגן שר ולא לשר. זרקו אותך לתפקיד של יושב-ראש קואליציה מנופחת, מצחיקה וגרוטסקית. נראה לי בסדר שאני אומר את זה. אל תרחמו עלי, עלי לא מרחמים.</w:t>
      </w:r>
    </w:p>
    <w:p w14:paraId="78ABCBFB" w14:textId="77777777" w:rsidR="009A4709" w:rsidRPr="009A4709" w:rsidRDefault="009A4709" w:rsidP="009A4709">
      <w:pPr>
        <w:bidi/>
        <w:rPr>
          <w:rFonts w:cs="David" w:hint="cs"/>
          <w:rtl/>
        </w:rPr>
      </w:pPr>
    </w:p>
    <w:p w14:paraId="71BD6167" w14:textId="77777777" w:rsidR="009A4709" w:rsidRPr="009A4709" w:rsidRDefault="009A4709" w:rsidP="009A4709">
      <w:pPr>
        <w:bidi/>
        <w:rPr>
          <w:rFonts w:cs="David" w:hint="cs"/>
          <w:rtl/>
        </w:rPr>
      </w:pPr>
      <w:r w:rsidRPr="009A4709">
        <w:rPr>
          <w:rFonts w:cs="David" w:hint="cs"/>
          <w:u w:val="single"/>
          <w:rtl/>
        </w:rPr>
        <w:t>נסים זאב:</w:t>
      </w:r>
    </w:p>
    <w:p w14:paraId="094EAB20" w14:textId="77777777" w:rsidR="009A4709" w:rsidRPr="009A4709" w:rsidRDefault="009A4709" w:rsidP="009A4709">
      <w:pPr>
        <w:bidi/>
        <w:rPr>
          <w:rFonts w:cs="David" w:hint="cs"/>
          <w:rtl/>
        </w:rPr>
      </w:pPr>
      <w:r w:rsidRPr="009A4709">
        <w:rPr>
          <w:rFonts w:cs="David" w:hint="cs"/>
          <w:rtl/>
        </w:rPr>
        <w:tab/>
      </w:r>
    </w:p>
    <w:p w14:paraId="2A07A419" w14:textId="77777777" w:rsidR="009A4709" w:rsidRPr="009A4709" w:rsidRDefault="009A4709" w:rsidP="009A4709">
      <w:pPr>
        <w:bidi/>
        <w:rPr>
          <w:rFonts w:cs="David" w:hint="cs"/>
          <w:rtl/>
        </w:rPr>
      </w:pPr>
      <w:r w:rsidRPr="009A4709">
        <w:rPr>
          <w:rFonts w:cs="David" w:hint="cs"/>
          <w:rtl/>
        </w:rPr>
        <w:tab/>
        <w:t xml:space="preserve"> כל המרחם על הבריות, מרחמים עליו משמים.</w:t>
      </w:r>
    </w:p>
    <w:p w14:paraId="022F12C6" w14:textId="77777777" w:rsidR="009A4709" w:rsidRPr="009A4709" w:rsidRDefault="009A4709" w:rsidP="009A4709">
      <w:pPr>
        <w:bidi/>
        <w:rPr>
          <w:rFonts w:cs="David" w:hint="cs"/>
          <w:rtl/>
        </w:rPr>
      </w:pPr>
    </w:p>
    <w:p w14:paraId="62EFF88A" w14:textId="77777777" w:rsidR="009A4709" w:rsidRPr="009A4709" w:rsidRDefault="009A4709" w:rsidP="009A4709">
      <w:pPr>
        <w:bidi/>
        <w:rPr>
          <w:rFonts w:cs="David" w:hint="cs"/>
          <w:rtl/>
        </w:rPr>
      </w:pPr>
      <w:r w:rsidRPr="009A4709">
        <w:rPr>
          <w:rFonts w:cs="David" w:hint="cs"/>
          <w:u w:val="single"/>
          <w:rtl/>
        </w:rPr>
        <w:t>אחמד טיבי:</w:t>
      </w:r>
    </w:p>
    <w:p w14:paraId="2B1EB255" w14:textId="77777777" w:rsidR="009A4709" w:rsidRPr="009A4709" w:rsidRDefault="009A4709" w:rsidP="009A4709">
      <w:pPr>
        <w:bidi/>
        <w:rPr>
          <w:rFonts w:cs="David" w:hint="cs"/>
          <w:rtl/>
        </w:rPr>
      </w:pPr>
    </w:p>
    <w:p w14:paraId="53AC3C72" w14:textId="77777777" w:rsidR="009A4709" w:rsidRPr="009A4709" w:rsidRDefault="009A4709" w:rsidP="009A4709">
      <w:pPr>
        <w:bidi/>
        <w:rPr>
          <w:rFonts w:cs="David" w:hint="cs"/>
          <w:rtl/>
        </w:rPr>
      </w:pPr>
      <w:r w:rsidRPr="009A4709">
        <w:rPr>
          <w:rFonts w:cs="David" w:hint="cs"/>
          <w:rtl/>
        </w:rPr>
        <w:tab/>
        <w:t>הערות כאלה לא מתאימות לתפקיד יושב-ראש, תשאיר את זה לנסים זאב.</w:t>
      </w:r>
    </w:p>
    <w:p w14:paraId="1197CBE4" w14:textId="77777777" w:rsidR="009A4709" w:rsidRPr="009A4709" w:rsidRDefault="009A4709" w:rsidP="009A4709">
      <w:pPr>
        <w:bidi/>
        <w:rPr>
          <w:rFonts w:cs="David" w:hint="cs"/>
          <w:rtl/>
        </w:rPr>
      </w:pPr>
    </w:p>
    <w:p w14:paraId="0775A194" w14:textId="77777777" w:rsidR="009A4709" w:rsidRPr="009A4709" w:rsidRDefault="009A4709" w:rsidP="009A4709">
      <w:pPr>
        <w:bidi/>
        <w:rPr>
          <w:rFonts w:cs="David" w:hint="cs"/>
          <w:rtl/>
        </w:rPr>
      </w:pPr>
      <w:r w:rsidRPr="009A4709">
        <w:rPr>
          <w:rFonts w:cs="David" w:hint="cs"/>
          <w:u w:val="single"/>
          <w:rtl/>
        </w:rPr>
        <w:t>זבולון אורלב:</w:t>
      </w:r>
    </w:p>
    <w:p w14:paraId="46C463A3" w14:textId="77777777" w:rsidR="009A4709" w:rsidRPr="009A4709" w:rsidRDefault="009A4709" w:rsidP="009A4709">
      <w:pPr>
        <w:bidi/>
        <w:rPr>
          <w:rFonts w:cs="David" w:hint="cs"/>
          <w:rtl/>
        </w:rPr>
      </w:pPr>
      <w:r w:rsidRPr="009A4709">
        <w:rPr>
          <w:rFonts w:cs="David" w:hint="cs"/>
          <w:rtl/>
        </w:rPr>
        <w:tab/>
      </w:r>
    </w:p>
    <w:p w14:paraId="772F38E1" w14:textId="77777777" w:rsidR="009A4709" w:rsidRPr="009A4709" w:rsidRDefault="009A4709" w:rsidP="009A4709">
      <w:pPr>
        <w:bidi/>
        <w:rPr>
          <w:rFonts w:cs="David" w:hint="cs"/>
          <w:rtl/>
        </w:rPr>
      </w:pPr>
      <w:r w:rsidRPr="009A4709">
        <w:rPr>
          <w:rFonts w:cs="David" w:hint="cs"/>
          <w:rtl/>
        </w:rPr>
        <w:tab/>
        <w:t xml:space="preserve"> טיבי, אתה הולך מדחי לדחי ומדוחא לדוחא.</w:t>
      </w:r>
    </w:p>
    <w:p w14:paraId="69A619AE" w14:textId="77777777" w:rsidR="009A4709" w:rsidRDefault="009A4709" w:rsidP="009A4709">
      <w:pPr>
        <w:bidi/>
        <w:rPr>
          <w:rFonts w:cs="David" w:hint="cs"/>
          <w:rtl/>
        </w:rPr>
      </w:pPr>
    </w:p>
    <w:p w14:paraId="2434117D" w14:textId="77777777" w:rsidR="009A4709" w:rsidRDefault="009A4709" w:rsidP="009A4709">
      <w:pPr>
        <w:bidi/>
        <w:rPr>
          <w:rFonts w:cs="David" w:hint="cs"/>
          <w:rtl/>
        </w:rPr>
      </w:pPr>
    </w:p>
    <w:p w14:paraId="7C8FA3C0" w14:textId="77777777" w:rsidR="009A4709" w:rsidRDefault="009A4709" w:rsidP="009A4709">
      <w:pPr>
        <w:bidi/>
        <w:rPr>
          <w:rFonts w:cs="David" w:hint="cs"/>
          <w:rtl/>
        </w:rPr>
      </w:pPr>
    </w:p>
    <w:p w14:paraId="2D89F78F" w14:textId="77777777" w:rsidR="009A4709" w:rsidRDefault="009A4709" w:rsidP="009A4709">
      <w:pPr>
        <w:bidi/>
        <w:rPr>
          <w:rFonts w:cs="David" w:hint="cs"/>
          <w:rtl/>
        </w:rPr>
      </w:pPr>
    </w:p>
    <w:p w14:paraId="20EAF7B3" w14:textId="77777777" w:rsidR="009A4709" w:rsidRDefault="009A4709" w:rsidP="009A4709">
      <w:pPr>
        <w:bidi/>
        <w:rPr>
          <w:rFonts w:cs="David" w:hint="cs"/>
          <w:rtl/>
        </w:rPr>
      </w:pPr>
    </w:p>
    <w:p w14:paraId="712D6431" w14:textId="77777777" w:rsidR="009A4709" w:rsidRDefault="009A4709" w:rsidP="009A4709">
      <w:pPr>
        <w:bidi/>
        <w:rPr>
          <w:rFonts w:cs="David" w:hint="cs"/>
          <w:rtl/>
        </w:rPr>
      </w:pPr>
    </w:p>
    <w:p w14:paraId="7569A7A8" w14:textId="77777777" w:rsidR="009A4709" w:rsidRPr="009A4709" w:rsidRDefault="009A4709" w:rsidP="009A4709">
      <w:pPr>
        <w:bidi/>
        <w:rPr>
          <w:rFonts w:cs="David" w:hint="cs"/>
          <w:rtl/>
        </w:rPr>
      </w:pPr>
    </w:p>
    <w:p w14:paraId="7151BB9C" w14:textId="77777777" w:rsidR="009A4709" w:rsidRPr="009A4709" w:rsidRDefault="009A4709" w:rsidP="009A4709">
      <w:pPr>
        <w:bidi/>
        <w:rPr>
          <w:rFonts w:cs="David" w:hint="cs"/>
          <w:rtl/>
        </w:rPr>
      </w:pPr>
      <w:r w:rsidRPr="009A4709">
        <w:rPr>
          <w:rFonts w:cs="David" w:hint="cs"/>
          <w:u w:val="single"/>
          <w:rtl/>
        </w:rPr>
        <w:t>נסים זאב:</w:t>
      </w:r>
    </w:p>
    <w:p w14:paraId="679738F2" w14:textId="77777777" w:rsidR="009A4709" w:rsidRPr="009A4709" w:rsidRDefault="009A4709" w:rsidP="009A4709">
      <w:pPr>
        <w:bidi/>
        <w:rPr>
          <w:rFonts w:cs="David" w:hint="cs"/>
          <w:rtl/>
        </w:rPr>
      </w:pPr>
      <w:r w:rsidRPr="009A4709">
        <w:rPr>
          <w:rFonts w:cs="David" w:hint="cs"/>
          <w:rtl/>
        </w:rPr>
        <w:tab/>
      </w:r>
    </w:p>
    <w:p w14:paraId="2F707DB2" w14:textId="77777777" w:rsidR="009A4709" w:rsidRPr="009A4709" w:rsidRDefault="009A4709" w:rsidP="009A4709">
      <w:pPr>
        <w:bidi/>
        <w:rPr>
          <w:rFonts w:cs="David" w:hint="cs"/>
          <w:rtl/>
        </w:rPr>
      </w:pPr>
      <w:r w:rsidRPr="009A4709">
        <w:rPr>
          <w:rFonts w:cs="David" w:hint="cs"/>
          <w:rtl/>
        </w:rPr>
        <w:tab/>
        <w:t xml:space="preserve"> חשבתי שיש קשר בין טיבי לביבי, זה כמעט אותן אותיות.</w:t>
      </w:r>
    </w:p>
    <w:p w14:paraId="0992F115" w14:textId="77777777" w:rsidR="009A4709" w:rsidRPr="009A4709" w:rsidRDefault="009A4709" w:rsidP="009A4709">
      <w:pPr>
        <w:bidi/>
        <w:rPr>
          <w:rFonts w:cs="David" w:hint="cs"/>
          <w:rtl/>
        </w:rPr>
      </w:pPr>
    </w:p>
    <w:p w14:paraId="653756D1" w14:textId="77777777" w:rsidR="009A4709" w:rsidRPr="009A4709" w:rsidRDefault="009A4709" w:rsidP="009A4709">
      <w:pPr>
        <w:bidi/>
        <w:rPr>
          <w:rFonts w:cs="David"/>
          <w:u w:val="single"/>
          <w:rtl/>
        </w:rPr>
      </w:pPr>
      <w:r w:rsidRPr="009A4709">
        <w:rPr>
          <w:rFonts w:cs="David" w:hint="cs"/>
          <w:u w:val="single"/>
          <w:rtl/>
        </w:rPr>
        <w:t>היו"ר זאב אלקין:</w:t>
      </w:r>
    </w:p>
    <w:p w14:paraId="170A85DE" w14:textId="77777777" w:rsidR="009A4709" w:rsidRPr="009A4709" w:rsidRDefault="009A4709" w:rsidP="009A4709">
      <w:pPr>
        <w:bidi/>
        <w:rPr>
          <w:rFonts w:cs="David"/>
          <w:rtl/>
        </w:rPr>
      </w:pPr>
    </w:p>
    <w:p w14:paraId="09BE4562" w14:textId="77777777" w:rsidR="009A4709" w:rsidRPr="009A4709" w:rsidRDefault="009A4709" w:rsidP="009A4709">
      <w:pPr>
        <w:bidi/>
        <w:rPr>
          <w:rFonts w:cs="David" w:hint="cs"/>
          <w:rtl/>
        </w:rPr>
      </w:pPr>
      <w:r w:rsidRPr="009A4709">
        <w:rPr>
          <w:rFonts w:cs="David" w:hint="cs"/>
          <w:rtl/>
        </w:rPr>
        <w:tab/>
        <w:t>חבר הכנסת זאב, נא לאפשר לחבר הכנסת טיבי לדבר.</w:t>
      </w:r>
    </w:p>
    <w:p w14:paraId="637868C3" w14:textId="77777777" w:rsidR="009A4709" w:rsidRPr="009A4709" w:rsidRDefault="009A4709" w:rsidP="009A4709">
      <w:pPr>
        <w:bidi/>
        <w:rPr>
          <w:rFonts w:cs="David" w:hint="cs"/>
          <w:rtl/>
        </w:rPr>
      </w:pPr>
    </w:p>
    <w:p w14:paraId="1D57E878" w14:textId="77777777" w:rsidR="009A4709" w:rsidRPr="009A4709" w:rsidRDefault="009A4709" w:rsidP="009A4709">
      <w:pPr>
        <w:bidi/>
        <w:rPr>
          <w:rFonts w:cs="David" w:hint="cs"/>
          <w:rtl/>
        </w:rPr>
      </w:pPr>
      <w:r w:rsidRPr="009A4709">
        <w:rPr>
          <w:rFonts w:cs="David" w:hint="cs"/>
          <w:u w:val="single"/>
          <w:rtl/>
        </w:rPr>
        <w:t>אחמד טיבי:</w:t>
      </w:r>
    </w:p>
    <w:p w14:paraId="507DFF16" w14:textId="77777777" w:rsidR="009A4709" w:rsidRPr="009A4709" w:rsidRDefault="009A4709" w:rsidP="009A4709">
      <w:pPr>
        <w:bidi/>
        <w:rPr>
          <w:rFonts w:cs="David" w:hint="cs"/>
          <w:rtl/>
        </w:rPr>
      </w:pPr>
    </w:p>
    <w:p w14:paraId="0CAFD160" w14:textId="77777777" w:rsidR="009A4709" w:rsidRPr="009A4709" w:rsidRDefault="009A4709" w:rsidP="009A4709">
      <w:pPr>
        <w:bidi/>
        <w:rPr>
          <w:rFonts w:cs="David" w:hint="cs"/>
          <w:rtl/>
        </w:rPr>
      </w:pPr>
      <w:r w:rsidRPr="009A4709">
        <w:rPr>
          <w:rFonts w:cs="David" w:hint="cs"/>
          <w:rtl/>
        </w:rPr>
        <w:tab/>
        <w:t>אדוני, בכנסת השש-עשרה שינו בחקיקת בזק חוק יסוד. וראה זה פלא, לאחר שפנינו אז לבג"ץ, בג"ץ רע"ם-תע"ל נגד ועדת הבחירות המרכזית, זכינו. אמר אז הנשיא ברק שאין ראוי לשנות חוקי יסוד בהליך בזק, כי אפילו חוק רגיל לא מקבלים בקריאות כאלה. נגיד שכל הקואליציות עושות מחטפים של חוקים רגילים, אבל חוקי יסוד בקריאה הראשונה, בקריאה השנייה ובקריאה השלישית בלי בקרה?</w:t>
      </w:r>
    </w:p>
    <w:p w14:paraId="5000164F" w14:textId="77777777" w:rsidR="009A4709" w:rsidRPr="009A4709" w:rsidRDefault="009A4709" w:rsidP="009A4709">
      <w:pPr>
        <w:bidi/>
        <w:rPr>
          <w:rFonts w:cs="David" w:hint="cs"/>
          <w:rtl/>
        </w:rPr>
      </w:pPr>
    </w:p>
    <w:p w14:paraId="2E64A4A6" w14:textId="77777777" w:rsidR="009A4709" w:rsidRPr="009A4709" w:rsidRDefault="009A4709" w:rsidP="009A4709">
      <w:pPr>
        <w:bidi/>
        <w:rPr>
          <w:rFonts w:cs="David" w:hint="cs"/>
          <w:rtl/>
        </w:rPr>
      </w:pPr>
      <w:r w:rsidRPr="009A4709">
        <w:rPr>
          <w:rFonts w:cs="David" w:hint="cs"/>
          <w:u w:val="single"/>
          <w:rtl/>
        </w:rPr>
        <w:t>זבולון אורלב:</w:t>
      </w:r>
    </w:p>
    <w:p w14:paraId="660D46E0" w14:textId="77777777" w:rsidR="009A4709" w:rsidRPr="009A4709" w:rsidRDefault="009A4709" w:rsidP="009A4709">
      <w:pPr>
        <w:bidi/>
        <w:rPr>
          <w:rFonts w:cs="David" w:hint="cs"/>
          <w:rtl/>
        </w:rPr>
      </w:pPr>
      <w:r w:rsidRPr="009A4709">
        <w:rPr>
          <w:rFonts w:cs="David" w:hint="cs"/>
          <w:rtl/>
        </w:rPr>
        <w:tab/>
      </w:r>
    </w:p>
    <w:p w14:paraId="2664DFA9" w14:textId="77777777" w:rsidR="009A4709" w:rsidRPr="009A4709" w:rsidRDefault="009A4709" w:rsidP="009A4709">
      <w:pPr>
        <w:bidi/>
        <w:rPr>
          <w:rFonts w:cs="David" w:hint="cs"/>
          <w:rtl/>
        </w:rPr>
      </w:pPr>
      <w:r w:rsidRPr="009A4709">
        <w:rPr>
          <w:rFonts w:cs="David" w:hint="cs"/>
          <w:rtl/>
        </w:rPr>
        <w:tab/>
        <w:t xml:space="preserve"> הוראת שעה.</w:t>
      </w:r>
    </w:p>
    <w:p w14:paraId="06E51989" w14:textId="77777777" w:rsidR="009A4709" w:rsidRPr="009A4709" w:rsidRDefault="009A4709" w:rsidP="009A4709">
      <w:pPr>
        <w:bidi/>
        <w:rPr>
          <w:rFonts w:cs="David" w:hint="cs"/>
          <w:rtl/>
        </w:rPr>
      </w:pPr>
    </w:p>
    <w:p w14:paraId="1E1146A8" w14:textId="77777777" w:rsidR="009A4709" w:rsidRPr="009A4709" w:rsidRDefault="009A4709" w:rsidP="009A4709">
      <w:pPr>
        <w:bidi/>
        <w:rPr>
          <w:rFonts w:cs="David" w:hint="cs"/>
          <w:rtl/>
        </w:rPr>
      </w:pPr>
      <w:r w:rsidRPr="009A4709">
        <w:rPr>
          <w:rFonts w:cs="David" w:hint="cs"/>
          <w:u w:val="single"/>
          <w:rtl/>
        </w:rPr>
        <w:t>אחמד טיבי:</w:t>
      </w:r>
    </w:p>
    <w:p w14:paraId="17D0631D" w14:textId="77777777" w:rsidR="009A4709" w:rsidRPr="009A4709" w:rsidRDefault="009A4709" w:rsidP="009A4709">
      <w:pPr>
        <w:bidi/>
        <w:rPr>
          <w:rFonts w:cs="David" w:hint="cs"/>
          <w:rtl/>
        </w:rPr>
      </w:pPr>
    </w:p>
    <w:p w14:paraId="30771F56" w14:textId="77777777" w:rsidR="009A4709" w:rsidRPr="009A4709" w:rsidRDefault="009A4709" w:rsidP="009A4709">
      <w:pPr>
        <w:bidi/>
        <w:rPr>
          <w:rFonts w:cs="David" w:hint="cs"/>
          <w:rtl/>
        </w:rPr>
      </w:pPr>
      <w:r w:rsidRPr="009A4709">
        <w:rPr>
          <w:rFonts w:cs="David" w:hint="cs"/>
          <w:rtl/>
        </w:rPr>
        <w:tab/>
        <w:t>איזו הוראת שעה? תעביר את המדינה למדינה של הוראת שעה.</w:t>
      </w:r>
    </w:p>
    <w:p w14:paraId="64F9EAE0" w14:textId="77777777" w:rsidR="009A4709" w:rsidRPr="009A4709" w:rsidRDefault="009A4709" w:rsidP="009A4709">
      <w:pPr>
        <w:bidi/>
        <w:rPr>
          <w:rFonts w:cs="David" w:hint="cs"/>
          <w:rtl/>
        </w:rPr>
      </w:pPr>
    </w:p>
    <w:p w14:paraId="62B47BE6" w14:textId="77777777" w:rsidR="009A4709" w:rsidRPr="009A4709" w:rsidRDefault="009A4709" w:rsidP="009A4709">
      <w:pPr>
        <w:bidi/>
        <w:rPr>
          <w:rFonts w:cs="David" w:hint="cs"/>
          <w:rtl/>
        </w:rPr>
      </w:pPr>
      <w:r w:rsidRPr="009A4709">
        <w:rPr>
          <w:rFonts w:cs="David" w:hint="cs"/>
          <w:u w:val="single"/>
          <w:rtl/>
        </w:rPr>
        <w:t>מוחמד ברכה:</w:t>
      </w:r>
    </w:p>
    <w:p w14:paraId="41020F4E" w14:textId="77777777" w:rsidR="009A4709" w:rsidRPr="009A4709" w:rsidRDefault="009A4709" w:rsidP="009A4709">
      <w:pPr>
        <w:bidi/>
        <w:rPr>
          <w:rFonts w:cs="David" w:hint="cs"/>
          <w:rtl/>
        </w:rPr>
      </w:pPr>
      <w:r w:rsidRPr="009A4709">
        <w:rPr>
          <w:rFonts w:cs="David" w:hint="cs"/>
          <w:rtl/>
        </w:rPr>
        <w:tab/>
      </w:r>
    </w:p>
    <w:p w14:paraId="0711FAA2" w14:textId="77777777" w:rsidR="009A4709" w:rsidRPr="009A4709" w:rsidRDefault="009A4709" w:rsidP="009A4709">
      <w:pPr>
        <w:bidi/>
        <w:rPr>
          <w:rFonts w:cs="David" w:hint="cs"/>
          <w:rtl/>
        </w:rPr>
      </w:pPr>
      <w:r w:rsidRPr="009A4709">
        <w:rPr>
          <w:rFonts w:cs="David" w:hint="cs"/>
          <w:rtl/>
        </w:rPr>
        <w:tab/>
        <w:t xml:space="preserve"> הוראת שעתיים עכשיו.</w:t>
      </w:r>
    </w:p>
    <w:p w14:paraId="57C8BD6A" w14:textId="77777777" w:rsidR="009A4709" w:rsidRPr="009A4709" w:rsidRDefault="009A4709" w:rsidP="009A4709">
      <w:pPr>
        <w:bidi/>
        <w:rPr>
          <w:rFonts w:cs="David" w:hint="cs"/>
          <w:rtl/>
        </w:rPr>
      </w:pPr>
    </w:p>
    <w:p w14:paraId="4B177DEC" w14:textId="77777777" w:rsidR="009A4709" w:rsidRPr="009A4709" w:rsidRDefault="009A4709" w:rsidP="009A4709">
      <w:pPr>
        <w:bidi/>
        <w:rPr>
          <w:rFonts w:cs="David"/>
          <w:u w:val="single"/>
          <w:rtl/>
        </w:rPr>
      </w:pPr>
      <w:r w:rsidRPr="009A4709">
        <w:rPr>
          <w:rFonts w:cs="David" w:hint="cs"/>
          <w:u w:val="single"/>
          <w:rtl/>
        </w:rPr>
        <w:t>היו"ר זאב אלקין:</w:t>
      </w:r>
    </w:p>
    <w:p w14:paraId="5F46AE95" w14:textId="77777777" w:rsidR="009A4709" w:rsidRPr="009A4709" w:rsidRDefault="009A4709" w:rsidP="009A4709">
      <w:pPr>
        <w:bidi/>
        <w:rPr>
          <w:rFonts w:cs="David"/>
          <w:rtl/>
        </w:rPr>
      </w:pPr>
    </w:p>
    <w:p w14:paraId="35A480E4" w14:textId="77777777" w:rsidR="009A4709" w:rsidRPr="009A4709" w:rsidRDefault="009A4709" w:rsidP="009A4709">
      <w:pPr>
        <w:bidi/>
        <w:rPr>
          <w:rFonts w:cs="David" w:hint="cs"/>
          <w:rtl/>
        </w:rPr>
      </w:pPr>
      <w:r w:rsidRPr="009A4709">
        <w:rPr>
          <w:rFonts w:cs="David" w:hint="cs"/>
          <w:rtl/>
        </w:rPr>
        <w:tab/>
        <w:t>חבר הכנסת ברכה, נא לא להפריע לחבר הכנסת טיבי, הוא לא הפריע לך.</w:t>
      </w:r>
    </w:p>
    <w:p w14:paraId="02F180DA" w14:textId="77777777" w:rsidR="009A4709" w:rsidRPr="009A4709" w:rsidRDefault="009A4709" w:rsidP="009A4709">
      <w:pPr>
        <w:bidi/>
        <w:rPr>
          <w:rFonts w:cs="David" w:hint="cs"/>
          <w:rtl/>
        </w:rPr>
      </w:pPr>
    </w:p>
    <w:p w14:paraId="05E8CC64" w14:textId="77777777" w:rsidR="009A4709" w:rsidRPr="009A4709" w:rsidRDefault="009A4709" w:rsidP="009A4709">
      <w:pPr>
        <w:bidi/>
        <w:rPr>
          <w:rFonts w:cs="David" w:hint="cs"/>
          <w:rtl/>
        </w:rPr>
      </w:pPr>
      <w:r w:rsidRPr="009A4709">
        <w:rPr>
          <w:rFonts w:cs="David" w:hint="cs"/>
          <w:u w:val="single"/>
          <w:rtl/>
        </w:rPr>
        <w:t>אחמד טיבי:</w:t>
      </w:r>
    </w:p>
    <w:p w14:paraId="4EF5DDB7" w14:textId="77777777" w:rsidR="009A4709" w:rsidRPr="009A4709" w:rsidRDefault="009A4709" w:rsidP="009A4709">
      <w:pPr>
        <w:bidi/>
        <w:rPr>
          <w:rFonts w:cs="David" w:hint="cs"/>
          <w:rtl/>
        </w:rPr>
      </w:pPr>
    </w:p>
    <w:p w14:paraId="49478798" w14:textId="77777777" w:rsidR="009A4709" w:rsidRPr="009A4709" w:rsidRDefault="009A4709" w:rsidP="009A4709">
      <w:pPr>
        <w:bidi/>
        <w:rPr>
          <w:rFonts w:cs="David" w:hint="cs"/>
          <w:rtl/>
        </w:rPr>
      </w:pPr>
      <w:r w:rsidRPr="009A4709">
        <w:rPr>
          <w:rFonts w:cs="David" w:hint="cs"/>
          <w:rtl/>
        </w:rPr>
        <w:tab/>
        <w:t xml:space="preserve">אדוני, תראה מה אומר הנשיא ברק: חוקי יסוד מניחים את היסוד לערכיה החברתיים של המדינה, קובעים את השקפותיה, מחויבותה ומגמותיה של החברה, הם נועדו לכוון התנהגות לתקופה ארוכה, הם קובעים את המסגרת לחקיקתם של חוקים ולהתנהגותו של הממשל. חוקי היסוד הם פילוסופיה, פוליטיקה, חברה ומשפט גם יחד. כך מתנהגות ממשלה וקואליציה כלפי חוקי יסוד? </w:t>
      </w:r>
    </w:p>
    <w:p w14:paraId="58299FC5" w14:textId="77777777" w:rsidR="009A4709" w:rsidRPr="009A4709" w:rsidRDefault="009A4709" w:rsidP="009A4709">
      <w:pPr>
        <w:bidi/>
        <w:rPr>
          <w:rFonts w:cs="David" w:hint="cs"/>
          <w:rtl/>
        </w:rPr>
      </w:pPr>
    </w:p>
    <w:p w14:paraId="4FE32254" w14:textId="77777777" w:rsidR="009A4709" w:rsidRPr="009A4709" w:rsidRDefault="009A4709" w:rsidP="009A4709">
      <w:pPr>
        <w:bidi/>
        <w:rPr>
          <w:rFonts w:cs="David"/>
          <w:u w:val="single"/>
          <w:rtl/>
        </w:rPr>
      </w:pPr>
      <w:r w:rsidRPr="009A4709">
        <w:rPr>
          <w:rFonts w:cs="David" w:hint="cs"/>
          <w:u w:val="single"/>
          <w:rtl/>
        </w:rPr>
        <w:t>היו"ר זאב אלקין:</w:t>
      </w:r>
    </w:p>
    <w:p w14:paraId="57A8E195" w14:textId="77777777" w:rsidR="009A4709" w:rsidRPr="009A4709" w:rsidRDefault="009A4709" w:rsidP="009A4709">
      <w:pPr>
        <w:bidi/>
        <w:rPr>
          <w:rFonts w:cs="David"/>
          <w:rtl/>
        </w:rPr>
      </w:pPr>
    </w:p>
    <w:p w14:paraId="04E2EEA5" w14:textId="77777777" w:rsidR="009A4709" w:rsidRPr="009A4709" w:rsidRDefault="009A4709" w:rsidP="009A4709">
      <w:pPr>
        <w:bidi/>
        <w:rPr>
          <w:rFonts w:cs="David" w:hint="cs"/>
          <w:rtl/>
        </w:rPr>
      </w:pPr>
      <w:r w:rsidRPr="009A4709">
        <w:rPr>
          <w:rFonts w:cs="David" w:hint="cs"/>
          <w:rtl/>
        </w:rPr>
        <w:tab/>
        <w:t>בבקשה לסכם, חבר הכנסת טיבי.</w:t>
      </w:r>
    </w:p>
    <w:p w14:paraId="10E9D76F" w14:textId="77777777" w:rsidR="009A4709" w:rsidRPr="009A4709" w:rsidRDefault="009A4709" w:rsidP="009A4709">
      <w:pPr>
        <w:bidi/>
        <w:rPr>
          <w:rFonts w:cs="David" w:hint="cs"/>
          <w:rtl/>
        </w:rPr>
      </w:pPr>
    </w:p>
    <w:p w14:paraId="75FA663B" w14:textId="77777777" w:rsidR="009A4709" w:rsidRPr="009A4709" w:rsidRDefault="009A4709" w:rsidP="009A4709">
      <w:pPr>
        <w:bidi/>
        <w:rPr>
          <w:rFonts w:cs="David" w:hint="cs"/>
          <w:rtl/>
        </w:rPr>
      </w:pPr>
      <w:r w:rsidRPr="009A4709">
        <w:rPr>
          <w:rFonts w:cs="David" w:hint="cs"/>
          <w:u w:val="single"/>
          <w:rtl/>
        </w:rPr>
        <w:t>אחמד טיבי:</w:t>
      </w:r>
    </w:p>
    <w:p w14:paraId="2230EC62" w14:textId="77777777" w:rsidR="009A4709" w:rsidRPr="009A4709" w:rsidRDefault="009A4709" w:rsidP="009A4709">
      <w:pPr>
        <w:bidi/>
        <w:rPr>
          <w:rFonts w:cs="David" w:hint="cs"/>
          <w:rtl/>
        </w:rPr>
      </w:pPr>
    </w:p>
    <w:p w14:paraId="49E92452" w14:textId="77777777" w:rsidR="009A4709" w:rsidRPr="009A4709" w:rsidRDefault="009A4709" w:rsidP="009A4709">
      <w:pPr>
        <w:bidi/>
        <w:rPr>
          <w:rFonts w:cs="David" w:hint="cs"/>
          <w:rtl/>
        </w:rPr>
      </w:pPr>
      <w:r w:rsidRPr="009A4709">
        <w:rPr>
          <w:rFonts w:cs="David" w:hint="cs"/>
          <w:rtl/>
        </w:rPr>
        <w:tab/>
        <w:t>זה מביש ומבזה, ועל הפרלמנט לשמור על כבודה של הכנסת. אתם עושים ההפך. תודה, אדוני היושב ראש.</w:t>
      </w:r>
    </w:p>
    <w:p w14:paraId="10234AE3" w14:textId="77777777" w:rsidR="009A4709" w:rsidRPr="009A4709" w:rsidRDefault="009A4709" w:rsidP="009A4709">
      <w:pPr>
        <w:bidi/>
        <w:rPr>
          <w:rFonts w:cs="David" w:hint="cs"/>
          <w:rtl/>
        </w:rPr>
      </w:pPr>
    </w:p>
    <w:p w14:paraId="34FCABED" w14:textId="77777777" w:rsidR="009A4709" w:rsidRPr="009A4709" w:rsidRDefault="009A4709" w:rsidP="009A4709">
      <w:pPr>
        <w:bidi/>
        <w:rPr>
          <w:rFonts w:cs="David"/>
          <w:u w:val="single"/>
          <w:rtl/>
        </w:rPr>
      </w:pPr>
      <w:r w:rsidRPr="009A4709">
        <w:rPr>
          <w:rFonts w:cs="David" w:hint="cs"/>
          <w:u w:val="single"/>
          <w:rtl/>
        </w:rPr>
        <w:t>היו"ר זאב אלקין:</w:t>
      </w:r>
    </w:p>
    <w:p w14:paraId="5C5C652F" w14:textId="77777777" w:rsidR="009A4709" w:rsidRPr="009A4709" w:rsidRDefault="009A4709" w:rsidP="009A4709">
      <w:pPr>
        <w:bidi/>
        <w:rPr>
          <w:rFonts w:cs="David"/>
          <w:rtl/>
        </w:rPr>
      </w:pPr>
    </w:p>
    <w:p w14:paraId="5FA29DDB" w14:textId="77777777" w:rsidR="009A4709" w:rsidRPr="009A4709" w:rsidRDefault="009A4709" w:rsidP="009A4709">
      <w:pPr>
        <w:bidi/>
        <w:rPr>
          <w:rFonts w:cs="David" w:hint="cs"/>
          <w:rtl/>
        </w:rPr>
      </w:pPr>
      <w:r w:rsidRPr="009A4709">
        <w:rPr>
          <w:rFonts w:cs="David" w:hint="cs"/>
          <w:rtl/>
        </w:rPr>
        <w:tab/>
        <w:t>תודה רבה, חבר הכנסת טיבי. חבר הכנסת זאב בילסקי, בבקשה.</w:t>
      </w:r>
    </w:p>
    <w:p w14:paraId="7C8EB5F8" w14:textId="77777777" w:rsidR="009A4709" w:rsidRDefault="009A4709" w:rsidP="009A4709">
      <w:pPr>
        <w:bidi/>
        <w:rPr>
          <w:rFonts w:cs="David" w:hint="cs"/>
          <w:rtl/>
        </w:rPr>
      </w:pPr>
    </w:p>
    <w:p w14:paraId="09E7DC04" w14:textId="77777777" w:rsidR="009A4709" w:rsidRDefault="009A4709" w:rsidP="009A4709">
      <w:pPr>
        <w:bidi/>
        <w:rPr>
          <w:rFonts w:cs="David" w:hint="cs"/>
          <w:rtl/>
        </w:rPr>
      </w:pPr>
    </w:p>
    <w:p w14:paraId="1EF02EBE" w14:textId="77777777" w:rsidR="009A4709" w:rsidRDefault="009A4709" w:rsidP="009A4709">
      <w:pPr>
        <w:bidi/>
        <w:rPr>
          <w:rFonts w:cs="David" w:hint="cs"/>
          <w:rtl/>
        </w:rPr>
      </w:pPr>
    </w:p>
    <w:p w14:paraId="7F3DE5B8" w14:textId="77777777" w:rsidR="009A4709" w:rsidRDefault="009A4709" w:rsidP="009A4709">
      <w:pPr>
        <w:bidi/>
        <w:rPr>
          <w:rFonts w:cs="David" w:hint="cs"/>
          <w:rtl/>
        </w:rPr>
      </w:pPr>
    </w:p>
    <w:p w14:paraId="04A2B49D" w14:textId="77777777" w:rsidR="009A4709" w:rsidRDefault="009A4709" w:rsidP="009A4709">
      <w:pPr>
        <w:bidi/>
        <w:rPr>
          <w:rFonts w:cs="David" w:hint="cs"/>
          <w:rtl/>
        </w:rPr>
      </w:pPr>
    </w:p>
    <w:p w14:paraId="70F7ACBF" w14:textId="77777777" w:rsidR="009A4709" w:rsidRPr="009A4709" w:rsidRDefault="009A4709" w:rsidP="009A4709">
      <w:pPr>
        <w:bidi/>
        <w:rPr>
          <w:rFonts w:cs="David" w:hint="cs"/>
          <w:rtl/>
        </w:rPr>
      </w:pPr>
    </w:p>
    <w:p w14:paraId="68AB00B0" w14:textId="77777777" w:rsidR="009A4709" w:rsidRPr="009A4709" w:rsidRDefault="009A4709" w:rsidP="009A4709">
      <w:pPr>
        <w:bidi/>
        <w:rPr>
          <w:rFonts w:cs="David" w:hint="cs"/>
          <w:u w:val="single"/>
          <w:rtl/>
        </w:rPr>
      </w:pPr>
      <w:r w:rsidRPr="009A4709">
        <w:rPr>
          <w:rFonts w:cs="David" w:hint="cs"/>
          <w:u w:val="single"/>
          <w:rtl/>
        </w:rPr>
        <w:t>זאב בילסקי:</w:t>
      </w:r>
    </w:p>
    <w:p w14:paraId="03464FF6" w14:textId="77777777" w:rsidR="009A4709" w:rsidRPr="009A4709" w:rsidRDefault="009A4709" w:rsidP="009A4709">
      <w:pPr>
        <w:bidi/>
        <w:rPr>
          <w:rFonts w:cs="David" w:hint="cs"/>
          <w:u w:val="single"/>
          <w:rtl/>
        </w:rPr>
      </w:pPr>
    </w:p>
    <w:p w14:paraId="3B7632AF" w14:textId="77777777" w:rsidR="009A4709" w:rsidRPr="009A4709" w:rsidRDefault="009A4709" w:rsidP="009A4709">
      <w:pPr>
        <w:bidi/>
        <w:rPr>
          <w:rFonts w:cs="David" w:hint="cs"/>
          <w:rtl/>
        </w:rPr>
      </w:pPr>
      <w:r w:rsidRPr="009A4709">
        <w:rPr>
          <w:rFonts w:cs="David" w:hint="cs"/>
          <w:rtl/>
        </w:rPr>
        <w:tab/>
        <w:t>תודה, אדוני היושב-ראש. קודם כל הייתי רוצה להעיר, ואני מרשה לעצמי בגלל חברות רבת השנים עם היושב-ראש. כבר שמעתי את ההערות שלך היום מה גורלנו לארבע השנים הבאות, מה ניתן לנו, מה לא ניתן לנו. אני חושב שגוף דמוקרטי כמו הגוף הזה שאנחנו יושבים בו, כדאי שלפחות תהיה תקווה לאנשים חדשים שהגיעו לכאן, שיש פה באמת יכולת לפעול למען מדינת ישראל, ולא כפי שאמר היושב-ראש, נגזר גורלנו לשבת כאן ולראות איך קורים דברים כמו שקורים היום.</w:t>
      </w:r>
    </w:p>
    <w:p w14:paraId="408344C2" w14:textId="77777777" w:rsidR="009A4709" w:rsidRPr="009A4709" w:rsidRDefault="009A4709" w:rsidP="009A4709">
      <w:pPr>
        <w:bidi/>
        <w:rPr>
          <w:rFonts w:cs="David" w:hint="cs"/>
          <w:rtl/>
        </w:rPr>
      </w:pPr>
    </w:p>
    <w:p w14:paraId="06F1A78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FB408AE" w14:textId="77777777" w:rsidR="009A4709" w:rsidRPr="009A4709" w:rsidRDefault="009A4709" w:rsidP="009A4709">
      <w:pPr>
        <w:bidi/>
        <w:rPr>
          <w:rFonts w:cs="David" w:hint="cs"/>
          <w:rtl/>
        </w:rPr>
      </w:pPr>
    </w:p>
    <w:p w14:paraId="38BDEEFA" w14:textId="77777777" w:rsidR="009A4709" w:rsidRPr="009A4709" w:rsidRDefault="009A4709" w:rsidP="009A4709">
      <w:pPr>
        <w:bidi/>
        <w:rPr>
          <w:rFonts w:cs="David" w:hint="cs"/>
          <w:rtl/>
        </w:rPr>
      </w:pPr>
      <w:r w:rsidRPr="009A4709">
        <w:rPr>
          <w:rFonts w:cs="David" w:hint="cs"/>
          <w:rtl/>
        </w:rPr>
        <w:tab/>
        <w:t xml:space="preserve"> חס וחלילה, אמרתי שאתם תבקרו את הממשלה, זה תפקידכם, ואני אגן בחירוף נפש על זכותכם לבקר את הממשלה, גם כשאני לא אסכים אתכם. בבקשה, חבר הכנסת בילסקי.</w:t>
      </w:r>
    </w:p>
    <w:p w14:paraId="6985B8B8" w14:textId="77777777" w:rsidR="009A4709" w:rsidRPr="009A4709" w:rsidRDefault="009A4709" w:rsidP="009A4709">
      <w:pPr>
        <w:bidi/>
        <w:rPr>
          <w:rFonts w:cs="David" w:hint="cs"/>
          <w:rtl/>
        </w:rPr>
      </w:pPr>
    </w:p>
    <w:p w14:paraId="4A0C6B1F" w14:textId="77777777" w:rsidR="009A4709" w:rsidRPr="009A4709" w:rsidRDefault="009A4709" w:rsidP="009A4709">
      <w:pPr>
        <w:bidi/>
        <w:rPr>
          <w:rFonts w:cs="David" w:hint="cs"/>
          <w:u w:val="single"/>
          <w:rtl/>
        </w:rPr>
      </w:pPr>
      <w:r w:rsidRPr="009A4709">
        <w:rPr>
          <w:rFonts w:cs="David" w:hint="cs"/>
          <w:u w:val="single"/>
          <w:rtl/>
        </w:rPr>
        <w:t>זאב בילסקי:</w:t>
      </w:r>
    </w:p>
    <w:p w14:paraId="59765CE7" w14:textId="77777777" w:rsidR="009A4709" w:rsidRPr="009A4709" w:rsidRDefault="009A4709" w:rsidP="009A4709">
      <w:pPr>
        <w:bidi/>
        <w:rPr>
          <w:rFonts w:cs="David" w:hint="cs"/>
          <w:u w:val="single"/>
          <w:rtl/>
        </w:rPr>
      </w:pPr>
    </w:p>
    <w:p w14:paraId="2CD6DF30" w14:textId="77777777" w:rsidR="009A4709" w:rsidRPr="009A4709" w:rsidRDefault="009A4709" w:rsidP="009A4709">
      <w:pPr>
        <w:bidi/>
        <w:rPr>
          <w:rFonts w:cs="David" w:hint="cs"/>
          <w:rtl/>
        </w:rPr>
      </w:pPr>
      <w:r w:rsidRPr="009A4709">
        <w:rPr>
          <w:rFonts w:cs="David" w:hint="cs"/>
          <w:rtl/>
        </w:rPr>
        <w:tab/>
        <w:t>מודה ועוזב ירוחם.</w:t>
      </w:r>
    </w:p>
    <w:p w14:paraId="4A3D0309" w14:textId="77777777" w:rsidR="009A4709" w:rsidRPr="009A4709" w:rsidRDefault="009A4709" w:rsidP="009A4709">
      <w:pPr>
        <w:bidi/>
        <w:rPr>
          <w:rFonts w:cs="David" w:hint="cs"/>
          <w:rtl/>
        </w:rPr>
      </w:pPr>
    </w:p>
    <w:p w14:paraId="21AA5EDE" w14:textId="77777777" w:rsidR="009A4709" w:rsidRPr="009A4709" w:rsidRDefault="009A4709" w:rsidP="009A4709">
      <w:pPr>
        <w:bidi/>
        <w:rPr>
          <w:rFonts w:cs="David" w:hint="cs"/>
          <w:rtl/>
        </w:rPr>
      </w:pPr>
      <w:r w:rsidRPr="009A4709">
        <w:rPr>
          <w:rFonts w:cs="David" w:hint="cs"/>
          <w:rtl/>
        </w:rPr>
        <w:tab/>
        <w:t>אדוני היושב-ראש, כשהגעתי לכאן, ואדוני יודע שאני די חדש בעניין הזה, אמר לי צחי הנגבי שאני אהיה בוועדה המסדרת. שמחתי מאוד כי הבנתי שיש בוועדה הזאת תפקידים רבי חשיבות.</w:t>
      </w:r>
    </w:p>
    <w:p w14:paraId="20062206" w14:textId="77777777" w:rsidR="009A4709" w:rsidRPr="009A4709" w:rsidRDefault="009A4709" w:rsidP="009A4709">
      <w:pPr>
        <w:bidi/>
        <w:rPr>
          <w:rFonts w:cs="David" w:hint="cs"/>
          <w:rtl/>
        </w:rPr>
      </w:pPr>
    </w:p>
    <w:p w14:paraId="2653FC93" w14:textId="77777777" w:rsidR="009A4709" w:rsidRPr="009A4709" w:rsidRDefault="009A4709" w:rsidP="009A4709">
      <w:pPr>
        <w:bidi/>
        <w:rPr>
          <w:rFonts w:cs="David" w:hint="cs"/>
          <w:rtl/>
        </w:rPr>
      </w:pPr>
      <w:r w:rsidRPr="009A4709">
        <w:rPr>
          <w:rFonts w:cs="David" w:hint="cs"/>
          <w:u w:val="single"/>
          <w:rtl/>
        </w:rPr>
        <w:t>אחמד טיבי:</w:t>
      </w:r>
    </w:p>
    <w:p w14:paraId="7F0D564F" w14:textId="77777777" w:rsidR="009A4709" w:rsidRPr="009A4709" w:rsidRDefault="009A4709" w:rsidP="009A4709">
      <w:pPr>
        <w:bidi/>
        <w:rPr>
          <w:rFonts w:cs="David" w:hint="cs"/>
          <w:rtl/>
        </w:rPr>
      </w:pPr>
    </w:p>
    <w:p w14:paraId="3DB51CC5" w14:textId="77777777" w:rsidR="009A4709" w:rsidRPr="009A4709" w:rsidRDefault="009A4709" w:rsidP="009A4709">
      <w:pPr>
        <w:bidi/>
        <w:rPr>
          <w:rFonts w:cs="David" w:hint="cs"/>
          <w:rtl/>
        </w:rPr>
      </w:pPr>
      <w:r w:rsidRPr="009A4709">
        <w:rPr>
          <w:rFonts w:cs="David" w:hint="cs"/>
          <w:rtl/>
        </w:rPr>
        <w:tab/>
        <w:t xml:space="preserve"> הוועדה ש"מסדרת" את הכנסת, תרתי משמע.</w:t>
      </w:r>
    </w:p>
    <w:p w14:paraId="681D8602" w14:textId="77777777" w:rsidR="009A4709" w:rsidRPr="009A4709" w:rsidRDefault="009A4709" w:rsidP="009A4709">
      <w:pPr>
        <w:bidi/>
        <w:rPr>
          <w:rFonts w:cs="David" w:hint="cs"/>
          <w:rtl/>
        </w:rPr>
      </w:pPr>
    </w:p>
    <w:p w14:paraId="4FAAEFC4" w14:textId="77777777" w:rsidR="009A4709" w:rsidRPr="009A4709" w:rsidRDefault="009A4709" w:rsidP="009A4709">
      <w:pPr>
        <w:bidi/>
        <w:rPr>
          <w:rFonts w:cs="David" w:hint="cs"/>
          <w:u w:val="single"/>
          <w:rtl/>
        </w:rPr>
      </w:pPr>
      <w:r w:rsidRPr="009A4709">
        <w:rPr>
          <w:rFonts w:cs="David" w:hint="cs"/>
          <w:u w:val="single"/>
          <w:rtl/>
        </w:rPr>
        <w:t>זאב בילסקי:</w:t>
      </w:r>
    </w:p>
    <w:p w14:paraId="6BBD0166" w14:textId="77777777" w:rsidR="009A4709" w:rsidRPr="009A4709" w:rsidRDefault="009A4709" w:rsidP="009A4709">
      <w:pPr>
        <w:bidi/>
        <w:rPr>
          <w:rFonts w:cs="David" w:hint="cs"/>
          <w:u w:val="single"/>
          <w:rtl/>
        </w:rPr>
      </w:pPr>
    </w:p>
    <w:p w14:paraId="4CEBA608" w14:textId="77777777" w:rsidR="009A4709" w:rsidRPr="009A4709" w:rsidRDefault="009A4709" w:rsidP="009A4709">
      <w:pPr>
        <w:bidi/>
        <w:rPr>
          <w:rFonts w:cs="David" w:hint="cs"/>
          <w:rtl/>
        </w:rPr>
      </w:pPr>
      <w:r w:rsidRPr="009A4709">
        <w:rPr>
          <w:rFonts w:cs="David" w:hint="cs"/>
          <w:rtl/>
        </w:rPr>
        <w:tab/>
        <w:t xml:space="preserve">כשחזרתי הביתה אחרי הישיבה הראשונה שאלה אותי אשתי, היא אמרה: זאביק, תגיד לי מה היה? הלוא סך הכול כל המשפחה שלי מאוד שמחה שאני מצטרף לגוף של המחוקקים, שגורל מדינת ישראל מושפע ממנו. אמרתי לה: קרן, אני אגיד לך את האמת, החלטנו על ועדת חדרים ושעתיים היה דיון האם הפגרה תהיה חודשיים או שתהיה פחות מחודשיים. זה מה שדנו שם. האמת היא, קרן, מאוד לא היה נעים לי כל הדיון הזה- - - </w:t>
      </w:r>
    </w:p>
    <w:p w14:paraId="074D640A" w14:textId="77777777" w:rsidR="009A4709" w:rsidRPr="009A4709" w:rsidRDefault="009A4709" w:rsidP="009A4709">
      <w:pPr>
        <w:bidi/>
        <w:rPr>
          <w:rFonts w:cs="David" w:hint="cs"/>
          <w:rtl/>
        </w:rPr>
      </w:pPr>
    </w:p>
    <w:p w14:paraId="3F039306" w14:textId="77777777" w:rsidR="009A4709" w:rsidRPr="009A4709" w:rsidRDefault="009A4709" w:rsidP="009A4709">
      <w:pPr>
        <w:bidi/>
        <w:rPr>
          <w:rFonts w:cs="David" w:hint="cs"/>
          <w:rtl/>
        </w:rPr>
      </w:pPr>
      <w:r w:rsidRPr="009A4709">
        <w:rPr>
          <w:rFonts w:cs="David" w:hint="cs"/>
          <w:u w:val="single"/>
          <w:rtl/>
        </w:rPr>
        <w:t>חיים אורון:</w:t>
      </w:r>
    </w:p>
    <w:p w14:paraId="072C1A49" w14:textId="77777777" w:rsidR="009A4709" w:rsidRPr="009A4709" w:rsidRDefault="009A4709" w:rsidP="009A4709">
      <w:pPr>
        <w:bidi/>
        <w:rPr>
          <w:rFonts w:cs="David" w:hint="cs"/>
          <w:rtl/>
        </w:rPr>
      </w:pPr>
      <w:r w:rsidRPr="009A4709">
        <w:rPr>
          <w:rFonts w:cs="David" w:hint="cs"/>
          <w:rtl/>
        </w:rPr>
        <w:tab/>
      </w:r>
    </w:p>
    <w:p w14:paraId="41F91279" w14:textId="77777777" w:rsidR="009A4709" w:rsidRPr="009A4709" w:rsidRDefault="009A4709" w:rsidP="009A4709">
      <w:pPr>
        <w:bidi/>
        <w:rPr>
          <w:rFonts w:cs="David" w:hint="cs"/>
          <w:rtl/>
        </w:rPr>
      </w:pPr>
      <w:r w:rsidRPr="009A4709">
        <w:rPr>
          <w:rFonts w:cs="David" w:hint="cs"/>
          <w:rtl/>
        </w:rPr>
        <w:tab/>
        <w:t xml:space="preserve"> ולא הקציבו לך שלוש דקות לדבר על חדרים, על חדרים אפשר היה לדבר הרבה.</w:t>
      </w:r>
    </w:p>
    <w:p w14:paraId="0B468F64" w14:textId="77777777" w:rsidR="009A4709" w:rsidRPr="009A4709" w:rsidRDefault="009A4709" w:rsidP="009A4709">
      <w:pPr>
        <w:bidi/>
        <w:rPr>
          <w:rFonts w:cs="David" w:hint="cs"/>
          <w:rtl/>
        </w:rPr>
      </w:pPr>
    </w:p>
    <w:p w14:paraId="2CF7A43B" w14:textId="77777777" w:rsidR="009A4709" w:rsidRPr="009A4709" w:rsidRDefault="009A4709" w:rsidP="009A4709">
      <w:pPr>
        <w:bidi/>
        <w:rPr>
          <w:rFonts w:cs="David" w:hint="cs"/>
          <w:u w:val="single"/>
          <w:rtl/>
        </w:rPr>
      </w:pPr>
      <w:r w:rsidRPr="009A4709">
        <w:rPr>
          <w:rFonts w:cs="David" w:hint="cs"/>
          <w:u w:val="single"/>
          <w:rtl/>
        </w:rPr>
        <w:t>זאב בילסקי:</w:t>
      </w:r>
    </w:p>
    <w:p w14:paraId="3364280D" w14:textId="77777777" w:rsidR="009A4709" w:rsidRPr="009A4709" w:rsidRDefault="009A4709" w:rsidP="009A4709">
      <w:pPr>
        <w:bidi/>
        <w:rPr>
          <w:rFonts w:cs="David" w:hint="cs"/>
          <w:u w:val="single"/>
          <w:rtl/>
        </w:rPr>
      </w:pPr>
    </w:p>
    <w:p w14:paraId="2461528A" w14:textId="77777777" w:rsidR="009A4709" w:rsidRPr="009A4709" w:rsidRDefault="009A4709" w:rsidP="009A4709">
      <w:pPr>
        <w:bidi/>
        <w:rPr>
          <w:rFonts w:cs="David" w:hint="cs"/>
          <w:rtl/>
        </w:rPr>
      </w:pPr>
      <w:r w:rsidRPr="009A4709">
        <w:rPr>
          <w:rFonts w:cs="David" w:hint="cs"/>
          <w:rtl/>
        </w:rPr>
        <w:tab/>
        <w:t xml:space="preserve">דווקא אז היושב-ראש היה לארג', נתן לאנשים לדבר, והנושא של החדרים תפס פה הרבה מקום, ובאמת היה פה דיון ממש משמעותי, וחזרתי הביתה ואמרתי לאשתי: אגיד לך את האמת, אולי צודקים לי כל אלה שאומרים לי "זאביק, לאן הגעת?" </w:t>
      </w:r>
    </w:p>
    <w:p w14:paraId="44A84D7A" w14:textId="77777777" w:rsidR="009A4709" w:rsidRPr="009A4709" w:rsidRDefault="009A4709" w:rsidP="009A4709">
      <w:pPr>
        <w:bidi/>
        <w:rPr>
          <w:rFonts w:cs="David" w:hint="cs"/>
          <w:rtl/>
        </w:rPr>
      </w:pPr>
    </w:p>
    <w:p w14:paraId="07B116E4" w14:textId="77777777" w:rsidR="009A4709" w:rsidRPr="009A4709" w:rsidRDefault="009A4709" w:rsidP="009A4709">
      <w:pPr>
        <w:bidi/>
        <w:rPr>
          <w:rFonts w:cs="David" w:hint="cs"/>
          <w:rtl/>
        </w:rPr>
      </w:pPr>
      <w:r w:rsidRPr="009A4709">
        <w:rPr>
          <w:rFonts w:cs="David" w:hint="cs"/>
          <w:rtl/>
        </w:rPr>
        <w:tab/>
        <w:t xml:space="preserve">היום אני בא לפה, אדוני היושב-ראש, ואני לא אדם שהתחיל את החיים הציבוריים היום, העברתי הרבה תקציבים בחיים שלי, בגופים לא פחות מכובדים מאשר הגוף הזה, ואני פה רואה שאני צריך להצביע ביום אחד על שינוי דרמטי של חוקי יסוד, ואני קורא את חוות דעתה של המשנה ליועצת המשפטית שאומרת : "בראשית דברי בעניין זה אציין כי הליך חקיקה כה מזורז" </w:t>
      </w:r>
      <w:r w:rsidRPr="009A4709">
        <w:rPr>
          <w:rFonts w:cs="David"/>
          <w:rtl/>
        </w:rPr>
        <w:t>–</w:t>
      </w:r>
      <w:r w:rsidRPr="009A4709">
        <w:rPr>
          <w:rFonts w:cs="David" w:hint="cs"/>
          <w:rtl/>
        </w:rPr>
        <w:t xml:space="preserve"> ועכשיו באותיות מודגשות </w:t>
      </w:r>
      <w:r w:rsidRPr="009A4709">
        <w:rPr>
          <w:rFonts w:cs="David"/>
          <w:rtl/>
        </w:rPr>
        <w:t>–</w:t>
      </w:r>
      <w:r w:rsidRPr="009A4709">
        <w:rPr>
          <w:rFonts w:cs="David" w:hint="cs"/>
          <w:rtl/>
        </w:rPr>
        <w:t xml:space="preserve"> "אינו דרך המלך לחקיקה ראויה, וברור שאינו רצוי".</w:t>
      </w:r>
    </w:p>
    <w:p w14:paraId="2FC7ECF0" w14:textId="77777777" w:rsidR="009A4709" w:rsidRPr="009A4709" w:rsidRDefault="009A4709" w:rsidP="009A4709">
      <w:pPr>
        <w:bidi/>
        <w:rPr>
          <w:rFonts w:cs="David" w:hint="cs"/>
          <w:rtl/>
        </w:rPr>
      </w:pPr>
    </w:p>
    <w:p w14:paraId="23D9914D"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CA7EFD7" w14:textId="77777777" w:rsidR="009A4709" w:rsidRPr="009A4709" w:rsidRDefault="009A4709" w:rsidP="009A4709">
      <w:pPr>
        <w:bidi/>
        <w:rPr>
          <w:rFonts w:cs="David" w:hint="cs"/>
          <w:rtl/>
        </w:rPr>
      </w:pPr>
    </w:p>
    <w:p w14:paraId="01A90624" w14:textId="77777777" w:rsidR="009A4709" w:rsidRPr="009A4709" w:rsidRDefault="009A4709" w:rsidP="009A4709">
      <w:pPr>
        <w:bidi/>
        <w:rPr>
          <w:rFonts w:cs="David" w:hint="cs"/>
          <w:rtl/>
        </w:rPr>
      </w:pPr>
      <w:r w:rsidRPr="009A4709">
        <w:rPr>
          <w:rFonts w:cs="David" w:hint="cs"/>
          <w:rtl/>
        </w:rPr>
        <w:tab/>
        <w:t xml:space="preserve"> אני מקווה שתמשיך להקריא מדבריה גם בהמשך.</w:t>
      </w:r>
    </w:p>
    <w:p w14:paraId="4C5D5072" w14:textId="77777777" w:rsidR="009A4709" w:rsidRPr="009A4709" w:rsidRDefault="009A4709" w:rsidP="009A4709">
      <w:pPr>
        <w:bidi/>
        <w:rPr>
          <w:rFonts w:cs="David" w:hint="cs"/>
          <w:rtl/>
        </w:rPr>
      </w:pPr>
    </w:p>
    <w:p w14:paraId="32E3F630" w14:textId="77777777" w:rsidR="009A4709" w:rsidRDefault="009A4709" w:rsidP="009A4709">
      <w:pPr>
        <w:bidi/>
        <w:rPr>
          <w:rFonts w:cs="David" w:hint="cs"/>
          <w:u w:val="single"/>
          <w:rtl/>
        </w:rPr>
      </w:pPr>
    </w:p>
    <w:p w14:paraId="6E686D65" w14:textId="77777777" w:rsidR="009A4709" w:rsidRDefault="009A4709" w:rsidP="009A4709">
      <w:pPr>
        <w:bidi/>
        <w:rPr>
          <w:rFonts w:cs="David" w:hint="cs"/>
          <w:u w:val="single"/>
          <w:rtl/>
        </w:rPr>
      </w:pPr>
    </w:p>
    <w:p w14:paraId="3739B35A" w14:textId="77777777" w:rsidR="009A4709" w:rsidRDefault="009A4709" w:rsidP="009A4709">
      <w:pPr>
        <w:bidi/>
        <w:rPr>
          <w:rFonts w:cs="David" w:hint="cs"/>
          <w:u w:val="single"/>
          <w:rtl/>
        </w:rPr>
      </w:pPr>
    </w:p>
    <w:p w14:paraId="3BA260AF" w14:textId="77777777" w:rsidR="009A4709" w:rsidRPr="009A4709" w:rsidRDefault="009A4709" w:rsidP="009A4709">
      <w:pPr>
        <w:bidi/>
        <w:rPr>
          <w:rFonts w:cs="David" w:hint="cs"/>
          <w:u w:val="single"/>
          <w:rtl/>
        </w:rPr>
      </w:pPr>
      <w:r w:rsidRPr="009A4709">
        <w:rPr>
          <w:rFonts w:cs="David" w:hint="cs"/>
          <w:u w:val="single"/>
          <w:rtl/>
        </w:rPr>
        <w:t>זאב בילסקי:</w:t>
      </w:r>
    </w:p>
    <w:p w14:paraId="5F63DD02" w14:textId="77777777" w:rsidR="009A4709" w:rsidRPr="009A4709" w:rsidRDefault="009A4709" w:rsidP="009A4709">
      <w:pPr>
        <w:bidi/>
        <w:rPr>
          <w:rFonts w:cs="David" w:hint="cs"/>
          <w:u w:val="single"/>
          <w:rtl/>
        </w:rPr>
      </w:pPr>
    </w:p>
    <w:p w14:paraId="152281DA" w14:textId="77777777" w:rsidR="009A4709" w:rsidRPr="009A4709" w:rsidRDefault="009A4709" w:rsidP="009A4709">
      <w:pPr>
        <w:bidi/>
        <w:rPr>
          <w:rFonts w:cs="David" w:hint="cs"/>
          <w:rtl/>
        </w:rPr>
      </w:pPr>
      <w:r w:rsidRPr="009A4709">
        <w:rPr>
          <w:rFonts w:cs="David" w:hint="cs"/>
          <w:rtl/>
        </w:rPr>
        <w:tab/>
        <w:t xml:space="preserve">קראתי הכול, אדוני היושב-ראש, ואני באמת מקווה שיושב-ראש הכנסת הנבחר, כי בחרנו בו כולנו, כי אנחנו מאמינים ביושרו, והוכח הרבה מאוד שנים שהוא פרלמנטר מעולה ואדם שיודע להבדיל בין העיקר לבין הטפל, שיוריד מסדר-היום את ההצעה המגונה הזאת </w:t>
      </w:r>
      <w:r w:rsidRPr="009A4709">
        <w:rPr>
          <w:rFonts w:cs="David"/>
          <w:rtl/>
        </w:rPr>
        <w:t>–</w:t>
      </w:r>
      <w:r w:rsidRPr="009A4709">
        <w:rPr>
          <w:rFonts w:cs="David" w:hint="cs"/>
          <w:rtl/>
        </w:rPr>
        <w:t xml:space="preserve"> ביום אחד, בשלוש קריאות, לשנות חוקי יסוד, ולהביא לכך שמעמדה של הכנסת נשחק עד עפר. זה מה שאני אגיד היום בבית, כשאני אחזור מהכנסת. תודה רבה.</w:t>
      </w:r>
    </w:p>
    <w:p w14:paraId="67DC3FCA" w14:textId="77777777" w:rsidR="009A4709" w:rsidRPr="009A4709" w:rsidRDefault="009A4709" w:rsidP="009A4709">
      <w:pPr>
        <w:bidi/>
        <w:rPr>
          <w:rFonts w:cs="David" w:hint="cs"/>
          <w:rtl/>
        </w:rPr>
      </w:pPr>
    </w:p>
    <w:p w14:paraId="0788200C" w14:textId="77777777" w:rsidR="009A4709" w:rsidRPr="009A4709" w:rsidRDefault="009A4709" w:rsidP="009A4709">
      <w:pPr>
        <w:bidi/>
        <w:rPr>
          <w:rFonts w:cs="David" w:hint="cs"/>
          <w:rtl/>
        </w:rPr>
      </w:pPr>
      <w:r w:rsidRPr="009A4709">
        <w:rPr>
          <w:rFonts w:cs="David" w:hint="cs"/>
          <w:u w:val="single"/>
          <w:rtl/>
        </w:rPr>
        <w:t>חיים אורון:</w:t>
      </w:r>
    </w:p>
    <w:p w14:paraId="0C4222E9" w14:textId="77777777" w:rsidR="009A4709" w:rsidRPr="009A4709" w:rsidRDefault="009A4709" w:rsidP="009A4709">
      <w:pPr>
        <w:bidi/>
        <w:rPr>
          <w:rFonts w:cs="David" w:hint="cs"/>
          <w:rtl/>
        </w:rPr>
      </w:pPr>
      <w:r w:rsidRPr="009A4709">
        <w:rPr>
          <w:rFonts w:cs="David" w:hint="cs"/>
          <w:rtl/>
        </w:rPr>
        <w:tab/>
      </w:r>
    </w:p>
    <w:p w14:paraId="6042011C" w14:textId="77777777" w:rsidR="009A4709" w:rsidRPr="009A4709" w:rsidRDefault="009A4709" w:rsidP="009A4709">
      <w:pPr>
        <w:bidi/>
        <w:rPr>
          <w:rFonts w:cs="David" w:hint="cs"/>
          <w:rtl/>
        </w:rPr>
      </w:pPr>
      <w:r w:rsidRPr="009A4709">
        <w:rPr>
          <w:rFonts w:cs="David" w:hint="cs"/>
          <w:rtl/>
        </w:rPr>
        <w:tab/>
        <w:t xml:space="preserve"> קח בחשבון שדי מהר יימאס להם לשמוע ממך.</w:t>
      </w:r>
    </w:p>
    <w:p w14:paraId="5F317F6A" w14:textId="77777777" w:rsidR="009A4709" w:rsidRPr="009A4709" w:rsidRDefault="009A4709" w:rsidP="009A4709">
      <w:pPr>
        <w:bidi/>
        <w:rPr>
          <w:rFonts w:cs="David" w:hint="cs"/>
          <w:rtl/>
        </w:rPr>
      </w:pPr>
    </w:p>
    <w:p w14:paraId="08F1E319"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42A1E48A" w14:textId="77777777" w:rsidR="009A4709" w:rsidRPr="009A4709" w:rsidRDefault="009A4709" w:rsidP="009A4709">
      <w:pPr>
        <w:bidi/>
        <w:rPr>
          <w:rFonts w:cs="David" w:hint="cs"/>
          <w:rtl/>
        </w:rPr>
      </w:pPr>
    </w:p>
    <w:p w14:paraId="57C94D49" w14:textId="77777777" w:rsidR="009A4709" w:rsidRPr="009A4709" w:rsidRDefault="009A4709" w:rsidP="009A4709">
      <w:pPr>
        <w:bidi/>
        <w:rPr>
          <w:rFonts w:cs="David" w:hint="cs"/>
          <w:rtl/>
        </w:rPr>
      </w:pPr>
      <w:r w:rsidRPr="009A4709">
        <w:rPr>
          <w:rFonts w:cs="David" w:hint="cs"/>
          <w:rtl/>
        </w:rPr>
        <w:tab/>
        <w:t>תודה רבה, חבר הכנסת בילסקי. חבר הכנסת יואל חסון. הנה, הגיע תורך. שלוש דקות עומדות לרשותך.</w:t>
      </w:r>
    </w:p>
    <w:p w14:paraId="60A6CA7A" w14:textId="77777777" w:rsidR="009A4709" w:rsidRPr="009A4709" w:rsidRDefault="009A4709" w:rsidP="009A4709">
      <w:pPr>
        <w:bidi/>
        <w:rPr>
          <w:rFonts w:cs="David" w:hint="cs"/>
          <w:rtl/>
        </w:rPr>
      </w:pPr>
    </w:p>
    <w:p w14:paraId="79B285CE" w14:textId="77777777" w:rsidR="009A4709" w:rsidRPr="009A4709" w:rsidRDefault="009A4709" w:rsidP="009A4709">
      <w:pPr>
        <w:bidi/>
        <w:rPr>
          <w:rFonts w:cs="David" w:hint="cs"/>
          <w:rtl/>
        </w:rPr>
      </w:pPr>
      <w:r w:rsidRPr="009A4709">
        <w:rPr>
          <w:rFonts w:cs="David" w:hint="cs"/>
          <w:u w:val="single"/>
          <w:rtl/>
        </w:rPr>
        <w:t>יואל חסון:</w:t>
      </w:r>
    </w:p>
    <w:p w14:paraId="50C427B8" w14:textId="77777777" w:rsidR="009A4709" w:rsidRPr="009A4709" w:rsidRDefault="009A4709" w:rsidP="009A4709">
      <w:pPr>
        <w:bidi/>
        <w:rPr>
          <w:rFonts w:cs="David" w:hint="cs"/>
          <w:rtl/>
        </w:rPr>
      </w:pPr>
    </w:p>
    <w:p w14:paraId="1034AFAA" w14:textId="77777777" w:rsidR="009A4709" w:rsidRPr="009A4709" w:rsidRDefault="009A4709" w:rsidP="009A4709">
      <w:pPr>
        <w:bidi/>
        <w:rPr>
          <w:rFonts w:cs="David" w:hint="cs"/>
          <w:rtl/>
        </w:rPr>
      </w:pPr>
      <w:r w:rsidRPr="009A4709">
        <w:rPr>
          <w:rFonts w:cs="David" w:hint="cs"/>
          <w:rtl/>
        </w:rPr>
        <w:tab/>
        <w:t xml:space="preserve"> תודה, אדוני היושב-ראש. אדוני היושב-ראש, אני רוצה להזכיר לך, ואני רוצה להזכיר לחברים אחרים שנמצאים כרגע בקואליציה, שיום אחד אתה בקואליציה ויום אחד אתה באופוזיציה, ואני מציע לכל אחד מאיתנו לזכור את זה וללמוד את זה.</w:t>
      </w:r>
    </w:p>
    <w:p w14:paraId="5043BCDC" w14:textId="77777777" w:rsidR="009A4709" w:rsidRPr="009A4709" w:rsidRDefault="009A4709" w:rsidP="009A4709">
      <w:pPr>
        <w:bidi/>
        <w:rPr>
          <w:rFonts w:cs="David" w:hint="cs"/>
          <w:rtl/>
        </w:rPr>
      </w:pPr>
    </w:p>
    <w:p w14:paraId="51B1354A" w14:textId="77777777" w:rsidR="009A4709" w:rsidRPr="009A4709" w:rsidRDefault="009A4709" w:rsidP="009A4709">
      <w:pPr>
        <w:bidi/>
        <w:rPr>
          <w:rFonts w:cs="David" w:hint="cs"/>
          <w:rtl/>
        </w:rPr>
      </w:pPr>
      <w:r w:rsidRPr="009A4709">
        <w:rPr>
          <w:rFonts w:cs="David" w:hint="cs"/>
          <w:u w:val="single"/>
          <w:rtl/>
        </w:rPr>
        <w:t>חיים אורון:</w:t>
      </w:r>
    </w:p>
    <w:p w14:paraId="16562AE8" w14:textId="77777777" w:rsidR="009A4709" w:rsidRPr="009A4709" w:rsidRDefault="009A4709" w:rsidP="009A4709">
      <w:pPr>
        <w:bidi/>
        <w:rPr>
          <w:rFonts w:cs="David" w:hint="cs"/>
          <w:rtl/>
        </w:rPr>
      </w:pPr>
      <w:r w:rsidRPr="009A4709">
        <w:rPr>
          <w:rFonts w:cs="David" w:hint="cs"/>
          <w:rtl/>
        </w:rPr>
        <w:tab/>
      </w:r>
    </w:p>
    <w:p w14:paraId="02B8C3A7" w14:textId="77777777" w:rsidR="009A4709" w:rsidRPr="009A4709" w:rsidRDefault="009A4709" w:rsidP="009A4709">
      <w:pPr>
        <w:bidi/>
        <w:rPr>
          <w:rFonts w:cs="David" w:hint="cs"/>
          <w:rtl/>
        </w:rPr>
      </w:pPr>
      <w:r w:rsidRPr="009A4709">
        <w:rPr>
          <w:rFonts w:cs="David" w:hint="cs"/>
          <w:rtl/>
        </w:rPr>
        <w:tab/>
        <w:t xml:space="preserve"> זה נכון לגבי הרוב.</w:t>
      </w:r>
    </w:p>
    <w:p w14:paraId="05368815" w14:textId="77777777" w:rsidR="009A4709" w:rsidRPr="009A4709" w:rsidRDefault="009A4709" w:rsidP="009A4709">
      <w:pPr>
        <w:bidi/>
        <w:rPr>
          <w:rFonts w:cs="David" w:hint="cs"/>
          <w:rtl/>
        </w:rPr>
      </w:pPr>
    </w:p>
    <w:p w14:paraId="180F39C4" w14:textId="77777777" w:rsidR="009A4709" w:rsidRPr="009A4709" w:rsidRDefault="009A4709" w:rsidP="009A4709">
      <w:pPr>
        <w:bidi/>
        <w:rPr>
          <w:rFonts w:cs="David" w:hint="cs"/>
          <w:rtl/>
        </w:rPr>
      </w:pPr>
      <w:r w:rsidRPr="009A4709">
        <w:rPr>
          <w:rFonts w:cs="David" w:hint="cs"/>
          <w:u w:val="single"/>
          <w:rtl/>
        </w:rPr>
        <w:t>דוד רותם:</w:t>
      </w:r>
    </w:p>
    <w:p w14:paraId="1B27DE27" w14:textId="77777777" w:rsidR="009A4709" w:rsidRPr="009A4709" w:rsidRDefault="009A4709" w:rsidP="009A4709">
      <w:pPr>
        <w:bidi/>
        <w:rPr>
          <w:rFonts w:cs="David" w:hint="cs"/>
          <w:rtl/>
        </w:rPr>
      </w:pPr>
      <w:r w:rsidRPr="009A4709">
        <w:rPr>
          <w:rFonts w:cs="David" w:hint="cs"/>
          <w:rtl/>
        </w:rPr>
        <w:tab/>
      </w:r>
    </w:p>
    <w:p w14:paraId="63822D1C" w14:textId="77777777" w:rsidR="009A4709" w:rsidRPr="009A4709" w:rsidRDefault="009A4709" w:rsidP="009A4709">
      <w:pPr>
        <w:bidi/>
        <w:rPr>
          <w:rFonts w:cs="David" w:hint="cs"/>
          <w:rtl/>
        </w:rPr>
      </w:pPr>
      <w:r w:rsidRPr="009A4709">
        <w:rPr>
          <w:rFonts w:cs="David" w:hint="cs"/>
          <w:rtl/>
        </w:rPr>
        <w:tab/>
        <w:t xml:space="preserve"> זה לא זכרת כשהיית יושב-ראש קואליציה.</w:t>
      </w:r>
    </w:p>
    <w:p w14:paraId="14097071" w14:textId="77777777" w:rsidR="009A4709" w:rsidRPr="009A4709" w:rsidRDefault="009A4709" w:rsidP="009A4709">
      <w:pPr>
        <w:bidi/>
        <w:rPr>
          <w:rFonts w:cs="David" w:hint="cs"/>
          <w:rtl/>
        </w:rPr>
      </w:pPr>
    </w:p>
    <w:p w14:paraId="492B5200" w14:textId="77777777" w:rsidR="009A4709" w:rsidRPr="009A4709" w:rsidRDefault="009A4709" w:rsidP="009A4709">
      <w:pPr>
        <w:bidi/>
        <w:rPr>
          <w:rFonts w:cs="David" w:hint="cs"/>
          <w:rtl/>
        </w:rPr>
      </w:pPr>
      <w:r w:rsidRPr="009A4709">
        <w:rPr>
          <w:rFonts w:cs="David" w:hint="cs"/>
          <w:u w:val="single"/>
          <w:rtl/>
        </w:rPr>
        <w:t>יואל חסון:</w:t>
      </w:r>
    </w:p>
    <w:p w14:paraId="1DF5B79F" w14:textId="77777777" w:rsidR="009A4709" w:rsidRPr="009A4709" w:rsidRDefault="009A4709" w:rsidP="009A4709">
      <w:pPr>
        <w:bidi/>
        <w:rPr>
          <w:rFonts w:cs="David" w:hint="cs"/>
          <w:rtl/>
        </w:rPr>
      </w:pPr>
    </w:p>
    <w:p w14:paraId="76921EA2" w14:textId="77777777" w:rsidR="009A4709" w:rsidRPr="009A4709" w:rsidRDefault="009A4709" w:rsidP="009A4709">
      <w:pPr>
        <w:bidi/>
        <w:rPr>
          <w:rFonts w:cs="David" w:hint="cs"/>
          <w:rtl/>
        </w:rPr>
      </w:pPr>
      <w:r w:rsidRPr="009A4709">
        <w:rPr>
          <w:rFonts w:cs="David" w:hint="cs"/>
          <w:rtl/>
        </w:rPr>
        <w:tab/>
        <w:t xml:space="preserve">תאמין לי, זכרתי את זה כל הזמן, ותאמין לי, הקואליציה שלנו לא התנהלה בצורה כזאת, ואפילו לא חשבה להתנהל כך. אם היינו אנחנו כוחניים כך, אולי היינו במקום אחר היום. אנחנו לא כוחניים כמוכם, ואנחנו לא חוצים גבולות כמוכם. </w:t>
      </w:r>
    </w:p>
    <w:p w14:paraId="5EAE1ED1" w14:textId="77777777" w:rsidR="009A4709" w:rsidRPr="009A4709" w:rsidRDefault="009A4709" w:rsidP="009A4709">
      <w:pPr>
        <w:bidi/>
        <w:rPr>
          <w:rFonts w:cs="David" w:hint="cs"/>
          <w:rtl/>
        </w:rPr>
      </w:pPr>
    </w:p>
    <w:p w14:paraId="58E11C67" w14:textId="77777777" w:rsidR="009A4709" w:rsidRPr="009A4709" w:rsidRDefault="009A4709" w:rsidP="009A4709">
      <w:pPr>
        <w:bidi/>
        <w:rPr>
          <w:rFonts w:cs="David" w:hint="cs"/>
          <w:rtl/>
        </w:rPr>
      </w:pPr>
      <w:r w:rsidRPr="009A4709">
        <w:rPr>
          <w:rFonts w:cs="David" w:hint="cs"/>
          <w:rtl/>
        </w:rPr>
        <w:tab/>
        <w:t>צריך להבין, חברי חברי הכנסת, הממשלה הזאת בעצמה לא מאמינה בעצמה, היא לא מאמינה בעצמה והיא יודעת שזה הזמן שלה להעביר הכול ומהר, כי מי יודע מה יהיה בעוד שנה.</w:t>
      </w:r>
    </w:p>
    <w:p w14:paraId="4F0B8B83" w14:textId="77777777" w:rsidR="009A4709" w:rsidRPr="009A4709" w:rsidRDefault="009A4709" w:rsidP="009A4709">
      <w:pPr>
        <w:bidi/>
        <w:rPr>
          <w:rFonts w:cs="David" w:hint="cs"/>
          <w:rtl/>
        </w:rPr>
      </w:pPr>
    </w:p>
    <w:p w14:paraId="08F3F03E" w14:textId="77777777" w:rsidR="009A4709" w:rsidRPr="009A4709" w:rsidRDefault="009A4709" w:rsidP="009A4709">
      <w:pPr>
        <w:bidi/>
        <w:rPr>
          <w:rFonts w:cs="David" w:hint="cs"/>
          <w:rtl/>
        </w:rPr>
      </w:pPr>
      <w:r w:rsidRPr="009A4709">
        <w:rPr>
          <w:rFonts w:cs="David" w:hint="cs"/>
          <w:u w:val="single"/>
          <w:rtl/>
        </w:rPr>
        <w:t>מירי רגב:</w:t>
      </w:r>
    </w:p>
    <w:p w14:paraId="11543139" w14:textId="77777777" w:rsidR="009A4709" w:rsidRPr="009A4709" w:rsidRDefault="009A4709" w:rsidP="009A4709">
      <w:pPr>
        <w:bidi/>
        <w:rPr>
          <w:rFonts w:cs="David" w:hint="cs"/>
          <w:rtl/>
        </w:rPr>
      </w:pPr>
    </w:p>
    <w:p w14:paraId="65F1221C" w14:textId="77777777" w:rsidR="009A4709" w:rsidRPr="009A4709" w:rsidRDefault="009A4709" w:rsidP="009A4709">
      <w:pPr>
        <w:bidi/>
        <w:ind w:right="930"/>
        <w:rPr>
          <w:rFonts w:cs="David" w:hint="cs"/>
          <w:rtl/>
        </w:rPr>
      </w:pPr>
      <w:r w:rsidRPr="009A4709">
        <w:rPr>
          <w:rFonts w:cs="David" w:hint="cs"/>
          <w:rtl/>
        </w:rPr>
        <w:tab/>
        <w:t>איזה מזל שאתה- - -</w:t>
      </w:r>
    </w:p>
    <w:p w14:paraId="6EB6742B" w14:textId="77777777" w:rsidR="009A4709" w:rsidRPr="009A4709" w:rsidRDefault="009A4709" w:rsidP="009A4709">
      <w:pPr>
        <w:bidi/>
        <w:rPr>
          <w:rFonts w:cs="David" w:hint="cs"/>
          <w:rtl/>
        </w:rPr>
      </w:pPr>
    </w:p>
    <w:p w14:paraId="68939A51" w14:textId="77777777" w:rsidR="009A4709" w:rsidRPr="009A4709" w:rsidRDefault="009A4709" w:rsidP="009A4709">
      <w:pPr>
        <w:bidi/>
        <w:rPr>
          <w:rFonts w:cs="David" w:hint="cs"/>
          <w:rtl/>
        </w:rPr>
      </w:pPr>
      <w:r w:rsidRPr="009A4709">
        <w:rPr>
          <w:rFonts w:cs="David" w:hint="cs"/>
          <w:u w:val="single"/>
          <w:rtl/>
        </w:rPr>
        <w:t>יואל חסון:</w:t>
      </w:r>
    </w:p>
    <w:p w14:paraId="019409A5" w14:textId="77777777" w:rsidR="009A4709" w:rsidRPr="009A4709" w:rsidRDefault="009A4709" w:rsidP="009A4709">
      <w:pPr>
        <w:bidi/>
        <w:rPr>
          <w:rFonts w:cs="David" w:hint="cs"/>
          <w:rtl/>
        </w:rPr>
      </w:pPr>
    </w:p>
    <w:p w14:paraId="2742A7DB" w14:textId="77777777" w:rsidR="009A4709" w:rsidRPr="009A4709" w:rsidRDefault="009A4709" w:rsidP="009A4709">
      <w:pPr>
        <w:bidi/>
        <w:rPr>
          <w:rFonts w:cs="David" w:hint="cs"/>
          <w:rtl/>
        </w:rPr>
      </w:pPr>
      <w:r w:rsidRPr="009A4709">
        <w:rPr>
          <w:rFonts w:cs="David" w:hint="cs"/>
          <w:rtl/>
        </w:rPr>
        <w:tab/>
        <w:t xml:space="preserve"> חברת הכנסת רגב, את יודעת בעצמך מי יודע מה יהיה בעוד שנה, הרי ביבי בעצמו יודע שלא בטוח שיש לו ממשלה בכלל בעוד שנה--</w:t>
      </w:r>
    </w:p>
    <w:p w14:paraId="432E36C7" w14:textId="77777777" w:rsidR="009A4709" w:rsidRPr="009A4709" w:rsidRDefault="009A4709" w:rsidP="009A4709">
      <w:pPr>
        <w:bidi/>
        <w:rPr>
          <w:rFonts w:cs="David" w:hint="cs"/>
          <w:rtl/>
        </w:rPr>
      </w:pPr>
    </w:p>
    <w:p w14:paraId="5EF85ACD" w14:textId="77777777" w:rsidR="009A4709" w:rsidRPr="009A4709" w:rsidRDefault="009A4709" w:rsidP="009A4709">
      <w:pPr>
        <w:bidi/>
        <w:rPr>
          <w:rFonts w:cs="David" w:hint="cs"/>
          <w:rtl/>
        </w:rPr>
      </w:pPr>
      <w:r w:rsidRPr="009A4709">
        <w:rPr>
          <w:rFonts w:cs="David" w:hint="cs"/>
          <w:u w:val="single"/>
          <w:rtl/>
        </w:rPr>
        <w:t>מירי רגב:</w:t>
      </w:r>
    </w:p>
    <w:p w14:paraId="78C05F35" w14:textId="77777777" w:rsidR="009A4709" w:rsidRPr="009A4709" w:rsidRDefault="009A4709" w:rsidP="009A4709">
      <w:pPr>
        <w:bidi/>
        <w:rPr>
          <w:rFonts w:cs="David" w:hint="cs"/>
          <w:rtl/>
        </w:rPr>
      </w:pPr>
    </w:p>
    <w:p w14:paraId="0711744F" w14:textId="77777777" w:rsidR="009A4709" w:rsidRPr="009A4709" w:rsidRDefault="009A4709" w:rsidP="009A4709">
      <w:pPr>
        <w:bidi/>
        <w:rPr>
          <w:rFonts w:cs="David" w:hint="cs"/>
          <w:rtl/>
        </w:rPr>
      </w:pPr>
      <w:r w:rsidRPr="009A4709">
        <w:rPr>
          <w:rFonts w:cs="David" w:hint="cs"/>
          <w:rtl/>
        </w:rPr>
        <w:tab/>
        <w:t xml:space="preserve"> אתה יודע כל מה שהוא יודע?</w:t>
      </w:r>
    </w:p>
    <w:p w14:paraId="43A7BE82" w14:textId="77777777" w:rsidR="009A4709" w:rsidRDefault="009A4709" w:rsidP="009A4709">
      <w:pPr>
        <w:bidi/>
        <w:rPr>
          <w:rFonts w:cs="David" w:hint="cs"/>
          <w:rtl/>
        </w:rPr>
      </w:pPr>
    </w:p>
    <w:p w14:paraId="154469D4" w14:textId="77777777" w:rsidR="009A4709" w:rsidRDefault="009A4709" w:rsidP="009A4709">
      <w:pPr>
        <w:bidi/>
        <w:rPr>
          <w:rFonts w:cs="David" w:hint="cs"/>
          <w:rtl/>
        </w:rPr>
      </w:pPr>
    </w:p>
    <w:p w14:paraId="7C9CB35E" w14:textId="77777777" w:rsidR="009A4709" w:rsidRDefault="009A4709" w:rsidP="009A4709">
      <w:pPr>
        <w:bidi/>
        <w:rPr>
          <w:rFonts w:cs="David" w:hint="cs"/>
          <w:rtl/>
        </w:rPr>
      </w:pPr>
    </w:p>
    <w:p w14:paraId="229A16AF" w14:textId="77777777" w:rsidR="009A4709" w:rsidRDefault="009A4709" w:rsidP="009A4709">
      <w:pPr>
        <w:bidi/>
        <w:rPr>
          <w:rFonts w:cs="David" w:hint="cs"/>
          <w:rtl/>
        </w:rPr>
      </w:pPr>
    </w:p>
    <w:p w14:paraId="0C650308" w14:textId="77777777" w:rsidR="009A4709" w:rsidRDefault="009A4709" w:rsidP="009A4709">
      <w:pPr>
        <w:bidi/>
        <w:rPr>
          <w:rFonts w:cs="David" w:hint="cs"/>
          <w:rtl/>
        </w:rPr>
      </w:pPr>
    </w:p>
    <w:p w14:paraId="1A31FA03" w14:textId="77777777" w:rsidR="009A4709" w:rsidRDefault="009A4709" w:rsidP="009A4709">
      <w:pPr>
        <w:bidi/>
        <w:rPr>
          <w:rFonts w:cs="David" w:hint="cs"/>
          <w:rtl/>
        </w:rPr>
      </w:pPr>
    </w:p>
    <w:p w14:paraId="0A511019" w14:textId="77777777" w:rsidR="009A4709" w:rsidRPr="009A4709" w:rsidRDefault="009A4709" w:rsidP="009A4709">
      <w:pPr>
        <w:bidi/>
        <w:rPr>
          <w:rFonts w:cs="David" w:hint="cs"/>
          <w:rtl/>
        </w:rPr>
      </w:pPr>
    </w:p>
    <w:p w14:paraId="62E33BBD" w14:textId="77777777" w:rsidR="009A4709" w:rsidRPr="009A4709" w:rsidRDefault="009A4709" w:rsidP="009A4709">
      <w:pPr>
        <w:bidi/>
        <w:rPr>
          <w:rFonts w:cs="David" w:hint="cs"/>
          <w:rtl/>
        </w:rPr>
      </w:pPr>
      <w:r w:rsidRPr="009A4709">
        <w:rPr>
          <w:rFonts w:cs="David" w:hint="cs"/>
          <w:u w:val="single"/>
          <w:rtl/>
        </w:rPr>
        <w:t>יואל חסון:</w:t>
      </w:r>
    </w:p>
    <w:p w14:paraId="4277A564" w14:textId="77777777" w:rsidR="009A4709" w:rsidRPr="009A4709" w:rsidRDefault="009A4709" w:rsidP="009A4709">
      <w:pPr>
        <w:bidi/>
        <w:rPr>
          <w:rFonts w:cs="David" w:hint="cs"/>
          <w:rtl/>
        </w:rPr>
      </w:pPr>
    </w:p>
    <w:p w14:paraId="0310BE1B" w14:textId="77777777" w:rsidR="009A4709" w:rsidRPr="009A4709" w:rsidRDefault="009A4709" w:rsidP="009A4709">
      <w:pPr>
        <w:bidi/>
        <w:rPr>
          <w:rFonts w:cs="David" w:hint="cs"/>
          <w:rtl/>
        </w:rPr>
      </w:pPr>
      <w:r w:rsidRPr="009A4709">
        <w:rPr>
          <w:rFonts w:cs="David" w:hint="cs"/>
          <w:rtl/>
        </w:rPr>
        <w:tab/>
        <w:t>--ולא בטוח שיהיה לו רוב, אז הוא אומר לעצמו: יש לי עכשיו רוב, כולם באנרגיות חיוביות, כולם נורא נהנים בלשכות, כולם נורא שבעים ורגועים, יאללה, נעביר תקציב מהר, תקציב 2009, תקציב 2010. נרמוס- - -</w:t>
      </w:r>
    </w:p>
    <w:p w14:paraId="3459BDF1" w14:textId="77777777" w:rsidR="009A4709" w:rsidRPr="009A4709" w:rsidRDefault="009A4709" w:rsidP="009A4709">
      <w:pPr>
        <w:bidi/>
        <w:rPr>
          <w:rFonts w:cs="David" w:hint="cs"/>
          <w:rtl/>
        </w:rPr>
      </w:pPr>
    </w:p>
    <w:p w14:paraId="71D89FDD" w14:textId="77777777" w:rsidR="009A4709" w:rsidRPr="009A4709" w:rsidRDefault="009A4709" w:rsidP="009A4709">
      <w:pPr>
        <w:bidi/>
        <w:rPr>
          <w:rFonts w:cs="David" w:hint="cs"/>
          <w:rtl/>
        </w:rPr>
      </w:pPr>
      <w:r w:rsidRPr="009A4709">
        <w:rPr>
          <w:rFonts w:cs="David" w:hint="cs"/>
          <w:u w:val="single"/>
          <w:rtl/>
        </w:rPr>
        <w:t>מירי רגב:</w:t>
      </w:r>
    </w:p>
    <w:p w14:paraId="1E79E5E9" w14:textId="77777777" w:rsidR="009A4709" w:rsidRPr="009A4709" w:rsidRDefault="009A4709" w:rsidP="009A4709">
      <w:pPr>
        <w:bidi/>
        <w:rPr>
          <w:rFonts w:cs="David" w:hint="cs"/>
          <w:rtl/>
        </w:rPr>
      </w:pPr>
    </w:p>
    <w:p w14:paraId="4575E29A" w14:textId="77777777" w:rsidR="009A4709" w:rsidRPr="009A4709" w:rsidRDefault="009A4709" w:rsidP="009A4709">
      <w:pPr>
        <w:bidi/>
        <w:rPr>
          <w:rFonts w:cs="David" w:hint="cs"/>
          <w:rtl/>
        </w:rPr>
      </w:pPr>
      <w:r w:rsidRPr="009A4709">
        <w:rPr>
          <w:rFonts w:cs="David" w:hint="cs"/>
          <w:rtl/>
        </w:rPr>
        <w:tab/>
        <w:t xml:space="preserve"> הלוואי שהיינו יכולים להעביר תקציב לחמש שנים, זאת היציבות למדינה הזאת.</w:t>
      </w:r>
    </w:p>
    <w:p w14:paraId="5683084F" w14:textId="77777777" w:rsidR="009A4709" w:rsidRPr="009A4709" w:rsidRDefault="009A4709" w:rsidP="009A4709">
      <w:pPr>
        <w:bidi/>
        <w:rPr>
          <w:rFonts w:cs="David" w:hint="cs"/>
          <w:rtl/>
        </w:rPr>
      </w:pPr>
    </w:p>
    <w:p w14:paraId="7BE29AC8" w14:textId="77777777" w:rsidR="009A4709" w:rsidRPr="009A4709" w:rsidRDefault="009A4709" w:rsidP="009A4709">
      <w:pPr>
        <w:bidi/>
        <w:rPr>
          <w:rFonts w:cs="David" w:hint="cs"/>
          <w:rtl/>
        </w:rPr>
      </w:pPr>
      <w:r w:rsidRPr="009A4709">
        <w:rPr>
          <w:rFonts w:cs="David" w:hint="cs"/>
          <w:u w:val="single"/>
          <w:rtl/>
        </w:rPr>
        <w:t>חיים אורון:</w:t>
      </w:r>
    </w:p>
    <w:p w14:paraId="3F58F3ED" w14:textId="77777777" w:rsidR="009A4709" w:rsidRPr="009A4709" w:rsidRDefault="009A4709" w:rsidP="009A4709">
      <w:pPr>
        <w:bidi/>
        <w:rPr>
          <w:rFonts w:cs="David" w:hint="cs"/>
          <w:rtl/>
        </w:rPr>
      </w:pPr>
      <w:r w:rsidRPr="009A4709">
        <w:rPr>
          <w:rFonts w:cs="David" w:hint="cs"/>
          <w:rtl/>
        </w:rPr>
        <w:tab/>
      </w:r>
    </w:p>
    <w:p w14:paraId="52929BF2" w14:textId="77777777" w:rsidR="009A4709" w:rsidRPr="009A4709" w:rsidRDefault="009A4709" w:rsidP="009A4709">
      <w:pPr>
        <w:bidi/>
        <w:rPr>
          <w:rFonts w:cs="David" w:hint="cs"/>
          <w:rtl/>
        </w:rPr>
      </w:pPr>
      <w:r w:rsidRPr="009A4709">
        <w:rPr>
          <w:rFonts w:cs="David" w:hint="cs"/>
          <w:rtl/>
        </w:rPr>
        <w:tab/>
        <w:t xml:space="preserve"> יש הצעה של שתי ישיבות בשנה לכנסת.</w:t>
      </w:r>
    </w:p>
    <w:p w14:paraId="5D756C61" w14:textId="77777777" w:rsidR="009A4709" w:rsidRPr="009A4709" w:rsidRDefault="009A4709" w:rsidP="009A4709">
      <w:pPr>
        <w:bidi/>
        <w:rPr>
          <w:rFonts w:cs="David" w:hint="cs"/>
          <w:rtl/>
        </w:rPr>
      </w:pPr>
    </w:p>
    <w:p w14:paraId="7CCB9A6E" w14:textId="77777777" w:rsidR="009A4709" w:rsidRPr="009A4709" w:rsidRDefault="009A4709" w:rsidP="009A4709">
      <w:pPr>
        <w:bidi/>
        <w:rPr>
          <w:rFonts w:cs="David" w:hint="cs"/>
          <w:rtl/>
        </w:rPr>
      </w:pPr>
      <w:r w:rsidRPr="009A4709">
        <w:rPr>
          <w:rFonts w:cs="David" w:hint="cs"/>
          <w:u w:val="single"/>
          <w:rtl/>
        </w:rPr>
        <w:t>יואל חסון:</w:t>
      </w:r>
    </w:p>
    <w:p w14:paraId="29F05BF5" w14:textId="77777777" w:rsidR="009A4709" w:rsidRPr="009A4709" w:rsidRDefault="009A4709" w:rsidP="009A4709">
      <w:pPr>
        <w:bidi/>
        <w:rPr>
          <w:rFonts w:cs="David" w:hint="cs"/>
          <w:rtl/>
        </w:rPr>
      </w:pPr>
    </w:p>
    <w:p w14:paraId="0504925C" w14:textId="77777777" w:rsidR="009A4709" w:rsidRPr="009A4709" w:rsidRDefault="009A4709" w:rsidP="009A4709">
      <w:pPr>
        <w:bidi/>
        <w:rPr>
          <w:rFonts w:cs="David" w:hint="cs"/>
          <w:rtl/>
        </w:rPr>
      </w:pPr>
      <w:r w:rsidRPr="009A4709">
        <w:rPr>
          <w:rFonts w:cs="David" w:hint="cs"/>
          <w:rtl/>
        </w:rPr>
        <w:tab/>
        <w:t>אדוני היושב-ראש, אתה לא ממהר להגן עלי.</w:t>
      </w:r>
    </w:p>
    <w:p w14:paraId="1B6F8A6C" w14:textId="77777777" w:rsidR="009A4709" w:rsidRPr="009A4709" w:rsidRDefault="009A4709" w:rsidP="009A4709">
      <w:pPr>
        <w:bidi/>
        <w:rPr>
          <w:rFonts w:cs="David" w:hint="cs"/>
          <w:rtl/>
        </w:rPr>
      </w:pPr>
    </w:p>
    <w:p w14:paraId="211E1127" w14:textId="77777777" w:rsidR="009A4709" w:rsidRPr="009A4709" w:rsidRDefault="009A4709" w:rsidP="009A4709">
      <w:pPr>
        <w:bidi/>
        <w:rPr>
          <w:rFonts w:cs="David"/>
          <w:u w:val="single"/>
          <w:rtl/>
        </w:rPr>
      </w:pPr>
      <w:r w:rsidRPr="009A4709">
        <w:rPr>
          <w:rFonts w:cs="David" w:hint="cs"/>
          <w:u w:val="single"/>
          <w:rtl/>
        </w:rPr>
        <w:t>היו"ר זאב אלקין:</w:t>
      </w:r>
    </w:p>
    <w:p w14:paraId="1984B653" w14:textId="77777777" w:rsidR="009A4709" w:rsidRPr="009A4709" w:rsidRDefault="009A4709" w:rsidP="009A4709">
      <w:pPr>
        <w:bidi/>
        <w:rPr>
          <w:rFonts w:cs="David"/>
          <w:rtl/>
        </w:rPr>
      </w:pPr>
    </w:p>
    <w:p w14:paraId="135347A0" w14:textId="77777777" w:rsidR="009A4709" w:rsidRPr="009A4709" w:rsidRDefault="009A4709" w:rsidP="009A4709">
      <w:pPr>
        <w:bidi/>
        <w:rPr>
          <w:rFonts w:cs="David" w:hint="cs"/>
          <w:rtl/>
        </w:rPr>
      </w:pPr>
      <w:r w:rsidRPr="009A4709">
        <w:rPr>
          <w:rFonts w:cs="David" w:hint="cs"/>
          <w:rtl/>
        </w:rPr>
        <w:tab/>
        <w:t xml:space="preserve">פנית לחברת הכנסת רגב, לכן אפשרת לה להגיב. חברת הכנסת רגב. </w:t>
      </w:r>
    </w:p>
    <w:p w14:paraId="7CEF84D0" w14:textId="77777777" w:rsidR="009A4709" w:rsidRPr="009A4709" w:rsidRDefault="009A4709" w:rsidP="009A4709">
      <w:pPr>
        <w:bidi/>
        <w:rPr>
          <w:rFonts w:cs="David" w:hint="cs"/>
          <w:rtl/>
        </w:rPr>
      </w:pPr>
    </w:p>
    <w:p w14:paraId="0BC7088A" w14:textId="77777777" w:rsidR="009A4709" w:rsidRPr="009A4709" w:rsidRDefault="009A4709" w:rsidP="009A4709">
      <w:pPr>
        <w:bidi/>
        <w:rPr>
          <w:rFonts w:cs="David" w:hint="cs"/>
          <w:u w:val="single"/>
          <w:rtl/>
        </w:rPr>
      </w:pPr>
      <w:r w:rsidRPr="009A4709">
        <w:rPr>
          <w:rFonts w:cs="David" w:hint="cs"/>
          <w:u w:val="single"/>
          <w:rtl/>
        </w:rPr>
        <w:t>קריאות:</w:t>
      </w:r>
    </w:p>
    <w:p w14:paraId="6D9F5C0A" w14:textId="77777777" w:rsidR="009A4709" w:rsidRPr="009A4709" w:rsidRDefault="009A4709" w:rsidP="009A4709">
      <w:pPr>
        <w:bidi/>
        <w:rPr>
          <w:rFonts w:cs="David" w:hint="cs"/>
          <w:rtl/>
        </w:rPr>
      </w:pPr>
    </w:p>
    <w:p w14:paraId="159AD788" w14:textId="77777777" w:rsidR="009A4709" w:rsidRPr="009A4709" w:rsidRDefault="009A4709" w:rsidP="009A4709">
      <w:pPr>
        <w:bidi/>
        <w:ind w:firstLine="567"/>
        <w:rPr>
          <w:rFonts w:cs="David" w:hint="cs"/>
        </w:rPr>
      </w:pPr>
      <w:r w:rsidRPr="009A4709">
        <w:rPr>
          <w:rFonts w:cs="David" w:hint="cs"/>
          <w:rtl/>
        </w:rPr>
        <w:t>- - -</w:t>
      </w:r>
    </w:p>
    <w:p w14:paraId="704B4575" w14:textId="77777777" w:rsidR="009A4709" w:rsidRPr="009A4709" w:rsidRDefault="009A4709" w:rsidP="009A4709">
      <w:pPr>
        <w:bidi/>
        <w:ind w:left="930"/>
        <w:rPr>
          <w:rFonts w:cs="David" w:hint="cs"/>
        </w:rPr>
      </w:pPr>
    </w:p>
    <w:p w14:paraId="12B49D88" w14:textId="77777777" w:rsidR="009A4709" w:rsidRPr="009A4709" w:rsidRDefault="009A4709" w:rsidP="009A4709">
      <w:pPr>
        <w:bidi/>
        <w:rPr>
          <w:rFonts w:cs="David"/>
          <w:u w:val="single"/>
          <w:rtl/>
        </w:rPr>
      </w:pPr>
      <w:r w:rsidRPr="009A4709">
        <w:rPr>
          <w:rFonts w:cs="David" w:hint="cs"/>
          <w:u w:val="single"/>
          <w:rtl/>
        </w:rPr>
        <w:t>היו"ר זאב אלקין:</w:t>
      </w:r>
    </w:p>
    <w:p w14:paraId="360C1FFB" w14:textId="77777777" w:rsidR="009A4709" w:rsidRPr="009A4709" w:rsidRDefault="009A4709" w:rsidP="009A4709">
      <w:pPr>
        <w:bidi/>
        <w:rPr>
          <w:rFonts w:cs="David"/>
          <w:rtl/>
        </w:rPr>
      </w:pPr>
    </w:p>
    <w:p w14:paraId="0A33B528" w14:textId="77777777" w:rsidR="009A4709" w:rsidRPr="009A4709" w:rsidRDefault="009A4709" w:rsidP="009A4709">
      <w:pPr>
        <w:bidi/>
        <w:rPr>
          <w:rFonts w:cs="David" w:hint="cs"/>
          <w:rtl/>
        </w:rPr>
      </w:pPr>
      <w:r w:rsidRPr="009A4709">
        <w:rPr>
          <w:rFonts w:cs="David" w:hint="cs"/>
          <w:rtl/>
        </w:rPr>
        <w:tab/>
        <w:t>חבר הכנסת אורון, חבר הכנסת יואל חסון לא הפריע לדבריך, אתה לא תפריע לו. חברת הכנסת רגב, בבקשה לאפשר לחבר הכנסת יואל חסון להמשיך את דבריו. בבקשה.</w:t>
      </w:r>
    </w:p>
    <w:p w14:paraId="7CB97241" w14:textId="77777777" w:rsidR="009A4709" w:rsidRPr="009A4709" w:rsidRDefault="009A4709" w:rsidP="009A4709">
      <w:pPr>
        <w:bidi/>
        <w:rPr>
          <w:rFonts w:cs="David" w:hint="cs"/>
          <w:rtl/>
        </w:rPr>
      </w:pPr>
    </w:p>
    <w:p w14:paraId="716126B0" w14:textId="77777777" w:rsidR="009A4709" w:rsidRPr="009A4709" w:rsidRDefault="009A4709" w:rsidP="009A4709">
      <w:pPr>
        <w:bidi/>
        <w:rPr>
          <w:rFonts w:cs="David" w:hint="cs"/>
          <w:rtl/>
        </w:rPr>
      </w:pPr>
      <w:r w:rsidRPr="009A4709">
        <w:rPr>
          <w:rFonts w:cs="David" w:hint="cs"/>
          <w:u w:val="single"/>
          <w:rtl/>
        </w:rPr>
        <w:t>יואל חסון:</w:t>
      </w:r>
    </w:p>
    <w:p w14:paraId="3716308A" w14:textId="77777777" w:rsidR="009A4709" w:rsidRPr="009A4709" w:rsidRDefault="009A4709" w:rsidP="009A4709">
      <w:pPr>
        <w:bidi/>
        <w:rPr>
          <w:rFonts w:cs="David" w:hint="cs"/>
          <w:rtl/>
        </w:rPr>
      </w:pPr>
    </w:p>
    <w:p w14:paraId="6950E8AF" w14:textId="77777777" w:rsidR="009A4709" w:rsidRPr="009A4709" w:rsidRDefault="009A4709" w:rsidP="009A4709">
      <w:pPr>
        <w:bidi/>
        <w:rPr>
          <w:rFonts w:cs="David" w:hint="cs"/>
          <w:rtl/>
        </w:rPr>
      </w:pPr>
      <w:r w:rsidRPr="009A4709">
        <w:rPr>
          <w:rFonts w:cs="David" w:hint="cs"/>
          <w:rtl/>
        </w:rPr>
        <w:tab/>
        <w:t xml:space="preserve"> אתם בעצמכם, חברי הקואליציה, לא מאמינים בממשלה הזאת ולא מאמינים ביכולת שלה למשול לאורך זמן. אם הייתם מאמינים ביכולת הזאת, הייתם יוצרים כאן תהליך אמיתי של התדיינות ותהליך אמיתי של העברת חוק תקציב ב-2009 וחוק תקציב ב-2010. עכשיו אתם מנצלים רוב, יש לכם סוג של עריצות הרוב. ונכון, יש לכם רוב, זה דבר זמני. כרגע יש לכם רוב, ואתם מנצלים את זה.</w:t>
      </w:r>
    </w:p>
    <w:p w14:paraId="5FFB7782" w14:textId="77777777" w:rsidR="009A4709" w:rsidRPr="009A4709" w:rsidRDefault="009A4709" w:rsidP="009A4709">
      <w:pPr>
        <w:bidi/>
        <w:rPr>
          <w:rFonts w:cs="David" w:hint="cs"/>
          <w:rtl/>
        </w:rPr>
      </w:pPr>
    </w:p>
    <w:p w14:paraId="4D24B2AF" w14:textId="77777777" w:rsidR="009A4709" w:rsidRPr="009A4709" w:rsidRDefault="009A4709" w:rsidP="009A4709">
      <w:pPr>
        <w:bidi/>
        <w:rPr>
          <w:rFonts w:cs="David" w:hint="cs"/>
          <w:rtl/>
        </w:rPr>
      </w:pPr>
      <w:r w:rsidRPr="009A4709">
        <w:rPr>
          <w:rFonts w:cs="David" w:hint="cs"/>
          <w:u w:val="single"/>
          <w:rtl/>
        </w:rPr>
        <w:t>מירי רגב:</w:t>
      </w:r>
    </w:p>
    <w:p w14:paraId="13E7B21A" w14:textId="77777777" w:rsidR="009A4709" w:rsidRPr="009A4709" w:rsidRDefault="009A4709" w:rsidP="009A4709">
      <w:pPr>
        <w:bidi/>
        <w:rPr>
          <w:rFonts w:cs="David" w:hint="cs"/>
          <w:rtl/>
        </w:rPr>
      </w:pPr>
    </w:p>
    <w:p w14:paraId="3AA850B5" w14:textId="77777777" w:rsidR="009A4709" w:rsidRPr="009A4709" w:rsidRDefault="009A4709" w:rsidP="009A4709">
      <w:pPr>
        <w:bidi/>
        <w:rPr>
          <w:rFonts w:cs="David" w:hint="cs"/>
          <w:rtl/>
        </w:rPr>
      </w:pPr>
      <w:r w:rsidRPr="009A4709">
        <w:rPr>
          <w:rFonts w:cs="David" w:hint="cs"/>
          <w:rtl/>
        </w:rPr>
        <w:tab/>
        <w:t xml:space="preserve"> זאת הדמוקרטיה.</w:t>
      </w:r>
    </w:p>
    <w:p w14:paraId="662D119C" w14:textId="77777777" w:rsidR="009A4709" w:rsidRPr="009A4709" w:rsidRDefault="009A4709" w:rsidP="009A4709">
      <w:pPr>
        <w:bidi/>
        <w:rPr>
          <w:rFonts w:cs="David" w:hint="cs"/>
          <w:rtl/>
        </w:rPr>
      </w:pPr>
    </w:p>
    <w:p w14:paraId="6A09700D" w14:textId="77777777" w:rsidR="009A4709" w:rsidRPr="009A4709" w:rsidRDefault="009A4709" w:rsidP="009A4709">
      <w:pPr>
        <w:bidi/>
        <w:rPr>
          <w:rFonts w:cs="David" w:hint="cs"/>
          <w:rtl/>
        </w:rPr>
      </w:pPr>
      <w:r w:rsidRPr="009A4709">
        <w:rPr>
          <w:rFonts w:cs="David" w:hint="cs"/>
          <w:u w:val="single"/>
          <w:rtl/>
        </w:rPr>
        <w:t>יואל חסון:</w:t>
      </w:r>
    </w:p>
    <w:p w14:paraId="071C8F86" w14:textId="77777777" w:rsidR="009A4709" w:rsidRPr="009A4709" w:rsidRDefault="009A4709" w:rsidP="009A4709">
      <w:pPr>
        <w:bidi/>
        <w:rPr>
          <w:rFonts w:cs="David" w:hint="cs"/>
          <w:rtl/>
        </w:rPr>
      </w:pPr>
    </w:p>
    <w:p w14:paraId="6DBAB143" w14:textId="77777777" w:rsidR="009A4709" w:rsidRPr="009A4709" w:rsidRDefault="009A4709" w:rsidP="009A4709">
      <w:pPr>
        <w:bidi/>
        <w:rPr>
          <w:rFonts w:cs="David" w:hint="cs"/>
          <w:rtl/>
        </w:rPr>
      </w:pPr>
      <w:r w:rsidRPr="009A4709">
        <w:rPr>
          <w:rFonts w:cs="David" w:hint="cs"/>
          <w:rtl/>
        </w:rPr>
        <w:tab/>
        <w:t>עזבו רגע את תקציב המדינה. מי יכול כאן באופן אישי לתכנן את תקציבו, את תקציב משק הבית שלו לשנתיים הקרובות בהתחשב במה שקורה היום במשק, בכלכלה העולמית ובמדינת ישראל? מי יכול לתכנן הכנסות, לתכנן הוצאות, שלא לדבר על דברים שלא צפויים? מי יכול היום לתכנן תקציב מדינה ל-2010, זה דבר לא נכון.</w:t>
      </w:r>
    </w:p>
    <w:p w14:paraId="2E2F5047" w14:textId="77777777" w:rsidR="009A4709" w:rsidRPr="009A4709" w:rsidRDefault="009A4709" w:rsidP="009A4709">
      <w:pPr>
        <w:bidi/>
        <w:rPr>
          <w:rFonts w:cs="David" w:hint="cs"/>
          <w:rtl/>
        </w:rPr>
      </w:pPr>
    </w:p>
    <w:p w14:paraId="68276DDC" w14:textId="77777777" w:rsidR="009A4709" w:rsidRPr="009A4709" w:rsidRDefault="009A4709" w:rsidP="009A4709">
      <w:pPr>
        <w:bidi/>
        <w:rPr>
          <w:rFonts w:cs="David" w:hint="cs"/>
          <w:rtl/>
        </w:rPr>
      </w:pPr>
      <w:r w:rsidRPr="009A4709">
        <w:rPr>
          <w:rFonts w:cs="David" w:hint="cs"/>
          <w:rtl/>
        </w:rPr>
        <w:tab/>
        <w:t xml:space="preserve">שמעתי את יושב-ראש הכנסת בתשובתו אלינו, אל יושבי-ראש סיעות האופוזיציה, הוא אומר: הכול תקין, התייעצתי עם היועצת המשפטית, היא עשתה כך, אמרה כך. חבר'ה, לא הכול עניין משפטי. נכון, משפטית זה בסדר, זה תקין, אף אחד לא עושה כאן דברים בניגוד לחוק. אבל האם זה נכון? זה שהחוק יעבור היום בכנסת זה אומר שזה נכון? זה אומר שזה נכון למדינה? זה אומר שזה נכון לכלכלה? זה אומר שזה יביא פתרון? זה יביא דבר אחד </w:t>
      </w:r>
      <w:r w:rsidRPr="009A4709">
        <w:rPr>
          <w:rFonts w:cs="David"/>
          <w:rtl/>
        </w:rPr>
        <w:t>–</w:t>
      </w:r>
      <w:r w:rsidRPr="009A4709">
        <w:rPr>
          <w:rFonts w:cs="David" w:hint="cs"/>
          <w:rtl/>
        </w:rPr>
        <w:t xml:space="preserve"> שרידות לממשלה הזאת, שקט נפשי לראש הממשלה הזה, ואחר כך מה שיעשו </w:t>
      </w:r>
      <w:r w:rsidRPr="009A4709">
        <w:rPr>
          <w:rFonts w:cs="David"/>
          <w:rtl/>
        </w:rPr>
        <w:t>–</w:t>
      </w:r>
      <w:r w:rsidRPr="009A4709">
        <w:rPr>
          <w:rFonts w:cs="David" w:hint="cs"/>
          <w:rtl/>
        </w:rPr>
        <w:t xml:space="preserve"> הנה, מקליטים אותנו, הפרוטוקולים נרשמים- - -</w:t>
      </w:r>
    </w:p>
    <w:p w14:paraId="4BAE885B" w14:textId="77777777" w:rsidR="009A4709" w:rsidRPr="009A4709" w:rsidRDefault="009A4709" w:rsidP="009A4709">
      <w:pPr>
        <w:bidi/>
        <w:rPr>
          <w:rFonts w:cs="David" w:hint="cs"/>
          <w:rtl/>
        </w:rPr>
      </w:pPr>
    </w:p>
    <w:p w14:paraId="01B1F96F" w14:textId="77777777" w:rsidR="009A4709" w:rsidRPr="009A4709" w:rsidRDefault="009A4709" w:rsidP="009A4709">
      <w:pPr>
        <w:bidi/>
        <w:rPr>
          <w:rFonts w:cs="David" w:hint="cs"/>
          <w:rtl/>
        </w:rPr>
      </w:pPr>
      <w:r w:rsidRPr="009A4709">
        <w:rPr>
          <w:rFonts w:cs="David" w:hint="cs"/>
          <w:u w:val="single"/>
          <w:rtl/>
        </w:rPr>
        <w:t>מירי רגב:</w:t>
      </w:r>
    </w:p>
    <w:p w14:paraId="23BAB9CB" w14:textId="77777777" w:rsidR="009A4709" w:rsidRPr="009A4709" w:rsidRDefault="009A4709" w:rsidP="009A4709">
      <w:pPr>
        <w:bidi/>
        <w:rPr>
          <w:rFonts w:cs="David" w:hint="cs"/>
          <w:rtl/>
        </w:rPr>
      </w:pPr>
    </w:p>
    <w:p w14:paraId="4D766981" w14:textId="77777777" w:rsidR="009A4709" w:rsidRPr="009A4709" w:rsidRDefault="009A4709" w:rsidP="009A4709">
      <w:pPr>
        <w:bidi/>
        <w:rPr>
          <w:rFonts w:cs="David" w:hint="cs"/>
          <w:rtl/>
        </w:rPr>
      </w:pPr>
      <w:r w:rsidRPr="009A4709">
        <w:rPr>
          <w:rFonts w:cs="David" w:hint="cs"/>
          <w:rtl/>
        </w:rPr>
        <w:tab/>
        <w:t>זה יביא יציבות ממשלתית, זה יביא יציבות כלכלית, לא התחלפות כל שלושה חודשים. אתה מדבר על יציבות כלכלית ויציבות שלטונית? הרי זה אחד הדברים שאתה רוצה לשנות.</w:t>
      </w:r>
    </w:p>
    <w:p w14:paraId="52BA52A7" w14:textId="77777777" w:rsidR="009A4709" w:rsidRPr="009A4709" w:rsidRDefault="009A4709" w:rsidP="009A4709">
      <w:pPr>
        <w:bidi/>
        <w:rPr>
          <w:rFonts w:cs="David" w:hint="cs"/>
          <w:rtl/>
        </w:rPr>
      </w:pPr>
    </w:p>
    <w:p w14:paraId="5101B3DF" w14:textId="77777777" w:rsidR="009A4709" w:rsidRPr="009A4709" w:rsidRDefault="009A4709" w:rsidP="009A4709">
      <w:pPr>
        <w:bidi/>
        <w:rPr>
          <w:rFonts w:cs="David"/>
          <w:u w:val="single"/>
          <w:rtl/>
        </w:rPr>
      </w:pPr>
      <w:r w:rsidRPr="009A4709">
        <w:rPr>
          <w:rFonts w:cs="David" w:hint="cs"/>
          <w:u w:val="single"/>
          <w:rtl/>
        </w:rPr>
        <w:t>היו"ר זאב אלקין:</w:t>
      </w:r>
    </w:p>
    <w:p w14:paraId="495E5EBC" w14:textId="77777777" w:rsidR="009A4709" w:rsidRPr="009A4709" w:rsidRDefault="009A4709" w:rsidP="009A4709">
      <w:pPr>
        <w:bidi/>
        <w:rPr>
          <w:rFonts w:cs="David"/>
          <w:rtl/>
        </w:rPr>
      </w:pPr>
    </w:p>
    <w:p w14:paraId="44651B47" w14:textId="77777777" w:rsidR="009A4709" w:rsidRPr="009A4709" w:rsidRDefault="009A4709" w:rsidP="009A4709">
      <w:pPr>
        <w:bidi/>
        <w:rPr>
          <w:rFonts w:cs="David" w:hint="cs"/>
          <w:rtl/>
        </w:rPr>
      </w:pPr>
      <w:r w:rsidRPr="009A4709">
        <w:rPr>
          <w:rFonts w:cs="David" w:hint="cs"/>
          <w:rtl/>
        </w:rPr>
        <w:tab/>
        <w:t>חברת הכנסת רגב, חבר הכנסת יואל חסון במשפט סיכום, בואו ניתן לו להגיד אותו.</w:t>
      </w:r>
    </w:p>
    <w:p w14:paraId="75D4497B" w14:textId="77777777" w:rsidR="009A4709" w:rsidRPr="009A4709" w:rsidRDefault="009A4709" w:rsidP="009A4709">
      <w:pPr>
        <w:bidi/>
        <w:rPr>
          <w:rFonts w:cs="David" w:hint="cs"/>
          <w:rtl/>
        </w:rPr>
      </w:pPr>
    </w:p>
    <w:p w14:paraId="6C13F9F4" w14:textId="77777777" w:rsidR="009A4709" w:rsidRPr="009A4709" w:rsidRDefault="009A4709" w:rsidP="009A4709">
      <w:pPr>
        <w:bidi/>
        <w:rPr>
          <w:rFonts w:cs="David" w:hint="cs"/>
          <w:rtl/>
        </w:rPr>
      </w:pPr>
      <w:r w:rsidRPr="009A4709">
        <w:rPr>
          <w:rFonts w:cs="David" w:hint="cs"/>
          <w:u w:val="single"/>
          <w:rtl/>
        </w:rPr>
        <w:t>יואל חסון:</w:t>
      </w:r>
    </w:p>
    <w:p w14:paraId="5568F2A9" w14:textId="77777777" w:rsidR="009A4709" w:rsidRPr="009A4709" w:rsidRDefault="009A4709" w:rsidP="009A4709">
      <w:pPr>
        <w:bidi/>
        <w:rPr>
          <w:rFonts w:cs="David" w:hint="cs"/>
          <w:rtl/>
        </w:rPr>
      </w:pPr>
    </w:p>
    <w:p w14:paraId="36322253" w14:textId="77777777" w:rsidR="009A4709" w:rsidRPr="009A4709" w:rsidRDefault="009A4709" w:rsidP="009A4709">
      <w:pPr>
        <w:bidi/>
        <w:rPr>
          <w:rFonts w:cs="David" w:hint="cs"/>
          <w:rtl/>
        </w:rPr>
      </w:pPr>
      <w:r w:rsidRPr="009A4709">
        <w:rPr>
          <w:rFonts w:cs="David" w:hint="cs"/>
          <w:rtl/>
        </w:rPr>
        <w:tab/>
        <w:t>הפריעו לי, אני לא במשפט סיכום.</w:t>
      </w:r>
    </w:p>
    <w:p w14:paraId="3C5B9754" w14:textId="77777777" w:rsidR="009A4709" w:rsidRPr="009A4709" w:rsidRDefault="009A4709" w:rsidP="009A4709">
      <w:pPr>
        <w:bidi/>
        <w:rPr>
          <w:rFonts w:cs="David" w:hint="cs"/>
          <w:rtl/>
        </w:rPr>
      </w:pPr>
    </w:p>
    <w:p w14:paraId="20C94ECE" w14:textId="77777777" w:rsidR="009A4709" w:rsidRPr="009A4709" w:rsidRDefault="009A4709" w:rsidP="009A4709">
      <w:pPr>
        <w:bidi/>
        <w:rPr>
          <w:rFonts w:cs="David"/>
          <w:u w:val="single"/>
          <w:rtl/>
        </w:rPr>
      </w:pPr>
      <w:r w:rsidRPr="009A4709">
        <w:rPr>
          <w:rFonts w:cs="David" w:hint="cs"/>
          <w:u w:val="single"/>
          <w:rtl/>
        </w:rPr>
        <w:t>היו"ר זאב אלקין:</w:t>
      </w:r>
    </w:p>
    <w:p w14:paraId="65E0EDC8" w14:textId="77777777" w:rsidR="009A4709" w:rsidRPr="009A4709" w:rsidRDefault="009A4709" w:rsidP="009A4709">
      <w:pPr>
        <w:bidi/>
        <w:rPr>
          <w:rFonts w:cs="David"/>
          <w:rtl/>
        </w:rPr>
      </w:pPr>
    </w:p>
    <w:p w14:paraId="010EED4C" w14:textId="77777777" w:rsidR="009A4709" w:rsidRPr="009A4709" w:rsidRDefault="009A4709" w:rsidP="009A4709">
      <w:pPr>
        <w:bidi/>
        <w:rPr>
          <w:rFonts w:cs="David" w:hint="cs"/>
          <w:rtl/>
        </w:rPr>
      </w:pPr>
      <w:r w:rsidRPr="009A4709">
        <w:rPr>
          <w:rFonts w:cs="David" w:hint="cs"/>
          <w:rtl/>
        </w:rPr>
        <w:tab/>
        <w:t>אתה כן במשפט סיכום. בבקשה.</w:t>
      </w:r>
    </w:p>
    <w:p w14:paraId="34B235B5" w14:textId="77777777" w:rsidR="009A4709" w:rsidRPr="009A4709" w:rsidRDefault="009A4709" w:rsidP="009A4709">
      <w:pPr>
        <w:bidi/>
        <w:rPr>
          <w:rFonts w:cs="David" w:hint="cs"/>
          <w:rtl/>
        </w:rPr>
      </w:pPr>
    </w:p>
    <w:p w14:paraId="33C323F8" w14:textId="77777777" w:rsidR="009A4709" w:rsidRPr="009A4709" w:rsidRDefault="009A4709" w:rsidP="009A4709">
      <w:pPr>
        <w:bidi/>
        <w:rPr>
          <w:rFonts w:cs="David" w:hint="cs"/>
          <w:rtl/>
        </w:rPr>
      </w:pPr>
      <w:r w:rsidRPr="009A4709">
        <w:rPr>
          <w:rFonts w:cs="David" w:hint="cs"/>
          <w:u w:val="single"/>
          <w:rtl/>
        </w:rPr>
        <w:t>יואל חסון:</w:t>
      </w:r>
    </w:p>
    <w:p w14:paraId="60479D72" w14:textId="77777777" w:rsidR="009A4709" w:rsidRPr="009A4709" w:rsidRDefault="009A4709" w:rsidP="009A4709">
      <w:pPr>
        <w:bidi/>
        <w:rPr>
          <w:rFonts w:cs="David" w:hint="cs"/>
          <w:rtl/>
        </w:rPr>
      </w:pPr>
    </w:p>
    <w:p w14:paraId="36701763" w14:textId="77777777" w:rsidR="009A4709" w:rsidRPr="009A4709" w:rsidRDefault="009A4709" w:rsidP="009A4709">
      <w:pPr>
        <w:bidi/>
        <w:rPr>
          <w:rFonts w:cs="David" w:hint="cs"/>
          <w:rtl/>
        </w:rPr>
      </w:pPr>
      <w:r w:rsidRPr="009A4709">
        <w:rPr>
          <w:rFonts w:cs="David" w:hint="cs"/>
          <w:rtl/>
        </w:rPr>
        <w:tab/>
        <w:t xml:space="preserve">הגזרות עוד יגיעו, הן יגיעו טלאי על טלאי, יתקנו את הצעת התקציב הזאת ל-2010 וישחקו פה בכולם. אנחנו קודם כול נהיה כאן כדי להזכיר את זה, ולהזכיר לכולכם שרוב זה לא עריצות הרוב, יום אחד אתה באופוזיציה ויום אחד אתה בקואליציה, וכדאי מאוד במתינות להשתמש בכלים שיש לך כשלטון, כי יום אחד הכלים האלה יכולים לבוא עליך. </w:t>
      </w:r>
    </w:p>
    <w:p w14:paraId="053E0197" w14:textId="77777777" w:rsidR="009A4709" w:rsidRPr="009A4709" w:rsidRDefault="009A4709" w:rsidP="009A4709">
      <w:pPr>
        <w:bidi/>
        <w:rPr>
          <w:rFonts w:cs="David" w:hint="cs"/>
          <w:rtl/>
        </w:rPr>
      </w:pPr>
    </w:p>
    <w:p w14:paraId="36CFC26A" w14:textId="77777777" w:rsidR="009A4709" w:rsidRPr="009A4709" w:rsidRDefault="009A4709" w:rsidP="009A4709">
      <w:pPr>
        <w:bidi/>
        <w:rPr>
          <w:rFonts w:cs="David" w:hint="cs"/>
          <w:rtl/>
        </w:rPr>
      </w:pPr>
      <w:r w:rsidRPr="009A4709">
        <w:rPr>
          <w:rFonts w:cs="David" w:hint="cs"/>
          <w:rtl/>
        </w:rPr>
        <w:tab/>
        <w:t>כל הטענה על הוראת שעה, הוראת שעה זה כיסוי נוח לשינוי חוקי יסוד. יש כאן שינוי מהותי, שינוי כבד, שינוי רציני, וכמו שאמרתי: עריצות הרוב מאפשרת אותו היום.</w:t>
      </w:r>
    </w:p>
    <w:p w14:paraId="5B623E10"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2F3D8AE" w14:textId="77777777" w:rsidR="009A4709" w:rsidRPr="009A4709" w:rsidRDefault="009A4709" w:rsidP="009A4709">
      <w:pPr>
        <w:bidi/>
        <w:rPr>
          <w:rFonts w:cs="David" w:hint="cs"/>
          <w:rtl/>
        </w:rPr>
      </w:pPr>
    </w:p>
    <w:p w14:paraId="3FCC887E" w14:textId="77777777" w:rsidR="009A4709" w:rsidRPr="009A4709" w:rsidRDefault="009A4709" w:rsidP="009A4709">
      <w:pPr>
        <w:bidi/>
        <w:rPr>
          <w:rFonts w:cs="David" w:hint="cs"/>
          <w:rtl/>
        </w:rPr>
      </w:pPr>
      <w:r w:rsidRPr="009A4709">
        <w:rPr>
          <w:rFonts w:cs="David" w:hint="cs"/>
          <w:rtl/>
        </w:rPr>
        <w:tab/>
        <w:t>תודה רבה. למעשה תם סדר הדוברים. היות והיו שני חברי כנסת מהאופוזיציה שבאו באיחור יותר גדול, וביקשו לדבר, לפנים משורת הדין, כדי לאפשר לאופוזיציה להשמיע את דברה, אני אתן גם להם לדבר. בבקשה, חבר הכנסת רמון, זכות הדיבור שלך.</w:t>
      </w:r>
    </w:p>
    <w:p w14:paraId="249D183A" w14:textId="77777777" w:rsidR="009A4709" w:rsidRPr="009A4709" w:rsidRDefault="009A4709" w:rsidP="009A4709">
      <w:pPr>
        <w:bidi/>
        <w:rPr>
          <w:rFonts w:cs="David" w:hint="cs"/>
          <w:rtl/>
        </w:rPr>
      </w:pPr>
    </w:p>
    <w:p w14:paraId="39B7235E" w14:textId="77777777" w:rsidR="009A4709" w:rsidRPr="009A4709" w:rsidRDefault="009A4709" w:rsidP="009A4709">
      <w:pPr>
        <w:bidi/>
        <w:rPr>
          <w:rFonts w:cs="David" w:hint="cs"/>
          <w:rtl/>
        </w:rPr>
      </w:pPr>
      <w:r w:rsidRPr="009A4709">
        <w:rPr>
          <w:rFonts w:cs="David" w:hint="cs"/>
          <w:u w:val="single"/>
          <w:rtl/>
        </w:rPr>
        <w:t>חיים רמון:</w:t>
      </w:r>
    </w:p>
    <w:p w14:paraId="41D48CC3" w14:textId="77777777" w:rsidR="009A4709" w:rsidRPr="009A4709" w:rsidRDefault="009A4709" w:rsidP="009A4709">
      <w:pPr>
        <w:bidi/>
        <w:rPr>
          <w:rFonts w:cs="David" w:hint="cs"/>
          <w:rtl/>
        </w:rPr>
      </w:pPr>
    </w:p>
    <w:p w14:paraId="1228F6D9" w14:textId="77777777" w:rsidR="009A4709" w:rsidRPr="009A4709" w:rsidRDefault="009A4709" w:rsidP="009A4709">
      <w:pPr>
        <w:bidi/>
        <w:rPr>
          <w:rFonts w:cs="David" w:hint="cs"/>
          <w:rtl/>
        </w:rPr>
      </w:pPr>
      <w:r w:rsidRPr="009A4709">
        <w:rPr>
          <w:rFonts w:cs="David" w:hint="cs"/>
          <w:rtl/>
        </w:rPr>
        <w:tab/>
        <w:t xml:space="preserve">תודה ליושב-ראש על כך שהוא נתן לי לדבר לפנים משורת הדין, ואני אפילו אענה לבקשתו ואפילו לא אדבר על התוכן, אלא רק על הפרוצדורה. </w:t>
      </w:r>
    </w:p>
    <w:p w14:paraId="4892ACC9" w14:textId="77777777" w:rsidR="009A4709" w:rsidRPr="009A4709" w:rsidRDefault="009A4709" w:rsidP="009A4709">
      <w:pPr>
        <w:bidi/>
        <w:rPr>
          <w:rFonts w:cs="David" w:hint="cs"/>
          <w:rtl/>
        </w:rPr>
      </w:pPr>
    </w:p>
    <w:p w14:paraId="3DFB7F93" w14:textId="77777777" w:rsidR="009A4709" w:rsidRPr="009A4709" w:rsidRDefault="009A4709" w:rsidP="009A4709">
      <w:pPr>
        <w:bidi/>
        <w:rPr>
          <w:rFonts w:cs="David"/>
          <w:u w:val="single"/>
          <w:rtl/>
        </w:rPr>
      </w:pPr>
      <w:r w:rsidRPr="009A4709">
        <w:rPr>
          <w:rFonts w:cs="David" w:hint="cs"/>
          <w:u w:val="single"/>
          <w:rtl/>
        </w:rPr>
        <w:t>היו"ר זאב אלקין:</w:t>
      </w:r>
    </w:p>
    <w:p w14:paraId="7459FB19" w14:textId="77777777" w:rsidR="009A4709" w:rsidRPr="009A4709" w:rsidRDefault="009A4709" w:rsidP="009A4709">
      <w:pPr>
        <w:bidi/>
        <w:rPr>
          <w:rFonts w:cs="David"/>
          <w:rtl/>
        </w:rPr>
      </w:pPr>
    </w:p>
    <w:p w14:paraId="3B02DFF9" w14:textId="77777777" w:rsidR="009A4709" w:rsidRPr="009A4709" w:rsidRDefault="009A4709" w:rsidP="009A4709">
      <w:pPr>
        <w:bidi/>
        <w:rPr>
          <w:rFonts w:cs="David" w:hint="cs"/>
          <w:rtl/>
        </w:rPr>
      </w:pPr>
      <w:r w:rsidRPr="009A4709">
        <w:rPr>
          <w:rFonts w:cs="David" w:hint="cs"/>
          <w:rtl/>
        </w:rPr>
        <w:tab/>
        <w:t>אני מאוד מודה לך, תהיה בין המעטים שעשו זאת.</w:t>
      </w:r>
    </w:p>
    <w:p w14:paraId="785730E4" w14:textId="77777777" w:rsidR="009A4709" w:rsidRPr="009A4709" w:rsidRDefault="009A4709" w:rsidP="009A4709">
      <w:pPr>
        <w:bidi/>
        <w:rPr>
          <w:rFonts w:cs="David" w:hint="cs"/>
          <w:rtl/>
        </w:rPr>
      </w:pPr>
    </w:p>
    <w:p w14:paraId="43FB8813" w14:textId="77777777" w:rsidR="009A4709" w:rsidRPr="009A4709" w:rsidRDefault="009A4709" w:rsidP="009A4709">
      <w:pPr>
        <w:bidi/>
        <w:rPr>
          <w:rFonts w:cs="David" w:hint="cs"/>
          <w:rtl/>
        </w:rPr>
      </w:pPr>
      <w:r w:rsidRPr="009A4709">
        <w:rPr>
          <w:rFonts w:cs="David" w:hint="cs"/>
          <w:u w:val="single"/>
          <w:rtl/>
        </w:rPr>
        <w:t>חיים רמון:</w:t>
      </w:r>
    </w:p>
    <w:p w14:paraId="23A01473" w14:textId="77777777" w:rsidR="009A4709" w:rsidRPr="009A4709" w:rsidRDefault="009A4709" w:rsidP="009A4709">
      <w:pPr>
        <w:bidi/>
        <w:rPr>
          <w:rFonts w:cs="David" w:hint="cs"/>
          <w:rtl/>
        </w:rPr>
      </w:pPr>
    </w:p>
    <w:p w14:paraId="4F3D478F" w14:textId="77777777" w:rsidR="009A4709" w:rsidRPr="009A4709" w:rsidRDefault="009A4709" w:rsidP="009A4709">
      <w:pPr>
        <w:bidi/>
        <w:rPr>
          <w:rFonts w:cs="David" w:hint="cs"/>
          <w:rtl/>
        </w:rPr>
      </w:pPr>
      <w:r w:rsidRPr="009A4709">
        <w:rPr>
          <w:rFonts w:cs="David" w:hint="cs"/>
          <w:rtl/>
        </w:rPr>
        <w:tab/>
        <w:t>לכן אני אתחיל בהערה כללית. כיוון שלצערי אני חבר הכנסת הכי ותיק פה, אז ראיתי הכול. כאשר כנסת מתכנסת יש אווירה, בכל המפלגות שמגיעות לשלטון, של איזו זחיחות, של איזו תחושה שתמיד יהיו בשלטון. אני זוכר ב-2003, כשגדעון סער, היום שר החינוך, הליכוד קיבל 38 מנדטים, וזה נראה לנצח, וגדעון סער כהרגלו היה מאוד תקיף וכדומה. אמרתי לו: גדעון, לא ייקח הרבה זמן וזה עלול להתחלף, וכל מה שאתה עושה היום, אני אעשה לך. אבל לא הייתי כל כך אכזר כמו גדעון סער. ב-2006, כשהחלפתי אותו כיושב-ראש הוועדה המסדרת, אמרתי לו: גדעון, עכשיו תלמד איך לא עושים את זה, איך עובדים בכנסת בשיתוף פעולה וביחד.</w:t>
      </w:r>
    </w:p>
    <w:p w14:paraId="7CEF133C" w14:textId="77777777" w:rsidR="009A4709" w:rsidRPr="009A4709" w:rsidRDefault="009A4709" w:rsidP="009A4709">
      <w:pPr>
        <w:bidi/>
        <w:rPr>
          <w:rFonts w:cs="David" w:hint="cs"/>
          <w:rtl/>
        </w:rPr>
      </w:pPr>
    </w:p>
    <w:p w14:paraId="7AC1E047" w14:textId="77777777" w:rsidR="009A4709" w:rsidRPr="009A4709" w:rsidRDefault="009A4709" w:rsidP="009A4709">
      <w:pPr>
        <w:bidi/>
        <w:rPr>
          <w:rFonts w:cs="David" w:hint="cs"/>
          <w:rtl/>
        </w:rPr>
      </w:pPr>
      <w:r w:rsidRPr="009A4709">
        <w:rPr>
          <w:rFonts w:cs="David" w:hint="cs"/>
          <w:rtl/>
        </w:rPr>
        <w:tab/>
        <w:t>אני אומר לחברי מהקואליציה: זה נראה כרגע לנצח. הנצח הזה עובר מאוד-מאוד מהר. כשאתם עושים עכשיו תקציב לשנתיים, תבוא ממשלה ותעשה לארבע שנים ולחמש שנים, עם כל הטיעונים. הרי אתם יודעים שזה דבר מופרך. אם זה היה טוב, לא הייתם עושים הוראת שעה, הייתם עושים הוראה קבועה. ודאי זה לא טוב כאשר עושים את זה בלי דיון אמיתי, כאשר הכלכלנים המרכזיים במשק מתנגדים, כאשר אין לזה תקדימים. יש דברים בתקציב שצריכים להיות רב-שנתיים, יש דברים כאלה.</w:t>
      </w:r>
    </w:p>
    <w:p w14:paraId="7AC5EAD1" w14:textId="77777777" w:rsidR="009A4709" w:rsidRPr="009A4709" w:rsidRDefault="009A4709" w:rsidP="009A4709">
      <w:pPr>
        <w:bidi/>
        <w:rPr>
          <w:rFonts w:cs="David" w:hint="cs"/>
          <w:rtl/>
        </w:rPr>
      </w:pPr>
    </w:p>
    <w:p w14:paraId="15CE4AD7" w14:textId="77777777" w:rsidR="009A4709" w:rsidRPr="009A4709" w:rsidRDefault="009A4709" w:rsidP="009A4709">
      <w:pPr>
        <w:bidi/>
        <w:rPr>
          <w:rFonts w:cs="David" w:hint="cs"/>
          <w:rtl/>
        </w:rPr>
      </w:pPr>
      <w:r w:rsidRPr="009A4709">
        <w:rPr>
          <w:rFonts w:cs="David" w:hint="cs"/>
          <w:u w:val="single"/>
          <w:rtl/>
        </w:rPr>
        <w:t>חיים אורון:</w:t>
      </w:r>
    </w:p>
    <w:p w14:paraId="2619D7C6" w14:textId="77777777" w:rsidR="009A4709" w:rsidRPr="009A4709" w:rsidRDefault="009A4709" w:rsidP="009A4709">
      <w:pPr>
        <w:bidi/>
        <w:rPr>
          <w:rFonts w:cs="David" w:hint="cs"/>
          <w:rtl/>
        </w:rPr>
      </w:pPr>
      <w:r w:rsidRPr="009A4709">
        <w:rPr>
          <w:rFonts w:cs="David" w:hint="cs"/>
          <w:rtl/>
        </w:rPr>
        <w:tab/>
      </w:r>
    </w:p>
    <w:p w14:paraId="48778D36" w14:textId="77777777" w:rsidR="009A4709" w:rsidRPr="009A4709" w:rsidRDefault="009A4709" w:rsidP="009A4709">
      <w:pPr>
        <w:bidi/>
        <w:rPr>
          <w:rFonts w:cs="David" w:hint="cs"/>
          <w:rtl/>
        </w:rPr>
      </w:pPr>
      <w:r w:rsidRPr="009A4709">
        <w:rPr>
          <w:rFonts w:cs="David" w:hint="cs"/>
          <w:rtl/>
        </w:rPr>
        <w:tab/>
        <w:t xml:space="preserve"> יש גם כלים לזה.</w:t>
      </w:r>
    </w:p>
    <w:p w14:paraId="2D7138FE" w14:textId="77777777" w:rsidR="009A4709" w:rsidRPr="009A4709" w:rsidRDefault="009A4709" w:rsidP="009A4709">
      <w:pPr>
        <w:bidi/>
        <w:rPr>
          <w:rFonts w:cs="David" w:hint="cs"/>
          <w:rtl/>
        </w:rPr>
      </w:pPr>
    </w:p>
    <w:p w14:paraId="6BA44316" w14:textId="77777777" w:rsidR="009A4709" w:rsidRPr="009A4709" w:rsidRDefault="009A4709" w:rsidP="009A4709">
      <w:pPr>
        <w:bidi/>
        <w:rPr>
          <w:rFonts w:cs="David" w:hint="cs"/>
          <w:rtl/>
        </w:rPr>
      </w:pPr>
      <w:r w:rsidRPr="009A4709">
        <w:rPr>
          <w:rFonts w:cs="David" w:hint="cs"/>
          <w:u w:val="single"/>
          <w:rtl/>
        </w:rPr>
        <w:t>חיים רמון:</w:t>
      </w:r>
    </w:p>
    <w:p w14:paraId="17AE8287" w14:textId="77777777" w:rsidR="009A4709" w:rsidRPr="009A4709" w:rsidRDefault="009A4709" w:rsidP="009A4709">
      <w:pPr>
        <w:bidi/>
        <w:rPr>
          <w:rFonts w:cs="David" w:hint="cs"/>
          <w:rtl/>
        </w:rPr>
      </w:pPr>
    </w:p>
    <w:p w14:paraId="1CD23F4D" w14:textId="77777777" w:rsidR="009A4709" w:rsidRPr="009A4709" w:rsidRDefault="009A4709" w:rsidP="009A4709">
      <w:pPr>
        <w:bidi/>
        <w:rPr>
          <w:rFonts w:cs="David" w:hint="cs"/>
          <w:rtl/>
        </w:rPr>
      </w:pPr>
      <w:r w:rsidRPr="009A4709">
        <w:rPr>
          <w:rFonts w:cs="David" w:hint="cs"/>
          <w:rtl/>
        </w:rPr>
        <w:tab/>
        <w:t xml:space="preserve">יש כלים לזה, והם יכולים להיות רב-שנתיים. הרבה מאוד דברים יכולים להיות רב-שנתיים. אם אתם רוצים לעשות את הדיון הזה, אפשר לעשות את הדיון הזה ביחד, כי אנחנו רוצים להיות אחראים יחד איתכם, להתעסק באמת בכלכלה, בעיקר במצב הזה. אפשר חלקים מהתקציב לעשות רב-שנתיים, אפשר לעשות את זה ביום. </w:t>
      </w:r>
    </w:p>
    <w:p w14:paraId="48D320AC" w14:textId="77777777" w:rsidR="009A4709" w:rsidRPr="009A4709" w:rsidRDefault="009A4709" w:rsidP="009A4709">
      <w:pPr>
        <w:bidi/>
        <w:rPr>
          <w:rFonts w:cs="David" w:hint="cs"/>
          <w:rtl/>
        </w:rPr>
      </w:pPr>
    </w:p>
    <w:p w14:paraId="66994D0F" w14:textId="77777777" w:rsidR="009A4709" w:rsidRPr="009A4709" w:rsidRDefault="009A4709" w:rsidP="009A4709">
      <w:pPr>
        <w:bidi/>
        <w:rPr>
          <w:rFonts w:cs="David" w:hint="cs"/>
          <w:rtl/>
        </w:rPr>
      </w:pPr>
      <w:r w:rsidRPr="009A4709">
        <w:rPr>
          <w:rFonts w:cs="David" w:hint="cs"/>
          <w:rtl/>
        </w:rPr>
        <w:tab/>
        <w:t xml:space="preserve">בפרוצדורות גם לא תעשו ביום, אני מניח שהאופוזיציה תגיש איזה 5,000 הסתייגויות, ונרצה להגיע לליל הסדר ביחד, ולכן אני לא מניח שאתם תוכלו להעביר היום 5,000 הסתייגויות שיהיו כל היום וכל הלילה, ולא ראוי להתכתש. </w:t>
      </w:r>
    </w:p>
    <w:p w14:paraId="222E2BD7" w14:textId="77777777" w:rsidR="009A4709" w:rsidRPr="009A4709" w:rsidRDefault="009A4709" w:rsidP="009A4709">
      <w:pPr>
        <w:bidi/>
        <w:rPr>
          <w:rFonts w:cs="David" w:hint="cs"/>
          <w:rtl/>
        </w:rPr>
      </w:pPr>
    </w:p>
    <w:p w14:paraId="6054A674" w14:textId="77777777" w:rsidR="009A4709" w:rsidRPr="009A4709" w:rsidRDefault="009A4709" w:rsidP="009A4709">
      <w:pPr>
        <w:bidi/>
        <w:rPr>
          <w:rFonts w:cs="David" w:hint="cs"/>
          <w:rtl/>
        </w:rPr>
      </w:pPr>
      <w:r w:rsidRPr="009A4709">
        <w:rPr>
          <w:rFonts w:cs="David" w:hint="cs"/>
          <w:rtl/>
        </w:rPr>
        <w:tab/>
        <w:t>ההצעה של חבר הכנסת רותם היא הצעה טובה. אנחנו נעביר היום בשלוש קריאות הארכה של התקציב ל-60 יום, כי באמת יש בעיה לעשות את זה ב-45 יום, ואין לנו שום כוונה שיהיו בחירות. אפשר להעביר את זה ל-60 יום, נעשה את זה מהר, לא נתכתש, ואפילו במשך הפגרה הזאת נתכנס לשניים-שלושה דיונים ונדון בעניין הזה ברצינות, על כל מה שכרוך בו. אני מציע ליושב-ראש, אתה צריך, אם מותר לי להציע לך, להיות עזר כנגד הממשלה. מכיוון שהממשלה עשתה שטות, תתקן אותה. תשב איתה, תתקן אותה, תסביר לה, אל תהיה אתה חותמת גומי, אל תגרום לה לעשות טעות כל כך קשה, הן מבחינה מהותית של התקציב הרב-שנתי והן מבחינת היחסים בכנסת והעימות הנורא בכנסת. זה מיותר. הממשלה הזאת לא התחילה את דרכה ברגל ימין, לא ממש זכתה.</w:t>
      </w:r>
    </w:p>
    <w:p w14:paraId="2A8297B1" w14:textId="77777777" w:rsidR="009A4709" w:rsidRPr="009A4709" w:rsidRDefault="009A4709" w:rsidP="009A4709">
      <w:pPr>
        <w:bidi/>
        <w:rPr>
          <w:rFonts w:cs="David" w:hint="cs"/>
          <w:rtl/>
        </w:rPr>
      </w:pPr>
    </w:p>
    <w:p w14:paraId="6F023C30" w14:textId="77777777" w:rsidR="009A4709" w:rsidRPr="009A4709" w:rsidRDefault="009A4709" w:rsidP="009A4709">
      <w:pPr>
        <w:bidi/>
        <w:rPr>
          <w:rFonts w:cs="David"/>
          <w:u w:val="single"/>
          <w:rtl/>
        </w:rPr>
      </w:pPr>
      <w:r w:rsidRPr="009A4709">
        <w:rPr>
          <w:rFonts w:cs="David" w:hint="cs"/>
          <w:u w:val="single"/>
          <w:rtl/>
        </w:rPr>
        <w:t>היו"ר זאב אלקין:</w:t>
      </w:r>
    </w:p>
    <w:p w14:paraId="43CBE3F1" w14:textId="77777777" w:rsidR="009A4709" w:rsidRPr="009A4709" w:rsidRDefault="009A4709" w:rsidP="009A4709">
      <w:pPr>
        <w:bidi/>
        <w:rPr>
          <w:rFonts w:cs="David"/>
          <w:rtl/>
        </w:rPr>
      </w:pPr>
    </w:p>
    <w:p w14:paraId="7FF45A9B" w14:textId="77777777" w:rsidR="009A4709" w:rsidRPr="009A4709" w:rsidRDefault="009A4709" w:rsidP="009A4709">
      <w:pPr>
        <w:bidi/>
        <w:rPr>
          <w:rFonts w:cs="David" w:hint="cs"/>
          <w:rtl/>
        </w:rPr>
      </w:pPr>
      <w:r w:rsidRPr="009A4709">
        <w:rPr>
          <w:rFonts w:cs="David" w:hint="cs"/>
          <w:rtl/>
        </w:rPr>
        <w:tab/>
        <w:t>חבר הכנסת רמון, בבקשה לסיים. משפט סיכום.</w:t>
      </w:r>
    </w:p>
    <w:p w14:paraId="5C44E624" w14:textId="77777777" w:rsidR="009A4709" w:rsidRPr="009A4709" w:rsidRDefault="009A4709" w:rsidP="009A4709">
      <w:pPr>
        <w:bidi/>
        <w:rPr>
          <w:rFonts w:cs="David" w:hint="cs"/>
          <w:rtl/>
        </w:rPr>
      </w:pPr>
    </w:p>
    <w:p w14:paraId="5A3DDA67" w14:textId="77777777" w:rsidR="009A4709" w:rsidRPr="009A4709" w:rsidRDefault="009A4709" w:rsidP="009A4709">
      <w:pPr>
        <w:bidi/>
        <w:rPr>
          <w:rFonts w:cs="David" w:hint="cs"/>
          <w:rtl/>
        </w:rPr>
      </w:pPr>
      <w:r w:rsidRPr="009A4709">
        <w:rPr>
          <w:rFonts w:cs="David" w:hint="cs"/>
          <w:u w:val="single"/>
          <w:rtl/>
        </w:rPr>
        <w:t>חיים רמון:</w:t>
      </w:r>
    </w:p>
    <w:p w14:paraId="11F08DC4" w14:textId="77777777" w:rsidR="009A4709" w:rsidRPr="009A4709" w:rsidRDefault="009A4709" w:rsidP="009A4709">
      <w:pPr>
        <w:bidi/>
        <w:rPr>
          <w:rFonts w:cs="David" w:hint="cs"/>
          <w:rtl/>
        </w:rPr>
      </w:pPr>
    </w:p>
    <w:p w14:paraId="547B64B4" w14:textId="77777777" w:rsidR="009A4709" w:rsidRPr="009A4709" w:rsidRDefault="009A4709" w:rsidP="009A4709">
      <w:pPr>
        <w:bidi/>
        <w:rPr>
          <w:rFonts w:cs="David" w:hint="cs"/>
          <w:rtl/>
        </w:rPr>
      </w:pPr>
      <w:r w:rsidRPr="009A4709">
        <w:rPr>
          <w:rFonts w:cs="David" w:hint="cs"/>
          <w:rtl/>
        </w:rPr>
        <w:tab/>
        <w:t>לכן אני מציע, ביוזמתך תציע תיקון, תעשה 60 יום, ויחד, כמו שניסו תמיד להגיע בענייני תקציב להבנות בפרוצדורה, תשב עם האופוזיציה, תגיע לאיזו הבנה שחלקים מהתקציב יהיו רב-שנתיים, חלקים, ודאי שאנחנו לא יודעים מה יקרה איתם כמו שכר וכדומה, שהם יהיו חד-שנתיים.</w:t>
      </w:r>
    </w:p>
    <w:p w14:paraId="1CD338B1" w14:textId="77777777" w:rsidR="009A4709" w:rsidRPr="009A4709" w:rsidRDefault="009A4709" w:rsidP="009A4709">
      <w:pPr>
        <w:bidi/>
        <w:rPr>
          <w:rFonts w:cs="David" w:hint="cs"/>
          <w:rtl/>
        </w:rPr>
      </w:pPr>
    </w:p>
    <w:p w14:paraId="6E3295F8"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25B049B9" w14:textId="77777777" w:rsidR="009A4709" w:rsidRPr="009A4709" w:rsidRDefault="009A4709" w:rsidP="009A4709">
      <w:pPr>
        <w:bidi/>
        <w:rPr>
          <w:rFonts w:cs="David" w:hint="cs"/>
          <w:rtl/>
        </w:rPr>
      </w:pPr>
    </w:p>
    <w:p w14:paraId="77091725" w14:textId="77777777" w:rsidR="009A4709" w:rsidRPr="009A4709" w:rsidRDefault="009A4709" w:rsidP="009A4709">
      <w:pPr>
        <w:bidi/>
        <w:rPr>
          <w:rFonts w:cs="David" w:hint="cs"/>
          <w:rtl/>
        </w:rPr>
      </w:pPr>
      <w:r w:rsidRPr="009A4709">
        <w:rPr>
          <w:rFonts w:cs="David" w:hint="cs"/>
          <w:rtl/>
        </w:rPr>
        <w:tab/>
        <w:t xml:space="preserve">תודה רבה, חבר הכנסת רמון. בבקשה, חבר הכנסת זחאלקה </w:t>
      </w:r>
      <w:r w:rsidRPr="009A4709">
        <w:rPr>
          <w:rFonts w:cs="David"/>
          <w:rtl/>
        </w:rPr>
        <w:t>–</w:t>
      </w:r>
      <w:r w:rsidRPr="009A4709">
        <w:rPr>
          <w:rFonts w:cs="David" w:hint="cs"/>
          <w:rtl/>
        </w:rPr>
        <w:t xml:space="preserve"> אחרון הדוברים מחברי הכנסת.</w:t>
      </w:r>
    </w:p>
    <w:p w14:paraId="32C9D796" w14:textId="77777777" w:rsidR="009A4709" w:rsidRPr="009A4709" w:rsidRDefault="009A4709" w:rsidP="009A4709">
      <w:pPr>
        <w:bidi/>
        <w:rPr>
          <w:rFonts w:cs="David" w:hint="cs"/>
          <w:rtl/>
        </w:rPr>
      </w:pPr>
    </w:p>
    <w:p w14:paraId="046053C3" w14:textId="77777777" w:rsidR="009A4709" w:rsidRPr="009A4709" w:rsidRDefault="009A4709" w:rsidP="009A4709">
      <w:pPr>
        <w:bidi/>
        <w:rPr>
          <w:rFonts w:cs="David" w:hint="cs"/>
          <w:u w:val="single"/>
          <w:rtl/>
        </w:rPr>
      </w:pPr>
      <w:r w:rsidRPr="009A4709">
        <w:rPr>
          <w:rFonts w:cs="David" w:hint="cs"/>
          <w:u w:val="single"/>
          <w:rtl/>
        </w:rPr>
        <w:t>ג'מאל זחאלקה:</w:t>
      </w:r>
    </w:p>
    <w:p w14:paraId="7E7A1124" w14:textId="77777777" w:rsidR="009A4709" w:rsidRPr="009A4709" w:rsidRDefault="009A4709" w:rsidP="009A4709">
      <w:pPr>
        <w:bidi/>
        <w:rPr>
          <w:rFonts w:cs="David" w:hint="cs"/>
          <w:rtl/>
        </w:rPr>
      </w:pPr>
    </w:p>
    <w:p w14:paraId="2BF07FDA" w14:textId="77777777" w:rsidR="009A4709" w:rsidRPr="009A4709" w:rsidRDefault="009A4709" w:rsidP="009A4709">
      <w:pPr>
        <w:bidi/>
        <w:rPr>
          <w:rFonts w:cs="David" w:hint="cs"/>
          <w:rtl/>
        </w:rPr>
      </w:pPr>
      <w:r w:rsidRPr="009A4709">
        <w:rPr>
          <w:rFonts w:cs="David" w:hint="cs"/>
          <w:rtl/>
        </w:rPr>
        <w:tab/>
        <w:t>כבוד היושב-ראש, רבותי חברי הכנסת, צריך להתנגד לפטור מחובת הנחה, כי מדובר בהצעה גרועה מאוד, ולא במשהו טכני בכלל. כללי המשחק והפרוצדורות הן עניין מהותי בדמוקרטיה, לא עניין טכני. יש אומרים שהן מהות הדמוקרטיה, שיש כללי משחק. היה פעם שר הגנה בארצות-הברית שאמר משהו על אלה ששינו את כללי המשחק, זו מילה לא פרלמנטרית, לכן אני לא אשתמש בה.</w:t>
      </w:r>
    </w:p>
    <w:p w14:paraId="446585B8" w14:textId="77777777" w:rsidR="009A4709" w:rsidRPr="009A4709" w:rsidRDefault="009A4709" w:rsidP="009A4709">
      <w:pPr>
        <w:bidi/>
        <w:rPr>
          <w:rFonts w:cs="David" w:hint="cs"/>
          <w:rtl/>
        </w:rPr>
      </w:pPr>
    </w:p>
    <w:p w14:paraId="05C7AE2D" w14:textId="77777777" w:rsidR="009A4709" w:rsidRPr="009A4709" w:rsidRDefault="009A4709" w:rsidP="009A4709">
      <w:pPr>
        <w:bidi/>
        <w:rPr>
          <w:rFonts w:cs="David" w:hint="cs"/>
          <w:rtl/>
        </w:rPr>
      </w:pPr>
      <w:r w:rsidRPr="009A4709">
        <w:rPr>
          <w:rFonts w:cs="David" w:hint="cs"/>
          <w:u w:val="single"/>
          <w:rtl/>
        </w:rPr>
        <w:t>אופיר פינס-פז:</w:t>
      </w:r>
    </w:p>
    <w:p w14:paraId="5871AF04" w14:textId="77777777" w:rsidR="009A4709" w:rsidRPr="009A4709" w:rsidRDefault="009A4709" w:rsidP="009A4709">
      <w:pPr>
        <w:bidi/>
        <w:rPr>
          <w:rFonts w:cs="David" w:hint="cs"/>
          <w:rtl/>
        </w:rPr>
      </w:pPr>
      <w:r w:rsidRPr="009A4709">
        <w:rPr>
          <w:rFonts w:cs="David" w:hint="cs"/>
          <w:rtl/>
        </w:rPr>
        <w:tab/>
      </w:r>
    </w:p>
    <w:p w14:paraId="1C540EE9" w14:textId="77777777" w:rsidR="009A4709" w:rsidRPr="009A4709" w:rsidRDefault="009A4709" w:rsidP="009A4709">
      <w:pPr>
        <w:bidi/>
        <w:rPr>
          <w:rFonts w:cs="David" w:hint="cs"/>
          <w:rtl/>
        </w:rPr>
      </w:pPr>
      <w:r w:rsidRPr="009A4709">
        <w:rPr>
          <w:rFonts w:cs="David" w:hint="cs"/>
          <w:rtl/>
        </w:rPr>
        <w:tab/>
        <w:t xml:space="preserve"> זה תקדים מסוכן, זחאלקה.</w:t>
      </w:r>
    </w:p>
    <w:p w14:paraId="5FCCCE0B" w14:textId="77777777" w:rsidR="009A4709" w:rsidRDefault="009A4709" w:rsidP="009A4709">
      <w:pPr>
        <w:bidi/>
        <w:rPr>
          <w:rFonts w:cs="David" w:hint="cs"/>
          <w:rtl/>
        </w:rPr>
      </w:pPr>
    </w:p>
    <w:p w14:paraId="4F096E30" w14:textId="77777777" w:rsidR="009A4709" w:rsidRDefault="009A4709" w:rsidP="009A4709">
      <w:pPr>
        <w:bidi/>
        <w:rPr>
          <w:rFonts w:cs="David" w:hint="cs"/>
          <w:rtl/>
        </w:rPr>
      </w:pPr>
    </w:p>
    <w:p w14:paraId="37D4FA62" w14:textId="77777777" w:rsidR="009A4709" w:rsidRDefault="009A4709" w:rsidP="009A4709">
      <w:pPr>
        <w:bidi/>
        <w:rPr>
          <w:rFonts w:cs="David" w:hint="cs"/>
          <w:rtl/>
        </w:rPr>
      </w:pPr>
    </w:p>
    <w:p w14:paraId="00965E5E" w14:textId="77777777" w:rsidR="009A4709" w:rsidRDefault="009A4709" w:rsidP="009A4709">
      <w:pPr>
        <w:bidi/>
        <w:rPr>
          <w:rFonts w:cs="David" w:hint="cs"/>
          <w:rtl/>
        </w:rPr>
      </w:pPr>
    </w:p>
    <w:p w14:paraId="23AEEAAE" w14:textId="77777777" w:rsidR="009A4709" w:rsidRDefault="009A4709" w:rsidP="009A4709">
      <w:pPr>
        <w:bidi/>
        <w:rPr>
          <w:rFonts w:cs="David" w:hint="cs"/>
          <w:rtl/>
        </w:rPr>
      </w:pPr>
    </w:p>
    <w:p w14:paraId="086DE756" w14:textId="77777777" w:rsidR="009A4709" w:rsidRPr="009A4709" w:rsidRDefault="009A4709" w:rsidP="009A4709">
      <w:pPr>
        <w:bidi/>
        <w:rPr>
          <w:rFonts w:cs="David" w:hint="cs"/>
          <w:rtl/>
        </w:rPr>
      </w:pPr>
    </w:p>
    <w:p w14:paraId="7B509037" w14:textId="77777777" w:rsidR="009A4709" w:rsidRPr="009A4709" w:rsidRDefault="009A4709" w:rsidP="009A4709">
      <w:pPr>
        <w:bidi/>
        <w:rPr>
          <w:rFonts w:cs="David" w:hint="cs"/>
          <w:u w:val="single"/>
          <w:rtl/>
        </w:rPr>
      </w:pPr>
      <w:r w:rsidRPr="009A4709">
        <w:rPr>
          <w:rFonts w:cs="David" w:hint="cs"/>
          <w:u w:val="single"/>
          <w:rtl/>
        </w:rPr>
        <w:t>ג'מאל זחאלקה:</w:t>
      </w:r>
    </w:p>
    <w:p w14:paraId="5CB9787D" w14:textId="77777777" w:rsidR="009A4709" w:rsidRPr="009A4709" w:rsidRDefault="009A4709" w:rsidP="009A4709">
      <w:pPr>
        <w:bidi/>
        <w:rPr>
          <w:rFonts w:cs="David" w:hint="cs"/>
          <w:rtl/>
        </w:rPr>
      </w:pPr>
    </w:p>
    <w:p w14:paraId="52504839" w14:textId="77777777" w:rsidR="009A4709" w:rsidRPr="009A4709" w:rsidRDefault="009A4709" w:rsidP="009A4709">
      <w:pPr>
        <w:bidi/>
        <w:rPr>
          <w:rFonts w:cs="David" w:hint="cs"/>
          <w:rtl/>
        </w:rPr>
      </w:pPr>
      <w:r w:rsidRPr="009A4709">
        <w:rPr>
          <w:rFonts w:cs="David" w:hint="cs"/>
          <w:rtl/>
        </w:rPr>
        <w:tab/>
        <w:t xml:space="preserve">אני לא אשתמש בה בהקשר זה, אני משאיר אותה להזדמנויות אחרות, אבל אתה יודע בדיוק מה המילה </w:t>
      </w:r>
      <w:r w:rsidRPr="009A4709">
        <w:rPr>
          <w:rFonts w:cs="David"/>
          <w:rtl/>
        </w:rPr>
        <w:t>–</w:t>
      </w:r>
      <w:r w:rsidRPr="009A4709">
        <w:rPr>
          <w:rFonts w:cs="David" w:hint="cs"/>
          <w:rtl/>
        </w:rPr>
        <w:t xml:space="preserve"> מי אלה ששינו את כללי המשחק, ובמחטף. </w:t>
      </w:r>
    </w:p>
    <w:p w14:paraId="6CEF935D" w14:textId="77777777" w:rsidR="009A4709" w:rsidRPr="009A4709" w:rsidRDefault="009A4709" w:rsidP="009A4709">
      <w:pPr>
        <w:bidi/>
        <w:rPr>
          <w:rFonts w:cs="David" w:hint="cs"/>
          <w:rtl/>
        </w:rPr>
      </w:pPr>
    </w:p>
    <w:p w14:paraId="3DF53CC3" w14:textId="77777777" w:rsidR="009A4709" w:rsidRPr="009A4709" w:rsidRDefault="009A4709" w:rsidP="009A4709">
      <w:pPr>
        <w:bidi/>
        <w:rPr>
          <w:rFonts w:cs="David" w:hint="cs"/>
          <w:rtl/>
        </w:rPr>
      </w:pPr>
      <w:r w:rsidRPr="009A4709">
        <w:rPr>
          <w:rFonts w:cs="David" w:hint="cs"/>
          <w:rtl/>
        </w:rPr>
        <w:tab/>
        <w:t xml:space="preserve">מדובר בעניין רציני מאוד שחורץ גורלות של אנשים, מדובר בפת לחמם של מאות אלפי ועשרות אלפי אזרחים, מדובר בחינוך, מדובר בעניינים רציניים מאוד, ואי-אפשר לעשות את זה בהליך של מחטף. הכנסת לא דנה בתקציב, הכנסת מחליטה על התקציב. זה אחד הכלים החשובים ביותר שיש לכנסת. לכן צריך לטפל בנושא הזה בזהירות המרבית, בדחילו וברחימו, ולא לקבוע תקציב לשנתיים, כי נוח לקואליציה עכשיו. אפשר להעביר את התקציב, זה לא משהו שאי-אפשר לעשות. לא מדובר באילוץ שאין לו פתרון. אם היה משהו כזה, היינו דנים ברצינות, אבל זה לא אילוץ, אפשר לפתור את הבעיה הזאת גם על-פי החוק הקיים, לא צריך לשנות חוק. כשבאים ועושים הוראות שעה, אנחנו יודעים מה קורה עם הוראות שעה בחקיקה בכנסת. עברו על כל הוראות השעה כמה פעמים, חידשו אותם, תיקנו אותם, ואי אפשר לשנות חוק יסוד בצורה כזאת. </w:t>
      </w:r>
    </w:p>
    <w:p w14:paraId="0428E6ED" w14:textId="77777777" w:rsidR="009A4709" w:rsidRPr="009A4709" w:rsidRDefault="009A4709" w:rsidP="009A4709">
      <w:pPr>
        <w:bidi/>
        <w:rPr>
          <w:rFonts w:cs="David" w:hint="cs"/>
          <w:rtl/>
        </w:rPr>
      </w:pPr>
    </w:p>
    <w:p w14:paraId="302FBCA9" w14:textId="77777777" w:rsidR="009A4709" w:rsidRPr="009A4709" w:rsidRDefault="009A4709" w:rsidP="009A4709">
      <w:pPr>
        <w:bidi/>
        <w:rPr>
          <w:rFonts w:cs="David" w:hint="cs"/>
          <w:rtl/>
        </w:rPr>
      </w:pPr>
      <w:r w:rsidRPr="009A4709">
        <w:rPr>
          <w:rFonts w:cs="David" w:hint="cs"/>
          <w:rtl/>
        </w:rPr>
        <w:tab/>
        <w:t xml:space="preserve">אומרים שביבי נתניהו להטוטן, נראה לי שהתחיל הקרקס. זה בכלל מזכיר לי את הארנב מארץ הפלאות </w:t>
      </w:r>
      <w:r w:rsidRPr="009A4709">
        <w:rPr>
          <w:rFonts w:cs="David"/>
          <w:rtl/>
        </w:rPr>
        <w:t>–</w:t>
      </w:r>
      <w:r w:rsidRPr="009A4709">
        <w:rPr>
          <w:rFonts w:cs="David" w:hint="cs"/>
          <w:rtl/>
        </w:rPr>
        <w:t xml:space="preserve"> ממהר, ממהר, ממהר. לאן הוא ממהר?</w:t>
      </w:r>
    </w:p>
    <w:p w14:paraId="32655977" w14:textId="77777777" w:rsidR="009A4709" w:rsidRPr="009A4709" w:rsidRDefault="009A4709" w:rsidP="009A4709">
      <w:pPr>
        <w:bidi/>
        <w:rPr>
          <w:rFonts w:cs="David" w:hint="cs"/>
          <w:rtl/>
        </w:rPr>
      </w:pPr>
    </w:p>
    <w:p w14:paraId="7525FB4D" w14:textId="77777777" w:rsidR="009A4709" w:rsidRPr="009A4709" w:rsidRDefault="009A4709" w:rsidP="009A4709">
      <w:pPr>
        <w:bidi/>
        <w:rPr>
          <w:rFonts w:cs="David" w:hint="cs"/>
          <w:rtl/>
        </w:rPr>
      </w:pPr>
      <w:r w:rsidRPr="009A4709">
        <w:rPr>
          <w:rFonts w:cs="David" w:hint="cs"/>
          <w:u w:val="single"/>
          <w:rtl/>
        </w:rPr>
        <w:t>מירי רגב:</w:t>
      </w:r>
    </w:p>
    <w:p w14:paraId="4D26A757" w14:textId="77777777" w:rsidR="009A4709" w:rsidRPr="009A4709" w:rsidRDefault="009A4709" w:rsidP="009A4709">
      <w:pPr>
        <w:bidi/>
        <w:rPr>
          <w:rFonts w:cs="David" w:hint="cs"/>
          <w:rtl/>
        </w:rPr>
      </w:pPr>
    </w:p>
    <w:p w14:paraId="5EEEA3DF" w14:textId="77777777" w:rsidR="009A4709" w:rsidRPr="009A4709" w:rsidRDefault="009A4709" w:rsidP="009A4709">
      <w:pPr>
        <w:bidi/>
        <w:rPr>
          <w:rFonts w:cs="David" w:hint="cs"/>
          <w:rtl/>
        </w:rPr>
      </w:pPr>
      <w:r w:rsidRPr="009A4709">
        <w:rPr>
          <w:rFonts w:cs="David" w:hint="cs"/>
          <w:rtl/>
        </w:rPr>
        <w:tab/>
        <w:t xml:space="preserve"> לטפל בבעיות הקשות. יש בעיות רציניות.</w:t>
      </w:r>
    </w:p>
    <w:p w14:paraId="0411981A" w14:textId="77777777" w:rsidR="009A4709" w:rsidRPr="009A4709" w:rsidRDefault="009A4709" w:rsidP="009A4709">
      <w:pPr>
        <w:bidi/>
        <w:rPr>
          <w:rFonts w:cs="David" w:hint="cs"/>
          <w:rtl/>
        </w:rPr>
      </w:pPr>
    </w:p>
    <w:p w14:paraId="3204DB1D" w14:textId="77777777" w:rsidR="009A4709" w:rsidRPr="009A4709" w:rsidRDefault="009A4709" w:rsidP="009A4709">
      <w:pPr>
        <w:bidi/>
        <w:rPr>
          <w:rFonts w:cs="David" w:hint="cs"/>
          <w:u w:val="single"/>
          <w:rtl/>
        </w:rPr>
      </w:pPr>
      <w:r w:rsidRPr="009A4709">
        <w:rPr>
          <w:rFonts w:cs="David" w:hint="cs"/>
          <w:u w:val="single"/>
          <w:rtl/>
        </w:rPr>
        <w:t>ג'מאל זחאלקה:</w:t>
      </w:r>
    </w:p>
    <w:p w14:paraId="7F56ADD0" w14:textId="77777777" w:rsidR="009A4709" w:rsidRPr="009A4709" w:rsidRDefault="009A4709" w:rsidP="009A4709">
      <w:pPr>
        <w:bidi/>
        <w:rPr>
          <w:rFonts w:cs="David" w:hint="cs"/>
          <w:rtl/>
        </w:rPr>
      </w:pPr>
    </w:p>
    <w:p w14:paraId="3B57134D" w14:textId="77777777" w:rsidR="009A4709" w:rsidRPr="009A4709" w:rsidRDefault="009A4709" w:rsidP="009A4709">
      <w:pPr>
        <w:bidi/>
        <w:rPr>
          <w:rFonts w:cs="David" w:hint="cs"/>
          <w:rtl/>
        </w:rPr>
      </w:pPr>
      <w:r w:rsidRPr="009A4709">
        <w:rPr>
          <w:rFonts w:cs="David" w:hint="cs"/>
          <w:rtl/>
        </w:rPr>
        <w:tab/>
        <w:t>זה לא אילוץ.</w:t>
      </w:r>
    </w:p>
    <w:p w14:paraId="168C4BDD" w14:textId="77777777" w:rsidR="009A4709" w:rsidRPr="009A4709" w:rsidRDefault="009A4709" w:rsidP="009A4709">
      <w:pPr>
        <w:bidi/>
        <w:rPr>
          <w:rFonts w:cs="David" w:hint="cs"/>
          <w:rtl/>
        </w:rPr>
      </w:pPr>
    </w:p>
    <w:p w14:paraId="1F471D6D" w14:textId="77777777" w:rsidR="009A4709" w:rsidRPr="009A4709" w:rsidRDefault="009A4709" w:rsidP="009A4709">
      <w:pPr>
        <w:bidi/>
        <w:rPr>
          <w:rFonts w:cs="David"/>
          <w:u w:val="single"/>
          <w:rtl/>
        </w:rPr>
      </w:pPr>
      <w:r w:rsidRPr="009A4709">
        <w:rPr>
          <w:rFonts w:cs="David" w:hint="cs"/>
          <w:u w:val="single"/>
          <w:rtl/>
        </w:rPr>
        <w:t>היו"ר זאב אלקין:</w:t>
      </w:r>
    </w:p>
    <w:p w14:paraId="0640A4A9" w14:textId="77777777" w:rsidR="009A4709" w:rsidRPr="009A4709" w:rsidRDefault="009A4709" w:rsidP="009A4709">
      <w:pPr>
        <w:bidi/>
        <w:rPr>
          <w:rFonts w:cs="David"/>
          <w:rtl/>
        </w:rPr>
      </w:pPr>
    </w:p>
    <w:p w14:paraId="78F99480" w14:textId="77777777" w:rsidR="009A4709" w:rsidRPr="009A4709" w:rsidRDefault="009A4709" w:rsidP="009A4709">
      <w:pPr>
        <w:bidi/>
        <w:rPr>
          <w:rFonts w:cs="David" w:hint="cs"/>
          <w:rtl/>
        </w:rPr>
      </w:pPr>
      <w:r w:rsidRPr="009A4709">
        <w:rPr>
          <w:rFonts w:cs="David" w:hint="cs"/>
          <w:rtl/>
        </w:rPr>
        <w:tab/>
        <w:t>תודה רבה, חבר הכנסת זחאלקה. נציג הממשלה ביקש להגיב, רק מאוד בקצרה. בבקשה.</w:t>
      </w:r>
    </w:p>
    <w:p w14:paraId="19C2D9AE" w14:textId="77777777" w:rsidR="009A4709" w:rsidRPr="009A4709" w:rsidRDefault="009A4709" w:rsidP="009A4709">
      <w:pPr>
        <w:bidi/>
        <w:rPr>
          <w:rFonts w:cs="David" w:hint="cs"/>
          <w:rtl/>
        </w:rPr>
      </w:pPr>
    </w:p>
    <w:p w14:paraId="6325A055" w14:textId="77777777" w:rsidR="009A4709" w:rsidRPr="009A4709" w:rsidRDefault="009A4709" w:rsidP="009A4709">
      <w:pPr>
        <w:bidi/>
        <w:rPr>
          <w:rFonts w:cs="David" w:hint="cs"/>
          <w:rtl/>
        </w:rPr>
      </w:pPr>
      <w:r w:rsidRPr="009A4709">
        <w:rPr>
          <w:rFonts w:cs="David" w:hint="cs"/>
          <w:u w:val="single"/>
          <w:rtl/>
        </w:rPr>
        <w:t>יואל בריס:</w:t>
      </w:r>
    </w:p>
    <w:p w14:paraId="3584B898" w14:textId="77777777" w:rsidR="009A4709" w:rsidRPr="009A4709" w:rsidRDefault="009A4709" w:rsidP="009A4709">
      <w:pPr>
        <w:bidi/>
        <w:rPr>
          <w:rFonts w:cs="David" w:hint="cs"/>
          <w:rtl/>
        </w:rPr>
      </w:pPr>
      <w:r w:rsidRPr="009A4709">
        <w:rPr>
          <w:rFonts w:cs="David" w:hint="cs"/>
          <w:rtl/>
        </w:rPr>
        <w:tab/>
      </w:r>
    </w:p>
    <w:p w14:paraId="3FAA5F48" w14:textId="77777777" w:rsidR="009A4709" w:rsidRPr="009A4709" w:rsidRDefault="009A4709" w:rsidP="009A4709">
      <w:pPr>
        <w:bidi/>
        <w:rPr>
          <w:rFonts w:cs="David" w:hint="cs"/>
          <w:rtl/>
        </w:rPr>
      </w:pPr>
      <w:r w:rsidRPr="009A4709">
        <w:rPr>
          <w:rFonts w:cs="David" w:hint="cs"/>
          <w:rtl/>
        </w:rPr>
        <w:tab/>
        <w:t>השאלה שעומדת פה היא רק השאלה הפרוצדורלית. צריך להבין דבר אחד, שאולי לא הדגשתי אותו מספיק בפתח הדברים. ההיערכות של הממשלה לתקציב אחד בתוך 45 יום שונה לחלוטין מההיערכות לתקציב דו-שנתי עם תוכנית כלכלית ב-106 יום, היא גם שונה אגב מכל ההצעות האחרות שעלו כאן, של 60 יום או כל דבר אחר. הממשלה צריכה להיערך עכשיו. אין אפשרות להיערך למשהו אחד ולבצע משהו אחר.</w:t>
      </w:r>
    </w:p>
    <w:p w14:paraId="0616329D" w14:textId="77777777" w:rsidR="009A4709" w:rsidRPr="009A4709" w:rsidRDefault="009A4709" w:rsidP="009A4709">
      <w:pPr>
        <w:bidi/>
        <w:rPr>
          <w:rFonts w:cs="David" w:hint="cs"/>
          <w:rtl/>
        </w:rPr>
      </w:pPr>
    </w:p>
    <w:p w14:paraId="1CA06244" w14:textId="77777777" w:rsidR="009A4709" w:rsidRPr="009A4709" w:rsidRDefault="009A4709" w:rsidP="009A4709">
      <w:pPr>
        <w:bidi/>
        <w:rPr>
          <w:rFonts w:cs="David" w:hint="cs"/>
          <w:rtl/>
        </w:rPr>
      </w:pPr>
      <w:r w:rsidRPr="009A4709">
        <w:rPr>
          <w:rFonts w:cs="David" w:hint="cs"/>
          <w:u w:val="single"/>
          <w:rtl/>
        </w:rPr>
        <w:t>חיים אורון:</w:t>
      </w:r>
    </w:p>
    <w:p w14:paraId="4FE68B24" w14:textId="77777777" w:rsidR="009A4709" w:rsidRPr="009A4709" w:rsidRDefault="009A4709" w:rsidP="009A4709">
      <w:pPr>
        <w:bidi/>
        <w:rPr>
          <w:rFonts w:cs="David" w:hint="cs"/>
          <w:rtl/>
        </w:rPr>
      </w:pPr>
      <w:r w:rsidRPr="009A4709">
        <w:rPr>
          <w:rFonts w:cs="David" w:hint="cs"/>
          <w:rtl/>
        </w:rPr>
        <w:tab/>
      </w:r>
    </w:p>
    <w:p w14:paraId="5A74C602" w14:textId="77777777" w:rsidR="009A4709" w:rsidRPr="009A4709" w:rsidRDefault="009A4709" w:rsidP="009A4709">
      <w:pPr>
        <w:bidi/>
        <w:rPr>
          <w:rFonts w:cs="David" w:hint="cs"/>
          <w:rtl/>
        </w:rPr>
      </w:pPr>
      <w:r w:rsidRPr="009A4709">
        <w:rPr>
          <w:rFonts w:cs="David" w:hint="cs"/>
          <w:rtl/>
        </w:rPr>
        <w:tab/>
        <w:t>ב-2005 הגשתם תוכנית כלכלית באמצע השנה. ב-2003- - -</w:t>
      </w:r>
    </w:p>
    <w:p w14:paraId="4CDD2413" w14:textId="77777777" w:rsidR="009A4709" w:rsidRPr="009A4709" w:rsidRDefault="009A4709" w:rsidP="009A4709">
      <w:pPr>
        <w:bidi/>
        <w:rPr>
          <w:rFonts w:cs="David" w:hint="cs"/>
          <w:rtl/>
        </w:rPr>
      </w:pPr>
    </w:p>
    <w:p w14:paraId="5ABDD593" w14:textId="77777777" w:rsidR="009A4709" w:rsidRPr="009A4709" w:rsidRDefault="009A4709" w:rsidP="009A4709">
      <w:pPr>
        <w:bidi/>
        <w:rPr>
          <w:rFonts w:cs="David" w:hint="cs"/>
          <w:rtl/>
        </w:rPr>
      </w:pPr>
      <w:r w:rsidRPr="009A4709">
        <w:rPr>
          <w:rFonts w:cs="David" w:hint="cs"/>
          <w:u w:val="single"/>
          <w:rtl/>
        </w:rPr>
        <w:t>חיים רמון:</w:t>
      </w:r>
    </w:p>
    <w:p w14:paraId="3FB75F17" w14:textId="77777777" w:rsidR="009A4709" w:rsidRPr="009A4709" w:rsidRDefault="009A4709" w:rsidP="009A4709">
      <w:pPr>
        <w:bidi/>
        <w:rPr>
          <w:rFonts w:cs="David" w:hint="cs"/>
          <w:rtl/>
        </w:rPr>
      </w:pPr>
    </w:p>
    <w:p w14:paraId="78C7C467" w14:textId="77777777" w:rsidR="009A4709" w:rsidRPr="009A4709" w:rsidRDefault="009A4709" w:rsidP="009A4709">
      <w:pPr>
        <w:bidi/>
        <w:rPr>
          <w:rFonts w:cs="David" w:hint="cs"/>
          <w:rtl/>
        </w:rPr>
      </w:pPr>
      <w:r w:rsidRPr="009A4709">
        <w:rPr>
          <w:rFonts w:cs="David" w:hint="cs"/>
          <w:rtl/>
        </w:rPr>
        <w:tab/>
        <w:t>ב-2001 הגישו שלוש תוכניות כלכליות בתוך ארבעה חודשים.</w:t>
      </w:r>
    </w:p>
    <w:p w14:paraId="22C69576" w14:textId="77777777" w:rsidR="009A4709" w:rsidRPr="009A4709" w:rsidRDefault="009A4709" w:rsidP="009A4709">
      <w:pPr>
        <w:bidi/>
        <w:rPr>
          <w:rFonts w:cs="David" w:hint="cs"/>
          <w:rtl/>
        </w:rPr>
      </w:pPr>
    </w:p>
    <w:p w14:paraId="37609507" w14:textId="77777777" w:rsidR="009A4709" w:rsidRPr="009A4709" w:rsidRDefault="009A4709" w:rsidP="009A4709">
      <w:pPr>
        <w:bidi/>
        <w:rPr>
          <w:rFonts w:cs="David" w:hint="cs"/>
          <w:rtl/>
        </w:rPr>
      </w:pPr>
      <w:r w:rsidRPr="009A4709">
        <w:rPr>
          <w:rFonts w:cs="David" w:hint="cs"/>
          <w:u w:val="single"/>
          <w:rtl/>
        </w:rPr>
        <w:t>יואל בריס:</w:t>
      </w:r>
    </w:p>
    <w:p w14:paraId="0F41FA1F" w14:textId="77777777" w:rsidR="009A4709" w:rsidRPr="009A4709" w:rsidRDefault="009A4709" w:rsidP="009A4709">
      <w:pPr>
        <w:bidi/>
        <w:rPr>
          <w:rFonts w:cs="David" w:hint="cs"/>
          <w:rtl/>
        </w:rPr>
      </w:pPr>
      <w:r w:rsidRPr="009A4709">
        <w:rPr>
          <w:rFonts w:cs="David" w:hint="cs"/>
          <w:rtl/>
        </w:rPr>
        <w:tab/>
      </w:r>
    </w:p>
    <w:p w14:paraId="71254329" w14:textId="77777777" w:rsidR="009A4709" w:rsidRPr="009A4709" w:rsidRDefault="009A4709" w:rsidP="009A4709">
      <w:pPr>
        <w:bidi/>
        <w:rPr>
          <w:rFonts w:cs="David" w:hint="cs"/>
          <w:rtl/>
        </w:rPr>
      </w:pPr>
      <w:r w:rsidRPr="009A4709">
        <w:rPr>
          <w:rFonts w:cs="David" w:hint="cs"/>
          <w:rtl/>
        </w:rPr>
        <w:tab/>
        <w:t>ההבדל הוא רק אחד: ההיערכות לזה וההיערכות לזה שונה מאוד, והממשלה צריכה להיערך עכשיו. הבקשה לפטור מחובת הנחה היא בדיוק כדי לאפשר לממשלה להיערך להחלטה שתתקבל היום. תודה.</w:t>
      </w:r>
    </w:p>
    <w:p w14:paraId="3D8E7C2C" w14:textId="77777777" w:rsidR="009A4709" w:rsidRDefault="009A4709" w:rsidP="009A4709">
      <w:pPr>
        <w:bidi/>
        <w:rPr>
          <w:rFonts w:cs="David" w:hint="cs"/>
          <w:rtl/>
        </w:rPr>
      </w:pPr>
    </w:p>
    <w:p w14:paraId="1E3E7CA0" w14:textId="77777777" w:rsidR="009A4709" w:rsidRDefault="009A4709" w:rsidP="009A4709">
      <w:pPr>
        <w:bidi/>
        <w:rPr>
          <w:rFonts w:cs="David" w:hint="cs"/>
          <w:rtl/>
        </w:rPr>
      </w:pPr>
    </w:p>
    <w:p w14:paraId="5E3FDB64" w14:textId="77777777" w:rsidR="009A4709" w:rsidRDefault="009A4709" w:rsidP="009A4709">
      <w:pPr>
        <w:bidi/>
        <w:rPr>
          <w:rFonts w:cs="David" w:hint="cs"/>
          <w:rtl/>
        </w:rPr>
      </w:pPr>
    </w:p>
    <w:p w14:paraId="52D0804A" w14:textId="77777777" w:rsidR="009A4709" w:rsidRDefault="009A4709" w:rsidP="009A4709">
      <w:pPr>
        <w:bidi/>
        <w:rPr>
          <w:rFonts w:cs="David" w:hint="cs"/>
          <w:rtl/>
        </w:rPr>
      </w:pPr>
    </w:p>
    <w:p w14:paraId="23D6857B" w14:textId="77777777" w:rsidR="009A4709" w:rsidRDefault="009A4709" w:rsidP="009A4709">
      <w:pPr>
        <w:bidi/>
        <w:rPr>
          <w:rFonts w:cs="David" w:hint="cs"/>
          <w:rtl/>
        </w:rPr>
      </w:pPr>
    </w:p>
    <w:p w14:paraId="77CB770D" w14:textId="77777777" w:rsidR="009A4709" w:rsidRDefault="009A4709" w:rsidP="009A4709">
      <w:pPr>
        <w:bidi/>
        <w:rPr>
          <w:rFonts w:cs="David" w:hint="cs"/>
          <w:rtl/>
        </w:rPr>
      </w:pPr>
    </w:p>
    <w:p w14:paraId="53A336D7" w14:textId="77777777" w:rsidR="009A4709" w:rsidRPr="009A4709" w:rsidRDefault="009A4709" w:rsidP="009A4709">
      <w:pPr>
        <w:bidi/>
        <w:rPr>
          <w:rFonts w:cs="David" w:hint="cs"/>
          <w:rtl/>
        </w:rPr>
      </w:pPr>
    </w:p>
    <w:p w14:paraId="377BBF88" w14:textId="77777777" w:rsidR="009A4709" w:rsidRPr="009A4709" w:rsidRDefault="009A4709" w:rsidP="009A4709">
      <w:pPr>
        <w:bidi/>
        <w:rPr>
          <w:rFonts w:cs="David" w:hint="cs"/>
          <w:rtl/>
        </w:rPr>
      </w:pPr>
      <w:r w:rsidRPr="009A4709">
        <w:rPr>
          <w:rFonts w:cs="David" w:hint="cs"/>
          <w:u w:val="single"/>
          <w:rtl/>
        </w:rPr>
        <w:t>חיים אורון:</w:t>
      </w:r>
    </w:p>
    <w:p w14:paraId="216F8DB0" w14:textId="77777777" w:rsidR="009A4709" w:rsidRPr="009A4709" w:rsidRDefault="009A4709" w:rsidP="009A4709">
      <w:pPr>
        <w:bidi/>
        <w:rPr>
          <w:rFonts w:cs="David" w:hint="cs"/>
          <w:rtl/>
        </w:rPr>
      </w:pPr>
      <w:r w:rsidRPr="009A4709">
        <w:rPr>
          <w:rFonts w:cs="David" w:hint="cs"/>
          <w:rtl/>
        </w:rPr>
        <w:tab/>
      </w:r>
    </w:p>
    <w:p w14:paraId="4F9B6524" w14:textId="77777777" w:rsidR="009A4709" w:rsidRPr="009A4709" w:rsidRDefault="009A4709" w:rsidP="009A4709">
      <w:pPr>
        <w:bidi/>
        <w:rPr>
          <w:rFonts w:cs="David" w:hint="cs"/>
          <w:rtl/>
        </w:rPr>
      </w:pPr>
      <w:r w:rsidRPr="009A4709">
        <w:rPr>
          <w:rFonts w:cs="David" w:hint="cs"/>
          <w:rtl/>
        </w:rPr>
        <w:tab/>
        <w:t xml:space="preserve"> להביא לך את פרוטוקול הממשלה שיציע לך איך לעשות את זה? </w:t>
      </w:r>
    </w:p>
    <w:p w14:paraId="1783E581" w14:textId="77777777" w:rsidR="009A4709" w:rsidRPr="009A4709" w:rsidRDefault="009A4709" w:rsidP="009A4709">
      <w:pPr>
        <w:bidi/>
        <w:rPr>
          <w:rFonts w:cs="David" w:hint="cs"/>
          <w:rtl/>
        </w:rPr>
      </w:pPr>
    </w:p>
    <w:p w14:paraId="3A084E05" w14:textId="77777777" w:rsidR="009A4709" w:rsidRPr="009A4709" w:rsidRDefault="009A4709" w:rsidP="009A4709">
      <w:pPr>
        <w:bidi/>
        <w:rPr>
          <w:rFonts w:cs="David"/>
          <w:u w:val="single"/>
          <w:rtl/>
        </w:rPr>
      </w:pPr>
      <w:r w:rsidRPr="009A4709">
        <w:rPr>
          <w:rFonts w:cs="David" w:hint="cs"/>
          <w:u w:val="single"/>
          <w:rtl/>
        </w:rPr>
        <w:t>היו"ר זאב אלקין:</w:t>
      </w:r>
    </w:p>
    <w:p w14:paraId="6BA5EC95" w14:textId="77777777" w:rsidR="009A4709" w:rsidRPr="009A4709" w:rsidRDefault="009A4709" w:rsidP="009A4709">
      <w:pPr>
        <w:bidi/>
        <w:rPr>
          <w:rFonts w:cs="David"/>
          <w:rtl/>
        </w:rPr>
      </w:pPr>
    </w:p>
    <w:p w14:paraId="5771F701" w14:textId="77777777" w:rsidR="009A4709" w:rsidRPr="009A4709" w:rsidRDefault="009A4709" w:rsidP="009A4709">
      <w:pPr>
        <w:bidi/>
        <w:rPr>
          <w:rFonts w:cs="David" w:hint="cs"/>
          <w:rtl/>
        </w:rPr>
      </w:pPr>
      <w:r w:rsidRPr="009A4709">
        <w:rPr>
          <w:rFonts w:cs="David" w:hint="cs"/>
          <w:rtl/>
        </w:rPr>
        <w:tab/>
        <w:t>תודה רבה, יואל בריס. חבר הכנסת אורון, היית בזכות דיבור.</w:t>
      </w:r>
    </w:p>
    <w:p w14:paraId="4A1DCA56" w14:textId="77777777" w:rsidR="009A4709" w:rsidRPr="009A4709" w:rsidRDefault="009A4709" w:rsidP="009A4709">
      <w:pPr>
        <w:bidi/>
        <w:rPr>
          <w:rFonts w:cs="David" w:hint="cs"/>
          <w:rtl/>
        </w:rPr>
      </w:pPr>
    </w:p>
    <w:p w14:paraId="73E83170" w14:textId="77777777" w:rsidR="009A4709" w:rsidRPr="009A4709" w:rsidRDefault="009A4709" w:rsidP="009A4709">
      <w:pPr>
        <w:bidi/>
        <w:rPr>
          <w:rFonts w:cs="David" w:hint="cs"/>
          <w:rtl/>
        </w:rPr>
      </w:pPr>
      <w:r w:rsidRPr="009A4709">
        <w:rPr>
          <w:rFonts w:cs="David" w:hint="cs"/>
          <w:u w:val="single"/>
          <w:rtl/>
        </w:rPr>
        <w:t>חיים אורון:</w:t>
      </w:r>
    </w:p>
    <w:p w14:paraId="2DBD7A9E" w14:textId="77777777" w:rsidR="009A4709" w:rsidRPr="009A4709" w:rsidRDefault="009A4709" w:rsidP="009A4709">
      <w:pPr>
        <w:bidi/>
        <w:rPr>
          <w:rFonts w:cs="David" w:hint="cs"/>
          <w:rtl/>
        </w:rPr>
      </w:pPr>
      <w:r w:rsidRPr="009A4709">
        <w:rPr>
          <w:rFonts w:cs="David" w:hint="cs"/>
          <w:rtl/>
        </w:rPr>
        <w:tab/>
      </w:r>
    </w:p>
    <w:p w14:paraId="5915CCA6" w14:textId="77777777" w:rsidR="009A4709" w:rsidRPr="009A4709" w:rsidRDefault="009A4709" w:rsidP="009A4709">
      <w:pPr>
        <w:bidi/>
        <w:rPr>
          <w:rFonts w:cs="David" w:hint="cs"/>
          <w:rtl/>
        </w:rPr>
      </w:pPr>
      <w:r w:rsidRPr="009A4709">
        <w:rPr>
          <w:rFonts w:cs="David" w:hint="cs"/>
          <w:rtl/>
        </w:rPr>
        <w:tab/>
        <w:t>זה כנסת פה, זה לא גנון. אפשר להעיר הערה, מה קרה.</w:t>
      </w:r>
    </w:p>
    <w:p w14:paraId="3458E08F" w14:textId="77777777" w:rsidR="009A4709" w:rsidRPr="009A4709" w:rsidRDefault="009A4709" w:rsidP="009A4709">
      <w:pPr>
        <w:bidi/>
        <w:rPr>
          <w:rFonts w:cs="David" w:hint="cs"/>
          <w:rtl/>
        </w:rPr>
      </w:pPr>
    </w:p>
    <w:p w14:paraId="50ABA923"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64847FBA" w14:textId="77777777" w:rsidR="009A4709" w:rsidRPr="009A4709" w:rsidRDefault="009A4709" w:rsidP="009A4709">
      <w:pPr>
        <w:bidi/>
        <w:rPr>
          <w:rFonts w:cs="David" w:hint="cs"/>
          <w:rtl/>
        </w:rPr>
      </w:pPr>
    </w:p>
    <w:p w14:paraId="4A24DE82" w14:textId="77777777" w:rsidR="009A4709" w:rsidRPr="009A4709" w:rsidRDefault="009A4709" w:rsidP="009A4709">
      <w:pPr>
        <w:bidi/>
        <w:rPr>
          <w:rFonts w:cs="David" w:hint="cs"/>
          <w:rtl/>
        </w:rPr>
      </w:pPr>
      <w:r w:rsidRPr="009A4709">
        <w:rPr>
          <w:rFonts w:cs="David" w:hint="cs"/>
          <w:rtl/>
        </w:rPr>
        <w:tab/>
        <w:t>בוודאי, ואתה עוד תדבר, לדעתי, היום לא מעט על הסוגיה הזאת, ונקשיב בקשב רב לדבריך, כראוי בכנסת.</w:t>
      </w:r>
    </w:p>
    <w:p w14:paraId="0378F633" w14:textId="77777777" w:rsidR="009A4709" w:rsidRPr="009A4709" w:rsidRDefault="009A4709" w:rsidP="009A4709">
      <w:pPr>
        <w:bidi/>
        <w:rPr>
          <w:rFonts w:cs="David" w:hint="cs"/>
          <w:rtl/>
        </w:rPr>
      </w:pPr>
    </w:p>
    <w:p w14:paraId="5289B541" w14:textId="77777777" w:rsidR="009A4709" w:rsidRPr="009A4709" w:rsidRDefault="009A4709" w:rsidP="009A4709">
      <w:pPr>
        <w:bidi/>
        <w:rPr>
          <w:rFonts w:cs="David" w:hint="cs"/>
          <w:rtl/>
        </w:rPr>
      </w:pPr>
      <w:r w:rsidRPr="009A4709">
        <w:rPr>
          <w:rFonts w:cs="David" w:hint="cs"/>
          <w:u w:val="single"/>
          <w:rtl/>
        </w:rPr>
        <w:t>חיים אורון:</w:t>
      </w:r>
    </w:p>
    <w:p w14:paraId="07FB5755" w14:textId="77777777" w:rsidR="009A4709" w:rsidRPr="009A4709" w:rsidRDefault="009A4709" w:rsidP="009A4709">
      <w:pPr>
        <w:bidi/>
        <w:rPr>
          <w:rFonts w:cs="David" w:hint="cs"/>
          <w:rtl/>
        </w:rPr>
      </w:pPr>
      <w:r w:rsidRPr="009A4709">
        <w:rPr>
          <w:rFonts w:cs="David" w:hint="cs"/>
          <w:rtl/>
        </w:rPr>
        <w:tab/>
      </w:r>
    </w:p>
    <w:p w14:paraId="50520DC0" w14:textId="77777777" w:rsidR="009A4709" w:rsidRPr="009A4709" w:rsidRDefault="009A4709" w:rsidP="009A4709">
      <w:pPr>
        <w:bidi/>
        <w:rPr>
          <w:rFonts w:cs="David" w:hint="cs"/>
          <w:rtl/>
        </w:rPr>
      </w:pPr>
      <w:r w:rsidRPr="009A4709">
        <w:rPr>
          <w:rFonts w:cs="David" w:hint="cs"/>
          <w:rtl/>
        </w:rPr>
        <w:tab/>
        <w:t xml:space="preserve"> להקשיב לא חובה.</w:t>
      </w:r>
    </w:p>
    <w:p w14:paraId="76E66F97" w14:textId="77777777" w:rsidR="009A4709" w:rsidRPr="009A4709" w:rsidRDefault="009A4709" w:rsidP="009A4709">
      <w:pPr>
        <w:bidi/>
        <w:rPr>
          <w:rFonts w:cs="David" w:hint="cs"/>
          <w:rtl/>
        </w:rPr>
      </w:pPr>
    </w:p>
    <w:p w14:paraId="0153E2D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A3192F2" w14:textId="77777777" w:rsidR="009A4709" w:rsidRPr="009A4709" w:rsidRDefault="009A4709" w:rsidP="009A4709">
      <w:pPr>
        <w:bidi/>
        <w:rPr>
          <w:rFonts w:cs="David" w:hint="cs"/>
          <w:rtl/>
        </w:rPr>
      </w:pPr>
    </w:p>
    <w:p w14:paraId="2ADEFCAC" w14:textId="77777777" w:rsidR="009A4709" w:rsidRPr="009A4709" w:rsidRDefault="009A4709" w:rsidP="009A4709">
      <w:pPr>
        <w:bidi/>
        <w:rPr>
          <w:rFonts w:cs="David" w:hint="cs"/>
          <w:rtl/>
        </w:rPr>
      </w:pPr>
      <w:r w:rsidRPr="009A4709">
        <w:rPr>
          <w:rFonts w:cs="David" w:hint="cs"/>
          <w:rtl/>
        </w:rPr>
        <w:tab/>
        <w:t xml:space="preserve"> למעשה הדיון מסתיים. לקראת סיכומו ולקראת הצבעה אני רוצה להזכיר לחברים שלמרות שרוב הדיון התייחס ורוב הדוברים דיברו כאן דווקא לגופה של הצעת החוק, ועוד נדון בה ונהפוך בה ונהפוך בה, מה שאמור היה לבוא לידי ביטוי כאן, ובהצבעה כאן, זו רק סוגיה אחת </w:t>
      </w:r>
      <w:r w:rsidRPr="009A4709">
        <w:rPr>
          <w:rFonts w:cs="David"/>
          <w:rtl/>
        </w:rPr>
        <w:t>–</w:t>
      </w:r>
      <w:r w:rsidRPr="009A4709">
        <w:rPr>
          <w:rFonts w:cs="David" w:hint="cs"/>
          <w:rtl/>
        </w:rPr>
        <w:t xml:space="preserve"> פטור מחובת הנחה לגבי שני תהליכים: פטור מחובת הנחה לגבי תחילת הדיון בקריאה הראשונה, שהמשמעות של זה שאנחנו פוטרים את הממשלה מחובת הנחה של 48 שעות, והשלב הבא זה פטור מחובת הנחה לקראת הקריאה השנייה והקריאה השלישית, שאנחנו פוטרים מהצורך של חובת הנחה של 24 שעות. </w:t>
      </w:r>
    </w:p>
    <w:p w14:paraId="47901EA6" w14:textId="77777777" w:rsidR="009A4709" w:rsidRPr="009A4709" w:rsidRDefault="009A4709" w:rsidP="009A4709">
      <w:pPr>
        <w:bidi/>
        <w:rPr>
          <w:rFonts w:cs="David" w:hint="cs"/>
          <w:rtl/>
        </w:rPr>
      </w:pPr>
    </w:p>
    <w:p w14:paraId="7EF4A56C" w14:textId="77777777" w:rsidR="009A4709" w:rsidRPr="009A4709" w:rsidRDefault="009A4709" w:rsidP="009A4709">
      <w:pPr>
        <w:bidi/>
        <w:rPr>
          <w:rFonts w:cs="David" w:hint="cs"/>
          <w:rtl/>
        </w:rPr>
      </w:pPr>
      <w:r w:rsidRPr="009A4709">
        <w:rPr>
          <w:rFonts w:cs="David" w:hint="cs"/>
          <w:rtl/>
        </w:rPr>
        <w:tab/>
        <w:t xml:space="preserve">חובת ההנחה הזאת בדרך כלל נועדה לאפשר לחברי הכנסת ללמוד את העניין ולגבש את עמדתם. מהדיון הער שהיה כאן בחדר התרשמתי שחברי הכנסת כבר גיבשו את עמדתם </w:t>
      </w:r>
      <w:r w:rsidRPr="009A4709">
        <w:rPr>
          <w:rFonts w:cs="David"/>
          <w:rtl/>
        </w:rPr>
        <w:t>–</w:t>
      </w:r>
      <w:r w:rsidRPr="009A4709">
        <w:rPr>
          <w:rFonts w:cs="David" w:hint="cs"/>
          <w:rtl/>
        </w:rPr>
        <w:t xml:space="preserve"> שמעתי דברים ברורים מאוד בעד ונגד, ואני מזכיר לחברים, שמצביעים כרגע על פטור מחובת הנחה. מי שמתנגד לגופה של הצעת החוק יוכל לדבר נגדה ולהצביע נגדה בדיונים במליאה ובוועדת הכספים, ומי שתומך בה </w:t>
      </w:r>
      <w:r w:rsidRPr="009A4709">
        <w:rPr>
          <w:rFonts w:cs="David"/>
          <w:rtl/>
        </w:rPr>
        <w:t>–</w:t>
      </w:r>
      <w:r w:rsidRPr="009A4709">
        <w:rPr>
          <w:rFonts w:cs="David" w:hint="cs"/>
          <w:rtl/>
        </w:rPr>
        <w:t xml:space="preserve"> כנ"ל. מה שעומד כאן לדיון זו רק השאלה האם אנחנו יכולים לפטור את הממשלה מחובת ההתראה המוקדמת לחברי הכנסת. נראה לי, לפי ההתרשמות שלי בדיון, שחברי הכנסת עשו כנראה שיעורי בית היטב ולמדו את ההצעה כהוגן וגיבשו את עמדתם. אגב, הם בטח לא הופתעו כי הנושא הזה הוזכר גם  בהסכמים הקואליציוניים שהונחו על שולחן הכנסת, אז בוודאי היתה להם אפשרות לגבש את עמדתם בטרם הממשלה פנתה לבית הזה.</w:t>
      </w:r>
    </w:p>
    <w:p w14:paraId="0A7B23F6" w14:textId="77777777" w:rsidR="009A4709" w:rsidRPr="009A4709" w:rsidRDefault="009A4709" w:rsidP="009A4709">
      <w:pPr>
        <w:bidi/>
        <w:rPr>
          <w:rFonts w:cs="David" w:hint="cs"/>
          <w:rtl/>
        </w:rPr>
      </w:pPr>
    </w:p>
    <w:p w14:paraId="311F546F" w14:textId="77777777" w:rsidR="009A4709" w:rsidRPr="009A4709" w:rsidRDefault="009A4709" w:rsidP="009A4709">
      <w:pPr>
        <w:bidi/>
        <w:rPr>
          <w:rFonts w:cs="David" w:hint="cs"/>
          <w:rtl/>
        </w:rPr>
      </w:pPr>
      <w:r w:rsidRPr="009A4709">
        <w:rPr>
          <w:rFonts w:cs="David" w:hint="cs"/>
          <w:rtl/>
        </w:rPr>
        <w:tab/>
        <w:t>אני רק חייב תשובה אישית לחבר הכנסת רמון לגבי הבקשה שלו לעזור לממשלה לתת אפשרות פעולה לכנסת. דווקא במסגרת זה שאני נוהג כעצתך ראוי מאוד שהכנסת תקבל פרק זמן ראוי והוגן לדיון בחוק ההסדרים והצעת התקציב, ולכן הארכה שהממשלה תבקש תאפשר לכולנו, גם חברי כנסת מהקואליציה וגם חברי כנסת מהאופוזיציה, לדון בהרבה יותר רצינות גם בתקציב וגם בחוק ההסדרים.</w:t>
      </w:r>
    </w:p>
    <w:p w14:paraId="19F6E56B" w14:textId="77777777" w:rsidR="009A4709" w:rsidRPr="009A4709" w:rsidRDefault="009A4709" w:rsidP="009A4709">
      <w:pPr>
        <w:bidi/>
        <w:rPr>
          <w:rFonts w:cs="David" w:hint="cs"/>
          <w:rtl/>
        </w:rPr>
      </w:pPr>
    </w:p>
    <w:p w14:paraId="2FCBEB1A" w14:textId="77777777" w:rsidR="009A4709" w:rsidRPr="009A4709" w:rsidRDefault="009A4709" w:rsidP="009A4709">
      <w:pPr>
        <w:bidi/>
        <w:rPr>
          <w:rFonts w:cs="David" w:hint="cs"/>
          <w:rtl/>
        </w:rPr>
      </w:pPr>
      <w:r w:rsidRPr="009A4709">
        <w:rPr>
          <w:rFonts w:cs="David" w:hint="cs"/>
          <w:u w:val="single"/>
          <w:rtl/>
        </w:rPr>
        <w:t>חיים אורון:</w:t>
      </w:r>
    </w:p>
    <w:p w14:paraId="3D0704E2" w14:textId="77777777" w:rsidR="009A4709" w:rsidRPr="009A4709" w:rsidRDefault="009A4709" w:rsidP="009A4709">
      <w:pPr>
        <w:bidi/>
        <w:rPr>
          <w:rFonts w:cs="David" w:hint="cs"/>
          <w:rtl/>
        </w:rPr>
      </w:pPr>
      <w:r w:rsidRPr="009A4709">
        <w:rPr>
          <w:rFonts w:cs="David" w:hint="cs"/>
          <w:rtl/>
        </w:rPr>
        <w:tab/>
      </w:r>
    </w:p>
    <w:p w14:paraId="51533408" w14:textId="77777777" w:rsidR="009A4709" w:rsidRPr="009A4709" w:rsidRDefault="009A4709" w:rsidP="009A4709">
      <w:pPr>
        <w:bidi/>
        <w:rPr>
          <w:rFonts w:cs="David" w:hint="cs"/>
          <w:rtl/>
        </w:rPr>
      </w:pPr>
      <w:r w:rsidRPr="009A4709">
        <w:rPr>
          <w:rFonts w:cs="David" w:hint="cs"/>
          <w:rtl/>
        </w:rPr>
        <w:tab/>
        <w:t xml:space="preserve"> לא נכון, זה פשוט לא מדויק. אל תטעה את חברי הכנסת, על-פי החוק הזה, זה יונח ב-16 ביוני.</w:t>
      </w:r>
    </w:p>
    <w:p w14:paraId="00000042" w14:textId="77777777" w:rsidR="009A4709" w:rsidRDefault="009A4709" w:rsidP="009A4709">
      <w:pPr>
        <w:bidi/>
        <w:rPr>
          <w:rFonts w:cs="David" w:hint="cs"/>
          <w:rtl/>
        </w:rPr>
      </w:pPr>
    </w:p>
    <w:p w14:paraId="1B16A64A" w14:textId="77777777" w:rsidR="009A4709" w:rsidRDefault="009A4709" w:rsidP="009A4709">
      <w:pPr>
        <w:bidi/>
        <w:rPr>
          <w:rFonts w:cs="David" w:hint="cs"/>
          <w:rtl/>
        </w:rPr>
      </w:pPr>
    </w:p>
    <w:p w14:paraId="4EF63535" w14:textId="77777777" w:rsidR="009A4709" w:rsidRDefault="009A4709" w:rsidP="009A4709">
      <w:pPr>
        <w:bidi/>
        <w:rPr>
          <w:rFonts w:cs="David" w:hint="cs"/>
          <w:rtl/>
        </w:rPr>
      </w:pPr>
    </w:p>
    <w:p w14:paraId="56640F17" w14:textId="77777777" w:rsidR="009A4709" w:rsidRDefault="009A4709" w:rsidP="009A4709">
      <w:pPr>
        <w:bidi/>
        <w:rPr>
          <w:rFonts w:cs="David" w:hint="cs"/>
          <w:rtl/>
        </w:rPr>
      </w:pPr>
    </w:p>
    <w:p w14:paraId="57A3C137" w14:textId="77777777" w:rsidR="009A4709" w:rsidRDefault="009A4709" w:rsidP="009A4709">
      <w:pPr>
        <w:bidi/>
        <w:rPr>
          <w:rFonts w:cs="David" w:hint="cs"/>
          <w:rtl/>
        </w:rPr>
      </w:pPr>
    </w:p>
    <w:p w14:paraId="40384F58" w14:textId="77777777" w:rsidR="009A4709" w:rsidRDefault="009A4709" w:rsidP="009A4709">
      <w:pPr>
        <w:bidi/>
        <w:rPr>
          <w:rFonts w:cs="David" w:hint="cs"/>
          <w:rtl/>
        </w:rPr>
      </w:pPr>
    </w:p>
    <w:p w14:paraId="4B48C02E" w14:textId="77777777" w:rsidR="009A4709" w:rsidRPr="009A4709" w:rsidRDefault="009A4709" w:rsidP="009A4709">
      <w:pPr>
        <w:bidi/>
        <w:rPr>
          <w:rFonts w:cs="David" w:hint="cs"/>
          <w:rtl/>
        </w:rPr>
      </w:pPr>
    </w:p>
    <w:p w14:paraId="41017D0D"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1273B7A" w14:textId="77777777" w:rsidR="009A4709" w:rsidRPr="009A4709" w:rsidRDefault="009A4709" w:rsidP="009A4709">
      <w:pPr>
        <w:bidi/>
        <w:rPr>
          <w:rFonts w:cs="David" w:hint="cs"/>
          <w:rtl/>
        </w:rPr>
      </w:pPr>
    </w:p>
    <w:p w14:paraId="0921BCC5" w14:textId="77777777" w:rsidR="009A4709" w:rsidRPr="009A4709" w:rsidRDefault="009A4709" w:rsidP="009A4709">
      <w:pPr>
        <w:bidi/>
        <w:rPr>
          <w:rFonts w:cs="David" w:hint="cs"/>
          <w:rtl/>
        </w:rPr>
      </w:pPr>
      <w:r w:rsidRPr="009A4709">
        <w:rPr>
          <w:rFonts w:cs="David" w:hint="cs"/>
          <w:rtl/>
        </w:rPr>
        <w:tab/>
        <w:t xml:space="preserve"> כתוב שיונח לא יאוחר מ-16 ביוני.</w:t>
      </w:r>
    </w:p>
    <w:p w14:paraId="6E53985F" w14:textId="77777777" w:rsidR="009A4709" w:rsidRPr="009A4709" w:rsidRDefault="009A4709" w:rsidP="009A4709">
      <w:pPr>
        <w:bidi/>
        <w:rPr>
          <w:rFonts w:cs="David" w:hint="cs"/>
          <w:rtl/>
        </w:rPr>
      </w:pPr>
    </w:p>
    <w:p w14:paraId="1809674E" w14:textId="77777777" w:rsidR="009A4709" w:rsidRPr="009A4709" w:rsidRDefault="009A4709" w:rsidP="009A4709">
      <w:pPr>
        <w:bidi/>
        <w:rPr>
          <w:rFonts w:cs="David" w:hint="cs"/>
          <w:rtl/>
        </w:rPr>
      </w:pPr>
      <w:r w:rsidRPr="009A4709">
        <w:rPr>
          <w:rFonts w:cs="David" w:hint="cs"/>
          <w:u w:val="single"/>
          <w:rtl/>
        </w:rPr>
        <w:t>חיים אורון:</w:t>
      </w:r>
    </w:p>
    <w:p w14:paraId="3BCCD94D" w14:textId="77777777" w:rsidR="009A4709" w:rsidRPr="009A4709" w:rsidRDefault="009A4709" w:rsidP="009A4709">
      <w:pPr>
        <w:bidi/>
        <w:rPr>
          <w:rFonts w:cs="David" w:hint="cs"/>
          <w:rtl/>
        </w:rPr>
      </w:pPr>
      <w:r w:rsidRPr="009A4709">
        <w:rPr>
          <w:rFonts w:cs="David" w:hint="cs"/>
          <w:rtl/>
        </w:rPr>
        <w:tab/>
      </w:r>
    </w:p>
    <w:p w14:paraId="3CB94121" w14:textId="77777777" w:rsidR="009A4709" w:rsidRPr="009A4709" w:rsidRDefault="009A4709" w:rsidP="009A4709">
      <w:pPr>
        <w:bidi/>
        <w:rPr>
          <w:rFonts w:cs="David" w:hint="cs"/>
          <w:rtl/>
        </w:rPr>
      </w:pPr>
      <w:r w:rsidRPr="009A4709">
        <w:rPr>
          <w:rFonts w:cs="David" w:hint="cs"/>
          <w:rtl/>
        </w:rPr>
        <w:tab/>
        <w:t xml:space="preserve"> זאת אומרת שלממשלה לא יהיה זמן להתכונן.</w:t>
      </w:r>
    </w:p>
    <w:p w14:paraId="2A0466E1" w14:textId="77777777" w:rsidR="009A4709" w:rsidRPr="009A4709" w:rsidRDefault="009A4709" w:rsidP="009A4709">
      <w:pPr>
        <w:bidi/>
        <w:rPr>
          <w:rFonts w:cs="David" w:hint="cs"/>
          <w:rtl/>
        </w:rPr>
      </w:pPr>
    </w:p>
    <w:p w14:paraId="05EBA20E"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BB49E2C" w14:textId="77777777" w:rsidR="009A4709" w:rsidRPr="009A4709" w:rsidRDefault="009A4709" w:rsidP="009A4709">
      <w:pPr>
        <w:bidi/>
        <w:rPr>
          <w:rFonts w:cs="David" w:hint="cs"/>
          <w:rtl/>
        </w:rPr>
      </w:pPr>
    </w:p>
    <w:p w14:paraId="1B24C279" w14:textId="77777777" w:rsidR="009A4709" w:rsidRPr="009A4709" w:rsidRDefault="009A4709" w:rsidP="009A4709">
      <w:pPr>
        <w:bidi/>
        <w:rPr>
          <w:rFonts w:cs="David" w:hint="cs"/>
          <w:rtl/>
        </w:rPr>
      </w:pPr>
      <w:r w:rsidRPr="009A4709">
        <w:rPr>
          <w:rFonts w:cs="David" w:hint="cs"/>
          <w:rtl/>
        </w:rPr>
        <w:tab/>
        <w:t xml:space="preserve"> זה בוודאי עדיף על המצב הקיים.</w:t>
      </w:r>
    </w:p>
    <w:p w14:paraId="6C45502E" w14:textId="77777777" w:rsidR="009A4709" w:rsidRPr="009A4709" w:rsidRDefault="009A4709" w:rsidP="009A4709">
      <w:pPr>
        <w:bidi/>
        <w:rPr>
          <w:rFonts w:cs="David" w:hint="cs"/>
          <w:rtl/>
        </w:rPr>
      </w:pPr>
    </w:p>
    <w:p w14:paraId="3A21E5B4" w14:textId="77777777" w:rsidR="009A4709" w:rsidRPr="009A4709" w:rsidRDefault="009A4709" w:rsidP="009A4709">
      <w:pPr>
        <w:bidi/>
        <w:rPr>
          <w:rFonts w:cs="David" w:hint="cs"/>
          <w:rtl/>
        </w:rPr>
      </w:pPr>
      <w:r w:rsidRPr="009A4709">
        <w:rPr>
          <w:rFonts w:cs="David" w:hint="cs"/>
          <w:rtl/>
        </w:rPr>
        <w:tab/>
        <w:t xml:space="preserve">חברי הכנסת, הדיון הסתיים, אני מביא את העניין להצבעה. אני אקיים הצבעה שמית, כי יש כאן שני נושאים שאנחנו צריכים לוודא: האחד, זו השאלה לאיזה עמדה היה רוב, האם היה רוב לפטור מחובת הנחה בכל הקריאות </w:t>
      </w:r>
      <w:r w:rsidRPr="009A4709">
        <w:rPr>
          <w:rFonts w:cs="David"/>
          <w:rtl/>
        </w:rPr>
        <w:t>–</w:t>
      </w:r>
      <w:r w:rsidRPr="009A4709">
        <w:rPr>
          <w:rFonts w:cs="David" w:hint="cs"/>
          <w:rtl/>
        </w:rPr>
        <w:t xml:space="preserve"> אני שוב מדגיש שאני מביא את הבקשה לפטור מחובת הנחה בכל הקריאות </w:t>
      </w:r>
      <w:r w:rsidRPr="009A4709">
        <w:rPr>
          <w:rFonts w:cs="David"/>
          <w:rtl/>
        </w:rPr>
        <w:t>–</w:t>
      </w:r>
      <w:r w:rsidRPr="009A4709">
        <w:rPr>
          <w:rFonts w:cs="David" w:hint="cs"/>
          <w:rtl/>
        </w:rPr>
        <w:t xml:space="preserve"> והדבר השני, האם היה קוורום להחלטה של ועדת הכנסת על הפטור. כמו שאתם יודעים דרוש שליש. לכן אני עושה את זה שמית, ובמקום שיש מחליפים תודיעו.</w:t>
      </w:r>
    </w:p>
    <w:p w14:paraId="417600EF" w14:textId="77777777" w:rsidR="009A4709" w:rsidRPr="009A4709" w:rsidRDefault="009A4709" w:rsidP="009A4709">
      <w:pPr>
        <w:bidi/>
        <w:rPr>
          <w:rFonts w:cs="David" w:hint="cs"/>
          <w:rtl/>
        </w:rPr>
      </w:pPr>
    </w:p>
    <w:p w14:paraId="670EA2CB" w14:textId="77777777" w:rsidR="009A4709" w:rsidRPr="009A4709" w:rsidRDefault="009A4709" w:rsidP="009A4709">
      <w:pPr>
        <w:bidi/>
        <w:rPr>
          <w:rFonts w:cs="David" w:hint="cs"/>
          <w:rtl/>
        </w:rPr>
      </w:pPr>
      <w:r w:rsidRPr="009A4709">
        <w:rPr>
          <w:rFonts w:cs="David" w:hint="cs"/>
          <w:u w:val="single"/>
          <w:rtl/>
        </w:rPr>
        <w:t>עתניאל שנלר:</w:t>
      </w:r>
    </w:p>
    <w:p w14:paraId="37883B02" w14:textId="77777777" w:rsidR="009A4709" w:rsidRPr="009A4709" w:rsidRDefault="009A4709" w:rsidP="009A4709">
      <w:pPr>
        <w:bidi/>
        <w:rPr>
          <w:rFonts w:cs="David" w:hint="cs"/>
          <w:rtl/>
        </w:rPr>
      </w:pPr>
    </w:p>
    <w:p w14:paraId="004C9FD6" w14:textId="77777777" w:rsidR="009A4709" w:rsidRPr="009A4709" w:rsidRDefault="009A4709" w:rsidP="009A4709">
      <w:pPr>
        <w:bidi/>
        <w:rPr>
          <w:rFonts w:cs="David" w:hint="cs"/>
          <w:rtl/>
        </w:rPr>
      </w:pPr>
      <w:r w:rsidRPr="009A4709">
        <w:rPr>
          <w:rFonts w:cs="David" w:hint="cs"/>
          <w:rtl/>
        </w:rPr>
        <w:tab/>
        <w:t xml:space="preserve"> אדוני היושב-ראש, יש לי הצעת החלטה אחרת.</w:t>
      </w:r>
    </w:p>
    <w:p w14:paraId="169C7BA2" w14:textId="77777777" w:rsidR="009A4709" w:rsidRPr="009A4709" w:rsidRDefault="009A4709" w:rsidP="009A4709">
      <w:pPr>
        <w:bidi/>
        <w:rPr>
          <w:rFonts w:cs="David" w:hint="cs"/>
          <w:rtl/>
        </w:rPr>
      </w:pPr>
    </w:p>
    <w:p w14:paraId="0C3FB3BF" w14:textId="77777777" w:rsidR="009A4709" w:rsidRPr="009A4709" w:rsidRDefault="009A4709" w:rsidP="009A4709">
      <w:pPr>
        <w:bidi/>
        <w:rPr>
          <w:rFonts w:cs="David"/>
          <w:u w:val="single"/>
          <w:rtl/>
        </w:rPr>
      </w:pPr>
      <w:r w:rsidRPr="009A4709">
        <w:rPr>
          <w:rFonts w:cs="David" w:hint="cs"/>
          <w:u w:val="single"/>
          <w:rtl/>
        </w:rPr>
        <w:t>היו"ר זאב אלקין:</w:t>
      </w:r>
    </w:p>
    <w:p w14:paraId="02DF6995" w14:textId="77777777" w:rsidR="009A4709" w:rsidRPr="009A4709" w:rsidRDefault="009A4709" w:rsidP="009A4709">
      <w:pPr>
        <w:bidi/>
        <w:rPr>
          <w:rFonts w:cs="David"/>
          <w:rtl/>
        </w:rPr>
      </w:pPr>
    </w:p>
    <w:p w14:paraId="4FE231D5" w14:textId="77777777" w:rsidR="009A4709" w:rsidRPr="009A4709" w:rsidRDefault="009A4709" w:rsidP="009A4709">
      <w:pPr>
        <w:bidi/>
        <w:rPr>
          <w:rFonts w:cs="David" w:hint="cs"/>
          <w:rtl/>
        </w:rPr>
      </w:pPr>
      <w:r w:rsidRPr="009A4709">
        <w:rPr>
          <w:rFonts w:cs="David" w:hint="cs"/>
          <w:rtl/>
        </w:rPr>
        <w:tab/>
        <w:t>מה זה הצעת החלטה אחרת? יש כאן בקשת ממשלה, נצביע בעד או נגד. אם תרצה להציע הצעה לסדר לוועדת הכנסת- - -</w:t>
      </w:r>
    </w:p>
    <w:p w14:paraId="339E86F7" w14:textId="77777777" w:rsidR="009A4709" w:rsidRPr="009A4709" w:rsidRDefault="009A4709" w:rsidP="009A4709">
      <w:pPr>
        <w:bidi/>
        <w:rPr>
          <w:rFonts w:cs="David" w:hint="cs"/>
          <w:rtl/>
        </w:rPr>
      </w:pPr>
    </w:p>
    <w:p w14:paraId="63AC7277" w14:textId="77777777" w:rsidR="009A4709" w:rsidRPr="009A4709" w:rsidRDefault="009A4709" w:rsidP="009A4709">
      <w:pPr>
        <w:bidi/>
        <w:rPr>
          <w:rFonts w:cs="David" w:hint="cs"/>
          <w:rtl/>
        </w:rPr>
      </w:pPr>
      <w:r w:rsidRPr="009A4709">
        <w:rPr>
          <w:rFonts w:cs="David" w:hint="cs"/>
          <w:u w:val="single"/>
          <w:rtl/>
        </w:rPr>
        <w:t>חיים אורון:</w:t>
      </w:r>
    </w:p>
    <w:p w14:paraId="69B03D08" w14:textId="77777777" w:rsidR="009A4709" w:rsidRPr="009A4709" w:rsidRDefault="009A4709" w:rsidP="009A4709">
      <w:pPr>
        <w:bidi/>
        <w:rPr>
          <w:rFonts w:cs="David" w:hint="cs"/>
          <w:rtl/>
        </w:rPr>
      </w:pPr>
      <w:r w:rsidRPr="009A4709">
        <w:rPr>
          <w:rFonts w:cs="David" w:hint="cs"/>
          <w:rtl/>
        </w:rPr>
        <w:tab/>
      </w:r>
    </w:p>
    <w:p w14:paraId="29225B23" w14:textId="77777777" w:rsidR="009A4709" w:rsidRPr="009A4709" w:rsidRDefault="009A4709" w:rsidP="009A4709">
      <w:pPr>
        <w:bidi/>
        <w:rPr>
          <w:rFonts w:cs="David" w:hint="cs"/>
          <w:rtl/>
        </w:rPr>
      </w:pPr>
      <w:r w:rsidRPr="009A4709">
        <w:rPr>
          <w:rFonts w:cs="David" w:hint="cs"/>
          <w:rtl/>
        </w:rPr>
        <w:tab/>
        <w:t xml:space="preserve"> אין הצעה אחרת. אתה רק יכול להגיד שעכשיו ראש השנה ולא פסח.</w:t>
      </w:r>
    </w:p>
    <w:p w14:paraId="260F1187" w14:textId="77777777" w:rsidR="009A4709" w:rsidRPr="009A4709" w:rsidRDefault="009A4709" w:rsidP="009A4709">
      <w:pPr>
        <w:bidi/>
        <w:rPr>
          <w:rFonts w:cs="David" w:hint="cs"/>
          <w:rtl/>
        </w:rPr>
      </w:pPr>
    </w:p>
    <w:p w14:paraId="2B202A48" w14:textId="77777777" w:rsidR="009A4709" w:rsidRPr="009A4709" w:rsidRDefault="009A4709" w:rsidP="009A4709">
      <w:pPr>
        <w:bidi/>
        <w:rPr>
          <w:rFonts w:cs="David"/>
          <w:u w:val="single"/>
          <w:rtl/>
        </w:rPr>
      </w:pPr>
      <w:r w:rsidRPr="009A4709">
        <w:rPr>
          <w:rFonts w:cs="David" w:hint="cs"/>
          <w:u w:val="single"/>
          <w:rtl/>
        </w:rPr>
        <w:t>היו"ר זאב אלקין:</w:t>
      </w:r>
    </w:p>
    <w:p w14:paraId="0C02D584" w14:textId="77777777" w:rsidR="009A4709" w:rsidRPr="009A4709" w:rsidRDefault="009A4709" w:rsidP="009A4709">
      <w:pPr>
        <w:bidi/>
        <w:rPr>
          <w:rFonts w:cs="David"/>
          <w:rtl/>
        </w:rPr>
      </w:pPr>
    </w:p>
    <w:p w14:paraId="63C5D5C2" w14:textId="77777777" w:rsidR="009A4709" w:rsidRPr="009A4709" w:rsidRDefault="009A4709" w:rsidP="009A4709">
      <w:pPr>
        <w:bidi/>
        <w:rPr>
          <w:rFonts w:cs="David" w:hint="cs"/>
          <w:rtl/>
        </w:rPr>
      </w:pPr>
      <w:r w:rsidRPr="009A4709">
        <w:rPr>
          <w:rFonts w:cs="David" w:hint="cs"/>
          <w:rtl/>
        </w:rPr>
        <w:tab/>
        <w:t>אני מקיים את ההצבעה לפי סדר השמות שהוגש לי על ידי מזכירות ועדת הכנסת. אני המצביע הראשון.</w:t>
      </w:r>
    </w:p>
    <w:p w14:paraId="37A66525" w14:textId="77777777" w:rsidR="009A4709" w:rsidRPr="009A4709" w:rsidRDefault="009A4709" w:rsidP="009A4709">
      <w:pPr>
        <w:bidi/>
        <w:rPr>
          <w:rFonts w:cs="David" w:hint="cs"/>
          <w:rtl/>
        </w:rPr>
      </w:pPr>
    </w:p>
    <w:p w14:paraId="058304FA" w14:textId="77777777" w:rsidR="009A4709" w:rsidRPr="009A4709" w:rsidRDefault="009A4709" w:rsidP="009A4709">
      <w:pPr>
        <w:bidi/>
        <w:rPr>
          <w:rFonts w:cs="David" w:hint="cs"/>
          <w:rtl/>
        </w:rPr>
      </w:pPr>
      <w:r w:rsidRPr="009A4709">
        <w:rPr>
          <w:rFonts w:cs="David" w:hint="cs"/>
          <w:rtl/>
        </w:rPr>
        <w:t>זאב אלקין</w:t>
      </w:r>
      <w:r w:rsidRPr="009A4709">
        <w:rPr>
          <w:rFonts w:cs="David" w:hint="cs"/>
          <w:rtl/>
        </w:rPr>
        <w:tab/>
        <w:t xml:space="preserve"> </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w:t>
      </w:r>
      <w:r>
        <w:rPr>
          <w:rFonts w:cs="David" w:hint="cs"/>
          <w:rtl/>
        </w:rPr>
        <w:tab/>
      </w:r>
      <w:r w:rsidRPr="009A4709">
        <w:rPr>
          <w:rFonts w:cs="David" w:hint="cs"/>
          <w:rtl/>
        </w:rPr>
        <w:t>בעד</w:t>
      </w:r>
    </w:p>
    <w:p w14:paraId="0E6297B5" w14:textId="77777777" w:rsidR="009A4709" w:rsidRPr="009A4709" w:rsidRDefault="009A4709" w:rsidP="009A4709">
      <w:pPr>
        <w:bidi/>
        <w:rPr>
          <w:rFonts w:cs="David" w:hint="cs"/>
          <w:rtl/>
        </w:rPr>
      </w:pPr>
      <w:r w:rsidRPr="009A4709">
        <w:rPr>
          <w:rFonts w:cs="David" w:hint="cs"/>
          <w:rtl/>
        </w:rPr>
        <w:t>דני דנון</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t>בעד</w:t>
      </w:r>
    </w:p>
    <w:p w14:paraId="7762A6A9" w14:textId="77777777" w:rsidR="009A4709" w:rsidRPr="009A4709" w:rsidRDefault="009A4709" w:rsidP="009A4709">
      <w:pPr>
        <w:bidi/>
        <w:rPr>
          <w:rFonts w:cs="David" w:hint="cs"/>
          <w:rtl/>
        </w:rPr>
      </w:pPr>
      <w:r w:rsidRPr="009A4709">
        <w:rPr>
          <w:rFonts w:cs="David" w:hint="cs"/>
          <w:rtl/>
        </w:rPr>
        <w:t>ציפי חוטובלי</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t>בעד</w:t>
      </w:r>
    </w:p>
    <w:p w14:paraId="1EA08C2B" w14:textId="77777777" w:rsidR="009A4709" w:rsidRPr="009A4709" w:rsidRDefault="009A4709" w:rsidP="009A4709">
      <w:pPr>
        <w:bidi/>
        <w:rPr>
          <w:rFonts w:cs="David" w:hint="cs"/>
          <w:rtl/>
        </w:rPr>
      </w:pPr>
      <w:r w:rsidRPr="009A4709">
        <w:rPr>
          <w:rFonts w:cs="David" w:hint="cs"/>
          <w:rtl/>
        </w:rPr>
        <w:t>מירי רגב</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בעד</w:t>
      </w:r>
    </w:p>
    <w:p w14:paraId="102E2152" w14:textId="77777777" w:rsidR="009A4709" w:rsidRPr="009A4709" w:rsidRDefault="009A4709" w:rsidP="009A4709">
      <w:pPr>
        <w:bidi/>
        <w:rPr>
          <w:rFonts w:cs="David" w:hint="cs"/>
          <w:rtl/>
        </w:rPr>
      </w:pPr>
      <w:r w:rsidRPr="009A4709">
        <w:rPr>
          <w:rFonts w:cs="David" w:hint="cs"/>
          <w:rtl/>
        </w:rPr>
        <w:t>יריב לוין</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בעד</w:t>
      </w:r>
    </w:p>
    <w:p w14:paraId="54C0F625" w14:textId="77777777" w:rsidR="009A4709" w:rsidRPr="009A4709" w:rsidRDefault="009A4709" w:rsidP="009A4709">
      <w:pPr>
        <w:bidi/>
        <w:rPr>
          <w:rFonts w:cs="David" w:hint="cs"/>
          <w:rtl/>
        </w:rPr>
      </w:pPr>
      <w:r w:rsidRPr="009A4709">
        <w:rPr>
          <w:rFonts w:cs="David" w:hint="cs"/>
          <w:rtl/>
        </w:rPr>
        <w:t>כרמל שאמה</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בעד</w:t>
      </w:r>
    </w:p>
    <w:p w14:paraId="09AFBB7E" w14:textId="77777777" w:rsidR="009A4709" w:rsidRPr="009A4709" w:rsidRDefault="009A4709" w:rsidP="009A4709">
      <w:pPr>
        <w:bidi/>
        <w:rPr>
          <w:rFonts w:cs="David" w:hint="cs"/>
          <w:rtl/>
        </w:rPr>
      </w:pPr>
      <w:r w:rsidRPr="009A4709">
        <w:rPr>
          <w:rFonts w:cs="David" w:hint="cs"/>
          <w:rtl/>
        </w:rPr>
        <w:t>אופיר אקוניס</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t>בעד</w:t>
      </w:r>
    </w:p>
    <w:p w14:paraId="35B88047" w14:textId="77777777" w:rsidR="009A4709" w:rsidRPr="009A4709" w:rsidRDefault="009A4709" w:rsidP="009A4709">
      <w:pPr>
        <w:bidi/>
        <w:rPr>
          <w:rFonts w:cs="David" w:hint="cs"/>
          <w:rtl/>
        </w:rPr>
      </w:pPr>
      <w:r w:rsidRPr="009A4709">
        <w:rPr>
          <w:rFonts w:cs="David" w:hint="cs"/>
          <w:rtl/>
        </w:rPr>
        <w:t>צחי הנגבי</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021E03C8" w14:textId="77777777" w:rsidR="009A4709" w:rsidRPr="009A4709" w:rsidRDefault="009A4709" w:rsidP="009A4709">
      <w:pPr>
        <w:bidi/>
        <w:rPr>
          <w:rFonts w:cs="David" w:hint="cs"/>
          <w:rtl/>
        </w:rPr>
      </w:pPr>
      <w:r w:rsidRPr="009A4709">
        <w:rPr>
          <w:rFonts w:cs="David" w:hint="cs"/>
          <w:rtl/>
        </w:rPr>
        <w:t>יואל חסון</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 xml:space="preserve">- </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5483B6EB" w14:textId="77777777" w:rsidR="009A4709" w:rsidRPr="009A4709" w:rsidRDefault="009A4709" w:rsidP="009A4709">
      <w:pPr>
        <w:bidi/>
        <w:rPr>
          <w:rFonts w:cs="David" w:hint="cs"/>
          <w:rtl/>
        </w:rPr>
      </w:pPr>
      <w:r w:rsidRPr="009A4709">
        <w:rPr>
          <w:rFonts w:cs="David" w:hint="cs"/>
          <w:rtl/>
        </w:rPr>
        <w:t>עתניאל שנלר</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w:t>
      </w:r>
      <w:r>
        <w:rPr>
          <w:rFonts w:cs="David" w:hint="cs"/>
          <w:rtl/>
        </w:rPr>
        <w:tab/>
      </w:r>
      <w:r w:rsidRPr="009A4709">
        <w:rPr>
          <w:rFonts w:cs="David" w:hint="cs"/>
          <w:rtl/>
        </w:rPr>
        <w:t>נגד</w:t>
      </w:r>
    </w:p>
    <w:p w14:paraId="5C0D361B" w14:textId="77777777" w:rsidR="009A4709" w:rsidRPr="009A4709" w:rsidRDefault="009A4709" w:rsidP="009A4709">
      <w:pPr>
        <w:bidi/>
        <w:rPr>
          <w:rFonts w:cs="David" w:hint="cs"/>
          <w:rtl/>
        </w:rPr>
      </w:pPr>
      <w:r w:rsidRPr="009A4709">
        <w:rPr>
          <w:rFonts w:cs="David" w:hint="cs"/>
          <w:rtl/>
        </w:rPr>
        <w:t>אריה ביבי מצביע במקומו של חבר הכנסת שלמה מולה</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w:t>
      </w:r>
      <w:r>
        <w:rPr>
          <w:rFonts w:cs="David" w:hint="cs"/>
          <w:rtl/>
        </w:rPr>
        <w:tab/>
      </w:r>
      <w:r w:rsidRPr="009A4709">
        <w:rPr>
          <w:rFonts w:cs="David" w:hint="cs"/>
          <w:rtl/>
        </w:rPr>
        <w:t>נגד</w:t>
      </w:r>
    </w:p>
    <w:p w14:paraId="01E18766" w14:textId="77777777" w:rsidR="009A4709" w:rsidRPr="009A4709" w:rsidRDefault="009A4709" w:rsidP="009A4709">
      <w:pPr>
        <w:bidi/>
        <w:rPr>
          <w:rFonts w:cs="David" w:hint="cs"/>
          <w:rtl/>
        </w:rPr>
      </w:pPr>
      <w:r w:rsidRPr="009A4709">
        <w:rPr>
          <w:rFonts w:cs="David" w:hint="cs"/>
          <w:rtl/>
        </w:rPr>
        <w:t>חיים רמון מצביע במקומה של חברת הכנסת רונית תירוש</w:t>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נגד</w:t>
      </w:r>
    </w:p>
    <w:p w14:paraId="44140283" w14:textId="77777777" w:rsidR="009A4709" w:rsidRPr="009A4709" w:rsidRDefault="009A4709" w:rsidP="009A4709">
      <w:pPr>
        <w:bidi/>
        <w:rPr>
          <w:rFonts w:cs="David" w:hint="cs"/>
          <w:rtl/>
        </w:rPr>
      </w:pPr>
      <w:r w:rsidRPr="009A4709">
        <w:rPr>
          <w:rFonts w:cs="David" w:hint="cs"/>
          <w:rtl/>
        </w:rPr>
        <w:t>יוחנן פלסנר</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w:t>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4EB126BF" w14:textId="77777777" w:rsidR="009A4709" w:rsidRPr="009A4709" w:rsidRDefault="009A4709" w:rsidP="009A4709">
      <w:pPr>
        <w:bidi/>
        <w:rPr>
          <w:rFonts w:cs="David" w:hint="cs"/>
          <w:rtl/>
        </w:rPr>
      </w:pPr>
      <w:r w:rsidRPr="009A4709">
        <w:rPr>
          <w:rFonts w:cs="David" w:hint="cs"/>
          <w:rtl/>
        </w:rPr>
        <w:t>זאב בילסקי</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w:t>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7D283EFB" w14:textId="77777777" w:rsidR="009A4709" w:rsidRPr="009A4709" w:rsidRDefault="009A4709" w:rsidP="009A4709">
      <w:pPr>
        <w:bidi/>
        <w:rPr>
          <w:rFonts w:cs="David" w:hint="cs"/>
          <w:rtl/>
        </w:rPr>
      </w:pPr>
      <w:r w:rsidRPr="009A4709">
        <w:rPr>
          <w:rFonts w:cs="David" w:hint="cs"/>
          <w:rtl/>
        </w:rPr>
        <w:t>רוברט אילטוב</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בעד</w:t>
      </w:r>
    </w:p>
    <w:p w14:paraId="0C051BF9" w14:textId="77777777" w:rsidR="009A4709" w:rsidRPr="009A4709" w:rsidRDefault="009A4709" w:rsidP="009A4709">
      <w:pPr>
        <w:bidi/>
        <w:rPr>
          <w:rFonts w:cs="David" w:hint="cs"/>
          <w:rtl/>
        </w:rPr>
      </w:pPr>
      <w:r w:rsidRPr="009A4709">
        <w:rPr>
          <w:rFonts w:cs="David" w:hint="cs"/>
          <w:rtl/>
        </w:rPr>
        <w:t>דוד רותם</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בעד</w:t>
      </w:r>
    </w:p>
    <w:p w14:paraId="3B0ECB71" w14:textId="77777777" w:rsidR="009A4709" w:rsidRPr="009A4709" w:rsidRDefault="009A4709" w:rsidP="009A4709">
      <w:pPr>
        <w:bidi/>
        <w:rPr>
          <w:rFonts w:cs="David" w:hint="cs"/>
          <w:rtl/>
        </w:rPr>
      </w:pPr>
      <w:r w:rsidRPr="009A4709">
        <w:rPr>
          <w:rFonts w:cs="David" w:hint="cs"/>
          <w:rtl/>
        </w:rPr>
        <w:t>ליה שמטוב מצביעה במקומה של חברת הכנסת אורלי לוי אבקסיס</w:t>
      </w:r>
      <w:r w:rsidRPr="009A4709">
        <w:rPr>
          <w:rFonts w:cs="David" w:hint="cs"/>
          <w:rtl/>
        </w:rPr>
        <w:tab/>
      </w:r>
      <w:r w:rsidRPr="009A4709">
        <w:rPr>
          <w:rFonts w:cs="David" w:hint="cs"/>
          <w:rtl/>
        </w:rPr>
        <w:tab/>
        <w:t xml:space="preserve">- </w:t>
      </w:r>
      <w:r w:rsidRPr="009A4709">
        <w:rPr>
          <w:rFonts w:cs="David" w:hint="cs"/>
          <w:rtl/>
        </w:rPr>
        <w:tab/>
      </w:r>
      <w:r>
        <w:rPr>
          <w:rFonts w:cs="David" w:hint="cs"/>
          <w:rtl/>
        </w:rPr>
        <w:tab/>
      </w:r>
      <w:r w:rsidRPr="009A4709">
        <w:rPr>
          <w:rFonts w:cs="David" w:hint="cs"/>
          <w:rtl/>
        </w:rPr>
        <w:t>בעד</w:t>
      </w:r>
    </w:p>
    <w:p w14:paraId="419F796E" w14:textId="77777777" w:rsidR="009A4709" w:rsidRPr="009A4709" w:rsidRDefault="009A4709" w:rsidP="009A4709">
      <w:pPr>
        <w:bidi/>
        <w:rPr>
          <w:rFonts w:cs="David" w:hint="cs"/>
          <w:rtl/>
        </w:rPr>
      </w:pPr>
      <w:r w:rsidRPr="009A4709">
        <w:rPr>
          <w:rFonts w:cs="David" w:hint="cs"/>
          <w:rtl/>
        </w:rPr>
        <w:t>אנסטסיה מיכאלי מצביעה במקומו של חבר הכנסת חמד עמאר</w:t>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בעד</w:t>
      </w:r>
    </w:p>
    <w:p w14:paraId="1E024076" w14:textId="77777777" w:rsidR="009A4709" w:rsidRPr="009A4709" w:rsidRDefault="009A4709" w:rsidP="009A4709">
      <w:pPr>
        <w:bidi/>
        <w:rPr>
          <w:rFonts w:cs="David" w:hint="cs"/>
          <w:rtl/>
        </w:rPr>
      </w:pPr>
      <w:r w:rsidRPr="009A4709">
        <w:rPr>
          <w:rFonts w:cs="David" w:hint="cs"/>
          <w:rtl/>
        </w:rPr>
        <w:t>אופיר פינס-פז</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נגד</w:t>
      </w:r>
    </w:p>
    <w:p w14:paraId="576FBDFE" w14:textId="77777777" w:rsidR="009A4709" w:rsidRPr="009A4709" w:rsidRDefault="009A4709" w:rsidP="009A4709">
      <w:pPr>
        <w:bidi/>
        <w:rPr>
          <w:rFonts w:cs="David" w:hint="cs"/>
          <w:rtl/>
        </w:rPr>
      </w:pPr>
      <w:r w:rsidRPr="009A4709">
        <w:rPr>
          <w:rFonts w:cs="David" w:hint="cs"/>
          <w:rtl/>
        </w:rPr>
        <w:t>דניאל בן-סימון</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w:t>
      </w:r>
      <w:r w:rsidRPr="009A4709">
        <w:rPr>
          <w:rFonts w:cs="David" w:hint="cs"/>
          <w:rtl/>
        </w:rPr>
        <w:tab/>
      </w:r>
      <w:r>
        <w:rPr>
          <w:rFonts w:cs="David" w:hint="cs"/>
          <w:rtl/>
        </w:rPr>
        <w:tab/>
      </w:r>
      <w:r w:rsidRPr="009A4709">
        <w:rPr>
          <w:rFonts w:cs="David" w:hint="cs"/>
          <w:rtl/>
        </w:rPr>
        <w:t>בעד</w:t>
      </w:r>
    </w:p>
    <w:p w14:paraId="74D88BEB" w14:textId="77777777" w:rsidR="009A4709" w:rsidRPr="009A4709" w:rsidRDefault="009A4709" w:rsidP="009A4709">
      <w:pPr>
        <w:bidi/>
        <w:rPr>
          <w:rFonts w:cs="David" w:hint="cs"/>
          <w:rtl/>
        </w:rPr>
      </w:pPr>
      <w:r w:rsidRPr="009A4709">
        <w:rPr>
          <w:rFonts w:cs="David" w:hint="cs"/>
          <w:rtl/>
        </w:rPr>
        <w:t>חברת הכנסת אורית נוקד</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       אינה נמצאת</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p>
    <w:p w14:paraId="327C9DA0" w14:textId="77777777" w:rsidR="009A4709" w:rsidRPr="009A4709" w:rsidRDefault="009A4709" w:rsidP="009A4709">
      <w:pPr>
        <w:bidi/>
        <w:rPr>
          <w:rFonts w:cs="David" w:hint="cs"/>
          <w:rtl/>
        </w:rPr>
      </w:pPr>
      <w:r w:rsidRPr="009A4709">
        <w:rPr>
          <w:rFonts w:cs="David" w:hint="cs"/>
          <w:rtl/>
        </w:rPr>
        <w:t>נסים זאב</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בעד</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p>
    <w:p w14:paraId="71B7C249" w14:textId="77777777" w:rsidR="009A4709" w:rsidRPr="009A4709" w:rsidRDefault="009A4709" w:rsidP="009A4709">
      <w:pPr>
        <w:bidi/>
        <w:rPr>
          <w:rFonts w:cs="David" w:hint="cs"/>
          <w:rtl/>
        </w:rPr>
      </w:pPr>
      <w:r w:rsidRPr="009A4709">
        <w:rPr>
          <w:rFonts w:cs="David" w:hint="cs"/>
          <w:rtl/>
        </w:rPr>
        <w:t>אמנון כהן</w:t>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בעד</w:t>
      </w:r>
      <w:r>
        <w:rPr>
          <w:rFonts w:cs="David" w:hint="cs"/>
          <w:rtl/>
        </w:rPr>
        <w:tab/>
      </w:r>
      <w:r>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p>
    <w:p w14:paraId="31A56F72" w14:textId="77777777" w:rsidR="009A4709" w:rsidRPr="009A4709" w:rsidRDefault="009A4709" w:rsidP="009A4709">
      <w:pPr>
        <w:bidi/>
        <w:rPr>
          <w:rFonts w:cs="David" w:hint="cs"/>
          <w:rtl/>
        </w:rPr>
      </w:pPr>
      <w:r w:rsidRPr="009A4709">
        <w:rPr>
          <w:rFonts w:cs="David" w:hint="cs"/>
          <w:rtl/>
        </w:rPr>
        <w:t>חיים אמסלם</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t>בעד</w:t>
      </w:r>
    </w:p>
    <w:p w14:paraId="32B124E2" w14:textId="77777777" w:rsidR="009A4709" w:rsidRPr="009A4709" w:rsidRDefault="009A4709" w:rsidP="009A4709">
      <w:pPr>
        <w:bidi/>
        <w:rPr>
          <w:rFonts w:cs="David" w:hint="cs"/>
          <w:rtl/>
        </w:rPr>
      </w:pPr>
      <w:smartTag w:uri="urn:schemas-microsoft-com:office:smarttags" w:element="PersonName">
        <w:r w:rsidRPr="009A4709">
          <w:rPr>
            <w:rFonts w:cs="David" w:hint="cs"/>
            <w:rtl/>
          </w:rPr>
          <w:t>משה גפני</w:t>
        </w:r>
      </w:smartTag>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בעד</w:t>
      </w:r>
    </w:p>
    <w:p w14:paraId="50E0BBFB" w14:textId="77777777" w:rsidR="009A4709" w:rsidRPr="009A4709" w:rsidRDefault="009A4709" w:rsidP="009A4709">
      <w:pPr>
        <w:bidi/>
        <w:rPr>
          <w:rFonts w:cs="David" w:hint="cs"/>
          <w:rtl/>
        </w:rPr>
      </w:pPr>
      <w:r w:rsidRPr="009A4709">
        <w:rPr>
          <w:rFonts w:cs="David" w:hint="cs"/>
          <w:rtl/>
        </w:rPr>
        <w:t>אחמד טיבי</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589869C5" w14:textId="77777777" w:rsidR="009A4709" w:rsidRPr="009A4709" w:rsidRDefault="009A4709" w:rsidP="009A4709">
      <w:pPr>
        <w:bidi/>
        <w:rPr>
          <w:rFonts w:cs="David" w:hint="cs"/>
          <w:rtl/>
        </w:rPr>
      </w:pPr>
      <w:r w:rsidRPr="009A4709">
        <w:rPr>
          <w:rFonts w:cs="David" w:hint="cs"/>
          <w:rtl/>
        </w:rPr>
        <w:t>אורי אריאל</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6A1E7F62" w14:textId="77777777" w:rsidR="009A4709" w:rsidRPr="009A4709" w:rsidRDefault="009A4709" w:rsidP="009A4709">
      <w:pPr>
        <w:bidi/>
        <w:rPr>
          <w:rFonts w:cs="David" w:hint="cs"/>
          <w:u w:val="single"/>
          <w:rtl/>
        </w:rPr>
      </w:pPr>
      <w:r w:rsidRPr="009A4709">
        <w:rPr>
          <w:rFonts w:cs="David" w:hint="cs"/>
          <w:rtl/>
        </w:rPr>
        <w:t>מוחמד ברכה</w:t>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sidRPr="009A4709">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sidRPr="009A4709">
        <w:rPr>
          <w:rFonts w:cs="David" w:hint="cs"/>
          <w:rtl/>
        </w:rPr>
        <w:t>נגד</w:t>
      </w:r>
    </w:p>
    <w:p w14:paraId="2F09C41F" w14:textId="77777777" w:rsidR="009A4709" w:rsidRDefault="009A4709" w:rsidP="009A4709">
      <w:pPr>
        <w:bidi/>
        <w:rPr>
          <w:rFonts w:cs="David" w:hint="cs"/>
          <w:u w:val="single"/>
          <w:rtl/>
        </w:rPr>
      </w:pPr>
      <w:r w:rsidRPr="009A4709">
        <w:rPr>
          <w:rFonts w:cs="David"/>
          <w:rtl/>
        </w:rPr>
        <w:br/>
      </w:r>
    </w:p>
    <w:p w14:paraId="24B593DC" w14:textId="77777777" w:rsidR="009A4709" w:rsidRDefault="009A4709" w:rsidP="009A4709">
      <w:pPr>
        <w:bidi/>
        <w:rPr>
          <w:rFonts w:cs="David" w:hint="cs"/>
          <w:u w:val="single"/>
          <w:rtl/>
        </w:rPr>
      </w:pPr>
    </w:p>
    <w:p w14:paraId="64F6140B" w14:textId="77777777" w:rsidR="009A4709" w:rsidRDefault="009A4709" w:rsidP="009A4709">
      <w:pPr>
        <w:bidi/>
        <w:rPr>
          <w:rFonts w:cs="David" w:hint="cs"/>
          <w:u w:val="single"/>
          <w:rtl/>
        </w:rPr>
      </w:pPr>
    </w:p>
    <w:p w14:paraId="4F6BE1E1" w14:textId="77777777" w:rsidR="009A4709" w:rsidRPr="009A4709" w:rsidRDefault="009A4709" w:rsidP="009A4709">
      <w:pPr>
        <w:bidi/>
        <w:rPr>
          <w:rFonts w:cs="David"/>
          <w:u w:val="single"/>
          <w:rtl/>
        </w:rPr>
      </w:pPr>
      <w:r w:rsidRPr="009A4709">
        <w:rPr>
          <w:rFonts w:cs="David" w:hint="cs"/>
          <w:u w:val="single"/>
          <w:rtl/>
        </w:rPr>
        <w:t>היו"ר זאב אלקין:</w:t>
      </w:r>
    </w:p>
    <w:p w14:paraId="78C5668D" w14:textId="77777777" w:rsidR="009A4709" w:rsidRPr="009A4709" w:rsidRDefault="009A4709" w:rsidP="009A4709">
      <w:pPr>
        <w:bidi/>
        <w:rPr>
          <w:rFonts w:cs="David"/>
          <w:rtl/>
        </w:rPr>
      </w:pPr>
    </w:p>
    <w:p w14:paraId="47FC2C0E" w14:textId="77777777" w:rsidR="009A4709" w:rsidRPr="009A4709" w:rsidRDefault="009A4709" w:rsidP="009A4709">
      <w:pPr>
        <w:bidi/>
        <w:rPr>
          <w:rFonts w:cs="David" w:hint="cs"/>
          <w:rtl/>
        </w:rPr>
      </w:pPr>
      <w:r w:rsidRPr="009A4709">
        <w:rPr>
          <w:rFonts w:cs="David" w:hint="cs"/>
          <w:rtl/>
        </w:rPr>
        <w:tab/>
        <w:t xml:space="preserve">בזמן שוועדת הכנסת מבצעת את הספירה ברור שיש קוורום של השליש, אפילו לא צריך לספור, של החברים הקבועים. בכל מקרה, אני מבקש לא להתפזר, כי יש סעיף שני </w:t>
      </w:r>
      <w:r w:rsidRPr="009A4709">
        <w:rPr>
          <w:rFonts w:cs="David"/>
          <w:rtl/>
        </w:rPr>
        <w:t>–</w:t>
      </w:r>
      <w:r w:rsidRPr="009A4709">
        <w:rPr>
          <w:rFonts w:cs="David" w:hint="cs"/>
          <w:rtl/>
        </w:rPr>
        <w:t xml:space="preserve"> שונות </w:t>
      </w:r>
      <w:r w:rsidRPr="009A4709">
        <w:rPr>
          <w:rFonts w:cs="David"/>
          <w:rtl/>
        </w:rPr>
        <w:t>–</w:t>
      </w:r>
      <w:r w:rsidRPr="009A4709">
        <w:rPr>
          <w:rFonts w:cs="David" w:hint="cs"/>
          <w:rtl/>
        </w:rPr>
        <w:t xml:space="preserve"> על סדר-היום. אני תיכף אביא אותו בפניכם.</w:t>
      </w:r>
    </w:p>
    <w:p w14:paraId="3032E03E" w14:textId="77777777" w:rsidR="009A4709" w:rsidRPr="009A4709" w:rsidRDefault="009A4709" w:rsidP="009A4709">
      <w:pPr>
        <w:bidi/>
        <w:rPr>
          <w:rFonts w:cs="David" w:hint="cs"/>
          <w:rtl/>
        </w:rPr>
      </w:pPr>
    </w:p>
    <w:p w14:paraId="2AD1651E" w14:textId="77777777" w:rsidR="009A4709" w:rsidRPr="009A4709" w:rsidRDefault="009A4709" w:rsidP="009A4709">
      <w:pPr>
        <w:bidi/>
        <w:rPr>
          <w:rFonts w:cs="David" w:hint="cs"/>
          <w:rtl/>
        </w:rPr>
      </w:pPr>
      <w:r w:rsidRPr="009A4709">
        <w:rPr>
          <w:rFonts w:cs="David" w:hint="cs"/>
          <w:rtl/>
        </w:rPr>
        <w:tab/>
        <w:t>תוצאות ההצבעה: 16 בעד, 11 נגד, וחברת כנסת אחת לא נוכחת. היא לא יכולה למעשה להצביע בוועדה. בקשת הממשלה לפטור מחובת הנחה בכל הקריאות התקבלה ואושרה.</w:t>
      </w:r>
    </w:p>
    <w:p w14:paraId="3E210B63" w14:textId="77777777" w:rsidR="009A4709" w:rsidRPr="009A4709" w:rsidRDefault="009A4709" w:rsidP="009A4709">
      <w:pPr>
        <w:bidi/>
        <w:rPr>
          <w:rFonts w:cs="David" w:hint="cs"/>
          <w:rtl/>
        </w:rPr>
      </w:pPr>
    </w:p>
    <w:p w14:paraId="14BEA67D" w14:textId="77777777" w:rsidR="009A4709" w:rsidRPr="009A4709" w:rsidRDefault="009A4709" w:rsidP="009A4709">
      <w:pPr>
        <w:bidi/>
        <w:rPr>
          <w:rFonts w:cs="David" w:hint="cs"/>
          <w:rtl/>
        </w:rPr>
      </w:pPr>
      <w:r w:rsidRPr="009A4709">
        <w:rPr>
          <w:rFonts w:cs="David" w:hint="cs"/>
          <w:u w:val="single"/>
          <w:rtl/>
        </w:rPr>
        <w:t>דוד רותם:</w:t>
      </w:r>
    </w:p>
    <w:p w14:paraId="7105D4DC" w14:textId="77777777" w:rsidR="009A4709" w:rsidRPr="009A4709" w:rsidRDefault="009A4709" w:rsidP="009A4709">
      <w:pPr>
        <w:bidi/>
        <w:rPr>
          <w:rFonts w:cs="David" w:hint="cs"/>
          <w:rtl/>
        </w:rPr>
      </w:pPr>
      <w:r w:rsidRPr="009A4709">
        <w:rPr>
          <w:rFonts w:cs="David" w:hint="cs"/>
          <w:rtl/>
        </w:rPr>
        <w:tab/>
      </w:r>
    </w:p>
    <w:p w14:paraId="07C3F8C2" w14:textId="77777777" w:rsidR="009A4709" w:rsidRPr="009A4709" w:rsidRDefault="009A4709" w:rsidP="009A4709">
      <w:pPr>
        <w:bidi/>
        <w:rPr>
          <w:rFonts w:cs="David" w:hint="cs"/>
          <w:rtl/>
        </w:rPr>
      </w:pPr>
      <w:r w:rsidRPr="009A4709">
        <w:rPr>
          <w:rFonts w:cs="David" w:hint="cs"/>
          <w:rtl/>
        </w:rPr>
        <w:tab/>
        <w:t xml:space="preserve"> רביזיה, אדוני.</w:t>
      </w:r>
    </w:p>
    <w:p w14:paraId="042ACF45" w14:textId="77777777" w:rsidR="009A4709" w:rsidRPr="009A4709" w:rsidRDefault="009A4709" w:rsidP="009A4709">
      <w:pPr>
        <w:bidi/>
        <w:rPr>
          <w:rFonts w:cs="David" w:hint="cs"/>
          <w:rtl/>
        </w:rPr>
      </w:pPr>
    </w:p>
    <w:p w14:paraId="795E44A8"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307CE2E2" w14:textId="77777777" w:rsidR="009A4709" w:rsidRPr="009A4709" w:rsidRDefault="009A4709" w:rsidP="009A4709">
      <w:pPr>
        <w:bidi/>
        <w:rPr>
          <w:rFonts w:cs="David" w:hint="cs"/>
          <w:rtl/>
        </w:rPr>
      </w:pPr>
    </w:p>
    <w:p w14:paraId="4218C9B3" w14:textId="77777777" w:rsidR="009A4709" w:rsidRPr="009A4709" w:rsidRDefault="009A4709" w:rsidP="009A4709">
      <w:pPr>
        <w:bidi/>
        <w:rPr>
          <w:rFonts w:cs="David" w:hint="cs"/>
          <w:rtl/>
        </w:rPr>
      </w:pPr>
      <w:r w:rsidRPr="009A4709">
        <w:rPr>
          <w:rFonts w:cs="David" w:hint="cs"/>
          <w:rtl/>
        </w:rPr>
        <w:tab/>
        <w:t xml:space="preserve"> חבר הכנסת רותם ביקש רביזיה. אני מעמיד להצבעה את הרביזיה. ההצבעה לא תהיה שמית, אין צורך. מי בעד הרביזיה? מי נגד הרביזיה?</w:t>
      </w:r>
    </w:p>
    <w:p w14:paraId="4BFEAA73" w14:textId="77777777" w:rsidR="009A4709" w:rsidRPr="009A4709" w:rsidRDefault="009A4709" w:rsidP="009A4709">
      <w:pPr>
        <w:bidi/>
        <w:rPr>
          <w:rFonts w:cs="David" w:hint="cs"/>
          <w:rtl/>
        </w:rPr>
      </w:pPr>
    </w:p>
    <w:p w14:paraId="03DDD021" w14:textId="77777777" w:rsidR="009A4709" w:rsidRPr="009A4709" w:rsidRDefault="009A4709" w:rsidP="009A4709">
      <w:pPr>
        <w:bidi/>
        <w:jc w:val="center"/>
        <w:rPr>
          <w:rFonts w:cs="David" w:hint="cs"/>
          <w:b/>
          <w:bCs/>
          <w:rtl/>
        </w:rPr>
      </w:pPr>
      <w:r w:rsidRPr="009A4709">
        <w:rPr>
          <w:rFonts w:cs="David" w:hint="cs"/>
          <w:b/>
          <w:bCs/>
          <w:rtl/>
        </w:rPr>
        <w:t>הצבעה</w:t>
      </w:r>
    </w:p>
    <w:p w14:paraId="6F862700" w14:textId="77777777" w:rsidR="009A4709" w:rsidRPr="009A4709" w:rsidRDefault="009A4709" w:rsidP="009A4709">
      <w:pPr>
        <w:bidi/>
        <w:jc w:val="center"/>
        <w:rPr>
          <w:rFonts w:cs="David" w:hint="cs"/>
          <w:b/>
          <w:bCs/>
          <w:rtl/>
        </w:rPr>
      </w:pPr>
    </w:p>
    <w:p w14:paraId="089320DE" w14:textId="77777777" w:rsidR="009A4709" w:rsidRPr="009A4709" w:rsidRDefault="009A4709" w:rsidP="009A4709">
      <w:pPr>
        <w:bidi/>
        <w:jc w:val="center"/>
        <w:rPr>
          <w:rFonts w:cs="David" w:hint="cs"/>
          <w:rtl/>
        </w:rPr>
      </w:pPr>
      <w:r w:rsidRPr="009A4709">
        <w:rPr>
          <w:rFonts w:cs="David" w:hint="cs"/>
          <w:rtl/>
        </w:rPr>
        <w:t xml:space="preserve">בעד </w:t>
      </w:r>
      <w:r w:rsidRPr="009A4709">
        <w:rPr>
          <w:rFonts w:cs="David"/>
          <w:rtl/>
        </w:rPr>
        <w:t>–</w:t>
      </w:r>
      <w:r w:rsidRPr="009A4709">
        <w:rPr>
          <w:rFonts w:cs="David" w:hint="cs"/>
          <w:rtl/>
        </w:rPr>
        <w:t xml:space="preserve"> מיעוט</w:t>
      </w:r>
    </w:p>
    <w:p w14:paraId="0F608D7D" w14:textId="77777777" w:rsidR="009A4709" w:rsidRPr="009A4709" w:rsidRDefault="009A4709" w:rsidP="009A4709">
      <w:pPr>
        <w:bidi/>
        <w:jc w:val="center"/>
        <w:rPr>
          <w:rFonts w:cs="David" w:hint="cs"/>
          <w:rtl/>
        </w:rPr>
      </w:pPr>
      <w:r w:rsidRPr="009A4709">
        <w:rPr>
          <w:rFonts w:cs="David" w:hint="cs"/>
          <w:rtl/>
        </w:rPr>
        <w:t xml:space="preserve">נגד </w:t>
      </w:r>
      <w:r w:rsidRPr="009A4709">
        <w:rPr>
          <w:rFonts w:cs="David"/>
          <w:rtl/>
        </w:rPr>
        <w:t>–</w:t>
      </w:r>
      <w:r w:rsidRPr="009A4709">
        <w:rPr>
          <w:rFonts w:cs="David" w:hint="cs"/>
          <w:rtl/>
        </w:rPr>
        <w:t xml:space="preserve"> רוב</w:t>
      </w:r>
    </w:p>
    <w:p w14:paraId="0620A7AA" w14:textId="77777777" w:rsidR="009A4709" w:rsidRPr="009A4709" w:rsidRDefault="009A4709" w:rsidP="009A4709">
      <w:pPr>
        <w:bidi/>
        <w:jc w:val="center"/>
        <w:rPr>
          <w:rFonts w:cs="David" w:hint="cs"/>
          <w:rtl/>
        </w:rPr>
      </w:pPr>
      <w:r w:rsidRPr="009A4709">
        <w:rPr>
          <w:rFonts w:cs="David" w:hint="cs"/>
          <w:rtl/>
        </w:rPr>
        <w:t>הרביזיה לא נתקבלה.</w:t>
      </w:r>
    </w:p>
    <w:p w14:paraId="2DCCE187" w14:textId="77777777" w:rsidR="009A4709" w:rsidRPr="009A4709" w:rsidRDefault="009A4709" w:rsidP="009A4709">
      <w:pPr>
        <w:bidi/>
        <w:rPr>
          <w:rFonts w:cs="David" w:hint="cs"/>
          <w:rtl/>
        </w:rPr>
      </w:pPr>
    </w:p>
    <w:p w14:paraId="27F4B76F" w14:textId="77777777" w:rsidR="009A4709" w:rsidRPr="009A4709" w:rsidRDefault="009A4709" w:rsidP="009A4709">
      <w:pPr>
        <w:bidi/>
        <w:rPr>
          <w:rFonts w:cs="David"/>
          <w:u w:val="single"/>
          <w:rtl/>
        </w:rPr>
      </w:pPr>
      <w:r w:rsidRPr="009A4709">
        <w:rPr>
          <w:rFonts w:cs="David" w:hint="cs"/>
          <w:u w:val="single"/>
          <w:rtl/>
        </w:rPr>
        <w:t>היו"ר זאב אלקין:</w:t>
      </w:r>
    </w:p>
    <w:p w14:paraId="722DEA6C" w14:textId="77777777" w:rsidR="009A4709" w:rsidRPr="009A4709" w:rsidRDefault="009A4709" w:rsidP="009A4709">
      <w:pPr>
        <w:bidi/>
        <w:rPr>
          <w:rFonts w:cs="David"/>
          <w:rtl/>
        </w:rPr>
      </w:pPr>
    </w:p>
    <w:p w14:paraId="66872DEA" w14:textId="77777777" w:rsidR="009A4709" w:rsidRPr="009A4709" w:rsidRDefault="009A4709" w:rsidP="009A4709">
      <w:pPr>
        <w:bidi/>
        <w:rPr>
          <w:rFonts w:cs="David" w:hint="cs"/>
          <w:rtl/>
        </w:rPr>
      </w:pPr>
      <w:r w:rsidRPr="009A4709">
        <w:rPr>
          <w:rFonts w:cs="David" w:hint="cs"/>
          <w:rtl/>
        </w:rPr>
        <w:tab/>
        <w:t>הרביזיה לא התקבלה.</w:t>
      </w:r>
    </w:p>
    <w:p w14:paraId="6AF94D6F" w14:textId="77777777" w:rsidR="009A4709" w:rsidRPr="009A4709" w:rsidRDefault="009A4709" w:rsidP="009A4709">
      <w:pPr>
        <w:bidi/>
        <w:rPr>
          <w:rFonts w:cs="David" w:hint="cs"/>
          <w:rtl/>
        </w:rPr>
      </w:pPr>
    </w:p>
    <w:p w14:paraId="791C9CF2" w14:textId="77777777" w:rsidR="009A4709" w:rsidRPr="009A4709" w:rsidRDefault="009A4709" w:rsidP="009A4709">
      <w:pPr>
        <w:bidi/>
        <w:rPr>
          <w:rFonts w:cs="David" w:hint="cs"/>
          <w:rtl/>
        </w:rPr>
      </w:pPr>
      <w:r w:rsidRPr="009A4709">
        <w:rPr>
          <w:rFonts w:cs="David" w:hint="cs"/>
          <w:u w:val="single"/>
          <w:rtl/>
        </w:rPr>
        <w:t>חיים אורון:</w:t>
      </w:r>
    </w:p>
    <w:p w14:paraId="59BDF968" w14:textId="77777777" w:rsidR="009A4709" w:rsidRPr="009A4709" w:rsidRDefault="009A4709" w:rsidP="009A4709">
      <w:pPr>
        <w:bidi/>
        <w:rPr>
          <w:rFonts w:cs="David" w:hint="cs"/>
          <w:rtl/>
        </w:rPr>
      </w:pPr>
      <w:r w:rsidRPr="009A4709">
        <w:rPr>
          <w:rFonts w:cs="David" w:hint="cs"/>
          <w:rtl/>
        </w:rPr>
        <w:tab/>
      </w:r>
    </w:p>
    <w:p w14:paraId="6815F09B" w14:textId="77777777" w:rsidR="009A4709" w:rsidRPr="009A4709" w:rsidRDefault="009A4709" w:rsidP="009A4709">
      <w:pPr>
        <w:bidi/>
        <w:rPr>
          <w:rFonts w:cs="David" w:hint="cs"/>
          <w:rtl/>
        </w:rPr>
      </w:pPr>
      <w:r w:rsidRPr="009A4709">
        <w:rPr>
          <w:rFonts w:cs="David" w:hint="cs"/>
          <w:rtl/>
        </w:rPr>
        <w:tab/>
        <w:t xml:space="preserve">זו גם פרסה של הכנסת, כי התרגיל שמישהו בעד מבקש להצביע על רביזיה, זה תרגיל שעבר זמנו. </w:t>
      </w:r>
    </w:p>
    <w:p w14:paraId="2CBC64BE" w14:textId="77777777" w:rsidR="009A4709" w:rsidRPr="009A4709" w:rsidRDefault="009A4709" w:rsidP="009A4709">
      <w:pPr>
        <w:bidi/>
        <w:rPr>
          <w:rFonts w:cs="David" w:hint="cs"/>
          <w:rtl/>
        </w:rPr>
      </w:pPr>
    </w:p>
    <w:p w14:paraId="52719F38" w14:textId="77777777" w:rsidR="009A4709" w:rsidRPr="009A4709" w:rsidRDefault="009A4709" w:rsidP="009A4709">
      <w:pPr>
        <w:bidi/>
        <w:rPr>
          <w:rFonts w:cs="David" w:hint="cs"/>
          <w:rtl/>
        </w:rPr>
      </w:pPr>
      <w:r w:rsidRPr="009A4709">
        <w:rPr>
          <w:rFonts w:cs="David" w:hint="cs"/>
          <w:u w:val="single"/>
          <w:rtl/>
        </w:rPr>
        <w:t>רוברט אילטוב:</w:t>
      </w:r>
    </w:p>
    <w:p w14:paraId="6BF60B25" w14:textId="77777777" w:rsidR="009A4709" w:rsidRPr="009A4709" w:rsidRDefault="009A4709" w:rsidP="009A4709">
      <w:pPr>
        <w:bidi/>
        <w:rPr>
          <w:rFonts w:cs="David" w:hint="cs"/>
          <w:rtl/>
        </w:rPr>
      </w:pPr>
      <w:r w:rsidRPr="009A4709">
        <w:rPr>
          <w:rFonts w:cs="David" w:hint="cs"/>
          <w:rtl/>
        </w:rPr>
        <w:tab/>
      </w:r>
    </w:p>
    <w:p w14:paraId="5916888B" w14:textId="77777777" w:rsidR="009A4709" w:rsidRPr="009A4709" w:rsidRDefault="009A4709" w:rsidP="009A4709">
      <w:pPr>
        <w:bidi/>
        <w:rPr>
          <w:rFonts w:cs="David" w:hint="cs"/>
          <w:rtl/>
        </w:rPr>
      </w:pPr>
      <w:r w:rsidRPr="009A4709">
        <w:rPr>
          <w:rFonts w:cs="David" w:hint="cs"/>
          <w:rtl/>
        </w:rPr>
        <w:tab/>
        <w:t>זו בטח לא פעם ראשונה.</w:t>
      </w:r>
    </w:p>
    <w:p w14:paraId="5081314F" w14:textId="77777777" w:rsidR="009A4709" w:rsidRPr="009A4709" w:rsidRDefault="009A4709" w:rsidP="009A4709">
      <w:pPr>
        <w:bidi/>
        <w:rPr>
          <w:rFonts w:cs="David" w:hint="cs"/>
          <w:rtl/>
        </w:rPr>
      </w:pPr>
      <w:r w:rsidRPr="009A4709">
        <w:rPr>
          <w:rFonts w:cs="David" w:hint="cs"/>
          <w:rtl/>
        </w:rPr>
        <w:tab/>
      </w:r>
    </w:p>
    <w:p w14:paraId="074D845C" w14:textId="77777777" w:rsidR="009A4709" w:rsidRPr="009A4709" w:rsidRDefault="009A4709" w:rsidP="009A4709">
      <w:pPr>
        <w:bidi/>
        <w:rPr>
          <w:rFonts w:cs="David" w:hint="cs"/>
          <w:rtl/>
        </w:rPr>
      </w:pPr>
      <w:r w:rsidRPr="009A4709">
        <w:rPr>
          <w:rFonts w:cs="David" w:hint="cs"/>
          <w:u w:val="single"/>
          <w:rtl/>
        </w:rPr>
        <w:t>חיים אורון:</w:t>
      </w:r>
    </w:p>
    <w:p w14:paraId="43DB7D09" w14:textId="77777777" w:rsidR="009A4709" w:rsidRPr="009A4709" w:rsidRDefault="009A4709" w:rsidP="009A4709">
      <w:pPr>
        <w:bidi/>
        <w:rPr>
          <w:rFonts w:cs="David" w:hint="cs"/>
          <w:rtl/>
        </w:rPr>
      </w:pPr>
      <w:r w:rsidRPr="009A4709">
        <w:rPr>
          <w:rFonts w:cs="David" w:hint="cs"/>
          <w:rtl/>
        </w:rPr>
        <w:tab/>
      </w:r>
    </w:p>
    <w:p w14:paraId="5658A446" w14:textId="77777777" w:rsidR="009A4709" w:rsidRPr="009A4709" w:rsidRDefault="009A4709" w:rsidP="009A4709">
      <w:pPr>
        <w:bidi/>
        <w:rPr>
          <w:rFonts w:cs="David" w:hint="cs"/>
          <w:rtl/>
        </w:rPr>
      </w:pPr>
      <w:r w:rsidRPr="009A4709">
        <w:rPr>
          <w:rFonts w:cs="David" w:hint="cs"/>
          <w:rtl/>
        </w:rPr>
        <w:tab/>
        <w:t xml:space="preserve"> שום דבר לא בפעם הראשונה. אף אחד לא יכול להמציא פה שום דבר.</w:t>
      </w:r>
    </w:p>
    <w:p w14:paraId="21A301C0" w14:textId="77777777" w:rsidR="009A4709" w:rsidRPr="009A4709" w:rsidRDefault="009A4709" w:rsidP="009A4709">
      <w:pPr>
        <w:bidi/>
        <w:rPr>
          <w:rFonts w:cs="David" w:hint="cs"/>
          <w:rtl/>
        </w:rPr>
      </w:pPr>
    </w:p>
    <w:p w14:paraId="0586E0F2" w14:textId="77777777" w:rsidR="009A4709" w:rsidRPr="009A4709" w:rsidRDefault="009A4709" w:rsidP="009A4709">
      <w:pPr>
        <w:bidi/>
        <w:rPr>
          <w:rFonts w:cs="David" w:hint="cs"/>
          <w:rtl/>
        </w:rPr>
      </w:pPr>
      <w:r w:rsidRPr="009A4709">
        <w:rPr>
          <w:rFonts w:cs="David" w:hint="cs"/>
          <w:u w:val="single"/>
          <w:rtl/>
        </w:rPr>
        <w:t>רוברט אילטוב:</w:t>
      </w:r>
    </w:p>
    <w:p w14:paraId="22704E40" w14:textId="77777777" w:rsidR="009A4709" w:rsidRPr="009A4709" w:rsidRDefault="009A4709" w:rsidP="009A4709">
      <w:pPr>
        <w:bidi/>
        <w:rPr>
          <w:rFonts w:cs="David" w:hint="cs"/>
          <w:rtl/>
        </w:rPr>
      </w:pPr>
      <w:r w:rsidRPr="009A4709">
        <w:rPr>
          <w:rFonts w:cs="David" w:hint="cs"/>
          <w:rtl/>
        </w:rPr>
        <w:tab/>
      </w:r>
    </w:p>
    <w:p w14:paraId="4976B8C7" w14:textId="77777777" w:rsidR="009A4709" w:rsidRPr="009A4709" w:rsidRDefault="009A4709" w:rsidP="009A4709">
      <w:pPr>
        <w:bidi/>
        <w:rPr>
          <w:rFonts w:cs="David" w:hint="cs"/>
          <w:rtl/>
        </w:rPr>
      </w:pPr>
      <w:r w:rsidRPr="009A4709">
        <w:rPr>
          <w:rFonts w:cs="David" w:hint="cs"/>
          <w:rtl/>
        </w:rPr>
        <w:tab/>
        <w:t>אלה גם כללי המשחק.</w:t>
      </w:r>
    </w:p>
    <w:p w14:paraId="6A9B87BA" w14:textId="77777777" w:rsidR="009A4709" w:rsidRPr="009A4709" w:rsidRDefault="009A4709" w:rsidP="009A4709">
      <w:pPr>
        <w:bidi/>
        <w:rPr>
          <w:rFonts w:cs="David" w:hint="cs"/>
          <w:rtl/>
        </w:rPr>
      </w:pPr>
    </w:p>
    <w:p w14:paraId="6BB2D7D0" w14:textId="77777777" w:rsidR="009A4709" w:rsidRPr="009A4709" w:rsidRDefault="009A4709" w:rsidP="009A4709">
      <w:pPr>
        <w:bidi/>
        <w:rPr>
          <w:rFonts w:cs="David"/>
          <w:u w:val="single"/>
          <w:rtl/>
        </w:rPr>
      </w:pPr>
      <w:r w:rsidRPr="009A4709">
        <w:rPr>
          <w:rFonts w:cs="David" w:hint="cs"/>
          <w:u w:val="single"/>
          <w:rtl/>
        </w:rPr>
        <w:t>היו"ר זאב אלקין:</w:t>
      </w:r>
    </w:p>
    <w:p w14:paraId="470E4052" w14:textId="77777777" w:rsidR="009A4709" w:rsidRPr="009A4709" w:rsidRDefault="009A4709" w:rsidP="009A4709">
      <w:pPr>
        <w:bidi/>
        <w:rPr>
          <w:rFonts w:cs="David"/>
          <w:rtl/>
        </w:rPr>
      </w:pPr>
    </w:p>
    <w:p w14:paraId="08C66A13" w14:textId="77777777" w:rsidR="009A4709" w:rsidRPr="009A4709" w:rsidRDefault="009A4709" w:rsidP="009A4709">
      <w:pPr>
        <w:bidi/>
        <w:rPr>
          <w:rFonts w:cs="David" w:hint="cs"/>
          <w:rtl/>
        </w:rPr>
      </w:pPr>
      <w:r w:rsidRPr="009A4709">
        <w:rPr>
          <w:rFonts w:cs="David" w:hint="cs"/>
          <w:rtl/>
        </w:rPr>
        <w:tab/>
        <w:t>חבר הכנסת אורון, תאפשר לי בבקשה.</w:t>
      </w:r>
    </w:p>
    <w:p w14:paraId="3EE01E0A" w14:textId="77777777" w:rsidR="009A4709" w:rsidRPr="009A4709" w:rsidRDefault="009A4709" w:rsidP="009A4709">
      <w:pPr>
        <w:bidi/>
        <w:rPr>
          <w:rFonts w:cs="David" w:hint="cs"/>
          <w:rtl/>
        </w:rPr>
      </w:pPr>
    </w:p>
    <w:p w14:paraId="36ED35E2" w14:textId="77777777" w:rsidR="009A4709" w:rsidRPr="009A4709" w:rsidRDefault="009A4709" w:rsidP="009A4709">
      <w:pPr>
        <w:bidi/>
        <w:rPr>
          <w:rFonts w:cs="David" w:hint="cs"/>
          <w:rtl/>
        </w:rPr>
      </w:pPr>
      <w:r w:rsidRPr="009A4709">
        <w:rPr>
          <w:rFonts w:cs="David" w:hint="cs"/>
          <w:u w:val="single"/>
          <w:rtl/>
        </w:rPr>
        <w:t>עתניאל שנלר:</w:t>
      </w:r>
    </w:p>
    <w:p w14:paraId="4538E72F" w14:textId="77777777" w:rsidR="009A4709" w:rsidRPr="009A4709" w:rsidRDefault="009A4709" w:rsidP="009A4709">
      <w:pPr>
        <w:bidi/>
        <w:rPr>
          <w:rFonts w:cs="David" w:hint="cs"/>
          <w:rtl/>
        </w:rPr>
      </w:pPr>
    </w:p>
    <w:p w14:paraId="3309C5E0" w14:textId="77777777" w:rsidR="009A4709" w:rsidRPr="009A4709" w:rsidRDefault="009A4709" w:rsidP="009A4709">
      <w:pPr>
        <w:bidi/>
        <w:rPr>
          <w:rFonts w:cs="David" w:hint="cs"/>
          <w:rtl/>
        </w:rPr>
      </w:pPr>
      <w:r w:rsidRPr="009A4709">
        <w:rPr>
          <w:rFonts w:cs="David" w:hint="cs"/>
          <w:rtl/>
        </w:rPr>
        <w:tab/>
        <w:t xml:space="preserve"> הפתעה זה לאשר את התקציב לפני שראינו אותו.</w:t>
      </w:r>
    </w:p>
    <w:p w14:paraId="18F8E703" w14:textId="77777777" w:rsidR="009A4709" w:rsidRPr="009A4709" w:rsidRDefault="009A4709" w:rsidP="009A4709">
      <w:pPr>
        <w:bidi/>
        <w:rPr>
          <w:rFonts w:cs="David" w:hint="cs"/>
          <w:rtl/>
        </w:rPr>
      </w:pPr>
    </w:p>
    <w:p w14:paraId="1FC32041"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1BB92001" w14:textId="77777777" w:rsidR="009A4709" w:rsidRPr="009A4709" w:rsidRDefault="009A4709" w:rsidP="009A4709">
      <w:pPr>
        <w:bidi/>
        <w:rPr>
          <w:rFonts w:cs="David" w:hint="cs"/>
          <w:rtl/>
        </w:rPr>
      </w:pPr>
    </w:p>
    <w:p w14:paraId="280D774B" w14:textId="77777777" w:rsidR="009A4709" w:rsidRPr="009A4709" w:rsidRDefault="009A4709" w:rsidP="009A4709">
      <w:pPr>
        <w:bidi/>
        <w:rPr>
          <w:rFonts w:cs="David" w:hint="cs"/>
          <w:rtl/>
        </w:rPr>
      </w:pPr>
      <w:r w:rsidRPr="009A4709">
        <w:rPr>
          <w:rFonts w:cs="David" w:hint="cs"/>
          <w:rtl/>
        </w:rPr>
        <w:tab/>
        <w:t>אנחנו לא נוהגים לפי ההצעה שהצעת, חבר הכנסת שנלר, כי אנחנו חושבים שראוי שהכנסת תדון ברצינות בתקציב ברגע שהוא יוגש.</w:t>
      </w:r>
    </w:p>
    <w:p w14:paraId="27A6432D" w14:textId="77777777" w:rsidR="009A4709" w:rsidRPr="009A4709" w:rsidRDefault="009A4709" w:rsidP="009A4709">
      <w:pPr>
        <w:numPr>
          <w:ilvl w:val="0"/>
          <w:numId w:val="4"/>
        </w:numPr>
        <w:overflowPunct w:val="0"/>
        <w:autoSpaceDE w:val="0"/>
        <w:autoSpaceDN w:val="0"/>
        <w:bidi/>
        <w:adjustRightInd w:val="0"/>
        <w:jc w:val="both"/>
        <w:textAlignment w:val="baseline"/>
        <w:rPr>
          <w:rFonts w:cs="David" w:hint="cs"/>
          <w:b/>
          <w:bCs/>
          <w:u w:val="single"/>
        </w:rPr>
      </w:pPr>
      <w:r w:rsidRPr="009A4709">
        <w:rPr>
          <w:rFonts w:cs="David"/>
          <w:rtl/>
        </w:rPr>
        <w:br w:type="page"/>
      </w:r>
      <w:r w:rsidRPr="009A4709">
        <w:rPr>
          <w:rFonts w:cs="David" w:hint="cs"/>
          <w:b/>
          <w:bCs/>
          <w:u w:val="single"/>
          <w:rtl/>
        </w:rPr>
        <w:t>שונות</w:t>
      </w:r>
    </w:p>
    <w:p w14:paraId="306BE167" w14:textId="77777777" w:rsidR="009A4709" w:rsidRDefault="009A4709" w:rsidP="009A4709">
      <w:pPr>
        <w:bidi/>
        <w:rPr>
          <w:rFonts w:cs="David" w:hint="cs"/>
          <w:rtl/>
        </w:rPr>
      </w:pPr>
    </w:p>
    <w:p w14:paraId="35B2EDE8" w14:textId="77777777" w:rsidR="009A4709" w:rsidRDefault="009A4709" w:rsidP="009A4709">
      <w:pPr>
        <w:bidi/>
        <w:rPr>
          <w:rFonts w:cs="David" w:hint="cs"/>
          <w:rtl/>
        </w:rPr>
      </w:pPr>
    </w:p>
    <w:p w14:paraId="2C5DADAE" w14:textId="77777777" w:rsidR="009A4709" w:rsidRDefault="009A4709" w:rsidP="009A4709">
      <w:pPr>
        <w:bidi/>
        <w:rPr>
          <w:rFonts w:cs="David" w:hint="cs"/>
          <w:rtl/>
        </w:rPr>
      </w:pPr>
    </w:p>
    <w:p w14:paraId="20DCC23B" w14:textId="77777777" w:rsidR="009A4709" w:rsidRPr="009A4709" w:rsidRDefault="009A4709" w:rsidP="009A4709">
      <w:pPr>
        <w:bidi/>
        <w:rPr>
          <w:rFonts w:cs="David" w:hint="cs"/>
          <w:rtl/>
        </w:rPr>
      </w:pPr>
    </w:p>
    <w:p w14:paraId="501418FD" w14:textId="77777777" w:rsidR="009A4709" w:rsidRPr="009A4709" w:rsidRDefault="009A4709" w:rsidP="009A4709">
      <w:pPr>
        <w:bidi/>
        <w:rPr>
          <w:rFonts w:cs="David"/>
          <w:u w:val="single"/>
          <w:rtl/>
        </w:rPr>
      </w:pPr>
      <w:r w:rsidRPr="009A4709">
        <w:rPr>
          <w:rFonts w:cs="David" w:hint="cs"/>
          <w:u w:val="single"/>
          <w:rtl/>
        </w:rPr>
        <w:t>היו"ר זאב אלקין:</w:t>
      </w:r>
    </w:p>
    <w:p w14:paraId="2E0F8DA9" w14:textId="77777777" w:rsidR="009A4709" w:rsidRPr="009A4709" w:rsidRDefault="009A4709" w:rsidP="009A4709">
      <w:pPr>
        <w:bidi/>
        <w:rPr>
          <w:rFonts w:cs="David"/>
          <w:rtl/>
        </w:rPr>
      </w:pPr>
    </w:p>
    <w:p w14:paraId="25BA4784" w14:textId="77777777" w:rsidR="009A4709" w:rsidRPr="009A4709" w:rsidRDefault="009A4709" w:rsidP="009A4709">
      <w:pPr>
        <w:bidi/>
        <w:rPr>
          <w:rFonts w:cs="David" w:hint="cs"/>
          <w:rtl/>
        </w:rPr>
      </w:pPr>
      <w:r w:rsidRPr="009A4709">
        <w:rPr>
          <w:rFonts w:cs="David" w:hint="cs"/>
          <w:rtl/>
        </w:rPr>
        <w:tab/>
        <w:t>הסעיף השני, סעיף שונות, זו בקשה של מפלגת העבודה להחליף את חברת הכנסת נוקד שבגלל מינויה לסגנית שר לא יכולה להמשיך בחברות בוועדה המסדרת, בחבר הכנסת זבולון אורלב שיכהן על מקום סיעת העבודה. זו בקשה של מפלגת העבודה.</w:t>
      </w:r>
    </w:p>
    <w:p w14:paraId="7656527D" w14:textId="77777777" w:rsidR="009A4709" w:rsidRPr="009A4709" w:rsidRDefault="009A4709" w:rsidP="009A4709">
      <w:pPr>
        <w:bidi/>
        <w:rPr>
          <w:rFonts w:cs="David" w:hint="cs"/>
          <w:rtl/>
        </w:rPr>
      </w:pPr>
    </w:p>
    <w:p w14:paraId="68A786CF" w14:textId="77777777" w:rsidR="009A4709" w:rsidRPr="009A4709" w:rsidRDefault="009A4709" w:rsidP="009A4709">
      <w:pPr>
        <w:bidi/>
        <w:rPr>
          <w:rFonts w:cs="David" w:hint="cs"/>
          <w:rtl/>
        </w:rPr>
      </w:pPr>
      <w:r w:rsidRPr="009A4709">
        <w:rPr>
          <w:rFonts w:cs="David" w:hint="cs"/>
          <w:u w:val="single"/>
          <w:rtl/>
        </w:rPr>
        <w:t>יואל חסון:</w:t>
      </w:r>
    </w:p>
    <w:p w14:paraId="7DEBA7B6" w14:textId="77777777" w:rsidR="009A4709" w:rsidRPr="009A4709" w:rsidRDefault="009A4709" w:rsidP="009A4709">
      <w:pPr>
        <w:bidi/>
        <w:rPr>
          <w:rFonts w:cs="David" w:hint="cs"/>
          <w:rtl/>
        </w:rPr>
      </w:pPr>
    </w:p>
    <w:p w14:paraId="548DDC44" w14:textId="77777777" w:rsidR="009A4709" w:rsidRPr="009A4709" w:rsidRDefault="009A4709" w:rsidP="009A4709">
      <w:pPr>
        <w:bidi/>
        <w:rPr>
          <w:rFonts w:cs="David" w:hint="cs"/>
          <w:rtl/>
        </w:rPr>
      </w:pPr>
      <w:r w:rsidRPr="009A4709">
        <w:rPr>
          <w:rFonts w:cs="David" w:hint="cs"/>
          <w:rtl/>
        </w:rPr>
        <w:tab/>
        <w:t xml:space="preserve"> נגמרו חברי הכנסת בעבודה?</w:t>
      </w:r>
    </w:p>
    <w:p w14:paraId="6147ECF3" w14:textId="77777777" w:rsidR="009A4709" w:rsidRPr="009A4709" w:rsidRDefault="009A4709" w:rsidP="009A4709">
      <w:pPr>
        <w:bidi/>
        <w:rPr>
          <w:rFonts w:cs="David" w:hint="cs"/>
          <w:rtl/>
        </w:rPr>
      </w:pPr>
    </w:p>
    <w:p w14:paraId="1F5A14B9" w14:textId="77777777" w:rsidR="009A4709" w:rsidRPr="009A4709" w:rsidRDefault="009A4709" w:rsidP="009A4709">
      <w:pPr>
        <w:bidi/>
        <w:rPr>
          <w:rFonts w:cs="David" w:hint="cs"/>
          <w:rtl/>
        </w:rPr>
      </w:pPr>
      <w:r w:rsidRPr="009A4709">
        <w:rPr>
          <w:rFonts w:cs="David" w:hint="cs"/>
          <w:u w:val="single"/>
          <w:rtl/>
        </w:rPr>
        <w:t>חיים אורון:</w:t>
      </w:r>
    </w:p>
    <w:p w14:paraId="5DD9CD01" w14:textId="77777777" w:rsidR="009A4709" w:rsidRPr="009A4709" w:rsidRDefault="009A4709" w:rsidP="009A4709">
      <w:pPr>
        <w:bidi/>
        <w:rPr>
          <w:rFonts w:cs="David" w:hint="cs"/>
          <w:rtl/>
        </w:rPr>
      </w:pPr>
      <w:r w:rsidRPr="009A4709">
        <w:rPr>
          <w:rFonts w:cs="David" w:hint="cs"/>
          <w:rtl/>
        </w:rPr>
        <w:tab/>
      </w:r>
    </w:p>
    <w:p w14:paraId="079A8A5D" w14:textId="77777777" w:rsidR="009A4709" w:rsidRPr="009A4709" w:rsidRDefault="009A4709" w:rsidP="009A4709">
      <w:pPr>
        <w:bidi/>
        <w:rPr>
          <w:rFonts w:cs="David" w:hint="cs"/>
          <w:rtl/>
        </w:rPr>
      </w:pPr>
      <w:r w:rsidRPr="009A4709">
        <w:rPr>
          <w:rFonts w:cs="David" w:hint="cs"/>
          <w:rtl/>
        </w:rPr>
        <w:tab/>
        <w:t xml:space="preserve"> אמרתי קודם שאני מחליף אותה, אמרתי בדיחה.</w:t>
      </w:r>
    </w:p>
    <w:p w14:paraId="4EBAD3F2" w14:textId="77777777" w:rsidR="009A4709" w:rsidRPr="009A4709" w:rsidRDefault="009A4709" w:rsidP="009A4709">
      <w:pPr>
        <w:bidi/>
        <w:rPr>
          <w:rFonts w:cs="David" w:hint="cs"/>
          <w:rtl/>
        </w:rPr>
      </w:pPr>
    </w:p>
    <w:p w14:paraId="7061D3A9" w14:textId="77777777" w:rsidR="009A4709" w:rsidRPr="009A4709" w:rsidRDefault="009A4709" w:rsidP="009A4709">
      <w:pPr>
        <w:bidi/>
        <w:rPr>
          <w:rFonts w:cs="David" w:hint="cs"/>
          <w:rtl/>
        </w:rPr>
      </w:pPr>
      <w:r w:rsidRPr="009A4709">
        <w:rPr>
          <w:rFonts w:cs="David" w:hint="cs"/>
          <w:u w:val="single"/>
          <w:rtl/>
        </w:rPr>
        <w:t>יואל חסון:</w:t>
      </w:r>
    </w:p>
    <w:p w14:paraId="7401F80C" w14:textId="77777777" w:rsidR="009A4709" w:rsidRPr="009A4709" w:rsidRDefault="009A4709" w:rsidP="009A4709">
      <w:pPr>
        <w:bidi/>
        <w:rPr>
          <w:rFonts w:cs="David" w:hint="cs"/>
          <w:rtl/>
        </w:rPr>
      </w:pPr>
    </w:p>
    <w:p w14:paraId="0A95D5BB" w14:textId="77777777" w:rsidR="009A4709" w:rsidRPr="009A4709" w:rsidRDefault="009A4709" w:rsidP="009A4709">
      <w:pPr>
        <w:bidi/>
        <w:rPr>
          <w:rFonts w:cs="David" w:hint="cs"/>
          <w:rtl/>
        </w:rPr>
      </w:pPr>
      <w:r w:rsidRPr="009A4709">
        <w:rPr>
          <w:rFonts w:cs="David" w:hint="cs"/>
          <w:rtl/>
        </w:rPr>
        <w:tab/>
        <w:t xml:space="preserve"> זבולון, אתה מוכן לשבת במקום של מפלגת העבודה? אין גבול יותר? אין גבול לתקדימים.</w:t>
      </w:r>
    </w:p>
    <w:p w14:paraId="313513AB" w14:textId="77777777" w:rsidR="009A4709" w:rsidRPr="009A4709" w:rsidRDefault="009A4709" w:rsidP="009A4709">
      <w:pPr>
        <w:bidi/>
        <w:rPr>
          <w:rFonts w:cs="David" w:hint="cs"/>
          <w:rtl/>
        </w:rPr>
      </w:pPr>
    </w:p>
    <w:p w14:paraId="5C404B7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299B9428" w14:textId="77777777" w:rsidR="009A4709" w:rsidRPr="009A4709" w:rsidRDefault="009A4709" w:rsidP="009A4709">
      <w:pPr>
        <w:bidi/>
        <w:rPr>
          <w:rFonts w:cs="David" w:hint="cs"/>
          <w:rtl/>
        </w:rPr>
      </w:pPr>
    </w:p>
    <w:p w14:paraId="508F9567" w14:textId="77777777" w:rsidR="009A4709" w:rsidRPr="009A4709" w:rsidRDefault="009A4709" w:rsidP="009A4709">
      <w:pPr>
        <w:bidi/>
        <w:rPr>
          <w:rFonts w:cs="David" w:hint="cs"/>
          <w:rtl/>
        </w:rPr>
      </w:pPr>
      <w:r w:rsidRPr="009A4709">
        <w:rPr>
          <w:rFonts w:cs="David" w:hint="cs"/>
          <w:rtl/>
        </w:rPr>
        <w:tab/>
        <w:t>אני מבקש סדר. חבר הכנסת יואל חסון, לא סיימתי את דברי.</w:t>
      </w:r>
    </w:p>
    <w:p w14:paraId="2F636636" w14:textId="77777777" w:rsidR="009A4709" w:rsidRPr="009A4709" w:rsidRDefault="009A4709" w:rsidP="009A4709">
      <w:pPr>
        <w:bidi/>
        <w:rPr>
          <w:rFonts w:cs="David" w:hint="cs"/>
          <w:rtl/>
        </w:rPr>
      </w:pPr>
    </w:p>
    <w:p w14:paraId="1354FEA3" w14:textId="77777777" w:rsidR="009A4709" w:rsidRPr="009A4709" w:rsidRDefault="009A4709" w:rsidP="009A4709">
      <w:pPr>
        <w:bidi/>
        <w:rPr>
          <w:rFonts w:cs="David" w:hint="cs"/>
          <w:rtl/>
        </w:rPr>
      </w:pPr>
      <w:r w:rsidRPr="009A4709">
        <w:rPr>
          <w:rFonts w:cs="David" w:hint="cs"/>
          <w:u w:val="single"/>
          <w:rtl/>
        </w:rPr>
        <w:t>עתניאל שנלר:</w:t>
      </w:r>
    </w:p>
    <w:p w14:paraId="3EB95E99" w14:textId="77777777" w:rsidR="009A4709" w:rsidRPr="009A4709" w:rsidRDefault="009A4709" w:rsidP="009A4709">
      <w:pPr>
        <w:bidi/>
        <w:rPr>
          <w:rFonts w:cs="David" w:hint="cs"/>
          <w:rtl/>
        </w:rPr>
      </w:pPr>
    </w:p>
    <w:p w14:paraId="686EF3F0" w14:textId="77777777" w:rsidR="009A4709" w:rsidRPr="009A4709" w:rsidRDefault="009A4709" w:rsidP="009A4709">
      <w:pPr>
        <w:bidi/>
        <w:rPr>
          <w:rFonts w:cs="David" w:hint="cs"/>
          <w:rtl/>
        </w:rPr>
      </w:pPr>
      <w:r w:rsidRPr="009A4709">
        <w:rPr>
          <w:rFonts w:cs="David" w:hint="cs"/>
          <w:rtl/>
        </w:rPr>
        <w:tab/>
        <w:t xml:space="preserve"> יואל, נעשה מכרז.</w:t>
      </w:r>
    </w:p>
    <w:p w14:paraId="03912EA9" w14:textId="77777777" w:rsidR="009A4709" w:rsidRPr="009A4709" w:rsidRDefault="009A4709" w:rsidP="009A4709">
      <w:pPr>
        <w:bidi/>
        <w:rPr>
          <w:rFonts w:cs="David" w:hint="cs"/>
          <w:rtl/>
        </w:rPr>
      </w:pPr>
    </w:p>
    <w:p w14:paraId="73B7AF28" w14:textId="77777777" w:rsidR="009A4709" w:rsidRPr="009A4709" w:rsidRDefault="009A4709" w:rsidP="009A4709">
      <w:pPr>
        <w:bidi/>
        <w:rPr>
          <w:rFonts w:cs="David" w:hint="cs"/>
          <w:rtl/>
        </w:rPr>
      </w:pPr>
      <w:r w:rsidRPr="009A4709">
        <w:rPr>
          <w:rFonts w:cs="David" w:hint="cs"/>
          <w:u w:val="single"/>
          <w:rtl/>
        </w:rPr>
        <w:t>יואל חסון:</w:t>
      </w:r>
    </w:p>
    <w:p w14:paraId="68C78059" w14:textId="77777777" w:rsidR="009A4709" w:rsidRPr="009A4709" w:rsidRDefault="009A4709" w:rsidP="009A4709">
      <w:pPr>
        <w:bidi/>
        <w:rPr>
          <w:rFonts w:cs="David" w:hint="cs"/>
          <w:rtl/>
        </w:rPr>
      </w:pPr>
    </w:p>
    <w:p w14:paraId="4893C90C" w14:textId="77777777" w:rsidR="009A4709" w:rsidRPr="009A4709" w:rsidRDefault="009A4709" w:rsidP="009A4709">
      <w:pPr>
        <w:bidi/>
        <w:rPr>
          <w:rFonts w:cs="David" w:hint="cs"/>
          <w:rtl/>
        </w:rPr>
      </w:pPr>
      <w:r w:rsidRPr="009A4709">
        <w:rPr>
          <w:rFonts w:cs="David" w:hint="cs"/>
          <w:rtl/>
        </w:rPr>
        <w:tab/>
        <w:t xml:space="preserve"> אני מתפלא על חבר הכנסת אורלב שהסכים.</w:t>
      </w:r>
    </w:p>
    <w:p w14:paraId="6894AEB8" w14:textId="77777777" w:rsidR="009A4709" w:rsidRPr="009A4709" w:rsidRDefault="009A4709" w:rsidP="009A4709">
      <w:pPr>
        <w:bidi/>
        <w:rPr>
          <w:rFonts w:cs="David" w:hint="cs"/>
          <w:rtl/>
        </w:rPr>
      </w:pPr>
    </w:p>
    <w:p w14:paraId="2AFFAF1F" w14:textId="77777777" w:rsidR="009A4709" w:rsidRPr="009A4709" w:rsidRDefault="009A4709" w:rsidP="009A4709">
      <w:pPr>
        <w:bidi/>
        <w:rPr>
          <w:rFonts w:cs="David" w:hint="cs"/>
          <w:rtl/>
        </w:rPr>
      </w:pPr>
      <w:r w:rsidRPr="009A4709">
        <w:rPr>
          <w:rFonts w:cs="David" w:hint="cs"/>
          <w:u w:val="single"/>
          <w:rtl/>
        </w:rPr>
        <w:t>אחמד טיבי:</w:t>
      </w:r>
    </w:p>
    <w:p w14:paraId="2DEE0FC8" w14:textId="77777777" w:rsidR="009A4709" w:rsidRPr="009A4709" w:rsidRDefault="009A4709" w:rsidP="009A4709">
      <w:pPr>
        <w:bidi/>
        <w:rPr>
          <w:rFonts w:cs="David" w:hint="cs"/>
          <w:rtl/>
        </w:rPr>
      </w:pPr>
    </w:p>
    <w:p w14:paraId="20E02521" w14:textId="77777777" w:rsidR="009A4709" w:rsidRPr="009A4709" w:rsidRDefault="009A4709" w:rsidP="009A4709">
      <w:pPr>
        <w:bidi/>
        <w:rPr>
          <w:rFonts w:cs="David" w:hint="cs"/>
          <w:rtl/>
        </w:rPr>
      </w:pPr>
      <w:r w:rsidRPr="009A4709">
        <w:rPr>
          <w:rFonts w:cs="David" w:hint="cs"/>
          <w:rtl/>
        </w:rPr>
        <w:tab/>
        <w:t>אין להם חברי כנסת.</w:t>
      </w:r>
    </w:p>
    <w:p w14:paraId="51FD22AD" w14:textId="77777777" w:rsidR="009A4709" w:rsidRPr="009A4709" w:rsidRDefault="009A4709" w:rsidP="009A4709">
      <w:pPr>
        <w:bidi/>
        <w:rPr>
          <w:rFonts w:cs="David" w:hint="cs"/>
          <w:rtl/>
        </w:rPr>
      </w:pPr>
    </w:p>
    <w:p w14:paraId="77282FD2"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5BBF777C" w14:textId="77777777" w:rsidR="009A4709" w:rsidRPr="009A4709" w:rsidRDefault="009A4709" w:rsidP="009A4709">
      <w:pPr>
        <w:bidi/>
        <w:rPr>
          <w:rFonts w:cs="David" w:hint="cs"/>
          <w:rtl/>
        </w:rPr>
      </w:pPr>
    </w:p>
    <w:p w14:paraId="5B57B4F9" w14:textId="77777777" w:rsidR="009A4709" w:rsidRPr="009A4709" w:rsidRDefault="009A4709" w:rsidP="009A4709">
      <w:pPr>
        <w:bidi/>
        <w:rPr>
          <w:rFonts w:cs="David" w:hint="cs"/>
          <w:rtl/>
        </w:rPr>
      </w:pPr>
      <w:r w:rsidRPr="009A4709">
        <w:rPr>
          <w:rFonts w:cs="David" w:hint="cs"/>
          <w:rtl/>
        </w:rPr>
        <w:tab/>
        <w:t xml:space="preserve"> חבר הכנסת טיבי, בבקשה תאפשר לי להשלים את דברי. </w:t>
      </w:r>
    </w:p>
    <w:p w14:paraId="4EC6A7FF" w14:textId="77777777" w:rsidR="009A4709" w:rsidRPr="009A4709" w:rsidRDefault="009A4709" w:rsidP="009A4709">
      <w:pPr>
        <w:bidi/>
        <w:rPr>
          <w:rFonts w:cs="David" w:hint="cs"/>
          <w:rtl/>
        </w:rPr>
      </w:pPr>
    </w:p>
    <w:p w14:paraId="3627BEEC" w14:textId="77777777" w:rsidR="009A4709" w:rsidRPr="009A4709" w:rsidRDefault="009A4709" w:rsidP="009A4709">
      <w:pPr>
        <w:bidi/>
        <w:rPr>
          <w:rFonts w:cs="David" w:hint="cs"/>
          <w:rtl/>
        </w:rPr>
      </w:pPr>
      <w:r w:rsidRPr="009A4709">
        <w:rPr>
          <w:rFonts w:cs="David" w:hint="cs"/>
          <w:u w:val="single"/>
          <w:rtl/>
        </w:rPr>
        <w:t>יואל חסון:</w:t>
      </w:r>
    </w:p>
    <w:p w14:paraId="2DD4430B" w14:textId="77777777" w:rsidR="009A4709" w:rsidRPr="009A4709" w:rsidRDefault="009A4709" w:rsidP="009A4709">
      <w:pPr>
        <w:bidi/>
        <w:rPr>
          <w:rFonts w:cs="David" w:hint="cs"/>
          <w:rtl/>
        </w:rPr>
      </w:pPr>
    </w:p>
    <w:p w14:paraId="431CD8A2" w14:textId="77777777" w:rsidR="009A4709" w:rsidRPr="009A4709" w:rsidRDefault="009A4709" w:rsidP="009A4709">
      <w:pPr>
        <w:bidi/>
        <w:rPr>
          <w:rFonts w:cs="David" w:hint="cs"/>
          <w:rtl/>
        </w:rPr>
      </w:pPr>
      <w:r w:rsidRPr="009A4709">
        <w:rPr>
          <w:rFonts w:cs="David" w:hint="cs"/>
          <w:rtl/>
        </w:rPr>
        <w:tab/>
        <w:t>אנחנו נגד.</w:t>
      </w:r>
    </w:p>
    <w:p w14:paraId="44AF9E4F" w14:textId="77777777" w:rsidR="009A4709" w:rsidRPr="009A4709" w:rsidRDefault="009A4709" w:rsidP="009A4709">
      <w:pPr>
        <w:bidi/>
        <w:rPr>
          <w:rFonts w:cs="David" w:hint="cs"/>
          <w:rtl/>
        </w:rPr>
      </w:pPr>
    </w:p>
    <w:p w14:paraId="20592647" w14:textId="77777777" w:rsidR="009A4709" w:rsidRPr="009A4709" w:rsidRDefault="009A4709" w:rsidP="009A4709">
      <w:pPr>
        <w:bidi/>
        <w:rPr>
          <w:rFonts w:cs="David"/>
          <w:u w:val="single"/>
          <w:rtl/>
        </w:rPr>
      </w:pPr>
      <w:r w:rsidRPr="009A4709">
        <w:rPr>
          <w:rFonts w:cs="David" w:hint="cs"/>
          <w:u w:val="single"/>
          <w:rtl/>
        </w:rPr>
        <w:t>היו"ר זאב אלקין:</w:t>
      </w:r>
    </w:p>
    <w:p w14:paraId="171E22A6" w14:textId="77777777" w:rsidR="009A4709" w:rsidRPr="009A4709" w:rsidRDefault="009A4709" w:rsidP="009A4709">
      <w:pPr>
        <w:bidi/>
        <w:rPr>
          <w:rFonts w:cs="David"/>
          <w:rtl/>
        </w:rPr>
      </w:pPr>
    </w:p>
    <w:p w14:paraId="7A23FE43" w14:textId="77777777" w:rsidR="009A4709" w:rsidRPr="009A4709" w:rsidRDefault="009A4709" w:rsidP="009A4709">
      <w:pPr>
        <w:bidi/>
        <w:rPr>
          <w:rFonts w:cs="David" w:hint="cs"/>
          <w:rtl/>
        </w:rPr>
      </w:pPr>
      <w:r w:rsidRPr="009A4709">
        <w:rPr>
          <w:rFonts w:cs="David" w:hint="cs"/>
          <w:rtl/>
        </w:rPr>
        <w:tab/>
        <w:t>חבר הכנסת חסון, אני יכול לסיים את דברי?</w:t>
      </w:r>
    </w:p>
    <w:p w14:paraId="51DE46E0" w14:textId="77777777" w:rsidR="009A4709" w:rsidRPr="009A4709" w:rsidRDefault="009A4709" w:rsidP="009A4709">
      <w:pPr>
        <w:bidi/>
        <w:rPr>
          <w:rFonts w:cs="David" w:hint="cs"/>
          <w:rtl/>
        </w:rPr>
      </w:pPr>
    </w:p>
    <w:p w14:paraId="5751E700" w14:textId="77777777" w:rsidR="009A4709" w:rsidRPr="009A4709" w:rsidRDefault="009A4709" w:rsidP="009A4709">
      <w:pPr>
        <w:bidi/>
        <w:rPr>
          <w:rFonts w:cs="David" w:hint="cs"/>
          <w:rtl/>
        </w:rPr>
      </w:pPr>
      <w:r w:rsidRPr="009A4709">
        <w:rPr>
          <w:rFonts w:cs="David" w:hint="cs"/>
          <w:u w:val="single"/>
          <w:rtl/>
        </w:rPr>
        <w:t>יואל חסון:</w:t>
      </w:r>
    </w:p>
    <w:p w14:paraId="7C17CCDA" w14:textId="77777777" w:rsidR="009A4709" w:rsidRPr="009A4709" w:rsidRDefault="009A4709" w:rsidP="009A4709">
      <w:pPr>
        <w:bidi/>
        <w:rPr>
          <w:rFonts w:cs="David" w:hint="cs"/>
          <w:rtl/>
        </w:rPr>
      </w:pPr>
    </w:p>
    <w:p w14:paraId="381ACFF1" w14:textId="77777777" w:rsidR="009A4709" w:rsidRPr="009A4709" w:rsidRDefault="009A4709" w:rsidP="009A4709">
      <w:pPr>
        <w:bidi/>
        <w:rPr>
          <w:rFonts w:cs="David" w:hint="cs"/>
          <w:rtl/>
        </w:rPr>
      </w:pPr>
      <w:r w:rsidRPr="009A4709">
        <w:rPr>
          <w:rFonts w:cs="David" w:hint="cs"/>
          <w:rtl/>
        </w:rPr>
        <w:tab/>
        <w:t>אמרתי מה אנחנו עושים.</w:t>
      </w:r>
    </w:p>
    <w:p w14:paraId="77A8170E" w14:textId="77777777" w:rsidR="009A4709" w:rsidRDefault="009A4709" w:rsidP="009A4709">
      <w:pPr>
        <w:bidi/>
        <w:rPr>
          <w:rFonts w:cs="David" w:hint="cs"/>
          <w:rtl/>
        </w:rPr>
      </w:pPr>
    </w:p>
    <w:p w14:paraId="0689715F" w14:textId="77777777" w:rsidR="009A4709" w:rsidRDefault="009A4709" w:rsidP="009A4709">
      <w:pPr>
        <w:bidi/>
        <w:rPr>
          <w:rFonts w:cs="David" w:hint="cs"/>
          <w:rtl/>
        </w:rPr>
      </w:pPr>
    </w:p>
    <w:p w14:paraId="61CEF199" w14:textId="77777777" w:rsidR="009A4709" w:rsidRDefault="009A4709" w:rsidP="009A4709">
      <w:pPr>
        <w:bidi/>
        <w:rPr>
          <w:rFonts w:cs="David" w:hint="cs"/>
          <w:rtl/>
        </w:rPr>
      </w:pPr>
    </w:p>
    <w:p w14:paraId="5B175B3D" w14:textId="77777777" w:rsidR="009A4709" w:rsidRDefault="009A4709" w:rsidP="009A4709">
      <w:pPr>
        <w:bidi/>
        <w:rPr>
          <w:rFonts w:cs="David" w:hint="cs"/>
          <w:rtl/>
        </w:rPr>
      </w:pPr>
    </w:p>
    <w:p w14:paraId="2A141924" w14:textId="77777777" w:rsidR="009A4709" w:rsidRDefault="009A4709" w:rsidP="009A4709">
      <w:pPr>
        <w:bidi/>
        <w:rPr>
          <w:rFonts w:cs="David" w:hint="cs"/>
          <w:rtl/>
        </w:rPr>
      </w:pPr>
    </w:p>
    <w:p w14:paraId="601535B8" w14:textId="77777777" w:rsidR="009A4709" w:rsidRDefault="009A4709" w:rsidP="009A4709">
      <w:pPr>
        <w:bidi/>
        <w:rPr>
          <w:rFonts w:cs="David" w:hint="cs"/>
          <w:rtl/>
        </w:rPr>
      </w:pPr>
    </w:p>
    <w:p w14:paraId="28BAC42A" w14:textId="77777777" w:rsidR="009A4709" w:rsidRPr="009A4709" w:rsidRDefault="009A4709" w:rsidP="009A4709">
      <w:pPr>
        <w:bidi/>
        <w:rPr>
          <w:rFonts w:cs="David"/>
          <w:u w:val="single"/>
          <w:rtl/>
        </w:rPr>
      </w:pPr>
      <w:r w:rsidRPr="009A4709">
        <w:rPr>
          <w:rFonts w:cs="David" w:hint="cs"/>
          <w:u w:val="single"/>
          <w:rtl/>
        </w:rPr>
        <w:t>היו"ר זאב אלקין:</w:t>
      </w:r>
    </w:p>
    <w:p w14:paraId="20043D73" w14:textId="77777777" w:rsidR="009A4709" w:rsidRPr="009A4709" w:rsidRDefault="009A4709" w:rsidP="009A4709">
      <w:pPr>
        <w:bidi/>
        <w:rPr>
          <w:rFonts w:cs="David"/>
          <w:rtl/>
        </w:rPr>
      </w:pPr>
    </w:p>
    <w:p w14:paraId="5DB63579" w14:textId="77777777" w:rsidR="009A4709" w:rsidRPr="009A4709" w:rsidRDefault="009A4709" w:rsidP="009A4709">
      <w:pPr>
        <w:bidi/>
        <w:rPr>
          <w:rFonts w:cs="David" w:hint="cs"/>
          <w:rtl/>
        </w:rPr>
      </w:pPr>
      <w:r w:rsidRPr="009A4709">
        <w:rPr>
          <w:rFonts w:cs="David" w:hint="cs"/>
          <w:rtl/>
        </w:rPr>
        <w:tab/>
        <w:t>אני בטוח שלא תרצה להפריע לי. אני אסיים את דברי, ותשאל שאלה.</w:t>
      </w:r>
    </w:p>
    <w:p w14:paraId="322E54D9" w14:textId="77777777" w:rsidR="009A4709" w:rsidRPr="009A4709" w:rsidRDefault="009A4709" w:rsidP="009A4709">
      <w:pPr>
        <w:bidi/>
        <w:rPr>
          <w:rFonts w:cs="David" w:hint="cs"/>
          <w:rtl/>
        </w:rPr>
      </w:pPr>
    </w:p>
    <w:p w14:paraId="3679E645" w14:textId="77777777" w:rsidR="009A4709" w:rsidRPr="009A4709" w:rsidRDefault="009A4709" w:rsidP="009A4709">
      <w:pPr>
        <w:bidi/>
        <w:rPr>
          <w:rFonts w:cs="David" w:hint="cs"/>
          <w:rtl/>
        </w:rPr>
      </w:pPr>
      <w:r w:rsidRPr="009A4709">
        <w:rPr>
          <w:rFonts w:cs="David" w:hint="cs"/>
          <w:u w:val="single"/>
          <w:rtl/>
        </w:rPr>
        <w:t>יוחנן פלסנר:</w:t>
      </w:r>
    </w:p>
    <w:p w14:paraId="7D83ABF2" w14:textId="77777777" w:rsidR="009A4709" w:rsidRPr="009A4709" w:rsidRDefault="009A4709" w:rsidP="009A4709">
      <w:pPr>
        <w:bidi/>
        <w:rPr>
          <w:rFonts w:cs="David" w:hint="cs"/>
          <w:rtl/>
        </w:rPr>
      </w:pPr>
      <w:r w:rsidRPr="009A4709">
        <w:rPr>
          <w:rFonts w:cs="David" w:hint="cs"/>
          <w:rtl/>
        </w:rPr>
        <w:tab/>
      </w:r>
    </w:p>
    <w:p w14:paraId="3F685CAC" w14:textId="77777777" w:rsidR="009A4709" w:rsidRPr="009A4709" w:rsidRDefault="009A4709" w:rsidP="009A4709">
      <w:pPr>
        <w:bidi/>
        <w:rPr>
          <w:rFonts w:cs="David" w:hint="cs"/>
          <w:rtl/>
        </w:rPr>
      </w:pPr>
      <w:r w:rsidRPr="009A4709">
        <w:rPr>
          <w:rFonts w:cs="David" w:hint="cs"/>
          <w:rtl/>
        </w:rPr>
        <w:tab/>
        <w:t xml:space="preserve"> אולי הבית היהודי ומפלגת העבודה יתמזגו.</w:t>
      </w:r>
    </w:p>
    <w:p w14:paraId="21B812C5" w14:textId="77777777" w:rsidR="009A4709" w:rsidRPr="009A4709" w:rsidRDefault="009A4709" w:rsidP="009A4709">
      <w:pPr>
        <w:bidi/>
        <w:rPr>
          <w:rFonts w:cs="David" w:hint="cs"/>
          <w:rtl/>
        </w:rPr>
      </w:pPr>
    </w:p>
    <w:p w14:paraId="2DB4D2B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0D0413A4" w14:textId="77777777" w:rsidR="009A4709" w:rsidRPr="009A4709" w:rsidRDefault="009A4709" w:rsidP="009A4709">
      <w:pPr>
        <w:bidi/>
        <w:rPr>
          <w:rFonts w:cs="David" w:hint="cs"/>
          <w:rtl/>
        </w:rPr>
      </w:pPr>
    </w:p>
    <w:p w14:paraId="707242A8" w14:textId="77777777" w:rsidR="009A4709" w:rsidRPr="009A4709" w:rsidRDefault="009A4709" w:rsidP="009A4709">
      <w:pPr>
        <w:bidi/>
        <w:rPr>
          <w:rFonts w:cs="David" w:hint="cs"/>
          <w:rtl/>
        </w:rPr>
      </w:pPr>
      <w:r w:rsidRPr="009A4709">
        <w:rPr>
          <w:rFonts w:cs="David" w:hint="cs"/>
          <w:rtl/>
        </w:rPr>
        <w:tab/>
        <w:t xml:space="preserve"> מקובל שסיעות הקואליציה והאופוזיציה דואגות לייצוג בוועדות הזמניות לסיעות הקטנות שלא מקבלות ייצוג. אגב, כך נהגנו בוועדת הכספים, כך נהגו סיעות שונות לגבי ייצוג בוועדת החוץ והביטחון הזמנית, ולכן עושה כאן מפלגת העבודה בדרך הראויה, שמאפשרת לסיעה היחידה בקואליציה שכרגע לא מיוצגת בוועדה המסדרת להיות מיוצגת על חשבון המכסה.</w:t>
      </w:r>
    </w:p>
    <w:p w14:paraId="6A741D31" w14:textId="77777777" w:rsidR="009A4709" w:rsidRPr="009A4709" w:rsidRDefault="009A4709" w:rsidP="009A4709">
      <w:pPr>
        <w:bidi/>
        <w:rPr>
          <w:rFonts w:cs="David" w:hint="cs"/>
          <w:rtl/>
        </w:rPr>
      </w:pPr>
    </w:p>
    <w:p w14:paraId="0390CBE1" w14:textId="77777777" w:rsidR="009A4709" w:rsidRPr="009A4709" w:rsidRDefault="009A4709" w:rsidP="009A4709">
      <w:pPr>
        <w:bidi/>
        <w:rPr>
          <w:rFonts w:cs="David" w:hint="cs"/>
          <w:rtl/>
        </w:rPr>
      </w:pPr>
      <w:r w:rsidRPr="009A4709">
        <w:rPr>
          <w:rFonts w:cs="David" w:hint="cs"/>
          <w:u w:val="single"/>
          <w:rtl/>
        </w:rPr>
        <w:t>יואל חסון:</w:t>
      </w:r>
    </w:p>
    <w:p w14:paraId="64EA1981" w14:textId="77777777" w:rsidR="009A4709" w:rsidRPr="009A4709" w:rsidRDefault="009A4709" w:rsidP="009A4709">
      <w:pPr>
        <w:bidi/>
        <w:rPr>
          <w:rFonts w:cs="David" w:hint="cs"/>
          <w:rtl/>
        </w:rPr>
      </w:pPr>
    </w:p>
    <w:p w14:paraId="03E14E7F" w14:textId="77777777" w:rsidR="009A4709" w:rsidRPr="009A4709" w:rsidRDefault="009A4709" w:rsidP="009A4709">
      <w:pPr>
        <w:bidi/>
        <w:rPr>
          <w:rFonts w:cs="David" w:hint="cs"/>
          <w:rtl/>
        </w:rPr>
      </w:pPr>
      <w:r w:rsidRPr="009A4709">
        <w:rPr>
          <w:rFonts w:cs="David" w:hint="cs"/>
          <w:rtl/>
        </w:rPr>
        <w:tab/>
        <w:t xml:space="preserve"> אני מבקש לפתוח את זה לדיון.</w:t>
      </w:r>
    </w:p>
    <w:p w14:paraId="758D0F70" w14:textId="77777777" w:rsidR="009A4709" w:rsidRPr="009A4709" w:rsidRDefault="009A4709" w:rsidP="009A4709">
      <w:pPr>
        <w:bidi/>
        <w:rPr>
          <w:rFonts w:cs="David" w:hint="cs"/>
          <w:rtl/>
        </w:rPr>
      </w:pPr>
    </w:p>
    <w:p w14:paraId="3F962975"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7EC14B63" w14:textId="77777777" w:rsidR="009A4709" w:rsidRPr="009A4709" w:rsidRDefault="009A4709" w:rsidP="009A4709">
      <w:pPr>
        <w:bidi/>
        <w:rPr>
          <w:rFonts w:cs="David" w:hint="cs"/>
          <w:rtl/>
        </w:rPr>
      </w:pPr>
    </w:p>
    <w:p w14:paraId="587605A8" w14:textId="77777777" w:rsidR="009A4709" w:rsidRPr="009A4709" w:rsidRDefault="009A4709" w:rsidP="009A4709">
      <w:pPr>
        <w:bidi/>
        <w:rPr>
          <w:rFonts w:cs="David" w:hint="cs"/>
          <w:rtl/>
        </w:rPr>
      </w:pPr>
      <w:r w:rsidRPr="009A4709">
        <w:rPr>
          <w:rFonts w:cs="David" w:hint="cs"/>
          <w:rtl/>
        </w:rPr>
        <w:tab/>
        <w:t xml:space="preserve"> דיבר כאן חבר הכנסת אורון, הוא יצא- - -</w:t>
      </w:r>
    </w:p>
    <w:p w14:paraId="42C3DF10" w14:textId="77777777" w:rsidR="009A4709" w:rsidRPr="009A4709" w:rsidRDefault="009A4709" w:rsidP="009A4709">
      <w:pPr>
        <w:bidi/>
        <w:rPr>
          <w:rFonts w:cs="David" w:hint="cs"/>
          <w:rtl/>
        </w:rPr>
      </w:pPr>
    </w:p>
    <w:p w14:paraId="6F514B44" w14:textId="77777777" w:rsidR="009A4709" w:rsidRPr="009A4709" w:rsidRDefault="009A4709" w:rsidP="009A4709">
      <w:pPr>
        <w:bidi/>
        <w:rPr>
          <w:rFonts w:cs="David" w:hint="cs"/>
          <w:rtl/>
        </w:rPr>
      </w:pPr>
      <w:r w:rsidRPr="009A4709">
        <w:rPr>
          <w:rFonts w:cs="David" w:hint="cs"/>
          <w:u w:val="single"/>
          <w:rtl/>
        </w:rPr>
        <w:t>אחמד טיבי:</w:t>
      </w:r>
    </w:p>
    <w:p w14:paraId="1CC16378" w14:textId="77777777" w:rsidR="009A4709" w:rsidRPr="009A4709" w:rsidRDefault="009A4709" w:rsidP="009A4709">
      <w:pPr>
        <w:bidi/>
        <w:rPr>
          <w:rFonts w:cs="David" w:hint="cs"/>
          <w:rtl/>
        </w:rPr>
      </w:pPr>
    </w:p>
    <w:p w14:paraId="4211BE7F" w14:textId="77777777" w:rsidR="009A4709" w:rsidRPr="009A4709" w:rsidRDefault="009A4709" w:rsidP="009A4709">
      <w:pPr>
        <w:bidi/>
        <w:rPr>
          <w:rFonts w:cs="David" w:hint="cs"/>
          <w:rtl/>
        </w:rPr>
      </w:pPr>
      <w:r w:rsidRPr="009A4709">
        <w:rPr>
          <w:rFonts w:cs="David" w:hint="cs"/>
          <w:rtl/>
        </w:rPr>
        <w:tab/>
        <w:t>סליחה, זה לא נושא שמצריך דיון? אי-אפשר להצביע עליו סתם כך, זה נושא חשוב. גם בגלל הנושא הפרסונלי וגם בגלל הנושא הרעיוני.</w:t>
      </w:r>
    </w:p>
    <w:p w14:paraId="3DC5E80D" w14:textId="77777777" w:rsidR="009A4709" w:rsidRPr="009A4709" w:rsidRDefault="009A4709" w:rsidP="009A4709">
      <w:pPr>
        <w:bidi/>
        <w:rPr>
          <w:rFonts w:cs="David" w:hint="cs"/>
          <w:rtl/>
        </w:rPr>
      </w:pPr>
    </w:p>
    <w:p w14:paraId="6C64135C"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5647AC0D" w14:textId="77777777" w:rsidR="009A4709" w:rsidRPr="009A4709" w:rsidRDefault="009A4709" w:rsidP="009A4709">
      <w:pPr>
        <w:bidi/>
        <w:rPr>
          <w:rFonts w:cs="David" w:hint="cs"/>
          <w:rtl/>
        </w:rPr>
      </w:pPr>
    </w:p>
    <w:p w14:paraId="16A063D7" w14:textId="77777777" w:rsidR="009A4709" w:rsidRPr="009A4709" w:rsidRDefault="009A4709" w:rsidP="009A4709">
      <w:pPr>
        <w:bidi/>
        <w:rPr>
          <w:rFonts w:cs="David" w:hint="cs"/>
          <w:rtl/>
        </w:rPr>
      </w:pPr>
      <w:r w:rsidRPr="009A4709">
        <w:rPr>
          <w:rFonts w:cs="David" w:hint="cs"/>
          <w:rtl/>
        </w:rPr>
        <w:tab/>
        <w:t xml:space="preserve"> הנושא הוא מאוד רעיוני, ואני בטוח, חבר הכנסת טיבי, שגם אתה תשמח אם האופוזיציה תיתן ייצוג הולם, למשל בוועדת הכספים הזמנית, לסיעות האחרות של האופוזיציה, ותנהג כדוגמת הקואליציה.</w:t>
      </w:r>
    </w:p>
    <w:p w14:paraId="2222DEE9" w14:textId="77777777" w:rsidR="009A4709" w:rsidRPr="009A4709" w:rsidRDefault="009A4709" w:rsidP="009A4709">
      <w:pPr>
        <w:bidi/>
        <w:rPr>
          <w:rFonts w:cs="David" w:hint="cs"/>
          <w:rtl/>
        </w:rPr>
      </w:pPr>
    </w:p>
    <w:p w14:paraId="2ECE6624" w14:textId="77777777" w:rsidR="009A4709" w:rsidRPr="009A4709" w:rsidRDefault="009A4709" w:rsidP="009A4709">
      <w:pPr>
        <w:bidi/>
        <w:rPr>
          <w:rFonts w:cs="David" w:hint="cs"/>
          <w:rtl/>
        </w:rPr>
      </w:pPr>
      <w:r w:rsidRPr="009A4709">
        <w:rPr>
          <w:rFonts w:cs="David" w:hint="cs"/>
          <w:u w:val="single"/>
          <w:rtl/>
        </w:rPr>
        <w:t>יואל חסון:</w:t>
      </w:r>
    </w:p>
    <w:p w14:paraId="3F313038" w14:textId="77777777" w:rsidR="009A4709" w:rsidRPr="009A4709" w:rsidRDefault="009A4709" w:rsidP="009A4709">
      <w:pPr>
        <w:bidi/>
        <w:rPr>
          <w:rFonts w:cs="David" w:hint="cs"/>
          <w:rtl/>
        </w:rPr>
      </w:pPr>
    </w:p>
    <w:p w14:paraId="5D13B693" w14:textId="77777777" w:rsidR="009A4709" w:rsidRPr="009A4709" w:rsidRDefault="009A4709" w:rsidP="009A4709">
      <w:pPr>
        <w:bidi/>
        <w:rPr>
          <w:rFonts w:cs="David" w:hint="cs"/>
          <w:rtl/>
        </w:rPr>
      </w:pPr>
      <w:r w:rsidRPr="009A4709">
        <w:rPr>
          <w:rFonts w:cs="David" w:hint="cs"/>
          <w:rtl/>
        </w:rPr>
        <w:tab/>
        <w:t>אדוני היושב-ראש, אני מבקש דיון.</w:t>
      </w:r>
    </w:p>
    <w:p w14:paraId="58500443" w14:textId="77777777" w:rsidR="009A4709" w:rsidRPr="009A4709" w:rsidRDefault="009A4709" w:rsidP="009A4709">
      <w:pPr>
        <w:bidi/>
        <w:rPr>
          <w:rFonts w:cs="David" w:hint="cs"/>
          <w:rtl/>
        </w:rPr>
      </w:pPr>
    </w:p>
    <w:p w14:paraId="10C05689" w14:textId="77777777" w:rsidR="009A4709" w:rsidRPr="009A4709" w:rsidRDefault="009A4709" w:rsidP="009A4709">
      <w:pPr>
        <w:bidi/>
        <w:rPr>
          <w:rFonts w:cs="David"/>
          <w:u w:val="single"/>
          <w:rtl/>
        </w:rPr>
      </w:pPr>
      <w:r w:rsidRPr="009A4709">
        <w:rPr>
          <w:rFonts w:cs="David" w:hint="cs"/>
          <w:u w:val="single"/>
          <w:rtl/>
        </w:rPr>
        <w:t>היו"ר זאב אלקין:</w:t>
      </w:r>
    </w:p>
    <w:p w14:paraId="3DC4713A" w14:textId="77777777" w:rsidR="009A4709" w:rsidRPr="009A4709" w:rsidRDefault="009A4709" w:rsidP="009A4709">
      <w:pPr>
        <w:bidi/>
        <w:rPr>
          <w:rFonts w:cs="David"/>
          <w:rtl/>
        </w:rPr>
      </w:pPr>
    </w:p>
    <w:p w14:paraId="3438A566" w14:textId="77777777" w:rsidR="009A4709" w:rsidRPr="009A4709" w:rsidRDefault="009A4709" w:rsidP="009A4709">
      <w:pPr>
        <w:bidi/>
        <w:rPr>
          <w:rFonts w:cs="David" w:hint="cs"/>
          <w:rtl/>
        </w:rPr>
      </w:pPr>
      <w:r w:rsidRPr="009A4709">
        <w:rPr>
          <w:rFonts w:cs="David" w:hint="cs"/>
          <w:rtl/>
        </w:rPr>
        <w:tab/>
        <w:t>לפי הייעוץ המשפטי שאני מקבל, לא צריך להצביע על זה בכלל, אז בוודאי לא צריך דיון. צריך להודיע על זה כאן, ואנחנו נודיע על זה במליאה. אם יש שאלה לחבר הכנסת פינס, אני אשמח להשיב.</w:t>
      </w:r>
    </w:p>
    <w:p w14:paraId="7C2E0009" w14:textId="77777777" w:rsidR="009A4709" w:rsidRPr="009A4709" w:rsidRDefault="009A4709" w:rsidP="009A4709">
      <w:pPr>
        <w:bidi/>
        <w:rPr>
          <w:rFonts w:cs="David" w:hint="cs"/>
          <w:rtl/>
        </w:rPr>
      </w:pPr>
    </w:p>
    <w:p w14:paraId="0BC44C23" w14:textId="77777777" w:rsidR="009A4709" w:rsidRPr="009A4709" w:rsidRDefault="009A4709" w:rsidP="009A4709">
      <w:pPr>
        <w:bidi/>
        <w:rPr>
          <w:rFonts w:cs="David" w:hint="cs"/>
          <w:rtl/>
        </w:rPr>
      </w:pPr>
      <w:r w:rsidRPr="009A4709">
        <w:rPr>
          <w:rFonts w:cs="David" w:hint="cs"/>
          <w:u w:val="single"/>
          <w:rtl/>
        </w:rPr>
        <w:t>אופיר פינס-פז:</w:t>
      </w:r>
    </w:p>
    <w:p w14:paraId="04A99FBA" w14:textId="77777777" w:rsidR="009A4709" w:rsidRPr="009A4709" w:rsidRDefault="009A4709" w:rsidP="009A4709">
      <w:pPr>
        <w:bidi/>
        <w:rPr>
          <w:rFonts w:cs="David" w:hint="cs"/>
          <w:rtl/>
        </w:rPr>
      </w:pPr>
      <w:r w:rsidRPr="009A4709">
        <w:rPr>
          <w:rFonts w:cs="David" w:hint="cs"/>
          <w:rtl/>
        </w:rPr>
        <w:tab/>
      </w:r>
    </w:p>
    <w:p w14:paraId="7A616135" w14:textId="77777777" w:rsidR="009A4709" w:rsidRPr="009A4709" w:rsidRDefault="009A4709" w:rsidP="009A4709">
      <w:pPr>
        <w:bidi/>
        <w:rPr>
          <w:rFonts w:cs="David" w:hint="cs"/>
          <w:rtl/>
        </w:rPr>
      </w:pPr>
      <w:r w:rsidRPr="009A4709">
        <w:rPr>
          <w:rFonts w:cs="David" w:hint="cs"/>
          <w:rtl/>
        </w:rPr>
        <w:tab/>
        <w:t xml:space="preserve"> רציתי לשאול את יושב-ראש הסיעה שלי- - -</w:t>
      </w:r>
    </w:p>
    <w:p w14:paraId="04DB28C4" w14:textId="77777777" w:rsidR="009A4709" w:rsidRPr="009A4709" w:rsidRDefault="009A4709" w:rsidP="009A4709">
      <w:pPr>
        <w:bidi/>
        <w:rPr>
          <w:rFonts w:cs="David" w:hint="cs"/>
          <w:rtl/>
        </w:rPr>
      </w:pPr>
    </w:p>
    <w:p w14:paraId="66B79A14" w14:textId="77777777" w:rsidR="009A4709" w:rsidRPr="009A4709" w:rsidRDefault="009A4709" w:rsidP="009A4709">
      <w:pPr>
        <w:bidi/>
        <w:rPr>
          <w:rFonts w:cs="David" w:hint="cs"/>
          <w:u w:val="single"/>
          <w:rtl/>
        </w:rPr>
      </w:pPr>
      <w:r w:rsidRPr="009A4709">
        <w:rPr>
          <w:rFonts w:cs="David" w:hint="cs"/>
          <w:u w:val="single"/>
          <w:rtl/>
        </w:rPr>
        <w:t>היו"ר זאב אלקין:</w:t>
      </w:r>
    </w:p>
    <w:p w14:paraId="2C9ED7EB" w14:textId="77777777" w:rsidR="009A4709" w:rsidRPr="009A4709" w:rsidRDefault="009A4709" w:rsidP="009A4709">
      <w:pPr>
        <w:bidi/>
        <w:rPr>
          <w:rFonts w:cs="David" w:hint="cs"/>
          <w:rtl/>
        </w:rPr>
      </w:pPr>
    </w:p>
    <w:p w14:paraId="64CE265D" w14:textId="77777777" w:rsidR="009A4709" w:rsidRPr="009A4709" w:rsidRDefault="009A4709" w:rsidP="009A4709">
      <w:pPr>
        <w:bidi/>
        <w:rPr>
          <w:rFonts w:cs="David" w:hint="cs"/>
          <w:rtl/>
        </w:rPr>
      </w:pPr>
      <w:r w:rsidRPr="009A4709">
        <w:rPr>
          <w:rFonts w:cs="David" w:hint="cs"/>
          <w:rtl/>
        </w:rPr>
        <w:tab/>
        <w:t xml:space="preserve"> זה לא כאן. תוכל לשאול אותו כשאני אנעל את הישיבה. אם אתה לא שואל אותי, אני נועל את הישיבה. תודה רבה. אני נועל את הישיבה. הישיבה נעולה. </w:t>
      </w:r>
    </w:p>
    <w:p w14:paraId="53A2AF60" w14:textId="77777777" w:rsidR="009A4709" w:rsidRPr="009A4709" w:rsidRDefault="009A4709" w:rsidP="009A4709">
      <w:pPr>
        <w:bidi/>
        <w:rPr>
          <w:rFonts w:cs="David" w:hint="cs"/>
          <w:rtl/>
        </w:rPr>
      </w:pPr>
    </w:p>
    <w:p w14:paraId="232EDDCD" w14:textId="77777777" w:rsidR="00552A80" w:rsidRPr="009A4709" w:rsidRDefault="009A4709" w:rsidP="009A4709">
      <w:pPr>
        <w:bidi/>
        <w:jc w:val="center"/>
        <w:rPr>
          <w:rFonts w:cs="David"/>
        </w:rPr>
      </w:pPr>
      <w:r w:rsidRPr="009A4709">
        <w:rPr>
          <w:rFonts w:cs="David" w:hint="cs"/>
          <w:b/>
          <w:bCs/>
          <w:u w:val="single"/>
          <w:rtl/>
        </w:rPr>
        <w:t>הישיבה ננעלה בשעה 10:55</w:t>
      </w:r>
    </w:p>
    <w:sectPr w:rsidR="00552A80" w:rsidRPr="009A4709" w:rsidSect="009A470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C7D6" w14:textId="77777777" w:rsidR="001F0B7B" w:rsidRDefault="001F0B7B">
      <w:r>
        <w:separator/>
      </w:r>
    </w:p>
  </w:endnote>
  <w:endnote w:type="continuationSeparator" w:id="0">
    <w:p w14:paraId="78E3ADF5" w14:textId="77777777" w:rsidR="001F0B7B" w:rsidRDefault="001F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D8D7" w14:textId="77777777" w:rsidR="001F0B7B" w:rsidRDefault="001F0B7B">
      <w:r>
        <w:separator/>
      </w:r>
    </w:p>
  </w:footnote>
  <w:footnote w:type="continuationSeparator" w:id="0">
    <w:p w14:paraId="4C3E284B" w14:textId="77777777" w:rsidR="001F0B7B" w:rsidRDefault="001F0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927B" w14:textId="77777777" w:rsidR="001F0B7B" w:rsidRDefault="001F0B7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9616EEC" w14:textId="77777777" w:rsidR="001F0B7B" w:rsidRDefault="001F0B7B">
    <w:pPr>
      <w:pStyle w:val="Header"/>
      <w:ind w:right="360"/>
      <w:jc w:val="both"/>
      <w:rPr>
        <w:rtl/>
      </w:rPr>
    </w:pPr>
  </w:p>
  <w:p w14:paraId="19E91F7D" w14:textId="77777777" w:rsidR="001F0B7B" w:rsidRDefault="001F0B7B"/>
  <w:p w14:paraId="1F69CA64" w14:textId="77777777" w:rsidR="001F0B7B" w:rsidRDefault="001F0B7B"/>
  <w:p w14:paraId="388618D9" w14:textId="77777777" w:rsidR="001F0B7B" w:rsidRDefault="001F0B7B"/>
  <w:p w14:paraId="0B74115B" w14:textId="77777777" w:rsidR="001F0B7B" w:rsidRDefault="001F0B7B"/>
  <w:p w14:paraId="7ECA7F56" w14:textId="77777777" w:rsidR="001F0B7B" w:rsidRDefault="001F0B7B"/>
  <w:p w14:paraId="3983F7AF" w14:textId="77777777" w:rsidR="001F0B7B" w:rsidRDefault="001F0B7B"/>
  <w:p w14:paraId="16C1CEB7" w14:textId="77777777" w:rsidR="001F0B7B" w:rsidRDefault="001F0B7B"/>
  <w:p w14:paraId="242409AA" w14:textId="77777777" w:rsidR="001F0B7B" w:rsidRDefault="001F0B7B"/>
  <w:p w14:paraId="159387AA" w14:textId="77777777" w:rsidR="001F0B7B" w:rsidRDefault="001F0B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D6B7" w14:textId="77777777" w:rsidR="001F0B7B" w:rsidRDefault="001F0B7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0C2437">
      <w:rPr>
        <w:rStyle w:val="PageNumber"/>
        <w:noProof/>
        <w:rtl/>
      </w:rPr>
      <w:t>1</w:t>
    </w:r>
    <w:r>
      <w:rPr>
        <w:rStyle w:val="PageNumber"/>
        <w:rtl/>
      </w:rPr>
      <w:fldChar w:fldCharType="end"/>
    </w:r>
  </w:p>
  <w:p w14:paraId="1A02F0C4" w14:textId="77777777" w:rsidR="001F0B7B" w:rsidRDefault="001F0B7B">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140"/>
    <w:multiLevelType w:val="hybridMultilevel"/>
    <w:tmpl w:val="F69A2D60"/>
    <w:lvl w:ilvl="0" w:tplc="F8F80E4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0A619BC"/>
    <w:multiLevelType w:val="hybridMultilevel"/>
    <w:tmpl w:val="3EC68010"/>
    <w:lvl w:ilvl="0" w:tplc="B44ECC96">
      <w:start w:val="1"/>
      <w:numFmt w:val="bullet"/>
      <w:lvlText w:val="-"/>
      <w:lvlJc w:val="left"/>
      <w:pPr>
        <w:tabs>
          <w:tab w:val="num" w:pos="930"/>
        </w:tabs>
        <w:ind w:left="930" w:right="930" w:hanging="360"/>
      </w:pPr>
      <w:rPr>
        <w:rFonts w:ascii="Times New Roman" w:eastAsia="Times New Roman" w:hAnsi="Times New Roman" w:cs="David" w:hint="default"/>
      </w:rPr>
    </w:lvl>
    <w:lvl w:ilvl="1" w:tplc="040D0003" w:tentative="1">
      <w:start w:val="1"/>
      <w:numFmt w:val="bullet"/>
      <w:lvlText w:val="o"/>
      <w:lvlJc w:val="left"/>
      <w:pPr>
        <w:tabs>
          <w:tab w:val="num" w:pos="1650"/>
        </w:tabs>
        <w:ind w:left="1650" w:right="1650" w:hanging="360"/>
      </w:pPr>
      <w:rPr>
        <w:rFonts w:ascii="Courier New" w:hAnsi="Courier New" w:hint="default"/>
      </w:rPr>
    </w:lvl>
    <w:lvl w:ilvl="2" w:tplc="040D0005" w:tentative="1">
      <w:start w:val="1"/>
      <w:numFmt w:val="bullet"/>
      <w:lvlText w:val=""/>
      <w:lvlJc w:val="left"/>
      <w:pPr>
        <w:tabs>
          <w:tab w:val="num" w:pos="2370"/>
        </w:tabs>
        <w:ind w:left="2370" w:right="2370" w:hanging="360"/>
      </w:pPr>
      <w:rPr>
        <w:rFonts w:ascii="Wingdings" w:hAnsi="Wingdings" w:hint="default"/>
      </w:rPr>
    </w:lvl>
    <w:lvl w:ilvl="3" w:tplc="040D0001" w:tentative="1">
      <w:start w:val="1"/>
      <w:numFmt w:val="bullet"/>
      <w:lvlText w:val=""/>
      <w:lvlJc w:val="left"/>
      <w:pPr>
        <w:tabs>
          <w:tab w:val="num" w:pos="3090"/>
        </w:tabs>
        <w:ind w:left="3090" w:right="3090" w:hanging="360"/>
      </w:pPr>
      <w:rPr>
        <w:rFonts w:ascii="Symbol" w:hAnsi="Symbol" w:hint="default"/>
      </w:rPr>
    </w:lvl>
    <w:lvl w:ilvl="4" w:tplc="040D0003" w:tentative="1">
      <w:start w:val="1"/>
      <w:numFmt w:val="bullet"/>
      <w:lvlText w:val="o"/>
      <w:lvlJc w:val="left"/>
      <w:pPr>
        <w:tabs>
          <w:tab w:val="num" w:pos="3810"/>
        </w:tabs>
        <w:ind w:left="3810" w:right="3810" w:hanging="360"/>
      </w:pPr>
      <w:rPr>
        <w:rFonts w:ascii="Courier New" w:hAnsi="Courier New" w:hint="default"/>
      </w:rPr>
    </w:lvl>
    <w:lvl w:ilvl="5" w:tplc="040D0005" w:tentative="1">
      <w:start w:val="1"/>
      <w:numFmt w:val="bullet"/>
      <w:lvlText w:val=""/>
      <w:lvlJc w:val="left"/>
      <w:pPr>
        <w:tabs>
          <w:tab w:val="num" w:pos="4530"/>
        </w:tabs>
        <w:ind w:left="4530" w:right="4530" w:hanging="360"/>
      </w:pPr>
      <w:rPr>
        <w:rFonts w:ascii="Wingdings" w:hAnsi="Wingdings" w:hint="default"/>
      </w:rPr>
    </w:lvl>
    <w:lvl w:ilvl="6" w:tplc="040D0001" w:tentative="1">
      <w:start w:val="1"/>
      <w:numFmt w:val="bullet"/>
      <w:lvlText w:val=""/>
      <w:lvlJc w:val="left"/>
      <w:pPr>
        <w:tabs>
          <w:tab w:val="num" w:pos="5250"/>
        </w:tabs>
        <w:ind w:left="5250" w:right="5250" w:hanging="360"/>
      </w:pPr>
      <w:rPr>
        <w:rFonts w:ascii="Symbol" w:hAnsi="Symbol" w:hint="default"/>
      </w:rPr>
    </w:lvl>
    <w:lvl w:ilvl="7" w:tplc="040D0003" w:tentative="1">
      <w:start w:val="1"/>
      <w:numFmt w:val="bullet"/>
      <w:lvlText w:val="o"/>
      <w:lvlJc w:val="left"/>
      <w:pPr>
        <w:tabs>
          <w:tab w:val="num" w:pos="5970"/>
        </w:tabs>
        <w:ind w:left="5970" w:right="5970" w:hanging="360"/>
      </w:pPr>
      <w:rPr>
        <w:rFonts w:ascii="Courier New" w:hAnsi="Courier New" w:hint="default"/>
      </w:rPr>
    </w:lvl>
    <w:lvl w:ilvl="8" w:tplc="040D0005" w:tentative="1">
      <w:start w:val="1"/>
      <w:numFmt w:val="bullet"/>
      <w:lvlText w:val=""/>
      <w:lvlJc w:val="left"/>
      <w:pPr>
        <w:tabs>
          <w:tab w:val="num" w:pos="6690"/>
        </w:tabs>
        <w:ind w:left="6690" w:right="6690" w:hanging="360"/>
      </w:pPr>
      <w:rPr>
        <w:rFonts w:ascii="Wingdings" w:hAnsi="Wingdings" w:hint="default"/>
      </w:rPr>
    </w:lvl>
  </w:abstractNum>
  <w:abstractNum w:abstractNumId="2" w15:restartNumberingAfterBreak="0">
    <w:nsid w:val="54F33C98"/>
    <w:multiLevelType w:val="hybridMultilevel"/>
    <w:tmpl w:val="1DF81B4E"/>
    <w:lvl w:ilvl="0" w:tplc="F69C88F8">
      <w:start w:val="40"/>
      <w:numFmt w:val="bullet"/>
      <w:lvlText w:val="-"/>
      <w:lvlJc w:val="left"/>
      <w:pPr>
        <w:ind w:left="930" w:hanging="360"/>
      </w:pPr>
      <w:rPr>
        <w:rFonts w:ascii="Times New Roman" w:eastAsia="Times New Roman" w:hAnsi="Times New Roman" w:cs="David"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15:restartNumberingAfterBreak="0">
    <w:nsid w:val="54FD408E"/>
    <w:multiLevelType w:val="hybridMultilevel"/>
    <w:tmpl w:val="8A1CC97A"/>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EBE4DE9"/>
    <w:multiLevelType w:val="hybridMultilevel"/>
    <w:tmpl w:val="7B608CC2"/>
    <w:lvl w:ilvl="0" w:tplc="2ED03E40">
      <w:start w:val="1"/>
      <w:numFmt w:val="decimal"/>
      <w:lvlText w:val="%1."/>
      <w:lvlJc w:val="left"/>
      <w:pPr>
        <w:tabs>
          <w:tab w:val="num" w:pos="930"/>
        </w:tabs>
        <w:ind w:left="930" w:right="930" w:hanging="57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14E14B6"/>
    <w:multiLevelType w:val="hybridMultilevel"/>
    <w:tmpl w:val="F7EA7828"/>
    <w:lvl w:ilvl="0" w:tplc="51FA36D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379429610">
    <w:abstractNumId w:val="3"/>
  </w:num>
  <w:num w:numId="2" w16cid:durableId="210851811">
    <w:abstractNumId w:val="0"/>
  </w:num>
  <w:num w:numId="3" w16cid:durableId="1541161761">
    <w:abstractNumId w:val="5"/>
  </w:num>
  <w:num w:numId="4" w16cid:durableId="2096700823">
    <w:abstractNumId w:val="4"/>
  </w:num>
  <w:num w:numId="5" w16cid:durableId="1314601195">
    <w:abstractNumId w:val="1"/>
  </w:num>
  <w:num w:numId="6" w16cid:durableId="1209875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2356פרוטוקול_ישיבת_ועדה.doc"/>
    <w:docVar w:name="StartMode" w:val="3"/>
  </w:docVars>
  <w:rsids>
    <w:rsidRoot w:val="00BC4818"/>
    <w:rsid w:val="000C2437"/>
    <w:rsid w:val="001D374E"/>
    <w:rsid w:val="001F0B7B"/>
    <w:rsid w:val="004C2E8F"/>
    <w:rsid w:val="00552A80"/>
    <w:rsid w:val="00965806"/>
    <w:rsid w:val="009A4709"/>
    <w:rsid w:val="00BC4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4CC4056"/>
  <w15:chartTrackingRefBased/>
  <w15:docId w15:val="{08D67154-394C-4107-8B8F-3F248CAE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A4709"/>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A4709"/>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A4709"/>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A4709"/>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A4709"/>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A470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A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8201</Words>
  <Characters>46746</Characters>
  <Application>Microsoft Office Word</Application>
  <DocSecurity>0</DocSecurity>
  <Lines>389</Lines>
  <Paragraphs>109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