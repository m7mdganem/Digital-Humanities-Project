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4F39" w14:textId="77777777" w:rsidR="00330C6D" w:rsidRPr="00330C6D" w:rsidRDefault="00330C6D" w:rsidP="00330C6D">
      <w:pPr>
        <w:pStyle w:val="Heading5"/>
        <w:rPr>
          <w:b/>
          <w:bCs/>
          <w:sz w:val="24"/>
          <w:rtl/>
        </w:rPr>
      </w:pPr>
      <w:r w:rsidRPr="00330C6D">
        <w:rPr>
          <w:b/>
          <w:bCs/>
          <w:sz w:val="24"/>
          <w:rtl/>
        </w:rPr>
        <w:t xml:space="preserve">הכנסת </w:t>
      </w:r>
      <w:r w:rsidRPr="00330C6D">
        <w:rPr>
          <w:rFonts w:hint="cs"/>
          <w:b/>
          <w:bCs/>
          <w:sz w:val="24"/>
          <w:rtl/>
        </w:rPr>
        <w:t>השמונה-עשרה</w:t>
      </w:r>
      <w:r w:rsidRPr="00330C6D">
        <w:rPr>
          <w:b/>
          <w:bCs/>
          <w:sz w:val="24"/>
          <w:rtl/>
        </w:rPr>
        <w:tab/>
      </w:r>
      <w:r w:rsidRPr="00330C6D">
        <w:rPr>
          <w:b/>
          <w:bCs/>
          <w:sz w:val="24"/>
          <w:rtl/>
        </w:rPr>
        <w:tab/>
      </w:r>
      <w:r w:rsidRPr="00330C6D">
        <w:rPr>
          <w:b/>
          <w:bCs/>
          <w:sz w:val="24"/>
          <w:rtl/>
        </w:rPr>
        <w:tab/>
      </w:r>
      <w:r w:rsidRPr="00330C6D">
        <w:rPr>
          <w:b/>
          <w:bCs/>
          <w:sz w:val="24"/>
          <w:rtl/>
        </w:rPr>
        <w:tab/>
      </w:r>
      <w:r w:rsidRPr="00330C6D">
        <w:rPr>
          <w:b/>
          <w:bCs/>
          <w:sz w:val="24"/>
          <w:rtl/>
        </w:rPr>
        <w:tab/>
      </w:r>
      <w:r w:rsidRPr="00330C6D">
        <w:rPr>
          <w:b/>
          <w:bCs/>
          <w:sz w:val="24"/>
          <w:rtl/>
        </w:rPr>
        <w:tab/>
      </w:r>
      <w:r w:rsidRPr="00330C6D">
        <w:rPr>
          <w:b/>
          <w:bCs/>
          <w:sz w:val="24"/>
          <w:rtl/>
        </w:rPr>
        <w:tab/>
        <w:t>נוסח לא מתוקן</w:t>
      </w:r>
    </w:p>
    <w:p w14:paraId="0BEB21BD" w14:textId="77777777" w:rsidR="00330C6D" w:rsidRPr="00330C6D" w:rsidRDefault="00330C6D" w:rsidP="00330C6D">
      <w:pPr>
        <w:bidi/>
        <w:jc w:val="both"/>
        <w:rPr>
          <w:rFonts w:cs="David" w:hint="cs"/>
          <w:b/>
          <w:bCs/>
          <w:rtl/>
        </w:rPr>
      </w:pPr>
      <w:r w:rsidRPr="00330C6D">
        <w:rPr>
          <w:rFonts w:cs="David"/>
          <w:b/>
          <w:bCs/>
          <w:rtl/>
        </w:rPr>
        <w:t xml:space="preserve">מושב </w:t>
      </w:r>
      <w:r w:rsidRPr="00330C6D">
        <w:rPr>
          <w:rFonts w:cs="David" w:hint="cs"/>
          <w:b/>
          <w:bCs/>
          <w:rtl/>
        </w:rPr>
        <w:t>ראשון</w:t>
      </w:r>
    </w:p>
    <w:p w14:paraId="567A15F1" w14:textId="77777777" w:rsidR="00330C6D" w:rsidRPr="00330C6D" w:rsidRDefault="00330C6D" w:rsidP="00330C6D">
      <w:pPr>
        <w:bidi/>
        <w:jc w:val="both"/>
        <w:rPr>
          <w:rFonts w:cs="David"/>
          <w:b/>
          <w:bCs/>
          <w:rtl/>
        </w:rPr>
      </w:pPr>
    </w:p>
    <w:p w14:paraId="24A8A6EE" w14:textId="77777777" w:rsidR="00330C6D" w:rsidRDefault="00330C6D" w:rsidP="00330C6D">
      <w:pPr>
        <w:bidi/>
        <w:jc w:val="both"/>
        <w:rPr>
          <w:rFonts w:cs="David" w:hint="cs"/>
          <w:b/>
          <w:bCs/>
          <w:rtl/>
        </w:rPr>
      </w:pPr>
    </w:p>
    <w:p w14:paraId="7518ACE8" w14:textId="77777777" w:rsidR="00330C6D" w:rsidRPr="00330C6D" w:rsidRDefault="00330C6D" w:rsidP="00330C6D">
      <w:pPr>
        <w:bidi/>
        <w:jc w:val="both"/>
        <w:rPr>
          <w:rFonts w:cs="David" w:hint="cs"/>
          <w:b/>
          <w:bCs/>
          <w:rtl/>
        </w:rPr>
      </w:pPr>
    </w:p>
    <w:p w14:paraId="4EAE462D" w14:textId="77777777" w:rsidR="00330C6D" w:rsidRPr="00330C6D" w:rsidRDefault="00330C6D" w:rsidP="00330C6D">
      <w:pPr>
        <w:bidi/>
        <w:jc w:val="center"/>
        <w:rPr>
          <w:rFonts w:cs="David"/>
          <w:b/>
          <w:bCs/>
          <w:rtl/>
        </w:rPr>
      </w:pPr>
    </w:p>
    <w:p w14:paraId="0EC71CF8" w14:textId="77777777" w:rsidR="00330C6D" w:rsidRPr="00330C6D" w:rsidRDefault="00330C6D" w:rsidP="00330C6D">
      <w:pPr>
        <w:bidi/>
        <w:jc w:val="center"/>
        <w:rPr>
          <w:rFonts w:cs="David" w:hint="cs"/>
          <w:b/>
          <w:bCs/>
          <w:rtl/>
        </w:rPr>
      </w:pPr>
      <w:r w:rsidRPr="00330C6D">
        <w:rPr>
          <w:rFonts w:cs="David" w:hint="cs"/>
          <w:b/>
          <w:bCs/>
          <w:rtl/>
        </w:rPr>
        <w:t xml:space="preserve">פרוטוקול מס' </w:t>
      </w:r>
      <w:r>
        <w:rPr>
          <w:rFonts w:cs="David" w:hint="cs"/>
          <w:b/>
          <w:bCs/>
          <w:rtl/>
        </w:rPr>
        <w:t>15</w:t>
      </w:r>
    </w:p>
    <w:p w14:paraId="07AF09CC" w14:textId="77777777" w:rsidR="00330C6D" w:rsidRPr="00330C6D" w:rsidRDefault="00330C6D" w:rsidP="00330C6D">
      <w:pPr>
        <w:bidi/>
        <w:jc w:val="center"/>
        <w:rPr>
          <w:rFonts w:cs="David" w:hint="cs"/>
          <w:b/>
          <w:bCs/>
          <w:rtl/>
        </w:rPr>
      </w:pPr>
      <w:r w:rsidRPr="00330C6D">
        <w:rPr>
          <w:rFonts w:cs="David" w:hint="cs"/>
          <w:b/>
          <w:bCs/>
          <w:rtl/>
        </w:rPr>
        <w:t>מישיבת ועדת הכנסת</w:t>
      </w:r>
    </w:p>
    <w:p w14:paraId="61179752" w14:textId="77777777" w:rsidR="00330C6D" w:rsidRPr="00330C6D" w:rsidRDefault="00330C6D" w:rsidP="00330C6D">
      <w:pPr>
        <w:tabs>
          <w:tab w:val="left" w:pos="1221"/>
        </w:tabs>
        <w:bidi/>
        <w:jc w:val="center"/>
        <w:rPr>
          <w:rFonts w:cs="David" w:hint="cs"/>
          <w:b/>
          <w:bCs/>
          <w:u w:val="single"/>
          <w:rtl/>
        </w:rPr>
      </w:pPr>
      <w:r w:rsidRPr="00330C6D">
        <w:rPr>
          <w:rFonts w:cs="David" w:hint="cs"/>
          <w:b/>
          <w:bCs/>
          <w:u w:val="single"/>
          <w:rtl/>
        </w:rPr>
        <w:t xml:space="preserve">יום שלישי כ"ד סיוון </w:t>
      </w:r>
      <w:proofErr w:type="spellStart"/>
      <w:r w:rsidRPr="00330C6D">
        <w:rPr>
          <w:rFonts w:cs="David" w:hint="cs"/>
          <w:b/>
          <w:bCs/>
          <w:u w:val="single"/>
          <w:rtl/>
        </w:rPr>
        <w:t>התשס"ט</w:t>
      </w:r>
      <w:proofErr w:type="spellEnd"/>
      <w:r w:rsidRPr="00330C6D">
        <w:rPr>
          <w:rFonts w:cs="David" w:hint="cs"/>
          <w:b/>
          <w:bCs/>
          <w:u w:val="single"/>
          <w:rtl/>
        </w:rPr>
        <w:t xml:space="preserve"> (16 ביוני 2009), שעה 10:00</w:t>
      </w:r>
    </w:p>
    <w:p w14:paraId="6115182D" w14:textId="77777777" w:rsidR="00330C6D" w:rsidRPr="00330C6D" w:rsidRDefault="00330C6D" w:rsidP="00330C6D">
      <w:pPr>
        <w:bidi/>
        <w:jc w:val="center"/>
        <w:rPr>
          <w:rFonts w:cs="David" w:hint="cs"/>
          <w:b/>
          <w:bCs/>
          <w:u w:val="single"/>
          <w:rtl/>
        </w:rPr>
      </w:pPr>
    </w:p>
    <w:p w14:paraId="014D6C10" w14:textId="77777777" w:rsidR="00330C6D" w:rsidRDefault="00330C6D" w:rsidP="00330C6D">
      <w:pPr>
        <w:bidi/>
        <w:jc w:val="center"/>
        <w:rPr>
          <w:rFonts w:cs="David" w:hint="cs"/>
          <w:b/>
          <w:bCs/>
          <w:u w:val="single"/>
          <w:rtl/>
        </w:rPr>
      </w:pPr>
    </w:p>
    <w:p w14:paraId="12376301" w14:textId="77777777" w:rsidR="00330C6D" w:rsidRPr="00330C6D" w:rsidRDefault="00330C6D" w:rsidP="00330C6D">
      <w:pPr>
        <w:bidi/>
        <w:jc w:val="both"/>
        <w:rPr>
          <w:rFonts w:cs="David" w:hint="cs"/>
          <w:b/>
          <w:bCs/>
          <w:u w:val="single"/>
          <w:rtl/>
        </w:rPr>
      </w:pPr>
    </w:p>
    <w:p w14:paraId="71DDD1E3" w14:textId="77777777" w:rsidR="00330C6D" w:rsidRPr="00330C6D" w:rsidRDefault="00330C6D" w:rsidP="00330C6D">
      <w:pPr>
        <w:bidi/>
        <w:jc w:val="both"/>
        <w:rPr>
          <w:rFonts w:cs="David" w:hint="cs"/>
          <w:rtl/>
        </w:rPr>
      </w:pPr>
      <w:r w:rsidRPr="00330C6D">
        <w:rPr>
          <w:rFonts w:cs="David"/>
          <w:b/>
          <w:bCs/>
          <w:u w:val="single"/>
          <w:rtl/>
        </w:rPr>
        <w:t>סדר היום</w:t>
      </w:r>
      <w:r w:rsidRPr="00330C6D">
        <w:rPr>
          <w:rFonts w:cs="David" w:hint="cs"/>
          <w:b/>
          <w:bCs/>
          <w:u w:val="single"/>
          <w:rtl/>
        </w:rPr>
        <w:t>:</w:t>
      </w:r>
      <w:r w:rsidRPr="00330C6D">
        <w:rPr>
          <w:rFonts w:cs="David" w:hint="cs"/>
          <w:rtl/>
        </w:rPr>
        <w:t xml:space="preserve">  א. ערעורים על החלטת יו"ר הכנסת והסגנים שלא לאשר דחיפות הצעות לסדר היום</w:t>
      </w:r>
    </w:p>
    <w:p w14:paraId="65C9E377" w14:textId="77777777" w:rsidR="00330C6D" w:rsidRPr="00330C6D" w:rsidRDefault="00330C6D" w:rsidP="00330C6D">
      <w:pPr>
        <w:bidi/>
        <w:jc w:val="both"/>
        <w:rPr>
          <w:rFonts w:cs="David" w:hint="cs"/>
          <w:rtl/>
        </w:rPr>
      </w:pPr>
      <w:r w:rsidRPr="00330C6D">
        <w:rPr>
          <w:rFonts w:cs="David" w:hint="cs"/>
          <w:rtl/>
        </w:rPr>
        <w:t xml:space="preserve">                     </w:t>
      </w:r>
    </w:p>
    <w:p w14:paraId="0D284757" w14:textId="77777777" w:rsidR="00330C6D" w:rsidRPr="00330C6D" w:rsidRDefault="00330C6D" w:rsidP="00330C6D">
      <w:pPr>
        <w:bidi/>
        <w:ind w:firstLine="567"/>
        <w:jc w:val="both"/>
        <w:rPr>
          <w:rFonts w:cs="David" w:hint="cs"/>
          <w:rtl/>
        </w:rPr>
      </w:pPr>
      <w:r w:rsidRPr="00330C6D">
        <w:rPr>
          <w:rFonts w:cs="David" w:hint="cs"/>
          <w:rtl/>
        </w:rPr>
        <w:t xml:space="preserve">        ב. קביעת ועדה לדיון בהצעות לסדר היום בנושאים הבאים:</w:t>
      </w:r>
    </w:p>
    <w:p w14:paraId="5D4598CA" w14:textId="77777777" w:rsidR="00330C6D" w:rsidRPr="00330C6D" w:rsidRDefault="00330C6D" w:rsidP="00330C6D">
      <w:pPr>
        <w:bidi/>
        <w:jc w:val="both"/>
        <w:rPr>
          <w:rFonts w:cs="David" w:hint="cs"/>
          <w:rtl/>
        </w:rPr>
      </w:pPr>
    </w:p>
    <w:p w14:paraId="52036276" w14:textId="77777777" w:rsidR="00330C6D" w:rsidRPr="00330C6D" w:rsidRDefault="00330C6D" w:rsidP="00330C6D">
      <w:pPr>
        <w:bidi/>
        <w:jc w:val="both"/>
        <w:rPr>
          <w:rFonts w:cs="David" w:hint="cs"/>
          <w:rtl/>
        </w:rPr>
      </w:pPr>
      <w:r w:rsidRPr="00330C6D">
        <w:rPr>
          <w:rFonts w:cs="David" w:hint="cs"/>
          <w:rtl/>
        </w:rPr>
        <w:tab/>
        <w:t xml:space="preserve">1. "מדיניות הממשלה לגבי פינוי מאחזים" </w:t>
      </w:r>
      <w:r w:rsidRPr="00330C6D">
        <w:rPr>
          <w:rFonts w:cs="David"/>
          <w:rtl/>
        </w:rPr>
        <w:t>–</w:t>
      </w:r>
      <w:r w:rsidRPr="00330C6D">
        <w:rPr>
          <w:rFonts w:cs="David" w:hint="cs"/>
          <w:rtl/>
        </w:rPr>
        <w:t xml:space="preserve"> של חברי הכנסת </w:t>
      </w:r>
      <w:proofErr w:type="spellStart"/>
      <w:r w:rsidRPr="00330C6D">
        <w:rPr>
          <w:rFonts w:cs="David" w:hint="cs"/>
          <w:rtl/>
        </w:rPr>
        <w:t>טלב</w:t>
      </w:r>
      <w:proofErr w:type="spellEnd"/>
      <w:r w:rsidRPr="00330C6D">
        <w:rPr>
          <w:rFonts w:cs="David" w:hint="cs"/>
          <w:rtl/>
        </w:rPr>
        <w:t xml:space="preserve"> </w:t>
      </w:r>
      <w:proofErr w:type="spellStart"/>
      <w:r w:rsidRPr="00330C6D">
        <w:rPr>
          <w:rFonts w:cs="David" w:hint="cs"/>
          <w:rtl/>
        </w:rPr>
        <w:t>אלסאנע</w:t>
      </w:r>
      <w:proofErr w:type="spellEnd"/>
      <w:r w:rsidRPr="00330C6D">
        <w:rPr>
          <w:rFonts w:cs="David" w:hint="cs"/>
          <w:rtl/>
        </w:rPr>
        <w:t xml:space="preserve"> (478), פניה </w:t>
      </w:r>
      <w:proofErr w:type="spellStart"/>
      <w:r w:rsidRPr="00330C6D">
        <w:rPr>
          <w:rFonts w:cs="David" w:hint="cs"/>
          <w:rtl/>
        </w:rPr>
        <w:t>קרשנבאום</w:t>
      </w:r>
      <w:proofErr w:type="spellEnd"/>
      <w:r w:rsidRPr="00330C6D">
        <w:rPr>
          <w:rFonts w:cs="David" w:hint="cs"/>
          <w:rtl/>
        </w:rPr>
        <w:t xml:space="preserve"> (491), אריה אלדד (501), אורי </w:t>
      </w:r>
      <w:proofErr w:type="spellStart"/>
      <w:r w:rsidRPr="00330C6D">
        <w:rPr>
          <w:rFonts w:cs="David" w:hint="cs"/>
          <w:rtl/>
        </w:rPr>
        <w:t>מקלב</w:t>
      </w:r>
      <w:proofErr w:type="spellEnd"/>
      <w:r w:rsidRPr="00330C6D">
        <w:rPr>
          <w:rFonts w:cs="David" w:hint="cs"/>
          <w:rtl/>
        </w:rPr>
        <w:t xml:space="preserve"> (520), דב </w:t>
      </w:r>
      <w:proofErr w:type="spellStart"/>
      <w:r w:rsidRPr="00330C6D">
        <w:rPr>
          <w:rFonts w:cs="David" w:hint="cs"/>
          <w:rtl/>
        </w:rPr>
        <w:t>חנין</w:t>
      </w:r>
      <w:proofErr w:type="spellEnd"/>
      <w:r w:rsidRPr="00330C6D">
        <w:rPr>
          <w:rFonts w:cs="David" w:hint="cs"/>
          <w:rtl/>
        </w:rPr>
        <w:t xml:space="preserve"> (529). </w:t>
      </w:r>
    </w:p>
    <w:p w14:paraId="66E523FA" w14:textId="77777777" w:rsidR="00330C6D" w:rsidRPr="00330C6D" w:rsidRDefault="00330C6D" w:rsidP="00330C6D">
      <w:pPr>
        <w:bidi/>
        <w:jc w:val="both"/>
        <w:rPr>
          <w:rFonts w:cs="David" w:hint="cs"/>
          <w:rtl/>
        </w:rPr>
      </w:pPr>
    </w:p>
    <w:p w14:paraId="7FA22939" w14:textId="77777777" w:rsidR="00330C6D" w:rsidRPr="00330C6D" w:rsidRDefault="00330C6D" w:rsidP="00330C6D">
      <w:pPr>
        <w:bidi/>
        <w:jc w:val="both"/>
        <w:rPr>
          <w:rFonts w:cs="David" w:hint="cs"/>
          <w:rtl/>
        </w:rPr>
      </w:pPr>
      <w:r w:rsidRPr="00330C6D">
        <w:rPr>
          <w:rFonts w:cs="David" w:hint="cs"/>
          <w:rtl/>
        </w:rPr>
        <w:tab/>
        <w:t xml:space="preserve">2. מעמד המוסדות הלאומיים, ההסתדרות הציונית העולמית והקרן הקיימת לישראל" של חבר הכנסת דני </w:t>
      </w:r>
      <w:proofErr w:type="spellStart"/>
      <w:r w:rsidRPr="00330C6D">
        <w:rPr>
          <w:rFonts w:cs="David" w:hint="cs"/>
          <w:rtl/>
        </w:rPr>
        <w:t>דנון</w:t>
      </w:r>
      <w:proofErr w:type="spellEnd"/>
      <w:r w:rsidRPr="00330C6D">
        <w:rPr>
          <w:rFonts w:cs="David" w:hint="cs"/>
          <w:rtl/>
        </w:rPr>
        <w:t xml:space="preserve"> (607).</w:t>
      </w:r>
    </w:p>
    <w:p w14:paraId="0B147622" w14:textId="77777777" w:rsidR="00330C6D" w:rsidRPr="00330C6D" w:rsidRDefault="00330C6D" w:rsidP="00330C6D">
      <w:pPr>
        <w:bidi/>
        <w:jc w:val="both"/>
        <w:rPr>
          <w:rFonts w:cs="David" w:hint="cs"/>
          <w:rtl/>
        </w:rPr>
      </w:pPr>
    </w:p>
    <w:p w14:paraId="2B04A4BC" w14:textId="77777777" w:rsidR="00330C6D" w:rsidRPr="00330C6D" w:rsidRDefault="00330C6D" w:rsidP="00330C6D">
      <w:pPr>
        <w:bidi/>
        <w:jc w:val="both"/>
        <w:rPr>
          <w:rFonts w:cs="David" w:hint="cs"/>
          <w:rtl/>
        </w:rPr>
      </w:pPr>
      <w:r w:rsidRPr="00330C6D">
        <w:rPr>
          <w:rFonts w:cs="David" w:hint="cs"/>
          <w:rtl/>
        </w:rPr>
        <w:tab/>
        <w:t xml:space="preserve">3. הרפורמה במנהל מקרקעי ישראל" </w:t>
      </w:r>
      <w:r w:rsidRPr="00330C6D">
        <w:rPr>
          <w:rFonts w:cs="David"/>
          <w:rtl/>
        </w:rPr>
        <w:t>–</w:t>
      </w:r>
      <w:r w:rsidRPr="00330C6D">
        <w:rPr>
          <w:rFonts w:cs="David" w:hint="cs"/>
          <w:rtl/>
        </w:rPr>
        <w:t xml:space="preserve"> של חברי הכנסת </w:t>
      </w:r>
      <w:proofErr w:type="spellStart"/>
      <w:r w:rsidRPr="00330C6D">
        <w:rPr>
          <w:rFonts w:cs="David" w:hint="cs"/>
          <w:rtl/>
        </w:rPr>
        <w:t>חנא</w:t>
      </w:r>
      <w:proofErr w:type="spellEnd"/>
      <w:r w:rsidRPr="00330C6D">
        <w:rPr>
          <w:rFonts w:cs="David" w:hint="cs"/>
          <w:rtl/>
        </w:rPr>
        <w:t xml:space="preserve"> </w:t>
      </w:r>
      <w:proofErr w:type="spellStart"/>
      <w:r w:rsidRPr="00330C6D">
        <w:rPr>
          <w:rFonts w:cs="David" w:hint="cs"/>
          <w:rtl/>
        </w:rPr>
        <w:t>סוויד</w:t>
      </w:r>
      <w:proofErr w:type="spellEnd"/>
      <w:r w:rsidRPr="00330C6D">
        <w:rPr>
          <w:rFonts w:cs="David" w:hint="cs"/>
          <w:rtl/>
        </w:rPr>
        <w:t xml:space="preserve"> (483), </w:t>
      </w:r>
      <w:proofErr w:type="spellStart"/>
      <w:r w:rsidRPr="00330C6D">
        <w:rPr>
          <w:rFonts w:cs="David" w:hint="cs"/>
          <w:rtl/>
        </w:rPr>
        <w:t>חנין</w:t>
      </w:r>
      <w:proofErr w:type="spellEnd"/>
      <w:r w:rsidRPr="00330C6D">
        <w:rPr>
          <w:rFonts w:cs="David" w:hint="cs"/>
          <w:rtl/>
        </w:rPr>
        <w:t xml:space="preserve"> </w:t>
      </w:r>
      <w:proofErr w:type="spellStart"/>
      <w:r w:rsidRPr="00330C6D">
        <w:rPr>
          <w:rFonts w:cs="David" w:hint="cs"/>
          <w:rtl/>
        </w:rPr>
        <w:t>זועבי</w:t>
      </w:r>
      <w:proofErr w:type="spellEnd"/>
      <w:r w:rsidRPr="00330C6D">
        <w:rPr>
          <w:rFonts w:cs="David" w:hint="cs"/>
          <w:rtl/>
        </w:rPr>
        <w:t xml:space="preserve"> (503), שלי יחימוביץ (504), זבולון </w:t>
      </w:r>
      <w:proofErr w:type="spellStart"/>
      <w:r w:rsidRPr="00330C6D">
        <w:rPr>
          <w:rFonts w:cs="David" w:hint="cs"/>
          <w:rtl/>
        </w:rPr>
        <w:t>אורלב</w:t>
      </w:r>
      <w:proofErr w:type="spellEnd"/>
      <w:r w:rsidRPr="00330C6D">
        <w:rPr>
          <w:rFonts w:cs="David" w:hint="cs"/>
          <w:rtl/>
        </w:rPr>
        <w:t xml:space="preserve"> (508), אריה ביבי (509), כרמל שאמה (531), </w:t>
      </w:r>
      <w:proofErr w:type="spellStart"/>
      <w:r w:rsidRPr="00330C6D">
        <w:rPr>
          <w:rFonts w:cs="David" w:hint="cs"/>
          <w:rtl/>
        </w:rPr>
        <w:t>מסעוד</w:t>
      </w:r>
      <w:proofErr w:type="spellEnd"/>
      <w:r w:rsidRPr="00330C6D">
        <w:rPr>
          <w:rFonts w:cs="David" w:hint="cs"/>
          <w:rtl/>
        </w:rPr>
        <w:t xml:space="preserve"> גנאים (532).</w:t>
      </w:r>
    </w:p>
    <w:p w14:paraId="6C30847B" w14:textId="77777777" w:rsidR="00330C6D" w:rsidRPr="00330C6D" w:rsidRDefault="00330C6D" w:rsidP="00330C6D">
      <w:pPr>
        <w:bidi/>
        <w:jc w:val="both"/>
        <w:rPr>
          <w:rFonts w:cs="David" w:hint="cs"/>
          <w:rtl/>
        </w:rPr>
      </w:pPr>
    </w:p>
    <w:p w14:paraId="1C5747C4" w14:textId="77777777" w:rsidR="00330C6D" w:rsidRPr="00330C6D" w:rsidRDefault="00330C6D" w:rsidP="00330C6D">
      <w:pPr>
        <w:bidi/>
        <w:jc w:val="both"/>
        <w:rPr>
          <w:rFonts w:cs="David" w:hint="cs"/>
          <w:rtl/>
        </w:rPr>
      </w:pPr>
      <w:r w:rsidRPr="00330C6D">
        <w:rPr>
          <w:rFonts w:cs="David" w:hint="cs"/>
          <w:rtl/>
        </w:rPr>
        <w:t xml:space="preserve">                 ג. דיון מהיר בנושא: "מעצרו של חבר הכנסת מיכאל בן ארי" </w:t>
      </w:r>
      <w:r w:rsidRPr="00330C6D">
        <w:rPr>
          <w:rFonts w:cs="David"/>
          <w:rtl/>
        </w:rPr>
        <w:t>–</w:t>
      </w:r>
      <w:r w:rsidRPr="00330C6D">
        <w:rPr>
          <w:rFonts w:cs="David" w:hint="cs"/>
          <w:rtl/>
        </w:rPr>
        <w:t xml:space="preserve"> הצעת חה"כ אריה אלדד (610)</w:t>
      </w:r>
    </w:p>
    <w:p w14:paraId="5B68DF07" w14:textId="77777777" w:rsidR="00330C6D" w:rsidRPr="00330C6D" w:rsidRDefault="00330C6D" w:rsidP="00330C6D">
      <w:pPr>
        <w:bidi/>
        <w:jc w:val="both"/>
        <w:rPr>
          <w:rFonts w:cs="David" w:hint="cs"/>
          <w:rtl/>
        </w:rPr>
      </w:pPr>
    </w:p>
    <w:p w14:paraId="6140EB8E" w14:textId="77777777" w:rsidR="00330C6D" w:rsidRPr="00330C6D" w:rsidRDefault="00330C6D" w:rsidP="00330C6D">
      <w:pPr>
        <w:bidi/>
        <w:jc w:val="both"/>
        <w:rPr>
          <w:rFonts w:cs="David" w:hint="cs"/>
          <w:rtl/>
        </w:rPr>
      </w:pPr>
      <w:r w:rsidRPr="00330C6D">
        <w:rPr>
          <w:rFonts w:cs="David" w:hint="cs"/>
          <w:rtl/>
        </w:rPr>
        <w:t xml:space="preserve">                ד. הצעה לסדר יום בנושא: "התנהגות פרובוקטיבית והפרעה לכוחות הביטחון במילוי תפקידם ע"י חבר הכנסת מיכאל בן ארי" </w:t>
      </w:r>
      <w:r w:rsidRPr="00330C6D">
        <w:rPr>
          <w:rFonts w:cs="David"/>
          <w:rtl/>
        </w:rPr>
        <w:t>–</w:t>
      </w:r>
      <w:r w:rsidRPr="00330C6D">
        <w:rPr>
          <w:rFonts w:cs="David" w:hint="cs"/>
          <w:rtl/>
        </w:rPr>
        <w:t xml:space="preserve"> הצעת חה"כ אברהם </w:t>
      </w:r>
      <w:proofErr w:type="spellStart"/>
      <w:r w:rsidRPr="00330C6D">
        <w:rPr>
          <w:rFonts w:cs="David" w:hint="cs"/>
          <w:rtl/>
        </w:rPr>
        <w:t>דיכטר</w:t>
      </w:r>
      <w:proofErr w:type="spellEnd"/>
      <w:r w:rsidRPr="00330C6D">
        <w:rPr>
          <w:rFonts w:cs="David" w:hint="cs"/>
          <w:rtl/>
        </w:rPr>
        <w:t xml:space="preserve"> (682)</w:t>
      </w:r>
    </w:p>
    <w:p w14:paraId="12998287" w14:textId="77777777" w:rsidR="00330C6D" w:rsidRPr="00330C6D" w:rsidRDefault="00330C6D" w:rsidP="00330C6D">
      <w:pPr>
        <w:bidi/>
        <w:jc w:val="both"/>
        <w:rPr>
          <w:rFonts w:cs="David" w:hint="cs"/>
          <w:rtl/>
        </w:rPr>
      </w:pPr>
    </w:p>
    <w:p w14:paraId="263123A6" w14:textId="77777777" w:rsidR="00330C6D" w:rsidRPr="00330C6D" w:rsidRDefault="00330C6D" w:rsidP="00330C6D">
      <w:pPr>
        <w:bidi/>
        <w:jc w:val="both"/>
        <w:rPr>
          <w:rFonts w:cs="David" w:hint="cs"/>
          <w:b/>
          <w:bCs/>
          <w:u w:val="single"/>
          <w:rtl/>
        </w:rPr>
      </w:pPr>
    </w:p>
    <w:p w14:paraId="46317065" w14:textId="77777777" w:rsidR="00330C6D" w:rsidRPr="00330C6D" w:rsidRDefault="00330C6D" w:rsidP="00330C6D">
      <w:pPr>
        <w:bidi/>
        <w:jc w:val="both"/>
        <w:rPr>
          <w:rFonts w:cs="David"/>
          <w:b/>
          <w:bCs/>
          <w:u w:val="single"/>
          <w:rtl/>
        </w:rPr>
      </w:pPr>
      <w:r w:rsidRPr="00330C6D">
        <w:rPr>
          <w:rFonts w:cs="David"/>
          <w:b/>
          <w:bCs/>
          <w:u w:val="single"/>
          <w:rtl/>
        </w:rPr>
        <w:t>נכחו</w:t>
      </w:r>
      <w:r w:rsidRPr="00330C6D">
        <w:rPr>
          <w:rFonts w:cs="David"/>
          <w:rtl/>
        </w:rPr>
        <w:t>:</w:t>
      </w:r>
    </w:p>
    <w:p w14:paraId="71B1AB67" w14:textId="77777777" w:rsidR="00330C6D" w:rsidRPr="00330C6D" w:rsidRDefault="00330C6D" w:rsidP="00330C6D">
      <w:pPr>
        <w:bidi/>
        <w:jc w:val="both"/>
        <w:rPr>
          <w:rFonts w:cs="David"/>
          <w:rtl/>
        </w:rPr>
      </w:pPr>
    </w:p>
    <w:p w14:paraId="48099105" w14:textId="77777777" w:rsidR="00330C6D" w:rsidRPr="00330C6D" w:rsidRDefault="00330C6D" w:rsidP="00330C6D">
      <w:pPr>
        <w:tabs>
          <w:tab w:val="left" w:pos="1788"/>
        </w:tabs>
        <w:bidi/>
        <w:jc w:val="both"/>
        <w:rPr>
          <w:rFonts w:cs="David"/>
          <w:rtl/>
        </w:rPr>
      </w:pPr>
      <w:r w:rsidRPr="00330C6D">
        <w:rPr>
          <w:rFonts w:cs="David"/>
          <w:b/>
          <w:bCs/>
          <w:u w:val="single"/>
          <w:rtl/>
        </w:rPr>
        <w:t>חברי הוועדה</w:t>
      </w:r>
      <w:r w:rsidRPr="00330C6D">
        <w:rPr>
          <w:rFonts w:cs="David"/>
          <w:rtl/>
        </w:rPr>
        <w:t>:</w:t>
      </w:r>
    </w:p>
    <w:p w14:paraId="320D375F" w14:textId="77777777" w:rsidR="00330C6D" w:rsidRPr="00330C6D" w:rsidRDefault="00330C6D" w:rsidP="00330C6D">
      <w:pPr>
        <w:tabs>
          <w:tab w:val="left" w:pos="1788"/>
          <w:tab w:val="left" w:pos="3631"/>
        </w:tabs>
        <w:bidi/>
        <w:jc w:val="both"/>
        <w:rPr>
          <w:rFonts w:cs="David" w:hint="cs"/>
          <w:rtl/>
        </w:rPr>
      </w:pPr>
      <w:r w:rsidRPr="00330C6D">
        <w:rPr>
          <w:rFonts w:cs="David" w:hint="cs"/>
          <w:rtl/>
        </w:rPr>
        <w:t xml:space="preserve">זאב </w:t>
      </w:r>
      <w:proofErr w:type="spellStart"/>
      <w:r w:rsidRPr="00330C6D">
        <w:rPr>
          <w:rFonts w:cs="David" w:hint="cs"/>
          <w:rtl/>
        </w:rPr>
        <w:t>אלקין</w:t>
      </w:r>
      <w:proofErr w:type="spellEnd"/>
      <w:r w:rsidRPr="00330C6D">
        <w:rPr>
          <w:rFonts w:cs="David" w:hint="cs"/>
          <w:rtl/>
        </w:rPr>
        <w:t xml:space="preserve"> </w:t>
      </w:r>
      <w:r w:rsidRPr="00330C6D">
        <w:rPr>
          <w:rFonts w:cs="David"/>
          <w:rtl/>
        </w:rPr>
        <w:t>–</w:t>
      </w:r>
      <w:r w:rsidRPr="00330C6D">
        <w:rPr>
          <w:rFonts w:cs="David" w:hint="cs"/>
          <w:rtl/>
        </w:rPr>
        <w:t xml:space="preserve"> היו"ר</w:t>
      </w:r>
    </w:p>
    <w:p w14:paraId="40120716" w14:textId="77777777" w:rsidR="00330C6D" w:rsidRPr="00330C6D" w:rsidRDefault="00330C6D" w:rsidP="00330C6D">
      <w:pPr>
        <w:tabs>
          <w:tab w:val="left" w:pos="1788"/>
          <w:tab w:val="left" w:pos="3631"/>
        </w:tabs>
        <w:bidi/>
        <w:jc w:val="both"/>
        <w:rPr>
          <w:rFonts w:cs="David" w:hint="cs"/>
          <w:rtl/>
        </w:rPr>
      </w:pPr>
      <w:r w:rsidRPr="00330C6D">
        <w:rPr>
          <w:rFonts w:cs="David" w:hint="cs"/>
          <w:rtl/>
        </w:rPr>
        <w:t>רוחמה אברהם</w:t>
      </w:r>
    </w:p>
    <w:p w14:paraId="0EA6AD17" w14:textId="77777777" w:rsidR="00330C6D" w:rsidRPr="00330C6D" w:rsidRDefault="00330C6D" w:rsidP="00330C6D">
      <w:pPr>
        <w:tabs>
          <w:tab w:val="left" w:pos="1788"/>
          <w:tab w:val="left" w:pos="3631"/>
        </w:tabs>
        <w:bidi/>
        <w:jc w:val="both"/>
        <w:rPr>
          <w:rFonts w:cs="David" w:hint="cs"/>
          <w:rtl/>
        </w:rPr>
      </w:pPr>
      <w:r w:rsidRPr="00330C6D">
        <w:rPr>
          <w:rFonts w:cs="David" w:hint="cs"/>
          <w:rtl/>
        </w:rPr>
        <w:t>אריה אלדד</w:t>
      </w:r>
    </w:p>
    <w:p w14:paraId="2B4AF385" w14:textId="77777777" w:rsidR="00330C6D" w:rsidRPr="00330C6D" w:rsidRDefault="00330C6D" w:rsidP="00330C6D">
      <w:pPr>
        <w:tabs>
          <w:tab w:val="left" w:pos="1788"/>
          <w:tab w:val="left" w:pos="3631"/>
        </w:tabs>
        <w:bidi/>
        <w:jc w:val="both"/>
        <w:rPr>
          <w:rFonts w:cs="David" w:hint="cs"/>
          <w:rtl/>
        </w:rPr>
      </w:pPr>
      <w:r w:rsidRPr="00330C6D">
        <w:rPr>
          <w:rFonts w:cs="David" w:hint="cs"/>
          <w:rtl/>
        </w:rPr>
        <w:t>אריה ביבי</w:t>
      </w:r>
    </w:p>
    <w:p w14:paraId="756CF693" w14:textId="77777777" w:rsidR="00330C6D" w:rsidRPr="00330C6D" w:rsidRDefault="00330C6D" w:rsidP="00330C6D">
      <w:pPr>
        <w:tabs>
          <w:tab w:val="left" w:pos="1788"/>
          <w:tab w:val="left" w:pos="3631"/>
        </w:tabs>
        <w:bidi/>
        <w:jc w:val="both"/>
        <w:rPr>
          <w:rFonts w:cs="David" w:hint="cs"/>
          <w:rtl/>
        </w:rPr>
      </w:pPr>
      <w:r w:rsidRPr="00330C6D">
        <w:rPr>
          <w:rFonts w:cs="David" w:hint="cs"/>
          <w:rtl/>
        </w:rPr>
        <w:t xml:space="preserve">זאב </w:t>
      </w:r>
      <w:proofErr w:type="spellStart"/>
      <w:r w:rsidRPr="00330C6D">
        <w:rPr>
          <w:rFonts w:cs="David" w:hint="cs"/>
          <w:rtl/>
        </w:rPr>
        <w:t>בילסקי</w:t>
      </w:r>
      <w:proofErr w:type="spellEnd"/>
    </w:p>
    <w:p w14:paraId="703C6D9F" w14:textId="77777777" w:rsidR="00330C6D" w:rsidRPr="00330C6D" w:rsidRDefault="00330C6D" w:rsidP="00330C6D">
      <w:pPr>
        <w:tabs>
          <w:tab w:val="left" w:pos="1788"/>
          <w:tab w:val="left" w:pos="3631"/>
        </w:tabs>
        <w:bidi/>
        <w:jc w:val="both"/>
        <w:rPr>
          <w:rFonts w:cs="David" w:hint="cs"/>
          <w:rtl/>
        </w:rPr>
      </w:pPr>
      <w:r w:rsidRPr="00330C6D">
        <w:rPr>
          <w:rFonts w:cs="David" w:hint="cs"/>
          <w:rtl/>
        </w:rPr>
        <w:t>מיכאל בן ארי</w:t>
      </w:r>
    </w:p>
    <w:p w14:paraId="59464F4B" w14:textId="77777777" w:rsidR="00330C6D" w:rsidRPr="00330C6D" w:rsidRDefault="00330C6D" w:rsidP="00330C6D">
      <w:pPr>
        <w:tabs>
          <w:tab w:val="left" w:pos="1788"/>
          <w:tab w:val="left" w:pos="3631"/>
        </w:tabs>
        <w:bidi/>
        <w:jc w:val="both"/>
        <w:rPr>
          <w:rFonts w:cs="David" w:hint="cs"/>
          <w:rtl/>
        </w:rPr>
      </w:pPr>
      <w:r w:rsidRPr="00330C6D">
        <w:rPr>
          <w:rFonts w:cs="David" w:hint="cs"/>
          <w:rtl/>
        </w:rPr>
        <w:t xml:space="preserve">אבי </w:t>
      </w:r>
      <w:proofErr w:type="spellStart"/>
      <w:r w:rsidRPr="00330C6D">
        <w:rPr>
          <w:rFonts w:cs="David" w:hint="cs"/>
          <w:rtl/>
        </w:rPr>
        <w:t>דיכטר</w:t>
      </w:r>
      <w:proofErr w:type="spellEnd"/>
    </w:p>
    <w:p w14:paraId="795CC4B0" w14:textId="77777777" w:rsidR="00330C6D" w:rsidRPr="00330C6D" w:rsidRDefault="00330C6D" w:rsidP="00330C6D">
      <w:pPr>
        <w:tabs>
          <w:tab w:val="left" w:pos="1788"/>
          <w:tab w:val="left" w:pos="3631"/>
        </w:tabs>
        <w:bidi/>
        <w:jc w:val="both"/>
        <w:rPr>
          <w:rFonts w:cs="David" w:hint="cs"/>
          <w:rtl/>
        </w:rPr>
      </w:pPr>
      <w:r w:rsidRPr="00330C6D">
        <w:rPr>
          <w:rFonts w:cs="David" w:hint="cs"/>
          <w:rtl/>
        </w:rPr>
        <w:t xml:space="preserve">דני </w:t>
      </w:r>
      <w:proofErr w:type="spellStart"/>
      <w:r w:rsidRPr="00330C6D">
        <w:rPr>
          <w:rFonts w:cs="David" w:hint="cs"/>
          <w:rtl/>
        </w:rPr>
        <w:t>דנון</w:t>
      </w:r>
      <w:proofErr w:type="spellEnd"/>
    </w:p>
    <w:p w14:paraId="76F288F9" w14:textId="77777777" w:rsidR="00330C6D" w:rsidRPr="00330C6D" w:rsidRDefault="00330C6D" w:rsidP="00330C6D">
      <w:pPr>
        <w:tabs>
          <w:tab w:val="left" w:pos="1788"/>
          <w:tab w:val="left" w:pos="3631"/>
        </w:tabs>
        <w:bidi/>
        <w:jc w:val="both"/>
        <w:rPr>
          <w:rFonts w:cs="David" w:hint="cs"/>
          <w:rtl/>
        </w:rPr>
      </w:pPr>
      <w:r w:rsidRPr="00330C6D">
        <w:rPr>
          <w:rFonts w:cs="David" w:hint="cs"/>
          <w:rtl/>
        </w:rPr>
        <w:t>נסים זאב</w:t>
      </w:r>
    </w:p>
    <w:p w14:paraId="517DAE2B" w14:textId="77777777" w:rsidR="00330C6D" w:rsidRPr="00330C6D" w:rsidRDefault="00330C6D" w:rsidP="00330C6D">
      <w:pPr>
        <w:tabs>
          <w:tab w:val="left" w:pos="1788"/>
          <w:tab w:val="left" w:pos="3631"/>
        </w:tabs>
        <w:bidi/>
        <w:jc w:val="both"/>
        <w:rPr>
          <w:rFonts w:cs="David" w:hint="cs"/>
          <w:rtl/>
        </w:rPr>
      </w:pPr>
      <w:r w:rsidRPr="00330C6D">
        <w:rPr>
          <w:rFonts w:cs="David" w:hint="cs"/>
          <w:rtl/>
        </w:rPr>
        <w:t>שלי יחימוביץ</w:t>
      </w:r>
    </w:p>
    <w:p w14:paraId="5D8F8F3F" w14:textId="77777777" w:rsidR="00330C6D" w:rsidRPr="00330C6D" w:rsidRDefault="00330C6D" w:rsidP="00330C6D">
      <w:pPr>
        <w:tabs>
          <w:tab w:val="left" w:pos="1788"/>
          <w:tab w:val="left" w:pos="3631"/>
        </w:tabs>
        <w:bidi/>
        <w:jc w:val="both"/>
        <w:rPr>
          <w:rFonts w:cs="David" w:hint="cs"/>
          <w:rtl/>
        </w:rPr>
      </w:pPr>
      <w:r w:rsidRPr="00330C6D">
        <w:rPr>
          <w:rFonts w:cs="David" w:hint="cs"/>
          <w:rtl/>
        </w:rPr>
        <w:t>אמנון כהן</w:t>
      </w:r>
    </w:p>
    <w:p w14:paraId="677745BE" w14:textId="77777777" w:rsidR="00330C6D" w:rsidRPr="00330C6D" w:rsidRDefault="00330C6D" w:rsidP="00330C6D">
      <w:pPr>
        <w:tabs>
          <w:tab w:val="left" w:pos="1788"/>
          <w:tab w:val="left" w:pos="3631"/>
        </w:tabs>
        <w:bidi/>
        <w:jc w:val="both"/>
        <w:rPr>
          <w:rFonts w:cs="David" w:hint="cs"/>
          <w:rtl/>
        </w:rPr>
      </w:pPr>
      <w:r w:rsidRPr="00330C6D">
        <w:rPr>
          <w:rFonts w:cs="David" w:hint="cs"/>
          <w:rtl/>
        </w:rPr>
        <w:t xml:space="preserve">יריב </w:t>
      </w:r>
      <w:proofErr w:type="spellStart"/>
      <w:r w:rsidRPr="00330C6D">
        <w:rPr>
          <w:rFonts w:cs="David" w:hint="cs"/>
          <w:rtl/>
        </w:rPr>
        <w:t>לוין</w:t>
      </w:r>
      <w:proofErr w:type="spellEnd"/>
    </w:p>
    <w:p w14:paraId="65BB6C67" w14:textId="77777777" w:rsidR="00330C6D" w:rsidRPr="00330C6D" w:rsidRDefault="00330C6D" w:rsidP="00330C6D">
      <w:pPr>
        <w:tabs>
          <w:tab w:val="left" w:pos="1788"/>
          <w:tab w:val="left" w:pos="3631"/>
        </w:tabs>
        <w:bidi/>
        <w:jc w:val="both"/>
        <w:rPr>
          <w:rFonts w:cs="David" w:hint="cs"/>
          <w:rtl/>
        </w:rPr>
      </w:pPr>
      <w:r w:rsidRPr="00330C6D">
        <w:rPr>
          <w:rFonts w:cs="David" w:hint="cs"/>
          <w:rtl/>
        </w:rPr>
        <w:t xml:space="preserve">מנחם אליעזר </w:t>
      </w:r>
      <w:proofErr w:type="spellStart"/>
      <w:r w:rsidRPr="00330C6D">
        <w:rPr>
          <w:rFonts w:cs="David" w:hint="cs"/>
          <w:rtl/>
        </w:rPr>
        <w:t>מוזס</w:t>
      </w:r>
      <w:proofErr w:type="spellEnd"/>
    </w:p>
    <w:p w14:paraId="623A9836" w14:textId="77777777" w:rsidR="00330C6D" w:rsidRPr="00330C6D" w:rsidRDefault="00330C6D" w:rsidP="00330C6D">
      <w:pPr>
        <w:tabs>
          <w:tab w:val="left" w:pos="1788"/>
          <w:tab w:val="left" w:pos="3631"/>
        </w:tabs>
        <w:bidi/>
        <w:jc w:val="both"/>
        <w:rPr>
          <w:rFonts w:cs="David" w:hint="cs"/>
          <w:rtl/>
        </w:rPr>
      </w:pPr>
      <w:r w:rsidRPr="00330C6D">
        <w:rPr>
          <w:rFonts w:cs="David" w:hint="cs"/>
          <w:rtl/>
        </w:rPr>
        <w:t xml:space="preserve">אברהם </w:t>
      </w:r>
      <w:proofErr w:type="spellStart"/>
      <w:r w:rsidRPr="00330C6D">
        <w:rPr>
          <w:rFonts w:cs="David" w:hint="cs"/>
          <w:rtl/>
        </w:rPr>
        <w:t>מיכאלי</w:t>
      </w:r>
      <w:proofErr w:type="spellEnd"/>
    </w:p>
    <w:p w14:paraId="7CEE45ED" w14:textId="77777777" w:rsidR="00330C6D" w:rsidRPr="00330C6D" w:rsidRDefault="00330C6D" w:rsidP="00330C6D">
      <w:pPr>
        <w:tabs>
          <w:tab w:val="left" w:pos="1788"/>
          <w:tab w:val="left" w:pos="3631"/>
        </w:tabs>
        <w:bidi/>
        <w:jc w:val="both"/>
        <w:rPr>
          <w:rFonts w:cs="David" w:hint="cs"/>
          <w:rtl/>
        </w:rPr>
      </w:pPr>
      <w:r w:rsidRPr="00330C6D">
        <w:rPr>
          <w:rFonts w:cs="David" w:hint="cs"/>
          <w:rtl/>
        </w:rPr>
        <w:t xml:space="preserve">ציון </w:t>
      </w:r>
      <w:proofErr w:type="spellStart"/>
      <w:r w:rsidRPr="00330C6D">
        <w:rPr>
          <w:rFonts w:cs="David" w:hint="cs"/>
          <w:rtl/>
        </w:rPr>
        <w:t>פניאן</w:t>
      </w:r>
      <w:proofErr w:type="spellEnd"/>
    </w:p>
    <w:p w14:paraId="5BFD8E08" w14:textId="77777777" w:rsidR="00330C6D" w:rsidRPr="00330C6D" w:rsidRDefault="00330C6D" w:rsidP="00330C6D">
      <w:pPr>
        <w:tabs>
          <w:tab w:val="left" w:pos="1788"/>
          <w:tab w:val="left" w:pos="3631"/>
        </w:tabs>
        <w:bidi/>
        <w:jc w:val="both"/>
        <w:rPr>
          <w:rFonts w:cs="David" w:hint="cs"/>
          <w:rtl/>
        </w:rPr>
      </w:pPr>
      <w:r w:rsidRPr="00330C6D">
        <w:rPr>
          <w:rFonts w:cs="David" w:hint="cs"/>
          <w:rtl/>
        </w:rPr>
        <w:t xml:space="preserve">פניה </w:t>
      </w:r>
      <w:proofErr w:type="spellStart"/>
      <w:r w:rsidRPr="00330C6D">
        <w:rPr>
          <w:rFonts w:cs="David" w:hint="cs"/>
          <w:rtl/>
        </w:rPr>
        <w:t>קרשנבאום</w:t>
      </w:r>
      <w:proofErr w:type="spellEnd"/>
    </w:p>
    <w:p w14:paraId="293EA957" w14:textId="77777777" w:rsidR="00330C6D" w:rsidRPr="00330C6D" w:rsidRDefault="00330C6D" w:rsidP="00330C6D">
      <w:pPr>
        <w:tabs>
          <w:tab w:val="left" w:pos="1788"/>
          <w:tab w:val="left" w:pos="3631"/>
        </w:tabs>
        <w:bidi/>
        <w:jc w:val="both"/>
        <w:rPr>
          <w:rFonts w:cs="David" w:hint="cs"/>
          <w:rtl/>
        </w:rPr>
      </w:pPr>
      <w:r w:rsidRPr="00330C6D">
        <w:rPr>
          <w:rFonts w:cs="David" w:hint="cs"/>
          <w:rtl/>
        </w:rPr>
        <w:t>כרמל שאמה</w:t>
      </w:r>
    </w:p>
    <w:p w14:paraId="63F33FAD" w14:textId="77777777" w:rsidR="00330C6D" w:rsidRPr="00330C6D" w:rsidRDefault="00330C6D" w:rsidP="00330C6D">
      <w:pPr>
        <w:tabs>
          <w:tab w:val="left" w:pos="1788"/>
          <w:tab w:val="left" w:pos="3631"/>
        </w:tabs>
        <w:bidi/>
        <w:jc w:val="both"/>
        <w:rPr>
          <w:rFonts w:cs="David" w:hint="cs"/>
          <w:rtl/>
        </w:rPr>
      </w:pPr>
      <w:r w:rsidRPr="00330C6D">
        <w:rPr>
          <w:rFonts w:cs="David" w:hint="cs"/>
          <w:rtl/>
        </w:rPr>
        <w:t>נחמן שי</w:t>
      </w:r>
    </w:p>
    <w:p w14:paraId="05DEBE39" w14:textId="77777777" w:rsidR="00330C6D" w:rsidRPr="00330C6D" w:rsidRDefault="00330C6D" w:rsidP="00330C6D">
      <w:pPr>
        <w:tabs>
          <w:tab w:val="left" w:pos="1788"/>
          <w:tab w:val="left" w:pos="3631"/>
        </w:tabs>
        <w:bidi/>
        <w:jc w:val="both"/>
        <w:rPr>
          <w:rFonts w:cs="David" w:hint="cs"/>
          <w:rtl/>
        </w:rPr>
      </w:pPr>
      <w:proofErr w:type="spellStart"/>
      <w:r w:rsidRPr="00330C6D">
        <w:rPr>
          <w:rFonts w:cs="David" w:hint="cs"/>
          <w:rtl/>
        </w:rPr>
        <w:t>ליה</w:t>
      </w:r>
      <w:proofErr w:type="spellEnd"/>
      <w:r w:rsidRPr="00330C6D">
        <w:rPr>
          <w:rFonts w:cs="David" w:hint="cs"/>
          <w:rtl/>
        </w:rPr>
        <w:t xml:space="preserve"> שמטוב</w:t>
      </w:r>
    </w:p>
    <w:p w14:paraId="4D34332C" w14:textId="77777777" w:rsidR="00330C6D" w:rsidRDefault="00330C6D" w:rsidP="00330C6D">
      <w:pPr>
        <w:tabs>
          <w:tab w:val="left" w:pos="1788"/>
          <w:tab w:val="left" w:pos="3631"/>
        </w:tabs>
        <w:bidi/>
        <w:jc w:val="both"/>
        <w:rPr>
          <w:rFonts w:cs="David" w:hint="cs"/>
          <w:rtl/>
        </w:rPr>
      </w:pPr>
    </w:p>
    <w:p w14:paraId="669C0E1A" w14:textId="77777777" w:rsidR="00330C6D" w:rsidRDefault="00330C6D" w:rsidP="00330C6D">
      <w:pPr>
        <w:tabs>
          <w:tab w:val="left" w:pos="1788"/>
          <w:tab w:val="left" w:pos="3631"/>
        </w:tabs>
        <w:bidi/>
        <w:jc w:val="both"/>
        <w:rPr>
          <w:rFonts w:cs="David" w:hint="cs"/>
          <w:rtl/>
        </w:rPr>
      </w:pPr>
    </w:p>
    <w:p w14:paraId="0BD5E399" w14:textId="77777777" w:rsidR="00330C6D" w:rsidRDefault="00330C6D" w:rsidP="00330C6D">
      <w:pPr>
        <w:tabs>
          <w:tab w:val="left" w:pos="1788"/>
          <w:tab w:val="left" w:pos="3631"/>
        </w:tabs>
        <w:bidi/>
        <w:jc w:val="both"/>
        <w:rPr>
          <w:rFonts w:cs="David" w:hint="cs"/>
          <w:rtl/>
        </w:rPr>
      </w:pPr>
    </w:p>
    <w:p w14:paraId="27892A7E" w14:textId="77777777" w:rsidR="00330C6D" w:rsidRDefault="00330C6D" w:rsidP="00330C6D">
      <w:pPr>
        <w:tabs>
          <w:tab w:val="left" w:pos="1788"/>
          <w:tab w:val="left" w:pos="3631"/>
        </w:tabs>
        <w:bidi/>
        <w:jc w:val="both"/>
        <w:rPr>
          <w:rFonts w:cs="David" w:hint="cs"/>
          <w:rtl/>
        </w:rPr>
      </w:pPr>
    </w:p>
    <w:p w14:paraId="542FE94E" w14:textId="77777777" w:rsidR="00330C6D" w:rsidRDefault="00330C6D" w:rsidP="00330C6D">
      <w:pPr>
        <w:tabs>
          <w:tab w:val="left" w:pos="1788"/>
          <w:tab w:val="left" w:pos="3631"/>
        </w:tabs>
        <w:bidi/>
        <w:jc w:val="both"/>
        <w:rPr>
          <w:rFonts w:cs="David" w:hint="cs"/>
          <w:rtl/>
        </w:rPr>
      </w:pPr>
    </w:p>
    <w:p w14:paraId="4D1644C1" w14:textId="77777777" w:rsidR="00330C6D" w:rsidRPr="00330C6D" w:rsidRDefault="00330C6D" w:rsidP="00330C6D">
      <w:pPr>
        <w:tabs>
          <w:tab w:val="left" w:pos="1788"/>
          <w:tab w:val="left" w:pos="3631"/>
        </w:tabs>
        <w:bidi/>
        <w:jc w:val="both"/>
        <w:rPr>
          <w:rFonts w:cs="David" w:hint="cs"/>
          <w:rtl/>
        </w:rPr>
      </w:pPr>
    </w:p>
    <w:p w14:paraId="6A587DC5" w14:textId="77777777" w:rsidR="00330C6D" w:rsidRPr="00330C6D" w:rsidRDefault="00330C6D" w:rsidP="00330C6D">
      <w:pPr>
        <w:tabs>
          <w:tab w:val="left" w:pos="1788"/>
          <w:tab w:val="left" w:pos="3631"/>
        </w:tabs>
        <w:bidi/>
        <w:jc w:val="both"/>
        <w:rPr>
          <w:rFonts w:cs="David" w:hint="cs"/>
          <w:rtl/>
        </w:rPr>
      </w:pPr>
      <w:r w:rsidRPr="00330C6D">
        <w:rPr>
          <w:rFonts w:cs="David"/>
          <w:b/>
          <w:bCs/>
          <w:u w:val="single"/>
          <w:rtl/>
        </w:rPr>
        <w:t>מוזמנים</w:t>
      </w:r>
      <w:r w:rsidRPr="00330C6D">
        <w:rPr>
          <w:rFonts w:cs="David"/>
          <w:rtl/>
        </w:rPr>
        <w:t>:</w:t>
      </w:r>
    </w:p>
    <w:p w14:paraId="5FDDF0B7" w14:textId="77777777" w:rsidR="00330C6D" w:rsidRPr="00330C6D" w:rsidRDefault="00330C6D" w:rsidP="00330C6D">
      <w:pPr>
        <w:tabs>
          <w:tab w:val="left" w:pos="1930"/>
        </w:tabs>
        <w:bidi/>
        <w:jc w:val="both"/>
        <w:rPr>
          <w:rFonts w:cs="David" w:hint="cs"/>
          <w:rtl/>
        </w:rPr>
      </w:pPr>
      <w:r w:rsidRPr="00330C6D">
        <w:rPr>
          <w:rFonts w:cs="David" w:hint="cs"/>
          <w:rtl/>
        </w:rPr>
        <w:t xml:space="preserve">אייל יינון </w:t>
      </w:r>
      <w:r w:rsidRPr="00330C6D">
        <w:rPr>
          <w:rFonts w:cs="David"/>
          <w:rtl/>
        </w:rPr>
        <w:t>–</w:t>
      </w:r>
      <w:r w:rsidRPr="00330C6D">
        <w:rPr>
          <w:rFonts w:cs="David" w:hint="cs"/>
          <w:rtl/>
        </w:rPr>
        <w:t xml:space="preserve"> מזכיר הכנסת </w:t>
      </w:r>
    </w:p>
    <w:p w14:paraId="606889E0" w14:textId="77777777" w:rsidR="00330C6D" w:rsidRPr="00330C6D" w:rsidRDefault="00330C6D" w:rsidP="00330C6D">
      <w:pPr>
        <w:tabs>
          <w:tab w:val="left" w:pos="1930"/>
        </w:tabs>
        <w:bidi/>
        <w:jc w:val="both"/>
        <w:rPr>
          <w:rFonts w:cs="David" w:hint="cs"/>
          <w:rtl/>
        </w:rPr>
      </w:pPr>
      <w:r w:rsidRPr="00330C6D">
        <w:rPr>
          <w:rFonts w:cs="David" w:hint="cs"/>
          <w:rtl/>
        </w:rPr>
        <w:t xml:space="preserve">ירדנה </w:t>
      </w:r>
      <w:proofErr w:type="spellStart"/>
      <w:r w:rsidRPr="00330C6D">
        <w:rPr>
          <w:rFonts w:cs="David" w:hint="cs"/>
          <w:rtl/>
        </w:rPr>
        <w:t>מלר</w:t>
      </w:r>
      <w:proofErr w:type="spellEnd"/>
      <w:r w:rsidRPr="00330C6D">
        <w:rPr>
          <w:rFonts w:cs="David" w:hint="cs"/>
          <w:rtl/>
        </w:rPr>
        <w:t xml:space="preserve">- הורוביץ </w:t>
      </w:r>
      <w:r w:rsidRPr="00330C6D">
        <w:rPr>
          <w:rFonts w:cs="David"/>
          <w:rtl/>
        </w:rPr>
        <w:t>–</w:t>
      </w:r>
      <w:r w:rsidRPr="00330C6D">
        <w:rPr>
          <w:rFonts w:cs="David" w:hint="cs"/>
          <w:rtl/>
        </w:rPr>
        <w:t xml:space="preserve"> ס' מזכיר הכנסת</w:t>
      </w:r>
    </w:p>
    <w:p w14:paraId="257E37B5" w14:textId="77777777" w:rsidR="00330C6D" w:rsidRPr="00330C6D" w:rsidRDefault="00330C6D" w:rsidP="00330C6D">
      <w:pPr>
        <w:tabs>
          <w:tab w:val="left" w:pos="1930"/>
        </w:tabs>
        <w:bidi/>
        <w:jc w:val="both"/>
        <w:rPr>
          <w:rFonts w:cs="David" w:hint="cs"/>
          <w:rtl/>
        </w:rPr>
      </w:pPr>
      <w:r w:rsidRPr="00330C6D">
        <w:rPr>
          <w:rFonts w:cs="David" w:hint="cs"/>
          <w:rtl/>
        </w:rPr>
        <w:t xml:space="preserve">יצחק שד"ר </w:t>
      </w:r>
      <w:r w:rsidRPr="00330C6D">
        <w:rPr>
          <w:rFonts w:cs="David"/>
          <w:rtl/>
        </w:rPr>
        <w:t>–</w:t>
      </w:r>
      <w:r w:rsidRPr="00330C6D">
        <w:rPr>
          <w:rFonts w:cs="David" w:hint="cs"/>
          <w:rtl/>
        </w:rPr>
        <w:t xml:space="preserve"> קצין הכנסת</w:t>
      </w:r>
    </w:p>
    <w:p w14:paraId="762BF2B7" w14:textId="77777777" w:rsidR="00330C6D" w:rsidRDefault="00330C6D" w:rsidP="00330C6D">
      <w:pPr>
        <w:tabs>
          <w:tab w:val="left" w:pos="1930"/>
        </w:tabs>
        <w:bidi/>
        <w:jc w:val="both"/>
        <w:rPr>
          <w:rFonts w:cs="David" w:hint="cs"/>
          <w:rtl/>
        </w:rPr>
      </w:pPr>
    </w:p>
    <w:p w14:paraId="0F0B6021" w14:textId="77777777" w:rsidR="00330C6D" w:rsidRDefault="00330C6D" w:rsidP="00330C6D">
      <w:pPr>
        <w:tabs>
          <w:tab w:val="left" w:pos="1930"/>
        </w:tabs>
        <w:bidi/>
        <w:jc w:val="both"/>
        <w:rPr>
          <w:rFonts w:cs="David" w:hint="cs"/>
          <w:rtl/>
        </w:rPr>
      </w:pPr>
    </w:p>
    <w:p w14:paraId="42737907" w14:textId="77777777" w:rsidR="00330C6D" w:rsidRPr="00330C6D" w:rsidRDefault="00330C6D" w:rsidP="00330C6D">
      <w:pPr>
        <w:tabs>
          <w:tab w:val="left" w:pos="1930"/>
        </w:tabs>
        <w:bidi/>
        <w:jc w:val="both"/>
        <w:rPr>
          <w:rFonts w:cs="David" w:hint="cs"/>
          <w:rtl/>
        </w:rPr>
      </w:pPr>
    </w:p>
    <w:p w14:paraId="62F6CD5E" w14:textId="77777777" w:rsidR="00330C6D" w:rsidRPr="00330C6D" w:rsidRDefault="00330C6D" w:rsidP="00330C6D">
      <w:pPr>
        <w:tabs>
          <w:tab w:val="left" w:pos="1930"/>
        </w:tabs>
        <w:bidi/>
        <w:spacing w:line="360" w:lineRule="auto"/>
        <w:jc w:val="both"/>
        <w:rPr>
          <w:rFonts w:cs="David" w:hint="cs"/>
          <w:b/>
          <w:bCs/>
          <w:rtl/>
        </w:rPr>
      </w:pPr>
      <w:r w:rsidRPr="00330C6D">
        <w:rPr>
          <w:rFonts w:cs="David"/>
          <w:b/>
          <w:bCs/>
          <w:u w:val="single"/>
          <w:rtl/>
        </w:rPr>
        <w:t>מנהלת הוועדה</w:t>
      </w:r>
      <w:r w:rsidRPr="00330C6D">
        <w:rPr>
          <w:rFonts w:cs="David"/>
          <w:rtl/>
        </w:rPr>
        <w:t>:</w:t>
      </w:r>
      <w:r w:rsidRPr="00330C6D">
        <w:rPr>
          <w:rFonts w:cs="David" w:hint="cs"/>
          <w:rtl/>
        </w:rPr>
        <w:t xml:space="preserve"> אתי בן יוסף</w:t>
      </w:r>
    </w:p>
    <w:p w14:paraId="31318875" w14:textId="77777777" w:rsidR="00330C6D" w:rsidRPr="00330C6D" w:rsidRDefault="00330C6D" w:rsidP="00330C6D">
      <w:pPr>
        <w:tabs>
          <w:tab w:val="left" w:pos="1930"/>
        </w:tabs>
        <w:bidi/>
        <w:spacing w:line="360" w:lineRule="auto"/>
        <w:jc w:val="both"/>
        <w:rPr>
          <w:rFonts w:cs="David" w:hint="cs"/>
          <w:rtl/>
        </w:rPr>
      </w:pPr>
      <w:r w:rsidRPr="00330C6D">
        <w:rPr>
          <w:rFonts w:cs="David" w:hint="cs"/>
          <w:b/>
          <w:bCs/>
          <w:u w:val="single"/>
          <w:rtl/>
        </w:rPr>
        <w:t>ייעוץ משפטי:</w:t>
      </w:r>
      <w:r w:rsidRPr="00330C6D">
        <w:rPr>
          <w:rFonts w:cs="David" w:hint="cs"/>
          <w:rtl/>
        </w:rPr>
        <w:t xml:space="preserve"> ארבל אסטרחן, מירי פרנקל-שור</w:t>
      </w:r>
    </w:p>
    <w:p w14:paraId="544CCD44" w14:textId="77777777" w:rsidR="00330C6D" w:rsidRPr="00330C6D" w:rsidRDefault="00330C6D" w:rsidP="00330C6D">
      <w:pPr>
        <w:tabs>
          <w:tab w:val="left" w:pos="1930"/>
        </w:tabs>
        <w:bidi/>
        <w:spacing w:line="360" w:lineRule="auto"/>
        <w:jc w:val="both"/>
        <w:rPr>
          <w:rFonts w:cs="David" w:hint="cs"/>
          <w:rtl/>
        </w:rPr>
      </w:pPr>
      <w:r w:rsidRPr="00330C6D">
        <w:rPr>
          <w:rFonts w:cs="David" w:hint="cs"/>
          <w:b/>
          <w:bCs/>
          <w:u w:val="single"/>
          <w:rtl/>
        </w:rPr>
        <w:t xml:space="preserve">רשמת </w:t>
      </w:r>
      <w:proofErr w:type="spellStart"/>
      <w:r w:rsidRPr="00330C6D">
        <w:rPr>
          <w:rFonts w:cs="David" w:hint="cs"/>
          <w:b/>
          <w:bCs/>
          <w:u w:val="single"/>
          <w:rtl/>
        </w:rPr>
        <w:t>פרלמנטרית</w:t>
      </w:r>
      <w:proofErr w:type="spellEnd"/>
      <w:r w:rsidRPr="00330C6D">
        <w:rPr>
          <w:rFonts w:cs="David"/>
          <w:rtl/>
        </w:rPr>
        <w:t>:</w:t>
      </w:r>
      <w:r w:rsidRPr="00330C6D">
        <w:rPr>
          <w:rFonts w:cs="David" w:hint="cs"/>
          <w:rtl/>
        </w:rPr>
        <w:t xml:space="preserve"> רותי וייס</w:t>
      </w:r>
    </w:p>
    <w:p w14:paraId="216B7E99" w14:textId="77777777" w:rsidR="00330C6D" w:rsidRPr="00330C6D" w:rsidRDefault="00330C6D" w:rsidP="00330C6D">
      <w:pPr>
        <w:tabs>
          <w:tab w:val="left" w:pos="1930"/>
        </w:tabs>
        <w:bidi/>
        <w:spacing w:line="360" w:lineRule="auto"/>
        <w:jc w:val="both"/>
        <w:rPr>
          <w:rFonts w:cs="David" w:hint="cs"/>
          <w:rtl/>
        </w:rPr>
      </w:pPr>
    </w:p>
    <w:p w14:paraId="33E485B4" w14:textId="77777777" w:rsidR="00330C6D" w:rsidRPr="00330C6D" w:rsidRDefault="00330C6D" w:rsidP="00330C6D">
      <w:pPr>
        <w:tabs>
          <w:tab w:val="left" w:pos="1930"/>
        </w:tabs>
        <w:bidi/>
        <w:spacing w:line="360" w:lineRule="auto"/>
        <w:jc w:val="both"/>
        <w:rPr>
          <w:rFonts w:cs="David"/>
          <w:rtl/>
        </w:rPr>
      </w:pPr>
      <w:r w:rsidRPr="00330C6D">
        <w:rPr>
          <w:rFonts w:cs="David" w:hint="cs"/>
          <w:rtl/>
        </w:rPr>
        <w:t xml:space="preserve">       </w:t>
      </w:r>
    </w:p>
    <w:p w14:paraId="60EA273A" w14:textId="77777777" w:rsidR="00330C6D" w:rsidRPr="00330C6D" w:rsidRDefault="00330C6D" w:rsidP="00330C6D">
      <w:pPr>
        <w:tabs>
          <w:tab w:val="left" w:pos="1930"/>
        </w:tabs>
        <w:bidi/>
        <w:spacing w:line="360" w:lineRule="auto"/>
        <w:jc w:val="both"/>
        <w:rPr>
          <w:rFonts w:cs="David" w:hint="cs"/>
          <w:b/>
          <w:bCs/>
          <w:u w:val="single"/>
          <w:rtl/>
        </w:rPr>
      </w:pPr>
      <w:r w:rsidRPr="00330C6D">
        <w:rPr>
          <w:rFonts w:cs="David"/>
          <w:rtl/>
        </w:rPr>
        <w:br w:type="page"/>
      </w:r>
      <w:r w:rsidRPr="00330C6D">
        <w:rPr>
          <w:rFonts w:cs="David" w:hint="cs"/>
          <w:rtl/>
        </w:rPr>
        <w:lastRenderedPageBreak/>
        <w:t xml:space="preserve">       </w:t>
      </w:r>
      <w:r w:rsidRPr="00330C6D">
        <w:rPr>
          <w:rFonts w:cs="David" w:hint="cs"/>
          <w:b/>
          <w:bCs/>
          <w:u w:val="single"/>
          <w:rtl/>
        </w:rPr>
        <w:t>א. ערעורים על החלטת יו"ר הכנסת והסגנים שלא לאשר דחיפות הצעות לסדר היום</w:t>
      </w:r>
    </w:p>
    <w:p w14:paraId="11EFB7EF" w14:textId="77777777" w:rsidR="00330C6D" w:rsidRPr="00330C6D" w:rsidRDefault="00330C6D" w:rsidP="00330C6D">
      <w:pPr>
        <w:bidi/>
        <w:jc w:val="both"/>
        <w:rPr>
          <w:rFonts w:cs="David" w:hint="cs"/>
          <w:b/>
          <w:bCs/>
          <w:u w:val="single"/>
          <w:rtl/>
        </w:rPr>
      </w:pPr>
    </w:p>
    <w:p w14:paraId="347019D3" w14:textId="77777777" w:rsidR="00330C6D" w:rsidRPr="00330C6D" w:rsidRDefault="00330C6D" w:rsidP="00330C6D">
      <w:pPr>
        <w:bidi/>
        <w:jc w:val="both"/>
        <w:rPr>
          <w:rFonts w:cs="David" w:hint="cs"/>
          <w:u w:val="single"/>
          <w:rtl/>
        </w:rPr>
      </w:pPr>
    </w:p>
    <w:p w14:paraId="4B9B90D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A1146A1" w14:textId="77777777" w:rsidR="00330C6D" w:rsidRPr="00330C6D" w:rsidRDefault="00330C6D" w:rsidP="00330C6D">
      <w:pPr>
        <w:bidi/>
        <w:jc w:val="both"/>
        <w:rPr>
          <w:rFonts w:cs="David" w:hint="cs"/>
          <w:rtl/>
        </w:rPr>
      </w:pPr>
    </w:p>
    <w:p w14:paraId="73CF47E1" w14:textId="77777777" w:rsidR="00330C6D" w:rsidRPr="00330C6D" w:rsidRDefault="00330C6D" w:rsidP="00330C6D">
      <w:pPr>
        <w:bidi/>
        <w:jc w:val="both"/>
        <w:rPr>
          <w:rFonts w:cs="David" w:hint="cs"/>
          <w:rtl/>
        </w:rPr>
      </w:pPr>
      <w:r w:rsidRPr="00330C6D">
        <w:rPr>
          <w:rFonts w:cs="David" w:hint="cs"/>
          <w:rtl/>
        </w:rPr>
        <w:tab/>
        <w:t xml:space="preserve"> בוקר טוב, אני פותח את ישיבת ועדת הכנסת. הסעיף הראשון שעל סדר היום, ערעורים על החלטת יו"ר הכנסת והסגנים שלא לאשר דחיפות הצעות לסדר היום. לפני שנתחיל את הדיון המהותי בערעור, נמצא כאן סגן היושב ראש התורן חבר הכנסת כרמל שאמה, נדמה לי שחשוב לקבל עדכון, אתן מייד זכות דיבור למזכיר הכנסת כי יכול להיות שהערעור </w:t>
      </w:r>
      <w:proofErr w:type="spellStart"/>
      <w:r w:rsidRPr="00330C6D">
        <w:rPr>
          <w:rFonts w:cs="David" w:hint="cs"/>
          <w:rtl/>
        </w:rPr>
        <w:t>מתייתר</w:t>
      </w:r>
      <w:proofErr w:type="spellEnd"/>
      <w:r w:rsidRPr="00330C6D">
        <w:rPr>
          <w:rFonts w:cs="David" w:hint="cs"/>
          <w:rtl/>
        </w:rPr>
        <w:t xml:space="preserve"> בעקבות העדכון שיינתן לנו כאן, בבקשה מזכיר הכנסת. </w:t>
      </w:r>
    </w:p>
    <w:p w14:paraId="7205882F" w14:textId="77777777" w:rsidR="00330C6D" w:rsidRPr="00330C6D" w:rsidRDefault="00330C6D" w:rsidP="00330C6D">
      <w:pPr>
        <w:bidi/>
        <w:jc w:val="both"/>
        <w:rPr>
          <w:rFonts w:cs="David" w:hint="cs"/>
          <w:rtl/>
        </w:rPr>
      </w:pPr>
    </w:p>
    <w:p w14:paraId="5946603E" w14:textId="77777777" w:rsidR="00330C6D" w:rsidRPr="00330C6D" w:rsidRDefault="00330C6D" w:rsidP="00330C6D">
      <w:pPr>
        <w:bidi/>
        <w:jc w:val="both"/>
        <w:rPr>
          <w:rFonts w:cs="David" w:hint="cs"/>
          <w:rtl/>
        </w:rPr>
      </w:pPr>
      <w:r w:rsidRPr="00330C6D">
        <w:rPr>
          <w:rFonts w:cs="David" w:hint="cs"/>
          <w:u w:val="single"/>
          <w:rtl/>
        </w:rPr>
        <w:t>אייל ינון:</w:t>
      </w:r>
    </w:p>
    <w:p w14:paraId="7BE71D63" w14:textId="77777777" w:rsidR="00330C6D" w:rsidRPr="00330C6D" w:rsidRDefault="00330C6D" w:rsidP="00330C6D">
      <w:pPr>
        <w:bidi/>
        <w:jc w:val="both"/>
        <w:rPr>
          <w:rFonts w:cs="David" w:hint="cs"/>
          <w:rtl/>
        </w:rPr>
      </w:pPr>
    </w:p>
    <w:p w14:paraId="6C5F4A43" w14:textId="77777777" w:rsidR="00330C6D" w:rsidRPr="00330C6D" w:rsidRDefault="00330C6D" w:rsidP="00330C6D">
      <w:pPr>
        <w:bidi/>
        <w:jc w:val="both"/>
        <w:rPr>
          <w:rFonts w:cs="David" w:hint="cs"/>
          <w:rtl/>
        </w:rPr>
      </w:pPr>
      <w:r w:rsidRPr="00330C6D">
        <w:rPr>
          <w:rFonts w:cs="David" w:hint="cs"/>
          <w:rtl/>
        </w:rPr>
        <w:tab/>
        <w:t xml:space="preserve"> העדכון נוגע לסדר היום של הכנסת נכון לרגע זה, ואני מדגיש נכון לרגע זה כי אתם מנוסים ומכירים שסדר היום בכנסת הוא הרבה פעמים נזיל ותלוי בהסכמות שמתקבלות במועדים מאוחרים יותר. כרגע סדר היום הוא כדלקמן. אנחנו פותחים בארבע כרגיל בנאומים בני דקה עד בערך ארבע וחצי. לאחר מכן תהיה הצעה לסדר של חבר הכנסת דני </w:t>
      </w:r>
      <w:proofErr w:type="spellStart"/>
      <w:r w:rsidRPr="00330C6D">
        <w:rPr>
          <w:rFonts w:cs="David" w:hint="cs"/>
          <w:rtl/>
        </w:rPr>
        <w:t>דנון</w:t>
      </w:r>
      <w:proofErr w:type="spellEnd"/>
      <w:r w:rsidRPr="00330C6D">
        <w:rPr>
          <w:rFonts w:cs="David" w:hint="cs"/>
          <w:rtl/>
        </w:rPr>
        <w:t xml:space="preserve"> בנושא אלמנות צה"ל לרגל יום עיון שמתקיים פה היום בענייני אלמנות צה"ל. זה יהיה קצר יחסית. לאחר מכן יהיה ציון של היום הבין לאומי נגד אלימות נגד קשישים במתכונת מקוצרת של מספר דוברים. לאחר מכן יתחילו דיונים בקריאה ראשונה בסדרת החוקים המכונים חוקי המשילות, ללא הצבעה, אני מדגיש, רק דיון אישי. לאחר מכן תעלה לסדר היום הצעת החוק בעניין דמי הבראה לקריאה שנייה ושלישית על כל עשרות ההסתייגויות שהוגשו על ידי סיעות האופוזיציה. </w:t>
      </w:r>
    </w:p>
    <w:p w14:paraId="1EB0CA61" w14:textId="77777777" w:rsidR="00330C6D" w:rsidRPr="00330C6D" w:rsidRDefault="00330C6D" w:rsidP="00330C6D">
      <w:pPr>
        <w:bidi/>
        <w:jc w:val="both"/>
        <w:rPr>
          <w:rFonts w:cs="David" w:hint="cs"/>
          <w:rtl/>
        </w:rPr>
      </w:pPr>
    </w:p>
    <w:p w14:paraId="7F509D36"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52AC26BD" w14:textId="77777777" w:rsidR="00330C6D" w:rsidRPr="00330C6D" w:rsidRDefault="00330C6D" w:rsidP="00330C6D">
      <w:pPr>
        <w:bidi/>
        <w:jc w:val="both"/>
        <w:rPr>
          <w:rFonts w:cs="David" w:hint="cs"/>
          <w:rtl/>
        </w:rPr>
      </w:pPr>
    </w:p>
    <w:p w14:paraId="3156FFE5" w14:textId="77777777" w:rsidR="00330C6D" w:rsidRPr="00330C6D" w:rsidRDefault="00330C6D" w:rsidP="00330C6D">
      <w:pPr>
        <w:bidi/>
        <w:jc w:val="both"/>
        <w:rPr>
          <w:rFonts w:cs="David" w:hint="cs"/>
          <w:rtl/>
        </w:rPr>
      </w:pPr>
      <w:r w:rsidRPr="00330C6D">
        <w:rPr>
          <w:rFonts w:cs="David" w:hint="cs"/>
          <w:rtl/>
        </w:rPr>
        <w:tab/>
        <w:t xml:space="preserve"> אני מבינה שלא האוצר ולא עיני ולא אף אחד מוכן בשלב הנוכחי. </w:t>
      </w:r>
    </w:p>
    <w:p w14:paraId="71A3C8DC" w14:textId="77777777" w:rsidR="00330C6D" w:rsidRPr="00330C6D" w:rsidRDefault="00330C6D" w:rsidP="00330C6D">
      <w:pPr>
        <w:bidi/>
        <w:jc w:val="both"/>
        <w:rPr>
          <w:rFonts w:cs="David" w:hint="cs"/>
          <w:rtl/>
        </w:rPr>
      </w:pPr>
    </w:p>
    <w:p w14:paraId="335D8381" w14:textId="77777777" w:rsidR="00330C6D" w:rsidRPr="00330C6D" w:rsidRDefault="00330C6D" w:rsidP="00330C6D">
      <w:pPr>
        <w:bidi/>
        <w:jc w:val="both"/>
        <w:rPr>
          <w:rFonts w:cs="David" w:hint="cs"/>
          <w:rtl/>
        </w:rPr>
      </w:pPr>
      <w:r w:rsidRPr="00330C6D">
        <w:rPr>
          <w:rFonts w:cs="David" w:hint="cs"/>
          <w:u w:val="single"/>
          <w:rtl/>
        </w:rPr>
        <w:t>אייל ינון:</w:t>
      </w:r>
    </w:p>
    <w:p w14:paraId="258AAEC7" w14:textId="77777777" w:rsidR="00330C6D" w:rsidRPr="00330C6D" w:rsidRDefault="00330C6D" w:rsidP="00330C6D">
      <w:pPr>
        <w:bidi/>
        <w:jc w:val="both"/>
        <w:rPr>
          <w:rFonts w:cs="David" w:hint="cs"/>
          <w:rtl/>
        </w:rPr>
      </w:pPr>
    </w:p>
    <w:p w14:paraId="545FC3A3" w14:textId="77777777" w:rsidR="00330C6D" w:rsidRPr="00330C6D" w:rsidRDefault="00330C6D" w:rsidP="00330C6D">
      <w:pPr>
        <w:bidi/>
        <w:jc w:val="both"/>
        <w:rPr>
          <w:rFonts w:cs="David" w:hint="cs"/>
          <w:rtl/>
        </w:rPr>
      </w:pPr>
      <w:r w:rsidRPr="00330C6D">
        <w:rPr>
          <w:rFonts w:cs="David" w:hint="cs"/>
          <w:rtl/>
        </w:rPr>
        <w:tab/>
        <w:t xml:space="preserve"> אנחנו קיבלנו הודעה שזה עולה היום לאחר חוקי המשילות. כמו שאמרתי בתחילת דברי, </w:t>
      </w:r>
      <w:proofErr w:type="spellStart"/>
      <w:r w:rsidRPr="00330C6D">
        <w:rPr>
          <w:rFonts w:cs="David" w:hint="cs"/>
          <w:rtl/>
        </w:rPr>
        <w:t>הכל</w:t>
      </w:r>
      <w:proofErr w:type="spellEnd"/>
      <w:r w:rsidRPr="00330C6D">
        <w:rPr>
          <w:rFonts w:cs="David" w:hint="cs"/>
          <w:rtl/>
        </w:rPr>
        <w:t xml:space="preserve"> פתוח ונזיל אבל זה כרגע סדר היום, חשוב שתדעו. </w:t>
      </w:r>
    </w:p>
    <w:p w14:paraId="78E118A8" w14:textId="77777777" w:rsidR="00330C6D" w:rsidRPr="00330C6D" w:rsidRDefault="00330C6D" w:rsidP="00330C6D">
      <w:pPr>
        <w:bidi/>
        <w:jc w:val="both"/>
        <w:rPr>
          <w:rFonts w:cs="David" w:hint="cs"/>
          <w:rtl/>
        </w:rPr>
      </w:pPr>
    </w:p>
    <w:p w14:paraId="6E7BDA11" w14:textId="77777777" w:rsidR="00330C6D" w:rsidRPr="00330C6D" w:rsidRDefault="00330C6D" w:rsidP="00330C6D">
      <w:pPr>
        <w:bidi/>
        <w:jc w:val="both"/>
        <w:rPr>
          <w:rFonts w:cs="David" w:hint="cs"/>
          <w:rtl/>
        </w:rPr>
      </w:pPr>
      <w:r w:rsidRPr="00330C6D">
        <w:rPr>
          <w:rFonts w:cs="David" w:hint="cs"/>
          <w:u w:val="single"/>
          <w:rtl/>
        </w:rPr>
        <w:t>אריה אלדד:</w:t>
      </w:r>
    </w:p>
    <w:p w14:paraId="2069B3E4" w14:textId="77777777" w:rsidR="00330C6D" w:rsidRPr="00330C6D" w:rsidRDefault="00330C6D" w:rsidP="00330C6D">
      <w:pPr>
        <w:bidi/>
        <w:jc w:val="both"/>
        <w:rPr>
          <w:rFonts w:cs="David" w:hint="cs"/>
          <w:rtl/>
        </w:rPr>
      </w:pPr>
    </w:p>
    <w:p w14:paraId="1226F318" w14:textId="77777777" w:rsidR="00330C6D" w:rsidRPr="00330C6D" w:rsidRDefault="00330C6D" w:rsidP="00330C6D">
      <w:pPr>
        <w:bidi/>
        <w:jc w:val="both"/>
        <w:rPr>
          <w:rFonts w:cs="David" w:hint="cs"/>
          <w:rtl/>
        </w:rPr>
      </w:pPr>
      <w:r w:rsidRPr="00330C6D">
        <w:rPr>
          <w:rFonts w:cs="David" w:hint="cs"/>
          <w:rtl/>
        </w:rPr>
        <w:tab/>
        <w:t xml:space="preserve"> תהיה הצבעה על החוק הזה?</w:t>
      </w:r>
    </w:p>
    <w:p w14:paraId="7B489B35" w14:textId="77777777" w:rsidR="00330C6D" w:rsidRPr="00330C6D" w:rsidRDefault="00330C6D" w:rsidP="00330C6D">
      <w:pPr>
        <w:bidi/>
        <w:jc w:val="both"/>
        <w:rPr>
          <w:rFonts w:cs="David" w:hint="cs"/>
          <w:rtl/>
        </w:rPr>
      </w:pPr>
    </w:p>
    <w:p w14:paraId="2B774900" w14:textId="77777777" w:rsidR="00330C6D" w:rsidRPr="00330C6D" w:rsidRDefault="00330C6D" w:rsidP="00330C6D">
      <w:pPr>
        <w:bidi/>
        <w:jc w:val="both"/>
        <w:rPr>
          <w:rFonts w:cs="David" w:hint="cs"/>
          <w:rtl/>
        </w:rPr>
      </w:pPr>
      <w:r w:rsidRPr="00330C6D">
        <w:rPr>
          <w:rFonts w:cs="David" w:hint="cs"/>
          <w:u w:val="single"/>
          <w:rtl/>
        </w:rPr>
        <w:t>אייל ינון:</w:t>
      </w:r>
    </w:p>
    <w:p w14:paraId="1A384B83" w14:textId="77777777" w:rsidR="00330C6D" w:rsidRPr="00330C6D" w:rsidRDefault="00330C6D" w:rsidP="00330C6D">
      <w:pPr>
        <w:bidi/>
        <w:jc w:val="both"/>
        <w:rPr>
          <w:rFonts w:cs="David" w:hint="cs"/>
          <w:rtl/>
        </w:rPr>
      </w:pPr>
    </w:p>
    <w:p w14:paraId="7CB59124" w14:textId="77777777" w:rsidR="00330C6D" w:rsidRPr="00330C6D" w:rsidRDefault="00330C6D" w:rsidP="00330C6D">
      <w:pPr>
        <w:bidi/>
        <w:jc w:val="both"/>
        <w:rPr>
          <w:rFonts w:cs="David" w:hint="cs"/>
          <w:rtl/>
        </w:rPr>
      </w:pPr>
      <w:r w:rsidRPr="00330C6D">
        <w:rPr>
          <w:rFonts w:cs="David" w:hint="cs"/>
          <w:rtl/>
        </w:rPr>
        <w:tab/>
        <w:t xml:space="preserve"> על חוק דמי הבראה אמורה להיות הצבעה, השאלה רק מתי. </w:t>
      </w:r>
    </w:p>
    <w:p w14:paraId="5C8E06E4" w14:textId="77777777" w:rsidR="00330C6D" w:rsidRPr="00330C6D" w:rsidRDefault="00330C6D" w:rsidP="00330C6D">
      <w:pPr>
        <w:bidi/>
        <w:jc w:val="both"/>
        <w:rPr>
          <w:rFonts w:cs="David" w:hint="cs"/>
          <w:rtl/>
        </w:rPr>
      </w:pPr>
    </w:p>
    <w:p w14:paraId="4FAB398F"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76CC0FE4" w14:textId="77777777" w:rsidR="00330C6D" w:rsidRPr="00330C6D" w:rsidRDefault="00330C6D" w:rsidP="00330C6D">
      <w:pPr>
        <w:bidi/>
        <w:jc w:val="both"/>
        <w:rPr>
          <w:rFonts w:cs="David" w:hint="cs"/>
          <w:rtl/>
        </w:rPr>
      </w:pPr>
    </w:p>
    <w:p w14:paraId="0D8AA214" w14:textId="77777777" w:rsidR="00330C6D" w:rsidRPr="00330C6D" w:rsidRDefault="00330C6D" w:rsidP="00330C6D">
      <w:pPr>
        <w:bidi/>
        <w:jc w:val="both"/>
        <w:rPr>
          <w:rFonts w:cs="David" w:hint="cs"/>
          <w:rtl/>
        </w:rPr>
      </w:pPr>
      <w:r w:rsidRPr="00330C6D">
        <w:rPr>
          <w:rFonts w:cs="David" w:hint="cs"/>
          <w:rtl/>
        </w:rPr>
        <w:tab/>
        <w:t xml:space="preserve"> זה יהיה בעוד 3 ימים. </w:t>
      </w:r>
    </w:p>
    <w:p w14:paraId="1A78A3AC" w14:textId="77777777" w:rsidR="00330C6D" w:rsidRPr="00330C6D" w:rsidRDefault="00330C6D" w:rsidP="00330C6D">
      <w:pPr>
        <w:bidi/>
        <w:jc w:val="both"/>
        <w:rPr>
          <w:rFonts w:cs="David" w:hint="cs"/>
          <w:rtl/>
        </w:rPr>
      </w:pPr>
    </w:p>
    <w:p w14:paraId="212BBF20" w14:textId="77777777" w:rsidR="00330C6D" w:rsidRPr="00330C6D" w:rsidRDefault="00330C6D" w:rsidP="00330C6D">
      <w:pPr>
        <w:bidi/>
        <w:jc w:val="both"/>
        <w:rPr>
          <w:rFonts w:cs="David" w:hint="cs"/>
          <w:rtl/>
        </w:rPr>
      </w:pPr>
      <w:r w:rsidRPr="00330C6D">
        <w:rPr>
          <w:rFonts w:cs="David" w:hint="cs"/>
          <w:u w:val="single"/>
          <w:rtl/>
        </w:rPr>
        <w:t>אייל ינון:</w:t>
      </w:r>
    </w:p>
    <w:p w14:paraId="264FE699" w14:textId="77777777" w:rsidR="00330C6D" w:rsidRPr="00330C6D" w:rsidRDefault="00330C6D" w:rsidP="00330C6D">
      <w:pPr>
        <w:bidi/>
        <w:jc w:val="both"/>
        <w:rPr>
          <w:rFonts w:cs="David" w:hint="cs"/>
          <w:rtl/>
        </w:rPr>
      </w:pPr>
    </w:p>
    <w:p w14:paraId="624E495B" w14:textId="77777777" w:rsidR="00330C6D" w:rsidRPr="00330C6D" w:rsidRDefault="00330C6D" w:rsidP="00330C6D">
      <w:pPr>
        <w:bidi/>
        <w:jc w:val="both"/>
        <w:rPr>
          <w:rFonts w:cs="David" w:hint="cs"/>
          <w:rtl/>
        </w:rPr>
      </w:pPr>
      <w:r w:rsidRPr="00330C6D">
        <w:rPr>
          <w:rFonts w:cs="David" w:hint="cs"/>
          <w:rtl/>
        </w:rPr>
        <w:tab/>
        <w:t xml:space="preserve"> כרגע המכפלות של ההסתייגויות כפול מספר המסתייגים כפול מספר הדקות שעל פי התקנון - - - </w:t>
      </w:r>
    </w:p>
    <w:p w14:paraId="706116BA" w14:textId="77777777" w:rsidR="00330C6D" w:rsidRPr="00330C6D" w:rsidRDefault="00330C6D" w:rsidP="00330C6D">
      <w:pPr>
        <w:bidi/>
        <w:jc w:val="both"/>
        <w:rPr>
          <w:rFonts w:cs="David" w:hint="cs"/>
          <w:rtl/>
        </w:rPr>
      </w:pPr>
    </w:p>
    <w:p w14:paraId="57B1C246"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5976D610" w14:textId="77777777" w:rsidR="00330C6D" w:rsidRPr="00330C6D" w:rsidRDefault="00330C6D" w:rsidP="00330C6D">
      <w:pPr>
        <w:bidi/>
        <w:jc w:val="both"/>
        <w:rPr>
          <w:rFonts w:cs="David" w:hint="cs"/>
          <w:rtl/>
        </w:rPr>
      </w:pPr>
    </w:p>
    <w:p w14:paraId="3EFF0D76" w14:textId="77777777" w:rsidR="00330C6D" w:rsidRPr="00330C6D" w:rsidRDefault="00330C6D" w:rsidP="00330C6D">
      <w:pPr>
        <w:bidi/>
        <w:jc w:val="both"/>
        <w:rPr>
          <w:rFonts w:cs="David" w:hint="cs"/>
          <w:rtl/>
        </w:rPr>
      </w:pPr>
      <w:r w:rsidRPr="00330C6D">
        <w:rPr>
          <w:rFonts w:cs="David" w:hint="cs"/>
          <w:rtl/>
        </w:rPr>
        <w:tab/>
        <w:t xml:space="preserve"> זה שבעה ימים וחצי. </w:t>
      </w:r>
    </w:p>
    <w:p w14:paraId="59B4460D" w14:textId="77777777" w:rsidR="00330C6D" w:rsidRPr="00330C6D" w:rsidRDefault="00330C6D" w:rsidP="00330C6D">
      <w:pPr>
        <w:bidi/>
        <w:jc w:val="both"/>
        <w:rPr>
          <w:rFonts w:cs="David" w:hint="cs"/>
          <w:rtl/>
        </w:rPr>
      </w:pPr>
    </w:p>
    <w:p w14:paraId="73F046EC" w14:textId="77777777" w:rsidR="00330C6D" w:rsidRPr="00330C6D" w:rsidRDefault="00330C6D" w:rsidP="00330C6D">
      <w:pPr>
        <w:bidi/>
        <w:jc w:val="both"/>
        <w:rPr>
          <w:rFonts w:cs="David" w:hint="cs"/>
          <w:u w:val="single"/>
          <w:rtl/>
        </w:rPr>
      </w:pPr>
    </w:p>
    <w:p w14:paraId="63DDC2A5" w14:textId="77777777" w:rsidR="00330C6D" w:rsidRPr="00330C6D" w:rsidRDefault="00330C6D" w:rsidP="00330C6D">
      <w:pPr>
        <w:bidi/>
        <w:jc w:val="both"/>
        <w:rPr>
          <w:rFonts w:cs="David" w:hint="cs"/>
          <w:u w:val="single"/>
          <w:rtl/>
        </w:rPr>
      </w:pPr>
    </w:p>
    <w:p w14:paraId="4D8117F8" w14:textId="77777777" w:rsidR="00330C6D" w:rsidRPr="00330C6D" w:rsidRDefault="00330C6D" w:rsidP="00330C6D">
      <w:pPr>
        <w:bidi/>
        <w:jc w:val="both"/>
        <w:rPr>
          <w:rFonts w:cs="David" w:hint="cs"/>
          <w:u w:val="single"/>
          <w:rtl/>
        </w:rPr>
      </w:pPr>
    </w:p>
    <w:p w14:paraId="6C8171BD" w14:textId="77777777" w:rsidR="00330C6D" w:rsidRPr="00330C6D" w:rsidRDefault="00330C6D" w:rsidP="00330C6D">
      <w:pPr>
        <w:bidi/>
        <w:jc w:val="both"/>
        <w:rPr>
          <w:rFonts w:cs="David" w:hint="cs"/>
          <w:u w:val="single"/>
          <w:rtl/>
        </w:rPr>
      </w:pPr>
    </w:p>
    <w:p w14:paraId="3CF54809" w14:textId="77777777" w:rsidR="00330C6D" w:rsidRPr="00330C6D" w:rsidRDefault="00330C6D" w:rsidP="00330C6D">
      <w:pPr>
        <w:bidi/>
        <w:jc w:val="both"/>
        <w:rPr>
          <w:rFonts w:cs="David" w:hint="cs"/>
          <w:rtl/>
        </w:rPr>
      </w:pPr>
      <w:r w:rsidRPr="00330C6D">
        <w:rPr>
          <w:rFonts w:cs="David" w:hint="cs"/>
          <w:u w:val="single"/>
          <w:rtl/>
        </w:rPr>
        <w:t>אייל ינון:</w:t>
      </w:r>
    </w:p>
    <w:p w14:paraId="28D95C29" w14:textId="77777777" w:rsidR="00330C6D" w:rsidRPr="00330C6D" w:rsidRDefault="00330C6D" w:rsidP="00330C6D">
      <w:pPr>
        <w:bidi/>
        <w:jc w:val="both"/>
        <w:rPr>
          <w:rFonts w:cs="David" w:hint="cs"/>
          <w:rtl/>
        </w:rPr>
      </w:pPr>
    </w:p>
    <w:p w14:paraId="35B15109" w14:textId="77777777" w:rsidR="00330C6D" w:rsidRPr="00330C6D" w:rsidRDefault="00330C6D" w:rsidP="00330C6D">
      <w:pPr>
        <w:bidi/>
        <w:jc w:val="both"/>
        <w:rPr>
          <w:rFonts w:cs="David" w:hint="cs"/>
          <w:rtl/>
        </w:rPr>
      </w:pPr>
      <w:r w:rsidRPr="00330C6D">
        <w:rPr>
          <w:rFonts w:cs="David" w:hint="cs"/>
          <w:rtl/>
        </w:rPr>
        <w:tab/>
        <w:t xml:space="preserve"> זה מביא אותנו לתאריכים קצת אחרים אבל ייתכן ויגיעו להסכמות לגבי מסגרת דיון סבירה יותר. </w:t>
      </w:r>
    </w:p>
    <w:p w14:paraId="6E7E8C53" w14:textId="77777777" w:rsidR="00330C6D" w:rsidRPr="00330C6D" w:rsidRDefault="00330C6D" w:rsidP="00330C6D">
      <w:pPr>
        <w:bidi/>
        <w:jc w:val="both"/>
        <w:rPr>
          <w:rFonts w:cs="David" w:hint="cs"/>
          <w:rtl/>
        </w:rPr>
      </w:pPr>
    </w:p>
    <w:p w14:paraId="07DA45FD"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5BBBBBDF" w14:textId="77777777" w:rsidR="00330C6D" w:rsidRPr="00330C6D" w:rsidRDefault="00330C6D" w:rsidP="00330C6D">
      <w:pPr>
        <w:bidi/>
        <w:jc w:val="both"/>
        <w:rPr>
          <w:rFonts w:cs="David" w:hint="cs"/>
          <w:rtl/>
        </w:rPr>
      </w:pPr>
    </w:p>
    <w:p w14:paraId="4C23465C" w14:textId="77777777" w:rsidR="00330C6D" w:rsidRPr="00330C6D" w:rsidRDefault="00330C6D" w:rsidP="00330C6D">
      <w:pPr>
        <w:bidi/>
        <w:jc w:val="both"/>
        <w:rPr>
          <w:rFonts w:cs="David" w:hint="cs"/>
          <w:rtl/>
        </w:rPr>
      </w:pPr>
      <w:r w:rsidRPr="00330C6D">
        <w:rPr>
          <w:rFonts w:cs="David" w:hint="cs"/>
          <w:rtl/>
        </w:rPr>
        <w:tab/>
        <w:t xml:space="preserve"> אני רוצה לברר משהו גם עם יושב ראש הוועדה. הצעת החוק בנושא דמי הבראה הייתה אמורה לעלות אתמול על סדר יומה של הכנסת. הייתה על סדר יומה, הם הגיעו להסדר בוועדה, לא הגיעו להסדר בוועדה, כרגע זה לא מענייננו. היה ויכוח באשר להדפסתו של החוק. מכיוון שהיושב ראש הכריז שהוא נועל את הישיבה והצעת החוק לא עלתה, הישיבה ננעלה, לפיכך זה כבר לא הייתה בעיה של דפוס כן או לא. אנחנו מבקשים ממך, אדוני היושב ראש, בגלל שזה היה על סדר יומה של הכנסת אתמול להתחיל את סדר היום עם הסוגיה הזו ולא להפוך את היוצרות. מה שהיה אתמול זה היה על שולחנו של היושב ראש אתמול, מה שהיה אתמול מן הראוי שזה יתחיל היום - - - </w:t>
      </w:r>
    </w:p>
    <w:p w14:paraId="004F03EE" w14:textId="77777777" w:rsidR="00330C6D" w:rsidRPr="00330C6D" w:rsidRDefault="00330C6D" w:rsidP="00330C6D">
      <w:pPr>
        <w:bidi/>
        <w:jc w:val="both"/>
        <w:rPr>
          <w:rFonts w:cs="David" w:hint="cs"/>
          <w:rtl/>
        </w:rPr>
      </w:pPr>
    </w:p>
    <w:p w14:paraId="72566007" w14:textId="77777777" w:rsidR="00330C6D" w:rsidRPr="00330C6D" w:rsidRDefault="00330C6D" w:rsidP="00330C6D">
      <w:pPr>
        <w:bidi/>
        <w:jc w:val="both"/>
        <w:rPr>
          <w:rFonts w:cs="David" w:hint="cs"/>
          <w:rtl/>
        </w:rPr>
      </w:pPr>
      <w:r w:rsidRPr="00330C6D">
        <w:rPr>
          <w:rFonts w:cs="David" w:hint="cs"/>
          <w:u w:val="single"/>
          <w:rtl/>
        </w:rPr>
        <w:t>אייל ינון:</w:t>
      </w:r>
    </w:p>
    <w:p w14:paraId="76AEF0F1" w14:textId="77777777" w:rsidR="00330C6D" w:rsidRPr="00330C6D" w:rsidRDefault="00330C6D" w:rsidP="00330C6D">
      <w:pPr>
        <w:bidi/>
        <w:jc w:val="both"/>
        <w:rPr>
          <w:rFonts w:cs="David" w:hint="cs"/>
          <w:rtl/>
        </w:rPr>
      </w:pPr>
    </w:p>
    <w:p w14:paraId="305E3447" w14:textId="77777777" w:rsidR="00330C6D" w:rsidRPr="00330C6D" w:rsidRDefault="00330C6D" w:rsidP="00330C6D">
      <w:pPr>
        <w:bidi/>
        <w:jc w:val="both"/>
        <w:rPr>
          <w:rFonts w:cs="David" w:hint="cs"/>
          <w:rtl/>
        </w:rPr>
      </w:pPr>
      <w:r w:rsidRPr="00330C6D">
        <w:rPr>
          <w:rFonts w:cs="David" w:hint="cs"/>
          <w:rtl/>
        </w:rPr>
        <w:tab/>
        <w:t xml:space="preserve"> רק תיקון ברמה עובדתית, לפני שיושב ראש ועדת הכנסת יתייחס, הנושא לא היה על סדר יומה של הכנסת אתמול, דובר בו אבל הוא מעולם לא עלה על סדר היום. אגב, זו הייתה אחת הטענות שבגללן היושב ראש סגר את הישיבה כי זה לא היה על סדר היום. </w:t>
      </w:r>
    </w:p>
    <w:p w14:paraId="290862D5" w14:textId="77777777" w:rsidR="00330C6D" w:rsidRPr="00330C6D" w:rsidRDefault="00330C6D" w:rsidP="00330C6D">
      <w:pPr>
        <w:bidi/>
        <w:jc w:val="both"/>
        <w:rPr>
          <w:rFonts w:cs="David" w:hint="cs"/>
          <w:rtl/>
        </w:rPr>
      </w:pPr>
    </w:p>
    <w:p w14:paraId="41C45374"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23C26D52" w14:textId="77777777" w:rsidR="00330C6D" w:rsidRPr="00330C6D" w:rsidRDefault="00330C6D" w:rsidP="00330C6D">
      <w:pPr>
        <w:bidi/>
        <w:jc w:val="both"/>
        <w:rPr>
          <w:rFonts w:cs="David" w:hint="cs"/>
          <w:rtl/>
        </w:rPr>
      </w:pPr>
    </w:p>
    <w:p w14:paraId="74E8B701" w14:textId="77777777" w:rsidR="00330C6D" w:rsidRPr="00330C6D" w:rsidRDefault="00330C6D" w:rsidP="00330C6D">
      <w:pPr>
        <w:bidi/>
        <w:jc w:val="both"/>
        <w:rPr>
          <w:rFonts w:cs="David" w:hint="cs"/>
          <w:rtl/>
        </w:rPr>
      </w:pPr>
      <w:r w:rsidRPr="00330C6D">
        <w:rPr>
          <w:rFonts w:cs="David" w:hint="cs"/>
          <w:rtl/>
        </w:rPr>
        <w:tab/>
        <w:t xml:space="preserve"> היועץ המשפטי שלנו אמר שבשעות אחר הצהריים קיבלנו הודעה שזה יהיה על שולחנה של הכנסת אתמול. </w:t>
      </w:r>
    </w:p>
    <w:p w14:paraId="1EC1A7DD" w14:textId="77777777" w:rsidR="00330C6D" w:rsidRPr="00330C6D" w:rsidRDefault="00330C6D" w:rsidP="00330C6D">
      <w:pPr>
        <w:bidi/>
        <w:jc w:val="both"/>
        <w:rPr>
          <w:rFonts w:cs="David" w:hint="cs"/>
          <w:rtl/>
        </w:rPr>
      </w:pPr>
    </w:p>
    <w:p w14:paraId="06517E90" w14:textId="77777777" w:rsidR="00330C6D" w:rsidRPr="00330C6D" w:rsidRDefault="00330C6D" w:rsidP="00330C6D">
      <w:pPr>
        <w:bidi/>
        <w:jc w:val="both"/>
        <w:rPr>
          <w:rFonts w:cs="David" w:hint="cs"/>
          <w:rtl/>
        </w:rPr>
      </w:pPr>
      <w:r w:rsidRPr="00330C6D">
        <w:rPr>
          <w:rFonts w:cs="David" w:hint="cs"/>
          <w:u w:val="single"/>
          <w:rtl/>
        </w:rPr>
        <w:t>אייל ינון:</w:t>
      </w:r>
    </w:p>
    <w:p w14:paraId="7F711368" w14:textId="77777777" w:rsidR="00330C6D" w:rsidRPr="00330C6D" w:rsidRDefault="00330C6D" w:rsidP="00330C6D">
      <w:pPr>
        <w:bidi/>
        <w:jc w:val="both"/>
        <w:rPr>
          <w:rFonts w:cs="David" w:hint="cs"/>
          <w:rtl/>
        </w:rPr>
      </w:pPr>
    </w:p>
    <w:p w14:paraId="3002665B" w14:textId="77777777" w:rsidR="00330C6D" w:rsidRPr="00330C6D" w:rsidRDefault="00330C6D" w:rsidP="00330C6D">
      <w:pPr>
        <w:bidi/>
        <w:jc w:val="both"/>
        <w:rPr>
          <w:rFonts w:cs="David" w:hint="cs"/>
          <w:rtl/>
        </w:rPr>
      </w:pPr>
      <w:r w:rsidRPr="00330C6D">
        <w:rPr>
          <w:rFonts w:cs="David" w:hint="cs"/>
          <w:rtl/>
        </w:rPr>
        <w:tab/>
        <w:t xml:space="preserve"> ההודעה הייתה שייתכן והנושא הזה יעלה על סדר היום, הוא מעולם לא עלה על סדר היום ולכן, זו הייתה אחת הסיבות, שהיושב ראש נעל את הישיבה, גם בגלל מה שאת ציינת שהחומר לא היה עדיין מוכן לחלוקה לחברי הכנסת אבל גם בגלל הטענה שנטענה על ידי מספר חברי כנסת שהנושא לא היה על סדר היום. </w:t>
      </w:r>
    </w:p>
    <w:p w14:paraId="671D8859" w14:textId="77777777" w:rsidR="00330C6D" w:rsidRPr="00330C6D" w:rsidRDefault="00330C6D" w:rsidP="00330C6D">
      <w:pPr>
        <w:bidi/>
        <w:jc w:val="both"/>
        <w:rPr>
          <w:rFonts w:cs="David" w:hint="cs"/>
          <w:rtl/>
        </w:rPr>
      </w:pPr>
    </w:p>
    <w:p w14:paraId="7304AF9F"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15D2592E" w14:textId="77777777" w:rsidR="00330C6D" w:rsidRPr="00330C6D" w:rsidRDefault="00330C6D" w:rsidP="00330C6D">
      <w:pPr>
        <w:bidi/>
        <w:jc w:val="both"/>
        <w:rPr>
          <w:rFonts w:cs="David" w:hint="cs"/>
          <w:rtl/>
        </w:rPr>
      </w:pPr>
    </w:p>
    <w:p w14:paraId="41B3FB46" w14:textId="77777777" w:rsidR="00330C6D" w:rsidRPr="00330C6D" w:rsidRDefault="00330C6D" w:rsidP="00330C6D">
      <w:pPr>
        <w:bidi/>
        <w:jc w:val="both"/>
        <w:rPr>
          <w:rFonts w:cs="David" w:hint="cs"/>
          <w:rtl/>
        </w:rPr>
      </w:pPr>
      <w:r w:rsidRPr="00330C6D">
        <w:rPr>
          <w:rFonts w:cs="David" w:hint="cs"/>
          <w:rtl/>
        </w:rPr>
        <w:tab/>
        <w:t xml:space="preserve"> לא - - - </w:t>
      </w:r>
    </w:p>
    <w:p w14:paraId="30BB83CC" w14:textId="77777777" w:rsidR="00330C6D" w:rsidRPr="00330C6D" w:rsidRDefault="00330C6D" w:rsidP="00330C6D">
      <w:pPr>
        <w:bidi/>
        <w:jc w:val="both"/>
        <w:rPr>
          <w:rFonts w:cs="David" w:hint="cs"/>
          <w:u w:val="single"/>
          <w:rtl/>
        </w:rPr>
      </w:pPr>
    </w:p>
    <w:p w14:paraId="24BBFB02"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A9943A8" w14:textId="77777777" w:rsidR="00330C6D" w:rsidRPr="00330C6D" w:rsidRDefault="00330C6D" w:rsidP="00330C6D">
      <w:pPr>
        <w:bidi/>
        <w:jc w:val="both"/>
        <w:rPr>
          <w:rFonts w:cs="David" w:hint="cs"/>
          <w:rtl/>
        </w:rPr>
      </w:pPr>
    </w:p>
    <w:p w14:paraId="44C56C42" w14:textId="77777777" w:rsidR="00330C6D" w:rsidRPr="00330C6D" w:rsidRDefault="00330C6D" w:rsidP="00330C6D">
      <w:pPr>
        <w:bidi/>
        <w:jc w:val="both"/>
        <w:rPr>
          <w:rFonts w:cs="David" w:hint="cs"/>
          <w:rtl/>
        </w:rPr>
      </w:pPr>
      <w:r w:rsidRPr="00330C6D">
        <w:rPr>
          <w:rFonts w:cs="David" w:hint="cs"/>
          <w:rtl/>
        </w:rPr>
        <w:tab/>
        <w:t xml:space="preserve"> חברת הכנסת אברהם, את לא בזכות דיבור כרגע. אנחנו כאן מקיימים דיון לפי סדר היום שיש, אנחנו לא עוסקים כאן בעניין הזה מה עולה היום על סדר יומה של הכנסת או לא עולה. עוסק בזה יושב ראש הכנסת. אנחנו עוסקים בערעורים. חבר הכנסת נחמן שי, לאור העדכון שקיבלת כרגע ממזכיר הכנסת, האם אתה מושך את הערעור? כי למעשה מה שהוא אומר שבמסגרת לוחות הזמנים של השבוע לא יהיו הצעות דחופות בכלל. </w:t>
      </w:r>
    </w:p>
    <w:p w14:paraId="64D6ECDA" w14:textId="77777777" w:rsidR="00330C6D" w:rsidRPr="00330C6D" w:rsidRDefault="00330C6D" w:rsidP="00330C6D">
      <w:pPr>
        <w:bidi/>
        <w:jc w:val="both"/>
        <w:rPr>
          <w:rFonts w:cs="David" w:hint="cs"/>
          <w:rtl/>
        </w:rPr>
      </w:pPr>
    </w:p>
    <w:p w14:paraId="24494EF9" w14:textId="77777777" w:rsidR="00330C6D" w:rsidRPr="00330C6D" w:rsidRDefault="00330C6D" w:rsidP="00330C6D">
      <w:pPr>
        <w:bidi/>
        <w:jc w:val="both"/>
        <w:rPr>
          <w:rFonts w:cs="David" w:hint="cs"/>
          <w:rtl/>
        </w:rPr>
      </w:pPr>
      <w:r w:rsidRPr="00330C6D">
        <w:rPr>
          <w:rFonts w:cs="David" w:hint="cs"/>
          <w:u w:val="single"/>
          <w:rtl/>
        </w:rPr>
        <w:t>נחמן שי:</w:t>
      </w:r>
    </w:p>
    <w:p w14:paraId="2B676FE3" w14:textId="77777777" w:rsidR="00330C6D" w:rsidRPr="00330C6D" w:rsidRDefault="00330C6D" w:rsidP="00330C6D">
      <w:pPr>
        <w:bidi/>
        <w:jc w:val="both"/>
        <w:rPr>
          <w:rFonts w:cs="David" w:hint="cs"/>
          <w:rtl/>
        </w:rPr>
      </w:pPr>
    </w:p>
    <w:p w14:paraId="3A3C319B" w14:textId="77777777" w:rsidR="00330C6D" w:rsidRPr="00330C6D" w:rsidRDefault="00330C6D" w:rsidP="00330C6D">
      <w:pPr>
        <w:bidi/>
        <w:jc w:val="both"/>
        <w:rPr>
          <w:rFonts w:cs="David" w:hint="cs"/>
          <w:rtl/>
        </w:rPr>
      </w:pPr>
      <w:r w:rsidRPr="00330C6D">
        <w:rPr>
          <w:rFonts w:cs="David" w:hint="cs"/>
          <w:rtl/>
        </w:rPr>
        <w:tab/>
        <w:t>ואז זה נפל לגמרי?</w:t>
      </w:r>
    </w:p>
    <w:p w14:paraId="3247CE7E" w14:textId="77777777" w:rsidR="00330C6D" w:rsidRPr="00330C6D" w:rsidRDefault="00330C6D" w:rsidP="00330C6D">
      <w:pPr>
        <w:bidi/>
        <w:jc w:val="both"/>
        <w:rPr>
          <w:rFonts w:cs="David" w:hint="cs"/>
          <w:rtl/>
        </w:rPr>
      </w:pPr>
    </w:p>
    <w:p w14:paraId="07C980AF"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85A62EF" w14:textId="77777777" w:rsidR="00330C6D" w:rsidRPr="00330C6D" w:rsidRDefault="00330C6D" w:rsidP="00330C6D">
      <w:pPr>
        <w:bidi/>
        <w:jc w:val="both"/>
        <w:rPr>
          <w:rFonts w:cs="David" w:hint="cs"/>
          <w:rtl/>
        </w:rPr>
      </w:pPr>
    </w:p>
    <w:p w14:paraId="1E924EDB" w14:textId="77777777" w:rsidR="00330C6D" w:rsidRPr="00330C6D" w:rsidRDefault="00330C6D" w:rsidP="00330C6D">
      <w:pPr>
        <w:bidi/>
        <w:jc w:val="both"/>
        <w:rPr>
          <w:rFonts w:cs="David" w:hint="cs"/>
          <w:rtl/>
        </w:rPr>
      </w:pPr>
      <w:r w:rsidRPr="00330C6D">
        <w:rPr>
          <w:rFonts w:cs="David" w:hint="cs"/>
          <w:rtl/>
        </w:rPr>
        <w:tab/>
        <w:t xml:space="preserve"> אתה יכול להגיש את זה לשבוע הבא והנשיאות תחליט מה שהיא תחליט. </w:t>
      </w:r>
    </w:p>
    <w:p w14:paraId="6DE7EDD7" w14:textId="77777777" w:rsidR="00330C6D" w:rsidRPr="00330C6D" w:rsidRDefault="00330C6D" w:rsidP="00330C6D">
      <w:pPr>
        <w:bidi/>
        <w:jc w:val="both"/>
        <w:rPr>
          <w:rFonts w:cs="David" w:hint="cs"/>
          <w:rtl/>
        </w:rPr>
      </w:pPr>
    </w:p>
    <w:p w14:paraId="759C397A" w14:textId="77777777" w:rsidR="00330C6D" w:rsidRPr="00330C6D" w:rsidRDefault="00330C6D" w:rsidP="00330C6D">
      <w:pPr>
        <w:bidi/>
        <w:jc w:val="both"/>
        <w:rPr>
          <w:rFonts w:cs="David" w:hint="cs"/>
          <w:rtl/>
        </w:rPr>
      </w:pPr>
      <w:r w:rsidRPr="00330C6D">
        <w:rPr>
          <w:rFonts w:cs="David" w:hint="cs"/>
          <w:u w:val="single"/>
          <w:rtl/>
        </w:rPr>
        <w:t>נחמן שי:</w:t>
      </w:r>
    </w:p>
    <w:p w14:paraId="0555FE93" w14:textId="77777777" w:rsidR="00330C6D" w:rsidRPr="00330C6D" w:rsidRDefault="00330C6D" w:rsidP="00330C6D">
      <w:pPr>
        <w:bidi/>
        <w:jc w:val="both"/>
        <w:rPr>
          <w:rFonts w:cs="David" w:hint="cs"/>
          <w:rtl/>
        </w:rPr>
      </w:pPr>
    </w:p>
    <w:p w14:paraId="4F140D9E" w14:textId="77777777" w:rsidR="00330C6D" w:rsidRPr="00330C6D" w:rsidRDefault="00330C6D" w:rsidP="00330C6D">
      <w:pPr>
        <w:bidi/>
        <w:jc w:val="both"/>
        <w:rPr>
          <w:rFonts w:cs="David" w:hint="cs"/>
          <w:rtl/>
        </w:rPr>
      </w:pPr>
      <w:r w:rsidRPr="00330C6D">
        <w:rPr>
          <w:rFonts w:cs="David" w:hint="cs"/>
          <w:rtl/>
        </w:rPr>
        <w:tab/>
        <w:t xml:space="preserve"> אז אני אגיש את זה מחדש בשבוע הבא. </w:t>
      </w:r>
    </w:p>
    <w:p w14:paraId="4F5B336D" w14:textId="77777777" w:rsidR="00330C6D" w:rsidRPr="00330C6D" w:rsidRDefault="00330C6D" w:rsidP="00330C6D">
      <w:pPr>
        <w:bidi/>
        <w:jc w:val="both"/>
        <w:rPr>
          <w:rFonts w:cs="David" w:hint="cs"/>
          <w:rtl/>
        </w:rPr>
      </w:pPr>
    </w:p>
    <w:p w14:paraId="78D0ABF2"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8614A76" w14:textId="77777777" w:rsidR="00330C6D" w:rsidRPr="00330C6D" w:rsidRDefault="00330C6D" w:rsidP="00330C6D">
      <w:pPr>
        <w:bidi/>
        <w:jc w:val="both"/>
        <w:rPr>
          <w:rFonts w:cs="David" w:hint="cs"/>
          <w:rtl/>
        </w:rPr>
      </w:pPr>
    </w:p>
    <w:p w14:paraId="47729245" w14:textId="77777777" w:rsidR="00330C6D" w:rsidRPr="00330C6D" w:rsidRDefault="00330C6D" w:rsidP="00330C6D">
      <w:pPr>
        <w:bidi/>
        <w:jc w:val="both"/>
        <w:rPr>
          <w:rFonts w:cs="David" w:hint="cs"/>
          <w:rtl/>
        </w:rPr>
      </w:pPr>
      <w:r w:rsidRPr="00330C6D">
        <w:rPr>
          <w:rFonts w:cs="David" w:hint="cs"/>
          <w:rtl/>
        </w:rPr>
        <w:tab/>
        <w:t xml:space="preserve"> תודה רבה. </w:t>
      </w:r>
    </w:p>
    <w:p w14:paraId="11622F38" w14:textId="77777777" w:rsidR="00330C6D" w:rsidRPr="00330C6D" w:rsidRDefault="00330C6D" w:rsidP="00330C6D">
      <w:pPr>
        <w:bidi/>
        <w:jc w:val="both"/>
        <w:rPr>
          <w:rFonts w:cs="David" w:hint="cs"/>
          <w:rtl/>
        </w:rPr>
      </w:pPr>
    </w:p>
    <w:p w14:paraId="7EBA3C20" w14:textId="77777777" w:rsidR="00330C6D" w:rsidRPr="00330C6D" w:rsidRDefault="00330C6D" w:rsidP="00330C6D">
      <w:pPr>
        <w:bidi/>
        <w:jc w:val="both"/>
        <w:rPr>
          <w:rFonts w:cs="David" w:hint="cs"/>
          <w:rtl/>
        </w:rPr>
      </w:pPr>
    </w:p>
    <w:p w14:paraId="49A18E16" w14:textId="77777777" w:rsidR="00330C6D" w:rsidRPr="00330C6D" w:rsidRDefault="00330C6D" w:rsidP="00330C6D">
      <w:pPr>
        <w:bidi/>
        <w:jc w:val="both"/>
        <w:rPr>
          <w:rFonts w:cs="David" w:hint="cs"/>
          <w:rtl/>
        </w:rPr>
      </w:pPr>
      <w:r w:rsidRPr="00330C6D">
        <w:rPr>
          <w:rFonts w:cs="David"/>
          <w:rtl/>
        </w:rPr>
        <w:br w:type="page"/>
      </w:r>
    </w:p>
    <w:p w14:paraId="55D4C293" w14:textId="77777777" w:rsidR="00330C6D" w:rsidRPr="00330C6D" w:rsidRDefault="00330C6D" w:rsidP="00330C6D">
      <w:pPr>
        <w:bidi/>
        <w:ind w:firstLine="567"/>
        <w:jc w:val="both"/>
        <w:rPr>
          <w:rFonts w:cs="David" w:hint="cs"/>
          <w:b/>
          <w:bCs/>
          <w:u w:val="single"/>
          <w:rtl/>
        </w:rPr>
      </w:pPr>
      <w:r w:rsidRPr="00330C6D">
        <w:rPr>
          <w:rFonts w:cs="David" w:hint="cs"/>
          <w:b/>
          <w:bCs/>
          <w:rtl/>
        </w:rPr>
        <w:t xml:space="preserve">ב. </w:t>
      </w:r>
      <w:r w:rsidRPr="00330C6D">
        <w:rPr>
          <w:rFonts w:cs="David" w:hint="cs"/>
          <w:b/>
          <w:bCs/>
          <w:u w:val="single"/>
          <w:rtl/>
        </w:rPr>
        <w:t>קביעת ועדה לדיון בהצעות לסדר היום בנושאים הבאים:</w:t>
      </w:r>
    </w:p>
    <w:p w14:paraId="5E396069" w14:textId="77777777" w:rsidR="00330C6D" w:rsidRPr="00330C6D" w:rsidRDefault="00330C6D" w:rsidP="00330C6D">
      <w:pPr>
        <w:bidi/>
        <w:jc w:val="both"/>
        <w:rPr>
          <w:rFonts w:cs="David" w:hint="cs"/>
          <w:b/>
          <w:bCs/>
          <w:u w:val="single"/>
          <w:rtl/>
        </w:rPr>
      </w:pPr>
    </w:p>
    <w:p w14:paraId="5A348245" w14:textId="77777777" w:rsidR="00330C6D" w:rsidRPr="00330C6D" w:rsidRDefault="00330C6D" w:rsidP="00330C6D">
      <w:pPr>
        <w:bidi/>
        <w:jc w:val="both"/>
        <w:rPr>
          <w:rFonts w:cs="David" w:hint="cs"/>
          <w:b/>
          <w:bCs/>
          <w:rtl/>
        </w:rPr>
      </w:pPr>
      <w:r w:rsidRPr="00330C6D">
        <w:rPr>
          <w:rFonts w:cs="David" w:hint="cs"/>
          <w:b/>
          <w:bCs/>
          <w:rtl/>
        </w:rPr>
        <w:tab/>
        <w:t xml:space="preserve">1. "מדיניות הממשלה לגבי פינוי מאחזים" </w:t>
      </w:r>
      <w:r w:rsidRPr="00330C6D">
        <w:rPr>
          <w:rFonts w:cs="David"/>
          <w:b/>
          <w:bCs/>
          <w:rtl/>
        </w:rPr>
        <w:t>–</w:t>
      </w:r>
      <w:r w:rsidRPr="00330C6D">
        <w:rPr>
          <w:rFonts w:cs="David" w:hint="cs"/>
          <w:b/>
          <w:bCs/>
          <w:rtl/>
        </w:rPr>
        <w:t xml:space="preserve"> של חברי הכנסת </w:t>
      </w:r>
      <w:proofErr w:type="spellStart"/>
      <w:r w:rsidRPr="00330C6D">
        <w:rPr>
          <w:rFonts w:cs="David" w:hint="cs"/>
          <w:b/>
          <w:bCs/>
          <w:rtl/>
        </w:rPr>
        <w:t>טלב</w:t>
      </w:r>
      <w:proofErr w:type="spellEnd"/>
      <w:r w:rsidRPr="00330C6D">
        <w:rPr>
          <w:rFonts w:cs="David" w:hint="cs"/>
          <w:b/>
          <w:bCs/>
          <w:rtl/>
        </w:rPr>
        <w:t xml:space="preserve"> </w:t>
      </w:r>
      <w:proofErr w:type="spellStart"/>
      <w:r w:rsidRPr="00330C6D">
        <w:rPr>
          <w:rFonts w:cs="David" w:hint="cs"/>
          <w:b/>
          <w:bCs/>
          <w:rtl/>
        </w:rPr>
        <w:t>אלסאנע</w:t>
      </w:r>
      <w:proofErr w:type="spellEnd"/>
      <w:r w:rsidRPr="00330C6D">
        <w:rPr>
          <w:rFonts w:cs="David" w:hint="cs"/>
          <w:b/>
          <w:bCs/>
          <w:rtl/>
        </w:rPr>
        <w:t xml:space="preserve"> (478), פניה </w:t>
      </w:r>
      <w:proofErr w:type="spellStart"/>
      <w:r w:rsidRPr="00330C6D">
        <w:rPr>
          <w:rFonts w:cs="David" w:hint="cs"/>
          <w:b/>
          <w:bCs/>
          <w:rtl/>
        </w:rPr>
        <w:t>קרשנבאום</w:t>
      </w:r>
      <w:proofErr w:type="spellEnd"/>
      <w:r w:rsidRPr="00330C6D">
        <w:rPr>
          <w:rFonts w:cs="David" w:hint="cs"/>
          <w:b/>
          <w:bCs/>
          <w:rtl/>
        </w:rPr>
        <w:t xml:space="preserve"> (491), אריה אלדד (501), אורי </w:t>
      </w:r>
      <w:proofErr w:type="spellStart"/>
      <w:r w:rsidRPr="00330C6D">
        <w:rPr>
          <w:rFonts w:cs="David" w:hint="cs"/>
          <w:b/>
          <w:bCs/>
          <w:rtl/>
        </w:rPr>
        <w:t>מקלב</w:t>
      </w:r>
      <w:proofErr w:type="spellEnd"/>
      <w:r w:rsidRPr="00330C6D">
        <w:rPr>
          <w:rFonts w:cs="David" w:hint="cs"/>
          <w:b/>
          <w:bCs/>
          <w:rtl/>
        </w:rPr>
        <w:t xml:space="preserve"> (520), דב </w:t>
      </w:r>
      <w:proofErr w:type="spellStart"/>
      <w:r w:rsidRPr="00330C6D">
        <w:rPr>
          <w:rFonts w:cs="David" w:hint="cs"/>
          <w:b/>
          <w:bCs/>
          <w:rtl/>
        </w:rPr>
        <w:t>חנין</w:t>
      </w:r>
      <w:proofErr w:type="spellEnd"/>
      <w:r w:rsidRPr="00330C6D">
        <w:rPr>
          <w:rFonts w:cs="David" w:hint="cs"/>
          <w:b/>
          <w:bCs/>
          <w:rtl/>
        </w:rPr>
        <w:t xml:space="preserve"> (529). </w:t>
      </w:r>
    </w:p>
    <w:p w14:paraId="2B768103" w14:textId="77777777" w:rsidR="00330C6D" w:rsidRPr="00330C6D" w:rsidRDefault="00330C6D" w:rsidP="00330C6D">
      <w:pPr>
        <w:bidi/>
        <w:jc w:val="both"/>
        <w:rPr>
          <w:rFonts w:cs="David" w:hint="cs"/>
          <w:b/>
          <w:bCs/>
          <w:rtl/>
        </w:rPr>
      </w:pPr>
    </w:p>
    <w:p w14:paraId="7C4011CC" w14:textId="77777777" w:rsidR="00330C6D" w:rsidRPr="00330C6D" w:rsidRDefault="00330C6D" w:rsidP="00330C6D">
      <w:pPr>
        <w:bidi/>
        <w:jc w:val="both"/>
        <w:rPr>
          <w:rFonts w:cs="David" w:hint="cs"/>
          <w:b/>
          <w:bCs/>
          <w:rtl/>
        </w:rPr>
      </w:pPr>
      <w:r w:rsidRPr="00330C6D">
        <w:rPr>
          <w:rFonts w:cs="David" w:hint="cs"/>
          <w:b/>
          <w:bCs/>
          <w:rtl/>
        </w:rPr>
        <w:tab/>
        <w:t xml:space="preserve">2. מעמד המוסדות הלאומיים, ההסתדרות הציונית העולמית והקרן הקיימת לישראל" של חבר הכנסת דני </w:t>
      </w:r>
      <w:proofErr w:type="spellStart"/>
      <w:r w:rsidRPr="00330C6D">
        <w:rPr>
          <w:rFonts w:cs="David" w:hint="cs"/>
          <w:b/>
          <w:bCs/>
          <w:rtl/>
        </w:rPr>
        <w:t>דנון</w:t>
      </w:r>
      <w:proofErr w:type="spellEnd"/>
      <w:r w:rsidRPr="00330C6D">
        <w:rPr>
          <w:rFonts w:cs="David" w:hint="cs"/>
          <w:b/>
          <w:bCs/>
          <w:rtl/>
        </w:rPr>
        <w:t xml:space="preserve"> (607).</w:t>
      </w:r>
    </w:p>
    <w:p w14:paraId="40F7CAC7" w14:textId="77777777" w:rsidR="00330C6D" w:rsidRPr="00330C6D" w:rsidRDefault="00330C6D" w:rsidP="00330C6D">
      <w:pPr>
        <w:bidi/>
        <w:jc w:val="both"/>
        <w:rPr>
          <w:rFonts w:cs="David" w:hint="cs"/>
          <w:b/>
          <w:bCs/>
          <w:rtl/>
        </w:rPr>
      </w:pPr>
    </w:p>
    <w:p w14:paraId="7D2AFDF2" w14:textId="77777777" w:rsidR="00330C6D" w:rsidRPr="00330C6D" w:rsidRDefault="00330C6D" w:rsidP="00330C6D">
      <w:pPr>
        <w:bidi/>
        <w:jc w:val="both"/>
        <w:rPr>
          <w:rFonts w:cs="David" w:hint="cs"/>
          <w:b/>
          <w:bCs/>
          <w:rtl/>
        </w:rPr>
      </w:pPr>
      <w:r w:rsidRPr="00330C6D">
        <w:rPr>
          <w:rFonts w:cs="David" w:hint="cs"/>
          <w:b/>
          <w:bCs/>
          <w:rtl/>
        </w:rPr>
        <w:tab/>
        <w:t xml:space="preserve">3. הרפורמה במנהל מקרקעי ישראל" </w:t>
      </w:r>
      <w:r w:rsidRPr="00330C6D">
        <w:rPr>
          <w:rFonts w:cs="David"/>
          <w:b/>
          <w:bCs/>
          <w:rtl/>
        </w:rPr>
        <w:t>–</w:t>
      </w:r>
      <w:r w:rsidRPr="00330C6D">
        <w:rPr>
          <w:rFonts w:cs="David" w:hint="cs"/>
          <w:b/>
          <w:bCs/>
          <w:rtl/>
        </w:rPr>
        <w:t xml:space="preserve"> של חברי הכנסת </w:t>
      </w:r>
      <w:proofErr w:type="spellStart"/>
      <w:r w:rsidRPr="00330C6D">
        <w:rPr>
          <w:rFonts w:cs="David" w:hint="cs"/>
          <w:b/>
          <w:bCs/>
          <w:rtl/>
        </w:rPr>
        <w:t>חנא</w:t>
      </w:r>
      <w:proofErr w:type="spellEnd"/>
      <w:r w:rsidRPr="00330C6D">
        <w:rPr>
          <w:rFonts w:cs="David" w:hint="cs"/>
          <w:b/>
          <w:bCs/>
          <w:rtl/>
        </w:rPr>
        <w:t xml:space="preserve"> </w:t>
      </w:r>
      <w:proofErr w:type="spellStart"/>
      <w:r w:rsidRPr="00330C6D">
        <w:rPr>
          <w:rFonts w:cs="David" w:hint="cs"/>
          <w:b/>
          <w:bCs/>
          <w:rtl/>
        </w:rPr>
        <w:t>סוויד</w:t>
      </w:r>
      <w:proofErr w:type="spellEnd"/>
      <w:r w:rsidRPr="00330C6D">
        <w:rPr>
          <w:rFonts w:cs="David" w:hint="cs"/>
          <w:b/>
          <w:bCs/>
          <w:rtl/>
        </w:rPr>
        <w:t xml:space="preserve"> (483), </w:t>
      </w:r>
      <w:proofErr w:type="spellStart"/>
      <w:r w:rsidRPr="00330C6D">
        <w:rPr>
          <w:rFonts w:cs="David" w:hint="cs"/>
          <w:b/>
          <w:bCs/>
          <w:rtl/>
        </w:rPr>
        <w:t>חנין</w:t>
      </w:r>
      <w:proofErr w:type="spellEnd"/>
      <w:r w:rsidRPr="00330C6D">
        <w:rPr>
          <w:rFonts w:cs="David" w:hint="cs"/>
          <w:b/>
          <w:bCs/>
          <w:rtl/>
        </w:rPr>
        <w:t xml:space="preserve"> </w:t>
      </w:r>
      <w:proofErr w:type="spellStart"/>
      <w:r w:rsidRPr="00330C6D">
        <w:rPr>
          <w:rFonts w:cs="David" w:hint="cs"/>
          <w:b/>
          <w:bCs/>
          <w:rtl/>
        </w:rPr>
        <w:t>זועבי</w:t>
      </w:r>
      <w:proofErr w:type="spellEnd"/>
      <w:r w:rsidRPr="00330C6D">
        <w:rPr>
          <w:rFonts w:cs="David" w:hint="cs"/>
          <w:b/>
          <w:bCs/>
          <w:rtl/>
        </w:rPr>
        <w:t xml:space="preserve"> (503), שלי יחימוביץ (504), זבולון </w:t>
      </w:r>
      <w:proofErr w:type="spellStart"/>
      <w:r w:rsidRPr="00330C6D">
        <w:rPr>
          <w:rFonts w:cs="David" w:hint="cs"/>
          <w:b/>
          <w:bCs/>
          <w:rtl/>
        </w:rPr>
        <w:t>אורלב</w:t>
      </w:r>
      <w:proofErr w:type="spellEnd"/>
      <w:r w:rsidRPr="00330C6D">
        <w:rPr>
          <w:rFonts w:cs="David" w:hint="cs"/>
          <w:b/>
          <w:bCs/>
          <w:rtl/>
        </w:rPr>
        <w:t xml:space="preserve"> (508), אריה ביבי (509), כרמל שאמה (531), </w:t>
      </w:r>
      <w:proofErr w:type="spellStart"/>
      <w:r w:rsidRPr="00330C6D">
        <w:rPr>
          <w:rFonts w:cs="David" w:hint="cs"/>
          <w:b/>
          <w:bCs/>
          <w:rtl/>
        </w:rPr>
        <w:t>מסעוד</w:t>
      </w:r>
      <w:proofErr w:type="spellEnd"/>
      <w:r w:rsidRPr="00330C6D">
        <w:rPr>
          <w:rFonts w:cs="David" w:hint="cs"/>
          <w:b/>
          <w:bCs/>
          <w:rtl/>
        </w:rPr>
        <w:t xml:space="preserve"> גנאים (532).</w:t>
      </w:r>
    </w:p>
    <w:p w14:paraId="755D1BF4" w14:textId="77777777" w:rsidR="00330C6D" w:rsidRPr="00330C6D" w:rsidRDefault="00330C6D" w:rsidP="00330C6D">
      <w:pPr>
        <w:bidi/>
        <w:jc w:val="both"/>
        <w:rPr>
          <w:rFonts w:cs="David" w:hint="cs"/>
          <w:b/>
          <w:bCs/>
          <w:rtl/>
        </w:rPr>
      </w:pPr>
    </w:p>
    <w:p w14:paraId="10066757" w14:textId="77777777" w:rsidR="00330C6D" w:rsidRPr="00330C6D" w:rsidRDefault="00330C6D" w:rsidP="00330C6D">
      <w:pPr>
        <w:bidi/>
        <w:jc w:val="both"/>
        <w:rPr>
          <w:rFonts w:cs="David" w:hint="cs"/>
          <w:u w:val="single"/>
          <w:rtl/>
        </w:rPr>
      </w:pPr>
    </w:p>
    <w:p w14:paraId="60B72648"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D448267" w14:textId="77777777" w:rsidR="00330C6D" w:rsidRPr="00330C6D" w:rsidRDefault="00330C6D" w:rsidP="00330C6D">
      <w:pPr>
        <w:bidi/>
        <w:jc w:val="both"/>
        <w:rPr>
          <w:rFonts w:cs="David" w:hint="cs"/>
          <w:rtl/>
        </w:rPr>
      </w:pPr>
    </w:p>
    <w:p w14:paraId="784B98FC" w14:textId="77777777" w:rsidR="00330C6D" w:rsidRPr="00330C6D" w:rsidRDefault="00330C6D" w:rsidP="00330C6D">
      <w:pPr>
        <w:bidi/>
        <w:ind w:firstLine="567"/>
        <w:jc w:val="both"/>
        <w:rPr>
          <w:rFonts w:cs="David" w:hint="cs"/>
          <w:rtl/>
        </w:rPr>
      </w:pPr>
      <w:r w:rsidRPr="00330C6D">
        <w:rPr>
          <w:rFonts w:cs="David" w:hint="cs"/>
          <w:rtl/>
        </w:rPr>
        <w:tab/>
        <w:t xml:space="preserve">אנחנו עוברים לסעיף השני על סדר היום, קביעת ועדה לדיון בהצעות לסדר היום בנושאים הבאים. הנושא הראשון זה מדיניות הממשלה לגבי פינוי מאחזים. מדובר בהצעה לסדר של חברי הכנסת </w:t>
      </w:r>
      <w:proofErr w:type="spellStart"/>
      <w:r w:rsidRPr="00330C6D">
        <w:rPr>
          <w:rFonts w:cs="David" w:hint="cs"/>
          <w:rtl/>
        </w:rPr>
        <w:t>טלב</w:t>
      </w:r>
      <w:proofErr w:type="spellEnd"/>
      <w:r w:rsidRPr="00330C6D">
        <w:rPr>
          <w:rFonts w:cs="David" w:hint="cs"/>
          <w:rtl/>
        </w:rPr>
        <w:t xml:space="preserve"> </w:t>
      </w:r>
      <w:proofErr w:type="spellStart"/>
      <w:r w:rsidRPr="00330C6D">
        <w:rPr>
          <w:rFonts w:cs="David" w:hint="cs"/>
          <w:rtl/>
        </w:rPr>
        <w:t>אלסאנע</w:t>
      </w:r>
      <w:proofErr w:type="spellEnd"/>
      <w:r w:rsidRPr="00330C6D">
        <w:rPr>
          <w:rFonts w:cs="David" w:hint="cs"/>
          <w:rtl/>
        </w:rPr>
        <w:t xml:space="preserve">, פניה </w:t>
      </w:r>
      <w:proofErr w:type="spellStart"/>
      <w:r w:rsidRPr="00330C6D">
        <w:rPr>
          <w:rFonts w:cs="David" w:hint="cs"/>
          <w:rtl/>
        </w:rPr>
        <w:t>קרשנבאום</w:t>
      </w:r>
      <w:proofErr w:type="spellEnd"/>
      <w:r w:rsidRPr="00330C6D">
        <w:rPr>
          <w:rFonts w:cs="David" w:hint="cs"/>
          <w:rtl/>
        </w:rPr>
        <w:t xml:space="preserve">, אריה אלדד, אורי </w:t>
      </w:r>
      <w:proofErr w:type="spellStart"/>
      <w:r w:rsidRPr="00330C6D">
        <w:rPr>
          <w:rFonts w:cs="David" w:hint="cs"/>
          <w:rtl/>
        </w:rPr>
        <w:t>מקלב</w:t>
      </w:r>
      <w:proofErr w:type="spellEnd"/>
      <w:r w:rsidRPr="00330C6D">
        <w:rPr>
          <w:rFonts w:cs="David" w:hint="cs"/>
          <w:rtl/>
        </w:rPr>
        <w:t xml:space="preserve"> ודב </w:t>
      </w:r>
      <w:proofErr w:type="spellStart"/>
      <w:r w:rsidRPr="00330C6D">
        <w:rPr>
          <w:rFonts w:cs="David" w:hint="cs"/>
          <w:rtl/>
        </w:rPr>
        <w:t>חנין</w:t>
      </w:r>
      <w:proofErr w:type="spellEnd"/>
      <w:r w:rsidRPr="00330C6D">
        <w:rPr>
          <w:rFonts w:cs="David" w:hint="cs"/>
          <w:rtl/>
        </w:rPr>
        <w:t>.</w:t>
      </w:r>
    </w:p>
    <w:p w14:paraId="0738E739" w14:textId="77777777" w:rsidR="00330C6D" w:rsidRPr="00330C6D" w:rsidRDefault="00330C6D" w:rsidP="00330C6D">
      <w:pPr>
        <w:bidi/>
        <w:ind w:firstLine="567"/>
        <w:jc w:val="both"/>
        <w:rPr>
          <w:rFonts w:cs="David" w:hint="cs"/>
          <w:rtl/>
        </w:rPr>
      </w:pPr>
    </w:p>
    <w:p w14:paraId="2D0B29EF" w14:textId="77777777" w:rsidR="00330C6D" w:rsidRPr="00330C6D" w:rsidRDefault="00330C6D" w:rsidP="00330C6D">
      <w:pPr>
        <w:bidi/>
        <w:ind w:firstLine="567"/>
        <w:jc w:val="both"/>
        <w:rPr>
          <w:rFonts w:cs="David" w:hint="cs"/>
          <w:rtl/>
        </w:rPr>
      </w:pPr>
      <w:r w:rsidRPr="00330C6D">
        <w:rPr>
          <w:rFonts w:cs="David" w:hint="cs"/>
          <w:rtl/>
        </w:rPr>
        <w:t xml:space="preserve">במליאה נשמעו שתי הצעות. ועדת חוקה וועדת חוץ וביטחון. העמדות שקיבלנו הן עמדות מעניינות, אני חייב לעדכן אתכם. יושב ראש ועדת חוץ וביטחון מסר לנו שהנושא שייך לוועדת החוקה. יושב ראש ועדת חוקה, חוק ומשפט מסר לנו שלפי הדיון במליאה ההצעה לסדר שייכת לוועדת חוץ וביטחון. דבר כזה אני הרבה זמן לא זוכר. בדרך כלל זה הפוך, רבים. </w:t>
      </w:r>
    </w:p>
    <w:p w14:paraId="20548074" w14:textId="77777777" w:rsidR="00330C6D" w:rsidRPr="00330C6D" w:rsidRDefault="00330C6D" w:rsidP="00330C6D">
      <w:pPr>
        <w:bidi/>
        <w:ind w:firstLine="567"/>
        <w:jc w:val="both"/>
        <w:rPr>
          <w:rFonts w:cs="David" w:hint="cs"/>
          <w:rtl/>
        </w:rPr>
      </w:pPr>
    </w:p>
    <w:p w14:paraId="64D0B8AE" w14:textId="77777777" w:rsidR="00330C6D" w:rsidRPr="00330C6D" w:rsidRDefault="00330C6D" w:rsidP="00330C6D">
      <w:pPr>
        <w:bidi/>
        <w:jc w:val="both"/>
        <w:rPr>
          <w:rFonts w:cs="David" w:hint="cs"/>
          <w:rtl/>
        </w:rPr>
      </w:pPr>
      <w:r w:rsidRPr="00330C6D">
        <w:rPr>
          <w:rFonts w:cs="David" w:hint="cs"/>
          <w:u w:val="single"/>
          <w:rtl/>
        </w:rPr>
        <w:t xml:space="preserve">זאב </w:t>
      </w:r>
      <w:proofErr w:type="spellStart"/>
      <w:r w:rsidRPr="00330C6D">
        <w:rPr>
          <w:rFonts w:cs="David" w:hint="cs"/>
          <w:u w:val="single"/>
          <w:rtl/>
        </w:rPr>
        <w:t>ביילסקי</w:t>
      </w:r>
      <w:proofErr w:type="spellEnd"/>
      <w:r w:rsidRPr="00330C6D">
        <w:rPr>
          <w:rFonts w:cs="David" w:hint="cs"/>
          <w:u w:val="single"/>
          <w:rtl/>
        </w:rPr>
        <w:t>:</w:t>
      </w:r>
    </w:p>
    <w:p w14:paraId="3649E38C" w14:textId="77777777" w:rsidR="00330C6D" w:rsidRPr="00330C6D" w:rsidRDefault="00330C6D" w:rsidP="00330C6D">
      <w:pPr>
        <w:bidi/>
        <w:jc w:val="both"/>
        <w:rPr>
          <w:rFonts w:cs="David" w:hint="cs"/>
          <w:rtl/>
        </w:rPr>
      </w:pPr>
    </w:p>
    <w:p w14:paraId="4BAB40C2" w14:textId="77777777" w:rsidR="00330C6D" w:rsidRPr="00330C6D" w:rsidRDefault="00330C6D" w:rsidP="00330C6D">
      <w:pPr>
        <w:bidi/>
        <w:jc w:val="both"/>
        <w:rPr>
          <w:rFonts w:cs="David" w:hint="cs"/>
          <w:rtl/>
        </w:rPr>
      </w:pPr>
      <w:r w:rsidRPr="00330C6D">
        <w:rPr>
          <w:rFonts w:cs="David" w:hint="cs"/>
          <w:rtl/>
        </w:rPr>
        <w:tab/>
        <w:t>בוא נעביר את זה לוועדת הקליטה</w:t>
      </w:r>
    </w:p>
    <w:p w14:paraId="03E03696" w14:textId="77777777" w:rsidR="00330C6D" w:rsidRPr="00330C6D" w:rsidRDefault="00330C6D" w:rsidP="00330C6D">
      <w:pPr>
        <w:bidi/>
        <w:jc w:val="both"/>
        <w:rPr>
          <w:rFonts w:cs="David" w:hint="cs"/>
          <w:rtl/>
        </w:rPr>
      </w:pPr>
    </w:p>
    <w:p w14:paraId="4B9ABF61" w14:textId="77777777" w:rsidR="00330C6D" w:rsidRPr="00330C6D" w:rsidRDefault="00330C6D" w:rsidP="00330C6D">
      <w:pPr>
        <w:bidi/>
        <w:jc w:val="both"/>
        <w:rPr>
          <w:rFonts w:cs="David" w:hint="cs"/>
          <w:rtl/>
        </w:rPr>
      </w:pPr>
      <w:r w:rsidRPr="00330C6D">
        <w:rPr>
          <w:rFonts w:cs="David" w:hint="cs"/>
          <w:u w:val="single"/>
          <w:rtl/>
        </w:rPr>
        <w:t xml:space="preserve">רוחמה אברהם- </w:t>
      </w:r>
      <w:proofErr w:type="spellStart"/>
      <w:r w:rsidRPr="00330C6D">
        <w:rPr>
          <w:rFonts w:cs="David" w:hint="cs"/>
          <w:u w:val="single"/>
          <w:rtl/>
        </w:rPr>
        <w:t>בלילא</w:t>
      </w:r>
      <w:proofErr w:type="spellEnd"/>
      <w:r w:rsidRPr="00330C6D">
        <w:rPr>
          <w:rFonts w:cs="David" w:hint="cs"/>
          <w:u w:val="single"/>
          <w:rtl/>
        </w:rPr>
        <w:t>:</w:t>
      </w:r>
    </w:p>
    <w:p w14:paraId="0AACD07F" w14:textId="77777777" w:rsidR="00330C6D" w:rsidRPr="00330C6D" w:rsidRDefault="00330C6D" w:rsidP="00330C6D">
      <w:pPr>
        <w:bidi/>
        <w:jc w:val="both"/>
        <w:rPr>
          <w:rFonts w:cs="David" w:hint="cs"/>
          <w:rtl/>
        </w:rPr>
      </w:pPr>
    </w:p>
    <w:p w14:paraId="22C74CF7" w14:textId="77777777" w:rsidR="00330C6D" w:rsidRPr="00330C6D" w:rsidRDefault="00330C6D" w:rsidP="00330C6D">
      <w:pPr>
        <w:bidi/>
        <w:jc w:val="both"/>
        <w:rPr>
          <w:rFonts w:cs="David" w:hint="cs"/>
          <w:rtl/>
        </w:rPr>
      </w:pPr>
      <w:r w:rsidRPr="00330C6D">
        <w:rPr>
          <w:rFonts w:cs="David" w:hint="cs"/>
          <w:rtl/>
        </w:rPr>
        <w:tab/>
        <w:t xml:space="preserve">מה היועצת המשפטית של הוועדה ממליצה? </w:t>
      </w:r>
    </w:p>
    <w:p w14:paraId="52E05561" w14:textId="77777777" w:rsidR="00330C6D" w:rsidRPr="00330C6D" w:rsidRDefault="00330C6D" w:rsidP="00330C6D">
      <w:pPr>
        <w:bidi/>
        <w:jc w:val="both"/>
        <w:rPr>
          <w:rFonts w:cs="David" w:hint="cs"/>
          <w:rtl/>
        </w:rPr>
      </w:pPr>
    </w:p>
    <w:p w14:paraId="0338462E"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0E90152" w14:textId="77777777" w:rsidR="00330C6D" w:rsidRPr="00330C6D" w:rsidRDefault="00330C6D" w:rsidP="00330C6D">
      <w:pPr>
        <w:bidi/>
        <w:jc w:val="both"/>
        <w:rPr>
          <w:rFonts w:cs="David" w:hint="cs"/>
          <w:rtl/>
        </w:rPr>
      </w:pPr>
    </w:p>
    <w:p w14:paraId="25E45985" w14:textId="77777777" w:rsidR="00330C6D" w:rsidRPr="00330C6D" w:rsidRDefault="00330C6D" w:rsidP="00330C6D">
      <w:pPr>
        <w:bidi/>
        <w:jc w:val="both"/>
        <w:rPr>
          <w:rFonts w:cs="David" w:hint="cs"/>
          <w:rtl/>
        </w:rPr>
      </w:pPr>
      <w:r w:rsidRPr="00330C6D">
        <w:rPr>
          <w:rFonts w:cs="David" w:hint="cs"/>
          <w:rtl/>
        </w:rPr>
        <w:tab/>
        <w:t xml:space="preserve"> בפן המשפטי ועדת החוקה כבר קיימה דיון וקיבלה החלטה, זאת העמדה של יושב ראש ועדת החוקה. באמת בשבוע שעבר היה שם דיון בהיבט המשפטי.  </w:t>
      </w:r>
    </w:p>
    <w:p w14:paraId="444B0CAC" w14:textId="77777777" w:rsidR="00330C6D" w:rsidRPr="00330C6D" w:rsidRDefault="00330C6D" w:rsidP="00330C6D">
      <w:pPr>
        <w:bidi/>
        <w:jc w:val="both"/>
        <w:rPr>
          <w:rFonts w:cs="David" w:hint="cs"/>
          <w:rtl/>
        </w:rPr>
      </w:pPr>
    </w:p>
    <w:p w14:paraId="0E31F5A8" w14:textId="77777777" w:rsidR="00330C6D" w:rsidRPr="00330C6D" w:rsidRDefault="00330C6D" w:rsidP="00330C6D">
      <w:pPr>
        <w:bidi/>
        <w:jc w:val="both"/>
        <w:rPr>
          <w:rFonts w:cs="David" w:hint="cs"/>
          <w:rtl/>
        </w:rPr>
      </w:pPr>
      <w:r w:rsidRPr="00330C6D">
        <w:rPr>
          <w:rFonts w:cs="David" w:hint="cs"/>
          <w:u w:val="single"/>
          <w:rtl/>
        </w:rPr>
        <w:t xml:space="preserve">זאב </w:t>
      </w:r>
      <w:proofErr w:type="spellStart"/>
      <w:r w:rsidRPr="00330C6D">
        <w:rPr>
          <w:rFonts w:cs="David" w:hint="cs"/>
          <w:u w:val="single"/>
          <w:rtl/>
        </w:rPr>
        <w:t>ביילסקי</w:t>
      </w:r>
      <w:proofErr w:type="spellEnd"/>
      <w:r w:rsidRPr="00330C6D">
        <w:rPr>
          <w:rFonts w:cs="David" w:hint="cs"/>
          <w:u w:val="single"/>
          <w:rtl/>
        </w:rPr>
        <w:t>:</w:t>
      </w:r>
    </w:p>
    <w:p w14:paraId="2DA9F956" w14:textId="77777777" w:rsidR="00330C6D" w:rsidRPr="00330C6D" w:rsidRDefault="00330C6D" w:rsidP="00330C6D">
      <w:pPr>
        <w:bidi/>
        <w:jc w:val="both"/>
        <w:rPr>
          <w:rFonts w:cs="David" w:hint="cs"/>
          <w:rtl/>
        </w:rPr>
      </w:pPr>
    </w:p>
    <w:p w14:paraId="6CCF20C5" w14:textId="77777777" w:rsidR="00330C6D" w:rsidRPr="00330C6D" w:rsidRDefault="00330C6D" w:rsidP="00330C6D">
      <w:pPr>
        <w:bidi/>
        <w:jc w:val="both"/>
        <w:rPr>
          <w:rFonts w:cs="David" w:hint="cs"/>
          <w:rtl/>
        </w:rPr>
      </w:pPr>
      <w:r w:rsidRPr="00330C6D">
        <w:rPr>
          <w:rFonts w:cs="David" w:hint="cs"/>
          <w:rtl/>
        </w:rPr>
        <w:tab/>
        <w:t xml:space="preserve"> אני מציע להעביר את זה לוועדת הקליטה. </w:t>
      </w:r>
    </w:p>
    <w:p w14:paraId="61291F2C" w14:textId="77777777" w:rsidR="00330C6D" w:rsidRPr="00330C6D" w:rsidRDefault="00330C6D" w:rsidP="00330C6D">
      <w:pPr>
        <w:bidi/>
        <w:jc w:val="both"/>
        <w:rPr>
          <w:rFonts w:cs="David" w:hint="cs"/>
          <w:rtl/>
        </w:rPr>
      </w:pPr>
    </w:p>
    <w:p w14:paraId="019DD3B3"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1ECF1F0B" w14:textId="77777777" w:rsidR="00330C6D" w:rsidRPr="00330C6D" w:rsidRDefault="00330C6D" w:rsidP="00330C6D">
      <w:pPr>
        <w:bidi/>
        <w:jc w:val="both"/>
        <w:rPr>
          <w:rFonts w:cs="David" w:hint="cs"/>
          <w:rtl/>
        </w:rPr>
      </w:pPr>
    </w:p>
    <w:p w14:paraId="0AE6B880" w14:textId="77777777" w:rsidR="00330C6D" w:rsidRPr="00330C6D" w:rsidRDefault="00330C6D" w:rsidP="00330C6D">
      <w:pPr>
        <w:bidi/>
        <w:jc w:val="both"/>
        <w:rPr>
          <w:rFonts w:cs="David" w:hint="cs"/>
          <w:rtl/>
        </w:rPr>
      </w:pPr>
      <w:r w:rsidRPr="00330C6D">
        <w:rPr>
          <w:rFonts w:cs="David" w:hint="cs"/>
          <w:rtl/>
        </w:rPr>
        <w:tab/>
        <w:t xml:space="preserve"> למרות שהיה דיון בוועדת חוקה בסוגיה הזו ואני מניחה שגם הוסקו מסקנות, מה היועצת המשפטית ממליצה לוועדה כיצד לנהוג?</w:t>
      </w:r>
    </w:p>
    <w:p w14:paraId="5040BAC3" w14:textId="77777777" w:rsidR="00330C6D" w:rsidRPr="00330C6D" w:rsidRDefault="00330C6D" w:rsidP="00330C6D">
      <w:pPr>
        <w:bidi/>
        <w:jc w:val="both"/>
        <w:rPr>
          <w:rFonts w:cs="David" w:hint="cs"/>
          <w:rtl/>
        </w:rPr>
      </w:pPr>
    </w:p>
    <w:p w14:paraId="5E49AC22" w14:textId="77777777" w:rsidR="00330C6D" w:rsidRPr="00330C6D" w:rsidRDefault="00330C6D" w:rsidP="00330C6D">
      <w:pPr>
        <w:bidi/>
        <w:jc w:val="both"/>
        <w:rPr>
          <w:rFonts w:cs="David" w:hint="cs"/>
          <w:rtl/>
        </w:rPr>
      </w:pPr>
      <w:r w:rsidRPr="00330C6D">
        <w:rPr>
          <w:rFonts w:cs="David" w:hint="cs"/>
          <w:u w:val="single"/>
          <w:rtl/>
        </w:rPr>
        <w:t>ארבל אסטרחן:</w:t>
      </w:r>
    </w:p>
    <w:p w14:paraId="4B5D7C0D" w14:textId="77777777" w:rsidR="00330C6D" w:rsidRPr="00330C6D" w:rsidRDefault="00330C6D" w:rsidP="00330C6D">
      <w:pPr>
        <w:bidi/>
        <w:jc w:val="both"/>
        <w:rPr>
          <w:rFonts w:cs="David" w:hint="cs"/>
          <w:rtl/>
        </w:rPr>
      </w:pPr>
    </w:p>
    <w:p w14:paraId="5C6CE78C" w14:textId="77777777" w:rsidR="00330C6D" w:rsidRPr="00330C6D" w:rsidRDefault="00330C6D" w:rsidP="00330C6D">
      <w:pPr>
        <w:bidi/>
        <w:jc w:val="both"/>
        <w:rPr>
          <w:rFonts w:cs="David" w:hint="cs"/>
          <w:rtl/>
        </w:rPr>
      </w:pPr>
      <w:r w:rsidRPr="00330C6D">
        <w:rPr>
          <w:rFonts w:cs="David" w:hint="cs"/>
          <w:rtl/>
        </w:rPr>
        <w:tab/>
        <w:t xml:space="preserve">זו הצעה לסדר, בדרך כלל בהצעות לסדר זה פחות עקרוני אבל זה יכול להתאים לוועדת חוץ וביטחון הנושא של פינוי מאחזים, פשוט הרבה חברי כנסת הגישו את זה אז קשה גם להגיד בדיוק איפה המיקוד כי כל אחד לקח את זה לכיוון אחר. זה יכול להתאים לכל אחת משתי האפשרויות. </w:t>
      </w:r>
    </w:p>
    <w:p w14:paraId="58FBC41E" w14:textId="77777777" w:rsidR="00330C6D" w:rsidRPr="00330C6D" w:rsidRDefault="00330C6D" w:rsidP="00330C6D">
      <w:pPr>
        <w:bidi/>
        <w:jc w:val="both"/>
        <w:rPr>
          <w:rFonts w:cs="David" w:hint="cs"/>
          <w:rtl/>
        </w:rPr>
      </w:pPr>
    </w:p>
    <w:p w14:paraId="4D9FA012" w14:textId="77777777" w:rsidR="00330C6D" w:rsidRPr="00330C6D" w:rsidRDefault="00330C6D" w:rsidP="00330C6D">
      <w:pPr>
        <w:bidi/>
        <w:jc w:val="both"/>
        <w:rPr>
          <w:rFonts w:cs="David" w:hint="cs"/>
          <w:rtl/>
        </w:rPr>
      </w:pPr>
      <w:r w:rsidRPr="00330C6D">
        <w:rPr>
          <w:rFonts w:cs="David" w:hint="cs"/>
          <w:u w:val="single"/>
          <w:rtl/>
        </w:rPr>
        <w:t xml:space="preserve">רוחמה אברהם- </w:t>
      </w:r>
      <w:proofErr w:type="spellStart"/>
      <w:r w:rsidRPr="00330C6D">
        <w:rPr>
          <w:rFonts w:cs="David" w:hint="cs"/>
          <w:u w:val="single"/>
          <w:rtl/>
        </w:rPr>
        <w:t>בלילא</w:t>
      </w:r>
      <w:proofErr w:type="spellEnd"/>
      <w:r w:rsidRPr="00330C6D">
        <w:rPr>
          <w:rFonts w:cs="David" w:hint="cs"/>
          <w:u w:val="single"/>
          <w:rtl/>
        </w:rPr>
        <w:t>:</w:t>
      </w:r>
    </w:p>
    <w:p w14:paraId="7FCC9EF6" w14:textId="77777777" w:rsidR="00330C6D" w:rsidRPr="00330C6D" w:rsidRDefault="00330C6D" w:rsidP="00330C6D">
      <w:pPr>
        <w:bidi/>
        <w:jc w:val="both"/>
        <w:rPr>
          <w:rFonts w:cs="David" w:hint="cs"/>
          <w:rtl/>
        </w:rPr>
      </w:pPr>
    </w:p>
    <w:p w14:paraId="67FB4E0F" w14:textId="77777777" w:rsidR="00330C6D" w:rsidRPr="00330C6D" w:rsidRDefault="00330C6D" w:rsidP="00330C6D">
      <w:pPr>
        <w:bidi/>
        <w:jc w:val="both"/>
        <w:rPr>
          <w:rFonts w:cs="David" w:hint="cs"/>
          <w:rtl/>
        </w:rPr>
      </w:pPr>
      <w:r w:rsidRPr="00330C6D">
        <w:rPr>
          <w:rFonts w:cs="David" w:hint="cs"/>
          <w:rtl/>
        </w:rPr>
        <w:tab/>
        <w:t xml:space="preserve">חבר הכנסת </w:t>
      </w:r>
      <w:proofErr w:type="spellStart"/>
      <w:r w:rsidRPr="00330C6D">
        <w:rPr>
          <w:rFonts w:cs="David" w:hint="cs"/>
          <w:rtl/>
        </w:rPr>
        <w:t>טלב</w:t>
      </w:r>
      <w:proofErr w:type="spellEnd"/>
      <w:r w:rsidRPr="00330C6D">
        <w:rPr>
          <w:rFonts w:cs="David" w:hint="cs"/>
          <w:rtl/>
        </w:rPr>
        <w:t xml:space="preserve"> </w:t>
      </w:r>
      <w:proofErr w:type="spellStart"/>
      <w:r w:rsidRPr="00330C6D">
        <w:rPr>
          <w:rFonts w:cs="David" w:hint="cs"/>
          <w:rtl/>
        </w:rPr>
        <w:t>אלסאנע</w:t>
      </w:r>
      <w:proofErr w:type="spellEnd"/>
      <w:r w:rsidRPr="00330C6D">
        <w:rPr>
          <w:rFonts w:cs="David" w:hint="cs"/>
          <w:rtl/>
        </w:rPr>
        <w:t xml:space="preserve"> יכול לבוא להציג את זה בוועדת חוץ וביטחון? </w:t>
      </w:r>
    </w:p>
    <w:p w14:paraId="2EEE77AE" w14:textId="77777777" w:rsidR="00330C6D" w:rsidRPr="00330C6D" w:rsidRDefault="00330C6D" w:rsidP="00330C6D">
      <w:pPr>
        <w:bidi/>
        <w:jc w:val="both"/>
        <w:rPr>
          <w:rFonts w:cs="David" w:hint="cs"/>
          <w:rtl/>
        </w:rPr>
      </w:pPr>
    </w:p>
    <w:p w14:paraId="0D722D13"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037E3BA" w14:textId="77777777" w:rsidR="00330C6D" w:rsidRPr="00330C6D" w:rsidRDefault="00330C6D" w:rsidP="00330C6D">
      <w:pPr>
        <w:bidi/>
        <w:jc w:val="both"/>
        <w:rPr>
          <w:rFonts w:cs="David" w:hint="cs"/>
          <w:rtl/>
        </w:rPr>
      </w:pPr>
    </w:p>
    <w:p w14:paraId="2B284EC2" w14:textId="77777777" w:rsidR="00330C6D" w:rsidRPr="00330C6D" w:rsidRDefault="00330C6D" w:rsidP="00330C6D">
      <w:pPr>
        <w:bidi/>
        <w:jc w:val="both"/>
        <w:rPr>
          <w:rFonts w:cs="David" w:hint="cs"/>
          <w:rtl/>
        </w:rPr>
      </w:pPr>
      <w:r w:rsidRPr="00330C6D">
        <w:rPr>
          <w:rFonts w:cs="David" w:hint="cs"/>
          <w:rtl/>
        </w:rPr>
        <w:tab/>
        <w:t xml:space="preserve">בוודאי. אומנם את צודקת בשאלתך שזה נתון לשיקולו של יושב ראש ועדת חוץ וביטחון, הוא יכול לקיים את הדיון שלא בנוכחותו של חבר הכנסת המציע אם הוא לא חבר הוועדה, זאת אמת וכבר היו דברים מעולם. אבל מצד שני הוא כמובן יכול להרשות וראיתי לא פעם ולא פעמיים חברי כנסת שהגישו הצעות לסדר שכמובן הוזמנו לדיון והיו חלק </w:t>
      </w:r>
      <w:proofErr w:type="spellStart"/>
      <w:r w:rsidRPr="00330C6D">
        <w:rPr>
          <w:rFonts w:cs="David" w:hint="cs"/>
          <w:rtl/>
        </w:rPr>
        <w:t>אינטרגלי</w:t>
      </w:r>
      <w:proofErr w:type="spellEnd"/>
      <w:r w:rsidRPr="00330C6D">
        <w:rPr>
          <w:rFonts w:cs="David" w:hint="cs"/>
          <w:rtl/>
        </w:rPr>
        <w:t xml:space="preserve"> של הדיון. זאת ההחלטה של יושב ראש הוועדה. מצד שני כמובן בוועדת החוקה אין את ההיבט הזה. בוועדת חוקה הדיון הוא פתוח, הוא פתוח גם לציבור, אני לא יודע מה המציעים רצו, אם כן רצו כיסוי תקשורתי או לא רצו כיסוי תקשורתי - - - </w:t>
      </w:r>
    </w:p>
    <w:p w14:paraId="44622970" w14:textId="77777777" w:rsidR="00330C6D" w:rsidRPr="00330C6D" w:rsidRDefault="00330C6D" w:rsidP="00330C6D">
      <w:pPr>
        <w:bidi/>
        <w:jc w:val="both"/>
        <w:rPr>
          <w:rFonts w:cs="David" w:hint="cs"/>
          <w:rtl/>
        </w:rPr>
      </w:pPr>
    </w:p>
    <w:p w14:paraId="04DC9A0A"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1E0E17C6" w14:textId="77777777" w:rsidR="00330C6D" w:rsidRPr="00330C6D" w:rsidRDefault="00330C6D" w:rsidP="00330C6D">
      <w:pPr>
        <w:pStyle w:val="Heading5"/>
        <w:rPr>
          <w:rFonts w:hint="cs"/>
          <w:sz w:val="24"/>
          <w:rtl/>
        </w:rPr>
      </w:pPr>
    </w:p>
    <w:p w14:paraId="1DB2CBDE" w14:textId="77777777" w:rsidR="00330C6D" w:rsidRPr="00330C6D" w:rsidRDefault="00330C6D" w:rsidP="00330C6D">
      <w:pPr>
        <w:bidi/>
        <w:jc w:val="both"/>
        <w:rPr>
          <w:rFonts w:cs="David" w:hint="cs"/>
          <w:rtl/>
        </w:rPr>
      </w:pPr>
      <w:r w:rsidRPr="00330C6D">
        <w:rPr>
          <w:rFonts w:cs="David" w:hint="cs"/>
          <w:rtl/>
        </w:rPr>
        <w:tab/>
        <w:t xml:space="preserve">נדמה לי שהמציעים רצו חוץ וביטחון. </w:t>
      </w:r>
    </w:p>
    <w:p w14:paraId="6F43BB51" w14:textId="77777777" w:rsidR="00330C6D" w:rsidRPr="00330C6D" w:rsidRDefault="00330C6D" w:rsidP="00330C6D">
      <w:pPr>
        <w:bidi/>
        <w:jc w:val="both"/>
        <w:rPr>
          <w:rFonts w:cs="David" w:hint="cs"/>
          <w:rtl/>
        </w:rPr>
      </w:pPr>
    </w:p>
    <w:p w14:paraId="1476110F"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0791F07" w14:textId="77777777" w:rsidR="00330C6D" w:rsidRPr="00330C6D" w:rsidRDefault="00330C6D" w:rsidP="00330C6D">
      <w:pPr>
        <w:bidi/>
        <w:jc w:val="both"/>
        <w:rPr>
          <w:rFonts w:cs="David" w:hint="cs"/>
          <w:rtl/>
        </w:rPr>
      </w:pPr>
    </w:p>
    <w:p w14:paraId="11A81A53" w14:textId="77777777" w:rsidR="00330C6D" w:rsidRPr="00330C6D" w:rsidRDefault="00330C6D" w:rsidP="00330C6D">
      <w:pPr>
        <w:bidi/>
        <w:jc w:val="both"/>
        <w:rPr>
          <w:rFonts w:cs="David" w:hint="cs"/>
          <w:rtl/>
        </w:rPr>
      </w:pPr>
      <w:r w:rsidRPr="00330C6D">
        <w:rPr>
          <w:rFonts w:cs="David" w:hint="cs"/>
          <w:rtl/>
        </w:rPr>
        <w:tab/>
        <w:t xml:space="preserve"> השאלה אם מישהו מהמציעים נמצא כאן. </w:t>
      </w:r>
    </w:p>
    <w:p w14:paraId="7906A044" w14:textId="77777777" w:rsidR="00330C6D" w:rsidRPr="00330C6D" w:rsidRDefault="00330C6D" w:rsidP="00330C6D">
      <w:pPr>
        <w:bidi/>
        <w:jc w:val="both"/>
        <w:rPr>
          <w:rFonts w:cs="David" w:hint="cs"/>
          <w:rtl/>
        </w:rPr>
      </w:pPr>
    </w:p>
    <w:p w14:paraId="0E3F40CD" w14:textId="77777777" w:rsidR="00330C6D" w:rsidRPr="00330C6D" w:rsidRDefault="00330C6D" w:rsidP="00330C6D">
      <w:pPr>
        <w:bidi/>
        <w:jc w:val="both"/>
        <w:rPr>
          <w:rFonts w:cs="David" w:hint="cs"/>
          <w:u w:val="single"/>
          <w:rtl/>
        </w:rPr>
      </w:pPr>
      <w:r w:rsidRPr="00330C6D">
        <w:rPr>
          <w:rFonts w:cs="David" w:hint="cs"/>
          <w:u w:val="single"/>
          <w:rtl/>
        </w:rPr>
        <w:t>אריה אלדד:</w:t>
      </w:r>
    </w:p>
    <w:p w14:paraId="2BA5A1C2" w14:textId="77777777" w:rsidR="00330C6D" w:rsidRPr="00330C6D" w:rsidRDefault="00330C6D" w:rsidP="00330C6D">
      <w:pPr>
        <w:bidi/>
        <w:jc w:val="both"/>
        <w:rPr>
          <w:rFonts w:cs="David" w:hint="cs"/>
          <w:u w:val="single"/>
          <w:rtl/>
        </w:rPr>
      </w:pPr>
    </w:p>
    <w:p w14:paraId="0C3B6C8A" w14:textId="77777777" w:rsidR="00330C6D" w:rsidRPr="00330C6D" w:rsidRDefault="00330C6D" w:rsidP="00330C6D">
      <w:pPr>
        <w:bidi/>
        <w:jc w:val="both"/>
        <w:rPr>
          <w:rFonts w:cs="David" w:hint="cs"/>
          <w:rtl/>
        </w:rPr>
      </w:pPr>
      <w:r w:rsidRPr="00330C6D">
        <w:rPr>
          <w:rFonts w:cs="David" w:hint="cs"/>
          <w:rtl/>
        </w:rPr>
        <w:tab/>
        <w:t xml:space="preserve">אני פה ובוודאי רציתי חוץ וביטחון ואני יודע שגם האחרים, או לפחות חלקם אמרו:  ובלבד שיותר לנו להשתתף. </w:t>
      </w:r>
    </w:p>
    <w:p w14:paraId="5EBFB489" w14:textId="77777777" w:rsidR="00330C6D" w:rsidRPr="00330C6D" w:rsidRDefault="00330C6D" w:rsidP="00330C6D">
      <w:pPr>
        <w:bidi/>
        <w:jc w:val="both"/>
        <w:rPr>
          <w:rFonts w:cs="David" w:hint="cs"/>
          <w:rtl/>
        </w:rPr>
      </w:pPr>
    </w:p>
    <w:p w14:paraId="7B7DD3C4" w14:textId="77777777" w:rsidR="00330C6D" w:rsidRPr="00330C6D" w:rsidRDefault="00330C6D" w:rsidP="00330C6D">
      <w:pPr>
        <w:bidi/>
        <w:jc w:val="both"/>
        <w:rPr>
          <w:rFonts w:cs="David" w:hint="cs"/>
          <w:rtl/>
        </w:rPr>
      </w:pPr>
      <w:r w:rsidRPr="00330C6D">
        <w:rPr>
          <w:rFonts w:cs="David" w:hint="cs"/>
          <w:u w:val="single"/>
          <w:rtl/>
        </w:rPr>
        <w:t>ארבל אסטרחן:</w:t>
      </w:r>
    </w:p>
    <w:p w14:paraId="25320AE7" w14:textId="77777777" w:rsidR="00330C6D" w:rsidRPr="00330C6D" w:rsidRDefault="00330C6D" w:rsidP="00330C6D">
      <w:pPr>
        <w:bidi/>
        <w:jc w:val="both"/>
        <w:rPr>
          <w:rFonts w:cs="David" w:hint="cs"/>
          <w:rtl/>
        </w:rPr>
      </w:pPr>
    </w:p>
    <w:p w14:paraId="0BD90DC6" w14:textId="77777777" w:rsidR="00330C6D" w:rsidRPr="00330C6D" w:rsidRDefault="00330C6D" w:rsidP="00330C6D">
      <w:pPr>
        <w:bidi/>
        <w:jc w:val="both"/>
        <w:rPr>
          <w:rFonts w:cs="David" w:hint="cs"/>
          <w:rtl/>
        </w:rPr>
      </w:pPr>
      <w:r w:rsidRPr="00330C6D">
        <w:rPr>
          <w:rFonts w:cs="David" w:hint="cs"/>
          <w:rtl/>
        </w:rPr>
        <w:tab/>
        <w:t xml:space="preserve">פניה </w:t>
      </w:r>
      <w:proofErr w:type="spellStart"/>
      <w:r w:rsidRPr="00330C6D">
        <w:rPr>
          <w:rFonts w:cs="David" w:hint="cs"/>
          <w:rtl/>
        </w:rPr>
        <w:t>קרשנבאום</w:t>
      </w:r>
      <w:proofErr w:type="spellEnd"/>
      <w:r w:rsidRPr="00330C6D">
        <w:rPr>
          <w:rFonts w:cs="David" w:hint="cs"/>
          <w:rtl/>
        </w:rPr>
        <w:t xml:space="preserve"> רצתה חוקה, דב </w:t>
      </w:r>
      <w:proofErr w:type="spellStart"/>
      <w:r w:rsidRPr="00330C6D">
        <w:rPr>
          <w:rFonts w:cs="David" w:hint="cs"/>
          <w:rtl/>
        </w:rPr>
        <w:t>חנין</w:t>
      </w:r>
      <w:proofErr w:type="spellEnd"/>
      <w:r w:rsidRPr="00330C6D">
        <w:rPr>
          <w:rFonts w:cs="David" w:hint="cs"/>
          <w:rtl/>
        </w:rPr>
        <w:t xml:space="preserve"> רצה חוץ וביטחון.</w:t>
      </w:r>
    </w:p>
    <w:p w14:paraId="20F20DD8" w14:textId="77777777" w:rsidR="00330C6D" w:rsidRPr="00330C6D" w:rsidRDefault="00330C6D" w:rsidP="00330C6D">
      <w:pPr>
        <w:bidi/>
        <w:jc w:val="both"/>
        <w:rPr>
          <w:rFonts w:cs="David" w:hint="cs"/>
          <w:rtl/>
        </w:rPr>
      </w:pPr>
    </w:p>
    <w:p w14:paraId="0109D1B1" w14:textId="77777777" w:rsidR="00330C6D" w:rsidRPr="00330C6D" w:rsidRDefault="00330C6D" w:rsidP="00330C6D">
      <w:pPr>
        <w:bidi/>
        <w:jc w:val="both"/>
        <w:rPr>
          <w:rFonts w:cs="David" w:hint="cs"/>
          <w:rtl/>
        </w:rPr>
      </w:pPr>
      <w:r w:rsidRPr="00330C6D">
        <w:rPr>
          <w:rFonts w:cs="David" w:hint="cs"/>
          <w:u w:val="single"/>
          <w:rtl/>
        </w:rPr>
        <w:t>אריה אלדד:</w:t>
      </w:r>
    </w:p>
    <w:p w14:paraId="70BE2BF2" w14:textId="77777777" w:rsidR="00330C6D" w:rsidRPr="00330C6D" w:rsidRDefault="00330C6D" w:rsidP="00330C6D">
      <w:pPr>
        <w:bidi/>
        <w:jc w:val="both"/>
        <w:rPr>
          <w:rFonts w:cs="David" w:hint="cs"/>
          <w:rtl/>
        </w:rPr>
      </w:pPr>
    </w:p>
    <w:p w14:paraId="4AA8C90B" w14:textId="77777777" w:rsidR="00330C6D" w:rsidRPr="00330C6D" w:rsidRDefault="00330C6D" w:rsidP="00330C6D">
      <w:pPr>
        <w:bidi/>
        <w:jc w:val="both"/>
        <w:rPr>
          <w:rFonts w:cs="David" w:hint="cs"/>
          <w:rtl/>
        </w:rPr>
      </w:pPr>
      <w:r w:rsidRPr="00330C6D">
        <w:rPr>
          <w:rFonts w:cs="David" w:hint="cs"/>
          <w:rtl/>
        </w:rPr>
        <w:tab/>
        <w:t xml:space="preserve"> </w:t>
      </w:r>
      <w:proofErr w:type="spellStart"/>
      <w:r w:rsidRPr="00330C6D">
        <w:rPr>
          <w:rFonts w:cs="David" w:hint="cs"/>
          <w:rtl/>
        </w:rPr>
        <w:t>טלב</w:t>
      </w:r>
      <w:proofErr w:type="spellEnd"/>
      <w:r w:rsidRPr="00330C6D">
        <w:rPr>
          <w:rFonts w:cs="David" w:hint="cs"/>
          <w:rtl/>
        </w:rPr>
        <w:t xml:space="preserve"> </w:t>
      </w:r>
      <w:proofErr w:type="spellStart"/>
      <w:r w:rsidRPr="00330C6D">
        <w:rPr>
          <w:rFonts w:cs="David" w:hint="cs"/>
          <w:rtl/>
        </w:rPr>
        <w:t>אלסאנע</w:t>
      </w:r>
      <w:proofErr w:type="spellEnd"/>
      <w:r w:rsidRPr="00330C6D">
        <w:rPr>
          <w:rFonts w:cs="David" w:hint="cs"/>
          <w:rtl/>
        </w:rPr>
        <w:t xml:space="preserve"> ודב </w:t>
      </w:r>
      <w:proofErr w:type="spellStart"/>
      <w:r w:rsidRPr="00330C6D">
        <w:rPr>
          <w:rFonts w:cs="David" w:hint="cs"/>
          <w:rtl/>
        </w:rPr>
        <w:t>חנין</w:t>
      </w:r>
      <w:proofErr w:type="spellEnd"/>
      <w:r w:rsidRPr="00330C6D">
        <w:rPr>
          <w:rFonts w:cs="David" w:hint="cs"/>
          <w:rtl/>
        </w:rPr>
        <w:t xml:space="preserve"> אמרו חוץ וביטחון אבל שירשו להם להשתתף.   </w:t>
      </w:r>
    </w:p>
    <w:p w14:paraId="48358030" w14:textId="77777777" w:rsidR="00330C6D" w:rsidRPr="00330C6D" w:rsidRDefault="00330C6D" w:rsidP="00330C6D">
      <w:pPr>
        <w:bidi/>
        <w:jc w:val="both"/>
        <w:rPr>
          <w:rFonts w:cs="David" w:hint="cs"/>
          <w:rtl/>
        </w:rPr>
      </w:pPr>
    </w:p>
    <w:p w14:paraId="47839F6F"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F8831AE" w14:textId="77777777" w:rsidR="00330C6D" w:rsidRPr="00330C6D" w:rsidRDefault="00330C6D" w:rsidP="00330C6D">
      <w:pPr>
        <w:bidi/>
        <w:jc w:val="both"/>
        <w:rPr>
          <w:rFonts w:cs="David" w:hint="cs"/>
          <w:rtl/>
        </w:rPr>
      </w:pPr>
    </w:p>
    <w:p w14:paraId="46E69735" w14:textId="77777777" w:rsidR="00330C6D" w:rsidRPr="00330C6D" w:rsidRDefault="00330C6D" w:rsidP="00330C6D">
      <w:pPr>
        <w:bidi/>
        <w:jc w:val="both"/>
        <w:rPr>
          <w:rFonts w:cs="David" w:hint="cs"/>
          <w:rtl/>
        </w:rPr>
      </w:pPr>
      <w:r w:rsidRPr="00330C6D">
        <w:rPr>
          <w:rFonts w:cs="David" w:hint="cs"/>
          <w:rtl/>
        </w:rPr>
        <w:tab/>
        <w:t xml:space="preserve"> אני חייב להגיד שזה באמת מצב מעניין שראשי הוועדות - - - </w:t>
      </w:r>
    </w:p>
    <w:p w14:paraId="1743B289" w14:textId="77777777" w:rsidR="00330C6D" w:rsidRPr="00330C6D" w:rsidRDefault="00330C6D" w:rsidP="00330C6D">
      <w:pPr>
        <w:bidi/>
        <w:jc w:val="both"/>
        <w:rPr>
          <w:rFonts w:cs="David" w:hint="cs"/>
          <w:rtl/>
        </w:rPr>
      </w:pPr>
    </w:p>
    <w:p w14:paraId="1B24E2ED" w14:textId="77777777" w:rsidR="00330C6D" w:rsidRPr="00330C6D" w:rsidRDefault="00330C6D" w:rsidP="00330C6D">
      <w:pPr>
        <w:bidi/>
        <w:jc w:val="both"/>
        <w:rPr>
          <w:rFonts w:cs="David" w:hint="cs"/>
          <w:rtl/>
        </w:rPr>
      </w:pPr>
      <w:r w:rsidRPr="00330C6D">
        <w:rPr>
          <w:rFonts w:cs="David" w:hint="cs"/>
          <w:u w:val="single"/>
          <w:rtl/>
        </w:rPr>
        <w:t>נסים זאב:</w:t>
      </w:r>
    </w:p>
    <w:p w14:paraId="71225791" w14:textId="77777777" w:rsidR="00330C6D" w:rsidRPr="00330C6D" w:rsidRDefault="00330C6D" w:rsidP="00330C6D">
      <w:pPr>
        <w:bidi/>
        <w:jc w:val="both"/>
        <w:rPr>
          <w:rFonts w:cs="David" w:hint="cs"/>
          <w:rtl/>
        </w:rPr>
      </w:pPr>
    </w:p>
    <w:p w14:paraId="4D863BBA" w14:textId="77777777" w:rsidR="00330C6D" w:rsidRPr="00330C6D" w:rsidRDefault="00330C6D" w:rsidP="00330C6D">
      <w:pPr>
        <w:bidi/>
        <w:ind w:firstLine="567"/>
        <w:jc w:val="both"/>
        <w:rPr>
          <w:rFonts w:cs="David" w:hint="cs"/>
          <w:rtl/>
        </w:rPr>
      </w:pPr>
      <w:r w:rsidRPr="00330C6D">
        <w:rPr>
          <w:rFonts w:cs="David" w:hint="cs"/>
          <w:rtl/>
        </w:rPr>
        <w:t xml:space="preserve">לדעתי זה מסוד הדיונים שהם דיונים פתוחים לכן אפשר לדון בזה בוועדת החוץ והביטחון, זו ועדת משנה בדרך כלל, לא המשנה הסודי, פתוח יותר. </w:t>
      </w:r>
    </w:p>
    <w:p w14:paraId="31AE37B2" w14:textId="77777777" w:rsidR="00330C6D" w:rsidRPr="00330C6D" w:rsidRDefault="00330C6D" w:rsidP="00330C6D">
      <w:pPr>
        <w:bidi/>
        <w:ind w:firstLine="567"/>
        <w:jc w:val="both"/>
        <w:rPr>
          <w:rFonts w:cs="David" w:hint="cs"/>
          <w:rtl/>
        </w:rPr>
      </w:pPr>
    </w:p>
    <w:p w14:paraId="039B7B7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EDB2E02" w14:textId="77777777" w:rsidR="00330C6D" w:rsidRPr="00330C6D" w:rsidRDefault="00330C6D" w:rsidP="00330C6D">
      <w:pPr>
        <w:bidi/>
        <w:jc w:val="both"/>
        <w:rPr>
          <w:rFonts w:cs="David" w:hint="cs"/>
          <w:rtl/>
        </w:rPr>
      </w:pPr>
    </w:p>
    <w:p w14:paraId="3980F704" w14:textId="77777777" w:rsidR="00330C6D" w:rsidRPr="00330C6D" w:rsidRDefault="00330C6D" w:rsidP="00330C6D">
      <w:pPr>
        <w:bidi/>
        <w:ind w:firstLine="567"/>
        <w:jc w:val="both"/>
        <w:rPr>
          <w:rFonts w:cs="David" w:hint="cs"/>
          <w:rtl/>
        </w:rPr>
      </w:pPr>
      <w:r w:rsidRPr="00330C6D">
        <w:rPr>
          <w:rFonts w:cs="David" w:hint="cs"/>
          <w:rtl/>
        </w:rPr>
        <w:t xml:space="preserve">במקרה אני יודע על איזו ועדת משנה מדובר, אגב, גם היא לפי ההגדרה - - - </w:t>
      </w:r>
    </w:p>
    <w:p w14:paraId="23912AB3" w14:textId="77777777" w:rsidR="00330C6D" w:rsidRPr="00330C6D" w:rsidRDefault="00330C6D" w:rsidP="00330C6D">
      <w:pPr>
        <w:bidi/>
        <w:jc w:val="both"/>
        <w:rPr>
          <w:rFonts w:cs="David" w:hint="cs"/>
          <w:rtl/>
        </w:rPr>
      </w:pPr>
    </w:p>
    <w:p w14:paraId="131FCB21"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45C06A02" w14:textId="77777777" w:rsidR="00330C6D" w:rsidRPr="00330C6D" w:rsidRDefault="00330C6D" w:rsidP="00330C6D">
      <w:pPr>
        <w:pStyle w:val="Heading5"/>
        <w:rPr>
          <w:rFonts w:hint="cs"/>
          <w:sz w:val="24"/>
          <w:rtl/>
        </w:rPr>
      </w:pPr>
    </w:p>
    <w:p w14:paraId="01AFB156" w14:textId="77777777" w:rsidR="00330C6D" w:rsidRPr="00330C6D" w:rsidRDefault="00330C6D" w:rsidP="00330C6D">
      <w:pPr>
        <w:bidi/>
        <w:jc w:val="both"/>
        <w:rPr>
          <w:rFonts w:cs="David" w:hint="cs"/>
          <w:rtl/>
        </w:rPr>
      </w:pPr>
      <w:r w:rsidRPr="00330C6D">
        <w:rPr>
          <w:rFonts w:cs="David" w:hint="cs"/>
          <w:rtl/>
        </w:rPr>
        <w:tab/>
        <w:t xml:space="preserve">חברים, אתם נורא סודיים. </w:t>
      </w:r>
    </w:p>
    <w:p w14:paraId="4C32E537" w14:textId="77777777" w:rsidR="00330C6D" w:rsidRPr="00330C6D" w:rsidRDefault="00330C6D" w:rsidP="00330C6D">
      <w:pPr>
        <w:bidi/>
        <w:jc w:val="both"/>
        <w:rPr>
          <w:rFonts w:cs="David" w:hint="cs"/>
          <w:rtl/>
        </w:rPr>
      </w:pPr>
    </w:p>
    <w:p w14:paraId="579058EE" w14:textId="77777777" w:rsidR="00330C6D" w:rsidRPr="00330C6D" w:rsidRDefault="00330C6D" w:rsidP="00330C6D">
      <w:pPr>
        <w:bidi/>
        <w:jc w:val="both"/>
        <w:rPr>
          <w:rFonts w:cs="David" w:hint="cs"/>
          <w:rtl/>
        </w:rPr>
      </w:pPr>
      <w:r w:rsidRPr="00330C6D">
        <w:rPr>
          <w:rFonts w:cs="David" w:hint="cs"/>
          <w:u w:val="single"/>
          <w:rtl/>
        </w:rPr>
        <w:t>נסים זאב:</w:t>
      </w:r>
    </w:p>
    <w:p w14:paraId="57B08D28" w14:textId="77777777" w:rsidR="00330C6D" w:rsidRPr="00330C6D" w:rsidRDefault="00330C6D" w:rsidP="00330C6D">
      <w:pPr>
        <w:bidi/>
        <w:jc w:val="both"/>
        <w:rPr>
          <w:rFonts w:cs="David" w:hint="cs"/>
          <w:rtl/>
        </w:rPr>
      </w:pPr>
    </w:p>
    <w:p w14:paraId="2B242A8C" w14:textId="77777777" w:rsidR="00330C6D" w:rsidRPr="00330C6D" w:rsidRDefault="00330C6D" w:rsidP="00330C6D">
      <w:pPr>
        <w:bidi/>
        <w:jc w:val="both"/>
        <w:rPr>
          <w:rFonts w:cs="David" w:hint="cs"/>
          <w:rtl/>
        </w:rPr>
      </w:pPr>
      <w:r w:rsidRPr="00330C6D">
        <w:rPr>
          <w:rFonts w:cs="David" w:hint="cs"/>
          <w:rtl/>
        </w:rPr>
        <w:tab/>
        <w:t xml:space="preserve"> יש מגבלות, מה לעשות?</w:t>
      </w:r>
    </w:p>
    <w:p w14:paraId="25810FBB" w14:textId="77777777" w:rsidR="00330C6D" w:rsidRPr="00330C6D" w:rsidRDefault="00330C6D" w:rsidP="00330C6D">
      <w:pPr>
        <w:bidi/>
        <w:jc w:val="both"/>
        <w:rPr>
          <w:rFonts w:cs="David" w:hint="cs"/>
          <w:u w:val="single"/>
          <w:rtl/>
        </w:rPr>
      </w:pPr>
    </w:p>
    <w:p w14:paraId="63454EBA" w14:textId="77777777" w:rsidR="00330C6D" w:rsidRPr="00330C6D" w:rsidRDefault="00330C6D" w:rsidP="00330C6D">
      <w:pPr>
        <w:bidi/>
        <w:jc w:val="both"/>
        <w:rPr>
          <w:rFonts w:cs="David" w:hint="cs"/>
          <w:rtl/>
        </w:rPr>
      </w:pPr>
      <w:r w:rsidRPr="00330C6D">
        <w:rPr>
          <w:rFonts w:cs="David" w:hint="cs"/>
          <w:u w:val="single"/>
          <w:rtl/>
        </w:rPr>
        <w:t xml:space="preserve">אברהם </w:t>
      </w:r>
      <w:proofErr w:type="spellStart"/>
      <w:r w:rsidRPr="00330C6D">
        <w:rPr>
          <w:rFonts w:cs="David" w:hint="cs"/>
          <w:u w:val="single"/>
          <w:rtl/>
        </w:rPr>
        <w:t>מיכאלי</w:t>
      </w:r>
      <w:proofErr w:type="spellEnd"/>
      <w:r w:rsidRPr="00330C6D">
        <w:rPr>
          <w:rFonts w:cs="David" w:hint="cs"/>
          <w:u w:val="single"/>
          <w:rtl/>
        </w:rPr>
        <w:t>:</w:t>
      </w:r>
    </w:p>
    <w:p w14:paraId="74EA0E95" w14:textId="77777777" w:rsidR="00330C6D" w:rsidRPr="00330C6D" w:rsidRDefault="00330C6D" w:rsidP="00330C6D">
      <w:pPr>
        <w:bidi/>
        <w:jc w:val="both"/>
        <w:rPr>
          <w:rFonts w:cs="David" w:hint="cs"/>
          <w:rtl/>
        </w:rPr>
      </w:pPr>
    </w:p>
    <w:p w14:paraId="523E623D" w14:textId="77777777" w:rsidR="00330C6D" w:rsidRPr="00330C6D" w:rsidRDefault="00330C6D" w:rsidP="00330C6D">
      <w:pPr>
        <w:bidi/>
        <w:jc w:val="both"/>
        <w:rPr>
          <w:rFonts w:cs="David" w:hint="cs"/>
          <w:rtl/>
        </w:rPr>
      </w:pPr>
      <w:r w:rsidRPr="00330C6D">
        <w:rPr>
          <w:rFonts w:cs="David" w:hint="cs"/>
          <w:rtl/>
        </w:rPr>
        <w:tab/>
        <w:t xml:space="preserve">אדוני, בדקות אלה שר המשפטים מתייחס לנושא הזה בוועדת חוקה וזה מצולם בטלביזיה. </w:t>
      </w:r>
    </w:p>
    <w:p w14:paraId="3E4B9E98" w14:textId="77777777" w:rsidR="00330C6D" w:rsidRPr="00330C6D" w:rsidRDefault="00330C6D" w:rsidP="00330C6D">
      <w:pPr>
        <w:bidi/>
        <w:jc w:val="both"/>
        <w:rPr>
          <w:rFonts w:cs="David" w:hint="cs"/>
          <w:rtl/>
        </w:rPr>
      </w:pPr>
    </w:p>
    <w:p w14:paraId="760FFE4A" w14:textId="77777777" w:rsidR="00330C6D" w:rsidRPr="00330C6D" w:rsidRDefault="00330C6D" w:rsidP="00330C6D">
      <w:pPr>
        <w:bidi/>
        <w:jc w:val="both"/>
        <w:rPr>
          <w:rFonts w:cs="David" w:hint="cs"/>
          <w:u w:val="single"/>
          <w:rtl/>
        </w:rPr>
      </w:pPr>
    </w:p>
    <w:p w14:paraId="5E9B4B40" w14:textId="77777777" w:rsidR="00330C6D" w:rsidRPr="00330C6D" w:rsidRDefault="00330C6D" w:rsidP="00330C6D">
      <w:pPr>
        <w:bidi/>
        <w:jc w:val="both"/>
        <w:rPr>
          <w:rFonts w:cs="David" w:hint="cs"/>
          <w:u w:val="single"/>
          <w:rtl/>
        </w:rPr>
      </w:pPr>
    </w:p>
    <w:p w14:paraId="06A2C586"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D804F0B" w14:textId="77777777" w:rsidR="00330C6D" w:rsidRPr="00330C6D" w:rsidRDefault="00330C6D" w:rsidP="00330C6D">
      <w:pPr>
        <w:bidi/>
        <w:jc w:val="both"/>
        <w:rPr>
          <w:rFonts w:cs="David" w:hint="cs"/>
          <w:rtl/>
        </w:rPr>
      </w:pPr>
    </w:p>
    <w:p w14:paraId="2E6516AA" w14:textId="77777777" w:rsidR="00330C6D" w:rsidRPr="00330C6D" w:rsidRDefault="00330C6D" w:rsidP="00330C6D">
      <w:pPr>
        <w:bidi/>
        <w:jc w:val="both"/>
        <w:rPr>
          <w:rFonts w:cs="David" w:hint="cs"/>
          <w:rtl/>
        </w:rPr>
      </w:pPr>
      <w:r w:rsidRPr="00330C6D">
        <w:rPr>
          <w:rFonts w:cs="David" w:hint="cs"/>
          <w:rtl/>
        </w:rPr>
        <w:tab/>
        <w:t xml:space="preserve"> כבר פעם שנייה. אם ועדת חוקה באמת כבר קיימה את הדיונים בעניין הזה, לפי מה שאני שומע כבר פעמיים, יכול להיות שהנכון הוא חוץ וביטחון. מה שכן, כמה אנשים רמזו לי שבסוף זה עלול להגיע אלי כי אני יושב ראש ועדת משנה של חוץ וביטחון לנושא של יהודה ושומרון. אם זה יהיה מקובל גם על הגורמים המקצועיים, אם תהיה בקשה ותהיה הסכמה שהדיון יהיה פתוח </w:t>
      </w:r>
      <w:r w:rsidRPr="00330C6D">
        <w:rPr>
          <w:rFonts w:cs="David"/>
          <w:rtl/>
        </w:rPr>
        <w:t>–</w:t>
      </w:r>
      <w:r w:rsidRPr="00330C6D">
        <w:rPr>
          <w:rFonts w:cs="David" w:hint="cs"/>
          <w:rtl/>
        </w:rPr>
        <w:t xml:space="preserve"> יכול להיות שהדיון יהיה פתוח כדי לפתור את הבעיה הזאת. כרגע אני לא רואה מניעה אבל נשמע את העמדה של הגורמים המקצועיים ואז נקבל את ההחלטה הסופית בעניין הזה. אבל שוב, אם הוועדה תחליט לקיים את הדיון בתוך ועדת משנה </w:t>
      </w:r>
      <w:r w:rsidRPr="00330C6D">
        <w:rPr>
          <w:rFonts w:cs="David"/>
          <w:rtl/>
        </w:rPr>
        <w:t>–</w:t>
      </w:r>
      <w:r w:rsidRPr="00330C6D">
        <w:rPr>
          <w:rFonts w:cs="David" w:hint="cs"/>
          <w:rtl/>
        </w:rPr>
        <w:t xml:space="preserve"> אני לפחות יכול להגיד שמבחינת עמדתי האישית אנסה לשקול בחיוב לפתוח את הדלתות. </w:t>
      </w:r>
    </w:p>
    <w:p w14:paraId="77233E0A" w14:textId="77777777" w:rsidR="00330C6D" w:rsidRPr="00330C6D" w:rsidRDefault="00330C6D" w:rsidP="00330C6D">
      <w:pPr>
        <w:bidi/>
        <w:jc w:val="both"/>
        <w:rPr>
          <w:rFonts w:cs="David" w:hint="cs"/>
          <w:rtl/>
        </w:rPr>
      </w:pPr>
    </w:p>
    <w:p w14:paraId="1E0FEE03" w14:textId="77777777" w:rsidR="00330C6D" w:rsidRPr="00330C6D" w:rsidRDefault="00330C6D" w:rsidP="00330C6D">
      <w:pPr>
        <w:bidi/>
        <w:jc w:val="both"/>
        <w:rPr>
          <w:rFonts w:cs="David" w:hint="cs"/>
          <w:rtl/>
        </w:rPr>
      </w:pPr>
      <w:r w:rsidRPr="00330C6D">
        <w:rPr>
          <w:rFonts w:cs="David" w:hint="cs"/>
          <w:rtl/>
        </w:rPr>
        <w:tab/>
        <w:t xml:space="preserve">הגיעה חברת הכנסת </w:t>
      </w:r>
      <w:proofErr w:type="spellStart"/>
      <w:r w:rsidRPr="00330C6D">
        <w:rPr>
          <w:rFonts w:cs="David" w:hint="cs"/>
          <w:rtl/>
        </w:rPr>
        <w:t>קרשנבאום</w:t>
      </w:r>
      <w:proofErr w:type="spellEnd"/>
      <w:r w:rsidRPr="00330C6D">
        <w:rPr>
          <w:rFonts w:cs="David" w:hint="cs"/>
          <w:rtl/>
        </w:rPr>
        <w:t xml:space="preserve">, אני רק אעדכן אותך היות ודעתך הושמעה כאן, רוב המציעים מבקשים חוץ וביטחון. יושב ראש ועדת החוקה, אני יודע שרצית ועדת חוקה, מסר לנו שהוא לא רוצה את זה אצלו והוא קיים דיון כבר בהיבט החוקתי בשבוע שעבר ואמרו כאן חברים שגם בדקות אלה ועדת החוקה מתייחסת שוב להיבט הזה של החוקה בנושא של פינוי מאחזים. </w:t>
      </w:r>
    </w:p>
    <w:p w14:paraId="642A9D9D" w14:textId="77777777" w:rsidR="00330C6D" w:rsidRPr="00330C6D" w:rsidRDefault="00330C6D" w:rsidP="00330C6D">
      <w:pPr>
        <w:bidi/>
        <w:jc w:val="both"/>
        <w:rPr>
          <w:rFonts w:cs="David" w:hint="cs"/>
          <w:rtl/>
        </w:rPr>
      </w:pPr>
    </w:p>
    <w:p w14:paraId="51ED7689" w14:textId="77777777" w:rsidR="00330C6D" w:rsidRPr="00330C6D" w:rsidRDefault="00330C6D" w:rsidP="00330C6D">
      <w:pPr>
        <w:bidi/>
        <w:jc w:val="both"/>
        <w:rPr>
          <w:rFonts w:cs="David" w:hint="cs"/>
          <w:rtl/>
        </w:rPr>
      </w:pPr>
      <w:r w:rsidRPr="00330C6D">
        <w:rPr>
          <w:rFonts w:cs="David" w:hint="cs"/>
          <w:u w:val="single"/>
          <w:rtl/>
        </w:rPr>
        <w:t xml:space="preserve">פניה </w:t>
      </w:r>
      <w:proofErr w:type="spellStart"/>
      <w:r w:rsidRPr="00330C6D">
        <w:rPr>
          <w:rFonts w:cs="David" w:hint="cs"/>
          <w:u w:val="single"/>
          <w:rtl/>
        </w:rPr>
        <w:t>קרשנבאום</w:t>
      </w:r>
      <w:proofErr w:type="spellEnd"/>
      <w:r w:rsidRPr="00330C6D">
        <w:rPr>
          <w:rFonts w:cs="David" w:hint="cs"/>
          <w:u w:val="single"/>
          <w:rtl/>
        </w:rPr>
        <w:t>:</w:t>
      </w:r>
    </w:p>
    <w:p w14:paraId="1DE95231" w14:textId="77777777" w:rsidR="00330C6D" w:rsidRPr="00330C6D" w:rsidRDefault="00330C6D" w:rsidP="00330C6D">
      <w:pPr>
        <w:bidi/>
        <w:jc w:val="both"/>
        <w:rPr>
          <w:rFonts w:cs="David" w:hint="cs"/>
          <w:rtl/>
        </w:rPr>
      </w:pPr>
    </w:p>
    <w:p w14:paraId="1B02F546" w14:textId="77777777" w:rsidR="00330C6D" w:rsidRPr="00330C6D" w:rsidRDefault="00330C6D" w:rsidP="00330C6D">
      <w:pPr>
        <w:bidi/>
        <w:jc w:val="both"/>
        <w:rPr>
          <w:rFonts w:cs="David" w:hint="cs"/>
          <w:rtl/>
        </w:rPr>
      </w:pPr>
      <w:r w:rsidRPr="00330C6D">
        <w:rPr>
          <w:rFonts w:cs="David" w:hint="cs"/>
          <w:rtl/>
        </w:rPr>
        <w:tab/>
        <w:t xml:space="preserve">זה לא רק פינוי מאחזים, דיברתי גם על הבניה בהתיישבות לצורך ריבוי טבעי. </w:t>
      </w:r>
    </w:p>
    <w:p w14:paraId="5B883F3E" w14:textId="77777777" w:rsidR="00330C6D" w:rsidRPr="00330C6D" w:rsidRDefault="00330C6D" w:rsidP="00330C6D">
      <w:pPr>
        <w:bidi/>
        <w:jc w:val="both"/>
        <w:rPr>
          <w:rFonts w:cs="David" w:hint="cs"/>
          <w:rtl/>
        </w:rPr>
      </w:pPr>
    </w:p>
    <w:p w14:paraId="14EF0BF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1A9A492" w14:textId="77777777" w:rsidR="00330C6D" w:rsidRPr="00330C6D" w:rsidRDefault="00330C6D" w:rsidP="00330C6D">
      <w:pPr>
        <w:bidi/>
        <w:jc w:val="both"/>
        <w:rPr>
          <w:rFonts w:cs="David" w:hint="cs"/>
          <w:rtl/>
        </w:rPr>
      </w:pPr>
    </w:p>
    <w:p w14:paraId="541B3939" w14:textId="77777777" w:rsidR="00330C6D" w:rsidRPr="00330C6D" w:rsidRDefault="00330C6D" w:rsidP="00330C6D">
      <w:pPr>
        <w:bidi/>
        <w:jc w:val="both"/>
        <w:rPr>
          <w:rFonts w:cs="David" w:hint="cs"/>
          <w:rtl/>
        </w:rPr>
      </w:pPr>
      <w:r w:rsidRPr="00330C6D">
        <w:rPr>
          <w:rFonts w:cs="David" w:hint="cs"/>
          <w:rtl/>
        </w:rPr>
        <w:tab/>
        <w:t xml:space="preserve"> זה בוודאי לא ועדת חוקה, אם כבר זה בוודאי יותר שייך לחוץ וביטחון. השאלה אם את מוכנה לקבל את העמדה שמתגבשת כרגע ומובילה את זה לכיוון של חוץ וביטחון. אני אמרתי שאנסה לגרום לכך שהדיון יהיה פתוח אם אין סיבה מיוחדת. </w:t>
      </w:r>
    </w:p>
    <w:p w14:paraId="336F24C9" w14:textId="77777777" w:rsidR="00330C6D" w:rsidRPr="00330C6D" w:rsidRDefault="00330C6D" w:rsidP="00330C6D">
      <w:pPr>
        <w:bidi/>
        <w:jc w:val="both"/>
        <w:rPr>
          <w:rFonts w:cs="David" w:hint="cs"/>
          <w:rtl/>
        </w:rPr>
      </w:pPr>
    </w:p>
    <w:p w14:paraId="49E30E22" w14:textId="77777777" w:rsidR="00330C6D" w:rsidRPr="00330C6D" w:rsidRDefault="00330C6D" w:rsidP="00330C6D">
      <w:pPr>
        <w:bidi/>
        <w:jc w:val="both"/>
        <w:rPr>
          <w:rFonts w:cs="David" w:hint="cs"/>
          <w:rtl/>
        </w:rPr>
      </w:pPr>
      <w:r w:rsidRPr="00330C6D">
        <w:rPr>
          <w:rFonts w:cs="David" w:hint="cs"/>
          <w:u w:val="single"/>
          <w:rtl/>
        </w:rPr>
        <w:t xml:space="preserve">פניה </w:t>
      </w:r>
      <w:proofErr w:type="spellStart"/>
      <w:r w:rsidRPr="00330C6D">
        <w:rPr>
          <w:rFonts w:cs="David" w:hint="cs"/>
          <w:u w:val="single"/>
          <w:rtl/>
        </w:rPr>
        <w:t>קרשנבאום</w:t>
      </w:r>
      <w:proofErr w:type="spellEnd"/>
      <w:r w:rsidRPr="00330C6D">
        <w:rPr>
          <w:rFonts w:cs="David" w:hint="cs"/>
          <w:u w:val="single"/>
          <w:rtl/>
        </w:rPr>
        <w:t>:</w:t>
      </w:r>
    </w:p>
    <w:p w14:paraId="26A20366" w14:textId="77777777" w:rsidR="00330C6D" w:rsidRPr="00330C6D" w:rsidRDefault="00330C6D" w:rsidP="00330C6D">
      <w:pPr>
        <w:bidi/>
        <w:jc w:val="both"/>
        <w:rPr>
          <w:rFonts w:cs="David" w:hint="cs"/>
          <w:rtl/>
        </w:rPr>
      </w:pPr>
    </w:p>
    <w:p w14:paraId="306919C0" w14:textId="77777777" w:rsidR="00330C6D" w:rsidRPr="00330C6D" w:rsidRDefault="00330C6D" w:rsidP="00330C6D">
      <w:pPr>
        <w:bidi/>
        <w:jc w:val="both"/>
        <w:rPr>
          <w:rFonts w:cs="David" w:hint="cs"/>
          <w:rtl/>
        </w:rPr>
      </w:pPr>
      <w:r w:rsidRPr="00330C6D">
        <w:rPr>
          <w:rFonts w:cs="David" w:hint="cs"/>
          <w:rtl/>
        </w:rPr>
        <w:tab/>
        <w:t xml:space="preserve">לפחות שיוכלו להגיע אנשים - - - </w:t>
      </w:r>
    </w:p>
    <w:p w14:paraId="4B0DAF58" w14:textId="77777777" w:rsidR="00330C6D" w:rsidRPr="00330C6D" w:rsidRDefault="00330C6D" w:rsidP="00330C6D">
      <w:pPr>
        <w:bidi/>
        <w:jc w:val="both"/>
        <w:rPr>
          <w:rFonts w:cs="David" w:hint="cs"/>
          <w:rtl/>
        </w:rPr>
      </w:pPr>
    </w:p>
    <w:p w14:paraId="670C9F94"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A52DE15" w14:textId="77777777" w:rsidR="00330C6D" w:rsidRPr="00330C6D" w:rsidRDefault="00330C6D" w:rsidP="00330C6D">
      <w:pPr>
        <w:bidi/>
        <w:jc w:val="both"/>
        <w:rPr>
          <w:rFonts w:cs="David" w:hint="cs"/>
          <w:rtl/>
        </w:rPr>
      </w:pPr>
    </w:p>
    <w:p w14:paraId="081ECC5C" w14:textId="77777777" w:rsidR="00330C6D" w:rsidRPr="00330C6D" w:rsidRDefault="00330C6D" w:rsidP="00330C6D">
      <w:pPr>
        <w:bidi/>
        <w:jc w:val="both"/>
        <w:rPr>
          <w:rFonts w:cs="David" w:hint="cs"/>
          <w:rtl/>
        </w:rPr>
      </w:pPr>
      <w:r w:rsidRPr="00330C6D">
        <w:rPr>
          <w:rFonts w:cs="David" w:hint="cs"/>
          <w:rtl/>
        </w:rPr>
        <w:tab/>
        <w:t xml:space="preserve"> זה ברור לי. </w:t>
      </w:r>
    </w:p>
    <w:p w14:paraId="20929B26" w14:textId="77777777" w:rsidR="00330C6D" w:rsidRPr="00330C6D" w:rsidRDefault="00330C6D" w:rsidP="00330C6D">
      <w:pPr>
        <w:bidi/>
        <w:jc w:val="both"/>
        <w:rPr>
          <w:rFonts w:cs="David" w:hint="cs"/>
          <w:rtl/>
        </w:rPr>
      </w:pPr>
    </w:p>
    <w:p w14:paraId="3356BD59" w14:textId="77777777" w:rsidR="00330C6D" w:rsidRPr="00330C6D" w:rsidRDefault="00330C6D" w:rsidP="00330C6D">
      <w:pPr>
        <w:bidi/>
        <w:jc w:val="both"/>
        <w:rPr>
          <w:rFonts w:cs="David" w:hint="cs"/>
          <w:rtl/>
        </w:rPr>
      </w:pPr>
      <w:r w:rsidRPr="00330C6D">
        <w:rPr>
          <w:rFonts w:cs="David" w:hint="cs"/>
          <w:u w:val="single"/>
          <w:rtl/>
        </w:rPr>
        <w:t xml:space="preserve">פניה </w:t>
      </w:r>
      <w:proofErr w:type="spellStart"/>
      <w:r w:rsidRPr="00330C6D">
        <w:rPr>
          <w:rFonts w:cs="David" w:hint="cs"/>
          <w:u w:val="single"/>
          <w:rtl/>
        </w:rPr>
        <w:t>קרשנבאום</w:t>
      </w:r>
      <w:proofErr w:type="spellEnd"/>
      <w:r w:rsidRPr="00330C6D">
        <w:rPr>
          <w:rFonts w:cs="David" w:hint="cs"/>
          <w:u w:val="single"/>
          <w:rtl/>
        </w:rPr>
        <w:t>:</w:t>
      </w:r>
    </w:p>
    <w:p w14:paraId="21AAD02F" w14:textId="77777777" w:rsidR="00330C6D" w:rsidRPr="00330C6D" w:rsidRDefault="00330C6D" w:rsidP="00330C6D">
      <w:pPr>
        <w:bidi/>
        <w:jc w:val="both"/>
        <w:rPr>
          <w:rFonts w:cs="David" w:hint="cs"/>
          <w:rtl/>
        </w:rPr>
      </w:pPr>
    </w:p>
    <w:p w14:paraId="31014E2D" w14:textId="77777777" w:rsidR="00330C6D" w:rsidRPr="00330C6D" w:rsidRDefault="00330C6D" w:rsidP="00330C6D">
      <w:pPr>
        <w:bidi/>
        <w:jc w:val="both"/>
        <w:rPr>
          <w:rFonts w:cs="David" w:hint="cs"/>
          <w:rtl/>
        </w:rPr>
      </w:pPr>
      <w:r w:rsidRPr="00330C6D">
        <w:rPr>
          <w:rFonts w:cs="David" w:hint="cs"/>
          <w:rtl/>
        </w:rPr>
        <w:tab/>
        <w:t xml:space="preserve"> אני מוכנה לקבל את העמדה הזאת. </w:t>
      </w:r>
    </w:p>
    <w:p w14:paraId="1A20E98B" w14:textId="77777777" w:rsidR="00330C6D" w:rsidRPr="00330C6D" w:rsidRDefault="00330C6D" w:rsidP="00330C6D">
      <w:pPr>
        <w:bidi/>
        <w:jc w:val="both"/>
        <w:rPr>
          <w:rFonts w:cs="David" w:hint="cs"/>
          <w:rtl/>
        </w:rPr>
      </w:pPr>
    </w:p>
    <w:p w14:paraId="7BAC412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A4B5B58" w14:textId="77777777" w:rsidR="00330C6D" w:rsidRPr="00330C6D" w:rsidRDefault="00330C6D" w:rsidP="00330C6D">
      <w:pPr>
        <w:bidi/>
        <w:jc w:val="both"/>
        <w:rPr>
          <w:rFonts w:cs="David" w:hint="cs"/>
          <w:rtl/>
        </w:rPr>
      </w:pPr>
    </w:p>
    <w:p w14:paraId="57FBF60A" w14:textId="77777777" w:rsidR="00330C6D" w:rsidRPr="00330C6D" w:rsidRDefault="00330C6D" w:rsidP="00330C6D">
      <w:pPr>
        <w:bidi/>
        <w:jc w:val="both"/>
        <w:rPr>
          <w:rFonts w:cs="David" w:hint="cs"/>
          <w:rtl/>
        </w:rPr>
      </w:pPr>
      <w:r w:rsidRPr="00330C6D">
        <w:rPr>
          <w:rFonts w:cs="David" w:hint="cs"/>
          <w:rtl/>
        </w:rPr>
        <w:tab/>
        <w:t xml:space="preserve"> אם כך אני מביא לוועדת הכנסת הצעה שהמשך הדיון בהצעה לסדר יתקיים בוועדת חוץ וביטחון. מי בעד? מי נגד? מי נמנע? ההצעה עברה. </w:t>
      </w:r>
    </w:p>
    <w:p w14:paraId="781ACAE0" w14:textId="77777777" w:rsidR="00330C6D" w:rsidRPr="00330C6D" w:rsidRDefault="00330C6D" w:rsidP="00330C6D">
      <w:pPr>
        <w:bidi/>
        <w:jc w:val="both"/>
        <w:rPr>
          <w:rFonts w:cs="David" w:hint="cs"/>
          <w:rtl/>
        </w:rPr>
      </w:pPr>
    </w:p>
    <w:p w14:paraId="36E5ED22" w14:textId="77777777" w:rsidR="00330C6D" w:rsidRPr="00330C6D" w:rsidRDefault="00330C6D" w:rsidP="00330C6D">
      <w:pPr>
        <w:bidi/>
        <w:jc w:val="both"/>
        <w:rPr>
          <w:rFonts w:cs="David" w:hint="cs"/>
          <w:rtl/>
        </w:rPr>
      </w:pPr>
    </w:p>
    <w:p w14:paraId="2DC711A3" w14:textId="77777777" w:rsidR="00330C6D" w:rsidRPr="00330C6D" w:rsidRDefault="00330C6D" w:rsidP="00330C6D">
      <w:pPr>
        <w:bidi/>
        <w:jc w:val="both"/>
        <w:rPr>
          <w:rFonts w:cs="David" w:hint="cs"/>
          <w:rtl/>
        </w:rPr>
      </w:pPr>
    </w:p>
    <w:p w14:paraId="48FC5D5A" w14:textId="77777777" w:rsidR="00330C6D" w:rsidRPr="00330C6D" w:rsidRDefault="00330C6D" w:rsidP="00330C6D">
      <w:pPr>
        <w:bidi/>
        <w:jc w:val="both"/>
        <w:rPr>
          <w:rFonts w:cs="David" w:hint="cs"/>
          <w:rtl/>
        </w:rPr>
      </w:pPr>
    </w:p>
    <w:p w14:paraId="149615F2" w14:textId="77777777" w:rsidR="00330C6D" w:rsidRPr="00330C6D" w:rsidRDefault="00330C6D" w:rsidP="00330C6D">
      <w:pPr>
        <w:bidi/>
        <w:jc w:val="both"/>
        <w:rPr>
          <w:rFonts w:cs="David" w:hint="cs"/>
          <w:rtl/>
        </w:rPr>
      </w:pPr>
    </w:p>
    <w:p w14:paraId="5CD4ACFE" w14:textId="77777777" w:rsidR="00330C6D" w:rsidRPr="00330C6D" w:rsidRDefault="00330C6D" w:rsidP="00330C6D">
      <w:pPr>
        <w:bidi/>
        <w:jc w:val="both"/>
        <w:rPr>
          <w:rFonts w:cs="David" w:hint="cs"/>
          <w:rtl/>
        </w:rPr>
      </w:pPr>
    </w:p>
    <w:p w14:paraId="65FD826F" w14:textId="77777777" w:rsidR="00330C6D" w:rsidRPr="00330C6D" w:rsidRDefault="00330C6D" w:rsidP="00330C6D">
      <w:pPr>
        <w:bidi/>
        <w:jc w:val="both"/>
        <w:rPr>
          <w:rFonts w:cs="David" w:hint="cs"/>
          <w:rtl/>
        </w:rPr>
      </w:pPr>
    </w:p>
    <w:p w14:paraId="4981C752" w14:textId="77777777" w:rsidR="00330C6D" w:rsidRPr="00330C6D" w:rsidRDefault="00330C6D" w:rsidP="00330C6D">
      <w:pPr>
        <w:bidi/>
        <w:jc w:val="both"/>
        <w:rPr>
          <w:rFonts w:cs="David" w:hint="cs"/>
          <w:rtl/>
        </w:rPr>
      </w:pPr>
    </w:p>
    <w:p w14:paraId="12C87D51" w14:textId="77777777" w:rsidR="00330C6D" w:rsidRPr="00330C6D" w:rsidRDefault="00330C6D" w:rsidP="00330C6D">
      <w:pPr>
        <w:bidi/>
        <w:jc w:val="both"/>
        <w:rPr>
          <w:rFonts w:cs="David" w:hint="cs"/>
          <w:rtl/>
        </w:rPr>
      </w:pPr>
    </w:p>
    <w:p w14:paraId="307C4ED0" w14:textId="77777777" w:rsidR="00330C6D" w:rsidRPr="00330C6D" w:rsidRDefault="00330C6D" w:rsidP="00330C6D">
      <w:pPr>
        <w:bidi/>
        <w:jc w:val="both"/>
        <w:rPr>
          <w:rFonts w:cs="David" w:hint="cs"/>
          <w:rtl/>
        </w:rPr>
      </w:pPr>
    </w:p>
    <w:p w14:paraId="2BE858DB" w14:textId="77777777" w:rsidR="00330C6D" w:rsidRPr="00330C6D" w:rsidRDefault="00330C6D" w:rsidP="00330C6D">
      <w:pPr>
        <w:bidi/>
        <w:jc w:val="both"/>
        <w:rPr>
          <w:rFonts w:cs="David" w:hint="cs"/>
          <w:rtl/>
        </w:rPr>
      </w:pPr>
    </w:p>
    <w:p w14:paraId="0BA5947E" w14:textId="77777777" w:rsidR="00330C6D" w:rsidRPr="00330C6D" w:rsidRDefault="00330C6D" w:rsidP="00330C6D">
      <w:pPr>
        <w:bidi/>
        <w:jc w:val="both"/>
        <w:rPr>
          <w:rFonts w:cs="David" w:hint="cs"/>
          <w:rtl/>
        </w:rPr>
      </w:pPr>
    </w:p>
    <w:p w14:paraId="6A3E4B76" w14:textId="77777777" w:rsidR="00330C6D" w:rsidRPr="00330C6D" w:rsidRDefault="00330C6D" w:rsidP="00330C6D">
      <w:pPr>
        <w:bidi/>
        <w:jc w:val="both"/>
        <w:rPr>
          <w:rFonts w:cs="David" w:hint="cs"/>
          <w:rtl/>
        </w:rPr>
      </w:pPr>
    </w:p>
    <w:p w14:paraId="72E1D5B7" w14:textId="77777777" w:rsidR="00330C6D" w:rsidRPr="00330C6D" w:rsidRDefault="00330C6D" w:rsidP="00330C6D">
      <w:pPr>
        <w:bidi/>
        <w:jc w:val="both"/>
        <w:rPr>
          <w:rFonts w:cs="David" w:hint="cs"/>
          <w:rtl/>
        </w:rPr>
      </w:pPr>
    </w:p>
    <w:p w14:paraId="5CD0C43E" w14:textId="77777777" w:rsidR="00330C6D" w:rsidRPr="00330C6D" w:rsidRDefault="00330C6D" w:rsidP="00330C6D">
      <w:pPr>
        <w:bidi/>
        <w:jc w:val="both"/>
        <w:rPr>
          <w:rFonts w:cs="David" w:hint="cs"/>
          <w:rtl/>
        </w:rPr>
      </w:pPr>
    </w:p>
    <w:p w14:paraId="5005549E" w14:textId="77777777" w:rsidR="00330C6D" w:rsidRPr="00330C6D" w:rsidRDefault="00330C6D" w:rsidP="00330C6D">
      <w:pPr>
        <w:bidi/>
        <w:jc w:val="both"/>
        <w:rPr>
          <w:rFonts w:cs="David" w:hint="cs"/>
          <w:rtl/>
        </w:rPr>
      </w:pPr>
    </w:p>
    <w:p w14:paraId="778BFFEC" w14:textId="77777777" w:rsidR="00330C6D" w:rsidRPr="00330C6D" w:rsidRDefault="00330C6D" w:rsidP="00330C6D">
      <w:pPr>
        <w:bidi/>
        <w:jc w:val="both"/>
        <w:rPr>
          <w:rFonts w:cs="David" w:hint="cs"/>
          <w:b/>
          <w:bCs/>
          <w:rtl/>
        </w:rPr>
      </w:pPr>
      <w:r w:rsidRPr="00330C6D">
        <w:rPr>
          <w:rFonts w:cs="David" w:hint="cs"/>
          <w:rtl/>
        </w:rPr>
        <w:t>2</w:t>
      </w:r>
      <w:r w:rsidRPr="00330C6D">
        <w:rPr>
          <w:rFonts w:cs="David" w:hint="cs"/>
          <w:b/>
          <w:bCs/>
          <w:rtl/>
        </w:rPr>
        <w:t xml:space="preserve">. מעמד המוסדות הלאומיים, ההסתדרות הציונית העולמית והקרן הקיימת לישראל" של חבר הכנסת דני </w:t>
      </w:r>
      <w:proofErr w:type="spellStart"/>
      <w:r w:rsidRPr="00330C6D">
        <w:rPr>
          <w:rFonts w:cs="David" w:hint="cs"/>
          <w:b/>
          <w:bCs/>
          <w:rtl/>
        </w:rPr>
        <w:t>דנון</w:t>
      </w:r>
      <w:proofErr w:type="spellEnd"/>
      <w:r w:rsidRPr="00330C6D">
        <w:rPr>
          <w:rFonts w:cs="David" w:hint="cs"/>
          <w:b/>
          <w:bCs/>
          <w:rtl/>
        </w:rPr>
        <w:t xml:space="preserve"> (607).</w:t>
      </w:r>
    </w:p>
    <w:p w14:paraId="50E5E85C" w14:textId="77777777" w:rsidR="00330C6D" w:rsidRPr="00330C6D" w:rsidRDefault="00330C6D" w:rsidP="00330C6D">
      <w:pPr>
        <w:bidi/>
        <w:jc w:val="both"/>
        <w:rPr>
          <w:rFonts w:cs="David" w:hint="cs"/>
          <w:b/>
          <w:bCs/>
          <w:rtl/>
        </w:rPr>
      </w:pPr>
    </w:p>
    <w:p w14:paraId="1F0FF35B"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1F7AD0B" w14:textId="77777777" w:rsidR="00330C6D" w:rsidRPr="00330C6D" w:rsidRDefault="00330C6D" w:rsidP="00330C6D">
      <w:pPr>
        <w:bidi/>
        <w:jc w:val="both"/>
        <w:rPr>
          <w:rFonts w:cs="David" w:hint="cs"/>
          <w:rtl/>
        </w:rPr>
      </w:pPr>
    </w:p>
    <w:p w14:paraId="55B667AB" w14:textId="77777777" w:rsidR="00330C6D" w:rsidRPr="00330C6D" w:rsidRDefault="00330C6D" w:rsidP="00330C6D">
      <w:pPr>
        <w:bidi/>
        <w:jc w:val="both"/>
        <w:rPr>
          <w:rFonts w:cs="David" w:hint="cs"/>
          <w:rtl/>
        </w:rPr>
      </w:pPr>
      <w:r w:rsidRPr="00330C6D">
        <w:rPr>
          <w:rFonts w:cs="David" w:hint="cs"/>
          <w:rtl/>
        </w:rPr>
        <w:tab/>
        <w:t xml:space="preserve">הסעיף הבא שעל סדר היום, אנחנו צריכים לקבוע מסגרת לדיון להצעה לסדר של חבר הכנסת דני </w:t>
      </w:r>
      <w:proofErr w:type="spellStart"/>
      <w:r w:rsidRPr="00330C6D">
        <w:rPr>
          <w:rFonts w:cs="David" w:hint="cs"/>
          <w:rtl/>
        </w:rPr>
        <w:t>דנון</w:t>
      </w:r>
      <w:proofErr w:type="spellEnd"/>
      <w:r w:rsidRPr="00330C6D">
        <w:rPr>
          <w:rFonts w:cs="David" w:hint="cs"/>
          <w:rtl/>
        </w:rPr>
        <w:t xml:space="preserve">, מעמד המוסדות הלאומיים, ההסתדרות הציונית העולמית והקרן הקיימת לישראל". הושמעו כאן שתי עמדות לגבי הדיון בהצעה לסדר. עמדה אחת דיברה על ועדת העלייה והקליטה, עמדה שנייה דיברה על ועדת הכלכלה. יושבת ראש ועדת העלייה והקליטה נמצאת כאן איתנו, היא מבקשת להעביר את ההצעה אליה כי ועדת העלייה והקליטה דנה במעמד של ההסתדרות הציונית העולמית, זה ברור למה. יושב ראש ועדת הכלכלה מבקש להעביר את ההצעה אליו. בגלל העניין של מינהל מקרקעי ישראל וקרן קיימת לישראל הוא רואה כאן חיבור לוועדה שלו שהיא זאת שעוסקת ברפורמה במינהל. שלי, בבקשה. </w:t>
      </w:r>
    </w:p>
    <w:p w14:paraId="51B401CF" w14:textId="77777777" w:rsidR="00330C6D" w:rsidRPr="00330C6D" w:rsidRDefault="00330C6D" w:rsidP="00330C6D">
      <w:pPr>
        <w:bidi/>
        <w:jc w:val="both"/>
        <w:rPr>
          <w:rFonts w:cs="David" w:hint="cs"/>
          <w:rtl/>
        </w:rPr>
      </w:pPr>
    </w:p>
    <w:p w14:paraId="01B63141" w14:textId="77777777" w:rsidR="00330C6D" w:rsidRPr="00330C6D" w:rsidRDefault="00330C6D" w:rsidP="00330C6D">
      <w:pPr>
        <w:bidi/>
        <w:jc w:val="both"/>
        <w:rPr>
          <w:rFonts w:cs="David" w:hint="cs"/>
          <w:rtl/>
        </w:rPr>
      </w:pPr>
      <w:r w:rsidRPr="00330C6D">
        <w:rPr>
          <w:rFonts w:cs="David" w:hint="cs"/>
          <w:u w:val="single"/>
          <w:rtl/>
        </w:rPr>
        <w:t>שלי יחימוביץ:</w:t>
      </w:r>
    </w:p>
    <w:p w14:paraId="458C2FED" w14:textId="77777777" w:rsidR="00330C6D" w:rsidRPr="00330C6D" w:rsidRDefault="00330C6D" w:rsidP="00330C6D">
      <w:pPr>
        <w:bidi/>
        <w:jc w:val="both"/>
        <w:rPr>
          <w:rFonts w:cs="David" w:hint="cs"/>
          <w:rtl/>
        </w:rPr>
      </w:pPr>
    </w:p>
    <w:p w14:paraId="2E178279" w14:textId="77777777" w:rsidR="00330C6D" w:rsidRPr="00330C6D" w:rsidRDefault="00330C6D" w:rsidP="00330C6D">
      <w:pPr>
        <w:bidi/>
        <w:jc w:val="both"/>
        <w:rPr>
          <w:rFonts w:cs="David" w:hint="cs"/>
          <w:rtl/>
        </w:rPr>
      </w:pPr>
      <w:r w:rsidRPr="00330C6D">
        <w:rPr>
          <w:rFonts w:cs="David" w:hint="cs"/>
          <w:rtl/>
        </w:rPr>
        <w:tab/>
        <w:t xml:space="preserve"> אני חושבת שגם לגבי ההצעה הזאת וגם לגבי ההצעה השנייה לסדר אנחנו צריכים להעדיף ועדות שאינן ועדת הכלכלה, בדיוק מאותה סיבה, אדוני היושב ראש, שאתה אמרת שכדאי שעניין המאחזים יידון בוועדת חוץ וביטחון כיוון שוועדת חוקה חוק ומשפט כבר מיצתה את הדיון. אני חושבת שהמרכוז של הדיונים ברפורמה במינהל מקרקעי ישראל ובמעמד המוסדות הלאומיים בוועדת כלכלה הוא לא בריא ולא טוב וארשה לעצמי גם לומר בגילוי לב, יושב ראש ועדת הכלכלה מאוד מחויב בעניין הזה לרפורמה בגלל מחויבותו לראש הממשלה בנימין נתניהו וגם ככל הנראה הוא מאמין ברפורמה הזאת ולכן הדיונים לובשים אופי פחות פתוח ועצם קיום הדיון הציבורי הוא פחות משכנע. אני לא משוכנעת שמתקיים דיון ציבורי אותנטי. יתרה מזה, הגדיל לעשות יו"ר הוועדה ובמקום לדון בנושא שהוא הכי דרמטי להערכתי בתולדות המדינה</w:t>
      </w:r>
    </w:p>
    <w:p w14:paraId="56F53199" w14:textId="77777777" w:rsidR="00330C6D" w:rsidRPr="00330C6D" w:rsidRDefault="00330C6D" w:rsidP="00330C6D">
      <w:pPr>
        <w:bidi/>
        <w:jc w:val="both"/>
        <w:rPr>
          <w:rFonts w:cs="David" w:hint="cs"/>
          <w:rtl/>
        </w:rPr>
      </w:pPr>
      <w:r w:rsidRPr="00330C6D">
        <w:rPr>
          <w:rFonts w:cs="David" w:hint="cs"/>
          <w:rtl/>
        </w:rPr>
        <w:t xml:space="preserve">לעשות יור הוועדה שבמקום לדון בנושא שהוא הכי דרמטי בדברי ימי ההפרטות במדינת ישראל, אם כל ההפרטות, הפרטת קרקעות מדינת ישראל, את הנושא הזה הוא כבר דחק מוועדת כלכלה והעביר לוועדת משנה בראשותו של חבר הכנסת כרמל שאמה </w:t>
      </w:r>
      <w:proofErr w:type="spellStart"/>
      <w:r w:rsidRPr="00330C6D">
        <w:rPr>
          <w:rFonts w:cs="David" w:hint="cs"/>
          <w:rtl/>
        </w:rPr>
        <w:t>שאמה</w:t>
      </w:r>
      <w:proofErr w:type="spellEnd"/>
      <w:r w:rsidRPr="00330C6D">
        <w:rPr>
          <w:rFonts w:cs="David" w:hint="cs"/>
          <w:rtl/>
        </w:rPr>
        <w:t xml:space="preserve"> שכמובן אין לי שום דברי ביקורת על חבר הכנסת שאמה אבל אני חושבת שזאת זילות הנושא. גם חבר הכנסת שאמה מאוד מחויב לרפורמה במינהל והמטרה שלנו כדי לאפשר דיאלוג פתוח היא בהצעה הזאת לאפשר בוועדת קליטה. זה יהיה הנימוק שלי גם לגבי העניין הבא, בהצעה השנייה שאני שותפה לה להעביר את הדיון לוועדת כספים. </w:t>
      </w:r>
    </w:p>
    <w:p w14:paraId="177CAC07" w14:textId="77777777" w:rsidR="00330C6D" w:rsidRPr="00330C6D" w:rsidRDefault="00330C6D" w:rsidP="00330C6D">
      <w:pPr>
        <w:bidi/>
        <w:jc w:val="both"/>
        <w:rPr>
          <w:rFonts w:cs="David" w:hint="cs"/>
          <w:rtl/>
        </w:rPr>
      </w:pPr>
    </w:p>
    <w:p w14:paraId="24E03C2C"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9711D3B" w14:textId="77777777" w:rsidR="00330C6D" w:rsidRPr="00330C6D" w:rsidRDefault="00330C6D" w:rsidP="00330C6D">
      <w:pPr>
        <w:bidi/>
        <w:jc w:val="both"/>
        <w:rPr>
          <w:rFonts w:cs="David" w:hint="cs"/>
          <w:rtl/>
        </w:rPr>
      </w:pPr>
    </w:p>
    <w:p w14:paraId="137B3195" w14:textId="77777777" w:rsidR="00330C6D" w:rsidRPr="00330C6D" w:rsidRDefault="00330C6D" w:rsidP="00330C6D">
      <w:pPr>
        <w:bidi/>
        <w:jc w:val="both"/>
        <w:rPr>
          <w:rFonts w:cs="David" w:hint="cs"/>
          <w:rtl/>
        </w:rPr>
      </w:pPr>
      <w:r w:rsidRPr="00330C6D">
        <w:rPr>
          <w:rFonts w:cs="David" w:hint="cs"/>
          <w:rtl/>
        </w:rPr>
        <w:tab/>
        <w:t xml:space="preserve"> אני רק אעדכן את החברים, היות ואת כבר העלית, יש אולי היגיון לדון בשתי הצעות לסדר כאן לגבי קביעת הוועדה כי יש זיקה ביניהן, אגב, זה לא אומר שהוועדה צריכה להיות אותה ועדה, יכול להיות שנוכל להגיע כאן לפיתרון, אבל אני רק אעדכן היות והתייחסת להצעה הבאה לסדר לגבי רפורמה במינהל באופן מכוון, שכאן הושמעו שתי עמדות, כספים וכלכלה וועדת כלכלה כמובן רוצה את זה אצלה וטוענת שיש לה ועדת משנה מיוחדת לעניין הזה וועדת הכספים לא מסרה לנו תגובה. בדרך כלל זה סימן לכך שוועדת כספים לא להוטה לקבל את זה. מבחינת הסמכויות בוודאי שהנושא השלישי באופן מהותי הוא פרופר מגיע לוועדת הכלכלה, על השני כמובן אפשר להתווכח כי הנושא כאן זה גם הסתדרות ציונית עולמית, קרן קיימת זה רק חלק מהעניין. </w:t>
      </w:r>
    </w:p>
    <w:p w14:paraId="7829F01A" w14:textId="77777777" w:rsidR="00330C6D" w:rsidRPr="00330C6D" w:rsidRDefault="00330C6D" w:rsidP="00330C6D">
      <w:pPr>
        <w:bidi/>
        <w:jc w:val="both"/>
        <w:rPr>
          <w:rFonts w:cs="David" w:hint="cs"/>
          <w:rtl/>
        </w:rPr>
      </w:pPr>
    </w:p>
    <w:p w14:paraId="7BED0084"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4E39B785" w14:textId="77777777" w:rsidR="00330C6D" w:rsidRPr="00330C6D" w:rsidRDefault="00330C6D" w:rsidP="00330C6D">
      <w:pPr>
        <w:pStyle w:val="Heading5"/>
        <w:rPr>
          <w:rFonts w:hint="cs"/>
          <w:sz w:val="24"/>
          <w:rtl/>
        </w:rPr>
      </w:pPr>
    </w:p>
    <w:p w14:paraId="174254FE" w14:textId="77777777" w:rsidR="00330C6D" w:rsidRPr="00330C6D" w:rsidRDefault="00330C6D" w:rsidP="00330C6D">
      <w:pPr>
        <w:bidi/>
        <w:jc w:val="both"/>
        <w:rPr>
          <w:rFonts w:cs="David" w:hint="cs"/>
          <w:rtl/>
        </w:rPr>
      </w:pPr>
      <w:r w:rsidRPr="00330C6D">
        <w:rPr>
          <w:rFonts w:cs="David" w:hint="cs"/>
          <w:rtl/>
        </w:rPr>
        <w:tab/>
        <w:t xml:space="preserve"> אני לא מסכימה איתך אדוני היושב ראש. אני חושבת שעצם העובדה שהייתה כוונה להכניס את הדבר הזה לחוק ההסדרים מעידה שהאוצר מתייחס לזה כאל הצעה תקציבית והצעה תקציבית דינה להידון בוועדת הכספים. </w:t>
      </w:r>
    </w:p>
    <w:p w14:paraId="66C3486C" w14:textId="77777777" w:rsidR="00330C6D" w:rsidRPr="00330C6D" w:rsidRDefault="00330C6D" w:rsidP="00330C6D">
      <w:pPr>
        <w:bidi/>
        <w:jc w:val="both"/>
        <w:rPr>
          <w:rFonts w:cs="David" w:hint="cs"/>
          <w:rtl/>
        </w:rPr>
      </w:pPr>
    </w:p>
    <w:p w14:paraId="6CBE4141"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9DA5BA3" w14:textId="77777777" w:rsidR="00330C6D" w:rsidRPr="00330C6D" w:rsidRDefault="00330C6D" w:rsidP="00330C6D">
      <w:pPr>
        <w:bidi/>
        <w:jc w:val="both"/>
        <w:rPr>
          <w:rFonts w:cs="David" w:hint="cs"/>
          <w:rtl/>
        </w:rPr>
      </w:pPr>
    </w:p>
    <w:p w14:paraId="28FA7454" w14:textId="77777777" w:rsidR="00330C6D" w:rsidRPr="00330C6D" w:rsidRDefault="00330C6D" w:rsidP="00330C6D">
      <w:pPr>
        <w:bidi/>
        <w:jc w:val="both"/>
        <w:rPr>
          <w:rFonts w:cs="David" w:hint="cs"/>
          <w:rtl/>
        </w:rPr>
      </w:pPr>
      <w:r w:rsidRPr="00330C6D">
        <w:rPr>
          <w:rFonts w:cs="David" w:hint="cs"/>
          <w:rtl/>
        </w:rPr>
        <w:tab/>
        <w:t xml:space="preserve">לא כל דבר תקציבי, אלא אם כן חברת הכנסת יחימוביץ תהייה מוכנה להתחייב כאן שבהצבעות שיהיו השבוע או בשבוע הבא בוועדת הכנסת על פיצולים, כל דבר שהוא תקציבי, את תתמכי בעמדה שזה אוטומטית צריך להידון בוועדת הכספים. </w:t>
      </w:r>
    </w:p>
    <w:p w14:paraId="2B4D7483" w14:textId="77777777" w:rsidR="00330C6D" w:rsidRPr="00330C6D" w:rsidRDefault="00330C6D" w:rsidP="00330C6D">
      <w:pPr>
        <w:bidi/>
        <w:jc w:val="both"/>
        <w:rPr>
          <w:rFonts w:cs="David" w:hint="cs"/>
          <w:rtl/>
        </w:rPr>
      </w:pPr>
    </w:p>
    <w:p w14:paraId="557B8FB1"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00446BCC" w14:textId="77777777" w:rsidR="00330C6D" w:rsidRPr="00330C6D" w:rsidRDefault="00330C6D" w:rsidP="00330C6D">
      <w:pPr>
        <w:pStyle w:val="Heading5"/>
        <w:rPr>
          <w:rFonts w:hint="cs"/>
          <w:sz w:val="24"/>
          <w:rtl/>
        </w:rPr>
      </w:pPr>
    </w:p>
    <w:p w14:paraId="5BE81333" w14:textId="77777777" w:rsidR="00330C6D" w:rsidRPr="00330C6D" w:rsidRDefault="00330C6D" w:rsidP="00330C6D">
      <w:pPr>
        <w:bidi/>
        <w:jc w:val="both"/>
        <w:rPr>
          <w:rFonts w:cs="David" w:hint="cs"/>
          <w:rtl/>
        </w:rPr>
      </w:pPr>
      <w:r w:rsidRPr="00330C6D">
        <w:rPr>
          <w:rFonts w:cs="David" w:hint="cs"/>
          <w:rtl/>
        </w:rPr>
        <w:tab/>
        <w:t xml:space="preserve">אני אדון בכל דבר לגופו וכל הצעה באופן ענייני אבל בדיון שהיה כבר בוועדת כלכלה נטען שוב ושוב על ידי האוצר שיש לזה קשר ישיר לתקציב. אני כל הזמן דחקתי בהם איך זה קשור לתקציב והם נימקו באלף ואחד נימוקים שזה קשור לתקציב 2009-2010, אז נדון בזה בוועדת הכספים. אז נדון בזה בוועדת הכספים, נרענן גם את שורת המתדיינים. </w:t>
      </w:r>
    </w:p>
    <w:p w14:paraId="71357E2B" w14:textId="77777777" w:rsidR="00330C6D" w:rsidRPr="00330C6D" w:rsidRDefault="00330C6D" w:rsidP="00330C6D">
      <w:pPr>
        <w:bidi/>
        <w:jc w:val="both"/>
        <w:rPr>
          <w:rFonts w:cs="David" w:hint="cs"/>
          <w:rtl/>
        </w:rPr>
      </w:pPr>
    </w:p>
    <w:p w14:paraId="2C361C67"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2EC5ABC" w14:textId="77777777" w:rsidR="00330C6D" w:rsidRPr="00330C6D" w:rsidRDefault="00330C6D" w:rsidP="00330C6D">
      <w:pPr>
        <w:bidi/>
        <w:jc w:val="both"/>
        <w:rPr>
          <w:rFonts w:cs="David" w:hint="cs"/>
          <w:rtl/>
        </w:rPr>
      </w:pPr>
    </w:p>
    <w:p w14:paraId="3061A46E" w14:textId="77777777" w:rsidR="00330C6D" w:rsidRPr="00330C6D" w:rsidRDefault="00330C6D" w:rsidP="00330C6D">
      <w:pPr>
        <w:bidi/>
        <w:jc w:val="both"/>
        <w:rPr>
          <w:rFonts w:cs="David" w:hint="cs"/>
          <w:rtl/>
        </w:rPr>
      </w:pPr>
      <w:r w:rsidRPr="00330C6D">
        <w:rPr>
          <w:rFonts w:cs="David" w:hint="cs"/>
          <w:rtl/>
        </w:rPr>
        <w:tab/>
        <w:t xml:space="preserve"> לא אגיד שזה בלתי אפשרי אבל אם כבר מדברים על ההצעה האחרונה לסדר שיושב ראש ועדה אחד אומר רוצה את זה אצלי וגם התקנון במפורש, בעניין הזה אין בכלל ספק, מכוון את זה לשם ויושב ראש ועדה אחר לא רוצה את זה אצלו </w:t>
      </w:r>
      <w:r w:rsidRPr="00330C6D">
        <w:rPr>
          <w:rFonts w:cs="David"/>
          <w:rtl/>
        </w:rPr>
        <w:t>–</w:t>
      </w:r>
      <w:r w:rsidRPr="00330C6D">
        <w:rPr>
          <w:rFonts w:cs="David" w:hint="cs"/>
          <w:rtl/>
        </w:rPr>
        <w:t xml:space="preserve"> אומנם אנחנו יכולים לכפות עליו - - - </w:t>
      </w:r>
    </w:p>
    <w:p w14:paraId="2CEDEA67" w14:textId="77777777" w:rsidR="00330C6D" w:rsidRPr="00330C6D" w:rsidRDefault="00330C6D" w:rsidP="00330C6D">
      <w:pPr>
        <w:bidi/>
        <w:jc w:val="both"/>
        <w:rPr>
          <w:rFonts w:cs="David" w:hint="cs"/>
          <w:rtl/>
        </w:rPr>
      </w:pPr>
    </w:p>
    <w:p w14:paraId="3E462E1C" w14:textId="77777777" w:rsidR="00330C6D" w:rsidRPr="00330C6D" w:rsidRDefault="00330C6D" w:rsidP="00330C6D">
      <w:pPr>
        <w:bidi/>
        <w:jc w:val="both"/>
        <w:rPr>
          <w:rFonts w:cs="David" w:hint="cs"/>
          <w:rtl/>
        </w:rPr>
      </w:pPr>
      <w:r w:rsidRPr="00330C6D">
        <w:rPr>
          <w:rFonts w:cs="David" w:hint="cs"/>
          <w:u w:val="single"/>
          <w:rtl/>
        </w:rPr>
        <w:t>שלי יחימוביץ:</w:t>
      </w:r>
    </w:p>
    <w:p w14:paraId="2563C6F5" w14:textId="77777777" w:rsidR="00330C6D" w:rsidRPr="00330C6D" w:rsidRDefault="00330C6D" w:rsidP="00330C6D">
      <w:pPr>
        <w:bidi/>
        <w:jc w:val="both"/>
        <w:rPr>
          <w:rFonts w:cs="David" w:hint="cs"/>
          <w:rtl/>
        </w:rPr>
      </w:pPr>
    </w:p>
    <w:p w14:paraId="7FD47639" w14:textId="77777777" w:rsidR="00330C6D" w:rsidRPr="00330C6D" w:rsidRDefault="00330C6D" w:rsidP="00330C6D">
      <w:pPr>
        <w:bidi/>
        <w:jc w:val="both"/>
        <w:rPr>
          <w:rFonts w:cs="David" w:hint="cs"/>
          <w:rtl/>
        </w:rPr>
      </w:pPr>
      <w:r w:rsidRPr="00330C6D">
        <w:rPr>
          <w:rFonts w:cs="David" w:hint="cs"/>
          <w:rtl/>
        </w:rPr>
        <w:tab/>
        <w:t xml:space="preserve"> אבל אדוני היושב ראש, גם למציעים יש איזו מילה קטנה. </w:t>
      </w:r>
    </w:p>
    <w:p w14:paraId="14C86504" w14:textId="77777777" w:rsidR="00330C6D" w:rsidRPr="00330C6D" w:rsidRDefault="00330C6D" w:rsidP="00330C6D">
      <w:pPr>
        <w:bidi/>
        <w:jc w:val="both"/>
        <w:rPr>
          <w:rFonts w:cs="David" w:hint="cs"/>
          <w:rtl/>
        </w:rPr>
      </w:pPr>
    </w:p>
    <w:p w14:paraId="66D80B1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92F4E60" w14:textId="77777777" w:rsidR="00330C6D" w:rsidRPr="00330C6D" w:rsidRDefault="00330C6D" w:rsidP="00330C6D">
      <w:pPr>
        <w:bidi/>
        <w:jc w:val="both"/>
        <w:rPr>
          <w:rFonts w:cs="David" w:hint="cs"/>
          <w:rtl/>
        </w:rPr>
      </w:pPr>
    </w:p>
    <w:p w14:paraId="76DE6F7F" w14:textId="77777777" w:rsidR="00330C6D" w:rsidRPr="00330C6D" w:rsidRDefault="00330C6D" w:rsidP="00330C6D">
      <w:pPr>
        <w:bidi/>
        <w:jc w:val="both"/>
        <w:rPr>
          <w:rFonts w:cs="David" w:hint="cs"/>
          <w:rtl/>
        </w:rPr>
      </w:pPr>
      <w:r w:rsidRPr="00330C6D">
        <w:rPr>
          <w:rFonts w:cs="David" w:hint="cs"/>
          <w:rtl/>
        </w:rPr>
        <w:tab/>
        <w:t xml:space="preserve"> אמת. </w:t>
      </w:r>
    </w:p>
    <w:p w14:paraId="4E6844EF" w14:textId="77777777" w:rsidR="00330C6D" w:rsidRPr="00330C6D" w:rsidRDefault="00330C6D" w:rsidP="00330C6D">
      <w:pPr>
        <w:bidi/>
        <w:jc w:val="both"/>
        <w:rPr>
          <w:rFonts w:cs="David" w:hint="cs"/>
          <w:rtl/>
        </w:rPr>
      </w:pPr>
    </w:p>
    <w:p w14:paraId="112970F3" w14:textId="77777777" w:rsidR="00330C6D" w:rsidRPr="00330C6D" w:rsidRDefault="00330C6D" w:rsidP="00330C6D">
      <w:pPr>
        <w:bidi/>
        <w:jc w:val="both"/>
        <w:rPr>
          <w:rFonts w:cs="David" w:hint="cs"/>
          <w:rtl/>
        </w:rPr>
      </w:pPr>
      <w:r w:rsidRPr="00330C6D">
        <w:rPr>
          <w:rFonts w:cs="David" w:hint="cs"/>
          <w:u w:val="single"/>
          <w:rtl/>
        </w:rPr>
        <w:t>שלי יחימוביץ:</w:t>
      </w:r>
    </w:p>
    <w:p w14:paraId="7DDED1DF" w14:textId="77777777" w:rsidR="00330C6D" w:rsidRPr="00330C6D" w:rsidRDefault="00330C6D" w:rsidP="00330C6D">
      <w:pPr>
        <w:bidi/>
        <w:jc w:val="both"/>
        <w:rPr>
          <w:rFonts w:cs="David" w:hint="cs"/>
          <w:rtl/>
        </w:rPr>
      </w:pPr>
    </w:p>
    <w:p w14:paraId="68264FAC" w14:textId="77777777" w:rsidR="00330C6D" w:rsidRPr="00330C6D" w:rsidRDefault="00330C6D" w:rsidP="00330C6D">
      <w:pPr>
        <w:bidi/>
        <w:jc w:val="both"/>
        <w:rPr>
          <w:rFonts w:cs="David" w:hint="cs"/>
          <w:rtl/>
        </w:rPr>
      </w:pPr>
      <w:r w:rsidRPr="00330C6D">
        <w:rPr>
          <w:rFonts w:cs="David" w:hint="cs"/>
          <w:rtl/>
        </w:rPr>
        <w:tab/>
        <w:t xml:space="preserve"> והמציעים רצו ועדת כספים, כל המציעים ללא יוצא מהכלל רצו ועדת כספים. </w:t>
      </w:r>
    </w:p>
    <w:p w14:paraId="20CB5679" w14:textId="77777777" w:rsidR="00330C6D" w:rsidRPr="00330C6D" w:rsidRDefault="00330C6D" w:rsidP="00330C6D">
      <w:pPr>
        <w:bidi/>
        <w:jc w:val="both"/>
        <w:rPr>
          <w:rFonts w:cs="David" w:hint="cs"/>
          <w:rtl/>
        </w:rPr>
      </w:pPr>
    </w:p>
    <w:p w14:paraId="33C12365"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13779F74" w14:textId="77777777" w:rsidR="00330C6D" w:rsidRPr="00330C6D" w:rsidRDefault="00330C6D" w:rsidP="00330C6D">
      <w:pPr>
        <w:bidi/>
        <w:jc w:val="both"/>
        <w:rPr>
          <w:rFonts w:cs="David" w:hint="cs"/>
          <w:rtl/>
        </w:rPr>
      </w:pPr>
    </w:p>
    <w:p w14:paraId="6F2CDCBC" w14:textId="77777777" w:rsidR="00330C6D" w:rsidRPr="00330C6D" w:rsidRDefault="00330C6D" w:rsidP="00330C6D">
      <w:pPr>
        <w:bidi/>
        <w:jc w:val="both"/>
        <w:rPr>
          <w:rFonts w:cs="David" w:hint="cs"/>
          <w:rtl/>
        </w:rPr>
      </w:pPr>
      <w:r w:rsidRPr="00330C6D">
        <w:rPr>
          <w:rFonts w:cs="David" w:hint="cs"/>
          <w:rtl/>
        </w:rPr>
        <w:tab/>
        <w:t xml:space="preserve">לא ללא יוצא מהכלל. </w:t>
      </w:r>
    </w:p>
    <w:p w14:paraId="271D0FF6" w14:textId="77777777" w:rsidR="00330C6D" w:rsidRPr="00330C6D" w:rsidRDefault="00330C6D" w:rsidP="00330C6D">
      <w:pPr>
        <w:bidi/>
        <w:jc w:val="both"/>
        <w:rPr>
          <w:rFonts w:cs="David" w:hint="cs"/>
          <w:rtl/>
        </w:rPr>
      </w:pPr>
    </w:p>
    <w:p w14:paraId="20FA06FE"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2EB01B6" w14:textId="77777777" w:rsidR="00330C6D" w:rsidRPr="00330C6D" w:rsidRDefault="00330C6D" w:rsidP="00330C6D">
      <w:pPr>
        <w:bidi/>
        <w:jc w:val="both"/>
        <w:rPr>
          <w:rFonts w:cs="David" w:hint="cs"/>
          <w:rtl/>
        </w:rPr>
      </w:pPr>
    </w:p>
    <w:p w14:paraId="7CAD68DF" w14:textId="77777777" w:rsidR="00330C6D" w:rsidRPr="00330C6D" w:rsidRDefault="00330C6D" w:rsidP="00330C6D">
      <w:pPr>
        <w:bidi/>
        <w:jc w:val="both"/>
        <w:rPr>
          <w:rFonts w:cs="David" w:hint="cs"/>
          <w:rtl/>
        </w:rPr>
      </w:pPr>
      <w:r w:rsidRPr="00330C6D">
        <w:rPr>
          <w:rFonts w:cs="David" w:hint="cs"/>
          <w:rtl/>
        </w:rPr>
        <w:tab/>
        <w:t xml:space="preserve"> בבקשה חבר הכנסת </w:t>
      </w:r>
      <w:proofErr w:type="spellStart"/>
      <w:r w:rsidRPr="00330C6D">
        <w:rPr>
          <w:rFonts w:cs="David" w:hint="cs"/>
          <w:rtl/>
        </w:rPr>
        <w:t>דנון</w:t>
      </w:r>
      <w:proofErr w:type="spellEnd"/>
      <w:r w:rsidRPr="00330C6D">
        <w:rPr>
          <w:rFonts w:cs="David" w:hint="cs"/>
          <w:rtl/>
        </w:rPr>
        <w:t xml:space="preserve">. </w:t>
      </w:r>
    </w:p>
    <w:p w14:paraId="239D3756" w14:textId="77777777" w:rsidR="00330C6D" w:rsidRPr="00330C6D" w:rsidRDefault="00330C6D" w:rsidP="00330C6D">
      <w:pPr>
        <w:bidi/>
        <w:jc w:val="both"/>
        <w:rPr>
          <w:rFonts w:cs="David" w:hint="cs"/>
          <w:rtl/>
        </w:rPr>
      </w:pPr>
    </w:p>
    <w:p w14:paraId="6160AFB0" w14:textId="77777777" w:rsidR="00330C6D" w:rsidRPr="00330C6D" w:rsidRDefault="00330C6D" w:rsidP="00330C6D">
      <w:pPr>
        <w:bidi/>
        <w:jc w:val="both"/>
        <w:rPr>
          <w:rFonts w:cs="David" w:hint="cs"/>
          <w:rtl/>
        </w:rPr>
      </w:pPr>
      <w:r w:rsidRPr="00330C6D">
        <w:rPr>
          <w:rFonts w:cs="David" w:hint="cs"/>
          <w:u w:val="single"/>
          <w:rtl/>
        </w:rPr>
        <w:t xml:space="preserve">דני </w:t>
      </w:r>
      <w:proofErr w:type="spellStart"/>
      <w:r w:rsidRPr="00330C6D">
        <w:rPr>
          <w:rFonts w:cs="David" w:hint="cs"/>
          <w:u w:val="single"/>
          <w:rtl/>
        </w:rPr>
        <w:t>דנון</w:t>
      </w:r>
      <w:proofErr w:type="spellEnd"/>
      <w:r w:rsidRPr="00330C6D">
        <w:rPr>
          <w:rFonts w:cs="David" w:hint="cs"/>
          <w:u w:val="single"/>
          <w:rtl/>
        </w:rPr>
        <w:t>:</w:t>
      </w:r>
    </w:p>
    <w:p w14:paraId="5540DDC9" w14:textId="77777777" w:rsidR="00330C6D" w:rsidRPr="00330C6D" w:rsidRDefault="00330C6D" w:rsidP="00330C6D">
      <w:pPr>
        <w:bidi/>
        <w:jc w:val="both"/>
        <w:rPr>
          <w:rFonts w:cs="David" w:hint="cs"/>
          <w:rtl/>
        </w:rPr>
      </w:pPr>
    </w:p>
    <w:p w14:paraId="3489429C" w14:textId="77777777" w:rsidR="00330C6D" w:rsidRPr="00330C6D" w:rsidRDefault="00330C6D" w:rsidP="00330C6D">
      <w:pPr>
        <w:bidi/>
        <w:jc w:val="both"/>
        <w:rPr>
          <w:rFonts w:cs="David" w:hint="cs"/>
          <w:rtl/>
        </w:rPr>
      </w:pPr>
      <w:r w:rsidRPr="00330C6D">
        <w:rPr>
          <w:rFonts w:cs="David" w:hint="cs"/>
          <w:rtl/>
        </w:rPr>
        <w:tab/>
        <w:t xml:space="preserve">לא רציתי לחבר את נושאי הדיון פה, הנושא שלי הוא נושא ערכי, אידיאולוגי, לכן ביקשתי שהדיון יהיה בוועדת העלייה והקליטה, זה נושא שקשור לכך שאנשים תרמו כסף למוסדות הציוניים והיום האדמות האלה הולכות להיעלם מהמוסדות הציוניים, זה מהות העניין. אני גם הולך להיות שותף בוועדת כלכלה ולהתנגד לדברים אחרים אבל בנושא האידיאולוגי ביקשתי את ועדת העלייה והקליטה על מנת שיבואו נציגי סוכנות, נציגי קק"ל ונעשה דיון ערכי למה הם מוכנים לוותר על האדמות. </w:t>
      </w:r>
    </w:p>
    <w:p w14:paraId="10CD254E" w14:textId="77777777" w:rsidR="00330C6D" w:rsidRPr="00330C6D" w:rsidRDefault="00330C6D" w:rsidP="00330C6D">
      <w:pPr>
        <w:bidi/>
        <w:jc w:val="both"/>
        <w:rPr>
          <w:rFonts w:cs="David" w:hint="cs"/>
          <w:rtl/>
        </w:rPr>
      </w:pPr>
    </w:p>
    <w:p w14:paraId="291CD184"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19E86ED" w14:textId="77777777" w:rsidR="00330C6D" w:rsidRPr="00330C6D" w:rsidRDefault="00330C6D" w:rsidP="00330C6D">
      <w:pPr>
        <w:bidi/>
        <w:jc w:val="both"/>
        <w:rPr>
          <w:rFonts w:cs="David" w:hint="cs"/>
          <w:rtl/>
        </w:rPr>
      </w:pPr>
    </w:p>
    <w:p w14:paraId="49AB00FF" w14:textId="77777777" w:rsidR="00330C6D" w:rsidRPr="00330C6D" w:rsidRDefault="00330C6D" w:rsidP="00330C6D">
      <w:pPr>
        <w:bidi/>
        <w:jc w:val="both"/>
        <w:rPr>
          <w:rFonts w:cs="David" w:hint="cs"/>
          <w:rtl/>
        </w:rPr>
      </w:pPr>
      <w:r w:rsidRPr="00330C6D">
        <w:rPr>
          <w:rFonts w:cs="David" w:hint="cs"/>
          <w:rtl/>
        </w:rPr>
        <w:tab/>
        <w:t xml:space="preserve"> אגב הנושא שהצגת, מעמד המוסדות הלאומיים וההסתדרות הציונית העולמית בימים אלה מקבל משנה תוקף הרבה מעבר לסוגיית קק"ל, לפי מה שמתפתח בימים האחרונים. </w:t>
      </w:r>
    </w:p>
    <w:p w14:paraId="40521ABE" w14:textId="77777777" w:rsidR="00330C6D" w:rsidRPr="00330C6D" w:rsidRDefault="00330C6D" w:rsidP="00330C6D">
      <w:pPr>
        <w:bidi/>
        <w:jc w:val="both"/>
        <w:rPr>
          <w:rFonts w:cs="David" w:hint="cs"/>
          <w:rtl/>
        </w:rPr>
      </w:pPr>
    </w:p>
    <w:p w14:paraId="28D8B847" w14:textId="77777777" w:rsidR="00330C6D" w:rsidRPr="00330C6D" w:rsidRDefault="00330C6D" w:rsidP="00330C6D">
      <w:pPr>
        <w:bidi/>
        <w:jc w:val="both"/>
        <w:rPr>
          <w:rFonts w:cs="David" w:hint="cs"/>
          <w:rtl/>
        </w:rPr>
      </w:pPr>
      <w:r w:rsidRPr="00330C6D">
        <w:rPr>
          <w:rFonts w:cs="David" w:hint="cs"/>
          <w:u w:val="single"/>
          <w:rtl/>
        </w:rPr>
        <w:t xml:space="preserve">דני </w:t>
      </w:r>
      <w:proofErr w:type="spellStart"/>
      <w:r w:rsidRPr="00330C6D">
        <w:rPr>
          <w:rFonts w:cs="David" w:hint="cs"/>
          <w:u w:val="single"/>
          <w:rtl/>
        </w:rPr>
        <w:t>דנון</w:t>
      </w:r>
      <w:proofErr w:type="spellEnd"/>
      <w:r w:rsidRPr="00330C6D">
        <w:rPr>
          <w:rFonts w:cs="David" w:hint="cs"/>
          <w:u w:val="single"/>
          <w:rtl/>
        </w:rPr>
        <w:t>:</w:t>
      </w:r>
    </w:p>
    <w:p w14:paraId="1D2239B0" w14:textId="77777777" w:rsidR="00330C6D" w:rsidRPr="00330C6D" w:rsidRDefault="00330C6D" w:rsidP="00330C6D">
      <w:pPr>
        <w:bidi/>
        <w:jc w:val="both"/>
        <w:rPr>
          <w:rFonts w:cs="David" w:hint="cs"/>
          <w:rtl/>
        </w:rPr>
      </w:pPr>
    </w:p>
    <w:p w14:paraId="450BC9C3" w14:textId="77777777" w:rsidR="00330C6D" w:rsidRPr="00330C6D" w:rsidRDefault="00330C6D" w:rsidP="00330C6D">
      <w:pPr>
        <w:bidi/>
        <w:jc w:val="both"/>
        <w:rPr>
          <w:rFonts w:cs="David" w:hint="cs"/>
          <w:rtl/>
        </w:rPr>
      </w:pPr>
      <w:r w:rsidRPr="00330C6D">
        <w:rPr>
          <w:rFonts w:cs="David" w:hint="cs"/>
          <w:rtl/>
        </w:rPr>
        <w:tab/>
        <w:t xml:space="preserve"> וגם אז זה יהיה בוועדת העלייה והקליטה. </w:t>
      </w:r>
    </w:p>
    <w:p w14:paraId="704819D9" w14:textId="77777777" w:rsidR="00330C6D" w:rsidRPr="00330C6D" w:rsidRDefault="00330C6D" w:rsidP="00330C6D">
      <w:pPr>
        <w:bidi/>
        <w:jc w:val="both"/>
        <w:rPr>
          <w:rFonts w:cs="David" w:hint="cs"/>
          <w:rtl/>
        </w:rPr>
      </w:pPr>
    </w:p>
    <w:p w14:paraId="19149C23"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6B69965" w14:textId="77777777" w:rsidR="00330C6D" w:rsidRPr="00330C6D" w:rsidRDefault="00330C6D" w:rsidP="00330C6D">
      <w:pPr>
        <w:bidi/>
        <w:jc w:val="both"/>
        <w:rPr>
          <w:rFonts w:cs="David" w:hint="cs"/>
          <w:rtl/>
        </w:rPr>
      </w:pPr>
    </w:p>
    <w:p w14:paraId="662797BF" w14:textId="77777777" w:rsidR="00330C6D" w:rsidRPr="00330C6D" w:rsidRDefault="00330C6D" w:rsidP="00330C6D">
      <w:pPr>
        <w:bidi/>
        <w:jc w:val="both"/>
        <w:rPr>
          <w:rFonts w:cs="David" w:hint="cs"/>
          <w:rtl/>
        </w:rPr>
      </w:pPr>
      <w:r w:rsidRPr="00330C6D">
        <w:rPr>
          <w:rFonts w:cs="David" w:hint="cs"/>
          <w:rtl/>
        </w:rPr>
        <w:tab/>
        <w:t xml:space="preserve"> ולכן להיבטים האחרים המקום הוא בוודאי - - - </w:t>
      </w:r>
    </w:p>
    <w:p w14:paraId="17F57559" w14:textId="77777777" w:rsidR="00330C6D" w:rsidRPr="00330C6D" w:rsidRDefault="00330C6D" w:rsidP="00330C6D">
      <w:pPr>
        <w:bidi/>
        <w:jc w:val="both"/>
        <w:rPr>
          <w:rFonts w:cs="David" w:hint="cs"/>
          <w:rtl/>
        </w:rPr>
      </w:pPr>
    </w:p>
    <w:p w14:paraId="3EA38D95" w14:textId="77777777" w:rsidR="00330C6D" w:rsidRPr="00330C6D" w:rsidRDefault="00330C6D" w:rsidP="00330C6D">
      <w:pPr>
        <w:bidi/>
        <w:jc w:val="both"/>
        <w:rPr>
          <w:rFonts w:cs="David" w:hint="cs"/>
          <w:u w:val="single"/>
          <w:rtl/>
        </w:rPr>
      </w:pPr>
    </w:p>
    <w:p w14:paraId="237B5417" w14:textId="77777777" w:rsidR="00330C6D" w:rsidRPr="00330C6D" w:rsidRDefault="00330C6D" w:rsidP="00330C6D">
      <w:pPr>
        <w:bidi/>
        <w:jc w:val="both"/>
        <w:rPr>
          <w:rFonts w:cs="David" w:hint="cs"/>
          <w:u w:val="single"/>
          <w:rtl/>
        </w:rPr>
      </w:pPr>
    </w:p>
    <w:p w14:paraId="4D55AA5B" w14:textId="77777777" w:rsidR="00330C6D" w:rsidRPr="00330C6D" w:rsidRDefault="00330C6D" w:rsidP="00330C6D">
      <w:pPr>
        <w:bidi/>
        <w:jc w:val="both"/>
        <w:rPr>
          <w:rFonts w:cs="David" w:hint="cs"/>
          <w:u w:val="single"/>
          <w:rtl/>
        </w:rPr>
      </w:pPr>
    </w:p>
    <w:p w14:paraId="6A754125"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2F510B59" w14:textId="77777777" w:rsidR="00330C6D" w:rsidRPr="00330C6D" w:rsidRDefault="00330C6D" w:rsidP="00330C6D">
      <w:pPr>
        <w:bidi/>
        <w:jc w:val="both"/>
        <w:rPr>
          <w:rFonts w:cs="David" w:hint="cs"/>
          <w:rtl/>
        </w:rPr>
      </w:pPr>
    </w:p>
    <w:p w14:paraId="532D262E" w14:textId="77777777" w:rsidR="00330C6D" w:rsidRPr="00330C6D" w:rsidRDefault="00330C6D" w:rsidP="00330C6D">
      <w:pPr>
        <w:bidi/>
        <w:jc w:val="both"/>
        <w:rPr>
          <w:rFonts w:cs="David" w:hint="cs"/>
          <w:rtl/>
        </w:rPr>
      </w:pPr>
      <w:r w:rsidRPr="00330C6D">
        <w:rPr>
          <w:rFonts w:cs="David" w:hint="cs"/>
          <w:rtl/>
        </w:rPr>
        <w:tab/>
        <w:t xml:space="preserve"> כותרת סעיף 2 אומנם מדברת על מעמד המוסדות הלאומיים וכו' אבל מי שהיה בדיון במליאה ושמע את דברי הדובר המציע, אין ספק שמדובר בנושא שקשור בטבורה של הרפורמה וזה נושא שכבר נדון ויידון בדיון מיוחד בוועדת הכלכלה בוועדת המשנה. לכן אם זה ילך לוועדת העלייה והקליטה יהיה לנו פה כפל דיונים, מעבר לזה שמהותית זה שייך לכלכלה. אנחנו לא נוותר על הדיון בוועדת הכלכלה בנושא הזה בלי קשר להצעה לסדר - - - </w:t>
      </w:r>
    </w:p>
    <w:p w14:paraId="061E8C2E" w14:textId="77777777" w:rsidR="00330C6D" w:rsidRPr="00330C6D" w:rsidRDefault="00330C6D" w:rsidP="00330C6D">
      <w:pPr>
        <w:bidi/>
        <w:jc w:val="both"/>
        <w:rPr>
          <w:rFonts w:cs="David" w:hint="cs"/>
          <w:rtl/>
        </w:rPr>
      </w:pPr>
    </w:p>
    <w:p w14:paraId="5CF46F8A"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867EF21" w14:textId="77777777" w:rsidR="00330C6D" w:rsidRPr="00330C6D" w:rsidRDefault="00330C6D" w:rsidP="00330C6D">
      <w:pPr>
        <w:bidi/>
        <w:jc w:val="both"/>
        <w:rPr>
          <w:rFonts w:cs="David" w:hint="cs"/>
          <w:rtl/>
        </w:rPr>
      </w:pPr>
    </w:p>
    <w:p w14:paraId="364D9157" w14:textId="77777777" w:rsidR="00330C6D" w:rsidRPr="00330C6D" w:rsidRDefault="00330C6D" w:rsidP="00330C6D">
      <w:pPr>
        <w:bidi/>
        <w:jc w:val="both"/>
        <w:rPr>
          <w:rFonts w:cs="David" w:hint="cs"/>
          <w:rtl/>
        </w:rPr>
      </w:pPr>
      <w:r w:rsidRPr="00330C6D">
        <w:rPr>
          <w:rFonts w:cs="David" w:hint="cs"/>
          <w:rtl/>
        </w:rPr>
        <w:tab/>
        <w:t xml:space="preserve"> זה ברור. </w:t>
      </w:r>
    </w:p>
    <w:p w14:paraId="58CD93F7" w14:textId="77777777" w:rsidR="00330C6D" w:rsidRPr="00330C6D" w:rsidRDefault="00330C6D" w:rsidP="00330C6D">
      <w:pPr>
        <w:bidi/>
        <w:jc w:val="both"/>
        <w:rPr>
          <w:rFonts w:cs="David" w:hint="cs"/>
          <w:rtl/>
        </w:rPr>
      </w:pPr>
    </w:p>
    <w:p w14:paraId="61B25101"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10DA913F" w14:textId="77777777" w:rsidR="00330C6D" w:rsidRPr="00330C6D" w:rsidRDefault="00330C6D" w:rsidP="00330C6D">
      <w:pPr>
        <w:bidi/>
        <w:jc w:val="both"/>
        <w:rPr>
          <w:rFonts w:cs="David" w:hint="cs"/>
          <w:rtl/>
        </w:rPr>
      </w:pPr>
    </w:p>
    <w:p w14:paraId="2C02D75C" w14:textId="77777777" w:rsidR="00330C6D" w:rsidRPr="00330C6D" w:rsidRDefault="00330C6D" w:rsidP="00330C6D">
      <w:pPr>
        <w:bidi/>
        <w:jc w:val="both"/>
        <w:rPr>
          <w:rFonts w:cs="David" w:hint="cs"/>
          <w:rtl/>
        </w:rPr>
      </w:pPr>
      <w:r w:rsidRPr="00330C6D">
        <w:rPr>
          <w:rFonts w:cs="David" w:hint="cs"/>
          <w:rtl/>
        </w:rPr>
        <w:tab/>
        <w:t xml:space="preserve"> אז זה כפל דיונים. לזמן את האנשים פעמיים?</w:t>
      </w:r>
    </w:p>
    <w:p w14:paraId="040CA41D" w14:textId="77777777" w:rsidR="00330C6D" w:rsidRPr="00330C6D" w:rsidRDefault="00330C6D" w:rsidP="00330C6D">
      <w:pPr>
        <w:bidi/>
        <w:jc w:val="both"/>
        <w:rPr>
          <w:rFonts w:cs="David" w:hint="cs"/>
          <w:rtl/>
        </w:rPr>
      </w:pPr>
    </w:p>
    <w:p w14:paraId="7400AF25"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94C0AA3" w14:textId="77777777" w:rsidR="00330C6D" w:rsidRPr="00330C6D" w:rsidRDefault="00330C6D" w:rsidP="00330C6D">
      <w:pPr>
        <w:bidi/>
        <w:jc w:val="both"/>
        <w:rPr>
          <w:rFonts w:cs="David" w:hint="cs"/>
          <w:rtl/>
        </w:rPr>
      </w:pPr>
    </w:p>
    <w:p w14:paraId="5540F424" w14:textId="77777777" w:rsidR="00330C6D" w:rsidRPr="00330C6D" w:rsidRDefault="00330C6D" w:rsidP="00330C6D">
      <w:pPr>
        <w:bidi/>
        <w:jc w:val="both"/>
        <w:rPr>
          <w:rFonts w:cs="David" w:hint="cs"/>
          <w:rtl/>
        </w:rPr>
      </w:pPr>
      <w:r w:rsidRPr="00330C6D">
        <w:rPr>
          <w:rFonts w:cs="David" w:hint="cs"/>
          <w:rtl/>
        </w:rPr>
        <w:tab/>
        <w:t xml:space="preserve"> לגבי הנושא השלישי אתה צודק, לגבי הנושא השני - - - </w:t>
      </w:r>
    </w:p>
    <w:p w14:paraId="37E2FC9E" w14:textId="77777777" w:rsidR="00330C6D" w:rsidRPr="00330C6D" w:rsidRDefault="00330C6D" w:rsidP="00330C6D">
      <w:pPr>
        <w:bidi/>
        <w:jc w:val="both"/>
        <w:rPr>
          <w:rFonts w:cs="David" w:hint="cs"/>
          <w:rtl/>
        </w:rPr>
      </w:pPr>
    </w:p>
    <w:p w14:paraId="1A0216B0"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5D2D16E2" w14:textId="77777777" w:rsidR="00330C6D" w:rsidRPr="00330C6D" w:rsidRDefault="00330C6D" w:rsidP="00330C6D">
      <w:pPr>
        <w:bidi/>
        <w:jc w:val="both"/>
        <w:rPr>
          <w:rFonts w:cs="David" w:hint="cs"/>
          <w:rtl/>
        </w:rPr>
      </w:pPr>
    </w:p>
    <w:p w14:paraId="25D3B7BE" w14:textId="77777777" w:rsidR="00330C6D" w:rsidRPr="00330C6D" w:rsidRDefault="00330C6D" w:rsidP="00330C6D">
      <w:pPr>
        <w:bidi/>
        <w:jc w:val="both"/>
        <w:rPr>
          <w:rFonts w:cs="David" w:hint="cs"/>
          <w:rtl/>
        </w:rPr>
      </w:pPr>
      <w:r w:rsidRPr="00330C6D">
        <w:rPr>
          <w:rFonts w:cs="David" w:hint="cs"/>
          <w:rtl/>
        </w:rPr>
        <w:tab/>
        <w:t xml:space="preserve"> אני מדבר רק על הנושא השני. בנושא השני אתה אמור להזמין את יושב ראש קק"ל ואת הנוגעים בדבר. אנחנו בוועדת הכלכלה שעוסקת ברפורמה במינהל נקיים דיון בלאו הכי. </w:t>
      </w:r>
    </w:p>
    <w:p w14:paraId="463CAD1E" w14:textId="77777777" w:rsidR="00330C6D" w:rsidRPr="00330C6D" w:rsidRDefault="00330C6D" w:rsidP="00330C6D">
      <w:pPr>
        <w:bidi/>
        <w:jc w:val="both"/>
        <w:rPr>
          <w:rFonts w:cs="David" w:hint="cs"/>
          <w:rtl/>
        </w:rPr>
      </w:pPr>
    </w:p>
    <w:p w14:paraId="20CA417A"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A3E962D" w14:textId="77777777" w:rsidR="00330C6D" w:rsidRPr="00330C6D" w:rsidRDefault="00330C6D" w:rsidP="00330C6D">
      <w:pPr>
        <w:bidi/>
        <w:jc w:val="both"/>
        <w:rPr>
          <w:rFonts w:cs="David" w:hint="cs"/>
          <w:rtl/>
        </w:rPr>
      </w:pPr>
    </w:p>
    <w:p w14:paraId="1E14004F" w14:textId="77777777" w:rsidR="00330C6D" w:rsidRPr="00330C6D" w:rsidRDefault="00330C6D" w:rsidP="00330C6D">
      <w:pPr>
        <w:bidi/>
        <w:jc w:val="both"/>
        <w:rPr>
          <w:rFonts w:cs="David" w:hint="cs"/>
          <w:rtl/>
        </w:rPr>
      </w:pPr>
      <w:r w:rsidRPr="00330C6D">
        <w:rPr>
          <w:rFonts w:cs="David" w:hint="cs"/>
          <w:rtl/>
        </w:rPr>
        <w:tab/>
        <w:t xml:space="preserve"> ברור. </w:t>
      </w:r>
    </w:p>
    <w:p w14:paraId="005CA6E0" w14:textId="77777777" w:rsidR="00330C6D" w:rsidRPr="00330C6D" w:rsidRDefault="00330C6D" w:rsidP="00330C6D">
      <w:pPr>
        <w:bidi/>
        <w:jc w:val="both"/>
        <w:rPr>
          <w:rFonts w:cs="David" w:hint="cs"/>
          <w:rtl/>
        </w:rPr>
      </w:pPr>
    </w:p>
    <w:p w14:paraId="7D7AA07C"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646BAF54" w14:textId="77777777" w:rsidR="00330C6D" w:rsidRPr="00330C6D" w:rsidRDefault="00330C6D" w:rsidP="00330C6D">
      <w:pPr>
        <w:bidi/>
        <w:jc w:val="both"/>
        <w:rPr>
          <w:rFonts w:cs="David" w:hint="cs"/>
          <w:rtl/>
        </w:rPr>
      </w:pPr>
    </w:p>
    <w:p w14:paraId="12322287" w14:textId="77777777" w:rsidR="00330C6D" w:rsidRPr="00330C6D" w:rsidRDefault="00330C6D" w:rsidP="00330C6D">
      <w:pPr>
        <w:bidi/>
        <w:jc w:val="both"/>
        <w:rPr>
          <w:rFonts w:cs="David" w:hint="cs"/>
          <w:rtl/>
        </w:rPr>
      </w:pPr>
      <w:r w:rsidRPr="00330C6D">
        <w:rPr>
          <w:rFonts w:cs="David" w:hint="cs"/>
          <w:rtl/>
        </w:rPr>
        <w:tab/>
        <w:t xml:space="preserve"> אם הכנסת חושבת שזה נכון שיש לזה יעילות וצורה לקיים שני דיונים מקבילים בשתי ועדות שונות באותו עניין באותו זמן - - - </w:t>
      </w:r>
    </w:p>
    <w:p w14:paraId="286355EF" w14:textId="77777777" w:rsidR="00330C6D" w:rsidRPr="00330C6D" w:rsidRDefault="00330C6D" w:rsidP="00330C6D">
      <w:pPr>
        <w:bidi/>
        <w:jc w:val="both"/>
        <w:rPr>
          <w:rFonts w:cs="David" w:hint="cs"/>
          <w:rtl/>
        </w:rPr>
      </w:pPr>
    </w:p>
    <w:p w14:paraId="05E470D8"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7C9B8BB" w14:textId="77777777" w:rsidR="00330C6D" w:rsidRPr="00330C6D" w:rsidRDefault="00330C6D" w:rsidP="00330C6D">
      <w:pPr>
        <w:bidi/>
        <w:jc w:val="both"/>
        <w:rPr>
          <w:rFonts w:cs="David" w:hint="cs"/>
          <w:rtl/>
        </w:rPr>
      </w:pPr>
    </w:p>
    <w:p w14:paraId="00C0A27F" w14:textId="77777777" w:rsidR="00330C6D" w:rsidRPr="00330C6D" w:rsidRDefault="00330C6D" w:rsidP="00330C6D">
      <w:pPr>
        <w:bidi/>
        <w:jc w:val="both"/>
        <w:rPr>
          <w:rFonts w:cs="David" w:hint="cs"/>
          <w:rtl/>
        </w:rPr>
      </w:pPr>
      <w:r w:rsidRPr="00330C6D">
        <w:rPr>
          <w:rFonts w:cs="David" w:hint="cs"/>
          <w:rtl/>
        </w:rPr>
        <w:tab/>
        <w:t xml:space="preserve"> בוא נגיד כך, בנושא השני, היות והסוגיה שם יותר רחבה מהסוגיה הספציפית של הרפורמה ונוגעת לכל מסכת ההתנהלות בין ההסתדרות הציונית העולמית מול מדינת ישראל - - -</w:t>
      </w:r>
    </w:p>
    <w:p w14:paraId="79269D54" w14:textId="77777777" w:rsidR="00330C6D" w:rsidRPr="00330C6D" w:rsidRDefault="00330C6D" w:rsidP="00330C6D">
      <w:pPr>
        <w:bidi/>
        <w:jc w:val="both"/>
        <w:rPr>
          <w:rFonts w:cs="David" w:hint="cs"/>
          <w:rtl/>
        </w:rPr>
      </w:pPr>
    </w:p>
    <w:p w14:paraId="596E8C63"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010C9480" w14:textId="77777777" w:rsidR="00330C6D" w:rsidRPr="00330C6D" w:rsidRDefault="00330C6D" w:rsidP="00330C6D">
      <w:pPr>
        <w:bidi/>
        <w:jc w:val="both"/>
        <w:rPr>
          <w:rFonts w:cs="David" w:hint="cs"/>
          <w:rtl/>
        </w:rPr>
      </w:pPr>
    </w:p>
    <w:p w14:paraId="5AA9A081" w14:textId="77777777" w:rsidR="00330C6D" w:rsidRPr="00330C6D" w:rsidRDefault="00330C6D" w:rsidP="00330C6D">
      <w:pPr>
        <w:bidi/>
        <w:jc w:val="both"/>
        <w:rPr>
          <w:rFonts w:cs="David" w:hint="cs"/>
          <w:rtl/>
        </w:rPr>
      </w:pPr>
      <w:r w:rsidRPr="00330C6D">
        <w:rPr>
          <w:rFonts w:cs="David" w:hint="cs"/>
          <w:rtl/>
        </w:rPr>
        <w:tab/>
        <w:t xml:space="preserve"> עלתה שאלה של שמירת קרקעות הלאום, בשמירת קרקעות הלאום יהיה דיון מיוחד בנושא הזה בוועדת הכלכלה. </w:t>
      </w:r>
    </w:p>
    <w:p w14:paraId="387F62EF" w14:textId="77777777" w:rsidR="00330C6D" w:rsidRPr="00330C6D" w:rsidRDefault="00330C6D" w:rsidP="00330C6D">
      <w:pPr>
        <w:bidi/>
        <w:jc w:val="both"/>
        <w:rPr>
          <w:rFonts w:cs="David" w:hint="cs"/>
          <w:rtl/>
        </w:rPr>
      </w:pPr>
    </w:p>
    <w:p w14:paraId="0A03499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B2BB6E5" w14:textId="77777777" w:rsidR="00330C6D" w:rsidRPr="00330C6D" w:rsidRDefault="00330C6D" w:rsidP="00330C6D">
      <w:pPr>
        <w:bidi/>
        <w:jc w:val="both"/>
        <w:rPr>
          <w:rFonts w:cs="David" w:hint="cs"/>
          <w:rtl/>
        </w:rPr>
      </w:pPr>
    </w:p>
    <w:p w14:paraId="17144523" w14:textId="77777777" w:rsidR="00330C6D" w:rsidRPr="00330C6D" w:rsidRDefault="00330C6D" w:rsidP="00330C6D">
      <w:pPr>
        <w:bidi/>
        <w:jc w:val="both"/>
        <w:rPr>
          <w:rFonts w:cs="David" w:hint="cs"/>
          <w:rtl/>
        </w:rPr>
      </w:pPr>
      <w:r w:rsidRPr="00330C6D">
        <w:rPr>
          <w:rFonts w:cs="David" w:hint="cs"/>
          <w:rtl/>
        </w:rPr>
        <w:tab/>
        <w:t xml:space="preserve"> בהחלט, אבל אי אפשר להתכחש לטענה של חבר הכנסת </w:t>
      </w:r>
      <w:proofErr w:type="spellStart"/>
      <w:r w:rsidRPr="00330C6D">
        <w:rPr>
          <w:rFonts w:cs="David" w:hint="cs"/>
          <w:rtl/>
        </w:rPr>
        <w:t>דנון</w:t>
      </w:r>
      <w:proofErr w:type="spellEnd"/>
      <w:r w:rsidRPr="00330C6D">
        <w:rPr>
          <w:rFonts w:cs="David" w:hint="cs"/>
          <w:rtl/>
        </w:rPr>
        <w:t xml:space="preserve"> שהסוגיה הזאת של שמירת קרקעות הלאום במערכת היחסים בין קק"ל לבין מדינת ישראל נוגעת למסכת יותר רחבה של הסתדרות ציונית עולמית מול מדינת ישראל שכפי שאמרתי בימים האלה הנושא הזה, ומייד יעשיר אותנו גם חבר הכנסת </w:t>
      </w:r>
      <w:proofErr w:type="spellStart"/>
      <w:r w:rsidRPr="00330C6D">
        <w:rPr>
          <w:rFonts w:cs="David" w:hint="cs"/>
          <w:rtl/>
        </w:rPr>
        <w:t>ביילסקי</w:t>
      </w:r>
      <w:proofErr w:type="spellEnd"/>
      <w:r w:rsidRPr="00330C6D">
        <w:rPr>
          <w:rFonts w:cs="David" w:hint="cs"/>
          <w:rtl/>
        </w:rPr>
        <w:t xml:space="preserve">, מי כמוהו מכיר אותו, בימים האלה למעשה מערך היחסים חורג בהרבה מהסוגיה של קק"ל. </w:t>
      </w:r>
    </w:p>
    <w:p w14:paraId="7FAD104D" w14:textId="77777777" w:rsidR="00330C6D" w:rsidRPr="00330C6D" w:rsidRDefault="00330C6D" w:rsidP="00330C6D">
      <w:pPr>
        <w:bidi/>
        <w:jc w:val="both"/>
        <w:rPr>
          <w:rFonts w:cs="David" w:hint="cs"/>
          <w:rtl/>
        </w:rPr>
      </w:pPr>
    </w:p>
    <w:p w14:paraId="2D5749D8"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08B89E4B" w14:textId="77777777" w:rsidR="00330C6D" w:rsidRPr="00330C6D" w:rsidRDefault="00330C6D" w:rsidP="00330C6D">
      <w:pPr>
        <w:bidi/>
        <w:jc w:val="both"/>
        <w:rPr>
          <w:rFonts w:cs="David" w:hint="cs"/>
          <w:rtl/>
        </w:rPr>
      </w:pPr>
    </w:p>
    <w:p w14:paraId="2D9D46EA" w14:textId="77777777" w:rsidR="00330C6D" w:rsidRPr="00330C6D" w:rsidRDefault="00330C6D" w:rsidP="00330C6D">
      <w:pPr>
        <w:bidi/>
        <w:jc w:val="both"/>
        <w:rPr>
          <w:rFonts w:cs="David" w:hint="cs"/>
          <w:rtl/>
        </w:rPr>
      </w:pPr>
      <w:r w:rsidRPr="00330C6D">
        <w:rPr>
          <w:rFonts w:cs="David" w:hint="cs"/>
          <w:rtl/>
        </w:rPr>
        <w:tab/>
        <w:t xml:space="preserve"> אבל אדוני היושב ראש, זה לא מה שעלה לדיון, אנחנו אחרי הדיון במליאה, אנחנו יודעים על מה דנו - - - </w:t>
      </w:r>
    </w:p>
    <w:p w14:paraId="05B6442C" w14:textId="77777777" w:rsidR="00330C6D" w:rsidRPr="00330C6D" w:rsidRDefault="00330C6D" w:rsidP="00330C6D">
      <w:pPr>
        <w:bidi/>
        <w:jc w:val="both"/>
        <w:rPr>
          <w:rFonts w:cs="David" w:hint="cs"/>
          <w:rtl/>
        </w:rPr>
      </w:pPr>
    </w:p>
    <w:p w14:paraId="3C61F233" w14:textId="77777777" w:rsidR="00330C6D" w:rsidRPr="00330C6D" w:rsidRDefault="00330C6D" w:rsidP="00330C6D">
      <w:pPr>
        <w:bidi/>
        <w:jc w:val="both"/>
        <w:rPr>
          <w:rFonts w:cs="David" w:hint="cs"/>
          <w:u w:val="single"/>
          <w:rtl/>
        </w:rPr>
      </w:pPr>
    </w:p>
    <w:p w14:paraId="14955A6F"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0BB07E0" w14:textId="77777777" w:rsidR="00330C6D" w:rsidRPr="00330C6D" w:rsidRDefault="00330C6D" w:rsidP="00330C6D">
      <w:pPr>
        <w:bidi/>
        <w:jc w:val="both"/>
        <w:rPr>
          <w:rFonts w:cs="David" w:hint="cs"/>
          <w:rtl/>
        </w:rPr>
      </w:pPr>
    </w:p>
    <w:p w14:paraId="6229F503" w14:textId="77777777" w:rsidR="00330C6D" w:rsidRPr="00330C6D" w:rsidRDefault="00330C6D" w:rsidP="00330C6D">
      <w:pPr>
        <w:bidi/>
        <w:jc w:val="both"/>
        <w:rPr>
          <w:rFonts w:cs="David" w:hint="cs"/>
          <w:rtl/>
        </w:rPr>
      </w:pPr>
      <w:r w:rsidRPr="00330C6D">
        <w:rPr>
          <w:rFonts w:cs="David" w:hint="cs"/>
          <w:rtl/>
        </w:rPr>
        <w:tab/>
        <w:t xml:space="preserve">אבל בוודאי בהצעה לסדר ברגע שהיא עולה, כמו שאתה מכיר את זה, הדברים הולכים ומתפתחים לכיוונים רחבים יותר וזה יהיה מאוד מוזר אם ההסתדרות הציונית - - - </w:t>
      </w:r>
      <w:r w:rsidRPr="00330C6D">
        <w:rPr>
          <w:rFonts w:cs="David" w:hint="cs"/>
          <w:rtl/>
        </w:rPr>
        <w:tab/>
      </w:r>
    </w:p>
    <w:p w14:paraId="7EA96FB8" w14:textId="77777777" w:rsidR="00330C6D" w:rsidRPr="00330C6D" w:rsidRDefault="00330C6D" w:rsidP="00330C6D">
      <w:pPr>
        <w:bidi/>
        <w:jc w:val="both"/>
        <w:rPr>
          <w:rFonts w:cs="David" w:hint="cs"/>
          <w:rtl/>
        </w:rPr>
      </w:pPr>
    </w:p>
    <w:p w14:paraId="452FDACF" w14:textId="77777777" w:rsidR="00330C6D" w:rsidRPr="00330C6D" w:rsidRDefault="00330C6D" w:rsidP="00330C6D">
      <w:pPr>
        <w:bidi/>
        <w:jc w:val="both"/>
        <w:rPr>
          <w:rFonts w:ascii="Arial" w:hAnsi="Arial" w:cs="David" w:hint="cs"/>
          <w:rtl/>
        </w:rPr>
      </w:pPr>
      <w:r w:rsidRPr="00330C6D">
        <w:rPr>
          <w:rFonts w:ascii="Arial" w:hAnsi="Arial" w:cs="David" w:hint="cs"/>
          <w:u w:val="single"/>
          <w:rtl/>
        </w:rPr>
        <w:t xml:space="preserve">ציון </w:t>
      </w:r>
      <w:proofErr w:type="spellStart"/>
      <w:r w:rsidRPr="00330C6D">
        <w:rPr>
          <w:rFonts w:ascii="Arial" w:hAnsi="Arial" w:cs="David" w:hint="cs"/>
          <w:u w:val="single"/>
          <w:rtl/>
        </w:rPr>
        <w:t>פניאן</w:t>
      </w:r>
      <w:proofErr w:type="spellEnd"/>
      <w:r w:rsidRPr="00330C6D">
        <w:rPr>
          <w:rFonts w:ascii="Arial" w:hAnsi="Arial" w:cs="David" w:hint="cs"/>
          <w:u w:val="single"/>
          <w:rtl/>
        </w:rPr>
        <w:t>:</w:t>
      </w:r>
    </w:p>
    <w:p w14:paraId="57E9FF81" w14:textId="77777777" w:rsidR="00330C6D" w:rsidRPr="00330C6D" w:rsidRDefault="00330C6D" w:rsidP="00330C6D">
      <w:pPr>
        <w:bidi/>
        <w:jc w:val="both"/>
        <w:rPr>
          <w:rFonts w:ascii="Arial" w:hAnsi="Arial" w:cs="David" w:hint="cs"/>
          <w:rtl/>
        </w:rPr>
      </w:pPr>
    </w:p>
    <w:p w14:paraId="46FBDC91" w14:textId="77777777" w:rsidR="00330C6D" w:rsidRPr="00330C6D" w:rsidRDefault="00330C6D" w:rsidP="00330C6D">
      <w:pPr>
        <w:bidi/>
        <w:jc w:val="both"/>
        <w:rPr>
          <w:rFonts w:cs="David" w:hint="cs"/>
          <w:rtl/>
        </w:rPr>
      </w:pPr>
      <w:r w:rsidRPr="00330C6D">
        <w:rPr>
          <w:rFonts w:ascii="Arial" w:hAnsi="Arial" w:cs="David" w:hint="cs"/>
          <w:rtl/>
        </w:rPr>
        <w:tab/>
      </w:r>
      <w:r w:rsidRPr="00330C6D">
        <w:rPr>
          <w:rFonts w:cs="David" w:hint="cs"/>
          <w:rtl/>
        </w:rPr>
        <w:t xml:space="preserve">כרמל, בסעיף 2 תוותר. </w:t>
      </w:r>
    </w:p>
    <w:p w14:paraId="4749854F" w14:textId="77777777" w:rsidR="00330C6D" w:rsidRPr="00330C6D" w:rsidRDefault="00330C6D" w:rsidP="00330C6D">
      <w:pPr>
        <w:bidi/>
        <w:jc w:val="both"/>
        <w:rPr>
          <w:rFonts w:cs="David" w:hint="cs"/>
          <w:rtl/>
        </w:rPr>
      </w:pPr>
    </w:p>
    <w:p w14:paraId="6A8C1159"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1A826185" w14:textId="77777777" w:rsidR="00330C6D" w:rsidRPr="00330C6D" w:rsidRDefault="00330C6D" w:rsidP="00330C6D">
      <w:pPr>
        <w:bidi/>
        <w:jc w:val="both"/>
        <w:rPr>
          <w:rFonts w:cs="David" w:hint="cs"/>
          <w:rtl/>
        </w:rPr>
      </w:pPr>
    </w:p>
    <w:p w14:paraId="16E3EB28" w14:textId="77777777" w:rsidR="00330C6D" w:rsidRPr="00330C6D" w:rsidRDefault="00330C6D" w:rsidP="00330C6D">
      <w:pPr>
        <w:bidi/>
        <w:jc w:val="both"/>
        <w:rPr>
          <w:rFonts w:cs="David" w:hint="cs"/>
          <w:rtl/>
        </w:rPr>
      </w:pPr>
      <w:r w:rsidRPr="00330C6D">
        <w:rPr>
          <w:rFonts w:cs="David" w:hint="cs"/>
          <w:rtl/>
        </w:rPr>
        <w:tab/>
        <w:t xml:space="preserve"> אני רק אומר את דעתי. </w:t>
      </w:r>
    </w:p>
    <w:p w14:paraId="40C12E14" w14:textId="77777777" w:rsidR="00330C6D" w:rsidRPr="00330C6D" w:rsidRDefault="00330C6D" w:rsidP="00330C6D">
      <w:pPr>
        <w:bidi/>
        <w:jc w:val="both"/>
        <w:rPr>
          <w:rFonts w:cs="David" w:hint="cs"/>
          <w:rtl/>
        </w:rPr>
      </w:pPr>
    </w:p>
    <w:p w14:paraId="4E119938"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42FDF06" w14:textId="77777777" w:rsidR="00330C6D" w:rsidRPr="00330C6D" w:rsidRDefault="00330C6D" w:rsidP="00330C6D">
      <w:pPr>
        <w:bidi/>
        <w:jc w:val="both"/>
        <w:rPr>
          <w:rFonts w:cs="David" w:hint="cs"/>
          <w:rtl/>
        </w:rPr>
      </w:pPr>
    </w:p>
    <w:p w14:paraId="0B8BAF51" w14:textId="77777777" w:rsidR="00330C6D" w:rsidRPr="00330C6D" w:rsidRDefault="00330C6D" w:rsidP="00330C6D">
      <w:pPr>
        <w:bidi/>
        <w:jc w:val="both"/>
        <w:rPr>
          <w:rFonts w:cs="David" w:hint="cs"/>
          <w:rtl/>
        </w:rPr>
      </w:pPr>
      <w:r w:rsidRPr="00330C6D">
        <w:rPr>
          <w:rFonts w:cs="David" w:hint="cs"/>
          <w:rtl/>
        </w:rPr>
        <w:tab/>
        <w:t xml:space="preserve">יהיה מוזר אם ההסתדרות הציונית העולמית תבוא להתדיין בפני ועדת כלכלה </w:t>
      </w:r>
      <w:r w:rsidRPr="00330C6D">
        <w:rPr>
          <w:rFonts w:cs="David"/>
          <w:rtl/>
        </w:rPr>
        <w:t>–</w:t>
      </w:r>
      <w:r w:rsidRPr="00330C6D">
        <w:rPr>
          <w:rFonts w:cs="David" w:hint="cs"/>
          <w:rtl/>
        </w:rPr>
        <w:t xml:space="preserve"> יש כאן בעיה. </w:t>
      </w:r>
    </w:p>
    <w:p w14:paraId="08D16A81" w14:textId="77777777" w:rsidR="00330C6D" w:rsidRPr="00330C6D" w:rsidRDefault="00330C6D" w:rsidP="00330C6D">
      <w:pPr>
        <w:bidi/>
        <w:jc w:val="both"/>
        <w:rPr>
          <w:rFonts w:cs="David" w:hint="cs"/>
          <w:rtl/>
        </w:rPr>
      </w:pPr>
    </w:p>
    <w:p w14:paraId="64EF938E" w14:textId="77777777" w:rsidR="00330C6D" w:rsidRPr="00330C6D" w:rsidRDefault="00330C6D" w:rsidP="00330C6D">
      <w:pPr>
        <w:bidi/>
        <w:jc w:val="both"/>
        <w:rPr>
          <w:rFonts w:ascii="Arial" w:hAnsi="Arial" w:cs="David" w:hint="cs"/>
          <w:rtl/>
        </w:rPr>
      </w:pPr>
      <w:r w:rsidRPr="00330C6D">
        <w:rPr>
          <w:rFonts w:ascii="Arial" w:hAnsi="Arial" w:cs="David" w:hint="cs"/>
          <w:u w:val="single"/>
          <w:rtl/>
        </w:rPr>
        <w:t xml:space="preserve">ציון </w:t>
      </w:r>
      <w:proofErr w:type="spellStart"/>
      <w:r w:rsidRPr="00330C6D">
        <w:rPr>
          <w:rFonts w:ascii="Arial" w:hAnsi="Arial" w:cs="David" w:hint="cs"/>
          <w:u w:val="single"/>
          <w:rtl/>
        </w:rPr>
        <w:t>פניאן</w:t>
      </w:r>
      <w:proofErr w:type="spellEnd"/>
      <w:r w:rsidRPr="00330C6D">
        <w:rPr>
          <w:rFonts w:ascii="Arial" w:hAnsi="Arial" w:cs="David" w:hint="cs"/>
          <w:u w:val="single"/>
          <w:rtl/>
        </w:rPr>
        <w:t>:</w:t>
      </w:r>
    </w:p>
    <w:p w14:paraId="55FC8D5F" w14:textId="77777777" w:rsidR="00330C6D" w:rsidRPr="00330C6D" w:rsidRDefault="00330C6D" w:rsidP="00330C6D">
      <w:pPr>
        <w:bidi/>
        <w:jc w:val="both"/>
        <w:rPr>
          <w:rFonts w:ascii="Arial" w:hAnsi="Arial" w:cs="David" w:hint="cs"/>
          <w:rtl/>
        </w:rPr>
      </w:pPr>
    </w:p>
    <w:p w14:paraId="54C846BC" w14:textId="77777777" w:rsidR="00330C6D" w:rsidRPr="00330C6D" w:rsidRDefault="00330C6D" w:rsidP="00330C6D">
      <w:pPr>
        <w:bidi/>
        <w:jc w:val="both"/>
        <w:rPr>
          <w:rFonts w:cs="David" w:hint="cs"/>
          <w:rtl/>
        </w:rPr>
      </w:pPr>
      <w:r w:rsidRPr="00330C6D">
        <w:rPr>
          <w:rFonts w:ascii="Arial" w:hAnsi="Arial" w:cs="David" w:hint="cs"/>
          <w:rtl/>
        </w:rPr>
        <w:tab/>
      </w:r>
      <w:r w:rsidRPr="00330C6D">
        <w:rPr>
          <w:rFonts w:cs="David" w:hint="cs"/>
          <w:rtl/>
        </w:rPr>
        <w:t xml:space="preserve">הנושא השני הוא נושא ערכי, לאומי, נושא של מוסדות לאומיים ולכן המקום שלו הוא עליה וקליטה, לכן אני חושב שהמקום לדון בזה הוא בעליה וקליטה ושגם גם יקבלו החלטות לא כלכליות, רק לאומיות. אם זה יעבור לוועדת הכלכלה שיקולים כלכליים אולי יטו את הכף לכאן ולכאן. </w:t>
      </w:r>
    </w:p>
    <w:p w14:paraId="224E703E" w14:textId="77777777" w:rsidR="00330C6D" w:rsidRPr="00330C6D" w:rsidRDefault="00330C6D" w:rsidP="00330C6D">
      <w:pPr>
        <w:bidi/>
        <w:jc w:val="both"/>
        <w:rPr>
          <w:rFonts w:cs="David" w:hint="cs"/>
          <w:rtl/>
        </w:rPr>
      </w:pPr>
    </w:p>
    <w:p w14:paraId="3634BB1D" w14:textId="77777777" w:rsidR="00330C6D" w:rsidRPr="00330C6D" w:rsidRDefault="00330C6D" w:rsidP="00330C6D">
      <w:pPr>
        <w:bidi/>
        <w:jc w:val="both"/>
        <w:rPr>
          <w:rFonts w:cs="David" w:hint="cs"/>
          <w:rtl/>
        </w:rPr>
      </w:pPr>
      <w:proofErr w:type="spellStart"/>
      <w:r w:rsidRPr="00330C6D">
        <w:rPr>
          <w:rFonts w:cs="David" w:hint="cs"/>
          <w:u w:val="single"/>
          <w:rtl/>
        </w:rPr>
        <w:t>ליה</w:t>
      </w:r>
      <w:proofErr w:type="spellEnd"/>
      <w:r w:rsidRPr="00330C6D">
        <w:rPr>
          <w:rFonts w:cs="David" w:hint="cs"/>
          <w:u w:val="single"/>
          <w:rtl/>
        </w:rPr>
        <w:t xml:space="preserve"> שמטוב:</w:t>
      </w:r>
    </w:p>
    <w:p w14:paraId="1FFB110B" w14:textId="77777777" w:rsidR="00330C6D" w:rsidRPr="00330C6D" w:rsidRDefault="00330C6D" w:rsidP="00330C6D">
      <w:pPr>
        <w:bidi/>
        <w:jc w:val="both"/>
        <w:rPr>
          <w:rFonts w:cs="David" w:hint="cs"/>
          <w:rtl/>
        </w:rPr>
      </w:pPr>
    </w:p>
    <w:p w14:paraId="7DC98DBD" w14:textId="77777777" w:rsidR="00330C6D" w:rsidRPr="00330C6D" w:rsidRDefault="00330C6D" w:rsidP="00330C6D">
      <w:pPr>
        <w:bidi/>
        <w:jc w:val="both"/>
        <w:rPr>
          <w:rFonts w:cs="David" w:hint="cs"/>
          <w:rtl/>
        </w:rPr>
      </w:pPr>
      <w:r w:rsidRPr="00330C6D">
        <w:rPr>
          <w:rFonts w:cs="David" w:hint="cs"/>
          <w:rtl/>
        </w:rPr>
        <w:tab/>
        <w:t xml:space="preserve">קודם כל המציע גם הוא מבקש ועדת עלייה וקליטה. אני כיושבת ראש פניתי בבקשה. ראינו גם בקדנציה הקודמת שבשתי ועדות, גם ברווחה וגם בקליטה דיברו על אותם נושאים ומה שקשור לקרקעות גם בוועדת עליה וקליטה לא נזניח את הנושא ונדבר עליו.  </w:t>
      </w:r>
    </w:p>
    <w:p w14:paraId="384F7516" w14:textId="77777777" w:rsidR="00330C6D" w:rsidRPr="00330C6D" w:rsidRDefault="00330C6D" w:rsidP="00330C6D">
      <w:pPr>
        <w:bidi/>
        <w:jc w:val="both"/>
        <w:rPr>
          <w:rFonts w:cs="David" w:hint="cs"/>
          <w:rtl/>
        </w:rPr>
      </w:pPr>
    </w:p>
    <w:p w14:paraId="5B4B9658" w14:textId="77777777" w:rsidR="00330C6D" w:rsidRPr="00330C6D" w:rsidRDefault="00330C6D" w:rsidP="00330C6D">
      <w:pPr>
        <w:bidi/>
        <w:jc w:val="both"/>
        <w:rPr>
          <w:rFonts w:cs="David" w:hint="cs"/>
          <w:rtl/>
        </w:rPr>
      </w:pPr>
      <w:r w:rsidRPr="00330C6D">
        <w:rPr>
          <w:rFonts w:cs="David" w:hint="cs"/>
          <w:u w:val="single"/>
          <w:rtl/>
        </w:rPr>
        <w:t xml:space="preserve">זאב </w:t>
      </w:r>
      <w:proofErr w:type="spellStart"/>
      <w:r w:rsidRPr="00330C6D">
        <w:rPr>
          <w:rFonts w:cs="David" w:hint="cs"/>
          <w:u w:val="single"/>
          <w:rtl/>
        </w:rPr>
        <w:t>ביילסקי</w:t>
      </w:r>
      <w:proofErr w:type="spellEnd"/>
      <w:r w:rsidRPr="00330C6D">
        <w:rPr>
          <w:rFonts w:cs="David" w:hint="cs"/>
          <w:u w:val="single"/>
          <w:rtl/>
        </w:rPr>
        <w:t>:</w:t>
      </w:r>
    </w:p>
    <w:p w14:paraId="7DD3A780" w14:textId="77777777" w:rsidR="00330C6D" w:rsidRPr="00330C6D" w:rsidRDefault="00330C6D" w:rsidP="00330C6D">
      <w:pPr>
        <w:bidi/>
        <w:jc w:val="both"/>
        <w:rPr>
          <w:rFonts w:cs="David" w:hint="cs"/>
          <w:rtl/>
        </w:rPr>
      </w:pPr>
    </w:p>
    <w:p w14:paraId="3BCDCB2B" w14:textId="77777777" w:rsidR="00330C6D" w:rsidRPr="00330C6D" w:rsidRDefault="00330C6D" w:rsidP="00330C6D">
      <w:pPr>
        <w:bidi/>
        <w:jc w:val="both"/>
        <w:rPr>
          <w:rFonts w:cs="David" w:hint="cs"/>
          <w:rtl/>
        </w:rPr>
      </w:pPr>
      <w:r w:rsidRPr="00330C6D">
        <w:rPr>
          <w:rFonts w:cs="David" w:hint="cs"/>
          <w:rtl/>
        </w:rPr>
        <w:tab/>
        <w:t xml:space="preserve">אני חושב שצדיקים מלאכתם נעשית על ידי אחרים. אני חושב שהיושב ראש יכול להביא את זה להצבעה ואנחנו נשמור על כבודה של הוועדה לעליה וקליטה שזה הבית הטבעי של ההסתדרות הציונית והמוסדות, בייחוד שהיושבת ראש דינאמית ונוטה חסד למוסדות הלאומיים אז לא יעלה על הדעת שלא נביא את הדיון לוועדת העלייה והקליטה.  </w:t>
      </w:r>
    </w:p>
    <w:p w14:paraId="60F7F93A" w14:textId="77777777" w:rsidR="00330C6D" w:rsidRPr="00330C6D" w:rsidRDefault="00330C6D" w:rsidP="00330C6D">
      <w:pPr>
        <w:bidi/>
        <w:jc w:val="both"/>
        <w:rPr>
          <w:rFonts w:cs="David" w:hint="cs"/>
          <w:rtl/>
        </w:rPr>
      </w:pPr>
    </w:p>
    <w:p w14:paraId="24210049"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114BEAC" w14:textId="77777777" w:rsidR="00330C6D" w:rsidRPr="00330C6D" w:rsidRDefault="00330C6D" w:rsidP="00330C6D">
      <w:pPr>
        <w:bidi/>
        <w:jc w:val="both"/>
        <w:rPr>
          <w:rFonts w:cs="David" w:hint="cs"/>
          <w:rtl/>
        </w:rPr>
      </w:pPr>
    </w:p>
    <w:p w14:paraId="33E39145" w14:textId="77777777" w:rsidR="00330C6D" w:rsidRPr="00330C6D" w:rsidRDefault="00330C6D" w:rsidP="00330C6D">
      <w:pPr>
        <w:bidi/>
        <w:jc w:val="both"/>
        <w:rPr>
          <w:rFonts w:cs="David" w:hint="cs"/>
          <w:rtl/>
        </w:rPr>
      </w:pPr>
      <w:r w:rsidRPr="00330C6D">
        <w:rPr>
          <w:rFonts w:cs="David" w:hint="cs"/>
          <w:rtl/>
        </w:rPr>
        <w:tab/>
        <w:t xml:space="preserve"> היושבת ראש נוטה חסד למוסדות הלאומיים רק בימים האחרונים משום מה המוסדות הלאומיים לא נוטים חסד למדינת ישראל אבל זה כבר עניין אחר. </w:t>
      </w:r>
    </w:p>
    <w:p w14:paraId="3C48D42A" w14:textId="77777777" w:rsidR="00330C6D" w:rsidRPr="00330C6D" w:rsidRDefault="00330C6D" w:rsidP="00330C6D">
      <w:pPr>
        <w:bidi/>
        <w:jc w:val="both"/>
        <w:rPr>
          <w:rFonts w:cs="David" w:hint="cs"/>
          <w:rtl/>
        </w:rPr>
      </w:pPr>
    </w:p>
    <w:p w14:paraId="51002FC4" w14:textId="77777777" w:rsidR="00330C6D" w:rsidRPr="00330C6D" w:rsidRDefault="00330C6D" w:rsidP="00330C6D">
      <w:pPr>
        <w:bidi/>
        <w:jc w:val="both"/>
        <w:rPr>
          <w:rFonts w:cs="David" w:hint="cs"/>
          <w:rtl/>
        </w:rPr>
      </w:pPr>
      <w:r w:rsidRPr="00330C6D">
        <w:rPr>
          <w:rFonts w:cs="David" w:hint="cs"/>
          <w:u w:val="single"/>
          <w:rtl/>
        </w:rPr>
        <w:t xml:space="preserve">זאב </w:t>
      </w:r>
      <w:proofErr w:type="spellStart"/>
      <w:r w:rsidRPr="00330C6D">
        <w:rPr>
          <w:rFonts w:cs="David" w:hint="cs"/>
          <w:u w:val="single"/>
          <w:rtl/>
        </w:rPr>
        <w:t>ביילסקי</w:t>
      </w:r>
      <w:proofErr w:type="spellEnd"/>
      <w:r w:rsidRPr="00330C6D">
        <w:rPr>
          <w:rFonts w:cs="David" w:hint="cs"/>
          <w:u w:val="single"/>
          <w:rtl/>
        </w:rPr>
        <w:t>:</w:t>
      </w:r>
    </w:p>
    <w:p w14:paraId="0F354A3F" w14:textId="77777777" w:rsidR="00330C6D" w:rsidRPr="00330C6D" w:rsidRDefault="00330C6D" w:rsidP="00330C6D">
      <w:pPr>
        <w:bidi/>
        <w:jc w:val="both"/>
        <w:rPr>
          <w:rFonts w:cs="David" w:hint="cs"/>
          <w:rtl/>
        </w:rPr>
      </w:pPr>
    </w:p>
    <w:p w14:paraId="0A6E16C6" w14:textId="77777777" w:rsidR="00330C6D" w:rsidRPr="00330C6D" w:rsidRDefault="00330C6D" w:rsidP="00330C6D">
      <w:pPr>
        <w:bidi/>
        <w:jc w:val="both"/>
        <w:rPr>
          <w:rFonts w:cs="David" w:hint="cs"/>
          <w:rtl/>
        </w:rPr>
      </w:pPr>
      <w:r w:rsidRPr="00330C6D">
        <w:rPr>
          <w:rFonts w:cs="David" w:hint="cs"/>
          <w:rtl/>
        </w:rPr>
        <w:tab/>
        <w:t xml:space="preserve"> אני מוכן להיפגש עם כבודו ולהסביר לו את העניין. </w:t>
      </w:r>
    </w:p>
    <w:p w14:paraId="3C6C7323" w14:textId="77777777" w:rsidR="00330C6D" w:rsidRPr="00330C6D" w:rsidRDefault="00330C6D" w:rsidP="00330C6D">
      <w:pPr>
        <w:bidi/>
        <w:jc w:val="both"/>
        <w:rPr>
          <w:rFonts w:cs="David" w:hint="cs"/>
          <w:rtl/>
        </w:rPr>
      </w:pPr>
    </w:p>
    <w:p w14:paraId="2789CAF3" w14:textId="77777777" w:rsidR="00330C6D" w:rsidRPr="00330C6D" w:rsidRDefault="00330C6D" w:rsidP="00330C6D">
      <w:pPr>
        <w:bidi/>
        <w:jc w:val="both"/>
        <w:rPr>
          <w:rFonts w:cs="David" w:hint="cs"/>
          <w:rtl/>
        </w:rPr>
      </w:pPr>
      <w:r w:rsidRPr="00330C6D">
        <w:rPr>
          <w:rFonts w:cs="David" w:hint="cs"/>
          <w:u w:val="single"/>
          <w:rtl/>
        </w:rPr>
        <w:t xml:space="preserve">אברהם </w:t>
      </w:r>
      <w:proofErr w:type="spellStart"/>
      <w:r w:rsidRPr="00330C6D">
        <w:rPr>
          <w:rFonts w:cs="David" w:hint="cs"/>
          <w:u w:val="single"/>
          <w:rtl/>
        </w:rPr>
        <w:t>מיכאלי</w:t>
      </w:r>
      <w:proofErr w:type="spellEnd"/>
      <w:r w:rsidRPr="00330C6D">
        <w:rPr>
          <w:rFonts w:cs="David" w:hint="cs"/>
          <w:u w:val="single"/>
          <w:rtl/>
        </w:rPr>
        <w:t>:</w:t>
      </w:r>
    </w:p>
    <w:p w14:paraId="6C3B9FD2" w14:textId="77777777" w:rsidR="00330C6D" w:rsidRPr="00330C6D" w:rsidRDefault="00330C6D" w:rsidP="00330C6D">
      <w:pPr>
        <w:bidi/>
        <w:jc w:val="both"/>
        <w:rPr>
          <w:rFonts w:cs="David" w:hint="cs"/>
          <w:rtl/>
        </w:rPr>
      </w:pPr>
    </w:p>
    <w:p w14:paraId="466F296F" w14:textId="77777777" w:rsidR="00330C6D" w:rsidRPr="00330C6D" w:rsidRDefault="00330C6D" w:rsidP="00330C6D">
      <w:pPr>
        <w:bidi/>
        <w:jc w:val="both"/>
        <w:rPr>
          <w:rFonts w:cs="David" w:hint="cs"/>
          <w:rtl/>
        </w:rPr>
      </w:pPr>
      <w:r w:rsidRPr="00330C6D">
        <w:rPr>
          <w:rFonts w:cs="David" w:hint="cs"/>
          <w:rtl/>
        </w:rPr>
        <w:tab/>
        <w:t xml:space="preserve"> אני מצטרף להמלצות החמות של חבר הכנסת </w:t>
      </w:r>
      <w:proofErr w:type="spellStart"/>
      <w:r w:rsidRPr="00330C6D">
        <w:rPr>
          <w:rFonts w:cs="David" w:hint="cs"/>
          <w:rtl/>
        </w:rPr>
        <w:t>ביילסקי</w:t>
      </w:r>
      <w:proofErr w:type="spellEnd"/>
      <w:r w:rsidRPr="00330C6D">
        <w:rPr>
          <w:rFonts w:cs="David" w:hint="cs"/>
          <w:rtl/>
        </w:rPr>
        <w:t xml:space="preserve">. </w:t>
      </w:r>
    </w:p>
    <w:p w14:paraId="319561C4" w14:textId="77777777" w:rsidR="00330C6D" w:rsidRPr="00330C6D" w:rsidRDefault="00330C6D" w:rsidP="00330C6D">
      <w:pPr>
        <w:bidi/>
        <w:jc w:val="both"/>
        <w:rPr>
          <w:rFonts w:cs="David" w:hint="cs"/>
          <w:rtl/>
        </w:rPr>
      </w:pPr>
    </w:p>
    <w:p w14:paraId="4AD458E5"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F6327FA" w14:textId="77777777" w:rsidR="00330C6D" w:rsidRPr="00330C6D" w:rsidRDefault="00330C6D" w:rsidP="00330C6D">
      <w:pPr>
        <w:bidi/>
        <w:jc w:val="both"/>
        <w:rPr>
          <w:rFonts w:cs="David" w:hint="cs"/>
          <w:rtl/>
        </w:rPr>
      </w:pPr>
    </w:p>
    <w:p w14:paraId="2A01730B" w14:textId="77777777" w:rsidR="00330C6D" w:rsidRPr="00330C6D" w:rsidRDefault="00330C6D" w:rsidP="00330C6D">
      <w:pPr>
        <w:bidi/>
        <w:jc w:val="both"/>
        <w:rPr>
          <w:rFonts w:cs="David" w:hint="cs"/>
          <w:rtl/>
        </w:rPr>
      </w:pPr>
      <w:r w:rsidRPr="00330C6D">
        <w:rPr>
          <w:rFonts w:cs="David" w:hint="cs"/>
          <w:rtl/>
        </w:rPr>
        <w:tab/>
        <w:t xml:space="preserve"> אני מביא להצבעה הצעה להעביר את הנושא השני, אני מדגיש השני, כי למשל בנושא השלישי דעתי האישית היא שונה. בנושא השני להעביר את הנושא להצעה לסדר לדיון בוועדת הקליטה, סעיף 2, זה ההצעה לסדר של חבר הכנסת דני </w:t>
      </w:r>
      <w:proofErr w:type="spellStart"/>
      <w:r w:rsidRPr="00330C6D">
        <w:rPr>
          <w:rFonts w:cs="David" w:hint="cs"/>
          <w:rtl/>
        </w:rPr>
        <w:t>דנון</w:t>
      </w:r>
      <w:proofErr w:type="spellEnd"/>
      <w:r w:rsidRPr="00330C6D">
        <w:rPr>
          <w:rFonts w:cs="David" w:hint="cs"/>
          <w:rtl/>
        </w:rPr>
        <w:t xml:space="preserve">. מי בעד ועדת הקליטה? מי נגד? מי נמנע? אושר פה אחד. </w:t>
      </w:r>
    </w:p>
    <w:p w14:paraId="14A742F1" w14:textId="77777777" w:rsidR="00330C6D" w:rsidRDefault="00330C6D" w:rsidP="00330C6D">
      <w:pPr>
        <w:bidi/>
        <w:jc w:val="both"/>
        <w:rPr>
          <w:rFonts w:cs="David" w:hint="cs"/>
          <w:u w:val="single"/>
          <w:rtl/>
        </w:rPr>
      </w:pPr>
    </w:p>
    <w:p w14:paraId="6FBFD823" w14:textId="77777777" w:rsidR="00330C6D" w:rsidRDefault="00330C6D" w:rsidP="00330C6D">
      <w:pPr>
        <w:bidi/>
        <w:jc w:val="both"/>
        <w:rPr>
          <w:rFonts w:cs="David" w:hint="cs"/>
          <w:u w:val="single"/>
          <w:rtl/>
        </w:rPr>
      </w:pPr>
    </w:p>
    <w:p w14:paraId="2DD3A696" w14:textId="77777777" w:rsidR="00330C6D" w:rsidRDefault="00330C6D" w:rsidP="00330C6D">
      <w:pPr>
        <w:bidi/>
        <w:jc w:val="both"/>
        <w:rPr>
          <w:rFonts w:cs="David" w:hint="cs"/>
          <w:u w:val="single"/>
          <w:rtl/>
        </w:rPr>
      </w:pPr>
    </w:p>
    <w:p w14:paraId="2BAA8350" w14:textId="77777777" w:rsidR="00330C6D" w:rsidRDefault="00330C6D" w:rsidP="00330C6D">
      <w:pPr>
        <w:bidi/>
        <w:jc w:val="both"/>
        <w:rPr>
          <w:rFonts w:cs="David" w:hint="cs"/>
          <w:u w:val="single"/>
          <w:rtl/>
        </w:rPr>
      </w:pPr>
    </w:p>
    <w:p w14:paraId="477C5E17" w14:textId="77777777" w:rsidR="00330C6D" w:rsidRPr="00330C6D" w:rsidRDefault="00330C6D" w:rsidP="00330C6D">
      <w:pPr>
        <w:bidi/>
        <w:jc w:val="both"/>
        <w:rPr>
          <w:rFonts w:cs="David" w:hint="cs"/>
          <w:rtl/>
        </w:rPr>
      </w:pPr>
      <w:proofErr w:type="spellStart"/>
      <w:r w:rsidRPr="00330C6D">
        <w:rPr>
          <w:rFonts w:cs="David" w:hint="cs"/>
          <w:u w:val="single"/>
          <w:rtl/>
        </w:rPr>
        <w:t>ליה</w:t>
      </w:r>
      <w:proofErr w:type="spellEnd"/>
      <w:r w:rsidRPr="00330C6D">
        <w:rPr>
          <w:rFonts w:cs="David" w:hint="cs"/>
          <w:u w:val="single"/>
          <w:rtl/>
        </w:rPr>
        <w:t xml:space="preserve"> שמטוב:</w:t>
      </w:r>
    </w:p>
    <w:p w14:paraId="093283E2" w14:textId="77777777" w:rsidR="00330C6D" w:rsidRPr="00330C6D" w:rsidRDefault="00330C6D" w:rsidP="00330C6D">
      <w:pPr>
        <w:bidi/>
        <w:jc w:val="both"/>
        <w:rPr>
          <w:rFonts w:cs="David" w:hint="cs"/>
          <w:rtl/>
        </w:rPr>
      </w:pPr>
    </w:p>
    <w:p w14:paraId="71FA1B50" w14:textId="77777777" w:rsidR="00330C6D" w:rsidRPr="00330C6D" w:rsidRDefault="00330C6D" w:rsidP="00330C6D">
      <w:pPr>
        <w:bidi/>
        <w:jc w:val="both"/>
        <w:rPr>
          <w:rFonts w:cs="David" w:hint="cs"/>
          <w:rtl/>
        </w:rPr>
      </w:pPr>
      <w:r w:rsidRPr="00330C6D">
        <w:rPr>
          <w:rFonts w:cs="David" w:hint="cs"/>
          <w:rtl/>
        </w:rPr>
        <w:tab/>
        <w:t xml:space="preserve"> תודה. </w:t>
      </w:r>
    </w:p>
    <w:p w14:paraId="22F6BE55" w14:textId="77777777" w:rsidR="00330C6D" w:rsidRPr="00330C6D" w:rsidRDefault="00330C6D" w:rsidP="00330C6D">
      <w:pPr>
        <w:bidi/>
        <w:jc w:val="both"/>
        <w:rPr>
          <w:rFonts w:cs="David" w:hint="cs"/>
          <w:rtl/>
        </w:rPr>
      </w:pPr>
    </w:p>
    <w:p w14:paraId="6EF07681" w14:textId="77777777" w:rsidR="00330C6D" w:rsidRPr="00330C6D" w:rsidRDefault="00330C6D" w:rsidP="00330C6D">
      <w:pPr>
        <w:bidi/>
        <w:jc w:val="both"/>
        <w:rPr>
          <w:rFonts w:cs="David" w:hint="cs"/>
          <w:rtl/>
        </w:rPr>
      </w:pPr>
      <w:r w:rsidRPr="00330C6D">
        <w:rPr>
          <w:rFonts w:cs="David"/>
          <w:rtl/>
        </w:rPr>
        <w:br w:type="page"/>
      </w:r>
      <w:r w:rsidRPr="00330C6D">
        <w:rPr>
          <w:rFonts w:cs="David" w:hint="cs"/>
          <w:b/>
          <w:bCs/>
          <w:rtl/>
        </w:rPr>
        <w:t xml:space="preserve">הרפורמה במנהל מקרקעי ישראל" </w:t>
      </w:r>
      <w:r w:rsidRPr="00330C6D">
        <w:rPr>
          <w:rFonts w:cs="David"/>
          <w:b/>
          <w:bCs/>
          <w:rtl/>
        </w:rPr>
        <w:t>–</w:t>
      </w:r>
      <w:r w:rsidRPr="00330C6D">
        <w:rPr>
          <w:rFonts w:cs="David" w:hint="cs"/>
          <w:b/>
          <w:bCs/>
          <w:rtl/>
        </w:rPr>
        <w:t xml:space="preserve"> של חברי הכנסת </w:t>
      </w:r>
      <w:proofErr w:type="spellStart"/>
      <w:r w:rsidRPr="00330C6D">
        <w:rPr>
          <w:rFonts w:cs="David" w:hint="cs"/>
          <w:b/>
          <w:bCs/>
          <w:rtl/>
        </w:rPr>
        <w:t>חנא</w:t>
      </w:r>
      <w:proofErr w:type="spellEnd"/>
      <w:r w:rsidRPr="00330C6D">
        <w:rPr>
          <w:rFonts w:cs="David" w:hint="cs"/>
          <w:b/>
          <w:bCs/>
          <w:rtl/>
        </w:rPr>
        <w:t xml:space="preserve"> </w:t>
      </w:r>
      <w:proofErr w:type="spellStart"/>
      <w:r w:rsidRPr="00330C6D">
        <w:rPr>
          <w:rFonts w:cs="David" w:hint="cs"/>
          <w:b/>
          <w:bCs/>
          <w:rtl/>
        </w:rPr>
        <w:t>סוויד</w:t>
      </w:r>
      <w:proofErr w:type="spellEnd"/>
      <w:r w:rsidRPr="00330C6D">
        <w:rPr>
          <w:rFonts w:cs="David" w:hint="cs"/>
          <w:b/>
          <w:bCs/>
          <w:rtl/>
        </w:rPr>
        <w:t xml:space="preserve"> (483), </w:t>
      </w:r>
      <w:proofErr w:type="spellStart"/>
      <w:r w:rsidRPr="00330C6D">
        <w:rPr>
          <w:rFonts w:cs="David" w:hint="cs"/>
          <w:b/>
          <w:bCs/>
          <w:rtl/>
        </w:rPr>
        <w:t>חנין</w:t>
      </w:r>
      <w:proofErr w:type="spellEnd"/>
      <w:r w:rsidRPr="00330C6D">
        <w:rPr>
          <w:rFonts w:cs="David" w:hint="cs"/>
          <w:b/>
          <w:bCs/>
          <w:rtl/>
        </w:rPr>
        <w:t xml:space="preserve"> </w:t>
      </w:r>
      <w:proofErr w:type="spellStart"/>
      <w:r w:rsidRPr="00330C6D">
        <w:rPr>
          <w:rFonts w:cs="David" w:hint="cs"/>
          <w:b/>
          <w:bCs/>
          <w:rtl/>
        </w:rPr>
        <w:t>זועבי</w:t>
      </w:r>
      <w:proofErr w:type="spellEnd"/>
      <w:r w:rsidRPr="00330C6D">
        <w:rPr>
          <w:rFonts w:cs="David" w:hint="cs"/>
          <w:b/>
          <w:bCs/>
          <w:rtl/>
        </w:rPr>
        <w:t xml:space="preserve"> (503), שלי יחימוביץ (504), זבולון </w:t>
      </w:r>
      <w:proofErr w:type="spellStart"/>
      <w:r w:rsidRPr="00330C6D">
        <w:rPr>
          <w:rFonts w:cs="David" w:hint="cs"/>
          <w:b/>
          <w:bCs/>
          <w:rtl/>
        </w:rPr>
        <w:t>אורלב</w:t>
      </w:r>
      <w:proofErr w:type="spellEnd"/>
      <w:r w:rsidRPr="00330C6D">
        <w:rPr>
          <w:rFonts w:cs="David" w:hint="cs"/>
          <w:b/>
          <w:bCs/>
          <w:rtl/>
        </w:rPr>
        <w:t xml:space="preserve"> (508), אריה ביבי (509), כרמל שאמה (531), </w:t>
      </w:r>
      <w:proofErr w:type="spellStart"/>
      <w:r w:rsidRPr="00330C6D">
        <w:rPr>
          <w:rFonts w:cs="David" w:hint="cs"/>
          <w:b/>
          <w:bCs/>
          <w:rtl/>
        </w:rPr>
        <w:t>מסעוד</w:t>
      </w:r>
      <w:proofErr w:type="spellEnd"/>
      <w:r w:rsidRPr="00330C6D">
        <w:rPr>
          <w:rFonts w:cs="David" w:hint="cs"/>
          <w:b/>
          <w:bCs/>
          <w:rtl/>
        </w:rPr>
        <w:t xml:space="preserve"> גנאים (532).</w:t>
      </w:r>
    </w:p>
    <w:p w14:paraId="19FF1279" w14:textId="77777777" w:rsidR="00330C6D" w:rsidRPr="00330C6D" w:rsidRDefault="00330C6D" w:rsidP="00330C6D">
      <w:pPr>
        <w:bidi/>
        <w:jc w:val="both"/>
        <w:rPr>
          <w:rFonts w:cs="David" w:hint="cs"/>
          <w:b/>
          <w:bCs/>
          <w:rtl/>
        </w:rPr>
      </w:pPr>
    </w:p>
    <w:p w14:paraId="69747D1A" w14:textId="77777777" w:rsidR="00330C6D" w:rsidRPr="00330C6D" w:rsidRDefault="00330C6D" w:rsidP="00330C6D">
      <w:pPr>
        <w:bidi/>
        <w:jc w:val="both"/>
        <w:rPr>
          <w:rFonts w:cs="David" w:hint="cs"/>
          <w:rtl/>
        </w:rPr>
      </w:pPr>
    </w:p>
    <w:p w14:paraId="34F043C9"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0653ABC" w14:textId="77777777" w:rsidR="00330C6D" w:rsidRPr="00330C6D" w:rsidRDefault="00330C6D" w:rsidP="00330C6D">
      <w:pPr>
        <w:bidi/>
        <w:jc w:val="both"/>
        <w:rPr>
          <w:rFonts w:cs="David" w:hint="cs"/>
          <w:rtl/>
        </w:rPr>
      </w:pPr>
    </w:p>
    <w:p w14:paraId="468AE110" w14:textId="77777777" w:rsidR="00330C6D" w:rsidRPr="00330C6D" w:rsidRDefault="00330C6D" w:rsidP="00330C6D">
      <w:pPr>
        <w:bidi/>
        <w:jc w:val="both"/>
        <w:rPr>
          <w:rFonts w:cs="David" w:hint="cs"/>
          <w:rtl/>
        </w:rPr>
      </w:pPr>
      <w:r w:rsidRPr="00330C6D">
        <w:rPr>
          <w:rFonts w:cs="David" w:hint="cs"/>
          <w:rtl/>
        </w:rPr>
        <w:tab/>
        <w:t xml:space="preserve"> הנושא השלישי, הרפורמה במינהל מקרקעי ישראל, טען חבר הכנסת כרמל שאמה וכאן הוא צודק באופן מובהק, הנושא הוא לפי תקנון - - - </w:t>
      </w:r>
    </w:p>
    <w:p w14:paraId="58E90771" w14:textId="77777777" w:rsidR="00330C6D" w:rsidRPr="00330C6D" w:rsidRDefault="00330C6D" w:rsidP="00330C6D">
      <w:pPr>
        <w:bidi/>
        <w:jc w:val="both"/>
        <w:rPr>
          <w:rFonts w:cs="David" w:hint="cs"/>
          <w:rtl/>
        </w:rPr>
      </w:pPr>
    </w:p>
    <w:p w14:paraId="7ECF6019"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74A6AE6B" w14:textId="77777777" w:rsidR="00330C6D" w:rsidRPr="00330C6D" w:rsidRDefault="00330C6D" w:rsidP="00330C6D">
      <w:pPr>
        <w:bidi/>
        <w:jc w:val="both"/>
        <w:rPr>
          <w:rFonts w:cs="David" w:hint="cs"/>
          <w:rtl/>
        </w:rPr>
      </w:pPr>
    </w:p>
    <w:p w14:paraId="397E2B25" w14:textId="77777777" w:rsidR="00330C6D" w:rsidRPr="00330C6D" w:rsidRDefault="00330C6D" w:rsidP="00330C6D">
      <w:pPr>
        <w:bidi/>
        <w:jc w:val="both"/>
        <w:rPr>
          <w:rFonts w:cs="David" w:hint="cs"/>
          <w:rtl/>
        </w:rPr>
      </w:pPr>
      <w:r w:rsidRPr="00330C6D">
        <w:rPr>
          <w:rFonts w:cs="David" w:hint="cs"/>
          <w:rtl/>
        </w:rPr>
        <w:tab/>
        <w:t xml:space="preserve"> חברת הכנסת יחימוביץ העירה הערה ואני רוצה להתייחס אליה לפני שתמשיך, לגבי מחויבות של ראשי הוועדות, הוועדה הראשית וועדת המשנה לעניין. אני מציע לא לייחס לאף אחד דעה ראשונית ואוטומטית כמו שלא מייחסים להתנגדות התנגדות אוטומטית למי שמתנגד לרפורמה והדיונים בוועדה יוכיחו זאת. </w:t>
      </w:r>
    </w:p>
    <w:p w14:paraId="3849F00D" w14:textId="77777777" w:rsidR="00330C6D" w:rsidRPr="00330C6D" w:rsidRDefault="00330C6D" w:rsidP="00330C6D">
      <w:pPr>
        <w:bidi/>
        <w:jc w:val="both"/>
        <w:rPr>
          <w:rFonts w:cs="David" w:hint="cs"/>
          <w:rtl/>
        </w:rPr>
      </w:pPr>
    </w:p>
    <w:p w14:paraId="078AF2C0"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788F62EC" w14:textId="77777777" w:rsidR="00330C6D" w:rsidRPr="00330C6D" w:rsidRDefault="00330C6D" w:rsidP="00330C6D">
      <w:pPr>
        <w:pStyle w:val="Heading5"/>
        <w:rPr>
          <w:rFonts w:hint="cs"/>
          <w:sz w:val="24"/>
          <w:rtl/>
        </w:rPr>
      </w:pPr>
    </w:p>
    <w:p w14:paraId="2FD2FA43" w14:textId="77777777" w:rsidR="00330C6D" w:rsidRPr="00330C6D" w:rsidRDefault="00330C6D" w:rsidP="00330C6D">
      <w:pPr>
        <w:bidi/>
        <w:jc w:val="both"/>
        <w:rPr>
          <w:rFonts w:cs="David" w:hint="cs"/>
          <w:rtl/>
        </w:rPr>
      </w:pPr>
      <w:r w:rsidRPr="00330C6D">
        <w:rPr>
          <w:rFonts w:cs="David" w:hint="cs"/>
          <w:rtl/>
        </w:rPr>
        <w:tab/>
        <w:t xml:space="preserve">כרמל, לרגע לא התכוונתי להטיל בך דופי. אני רק רוצה להגיד שעמדתך מאוד ברורה וצלולה בעניין. </w:t>
      </w:r>
    </w:p>
    <w:p w14:paraId="4BD7A000" w14:textId="77777777" w:rsidR="00330C6D" w:rsidRPr="00330C6D" w:rsidRDefault="00330C6D" w:rsidP="00330C6D">
      <w:pPr>
        <w:bidi/>
        <w:jc w:val="both"/>
        <w:rPr>
          <w:rFonts w:cs="David" w:hint="cs"/>
          <w:rtl/>
        </w:rPr>
      </w:pPr>
    </w:p>
    <w:p w14:paraId="2A21FAAA"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749A1D5A" w14:textId="77777777" w:rsidR="00330C6D" w:rsidRPr="00330C6D" w:rsidRDefault="00330C6D" w:rsidP="00330C6D">
      <w:pPr>
        <w:bidi/>
        <w:jc w:val="both"/>
        <w:rPr>
          <w:rFonts w:cs="David" w:hint="cs"/>
          <w:rtl/>
        </w:rPr>
      </w:pPr>
    </w:p>
    <w:p w14:paraId="5764FE7B" w14:textId="77777777" w:rsidR="00330C6D" w:rsidRPr="00330C6D" w:rsidRDefault="00330C6D" w:rsidP="00330C6D">
      <w:pPr>
        <w:bidi/>
        <w:jc w:val="both"/>
        <w:rPr>
          <w:rFonts w:cs="David" w:hint="cs"/>
          <w:rtl/>
        </w:rPr>
      </w:pPr>
      <w:r w:rsidRPr="00330C6D">
        <w:rPr>
          <w:rFonts w:cs="David" w:hint="cs"/>
          <w:rtl/>
        </w:rPr>
        <w:tab/>
        <w:t>גם עמדתך.</w:t>
      </w:r>
    </w:p>
    <w:p w14:paraId="58838707" w14:textId="77777777" w:rsidR="00330C6D" w:rsidRPr="00330C6D" w:rsidRDefault="00330C6D" w:rsidP="00330C6D">
      <w:pPr>
        <w:bidi/>
        <w:jc w:val="both"/>
        <w:rPr>
          <w:rFonts w:cs="David" w:hint="cs"/>
          <w:rtl/>
        </w:rPr>
      </w:pPr>
    </w:p>
    <w:p w14:paraId="48E00949"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55D10504" w14:textId="77777777" w:rsidR="00330C6D" w:rsidRPr="00330C6D" w:rsidRDefault="00330C6D" w:rsidP="00330C6D">
      <w:pPr>
        <w:pStyle w:val="Heading5"/>
        <w:rPr>
          <w:rFonts w:hint="cs"/>
          <w:sz w:val="24"/>
          <w:rtl/>
        </w:rPr>
      </w:pPr>
    </w:p>
    <w:p w14:paraId="4EBA5FF1" w14:textId="77777777" w:rsidR="00330C6D" w:rsidRPr="00330C6D" w:rsidRDefault="00330C6D" w:rsidP="00330C6D">
      <w:pPr>
        <w:bidi/>
        <w:jc w:val="both"/>
        <w:rPr>
          <w:rFonts w:cs="David" w:hint="cs"/>
          <w:rtl/>
        </w:rPr>
      </w:pPr>
      <w:r w:rsidRPr="00330C6D">
        <w:rPr>
          <w:rFonts w:cs="David" w:hint="cs"/>
          <w:rtl/>
        </w:rPr>
        <w:tab/>
        <w:t xml:space="preserve">נכון. אבל עמדתך היא עמדת הממשלה וטיבו של הפרלמנט שהוא מאפשר דיון אמיתי ועמוק - - - </w:t>
      </w:r>
    </w:p>
    <w:p w14:paraId="5EFF7332" w14:textId="77777777" w:rsidR="00330C6D" w:rsidRPr="00330C6D" w:rsidRDefault="00330C6D" w:rsidP="00330C6D">
      <w:pPr>
        <w:bidi/>
        <w:jc w:val="both"/>
        <w:rPr>
          <w:rFonts w:cs="David" w:hint="cs"/>
          <w:rtl/>
        </w:rPr>
      </w:pPr>
    </w:p>
    <w:p w14:paraId="08F32C6B"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3FBC3E2" w14:textId="77777777" w:rsidR="00330C6D" w:rsidRPr="00330C6D" w:rsidRDefault="00330C6D" w:rsidP="00330C6D">
      <w:pPr>
        <w:bidi/>
        <w:jc w:val="both"/>
        <w:rPr>
          <w:rFonts w:cs="David" w:hint="cs"/>
          <w:rtl/>
        </w:rPr>
      </w:pPr>
    </w:p>
    <w:p w14:paraId="1C96AC17" w14:textId="77777777" w:rsidR="00330C6D" w:rsidRPr="00330C6D" w:rsidRDefault="00330C6D" w:rsidP="00330C6D">
      <w:pPr>
        <w:bidi/>
        <w:jc w:val="both"/>
        <w:rPr>
          <w:rFonts w:cs="David" w:hint="cs"/>
          <w:rtl/>
        </w:rPr>
      </w:pPr>
      <w:r w:rsidRPr="00330C6D">
        <w:rPr>
          <w:rFonts w:cs="David" w:hint="cs"/>
          <w:rtl/>
        </w:rPr>
        <w:tab/>
        <w:t xml:space="preserve"> הוא לא יאפשר דיון אמיתי ועמוק?</w:t>
      </w:r>
    </w:p>
    <w:p w14:paraId="5B54B2EA" w14:textId="77777777" w:rsidR="00330C6D" w:rsidRPr="00330C6D" w:rsidRDefault="00330C6D" w:rsidP="00330C6D">
      <w:pPr>
        <w:bidi/>
        <w:jc w:val="both"/>
        <w:rPr>
          <w:rFonts w:cs="David" w:hint="cs"/>
          <w:rtl/>
        </w:rPr>
      </w:pPr>
    </w:p>
    <w:p w14:paraId="5B609C90" w14:textId="77777777" w:rsidR="00330C6D" w:rsidRPr="00330C6D" w:rsidRDefault="00330C6D" w:rsidP="00330C6D">
      <w:pPr>
        <w:bidi/>
        <w:jc w:val="both"/>
        <w:rPr>
          <w:rFonts w:cs="David" w:hint="cs"/>
          <w:rtl/>
        </w:rPr>
      </w:pPr>
      <w:r w:rsidRPr="00330C6D">
        <w:rPr>
          <w:rFonts w:cs="David" w:hint="cs"/>
          <w:u w:val="single"/>
          <w:rtl/>
        </w:rPr>
        <w:t>שלי יחימוביץ:</w:t>
      </w:r>
    </w:p>
    <w:p w14:paraId="24632D2F" w14:textId="77777777" w:rsidR="00330C6D" w:rsidRPr="00330C6D" w:rsidRDefault="00330C6D" w:rsidP="00330C6D">
      <w:pPr>
        <w:bidi/>
        <w:jc w:val="both"/>
        <w:rPr>
          <w:rFonts w:cs="David" w:hint="cs"/>
          <w:rtl/>
        </w:rPr>
      </w:pPr>
    </w:p>
    <w:p w14:paraId="0BC93AFF" w14:textId="77777777" w:rsidR="00330C6D" w:rsidRPr="00330C6D" w:rsidRDefault="00330C6D" w:rsidP="00330C6D">
      <w:pPr>
        <w:bidi/>
        <w:jc w:val="both"/>
        <w:rPr>
          <w:rFonts w:cs="David" w:hint="cs"/>
          <w:rtl/>
        </w:rPr>
      </w:pPr>
      <w:r w:rsidRPr="00330C6D">
        <w:rPr>
          <w:rFonts w:cs="David" w:hint="cs"/>
          <w:rtl/>
        </w:rPr>
        <w:tab/>
        <w:t xml:space="preserve">ברגע שיו"ר ועדת הכלכלה וגם יו"ר ועדת המשנה מחויבים מעומק נשמתם וליבם לקדם את הרפורמה הזאת מן הסתם נוצרה כאן סיטואציה שיש רצון לכלול את כל הדיונים שההיבטים שלהם אדירים ברפורמה. זה היבטים של הפרטה והיבטים של ציונות והיבטים  - - - </w:t>
      </w:r>
    </w:p>
    <w:p w14:paraId="41E8F0B9" w14:textId="77777777" w:rsidR="00330C6D" w:rsidRPr="00330C6D" w:rsidRDefault="00330C6D" w:rsidP="00330C6D">
      <w:pPr>
        <w:bidi/>
        <w:jc w:val="both"/>
        <w:rPr>
          <w:rFonts w:cs="David" w:hint="cs"/>
          <w:rtl/>
        </w:rPr>
      </w:pPr>
    </w:p>
    <w:p w14:paraId="2067C9DE"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8B80943" w14:textId="77777777" w:rsidR="00330C6D" w:rsidRPr="00330C6D" w:rsidRDefault="00330C6D" w:rsidP="00330C6D">
      <w:pPr>
        <w:bidi/>
        <w:jc w:val="both"/>
        <w:rPr>
          <w:rFonts w:cs="David" w:hint="cs"/>
          <w:rtl/>
        </w:rPr>
      </w:pPr>
    </w:p>
    <w:p w14:paraId="57483158" w14:textId="77777777" w:rsidR="00330C6D" w:rsidRPr="00330C6D" w:rsidRDefault="00330C6D" w:rsidP="00330C6D">
      <w:pPr>
        <w:bidi/>
        <w:jc w:val="both"/>
        <w:rPr>
          <w:rFonts w:cs="David" w:hint="cs"/>
          <w:rtl/>
        </w:rPr>
      </w:pPr>
      <w:r w:rsidRPr="00330C6D">
        <w:rPr>
          <w:rFonts w:cs="David" w:hint="cs"/>
          <w:rtl/>
        </w:rPr>
        <w:tab/>
        <w:t xml:space="preserve"> בהיבטים של ציונות התקיים דיון, הרי כתוצאה מההחלטה הקודמת - - - </w:t>
      </w:r>
    </w:p>
    <w:p w14:paraId="0799ED4A" w14:textId="77777777" w:rsidR="00330C6D" w:rsidRPr="00330C6D" w:rsidRDefault="00330C6D" w:rsidP="00330C6D">
      <w:pPr>
        <w:bidi/>
        <w:jc w:val="both"/>
        <w:rPr>
          <w:rFonts w:cs="David" w:hint="cs"/>
          <w:rtl/>
        </w:rPr>
      </w:pPr>
    </w:p>
    <w:p w14:paraId="3730EE13"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6B2A1F99" w14:textId="77777777" w:rsidR="00330C6D" w:rsidRPr="00330C6D" w:rsidRDefault="00330C6D" w:rsidP="00330C6D">
      <w:pPr>
        <w:pStyle w:val="Heading5"/>
        <w:rPr>
          <w:rFonts w:hint="cs"/>
          <w:sz w:val="24"/>
          <w:rtl/>
        </w:rPr>
      </w:pPr>
    </w:p>
    <w:p w14:paraId="4A0B2279" w14:textId="77777777" w:rsidR="00330C6D" w:rsidRPr="00330C6D" w:rsidRDefault="00330C6D" w:rsidP="00330C6D">
      <w:pPr>
        <w:bidi/>
        <w:jc w:val="both"/>
        <w:rPr>
          <w:rFonts w:cs="David" w:hint="cs"/>
          <w:rtl/>
        </w:rPr>
      </w:pPr>
      <w:r w:rsidRPr="00330C6D">
        <w:rPr>
          <w:rFonts w:cs="David" w:hint="cs"/>
          <w:rtl/>
        </w:rPr>
        <w:tab/>
        <w:t xml:space="preserve">זה משהו אחר, זה המוסדות הלאומיים. הרפורמה במינהל היא רחבת היקף הרבה יותר מהמוסדות הלאומיים, היא תקורה למכירת הקרקעות של מדינת ישראל שזה נושא רב משקל ולדחוק אותו לכלוב הזה שכמובן אני בטוחה שיהיו בו - - - </w:t>
      </w:r>
    </w:p>
    <w:p w14:paraId="28365965" w14:textId="77777777" w:rsidR="00330C6D" w:rsidRPr="00330C6D" w:rsidRDefault="00330C6D" w:rsidP="00330C6D">
      <w:pPr>
        <w:bidi/>
        <w:jc w:val="both"/>
        <w:rPr>
          <w:rFonts w:cs="David" w:hint="cs"/>
          <w:rtl/>
        </w:rPr>
      </w:pPr>
    </w:p>
    <w:p w14:paraId="48103E93"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23D60CC" w14:textId="77777777" w:rsidR="00330C6D" w:rsidRPr="00330C6D" w:rsidRDefault="00330C6D" w:rsidP="00330C6D">
      <w:pPr>
        <w:bidi/>
        <w:jc w:val="both"/>
        <w:rPr>
          <w:rFonts w:cs="David" w:hint="cs"/>
          <w:rtl/>
        </w:rPr>
      </w:pPr>
    </w:p>
    <w:p w14:paraId="77B75250" w14:textId="77777777" w:rsidR="00330C6D" w:rsidRPr="00330C6D" w:rsidRDefault="00330C6D" w:rsidP="00330C6D">
      <w:pPr>
        <w:bidi/>
        <w:jc w:val="both"/>
        <w:rPr>
          <w:rFonts w:cs="David" w:hint="cs"/>
          <w:rtl/>
        </w:rPr>
      </w:pPr>
      <w:r w:rsidRPr="00330C6D">
        <w:rPr>
          <w:rFonts w:cs="David" w:hint="cs"/>
          <w:rtl/>
        </w:rPr>
        <w:tab/>
        <w:t xml:space="preserve"> אני מוחה, אומנם יושב ראש ועדת כלכלה לא פה ואני לא חבר בוועדת הכלכלה אבל - - - </w:t>
      </w:r>
    </w:p>
    <w:p w14:paraId="4EDDCFF5" w14:textId="77777777" w:rsidR="00330C6D" w:rsidRPr="00330C6D" w:rsidRDefault="00330C6D" w:rsidP="00330C6D">
      <w:pPr>
        <w:bidi/>
        <w:jc w:val="both"/>
        <w:rPr>
          <w:rFonts w:cs="David" w:hint="cs"/>
          <w:rtl/>
        </w:rPr>
      </w:pPr>
    </w:p>
    <w:p w14:paraId="2E7FBE73" w14:textId="77777777" w:rsidR="00330C6D" w:rsidRPr="00330C6D" w:rsidRDefault="00330C6D" w:rsidP="00330C6D">
      <w:pPr>
        <w:bidi/>
        <w:jc w:val="both"/>
        <w:rPr>
          <w:rFonts w:cs="David" w:hint="cs"/>
          <w:rtl/>
        </w:rPr>
      </w:pPr>
      <w:r w:rsidRPr="00330C6D">
        <w:rPr>
          <w:rFonts w:cs="David" w:hint="cs"/>
          <w:u w:val="single"/>
          <w:rtl/>
        </w:rPr>
        <w:t>שלי יחימוביץ:</w:t>
      </w:r>
    </w:p>
    <w:p w14:paraId="75BA1073" w14:textId="77777777" w:rsidR="00330C6D" w:rsidRPr="00330C6D" w:rsidRDefault="00330C6D" w:rsidP="00330C6D">
      <w:pPr>
        <w:bidi/>
        <w:jc w:val="both"/>
        <w:rPr>
          <w:rFonts w:cs="David" w:hint="cs"/>
          <w:rtl/>
        </w:rPr>
      </w:pPr>
    </w:p>
    <w:p w14:paraId="7E160156" w14:textId="77777777" w:rsidR="00330C6D" w:rsidRPr="00330C6D" w:rsidRDefault="00330C6D" w:rsidP="00330C6D">
      <w:pPr>
        <w:bidi/>
        <w:jc w:val="both"/>
        <w:rPr>
          <w:rFonts w:cs="David" w:hint="cs"/>
          <w:rtl/>
        </w:rPr>
      </w:pPr>
      <w:r w:rsidRPr="00330C6D">
        <w:rPr>
          <w:rFonts w:cs="David" w:hint="cs"/>
          <w:rtl/>
        </w:rPr>
        <w:tab/>
        <w:t xml:space="preserve"> אבל זה כבר לא בוועדת הכלכלה. </w:t>
      </w:r>
    </w:p>
    <w:p w14:paraId="2D3E404C" w14:textId="77777777" w:rsidR="00330C6D" w:rsidRPr="00330C6D" w:rsidRDefault="00330C6D" w:rsidP="00330C6D">
      <w:pPr>
        <w:bidi/>
        <w:jc w:val="both"/>
        <w:rPr>
          <w:rFonts w:cs="David" w:hint="cs"/>
          <w:rtl/>
        </w:rPr>
      </w:pPr>
    </w:p>
    <w:p w14:paraId="4835676B" w14:textId="77777777" w:rsidR="00330C6D" w:rsidRPr="00330C6D" w:rsidRDefault="00330C6D" w:rsidP="00330C6D">
      <w:pPr>
        <w:bidi/>
        <w:jc w:val="both"/>
        <w:rPr>
          <w:rFonts w:cs="David" w:hint="cs"/>
          <w:rtl/>
        </w:rPr>
      </w:pPr>
      <w:r w:rsidRPr="00330C6D">
        <w:rPr>
          <w:rFonts w:cs="David" w:hint="cs"/>
          <w:u w:val="single"/>
          <w:rtl/>
        </w:rPr>
        <w:t xml:space="preserve">אברהם </w:t>
      </w:r>
      <w:proofErr w:type="spellStart"/>
      <w:r w:rsidRPr="00330C6D">
        <w:rPr>
          <w:rFonts w:cs="David" w:hint="cs"/>
          <w:u w:val="single"/>
          <w:rtl/>
        </w:rPr>
        <w:t>מיכאלי</w:t>
      </w:r>
      <w:proofErr w:type="spellEnd"/>
      <w:r w:rsidRPr="00330C6D">
        <w:rPr>
          <w:rFonts w:cs="David" w:hint="cs"/>
          <w:u w:val="single"/>
          <w:rtl/>
        </w:rPr>
        <w:t>:</w:t>
      </w:r>
    </w:p>
    <w:p w14:paraId="43CD5C79" w14:textId="77777777" w:rsidR="00330C6D" w:rsidRPr="00330C6D" w:rsidRDefault="00330C6D" w:rsidP="00330C6D">
      <w:pPr>
        <w:bidi/>
        <w:jc w:val="both"/>
        <w:rPr>
          <w:rFonts w:cs="David" w:hint="cs"/>
          <w:rtl/>
        </w:rPr>
      </w:pPr>
    </w:p>
    <w:p w14:paraId="38615750" w14:textId="77777777" w:rsidR="00330C6D" w:rsidRPr="00330C6D" w:rsidRDefault="00330C6D" w:rsidP="00330C6D">
      <w:pPr>
        <w:bidi/>
        <w:jc w:val="both"/>
        <w:rPr>
          <w:rFonts w:cs="David" w:hint="cs"/>
          <w:rtl/>
        </w:rPr>
      </w:pPr>
      <w:r w:rsidRPr="00330C6D">
        <w:rPr>
          <w:rFonts w:cs="David" w:hint="cs"/>
          <w:rtl/>
        </w:rPr>
        <w:tab/>
        <w:t xml:space="preserve"> גם בוועדת הכספים לא כל החוכמה התרכזה. </w:t>
      </w:r>
    </w:p>
    <w:p w14:paraId="095F6B3D" w14:textId="77777777" w:rsidR="00330C6D" w:rsidRPr="00330C6D" w:rsidRDefault="00330C6D" w:rsidP="00330C6D">
      <w:pPr>
        <w:bidi/>
        <w:jc w:val="both"/>
        <w:rPr>
          <w:rFonts w:cs="David" w:hint="cs"/>
          <w:rtl/>
        </w:rPr>
      </w:pPr>
    </w:p>
    <w:p w14:paraId="2CA1A81A"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50BAB5FA" w14:textId="77777777" w:rsidR="00330C6D" w:rsidRPr="00330C6D" w:rsidRDefault="00330C6D" w:rsidP="00330C6D">
      <w:pPr>
        <w:pStyle w:val="Heading5"/>
        <w:rPr>
          <w:rFonts w:hint="cs"/>
          <w:sz w:val="24"/>
          <w:rtl/>
        </w:rPr>
      </w:pPr>
    </w:p>
    <w:p w14:paraId="25E40B11" w14:textId="77777777" w:rsidR="00330C6D" w:rsidRPr="00330C6D" w:rsidRDefault="00330C6D" w:rsidP="00330C6D">
      <w:pPr>
        <w:bidi/>
        <w:jc w:val="both"/>
        <w:rPr>
          <w:rFonts w:cs="David" w:hint="cs"/>
          <w:rtl/>
        </w:rPr>
      </w:pPr>
      <w:r w:rsidRPr="00330C6D">
        <w:rPr>
          <w:rFonts w:cs="David" w:hint="cs"/>
          <w:rtl/>
        </w:rPr>
        <w:tab/>
        <w:t>אני לא אומרת שכל החוכמה התרכזה - - -</w:t>
      </w:r>
    </w:p>
    <w:p w14:paraId="38895D73" w14:textId="77777777" w:rsidR="00330C6D" w:rsidRPr="00330C6D" w:rsidRDefault="00330C6D" w:rsidP="00330C6D">
      <w:pPr>
        <w:bidi/>
        <w:jc w:val="both"/>
        <w:rPr>
          <w:rFonts w:cs="David" w:hint="cs"/>
          <w:rtl/>
        </w:rPr>
      </w:pPr>
    </w:p>
    <w:p w14:paraId="08D2C931"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197D0A0F" w14:textId="77777777" w:rsidR="00330C6D" w:rsidRPr="00330C6D" w:rsidRDefault="00330C6D" w:rsidP="00330C6D">
      <w:pPr>
        <w:bidi/>
        <w:jc w:val="both"/>
        <w:rPr>
          <w:rFonts w:cs="David" w:hint="cs"/>
          <w:rtl/>
        </w:rPr>
      </w:pPr>
    </w:p>
    <w:p w14:paraId="6CF7B032" w14:textId="77777777" w:rsidR="00330C6D" w:rsidRPr="00330C6D" w:rsidRDefault="00330C6D" w:rsidP="00330C6D">
      <w:pPr>
        <w:bidi/>
        <w:jc w:val="both"/>
        <w:rPr>
          <w:rFonts w:cs="David" w:hint="cs"/>
          <w:rtl/>
        </w:rPr>
      </w:pPr>
      <w:r w:rsidRPr="00330C6D">
        <w:rPr>
          <w:rFonts w:cs="David" w:hint="cs"/>
          <w:rtl/>
        </w:rPr>
        <w:tab/>
        <w:t xml:space="preserve"> האם ועדת הכספים כל העומס שהולך להיות עליה בזמן התקציב יכולה כן לדון באופן מהותי? </w:t>
      </w:r>
    </w:p>
    <w:p w14:paraId="752F6AB1" w14:textId="77777777" w:rsidR="00330C6D" w:rsidRPr="00330C6D" w:rsidRDefault="00330C6D" w:rsidP="00330C6D">
      <w:pPr>
        <w:bidi/>
        <w:jc w:val="both"/>
        <w:rPr>
          <w:rFonts w:cs="David" w:hint="cs"/>
          <w:rtl/>
        </w:rPr>
      </w:pPr>
    </w:p>
    <w:p w14:paraId="371D044F" w14:textId="77777777" w:rsidR="00330C6D" w:rsidRPr="00330C6D" w:rsidRDefault="00330C6D" w:rsidP="00330C6D">
      <w:pPr>
        <w:bidi/>
        <w:jc w:val="both"/>
        <w:rPr>
          <w:rFonts w:cs="David" w:hint="cs"/>
          <w:rtl/>
        </w:rPr>
      </w:pPr>
      <w:r w:rsidRPr="00330C6D">
        <w:rPr>
          <w:rFonts w:cs="David" w:hint="cs"/>
          <w:u w:val="single"/>
          <w:rtl/>
        </w:rPr>
        <w:t>שלי יחימוביץ:</w:t>
      </w:r>
    </w:p>
    <w:p w14:paraId="6F3B15DA" w14:textId="77777777" w:rsidR="00330C6D" w:rsidRPr="00330C6D" w:rsidRDefault="00330C6D" w:rsidP="00330C6D">
      <w:pPr>
        <w:bidi/>
        <w:jc w:val="both"/>
        <w:rPr>
          <w:rFonts w:cs="David" w:hint="cs"/>
          <w:rtl/>
        </w:rPr>
      </w:pPr>
    </w:p>
    <w:p w14:paraId="48C22D27" w14:textId="77777777" w:rsidR="00330C6D" w:rsidRPr="00330C6D" w:rsidRDefault="00330C6D" w:rsidP="00330C6D">
      <w:pPr>
        <w:bidi/>
        <w:jc w:val="both"/>
        <w:rPr>
          <w:rFonts w:cs="David" w:hint="cs"/>
          <w:rtl/>
        </w:rPr>
      </w:pPr>
      <w:r w:rsidRPr="00330C6D">
        <w:rPr>
          <w:rFonts w:cs="David" w:hint="cs"/>
          <w:rtl/>
        </w:rPr>
        <w:tab/>
        <w:t xml:space="preserve">אני מבטיחה לך שלוועדת כלכלה יהיה יותר עומס, הרבה דברים - - - </w:t>
      </w:r>
    </w:p>
    <w:p w14:paraId="5C4B0CCE" w14:textId="77777777" w:rsidR="00330C6D" w:rsidRPr="00330C6D" w:rsidRDefault="00330C6D" w:rsidP="00330C6D">
      <w:pPr>
        <w:bidi/>
        <w:jc w:val="both"/>
        <w:rPr>
          <w:rFonts w:cs="David" w:hint="cs"/>
          <w:rtl/>
        </w:rPr>
      </w:pPr>
    </w:p>
    <w:p w14:paraId="46371A4B"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4AF898D2" w14:textId="77777777" w:rsidR="00330C6D" w:rsidRPr="00330C6D" w:rsidRDefault="00330C6D" w:rsidP="00330C6D">
      <w:pPr>
        <w:bidi/>
        <w:jc w:val="both"/>
        <w:rPr>
          <w:rFonts w:cs="David" w:hint="cs"/>
          <w:rtl/>
        </w:rPr>
      </w:pPr>
    </w:p>
    <w:p w14:paraId="3E0B8782" w14:textId="77777777" w:rsidR="00330C6D" w:rsidRPr="00330C6D" w:rsidRDefault="00330C6D" w:rsidP="00330C6D">
      <w:pPr>
        <w:bidi/>
        <w:jc w:val="both"/>
        <w:rPr>
          <w:rFonts w:cs="David" w:hint="cs"/>
          <w:rtl/>
        </w:rPr>
      </w:pPr>
      <w:r w:rsidRPr="00330C6D">
        <w:rPr>
          <w:rFonts w:cs="David" w:hint="cs"/>
          <w:rtl/>
        </w:rPr>
        <w:tab/>
        <w:t xml:space="preserve"> אבל לא לוועדת המשנה. </w:t>
      </w:r>
    </w:p>
    <w:p w14:paraId="5B5A4A2F" w14:textId="77777777" w:rsidR="00330C6D" w:rsidRPr="00330C6D" w:rsidRDefault="00330C6D" w:rsidP="00330C6D">
      <w:pPr>
        <w:bidi/>
        <w:jc w:val="both"/>
        <w:rPr>
          <w:rFonts w:cs="David" w:hint="cs"/>
          <w:rtl/>
        </w:rPr>
      </w:pPr>
    </w:p>
    <w:p w14:paraId="31DCE39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214BF27" w14:textId="77777777" w:rsidR="00330C6D" w:rsidRPr="00330C6D" w:rsidRDefault="00330C6D" w:rsidP="00330C6D">
      <w:pPr>
        <w:bidi/>
        <w:jc w:val="both"/>
        <w:rPr>
          <w:rFonts w:cs="David" w:hint="cs"/>
          <w:rtl/>
        </w:rPr>
      </w:pPr>
    </w:p>
    <w:p w14:paraId="70F5E8B9" w14:textId="77777777" w:rsidR="00330C6D" w:rsidRPr="00330C6D" w:rsidRDefault="00330C6D" w:rsidP="00330C6D">
      <w:pPr>
        <w:bidi/>
        <w:jc w:val="both"/>
        <w:rPr>
          <w:rFonts w:cs="David" w:hint="cs"/>
          <w:rtl/>
        </w:rPr>
      </w:pPr>
      <w:r w:rsidRPr="00330C6D">
        <w:rPr>
          <w:rFonts w:cs="David" w:hint="cs"/>
          <w:rtl/>
        </w:rPr>
        <w:tab/>
        <w:t xml:space="preserve"> אין ספק שוועדת כלכלה תקיים דיונים מאוד, מאוד מהותיים בנושא של הרפורמה ואין שום מניעה לקיים דיון גם בהצעה לסדר. אני חושב שבמצב כשיושב ראש ועדת כספים לא מעוניין שזה יהיה אצלו - - - </w:t>
      </w:r>
    </w:p>
    <w:p w14:paraId="24EDEBD6" w14:textId="77777777" w:rsidR="00330C6D" w:rsidRPr="00330C6D" w:rsidRDefault="00330C6D" w:rsidP="00330C6D">
      <w:pPr>
        <w:bidi/>
        <w:jc w:val="both"/>
        <w:rPr>
          <w:rFonts w:cs="David" w:hint="cs"/>
          <w:rtl/>
        </w:rPr>
      </w:pPr>
    </w:p>
    <w:p w14:paraId="567D2710" w14:textId="77777777" w:rsidR="00330C6D" w:rsidRPr="00330C6D" w:rsidRDefault="00330C6D" w:rsidP="00330C6D">
      <w:pPr>
        <w:bidi/>
        <w:jc w:val="both"/>
        <w:rPr>
          <w:rFonts w:cs="David" w:hint="cs"/>
          <w:rtl/>
        </w:rPr>
      </w:pPr>
      <w:r w:rsidRPr="00330C6D">
        <w:rPr>
          <w:rFonts w:cs="David" w:hint="cs"/>
          <w:u w:val="single"/>
          <w:rtl/>
        </w:rPr>
        <w:t>שלי יחימוביץ:</w:t>
      </w:r>
    </w:p>
    <w:p w14:paraId="1A50851B" w14:textId="77777777" w:rsidR="00330C6D" w:rsidRPr="00330C6D" w:rsidRDefault="00330C6D" w:rsidP="00330C6D">
      <w:pPr>
        <w:bidi/>
        <w:jc w:val="both"/>
        <w:rPr>
          <w:rFonts w:cs="David" w:hint="cs"/>
          <w:rtl/>
        </w:rPr>
      </w:pPr>
    </w:p>
    <w:p w14:paraId="1E0F0CB1" w14:textId="77777777" w:rsidR="00330C6D" w:rsidRPr="00330C6D" w:rsidRDefault="00330C6D" w:rsidP="00330C6D">
      <w:pPr>
        <w:bidi/>
        <w:jc w:val="both"/>
        <w:rPr>
          <w:rFonts w:cs="David" w:hint="cs"/>
          <w:rtl/>
        </w:rPr>
      </w:pPr>
      <w:r w:rsidRPr="00330C6D">
        <w:rPr>
          <w:rFonts w:cs="David" w:hint="cs"/>
          <w:rtl/>
        </w:rPr>
        <w:tab/>
        <w:t xml:space="preserve"> הוא אמר לך שהוא לא מעוניין?</w:t>
      </w:r>
    </w:p>
    <w:p w14:paraId="42669866" w14:textId="77777777" w:rsidR="00330C6D" w:rsidRPr="00330C6D" w:rsidRDefault="00330C6D" w:rsidP="00330C6D">
      <w:pPr>
        <w:bidi/>
        <w:jc w:val="both"/>
        <w:rPr>
          <w:rFonts w:cs="David" w:hint="cs"/>
          <w:rtl/>
        </w:rPr>
      </w:pPr>
    </w:p>
    <w:p w14:paraId="74F1606F"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B0D8B4A" w14:textId="77777777" w:rsidR="00330C6D" w:rsidRPr="00330C6D" w:rsidRDefault="00330C6D" w:rsidP="00330C6D">
      <w:pPr>
        <w:bidi/>
        <w:jc w:val="both"/>
        <w:rPr>
          <w:rFonts w:cs="David" w:hint="cs"/>
          <w:rtl/>
        </w:rPr>
      </w:pPr>
    </w:p>
    <w:p w14:paraId="01A59796" w14:textId="77777777" w:rsidR="00330C6D" w:rsidRPr="00330C6D" w:rsidRDefault="00330C6D" w:rsidP="00330C6D">
      <w:pPr>
        <w:bidi/>
        <w:jc w:val="both"/>
        <w:rPr>
          <w:rFonts w:cs="David" w:hint="cs"/>
          <w:rtl/>
        </w:rPr>
      </w:pPr>
      <w:r w:rsidRPr="00330C6D">
        <w:rPr>
          <w:rFonts w:cs="David" w:hint="cs"/>
          <w:rtl/>
        </w:rPr>
        <w:tab/>
        <w:t xml:space="preserve"> הוא לא אמר כלום, זאת גם אמירה, אתם יודעים את זה. </w:t>
      </w:r>
    </w:p>
    <w:p w14:paraId="48B51927" w14:textId="77777777" w:rsidR="00330C6D" w:rsidRPr="00330C6D" w:rsidRDefault="00330C6D" w:rsidP="00330C6D">
      <w:pPr>
        <w:bidi/>
        <w:jc w:val="both"/>
        <w:rPr>
          <w:rFonts w:cs="David" w:hint="cs"/>
          <w:rtl/>
        </w:rPr>
      </w:pPr>
    </w:p>
    <w:p w14:paraId="6692C7D5" w14:textId="77777777" w:rsidR="00330C6D" w:rsidRPr="00330C6D" w:rsidRDefault="00330C6D" w:rsidP="00330C6D">
      <w:pPr>
        <w:bidi/>
        <w:jc w:val="both"/>
        <w:rPr>
          <w:rFonts w:cs="David" w:hint="cs"/>
          <w:rtl/>
        </w:rPr>
      </w:pPr>
      <w:r w:rsidRPr="00330C6D">
        <w:rPr>
          <w:rFonts w:cs="David" w:hint="cs"/>
          <w:u w:val="single"/>
          <w:rtl/>
        </w:rPr>
        <w:t>שלי יחימוביץ:</w:t>
      </w:r>
    </w:p>
    <w:p w14:paraId="28091371" w14:textId="77777777" w:rsidR="00330C6D" w:rsidRPr="00330C6D" w:rsidRDefault="00330C6D" w:rsidP="00330C6D">
      <w:pPr>
        <w:bidi/>
        <w:jc w:val="both"/>
        <w:rPr>
          <w:rFonts w:cs="David" w:hint="cs"/>
          <w:rtl/>
        </w:rPr>
      </w:pPr>
    </w:p>
    <w:p w14:paraId="7F3BA073" w14:textId="77777777" w:rsidR="00330C6D" w:rsidRPr="00330C6D" w:rsidRDefault="00330C6D" w:rsidP="00330C6D">
      <w:pPr>
        <w:bidi/>
        <w:jc w:val="both"/>
        <w:rPr>
          <w:rFonts w:cs="David" w:hint="cs"/>
          <w:rtl/>
        </w:rPr>
      </w:pPr>
      <w:r w:rsidRPr="00330C6D">
        <w:rPr>
          <w:rFonts w:cs="David" w:hint="cs"/>
          <w:rtl/>
        </w:rPr>
        <w:tab/>
        <w:t xml:space="preserve"> המציעים מעוניינים שזה יהיה שם, יש להם איזושהי אמירה בכל זאת. </w:t>
      </w:r>
    </w:p>
    <w:p w14:paraId="2D876A24" w14:textId="77777777" w:rsidR="00330C6D" w:rsidRPr="00330C6D" w:rsidRDefault="00330C6D" w:rsidP="00330C6D">
      <w:pPr>
        <w:bidi/>
        <w:jc w:val="both"/>
        <w:rPr>
          <w:rFonts w:cs="David" w:hint="cs"/>
          <w:rtl/>
        </w:rPr>
      </w:pPr>
    </w:p>
    <w:p w14:paraId="3EFFC56A"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5454148" w14:textId="77777777" w:rsidR="00330C6D" w:rsidRPr="00330C6D" w:rsidRDefault="00330C6D" w:rsidP="00330C6D">
      <w:pPr>
        <w:bidi/>
        <w:jc w:val="both"/>
        <w:rPr>
          <w:rFonts w:cs="David" w:hint="cs"/>
          <w:rtl/>
        </w:rPr>
      </w:pPr>
    </w:p>
    <w:p w14:paraId="7CE655D2" w14:textId="77777777" w:rsidR="00330C6D" w:rsidRPr="00330C6D" w:rsidRDefault="00330C6D" w:rsidP="00330C6D">
      <w:pPr>
        <w:bidi/>
        <w:jc w:val="both"/>
        <w:rPr>
          <w:rFonts w:cs="David" w:hint="cs"/>
          <w:rtl/>
        </w:rPr>
      </w:pPr>
      <w:r w:rsidRPr="00330C6D">
        <w:rPr>
          <w:rFonts w:cs="David" w:hint="cs"/>
          <w:rtl/>
        </w:rPr>
        <w:tab/>
        <w:t xml:space="preserve">אני חושב שבמצב כזה שלפי תקנון זה כלכלה, בכלכלה יש ועדת משנה לנושא הזה. ועדת הכלכלה מקיימת דיונים ותקיים דיונים מאוד משמעותיים בעניין הזה. לשלוח את זה לוועדת כספים במצב שכולנו יודעים שוועדת הכספים תיכנס עכשיו ללוח זמנים מאוד צפוף ובכלל לא בטוח מתי זה יעלה שם לדיון, במיוחד במצב שיושב ראש הוועדה כמו שאמרתי, לא גילה התעניינות נחרצת בעניין - - -  </w:t>
      </w:r>
    </w:p>
    <w:p w14:paraId="2B77646F" w14:textId="77777777" w:rsidR="00330C6D" w:rsidRPr="00330C6D" w:rsidRDefault="00330C6D" w:rsidP="00330C6D">
      <w:pPr>
        <w:bidi/>
        <w:jc w:val="both"/>
        <w:rPr>
          <w:rFonts w:cs="David" w:hint="cs"/>
          <w:rtl/>
        </w:rPr>
      </w:pPr>
    </w:p>
    <w:p w14:paraId="1E54B5A4" w14:textId="77777777" w:rsidR="00330C6D" w:rsidRPr="00330C6D" w:rsidRDefault="00330C6D" w:rsidP="00330C6D">
      <w:pPr>
        <w:bidi/>
        <w:jc w:val="both"/>
        <w:rPr>
          <w:rFonts w:cs="David" w:hint="cs"/>
          <w:rtl/>
        </w:rPr>
      </w:pPr>
      <w:r w:rsidRPr="00330C6D">
        <w:rPr>
          <w:rFonts w:cs="David" w:hint="cs"/>
          <w:u w:val="single"/>
          <w:rtl/>
        </w:rPr>
        <w:t xml:space="preserve">אברהם </w:t>
      </w:r>
      <w:proofErr w:type="spellStart"/>
      <w:r w:rsidRPr="00330C6D">
        <w:rPr>
          <w:rFonts w:cs="David" w:hint="cs"/>
          <w:u w:val="single"/>
          <w:rtl/>
        </w:rPr>
        <w:t>מיכאלי</w:t>
      </w:r>
      <w:proofErr w:type="spellEnd"/>
      <w:r w:rsidRPr="00330C6D">
        <w:rPr>
          <w:rFonts w:cs="David" w:hint="cs"/>
          <w:u w:val="single"/>
          <w:rtl/>
        </w:rPr>
        <w:t>:</w:t>
      </w:r>
    </w:p>
    <w:p w14:paraId="32C91AB6" w14:textId="77777777" w:rsidR="00330C6D" w:rsidRPr="00330C6D" w:rsidRDefault="00330C6D" w:rsidP="00330C6D">
      <w:pPr>
        <w:bidi/>
        <w:jc w:val="both"/>
        <w:rPr>
          <w:rFonts w:cs="David" w:hint="cs"/>
          <w:rtl/>
        </w:rPr>
      </w:pPr>
    </w:p>
    <w:p w14:paraId="6812928E" w14:textId="77777777" w:rsidR="00330C6D" w:rsidRPr="00330C6D" w:rsidRDefault="00330C6D" w:rsidP="00330C6D">
      <w:pPr>
        <w:bidi/>
        <w:jc w:val="both"/>
        <w:rPr>
          <w:rFonts w:cs="David" w:hint="cs"/>
          <w:rtl/>
        </w:rPr>
      </w:pPr>
      <w:r w:rsidRPr="00330C6D">
        <w:rPr>
          <w:rFonts w:cs="David" w:hint="cs"/>
          <w:rtl/>
        </w:rPr>
        <w:tab/>
        <w:t xml:space="preserve">הוא עסוק בחוק דמי הבראה - - - </w:t>
      </w:r>
    </w:p>
    <w:p w14:paraId="2B8D34A5" w14:textId="77777777" w:rsidR="00330C6D" w:rsidRPr="00330C6D" w:rsidRDefault="00330C6D" w:rsidP="00330C6D">
      <w:pPr>
        <w:bidi/>
        <w:jc w:val="both"/>
        <w:rPr>
          <w:rFonts w:cs="David" w:hint="cs"/>
          <w:rtl/>
        </w:rPr>
      </w:pPr>
    </w:p>
    <w:p w14:paraId="6329565C"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3E2FF02" w14:textId="77777777" w:rsidR="00330C6D" w:rsidRPr="00330C6D" w:rsidRDefault="00330C6D" w:rsidP="00330C6D">
      <w:pPr>
        <w:bidi/>
        <w:jc w:val="both"/>
        <w:rPr>
          <w:rFonts w:cs="David" w:hint="cs"/>
          <w:rtl/>
        </w:rPr>
      </w:pPr>
    </w:p>
    <w:p w14:paraId="765DC5AB" w14:textId="77777777" w:rsidR="00330C6D" w:rsidRPr="00330C6D" w:rsidRDefault="00330C6D" w:rsidP="00330C6D">
      <w:pPr>
        <w:bidi/>
        <w:jc w:val="both"/>
        <w:rPr>
          <w:rFonts w:cs="David" w:hint="cs"/>
          <w:rtl/>
        </w:rPr>
      </w:pPr>
      <w:r w:rsidRPr="00330C6D">
        <w:rPr>
          <w:rFonts w:cs="David" w:hint="cs"/>
          <w:rtl/>
        </w:rPr>
        <w:tab/>
        <w:t xml:space="preserve"> לכן אני חושב שהמקום הנכון של ההצעה הזאת הוא בוודאי בוועדת הכלכלה.</w:t>
      </w:r>
    </w:p>
    <w:p w14:paraId="06751814" w14:textId="77777777" w:rsidR="00330C6D" w:rsidRPr="00330C6D" w:rsidRDefault="00330C6D" w:rsidP="00330C6D">
      <w:pPr>
        <w:bidi/>
        <w:jc w:val="both"/>
        <w:rPr>
          <w:rFonts w:cs="David" w:hint="cs"/>
          <w:rtl/>
        </w:rPr>
      </w:pPr>
    </w:p>
    <w:p w14:paraId="55295A8E"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2E83E8A2" w14:textId="77777777" w:rsidR="00330C6D" w:rsidRPr="00330C6D" w:rsidRDefault="00330C6D" w:rsidP="00330C6D">
      <w:pPr>
        <w:pStyle w:val="Heading5"/>
        <w:rPr>
          <w:rFonts w:hint="cs"/>
          <w:sz w:val="24"/>
          <w:rtl/>
        </w:rPr>
      </w:pPr>
    </w:p>
    <w:p w14:paraId="158049AC" w14:textId="77777777" w:rsidR="00330C6D" w:rsidRPr="00330C6D" w:rsidRDefault="00330C6D" w:rsidP="00330C6D">
      <w:pPr>
        <w:bidi/>
        <w:jc w:val="both"/>
        <w:rPr>
          <w:rFonts w:cs="David" w:hint="cs"/>
          <w:rtl/>
        </w:rPr>
      </w:pPr>
      <w:r w:rsidRPr="00330C6D">
        <w:rPr>
          <w:rFonts w:cs="David" w:hint="cs"/>
          <w:rtl/>
        </w:rPr>
        <w:tab/>
        <w:t xml:space="preserve">אני רוצה להוסיף דבר נוסף ברשותך, ממילא אנחנו יודעים שהולכים לזרוק את זה לוועדת המשנה, ועדת המשנה ממילא הוקמה כדי לדון ברפורמה במינהל מקרקעי ישראל. אז איזה ערך יש להצעה לסדר שלנו אם אנחנו מבקשים להרחיב את הדיון בכנסת אם ממילא - - -  </w:t>
      </w:r>
    </w:p>
    <w:p w14:paraId="75971583" w14:textId="77777777" w:rsidR="00330C6D" w:rsidRPr="00330C6D" w:rsidRDefault="00330C6D" w:rsidP="00330C6D">
      <w:pPr>
        <w:bidi/>
        <w:jc w:val="both"/>
        <w:rPr>
          <w:rFonts w:cs="David" w:hint="cs"/>
          <w:rtl/>
        </w:rPr>
      </w:pPr>
    </w:p>
    <w:p w14:paraId="40212E1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3F2DB30" w14:textId="77777777" w:rsidR="00330C6D" w:rsidRPr="00330C6D" w:rsidRDefault="00330C6D" w:rsidP="00330C6D">
      <w:pPr>
        <w:bidi/>
        <w:jc w:val="both"/>
        <w:rPr>
          <w:rFonts w:cs="David" w:hint="cs"/>
          <w:rtl/>
        </w:rPr>
      </w:pPr>
    </w:p>
    <w:p w14:paraId="26CF934F" w14:textId="77777777" w:rsidR="00330C6D" w:rsidRPr="00330C6D" w:rsidRDefault="00330C6D" w:rsidP="00330C6D">
      <w:pPr>
        <w:bidi/>
        <w:jc w:val="both"/>
        <w:rPr>
          <w:rFonts w:cs="David" w:hint="cs"/>
          <w:rtl/>
        </w:rPr>
      </w:pPr>
      <w:r w:rsidRPr="00330C6D">
        <w:rPr>
          <w:rFonts w:cs="David" w:hint="cs"/>
          <w:rtl/>
        </w:rPr>
        <w:tab/>
        <w:t xml:space="preserve"> יכול להיות שהדיון יתנהל בוועדת האם בהצעה לסדר, אני לא יודע. אגב, ועדת כלכלה כבר קיימה דיון אחד בנושא?</w:t>
      </w:r>
    </w:p>
    <w:p w14:paraId="0453137F" w14:textId="77777777" w:rsidR="00330C6D" w:rsidRPr="00330C6D" w:rsidRDefault="00330C6D" w:rsidP="00330C6D">
      <w:pPr>
        <w:bidi/>
        <w:jc w:val="both"/>
        <w:rPr>
          <w:rFonts w:cs="David" w:hint="cs"/>
          <w:rtl/>
        </w:rPr>
      </w:pPr>
    </w:p>
    <w:p w14:paraId="021FA1CB" w14:textId="77777777" w:rsidR="00330C6D" w:rsidRPr="00330C6D" w:rsidRDefault="00330C6D" w:rsidP="00330C6D">
      <w:pPr>
        <w:bidi/>
        <w:jc w:val="both"/>
        <w:rPr>
          <w:rFonts w:cs="David" w:hint="cs"/>
          <w:rtl/>
        </w:rPr>
      </w:pPr>
      <w:r w:rsidRPr="00330C6D">
        <w:rPr>
          <w:rFonts w:cs="David" w:hint="cs"/>
          <w:u w:val="single"/>
          <w:rtl/>
        </w:rPr>
        <w:t xml:space="preserve">רוחמה אברהם- </w:t>
      </w:r>
      <w:proofErr w:type="spellStart"/>
      <w:r w:rsidRPr="00330C6D">
        <w:rPr>
          <w:rFonts w:cs="David" w:hint="cs"/>
          <w:u w:val="single"/>
          <w:rtl/>
        </w:rPr>
        <w:t>בלילא</w:t>
      </w:r>
      <w:proofErr w:type="spellEnd"/>
      <w:r w:rsidRPr="00330C6D">
        <w:rPr>
          <w:rFonts w:cs="David" w:hint="cs"/>
          <w:u w:val="single"/>
          <w:rtl/>
        </w:rPr>
        <w:t>:</w:t>
      </w:r>
    </w:p>
    <w:p w14:paraId="128E9422" w14:textId="77777777" w:rsidR="00330C6D" w:rsidRPr="00330C6D" w:rsidRDefault="00330C6D" w:rsidP="00330C6D">
      <w:pPr>
        <w:bidi/>
        <w:jc w:val="both"/>
        <w:rPr>
          <w:rFonts w:cs="David" w:hint="cs"/>
          <w:rtl/>
        </w:rPr>
      </w:pPr>
    </w:p>
    <w:p w14:paraId="02D5965A" w14:textId="77777777" w:rsidR="00330C6D" w:rsidRPr="00330C6D" w:rsidRDefault="00330C6D" w:rsidP="00330C6D">
      <w:pPr>
        <w:bidi/>
        <w:jc w:val="both"/>
        <w:rPr>
          <w:rFonts w:cs="David" w:hint="cs"/>
          <w:rtl/>
        </w:rPr>
      </w:pPr>
      <w:r w:rsidRPr="00330C6D">
        <w:rPr>
          <w:rFonts w:cs="David" w:hint="cs"/>
          <w:rtl/>
        </w:rPr>
        <w:tab/>
        <w:t xml:space="preserve">אנחנו מעבירים את זה לוועדת הכלכלה, אנחנו לא מעבירים את זה כרגע לשום ועדת משנה. </w:t>
      </w:r>
    </w:p>
    <w:p w14:paraId="56F5B570" w14:textId="77777777" w:rsidR="00330C6D" w:rsidRPr="00330C6D" w:rsidRDefault="00330C6D" w:rsidP="00330C6D">
      <w:pPr>
        <w:bidi/>
        <w:jc w:val="both"/>
        <w:rPr>
          <w:rFonts w:cs="David" w:hint="cs"/>
          <w:rtl/>
        </w:rPr>
      </w:pPr>
    </w:p>
    <w:p w14:paraId="2B3E731E" w14:textId="77777777" w:rsidR="00330C6D" w:rsidRPr="00330C6D" w:rsidRDefault="00330C6D" w:rsidP="00330C6D">
      <w:pPr>
        <w:bidi/>
        <w:jc w:val="both"/>
        <w:rPr>
          <w:rFonts w:cs="David" w:hint="cs"/>
          <w:rtl/>
        </w:rPr>
      </w:pPr>
      <w:r w:rsidRPr="00330C6D">
        <w:rPr>
          <w:rFonts w:cs="David" w:hint="cs"/>
          <w:u w:val="single"/>
          <w:rtl/>
        </w:rPr>
        <w:t>שלי יחימוביץ:</w:t>
      </w:r>
    </w:p>
    <w:p w14:paraId="15D2FFD2" w14:textId="77777777" w:rsidR="00330C6D" w:rsidRPr="00330C6D" w:rsidRDefault="00330C6D" w:rsidP="00330C6D">
      <w:pPr>
        <w:bidi/>
        <w:jc w:val="both"/>
        <w:rPr>
          <w:rFonts w:cs="David" w:hint="cs"/>
          <w:rtl/>
        </w:rPr>
      </w:pPr>
    </w:p>
    <w:p w14:paraId="5AACDE6C" w14:textId="77777777" w:rsidR="00330C6D" w:rsidRPr="00330C6D" w:rsidRDefault="00330C6D" w:rsidP="00330C6D">
      <w:pPr>
        <w:bidi/>
        <w:jc w:val="both"/>
        <w:rPr>
          <w:rFonts w:cs="David" w:hint="cs"/>
          <w:rtl/>
        </w:rPr>
      </w:pPr>
      <w:r w:rsidRPr="00330C6D">
        <w:rPr>
          <w:rFonts w:cs="David" w:hint="cs"/>
          <w:rtl/>
        </w:rPr>
        <w:tab/>
        <w:t xml:space="preserve"> אבל הוא יזרוק את זה מייד לוועדת המשנה. </w:t>
      </w:r>
    </w:p>
    <w:p w14:paraId="34DDCBD9" w14:textId="77777777" w:rsidR="00330C6D" w:rsidRPr="00330C6D" w:rsidRDefault="00330C6D" w:rsidP="00330C6D">
      <w:pPr>
        <w:bidi/>
        <w:jc w:val="both"/>
        <w:rPr>
          <w:rFonts w:cs="David" w:hint="cs"/>
          <w:rtl/>
        </w:rPr>
      </w:pPr>
    </w:p>
    <w:p w14:paraId="3BE20BEA"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9EFDFCE" w14:textId="77777777" w:rsidR="00330C6D" w:rsidRPr="00330C6D" w:rsidRDefault="00330C6D" w:rsidP="00330C6D">
      <w:pPr>
        <w:bidi/>
        <w:jc w:val="both"/>
        <w:rPr>
          <w:rFonts w:cs="David" w:hint="cs"/>
          <w:rtl/>
        </w:rPr>
      </w:pPr>
    </w:p>
    <w:p w14:paraId="3269CCD6" w14:textId="77777777" w:rsidR="00330C6D" w:rsidRPr="00330C6D" w:rsidRDefault="00330C6D" w:rsidP="00330C6D">
      <w:pPr>
        <w:bidi/>
        <w:jc w:val="both"/>
        <w:rPr>
          <w:rFonts w:cs="David" w:hint="cs"/>
          <w:rtl/>
        </w:rPr>
      </w:pPr>
      <w:r w:rsidRPr="00330C6D">
        <w:rPr>
          <w:rFonts w:cs="David" w:hint="cs"/>
          <w:rtl/>
        </w:rPr>
        <w:tab/>
        <w:t xml:space="preserve"> לא בטוח, מה שיחליטו חברי ועדת הכלכלה. </w:t>
      </w:r>
    </w:p>
    <w:p w14:paraId="1FE3EFE8" w14:textId="77777777" w:rsidR="00330C6D" w:rsidRPr="00330C6D" w:rsidRDefault="00330C6D" w:rsidP="00330C6D">
      <w:pPr>
        <w:bidi/>
        <w:jc w:val="both"/>
        <w:rPr>
          <w:rFonts w:cs="David" w:hint="cs"/>
          <w:rtl/>
        </w:rPr>
      </w:pPr>
    </w:p>
    <w:p w14:paraId="067759AC" w14:textId="77777777" w:rsidR="00330C6D" w:rsidRPr="00330C6D" w:rsidRDefault="00330C6D" w:rsidP="00330C6D">
      <w:pPr>
        <w:bidi/>
        <w:jc w:val="both"/>
        <w:rPr>
          <w:rFonts w:cs="David" w:hint="cs"/>
          <w:rtl/>
        </w:rPr>
      </w:pPr>
      <w:r w:rsidRPr="00330C6D">
        <w:rPr>
          <w:rFonts w:cs="David" w:hint="cs"/>
          <w:u w:val="single"/>
          <w:rtl/>
        </w:rPr>
        <w:t>כרמל שאמה</w:t>
      </w:r>
      <w:r w:rsidRPr="00330C6D">
        <w:rPr>
          <w:rFonts w:cs="David" w:hint="cs"/>
          <w:rtl/>
        </w:rPr>
        <w:t>:</w:t>
      </w:r>
    </w:p>
    <w:p w14:paraId="2BB7CC6A" w14:textId="77777777" w:rsidR="00330C6D" w:rsidRPr="00330C6D" w:rsidRDefault="00330C6D" w:rsidP="00330C6D">
      <w:pPr>
        <w:bidi/>
        <w:jc w:val="both"/>
        <w:rPr>
          <w:rFonts w:cs="David" w:hint="cs"/>
          <w:rtl/>
        </w:rPr>
      </w:pPr>
    </w:p>
    <w:p w14:paraId="4529C970" w14:textId="77777777" w:rsidR="00330C6D" w:rsidRPr="00330C6D" w:rsidRDefault="00330C6D" w:rsidP="00330C6D">
      <w:pPr>
        <w:bidi/>
        <w:jc w:val="both"/>
        <w:rPr>
          <w:rFonts w:cs="David" w:hint="cs"/>
          <w:rtl/>
        </w:rPr>
      </w:pPr>
      <w:r w:rsidRPr="00330C6D">
        <w:rPr>
          <w:rFonts w:cs="David" w:hint="cs"/>
          <w:rtl/>
        </w:rPr>
        <w:tab/>
        <w:t xml:space="preserve"> יכול להיות שזה יהיה במליאה אם זה כל כך חשוב לכם. </w:t>
      </w:r>
    </w:p>
    <w:p w14:paraId="6F2199BD" w14:textId="77777777" w:rsidR="00330C6D" w:rsidRPr="00330C6D" w:rsidRDefault="00330C6D" w:rsidP="00330C6D">
      <w:pPr>
        <w:bidi/>
        <w:jc w:val="both"/>
        <w:rPr>
          <w:rFonts w:cs="David" w:hint="cs"/>
          <w:rtl/>
        </w:rPr>
      </w:pPr>
    </w:p>
    <w:p w14:paraId="7713CF82" w14:textId="77777777" w:rsidR="00330C6D" w:rsidRPr="00330C6D" w:rsidRDefault="00330C6D" w:rsidP="00330C6D">
      <w:pPr>
        <w:bidi/>
        <w:jc w:val="both"/>
        <w:rPr>
          <w:rFonts w:cs="David" w:hint="cs"/>
          <w:rtl/>
        </w:rPr>
      </w:pPr>
      <w:r w:rsidRPr="00330C6D">
        <w:rPr>
          <w:rFonts w:cs="David" w:hint="cs"/>
          <w:u w:val="single"/>
          <w:rtl/>
        </w:rPr>
        <w:t xml:space="preserve">רוחמה אברהם- </w:t>
      </w:r>
      <w:proofErr w:type="spellStart"/>
      <w:r w:rsidRPr="00330C6D">
        <w:rPr>
          <w:rFonts w:cs="David" w:hint="cs"/>
          <w:u w:val="single"/>
          <w:rtl/>
        </w:rPr>
        <w:t>בלילא</w:t>
      </w:r>
      <w:proofErr w:type="spellEnd"/>
      <w:r w:rsidRPr="00330C6D">
        <w:rPr>
          <w:rFonts w:cs="David" w:hint="cs"/>
          <w:u w:val="single"/>
          <w:rtl/>
        </w:rPr>
        <w:t>:</w:t>
      </w:r>
    </w:p>
    <w:p w14:paraId="4E0CA523" w14:textId="77777777" w:rsidR="00330C6D" w:rsidRPr="00330C6D" w:rsidRDefault="00330C6D" w:rsidP="00330C6D">
      <w:pPr>
        <w:bidi/>
        <w:jc w:val="both"/>
        <w:rPr>
          <w:rFonts w:cs="David" w:hint="cs"/>
          <w:rtl/>
        </w:rPr>
      </w:pPr>
    </w:p>
    <w:p w14:paraId="562813BE" w14:textId="77777777" w:rsidR="00330C6D" w:rsidRPr="00330C6D" w:rsidRDefault="00330C6D" w:rsidP="00330C6D">
      <w:pPr>
        <w:bidi/>
        <w:jc w:val="both"/>
        <w:rPr>
          <w:rFonts w:cs="David" w:hint="cs"/>
          <w:rtl/>
        </w:rPr>
      </w:pPr>
      <w:r w:rsidRPr="00330C6D">
        <w:rPr>
          <w:rFonts w:cs="David" w:hint="cs"/>
          <w:rtl/>
        </w:rPr>
        <w:tab/>
        <w:t xml:space="preserve">אני רוצה לברר את העניין הבא. יש פה הרי מספר לא מבוטל של חברי כנסת שהציעו את ההצעה החשובה הזאת. כרגע נמצאים פה רק כרמל ושלי ואריה ביבי. </w:t>
      </w:r>
    </w:p>
    <w:p w14:paraId="5A8A4CAB" w14:textId="77777777" w:rsidR="00330C6D" w:rsidRPr="00330C6D" w:rsidRDefault="00330C6D" w:rsidP="00330C6D">
      <w:pPr>
        <w:bidi/>
        <w:jc w:val="both"/>
        <w:rPr>
          <w:rFonts w:cs="David" w:hint="cs"/>
          <w:rtl/>
        </w:rPr>
      </w:pPr>
    </w:p>
    <w:p w14:paraId="06AC248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500F6F4" w14:textId="77777777" w:rsidR="00330C6D" w:rsidRPr="00330C6D" w:rsidRDefault="00330C6D" w:rsidP="00330C6D">
      <w:pPr>
        <w:bidi/>
        <w:jc w:val="both"/>
        <w:rPr>
          <w:rFonts w:cs="David" w:hint="cs"/>
          <w:rtl/>
        </w:rPr>
      </w:pPr>
    </w:p>
    <w:p w14:paraId="610EA7CF" w14:textId="77777777" w:rsidR="00330C6D" w:rsidRPr="00330C6D" w:rsidRDefault="00330C6D" w:rsidP="00330C6D">
      <w:pPr>
        <w:bidi/>
        <w:jc w:val="both"/>
        <w:rPr>
          <w:rFonts w:cs="David" w:hint="cs"/>
          <w:rtl/>
        </w:rPr>
      </w:pPr>
      <w:r w:rsidRPr="00330C6D">
        <w:rPr>
          <w:rFonts w:cs="David" w:hint="cs"/>
          <w:rtl/>
        </w:rPr>
        <w:tab/>
        <w:t>הזמנו את כולם.</w:t>
      </w:r>
    </w:p>
    <w:p w14:paraId="0A48A0BF" w14:textId="77777777" w:rsidR="00330C6D" w:rsidRPr="00330C6D" w:rsidRDefault="00330C6D" w:rsidP="00330C6D">
      <w:pPr>
        <w:bidi/>
        <w:jc w:val="both"/>
        <w:rPr>
          <w:rFonts w:cs="David" w:hint="cs"/>
          <w:rtl/>
        </w:rPr>
      </w:pPr>
    </w:p>
    <w:p w14:paraId="1F4B6C1F" w14:textId="77777777" w:rsidR="00330C6D" w:rsidRPr="00330C6D" w:rsidRDefault="00330C6D" w:rsidP="00330C6D">
      <w:pPr>
        <w:bidi/>
        <w:jc w:val="both"/>
        <w:rPr>
          <w:rFonts w:cs="David" w:hint="cs"/>
          <w:rtl/>
        </w:rPr>
      </w:pPr>
      <w:r w:rsidRPr="00330C6D">
        <w:rPr>
          <w:rFonts w:cs="David" w:hint="cs"/>
          <w:u w:val="single"/>
          <w:rtl/>
        </w:rPr>
        <w:t xml:space="preserve">רוחמה אברהם- </w:t>
      </w:r>
      <w:proofErr w:type="spellStart"/>
      <w:r w:rsidRPr="00330C6D">
        <w:rPr>
          <w:rFonts w:cs="David" w:hint="cs"/>
          <w:u w:val="single"/>
          <w:rtl/>
        </w:rPr>
        <w:t>בלילא</w:t>
      </w:r>
      <w:proofErr w:type="spellEnd"/>
      <w:r w:rsidRPr="00330C6D">
        <w:rPr>
          <w:rFonts w:cs="David" w:hint="cs"/>
          <w:u w:val="single"/>
          <w:rtl/>
        </w:rPr>
        <w:t>:</w:t>
      </w:r>
    </w:p>
    <w:p w14:paraId="2B7FA599" w14:textId="77777777" w:rsidR="00330C6D" w:rsidRPr="00330C6D" w:rsidRDefault="00330C6D" w:rsidP="00330C6D">
      <w:pPr>
        <w:bidi/>
        <w:jc w:val="both"/>
        <w:rPr>
          <w:rFonts w:cs="David" w:hint="cs"/>
          <w:rtl/>
        </w:rPr>
      </w:pPr>
    </w:p>
    <w:p w14:paraId="5B00AB3B" w14:textId="77777777" w:rsidR="00330C6D" w:rsidRPr="00330C6D" w:rsidRDefault="00330C6D" w:rsidP="00330C6D">
      <w:pPr>
        <w:bidi/>
        <w:jc w:val="both"/>
        <w:rPr>
          <w:rFonts w:cs="David" w:hint="cs"/>
          <w:rtl/>
        </w:rPr>
      </w:pPr>
      <w:r w:rsidRPr="00330C6D">
        <w:rPr>
          <w:rFonts w:cs="David" w:hint="cs"/>
          <w:rtl/>
        </w:rPr>
        <w:tab/>
        <w:t xml:space="preserve">אני חושבת שאולי כדאי לעשות איזשהו משאל טלפוני - - - </w:t>
      </w:r>
    </w:p>
    <w:p w14:paraId="43B5EFAB" w14:textId="77777777" w:rsidR="00330C6D" w:rsidRPr="00330C6D" w:rsidRDefault="00330C6D" w:rsidP="00330C6D">
      <w:pPr>
        <w:bidi/>
        <w:jc w:val="both"/>
        <w:rPr>
          <w:rFonts w:cs="David" w:hint="cs"/>
          <w:rtl/>
        </w:rPr>
      </w:pPr>
    </w:p>
    <w:p w14:paraId="35B848EA"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9D21205" w14:textId="77777777" w:rsidR="00330C6D" w:rsidRPr="00330C6D" w:rsidRDefault="00330C6D" w:rsidP="00330C6D">
      <w:pPr>
        <w:bidi/>
        <w:jc w:val="both"/>
        <w:rPr>
          <w:rFonts w:cs="David" w:hint="cs"/>
          <w:rtl/>
        </w:rPr>
      </w:pPr>
    </w:p>
    <w:p w14:paraId="0B0A41EE" w14:textId="77777777" w:rsidR="00330C6D" w:rsidRPr="00330C6D" w:rsidRDefault="00330C6D" w:rsidP="00330C6D">
      <w:pPr>
        <w:bidi/>
        <w:jc w:val="both"/>
        <w:rPr>
          <w:rFonts w:cs="David" w:hint="cs"/>
          <w:rtl/>
        </w:rPr>
      </w:pPr>
      <w:r w:rsidRPr="00330C6D">
        <w:rPr>
          <w:rFonts w:cs="David" w:hint="cs"/>
          <w:rtl/>
        </w:rPr>
        <w:tab/>
        <w:t xml:space="preserve"> נו באמת. </w:t>
      </w:r>
    </w:p>
    <w:p w14:paraId="23900188" w14:textId="77777777" w:rsidR="00330C6D" w:rsidRPr="00330C6D" w:rsidRDefault="00330C6D" w:rsidP="00330C6D">
      <w:pPr>
        <w:bidi/>
        <w:jc w:val="both"/>
        <w:rPr>
          <w:rFonts w:cs="David" w:hint="cs"/>
          <w:rtl/>
        </w:rPr>
      </w:pPr>
    </w:p>
    <w:p w14:paraId="66978F7A"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5F6829B0" w14:textId="77777777" w:rsidR="00330C6D" w:rsidRPr="00330C6D" w:rsidRDefault="00330C6D" w:rsidP="00330C6D">
      <w:pPr>
        <w:pStyle w:val="Heading5"/>
        <w:rPr>
          <w:rFonts w:hint="cs"/>
          <w:sz w:val="24"/>
          <w:rtl/>
        </w:rPr>
      </w:pPr>
    </w:p>
    <w:p w14:paraId="3A143422" w14:textId="77777777" w:rsidR="00330C6D" w:rsidRPr="00330C6D" w:rsidRDefault="00330C6D" w:rsidP="00330C6D">
      <w:pPr>
        <w:bidi/>
        <w:jc w:val="both"/>
        <w:rPr>
          <w:rFonts w:cs="David" w:hint="cs"/>
          <w:rtl/>
        </w:rPr>
      </w:pPr>
      <w:r w:rsidRPr="00330C6D">
        <w:rPr>
          <w:rFonts w:cs="David" w:hint="cs"/>
          <w:rtl/>
        </w:rPr>
        <w:tab/>
        <w:t xml:space="preserve">לא צריך משאל, אגיד לכם מה היה במליאה. במליאה כל המציעים, למעט חבר הכנסת שאמה, היו בעד ועדת כספים. </w:t>
      </w:r>
    </w:p>
    <w:p w14:paraId="3420C51C" w14:textId="77777777" w:rsidR="00330C6D" w:rsidRPr="00330C6D" w:rsidRDefault="00330C6D" w:rsidP="00330C6D">
      <w:pPr>
        <w:bidi/>
        <w:jc w:val="both"/>
        <w:rPr>
          <w:rFonts w:cs="David" w:hint="cs"/>
          <w:rtl/>
        </w:rPr>
      </w:pPr>
    </w:p>
    <w:p w14:paraId="683684F5"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E979747" w14:textId="77777777" w:rsidR="00330C6D" w:rsidRPr="00330C6D" w:rsidRDefault="00330C6D" w:rsidP="00330C6D">
      <w:pPr>
        <w:bidi/>
        <w:jc w:val="both"/>
        <w:rPr>
          <w:rFonts w:cs="David" w:hint="cs"/>
          <w:rtl/>
        </w:rPr>
      </w:pPr>
    </w:p>
    <w:p w14:paraId="68934453" w14:textId="77777777" w:rsidR="00330C6D" w:rsidRPr="00330C6D" w:rsidRDefault="00330C6D" w:rsidP="00330C6D">
      <w:pPr>
        <w:bidi/>
        <w:jc w:val="both"/>
        <w:rPr>
          <w:rFonts w:cs="David" w:hint="cs"/>
          <w:rtl/>
        </w:rPr>
      </w:pPr>
      <w:r w:rsidRPr="00330C6D">
        <w:rPr>
          <w:rFonts w:cs="David" w:hint="cs"/>
          <w:rtl/>
        </w:rPr>
        <w:tab/>
        <w:t xml:space="preserve"> חברים, אני חושב שהעמדות ברורות. אני מביא את ההצעה כהצעה ראשונה להעביר את זה לוועדת הכלכלה בהתאם לנושא והשייכות התקנונית שלו. מי בעד ועדת הכלכלה? 7. מי נגד? 4. אם כך אני לא מביא הצעה נגדית כי ההצעה אושרה, הנושא עובר לוועדת הכלכלה. </w:t>
      </w:r>
    </w:p>
    <w:p w14:paraId="74B11391" w14:textId="77777777" w:rsidR="00330C6D" w:rsidRPr="00330C6D" w:rsidRDefault="00330C6D" w:rsidP="00330C6D">
      <w:pPr>
        <w:bidi/>
        <w:jc w:val="both"/>
        <w:rPr>
          <w:rFonts w:cs="David" w:hint="cs"/>
          <w:rtl/>
        </w:rPr>
      </w:pPr>
    </w:p>
    <w:p w14:paraId="4848A5B3" w14:textId="77777777" w:rsidR="00330C6D" w:rsidRPr="00330C6D" w:rsidRDefault="00330C6D" w:rsidP="00330C6D">
      <w:pPr>
        <w:bidi/>
        <w:jc w:val="both"/>
        <w:rPr>
          <w:rFonts w:cs="David" w:hint="cs"/>
          <w:rtl/>
        </w:rPr>
      </w:pPr>
    </w:p>
    <w:p w14:paraId="26099FF7" w14:textId="77777777" w:rsidR="00330C6D" w:rsidRPr="00330C6D" w:rsidRDefault="00330C6D" w:rsidP="00330C6D">
      <w:pPr>
        <w:bidi/>
        <w:jc w:val="both"/>
        <w:rPr>
          <w:rFonts w:cs="David" w:hint="cs"/>
          <w:rtl/>
        </w:rPr>
      </w:pPr>
    </w:p>
    <w:p w14:paraId="5A4A9BB3" w14:textId="77777777" w:rsidR="00330C6D" w:rsidRPr="00330C6D" w:rsidRDefault="00330C6D" w:rsidP="00330C6D">
      <w:pPr>
        <w:bidi/>
        <w:jc w:val="both"/>
        <w:rPr>
          <w:rFonts w:cs="David" w:hint="cs"/>
          <w:rtl/>
        </w:rPr>
      </w:pPr>
    </w:p>
    <w:p w14:paraId="7B43FB1D" w14:textId="77777777" w:rsidR="00330C6D" w:rsidRPr="00330C6D" w:rsidRDefault="00330C6D" w:rsidP="00330C6D">
      <w:pPr>
        <w:bidi/>
        <w:jc w:val="both"/>
        <w:rPr>
          <w:rFonts w:cs="David" w:hint="cs"/>
          <w:b/>
          <w:bCs/>
          <w:rtl/>
        </w:rPr>
      </w:pPr>
      <w:r w:rsidRPr="00330C6D">
        <w:rPr>
          <w:rFonts w:cs="David" w:hint="cs"/>
          <w:b/>
          <w:bCs/>
          <w:rtl/>
        </w:rPr>
        <w:t xml:space="preserve">ג. דיון מהיר בנושא: "מעצרו של חבר הכנסת מיכאל בן ארי" </w:t>
      </w:r>
      <w:r w:rsidRPr="00330C6D">
        <w:rPr>
          <w:rFonts w:cs="David"/>
          <w:b/>
          <w:bCs/>
          <w:rtl/>
        </w:rPr>
        <w:t>–</w:t>
      </w:r>
      <w:r w:rsidRPr="00330C6D">
        <w:rPr>
          <w:rFonts w:cs="David" w:hint="cs"/>
          <w:b/>
          <w:bCs/>
          <w:rtl/>
        </w:rPr>
        <w:t xml:space="preserve"> הצעת חה"כ אריה אלדד (610)</w:t>
      </w:r>
    </w:p>
    <w:p w14:paraId="7A05869C" w14:textId="77777777" w:rsidR="00330C6D" w:rsidRPr="00330C6D" w:rsidRDefault="00330C6D" w:rsidP="00330C6D">
      <w:pPr>
        <w:bidi/>
        <w:jc w:val="both"/>
        <w:rPr>
          <w:rFonts w:cs="David" w:hint="cs"/>
          <w:b/>
          <w:bCs/>
          <w:rtl/>
        </w:rPr>
      </w:pPr>
    </w:p>
    <w:p w14:paraId="410A1146" w14:textId="77777777" w:rsidR="00330C6D" w:rsidRPr="00330C6D" w:rsidRDefault="00330C6D" w:rsidP="00330C6D">
      <w:pPr>
        <w:bidi/>
        <w:jc w:val="both"/>
        <w:rPr>
          <w:rFonts w:cs="David" w:hint="cs"/>
          <w:b/>
          <w:bCs/>
          <w:rtl/>
        </w:rPr>
      </w:pPr>
      <w:r w:rsidRPr="00330C6D">
        <w:rPr>
          <w:rFonts w:cs="David" w:hint="cs"/>
          <w:b/>
          <w:bCs/>
          <w:rtl/>
        </w:rPr>
        <w:t xml:space="preserve">ד. הצעה לסדר יום בנושא: "התנהגות פרובוקטיבית והפרעה לכוחות הביטחון במילוי תפקידם ע"י חבר הכנסת מיכאל בן ארי" </w:t>
      </w:r>
      <w:r w:rsidRPr="00330C6D">
        <w:rPr>
          <w:rFonts w:cs="David"/>
          <w:b/>
          <w:bCs/>
          <w:rtl/>
        </w:rPr>
        <w:t>–</w:t>
      </w:r>
      <w:r w:rsidRPr="00330C6D">
        <w:rPr>
          <w:rFonts w:cs="David" w:hint="cs"/>
          <w:b/>
          <w:bCs/>
          <w:rtl/>
        </w:rPr>
        <w:t xml:space="preserve"> הצעת חה"כ אברהם </w:t>
      </w:r>
      <w:proofErr w:type="spellStart"/>
      <w:r w:rsidRPr="00330C6D">
        <w:rPr>
          <w:rFonts w:cs="David" w:hint="cs"/>
          <w:b/>
          <w:bCs/>
          <w:rtl/>
        </w:rPr>
        <w:t>דיכטר</w:t>
      </w:r>
      <w:proofErr w:type="spellEnd"/>
      <w:r w:rsidRPr="00330C6D">
        <w:rPr>
          <w:rFonts w:cs="David" w:hint="cs"/>
          <w:b/>
          <w:bCs/>
          <w:rtl/>
        </w:rPr>
        <w:t xml:space="preserve"> (682)</w:t>
      </w:r>
    </w:p>
    <w:p w14:paraId="3A4574FC" w14:textId="77777777" w:rsidR="00330C6D" w:rsidRPr="00330C6D" w:rsidRDefault="00330C6D" w:rsidP="00330C6D">
      <w:pPr>
        <w:bidi/>
        <w:jc w:val="both"/>
        <w:rPr>
          <w:rFonts w:cs="David" w:hint="cs"/>
          <w:rtl/>
        </w:rPr>
      </w:pPr>
    </w:p>
    <w:p w14:paraId="15A5B72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16EF65C" w14:textId="77777777" w:rsidR="00330C6D" w:rsidRPr="00330C6D" w:rsidRDefault="00330C6D" w:rsidP="00330C6D">
      <w:pPr>
        <w:bidi/>
        <w:jc w:val="both"/>
        <w:rPr>
          <w:rFonts w:cs="David" w:hint="cs"/>
          <w:rtl/>
        </w:rPr>
      </w:pPr>
    </w:p>
    <w:p w14:paraId="68EDCF95" w14:textId="77777777" w:rsidR="00330C6D" w:rsidRPr="00330C6D" w:rsidRDefault="00330C6D" w:rsidP="00330C6D">
      <w:pPr>
        <w:bidi/>
        <w:jc w:val="both"/>
        <w:rPr>
          <w:rFonts w:cs="David" w:hint="cs"/>
          <w:rtl/>
        </w:rPr>
      </w:pPr>
      <w:r w:rsidRPr="00330C6D">
        <w:rPr>
          <w:rFonts w:cs="David" w:hint="cs"/>
          <w:rtl/>
        </w:rPr>
        <w:tab/>
        <w:t xml:space="preserve">אנחנו עוברים לנושא הבא על סדר היום, דיון בנושא מעצרו של חה"כ מיכאל בן ארי,  הצעה לדיון מהיר של חה"כ אריה אלדד, שניהם נמצאים כאן, והצעה לסדר היום שגם הועברה אלינו וכמובן באופן טבעי חיברנו אותה של חה"כ </w:t>
      </w:r>
      <w:proofErr w:type="spellStart"/>
      <w:r w:rsidRPr="00330C6D">
        <w:rPr>
          <w:rFonts w:cs="David" w:hint="cs"/>
          <w:rtl/>
        </w:rPr>
        <w:t>דיכטר</w:t>
      </w:r>
      <w:proofErr w:type="spellEnd"/>
      <w:r w:rsidRPr="00330C6D">
        <w:rPr>
          <w:rFonts w:cs="David" w:hint="cs"/>
          <w:rtl/>
        </w:rPr>
        <w:t xml:space="preserve"> "התנהגות פרובוקטיבית והפרעה לכוחות הביטחון במילוי תפקידם ע"י חבר הכנסת מיכאל בן ארי". יש לנו כאן מפגש של דיון מהיר והצעה לסדר שכולם מתייחסים לאותו אירוע. </w:t>
      </w:r>
    </w:p>
    <w:p w14:paraId="06416EC2" w14:textId="77777777" w:rsidR="00330C6D" w:rsidRPr="00330C6D" w:rsidRDefault="00330C6D" w:rsidP="00330C6D">
      <w:pPr>
        <w:bidi/>
        <w:jc w:val="both"/>
        <w:rPr>
          <w:rFonts w:cs="David" w:hint="cs"/>
          <w:rtl/>
        </w:rPr>
      </w:pPr>
    </w:p>
    <w:p w14:paraId="1742C3F9" w14:textId="77777777" w:rsidR="00330C6D" w:rsidRPr="00330C6D" w:rsidRDefault="00330C6D" w:rsidP="00330C6D">
      <w:pPr>
        <w:bidi/>
        <w:ind w:firstLine="567"/>
        <w:jc w:val="both"/>
        <w:rPr>
          <w:rFonts w:cs="David" w:hint="cs"/>
          <w:rtl/>
        </w:rPr>
      </w:pPr>
      <w:r w:rsidRPr="00330C6D">
        <w:rPr>
          <w:rFonts w:cs="David" w:hint="cs"/>
          <w:rtl/>
        </w:rPr>
        <w:t xml:space="preserve">לפני שנפתח את הדיון אני חייב לפתוח בדברי הקדמה, מייד אבקש גם ממזכיר הכנסת להתייחס לכך. בעקבות דברי ההקדמה שלי תבינו שהדיון היום יהיה מאוד קצר. באופן טבעי הוזמנו לדיון הזה גם משרד הביטחון וגם המשרד לביטחון פנים. שניהם בחרו לא להופיע שזה עניין שהוא לא דבר של מה בכך בהתנהלות של הכנסת מול הרשות המבצעת. </w:t>
      </w:r>
    </w:p>
    <w:p w14:paraId="7764E379" w14:textId="77777777" w:rsidR="00330C6D" w:rsidRPr="00330C6D" w:rsidRDefault="00330C6D" w:rsidP="00330C6D">
      <w:pPr>
        <w:bidi/>
        <w:ind w:firstLine="567"/>
        <w:jc w:val="both"/>
        <w:rPr>
          <w:rFonts w:cs="David" w:hint="cs"/>
          <w:rtl/>
        </w:rPr>
      </w:pPr>
    </w:p>
    <w:p w14:paraId="747785C0" w14:textId="77777777" w:rsidR="00330C6D" w:rsidRPr="00330C6D" w:rsidRDefault="00330C6D" w:rsidP="00330C6D">
      <w:pPr>
        <w:bidi/>
        <w:jc w:val="both"/>
        <w:rPr>
          <w:rFonts w:cs="David" w:hint="cs"/>
          <w:rtl/>
        </w:rPr>
      </w:pPr>
      <w:r w:rsidRPr="00330C6D">
        <w:rPr>
          <w:rFonts w:cs="David" w:hint="cs"/>
          <w:u w:val="single"/>
          <w:rtl/>
        </w:rPr>
        <w:t>מיכאל בן ארי:</w:t>
      </w:r>
    </w:p>
    <w:p w14:paraId="28530D10" w14:textId="77777777" w:rsidR="00330C6D" w:rsidRPr="00330C6D" w:rsidRDefault="00330C6D" w:rsidP="00330C6D">
      <w:pPr>
        <w:bidi/>
        <w:jc w:val="both"/>
        <w:rPr>
          <w:rFonts w:cs="David" w:hint="cs"/>
          <w:rtl/>
        </w:rPr>
      </w:pPr>
    </w:p>
    <w:p w14:paraId="1528F176" w14:textId="77777777" w:rsidR="00330C6D" w:rsidRPr="00330C6D" w:rsidRDefault="00330C6D" w:rsidP="00330C6D">
      <w:pPr>
        <w:bidi/>
        <w:jc w:val="both"/>
        <w:rPr>
          <w:rFonts w:cs="David" w:hint="cs"/>
          <w:rtl/>
        </w:rPr>
      </w:pPr>
      <w:r w:rsidRPr="00330C6D">
        <w:rPr>
          <w:rFonts w:cs="David" w:hint="cs"/>
          <w:rtl/>
        </w:rPr>
        <w:tab/>
        <w:t xml:space="preserve">אני רוצה להוסיף דבר נוסף. </w:t>
      </w:r>
    </w:p>
    <w:p w14:paraId="5EC3FCC1" w14:textId="77777777" w:rsidR="00330C6D" w:rsidRPr="00330C6D" w:rsidRDefault="00330C6D" w:rsidP="00330C6D">
      <w:pPr>
        <w:bidi/>
        <w:jc w:val="both"/>
        <w:rPr>
          <w:rFonts w:cs="David" w:hint="cs"/>
          <w:rtl/>
        </w:rPr>
      </w:pPr>
    </w:p>
    <w:p w14:paraId="1FC45D7E"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B437B65" w14:textId="77777777" w:rsidR="00330C6D" w:rsidRPr="00330C6D" w:rsidRDefault="00330C6D" w:rsidP="00330C6D">
      <w:pPr>
        <w:bidi/>
        <w:jc w:val="both"/>
        <w:rPr>
          <w:rFonts w:cs="David" w:hint="cs"/>
          <w:rtl/>
        </w:rPr>
      </w:pPr>
    </w:p>
    <w:p w14:paraId="76E1BC9C" w14:textId="77777777" w:rsidR="00330C6D" w:rsidRPr="00330C6D" w:rsidRDefault="00330C6D" w:rsidP="00330C6D">
      <w:pPr>
        <w:bidi/>
        <w:jc w:val="both"/>
        <w:rPr>
          <w:rFonts w:cs="David" w:hint="cs"/>
          <w:rtl/>
        </w:rPr>
      </w:pPr>
      <w:r w:rsidRPr="00330C6D">
        <w:rPr>
          <w:rFonts w:cs="David" w:hint="cs"/>
          <w:rtl/>
        </w:rPr>
        <w:tab/>
        <w:t xml:space="preserve"> לא, חבר הכנסת מיכאל בן ארי, אנחנו כאן בדיון מסודר, קודם אמסור לחברים את העדכון אחר כך אמליץ מה המתכונת הנכונה בעיני להתנהג במצב כזה אבל קודם אני רוצה שכולם יידעו את העובדות. </w:t>
      </w:r>
    </w:p>
    <w:p w14:paraId="4D0DB497" w14:textId="77777777" w:rsidR="00330C6D" w:rsidRPr="00330C6D" w:rsidRDefault="00330C6D" w:rsidP="00330C6D">
      <w:pPr>
        <w:bidi/>
        <w:jc w:val="both"/>
        <w:rPr>
          <w:rFonts w:cs="David" w:hint="cs"/>
          <w:rtl/>
        </w:rPr>
      </w:pPr>
    </w:p>
    <w:p w14:paraId="21D5F1E1" w14:textId="77777777" w:rsidR="00330C6D" w:rsidRPr="00330C6D" w:rsidRDefault="00330C6D" w:rsidP="00330C6D">
      <w:pPr>
        <w:bidi/>
        <w:ind w:firstLine="567"/>
        <w:jc w:val="both"/>
        <w:rPr>
          <w:rFonts w:cs="David" w:hint="cs"/>
          <w:rtl/>
        </w:rPr>
      </w:pPr>
      <w:r w:rsidRPr="00330C6D">
        <w:rPr>
          <w:rFonts w:cs="David" w:hint="cs"/>
          <w:rtl/>
        </w:rPr>
        <w:t xml:space="preserve">אני חושב שלא משרד הביטחון ולא המשרד לביטחון פנים, בוודאי יעיד על כך השר לביטחון פנים לשעבר שיושב כאן איתנו, הם לא איזושהי רשות מיוחדת בתוך הרשות המבצעת  שלא מכירות את הכנסת ופועלות בחלל ריק. כשהכנסת מקיימת דיון ומזמינה את הנציגים הם חייבים להתייצב. </w:t>
      </w:r>
    </w:p>
    <w:p w14:paraId="27AD033B" w14:textId="77777777" w:rsidR="00330C6D" w:rsidRPr="00330C6D" w:rsidRDefault="00330C6D" w:rsidP="00330C6D">
      <w:pPr>
        <w:bidi/>
        <w:jc w:val="both"/>
        <w:rPr>
          <w:rFonts w:cs="David" w:hint="cs"/>
          <w:rtl/>
        </w:rPr>
      </w:pPr>
    </w:p>
    <w:p w14:paraId="3361B4A4" w14:textId="77777777" w:rsidR="00330C6D" w:rsidRPr="00330C6D" w:rsidRDefault="00330C6D" w:rsidP="00330C6D">
      <w:pPr>
        <w:bidi/>
        <w:jc w:val="both"/>
        <w:rPr>
          <w:rFonts w:cs="David" w:hint="cs"/>
          <w:rtl/>
        </w:rPr>
      </w:pPr>
      <w:r w:rsidRPr="00330C6D">
        <w:rPr>
          <w:rFonts w:cs="David" w:hint="cs"/>
          <w:u w:val="single"/>
          <w:rtl/>
        </w:rPr>
        <w:t>אריה ביבי:</w:t>
      </w:r>
    </w:p>
    <w:p w14:paraId="465BD8FC" w14:textId="77777777" w:rsidR="00330C6D" w:rsidRPr="00330C6D" w:rsidRDefault="00330C6D" w:rsidP="00330C6D">
      <w:pPr>
        <w:bidi/>
        <w:jc w:val="both"/>
        <w:rPr>
          <w:rFonts w:cs="David" w:hint="cs"/>
          <w:rtl/>
        </w:rPr>
      </w:pPr>
    </w:p>
    <w:p w14:paraId="4CA01A7B" w14:textId="77777777" w:rsidR="00330C6D" w:rsidRPr="00330C6D" w:rsidRDefault="00330C6D" w:rsidP="00330C6D">
      <w:pPr>
        <w:bidi/>
        <w:jc w:val="both"/>
        <w:rPr>
          <w:rFonts w:cs="David" w:hint="cs"/>
          <w:rtl/>
        </w:rPr>
      </w:pPr>
      <w:r w:rsidRPr="00330C6D">
        <w:rPr>
          <w:rFonts w:cs="David" w:hint="cs"/>
          <w:rtl/>
        </w:rPr>
        <w:tab/>
        <w:t xml:space="preserve">אבל אלה שרים שלכם, מה אתה בא אליו בטענות. </w:t>
      </w:r>
    </w:p>
    <w:p w14:paraId="3524BFD8" w14:textId="77777777" w:rsidR="00330C6D" w:rsidRPr="00330C6D" w:rsidRDefault="00330C6D" w:rsidP="00330C6D">
      <w:pPr>
        <w:bidi/>
        <w:jc w:val="both"/>
        <w:rPr>
          <w:rFonts w:cs="David" w:hint="cs"/>
          <w:rtl/>
        </w:rPr>
      </w:pPr>
    </w:p>
    <w:p w14:paraId="5DE08F2B"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AE14C53" w14:textId="77777777" w:rsidR="00330C6D" w:rsidRPr="00330C6D" w:rsidRDefault="00330C6D" w:rsidP="00330C6D">
      <w:pPr>
        <w:bidi/>
        <w:jc w:val="both"/>
        <w:rPr>
          <w:rFonts w:cs="David" w:hint="cs"/>
          <w:rtl/>
        </w:rPr>
      </w:pPr>
    </w:p>
    <w:p w14:paraId="0039CE9E" w14:textId="77777777" w:rsidR="00330C6D" w:rsidRPr="00330C6D" w:rsidRDefault="00330C6D" w:rsidP="00330C6D">
      <w:pPr>
        <w:bidi/>
        <w:jc w:val="both"/>
        <w:rPr>
          <w:rFonts w:cs="David" w:hint="cs"/>
          <w:rtl/>
        </w:rPr>
      </w:pPr>
      <w:r w:rsidRPr="00330C6D">
        <w:rPr>
          <w:rFonts w:cs="David" w:hint="cs"/>
          <w:rtl/>
        </w:rPr>
        <w:tab/>
        <w:t xml:space="preserve"> אני לא בא אליו בטענות, אמרתי שהוא יעיד בוודאי, אני זוכר בקדנציה שלו המשרד לביטחון פנים התייצב בפני הכנסת. </w:t>
      </w:r>
    </w:p>
    <w:p w14:paraId="44B83B4C" w14:textId="77777777" w:rsidR="00330C6D" w:rsidRPr="00330C6D" w:rsidRDefault="00330C6D" w:rsidP="00330C6D">
      <w:pPr>
        <w:bidi/>
        <w:jc w:val="both"/>
        <w:rPr>
          <w:rFonts w:cs="David" w:hint="cs"/>
          <w:rtl/>
        </w:rPr>
      </w:pPr>
    </w:p>
    <w:p w14:paraId="6AC7996A" w14:textId="77777777" w:rsidR="00330C6D" w:rsidRPr="00330C6D" w:rsidRDefault="00330C6D" w:rsidP="00330C6D">
      <w:pPr>
        <w:bidi/>
        <w:jc w:val="both"/>
        <w:rPr>
          <w:rFonts w:cs="David" w:hint="cs"/>
          <w:rtl/>
        </w:rPr>
      </w:pPr>
      <w:r w:rsidRPr="00330C6D">
        <w:rPr>
          <w:rFonts w:cs="David" w:hint="cs"/>
          <w:u w:val="single"/>
          <w:rtl/>
        </w:rPr>
        <w:t>אריה ביבי:</w:t>
      </w:r>
    </w:p>
    <w:p w14:paraId="065578B0" w14:textId="77777777" w:rsidR="00330C6D" w:rsidRPr="00330C6D" w:rsidRDefault="00330C6D" w:rsidP="00330C6D">
      <w:pPr>
        <w:bidi/>
        <w:jc w:val="both"/>
        <w:rPr>
          <w:rFonts w:cs="David" w:hint="cs"/>
          <w:rtl/>
        </w:rPr>
      </w:pPr>
    </w:p>
    <w:p w14:paraId="1803B11C" w14:textId="77777777" w:rsidR="00330C6D" w:rsidRPr="00330C6D" w:rsidRDefault="00330C6D" w:rsidP="00330C6D">
      <w:pPr>
        <w:bidi/>
        <w:jc w:val="both"/>
        <w:rPr>
          <w:rFonts w:cs="David" w:hint="cs"/>
          <w:rtl/>
        </w:rPr>
      </w:pPr>
      <w:r w:rsidRPr="00330C6D">
        <w:rPr>
          <w:rFonts w:cs="David" w:hint="cs"/>
          <w:rtl/>
        </w:rPr>
        <w:tab/>
        <w:t xml:space="preserve">כל הכבוד. </w:t>
      </w:r>
    </w:p>
    <w:p w14:paraId="60AE4959" w14:textId="77777777" w:rsidR="00330C6D" w:rsidRPr="00330C6D" w:rsidRDefault="00330C6D" w:rsidP="00330C6D">
      <w:pPr>
        <w:bidi/>
        <w:jc w:val="both"/>
        <w:rPr>
          <w:rFonts w:cs="David" w:hint="cs"/>
          <w:rtl/>
        </w:rPr>
      </w:pPr>
    </w:p>
    <w:p w14:paraId="1940D4CB"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7303414" w14:textId="77777777" w:rsidR="00330C6D" w:rsidRPr="00330C6D" w:rsidRDefault="00330C6D" w:rsidP="00330C6D">
      <w:pPr>
        <w:bidi/>
        <w:jc w:val="both"/>
        <w:rPr>
          <w:rFonts w:cs="David" w:hint="cs"/>
          <w:rtl/>
        </w:rPr>
      </w:pPr>
    </w:p>
    <w:p w14:paraId="3F4AD648" w14:textId="77777777" w:rsidR="00330C6D" w:rsidRPr="00330C6D" w:rsidRDefault="00330C6D" w:rsidP="00330C6D">
      <w:pPr>
        <w:bidi/>
        <w:jc w:val="both"/>
        <w:rPr>
          <w:rFonts w:cs="David" w:hint="cs"/>
          <w:rtl/>
        </w:rPr>
      </w:pPr>
      <w:r w:rsidRPr="00330C6D">
        <w:rPr>
          <w:rFonts w:cs="David" w:hint="cs"/>
          <w:rtl/>
        </w:rPr>
        <w:tab/>
        <w:t xml:space="preserve"> אני אומר את זה לשבח, לא לגנאי. אני חושב שהמצב שדרגים ביצועיים מחליטים לא להופיע בפני הוועדה, משרד הביטחון הגיב בכתב, המכתב מונח בפניכם, הופץ כאן, אבל עדיין זאת לא סיבה לא להתייצב כאן. לא נעביר עכשיו </w:t>
      </w:r>
      <w:proofErr w:type="spellStart"/>
      <w:r w:rsidRPr="00330C6D">
        <w:rPr>
          <w:rFonts w:cs="David" w:hint="cs"/>
          <w:rtl/>
        </w:rPr>
        <w:t>הכל</w:t>
      </w:r>
      <w:proofErr w:type="spellEnd"/>
      <w:r w:rsidRPr="00330C6D">
        <w:rPr>
          <w:rFonts w:cs="David" w:hint="cs"/>
          <w:rtl/>
        </w:rPr>
        <w:t xml:space="preserve"> להתכתבות כזאת בין הכנסת לבין הרשות המבצעת והרשות המבצעת תבחר להגיב בכתב, נגיע רחוק. המשרד לביטחון פנים בחר להעיר שהוא חושב שהנושא נמצא בסמכותו של משרד הביטחון ולכן לא מתפקידו להתייצב כאן ולתת הסברים. אני חושב שזה מצב מאוד, מאוד לא ראוי ולכן אני פותח בזה. אני רואה את זה בחומרה רבה התנהלות כזאת של רשות מבצעת מול הכנסת. אגב לצערי זאת לא פעם ראשונה שזה קורה. </w:t>
      </w:r>
    </w:p>
    <w:p w14:paraId="350B5B07" w14:textId="77777777" w:rsidR="00330C6D" w:rsidRPr="00330C6D" w:rsidRDefault="00330C6D" w:rsidP="00330C6D">
      <w:pPr>
        <w:bidi/>
        <w:jc w:val="both"/>
        <w:rPr>
          <w:rFonts w:cs="David" w:hint="cs"/>
          <w:rtl/>
        </w:rPr>
      </w:pPr>
    </w:p>
    <w:p w14:paraId="0FAFF157" w14:textId="77777777" w:rsidR="00330C6D" w:rsidRPr="00330C6D" w:rsidRDefault="00330C6D" w:rsidP="00330C6D">
      <w:pPr>
        <w:bidi/>
        <w:jc w:val="both"/>
        <w:rPr>
          <w:rFonts w:cs="David" w:hint="cs"/>
          <w:u w:val="single"/>
          <w:rtl/>
        </w:rPr>
      </w:pPr>
    </w:p>
    <w:p w14:paraId="6BCA4941" w14:textId="77777777" w:rsidR="00330C6D" w:rsidRPr="00330C6D" w:rsidRDefault="00330C6D" w:rsidP="00330C6D">
      <w:pPr>
        <w:bidi/>
        <w:jc w:val="both"/>
        <w:rPr>
          <w:rFonts w:cs="David" w:hint="cs"/>
          <w:u w:val="single"/>
          <w:rtl/>
        </w:rPr>
      </w:pPr>
    </w:p>
    <w:p w14:paraId="4A693AB9" w14:textId="77777777" w:rsidR="00330C6D" w:rsidRPr="00330C6D" w:rsidRDefault="00330C6D" w:rsidP="00330C6D">
      <w:pPr>
        <w:bidi/>
        <w:jc w:val="both"/>
        <w:rPr>
          <w:rFonts w:cs="David" w:hint="cs"/>
          <w:u w:val="single"/>
          <w:rtl/>
        </w:rPr>
      </w:pPr>
      <w:r w:rsidRPr="00330C6D">
        <w:rPr>
          <w:rFonts w:cs="David" w:hint="cs"/>
          <w:u w:val="single"/>
          <w:rtl/>
        </w:rPr>
        <w:t>אריה אלדד:</w:t>
      </w:r>
    </w:p>
    <w:p w14:paraId="41FEABA4" w14:textId="77777777" w:rsidR="00330C6D" w:rsidRPr="00330C6D" w:rsidRDefault="00330C6D" w:rsidP="00330C6D">
      <w:pPr>
        <w:bidi/>
        <w:jc w:val="both"/>
        <w:rPr>
          <w:rFonts w:cs="David" w:hint="cs"/>
          <w:u w:val="single"/>
          <w:rtl/>
        </w:rPr>
      </w:pPr>
    </w:p>
    <w:p w14:paraId="620B83A6" w14:textId="77777777" w:rsidR="00330C6D" w:rsidRPr="00330C6D" w:rsidRDefault="00330C6D" w:rsidP="00330C6D">
      <w:pPr>
        <w:bidi/>
        <w:jc w:val="both"/>
        <w:rPr>
          <w:rFonts w:cs="David" w:hint="cs"/>
          <w:rtl/>
        </w:rPr>
      </w:pPr>
      <w:r w:rsidRPr="00330C6D">
        <w:rPr>
          <w:rFonts w:cs="David" w:hint="cs"/>
          <w:rtl/>
        </w:rPr>
        <w:tab/>
        <w:t xml:space="preserve"> לפני שבוע.</w:t>
      </w:r>
    </w:p>
    <w:p w14:paraId="6EC665AC" w14:textId="77777777" w:rsidR="00330C6D" w:rsidRPr="00330C6D" w:rsidRDefault="00330C6D" w:rsidP="00330C6D">
      <w:pPr>
        <w:bidi/>
        <w:jc w:val="both"/>
        <w:rPr>
          <w:rFonts w:cs="David" w:hint="cs"/>
          <w:rtl/>
        </w:rPr>
      </w:pPr>
    </w:p>
    <w:p w14:paraId="4C3766A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46AE9F8" w14:textId="77777777" w:rsidR="00330C6D" w:rsidRPr="00330C6D" w:rsidRDefault="00330C6D" w:rsidP="00330C6D">
      <w:pPr>
        <w:bidi/>
        <w:jc w:val="both"/>
        <w:rPr>
          <w:rFonts w:cs="David" w:hint="cs"/>
          <w:rtl/>
        </w:rPr>
      </w:pPr>
    </w:p>
    <w:p w14:paraId="149E90E2" w14:textId="77777777" w:rsidR="00330C6D" w:rsidRPr="00330C6D" w:rsidRDefault="00330C6D" w:rsidP="00330C6D">
      <w:pPr>
        <w:bidi/>
        <w:jc w:val="both"/>
        <w:rPr>
          <w:rFonts w:cs="David" w:hint="cs"/>
          <w:rtl/>
        </w:rPr>
      </w:pPr>
      <w:r w:rsidRPr="00330C6D">
        <w:rPr>
          <w:rFonts w:cs="David" w:hint="cs"/>
          <w:rtl/>
        </w:rPr>
        <w:tab/>
        <w:t xml:space="preserve">מעיר בצדק חבר הכנסת אלדד, כנראה שיש לי מזל מיוחד מול משרד הביטחון אבל בשבוע שעבר בדיון בוועדת חוץ וביטחון בחר ראש המינהל האזרחי להורות לנציג שהיה אמור להתייצב שם ברגע האחרון לא להתייצב בפני הוועדה וזו הפרה בוטה של כללי הנוהל בהתאם לכל ההנחיות שהועברו, אגב, וחודדו על ידי מזכיר הממשלה הקודם. אני מזכיר לכולנו, מי שעקב אחרי הפרשה הזאת שבכנסת הקודמת היו כמה מקרים של אי התייצבות של נציגי הרשות המבצעת בפני הכנסת, הכנסת מחתה על זה באופן תקיף בפני מזכיר הממשלה. מזכיר הממשלה קיבל דיון במעורבות נציב שירות המדינה וחידד מאוד והוציא הנחיות לגבי ההופעה בפני ועדות הכנסת, כאשר כמובן שמורה הזכות לשר הנוגע בדבר להתייצב במקום הנציג, זה בהחלט אפשרי. </w:t>
      </w:r>
    </w:p>
    <w:p w14:paraId="2228F403" w14:textId="77777777" w:rsidR="00330C6D" w:rsidRPr="00330C6D" w:rsidRDefault="00330C6D" w:rsidP="00330C6D">
      <w:pPr>
        <w:bidi/>
        <w:jc w:val="both"/>
        <w:rPr>
          <w:rFonts w:cs="David" w:hint="cs"/>
          <w:rtl/>
        </w:rPr>
      </w:pPr>
    </w:p>
    <w:p w14:paraId="1825DCA0" w14:textId="77777777" w:rsidR="00330C6D" w:rsidRPr="00330C6D" w:rsidRDefault="00330C6D" w:rsidP="00330C6D">
      <w:pPr>
        <w:bidi/>
        <w:jc w:val="both"/>
        <w:rPr>
          <w:rFonts w:cs="David" w:hint="cs"/>
          <w:rtl/>
        </w:rPr>
      </w:pPr>
      <w:r w:rsidRPr="00330C6D">
        <w:rPr>
          <w:rFonts w:cs="David" w:hint="cs"/>
          <w:u w:val="single"/>
          <w:rtl/>
        </w:rPr>
        <w:t xml:space="preserve">מנחם אליעזר </w:t>
      </w:r>
      <w:proofErr w:type="spellStart"/>
      <w:r w:rsidRPr="00330C6D">
        <w:rPr>
          <w:rFonts w:cs="David" w:hint="cs"/>
          <w:u w:val="single"/>
          <w:rtl/>
        </w:rPr>
        <w:t>מוזס</w:t>
      </w:r>
      <w:proofErr w:type="spellEnd"/>
      <w:r w:rsidRPr="00330C6D">
        <w:rPr>
          <w:rFonts w:cs="David" w:hint="cs"/>
          <w:u w:val="single"/>
          <w:rtl/>
        </w:rPr>
        <w:t>:</w:t>
      </w:r>
    </w:p>
    <w:p w14:paraId="7F8DAF2D" w14:textId="77777777" w:rsidR="00330C6D" w:rsidRPr="00330C6D" w:rsidRDefault="00330C6D" w:rsidP="00330C6D">
      <w:pPr>
        <w:bidi/>
        <w:jc w:val="both"/>
        <w:rPr>
          <w:rFonts w:cs="David" w:hint="cs"/>
          <w:rtl/>
        </w:rPr>
      </w:pPr>
    </w:p>
    <w:p w14:paraId="7986555E" w14:textId="77777777" w:rsidR="00330C6D" w:rsidRPr="00330C6D" w:rsidRDefault="00330C6D" w:rsidP="00330C6D">
      <w:pPr>
        <w:bidi/>
        <w:jc w:val="both"/>
        <w:rPr>
          <w:rFonts w:cs="David" w:hint="cs"/>
          <w:rtl/>
        </w:rPr>
      </w:pPr>
      <w:r w:rsidRPr="00330C6D">
        <w:rPr>
          <w:rFonts w:cs="David" w:hint="cs"/>
          <w:rtl/>
        </w:rPr>
        <w:tab/>
        <w:t>אין סנקציות?</w:t>
      </w:r>
    </w:p>
    <w:p w14:paraId="3185F973" w14:textId="77777777" w:rsidR="00330C6D" w:rsidRPr="00330C6D" w:rsidRDefault="00330C6D" w:rsidP="00330C6D">
      <w:pPr>
        <w:bidi/>
        <w:jc w:val="both"/>
        <w:rPr>
          <w:rFonts w:cs="David" w:hint="cs"/>
          <w:rtl/>
        </w:rPr>
      </w:pPr>
    </w:p>
    <w:p w14:paraId="7BBF85D1"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D7DA958" w14:textId="77777777" w:rsidR="00330C6D" w:rsidRPr="00330C6D" w:rsidRDefault="00330C6D" w:rsidP="00330C6D">
      <w:pPr>
        <w:bidi/>
        <w:jc w:val="both"/>
        <w:rPr>
          <w:rFonts w:cs="David" w:hint="cs"/>
          <w:rtl/>
        </w:rPr>
      </w:pPr>
    </w:p>
    <w:p w14:paraId="58D69013" w14:textId="77777777" w:rsidR="00330C6D" w:rsidRPr="00330C6D" w:rsidRDefault="00330C6D" w:rsidP="00330C6D">
      <w:pPr>
        <w:bidi/>
        <w:jc w:val="both"/>
        <w:rPr>
          <w:rFonts w:cs="David" w:hint="cs"/>
          <w:rtl/>
        </w:rPr>
      </w:pPr>
      <w:r w:rsidRPr="00330C6D">
        <w:rPr>
          <w:rFonts w:cs="David" w:hint="cs"/>
          <w:rtl/>
        </w:rPr>
        <w:tab/>
        <w:t xml:space="preserve">אני רוצה לעדכן אתכם בעובדות, זה המצב. פניתי כבר למזכיר הכנסת בבקשה שכמובן יפנה למזכיר הממשלה וללשכות השרים הרלוונטיות לתבוע את כבודה של הכנסת בעניין הזה. אני חוזר ואומר, כיושב ראש הוועדה, אני גם מבקש ממזכיר הכנסת להתייחס לנקודה הזאת. לעצם העניין, אגיד את דעתי. אני חושב שלקיים כאן דיון מהותי שלא בנוכחות הגורמים המקצועיים - זה לא נכון כי סך </w:t>
      </w:r>
      <w:proofErr w:type="spellStart"/>
      <w:r w:rsidRPr="00330C6D">
        <w:rPr>
          <w:rFonts w:cs="David" w:hint="cs"/>
          <w:rtl/>
        </w:rPr>
        <w:t>הכל</w:t>
      </w:r>
      <w:proofErr w:type="spellEnd"/>
      <w:r w:rsidRPr="00330C6D">
        <w:rPr>
          <w:rFonts w:cs="David" w:hint="cs"/>
          <w:rtl/>
        </w:rPr>
        <w:t xml:space="preserve"> זה יהיה דיון בינינו. מצד שני לא רציתי לבטל את הדיון - - - </w:t>
      </w:r>
    </w:p>
    <w:p w14:paraId="3A621387" w14:textId="77777777" w:rsidR="00330C6D" w:rsidRPr="00330C6D" w:rsidRDefault="00330C6D" w:rsidP="00330C6D">
      <w:pPr>
        <w:bidi/>
        <w:jc w:val="both"/>
        <w:rPr>
          <w:rFonts w:cs="David" w:hint="cs"/>
          <w:rtl/>
        </w:rPr>
      </w:pPr>
    </w:p>
    <w:p w14:paraId="5F93E7BA"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482DA190" w14:textId="77777777" w:rsidR="00330C6D" w:rsidRPr="00330C6D" w:rsidRDefault="00330C6D" w:rsidP="00330C6D">
      <w:pPr>
        <w:pStyle w:val="Heading5"/>
        <w:rPr>
          <w:rFonts w:hint="cs"/>
          <w:sz w:val="24"/>
          <w:rtl/>
        </w:rPr>
      </w:pPr>
    </w:p>
    <w:p w14:paraId="199BE6BC" w14:textId="77777777" w:rsidR="00330C6D" w:rsidRPr="00330C6D" w:rsidRDefault="00330C6D" w:rsidP="00330C6D">
      <w:pPr>
        <w:bidi/>
        <w:jc w:val="both"/>
        <w:rPr>
          <w:rFonts w:cs="David" w:hint="cs"/>
          <w:rtl/>
        </w:rPr>
      </w:pPr>
      <w:r w:rsidRPr="00330C6D">
        <w:rPr>
          <w:rFonts w:cs="David" w:hint="cs"/>
          <w:rtl/>
        </w:rPr>
        <w:tab/>
        <w:t>אני חושבת שהדיון הוא בינינו.</w:t>
      </w:r>
    </w:p>
    <w:p w14:paraId="0CEF7079" w14:textId="77777777" w:rsidR="00330C6D" w:rsidRPr="00330C6D" w:rsidRDefault="00330C6D" w:rsidP="00330C6D">
      <w:pPr>
        <w:bidi/>
        <w:jc w:val="both"/>
        <w:rPr>
          <w:rFonts w:cs="David" w:hint="cs"/>
          <w:rtl/>
        </w:rPr>
      </w:pPr>
    </w:p>
    <w:p w14:paraId="58BA91F2"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87DCF67" w14:textId="77777777" w:rsidR="00330C6D" w:rsidRPr="00330C6D" w:rsidRDefault="00330C6D" w:rsidP="00330C6D">
      <w:pPr>
        <w:bidi/>
        <w:jc w:val="both"/>
        <w:rPr>
          <w:rFonts w:cs="David" w:hint="cs"/>
          <w:rtl/>
        </w:rPr>
      </w:pPr>
    </w:p>
    <w:p w14:paraId="5D8A57C4" w14:textId="77777777" w:rsidR="00330C6D" w:rsidRPr="00330C6D" w:rsidRDefault="00330C6D" w:rsidP="00330C6D">
      <w:pPr>
        <w:bidi/>
        <w:jc w:val="both"/>
        <w:rPr>
          <w:rFonts w:cs="David" w:hint="cs"/>
          <w:rtl/>
        </w:rPr>
      </w:pPr>
      <w:r w:rsidRPr="00330C6D">
        <w:rPr>
          <w:rFonts w:cs="David" w:hint="cs"/>
          <w:rtl/>
        </w:rPr>
        <w:tab/>
        <w:t xml:space="preserve"> לא רק, חשוב לשמוע מהם את ההסברים. לא רציתי לבטל את הדיון כי אז הייתי משחק לידיים של מישהו שאולי חשב שבצורה כזאת הנושא ירד מסדר היום וזה לא נכון. לכן אני מחויב לפתוח את הדיון אבל אני חושב שלא נוכל למצות אותו כאן היום ונצטרך לקיים דיון מהותי בהזדמנות אחרת. יכול להיות שהיות וכולנו טרחנו ובאנו לכאן, הייתי מציע לשני המציעים לפחות להציג את הנושא כאן. </w:t>
      </w:r>
    </w:p>
    <w:p w14:paraId="1F55E0A2" w14:textId="77777777" w:rsidR="00330C6D" w:rsidRPr="00330C6D" w:rsidRDefault="00330C6D" w:rsidP="00330C6D">
      <w:pPr>
        <w:bidi/>
        <w:jc w:val="both"/>
        <w:rPr>
          <w:rFonts w:cs="David" w:hint="cs"/>
          <w:rtl/>
        </w:rPr>
      </w:pPr>
    </w:p>
    <w:p w14:paraId="3C9765F1"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172EA625" w14:textId="77777777" w:rsidR="00330C6D" w:rsidRPr="00330C6D" w:rsidRDefault="00330C6D" w:rsidP="00330C6D">
      <w:pPr>
        <w:pStyle w:val="Heading5"/>
        <w:rPr>
          <w:rFonts w:hint="cs"/>
          <w:sz w:val="24"/>
          <w:rtl/>
        </w:rPr>
      </w:pPr>
    </w:p>
    <w:p w14:paraId="73A899E0" w14:textId="77777777" w:rsidR="00330C6D" w:rsidRPr="00330C6D" w:rsidRDefault="00330C6D" w:rsidP="00330C6D">
      <w:pPr>
        <w:bidi/>
        <w:jc w:val="both"/>
        <w:rPr>
          <w:rFonts w:cs="David" w:hint="cs"/>
          <w:rtl/>
        </w:rPr>
      </w:pPr>
      <w:r w:rsidRPr="00330C6D">
        <w:rPr>
          <w:rFonts w:cs="David" w:hint="cs"/>
          <w:rtl/>
        </w:rPr>
        <w:tab/>
        <w:t xml:space="preserve"> לא נוכל להתייחס? אז מה הרעיון? אדוני היושב ראש, אני באמת חושבת שהדיון המהותי כאן הוא דיון בחסינות חברי כנסת. זה הנושא. </w:t>
      </w:r>
    </w:p>
    <w:p w14:paraId="26242EAC" w14:textId="77777777" w:rsidR="00330C6D" w:rsidRPr="00330C6D" w:rsidRDefault="00330C6D" w:rsidP="00330C6D">
      <w:pPr>
        <w:bidi/>
        <w:jc w:val="both"/>
        <w:rPr>
          <w:rFonts w:cs="David" w:hint="cs"/>
          <w:rtl/>
        </w:rPr>
      </w:pPr>
    </w:p>
    <w:p w14:paraId="551F3F8B" w14:textId="77777777" w:rsidR="00330C6D" w:rsidRPr="00330C6D" w:rsidRDefault="00330C6D" w:rsidP="00330C6D">
      <w:pPr>
        <w:bidi/>
        <w:jc w:val="both"/>
        <w:rPr>
          <w:rFonts w:cs="David" w:hint="cs"/>
          <w:rtl/>
        </w:rPr>
      </w:pPr>
      <w:r w:rsidRPr="00330C6D">
        <w:rPr>
          <w:rFonts w:cs="David" w:hint="cs"/>
          <w:u w:val="single"/>
          <w:rtl/>
        </w:rPr>
        <w:t xml:space="preserve">אבי </w:t>
      </w:r>
      <w:proofErr w:type="spellStart"/>
      <w:r w:rsidRPr="00330C6D">
        <w:rPr>
          <w:rFonts w:cs="David" w:hint="cs"/>
          <w:u w:val="single"/>
          <w:rtl/>
        </w:rPr>
        <w:t>דיכטר</w:t>
      </w:r>
      <w:proofErr w:type="spellEnd"/>
      <w:r w:rsidRPr="00330C6D">
        <w:rPr>
          <w:rFonts w:cs="David" w:hint="cs"/>
          <w:u w:val="single"/>
          <w:rtl/>
        </w:rPr>
        <w:t>:</w:t>
      </w:r>
    </w:p>
    <w:p w14:paraId="2AD5A724" w14:textId="77777777" w:rsidR="00330C6D" w:rsidRPr="00330C6D" w:rsidRDefault="00330C6D" w:rsidP="00330C6D">
      <w:pPr>
        <w:bidi/>
        <w:jc w:val="both"/>
        <w:rPr>
          <w:rFonts w:cs="David" w:hint="cs"/>
          <w:rtl/>
        </w:rPr>
      </w:pPr>
    </w:p>
    <w:p w14:paraId="6179DC47" w14:textId="77777777" w:rsidR="00330C6D" w:rsidRPr="00330C6D" w:rsidRDefault="00330C6D" w:rsidP="00330C6D">
      <w:pPr>
        <w:bidi/>
        <w:jc w:val="both"/>
        <w:rPr>
          <w:rFonts w:cs="David" w:hint="cs"/>
          <w:rtl/>
        </w:rPr>
      </w:pPr>
      <w:r w:rsidRPr="00330C6D">
        <w:rPr>
          <w:rFonts w:cs="David" w:hint="cs"/>
          <w:rtl/>
        </w:rPr>
        <w:tab/>
        <w:t xml:space="preserve"> בניצול החסינות. </w:t>
      </w:r>
    </w:p>
    <w:p w14:paraId="1B048595" w14:textId="77777777" w:rsidR="00330C6D" w:rsidRPr="00330C6D" w:rsidRDefault="00330C6D" w:rsidP="00330C6D">
      <w:pPr>
        <w:bidi/>
        <w:jc w:val="both"/>
        <w:rPr>
          <w:rFonts w:cs="David" w:hint="cs"/>
          <w:rtl/>
        </w:rPr>
      </w:pPr>
    </w:p>
    <w:p w14:paraId="17856D4A"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4BE6049" w14:textId="77777777" w:rsidR="00330C6D" w:rsidRPr="00330C6D" w:rsidRDefault="00330C6D" w:rsidP="00330C6D">
      <w:pPr>
        <w:bidi/>
        <w:jc w:val="both"/>
        <w:rPr>
          <w:rFonts w:cs="David" w:hint="cs"/>
          <w:rtl/>
        </w:rPr>
      </w:pPr>
    </w:p>
    <w:p w14:paraId="4680B765" w14:textId="77777777" w:rsidR="00330C6D" w:rsidRPr="00330C6D" w:rsidRDefault="00330C6D" w:rsidP="00330C6D">
      <w:pPr>
        <w:bidi/>
        <w:jc w:val="both"/>
        <w:rPr>
          <w:rFonts w:cs="David" w:hint="cs"/>
          <w:rtl/>
        </w:rPr>
      </w:pPr>
      <w:r w:rsidRPr="00330C6D">
        <w:rPr>
          <w:rFonts w:cs="David" w:hint="cs"/>
          <w:rtl/>
        </w:rPr>
        <w:tab/>
        <w:t xml:space="preserve"> יכול להיות אבל כדאי לקיים אותו בנוכחות הגורמים - - - </w:t>
      </w:r>
    </w:p>
    <w:p w14:paraId="530886AA" w14:textId="77777777" w:rsidR="00330C6D" w:rsidRPr="00330C6D" w:rsidRDefault="00330C6D" w:rsidP="00330C6D">
      <w:pPr>
        <w:bidi/>
        <w:jc w:val="both"/>
        <w:rPr>
          <w:rFonts w:cs="David" w:hint="cs"/>
          <w:rtl/>
        </w:rPr>
      </w:pPr>
    </w:p>
    <w:p w14:paraId="092313F5" w14:textId="77777777" w:rsidR="00330C6D" w:rsidRPr="00330C6D" w:rsidRDefault="00330C6D" w:rsidP="00330C6D">
      <w:pPr>
        <w:bidi/>
        <w:jc w:val="both"/>
        <w:rPr>
          <w:rFonts w:cs="David" w:hint="cs"/>
          <w:rtl/>
        </w:rPr>
      </w:pPr>
      <w:r w:rsidRPr="00330C6D">
        <w:rPr>
          <w:rFonts w:cs="David" w:hint="cs"/>
          <w:rtl/>
        </w:rPr>
        <w:tab/>
        <w:t xml:space="preserve">אבקש קודם ממזכיר הכנסת להתייחס. </w:t>
      </w:r>
    </w:p>
    <w:p w14:paraId="21C15C92" w14:textId="77777777" w:rsidR="00330C6D" w:rsidRPr="00330C6D" w:rsidRDefault="00330C6D" w:rsidP="00330C6D">
      <w:pPr>
        <w:bidi/>
        <w:jc w:val="both"/>
        <w:rPr>
          <w:rFonts w:cs="David" w:hint="cs"/>
          <w:rtl/>
        </w:rPr>
      </w:pPr>
    </w:p>
    <w:p w14:paraId="12091A38" w14:textId="77777777" w:rsidR="00330C6D" w:rsidRPr="00330C6D" w:rsidRDefault="00330C6D" w:rsidP="00330C6D">
      <w:pPr>
        <w:bidi/>
        <w:jc w:val="both"/>
        <w:rPr>
          <w:rFonts w:cs="David" w:hint="cs"/>
          <w:rtl/>
        </w:rPr>
      </w:pPr>
      <w:r w:rsidRPr="00330C6D">
        <w:rPr>
          <w:rFonts w:cs="David" w:hint="cs"/>
          <w:u w:val="single"/>
          <w:rtl/>
        </w:rPr>
        <w:t>אריה אלדד:</w:t>
      </w:r>
    </w:p>
    <w:p w14:paraId="023F8D45" w14:textId="77777777" w:rsidR="00330C6D" w:rsidRPr="00330C6D" w:rsidRDefault="00330C6D" w:rsidP="00330C6D">
      <w:pPr>
        <w:bidi/>
        <w:jc w:val="both"/>
        <w:rPr>
          <w:rFonts w:cs="David" w:hint="cs"/>
          <w:rtl/>
        </w:rPr>
      </w:pPr>
    </w:p>
    <w:p w14:paraId="5B1B4903" w14:textId="77777777" w:rsidR="00330C6D" w:rsidRPr="00330C6D" w:rsidRDefault="00330C6D" w:rsidP="00330C6D">
      <w:pPr>
        <w:bidi/>
        <w:jc w:val="both"/>
        <w:rPr>
          <w:rFonts w:cs="David" w:hint="cs"/>
          <w:rtl/>
        </w:rPr>
      </w:pPr>
      <w:r w:rsidRPr="00330C6D">
        <w:rPr>
          <w:rFonts w:cs="David" w:hint="cs"/>
          <w:rtl/>
        </w:rPr>
        <w:tab/>
        <w:t xml:space="preserve">מה שאתה תופס כניצול זה נשמת אפו של החוק והצפצוף של הכנסת - - -  </w:t>
      </w:r>
      <w:r w:rsidRPr="00330C6D">
        <w:rPr>
          <w:rFonts w:cs="David" w:hint="cs"/>
          <w:rtl/>
        </w:rPr>
        <w:tab/>
      </w:r>
    </w:p>
    <w:p w14:paraId="40CCD3BB" w14:textId="77777777" w:rsidR="00330C6D" w:rsidRPr="00330C6D" w:rsidRDefault="00330C6D" w:rsidP="00330C6D">
      <w:pPr>
        <w:bidi/>
        <w:jc w:val="both"/>
        <w:rPr>
          <w:rFonts w:cs="David" w:hint="cs"/>
          <w:rtl/>
        </w:rPr>
      </w:pPr>
    </w:p>
    <w:p w14:paraId="0CE37D09" w14:textId="77777777" w:rsidR="00330C6D" w:rsidRPr="00330C6D" w:rsidRDefault="00330C6D" w:rsidP="00330C6D">
      <w:pPr>
        <w:bidi/>
        <w:jc w:val="both"/>
        <w:rPr>
          <w:rFonts w:cs="David" w:hint="cs"/>
          <w:rtl/>
        </w:rPr>
      </w:pPr>
      <w:r w:rsidRPr="00330C6D">
        <w:rPr>
          <w:rFonts w:cs="David" w:hint="cs"/>
          <w:u w:val="single"/>
          <w:rtl/>
        </w:rPr>
        <w:t xml:space="preserve">אבי </w:t>
      </w:r>
      <w:proofErr w:type="spellStart"/>
      <w:r w:rsidRPr="00330C6D">
        <w:rPr>
          <w:rFonts w:cs="David" w:hint="cs"/>
          <w:u w:val="single"/>
          <w:rtl/>
        </w:rPr>
        <w:t>דיכטר</w:t>
      </w:r>
      <w:proofErr w:type="spellEnd"/>
      <w:r w:rsidRPr="00330C6D">
        <w:rPr>
          <w:rFonts w:cs="David" w:hint="cs"/>
          <w:u w:val="single"/>
          <w:rtl/>
        </w:rPr>
        <w:t>:</w:t>
      </w:r>
    </w:p>
    <w:p w14:paraId="0E407C6B" w14:textId="77777777" w:rsidR="00330C6D" w:rsidRPr="00330C6D" w:rsidRDefault="00330C6D" w:rsidP="00330C6D">
      <w:pPr>
        <w:bidi/>
        <w:jc w:val="both"/>
        <w:rPr>
          <w:rFonts w:cs="David" w:hint="cs"/>
          <w:rtl/>
        </w:rPr>
      </w:pPr>
    </w:p>
    <w:p w14:paraId="5AF1C68C" w14:textId="77777777" w:rsidR="00330C6D" w:rsidRPr="00330C6D" w:rsidRDefault="00330C6D" w:rsidP="00330C6D">
      <w:pPr>
        <w:bidi/>
        <w:jc w:val="both"/>
        <w:rPr>
          <w:rFonts w:cs="David" w:hint="cs"/>
          <w:rtl/>
        </w:rPr>
      </w:pPr>
      <w:r w:rsidRPr="00330C6D">
        <w:rPr>
          <w:rFonts w:cs="David" w:hint="cs"/>
          <w:rtl/>
        </w:rPr>
        <w:tab/>
        <w:t xml:space="preserve">אפילו ההצעה שלך ההצעה שלך שעוסקת במעצרו של בן ארי הרי גם היא לא מדויקת שלא לומר לא אמיתית, חבר הכנסת בן ארי לא נעצר - - -  </w:t>
      </w:r>
    </w:p>
    <w:p w14:paraId="085AD31D" w14:textId="77777777" w:rsidR="00330C6D" w:rsidRPr="00330C6D" w:rsidRDefault="00330C6D" w:rsidP="00330C6D">
      <w:pPr>
        <w:bidi/>
        <w:jc w:val="both"/>
        <w:rPr>
          <w:rFonts w:cs="David" w:hint="cs"/>
          <w:rtl/>
        </w:rPr>
      </w:pPr>
    </w:p>
    <w:p w14:paraId="1F61A261" w14:textId="77777777" w:rsidR="00330C6D" w:rsidRPr="00330C6D" w:rsidRDefault="00330C6D" w:rsidP="00330C6D">
      <w:pPr>
        <w:bidi/>
        <w:jc w:val="both"/>
        <w:rPr>
          <w:rFonts w:cs="David" w:hint="cs"/>
          <w:u w:val="single"/>
          <w:rtl/>
        </w:rPr>
      </w:pPr>
      <w:r w:rsidRPr="00330C6D">
        <w:rPr>
          <w:rFonts w:cs="David" w:hint="cs"/>
          <w:u w:val="single"/>
          <w:rtl/>
        </w:rPr>
        <w:t>אריה אלדד:</w:t>
      </w:r>
    </w:p>
    <w:p w14:paraId="7F9F2878" w14:textId="77777777" w:rsidR="00330C6D" w:rsidRPr="00330C6D" w:rsidRDefault="00330C6D" w:rsidP="00330C6D">
      <w:pPr>
        <w:bidi/>
        <w:jc w:val="both"/>
        <w:rPr>
          <w:rFonts w:cs="David" w:hint="cs"/>
          <w:u w:val="single"/>
          <w:rtl/>
        </w:rPr>
      </w:pPr>
    </w:p>
    <w:p w14:paraId="17E07D81" w14:textId="77777777" w:rsidR="00330C6D" w:rsidRPr="00330C6D" w:rsidRDefault="00330C6D" w:rsidP="00330C6D">
      <w:pPr>
        <w:bidi/>
        <w:jc w:val="both"/>
        <w:rPr>
          <w:rFonts w:cs="David" w:hint="cs"/>
          <w:rtl/>
        </w:rPr>
      </w:pPr>
      <w:r w:rsidRPr="00330C6D">
        <w:rPr>
          <w:rFonts w:cs="David" w:hint="cs"/>
          <w:rtl/>
        </w:rPr>
        <w:tab/>
        <w:t xml:space="preserve">חבר הכנסת בן ארי הובא למעצר - - - </w:t>
      </w:r>
    </w:p>
    <w:p w14:paraId="1A3B85B9" w14:textId="77777777" w:rsidR="00330C6D" w:rsidRPr="00330C6D" w:rsidRDefault="00330C6D" w:rsidP="00330C6D">
      <w:pPr>
        <w:bidi/>
        <w:jc w:val="both"/>
        <w:rPr>
          <w:rFonts w:cs="David" w:hint="cs"/>
          <w:rtl/>
        </w:rPr>
      </w:pPr>
    </w:p>
    <w:p w14:paraId="7885C519" w14:textId="77777777" w:rsidR="00330C6D" w:rsidRPr="00330C6D" w:rsidRDefault="00330C6D" w:rsidP="00330C6D">
      <w:pPr>
        <w:bidi/>
        <w:jc w:val="both"/>
        <w:rPr>
          <w:rFonts w:cs="David" w:hint="cs"/>
          <w:rtl/>
        </w:rPr>
      </w:pPr>
      <w:r w:rsidRPr="00330C6D">
        <w:rPr>
          <w:rFonts w:cs="David" w:hint="cs"/>
          <w:u w:val="single"/>
          <w:rtl/>
        </w:rPr>
        <w:t xml:space="preserve">אבי </w:t>
      </w:r>
      <w:proofErr w:type="spellStart"/>
      <w:r w:rsidRPr="00330C6D">
        <w:rPr>
          <w:rFonts w:cs="David" w:hint="cs"/>
          <w:u w:val="single"/>
          <w:rtl/>
        </w:rPr>
        <w:t>דיכטר</w:t>
      </w:r>
      <w:proofErr w:type="spellEnd"/>
      <w:r w:rsidRPr="00330C6D">
        <w:rPr>
          <w:rFonts w:cs="David" w:hint="cs"/>
          <w:u w:val="single"/>
          <w:rtl/>
        </w:rPr>
        <w:t>:</w:t>
      </w:r>
    </w:p>
    <w:p w14:paraId="3EE74771" w14:textId="77777777" w:rsidR="00330C6D" w:rsidRPr="00330C6D" w:rsidRDefault="00330C6D" w:rsidP="00330C6D">
      <w:pPr>
        <w:bidi/>
        <w:jc w:val="both"/>
        <w:rPr>
          <w:rFonts w:cs="David" w:hint="cs"/>
          <w:rtl/>
        </w:rPr>
      </w:pPr>
    </w:p>
    <w:p w14:paraId="49ACA187" w14:textId="77777777" w:rsidR="00330C6D" w:rsidRPr="00330C6D" w:rsidRDefault="00330C6D" w:rsidP="00330C6D">
      <w:pPr>
        <w:bidi/>
        <w:jc w:val="both"/>
        <w:rPr>
          <w:rFonts w:cs="David" w:hint="cs"/>
          <w:rtl/>
        </w:rPr>
      </w:pPr>
      <w:r w:rsidRPr="00330C6D">
        <w:rPr>
          <w:rFonts w:cs="David" w:hint="cs"/>
          <w:rtl/>
        </w:rPr>
        <w:tab/>
        <w:t xml:space="preserve"> האלטרנטיבה הייתה לדרוס אותו. </w:t>
      </w:r>
    </w:p>
    <w:p w14:paraId="7EBD8BF6" w14:textId="77777777" w:rsidR="00330C6D" w:rsidRPr="00330C6D" w:rsidRDefault="00330C6D" w:rsidP="00330C6D">
      <w:pPr>
        <w:bidi/>
        <w:jc w:val="both"/>
        <w:rPr>
          <w:rFonts w:cs="David" w:hint="cs"/>
          <w:rtl/>
        </w:rPr>
      </w:pPr>
    </w:p>
    <w:p w14:paraId="48AF46FD" w14:textId="77777777" w:rsidR="00330C6D" w:rsidRPr="00330C6D" w:rsidRDefault="00330C6D" w:rsidP="00330C6D">
      <w:pPr>
        <w:bidi/>
        <w:jc w:val="both"/>
        <w:rPr>
          <w:rFonts w:cs="David" w:hint="cs"/>
          <w:rtl/>
        </w:rPr>
      </w:pPr>
      <w:r w:rsidRPr="00330C6D">
        <w:rPr>
          <w:rFonts w:cs="David" w:hint="cs"/>
          <w:u w:val="single"/>
          <w:rtl/>
        </w:rPr>
        <w:t>אריה אלדד:</w:t>
      </w:r>
    </w:p>
    <w:p w14:paraId="07434409" w14:textId="77777777" w:rsidR="00330C6D" w:rsidRPr="00330C6D" w:rsidRDefault="00330C6D" w:rsidP="00330C6D">
      <w:pPr>
        <w:bidi/>
        <w:jc w:val="both"/>
        <w:rPr>
          <w:rFonts w:cs="David" w:hint="cs"/>
          <w:rtl/>
        </w:rPr>
      </w:pPr>
    </w:p>
    <w:p w14:paraId="3A95C4DE" w14:textId="77777777" w:rsidR="00330C6D" w:rsidRPr="00330C6D" w:rsidRDefault="00330C6D" w:rsidP="00330C6D">
      <w:pPr>
        <w:bidi/>
        <w:jc w:val="both"/>
        <w:rPr>
          <w:rFonts w:cs="David" w:hint="cs"/>
          <w:rtl/>
        </w:rPr>
      </w:pPr>
      <w:r w:rsidRPr="00330C6D">
        <w:rPr>
          <w:rFonts w:cs="David" w:hint="cs"/>
          <w:rtl/>
        </w:rPr>
        <w:tab/>
        <w:t xml:space="preserve"> שמעת מה הציע חבר הכנסת </w:t>
      </w:r>
      <w:proofErr w:type="spellStart"/>
      <w:r w:rsidRPr="00330C6D">
        <w:rPr>
          <w:rFonts w:cs="David" w:hint="cs"/>
          <w:rtl/>
        </w:rPr>
        <w:t>דיכטר</w:t>
      </w:r>
      <w:proofErr w:type="spellEnd"/>
      <w:r w:rsidRPr="00330C6D">
        <w:rPr>
          <w:rFonts w:cs="David" w:hint="cs"/>
          <w:rtl/>
        </w:rPr>
        <w:t xml:space="preserve">? לדרוס אותו. </w:t>
      </w:r>
    </w:p>
    <w:p w14:paraId="1EAE49F3" w14:textId="77777777" w:rsidR="00330C6D" w:rsidRPr="00330C6D" w:rsidRDefault="00330C6D" w:rsidP="00330C6D">
      <w:pPr>
        <w:bidi/>
        <w:jc w:val="both"/>
        <w:rPr>
          <w:rFonts w:cs="David" w:hint="cs"/>
          <w:rtl/>
        </w:rPr>
      </w:pPr>
      <w:r w:rsidRPr="00330C6D">
        <w:rPr>
          <w:rFonts w:cs="David" w:hint="cs"/>
          <w:rtl/>
        </w:rPr>
        <w:t xml:space="preserve"> </w:t>
      </w:r>
    </w:p>
    <w:p w14:paraId="1F57A5D4" w14:textId="77777777" w:rsidR="00330C6D" w:rsidRPr="00330C6D" w:rsidRDefault="00330C6D" w:rsidP="00330C6D">
      <w:pPr>
        <w:bidi/>
        <w:jc w:val="both"/>
        <w:rPr>
          <w:rFonts w:cs="David" w:hint="cs"/>
          <w:rtl/>
        </w:rPr>
      </w:pPr>
      <w:r w:rsidRPr="00330C6D">
        <w:rPr>
          <w:rFonts w:cs="David" w:hint="cs"/>
          <w:u w:val="single"/>
          <w:rtl/>
        </w:rPr>
        <w:t xml:space="preserve">אבי </w:t>
      </w:r>
      <w:proofErr w:type="spellStart"/>
      <w:r w:rsidRPr="00330C6D">
        <w:rPr>
          <w:rFonts w:cs="David" w:hint="cs"/>
          <w:u w:val="single"/>
          <w:rtl/>
        </w:rPr>
        <w:t>דיכטר</w:t>
      </w:r>
      <w:proofErr w:type="spellEnd"/>
      <w:r w:rsidRPr="00330C6D">
        <w:rPr>
          <w:rFonts w:cs="David" w:hint="cs"/>
          <w:u w:val="single"/>
          <w:rtl/>
        </w:rPr>
        <w:t>:</w:t>
      </w:r>
    </w:p>
    <w:p w14:paraId="0081727D" w14:textId="77777777" w:rsidR="00330C6D" w:rsidRPr="00330C6D" w:rsidRDefault="00330C6D" w:rsidP="00330C6D">
      <w:pPr>
        <w:bidi/>
        <w:jc w:val="both"/>
        <w:rPr>
          <w:rFonts w:cs="David" w:hint="cs"/>
          <w:rtl/>
        </w:rPr>
      </w:pPr>
    </w:p>
    <w:p w14:paraId="0111C8EE" w14:textId="77777777" w:rsidR="00330C6D" w:rsidRPr="00330C6D" w:rsidRDefault="00330C6D" w:rsidP="00330C6D">
      <w:pPr>
        <w:bidi/>
        <w:jc w:val="both"/>
        <w:rPr>
          <w:rFonts w:cs="David" w:hint="cs"/>
          <w:rtl/>
        </w:rPr>
      </w:pPr>
      <w:r w:rsidRPr="00330C6D">
        <w:rPr>
          <w:rFonts w:cs="David" w:hint="cs"/>
          <w:rtl/>
        </w:rPr>
        <w:tab/>
        <w:t xml:space="preserve"> נהפוך הוא. </w:t>
      </w:r>
    </w:p>
    <w:p w14:paraId="225609B0" w14:textId="77777777" w:rsidR="00330C6D" w:rsidRPr="00330C6D" w:rsidRDefault="00330C6D" w:rsidP="00330C6D">
      <w:pPr>
        <w:bidi/>
        <w:jc w:val="both"/>
        <w:rPr>
          <w:rFonts w:cs="David" w:hint="cs"/>
          <w:rtl/>
        </w:rPr>
      </w:pPr>
    </w:p>
    <w:p w14:paraId="59BE5EE4" w14:textId="77777777" w:rsidR="00330C6D" w:rsidRPr="00330C6D" w:rsidRDefault="00330C6D" w:rsidP="00330C6D">
      <w:pPr>
        <w:bidi/>
        <w:jc w:val="both"/>
        <w:rPr>
          <w:rFonts w:cs="David" w:hint="cs"/>
          <w:rtl/>
        </w:rPr>
      </w:pPr>
      <w:r w:rsidRPr="00330C6D">
        <w:rPr>
          <w:rFonts w:cs="David" w:hint="cs"/>
          <w:u w:val="single"/>
          <w:rtl/>
        </w:rPr>
        <w:t>אריה אלדד:</w:t>
      </w:r>
    </w:p>
    <w:p w14:paraId="774B39FD" w14:textId="77777777" w:rsidR="00330C6D" w:rsidRPr="00330C6D" w:rsidRDefault="00330C6D" w:rsidP="00330C6D">
      <w:pPr>
        <w:bidi/>
        <w:jc w:val="both"/>
        <w:rPr>
          <w:rFonts w:cs="David" w:hint="cs"/>
          <w:rtl/>
        </w:rPr>
      </w:pPr>
    </w:p>
    <w:p w14:paraId="1BFC8950" w14:textId="77777777" w:rsidR="00330C6D" w:rsidRPr="00330C6D" w:rsidRDefault="00330C6D" w:rsidP="00330C6D">
      <w:pPr>
        <w:bidi/>
        <w:jc w:val="both"/>
        <w:rPr>
          <w:rFonts w:cs="David" w:hint="cs"/>
          <w:rtl/>
        </w:rPr>
      </w:pPr>
      <w:r w:rsidRPr="00330C6D">
        <w:rPr>
          <w:rFonts w:cs="David" w:hint="cs"/>
          <w:rtl/>
        </w:rPr>
        <w:tab/>
        <w:t xml:space="preserve"> חבר הכנסת אלדד, מה אמרת? לדרוס? הוא אמר לדרוס.</w:t>
      </w:r>
    </w:p>
    <w:p w14:paraId="422C72D7" w14:textId="77777777" w:rsidR="00330C6D" w:rsidRPr="00330C6D" w:rsidRDefault="00330C6D" w:rsidP="00330C6D">
      <w:pPr>
        <w:bidi/>
        <w:jc w:val="both"/>
        <w:rPr>
          <w:rFonts w:cs="David" w:hint="cs"/>
          <w:rtl/>
        </w:rPr>
      </w:pPr>
    </w:p>
    <w:p w14:paraId="3E3E8576" w14:textId="77777777" w:rsidR="00330C6D" w:rsidRPr="00330C6D" w:rsidRDefault="00330C6D" w:rsidP="00330C6D">
      <w:pPr>
        <w:bidi/>
        <w:jc w:val="both"/>
        <w:rPr>
          <w:rFonts w:cs="David" w:hint="cs"/>
          <w:rtl/>
        </w:rPr>
      </w:pPr>
      <w:r w:rsidRPr="00330C6D">
        <w:rPr>
          <w:rFonts w:cs="David" w:hint="cs"/>
          <w:u w:val="single"/>
          <w:rtl/>
        </w:rPr>
        <w:t xml:space="preserve">אבי </w:t>
      </w:r>
      <w:proofErr w:type="spellStart"/>
      <w:r w:rsidRPr="00330C6D">
        <w:rPr>
          <w:rFonts w:cs="David" w:hint="cs"/>
          <w:u w:val="single"/>
          <w:rtl/>
        </w:rPr>
        <w:t>דיכטר</w:t>
      </w:r>
      <w:proofErr w:type="spellEnd"/>
      <w:r w:rsidRPr="00330C6D">
        <w:rPr>
          <w:rFonts w:cs="David" w:hint="cs"/>
          <w:u w:val="single"/>
          <w:rtl/>
        </w:rPr>
        <w:t>:</w:t>
      </w:r>
    </w:p>
    <w:p w14:paraId="7F92D428" w14:textId="77777777" w:rsidR="00330C6D" w:rsidRPr="00330C6D" w:rsidRDefault="00330C6D" w:rsidP="00330C6D">
      <w:pPr>
        <w:bidi/>
        <w:jc w:val="both"/>
        <w:rPr>
          <w:rFonts w:cs="David" w:hint="cs"/>
          <w:rtl/>
        </w:rPr>
      </w:pPr>
    </w:p>
    <w:p w14:paraId="3EE20FFF" w14:textId="77777777" w:rsidR="00330C6D" w:rsidRPr="00330C6D" w:rsidRDefault="00330C6D" w:rsidP="00330C6D">
      <w:pPr>
        <w:bidi/>
        <w:jc w:val="both"/>
        <w:rPr>
          <w:rFonts w:cs="David" w:hint="cs"/>
          <w:rtl/>
        </w:rPr>
      </w:pPr>
      <w:r w:rsidRPr="00330C6D">
        <w:rPr>
          <w:rFonts w:cs="David" w:hint="cs"/>
          <w:rtl/>
        </w:rPr>
        <w:tab/>
        <w:t xml:space="preserve"> כשתעביר לשמיעה אני מוכן להגיד מה אמרתי. </w:t>
      </w:r>
    </w:p>
    <w:p w14:paraId="018C8115" w14:textId="77777777" w:rsidR="00330C6D" w:rsidRPr="00330C6D" w:rsidRDefault="00330C6D" w:rsidP="00330C6D">
      <w:pPr>
        <w:bidi/>
        <w:jc w:val="both"/>
        <w:rPr>
          <w:rFonts w:cs="David" w:hint="cs"/>
          <w:rtl/>
        </w:rPr>
      </w:pPr>
    </w:p>
    <w:p w14:paraId="0640B522" w14:textId="77777777" w:rsidR="00330C6D" w:rsidRPr="00330C6D" w:rsidRDefault="00330C6D" w:rsidP="00330C6D">
      <w:pPr>
        <w:bidi/>
        <w:jc w:val="both"/>
        <w:rPr>
          <w:rFonts w:cs="David" w:hint="cs"/>
          <w:rtl/>
        </w:rPr>
      </w:pPr>
      <w:r w:rsidRPr="00330C6D">
        <w:rPr>
          <w:rFonts w:cs="David" w:hint="cs"/>
          <w:u w:val="single"/>
          <w:rtl/>
        </w:rPr>
        <w:t>אריה אלדד:</w:t>
      </w:r>
    </w:p>
    <w:p w14:paraId="7B719D29" w14:textId="77777777" w:rsidR="00330C6D" w:rsidRPr="00330C6D" w:rsidRDefault="00330C6D" w:rsidP="00330C6D">
      <w:pPr>
        <w:bidi/>
        <w:jc w:val="both"/>
        <w:rPr>
          <w:rFonts w:cs="David" w:hint="cs"/>
          <w:rtl/>
        </w:rPr>
      </w:pPr>
    </w:p>
    <w:p w14:paraId="50A721FE" w14:textId="77777777" w:rsidR="00330C6D" w:rsidRPr="00330C6D" w:rsidRDefault="00330C6D" w:rsidP="00330C6D">
      <w:pPr>
        <w:bidi/>
        <w:jc w:val="both"/>
        <w:rPr>
          <w:rFonts w:cs="David" w:hint="cs"/>
          <w:rtl/>
        </w:rPr>
      </w:pPr>
      <w:r w:rsidRPr="00330C6D">
        <w:rPr>
          <w:rFonts w:cs="David" w:hint="cs"/>
          <w:rtl/>
        </w:rPr>
        <w:tab/>
        <w:t xml:space="preserve"> לא אמרת לדרוס?</w:t>
      </w:r>
    </w:p>
    <w:p w14:paraId="36CFDDAC" w14:textId="77777777" w:rsidR="00330C6D" w:rsidRPr="00330C6D" w:rsidRDefault="00330C6D" w:rsidP="00330C6D">
      <w:pPr>
        <w:bidi/>
        <w:jc w:val="both"/>
        <w:rPr>
          <w:rFonts w:cs="David" w:hint="cs"/>
          <w:rtl/>
        </w:rPr>
      </w:pPr>
    </w:p>
    <w:p w14:paraId="5F77E58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5AC4D6C" w14:textId="77777777" w:rsidR="00330C6D" w:rsidRPr="00330C6D" w:rsidRDefault="00330C6D" w:rsidP="00330C6D">
      <w:pPr>
        <w:bidi/>
        <w:jc w:val="both"/>
        <w:rPr>
          <w:rFonts w:cs="David" w:hint="cs"/>
          <w:rtl/>
        </w:rPr>
      </w:pPr>
    </w:p>
    <w:p w14:paraId="0E22ED9F" w14:textId="77777777" w:rsidR="00330C6D" w:rsidRPr="00330C6D" w:rsidRDefault="00330C6D" w:rsidP="00330C6D">
      <w:pPr>
        <w:bidi/>
        <w:jc w:val="both"/>
        <w:rPr>
          <w:rFonts w:cs="David" w:hint="cs"/>
          <w:rtl/>
        </w:rPr>
      </w:pPr>
      <w:r w:rsidRPr="00330C6D">
        <w:rPr>
          <w:rFonts w:cs="David" w:hint="cs"/>
          <w:rtl/>
        </w:rPr>
        <w:tab/>
        <w:t xml:space="preserve"> חבר הכנסת אלדד, אני קורא לך לסדר פעם שנייה, קראתי לך לסדר כבר פעם שנייה, אפילו לא שמעתי שקראתי לך לסדר. </w:t>
      </w:r>
    </w:p>
    <w:p w14:paraId="6D02A7E1" w14:textId="77777777" w:rsidR="00330C6D" w:rsidRPr="00330C6D" w:rsidRDefault="00330C6D" w:rsidP="00330C6D">
      <w:pPr>
        <w:bidi/>
        <w:jc w:val="both"/>
        <w:rPr>
          <w:rFonts w:cs="David" w:hint="cs"/>
          <w:rtl/>
        </w:rPr>
      </w:pPr>
    </w:p>
    <w:p w14:paraId="19EF48A5" w14:textId="77777777" w:rsidR="00330C6D" w:rsidRPr="00330C6D" w:rsidRDefault="00330C6D" w:rsidP="00330C6D">
      <w:pPr>
        <w:bidi/>
        <w:jc w:val="both"/>
        <w:rPr>
          <w:rFonts w:cs="David" w:hint="cs"/>
          <w:rtl/>
        </w:rPr>
      </w:pPr>
      <w:r w:rsidRPr="00330C6D">
        <w:rPr>
          <w:rFonts w:cs="David" w:hint="cs"/>
          <w:u w:val="single"/>
          <w:rtl/>
        </w:rPr>
        <w:t>אריה אלדד:</w:t>
      </w:r>
    </w:p>
    <w:p w14:paraId="0BC2969F" w14:textId="77777777" w:rsidR="00330C6D" w:rsidRPr="00330C6D" w:rsidRDefault="00330C6D" w:rsidP="00330C6D">
      <w:pPr>
        <w:bidi/>
        <w:jc w:val="both"/>
        <w:rPr>
          <w:rFonts w:cs="David" w:hint="cs"/>
          <w:rtl/>
        </w:rPr>
      </w:pPr>
    </w:p>
    <w:p w14:paraId="4318F979" w14:textId="77777777" w:rsidR="00330C6D" w:rsidRPr="00330C6D" w:rsidRDefault="00330C6D" w:rsidP="00330C6D">
      <w:pPr>
        <w:bidi/>
        <w:jc w:val="both"/>
        <w:rPr>
          <w:rFonts w:cs="David" w:hint="cs"/>
          <w:rtl/>
        </w:rPr>
      </w:pPr>
      <w:r w:rsidRPr="00330C6D">
        <w:rPr>
          <w:rFonts w:cs="David" w:hint="cs"/>
          <w:rtl/>
        </w:rPr>
        <w:tab/>
        <w:t xml:space="preserve"> תרחיק אותי אבל חבר הכנסת </w:t>
      </w:r>
      <w:proofErr w:type="spellStart"/>
      <w:r w:rsidRPr="00330C6D">
        <w:rPr>
          <w:rFonts w:cs="David" w:hint="cs"/>
          <w:rtl/>
        </w:rPr>
        <w:t>דיכטר</w:t>
      </w:r>
      <w:proofErr w:type="spellEnd"/>
      <w:r w:rsidRPr="00330C6D">
        <w:rPr>
          <w:rFonts w:cs="David" w:hint="cs"/>
          <w:rtl/>
        </w:rPr>
        <w:t xml:space="preserve"> אמר פה לפרוטוקול: האלטרנטיבה הייתה לדרוס אותו. </w:t>
      </w:r>
    </w:p>
    <w:p w14:paraId="30277B23" w14:textId="77777777" w:rsidR="00330C6D" w:rsidRPr="00330C6D" w:rsidRDefault="00330C6D" w:rsidP="00330C6D">
      <w:pPr>
        <w:bidi/>
        <w:jc w:val="both"/>
        <w:rPr>
          <w:rFonts w:cs="David" w:hint="cs"/>
          <w:rtl/>
        </w:rPr>
      </w:pPr>
    </w:p>
    <w:p w14:paraId="75ABC1EE" w14:textId="77777777" w:rsidR="00330C6D" w:rsidRPr="00330C6D" w:rsidRDefault="00330C6D" w:rsidP="00330C6D">
      <w:pPr>
        <w:bidi/>
        <w:jc w:val="both"/>
        <w:rPr>
          <w:rFonts w:cs="David" w:hint="cs"/>
          <w:rtl/>
        </w:rPr>
      </w:pPr>
      <w:r w:rsidRPr="00330C6D">
        <w:rPr>
          <w:rFonts w:cs="David" w:hint="cs"/>
          <w:u w:val="single"/>
          <w:rtl/>
        </w:rPr>
        <w:t>אריה ביבי:</w:t>
      </w:r>
    </w:p>
    <w:p w14:paraId="593BCDF5" w14:textId="77777777" w:rsidR="00330C6D" w:rsidRPr="00330C6D" w:rsidRDefault="00330C6D" w:rsidP="00330C6D">
      <w:pPr>
        <w:bidi/>
        <w:jc w:val="both"/>
        <w:rPr>
          <w:rFonts w:cs="David" w:hint="cs"/>
          <w:rtl/>
        </w:rPr>
      </w:pPr>
    </w:p>
    <w:p w14:paraId="66590BA4" w14:textId="77777777" w:rsidR="00330C6D" w:rsidRPr="00330C6D" w:rsidRDefault="00330C6D" w:rsidP="00330C6D">
      <w:pPr>
        <w:bidi/>
        <w:jc w:val="both"/>
        <w:rPr>
          <w:rFonts w:cs="David" w:hint="cs"/>
          <w:rtl/>
        </w:rPr>
      </w:pPr>
      <w:r w:rsidRPr="00330C6D">
        <w:rPr>
          <w:rFonts w:cs="David" w:hint="cs"/>
          <w:rtl/>
        </w:rPr>
        <w:tab/>
        <w:t xml:space="preserve"> לא שמעת טוב. </w:t>
      </w:r>
    </w:p>
    <w:p w14:paraId="0120720A" w14:textId="77777777" w:rsidR="00330C6D" w:rsidRPr="00330C6D" w:rsidRDefault="00330C6D" w:rsidP="00330C6D">
      <w:pPr>
        <w:bidi/>
        <w:jc w:val="both"/>
        <w:rPr>
          <w:rFonts w:cs="David" w:hint="cs"/>
          <w:rtl/>
        </w:rPr>
      </w:pPr>
    </w:p>
    <w:p w14:paraId="54C3ACD8"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1CAB1AF" w14:textId="77777777" w:rsidR="00330C6D" w:rsidRPr="00330C6D" w:rsidRDefault="00330C6D" w:rsidP="00330C6D">
      <w:pPr>
        <w:bidi/>
        <w:jc w:val="both"/>
        <w:rPr>
          <w:rFonts w:cs="David" w:hint="cs"/>
          <w:rtl/>
        </w:rPr>
      </w:pPr>
    </w:p>
    <w:p w14:paraId="080F7C5D" w14:textId="77777777" w:rsidR="00330C6D" w:rsidRPr="00330C6D" w:rsidRDefault="00330C6D" w:rsidP="00330C6D">
      <w:pPr>
        <w:bidi/>
        <w:jc w:val="both"/>
        <w:rPr>
          <w:rFonts w:cs="David" w:hint="cs"/>
          <w:rtl/>
        </w:rPr>
      </w:pPr>
      <w:r w:rsidRPr="00330C6D">
        <w:rPr>
          <w:rFonts w:cs="David" w:hint="cs"/>
          <w:rtl/>
        </w:rPr>
        <w:tab/>
        <w:t xml:space="preserve"> חבר הכנסת אלדד, אתה לא בזכות דיבור, חבר הכנסת </w:t>
      </w:r>
      <w:proofErr w:type="spellStart"/>
      <w:r w:rsidRPr="00330C6D">
        <w:rPr>
          <w:rFonts w:cs="David" w:hint="cs"/>
          <w:rtl/>
        </w:rPr>
        <w:t>דיכטר</w:t>
      </w:r>
      <w:proofErr w:type="spellEnd"/>
      <w:r w:rsidRPr="00330C6D">
        <w:rPr>
          <w:rFonts w:cs="David" w:hint="cs"/>
          <w:rtl/>
        </w:rPr>
        <w:t xml:space="preserve"> לא בזכות דיבור כרגע, מזכיר הכנסת בזכות דיבור, בואו נכבד אותו, בבקשה. </w:t>
      </w:r>
    </w:p>
    <w:p w14:paraId="5522C3F1" w14:textId="77777777" w:rsidR="00330C6D" w:rsidRPr="00330C6D" w:rsidRDefault="00330C6D" w:rsidP="00330C6D">
      <w:pPr>
        <w:bidi/>
        <w:jc w:val="both"/>
        <w:rPr>
          <w:rFonts w:cs="David" w:hint="cs"/>
          <w:rtl/>
        </w:rPr>
      </w:pPr>
    </w:p>
    <w:p w14:paraId="31C3CB52" w14:textId="77777777" w:rsidR="00330C6D" w:rsidRPr="00330C6D" w:rsidRDefault="00330C6D" w:rsidP="00330C6D">
      <w:pPr>
        <w:bidi/>
        <w:jc w:val="both"/>
        <w:rPr>
          <w:rFonts w:cs="David" w:hint="cs"/>
          <w:rtl/>
        </w:rPr>
      </w:pPr>
      <w:r w:rsidRPr="00330C6D">
        <w:rPr>
          <w:rFonts w:cs="David" w:hint="cs"/>
          <w:u w:val="single"/>
          <w:rtl/>
        </w:rPr>
        <w:t>אייל ינון:</w:t>
      </w:r>
    </w:p>
    <w:p w14:paraId="3F5BC94D" w14:textId="77777777" w:rsidR="00330C6D" w:rsidRPr="00330C6D" w:rsidRDefault="00330C6D" w:rsidP="00330C6D">
      <w:pPr>
        <w:bidi/>
        <w:jc w:val="both"/>
        <w:rPr>
          <w:rFonts w:cs="David" w:hint="cs"/>
          <w:rtl/>
        </w:rPr>
      </w:pPr>
    </w:p>
    <w:p w14:paraId="3F4677DF" w14:textId="77777777" w:rsidR="00330C6D" w:rsidRPr="00330C6D" w:rsidRDefault="00330C6D" w:rsidP="00330C6D">
      <w:pPr>
        <w:bidi/>
        <w:jc w:val="both"/>
        <w:rPr>
          <w:rFonts w:cs="David" w:hint="cs"/>
          <w:rtl/>
        </w:rPr>
      </w:pPr>
      <w:r w:rsidRPr="00330C6D">
        <w:rPr>
          <w:rFonts w:cs="David" w:hint="cs"/>
          <w:rtl/>
        </w:rPr>
        <w:tab/>
        <w:t xml:space="preserve"> ממש בקצרה, העניין של היעדרות הגורמים שהיו מעורבים באירוע הזה מהדיון בוועדת הכנסת נודע לי רק אתמול מאוחר בלילה ולכן לא הספקנו לעשות בירור מעמיק של העניין הזה. כמובן עמדתנו כמוסד היא שלא ניתן להסתפק בנייר מהסוג שמונח בפניכם של מזכירת הפיקוד העליון, עם כל הכבוד, זה לא מהווה מתן מענה לפניה של ועדה בכנסת לקיים דיון, בוודאי לא באירוע מהסוג הזה וגם לא בכלל, יש פה גם עניין של נפילה בין הכיסאות שכן מג"ב, משטרה שהיו כנראה באירוע הזה וצה"ל, כל אחד חושב שאולי השני צריך לבוא ולתת הסברים בעניין הזה. בכל מקרה אנחנו מתכוונים לטפל בזה עוד היום ולדרוש שיגיעו לוועדה הגורמים הרלוונטיים לאירוע הזה על מנת לספק לוועדה את ההסברים ואת נקודת מבטם על האירוע שאירע, עד כאן. </w:t>
      </w:r>
    </w:p>
    <w:p w14:paraId="0D718B3E" w14:textId="77777777" w:rsidR="00330C6D" w:rsidRPr="00330C6D" w:rsidRDefault="00330C6D" w:rsidP="00330C6D">
      <w:pPr>
        <w:bidi/>
        <w:jc w:val="both"/>
        <w:rPr>
          <w:rFonts w:cs="David" w:hint="cs"/>
          <w:rtl/>
        </w:rPr>
      </w:pPr>
    </w:p>
    <w:p w14:paraId="57F78C35"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ECAC06B" w14:textId="77777777" w:rsidR="00330C6D" w:rsidRPr="00330C6D" w:rsidRDefault="00330C6D" w:rsidP="00330C6D">
      <w:pPr>
        <w:bidi/>
        <w:jc w:val="both"/>
        <w:rPr>
          <w:rFonts w:cs="David" w:hint="cs"/>
          <w:rtl/>
        </w:rPr>
      </w:pPr>
    </w:p>
    <w:p w14:paraId="5344A9AD" w14:textId="77777777" w:rsidR="00330C6D" w:rsidRPr="00330C6D" w:rsidRDefault="00330C6D" w:rsidP="00330C6D">
      <w:pPr>
        <w:bidi/>
        <w:jc w:val="both"/>
        <w:rPr>
          <w:rFonts w:cs="David" w:hint="cs"/>
          <w:rtl/>
        </w:rPr>
      </w:pPr>
      <w:r w:rsidRPr="00330C6D">
        <w:rPr>
          <w:rFonts w:cs="David" w:hint="cs"/>
          <w:rtl/>
        </w:rPr>
        <w:tab/>
        <w:t xml:space="preserve">שמענו את ההבהרה של מזכיר הכנסת. אני עדיין לא פותח בדיון המהותי כי אני כרגע עוד בשלב איך אנחנו צריכים להתנהל מכאן ולהבא. לדעתי תהיה טעות לקיים כרגע דיון מהותי ולהסתפק אבל מי שרוצה להתייחס לנוהל הדיון, לא לתוכן הדברים, בבקשה, חברת הכנסת אברהם. </w:t>
      </w:r>
    </w:p>
    <w:p w14:paraId="0C2E45C4" w14:textId="77777777" w:rsidR="00330C6D" w:rsidRPr="00330C6D" w:rsidRDefault="00330C6D" w:rsidP="00330C6D">
      <w:pPr>
        <w:bidi/>
        <w:jc w:val="both"/>
        <w:rPr>
          <w:rFonts w:cs="David" w:hint="cs"/>
          <w:rtl/>
        </w:rPr>
      </w:pPr>
    </w:p>
    <w:p w14:paraId="6637239A" w14:textId="77777777" w:rsidR="00330C6D" w:rsidRPr="00330C6D" w:rsidRDefault="00330C6D" w:rsidP="00330C6D">
      <w:pPr>
        <w:bidi/>
        <w:jc w:val="both"/>
        <w:rPr>
          <w:rFonts w:cs="David" w:hint="cs"/>
          <w:rtl/>
        </w:rPr>
      </w:pPr>
      <w:r w:rsidRPr="00330C6D">
        <w:rPr>
          <w:rFonts w:cs="David" w:hint="cs"/>
          <w:u w:val="single"/>
          <w:rtl/>
        </w:rPr>
        <w:t xml:space="preserve">רוחמה אברהם- </w:t>
      </w:r>
      <w:proofErr w:type="spellStart"/>
      <w:r w:rsidRPr="00330C6D">
        <w:rPr>
          <w:rFonts w:cs="David" w:hint="cs"/>
          <w:u w:val="single"/>
          <w:rtl/>
        </w:rPr>
        <w:t>בלילא</w:t>
      </w:r>
      <w:proofErr w:type="spellEnd"/>
      <w:r w:rsidRPr="00330C6D">
        <w:rPr>
          <w:rFonts w:cs="David" w:hint="cs"/>
          <w:u w:val="single"/>
          <w:rtl/>
        </w:rPr>
        <w:t>:</w:t>
      </w:r>
    </w:p>
    <w:p w14:paraId="6C5DBC02" w14:textId="77777777" w:rsidR="00330C6D" w:rsidRPr="00330C6D" w:rsidRDefault="00330C6D" w:rsidP="00330C6D">
      <w:pPr>
        <w:bidi/>
        <w:jc w:val="both"/>
        <w:rPr>
          <w:rFonts w:cs="David" w:hint="cs"/>
          <w:rtl/>
        </w:rPr>
      </w:pPr>
    </w:p>
    <w:p w14:paraId="63029C99" w14:textId="77777777" w:rsidR="00330C6D" w:rsidRPr="00330C6D" w:rsidRDefault="00330C6D" w:rsidP="00330C6D">
      <w:pPr>
        <w:bidi/>
        <w:jc w:val="both"/>
        <w:rPr>
          <w:rFonts w:cs="David" w:hint="cs"/>
          <w:rtl/>
        </w:rPr>
      </w:pPr>
      <w:r w:rsidRPr="00330C6D">
        <w:rPr>
          <w:rFonts w:cs="David" w:hint="cs"/>
          <w:rtl/>
        </w:rPr>
        <w:tab/>
        <w:t xml:space="preserve">בקשר לנוהל, כי זה מה שיקבע את ההשלכה, אני חושבת שאכן מדובר בחוק חסינות חברי הכנסת ואני חושבת שמעבר לזה יש פה איזושהי הטעיה מסוימת של חבר הכנסת אלדד את חברי הוועדה. הרי הוא כותב כאן בדברי ההסבר שלו: "כידוע ניתן למנוע פעילות של חבר כנסת רק אם פעילותו מסכנת את ביטחון המדינה." </w:t>
      </w:r>
    </w:p>
    <w:p w14:paraId="763E8DCB" w14:textId="77777777" w:rsidR="00330C6D" w:rsidRPr="00330C6D" w:rsidRDefault="00330C6D" w:rsidP="00330C6D">
      <w:pPr>
        <w:bidi/>
        <w:jc w:val="both"/>
        <w:rPr>
          <w:rFonts w:cs="David" w:hint="cs"/>
          <w:rtl/>
        </w:rPr>
      </w:pPr>
    </w:p>
    <w:p w14:paraId="58D29A62"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2798256" w14:textId="77777777" w:rsidR="00330C6D" w:rsidRPr="00330C6D" w:rsidRDefault="00330C6D" w:rsidP="00330C6D">
      <w:pPr>
        <w:bidi/>
        <w:jc w:val="both"/>
        <w:rPr>
          <w:rFonts w:cs="David" w:hint="cs"/>
          <w:rtl/>
        </w:rPr>
      </w:pPr>
    </w:p>
    <w:p w14:paraId="2A89E3D4" w14:textId="77777777" w:rsidR="00330C6D" w:rsidRPr="00330C6D" w:rsidRDefault="00330C6D" w:rsidP="00330C6D">
      <w:pPr>
        <w:bidi/>
        <w:jc w:val="both"/>
        <w:rPr>
          <w:rFonts w:cs="David" w:hint="cs"/>
          <w:rtl/>
        </w:rPr>
      </w:pPr>
      <w:r w:rsidRPr="00330C6D">
        <w:rPr>
          <w:rFonts w:cs="David" w:hint="cs"/>
          <w:rtl/>
        </w:rPr>
        <w:tab/>
        <w:t xml:space="preserve"> את מדברת כרגע לעצם העניין, עוד לא פתחנו דיון מהותי. </w:t>
      </w:r>
    </w:p>
    <w:p w14:paraId="06F5F38B" w14:textId="77777777" w:rsidR="00330C6D" w:rsidRPr="00330C6D" w:rsidRDefault="00330C6D" w:rsidP="00330C6D">
      <w:pPr>
        <w:bidi/>
        <w:jc w:val="both"/>
        <w:rPr>
          <w:rFonts w:cs="David" w:hint="cs"/>
          <w:rtl/>
        </w:rPr>
      </w:pPr>
    </w:p>
    <w:p w14:paraId="248CBF77"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4699F2E6" w14:textId="77777777" w:rsidR="00330C6D" w:rsidRPr="00330C6D" w:rsidRDefault="00330C6D" w:rsidP="00330C6D">
      <w:pPr>
        <w:bidi/>
        <w:jc w:val="both"/>
        <w:rPr>
          <w:rFonts w:cs="David" w:hint="cs"/>
          <w:rtl/>
        </w:rPr>
      </w:pPr>
    </w:p>
    <w:p w14:paraId="1B084403" w14:textId="77777777" w:rsidR="00330C6D" w:rsidRPr="00330C6D" w:rsidRDefault="00330C6D" w:rsidP="00330C6D">
      <w:pPr>
        <w:bidi/>
        <w:jc w:val="both"/>
        <w:rPr>
          <w:rFonts w:cs="David" w:hint="cs"/>
          <w:rtl/>
        </w:rPr>
      </w:pPr>
      <w:r w:rsidRPr="00330C6D">
        <w:rPr>
          <w:rFonts w:cs="David" w:hint="cs"/>
          <w:rtl/>
        </w:rPr>
        <w:tab/>
        <w:t xml:space="preserve"> זה לא רק חוק חסינות, אני חושבת שהוועדה עצמה צריכה לדון לפי סעיף 3א לגבי נושא מעצרו של חבר כנסת, שבא ואומר: חבר הכנסת לא ייעצר אלא אם נתפס בשעה שעשה מעשה פשע שיש עימו שימוש בכוח או הפרעת השלום או בגידה. יש פה הטעיה של חבר הכנסת אלדד שאומר שאי אפשר למנוע פעילות של חבר כנסת אלא אם כן היא מפריעה או מסכנת את ביטחון שלום המדינה. יש פה סעיף שכן צריך לדון בו, זאת אומרת שהדיון, אם יתנהל, ראשית צריך כן לזמן - - -  </w:t>
      </w:r>
    </w:p>
    <w:p w14:paraId="2725F47E" w14:textId="77777777" w:rsidR="00330C6D" w:rsidRPr="00330C6D" w:rsidRDefault="00330C6D" w:rsidP="00330C6D">
      <w:pPr>
        <w:bidi/>
        <w:jc w:val="both"/>
        <w:rPr>
          <w:rFonts w:cs="David" w:hint="cs"/>
          <w:rtl/>
        </w:rPr>
      </w:pPr>
    </w:p>
    <w:p w14:paraId="76215199"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74453E3" w14:textId="77777777" w:rsidR="00330C6D" w:rsidRPr="00330C6D" w:rsidRDefault="00330C6D" w:rsidP="00330C6D">
      <w:pPr>
        <w:bidi/>
        <w:jc w:val="both"/>
        <w:rPr>
          <w:rFonts w:cs="David" w:hint="cs"/>
          <w:rtl/>
        </w:rPr>
      </w:pPr>
    </w:p>
    <w:p w14:paraId="13532EAB" w14:textId="77777777" w:rsidR="00330C6D" w:rsidRPr="00330C6D" w:rsidRDefault="00330C6D" w:rsidP="00330C6D">
      <w:pPr>
        <w:bidi/>
        <w:jc w:val="both"/>
        <w:rPr>
          <w:rFonts w:cs="David" w:hint="cs"/>
          <w:rtl/>
        </w:rPr>
      </w:pPr>
      <w:r w:rsidRPr="00330C6D">
        <w:rPr>
          <w:rFonts w:cs="David" w:hint="cs"/>
          <w:rtl/>
        </w:rPr>
        <w:tab/>
        <w:t xml:space="preserve"> הדיון בוודאי יתנהל, אני כבר מודיע כאן שאם מישהו חושב שזה שהוא לא מגיע לוועדה הדיון לא יתנהל - הדיון יתנהל גם בהצעה הזאת וגם בהצעה הזאת, בשתיהן במקביל. </w:t>
      </w:r>
    </w:p>
    <w:p w14:paraId="79320BB1" w14:textId="77777777" w:rsidR="00330C6D" w:rsidRPr="00330C6D" w:rsidRDefault="00330C6D" w:rsidP="00330C6D">
      <w:pPr>
        <w:bidi/>
        <w:jc w:val="both"/>
        <w:rPr>
          <w:rFonts w:cs="David" w:hint="cs"/>
          <w:rtl/>
        </w:rPr>
      </w:pPr>
    </w:p>
    <w:p w14:paraId="0FF780A3" w14:textId="77777777" w:rsidR="00330C6D" w:rsidRPr="00330C6D" w:rsidRDefault="00330C6D" w:rsidP="00330C6D">
      <w:pPr>
        <w:bidi/>
        <w:jc w:val="both"/>
        <w:rPr>
          <w:rFonts w:cs="David" w:hint="cs"/>
          <w:rtl/>
        </w:rPr>
      </w:pPr>
      <w:r w:rsidRPr="00330C6D">
        <w:rPr>
          <w:rFonts w:cs="David" w:hint="cs"/>
          <w:u w:val="single"/>
          <w:rtl/>
        </w:rPr>
        <w:t xml:space="preserve">רוחמה אברהם- </w:t>
      </w:r>
      <w:proofErr w:type="spellStart"/>
      <w:r w:rsidRPr="00330C6D">
        <w:rPr>
          <w:rFonts w:cs="David" w:hint="cs"/>
          <w:u w:val="single"/>
          <w:rtl/>
        </w:rPr>
        <w:t>בלילא</w:t>
      </w:r>
      <w:proofErr w:type="spellEnd"/>
      <w:r w:rsidRPr="00330C6D">
        <w:rPr>
          <w:rFonts w:cs="David" w:hint="cs"/>
          <w:u w:val="single"/>
          <w:rtl/>
        </w:rPr>
        <w:t>:</w:t>
      </w:r>
    </w:p>
    <w:p w14:paraId="250EA018" w14:textId="77777777" w:rsidR="00330C6D" w:rsidRPr="00330C6D" w:rsidRDefault="00330C6D" w:rsidP="00330C6D">
      <w:pPr>
        <w:bidi/>
        <w:jc w:val="both"/>
        <w:rPr>
          <w:rFonts w:cs="David" w:hint="cs"/>
          <w:rtl/>
        </w:rPr>
      </w:pPr>
    </w:p>
    <w:p w14:paraId="3D207902" w14:textId="77777777" w:rsidR="00330C6D" w:rsidRPr="00330C6D" w:rsidRDefault="00330C6D" w:rsidP="00330C6D">
      <w:pPr>
        <w:bidi/>
        <w:jc w:val="both"/>
        <w:rPr>
          <w:rFonts w:cs="David" w:hint="cs"/>
          <w:rtl/>
        </w:rPr>
      </w:pPr>
      <w:r w:rsidRPr="00330C6D">
        <w:rPr>
          <w:rFonts w:cs="David" w:hint="cs"/>
          <w:rtl/>
        </w:rPr>
        <w:tab/>
        <w:t xml:space="preserve">אני מוחה על העובדה שהגורמים המקצועיים לא הגיעו, אני גם חושבת שהדיון צריך להתנהל לפי סעיף 3א חסינות בפני מעצר תיקון מס' 14, תודה. </w:t>
      </w:r>
    </w:p>
    <w:p w14:paraId="21CF15B9" w14:textId="77777777" w:rsidR="00330C6D" w:rsidRPr="00330C6D" w:rsidRDefault="00330C6D" w:rsidP="00330C6D">
      <w:pPr>
        <w:bidi/>
        <w:jc w:val="both"/>
        <w:rPr>
          <w:rFonts w:cs="David" w:hint="cs"/>
          <w:rtl/>
        </w:rPr>
      </w:pPr>
    </w:p>
    <w:p w14:paraId="2081257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585FB41" w14:textId="77777777" w:rsidR="00330C6D" w:rsidRPr="00330C6D" w:rsidRDefault="00330C6D" w:rsidP="00330C6D">
      <w:pPr>
        <w:bidi/>
        <w:jc w:val="both"/>
        <w:rPr>
          <w:rFonts w:cs="David" w:hint="cs"/>
          <w:rtl/>
        </w:rPr>
      </w:pPr>
    </w:p>
    <w:p w14:paraId="50049D9E" w14:textId="77777777" w:rsidR="00330C6D" w:rsidRPr="00330C6D" w:rsidRDefault="00330C6D" w:rsidP="00330C6D">
      <w:pPr>
        <w:bidi/>
        <w:jc w:val="both"/>
        <w:rPr>
          <w:rFonts w:cs="David" w:hint="cs"/>
          <w:rtl/>
        </w:rPr>
      </w:pPr>
      <w:r w:rsidRPr="00330C6D">
        <w:rPr>
          <w:rFonts w:cs="David" w:hint="cs"/>
          <w:rtl/>
        </w:rPr>
        <w:tab/>
        <w:t xml:space="preserve"> תודה, חבר הכנסת </w:t>
      </w:r>
      <w:proofErr w:type="spellStart"/>
      <w:r w:rsidRPr="00330C6D">
        <w:rPr>
          <w:rFonts w:cs="David" w:hint="cs"/>
          <w:rtl/>
        </w:rPr>
        <w:t>לוין</w:t>
      </w:r>
      <w:proofErr w:type="spellEnd"/>
      <w:r w:rsidRPr="00330C6D">
        <w:rPr>
          <w:rFonts w:cs="David" w:hint="cs"/>
          <w:rtl/>
        </w:rPr>
        <w:t xml:space="preserve">, בבקשה. </w:t>
      </w:r>
    </w:p>
    <w:p w14:paraId="5C1F884B" w14:textId="77777777" w:rsidR="00330C6D" w:rsidRPr="00330C6D" w:rsidRDefault="00330C6D" w:rsidP="00330C6D">
      <w:pPr>
        <w:bidi/>
        <w:jc w:val="both"/>
        <w:rPr>
          <w:rFonts w:cs="David" w:hint="cs"/>
          <w:rtl/>
        </w:rPr>
      </w:pPr>
    </w:p>
    <w:p w14:paraId="40BC938A" w14:textId="77777777" w:rsidR="00330C6D" w:rsidRPr="00330C6D" w:rsidRDefault="00330C6D" w:rsidP="00330C6D">
      <w:pPr>
        <w:bidi/>
        <w:jc w:val="both"/>
        <w:rPr>
          <w:rFonts w:cs="David" w:hint="cs"/>
          <w:rtl/>
        </w:rPr>
      </w:pPr>
      <w:r w:rsidRPr="00330C6D">
        <w:rPr>
          <w:rFonts w:cs="David" w:hint="cs"/>
          <w:u w:val="single"/>
          <w:rtl/>
        </w:rPr>
        <w:t xml:space="preserve">יריב </w:t>
      </w:r>
      <w:proofErr w:type="spellStart"/>
      <w:r w:rsidRPr="00330C6D">
        <w:rPr>
          <w:rFonts w:cs="David" w:hint="cs"/>
          <w:u w:val="single"/>
          <w:rtl/>
        </w:rPr>
        <w:t>לוין</w:t>
      </w:r>
      <w:proofErr w:type="spellEnd"/>
      <w:r w:rsidRPr="00330C6D">
        <w:rPr>
          <w:rFonts w:cs="David" w:hint="cs"/>
          <w:u w:val="single"/>
          <w:rtl/>
        </w:rPr>
        <w:t>:</w:t>
      </w:r>
    </w:p>
    <w:p w14:paraId="1D74FD5C" w14:textId="77777777" w:rsidR="00330C6D" w:rsidRPr="00330C6D" w:rsidRDefault="00330C6D" w:rsidP="00330C6D">
      <w:pPr>
        <w:bidi/>
        <w:jc w:val="both"/>
        <w:rPr>
          <w:rFonts w:cs="David" w:hint="cs"/>
          <w:rtl/>
        </w:rPr>
      </w:pPr>
    </w:p>
    <w:p w14:paraId="2C287F4D" w14:textId="77777777" w:rsidR="00330C6D" w:rsidRPr="00330C6D" w:rsidRDefault="00330C6D" w:rsidP="00330C6D">
      <w:pPr>
        <w:bidi/>
        <w:jc w:val="both"/>
        <w:rPr>
          <w:rFonts w:cs="David" w:hint="cs"/>
          <w:rtl/>
        </w:rPr>
      </w:pPr>
      <w:r w:rsidRPr="00330C6D">
        <w:rPr>
          <w:rFonts w:cs="David" w:hint="cs"/>
          <w:rtl/>
        </w:rPr>
        <w:tab/>
        <w:t xml:space="preserve">אני חושב שההתנהלות שמתגלה כאן היא פשוט שערורייה, אני מוכרח לומר כמי שנמצא כאן חודשים ספורים ואולי עוד מסתכל על זה גם במשקפיים של אדם שמסתכל על הכנסת  מבחוץ, העובדה שמישהו מעביר לנו נייר שהוא אגב אפילו לא מופנה לוועדה ולא מופנה לכנסת, הוא בכלל - - - </w:t>
      </w:r>
    </w:p>
    <w:p w14:paraId="28A86E63" w14:textId="77777777" w:rsidR="00330C6D" w:rsidRPr="00330C6D" w:rsidRDefault="00330C6D" w:rsidP="00330C6D">
      <w:pPr>
        <w:bidi/>
        <w:jc w:val="both"/>
        <w:rPr>
          <w:rFonts w:cs="David" w:hint="cs"/>
          <w:rtl/>
        </w:rPr>
      </w:pPr>
    </w:p>
    <w:p w14:paraId="609F9565"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5331DD4" w14:textId="77777777" w:rsidR="00330C6D" w:rsidRPr="00330C6D" w:rsidRDefault="00330C6D" w:rsidP="00330C6D">
      <w:pPr>
        <w:bidi/>
        <w:jc w:val="both"/>
        <w:rPr>
          <w:rFonts w:cs="David" w:hint="cs"/>
          <w:rtl/>
        </w:rPr>
      </w:pPr>
    </w:p>
    <w:p w14:paraId="750C3B8F" w14:textId="77777777" w:rsidR="00330C6D" w:rsidRPr="00330C6D" w:rsidRDefault="00330C6D" w:rsidP="00330C6D">
      <w:pPr>
        <w:bidi/>
        <w:jc w:val="both"/>
        <w:rPr>
          <w:rFonts w:cs="David" w:hint="cs"/>
          <w:rtl/>
        </w:rPr>
      </w:pPr>
      <w:r w:rsidRPr="00330C6D">
        <w:rPr>
          <w:rFonts w:cs="David" w:hint="cs"/>
          <w:rtl/>
        </w:rPr>
        <w:tab/>
        <w:t>יש מכתב נלווה.</w:t>
      </w:r>
    </w:p>
    <w:p w14:paraId="7155CC37" w14:textId="77777777" w:rsidR="00330C6D" w:rsidRPr="00330C6D" w:rsidRDefault="00330C6D" w:rsidP="00330C6D">
      <w:pPr>
        <w:bidi/>
        <w:jc w:val="both"/>
        <w:rPr>
          <w:rFonts w:cs="David" w:hint="cs"/>
          <w:rtl/>
        </w:rPr>
      </w:pPr>
    </w:p>
    <w:p w14:paraId="03885025" w14:textId="77777777" w:rsidR="00330C6D" w:rsidRPr="00330C6D" w:rsidRDefault="00330C6D" w:rsidP="00330C6D">
      <w:pPr>
        <w:bidi/>
        <w:jc w:val="both"/>
        <w:rPr>
          <w:rFonts w:cs="David" w:hint="cs"/>
          <w:u w:val="single"/>
          <w:rtl/>
        </w:rPr>
      </w:pPr>
    </w:p>
    <w:p w14:paraId="1F776027" w14:textId="77777777" w:rsidR="00330C6D" w:rsidRPr="00330C6D" w:rsidRDefault="00330C6D" w:rsidP="00330C6D">
      <w:pPr>
        <w:bidi/>
        <w:jc w:val="both"/>
        <w:rPr>
          <w:rFonts w:cs="David" w:hint="cs"/>
          <w:rtl/>
        </w:rPr>
      </w:pPr>
      <w:r w:rsidRPr="00330C6D">
        <w:rPr>
          <w:rFonts w:cs="David" w:hint="cs"/>
          <w:u w:val="single"/>
          <w:rtl/>
        </w:rPr>
        <w:t>אתי בן יוסף:</w:t>
      </w:r>
    </w:p>
    <w:p w14:paraId="41B0814C" w14:textId="77777777" w:rsidR="00330C6D" w:rsidRPr="00330C6D" w:rsidRDefault="00330C6D" w:rsidP="00330C6D">
      <w:pPr>
        <w:bidi/>
        <w:jc w:val="both"/>
        <w:rPr>
          <w:rFonts w:cs="David" w:hint="cs"/>
          <w:rtl/>
        </w:rPr>
      </w:pPr>
    </w:p>
    <w:p w14:paraId="2B5D253D" w14:textId="77777777" w:rsidR="00330C6D" w:rsidRPr="00330C6D" w:rsidRDefault="00330C6D" w:rsidP="00330C6D">
      <w:pPr>
        <w:bidi/>
        <w:jc w:val="both"/>
        <w:rPr>
          <w:rFonts w:cs="David" w:hint="cs"/>
          <w:rtl/>
        </w:rPr>
      </w:pPr>
      <w:r w:rsidRPr="00330C6D">
        <w:rPr>
          <w:rFonts w:cs="David" w:hint="cs"/>
          <w:rtl/>
        </w:rPr>
        <w:tab/>
        <w:t xml:space="preserve"> יש מכתב נלווה בהמשך לפנייה של חבר הכנסת אלדד. </w:t>
      </w:r>
    </w:p>
    <w:p w14:paraId="2F6A6CD4" w14:textId="77777777" w:rsidR="00330C6D" w:rsidRPr="00330C6D" w:rsidRDefault="00330C6D" w:rsidP="00330C6D">
      <w:pPr>
        <w:bidi/>
        <w:jc w:val="both"/>
        <w:rPr>
          <w:rFonts w:cs="David" w:hint="cs"/>
          <w:rtl/>
        </w:rPr>
      </w:pPr>
    </w:p>
    <w:p w14:paraId="20DDC86D" w14:textId="77777777" w:rsidR="00330C6D" w:rsidRPr="00330C6D" w:rsidRDefault="00330C6D" w:rsidP="00330C6D">
      <w:pPr>
        <w:bidi/>
        <w:jc w:val="both"/>
        <w:rPr>
          <w:rFonts w:cs="David" w:hint="cs"/>
          <w:rtl/>
        </w:rPr>
      </w:pPr>
      <w:r w:rsidRPr="00330C6D">
        <w:rPr>
          <w:rFonts w:cs="David" w:hint="cs"/>
          <w:u w:val="single"/>
          <w:rtl/>
        </w:rPr>
        <w:t xml:space="preserve">יריב </w:t>
      </w:r>
      <w:proofErr w:type="spellStart"/>
      <w:r w:rsidRPr="00330C6D">
        <w:rPr>
          <w:rFonts w:cs="David" w:hint="cs"/>
          <w:u w:val="single"/>
          <w:rtl/>
        </w:rPr>
        <w:t>לוין</w:t>
      </w:r>
      <w:proofErr w:type="spellEnd"/>
      <w:r w:rsidRPr="00330C6D">
        <w:rPr>
          <w:rFonts w:cs="David" w:hint="cs"/>
          <w:u w:val="single"/>
          <w:rtl/>
        </w:rPr>
        <w:t>:</w:t>
      </w:r>
    </w:p>
    <w:p w14:paraId="775EB50B" w14:textId="77777777" w:rsidR="00330C6D" w:rsidRPr="00330C6D" w:rsidRDefault="00330C6D" w:rsidP="00330C6D">
      <w:pPr>
        <w:bidi/>
        <w:jc w:val="both"/>
        <w:rPr>
          <w:rFonts w:cs="David" w:hint="cs"/>
          <w:rtl/>
        </w:rPr>
      </w:pPr>
    </w:p>
    <w:p w14:paraId="075450B9" w14:textId="77777777" w:rsidR="00330C6D" w:rsidRPr="00330C6D" w:rsidRDefault="00330C6D" w:rsidP="00330C6D">
      <w:pPr>
        <w:bidi/>
        <w:jc w:val="both"/>
        <w:rPr>
          <w:rFonts w:cs="David" w:hint="cs"/>
          <w:rtl/>
        </w:rPr>
      </w:pPr>
      <w:r w:rsidRPr="00330C6D">
        <w:rPr>
          <w:rFonts w:cs="David" w:hint="cs"/>
          <w:rtl/>
        </w:rPr>
        <w:tab/>
        <w:t xml:space="preserve">ישנה איזושהי תכתובת, מעבירים לנו העתק של איזה תכתובת פנימית בין מזכירה בלשכת הרמטכ"ל לבין עוזר שר הביטחון, מחליטים על דעת עצמם לא להגיע לכאן. אני חושב שאם נקיים היום דיון בהיעדרם, מעבר לסוגיה הספציפית הנקודתית הזאת, אנחנו נגרום לעצמנו נזק לטווח הארוך ונזק גדול מאוד. אני חושב שדווקא בעובדה שנעמוד כאן ונגיד בצורה הברורה ביותר שאנחנו לא מוכנים לקיים את הדיון בצורה הזאת ולא נקיים אותו עד שלא תהיה התייצבות של מי שצריך להתייצב, אם לא נעשה את זה אנחנו כאן בוועדת הכנסת אני לא יודע איפה יגנו על כבודה של הכנסת. אני גם חושב שלא יקרה אסון אם נדחה את הדיון בעניין הזה בשבוע. נדמה לי שאנחנו זקוקים לעניין הזה להסכמה של חבר כנסת אלדד שההצעה שלו היא הצעה לדיון מהיר.  </w:t>
      </w:r>
    </w:p>
    <w:p w14:paraId="48A98812" w14:textId="77777777" w:rsidR="00330C6D" w:rsidRPr="00330C6D" w:rsidRDefault="00330C6D" w:rsidP="00330C6D">
      <w:pPr>
        <w:bidi/>
        <w:jc w:val="both"/>
        <w:rPr>
          <w:rFonts w:cs="David" w:hint="cs"/>
          <w:rtl/>
        </w:rPr>
      </w:pPr>
    </w:p>
    <w:p w14:paraId="2AD60397"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F5484A8" w14:textId="77777777" w:rsidR="00330C6D" w:rsidRPr="00330C6D" w:rsidRDefault="00330C6D" w:rsidP="00330C6D">
      <w:pPr>
        <w:bidi/>
        <w:jc w:val="both"/>
        <w:rPr>
          <w:rFonts w:cs="David" w:hint="cs"/>
          <w:rtl/>
        </w:rPr>
      </w:pPr>
    </w:p>
    <w:p w14:paraId="187201D7" w14:textId="77777777" w:rsidR="00330C6D" w:rsidRPr="00330C6D" w:rsidRDefault="00330C6D" w:rsidP="00330C6D">
      <w:pPr>
        <w:bidi/>
        <w:jc w:val="both"/>
        <w:rPr>
          <w:rFonts w:cs="David" w:hint="cs"/>
          <w:rtl/>
        </w:rPr>
      </w:pPr>
      <w:r w:rsidRPr="00330C6D">
        <w:rPr>
          <w:rFonts w:cs="David" w:hint="cs"/>
          <w:rtl/>
        </w:rPr>
        <w:tab/>
        <w:t xml:space="preserve">לא זקוקים, מבחינת התקנון - - - </w:t>
      </w:r>
    </w:p>
    <w:p w14:paraId="68BD62A7" w14:textId="77777777" w:rsidR="00330C6D" w:rsidRPr="00330C6D" w:rsidRDefault="00330C6D" w:rsidP="00330C6D">
      <w:pPr>
        <w:bidi/>
        <w:jc w:val="both"/>
        <w:rPr>
          <w:rFonts w:cs="David" w:hint="cs"/>
          <w:rtl/>
        </w:rPr>
      </w:pPr>
    </w:p>
    <w:p w14:paraId="447EA0CC" w14:textId="77777777" w:rsidR="00330C6D" w:rsidRPr="00330C6D" w:rsidRDefault="00330C6D" w:rsidP="00330C6D">
      <w:pPr>
        <w:bidi/>
        <w:jc w:val="both"/>
        <w:rPr>
          <w:rFonts w:cs="David" w:hint="cs"/>
          <w:rtl/>
        </w:rPr>
      </w:pPr>
      <w:r w:rsidRPr="00330C6D">
        <w:rPr>
          <w:rFonts w:cs="David" w:hint="cs"/>
          <w:u w:val="single"/>
          <w:rtl/>
        </w:rPr>
        <w:t xml:space="preserve">יריב </w:t>
      </w:r>
      <w:proofErr w:type="spellStart"/>
      <w:r w:rsidRPr="00330C6D">
        <w:rPr>
          <w:rFonts w:cs="David" w:hint="cs"/>
          <w:u w:val="single"/>
          <w:rtl/>
        </w:rPr>
        <w:t>לוין</w:t>
      </w:r>
      <w:proofErr w:type="spellEnd"/>
      <w:r w:rsidRPr="00330C6D">
        <w:rPr>
          <w:rFonts w:cs="David" w:hint="cs"/>
          <w:u w:val="single"/>
          <w:rtl/>
        </w:rPr>
        <w:t>:</w:t>
      </w:r>
    </w:p>
    <w:p w14:paraId="48EB7CD0" w14:textId="77777777" w:rsidR="00330C6D" w:rsidRPr="00330C6D" w:rsidRDefault="00330C6D" w:rsidP="00330C6D">
      <w:pPr>
        <w:bidi/>
        <w:jc w:val="both"/>
        <w:rPr>
          <w:rFonts w:cs="David" w:hint="cs"/>
          <w:rtl/>
        </w:rPr>
      </w:pPr>
    </w:p>
    <w:p w14:paraId="0D201514" w14:textId="77777777" w:rsidR="00330C6D" w:rsidRPr="00330C6D" w:rsidRDefault="00330C6D" w:rsidP="00330C6D">
      <w:pPr>
        <w:bidi/>
        <w:jc w:val="both"/>
        <w:rPr>
          <w:rFonts w:cs="David" w:hint="cs"/>
          <w:rtl/>
        </w:rPr>
      </w:pPr>
      <w:r w:rsidRPr="00330C6D">
        <w:rPr>
          <w:rFonts w:cs="David" w:hint="cs"/>
          <w:rtl/>
        </w:rPr>
        <w:tab/>
        <w:t xml:space="preserve"> אני לא מדבר מבחינת התקנון אבל אני חושב שבצד המהותי - - -</w:t>
      </w:r>
    </w:p>
    <w:p w14:paraId="22D547C1" w14:textId="77777777" w:rsidR="00330C6D" w:rsidRPr="00330C6D" w:rsidRDefault="00330C6D" w:rsidP="00330C6D">
      <w:pPr>
        <w:bidi/>
        <w:jc w:val="both"/>
        <w:rPr>
          <w:rFonts w:cs="David" w:hint="cs"/>
          <w:rtl/>
        </w:rPr>
      </w:pPr>
    </w:p>
    <w:p w14:paraId="6B2E8663"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2E6648B" w14:textId="77777777" w:rsidR="00330C6D" w:rsidRPr="00330C6D" w:rsidRDefault="00330C6D" w:rsidP="00330C6D">
      <w:pPr>
        <w:bidi/>
        <w:jc w:val="both"/>
        <w:rPr>
          <w:rFonts w:cs="David" w:hint="cs"/>
          <w:rtl/>
        </w:rPr>
      </w:pPr>
    </w:p>
    <w:p w14:paraId="0BAC2DF2" w14:textId="77777777" w:rsidR="00330C6D" w:rsidRPr="00330C6D" w:rsidRDefault="00330C6D" w:rsidP="00330C6D">
      <w:pPr>
        <w:bidi/>
        <w:jc w:val="both"/>
        <w:rPr>
          <w:rFonts w:cs="David" w:hint="cs"/>
          <w:rtl/>
        </w:rPr>
      </w:pPr>
      <w:r w:rsidRPr="00330C6D">
        <w:rPr>
          <w:rFonts w:cs="David" w:hint="cs"/>
          <w:rtl/>
        </w:rPr>
        <w:tab/>
        <w:t xml:space="preserve"> הייתי מעדיף שתהיה כאן אחדות דעים בתוך ועדת הכנסת. </w:t>
      </w:r>
    </w:p>
    <w:p w14:paraId="676B63B8" w14:textId="77777777" w:rsidR="00330C6D" w:rsidRPr="00330C6D" w:rsidRDefault="00330C6D" w:rsidP="00330C6D">
      <w:pPr>
        <w:bidi/>
        <w:jc w:val="both"/>
        <w:rPr>
          <w:rFonts w:cs="David" w:hint="cs"/>
          <w:rtl/>
        </w:rPr>
      </w:pPr>
    </w:p>
    <w:p w14:paraId="1DDD7CA3" w14:textId="77777777" w:rsidR="00330C6D" w:rsidRPr="00330C6D" w:rsidRDefault="00330C6D" w:rsidP="00330C6D">
      <w:pPr>
        <w:bidi/>
        <w:jc w:val="both"/>
        <w:rPr>
          <w:rFonts w:cs="David" w:hint="cs"/>
          <w:rtl/>
        </w:rPr>
      </w:pPr>
      <w:r w:rsidRPr="00330C6D">
        <w:rPr>
          <w:rFonts w:cs="David" w:hint="cs"/>
          <w:u w:val="single"/>
          <w:rtl/>
        </w:rPr>
        <w:t xml:space="preserve">יריב </w:t>
      </w:r>
      <w:proofErr w:type="spellStart"/>
      <w:r w:rsidRPr="00330C6D">
        <w:rPr>
          <w:rFonts w:cs="David" w:hint="cs"/>
          <w:u w:val="single"/>
          <w:rtl/>
        </w:rPr>
        <w:t>לוין</w:t>
      </w:r>
      <w:proofErr w:type="spellEnd"/>
      <w:r w:rsidRPr="00330C6D">
        <w:rPr>
          <w:rFonts w:cs="David" w:hint="cs"/>
          <w:u w:val="single"/>
          <w:rtl/>
        </w:rPr>
        <w:t>:</w:t>
      </w:r>
    </w:p>
    <w:p w14:paraId="5503372E" w14:textId="77777777" w:rsidR="00330C6D" w:rsidRPr="00330C6D" w:rsidRDefault="00330C6D" w:rsidP="00330C6D">
      <w:pPr>
        <w:bidi/>
        <w:jc w:val="both"/>
        <w:rPr>
          <w:rFonts w:cs="David" w:hint="cs"/>
          <w:rtl/>
        </w:rPr>
      </w:pPr>
    </w:p>
    <w:p w14:paraId="7768C1DD" w14:textId="77777777" w:rsidR="00330C6D" w:rsidRPr="00330C6D" w:rsidRDefault="00330C6D" w:rsidP="00330C6D">
      <w:pPr>
        <w:bidi/>
        <w:jc w:val="both"/>
        <w:rPr>
          <w:rFonts w:cs="David" w:hint="cs"/>
          <w:rtl/>
        </w:rPr>
      </w:pPr>
      <w:r w:rsidRPr="00330C6D">
        <w:rPr>
          <w:rFonts w:cs="David" w:hint="cs"/>
          <w:rtl/>
        </w:rPr>
        <w:tab/>
        <w:t xml:space="preserve"> ברור לי שבצד המהותי לכאורה, בצד התקנוני יצאנו לכאורה ידי חובתנו בעצם הדיון שאנחנו מקיימים. </w:t>
      </w:r>
    </w:p>
    <w:p w14:paraId="08E2398B" w14:textId="77777777" w:rsidR="00330C6D" w:rsidRPr="00330C6D" w:rsidRDefault="00330C6D" w:rsidP="00330C6D">
      <w:pPr>
        <w:bidi/>
        <w:jc w:val="both"/>
        <w:rPr>
          <w:rFonts w:cs="David" w:hint="cs"/>
          <w:rtl/>
        </w:rPr>
      </w:pPr>
    </w:p>
    <w:p w14:paraId="69C63F84"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57FA9BB" w14:textId="77777777" w:rsidR="00330C6D" w:rsidRPr="00330C6D" w:rsidRDefault="00330C6D" w:rsidP="00330C6D">
      <w:pPr>
        <w:bidi/>
        <w:jc w:val="both"/>
        <w:rPr>
          <w:rFonts w:cs="David" w:hint="cs"/>
          <w:rtl/>
        </w:rPr>
      </w:pPr>
    </w:p>
    <w:p w14:paraId="3D9F51A9" w14:textId="77777777" w:rsidR="00330C6D" w:rsidRPr="00330C6D" w:rsidRDefault="00330C6D" w:rsidP="00330C6D">
      <w:pPr>
        <w:bidi/>
        <w:jc w:val="both"/>
        <w:rPr>
          <w:rFonts w:cs="David" w:hint="cs"/>
          <w:rtl/>
        </w:rPr>
      </w:pPr>
      <w:r w:rsidRPr="00330C6D">
        <w:rPr>
          <w:rFonts w:cs="David" w:hint="cs"/>
          <w:rtl/>
        </w:rPr>
        <w:tab/>
        <w:t xml:space="preserve"> בעצם הפתיחה של הדיון. </w:t>
      </w:r>
    </w:p>
    <w:p w14:paraId="240C9B6F" w14:textId="77777777" w:rsidR="00330C6D" w:rsidRPr="00330C6D" w:rsidRDefault="00330C6D" w:rsidP="00330C6D">
      <w:pPr>
        <w:bidi/>
        <w:jc w:val="both"/>
        <w:rPr>
          <w:rFonts w:cs="David" w:hint="cs"/>
          <w:rtl/>
        </w:rPr>
      </w:pPr>
    </w:p>
    <w:p w14:paraId="12B3BF67" w14:textId="77777777" w:rsidR="00330C6D" w:rsidRPr="00330C6D" w:rsidRDefault="00330C6D" w:rsidP="00330C6D">
      <w:pPr>
        <w:bidi/>
        <w:jc w:val="both"/>
        <w:rPr>
          <w:rFonts w:cs="David" w:hint="cs"/>
          <w:rtl/>
        </w:rPr>
      </w:pPr>
      <w:r w:rsidRPr="00330C6D">
        <w:rPr>
          <w:rFonts w:cs="David" w:hint="cs"/>
          <w:u w:val="single"/>
          <w:rtl/>
        </w:rPr>
        <w:t xml:space="preserve">יריב </w:t>
      </w:r>
      <w:proofErr w:type="spellStart"/>
      <w:r w:rsidRPr="00330C6D">
        <w:rPr>
          <w:rFonts w:cs="David" w:hint="cs"/>
          <w:u w:val="single"/>
          <w:rtl/>
        </w:rPr>
        <w:t>לוין</w:t>
      </w:r>
      <w:proofErr w:type="spellEnd"/>
      <w:r w:rsidRPr="00330C6D">
        <w:rPr>
          <w:rFonts w:cs="David" w:hint="cs"/>
          <w:u w:val="single"/>
          <w:rtl/>
        </w:rPr>
        <w:t>:</w:t>
      </w:r>
    </w:p>
    <w:p w14:paraId="14C2903D" w14:textId="77777777" w:rsidR="00330C6D" w:rsidRPr="00330C6D" w:rsidRDefault="00330C6D" w:rsidP="00330C6D">
      <w:pPr>
        <w:bidi/>
        <w:jc w:val="both"/>
        <w:rPr>
          <w:rFonts w:cs="David" w:hint="cs"/>
          <w:rtl/>
        </w:rPr>
      </w:pPr>
    </w:p>
    <w:p w14:paraId="07242205" w14:textId="77777777" w:rsidR="00330C6D" w:rsidRPr="00330C6D" w:rsidRDefault="00330C6D" w:rsidP="00330C6D">
      <w:pPr>
        <w:bidi/>
        <w:jc w:val="both"/>
        <w:rPr>
          <w:rFonts w:cs="David" w:hint="cs"/>
          <w:rtl/>
        </w:rPr>
      </w:pPr>
      <w:r w:rsidRPr="00330C6D">
        <w:rPr>
          <w:rFonts w:cs="David" w:hint="cs"/>
          <w:rtl/>
        </w:rPr>
        <w:tab/>
        <w:t xml:space="preserve"> אבל אני חושב שוב, כשאני מסתכל על כך שאנחנו נשמור בעצמנו על התקנון שלנו שלא יהיה נכון, שאפשר יהיה לעקוף את המסלול של דיון מהיר שכשמו כן הוא על ידי זה שעושים איזה דיון טכני בסדרי הדיון ובזה אומרים דנו בדיון המהיר במועד שבו הוא אמור היה להתקיים. לכן אני חושב שיהיה נכון אם נעשה את זה בהסכמה כללית, בוודאי ובוודאי בהסכמה של חבר הכנסת אלדד שלהבדיל מההצעה של חבר הכנסת </w:t>
      </w:r>
      <w:proofErr w:type="spellStart"/>
      <w:r w:rsidRPr="00330C6D">
        <w:rPr>
          <w:rFonts w:cs="David" w:hint="cs"/>
          <w:rtl/>
        </w:rPr>
        <w:t>דיכטר</w:t>
      </w:r>
      <w:proofErr w:type="spellEnd"/>
      <w:r w:rsidRPr="00330C6D">
        <w:rPr>
          <w:rFonts w:cs="David" w:hint="cs"/>
          <w:rtl/>
        </w:rPr>
        <w:t xml:space="preserve">, ההצעה שלו היא במסלול של דיון מהיר ולא במסלול אחר. </w:t>
      </w:r>
    </w:p>
    <w:p w14:paraId="1039D397" w14:textId="77777777" w:rsidR="00330C6D" w:rsidRPr="00330C6D" w:rsidRDefault="00330C6D" w:rsidP="00330C6D">
      <w:pPr>
        <w:bidi/>
        <w:jc w:val="both"/>
        <w:rPr>
          <w:rFonts w:cs="David" w:hint="cs"/>
          <w:rtl/>
        </w:rPr>
      </w:pPr>
    </w:p>
    <w:p w14:paraId="1576FD0F" w14:textId="77777777" w:rsidR="00330C6D" w:rsidRPr="00330C6D" w:rsidRDefault="00330C6D" w:rsidP="00330C6D">
      <w:pPr>
        <w:bidi/>
        <w:ind w:firstLine="567"/>
        <w:jc w:val="both"/>
        <w:rPr>
          <w:rFonts w:cs="David" w:hint="cs"/>
          <w:rtl/>
        </w:rPr>
      </w:pPr>
      <w:r w:rsidRPr="00330C6D">
        <w:rPr>
          <w:rFonts w:cs="David" w:hint="cs"/>
          <w:rtl/>
        </w:rPr>
        <w:t>אני חושב שבכלל לטעמי נצטרך להידרש באופן כללי לכל הסוגיה של הופעה של נציגי הממשלה בפני ועדות הכנסת. הייתי עד בוועדת חוקה, חוק ומשפט שבה הופיעו נציגים של משרד המשפטים שהציגו עמדה בסוגיה של מדיניות, לא עמדה טכנית ואמרו באופן הגלוי ביותר שהם אפילו לא הביאו לידיעת השר שמתקיים הדיון, כלומר יש איזשהו תהליך שבין הכנסת לבין הפקידים מתנהלת התדיינות שהיא בכלל מעל לראשו של השר מבלי שהשר בכלל יודע.</w:t>
      </w:r>
    </w:p>
    <w:p w14:paraId="10D6DA94" w14:textId="77777777" w:rsidR="00330C6D" w:rsidRPr="00330C6D" w:rsidRDefault="00330C6D" w:rsidP="00330C6D">
      <w:pPr>
        <w:bidi/>
        <w:jc w:val="both"/>
        <w:rPr>
          <w:rFonts w:cs="David" w:hint="cs"/>
          <w:rtl/>
        </w:rPr>
      </w:pPr>
    </w:p>
    <w:p w14:paraId="1D8C271A" w14:textId="77777777" w:rsidR="00330C6D" w:rsidRPr="00330C6D" w:rsidRDefault="00330C6D" w:rsidP="00330C6D">
      <w:pPr>
        <w:bidi/>
        <w:jc w:val="both"/>
        <w:rPr>
          <w:rFonts w:cs="David" w:hint="cs"/>
          <w:rtl/>
        </w:rPr>
      </w:pPr>
      <w:r w:rsidRPr="00330C6D">
        <w:rPr>
          <w:rFonts w:cs="David" w:hint="cs"/>
          <w:u w:val="single"/>
          <w:rtl/>
        </w:rPr>
        <w:t>שלי יחימוביץ:</w:t>
      </w:r>
    </w:p>
    <w:p w14:paraId="24C4C0ED" w14:textId="77777777" w:rsidR="00330C6D" w:rsidRPr="00330C6D" w:rsidRDefault="00330C6D" w:rsidP="00330C6D">
      <w:pPr>
        <w:bidi/>
        <w:jc w:val="both"/>
        <w:rPr>
          <w:rFonts w:cs="David" w:hint="cs"/>
          <w:rtl/>
        </w:rPr>
      </w:pPr>
    </w:p>
    <w:p w14:paraId="2B2A0B95" w14:textId="77777777" w:rsidR="00330C6D" w:rsidRPr="00330C6D" w:rsidRDefault="00330C6D" w:rsidP="00330C6D">
      <w:pPr>
        <w:bidi/>
        <w:jc w:val="both"/>
        <w:rPr>
          <w:rFonts w:cs="David" w:hint="cs"/>
          <w:rtl/>
        </w:rPr>
      </w:pPr>
      <w:r w:rsidRPr="00330C6D">
        <w:rPr>
          <w:rFonts w:cs="David" w:hint="cs"/>
          <w:rtl/>
        </w:rPr>
        <w:tab/>
        <w:t xml:space="preserve">זה קורה הרבה. </w:t>
      </w:r>
    </w:p>
    <w:p w14:paraId="070B118C" w14:textId="77777777" w:rsidR="00330C6D" w:rsidRPr="00330C6D" w:rsidRDefault="00330C6D" w:rsidP="00330C6D">
      <w:pPr>
        <w:bidi/>
        <w:jc w:val="both"/>
        <w:rPr>
          <w:rFonts w:cs="David" w:hint="cs"/>
          <w:rtl/>
        </w:rPr>
      </w:pPr>
    </w:p>
    <w:p w14:paraId="4EACE719" w14:textId="77777777" w:rsidR="00330C6D" w:rsidRPr="00330C6D" w:rsidRDefault="00330C6D" w:rsidP="00330C6D">
      <w:pPr>
        <w:bidi/>
        <w:jc w:val="both"/>
        <w:rPr>
          <w:rFonts w:cs="David" w:hint="cs"/>
          <w:u w:val="single"/>
          <w:rtl/>
        </w:rPr>
      </w:pPr>
    </w:p>
    <w:p w14:paraId="5A2A8F9C" w14:textId="77777777" w:rsidR="00330C6D" w:rsidRPr="00330C6D" w:rsidRDefault="00330C6D" w:rsidP="00330C6D">
      <w:pPr>
        <w:bidi/>
        <w:jc w:val="both"/>
        <w:rPr>
          <w:rFonts w:cs="David" w:hint="cs"/>
          <w:u w:val="single"/>
          <w:rtl/>
        </w:rPr>
      </w:pPr>
    </w:p>
    <w:p w14:paraId="2DD4323C" w14:textId="77777777" w:rsidR="00330C6D" w:rsidRPr="00330C6D" w:rsidRDefault="00330C6D" w:rsidP="00330C6D">
      <w:pPr>
        <w:bidi/>
        <w:jc w:val="both"/>
        <w:rPr>
          <w:rFonts w:cs="David" w:hint="cs"/>
          <w:u w:val="single"/>
          <w:rtl/>
        </w:rPr>
      </w:pPr>
    </w:p>
    <w:p w14:paraId="4097E41D" w14:textId="77777777" w:rsidR="00330C6D" w:rsidRPr="00330C6D" w:rsidRDefault="00330C6D" w:rsidP="00330C6D">
      <w:pPr>
        <w:bidi/>
        <w:jc w:val="both"/>
        <w:rPr>
          <w:rFonts w:cs="David" w:hint="cs"/>
          <w:rtl/>
        </w:rPr>
      </w:pPr>
      <w:r w:rsidRPr="00330C6D">
        <w:rPr>
          <w:rFonts w:cs="David" w:hint="cs"/>
          <w:u w:val="single"/>
          <w:rtl/>
        </w:rPr>
        <w:t xml:space="preserve">יריב </w:t>
      </w:r>
      <w:proofErr w:type="spellStart"/>
      <w:r w:rsidRPr="00330C6D">
        <w:rPr>
          <w:rFonts w:cs="David" w:hint="cs"/>
          <w:u w:val="single"/>
          <w:rtl/>
        </w:rPr>
        <w:t>לוין</w:t>
      </w:r>
      <w:proofErr w:type="spellEnd"/>
      <w:r w:rsidRPr="00330C6D">
        <w:rPr>
          <w:rFonts w:cs="David" w:hint="cs"/>
          <w:u w:val="single"/>
          <w:rtl/>
        </w:rPr>
        <w:t>:</w:t>
      </w:r>
    </w:p>
    <w:p w14:paraId="1E170ED8" w14:textId="77777777" w:rsidR="00330C6D" w:rsidRPr="00330C6D" w:rsidRDefault="00330C6D" w:rsidP="00330C6D">
      <w:pPr>
        <w:bidi/>
        <w:jc w:val="both"/>
        <w:rPr>
          <w:rFonts w:cs="David" w:hint="cs"/>
          <w:rtl/>
        </w:rPr>
      </w:pPr>
    </w:p>
    <w:p w14:paraId="75A133EE" w14:textId="77777777" w:rsidR="00330C6D" w:rsidRPr="00330C6D" w:rsidRDefault="00330C6D" w:rsidP="00330C6D">
      <w:pPr>
        <w:bidi/>
        <w:jc w:val="both"/>
        <w:rPr>
          <w:rFonts w:cs="David" w:hint="cs"/>
          <w:rtl/>
        </w:rPr>
      </w:pPr>
      <w:r w:rsidRPr="00330C6D">
        <w:rPr>
          <w:rFonts w:cs="David" w:hint="cs"/>
          <w:rtl/>
        </w:rPr>
        <w:tab/>
        <w:t xml:space="preserve"> אומרת לי חברת הכנסת יחימוביץ שזה קורה הרבה. אני יכול לומר שלמי שבא מבחוץ זה נראה מאוד מוזר ונראה לא תקין ולא נכון. אני חושב שהמינימום הוא שהשר לפחות ידע שיש דיון כדי שאם יש משהו שהוא רוצה להביא בפני הוועדה תהיה בכלל ההזדמנות לעשות את זה. לכן אני מציע שבהסכמה נדחה את הדיון המהותי, נזמן את מי שצריך להופיע כאן, אני מציע שתהיה גם פניה בעניין הזה למזכיר הממשלה באיזשהו נוסח שאני משאיר ליושב ראש להציע אותו אבל תמיד צריך להיות ניסוח מאוד חריף. אני חושב שנצטרך להידרש לעניין באופן רחב יותר בהמשך. </w:t>
      </w:r>
    </w:p>
    <w:p w14:paraId="44522BE5" w14:textId="77777777" w:rsidR="00330C6D" w:rsidRPr="00330C6D" w:rsidRDefault="00330C6D" w:rsidP="00330C6D">
      <w:pPr>
        <w:bidi/>
        <w:jc w:val="both"/>
        <w:rPr>
          <w:rFonts w:cs="David" w:hint="cs"/>
          <w:rtl/>
        </w:rPr>
      </w:pPr>
    </w:p>
    <w:p w14:paraId="1F6AC28A"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DB5F382" w14:textId="77777777" w:rsidR="00330C6D" w:rsidRPr="00330C6D" w:rsidRDefault="00330C6D" w:rsidP="00330C6D">
      <w:pPr>
        <w:bidi/>
        <w:jc w:val="both"/>
        <w:rPr>
          <w:rFonts w:cs="David" w:hint="cs"/>
          <w:rtl/>
        </w:rPr>
      </w:pPr>
    </w:p>
    <w:p w14:paraId="284BB817" w14:textId="77777777" w:rsidR="00330C6D" w:rsidRPr="00330C6D" w:rsidRDefault="00330C6D" w:rsidP="00330C6D">
      <w:pPr>
        <w:bidi/>
        <w:jc w:val="both"/>
        <w:rPr>
          <w:rFonts w:cs="David" w:hint="cs"/>
          <w:rtl/>
        </w:rPr>
      </w:pPr>
      <w:r w:rsidRPr="00330C6D">
        <w:rPr>
          <w:rFonts w:cs="David" w:hint="cs"/>
          <w:rtl/>
        </w:rPr>
        <w:tab/>
        <w:t xml:space="preserve"> תודה, שלי בבקשה. </w:t>
      </w:r>
    </w:p>
    <w:p w14:paraId="7BE2197A" w14:textId="77777777" w:rsidR="00330C6D" w:rsidRPr="00330C6D" w:rsidRDefault="00330C6D" w:rsidP="00330C6D">
      <w:pPr>
        <w:bidi/>
        <w:jc w:val="both"/>
        <w:rPr>
          <w:rFonts w:cs="David" w:hint="cs"/>
          <w:rtl/>
        </w:rPr>
      </w:pPr>
    </w:p>
    <w:p w14:paraId="2BF85655"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7114BBD7" w14:textId="77777777" w:rsidR="00330C6D" w:rsidRPr="00330C6D" w:rsidRDefault="00330C6D" w:rsidP="00330C6D">
      <w:pPr>
        <w:pStyle w:val="Heading5"/>
        <w:rPr>
          <w:rFonts w:hint="cs"/>
          <w:sz w:val="24"/>
          <w:rtl/>
        </w:rPr>
      </w:pPr>
    </w:p>
    <w:p w14:paraId="43771374" w14:textId="77777777" w:rsidR="00330C6D" w:rsidRPr="00330C6D" w:rsidRDefault="00330C6D" w:rsidP="00330C6D">
      <w:pPr>
        <w:bidi/>
        <w:jc w:val="both"/>
        <w:rPr>
          <w:rFonts w:cs="David" w:hint="cs"/>
          <w:rtl/>
        </w:rPr>
      </w:pPr>
      <w:r w:rsidRPr="00330C6D">
        <w:rPr>
          <w:rFonts w:cs="David" w:hint="cs"/>
          <w:rtl/>
        </w:rPr>
        <w:tab/>
        <w:t xml:space="preserve"> אני חושבת אחרת. אני חושב שהדיון כאן צריך להתקיים במסגרת של חברי הכנסת, ואם אנחנו צריכים להוסיף עוד מומחה אז הוא צריך להיות משפטן - - - </w:t>
      </w:r>
    </w:p>
    <w:p w14:paraId="4A3215CB" w14:textId="77777777" w:rsidR="00330C6D" w:rsidRPr="00330C6D" w:rsidRDefault="00330C6D" w:rsidP="00330C6D">
      <w:pPr>
        <w:bidi/>
        <w:jc w:val="both"/>
        <w:rPr>
          <w:rFonts w:cs="David" w:hint="cs"/>
          <w:rtl/>
        </w:rPr>
      </w:pPr>
    </w:p>
    <w:p w14:paraId="7E7ADF9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AE18631" w14:textId="77777777" w:rsidR="00330C6D" w:rsidRPr="00330C6D" w:rsidRDefault="00330C6D" w:rsidP="00330C6D">
      <w:pPr>
        <w:bidi/>
        <w:jc w:val="both"/>
        <w:rPr>
          <w:rFonts w:cs="David" w:hint="cs"/>
          <w:rtl/>
        </w:rPr>
      </w:pPr>
    </w:p>
    <w:p w14:paraId="48E5DEE4" w14:textId="77777777" w:rsidR="00330C6D" w:rsidRPr="00330C6D" w:rsidRDefault="00330C6D" w:rsidP="00330C6D">
      <w:pPr>
        <w:bidi/>
        <w:jc w:val="both"/>
        <w:rPr>
          <w:rFonts w:cs="David" w:hint="cs"/>
          <w:rtl/>
        </w:rPr>
      </w:pPr>
      <w:r w:rsidRPr="00330C6D">
        <w:rPr>
          <w:rFonts w:cs="David" w:hint="cs"/>
          <w:rtl/>
        </w:rPr>
        <w:tab/>
        <w:t xml:space="preserve"> אבל צריך להבין את העובדות. </w:t>
      </w:r>
    </w:p>
    <w:p w14:paraId="35A4A98B" w14:textId="77777777" w:rsidR="00330C6D" w:rsidRPr="00330C6D" w:rsidRDefault="00330C6D" w:rsidP="00330C6D">
      <w:pPr>
        <w:bidi/>
        <w:jc w:val="both"/>
        <w:rPr>
          <w:rFonts w:cs="David" w:hint="cs"/>
          <w:rtl/>
        </w:rPr>
      </w:pPr>
    </w:p>
    <w:p w14:paraId="090915BD"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3C9397C7" w14:textId="77777777" w:rsidR="00330C6D" w:rsidRPr="00330C6D" w:rsidRDefault="00330C6D" w:rsidP="00330C6D">
      <w:pPr>
        <w:pStyle w:val="Heading5"/>
        <w:rPr>
          <w:rFonts w:hint="cs"/>
          <w:sz w:val="24"/>
          <w:rtl/>
        </w:rPr>
      </w:pPr>
    </w:p>
    <w:p w14:paraId="053275E7" w14:textId="77777777" w:rsidR="00330C6D" w:rsidRPr="00330C6D" w:rsidRDefault="00330C6D" w:rsidP="00330C6D">
      <w:pPr>
        <w:bidi/>
        <w:jc w:val="both"/>
        <w:rPr>
          <w:rFonts w:cs="David" w:hint="cs"/>
          <w:rtl/>
        </w:rPr>
      </w:pPr>
      <w:r w:rsidRPr="00330C6D">
        <w:rPr>
          <w:rFonts w:cs="David" w:hint="cs"/>
          <w:rtl/>
        </w:rPr>
        <w:tab/>
        <w:t xml:space="preserve">אני רוצה להבהיר את עצמי. אני חושבת שהסוגיה כאן היא בעיקר סוגיית חסינותם של חבר הכנסת שהיא הסוגיה שמעניינת אותנו. אני רוצה להבהיר שאני סולדת מעמדותיו של חבר הכנסת שאנחנו מדברים עליו ואני מגנה את התנהגותו אבל </w:t>
      </w:r>
      <w:proofErr w:type="spellStart"/>
      <w:r w:rsidRPr="00330C6D">
        <w:rPr>
          <w:rFonts w:cs="David" w:hint="cs"/>
          <w:rtl/>
        </w:rPr>
        <w:t>אבל</w:t>
      </w:r>
      <w:proofErr w:type="spellEnd"/>
      <w:r w:rsidRPr="00330C6D">
        <w:rPr>
          <w:rFonts w:cs="David" w:hint="cs"/>
          <w:rtl/>
        </w:rPr>
        <w:t xml:space="preserve"> אני חושבת שאנחנו צריכים להיות מאוד, מאוד, מאוד זהירים בכל הקשור לחסינותם של חברי הכנסת. מדובר במדרון חלקלק. </w:t>
      </w:r>
    </w:p>
    <w:p w14:paraId="7BE1D2C4" w14:textId="77777777" w:rsidR="00330C6D" w:rsidRPr="00330C6D" w:rsidRDefault="00330C6D" w:rsidP="00330C6D">
      <w:pPr>
        <w:bidi/>
        <w:jc w:val="both"/>
        <w:rPr>
          <w:rFonts w:cs="David" w:hint="cs"/>
          <w:rtl/>
        </w:rPr>
      </w:pPr>
    </w:p>
    <w:p w14:paraId="215F9DB8" w14:textId="77777777" w:rsidR="00330C6D" w:rsidRPr="00330C6D" w:rsidRDefault="00330C6D" w:rsidP="00330C6D">
      <w:pPr>
        <w:bidi/>
        <w:ind w:firstLine="567"/>
        <w:jc w:val="both"/>
        <w:rPr>
          <w:rFonts w:cs="David" w:hint="cs"/>
          <w:rtl/>
        </w:rPr>
      </w:pPr>
      <w:r w:rsidRPr="00330C6D">
        <w:rPr>
          <w:rFonts w:cs="David" w:hint="cs"/>
          <w:rtl/>
        </w:rPr>
        <w:t xml:space="preserve">קראתי בדבריו של חבר הכנסת חברי אברהם </w:t>
      </w:r>
      <w:proofErr w:type="spellStart"/>
      <w:r w:rsidRPr="00330C6D">
        <w:rPr>
          <w:rFonts w:cs="David" w:hint="cs"/>
          <w:rtl/>
        </w:rPr>
        <w:t>דיכטר</w:t>
      </w:r>
      <w:proofErr w:type="spellEnd"/>
      <w:r w:rsidRPr="00330C6D">
        <w:rPr>
          <w:rFonts w:cs="David" w:hint="cs"/>
          <w:rtl/>
        </w:rPr>
        <w:t xml:space="preserve"> שהתנהגותו הייתה לא ראויה בעיקר. התנהגות לא ראויה היא לא עילה מספיקה לדון בחסינותם של חברי כנסת. אני חושבת שאנחנו צריכים להיות מאוד, מאוד, מאוד זהירים כאן. אני רוצה להזכיר לכם מקרה אחר שהתנהל במהלך הכנסת הקודמת. שני חברי כנסת,היום השר </w:t>
      </w:r>
      <w:proofErr w:type="spellStart"/>
      <w:r w:rsidRPr="00330C6D">
        <w:rPr>
          <w:rFonts w:cs="David" w:hint="cs"/>
          <w:rtl/>
        </w:rPr>
        <w:t>סטס</w:t>
      </w:r>
      <w:proofErr w:type="spellEnd"/>
      <w:r w:rsidRPr="00330C6D">
        <w:rPr>
          <w:rFonts w:cs="David" w:hint="cs"/>
          <w:rtl/>
        </w:rPr>
        <w:t xml:space="preserve"> </w:t>
      </w:r>
      <w:proofErr w:type="spellStart"/>
      <w:r w:rsidRPr="00330C6D">
        <w:rPr>
          <w:rFonts w:cs="David" w:hint="cs"/>
          <w:rtl/>
        </w:rPr>
        <w:t>מיסז'ניקוב</w:t>
      </w:r>
      <w:proofErr w:type="spellEnd"/>
      <w:r w:rsidRPr="00330C6D">
        <w:rPr>
          <w:rFonts w:cs="David" w:hint="cs"/>
          <w:rtl/>
        </w:rPr>
        <w:t xml:space="preserve"> וחבר הכנסת יואל חסון היום יו"ר הוועדה לביקורת המדינה חסמו את כביש מספר אחת בעזרת מכוניותיהם במחאה על כוונת האוצר לבטל את הליסינג, במחאה על הרפורמה בליסינג. הם יצרו מהומה בלתי רגילה, זה היה דבר חסר תקדים ואף אחד לא העלה על דעתו לדון בחסינותם. </w:t>
      </w:r>
    </w:p>
    <w:p w14:paraId="6C3260B3" w14:textId="77777777" w:rsidR="00330C6D" w:rsidRPr="00330C6D" w:rsidRDefault="00330C6D" w:rsidP="00330C6D">
      <w:pPr>
        <w:bidi/>
        <w:jc w:val="both"/>
        <w:rPr>
          <w:rFonts w:cs="David" w:hint="cs"/>
          <w:rtl/>
        </w:rPr>
      </w:pPr>
    </w:p>
    <w:p w14:paraId="63B4B075"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5E2550B" w14:textId="77777777" w:rsidR="00330C6D" w:rsidRPr="00330C6D" w:rsidRDefault="00330C6D" w:rsidP="00330C6D">
      <w:pPr>
        <w:bidi/>
        <w:jc w:val="both"/>
        <w:rPr>
          <w:rFonts w:cs="David" w:hint="cs"/>
          <w:rtl/>
        </w:rPr>
      </w:pPr>
    </w:p>
    <w:p w14:paraId="76E546FB" w14:textId="77777777" w:rsidR="00330C6D" w:rsidRPr="00330C6D" w:rsidRDefault="00330C6D" w:rsidP="00330C6D">
      <w:pPr>
        <w:bidi/>
        <w:jc w:val="both"/>
        <w:rPr>
          <w:rFonts w:cs="David" w:hint="cs"/>
          <w:rtl/>
        </w:rPr>
      </w:pPr>
      <w:r w:rsidRPr="00330C6D">
        <w:rPr>
          <w:rFonts w:cs="David" w:hint="cs"/>
          <w:rtl/>
        </w:rPr>
        <w:tab/>
        <w:t xml:space="preserve"> אבל הם נעצרו.</w:t>
      </w:r>
    </w:p>
    <w:p w14:paraId="54E11008" w14:textId="77777777" w:rsidR="00330C6D" w:rsidRPr="00330C6D" w:rsidRDefault="00330C6D" w:rsidP="00330C6D">
      <w:pPr>
        <w:bidi/>
        <w:jc w:val="both"/>
        <w:rPr>
          <w:rFonts w:cs="David" w:hint="cs"/>
          <w:rtl/>
        </w:rPr>
      </w:pPr>
    </w:p>
    <w:p w14:paraId="5930DEB1" w14:textId="77777777" w:rsidR="00330C6D" w:rsidRPr="00330C6D" w:rsidRDefault="00330C6D" w:rsidP="00330C6D">
      <w:pPr>
        <w:bidi/>
        <w:jc w:val="both"/>
        <w:rPr>
          <w:rFonts w:cs="David" w:hint="cs"/>
          <w:rtl/>
        </w:rPr>
      </w:pPr>
      <w:r w:rsidRPr="00330C6D">
        <w:rPr>
          <w:rFonts w:cs="David" w:hint="cs"/>
          <w:u w:val="single"/>
          <w:rtl/>
        </w:rPr>
        <w:t>אריה אלדד:</w:t>
      </w:r>
    </w:p>
    <w:p w14:paraId="42DC19B2" w14:textId="77777777" w:rsidR="00330C6D" w:rsidRPr="00330C6D" w:rsidRDefault="00330C6D" w:rsidP="00330C6D">
      <w:pPr>
        <w:bidi/>
        <w:jc w:val="both"/>
        <w:rPr>
          <w:rFonts w:cs="David" w:hint="cs"/>
          <w:rtl/>
        </w:rPr>
      </w:pPr>
    </w:p>
    <w:p w14:paraId="10D2A300" w14:textId="77777777" w:rsidR="00330C6D" w:rsidRPr="00330C6D" w:rsidRDefault="00330C6D" w:rsidP="00330C6D">
      <w:pPr>
        <w:bidi/>
        <w:jc w:val="both"/>
        <w:rPr>
          <w:rFonts w:cs="David" w:hint="cs"/>
          <w:rtl/>
        </w:rPr>
      </w:pPr>
      <w:r w:rsidRPr="00330C6D">
        <w:rPr>
          <w:rFonts w:cs="David" w:hint="cs"/>
          <w:rtl/>
        </w:rPr>
        <w:tab/>
        <w:t>הם לא נעצרו.</w:t>
      </w:r>
    </w:p>
    <w:p w14:paraId="7BC3E899" w14:textId="77777777" w:rsidR="00330C6D" w:rsidRPr="00330C6D" w:rsidRDefault="00330C6D" w:rsidP="00330C6D">
      <w:pPr>
        <w:bidi/>
        <w:jc w:val="both"/>
        <w:rPr>
          <w:rFonts w:cs="David" w:hint="cs"/>
          <w:rtl/>
        </w:rPr>
      </w:pPr>
    </w:p>
    <w:p w14:paraId="25BF3F3A"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4E96179" w14:textId="77777777" w:rsidR="00330C6D" w:rsidRPr="00330C6D" w:rsidRDefault="00330C6D" w:rsidP="00330C6D">
      <w:pPr>
        <w:bidi/>
        <w:jc w:val="both"/>
        <w:rPr>
          <w:rFonts w:cs="David" w:hint="cs"/>
          <w:rtl/>
        </w:rPr>
      </w:pPr>
    </w:p>
    <w:p w14:paraId="784D2AC8" w14:textId="77777777" w:rsidR="00330C6D" w:rsidRPr="00330C6D" w:rsidRDefault="00330C6D" w:rsidP="00330C6D">
      <w:pPr>
        <w:bidi/>
        <w:jc w:val="both"/>
        <w:rPr>
          <w:rFonts w:cs="David" w:hint="cs"/>
          <w:rtl/>
        </w:rPr>
      </w:pPr>
      <w:r w:rsidRPr="00330C6D">
        <w:rPr>
          <w:rFonts w:cs="David" w:hint="cs"/>
          <w:rtl/>
        </w:rPr>
        <w:tab/>
        <w:t>הם עוכבו.</w:t>
      </w:r>
    </w:p>
    <w:p w14:paraId="436F33F7" w14:textId="77777777" w:rsidR="00330C6D" w:rsidRPr="00330C6D" w:rsidRDefault="00330C6D" w:rsidP="00330C6D">
      <w:pPr>
        <w:bidi/>
        <w:jc w:val="both"/>
        <w:rPr>
          <w:rFonts w:cs="David" w:hint="cs"/>
          <w:rtl/>
        </w:rPr>
      </w:pPr>
    </w:p>
    <w:p w14:paraId="1C296792" w14:textId="77777777" w:rsidR="00330C6D" w:rsidRPr="00330C6D" w:rsidRDefault="00330C6D" w:rsidP="00330C6D">
      <w:pPr>
        <w:bidi/>
        <w:jc w:val="both"/>
        <w:rPr>
          <w:rFonts w:cs="David" w:hint="cs"/>
          <w:rtl/>
        </w:rPr>
      </w:pPr>
      <w:r w:rsidRPr="00330C6D">
        <w:rPr>
          <w:rFonts w:cs="David" w:hint="cs"/>
          <w:u w:val="single"/>
          <w:rtl/>
        </w:rPr>
        <w:t>אריה אלדד:</w:t>
      </w:r>
    </w:p>
    <w:p w14:paraId="7B770189" w14:textId="77777777" w:rsidR="00330C6D" w:rsidRPr="00330C6D" w:rsidRDefault="00330C6D" w:rsidP="00330C6D">
      <w:pPr>
        <w:bidi/>
        <w:jc w:val="both"/>
        <w:rPr>
          <w:rFonts w:cs="David" w:hint="cs"/>
          <w:rtl/>
        </w:rPr>
      </w:pPr>
    </w:p>
    <w:p w14:paraId="1F82D923" w14:textId="77777777" w:rsidR="00330C6D" w:rsidRPr="00330C6D" w:rsidRDefault="00330C6D" w:rsidP="00330C6D">
      <w:pPr>
        <w:bidi/>
        <w:jc w:val="both"/>
        <w:rPr>
          <w:rFonts w:cs="David" w:hint="cs"/>
          <w:rtl/>
        </w:rPr>
      </w:pPr>
      <w:r w:rsidRPr="00330C6D">
        <w:rPr>
          <w:rFonts w:cs="David" w:hint="cs"/>
          <w:rtl/>
        </w:rPr>
        <w:tab/>
        <w:t>הם גם לא עוכבו.</w:t>
      </w:r>
    </w:p>
    <w:p w14:paraId="79D0CAA2" w14:textId="77777777" w:rsidR="00330C6D" w:rsidRDefault="00330C6D" w:rsidP="00330C6D">
      <w:pPr>
        <w:bidi/>
        <w:jc w:val="both"/>
        <w:rPr>
          <w:rFonts w:cs="David" w:hint="cs"/>
          <w:rtl/>
        </w:rPr>
      </w:pPr>
    </w:p>
    <w:p w14:paraId="59FAAE86" w14:textId="77777777" w:rsidR="00330C6D" w:rsidRDefault="00330C6D" w:rsidP="00330C6D">
      <w:pPr>
        <w:bidi/>
        <w:jc w:val="both"/>
        <w:rPr>
          <w:rFonts w:cs="David" w:hint="cs"/>
          <w:rtl/>
        </w:rPr>
      </w:pPr>
    </w:p>
    <w:p w14:paraId="01062652" w14:textId="77777777" w:rsidR="00330C6D" w:rsidRDefault="00330C6D" w:rsidP="00330C6D">
      <w:pPr>
        <w:bidi/>
        <w:jc w:val="both"/>
        <w:rPr>
          <w:rFonts w:cs="David" w:hint="cs"/>
          <w:rtl/>
        </w:rPr>
      </w:pPr>
    </w:p>
    <w:p w14:paraId="63F8D0E2" w14:textId="77777777" w:rsidR="00330C6D" w:rsidRDefault="00330C6D" w:rsidP="00330C6D">
      <w:pPr>
        <w:bidi/>
        <w:jc w:val="both"/>
        <w:rPr>
          <w:rFonts w:cs="David" w:hint="cs"/>
          <w:rtl/>
        </w:rPr>
      </w:pPr>
    </w:p>
    <w:p w14:paraId="5B7257AD" w14:textId="77777777" w:rsidR="00330C6D" w:rsidRPr="00330C6D" w:rsidRDefault="00330C6D" w:rsidP="00330C6D">
      <w:pPr>
        <w:bidi/>
        <w:jc w:val="both"/>
        <w:rPr>
          <w:rFonts w:cs="David" w:hint="cs"/>
          <w:rtl/>
        </w:rPr>
      </w:pPr>
    </w:p>
    <w:p w14:paraId="4C9A6A87" w14:textId="77777777" w:rsidR="00330C6D" w:rsidRPr="00330C6D" w:rsidRDefault="00330C6D" w:rsidP="00330C6D">
      <w:pPr>
        <w:bidi/>
        <w:jc w:val="both"/>
        <w:rPr>
          <w:rFonts w:cs="David" w:hint="cs"/>
          <w:rtl/>
        </w:rPr>
      </w:pPr>
      <w:r w:rsidRPr="00330C6D">
        <w:rPr>
          <w:rFonts w:cs="David" w:hint="cs"/>
          <w:u w:val="single"/>
          <w:rtl/>
        </w:rPr>
        <w:t>שלי יחימוביץ:</w:t>
      </w:r>
    </w:p>
    <w:p w14:paraId="5AF59F59" w14:textId="77777777" w:rsidR="00330C6D" w:rsidRPr="00330C6D" w:rsidRDefault="00330C6D" w:rsidP="00330C6D">
      <w:pPr>
        <w:bidi/>
        <w:jc w:val="both"/>
        <w:rPr>
          <w:rFonts w:cs="David" w:hint="cs"/>
          <w:rtl/>
        </w:rPr>
      </w:pPr>
    </w:p>
    <w:p w14:paraId="1BEEFF29" w14:textId="77777777" w:rsidR="00330C6D" w:rsidRPr="00330C6D" w:rsidRDefault="00330C6D" w:rsidP="00330C6D">
      <w:pPr>
        <w:bidi/>
        <w:jc w:val="both"/>
        <w:rPr>
          <w:rFonts w:cs="David" w:hint="cs"/>
          <w:rtl/>
        </w:rPr>
      </w:pPr>
      <w:r w:rsidRPr="00330C6D">
        <w:rPr>
          <w:rFonts w:cs="David" w:hint="cs"/>
          <w:rtl/>
        </w:rPr>
        <w:tab/>
        <w:t xml:space="preserve"> לא היו דיונים, הם לא רואיינו - - - </w:t>
      </w:r>
    </w:p>
    <w:p w14:paraId="3ABF9BF7" w14:textId="77777777" w:rsidR="00330C6D" w:rsidRPr="00330C6D" w:rsidRDefault="00330C6D" w:rsidP="00330C6D">
      <w:pPr>
        <w:bidi/>
        <w:jc w:val="both"/>
        <w:rPr>
          <w:rFonts w:cs="David" w:hint="cs"/>
          <w:rtl/>
        </w:rPr>
      </w:pPr>
    </w:p>
    <w:p w14:paraId="63CF24E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CC87BE8" w14:textId="77777777" w:rsidR="00330C6D" w:rsidRPr="00330C6D" w:rsidRDefault="00330C6D" w:rsidP="00330C6D">
      <w:pPr>
        <w:bidi/>
        <w:jc w:val="both"/>
        <w:rPr>
          <w:rFonts w:cs="David" w:hint="cs"/>
          <w:rtl/>
        </w:rPr>
      </w:pPr>
    </w:p>
    <w:p w14:paraId="524624A9" w14:textId="77777777" w:rsidR="00330C6D" w:rsidRPr="00330C6D" w:rsidRDefault="00330C6D" w:rsidP="00330C6D">
      <w:pPr>
        <w:bidi/>
        <w:jc w:val="both"/>
        <w:rPr>
          <w:rFonts w:cs="David" w:hint="cs"/>
          <w:rtl/>
        </w:rPr>
      </w:pPr>
      <w:r w:rsidRPr="00330C6D">
        <w:rPr>
          <w:rFonts w:cs="David" w:hint="cs"/>
          <w:rtl/>
        </w:rPr>
        <w:tab/>
        <w:t xml:space="preserve"> אגלה לכם סוד שהוא לא סוד, ביחד עם שני חברי הכנסת האלה היו עוד 2 חברי כנסת שדינם היה אמור להיות אותו דבר אבל רק באופן טכני כי הם היו בחלק אחר של השיירה ואחד מהם יושב בפניכם כרגע כיושב ראש ועדת הכנסת, השני לא פה ולכן לא אגלה את זה בשמו אבל אני אומר שבשונה ממני והחבר הנוסף שהיה שם - חברי הכנסת יואל חסון </w:t>
      </w:r>
      <w:proofErr w:type="spellStart"/>
      <w:r w:rsidRPr="00330C6D">
        <w:rPr>
          <w:rFonts w:cs="David" w:hint="cs"/>
          <w:rtl/>
        </w:rPr>
        <w:t>וסטס</w:t>
      </w:r>
      <w:proofErr w:type="spellEnd"/>
      <w:r w:rsidRPr="00330C6D">
        <w:rPr>
          <w:rFonts w:cs="David" w:hint="cs"/>
          <w:rtl/>
        </w:rPr>
        <w:t xml:space="preserve"> </w:t>
      </w:r>
      <w:proofErr w:type="spellStart"/>
      <w:r w:rsidRPr="00330C6D">
        <w:rPr>
          <w:rFonts w:cs="David" w:hint="cs"/>
          <w:rtl/>
        </w:rPr>
        <w:t>מיסז'ניקוב</w:t>
      </w:r>
      <w:proofErr w:type="spellEnd"/>
      <w:r w:rsidRPr="00330C6D">
        <w:rPr>
          <w:rFonts w:cs="David" w:hint="cs"/>
          <w:rtl/>
        </w:rPr>
        <w:t xml:space="preserve"> עוכבו על ידי המשטרה. </w:t>
      </w:r>
    </w:p>
    <w:p w14:paraId="67F935C4" w14:textId="77777777" w:rsidR="00330C6D" w:rsidRPr="00330C6D" w:rsidRDefault="00330C6D" w:rsidP="00330C6D">
      <w:pPr>
        <w:bidi/>
        <w:jc w:val="both"/>
        <w:rPr>
          <w:rFonts w:cs="David" w:hint="cs"/>
          <w:rtl/>
        </w:rPr>
      </w:pPr>
    </w:p>
    <w:p w14:paraId="5E90A041" w14:textId="77777777" w:rsidR="00330C6D" w:rsidRPr="00330C6D" w:rsidRDefault="00330C6D" w:rsidP="00330C6D">
      <w:pPr>
        <w:bidi/>
        <w:jc w:val="both"/>
        <w:rPr>
          <w:rFonts w:cs="David" w:hint="cs"/>
          <w:rtl/>
        </w:rPr>
      </w:pPr>
      <w:r w:rsidRPr="00330C6D">
        <w:rPr>
          <w:rFonts w:cs="David" w:hint="cs"/>
          <w:u w:val="single"/>
          <w:rtl/>
        </w:rPr>
        <w:t>שלי יחימוביץ:</w:t>
      </w:r>
    </w:p>
    <w:p w14:paraId="6D60C7B6" w14:textId="77777777" w:rsidR="00330C6D" w:rsidRPr="00330C6D" w:rsidRDefault="00330C6D" w:rsidP="00330C6D">
      <w:pPr>
        <w:bidi/>
        <w:jc w:val="both"/>
        <w:rPr>
          <w:rFonts w:cs="David" w:hint="cs"/>
          <w:rtl/>
        </w:rPr>
      </w:pPr>
    </w:p>
    <w:p w14:paraId="34DA72C0" w14:textId="77777777" w:rsidR="00330C6D" w:rsidRPr="00330C6D" w:rsidRDefault="00330C6D" w:rsidP="00330C6D">
      <w:pPr>
        <w:bidi/>
        <w:jc w:val="both"/>
        <w:rPr>
          <w:rFonts w:cs="David" w:hint="cs"/>
          <w:rtl/>
        </w:rPr>
      </w:pPr>
      <w:r w:rsidRPr="00330C6D">
        <w:rPr>
          <w:rFonts w:cs="David" w:hint="cs"/>
          <w:rtl/>
        </w:rPr>
        <w:tab/>
        <w:t xml:space="preserve"> אז זה חמור מאוד. </w:t>
      </w:r>
    </w:p>
    <w:p w14:paraId="3B70FD4D" w14:textId="77777777" w:rsidR="00330C6D" w:rsidRPr="00330C6D" w:rsidRDefault="00330C6D" w:rsidP="00330C6D">
      <w:pPr>
        <w:bidi/>
        <w:jc w:val="both"/>
        <w:rPr>
          <w:rFonts w:cs="David" w:hint="cs"/>
          <w:rtl/>
        </w:rPr>
      </w:pPr>
    </w:p>
    <w:p w14:paraId="78B24CBC" w14:textId="77777777" w:rsidR="00330C6D" w:rsidRPr="00330C6D" w:rsidRDefault="00330C6D" w:rsidP="00330C6D">
      <w:pPr>
        <w:bidi/>
        <w:jc w:val="both"/>
        <w:rPr>
          <w:rFonts w:cs="David" w:hint="cs"/>
          <w:u w:val="single"/>
          <w:rtl/>
        </w:rPr>
      </w:pPr>
      <w:r w:rsidRPr="00330C6D">
        <w:rPr>
          <w:rFonts w:cs="David" w:hint="cs"/>
          <w:u w:val="single"/>
          <w:rtl/>
        </w:rPr>
        <w:t>אריה אלדד:</w:t>
      </w:r>
    </w:p>
    <w:p w14:paraId="6B36B95D" w14:textId="77777777" w:rsidR="00330C6D" w:rsidRPr="00330C6D" w:rsidRDefault="00330C6D" w:rsidP="00330C6D">
      <w:pPr>
        <w:bidi/>
        <w:jc w:val="both"/>
        <w:rPr>
          <w:rFonts w:cs="David" w:hint="cs"/>
          <w:u w:val="single"/>
          <w:rtl/>
        </w:rPr>
      </w:pPr>
    </w:p>
    <w:p w14:paraId="2D72025F" w14:textId="77777777" w:rsidR="00330C6D" w:rsidRPr="00330C6D" w:rsidRDefault="00330C6D" w:rsidP="00330C6D">
      <w:pPr>
        <w:bidi/>
        <w:jc w:val="both"/>
        <w:rPr>
          <w:rFonts w:cs="David" w:hint="cs"/>
          <w:rtl/>
        </w:rPr>
      </w:pPr>
      <w:r w:rsidRPr="00330C6D">
        <w:rPr>
          <w:rFonts w:cs="David" w:hint="cs"/>
          <w:rtl/>
        </w:rPr>
        <w:tab/>
        <w:t>הם גם לא עוכבו, נמסרו להם צווי הבאה לבית משפט.</w:t>
      </w:r>
    </w:p>
    <w:p w14:paraId="09D1CB69" w14:textId="77777777" w:rsidR="00330C6D" w:rsidRPr="00330C6D" w:rsidRDefault="00330C6D" w:rsidP="00330C6D">
      <w:pPr>
        <w:bidi/>
        <w:jc w:val="both"/>
        <w:rPr>
          <w:rFonts w:cs="David" w:hint="cs"/>
          <w:rtl/>
        </w:rPr>
      </w:pPr>
    </w:p>
    <w:p w14:paraId="507526E7"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96248C1" w14:textId="77777777" w:rsidR="00330C6D" w:rsidRPr="00330C6D" w:rsidRDefault="00330C6D" w:rsidP="00330C6D">
      <w:pPr>
        <w:bidi/>
        <w:jc w:val="both"/>
        <w:rPr>
          <w:rFonts w:cs="David" w:hint="cs"/>
          <w:rtl/>
        </w:rPr>
      </w:pPr>
    </w:p>
    <w:p w14:paraId="0A8DEFFB" w14:textId="77777777" w:rsidR="00330C6D" w:rsidRPr="00330C6D" w:rsidRDefault="00330C6D" w:rsidP="00330C6D">
      <w:pPr>
        <w:bidi/>
        <w:jc w:val="both"/>
        <w:rPr>
          <w:rFonts w:cs="David" w:hint="cs"/>
          <w:rtl/>
        </w:rPr>
      </w:pPr>
      <w:r w:rsidRPr="00330C6D">
        <w:rPr>
          <w:rFonts w:cs="David" w:hint="cs"/>
          <w:rtl/>
        </w:rPr>
        <w:tab/>
        <w:t xml:space="preserve"> אני זוכר אחרת. </w:t>
      </w:r>
    </w:p>
    <w:p w14:paraId="023C17D3" w14:textId="77777777" w:rsidR="00330C6D" w:rsidRPr="00330C6D" w:rsidRDefault="00330C6D" w:rsidP="00330C6D">
      <w:pPr>
        <w:bidi/>
        <w:jc w:val="both"/>
        <w:rPr>
          <w:rFonts w:cs="David" w:hint="cs"/>
          <w:rtl/>
        </w:rPr>
      </w:pPr>
    </w:p>
    <w:p w14:paraId="566AB080" w14:textId="77777777" w:rsidR="00330C6D" w:rsidRPr="00330C6D" w:rsidRDefault="00330C6D" w:rsidP="00330C6D">
      <w:pPr>
        <w:pStyle w:val="Heading5"/>
        <w:rPr>
          <w:rFonts w:hint="cs"/>
          <w:sz w:val="24"/>
          <w:rtl/>
        </w:rPr>
      </w:pPr>
      <w:r w:rsidRPr="00330C6D">
        <w:rPr>
          <w:rFonts w:hint="cs"/>
          <w:sz w:val="24"/>
          <w:u w:val="single"/>
          <w:rtl/>
        </w:rPr>
        <w:t>שלי יחימוביץ:</w:t>
      </w:r>
    </w:p>
    <w:p w14:paraId="5601F6D7" w14:textId="77777777" w:rsidR="00330C6D" w:rsidRPr="00330C6D" w:rsidRDefault="00330C6D" w:rsidP="00330C6D">
      <w:pPr>
        <w:pStyle w:val="Heading5"/>
        <w:rPr>
          <w:rFonts w:hint="cs"/>
          <w:sz w:val="24"/>
          <w:rtl/>
        </w:rPr>
      </w:pPr>
    </w:p>
    <w:p w14:paraId="24678CDE" w14:textId="77777777" w:rsidR="00330C6D" w:rsidRPr="00330C6D" w:rsidRDefault="00330C6D" w:rsidP="00330C6D">
      <w:pPr>
        <w:bidi/>
        <w:jc w:val="both"/>
        <w:rPr>
          <w:rFonts w:cs="David" w:hint="cs"/>
          <w:rtl/>
        </w:rPr>
      </w:pPr>
      <w:r w:rsidRPr="00330C6D">
        <w:rPr>
          <w:rFonts w:cs="David" w:hint="cs"/>
          <w:rtl/>
        </w:rPr>
        <w:tab/>
        <w:t xml:space="preserve">לכן מה שאני אומרת שהדיון כאן בשאלת החסינות נובע ממניעים פוליטיים, מניעים פוליטיים שאני מזדהה איתם, אני באותו מקום של אותם מניעים פוליטיים אבל אנחנו ממש צריכים להיות זהירים כשאנחנו נותנים למניעים הפוליטיים להניע אותנו באשר להחלטות על חסינותם של חברי כנסת. אני לא רואה עילה לדון בזה, אני בוודאי לא רואה עילה לקיים כאן סוג של משפט ולשמוע את גורמי הביטחון טוענים איזה נזק נורא הוא גרם לביטחון. זאת סוגיה שבינינו לבין עצמנו כמה רחבים גבולות החסינות, בעיני הם צריכים להיות רחבים ככל האפשר, גם כשזה נוגע לעניינים של חברי כנסת שאינם דוגלים בהשקפת עולמי בלשון המעטה. </w:t>
      </w:r>
    </w:p>
    <w:p w14:paraId="3393F6AB" w14:textId="77777777" w:rsidR="00330C6D" w:rsidRPr="00330C6D" w:rsidRDefault="00330C6D" w:rsidP="00330C6D">
      <w:pPr>
        <w:bidi/>
        <w:jc w:val="both"/>
        <w:rPr>
          <w:rFonts w:cs="David" w:hint="cs"/>
          <w:rtl/>
        </w:rPr>
      </w:pPr>
    </w:p>
    <w:p w14:paraId="4E6AC5A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12E6998" w14:textId="77777777" w:rsidR="00330C6D" w:rsidRPr="00330C6D" w:rsidRDefault="00330C6D" w:rsidP="00330C6D">
      <w:pPr>
        <w:bidi/>
        <w:jc w:val="both"/>
        <w:rPr>
          <w:rFonts w:cs="David" w:hint="cs"/>
          <w:rtl/>
        </w:rPr>
      </w:pPr>
    </w:p>
    <w:p w14:paraId="1C95CDB4" w14:textId="77777777" w:rsidR="00330C6D" w:rsidRPr="00330C6D" w:rsidRDefault="00330C6D" w:rsidP="00330C6D">
      <w:pPr>
        <w:bidi/>
        <w:jc w:val="both"/>
        <w:rPr>
          <w:rFonts w:cs="David" w:hint="cs"/>
          <w:rtl/>
        </w:rPr>
      </w:pPr>
      <w:r w:rsidRPr="00330C6D">
        <w:rPr>
          <w:rFonts w:cs="David" w:hint="cs"/>
          <w:rtl/>
        </w:rPr>
        <w:tab/>
        <w:t xml:space="preserve"> תודה, חבר הכנסת בן ארי, בבקשה. </w:t>
      </w:r>
    </w:p>
    <w:p w14:paraId="3A013201" w14:textId="77777777" w:rsidR="00330C6D" w:rsidRPr="00330C6D" w:rsidRDefault="00330C6D" w:rsidP="00330C6D">
      <w:pPr>
        <w:bidi/>
        <w:jc w:val="both"/>
        <w:rPr>
          <w:rFonts w:cs="David" w:hint="cs"/>
          <w:rtl/>
        </w:rPr>
      </w:pPr>
    </w:p>
    <w:p w14:paraId="5AE8325E" w14:textId="77777777" w:rsidR="00330C6D" w:rsidRPr="00330C6D" w:rsidRDefault="00330C6D" w:rsidP="00330C6D">
      <w:pPr>
        <w:bidi/>
        <w:jc w:val="both"/>
        <w:rPr>
          <w:rFonts w:cs="David" w:hint="cs"/>
          <w:rtl/>
        </w:rPr>
      </w:pPr>
      <w:r w:rsidRPr="00330C6D">
        <w:rPr>
          <w:rFonts w:cs="David" w:hint="cs"/>
          <w:u w:val="single"/>
          <w:rtl/>
        </w:rPr>
        <w:t>מיכאל בן-ארי:</w:t>
      </w:r>
    </w:p>
    <w:p w14:paraId="18E13078" w14:textId="77777777" w:rsidR="00330C6D" w:rsidRPr="00330C6D" w:rsidRDefault="00330C6D" w:rsidP="00330C6D">
      <w:pPr>
        <w:bidi/>
        <w:jc w:val="both"/>
        <w:rPr>
          <w:rFonts w:cs="David" w:hint="cs"/>
          <w:rtl/>
        </w:rPr>
      </w:pPr>
    </w:p>
    <w:p w14:paraId="120D29CA" w14:textId="77777777" w:rsidR="00330C6D" w:rsidRPr="00330C6D" w:rsidRDefault="00330C6D" w:rsidP="00330C6D">
      <w:pPr>
        <w:bidi/>
        <w:jc w:val="both"/>
        <w:rPr>
          <w:rFonts w:cs="David" w:hint="cs"/>
          <w:rtl/>
        </w:rPr>
      </w:pPr>
      <w:r w:rsidRPr="00330C6D">
        <w:rPr>
          <w:rFonts w:cs="David" w:hint="cs"/>
          <w:rtl/>
        </w:rPr>
        <w:tab/>
        <w:t xml:space="preserve">חברת הכנסת יחימוביץ, אני מבקש שתקשיבי לחלק מדברי לפחות. </w:t>
      </w:r>
    </w:p>
    <w:p w14:paraId="1E08D4B8" w14:textId="77777777" w:rsidR="00330C6D" w:rsidRPr="00330C6D" w:rsidRDefault="00330C6D" w:rsidP="00330C6D">
      <w:pPr>
        <w:bidi/>
        <w:jc w:val="both"/>
        <w:rPr>
          <w:rFonts w:cs="David" w:hint="cs"/>
          <w:rtl/>
        </w:rPr>
      </w:pPr>
    </w:p>
    <w:p w14:paraId="53D5625F" w14:textId="77777777" w:rsidR="00330C6D" w:rsidRPr="00330C6D" w:rsidRDefault="00330C6D" w:rsidP="00330C6D">
      <w:pPr>
        <w:bidi/>
        <w:jc w:val="both"/>
        <w:rPr>
          <w:rFonts w:cs="David" w:hint="cs"/>
          <w:rtl/>
        </w:rPr>
      </w:pPr>
      <w:r w:rsidRPr="00330C6D">
        <w:rPr>
          <w:rFonts w:cs="David" w:hint="cs"/>
          <w:u w:val="single"/>
          <w:rtl/>
        </w:rPr>
        <w:t>שלי יחימוביץ:</w:t>
      </w:r>
    </w:p>
    <w:p w14:paraId="3C2BB3F3" w14:textId="77777777" w:rsidR="00330C6D" w:rsidRPr="00330C6D" w:rsidRDefault="00330C6D" w:rsidP="00330C6D">
      <w:pPr>
        <w:bidi/>
        <w:jc w:val="both"/>
        <w:rPr>
          <w:rFonts w:cs="David" w:hint="cs"/>
          <w:rtl/>
        </w:rPr>
      </w:pPr>
    </w:p>
    <w:p w14:paraId="73A33828" w14:textId="77777777" w:rsidR="00330C6D" w:rsidRPr="00330C6D" w:rsidRDefault="00330C6D" w:rsidP="00330C6D">
      <w:pPr>
        <w:bidi/>
        <w:jc w:val="both"/>
        <w:rPr>
          <w:rFonts w:cs="David" w:hint="cs"/>
          <w:rtl/>
        </w:rPr>
      </w:pPr>
      <w:r w:rsidRPr="00330C6D">
        <w:rPr>
          <w:rFonts w:cs="David" w:hint="cs"/>
          <w:rtl/>
        </w:rPr>
        <w:tab/>
        <w:t xml:space="preserve"> אני חייבת ללכת. </w:t>
      </w:r>
    </w:p>
    <w:p w14:paraId="57AE504A" w14:textId="77777777" w:rsidR="00330C6D" w:rsidRPr="00330C6D" w:rsidRDefault="00330C6D" w:rsidP="00330C6D">
      <w:pPr>
        <w:bidi/>
        <w:jc w:val="both"/>
        <w:rPr>
          <w:rFonts w:cs="David" w:hint="cs"/>
          <w:rtl/>
        </w:rPr>
      </w:pPr>
    </w:p>
    <w:p w14:paraId="554B072A"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A5EBFC2" w14:textId="77777777" w:rsidR="00330C6D" w:rsidRPr="00330C6D" w:rsidRDefault="00330C6D" w:rsidP="00330C6D">
      <w:pPr>
        <w:bidi/>
        <w:jc w:val="both"/>
        <w:rPr>
          <w:rFonts w:cs="David" w:hint="cs"/>
          <w:rtl/>
        </w:rPr>
      </w:pPr>
    </w:p>
    <w:p w14:paraId="5FEF45B9" w14:textId="77777777" w:rsidR="00330C6D" w:rsidRPr="00330C6D" w:rsidRDefault="00330C6D" w:rsidP="00330C6D">
      <w:pPr>
        <w:bidi/>
        <w:jc w:val="both"/>
        <w:rPr>
          <w:rFonts w:cs="David" w:hint="cs"/>
          <w:rtl/>
        </w:rPr>
      </w:pPr>
      <w:r w:rsidRPr="00330C6D">
        <w:rPr>
          <w:rFonts w:cs="David" w:hint="cs"/>
          <w:rtl/>
        </w:rPr>
        <w:tab/>
        <w:t xml:space="preserve"> מה שאני מבקש ממך, אני כרגע מקיים אך ורק דיון על סדרי דיון, אנחנו כרגע לא בדיון לגופו של עניין. </w:t>
      </w:r>
    </w:p>
    <w:p w14:paraId="7952B8A6" w14:textId="77777777" w:rsidR="00330C6D" w:rsidRPr="00330C6D" w:rsidRDefault="00330C6D" w:rsidP="00330C6D">
      <w:pPr>
        <w:bidi/>
        <w:jc w:val="both"/>
        <w:rPr>
          <w:rFonts w:cs="David" w:hint="cs"/>
          <w:rtl/>
        </w:rPr>
      </w:pPr>
    </w:p>
    <w:p w14:paraId="7582AE77" w14:textId="77777777" w:rsidR="00330C6D" w:rsidRPr="00330C6D" w:rsidRDefault="00330C6D" w:rsidP="00330C6D">
      <w:pPr>
        <w:bidi/>
        <w:jc w:val="both"/>
        <w:rPr>
          <w:rFonts w:cs="David" w:hint="cs"/>
          <w:rtl/>
        </w:rPr>
      </w:pPr>
      <w:r w:rsidRPr="00330C6D">
        <w:rPr>
          <w:rFonts w:cs="David" w:hint="cs"/>
          <w:u w:val="single"/>
          <w:rtl/>
        </w:rPr>
        <w:t>מיכאל בן-ארי:</w:t>
      </w:r>
    </w:p>
    <w:p w14:paraId="316BF64E" w14:textId="77777777" w:rsidR="00330C6D" w:rsidRPr="00330C6D" w:rsidRDefault="00330C6D" w:rsidP="00330C6D">
      <w:pPr>
        <w:bidi/>
        <w:jc w:val="both"/>
        <w:rPr>
          <w:rFonts w:cs="David" w:hint="cs"/>
          <w:rtl/>
        </w:rPr>
      </w:pPr>
    </w:p>
    <w:p w14:paraId="15D4D78B" w14:textId="77777777" w:rsidR="00330C6D" w:rsidRPr="00330C6D" w:rsidRDefault="00330C6D" w:rsidP="00330C6D">
      <w:pPr>
        <w:bidi/>
        <w:jc w:val="both"/>
        <w:rPr>
          <w:rFonts w:cs="David" w:hint="cs"/>
          <w:rtl/>
        </w:rPr>
      </w:pPr>
      <w:r w:rsidRPr="00330C6D">
        <w:rPr>
          <w:rFonts w:cs="David" w:hint="cs"/>
          <w:rtl/>
        </w:rPr>
        <w:tab/>
        <w:t xml:space="preserve">אני רוצה לדבר על ההליך. בהליך עצמו נמסר פה מכתב שכל כולו הוא לא גילוי נאות של העניין וחלק גדול מהסיפור פה מנסים לנתק את זה מהדמות שלי או מהסיפור שלי מהעניין. יש פה דבר שלא אסכים לו בשום אופן מהסיבה הפשוטה, יש פה פגיעה בשמי בצורה של אוסף של פרטים שבינם לבין האמת אין שום קשר, ולא ארד עכשיו לפרטים, ולא לחינם חתומה על המכתב הזה גברת בשם כרמית </w:t>
      </w:r>
      <w:proofErr w:type="spellStart"/>
      <w:r w:rsidRPr="00330C6D">
        <w:rPr>
          <w:rFonts w:cs="David" w:hint="cs"/>
          <w:rtl/>
        </w:rPr>
        <w:t>זערור</w:t>
      </w:r>
      <w:proofErr w:type="spellEnd"/>
      <w:r w:rsidRPr="00330C6D">
        <w:rPr>
          <w:rFonts w:cs="David" w:hint="cs"/>
          <w:rtl/>
        </w:rPr>
        <w:t xml:space="preserve">, ומכתב שהכותרת שלו היא כל כולה הכפשה שלי "פרובוקציה בדמות חה"כ בן ארי" - - -  </w:t>
      </w:r>
    </w:p>
    <w:p w14:paraId="215DB4BB" w14:textId="77777777" w:rsidR="00330C6D" w:rsidRPr="00330C6D" w:rsidRDefault="00330C6D" w:rsidP="00330C6D">
      <w:pPr>
        <w:bidi/>
        <w:jc w:val="both"/>
        <w:rPr>
          <w:rFonts w:cs="David" w:hint="cs"/>
          <w:rtl/>
        </w:rPr>
      </w:pPr>
    </w:p>
    <w:p w14:paraId="22EB3D7B" w14:textId="77777777" w:rsidR="00330C6D" w:rsidRPr="00330C6D" w:rsidRDefault="00330C6D" w:rsidP="00330C6D">
      <w:pPr>
        <w:bidi/>
        <w:jc w:val="both"/>
        <w:rPr>
          <w:rFonts w:cs="David" w:hint="cs"/>
          <w:u w:val="single"/>
          <w:rtl/>
        </w:rPr>
      </w:pPr>
    </w:p>
    <w:p w14:paraId="35A25F77" w14:textId="77777777" w:rsidR="00330C6D" w:rsidRPr="00330C6D" w:rsidRDefault="00330C6D" w:rsidP="00330C6D">
      <w:pPr>
        <w:bidi/>
        <w:jc w:val="both"/>
        <w:rPr>
          <w:rFonts w:cs="David" w:hint="cs"/>
          <w:u w:val="single"/>
          <w:rtl/>
        </w:rPr>
      </w:pPr>
    </w:p>
    <w:p w14:paraId="31353285"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0DFED6F" w14:textId="77777777" w:rsidR="00330C6D" w:rsidRPr="00330C6D" w:rsidRDefault="00330C6D" w:rsidP="00330C6D">
      <w:pPr>
        <w:bidi/>
        <w:jc w:val="both"/>
        <w:rPr>
          <w:rFonts w:cs="David" w:hint="cs"/>
          <w:rtl/>
        </w:rPr>
      </w:pPr>
    </w:p>
    <w:p w14:paraId="09A4A25B" w14:textId="77777777" w:rsidR="00330C6D" w:rsidRPr="00330C6D" w:rsidRDefault="00330C6D" w:rsidP="00330C6D">
      <w:pPr>
        <w:bidi/>
        <w:jc w:val="both"/>
        <w:rPr>
          <w:rFonts w:cs="David" w:hint="cs"/>
          <w:rtl/>
        </w:rPr>
      </w:pPr>
      <w:r w:rsidRPr="00330C6D">
        <w:rPr>
          <w:rFonts w:cs="David" w:hint="cs"/>
          <w:rtl/>
        </w:rPr>
        <w:tab/>
        <w:t xml:space="preserve">זה לא כותרת שלה, זה ציטוט של כותרת של חבר הכנסת </w:t>
      </w:r>
      <w:proofErr w:type="spellStart"/>
      <w:r w:rsidRPr="00330C6D">
        <w:rPr>
          <w:rFonts w:cs="David" w:hint="cs"/>
          <w:rtl/>
        </w:rPr>
        <w:t>דיכטר</w:t>
      </w:r>
      <w:proofErr w:type="spellEnd"/>
      <w:r w:rsidRPr="00330C6D">
        <w:rPr>
          <w:rFonts w:cs="David" w:hint="cs"/>
          <w:rtl/>
        </w:rPr>
        <w:t xml:space="preserve">. </w:t>
      </w:r>
    </w:p>
    <w:p w14:paraId="0BF5272C" w14:textId="77777777" w:rsidR="00330C6D" w:rsidRPr="00330C6D" w:rsidRDefault="00330C6D" w:rsidP="00330C6D">
      <w:pPr>
        <w:bidi/>
        <w:jc w:val="both"/>
        <w:rPr>
          <w:rFonts w:cs="David" w:hint="cs"/>
          <w:rtl/>
        </w:rPr>
      </w:pPr>
    </w:p>
    <w:p w14:paraId="56EC799B" w14:textId="77777777" w:rsidR="00330C6D" w:rsidRPr="00330C6D" w:rsidRDefault="00330C6D" w:rsidP="00330C6D">
      <w:pPr>
        <w:bidi/>
        <w:jc w:val="both"/>
        <w:rPr>
          <w:rFonts w:cs="David" w:hint="cs"/>
          <w:rtl/>
        </w:rPr>
      </w:pPr>
      <w:r w:rsidRPr="00330C6D">
        <w:rPr>
          <w:rFonts w:cs="David" w:hint="cs"/>
          <w:u w:val="single"/>
          <w:rtl/>
        </w:rPr>
        <w:t xml:space="preserve">אבי </w:t>
      </w:r>
      <w:proofErr w:type="spellStart"/>
      <w:r w:rsidRPr="00330C6D">
        <w:rPr>
          <w:rFonts w:cs="David" w:hint="cs"/>
          <w:u w:val="single"/>
          <w:rtl/>
        </w:rPr>
        <w:t>דיכטר</w:t>
      </w:r>
      <w:proofErr w:type="spellEnd"/>
      <w:r w:rsidRPr="00330C6D">
        <w:rPr>
          <w:rFonts w:cs="David" w:hint="cs"/>
          <w:u w:val="single"/>
          <w:rtl/>
        </w:rPr>
        <w:t>:</w:t>
      </w:r>
    </w:p>
    <w:p w14:paraId="4902191B" w14:textId="77777777" w:rsidR="00330C6D" w:rsidRPr="00330C6D" w:rsidRDefault="00330C6D" w:rsidP="00330C6D">
      <w:pPr>
        <w:bidi/>
        <w:jc w:val="both"/>
        <w:rPr>
          <w:rFonts w:cs="David" w:hint="cs"/>
          <w:rtl/>
        </w:rPr>
      </w:pPr>
    </w:p>
    <w:p w14:paraId="708A0CED" w14:textId="77777777" w:rsidR="00330C6D" w:rsidRPr="00330C6D" w:rsidRDefault="00330C6D" w:rsidP="00330C6D">
      <w:pPr>
        <w:bidi/>
        <w:jc w:val="both"/>
        <w:rPr>
          <w:rFonts w:cs="David" w:hint="cs"/>
          <w:rtl/>
        </w:rPr>
      </w:pPr>
      <w:r w:rsidRPr="00330C6D">
        <w:rPr>
          <w:rFonts w:cs="David" w:hint="cs"/>
          <w:rtl/>
        </w:rPr>
        <w:tab/>
        <w:t xml:space="preserve"> זה גם לא ציטוט, זה תיאור המציאות בשטח. </w:t>
      </w:r>
    </w:p>
    <w:p w14:paraId="7B1EE46B" w14:textId="77777777" w:rsidR="00330C6D" w:rsidRPr="00330C6D" w:rsidRDefault="00330C6D" w:rsidP="00330C6D">
      <w:pPr>
        <w:bidi/>
        <w:jc w:val="both"/>
        <w:rPr>
          <w:rFonts w:cs="David" w:hint="cs"/>
          <w:rtl/>
        </w:rPr>
      </w:pPr>
    </w:p>
    <w:p w14:paraId="6B2DD4AE" w14:textId="77777777" w:rsidR="00330C6D" w:rsidRPr="00330C6D" w:rsidRDefault="00330C6D" w:rsidP="00330C6D">
      <w:pPr>
        <w:bidi/>
        <w:jc w:val="both"/>
        <w:rPr>
          <w:rFonts w:cs="David" w:hint="cs"/>
          <w:rtl/>
        </w:rPr>
      </w:pPr>
      <w:r w:rsidRPr="00330C6D">
        <w:rPr>
          <w:rFonts w:cs="David" w:hint="cs"/>
          <w:u w:val="single"/>
          <w:rtl/>
        </w:rPr>
        <w:t>מיכאל בן-ארי:</w:t>
      </w:r>
    </w:p>
    <w:p w14:paraId="58450222" w14:textId="77777777" w:rsidR="00330C6D" w:rsidRPr="00330C6D" w:rsidRDefault="00330C6D" w:rsidP="00330C6D">
      <w:pPr>
        <w:bidi/>
        <w:jc w:val="both"/>
        <w:rPr>
          <w:rFonts w:cs="David" w:hint="cs"/>
          <w:rtl/>
        </w:rPr>
      </w:pPr>
    </w:p>
    <w:p w14:paraId="6A6FB3FB" w14:textId="77777777" w:rsidR="00330C6D" w:rsidRPr="00330C6D" w:rsidRDefault="00330C6D" w:rsidP="00330C6D">
      <w:pPr>
        <w:bidi/>
        <w:jc w:val="both"/>
        <w:rPr>
          <w:rFonts w:cs="David" w:hint="cs"/>
          <w:rtl/>
        </w:rPr>
      </w:pPr>
      <w:r w:rsidRPr="00330C6D">
        <w:rPr>
          <w:rFonts w:cs="David" w:hint="cs"/>
          <w:rtl/>
        </w:rPr>
        <w:tab/>
        <w:t xml:space="preserve"> זה תיאור המציאות, הוא הרי היה בשטח - - - </w:t>
      </w:r>
    </w:p>
    <w:p w14:paraId="5A589805" w14:textId="77777777" w:rsidR="00330C6D" w:rsidRPr="00330C6D" w:rsidRDefault="00330C6D" w:rsidP="00330C6D">
      <w:pPr>
        <w:bidi/>
        <w:jc w:val="both"/>
        <w:rPr>
          <w:rFonts w:cs="David" w:hint="cs"/>
          <w:u w:val="single"/>
          <w:rtl/>
        </w:rPr>
      </w:pPr>
    </w:p>
    <w:p w14:paraId="13CCF0FA" w14:textId="77777777" w:rsidR="00330C6D" w:rsidRPr="00330C6D" w:rsidRDefault="00330C6D" w:rsidP="00330C6D">
      <w:pPr>
        <w:bidi/>
        <w:jc w:val="both"/>
        <w:rPr>
          <w:rFonts w:cs="David" w:hint="cs"/>
          <w:u w:val="single"/>
          <w:rtl/>
        </w:rPr>
      </w:pPr>
      <w:r w:rsidRPr="00330C6D">
        <w:rPr>
          <w:rFonts w:cs="David" w:hint="cs"/>
          <w:u w:val="single"/>
          <w:rtl/>
        </w:rPr>
        <w:t>אריה אלדד:</w:t>
      </w:r>
    </w:p>
    <w:p w14:paraId="384575A5" w14:textId="77777777" w:rsidR="00330C6D" w:rsidRPr="00330C6D" w:rsidRDefault="00330C6D" w:rsidP="00330C6D">
      <w:pPr>
        <w:bidi/>
        <w:jc w:val="both"/>
        <w:rPr>
          <w:rFonts w:cs="David" w:hint="cs"/>
          <w:u w:val="single"/>
          <w:rtl/>
        </w:rPr>
      </w:pPr>
    </w:p>
    <w:p w14:paraId="5BBF1813" w14:textId="77777777" w:rsidR="00330C6D" w:rsidRPr="00330C6D" w:rsidRDefault="00330C6D" w:rsidP="00330C6D">
      <w:pPr>
        <w:bidi/>
        <w:jc w:val="both"/>
        <w:rPr>
          <w:rFonts w:cs="David" w:hint="cs"/>
          <w:rtl/>
        </w:rPr>
      </w:pPr>
      <w:r w:rsidRPr="00330C6D">
        <w:rPr>
          <w:rFonts w:cs="David" w:hint="cs"/>
          <w:rtl/>
        </w:rPr>
        <w:tab/>
        <w:t xml:space="preserve"> היית שם.</w:t>
      </w:r>
    </w:p>
    <w:p w14:paraId="4D0B88A3" w14:textId="77777777" w:rsidR="00330C6D" w:rsidRPr="00330C6D" w:rsidRDefault="00330C6D" w:rsidP="00330C6D">
      <w:pPr>
        <w:bidi/>
        <w:jc w:val="both"/>
        <w:rPr>
          <w:rFonts w:cs="David" w:hint="cs"/>
          <w:rtl/>
        </w:rPr>
      </w:pPr>
    </w:p>
    <w:p w14:paraId="4E85B918" w14:textId="77777777" w:rsidR="00330C6D" w:rsidRPr="00330C6D" w:rsidRDefault="00330C6D" w:rsidP="00330C6D">
      <w:pPr>
        <w:bidi/>
        <w:jc w:val="both"/>
        <w:rPr>
          <w:rFonts w:cs="David" w:hint="cs"/>
          <w:rtl/>
        </w:rPr>
      </w:pPr>
      <w:r w:rsidRPr="00330C6D">
        <w:rPr>
          <w:rFonts w:cs="David" w:hint="cs"/>
          <w:u w:val="single"/>
          <w:rtl/>
        </w:rPr>
        <w:t>מיכאל בן-ארי:</w:t>
      </w:r>
    </w:p>
    <w:p w14:paraId="7B1AAC6D" w14:textId="77777777" w:rsidR="00330C6D" w:rsidRPr="00330C6D" w:rsidRDefault="00330C6D" w:rsidP="00330C6D">
      <w:pPr>
        <w:bidi/>
        <w:jc w:val="both"/>
        <w:rPr>
          <w:rFonts w:cs="David" w:hint="cs"/>
          <w:rtl/>
        </w:rPr>
      </w:pPr>
    </w:p>
    <w:p w14:paraId="4955C237" w14:textId="77777777" w:rsidR="00330C6D" w:rsidRPr="00330C6D" w:rsidRDefault="00330C6D" w:rsidP="00330C6D">
      <w:pPr>
        <w:bidi/>
        <w:jc w:val="both"/>
        <w:rPr>
          <w:rFonts w:cs="David" w:hint="cs"/>
          <w:rtl/>
        </w:rPr>
      </w:pPr>
      <w:r w:rsidRPr="00330C6D">
        <w:rPr>
          <w:rFonts w:cs="David" w:hint="cs"/>
          <w:rtl/>
        </w:rPr>
        <w:tab/>
        <w:t xml:space="preserve"> גם הגברת הייתה בשטח. </w:t>
      </w:r>
    </w:p>
    <w:p w14:paraId="7A08921E" w14:textId="77777777" w:rsidR="00330C6D" w:rsidRPr="00330C6D" w:rsidRDefault="00330C6D" w:rsidP="00330C6D">
      <w:pPr>
        <w:bidi/>
        <w:jc w:val="both"/>
        <w:rPr>
          <w:rFonts w:cs="David" w:hint="cs"/>
          <w:rtl/>
        </w:rPr>
      </w:pPr>
    </w:p>
    <w:p w14:paraId="35DA7672" w14:textId="77777777" w:rsidR="00330C6D" w:rsidRPr="00330C6D" w:rsidRDefault="00330C6D" w:rsidP="00330C6D">
      <w:pPr>
        <w:bidi/>
        <w:jc w:val="both"/>
        <w:rPr>
          <w:rFonts w:cs="David" w:hint="cs"/>
          <w:rtl/>
        </w:rPr>
      </w:pPr>
      <w:r w:rsidRPr="00330C6D">
        <w:rPr>
          <w:rFonts w:cs="David" w:hint="cs"/>
          <w:u w:val="single"/>
          <w:rtl/>
        </w:rPr>
        <w:t xml:space="preserve">אבי </w:t>
      </w:r>
      <w:proofErr w:type="spellStart"/>
      <w:r w:rsidRPr="00330C6D">
        <w:rPr>
          <w:rFonts w:cs="David" w:hint="cs"/>
          <w:u w:val="single"/>
          <w:rtl/>
        </w:rPr>
        <w:t>דיכטר</w:t>
      </w:r>
      <w:proofErr w:type="spellEnd"/>
      <w:r w:rsidRPr="00330C6D">
        <w:rPr>
          <w:rFonts w:cs="David" w:hint="cs"/>
          <w:u w:val="single"/>
          <w:rtl/>
        </w:rPr>
        <w:t>:</w:t>
      </w:r>
    </w:p>
    <w:p w14:paraId="18FEBC79" w14:textId="77777777" w:rsidR="00330C6D" w:rsidRPr="00330C6D" w:rsidRDefault="00330C6D" w:rsidP="00330C6D">
      <w:pPr>
        <w:bidi/>
        <w:jc w:val="both"/>
        <w:rPr>
          <w:rFonts w:cs="David" w:hint="cs"/>
          <w:rtl/>
        </w:rPr>
      </w:pPr>
    </w:p>
    <w:p w14:paraId="7F912540" w14:textId="77777777" w:rsidR="00330C6D" w:rsidRPr="00330C6D" w:rsidRDefault="00330C6D" w:rsidP="00330C6D">
      <w:pPr>
        <w:bidi/>
        <w:jc w:val="both"/>
        <w:rPr>
          <w:rFonts w:cs="David" w:hint="cs"/>
          <w:rtl/>
        </w:rPr>
      </w:pPr>
      <w:r w:rsidRPr="00330C6D">
        <w:rPr>
          <w:rFonts w:cs="David" w:hint="cs"/>
          <w:rtl/>
        </w:rPr>
        <w:tab/>
        <w:t xml:space="preserve"> קראתי את המציאות בשטח. </w:t>
      </w:r>
    </w:p>
    <w:p w14:paraId="7E4F0A66" w14:textId="77777777" w:rsidR="00330C6D" w:rsidRPr="00330C6D" w:rsidRDefault="00330C6D" w:rsidP="00330C6D">
      <w:pPr>
        <w:bidi/>
        <w:jc w:val="both"/>
        <w:rPr>
          <w:rFonts w:cs="David" w:hint="cs"/>
          <w:rtl/>
        </w:rPr>
      </w:pPr>
    </w:p>
    <w:p w14:paraId="394ED887" w14:textId="77777777" w:rsidR="00330C6D" w:rsidRPr="00330C6D" w:rsidRDefault="00330C6D" w:rsidP="00330C6D">
      <w:pPr>
        <w:bidi/>
        <w:jc w:val="both"/>
        <w:rPr>
          <w:rFonts w:cs="David" w:hint="cs"/>
          <w:rtl/>
        </w:rPr>
      </w:pPr>
      <w:r w:rsidRPr="00330C6D">
        <w:rPr>
          <w:rFonts w:cs="David" w:hint="cs"/>
          <w:u w:val="single"/>
          <w:rtl/>
        </w:rPr>
        <w:t>אריה אלדד:</w:t>
      </w:r>
    </w:p>
    <w:p w14:paraId="20D5750F" w14:textId="77777777" w:rsidR="00330C6D" w:rsidRPr="00330C6D" w:rsidRDefault="00330C6D" w:rsidP="00330C6D">
      <w:pPr>
        <w:bidi/>
        <w:jc w:val="both"/>
        <w:rPr>
          <w:rFonts w:cs="David" w:hint="cs"/>
          <w:rtl/>
        </w:rPr>
      </w:pPr>
    </w:p>
    <w:p w14:paraId="37F874E6" w14:textId="77777777" w:rsidR="00330C6D" w:rsidRPr="00330C6D" w:rsidRDefault="00330C6D" w:rsidP="00330C6D">
      <w:pPr>
        <w:bidi/>
        <w:jc w:val="both"/>
        <w:rPr>
          <w:rFonts w:cs="David" w:hint="cs"/>
          <w:rtl/>
        </w:rPr>
      </w:pPr>
      <w:r w:rsidRPr="00330C6D">
        <w:rPr>
          <w:rFonts w:cs="David" w:hint="cs"/>
          <w:rtl/>
        </w:rPr>
        <w:tab/>
        <w:t xml:space="preserve"> היית שם. </w:t>
      </w:r>
    </w:p>
    <w:p w14:paraId="51A97B16" w14:textId="77777777" w:rsidR="00330C6D" w:rsidRPr="00330C6D" w:rsidRDefault="00330C6D" w:rsidP="00330C6D">
      <w:pPr>
        <w:bidi/>
        <w:jc w:val="both"/>
        <w:rPr>
          <w:rFonts w:cs="David" w:hint="cs"/>
          <w:rtl/>
        </w:rPr>
      </w:pPr>
    </w:p>
    <w:p w14:paraId="6DE3EB88"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BCFB9DD" w14:textId="77777777" w:rsidR="00330C6D" w:rsidRPr="00330C6D" w:rsidRDefault="00330C6D" w:rsidP="00330C6D">
      <w:pPr>
        <w:bidi/>
        <w:jc w:val="both"/>
        <w:rPr>
          <w:rFonts w:cs="David" w:hint="cs"/>
          <w:rtl/>
        </w:rPr>
      </w:pPr>
    </w:p>
    <w:p w14:paraId="4B1A3E0F" w14:textId="77777777" w:rsidR="00330C6D" w:rsidRPr="00330C6D" w:rsidRDefault="00330C6D" w:rsidP="00330C6D">
      <w:pPr>
        <w:bidi/>
        <w:jc w:val="both"/>
        <w:rPr>
          <w:rFonts w:cs="David" w:hint="cs"/>
          <w:rtl/>
        </w:rPr>
      </w:pPr>
      <w:r w:rsidRPr="00330C6D">
        <w:rPr>
          <w:rFonts w:cs="David" w:hint="cs"/>
          <w:rtl/>
        </w:rPr>
        <w:tab/>
        <w:t xml:space="preserve"> אני מבקש ממך חבר הכנסת בן ארי, תדבר כרגע רק לגבי ההליך. זה שאתה מוחה על ההתייחסות בכתב - הבנו, זה שאתה טוען שכתוב במכתב דברים לא נכונים, גם את זה הבנו ונביא את זה לדיון כשיהיה פה מי שכתב את זה או מי שעומד מאחורי המכתב. </w:t>
      </w:r>
    </w:p>
    <w:p w14:paraId="48CB9912" w14:textId="77777777" w:rsidR="00330C6D" w:rsidRPr="00330C6D" w:rsidRDefault="00330C6D" w:rsidP="00330C6D">
      <w:pPr>
        <w:bidi/>
        <w:jc w:val="both"/>
        <w:rPr>
          <w:rFonts w:cs="David" w:hint="cs"/>
          <w:rtl/>
        </w:rPr>
      </w:pPr>
    </w:p>
    <w:p w14:paraId="45BC164A" w14:textId="77777777" w:rsidR="00330C6D" w:rsidRPr="00330C6D" w:rsidRDefault="00330C6D" w:rsidP="00330C6D">
      <w:pPr>
        <w:bidi/>
        <w:jc w:val="both"/>
        <w:rPr>
          <w:rFonts w:cs="David" w:hint="cs"/>
          <w:rtl/>
        </w:rPr>
      </w:pPr>
      <w:r w:rsidRPr="00330C6D">
        <w:rPr>
          <w:rFonts w:cs="David" w:hint="cs"/>
          <w:u w:val="single"/>
          <w:rtl/>
        </w:rPr>
        <w:t>מיכאל בן-ארי:</w:t>
      </w:r>
    </w:p>
    <w:p w14:paraId="5BAFEB0D" w14:textId="77777777" w:rsidR="00330C6D" w:rsidRPr="00330C6D" w:rsidRDefault="00330C6D" w:rsidP="00330C6D">
      <w:pPr>
        <w:bidi/>
        <w:jc w:val="both"/>
        <w:rPr>
          <w:rFonts w:cs="David" w:hint="cs"/>
          <w:rtl/>
        </w:rPr>
      </w:pPr>
    </w:p>
    <w:p w14:paraId="06D92738" w14:textId="77777777" w:rsidR="00330C6D" w:rsidRPr="00330C6D" w:rsidRDefault="00330C6D" w:rsidP="00330C6D">
      <w:pPr>
        <w:bidi/>
        <w:jc w:val="both"/>
        <w:rPr>
          <w:rFonts w:cs="David" w:hint="cs"/>
          <w:rtl/>
        </w:rPr>
      </w:pPr>
      <w:r w:rsidRPr="00330C6D">
        <w:rPr>
          <w:rFonts w:cs="David" w:hint="cs"/>
          <w:rtl/>
        </w:rPr>
        <w:tab/>
        <w:t xml:space="preserve"> יפה, אז אני דורש שגם הגברת שכתבה את זה גם היא תגיע לכאן כדי להסביר את דבריה כדי להגיד מאיפה המקורות שלה ועל סמך מה היא כותבת מכתב בקשר לנבחר ציבור בצורה כזאת שמכפישה את שמי הטוב בצורה חמורה ביותר ואנחנו נבדוק אם אין כאן גם עילה להוצאת דיבה בקשר לכל המכתב הזה שאין בו כמעט מילה אחת אמת ודברים בלי קשר כמניפולציה והדברים האלה ייבדקו. והערה אחרונה לחברת הכנסת רוחמה אברהם, הנושא של פשע שכתוב בתקנון, זה פשע מעל 3 שנים, אף אחד לא חושב שעברתי על פשע מעל 3 שנים. </w:t>
      </w:r>
    </w:p>
    <w:p w14:paraId="53C24C7C" w14:textId="77777777" w:rsidR="00330C6D" w:rsidRPr="00330C6D" w:rsidRDefault="00330C6D" w:rsidP="00330C6D">
      <w:pPr>
        <w:bidi/>
        <w:jc w:val="both"/>
        <w:rPr>
          <w:rFonts w:cs="David" w:hint="cs"/>
          <w:rtl/>
        </w:rPr>
      </w:pPr>
    </w:p>
    <w:p w14:paraId="5FFD1347"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0AD969A8" w14:textId="77777777" w:rsidR="00330C6D" w:rsidRPr="00330C6D" w:rsidRDefault="00330C6D" w:rsidP="00330C6D">
      <w:pPr>
        <w:bidi/>
        <w:jc w:val="both"/>
        <w:rPr>
          <w:rFonts w:cs="David" w:hint="cs"/>
          <w:rtl/>
        </w:rPr>
      </w:pPr>
    </w:p>
    <w:p w14:paraId="51B703DC" w14:textId="77777777" w:rsidR="00330C6D" w:rsidRPr="00330C6D" w:rsidRDefault="00330C6D" w:rsidP="00330C6D">
      <w:pPr>
        <w:bidi/>
        <w:jc w:val="both"/>
        <w:rPr>
          <w:rFonts w:cs="David" w:hint="cs"/>
          <w:rtl/>
        </w:rPr>
      </w:pPr>
      <w:r w:rsidRPr="00330C6D">
        <w:rPr>
          <w:rFonts w:cs="David" w:hint="cs"/>
          <w:rtl/>
        </w:rPr>
        <w:tab/>
        <w:t xml:space="preserve"> תקרא בבקשה את כל הסעיף. </w:t>
      </w:r>
    </w:p>
    <w:p w14:paraId="751BE0BE" w14:textId="77777777" w:rsidR="00330C6D" w:rsidRPr="00330C6D" w:rsidRDefault="00330C6D" w:rsidP="00330C6D">
      <w:pPr>
        <w:bidi/>
        <w:jc w:val="both"/>
        <w:rPr>
          <w:rFonts w:cs="David" w:hint="cs"/>
          <w:rtl/>
        </w:rPr>
      </w:pPr>
    </w:p>
    <w:p w14:paraId="4989C059" w14:textId="77777777" w:rsidR="00330C6D" w:rsidRPr="00330C6D" w:rsidRDefault="00330C6D" w:rsidP="00330C6D">
      <w:pPr>
        <w:bidi/>
        <w:jc w:val="both"/>
        <w:rPr>
          <w:rFonts w:cs="David" w:hint="cs"/>
          <w:rtl/>
        </w:rPr>
      </w:pPr>
      <w:r w:rsidRPr="00330C6D">
        <w:rPr>
          <w:rFonts w:cs="David" w:hint="cs"/>
          <w:u w:val="single"/>
          <w:rtl/>
        </w:rPr>
        <w:t>מיכאל בן-ארי:</w:t>
      </w:r>
    </w:p>
    <w:p w14:paraId="44A502C1" w14:textId="77777777" w:rsidR="00330C6D" w:rsidRPr="00330C6D" w:rsidRDefault="00330C6D" w:rsidP="00330C6D">
      <w:pPr>
        <w:bidi/>
        <w:jc w:val="both"/>
        <w:rPr>
          <w:rFonts w:cs="David" w:hint="cs"/>
          <w:rtl/>
        </w:rPr>
      </w:pPr>
    </w:p>
    <w:p w14:paraId="09677996" w14:textId="77777777" w:rsidR="00330C6D" w:rsidRPr="00330C6D" w:rsidRDefault="00330C6D" w:rsidP="00330C6D">
      <w:pPr>
        <w:bidi/>
        <w:jc w:val="both"/>
        <w:rPr>
          <w:rFonts w:cs="David" w:hint="cs"/>
          <w:rtl/>
        </w:rPr>
      </w:pPr>
      <w:r w:rsidRPr="00330C6D">
        <w:rPr>
          <w:rFonts w:cs="David" w:hint="cs"/>
          <w:rtl/>
        </w:rPr>
        <w:tab/>
        <w:t xml:space="preserve"> דווקא קראתי ולמדתי אותו לפנייך. </w:t>
      </w:r>
    </w:p>
    <w:p w14:paraId="61B0304E" w14:textId="77777777" w:rsidR="00330C6D" w:rsidRDefault="00330C6D" w:rsidP="00330C6D">
      <w:pPr>
        <w:bidi/>
        <w:jc w:val="both"/>
        <w:rPr>
          <w:rFonts w:cs="David" w:hint="cs"/>
          <w:rtl/>
        </w:rPr>
      </w:pPr>
    </w:p>
    <w:p w14:paraId="3F39FEBF" w14:textId="77777777" w:rsidR="00330C6D" w:rsidRDefault="00330C6D" w:rsidP="00330C6D">
      <w:pPr>
        <w:bidi/>
        <w:jc w:val="both"/>
        <w:rPr>
          <w:rFonts w:cs="David" w:hint="cs"/>
          <w:rtl/>
        </w:rPr>
      </w:pPr>
    </w:p>
    <w:p w14:paraId="2EEEBA22" w14:textId="77777777" w:rsidR="00330C6D" w:rsidRDefault="00330C6D" w:rsidP="00330C6D">
      <w:pPr>
        <w:bidi/>
        <w:jc w:val="both"/>
        <w:rPr>
          <w:rFonts w:cs="David" w:hint="cs"/>
          <w:rtl/>
        </w:rPr>
      </w:pPr>
    </w:p>
    <w:p w14:paraId="17676E8A" w14:textId="77777777" w:rsidR="00330C6D" w:rsidRDefault="00330C6D" w:rsidP="00330C6D">
      <w:pPr>
        <w:bidi/>
        <w:jc w:val="both"/>
        <w:rPr>
          <w:rFonts w:cs="David" w:hint="cs"/>
          <w:rtl/>
        </w:rPr>
      </w:pPr>
    </w:p>
    <w:p w14:paraId="760862D8" w14:textId="77777777" w:rsidR="00330C6D" w:rsidRPr="00330C6D" w:rsidRDefault="00330C6D" w:rsidP="00330C6D">
      <w:pPr>
        <w:bidi/>
        <w:jc w:val="both"/>
        <w:rPr>
          <w:rFonts w:cs="David" w:hint="cs"/>
          <w:rtl/>
        </w:rPr>
      </w:pPr>
    </w:p>
    <w:p w14:paraId="3AC4F9F2" w14:textId="77777777" w:rsidR="00330C6D" w:rsidRPr="00330C6D" w:rsidRDefault="00330C6D" w:rsidP="00330C6D">
      <w:pPr>
        <w:bidi/>
        <w:jc w:val="both"/>
        <w:rPr>
          <w:rFonts w:cs="David" w:hint="cs"/>
          <w:rtl/>
        </w:rPr>
      </w:pPr>
      <w:r w:rsidRPr="00330C6D">
        <w:rPr>
          <w:rFonts w:cs="David" w:hint="cs"/>
          <w:u w:val="single"/>
          <w:rtl/>
        </w:rPr>
        <w:t>רוחמה אברהם-</w:t>
      </w:r>
      <w:proofErr w:type="spellStart"/>
      <w:r w:rsidRPr="00330C6D">
        <w:rPr>
          <w:rFonts w:cs="David" w:hint="cs"/>
          <w:u w:val="single"/>
          <w:rtl/>
        </w:rPr>
        <w:t>בלילא</w:t>
      </w:r>
      <w:proofErr w:type="spellEnd"/>
      <w:r w:rsidRPr="00330C6D">
        <w:rPr>
          <w:rFonts w:cs="David" w:hint="cs"/>
          <w:u w:val="single"/>
          <w:rtl/>
        </w:rPr>
        <w:t>:</w:t>
      </w:r>
    </w:p>
    <w:p w14:paraId="31B58DF5" w14:textId="77777777" w:rsidR="00330C6D" w:rsidRPr="00330C6D" w:rsidRDefault="00330C6D" w:rsidP="00330C6D">
      <w:pPr>
        <w:bidi/>
        <w:jc w:val="both"/>
        <w:rPr>
          <w:rFonts w:cs="David" w:hint="cs"/>
          <w:rtl/>
        </w:rPr>
      </w:pPr>
    </w:p>
    <w:p w14:paraId="1D13D010" w14:textId="77777777" w:rsidR="00330C6D" w:rsidRPr="00330C6D" w:rsidRDefault="00330C6D" w:rsidP="00330C6D">
      <w:pPr>
        <w:bidi/>
        <w:jc w:val="both"/>
        <w:rPr>
          <w:rFonts w:cs="David" w:hint="cs"/>
          <w:rtl/>
        </w:rPr>
      </w:pPr>
      <w:r w:rsidRPr="00330C6D">
        <w:rPr>
          <w:rFonts w:cs="David" w:hint="cs"/>
          <w:rtl/>
        </w:rPr>
        <w:tab/>
        <w:t xml:space="preserve"> לקחת את הפשע, לא לקחת - - - </w:t>
      </w:r>
    </w:p>
    <w:p w14:paraId="1C21CA69" w14:textId="77777777" w:rsidR="00330C6D" w:rsidRPr="00330C6D" w:rsidRDefault="00330C6D" w:rsidP="00330C6D">
      <w:pPr>
        <w:bidi/>
        <w:jc w:val="both"/>
        <w:rPr>
          <w:rFonts w:cs="David" w:hint="cs"/>
          <w:rtl/>
        </w:rPr>
      </w:pPr>
    </w:p>
    <w:p w14:paraId="575ED464"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C06EDA5" w14:textId="77777777" w:rsidR="00330C6D" w:rsidRPr="00330C6D" w:rsidRDefault="00330C6D" w:rsidP="00330C6D">
      <w:pPr>
        <w:bidi/>
        <w:jc w:val="both"/>
        <w:rPr>
          <w:rFonts w:cs="David" w:hint="cs"/>
          <w:rtl/>
        </w:rPr>
      </w:pPr>
    </w:p>
    <w:p w14:paraId="60D7D3AB" w14:textId="77777777" w:rsidR="00330C6D" w:rsidRPr="00330C6D" w:rsidRDefault="00330C6D" w:rsidP="00330C6D">
      <w:pPr>
        <w:bidi/>
        <w:jc w:val="both"/>
        <w:rPr>
          <w:rFonts w:cs="David" w:hint="cs"/>
          <w:rtl/>
        </w:rPr>
      </w:pPr>
      <w:r w:rsidRPr="00330C6D">
        <w:rPr>
          <w:rFonts w:cs="David" w:hint="cs"/>
          <w:rtl/>
        </w:rPr>
        <w:tab/>
        <w:t xml:space="preserve"> חברת הכנסת אברהם, כרגע זכות הדיבור לחבר הכנסת אריה ביבי. </w:t>
      </w:r>
    </w:p>
    <w:p w14:paraId="52E0235B" w14:textId="77777777" w:rsidR="00330C6D" w:rsidRPr="00330C6D" w:rsidRDefault="00330C6D" w:rsidP="00330C6D">
      <w:pPr>
        <w:bidi/>
        <w:jc w:val="both"/>
        <w:rPr>
          <w:rFonts w:cs="David" w:hint="cs"/>
          <w:rtl/>
        </w:rPr>
      </w:pPr>
      <w:r w:rsidRPr="00330C6D">
        <w:rPr>
          <w:rFonts w:cs="David" w:hint="cs"/>
          <w:u w:val="single"/>
          <w:rtl/>
        </w:rPr>
        <w:t>אריה ביבי:</w:t>
      </w:r>
    </w:p>
    <w:p w14:paraId="7BB94AE6" w14:textId="77777777" w:rsidR="00330C6D" w:rsidRPr="00330C6D" w:rsidRDefault="00330C6D" w:rsidP="00330C6D">
      <w:pPr>
        <w:bidi/>
        <w:jc w:val="both"/>
        <w:rPr>
          <w:rFonts w:cs="David" w:hint="cs"/>
          <w:rtl/>
        </w:rPr>
      </w:pPr>
    </w:p>
    <w:p w14:paraId="0E7B4887" w14:textId="77777777" w:rsidR="00330C6D" w:rsidRPr="00330C6D" w:rsidRDefault="00330C6D" w:rsidP="00330C6D">
      <w:pPr>
        <w:bidi/>
        <w:jc w:val="both"/>
        <w:rPr>
          <w:rFonts w:cs="David" w:hint="cs"/>
          <w:rtl/>
        </w:rPr>
      </w:pPr>
      <w:r w:rsidRPr="00330C6D">
        <w:rPr>
          <w:rFonts w:cs="David" w:hint="cs"/>
          <w:rtl/>
        </w:rPr>
        <w:tab/>
        <w:t>אני חושב שצריך לפצל את הדיון לשניים, האחד לדון בחסינותו של חבר כנסת והשני לדון בגופו של עניין.</w:t>
      </w:r>
    </w:p>
    <w:p w14:paraId="2A9A16F8" w14:textId="77777777" w:rsidR="00330C6D" w:rsidRPr="00330C6D" w:rsidRDefault="00330C6D" w:rsidP="00330C6D">
      <w:pPr>
        <w:bidi/>
        <w:jc w:val="both"/>
        <w:rPr>
          <w:rFonts w:cs="David" w:hint="cs"/>
          <w:rtl/>
        </w:rPr>
      </w:pPr>
    </w:p>
    <w:p w14:paraId="746FFD36"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751E7A6" w14:textId="77777777" w:rsidR="00330C6D" w:rsidRPr="00330C6D" w:rsidRDefault="00330C6D" w:rsidP="00330C6D">
      <w:pPr>
        <w:bidi/>
        <w:jc w:val="both"/>
        <w:rPr>
          <w:rFonts w:cs="David" w:hint="cs"/>
          <w:rtl/>
        </w:rPr>
      </w:pPr>
    </w:p>
    <w:p w14:paraId="6C30757D" w14:textId="77777777" w:rsidR="00330C6D" w:rsidRPr="00330C6D" w:rsidRDefault="00330C6D" w:rsidP="00330C6D">
      <w:pPr>
        <w:bidi/>
        <w:jc w:val="both"/>
        <w:rPr>
          <w:rFonts w:cs="David" w:hint="cs"/>
          <w:rtl/>
        </w:rPr>
      </w:pPr>
      <w:r w:rsidRPr="00330C6D">
        <w:rPr>
          <w:rFonts w:cs="David" w:hint="cs"/>
          <w:rtl/>
        </w:rPr>
        <w:tab/>
        <w:t>מה זאת אומרת?</w:t>
      </w:r>
    </w:p>
    <w:p w14:paraId="1A18205E" w14:textId="77777777" w:rsidR="00330C6D" w:rsidRPr="00330C6D" w:rsidRDefault="00330C6D" w:rsidP="00330C6D">
      <w:pPr>
        <w:bidi/>
        <w:jc w:val="both"/>
        <w:rPr>
          <w:rFonts w:cs="David" w:hint="cs"/>
          <w:rtl/>
        </w:rPr>
      </w:pPr>
    </w:p>
    <w:p w14:paraId="2A9E759D" w14:textId="77777777" w:rsidR="00330C6D" w:rsidRPr="00330C6D" w:rsidRDefault="00330C6D" w:rsidP="00330C6D">
      <w:pPr>
        <w:bidi/>
        <w:jc w:val="both"/>
        <w:rPr>
          <w:rFonts w:cs="David" w:hint="cs"/>
          <w:rtl/>
        </w:rPr>
      </w:pPr>
      <w:r w:rsidRPr="00330C6D">
        <w:rPr>
          <w:rFonts w:cs="David" w:hint="cs"/>
          <w:u w:val="single"/>
          <w:rtl/>
        </w:rPr>
        <w:t>אריה ביבי:</w:t>
      </w:r>
    </w:p>
    <w:p w14:paraId="1C12DC1B" w14:textId="77777777" w:rsidR="00330C6D" w:rsidRPr="00330C6D" w:rsidRDefault="00330C6D" w:rsidP="00330C6D">
      <w:pPr>
        <w:bidi/>
        <w:jc w:val="both"/>
        <w:rPr>
          <w:rFonts w:cs="David" w:hint="cs"/>
          <w:rtl/>
        </w:rPr>
      </w:pPr>
    </w:p>
    <w:p w14:paraId="1A92CA02" w14:textId="77777777" w:rsidR="00330C6D" w:rsidRPr="00330C6D" w:rsidRDefault="00330C6D" w:rsidP="00330C6D">
      <w:pPr>
        <w:bidi/>
        <w:jc w:val="both"/>
        <w:rPr>
          <w:rFonts w:cs="David" w:hint="cs"/>
          <w:rtl/>
        </w:rPr>
      </w:pPr>
      <w:r w:rsidRPr="00330C6D">
        <w:rPr>
          <w:rFonts w:cs="David" w:hint="cs"/>
          <w:rtl/>
        </w:rPr>
        <w:tab/>
        <w:t xml:space="preserve"> לדון בחסינות חבר כנסת.</w:t>
      </w:r>
    </w:p>
    <w:p w14:paraId="0C5C6C2C" w14:textId="77777777" w:rsidR="00330C6D" w:rsidRPr="00330C6D" w:rsidRDefault="00330C6D" w:rsidP="00330C6D">
      <w:pPr>
        <w:bidi/>
        <w:jc w:val="both"/>
        <w:rPr>
          <w:rFonts w:cs="David" w:hint="cs"/>
          <w:rtl/>
        </w:rPr>
      </w:pPr>
    </w:p>
    <w:p w14:paraId="50AE855D"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23F0F29" w14:textId="77777777" w:rsidR="00330C6D" w:rsidRPr="00330C6D" w:rsidRDefault="00330C6D" w:rsidP="00330C6D">
      <w:pPr>
        <w:bidi/>
        <w:jc w:val="both"/>
        <w:rPr>
          <w:rFonts w:cs="David" w:hint="cs"/>
          <w:rtl/>
        </w:rPr>
      </w:pPr>
    </w:p>
    <w:p w14:paraId="58357195" w14:textId="77777777" w:rsidR="00330C6D" w:rsidRPr="00330C6D" w:rsidRDefault="00330C6D" w:rsidP="00330C6D">
      <w:pPr>
        <w:bidi/>
        <w:jc w:val="both"/>
        <w:rPr>
          <w:rFonts w:cs="David" w:hint="cs"/>
          <w:rtl/>
        </w:rPr>
      </w:pPr>
      <w:r w:rsidRPr="00330C6D">
        <w:rPr>
          <w:rFonts w:cs="David" w:hint="cs"/>
          <w:rtl/>
        </w:rPr>
        <w:tab/>
        <w:t xml:space="preserve"> בכלל?</w:t>
      </w:r>
    </w:p>
    <w:p w14:paraId="15534B3B" w14:textId="77777777" w:rsidR="00330C6D" w:rsidRPr="00330C6D" w:rsidRDefault="00330C6D" w:rsidP="00330C6D">
      <w:pPr>
        <w:bidi/>
        <w:jc w:val="both"/>
        <w:rPr>
          <w:rFonts w:cs="David" w:hint="cs"/>
          <w:rtl/>
        </w:rPr>
      </w:pPr>
    </w:p>
    <w:p w14:paraId="3779D1B4" w14:textId="77777777" w:rsidR="00330C6D" w:rsidRPr="00330C6D" w:rsidRDefault="00330C6D" w:rsidP="00330C6D">
      <w:pPr>
        <w:bidi/>
        <w:jc w:val="both"/>
        <w:rPr>
          <w:rFonts w:cs="David" w:hint="cs"/>
          <w:rtl/>
        </w:rPr>
      </w:pPr>
      <w:r w:rsidRPr="00330C6D">
        <w:rPr>
          <w:rFonts w:cs="David" w:hint="cs"/>
          <w:u w:val="single"/>
          <w:rtl/>
        </w:rPr>
        <w:t>אריה ביבי:</w:t>
      </w:r>
    </w:p>
    <w:p w14:paraId="576EB3DE" w14:textId="77777777" w:rsidR="00330C6D" w:rsidRPr="00330C6D" w:rsidRDefault="00330C6D" w:rsidP="00330C6D">
      <w:pPr>
        <w:bidi/>
        <w:jc w:val="both"/>
        <w:rPr>
          <w:rFonts w:cs="David" w:hint="cs"/>
          <w:rtl/>
        </w:rPr>
      </w:pPr>
    </w:p>
    <w:p w14:paraId="4CF71E72" w14:textId="77777777" w:rsidR="00330C6D" w:rsidRPr="00330C6D" w:rsidRDefault="00330C6D" w:rsidP="00330C6D">
      <w:pPr>
        <w:bidi/>
        <w:jc w:val="both"/>
        <w:rPr>
          <w:rFonts w:cs="David" w:hint="cs"/>
          <w:rtl/>
        </w:rPr>
      </w:pPr>
      <w:r w:rsidRPr="00330C6D">
        <w:rPr>
          <w:rFonts w:cs="David" w:hint="cs"/>
          <w:rtl/>
        </w:rPr>
        <w:tab/>
        <w:t xml:space="preserve"> מול האירועים, ואז הדיון השני להביא את נציגי המשרד לביטחון פנים ונציגי הצבא לפה ולדון בגופו של מקרה. </w:t>
      </w:r>
    </w:p>
    <w:p w14:paraId="3F57CA3D" w14:textId="77777777" w:rsidR="00330C6D" w:rsidRPr="00330C6D" w:rsidRDefault="00330C6D" w:rsidP="00330C6D">
      <w:pPr>
        <w:bidi/>
        <w:jc w:val="both"/>
        <w:rPr>
          <w:rFonts w:cs="David" w:hint="cs"/>
          <w:rtl/>
        </w:rPr>
      </w:pPr>
    </w:p>
    <w:p w14:paraId="25F6634C"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84C2BFA" w14:textId="77777777" w:rsidR="00330C6D" w:rsidRPr="00330C6D" w:rsidRDefault="00330C6D" w:rsidP="00330C6D">
      <w:pPr>
        <w:bidi/>
        <w:jc w:val="both"/>
        <w:rPr>
          <w:rFonts w:cs="David" w:hint="cs"/>
          <w:rtl/>
        </w:rPr>
      </w:pPr>
    </w:p>
    <w:p w14:paraId="1D402011" w14:textId="77777777" w:rsidR="00330C6D" w:rsidRPr="00330C6D" w:rsidRDefault="00330C6D" w:rsidP="00330C6D">
      <w:pPr>
        <w:bidi/>
        <w:jc w:val="both"/>
        <w:rPr>
          <w:rFonts w:cs="David" w:hint="cs"/>
          <w:rtl/>
        </w:rPr>
      </w:pPr>
      <w:r w:rsidRPr="00330C6D">
        <w:rPr>
          <w:rFonts w:cs="David" w:hint="cs"/>
          <w:rtl/>
        </w:rPr>
        <w:tab/>
        <w:t xml:space="preserve"> ראשית זאת לא הצעה לסדר ולא דיון מהיר שהתבקשנו. יכול להיות שאנחנו כוועדת הכנסת יכולים ליזום ביוזמתנו דיון בסוגית חסינות של חברי כנסת - - -  </w:t>
      </w:r>
    </w:p>
    <w:p w14:paraId="401AE499" w14:textId="77777777" w:rsidR="00330C6D" w:rsidRPr="00330C6D" w:rsidRDefault="00330C6D" w:rsidP="00330C6D">
      <w:pPr>
        <w:bidi/>
        <w:jc w:val="both"/>
        <w:rPr>
          <w:rFonts w:cs="David" w:hint="cs"/>
          <w:rtl/>
        </w:rPr>
      </w:pPr>
    </w:p>
    <w:p w14:paraId="62C092CD" w14:textId="77777777" w:rsidR="00330C6D" w:rsidRPr="00330C6D" w:rsidRDefault="00330C6D" w:rsidP="00330C6D">
      <w:pPr>
        <w:bidi/>
        <w:jc w:val="both"/>
        <w:rPr>
          <w:rFonts w:cs="David" w:hint="cs"/>
          <w:rtl/>
        </w:rPr>
      </w:pPr>
      <w:r w:rsidRPr="00330C6D">
        <w:rPr>
          <w:rFonts w:cs="David" w:hint="cs"/>
          <w:u w:val="single"/>
          <w:rtl/>
        </w:rPr>
        <w:t>אריה ביבי:</w:t>
      </w:r>
    </w:p>
    <w:p w14:paraId="10CCBEC8" w14:textId="77777777" w:rsidR="00330C6D" w:rsidRPr="00330C6D" w:rsidRDefault="00330C6D" w:rsidP="00330C6D">
      <w:pPr>
        <w:bidi/>
        <w:jc w:val="both"/>
        <w:rPr>
          <w:rFonts w:cs="David" w:hint="cs"/>
          <w:rtl/>
        </w:rPr>
      </w:pPr>
    </w:p>
    <w:p w14:paraId="19BFBF3F" w14:textId="77777777" w:rsidR="00330C6D" w:rsidRPr="00330C6D" w:rsidRDefault="00330C6D" w:rsidP="00330C6D">
      <w:pPr>
        <w:bidi/>
        <w:jc w:val="both"/>
        <w:rPr>
          <w:rFonts w:cs="David" w:hint="cs"/>
          <w:rtl/>
        </w:rPr>
      </w:pPr>
      <w:r w:rsidRPr="00330C6D">
        <w:rPr>
          <w:rFonts w:cs="David" w:hint="cs"/>
          <w:rtl/>
        </w:rPr>
        <w:tab/>
        <w:t xml:space="preserve">כן. </w:t>
      </w:r>
    </w:p>
    <w:p w14:paraId="6C189D64" w14:textId="77777777" w:rsidR="00330C6D" w:rsidRPr="00330C6D" w:rsidRDefault="00330C6D" w:rsidP="00330C6D">
      <w:pPr>
        <w:bidi/>
        <w:jc w:val="both"/>
        <w:rPr>
          <w:rFonts w:cs="David" w:hint="cs"/>
          <w:rtl/>
        </w:rPr>
      </w:pPr>
    </w:p>
    <w:p w14:paraId="075AE67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54719C0" w14:textId="77777777" w:rsidR="00330C6D" w:rsidRPr="00330C6D" w:rsidRDefault="00330C6D" w:rsidP="00330C6D">
      <w:pPr>
        <w:bidi/>
        <w:jc w:val="both"/>
        <w:rPr>
          <w:rFonts w:cs="David" w:hint="cs"/>
          <w:rtl/>
        </w:rPr>
      </w:pPr>
    </w:p>
    <w:p w14:paraId="53B3A407" w14:textId="77777777" w:rsidR="00330C6D" w:rsidRPr="00330C6D" w:rsidRDefault="00330C6D" w:rsidP="00330C6D">
      <w:pPr>
        <w:bidi/>
        <w:jc w:val="both"/>
        <w:rPr>
          <w:rFonts w:cs="David" w:hint="cs"/>
          <w:rtl/>
        </w:rPr>
      </w:pPr>
      <w:r w:rsidRPr="00330C6D">
        <w:rPr>
          <w:rFonts w:cs="David" w:hint="cs"/>
          <w:rtl/>
        </w:rPr>
        <w:tab/>
        <w:t xml:space="preserve"> זה בוודאי לא היום כי לא נערכנו לדיון מבחינה מקצועית במקרה כללי, אנחנו נערכנו לדיון במקרה הספציפי.</w:t>
      </w:r>
    </w:p>
    <w:p w14:paraId="2DA8931C" w14:textId="77777777" w:rsidR="00330C6D" w:rsidRPr="00330C6D" w:rsidRDefault="00330C6D" w:rsidP="00330C6D">
      <w:pPr>
        <w:bidi/>
        <w:jc w:val="both"/>
        <w:rPr>
          <w:rFonts w:cs="David" w:hint="cs"/>
          <w:rtl/>
        </w:rPr>
      </w:pPr>
    </w:p>
    <w:p w14:paraId="37206899" w14:textId="77777777" w:rsidR="00330C6D" w:rsidRPr="00330C6D" w:rsidRDefault="00330C6D" w:rsidP="00330C6D">
      <w:pPr>
        <w:bidi/>
        <w:jc w:val="both"/>
        <w:rPr>
          <w:rFonts w:cs="David" w:hint="cs"/>
          <w:rtl/>
        </w:rPr>
      </w:pPr>
      <w:r w:rsidRPr="00330C6D">
        <w:rPr>
          <w:rFonts w:cs="David" w:hint="cs"/>
          <w:u w:val="single"/>
          <w:rtl/>
        </w:rPr>
        <w:t>אריה ביבי:</w:t>
      </w:r>
    </w:p>
    <w:p w14:paraId="71597DBC" w14:textId="77777777" w:rsidR="00330C6D" w:rsidRPr="00330C6D" w:rsidRDefault="00330C6D" w:rsidP="00330C6D">
      <w:pPr>
        <w:bidi/>
        <w:jc w:val="both"/>
        <w:rPr>
          <w:rFonts w:cs="David" w:hint="cs"/>
          <w:rtl/>
        </w:rPr>
      </w:pPr>
    </w:p>
    <w:p w14:paraId="1139926E" w14:textId="77777777" w:rsidR="00330C6D" w:rsidRPr="00330C6D" w:rsidRDefault="00330C6D" w:rsidP="00330C6D">
      <w:pPr>
        <w:bidi/>
        <w:jc w:val="both"/>
        <w:rPr>
          <w:rFonts w:cs="David" w:hint="cs"/>
          <w:rtl/>
        </w:rPr>
      </w:pPr>
      <w:r w:rsidRPr="00330C6D">
        <w:rPr>
          <w:rFonts w:cs="David" w:hint="cs"/>
          <w:rtl/>
        </w:rPr>
        <w:tab/>
        <w:t xml:space="preserve"> הדבר הנוסף, לדעתי עושים פה עוול כשאומרים: עצרו את חבר הכנסת בן ארי. לא עצרו אותו, עכבו אותו. </w:t>
      </w:r>
    </w:p>
    <w:p w14:paraId="68B3469F" w14:textId="77777777" w:rsidR="00330C6D" w:rsidRPr="00330C6D" w:rsidRDefault="00330C6D" w:rsidP="00330C6D">
      <w:pPr>
        <w:bidi/>
        <w:jc w:val="both"/>
        <w:rPr>
          <w:rFonts w:cs="David" w:hint="cs"/>
          <w:rtl/>
        </w:rPr>
      </w:pPr>
    </w:p>
    <w:p w14:paraId="40A93899"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6ED2292" w14:textId="77777777" w:rsidR="00330C6D" w:rsidRPr="00330C6D" w:rsidRDefault="00330C6D" w:rsidP="00330C6D">
      <w:pPr>
        <w:bidi/>
        <w:jc w:val="both"/>
        <w:rPr>
          <w:rFonts w:cs="David" w:hint="cs"/>
          <w:rtl/>
        </w:rPr>
      </w:pPr>
    </w:p>
    <w:p w14:paraId="4253FE7A" w14:textId="77777777" w:rsidR="00330C6D" w:rsidRPr="00330C6D" w:rsidRDefault="00330C6D" w:rsidP="00330C6D">
      <w:pPr>
        <w:bidi/>
        <w:jc w:val="both"/>
        <w:rPr>
          <w:rFonts w:cs="David" w:hint="cs"/>
          <w:rtl/>
        </w:rPr>
      </w:pPr>
      <w:r w:rsidRPr="00330C6D">
        <w:rPr>
          <w:rFonts w:cs="David" w:hint="cs"/>
          <w:rtl/>
        </w:rPr>
        <w:tab/>
        <w:t xml:space="preserve"> אתה נכנס לגופם של דברים. </w:t>
      </w:r>
    </w:p>
    <w:p w14:paraId="2B565415" w14:textId="77777777" w:rsidR="00330C6D" w:rsidRPr="00330C6D" w:rsidRDefault="00330C6D" w:rsidP="00330C6D">
      <w:pPr>
        <w:bidi/>
        <w:jc w:val="both"/>
        <w:rPr>
          <w:rFonts w:cs="David" w:hint="cs"/>
          <w:rtl/>
        </w:rPr>
      </w:pPr>
    </w:p>
    <w:p w14:paraId="29E4613A" w14:textId="77777777" w:rsidR="00330C6D" w:rsidRPr="00330C6D" w:rsidRDefault="00330C6D" w:rsidP="00330C6D">
      <w:pPr>
        <w:bidi/>
        <w:jc w:val="both"/>
        <w:rPr>
          <w:rFonts w:cs="David" w:hint="cs"/>
          <w:rtl/>
        </w:rPr>
      </w:pPr>
      <w:r w:rsidRPr="00330C6D">
        <w:rPr>
          <w:rFonts w:cs="David" w:hint="cs"/>
          <w:u w:val="single"/>
          <w:rtl/>
        </w:rPr>
        <w:t>אריה ביבי:</w:t>
      </w:r>
    </w:p>
    <w:p w14:paraId="3972BF5E" w14:textId="77777777" w:rsidR="00330C6D" w:rsidRPr="00330C6D" w:rsidRDefault="00330C6D" w:rsidP="00330C6D">
      <w:pPr>
        <w:bidi/>
        <w:jc w:val="both"/>
        <w:rPr>
          <w:rFonts w:cs="David" w:hint="cs"/>
          <w:rtl/>
        </w:rPr>
      </w:pPr>
    </w:p>
    <w:p w14:paraId="02245610" w14:textId="77777777" w:rsidR="00330C6D" w:rsidRPr="00330C6D" w:rsidRDefault="00330C6D" w:rsidP="00330C6D">
      <w:pPr>
        <w:bidi/>
        <w:jc w:val="both"/>
        <w:rPr>
          <w:rFonts w:cs="David" w:hint="cs"/>
          <w:rtl/>
        </w:rPr>
      </w:pPr>
      <w:r w:rsidRPr="00330C6D">
        <w:rPr>
          <w:rFonts w:cs="David" w:hint="cs"/>
          <w:rtl/>
        </w:rPr>
        <w:tab/>
        <w:t xml:space="preserve"> לא, אני מדבר על הכותרת. </w:t>
      </w:r>
    </w:p>
    <w:p w14:paraId="47066048" w14:textId="77777777" w:rsidR="00330C6D" w:rsidRPr="00330C6D" w:rsidRDefault="00330C6D" w:rsidP="00330C6D">
      <w:pPr>
        <w:bidi/>
        <w:jc w:val="both"/>
        <w:rPr>
          <w:rFonts w:cs="David" w:hint="cs"/>
          <w:rtl/>
        </w:rPr>
      </w:pPr>
    </w:p>
    <w:p w14:paraId="5AA87409"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0B7871DD" w14:textId="77777777" w:rsidR="00330C6D" w:rsidRPr="00330C6D" w:rsidRDefault="00330C6D" w:rsidP="00330C6D">
      <w:pPr>
        <w:bidi/>
        <w:jc w:val="both"/>
        <w:rPr>
          <w:rFonts w:cs="David" w:hint="cs"/>
          <w:rtl/>
        </w:rPr>
      </w:pPr>
    </w:p>
    <w:p w14:paraId="26B4D0AD" w14:textId="77777777" w:rsidR="00330C6D" w:rsidRPr="00330C6D" w:rsidRDefault="00330C6D" w:rsidP="00330C6D">
      <w:pPr>
        <w:bidi/>
        <w:jc w:val="both"/>
        <w:rPr>
          <w:rFonts w:cs="David" w:hint="cs"/>
          <w:rtl/>
        </w:rPr>
      </w:pPr>
      <w:r w:rsidRPr="00330C6D">
        <w:rPr>
          <w:rFonts w:cs="David" w:hint="cs"/>
          <w:rtl/>
        </w:rPr>
        <w:tab/>
        <w:t xml:space="preserve"> הכותרת היא על דעתו של המציע. </w:t>
      </w:r>
    </w:p>
    <w:p w14:paraId="01B648D4" w14:textId="77777777" w:rsidR="00330C6D" w:rsidRPr="00330C6D" w:rsidRDefault="00330C6D" w:rsidP="00330C6D">
      <w:pPr>
        <w:bidi/>
        <w:jc w:val="both"/>
        <w:rPr>
          <w:rFonts w:cs="David" w:hint="cs"/>
          <w:rtl/>
        </w:rPr>
      </w:pPr>
    </w:p>
    <w:p w14:paraId="4914A789" w14:textId="77777777" w:rsidR="00330C6D" w:rsidRPr="00330C6D" w:rsidRDefault="00330C6D" w:rsidP="00330C6D">
      <w:pPr>
        <w:bidi/>
        <w:jc w:val="both"/>
        <w:rPr>
          <w:rFonts w:cs="David" w:hint="cs"/>
          <w:rtl/>
        </w:rPr>
      </w:pPr>
      <w:r w:rsidRPr="00330C6D">
        <w:rPr>
          <w:rFonts w:cs="David" w:hint="cs"/>
          <w:u w:val="single"/>
          <w:rtl/>
        </w:rPr>
        <w:t>אריה ביבי:</w:t>
      </w:r>
    </w:p>
    <w:p w14:paraId="386C074B" w14:textId="77777777" w:rsidR="00330C6D" w:rsidRPr="00330C6D" w:rsidRDefault="00330C6D" w:rsidP="00330C6D">
      <w:pPr>
        <w:bidi/>
        <w:jc w:val="both"/>
        <w:rPr>
          <w:rFonts w:cs="David" w:hint="cs"/>
          <w:rtl/>
        </w:rPr>
      </w:pPr>
    </w:p>
    <w:p w14:paraId="23608E88" w14:textId="77777777" w:rsidR="00330C6D" w:rsidRPr="00330C6D" w:rsidRDefault="00330C6D" w:rsidP="00330C6D">
      <w:pPr>
        <w:bidi/>
        <w:jc w:val="both"/>
        <w:rPr>
          <w:rFonts w:cs="David" w:hint="cs"/>
          <w:rtl/>
        </w:rPr>
      </w:pPr>
      <w:r w:rsidRPr="00330C6D">
        <w:rPr>
          <w:rFonts w:cs="David" w:hint="cs"/>
          <w:rtl/>
        </w:rPr>
        <w:tab/>
        <w:t xml:space="preserve">הכותרת לא צריכה להיות מעצר - - - </w:t>
      </w:r>
    </w:p>
    <w:p w14:paraId="4A48B96B" w14:textId="77777777" w:rsidR="00330C6D" w:rsidRPr="00330C6D" w:rsidRDefault="00330C6D" w:rsidP="00330C6D">
      <w:pPr>
        <w:bidi/>
        <w:jc w:val="both"/>
        <w:rPr>
          <w:rFonts w:cs="David" w:hint="cs"/>
          <w:rtl/>
        </w:rPr>
      </w:pPr>
    </w:p>
    <w:p w14:paraId="62FE18AF" w14:textId="77777777" w:rsidR="00330C6D" w:rsidRPr="00330C6D" w:rsidRDefault="00330C6D" w:rsidP="00330C6D">
      <w:pPr>
        <w:bidi/>
        <w:jc w:val="both"/>
        <w:rPr>
          <w:rFonts w:cs="David" w:hint="cs"/>
          <w:rtl/>
        </w:rPr>
      </w:pPr>
    </w:p>
    <w:p w14:paraId="4905D11C"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F33E959" w14:textId="77777777" w:rsidR="00330C6D" w:rsidRPr="00330C6D" w:rsidRDefault="00330C6D" w:rsidP="00330C6D">
      <w:pPr>
        <w:bidi/>
        <w:jc w:val="both"/>
        <w:rPr>
          <w:rFonts w:cs="David" w:hint="cs"/>
          <w:rtl/>
        </w:rPr>
      </w:pPr>
    </w:p>
    <w:p w14:paraId="058BF4CB" w14:textId="77777777" w:rsidR="00330C6D" w:rsidRPr="00330C6D" w:rsidRDefault="00330C6D" w:rsidP="00330C6D">
      <w:pPr>
        <w:bidi/>
        <w:jc w:val="both"/>
        <w:rPr>
          <w:rFonts w:cs="David" w:hint="cs"/>
          <w:rtl/>
        </w:rPr>
      </w:pPr>
      <w:r w:rsidRPr="00330C6D">
        <w:rPr>
          <w:rFonts w:cs="David" w:hint="cs"/>
          <w:rtl/>
        </w:rPr>
        <w:tab/>
        <w:t xml:space="preserve"> אנחנו לא מצנזרים, כמו שאני לא מצנזר כותרות של חבר הכנסת </w:t>
      </w:r>
      <w:proofErr w:type="spellStart"/>
      <w:r w:rsidRPr="00330C6D">
        <w:rPr>
          <w:rFonts w:cs="David" w:hint="cs"/>
          <w:rtl/>
        </w:rPr>
        <w:t>דיכטר</w:t>
      </w:r>
      <w:proofErr w:type="spellEnd"/>
      <w:r w:rsidRPr="00330C6D">
        <w:rPr>
          <w:rFonts w:cs="David" w:hint="cs"/>
          <w:rtl/>
        </w:rPr>
        <w:t xml:space="preserve"> - - - </w:t>
      </w:r>
    </w:p>
    <w:p w14:paraId="653AD427" w14:textId="77777777" w:rsidR="00330C6D" w:rsidRPr="00330C6D" w:rsidRDefault="00330C6D" w:rsidP="00330C6D">
      <w:pPr>
        <w:bidi/>
        <w:jc w:val="both"/>
        <w:rPr>
          <w:rFonts w:cs="David" w:hint="cs"/>
          <w:rtl/>
        </w:rPr>
      </w:pPr>
    </w:p>
    <w:p w14:paraId="1CE9D627" w14:textId="77777777" w:rsidR="00330C6D" w:rsidRPr="00330C6D" w:rsidRDefault="00330C6D" w:rsidP="00330C6D">
      <w:pPr>
        <w:bidi/>
        <w:jc w:val="both"/>
        <w:rPr>
          <w:rFonts w:cs="David" w:hint="cs"/>
          <w:rtl/>
        </w:rPr>
      </w:pPr>
      <w:r w:rsidRPr="00330C6D">
        <w:rPr>
          <w:rFonts w:cs="David" w:hint="cs"/>
          <w:u w:val="single"/>
          <w:rtl/>
        </w:rPr>
        <w:t>אריה אלדד:</w:t>
      </w:r>
    </w:p>
    <w:p w14:paraId="51C964EB" w14:textId="77777777" w:rsidR="00330C6D" w:rsidRPr="00330C6D" w:rsidRDefault="00330C6D" w:rsidP="00330C6D">
      <w:pPr>
        <w:bidi/>
        <w:jc w:val="both"/>
        <w:rPr>
          <w:rFonts w:cs="David" w:hint="cs"/>
          <w:rtl/>
        </w:rPr>
      </w:pPr>
    </w:p>
    <w:p w14:paraId="3631618A" w14:textId="77777777" w:rsidR="00330C6D" w:rsidRPr="00330C6D" w:rsidRDefault="00330C6D" w:rsidP="00330C6D">
      <w:pPr>
        <w:bidi/>
        <w:jc w:val="both"/>
        <w:rPr>
          <w:rFonts w:cs="David" w:hint="cs"/>
          <w:rtl/>
        </w:rPr>
      </w:pPr>
      <w:r w:rsidRPr="00330C6D">
        <w:rPr>
          <w:rFonts w:cs="David" w:hint="cs"/>
          <w:rtl/>
        </w:rPr>
        <w:tab/>
        <w:t xml:space="preserve"> בפעם הבאה אתייעץ איתך לפני שאתן כותרת - - - </w:t>
      </w:r>
    </w:p>
    <w:p w14:paraId="1F77C0A1" w14:textId="77777777" w:rsidR="00330C6D" w:rsidRPr="00330C6D" w:rsidRDefault="00330C6D" w:rsidP="00330C6D">
      <w:pPr>
        <w:bidi/>
        <w:jc w:val="both"/>
        <w:rPr>
          <w:rFonts w:cs="David" w:hint="cs"/>
          <w:rtl/>
        </w:rPr>
      </w:pPr>
    </w:p>
    <w:p w14:paraId="50259DA1" w14:textId="77777777" w:rsidR="00330C6D" w:rsidRPr="00330C6D" w:rsidRDefault="00330C6D" w:rsidP="00330C6D">
      <w:pPr>
        <w:bidi/>
        <w:jc w:val="both"/>
        <w:rPr>
          <w:rFonts w:cs="David" w:hint="cs"/>
          <w:rtl/>
        </w:rPr>
      </w:pPr>
      <w:r w:rsidRPr="00330C6D">
        <w:rPr>
          <w:rFonts w:cs="David" w:hint="cs"/>
          <w:u w:val="single"/>
          <w:rtl/>
        </w:rPr>
        <w:t>אריה ביבי:</w:t>
      </w:r>
    </w:p>
    <w:p w14:paraId="4E1D0BB8" w14:textId="77777777" w:rsidR="00330C6D" w:rsidRPr="00330C6D" w:rsidRDefault="00330C6D" w:rsidP="00330C6D">
      <w:pPr>
        <w:bidi/>
        <w:jc w:val="both"/>
        <w:rPr>
          <w:rFonts w:cs="David" w:hint="cs"/>
          <w:rtl/>
        </w:rPr>
      </w:pPr>
    </w:p>
    <w:p w14:paraId="4B5770B4" w14:textId="77777777" w:rsidR="00330C6D" w:rsidRPr="00330C6D" w:rsidRDefault="00330C6D" w:rsidP="00330C6D">
      <w:pPr>
        <w:bidi/>
        <w:jc w:val="both"/>
        <w:rPr>
          <w:rFonts w:cs="David" w:hint="cs"/>
          <w:rtl/>
        </w:rPr>
      </w:pPr>
      <w:r w:rsidRPr="00330C6D">
        <w:rPr>
          <w:rFonts w:cs="David" w:hint="cs"/>
          <w:rtl/>
        </w:rPr>
        <w:tab/>
        <w:t xml:space="preserve"> אשמח מאוד אם תתייעץ. </w:t>
      </w:r>
    </w:p>
    <w:p w14:paraId="748B8194" w14:textId="77777777" w:rsidR="00330C6D" w:rsidRPr="00330C6D" w:rsidRDefault="00330C6D" w:rsidP="00330C6D">
      <w:pPr>
        <w:bidi/>
        <w:jc w:val="both"/>
        <w:rPr>
          <w:rFonts w:cs="David" w:hint="cs"/>
          <w:rtl/>
        </w:rPr>
      </w:pPr>
    </w:p>
    <w:p w14:paraId="26F702F4" w14:textId="77777777" w:rsidR="00330C6D" w:rsidRPr="00330C6D" w:rsidRDefault="00330C6D" w:rsidP="00330C6D">
      <w:pPr>
        <w:bidi/>
        <w:jc w:val="both"/>
        <w:rPr>
          <w:rFonts w:cs="David" w:hint="cs"/>
          <w:rtl/>
        </w:rPr>
      </w:pPr>
      <w:r w:rsidRPr="00330C6D">
        <w:rPr>
          <w:rFonts w:cs="David" w:hint="cs"/>
          <w:u w:val="single"/>
          <w:rtl/>
        </w:rPr>
        <w:t>אריה אלדד:</w:t>
      </w:r>
    </w:p>
    <w:p w14:paraId="6D390B9A" w14:textId="77777777" w:rsidR="00330C6D" w:rsidRPr="00330C6D" w:rsidRDefault="00330C6D" w:rsidP="00330C6D">
      <w:pPr>
        <w:bidi/>
        <w:jc w:val="both"/>
        <w:rPr>
          <w:rFonts w:cs="David" w:hint="cs"/>
          <w:rtl/>
        </w:rPr>
      </w:pPr>
    </w:p>
    <w:p w14:paraId="407EFF4B" w14:textId="77777777" w:rsidR="00330C6D" w:rsidRPr="00330C6D" w:rsidRDefault="00330C6D" w:rsidP="00330C6D">
      <w:pPr>
        <w:bidi/>
        <w:jc w:val="both"/>
        <w:rPr>
          <w:rFonts w:cs="David" w:hint="cs"/>
          <w:rtl/>
        </w:rPr>
      </w:pPr>
      <w:r w:rsidRPr="00330C6D">
        <w:rPr>
          <w:rFonts w:cs="David" w:hint="cs"/>
          <w:rtl/>
        </w:rPr>
        <w:tab/>
        <w:t xml:space="preserve"> מה זה השטות הזאת?</w:t>
      </w:r>
    </w:p>
    <w:p w14:paraId="6314ACE5" w14:textId="77777777" w:rsidR="00330C6D" w:rsidRPr="00330C6D" w:rsidRDefault="00330C6D" w:rsidP="00330C6D">
      <w:pPr>
        <w:bidi/>
        <w:jc w:val="both"/>
        <w:rPr>
          <w:rFonts w:cs="David" w:hint="cs"/>
          <w:rtl/>
        </w:rPr>
      </w:pPr>
    </w:p>
    <w:p w14:paraId="2B39C66D" w14:textId="77777777" w:rsidR="00330C6D" w:rsidRPr="00330C6D" w:rsidRDefault="00330C6D" w:rsidP="00330C6D">
      <w:pPr>
        <w:bidi/>
        <w:jc w:val="both"/>
        <w:rPr>
          <w:rFonts w:cs="David" w:hint="cs"/>
          <w:rtl/>
        </w:rPr>
      </w:pPr>
      <w:r w:rsidRPr="00330C6D">
        <w:rPr>
          <w:rFonts w:cs="David" w:hint="cs"/>
          <w:u w:val="single"/>
          <w:rtl/>
        </w:rPr>
        <w:t>אריה ביבי:</w:t>
      </w:r>
    </w:p>
    <w:p w14:paraId="627E1964" w14:textId="77777777" w:rsidR="00330C6D" w:rsidRPr="00330C6D" w:rsidRDefault="00330C6D" w:rsidP="00330C6D">
      <w:pPr>
        <w:bidi/>
        <w:jc w:val="both"/>
        <w:rPr>
          <w:rFonts w:cs="David" w:hint="cs"/>
          <w:rtl/>
        </w:rPr>
      </w:pPr>
    </w:p>
    <w:p w14:paraId="1AA0EA58" w14:textId="77777777" w:rsidR="00330C6D" w:rsidRPr="00330C6D" w:rsidRDefault="00330C6D" w:rsidP="00330C6D">
      <w:pPr>
        <w:bidi/>
        <w:jc w:val="both"/>
        <w:rPr>
          <w:rFonts w:cs="David" w:hint="cs"/>
          <w:rtl/>
        </w:rPr>
      </w:pPr>
      <w:r w:rsidRPr="00330C6D">
        <w:rPr>
          <w:rFonts w:cs="David" w:hint="cs"/>
          <w:rtl/>
        </w:rPr>
        <w:tab/>
        <w:t>אני לא אומר שצריך לא לדרוס אותו ולא זה, לכבול אותו כן - - -</w:t>
      </w:r>
    </w:p>
    <w:p w14:paraId="2A4B03B8" w14:textId="77777777" w:rsidR="00330C6D" w:rsidRPr="00330C6D" w:rsidRDefault="00330C6D" w:rsidP="00330C6D">
      <w:pPr>
        <w:bidi/>
        <w:jc w:val="both"/>
        <w:rPr>
          <w:rFonts w:cs="David" w:hint="cs"/>
          <w:rtl/>
        </w:rPr>
      </w:pPr>
    </w:p>
    <w:p w14:paraId="1ADA63D7"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734F936" w14:textId="77777777" w:rsidR="00330C6D" w:rsidRPr="00330C6D" w:rsidRDefault="00330C6D" w:rsidP="00330C6D">
      <w:pPr>
        <w:bidi/>
        <w:jc w:val="both"/>
        <w:rPr>
          <w:rFonts w:cs="David" w:hint="cs"/>
          <w:rtl/>
        </w:rPr>
      </w:pPr>
    </w:p>
    <w:p w14:paraId="564958BE" w14:textId="77777777" w:rsidR="00330C6D" w:rsidRPr="00330C6D" w:rsidRDefault="00330C6D" w:rsidP="00330C6D">
      <w:pPr>
        <w:bidi/>
        <w:jc w:val="both"/>
        <w:rPr>
          <w:rFonts w:cs="David" w:hint="cs"/>
          <w:rtl/>
        </w:rPr>
      </w:pPr>
      <w:r w:rsidRPr="00330C6D">
        <w:rPr>
          <w:rFonts w:cs="David" w:hint="cs"/>
          <w:rtl/>
        </w:rPr>
        <w:tab/>
        <w:t xml:space="preserve"> חבר הכנסת ביבי, אנחנו פה לא מצנזרים כותרות. הכותרות גם של דיון מהיר וגם של הצעה לסדר הוצגו על ידי חברי הכנסת, הם אושרו על ידי הנשיאות וכל אחד במסלול שלו התגלגלה כפי שהתגלגלה והגיעו לפה. לכן בוודאי לא נשנה להם כותרות. בדיון כאן ננסה עד כמה שאפשר לברר את העובדות. </w:t>
      </w:r>
    </w:p>
    <w:p w14:paraId="56DE5FD7" w14:textId="77777777" w:rsidR="00330C6D" w:rsidRPr="00330C6D" w:rsidRDefault="00330C6D" w:rsidP="00330C6D">
      <w:pPr>
        <w:bidi/>
        <w:jc w:val="both"/>
        <w:rPr>
          <w:rFonts w:cs="David" w:hint="cs"/>
          <w:rtl/>
        </w:rPr>
      </w:pPr>
    </w:p>
    <w:p w14:paraId="2C0FADBF" w14:textId="77777777" w:rsidR="00330C6D" w:rsidRPr="00330C6D" w:rsidRDefault="00330C6D" w:rsidP="00330C6D">
      <w:pPr>
        <w:bidi/>
        <w:jc w:val="both"/>
        <w:rPr>
          <w:rFonts w:cs="David" w:hint="cs"/>
          <w:rtl/>
        </w:rPr>
      </w:pPr>
      <w:r w:rsidRPr="00330C6D">
        <w:rPr>
          <w:rFonts w:cs="David" w:hint="cs"/>
          <w:u w:val="single"/>
          <w:rtl/>
        </w:rPr>
        <w:t>אריה ביבי:</w:t>
      </w:r>
    </w:p>
    <w:p w14:paraId="70894EC7" w14:textId="77777777" w:rsidR="00330C6D" w:rsidRPr="00330C6D" w:rsidRDefault="00330C6D" w:rsidP="00330C6D">
      <w:pPr>
        <w:bidi/>
        <w:jc w:val="both"/>
        <w:rPr>
          <w:rFonts w:cs="David" w:hint="cs"/>
          <w:rtl/>
        </w:rPr>
      </w:pPr>
    </w:p>
    <w:p w14:paraId="5EA012B1" w14:textId="77777777" w:rsidR="00330C6D" w:rsidRPr="00330C6D" w:rsidRDefault="00330C6D" w:rsidP="00330C6D">
      <w:pPr>
        <w:bidi/>
        <w:jc w:val="both"/>
        <w:rPr>
          <w:rFonts w:cs="David" w:hint="cs"/>
          <w:rtl/>
        </w:rPr>
      </w:pPr>
      <w:r w:rsidRPr="00330C6D">
        <w:rPr>
          <w:rFonts w:cs="David" w:hint="cs"/>
          <w:rtl/>
        </w:rPr>
        <w:tab/>
        <w:t xml:space="preserve"> אבל יש הבדל בין עיכוב לבין מעצר. </w:t>
      </w:r>
    </w:p>
    <w:p w14:paraId="3DF9E771" w14:textId="77777777" w:rsidR="00330C6D" w:rsidRPr="00330C6D" w:rsidRDefault="00330C6D" w:rsidP="00330C6D">
      <w:pPr>
        <w:bidi/>
        <w:jc w:val="both"/>
        <w:rPr>
          <w:rFonts w:cs="David" w:hint="cs"/>
          <w:rtl/>
        </w:rPr>
      </w:pPr>
    </w:p>
    <w:p w14:paraId="3730BD68"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63DF1313" w14:textId="77777777" w:rsidR="00330C6D" w:rsidRPr="00330C6D" w:rsidRDefault="00330C6D" w:rsidP="00330C6D">
      <w:pPr>
        <w:bidi/>
        <w:jc w:val="both"/>
        <w:rPr>
          <w:rFonts w:cs="David" w:hint="cs"/>
          <w:rtl/>
        </w:rPr>
      </w:pPr>
    </w:p>
    <w:p w14:paraId="7FEBA700" w14:textId="77777777" w:rsidR="00330C6D" w:rsidRPr="00330C6D" w:rsidRDefault="00330C6D" w:rsidP="00330C6D">
      <w:pPr>
        <w:bidi/>
        <w:jc w:val="both"/>
        <w:rPr>
          <w:rFonts w:cs="David" w:hint="cs"/>
          <w:rtl/>
        </w:rPr>
      </w:pPr>
      <w:r w:rsidRPr="00330C6D">
        <w:rPr>
          <w:rFonts w:cs="David" w:hint="cs"/>
          <w:rtl/>
        </w:rPr>
        <w:tab/>
        <w:t xml:space="preserve"> ברור שיש הבדל אבל אני פה לא אחראי על הכותרת שכל אחד כאן מחברי הכנסת נתן ונשיאות הכנסת אישרה לו את הכותרת הזאת. חבר הכנסת </w:t>
      </w:r>
      <w:proofErr w:type="spellStart"/>
      <w:r w:rsidRPr="00330C6D">
        <w:rPr>
          <w:rFonts w:cs="David" w:hint="cs"/>
          <w:rtl/>
        </w:rPr>
        <w:t>מוזס</w:t>
      </w:r>
      <w:proofErr w:type="spellEnd"/>
      <w:r w:rsidRPr="00330C6D">
        <w:rPr>
          <w:rFonts w:cs="David" w:hint="cs"/>
          <w:rtl/>
        </w:rPr>
        <w:t xml:space="preserve">, ושוב, לא לגופו של עניין אלא להליך. </w:t>
      </w:r>
    </w:p>
    <w:p w14:paraId="0E72A8CF" w14:textId="77777777" w:rsidR="00330C6D" w:rsidRPr="00330C6D" w:rsidRDefault="00330C6D" w:rsidP="00330C6D">
      <w:pPr>
        <w:bidi/>
        <w:jc w:val="both"/>
        <w:rPr>
          <w:rFonts w:cs="David" w:hint="cs"/>
          <w:rtl/>
        </w:rPr>
      </w:pPr>
    </w:p>
    <w:p w14:paraId="5FC2BFC6" w14:textId="77777777" w:rsidR="00330C6D" w:rsidRPr="00330C6D" w:rsidRDefault="00330C6D" w:rsidP="00330C6D">
      <w:pPr>
        <w:bidi/>
        <w:jc w:val="both"/>
        <w:rPr>
          <w:rFonts w:cs="David" w:hint="cs"/>
          <w:rtl/>
        </w:rPr>
      </w:pPr>
      <w:r w:rsidRPr="00330C6D">
        <w:rPr>
          <w:rFonts w:cs="David" w:hint="cs"/>
          <w:u w:val="single"/>
          <w:rtl/>
        </w:rPr>
        <w:t xml:space="preserve">מנחם אליעזר </w:t>
      </w:r>
      <w:proofErr w:type="spellStart"/>
      <w:r w:rsidRPr="00330C6D">
        <w:rPr>
          <w:rFonts w:cs="David" w:hint="cs"/>
          <w:u w:val="single"/>
          <w:rtl/>
        </w:rPr>
        <w:t>מוזס</w:t>
      </w:r>
      <w:proofErr w:type="spellEnd"/>
      <w:r w:rsidRPr="00330C6D">
        <w:rPr>
          <w:rFonts w:cs="David" w:hint="cs"/>
          <w:u w:val="single"/>
          <w:rtl/>
        </w:rPr>
        <w:t>:</w:t>
      </w:r>
    </w:p>
    <w:p w14:paraId="4D440012" w14:textId="77777777" w:rsidR="00330C6D" w:rsidRPr="00330C6D" w:rsidRDefault="00330C6D" w:rsidP="00330C6D">
      <w:pPr>
        <w:bidi/>
        <w:jc w:val="both"/>
        <w:rPr>
          <w:rFonts w:cs="David" w:hint="cs"/>
          <w:rtl/>
        </w:rPr>
      </w:pPr>
    </w:p>
    <w:p w14:paraId="44C39705" w14:textId="77777777" w:rsidR="00330C6D" w:rsidRPr="00330C6D" w:rsidRDefault="00330C6D" w:rsidP="00330C6D">
      <w:pPr>
        <w:bidi/>
        <w:jc w:val="both"/>
        <w:rPr>
          <w:rFonts w:cs="David" w:hint="cs"/>
          <w:rtl/>
        </w:rPr>
      </w:pPr>
      <w:r w:rsidRPr="00330C6D">
        <w:rPr>
          <w:rFonts w:cs="David" w:hint="cs"/>
          <w:rtl/>
        </w:rPr>
        <w:tab/>
        <w:t xml:space="preserve">אני רוצה להתחבר גם לדברים של היושב ראש וגם של אריה ביבי. אנחנו צריכים בכלל לדון על כל נושא החסינות כי אני נתקלתי בל"ג בעומר </w:t>
      </w:r>
      <w:proofErr w:type="spellStart"/>
      <w:r w:rsidRPr="00330C6D">
        <w:rPr>
          <w:rFonts w:cs="David" w:hint="cs"/>
          <w:rtl/>
        </w:rPr>
        <w:t>במירון</w:t>
      </w:r>
      <w:proofErr w:type="spellEnd"/>
      <w:r w:rsidRPr="00330C6D">
        <w:rPr>
          <w:rFonts w:cs="David" w:hint="cs"/>
          <w:rtl/>
        </w:rPr>
        <w:t xml:space="preserve">, יש כ-4,000 שוטרים, אני מגיע למחסום, אני מראה תעודה שמותר לי לעבור, השוטר אומר: מה זה? אתה זייפת? זה תעודת חבר כנסת מהכנסת ה-18, זה היה כבר מזמן. הוא מתקשר לשני: מישהו הגיע לכאן עם תעודה מזויפת. </w:t>
      </w:r>
    </w:p>
    <w:p w14:paraId="1E85648C" w14:textId="77777777" w:rsidR="00330C6D" w:rsidRPr="00330C6D" w:rsidRDefault="00330C6D" w:rsidP="00330C6D">
      <w:pPr>
        <w:bidi/>
        <w:jc w:val="both"/>
        <w:rPr>
          <w:rFonts w:cs="David" w:hint="cs"/>
          <w:rtl/>
        </w:rPr>
      </w:pPr>
    </w:p>
    <w:p w14:paraId="7E6F1E81" w14:textId="77777777" w:rsidR="00330C6D" w:rsidRPr="00330C6D" w:rsidRDefault="00330C6D" w:rsidP="00330C6D">
      <w:pPr>
        <w:bidi/>
        <w:jc w:val="both"/>
        <w:rPr>
          <w:rFonts w:cs="David" w:hint="cs"/>
          <w:rtl/>
        </w:rPr>
      </w:pPr>
      <w:r w:rsidRPr="00330C6D">
        <w:rPr>
          <w:rFonts w:cs="David" w:hint="cs"/>
          <w:u w:val="single"/>
          <w:rtl/>
        </w:rPr>
        <w:t>מיכאל בן-ארי:</w:t>
      </w:r>
    </w:p>
    <w:p w14:paraId="07F23E4B" w14:textId="77777777" w:rsidR="00330C6D" w:rsidRPr="00330C6D" w:rsidRDefault="00330C6D" w:rsidP="00330C6D">
      <w:pPr>
        <w:bidi/>
        <w:jc w:val="both"/>
        <w:rPr>
          <w:rFonts w:cs="David" w:hint="cs"/>
          <w:rtl/>
        </w:rPr>
      </w:pPr>
    </w:p>
    <w:p w14:paraId="734C676F" w14:textId="77777777" w:rsidR="00330C6D" w:rsidRPr="00330C6D" w:rsidRDefault="00330C6D" w:rsidP="00330C6D">
      <w:pPr>
        <w:bidi/>
        <w:jc w:val="both"/>
        <w:rPr>
          <w:rFonts w:cs="David" w:hint="cs"/>
          <w:rtl/>
        </w:rPr>
      </w:pPr>
      <w:r w:rsidRPr="00330C6D">
        <w:rPr>
          <w:rFonts w:cs="David" w:hint="cs"/>
          <w:rtl/>
        </w:rPr>
        <w:tab/>
        <w:t>טוב שלא עצרו אותך.</w:t>
      </w:r>
    </w:p>
    <w:p w14:paraId="55290343" w14:textId="77777777" w:rsidR="00330C6D" w:rsidRPr="00330C6D" w:rsidRDefault="00330C6D" w:rsidP="00330C6D">
      <w:pPr>
        <w:bidi/>
        <w:jc w:val="both"/>
        <w:rPr>
          <w:rFonts w:cs="David" w:hint="cs"/>
          <w:rtl/>
        </w:rPr>
      </w:pPr>
    </w:p>
    <w:p w14:paraId="216EF796" w14:textId="77777777" w:rsidR="00330C6D" w:rsidRDefault="00330C6D" w:rsidP="00330C6D">
      <w:pPr>
        <w:bidi/>
        <w:jc w:val="both"/>
        <w:rPr>
          <w:rFonts w:cs="David" w:hint="cs"/>
          <w:u w:val="single"/>
          <w:rtl/>
        </w:rPr>
      </w:pPr>
    </w:p>
    <w:p w14:paraId="391CEB97" w14:textId="77777777" w:rsidR="00330C6D" w:rsidRDefault="00330C6D" w:rsidP="00330C6D">
      <w:pPr>
        <w:bidi/>
        <w:jc w:val="both"/>
        <w:rPr>
          <w:rFonts w:cs="David" w:hint="cs"/>
          <w:u w:val="single"/>
          <w:rtl/>
        </w:rPr>
      </w:pPr>
    </w:p>
    <w:p w14:paraId="2586DF3E" w14:textId="77777777" w:rsidR="00330C6D" w:rsidRDefault="00330C6D" w:rsidP="00330C6D">
      <w:pPr>
        <w:bidi/>
        <w:jc w:val="both"/>
        <w:rPr>
          <w:rFonts w:cs="David" w:hint="cs"/>
          <w:u w:val="single"/>
          <w:rtl/>
        </w:rPr>
      </w:pPr>
    </w:p>
    <w:p w14:paraId="422F09C4" w14:textId="77777777" w:rsidR="00330C6D" w:rsidRDefault="00330C6D" w:rsidP="00330C6D">
      <w:pPr>
        <w:bidi/>
        <w:jc w:val="both"/>
        <w:rPr>
          <w:rFonts w:cs="David" w:hint="cs"/>
          <w:u w:val="single"/>
          <w:rtl/>
        </w:rPr>
      </w:pPr>
    </w:p>
    <w:p w14:paraId="21967F8B" w14:textId="77777777" w:rsidR="00330C6D" w:rsidRPr="00330C6D" w:rsidRDefault="00330C6D" w:rsidP="00330C6D">
      <w:pPr>
        <w:bidi/>
        <w:jc w:val="both"/>
        <w:rPr>
          <w:rFonts w:cs="David" w:hint="cs"/>
          <w:rtl/>
        </w:rPr>
      </w:pPr>
      <w:r w:rsidRPr="00330C6D">
        <w:rPr>
          <w:rFonts w:cs="David" w:hint="cs"/>
          <w:u w:val="single"/>
          <w:rtl/>
        </w:rPr>
        <w:t xml:space="preserve">מנחם אליעזר </w:t>
      </w:r>
      <w:proofErr w:type="spellStart"/>
      <w:r w:rsidRPr="00330C6D">
        <w:rPr>
          <w:rFonts w:cs="David" w:hint="cs"/>
          <w:u w:val="single"/>
          <w:rtl/>
        </w:rPr>
        <w:t>מוזס</w:t>
      </w:r>
      <w:proofErr w:type="spellEnd"/>
      <w:r w:rsidRPr="00330C6D">
        <w:rPr>
          <w:rFonts w:cs="David" w:hint="cs"/>
          <w:u w:val="single"/>
          <w:rtl/>
        </w:rPr>
        <w:t>:</w:t>
      </w:r>
    </w:p>
    <w:p w14:paraId="25A7BB15" w14:textId="77777777" w:rsidR="00330C6D" w:rsidRPr="00330C6D" w:rsidRDefault="00330C6D" w:rsidP="00330C6D">
      <w:pPr>
        <w:bidi/>
        <w:jc w:val="both"/>
        <w:rPr>
          <w:rFonts w:cs="David" w:hint="cs"/>
          <w:rtl/>
        </w:rPr>
      </w:pPr>
    </w:p>
    <w:p w14:paraId="2EC0E853" w14:textId="77777777" w:rsidR="00330C6D" w:rsidRPr="00330C6D" w:rsidRDefault="00330C6D" w:rsidP="00330C6D">
      <w:pPr>
        <w:bidi/>
        <w:jc w:val="both"/>
        <w:rPr>
          <w:rFonts w:cs="David" w:hint="cs"/>
          <w:rtl/>
        </w:rPr>
      </w:pPr>
      <w:r w:rsidRPr="00330C6D">
        <w:rPr>
          <w:rFonts w:cs="David" w:hint="cs"/>
          <w:rtl/>
        </w:rPr>
        <w:tab/>
        <w:t xml:space="preserve"> ממש, זה לא היה הרבה רחוק מזה. מזל שהיה לי את הטלפון של מפקד המחוז ואמרתי לו: תלמד את השוטרים אזרחות ותשנן להם את כל הנושא של חסינות חברי הכנסת. מה זאת אומרת? הנה כתוב מהצד השני שהמהות שאסור להגביל אותי בשום מקום. עמדתי כמעט לפני מעצר. אני חושב שחייבים לשנן את זה ולהביא את כל הנושא הזה של חסינות לדיון. </w:t>
      </w:r>
    </w:p>
    <w:p w14:paraId="399D8DDF" w14:textId="77777777" w:rsidR="00330C6D" w:rsidRPr="00330C6D" w:rsidRDefault="00330C6D" w:rsidP="00330C6D">
      <w:pPr>
        <w:bidi/>
        <w:jc w:val="both"/>
        <w:rPr>
          <w:rFonts w:cs="David" w:hint="cs"/>
          <w:rtl/>
        </w:rPr>
      </w:pPr>
    </w:p>
    <w:p w14:paraId="6C58760E"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8B5F352" w14:textId="77777777" w:rsidR="00330C6D" w:rsidRPr="00330C6D" w:rsidRDefault="00330C6D" w:rsidP="00330C6D">
      <w:pPr>
        <w:bidi/>
        <w:jc w:val="both"/>
        <w:rPr>
          <w:rFonts w:cs="David" w:hint="cs"/>
          <w:rtl/>
        </w:rPr>
      </w:pPr>
    </w:p>
    <w:p w14:paraId="17444A90" w14:textId="77777777" w:rsidR="00330C6D" w:rsidRPr="00330C6D" w:rsidRDefault="00330C6D" w:rsidP="00330C6D">
      <w:pPr>
        <w:bidi/>
        <w:jc w:val="both"/>
        <w:rPr>
          <w:rFonts w:cs="David" w:hint="cs"/>
          <w:rtl/>
        </w:rPr>
      </w:pPr>
      <w:r w:rsidRPr="00330C6D">
        <w:rPr>
          <w:rFonts w:cs="David" w:hint="cs"/>
          <w:rtl/>
        </w:rPr>
        <w:tab/>
        <w:t xml:space="preserve">תודה, חבר הכנסת </w:t>
      </w:r>
      <w:proofErr w:type="spellStart"/>
      <w:r w:rsidRPr="00330C6D">
        <w:rPr>
          <w:rFonts w:cs="David" w:hint="cs"/>
          <w:rtl/>
        </w:rPr>
        <w:t>בילסקי</w:t>
      </w:r>
      <w:proofErr w:type="spellEnd"/>
      <w:r w:rsidRPr="00330C6D">
        <w:rPr>
          <w:rFonts w:cs="David" w:hint="cs"/>
          <w:rtl/>
        </w:rPr>
        <w:t>.</w:t>
      </w:r>
    </w:p>
    <w:p w14:paraId="31ED2B83" w14:textId="77777777" w:rsidR="00330C6D" w:rsidRPr="00330C6D" w:rsidRDefault="00330C6D" w:rsidP="00330C6D">
      <w:pPr>
        <w:bidi/>
        <w:jc w:val="both"/>
        <w:rPr>
          <w:rFonts w:cs="David" w:hint="cs"/>
          <w:rtl/>
        </w:rPr>
      </w:pPr>
    </w:p>
    <w:p w14:paraId="72AB1914" w14:textId="77777777" w:rsidR="00330C6D" w:rsidRPr="00330C6D" w:rsidRDefault="00330C6D" w:rsidP="00330C6D">
      <w:pPr>
        <w:bidi/>
        <w:jc w:val="both"/>
        <w:rPr>
          <w:rFonts w:cs="David" w:hint="cs"/>
          <w:rtl/>
        </w:rPr>
      </w:pPr>
      <w:r w:rsidRPr="00330C6D">
        <w:rPr>
          <w:rFonts w:cs="David" w:hint="cs"/>
          <w:u w:val="single"/>
          <w:rtl/>
        </w:rPr>
        <w:t xml:space="preserve">זאב </w:t>
      </w:r>
      <w:proofErr w:type="spellStart"/>
      <w:r w:rsidRPr="00330C6D">
        <w:rPr>
          <w:rFonts w:cs="David" w:hint="cs"/>
          <w:u w:val="single"/>
          <w:rtl/>
        </w:rPr>
        <w:t>ביילסקי</w:t>
      </w:r>
      <w:proofErr w:type="spellEnd"/>
      <w:r w:rsidRPr="00330C6D">
        <w:rPr>
          <w:rFonts w:cs="David" w:hint="cs"/>
          <w:u w:val="single"/>
          <w:rtl/>
        </w:rPr>
        <w:t>:</w:t>
      </w:r>
    </w:p>
    <w:p w14:paraId="28EE01F6" w14:textId="77777777" w:rsidR="00330C6D" w:rsidRPr="00330C6D" w:rsidRDefault="00330C6D" w:rsidP="00330C6D">
      <w:pPr>
        <w:bidi/>
        <w:jc w:val="both"/>
        <w:rPr>
          <w:rFonts w:cs="David" w:hint="cs"/>
          <w:rtl/>
        </w:rPr>
      </w:pPr>
    </w:p>
    <w:p w14:paraId="4DCE1135" w14:textId="77777777" w:rsidR="00330C6D" w:rsidRPr="00330C6D" w:rsidRDefault="00330C6D" w:rsidP="00330C6D">
      <w:pPr>
        <w:bidi/>
        <w:jc w:val="both"/>
        <w:rPr>
          <w:rFonts w:cs="David" w:hint="cs"/>
          <w:rtl/>
        </w:rPr>
      </w:pPr>
      <w:r w:rsidRPr="00330C6D">
        <w:rPr>
          <w:rFonts w:cs="David" w:hint="cs"/>
          <w:rtl/>
        </w:rPr>
        <w:tab/>
        <w:t>בזמן האחרון יש לי יתרון פה שאני אורח לרגע - - -</w:t>
      </w:r>
    </w:p>
    <w:p w14:paraId="75770C19" w14:textId="77777777" w:rsidR="00330C6D" w:rsidRPr="00330C6D" w:rsidRDefault="00330C6D" w:rsidP="00330C6D">
      <w:pPr>
        <w:bidi/>
        <w:jc w:val="both"/>
        <w:rPr>
          <w:rFonts w:cs="David" w:hint="cs"/>
          <w:rtl/>
        </w:rPr>
      </w:pPr>
    </w:p>
    <w:p w14:paraId="7317FFDC"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7ABF8099" w14:textId="77777777" w:rsidR="00330C6D" w:rsidRPr="00330C6D" w:rsidRDefault="00330C6D" w:rsidP="00330C6D">
      <w:pPr>
        <w:bidi/>
        <w:jc w:val="both"/>
        <w:rPr>
          <w:rFonts w:cs="David" w:hint="cs"/>
          <w:rtl/>
        </w:rPr>
      </w:pPr>
    </w:p>
    <w:p w14:paraId="1FB55A28" w14:textId="77777777" w:rsidR="00330C6D" w:rsidRPr="00330C6D" w:rsidRDefault="00330C6D" w:rsidP="00330C6D">
      <w:pPr>
        <w:bidi/>
        <w:jc w:val="both"/>
        <w:rPr>
          <w:rFonts w:cs="David" w:hint="cs"/>
          <w:rtl/>
        </w:rPr>
      </w:pPr>
      <w:r w:rsidRPr="00330C6D">
        <w:rPr>
          <w:rFonts w:cs="David" w:hint="cs"/>
          <w:rtl/>
        </w:rPr>
        <w:tab/>
        <w:t xml:space="preserve"> אני מקווה שאתה אורח כאן ל-4 שנים ו-8 חודשים. </w:t>
      </w:r>
    </w:p>
    <w:p w14:paraId="0B506BA7" w14:textId="77777777" w:rsidR="00330C6D" w:rsidRPr="00330C6D" w:rsidRDefault="00330C6D" w:rsidP="00330C6D">
      <w:pPr>
        <w:bidi/>
        <w:jc w:val="both"/>
        <w:rPr>
          <w:rFonts w:cs="David" w:hint="cs"/>
          <w:rtl/>
        </w:rPr>
      </w:pPr>
    </w:p>
    <w:p w14:paraId="273EA536" w14:textId="77777777" w:rsidR="00330C6D" w:rsidRPr="00330C6D" w:rsidRDefault="00330C6D" w:rsidP="00330C6D">
      <w:pPr>
        <w:bidi/>
        <w:jc w:val="both"/>
        <w:rPr>
          <w:rFonts w:cs="David" w:hint="cs"/>
          <w:rtl/>
        </w:rPr>
      </w:pPr>
      <w:r w:rsidRPr="00330C6D">
        <w:rPr>
          <w:rFonts w:cs="David" w:hint="cs"/>
          <w:u w:val="single"/>
          <w:rtl/>
        </w:rPr>
        <w:t xml:space="preserve">זאב </w:t>
      </w:r>
      <w:proofErr w:type="spellStart"/>
      <w:r w:rsidRPr="00330C6D">
        <w:rPr>
          <w:rFonts w:cs="David" w:hint="cs"/>
          <w:u w:val="single"/>
          <w:rtl/>
        </w:rPr>
        <w:t>ביילסקי</w:t>
      </w:r>
      <w:proofErr w:type="spellEnd"/>
      <w:r w:rsidRPr="00330C6D">
        <w:rPr>
          <w:rFonts w:cs="David" w:hint="cs"/>
          <w:u w:val="single"/>
          <w:rtl/>
        </w:rPr>
        <w:t>:</w:t>
      </w:r>
    </w:p>
    <w:p w14:paraId="2954BD4B" w14:textId="77777777" w:rsidR="00330C6D" w:rsidRPr="00330C6D" w:rsidRDefault="00330C6D" w:rsidP="00330C6D">
      <w:pPr>
        <w:bidi/>
        <w:jc w:val="both"/>
        <w:rPr>
          <w:rFonts w:cs="David" w:hint="cs"/>
          <w:rtl/>
        </w:rPr>
      </w:pPr>
    </w:p>
    <w:p w14:paraId="32EEB453" w14:textId="77777777" w:rsidR="00330C6D" w:rsidRPr="00330C6D" w:rsidRDefault="00330C6D" w:rsidP="00330C6D">
      <w:pPr>
        <w:bidi/>
        <w:jc w:val="both"/>
        <w:rPr>
          <w:rFonts w:cs="David" w:hint="cs"/>
          <w:rtl/>
        </w:rPr>
      </w:pPr>
      <w:r w:rsidRPr="00330C6D">
        <w:rPr>
          <w:rFonts w:cs="David" w:hint="cs"/>
          <w:rtl/>
        </w:rPr>
        <w:tab/>
        <w:t xml:space="preserve"> הייתה  הצעה כל כך פשוטה, לקחתי על עצמי לנסות ולטפל בתאונות דרכים מטעם קדימה, כל אחד לקח לעצמו משהו, הנושא מאוד קרוב לליבי. היה רעיון כל כך פשוט, מנכ"ל הכנסת בא ואמר: כל אחד מאיתנו ישים סטיקר, אתה לא נוהג טוב </w:t>
      </w:r>
      <w:r w:rsidRPr="00330C6D">
        <w:rPr>
          <w:rFonts w:cs="David"/>
          <w:rtl/>
        </w:rPr>
        <w:t>–</w:t>
      </w:r>
      <w:r w:rsidRPr="00330C6D">
        <w:rPr>
          <w:rFonts w:cs="David" w:hint="cs"/>
          <w:rtl/>
        </w:rPr>
        <w:t xml:space="preserve"> מתקשרים. בכל מקומות עבודתי הקודמים שמתי סטיקר, לא היה טוב, מתקשרים. איזה מהומה הייתה פה, חסינות חברי הכנסת. פה עכשיו מדברים חסינות חברי הכנסת. אגיד לכם את האמת, יכול להיות שהגעתי למקום נפלא, ניכנס, נשדוד בנק, נגיד תשמע: אני חבר כנסת, תעזבו. אני באמת מציע, אדוני היושב ראש, שלצורך התהליך נעשה דיון. אין פה אנשים מורמים מעם, יש פה אנשים שצריכם לתת דוגמא לעם ולכן הרבה מאוד מהרעיונות שנשמעים פה בכלל לא מוצאים חן בעיני. אני חושב שאנשים שבאים לפה, אתה יודע, משה רבנו שנחשב לגדול המנהיגים של העם היהודי, אתה יודע למה אדוני היושב ראש? רק בגלל הצניעות שלו. הוא לא הלך לפריימריס, הוא אמר לקדוש ברוך הוא: אני לא מתאים, לא אוכל להופיע בפגוש את העיתונות בשבת אחרי הצהריים. </w:t>
      </w:r>
    </w:p>
    <w:p w14:paraId="0A8891F9" w14:textId="77777777" w:rsidR="00330C6D" w:rsidRPr="00330C6D" w:rsidRDefault="00330C6D" w:rsidP="00330C6D">
      <w:pPr>
        <w:bidi/>
        <w:jc w:val="both"/>
        <w:rPr>
          <w:rFonts w:cs="David" w:hint="cs"/>
          <w:rtl/>
        </w:rPr>
      </w:pPr>
    </w:p>
    <w:p w14:paraId="3454AB5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F3CFC32" w14:textId="77777777" w:rsidR="00330C6D" w:rsidRPr="00330C6D" w:rsidRDefault="00330C6D" w:rsidP="00330C6D">
      <w:pPr>
        <w:bidi/>
        <w:jc w:val="both"/>
        <w:rPr>
          <w:rFonts w:cs="David" w:hint="cs"/>
          <w:rtl/>
        </w:rPr>
      </w:pPr>
    </w:p>
    <w:p w14:paraId="51A3E5BA" w14:textId="77777777" w:rsidR="00330C6D" w:rsidRPr="00330C6D" w:rsidRDefault="00330C6D" w:rsidP="00330C6D">
      <w:pPr>
        <w:bidi/>
        <w:jc w:val="both"/>
        <w:rPr>
          <w:rFonts w:cs="David" w:hint="cs"/>
          <w:rtl/>
        </w:rPr>
      </w:pPr>
      <w:r w:rsidRPr="00330C6D">
        <w:rPr>
          <w:rFonts w:cs="David" w:hint="cs"/>
          <w:rtl/>
        </w:rPr>
        <w:tab/>
        <w:t xml:space="preserve"> הוא התמנה על ידי רבו. </w:t>
      </w:r>
    </w:p>
    <w:p w14:paraId="17B0E910" w14:textId="77777777" w:rsidR="00330C6D" w:rsidRPr="00330C6D" w:rsidRDefault="00330C6D" w:rsidP="00330C6D">
      <w:pPr>
        <w:bidi/>
        <w:jc w:val="both"/>
        <w:rPr>
          <w:rFonts w:cs="David" w:hint="cs"/>
          <w:rtl/>
        </w:rPr>
      </w:pPr>
    </w:p>
    <w:p w14:paraId="78E9D224" w14:textId="77777777" w:rsidR="00330C6D" w:rsidRPr="00330C6D" w:rsidRDefault="00330C6D" w:rsidP="00330C6D">
      <w:pPr>
        <w:bidi/>
        <w:jc w:val="both"/>
        <w:rPr>
          <w:rFonts w:cs="David" w:hint="cs"/>
          <w:rtl/>
        </w:rPr>
      </w:pPr>
      <w:r w:rsidRPr="00330C6D">
        <w:rPr>
          <w:rFonts w:cs="David" w:hint="cs"/>
          <w:u w:val="single"/>
          <w:rtl/>
        </w:rPr>
        <w:t xml:space="preserve">זאב </w:t>
      </w:r>
      <w:proofErr w:type="spellStart"/>
      <w:r w:rsidRPr="00330C6D">
        <w:rPr>
          <w:rFonts w:cs="David" w:hint="cs"/>
          <w:u w:val="single"/>
          <w:rtl/>
        </w:rPr>
        <w:t>ביילסקי</w:t>
      </w:r>
      <w:proofErr w:type="spellEnd"/>
      <w:r w:rsidRPr="00330C6D">
        <w:rPr>
          <w:rFonts w:cs="David" w:hint="cs"/>
          <w:u w:val="single"/>
          <w:rtl/>
        </w:rPr>
        <w:t>:</w:t>
      </w:r>
    </w:p>
    <w:p w14:paraId="3D2FAC49" w14:textId="77777777" w:rsidR="00330C6D" w:rsidRPr="00330C6D" w:rsidRDefault="00330C6D" w:rsidP="00330C6D">
      <w:pPr>
        <w:bidi/>
        <w:jc w:val="both"/>
        <w:rPr>
          <w:rFonts w:cs="David" w:hint="cs"/>
          <w:rtl/>
        </w:rPr>
      </w:pPr>
    </w:p>
    <w:p w14:paraId="68F13413" w14:textId="77777777" w:rsidR="00330C6D" w:rsidRPr="00330C6D" w:rsidRDefault="00330C6D" w:rsidP="00330C6D">
      <w:pPr>
        <w:bidi/>
        <w:jc w:val="both"/>
        <w:rPr>
          <w:rFonts w:cs="David" w:hint="cs"/>
          <w:rtl/>
        </w:rPr>
      </w:pPr>
      <w:r w:rsidRPr="00330C6D">
        <w:rPr>
          <w:rFonts w:cs="David" w:hint="cs"/>
          <w:rtl/>
        </w:rPr>
        <w:tab/>
        <w:t xml:space="preserve"> אבל הוא התחנן על נפשו שלא יקבל את התפקיד. </w:t>
      </w:r>
    </w:p>
    <w:p w14:paraId="0867A8A7" w14:textId="77777777" w:rsidR="00330C6D" w:rsidRPr="00330C6D" w:rsidRDefault="00330C6D" w:rsidP="00330C6D">
      <w:pPr>
        <w:bidi/>
        <w:jc w:val="both"/>
        <w:rPr>
          <w:rFonts w:cs="David" w:hint="cs"/>
          <w:rtl/>
        </w:rPr>
      </w:pPr>
    </w:p>
    <w:p w14:paraId="0BBDC9CA" w14:textId="77777777" w:rsidR="00330C6D" w:rsidRPr="00330C6D" w:rsidRDefault="00330C6D" w:rsidP="00330C6D">
      <w:pPr>
        <w:bidi/>
        <w:jc w:val="both"/>
        <w:rPr>
          <w:rFonts w:cs="David" w:hint="cs"/>
          <w:rtl/>
        </w:rPr>
      </w:pPr>
      <w:r w:rsidRPr="00330C6D">
        <w:rPr>
          <w:rFonts w:cs="David" w:hint="cs"/>
          <w:u w:val="single"/>
          <w:rtl/>
        </w:rPr>
        <w:t xml:space="preserve">מנחם אליעזר </w:t>
      </w:r>
      <w:proofErr w:type="spellStart"/>
      <w:r w:rsidRPr="00330C6D">
        <w:rPr>
          <w:rFonts w:cs="David" w:hint="cs"/>
          <w:u w:val="single"/>
          <w:rtl/>
        </w:rPr>
        <w:t>מוזס</w:t>
      </w:r>
      <w:proofErr w:type="spellEnd"/>
      <w:r w:rsidRPr="00330C6D">
        <w:rPr>
          <w:rFonts w:cs="David" w:hint="cs"/>
          <w:u w:val="single"/>
          <w:rtl/>
        </w:rPr>
        <w:t>:</w:t>
      </w:r>
    </w:p>
    <w:p w14:paraId="0AF309ED" w14:textId="77777777" w:rsidR="00330C6D" w:rsidRPr="00330C6D" w:rsidRDefault="00330C6D" w:rsidP="00330C6D">
      <w:pPr>
        <w:bidi/>
        <w:jc w:val="both"/>
        <w:rPr>
          <w:rFonts w:cs="David" w:hint="cs"/>
          <w:rtl/>
        </w:rPr>
      </w:pPr>
    </w:p>
    <w:p w14:paraId="28D07DC6" w14:textId="77777777" w:rsidR="00330C6D" w:rsidRPr="00330C6D" w:rsidRDefault="00330C6D" w:rsidP="00330C6D">
      <w:pPr>
        <w:bidi/>
        <w:jc w:val="both"/>
        <w:rPr>
          <w:rFonts w:cs="David" w:hint="cs"/>
          <w:rtl/>
        </w:rPr>
      </w:pPr>
      <w:r w:rsidRPr="00330C6D">
        <w:rPr>
          <w:rFonts w:cs="David" w:hint="cs"/>
          <w:rtl/>
        </w:rPr>
        <w:tab/>
        <w:t xml:space="preserve">ראה שאתה מתבייש, בגלל זה נבחרת. </w:t>
      </w:r>
    </w:p>
    <w:p w14:paraId="6175E301" w14:textId="77777777" w:rsidR="00330C6D" w:rsidRPr="00330C6D" w:rsidRDefault="00330C6D" w:rsidP="00330C6D">
      <w:pPr>
        <w:bidi/>
        <w:jc w:val="both"/>
        <w:rPr>
          <w:rFonts w:cs="David" w:hint="cs"/>
          <w:rtl/>
        </w:rPr>
      </w:pPr>
    </w:p>
    <w:p w14:paraId="0292818C" w14:textId="77777777" w:rsidR="00330C6D" w:rsidRPr="00330C6D" w:rsidRDefault="00330C6D" w:rsidP="00330C6D">
      <w:pPr>
        <w:bidi/>
        <w:jc w:val="both"/>
        <w:rPr>
          <w:rFonts w:cs="David" w:hint="cs"/>
          <w:rtl/>
        </w:rPr>
      </w:pPr>
      <w:r w:rsidRPr="00330C6D">
        <w:rPr>
          <w:rFonts w:cs="David" w:hint="cs"/>
          <w:u w:val="single"/>
          <w:rtl/>
        </w:rPr>
        <w:t xml:space="preserve">זאב </w:t>
      </w:r>
      <w:proofErr w:type="spellStart"/>
      <w:r w:rsidRPr="00330C6D">
        <w:rPr>
          <w:rFonts w:cs="David" w:hint="cs"/>
          <w:u w:val="single"/>
          <w:rtl/>
        </w:rPr>
        <w:t>ביילסקי</w:t>
      </w:r>
      <w:proofErr w:type="spellEnd"/>
      <w:r w:rsidRPr="00330C6D">
        <w:rPr>
          <w:rFonts w:cs="David" w:hint="cs"/>
          <w:u w:val="single"/>
          <w:rtl/>
        </w:rPr>
        <w:t>:</w:t>
      </w:r>
    </w:p>
    <w:p w14:paraId="498085B7" w14:textId="77777777" w:rsidR="00330C6D" w:rsidRPr="00330C6D" w:rsidRDefault="00330C6D" w:rsidP="00330C6D">
      <w:pPr>
        <w:bidi/>
        <w:jc w:val="both"/>
        <w:rPr>
          <w:rFonts w:cs="David" w:hint="cs"/>
          <w:rtl/>
        </w:rPr>
      </w:pPr>
    </w:p>
    <w:p w14:paraId="62969D9D" w14:textId="77777777" w:rsidR="00330C6D" w:rsidRPr="00330C6D" w:rsidRDefault="00330C6D" w:rsidP="00330C6D">
      <w:pPr>
        <w:bidi/>
        <w:jc w:val="both"/>
        <w:rPr>
          <w:rFonts w:cs="David" w:hint="cs"/>
          <w:rtl/>
        </w:rPr>
      </w:pPr>
      <w:r w:rsidRPr="00330C6D">
        <w:rPr>
          <w:rFonts w:cs="David" w:hint="cs"/>
          <w:rtl/>
        </w:rPr>
        <w:tab/>
        <w:t xml:space="preserve"> ופה יש חברי כנסת שלא מוכנים לשים אפילו סטיקר, חס וחלילה - - - </w:t>
      </w:r>
    </w:p>
    <w:p w14:paraId="4729829A" w14:textId="77777777" w:rsidR="00330C6D" w:rsidRPr="00330C6D" w:rsidRDefault="00330C6D" w:rsidP="00330C6D">
      <w:pPr>
        <w:bidi/>
        <w:jc w:val="both"/>
        <w:rPr>
          <w:rFonts w:cs="David" w:hint="cs"/>
          <w:rtl/>
        </w:rPr>
      </w:pPr>
    </w:p>
    <w:p w14:paraId="1E841D5F" w14:textId="77777777" w:rsidR="00330C6D" w:rsidRPr="00330C6D" w:rsidRDefault="00330C6D" w:rsidP="00330C6D">
      <w:pPr>
        <w:bidi/>
        <w:jc w:val="both"/>
        <w:rPr>
          <w:rFonts w:cs="David" w:hint="cs"/>
          <w:rtl/>
        </w:rPr>
      </w:pPr>
      <w:r w:rsidRPr="00330C6D">
        <w:rPr>
          <w:rFonts w:cs="David" w:hint="cs"/>
          <w:u w:val="single"/>
          <w:rtl/>
        </w:rPr>
        <w:t xml:space="preserve">מנחם אליעזר </w:t>
      </w:r>
      <w:proofErr w:type="spellStart"/>
      <w:r w:rsidRPr="00330C6D">
        <w:rPr>
          <w:rFonts w:cs="David" w:hint="cs"/>
          <w:u w:val="single"/>
          <w:rtl/>
        </w:rPr>
        <w:t>מוזס</w:t>
      </w:r>
      <w:proofErr w:type="spellEnd"/>
      <w:r w:rsidRPr="00330C6D">
        <w:rPr>
          <w:rFonts w:cs="David" w:hint="cs"/>
          <w:u w:val="single"/>
          <w:rtl/>
        </w:rPr>
        <w:t>:</w:t>
      </w:r>
    </w:p>
    <w:p w14:paraId="4D678DAB" w14:textId="77777777" w:rsidR="00330C6D" w:rsidRPr="00330C6D" w:rsidRDefault="00330C6D" w:rsidP="00330C6D">
      <w:pPr>
        <w:bidi/>
        <w:jc w:val="both"/>
        <w:rPr>
          <w:rFonts w:cs="David" w:hint="cs"/>
          <w:rtl/>
        </w:rPr>
      </w:pPr>
    </w:p>
    <w:p w14:paraId="18B2AFE4" w14:textId="77777777" w:rsidR="00330C6D" w:rsidRPr="00330C6D" w:rsidRDefault="00330C6D" w:rsidP="00330C6D">
      <w:pPr>
        <w:bidi/>
        <w:jc w:val="both"/>
        <w:rPr>
          <w:rFonts w:cs="David" w:hint="cs"/>
          <w:rtl/>
        </w:rPr>
      </w:pPr>
      <w:r w:rsidRPr="00330C6D">
        <w:rPr>
          <w:rFonts w:cs="David" w:hint="cs"/>
          <w:rtl/>
        </w:rPr>
        <w:tab/>
        <w:t xml:space="preserve"> זה מטעמי ביטחון. </w:t>
      </w:r>
    </w:p>
    <w:p w14:paraId="1A127E58" w14:textId="77777777" w:rsidR="00330C6D" w:rsidRDefault="00330C6D" w:rsidP="00330C6D">
      <w:pPr>
        <w:bidi/>
        <w:jc w:val="both"/>
        <w:rPr>
          <w:rFonts w:cs="David" w:hint="cs"/>
          <w:rtl/>
        </w:rPr>
      </w:pPr>
    </w:p>
    <w:p w14:paraId="5285B881" w14:textId="77777777" w:rsidR="00330C6D" w:rsidRDefault="00330C6D" w:rsidP="00330C6D">
      <w:pPr>
        <w:bidi/>
        <w:jc w:val="both"/>
        <w:rPr>
          <w:rFonts w:cs="David" w:hint="cs"/>
          <w:rtl/>
        </w:rPr>
      </w:pPr>
    </w:p>
    <w:p w14:paraId="6F041217" w14:textId="77777777" w:rsidR="00330C6D" w:rsidRDefault="00330C6D" w:rsidP="00330C6D">
      <w:pPr>
        <w:bidi/>
        <w:jc w:val="both"/>
        <w:rPr>
          <w:rFonts w:cs="David" w:hint="cs"/>
          <w:rtl/>
        </w:rPr>
      </w:pPr>
    </w:p>
    <w:p w14:paraId="0A36E569" w14:textId="77777777" w:rsidR="00330C6D" w:rsidRDefault="00330C6D" w:rsidP="00330C6D">
      <w:pPr>
        <w:bidi/>
        <w:jc w:val="both"/>
        <w:rPr>
          <w:rFonts w:cs="David" w:hint="cs"/>
          <w:rtl/>
        </w:rPr>
      </w:pPr>
    </w:p>
    <w:p w14:paraId="770B93BB" w14:textId="77777777" w:rsidR="00330C6D" w:rsidRPr="00330C6D" w:rsidRDefault="00330C6D" w:rsidP="00330C6D">
      <w:pPr>
        <w:bidi/>
        <w:jc w:val="both"/>
        <w:rPr>
          <w:rFonts w:cs="David" w:hint="cs"/>
          <w:rtl/>
        </w:rPr>
      </w:pPr>
    </w:p>
    <w:p w14:paraId="122F5BAE" w14:textId="77777777" w:rsidR="00330C6D" w:rsidRPr="00330C6D" w:rsidRDefault="00330C6D" w:rsidP="00330C6D">
      <w:pPr>
        <w:bidi/>
        <w:jc w:val="both"/>
        <w:rPr>
          <w:rFonts w:cs="David" w:hint="cs"/>
          <w:rtl/>
        </w:rPr>
      </w:pPr>
      <w:r w:rsidRPr="00330C6D">
        <w:rPr>
          <w:rFonts w:cs="David" w:hint="cs"/>
          <w:u w:val="single"/>
          <w:rtl/>
        </w:rPr>
        <w:t xml:space="preserve">זאב </w:t>
      </w:r>
      <w:proofErr w:type="spellStart"/>
      <w:r w:rsidRPr="00330C6D">
        <w:rPr>
          <w:rFonts w:cs="David" w:hint="cs"/>
          <w:u w:val="single"/>
          <w:rtl/>
        </w:rPr>
        <w:t>ביילסקי</w:t>
      </w:r>
      <w:proofErr w:type="spellEnd"/>
      <w:r w:rsidRPr="00330C6D">
        <w:rPr>
          <w:rFonts w:cs="David" w:hint="cs"/>
          <w:u w:val="single"/>
          <w:rtl/>
        </w:rPr>
        <w:t>:</w:t>
      </w:r>
    </w:p>
    <w:p w14:paraId="3DDCE7AC" w14:textId="77777777" w:rsidR="00330C6D" w:rsidRPr="00330C6D" w:rsidRDefault="00330C6D" w:rsidP="00330C6D">
      <w:pPr>
        <w:bidi/>
        <w:jc w:val="both"/>
        <w:rPr>
          <w:rFonts w:cs="David" w:hint="cs"/>
          <w:rtl/>
        </w:rPr>
      </w:pPr>
    </w:p>
    <w:p w14:paraId="5EB07392" w14:textId="77777777" w:rsidR="00330C6D" w:rsidRPr="00330C6D" w:rsidRDefault="00330C6D" w:rsidP="00330C6D">
      <w:pPr>
        <w:bidi/>
        <w:jc w:val="both"/>
        <w:rPr>
          <w:rFonts w:cs="David" w:hint="cs"/>
          <w:rtl/>
        </w:rPr>
      </w:pPr>
      <w:r w:rsidRPr="00330C6D">
        <w:rPr>
          <w:rFonts w:cs="David" w:hint="cs"/>
          <w:rtl/>
        </w:rPr>
        <w:tab/>
        <w:t xml:space="preserve"> יש לי הצעה יותר טובה, יש עכשיו קופסא ירוקה, אני הולך להציע ליושב ראש, קופסא ירוקה שלא יזהו אותך אבל מבפנים נראה איך כל אחד נוהג. מה יש? גם את זה אנחנו לא יכולים לתת דוגמא? לכן אני בהחלט חושב שכדאי ליזום דיון על חסינות של חברי הכנסת ולהבהיר פה לכולם שכולנו באים מתוך העם וצריכים לשמש דוגמא לעם. </w:t>
      </w:r>
    </w:p>
    <w:p w14:paraId="324E89D2" w14:textId="77777777" w:rsidR="00330C6D" w:rsidRPr="00330C6D" w:rsidRDefault="00330C6D" w:rsidP="00330C6D">
      <w:pPr>
        <w:bidi/>
        <w:jc w:val="both"/>
        <w:rPr>
          <w:rFonts w:cs="David" w:hint="cs"/>
          <w:rtl/>
        </w:rPr>
      </w:pPr>
    </w:p>
    <w:p w14:paraId="0A0A18B5"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0627BF2" w14:textId="77777777" w:rsidR="00330C6D" w:rsidRPr="00330C6D" w:rsidRDefault="00330C6D" w:rsidP="00330C6D">
      <w:pPr>
        <w:bidi/>
        <w:jc w:val="both"/>
        <w:rPr>
          <w:rFonts w:cs="David" w:hint="cs"/>
          <w:rtl/>
        </w:rPr>
      </w:pPr>
    </w:p>
    <w:p w14:paraId="1D39C27E" w14:textId="77777777" w:rsidR="00330C6D" w:rsidRPr="00330C6D" w:rsidRDefault="00330C6D" w:rsidP="00330C6D">
      <w:pPr>
        <w:bidi/>
        <w:jc w:val="both"/>
        <w:rPr>
          <w:rFonts w:cs="David" w:hint="cs"/>
          <w:rtl/>
        </w:rPr>
      </w:pPr>
      <w:r w:rsidRPr="00330C6D">
        <w:rPr>
          <w:rFonts w:cs="David" w:hint="cs"/>
          <w:rtl/>
        </w:rPr>
        <w:tab/>
        <w:t xml:space="preserve"> תודה רבה. חבר הכנסת </w:t>
      </w:r>
      <w:proofErr w:type="spellStart"/>
      <w:r w:rsidRPr="00330C6D">
        <w:rPr>
          <w:rFonts w:cs="David" w:hint="cs"/>
          <w:rtl/>
        </w:rPr>
        <w:t>מיכאלי</w:t>
      </w:r>
      <w:proofErr w:type="spellEnd"/>
      <w:r w:rsidRPr="00330C6D">
        <w:rPr>
          <w:rFonts w:cs="David" w:hint="cs"/>
          <w:rtl/>
        </w:rPr>
        <w:t xml:space="preserve">. </w:t>
      </w:r>
    </w:p>
    <w:p w14:paraId="4BE70B81" w14:textId="77777777" w:rsidR="00330C6D" w:rsidRPr="00330C6D" w:rsidRDefault="00330C6D" w:rsidP="00330C6D">
      <w:pPr>
        <w:bidi/>
        <w:jc w:val="both"/>
        <w:rPr>
          <w:rFonts w:cs="David" w:hint="cs"/>
          <w:rtl/>
        </w:rPr>
      </w:pPr>
    </w:p>
    <w:p w14:paraId="79B12263" w14:textId="77777777" w:rsidR="00330C6D" w:rsidRPr="00330C6D" w:rsidRDefault="00330C6D" w:rsidP="00330C6D">
      <w:pPr>
        <w:bidi/>
        <w:jc w:val="both"/>
        <w:rPr>
          <w:rFonts w:cs="David" w:hint="cs"/>
          <w:rtl/>
        </w:rPr>
      </w:pPr>
      <w:smartTag w:uri="urn:schemas-microsoft-com:office:smarttags" w:element="PersonName">
        <w:r w:rsidRPr="00330C6D">
          <w:rPr>
            <w:rFonts w:cs="David" w:hint="cs"/>
            <w:u w:val="single"/>
            <w:rtl/>
          </w:rPr>
          <w:t xml:space="preserve">אברהם </w:t>
        </w:r>
        <w:proofErr w:type="spellStart"/>
        <w:r w:rsidRPr="00330C6D">
          <w:rPr>
            <w:rFonts w:cs="David" w:hint="cs"/>
            <w:u w:val="single"/>
            <w:rtl/>
          </w:rPr>
          <w:t>מיכאלי</w:t>
        </w:r>
      </w:smartTag>
      <w:proofErr w:type="spellEnd"/>
      <w:r w:rsidRPr="00330C6D">
        <w:rPr>
          <w:rFonts w:cs="David" w:hint="cs"/>
          <w:u w:val="single"/>
          <w:rtl/>
        </w:rPr>
        <w:t>:</w:t>
      </w:r>
    </w:p>
    <w:p w14:paraId="1B811798" w14:textId="77777777" w:rsidR="00330C6D" w:rsidRPr="00330C6D" w:rsidRDefault="00330C6D" w:rsidP="00330C6D">
      <w:pPr>
        <w:bidi/>
        <w:jc w:val="both"/>
        <w:rPr>
          <w:rFonts w:cs="David" w:hint="cs"/>
          <w:rtl/>
        </w:rPr>
      </w:pPr>
    </w:p>
    <w:p w14:paraId="4272DDC9" w14:textId="77777777" w:rsidR="00330C6D" w:rsidRPr="00330C6D" w:rsidRDefault="00330C6D" w:rsidP="00330C6D">
      <w:pPr>
        <w:bidi/>
        <w:jc w:val="both"/>
        <w:rPr>
          <w:rFonts w:cs="David" w:hint="cs"/>
          <w:rtl/>
        </w:rPr>
      </w:pPr>
      <w:r w:rsidRPr="00330C6D">
        <w:rPr>
          <w:rFonts w:cs="David" w:hint="cs"/>
          <w:rtl/>
        </w:rPr>
        <w:tab/>
        <w:t xml:space="preserve">לגבי הנושא שהעלית, אני חושב שזה באמת חמור מאוד. אני לא רוצה לחזור על כל הדברים, ששני הגורמים שלא התייצבו בדיון כזה, לדעתי כן מהותי, ולא באו לפה ושלחו לנו מכתב דרך איזו רל"שית שאני חלילה לא מזלזל בה, אני חושב מה אנחנו ככנסת יכולים לעשות נגד זה, זו לא פעם ראשונה ולא פעם שנייה - - -  </w:t>
      </w:r>
    </w:p>
    <w:p w14:paraId="4BB3515E" w14:textId="77777777" w:rsidR="00330C6D" w:rsidRPr="00330C6D" w:rsidRDefault="00330C6D" w:rsidP="00330C6D">
      <w:pPr>
        <w:bidi/>
        <w:jc w:val="both"/>
        <w:rPr>
          <w:rFonts w:cs="David" w:hint="cs"/>
          <w:rtl/>
        </w:rPr>
      </w:pPr>
    </w:p>
    <w:p w14:paraId="39456BD3"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7464DFA" w14:textId="77777777" w:rsidR="00330C6D" w:rsidRPr="00330C6D" w:rsidRDefault="00330C6D" w:rsidP="00330C6D">
      <w:pPr>
        <w:bidi/>
        <w:jc w:val="both"/>
        <w:rPr>
          <w:rFonts w:cs="David" w:hint="cs"/>
          <w:rtl/>
        </w:rPr>
      </w:pPr>
    </w:p>
    <w:p w14:paraId="1F2A3EDF" w14:textId="77777777" w:rsidR="00330C6D" w:rsidRPr="00330C6D" w:rsidRDefault="00330C6D" w:rsidP="00330C6D">
      <w:pPr>
        <w:bidi/>
        <w:jc w:val="both"/>
        <w:rPr>
          <w:rFonts w:cs="David" w:hint="cs"/>
          <w:rtl/>
        </w:rPr>
      </w:pPr>
      <w:r w:rsidRPr="00330C6D">
        <w:rPr>
          <w:rFonts w:cs="David" w:hint="cs"/>
          <w:rtl/>
        </w:rPr>
        <w:tab/>
        <w:t xml:space="preserve">תאמין לי הם יתייצבו בדיון הבא. </w:t>
      </w:r>
    </w:p>
    <w:p w14:paraId="32BABCB1" w14:textId="77777777" w:rsidR="00330C6D" w:rsidRPr="00330C6D" w:rsidRDefault="00330C6D" w:rsidP="00330C6D">
      <w:pPr>
        <w:bidi/>
        <w:jc w:val="both"/>
        <w:rPr>
          <w:rFonts w:cs="David" w:hint="cs"/>
          <w:rtl/>
        </w:rPr>
      </w:pPr>
    </w:p>
    <w:p w14:paraId="40E5974F" w14:textId="77777777" w:rsidR="00330C6D" w:rsidRPr="00330C6D" w:rsidRDefault="00330C6D" w:rsidP="00330C6D">
      <w:pPr>
        <w:bidi/>
        <w:jc w:val="both"/>
        <w:rPr>
          <w:rFonts w:cs="David" w:hint="cs"/>
          <w:rtl/>
        </w:rPr>
      </w:pPr>
      <w:r w:rsidRPr="00330C6D">
        <w:rPr>
          <w:rFonts w:cs="David" w:hint="cs"/>
          <w:u w:val="single"/>
          <w:rtl/>
        </w:rPr>
        <w:t xml:space="preserve">מנחם אליעזר </w:t>
      </w:r>
      <w:proofErr w:type="spellStart"/>
      <w:r w:rsidRPr="00330C6D">
        <w:rPr>
          <w:rFonts w:cs="David" w:hint="cs"/>
          <w:u w:val="single"/>
          <w:rtl/>
        </w:rPr>
        <w:t>מוזס</w:t>
      </w:r>
      <w:proofErr w:type="spellEnd"/>
      <w:r w:rsidRPr="00330C6D">
        <w:rPr>
          <w:rFonts w:cs="David" w:hint="cs"/>
          <w:u w:val="single"/>
          <w:rtl/>
        </w:rPr>
        <w:t>:</w:t>
      </w:r>
    </w:p>
    <w:p w14:paraId="42EA96B4" w14:textId="77777777" w:rsidR="00330C6D" w:rsidRPr="00330C6D" w:rsidRDefault="00330C6D" w:rsidP="00330C6D">
      <w:pPr>
        <w:bidi/>
        <w:jc w:val="both"/>
        <w:rPr>
          <w:rFonts w:cs="David" w:hint="cs"/>
          <w:rtl/>
        </w:rPr>
      </w:pPr>
    </w:p>
    <w:p w14:paraId="3CA44B89" w14:textId="77777777" w:rsidR="00330C6D" w:rsidRPr="00330C6D" w:rsidRDefault="00330C6D" w:rsidP="00330C6D">
      <w:pPr>
        <w:bidi/>
        <w:jc w:val="both"/>
        <w:rPr>
          <w:rFonts w:cs="David" w:hint="cs"/>
          <w:rtl/>
        </w:rPr>
      </w:pPr>
      <w:r w:rsidRPr="00330C6D">
        <w:rPr>
          <w:rFonts w:cs="David" w:hint="cs"/>
          <w:rtl/>
        </w:rPr>
        <w:tab/>
        <w:t xml:space="preserve"> יש לך סנקציות?</w:t>
      </w:r>
    </w:p>
    <w:p w14:paraId="05F29FF0" w14:textId="77777777" w:rsidR="00330C6D" w:rsidRPr="00330C6D" w:rsidRDefault="00330C6D" w:rsidP="00330C6D">
      <w:pPr>
        <w:bidi/>
        <w:jc w:val="both"/>
        <w:rPr>
          <w:rFonts w:cs="David" w:hint="cs"/>
          <w:rtl/>
        </w:rPr>
      </w:pPr>
    </w:p>
    <w:p w14:paraId="47EE7382"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21D21A58" w14:textId="77777777" w:rsidR="00330C6D" w:rsidRPr="00330C6D" w:rsidRDefault="00330C6D" w:rsidP="00330C6D">
      <w:pPr>
        <w:bidi/>
        <w:jc w:val="both"/>
        <w:rPr>
          <w:rFonts w:cs="David" w:hint="cs"/>
          <w:rtl/>
        </w:rPr>
      </w:pPr>
    </w:p>
    <w:p w14:paraId="14496CD3" w14:textId="77777777" w:rsidR="00330C6D" w:rsidRPr="00330C6D" w:rsidRDefault="00330C6D" w:rsidP="00330C6D">
      <w:pPr>
        <w:bidi/>
        <w:jc w:val="both"/>
        <w:rPr>
          <w:rFonts w:cs="David" w:hint="cs"/>
          <w:rtl/>
        </w:rPr>
      </w:pPr>
      <w:r w:rsidRPr="00330C6D">
        <w:rPr>
          <w:rFonts w:cs="David" w:hint="cs"/>
          <w:rtl/>
        </w:rPr>
        <w:tab/>
        <w:t xml:space="preserve"> אל תדאג, הם יתייצבו בדיון הבא. </w:t>
      </w:r>
    </w:p>
    <w:p w14:paraId="5FE09FBC" w14:textId="77777777" w:rsidR="00330C6D" w:rsidRPr="00330C6D" w:rsidRDefault="00330C6D" w:rsidP="00330C6D">
      <w:pPr>
        <w:bidi/>
        <w:jc w:val="both"/>
        <w:rPr>
          <w:rFonts w:cs="David" w:hint="cs"/>
          <w:rtl/>
        </w:rPr>
      </w:pPr>
    </w:p>
    <w:p w14:paraId="475CDB45" w14:textId="77777777" w:rsidR="00330C6D" w:rsidRPr="00330C6D" w:rsidRDefault="00330C6D" w:rsidP="00330C6D">
      <w:pPr>
        <w:bidi/>
        <w:jc w:val="both"/>
        <w:rPr>
          <w:rFonts w:cs="David" w:hint="cs"/>
          <w:rtl/>
        </w:rPr>
      </w:pPr>
      <w:r w:rsidRPr="00330C6D">
        <w:rPr>
          <w:rFonts w:cs="David" w:hint="cs"/>
          <w:u w:val="single"/>
          <w:rtl/>
        </w:rPr>
        <w:t xml:space="preserve">אברהם </w:t>
      </w:r>
      <w:proofErr w:type="spellStart"/>
      <w:r w:rsidRPr="00330C6D">
        <w:rPr>
          <w:rFonts w:cs="David" w:hint="cs"/>
          <w:u w:val="single"/>
          <w:rtl/>
        </w:rPr>
        <w:t>מיכאלי</w:t>
      </w:r>
      <w:proofErr w:type="spellEnd"/>
      <w:r w:rsidRPr="00330C6D">
        <w:rPr>
          <w:rFonts w:cs="David" w:hint="cs"/>
          <w:u w:val="single"/>
          <w:rtl/>
        </w:rPr>
        <w:t>:</w:t>
      </w:r>
    </w:p>
    <w:p w14:paraId="5054B617" w14:textId="77777777" w:rsidR="00330C6D" w:rsidRPr="00330C6D" w:rsidRDefault="00330C6D" w:rsidP="00330C6D">
      <w:pPr>
        <w:bidi/>
        <w:jc w:val="both"/>
        <w:rPr>
          <w:rFonts w:cs="David" w:hint="cs"/>
          <w:rtl/>
        </w:rPr>
      </w:pPr>
    </w:p>
    <w:p w14:paraId="5CDA69E5" w14:textId="77777777" w:rsidR="00330C6D" w:rsidRPr="00330C6D" w:rsidRDefault="00330C6D" w:rsidP="00330C6D">
      <w:pPr>
        <w:bidi/>
        <w:jc w:val="both"/>
        <w:rPr>
          <w:rFonts w:cs="David" w:hint="cs"/>
          <w:rtl/>
        </w:rPr>
      </w:pPr>
      <w:r w:rsidRPr="00330C6D">
        <w:rPr>
          <w:rFonts w:cs="David" w:hint="cs"/>
          <w:rtl/>
        </w:rPr>
        <w:tab/>
        <w:t>זה מה שאני מבקש ממך אדוני היושב ראש, להתייעץ עם יושב ראש הכנסת שהדבר הזה לא יקרה יותר.</w:t>
      </w:r>
    </w:p>
    <w:p w14:paraId="421D525A" w14:textId="77777777" w:rsidR="00330C6D" w:rsidRPr="00330C6D" w:rsidRDefault="00330C6D" w:rsidP="00330C6D">
      <w:pPr>
        <w:bidi/>
        <w:jc w:val="both"/>
        <w:rPr>
          <w:rFonts w:cs="David" w:hint="cs"/>
          <w:rtl/>
        </w:rPr>
      </w:pPr>
    </w:p>
    <w:p w14:paraId="79ED3091"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B6D1DC5" w14:textId="77777777" w:rsidR="00330C6D" w:rsidRPr="00330C6D" w:rsidRDefault="00330C6D" w:rsidP="00330C6D">
      <w:pPr>
        <w:bidi/>
        <w:jc w:val="both"/>
        <w:rPr>
          <w:rFonts w:cs="David" w:hint="cs"/>
          <w:rtl/>
        </w:rPr>
      </w:pPr>
    </w:p>
    <w:p w14:paraId="441BC20B" w14:textId="77777777" w:rsidR="00330C6D" w:rsidRPr="00330C6D" w:rsidRDefault="00330C6D" w:rsidP="00330C6D">
      <w:pPr>
        <w:bidi/>
        <w:jc w:val="both"/>
        <w:rPr>
          <w:rFonts w:cs="David" w:hint="cs"/>
          <w:rtl/>
        </w:rPr>
      </w:pPr>
      <w:r w:rsidRPr="00330C6D">
        <w:rPr>
          <w:rFonts w:cs="David" w:hint="cs"/>
          <w:rtl/>
        </w:rPr>
        <w:tab/>
        <w:t xml:space="preserve"> אני מציע לשני המציעים להתייחס לסיכום הדיון. אני מציע לכל אחד מכם לא לפרוס את כל טענותיו כי בוודאי תרצו לעשות את זה בדיון הבא שיהיה מהותי ביחד עם נציגי הרשות המבצעת, לכן גם אתם תנסו בכל זאת להתייחס כרגע אך ורק להליך עצמו ולא לפרוס את כל טענותיכם אבל אתן לכם לסכם, אריה אלדד ואחר כך אבי </w:t>
      </w:r>
      <w:proofErr w:type="spellStart"/>
      <w:r w:rsidRPr="00330C6D">
        <w:rPr>
          <w:rFonts w:cs="David" w:hint="cs"/>
          <w:rtl/>
        </w:rPr>
        <w:t>דיכטר</w:t>
      </w:r>
      <w:proofErr w:type="spellEnd"/>
      <w:r w:rsidRPr="00330C6D">
        <w:rPr>
          <w:rFonts w:cs="David" w:hint="cs"/>
          <w:rtl/>
        </w:rPr>
        <w:t xml:space="preserve">, בבקשה. </w:t>
      </w:r>
    </w:p>
    <w:p w14:paraId="77EFF1AA" w14:textId="77777777" w:rsidR="00330C6D" w:rsidRPr="00330C6D" w:rsidRDefault="00330C6D" w:rsidP="00330C6D">
      <w:pPr>
        <w:bidi/>
        <w:jc w:val="both"/>
        <w:rPr>
          <w:rFonts w:cs="David" w:hint="cs"/>
          <w:rtl/>
        </w:rPr>
      </w:pPr>
    </w:p>
    <w:p w14:paraId="4B170683" w14:textId="77777777" w:rsidR="00330C6D" w:rsidRPr="00330C6D" w:rsidRDefault="00330C6D" w:rsidP="00330C6D">
      <w:pPr>
        <w:bidi/>
        <w:jc w:val="both"/>
        <w:rPr>
          <w:rFonts w:cs="David" w:hint="cs"/>
          <w:u w:val="single"/>
          <w:rtl/>
        </w:rPr>
      </w:pPr>
      <w:r w:rsidRPr="00330C6D">
        <w:rPr>
          <w:rFonts w:cs="David" w:hint="cs"/>
          <w:u w:val="single"/>
          <w:rtl/>
        </w:rPr>
        <w:t>אריה אלדד:</w:t>
      </w:r>
    </w:p>
    <w:p w14:paraId="4D619DE4" w14:textId="77777777" w:rsidR="00330C6D" w:rsidRPr="00330C6D" w:rsidRDefault="00330C6D" w:rsidP="00330C6D">
      <w:pPr>
        <w:bidi/>
        <w:jc w:val="both"/>
        <w:rPr>
          <w:rFonts w:cs="David" w:hint="cs"/>
          <w:u w:val="single"/>
          <w:rtl/>
        </w:rPr>
      </w:pPr>
    </w:p>
    <w:p w14:paraId="34F3068D" w14:textId="77777777" w:rsidR="00330C6D" w:rsidRPr="00330C6D" w:rsidRDefault="00330C6D" w:rsidP="00330C6D">
      <w:pPr>
        <w:bidi/>
        <w:jc w:val="both"/>
        <w:rPr>
          <w:rFonts w:cs="David" w:hint="cs"/>
          <w:rtl/>
        </w:rPr>
      </w:pPr>
      <w:r w:rsidRPr="00330C6D">
        <w:rPr>
          <w:rFonts w:cs="David" w:hint="cs"/>
          <w:rtl/>
        </w:rPr>
        <w:tab/>
        <w:t xml:space="preserve"> תודה אדוני היושב ראש. העובדה שמערכת הביטחון מצפצפת על הכנסת ולא התייצבה לדיון היום היא יריקה בפרצופה של הכנסת. העובדה שהם עצרו חבר כנסת בידיעה שהוא חבר כנסת בידיעה שהוא חבר כנסת, ואני לא נכנס לסמנטיקה אם עצרו אותו או עכבו אותו או החזיקו אותו והכניסו אותו לג'יפ וסגרו את הדלת. אנחנו מבינים היטב מה המשמעות של לקחת חבר כנסת ולסגור אותו בתוך אוטו ולא חשוב הסמנטיקה המשפטית אם זה מעצר או עיכוב. זה  הפרעה לתפקידו של חבר כנסת. אלה שני צדדים של אותה מטבע. לצפצף על חסינות חברי הכנסת  בשטח ולצפצף על הכנסת כמוסד ולא להופיע לדיונים שלה. זאת תופעה וראינו אותה לפני שבוע ואני חושב שצריך להיאבק בה הכי אגרסיבי שאפשר כדי להבהיר גם לגופי אכיפת החוק וגם למשרדי ממשלה אחרים שהכנסת היא הריבון והם חייבים להגיע לדיונים כשהם מוזמנים. ולהבהיר רוחבית לכל משרדי הממשלה מה המשמעות של חוק חסינות חברי הכנסת. זו באמת מסגרת הדיון ובכלל לא לגופו, אני בכלל לא רוצה להיכנס לפרטים של האירוע שם. </w:t>
      </w:r>
    </w:p>
    <w:p w14:paraId="6A4F1714" w14:textId="77777777" w:rsidR="00330C6D" w:rsidRPr="00330C6D" w:rsidRDefault="00330C6D" w:rsidP="00330C6D">
      <w:pPr>
        <w:bidi/>
        <w:jc w:val="both"/>
        <w:rPr>
          <w:rFonts w:cs="David" w:hint="cs"/>
          <w:rtl/>
        </w:rPr>
      </w:pPr>
    </w:p>
    <w:p w14:paraId="77353B85" w14:textId="77777777" w:rsidR="00330C6D" w:rsidRDefault="00330C6D" w:rsidP="00330C6D">
      <w:pPr>
        <w:bidi/>
        <w:ind w:firstLine="567"/>
        <w:jc w:val="both"/>
        <w:rPr>
          <w:rFonts w:cs="David" w:hint="cs"/>
          <w:rtl/>
        </w:rPr>
      </w:pPr>
    </w:p>
    <w:p w14:paraId="503954AD" w14:textId="77777777" w:rsidR="00330C6D" w:rsidRDefault="00330C6D" w:rsidP="00330C6D">
      <w:pPr>
        <w:bidi/>
        <w:ind w:firstLine="567"/>
        <w:jc w:val="both"/>
        <w:rPr>
          <w:rFonts w:cs="David" w:hint="cs"/>
          <w:rtl/>
        </w:rPr>
      </w:pPr>
    </w:p>
    <w:p w14:paraId="42725853" w14:textId="77777777" w:rsidR="00330C6D" w:rsidRDefault="00330C6D" w:rsidP="00330C6D">
      <w:pPr>
        <w:bidi/>
        <w:ind w:firstLine="567"/>
        <w:jc w:val="both"/>
        <w:rPr>
          <w:rFonts w:cs="David" w:hint="cs"/>
          <w:rtl/>
        </w:rPr>
      </w:pPr>
    </w:p>
    <w:p w14:paraId="37B33C13" w14:textId="77777777" w:rsidR="00330C6D" w:rsidRPr="00330C6D" w:rsidRDefault="00330C6D" w:rsidP="00330C6D">
      <w:pPr>
        <w:bidi/>
        <w:ind w:firstLine="567"/>
        <w:jc w:val="both"/>
        <w:rPr>
          <w:rFonts w:cs="David" w:hint="cs"/>
          <w:rtl/>
        </w:rPr>
      </w:pPr>
      <w:r w:rsidRPr="00330C6D">
        <w:rPr>
          <w:rFonts w:cs="David" w:hint="cs"/>
          <w:rtl/>
        </w:rPr>
        <w:t xml:space="preserve">לכאורה אין לוועדות הכנסת אמצעי אכיפה למעט הוועדה לביקורת המדינה שיכולה להוציא צווים ולהביא את האנשים. זאת אפשרות אחת. לגלגל את הדיון כדרישה מהוועדה לביקורת המדינה, להוציא צווי הבאה - - - </w:t>
      </w:r>
    </w:p>
    <w:p w14:paraId="72146929" w14:textId="77777777" w:rsidR="00330C6D" w:rsidRPr="00330C6D" w:rsidRDefault="00330C6D" w:rsidP="00330C6D">
      <w:pPr>
        <w:bidi/>
        <w:ind w:firstLine="567"/>
        <w:jc w:val="both"/>
        <w:rPr>
          <w:rFonts w:cs="David" w:hint="cs"/>
          <w:rtl/>
        </w:rPr>
      </w:pPr>
    </w:p>
    <w:p w14:paraId="141335F2"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400935B1" w14:textId="77777777" w:rsidR="00330C6D" w:rsidRPr="00330C6D" w:rsidRDefault="00330C6D" w:rsidP="00330C6D">
      <w:pPr>
        <w:bidi/>
        <w:jc w:val="both"/>
        <w:rPr>
          <w:rFonts w:cs="David" w:hint="cs"/>
          <w:rtl/>
        </w:rPr>
      </w:pPr>
    </w:p>
    <w:p w14:paraId="3C5DAAA8" w14:textId="77777777" w:rsidR="00330C6D" w:rsidRPr="00330C6D" w:rsidRDefault="00330C6D" w:rsidP="00330C6D">
      <w:pPr>
        <w:bidi/>
        <w:ind w:firstLine="567"/>
        <w:jc w:val="both"/>
        <w:rPr>
          <w:rFonts w:cs="David" w:hint="cs"/>
          <w:rtl/>
        </w:rPr>
      </w:pPr>
      <w:r w:rsidRPr="00330C6D">
        <w:rPr>
          <w:rFonts w:cs="David" w:hint="cs"/>
          <w:rtl/>
        </w:rPr>
        <w:t xml:space="preserve">הם יבואו גם ככה. </w:t>
      </w:r>
    </w:p>
    <w:p w14:paraId="7068C353" w14:textId="77777777" w:rsidR="00330C6D" w:rsidRPr="00330C6D" w:rsidRDefault="00330C6D" w:rsidP="00330C6D">
      <w:pPr>
        <w:bidi/>
        <w:ind w:firstLine="567"/>
        <w:jc w:val="both"/>
        <w:rPr>
          <w:rFonts w:cs="David" w:hint="cs"/>
          <w:rtl/>
        </w:rPr>
      </w:pPr>
    </w:p>
    <w:p w14:paraId="7E1A2E40" w14:textId="77777777" w:rsidR="00330C6D" w:rsidRPr="00330C6D" w:rsidRDefault="00330C6D" w:rsidP="00330C6D">
      <w:pPr>
        <w:bidi/>
        <w:jc w:val="both"/>
        <w:rPr>
          <w:rFonts w:cs="David" w:hint="cs"/>
          <w:rtl/>
        </w:rPr>
      </w:pPr>
      <w:r w:rsidRPr="00330C6D">
        <w:rPr>
          <w:rFonts w:cs="David" w:hint="cs"/>
          <w:u w:val="single"/>
          <w:rtl/>
        </w:rPr>
        <w:t>אריה אלדד:</w:t>
      </w:r>
    </w:p>
    <w:p w14:paraId="4D6D4B0E" w14:textId="77777777" w:rsidR="00330C6D" w:rsidRPr="00330C6D" w:rsidRDefault="00330C6D" w:rsidP="00330C6D">
      <w:pPr>
        <w:bidi/>
        <w:jc w:val="both"/>
        <w:rPr>
          <w:rFonts w:cs="David" w:hint="cs"/>
          <w:rtl/>
        </w:rPr>
      </w:pPr>
    </w:p>
    <w:p w14:paraId="74E53106" w14:textId="77777777" w:rsidR="00330C6D" w:rsidRPr="00330C6D" w:rsidRDefault="00330C6D" w:rsidP="00330C6D">
      <w:pPr>
        <w:bidi/>
        <w:ind w:firstLine="567"/>
        <w:jc w:val="both"/>
        <w:rPr>
          <w:rFonts w:cs="David" w:hint="cs"/>
          <w:rtl/>
        </w:rPr>
      </w:pPr>
      <w:r w:rsidRPr="00330C6D">
        <w:rPr>
          <w:rFonts w:cs="David" w:hint="cs"/>
          <w:rtl/>
        </w:rPr>
        <w:t xml:space="preserve">לכל הקבוצה הזאת שסירבה היום להופיע, לראש המינהל האזרחי - - - </w:t>
      </w:r>
    </w:p>
    <w:p w14:paraId="1796A453" w14:textId="77777777" w:rsidR="00330C6D" w:rsidRPr="00330C6D" w:rsidRDefault="00330C6D" w:rsidP="00330C6D">
      <w:pPr>
        <w:bidi/>
        <w:ind w:firstLine="567"/>
        <w:jc w:val="both"/>
        <w:rPr>
          <w:rFonts w:cs="David" w:hint="cs"/>
          <w:rtl/>
        </w:rPr>
      </w:pPr>
    </w:p>
    <w:p w14:paraId="092AC26C" w14:textId="77777777" w:rsidR="00330C6D" w:rsidRPr="00330C6D" w:rsidRDefault="00330C6D" w:rsidP="00330C6D">
      <w:pPr>
        <w:bidi/>
        <w:ind w:firstLine="567"/>
        <w:jc w:val="both"/>
        <w:rPr>
          <w:rFonts w:cs="David" w:hint="cs"/>
          <w:rtl/>
        </w:rPr>
      </w:pPr>
    </w:p>
    <w:p w14:paraId="48715A89"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3FAB278A" w14:textId="77777777" w:rsidR="00330C6D" w:rsidRPr="00330C6D" w:rsidRDefault="00330C6D" w:rsidP="00330C6D">
      <w:pPr>
        <w:bidi/>
        <w:jc w:val="both"/>
        <w:rPr>
          <w:rFonts w:cs="David" w:hint="cs"/>
          <w:rtl/>
        </w:rPr>
      </w:pPr>
    </w:p>
    <w:p w14:paraId="2418B6F2" w14:textId="77777777" w:rsidR="00330C6D" w:rsidRPr="00330C6D" w:rsidRDefault="00330C6D" w:rsidP="00330C6D">
      <w:pPr>
        <w:bidi/>
        <w:ind w:firstLine="567"/>
        <w:jc w:val="both"/>
        <w:rPr>
          <w:rFonts w:cs="David" w:hint="cs"/>
          <w:rtl/>
        </w:rPr>
      </w:pPr>
      <w:r w:rsidRPr="00330C6D">
        <w:rPr>
          <w:rFonts w:cs="David" w:hint="cs"/>
          <w:rtl/>
        </w:rPr>
        <w:t xml:space="preserve">ראש המינהל האזרחי זה לא קשור. </w:t>
      </w:r>
    </w:p>
    <w:p w14:paraId="632F2546" w14:textId="77777777" w:rsidR="00330C6D" w:rsidRPr="00330C6D" w:rsidRDefault="00330C6D" w:rsidP="00330C6D">
      <w:pPr>
        <w:bidi/>
        <w:ind w:firstLine="567"/>
        <w:jc w:val="both"/>
        <w:rPr>
          <w:rFonts w:cs="David" w:hint="cs"/>
          <w:rtl/>
        </w:rPr>
      </w:pPr>
    </w:p>
    <w:p w14:paraId="22B5D396" w14:textId="77777777" w:rsidR="00330C6D" w:rsidRPr="00330C6D" w:rsidRDefault="00330C6D" w:rsidP="00330C6D">
      <w:pPr>
        <w:bidi/>
        <w:jc w:val="both"/>
        <w:rPr>
          <w:rFonts w:cs="David" w:hint="cs"/>
          <w:rtl/>
        </w:rPr>
      </w:pPr>
      <w:r w:rsidRPr="00330C6D">
        <w:rPr>
          <w:rFonts w:cs="David" w:hint="cs"/>
          <w:u w:val="single"/>
          <w:rtl/>
        </w:rPr>
        <w:t>אריה אלדד:</w:t>
      </w:r>
    </w:p>
    <w:p w14:paraId="3482DD36" w14:textId="77777777" w:rsidR="00330C6D" w:rsidRPr="00330C6D" w:rsidRDefault="00330C6D" w:rsidP="00330C6D">
      <w:pPr>
        <w:bidi/>
        <w:jc w:val="both"/>
        <w:rPr>
          <w:rFonts w:cs="David" w:hint="cs"/>
          <w:rtl/>
        </w:rPr>
      </w:pPr>
    </w:p>
    <w:p w14:paraId="1B6D318B" w14:textId="77777777" w:rsidR="00330C6D" w:rsidRPr="00330C6D" w:rsidRDefault="00330C6D" w:rsidP="00330C6D">
      <w:pPr>
        <w:bidi/>
        <w:ind w:firstLine="567"/>
        <w:jc w:val="both"/>
        <w:rPr>
          <w:rFonts w:cs="David" w:hint="cs"/>
          <w:rtl/>
        </w:rPr>
      </w:pPr>
      <w:r w:rsidRPr="00330C6D">
        <w:rPr>
          <w:rFonts w:cs="David" w:hint="cs"/>
          <w:rtl/>
        </w:rPr>
        <w:t xml:space="preserve"> לדיון קודם, לכל מי שמסרב להופיע להוציא לו צווי הבאה כדי שמערכת היחסים בין משטרה, צבא, משרדי ממשלה אחרים וכנסת תהיה ברורה לגמרי. ואם לא, אם הם לא יגיעו, אפשר לקיים דיון במעמד צד אחד, מה שהציעה חברת הכנסת יחימוביץ שנדון בזה בקונטקסט שלנו אבל הם צריכים לדעת שאנחנו מתייחסים לאי התייצבותם כאל אמירה שאין להם מה להשיב. אין להם מה להשיב ולא שישיבו בשם חבר כנסת שלא היה באירוע ויעיד שהייתה פרובוקציה אלא הם יצטרכו לבוא ולהשיב על הטענות נגדם. ואם לא יגיעו - תפרסם ועדת הכנסת החלטה בהצבעה, יכול להיות שלא תהיה מקובלת על כולם, אבל תהיה הצבעה על נוסח החלטה ונוסח ההחלטה הזה כנראה לא יכבד במיוחד את גורמי אכיפת החוק שמצפצפים על הכנסת פעמיים.  </w:t>
      </w:r>
    </w:p>
    <w:p w14:paraId="47125B91" w14:textId="77777777" w:rsidR="00330C6D" w:rsidRPr="00330C6D" w:rsidRDefault="00330C6D" w:rsidP="00330C6D">
      <w:pPr>
        <w:bidi/>
        <w:jc w:val="both"/>
        <w:rPr>
          <w:rFonts w:cs="David" w:hint="cs"/>
          <w:rtl/>
        </w:rPr>
      </w:pPr>
    </w:p>
    <w:p w14:paraId="264F9AC0"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6F07FC1" w14:textId="77777777" w:rsidR="00330C6D" w:rsidRPr="00330C6D" w:rsidRDefault="00330C6D" w:rsidP="00330C6D">
      <w:pPr>
        <w:bidi/>
        <w:jc w:val="both"/>
        <w:rPr>
          <w:rFonts w:cs="David" w:hint="cs"/>
          <w:rtl/>
        </w:rPr>
      </w:pPr>
    </w:p>
    <w:p w14:paraId="6361FE4E" w14:textId="77777777" w:rsidR="00330C6D" w:rsidRPr="00330C6D" w:rsidRDefault="00330C6D" w:rsidP="00330C6D">
      <w:pPr>
        <w:bidi/>
        <w:jc w:val="both"/>
        <w:rPr>
          <w:rFonts w:cs="David" w:hint="cs"/>
          <w:rtl/>
        </w:rPr>
      </w:pPr>
      <w:r w:rsidRPr="00330C6D">
        <w:rPr>
          <w:rFonts w:cs="David" w:hint="cs"/>
          <w:rtl/>
        </w:rPr>
        <w:tab/>
        <w:t xml:space="preserve"> תודה, חבר הכנסת </w:t>
      </w:r>
      <w:proofErr w:type="spellStart"/>
      <w:r w:rsidRPr="00330C6D">
        <w:rPr>
          <w:rFonts w:cs="David" w:hint="cs"/>
          <w:rtl/>
        </w:rPr>
        <w:t>דיכטר</w:t>
      </w:r>
      <w:proofErr w:type="spellEnd"/>
      <w:r w:rsidRPr="00330C6D">
        <w:rPr>
          <w:rFonts w:cs="David" w:hint="cs"/>
          <w:rtl/>
        </w:rPr>
        <w:t xml:space="preserve">, בבקשה. </w:t>
      </w:r>
    </w:p>
    <w:p w14:paraId="4165E574" w14:textId="77777777" w:rsidR="00330C6D" w:rsidRPr="00330C6D" w:rsidRDefault="00330C6D" w:rsidP="00330C6D">
      <w:pPr>
        <w:bidi/>
        <w:jc w:val="both"/>
        <w:rPr>
          <w:rFonts w:cs="David" w:hint="cs"/>
          <w:rtl/>
        </w:rPr>
      </w:pPr>
    </w:p>
    <w:p w14:paraId="7D207B4A" w14:textId="77777777" w:rsidR="00330C6D" w:rsidRPr="00330C6D" w:rsidRDefault="00330C6D" w:rsidP="00330C6D">
      <w:pPr>
        <w:bidi/>
        <w:jc w:val="both"/>
        <w:rPr>
          <w:rFonts w:cs="David" w:hint="cs"/>
          <w:rtl/>
        </w:rPr>
      </w:pPr>
      <w:r w:rsidRPr="00330C6D">
        <w:rPr>
          <w:rFonts w:cs="David" w:hint="cs"/>
          <w:u w:val="single"/>
          <w:rtl/>
        </w:rPr>
        <w:t xml:space="preserve">אבי </w:t>
      </w:r>
      <w:proofErr w:type="spellStart"/>
      <w:r w:rsidRPr="00330C6D">
        <w:rPr>
          <w:rFonts w:cs="David" w:hint="cs"/>
          <w:u w:val="single"/>
          <w:rtl/>
        </w:rPr>
        <w:t>דיכטר</w:t>
      </w:r>
      <w:proofErr w:type="spellEnd"/>
      <w:r w:rsidRPr="00330C6D">
        <w:rPr>
          <w:rFonts w:cs="David" w:hint="cs"/>
          <w:u w:val="single"/>
          <w:rtl/>
        </w:rPr>
        <w:t>:</w:t>
      </w:r>
    </w:p>
    <w:p w14:paraId="6226B227" w14:textId="77777777" w:rsidR="00330C6D" w:rsidRPr="00330C6D" w:rsidRDefault="00330C6D" w:rsidP="00330C6D">
      <w:pPr>
        <w:bidi/>
        <w:jc w:val="both"/>
        <w:rPr>
          <w:rFonts w:cs="David" w:hint="cs"/>
          <w:rtl/>
        </w:rPr>
      </w:pPr>
    </w:p>
    <w:p w14:paraId="018D6E25" w14:textId="77777777" w:rsidR="00330C6D" w:rsidRPr="00330C6D" w:rsidRDefault="00330C6D" w:rsidP="00330C6D">
      <w:pPr>
        <w:bidi/>
        <w:jc w:val="both"/>
        <w:rPr>
          <w:rFonts w:cs="David" w:hint="cs"/>
          <w:rtl/>
        </w:rPr>
      </w:pPr>
      <w:r w:rsidRPr="00330C6D">
        <w:rPr>
          <w:rFonts w:cs="David" w:hint="cs"/>
          <w:rtl/>
        </w:rPr>
        <w:tab/>
        <w:t>ראשית אני מסכים לעובדה שבדיון כזה כשמוזמנים גורמי הביטחון, לא מן הראוי שיגיעו אלא מן החובה שיגיעו אלא אם שר הביטחון פטר אותה מהחובה הזו - - -</w:t>
      </w:r>
    </w:p>
    <w:p w14:paraId="29C72B1A" w14:textId="77777777" w:rsidR="00330C6D" w:rsidRPr="00330C6D" w:rsidRDefault="00330C6D" w:rsidP="00330C6D">
      <w:pPr>
        <w:bidi/>
        <w:jc w:val="both"/>
        <w:rPr>
          <w:rFonts w:cs="David" w:hint="cs"/>
          <w:rtl/>
        </w:rPr>
      </w:pPr>
    </w:p>
    <w:p w14:paraId="58CD5DFC"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599B7435" w14:textId="77777777" w:rsidR="00330C6D" w:rsidRPr="00330C6D" w:rsidRDefault="00330C6D" w:rsidP="00330C6D">
      <w:pPr>
        <w:bidi/>
        <w:jc w:val="both"/>
        <w:rPr>
          <w:rFonts w:cs="David" w:hint="cs"/>
          <w:rtl/>
        </w:rPr>
      </w:pPr>
    </w:p>
    <w:p w14:paraId="3BC60DBD" w14:textId="77777777" w:rsidR="00330C6D" w:rsidRPr="00330C6D" w:rsidRDefault="00330C6D" w:rsidP="00330C6D">
      <w:pPr>
        <w:bidi/>
        <w:jc w:val="both"/>
        <w:rPr>
          <w:rFonts w:cs="David" w:hint="cs"/>
          <w:rtl/>
        </w:rPr>
      </w:pPr>
      <w:r w:rsidRPr="00330C6D">
        <w:rPr>
          <w:rFonts w:cs="David" w:hint="cs"/>
          <w:rtl/>
        </w:rPr>
        <w:tab/>
        <w:t xml:space="preserve">והתייצב בעצמו. </w:t>
      </w:r>
    </w:p>
    <w:p w14:paraId="3809E87F" w14:textId="77777777" w:rsidR="00330C6D" w:rsidRPr="00330C6D" w:rsidRDefault="00330C6D" w:rsidP="00330C6D">
      <w:pPr>
        <w:bidi/>
        <w:jc w:val="both"/>
        <w:rPr>
          <w:rFonts w:cs="David" w:hint="cs"/>
          <w:rtl/>
        </w:rPr>
      </w:pPr>
    </w:p>
    <w:p w14:paraId="6F292BFF" w14:textId="77777777" w:rsidR="00330C6D" w:rsidRPr="00330C6D" w:rsidRDefault="00330C6D" w:rsidP="00330C6D">
      <w:pPr>
        <w:bidi/>
        <w:jc w:val="both"/>
        <w:rPr>
          <w:rFonts w:cs="David" w:hint="cs"/>
          <w:rtl/>
        </w:rPr>
      </w:pPr>
      <w:r w:rsidRPr="00330C6D">
        <w:rPr>
          <w:rFonts w:cs="David" w:hint="cs"/>
          <w:u w:val="single"/>
          <w:rtl/>
        </w:rPr>
        <w:t xml:space="preserve">אבי </w:t>
      </w:r>
      <w:proofErr w:type="spellStart"/>
      <w:r w:rsidRPr="00330C6D">
        <w:rPr>
          <w:rFonts w:cs="David" w:hint="cs"/>
          <w:u w:val="single"/>
          <w:rtl/>
        </w:rPr>
        <w:t>דיכטר</w:t>
      </w:r>
      <w:proofErr w:type="spellEnd"/>
      <w:r w:rsidRPr="00330C6D">
        <w:rPr>
          <w:rFonts w:cs="David" w:hint="cs"/>
          <w:u w:val="single"/>
          <w:rtl/>
        </w:rPr>
        <w:t>:</w:t>
      </w:r>
    </w:p>
    <w:p w14:paraId="1989CA01" w14:textId="77777777" w:rsidR="00330C6D" w:rsidRPr="00330C6D" w:rsidRDefault="00330C6D" w:rsidP="00330C6D">
      <w:pPr>
        <w:bidi/>
        <w:jc w:val="both"/>
        <w:rPr>
          <w:rFonts w:cs="David" w:hint="cs"/>
          <w:rtl/>
        </w:rPr>
      </w:pPr>
    </w:p>
    <w:p w14:paraId="56173F49" w14:textId="77777777" w:rsidR="00330C6D" w:rsidRPr="00330C6D" w:rsidRDefault="00330C6D" w:rsidP="00330C6D">
      <w:pPr>
        <w:bidi/>
        <w:jc w:val="both"/>
        <w:rPr>
          <w:rFonts w:cs="David" w:hint="cs"/>
          <w:rtl/>
        </w:rPr>
      </w:pPr>
      <w:r w:rsidRPr="00330C6D">
        <w:rPr>
          <w:rFonts w:cs="David" w:hint="cs"/>
          <w:rtl/>
        </w:rPr>
        <w:tab/>
        <w:t xml:space="preserve">ואז הוא מחויב להתייצב בעצמו. המכתב שעוסקים בו כאן שנכתב על ידי מזכירת הפיקוד העליון הוא מכתב שנשלח לשר הביטחון, למשרד הביטחון, אני מניח לבקשתם, וההתייחסות הופנתה אל משרד הביטחון ומשרד הביטחון קרי שר הביטחון החליט את מה שהחליט. העובדה שכאן אין נציג של גורמי הביצוע בשטח היא העובדה המשמעותית והיא הבעיה וכיושב ראש הוועדה אני משוכנע שתמצא את הדרך לכך שאו שר הביטחון או מי מטעמו יהיה כאן בדיון הבא. </w:t>
      </w:r>
    </w:p>
    <w:p w14:paraId="54E3B2D4" w14:textId="77777777" w:rsidR="00330C6D" w:rsidRPr="00330C6D" w:rsidRDefault="00330C6D" w:rsidP="00330C6D">
      <w:pPr>
        <w:bidi/>
        <w:jc w:val="both"/>
        <w:rPr>
          <w:rFonts w:cs="David" w:hint="cs"/>
          <w:rtl/>
        </w:rPr>
      </w:pPr>
    </w:p>
    <w:p w14:paraId="3E504AA7" w14:textId="77777777" w:rsidR="00330C6D" w:rsidRPr="00330C6D" w:rsidRDefault="00330C6D" w:rsidP="00330C6D">
      <w:pPr>
        <w:bidi/>
        <w:ind w:firstLine="567"/>
        <w:jc w:val="both"/>
        <w:rPr>
          <w:rFonts w:cs="David" w:hint="cs"/>
          <w:rtl/>
        </w:rPr>
      </w:pPr>
      <w:r w:rsidRPr="00330C6D">
        <w:rPr>
          <w:rFonts w:cs="David" w:hint="cs"/>
          <w:rtl/>
        </w:rPr>
        <w:t xml:space="preserve">הנקודה השנייה, וזו הסיבה גם שהעליתי את הנושא כהצעה לסדר בכנסת. אנחנו 120 חברי כנסת בעקיפין שלחנו את גורמי הביטחון לאותו מקום בסמוך ליצהר, אנחנו שלחנו אותם בעקיפין. מינינו ממשלה, הממשלה שלחה באמצעות השר וכו'. לא יכול להיות שכלי העבודה של אותו גורם ביצועי, במקרה הזה צה"ל ומג"ב, כלי העבודה שלהם, הרכבים שלהם יהפכו להיות במה לחבר כנסת בן ארי או לכל חבר כנסת אחר. זה לא עולה על הדעת וגם חסינות הכנסת לא יכולה לאפשר למישהו מאיתנו, לא לבן ארי ולא לאף אחד אחר לנצל פלטפורמה מבצעית לצורך עשייה כלשהי. ונדמה לי שזה עיקר הבעיה. </w:t>
      </w:r>
    </w:p>
    <w:p w14:paraId="294CC821" w14:textId="77777777" w:rsidR="00330C6D" w:rsidRPr="00330C6D" w:rsidRDefault="00330C6D" w:rsidP="00330C6D">
      <w:pPr>
        <w:bidi/>
        <w:ind w:firstLine="567"/>
        <w:jc w:val="both"/>
        <w:rPr>
          <w:rFonts w:cs="David" w:hint="cs"/>
          <w:rtl/>
        </w:rPr>
      </w:pPr>
    </w:p>
    <w:p w14:paraId="01A65D34" w14:textId="77777777" w:rsidR="00330C6D" w:rsidRPr="00330C6D" w:rsidRDefault="00330C6D" w:rsidP="00330C6D">
      <w:pPr>
        <w:bidi/>
        <w:ind w:firstLine="567"/>
        <w:jc w:val="both"/>
        <w:rPr>
          <w:rFonts w:cs="David" w:hint="cs"/>
          <w:rtl/>
        </w:rPr>
      </w:pPr>
      <w:r w:rsidRPr="00330C6D">
        <w:rPr>
          <w:rFonts w:cs="David" w:hint="cs"/>
          <w:rtl/>
        </w:rPr>
        <w:t xml:space="preserve">שוחחתי עם חבר הכנסת בן ארי במסדרונות הכנסת. אני ער לעובדה שזו קדנציה ראשונה, אני לא בטוח שהכללים כולם נהירים עד הפרט האחרון. אני מקווה מאוד שאי הבהירות הזאת היא הייתה הנושא שהביא לאירועים האלה. אני חושב שאנחנו ככנסת, וכאן הוועדה הזו מחובתה לקבוע את כללי המשחק בין חברי הכנסת כמקשה אחת וכפרטים לבין המערכת המבצעת ולא משנה אם זה צבא, משטרה וכיוצא בזה. הניצול שלנו לרעה את חסינות חברי הכנסת במקרה הזה היא בעייתית מאוד, היא רעה גם לבן ארי עצמו ואני חושב שהיא גם מכפישה את הכנסת כמקשה אחת. זו הסיבה שבחרתי להביא את זה לדיון. אני שמח שהוועדה החליטה לדון בזה. אני לא חשוב שהוועדה הזו צריכה להיות הגורם הבורר בין העובדות של צה"ל, מג"ב, בן ארי או אנשים אחרים אלא אם הוועדה תחליט להקים ועדת בדיקה מיוחדת שתצלול לתוך העניין ואני לא בטוח שזה מקרה ראוי. </w:t>
      </w:r>
    </w:p>
    <w:p w14:paraId="665244BE" w14:textId="77777777" w:rsidR="00330C6D" w:rsidRPr="00330C6D" w:rsidRDefault="00330C6D" w:rsidP="00330C6D">
      <w:pPr>
        <w:bidi/>
        <w:jc w:val="both"/>
        <w:rPr>
          <w:rFonts w:cs="David" w:hint="cs"/>
          <w:u w:val="single"/>
          <w:rtl/>
        </w:rPr>
      </w:pPr>
    </w:p>
    <w:p w14:paraId="7D241758" w14:textId="77777777" w:rsidR="00330C6D" w:rsidRPr="00330C6D" w:rsidRDefault="00330C6D" w:rsidP="00330C6D">
      <w:pPr>
        <w:bidi/>
        <w:jc w:val="both"/>
        <w:rPr>
          <w:rFonts w:cs="David" w:hint="cs"/>
          <w:rtl/>
        </w:rPr>
      </w:pPr>
      <w:r w:rsidRPr="00330C6D">
        <w:rPr>
          <w:rFonts w:cs="David" w:hint="cs"/>
          <w:u w:val="single"/>
          <w:rtl/>
        </w:rPr>
        <w:t>מיכאל בן-ארי:</w:t>
      </w:r>
    </w:p>
    <w:p w14:paraId="6CA08CF8" w14:textId="77777777" w:rsidR="00330C6D" w:rsidRPr="00330C6D" w:rsidRDefault="00330C6D" w:rsidP="00330C6D">
      <w:pPr>
        <w:bidi/>
        <w:jc w:val="both"/>
        <w:rPr>
          <w:rFonts w:cs="David" w:hint="cs"/>
          <w:rtl/>
        </w:rPr>
      </w:pPr>
    </w:p>
    <w:p w14:paraId="664CE5A0" w14:textId="77777777" w:rsidR="00330C6D" w:rsidRPr="00330C6D" w:rsidRDefault="00330C6D" w:rsidP="00330C6D">
      <w:pPr>
        <w:bidi/>
        <w:jc w:val="both"/>
        <w:rPr>
          <w:rFonts w:cs="David" w:hint="cs"/>
          <w:rtl/>
        </w:rPr>
      </w:pPr>
      <w:r w:rsidRPr="00330C6D">
        <w:rPr>
          <w:rFonts w:cs="David" w:hint="cs"/>
          <w:rtl/>
        </w:rPr>
        <w:tab/>
        <w:t xml:space="preserve">לא חשובות העובדות. </w:t>
      </w:r>
    </w:p>
    <w:p w14:paraId="2F121BBE" w14:textId="77777777" w:rsidR="00330C6D" w:rsidRPr="00330C6D" w:rsidRDefault="00330C6D" w:rsidP="00330C6D">
      <w:pPr>
        <w:bidi/>
        <w:jc w:val="both"/>
        <w:rPr>
          <w:rFonts w:cs="David" w:hint="cs"/>
          <w:rtl/>
        </w:rPr>
      </w:pPr>
    </w:p>
    <w:p w14:paraId="64BF2216" w14:textId="77777777" w:rsidR="00330C6D" w:rsidRPr="00330C6D" w:rsidRDefault="00330C6D" w:rsidP="00330C6D">
      <w:pPr>
        <w:bidi/>
        <w:jc w:val="both"/>
        <w:rPr>
          <w:rFonts w:cs="David" w:hint="cs"/>
          <w:rtl/>
        </w:rPr>
      </w:pPr>
      <w:r w:rsidRPr="00330C6D">
        <w:rPr>
          <w:rFonts w:cs="David" w:hint="cs"/>
          <w:u w:val="single"/>
          <w:rtl/>
        </w:rPr>
        <w:t xml:space="preserve">היו"ר זאב </w:t>
      </w:r>
      <w:proofErr w:type="spellStart"/>
      <w:r w:rsidRPr="00330C6D">
        <w:rPr>
          <w:rFonts w:cs="David" w:hint="cs"/>
          <w:u w:val="single"/>
          <w:rtl/>
        </w:rPr>
        <w:t>אלקין</w:t>
      </w:r>
      <w:proofErr w:type="spellEnd"/>
      <w:r w:rsidRPr="00330C6D">
        <w:rPr>
          <w:rFonts w:cs="David" w:hint="cs"/>
          <w:u w:val="single"/>
          <w:rtl/>
        </w:rPr>
        <w:t>:</w:t>
      </w:r>
    </w:p>
    <w:p w14:paraId="138B8C92" w14:textId="77777777" w:rsidR="00330C6D" w:rsidRPr="00330C6D" w:rsidRDefault="00330C6D" w:rsidP="00330C6D">
      <w:pPr>
        <w:bidi/>
        <w:jc w:val="both"/>
        <w:rPr>
          <w:rFonts w:cs="David" w:hint="cs"/>
          <w:rtl/>
        </w:rPr>
      </w:pPr>
    </w:p>
    <w:p w14:paraId="6B9C8A10" w14:textId="77777777" w:rsidR="00330C6D" w:rsidRPr="00330C6D" w:rsidRDefault="00330C6D" w:rsidP="00330C6D">
      <w:pPr>
        <w:bidi/>
        <w:jc w:val="both"/>
        <w:rPr>
          <w:rFonts w:cs="David" w:hint="cs"/>
          <w:rtl/>
        </w:rPr>
      </w:pPr>
      <w:r w:rsidRPr="00330C6D">
        <w:rPr>
          <w:rFonts w:cs="David" w:hint="cs"/>
          <w:rtl/>
        </w:rPr>
        <w:tab/>
        <w:t xml:space="preserve"> אני מסכם את הדיון בשלב הזה בינתיים. אני חושב שהייתה כאן תמימות דעים בין כל החברים בוועדה שכולנו רואים בחומרה רבה את ההתנהלות של משרד הביטחון והמשרד לביטחון פנים בעצם אי התייצבותם בפני הוועדה. אנחנו מוחים על כך בתוקף ופונים ליושב ראש הכנסת דרך מזכיר הכנסת לדרוש באופן חד משמעי מהרשות המבצעת לבצע את תפקידה ולהתייצב בפני הכנסת ולקחת חלק בדיון. לא ניתן לרמוס את כבודה של הכנסת וכבודן של ועדות הכנסת וגם לדאוג שמקרים כאלה לא יישנו בעתיד גם בוועדות אחרות, גם זה עלה כאן ואני מבקש מכם את טיפולכם. זה המקום הנכון להעלות את זה. לא משרד הביטחון ולא המשרד לביטחון פנים, הם לא מורמים מכל הרשות המבצעת, הם חלק ממנה וחייבים לתת דיון וחשבון לכנסת כפי שכל משרד ממשלתי אחר. זה דבר אחד שאני בטוח שהוא על דעתם של כל חברי הוועדה ואני מסכם אותו.  </w:t>
      </w:r>
    </w:p>
    <w:p w14:paraId="6F697D86" w14:textId="77777777" w:rsidR="00330C6D" w:rsidRPr="00330C6D" w:rsidRDefault="00330C6D" w:rsidP="00330C6D">
      <w:pPr>
        <w:bidi/>
        <w:jc w:val="both"/>
        <w:rPr>
          <w:rFonts w:cs="David" w:hint="cs"/>
          <w:rtl/>
        </w:rPr>
      </w:pPr>
    </w:p>
    <w:p w14:paraId="3D01654E" w14:textId="77777777" w:rsidR="00330C6D" w:rsidRPr="00330C6D" w:rsidRDefault="00330C6D" w:rsidP="00330C6D">
      <w:pPr>
        <w:bidi/>
        <w:jc w:val="both"/>
        <w:rPr>
          <w:rFonts w:cs="David" w:hint="cs"/>
          <w:rtl/>
        </w:rPr>
      </w:pPr>
      <w:r w:rsidRPr="00330C6D">
        <w:rPr>
          <w:rFonts w:cs="David" w:hint="cs"/>
          <w:rtl/>
        </w:rPr>
        <w:tab/>
        <w:t xml:space="preserve">לגופו של העניין עצמו, אנחנו נקיים כאן במהירות האפשרית דיון יסודי, נשמע את כולם, ואז נראה לאיזה כיוון אנחנו ממשיכים לטפל בסוגיה הזאת, האם לכיוון של דיון עקרוני או לכיוון של הקמת ועדת בדיקה כפי שאולי הציעו כאן, תודה לכולם, הישיבה נעולה.  </w:t>
      </w:r>
    </w:p>
    <w:p w14:paraId="79984344" w14:textId="77777777" w:rsidR="00330C6D" w:rsidRDefault="00330C6D" w:rsidP="00330C6D">
      <w:pPr>
        <w:bidi/>
        <w:jc w:val="both"/>
        <w:rPr>
          <w:rFonts w:cs="David" w:hint="cs"/>
          <w:rtl/>
        </w:rPr>
      </w:pPr>
    </w:p>
    <w:p w14:paraId="6159710D" w14:textId="77777777" w:rsidR="00330C6D" w:rsidRDefault="00330C6D" w:rsidP="00330C6D">
      <w:pPr>
        <w:bidi/>
        <w:jc w:val="both"/>
        <w:rPr>
          <w:rFonts w:cs="David" w:hint="cs"/>
          <w:rtl/>
        </w:rPr>
      </w:pPr>
    </w:p>
    <w:p w14:paraId="3F52E88C" w14:textId="77777777" w:rsidR="00330C6D" w:rsidRDefault="00330C6D" w:rsidP="00330C6D">
      <w:pPr>
        <w:bidi/>
        <w:jc w:val="both"/>
        <w:rPr>
          <w:rFonts w:cs="David" w:hint="cs"/>
          <w:rtl/>
        </w:rPr>
      </w:pPr>
    </w:p>
    <w:p w14:paraId="6AB0211E" w14:textId="77777777" w:rsidR="00330C6D" w:rsidRPr="00330C6D" w:rsidRDefault="00330C6D" w:rsidP="00330C6D">
      <w:pPr>
        <w:bidi/>
        <w:jc w:val="both"/>
        <w:rPr>
          <w:rFonts w:cs="David" w:hint="cs"/>
          <w:rtl/>
        </w:rPr>
      </w:pPr>
    </w:p>
    <w:p w14:paraId="01F36913" w14:textId="77777777" w:rsidR="00330C6D" w:rsidRPr="00330C6D" w:rsidRDefault="00330C6D" w:rsidP="00330C6D">
      <w:pPr>
        <w:bidi/>
        <w:jc w:val="both"/>
        <w:rPr>
          <w:rFonts w:cs="David" w:hint="cs"/>
          <w:b/>
          <w:bCs/>
          <w:u w:val="single"/>
          <w:rtl/>
        </w:rPr>
      </w:pPr>
      <w:r w:rsidRPr="00330C6D">
        <w:rPr>
          <w:rFonts w:cs="David" w:hint="cs"/>
          <w:b/>
          <w:bCs/>
          <w:u w:val="single"/>
          <w:rtl/>
        </w:rPr>
        <w:t>הישיבה ננעלה בשעה 11:15</w:t>
      </w:r>
    </w:p>
    <w:p w14:paraId="7212A3F7" w14:textId="77777777" w:rsidR="00330C6D" w:rsidRPr="00330C6D" w:rsidRDefault="00330C6D" w:rsidP="00330C6D">
      <w:pPr>
        <w:bidi/>
        <w:jc w:val="both"/>
        <w:rPr>
          <w:rFonts w:cs="David" w:hint="cs"/>
          <w:rtl/>
        </w:rPr>
      </w:pPr>
    </w:p>
    <w:p w14:paraId="50291F10" w14:textId="77777777" w:rsidR="00330C6D" w:rsidRPr="00330C6D" w:rsidRDefault="00330C6D" w:rsidP="00330C6D">
      <w:pPr>
        <w:bidi/>
        <w:jc w:val="both"/>
        <w:rPr>
          <w:rFonts w:cs="David" w:hint="cs"/>
          <w:rtl/>
        </w:rPr>
      </w:pPr>
    </w:p>
    <w:p w14:paraId="54997B9B" w14:textId="77777777" w:rsidR="00330C6D" w:rsidRPr="00330C6D" w:rsidRDefault="00330C6D" w:rsidP="00330C6D">
      <w:pPr>
        <w:bidi/>
        <w:jc w:val="both"/>
        <w:rPr>
          <w:rFonts w:cs="David" w:hint="cs"/>
          <w:rtl/>
        </w:rPr>
      </w:pPr>
    </w:p>
    <w:p w14:paraId="1F27DE80" w14:textId="77777777" w:rsidR="00330C6D" w:rsidRPr="00330C6D" w:rsidRDefault="00330C6D" w:rsidP="00330C6D">
      <w:pPr>
        <w:bidi/>
        <w:jc w:val="both"/>
        <w:rPr>
          <w:rFonts w:cs="David" w:hint="cs"/>
          <w:rtl/>
        </w:rPr>
      </w:pPr>
    </w:p>
    <w:p w14:paraId="578F8B45" w14:textId="77777777" w:rsidR="00330C6D" w:rsidRPr="00330C6D" w:rsidRDefault="00330C6D" w:rsidP="00330C6D">
      <w:pPr>
        <w:bidi/>
        <w:jc w:val="both"/>
        <w:rPr>
          <w:rFonts w:cs="David" w:hint="cs"/>
          <w:rtl/>
        </w:rPr>
      </w:pPr>
    </w:p>
    <w:p w14:paraId="38DECDCD" w14:textId="77777777" w:rsidR="00330C6D" w:rsidRPr="00330C6D" w:rsidRDefault="00330C6D" w:rsidP="00330C6D">
      <w:pPr>
        <w:bidi/>
        <w:jc w:val="both"/>
        <w:rPr>
          <w:rFonts w:cs="David" w:hint="cs"/>
          <w:rtl/>
        </w:rPr>
      </w:pPr>
    </w:p>
    <w:p w14:paraId="568A155A" w14:textId="77777777" w:rsidR="00330C6D" w:rsidRPr="00330C6D" w:rsidRDefault="00330C6D" w:rsidP="00330C6D">
      <w:pPr>
        <w:bidi/>
        <w:jc w:val="both"/>
        <w:rPr>
          <w:rFonts w:cs="David" w:hint="cs"/>
          <w:rtl/>
        </w:rPr>
      </w:pPr>
    </w:p>
    <w:p w14:paraId="0A61FC69" w14:textId="77777777" w:rsidR="00330C6D" w:rsidRPr="00330C6D" w:rsidRDefault="00330C6D" w:rsidP="00330C6D">
      <w:pPr>
        <w:bidi/>
        <w:jc w:val="both"/>
        <w:rPr>
          <w:rFonts w:cs="David" w:hint="cs"/>
          <w:rtl/>
        </w:rPr>
      </w:pPr>
    </w:p>
    <w:p w14:paraId="6C1CEC08" w14:textId="77777777" w:rsidR="00330C6D" w:rsidRPr="00330C6D" w:rsidRDefault="00330C6D" w:rsidP="00330C6D">
      <w:pPr>
        <w:bidi/>
        <w:jc w:val="both"/>
        <w:rPr>
          <w:rFonts w:cs="David" w:hint="cs"/>
          <w:rtl/>
        </w:rPr>
      </w:pPr>
    </w:p>
    <w:p w14:paraId="2C97EF56" w14:textId="77777777" w:rsidR="00330C6D" w:rsidRPr="00330C6D" w:rsidRDefault="00330C6D" w:rsidP="00330C6D">
      <w:pPr>
        <w:bidi/>
        <w:jc w:val="both"/>
        <w:rPr>
          <w:rFonts w:cs="David" w:hint="cs"/>
          <w:rtl/>
        </w:rPr>
      </w:pPr>
    </w:p>
    <w:p w14:paraId="5BC5769B" w14:textId="77777777" w:rsidR="00330C6D" w:rsidRPr="00330C6D" w:rsidRDefault="00330C6D" w:rsidP="00330C6D">
      <w:pPr>
        <w:bidi/>
        <w:jc w:val="both"/>
        <w:rPr>
          <w:rFonts w:cs="David" w:hint="cs"/>
          <w:rtl/>
        </w:rPr>
      </w:pPr>
    </w:p>
    <w:p w14:paraId="4163F346" w14:textId="77777777" w:rsidR="00330C6D" w:rsidRPr="00330C6D" w:rsidRDefault="00330C6D" w:rsidP="00330C6D">
      <w:pPr>
        <w:bidi/>
        <w:jc w:val="both"/>
        <w:rPr>
          <w:rFonts w:cs="David" w:hint="cs"/>
          <w:rtl/>
        </w:rPr>
      </w:pPr>
    </w:p>
    <w:p w14:paraId="32788B8A" w14:textId="77777777" w:rsidR="00330C6D" w:rsidRPr="00330C6D" w:rsidRDefault="00330C6D" w:rsidP="00330C6D">
      <w:pPr>
        <w:bidi/>
        <w:jc w:val="both"/>
        <w:rPr>
          <w:rFonts w:cs="David" w:hint="cs"/>
          <w:rtl/>
        </w:rPr>
      </w:pPr>
    </w:p>
    <w:p w14:paraId="558DEF12" w14:textId="77777777" w:rsidR="00330C6D" w:rsidRPr="00330C6D" w:rsidRDefault="00330C6D" w:rsidP="00330C6D">
      <w:pPr>
        <w:bidi/>
        <w:jc w:val="both"/>
        <w:rPr>
          <w:rFonts w:cs="David" w:hint="cs"/>
          <w:rtl/>
        </w:rPr>
      </w:pPr>
    </w:p>
    <w:p w14:paraId="41195962" w14:textId="77777777" w:rsidR="00330C6D" w:rsidRPr="00330C6D" w:rsidRDefault="00330C6D" w:rsidP="00330C6D">
      <w:pPr>
        <w:bidi/>
        <w:jc w:val="both"/>
        <w:rPr>
          <w:rFonts w:cs="David" w:hint="cs"/>
          <w:rtl/>
        </w:rPr>
      </w:pPr>
    </w:p>
    <w:p w14:paraId="0486E843" w14:textId="77777777" w:rsidR="00330C6D" w:rsidRPr="00330C6D" w:rsidRDefault="00330C6D" w:rsidP="00330C6D">
      <w:pPr>
        <w:bidi/>
        <w:jc w:val="both"/>
        <w:rPr>
          <w:rFonts w:cs="David" w:hint="cs"/>
          <w:rtl/>
        </w:rPr>
      </w:pPr>
    </w:p>
    <w:p w14:paraId="4688F5C8" w14:textId="77777777" w:rsidR="00330C6D" w:rsidRPr="00330C6D" w:rsidRDefault="00330C6D" w:rsidP="00330C6D">
      <w:pPr>
        <w:bidi/>
        <w:jc w:val="both"/>
        <w:rPr>
          <w:rFonts w:cs="David" w:hint="cs"/>
        </w:rPr>
      </w:pPr>
      <w:r w:rsidRPr="00330C6D">
        <w:rPr>
          <w:rFonts w:cs="David" w:hint="cs"/>
          <w:rtl/>
        </w:rPr>
        <w:t xml:space="preserve">           </w:t>
      </w:r>
    </w:p>
    <w:p w14:paraId="0F49D047" w14:textId="77777777" w:rsidR="00552A80" w:rsidRPr="00330C6D" w:rsidRDefault="00552A80" w:rsidP="00330C6D">
      <w:pPr>
        <w:bidi/>
        <w:jc w:val="both"/>
        <w:rPr>
          <w:rFonts w:cs="David"/>
        </w:rPr>
      </w:pPr>
    </w:p>
    <w:sectPr w:rsidR="00552A80" w:rsidRPr="00330C6D" w:rsidSect="00330C6D">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AC89B" w14:textId="77777777" w:rsidR="00330C6D" w:rsidRDefault="00330C6D">
      <w:r>
        <w:separator/>
      </w:r>
    </w:p>
  </w:endnote>
  <w:endnote w:type="continuationSeparator" w:id="0">
    <w:p w14:paraId="5E20AC21" w14:textId="77777777" w:rsidR="00330C6D" w:rsidRDefault="00330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7E65F" w14:textId="77777777" w:rsidR="00330C6D" w:rsidRDefault="00330C6D">
      <w:r>
        <w:separator/>
      </w:r>
    </w:p>
  </w:footnote>
  <w:footnote w:type="continuationSeparator" w:id="0">
    <w:p w14:paraId="07B51C5E" w14:textId="77777777" w:rsidR="00330C6D" w:rsidRDefault="00330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A93E" w14:textId="77777777" w:rsidR="00330C6D" w:rsidRDefault="00330C6D" w:rsidP="00330C6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C74A3A9" w14:textId="77777777" w:rsidR="00330C6D" w:rsidRDefault="00330C6D">
    <w:pPr>
      <w:pStyle w:val="Header"/>
      <w:ind w:right="360"/>
      <w:jc w:val="both"/>
      <w:rPr>
        <w:rtl/>
      </w:rPr>
    </w:pPr>
  </w:p>
  <w:p w14:paraId="21B77937" w14:textId="77777777" w:rsidR="00330C6D" w:rsidRDefault="00330C6D"/>
  <w:p w14:paraId="16B1FF56" w14:textId="77777777" w:rsidR="00330C6D" w:rsidRDefault="00330C6D"/>
  <w:p w14:paraId="459D3D3D" w14:textId="77777777" w:rsidR="00330C6D" w:rsidRDefault="00330C6D"/>
  <w:p w14:paraId="3C433370" w14:textId="77777777" w:rsidR="00330C6D" w:rsidRDefault="00330C6D"/>
  <w:p w14:paraId="79192733" w14:textId="77777777" w:rsidR="00330C6D" w:rsidRDefault="00330C6D"/>
  <w:p w14:paraId="5501D5B9" w14:textId="77777777" w:rsidR="00330C6D" w:rsidRDefault="00330C6D"/>
  <w:p w14:paraId="42710056" w14:textId="77777777" w:rsidR="00330C6D" w:rsidRDefault="00330C6D"/>
  <w:p w14:paraId="0426ACD3" w14:textId="77777777" w:rsidR="00330C6D" w:rsidRDefault="00330C6D"/>
  <w:p w14:paraId="5AC0DC5D" w14:textId="77777777" w:rsidR="00330C6D" w:rsidRDefault="00330C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5903" w14:textId="77777777" w:rsidR="00330C6D" w:rsidRDefault="00330C6D" w:rsidP="00330C6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30</w:t>
    </w:r>
    <w:r>
      <w:rPr>
        <w:rStyle w:val="PageNumber"/>
        <w:rtl/>
      </w:rPr>
      <w:fldChar w:fldCharType="end"/>
    </w:r>
  </w:p>
  <w:p w14:paraId="20D190C6" w14:textId="77777777" w:rsidR="00330C6D" w:rsidRDefault="00330C6D" w:rsidP="00330C6D">
    <w:pPr>
      <w:pStyle w:val="Header"/>
      <w:ind w:right="360"/>
      <w:jc w:val="both"/>
      <w:rPr>
        <w:rFonts w:hint="cs"/>
        <w:rtl/>
      </w:rPr>
    </w:pPr>
    <w:r>
      <w:rPr>
        <w:rtl/>
      </w:rPr>
      <w:t>ועד</w:t>
    </w:r>
    <w:r>
      <w:rPr>
        <w:rFonts w:hint="cs"/>
        <w:rtl/>
      </w:rPr>
      <w:t>ת הכנסת</w:t>
    </w:r>
  </w:p>
  <w:p w14:paraId="22ABB6C0" w14:textId="77777777" w:rsidR="00330C6D" w:rsidRDefault="00330C6D" w:rsidP="00330C6D">
    <w:pPr>
      <w:pStyle w:val="Header"/>
      <w:ind w:right="360"/>
      <w:jc w:val="both"/>
      <w:rPr>
        <w:rFonts w:hint="cs"/>
        <w:rtl/>
      </w:rPr>
    </w:pPr>
    <w:r>
      <w:rPr>
        <w:rFonts w:hint="cs"/>
        <w:rtl/>
      </w:rPr>
      <w:t>16.6.2009</w:t>
    </w:r>
  </w:p>
  <w:p w14:paraId="308EADC8" w14:textId="77777777" w:rsidR="00330C6D" w:rsidRDefault="00330C6D" w:rsidP="00330C6D">
    <w:pPr>
      <w:pStyle w:val="Header"/>
      <w:ind w:right="360"/>
      <w:jc w:val="both"/>
      <w:rPr>
        <w:rStyle w:val="PageNumber"/>
        <w:rFonts w:hint="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5571פרוטוקול_ישיבת_ועדה.doc"/>
    <w:docVar w:name="StartMode" w:val="3"/>
  </w:docVars>
  <w:rsids>
    <w:rsidRoot w:val="00967CEA"/>
    <w:rsid w:val="00330C6D"/>
    <w:rsid w:val="00552A80"/>
    <w:rsid w:val="00776BCC"/>
    <w:rsid w:val="007C550B"/>
    <w:rsid w:val="00965806"/>
    <w:rsid w:val="00967C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2F914DB"/>
  <w15:chartTrackingRefBased/>
  <w15:docId w15:val="{0F9BAA73-B318-494F-B525-286661F46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30C6D"/>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330C6D"/>
  </w:style>
  <w:style w:type="paragraph" w:styleId="Header">
    <w:name w:val="header"/>
    <w:basedOn w:val="Normal"/>
    <w:rsid w:val="00330C6D"/>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6895</Words>
  <Characters>39302</Characters>
  <Application>Microsoft Office Word</Application>
  <DocSecurity>0</DocSecurity>
  <Lines>327</Lines>
  <Paragraphs>92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