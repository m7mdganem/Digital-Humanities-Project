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D98C" w14:textId="77777777" w:rsidR="00E578B5" w:rsidRPr="00E578B5" w:rsidRDefault="00E578B5" w:rsidP="00E578B5">
      <w:pPr>
        <w:pStyle w:val="Heading5"/>
        <w:jc w:val="left"/>
        <w:rPr>
          <w:b/>
          <w:bCs/>
          <w:rtl/>
        </w:rPr>
      </w:pPr>
      <w:r w:rsidRPr="00E578B5">
        <w:rPr>
          <w:b/>
          <w:bCs/>
          <w:rtl/>
        </w:rPr>
        <w:t xml:space="preserve">הכנסת </w:t>
      </w:r>
      <w:r w:rsidRPr="00E578B5">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E578B5">
        <w:rPr>
          <w:b/>
          <w:bCs/>
          <w:rtl/>
        </w:rPr>
        <w:tab/>
        <w:t>נוסח לא מתוקן</w:t>
      </w:r>
    </w:p>
    <w:p w14:paraId="1E7DAFB2" w14:textId="77777777" w:rsidR="00E578B5" w:rsidRPr="00E578B5" w:rsidRDefault="00E578B5" w:rsidP="00E578B5">
      <w:pPr>
        <w:bidi/>
        <w:rPr>
          <w:rFonts w:cs="David"/>
          <w:b/>
          <w:bCs/>
          <w:rtl/>
        </w:rPr>
      </w:pPr>
      <w:r w:rsidRPr="00E578B5">
        <w:rPr>
          <w:rFonts w:cs="David"/>
          <w:b/>
          <w:bCs/>
          <w:rtl/>
        </w:rPr>
        <w:t xml:space="preserve">מושב </w:t>
      </w:r>
      <w:r w:rsidRPr="00E578B5">
        <w:rPr>
          <w:rFonts w:cs="David" w:hint="cs"/>
          <w:b/>
          <w:bCs/>
          <w:rtl/>
        </w:rPr>
        <w:t>ראשון</w:t>
      </w:r>
    </w:p>
    <w:p w14:paraId="56C9FF5A" w14:textId="77777777" w:rsidR="00E578B5" w:rsidRPr="00E578B5" w:rsidRDefault="00E578B5" w:rsidP="00E578B5">
      <w:pPr>
        <w:bidi/>
        <w:rPr>
          <w:rFonts w:cs="David"/>
          <w:b/>
          <w:bCs/>
          <w:rtl/>
        </w:rPr>
      </w:pPr>
    </w:p>
    <w:p w14:paraId="1E5608AC" w14:textId="77777777" w:rsidR="00E578B5" w:rsidRPr="00E578B5" w:rsidRDefault="00E578B5" w:rsidP="00E578B5">
      <w:pPr>
        <w:bidi/>
        <w:rPr>
          <w:rFonts w:cs="David"/>
          <w:b/>
          <w:bCs/>
          <w:rtl/>
        </w:rPr>
      </w:pPr>
    </w:p>
    <w:p w14:paraId="65977451" w14:textId="77777777" w:rsidR="00E578B5" w:rsidRPr="00E578B5" w:rsidRDefault="00E578B5" w:rsidP="00E578B5">
      <w:pPr>
        <w:bidi/>
        <w:rPr>
          <w:rFonts w:cs="David"/>
          <w:b/>
          <w:bCs/>
          <w:rtl/>
        </w:rPr>
      </w:pPr>
    </w:p>
    <w:p w14:paraId="7E562C5A" w14:textId="77777777" w:rsidR="00E578B5" w:rsidRPr="00E578B5" w:rsidRDefault="00E578B5" w:rsidP="00E578B5">
      <w:pPr>
        <w:bidi/>
        <w:rPr>
          <w:rFonts w:cs="David"/>
          <w:b/>
          <w:bCs/>
          <w:rtl/>
        </w:rPr>
      </w:pPr>
    </w:p>
    <w:p w14:paraId="4AF06C3C" w14:textId="77777777" w:rsidR="00E578B5" w:rsidRPr="00E578B5" w:rsidRDefault="00E578B5" w:rsidP="00E578B5">
      <w:pPr>
        <w:bidi/>
        <w:jc w:val="center"/>
        <w:rPr>
          <w:rFonts w:cs="David" w:hint="cs"/>
          <w:b/>
          <w:bCs/>
          <w:rtl/>
        </w:rPr>
      </w:pPr>
      <w:r w:rsidRPr="00E578B5">
        <w:rPr>
          <w:rFonts w:cs="David"/>
          <w:b/>
          <w:bCs/>
          <w:rtl/>
        </w:rPr>
        <w:t>פרוטוקול מס'</w:t>
      </w:r>
      <w:r w:rsidRPr="00E578B5">
        <w:rPr>
          <w:rFonts w:cs="David" w:hint="cs"/>
          <w:b/>
          <w:bCs/>
          <w:rtl/>
        </w:rPr>
        <w:t xml:space="preserve"> 2</w:t>
      </w:r>
    </w:p>
    <w:p w14:paraId="0475173D" w14:textId="77777777" w:rsidR="00E578B5" w:rsidRPr="00E578B5" w:rsidRDefault="00E578B5" w:rsidP="00E578B5">
      <w:pPr>
        <w:bidi/>
        <w:jc w:val="center"/>
        <w:rPr>
          <w:rFonts w:cs="David" w:hint="cs"/>
          <w:b/>
          <w:bCs/>
          <w:rtl/>
        </w:rPr>
      </w:pPr>
      <w:r w:rsidRPr="00E578B5">
        <w:rPr>
          <w:rFonts w:cs="David" w:hint="cs"/>
          <w:b/>
          <w:bCs/>
          <w:rtl/>
        </w:rPr>
        <w:t>מהוועדה המשותפת (של ועדת הכנסת וועדת הכספים) לתקציב הכנסת</w:t>
      </w:r>
    </w:p>
    <w:p w14:paraId="1B091FAE" w14:textId="77777777" w:rsidR="00E578B5" w:rsidRPr="00E578B5" w:rsidRDefault="00E578B5" w:rsidP="00E578B5">
      <w:pPr>
        <w:pStyle w:val="Heading8"/>
        <w:rPr>
          <w:rFonts w:hint="cs"/>
          <w:rtl/>
        </w:rPr>
      </w:pPr>
      <w:r w:rsidRPr="00E578B5">
        <w:rPr>
          <w:rFonts w:hint="cs"/>
          <w:rtl/>
        </w:rPr>
        <w:t>יום רביעי, כ"ג התשס"ו (19.07.2006), בשעה 16:00</w:t>
      </w:r>
    </w:p>
    <w:p w14:paraId="4811299B" w14:textId="77777777" w:rsidR="00E578B5" w:rsidRPr="00E578B5" w:rsidRDefault="00E578B5" w:rsidP="00E578B5">
      <w:pPr>
        <w:bidi/>
        <w:rPr>
          <w:rFonts w:cs="David"/>
          <w:b/>
          <w:bCs/>
          <w:rtl/>
        </w:rPr>
      </w:pPr>
    </w:p>
    <w:p w14:paraId="5575FF84" w14:textId="77777777" w:rsidR="00E578B5" w:rsidRPr="00E578B5" w:rsidRDefault="00E578B5" w:rsidP="00E578B5">
      <w:pPr>
        <w:tabs>
          <w:tab w:val="left" w:pos="1221"/>
        </w:tabs>
        <w:bidi/>
        <w:rPr>
          <w:rFonts w:cs="David" w:hint="cs"/>
          <w:b/>
          <w:bCs/>
          <w:u w:val="single"/>
          <w:rtl/>
        </w:rPr>
      </w:pPr>
    </w:p>
    <w:p w14:paraId="2AD84D7C" w14:textId="77777777" w:rsidR="00E578B5" w:rsidRPr="00E578B5" w:rsidRDefault="00E578B5" w:rsidP="00E578B5">
      <w:pPr>
        <w:tabs>
          <w:tab w:val="left" w:pos="1221"/>
        </w:tabs>
        <w:bidi/>
        <w:rPr>
          <w:rFonts w:cs="David" w:hint="cs"/>
          <w:b/>
          <w:bCs/>
          <w:rtl/>
        </w:rPr>
      </w:pPr>
      <w:r w:rsidRPr="00E578B5">
        <w:rPr>
          <w:rFonts w:cs="David"/>
          <w:b/>
          <w:bCs/>
          <w:u w:val="single"/>
          <w:rtl/>
        </w:rPr>
        <w:t>סדר היום</w:t>
      </w:r>
      <w:r w:rsidRPr="00E578B5">
        <w:rPr>
          <w:rFonts w:cs="David"/>
          <w:rtl/>
        </w:rPr>
        <w:t>:</w:t>
      </w:r>
      <w:r w:rsidRPr="00E578B5">
        <w:rPr>
          <w:rFonts w:cs="David" w:hint="cs"/>
          <w:rtl/>
        </w:rPr>
        <w:t xml:space="preserve"> שימוש בעודפי תקציב הכנסת משנת 2005 בשנת 2006</w:t>
      </w:r>
    </w:p>
    <w:p w14:paraId="4721626B" w14:textId="77777777" w:rsidR="00E578B5" w:rsidRPr="00E578B5" w:rsidRDefault="00E578B5" w:rsidP="00E578B5">
      <w:pPr>
        <w:bidi/>
        <w:rPr>
          <w:rFonts w:cs="David" w:hint="cs"/>
          <w:b/>
          <w:bCs/>
          <w:rtl/>
        </w:rPr>
      </w:pPr>
    </w:p>
    <w:p w14:paraId="66C96A93" w14:textId="77777777" w:rsidR="00E578B5" w:rsidRPr="00E578B5" w:rsidRDefault="00E578B5" w:rsidP="00E578B5">
      <w:pPr>
        <w:bidi/>
        <w:rPr>
          <w:rFonts w:cs="David" w:hint="cs"/>
          <w:rtl/>
        </w:rPr>
      </w:pPr>
    </w:p>
    <w:p w14:paraId="580A8316" w14:textId="77777777" w:rsidR="00E578B5" w:rsidRPr="00E578B5" w:rsidRDefault="00E578B5" w:rsidP="00E578B5">
      <w:pPr>
        <w:bidi/>
        <w:rPr>
          <w:rFonts w:cs="David"/>
          <w:rtl/>
        </w:rPr>
      </w:pPr>
    </w:p>
    <w:p w14:paraId="2653BC3C" w14:textId="77777777" w:rsidR="00E578B5" w:rsidRPr="00E578B5" w:rsidRDefault="00E578B5" w:rsidP="00E578B5">
      <w:pPr>
        <w:bidi/>
        <w:rPr>
          <w:rFonts w:cs="David"/>
          <w:b/>
          <w:bCs/>
          <w:u w:val="single"/>
          <w:rtl/>
        </w:rPr>
      </w:pPr>
      <w:r w:rsidRPr="00E578B5">
        <w:rPr>
          <w:rFonts w:cs="David"/>
          <w:b/>
          <w:bCs/>
          <w:u w:val="single"/>
          <w:rtl/>
        </w:rPr>
        <w:t>נכחו</w:t>
      </w:r>
      <w:r w:rsidRPr="00E578B5">
        <w:rPr>
          <w:rFonts w:cs="David"/>
          <w:rtl/>
        </w:rPr>
        <w:t>:</w:t>
      </w:r>
    </w:p>
    <w:p w14:paraId="75690A15" w14:textId="77777777" w:rsidR="00E578B5" w:rsidRPr="00E578B5" w:rsidRDefault="00E578B5" w:rsidP="00E578B5">
      <w:pPr>
        <w:bidi/>
        <w:rPr>
          <w:rFonts w:cs="David"/>
          <w:rtl/>
        </w:rPr>
      </w:pPr>
    </w:p>
    <w:p w14:paraId="59B4C1FC" w14:textId="77777777" w:rsidR="00E578B5" w:rsidRPr="00E578B5" w:rsidRDefault="00E578B5" w:rsidP="00E578B5">
      <w:pPr>
        <w:tabs>
          <w:tab w:val="left" w:pos="1788"/>
        </w:tabs>
        <w:bidi/>
        <w:rPr>
          <w:rFonts w:cs="David" w:hint="cs"/>
          <w:rtl/>
        </w:rPr>
      </w:pPr>
      <w:r w:rsidRPr="00E578B5">
        <w:rPr>
          <w:rFonts w:cs="David"/>
          <w:b/>
          <w:bCs/>
          <w:u w:val="single"/>
          <w:rtl/>
        </w:rPr>
        <w:t>חברי הוועדה</w:t>
      </w:r>
      <w:r w:rsidRPr="00E578B5">
        <w:rPr>
          <w:rFonts w:cs="David"/>
          <w:rtl/>
        </w:rPr>
        <w:t>:</w:t>
      </w:r>
      <w:r w:rsidRPr="00E578B5">
        <w:rPr>
          <w:rFonts w:cs="David" w:hint="cs"/>
          <w:rtl/>
        </w:rPr>
        <w:t xml:space="preserve"> </w:t>
      </w:r>
      <w:r w:rsidRPr="00E578B5">
        <w:rPr>
          <w:rFonts w:cs="David" w:hint="cs"/>
          <w:rtl/>
        </w:rPr>
        <w:tab/>
        <w:t>רוחמה אברהם - היו"ר</w:t>
      </w:r>
    </w:p>
    <w:p w14:paraId="0682D238" w14:textId="77777777" w:rsidR="00E578B5" w:rsidRPr="00E578B5" w:rsidRDefault="00E578B5" w:rsidP="00E578B5">
      <w:pPr>
        <w:bidi/>
        <w:rPr>
          <w:rFonts w:cs="David"/>
          <w:rtl/>
        </w:rPr>
      </w:pPr>
    </w:p>
    <w:p w14:paraId="63C75082" w14:textId="77777777" w:rsidR="00E578B5" w:rsidRPr="00E578B5" w:rsidRDefault="00E578B5" w:rsidP="00E578B5">
      <w:pPr>
        <w:bidi/>
        <w:rPr>
          <w:rFonts w:cs="David"/>
          <w:rtl/>
        </w:rPr>
      </w:pPr>
    </w:p>
    <w:p w14:paraId="706884D5" w14:textId="77777777" w:rsidR="00E578B5" w:rsidRPr="00E578B5" w:rsidRDefault="00E578B5" w:rsidP="00E578B5">
      <w:pPr>
        <w:tabs>
          <w:tab w:val="left" w:pos="1788"/>
          <w:tab w:val="left" w:pos="3631"/>
        </w:tabs>
        <w:bidi/>
        <w:rPr>
          <w:rFonts w:cs="David" w:hint="cs"/>
          <w:rtl/>
        </w:rPr>
      </w:pPr>
      <w:r w:rsidRPr="00E578B5">
        <w:rPr>
          <w:rFonts w:cs="David" w:hint="cs"/>
          <w:rtl/>
        </w:rPr>
        <w:t>סגן מזכיר הכנסת דוד לב</w:t>
      </w:r>
    </w:p>
    <w:p w14:paraId="74BCD803" w14:textId="77777777" w:rsidR="00E578B5" w:rsidRPr="00E578B5" w:rsidRDefault="00E578B5" w:rsidP="00E578B5">
      <w:pPr>
        <w:tabs>
          <w:tab w:val="left" w:pos="1788"/>
          <w:tab w:val="left" w:pos="3631"/>
        </w:tabs>
        <w:bidi/>
        <w:rPr>
          <w:rFonts w:cs="David" w:hint="cs"/>
          <w:rtl/>
        </w:rPr>
      </w:pPr>
      <w:r w:rsidRPr="00E578B5">
        <w:rPr>
          <w:rFonts w:cs="David" w:hint="cs"/>
          <w:rtl/>
        </w:rPr>
        <w:t>סגן מזכיר הכנסת נאזם בדר</w:t>
      </w:r>
    </w:p>
    <w:p w14:paraId="0BB7D604" w14:textId="77777777" w:rsidR="00E578B5" w:rsidRPr="00E578B5" w:rsidRDefault="00E578B5" w:rsidP="00E578B5">
      <w:pPr>
        <w:tabs>
          <w:tab w:val="left" w:pos="1788"/>
          <w:tab w:val="left" w:pos="3631"/>
        </w:tabs>
        <w:bidi/>
        <w:rPr>
          <w:rFonts w:cs="David" w:hint="cs"/>
          <w:rtl/>
        </w:rPr>
      </w:pPr>
      <w:r w:rsidRPr="00E578B5">
        <w:rPr>
          <w:rFonts w:cs="David" w:hint="cs"/>
          <w:rtl/>
        </w:rPr>
        <w:tab/>
      </w:r>
    </w:p>
    <w:p w14:paraId="269A12B9" w14:textId="77777777" w:rsidR="00E578B5" w:rsidRPr="00E578B5" w:rsidRDefault="00E578B5" w:rsidP="00E578B5">
      <w:pPr>
        <w:bidi/>
        <w:rPr>
          <w:rFonts w:cs="David" w:hint="cs"/>
          <w:rtl/>
        </w:rPr>
      </w:pPr>
      <w:r w:rsidRPr="00E578B5">
        <w:rPr>
          <w:rFonts w:cs="David" w:hint="cs"/>
          <w:rtl/>
        </w:rPr>
        <w:tab/>
      </w:r>
    </w:p>
    <w:p w14:paraId="7FCD10AE" w14:textId="77777777" w:rsidR="00E578B5" w:rsidRPr="00E578B5" w:rsidRDefault="00E578B5" w:rsidP="00E578B5">
      <w:pPr>
        <w:bidi/>
        <w:rPr>
          <w:rFonts w:cs="David" w:hint="cs"/>
          <w:rtl/>
        </w:rPr>
      </w:pPr>
    </w:p>
    <w:p w14:paraId="7905DC5E" w14:textId="77777777" w:rsidR="00E578B5" w:rsidRPr="00E578B5" w:rsidRDefault="00E578B5" w:rsidP="00E578B5">
      <w:pPr>
        <w:bidi/>
        <w:rPr>
          <w:rFonts w:cs="David" w:hint="cs"/>
          <w:rtl/>
        </w:rPr>
      </w:pPr>
    </w:p>
    <w:p w14:paraId="70E3F769" w14:textId="77777777" w:rsidR="00E578B5" w:rsidRPr="00E578B5" w:rsidRDefault="00E578B5" w:rsidP="00E578B5">
      <w:pPr>
        <w:bidi/>
        <w:rPr>
          <w:rFonts w:cs="David" w:hint="cs"/>
          <w:rtl/>
        </w:rPr>
      </w:pPr>
    </w:p>
    <w:p w14:paraId="74975B52" w14:textId="77777777" w:rsidR="00E578B5" w:rsidRPr="00E578B5" w:rsidRDefault="00E578B5" w:rsidP="00E578B5">
      <w:pPr>
        <w:bidi/>
        <w:rPr>
          <w:rFonts w:cs="David" w:hint="cs"/>
          <w:rtl/>
        </w:rPr>
      </w:pPr>
    </w:p>
    <w:p w14:paraId="6D975372" w14:textId="77777777" w:rsidR="00E578B5" w:rsidRPr="00E578B5" w:rsidRDefault="00E578B5" w:rsidP="00E578B5">
      <w:pPr>
        <w:bidi/>
        <w:rPr>
          <w:rFonts w:cs="David" w:hint="cs"/>
          <w:rtl/>
        </w:rPr>
      </w:pPr>
    </w:p>
    <w:p w14:paraId="61692397" w14:textId="77777777" w:rsidR="00E578B5" w:rsidRPr="00E578B5" w:rsidRDefault="00E578B5" w:rsidP="00E578B5">
      <w:pPr>
        <w:bidi/>
        <w:rPr>
          <w:rFonts w:cs="David" w:hint="cs"/>
          <w:rtl/>
        </w:rPr>
      </w:pPr>
    </w:p>
    <w:p w14:paraId="19873658" w14:textId="77777777" w:rsidR="00E578B5" w:rsidRPr="00E578B5" w:rsidRDefault="00E578B5" w:rsidP="00E578B5">
      <w:pPr>
        <w:bidi/>
        <w:rPr>
          <w:rFonts w:cs="David" w:hint="cs"/>
          <w:rtl/>
        </w:rPr>
      </w:pPr>
    </w:p>
    <w:p w14:paraId="733C8351" w14:textId="77777777" w:rsidR="00E578B5" w:rsidRPr="00E578B5" w:rsidRDefault="00E578B5" w:rsidP="00E578B5">
      <w:pPr>
        <w:bidi/>
        <w:rPr>
          <w:rFonts w:cs="David" w:hint="cs"/>
          <w:rtl/>
        </w:rPr>
      </w:pPr>
    </w:p>
    <w:p w14:paraId="7386A0DA" w14:textId="77777777" w:rsidR="00E578B5" w:rsidRPr="00E578B5" w:rsidRDefault="00E578B5" w:rsidP="00E578B5">
      <w:pPr>
        <w:bidi/>
        <w:rPr>
          <w:rFonts w:cs="David" w:hint="cs"/>
          <w:rtl/>
        </w:rPr>
      </w:pPr>
    </w:p>
    <w:p w14:paraId="0ED5B0BA" w14:textId="77777777" w:rsidR="00E578B5" w:rsidRPr="00E578B5" w:rsidRDefault="00E578B5" w:rsidP="00E578B5">
      <w:pPr>
        <w:tabs>
          <w:tab w:val="left" w:pos="1930"/>
        </w:tabs>
        <w:bidi/>
        <w:rPr>
          <w:rFonts w:cs="David" w:hint="cs"/>
          <w:rtl/>
        </w:rPr>
      </w:pPr>
      <w:r w:rsidRPr="00E578B5">
        <w:rPr>
          <w:rFonts w:cs="David"/>
          <w:b/>
          <w:bCs/>
          <w:u w:val="single"/>
          <w:rtl/>
        </w:rPr>
        <w:t>י</w:t>
      </w:r>
      <w:r w:rsidRPr="00E578B5">
        <w:rPr>
          <w:rFonts w:cs="David" w:hint="cs"/>
          <w:b/>
          <w:bCs/>
          <w:u w:val="single"/>
          <w:rtl/>
        </w:rPr>
        <w:t xml:space="preserve">יעוץ משפטי: </w:t>
      </w:r>
      <w:r w:rsidRPr="00E578B5">
        <w:rPr>
          <w:rFonts w:cs="David" w:hint="cs"/>
          <w:rtl/>
        </w:rPr>
        <w:t>ארבל אסטרחן</w:t>
      </w:r>
    </w:p>
    <w:p w14:paraId="36E987D8" w14:textId="77777777" w:rsidR="00E578B5" w:rsidRPr="00E578B5" w:rsidRDefault="00E578B5" w:rsidP="00E578B5">
      <w:pPr>
        <w:bidi/>
        <w:rPr>
          <w:rFonts w:cs="David"/>
          <w:rtl/>
        </w:rPr>
      </w:pPr>
    </w:p>
    <w:p w14:paraId="380D2CC1" w14:textId="77777777" w:rsidR="00E578B5" w:rsidRPr="00E578B5" w:rsidRDefault="00E578B5" w:rsidP="00E578B5">
      <w:pPr>
        <w:tabs>
          <w:tab w:val="left" w:pos="1930"/>
        </w:tabs>
        <w:bidi/>
        <w:rPr>
          <w:rFonts w:cs="David" w:hint="cs"/>
          <w:b/>
          <w:bCs/>
          <w:rtl/>
        </w:rPr>
      </w:pPr>
      <w:r w:rsidRPr="00E578B5">
        <w:rPr>
          <w:rFonts w:cs="David"/>
          <w:b/>
          <w:bCs/>
          <w:u w:val="single"/>
          <w:rtl/>
        </w:rPr>
        <w:t>מנהלת הוועדה</w:t>
      </w:r>
      <w:r w:rsidRPr="00E578B5">
        <w:rPr>
          <w:rFonts w:cs="David"/>
          <w:rtl/>
        </w:rPr>
        <w:t>:</w:t>
      </w:r>
      <w:r w:rsidRPr="00E578B5">
        <w:rPr>
          <w:rFonts w:cs="David" w:hint="cs"/>
          <w:rtl/>
        </w:rPr>
        <w:t xml:space="preserve"> אתי בן יוסף</w:t>
      </w:r>
    </w:p>
    <w:p w14:paraId="6C7AC64C" w14:textId="77777777" w:rsidR="00E578B5" w:rsidRPr="00E578B5" w:rsidRDefault="00E578B5" w:rsidP="00E578B5">
      <w:pPr>
        <w:bidi/>
        <w:rPr>
          <w:rFonts w:cs="David"/>
          <w:rtl/>
        </w:rPr>
      </w:pPr>
    </w:p>
    <w:p w14:paraId="3D1637D0" w14:textId="77777777" w:rsidR="00E578B5" w:rsidRPr="00E578B5" w:rsidRDefault="00E578B5" w:rsidP="00E578B5">
      <w:pPr>
        <w:tabs>
          <w:tab w:val="left" w:pos="1930"/>
        </w:tabs>
        <w:bidi/>
        <w:rPr>
          <w:rFonts w:cs="David" w:hint="cs"/>
          <w:rtl/>
        </w:rPr>
      </w:pPr>
      <w:r w:rsidRPr="00E578B5">
        <w:rPr>
          <w:rFonts w:cs="David" w:hint="cs"/>
          <w:b/>
          <w:bCs/>
          <w:u w:val="single"/>
          <w:rtl/>
        </w:rPr>
        <w:t>רשמת פרלמנטרית</w:t>
      </w:r>
      <w:r w:rsidRPr="00E578B5">
        <w:rPr>
          <w:rFonts w:cs="David"/>
          <w:rtl/>
        </w:rPr>
        <w:t>:</w:t>
      </w:r>
      <w:r w:rsidRPr="00E578B5">
        <w:rPr>
          <w:rFonts w:cs="David" w:hint="cs"/>
          <w:rtl/>
        </w:rPr>
        <w:t xml:space="preserve"> מיטל בר שלום</w:t>
      </w:r>
    </w:p>
    <w:p w14:paraId="1867F71D" w14:textId="77777777" w:rsidR="00E578B5" w:rsidRPr="00E578B5" w:rsidRDefault="00E578B5" w:rsidP="00E578B5">
      <w:pPr>
        <w:bidi/>
        <w:rPr>
          <w:rFonts w:cs="David" w:hint="cs"/>
          <w:b/>
          <w:bCs/>
          <w:rtl/>
        </w:rPr>
      </w:pPr>
    </w:p>
    <w:p w14:paraId="677FD120" w14:textId="77777777" w:rsidR="00E578B5" w:rsidRPr="00E578B5" w:rsidRDefault="00E578B5" w:rsidP="00E578B5">
      <w:pPr>
        <w:pStyle w:val="Heading5"/>
        <w:jc w:val="left"/>
        <w:rPr>
          <w:rFonts w:hint="cs"/>
          <w:rtl/>
        </w:rPr>
      </w:pPr>
    </w:p>
    <w:p w14:paraId="2D869E4E" w14:textId="77777777" w:rsidR="00E578B5" w:rsidRPr="00E578B5" w:rsidRDefault="00E578B5" w:rsidP="00E578B5">
      <w:pPr>
        <w:pStyle w:val="Heading5"/>
        <w:jc w:val="left"/>
        <w:rPr>
          <w:rtl/>
        </w:rPr>
      </w:pPr>
      <w:r w:rsidRPr="00E578B5">
        <w:rPr>
          <w:rtl/>
        </w:rPr>
        <w:t xml:space="preserve"> </w:t>
      </w:r>
    </w:p>
    <w:p w14:paraId="2073DC79" w14:textId="77777777" w:rsidR="00E578B5" w:rsidRPr="00E578B5" w:rsidRDefault="00E578B5" w:rsidP="00E578B5">
      <w:pPr>
        <w:bidi/>
        <w:rPr>
          <w:rFonts w:cs="David" w:hint="cs"/>
          <w:rtl/>
        </w:rPr>
      </w:pPr>
    </w:p>
    <w:p w14:paraId="17DDC209" w14:textId="77777777" w:rsidR="00E578B5" w:rsidRPr="00E578B5" w:rsidRDefault="00E578B5" w:rsidP="00E578B5">
      <w:pPr>
        <w:bidi/>
        <w:jc w:val="center"/>
        <w:rPr>
          <w:rFonts w:cs="David" w:hint="cs"/>
          <w:b/>
          <w:bCs/>
          <w:u w:val="single"/>
          <w:rtl/>
        </w:rPr>
      </w:pPr>
      <w:r w:rsidRPr="00E578B5">
        <w:rPr>
          <w:rFonts w:cs="David"/>
          <w:rtl/>
        </w:rPr>
        <w:br w:type="page"/>
      </w:r>
      <w:r w:rsidRPr="00E578B5">
        <w:rPr>
          <w:rFonts w:cs="David" w:hint="cs"/>
          <w:b/>
          <w:bCs/>
          <w:u w:val="single"/>
          <w:rtl/>
        </w:rPr>
        <w:lastRenderedPageBreak/>
        <w:t>שימוש בעודפי תקציב הכנסת משנת 2005 בשנת 2006</w:t>
      </w:r>
    </w:p>
    <w:p w14:paraId="31698FF6" w14:textId="77777777" w:rsidR="00E578B5" w:rsidRPr="00E578B5" w:rsidRDefault="00E578B5" w:rsidP="00E578B5">
      <w:pPr>
        <w:bidi/>
        <w:rPr>
          <w:rFonts w:cs="David" w:hint="cs"/>
          <w:b/>
          <w:bCs/>
          <w:u w:val="single"/>
          <w:rtl/>
        </w:rPr>
      </w:pPr>
    </w:p>
    <w:p w14:paraId="39C4AF27" w14:textId="77777777" w:rsidR="00E578B5" w:rsidRPr="00E578B5" w:rsidRDefault="00E578B5" w:rsidP="00E578B5">
      <w:pPr>
        <w:bidi/>
        <w:rPr>
          <w:rFonts w:cs="David" w:hint="cs"/>
          <w:u w:val="single"/>
          <w:rtl/>
        </w:rPr>
      </w:pPr>
      <w:r w:rsidRPr="00E578B5">
        <w:rPr>
          <w:rFonts w:cs="David" w:hint="cs"/>
          <w:u w:val="single"/>
          <w:rtl/>
        </w:rPr>
        <w:t>היו"ר רוחמה אברהם:</w:t>
      </w:r>
    </w:p>
    <w:p w14:paraId="49803C64" w14:textId="77777777" w:rsidR="00E578B5" w:rsidRPr="00E578B5" w:rsidRDefault="00E578B5" w:rsidP="00E578B5">
      <w:pPr>
        <w:bidi/>
        <w:rPr>
          <w:rFonts w:cs="David" w:hint="cs"/>
          <w:rtl/>
        </w:rPr>
      </w:pPr>
    </w:p>
    <w:p w14:paraId="57999E45" w14:textId="77777777" w:rsidR="00E578B5" w:rsidRPr="00E578B5" w:rsidRDefault="00E578B5" w:rsidP="00E578B5">
      <w:pPr>
        <w:bidi/>
        <w:rPr>
          <w:rFonts w:cs="David" w:hint="cs"/>
          <w:rtl/>
        </w:rPr>
      </w:pPr>
      <w:r w:rsidRPr="00E578B5">
        <w:rPr>
          <w:rFonts w:cs="David" w:hint="cs"/>
          <w:rtl/>
        </w:rPr>
        <w:tab/>
        <w:t xml:space="preserve">שלום, אני פותחת את ישיבת הוועדה. אני פותחת ישיבה של הוועדה המשותפת, לאור בקשתה של היושבת ראש. אני מתנצלת בפני הפורום המקצועי שלא הגיעו חברי כנסת. אני מציעה, שננעל את הישיבה, בתקווה לימים טובים יותר. </w:t>
      </w:r>
    </w:p>
    <w:p w14:paraId="3B59A405" w14:textId="77777777" w:rsidR="00E578B5" w:rsidRPr="00E578B5" w:rsidRDefault="00E578B5" w:rsidP="00E578B5">
      <w:pPr>
        <w:bidi/>
        <w:rPr>
          <w:rFonts w:cs="David" w:hint="cs"/>
          <w:rtl/>
        </w:rPr>
      </w:pPr>
    </w:p>
    <w:p w14:paraId="78F61D51" w14:textId="77777777" w:rsidR="00E578B5" w:rsidRPr="00E578B5" w:rsidRDefault="00E578B5" w:rsidP="00E578B5">
      <w:pPr>
        <w:bidi/>
        <w:rPr>
          <w:rFonts w:cs="David" w:hint="cs"/>
          <w:u w:val="single"/>
          <w:rtl/>
        </w:rPr>
      </w:pPr>
      <w:r w:rsidRPr="00E578B5">
        <w:rPr>
          <w:rFonts w:cs="David" w:hint="cs"/>
          <w:u w:val="single"/>
          <w:rtl/>
        </w:rPr>
        <w:t>ארבל אסטרחן:</w:t>
      </w:r>
    </w:p>
    <w:p w14:paraId="14CFB3E6" w14:textId="77777777" w:rsidR="00E578B5" w:rsidRPr="00E578B5" w:rsidRDefault="00E578B5" w:rsidP="00E578B5">
      <w:pPr>
        <w:bidi/>
        <w:rPr>
          <w:rFonts w:cs="David" w:hint="cs"/>
          <w:rtl/>
        </w:rPr>
      </w:pPr>
    </w:p>
    <w:p w14:paraId="7F35419D" w14:textId="77777777" w:rsidR="00E578B5" w:rsidRPr="00E578B5" w:rsidRDefault="00E578B5" w:rsidP="00E578B5">
      <w:pPr>
        <w:bidi/>
        <w:ind w:firstLine="567"/>
        <w:rPr>
          <w:rFonts w:cs="David" w:hint="cs"/>
          <w:rtl/>
        </w:rPr>
      </w:pPr>
      <w:r w:rsidRPr="00E578B5">
        <w:rPr>
          <w:rFonts w:cs="David" w:hint="cs"/>
          <w:rtl/>
        </w:rPr>
        <w:t>פורמלית אפשר לדון.</w:t>
      </w:r>
    </w:p>
    <w:p w14:paraId="392313AE" w14:textId="77777777" w:rsidR="00E578B5" w:rsidRPr="00E578B5" w:rsidRDefault="00E578B5" w:rsidP="00E578B5">
      <w:pPr>
        <w:bidi/>
        <w:rPr>
          <w:rFonts w:cs="David" w:hint="cs"/>
          <w:rtl/>
        </w:rPr>
      </w:pPr>
    </w:p>
    <w:p w14:paraId="11B6C691" w14:textId="77777777" w:rsidR="00E578B5" w:rsidRPr="00E578B5" w:rsidRDefault="00E578B5" w:rsidP="00E578B5">
      <w:pPr>
        <w:bidi/>
        <w:rPr>
          <w:rFonts w:cs="David" w:hint="cs"/>
          <w:u w:val="single"/>
          <w:rtl/>
        </w:rPr>
      </w:pPr>
      <w:r w:rsidRPr="00E578B5">
        <w:rPr>
          <w:rFonts w:cs="David" w:hint="cs"/>
          <w:u w:val="single"/>
          <w:rtl/>
        </w:rPr>
        <w:t>היו"ר רוחמה אברהם:</w:t>
      </w:r>
    </w:p>
    <w:p w14:paraId="2BEC5FAD" w14:textId="77777777" w:rsidR="00E578B5" w:rsidRPr="00E578B5" w:rsidRDefault="00E578B5" w:rsidP="00E578B5">
      <w:pPr>
        <w:bidi/>
        <w:rPr>
          <w:rFonts w:cs="David" w:hint="cs"/>
          <w:rtl/>
        </w:rPr>
      </w:pPr>
    </w:p>
    <w:p w14:paraId="261F2FC3" w14:textId="77777777" w:rsidR="00E578B5" w:rsidRPr="00E578B5" w:rsidRDefault="00E578B5" w:rsidP="00E578B5">
      <w:pPr>
        <w:bidi/>
        <w:ind w:firstLine="567"/>
        <w:rPr>
          <w:rFonts w:cs="David" w:hint="cs"/>
          <w:rtl/>
        </w:rPr>
      </w:pPr>
      <w:r w:rsidRPr="00E578B5">
        <w:rPr>
          <w:rFonts w:cs="David" w:hint="cs"/>
          <w:rtl/>
        </w:rPr>
        <w:t>תודה רבה, הישיבה נעולה.</w:t>
      </w:r>
    </w:p>
    <w:p w14:paraId="1578235C" w14:textId="77777777" w:rsidR="00E578B5" w:rsidRPr="00E578B5" w:rsidRDefault="00E578B5" w:rsidP="00E578B5">
      <w:pPr>
        <w:bidi/>
        <w:rPr>
          <w:rFonts w:cs="David" w:hint="cs"/>
          <w:rtl/>
        </w:rPr>
      </w:pPr>
    </w:p>
    <w:p w14:paraId="3CF139E4" w14:textId="77777777" w:rsidR="00E578B5" w:rsidRPr="00E578B5" w:rsidRDefault="00E578B5" w:rsidP="00E578B5">
      <w:pPr>
        <w:pStyle w:val="Heading9"/>
        <w:rPr>
          <w:rFonts w:hint="cs"/>
          <w:rtl/>
        </w:rPr>
      </w:pPr>
      <w:r w:rsidRPr="00E578B5">
        <w:rPr>
          <w:rFonts w:hint="cs"/>
          <w:rtl/>
        </w:rPr>
        <w:t xml:space="preserve">הישיבה ננעלה בשעה 16:10 </w:t>
      </w:r>
    </w:p>
    <w:p w14:paraId="0D46C5E2" w14:textId="77777777" w:rsidR="00552A80" w:rsidRPr="00E578B5" w:rsidRDefault="00552A80" w:rsidP="00E578B5">
      <w:pPr>
        <w:bidi/>
        <w:rPr>
          <w:rFonts w:cs="David"/>
        </w:rPr>
      </w:pPr>
    </w:p>
    <w:sectPr w:rsidR="00552A80" w:rsidRPr="00E578B5" w:rsidSect="00E578B5">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60636" w14:textId="77777777" w:rsidR="00000000" w:rsidRDefault="00A30FED">
      <w:r>
        <w:separator/>
      </w:r>
    </w:p>
  </w:endnote>
  <w:endnote w:type="continuationSeparator" w:id="0">
    <w:p w14:paraId="24111BAF" w14:textId="77777777" w:rsidR="00000000" w:rsidRDefault="00A30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231B6" w14:textId="77777777" w:rsidR="00000000" w:rsidRDefault="00A30FED">
      <w:r>
        <w:separator/>
      </w:r>
    </w:p>
  </w:footnote>
  <w:footnote w:type="continuationSeparator" w:id="0">
    <w:p w14:paraId="7F2484FD" w14:textId="77777777" w:rsidR="00000000" w:rsidRDefault="00A30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26567" w14:textId="77777777" w:rsidR="00E578B5" w:rsidRDefault="00E578B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1E8F4C9" w14:textId="77777777" w:rsidR="00E578B5" w:rsidRDefault="00E578B5">
    <w:pPr>
      <w:pStyle w:val="Header"/>
      <w:ind w:right="360"/>
      <w:jc w:val="both"/>
      <w:rPr>
        <w:rtl/>
      </w:rPr>
    </w:pPr>
  </w:p>
  <w:p w14:paraId="1103B118" w14:textId="77777777" w:rsidR="00E578B5" w:rsidRDefault="00E578B5"/>
  <w:p w14:paraId="55AD92C0" w14:textId="77777777" w:rsidR="00E578B5" w:rsidRDefault="00E578B5"/>
  <w:p w14:paraId="7EE3AFF4" w14:textId="77777777" w:rsidR="00E578B5" w:rsidRDefault="00E578B5"/>
  <w:p w14:paraId="7FE22C88" w14:textId="77777777" w:rsidR="00E578B5" w:rsidRDefault="00E578B5"/>
  <w:p w14:paraId="22D35837" w14:textId="77777777" w:rsidR="00E578B5" w:rsidRDefault="00E578B5"/>
  <w:p w14:paraId="20EC04BB" w14:textId="77777777" w:rsidR="00E578B5" w:rsidRDefault="00E578B5"/>
  <w:p w14:paraId="197E501B" w14:textId="77777777" w:rsidR="00E578B5" w:rsidRDefault="00E578B5"/>
  <w:p w14:paraId="1DD3CAF1" w14:textId="77777777" w:rsidR="00E578B5" w:rsidRDefault="00E578B5"/>
  <w:p w14:paraId="611D3CB1" w14:textId="77777777" w:rsidR="00E578B5" w:rsidRDefault="00E578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2443" w14:textId="77777777" w:rsidR="00E578B5" w:rsidRDefault="00E578B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17D61CE6" w14:textId="77777777" w:rsidR="00E578B5" w:rsidRDefault="00E578B5">
    <w:pPr>
      <w:pStyle w:val="Header"/>
      <w:ind w:right="360"/>
      <w:jc w:val="both"/>
      <w:rPr>
        <w:rFonts w:hint="cs"/>
        <w:rtl/>
      </w:rPr>
    </w:pPr>
    <w:r>
      <w:rPr>
        <w:rtl/>
      </w:rPr>
      <w:t>ועדת</w:t>
    </w:r>
    <w:r>
      <w:rPr>
        <w:rFonts w:hint="cs"/>
        <w:rtl/>
      </w:rPr>
      <w:t xml:space="preserve"> הכנסת</w:t>
    </w:r>
  </w:p>
  <w:p w14:paraId="0C1F4F17" w14:textId="77777777" w:rsidR="00E578B5" w:rsidRDefault="00E578B5">
    <w:pPr>
      <w:pStyle w:val="Header"/>
      <w:ind w:right="360"/>
      <w:jc w:val="both"/>
      <w:rPr>
        <w:rStyle w:val="PageNumber"/>
        <w:rFonts w:hint="cs"/>
        <w:rtl/>
      </w:rPr>
    </w:pPr>
    <w:r>
      <w:rPr>
        <w:rFonts w:hint="cs"/>
        <w:rtl/>
      </w:rPr>
      <w:t>19.07.2006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5167פרוטוקול_ישיבת_ועדה.doc"/>
    <w:docVar w:name="StartMode" w:val="3"/>
  </w:docVars>
  <w:rsids>
    <w:rsidRoot w:val="00EF3468"/>
    <w:rsid w:val="00552A80"/>
    <w:rsid w:val="00965806"/>
    <w:rsid w:val="00A30FED"/>
    <w:rsid w:val="00D705C1"/>
    <w:rsid w:val="00E578B5"/>
    <w:rsid w:val="00EF3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556745"/>
  <w15:chartTrackingRefBased/>
  <w15:docId w15:val="{4D7FBD27-C871-4823-8081-84075524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578B5"/>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E578B5"/>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E578B5"/>
    <w:pPr>
      <w:keepNext/>
      <w:overflowPunct w:val="0"/>
      <w:autoSpaceDE w:val="0"/>
      <w:autoSpaceDN w:val="0"/>
      <w:bidi/>
      <w:adjustRightInd w:val="0"/>
      <w:jc w:val="both"/>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578B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57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118</Words>
  <Characters>678</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