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29CFF" w14:textId="77777777" w:rsidR="00FA0273" w:rsidRDefault="00FA0273" w:rsidP="00FA0273">
      <w:pPr>
        <w:pStyle w:val="Heading5"/>
        <w:rPr>
          <w:rFonts w:hint="cs"/>
          <w:b/>
          <w:bCs/>
          <w:sz w:val="24"/>
          <w:rtl/>
        </w:rPr>
      </w:pPr>
    </w:p>
    <w:p w14:paraId="10EDD9B3" w14:textId="77777777" w:rsidR="00FA0273" w:rsidRPr="00FA0273" w:rsidRDefault="00FA0273" w:rsidP="00FA0273">
      <w:pPr>
        <w:pStyle w:val="Heading5"/>
        <w:rPr>
          <w:b/>
          <w:bCs/>
          <w:sz w:val="24"/>
          <w:rtl/>
        </w:rPr>
      </w:pPr>
      <w:r w:rsidRPr="00FA0273">
        <w:rPr>
          <w:b/>
          <w:bCs/>
          <w:sz w:val="24"/>
          <w:rtl/>
        </w:rPr>
        <w:t xml:space="preserve">הכנסת </w:t>
      </w:r>
      <w:r w:rsidRPr="00FA0273">
        <w:rPr>
          <w:rFonts w:hint="cs"/>
          <w:b/>
          <w:bCs/>
          <w:sz w:val="24"/>
          <w:rtl/>
        </w:rPr>
        <w:t>השבע-עשרה</w:t>
      </w:r>
      <w:r w:rsidRPr="00FA0273">
        <w:rPr>
          <w:b/>
          <w:bCs/>
          <w:sz w:val="24"/>
          <w:rtl/>
        </w:rPr>
        <w:tab/>
      </w:r>
      <w:r w:rsidRPr="00FA0273">
        <w:rPr>
          <w:b/>
          <w:bCs/>
          <w:sz w:val="24"/>
          <w:rtl/>
        </w:rPr>
        <w:tab/>
      </w:r>
      <w:r w:rsidRPr="00FA0273">
        <w:rPr>
          <w:b/>
          <w:bCs/>
          <w:sz w:val="24"/>
          <w:rtl/>
        </w:rPr>
        <w:tab/>
      </w:r>
      <w:r w:rsidRPr="00FA0273">
        <w:rPr>
          <w:b/>
          <w:bCs/>
          <w:sz w:val="24"/>
          <w:rtl/>
        </w:rPr>
        <w:tab/>
      </w:r>
      <w:r w:rsidRPr="00FA0273">
        <w:rPr>
          <w:b/>
          <w:bCs/>
          <w:sz w:val="24"/>
          <w:rtl/>
        </w:rPr>
        <w:tab/>
      </w:r>
      <w:r w:rsidRPr="00FA0273">
        <w:rPr>
          <w:b/>
          <w:bCs/>
          <w:sz w:val="24"/>
          <w:rtl/>
        </w:rPr>
        <w:tab/>
        <w:t>נוסח לא מתוקן</w:t>
      </w:r>
    </w:p>
    <w:p w14:paraId="0FC573A2" w14:textId="77777777" w:rsidR="00FA0273" w:rsidRPr="00FA0273" w:rsidRDefault="00FA0273" w:rsidP="00FA0273">
      <w:pPr>
        <w:bidi/>
        <w:jc w:val="both"/>
        <w:rPr>
          <w:rFonts w:cs="David" w:hint="cs"/>
          <w:b/>
          <w:bCs/>
          <w:rtl/>
        </w:rPr>
      </w:pPr>
      <w:r w:rsidRPr="00FA0273">
        <w:rPr>
          <w:rFonts w:cs="David"/>
          <w:b/>
          <w:bCs/>
          <w:rtl/>
        </w:rPr>
        <w:t xml:space="preserve">מושב </w:t>
      </w:r>
      <w:r w:rsidRPr="00FA0273">
        <w:rPr>
          <w:rFonts w:cs="David" w:hint="cs"/>
          <w:b/>
          <w:bCs/>
          <w:rtl/>
        </w:rPr>
        <w:t>שלישי</w:t>
      </w:r>
    </w:p>
    <w:p w14:paraId="24F1CBE5" w14:textId="77777777" w:rsidR="00FA0273" w:rsidRPr="00FA0273" w:rsidRDefault="00FA0273" w:rsidP="00FA0273">
      <w:pPr>
        <w:bidi/>
        <w:jc w:val="both"/>
        <w:rPr>
          <w:rFonts w:cs="David"/>
          <w:b/>
          <w:bCs/>
          <w:rtl/>
        </w:rPr>
      </w:pPr>
    </w:p>
    <w:p w14:paraId="6B27D2F3" w14:textId="77777777" w:rsidR="00FA0273" w:rsidRPr="00FA0273" w:rsidRDefault="00FA0273" w:rsidP="00FA0273">
      <w:pPr>
        <w:bidi/>
        <w:jc w:val="both"/>
        <w:rPr>
          <w:rFonts w:cs="David"/>
          <w:b/>
          <w:bCs/>
          <w:rtl/>
        </w:rPr>
      </w:pPr>
    </w:p>
    <w:p w14:paraId="71D4AE68" w14:textId="77777777" w:rsidR="00FA0273" w:rsidRPr="00FA0273" w:rsidRDefault="00FA0273" w:rsidP="00FA0273">
      <w:pPr>
        <w:bidi/>
        <w:jc w:val="both"/>
        <w:rPr>
          <w:rFonts w:cs="David"/>
          <w:b/>
          <w:bCs/>
          <w:rtl/>
        </w:rPr>
      </w:pPr>
    </w:p>
    <w:p w14:paraId="0733CEFC" w14:textId="77777777" w:rsidR="00FA0273" w:rsidRPr="00FA0273" w:rsidRDefault="00FA0273" w:rsidP="00FA0273">
      <w:pPr>
        <w:bidi/>
        <w:jc w:val="both"/>
        <w:rPr>
          <w:rFonts w:cs="David"/>
          <w:b/>
          <w:bCs/>
          <w:rtl/>
        </w:rPr>
      </w:pPr>
    </w:p>
    <w:p w14:paraId="69984F1E" w14:textId="77777777" w:rsidR="00FA0273" w:rsidRPr="00FA0273" w:rsidRDefault="00FA0273" w:rsidP="00FA0273">
      <w:pPr>
        <w:bidi/>
        <w:jc w:val="center"/>
        <w:rPr>
          <w:rFonts w:cs="David" w:hint="cs"/>
          <w:b/>
          <w:bCs/>
          <w:rtl/>
        </w:rPr>
      </w:pPr>
      <w:r w:rsidRPr="00FA0273">
        <w:rPr>
          <w:rFonts w:cs="David"/>
          <w:b/>
          <w:bCs/>
          <w:rtl/>
        </w:rPr>
        <w:t>פרוטוקול מס'</w:t>
      </w:r>
      <w:r w:rsidRPr="00FA0273">
        <w:rPr>
          <w:rFonts w:cs="David" w:hint="cs"/>
          <w:b/>
          <w:bCs/>
          <w:rtl/>
        </w:rPr>
        <w:t xml:space="preserve"> 5</w:t>
      </w:r>
    </w:p>
    <w:p w14:paraId="13202D3C" w14:textId="77777777" w:rsidR="00FA0273" w:rsidRPr="00FA0273" w:rsidRDefault="00FA0273" w:rsidP="00FA0273">
      <w:pPr>
        <w:bidi/>
        <w:jc w:val="center"/>
        <w:rPr>
          <w:rFonts w:cs="David" w:hint="cs"/>
          <w:b/>
          <w:bCs/>
          <w:rtl/>
        </w:rPr>
      </w:pPr>
      <w:r w:rsidRPr="00FA0273">
        <w:rPr>
          <w:rFonts w:cs="David" w:hint="cs"/>
          <w:b/>
          <w:bCs/>
          <w:rtl/>
        </w:rPr>
        <w:t>מישיבת הוועדה המשותפת לוועדת הכנסת וועדת החוקה חוק ומשפט</w:t>
      </w:r>
    </w:p>
    <w:p w14:paraId="54740986" w14:textId="77777777" w:rsidR="00FA0273" w:rsidRPr="00FA0273" w:rsidRDefault="00FA0273" w:rsidP="00FA0273">
      <w:pPr>
        <w:bidi/>
        <w:jc w:val="center"/>
        <w:rPr>
          <w:rFonts w:cs="David" w:hint="cs"/>
          <w:b/>
          <w:bCs/>
          <w:u w:val="single"/>
          <w:rtl/>
        </w:rPr>
      </w:pPr>
      <w:r w:rsidRPr="00FA0273">
        <w:rPr>
          <w:rFonts w:cs="David" w:hint="cs"/>
          <w:b/>
          <w:bCs/>
          <w:u w:val="single"/>
          <w:rtl/>
        </w:rPr>
        <w:t>יום רביעי, כ"ח באדר א' התשס"ח (5 במרץ 2008), שעה 09:00</w:t>
      </w:r>
    </w:p>
    <w:p w14:paraId="029E3266" w14:textId="77777777" w:rsidR="00FA0273" w:rsidRPr="00FA0273" w:rsidRDefault="00FA0273" w:rsidP="00FA0273">
      <w:pPr>
        <w:bidi/>
        <w:jc w:val="both"/>
        <w:rPr>
          <w:rFonts w:cs="David"/>
          <w:b/>
          <w:bCs/>
          <w:rtl/>
        </w:rPr>
      </w:pPr>
    </w:p>
    <w:p w14:paraId="0A0028EF" w14:textId="77777777" w:rsidR="00FA0273" w:rsidRPr="00FA0273" w:rsidRDefault="00FA0273" w:rsidP="00FA0273">
      <w:pPr>
        <w:bidi/>
        <w:jc w:val="both"/>
        <w:rPr>
          <w:rFonts w:cs="David"/>
          <w:b/>
          <w:bCs/>
          <w:rtl/>
        </w:rPr>
      </w:pPr>
    </w:p>
    <w:p w14:paraId="432EFCF1" w14:textId="77777777" w:rsidR="00FA0273" w:rsidRDefault="00FA0273" w:rsidP="00FA0273">
      <w:pPr>
        <w:tabs>
          <w:tab w:val="left" w:pos="1221"/>
        </w:tabs>
        <w:bidi/>
        <w:jc w:val="both"/>
        <w:rPr>
          <w:rFonts w:cs="David" w:hint="cs"/>
          <w:b/>
          <w:bCs/>
          <w:u w:val="single"/>
          <w:rtl/>
        </w:rPr>
      </w:pPr>
    </w:p>
    <w:p w14:paraId="7CAA8926" w14:textId="77777777" w:rsidR="00FA0273" w:rsidRPr="00FA0273" w:rsidRDefault="00FA0273" w:rsidP="00FA0273">
      <w:pPr>
        <w:tabs>
          <w:tab w:val="left" w:pos="1221"/>
        </w:tabs>
        <w:bidi/>
        <w:jc w:val="both"/>
        <w:rPr>
          <w:rFonts w:cs="David" w:hint="cs"/>
          <w:b/>
          <w:bCs/>
          <w:u w:val="single"/>
          <w:rtl/>
        </w:rPr>
      </w:pPr>
    </w:p>
    <w:p w14:paraId="355C5F08" w14:textId="77777777" w:rsidR="00FA0273" w:rsidRPr="00FA0273" w:rsidRDefault="00FA0273" w:rsidP="00FA0273">
      <w:pPr>
        <w:tabs>
          <w:tab w:val="left" w:pos="1221"/>
        </w:tabs>
        <w:bidi/>
        <w:ind w:left="1221" w:hanging="1221"/>
        <w:jc w:val="both"/>
        <w:rPr>
          <w:rFonts w:cs="David" w:hint="cs"/>
          <w:b/>
          <w:bCs/>
          <w:rtl/>
        </w:rPr>
      </w:pPr>
      <w:r w:rsidRPr="00FA0273">
        <w:rPr>
          <w:rFonts w:cs="David"/>
          <w:b/>
          <w:bCs/>
          <w:u w:val="single"/>
          <w:rtl/>
        </w:rPr>
        <w:t>סדר היום</w:t>
      </w:r>
      <w:r w:rsidRPr="00FA0273">
        <w:rPr>
          <w:rFonts w:cs="David"/>
          <w:rtl/>
        </w:rPr>
        <w:t>:</w:t>
      </w:r>
      <w:r w:rsidRPr="00FA0273">
        <w:rPr>
          <w:rFonts w:cs="David" w:hint="cs"/>
          <w:rtl/>
        </w:rPr>
        <w:tab/>
        <w:t xml:space="preserve">הצעת חוק סדרי השלטון והמשפט (ביטול החלת המשפט, השיפוט והמינהל) (תיקון </w:t>
      </w:r>
      <w:r w:rsidRPr="00FA0273">
        <w:rPr>
          <w:rFonts w:cs="David"/>
          <w:rtl/>
        </w:rPr>
        <w:t>–</w:t>
      </w:r>
      <w:r w:rsidRPr="00FA0273">
        <w:rPr>
          <w:rFonts w:cs="David" w:hint="cs"/>
          <w:rtl/>
        </w:rPr>
        <w:t xml:space="preserve"> התקנת תקנות), התשס"ז-2007</w:t>
      </w:r>
    </w:p>
    <w:p w14:paraId="33B682DC" w14:textId="77777777" w:rsidR="00FA0273" w:rsidRPr="00FA0273" w:rsidRDefault="00FA0273" w:rsidP="00FA0273">
      <w:pPr>
        <w:bidi/>
        <w:jc w:val="both"/>
        <w:rPr>
          <w:rFonts w:cs="David" w:hint="cs"/>
          <w:b/>
          <w:bCs/>
          <w:rtl/>
        </w:rPr>
      </w:pPr>
    </w:p>
    <w:p w14:paraId="7BC6FA4D" w14:textId="77777777" w:rsidR="00FA0273" w:rsidRPr="00FA0273" w:rsidRDefault="00FA0273" w:rsidP="00FA0273">
      <w:pPr>
        <w:bidi/>
        <w:jc w:val="both"/>
        <w:rPr>
          <w:rFonts w:cs="David" w:hint="cs"/>
          <w:rtl/>
        </w:rPr>
      </w:pPr>
    </w:p>
    <w:p w14:paraId="1B7D47A6" w14:textId="77777777" w:rsidR="00FA0273" w:rsidRPr="00FA0273" w:rsidRDefault="00FA0273" w:rsidP="00FA0273">
      <w:pPr>
        <w:bidi/>
        <w:jc w:val="both"/>
        <w:rPr>
          <w:rFonts w:cs="David"/>
          <w:rtl/>
        </w:rPr>
      </w:pPr>
    </w:p>
    <w:p w14:paraId="30325F88" w14:textId="77777777" w:rsidR="00FA0273" w:rsidRPr="00FA0273" w:rsidRDefault="00FA0273" w:rsidP="00FA0273">
      <w:pPr>
        <w:bidi/>
        <w:jc w:val="both"/>
        <w:rPr>
          <w:rFonts w:cs="David"/>
          <w:b/>
          <w:bCs/>
          <w:u w:val="single"/>
          <w:rtl/>
        </w:rPr>
      </w:pPr>
      <w:r w:rsidRPr="00FA0273">
        <w:rPr>
          <w:rFonts w:cs="David"/>
          <w:b/>
          <w:bCs/>
          <w:u w:val="single"/>
          <w:rtl/>
        </w:rPr>
        <w:t>נכחו</w:t>
      </w:r>
      <w:r w:rsidRPr="00FA0273">
        <w:rPr>
          <w:rFonts w:cs="David"/>
          <w:rtl/>
        </w:rPr>
        <w:t>:</w:t>
      </w:r>
    </w:p>
    <w:p w14:paraId="1787AF0A" w14:textId="77777777" w:rsidR="00FA0273" w:rsidRPr="00FA0273" w:rsidRDefault="00FA0273" w:rsidP="00FA0273">
      <w:pPr>
        <w:bidi/>
        <w:jc w:val="both"/>
        <w:rPr>
          <w:rFonts w:cs="David"/>
          <w:rtl/>
        </w:rPr>
      </w:pPr>
    </w:p>
    <w:p w14:paraId="4B52C2D0" w14:textId="77777777" w:rsidR="00FA0273" w:rsidRPr="00FA0273" w:rsidRDefault="00FA0273" w:rsidP="00FA0273">
      <w:pPr>
        <w:tabs>
          <w:tab w:val="left" w:pos="1788"/>
        </w:tabs>
        <w:bidi/>
        <w:jc w:val="both"/>
        <w:rPr>
          <w:rFonts w:cs="David"/>
          <w:rtl/>
        </w:rPr>
      </w:pPr>
      <w:r w:rsidRPr="00FA0273">
        <w:rPr>
          <w:rFonts w:cs="David"/>
          <w:b/>
          <w:bCs/>
          <w:u w:val="single"/>
          <w:rtl/>
        </w:rPr>
        <w:t>חברי הוועדה</w:t>
      </w:r>
      <w:r w:rsidRPr="00FA0273">
        <w:rPr>
          <w:rFonts w:cs="David"/>
          <w:rtl/>
        </w:rPr>
        <w:t>:</w:t>
      </w:r>
    </w:p>
    <w:p w14:paraId="41087789" w14:textId="77777777" w:rsidR="00FA0273" w:rsidRPr="00FA0273" w:rsidRDefault="00FA0273" w:rsidP="00FA0273">
      <w:pPr>
        <w:bidi/>
        <w:jc w:val="both"/>
        <w:rPr>
          <w:rFonts w:cs="David" w:hint="cs"/>
          <w:rtl/>
        </w:rPr>
      </w:pPr>
      <w:r w:rsidRPr="00FA0273">
        <w:rPr>
          <w:rFonts w:cs="David" w:hint="cs"/>
          <w:rtl/>
        </w:rPr>
        <w:t>דוד טל  -  היו"ר</w:t>
      </w:r>
    </w:p>
    <w:p w14:paraId="7CDE91AA" w14:textId="77777777" w:rsidR="00FA0273" w:rsidRPr="00FA0273" w:rsidRDefault="00FA0273" w:rsidP="00FA0273">
      <w:pPr>
        <w:bidi/>
        <w:jc w:val="both"/>
        <w:rPr>
          <w:rFonts w:cs="David" w:hint="cs"/>
          <w:rtl/>
        </w:rPr>
      </w:pPr>
      <w:r w:rsidRPr="00FA0273">
        <w:rPr>
          <w:rFonts w:cs="David" w:hint="cs"/>
          <w:rtl/>
        </w:rPr>
        <w:t>מנחם בן-ששון</w:t>
      </w:r>
    </w:p>
    <w:p w14:paraId="0187313B" w14:textId="77777777" w:rsidR="00FA0273" w:rsidRPr="00FA0273" w:rsidRDefault="00FA0273" w:rsidP="00FA0273">
      <w:pPr>
        <w:bidi/>
        <w:jc w:val="both"/>
        <w:rPr>
          <w:rFonts w:cs="David" w:hint="cs"/>
          <w:rtl/>
        </w:rPr>
      </w:pPr>
      <w:r w:rsidRPr="00FA0273">
        <w:rPr>
          <w:rFonts w:cs="David" w:hint="cs"/>
          <w:rtl/>
        </w:rPr>
        <w:t>יצחק זיו</w:t>
      </w:r>
    </w:p>
    <w:p w14:paraId="3A784B52" w14:textId="77777777" w:rsidR="00FA0273" w:rsidRPr="00FA0273" w:rsidRDefault="00FA0273" w:rsidP="00FA0273">
      <w:pPr>
        <w:bidi/>
        <w:jc w:val="both"/>
        <w:rPr>
          <w:rFonts w:cs="David" w:hint="cs"/>
          <w:rtl/>
        </w:rPr>
      </w:pPr>
      <w:r w:rsidRPr="00FA0273">
        <w:rPr>
          <w:rFonts w:cs="David" w:hint="cs"/>
          <w:rtl/>
        </w:rPr>
        <w:t>יצחק לוי</w:t>
      </w:r>
    </w:p>
    <w:p w14:paraId="33EE6D0C" w14:textId="77777777" w:rsidR="00FA0273" w:rsidRPr="00FA0273" w:rsidRDefault="00FA0273" w:rsidP="00FA0273">
      <w:pPr>
        <w:bidi/>
        <w:jc w:val="both"/>
        <w:rPr>
          <w:rFonts w:cs="David" w:hint="cs"/>
          <w:rtl/>
        </w:rPr>
      </w:pPr>
      <w:r w:rsidRPr="00FA0273">
        <w:rPr>
          <w:rFonts w:cs="David" w:hint="cs"/>
          <w:rtl/>
        </w:rPr>
        <w:t>אברהם מיכאלי</w:t>
      </w:r>
    </w:p>
    <w:p w14:paraId="5CDA25A5" w14:textId="77777777" w:rsidR="00FA0273" w:rsidRPr="00FA0273" w:rsidRDefault="00FA0273" w:rsidP="00FA0273">
      <w:pPr>
        <w:bidi/>
        <w:jc w:val="both"/>
        <w:rPr>
          <w:rFonts w:cs="David" w:hint="cs"/>
          <w:rtl/>
        </w:rPr>
      </w:pPr>
      <w:r w:rsidRPr="00FA0273">
        <w:rPr>
          <w:rFonts w:cs="David" w:hint="cs"/>
          <w:rtl/>
        </w:rPr>
        <w:t>גדעון סער</w:t>
      </w:r>
    </w:p>
    <w:p w14:paraId="37E3254D" w14:textId="77777777" w:rsidR="00FA0273" w:rsidRPr="00FA0273" w:rsidRDefault="00FA0273" w:rsidP="00FA0273">
      <w:pPr>
        <w:bidi/>
        <w:jc w:val="both"/>
        <w:rPr>
          <w:rFonts w:cs="David" w:hint="cs"/>
          <w:rtl/>
        </w:rPr>
      </w:pPr>
      <w:r w:rsidRPr="00FA0273">
        <w:rPr>
          <w:rFonts w:cs="David" w:hint="cs"/>
          <w:rtl/>
        </w:rPr>
        <w:t>מאיר פרוש</w:t>
      </w:r>
    </w:p>
    <w:p w14:paraId="201AC634" w14:textId="77777777" w:rsidR="00FA0273" w:rsidRPr="00FA0273" w:rsidRDefault="00FA0273" w:rsidP="00FA0273">
      <w:pPr>
        <w:bidi/>
        <w:jc w:val="both"/>
        <w:rPr>
          <w:rFonts w:cs="David" w:hint="cs"/>
          <w:rtl/>
        </w:rPr>
      </w:pPr>
      <w:r w:rsidRPr="00FA0273">
        <w:rPr>
          <w:rFonts w:cs="David" w:hint="cs"/>
          <w:rtl/>
        </w:rPr>
        <w:t>משה שרוני</w:t>
      </w:r>
    </w:p>
    <w:p w14:paraId="3E327A74" w14:textId="77777777" w:rsidR="00FA0273" w:rsidRPr="00FA0273" w:rsidRDefault="00FA0273" w:rsidP="00FA0273">
      <w:pPr>
        <w:bidi/>
        <w:jc w:val="both"/>
        <w:rPr>
          <w:rFonts w:cs="David" w:hint="cs"/>
          <w:rtl/>
        </w:rPr>
      </w:pPr>
    </w:p>
    <w:p w14:paraId="31908B82" w14:textId="77777777" w:rsidR="00FA0273" w:rsidRPr="00FA0273" w:rsidRDefault="00FA0273" w:rsidP="00FA0273">
      <w:pPr>
        <w:bidi/>
        <w:jc w:val="both"/>
        <w:rPr>
          <w:rFonts w:cs="David"/>
          <w:rtl/>
        </w:rPr>
      </w:pPr>
    </w:p>
    <w:p w14:paraId="1144CC20" w14:textId="77777777" w:rsidR="00FA0273" w:rsidRPr="00FA0273" w:rsidRDefault="00FA0273" w:rsidP="00FA0273">
      <w:pPr>
        <w:tabs>
          <w:tab w:val="left" w:pos="1788"/>
          <w:tab w:val="left" w:pos="3631"/>
        </w:tabs>
        <w:bidi/>
        <w:jc w:val="both"/>
        <w:rPr>
          <w:rFonts w:cs="David" w:hint="cs"/>
          <w:rtl/>
        </w:rPr>
      </w:pPr>
      <w:r w:rsidRPr="00FA0273">
        <w:rPr>
          <w:rFonts w:cs="David"/>
          <w:b/>
          <w:bCs/>
          <w:u w:val="single"/>
          <w:rtl/>
        </w:rPr>
        <w:t>מוזמנים</w:t>
      </w:r>
      <w:r w:rsidRPr="00FA0273">
        <w:rPr>
          <w:rFonts w:cs="David"/>
          <w:rtl/>
        </w:rPr>
        <w:t>:</w:t>
      </w:r>
    </w:p>
    <w:p w14:paraId="1757AF8F" w14:textId="77777777" w:rsidR="00FA0273" w:rsidRPr="00FA0273" w:rsidRDefault="00FA0273" w:rsidP="00FA0273">
      <w:pPr>
        <w:tabs>
          <w:tab w:val="left" w:pos="1788"/>
          <w:tab w:val="left" w:pos="3631"/>
        </w:tabs>
        <w:bidi/>
        <w:jc w:val="both"/>
        <w:rPr>
          <w:rFonts w:cs="David" w:hint="cs"/>
          <w:rtl/>
        </w:rPr>
      </w:pPr>
      <w:r w:rsidRPr="00FA0273">
        <w:rPr>
          <w:rFonts w:cs="David" w:hint="cs"/>
          <w:rtl/>
        </w:rPr>
        <w:t xml:space="preserve"> עו"ד אורית קורן, משרד המשפטים, משנה ליועמ"ש</w:t>
      </w:r>
    </w:p>
    <w:p w14:paraId="19F6C2D0" w14:textId="77777777" w:rsidR="00FA0273" w:rsidRPr="00FA0273" w:rsidRDefault="00FA0273" w:rsidP="00FA0273">
      <w:pPr>
        <w:bidi/>
        <w:jc w:val="both"/>
        <w:rPr>
          <w:rFonts w:cs="David" w:hint="cs"/>
          <w:rtl/>
        </w:rPr>
      </w:pPr>
      <w:r w:rsidRPr="00FA0273">
        <w:rPr>
          <w:rFonts w:cs="David" w:hint="cs"/>
          <w:rtl/>
        </w:rPr>
        <w:t>שילה הטיס רולף, ממ"מ, הכנסת</w:t>
      </w:r>
    </w:p>
    <w:p w14:paraId="2A9C7271" w14:textId="77777777" w:rsidR="00FA0273" w:rsidRPr="00FA0273" w:rsidRDefault="00FA0273" w:rsidP="00FA0273">
      <w:pPr>
        <w:bidi/>
        <w:jc w:val="both"/>
        <w:rPr>
          <w:rFonts w:cs="David"/>
          <w:rtl/>
        </w:rPr>
      </w:pPr>
    </w:p>
    <w:p w14:paraId="4EDF1A76" w14:textId="77777777" w:rsidR="00FA0273" w:rsidRPr="00FA0273" w:rsidRDefault="00FA0273" w:rsidP="00FA0273">
      <w:pPr>
        <w:bidi/>
        <w:jc w:val="both"/>
        <w:rPr>
          <w:rFonts w:cs="David"/>
          <w:rtl/>
        </w:rPr>
      </w:pPr>
    </w:p>
    <w:p w14:paraId="600710A9" w14:textId="77777777" w:rsidR="00FA0273" w:rsidRPr="00FA0273" w:rsidRDefault="00FA0273" w:rsidP="00FA0273">
      <w:pPr>
        <w:tabs>
          <w:tab w:val="left" w:pos="1930"/>
        </w:tabs>
        <w:bidi/>
        <w:jc w:val="both"/>
        <w:rPr>
          <w:rFonts w:cs="David" w:hint="cs"/>
          <w:rtl/>
        </w:rPr>
      </w:pPr>
      <w:r w:rsidRPr="00FA0273">
        <w:rPr>
          <w:rFonts w:cs="David"/>
          <w:b/>
          <w:bCs/>
          <w:u w:val="single"/>
          <w:rtl/>
        </w:rPr>
        <w:t>יוע</w:t>
      </w:r>
      <w:r w:rsidRPr="00FA0273">
        <w:rPr>
          <w:rFonts w:cs="David" w:hint="cs"/>
          <w:b/>
          <w:bCs/>
          <w:u w:val="single"/>
          <w:rtl/>
        </w:rPr>
        <w:t xml:space="preserve">צת </w:t>
      </w:r>
      <w:r w:rsidRPr="00FA0273">
        <w:rPr>
          <w:rFonts w:cs="David"/>
          <w:b/>
          <w:bCs/>
          <w:u w:val="single"/>
          <w:rtl/>
        </w:rPr>
        <w:t>משפטי</w:t>
      </w:r>
      <w:r w:rsidRPr="00FA0273">
        <w:rPr>
          <w:rFonts w:cs="David" w:hint="cs"/>
          <w:b/>
          <w:bCs/>
          <w:u w:val="single"/>
          <w:rtl/>
        </w:rPr>
        <w:t>ת</w:t>
      </w:r>
      <w:r w:rsidRPr="00FA0273">
        <w:rPr>
          <w:rFonts w:cs="David"/>
          <w:rtl/>
        </w:rPr>
        <w:t>:</w:t>
      </w:r>
      <w:r w:rsidRPr="00FA0273">
        <w:rPr>
          <w:rFonts w:cs="David" w:hint="cs"/>
          <w:rtl/>
        </w:rPr>
        <w:tab/>
      </w:r>
    </w:p>
    <w:p w14:paraId="0A16FD89" w14:textId="77777777" w:rsidR="00FA0273" w:rsidRPr="00FA0273" w:rsidRDefault="00FA0273" w:rsidP="00FA0273">
      <w:pPr>
        <w:bidi/>
        <w:jc w:val="both"/>
        <w:rPr>
          <w:rFonts w:cs="David" w:hint="cs"/>
          <w:rtl/>
        </w:rPr>
      </w:pPr>
      <w:r w:rsidRPr="00FA0273">
        <w:rPr>
          <w:rFonts w:cs="David" w:hint="cs"/>
          <w:rtl/>
        </w:rPr>
        <w:t>עו"ד ארבל אסטרחן</w:t>
      </w:r>
    </w:p>
    <w:p w14:paraId="2F0937F4" w14:textId="77777777" w:rsidR="00FA0273" w:rsidRPr="00FA0273" w:rsidRDefault="00FA0273" w:rsidP="00FA0273">
      <w:pPr>
        <w:bidi/>
        <w:jc w:val="both"/>
        <w:rPr>
          <w:rFonts w:cs="David" w:hint="cs"/>
          <w:rtl/>
        </w:rPr>
      </w:pPr>
    </w:p>
    <w:p w14:paraId="0FB4548D" w14:textId="77777777" w:rsidR="00FA0273" w:rsidRPr="00FA0273" w:rsidRDefault="00FA0273" w:rsidP="00FA0273">
      <w:pPr>
        <w:tabs>
          <w:tab w:val="left" w:pos="1930"/>
        </w:tabs>
        <w:bidi/>
        <w:jc w:val="both"/>
        <w:rPr>
          <w:rFonts w:cs="David" w:hint="cs"/>
          <w:b/>
          <w:bCs/>
          <w:rtl/>
        </w:rPr>
      </w:pPr>
      <w:r w:rsidRPr="00FA0273">
        <w:rPr>
          <w:rFonts w:cs="David"/>
          <w:b/>
          <w:bCs/>
          <w:u w:val="single"/>
          <w:rtl/>
        </w:rPr>
        <w:t>מנהלת הוועדה</w:t>
      </w:r>
      <w:r w:rsidRPr="00FA0273">
        <w:rPr>
          <w:rFonts w:cs="David"/>
          <w:rtl/>
        </w:rPr>
        <w:t>:</w:t>
      </w:r>
    </w:p>
    <w:p w14:paraId="141C4E96" w14:textId="77777777" w:rsidR="00FA0273" w:rsidRPr="00FA0273" w:rsidRDefault="00FA0273" w:rsidP="00FA0273">
      <w:pPr>
        <w:bidi/>
        <w:jc w:val="both"/>
        <w:rPr>
          <w:rFonts w:cs="David" w:hint="cs"/>
          <w:rtl/>
        </w:rPr>
      </w:pPr>
      <w:r w:rsidRPr="00FA0273">
        <w:rPr>
          <w:rFonts w:cs="David" w:hint="cs"/>
          <w:rtl/>
        </w:rPr>
        <w:t>אתי בן-יוסף</w:t>
      </w:r>
    </w:p>
    <w:p w14:paraId="1CFF8E29" w14:textId="77777777" w:rsidR="00FA0273" w:rsidRPr="00FA0273" w:rsidRDefault="00FA0273" w:rsidP="00FA0273">
      <w:pPr>
        <w:bidi/>
        <w:jc w:val="both"/>
        <w:rPr>
          <w:rFonts w:cs="David" w:hint="cs"/>
          <w:rtl/>
        </w:rPr>
      </w:pPr>
    </w:p>
    <w:p w14:paraId="12FD812E" w14:textId="77777777" w:rsidR="00FA0273" w:rsidRPr="00FA0273" w:rsidRDefault="00FA0273" w:rsidP="00FA0273">
      <w:pPr>
        <w:tabs>
          <w:tab w:val="left" w:pos="1930"/>
        </w:tabs>
        <w:bidi/>
        <w:jc w:val="both"/>
        <w:rPr>
          <w:rFonts w:cs="David" w:hint="cs"/>
          <w:rtl/>
        </w:rPr>
      </w:pPr>
      <w:r w:rsidRPr="00FA0273">
        <w:rPr>
          <w:rFonts w:cs="David" w:hint="cs"/>
          <w:b/>
          <w:bCs/>
          <w:u w:val="single"/>
          <w:rtl/>
        </w:rPr>
        <w:t>קצרנית פרלמנטרית</w:t>
      </w:r>
      <w:r w:rsidRPr="00FA0273">
        <w:rPr>
          <w:rFonts w:cs="David"/>
          <w:rtl/>
        </w:rPr>
        <w:t>:</w:t>
      </w:r>
      <w:r w:rsidRPr="00FA0273">
        <w:rPr>
          <w:rFonts w:cs="David" w:hint="cs"/>
          <w:rtl/>
        </w:rPr>
        <w:tab/>
      </w:r>
    </w:p>
    <w:p w14:paraId="225183BA" w14:textId="77777777" w:rsidR="00FA0273" w:rsidRPr="00FA0273" w:rsidRDefault="00FA0273" w:rsidP="00FA0273">
      <w:pPr>
        <w:bidi/>
        <w:jc w:val="both"/>
        <w:rPr>
          <w:rFonts w:cs="David" w:hint="cs"/>
          <w:rtl/>
        </w:rPr>
      </w:pPr>
      <w:r w:rsidRPr="00FA0273">
        <w:rPr>
          <w:rFonts w:cs="David" w:hint="cs"/>
          <w:rtl/>
        </w:rPr>
        <w:t>אסתר מימון</w:t>
      </w:r>
    </w:p>
    <w:p w14:paraId="2C372B06" w14:textId="77777777" w:rsidR="00FA0273" w:rsidRPr="00FA0273" w:rsidRDefault="00FA0273" w:rsidP="00FA0273">
      <w:pPr>
        <w:pStyle w:val="Heading5"/>
        <w:rPr>
          <w:rFonts w:hint="cs"/>
          <w:sz w:val="24"/>
          <w:rtl/>
        </w:rPr>
      </w:pPr>
    </w:p>
    <w:p w14:paraId="5B7A3E59" w14:textId="77777777" w:rsidR="00FA0273" w:rsidRPr="00FA0273" w:rsidRDefault="00FA0273" w:rsidP="00FA0273">
      <w:pPr>
        <w:pStyle w:val="Heading5"/>
        <w:rPr>
          <w:sz w:val="24"/>
          <w:rtl/>
        </w:rPr>
      </w:pPr>
      <w:r w:rsidRPr="00FA0273">
        <w:rPr>
          <w:sz w:val="24"/>
          <w:rtl/>
        </w:rPr>
        <w:t xml:space="preserve"> </w:t>
      </w:r>
    </w:p>
    <w:p w14:paraId="7BB6CCDF" w14:textId="77777777" w:rsidR="00FA0273" w:rsidRPr="00FA0273" w:rsidRDefault="00FA0273" w:rsidP="00FA0273">
      <w:pPr>
        <w:bidi/>
        <w:jc w:val="both"/>
        <w:rPr>
          <w:rFonts w:cs="David" w:hint="cs"/>
          <w:rtl/>
        </w:rPr>
      </w:pPr>
    </w:p>
    <w:p w14:paraId="2EDE8079" w14:textId="77777777" w:rsidR="00FA0273" w:rsidRDefault="00FA0273" w:rsidP="00FA0273">
      <w:pPr>
        <w:bidi/>
        <w:jc w:val="both"/>
        <w:rPr>
          <w:rFonts w:cs="David" w:hint="cs"/>
          <w:rtl/>
        </w:rPr>
      </w:pPr>
      <w:r w:rsidRPr="00FA0273">
        <w:rPr>
          <w:rFonts w:cs="David"/>
          <w:rtl/>
        </w:rPr>
        <w:br w:type="page"/>
      </w:r>
    </w:p>
    <w:p w14:paraId="28F3665E" w14:textId="77777777" w:rsidR="00FA0273" w:rsidRDefault="00FA0273" w:rsidP="00FA0273">
      <w:pPr>
        <w:bidi/>
        <w:jc w:val="both"/>
        <w:rPr>
          <w:rFonts w:cs="David" w:hint="cs"/>
          <w:rtl/>
        </w:rPr>
      </w:pPr>
    </w:p>
    <w:p w14:paraId="1CAAF7C5" w14:textId="77777777" w:rsidR="00FA0273" w:rsidRDefault="00FA0273" w:rsidP="00FA0273">
      <w:pPr>
        <w:bidi/>
        <w:jc w:val="both"/>
        <w:rPr>
          <w:rFonts w:cs="David" w:hint="cs"/>
          <w:rtl/>
        </w:rPr>
      </w:pPr>
    </w:p>
    <w:p w14:paraId="65F00F50" w14:textId="77777777" w:rsidR="00FA0273" w:rsidRPr="00FA0273" w:rsidRDefault="00FA0273" w:rsidP="00FA0273">
      <w:pPr>
        <w:bidi/>
        <w:jc w:val="both"/>
        <w:rPr>
          <w:rFonts w:cs="David" w:hint="cs"/>
          <w:b/>
          <w:bCs/>
          <w:rtl/>
        </w:rPr>
      </w:pPr>
      <w:r w:rsidRPr="00FA0273">
        <w:rPr>
          <w:rFonts w:cs="David" w:hint="cs"/>
          <w:rtl/>
        </w:rPr>
        <w:t xml:space="preserve">הצעת חוק סדרי השלטון והמשפט (ביטול החלת המשפט, השיפוט והמינהל) (תיקון </w:t>
      </w:r>
      <w:r w:rsidRPr="00FA0273">
        <w:rPr>
          <w:rFonts w:cs="David"/>
          <w:rtl/>
        </w:rPr>
        <w:t>–</w:t>
      </w:r>
      <w:r w:rsidRPr="00FA0273">
        <w:rPr>
          <w:rFonts w:cs="David" w:hint="cs"/>
          <w:rtl/>
        </w:rPr>
        <w:t xml:space="preserve"> התקנת תקנות), התשס"ז-2007</w:t>
      </w:r>
    </w:p>
    <w:p w14:paraId="45886C98" w14:textId="77777777" w:rsidR="00FA0273" w:rsidRPr="00FA0273" w:rsidRDefault="00FA0273" w:rsidP="00FA0273">
      <w:pPr>
        <w:bidi/>
        <w:jc w:val="both"/>
        <w:rPr>
          <w:rFonts w:cs="David" w:hint="cs"/>
          <w:rtl/>
        </w:rPr>
      </w:pPr>
    </w:p>
    <w:p w14:paraId="1DBAD8B7" w14:textId="77777777" w:rsidR="00FA0273" w:rsidRPr="00FA0273" w:rsidRDefault="00FA0273" w:rsidP="00FA0273">
      <w:pPr>
        <w:bidi/>
        <w:jc w:val="both"/>
        <w:rPr>
          <w:rFonts w:cs="David" w:hint="cs"/>
          <w:rtl/>
        </w:rPr>
      </w:pPr>
      <w:r w:rsidRPr="00FA0273">
        <w:rPr>
          <w:rFonts w:cs="David" w:hint="cs"/>
          <w:u w:val="single"/>
          <w:rtl/>
        </w:rPr>
        <w:t>היו"ר דוד טל:</w:t>
      </w:r>
    </w:p>
    <w:p w14:paraId="2418A1A0" w14:textId="77777777" w:rsidR="00FA0273" w:rsidRPr="00FA0273" w:rsidRDefault="00FA0273" w:rsidP="00FA0273">
      <w:pPr>
        <w:bidi/>
        <w:jc w:val="both"/>
        <w:rPr>
          <w:rFonts w:cs="David" w:hint="cs"/>
          <w:rtl/>
        </w:rPr>
      </w:pPr>
    </w:p>
    <w:p w14:paraId="5FFD32FE" w14:textId="77777777" w:rsidR="00FA0273" w:rsidRPr="00FA0273" w:rsidRDefault="00FA0273" w:rsidP="00FA0273">
      <w:pPr>
        <w:bidi/>
        <w:jc w:val="both"/>
        <w:rPr>
          <w:rFonts w:cs="David" w:hint="cs"/>
          <w:rtl/>
        </w:rPr>
      </w:pPr>
      <w:r w:rsidRPr="00FA0273">
        <w:rPr>
          <w:rFonts w:cs="David" w:hint="cs"/>
          <w:rtl/>
        </w:rPr>
        <w:tab/>
        <w:t xml:space="preserve">בוקר טוב, אני מתכבד לפתוח את ישיבת ועדת הכנסת. בדיון הקודם דנו בנושאים מסוימים: תעמולה, מימון. אני סבור שאלה נושאים כבדי משקל. אם עמיתי וידידי, פרופסור בן-ששון, לא היה בן סיעתי, התכוונתי לפנות לחברי סיעה אחרים שיביאו את הדברים האלה בפני הסיעה. אני רוצה שכל סיעה וסיעה תגבש לה עמדה לפחות בנושא תעמולה, מימון, מפני שחבר יכול לומר כאן את דעתו, לפעמים הוא רואה את הדברים אולי בגזרה צרה יותר, והאינטרס של הסיעה או המפלגה שלו הוא אחר לגמרי. היועצת המשפטית המסורה שלנו רושמת את עיקרי הדברים שנאמרים מפי נציגים של סיעות שונות, ואנחנו רוצים לאט-לאט להתקדם ולהתגבש בכל פרק ופרק כדי שנוכל להוציא משהו מתוקן מתחת ידינו. לכן אני אומר את זה כרגע לפרוטוקול, ואם יהיו חברים מסיעות אחרות שיקראו את הפרוטוקול, אולי אני אפנה גם אליהם באופן אישי, יגבשו להם איזו עמדה, של הסיעה עצמה, בנושאים הרלוונטיים והחשובים. </w:t>
      </w:r>
    </w:p>
    <w:p w14:paraId="0F9A1923" w14:textId="77777777" w:rsidR="00FA0273" w:rsidRPr="00FA0273" w:rsidRDefault="00FA0273" w:rsidP="00FA0273">
      <w:pPr>
        <w:bidi/>
        <w:jc w:val="both"/>
        <w:rPr>
          <w:rFonts w:cs="David" w:hint="cs"/>
          <w:rtl/>
        </w:rPr>
      </w:pPr>
    </w:p>
    <w:p w14:paraId="25C3058B" w14:textId="77777777" w:rsidR="00FA0273" w:rsidRPr="00FA0273" w:rsidRDefault="00FA0273" w:rsidP="00FA0273">
      <w:pPr>
        <w:bidi/>
        <w:jc w:val="both"/>
        <w:rPr>
          <w:rFonts w:cs="David" w:hint="cs"/>
          <w:rtl/>
        </w:rPr>
      </w:pPr>
      <w:r w:rsidRPr="00FA0273">
        <w:rPr>
          <w:rFonts w:cs="David" w:hint="cs"/>
          <w:rtl/>
        </w:rPr>
        <w:tab/>
        <w:t>אני חושב, המימון של משאל עם, התעמולה בעניין משאל עם, הם רק חלק מהדברים החשובים שסיעה, או תנועה, צריכה לתת את דעתה כדי לגבש איזו עמדה ביחס אליהם. אם יש מישהו שרוצה להוסיף משהו, משום שהוא דיבר עם חבריו לסיעה בנושא תעמולת הבחירות או בנושא מימון ורוצה להוסיף ולומר נאפשר את זה. ואם לא, נתקדם הלאה.</w:t>
      </w:r>
    </w:p>
    <w:p w14:paraId="45B87751" w14:textId="77777777" w:rsidR="00FA0273" w:rsidRPr="00FA0273" w:rsidRDefault="00FA0273" w:rsidP="00FA0273">
      <w:pPr>
        <w:bidi/>
        <w:jc w:val="both"/>
        <w:rPr>
          <w:rFonts w:cs="David" w:hint="cs"/>
          <w:rtl/>
        </w:rPr>
      </w:pPr>
    </w:p>
    <w:p w14:paraId="50C645C0" w14:textId="77777777" w:rsidR="00FA0273" w:rsidRPr="00FA0273" w:rsidRDefault="00FA0273" w:rsidP="00FA0273">
      <w:pPr>
        <w:bidi/>
        <w:jc w:val="both"/>
        <w:rPr>
          <w:rFonts w:cs="David" w:hint="cs"/>
          <w:rtl/>
        </w:rPr>
      </w:pPr>
      <w:r w:rsidRPr="00FA0273">
        <w:rPr>
          <w:rFonts w:cs="David" w:hint="cs"/>
          <w:u w:val="single"/>
          <w:rtl/>
        </w:rPr>
        <w:t>ארבל אסטרחן:</w:t>
      </w:r>
    </w:p>
    <w:p w14:paraId="616EC318" w14:textId="77777777" w:rsidR="00FA0273" w:rsidRPr="00FA0273" w:rsidRDefault="00FA0273" w:rsidP="00FA0273">
      <w:pPr>
        <w:bidi/>
        <w:jc w:val="both"/>
        <w:rPr>
          <w:rFonts w:cs="David" w:hint="cs"/>
          <w:rtl/>
        </w:rPr>
      </w:pPr>
    </w:p>
    <w:p w14:paraId="713F6295" w14:textId="77777777" w:rsidR="00FA0273" w:rsidRPr="00FA0273" w:rsidRDefault="00FA0273" w:rsidP="00FA0273">
      <w:pPr>
        <w:bidi/>
        <w:jc w:val="both"/>
        <w:rPr>
          <w:rFonts w:cs="David" w:hint="cs"/>
          <w:rtl/>
        </w:rPr>
      </w:pPr>
      <w:r w:rsidRPr="00FA0273">
        <w:rPr>
          <w:rFonts w:cs="David" w:hint="cs"/>
          <w:rtl/>
        </w:rPr>
        <w:tab/>
        <w:t>בתעמולה ובמימון עוד לא התחלנו לדון.</w:t>
      </w:r>
    </w:p>
    <w:p w14:paraId="27B5D96E" w14:textId="77777777" w:rsidR="00FA0273" w:rsidRPr="00FA0273" w:rsidRDefault="00FA0273" w:rsidP="00FA0273">
      <w:pPr>
        <w:bidi/>
        <w:jc w:val="both"/>
        <w:rPr>
          <w:rFonts w:cs="David" w:hint="cs"/>
          <w:rtl/>
        </w:rPr>
      </w:pPr>
    </w:p>
    <w:p w14:paraId="066308A3" w14:textId="77777777" w:rsidR="00FA0273" w:rsidRPr="00FA0273" w:rsidRDefault="00FA0273" w:rsidP="00FA0273">
      <w:pPr>
        <w:bidi/>
        <w:jc w:val="both"/>
        <w:rPr>
          <w:rFonts w:cs="David" w:hint="cs"/>
          <w:rtl/>
        </w:rPr>
      </w:pPr>
      <w:r w:rsidRPr="00FA0273">
        <w:rPr>
          <w:rFonts w:cs="David" w:hint="cs"/>
          <w:u w:val="single"/>
          <w:rtl/>
        </w:rPr>
        <w:t>היו"ר דוד טל:</w:t>
      </w:r>
    </w:p>
    <w:p w14:paraId="204F071F" w14:textId="77777777" w:rsidR="00FA0273" w:rsidRPr="00FA0273" w:rsidRDefault="00FA0273" w:rsidP="00FA0273">
      <w:pPr>
        <w:bidi/>
        <w:jc w:val="both"/>
        <w:rPr>
          <w:rFonts w:cs="David" w:hint="cs"/>
          <w:rtl/>
        </w:rPr>
      </w:pPr>
    </w:p>
    <w:p w14:paraId="12D0E2B1" w14:textId="77777777" w:rsidR="00FA0273" w:rsidRPr="00FA0273" w:rsidRDefault="00FA0273" w:rsidP="00FA0273">
      <w:pPr>
        <w:bidi/>
        <w:jc w:val="both"/>
        <w:rPr>
          <w:rFonts w:cs="David" w:hint="cs"/>
          <w:rtl/>
        </w:rPr>
      </w:pPr>
      <w:r w:rsidRPr="00FA0273">
        <w:rPr>
          <w:rFonts w:cs="David" w:hint="cs"/>
          <w:rtl/>
        </w:rPr>
        <w:tab/>
        <w:t>כל פרק כזה הוא פרק להרבה מאוד זמן, אבל כרגע קילפנו אולי שכבה מאוד דקה מלמעלה, ואין ספק שעוד נשמע כאן הרבה מאוד אנשים, גורמים מחוץ לכנסת, שיוכלו להצביע על עמדות כאלה או עמדות אחרות, כדי שבפני חברי הכנסת יעמדו כל השיקולים, כל היתרונות והחסרונות של הצעה כזאת או הצעה אחרת.</w:t>
      </w:r>
    </w:p>
    <w:p w14:paraId="72955D24" w14:textId="77777777" w:rsidR="00FA0273" w:rsidRPr="00FA0273" w:rsidRDefault="00FA0273" w:rsidP="00FA0273">
      <w:pPr>
        <w:bidi/>
        <w:jc w:val="both"/>
        <w:rPr>
          <w:rFonts w:cs="David" w:hint="cs"/>
          <w:rtl/>
        </w:rPr>
      </w:pPr>
    </w:p>
    <w:p w14:paraId="67231ACC" w14:textId="77777777" w:rsidR="00FA0273" w:rsidRPr="00FA0273" w:rsidRDefault="00FA0273" w:rsidP="00FA0273">
      <w:pPr>
        <w:bidi/>
        <w:jc w:val="both"/>
        <w:rPr>
          <w:rFonts w:cs="David" w:hint="cs"/>
          <w:rtl/>
        </w:rPr>
      </w:pPr>
      <w:r w:rsidRPr="00FA0273">
        <w:rPr>
          <w:rFonts w:cs="David" w:hint="cs"/>
          <w:rtl/>
        </w:rPr>
        <w:tab/>
        <w:t>בוקר טוב, גדעון סער. אתה נראה עייף אחרי יום האישה הבין-לאומי.</w:t>
      </w:r>
    </w:p>
    <w:p w14:paraId="48C7F387" w14:textId="77777777" w:rsidR="00FA0273" w:rsidRPr="00FA0273" w:rsidRDefault="00FA0273" w:rsidP="00FA0273">
      <w:pPr>
        <w:bidi/>
        <w:jc w:val="both"/>
        <w:rPr>
          <w:rFonts w:cs="David" w:hint="cs"/>
          <w:rtl/>
        </w:rPr>
      </w:pPr>
    </w:p>
    <w:p w14:paraId="39D65FB4" w14:textId="77777777" w:rsidR="00FA0273" w:rsidRPr="00FA0273" w:rsidRDefault="00FA0273" w:rsidP="00FA0273">
      <w:pPr>
        <w:bidi/>
        <w:jc w:val="both"/>
        <w:rPr>
          <w:rFonts w:cs="David" w:hint="cs"/>
          <w:rtl/>
        </w:rPr>
      </w:pPr>
      <w:r w:rsidRPr="00FA0273">
        <w:rPr>
          <w:rFonts w:cs="David" w:hint="cs"/>
          <w:u w:val="single"/>
          <w:rtl/>
        </w:rPr>
        <w:t>גדעון סער:</w:t>
      </w:r>
    </w:p>
    <w:p w14:paraId="7022582D" w14:textId="77777777" w:rsidR="00FA0273" w:rsidRPr="00FA0273" w:rsidRDefault="00FA0273" w:rsidP="00FA0273">
      <w:pPr>
        <w:bidi/>
        <w:jc w:val="both"/>
        <w:rPr>
          <w:rFonts w:cs="David" w:hint="cs"/>
          <w:rtl/>
        </w:rPr>
      </w:pPr>
    </w:p>
    <w:p w14:paraId="709DA3BE" w14:textId="77777777" w:rsidR="00FA0273" w:rsidRPr="00FA0273" w:rsidRDefault="00FA0273" w:rsidP="00FA0273">
      <w:pPr>
        <w:bidi/>
        <w:jc w:val="both"/>
        <w:rPr>
          <w:rFonts w:cs="David" w:hint="cs"/>
          <w:rtl/>
        </w:rPr>
      </w:pPr>
      <w:r w:rsidRPr="00FA0273">
        <w:rPr>
          <w:rFonts w:cs="David" w:hint="cs"/>
          <w:rtl/>
        </w:rPr>
        <w:tab/>
        <w:t xml:space="preserve"> אני לא יכול לסתור את דבריך.</w:t>
      </w:r>
    </w:p>
    <w:p w14:paraId="6A9F915A" w14:textId="77777777" w:rsidR="00FA0273" w:rsidRPr="00FA0273" w:rsidRDefault="00FA0273" w:rsidP="00FA0273">
      <w:pPr>
        <w:bidi/>
        <w:jc w:val="both"/>
        <w:rPr>
          <w:rFonts w:cs="David" w:hint="cs"/>
          <w:rtl/>
        </w:rPr>
      </w:pPr>
    </w:p>
    <w:p w14:paraId="0698281A" w14:textId="77777777" w:rsidR="00FA0273" w:rsidRPr="00FA0273" w:rsidRDefault="00FA0273" w:rsidP="00FA0273">
      <w:pPr>
        <w:bidi/>
        <w:jc w:val="both"/>
        <w:rPr>
          <w:rFonts w:cs="David" w:hint="cs"/>
          <w:rtl/>
        </w:rPr>
      </w:pPr>
      <w:r w:rsidRPr="00FA0273">
        <w:rPr>
          <w:rFonts w:cs="David" w:hint="cs"/>
          <w:u w:val="single"/>
          <w:rtl/>
        </w:rPr>
        <w:t>מנחם בן-ששון:</w:t>
      </w:r>
    </w:p>
    <w:p w14:paraId="16473155" w14:textId="77777777" w:rsidR="00FA0273" w:rsidRPr="00FA0273" w:rsidRDefault="00FA0273" w:rsidP="00FA0273">
      <w:pPr>
        <w:bidi/>
        <w:jc w:val="both"/>
        <w:rPr>
          <w:rFonts w:cs="David" w:hint="cs"/>
          <w:rtl/>
        </w:rPr>
      </w:pPr>
    </w:p>
    <w:p w14:paraId="443C5315" w14:textId="77777777" w:rsidR="00FA0273" w:rsidRPr="00FA0273" w:rsidRDefault="00FA0273" w:rsidP="00FA0273">
      <w:pPr>
        <w:bidi/>
        <w:jc w:val="both"/>
        <w:rPr>
          <w:rFonts w:cs="David" w:hint="cs"/>
          <w:rtl/>
        </w:rPr>
      </w:pPr>
      <w:r w:rsidRPr="00FA0273">
        <w:rPr>
          <w:rFonts w:cs="David" w:hint="cs"/>
          <w:rtl/>
        </w:rPr>
        <w:tab/>
        <w:t>אמרתי לו אישית, ואם כך, אני יכול לומר גם לפרוטוקול, אני חושב שזה היה מפעל יפהפה.</w:t>
      </w:r>
    </w:p>
    <w:p w14:paraId="594C383A" w14:textId="77777777" w:rsidR="00FA0273" w:rsidRPr="00FA0273" w:rsidRDefault="00FA0273" w:rsidP="00FA0273">
      <w:pPr>
        <w:bidi/>
        <w:jc w:val="both"/>
        <w:rPr>
          <w:rFonts w:cs="David" w:hint="cs"/>
          <w:rtl/>
        </w:rPr>
      </w:pPr>
    </w:p>
    <w:p w14:paraId="5C15DC9D" w14:textId="77777777" w:rsidR="00FA0273" w:rsidRPr="00FA0273" w:rsidRDefault="00FA0273" w:rsidP="00FA0273">
      <w:pPr>
        <w:bidi/>
        <w:jc w:val="both"/>
        <w:rPr>
          <w:rFonts w:cs="David" w:hint="cs"/>
          <w:rtl/>
        </w:rPr>
      </w:pPr>
      <w:r w:rsidRPr="00FA0273">
        <w:rPr>
          <w:rFonts w:cs="David" w:hint="cs"/>
          <w:u w:val="single"/>
          <w:rtl/>
        </w:rPr>
        <w:t>היו"ר דוד טל:</w:t>
      </w:r>
    </w:p>
    <w:p w14:paraId="4DBD612E" w14:textId="77777777" w:rsidR="00FA0273" w:rsidRPr="00FA0273" w:rsidRDefault="00FA0273" w:rsidP="00FA0273">
      <w:pPr>
        <w:bidi/>
        <w:jc w:val="both"/>
        <w:rPr>
          <w:rFonts w:cs="David" w:hint="cs"/>
          <w:rtl/>
        </w:rPr>
      </w:pPr>
    </w:p>
    <w:p w14:paraId="7545FBFF" w14:textId="77777777" w:rsidR="00FA0273" w:rsidRPr="00FA0273" w:rsidRDefault="00FA0273" w:rsidP="00FA0273">
      <w:pPr>
        <w:bidi/>
        <w:jc w:val="both"/>
        <w:rPr>
          <w:rFonts w:cs="David" w:hint="cs"/>
          <w:rtl/>
        </w:rPr>
      </w:pPr>
      <w:r w:rsidRPr="00FA0273">
        <w:rPr>
          <w:rFonts w:cs="David" w:hint="cs"/>
          <w:rtl/>
        </w:rPr>
        <w:tab/>
        <w:t>אתה יכול לומר את זה לפרוטוקול, כדי שגדעון סער אולי, ביום מן הימים, יוכל להראות את זה לנכדים שלו ולהגיד: תראו מה אמר עלי, אפילו פרופסור בן-ששון.</w:t>
      </w:r>
    </w:p>
    <w:p w14:paraId="18E1611F" w14:textId="77777777" w:rsidR="00FA0273" w:rsidRPr="00FA0273" w:rsidRDefault="00FA0273" w:rsidP="00FA0273">
      <w:pPr>
        <w:bidi/>
        <w:jc w:val="both"/>
        <w:rPr>
          <w:rFonts w:cs="David" w:hint="cs"/>
          <w:rtl/>
        </w:rPr>
      </w:pPr>
    </w:p>
    <w:p w14:paraId="1957A2ED" w14:textId="77777777" w:rsidR="00FA0273" w:rsidRPr="00FA0273" w:rsidRDefault="00FA0273" w:rsidP="00FA0273">
      <w:pPr>
        <w:bidi/>
        <w:jc w:val="both"/>
        <w:rPr>
          <w:rFonts w:cs="David" w:hint="cs"/>
          <w:rtl/>
        </w:rPr>
      </w:pPr>
      <w:r w:rsidRPr="00FA0273">
        <w:rPr>
          <w:rFonts w:cs="David" w:hint="cs"/>
          <w:u w:val="single"/>
          <w:rtl/>
        </w:rPr>
        <w:t>גדעון סער:</w:t>
      </w:r>
    </w:p>
    <w:p w14:paraId="52122E92" w14:textId="77777777" w:rsidR="00FA0273" w:rsidRPr="00FA0273" w:rsidRDefault="00FA0273" w:rsidP="00FA0273">
      <w:pPr>
        <w:bidi/>
        <w:jc w:val="both"/>
        <w:rPr>
          <w:rFonts w:cs="David" w:hint="cs"/>
          <w:rtl/>
        </w:rPr>
      </w:pPr>
    </w:p>
    <w:p w14:paraId="1E917407" w14:textId="77777777" w:rsidR="00FA0273" w:rsidRPr="00FA0273" w:rsidRDefault="00FA0273" w:rsidP="00FA0273">
      <w:pPr>
        <w:bidi/>
        <w:jc w:val="both"/>
        <w:rPr>
          <w:rFonts w:cs="David" w:hint="cs"/>
          <w:rtl/>
        </w:rPr>
      </w:pPr>
      <w:r w:rsidRPr="00FA0273">
        <w:rPr>
          <w:rFonts w:cs="David" w:hint="cs"/>
          <w:rtl/>
        </w:rPr>
        <w:tab/>
        <w:t xml:space="preserve"> יש לי רושם שהנכדות או הנכדים לא כל כך יתעניינו בזה.</w:t>
      </w:r>
    </w:p>
    <w:p w14:paraId="4D1CF3FA" w14:textId="77777777" w:rsidR="00FA0273" w:rsidRDefault="00FA0273" w:rsidP="00FA0273">
      <w:pPr>
        <w:bidi/>
        <w:jc w:val="both"/>
        <w:rPr>
          <w:rFonts w:cs="David" w:hint="cs"/>
          <w:rtl/>
        </w:rPr>
      </w:pPr>
    </w:p>
    <w:p w14:paraId="6AC8A9F1" w14:textId="77777777" w:rsidR="00FA0273" w:rsidRDefault="00FA0273" w:rsidP="00FA0273">
      <w:pPr>
        <w:bidi/>
        <w:jc w:val="both"/>
        <w:rPr>
          <w:rFonts w:cs="David" w:hint="cs"/>
          <w:rtl/>
        </w:rPr>
      </w:pPr>
    </w:p>
    <w:p w14:paraId="2F2C6083" w14:textId="77777777" w:rsidR="00FA0273" w:rsidRDefault="00FA0273" w:rsidP="00FA0273">
      <w:pPr>
        <w:bidi/>
        <w:jc w:val="both"/>
        <w:rPr>
          <w:rFonts w:cs="David" w:hint="cs"/>
          <w:rtl/>
        </w:rPr>
      </w:pPr>
    </w:p>
    <w:p w14:paraId="547F5309" w14:textId="77777777" w:rsidR="00FA0273" w:rsidRDefault="00FA0273" w:rsidP="00FA0273">
      <w:pPr>
        <w:bidi/>
        <w:jc w:val="both"/>
        <w:rPr>
          <w:rFonts w:cs="David" w:hint="cs"/>
          <w:rtl/>
        </w:rPr>
      </w:pPr>
    </w:p>
    <w:p w14:paraId="33A16B1E" w14:textId="77777777" w:rsidR="00FA0273" w:rsidRDefault="00FA0273" w:rsidP="00FA0273">
      <w:pPr>
        <w:bidi/>
        <w:jc w:val="both"/>
        <w:rPr>
          <w:rFonts w:cs="David" w:hint="cs"/>
          <w:rtl/>
        </w:rPr>
      </w:pPr>
    </w:p>
    <w:p w14:paraId="5297387C" w14:textId="77777777" w:rsidR="00FA0273" w:rsidRDefault="00FA0273" w:rsidP="00FA0273">
      <w:pPr>
        <w:bidi/>
        <w:jc w:val="both"/>
        <w:rPr>
          <w:rFonts w:cs="David" w:hint="cs"/>
          <w:rtl/>
        </w:rPr>
      </w:pPr>
    </w:p>
    <w:p w14:paraId="0E5EDE0B" w14:textId="77777777" w:rsidR="00FA0273" w:rsidRPr="00FA0273" w:rsidRDefault="00FA0273" w:rsidP="00FA0273">
      <w:pPr>
        <w:bidi/>
        <w:jc w:val="both"/>
        <w:rPr>
          <w:rFonts w:cs="David" w:hint="cs"/>
          <w:rtl/>
        </w:rPr>
      </w:pPr>
    </w:p>
    <w:p w14:paraId="6878FC2C" w14:textId="77777777" w:rsidR="00FA0273" w:rsidRPr="00FA0273" w:rsidRDefault="00FA0273" w:rsidP="00FA0273">
      <w:pPr>
        <w:bidi/>
        <w:jc w:val="both"/>
        <w:rPr>
          <w:rFonts w:cs="David" w:hint="cs"/>
          <w:rtl/>
        </w:rPr>
      </w:pPr>
      <w:r w:rsidRPr="00FA0273">
        <w:rPr>
          <w:rFonts w:cs="David" w:hint="cs"/>
          <w:u w:val="single"/>
          <w:rtl/>
        </w:rPr>
        <w:t>היו"ר דוד טל:</w:t>
      </w:r>
    </w:p>
    <w:p w14:paraId="046F1C53" w14:textId="77777777" w:rsidR="00FA0273" w:rsidRPr="00FA0273" w:rsidRDefault="00FA0273" w:rsidP="00FA0273">
      <w:pPr>
        <w:bidi/>
        <w:jc w:val="both"/>
        <w:rPr>
          <w:rFonts w:cs="David" w:hint="cs"/>
          <w:rtl/>
        </w:rPr>
      </w:pPr>
    </w:p>
    <w:p w14:paraId="359E44B1" w14:textId="77777777" w:rsidR="00FA0273" w:rsidRPr="00FA0273" w:rsidRDefault="00FA0273" w:rsidP="00FA0273">
      <w:pPr>
        <w:bidi/>
        <w:jc w:val="both"/>
        <w:rPr>
          <w:rFonts w:cs="David" w:hint="cs"/>
          <w:rtl/>
        </w:rPr>
      </w:pPr>
      <w:r w:rsidRPr="00FA0273">
        <w:rPr>
          <w:rFonts w:cs="David" w:hint="cs"/>
          <w:rtl/>
        </w:rPr>
        <w:tab/>
        <w:t>גברתי היועצת המשפטית, אחרי שרק נגענו בקצה קצהו בנושא מימון מפלגות ואזורי תעמולה, אנחנו אולי צריכים לשאול את השאלה, מי בעצם מבצע את זה, האם ועדת הבחירות המרכזית תהיה אמונה על זה?</w:t>
      </w:r>
    </w:p>
    <w:p w14:paraId="13BDF80B" w14:textId="77777777" w:rsidR="00FA0273" w:rsidRDefault="00FA0273" w:rsidP="00FA0273">
      <w:pPr>
        <w:bidi/>
        <w:jc w:val="both"/>
        <w:rPr>
          <w:rFonts w:cs="David" w:hint="cs"/>
          <w:u w:val="single"/>
          <w:rtl/>
        </w:rPr>
      </w:pPr>
    </w:p>
    <w:p w14:paraId="79E18B3E" w14:textId="77777777" w:rsidR="00FA0273" w:rsidRPr="00FA0273" w:rsidRDefault="00FA0273" w:rsidP="00FA0273">
      <w:pPr>
        <w:bidi/>
        <w:jc w:val="both"/>
        <w:rPr>
          <w:rFonts w:cs="David" w:hint="cs"/>
          <w:rtl/>
        </w:rPr>
      </w:pPr>
      <w:r w:rsidRPr="00FA0273">
        <w:rPr>
          <w:rFonts w:cs="David" w:hint="cs"/>
          <w:u w:val="single"/>
          <w:rtl/>
        </w:rPr>
        <w:t>ארבל אסטרחן:</w:t>
      </w:r>
    </w:p>
    <w:p w14:paraId="5CA7D424" w14:textId="77777777" w:rsidR="00FA0273" w:rsidRPr="00FA0273" w:rsidRDefault="00FA0273" w:rsidP="00FA0273">
      <w:pPr>
        <w:bidi/>
        <w:jc w:val="both"/>
        <w:rPr>
          <w:rFonts w:cs="David" w:hint="cs"/>
          <w:rtl/>
        </w:rPr>
      </w:pPr>
    </w:p>
    <w:p w14:paraId="2D82446B" w14:textId="77777777" w:rsidR="00FA0273" w:rsidRPr="00FA0273" w:rsidRDefault="00FA0273" w:rsidP="00FA0273">
      <w:pPr>
        <w:bidi/>
        <w:jc w:val="both"/>
        <w:rPr>
          <w:rFonts w:cs="David" w:hint="cs"/>
          <w:rtl/>
        </w:rPr>
      </w:pPr>
      <w:r w:rsidRPr="00FA0273">
        <w:rPr>
          <w:rFonts w:cs="David" w:hint="cs"/>
          <w:rtl/>
        </w:rPr>
        <w:tab/>
        <w:t>אולי לפני כן יש דברים שהתחלנו לדון בהם. השאלה הראשונה, על מה יחול משאל העם. דובר פה בוועדה שהוא יחול על החוק כולו מ-1999, זאת אומרת על כל שטח- - -</w:t>
      </w:r>
    </w:p>
    <w:p w14:paraId="79878074" w14:textId="77777777" w:rsidR="00FA0273" w:rsidRPr="00FA0273" w:rsidRDefault="00FA0273" w:rsidP="00FA0273">
      <w:pPr>
        <w:bidi/>
        <w:jc w:val="both"/>
        <w:rPr>
          <w:rFonts w:cs="David" w:hint="cs"/>
          <w:rtl/>
        </w:rPr>
      </w:pPr>
    </w:p>
    <w:p w14:paraId="5E57DC33" w14:textId="77777777" w:rsidR="00FA0273" w:rsidRPr="00FA0273" w:rsidRDefault="00FA0273" w:rsidP="00FA0273">
      <w:pPr>
        <w:bidi/>
        <w:jc w:val="both"/>
        <w:rPr>
          <w:rFonts w:cs="David" w:hint="cs"/>
          <w:rtl/>
        </w:rPr>
      </w:pPr>
      <w:r w:rsidRPr="00FA0273">
        <w:rPr>
          <w:rFonts w:cs="David" w:hint="cs"/>
          <w:u w:val="single"/>
          <w:rtl/>
        </w:rPr>
        <w:t>מנחם בן-ששון:</w:t>
      </w:r>
    </w:p>
    <w:p w14:paraId="6BA76651" w14:textId="77777777" w:rsidR="00FA0273" w:rsidRPr="00FA0273" w:rsidRDefault="00FA0273" w:rsidP="00FA0273">
      <w:pPr>
        <w:bidi/>
        <w:jc w:val="both"/>
        <w:rPr>
          <w:rFonts w:cs="David" w:hint="cs"/>
          <w:rtl/>
        </w:rPr>
      </w:pPr>
    </w:p>
    <w:p w14:paraId="100D30CF" w14:textId="77777777" w:rsidR="00FA0273" w:rsidRPr="00FA0273" w:rsidRDefault="00FA0273" w:rsidP="00FA0273">
      <w:pPr>
        <w:bidi/>
        <w:jc w:val="both"/>
        <w:rPr>
          <w:rFonts w:cs="David" w:hint="cs"/>
          <w:rtl/>
        </w:rPr>
      </w:pPr>
      <w:r w:rsidRPr="00FA0273">
        <w:rPr>
          <w:rFonts w:cs="David" w:hint="cs"/>
          <w:rtl/>
        </w:rPr>
        <w:tab/>
        <w:t xml:space="preserve"> על זה יש לי שאלה.</w:t>
      </w:r>
    </w:p>
    <w:p w14:paraId="65162095" w14:textId="77777777" w:rsidR="00FA0273" w:rsidRPr="00FA0273" w:rsidRDefault="00FA0273" w:rsidP="00FA0273">
      <w:pPr>
        <w:bidi/>
        <w:jc w:val="both"/>
        <w:rPr>
          <w:rFonts w:cs="David" w:hint="cs"/>
          <w:rtl/>
        </w:rPr>
      </w:pPr>
    </w:p>
    <w:p w14:paraId="1CECD47D" w14:textId="77777777" w:rsidR="00FA0273" w:rsidRPr="00FA0273" w:rsidRDefault="00FA0273" w:rsidP="00FA0273">
      <w:pPr>
        <w:bidi/>
        <w:jc w:val="both"/>
        <w:rPr>
          <w:rFonts w:cs="David" w:hint="cs"/>
          <w:rtl/>
        </w:rPr>
      </w:pPr>
      <w:r w:rsidRPr="00FA0273">
        <w:rPr>
          <w:rFonts w:cs="David" w:hint="cs"/>
          <w:u w:val="single"/>
          <w:rtl/>
        </w:rPr>
        <w:t>היו"ר דוד טל:</w:t>
      </w:r>
    </w:p>
    <w:p w14:paraId="44A08984" w14:textId="77777777" w:rsidR="00FA0273" w:rsidRPr="00FA0273" w:rsidRDefault="00FA0273" w:rsidP="00FA0273">
      <w:pPr>
        <w:bidi/>
        <w:jc w:val="both"/>
        <w:rPr>
          <w:rFonts w:cs="David" w:hint="cs"/>
          <w:rtl/>
        </w:rPr>
      </w:pPr>
    </w:p>
    <w:p w14:paraId="5DC85914" w14:textId="77777777" w:rsidR="00FA0273" w:rsidRPr="00FA0273" w:rsidRDefault="00FA0273" w:rsidP="00FA0273">
      <w:pPr>
        <w:bidi/>
        <w:jc w:val="both"/>
        <w:rPr>
          <w:rFonts w:cs="David" w:hint="cs"/>
          <w:rtl/>
        </w:rPr>
      </w:pPr>
      <w:r w:rsidRPr="00FA0273">
        <w:rPr>
          <w:rFonts w:cs="David" w:hint="cs"/>
          <w:rtl/>
        </w:rPr>
        <w:tab/>
        <w:t>אתה יכול לשאול, מפני שיכולה להתעורר שאלה אחרת. אנחנו מדברים בדרך כלל על החזרת חבלי ארץ כמו רמת-הגולן, ירושלים חס וחלילה, אבל מה קורה אם אני מחליף איזה שטח קטן בן כמה דונמים? אם נחליף את אום אל פאחם עם חבל אחר ביהודה ושומרון, האם גם אז צריך משאל עם?</w:t>
      </w:r>
    </w:p>
    <w:p w14:paraId="6A0E4315" w14:textId="77777777" w:rsidR="00FA0273" w:rsidRPr="00FA0273" w:rsidRDefault="00FA0273" w:rsidP="00FA0273">
      <w:pPr>
        <w:bidi/>
        <w:jc w:val="both"/>
        <w:rPr>
          <w:rFonts w:cs="David" w:hint="cs"/>
          <w:rtl/>
        </w:rPr>
      </w:pPr>
    </w:p>
    <w:p w14:paraId="40306F45" w14:textId="77777777" w:rsidR="00FA0273" w:rsidRPr="00FA0273" w:rsidRDefault="00FA0273" w:rsidP="00FA0273">
      <w:pPr>
        <w:bidi/>
        <w:jc w:val="both"/>
        <w:rPr>
          <w:rFonts w:cs="David" w:hint="cs"/>
          <w:rtl/>
        </w:rPr>
      </w:pPr>
      <w:r w:rsidRPr="00FA0273">
        <w:rPr>
          <w:rFonts w:cs="David" w:hint="cs"/>
          <w:u w:val="single"/>
          <w:rtl/>
        </w:rPr>
        <w:t>מנחם בן-ששון:</w:t>
      </w:r>
    </w:p>
    <w:p w14:paraId="1D298076" w14:textId="77777777" w:rsidR="00FA0273" w:rsidRPr="00FA0273" w:rsidRDefault="00FA0273" w:rsidP="00FA0273">
      <w:pPr>
        <w:bidi/>
        <w:jc w:val="both"/>
        <w:rPr>
          <w:rFonts w:cs="David" w:hint="cs"/>
          <w:rtl/>
        </w:rPr>
      </w:pPr>
    </w:p>
    <w:p w14:paraId="5C31F2E7" w14:textId="77777777" w:rsidR="00FA0273" w:rsidRPr="00FA0273" w:rsidRDefault="00FA0273" w:rsidP="00FA0273">
      <w:pPr>
        <w:bidi/>
        <w:jc w:val="both"/>
        <w:rPr>
          <w:rFonts w:cs="David" w:hint="cs"/>
          <w:rtl/>
        </w:rPr>
      </w:pPr>
      <w:r w:rsidRPr="00FA0273">
        <w:rPr>
          <w:rFonts w:cs="David" w:hint="cs"/>
          <w:rtl/>
        </w:rPr>
        <w:tab/>
        <w:t xml:space="preserve"> השאלה שלי נובעת מהנייר שהכינה ד"ר שילה הטיס רולף, במקרה שלא נשאל שאלה מצומצמת על חוק מסוים שעבר בכנסת, אלא נשאל שאלה אחרת מחיינו, נתתי דוגמאות בפעם הקודמת. את מניח שהנושא הזה נגמר, ואני רוצה לשאול, האם הנושא מחוסל.</w:t>
      </w:r>
    </w:p>
    <w:p w14:paraId="03405F10" w14:textId="77777777" w:rsidR="00FA0273" w:rsidRPr="00FA0273" w:rsidRDefault="00FA0273" w:rsidP="00FA0273">
      <w:pPr>
        <w:bidi/>
        <w:jc w:val="both"/>
        <w:rPr>
          <w:rFonts w:cs="David" w:hint="cs"/>
          <w:rtl/>
        </w:rPr>
      </w:pPr>
    </w:p>
    <w:p w14:paraId="578BA5CE" w14:textId="77777777" w:rsidR="00FA0273" w:rsidRPr="00FA0273" w:rsidRDefault="00FA0273" w:rsidP="00FA0273">
      <w:pPr>
        <w:bidi/>
        <w:jc w:val="both"/>
        <w:rPr>
          <w:rFonts w:cs="David" w:hint="cs"/>
          <w:rtl/>
        </w:rPr>
      </w:pPr>
      <w:r w:rsidRPr="00FA0273">
        <w:rPr>
          <w:rFonts w:cs="David" w:hint="cs"/>
          <w:u w:val="single"/>
          <w:rtl/>
        </w:rPr>
        <w:t>ארבל אסטרחן:</w:t>
      </w:r>
    </w:p>
    <w:p w14:paraId="2364A422" w14:textId="77777777" w:rsidR="00FA0273" w:rsidRPr="00FA0273" w:rsidRDefault="00FA0273" w:rsidP="00FA0273">
      <w:pPr>
        <w:bidi/>
        <w:jc w:val="both"/>
        <w:rPr>
          <w:rFonts w:cs="David" w:hint="cs"/>
          <w:rtl/>
        </w:rPr>
      </w:pPr>
    </w:p>
    <w:p w14:paraId="66F98417" w14:textId="77777777" w:rsidR="00FA0273" w:rsidRPr="00FA0273" w:rsidRDefault="00FA0273" w:rsidP="00FA0273">
      <w:pPr>
        <w:bidi/>
        <w:jc w:val="both"/>
        <w:rPr>
          <w:rFonts w:cs="David" w:hint="cs"/>
          <w:rtl/>
        </w:rPr>
      </w:pPr>
      <w:r w:rsidRPr="00FA0273">
        <w:rPr>
          <w:rFonts w:cs="David" w:hint="cs"/>
          <w:rtl/>
        </w:rPr>
        <w:tab/>
        <w:t>על איזו מהשאלות אתה שואל?</w:t>
      </w:r>
    </w:p>
    <w:p w14:paraId="0D4D5B19" w14:textId="77777777" w:rsidR="00FA0273" w:rsidRPr="00FA0273" w:rsidRDefault="00FA0273" w:rsidP="00FA0273">
      <w:pPr>
        <w:bidi/>
        <w:jc w:val="both"/>
        <w:rPr>
          <w:rFonts w:cs="David" w:hint="cs"/>
          <w:rtl/>
        </w:rPr>
      </w:pPr>
    </w:p>
    <w:p w14:paraId="6BAC8168" w14:textId="77777777" w:rsidR="00FA0273" w:rsidRPr="00FA0273" w:rsidRDefault="00FA0273" w:rsidP="00FA0273">
      <w:pPr>
        <w:bidi/>
        <w:jc w:val="both"/>
        <w:rPr>
          <w:rFonts w:cs="David" w:hint="cs"/>
          <w:rtl/>
        </w:rPr>
      </w:pPr>
      <w:r w:rsidRPr="00FA0273">
        <w:rPr>
          <w:rFonts w:cs="David" w:hint="cs"/>
          <w:u w:val="single"/>
          <w:rtl/>
        </w:rPr>
        <w:t>מנחם בן-ששון:</w:t>
      </w:r>
    </w:p>
    <w:p w14:paraId="53ED5CE1" w14:textId="77777777" w:rsidR="00FA0273" w:rsidRPr="00FA0273" w:rsidRDefault="00FA0273" w:rsidP="00FA0273">
      <w:pPr>
        <w:bidi/>
        <w:jc w:val="both"/>
        <w:rPr>
          <w:rFonts w:cs="David" w:hint="cs"/>
          <w:rtl/>
        </w:rPr>
      </w:pPr>
    </w:p>
    <w:p w14:paraId="5411055E" w14:textId="77777777" w:rsidR="00FA0273" w:rsidRPr="00FA0273" w:rsidRDefault="00FA0273" w:rsidP="00FA0273">
      <w:pPr>
        <w:bidi/>
        <w:jc w:val="both"/>
        <w:rPr>
          <w:rFonts w:cs="David" w:hint="cs"/>
          <w:rtl/>
        </w:rPr>
      </w:pPr>
      <w:r w:rsidRPr="00FA0273">
        <w:rPr>
          <w:rFonts w:cs="David" w:hint="cs"/>
          <w:rtl/>
        </w:rPr>
        <w:tab/>
        <w:t>על שאלה 5.</w:t>
      </w:r>
    </w:p>
    <w:p w14:paraId="2C07DAFD" w14:textId="77777777" w:rsidR="00FA0273" w:rsidRPr="00FA0273" w:rsidRDefault="00FA0273" w:rsidP="00FA0273">
      <w:pPr>
        <w:bidi/>
        <w:jc w:val="both"/>
        <w:rPr>
          <w:rFonts w:cs="David" w:hint="cs"/>
          <w:rtl/>
        </w:rPr>
      </w:pPr>
    </w:p>
    <w:p w14:paraId="4468EEB5" w14:textId="77777777" w:rsidR="00FA0273" w:rsidRPr="00FA0273" w:rsidRDefault="00FA0273" w:rsidP="00FA0273">
      <w:pPr>
        <w:pStyle w:val="Heading5"/>
        <w:rPr>
          <w:rFonts w:hint="cs"/>
          <w:sz w:val="24"/>
          <w:rtl/>
        </w:rPr>
      </w:pPr>
      <w:r w:rsidRPr="00FA0273">
        <w:rPr>
          <w:rFonts w:hint="cs"/>
          <w:sz w:val="24"/>
          <w:u w:val="single"/>
          <w:rtl/>
        </w:rPr>
        <w:t>ענת אסיף:</w:t>
      </w:r>
    </w:p>
    <w:p w14:paraId="089A6495" w14:textId="77777777" w:rsidR="00FA0273" w:rsidRPr="00FA0273" w:rsidRDefault="00FA0273" w:rsidP="00FA0273">
      <w:pPr>
        <w:pStyle w:val="Heading5"/>
        <w:rPr>
          <w:rFonts w:hint="cs"/>
          <w:sz w:val="24"/>
          <w:rtl/>
        </w:rPr>
      </w:pPr>
    </w:p>
    <w:p w14:paraId="26115EE7" w14:textId="77777777" w:rsidR="00FA0273" w:rsidRPr="00FA0273" w:rsidRDefault="00FA0273" w:rsidP="00FA0273">
      <w:pPr>
        <w:bidi/>
        <w:jc w:val="both"/>
        <w:rPr>
          <w:rFonts w:cs="David" w:hint="cs"/>
          <w:rtl/>
        </w:rPr>
      </w:pPr>
      <w:r w:rsidRPr="00FA0273">
        <w:rPr>
          <w:rFonts w:cs="David" w:hint="cs"/>
          <w:rtl/>
        </w:rPr>
        <w:tab/>
        <w:t>רציתי להתחיל הרבה לפני כן.</w:t>
      </w:r>
    </w:p>
    <w:p w14:paraId="0372954B" w14:textId="77777777" w:rsidR="00FA0273" w:rsidRPr="00FA0273" w:rsidRDefault="00FA0273" w:rsidP="00FA0273">
      <w:pPr>
        <w:bidi/>
        <w:jc w:val="both"/>
        <w:rPr>
          <w:rFonts w:cs="David" w:hint="cs"/>
          <w:rtl/>
        </w:rPr>
      </w:pPr>
    </w:p>
    <w:p w14:paraId="5DD61BC3" w14:textId="77777777" w:rsidR="00FA0273" w:rsidRPr="00FA0273" w:rsidRDefault="00FA0273" w:rsidP="00FA0273">
      <w:pPr>
        <w:bidi/>
        <w:jc w:val="both"/>
        <w:rPr>
          <w:rFonts w:cs="David" w:hint="cs"/>
          <w:rtl/>
        </w:rPr>
      </w:pPr>
      <w:r w:rsidRPr="00FA0273">
        <w:rPr>
          <w:rFonts w:cs="David" w:hint="cs"/>
          <w:u w:val="single"/>
          <w:rtl/>
        </w:rPr>
        <w:t>מנחם בן-ששון:</w:t>
      </w:r>
    </w:p>
    <w:p w14:paraId="79F3E68C" w14:textId="77777777" w:rsidR="00FA0273" w:rsidRPr="00FA0273" w:rsidRDefault="00FA0273" w:rsidP="00FA0273">
      <w:pPr>
        <w:bidi/>
        <w:jc w:val="both"/>
        <w:rPr>
          <w:rFonts w:cs="David" w:hint="cs"/>
          <w:rtl/>
        </w:rPr>
      </w:pPr>
    </w:p>
    <w:p w14:paraId="1CE0797B" w14:textId="77777777" w:rsidR="00FA0273" w:rsidRPr="00FA0273" w:rsidRDefault="00FA0273" w:rsidP="00FA0273">
      <w:pPr>
        <w:bidi/>
        <w:jc w:val="both"/>
        <w:rPr>
          <w:rFonts w:cs="David" w:hint="cs"/>
          <w:rtl/>
        </w:rPr>
      </w:pPr>
      <w:r w:rsidRPr="00FA0273">
        <w:rPr>
          <w:rFonts w:cs="David" w:hint="cs"/>
          <w:rtl/>
        </w:rPr>
        <w:tab/>
        <w:t>אני אשמור את השאלה שלי לאחר כך, זה לא בוער לי.</w:t>
      </w:r>
    </w:p>
    <w:p w14:paraId="6AA11775" w14:textId="77777777" w:rsidR="00FA0273" w:rsidRPr="00FA0273" w:rsidRDefault="00FA0273" w:rsidP="00FA0273">
      <w:pPr>
        <w:bidi/>
        <w:jc w:val="both"/>
        <w:rPr>
          <w:rFonts w:cs="David" w:hint="cs"/>
          <w:rtl/>
        </w:rPr>
      </w:pPr>
    </w:p>
    <w:p w14:paraId="410DD10D" w14:textId="77777777" w:rsidR="00FA0273" w:rsidRPr="00FA0273" w:rsidRDefault="00FA0273" w:rsidP="00FA0273">
      <w:pPr>
        <w:bidi/>
        <w:jc w:val="both"/>
        <w:rPr>
          <w:rFonts w:cs="David" w:hint="cs"/>
          <w:rtl/>
        </w:rPr>
      </w:pPr>
      <w:r w:rsidRPr="00FA0273">
        <w:rPr>
          <w:rFonts w:cs="David" w:hint="cs"/>
          <w:u w:val="single"/>
          <w:rtl/>
        </w:rPr>
        <w:t>ארבל אסטרחן:</w:t>
      </w:r>
    </w:p>
    <w:p w14:paraId="4A19A8A1" w14:textId="77777777" w:rsidR="00FA0273" w:rsidRPr="00FA0273" w:rsidRDefault="00FA0273" w:rsidP="00FA0273">
      <w:pPr>
        <w:bidi/>
        <w:jc w:val="both"/>
        <w:rPr>
          <w:rFonts w:cs="David" w:hint="cs"/>
          <w:rtl/>
        </w:rPr>
      </w:pPr>
    </w:p>
    <w:p w14:paraId="5566F836" w14:textId="77777777" w:rsidR="00FA0273" w:rsidRPr="00FA0273" w:rsidRDefault="00FA0273" w:rsidP="00FA0273">
      <w:pPr>
        <w:bidi/>
        <w:jc w:val="both"/>
        <w:rPr>
          <w:rFonts w:cs="David" w:hint="cs"/>
          <w:rtl/>
        </w:rPr>
      </w:pPr>
      <w:r w:rsidRPr="00FA0273">
        <w:rPr>
          <w:rFonts w:cs="David" w:hint="cs"/>
          <w:rtl/>
        </w:rPr>
        <w:tab/>
        <w:t>השאלה הראשונה שדיברנו, על מה יחול משאל עם. דובר כאן שהוא יחול על כל החוק מ-1999, שמדבר על כל החלטת ממשלה שלפיה המשפט, השיפוט והמינהל לא יחולו. האם לא רוצים לאפשר איזה סייג למקרים שבהם יש תיקוני גבולות, דברים שהם לא באמת הדבר הגדול שעליו חושבים? זה דבר שצריך לתת עליו את הדעת, אנחנו גם יודעים שהיו דברים מהסוג הזה.</w:t>
      </w:r>
    </w:p>
    <w:p w14:paraId="6A4D13A5" w14:textId="77777777" w:rsidR="00FA0273" w:rsidRPr="00FA0273" w:rsidRDefault="00FA0273" w:rsidP="00FA0273">
      <w:pPr>
        <w:bidi/>
        <w:jc w:val="both"/>
        <w:rPr>
          <w:rFonts w:cs="David" w:hint="cs"/>
          <w:rtl/>
        </w:rPr>
      </w:pPr>
    </w:p>
    <w:p w14:paraId="29F78D97" w14:textId="77777777" w:rsidR="00FA0273" w:rsidRPr="00FA0273" w:rsidRDefault="00FA0273" w:rsidP="00FA0273">
      <w:pPr>
        <w:bidi/>
        <w:jc w:val="both"/>
        <w:rPr>
          <w:rFonts w:cs="David" w:hint="cs"/>
          <w:rtl/>
        </w:rPr>
      </w:pPr>
      <w:r w:rsidRPr="00FA0273">
        <w:rPr>
          <w:rFonts w:cs="David" w:hint="cs"/>
          <w:u w:val="single"/>
          <w:rtl/>
        </w:rPr>
        <w:t>היו"ר דוד טל:</w:t>
      </w:r>
    </w:p>
    <w:p w14:paraId="18FF9BDF" w14:textId="77777777" w:rsidR="00FA0273" w:rsidRPr="00FA0273" w:rsidRDefault="00FA0273" w:rsidP="00FA0273">
      <w:pPr>
        <w:bidi/>
        <w:jc w:val="both"/>
        <w:rPr>
          <w:rFonts w:cs="David" w:hint="cs"/>
          <w:rtl/>
        </w:rPr>
      </w:pPr>
    </w:p>
    <w:p w14:paraId="210B6E77" w14:textId="77777777" w:rsidR="00FA0273" w:rsidRPr="00FA0273" w:rsidRDefault="00FA0273" w:rsidP="00FA0273">
      <w:pPr>
        <w:bidi/>
        <w:jc w:val="both"/>
        <w:rPr>
          <w:rFonts w:cs="David" w:hint="cs"/>
          <w:rtl/>
        </w:rPr>
      </w:pPr>
      <w:r w:rsidRPr="00FA0273">
        <w:rPr>
          <w:rFonts w:cs="David" w:hint="cs"/>
          <w:rtl/>
        </w:rPr>
        <w:tab/>
        <w:t>לא כל חוק שעובר כאן הוא במשאל עם. יהיה חוק שאני ארצה שיהיה משאל עם.</w:t>
      </w:r>
    </w:p>
    <w:p w14:paraId="4E998466" w14:textId="77777777" w:rsidR="00FA0273" w:rsidRPr="00FA0273" w:rsidRDefault="00FA0273" w:rsidP="00FA0273">
      <w:pPr>
        <w:bidi/>
        <w:jc w:val="both"/>
        <w:rPr>
          <w:rFonts w:cs="David" w:hint="cs"/>
          <w:rtl/>
        </w:rPr>
      </w:pPr>
    </w:p>
    <w:p w14:paraId="72792D98" w14:textId="77777777" w:rsidR="00FA0273" w:rsidRDefault="00FA0273" w:rsidP="00FA0273">
      <w:pPr>
        <w:bidi/>
        <w:jc w:val="both"/>
        <w:rPr>
          <w:rFonts w:cs="David" w:hint="cs"/>
          <w:u w:val="single"/>
          <w:rtl/>
        </w:rPr>
      </w:pPr>
    </w:p>
    <w:p w14:paraId="2DD719AE" w14:textId="77777777" w:rsidR="00FA0273" w:rsidRDefault="00FA0273" w:rsidP="00FA0273">
      <w:pPr>
        <w:bidi/>
        <w:jc w:val="both"/>
        <w:rPr>
          <w:rFonts w:cs="David" w:hint="cs"/>
          <w:u w:val="single"/>
          <w:rtl/>
        </w:rPr>
      </w:pPr>
    </w:p>
    <w:p w14:paraId="3000EC9F" w14:textId="77777777" w:rsidR="00FA0273" w:rsidRDefault="00FA0273" w:rsidP="00FA0273">
      <w:pPr>
        <w:bidi/>
        <w:jc w:val="both"/>
        <w:rPr>
          <w:rFonts w:cs="David" w:hint="cs"/>
          <w:u w:val="single"/>
          <w:rtl/>
        </w:rPr>
      </w:pPr>
    </w:p>
    <w:p w14:paraId="2E826362" w14:textId="77777777" w:rsidR="00FA0273" w:rsidRPr="00FA0273" w:rsidRDefault="00FA0273" w:rsidP="00FA0273">
      <w:pPr>
        <w:bidi/>
        <w:jc w:val="both"/>
        <w:rPr>
          <w:rFonts w:cs="David" w:hint="cs"/>
          <w:rtl/>
        </w:rPr>
      </w:pPr>
      <w:r w:rsidRPr="00FA0273">
        <w:rPr>
          <w:rFonts w:cs="David" w:hint="cs"/>
          <w:u w:val="single"/>
          <w:rtl/>
        </w:rPr>
        <w:t>ארבל אסטרחן:</w:t>
      </w:r>
    </w:p>
    <w:p w14:paraId="5B2B755A" w14:textId="77777777" w:rsidR="00FA0273" w:rsidRPr="00FA0273" w:rsidRDefault="00FA0273" w:rsidP="00FA0273">
      <w:pPr>
        <w:bidi/>
        <w:jc w:val="both"/>
        <w:rPr>
          <w:rFonts w:cs="David" w:hint="cs"/>
          <w:rtl/>
        </w:rPr>
      </w:pPr>
    </w:p>
    <w:p w14:paraId="2D41D3DD" w14:textId="77777777" w:rsidR="00FA0273" w:rsidRPr="00FA0273" w:rsidRDefault="00FA0273" w:rsidP="00FA0273">
      <w:pPr>
        <w:bidi/>
        <w:jc w:val="both"/>
        <w:rPr>
          <w:rFonts w:cs="David" w:hint="cs"/>
          <w:rtl/>
        </w:rPr>
      </w:pPr>
      <w:r w:rsidRPr="00FA0273">
        <w:rPr>
          <w:rFonts w:cs="David" w:hint="cs"/>
          <w:rtl/>
        </w:rPr>
        <w:tab/>
        <w:t>יש חוק שאומר, אנחנו הרי עובדים על החוק מ-1999 שאומר, ש"</w:t>
      </w:r>
      <w:r w:rsidRPr="00FA0273">
        <w:rPr>
          <w:rFonts w:cs="David"/>
          <w:color w:val="000000"/>
          <w:rtl/>
        </w:rPr>
        <w:t>החלטת ממשלה לפיה המשפט, השיפוט והמינהל של מדינת ישראל לא יחולו עוד על שטח, טעונה אישור של הכנסת בהחלטה שת</w:t>
      </w:r>
      <w:r w:rsidRPr="00FA0273">
        <w:rPr>
          <w:rFonts w:cs="David" w:hint="cs"/>
          <w:color w:val="000000"/>
          <w:rtl/>
        </w:rPr>
        <w:t>ת</w:t>
      </w:r>
      <w:r w:rsidRPr="00FA0273">
        <w:rPr>
          <w:rFonts w:cs="David"/>
          <w:color w:val="000000"/>
          <w:rtl/>
        </w:rPr>
        <w:t>קבל ברוב חבריה</w:t>
      </w:r>
      <w:r w:rsidRPr="00FA0273">
        <w:rPr>
          <w:rFonts w:cs="David" w:hint="cs"/>
          <w:color w:val="000000"/>
          <w:rtl/>
        </w:rPr>
        <w:t xml:space="preserve">", ולאחר מכן אישור במשאל עם. כרגע אותו סעיף של משאל עם אינו בתוקף, כי אין חוק-יסוד: משאל עם, וזה </w:t>
      </w:r>
      <w:r w:rsidRPr="00FA0273">
        <w:rPr>
          <w:rFonts w:cs="David" w:hint="cs"/>
          <w:rtl/>
        </w:rPr>
        <w:t>הדבר שהוועדה הזאת רוצה לשנות.</w:t>
      </w:r>
    </w:p>
    <w:p w14:paraId="51699AC7" w14:textId="77777777" w:rsidR="00FA0273" w:rsidRDefault="00FA0273" w:rsidP="00FA0273">
      <w:pPr>
        <w:bidi/>
        <w:jc w:val="both"/>
        <w:rPr>
          <w:rFonts w:cs="David" w:hint="cs"/>
          <w:u w:val="single"/>
          <w:rtl/>
        </w:rPr>
      </w:pPr>
    </w:p>
    <w:p w14:paraId="5B63A7CC" w14:textId="77777777" w:rsidR="00FA0273" w:rsidRPr="00FA0273" w:rsidRDefault="00FA0273" w:rsidP="00FA0273">
      <w:pPr>
        <w:bidi/>
        <w:jc w:val="both"/>
        <w:rPr>
          <w:rFonts w:cs="David" w:hint="cs"/>
          <w:rtl/>
        </w:rPr>
      </w:pPr>
      <w:r w:rsidRPr="00FA0273">
        <w:rPr>
          <w:rFonts w:cs="David" w:hint="cs"/>
          <w:u w:val="single"/>
          <w:rtl/>
        </w:rPr>
        <w:t>היו"ר דוד טל:</w:t>
      </w:r>
    </w:p>
    <w:p w14:paraId="19291F58" w14:textId="77777777" w:rsidR="00FA0273" w:rsidRPr="00FA0273" w:rsidRDefault="00FA0273" w:rsidP="00FA0273">
      <w:pPr>
        <w:bidi/>
        <w:jc w:val="both"/>
        <w:rPr>
          <w:rFonts w:cs="David" w:hint="cs"/>
          <w:rtl/>
        </w:rPr>
      </w:pPr>
    </w:p>
    <w:p w14:paraId="59A42B77" w14:textId="77777777" w:rsidR="00FA0273" w:rsidRPr="00FA0273" w:rsidRDefault="00FA0273" w:rsidP="00FA0273">
      <w:pPr>
        <w:bidi/>
        <w:jc w:val="both"/>
        <w:rPr>
          <w:rFonts w:cs="David" w:hint="cs"/>
          <w:rtl/>
        </w:rPr>
      </w:pPr>
      <w:r w:rsidRPr="00FA0273">
        <w:rPr>
          <w:rFonts w:cs="David" w:hint="cs"/>
          <w:rtl/>
        </w:rPr>
        <w:tab/>
        <w:t>זאת אומרת, גם אם יהיו תיקוני גבול קטנים, נצטרך להכניס את זה בתוך משאל עם?</w:t>
      </w:r>
    </w:p>
    <w:p w14:paraId="0A244C6D" w14:textId="77777777" w:rsidR="00FA0273" w:rsidRPr="00FA0273" w:rsidRDefault="00FA0273" w:rsidP="00FA0273">
      <w:pPr>
        <w:bidi/>
        <w:jc w:val="both"/>
        <w:rPr>
          <w:rFonts w:cs="David" w:hint="cs"/>
          <w:rtl/>
        </w:rPr>
      </w:pPr>
    </w:p>
    <w:p w14:paraId="2D949D0F" w14:textId="77777777" w:rsidR="00FA0273" w:rsidRPr="00FA0273" w:rsidRDefault="00FA0273" w:rsidP="00FA0273">
      <w:pPr>
        <w:bidi/>
        <w:jc w:val="both"/>
        <w:rPr>
          <w:rFonts w:cs="David" w:hint="cs"/>
          <w:rtl/>
        </w:rPr>
      </w:pPr>
      <w:r w:rsidRPr="00FA0273">
        <w:rPr>
          <w:rFonts w:cs="David" w:hint="cs"/>
          <w:u w:val="single"/>
          <w:rtl/>
        </w:rPr>
        <w:t>ארבל אסטרחן:</w:t>
      </w:r>
    </w:p>
    <w:p w14:paraId="395A096A" w14:textId="77777777" w:rsidR="00FA0273" w:rsidRPr="00FA0273" w:rsidRDefault="00FA0273" w:rsidP="00FA0273">
      <w:pPr>
        <w:bidi/>
        <w:jc w:val="both"/>
        <w:rPr>
          <w:rFonts w:cs="David" w:hint="cs"/>
          <w:rtl/>
        </w:rPr>
      </w:pPr>
    </w:p>
    <w:p w14:paraId="4E27ED7E" w14:textId="77777777" w:rsidR="00FA0273" w:rsidRPr="00FA0273" w:rsidRDefault="00FA0273" w:rsidP="00FA0273">
      <w:pPr>
        <w:bidi/>
        <w:jc w:val="both"/>
        <w:rPr>
          <w:rFonts w:cs="David" w:hint="cs"/>
          <w:rtl/>
        </w:rPr>
      </w:pPr>
      <w:r w:rsidRPr="00FA0273">
        <w:rPr>
          <w:rFonts w:cs="David" w:hint="cs"/>
          <w:rtl/>
        </w:rPr>
        <w:tab/>
        <w:t>זה עניין שצריך להחליט עליו.</w:t>
      </w:r>
    </w:p>
    <w:p w14:paraId="6CCEC746" w14:textId="77777777" w:rsidR="00FA0273" w:rsidRPr="00FA0273" w:rsidRDefault="00FA0273" w:rsidP="00FA0273">
      <w:pPr>
        <w:bidi/>
        <w:jc w:val="both"/>
        <w:rPr>
          <w:rFonts w:cs="David" w:hint="cs"/>
          <w:rtl/>
        </w:rPr>
      </w:pPr>
    </w:p>
    <w:p w14:paraId="53BFB3BA" w14:textId="77777777" w:rsidR="00FA0273" w:rsidRPr="00FA0273" w:rsidRDefault="00FA0273" w:rsidP="00FA0273">
      <w:pPr>
        <w:bidi/>
        <w:jc w:val="both"/>
        <w:rPr>
          <w:rFonts w:cs="David" w:hint="cs"/>
          <w:rtl/>
        </w:rPr>
      </w:pPr>
      <w:r w:rsidRPr="00FA0273">
        <w:rPr>
          <w:rFonts w:cs="David" w:hint="cs"/>
          <w:u w:val="single"/>
          <w:rtl/>
        </w:rPr>
        <w:t>מנחם בן-ששון:</w:t>
      </w:r>
    </w:p>
    <w:p w14:paraId="7C5EC49A" w14:textId="77777777" w:rsidR="00FA0273" w:rsidRPr="00FA0273" w:rsidRDefault="00FA0273" w:rsidP="00FA0273">
      <w:pPr>
        <w:bidi/>
        <w:jc w:val="both"/>
        <w:rPr>
          <w:rFonts w:cs="David" w:hint="cs"/>
          <w:rtl/>
        </w:rPr>
      </w:pPr>
    </w:p>
    <w:p w14:paraId="5AA94693" w14:textId="77777777" w:rsidR="00FA0273" w:rsidRPr="00FA0273" w:rsidRDefault="00FA0273" w:rsidP="00FA0273">
      <w:pPr>
        <w:bidi/>
        <w:jc w:val="both"/>
        <w:rPr>
          <w:rFonts w:cs="David" w:hint="cs"/>
          <w:rtl/>
        </w:rPr>
      </w:pPr>
      <w:r w:rsidRPr="00FA0273">
        <w:rPr>
          <w:rFonts w:cs="David" w:hint="cs"/>
          <w:rtl/>
        </w:rPr>
        <w:tab/>
        <w:t xml:space="preserve"> או שנשמור לעצמנו גם אופציות לעשות משאלי עם בסוגיות אחרות, ואז ההנחיה שקיבלנו בנייר העבודה, שיכול להיות שלצד העובדה שיש אפשרות שמאל עם יחול על חוק, כן או לא, צריכות להיות גם הנחיות על שאלות אחרות, ששאלות באשר הן, צריכות להיות כמו שהיא כותבת כאן "</w:t>
      </w:r>
      <w:r w:rsidRPr="00FA0273">
        <w:rPr>
          <w:rFonts w:cs="David"/>
        </w:rPr>
        <w:t>The question should prompt an immediate response</w:t>
      </w:r>
      <w:r w:rsidRPr="00FA0273">
        <w:rPr>
          <w:rFonts w:cs="David" w:hint="cs"/>
          <w:rtl/>
        </w:rPr>
        <w:t>" וכן הלאה. זאת אומרת, סדרת הנחיות מתוות.</w:t>
      </w:r>
    </w:p>
    <w:p w14:paraId="2B054E58" w14:textId="77777777" w:rsidR="00FA0273" w:rsidRPr="00FA0273" w:rsidRDefault="00FA0273" w:rsidP="00FA0273">
      <w:pPr>
        <w:bidi/>
        <w:jc w:val="both"/>
        <w:rPr>
          <w:rFonts w:cs="David" w:hint="cs"/>
          <w:rtl/>
        </w:rPr>
      </w:pPr>
    </w:p>
    <w:p w14:paraId="059B50C0" w14:textId="77777777" w:rsidR="00FA0273" w:rsidRPr="00FA0273" w:rsidRDefault="00FA0273" w:rsidP="00FA0273">
      <w:pPr>
        <w:bidi/>
        <w:jc w:val="both"/>
        <w:rPr>
          <w:rFonts w:cs="David" w:hint="cs"/>
          <w:rtl/>
        </w:rPr>
      </w:pPr>
      <w:r w:rsidRPr="00FA0273">
        <w:rPr>
          <w:rFonts w:cs="David" w:hint="cs"/>
          <w:u w:val="single"/>
          <w:rtl/>
        </w:rPr>
        <w:t>ארבל אסטרחן:</w:t>
      </w:r>
    </w:p>
    <w:p w14:paraId="327593DE" w14:textId="77777777" w:rsidR="00FA0273" w:rsidRPr="00FA0273" w:rsidRDefault="00FA0273" w:rsidP="00FA0273">
      <w:pPr>
        <w:bidi/>
        <w:jc w:val="both"/>
        <w:rPr>
          <w:rFonts w:cs="David" w:hint="cs"/>
          <w:rtl/>
        </w:rPr>
      </w:pPr>
    </w:p>
    <w:p w14:paraId="63B67560" w14:textId="77777777" w:rsidR="00FA0273" w:rsidRPr="00FA0273" w:rsidRDefault="00FA0273" w:rsidP="00FA0273">
      <w:pPr>
        <w:bidi/>
        <w:jc w:val="both"/>
        <w:rPr>
          <w:rFonts w:cs="David" w:hint="cs"/>
          <w:rtl/>
        </w:rPr>
      </w:pPr>
      <w:r w:rsidRPr="00FA0273">
        <w:rPr>
          <w:rFonts w:cs="David" w:hint="cs"/>
          <w:rtl/>
        </w:rPr>
        <w:tab/>
        <w:t>זה סוג של איך לנסח את השאלה.</w:t>
      </w:r>
    </w:p>
    <w:p w14:paraId="69C1D9E3" w14:textId="77777777" w:rsidR="00FA0273" w:rsidRPr="00FA0273" w:rsidRDefault="00FA0273" w:rsidP="00FA0273">
      <w:pPr>
        <w:bidi/>
        <w:jc w:val="both"/>
        <w:rPr>
          <w:rFonts w:cs="David" w:hint="cs"/>
          <w:rtl/>
        </w:rPr>
      </w:pPr>
    </w:p>
    <w:p w14:paraId="4CD0B686" w14:textId="77777777" w:rsidR="00FA0273" w:rsidRPr="00FA0273" w:rsidRDefault="00FA0273" w:rsidP="00FA0273">
      <w:pPr>
        <w:bidi/>
        <w:jc w:val="both"/>
        <w:rPr>
          <w:rFonts w:cs="David" w:hint="cs"/>
          <w:rtl/>
        </w:rPr>
      </w:pPr>
      <w:r w:rsidRPr="00FA0273">
        <w:rPr>
          <w:rFonts w:cs="David" w:hint="cs"/>
          <w:u w:val="single"/>
          <w:rtl/>
        </w:rPr>
        <w:t>היו"ר דוד טל:</w:t>
      </w:r>
    </w:p>
    <w:p w14:paraId="7DF72371" w14:textId="77777777" w:rsidR="00FA0273" w:rsidRPr="00FA0273" w:rsidRDefault="00FA0273" w:rsidP="00FA0273">
      <w:pPr>
        <w:bidi/>
        <w:jc w:val="both"/>
        <w:rPr>
          <w:rFonts w:cs="David" w:hint="cs"/>
          <w:rtl/>
        </w:rPr>
      </w:pPr>
    </w:p>
    <w:p w14:paraId="0D17B46B" w14:textId="77777777" w:rsidR="00FA0273" w:rsidRPr="00FA0273" w:rsidRDefault="00FA0273" w:rsidP="00FA0273">
      <w:pPr>
        <w:bidi/>
        <w:jc w:val="both"/>
        <w:rPr>
          <w:rFonts w:cs="David" w:hint="cs"/>
          <w:rtl/>
        </w:rPr>
      </w:pPr>
      <w:r w:rsidRPr="00FA0273">
        <w:rPr>
          <w:rFonts w:cs="David" w:hint="cs"/>
          <w:rtl/>
        </w:rPr>
        <w:tab/>
        <w:t>הוא מדבר על נושאים אחרים, אבל אם אנחנו מכניסים את זה, אנחנו מפילים את חוק משאל עם, וזאת הכוונה שלך.</w:t>
      </w:r>
    </w:p>
    <w:p w14:paraId="617124D7" w14:textId="77777777" w:rsidR="00FA0273" w:rsidRPr="00FA0273" w:rsidRDefault="00FA0273" w:rsidP="00FA0273">
      <w:pPr>
        <w:bidi/>
        <w:jc w:val="both"/>
        <w:rPr>
          <w:rFonts w:cs="David" w:hint="cs"/>
          <w:rtl/>
        </w:rPr>
      </w:pPr>
    </w:p>
    <w:p w14:paraId="4C9F403E" w14:textId="77777777" w:rsidR="00FA0273" w:rsidRPr="00FA0273" w:rsidRDefault="00FA0273" w:rsidP="00FA0273">
      <w:pPr>
        <w:bidi/>
        <w:jc w:val="both"/>
        <w:rPr>
          <w:rFonts w:cs="David" w:hint="cs"/>
          <w:rtl/>
        </w:rPr>
      </w:pPr>
      <w:r w:rsidRPr="00FA0273">
        <w:rPr>
          <w:rFonts w:cs="David" w:hint="cs"/>
          <w:u w:val="single"/>
          <w:rtl/>
        </w:rPr>
        <w:t>מנחם בן-ששון:</w:t>
      </w:r>
    </w:p>
    <w:p w14:paraId="14707932" w14:textId="77777777" w:rsidR="00FA0273" w:rsidRPr="00FA0273" w:rsidRDefault="00FA0273" w:rsidP="00FA0273">
      <w:pPr>
        <w:bidi/>
        <w:jc w:val="both"/>
        <w:rPr>
          <w:rFonts w:cs="David" w:hint="cs"/>
          <w:rtl/>
        </w:rPr>
      </w:pPr>
    </w:p>
    <w:p w14:paraId="39E63181" w14:textId="77777777" w:rsidR="00FA0273" w:rsidRPr="00FA0273" w:rsidRDefault="00FA0273" w:rsidP="00FA0273">
      <w:pPr>
        <w:bidi/>
        <w:jc w:val="both"/>
        <w:rPr>
          <w:rFonts w:cs="David" w:hint="cs"/>
          <w:rtl/>
        </w:rPr>
      </w:pPr>
      <w:r w:rsidRPr="00FA0273">
        <w:rPr>
          <w:rFonts w:cs="David" w:hint="cs"/>
          <w:rtl/>
        </w:rPr>
        <w:tab/>
        <w:t xml:space="preserve"> לא.</w:t>
      </w:r>
    </w:p>
    <w:p w14:paraId="4F06007F" w14:textId="77777777" w:rsidR="00FA0273" w:rsidRPr="00FA0273" w:rsidRDefault="00FA0273" w:rsidP="00FA0273">
      <w:pPr>
        <w:bidi/>
        <w:jc w:val="both"/>
        <w:rPr>
          <w:rFonts w:cs="David" w:hint="cs"/>
          <w:rtl/>
        </w:rPr>
      </w:pPr>
    </w:p>
    <w:p w14:paraId="344DF1C9" w14:textId="77777777" w:rsidR="00FA0273" w:rsidRPr="00FA0273" w:rsidRDefault="00FA0273" w:rsidP="00FA0273">
      <w:pPr>
        <w:bidi/>
        <w:jc w:val="both"/>
        <w:rPr>
          <w:rFonts w:cs="David" w:hint="cs"/>
          <w:rtl/>
        </w:rPr>
      </w:pPr>
      <w:r w:rsidRPr="00FA0273">
        <w:rPr>
          <w:rFonts w:cs="David" w:hint="cs"/>
          <w:u w:val="single"/>
          <w:rtl/>
        </w:rPr>
        <w:t>יצחק לוי:</w:t>
      </w:r>
    </w:p>
    <w:p w14:paraId="2D418A35" w14:textId="77777777" w:rsidR="00FA0273" w:rsidRPr="00FA0273" w:rsidRDefault="00FA0273" w:rsidP="00FA0273">
      <w:pPr>
        <w:bidi/>
        <w:jc w:val="both"/>
        <w:rPr>
          <w:rFonts w:cs="David" w:hint="cs"/>
          <w:rtl/>
        </w:rPr>
      </w:pPr>
    </w:p>
    <w:p w14:paraId="465FD318" w14:textId="77777777" w:rsidR="00FA0273" w:rsidRPr="00FA0273" w:rsidRDefault="00FA0273" w:rsidP="00FA0273">
      <w:pPr>
        <w:bidi/>
        <w:jc w:val="both"/>
        <w:rPr>
          <w:rFonts w:cs="David" w:hint="cs"/>
          <w:rtl/>
        </w:rPr>
      </w:pPr>
      <w:r w:rsidRPr="00FA0273">
        <w:rPr>
          <w:rFonts w:cs="David" w:hint="cs"/>
          <w:rtl/>
        </w:rPr>
        <w:tab/>
        <w:t xml:space="preserve"> אני סבור שהמנדט שלנו הוא רק לגבי החוק של 1999, ולא כדאי להרחיב אותו לנושאים אחרים או לשאלות אחרות. אנחנו עוסקים רק בעניין של שטחי שיפוט ומינהל, ולכן אני מציע להתמקד בעניין הזה בלבד, ואת צודקת שבתיקוני גבול קלים, החוק לא צריך לחול.</w:t>
      </w:r>
    </w:p>
    <w:p w14:paraId="65321044" w14:textId="77777777" w:rsidR="00FA0273" w:rsidRPr="00FA0273" w:rsidRDefault="00FA0273" w:rsidP="00FA0273">
      <w:pPr>
        <w:bidi/>
        <w:jc w:val="both"/>
        <w:rPr>
          <w:rFonts w:cs="David" w:hint="cs"/>
          <w:rtl/>
        </w:rPr>
      </w:pPr>
    </w:p>
    <w:p w14:paraId="4CA6E4A8" w14:textId="77777777" w:rsidR="00FA0273" w:rsidRPr="00FA0273" w:rsidRDefault="00FA0273" w:rsidP="00FA0273">
      <w:pPr>
        <w:bidi/>
        <w:jc w:val="both"/>
        <w:rPr>
          <w:rFonts w:cs="David" w:hint="cs"/>
          <w:rtl/>
        </w:rPr>
      </w:pPr>
      <w:r w:rsidRPr="00FA0273">
        <w:rPr>
          <w:rFonts w:cs="David" w:hint="cs"/>
          <w:u w:val="single"/>
          <w:rtl/>
        </w:rPr>
        <w:t>מנחם בן-ששון:</w:t>
      </w:r>
    </w:p>
    <w:p w14:paraId="399EE6B6" w14:textId="77777777" w:rsidR="00FA0273" w:rsidRPr="00FA0273" w:rsidRDefault="00FA0273" w:rsidP="00FA0273">
      <w:pPr>
        <w:bidi/>
        <w:jc w:val="both"/>
        <w:rPr>
          <w:rFonts w:cs="David" w:hint="cs"/>
          <w:rtl/>
        </w:rPr>
      </w:pPr>
    </w:p>
    <w:p w14:paraId="20059A41" w14:textId="77777777" w:rsidR="00FA0273" w:rsidRPr="00FA0273" w:rsidRDefault="00FA0273" w:rsidP="00FA0273">
      <w:pPr>
        <w:bidi/>
        <w:jc w:val="both"/>
        <w:rPr>
          <w:rFonts w:cs="David" w:hint="cs"/>
          <w:rtl/>
        </w:rPr>
      </w:pPr>
      <w:r w:rsidRPr="00FA0273">
        <w:rPr>
          <w:rFonts w:cs="David" w:hint="cs"/>
          <w:rtl/>
        </w:rPr>
        <w:tab/>
        <w:t xml:space="preserve"> מה זה "קלים"?</w:t>
      </w:r>
    </w:p>
    <w:p w14:paraId="11FB63B1" w14:textId="77777777" w:rsidR="00FA0273" w:rsidRPr="00FA0273" w:rsidRDefault="00FA0273" w:rsidP="00FA0273">
      <w:pPr>
        <w:bidi/>
        <w:jc w:val="both"/>
        <w:rPr>
          <w:rFonts w:cs="David" w:hint="cs"/>
          <w:rtl/>
        </w:rPr>
      </w:pPr>
    </w:p>
    <w:p w14:paraId="742C39FD" w14:textId="77777777" w:rsidR="00FA0273" w:rsidRPr="00FA0273" w:rsidRDefault="00FA0273" w:rsidP="00FA0273">
      <w:pPr>
        <w:bidi/>
        <w:jc w:val="both"/>
        <w:rPr>
          <w:rFonts w:cs="David" w:hint="cs"/>
          <w:rtl/>
        </w:rPr>
      </w:pPr>
      <w:r w:rsidRPr="00FA0273">
        <w:rPr>
          <w:rFonts w:cs="David" w:hint="cs"/>
          <w:u w:val="single"/>
          <w:rtl/>
        </w:rPr>
        <w:t>יצחק לוי:</w:t>
      </w:r>
    </w:p>
    <w:p w14:paraId="5FB9A40E" w14:textId="77777777" w:rsidR="00FA0273" w:rsidRPr="00FA0273" w:rsidRDefault="00FA0273" w:rsidP="00FA0273">
      <w:pPr>
        <w:bidi/>
        <w:jc w:val="both"/>
        <w:rPr>
          <w:rFonts w:cs="David" w:hint="cs"/>
          <w:rtl/>
        </w:rPr>
      </w:pPr>
    </w:p>
    <w:p w14:paraId="6FD7A4BE" w14:textId="77777777" w:rsidR="00FA0273" w:rsidRPr="00FA0273" w:rsidRDefault="00FA0273" w:rsidP="00FA0273">
      <w:pPr>
        <w:bidi/>
        <w:jc w:val="both"/>
        <w:rPr>
          <w:rFonts w:cs="David" w:hint="cs"/>
          <w:rtl/>
        </w:rPr>
      </w:pPr>
      <w:r w:rsidRPr="00FA0273">
        <w:rPr>
          <w:rFonts w:cs="David" w:hint="cs"/>
          <w:rtl/>
        </w:rPr>
        <w:tab/>
        <w:t xml:space="preserve"> נשמע הצעה. אם ההצעה תהיה סבירה, כי היו כבר במדינת ישראל תיקוני גבול של מאות מטרים-- </w:t>
      </w:r>
    </w:p>
    <w:p w14:paraId="3ED8104C" w14:textId="77777777" w:rsidR="00FA0273" w:rsidRPr="00FA0273" w:rsidRDefault="00FA0273" w:rsidP="00FA0273">
      <w:pPr>
        <w:bidi/>
        <w:jc w:val="both"/>
        <w:rPr>
          <w:rFonts w:cs="David" w:hint="cs"/>
          <w:rtl/>
        </w:rPr>
      </w:pPr>
    </w:p>
    <w:p w14:paraId="01F61672" w14:textId="77777777" w:rsidR="00FA0273" w:rsidRPr="00FA0273" w:rsidRDefault="00FA0273" w:rsidP="00FA0273">
      <w:pPr>
        <w:bidi/>
        <w:jc w:val="both"/>
        <w:rPr>
          <w:rFonts w:cs="David" w:hint="cs"/>
          <w:rtl/>
        </w:rPr>
      </w:pPr>
      <w:r w:rsidRPr="00FA0273">
        <w:rPr>
          <w:rFonts w:cs="David" w:hint="cs"/>
          <w:u w:val="single"/>
          <w:rtl/>
        </w:rPr>
        <w:t>היו"ר דוד טל:</w:t>
      </w:r>
    </w:p>
    <w:p w14:paraId="58C7B6EE" w14:textId="77777777" w:rsidR="00FA0273" w:rsidRPr="00FA0273" w:rsidRDefault="00FA0273" w:rsidP="00FA0273">
      <w:pPr>
        <w:bidi/>
        <w:jc w:val="both"/>
        <w:rPr>
          <w:rFonts w:cs="David" w:hint="cs"/>
          <w:rtl/>
        </w:rPr>
      </w:pPr>
    </w:p>
    <w:p w14:paraId="00C1A60E" w14:textId="77777777" w:rsidR="00FA0273" w:rsidRPr="00FA0273" w:rsidRDefault="00FA0273" w:rsidP="00FA0273">
      <w:pPr>
        <w:bidi/>
        <w:jc w:val="both"/>
        <w:rPr>
          <w:rFonts w:cs="David" w:hint="cs"/>
          <w:rtl/>
        </w:rPr>
      </w:pPr>
      <w:r w:rsidRPr="00FA0273">
        <w:rPr>
          <w:rFonts w:cs="David" w:hint="cs"/>
          <w:rtl/>
        </w:rPr>
        <w:tab/>
        <w:t>בין ישראל לירדן למשל.</w:t>
      </w:r>
    </w:p>
    <w:p w14:paraId="200C062F" w14:textId="77777777" w:rsidR="00FA0273" w:rsidRPr="00FA0273" w:rsidRDefault="00FA0273" w:rsidP="00FA0273">
      <w:pPr>
        <w:bidi/>
        <w:jc w:val="both"/>
        <w:rPr>
          <w:rFonts w:cs="David" w:hint="cs"/>
          <w:rtl/>
        </w:rPr>
      </w:pPr>
    </w:p>
    <w:p w14:paraId="0855FB2A" w14:textId="77777777" w:rsidR="00FA0273" w:rsidRDefault="00FA0273" w:rsidP="00FA0273">
      <w:pPr>
        <w:bidi/>
        <w:jc w:val="both"/>
        <w:rPr>
          <w:rFonts w:cs="David" w:hint="cs"/>
          <w:u w:val="single"/>
          <w:rtl/>
        </w:rPr>
      </w:pPr>
    </w:p>
    <w:p w14:paraId="6591412D" w14:textId="77777777" w:rsidR="00FA0273" w:rsidRDefault="00FA0273" w:rsidP="00FA0273">
      <w:pPr>
        <w:bidi/>
        <w:jc w:val="both"/>
        <w:rPr>
          <w:rFonts w:cs="David" w:hint="cs"/>
          <w:u w:val="single"/>
          <w:rtl/>
        </w:rPr>
      </w:pPr>
    </w:p>
    <w:p w14:paraId="107E4569" w14:textId="77777777" w:rsidR="00FA0273" w:rsidRDefault="00FA0273" w:rsidP="00FA0273">
      <w:pPr>
        <w:bidi/>
        <w:jc w:val="both"/>
        <w:rPr>
          <w:rFonts w:cs="David" w:hint="cs"/>
          <w:u w:val="single"/>
          <w:rtl/>
        </w:rPr>
      </w:pPr>
    </w:p>
    <w:p w14:paraId="57399812" w14:textId="77777777" w:rsidR="00FA0273" w:rsidRPr="00FA0273" w:rsidRDefault="00FA0273" w:rsidP="00FA0273">
      <w:pPr>
        <w:bidi/>
        <w:jc w:val="both"/>
        <w:rPr>
          <w:rFonts w:cs="David" w:hint="cs"/>
          <w:rtl/>
        </w:rPr>
      </w:pPr>
      <w:r w:rsidRPr="00FA0273">
        <w:rPr>
          <w:rFonts w:cs="David" w:hint="cs"/>
          <w:u w:val="single"/>
          <w:rtl/>
        </w:rPr>
        <w:t>יצחק לוי:</w:t>
      </w:r>
    </w:p>
    <w:p w14:paraId="578BDCF4" w14:textId="77777777" w:rsidR="00FA0273" w:rsidRPr="00FA0273" w:rsidRDefault="00FA0273" w:rsidP="00FA0273">
      <w:pPr>
        <w:bidi/>
        <w:jc w:val="both"/>
        <w:rPr>
          <w:rFonts w:cs="David" w:hint="cs"/>
          <w:rtl/>
        </w:rPr>
      </w:pPr>
    </w:p>
    <w:p w14:paraId="2BA8647E" w14:textId="77777777" w:rsidR="00FA0273" w:rsidRPr="00FA0273" w:rsidRDefault="00FA0273" w:rsidP="00FA0273">
      <w:pPr>
        <w:bidi/>
        <w:jc w:val="both"/>
        <w:rPr>
          <w:rFonts w:cs="David" w:hint="cs"/>
          <w:rtl/>
        </w:rPr>
      </w:pPr>
      <w:r w:rsidRPr="00FA0273">
        <w:rPr>
          <w:rFonts w:cs="David" w:hint="cs"/>
          <w:rtl/>
        </w:rPr>
        <w:tab/>
        <w:t>--אחרי דיונים מסוימים ואחרי בדיקת מפות, בהסכמים מסוימים בדקו מפות, אחר כך אמרו שפה טעו, הזיזו אבן גבול ב-200 מטר, ב-300 מטר, היו דברים כאלה. אני לא חושב שעל תיקון כזה או על הזזת אבן גבול ב-300-200 מטר צריך לעשות משאל עם.</w:t>
      </w:r>
    </w:p>
    <w:p w14:paraId="7624062B" w14:textId="77777777" w:rsidR="00FA0273" w:rsidRPr="00FA0273" w:rsidRDefault="00FA0273" w:rsidP="00FA0273">
      <w:pPr>
        <w:bidi/>
        <w:jc w:val="both"/>
        <w:rPr>
          <w:rFonts w:cs="David" w:hint="cs"/>
          <w:rtl/>
        </w:rPr>
      </w:pPr>
    </w:p>
    <w:p w14:paraId="5F0D9C00" w14:textId="77777777" w:rsidR="00FA0273" w:rsidRPr="00FA0273" w:rsidRDefault="00FA0273" w:rsidP="00FA0273">
      <w:pPr>
        <w:bidi/>
        <w:jc w:val="both"/>
        <w:rPr>
          <w:rFonts w:cs="David" w:hint="cs"/>
          <w:rtl/>
        </w:rPr>
      </w:pPr>
      <w:r w:rsidRPr="00FA0273">
        <w:rPr>
          <w:rFonts w:cs="David" w:hint="cs"/>
          <w:u w:val="single"/>
          <w:rtl/>
        </w:rPr>
        <w:t>היו"ר דוד טל:</w:t>
      </w:r>
    </w:p>
    <w:p w14:paraId="282699EC" w14:textId="77777777" w:rsidR="00FA0273" w:rsidRPr="00FA0273" w:rsidRDefault="00FA0273" w:rsidP="00FA0273">
      <w:pPr>
        <w:bidi/>
        <w:jc w:val="both"/>
        <w:rPr>
          <w:rFonts w:cs="David" w:hint="cs"/>
          <w:rtl/>
        </w:rPr>
      </w:pPr>
    </w:p>
    <w:p w14:paraId="6BEBB81E" w14:textId="77777777" w:rsidR="00FA0273" w:rsidRPr="00FA0273" w:rsidRDefault="00FA0273" w:rsidP="00FA0273">
      <w:pPr>
        <w:bidi/>
        <w:jc w:val="both"/>
        <w:rPr>
          <w:rFonts w:cs="David" w:hint="cs"/>
          <w:rtl/>
        </w:rPr>
      </w:pPr>
      <w:r w:rsidRPr="00FA0273">
        <w:rPr>
          <w:rFonts w:cs="David" w:hint="cs"/>
          <w:rtl/>
        </w:rPr>
        <w:tab/>
        <w:t>איפה עובר הגבול?</w:t>
      </w:r>
    </w:p>
    <w:p w14:paraId="4D033861" w14:textId="77777777" w:rsidR="00FA0273" w:rsidRDefault="00FA0273" w:rsidP="00FA0273">
      <w:pPr>
        <w:bidi/>
        <w:jc w:val="both"/>
        <w:rPr>
          <w:rFonts w:cs="David" w:hint="cs"/>
          <w:u w:val="single"/>
          <w:rtl/>
        </w:rPr>
      </w:pPr>
    </w:p>
    <w:p w14:paraId="0F96C738" w14:textId="77777777" w:rsidR="00FA0273" w:rsidRPr="00FA0273" w:rsidRDefault="00FA0273" w:rsidP="00FA0273">
      <w:pPr>
        <w:bidi/>
        <w:jc w:val="both"/>
        <w:rPr>
          <w:rFonts w:cs="David" w:hint="cs"/>
          <w:rtl/>
        </w:rPr>
      </w:pPr>
      <w:r w:rsidRPr="00FA0273">
        <w:rPr>
          <w:rFonts w:cs="David" w:hint="cs"/>
          <w:u w:val="single"/>
          <w:rtl/>
        </w:rPr>
        <w:t>יצחק לוי:</w:t>
      </w:r>
    </w:p>
    <w:p w14:paraId="26656AFD" w14:textId="77777777" w:rsidR="00FA0273" w:rsidRPr="00FA0273" w:rsidRDefault="00FA0273" w:rsidP="00FA0273">
      <w:pPr>
        <w:bidi/>
        <w:jc w:val="both"/>
        <w:rPr>
          <w:rFonts w:cs="David" w:hint="cs"/>
          <w:rtl/>
        </w:rPr>
      </w:pPr>
    </w:p>
    <w:p w14:paraId="1BC635DE" w14:textId="77777777" w:rsidR="00FA0273" w:rsidRPr="00FA0273" w:rsidRDefault="00FA0273" w:rsidP="00FA0273">
      <w:pPr>
        <w:bidi/>
        <w:jc w:val="both"/>
        <w:rPr>
          <w:rFonts w:cs="David" w:hint="cs"/>
          <w:rtl/>
        </w:rPr>
      </w:pPr>
      <w:r w:rsidRPr="00FA0273">
        <w:rPr>
          <w:rFonts w:cs="David" w:hint="cs"/>
          <w:rtl/>
        </w:rPr>
        <w:tab/>
        <w:t>בדיוק. זה מה שאני מבקש לבדוק בניסוח. אני מבקש לראות אם אנחנו מנסים לנסח את מה שאנחנו מתכוונים. אנחנו מתכוונים שבתיקונים קלים לא נזדקק למשאל עם. איפה עובר הגבול? מה הניסוח?</w:t>
      </w:r>
    </w:p>
    <w:p w14:paraId="1E0D43D7" w14:textId="77777777" w:rsidR="00FA0273" w:rsidRPr="00FA0273" w:rsidRDefault="00FA0273" w:rsidP="00FA0273">
      <w:pPr>
        <w:bidi/>
        <w:jc w:val="both"/>
        <w:rPr>
          <w:rFonts w:cs="David" w:hint="cs"/>
          <w:rtl/>
        </w:rPr>
      </w:pPr>
    </w:p>
    <w:p w14:paraId="7DF05FCD" w14:textId="77777777" w:rsidR="00FA0273" w:rsidRPr="00FA0273" w:rsidRDefault="00FA0273" w:rsidP="00FA0273">
      <w:pPr>
        <w:bidi/>
        <w:jc w:val="both"/>
        <w:rPr>
          <w:rFonts w:cs="David" w:hint="cs"/>
          <w:rtl/>
        </w:rPr>
      </w:pPr>
      <w:r w:rsidRPr="00FA0273">
        <w:rPr>
          <w:rFonts w:cs="David" w:hint="cs"/>
          <w:u w:val="single"/>
          <w:rtl/>
        </w:rPr>
        <w:t>היו"ר דוד טל:</w:t>
      </w:r>
    </w:p>
    <w:p w14:paraId="09982D5E" w14:textId="77777777" w:rsidR="00FA0273" w:rsidRPr="00FA0273" w:rsidRDefault="00FA0273" w:rsidP="00FA0273">
      <w:pPr>
        <w:bidi/>
        <w:jc w:val="both"/>
        <w:rPr>
          <w:rFonts w:cs="David" w:hint="cs"/>
          <w:rtl/>
        </w:rPr>
      </w:pPr>
    </w:p>
    <w:p w14:paraId="2E112639" w14:textId="77777777" w:rsidR="00FA0273" w:rsidRPr="00FA0273" w:rsidRDefault="00FA0273" w:rsidP="00FA0273">
      <w:pPr>
        <w:bidi/>
        <w:jc w:val="both"/>
        <w:rPr>
          <w:rFonts w:cs="David" w:hint="cs"/>
          <w:rtl/>
        </w:rPr>
      </w:pPr>
      <w:r w:rsidRPr="00FA0273">
        <w:rPr>
          <w:rFonts w:cs="David" w:hint="cs"/>
          <w:rtl/>
        </w:rPr>
        <w:tab/>
        <w:t>גדעון סער, אתה יכול לעזור לנו בניסוח של מה יהיה הגבול בין תיקונים לבין תיקונים גדולים, שבהם נזדקק למשאל עם?</w:t>
      </w:r>
    </w:p>
    <w:p w14:paraId="62F41F96" w14:textId="77777777" w:rsidR="00FA0273" w:rsidRPr="00FA0273" w:rsidRDefault="00FA0273" w:rsidP="00FA0273">
      <w:pPr>
        <w:bidi/>
        <w:jc w:val="both"/>
        <w:rPr>
          <w:rFonts w:cs="David" w:hint="cs"/>
          <w:rtl/>
        </w:rPr>
      </w:pPr>
    </w:p>
    <w:p w14:paraId="4A6CB740" w14:textId="77777777" w:rsidR="00FA0273" w:rsidRPr="00FA0273" w:rsidRDefault="00FA0273" w:rsidP="00FA0273">
      <w:pPr>
        <w:bidi/>
        <w:jc w:val="both"/>
        <w:rPr>
          <w:rFonts w:cs="David" w:hint="cs"/>
          <w:rtl/>
        </w:rPr>
      </w:pPr>
      <w:r w:rsidRPr="00FA0273">
        <w:rPr>
          <w:rFonts w:cs="David" w:hint="cs"/>
          <w:u w:val="single"/>
          <w:rtl/>
        </w:rPr>
        <w:t>גדעון סער:</w:t>
      </w:r>
    </w:p>
    <w:p w14:paraId="47BEF275" w14:textId="77777777" w:rsidR="00FA0273" w:rsidRPr="00FA0273" w:rsidRDefault="00FA0273" w:rsidP="00FA0273">
      <w:pPr>
        <w:bidi/>
        <w:jc w:val="both"/>
        <w:rPr>
          <w:rFonts w:cs="David" w:hint="cs"/>
          <w:rtl/>
        </w:rPr>
      </w:pPr>
    </w:p>
    <w:p w14:paraId="0368550A" w14:textId="77777777" w:rsidR="00FA0273" w:rsidRPr="00FA0273" w:rsidRDefault="00FA0273" w:rsidP="00FA0273">
      <w:pPr>
        <w:bidi/>
        <w:jc w:val="both"/>
        <w:rPr>
          <w:rFonts w:cs="David" w:hint="cs"/>
          <w:rtl/>
        </w:rPr>
      </w:pPr>
      <w:r w:rsidRPr="00FA0273">
        <w:rPr>
          <w:rFonts w:cs="David" w:hint="cs"/>
          <w:rtl/>
        </w:rPr>
        <w:tab/>
        <w:t xml:space="preserve"> איזה תיקונים גדולים?</w:t>
      </w:r>
    </w:p>
    <w:p w14:paraId="54930EA3" w14:textId="77777777" w:rsidR="00FA0273" w:rsidRPr="00FA0273" w:rsidRDefault="00FA0273" w:rsidP="00FA0273">
      <w:pPr>
        <w:bidi/>
        <w:jc w:val="both"/>
        <w:rPr>
          <w:rFonts w:cs="David" w:hint="cs"/>
          <w:rtl/>
        </w:rPr>
      </w:pPr>
    </w:p>
    <w:p w14:paraId="28A57149" w14:textId="77777777" w:rsidR="00FA0273" w:rsidRPr="00FA0273" w:rsidRDefault="00FA0273" w:rsidP="00FA0273">
      <w:pPr>
        <w:bidi/>
        <w:jc w:val="both"/>
        <w:rPr>
          <w:rFonts w:cs="David" w:hint="cs"/>
          <w:rtl/>
        </w:rPr>
      </w:pPr>
      <w:r w:rsidRPr="00FA0273">
        <w:rPr>
          <w:rFonts w:cs="David" w:hint="cs"/>
          <w:u w:val="single"/>
          <w:rtl/>
        </w:rPr>
        <w:t>היו"ר דוד טל:</w:t>
      </w:r>
    </w:p>
    <w:p w14:paraId="6DF7D0D6" w14:textId="77777777" w:rsidR="00FA0273" w:rsidRPr="00FA0273" w:rsidRDefault="00FA0273" w:rsidP="00FA0273">
      <w:pPr>
        <w:bidi/>
        <w:jc w:val="both"/>
        <w:rPr>
          <w:rFonts w:cs="David" w:hint="cs"/>
          <w:rtl/>
        </w:rPr>
      </w:pPr>
    </w:p>
    <w:p w14:paraId="5713A158" w14:textId="77777777" w:rsidR="00FA0273" w:rsidRPr="00FA0273" w:rsidRDefault="00FA0273" w:rsidP="00FA0273">
      <w:pPr>
        <w:bidi/>
        <w:jc w:val="both"/>
        <w:rPr>
          <w:rFonts w:cs="David" w:hint="cs"/>
          <w:rtl/>
        </w:rPr>
      </w:pPr>
      <w:r w:rsidRPr="00FA0273">
        <w:rPr>
          <w:rFonts w:cs="David" w:hint="cs"/>
          <w:rtl/>
        </w:rPr>
        <w:tab/>
        <w:t>אמר הרב לוי שהחוק יחול רק אם הולכים להחזיר חבלי ארץ- - -</w:t>
      </w:r>
    </w:p>
    <w:p w14:paraId="272193B3" w14:textId="77777777" w:rsidR="00FA0273" w:rsidRPr="00FA0273" w:rsidRDefault="00FA0273" w:rsidP="00FA0273">
      <w:pPr>
        <w:bidi/>
        <w:jc w:val="both"/>
        <w:rPr>
          <w:rFonts w:cs="David" w:hint="cs"/>
          <w:rtl/>
        </w:rPr>
      </w:pPr>
    </w:p>
    <w:p w14:paraId="4E2BEEA0" w14:textId="77777777" w:rsidR="00FA0273" w:rsidRPr="00FA0273" w:rsidRDefault="00FA0273" w:rsidP="00FA0273">
      <w:pPr>
        <w:bidi/>
        <w:jc w:val="both"/>
        <w:rPr>
          <w:rFonts w:cs="David" w:hint="cs"/>
          <w:rtl/>
        </w:rPr>
      </w:pPr>
      <w:r w:rsidRPr="00FA0273">
        <w:rPr>
          <w:rFonts w:cs="David" w:hint="cs"/>
          <w:u w:val="single"/>
          <w:rtl/>
        </w:rPr>
        <w:t>יצחק לוי:</w:t>
      </w:r>
    </w:p>
    <w:p w14:paraId="066E5D99" w14:textId="77777777" w:rsidR="00FA0273" w:rsidRPr="00FA0273" w:rsidRDefault="00FA0273" w:rsidP="00FA0273">
      <w:pPr>
        <w:bidi/>
        <w:jc w:val="both"/>
        <w:rPr>
          <w:rFonts w:cs="David" w:hint="cs"/>
          <w:rtl/>
        </w:rPr>
      </w:pPr>
    </w:p>
    <w:p w14:paraId="53097885" w14:textId="77777777" w:rsidR="00FA0273" w:rsidRPr="00FA0273" w:rsidRDefault="00FA0273" w:rsidP="00FA0273">
      <w:pPr>
        <w:bidi/>
        <w:jc w:val="both"/>
        <w:rPr>
          <w:rFonts w:cs="David" w:hint="cs"/>
          <w:rtl/>
        </w:rPr>
      </w:pPr>
      <w:r w:rsidRPr="00FA0273">
        <w:rPr>
          <w:rFonts w:cs="David" w:hint="cs"/>
          <w:rtl/>
        </w:rPr>
        <w:tab/>
        <w:t xml:space="preserve"> לא אמרתי את זה. אמרתי שיו פעמים שבהם הזיזו אבן גבול ב-100 מטר, ב-200 מטר. אני זוכר שעם מצרים היה פעם דיון מה עובי הקו שבמפה, האם עובי הקו כך או אחרת.</w:t>
      </w:r>
    </w:p>
    <w:p w14:paraId="2D615A2A" w14:textId="77777777" w:rsidR="00FA0273" w:rsidRPr="00FA0273" w:rsidRDefault="00FA0273" w:rsidP="00FA0273">
      <w:pPr>
        <w:bidi/>
        <w:jc w:val="both"/>
        <w:rPr>
          <w:rFonts w:cs="David" w:hint="cs"/>
          <w:rtl/>
        </w:rPr>
      </w:pPr>
    </w:p>
    <w:p w14:paraId="0ACCBA8D" w14:textId="77777777" w:rsidR="00FA0273" w:rsidRPr="00FA0273" w:rsidRDefault="00FA0273" w:rsidP="00FA0273">
      <w:pPr>
        <w:bidi/>
        <w:jc w:val="both"/>
        <w:rPr>
          <w:rFonts w:cs="David" w:hint="cs"/>
          <w:rtl/>
        </w:rPr>
      </w:pPr>
      <w:r w:rsidRPr="00FA0273">
        <w:rPr>
          <w:rFonts w:cs="David" w:hint="cs"/>
          <w:u w:val="single"/>
          <w:rtl/>
        </w:rPr>
        <w:t>גדעון סער:</w:t>
      </w:r>
    </w:p>
    <w:p w14:paraId="6B1D7D06" w14:textId="77777777" w:rsidR="00FA0273" w:rsidRPr="00FA0273" w:rsidRDefault="00FA0273" w:rsidP="00FA0273">
      <w:pPr>
        <w:bidi/>
        <w:jc w:val="both"/>
        <w:rPr>
          <w:rFonts w:cs="David" w:hint="cs"/>
          <w:rtl/>
        </w:rPr>
      </w:pPr>
    </w:p>
    <w:p w14:paraId="65524C28" w14:textId="77777777" w:rsidR="00FA0273" w:rsidRPr="00FA0273" w:rsidRDefault="00FA0273" w:rsidP="00FA0273">
      <w:pPr>
        <w:bidi/>
        <w:jc w:val="both"/>
        <w:rPr>
          <w:rFonts w:cs="David" w:hint="cs"/>
          <w:rtl/>
        </w:rPr>
      </w:pPr>
      <w:r w:rsidRPr="00FA0273">
        <w:rPr>
          <w:rFonts w:cs="David" w:hint="cs"/>
          <w:rtl/>
        </w:rPr>
        <w:tab/>
        <w:t xml:space="preserve"> זה יכול לעלות בראג'ר.</w:t>
      </w:r>
    </w:p>
    <w:p w14:paraId="214099D6" w14:textId="77777777" w:rsidR="00FA0273" w:rsidRPr="00FA0273" w:rsidRDefault="00FA0273" w:rsidP="00FA0273">
      <w:pPr>
        <w:bidi/>
        <w:jc w:val="both"/>
        <w:rPr>
          <w:rFonts w:cs="David" w:hint="cs"/>
          <w:rtl/>
        </w:rPr>
      </w:pPr>
    </w:p>
    <w:p w14:paraId="465A7185" w14:textId="77777777" w:rsidR="00FA0273" w:rsidRPr="00FA0273" w:rsidRDefault="00FA0273" w:rsidP="00FA0273">
      <w:pPr>
        <w:bidi/>
        <w:jc w:val="both"/>
        <w:rPr>
          <w:rFonts w:cs="David" w:hint="cs"/>
          <w:rtl/>
        </w:rPr>
      </w:pPr>
      <w:r w:rsidRPr="00FA0273">
        <w:rPr>
          <w:rFonts w:cs="David" w:hint="cs"/>
          <w:u w:val="single"/>
          <w:rtl/>
        </w:rPr>
        <w:t>היו"ר דוד טל:</w:t>
      </w:r>
    </w:p>
    <w:p w14:paraId="16C1DFCC" w14:textId="77777777" w:rsidR="00FA0273" w:rsidRPr="00FA0273" w:rsidRDefault="00FA0273" w:rsidP="00FA0273">
      <w:pPr>
        <w:bidi/>
        <w:jc w:val="both"/>
        <w:rPr>
          <w:rFonts w:cs="David" w:hint="cs"/>
          <w:rtl/>
        </w:rPr>
      </w:pPr>
    </w:p>
    <w:p w14:paraId="26B35ED7" w14:textId="77777777" w:rsidR="00FA0273" w:rsidRPr="00FA0273" w:rsidRDefault="00FA0273" w:rsidP="00FA0273">
      <w:pPr>
        <w:bidi/>
        <w:jc w:val="both"/>
        <w:rPr>
          <w:rFonts w:cs="David" w:hint="cs"/>
          <w:rtl/>
        </w:rPr>
      </w:pPr>
      <w:r w:rsidRPr="00FA0273">
        <w:rPr>
          <w:rFonts w:cs="David" w:hint="cs"/>
          <w:rtl/>
        </w:rPr>
        <w:tab/>
        <w:t>גם בירושלים, כמו שאומר מנחם בן-ששון.</w:t>
      </w:r>
    </w:p>
    <w:p w14:paraId="4A4A2DC1" w14:textId="77777777" w:rsidR="00FA0273" w:rsidRPr="00FA0273" w:rsidRDefault="00FA0273" w:rsidP="00FA0273">
      <w:pPr>
        <w:bidi/>
        <w:jc w:val="both"/>
        <w:rPr>
          <w:rFonts w:cs="David" w:hint="cs"/>
          <w:rtl/>
        </w:rPr>
      </w:pPr>
    </w:p>
    <w:p w14:paraId="1ACA222D" w14:textId="77777777" w:rsidR="00FA0273" w:rsidRPr="00FA0273" w:rsidRDefault="00FA0273" w:rsidP="00FA0273">
      <w:pPr>
        <w:bidi/>
        <w:jc w:val="both"/>
        <w:rPr>
          <w:rFonts w:cs="David" w:hint="cs"/>
          <w:rtl/>
        </w:rPr>
      </w:pPr>
      <w:r w:rsidRPr="00FA0273">
        <w:rPr>
          <w:rFonts w:cs="David" w:hint="cs"/>
          <w:u w:val="single"/>
          <w:rtl/>
        </w:rPr>
        <w:t>מנחם בן-ששון:</w:t>
      </w:r>
    </w:p>
    <w:p w14:paraId="578DE2C0" w14:textId="77777777" w:rsidR="00FA0273" w:rsidRPr="00FA0273" w:rsidRDefault="00FA0273" w:rsidP="00FA0273">
      <w:pPr>
        <w:bidi/>
        <w:jc w:val="both"/>
        <w:rPr>
          <w:rFonts w:cs="David" w:hint="cs"/>
          <w:rtl/>
        </w:rPr>
      </w:pPr>
    </w:p>
    <w:p w14:paraId="7940C7BF" w14:textId="77777777" w:rsidR="00FA0273" w:rsidRPr="00FA0273" w:rsidRDefault="00FA0273" w:rsidP="00FA0273">
      <w:pPr>
        <w:bidi/>
        <w:jc w:val="both"/>
        <w:rPr>
          <w:rFonts w:cs="David" w:hint="cs"/>
          <w:rtl/>
        </w:rPr>
      </w:pPr>
      <w:r w:rsidRPr="00FA0273">
        <w:rPr>
          <w:rFonts w:cs="David" w:hint="cs"/>
          <w:rtl/>
        </w:rPr>
        <w:tab/>
        <w:t xml:space="preserve"> הרב לוי, השאלה היא לא שאלה ששולפים מהמותן. בירושלים 200 מ"ר שנמצאים בתוך חומות ירושלים בין הכותל המערבי לבין הר הבית, זה אפילו לא 200 מטר. זה קלי קלות. לכן אמרתי שלפני שנותנים לגדעון סער רשות דיבור, יש לי שאלה שמקשה את השאלה.</w:t>
      </w:r>
    </w:p>
    <w:p w14:paraId="453BEF16" w14:textId="77777777" w:rsidR="00FA0273" w:rsidRPr="00FA0273" w:rsidRDefault="00FA0273" w:rsidP="00FA0273">
      <w:pPr>
        <w:bidi/>
        <w:jc w:val="both"/>
        <w:rPr>
          <w:rFonts w:cs="David" w:hint="cs"/>
          <w:rtl/>
        </w:rPr>
      </w:pPr>
    </w:p>
    <w:p w14:paraId="274FECD8" w14:textId="77777777" w:rsidR="00FA0273" w:rsidRPr="00FA0273" w:rsidRDefault="00FA0273" w:rsidP="00FA0273">
      <w:pPr>
        <w:bidi/>
        <w:jc w:val="both"/>
        <w:rPr>
          <w:rFonts w:cs="David" w:hint="cs"/>
          <w:rtl/>
        </w:rPr>
      </w:pPr>
      <w:r w:rsidRPr="00FA0273">
        <w:rPr>
          <w:rFonts w:cs="David" w:hint="cs"/>
          <w:u w:val="single"/>
          <w:rtl/>
        </w:rPr>
        <w:t>יצחק לוי:</w:t>
      </w:r>
    </w:p>
    <w:p w14:paraId="403DE9BE" w14:textId="77777777" w:rsidR="00FA0273" w:rsidRPr="00FA0273" w:rsidRDefault="00FA0273" w:rsidP="00FA0273">
      <w:pPr>
        <w:bidi/>
        <w:jc w:val="both"/>
        <w:rPr>
          <w:rFonts w:cs="David" w:hint="cs"/>
          <w:rtl/>
        </w:rPr>
      </w:pPr>
    </w:p>
    <w:p w14:paraId="223CFE9C" w14:textId="77777777" w:rsidR="00FA0273" w:rsidRPr="00FA0273" w:rsidRDefault="00FA0273" w:rsidP="00FA0273">
      <w:pPr>
        <w:bidi/>
        <w:jc w:val="both"/>
        <w:rPr>
          <w:rFonts w:cs="David" w:hint="cs"/>
          <w:rtl/>
        </w:rPr>
      </w:pPr>
      <w:r w:rsidRPr="00FA0273">
        <w:rPr>
          <w:rFonts w:cs="David" w:hint="cs"/>
          <w:rtl/>
        </w:rPr>
        <w:tab/>
        <w:t xml:space="preserve"> צודק, זה לא עניין של מטראז'.</w:t>
      </w:r>
    </w:p>
    <w:p w14:paraId="19005F52" w14:textId="77777777" w:rsidR="00FA0273" w:rsidRDefault="00FA0273" w:rsidP="00FA0273">
      <w:pPr>
        <w:bidi/>
        <w:jc w:val="both"/>
        <w:rPr>
          <w:rFonts w:cs="David" w:hint="cs"/>
          <w:rtl/>
        </w:rPr>
      </w:pPr>
    </w:p>
    <w:p w14:paraId="3E558C8E" w14:textId="77777777" w:rsidR="00FA0273" w:rsidRDefault="00FA0273" w:rsidP="00FA0273">
      <w:pPr>
        <w:bidi/>
        <w:jc w:val="both"/>
        <w:rPr>
          <w:rFonts w:cs="David" w:hint="cs"/>
          <w:rtl/>
        </w:rPr>
      </w:pPr>
    </w:p>
    <w:p w14:paraId="72FDED2A" w14:textId="77777777" w:rsidR="00FA0273" w:rsidRDefault="00FA0273" w:rsidP="00FA0273">
      <w:pPr>
        <w:bidi/>
        <w:jc w:val="both"/>
        <w:rPr>
          <w:rFonts w:cs="David" w:hint="cs"/>
          <w:rtl/>
        </w:rPr>
      </w:pPr>
    </w:p>
    <w:p w14:paraId="12804C56" w14:textId="77777777" w:rsidR="00FA0273" w:rsidRDefault="00FA0273" w:rsidP="00FA0273">
      <w:pPr>
        <w:bidi/>
        <w:jc w:val="both"/>
        <w:rPr>
          <w:rFonts w:cs="David" w:hint="cs"/>
          <w:rtl/>
        </w:rPr>
      </w:pPr>
    </w:p>
    <w:p w14:paraId="5EFD3E41" w14:textId="77777777" w:rsidR="00FA0273" w:rsidRDefault="00FA0273" w:rsidP="00FA0273">
      <w:pPr>
        <w:bidi/>
        <w:jc w:val="both"/>
        <w:rPr>
          <w:rFonts w:cs="David" w:hint="cs"/>
          <w:rtl/>
        </w:rPr>
      </w:pPr>
    </w:p>
    <w:p w14:paraId="344A3A9A" w14:textId="77777777" w:rsidR="00FA0273" w:rsidRPr="00FA0273" w:rsidRDefault="00FA0273" w:rsidP="00FA0273">
      <w:pPr>
        <w:bidi/>
        <w:jc w:val="both"/>
        <w:rPr>
          <w:rFonts w:cs="David" w:hint="cs"/>
          <w:rtl/>
        </w:rPr>
      </w:pPr>
    </w:p>
    <w:p w14:paraId="1EB6EA82" w14:textId="77777777" w:rsidR="00FA0273" w:rsidRPr="00FA0273" w:rsidRDefault="00FA0273" w:rsidP="00FA0273">
      <w:pPr>
        <w:bidi/>
        <w:jc w:val="both"/>
        <w:rPr>
          <w:rFonts w:cs="David" w:hint="cs"/>
          <w:rtl/>
        </w:rPr>
      </w:pPr>
      <w:r w:rsidRPr="00FA0273">
        <w:rPr>
          <w:rFonts w:cs="David" w:hint="cs"/>
          <w:u w:val="single"/>
          <w:rtl/>
        </w:rPr>
        <w:t>מנחם בן-ששון:</w:t>
      </w:r>
    </w:p>
    <w:p w14:paraId="6A4F386B" w14:textId="77777777" w:rsidR="00FA0273" w:rsidRPr="00FA0273" w:rsidRDefault="00FA0273" w:rsidP="00FA0273">
      <w:pPr>
        <w:bidi/>
        <w:jc w:val="both"/>
        <w:rPr>
          <w:rFonts w:cs="David" w:hint="cs"/>
          <w:rtl/>
        </w:rPr>
      </w:pPr>
    </w:p>
    <w:p w14:paraId="7C344DBD" w14:textId="77777777" w:rsidR="00FA0273" w:rsidRPr="00FA0273" w:rsidRDefault="00FA0273" w:rsidP="00FA0273">
      <w:pPr>
        <w:bidi/>
        <w:jc w:val="both"/>
        <w:rPr>
          <w:rFonts w:cs="David" w:hint="cs"/>
          <w:rtl/>
        </w:rPr>
      </w:pPr>
      <w:r w:rsidRPr="00FA0273">
        <w:rPr>
          <w:rFonts w:cs="David" w:hint="cs"/>
          <w:rtl/>
        </w:rPr>
        <w:tab/>
        <w:t xml:space="preserve"> אתה שאלת שאלה, והשאלה צריכה להיות מוחרפת, אין דבר כזה תיקון קל, כי מטרים הם לא תיקון קל. במקום מסוים 3 קמ"ר, בסדר, או לא בסדר, במקום מסוים אתה אומר: ניחא, אני מוכן להחליף. במקום אחר, אתה אומר- - -</w:t>
      </w:r>
    </w:p>
    <w:p w14:paraId="7D9748F0" w14:textId="77777777" w:rsidR="00FA0273" w:rsidRPr="00FA0273" w:rsidRDefault="00FA0273" w:rsidP="00FA0273">
      <w:pPr>
        <w:bidi/>
        <w:jc w:val="both"/>
        <w:rPr>
          <w:rFonts w:cs="David" w:hint="cs"/>
          <w:rtl/>
        </w:rPr>
      </w:pPr>
    </w:p>
    <w:p w14:paraId="2FD61401" w14:textId="77777777" w:rsidR="00FA0273" w:rsidRPr="00FA0273" w:rsidRDefault="00FA0273" w:rsidP="00FA0273">
      <w:pPr>
        <w:bidi/>
        <w:jc w:val="both"/>
        <w:rPr>
          <w:rFonts w:cs="David" w:hint="cs"/>
          <w:rtl/>
        </w:rPr>
      </w:pPr>
      <w:r w:rsidRPr="00FA0273">
        <w:rPr>
          <w:rFonts w:cs="David" w:hint="cs"/>
          <w:u w:val="single"/>
          <w:rtl/>
        </w:rPr>
        <w:t>גדעון סער:</w:t>
      </w:r>
    </w:p>
    <w:p w14:paraId="42CA24BC" w14:textId="77777777" w:rsidR="00FA0273" w:rsidRPr="00FA0273" w:rsidRDefault="00FA0273" w:rsidP="00FA0273">
      <w:pPr>
        <w:bidi/>
        <w:jc w:val="both"/>
        <w:rPr>
          <w:rFonts w:cs="David" w:hint="cs"/>
          <w:rtl/>
        </w:rPr>
      </w:pPr>
    </w:p>
    <w:p w14:paraId="5FF006E1" w14:textId="77777777" w:rsidR="00FA0273" w:rsidRPr="00FA0273" w:rsidRDefault="00FA0273" w:rsidP="00FA0273">
      <w:pPr>
        <w:bidi/>
        <w:jc w:val="both"/>
        <w:rPr>
          <w:rFonts w:cs="David" w:hint="cs"/>
          <w:rtl/>
        </w:rPr>
      </w:pPr>
      <w:r w:rsidRPr="00FA0273">
        <w:rPr>
          <w:rFonts w:cs="David" w:hint="cs"/>
          <w:rtl/>
        </w:rPr>
        <w:tab/>
        <w:t xml:space="preserve"> צריך להגיד שזולת אם הכנסת פטרה את זה בחוק מיוחד, כי אני מעלה על דעתי שיהיה דבר כזה בראג'ר. גם מי שלא יאהב את זה, לא יגיד שעל זה הוא דורש משאל עם. נורא קשה יהיה לקבוע קריטריון.</w:t>
      </w:r>
    </w:p>
    <w:p w14:paraId="1644C3A0" w14:textId="77777777" w:rsidR="00FA0273" w:rsidRPr="00FA0273" w:rsidRDefault="00FA0273" w:rsidP="00FA0273">
      <w:pPr>
        <w:bidi/>
        <w:jc w:val="both"/>
        <w:rPr>
          <w:rFonts w:cs="David" w:hint="cs"/>
          <w:rtl/>
        </w:rPr>
      </w:pPr>
    </w:p>
    <w:p w14:paraId="67119B74" w14:textId="77777777" w:rsidR="00FA0273" w:rsidRPr="00FA0273" w:rsidRDefault="00FA0273" w:rsidP="00FA0273">
      <w:pPr>
        <w:bidi/>
        <w:jc w:val="both"/>
        <w:rPr>
          <w:rFonts w:cs="David" w:hint="cs"/>
          <w:rtl/>
        </w:rPr>
      </w:pPr>
      <w:r w:rsidRPr="00FA0273">
        <w:rPr>
          <w:rFonts w:cs="David" w:hint="cs"/>
          <w:u w:val="single"/>
          <w:rtl/>
        </w:rPr>
        <w:t>היו"ר דוד טל:</w:t>
      </w:r>
    </w:p>
    <w:p w14:paraId="2985922D" w14:textId="77777777" w:rsidR="00FA0273" w:rsidRPr="00FA0273" w:rsidRDefault="00FA0273" w:rsidP="00FA0273">
      <w:pPr>
        <w:bidi/>
        <w:jc w:val="both"/>
        <w:rPr>
          <w:rFonts w:cs="David" w:hint="cs"/>
          <w:rtl/>
        </w:rPr>
      </w:pPr>
    </w:p>
    <w:p w14:paraId="04458472" w14:textId="77777777" w:rsidR="00FA0273" w:rsidRPr="00FA0273" w:rsidRDefault="00FA0273" w:rsidP="00FA0273">
      <w:pPr>
        <w:bidi/>
        <w:jc w:val="both"/>
        <w:rPr>
          <w:rFonts w:cs="David" w:hint="cs"/>
          <w:rtl/>
        </w:rPr>
      </w:pPr>
      <w:r w:rsidRPr="00FA0273">
        <w:rPr>
          <w:rFonts w:cs="David" w:hint="cs"/>
          <w:rtl/>
        </w:rPr>
        <w:tab/>
        <w:t>השאלה, איזה מנגנון אנחנו צריכים לבנות כדי שזה ייתן תשובה על כך שלא כל פיפס קטן- - -</w:t>
      </w:r>
    </w:p>
    <w:p w14:paraId="79F6B073" w14:textId="77777777" w:rsidR="00FA0273" w:rsidRPr="00FA0273" w:rsidRDefault="00FA0273" w:rsidP="00FA0273">
      <w:pPr>
        <w:bidi/>
        <w:jc w:val="both"/>
        <w:rPr>
          <w:rFonts w:cs="David" w:hint="cs"/>
          <w:rtl/>
        </w:rPr>
      </w:pPr>
      <w:r w:rsidRPr="00FA0273">
        <w:rPr>
          <w:rFonts w:cs="David" w:hint="cs"/>
          <w:u w:val="single"/>
          <w:rtl/>
        </w:rPr>
        <w:t>יצחק לוי:</w:t>
      </w:r>
    </w:p>
    <w:p w14:paraId="07DC1DF9" w14:textId="77777777" w:rsidR="00FA0273" w:rsidRPr="00FA0273" w:rsidRDefault="00FA0273" w:rsidP="00FA0273">
      <w:pPr>
        <w:bidi/>
        <w:jc w:val="both"/>
        <w:rPr>
          <w:rFonts w:cs="David" w:hint="cs"/>
          <w:rtl/>
        </w:rPr>
      </w:pPr>
    </w:p>
    <w:p w14:paraId="2276860B" w14:textId="77777777" w:rsidR="00FA0273" w:rsidRPr="00FA0273" w:rsidRDefault="00FA0273" w:rsidP="00FA0273">
      <w:pPr>
        <w:bidi/>
        <w:jc w:val="both"/>
        <w:rPr>
          <w:rFonts w:cs="David" w:hint="cs"/>
          <w:rtl/>
        </w:rPr>
      </w:pPr>
      <w:r w:rsidRPr="00FA0273">
        <w:rPr>
          <w:rFonts w:cs="David" w:hint="cs"/>
          <w:rtl/>
        </w:rPr>
        <w:tab/>
        <w:t xml:space="preserve"> יכול להיות שהמנגנון הוא אחר, המנגנון הוא רוב גדול בכנסת, ולא צריך משאל עם. </w:t>
      </w:r>
    </w:p>
    <w:p w14:paraId="38010A65" w14:textId="77777777" w:rsidR="00FA0273" w:rsidRPr="00FA0273" w:rsidRDefault="00FA0273" w:rsidP="00FA0273">
      <w:pPr>
        <w:bidi/>
        <w:jc w:val="both"/>
        <w:rPr>
          <w:rFonts w:cs="David" w:hint="cs"/>
          <w:rtl/>
        </w:rPr>
      </w:pPr>
    </w:p>
    <w:p w14:paraId="1AF89996" w14:textId="77777777" w:rsidR="00FA0273" w:rsidRPr="00FA0273" w:rsidRDefault="00FA0273" w:rsidP="00FA0273">
      <w:pPr>
        <w:bidi/>
        <w:jc w:val="both"/>
        <w:rPr>
          <w:rFonts w:cs="David" w:hint="cs"/>
          <w:rtl/>
        </w:rPr>
      </w:pPr>
      <w:r w:rsidRPr="00FA0273">
        <w:rPr>
          <w:rFonts w:cs="David" w:hint="cs"/>
          <w:u w:val="single"/>
          <w:rtl/>
        </w:rPr>
        <w:t>מנחם בן-ששון:</w:t>
      </w:r>
    </w:p>
    <w:p w14:paraId="4E28E19D" w14:textId="77777777" w:rsidR="00FA0273" w:rsidRPr="00FA0273" w:rsidRDefault="00FA0273" w:rsidP="00FA0273">
      <w:pPr>
        <w:bidi/>
        <w:jc w:val="both"/>
        <w:rPr>
          <w:rFonts w:cs="David" w:hint="cs"/>
          <w:rtl/>
        </w:rPr>
      </w:pPr>
    </w:p>
    <w:p w14:paraId="116420E0" w14:textId="77777777" w:rsidR="00FA0273" w:rsidRPr="00FA0273" w:rsidRDefault="00FA0273" w:rsidP="00FA0273">
      <w:pPr>
        <w:bidi/>
        <w:jc w:val="both"/>
        <w:rPr>
          <w:rFonts w:cs="David" w:hint="cs"/>
          <w:rtl/>
        </w:rPr>
      </w:pPr>
      <w:r w:rsidRPr="00FA0273">
        <w:rPr>
          <w:rFonts w:cs="David" w:hint="cs"/>
          <w:rtl/>
        </w:rPr>
        <w:tab/>
        <w:t xml:space="preserve"> זה הפתח מפלט. זה כמעט כביש מהיר, לצאת ממשאל עם באמצעות רוב של 80 חברי כנסת, שהוא רוב שלא קיים.</w:t>
      </w:r>
    </w:p>
    <w:p w14:paraId="494DE6E0" w14:textId="77777777" w:rsidR="00FA0273" w:rsidRPr="00FA0273" w:rsidRDefault="00FA0273" w:rsidP="00FA0273">
      <w:pPr>
        <w:bidi/>
        <w:jc w:val="both"/>
        <w:rPr>
          <w:rFonts w:cs="David" w:hint="cs"/>
          <w:rtl/>
        </w:rPr>
      </w:pPr>
    </w:p>
    <w:p w14:paraId="4C9EED60" w14:textId="77777777" w:rsidR="00FA0273" w:rsidRPr="00FA0273" w:rsidRDefault="00FA0273" w:rsidP="00FA0273">
      <w:pPr>
        <w:bidi/>
        <w:jc w:val="both"/>
        <w:rPr>
          <w:rFonts w:cs="David" w:hint="cs"/>
          <w:rtl/>
        </w:rPr>
      </w:pPr>
      <w:r w:rsidRPr="00FA0273">
        <w:rPr>
          <w:rFonts w:cs="David" w:hint="cs"/>
          <w:u w:val="single"/>
          <w:rtl/>
        </w:rPr>
        <w:t>יצחק לוי:</w:t>
      </w:r>
    </w:p>
    <w:p w14:paraId="08055917" w14:textId="77777777" w:rsidR="00FA0273" w:rsidRPr="00FA0273" w:rsidRDefault="00FA0273" w:rsidP="00FA0273">
      <w:pPr>
        <w:bidi/>
        <w:jc w:val="both"/>
        <w:rPr>
          <w:rFonts w:cs="David" w:hint="cs"/>
          <w:rtl/>
        </w:rPr>
      </w:pPr>
    </w:p>
    <w:p w14:paraId="50377955" w14:textId="77777777" w:rsidR="00FA0273" w:rsidRPr="00FA0273" w:rsidRDefault="00FA0273" w:rsidP="00FA0273">
      <w:pPr>
        <w:bidi/>
        <w:jc w:val="both"/>
        <w:rPr>
          <w:rFonts w:cs="David" w:hint="cs"/>
          <w:rtl/>
        </w:rPr>
      </w:pPr>
      <w:r w:rsidRPr="00FA0273">
        <w:rPr>
          <w:rFonts w:cs="David" w:hint="cs"/>
          <w:rtl/>
        </w:rPr>
        <w:tab/>
        <w:t xml:space="preserve"> על ראג'ר הוא קיים.</w:t>
      </w:r>
    </w:p>
    <w:p w14:paraId="7B3691A2" w14:textId="77777777" w:rsidR="00FA0273" w:rsidRPr="00FA0273" w:rsidRDefault="00FA0273" w:rsidP="00FA0273">
      <w:pPr>
        <w:bidi/>
        <w:jc w:val="both"/>
        <w:rPr>
          <w:rFonts w:cs="David" w:hint="cs"/>
          <w:rtl/>
        </w:rPr>
      </w:pPr>
    </w:p>
    <w:p w14:paraId="777DF94C" w14:textId="77777777" w:rsidR="00FA0273" w:rsidRPr="00FA0273" w:rsidRDefault="00FA0273" w:rsidP="00FA0273">
      <w:pPr>
        <w:bidi/>
        <w:jc w:val="both"/>
        <w:rPr>
          <w:rFonts w:cs="David" w:hint="cs"/>
          <w:rtl/>
        </w:rPr>
      </w:pPr>
      <w:r w:rsidRPr="00FA0273">
        <w:rPr>
          <w:rFonts w:cs="David" w:hint="cs"/>
          <w:u w:val="single"/>
          <w:rtl/>
        </w:rPr>
        <w:t>גדעון סער:</w:t>
      </w:r>
    </w:p>
    <w:p w14:paraId="36D1C5C8" w14:textId="77777777" w:rsidR="00FA0273" w:rsidRPr="00FA0273" w:rsidRDefault="00FA0273" w:rsidP="00FA0273">
      <w:pPr>
        <w:bidi/>
        <w:jc w:val="both"/>
        <w:rPr>
          <w:rFonts w:cs="David" w:hint="cs"/>
          <w:rtl/>
        </w:rPr>
      </w:pPr>
    </w:p>
    <w:p w14:paraId="289D5629" w14:textId="77777777" w:rsidR="00FA0273" w:rsidRPr="00FA0273" w:rsidRDefault="00FA0273" w:rsidP="00FA0273">
      <w:pPr>
        <w:bidi/>
        <w:jc w:val="both"/>
        <w:rPr>
          <w:rFonts w:cs="David" w:hint="cs"/>
          <w:rtl/>
        </w:rPr>
      </w:pPr>
      <w:r w:rsidRPr="00FA0273">
        <w:rPr>
          <w:rFonts w:cs="David" w:hint="cs"/>
          <w:rtl/>
        </w:rPr>
        <w:tab/>
        <w:t xml:space="preserve"> אם יהיה מחר עניין ראג'ר </w:t>
      </w:r>
      <w:r w:rsidRPr="00FA0273">
        <w:rPr>
          <w:rFonts w:cs="David"/>
          <w:rtl/>
        </w:rPr>
        <w:t>–</w:t>
      </w:r>
      <w:r w:rsidRPr="00FA0273">
        <w:rPr>
          <w:rFonts w:cs="David" w:hint="cs"/>
          <w:rtl/>
        </w:rPr>
        <w:t xml:space="preserve"> נניח שאני אתנגד, סתם לצורך הדיון עכשיו </w:t>
      </w:r>
      <w:r w:rsidRPr="00FA0273">
        <w:rPr>
          <w:rFonts w:cs="David"/>
          <w:rtl/>
        </w:rPr>
        <w:t>–</w:t>
      </w:r>
      <w:r w:rsidRPr="00FA0273">
        <w:rPr>
          <w:rFonts w:cs="David" w:hint="cs"/>
          <w:rtl/>
        </w:rPr>
        <w:t xml:space="preserve"> אני אגיד שעל זה יהיה משאל עם? זה עניין של סבירות. תרצה להוביל למשאל עם על דבר שנראה לך בעל ערך. אם זה נראה לגורמים מסוימים במערכת הפוליטית כבעל ערך- - -</w:t>
      </w:r>
    </w:p>
    <w:p w14:paraId="36FF27D4" w14:textId="77777777" w:rsidR="00FA0273" w:rsidRPr="00FA0273" w:rsidRDefault="00FA0273" w:rsidP="00FA0273">
      <w:pPr>
        <w:bidi/>
        <w:jc w:val="both"/>
        <w:rPr>
          <w:rFonts w:cs="David" w:hint="cs"/>
          <w:rtl/>
        </w:rPr>
      </w:pPr>
    </w:p>
    <w:p w14:paraId="75A7CE0C" w14:textId="77777777" w:rsidR="00FA0273" w:rsidRPr="00FA0273" w:rsidRDefault="00FA0273" w:rsidP="00FA0273">
      <w:pPr>
        <w:bidi/>
        <w:jc w:val="both"/>
        <w:rPr>
          <w:rFonts w:cs="David" w:hint="cs"/>
          <w:rtl/>
        </w:rPr>
      </w:pPr>
      <w:r w:rsidRPr="00FA0273">
        <w:rPr>
          <w:rFonts w:cs="David" w:hint="cs"/>
          <w:u w:val="single"/>
          <w:rtl/>
        </w:rPr>
        <w:t>מנחם בן-ששון:</w:t>
      </w:r>
    </w:p>
    <w:p w14:paraId="4198A0FD" w14:textId="77777777" w:rsidR="00FA0273" w:rsidRPr="00FA0273" w:rsidRDefault="00FA0273" w:rsidP="00FA0273">
      <w:pPr>
        <w:bidi/>
        <w:jc w:val="both"/>
        <w:rPr>
          <w:rFonts w:cs="David" w:hint="cs"/>
          <w:rtl/>
        </w:rPr>
      </w:pPr>
    </w:p>
    <w:p w14:paraId="1764E2DA" w14:textId="77777777" w:rsidR="00FA0273" w:rsidRPr="00FA0273" w:rsidRDefault="00FA0273" w:rsidP="00FA0273">
      <w:pPr>
        <w:bidi/>
        <w:jc w:val="both"/>
        <w:rPr>
          <w:rFonts w:cs="David" w:hint="cs"/>
          <w:rtl/>
        </w:rPr>
      </w:pPr>
      <w:r w:rsidRPr="00FA0273">
        <w:rPr>
          <w:rFonts w:cs="David" w:hint="cs"/>
          <w:rtl/>
        </w:rPr>
        <w:tab/>
        <w:t xml:space="preserve"> זה ברור לי. אני יכול להציע את האלטרנטיבה, ויכול להיות שתשמחו לה, והיא לומר שאין משאל עם, אלא אם כן 80 חברים מהכנסת כן רוצים.</w:t>
      </w:r>
    </w:p>
    <w:p w14:paraId="145F8FFA" w14:textId="77777777" w:rsidR="00FA0273" w:rsidRPr="00FA0273" w:rsidRDefault="00FA0273" w:rsidP="00FA0273">
      <w:pPr>
        <w:bidi/>
        <w:jc w:val="both"/>
        <w:rPr>
          <w:rFonts w:cs="David" w:hint="cs"/>
          <w:rtl/>
        </w:rPr>
      </w:pPr>
    </w:p>
    <w:p w14:paraId="312327F0" w14:textId="77777777" w:rsidR="00FA0273" w:rsidRPr="00FA0273" w:rsidRDefault="00FA0273" w:rsidP="00FA0273">
      <w:pPr>
        <w:bidi/>
        <w:jc w:val="both"/>
        <w:rPr>
          <w:rFonts w:cs="David" w:hint="cs"/>
          <w:rtl/>
        </w:rPr>
      </w:pPr>
      <w:r w:rsidRPr="00FA0273">
        <w:rPr>
          <w:rFonts w:cs="David" w:hint="cs"/>
          <w:u w:val="single"/>
          <w:rtl/>
        </w:rPr>
        <w:t>יצחק לוי:</w:t>
      </w:r>
    </w:p>
    <w:p w14:paraId="2CBFEBEB" w14:textId="77777777" w:rsidR="00FA0273" w:rsidRPr="00FA0273" w:rsidRDefault="00FA0273" w:rsidP="00FA0273">
      <w:pPr>
        <w:bidi/>
        <w:jc w:val="both"/>
        <w:rPr>
          <w:rFonts w:cs="David" w:hint="cs"/>
          <w:rtl/>
        </w:rPr>
      </w:pPr>
    </w:p>
    <w:p w14:paraId="59CA6605" w14:textId="77777777" w:rsidR="00FA0273" w:rsidRPr="00FA0273" w:rsidRDefault="00FA0273" w:rsidP="00FA0273">
      <w:pPr>
        <w:bidi/>
        <w:jc w:val="both"/>
        <w:rPr>
          <w:rFonts w:cs="David" w:hint="cs"/>
          <w:rtl/>
        </w:rPr>
      </w:pPr>
      <w:r w:rsidRPr="00FA0273">
        <w:rPr>
          <w:rFonts w:cs="David" w:hint="cs"/>
          <w:rtl/>
        </w:rPr>
        <w:tab/>
        <w:t xml:space="preserve"> זה לא.</w:t>
      </w:r>
    </w:p>
    <w:p w14:paraId="44B8AAE1" w14:textId="77777777" w:rsidR="00FA0273" w:rsidRPr="00FA0273" w:rsidRDefault="00FA0273" w:rsidP="00FA0273">
      <w:pPr>
        <w:bidi/>
        <w:jc w:val="both"/>
        <w:rPr>
          <w:rFonts w:cs="David" w:hint="cs"/>
          <w:u w:val="single"/>
          <w:rtl/>
        </w:rPr>
      </w:pPr>
    </w:p>
    <w:p w14:paraId="7B804424" w14:textId="77777777" w:rsidR="00FA0273" w:rsidRPr="00FA0273" w:rsidRDefault="00FA0273" w:rsidP="00FA0273">
      <w:pPr>
        <w:bidi/>
        <w:jc w:val="both"/>
        <w:rPr>
          <w:rFonts w:cs="David" w:hint="cs"/>
          <w:rtl/>
        </w:rPr>
      </w:pPr>
      <w:r w:rsidRPr="00FA0273">
        <w:rPr>
          <w:rFonts w:cs="David" w:hint="cs"/>
          <w:u w:val="single"/>
          <w:rtl/>
        </w:rPr>
        <w:t>גדעון סער:</w:t>
      </w:r>
    </w:p>
    <w:p w14:paraId="02C30115" w14:textId="77777777" w:rsidR="00FA0273" w:rsidRPr="00FA0273" w:rsidRDefault="00FA0273" w:rsidP="00FA0273">
      <w:pPr>
        <w:bidi/>
        <w:jc w:val="both"/>
        <w:rPr>
          <w:rFonts w:cs="David" w:hint="cs"/>
          <w:rtl/>
        </w:rPr>
      </w:pPr>
    </w:p>
    <w:p w14:paraId="0E0D3A9B" w14:textId="77777777" w:rsidR="00FA0273" w:rsidRPr="00FA0273" w:rsidRDefault="00FA0273" w:rsidP="00FA0273">
      <w:pPr>
        <w:bidi/>
        <w:jc w:val="both"/>
        <w:rPr>
          <w:rFonts w:cs="David" w:hint="cs"/>
          <w:rtl/>
        </w:rPr>
      </w:pPr>
      <w:r w:rsidRPr="00FA0273">
        <w:rPr>
          <w:rFonts w:cs="David" w:hint="cs"/>
          <w:rtl/>
        </w:rPr>
        <w:tab/>
        <w:t>זו הצעת חוק לאיסור משאל עם.</w:t>
      </w:r>
    </w:p>
    <w:p w14:paraId="2C8DF3BA" w14:textId="77777777" w:rsidR="00FA0273" w:rsidRPr="00FA0273" w:rsidRDefault="00FA0273" w:rsidP="00FA0273">
      <w:pPr>
        <w:bidi/>
        <w:jc w:val="both"/>
        <w:rPr>
          <w:rFonts w:cs="David" w:hint="cs"/>
          <w:rtl/>
        </w:rPr>
      </w:pPr>
    </w:p>
    <w:p w14:paraId="5CCBDF84" w14:textId="77777777" w:rsidR="00FA0273" w:rsidRPr="00FA0273" w:rsidRDefault="00FA0273" w:rsidP="00FA0273">
      <w:pPr>
        <w:bidi/>
        <w:jc w:val="both"/>
        <w:rPr>
          <w:rFonts w:cs="David" w:hint="cs"/>
          <w:rtl/>
        </w:rPr>
      </w:pPr>
      <w:r w:rsidRPr="00FA0273">
        <w:rPr>
          <w:rFonts w:cs="David" w:hint="cs"/>
          <w:u w:val="single"/>
          <w:rtl/>
        </w:rPr>
        <w:t>היו"ר דוד טל:</w:t>
      </w:r>
    </w:p>
    <w:p w14:paraId="144AA698" w14:textId="77777777" w:rsidR="00FA0273" w:rsidRPr="00FA0273" w:rsidRDefault="00FA0273" w:rsidP="00FA0273">
      <w:pPr>
        <w:bidi/>
        <w:jc w:val="both"/>
        <w:rPr>
          <w:rFonts w:cs="David" w:hint="cs"/>
          <w:rtl/>
        </w:rPr>
      </w:pPr>
    </w:p>
    <w:p w14:paraId="0EE5CE51" w14:textId="77777777" w:rsidR="00FA0273" w:rsidRPr="00FA0273" w:rsidRDefault="00FA0273" w:rsidP="00FA0273">
      <w:pPr>
        <w:bidi/>
        <w:jc w:val="both"/>
        <w:rPr>
          <w:rFonts w:cs="David" w:hint="cs"/>
          <w:rtl/>
        </w:rPr>
      </w:pPr>
      <w:r w:rsidRPr="00FA0273">
        <w:rPr>
          <w:rFonts w:cs="David" w:hint="cs"/>
          <w:rtl/>
        </w:rPr>
        <w:tab/>
        <w:t>זו כבר ההצעה השנייה שלו הבוקר לאיסור משאל עם, כדי לתקוע את המשאל עם.</w:t>
      </w:r>
    </w:p>
    <w:p w14:paraId="2128BCA3" w14:textId="77777777" w:rsidR="00FA0273" w:rsidRPr="00FA0273" w:rsidRDefault="00FA0273" w:rsidP="00FA0273">
      <w:pPr>
        <w:bidi/>
        <w:jc w:val="both"/>
        <w:rPr>
          <w:rFonts w:cs="David" w:hint="cs"/>
          <w:rtl/>
        </w:rPr>
      </w:pPr>
    </w:p>
    <w:p w14:paraId="32D9906F" w14:textId="77777777" w:rsidR="00FA0273" w:rsidRPr="00FA0273" w:rsidRDefault="00FA0273" w:rsidP="00FA0273">
      <w:pPr>
        <w:bidi/>
        <w:jc w:val="both"/>
        <w:rPr>
          <w:rFonts w:cs="David" w:hint="cs"/>
          <w:rtl/>
        </w:rPr>
      </w:pPr>
      <w:r w:rsidRPr="00FA0273">
        <w:rPr>
          <w:rFonts w:cs="David" w:hint="cs"/>
          <w:rtl/>
        </w:rPr>
        <w:tab/>
        <w:t>אנחנו צריכים לשקול איך אנחנו עושים את זה כדי שזה לא יחול על כל שטח.</w:t>
      </w:r>
    </w:p>
    <w:p w14:paraId="5F86B648" w14:textId="77777777" w:rsidR="00FA0273" w:rsidRDefault="00FA0273" w:rsidP="00FA0273">
      <w:pPr>
        <w:bidi/>
        <w:jc w:val="both"/>
        <w:rPr>
          <w:rFonts w:cs="David" w:hint="cs"/>
          <w:rtl/>
        </w:rPr>
      </w:pPr>
    </w:p>
    <w:p w14:paraId="4E0BDEB1" w14:textId="77777777" w:rsidR="00FA0273" w:rsidRDefault="00FA0273" w:rsidP="00FA0273">
      <w:pPr>
        <w:bidi/>
        <w:jc w:val="both"/>
        <w:rPr>
          <w:rFonts w:cs="David" w:hint="cs"/>
          <w:rtl/>
        </w:rPr>
      </w:pPr>
    </w:p>
    <w:p w14:paraId="386B13C7" w14:textId="77777777" w:rsidR="00FA0273" w:rsidRDefault="00FA0273" w:rsidP="00FA0273">
      <w:pPr>
        <w:bidi/>
        <w:jc w:val="both"/>
        <w:rPr>
          <w:rFonts w:cs="David" w:hint="cs"/>
          <w:rtl/>
        </w:rPr>
      </w:pPr>
    </w:p>
    <w:p w14:paraId="7EE28D36" w14:textId="77777777" w:rsidR="00FA0273" w:rsidRDefault="00FA0273" w:rsidP="00FA0273">
      <w:pPr>
        <w:bidi/>
        <w:jc w:val="both"/>
        <w:rPr>
          <w:rFonts w:cs="David" w:hint="cs"/>
          <w:rtl/>
        </w:rPr>
      </w:pPr>
    </w:p>
    <w:p w14:paraId="54503B3D" w14:textId="77777777" w:rsidR="00FA0273" w:rsidRPr="00FA0273" w:rsidRDefault="00FA0273" w:rsidP="00FA0273">
      <w:pPr>
        <w:bidi/>
        <w:jc w:val="both"/>
        <w:rPr>
          <w:rFonts w:cs="David" w:hint="cs"/>
          <w:rtl/>
        </w:rPr>
      </w:pPr>
    </w:p>
    <w:p w14:paraId="24FD7F49" w14:textId="77777777" w:rsidR="00FA0273" w:rsidRPr="00FA0273" w:rsidRDefault="00FA0273" w:rsidP="00FA0273">
      <w:pPr>
        <w:bidi/>
        <w:jc w:val="both"/>
        <w:rPr>
          <w:rFonts w:cs="David" w:hint="cs"/>
          <w:rtl/>
        </w:rPr>
      </w:pPr>
      <w:r w:rsidRPr="00FA0273">
        <w:rPr>
          <w:rFonts w:cs="David" w:hint="cs"/>
          <w:u w:val="single"/>
          <w:rtl/>
        </w:rPr>
        <w:t>ארבל אסטרחן:</w:t>
      </w:r>
    </w:p>
    <w:p w14:paraId="2C08CB1E" w14:textId="77777777" w:rsidR="00FA0273" w:rsidRPr="00FA0273" w:rsidRDefault="00FA0273" w:rsidP="00FA0273">
      <w:pPr>
        <w:bidi/>
        <w:jc w:val="both"/>
        <w:rPr>
          <w:rFonts w:cs="David" w:hint="cs"/>
          <w:rtl/>
        </w:rPr>
      </w:pPr>
    </w:p>
    <w:p w14:paraId="68650F32" w14:textId="77777777" w:rsidR="00FA0273" w:rsidRPr="00FA0273" w:rsidRDefault="00FA0273" w:rsidP="00FA0273">
      <w:pPr>
        <w:bidi/>
        <w:jc w:val="both"/>
        <w:rPr>
          <w:rFonts w:cs="David" w:hint="cs"/>
          <w:rtl/>
        </w:rPr>
      </w:pPr>
      <w:r w:rsidRPr="00FA0273">
        <w:rPr>
          <w:rFonts w:cs="David" w:hint="cs"/>
          <w:rtl/>
        </w:rPr>
        <w:tab/>
        <w:t>צריך איזו החלטה בכנסת.</w:t>
      </w:r>
    </w:p>
    <w:p w14:paraId="0804CE14" w14:textId="77777777" w:rsidR="00FA0273" w:rsidRPr="00FA0273" w:rsidRDefault="00FA0273" w:rsidP="00FA0273">
      <w:pPr>
        <w:bidi/>
        <w:jc w:val="both"/>
        <w:rPr>
          <w:rFonts w:cs="David" w:hint="cs"/>
          <w:rtl/>
        </w:rPr>
      </w:pPr>
    </w:p>
    <w:p w14:paraId="3B6291BC" w14:textId="77777777" w:rsidR="00FA0273" w:rsidRPr="00FA0273" w:rsidRDefault="00FA0273" w:rsidP="00FA0273">
      <w:pPr>
        <w:bidi/>
        <w:jc w:val="both"/>
        <w:rPr>
          <w:rFonts w:cs="David" w:hint="cs"/>
          <w:rtl/>
        </w:rPr>
      </w:pPr>
      <w:r w:rsidRPr="00FA0273">
        <w:rPr>
          <w:rFonts w:cs="David" w:hint="cs"/>
          <w:u w:val="single"/>
          <w:rtl/>
        </w:rPr>
        <w:t>היו"ר דוד טל:</w:t>
      </w:r>
    </w:p>
    <w:p w14:paraId="4F7DA32D" w14:textId="77777777" w:rsidR="00FA0273" w:rsidRPr="00FA0273" w:rsidRDefault="00FA0273" w:rsidP="00FA0273">
      <w:pPr>
        <w:bidi/>
        <w:jc w:val="both"/>
        <w:rPr>
          <w:rFonts w:cs="David" w:hint="cs"/>
          <w:rtl/>
        </w:rPr>
      </w:pPr>
    </w:p>
    <w:p w14:paraId="21E9D2EF" w14:textId="77777777" w:rsidR="00FA0273" w:rsidRPr="00FA0273" w:rsidRDefault="00FA0273" w:rsidP="00FA0273">
      <w:pPr>
        <w:bidi/>
        <w:jc w:val="both"/>
        <w:rPr>
          <w:rFonts w:cs="David" w:hint="cs"/>
          <w:rtl/>
        </w:rPr>
      </w:pPr>
      <w:r w:rsidRPr="00FA0273">
        <w:rPr>
          <w:rFonts w:cs="David" w:hint="cs"/>
          <w:rtl/>
        </w:rPr>
        <w:tab/>
        <w:t>מספר גדול יותר של חברי כנסת שיחליטו שהדבר הזה לא מצריך משאל עם.</w:t>
      </w:r>
    </w:p>
    <w:p w14:paraId="224DEFA5" w14:textId="77777777" w:rsidR="00FA0273" w:rsidRPr="00FA0273" w:rsidRDefault="00FA0273" w:rsidP="00FA0273">
      <w:pPr>
        <w:bidi/>
        <w:jc w:val="both"/>
        <w:rPr>
          <w:rFonts w:cs="David" w:hint="cs"/>
          <w:rtl/>
        </w:rPr>
      </w:pPr>
    </w:p>
    <w:p w14:paraId="22EF5819" w14:textId="77777777" w:rsidR="00FA0273" w:rsidRPr="00FA0273" w:rsidRDefault="00FA0273" w:rsidP="00FA0273">
      <w:pPr>
        <w:bidi/>
        <w:jc w:val="both"/>
        <w:rPr>
          <w:rFonts w:cs="David" w:hint="cs"/>
          <w:rtl/>
        </w:rPr>
      </w:pPr>
      <w:r w:rsidRPr="00FA0273">
        <w:rPr>
          <w:rFonts w:cs="David" w:hint="cs"/>
          <w:u w:val="single"/>
          <w:rtl/>
        </w:rPr>
        <w:t>ארבל אסטרחן:</w:t>
      </w:r>
    </w:p>
    <w:p w14:paraId="531371AD" w14:textId="77777777" w:rsidR="00FA0273" w:rsidRPr="00FA0273" w:rsidRDefault="00FA0273" w:rsidP="00FA0273">
      <w:pPr>
        <w:bidi/>
        <w:jc w:val="both"/>
        <w:rPr>
          <w:rFonts w:cs="David" w:hint="cs"/>
          <w:rtl/>
        </w:rPr>
      </w:pPr>
    </w:p>
    <w:p w14:paraId="2BFCD556" w14:textId="77777777" w:rsidR="00FA0273" w:rsidRPr="00FA0273" w:rsidRDefault="00FA0273" w:rsidP="00FA0273">
      <w:pPr>
        <w:bidi/>
        <w:jc w:val="both"/>
        <w:rPr>
          <w:rFonts w:cs="David" w:hint="cs"/>
          <w:rtl/>
        </w:rPr>
      </w:pPr>
      <w:r w:rsidRPr="00FA0273">
        <w:rPr>
          <w:rFonts w:cs="David" w:hint="cs"/>
          <w:rtl/>
        </w:rPr>
        <w:tab/>
        <w:t xml:space="preserve"> שילה הטיס רולף, שנמצאת כאן, בחנה את הנושא הזה בכמה מדינות. למשל, ראיתי שהיא כתבה שבדנמרק, "במקרה של ויתור על ריבונות, במידה ורוב מצביע בפרלמנט בעד אף פחות- - - "</w:t>
      </w:r>
    </w:p>
    <w:p w14:paraId="1D9115C4" w14:textId="77777777" w:rsidR="00FA0273" w:rsidRPr="00FA0273" w:rsidRDefault="00FA0273" w:rsidP="00FA0273">
      <w:pPr>
        <w:bidi/>
        <w:jc w:val="both"/>
        <w:rPr>
          <w:rFonts w:cs="David" w:hint="cs"/>
          <w:rtl/>
        </w:rPr>
      </w:pPr>
    </w:p>
    <w:p w14:paraId="61FCCBA7" w14:textId="77777777" w:rsidR="00FA0273" w:rsidRPr="00FA0273" w:rsidRDefault="00FA0273" w:rsidP="00FA0273">
      <w:pPr>
        <w:bidi/>
        <w:jc w:val="both"/>
        <w:rPr>
          <w:rFonts w:cs="David" w:hint="cs"/>
          <w:rtl/>
        </w:rPr>
      </w:pPr>
      <w:r w:rsidRPr="00FA0273">
        <w:rPr>
          <w:rFonts w:cs="David" w:hint="cs"/>
          <w:u w:val="single"/>
          <w:rtl/>
        </w:rPr>
        <w:t>היו"ר דוד טל:</w:t>
      </w:r>
    </w:p>
    <w:p w14:paraId="3A1DC280" w14:textId="77777777" w:rsidR="00FA0273" w:rsidRPr="00FA0273" w:rsidRDefault="00FA0273" w:rsidP="00FA0273">
      <w:pPr>
        <w:bidi/>
        <w:jc w:val="both"/>
        <w:rPr>
          <w:rFonts w:cs="David" w:hint="cs"/>
          <w:rtl/>
        </w:rPr>
      </w:pPr>
    </w:p>
    <w:p w14:paraId="22BB7381" w14:textId="77777777" w:rsidR="00FA0273" w:rsidRPr="00FA0273" w:rsidRDefault="00FA0273" w:rsidP="00FA0273">
      <w:pPr>
        <w:bidi/>
        <w:jc w:val="both"/>
        <w:rPr>
          <w:rFonts w:cs="David" w:hint="cs"/>
          <w:rtl/>
        </w:rPr>
      </w:pPr>
      <w:r w:rsidRPr="00FA0273">
        <w:rPr>
          <w:rFonts w:cs="David" w:hint="cs"/>
          <w:rtl/>
        </w:rPr>
        <w:tab/>
        <w:t>5/6?</w:t>
      </w:r>
    </w:p>
    <w:p w14:paraId="0C4AEEE3" w14:textId="77777777" w:rsidR="00FA0273" w:rsidRDefault="00FA0273" w:rsidP="00FA0273">
      <w:pPr>
        <w:bidi/>
        <w:jc w:val="both"/>
        <w:rPr>
          <w:rFonts w:cs="David" w:hint="cs"/>
          <w:u w:val="single"/>
          <w:rtl/>
        </w:rPr>
      </w:pPr>
    </w:p>
    <w:p w14:paraId="31BB37D5" w14:textId="77777777" w:rsidR="00FA0273" w:rsidRPr="00FA0273" w:rsidRDefault="00FA0273" w:rsidP="00FA0273">
      <w:pPr>
        <w:bidi/>
        <w:jc w:val="both"/>
        <w:rPr>
          <w:rFonts w:cs="David" w:hint="cs"/>
          <w:rtl/>
        </w:rPr>
      </w:pPr>
      <w:r w:rsidRPr="00FA0273">
        <w:rPr>
          <w:rFonts w:cs="David" w:hint="cs"/>
          <w:u w:val="single"/>
          <w:rtl/>
        </w:rPr>
        <w:t>ארבל אסטרחן:</w:t>
      </w:r>
    </w:p>
    <w:p w14:paraId="7659B726" w14:textId="77777777" w:rsidR="00FA0273" w:rsidRPr="00FA0273" w:rsidRDefault="00FA0273" w:rsidP="00FA0273">
      <w:pPr>
        <w:bidi/>
        <w:jc w:val="both"/>
        <w:rPr>
          <w:rFonts w:cs="David" w:hint="cs"/>
          <w:rtl/>
        </w:rPr>
      </w:pPr>
    </w:p>
    <w:p w14:paraId="6AD425A9" w14:textId="77777777" w:rsidR="00FA0273" w:rsidRPr="00FA0273" w:rsidRDefault="00FA0273" w:rsidP="00FA0273">
      <w:pPr>
        <w:bidi/>
        <w:jc w:val="both"/>
        <w:rPr>
          <w:rFonts w:cs="David" w:hint="cs"/>
          <w:rtl/>
        </w:rPr>
      </w:pPr>
      <w:r w:rsidRPr="00FA0273">
        <w:rPr>
          <w:rFonts w:cs="David" w:hint="cs"/>
          <w:rtl/>
        </w:rPr>
        <w:tab/>
        <w:t>בדיוק. היא ציינה שבמקרה של ויתור על ריבונות, אם יש רוב בפרלמנט, אבל לא 5/6 מחברי הפרלמנט, רק אז זה מועבר למשאל עם.</w:t>
      </w:r>
    </w:p>
    <w:p w14:paraId="67B5C425" w14:textId="77777777" w:rsidR="00FA0273" w:rsidRPr="00FA0273" w:rsidRDefault="00FA0273" w:rsidP="00FA0273">
      <w:pPr>
        <w:bidi/>
        <w:jc w:val="both"/>
        <w:rPr>
          <w:rFonts w:cs="David" w:hint="cs"/>
          <w:u w:val="single"/>
          <w:rtl/>
        </w:rPr>
      </w:pPr>
    </w:p>
    <w:p w14:paraId="4332B41B" w14:textId="77777777" w:rsidR="00FA0273" w:rsidRPr="00FA0273" w:rsidRDefault="00FA0273" w:rsidP="00FA0273">
      <w:pPr>
        <w:bidi/>
        <w:jc w:val="both"/>
        <w:rPr>
          <w:rFonts w:cs="David" w:hint="cs"/>
          <w:rtl/>
        </w:rPr>
      </w:pPr>
      <w:r w:rsidRPr="00FA0273">
        <w:rPr>
          <w:rFonts w:cs="David" w:hint="cs"/>
          <w:u w:val="single"/>
          <w:rtl/>
        </w:rPr>
        <w:t>מנחם בן-ששון:</w:t>
      </w:r>
    </w:p>
    <w:p w14:paraId="0B344288" w14:textId="77777777" w:rsidR="00FA0273" w:rsidRPr="00FA0273" w:rsidRDefault="00FA0273" w:rsidP="00FA0273">
      <w:pPr>
        <w:bidi/>
        <w:jc w:val="both"/>
        <w:rPr>
          <w:rFonts w:cs="David" w:hint="cs"/>
          <w:rtl/>
        </w:rPr>
      </w:pPr>
    </w:p>
    <w:p w14:paraId="6EE92343" w14:textId="77777777" w:rsidR="00FA0273" w:rsidRPr="00FA0273" w:rsidRDefault="00FA0273" w:rsidP="00FA0273">
      <w:pPr>
        <w:bidi/>
        <w:jc w:val="both"/>
        <w:rPr>
          <w:rFonts w:cs="David" w:hint="cs"/>
          <w:rtl/>
        </w:rPr>
      </w:pPr>
      <w:r w:rsidRPr="00FA0273">
        <w:rPr>
          <w:rFonts w:cs="David" w:hint="cs"/>
          <w:rtl/>
        </w:rPr>
        <w:tab/>
        <w:t xml:space="preserve"> זה מה שרציתי להציע, אבל חבר הכנסת טל חשב שזה ממקש את ההצעה.</w:t>
      </w:r>
    </w:p>
    <w:p w14:paraId="00FAA29A" w14:textId="77777777" w:rsidR="00FA0273" w:rsidRPr="00FA0273" w:rsidRDefault="00FA0273" w:rsidP="00FA0273">
      <w:pPr>
        <w:bidi/>
        <w:jc w:val="both"/>
        <w:rPr>
          <w:rFonts w:cs="David" w:hint="cs"/>
          <w:rtl/>
        </w:rPr>
      </w:pPr>
    </w:p>
    <w:p w14:paraId="2A3C98BB" w14:textId="77777777" w:rsidR="00FA0273" w:rsidRPr="00FA0273" w:rsidRDefault="00FA0273" w:rsidP="00FA0273">
      <w:pPr>
        <w:bidi/>
        <w:jc w:val="both"/>
        <w:rPr>
          <w:rFonts w:cs="David" w:hint="cs"/>
          <w:rtl/>
        </w:rPr>
      </w:pPr>
      <w:r w:rsidRPr="00FA0273">
        <w:rPr>
          <w:rFonts w:cs="David" w:hint="cs"/>
          <w:u w:val="single"/>
          <w:rtl/>
        </w:rPr>
        <w:t>היו"ר דוד טל:</w:t>
      </w:r>
    </w:p>
    <w:p w14:paraId="71BC0CE8" w14:textId="77777777" w:rsidR="00FA0273" w:rsidRPr="00FA0273" w:rsidRDefault="00FA0273" w:rsidP="00FA0273">
      <w:pPr>
        <w:bidi/>
        <w:jc w:val="both"/>
        <w:rPr>
          <w:rFonts w:cs="David" w:hint="cs"/>
          <w:rtl/>
        </w:rPr>
      </w:pPr>
    </w:p>
    <w:p w14:paraId="564816DB" w14:textId="77777777" w:rsidR="00FA0273" w:rsidRPr="00FA0273" w:rsidRDefault="00FA0273" w:rsidP="00FA0273">
      <w:pPr>
        <w:bidi/>
        <w:jc w:val="both"/>
        <w:rPr>
          <w:rFonts w:cs="David" w:hint="cs"/>
          <w:rtl/>
        </w:rPr>
      </w:pPr>
      <w:r w:rsidRPr="00FA0273">
        <w:rPr>
          <w:rFonts w:cs="David" w:hint="cs"/>
          <w:rtl/>
        </w:rPr>
        <w:tab/>
        <w:t>אדוני גם חשב.</w:t>
      </w:r>
    </w:p>
    <w:p w14:paraId="26A1A774" w14:textId="77777777" w:rsidR="00FA0273" w:rsidRPr="00FA0273" w:rsidRDefault="00FA0273" w:rsidP="00FA0273">
      <w:pPr>
        <w:bidi/>
        <w:jc w:val="both"/>
        <w:rPr>
          <w:rFonts w:cs="David" w:hint="cs"/>
          <w:rtl/>
        </w:rPr>
      </w:pPr>
    </w:p>
    <w:p w14:paraId="22A1C317" w14:textId="77777777" w:rsidR="00FA0273" w:rsidRPr="00FA0273" w:rsidRDefault="00FA0273" w:rsidP="00FA0273">
      <w:pPr>
        <w:bidi/>
        <w:jc w:val="both"/>
        <w:rPr>
          <w:rFonts w:cs="David" w:hint="cs"/>
          <w:rtl/>
        </w:rPr>
      </w:pPr>
      <w:r w:rsidRPr="00FA0273">
        <w:rPr>
          <w:rFonts w:cs="David" w:hint="cs"/>
          <w:u w:val="single"/>
          <w:rtl/>
        </w:rPr>
        <w:t>מנחם בן-ששון:</w:t>
      </w:r>
    </w:p>
    <w:p w14:paraId="32C61ACE" w14:textId="77777777" w:rsidR="00FA0273" w:rsidRPr="00FA0273" w:rsidRDefault="00FA0273" w:rsidP="00FA0273">
      <w:pPr>
        <w:bidi/>
        <w:jc w:val="both"/>
        <w:rPr>
          <w:rFonts w:cs="David" w:hint="cs"/>
          <w:rtl/>
        </w:rPr>
      </w:pPr>
    </w:p>
    <w:p w14:paraId="74FF1551" w14:textId="77777777" w:rsidR="00FA0273" w:rsidRPr="00FA0273" w:rsidRDefault="00FA0273" w:rsidP="00FA0273">
      <w:pPr>
        <w:bidi/>
        <w:jc w:val="both"/>
        <w:rPr>
          <w:rFonts w:cs="David" w:hint="cs"/>
          <w:rtl/>
        </w:rPr>
      </w:pPr>
      <w:r w:rsidRPr="00FA0273">
        <w:rPr>
          <w:rFonts w:cs="David" w:hint="cs"/>
          <w:rtl/>
        </w:rPr>
        <w:tab/>
        <w:t xml:space="preserve"> כשהערתם לי, אז אולי. בכל אופן, תציינו את זה כאופציה.</w:t>
      </w:r>
    </w:p>
    <w:p w14:paraId="78E1C560" w14:textId="77777777" w:rsidR="00FA0273" w:rsidRPr="00FA0273" w:rsidRDefault="00FA0273" w:rsidP="00FA0273">
      <w:pPr>
        <w:bidi/>
        <w:jc w:val="both"/>
        <w:rPr>
          <w:rFonts w:cs="David" w:hint="cs"/>
          <w:rtl/>
        </w:rPr>
      </w:pPr>
    </w:p>
    <w:p w14:paraId="085DE4F2" w14:textId="77777777" w:rsidR="00FA0273" w:rsidRPr="00FA0273" w:rsidRDefault="00FA0273" w:rsidP="00FA0273">
      <w:pPr>
        <w:bidi/>
        <w:jc w:val="both"/>
        <w:rPr>
          <w:rFonts w:cs="David" w:hint="cs"/>
          <w:rtl/>
        </w:rPr>
      </w:pPr>
      <w:r w:rsidRPr="00FA0273">
        <w:rPr>
          <w:rFonts w:cs="David" w:hint="cs"/>
          <w:u w:val="single"/>
          <w:rtl/>
        </w:rPr>
        <w:t>היו"ר דוד טל:</w:t>
      </w:r>
    </w:p>
    <w:p w14:paraId="1524CF24" w14:textId="77777777" w:rsidR="00FA0273" w:rsidRPr="00FA0273" w:rsidRDefault="00FA0273" w:rsidP="00FA0273">
      <w:pPr>
        <w:bidi/>
        <w:jc w:val="both"/>
        <w:rPr>
          <w:rFonts w:cs="David" w:hint="cs"/>
          <w:rtl/>
        </w:rPr>
      </w:pPr>
    </w:p>
    <w:p w14:paraId="402B4689" w14:textId="77777777" w:rsidR="00FA0273" w:rsidRPr="00FA0273" w:rsidRDefault="00FA0273" w:rsidP="00FA0273">
      <w:pPr>
        <w:bidi/>
        <w:jc w:val="both"/>
        <w:rPr>
          <w:rFonts w:cs="David" w:hint="cs"/>
          <w:rtl/>
        </w:rPr>
      </w:pPr>
      <w:r w:rsidRPr="00FA0273">
        <w:rPr>
          <w:rFonts w:cs="David" w:hint="cs"/>
          <w:rtl/>
        </w:rPr>
        <w:tab/>
        <w:t>נרשום גם את זה כאופציה. הרב לוי, הצבעת?</w:t>
      </w:r>
    </w:p>
    <w:p w14:paraId="573DC0EC" w14:textId="77777777" w:rsidR="00FA0273" w:rsidRPr="00FA0273" w:rsidRDefault="00FA0273" w:rsidP="00FA0273">
      <w:pPr>
        <w:bidi/>
        <w:jc w:val="both"/>
        <w:rPr>
          <w:rFonts w:cs="David" w:hint="cs"/>
          <w:rtl/>
        </w:rPr>
      </w:pPr>
    </w:p>
    <w:p w14:paraId="771EFEB0" w14:textId="77777777" w:rsidR="00FA0273" w:rsidRPr="00FA0273" w:rsidRDefault="00FA0273" w:rsidP="00FA0273">
      <w:pPr>
        <w:bidi/>
        <w:jc w:val="both"/>
        <w:rPr>
          <w:rFonts w:cs="David" w:hint="cs"/>
          <w:rtl/>
        </w:rPr>
      </w:pPr>
      <w:r w:rsidRPr="00FA0273">
        <w:rPr>
          <w:rFonts w:cs="David" w:hint="cs"/>
          <w:u w:val="single"/>
          <w:rtl/>
        </w:rPr>
        <w:t>יצחק לוי:</w:t>
      </w:r>
    </w:p>
    <w:p w14:paraId="7B1DA7C9" w14:textId="77777777" w:rsidR="00FA0273" w:rsidRPr="00FA0273" w:rsidRDefault="00FA0273" w:rsidP="00FA0273">
      <w:pPr>
        <w:bidi/>
        <w:jc w:val="both"/>
        <w:rPr>
          <w:rFonts w:cs="David" w:hint="cs"/>
          <w:rtl/>
        </w:rPr>
      </w:pPr>
    </w:p>
    <w:p w14:paraId="3BBAC1FB" w14:textId="77777777" w:rsidR="00FA0273" w:rsidRPr="00FA0273" w:rsidRDefault="00FA0273" w:rsidP="00FA0273">
      <w:pPr>
        <w:bidi/>
        <w:jc w:val="both"/>
        <w:rPr>
          <w:rFonts w:cs="David" w:hint="cs"/>
          <w:rtl/>
        </w:rPr>
      </w:pPr>
      <w:r w:rsidRPr="00FA0273">
        <w:rPr>
          <w:rFonts w:cs="David" w:hint="cs"/>
          <w:rtl/>
        </w:rPr>
        <w:tab/>
        <w:t xml:space="preserve"> לא הצבעתי, אני איתך בעניין.</w:t>
      </w:r>
    </w:p>
    <w:p w14:paraId="06B08CAF" w14:textId="77777777" w:rsidR="00FA0273" w:rsidRPr="00FA0273" w:rsidRDefault="00FA0273" w:rsidP="00FA0273">
      <w:pPr>
        <w:bidi/>
        <w:jc w:val="both"/>
        <w:rPr>
          <w:rFonts w:cs="David" w:hint="cs"/>
          <w:rtl/>
        </w:rPr>
      </w:pPr>
    </w:p>
    <w:p w14:paraId="3E11C887" w14:textId="77777777" w:rsidR="00FA0273" w:rsidRPr="00FA0273" w:rsidRDefault="00FA0273" w:rsidP="00FA0273">
      <w:pPr>
        <w:bidi/>
        <w:jc w:val="both"/>
        <w:rPr>
          <w:rFonts w:cs="David" w:hint="cs"/>
          <w:rtl/>
        </w:rPr>
      </w:pPr>
      <w:r w:rsidRPr="00FA0273">
        <w:rPr>
          <w:rFonts w:cs="David" w:hint="cs"/>
          <w:u w:val="single"/>
          <w:rtl/>
        </w:rPr>
        <w:t>ארבל אסטרחן:</w:t>
      </w:r>
    </w:p>
    <w:p w14:paraId="4B46AA4D" w14:textId="77777777" w:rsidR="00FA0273" w:rsidRPr="00FA0273" w:rsidRDefault="00FA0273" w:rsidP="00FA0273">
      <w:pPr>
        <w:bidi/>
        <w:jc w:val="both"/>
        <w:rPr>
          <w:rFonts w:cs="David" w:hint="cs"/>
          <w:rtl/>
        </w:rPr>
      </w:pPr>
    </w:p>
    <w:p w14:paraId="71001BD8" w14:textId="77777777" w:rsidR="00FA0273" w:rsidRPr="00FA0273" w:rsidRDefault="00FA0273" w:rsidP="00FA0273">
      <w:pPr>
        <w:bidi/>
        <w:jc w:val="both"/>
        <w:rPr>
          <w:rFonts w:cs="David" w:hint="cs"/>
          <w:rtl/>
        </w:rPr>
      </w:pPr>
      <w:r w:rsidRPr="00FA0273">
        <w:rPr>
          <w:rFonts w:cs="David" w:hint="cs"/>
          <w:rtl/>
        </w:rPr>
        <w:tab/>
        <w:t>מה ברירת המחדל? האם יש משאל עם וצריך רוב מיוחד בשביל שלא יהיה, או שאין משאל עם וצריך רוב מיוחד שכן יהיה.</w:t>
      </w:r>
    </w:p>
    <w:p w14:paraId="2C391F70" w14:textId="77777777" w:rsidR="00FA0273" w:rsidRPr="00FA0273" w:rsidRDefault="00FA0273" w:rsidP="00FA0273">
      <w:pPr>
        <w:bidi/>
        <w:jc w:val="both"/>
        <w:rPr>
          <w:rFonts w:cs="David" w:hint="cs"/>
          <w:rtl/>
        </w:rPr>
      </w:pPr>
    </w:p>
    <w:p w14:paraId="2677C9CE" w14:textId="77777777" w:rsidR="00FA0273" w:rsidRPr="00FA0273" w:rsidRDefault="00FA0273" w:rsidP="00FA0273">
      <w:pPr>
        <w:bidi/>
        <w:jc w:val="both"/>
        <w:rPr>
          <w:rFonts w:cs="David" w:hint="cs"/>
          <w:rtl/>
        </w:rPr>
      </w:pPr>
      <w:r w:rsidRPr="00FA0273">
        <w:rPr>
          <w:rFonts w:cs="David" w:hint="cs"/>
          <w:u w:val="single"/>
          <w:rtl/>
        </w:rPr>
        <w:t>מנחם בן-ששון:</w:t>
      </w:r>
    </w:p>
    <w:p w14:paraId="5C85AD90" w14:textId="77777777" w:rsidR="00FA0273" w:rsidRPr="00FA0273" w:rsidRDefault="00FA0273" w:rsidP="00FA0273">
      <w:pPr>
        <w:bidi/>
        <w:jc w:val="both"/>
        <w:rPr>
          <w:rFonts w:cs="David" w:hint="cs"/>
          <w:rtl/>
        </w:rPr>
      </w:pPr>
    </w:p>
    <w:p w14:paraId="0F606354" w14:textId="77777777" w:rsidR="00FA0273" w:rsidRPr="00FA0273" w:rsidRDefault="00FA0273" w:rsidP="00FA0273">
      <w:pPr>
        <w:bidi/>
        <w:jc w:val="both"/>
        <w:rPr>
          <w:rFonts w:cs="David" w:hint="cs"/>
          <w:rtl/>
        </w:rPr>
      </w:pPr>
      <w:r w:rsidRPr="00FA0273">
        <w:rPr>
          <w:rFonts w:cs="David" w:hint="cs"/>
          <w:rtl/>
        </w:rPr>
        <w:tab/>
        <w:t xml:space="preserve"> חשבתי כאופציה.</w:t>
      </w:r>
    </w:p>
    <w:p w14:paraId="7FCF4436" w14:textId="77777777" w:rsidR="00FA0273" w:rsidRPr="00FA0273" w:rsidRDefault="00FA0273" w:rsidP="00FA0273">
      <w:pPr>
        <w:bidi/>
        <w:jc w:val="both"/>
        <w:rPr>
          <w:rFonts w:cs="David" w:hint="cs"/>
          <w:rtl/>
        </w:rPr>
      </w:pPr>
    </w:p>
    <w:p w14:paraId="4D78BC62" w14:textId="77777777" w:rsidR="00FA0273" w:rsidRPr="00FA0273" w:rsidRDefault="00FA0273" w:rsidP="00FA0273">
      <w:pPr>
        <w:bidi/>
        <w:jc w:val="both"/>
        <w:rPr>
          <w:rFonts w:cs="David" w:hint="cs"/>
          <w:rtl/>
        </w:rPr>
      </w:pPr>
      <w:r w:rsidRPr="00FA0273">
        <w:rPr>
          <w:rFonts w:cs="David" w:hint="cs"/>
          <w:u w:val="single"/>
          <w:rtl/>
        </w:rPr>
        <w:t>יצחק לוי:</w:t>
      </w:r>
    </w:p>
    <w:p w14:paraId="2BDFE3AE" w14:textId="77777777" w:rsidR="00FA0273" w:rsidRPr="00FA0273" w:rsidRDefault="00FA0273" w:rsidP="00FA0273">
      <w:pPr>
        <w:bidi/>
        <w:jc w:val="both"/>
        <w:rPr>
          <w:rFonts w:cs="David" w:hint="cs"/>
          <w:rtl/>
        </w:rPr>
      </w:pPr>
    </w:p>
    <w:p w14:paraId="472E4927" w14:textId="77777777" w:rsidR="00FA0273" w:rsidRPr="00FA0273" w:rsidRDefault="00FA0273" w:rsidP="00FA0273">
      <w:pPr>
        <w:bidi/>
        <w:jc w:val="both"/>
        <w:rPr>
          <w:rFonts w:cs="David" w:hint="cs"/>
          <w:rtl/>
        </w:rPr>
      </w:pPr>
      <w:r w:rsidRPr="00FA0273">
        <w:rPr>
          <w:rFonts w:cs="David" w:hint="cs"/>
          <w:rtl/>
        </w:rPr>
        <w:tab/>
        <w:t xml:space="preserve"> האופציה הזאת היא נגד החוק הקיים.</w:t>
      </w:r>
    </w:p>
    <w:p w14:paraId="55B926D2" w14:textId="77777777" w:rsidR="00FA0273" w:rsidRPr="00FA0273" w:rsidRDefault="00FA0273" w:rsidP="00FA0273">
      <w:pPr>
        <w:bidi/>
        <w:jc w:val="both"/>
        <w:rPr>
          <w:rFonts w:cs="David" w:hint="cs"/>
          <w:rtl/>
        </w:rPr>
      </w:pPr>
    </w:p>
    <w:p w14:paraId="3B133555" w14:textId="77777777" w:rsidR="00FA0273" w:rsidRDefault="00FA0273" w:rsidP="00FA0273">
      <w:pPr>
        <w:bidi/>
        <w:jc w:val="both"/>
        <w:rPr>
          <w:rFonts w:cs="David" w:hint="cs"/>
          <w:u w:val="single"/>
          <w:rtl/>
        </w:rPr>
      </w:pPr>
    </w:p>
    <w:p w14:paraId="6AF1DF0F" w14:textId="77777777" w:rsidR="00FA0273" w:rsidRDefault="00FA0273" w:rsidP="00FA0273">
      <w:pPr>
        <w:bidi/>
        <w:jc w:val="both"/>
        <w:rPr>
          <w:rFonts w:cs="David" w:hint="cs"/>
          <w:u w:val="single"/>
          <w:rtl/>
        </w:rPr>
      </w:pPr>
    </w:p>
    <w:p w14:paraId="5C0732D7" w14:textId="77777777" w:rsidR="00FA0273" w:rsidRDefault="00FA0273" w:rsidP="00FA0273">
      <w:pPr>
        <w:bidi/>
        <w:jc w:val="both"/>
        <w:rPr>
          <w:rFonts w:cs="David" w:hint="cs"/>
          <w:u w:val="single"/>
          <w:rtl/>
        </w:rPr>
      </w:pPr>
    </w:p>
    <w:p w14:paraId="1B364DA1" w14:textId="77777777" w:rsidR="00FA0273" w:rsidRPr="00FA0273" w:rsidRDefault="00FA0273" w:rsidP="00FA0273">
      <w:pPr>
        <w:bidi/>
        <w:jc w:val="both"/>
        <w:rPr>
          <w:rFonts w:cs="David" w:hint="cs"/>
          <w:rtl/>
        </w:rPr>
      </w:pPr>
      <w:r w:rsidRPr="00FA0273">
        <w:rPr>
          <w:rFonts w:cs="David" w:hint="cs"/>
          <w:u w:val="single"/>
          <w:rtl/>
        </w:rPr>
        <w:t>מנחם בן-ששון:</w:t>
      </w:r>
    </w:p>
    <w:p w14:paraId="0D4CE612" w14:textId="77777777" w:rsidR="00FA0273" w:rsidRPr="00FA0273" w:rsidRDefault="00FA0273" w:rsidP="00FA0273">
      <w:pPr>
        <w:bidi/>
        <w:jc w:val="both"/>
        <w:rPr>
          <w:rFonts w:cs="David" w:hint="cs"/>
          <w:rtl/>
        </w:rPr>
      </w:pPr>
    </w:p>
    <w:p w14:paraId="5A22E614" w14:textId="77777777" w:rsidR="00FA0273" w:rsidRPr="00FA0273" w:rsidRDefault="00FA0273" w:rsidP="00FA0273">
      <w:pPr>
        <w:bidi/>
        <w:jc w:val="both"/>
        <w:rPr>
          <w:rFonts w:cs="David" w:hint="cs"/>
          <w:rtl/>
        </w:rPr>
      </w:pPr>
      <w:r w:rsidRPr="00FA0273">
        <w:rPr>
          <w:rFonts w:cs="David" w:hint="cs"/>
          <w:rtl/>
        </w:rPr>
        <w:tab/>
        <w:t xml:space="preserve"> היא מכניסה לתוכו משהו חדש.</w:t>
      </w:r>
    </w:p>
    <w:p w14:paraId="07E1672F" w14:textId="77777777" w:rsidR="00FA0273" w:rsidRPr="00FA0273" w:rsidRDefault="00FA0273" w:rsidP="00FA0273">
      <w:pPr>
        <w:bidi/>
        <w:jc w:val="both"/>
        <w:rPr>
          <w:rFonts w:cs="David" w:hint="cs"/>
          <w:rtl/>
        </w:rPr>
      </w:pPr>
    </w:p>
    <w:p w14:paraId="6D402859" w14:textId="77777777" w:rsidR="00FA0273" w:rsidRPr="00FA0273" w:rsidRDefault="00FA0273" w:rsidP="00FA0273">
      <w:pPr>
        <w:bidi/>
        <w:jc w:val="both"/>
        <w:rPr>
          <w:rFonts w:cs="David" w:hint="cs"/>
          <w:rtl/>
        </w:rPr>
      </w:pPr>
      <w:r w:rsidRPr="00FA0273">
        <w:rPr>
          <w:rFonts w:cs="David" w:hint="cs"/>
          <w:u w:val="single"/>
          <w:rtl/>
        </w:rPr>
        <w:t>יצחק לוי:</w:t>
      </w:r>
    </w:p>
    <w:p w14:paraId="5158D9F7" w14:textId="77777777" w:rsidR="00FA0273" w:rsidRPr="00FA0273" w:rsidRDefault="00FA0273" w:rsidP="00FA0273">
      <w:pPr>
        <w:bidi/>
        <w:jc w:val="both"/>
        <w:rPr>
          <w:rFonts w:cs="David" w:hint="cs"/>
          <w:rtl/>
        </w:rPr>
      </w:pPr>
    </w:p>
    <w:p w14:paraId="58AEA77B" w14:textId="77777777" w:rsidR="00FA0273" w:rsidRPr="00FA0273" w:rsidRDefault="00FA0273" w:rsidP="00FA0273">
      <w:pPr>
        <w:bidi/>
        <w:jc w:val="both"/>
        <w:rPr>
          <w:rFonts w:cs="David" w:hint="cs"/>
          <w:rtl/>
        </w:rPr>
      </w:pPr>
      <w:r w:rsidRPr="00FA0273">
        <w:rPr>
          <w:rFonts w:cs="David" w:hint="cs"/>
          <w:rtl/>
        </w:rPr>
        <w:tab/>
        <w:t xml:space="preserve"> היא הופכת את החוק.</w:t>
      </w:r>
    </w:p>
    <w:p w14:paraId="3F5BEFDA" w14:textId="77777777" w:rsidR="00FA0273" w:rsidRPr="00FA0273" w:rsidRDefault="00FA0273" w:rsidP="00FA0273">
      <w:pPr>
        <w:bidi/>
        <w:jc w:val="both"/>
        <w:rPr>
          <w:rFonts w:cs="David" w:hint="cs"/>
          <w:rtl/>
        </w:rPr>
      </w:pPr>
    </w:p>
    <w:p w14:paraId="450D53B0" w14:textId="77777777" w:rsidR="00FA0273" w:rsidRPr="00FA0273" w:rsidRDefault="00FA0273" w:rsidP="00FA0273">
      <w:pPr>
        <w:bidi/>
        <w:jc w:val="both"/>
        <w:rPr>
          <w:rFonts w:cs="David" w:hint="cs"/>
          <w:rtl/>
        </w:rPr>
      </w:pPr>
      <w:r w:rsidRPr="00FA0273">
        <w:rPr>
          <w:rFonts w:cs="David" w:hint="cs"/>
          <w:u w:val="single"/>
          <w:rtl/>
        </w:rPr>
        <w:t>ארבל אסטרחן:</w:t>
      </w:r>
    </w:p>
    <w:p w14:paraId="2B506A72" w14:textId="77777777" w:rsidR="00FA0273" w:rsidRPr="00FA0273" w:rsidRDefault="00FA0273" w:rsidP="00FA0273">
      <w:pPr>
        <w:bidi/>
        <w:jc w:val="both"/>
        <w:rPr>
          <w:rFonts w:cs="David" w:hint="cs"/>
          <w:rtl/>
        </w:rPr>
      </w:pPr>
    </w:p>
    <w:p w14:paraId="47105348" w14:textId="77777777" w:rsidR="00FA0273" w:rsidRPr="00FA0273" w:rsidRDefault="00FA0273" w:rsidP="00FA0273">
      <w:pPr>
        <w:bidi/>
        <w:jc w:val="both"/>
        <w:rPr>
          <w:rFonts w:cs="David" w:hint="cs"/>
          <w:rtl/>
        </w:rPr>
      </w:pPr>
      <w:r w:rsidRPr="00FA0273">
        <w:rPr>
          <w:rFonts w:cs="David" w:hint="cs"/>
          <w:rtl/>
        </w:rPr>
        <w:tab/>
        <w:t>השאלה היא, מה ברירת המחדל.</w:t>
      </w:r>
    </w:p>
    <w:p w14:paraId="5857D004" w14:textId="77777777" w:rsidR="00FA0273" w:rsidRPr="00FA0273" w:rsidRDefault="00FA0273" w:rsidP="00FA0273">
      <w:pPr>
        <w:bidi/>
        <w:jc w:val="both"/>
        <w:rPr>
          <w:rFonts w:cs="David" w:hint="cs"/>
          <w:rtl/>
        </w:rPr>
      </w:pPr>
    </w:p>
    <w:p w14:paraId="3BD401A5" w14:textId="77777777" w:rsidR="00FA0273" w:rsidRPr="00FA0273" w:rsidRDefault="00FA0273" w:rsidP="00FA0273">
      <w:pPr>
        <w:bidi/>
        <w:jc w:val="both"/>
        <w:rPr>
          <w:rFonts w:cs="David" w:hint="cs"/>
          <w:rtl/>
        </w:rPr>
      </w:pPr>
      <w:r w:rsidRPr="00FA0273">
        <w:rPr>
          <w:rFonts w:cs="David" w:hint="cs"/>
          <w:u w:val="single"/>
          <w:rtl/>
        </w:rPr>
        <w:t>יצחק לוי:</w:t>
      </w:r>
    </w:p>
    <w:p w14:paraId="4F4FE8C3" w14:textId="77777777" w:rsidR="00FA0273" w:rsidRPr="00FA0273" w:rsidRDefault="00FA0273" w:rsidP="00FA0273">
      <w:pPr>
        <w:bidi/>
        <w:jc w:val="both"/>
        <w:rPr>
          <w:rFonts w:cs="David" w:hint="cs"/>
          <w:rtl/>
        </w:rPr>
      </w:pPr>
    </w:p>
    <w:p w14:paraId="47A1682A" w14:textId="77777777" w:rsidR="00FA0273" w:rsidRPr="00FA0273" w:rsidRDefault="00FA0273" w:rsidP="00FA0273">
      <w:pPr>
        <w:bidi/>
        <w:jc w:val="both"/>
        <w:rPr>
          <w:rFonts w:cs="David" w:hint="cs"/>
          <w:rtl/>
        </w:rPr>
      </w:pPr>
      <w:r w:rsidRPr="00FA0273">
        <w:rPr>
          <w:rFonts w:cs="David" w:hint="cs"/>
          <w:rtl/>
        </w:rPr>
        <w:tab/>
        <w:t xml:space="preserve"> אז צריך לתקן את החוק ממש, מלכתחילה, זה לא רק בעניין הזה.</w:t>
      </w:r>
    </w:p>
    <w:p w14:paraId="1625FF9B" w14:textId="77777777" w:rsidR="00FA0273" w:rsidRPr="00FA0273" w:rsidRDefault="00FA0273" w:rsidP="00FA0273">
      <w:pPr>
        <w:bidi/>
        <w:jc w:val="both"/>
        <w:rPr>
          <w:rFonts w:cs="David" w:hint="cs"/>
          <w:rtl/>
        </w:rPr>
      </w:pPr>
    </w:p>
    <w:p w14:paraId="4ACBA9CF" w14:textId="77777777" w:rsidR="00FA0273" w:rsidRPr="00FA0273" w:rsidRDefault="00FA0273" w:rsidP="00FA0273">
      <w:pPr>
        <w:bidi/>
        <w:jc w:val="both"/>
        <w:rPr>
          <w:rFonts w:cs="David" w:hint="cs"/>
          <w:rtl/>
        </w:rPr>
      </w:pPr>
      <w:r w:rsidRPr="00FA0273">
        <w:rPr>
          <w:rFonts w:cs="David" w:hint="cs"/>
          <w:u w:val="single"/>
          <w:rtl/>
        </w:rPr>
        <w:t>מנחם בן-ששון:</w:t>
      </w:r>
    </w:p>
    <w:p w14:paraId="023E5580" w14:textId="77777777" w:rsidR="00FA0273" w:rsidRPr="00FA0273" w:rsidRDefault="00FA0273" w:rsidP="00FA0273">
      <w:pPr>
        <w:bidi/>
        <w:jc w:val="both"/>
        <w:rPr>
          <w:rFonts w:cs="David" w:hint="cs"/>
          <w:rtl/>
        </w:rPr>
      </w:pPr>
    </w:p>
    <w:p w14:paraId="2C62C72C" w14:textId="77777777" w:rsidR="00FA0273" w:rsidRPr="00FA0273" w:rsidRDefault="00FA0273" w:rsidP="00FA0273">
      <w:pPr>
        <w:bidi/>
        <w:jc w:val="both"/>
        <w:rPr>
          <w:rFonts w:cs="David" w:hint="cs"/>
          <w:rtl/>
        </w:rPr>
      </w:pPr>
      <w:r w:rsidRPr="00FA0273">
        <w:rPr>
          <w:rFonts w:cs="David" w:hint="cs"/>
          <w:rtl/>
        </w:rPr>
        <w:tab/>
        <w:t xml:space="preserve"> אנחנו נעמוד בזה.</w:t>
      </w:r>
    </w:p>
    <w:p w14:paraId="647FBB40" w14:textId="77777777" w:rsidR="00FA0273" w:rsidRPr="00FA0273" w:rsidRDefault="00FA0273" w:rsidP="00FA0273">
      <w:pPr>
        <w:pStyle w:val="Heading5"/>
        <w:rPr>
          <w:rFonts w:hint="cs"/>
          <w:sz w:val="24"/>
          <w:rtl/>
        </w:rPr>
      </w:pPr>
      <w:r w:rsidRPr="00FA0273">
        <w:rPr>
          <w:rFonts w:hint="cs"/>
          <w:sz w:val="24"/>
          <w:u w:val="single"/>
          <w:rtl/>
        </w:rPr>
        <w:t>ארבל אסטרחן:</w:t>
      </w:r>
    </w:p>
    <w:p w14:paraId="133F760C" w14:textId="77777777" w:rsidR="00FA0273" w:rsidRPr="00FA0273" w:rsidRDefault="00FA0273" w:rsidP="00FA0273">
      <w:pPr>
        <w:pStyle w:val="Heading5"/>
        <w:rPr>
          <w:rFonts w:hint="cs"/>
          <w:sz w:val="24"/>
          <w:rtl/>
        </w:rPr>
      </w:pPr>
    </w:p>
    <w:p w14:paraId="04A05E24" w14:textId="77777777" w:rsidR="00FA0273" w:rsidRPr="00FA0273" w:rsidRDefault="00FA0273" w:rsidP="00FA0273">
      <w:pPr>
        <w:bidi/>
        <w:jc w:val="both"/>
        <w:rPr>
          <w:rFonts w:cs="David" w:hint="cs"/>
          <w:rtl/>
        </w:rPr>
      </w:pPr>
      <w:r w:rsidRPr="00FA0273">
        <w:rPr>
          <w:rFonts w:cs="David" w:hint="cs"/>
          <w:rtl/>
        </w:rPr>
        <w:tab/>
        <w:t>אנחנו ממילא מתקנים את החוק.</w:t>
      </w:r>
    </w:p>
    <w:p w14:paraId="17482BE6" w14:textId="77777777" w:rsidR="00FA0273" w:rsidRPr="00FA0273" w:rsidRDefault="00FA0273" w:rsidP="00FA0273">
      <w:pPr>
        <w:bidi/>
        <w:jc w:val="both"/>
        <w:rPr>
          <w:rFonts w:cs="David" w:hint="cs"/>
          <w:rtl/>
        </w:rPr>
      </w:pPr>
    </w:p>
    <w:p w14:paraId="46C8DF76" w14:textId="77777777" w:rsidR="00FA0273" w:rsidRPr="00FA0273" w:rsidRDefault="00FA0273" w:rsidP="00FA0273">
      <w:pPr>
        <w:bidi/>
        <w:jc w:val="both"/>
        <w:rPr>
          <w:rFonts w:cs="David" w:hint="cs"/>
          <w:rtl/>
        </w:rPr>
      </w:pPr>
      <w:r w:rsidRPr="00FA0273">
        <w:rPr>
          <w:rFonts w:cs="David" w:hint="cs"/>
          <w:u w:val="single"/>
          <w:rtl/>
        </w:rPr>
        <w:t>יצחק לוי:</w:t>
      </w:r>
    </w:p>
    <w:p w14:paraId="23318198" w14:textId="77777777" w:rsidR="00FA0273" w:rsidRPr="00FA0273" w:rsidRDefault="00FA0273" w:rsidP="00FA0273">
      <w:pPr>
        <w:bidi/>
        <w:jc w:val="both"/>
        <w:rPr>
          <w:rFonts w:cs="David" w:hint="cs"/>
          <w:rtl/>
        </w:rPr>
      </w:pPr>
    </w:p>
    <w:p w14:paraId="3D4561E3" w14:textId="77777777" w:rsidR="00FA0273" w:rsidRPr="00FA0273" w:rsidRDefault="00FA0273" w:rsidP="00FA0273">
      <w:pPr>
        <w:bidi/>
        <w:jc w:val="both"/>
        <w:rPr>
          <w:rFonts w:cs="David" w:hint="cs"/>
          <w:rtl/>
        </w:rPr>
      </w:pPr>
      <w:r w:rsidRPr="00FA0273">
        <w:rPr>
          <w:rFonts w:cs="David" w:hint="cs"/>
          <w:rtl/>
        </w:rPr>
        <w:tab/>
        <w:t xml:space="preserve"> זו לא הדרך לבטל את העניין, הדרך היא הצעה למחוק את הסעיפים האלה, נביא את זה לכנסת.</w:t>
      </w:r>
    </w:p>
    <w:p w14:paraId="29C907C0" w14:textId="77777777" w:rsidR="00FA0273" w:rsidRPr="00FA0273" w:rsidRDefault="00FA0273" w:rsidP="00FA0273">
      <w:pPr>
        <w:bidi/>
        <w:jc w:val="both"/>
        <w:rPr>
          <w:rFonts w:cs="David" w:hint="cs"/>
          <w:rtl/>
        </w:rPr>
      </w:pPr>
    </w:p>
    <w:p w14:paraId="203B12C4" w14:textId="77777777" w:rsidR="00FA0273" w:rsidRPr="00FA0273" w:rsidRDefault="00FA0273" w:rsidP="00FA0273">
      <w:pPr>
        <w:bidi/>
        <w:jc w:val="both"/>
        <w:rPr>
          <w:rFonts w:cs="David" w:hint="cs"/>
          <w:rtl/>
        </w:rPr>
      </w:pPr>
      <w:r w:rsidRPr="00FA0273">
        <w:rPr>
          <w:rFonts w:cs="David" w:hint="cs"/>
          <w:u w:val="single"/>
          <w:rtl/>
        </w:rPr>
        <w:t>מנחם בן-ששון:</w:t>
      </w:r>
    </w:p>
    <w:p w14:paraId="154B9DA8" w14:textId="77777777" w:rsidR="00FA0273" w:rsidRPr="00FA0273" w:rsidRDefault="00FA0273" w:rsidP="00FA0273">
      <w:pPr>
        <w:bidi/>
        <w:jc w:val="both"/>
        <w:rPr>
          <w:rFonts w:cs="David" w:hint="cs"/>
          <w:rtl/>
        </w:rPr>
      </w:pPr>
    </w:p>
    <w:p w14:paraId="10EBEF34" w14:textId="77777777" w:rsidR="00FA0273" w:rsidRPr="00FA0273" w:rsidRDefault="00FA0273" w:rsidP="00FA0273">
      <w:pPr>
        <w:bidi/>
        <w:jc w:val="both"/>
        <w:rPr>
          <w:rFonts w:cs="David" w:hint="cs"/>
          <w:rtl/>
        </w:rPr>
      </w:pPr>
      <w:r w:rsidRPr="00FA0273">
        <w:rPr>
          <w:rFonts w:cs="David" w:hint="cs"/>
          <w:rtl/>
        </w:rPr>
        <w:tab/>
        <w:t xml:space="preserve"> זה הרב גפני הציע. הוא הציע למחוק.</w:t>
      </w:r>
    </w:p>
    <w:p w14:paraId="46446812" w14:textId="77777777" w:rsidR="00FA0273" w:rsidRPr="00FA0273" w:rsidRDefault="00FA0273" w:rsidP="00FA0273">
      <w:pPr>
        <w:bidi/>
        <w:jc w:val="both"/>
        <w:rPr>
          <w:rFonts w:cs="David" w:hint="cs"/>
          <w:rtl/>
        </w:rPr>
      </w:pPr>
    </w:p>
    <w:p w14:paraId="49594DA2" w14:textId="77777777" w:rsidR="00FA0273" w:rsidRPr="00FA0273" w:rsidRDefault="00FA0273" w:rsidP="00FA0273">
      <w:pPr>
        <w:bidi/>
        <w:jc w:val="both"/>
        <w:rPr>
          <w:rFonts w:cs="David" w:hint="cs"/>
          <w:rtl/>
        </w:rPr>
      </w:pPr>
      <w:r w:rsidRPr="00FA0273">
        <w:rPr>
          <w:rFonts w:cs="David" w:hint="cs"/>
          <w:u w:val="single"/>
          <w:rtl/>
        </w:rPr>
        <w:t>מנחם בן-ששון:</w:t>
      </w:r>
    </w:p>
    <w:p w14:paraId="02042A8E" w14:textId="77777777" w:rsidR="00FA0273" w:rsidRPr="00FA0273" w:rsidRDefault="00FA0273" w:rsidP="00FA0273">
      <w:pPr>
        <w:bidi/>
        <w:jc w:val="both"/>
        <w:rPr>
          <w:rFonts w:cs="David" w:hint="cs"/>
          <w:rtl/>
        </w:rPr>
      </w:pPr>
    </w:p>
    <w:p w14:paraId="74E12FDF" w14:textId="77777777" w:rsidR="00FA0273" w:rsidRPr="00FA0273" w:rsidRDefault="00FA0273" w:rsidP="00FA0273">
      <w:pPr>
        <w:bidi/>
        <w:jc w:val="both"/>
        <w:rPr>
          <w:rFonts w:cs="David" w:hint="cs"/>
          <w:rtl/>
        </w:rPr>
      </w:pPr>
      <w:r w:rsidRPr="00FA0273">
        <w:rPr>
          <w:rFonts w:cs="David" w:hint="cs"/>
          <w:rtl/>
        </w:rPr>
        <w:tab/>
        <w:t xml:space="preserve"> זה גם רעיון.</w:t>
      </w:r>
    </w:p>
    <w:p w14:paraId="7DF6773F" w14:textId="77777777" w:rsidR="00FA0273" w:rsidRPr="00FA0273" w:rsidRDefault="00FA0273" w:rsidP="00FA0273">
      <w:pPr>
        <w:bidi/>
        <w:jc w:val="both"/>
        <w:rPr>
          <w:rFonts w:cs="David" w:hint="cs"/>
          <w:rtl/>
        </w:rPr>
      </w:pPr>
    </w:p>
    <w:p w14:paraId="734998C1" w14:textId="77777777" w:rsidR="00FA0273" w:rsidRPr="00FA0273" w:rsidRDefault="00FA0273" w:rsidP="00FA0273">
      <w:pPr>
        <w:bidi/>
        <w:jc w:val="both"/>
        <w:rPr>
          <w:rFonts w:cs="David" w:hint="cs"/>
          <w:rtl/>
        </w:rPr>
      </w:pPr>
      <w:r w:rsidRPr="00FA0273">
        <w:rPr>
          <w:rFonts w:cs="David" w:hint="cs"/>
          <w:u w:val="single"/>
          <w:rtl/>
        </w:rPr>
        <w:t>יצחק לוי:</w:t>
      </w:r>
    </w:p>
    <w:p w14:paraId="69762177" w14:textId="77777777" w:rsidR="00FA0273" w:rsidRPr="00FA0273" w:rsidRDefault="00FA0273" w:rsidP="00FA0273">
      <w:pPr>
        <w:bidi/>
        <w:jc w:val="both"/>
        <w:rPr>
          <w:rFonts w:cs="David" w:hint="cs"/>
          <w:rtl/>
        </w:rPr>
      </w:pPr>
    </w:p>
    <w:p w14:paraId="73EECE16" w14:textId="77777777" w:rsidR="00FA0273" w:rsidRPr="00FA0273" w:rsidRDefault="00FA0273" w:rsidP="00FA0273">
      <w:pPr>
        <w:bidi/>
        <w:jc w:val="both"/>
        <w:rPr>
          <w:rFonts w:cs="David" w:hint="cs"/>
          <w:rtl/>
        </w:rPr>
      </w:pPr>
      <w:r w:rsidRPr="00FA0273">
        <w:rPr>
          <w:rFonts w:cs="David" w:hint="cs"/>
          <w:rtl/>
        </w:rPr>
        <w:tab/>
        <w:t xml:space="preserve"> אני מציע לא דרך התיקון הזה.</w:t>
      </w:r>
    </w:p>
    <w:p w14:paraId="2B650580" w14:textId="77777777" w:rsidR="00FA0273" w:rsidRPr="00FA0273" w:rsidRDefault="00FA0273" w:rsidP="00FA0273">
      <w:pPr>
        <w:bidi/>
        <w:jc w:val="both"/>
        <w:rPr>
          <w:rFonts w:cs="David" w:hint="cs"/>
          <w:rtl/>
        </w:rPr>
      </w:pPr>
    </w:p>
    <w:p w14:paraId="5D90BB5E" w14:textId="77777777" w:rsidR="00FA0273" w:rsidRPr="00FA0273" w:rsidRDefault="00FA0273" w:rsidP="00FA0273">
      <w:pPr>
        <w:bidi/>
        <w:jc w:val="both"/>
        <w:rPr>
          <w:rFonts w:cs="David" w:hint="cs"/>
          <w:rtl/>
        </w:rPr>
      </w:pPr>
      <w:r w:rsidRPr="00FA0273">
        <w:rPr>
          <w:rFonts w:cs="David" w:hint="cs"/>
          <w:u w:val="single"/>
          <w:rtl/>
        </w:rPr>
        <w:t>היו"ר דוד טל:</w:t>
      </w:r>
    </w:p>
    <w:p w14:paraId="1470E403" w14:textId="77777777" w:rsidR="00FA0273" w:rsidRPr="00FA0273" w:rsidRDefault="00FA0273" w:rsidP="00FA0273">
      <w:pPr>
        <w:bidi/>
        <w:jc w:val="both"/>
        <w:rPr>
          <w:rFonts w:cs="David" w:hint="cs"/>
          <w:rtl/>
        </w:rPr>
      </w:pPr>
    </w:p>
    <w:p w14:paraId="49E7F8EB" w14:textId="77777777" w:rsidR="00FA0273" w:rsidRPr="00FA0273" w:rsidRDefault="00FA0273" w:rsidP="00FA0273">
      <w:pPr>
        <w:bidi/>
        <w:jc w:val="both"/>
        <w:rPr>
          <w:rFonts w:cs="David" w:hint="cs"/>
          <w:rtl/>
        </w:rPr>
      </w:pPr>
      <w:r w:rsidRPr="00FA0273">
        <w:rPr>
          <w:rFonts w:cs="David" w:hint="cs"/>
          <w:rtl/>
        </w:rPr>
        <w:tab/>
        <w:t xml:space="preserve">נעבור לנושא השני, רבותי. אני מדגיש שאנחנו נוגעים כרגע רק בקצה המזלג, מעלים כמה שאלות, כאלה ואחרות, שתוכלו לדון עם החברים האחרים בסיעה, כדי שנוכל להתגבש בדיונים הבאים ולראות איך אנחנו מתכנסים, אם אפשר יהיה להתכנס, בהסכמה יותר רחבה לגבי כל שאלה ושאלה. </w:t>
      </w:r>
    </w:p>
    <w:p w14:paraId="63452131" w14:textId="77777777" w:rsidR="00FA0273" w:rsidRPr="00FA0273" w:rsidRDefault="00FA0273" w:rsidP="00FA0273">
      <w:pPr>
        <w:bidi/>
        <w:jc w:val="both"/>
        <w:rPr>
          <w:rFonts w:cs="David" w:hint="cs"/>
          <w:rtl/>
        </w:rPr>
      </w:pPr>
    </w:p>
    <w:p w14:paraId="6E173C20" w14:textId="77777777" w:rsidR="00FA0273" w:rsidRPr="00FA0273" w:rsidRDefault="00FA0273" w:rsidP="00FA0273">
      <w:pPr>
        <w:bidi/>
        <w:jc w:val="both"/>
        <w:rPr>
          <w:rFonts w:cs="David" w:hint="cs"/>
          <w:rtl/>
        </w:rPr>
      </w:pPr>
      <w:r w:rsidRPr="00FA0273">
        <w:rPr>
          <w:rFonts w:cs="David" w:hint="cs"/>
          <w:rtl/>
        </w:rPr>
        <w:tab/>
        <w:t xml:space="preserve">נעבור לנושא השני </w:t>
      </w:r>
      <w:r w:rsidRPr="00FA0273">
        <w:rPr>
          <w:rFonts w:cs="David"/>
          <w:rtl/>
        </w:rPr>
        <w:t>–</w:t>
      </w:r>
      <w:r w:rsidRPr="00FA0273">
        <w:rPr>
          <w:rFonts w:cs="David" w:hint="cs"/>
          <w:rtl/>
        </w:rPr>
        <w:t xml:space="preserve"> תוקף המשאל.</w:t>
      </w:r>
    </w:p>
    <w:p w14:paraId="0C6A83FA" w14:textId="77777777" w:rsidR="00FA0273" w:rsidRPr="00FA0273" w:rsidRDefault="00FA0273" w:rsidP="00FA0273">
      <w:pPr>
        <w:bidi/>
        <w:jc w:val="both"/>
        <w:rPr>
          <w:rFonts w:cs="David" w:hint="cs"/>
          <w:rtl/>
        </w:rPr>
      </w:pPr>
    </w:p>
    <w:p w14:paraId="6D55B41B" w14:textId="77777777" w:rsidR="00FA0273" w:rsidRPr="00FA0273" w:rsidRDefault="00FA0273" w:rsidP="00FA0273">
      <w:pPr>
        <w:bidi/>
        <w:jc w:val="both"/>
        <w:rPr>
          <w:rFonts w:cs="David" w:hint="cs"/>
          <w:rtl/>
        </w:rPr>
      </w:pPr>
      <w:r w:rsidRPr="00FA0273">
        <w:rPr>
          <w:rFonts w:cs="David" w:hint="cs"/>
          <w:u w:val="single"/>
          <w:rtl/>
        </w:rPr>
        <w:t>ארבל אסטרחן:</w:t>
      </w:r>
    </w:p>
    <w:p w14:paraId="0BEB690C" w14:textId="77777777" w:rsidR="00FA0273" w:rsidRPr="00FA0273" w:rsidRDefault="00FA0273" w:rsidP="00FA0273">
      <w:pPr>
        <w:bidi/>
        <w:jc w:val="both"/>
        <w:rPr>
          <w:rFonts w:cs="David" w:hint="cs"/>
          <w:rtl/>
        </w:rPr>
      </w:pPr>
    </w:p>
    <w:p w14:paraId="6129A0F0" w14:textId="77777777" w:rsidR="00FA0273" w:rsidRPr="00FA0273" w:rsidRDefault="00FA0273" w:rsidP="00FA0273">
      <w:pPr>
        <w:bidi/>
        <w:jc w:val="both"/>
        <w:rPr>
          <w:rFonts w:cs="David" w:hint="cs"/>
          <w:rtl/>
        </w:rPr>
      </w:pPr>
      <w:r w:rsidRPr="00FA0273">
        <w:rPr>
          <w:rFonts w:cs="David" w:hint="cs"/>
          <w:rtl/>
        </w:rPr>
        <w:tab/>
        <w:t>האם הוא מחייב או מייעץ? לפי הנוסח הקיים היום, ולפי מה שהתגבש כאן, הכוונה היא שהמשאל יהיה מחייב. רצינו להפנות את תשומת הלב שיש מדינות שבהן יש משאלים מייעצים.</w:t>
      </w:r>
    </w:p>
    <w:p w14:paraId="150FFE24" w14:textId="77777777" w:rsidR="00FA0273" w:rsidRPr="00FA0273" w:rsidRDefault="00FA0273" w:rsidP="00FA0273">
      <w:pPr>
        <w:bidi/>
        <w:jc w:val="both"/>
        <w:rPr>
          <w:rFonts w:cs="David" w:hint="cs"/>
          <w:rtl/>
        </w:rPr>
      </w:pPr>
    </w:p>
    <w:p w14:paraId="21957496" w14:textId="77777777" w:rsidR="00FA0273" w:rsidRDefault="00FA0273" w:rsidP="00FA0273">
      <w:pPr>
        <w:bidi/>
        <w:jc w:val="both"/>
        <w:rPr>
          <w:rFonts w:cs="David" w:hint="cs"/>
          <w:u w:val="single"/>
          <w:rtl/>
        </w:rPr>
      </w:pPr>
    </w:p>
    <w:p w14:paraId="7DA6593C" w14:textId="77777777" w:rsidR="00FA0273" w:rsidRDefault="00FA0273" w:rsidP="00FA0273">
      <w:pPr>
        <w:bidi/>
        <w:jc w:val="both"/>
        <w:rPr>
          <w:rFonts w:cs="David" w:hint="cs"/>
          <w:u w:val="single"/>
          <w:rtl/>
        </w:rPr>
      </w:pPr>
    </w:p>
    <w:p w14:paraId="71BA3C38" w14:textId="77777777" w:rsidR="00FA0273" w:rsidRDefault="00FA0273" w:rsidP="00FA0273">
      <w:pPr>
        <w:bidi/>
        <w:jc w:val="both"/>
        <w:rPr>
          <w:rFonts w:cs="David" w:hint="cs"/>
          <w:u w:val="single"/>
          <w:rtl/>
        </w:rPr>
      </w:pPr>
    </w:p>
    <w:p w14:paraId="10A52011" w14:textId="77777777" w:rsidR="00FA0273" w:rsidRDefault="00FA0273" w:rsidP="00FA0273">
      <w:pPr>
        <w:bidi/>
        <w:jc w:val="both"/>
        <w:rPr>
          <w:rFonts w:cs="David" w:hint="cs"/>
          <w:u w:val="single"/>
          <w:rtl/>
        </w:rPr>
      </w:pPr>
    </w:p>
    <w:p w14:paraId="29CBD90F" w14:textId="77777777" w:rsidR="00FA0273" w:rsidRPr="00FA0273" w:rsidRDefault="00FA0273" w:rsidP="00FA0273">
      <w:pPr>
        <w:bidi/>
        <w:jc w:val="both"/>
        <w:rPr>
          <w:rFonts w:cs="David" w:hint="cs"/>
          <w:rtl/>
        </w:rPr>
      </w:pPr>
      <w:r w:rsidRPr="00FA0273">
        <w:rPr>
          <w:rFonts w:cs="David" w:hint="cs"/>
          <w:u w:val="single"/>
          <w:rtl/>
        </w:rPr>
        <w:t>גדעון סער:</w:t>
      </w:r>
    </w:p>
    <w:p w14:paraId="0C52E6B9" w14:textId="77777777" w:rsidR="00FA0273" w:rsidRPr="00FA0273" w:rsidRDefault="00FA0273" w:rsidP="00FA0273">
      <w:pPr>
        <w:bidi/>
        <w:jc w:val="both"/>
        <w:rPr>
          <w:rFonts w:cs="David" w:hint="cs"/>
          <w:rtl/>
        </w:rPr>
      </w:pPr>
    </w:p>
    <w:p w14:paraId="636A0B9D" w14:textId="77777777" w:rsidR="00FA0273" w:rsidRPr="00FA0273" w:rsidRDefault="00FA0273" w:rsidP="00FA0273">
      <w:pPr>
        <w:bidi/>
        <w:jc w:val="both"/>
        <w:rPr>
          <w:rFonts w:cs="David" w:hint="cs"/>
          <w:rtl/>
        </w:rPr>
      </w:pPr>
      <w:r w:rsidRPr="00FA0273">
        <w:rPr>
          <w:rFonts w:cs="David" w:hint="cs"/>
          <w:rtl/>
        </w:rPr>
        <w:tab/>
        <w:t xml:space="preserve"> היה לנו ניסיון רע עם משאל המתפקדים בליכוד, שהוא היה אמור להיות מחייב והוא הפך להיות מייעץ. מאז אנחנו תומכים במחייב.</w:t>
      </w:r>
    </w:p>
    <w:p w14:paraId="764C8004" w14:textId="77777777" w:rsidR="00FA0273" w:rsidRPr="00FA0273" w:rsidRDefault="00FA0273" w:rsidP="00FA0273">
      <w:pPr>
        <w:bidi/>
        <w:jc w:val="both"/>
        <w:rPr>
          <w:rFonts w:cs="David" w:hint="cs"/>
          <w:rtl/>
        </w:rPr>
      </w:pPr>
    </w:p>
    <w:p w14:paraId="6FD80E90" w14:textId="77777777" w:rsidR="00FA0273" w:rsidRPr="00FA0273" w:rsidRDefault="00FA0273" w:rsidP="00FA0273">
      <w:pPr>
        <w:bidi/>
        <w:jc w:val="both"/>
        <w:rPr>
          <w:rFonts w:cs="David" w:hint="cs"/>
          <w:rtl/>
        </w:rPr>
      </w:pPr>
      <w:r w:rsidRPr="00FA0273">
        <w:rPr>
          <w:rFonts w:cs="David" w:hint="cs"/>
          <w:u w:val="single"/>
          <w:rtl/>
        </w:rPr>
        <w:t>מנחם בן-ששון:</w:t>
      </w:r>
    </w:p>
    <w:p w14:paraId="4EB3A6EB" w14:textId="77777777" w:rsidR="00FA0273" w:rsidRPr="00FA0273" w:rsidRDefault="00FA0273" w:rsidP="00FA0273">
      <w:pPr>
        <w:bidi/>
        <w:jc w:val="both"/>
        <w:rPr>
          <w:rFonts w:cs="David" w:hint="cs"/>
          <w:rtl/>
        </w:rPr>
      </w:pPr>
    </w:p>
    <w:p w14:paraId="5D1761E8" w14:textId="77777777" w:rsidR="00FA0273" w:rsidRPr="00FA0273" w:rsidRDefault="00FA0273" w:rsidP="00FA0273">
      <w:pPr>
        <w:bidi/>
        <w:jc w:val="both"/>
        <w:rPr>
          <w:rFonts w:cs="David" w:hint="cs"/>
          <w:rtl/>
        </w:rPr>
      </w:pPr>
      <w:r w:rsidRPr="00FA0273">
        <w:rPr>
          <w:rFonts w:cs="David" w:hint="cs"/>
          <w:rtl/>
        </w:rPr>
        <w:tab/>
        <w:t xml:space="preserve"> הוא הכניס את כל המערכת לכאוס.</w:t>
      </w:r>
    </w:p>
    <w:p w14:paraId="6513E7A2" w14:textId="77777777" w:rsidR="00FA0273" w:rsidRPr="00FA0273" w:rsidRDefault="00FA0273" w:rsidP="00FA0273">
      <w:pPr>
        <w:bidi/>
        <w:jc w:val="both"/>
        <w:rPr>
          <w:rFonts w:cs="David" w:hint="cs"/>
          <w:rtl/>
        </w:rPr>
      </w:pPr>
    </w:p>
    <w:p w14:paraId="47AA1056" w14:textId="77777777" w:rsidR="00FA0273" w:rsidRPr="00FA0273" w:rsidRDefault="00FA0273" w:rsidP="00FA0273">
      <w:pPr>
        <w:bidi/>
        <w:jc w:val="both"/>
        <w:rPr>
          <w:rFonts w:cs="David" w:hint="cs"/>
          <w:rtl/>
        </w:rPr>
      </w:pPr>
      <w:r w:rsidRPr="00FA0273">
        <w:rPr>
          <w:rFonts w:cs="David" w:hint="cs"/>
          <w:u w:val="single"/>
          <w:rtl/>
        </w:rPr>
        <w:t>גדעון סער:</w:t>
      </w:r>
    </w:p>
    <w:p w14:paraId="62418EF4" w14:textId="77777777" w:rsidR="00FA0273" w:rsidRPr="00FA0273" w:rsidRDefault="00FA0273" w:rsidP="00FA0273">
      <w:pPr>
        <w:bidi/>
        <w:jc w:val="both"/>
        <w:rPr>
          <w:rFonts w:cs="David" w:hint="cs"/>
          <w:rtl/>
        </w:rPr>
      </w:pPr>
    </w:p>
    <w:p w14:paraId="08160D12" w14:textId="77777777" w:rsidR="00FA0273" w:rsidRPr="00FA0273" w:rsidRDefault="00FA0273" w:rsidP="00FA0273">
      <w:pPr>
        <w:bidi/>
        <w:jc w:val="both"/>
        <w:rPr>
          <w:rFonts w:cs="David" w:hint="cs"/>
          <w:rtl/>
        </w:rPr>
      </w:pPr>
      <w:r w:rsidRPr="00FA0273">
        <w:rPr>
          <w:rFonts w:cs="David" w:hint="cs"/>
          <w:rtl/>
        </w:rPr>
        <w:tab/>
        <w:t xml:space="preserve"> זה היה הדבר הכי נורא שיכול להיות.</w:t>
      </w:r>
    </w:p>
    <w:p w14:paraId="51002AA1" w14:textId="77777777" w:rsidR="00FA0273" w:rsidRPr="00FA0273" w:rsidRDefault="00FA0273" w:rsidP="00FA0273">
      <w:pPr>
        <w:bidi/>
        <w:jc w:val="both"/>
        <w:rPr>
          <w:rFonts w:cs="David" w:hint="cs"/>
          <w:rtl/>
        </w:rPr>
      </w:pPr>
    </w:p>
    <w:p w14:paraId="0E703A15" w14:textId="77777777" w:rsidR="00FA0273" w:rsidRPr="00FA0273" w:rsidRDefault="00FA0273" w:rsidP="00FA0273">
      <w:pPr>
        <w:bidi/>
        <w:jc w:val="both"/>
        <w:rPr>
          <w:rFonts w:cs="David" w:hint="cs"/>
          <w:rtl/>
        </w:rPr>
      </w:pPr>
      <w:r w:rsidRPr="00FA0273">
        <w:rPr>
          <w:rFonts w:cs="David" w:hint="cs"/>
          <w:u w:val="single"/>
          <w:rtl/>
        </w:rPr>
        <w:t>יצחק זיו:</w:t>
      </w:r>
    </w:p>
    <w:p w14:paraId="0270F812" w14:textId="77777777" w:rsidR="00FA0273" w:rsidRPr="00FA0273" w:rsidRDefault="00FA0273" w:rsidP="00FA0273">
      <w:pPr>
        <w:bidi/>
        <w:jc w:val="both"/>
        <w:rPr>
          <w:rFonts w:cs="David" w:hint="cs"/>
          <w:rtl/>
        </w:rPr>
      </w:pPr>
    </w:p>
    <w:p w14:paraId="42E9861B" w14:textId="77777777" w:rsidR="00FA0273" w:rsidRPr="00FA0273" w:rsidRDefault="00FA0273" w:rsidP="00FA0273">
      <w:pPr>
        <w:bidi/>
        <w:jc w:val="both"/>
        <w:rPr>
          <w:rFonts w:cs="David" w:hint="cs"/>
          <w:rtl/>
        </w:rPr>
      </w:pPr>
      <w:r w:rsidRPr="00FA0273">
        <w:rPr>
          <w:rFonts w:cs="David" w:hint="cs"/>
          <w:rtl/>
        </w:rPr>
        <w:tab/>
        <w:t xml:space="preserve"> משאל עם מחייב.</w:t>
      </w:r>
    </w:p>
    <w:p w14:paraId="13CAA32A" w14:textId="77777777" w:rsidR="00FA0273" w:rsidRPr="00FA0273" w:rsidRDefault="00FA0273" w:rsidP="00FA0273">
      <w:pPr>
        <w:bidi/>
        <w:jc w:val="both"/>
        <w:rPr>
          <w:rFonts w:cs="David" w:hint="cs"/>
          <w:rtl/>
        </w:rPr>
      </w:pPr>
    </w:p>
    <w:p w14:paraId="5FE23535" w14:textId="77777777" w:rsidR="00FA0273" w:rsidRPr="00FA0273" w:rsidRDefault="00FA0273" w:rsidP="00FA0273">
      <w:pPr>
        <w:bidi/>
        <w:jc w:val="both"/>
        <w:rPr>
          <w:rFonts w:cs="David" w:hint="cs"/>
          <w:rtl/>
        </w:rPr>
      </w:pPr>
      <w:r w:rsidRPr="00FA0273">
        <w:rPr>
          <w:rFonts w:cs="David" w:hint="cs"/>
          <w:u w:val="single"/>
          <w:rtl/>
        </w:rPr>
        <w:t>יצחק לוי:</w:t>
      </w:r>
    </w:p>
    <w:p w14:paraId="04201FE1" w14:textId="77777777" w:rsidR="00FA0273" w:rsidRPr="00FA0273" w:rsidRDefault="00FA0273" w:rsidP="00FA0273">
      <w:pPr>
        <w:bidi/>
        <w:jc w:val="both"/>
        <w:rPr>
          <w:rFonts w:cs="David" w:hint="cs"/>
          <w:rtl/>
        </w:rPr>
      </w:pPr>
    </w:p>
    <w:p w14:paraId="5F73A43F" w14:textId="77777777" w:rsidR="00FA0273" w:rsidRPr="00FA0273" w:rsidRDefault="00FA0273" w:rsidP="00FA0273">
      <w:pPr>
        <w:bidi/>
        <w:jc w:val="both"/>
        <w:rPr>
          <w:rFonts w:cs="David" w:hint="cs"/>
          <w:rtl/>
        </w:rPr>
      </w:pPr>
      <w:r w:rsidRPr="00FA0273">
        <w:rPr>
          <w:rFonts w:cs="David" w:hint="cs"/>
          <w:rtl/>
        </w:rPr>
        <w:tab/>
        <w:t xml:space="preserve"> ברור, משאל עם מחייב, לא שואלים את העם בשביל להתייעץ.</w:t>
      </w:r>
    </w:p>
    <w:p w14:paraId="7270F6DA" w14:textId="77777777" w:rsidR="00FA0273" w:rsidRDefault="00FA0273" w:rsidP="00FA0273">
      <w:pPr>
        <w:bidi/>
        <w:jc w:val="both"/>
        <w:rPr>
          <w:rFonts w:cs="David" w:hint="cs"/>
          <w:u w:val="single"/>
          <w:rtl/>
        </w:rPr>
      </w:pPr>
    </w:p>
    <w:p w14:paraId="72BAED99" w14:textId="77777777" w:rsidR="00FA0273" w:rsidRPr="00FA0273" w:rsidRDefault="00FA0273" w:rsidP="00FA0273">
      <w:pPr>
        <w:bidi/>
        <w:jc w:val="both"/>
        <w:rPr>
          <w:rFonts w:cs="David" w:hint="cs"/>
          <w:rtl/>
        </w:rPr>
      </w:pPr>
      <w:r w:rsidRPr="00FA0273">
        <w:rPr>
          <w:rFonts w:cs="David" w:hint="cs"/>
          <w:u w:val="single"/>
          <w:rtl/>
        </w:rPr>
        <w:t>היו"ר מנחם בן-ששון:</w:t>
      </w:r>
    </w:p>
    <w:p w14:paraId="0839EFB6" w14:textId="77777777" w:rsidR="00FA0273" w:rsidRPr="00FA0273" w:rsidRDefault="00FA0273" w:rsidP="00FA0273">
      <w:pPr>
        <w:bidi/>
        <w:jc w:val="both"/>
        <w:rPr>
          <w:rFonts w:cs="David" w:hint="cs"/>
          <w:rtl/>
        </w:rPr>
      </w:pPr>
    </w:p>
    <w:p w14:paraId="31ADC69A" w14:textId="77777777" w:rsidR="00FA0273" w:rsidRPr="00FA0273" w:rsidRDefault="00FA0273" w:rsidP="00FA0273">
      <w:pPr>
        <w:bidi/>
        <w:jc w:val="both"/>
        <w:rPr>
          <w:rFonts w:cs="David" w:hint="cs"/>
          <w:rtl/>
        </w:rPr>
      </w:pPr>
      <w:r w:rsidRPr="00FA0273">
        <w:rPr>
          <w:rFonts w:cs="David" w:hint="cs"/>
          <w:rtl/>
        </w:rPr>
        <w:tab/>
        <w:t xml:space="preserve">בזה אין לי ספק. אם כבר </w:t>
      </w:r>
      <w:r w:rsidRPr="00FA0273">
        <w:rPr>
          <w:rFonts w:cs="David"/>
          <w:rtl/>
        </w:rPr>
        <w:t>–</w:t>
      </w:r>
      <w:r w:rsidRPr="00FA0273">
        <w:rPr>
          <w:rFonts w:cs="David" w:hint="cs"/>
          <w:rtl/>
        </w:rPr>
        <w:t xml:space="preserve"> אז כבר.</w:t>
      </w:r>
    </w:p>
    <w:p w14:paraId="72A8BF3C" w14:textId="77777777" w:rsidR="00FA0273" w:rsidRPr="00FA0273" w:rsidRDefault="00FA0273" w:rsidP="00FA0273">
      <w:pPr>
        <w:bidi/>
        <w:jc w:val="both"/>
        <w:rPr>
          <w:rFonts w:cs="David" w:hint="cs"/>
          <w:u w:val="single"/>
          <w:rtl/>
        </w:rPr>
      </w:pPr>
    </w:p>
    <w:p w14:paraId="4EBD50F7" w14:textId="77777777" w:rsidR="00FA0273" w:rsidRPr="00FA0273" w:rsidRDefault="00FA0273" w:rsidP="00FA0273">
      <w:pPr>
        <w:bidi/>
        <w:jc w:val="both"/>
        <w:rPr>
          <w:rFonts w:cs="David" w:hint="cs"/>
          <w:rtl/>
        </w:rPr>
      </w:pPr>
      <w:r w:rsidRPr="00FA0273">
        <w:rPr>
          <w:rFonts w:cs="David" w:hint="cs"/>
          <w:u w:val="single"/>
          <w:rtl/>
        </w:rPr>
        <w:t>היו"ר דוד טל:</w:t>
      </w:r>
    </w:p>
    <w:p w14:paraId="4FD7EA6C" w14:textId="77777777" w:rsidR="00FA0273" w:rsidRPr="00FA0273" w:rsidRDefault="00FA0273" w:rsidP="00FA0273">
      <w:pPr>
        <w:bidi/>
        <w:jc w:val="both"/>
        <w:rPr>
          <w:rFonts w:cs="David" w:hint="cs"/>
          <w:rtl/>
        </w:rPr>
      </w:pPr>
    </w:p>
    <w:p w14:paraId="29491125" w14:textId="77777777" w:rsidR="00FA0273" w:rsidRPr="00FA0273" w:rsidRDefault="00FA0273" w:rsidP="00FA0273">
      <w:pPr>
        <w:bidi/>
        <w:jc w:val="both"/>
        <w:rPr>
          <w:rStyle w:val="PageNumber"/>
          <w:rFonts w:cs="David" w:hint="cs"/>
          <w:rtl/>
        </w:rPr>
      </w:pPr>
      <w:r w:rsidRPr="00FA0273">
        <w:rPr>
          <w:rFonts w:cs="David" w:hint="cs"/>
          <w:rtl/>
        </w:rPr>
        <w:tab/>
      </w:r>
      <w:r w:rsidRPr="00FA0273">
        <w:rPr>
          <w:rStyle w:val="PageNumber"/>
          <w:rFonts w:cs="David" w:hint="cs"/>
          <w:rtl/>
        </w:rPr>
        <w:t>אני רואה שהעמדה בנושא הזה היא חד-משמעית.</w:t>
      </w:r>
    </w:p>
    <w:p w14:paraId="73237F19" w14:textId="77777777" w:rsidR="00FA0273" w:rsidRPr="00FA0273" w:rsidRDefault="00FA0273" w:rsidP="00FA0273">
      <w:pPr>
        <w:bidi/>
        <w:jc w:val="both"/>
        <w:rPr>
          <w:rFonts w:cs="David" w:hint="cs"/>
          <w:u w:val="single"/>
          <w:rtl/>
        </w:rPr>
      </w:pPr>
    </w:p>
    <w:p w14:paraId="33CFC6F0" w14:textId="77777777" w:rsidR="00FA0273" w:rsidRPr="00FA0273" w:rsidRDefault="00FA0273" w:rsidP="00FA0273">
      <w:pPr>
        <w:bidi/>
        <w:jc w:val="both"/>
        <w:rPr>
          <w:rFonts w:cs="David" w:hint="cs"/>
          <w:rtl/>
        </w:rPr>
      </w:pPr>
      <w:r w:rsidRPr="00FA0273">
        <w:rPr>
          <w:rFonts w:cs="David" w:hint="cs"/>
          <w:u w:val="single"/>
          <w:rtl/>
        </w:rPr>
        <w:t>ארבל אסטרחן:</w:t>
      </w:r>
    </w:p>
    <w:p w14:paraId="450FAB8C" w14:textId="77777777" w:rsidR="00FA0273" w:rsidRPr="00FA0273" w:rsidRDefault="00FA0273" w:rsidP="00FA0273">
      <w:pPr>
        <w:bidi/>
        <w:jc w:val="both"/>
        <w:rPr>
          <w:rFonts w:cs="David" w:hint="cs"/>
          <w:rtl/>
        </w:rPr>
      </w:pPr>
    </w:p>
    <w:p w14:paraId="0534E2D8" w14:textId="77777777" w:rsidR="00FA0273" w:rsidRPr="00FA0273" w:rsidRDefault="00FA0273" w:rsidP="00FA0273">
      <w:pPr>
        <w:bidi/>
        <w:jc w:val="both"/>
        <w:rPr>
          <w:rFonts w:cs="David" w:hint="cs"/>
          <w:rtl/>
        </w:rPr>
      </w:pPr>
      <w:r w:rsidRPr="00FA0273">
        <w:rPr>
          <w:rFonts w:cs="David" w:hint="cs"/>
          <w:rtl/>
        </w:rPr>
        <w:tab/>
        <w:t xml:space="preserve">מי יכול להצביע? </w:t>
      </w:r>
      <w:r w:rsidRPr="00FA0273">
        <w:rPr>
          <w:rFonts w:cs="David"/>
          <w:rtl/>
        </w:rPr>
        <w:t>–</w:t>
      </w:r>
      <w:r w:rsidRPr="00FA0273">
        <w:rPr>
          <w:rFonts w:cs="David" w:hint="cs"/>
          <w:rtl/>
        </w:rPr>
        <w:t xml:space="preserve"> זו נקודה שנגענו בה בישיבה הקודמת. נשאלה שאלה, האם יש מקום לאפשר גם לתושבי קבע להצביע. ברור שמי שיכול להצביע בבחירות לכנסת, זה גם מה שמקובל, הוא זה שיכול להשתתף במשאל העם. נשאלה שאלה אם צריך לתת זכות לתושבי קבע, אולי באזור שלגביו מתקבלת החלטה שאותה רוצים להביא למשאל עם.</w:t>
      </w:r>
    </w:p>
    <w:p w14:paraId="58EF28CC" w14:textId="77777777" w:rsidR="00FA0273" w:rsidRPr="00FA0273" w:rsidRDefault="00FA0273" w:rsidP="00FA0273">
      <w:pPr>
        <w:bidi/>
        <w:jc w:val="both"/>
        <w:rPr>
          <w:rFonts w:cs="David" w:hint="cs"/>
          <w:rtl/>
        </w:rPr>
      </w:pPr>
    </w:p>
    <w:p w14:paraId="69FCFA04" w14:textId="77777777" w:rsidR="00FA0273" w:rsidRPr="00FA0273" w:rsidRDefault="00FA0273" w:rsidP="00FA0273">
      <w:pPr>
        <w:bidi/>
        <w:jc w:val="both"/>
        <w:rPr>
          <w:rFonts w:cs="David" w:hint="cs"/>
          <w:rtl/>
        </w:rPr>
      </w:pPr>
      <w:r w:rsidRPr="00FA0273">
        <w:rPr>
          <w:rFonts w:cs="David" w:hint="cs"/>
          <w:u w:val="single"/>
          <w:rtl/>
        </w:rPr>
        <w:t>היו"ר דוד טל:</w:t>
      </w:r>
    </w:p>
    <w:p w14:paraId="2910587A" w14:textId="77777777" w:rsidR="00FA0273" w:rsidRPr="00FA0273" w:rsidRDefault="00FA0273" w:rsidP="00FA0273">
      <w:pPr>
        <w:bidi/>
        <w:jc w:val="both"/>
        <w:rPr>
          <w:rFonts w:cs="David" w:hint="cs"/>
          <w:rtl/>
        </w:rPr>
      </w:pPr>
    </w:p>
    <w:p w14:paraId="731EFECF" w14:textId="77777777" w:rsidR="00FA0273" w:rsidRPr="00FA0273" w:rsidRDefault="00FA0273" w:rsidP="00FA0273">
      <w:pPr>
        <w:bidi/>
        <w:jc w:val="both"/>
        <w:rPr>
          <w:rFonts w:cs="David" w:hint="cs"/>
          <w:rtl/>
        </w:rPr>
      </w:pPr>
      <w:r w:rsidRPr="00FA0273">
        <w:rPr>
          <w:rFonts w:cs="David" w:hint="cs"/>
          <w:rtl/>
        </w:rPr>
        <w:tab/>
        <w:t>האם זה מוסכם שמי שזכאי להצביע בבחירות יצביע גם במשאל העם ולא משהו אחר?</w:t>
      </w:r>
    </w:p>
    <w:p w14:paraId="072237C6" w14:textId="77777777" w:rsidR="00FA0273" w:rsidRPr="00FA0273" w:rsidRDefault="00FA0273" w:rsidP="00FA0273">
      <w:pPr>
        <w:bidi/>
        <w:jc w:val="both"/>
        <w:rPr>
          <w:rFonts w:cs="David" w:hint="cs"/>
          <w:rtl/>
        </w:rPr>
      </w:pPr>
    </w:p>
    <w:p w14:paraId="46C2620C" w14:textId="77777777" w:rsidR="00FA0273" w:rsidRPr="00FA0273" w:rsidRDefault="00FA0273" w:rsidP="00FA0273">
      <w:pPr>
        <w:bidi/>
        <w:jc w:val="both"/>
        <w:rPr>
          <w:rFonts w:cs="David" w:hint="cs"/>
          <w:rtl/>
        </w:rPr>
      </w:pPr>
      <w:r w:rsidRPr="00FA0273">
        <w:rPr>
          <w:rFonts w:cs="David" w:hint="cs"/>
          <w:u w:val="single"/>
          <w:rtl/>
        </w:rPr>
        <w:t>מנחם בן-ששון:</w:t>
      </w:r>
    </w:p>
    <w:p w14:paraId="2A384C43" w14:textId="77777777" w:rsidR="00FA0273" w:rsidRPr="00FA0273" w:rsidRDefault="00FA0273" w:rsidP="00FA0273">
      <w:pPr>
        <w:bidi/>
        <w:jc w:val="both"/>
        <w:rPr>
          <w:rFonts w:cs="David" w:hint="cs"/>
          <w:rtl/>
        </w:rPr>
      </w:pPr>
    </w:p>
    <w:p w14:paraId="4CD28161" w14:textId="77777777" w:rsidR="00FA0273" w:rsidRPr="00FA0273" w:rsidRDefault="00FA0273" w:rsidP="00FA0273">
      <w:pPr>
        <w:bidi/>
        <w:jc w:val="both"/>
        <w:rPr>
          <w:rFonts w:cs="David" w:hint="cs"/>
          <w:rtl/>
        </w:rPr>
      </w:pPr>
      <w:r w:rsidRPr="00FA0273">
        <w:rPr>
          <w:rFonts w:cs="David" w:hint="cs"/>
          <w:rtl/>
        </w:rPr>
        <w:tab/>
        <w:t xml:space="preserve"> לא. הייתי רוצה לפחות להסתכל על דוגמאות מקבילות. אני אומר את זה לא מתוך רצון לענות אתכם. ראיתי את החומר מבריטניה, וסיפרתי לכם חוויה שיושב-ראש הוועדה ואני עברנו כשהיינו בתוניס לגבי חרדות של מדינות אחרות באירופה, או לפחות תהיות, האם תושבים שמצביעים בבחירות מוניציפליות רשאים להצביע גם בסוגיות אחרות. זו שאלה שצריך לתת עליה את הדעת.</w:t>
      </w:r>
    </w:p>
    <w:p w14:paraId="42BA3450" w14:textId="77777777" w:rsidR="00FA0273" w:rsidRPr="00FA0273" w:rsidRDefault="00FA0273" w:rsidP="00FA0273">
      <w:pPr>
        <w:bidi/>
        <w:jc w:val="both"/>
        <w:rPr>
          <w:rFonts w:cs="David" w:hint="cs"/>
          <w:rtl/>
        </w:rPr>
      </w:pPr>
    </w:p>
    <w:p w14:paraId="7C75C53D" w14:textId="77777777" w:rsidR="00FA0273" w:rsidRPr="00FA0273" w:rsidRDefault="00FA0273" w:rsidP="00FA0273">
      <w:pPr>
        <w:bidi/>
        <w:jc w:val="both"/>
        <w:rPr>
          <w:rFonts w:cs="David" w:hint="cs"/>
          <w:rtl/>
        </w:rPr>
      </w:pPr>
      <w:r w:rsidRPr="00FA0273">
        <w:rPr>
          <w:rFonts w:cs="David" w:hint="cs"/>
          <w:rtl/>
        </w:rPr>
        <w:tab/>
        <w:t>בפעם הקודמת הבאתי את הדוגמה לא בצורה מפורשת, אני אביא אותה בצורה מפורשת הפעם. לצורך העניין. סיפחנו את רמת הגולן, עשינו את זה כבר פעם, אבל חלק מהאנשים לא קיבלו אזרחות ישראלית. כתוצאה ממשאל העם נעלה עוד שלב אחד בזיקה של רמת הגולן למדינת ישראל, הם יהיו מחר האזרחים. בירושלים, למשל, זו שאלה קריטית, יש אנשים שלא מחזיקים תעודות זהות כחולות והם מצביעים לבחירות המוניציפליות.</w:t>
      </w:r>
    </w:p>
    <w:p w14:paraId="4D1CAFBE" w14:textId="77777777" w:rsidR="00FA0273" w:rsidRPr="00FA0273" w:rsidRDefault="00FA0273" w:rsidP="00FA0273">
      <w:pPr>
        <w:bidi/>
        <w:jc w:val="both"/>
        <w:rPr>
          <w:rFonts w:cs="David" w:hint="cs"/>
          <w:rtl/>
        </w:rPr>
      </w:pPr>
    </w:p>
    <w:p w14:paraId="608EEC28" w14:textId="77777777" w:rsidR="00FA0273" w:rsidRDefault="00FA0273" w:rsidP="00FA0273">
      <w:pPr>
        <w:bidi/>
        <w:jc w:val="both"/>
        <w:rPr>
          <w:rFonts w:cs="David" w:hint="cs"/>
          <w:u w:val="single"/>
          <w:rtl/>
        </w:rPr>
      </w:pPr>
    </w:p>
    <w:p w14:paraId="66069617" w14:textId="77777777" w:rsidR="00FA0273" w:rsidRDefault="00FA0273" w:rsidP="00FA0273">
      <w:pPr>
        <w:bidi/>
        <w:jc w:val="both"/>
        <w:rPr>
          <w:rFonts w:cs="David" w:hint="cs"/>
          <w:u w:val="single"/>
          <w:rtl/>
        </w:rPr>
      </w:pPr>
    </w:p>
    <w:p w14:paraId="25B8EF36" w14:textId="77777777" w:rsidR="00FA0273" w:rsidRDefault="00FA0273" w:rsidP="00FA0273">
      <w:pPr>
        <w:bidi/>
        <w:jc w:val="both"/>
        <w:rPr>
          <w:rFonts w:cs="David" w:hint="cs"/>
          <w:u w:val="single"/>
          <w:rtl/>
        </w:rPr>
      </w:pPr>
    </w:p>
    <w:p w14:paraId="42BDB1F3" w14:textId="77777777" w:rsidR="00FA0273" w:rsidRPr="00FA0273" w:rsidRDefault="00FA0273" w:rsidP="00FA0273">
      <w:pPr>
        <w:bidi/>
        <w:jc w:val="both"/>
        <w:rPr>
          <w:rFonts w:cs="David" w:hint="cs"/>
          <w:rtl/>
        </w:rPr>
      </w:pPr>
      <w:r w:rsidRPr="00FA0273">
        <w:rPr>
          <w:rFonts w:cs="David" w:hint="cs"/>
          <w:u w:val="single"/>
          <w:rtl/>
        </w:rPr>
        <w:t>יצחק לוי:</w:t>
      </w:r>
    </w:p>
    <w:p w14:paraId="02608E20" w14:textId="77777777" w:rsidR="00FA0273" w:rsidRPr="00FA0273" w:rsidRDefault="00FA0273" w:rsidP="00FA0273">
      <w:pPr>
        <w:bidi/>
        <w:jc w:val="both"/>
        <w:rPr>
          <w:rFonts w:cs="David" w:hint="cs"/>
          <w:rtl/>
        </w:rPr>
      </w:pPr>
    </w:p>
    <w:p w14:paraId="4D3902BE" w14:textId="77777777" w:rsidR="00FA0273" w:rsidRPr="00FA0273" w:rsidRDefault="00FA0273" w:rsidP="00FA0273">
      <w:pPr>
        <w:bidi/>
        <w:jc w:val="both"/>
        <w:rPr>
          <w:rFonts w:cs="David" w:hint="cs"/>
          <w:rtl/>
        </w:rPr>
      </w:pPr>
      <w:r w:rsidRPr="00FA0273">
        <w:rPr>
          <w:rFonts w:cs="David" w:hint="cs"/>
          <w:rtl/>
        </w:rPr>
        <w:tab/>
        <w:t xml:space="preserve"> התשובה לעניין הזה, שהחוק הזה בא לומר האם משנים או לא משנים את המצב. כרגע המצב הוא, שהשטחים האלה הם חלקים ממדינת ישראל. אתה רוצה לשנות, אתה צריך לשאול את אזרחי המדינה.</w:t>
      </w:r>
    </w:p>
    <w:p w14:paraId="1F2B17CF" w14:textId="77777777" w:rsidR="00FA0273" w:rsidRPr="00FA0273" w:rsidRDefault="00FA0273" w:rsidP="00FA0273">
      <w:pPr>
        <w:bidi/>
        <w:jc w:val="both"/>
        <w:rPr>
          <w:rFonts w:cs="David" w:hint="cs"/>
          <w:rtl/>
        </w:rPr>
      </w:pPr>
    </w:p>
    <w:p w14:paraId="533D1014" w14:textId="77777777" w:rsidR="00FA0273" w:rsidRPr="00FA0273" w:rsidRDefault="00FA0273" w:rsidP="00FA0273">
      <w:pPr>
        <w:bidi/>
        <w:jc w:val="both"/>
        <w:rPr>
          <w:rFonts w:cs="David" w:hint="cs"/>
          <w:rtl/>
        </w:rPr>
      </w:pPr>
      <w:r w:rsidRPr="00FA0273">
        <w:rPr>
          <w:rFonts w:cs="David" w:hint="cs"/>
          <w:u w:val="single"/>
          <w:rtl/>
        </w:rPr>
        <w:t>מנחם בן-ששון:</w:t>
      </w:r>
    </w:p>
    <w:p w14:paraId="689EABBA" w14:textId="77777777" w:rsidR="00FA0273" w:rsidRPr="00FA0273" w:rsidRDefault="00FA0273" w:rsidP="00FA0273">
      <w:pPr>
        <w:bidi/>
        <w:jc w:val="both"/>
        <w:rPr>
          <w:rFonts w:cs="David" w:hint="cs"/>
          <w:rtl/>
        </w:rPr>
      </w:pPr>
    </w:p>
    <w:p w14:paraId="2A2EDDF5" w14:textId="77777777" w:rsidR="00FA0273" w:rsidRPr="00FA0273" w:rsidRDefault="00FA0273" w:rsidP="00FA0273">
      <w:pPr>
        <w:bidi/>
        <w:jc w:val="both"/>
        <w:rPr>
          <w:rFonts w:cs="David" w:hint="cs"/>
          <w:rtl/>
        </w:rPr>
      </w:pPr>
      <w:r w:rsidRPr="00FA0273">
        <w:rPr>
          <w:rFonts w:cs="David" w:hint="cs"/>
          <w:rtl/>
        </w:rPr>
        <w:tab/>
        <w:t xml:space="preserve"> אמת, אבל צריך לשאול גם את האנשים שה-</w:t>
      </w:r>
      <w:r w:rsidRPr="00FA0273">
        <w:rPr>
          <w:rFonts w:cs="David"/>
        </w:rPr>
        <w:t>output</w:t>
      </w:r>
      <w:r w:rsidRPr="00FA0273">
        <w:rPr>
          <w:rFonts w:cs="David" w:hint="cs"/>
          <w:rtl/>
        </w:rPr>
        <w:t xml:space="preserve"> של המשאל באופן אוטומטי יש לו השפעה עליהם.</w:t>
      </w:r>
    </w:p>
    <w:p w14:paraId="6305BC3F" w14:textId="77777777" w:rsidR="00FA0273" w:rsidRPr="00FA0273" w:rsidRDefault="00FA0273" w:rsidP="00FA0273">
      <w:pPr>
        <w:bidi/>
        <w:jc w:val="both"/>
        <w:rPr>
          <w:rFonts w:cs="David" w:hint="cs"/>
          <w:rtl/>
        </w:rPr>
      </w:pPr>
    </w:p>
    <w:p w14:paraId="6E139839" w14:textId="77777777" w:rsidR="00FA0273" w:rsidRPr="00FA0273" w:rsidRDefault="00FA0273" w:rsidP="00FA0273">
      <w:pPr>
        <w:bidi/>
        <w:jc w:val="both"/>
        <w:rPr>
          <w:rFonts w:cs="David" w:hint="cs"/>
          <w:rtl/>
        </w:rPr>
      </w:pPr>
      <w:r w:rsidRPr="00FA0273">
        <w:rPr>
          <w:rFonts w:cs="David" w:hint="cs"/>
          <w:u w:val="single"/>
          <w:rtl/>
        </w:rPr>
        <w:t>היו"ר דוד טל:</w:t>
      </w:r>
    </w:p>
    <w:p w14:paraId="00C3ACA9" w14:textId="77777777" w:rsidR="00FA0273" w:rsidRPr="00FA0273" w:rsidRDefault="00FA0273" w:rsidP="00FA0273">
      <w:pPr>
        <w:bidi/>
        <w:jc w:val="both"/>
        <w:rPr>
          <w:rFonts w:cs="David" w:hint="cs"/>
          <w:rtl/>
        </w:rPr>
      </w:pPr>
    </w:p>
    <w:p w14:paraId="6DC37CE0" w14:textId="77777777" w:rsidR="00FA0273" w:rsidRPr="00FA0273" w:rsidRDefault="00FA0273" w:rsidP="00FA0273">
      <w:pPr>
        <w:bidi/>
        <w:jc w:val="both"/>
        <w:rPr>
          <w:rFonts w:cs="David" w:hint="cs"/>
          <w:rtl/>
        </w:rPr>
      </w:pPr>
      <w:r w:rsidRPr="00FA0273">
        <w:rPr>
          <w:rFonts w:cs="David" w:hint="cs"/>
          <w:rtl/>
        </w:rPr>
        <w:tab/>
        <w:t>לכשיהיו אזרחים, נשאל אותם.</w:t>
      </w:r>
    </w:p>
    <w:p w14:paraId="7F9A8107" w14:textId="77777777" w:rsidR="00FA0273" w:rsidRPr="00FA0273" w:rsidRDefault="00FA0273" w:rsidP="00FA0273">
      <w:pPr>
        <w:bidi/>
        <w:jc w:val="both"/>
        <w:rPr>
          <w:rFonts w:cs="David" w:hint="cs"/>
          <w:rtl/>
        </w:rPr>
      </w:pPr>
    </w:p>
    <w:p w14:paraId="6554E53F" w14:textId="77777777" w:rsidR="00FA0273" w:rsidRPr="00FA0273" w:rsidRDefault="00FA0273" w:rsidP="00FA0273">
      <w:pPr>
        <w:bidi/>
        <w:jc w:val="both"/>
        <w:rPr>
          <w:rFonts w:cs="David" w:hint="cs"/>
          <w:rtl/>
        </w:rPr>
      </w:pPr>
      <w:r w:rsidRPr="00FA0273">
        <w:rPr>
          <w:rFonts w:cs="David" w:hint="cs"/>
          <w:u w:val="single"/>
          <w:rtl/>
        </w:rPr>
        <w:t>יצחק לוי:</w:t>
      </w:r>
    </w:p>
    <w:p w14:paraId="04EB9DE6" w14:textId="77777777" w:rsidR="00FA0273" w:rsidRPr="00FA0273" w:rsidRDefault="00FA0273" w:rsidP="00FA0273">
      <w:pPr>
        <w:bidi/>
        <w:jc w:val="both"/>
        <w:rPr>
          <w:rFonts w:cs="David" w:hint="cs"/>
          <w:rtl/>
        </w:rPr>
      </w:pPr>
    </w:p>
    <w:p w14:paraId="5E152545" w14:textId="77777777" w:rsidR="00FA0273" w:rsidRPr="00FA0273" w:rsidRDefault="00FA0273" w:rsidP="00FA0273">
      <w:pPr>
        <w:bidi/>
        <w:jc w:val="both"/>
        <w:rPr>
          <w:rFonts w:cs="David" w:hint="cs"/>
          <w:rtl/>
        </w:rPr>
      </w:pPr>
      <w:r w:rsidRPr="00FA0273">
        <w:rPr>
          <w:rFonts w:cs="David" w:hint="cs"/>
          <w:rtl/>
        </w:rPr>
        <w:tab/>
        <w:t xml:space="preserve"> אפשר לשאול אותם בצורה מייעצת.</w:t>
      </w:r>
    </w:p>
    <w:p w14:paraId="6C43A20E" w14:textId="77777777" w:rsidR="00FA0273" w:rsidRPr="00FA0273" w:rsidRDefault="00FA0273" w:rsidP="00FA0273">
      <w:pPr>
        <w:bidi/>
        <w:jc w:val="both"/>
        <w:rPr>
          <w:rFonts w:cs="David" w:hint="cs"/>
          <w:rtl/>
        </w:rPr>
      </w:pPr>
    </w:p>
    <w:p w14:paraId="79ACD2B1" w14:textId="77777777" w:rsidR="00FA0273" w:rsidRPr="00FA0273" w:rsidRDefault="00FA0273" w:rsidP="00FA0273">
      <w:pPr>
        <w:bidi/>
        <w:jc w:val="both"/>
        <w:rPr>
          <w:rFonts w:cs="David" w:hint="cs"/>
          <w:rtl/>
        </w:rPr>
      </w:pPr>
      <w:r w:rsidRPr="00FA0273">
        <w:rPr>
          <w:rFonts w:cs="David" w:hint="cs"/>
          <w:u w:val="single"/>
          <w:rtl/>
        </w:rPr>
        <w:t>מנחם בן-ששון:</w:t>
      </w:r>
    </w:p>
    <w:p w14:paraId="761BC7CF" w14:textId="77777777" w:rsidR="00FA0273" w:rsidRPr="00FA0273" w:rsidRDefault="00FA0273" w:rsidP="00FA0273">
      <w:pPr>
        <w:bidi/>
        <w:jc w:val="both"/>
        <w:rPr>
          <w:rFonts w:cs="David" w:hint="cs"/>
          <w:rtl/>
        </w:rPr>
      </w:pPr>
    </w:p>
    <w:p w14:paraId="22CD459D" w14:textId="77777777" w:rsidR="00FA0273" w:rsidRPr="00FA0273" w:rsidRDefault="00FA0273" w:rsidP="00FA0273">
      <w:pPr>
        <w:bidi/>
        <w:jc w:val="both"/>
        <w:rPr>
          <w:rFonts w:cs="David" w:hint="cs"/>
          <w:rtl/>
        </w:rPr>
      </w:pPr>
      <w:r w:rsidRPr="00FA0273">
        <w:rPr>
          <w:rFonts w:cs="David" w:hint="cs"/>
          <w:rtl/>
        </w:rPr>
        <w:tab/>
        <w:t xml:space="preserve"> יש לרב לוי הצעה מרוככת, ההצעה שלי נשארת בעינה. אני לא רוצה להתעקש, אני מעוניין לשמוע מה קורה בצרפת, מה קורה בשווייץ. מה קורה בשוויץ זו שאלה קריטית.</w:t>
      </w:r>
    </w:p>
    <w:p w14:paraId="37F463CA" w14:textId="77777777" w:rsidR="00FA0273" w:rsidRDefault="00FA0273" w:rsidP="00FA0273">
      <w:pPr>
        <w:bidi/>
        <w:jc w:val="both"/>
        <w:rPr>
          <w:rFonts w:cs="David" w:hint="cs"/>
          <w:u w:val="single"/>
          <w:rtl/>
        </w:rPr>
      </w:pPr>
    </w:p>
    <w:p w14:paraId="35A5085C" w14:textId="77777777" w:rsidR="00FA0273" w:rsidRPr="00FA0273" w:rsidRDefault="00FA0273" w:rsidP="00FA0273">
      <w:pPr>
        <w:bidi/>
        <w:jc w:val="both"/>
        <w:rPr>
          <w:rFonts w:cs="David" w:hint="cs"/>
          <w:rtl/>
        </w:rPr>
      </w:pPr>
      <w:r w:rsidRPr="00FA0273">
        <w:rPr>
          <w:rFonts w:cs="David" w:hint="cs"/>
          <w:u w:val="single"/>
          <w:rtl/>
        </w:rPr>
        <w:t>משה שרוני:</w:t>
      </w:r>
    </w:p>
    <w:p w14:paraId="173E924F" w14:textId="77777777" w:rsidR="00FA0273" w:rsidRPr="00FA0273" w:rsidRDefault="00FA0273" w:rsidP="00FA0273">
      <w:pPr>
        <w:bidi/>
        <w:jc w:val="both"/>
        <w:rPr>
          <w:rFonts w:cs="David" w:hint="cs"/>
          <w:rtl/>
        </w:rPr>
      </w:pPr>
    </w:p>
    <w:p w14:paraId="567F8EDB" w14:textId="77777777" w:rsidR="00FA0273" w:rsidRPr="00FA0273" w:rsidRDefault="00FA0273" w:rsidP="00FA0273">
      <w:pPr>
        <w:bidi/>
        <w:jc w:val="both"/>
        <w:rPr>
          <w:rFonts w:cs="David" w:hint="cs"/>
          <w:rtl/>
        </w:rPr>
      </w:pPr>
      <w:r w:rsidRPr="00FA0273">
        <w:rPr>
          <w:rFonts w:cs="David" w:hint="cs"/>
          <w:rtl/>
        </w:rPr>
        <w:tab/>
        <w:t xml:space="preserve"> מי שהוא לא אזרח ישראל, אי אפשר לתת לו להצביע.</w:t>
      </w:r>
    </w:p>
    <w:p w14:paraId="76983D33" w14:textId="77777777" w:rsidR="00FA0273" w:rsidRPr="00FA0273" w:rsidRDefault="00FA0273" w:rsidP="00FA0273">
      <w:pPr>
        <w:bidi/>
        <w:jc w:val="both"/>
        <w:rPr>
          <w:rFonts w:cs="David" w:hint="cs"/>
          <w:rtl/>
        </w:rPr>
      </w:pPr>
    </w:p>
    <w:p w14:paraId="4970BEF8" w14:textId="77777777" w:rsidR="00FA0273" w:rsidRPr="00FA0273" w:rsidRDefault="00FA0273" w:rsidP="00FA0273">
      <w:pPr>
        <w:bidi/>
        <w:jc w:val="both"/>
        <w:rPr>
          <w:rFonts w:cs="David" w:hint="cs"/>
          <w:rtl/>
        </w:rPr>
      </w:pPr>
      <w:r w:rsidRPr="00FA0273">
        <w:rPr>
          <w:rFonts w:cs="David" w:hint="cs"/>
          <w:u w:val="single"/>
          <w:rtl/>
        </w:rPr>
        <w:t>גדעון סער:</w:t>
      </w:r>
    </w:p>
    <w:p w14:paraId="055B0A3D" w14:textId="77777777" w:rsidR="00FA0273" w:rsidRPr="00FA0273" w:rsidRDefault="00FA0273" w:rsidP="00FA0273">
      <w:pPr>
        <w:bidi/>
        <w:jc w:val="both"/>
        <w:rPr>
          <w:rFonts w:cs="David" w:hint="cs"/>
          <w:rtl/>
        </w:rPr>
      </w:pPr>
    </w:p>
    <w:p w14:paraId="10A466FB" w14:textId="77777777" w:rsidR="00FA0273" w:rsidRPr="00FA0273" w:rsidRDefault="00FA0273" w:rsidP="00FA0273">
      <w:pPr>
        <w:bidi/>
        <w:jc w:val="both"/>
        <w:rPr>
          <w:rFonts w:cs="David" w:hint="cs"/>
          <w:rtl/>
        </w:rPr>
      </w:pPr>
      <w:r w:rsidRPr="00FA0273">
        <w:rPr>
          <w:rFonts w:cs="David" w:hint="cs"/>
          <w:rtl/>
        </w:rPr>
        <w:tab/>
        <w:t xml:space="preserve"> מי שהוא לא אזרח </w:t>
      </w:r>
      <w:r w:rsidRPr="00FA0273">
        <w:rPr>
          <w:rFonts w:cs="David"/>
          <w:rtl/>
        </w:rPr>
        <w:t>–</w:t>
      </w:r>
      <w:r w:rsidRPr="00FA0273">
        <w:rPr>
          <w:rFonts w:cs="David" w:hint="cs"/>
          <w:rtl/>
        </w:rPr>
        <w:t xml:space="preserve"> אין סיבה.</w:t>
      </w:r>
    </w:p>
    <w:p w14:paraId="0E0F7418" w14:textId="77777777" w:rsidR="00FA0273" w:rsidRPr="00FA0273" w:rsidRDefault="00FA0273" w:rsidP="00FA0273">
      <w:pPr>
        <w:bidi/>
        <w:jc w:val="both"/>
        <w:rPr>
          <w:rFonts w:cs="David" w:hint="cs"/>
          <w:rtl/>
        </w:rPr>
      </w:pPr>
    </w:p>
    <w:p w14:paraId="01E56615" w14:textId="77777777" w:rsidR="00FA0273" w:rsidRPr="00FA0273" w:rsidRDefault="00FA0273" w:rsidP="00FA0273">
      <w:pPr>
        <w:bidi/>
        <w:jc w:val="both"/>
        <w:rPr>
          <w:rFonts w:cs="David" w:hint="cs"/>
          <w:rtl/>
        </w:rPr>
      </w:pPr>
      <w:r w:rsidRPr="00FA0273">
        <w:rPr>
          <w:rFonts w:cs="David" w:hint="cs"/>
          <w:u w:val="single"/>
          <w:rtl/>
        </w:rPr>
        <w:t>משה שרוני:</w:t>
      </w:r>
    </w:p>
    <w:p w14:paraId="5889F14B" w14:textId="77777777" w:rsidR="00FA0273" w:rsidRPr="00FA0273" w:rsidRDefault="00FA0273" w:rsidP="00FA0273">
      <w:pPr>
        <w:bidi/>
        <w:jc w:val="both"/>
        <w:rPr>
          <w:rFonts w:cs="David" w:hint="cs"/>
          <w:rtl/>
        </w:rPr>
      </w:pPr>
    </w:p>
    <w:p w14:paraId="3EFAB6E5" w14:textId="77777777" w:rsidR="00FA0273" w:rsidRPr="00FA0273" w:rsidRDefault="00FA0273" w:rsidP="00FA0273">
      <w:pPr>
        <w:bidi/>
        <w:jc w:val="both"/>
        <w:rPr>
          <w:rFonts w:cs="David" w:hint="cs"/>
          <w:rtl/>
        </w:rPr>
      </w:pPr>
      <w:r w:rsidRPr="00FA0273">
        <w:rPr>
          <w:rFonts w:cs="David" w:hint="cs"/>
          <w:rtl/>
        </w:rPr>
        <w:tab/>
        <w:t>הוא לא אזרח, אין לו שום זכות.</w:t>
      </w:r>
    </w:p>
    <w:p w14:paraId="33474835" w14:textId="77777777" w:rsidR="00FA0273" w:rsidRPr="00FA0273" w:rsidRDefault="00FA0273" w:rsidP="00FA0273">
      <w:pPr>
        <w:bidi/>
        <w:jc w:val="both"/>
        <w:rPr>
          <w:rFonts w:cs="David" w:hint="cs"/>
          <w:rtl/>
        </w:rPr>
      </w:pPr>
    </w:p>
    <w:p w14:paraId="50A9EB00" w14:textId="77777777" w:rsidR="00FA0273" w:rsidRPr="00FA0273" w:rsidRDefault="00FA0273" w:rsidP="00FA0273">
      <w:pPr>
        <w:bidi/>
        <w:jc w:val="both"/>
        <w:rPr>
          <w:rFonts w:cs="David" w:hint="cs"/>
          <w:rtl/>
        </w:rPr>
      </w:pPr>
      <w:r w:rsidRPr="00FA0273">
        <w:rPr>
          <w:rFonts w:cs="David" w:hint="cs"/>
          <w:u w:val="single"/>
          <w:rtl/>
        </w:rPr>
        <w:t>מנחם בן-ששון:</w:t>
      </w:r>
    </w:p>
    <w:p w14:paraId="21A93F5C" w14:textId="77777777" w:rsidR="00FA0273" w:rsidRPr="00FA0273" w:rsidRDefault="00FA0273" w:rsidP="00FA0273">
      <w:pPr>
        <w:bidi/>
        <w:jc w:val="both"/>
        <w:rPr>
          <w:rFonts w:cs="David" w:hint="cs"/>
          <w:rtl/>
        </w:rPr>
      </w:pPr>
    </w:p>
    <w:p w14:paraId="74F07686" w14:textId="77777777" w:rsidR="00FA0273" w:rsidRPr="00FA0273" w:rsidRDefault="00FA0273" w:rsidP="00FA0273">
      <w:pPr>
        <w:bidi/>
        <w:jc w:val="both"/>
        <w:rPr>
          <w:rFonts w:cs="David" w:hint="cs"/>
          <w:rtl/>
        </w:rPr>
      </w:pPr>
      <w:r w:rsidRPr="00FA0273">
        <w:rPr>
          <w:rFonts w:cs="David" w:hint="cs"/>
          <w:rtl/>
        </w:rPr>
        <w:tab/>
        <w:t xml:space="preserve"> אתה נותן לו בבחירות מוניציפאליות.</w:t>
      </w:r>
    </w:p>
    <w:p w14:paraId="47FFE52C" w14:textId="77777777" w:rsidR="00FA0273" w:rsidRPr="00FA0273" w:rsidRDefault="00FA0273" w:rsidP="00FA0273">
      <w:pPr>
        <w:bidi/>
        <w:jc w:val="both"/>
        <w:rPr>
          <w:rFonts w:cs="David" w:hint="cs"/>
          <w:rtl/>
        </w:rPr>
      </w:pPr>
    </w:p>
    <w:p w14:paraId="3F079171" w14:textId="77777777" w:rsidR="00FA0273" w:rsidRPr="00FA0273" w:rsidRDefault="00FA0273" w:rsidP="00FA0273">
      <w:pPr>
        <w:bidi/>
        <w:jc w:val="both"/>
        <w:rPr>
          <w:rFonts w:cs="David" w:hint="cs"/>
          <w:rtl/>
        </w:rPr>
      </w:pPr>
      <w:r w:rsidRPr="00FA0273">
        <w:rPr>
          <w:rFonts w:cs="David" w:hint="cs"/>
          <w:u w:val="single"/>
          <w:rtl/>
        </w:rPr>
        <w:t>משה שרוני:</w:t>
      </w:r>
    </w:p>
    <w:p w14:paraId="20636854" w14:textId="77777777" w:rsidR="00FA0273" w:rsidRPr="00FA0273" w:rsidRDefault="00FA0273" w:rsidP="00FA0273">
      <w:pPr>
        <w:bidi/>
        <w:jc w:val="both"/>
        <w:rPr>
          <w:rFonts w:cs="David" w:hint="cs"/>
          <w:rtl/>
        </w:rPr>
      </w:pPr>
    </w:p>
    <w:p w14:paraId="20A634E9" w14:textId="77777777" w:rsidR="00FA0273" w:rsidRPr="00FA0273" w:rsidRDefault="00FA0273" w:rsidP="00FA0273">
      <w:pPr>
        <w:bidi/>
        <w:jc w:val="both"/>
        <w:rPr>
          <w:rFonts w:cs="David" w:hint="cs"/>
          <w:rtl/>
        </w:rPr>
      </w:pPr>
      <w:r w:rsidRPr="00FA0273">
        <w:rPr>
          <w:rFonts w:cs="David" w:hint="cs"/>
          <w:rtl/>
        </w:rPr>
        <w:tab/>
        <w:t>הוא לא אזרח ישראל, בואו לא נשווה עם הבחירות המוניצפליות, באמת. לא יכול להיות שלאזרח לא ישראלי תהיה זכות לבחור. איפה זה נשמע?</w:t>
      </w:r>
    </w:p>
    <w:p w14:paraId="234892AE" w14:textId="77777777" w:rsidR="00FA0273" w:rsidRPr="00FA0273" w:rsidRDefault="00FA0273" w:rsidP="00FA0273">
      <w:pPr>
        <w:bidi/>
        <w:jc w:val="both"/>
        <w:rPr>
          <w:rFonts w:cs="David" w:hint="cs"/>
          <w:rtl/>
        </w:rPr>
      </w:pPr>
    </w:p>
    <w:p w14:paraId="322FF45B" w14:textId="77777777" w:rsidR="00FA0273" w:rsidRPr="00FA0273" w:rsidRDefault="00FA0273" w:rsidP="00FA0273">
      <w:pPr>
        <w:bidi/>
        <w:jc w:val="both"/>
        <w:rPr>
          <w:rFonts w:cs="David" w:hint="cs"/>
          <w:rtl/>
        </w:rPr>
      </w:pPr>
      <w:r w:rsidRPr="00FA0273">
        <w:rPr>
          <w:rFonts w:cs="David" w:hint="cs"/>
          <w:u w:val="single"/>
          <w:rtl/>
        </w:rPr>
        <w:t>היו"ר דוד טל:</w:t>
      </w:r>
    </w:p>
    <w:p w14:paraId="74BE040C" w14:textId="77777777" w:rsidR="00FA0273" w:rsidRPr="00FA0273" w:rsidRDefault="00FA0273" w:rsidP="00FA0273">
      <w:pPr>
        <w:bidi/>
        <w:jc w:val="both"/>
        <w:rPr>
          <w:rFonts w:cs="David" w:hint="cs"/>
          <w:rtl/>
        </w:rPr>
      </w:pPr>
    </w:p>
    <w:p w14:paraId="38AE3B05" w14:textId="77777777" w:rsidR="00FA0273" w:rsidRPr="00FA0273" w:rsidRDefault="00FA0273" w:rsidP="00FA0273">
      <w:pPr>
        <w:bidi/>
        <w:jc w:val="both"/>
        <w:rPr>
          <w:rFonts w:cs="David" w:hint="cs"/>
          <w:rtl/>
        </w:rPr>
      </w:pPr>
      <w:r w:rsidRPr="00FA0273">
        <w:rPr>
          <w:rFonts w:cs="David" w:hint="cs"/>
          <w:rtl/>
        </w:rPr>
        <w:tab/>
        <w:t>לא רק זאת, יכול להיווצר מצב שאותו תושב דרוזי במשאל עם ששייך לירושלים, פתאום יגידו שגם הוא אולי יצביע, לא רק כשמדובר בשטח היכן שהוא מתגורר. נבדוק גם את הנושא הזה. אם תרצה, אדוני יוכל להגיש הסתייגות בנושא הזה.</w:t>
      </w:r>
    </w:p>
    <w:p w14:paraId="0F1AEFA2" w14:textId="77777777" w:rsidR="00FA0273" w:rsidRPr="00FA0273" w:rsidRDefault="00FA0273" w:rsidP="00FA0273">
      <w:pPr>
        <w:bidi/>
        <w:jc w:val="both"/>
        <w:rPr>
          <w:rFonts w:cs="David" w:hint="cs"/>
          <w:rtl/>
        </w:rPr>
      </w:pPr>
    </w:p>
    <w:p w14:paraId="1767D1E7" w14:textId="77777777" w:rsidR="00FA0273" w:rsidRPr="00FA0273" w:rsidRDefault="00FA0273" w:rsidP="00FA0273">
      <w:pPr>
        <w:bidi/>
        <w:jc w:val="both"/>
        <w:rPr>
          <w:rFonts w:cs="David" w:hint="cs"/>
          <w:rtl/>
        </w:rPr>
      </w:pPr>
      <w:r w:rsidRPr="00FA0273">
        <w:rPr>
          <w:rFonts w:cs="David" w:hint="cs"/>
          <w:u w:val="single"/>
          <w:rtl/>
        </w:rPr>
        <w:t>מנחם בן-ששון:</w:t>
      </w:r>
    </w:p>
    <w:p w14:paraId="04EC394D" w14:textId="77777777" w:rsidR="00FA0273" w:rsidRPr="00FA0273" w:rsidRDefault="00FA0273" w:rsidP="00FA0273">
      <w:pPr>
        <w:bidi/>
        <w:jc w:val="both"/>
        <w:rPr>
          <w:rFonts w:cs="David" w:hint="cs"/>
          <w:rtl/>
        </w:rPr>
      </w:pPr>
    </w:p>
    <w:p w14:paraId="755F0328" w14:textId="77777777" w:rsidR="00FA0273" w:rsidRPr="00FA0273" w:rsidRDefault="00FA0273" w:rsidP="00FA0273">
      <w:pPr>
        <w:bidi/>
        <w:jc w:val="both"/>
        <w:rPr>
          <w:rFonts w:cs="David" w:hint="cs"/>
          <w:rtl/>
        </w:rPr>
      </w:pPr>
      <w:r w:rsidRPr="00FA0273">
        <w:rPr>
          <w:rFonts w:cs="David" w:hint="cs"/>
          <w:rtl/>
        </w:rPr>
        <w:tab/>
        <w:t xml:space="preserve"> אני רוצה לקרוא, לא אכפת לי לקרוא או לשמוע.</w:t>
      </w:r>
    </w:p>
    <w:p w14:paraId="5908FA9C" w14:textId="77777777" w:rsidR="00FA0273" w:rsidRPr="00FA0273" w:rsidRDefault="00FA0273" w:rsidP="00FA0273">
      <w:pPr>
        <w:bidi/>
        <w:jc w:val="both"/>
        <w:rPr>
          <w:rFonts w:cs="David" w:hint="cs"/>
          <w:rtl/>
        </w:rPr>
      </w:pPr>
    </w:p>
    <w:p w14:paraId="48830DDC" w14:textId="77777777" w:rsidR="00FA0273" w:rsidRDefault="00FA0273" w:rsidP="00FA0273">
      <w:pPr>
        <w:bidi/>
        <w:jc w:val="both"/>
        <w:rPr>
          <w:rFonts w:cs="David" w:hint="cs"/>
          <w:u w:val="single"/>
          <w:rtl/>
        </w:rPr>
      </w:pPr>
    </w:p>
    <w:p w14:paraId="66B78CEF" w14:textId="77777777" w:rsidR="00FA0273" w:rsidRDefault="00FA0273" w:rsidP="00FA0273">
      <w:pPr>
        <w:bidi/>
        <w:jc w:val="both"/>
        <w:rPr>
          <w:rFonts w:cs="David" w:hint="cs"/>
          <w:u w:val="single"/>
          <w:rtl/>
        </w:rPr>
      </w:pPr>
    </w:p>
    <w:p w14:paraId="2AA688C3" w14:textId="77777777" w:rsidR="00FA0273" w:rsidRPr="00FA0273" w:rsidRDefault="00FA0273" w:rsidP="00FA0273">
      <w:pPr>
        <w:bidi/>
        <w:jc w:val="both"/>
        <w:rPr>
          <w:rFonts w:cs="David" w:hint="cs"/>
          <w:rtl/>
        </w:rPr>
      </w:pPr>
      <w:r w:rsidRPr="00FA0273">
        <w:rPr>
          <w:rFonts w:cs="David" w:hint="cs"/>
          <w:u w:val="single"/>
          <w:rtl/>
        </w:rPr>
        <w:t>יצחק לוי:</w:t>
      </w:r>
    </w:p>
    <w:p w14:paraId="51D975CF" w14:textId="77777777" w:rsidR="00FA0273" w:rsidRPr="00FA0273" w:rsidRDefault="00FA0273" w:rsidP="00FA0273">
      <w:pPr>
        <w:bidi/>
        <w:jc w:val="both"/>
        <w:rPr>
          <w:rFonts w:cs="David" w:hint="cs"/>
          <w:rtl/>
        </w:rPr>
      </w:pPr>
    </w:p>
    <w:p w14:paraId="1E895F4B" w14:textId="77777777" w:rsidR="00FA0273" w:rsidRPr="00FA0273" w:rsidRDefault="00FA0273" w:rsidP="00FA0273">
      <w:pPr>
        <w:bidi/>
        <w:jc w:val="both"/>
        <w:rPr>
          <w:rFonts w:cs="David" w:hint="cs"/>
          <w:rtl/>
        </w:rPr>
      </w:pPr>
      <w:r w:rsidRPr="00FA0273">
        <w:rPr>
          <w:rFonts w:cs="David" w:hint="cs"/>
          <w:rtl/>
        </w:rPr>
        <w:tab/>
        <w:t xml:space="preserve"> בקריאה הראשונה אין הסתייגויות.</w:t>
      </w:r>
    </w:p>
    <w:p w14:paraId="1719729A" w14:textId="77777777" w:rsidR="00FA0273" w:rsidRPr="00FA0273" w:rsidRDefault="00FA0273" w:rsidP="00FA0273">
      <w:pPr>
        <w:bidi/>
        <w:jc w:val="both"/>
        <w:rPr>
          <w:rFonts w:cs="David" w:hint="cs"/>
          <w:rtl/>
        </w:rPr>
      </w:pPr>
    </w:p>
    <w:p w14:paraId="464E33D2" w14:textId="77777777" w:rsidR="00FA0273" w:rsidRPr="00FA0273" w:rsidRDefault="00FA0273" w:rsidP="00FA0273">
      <w:pPr>
        <w:bidi/>
        <w:jc w:val="both"/>
        <w:rPr>
          <w:rFonts w:cs="David" w:hint="cs"/>
          <w:rtl/>
        </w:rPr>
      </w:pPr>
      <w:r w:rsidRPr="00FA0273">
        <w:rPr>
          <w:rFonts w:cs="David" w:hint="cs"/>
          <w:u w:val="single"/>
          <w:rtl/>
        </w:rPr>
        <w:t>היו"ר דוד טל:</w:t>
      </w:r>
    </w:p>
    <w:p w14:paraId="4126C9C5" w14:textId="77777777" w:rsidR="00FA0273" w:rsidRPr="00FA0273" w:rsidRDefault="00FA0273" w:rsidP="00FA0273">
      <w:pPr>
        <w:bidi/>
        <w:jc w:val="both"/>
        <w:rPr>
          <w:rFonts w:cs="David" w:hint="cs"/>
          <w:rtl/>
        </w:rPr>
      </w:pPr>
    </w:p>
    <w:p w14:paraId="0817532D" w14:textId="77777777" w:rsidR="00FA0273" w:rsidRPr="00FA0273" w:rsidRDefault="00FA0273" w:rsidP="00FA0273">
      <w:pPr>
        <w:bidi/>
        <w:jc w:val="both"/>
        <w:rPr>
          <w:rFonts w:cs="David" w:hint="cs"/>
          <w:rtl/>
        </w:rPr>
      </w:pPr>
      <w:r w:rsidRPr="00FA0273">
        <w:rPr>
          <w:rFonts w:cs="David" w:hint="cs"/>
          <w:rtl/>
        </w:rPr>
        <w:tab/>
        <w:t>אני רואה שפה אנחנו מגובשים מלבד פרופסור בן-ששון, שהוא עדיין לא מגובש, שהוא תוהה ובוהה האם נכון וראוי לאפשר גם לתושבי קבע זכות הצבעה במשאל עם, שכן, לאחר מכן הם יהפכו לאזרחי מדינת ישראל, ויש אולי לאפשר להם לקבוע את עתידם, בין אם הם רוצים להיות תחת שלטון ישראלי או תחת שלטון אחר. את הנושא הזה פחות או יותר מיצינו, ונשוב אליו בגלל השאלה של פרופסור בן-ששון.</w:t>
      </w:r>
    </w:p>
    <w:p w14:paraId="01DE9934" w14:textId="77777777" w:rsidR="00FA0273" w:rsidRPr="00FA0273" w:rsidRDefault="00FA0273" w:rsidP="00FA0273">
      <w:pPr>
        <w:bidi/>
        <w:jc w:val="both"/>
        <w:rPr>
          <w:rFonts w:cs="David" w:hint="cs"/>
          <w:rtl/>
        </w:rPr>
      </w:pPr>
    </w:p>
    <w:p w14:paraId="53A807AD" w14:textId="77777777" w:rsidR="00FA0273" w:rsidRPr="00FA0273" w:rsidRDefault="00FA0273" w:rsidP="00FA0273">
      <w:pPr>
        <w:bidi/>
        <w:jc w:val="both"/>
        <w:rPr>
          <w:rFonts w:cs="David" w:hint="cs"/>
          <w:rtl/>
        </w:rPr>
      </w:pPr>
      <w:r w:rsidRPr="00FA0273">
        <w:rPr>
          <w:rFonts w:cs="David" w:hint="cs"/>
          <w:rtl/>
        </w:rPr>
        <w:tab/>
        <w:t>אנחנו עוברים לניסוח של השאלה עצמה. דיברנו על זה בפעם הקודמת, והיתה הצעה שהממשלה תעביר את החלטתה. החלטתה תצטרך להיות מאושרת על ידי כנסת ישראל, וברגע שתהיה מאושרת על ידי כנסת ישראל, ציבור האזרחים יצטרך לומר אם הוא בעד או נגד.</w:t>
      </w:r>
    </w:p>
    <w:p w14:paraId="703B62FF" w14:textId="77777777" w:rsidR="00FA0273" w:rsidRPr="00FA0273" w:rsidRDefault="00FA0273" w:rsidP="00FA0273">
      <w:pPr>
        <w:bidi/>
        <w:jc w:val="both"/>
        <w:rPr>
          <w:rFonts w:cs="David" w:hint="cs"/>
          <w:rtl/>
        </w:rPr>
      </w:pPr>
    </w:p>
    <w:p w14:paraId="3151B7BD" w14:textId="77777777" w:rsidR="00FA0273" w:rsidRPr="00FA0273" w:rsidRDefault="00FA0273" w:rsidP="00FA0273">
      <w:pPr>
        <w:bidi/>
        <w:jc w:val="both"/>
        <w:rPr>
          <w:rFonts w:cs="David" w:hint="cs"/>
          <w:rtl/>
        </w:rPr>
      </w:pPr>
      <w:r w:rsidRPr="00FA0273">
        <w:rPr>
          <w:rFonts w:cs="David" w:hint="cs"/>
          <w:u w:val="single"/>
          <w:rtl/>
        </w:rPr>
        <w:t>גדעון סער:</w:t>
      </w:r>
    </w:p>
    <w:p w14:paraId="2702A51A" w14:textId="77777777" w:rsidR="00FA0273" w:rsidRPr="00FA0273" w:rsidRDefault="00FA0273" w:rsidP="00FA0273">
      <w:pPr>
        <w:bidi/>
        <w:jc w:val="both"/>
        <w:rPr>
          <w:rFonts w:cs="David" w:hint="cs"/>
          <w:rtl/>
        </w:rPr>
      </w:pPr>
    </w:p>
    <w:p w14:paraId="2B84AF50" w14:textId="77777777" w:rsidR="00FA0273" w:rsidRPr="00FA0273" w:rsidRDefault="00FA0273" w:rsidP="00FA0273">
      <w:pPr>
        <w:bidi/>
        <w:jc w:val="both"/>
        <w:rPr>
          <w:rFonts w:cs="David" w:hint="cs"/>
          <w:rtl/>
        </w:rPr>
      </w:pPr>
      <w:r w:rsidRPr="00FA0273">
        <w:rPr>
          <w:rFonts w:cs="David" w:hint="cs"/>
          <w:rtl/>
        </w:rPr>
        <w:tab/>
        <w:t xml:space="preserve"> מה כנסת ישראל, לא הבנתי.</w:t>
      </w:r>
    </w:p>
    <w:p w14:paraId="1C4653E0" w14:textId="77777777" w:rsidR="00FA0273" w:rsidRPr="00FA0273" w:rsidRDefault="00FA0273" w:rsidP="00FA0273">
      <w:pPr>
        <w:bidi/>
        <w:jc w:val="both"/>
        <w:rPr>
          <w:rFonts w:cs="David" w:hint="cs"/>
          <w:rtl/>
        </w:rPr>
      </w:pPr>
    </w:p>
    <w:p w14:paraId="510C7A9C" w14:textId="77777777" w:rsidR="00FA0273" w:rsidRPr="00FA0273" w:rsidRDefault="00FA0273" w:rsidP="00FA0273">
      <w:pPr>
        <w:bidi/>
        <w:jc w:val="both"/>
        <w:rPr>
          <w:rFonts w:cs="David" w:hint="cs"/>
          <w:rtl/>
        </w:rPr>
      </w:pPr>
      <w:r w:rsidRPr="00FA0273">
        <w:rPr>
          <w:rFonts w:cs="David" w:hint="cs"/>
          <w:u w:val="single"/>
          <w:rtl/>
        </w:rPr>
        <w:t>יצחק לוי:</w:t>
      </w:r>
    </w:p>
    <w:p w14:paraId="66C8A263" w14:textId="77777777" w:rsidR="00FA0273" w:rsidRPr="00FA0273" w:rsidRDefault="00FA0273" w:rsidP="00FA0273">
      <w:pPr>
        <w:bidi/>
        <w:jc w:val="both"/>
        <w:rPr>
          <w:rFonts w:cs="David" w:hint="cs"/>
          <w:rtl/>
        </w:rPr>
      </w:pPr>
    </w:p>
    <w:p w14:paraId="3A0AA980" w14:textId="77777777" w:rsidR="00FA0273" w:rsidRPr="00FA0273" w:rsidRDefault="00FA0273" w:rsidP="00FA0273">
      <w:pPr>
        <w:bidi/>
        <w:jc w:val="both"/>
        <w:rPr>
          <w:rFonts w:cs="David" w:hint="cs"/>
          <w:rtl/>
        </w:rPr>
      </w:pPr>
      <w:r w:rsidRPr="00FA0273">
        <w:rPr>
          <w:rFonts w:cs="David" w:hint="cs"/>
          <w:rtl/>
        </w:rPr>
        <w:tab/>
        <w:t xml:space="preserve"> לאשר החלטה.</w:t>
      </w:r>
    </w:p>
    <w:p w14:paraId="46155ECE" w14:textId="77777777" w:rsidR="00FA0273" w:rsidRPr="00FA0273" w:rsidRDefault="00FA0273" w:rsidP="00FA0273">
      <w:pPr>
        <w:bidi/>
        <w:jc w:val="both"/>
        <w:rPr>
          <w:rFonts w:cs="David" w:hint="cs"/>
          <w:rtl/>
        </w:rPr>
      </w:pPr>
    </w:p>
    <w:p w14:paraId="3CE2CD5E" w14:textId="77777777" w:rsidR="00FA0273" w:rsidRPr="00FA0273" w:rsidRDefault="00FA0273" w:rsidP="00FA0273">
      <w:pPr>
        <w:bidi/>
        <w:jc w:val="both"/>
        <w:rPr>
          <w:rFonts w:cs="David" w:hint="cs"/>
          <w:rtl/>
        </w:rPr>
      </w:pPr>
      <w:r w:rsidRPr="00FA0273">
        <w:rPr>
          <w:rFonts w:cs="David" w:hint="cs"/>
          <w:u w:val="single"/>
          <w:rtl/>
        </w:rPr>
        <w:t>מנחם בן-ששון:</w:t>
      </w:r>
    </w:p>
    <w:p w14:paraId="63ED6264" w14:textId="77777777" w:rsidR="00FA0273" w:rsidRPr="00FA0273" w:rsidRDefault="00FA0273" w:rsidP="00FA0273">
      <w:pPr>
        <w:bidi/>
        <w:jc w:val="both"/>
        <w:rPr>
          <w:rFonts w:cs="David" w:hint="cs"/>
          <w:rtl/>
        </w:rPr>
      </w:pPr>
    </w:p>
    <w:p w14:paraId="24E48EF7" w14:textId="77777777" w:rsidR="00FA0273" w:rsidRPr="00FA0273" w:rsidRDefault="00FA0273" w:rsidP="00FA0273">
      <w:pPr>
        <w:bidi/>
        <w:jc w:val="both"/>
        <w:rPr>
          <w:rFonts w:cs="David" w:hint="cs"/>
          <w:rtl/>
        </w:rPr>
      </w:pPr>
      <w:r w:rsidRPr="00FA0273">
        <w:rPr>
          <w:rFonts w:cs="David" w:hint="cs"/>
          <w:rtl/>
        </w:rPr>
        <w:tab/>
        <w:t xml:space="preserve"> החלטה אחרי שהכנסת אישרה.</w:t>
      </w:r>
    </w:p>
    <w:p w14:paraId="6F4D5E23" w14:textId="77777777" w:rsidR="00FA0273" w:rsidRPr="00FA0273" w:rsidRDefault="00FA0273" w:rsidP="00FA0273">
      <w:pPr>
        <w:bidi/>
        <w:jc w:val="both"/>
        <w:rPr>
          <w:rFonts w:cs="David" w:hint="cs"/>
          <w:rtl/>
        </w:rPr>
      </w:pPr>
      <w:r w:rsidRPr="00FA0273">
        <w:rPr>
          <w:rFonts w:cs="David" w:hint="cs"/>
          <w:u w:val="single"/>
          <w:rtl/>
        </w:rPr>
        <w:t>היו"ר דוד טל:</w:t>
      </w:r>
    </w:p>
    <w:p w14:paraId="06215EB4" w14:textId="77777777" w:rsidR="00FA0273" w:rsidRPr="00FA0273" w:rsidRDefault="00FA0273" w:rsidP="00FA0273">
      <w:pPr>
        <w:bidi/>
        <w:jc w:val="both"/>
        <w:rPr>
          <w:rFonts w:cs="David" w:hint="cs"/>
          <w:rtl/>
        </w:rPr>
      </w:pPr>
    </w:p>
    <w:p w14:paraId="493AC7C7" w14:textId="77777777" w:rsidR="00FA0273" w:rsidRPr="00FA0273" w:rsidRDefault="00FA0273" w:rsidP="00FA0273">
      <w:pPr>
        <w:bidi/>
        <w:jc w:val="both"/>
        <w:rPr>
          <w:rFonts w:cs="David" w:hint="cs"/>
          <w:rtl/>
        </w:rPr>
      </w:pPr>
      <w:r w:rsidRPr="00FA0273">
        <w:rPr>
          <w:rFonts w:cs="David" w:hint="cs"/>
          <w:rtl/>
        </w:rPr>
        <w:tab/>
        <w:t>הממשלה הגישה איזו הצעת החלטה לכנסת ישראל, כנסת ישראל מאשרת אותה.</w:t>
      </w:r>
    </w:p>
    <w:p w14:paraId="6F0EF375" w14:textId="77777777" w:rsidR="00FA0273" w:rsidRPr="00FA0273" w:rsidRDefault="00FA0273" w:rsidP="00FA0273">
      <w:pPr>
        <w:bidi/>
        <w:jc w:val="both"/>
        <w:rPr>
          <w:rFonts w:cs="David" w:hint="cs"/>
          <w:rtl/>
        </w:rPr>
      </w:pPr>
    </w:p>
    <w:p w14:paraId="2B9ECB5D" w14:textId="77777777" w:rsidR="00FA0273" w:rsidRPr="00FA0273" w:rsidRDefault="00FA0273" w:rsidP="00FA0273">
      <w:pPr>
        <w:bidi/>
        <w:jc w:val="both"/>
        <w:rPr>
          <w:rFonts w:cs="David" w:hint="cs"/>
          <w:rtl/>
        </w:rPr>
      </w:pPr>
      <w:r w:rsidRPr="00FA0273">
        <w:rPr>
          <w:rFonts w:cs="David" w:hint="cs"/>
          <w:u w:val="single"/>
          <w:rtl/>
        </w:rPr>
        <w:t>גדעון סער:</w:t>
      </w:r>
    </w:p>
    <w:p w14:paraId="05EC6C01" w14:textId="77777777" w:rsidR="00FA0273" w:rsidRPr="00FA0273" w:rsidRDefault="00FA0273" w:rsidP="00FA0273">
      <w:pPr>
        <w:bidi/>
        <w:jc w:val="both"/>
        <w:rPr>
          <w:rFonts w:cs="David" w:hint="cs"/>
          <w:rtl/>
        </w:rPr>
      </w:pPr>
    </w:p>
    <w:p w14:paraId="59F82533" w14:textId="77777777" w:rsidR="00FA0273" w:rsidRPr="00FA0273" w:rsidRDefault="00FA0273" w:rsidP="00FA0273">
      <w:pPr>
        <w:bidi/>
        <w:jc w:val="both"/>
        <w:rPr>
          <w:rFonts w:cs="David" w:hint="cs"/>
          <w:rtl/>
        </w:rPr>
      </w:pPr>
      <w:r w:rsidRPr="00FA0273">
        <w:rPr>
          <w:rFonts w:cs="David" w:hint="cs"/>
          <w:rtl/>
        </w:rPr>
        <w:tab/>
        <w:t xml:space="preserve"> זו שאלה מאוד לא פשוטה.</w:t>
      </w:r>
    </w:p>
    <w:p w14:paraId="1FB7F045" w14:textId="77777777" w:rsidR="00FA0273" w:rsidRPr="00FA0273" w:rsidRDefault="00FA0273" w:rsidP="00FA0273">
      <w:pPr>
        <w:bidi/>
        <w:jc w:val="both"/>
        <w:rPr>
          <w:rFonts w:cs="David" w:hint="cs"/>
          <w:rtl/>
        </w:rPr>
      </w:pPr>
    </w:p>
    <w:p w14:paraId="6E893944" w14:textId="77777777" w:rsidR="00FA0273" w:rsidRPr="00FA0273" w:rsidRDefault="00FA0273" w:rsidP="00FA0273">
      <w:pPr>
        <w:bidi/>
        <w:jc w:val="both"/>
        <w:rPr>
          <w:rFonts w:cs="David" w:hint="cs"/>
          <w:rtl/>
        </w:rPr>
      </w:pPr>
      <w:r w:rsidRPr="00FA0273">
        <w:rPr>
          <w:rFonts w:cs="David" w:hint="cs"/>
          <w:u w:val="single"/>
          <w:rtl/>
        </w:rPr>
        <w:t>ארבל אסטרחן:</w:t>
      </w:r>
    </w:p>
    <w:p w14:paraId="2166DA5E" w14:textId="77777777" w:rsidR="00FA0273" w:rsidRPr="00FA0273" w:rsidRDefault="00FA0273" w:rsidP="00FA0273">
      <w:pPr>
        <w:bidi/>
        <w:jc w:val="both"/>
        <w:rPr>
          <w:rFonts w:cs="David" w:hint="cs"/>
          <w:rtl/>
        </w:rPr>
      </w:pPr>
    </w:p>
    <w:p w14:paraId="01D41AF3" w14:textId="77777777" w:rsidR="00FA0273" w:rsidRPr="00FA0273" w:rsidRDefault="00FA0273" w:rsidP="00FA0273">
      <w:pPr>
        <w:bidi/>
        <w:jc w:val="both"/>
        <w:rPr>
          <w:rFonts w:cs="David" w:hint="cs"/>
          <w:rtl/>
        </w:rPr>
      </w:pPr>
      <w:r w:rsidRPr="00FA0273">
        <w:rPr>
          <w:rFonts w:cs="David" w:hint="cs"/>
          <w:rtl/>
        </w:rPr>
        <w:tab/>
        <w:t>ההחלטה יכולה להיות לפעמים ספר של הסכם.</w:t>
      </w:r>
    </w:p>
    <w:p w14:paraId="411A84BD" w14:textId="77777777" w:rsidR="00FA0273" w:rsidRPr="00FA0273" w:rsidRDefault="00FA0273" w:rsidP="00FA0273">
      <w:pPr>
        <w:bidi/>
        <w:jc w:val="both"/>
        <w:rPr>
          <w:rFonts w:cs="David" w:hint="cs"/>
          <w:rtl/>
        </w:rPr>
      </w:pPr>
    </w:p>
    <w:p w14:paraId="316323CD" w14:textId="77777777" w:rsidR="00FA0273" w:rsidRPr="00FA0273" w:rsidRDefault="00FA0273" w:rsidP="00FA0273">
      <w:pPr>
        <w:bidi/>
        <w:jc w:val="both"/>
        <w:rPr>
          <w:rFonts w:cs="David" w:hint="cs"/>
          <w:rtl/>
        </w:rPr>
      </w:pPr>
      <w:r w:rsidRPr="00FA0273">
        <w:rPr>
          <w:rFonts w:cs="David" w:hint="cs"/>
          <w:u w:val="single"/>
          <w:rtl/>
        </w:rPr>
        <w:t>מנחם בן-ששון:</w:t>
      </w:r>
    </w:p>
    <w:p w14:paraId="4361317C" w14:textId="77777777" w:rsidR="00FA0273" w:rsidRPr="00FA0273" w:rsidRDefault="00FA0273" w:rsidP="00FA0273">
      <w:pPr>
        <w:bidi/>
        <w:jc w:val="both"/>
        <w:rPr>
          <w:rFonts w:cs="David" w:hint="cs"/>
          <w:rtl/>
        </w:rPr>
      </w:pPr>
    </w:p>
    <w:p w14:paraId="02B43CDD" w14:textId="77777777" w:rsidR="00FA0273" w:rsidRPr="00FA0273" w:rsidRDefault="00FA0273" w:rsidP="00FA0273">
      <w:pPr>
        <w:bidi/>
        <w:jc w:val="both"/>
        <w:rPr>
          <w:rFonts w:cs="David" w:hint="cs"/>
          <w:rtl/>
        </w:rPr>
      </w:pPr>
      <w:r w:rsidRPr="00FA0273">
        <w:rPr>
          <w:rFonts w:cs="David" w:hint="cs"/>
          <w:rtl/>
        </w:rPr>
        <w:tab/>
        <w:t xml:space="preserve"> למשל, התקציב.</w:t>
      </w:r>
    </w:p>
    <w:p w14:paraId="578FA374" w14:textId="77777777" w:rsidR="00FA0273" w:rsidRPr="00FA0273" w:rsidRDefault="00FA0273" w:rsidP="00FA0273">
      <w:pPr>
        <w:bidi/>
        <w:jc w:val="both"/>
        <w:rPr>
          <w:rFonts w:cs="David" w:hint="cs"/>
          <w:rtl/>
        </w:rPr>
      </w:pPr>
    </w:p>
    <w:p w14:paraId="3C7E89B0" w14:textId="77777777" w:rsidR="00FA0273" w:rsidRPr="00FA0273" w:rsidRDefault="00FA0273" w:rsidP="00FA0273">
      <w:pPr>
        <w:bidi/>
        <w:jc w:val="both"/>
        <w:rPr>
          <w:rFonts w:cs="David" w:hint="cs"/>
          <w:rtl/>
        </w:rPr>
      </w:pPr>
      <w:r w:rsidRPr="00FA0273">
        <w:rPr>
          <w:rFonts w:cs="David" w:hint="cs"/>
          <w:u w:val="single"/>
          <w:rtl/>
        </w:rPr>
        <w:t>יצחק לוי:</w:t>
      </w:r>
    </w:p>
    <w:p w14:paraId="5D74E8AC" w14:textId="77777777" w:rsidR="00FA0273" w:rsidRPr="00FA0273" w:rsidRDefault="00FA0273" w:rsidP="00FA0273">
      <w:pPr>
        <w:bidi/>
        <w:jc w:val="both"/>
        <w:rPr>
          <w:rFonts w:cs="David" w:hint="cs"/>
          <w:rtl/>
        </w:rPr>
      </w:pPr>
    </w:p>
    <w:p w14:paraId="690EF01D" w14:textId="77777777" w:rsidR="00FA0273" w:rsidRPr="00FA0273" w:rsidRDefault="00FA0273" w:rsidP="00FA0273">
      <w:pPr>
        <w:bidi/>
        <w:jc w:val="both"/>
        <w:rPr>
          <w:rFonts w:cs="David" w:hint="cs"/>
          <w:rtl/>
        </w:rPr>
      </w:pPr>
      <w:r w:rsidRPr="00FA0273">
        <w:rPr>
          <w:rFonts w:cs="David" w:hint="cs"/>
          <w:rtl/>
        </w:rPr>
        <w:tab/>
        <w:t xml:space="preserve"> מה שהיושב-ראש אומר זה כבר כתוב בחוק.</w:t>
      </w:r>
    </w:p>
    <w:p w14:paraId="7D1E7C5F" w14:textId="77777777" w:rsidR="00FA0273" w:rsidRPr="00FA0273" w:rsidRDefault="00FA0273" w:rsidP="00FA0273">
      <w:pPr>
        <w:bidi/>
        <w:jc w:val="both"/>
        <w:rPr>
          <w:rFonts w:cs="David" w:hint="cs"/>
          <w:rtl/>
        </w:rPr>
      </w:pPr>
    </w:p>
    <w:p w14:paraId="159641AC" w14:textId="77777777" w:rsidR="00FA0273" w:rsidRPr="00FA0273" w:rsidRDefault="00FA0273" w:rsidP="00FA0273">
      <w:pPr>
        <w:bidi/>
        <w:jc w:val="both"/>
        <w:rPr>
          <w:rFonts w:cs="David" w:hint="cs"/>
          <w:rtl/>
        </w:rPr>
      </w:pPr>
      <w:r w:rsidRPr="00FA0273">
        <w:rPr>
          <w:rFonts w:cs="David" w:hint="cs"/>
          <w:u w:val="single"/>
          <w:rtl/>
        </w:rPr>
        <w:t>היו"ר דוד טל:</w:t>
      </w:r>
    </w:p>
    <w:p w14:paraId="40623262" w14:textId="77777777" w:rsidR="00FA0273" w:rsidRPr="00FA0273" w:rsidRDefault="00FA0273" w:rsidP="00FA0273">
      <w:pPr>
        <w:bidi/>
        <w:jc w:val="both"/>
        <w:rPr>
          <w:rFonts w:cs="David" w:hint="cs"/>
          <w:rtl/>
        </w:rPr>
      </w:pPr>
    </w:p>
    <w:p w14:paraId="1233BDB5" w14:textId="77777777" w:rsidR="00FA0273" w:rsidRPr="00FA0273" w:rsidRDefault="00FA0273" w:rsidP="00FA0273">
      <w:pPr>
        <w:bidi/>
        <w:jc w:val="both"/>
        <w:rPr>
          <w:rFonts w:cs="David" w:hint="cs"/>
          <w:rtl/>
        </w:rPr>
      </w:pPr>
      <w:r w:rsidRPr="00FA0273">
        <w:rPr>
          <w:rFonts w:cs="David" w:hint="cs"/>
          <w:rtl/>
        </w:rPr>
        <w:tab/>
        <w:t>אני שואל אם יש הצעות אחרות.</w:t>
      </w:r>
    </w:p>
    <w:p w14:paraId="66019601" w14:textId="77777777" w:rsidR="00FA0273" w:rsidRPr="00FA0273" w:rsidRDefault="00FA0273" w:rsidP="00FA0273">
      <w:pPr>
        <w:bidi/>
        <w:jc w:val="both"/>
        <w:rPr>
          <w:rFonts w:cs="David" w:hint="cs"/>
          <w:rtl/>
        </w:rPr>
      </w:pPr>
    </w:p>
    <w:p w14:paraId="65E4889E" w14:textId="77777777" w:rsidR="00FA0273" w:rsidRPr="00FA0273" w:rsidRDefault="00FA0273" w:rsidP="00FA0273">
      <w:pPr>
        <w:bidi/>
        <w:jc w:val="both"/>
        <w:rPr>
          <w:rFonts w:cs="David" w:hint="cs"/>
          <w:rtl/>
        </w:rPr>
      </w:pPr>
      <w:r w:rsidRPr="00FA0273">
        <w:rPr>
          <w:rFonts w:cs="David" w:hint="cs"/>
          <w:u w:val="single"/>
          <w:rtl/>
        </w:rPr>
        <w:t>ארבל אסטרחן:</w:t>
      </w:r>
    </w:p>
    <w:p w14:paraId="0B59F097" w14:textId="77777777" w:rsidR="00FA0273" w:rsidRPr="00FA0273" w:rsidRDefault="00FA0273" w:rsidP="00FA0273">
      <w:pPr>
        <w:bidi/>
        <w:jc w:val="both"/>
        <w:rPr>
          <w:rFonts w:cs="David" w:hint="cs"/>
          <w:rtl/>
        </w:rPr>
      </w:pPr>
    </w:p>
    <w:p w14:paraId="146F8682" w14:textId="77777777" w:rsidR="00FA0273" w:rsidRPr="00FA0273" w:rsidRDefault="00FA0273" w:rsidP="00FA0273">
      <w:pPr>
        <w:bidi/>
        <w:jc w:val="both"/>
        <w:rPr>
          <w:rFonts w:cs="David" w:hint="cs"/>
          <w:rtl/>
        </w:rPr>
      </w:pPr>
      <w:r w:rsidRPr="00FA0273">
        <w:rPr>
          <w:rFonts w:cs="David" w:hint="cs"/>
          <w:rtl/>
        </w:rPr>
        <w:tab/>
        <w:t>החוק לא אומר איך זה ייעשה. החוק סבר שיהיה חוק שיסדיר משאל עם.</w:t>
      </w:r>
    </w:p>
    <w:p w14:paraId="1587DECE" w14:textId="77777777" w:rsidR="00FA0273" w:rsidRPr="00FA0273" w:rsidRDefault="00FA0273" w:rsidP="00FA0273">
      <w:pPr>
        <w:bidi/>
        <w:jc w:val="both"/>
        <w:rPr>
          <w:rFonts w:cs="David" w:hint="cs"/>
          <w:rtl/>
        </w:rPr>
      </w:pPr>
    </w:p>
    <w:p w14:paraId="187B3372" w14:textId="77777777" w:rsidR="00FA0273" w:rsidRDefault="00FA0273" w:rsidP="00FA0273">
      <w:pPr>
        <w:bidi/>
        <w:jc w:val="both"/>
        <w:rPr>
          <w:rFonts w:cs="David" w:hint="cs"/>
          <w:u w:val="single"/>
          <w:rtl/>
        </w:rPr>
      </w:pPr>
    </w:p>
    <w:p w14:paraId="49714F24" w14:textId="77777777" w:rsidR="00FA0273" w:rsidRDefault="00FA0273" w:rsidP="00FA0273">
      <w:pPr>
        <w:bidi/>
        <w:jc w:val="both"/>
        <w:rPr>
          <w:rFonts w:cs="David" w:hint="cs"/>
          <w:u w:val="single"/>
          <w:rtl/>
        </w:rPr>
      </w:pPr>
    </w:p>
    <w:p w14:paraId="1AF5F0CC" w14:textId="77777777" w:rsidR="00FA0273" w:rsidRDefault="00FA0273" w:rsidP="00FA0273">
      <w:pPr>
        <w:bidi/>
        <w:jc w:val="both"/>
        <w:rPr>
          <w:rFonts w:cs="David" w:hint="cs"/>
          <w:u w:val="single"/>
          <w:rtl/>
        </w:rPr>
      </w:pPr>
    </w:p>
    <w:p w14:paraId="682377FB" w14:textId="77777777" w:rsidR="00FA0273" w:rsidRPr="00FA0273" w:rsidRDefault="00FA0273" w:rsidP="00FA0273">
      <w:pPr>
        <w:bidi/>
        <w:jc w:val="both"/>
        <w:rPr>
          <w:rFonts w:cs="David" w:hint="cs"/>
          <w:rtl/>
        </w:rPr>
      </w:pPr>
      <w:r w:rsidRPr="00FA0273">
        <w:rPr>
          <w:rFonts w:cs="David" w:hint="cs"/>
          <w:u w:val="single"/>
          <w:rtl/>
        </w:rPr>
        <w:t>יצחק לוי:</w:t>
      </w:r>
    </w:p>
    <w:p w14:paraId="33BEC907" w14:textId="77777777" w:rsidR="00FA0273" w:rsidRPr="00FA0273" w:rsidRDefault="00FA0273" w:rsidP="00FA0273">
      <w:pPr>
        <w:bidi/>
        <w:jc w:val="both"/>
        <w:rPr>
          <w:rFonts w:cs="David" w:hint="cs"/>
          <w:rtl/>
        </w:rPr>
      </w:pPr>
    </w:p>
    <w:p w14:paraId="3932DA26" w14:textId="77777777" w:rsidR="00FA0273" w:rsidRPr="00FA0273" w:rsidRDefault="00FA0273" w:rsidP="00FA0273">
      <w:pPr>
        <w:bidi/>
        <w:jc w:val="both"/>
        <w:rPr>
          <w:rFonts w:cs="David" w:hint="cs"/>
          <w:rtl/>
        </w:rPr>
      </w:pPr>
      <w:r w:rsidRPr="00FA0273">
        <w:rPr>
          <w:rFonts w:cs="David" w:hint="cs"/>
          <w:rtl/>
        </w:rPr>
        <w:tab/>
        <w:t xml:space="preserve"> החוק קבע שהמשאל עם יבוא לאחר החלטת הכנסת.</w:t>
      </w:r>
    </w:p>
    <w:p w14:paraId="6EE7BE04" w14:textId="77777777" w:rsidR="00FA0273" w:rsidRPr="00FA0273" w:rsidRDefault="00FA0273" w:rsidP="00FA0273">
      <w:pPr>
        <w:bidi/>
        <w:jc w:val="both"/>
        <w:rPr>
          <w:rFonts w:cs="David" w:hint="cs"/>
          <w:rtl/>
        </w:rPr>
      </w:pPr>
    </w:p>
    <w:p w14:paraId="4B7193F7" w14:textId="77777777" w:rsidR="00FA0273" w:rsidRPr="00FA0273" w:rsidRDefault="00FA0273" w:rsidP="00FA0273">
      <w:pPr>
        <w:bidi/>
        <w:jc w:val="both"/>
        <w:rPr>
          <w:rFonts w:cs="David" w:hint="cs"/>
          <w:rtl/>
        </w:rPr>
      </w:pPr>
      <w:r w:rsidRPr="00FA0273">
        <w:rPr>
          <w:rFonts w:cs="David" w:hint="cs"/>
          <w:u w:val="single"/>
          <w:rtl/>
        </w:rPr>
        <w:t>ארבל אסטרחן:</w:t>
      </w:r>
    </w:p>
    <w:p w14:paraId="5F4655F4" w14:textId="77777777" w:rsidR="00FA0273" w:rsidRPr="00FA0273" w:rsidRDefault="00FA0273" w:rsidP="00FA0273">
      <w:pPr>
        <w:bidi/>
        <w:jc w:val="both"/>
        <w:rPr>
          <w:rFonts w:cs="David" w:hint="cs"/>
          <w:rtl/>
        </w:rPr>
      </w:pPr>
    </w:p>
    <w:p w14:paraId="285C48B6" w14:textId="77777777" w:rsidR="00FA0273" w:rsidRPr="00FA0273" w:rsidRDefault="00FA0273" w:rsidP="00FA0273">
      <w:pPr>
        <w:bidi/>
        <w:jc w:val="both"/>
        <w:rPr>
          <w:rFonts w:cs="David" w:hint="cs"/>
          <w:rtl/>
        </w:rPr>
      </w:pPr>
      <w:r w:rsidRPr="00FA0273">
        <w:rPr>
          <w:rFonts w:cs="David" w:hint="cs"/>
          <w:rtl/>
        </w:rPr>
        <w:tab/>
        <w:t>זה כן.</w:t>
      </w:r>
    </w:p>
    <w:p w14:paraId="775E2423" w14:textId="77777777" w:rsidR="00FA0273" w:rsidRPr="00FA0273" w:rsidRDefault="00FA0273" w:rsidP="00FA0273">
      <w:pPr>
        <w:bidi/>
        <w:jc w:val="both"/>
        <w:rPr>
          <w:rFonts w:cs="David" w:hint="cs"/>
          <w:rtl/>
        </w:rPr>
      </w:pPr>
      <w:r w:rsidRPr="00FA0273">
        <w:rPr>
          <w:rFonts w:cs="David" w:hint="cs"/>
          <w:rtl/>
        </w:rPr>
        <w:tab/>
      </w:r>
    </w:p>
    <w:p w14:paraId="719D517E" w14:textId="77777777" w:rsidR="00FA0273" w:rsidRPr="00FA0273" w:rsidRDefault="00FA0273" w:rsidP="00FA0273">
      <w:pPr>
        <w:bidi/>
        <w:jc w:val="both"/>
        <w:rPr>
          <w:rFonts w:cs="David" w:hint="cs"/>
          <w:rtl/>
        </w:rPr>
      </w:pPr>
      <w:r w:rsidRPr="00FA0273">
        <w:rPr>
          <w:rFonts w:cs="David" w:hint="cs"/>
          <w:u w:val="single"/>
          <w:rtl/>
        </w:rPr>
        <w:t>היו"ר דוד טל:</w:t>
      </w:r>
    </w:p>
    <w:p w14:paraId="3B4C3580" w14:textId="77777777" w:rsidR="00FA0273" w:rsidRPr="00FA0273" w:rsidRDefault="00FA0273" w:rsidP="00FA0273">
      <w:pPr>
        <w:bidi/>
        <w:jc w:val="both"/>
        <w:rPr>
          <w:rFonts w:cs="David" w:hint="cs"/>
          <w:rtl/>
        </w:rPr>
      </w:pPr>
    </w:p>
    <w:p w14:paraId="75AD4A89" w14:textId="77777777" w:rsidR="00FA0273" w:rsidRPr="00FA0273" w:rsidRDefault="00FA0273" w:rsidP="00FA0273">
      <w:pPr>
        <w:bidi/>
        <w:jc w:val="both"/>
        <w:rPr>
          <w:rFonts w:cs="David" w:hint="cs"/>
          <w:rtl/>
        </w:rPr>
      </w:pPr>
      <w:r w:rsidRPr="00FA0273">
        <w:rPr>
          <w:rFonts w:cs="David" w:hint="cs"/>
          <w:rtl/>
        </w:rPr>
        <w:tab/>
        <w:t>מה תהיה השאלה שאני אעביר לאזרחים, תומך או לא תומך? יש חשיבות גדולה לדרך, לצורה ולשאלה שאתה שואל את האזרחים.</w:t>
      </w:r>
    </w:p>
    <w:p w14:paraId="14115E36" w14:textId="77777777" w:rsidR="00FA0273" w:rsidRPr="00FA0273" w:rsidRDefault="00FA0273" w:rsidP="00FA0273">
      <w:pPr>
        <w:bidi/>
        <w:jc w:val="both"/>
        <w:rPr>
          <w:rFonts w:cs="David" w:hint="cs"/>
          <w:rtl/>
        </w:rPr>
      </w:pPr>
    </w:p>
    <w:p w14:paraId="7957FB94" w14:textId="77777777" w:rsidR="00FA0273" w:rsidRPr="00FA0273" w:rsidRDefault="00FA0273" w:rsidP="00FA0273">
      <w:pPr>
        <w:bidi/>
        <w:jc w:val="both"/>
        <w:rPr>
          <w:rFonts w:cs="David" w:hint="cs"/>
          <w:rtl/>
        </w:rPr>
      </w:pPr>
      <w:r w:rsidRPr="00FA0273">
        <w:rPr>
          <w:rFonts w:cs="David" w:hint="cs"/>
          <w:u w:val="single"/>
          <w:rtl/>
        </w:rPr>
        <w:t>יצחק לוי:</w:t>
      </w:r>
    </w:p>
    <w:p w14:paraId="3F5B6549" w14:textId="77777777" w:rsidR="00FA0273" w:rsidRPr="00FA0273" w:rsidRDefault="00FA0273" w:rsidP="00FA0273">
      <w:pPr>
        <w:bidi/>
        <w:jc w:val="both"/>
        <w:rPr>
          <w:rFonts w:cs="David" w:hint="cs"/>
          <w:rtl/>
        </w:rPr>
      </w:pPr>
    </w:p>
    <w:p w14:paraId="30497990" w14:textId="77777777" w:rsidR="00FA0273" w:rsidRPr="00FA0273" w:rsidRDefault="00FA0273" w:rsidP="00FA0273">
      <w:pPr>
        <w:bidi/>
        <w:jc w:val="both"/>
        <w:rPr>
          <w:rFonts w:cs="David" w:hint="cs"/>
          <w:rtl/>
        </w:rPr>
      </w:pPr>
      <w:r w:rsidRPr="00FA0273">
        <w:rPr>
          <w:rFonts w:cs="David" w:hint="cs"/>
          <w:rtl/>
        </w:rPr>
        <w:tab/>
        <w:t xml:space="preserve"> אתה מדבר על נוסח השאלה.</w:t>
      </w:r>
    </w:p>
    <w:p w14:paraId="0DC94D33" w14:textId="77777777" w:rsidR="00FA0273" w:rsidRPr="00FA0273" w:rsidRDefault="00FA0273" w:rsidP="00FA0273">
      <w:pPr>
        <w:bidi/>
        <w:jc w:val="both"/>
        <w:rPr>
          <w:rFonts w:cs="David" w:hint="cs"/>
          <w:rtl/>
        </w:rPr>
      </w:pPr>
    </w:p>
    <w:p w14:paraId="7EA366BB" w14:textId="77777777" w:rsidR="00FA0273" w:rsidRPr="00FA0273" w:rsidRDefault="00FA0273" w:rsidP="00FA0273">
      <w:pPr>
        <w:bidi/>
        <w:jc w:val="both"/>
        <w:rPr>
          <w:rFonts w:cs="David" w:hint="cs"/>
          <w:rtl/>
        </w:rPr>
      </w:pPr>
      <w:r w:rsidRPr="00FA0273">
        <w:rPr>
          <w:rFonts w:cs="David" w:hint="cs"/>
          <w:u w:val="single"/>
          <w:rtl/>
        </w:rPr>
        <w:t>היו"ר דוד טל:</w:t>
      </w:r>
    </w:p>
    <w:p w14:paraId="5DA8FF87" w14:textId="77777777" w:rsidR="00FA0273" w:rsidRPr="00FA0273" w:rsidRDefault="00FA0273" w:rsidP="00FA0273">
      <w:pPr>
        <w:bidi/>
        <w:jc w:val="both"/>
        <w:rPr>
          <w:rFonts w:cs="David" w:hint="cs"/>
          <w:rtl/>
        </w:rPr>
      </w:pPr>
    </w:p>
    <w:p w14:paraId="375FD7F4" w14:textId="77777777" w:rsidR="00FA0273" w:rsidRPr="00FA0273" w:rsidRDefault="00FA0273" w:rsidP="00FA0273">
      <w:pPr>
        <w:bidi/>
        <w:jc w:val="both"/>
        <w:rPr>
          <w:rFonts w:cs="David" w:hint="cs"/>
          <w:rtl/>
        </w:rPr>
      </w:pPr>
      <w:r w:rsidRPr="00FA0273">
        <w:rPr>
          <w:rFonts w:cs="David" w:hint="cs"/>
          <w:rtl/>
        </w:rPr>
        <w:tab/>
        <w:t>הרבה אנשים אומרים, בכל הנושא של הסקרים, שאם היית שואל את השאלה בצורה כזאת וכזאת, היית מקבל תשובות אחרות לגמרי.</w:t>
      </w:r>
    </w:p>
    <w:p w14:paraId="72EC736B" w14:textId="77777777" w:rsidR="00FA0273" w:rsidRPr="00FA0273" w:rsidRDefault="00FA0273" w:rsidP="00FA0273">
      <w:pPr>
        <w:bidi/>
        <w:jc w:val="both"/>
        <w:rPr>
          <w:rFonts w:cs="David" w:hint="cs"/>
          <w:rtl/>
        </w:rPr>
      </w:pPr>
    </w:p>
    <w:p w14:paraId="7414D085" w14:textId="77777777" w:rsidR="00FA0273" w:rsidRPr="00FA0273" w:rsidRDefault="00FA0273" w:rsidP="00FA0273">
      <w:pPr>
        <w:bidi/>
        <w:jc w:val="both"/>
        <w:rPr>
          <w:rFonts w:cs="David" w:hint="cs"/>
          <w:rtl/>
        </w:rPr>
      </w:pPr>
      <w:r w:rsidRPr="00FA0273">
        <w:rPr>
          <w:rFonts w:cs="David" w:hint="cs"/>
          <w:u w:val="single"/>
          <w:rtl/>
        </w:rPr>
        <w:t>יצחק לוי:</w:t>
      </w:r>
    </w:p>
    <w:p w14:paraId="5D9079DF" w14:textId="77777777" w:rsidR="00FA0273" w:rsidRPr="00FA0273" w:rsidRDefault="00FA0273" w:rsidP="00FA0273">
      <w:pPr>
        <w:bidi/>
        <w:jc w:val="both"/>
        <w:rPr>
          <w:rFonts w:cs="David" w:hint="cs"/>
          <w:rtl/>
        </w:rPr>
      </w:pPr>
    </w:p>
    <w:p w14:paraId="0AA04E16" w14:textId="77777777" w:rsidR="00FA0273" w:rsidRPr="00FA0273" w:rsidRDefault="00FA0273" w:rsidP="00FA0273">
      <w:pPr>
        <w:bidi/>
        <w:jc w:val="both"/>
        <w:rPr>
          <w:rFonts w:cs="David" w:hint="cs"/>
          <w:rtl/>
        </w:rPr>
      </w:pPr>
      <w:r w:rsidRPr="00FA0273">
        <w:rPr>
          <w:rFonts w:cs="David" w:hint="cs"/>
          <w:rtl/>
        </w:rPr>
        <w:tab/>
        <w:t xml:space="preserve"> לכן תומך, כן או לא.</w:t>
      </w:r>
    </w:p>
    <w:p w14:paraId="42E04EF3" w14:textId="77777777" w:rsidR="00FA0273" w:rsidRPr="00FA0273" w:rsidRDefault="00FA0273" w:rsidP="00FA0273">
      <w:pPr>
        <w:bidi/>
        <w:jc w:val="both"/>
        <w:rPr>
          <w:rFonts w:cs="David" w:hint="cs"/>
          <w:rtl/>
        </w:rPr>
      </w:pPr>
    </w:p>
    <w:p w14:paraId="32419985" w14:textId="77777777" w:rsidR="00FA0273" w:rsidRPr="00FA0273" w:rsidRDefault="00FA0273" w:rsidP="00FA0273">
      <w:pPr>
        <w:bidi/>
        <w:jc w:val="both"/>
        <w:rPr>
          <w:rFonts w:cs="David" w:hint="cs"/>
          <w:rtl/>
        </w:rPr>
      </w:pPr>
      <w:r w:rsidRPr="00FA0273">
        <w:rPr>
          <w:rFonts w:cs="David" w:hint="cs"/>
          <w:u w:val="single"/>
          <w:rtl/>
        </w:rPr>
        <w:t>היו"ר דוד טל:</w:t>
      </w:r>
    </w:p>
    <w:p w14:paraId="19AB439C" w14:textId="77777777" w:rsidR="00FA0273" w:rsidRPr="00FA0273" w:rsidRDefault="00FA0273" w:rsidP="00FA0273">
      <w:pPr>
        <w:bidi/>
        <w:jc w:val="both"/>
        <w:rPr>
          <w:rFonts w:cs="David" w:hint="cs"/>
          <w:rtl/>
        </w:rPr>
      </w:pPr>
    </w:p>
    <w:p w14:paraId="5A4D654D" w14:textId="77777777" w:rsidR="00FA0273" w:rsidRPr="00FA0273" w:rsidRDefault="00FA0273" w:rsidP="00FA0273">
      <w:pPr>
        <w:bidi/>
        <w:jc w:val="both"/>
        <w:rPr>
          <w:rFonts w:cs="David" w:hint="cs"/>
          <w:rtl/>
        </w:rPr>
      </w:pPr>
      <w:r w:rsidRPr="00FA0273">
        <w:rPr>
          <w:rFonts w:cs="David" w:hint="cs"/>
          <w:rtl/>
        </w:rPr>
        <w:tab/>
        <w:t>תומך, כן או לא, אחרי שהכנסת אישרה.</w:t>
      </w:r>
    </w:p>
    <w:p w14:paraId="66342C90" w14:textId="77777777" w:rsidR="00FA0273" w:rsidRDefault="00FA0273" w:rsidP="00FA0273">
      <w:pPr>
        <w:bidi/>
        <w:jc w:val="both"/>
        <w:rPr>
          <w:rFonts w:cs="David" w:hint="cs"/>
          <w:u w:val="single"/>
          <w:rtl/>
        </w:rPr>
      </w:pPr>
    </w:p>
    <w:p w14:paraId="7A9E783C" w14:textId="77777777" w:rsidR="00FA0273" w:rsidRPr="00FA0273" w:rsidRDefault="00FA0273" w:rsidP="00FA0273">
      <w:pPr>
        <w:bidi/>
        <w:jc w:val="both"/>
        <w:rPr>
          <w:rFonts w:cs="David" w:hint="cs"/>
          <w:rtl/>
        </w:rPr>
      </w:pPr>
      <w:r w:rsidRPr="00FA0273">
        <w:rPr>
          <w:rFonts w:cs="David" w:hint="cs"/>
          <w:u w:val="single"/>
          <w:rtl/>
        </w:rPr>
        <w:t>מנחם בן-ששון:</w:t>
      </w:r>
    </w:p>
    <w:p w14:paraId="2C779387" w14:textId="77777777" w:rsidR="00FA0273" w:rsidRPr="00FA0273" w:rsidRDefault="00FA0273" w:rsidP="00FA0273">
      <w:pPr>
        <w:bidi/>
        <w:jc w:val="both"/>
        <w:rPr>
          <w:rFonts w:cs="David" w:hint="cs"/>
          <w:rtl/>
        </w:rPr>
      </w:pPr>
    </w:p>
    <w:p w14:paraId="02637418" w14:textId="77777777" w:rsidR="00FA0273" w:rsidRPr="00FA0273" w:rsidRDefault="00FA0273" w:rsidP="00FA0273">
      <w:pPr>
        <w:bidi/>
        <w:jc w:val="both"/>
        <w:rPr>
          <w:rFonts w:cs="David" w:hint="cs"/>
          <w:rtl/>
        </w:rPr>
      </w:pPr>
      <w:r w:rsidRPr="00FA0273">
        <w:rPr>
          <w:rFonts w:cs="David" w:hint="cs"/>
          <w:rtl/>
        </w:rPr>
        <w:tab/>
        <w:t>עדיין אני רוצה לומר שזה לא פשוט, לא משום שאני בעד או נגד. ניסוח שם החוק וניסוח ההחלטה הוא כבר מהלך מנחה. לא לחינם כשחברי כנסת מתחילים להצביע על חוק, רוצים לשנות את הכותרת, יש בזה מסר. אתה בהחלט יכול לעצב דעת קהל, אין ברירה אחרת, אני לא רואה ברירה אלא להגיד אם אני מאשר או לא מאשר, אבל אני רוצה- - -</w:t>
      </w:r>
    </w:p>
    <w:p w14:paraId="3C696C39" w14:textId="77777777" w:rsidR="00FA0273" w:rsidRPr="00FA0273" w:rsidRDefault="00FA0273" w:rsidP="00FA0273">
      <w:pPr>
        <w:bidi/>
        <w:jc w:val="both"/>
        <w:rPr>
          <w:rFonts w:cs="David" w:hint="cs"/>
          <w:rtl/>
        </w:rPr>
      </w:pPr>
    </w:p>
    <w:p w14:paraId="3369A6B2" w14:textId="77777777" w:rsidR="00FA0273" w:rsidRPr="00FA0273" w:rsidRDefault="00FA0273" w:rsidP="00FA0273">
      <w:pPr>
        <w:bidi/>
        <w:jc w:val="both"/>
        <w:rPr>
          <w:rFonts w:cs="David" w:hint="cs"/>
          <w:rtl/>
        </w:rPr>
      </w:pPr>
      <w:r w:rsidRPr="00FA0273">
        <w:rPr>
          <w:rFonts w:cs="David" w:hint="cs"/>
          <w:u w:val="single"/>
          <w:rtl/>
        </w:rPr>
        <w:t>היו"ר דוד טל:</w:t>
      </w:r>
    </w:p>
    <w:p w14:paraId="772CB8ED" w14:textId="77777777" w:rsidR="00FA0273" w:rsidRPr="00FA0273" w:rsidRDefault="00FA0273" w:rsidP="00FA0273">
      <w:pPr>
        <w:bidi/>
        <w:jc w:val="both"/>
        <w:rPr>
          <w:rFonts w:cs="David" w:hint="cs"/>
          <w:rtl/>
        </w:rPr>
      </w:pPr>
    </w:p>
    <w:p w14:paraId="09BF5A21" w14:textId="77777777" w:rsidR="00FA0273" w:rsidRPr="00FA0273" w:rsidRDefault="00FA0273" w:rsidP="00FA0273">
      <w:pPr>
        <w:bidi/>
        <w:jc w:val="both"/>
        <w:rPr>
          <w:rFonts w:cs="David" w:hint="cs"/>
          <w:rtl/>
        </w:rPr>
      </w:pPr>
      <w:r w:rsidRPr="00FA0273">
        <w:rPr>
          <w:rFonts w:cs="David" w:hint="cs"/>
          <w:rtl/>
        </w:rPr>
        <w:tab/>
        <w:t>אני מניח שכל ממשלה תביא את זה בחשבון לפני שהיא מגיעה לזה.</w:t>
      </w:r>
    </w:p>
    <w:p w14:paraId="0CF16B8C" w14:textId="77777777" w:rsidR="00FA0273" w:rsidRPr="00FA0273" w:rsidRDefault="00FA0273" w:rsidP="00FA0273">
      <w:pPr>
        <w:bidi/>
        <w:jc w:val="both"/>
        <w:rPr>
          <w:rFonts w:cs="David" w:hint="cs"/>
          <w:rtl/>
        </w:rPr>
      </w:pPr>
    </w:p>
    <w:p w14:paraId="24B79F3F" w14:textId="77777777" w:rsidR="00FA0273" w:rsidRPr="00FA0273" w:rsidRDefault="00FA0273" w:rsidP="00FA0273">
      <w:pPr>
        <w:bidi/>
        <w:jc w:val="both"/>
        <w:rPr>
          <w:rFonts w:cs="David" w:hint="cs"/>
          <w:rtl/>
        </w:rPr>
      </w:pPr>
      <w:r w:rsidRPr="00FA0273">
        <w:rPr>
          <w:rFonts w:cs="David" w:hint="cs"/>
          <w:u w:val="single"/>
          <w:rtl/>
        </w:rPr>
        <w:t>מנחם בן-ששון:</w:t>
      </w:r>
    </w:p>
    <w:p w14:paraId="3364EF02" w14:textId="77777777" w:rsidR="00FA0273" w:rsidRPr="00FA0273" w:rsidRDefault="00FA0273" w:rsidP="00FA0273">
      <w:pPr>
        <w:bidi/>
        <w:jc w:val="both"/>
        <w:rPr>
          <w:rFonts w:cs="David" w:hint="cs"/>
          <w:rtl/>
        </w:rPr>
      </w:pPr>
    </w:p>
    <w:p w14:paraId="4231DF44" w14:textId="77777777" w:rsidR="00FA0273" w:rsidRPr="00FA0273" w:rsidRDefault="00FA0273" w:rsidP="00FA0273">
      <w:pPr>
        <w:bidi/>
        <w:jc w:val="both"/>
        <w:rPr>
          <w:rFonts w:cs="David" w:hint="cs"/>
          <w:rtl/>
        </w:rPr>
      </w:pPr>
      <w:r w:rsidRPr="00FA0273">
        <w:rPr>
          <w:rFonts w:cs="David" w:hint="cs"/>
          <w:rtl/>
        </w:rPr>
        <w:tab/>
        <w:t xml:space="preserve"> המחליטים בממשלה הם מחליטים עם מסר, שיהיה שלום, שגשוג ובשורה לעולם. זה מה שיהיה, ואז מחליטים אם לאשר או לא לאשר. ואז יגיד המתנגד, במקרה הזה נניח אני: רבותי, זה טיוח, על מה אתם מדברים?! אבל אין ברירה כנראה.</w:t>
      </w:r>
    </w:p>
    <w:p w14:paraId="0E4F0EBF" w14:textId="77777777" w:rsidR="00FA0273" w:rsidRPr="00FA0273" w:rsidRDefault="00FA0273" w:rsidP="00FA0273">
      <w:pPr>
        <w:bidi/>
        <w:jc w:val="both"/>
        <w:rPr>
          <w:rFonts w:cs="David" w:hint="cs"/>
          <w:rtl/>
        </w:rPr>
      </w:pPr>
    </w:p>
    <w:p w14:paraId="09F55D1A" w14:textId="77777777" w:rsidR="00FA0273" w:rsidRPr="00FA0273" w:rsidRDefault="00FA0273" w:rsidP="00FA0273">
      <w:pPr>
        <w:bidi/>
        <w:jc w:val="both"/>
        <w:rPr>
          <w:rFonts w:cs="David" w:hint="cs"/>
          <w:rtl/>
        </w:rPr>
      </w:pPr>
      <w:r w:rsidRPr="00FA0273">
        <w:rPr>
          <w:rFonts w:cs="David" w:hint="cs"/>
          <w:u w:val="single"/>
          <w:rtl/>
        </w:rPr>
        <w:t>שילה הטיס רולף:</w:t>
      </w:r>
    </w:p>
    <w:p w14:paraId="25016C43" w14:textId="77777777" w:rsidR="00FA0273" w:rsidRPr="00FA0273" w:rsidRDefault="00FA0273" w:rsidP="00FA0273">
      <w:pPr>
        <w:bidi/>
        <w:jc w:val="both"/>
        <w:rPr>
          <w:rFonts w:cs="David" w:hint="cs"/>
          <w:rtl/>
        </w:rPr>
      </w:pPr>
    </w:p>
    <w:p w14:paraId="42A31A8F" w14:textId="77777777" w:rsidR="00FA0273" w:rsidRPr="00FA0273" w:rsidRDefault="00FA0273" w:rsidP="00FA0273">
      <w:pPr>
        <w:bidi/>
        <w:jc w:val="both"/>
        <w:rPr>
          <w:rFonts w:cs="David" w:hint="cs"/>
          <w:rtl/>
        </w:rPr>
      </w:pPr>
      <w:r w:rsidRPr="00FA0273">
        <w:rPr>
          <w:rFonts w:cs="David" w:hint="cs"/>
          <w:rtl/>
        </w:rPr>
        <w:tab/>
        <w:t>במסמך על אירלנד צירפנו טופס של כן או לא, אבל באירלנד גם אומרים איזה חוקים לא יכולים להופיע במשאל עם. למשל, חוק התקציב לא יכול, וגם חוק לקביעת המסים לא יכול להופיע במשאל עם.</w:t>
      </w:r>
    </w:p>
    <w:p w14:paraId="063EC016" w14:textId="77777777" w:rsidR="00FA0273" w:rsidRPr="00FA0273" w:rsidRDefault="00FA0273" w:rsidP="00FA0273">
      <w:pPr>
        <w:bidi/>
        <w:jc w:val="both"/>
        <w:rPr>
          <w:rFonts w:cs="David" w:hint="cs"/>
          <w:rtl/>
        </w:rPr>
      </w:pPr>
    </w:p>
    <w:p w14:paraId="305BC131" w14:textId="77777777" w:rsidR="00FA0273" w:rsidRDefault="00FA0273" w:rsidP="00FA0273">
      <w:pPr>
        <w:bidi/>
        <w:jc w:val="both"/>
        <w:rPr>
          <w:rFonts w:cs="David" w:hint="cs"/>
          <w:u w:val="single"/>
          <w:rtl/>
        </w:rPr>
      </w:pPr>
    </w:p>
    <w:p w14:paraId="4B0F4D4A" w14:textId="77777777" w:rsidR="00FA0273" w:rsidRDefault="00FA0273" w:rsidP="00FA0273">
      <w:pPr>
        <w:bidi/>
        <w:jc w:val="both"/>
        <w:rPr>
          <w:rFonts w:cs="David" w:hint="cs"/>
          <w:u w:val="single"/>
          <w:rtl/>
        </w:rPr>
      </w:pPr>
    </w:p>
    <w:p w14:paraId="2514FD94" w14:textId="77777777" w:rsidR="00FA0273" w:rsidRDefault="00FA0273" w:rsidP="00FA0273">
      <w:pPr>
        <w:bidi/>
        <w:jc w:val="both"/>
        <w:rPr>
          <w:rFonts w:cs="David" w:hint="cs"/>
          <w:u w:val="single"/>
          <w:rtl/>
        </w:rPr>
      </w:pPr>
    </w:p>
    <w:p w14:paraId="3150ED9C" w14:textId="77777777" w:rsidR="00FA0273" w:rsidRDefault="00FA0273" w:rsidP="00FA0273">
      <w:pPr>
        <w:bidi/>
        <w:jc w:val="both"/>
        <w:rPr>
          <w:rFonts w:cs="David" w:hint="cs"/>
          <w:u w:val="single"/>
          <w:rtl/>
        </w:rPr>
      </w:pPr>
    </w:p>
    <w:p w14:paraId="08B84128" w14:textId="77777777" w:rsidR="00FA0273" w:rsidRPr="00FA0273" w:rsidRDefault="00FA0273" w:rsidP="00FA0273">
      <w:pPr>
        <w:bidi/>
        <w:jc w:val="both"/>
        <w:rPr>
          <w:rFonts w:cs="David" w:hint="cs"/>
          <w:rtl/>
        </w:rPr>
      </w:pPr>
      <w:r w:rsidRPr="00FA0273">
        <w:rPr>
          <w:rFonts w:cs="David" w:hint="cs"/>
          <w:u w:val="single"/>
          <w:rtl/>
        </w:rPr>
        <w:t>יצחק לוי:</w:t>
      </w:r>
    </w:p>
    <w:p w14:paraId="1FA859F3" w14:textId="77777777" w:rsidR="00FA0273" w:rsidRPr="00FA0273" w:rsidRDefault="00FA0273" w:rsidP="00FA0273">
      <w:pPr>
        <w:bidi/>
        <w:jc w:val="both"/>
        <w:rPr>
          <w:rFonts w:cs="David" w:hint="cs"/>
          <w:rtl/>
        </w:rPr>
      </w:pPr>
    </w:p>
    <w:p w14:paraId="188F7E85" w14:textId="77777777" w:rsidR="00FA0273" w:rsidRPr="00FA0273" w:rsidRDefault="00FA0273" w:rsidP="00FA0273">
      <w:pPr>
        <w:bidi/>
        <w:jc w:val="both"/>
        <w:rPr>
          <w:rFonts w:cs="David" w:hint="cs"/>
          <w:rtl/>
        </w:rPr>
      </w:pPr>
      <w:r w:rsidRPr="00FA0273">
        <w:rPr>
          <w:rFonts w:cs="David" w:hint="cs"/>
          <w:rtl/>
        </w:rPr>
        <w:tab/>
        <w:t xml:space="preserve"> אנחנו מדברים רק על החוק הזה עכשיו.</w:t>
      </w:r>
    </w:p>
    <w:p w14:paraId="53F5737B" w14:textId="77777777" w:rsidR="00FA0273" w:rsidRPr="00FA0273" w:rsidRDefault="00FA0273" w:rsidP="00FA0273">
      <w:pPr>
        <w:bidi/>
        <w:jc w:val="both"/>
        <w:rPr>
          <w:rFonts w:cs="David" w:hint="cs"/>
          <w:rtl/>
        </w:rPr>
      </w:pPr>
    </w:p>
    <w:p w14:paraId="0A5C143F" w14:textId="77777777" w:rsidR="00FA0273" w:rsidRPr="00FA0273" w:rsidRDefault="00FA0273" w:rsidP="00FA0273">
      <w:pPr>
        <w:bidi/>
        <w:jc w:val="both"/>
        <w:rPr>
          <w:rFonts w:cs="David" w:hint="cs"/>
          <w:rtl/>
        </w:rPr>
      </w:pPr>
      <w:r w:rsidRPr="00FA0273">
        <w:rPr>
          <w:rFonts w:cs="David" w:hint="cs"/>
          <w:u w:val="single"/>
          <w:rtl/>
        </w:rPr>
        <w:t>היו"ר דוד טל:</w:t>
      </w:r>
    </w:p>
    <w:p w14:paraId="09817135" w14:textId="77777777" w:rsidR="00FA0273" w:rsidRPr="00FA0273" w:rsidRDefault="00FA0273" w:rsidP="00FA0273">
      <w:pPr>
        <w:bidi/>
        <w:jc w:val="both"/>
        <w:rPr>
          <w:rFonts w:cs="David" w:hint="cs"/>
          <w:rtl/>
        </w:rPr>
      </w:pPr>
    </w:p>
    <w:p w14:paraId="45E0BA32" w14:textId="77777777" w:rsidR="00FA0273" w:rsidRPr="00FA0273" w:rsidRDefault="00FA0273" w:rsidP="00FA0273">
      <w:pPr>
        <w:bidi/>
        <w:jc w:val="both"/>
        <w:rPr>
          <w:rFonts w:cs="David" w:hint="cs"/>
          <w:rtl/>
        </w:rPr>
      </w:pPr>
      <w:r w:rsidRPr="00FA0273">
        <w:rPr>
          <w:rFonts w:cs="David" w:hint="cs"/>
          <w:rtl/>
        </w:rPr>
        <w:tab/>
        <w:t>אנחנו לא רוצים לערב חוקים אחרים בנושא הזה.</w:t>
      </w:r>
    </w:p>
    <w:p w14:paraId="5953F5FE" w14:textId="77777777" w:rsidR="00FA0273" w:rsidRPr="00FA0273" w:rsidRDefault="00FA0273" w:rsidP="00FA0273">
      <w:pPr>
        <w:bidi/>
        <w:jc w:val="both"/>
        <w:rPr>
          <w:rFonts w:cs="David" w:hint="cs"/>
          <w:rtl/>
        </w:rPr>
      </w:pPr>
    </w:p>
    <w:p w14:paraId="0510E559" w14:textId="77777777" w:rsidR="00FA0273" w:rsidRPr="00FA0273" w:rsidRDefault="00FA0273" w:rsidP="00FA0273">
      <w:pPr>
        <w:bidi/>
        <w:jc w:val="both"/>
        <w:rPr>
          <w:rFonts w:cs="David" w:hint="cs"/>
          <w:rtl/>
        </w:rPr>
      </w:pPr>
      <w:r w:rsidRPr="00FA0273">
        <w:rPr>
          <w:rFonts w:cs="David" w:hint="cs"/>
          <w:u w:val="single"/>
          <w:rtl/>
        </w:rPr>
        <w:t>שילה הטיס רולף:</w:t>
      </w:r>
    </w:p>
    <w:p w14:paraId="743B332A" w14:textId="77777777" w:rsidR="00FA0273" w:rsidRPr="00FA0273" w:rsidRDefault="00FA0273" w:rsidP="00FA0273">
      <w:pPr>
        <w:bidi/>
        <w:jc w:val="both"/>
        <w:rPr>
          <w:rFonts w:cs="David" w:hint="cs"/>
          <w:rtl/>
        </w:rPr>
      </w:pPr>
    </w:p>
    <w:p w14:paraId="1E26B611" w14:textId="77777777" w:rsidR="00FA0273" w:rsidRPr="00FA0273" w:rsidRDefault="00FA0273" w:rsidP="00FA0273">
      <w:pPr>
        <w:bidi/>
        <w:jc w:val="both"/>
        <w:rPr>
          <w:rFonts w:cs="David" w:hint="cs"/>
          <w:rtl/>
        </w:rPr>
      </w:pPr>
      <w:r w:rsidRPr="00FA0273">
        <w:rPr>
          <w:rFonts w:cs="David" w:hint="cs"/>
          <w:rtl/>
        </w:rPr>
        <w:tab/>
        <w:t>אתה העלית את הנושא של התקציב.</w:t>
      </w:r>
    </w:p>
    <w:p w14:paraId="4E235B8E" w14:textId="77777777" w:rsidR="00FA0273" w:rsidRPr="00FA0273" w:rsidRDefault="00FA0273" w:rsidP="00FA0273">
      <w:pPr>
        <w:bidi/>
        <w:jc w:val="both"/>
        <w:rPr>
          <w:rFonts w:cs="David" w:hint="cs"/>
          <w:rtl/>
        </w:rPr>
      </w:pPr>
    </w:p>
    <w:p w14:paraId="3D7C24F6" w14:textId="77777777" w:rsidR="00FA0273" w:rsidRPr="00FA0273" w:rsidRDefault="00FA0273" w:rsidP="00FA0273">
      <w:pPr>
        <w:bidi/>
        <w:jc w:val="both"/>
        <w:rPr>
          <w:rFonts w:cs="David" w:hint="cs"/>
          <w:rtl/>
        </w:rPr>
      </w:pPr>
      <w:r w:rsidRPr="00FA0273">
        <w:rPr>
          <w:rFonts w:cs="David" w:hint="cs"/>
          <w:u w:val="single"/>
          <w:rtl/>
        </w:rPr>
        <w:t>גדעון סער:</w:t>
      </w:r>
    </w:p>
    <w:p w14:paraId="5EA2CB0E" w14:textId="77777777" w:rsidR="00FA0273" w:rsidRPr="00FA0273" w:rsidRDefault="00FA0273" w:rsidP="00FA0273">
      <w:pPr>
        <w:bidi/>
        <w:jc w:val="both"/>
        <w:rPr>
          <w:rFonts w:cs="David" w:hint="cs"/>
          <w:rtl/>
        </w:rPr>
      </w:pPr>
    </w:p>
    <w:p w14:paraId="2654C230" w14:textId="77777777" w:rsidR="00FA0273" w:rsidRPr="00FA0273" w:rsidRDefault="00FA0273" w:rsidP="00FA0273">
      <w:pPr>
        <w:bidi/>
        <w:jc w:val="both"/>
        <w:rPr>
          <w:rFonts w:cs="David" w:hint="cs"/>
          <w:rtl/>
        </w:rPr>
      </w:pPr>
      <w:r w:rsidRPr="00FA0273">
        <w:rPr>
          <w:rFonts w:cs="David" w:hint="cs"/>
          <w:rtl/>
        </w:rPr>
        <w:tab/>
        <w:t>אנחנו צריכים להקדיש לזה מחשבה. יש לי הצעת חוק בנושא אמנות, שעדיין לא העליתי להצבעה במליאה. אגב, משרד המשפטים תומך בה מאוד, משרד החוץ מתנגד לה.</w:t>
      </w:r>
    </w:p>
    <w:p w14:paraId="1CAA66B5" w14:textId="77777777" w:rsidR="00FA0273" w:rsidRPr="00FA0273" w:rsidRDefault="00FA0273" w:rsidP="00FA0273">
      <w:pPr>
        <w:bidi/>
        <w:jc w:val="both"/>
        <w:rPr>
          <w:rFonts w:cs="David" w:hint="cs"/>
          <w:rtl/>
        </w:rPr>
      </w:pPr>
    </w:p>
    <w:p w14:paraId="5032FB3B" w14:textId="77777777" w:rsidR="00FA0273" w:rsidRPr="00FA0273" w:rsidRDefault="00FA0273" w:rsidP="00FA0273">
      <w:pPr>
        <w:bidi/>
        <w:jc w:val="both"/>
        <w:rPr>
          <w:rFonts w:cs="David" w:hint="cs"/>
          <w:rtl/>
        </w:rPr>
      </w:pPr>
      <w:r w:rsidRPr="00FA0273">
        <w:rPr>
          <w:rFonts w:cs="David" w:hint="cs"/>
          <w:u w:val="single"/>
          <w:rtl/>
        </w:rPr>
        <w:t>היו"ר דוד טל:</w:t>
      </w:r>
    </w:p>
    <w:p w14:paraId="4EDCD93B" w14:textId="77777777" w:rsidR="00FA0273" w:rsidRPr="00FA0273" w:rsidRDefault="00FA0273" w:rsidP="00FA0273">
      <w:pPr>
        <w:bidi/>
        <w:jc w:val="both"/>
        <w:rPr>
          <w:rFonts w:cs="David" w:hint="cs"/>
          <w:rtl/>
        </w:rPr>
      </w:pPr>
    </w:p>
    <w:p w14:paraId="09867B43" w14:textId="77777777" w:rsidR="00FA0273" w:rsidRPr="00FA0273" w:rsidRDefault="00FA0273" w:rsidP="00FA0273">
      <w:pPr>
        <w:bidi/>
        <w:jc w:val="both"/>
        <w:rPr>
          <w:rFonts w:cs="David" w:hint="cs"/>
          <w:rtl/>
        </w:rPr>
      </w:pPr>
      <w:r w:rsidRPr="00FA0273">
        <w:rPr>
          <w:rFonts w:cs="David" w:hint="cs"/>
          <w:rtl/>
        </w:rPr>
        <w:tab/>
        <w:t>מה עם הקואליציה?</w:t>
      </w:r>
    </w:p>
    <w:p w14:paraId="0733701E" w14:textId="77777777" w:rsidR="00FA0273" w:rsidRPr="00FA0273" w:rsidRDefault="00FA0273" w:rsidP="00FA0273">
      <w:pPr>
        <w:bidi/>
        <w:jc w:val="both"/>
        <w:rPr>
          <w:rFonts w:cs="David" w:hint="cs"/>
          <w:rtl/>
        </w:rPr>
      </w:pPr>
    </w:p>
    <w:p w14:paraId="5B60D9E8" w14:textId="77777777" w:rsidR="00FA0273" w:rsidRPr="00FA0273" w:rsidRDefault="00FA0273" w:rsidP="00FA0273">
      <w:pPr>
        <w:bidi/>
        <w:jc w:val="both"/>
        <w:rPr>
          <w:rFonts w:cs="David" w:hint="cs"/>
          <w:rtl/>
        </w:rPr>
      </w:pPr>
      <w:r w:rsidRPr="00FA0273">
        <w:rPr>
          <w:rFonts w:cs="David" w:hint="cs"/>
          <w:u w:val="single"/>
          <w:rtl/>
        </w:rPr>
        <w:t>גדעון סער:</w:t>
      </w:r>
    </w:p>
    <w:p w14:paraId="2D947D2A" w14:textId="77777777" w:rsidR="00FA0273" w:rsidRPr="00FA0273" w:rsidRDefault="00FA0273" w:rsidP="00FA0273">
      <w:pPr>
        <w:bidi/>
        <w:jc w:val="both"/>
        <w:rPr>
          <w:rFonts w:cs="David" w:hint="cs"/>
          <w:rtl/>
        </w:rPr>
      </w:pPr>
    </w:p>
    <w:p w14:paraId="34926C9B" w14:textId="77777777" w:rsidR="00FA0273" w:rsidRPr="00FA0273" w:rsidRDefault="00FA0273" w:rsidP="00FA0273">
      <w:pPr>
        <w:bidi/>
        <w:jc w:val="both"/>
        <w:rPr>
          <w:rFonts w:cs="David" w:hint="cs"/>
          <w:rtl/>
        </w:rPr>
      </w:pPr>
      <w:r w:rsidRPr="00FA0273">
        <w:rPr>
          <w:rFonts w:cs="David" w:hint="cs"/>
          <w:rtl/>
        </w:rPr>
        <w:tab/>
        <w:t>לא תרצה שאני אגרור את זה לדעתי על הקואליציה, על התפקוד שלה.</w:t>
      </w:r>
    </w:p>
    <w:p w14:paraId="705D408F" w14:textId="77777777" w:rsidR="00FA0273" w:rsidRPr="00FA0273" w:rsidRDefault="00FA0273" w:rsidP="00FA0273">
      <w:pPr>
        <w:bidi/>
        <w:jc w:val="both"/>
        <w:rPr>
          <w:rFonts w:cs="David" w:hint="cs"/>
          <w:rtl/>
        </w:rPr>
      </w:pPr>
    </w:p>
    <w:p w14:paraId="4482AE60" w14:textId="77777777" w:rsidR="00FA0273" w:rsidRPr="00FA0273" w:rsidRDefault="00FA0273" w:rsidP="00FA0273">
      <w:pPr>
        <w:bidi/>
        <w:jc w:val="both"/>
        <w:rPr>
          <w:rFonts w:cs="David" w:hint="cs"/>
          <w:rtl/>
        </w:rPr>
      </w:pPr>
      <w:r w:rsidRPr="00FA0273">
        <w:rPr>
          <w:rFonts w:cs="David" w:hint="cs"/>
          <w:u w:val="single"/>
          <w:rtl/>
        </w:rPr>
        <w:t>היו"ר דוד טל:</w:t>
      </w:r>
    </w:p>
    <w:p w14:paraId="64687F9A" w14:textId="77777777" w:rsidR="00FA0273" w:rsidRPr="00FA0273" w:rsidRDefault="00FA0273" w:rsidP="00FA0273">
      <w:pPr>
        <w:bidi/>
        <w:jc w:val="both"/>
        <w:rPr>
          <w:rFonts w:cs="David" w:hint="cs"/>
          <w:rtl/>
        </w:rPr>
      </w:pPr>
    </w:p>
    <w:p w14:paraId="17F411E9" w14:textId="77777777" w:rsidR="00FA0273" w:rsidRPr="00FA0273" w:rsidRDefault="00FA0273" w:rsidP="00FA0273">
      <w:pPr>
        <w:bidi/>
        <w:jc w:val="both"/>
        <w:rPr>
          <w:rFonts w:cs="David" w:hint="cs"/>
          <w:rtl/>
        </w:rPr>
      </w:pPr>
      <w:r w:rsidRPr="00FA0273">
        <w:rPr>
          <w:rFonts w:cs="David" w:hint="cs"/>
          <w:rtl/>
        </w:rPr>
        <w:tab/>
        <w:t>אולי זה המקום לומר את הדברים.</w:t>
      </w:r>
    </w:p>
    <w:p w14:paraId="095FDEC1" w14:textId="77777777" w:rsidR="00FA0273" w:rsidRPr="00FA0273" w:rsidRDefault="00FA0273" w:rsidP="00FA0273">
      <w:pPr>
        <w:bidi/>
        <w:jc w:val="both"/>
        <w:rPr>
          <w:rFonts w:cs="David" w:hint="cs"/>
          <w:rtl/>
        </w:rPr>
      </w:pPr>
    </w:p>
    <w:p w14:paraId="3DF1540D" w14:textId="77777777" w:rsidR="00FA0273" w:rsidRPr="00FA0273" w:rsidRDefault="00FA0273" w:rsidP="00FA0273">
      <w:pPr>
        <w:bidi/>
        <w:jc w:val="both"/>
        <w:rPr>
          <w:rFonts w:cs="David" w:hint="cs"/>
          <w:rtl/>
        </w:rPr>
      </w:pPr>
      <w:r w:rsidRPr="00FA0273">
        <w:rPr>
          <w:rFonts w:cs="David" w:hint="cs"/>
          <w:u w:val="single"/>
          <w:rtl/>
        </w:rPr>
        <w:t>גדעון סער:</w:t>
      </w:r>
    </w:p>
    <w:p w14:paraId="6E324A91" w14:textId="77777777" w:rsidR="00FA0273" w:rsidRPr="00FA0273" w:rsidRDefault="00FA0273" w:rsidP="00FA0273">
      <w:pPr>
        <w:bidi/>
        <w:jc w:val="both"/>
        <w:rPr>
          <w:rFonts w:cs="David" w:hint="cs"/>
          <w:rtl/>
        </w:rPr>
      </w:pPr>
    </w:p>
    <w:p w14:paraId="1A638055" w14:textId="77777777" w:rsidR="00FA0273" w:rsidRPr="00FA0273" w:rsidRDefault="00FA0273" w:rsidP="00FA0273">
      <w:pPr>
        <w:bidi/>
        <w:jc w:val="both"/>
        <w:rPr>
          <w:rFonts w:cs="David" w:hint="cs"/>
          <w:rtl/>
        </w:rPr>
      </w:pPr>
      <w:r w:rsidRPr="00FA0273">
        <w:rPr>
          <w:rFonts w:cs="David" w:hint="cs"/>
          <w:rtl/>
        </w:rPr>
        <w:tab/>
        <w:t xml:space="preserve"> יש בקואליציה חלקים שתומכים בה, ויש בקואליציה, אם דיברה איתם שרת החוץ, אשר פקידיה הזעיקו אותה, כאלה שמתנגדים לה. אני לא יודע </w:t>
      </w:r>
      <w:r w:rsidRPr="00FA0273">
        <w:rPr>
          <w:rStyle w:val="PageNumber"/>
          <w:rFonts w:cs="David"/>
          <w:rtl/>
        </w:rPr>
        <w:t>אם הוקדשה לזה תשומת הלב הראויה.</w:t>
      </w:r>
    </w:p>
    <w:p w14:paraId="763F06D5" w14:textId="77777777" w:rsidR="00FA0273" w:rsidRPr="00FA0273" w:rsidRDefault="00FA0273" w:rsidP="00FA0273">
      <w:pPr>
        <w:bidi/>
        <w:jc w:val="both"/>
        <w:rPr>
          <w:rFonts w:cs="David" w:hint="cs"/>
          <w:rtl/>
        </w:rPr>
      </w:pPr>
    </w:p>
    <w:p w14:paraId="6AF5FDEE" w14:textId="77777777" w:rsidR="00FA0273" w:rsidRPr="00FA0273" w:rsidRDefault="00FA0273" w:rsidP="00FA0273">
      <w:pPr>
        <w:bidi/>
        <w:jc w:val="both"/>
        <w:rPr>
          <w:rFonts w:cs="David" w:hint="cs"/>
          <w:rtl/>
        </w:rPr>
      </w:pPr>
      <w:r w:rsidRPr="00FA0273">
        <w:rPr>
          <w:rFonts w:cs="David" w:hint="cs"/>
          <w:rtl/>
        </w:rPr>
        <w:tab/>
        <w:t xml:space="preserve">היום יש נוהל של אשרור, ויש אמנות משלושה סוגים שראוי שהכנסת תצביע עליהן לפני כן. למה אני מתכוון? הנושא של הסכמי שלום, שמשנים את הטריטוריה של המדינה, שזה גם משנה את החוק. ממילא, אתה משנה גם חקיקה ראשית. ההסכמים שכרוכים למשל בשינויים של חקיקה ראשית </w:t>
      </w:r>
      <w:r w:rsidRPr="00FA0273">
        <w:rPr>
          <w:rFonts w:cs="David"/>
          <w:rtl/>
        </w:rPr>
        <w:t>–</w:t>
      </w:r>
      <w:r w:rsidRPr="00FA0273">
        <w:rPr>
          <w:rFonts w:cs="David" w:hint="cs"/>
          <w:rtl/>
        </w:rPr>
        <w:t xml:space="preserve"> כי אם אתה מתחייב בהסכם לשנות חקיקה ראשית, אתה מתחייב לפני שהריבון אמר את דברו בניגוד לסטטוס החוקי הקיים </w:t>
      </w:r>
      <w:r w:rsidRPr="00FA0273">
        <w:rPr>
          <w:rFonts w:cs="David"/>
          <w:rtl/>
        </w:rPr>
        <w:t>–</w:t>
      </w:r>
      <w:r w:rsidRPr="00FA0273">
        <w:rPr>
          <w:rFonts w:cs="David" w:hint="cs"/>
          <w:rtl/>
        </w:rPr>
        <w:t xml:space="preserve"> וגם הסכמים שכרוכים בעלות תקציבית. עוד פעם, אלה אותם טעמים רעיוניים, כי מי שקובע את התקציב זה הכנסת.</w:t>
      </w:r>
    </w:p>
    <w:p w14:paraId="7A1B8AAB" w14:textId="77777777" w:rsidR="00FA0273" w:rsidRPr="00FA0273" w:rsidRDefault="00FA0273" w:rsidP="00FA0273">
      <w:pPr>
        <w:bidi/>
        <w:jc w:val="both"/>
        <w:rPr>
          <w:rFonts w:cs="David" w:hint="cs"/>
          <w:rtl/>
        </w:rPr>
      </w:pPr>
    </w:p>
    <w:p w14:paraId="0DA3C207" w14:textId="77777777" w:rsidR="00FA0273" w:rsidRPr="00FA0273" w:rsidRDefault="00FA0273" w:rsidP="00FA0273">
      <w:pPr>
        <w:bidi/>
        <w:jc w:val="both"/>
        <w:rPr>
          <w:rFonts w:cs="David" w:hint="cs"/>
          <w:rtl/>
        </w:rPr>
      </w:pPr>
      <w:r w:rsidRPr="00FA0273">
        <w:rPr>
          <w:rFonts w:cs="David" w:hint="cs"/>
          <w:u w:val="single"/>
          <w:rtl/>
        </w:rPr>
        <w:t>היו"ר דוד טל:</w:t>
      </w:r>
    </w:p>
    <w:p w14:paraId="5E573C6A" w14:textId="77777777" w:rsidR="00FA0273" w:rsidRPr="00FA0273" w:rsidRDefault="00FA0273" w:rsidP="00FA0273">
      <w:pPr>
        <w:bidi/>
        <w:jc w:val="both"/>
        <w:rPr>
          <w:rFonts w:cs="David" w:hint="cs"/>
          <w:rtl/>
        </w:rPr>
      </w:pPr>
    </w:p>
    <w:p w14:paraId="53B59F59" w14:textId="77777777" w:rsidR="00FA0273" w:rsidRPr="00FA0273" w:rsidRDefault="00FA0273" w:rsidP="00FA0273">
      <w:pPr>
        <w:bidi/>
        <w:jc w:val="both"/>
        <w:rPr>
          <w:rFonts w:cs="David" w:hint="cs"/>
          <w:rtl/>
        </w:rPr>
      </w:pPr>
      <w:r w:rsidRPr="00FA0273">
        <w:rPr>
          <w:rFonts w:cs="David" w:hint="cs"/>
          <w:rtl/>
        </w:rPr>
        <w:tab/>
        <w:t>במקרים כאלה, אם הממשלה חותמת הסכם עם איזו מדינה, היא חותמת על ההסכם הזה, אבל באישורה של הכנסת?</w:t>
      </w:r>
    </w:p>
    <w:p w14:paraId="79AF084C" w14:textId="77777777" w:rsidR="00FA0273" w:rsidRPr="00FA0273" w:rsidRDefault="00FA0273" w:rsidP="00FA0273">
      <w:pPr>
        <w:bidi/>
        <w:jc w:val="both"/>
        <w:rPr>
          <w:rFonts w:cs="David" w:hint="cs"/>
          <w:rtl/>
        </w:rPr>
      </w:pPr>
    </w:p>
    <w:p w14:paraId="4ADE4C30" w14:textId="77777777" w:rsidR="00FA0273" w:rsidRPr="00FA0273" w:rsidRDefault="00FA0273" w:rsidP="00FA0273">
      <w:pPr>
        <w:bidi/>
        <w:jc w:val="both"/>
        <w:rPr>
          <w:rFonts w:cs="David" w:hint="cs"/>
          <w:rtl/>
        </w:rPr>
      </w:pPr>
      <w:r w:rsidRPr="00FA0273">
        <w:rPr>
          <w:rFonts w:cs="David" w:hint="cs"/>
          <w:u w:val="single"/>
          <w:rtl/>
        </w:rPr>
        <w:t>גדעון סער:</w:t>
      </w:r>
    </w:p>
    <w:p w14:paraId="4D1D9B96" w14:textId="77777777" w:rsidR="00FA0273" w:rsidRPr="00FA0273" w:rsidRDefault="00FA0273" w:rsidP="00FA0273">
      <w:pPr>
        <w:bidi/>
        <w:jc w:val="both"/>
        <w:rPr>
          <w:rFonts w:cs="David" w:hint="cs"/>
          <w:rtl/>
        </w:rPr>
      </w:pPr>
    </w:p>
    <w:p w14:paraId="03E6B4A5" w14:textId="77777777" w:rsidR="00FA0273" w:rsidRDefault="00FA0273" w:rsidP="00FA0273">
      <w:pPr>
        <w:bidi/>
        <w:jc w:val="both"/>
        <w:rPr>
          <w:rFonts w:cs="David" w:hint="cs"/>
          <w:rtl/>
        </w:rPr>
      </w:pPr>
      <w:r w:rsidRPr="00FA0273">
        <w:rPr>
          <w:rFonts w:cs="David" w:hint="cs"/>
          <w:rtl/>
        </w:rPr>
        <w:tab/>
        <w:t xml:space="preserve"> לפעמים זה מובהר ולפעמים זה לא מובהר. מנחם בגין בקמפ-דיויד אמר בצורה הברורה ביותר שההסכמים האלה תלויים באישור הכנסת, וזה היה לו נוח מאוד, ואחרים נהגו אחרת. אני לא נכנס כרגע לפרטים הטכניים, אני מתייחס למצב המהותי, שכאשר נחתם חוזה בין-לאומי, נגיד נחתם חוזה שאתה, כחבר כנסת, לא מאושר ממנו, אבל בינתיים כבר התחייבו במישור הבין-לאומי, כבר סיכמו את זה עם ידידינו בארצות-הברית של אמריקה, קשה מאוד לשנות את הדברים. דיברנו קודם על משאל המתפקדים בליכוד והמצב שנוצר אחרי זה. היתה איזו התחייבות, שלא נחתמה באופן מפורש, אבל סוכמה בבית הלבן, ולאחר מכן היתה מציאות </w:t>
      </w:r>
    </w:p>
    <w:p w14:paraId="44ACC7AD" w14:textId="77777777" w:rsidR="00FA0273" w:rsidRDefault="00FA0273" w:rsidP="00FA0273">
      <w:pPr>
        <w:bidi/>
        <w:jc w:val="both"/>
        <w:rPr>
          <w:rFonts w:cs="David" w:hint="cs"/>
          <w:rtl/>
        </w:rPr>
      </w:pPr>
    </w:p>
    <w:p w14:paraId="3375185B" w14:textId="77777777" w:rsidR="00FA0273" w:rsidRDefault="00FA0273" w:rsidP="00FA0273">
      <w:pPr>
        <w:bidi/>
        <w:jc w:val="both"/>
        <w:rPr>
          <w:rFonts w:cs="David" w:hint="cs"/>
          <w:rtl/>
        </w:rPr>
      </w:pPr>
    </w:p>
    <w:p w14:paraId="2E34331A" w14:textId="77777777" w:rsidR="00FA0273" w:rsidRDefault="00FA0273" w:rsidP="00FA0273">
      <w:pPr>
        <w:bidi/>
        <w:jc w:val="both"/>
        <w:rPr>
          <w:rFonts w:cs="David" w:hint="cs"/>
          <w:rtl/>
        </w:rPr>
      </w:pPr>
    </w:p>
    <w:p w14:paraId="23993055" w14:textId="77777777" w:rsidR="00FA0273" w:rsidRDefault="00FA0273" w:rsidP="00FA0273">
      <w:pPr>
        <w:bidi/>
        <w:jc w:val="both"/>
        <w:rPr>
          <w:rFonts w:cs="David" w:hint="cs"/>
          <w:rtl/>
        </w:rPr>
      </w:pPr>
    </w:p>
    <w:p w14:paraId="46DFF615" w14:textId="77777777" w:rsidR="00FA0273" w:rsidRPr="00FA0273" w:rsidRDefault="00FA0273" w:rsidP="00FA0273">
      <w:pPr>
        <w:bidi/>
        <w:jc w:val="both"/>
        <w:rPr>
          <w:rFonts w:cs="David" w:hint="cs"/>
          <w:rtl/>
        </w:rPr>
      </w:pPr>
      <w:r w:rsidRPr="00FA0273">
        <w:rPr>
          <w:rFonts w:cs="David" w:hint="cs"/>
          <w:rtl/>
        </w:rPr>
        <w:t>פוליטית שונה. הרעיון פה הוא לבוא קודם לריבון בסוג הנושאים שהם ה-</w:t>
      </w:r>
      <w:r w:rsidRPr="00FA0273">
        <w:rPr>
          <w:rFonts w:ascii="Arial" w:hAnsi="Arial" w:cs="David"/>
        </w:rPr>
        <w:t>jurisdiction</w:t>
      </w:r>
      <w:r w:rsidRPr="00FA0273">
        <w:rPr>
          <w:rFonts w:ascii="Arial" w:hAnsi="Arial" w:cs="David" w:hint="cs"/>
          <w:rtl/>
        </w:rPr>
        <w:t xml:space="preserve"> של</w:t>
      </w:r>
      <w:r w:rsidRPr="00FA0273">
        <w:rPr>
          <w:rFonts w:cs="David" w:hint="cs"/>
          <w:rtl/>
        </w:rPr>
        <w:t>ו, ולקבל את האישור לפני שאתה מבצע את המהלך.</w:t>
      </w:r>
    </w:p>
    <w:p w14:paraId="18F06F3B" w14:textId="77777777" w:rsidR="00FA0273" w:rsidRPr="00FA0273" w:rsidRDefault="00FA0273" w:rsidP="00FA0273">
      <w:pPr>
        <w:bidi/>
        <w:jc w:val="both"/>
        <w:rPr>
          <w:rFonts w:cs="David" w:hint="cs"/>
          <w:rtl/>
        </w:rPr>
      </w:pPr>
    </w:p>
    <w:p w14:paraId="5AE7D79D" w14:textId="77777777" w:rsidR="00FA0273" w:rsidRPr="00FA0273" w:rsidRDefault="00FA0273" w:rsidP="00FA0273">
      <w:pPr>
        <w:bidi/>
        <w:jc w:val="both"/>
        <w:rPr>
          <w:rFonts w:cs="David" w:hint="cs"/>
          <w:rtl/>
        </w:rPr>
      </w:pPr>
      <w:r w:rsidRPr="00FA0273">
        <w:rPr>
          <w:rFonts w:cs="David" w:hint="cs"/>
          <w:u w:val="single"/>
          <w:rtl/>
        </w:rPr>
        <w:t>מנחם בן-ששון:</w:t>
      </w:r>
    </w:p>
    <w:p w14:paraId="0B47902F" w14:textId="77777777" w:rsidR="00FA0273" w:rsidRPr="00FA0273" w:rsidRDefault="00FA0273" w:rsidP="00FA0273">
      <w:pPr>
        <w:bidi/>
        <w:jc w:val="both"/>
        <w:rPr>
          <w:rFonts w:cs="David" w:hint="cs"/>
          <w:rtl/>
        </w:rPr>
      </w:pPr>
    </w:p>
    <w:p w14:paraId="53730F00" w14:textId="77777777" w:rsidR="00FA0273" w:rsidRPr="00FA0273" w:rsidRDefault="00FA0273" w:rsidP="00FA0273">
      <w:pPr>
        <w:bidi/>
        <w:jc w:val="both"/>
        <w:rPr>
          <w:rFonts w:cs="David" w:hint="cs"/>
          <w:rtl/>
        </w:rPr>
      </w:pPr>
      <w:r w:rsidRPr="00FA0273">
        <w:rPr>
          <w:rFonts w:cs="David" w:hint="cs"/>
          <w:rtl/>
        </w:rPr>
        <w:tab/>
        <w:t xml:space="preserve"> זה כתוב בחוק.</w:t>
      </w:r>
    </w:p>
    <w:p w14:paraId="0013481F" w14:textId="77777777" w:rsidR="00FA0273" w:rsidRPr="00FA0273" w:rsidRDefault="00FA0273" w:rsidP="00FA0273">
      <w:pPr>
        <w:bidi/>
        <w:jc w:val="both"/>
        <w:rPr>
          <w:rFonts w:cs="David" w:hint="cs"/>
          <w:rtl/>
        </w:rPr>
      </w:pPr>
    </w:p>
    <w:p w14:paraId="7EC28DEC" w14:textId="77777777" w:rsidR="00FA0273" w:rsidRPr="00FA0273" w:rsidRDefault="00FA0273" w:rsidP="00FA0273">
      <w:pPr>
        <w:bidi/>
        <w:jc w:val="both"/>
        <w:rPr>
          <w:rFonts w:cs="David" w:hint="cs"/>
          <w:rtl/>
        </w:rPr>
      </w:pPr>
      <w:r w:rsidRPr="00FA0273">
        <w:rPr>
          <w:rFonts w:cs="David" w:hint="cs"/>
          <w:u w:val="single"/>
          <w:rtl/>
        </w:rPr>
        <w:t>גדעון סער:</w:t>
      </w:r>
    </w:p>
    <w:p w14:paraId="08CB8D93" w14:textId="77777777" w:rsidR="00FA0273" w:rsidRPr="00FA0273" w:rsidRDefault="00FA0273" w:rsidP="00FA0273">
      <w:pPr>
        <w:bidi/>
        <w:jc w:val="both"/>
        <w:rPr>
          <w:rFonts w:cs="David" w:hint="cs"/>
          <w:rtl/>
        </w:rPr>
      </w:pPr>
    </w:p>
    <w:p w14:paraId="040304D1" w14:textId="77777777" w:rsidR="00FA0273" w:rsidRPr="00FA0273" w:rsidRDefault="00FA0273" w:rsidP="00FA0273">
      <w:pPr>
        <w:bidi/>
        <w:jc w:val="both"/>
        <w:rPr>
          <w:rFonts w:cs="David" w:hint="cs"/>
          <w:rtl/>
        </w:rPr>
      </w:pPr>
      <w:r w:rsidRPr="00FA0273">
        <w:rPr>
          <w:rFonts w:cs="David" w:hint="cs"/>
          <w:rtl/>
        </w:rPr>
        <w:tab/>
        <w:t>בואו נראה אם בעולם אין "חיה אחרת", האם אין מקרים שנרצה שמשאל העם יהיה לפני שאנחנו נמצאים במצב שהוא כבר כמעין חותמת על המהלך, אחרי שזה כבר עבר את כל האינסטנציות.</w:t>
      </w:r>
    </w:p>
    <w:p w14:paraId="02DC7330" w14:textId="77777777" w:rsidR="00FA0273" w:rsidRPr="00FA0273" w:rsidRDefault="00FA0273" w:rsidP="00FA0273">
      <w:pPr>
        <w:bidi/>
        <w:jc w:val="both"/>
        <w:rPr>
          <w:rFonts w:cs="David" w:hint="cs"/>
          <w:rtl/>
        </w:rPr>
      </w:pPr>
    </w:p>
    <w:p w14:paraId="5E3BA0D3" w14:textId="77777777" w:rsidR="00FA0273" w:rsidRPr="00FA0273" w:rsidRDefault="00FA0273" w:rsidP="00FA0273">
      <w:pPr>
        <w:bidi/>
        <w:jc w:val="both"/>
        <w:rPr>
          <w:rFonts w:cs="David" w:hint="cs"/>
          <w:rtl/>
        </w:rPr>
      </w:pPr>
      <w:r w:rsidRPr="00FA0273">
        <w:rPr>
          <w:rFonts w:cs="David" w:hint="cs"/>
          <w:u w:val="single"/>
          <w:rtl/>
        </w:rPr>
        <w:t>ארבל אסטרחן:</w:t>
      </w:r>
    </w:p>
    <w:p w14:paraId="309594D3" w14:textId="77777777" w:rsidR="00FA0273" w:rsidRPr="00FA0273" w:rsidRDefault="00FA0273" w:rsidP="00FA0273">
      <w:pPr>
        <w:bidi/>
        <w:jc w:val="both"/>
        <w:rPr>
          <w:rFonts w:cs="David" w:hint="cs"/>
          <w:rtl/>
        </w:rPr>
      </w:pPr>
    </w:p>
    <w:p w14:paraId="757B28C8" w14:textId="77777777" w:rsidR="00FA0273" w:rsidRPr="00FA0273" w:rsidRDefault="00FA0273" w:rsidP="00FA0273">
      <w:pPr>
        <w:bidi/>
        <w:jc w:val="both"/>
        <w:rPr>
          <w:rFonts w:cs="David" w:hint="cs"/>
          <w:rtl/>
        </w:rPr>
      </w:pPr>
      <w:r w:rsidRPr="00FA0273">
        <w:rPr>
          <w:rFonts w:cs="David" w:hint="cs"/>
          <w:rtl/>
        </w:rPr>
        <w:tab/>
        <w:t>זה מופיע בשאלה 6, מה שאתה מעלה.</w:t>
      </w:r>
    </w:p>
    <w:p w14:paraId="10D88176" w14:textId="77777777" w:rsidR="00FA0273" w:rsidRPr="00FA0273" w:rsidRDefault="00FA0273" w:rsidP="00FA0273">
      <w:pPr>
        <w:bidi/>
        <w:jc w:val="both"/>
        <w:rPr>
          <w:rFonts w:cs="David" w:hint="cs"/>
          <w:rtl/>
        </w:rPr>
      </w:pPr>
    </w:p>
    <w:p w14:paraId="5CEB48A2" w14:textId="77777777" w:rsidR="00FA0273" w:rsidRPr="00FA0273" w:rsidRDefault="00FA0273" w:rsidP="00FA0273">
      <w:pPr>
        <w:bidi/>
        <w:jc w:val="both"/>
        <w:rPr>
          <w:rFonts w:cs="David" w:hint="cs"/>
          <w:rtl/>
        </w:rPr>
      </w:pPr>
      <w:r w:rsidRPr="00FA0273">
        <w:rPr>
          <w:rFonts w:cs="David" w:hint="cs"/>
          <w:u w:val="single"/>
          <w:rtl/>
        </w:rPr>
        <w:t>גדעון סער:</w:t>
      </w:r>
    </w:p>
    <w:p w14:paraId="494E549B" w14:textId="77777777" w:rsidR="00FA0273" w:rsidRPr="00FA0273" w:rsidRDefault="00FA0273" w:rsidP="00FA0273">
      <w:pPr>
        <w:bidi/>
        <w:jc w:val="both"/>
        <w:rPr>
          <w:rFonts w:cs="David" w:hint="cs"/>
          <w:rtl/>
        </w:rPr>
      </w:pPr>
    </w:p>
    <w:p w14:paraId="5D108B69" w14:textId="77777777" w:rsidR="00FA0273" w:rsidRPr="00FA0273" w:rsidRDefault="00FA0273" w:rsidP="00FA0273">
      <w:pPr>
        <w:bidi/>
        <w:jc w:val="both"/>
        <w:rPr>
          <w:rFonts w:cs="David" w:hint="cs"/>
          <w:rtl/>
        </w:rPr>
      </w:pPr>
      <w:r w:rsidRPr="00FA0273">
        <w:rPr>
          <w:rFonts w:cs="David" w:hint="cs"/>
          <w:rtl/>
        </w:rPr>
        <w:tab/>
        <w:t xml:space="preserve"> ברגע שאנחנו אומרים משאל עם, הוא כאילו ערכאת אשרור של הכרעות הכנסת, שזה תואם את המבנה החוקתי שלנו, שבו הכנסת היא הריבון, האם אין מצבים שלא נהיה בטוחים באקסיומה הזאת?</w:t>
      </w:r>
    </w:p>
    <w:p w14:paraId="5EC11176" w14:textId="77777777" w:rsidR="00FA0273" w:rsidRPr="00FA0273" w:rsidRDefault="00FA0273" w:rsidP="00FA0273">
      <w:pPr>
        <w:bidi/>
        <w:jc w:val="both"/>
        <w:rPr>
          <w:rFonts w:cs="David" w:hint="cs"/>
          <w:rtl/>
        </w:rPr>
      </w:pPr>
    </w:p>
    <w:p w14:paraId="2FC7BF4C" w14:textId="77777777" w:rsidR="00FA0273" w:rsidRPr="00FA0273" w:rsidRDefault="00FA0273" w:rsidP="00FA0273">
      <w:pPr>
        <w:bidi/>
        <w:jc w:val="both"/>
        <w:rPr>
          <w:rFonts w:cs="David" w:hint="cs"/>
          <w:rtl/>
        </w:rPr>
      </w:pPr>
      <w:r w:rsidRPr="00FA0273">
        <w:rPr>
          <w:rFonts w:cs="David" w:hint="cs"/>
          <w:u w:val="single"/>
          <w:rtl/>
        </w:rPr>
        <w:t>היו"ר דוד טל:</w:t>
      </w:r>
    </w:p>
    <w:p w14:paraId="1D02A1E0" w14:textId="77777777" w:rsidR="00FA0273" w:rsidRPr="00FA0273" w:rsidRDefault="00FA0273" w:rsidP="00FA0273">
      <w:pPr>
        <w:bidi/>
        <w:jc w:val="both"/>
        <w:rPr>
          <w:rFonts w:cs="David" w:hint="cs"/>
          <w:rtl/>
        </w:rPr>
      </w:pPr>
    </w:p>
    <w:p w14:paraId="0908CAFF" w14:textId="77777777" w:rsidR="00FA0273" w:rsidRPr="00FA0273" w:rsidRDefault="00FA0273" w:rsidP="00FA0273">
      <w:pPr>
        <w:bidi/>
        <w:jc w:val="both"/>
        <w:rPr>
          <w:rFonts w:cs="David" w:hint="cs"/>
          <w:rtl/>
        </w:rPr>
      </w:pPr>
      <w:r w:rsidRPr="00FA0273">
        <w:rPr>
          <w:rFonts w:cs="David" w:hint="cs"/>
          <w:rtl/>
        </w:rPr>
        <w:tab/>
        <w:t>שזה יהיה הפוך?</w:t>
      </w:r>
    </w:p>
    <w:p w14:paraId="31604A17" w14:textId="77777777" w:rsidR="00FA0273" w:rsidRPr="00FA0273" w:rsidRDefault="00FA0273" w:rsidP="00FA0273">
      <w:pPr>
        <w:bidi/>
        <w:jc w:val="both"/>
        <w:rPr>
          <w:rFonts w:cs="David" w:hint="cs"/>
          <w:rtl/>
        </w:rPr>
      </w:pPr>
    </w:p>
    <w:p w14:paraId="560729B3" w14:textId="77777777" w:rsidR="00FA0273" w:rsidRPr="00FA0273" w:rsidRDefault="00FA0273" w:rsidP="00FA0273">
      <w:pPr>
        <w:bidi/>
        <w:jc w:val="both"/>
        <w:rPr>
          <w:rFonts w:cs="David" w:hint="cs"/>
          <w:rtl/>
        </w:rPr>
      </w:pPr>
      <w:r w:rsidRPr="00FA0273">
        <w:rPr>
          <w:rFonts w:cs="David" w:hint="cs"/>
          <w:u w:val="single"/>
          <w:rtl/>
        </w:rPr>
        <w:t>גדעון סער:</w:t>
      </w:r>
    </w:p>
    <w:p w14:paraId="6BD78D98" w14:textId="77777777" w:rsidR="00FA0273" w:rsidRPr="00FA0273" w:rsidRDefault="00FA0273" w:rsidP="00FA0273">
      <w:pPr>
        <w:bidi/>
        <w:jc w:val="both"/>
        <w:rPr>
          <w:rFonts w:cs="David" w:hint="cs"/>
          <w:rtl/>
        </w:rPr>
      </w:pPr>
    </w:p>
    <w:p w14:paraId="475FEAB1" w14:textId="77777777" w:rsidR="00FA0273" w:rsidRPr="00FA0273" w:rsidRDefault="00FA0273" w:rsidP="00FA0273">
      <w:pPr>
        <w:bidi/>
        <w:jc w:val="both"/>
        <w:rPr>
          <w:rFonts w:cs="David" w:hint="cs"/>
          <w:rtl/>
        </w:rPr>
      </w:pPr>
      <w:r w:rsidRPr="00FA0273">
        <w:rPr>
          <w:rFonts w:cs="David" w:hint="cs"/>
          <w:rtl/>
        </w:rPr>
        <w:tab/>
        <w:t xml:space="preserve"> אני מעלה את זה, אני לא אומר שזאת דעתי.</w:t>
      </w:r>
    </w:p>
    <w:p w14:paraId="45BB667C" w14:textId="77777777" w:rsidR="00FA0273" w:rsidRPr="00FA0273" w:rsidRDefault="00FA0273" w:rsidP="00FA0273">
      <w:pPr>
        <w:bidi/>
        <w:jc w:val="both"/>
        <w:rPr>
          <w:rFonts w:cs="David" w:hint="cs"/>
          <w:rtl/>
        </w:rPr>
      </w:pPr>
    </w:p>
    <w:p w14:paraId="41578940" w14:textId="77777777" w:rsidR="00FA0273" w:rsidRPr="00FA0273" w:rsidRDefault="00FA0273" w:rsidP="00FA0273">
      <w:pPr>
        <w:bidi/>
        <w:jc w:val="both"/>
        <w:rPr>
          <w:rFonts w:cs="David" w:hint="cs"/>
          <w:rtl/>
        </w:rPr>
      </w:pPr>
      <w:r w:rsidRPr="00FA0273">
        <w:rPr>
          <w:rFonts w:cs="David" w:hint="cs"/>
          <w:u w:val="single"/>
          <w:rtl/>
        </w:rPr>
        <w:t>היו"ר דוד טל:</w:t>
      </w:r>
    </w:p>
    <w:p w14:paraId="56392CCC" w14:textId="77777777" w:rsidR="00FA0273" w:rsidRPr="00FA0273" w:rsidRDefault="00FA0273" w:rsidP="00FA0273">
      <w:pPr>
        <w:bidi/>
        <w:jc w:val="both"/>
        <w:rPr>
          <w:rFonts w:cs="David" w:hint="cs"/>
          <w:rtl/>
        </w:rPr>
      </w:pPr>
    </w:p>
    <w:p w14:paraId="6A787210" w14:textId="77777777" w:rsidR="00FA0273" w:rsidRPr="00FA0273" w:rsidRDefault="00FA0273" w:rsidP="00FA0273">
      <w:pPr>
        <w:bidi/>
        <w:jc w:val="both"/>
        <w:rPr>
          <w:rFonts w:cs="David" w:hint="cs"/>
          <w:rtl/>
        </w:rPr>
      </w:pPr>
      <w:r w:rsidRPr="00FA0273">
        <w:rPr>
          <w:rFonts w:cs="David" w:hint="cs"/>
          <w:rtl/>
        </w:rPr>
        <w:tab/>
        <w:t>אנחנו פה גם כדי לשמוע הצעות ותהיות לא ברורות, כדי שנוכל לפחות לבדוק את הדברים האלה.</w:t>
      </w:r>
    </w:p>
    <w:p w14:paraId="29BCB57E" w14:textId="77777777" w:rsidR="00FA0273" w:rsidRDefault="00FA0273" w:rsidP="00FA0273">
      <w:pPr>
        <w:bidi/>
        <w:jc w:val="both"/>
        <w:rPr>
          <w:rFonts w:cs="David" w:hint="cs"/>
          <w:u w:val="single"/>
          <w:rtl/>
        </w:rPr>
      </w:pPr>
    </w:p>
    <w:p w14:paraId="478B68E8" w14:textId="77777777" w:rsidR="00FA0273" w:rsidRPr="00FA0273" w:rsidRDefault="00FA0273" w:rsidP="00FA0273">
      <w:pPr>
        <w:bidi/>
        <w:jc w:val="both"/>
        <w:rPr>
          <w:rFonts w:cs="David" w:hint="cs"/>
          <w:rtl/>
        </w:rPr>
      </w:pPr>
      <w:r w:rsidRPr="00FA0273">
        <w:rPr>
          <w:rFonts w:cs="David" w:hint="cs"/>
          <w:u w:val="single"/>
          <w:rtl/>
        </w:rPr>
        <w:t>מנחם בן-ששון:</w:t>
      </w:r>
    </w:p>
    <w:p w14:paraId="4A4466B8" w14:textId="77777777" w:rsidR="00FA0273" w:rsidRPr="00FA0273" w:rsidRDefault="00FA0273" w:rsidP="00FA0273">
      <w:pPr>
        <w:bidi/>
        <w:jc w:val="both"/>
        <w:rPr>
          <w:rFonts w:cs="David" w:hint="cs"/>
          <w:rtl/>
        </w:rPr>
      </w:pPr>
    </w:p>
    <w:p w14:paraId="3D2583E6" w14:textId="77777777" w:rsidR="00FA0273" w:rsidRPr="00FA0273" w:rsidRDefault="00FA0273" w:rsidP="00FA0273">
      <w:pPr>
        <w:bidi/>
        <w:jc w:val="both"/>
        <w:rPr>
          <w:rFonts w:cs="David" w:hint="cs"/>
          <w:rtl/>
        </w:rPr>
      </w:pPr>
      <w:r w:rsidRPr="00FA0273">
        <w:rPr>
          <w:rFonts w:cs="David" w:hint="cs"/>
          <w:rtl/>
        </w:rPr>
        <w:tab/>
        <w:t xml:space="preserve"> השאלה נכונה, וזה מה שמופיע במסמך ההכנה של שילה הטיס רולף, בשאלה 6. גדעון סער, אני רוצה לשאול אותך עוד פעם את השאלה ששאלתי את דוד טל, והיא מוספת אל השאלה ששאלת. לפי הבנתי, האמירה שהמילה היא כן או לא זאת אמירה מתחכמת- - -</w:t>
      </w:r>
    </w:p>
    <w:p w14:paraId="6341ED56" w14:textId="77777777" w:rsidR="00FA0273" w:rsidRPr="00FA0273" w:rsidRDefault="00FA0273" w:rsidP="00FA0273">
      <w:pPr>
        <w:bidi/>
        <w:jc w:val="both"/>
        <w:rPr>
          <w:rFonts w:cs="David" w:hint="cs"/>
          <w:rtl/>
        </w:rPr>
      </w:pPr>
    </w:p>
    <w:p w14:paraId="733AF3D3" w14:textId="77777777" w:rsidR="00FA0273" w:rsidRPr="00FA0273" w:rsidRDefault="00FA0273" w:rsidP="00FA0273">
      <w:pPr>
        <w:bidi/>
        <w:jc w:val="both"/>
        <w:rPr>
          <w:rFonts w:cs="David" w:hint="cs"/>
          <w:rtl/>
        </w:rPr>
      </w:pPr>
      <w:r w:rsidRPr="00FA0273">
        <w:rPr>
          <w:rFonts w:cs="David" w:hint="cs"/>
          <w:u w:val="single"/>
          <w:rtl/>
        </w:rPr>
        <w:t>היו"ר דוד טל:</w:t>
      </w:r>
    </w:p>
    <w:p w14:paraId="37A8E1F6" w14:textId="77777777" w:rsidR="00FA0273" w:rsidRPr="00FA0273" w:rsidRDefault="00FA0273" w:rsidP="00FA0273">
      <w:pPr>
        <w:bidi/>
        <w:jc w:val="both"/>
        <w:rPr>
          <w:rFonts w:cs="David" w:hint="cs"/>
          <w:rtl/>
        </w:rPr>
      </w:pPr>
    </w:p>
    <w:p w14:paraId="64F15B07" w14:textId="77777777" w:rsidR="00FA0273" w:rsidRPr="00FA0273" w:rsidRDefault="00FA0273" w:rsidP="00FA0273">
      <w:pPr>
        <w:bidi/>
        <w:jc w:val="both"/>
        <w:rPr>
          <w:rFonts w:cs="David" w:hint="cs"/>
          <w:rtl/>
        </w:rPr>
      </w:pPr>
      <w:r w:rsidRPr="00FA0273">
        <w:rPr>
          <w:rFonts w:cs="David" w:hint="cs"/>
          <w:rtl/>
        </w:rPr>
        <w:tab/>
        <w:t>בעד או נגד.</w:t>
      </w:r>
    </w:p>
    <w:p w14:paraId="1A3E1262" w14:textId="77777777" w:rsidR="00FA0273" w:rsidRPr="00FA0273" w:rsidRDefault="00FA0273" w:rsidP="00FA0273">
      <w:pPr>
        <w:bidi/>
        <w:jc w:val="both"/>
        <w:rPr>
          <w:rFonts w:cs="David" w:hint="cs"/>
          <w:rtl/>
        </w:rPr>
      </w:pPr>
    </w:p>
    <w:p w14:paraId="5A53F039" w14:textId="77777777" w:rsidR="00FA0273" w:rsidRPr="00FA0273" w:rsidRDefault="00FA0273" w:rsidP="00FA0273">
      <w:pPr>
        <w:bidi/>
        <w:jc w:val="both"/>
        <w:rPr>
          <w:rFonts w:cs="David" w:hint="cs"/>
          <w:rtl/>
        </w:rPr>
      </w:pPr>
      <w:r w:rsidRPr="00FA0273">
        <w:rPr>
          <w:rFonts w:cs="David" w:hint="cs"/>
          <w:u w:val="single"/>
          <w:rtl/>
        </w:rPr>
        <w:t>היו"ר מנחם בן-ששון:</w:t>
      </w:r>
    </w:p>
    <w:p w14:paraId="6133A481" w14:textId="77777777" w:rsidR="00FA0273" w:rsidRPr="00FA0273" w:rsidRDefault="00FA0273" w:rsidP="00FA0273">
      <w:pPr>
        <w:bidi/>
        <w:jc w:val="both"/>
        <w:rPr>
          <w:rFonts w:cs="David" w:hint="cs"/>
          <w:rtl/>
        </w:rPr>
      </w:pPr>
    </w:p>
    <w:p w14:paraId="153AD4FD" w14:textId="77777777" w:rsidR="00FA0273" w:rsidRPr="00FA0273" w:rsidRDefault="00FA0273" w:rsidP="00FA0273">
      <w:pPr>
        <w:bidi/>
        <w:jc w:val="both"/>
        <w:rPr>
          <w:rFonts w:cs="David" w:hint="cs"/>
          <w:rtl/>
        </w:rPr>
      </w:pPr>
      <w:r w:rsidRPr="00FA0273">
        <w:rPr>
          <w:rFonts w:cs="David" w:hint="cs"/>
          <w:rtl/>
        </w:rPr>
        <w:tab/>
        <w:t>"הבעד והבנגד", אם אנחנו מצטטים את מאיר שלו.</w:t>
      </w:r>
    </w:p>
    <w:p w14:paraId="0D09A583" w14:textId="77777777" w:rsidR="00FA0273" w:rsidRPr="00FA0273" w:rsidRDefault="00FA0273" w:rsidP="00FA0273">
      <w:pPr>
        <w:bidi/>
        <w:jc w:val="both"/>
        <w:rPr>
          <w:rFonts w:cs="David" w:hint="cs"/>
          <w:rtl/>
        </w:rPr>
      </w:pPr>
    </w:p>
    <w:p w14:paraId="461F3D86" w14:textId="77777777" w:rsidR="00FA0273" w:rsidRPr="00FA0273" w:rsidRDefault="00FA0273" w:rsidP="00FA0273">
      <w:pPr>
        <w:bidi/>
        <w:jc w:val="both"/>
        <w:rPr>
          <w:rFonts w:cs="David" w:hint="cs"/>
          <w:rtl/>
        </w:rPr>
      </w:pPr>
      <w:r w:rsidRPr="00FA0273">
        <w:rPr>
          <w:rFonts w:cs="David" w:hint="cs"/>
          <w:u w:val="single"/>
          <w:rtl/>
        </w:rPr>
        <w:t>מנחם בן-ששון:</w:t>
      </w:r>
    </w:p>
    <w:p w14:paraId="37881A97" w14:textId="77777777" w:rsidR="00FA0273" w:rsidRPr="00FA0273" w:rsidRDefault="00FA0273" w:rsidP="00FA0273">
      <w:pPr>
        <w:bidi/>
        <w:jc w:val="both"/>
        <w:rPr>
          <w:rFonts w:cs="David" w:hint="cs"/>
          <w:rtl/>
        </w:rPr>
      </w:pPr>
    </w:p>
    <w:p w14:paraId="7B70F5AF" w14:textId="77777777" w:rsidR="00FA0273" w:rsidRDefault="00FA0273" w:rsidP="00FA0273">
      <w:pPr>
        <w:bidi/>
        <w:jc w:val="both"/>
        <w:rPr>
          <w:rFonts w:cs="David" w:hint="cs"/>
          <w:rtl/>
        </w:rPr>
      </w:pPr>
      <w:r w:rsidRPr="00FA0273">
        <w:rPr>
          <w:rFonts w:cs="David" w:hint="cs"/>
          <w:rtl/>
        </w:rPr>
        <w:tab/>
        <w:t xml:space="preserve">אנחנו אומרים שהבעד והבנגד הוא נייטרלי. הטענה שלי שהוא לא נייטרלי, משום שבידי הממשלה הכוח לנסח את החוק, ולכן גם את זה אפשר להגדיר לפי הבנתי, כמו מה שכתוב בחוק </w:t>
      </w:r>
    </w:p>
    <w:p w14:paraId="378E2AD1" w14:textId="77777777" w:rsidR="00FA0273" w:rsidRDefault="00FA0273" w:rsidP="00FA0273">
      <w:pPr>
        <w:bidi/>
        <w:jc w:val="both"/>
        <w:rPr>
          <w:rFonts w:cs="David" w:hint="cs"/>
          <w:rtl/>
        </w:rPr>
      </w:pPr>
    </w:p>
    <w:p w14:paraId="640D71A9" w14:textId="77777777" w:rsidR="00FA0273" w:rsidRDefault="00FA0273" w:rsidP="00FA0273">
      <w:pPr>
        <w:bidi/>
        <w:jc w:val="both"/>
        <w:rPr>
          <w:rFonts w:cs="David" w:hint="cs"/>
          <w:rtl/>
        </w:rPr>
      </w:pPr>
    </w:p>
    <w:p w14:paraId="72CE4326" w14:textId="77777777" w:rsidR="00FA0273" w:rsidRPr="00FA0273" w:rsidRDefault="00FA0273" w:rsidP="00FA0273">
      <w:pPr>
        <w:bidi/>
        <w:jc w:val="both"/>
        <w:rPr>
          <w:rFonts w:cs="David" w:hint="cs"/>
          <w:rtl/>
        </w:rPr>
      </w:pPr>
      <w:r w:rsidRPr="00FA0273">
        <w:rPr>
          <w:rFonts w:cs="David" w:hint="cs"/>
          <w:rtl/>
        </w:rPr>
        <w:t>הבריטי, שהממשלה צריכה לנסח חוק רזה, או עם הגבלות, מה שאמרתי קודם לגבי השאלה אם לא הולכים לשאלה של כן, ולא צריך גם להנחות באיזו צורה את הממשלה. אתה מבין את השאלה שלי?</w:t>
      </w:r>
    </w:p>
    <w:p w14:paraId="6DF2F214" w14:textId="77777777" w:rsidR="00FA0273" w:rsidRPr="00FA0273" w:rsidRDefault="00FA0273" w:rsidP="00FA0273">
      <w:pPr>
        <w:bidi/>
        <w:jc w:val="both"/>
        <w:rPr>
          <w:rFonts w:cs="David" w:hint="cs"/>
          <w:rtl/>
        </w:rPr>
      </w:pPr>
    </w:p>
    <w:p w14:paraId="1C3DCB0D" w14:textId="77777777" w:rsidR="00FA0273" w:rsidRPr="00FA0273" w:rsidRDefault="00FA0273" w:rsidP="00FA0273">
      <w:pPr>
        <w:bidi/>
        <w:jc w:val="both"/>
        <w:rPr>
          <w:rFonts w:cs="David" w:hint="cs"/>
          <w:rtl/>
        </w:rPr>
      </w:pPr>
      <w:r w:rsidRPr="00FA0273">
        <w:rPr>
          <w:rFonts w:cs="David" w:hint="cs"/>
          <w:u w:val="single"/>
          <w:rtl/>
        </w:rPr>
        <w:t>גדעון סער:</w:t>
      </w:r>
    </w:p>
    <w:p w14:paraId="09A366DA" w14:textId="77777777" w:rsidR="00FA0273" w:rsidRPr="00FA0273" w:rsidRDefault="00FA0273" w:rsidP="00FA0273">
      <w:pPr>
        <w:bidi/>
        <w:jc w:val="both"/>
        <w:rPr>
          <w:rFonts w:cs="David" w:hint="cs"/>
          <w:rtl/>
        </w:rPr>
      </w:pPr>
    </w:p>
    <w:p w14:paraId="5CAD645A" w14:textId="77777777" w:rsidR="00FA0273" w:rsidRPr="00FA0273" w:rsidRDefault="00FA0273" w:rsidP="00FA0273">
      <w:pPr>
        <w:bidi/>
        <w:jc w:val="both"/>
        <w:rPr>
          <w:rFonts w:cs="David" w:hint="cs"/>
          <w:rtl/>
        </w:rPr>
      </w:pPr>
      <w:r w:rsidRPr="00FA0273">
        <w:rPr>
          <w:rFonts w:cs="David" w:hint="cs"/>
          <w:rtl/>
        </w:rPr>
        <w:tab/>
        <w:t xml:space="preserve"> לא כל כך. תחדד.</w:t>
      </w:r>
    </w:p>
    <w:p w14:paraId="02EFC284" w14:textId="77777777" w:rsidR="00FA0273" w:rsidRPr="00FA0273" w:rsidRDefault="00FA0273" w:rsidP="00FA0273">
      <w:pPr>
        <w:bidi/>
        <w:jc w:val="both"/>
        <w:rPr>
          <w:rFonts w:cs="David" w:hint="cs"/>
          <w:rtl/>
        </w:rPr>
      </w:pPr>
    </w:p>
    <w:p w14:paraId="4305F20F" w14:textId="77777777" w:rsidR="00FA0273" w:rsidRPr="00FA0273" w:rsidRDefault="00FA0273" w:rsidP="00FA0273">
      <w:pPr>
        <w:bidi/>
        <w:jc w:val="both"/>
        <w:rPr>
          <w:rFonts w:cs="David" w:hint="cs"/>
          <w:rtl/>
        </w:rPr>
      </w:pPr>
      <w:r w:rsidRPr="00FA0273">
        <w:rPr>
          <w:rFonts w:cs="David" w:hint="cs"/>
          <w:u w:val="single"/>
          <w:rtl/>
        </w:rPr>
        <w:t>מנחם בן-ששון:</w:t>
      </w:r>
    </w:p>
    <w:p w14:paraId="5623F474" w14:textId="77777777" w:rsidR="00FA0273" w:rsidRPr="00FA0273" w:rsidRDefault="00FA0273" w:rsidP="00FA0273">
      <w:pPr>
        <w:bidi/>
        <w:jc w:val="both"/>
        <w:rPr>
          <w:rFonts w:cs="David" w:hint="cs"/>
          <w:rtl/>
        </w:rPr>
      </w:pPr>
    </w:p>
    <w:p w14:paraId="3C65F02A" w14:textId="77777777" w:rsidR="00FA0273" w:rsidRPr="00FA0273" w:rsidRDefault="00FA0273" w:rsidP="00FA0273">
      <w:pPr>
        <w:bidi/>
        <w:jc w:val="both"/>
        <w:rPr>
          <w:rFonts w:cs="David" w:hint="cs"/>
          <w:rtl/>
        </w:rPr>
      </w:pPr>
      <w:r w:rsidRPr="00FA0273">
        <w:rPr>
          <w:rFonts w:cs="David" w:hint="cs"/>
          <w:rtl/>
        </w:rPr>
        <w:tab/>
        <w:t>השאלה שלי כדלקמן: להגיד שאתה אומר בעד או נגד, זה נשמע כאילו אתה עושה משאל נקי, הוא כן או לא. יש החלטת ממשלה, כולנו יודעים מהי. הטענה שלי שניסוחה של החלטת הממשלה טומן בחובו הנחיה של הציבור, ואותו מוקש רצית לעקוף. לפי הבנתי זו אחת משאלות הפצצה במשאל עם, לכן אני טוען- - -</w:t>
      </w:r>
    </w:p>
    <w:p w14:paraId="2DBB55EC" w14:textId="77777777" w:rsidR="00FA0273" w:rsidRPr="00FA0273" w:rsidRDefault="00FA0273" w:rsidP="00FA0273">
      <w:pPr>
        <w:bidi/>
        <w:jc w:val="both"/>
        <w:rPr>
          <w:rFonts w:cs="David" w:hint="cs"/>
          <w:rtl/>
        </w:rPr>
      </w:pPr>
    </w:p>
    <w:p w14:paraId="06DC1056" w14:textId="77777777" w:rsidR="00FA0273" w:rsidRPr="00FA0273" w:rsidRDefault="00FA0273" w:rsidP="00FA0273">
      <w:pPr>
        <w:bidi/>
        <w:jc w:val="both"/>
        <w:rPr>
          <w:rFonts w:cs="David" w:hint="cs"/>
          <w:rtl/>
        </w:rPr>
      </w:pPr>
      <w:r w:rsidRPr="00FA0273">
        <w:rPr>
          <w:rFonts w:cs="David" w:hint="cs"/>
          <w:u w:val="single"/>
          <w:rtl/>
        </w:rPr>
        <w:t>גדעון סער:</w:t>
      </w:r>
    </w:p>
    <w:p w14:paraId="436B5F4D" w14:textId="77777777" w:rsidR="00FA0273" w:rsidRPr="00FA0273" w:rsidRDefault="00FA0273" w:rsidP="00FA0273">
      <w:pPr>
        <w:bidi/>
        <w:jc w:val="both"/>
        <w:rPr>
          <w:rFonts w:cs="David" w:hint="cs"/>
          <w:rtl/>
        </w:rPr>
      </w:pPr>
    </w:p>
    <w:p w14:paraId="0933DF53" w14:textId="77777777" w:rsidR="00FA0273" w:rsidRPr="00FA0273" w:rsidRDefault="00FA0273" w:rsidP="00FA0273">
      <w:pPr>
        <w:bidi/>
        <w:jc w:val="both"/>
        <w:rPr>
          <w:rFonts w:cs="David" w:hint="cs"/>
          <w:rtl/>
        </w:rPr>
      </w:pPr>
      <w:r w:rsidRPr="00FA0273">
        <w:rPr>
          <w:rFonts w:cs="David" w:hint="cs"/>
          <w:rtl/>
        </w:rPr>
        <w:tab/>
        <w:t>כמו שכתבו בנוסח של תוכנית ההתנתקות שהובאה לכנסת, בתוך הנוסח, שהיא תביא למציאות ביטחונית טובה יותר. איך אפשר להתנגד להביא למציאות טובה יותר?</w:t>
      </w:r>
    </w:p>
    <w:p w14:paraId="260B182B" w14:textId="77777777" w:rsidR="00FA0273" w:rsidRPr="00FA0273" w:rsidRDefault="00FA0273" w:rsidP="00FA0273">
      <w:pPr>
        <w:bidi/>
        <w:jc w:val="both"/>
        <w:rPr>
          <w:rFonts w:cs="David" w:hint="cs"/>
          <w:rtl/>
        </w:rPr>
      </w:pPr>
    </w:p>
    <w:p w14:paraId="12AAF920" w14:textId="77777777" w:rsidR="00FA0273" w:rsidRPr="00FA0273" w:rsidRDefault="00FA0273" w:rsidP="00FA0273">
      <w:pPr>
        <w:bidi/>
        <w:jc w:val="both"/>
        <w:rPr>
          <w:rFonts w:cs="David" w:hint="cs"/>
          <w:rtl/>
        </w:rPr>
      </w:pPr>
      <w:r w:rsidRPr="00FA0273">
        <w:rPr>
          <w:rFonts w:cs="David" w:hint="cs"/>
          <w:u w:val="single"/>
          <w:rtl/>
        </w:rPr>
        <w:t>מנחם בן-ששון:</w:t>
      </w:r>
    </w:p>
    <w:p w14:paraId="4423E963" w14:textId="77777777" w:rsidR="00FA0273" w:rsidRPr="00FA0273" w:rsidRDefault="00FA0273" w:rsidP="00FA0273">
      <w:pPr>
        <w:bidi/>
        <w:jc w:val="both"/>
        <w:rPr>
          <w:rFonts w:cs="David" w:hint="cs"/>
          <w:rtl/>
        </w:rPr>
      </w:pPr>
    </w:p>
    <w:p w14:paraId="30BD4D9D" w14:textId="77777777" w:rsidR="00FA0273" w:rsidRPr="00FA0273" w:rsidRDefault="00FA0273" w:rsidP="00FA0273">
      <w:pPr>
        <w:bidi/>
        <w:jc w:val="both"/>
        <w:rPr>
          <w:rFonts w:cs="David" w:hint="cs"/>
          <w:rtl/>
        </w:rPr>
      </w:pPr>
      <w:r w:rsidRPr="00FA0273">
        <w:rPr>
          <w:rFonts w:cs="David" w:hint="cs"/>
          <w:rtl/>
        </w:rPr>
        <w:tab/>
        <w:t>גדעון סער, עכשיו אני אנסח את זה בכותרת החוק, ואז אני מקשה עוד יותר על אדם תמים. תסתכל רגע על מה שהכינה שילה הטיס רולף, כשידונו בשאלה שאתה דן, תסתכל על מס' 5, ניסוח השאלה. היא אומרת שבבריטניה יש כמה הנחיות לניסוח השאלה. אני חושב שההגינות מחייבת שניסוח החוק או ההחלטה יהיה רזה, והרזון בא לידי ביטוי בשאלות המשנה. לזה רציתי את תשומת הלב.</w:t>
      </w:r>
    </w:p>
    <w:p w14:paraId="695740EC" w14:textId="77777777" w:rsidR="00FA0273" w:rsidRPr="00FA0273" w:rsidRDefault="00FA0273" w:rsidP="00FA0273">
      <w:pPr>
        <w:bidi/>
        <w:jc w:val="both"/>
        <w:rPr>
          <w:rFonts w:cs="David" w:hint="cs"/>
          <w:rtl/>
        </w:rPr>
      </w:pPr>
    </w:p>
    <w:p w14:paraId="5362831D" w14:textId="77777777" w:rsidR="00FA0273" w:rsidRPr="00FA0273" w:rsidRDefault="00FA0273" w:rsidP="00FA0273">
      <w:pPr>
        <w:bidi/>
        <w:jc w:val="both"/>
        <w:rPr>
          <w:rFonts w:cs="David" w:hint="cs"/>
          <w:rtl/>
        </w:rPr>
      </w:pPr>
      <w:r w:rsidRPr="00FA0273">
        <w:rPr>
          <w:rFonts w:cs="David" w:hint="cs"/>
          <w:u w:val="single"/>
          <w:rtl/>
        </w:rPr>
        <w:t>גדעון סער:</w:t>
      </w:r>
    </w:p>
    <w:p w14:paraId="054CC029" w14:textId="77777777" w:rsidR="00FA0273" w:rsidRPr="00FA0273" w:rsidRDefault="00FA0273" w:rsidP="00FA0273">
      <w:pPr>
        <w:bidi/>
        <w:jc w:val="both"/>
        <w:rPr>
          <w:rFonts w:cs="David" w:hint="cs"/>
          <w:rtl/>
        </w:rPr>
      </w:pPr>
    </w:p>
    <w:p w14:paraId="6C74A974" w14:textId="77777777" w:rsidR="00FA0273" w:rsidRPr="00FA0273" w:rsidRDefault="00FA0273" w:rsidP="00FA0273">
      <w:pPr>
        <w:bidi/>
        <w:jc w:val="both"/>
        <w:rPr>
          <w:rFonts w:cs="David" w:hint="cs"/>
          <w:rtl/>
        </w:rPr>
      </w:pPr>
      <w:r w:rsidRPr="00FA0273">
        <w:rPr>
          <w:rFonts w:cs="David" w:hint="cs"/>
          <w:rtl/>
        </w:rPr>
        <w:tab/>
        <w:t xml:space="preserve"> אתה לא משנה את הגורם שמנסח.</w:t>
      </w:r>
    </w:p>
    <w:p w14:paraId="5295A8B2" w14:textId="77777777" w:rsidR="00FA0273" w:rsidRPr="00FA0273" w:rsidRDefault="00FA0273" w:rsidP="00FA0273">
      <w:pPr>
        <w:bidi/>
        <w:jc w:val="both"/>
        <w:rPr>
          <w:rFonts w:cs="David" w:hint="cs"/>
          <w:rtl/>
        </w:rPr>
      </w:pPr>
    </w:p>
    <w:p w14:paraId="5275A1AF" w14:textId="77777777" w:rsidR="00FA0273" w:rsidRPr="00FA0273" w:rsidRDefault="00FA0273" w:rsidP="00FA0273">
      <w:pPr>
        <w:bidi/>
        <w:jc w:val="both"/>
        <w:rPr>
          <w:rFonts w:cs="David" w:hint="cs"/>
          <w:rtl/>
        </w:rPr>
      </w:pPr>
      <w:r w:rsidRPr="00FA0273">
        <w:rPr>
          <w:rFonts w:cs="David" w:hint="cs"/>
          <w:u w:val="single"/>
          <w:rtl/>
        </w:rPr>
        <w:t>מנחם בן-ששון:</w:t>
      </w:r>
    </w:p>
    <w:p w14:paraId="05C89B6E" w14:textId="77777777" w:rsidR="00FA0273" w:rsidRPr="00FA0273" w:rsidRDefault="00FA0273" w:rsidP="00FA0273">
      <w:pPr>
        <w:bidi/>
        <w:jc w:val="both"/>
        <w:rPr>
          <w:rFonts w:cs="David" w:hint="cs"/>
          <w:rtl/>
        </w:rPr>
      </w:pPr>
    </w:p>
    <w:p w14:paraId="7BFF912A" w14:textId="77777777" w:rsidR="00FA0273" w:rsidRPr="00FA0273" w:rsidRDefault="00FA0273" w:rsidP="00FA0273">
      <w:pPr>
        <w:bidi/>
        <w:jc w:val="both"/>
        <w:rPr>
          <w:rFonts w:cs="David" w:hint="cs"/>
          <w:rtl/>
        </w:rPr>
      </w:pPr>
      <w:r w:rsidRPr="00FA0273">
        <w:rPr>
          <w:rFonts w:cs="David" w:hint="cs"/>
          <w:rtl/>
        </w:rPr>
        <w:tab/>
        <w:t xml:space="preserve"> אתה לא יכול, זה בלתי אפשרי, אבל תנחה אותו שיהיה הגון.</w:t>
      </w:r>
    </w:p>
    <w:p w14:paraId="16710008" w14:textId="77777777" w:rsidR="00FA0273" w:rsidRPr="00FA0273" w:rsidRDefault="00FA0273" w:rsidP="00FA0273">
      <w:pPr>
        <w:bidi/>
        <w:jc w:val="both"/>
        <w:rPr>
          <w:rFonts w:cs="David" w:hint="cs"/>
          <w:rtl/>
        </w:rPr>
      </w:pPr>
    </w:p>
    <w:p w14:paraId="081AEB7B" w14:textId="77777777" w:rsidR="00FA0273" w:rsidRPr="00FA0273" w:rsidRDefault="00FA0273" w:rsidP="00FA0273">
      <w:pPr>
        <w:bidi/>
        <w:jc w:val="both"/>
        <w:rPr>
          <w:rFonts w:cs="David" w:hint="cs"/>
          <w:rtl/>
        </w:rPr>
      </w:pPr>
      <w:r w:rsidRPr="00FA0273">
        <w:rPr>
          <w:rFonts w:cs="David" w:hint="cs"/>
          <w:u w:val="single"/>
          <w:rtl/>
        </w:rPr>
        <w:t>משה שרוני:</w:t>
      </w:r>
    </w:p>
    <w:p w14:paraId="0BC8867C" w14:textId="77777777" w:rsidR="00FA0273" w:rsidRPr="00FA0273" w:rsidRDefault="00FA0273" w:rsidP="00FA0273">
      <w:pPr>
        <w:bidi/>
        <w:jc w:val="both"/>
        <w:rPr>
          <w:rFonts w:cs="David" w:hint="cs"/>
          <w:rtl/>
        </w:rPr>
      </w:pPr>
    </w:p>
    <w:p w14:paraId="26DBEA63" w14:textId="77777777" w:rsidR="00FA0273" w:rsidRPr="00FA0273" w:rsidRDefault="00FA0273" w:rsidP="00FA0273">
      <w:pPr>
        <w:bidi/>
        <w:jc w:val="both"/>
        <w:rPr>
          <w:rFonts w:cs="David" w:hint="cs"/>
          <w:rtl/>
        </w:rPr>
      </w:pPr>
      <w:r w:rsidRPr="00FA0273">
        <w:rPr>
          <w:rFonts w:cs="David" w:hint="cs"/>
          <w:rtl/>
        </w:rPr>
        <w:tab/>
        <w:t xml:space="preserve"> זה דבר פשוט מאוד, יהיה כן או לא. נקודה.</w:t>
      </w:r>
    </w:p>
    <w:p w14:paraId="5DBB994D" w14:textId="77777777" w:rsidR="00FA0273" w:rsidRPr="00FA0273" w:rsidRDefault="00FA0273" w:rsidP="00FA0273">
      <w:pPr>
        <w:bidi/>
        <w:jc w:val="both"/>
        <w:rPr>
          <w:rFonts w:cs="David" w:hint="cs"/>
          <w:rtl/>
        </w:rPr>
      </w:pPr>
    </w:p>
    <w:p w14:paraId="00F507CD" w14:textId="77777777" w:rsidR="00FA0273" w:rsidRPr="00FA0273" w:rsidRDefault="00FA0273" w:rsidP="00FA0273">
      <w:pPr>
        <w:bidi/>
        <w:jc w:val="both"/>
        <w:rPr>
          <w:rFonts w:cs="David" w:hint="cs"/>
          <w:rtl/>
        </w:rPr>
      </w:pPr>
      <w:r w:rsidRPr="00FA0273">
        <w:rPr>
          <w:rFonts w:cs="David" w:hint="cs"/>
          <w:u w:val="single"/>
          <w:rtl/>
        </w:rPr>
        <w:t>ארבל אסטרחן:</w:t>
      </w:r>
    </w:p>
    <w:p w14:paraId="5338FB5E" w14:textId="77777777" w:rsidR="00FA0273" w:rsidRPr="00FA0273" w:rsidRDefault="00FA0273" w:rsidP="00FA0273">
      <w:pPr>
        <w:bidi/>
        <w:jc w:val="both"/>
        <w:rPr>
          <w:rFonts w:cs="David" w:hint="cs"/>
          <w:rtl/>
        </w:rPr>
      </w:pPr>
    </w:p>
    <w:p w14:paraId="4C103252" w14:textId="77777777" w:rsidR="00FA0273" w:rsidRPr="00FA0273" w:rsidRDefault="00FA0273" w:rsidP="00FA0273">
      <w:pPr>
        <w:bidi/>
        <w:jc w:val="both"/>
        <w:rPr>
          <w:rFonts w:cs="David" w:hint="cs"/>
          <w:rtl/>
        </w:rPr>
      </w:pPr>
      <w:r w:rsidRPr="00FA0273">
        <w:rPr>
          <w:rFonts w:cs="David" w:hint="cs"/>
          <w:rtl/>
        </w:rPr>
        <w:tab/>
        <w:t>יש הסכם שלם, ההסכם כולל הרבה דברים.</w:t>
      </w:r>
    </w:p>
    <w:p w14:paraId="24674BAF" w14:textId="77777777" w:rsidR="00FA0273" w:rsidRPr="00FA0273" w:rsidRDefault="00FA0273" w:rsidP="00FA0273">
      <w:pPr>
        <w:bidi/>
        <w:jc w:val="both"/>
        <w:rPr>
          <w:rFonts w:cs="David" w:hint="cs"/>
          <w:rtl/>
        </w:rPr>
      </w:pPr>
    </w:p>
    <w:p w14:paraId="29CF2E86" w14:textId="77777777" w:rsidR="00FA0273" w:rsidRPr="00FA0273" w:rsidRDefault="00FA0273" w:rsidP="00FA0273">
      <w:pPr>
        <w:bidi/>
        <w:jc w:val="both"/>
        <w:rPr>
          <w:rFonts w:cs="David" w:hint="cs"/>
          <w:rtl/>
        </w:rPr>
      </w:pPr>
      <w:r w:rsidRPr="00FA0273">
        <w:rPr>
          <w:rFonts w:cs="David" w:hint="cs"/>
          <w:u w:val="single"/>
          <w:rtl/>
        </w:rPr>
        <w:t>מנחם בן-ששון:</w:t>
      </w:r>
    </w:p>
    <w:p w14:paraId="0C389C21" w14:textId="77777777" w:rsidR="00FA0273" w:rsidRPr="00FA0273" w:rsidRDefault="00FA0273" w:rsidP="00FA0273">
      <w:pPr>
        <w:bidi/>
        <w:jc w:val="both"/>
        <w:rPr>
          <w:rFonts w:cs="David" w:hint="cs"/>
          <w:rtl/>
        </w:rPr>
      </w:pPr>
    </w:p>
    <w:p w14:paraId="72CA6278" w14:textId="77777777" w:rsidR="00FA0273" w:rsidRPr="00FA0273" w:rsidRDefault="00FA0273" w:rsidP="00FA0273">
      <w:pPr>
        <w:bidi/>
        <w:jc w:val="both"/>
        <w:rPr>
          <w:rFonts w:cs="David" w:hint="cs"/>
          <w:rtl/>
        </w:rPr>
      </w:pPr>
      <w:r w:rsidRPr="00FA0273">
        <w:rPr>
          <w:rFonts w:cs="David" w:hint="cs"/>
          <w:rtl/>
        </w:rPr>
        <w:tab/>
        <w:t xml:space="preserve"> ההסכם שלי ייקרא הסכם לטיוב הפנסיות לאנשים זקנים באמצעות החזרת רמת הגולן. עכשיו תשאל מה הקשר, התשובה, שיישאר יותר תקציב. אני אנסח כמו שאני רוצה.</w:t>
      </w:r>
    </w:p>
    <w:p w14:paraId="5930968B" w14:textId="77777777" w:rsidR="00FA0273" w:rsidRPr="00FA0273" w:rsidRDefault="00FA0273" w:rsidP="00FA0273">
      <w:pPr>
        <w:bidi/>
        <w:jc w:val="both"/>
        <w:rPr>
          <w:rFonts w:cs="David" w:hint="cs"/>
          <w:rtl/>
        </w:rPr>
      </w:pPr>
    </w:p>
    <w:p w14:paraId="380C4390" w14:textId="77777777" w:rsidR="00FA0273" w:rsidRPr="00FA0273" w:rsidRDefault="00FA0273" w:rsidP="00FA0273">
      <w:pPr>
        <w:bidi/>
        <w:jc w:val="both"/>
        <w:rPr>
          <w:rFonts w:cs="David" w:hint="cs"/>
          <w:rtl/>
        </w:rPr>
      </w:pPr>
      <w:r w:rsidRPr="00FA0273">
        <w:rPr>
          <w:rFonts w:cs="David" w:hint="cs"/>
          <w:u w:val="single"/>
          <w:rtl/>
        </w:rPr>
        <w:t>משה שרוני:</w:t>
      </w:r>
    </w:p>
    <w:p w14:paraId="4988C8D3" w14:textId="77777777" w:rsidR="00FA0273" w:rsidRPr="00FA0273" w:rsidRDefault="00FA0273" w:rsidP="00FA0273">
      <w:pPr>
        <w:bidi/>
        <w:jc w:val="both"/>
        <w:rPr>
          <w:rFonts w:cs="David" w:hint="cs"/>
          <w:rtl/>
        </w:rPr>
      </w:pPr>
    </w:p>
    <w:p w14:paraId="1F8D1481" w14:textId="77777777" w:rsidR="00FA0273" w:rsidRPr="00FA0273" w:rsidRDefault="00FA0273" w:rsidP="00FA0273">
      <w:pPr>
        <w:bidi/>
        <w:jc w:val="both"/>
        <w:rPr>
          <w:rFonts w:cs="David" w:hint="cs"/>
          <w:rtl/>
        </w:rPr>
      </w:pPr>
      <w:r w:rsidRPr="00FA0273">
        <w:rPr>
          <w:rFonts w:cs="David" w:hint="cs"/>
          <w:rtl/>
        </w:rPr>
        <w:tab/>
        <w:t xml:space="preserve"> אם רוצים לעשות "פלפוליזציה", לא נגיע לשום דבר.</w:t>
      </w:r>
    </w:p>
    <w:p w14:paraId="02586824" w14:textId="77777777" w:rsidR="00FA0273" w:rsidRDefault="00FA0273" w:rsidP="00FA0273">
      <w:pPr>
        <w:bidi/>
        <w:jc w:val="both"/>
        <w:rPr>
          <w:rFonts w:cs="David" w:hint="cs"/>
          <w:rtl/>
        </w:rPr>
      </w:pPr>
    </w:p>
    <w:p w14:paraId="149FE74D" w14:textId="77777777" w:rsidR="00FA0273" w:rsidRDefault="00FA0273" w:rsidP="00FA0273">
      <w:pPr>
        <w:bidi/>
        <w:jc w:val="both"/>
        <w:rPr>
          <w:rFonts w:cs="David" w:hint="cs"/>
          <w:rtl/>
        </w:rPr>
      </w:pPr>
    </w:p>
    <w:p w14:paraId="55792D9F" w14:textId="77777777" w:rsidR="00FA0273" w:rsidRDefault="00FA0273" w:rsidP="00FA0273">
      <w:pPr>
        <w:bidi/>
        <w:jc w:val="both"/>
        <w:rPr>
          <w:rFonts w:cs="David" w:hint="cs"/>
          <w:rtl/>
        </w:rPr>
      </w:pPr>
    </w:p>
    <w:p w14:paraId="24D80388" w14:textId="77777777" w:rsidR="00FA0273" w:rsidRDefault="00FA0273" w:rsidP="00FA0273">
      <w:pPr>
        <w:bidi/>
        <w:jc w:val="both"/>
        <w:rPr>
          <w:rFonts w:cs="David" w:hint="cs"/>
          <w:rtl/>
        </w:rPr>
      </w:pPr>
    </w:p>
    <w:p w14:paraId="0E0C38EC" w14:textId="77777777" w:rsidR="00FA0273" w:rsidRDefault="00FA0273" w:rsidP="00FA0273">
      <w:pPr>
        <w:bidi/>
        <w:jc w:val="both"/>
        <w:rPr>
          <w:rFonts w:cs="David" w:hint="cs"/>
          <w:rtl/>
        </w:rPr>
      </w:pPr>
    </w:p>
    <w:p w14:paraId="05F07846" w14:textId="77777777" w:rsidR="00FA0273" w:rsidRDefault="00FA0273" w:rsidP="00FA0273">
      <w:pPr>
        <w:bidi/>
        <w:jc w:val="both"/>
        <w:rPr>
          <w:rFonts w:cs="David" w:hint="cs"/>
          <w:rtl/>
        </w:rPr>
      </w:pPr>
    </w:p>
    <w:p w14:paraId="7542D44B" w14:textId="77777777" w:rsidR="00FA0273" w:rsidRPr="00FA0273" w:rsidRDefault="00FA0273" w:rsidP="00FA0273">
      <w:pPr>
        <w:bidi/>
        <w:jc w:val="both"/>
        <w:rPr>
          <w:rFonts w:cs="David" w:hint="cs"/>
          <w:rtl/>
        </w:rPr>
      </w:pPr>
    </w:p>
    <w:p w14:paraId="1FD72A4C" w14:textId="77777777" w:rsidR="00FA0273" w:rsidRPr="00FA0273" w:rsidRDefault="00FA0273" w:rsidP="00FA0273">
      <w:pPr>
        <w:bidi/>
        <w:jc w:val="both"/>
        <w:rPr>
          <w:rFonts w:cs="David" w:hint="cs"/>
          <w:rtl/>
        </w:rPr>
      </w:pPr>
      <w:r w:rsidRPr="00FA0273">
        <w:rPr>
          <w:rFonts w:cs="David" w:hint="cs"/>
          <w:u w:val="single"/>
          <w:rtl/>
        </w:rPr>
        <w:t>היו"ר דוד טל:</w:t>
      </w:r>
    </w:p>
    <w:p w14:paraId="1C7E7290" w14:textId="77777777" w:rsidR="00FA0273" w:rsidRPr="00FA0273" w:rsidRDefault="00FA0273" w:rsidP="00FA0273">
      <w:pPr>
        <w:bidi/>
        <w:jc w:val="both"/>
        <w:rPr>
          <w:rFonts w:cs="David" w:hint="cs"/>
          <w:rtl/>
        </w:rPr>
      </w:pPr>
    </w:p>
    <w:p w14:paraId="39FDC6B2" w14:textId="77777777" w:rsidR="00FA0273" w:rsidRPr="00FA0273" w:rsidRDefault="00FA0273" w:rsidP="00FA0273">
      <w:pPr>
        <w:bidi/>
        <w:jc w:val="both"/>
        <w:rPr>
          <w:rFonts w:cs="David" w:hint="cs"/>
          <w:rtl/>
        </w:rPr>
      </w:pPr>
      <w:r w:rsidRPr="00FA0273">
        <w:rPr>
          <w:rFonts w:cs="David" w:hint="cs"/>
          <w:rtl/>
        </w:rPr>
        <w:tab/>
        <w:t>אני רוצה להזכיר לכם מה שאמרה היועצת המשפטית כבר פעמיים או שלוש, הסכם של משאל עם יכול גם לבוא בדמות ספר של הסכם ענק בין שתי מדינות, כשבפנים יש כל מיני סעיפים בנושא מים, בנושא חשמל, בנושא תשתיות כאלה ואחרות.</w:t>
      </w:r>
    </w:p>
    <w:p w14:paraId="57BC5FF9" w14:textId="77777777" w:rsidR="00FA0273" w:rsidRPr="00FA0273" w:rsidRDefault="00FA0273" w:rsidP="00FA0273">
      <w:pPr>
        <w:bidi/>
        <w:jc w:val="both"/>
        <w:rPr>
          <w:rFonts w:cs="David" w:hint="cs"/>
          <w:rtl/>
        </w:rPr>
      </w:pPr>
    </w:p>
    <w:p w14:paraId="70BAADF8" w14:textId="77777777" w:rsidR="00FA0273" w:rsidRPr="00FA0273" w:rsidRDefault="00FA0273" w:rsidP="00FA0273">
      <w:pPr>
        <w:bidi/>
        <w:jc w:val="both"/>
        <w:rPr>
          <w:rFonts w:cs="David" w:hint="cs"/>
          <w:rtl/>
        </w:rPr>
      </w:pPr>
      <w:r w:rsidRPr="00FA0273">
        <w:rPr>
          <w:rFonts w:cs="David" w:hint="cs"/>
          <w:u w:val="single"/>
          <w:rtl/>
        </w:rPr>
        <w:t>יצחק לוי:</w:t>
      </w:r>
    </w:p>
    <w:p w14:paraId="44B0ED1E" w14:textId="77777777" w:rsidR="00FA0273" w:rsidRPr="00FA0273" w:rsidRDefault="00FA0273" w:rsidP="00FA0273">
      <w:pPr>
        <w:bidi/>
        <w:jc w:val="both"/>
        <w:rPr>
          <w:rFonts w:cs="David" w:hint="cs"/>
          <w:rtl/>
        </w:rPr>
      </w:pPr>
    </w:p>
    <w:p w14:paraId="528572A3" w14:textId="77777777" w:rsidR="00FA0273" w:rsidRPr="00FA0273" w:rsidRDefault="00FA0273" w:rsidP="00FA0273">
      <w:pPr>
        <w:bidi/>
        <w:jc w:val="both"/>
        <w:rPr>
          <w:rFonts w:cs="David" w:hint="cs"/>
          <w:rtl/>
        </w:rPr>
      </w:pPr>
      <w:r w:rsidRPr="00FA0273">
        <w:rPr>
          <w:rFonts w:cs="David" w:hint="cs"/>
          <w:rtl/>
        </w:rPr>
        <w:tab/>
        <w:t>אנחנו צריכים להנחות לבודד את הסעיף שמדבר על השינוי בהחלת המשפט, וזה הכול. החוק, כמו חוק ההתנתקות, יכול להיות עבה, יכולים להיות גם כמה חוקים, החוק יכול לכלול בו פיצוי, אנחנו לא מצביעים במשאל עם על הפיצוי. נניח שמפנים את רמת הגולן, זה יבוא בחוק עבה שידבר גם על החזרת השטח, גם על הסדרי הביטחון, גם על פיצוי לתושבים, גם על בניית יישובים אחרים. כל הדברים האלה אין להם שום רלוונטיות למשאל עם. ולכן צריך להיות ברור שאנחנו מעמידים- - -</w:t>
      </w:r>
    </w:p>
    <w:p w14:paraId="648BAFC7" w14:textId="77777777" w:rsidR="00FA0273" w:rsidRPr="00FA0273" w:rsidRDefault="00FA0273" w:rsidP="00FA0273">
      <w:pPr>
        <w:bidi/>
        <w:jc w:val="both"/>
        <w:rPr>
          <w:rFonts w:cs="David" w:hint="cs"/>
          <w:rtl/>
        </w:rPr>
      </w:pPr>
    </w:p>
    <w:p w14:paraId="5DE359F4" w14:textId="77777777" w:rsidR="00FA0273" w:rsidRPr="00FA0273" w:rsidRDefault="00FA0273" w:rsidP="00FA0273">
      <w:pPr>
        <w:bidi/>
        <w:jc w:val="both"/>
        <w:rPr>
          <w:rFonts w:cs="David" w:hint="cs"/>
          <w:rtl/>
        </w:rPr>
      </w:pPr>
      <w:r w:rsidRPr="00FA0273">
        <w:rPr>
          <w:rFonts w:cs="David" w:hint="cs"/>
          <w:u w:val="single"/>
          <w:rtl/>
        </w:rPr>
        <w:t>היו"ר דוד טל:</w:t>
      </w:r>
    </w:p>
    <w:p w14:paraId="75FEDEB9" w14:textId="77777777" w:rsidR="00FA0273" w:rsidRPr="00FA0273" w:rsidRDefault="00FA0273" w:rsidP="00FA0273">
      <w:pPr>
        <w:bidi/>
        <w:jc w:val="both"/>
        <w:rPr>
          <w:rFonts w:cs="David" w:hint="cs"/>
          <w:rtl/>
        </w:rPr>
      </w:pPr>
    </w:p>
    <w:p w14:paraId="4DB34D6D" w14:textId="77777777" w:rsidR="00FA0273" w:rsidRPr="00FA0273" w:rsidRDefault="00FA0273" w:rsidP="00FA0273">
      <w:pPr>
        <w:bidi/>
        <w:jc w:val="both"/>
        <w:rPr>
          <w:rFonts w:cs="David" w:hint="cs"/>
          <w:rtl/>
        </w:rPr>
      </w:pPr>
      <w:r w:rsidRPr="00FA0273">
        <w:rPr>
          <w:rFonts w:cs="David" w:hint="cs"/>
          <w:rtl/>
        </w:rPr>
        <w:tab/>
        <w:t>הממשלה תצטרך לתמצת את זה בנושא מסוים?</w:t>
      </w:r>
    </w:p>
    <w:p w14:paraId="72AE2FED" w14:textId="77777777" w:rsidR="00FA0273" w:rsidRPr="00FA0273" w:rsidRDefault="00FA0273" w:rsidP="00FA0273">
      <w:pPr>
        <w:bidi/>
        <w:jc w:val="both"/>
        <w:rPr>
          <w:rFonts w:cs="David" w:hint="cs"/>
          <w:rtl/>
        </w:rPr>
      </w:pPr>
    </w:p>
    <w:p w14:paraId="1F71956E" w14:textId="77777777" w:rsidR="00FA0273" w:rsidRPr="00FA0273" w:rsidRDefault="00FA0273" w:rsidP="00FA0273">
      <w:pPr>
        <w:bidi/>
        <w:jc w:val="both"/>
        <w:rPr>
          <w:rFonts w:cs="David" w:hint="cs"/>
          <w:rtl/>
        </w:rPr>
      </w:pPr>
      <w:r w:rsidRPr="00FA0273">
        <w:rPr>
          <w:rFonts w:cs="David" w:hint="cs"/>
          <w:u w:val="single"/>
          <w:rtl/>
        </w:rPr>
        <w:t>יצחק לוי:</w:t>
      </w:r>
    </w:p>
    <w:p w14:paraId="637E5A07" w14:textId="77777777" w:rsidR="00FA0273" w:rsidRPr="00FA0273" w:rsidRDefault="00FA0273" w:rsidP="00FA0273">
      <w:pPr>
        <w:bidi/>
        <w:jc w:val="both"/>
        <w:rPr>
          <w:rFonts w:cs="David" w:hint="cs"/>
          <w:rtl/>
        </w:rPr>
      </w:pPr>
    </w:p>
    <w:p w14:paraId="015099CF" w14:textId="77777777" w:rsidR="00FA0273" w:rsidRPr="00FA0273" w:rsidRDefault="00FA0273" w:rsidP="00FA0273">
      <w:pPr>
        <w:bidi/>
        <w:jc w:val="both"/>
        <w:rPr>
          <w:rFonts w:cs="David" w:hint="cs"/>
          <w:rtl/>
        </w:rPr>
      </w:pPr>
      <w:r w:rsidRPr="00FA0273">
        <w:rPr>
          <w:rFonts w:cs="David" w:hint="cs"/>
          <w:rtl/>
        </w:rPr>
        <w:tab/>
        <w:t>לא תמצות, צריף פשוט לשלוף את הסעיף. הרי הממשלה תצטרך לכלול סעיף שמבטל את השיפוט והמינהל, זה הכול. כלומר, אנחנו לא מעמידים את כל החוק למשאל עם בשום פנים ואופן, כי החוק יכול להיות עבה מאוד, עם הרבה עניינים ועם הרבה דרשות בר-מצוה בפנים, את הדברים האלה אנחנו לא מעמידים. אנחנו לוקחים רק את הסעיף שמדבר על שינוי השיפוט והמינהל, ורק אותו אנחנו מעמידים למשאל עם, כל השאר לא עומד למשאל עם.</w:t>
      </w:r>
    </w:p>
    <w:p w14:paraId="0C2956D2" w14:textId="77777777" w:rsidR="00FA0273" w:rsidRPr="00FA0273" w:rsidRDefault="00FA0273" w:rsidP="00FA0273">
      <w:pPr>
        <w:bidi/>
        <w:jc w:val="both"/>
        <w:rPr>
          <w:rFonts w:cs="David" w:hint="cs"/>
          <w:rtl/>
        </w:rPr>
      </w:pPr>
    </w:p>
    <w:p w14:paraId="28F467BF" w14:textId="77777777" w:rsidR="00FA0273" w:rsidRPr="00FA0273" w:rsidRDefault="00FA0273" w:rsidP="00FA0273">
      <w:pPr>
        <w:bidi/>
        <w:jc w:val="both"/>
        <w:rPr>
          <w:rFonts w:cs="David" w:hint="cs"/>
          <w:rtl/>
        </w:rPr>
      </w:pPr>
      <w:r w:rsidRPr="00FA0273">
        <w:rPr>
          <w:rFonts w:cs="David" w:hint="cs"/>
          <w:u w:val="single"/>
          <w:rtl/>
        </w:rPr>
        <w:t>היו"ר דוד טל:</w:t>
      </w:r>
    </w:p>
    <w:p w14:paraId="433CC4DE" w14:textId="77777777" w:rsidR="00FA0273" w:rsidRPr="00FA0273" w:rsidRDefault="00FA0273" w:rsidP="00FA0273">
      <w:pPr>
        <w:bidi/>
        <w:jc w:val="both"/>
        <w:rPr>
          <w:rFonts w:cs="David" w:hint="cs"/>
          <w:rtl/>
        </w:rPr>
      </w:pPr>
    </w:p>
    <w:p w14:paraId="0D595CDE" w14:textId="77777777" w:rsidR="00FA0273" w:rsidRPr="00FA0273" w:rsidRDefault="00FA0273" w:rsidP="00FA0273">
      <w:pPr>
        <w:bidi/>
        <w:jc w:val="both"/>
        <w:rPr>
          <w:rFonts w:cs="David" w:hint="cs"/>
          <w:rtl/>
        </w:rPr>
      </w:pPr>
      <w:r w:rsidRPr="00FA0273">
        <w:rPr>
          <w:rFonts w:cs="David" w:hint="cs"/>
          <w:rtl/>
        </w:rPr>
        <w:tab/>
        <w:t>אני רואה פה את אנשי משרד המשפטים, האם יש לכם תשובה לשאלה שלי מלפני שבוע, שבועיים או שלושה?</w:t>
      </w:r>
    </w:p>
    <w:p w14:paraId="384C7522" w14:textId="77777777" w:rsidR="00FA0273" w:rsidRPr="00FA0273" w:rsidRDefault="00FA0273" w:rsidP="00FA0273">
      <w:pPr>
        <w:bidi/>
        <w:jc w:val="both"/>
        <w:rPr>
          <w:rFonts w:cs="David" w:hint="cs"/>
          <w:rtl/>
        </w:rPr>
      </w:pPr>
    </w:p>
    <w:p w14:paraId="683673F0" w14:textId="77777777" w:rsidR="00FA0273" w:rsidRPr="00FA0273" w:rsidRDefault="00FA0273" w:rsidP="00FA0273">
      <w:pPr>
        <w:bidi/>
        <w:jc w:val="both"/>
        <w:rPr>
          <w:rFonts w:cs="David" w:hint="cs"/>
          <w:b/>
          <w:bCs/>
          <w:u w:val="single"/>
          <w:rtl/>
        </w:rPr>
      </w:pPr>
      <w:r w:rsidRPr="00FA0273">
        <w:rPr>
          <w:rFonts w:cs="David" w:hint="cs"/>
          <w:u w:val="single"/>
          <w:rtl/>
        </w:rPr>
        <w:t>אורית קורן:</w:t>
      </w:r>
    </w:p>
    <w:p w14:paraId="0C0AAF2F" w14:textId="77777777" w:rsidR="00FA0273" w:rsidRPr="00FA0273" w:rsidRDefault="00FA0273" w:rsidP="00FA0273">
      <w:pPr>
        <w:bidi/>
        <w:jc w:val="both"/>
        <w:rPr>
          <w:rFonts w:cs="David" w:hint="cs"/>
          <w:rtl/>
        </w:rPr>
      </w:pPr>
    </w:p>
    <w:p w14:paraId="10EF4E42" w14:textId="77777777" w:rsidR="00FA0273" w:rsidRPr="00FA0273" w:rsidRDefault="00FA0273" w:rsidP="00FA0273">
      <w:pPr>
        <w:bidi/>
        <w:jc w:val="both"/>
        <w:rPr>
          <w:rFonts w:cs="David" w:hint="cs"/>
          <w:rtl/>
        </w:rPr>
      </w:pPr>
      <w:r w:rsidRPr="00FA0273">
        <w:rPr>
          <w:rFonts w:cs="David" w:hint="cs"/>
          <w:rtl/>
        </w:rPr>
        <w:tab/>
        <w:t>פניתי לשר המשפטים, אבל הוא עוד לא חזר אלי בתשובה.</w:t>
      </w:r>
    </w:p>
    <w:p w14:paraId="4799E596" w14:textId="77777777" w:rsidR="00FA0273" w:rsidRPr="00FA0273" w:rsidRDefault="00FA0273" w:rsidP="00FA0273">
      <w:pPr>
        <w:bidi/>
        <w:jc w:val="both"/>
        <w:rPr>
          <w:rFonts w:cs="David" w:hint="cs"/>
          <w:rtl/>
        </w:rPr>
      </w:pPr>
    </w:p>
    <w:p w14:paraId="76097A64" w14:textId="77777777" w:rsidR="00FA0273" w:rsidRPr="00FA0273" w:rsidRDefault="00FA0273" w:rsidP="00FA0273">
      <w:pPr>
        <w:bidi/>
        <w:jc w:val="both"/>
        <w:rPr>
          <w:rFonts w:cs="David" w:hint="cs"/>
          <w:rtl/>
        </w:rPr>
      </w:pPr>
      <w:r w:rsidRPr="00FA0273">
        <w:rPr>
          <w:rFonts w:cs="David" w:hint="cs"/>
          <w:u w:val="single"/>
          <w:rtl/>
        </w:rPr>
        <w:t>היו"ר דוד טל:</w:t>
      </w:r>
    </w:p>
    <w:p w14:paraId="64A9326E" w14:textId="77777777" w:rsidR="00FA0273" w:rsidRPr="00FA0273" w:rsidRDefault="00FA0273" w:rsidP="00FA0273">
      <w:pPr>
        <w:bidi/>
        <w:jc w:val="both"/>
        <w:rPr>
          <w:rFonts w:cs="David" w:hint="cs"/>
          <w:rtl/>
        </w:rPr>
      </w:pPr>
    </w:p>
    <w:p w14:paraId="4A009993" w14:textId="77777777" w:rsidR="00FA0273" w:rsidRPr="00FA0273" w:rsidRDefault="00FA0273" w:rsidP="00FA0273">
      <w:pPr>
        <w:bidi/>
        <w:jc w:val="both"/>
        <w:rPr>
          <w:rFonts w:cs="David" w:hint="cs"/>
          <w:rtl/>
        </w:rPr>
      </w:pPr>
      <w:r w:rsidRPr="00FA0273">
        <w:rPr>
          <w:rFonts w:cs="David" w:hint="cs"/>
          <w:rtl/>
        </w:rPr>
        <w:tab/>
        <w:t>כשהוא ישיב לכם, אני מבקש שתעבירו לנו את תשובתו.</w:t>
      </w:r>
    </w:p>
    <w:p w14:paraId="141080A9" w14:textId="77777777" w:rsidR="00FA0273" w:rsidRPr="00FA0273" w:rsidRDefault="00FA0273" w:rsidP="00FA0273">
      <w:pPr>
        <w:bidi/>
        <w:jc w:val="both"/>
        <w:rPr>
          <w:rFonts w:cs="David" w:hint="cs"/>
          <w:rtl/>
        </w:rPr>
      </w:pPr>
    </w:p>
    <w:p w14:paraId="58248838" w14:textId="77777777" w:rsidR="00FA0273" w:rsidRPr="00FA0273" w:rsidRDefault="00FA0273" w:rsidP="00FA0273">
      <w:pPr>
        <w:bidi/>
        <w:jc w:val="both"/>
        <w:rPr>
          <w:rFonts w:cs="David" w:hint="cs"/>
          <w:rtl/>
        </w:rPr>
      </w:pPr>
      <w:r w:rsidRPr="00FA0273">
        <w:rPr>
          <w:rFonts w:cs="David" w:hint="cs"/>
          <w:u w:val="single"/>
          <w:rtl/>
        </w:rPr>
        <w:t>מנחם בן-ששון:</w:t>
      </w:r>
    </w:p>
    <w:p w14:paraId="0C8AA85C" w14:textId="77777777" w:rsidR="00FA0273" w:rsidRPr="00FA0273" w:rsidRDefault="00FA0273" w:rsidP="00FA0273">
      <w:pPr>
        <w:bidi/>
        <w:jc w:val="both"/>
        <w:rPr>
          <w:rFonts w:cs="David" w:hint="cs"/>
          <w:rtl/>
        </w:rPr>
      </w:pPr>
    </w:p>
    <w:p w14:paraId="3E6986FF" w14:textId="77777777" w:rsidR="00FA0273" w:rsidRPr="00FA0273" w:rsidRDefault="00FA0273" w:rsidP="00FA0273">
      <w:pPr>
        <w:bidi/>
        <w:jc w:val="both"/>
        <w:rPr>
          <w:rFonts w:cs="David" w:hint="cs"/>
          <w:rtl/>
        </w:rPr>
      </w:pPr>
      <w:r w:rsidRPr="00FA0273">
        <w:rPr>
          <w:rFonts w:cs="David" w:hint="cs"/>
          <w:rtl/>
        </w:rPr>
        <w:tab/>
        <w:t xml:space="preserve"> צריך לדון בשאלה הזאת מתוך מקבילות של מה שקורה בעולם, לא משום שאני בטוח שאתה לא צודק, אבל אני חושב ששווה לבדוק את זה ולראות עוד כל מיני מודלים, ואני לא בטוח שאני צודק בהערה שלי. צריך לבדוק ולראות ולא להגיד אוטומטית שלא מצביעים על ספר.</w:t>
      </w:r>
    </w:p>
    <w:p w14:paraId="716CB99A" w14:textId="77777777" w:rsidR="00FA0273" w:rsidRPr="00FA0273" w:rsidRDefault="00FA0273" w:rsidP="00FA0273">
      <w:pPr>
        <w:bidi/>
        <w:jc w:val="both"/>
        <w:rPr>
          <w:rFonts w:cs="David" w:hint="cs"/>
          <w:rtl/>
        </w:rPr>
      </w:pPr>
      <w:r w:rsidRPr="00FA0273">
        <w:rPr>
          <w:rFonts w:cs="David" w:hint="cs"/>
          <w:u w:val="single"/>
          <w:rtl/>
        </w:rPr>
        <w:t>היו"ר דוד טל:</w:t>
      </w:r>
    </w:p>
    <w:p w14:paraId="73194865" w14:textId="77777777" w:rsidR="00FA0273" w:rsidRPr="00FA0273" w:rsidRDefault="00FA0273" w:rsidP="00FA0273">
      <w:pPr>
        <w:bidi/>
        <w:jc w:val="both"/>
        <w:rPr>
          <w:rFonts w:cs="David" w:hint="cs"/>
          <w:rtl/>
        </w:rPr>
      </w:pPr>
    </w:p>
    <w:p w14:paraId="2BFB49D9" w14:textId="77777777" w:rsidR="00FA0273" w:rsidRPr="00FA0273" w:rsidRDefault="00FA0273" w:rsidP="00FA0273">
      <w:pPr>
        <w:bidi/>
        <w:jc w:val="both"/>
        <w:rPr>
          <w:rFonts w:cs="David" w:hint="cs"/>
          <w:rtl/>
        </w:rPr>
      </w:pPr>
      <w:r w:rsidRPr="00FA0273">
        <w:rPr>
          <w:rFonts w:cs="David" w:hint="cs"/>
          <w:rtl/>
        </w:rPr>
        <w:tab/>
        <w:t>כאן כרגע לא אומרים שום דבר אוטומטי, מדברים על נושא מאוד כללי.</w:t>
      </w:r>
    </w:p>
    <w:p w14:paraId="624CC6BF" w14:textId="77777777" w:rsidR="00FA0273" w:rsidRPr="00FA0273" w:rsidRDefault="00FA0273" w:rsidP="00FA0273">
      <w:pPr>
        <w:bidi/>
        <w:jc w:val="both"/>
        <w:rPr>
          <w:rFonts w:cs="David" w:hint="cs"/>
          <w:rtl/>
        </w:rPr>
      </w:pPr>
    </w:p>
    <w:p w14:paraId="36718114" w14:textId="77777777" w:rsidR="00FA0273" w:rsidRPr="00FA0273" w:rsidRDefault="00FA0273" w:rsidP="00FA0273">
      <w:pPr>
        <w:bidi/>
        <w:jc w:val="both"/>
        <w:rPr>
          <w:rFonts w:cs="David" w:hint="cs"/>
          <w:rtl/>
        </w:rPr>
      </w:pPr>
      <w:r w:rsidRPr="00FA0273">
        <w:rPr>
          <w:rFonts w:cs="David" w:hint="cs"/>
          <w:u w:val="single"/>
          <w:rtl/>
        </w:rPr>
        <w:t>יצחק לוי:</w:t>
      </w:r>
    </w:p>
    <w:p w14:paraId="3B71A120" w14:textId="77777777" w:rsidR="00FA0273" w:rsidRPr="00FA0273" w:rsidRDefault="00FA0273" w:rsidP="00FA0273">
      <w:pPr>
        <w:bidi/>
        <w:jc w:val="both"/>
        <w:rPr>
          <w:rFonts w:cs="David" w:hint="cs"/>
          <w:rtl/>
        </w:rPr>
      </w:pPr>
    </w:p>
    <w:p w14:paraId="113F1FB2" w14:textId="77777777" w:rsidR="00FA0273" w:rsidRPr="00FA0273" w:rsidRDefault="00FA0273" w:rsidP="00FA0273">
      <w:pPr>
        <w:bidi/>
        <w:jc w:val="both"/>
        <w:rPr>
          <w:rFonts w:cs="David" w:hint="cs"/>
          <w:rtl/>
        </w:rPr>
      </w:pPr>
      <w:r w:rsidRPr="00FA0273">
        <w:rPr>
          <w:rFonts w:cs="David" w:hint="cs"/>
          <w:rtl/>
        </w:rPr>
        <w:tab/>
        <w:t xml:space="preserve"> ההיגיון הישר אומר שבהצבעה על ספר אתה מכניס הרבה מאוד דברים שמשפיעים על ההחלטה, כי אם אתה בא ואומר שאתה נותן לכל תושב אלמנט של פיצוי, יכול להיות שעל ידי זה אתה משנה החלטה.</w:t>
      </w:r>
    </w:p>
    <w:p w14:paraId="3DAFA5B0" w14:textId="77777777" w:rsidR="00FA0273" w:rsidRPr="00FA0273" w:rsidRDefault="00FA0273" w:rsidP="00FA0273">
      <w:pPr>
        <w:bidi/>
        <w:jc w:val="both"/>
        <w:rPr>
          <w:rFonts w:cs="David" w:hint="cs"/>
          <w:rtl/>
        </w:rPr>
      </w:pPr>
    </w:p>
    <w:p w14:paraId="1674295B" w14:textId="77777777" w:rsidR="00FA0273" w:rsidRDefault="00FA0273" w:rsidP="00FA0273">
      <w:pPr>
        <w:bidi/>
        <w:jc w:val="both"/>
        <w:rPr>
          <w:rFonts w:cs="David" w:hint="cs"/>
          <w:u w:val="single"/>
          <w:rtl/>
        </w:rPr>
      </w:pPr>
    </w:p>
    <w:p w14:paraId="0163486D" w14:textId="77777777" w:rsidR="00FA0273" w:rsidRDefault="00FA0273" w:rsidP="00FA0273">
      <w:pPr>
        <w:bidi/>
        <w:jc w:val="both"/>
        <w:rPr>
          <w:rFonts w:cs="David" w:hint="cs"/>
          <w:u w:val="single"/>
          <w:rtl/>
        </w:rPr>
      </w:pPr>
    </w:p>
    <w:p w14:paraId="58DE3232" w14:textId="77777777" w:rsidR="00FA0273" w:rsidRDefault="00FA0273" w:rsidP="00FA0273">
      <w:pPr>
        <w:bidi/>
        <w:jc w:val="both"/>
        <w:rPr>
          <w:rFonts w:cs="David" w:hint="cs"/>
          <w:u w:val="single"/>
          <w:rtl/>
        </w:rPr>
      </w:pPr>
    </w:p>
    <w:p w14:paraId="5F3895A2" w14:textId="77777777" w:rsidR="00FA0273" w:rsidRDefault="00FA0273" w:rsidP="00FA0273">
      <w:pPr>
        <w:bidi/>
        <w:jc w:val="both"/>
        <w:rPr>
          <w:rFonts w:cs="David" w:hint="cs"/>
          <w:u w:val="single"/>
          <w:rtl/>
        </w:rPr>
      </w:pPr>
    </w:p>
    <w:p w14:paraId="18D15B9E" w14:textId="77777777" w:rsidR="00FA0273" w:rsidRPr="00FA0273" w:rsidRDefault="00FA0273" w:rsidP="00FA0273">
      <w:pPr>
        <w:bidi/>
        <w:jc w:val="both"/>
        <w:rPr>
          <w:rFonts w:cs="David" w:hint="cs"/>
          <w:rtl/>
        </w:rPr>
      </w:pPr>
      <w:r w:rsidRPr="00FA0273">
        <w:rPr>
          <w:rFonts w:cs="David" w:hint="cs"/>
          <w:u w:val="single"/>
          <w:rtl/>
        </w:rPr>
        <w:t>מנחם בן-ששון:</w:t>
      </w:r>
    </w:p>
    <w:p w14:paraId="32B4883A" w14:textId="77777777" w:rsidR="00FA0273" w:rsidRPr="00FA0273" w:rsidRDefault="00FA0273" w:rsidP="00FA0273">
      <w:pPr>
        <w:bidi/>
        <w:jc w:val="both"/>
        <w:rPr>
          <w:rFonts w:cs="David" w:hint="cs"/>
          <w:rtl/>
        </w:rPr>
      </w:pPr>
    </w:p>
    <w:p w14:paraId="52DAEC04" w14:textId="77777777" w:rsidR="00FA0273" w:rsidRPr="00FA0273" w:rsidRDefault="00FA0273" w:rsidP="00FA0273">
      <w:pPr>
        <w:bidi/>
        <w:jc w:val="both"/>
        <w:rPr>
          <w:rFonts w:cs="David" w:hint="cs"/>
          <w:rtl/>
        </w:rPr>
      </w:pPr>
      <w:r w:rsidRPr="00FA0273">
        <w:rPr>
          <w:rFonts w:cs="David" w:hint="cs"/>
          <w:rtl/>
        </w:rPr>
        <w:tab/>
        <w:t xml:space="preserve"> יכול להיות.</w:t>
      </w:r>
    </w:p>
    <w:p w14:paraId="339D3237" w14:textId="77777777" w:rsidR="00FA0273" w:rsidRPr="00FA0273" w:rsidRDefault="00FA0273" w:rsidP="00FA0273">
      <w:pPr>
        <w:bidi/>
        <w:jc w:val="both"/>
        <w:rPr>
          <w:rFonts w:cs="David" w:hint="cs"/>
          <w:rtl/>
        </w:rPr>
      </w:pPr>
    </w:p>
    <w:p w14:paraId="309C3CE0" w14:textId="77777777" w:rsidR="00FA0273" w:rsidRPr="00FA0273" w:rsidRDefault="00FA0273" w:rsidP="00FA0273">
      <w:pPr>
        <w:bidi/>
        <w:jc w:val="both"/>
        <w:rPr>
          <w:rFonts w:cs="David" w:hint="cs"/>
          <w:rtl/>
        </w:rPr>
      </w:pPr>
      <w:r w:rsidRPr="00FA0273">
        <w:rPr>
          <w:rFonts w:cs="David" w:hint="cs"/>
          <w:u w:val="single"/>
          <w:rtl/>
        </w:rPr>
        <w:t>יצחק לוי:</w:t>
      </w:r>
    </w:p>
    <w:p w14:paraId="74D82F7E" w14:textId="77777777" w:rsidR="00FA0273" w:rsidRPr="00FA0273" w:rsidRDefault="00FA0273" w:rsidP="00FA0273">
      <w:pPr>
        <w:bidi/>
        <w:jc w:val="both"/>
        <w:rPr>
          <w:rFonts w:cs="David" w:hint="cs"/>
          <w:rtl/>
        </w:rPr>
      </w:pPr>
    </w:p>
    <w:p w14:paraId="24A2F7FA" w14:textId="77777777" w:rsidR="00FA0273" w:rsidRPr="00FA0273" w:rsidRDefault="00FA0273" w:rsidP="00FA0273">
      <w:pPr>
        <w:bidi/>
        <w:jc w:val="both"/>
        <w:rPr>
          <w:rFonts w:cs="David" w:hint="cs"/>
          <w:rtl/>
        </w:rPr>
      </w:pPr>
      <w:r w:rsidRPr="00FA0273">
        <w:rPr>
          <w:rFonts w:cs="David" w:hint="cs"/>
          <w:rtl/>
        </w:rPr>
        <w:tab/>
        <w:t xml:space="preserve"> אתה על זה לא מצביע.</w:t>
      </w:r>
    </w:p>
    <w:p w14:paraId="1B0FE766" w14:textId="77777777" w:rsidR="00FA0273" w:rsidRPr="00FA0273" w:rsidRDefault="00FA0273" w:rsidP="00FA0273">
      <w:pPr>
        <w:bidi/>
        <w:jc w:val="both"/>
        <w:rPr>
          <w:rFonts w:cs="David" w:hint="cs"/>
          <w:rtl/>
        </w:rPr>
      </w:pPr>
    </w:p>
    <w:p w14:paraId="4C2CE2A9" w14:textId="77777777" w:rsidR="00FA0273" w:rsidRPr="00FA0273" w:rsidRDefault="00FA0273" w:rsidP="00FA0273">
      <w:pPr>
        <w:bidi/>
        <w:jc w:val="both"/>
        <w:rPr>
          <w:rFonts w:cs="David" w:hint="cs"/>
          <w:rtl/>
        </w:rPr>
      </w:pPr>
      <w:r w:rsidRPr="00FA0273">
        <w:rPr>
          <w:rFonts w:cs="David" w:hint="cs"/>
          <w:u w:val="single"/>
          <w:rtl/>
        </w:rPr>
        <w:t>היו"ר דוד טל:</w:t>
      </w:r>
    </w:p>
    <w:p w14:paraId="7100467B" w14:textId="77777777" w:rsidR="00FA0273" w:rsidRPr="00FA0273" w:rsidRDefault="00FA0273" w:rsidP="00FA0273">
      <w:pPr>
        <w:bidi/>
        <w:jc w:val="both"/>
        <w:rPr>
          <w:rFonts w:cs="David" w:hint="cs"/>
          <w:rtl/>
        </w:rPr>
      </w:pPr>
    </w:p>
    <w:p w14:paraId="329CDBC3" w14:textId="77777777" w:rsidR="00FA0273" w:rsidRPr="00FA0273" w:rsidRDefault="00FA0273" w:rsidP="00FA0273">
      <w:pPr>
        <w:bidi/>
        <w:jc w:val="both"/>
        <w:rPr>
          <w:rFonts w:cs="David" w:hint="cs"/>
          <w:rtl/>
        </w:rPr>
      </w:pPr>
      <w:r w:rsidRPr="00FA0273">
        <w:rPr>
          <w:rFonts w:cs="David" w:hint="cs"/>
          <w:rtl/>
        </w:rPr>
        <w:tab/>
        <w:t>אני לא יודע כמה אנשים ילמדו את הספר הזה לפני שהם מצביעים.</w:t>
      </w:r>
    </w:p>
    <w:p w14:paraId="46A7A414" w14:textId="77777777" w:rsidR="00FA0273" w:rsidRPr="00FA0273" w:rsidRDefault="00FA0273" w:rsidP="00FA0273">
      <w:pPr>
        <w:bidi/>
        <w:jc w:val="both"/>
        <w:rPr>
          <w:rFonts w:cs="David" w:hint="cs"/>
          <w:rtl/>
        </w:rPr>
      </w:pPr>
    </w:p>
    <w:p w14:paraId="284E5DBF" w14:textId="77777777" w:rsidR="00FA0273" w:rsidRPr="00FA0273" w:rsidRDefault="00FA0273" w:rsidP="00FA0273">
      <w:pPr>
        <w:bidi/>
        <w:jc w:val="both"/>
        <w:rPr>
          <w:rFonts w:cs="David" w:hint="cs"/>
          <w:rtl/>
        </w:rPr>
      </w:pPr>
      <w:r w:rsidRPr="00FA0273">
        <w:rPr>
          <w:rFonts w:cs="David" w:hint="cs"/>
          <w:u w:val="single"/>
          <w:rtl/>
        </w:rPr>
        <w:t>יצחק לוי:</w:t>
      </w:r>
    </w:p>
    <w:p w14:paraId="616F30FE" w14:textId="77777777" w:rsidR="00FA0273" w:rsidRPr="00FA0273" w:rsidRDefault="00FA0273" w:rsidP="00FA0273">
      <w:pPr>
        <w:bidi/>
        <w:jc w:val="both"/>
        <w:rPr>
          <w:rFonts w:cs="David" w:hint="cs"/>
          <w:rtl/>
        </w:rPr>
      </w:pPr>
    </w:p>
    <w:p w14:paraId="01B75A7E" w14:textId="77777777" w:rsidR="00FA0273" w:rsidRPr="00FA0273" w:rsidRDefault="00FA0273" w:rsidP="00FA0273">
      <w:pPr>
        <w:bidi/>
        <w:jc w:val="both"/>
        <w:rPr>
          <w:rFonts w:cs="David" w:hint="cs"/>
          <w:rtl/>
        </w:rPr>
      </w:pPr>
      <w:r w:rsidRPr="00FA0273">
        <w:rPr>
          <w:rFonts w:cs="David" w:hint="cs"/>
          <w:rtl/>
        </w:rPr>
        <w:tab/>
        <w:t>זה לא משנה, אבל יבליטו, התעמולה תעשה את מלאכתה בכל מקרה. אם אנחנו נותנים כספי תעמולה, כל אחד יעשה את התעמולה, וכל אחד יזהיר מהסכנות ויבטיח הבטחות. לא כל כך חשוב מה אחרים אומרים, אם כי אני לא מתנגד ללמוד מהם, לראות ולבחון, אני סבור שכאן צריך לתמצת את העניין רק לסעיף שנוגע לשיפוט, למינהל, לא פחות ולא יותר.</w:t>
      </w:r>
    </w:p>
    <w:p w14:paraId="72173B8F" w14:textId="77777777" w:rsidR="00FA0273" w:rsidRPr="00FA0273" w:rsidRDefault="00FA0273" w:rsidP="00FA0273">
      <w:pPr>
        <w:bidi/>
        <w:jc w:val="both"/>
        <w:rPr>
          <w:rFonts w:cs="David" w:hint="cs"/>
          <w:rtl/>
        </w:rPr>
      </w:pPr>
    </w:p>
    <w:p w14:paraId="0054C81A" w14:textId="77777777" w:rsidR="00FA0273" w:rsidRPr="00FA0273" w:rsidRDefault="00FA0273" w:rsidP="00FA0273">
      <w:pPr>
        <w:bidi/>
        <w:jc w:val="both"/>
        <w:rPr>
          <w:rFonts w:cs="David" w:hint="cs"/>
          <w:rtl/>
        </w:rPr>
      </w:pPr>
      <w:r w:rsidRPr="00FA0273">
        <w:rPr>
          <w:rFonts w:cs="David" w:hint="cs"/>
          <w:u w:val="single"/>
          <w:rtl/>
        </w:rPr>
        <w:t>היו"ר דוד טל:</w:t>
      </w:r>
    </w:p>
    <w:p w14:paraId="4F8D4E42" w14:textId="77777777" w:rsidR="00FA0273" w:rsidRPr="00FA0273" w:rsidRDefault="00FA0273" w:rsidP="00FA0273">
      <w:pPr>
        <w:bidi/>
        <w:jc w:val="both"/>
        <w:rPr>
          <w:rFonts w:cs="David" w:hint="cs"/>
          <w:rtl/>
        </w:rPr>
      </w:pPr>
    </w:p>
    <w:p w14:paraId="7B001862" w14:textId="77777777" w:rsidR="00FA0273" w:rsidRPr="00FA0273" w:rsidRDefault="00FA0273" w:rsidP="00FA0273">
      <w:pPr>
        <w:bidi/>
        <w:jc w:val="both"/>
        <w:rPr>
          <w:rFonts w:cs="David" w:hint="cs"/>
          <w:rtl/>
        </w:rPr>
      </w:pPr>
      <w:r w:rsidRPr="00FA0273">
        <w:rPr>
          <w:rFonts w:cs="David" w:hint="cs"/>
          <w:rtl/>
        </w:rPr>
        <w:tab/>
        <w:t>יש דעה אחרת לדעה הזאת?</w:t>
      </w:r>
    </w:p>
    <w:p w14:paraId="4DB47118" w14:textId="77777777" w:rsidR="00FA0273" w:rsidRPr="00FA0273" w:rsidRDefault="00FA0273" w:rsidP="00FA0273">
      <w:pPr>
        <w:bidi/>
        <w:jc w:val="both"/>
        <w:rPr>
          <w:rFonts w:cs="David" w:hint="cs"/>
          <w:rtl/>
        </w:rPr>
      </w:pPr>
    </w:p>
    <w:p w14:paraId="1E638B8C" w14:textId="77777777" w:rsidR="00FA0273" w:rsidRPr="00FA0273" w:rsidRDefault="00FA0273" w:rsidP="00FA0273">
      <w:pPr>
        <w:bidi/>
        <w:jc w:val="both"/>
        <w:rPr>
          <w:rFonts w:cs="David" w:hint="cs"/>
          <w:rtl/>
        </w:rPr>
      </w:pPr>
      <w:r w:rsidRPr="00FA0273">
        <w:rPr>
          <w:rFonts w:cs="David" w:hint="cs"/>
          <w:u w:val="single"/>
          <w:rtl/>
        </w:rPr>
        <w:t>יצחק זיו:</w:t>
      </w:r>
    </w:p>
    <w:p w14:paraId="6BED4DED" w14:textId="77777777" w:rsidR="00FA0273" w:rsidRPr="00FA0273" w:rsidRDefault="00FA0273" w:rsidP="00FA0273">
      <w:pPr>
        <w:bidi/>
        <w:jc w:val="both"/>
        <w:rPr>
          <w:rFonts w:cs="David" w:hint="cs"/>
          <w:rtl/>
        </w:rPr>
      </w:pPr>
    </w:p>
    <w:p w14:paraId="09D375A9" w14:textId="77777777" w:rsidR="00FA0273" w:rsidRPr="00FA0273" w:rsidRDefault="00FA0273" w:rsidP="00FA0273">
      <w:pPr>
        <w:bidi/>
        <w:jc w:val="both"/>
        <w:rPr>
          <w:rFonts w:cs="David" w:hint="cs"/>
          <w:rtl/>
        </w:rPr>
      </w:pPr>
      <w:r w:rsidRPr="00FA0273">
        <w:rPr>
          <w:rFonts w:cs="David" w:hint="cs"/>
          <w:rtl/>
        </w:rPr>
        <w:tab/>
        <w:t>מה אתה מעביר לידיעת הציבור? האם אתה מעביר את כל המידע, את כל הספר?</w:t>
      </w:r>
    </w:p>
    <w:p w14:paraId="105591EA" w14:textId="77777777" w:rsidR="00FA0273" w:rsidRPr="00FA0273" w:rsidRDefault="00FA0273" w:rsidP="00FA0273">
      <w:pPr>
        <w:bidi/>
        <w:jc w:val="both"/>
        <w:rPr>
          <w:rFonts w:cs="David" w:hint="cs"/>
          <w:rtl/>
        </w:rPr>
      </w:pPr>
    </w:p>
    <w:p w14:paraId="3DCB765B" w14:textId="77777777" w:rsidR="00FA0273" w:rsidRPr="00FA0273" w:rsidRDefault="00FA0273" w:rsidP="00FA0273">
      <w:pPr>
        <w:bidi/>
        <w:jc w:val="both"/>
        <w:rPr>
          <w:rFonts w:cs="David" w:hint="cs"/>
          <w:rtl/>
        </w:rPr>
      </w:pPr>
      <w:r w:rsidRPr="00FA0273">
        <w:rPr>
          <w:rFonts w:cs="David" w:hint="cs"/>
          <w:u w:val="single"/>
          <w:rtl/>
        </w:rPr>
        <w:t>יצחק לוי:</w:t>
      </w:r>
    </w:p>
    <w:p w14:paraId="41884B50" w14:textId="77777777" w:rsidR="00FA0273" w:rsidRPr="00FA0273" w:rsidRDefault="00FA0273" w:rsidP="00FA0273">
      <w:pPr>
        <w:bidi/>
        <w:jc w:val="both"/>
        <w:rPr>
          <w:rFonts w:cs="David" w:hint="cs"/>
          <w:rtl/>
        </w:rPr>
      </w:pPr>
    </w:p>
    <w:p w14:paraId="24BE1621" w14:textId="77777777" w:rsidR="00FA0273" w:rsidRPr="00FA0273" w:rsidRDefault="00FA0273" w:rsidP="00FA0273">
      <w:pPr>
        <w:bidi/>
        <w:jc w:val="both"/>
        <w:rPr>
          <w:rFonts w:cs="David" w:hint="cs"/>
          <w:rtl/>
        </w:rPr>
      </w:pPr>
      <w:r w:rsidRPr="00FA0273">
        <w:rPr>
          <w:rFonts w:cs="David" w:hint="cs"/>
          <w:rtl/>
        </w:rPr>
        <w:tab/>
        <w:t xml:space="preserve"> מה השאלה, העיתונאים כבר יעבירו. היום אני יודע איזה סוג של טנקים נכנס אתמול לחאן יונס. יש משהו שלא יודעים?</w:t>
      </w:r>
    </w:p>
    <w:p w14:paraId="2B63B034" w14:textId="77777777" w:rsidR="00FA0273" w:rsidRPr="00FA0273" w:rsidRDefault="00FA0273" w:rsidP="00FA0273">
      <w:pPr>
        <w:bidi/>
        <w:jc w:val="both"/>
        <w:rPr>
          <w:rFonts w:cs="David" w:hint="cs"/>
          <w:rtl/>
        </w:rPr>
      </w:pPr>
    </w:p>
    <w:p w14:paraId="2A6B87EB" w14:textId="77777777" w:rsidR="00FA0273" w:rsidRPr="00FA0273" w:rsidRDefault="00FA0273" w:rsidP="00FA0273">
      <w:pPr>
        <w:bidi/>
        <w:jc w:val="both"/>
        <w:rPr>
          <w:rFonts w:cs="David" w:hint="cs"/>
          <w:rtl/>
        </w:rPr>
      </w:pPr>
      <w:r w:rsidRPr="00FA0273">
        <w:rPr>
          <w:rFonts w:cs="David" w:hint="cs"/>
          <w:u w:val="single"/>
          <w:rtl/>
        </w:rPr>
        <w:t>יצחק זיו:</w:t>
      </w:r>
    </w:p>
    <w:p w14:paraId="7A4A11B8" w14:textId="77777777" w:rsidR="00FA0273" w:rsidRPr="00FA0273" w:rsidRDefault="00FA0273" w:rsidP="00FA0273">
      <w:pPr>
        <w:bidi/>
        <w:jc w:val="both"/>
        <w:rPr>
          <w:rFonts w:cs="David" w:hint="cs"/>
          <w:rtl/>
        </w:rPr>
      </w:pPr>
    </w:p>
    <w:p w14:paraId="0696A766" w14:textId="77777777" w:rsidR="00FA0273" w:rsidRPr="00FA0273" w:rsidRDefault="00FA0273" w:rsidP="00FA0273">
      <w:pPr>
        <w:bidi/>
        <w:jc w:val="both"/>
        <w:rPr>
          <w:rFonts w:cs="David" w:hint="cs"/>
          <w:rtl/>
        </w:rPr>
      </w:pPr>
      <w:r w:rsidRPr="00FA0273">
        <w:rPr>
          <w:rFonts w:cs="David" w:hint="cs"/>
          <w:rtl/>
        </w:rPr>
        <w:tab/>
        <w:t xml:space="preserve"> כשאתה מדבר על להצביע, כן או לא, קודם כול צריך להעביר לציבור את כל המידע.</w:t>
      </w:r>
    </w:p>
    <w:p w14:paraId="5CA0A8BA" w14:textId="77777777" w:rsidR="00FA0273" w:rsidRPr="00FA0273" w:rsidRDefault="00FA0273" w:rsidP="00FA0273">
      <w:pPr>
        <w:bidi/>
        <w:jc w:val="both"/>
        <w:rPr>
          <w:rFonts w:cs="David" w:hint="cs"/>
          <w:rtl/>
        </w:rPr>
      </w:pPr>
    </w:p>
    <w:p w14:paraId="1A75DC03" w14:textId="77777777" w:rsidR="00FA0273" w:rsidRPr="00FA0273" w:rsidRDefault="00FA0273" w:rsidP="00FA0273">
      <w:pPr>
        <w:bidi/>
        <w:jc w:val="both"/>
        <w:rPr>
          <w:rFonts w:cs="David" w:hint="cs"/>
          <w:rtl/>
        </w:rPr>
      </w:pPr>
      <w:r w:rsidRPr="00FA0273">
        <w:rPr>
          <w:rFonts w:cs="David" w:hint="cs"/>
          <w:u w:val="single"/>
          <w:rtl/>
        </w:rPr>
        <w:t>יצחק לוי:</w:t>
      </w:r>
    </w:p>
    <w:p w14:paraId="36861CE8" w14:textId="77777777" w:rsidR="00FA0273" w:rsidRPr="00FA0273" w:rsidRDefault="00FA0273" w:rsidP="00FA0273">
      <w:pPr>
        <w:bidi/>
        <w:jc w:val="both"/>
        <w:rPr>
          <w:rFonts w:cs="David" w:hint="cs"/>
          <w:rtl/>
        </w:rPr>
      </w:pPr>
    </w:p>
    <w:p w14:paraId="520FC480" w14:textId="77777777" w:rsidR="00FA0273" w:rsidRPr="00FA0273" w:rsidRDefault="00FA0273" w:rsidP="00FA0273">
      <w:pPr>
        <w:bidi/>
        <w:jc w:val="both"/>
        <w:rPr>
          <w:rFonts w:cs="David" w:hint="cs"/>
          <w:rtl/>
        </w:rPr>
      </w:pPr>
      <w:r w:rsidRPr="00FA0273">
        <w:rPr>
          <w:rFonts w:cs="David" w:hint="cs"/>
          <w:rtl/>
        </w:rPr>
        <w:tab/>
        <w:t xml:space="preserve"> בוודאי. זה ייעשה גם בלי שתרצה.</w:t>
      </w:r>
    </w:p>
    <w:p w14:paraId="41F242A2" w14:textId="77777777" w:rsidR="00FA0273" w:rsidRPr="00FA0273" w:rsidRDefault="00FA0273" w:rsidP="00FA0273">
      <w:pPr>
        <w:bidi/>
        <w:jc w:val="both"/>
        <w:rPr>
          <w:rFonts w:cs="David" w:hint="cs"/>
          <w:rtl/>
        </w:rPr>
      </w:pPr>
    </w:p>
    <w:p w14:paraId="05F31C6B" w14:textId="77777777" w:rsidR="00FA0273" w:rsidRPr="00FA0273" w:rsidRDefault="00FA0273" w:rsidP="00FA0273">
      <w:pPr>
        <w:bidi/>
        <w:jc w:val="both"/>
        <w:rPr>
          <w:rFonts w:cs="David" w:hint="cs"/>
          <w:rtl/>
        </w:rPr>
      </w:pPr>
      <w:r w:rsidRPr="00FA0273">
        <w:rPr>
          <w:rFonts w:cs="David" w:hint="cs"/>
          <w:u w:val="single"/>
          <w:rtl/>
        </w:rPr>
        <w:t>היו"ר דוד טל:</w:t>
      </w:r>
    </w:p>
    <w:p w14:paraId="5A95E6FF" w14:textId="77777777" w:rsidR="00FA0273" w:rsidRPr="00FA0273" w:rsidRDefault="00FA0273" w:rsidP="00FA0273">
      <w:pPr>
        <w:bidi/>
        <w:jc w:val="both"/>
        <w:rPr>
          <w:rFonts w:cs="David" w:hint="cs"/>
          <w:rtl/>
        </w:rPr>
      </w:pPr>
    </w:p>
    <w:p w14:paraId="43CBB255" w14:textId="77777777" w:rsidR="00FA0273" w:rsidRPr="00FA0273" w:rsidRDefault="00FA0273" w:rsidP="00FA0273">
      <w:pPr>
        <w:bidi/>
        <w:jc w:val="both"/>
        <w:rPr>
          <w:rFonts w:cs="David" w:hint="cs"/>
          <w:rtl/>
        </w:rPr>
      </w:pPr>
      <w:r w:rsidRPr="00FA0273">
        <w:rPr>
          <w:rFonts w:cs="David" w:hint="cs"/>
          <w:rtl/>
        </w:rPr>
        <w:tab/>
        <w:t>משה שרוני, אתה בראש של הרב לוי?</w:t>
      </w:r>
    </w:p>
    <w:p w14:paraId="78853DB8" w14:textId="77777777" w:rsidR="00FA0273" w:rsidRPr="00FA0273" w:rsidRDefault="00FA0273" w:rsidP="00FA0273">
      <w:pPr>
        <w:bidi/>
        <w:jc w:val="both"/>
        <w:rPr>
          <w:rFonts w:cs="David" w:hint="cs"/>
          <w:rtl/>
        </w:rPr>
      </w:pPr>
    </w:p>
    <w:p w14:paraId="2A9DA9B1" w14:textId="77777777" w:rsidR="00FA0273" w:rsidRPr="00FA0273" w:rsidRDefault="00FA0273" w:rsidP="00FA0273">
      <w:pPr>
        <w:bidi/>
        <w:jc w:val="both"/>
        <w:rPr>
          <w:rFonts w:cs="David" w:hint="cs"/>
          <w:rtl/>
        </w:rPr>
      </w:pPr>
      <w:r w:rsidRPr="00FA0273">
        <w:rPr>
          <w:rFonts w:cs="David" w:hint="cs"/>
          <w:u w:val="single"/>
          <w:rtl/>
        </w:rPr>
        <w:t>משה שרוני:</w:t>
      </w:r>
    </w:p>
    <w:p w14:paraId="7D83A9DD" w14:textId="77777777" w:rsidR="00FA0273" w:rsidRPr="00FA0273" w:rsidRDefault="00FA0273" w:rsidP="00FA0273">
      <w:pPr>
        <w:bidi/>
        <w:jc w:val="both"/>
        <w:rPr>
          <w:rFonts w:cs="David" w:hint="cs"/>
          <w:rtl/>
        </w:rPr>
      </w:pPr>
    </w:p>
    <w:p w14:paraId="3F1876D3" w14:textId="77777777" w:rsidR="00FA0273" w:rsidRPr="00FA0273" w:rsidRDefault="00FA0273" w:rsidP="00FA0273">
      <w:pPr>
        <w:bidi/>
        <w:jc w:val="both"/>
        <w:rPr>
          <w:rFonts w:cs="David" w:hint="cs"/>
          <w:rtl/>
        </w:rPr>
      </w:pPr>
      <w:r w:rsidRPr="00FA0273">
        <w:rPr>
          <w:rFonts w:cs="David" w:hint="cs"/>
          <w:rtl/>
        </w:rPr>
        <w:tab/>
        <w:t>כן, בטח. הוא צודק.</w:t>
      </w:r>
    </w:p>
    <w:p w14:paraId="28935A17" w14:textId="77777777" w:rsidR="00FA0273" w:rsidRPr="00FA0273" w:rsidRDefault="00FA0273" w:rsidP="00FA0273">
      <w:pPr>
        <w:bidi/>
        <w:jc w:val="both"/>
        <w:rPr>
          <w:rFonts w:cs="David" w:hint="cs"/>
          <w:rtl/>
        </w:rPr>
      </w:pPr>
    </w:p>
    <w:p w14:paraId="37F3EB3D" w14:textId="77777777" w:rsidR="00FA0273" w:rsidRPr="00FA0273" w:rsidRDefault="00FA0273" w:rsidP="00FA0273">
      <w:pPr>
        <w:bidi/>
        <w:jc w:val="both"/>
        <w:rPr>
          <w:rFonts w:cs="David" w:hint="cs"/>
          <w:rtl/>
        </w:rPr>
      </w:pPr>
      <w:r w:rsidRPr="00FA0273">
        <w:rPr>
          <w:rFonts w:cs="David" w:hint="cs"/>
          <w:u w:val="single"/>
          <w:rtl/>
        </w:rPr>
        <w:t>היו"ר דוד טל:</w:t>
      </w:r>
    </w:p>
    <w:p w14:paraId="2394568F" w14:textId="77777777" w:rsidR="00FA0273" w:rsidRPr="00FA0273" w:rsidRDefault="00FA0273" w:rsidP="00FA0273">
      <w:pPr>
        <w:bidi/>
        <w:jc w:val="both"/>
        <w:rPr>
          <w:rFonts w:cs="David" w:hint="cs"/>
          <w:rtl/>
        </w:rPr>
      </w:pPr>
    </w:p>
    <w:p w14:paraId="0CC965CC" w14:textId="77777777" w:rsidR="00FA0273" w:rsidRPr="00FA0273" w:rsidRDefault="00FA0273" w:rsidP="00FA0273">
      <w:pPr>
        <w:bidi/>
        <w:jc w:val="both"/>
        <w:rPr>
          <w:rFonts w:cs="David" w:hint="cs"/>
          <w:rtl/>
        </w:rPr>
      </w:pPr>
      <w:r w:rsidRPr="00FA0273">
        <w:rPr>
          <w:rFonts w:cs="David" w:hint="cs"/>
          <w:rtl/>
        </w:rPr>
        <w:tab/>
        <w:t>גדעון סער, הכיוון, אותו כיוון של הרב לוי?</w:t>
      </w:r>
    </w:p>
    <w:p w14:paraId="2552FF47" w14:textId="77777777" w:rsidR="00FA0273" w:rsidRDefault="00FA0273" w:rsidP="00FA0273">
      <w:pPr>
        <w:bidi/>
        <w:jc w:val="both"/>
        <w:rPr>
          <w:rFonts w:cs="David" w:hint="cs"/>
          <w:rtl/>
        </w:rPr>
      </w:pPr>
    </w:p>
    <w:p w14:paraId="7C181B29" w14:textId="77777777" w:rsidR="00FA0273" w:rsidRDefault="00FA0273" w:rsidP="00FA0273">
      <w:pPr>
        <w:bidi/>
        <w:jc w:val="both"/>
        <w:rPr>
          <w:rFonts w:cs="David" w:hint="cs"/>
          <w:rtl/>
        </w:rPr>
      </w:pPr>
    </w:p>
    <w:p w14:paraId="43D6E1F7" w14:textId="77777777" w:rsidR="00FA0273" w:rsidRDefault="00FA0273" w:rsidP="00FA0273">
      <w:pPr>
        <w:bidi/>
        <w:jc w:val="both"/>
        <w:rPr>
          <w:rFonts w:cs="David" w:hint="cs"/>
          <w:rtl/>
        </w:rPr>
      </w:pPr>
    </w:p>
    <w:p w14:paraId="25A79421" w14:textId="77777777" w:rsidR="00FA0273" w:rsidRDefault="00FA0273" w:rsidP="00FA0273">
      <w:pPr>
        <w:bidi/>
        <w:jc w:val="both"/>
        <w:rPr>
          <w:rFonts w:cs="David" w:hint="cs"/>
          <w:rtl/>
        </w:rPr>
      </w:pPr>
    </w:p>
    <w:p w14:paraId="28EA6FD6" w14:textId="77777777" w:rsidR="00FA0273" w:rsidRDefault="00FA0273" w:rsidP="00FA0273">
      <w:pPr>
        <w:bidi/>
        <w:jc w:val="both"/>
        <w:rPr>
          <w:rFonts w:cs="David" w:hint="cs"/>
          <w:rtl/>
        </w:rPr>
      </w:pPr>
    </w:p>
    <w:p w14:paraId="44D120E9" w14:textId="77777777" w:rsidR="00FA0273" w:rsidRPr="00FA0273" w:rsidRDefault="00FA0273" w:rsidP="00FA0273">
      <w:pPr>
        <w:bidi/>
        <w:jc w:val="both"/>
        <w:rPr>
          <w:rFonts w:cs="David" w:hint="cs"/>
          <w:rtl/>
        </w:rPr>
      </w:pPr>
    </w:p>
    <w:p w14:paraId="25E85F04" w14:textId="77777777" w:rsidR="00FA0273" w:rsidRPr="00FA0273" w:rsidRDefault="00FA0273" w:rsidP="00FA0273">
      <w:pPr>
        <w:bidi/>
        <w:jc w:val="both"/>
        <w:rPr>
          <w:rFonts w:cs="David" w:hint="cs"/>
          <w:rtl/>
        </w:rPr>
      </w:pPr>
      <w:r w:rsidRPr="00FA0273">
        <w:rPr>
          <w:rFonts w:cs="David" w:hint="cs"/>
          <w:u w:val="single"/>
          <w:rtl/>
        </w:rPr>
        <w:t>גדעון סער:</w:t>
      </w:r>
    </w:p>
    <w:p w14:paraId="5E91E428" w14:textId="77777777" w:rsidR="00FA0273" w:rsidRPr="00FA0273" w:rsidRDefault="00FA0273" w:rsidP="00FA0273">
      <w:pPr>
        <w:bidi/>
        <w:jc w:val="both"/>
        <w:rPr>
          <w:rFonts w:cs="David" w:hint="cs"/>
          <w:rtl/>
        </w:rPr>
      </w:pPr>
    </w:p>
    <w:p w14:paraId="1DEACC38" w14:textId="77777777" w:rsidR="00FA0273" w:rsidRPr="00FA0273" w:rsidRDefault="00FA0273" w:rsidP="00FA0273">
      <w:pPr>
        <w:bidi/>
        <w:jc w:val="both"/>
        <w:rPr>
          <w:rFonts w:cs="David" w:hint="cs"/>
          <w:rtl/>
        </w:rPr>
      </w:pPr>
      <w:r w:rsidRPr="00FA0273">
        <w:rPr>
          <w:rFonts w:cs="David" w:hint="cs"/>
          <w:rtl/>
        </w:rPr>
        <w:tab/>
        <w:t>בדרך כלל, אני רק לא יודע במה מדובר.</w:t>
      </w:r>
    </w:p>
    <w:p w14:paraId="53A93338" w14:textId="77777777" w:rsidR="00FA0273" w:rsidRPr="00FA0273" w:rsidRDefault="00FA0273" w:rsidP="00FA0273">
      <w:pPr>
        <w:bidi/>
        <w:jc w:val="both"/>
        <w:rPr>
          <w:rFonts w:cs="David" w:hint="cs"/>
          <w:rtl/>
        </w:rPr>
      </w:pPr>
    </w:p>
    <w:p w14:paraId="1D1ED1FF" w14:textId="77777777" w:rsidR="00FA0273" w:rsidRPr="00FA0273" w:rsidRDefault="00FA0273" w:rsidP="00FA0273">
      <w:pPr>
        <w:bidi/>
        <w:jc w:val="both"/>
        <w:rPr>
          <w:rFonts w:cs="David" w:hint="cs"/>
          <w:rtl/>
        </w:rPr>
      </w:pPr>
      <w:r w:rsidRPr="00FA0273">
        <w:rPr>
          <w:rFonts w:cs="David" w:hint="cs"/>
          <w:u w:val="single"/>
          <w:rtl/>
        </w:rPr>
        <w:t>היו"ר דוד טל:</w:t>
      </w:r>
    </w:p>
    <w:p w14:paraId="426AF7A2" w14:textId="77777777" w:rsidR="00FA0273" w:rsidRPr="00FA0273" w:rsidRDefault="00FA0273" w:rsidP="00FA0273">
      <w:pPr>
        <w:bidi/>
        <w:jc w:val="both"/>
        <w:rPr>
          <w:rFonts w:cs="David" w:hint="cs"/>
          <w:rtl/>
        </w:rPr>
      </w:pPr>
    </w:p>
    <w:p w14:paraId="1CAACD15" w14:textId="77777777" w:rsidR="00FA0273" w:rsidRPr="00FA0273" w:rsidRDefault="00FA0273" w:rsidP="00FA0273">
      <w:pPr>
        <w:bidi/>
        <w:jc w:val="both"/>
        <w:rPr>
          <w:rFonts w:cs="David" w:hint="cs"/>
          <w:rtl/>
        </w:rPr>
      </w:pPr>
      <w:r w:rsidRPr="00FA0273">
        <w:rPr>
          <w:rFonts w:cs="David" w:hint="cs"/>
          <w:rtl/>
        </w:rPr>
        <w:tab/>
        <w:t>אתה עסוק ב-</w:t>
      </w:r>
      <w:r w:rsidRPr="00FA0273">
        <w:rPr>
          <w:rFonts w:cs="David"/>
        </w:rPr>
        <w:t>SMS</w:t>
      </w:r>
      <w:r w:rsidRPr="00FA0273">
        <w:rPr>
          <w:rFonts w:cs="David" w:hint="cs"/>
          <w:rtl/>
        </w:rPr>
        <w:t>, זה בסדר.</w:t>
      </w:r>
    </w:p>
    <w:p w14:paraId="5F8A6031" w14:textId="77777777" w:rsidR="00FA0273" w:rsidRPr="00FA0273" w:rsidRDefault="00FA0273" w:rsidP="00FA0273">
      <w:pPr>
        <w:bidi/>
        <w:jc w:val="both"/>
        <w:rPr>
          <w:rFonts w:cs="David" w:hint="cs"/>
          <w:rtl/>
        </w:rPr>
      </w:pPr>
    </w:p>
    <w:p w14:paraId="5A990F2A" w14:textId="77777777" w:rsidR="00FA0273" w:rsidRPr="00FA0273" w:rsidRDefault="00FA0273" w:rsidP="00FA0273">
      <w:pPr>
        <w:bidi/>
        <w:jc w:val="both"/>
        <w:rPr>
          <w:rFonts w:cs="David" w:hint="cs"/>
          <w:rtl/>
        </w:rPr>
      </w:pPr>
      <w:r w:rsidRPr="00FA0273">
        <w:rPr>
          <w:rFonts w:cs="David" w:hint="cs"/>
          <w:u w:val="single"/>
          <w:rtl/>
        </w:rPr>
        <w:t>מנחם בן-ששון:</w:t>
      </w:r>
    </w:p>
    <w:p w14:paraId="3CE7B685" w14:textId="77777777" w:rsidR="00FA0273" w:rsidRPr="00FA0273" w:rsidRDefault="00FA0273" w:rsidP="00FA0273">
      <w:pPr>
        <w:bidi/>
        <w:jc w:val="both"/>
        <w:rPr>
          <w:rFonts w:cs="David" w:hint="cs"/>
          <w:rtl/>
        </w:rPr>
      </w:pPr>
    </w:p>
    <w:p w14:paraId="2051D440" w14:textId="77777777" w:rsidR="00FA0273" w:rsidRPr="00FA0273" w:rsidRDefault="00FA0273" w:rsidP="00FA0273">
      <w:pPr>
        <w:bidi/>
        <w:jc w:val="both"/>
        <w:rPr>
          <w:rFonts w:cs="David" w:hint="cs"/>
          <w:rtl/>
        </w:rPr>
      </w:pPr>
      <w:r w:rsidRPr="00FA0273">
        <w:rPr>
          <w:rFonts w:cs="David" w:hint="cs"/>
          <w:rtl/>
        </w:rPr>
        <w:tab/>
        <w:t xml:space="preserve"> התשובה היא כן.</w:t>
      </w:r>
    </w:p>
    <w:p w14:paraId="7E485D1C" w14:textId="77777777" w:rsidR="00FA0273" w:rsidRPr="00FA0273" w:rsidRDefault="00FA0273" w:rsidP="00FA0273">
      <w:pPr>
        <w:bidi/>
        <w:jc w:val="both"/>
        <w:rPr>
          <w:rFonts w:cs="David" w:hint="cs"/>
          <w:rtl/>
        </w:rPr>
      </w:pPr>
    </w:p>
    <w:p w14:paraId="3928EE6A" w14:textId="77777777" w:rsidR="00FA0273" w:rsidRPr="00FA0273" w:rsidRDefault="00FA0273" w:rsidP="00FA0273">
      <w:pPr>
        <w:bidi/>
        <w:jc w:val="both"/>
        <w:rPr>
          <w:rFonts w:cs="David" w:hint="cs"/>
          <w:rtl/>
        </w:rPr>
      </w:pPr>
      <w:r w:rsidRPr="00FA0273">
        <w:rPr>
          <w:rFonts w:cs="David" w:hint="cs"/>
          <w:u w:val="single"/>
          <w:rtl/>
        </w:rPr>
        <w:t>היו"ר דוד טל:</w:t>
      </w:r>
    </w:p>
    <w:p w14:paraId="724F1A11" w14:textId="77777777" w:rsidR="00FA0273" w:rsidRPr="00FA0273" w:rsidRDefault="00FA0273" w:rsidP="00FA0273">
      <w:pPr>
        <w:bidi/>
        <w:jc w:val="both"/>
        <w:rPr>
          <w:rFonts w:cs="David" w:hint="cs"/>
          <w:rtl/>
        </w:rPr>
      </w:pPr>
    </w:p>
    <w:p w14:paraId="5FA7FBE7" w14:textId="77777777" w:rsidR="00FA0273" w:rsidRPr="00FA0273" w:rsidRDefault="00FA0273" w:rsidP="00FA0273">
      <w:pPr>
        <w:bidi/>
        <w:jc w:val="both"/>
        <w:rPr>
          <w:rFonts w:cs="David" w:hint="cs"/>
          <w:rtl/>
        </w:rPr>
      </w:pPr>
      <w:r w:rsidRPr="00FA0273">
        <w:rPr>
          <w:rFonts w:cs="David" w:hint="cs"/>
          <w:rtl/>
        </w:rPr>
        <w:tab/>
        <w:t>יש ההצעה של הרב לוי, שפחות או יותר אנשים מגובשים כאן סביבה, ויש הצעתו של חבר הכנסת בן-ששון שרוצה לבדוק גם היבט אחר.</w:t>
      </w:r>
    </w:p>
    <w:p w14:paraId="4A77C554" w14:textId="77777777" w:rsidR="00FA0273" w:rsidRPr="00FA0273" w:rsidRDefault="00FA0273" w:rsidP="00FA0273">
      <w:pPr>
        <w:bidi/>
        <w:jc w:val="both"/>
        <w:rPr>
          <w:rFonts w:cs="David" w:hint="cs"/>
          <w:rtl/>
        </w:rPr>
      </w:pPr>
    </w:p>
    <w:p w14:paraId="6FD9FD61" w14:textId="77777777" w:rsidR="00FA0273" w:rsidRPr="00FA0273" w:rsidRDefault="00FA0273" w:rsidP="00FA0273">
      <w:pPr>
        <w:bidi/>
        <w:jc w:val="both"/>
        <w:rPr>
          <w:rFonts w:cs="David" w:hint="cs"/>
          <w:rtl/>
        </w:rPr>
      </w:pPr>
      <w:r w:rsidRPr="00FA0273">
        <w:rPr>
          <w:rFonts w:cs="David" w:hint="cs"/>
          <w:u w:val="single"/>
          <w:rtl/>
        </w:rPr>
        <w:t>מנחם בן-ששון:</w:t>
      </w:r>
    </w:p>
    <w:p w14:paraId="18DA7896" w14:textId="77777777" w:rsidR="00FA0273" w:rsidRPr="00FA0273" w:rsidRDefault="00FA0273" w:rsidP="00FA0273">
      <w:pPr>
        <w:bidi/>
        <w:jc w:val="both"/>
        <w:rPr>
          <w:rFonts w:cs="David" w:hint="cs"/>
          <w:rtl/>
        </w:rPr>
      </w:pPr>
    </w:p>
    <w:p w14:paraId="1050E032" w14:textId="77777777" w:rsidR="00FA0273" w:rsidRPr="00FA0273" w:rsidRDefault="00FA0273" w:rsidP="00FA0273">
      <w:pPr>
        <w:bidi/>
        <w:jc w:val="both"/>
        <w:rPr>
          <w:rFonts w:cs="David" w:hint="cs"/>
          <w:rtl/>
        </w:rPr>
      </w:pPr>
      <w:r w:rsidRPr="00FA0273">
        <w:rPr>
          <w:rFonts w:cs="David" w:hint="cs"/>
          <w:rtl/>
        </w:rPr>
        <w:tab/>
        <w:t xml:space="preserve"> יש לי רק הערה אחת למה שהציע הרב לוי. נוסח חוק סדרי השלטון והמשפט בסעיף 2 לא אומר רזה או שמן, כי אתה יכול להכניס לתוכו גם את הספר העבה, ולכן צריך להיות ברור שהספר העבה הוא בעצם החלטת הממשלה.</w:t>
      </w:r>
    </w:p>
    <w:p w14:paraId="09B59F81" w14:textId="77777777" w:rsidR="00FA0273" w:rsidRPr="00FA0273" w:rsidRDefault="00FA0273" w:rsidP="00FA0273">
      <w:pPr>
        <w:bidi/>
        <w:jc w:val="both"/>
        <w:rPr>
          <w:rFonts w:cs="David" w:hint="cs"/>
          <w:rtl/>
        </w:rPr>
      </w:pPr>
    </w:p>
    <w:p w14:paraId="17B4DA54" w14:textId="77777777" w:rsidR="00FA0273" w:rsidRPr="00FA0273" w:rsidRDefault="00FA0273" w:rsidP="00FA0273">
      <w:pPr>
        <w:bidi/>
        <w:jc w:val="both"/>
        <w:rPr>
          <w:rFonts w:cs="David" w:hint="cs"/>
          <w:rtl/>
        </w:rPr>
      </w:pPr>
      <w:r w:rsidRPr="00FA0273">
        <w:rPr>
          <w:rFonts w:cs="David" w:hint="cs"/>
          <w:u w:val="single"/>
          <w:rtl/>
        </w:rPr>
        <w:t>יצחק לוי:</w:t>
      </w:r>
    </w:p>
    <w:p w14:paraId="1028806A" w14:textId="77777777" w:rsidR="00FA0273" w:rsidRPr="00FA0273" w:rsidRDefault="00FA0273" w:rsidP="00FA0273">
      <w:pPr>
        <w:bidi/>
        <w:jc w:val="both"/>
        <w:rPr>
          <w:rFonts w:cs="David" w:hint="cs"/>
          <w:rtl/>
        </w:rPr>
      </w:pPr>
    </w:p>
    <w:p w14:paraId="7CD32950" w14:textId="77777777" w:rsidR="00FA0273" w:rsidRPr="00FA0273" w:rsidRDefault="00FA0273" w:rsidP="00FA0273">
      <w:pPr>
        <w:bidi/>
        <w:jc w:val="both"/>
        <w:rPr>
          <w:rFonts w:cs="David" w:hint="cs"/>
          <w:rtl/>
        </w:rPr>
      </w:pPr>
      <w:r w:rsidRPr="00FA0273">
        <w:rPr>
          <w:rFonts w:cs="David" w:hint="cs"/>
          <w:rtl/>
        </w:rPr>
        <w:tab/>
        <w:t xml:space="preserve"> שנינו בעד רזה.</w:t>
      </w:r>
    </w:p>
    <w:p w14:paraId="4BE4D4DA" w14:textId="77777777" w:rsidR="00FA0273" w:rsidRPr="00FA0273" w:rsidRDefault="00FA0273" w:rsidP="00FA0273">
      <w:pPr>
        <w:bidi/>
        <w:jc w:val="both"/>
        <w:rPr>
          <w:rFonts w:cs="David" w:hint="cs"/>
          <w:rtl/>
        </w:rPr>
      </w:pPr>
    </w:p>
    <w:p w14:paraId="24C69387" w14:textId="77777777" w:rsidR="00FA0273" w:rsidRPr="00FA0273" w:rsidRDefault="00FA0273" w:rsidP="00FA0273">
      <w:pPr>
        <w:bidi/>
        <w:jc w:val="both"/>
        <w:rPr>
          <w:rFonts w:cs="David" w:hint="cs"/>
          <w:rtl/>
        </w:rPr>
      </w:pPr>
      <w:r w:rsidRPr="00FA0273">
        <w:rPr>
          <w:rFonts w:cs="David" w:hint="cs"/>
          <w:u w:val="single"/>
          <w:rtl/>
        </w:rPr>
        <w:t>מנחם בן-ששון:</w:t>
      </w:r>
    </w:p>
    <w:p w14:paraId="71165DD5" w14:textId="77777777" w:rsidR="00FA0273" w:rsidRPr="00FA0273" w:rsidRDefault="00FA0273" w:rsidP="00FA0273">
      <w:pPr>
        <w:bidi/>
        <w:jc w:val="both"/>
        <w:rPr>
          <w:rFonts w:cs="David" w:hint="cs"/>
          <w:rtl/>
        </w:rPr>
      </w:pPr>
    </w:p>
    <w:p w14:paraId="021AB2A3" w14:textId="77777777" w:rsidR="00FA0273" w:rsidRPr="00FA0273" w:rsidRDefault="00FA0273" w:rsidP="00FA0273">
      <w:pPr>
        <w:bidi/>
        <w:jc w:val="both"/>
        <w:rPr>
          <w:rFonts w:cs="David" w:hint="cs"/>
          <w:rtl/>
        </w:rPr>
      </w:pPr>
      <w:r w:rsidRPr="00FA0273">
        <w:rPr>
          <w:rFonts w:cs="David" w:hint="cs"/>
          <w:rtl/>
        </w:rPr>
        <w:tab/>
        <w:t xml:space="preserve"> אני לא בטוח, אני רוצה לשמוע מה קורה בעולם.</w:t>
      </w:r>
    </w:p>
    <w:p w14:paraId="5543CD3D" w14:textId="77777777" w:rsidR="00FA0273" w:rsidRPr="00FA0273" w:rsidRDefault="00FA0273" w:rsidP="00FA0273">
      <w:pPr>
        <w:bidi/>
        <w:jc w:val="both"/>
        <w:rPr>
          <w:rFonts w:cs="David" w:hint="cs"/>
          <w:rtl/>
        </w:rPr>
      </w:pPr>
    </w:p>
    <w:p w14:paraId="25257594" w14:textId="77777777" w:rsidR="00FA0273" w:rsidRPr="00FA0273" w:rsidRDefault="00FA0273" w:rsidP="00FA0273">
      <w:pPr>
        <w:bidi/>
        <w:jc w:val="both"/>
        <w:rPr>
          <w:rFonts w:cs="David" w:hint="cs"/>
          <w:rtl/>
        </w:rPr>
      </w:pPr>
      <w:r w:rsidRPr="00FA0273">
        <w:rPr>
          <w:rFonts w:cs="David" w:hint="cs"/>
          <w:u w:val="single"/>
          <w:rtl/>
        </w:rPr>
        <w:t>היו"ר דוד טל:</w:t>
      </w:r>
    </w:p>
    <w:p w14:paraId="291C8622" w14:textId="77777777" w:rsidR="00FA0273" w:rsidRPr="00FA0273" w:rsidRDefault="00FA0273" w:rsidP="00FA0273">
      <w:pPr>
        <w:bidi/>
        <w:jc w:val="both"/>
        <w:rPr>
          <w:rFonts w:cs="David" w:hint="cs"/>
          <w:rtl/>
        </w:rPr>
      </w:pPr>
    </w:p>
    <w:p w14:paraId="46529840" w14:textId="77777777" w:rsidR="00FA0273" w:rsidRPr="00FA0273" w:rsidRDefault="00FA0273" w:rsidP="00FA0273">
      <w:pPr>
        <w:bidi/>
        <w:jc w:val="both"/>
        <w:rPr>
          <w:rFonts w:cs="David" w:hint="cs"/>
          <w:rtl/>
        </w:rPr>
      </w:pPr>
      <w:r w:rsidRPr="00FA0273">
        <w:rPr>
          <w:rFonts w:cs="David" w:hint="cs"/>
          <w:rtl/>
        </w:rPr>
        <w:tab/>
        <w:t>רבותי, אנחנו עוברים לסעיף הבא.</w:t>
      </w:r>
    </w:p>
    <w:p w14:paraId="69A7972E" w14:textId="77777777" w:rsidR="00FA0273" w:rsidRPr="00FA0273" w:rsidRDefault="00FA0273" w:rsidP="00FA0273">
      <w:pPr>
        <w:bidi/>
        <w:jc w:val="both"/>
        <w:rPr>
          <w:rFonts w:cs="David" w:hint="cs"/>
          <w:rtl/>
        </w:rPr>
      </w:pPr>
    </w:p>
    <w:p w14:paraId="5D5FA7EF" w14:textId="77777777" w:rsidR="00FA0273" w:rsidRPr="00FA0273" w:rsidRDefault="00FA0273" w:rsidP="00FA0273">
      <w:pPr>
        <w:bidi/>
        <w:jc w:val="both"/>
        <w:rPr>
          <w:rFonts w:cs="David" w:hint="cs"/>
          <w:rtl/>
        </w:rPr>
      </w:pPr>
      <w:r w:rsidRPr="00FA0273">
        <w:rPr>
          <w:rFonts w:cs="David" w:hint="cs"/>
          <w:u w:val="single"/>
          <w:rtl/>
        </w:rPr>
        <w:t>ארבל אסטרחן:</w:t>
      </w:r>
    </w:p>
    <w:p w14:paraId="39BA6F11" w14:textId="77777777" w:rsidR="00FA0273" w:rsidRPr="00FA0273" w:rsidRDefault="00FA0273" w:rsidP="00FA0273">
      <w:pPr>
        <w:bidi/>
        <w:jc w:val="both"/>
        <w:rPr>
          <w:rFonts w:cs="David" w:hint="cs"/>
          <w:rtl/>
        </w:rPr>
      </w:pPr>
    </w:p>
    <w:p w14:paraId="4043A097" w14:textId="77777777" w:rsidR="00FA0273" w:rsidRPr="00FA0273" w:rsidRDefault="00FA0273" w:rsidP="00FA0273">
      <w:pPr>
        <w:bidi/>
        <w:jc w:val="both"/>
        <w:rPr>
          <w:rFonts w:cs="David" w:hint="cs"/>
          <w:rtl/>
        </w:rPr>
      </w:pPr>
      <w:r w:rsidRPr="00FA0273">
        <w:rPr>
          <w:rFonts w:cs="David" w:hint="cs"/>
          <w:rtl/>
        </w:rPr>
        <w:tab/>
        <w:t xml:space="preserve">הסמכות ליזום </w:t>
      </w:r>
      <w:r w:rsidRPr="00FA0273">
        <w:rPr>
          <w:rFonts w:cs="David"/>
          <w:rtl/>
        </w:rPr>
        <w:t>–</w:t>
      </w:r>
      <w:r w:rsidRPr="00FA0273">
        <w:rPr>
          <w:rFonts w:cs="David" w:hint="cs"/>
          <w:rtl/>
        </w:rPr>
        <w:t xml:space="preserve"> אם רוצים ללכת לפי החוק שקיים היום, מדובר במשאל עם אוטומטי לאחר החלטת ממשלה והחלטת כנסת. ציינו כאן, שניתן לחשוב גם על דגמים שונים, על החלטת כנסת ספציפית לקיום משאל עם.</w:t>
      </w:r>
    </w:p>
    <w:p w14:paraId="7D748A48" w14:textId="77777777" w:rsidR="00FA0273" w:rsidRPr="00FA0273" w:rsidRDefault="00FA0273" w:rsidP="00FA0273">
      <w:pPr>
        <w:bidi/>
        <w:jc w:val="both"/>
        <w:rPr>
          <w:rFonts w:cs="David" w:hint="cs"/>
          <w:rtl/>
        </w:rPr>
      </w:pPr>
    </w:p>
    <w:p w14:paraId="7AE9ECA8" w14:textId="77777777" w:rsidR="00FA0273" w:rsidRPr="00FA0273" w:rsidRDefault="00FA0273" w:rsidP="00FA0273">
      <w:pPr>
        <w:bidi/>
        <w:jc w:val="both"/>
        <w:rPr>
          <w:rFonts w:cs="David" w:hint="cs"/>
          <w:rtl/>
        </w:rPr>
      </w:pPr>
      <w:r w:rsidRPr="00FA0273">
        <w:rPr>
          <w:rFonts w:cs="David" w:hint="cs"/>
          <w:u w:val="single"/>
          <w:rtl/>
        </w:rPr>
        <w:t>היו"ר דוד טל:</w:t>
      </w:r>
    </w:p>
    <w:p w14:paraId="7B28D6A6" w14:textId="77777777" w:rsidR="00FA0273" w:rsidRPr="00FA0273" w:rsidRDefault="00FA0273" w:rsidP="00FA0273">
      <w:pPr>
        <w:bidi/>
        <w:jc w:val="both"/>
        <w:rPr>
          <w:rFonts w:cs="David" w:hint="cs"/>
          <w:rtl/>
        </w:rPr>
      </w:pPr>
    </w:p>
    <w:p w14:paraId="68BF949D" w14:textId="77777777" w:rsidR="00FA0273" w:rsidRPr="00FA0273" w:rsidRDefault="00FA0273" w:rsidP="00FA0273">
      <w:pPr>
        <w:bidi/>
        <w:jc w:val="both"/>
        <w:rPr>
          <w:rFonts w:cs="David" w:hint="cs"/>
          <w:rtl/>
        </w:rPr>
      </w:pPr>
      <w:r w:rsidRPr="00FA0273">
        <w:rPr>
          <w:rFonts w:cs="David" w:hint="cs"/>
          <w:rtl/>
        </w:rPr>
        <w:tab/>
        <w:t>שחבר כנסת יבקש לערוך משאל עם בנושא השפעת קרני גמא על זנב הלטאה?</w:t>
      </w:r>
    </w:p>
    <w:p w14:paraId="18B5440C" w14:textId="77777777" w:rsidR="00FA0273" w:rsidRPr="00FA0273" w:rsidRDefault="00FA0273" w:rsidP="00FA0273">
      <w:pPr>
        <w:bidi/>
        <w:jc w:val="both"/>
        <w:rPr>
          <w:rFonts w:cs="David" w:hint="cs"/>
          <w:rtl/>
        </w:rPr>
      </w:pPr>
    </w:p>
    <w:p w14:paraId="7D00413E" w14:textId="77777777" w:rsidR="00FA0273" w:rsidRPr="00FA0273" w:rsidRDefault="00FA0273" w:rsidP="00FA0273">
      <w:pPr>
        <w:bidi/>
        <w:jc w:val="both"/>
        <w:rPr>
          <w:rFonts w:cs="David" w:hint="cs"/>
          <w:rtl/>
        </w:rPr>
      </w:pPr>
      <w:r w:rsidRPr="00FA0273">
        <w:rPr>
          <w:rFonts w:cs="David" w:hint="cs"/>
          <w:u w:val="single"/>
          <w:rtl/>
        </w:rPr>
        <w:t>ארבל אסטרחן:</w:t>
      </w:r>
    </w:p>
    <w:p w14:paraId="0DD3F345" w14:textId="77777777" w:rsidR="00FA0273" w:rsidRPr="00FA0273" w:rsidRDefault="00FA0273" w:rsidP="00FA0273">
      <w:pPr>
        <w:bidi/>
        <w:jc w:val="both"/>
        <w:rPr>
          <w:rFonts w:cs="David" w:hint="cs"/>
          <w:rtl/>
        </w:rPr>
      </w:pPr>
    </w:p>
    <w:p w14:paraId="17284867" w14:textId="77777777" w:rsidR="00FA0273" w:rsidRPr="00FA0273" w:rsidRDefault="00FA0273" w:rsidP="00FA0273">
      <w:pPr>
        <w:bidi/>
        <w:jc w:val="both"/>
        <w:rPr>
          <w:rFonts w:cs="David" w:hint="cs"/>
          <w:rtl/>
        </w:rPr>
      </w:pPr>
      <w:r w:rsidRPr="00FA0273">
        <w:rPr>
          <w:rFonts w:cs="David" w:hint="cs"/>
          <w:rtl/>
        </w:rPr>
        <w:tab/>
        <w:t>קבוצת חברי כנסת, רוב מסוים של חברי כנסת.</w:t>
      </w:r>
    </w:p>
    <w:p w14:paraId="7F6E62F1" w14:textId="77777777" w:rsidR="00FA0273" w:rsidRPr="00FA0273" w:rsidRDefault="00FA0273" w:rsidP="00FA0273">
      <w:pPr>
        <w:bidi/>
        <w:jc w:val="both"/>
        <w:rPr>
          <w:rFonts w:cs="David" w:hint="cs"/>
          <w:rtl/>
        </w:rPr>
      </w:pPr>
    </w:p>
    <w:p w14:paraId="48D6BB59" w14:textId="77777777" w:rsidR="00FA0273" w:rsidRPr="00FA0273" w:rsidRDefault="00FA0273" w:rsidP="00FA0273">
      <w:pPr>
        <w:bidi/>
        <w:jc w:val="both"/>
        <w:rPr>
          <w:rFonts w:cs="David" w:hint="cs"/>
          <w:rtl/>
        </w:rPr>
      </w:pPr>
      <w:r w:rsidRPr="00FA0273">
        <w:rPr>
          <w:rFonts w:cs="David" w:hint="cs"/>
          <w:u w:val="single"/>
          <w:rtl/>
        </w:rPr>
        <w:t>מנחם בן-ששון:</w:t>
      </w:r>
    </w:p>
    <w:p w14:paraId="70DE32A6" w14:textId="77777777" w:rsidR="00FA0273" w:rsidRPr="00FA0273" w:rsidRDefault="00FA0273" w:rsidP="00FA0273">
      <w:pPr>
        <w:bidi/>
        <w:jc w:val="both"/>
        <w:rPr>
          <w:rFonts w:cs="David" w:hint="cs"/>
          <w:rtl/>
        </w:rPr>
      </w:pPr>
    </w:p>
    <w:p w14:paraId="174A0B09" w14:textId="77777777" w:rsidR="00FA0273" w:rsidRPr="00FA0273" w:rsidRDefault="00FA0273" w:rsidP="00FA0273">
      <w:pPr>
        <w:bidi/>
        <w:jc w:val="both"/>
        <w:rPr>
          <w:rFonts w:cs="David" w:hint="cs"/>
          <w:rtl/>
        </w:rPr>
      </w:pPr>
      <w:r w:rsidRPr="00FA0273">
        <w:rPr>
          <w:rFonts w:cs="David" w:hint="cs"/>
          <w:rtl/>
        </w:rPr>
        <w:tab/>
        <w:t xml:space="preserve"> איבדתי אותך כאן.</w:t>
      </w:r>
    </w:p>
    <w:p w14:paraId="0E960E25" w14:textId="77777777" w:rsidR="00FA0273" w:rsidRDefault="00FA0273" w:rsidP="00FA0273">
      <w:pPr>
        <w:bidi/>
        <w:jc w:val="both"/>
        <w:rPr>
          <w:rFonts w:cs="David" w:hint="cs"/>
          <w:u w:val="single"/>
          <w:rtl/>
        </w:rPr>
      </w:pPr>
      <w:r w:rsidRPr="00FA0273">
        <w:rPr>
          <w:rFonts w:cs="David"/>
          <w:u w:val="single"/>
          <w:rtl/>
        </w:rPr>
        <w:br w:type="page"/>
      </w:r>
    </w:p>
    <w:p w14:paraId="2DA96BEC" w14:textId="77777777" w:rsidR="00FA0273" w:rsidRDefault="00FA0273" w:rsidP="00FA0273">
      <w:pPr>
        <w:bidi/>
        <w:jc w:val="both"/>
        <w:rPr>
          <w:rFonts w:cs="David" w:hint="cs"/>
          <w:u w:val="single"/>
          <w:rtl/>
        </w:rPr>
      </w:pPr>
    </w:p>
    <w:p w14:paraId="579E0557" w14:textId="77777777" w:rsidR="00FA0273" w:rsidRPr="00FA0273" w:rsidRDefault="00FA0273" w:rsidP="00FA0273">
      <w:pPr>
        <w:bidi/>
        <w:jc w:val="both"/>
        <w:rPr>
          <w:rFonts w:cs="David" w:hint="cs"/>
          <w:rtl/>
        </w:rPr>
      </w:pPr>
      <w:r w:rsidRPr="00FA0273">
        <w:rPr>
          <w:rFonts w:cs="David" w:hint="cs"/>
          <w:u w:val="single"/>
          <w:rtl/>
        </w:rPr>
        <w:t>ארבל אסטרחן:</w:t>
      </w:r>
    </w:p>
    <w:p w14:paraId="643FB4D1" w14:textId="77777777" w:rsidR="00FA0273" w:rsidRPr="00FA0273" w:rsidRDefault="00FA0273" w:rsidP="00FA0273">
      <w:pPr>
        <w:bidi/>
        <w:jc w:val="both"/>
        <w:rPr>
          <w:rFonts w:cs="David" w:hint="cs"/>
          <w:rtl/>
        </w:rPr>
      </w:pPr>
    </w:p>
    <w:p w14:paraId="7B08AA70" w14:textId="77777777" w:rsidR="00FA0273" w:rsidRPr="00FA0273" w:rsidRDefault="00FA0273" w:rsidP="00FA0273">
      <w:pPr>
        <w:bidi/>
        <w:jc w:val="both"/>
        <w:rPr>
          <w:rFonts w:cs="David" w:hint="cs"/>
          <w:rtl/>
        </w:rPr>
      </w:pPr>
      <w:r w:rsidRPr="00FA0273">
        <w:rPr>
          <w:rFonts w:cs="David" w:hint="cs"/>
          <w:rtl/>
        </w:rPr>
        <w:tab/>
        <w:t>מי יכול ליזום משאל עם.</w:t>
      </w:r>
    </w:p>
    <w:p w14:paraId="167F75D6" w14:textId="77777777" w:rsidR="00FA0273" w:rsidRPr="00FA0273" w:rsidRDefault="00FA0273" w:rsidP="00FA0273">
      <w:pPr>
        <w:bidi/>
        <w:jc w:val="both"/>
        <w:rPr>
          <w:rFonts w:cs="David" w:hint="cs"/>
          <w:rtl/>
        </w:rPr>
      </w:pPr>
    </w:p>
    <w:p w14:paraId="32D862FE" w14:textId="77777777" w:rsidR="00FA0273" w:rsidRPr="00FA0273" w:rsidRDefault="00FA0273" w:rsidP="00FA0273">
      <w:pPr>
        <w:bidi/>
        <w:jc w:val="both"/>
        <w:rPr>
          <w:rFonts w:cs="David" w:hint="cs"/>
          <w:rtl/>
        </w:rPr>
      </w:pPr>
      <w:r w:rsidRPr="00FA0273">
        <w:rPr>
          <w:rFonts w:cs="David" w:hint="cs"/>
          <w:u w:val="single"/>
          <w:rtl/>
        </w:rPr>
        <w:t>יצחק לוי:</w:t>
      </w:r>
    </w:p>
    <w:p w14:paraId="325A725B" w14:textId="77777777" w:rsidR="00FA0273" w:rsidRPr="00FA0273" w:rsidRDefault="00FA0273" w:rsidP="00FA0273">
      <w:pPr>
        <w:bidi/>
        <w:jc w:val="both"/>
        <w:rPr>
          <w:rFonts w:cs="David" w:hint="cs"/>
          <w:rtl/>
        </w:rPr>
      </w:pPr>
    </w:p>
    <w:p w14:paraId="52E1DCDB" w14:textId="77777777" w:rsidR="00FA0273" w:rsidRPr="00FA0273" w:rsidRDefault="00FA0273" w:rsidP="00FA0273">
      <w:pPr>
        <w:bidi/>
        <w:jc w:val="both"/>
        <w:rPr>
          <w:rFonts w:cs="David" w:hint="cs"/>
          <w:rtl/>
        </w:rPr>
      </w:pPr>
      <w:r w:rsidRPr="00FA0273">
        <w:rPr>
          <w:rFonts w:cs="David" w:hint="cs"/>
          <w:rtl/>
        </w:rPr>
        <w:tab/>
        <w:t>לא הבנתי.</w:t>
      </w:r>
    </w:p>
    <w:p w14:paraId="3DE2A88F" w14:textId="77777777" w:rsidR="00FA0273" w:rsidRPr="00FA0273" w:rsidRDefault="00FA0273" w:rsidP="00FA0273">
      <w:pPr>
        <w:bidi/>
        <w:jc w:val="both"/>
        <w:rPr>
          <w:rFonts w:cs="David" w:hint="cs"/>
          <w:rtl/>
        </w:rPr>
      </w:pPr>
    </w:p>
    <w:p w14:paraId="3B69381D" w14:textId="77777777" w:rsidR="00FA0273" w:rsidRPr="00FA0273" w:rsidRDefault="00FA0273" w:rsidP="00FA0273">
      <w:pPr>
        <w:bidi/>
        <w:jc w:val="both"/>
        <w:rPr>
          <w:rFonts w:cs="David" w:hint="cs"/>
          <w:rtl/>
        </w:rPr>
      </w:pPr>
      <w:r w:rsidRPr="00FA0273">
        <w:rPr>
          <w:rFonts w:cs="David" w:hint="cs"/>
          <w:u w:val="single"/>
          <w:rtl/>
        </w:rPr>
        <w:t>ארבל אסטרחן:</w:t>
      </w:r>
    </w:p>
    <w:p w14:paraId="4E9A72EC" w14:textId="77777777" w:rsidR="00FA0273" w:rsidRPr="00FA0273" w:rsidRDefault="00FA0273" w:rsidP="00FA0273">
      <w:pPr>
        <w:bidi/>
        <w:jc w:val="both"/>
        <w:rPr>
          <w:rFonts w:cs="David" w:hint="cs"/>
          <w:rtl/>
        </w:rPr>
      </w:pPr>
    </w:p>
    <w:p w14:paraId="16379F07" w14:textId="77777777" w:rsidR="00FA0273" w:rsidRPr="00FA0273" w:rsidRDefault="00FA0273" w:rsidP="00FA0273">
      <w:pPr>
        <w:bidi/>
        <w:jc w:val="both"/>
        <w:rPr>
          <w:rFonts w:cs="David" w:hint="cs"/>
          <w:rtl/>
        </w:rPr>
      </w:pPr>
      <w:r w:rsidRPr="00FA0273">
        <w:rPr>
          <w:rFonts w:cs="David" w:hint="cs"/>
          <w:rtl/>
        </w:rPr>
        <w:tab/>
        <w:t>אם כרגע מתקנים את החוק הזה בלבד, יש פה איזה הסדר אוטומטי של החלטת ממשלה. רצינו לציין שאפשר לחשוב גם על תחומים שונים.</w:t>
      </w:r>
    </w:p>
    <w:p w14:paraId="6EDC9A78" w14:textId="77777777" w:rsidR="00FA0273" w:rsidRPr="00FA0273" w:rsidRDefault="00FA0273" w:rsidP="00FA0273">
      <w:pPr>
        <w:bidi/>
        <w:jc w:val="both"/>
        <w:rPr>
          <w:rFonts w:cs="David" w:hint="cs"/>
          <w:rtl/>
        </w:rPr>
      </w:pPr>
    </w:p>
    <w:p w14:paraId="201EE003" w14:textId="77777777" w:rsidR="00FA0273" w:rsidRPr="00FA0273" w:rsidRDefault="00FA0273" w:rsidP="00FA0273">
      <w:pPr>
        <w:bidi/>
        <w:jc w:val="both"/>
        <w:rPr>
          <w:rFonts w:cs="David" w:hint="cs"/>
          <w:rtl/>
        </w:rPr>
      </w:pPr>
      <w:r w:rsidRPr="00FA0273">
        <w:rPr>
          <w:rFonts w:cs="David" w:hint="cs"/>
          <w:u w:val="single"/>
          <w:rtl/>
        </w:rPr>
        <w:t>יצחק לוי:</w:t>
      </w:r>
    </w:p>
    <w:p w14:paraId="5B8494A7" w14:textId="77777777" w:rsidR="00FA0273" w:rsidRPr="00FA0273" w:rsidRDefault="00FA0273" w:rsidP="00FA0273">
      <w:pPr>
        <w:bidi/>
        <w:jc w:val="both"/>
        <w:rPr>
          <w:rFonts w:cs="David" w:hint="cs"/>
          <w:rtl/>
        </w:rPr>
      </w:pPr>
    </w:p>
    <w:p w14:paraId="0847A20A" w14:textId="77777777" w:rsidR="00FA0273" w:rsidRPr="00FA0273" w:rsidRDefault="00FA0273" w:rsidP="00FA0273">
      <w:pPr>
        <w:bidi/>
        <w:jc w:val="both"/>
        <w:rPr>
          <w:rFonts w:cs="David" w:hint="cs"/>
          <w:rtl/>
        </w:rPr>
      </w:pPr>
      <w:r w:rsidRPr="00FA0273">
        <w:rPr>
          <w:rFonts w:cs="David" w:hint="cs"/>
          <w:rtl/>
        </w:rPr>
        <w:tab/>
        <w:t xml:space="preserve"> אנחנו סבורים שזה רק החוק הזה.</w:t>
      </w:r>
    </w:p>
    <w:p w14:paraId="3F20052B" w14:textId="77777777" w:rsidR="00FA0273" w:rsidRPr="00FA0273" w:rsidRDefault="00FA0273" w:rsidP="00FA0273">
      <w:pPr>
        <w:bidi/>
        <w:jc w:val="both"/>
        <w:rPr>
          <w:rFonts w:cs="David" w:hint="cs"/>
          <w:rtl/>
        </w:rPr>
      </w:pPr>
    </w:p>
    <w:p w14:paraId="4A730A8D" w14:textId="77777777" w:rsidR="00FA0273" w:rsidRPr="00FA0273" w:rsidRDefault="00FA0273" w:rsidP="00FA0273">
      <w:pPr>
        <w:bidi/>
        <w:jc w:val="both"/>
        <w:rPr>
          <w:rFonts w:cs="David" w:hint="cs"/>
          <w:rtl/>
        </w:rPr>
      </w:pPr>
      <w:r w:rsidRPr="00FA0273">
        <w:rPr>
          <w:rFonts w:cs="David" w:hint="cs"/>
          <w:u w:val="single"/>
          <w:rtl/>
        </w:rPr>
        <w:t>מנחם בן-ששון:</w:t>
      </w:r>
    </w:p>
    <w:p w14:paraId="3A68AB73" w14:textId="77777777" w:rsidR="00FA0273" w:rsidRPr="00FA0273" w:rsidRDefault="00FA0273" w:rsidP="00FA0273">
      <w:pPr>
        <w:bidi/>
        <w:jc w:val="both"/>
        <w:rPr>
          <w:rFonts w:cs="David" w:hint="cs"/>
          <w:rtl/>
        </w:rPr>
      </w:pPr>
    </w:p>
    <w:p w14:paraId="5C8627A7" w14:textId="77777777" w:rsidR="00FA0273" w:rsidRPr="00FA0273" w:rsidRDefault="00FA0273" w:rsidP="00FA0273">
      <w:pPr>
        <w:bidi/>
        <w:jc w:val="both"/>
        <w:rPr>
          <w:rFonts w:cs="David" w:hint="cs"/>
          <w:rtl/>
        </w:rPr>
      </w:pPr>
      <w:r w:rsidRPr="00FA0273">
        <w:rPr>
          <w:rFonts w:cs="David" w:hint="cs"/>
          <w:rtl/>
        </w:rPr>
        <w:tab/>
        <w:t xml:space="preserve"> נכון, אבל. חבר הכנסת סער העלה את השאלה שהולכת לכיוון של הסעיף הזה, לזה התכוונתי קודם. נניח הכנסת אומרת: לא, אני עוד לא רוצה, מעניין אותי קודם לדעת מה אומר העם, אחרי זה אני אצביע.</w:t>
      </w:r>
    </w:p>
    <w:p w14:paraId="21AC1972" w14:textId="77777777" w:rsidR="00FA0273" w:rsidRPr="00FA0273" w:rsidRDefault="00FA0273" w:rsidP="00FA0273">
      <w:pPr>
        <w:bidi/>
        <w:jc w:val="both"/>
        <w:rPr>
          <w:rFonts w:cs="David" w:hint="cs"/>
          <w:rtl/>
        </w:rPr>
      </w:pPr>
    </w:p>
    <w:p w14:paraId="6258F3D8" w14:textId="77777777" w:rsidR="00FA0273" w:rsidRPr="00FA0273" w:rsidRDefault="00FA0273" w:rsidP="00FA0273">
      <w:pPr>
        <w:bidi/>
        <w:jc w:val="both"/>
        <w:rPr>
          <w:rFonts w:cs="David" w:hint="cs"/>
          <w:rtl/>
        </w:rPr>
      </w:pPr>
      <w:r w:rsidRPr="00FA0273">
        <w:rPr>
          <w:rFonts w:cs="David" w:hint="cs"/>
          <w:u w:val="single"/>
          <w:rtl/>
        </w:rPr>
        <w:t>יצחק לוי:</w:t>
      </w:r>
    </w:p>
    <w:p w14:paraId="098F7F9C" w14:textId="77777777" w:rsidR="00FA0273" w:rsidRPr="00FA0273" w:rsidRDefault="00FA0273" w:rsidP="00FA0273">
      <w:pPr>
        <w:bidi/>
        <w:jc w:val="both"/>
        <w:rPr>
          <w:rFonts w:cs="David" w:hint="cs"/>
          <w:rtl/>
        </w:rPr>
      </w:pPr>
    </w:p>
    <w:p w14:paraId="611F4ADA" w14:textId="77777777" w:rsidR="00FA0273" w:rsidRPr="00FA0273" w:rsidRDefault="00FA0273" w:rsidP="00FA0273">
      <w:pPr>
        <w:bidi/>
        <w:jc w:val="both"/>
        <w:rPr>
          <w:rFonts w:cs="David" w:hint="cs"/>
          <w:rtl/>
        </w:rPr>
      </w:pPr>
      <w:r w:rsidRPr="00FA0273">
        <w:rPr>
          <w:rFonts w:cs="David" w:hint="cs"/>
          <w:rtl/>
        </w:rPr>
        <w:tab/>
        <w:t xml:space="preserve"> זה נגד החוק.</w:t>
      </w:r>
    </w:p>
    <w:p w14:paraId="08877C78" w14:textId="77777777" w:rsidR="00FA0273" w:rsidRPr="00FA0273" w:rsidRDefault="00FA0273" w:rsidP="00FA0273">
      <w:pPr>
        <w:bidi/>
        <w:jc w:val="both"/>
        <w:rPr>
          <w:rFonts w:cs="David" w:hint="cs"/>
          <w:rtl/>
        </w:rPr>
      </w:pPr>
    </w:p>
    <w:p w14:paraId="50BEB0F4" w14:textId="77777777" w:rsidR="00FA0273" w:rsidRPr="00FA0273" w:rsidRDefault="00FA0273" w:rsidP="00FA0273">
      <w:pPr>
        <w:bidi/>
        <w:jc w:val="both"/>
        <w:rPr>
          <w:rFonts w:cs="David" w:hint="cs"/>
          <w:rtl/>
        </w:rPr>
      </w:pPr>
      <w:r w:rsidRPr="00FA0273">
        <w:rPr>
          <w:rFonts w:cs="David" w:hint="cs"/>
          <w:u w:val="single"/>
          <w:rtl/>
        </w:rPr>
        <w:t>מנחם בן-ששון:</w:t>
      </w:r>
    </w:p>
    <w:p w14:paraId="3E9764AC" w14:textId="77777777" w:rsidR="00FA0273" w:rsidRPr="00FA0273" w:rsidRDefault="00FA0273" w:rsidP="00FA0273">
      <w:pPr>
        <w:bidi/>
        <w:jc w:val="both"/>
        <w:rPr>
          <w:rFonts w:cs="David" w:hint="cs"/>
          <w:rtl/>
        </w:rPr>
      </w:pPr>
    </w:p>
    <w:p w14:paraId="50FDE0C4" w14:textId="77777777" w:rsidR="00FA0273" w:rsidRPr="00FA0273" w:rsidRDefault="00FA0273" w:rsidP="00FA0273">
      <w:pPr>
        <w:bidi/>
        <w:jc w:val="both"/>
        <w:rPr>
          <w:rFonts w:cs="David" w:hint="cs"/>
          <w:rtl/>
        </w:rPr>
      </w:pPr>
      <w:r w:rsidRPr="00FA0273">
        <w:rPr>
          <w:rFonts w:cs="David" w:hint="cs"/>
          <w:rtl/>
        </w:rPr>
        <w:tab/>
        <w:t xml:space="preserve"> זה נגד החוק הזה, אבל הוא אומר תן את האופציה.</w:t>
      </w:r>
    </w:p>
    <w:p w14:paraId="36A4A794" w14:textId="77777777" w:rsidR="00FA0273" w:rsidRPr="00FA0273" w:rsidRDefault="00FA0273" w:rsidP="00FA0273">
      <w:pPr>
        <w:bidi/>
        <w:jc w:val="both"/>
        <w:rPr>
          <w:rFonts w:cs="David" w:hint="cs"/>
          <w:rtl/>
        </w:rPr>
      </w:pPr>
    </w:p>
    <w:p w14:paraId="65BDB394" w14:textId="77777777" w:rsidR="00FA0273" w:rsidRPr="00FA0273" w:rsidRDefault="00FA0273" w:rsidP="00FA0273">
      <w:pPr>
        <w:bidi/>
        <w:jc w:val="both"/>
        <w:rPr>
          <w:rFonts w:cs="David" w:hint="cs"/>
          <w:rtl/>
        </w:rPr>
      </w:pPr>
      <w:r w:rsidRPr="00FA0273">
        <w:rPr>
          <w:rFonts w:cs="David" w:hint="cs"/>
          <w:u w:val="single"/>
          <w:rtl/>
        </w:rPr>
        <w:t>יצחק לוי:</w:t>
      </w:r>
    </w:p>
    <w:p w14:paraId="399F144D" w14:textId="77777777" w:rsidR="00FA0273" w:rsidRPr="00FA0273" w:rsidRDefault="00FA0273" w:rsidP="00FA0273">
      <w:pPr>
        <w:bidi/>
        <w:jc w:val="both"/>
        <w:rPr>
          <w:rFonts w:cs="David" w:hint="cs"/>
          <w:rtl/>
        </w:rPr>
      </w:pPr>
    </w:p>
    <w:p w14:paraId="26DA9827" w14:textId="77777777" w:rsidR="00FA0273" w:rsidRPr="00FA0273" w:rsidRDefault="00FA0273" w:rsidP="00FA0273">
      <w:pPr>
        <w:bidi/>
        <w:jc w:val="both"/>
        <w:rPr>
          <w:rFonts w:cs="David" w:hint="cs"/>
          <w:rtl/>
        </w:rPr>
      </w:pPr>
      <w:r w:rsidRPr="00FA0273">
        <w:rPr>
          <w:rFonts w:cs="David" w:hint="cs"/>
          <w:rtl/>
        </w:rPr>
        <w:tab/>
        <w:t xml:space="preserve"> שיעשה חוק אחר.</w:t>
      </w:r>
    </w:p>
    <w:p w14:paraId="2B0BE344" w14:textId="77777777" w:rsidR="00FA0273" w:rsidRPr="00FA0273" w:rsidRDefault="00FA0273" w:rsidP="00FA0273">
      <w:pPr>
        <w:bidi/>
        <w:jc w:val="both"/>
        <w:rPr>
          <w:rFonts w:cs="David" w:hint="cs"/>
          <w:rtl/>
        </w:rPr>
      </w:pPr>
    </w:p>
    <w:p w14:paraId="021A6C0B" w14:textId="77777777" w:rsidR="00FA0273" w:rsidRPr="00FA0273" w:rsidRDefault="00FA0273" w:rsidP="00FA0273">
      <w:pPr>
        <w:bidi/>
        <w:jc w:val="both"/>
        <w:rPr>
          <w:rFonts w:cs="David" w:hint="cs"/>
          <w:rtl/>
        </w:rPr>
      </w:pPr>
      <w:r w:rsidRPr="00FA0273">
        <w:rPr>
          <w:rFonts w:cs="David" w:hint="cs"/>
          <w:u w:val="single"/>
          <w:rtl/>
        </w:rPr>
        <w:t>ארבל אסטרחן:</w:t>
      </w:r>
    </w:p>
    <w:p w14:paraId="4AAF8849" w14:textId="77777777" w:rsidR="00FA0273" w:rsidRPr="00FA0273" w:rsidRDefault="00FA0273" w:rsidP="00FA0273">
      <w:pPr>
        <w:bidi/>
        <w:jc w:val="both"/>
        <w:rPr>
          <w:rFonts w:cs="David" w:hint="cs"/>
          <w:rtl/>
        </w:rPr>
      </w:pPr>
    </w:p>
    <w:p w14:paraId="4B0C2B64" w14:textId="77777777" w:rsidR="00FA0273" w:rsidRPr="00FA0273" w:rsidRDefault="00FA0273" w:rsidP="00FA0273">
      <w:pPr>
        <w:bidi/>
        <w:jc w:val="both"/>
        <w:rPr>
          <w:rFonts w:cs="David" w:hint="cs"/>
          <w:rtl/>
        </w:rPr>
      </w:pPr>
      <w:r w:rsidRPr="00FA0273">
        <w:rPr>
          <w:rFonts w:cs="David" w:hint="cs"/>
          <w:rtl/>
        </w:rPr>
        <w:tab/>
        <w:t>הם עושים חוק כללי של משאל עם.</w:t>
      </w:r>
    </w:p>
    <w:p w14:paraId="2CE98820" w14:textId="77777777" w:rsidR="00FA0273" w:rsidRPr="00FA0273" w:rsidRDefault="00FA0273" w:rsidP="00FA0273">
      <w:pPr>
        <w:bidi/>
        <w:jc w:val="both"/>
        <w:rPr>
          <w:rFonts w:cs="David" w:hint="cs"/>
          <w:rtl/>
        </w:rPr>
      </w:pPr>
    </w:p>
    <w:p w14:paraId="16180394" w14:textId="77777777" w:rsidR="00FA0273" w:rsidRPr="00FA0273" w:rsidRDefault="00FA0273" w:rsidP="00FA0273">
      <w:pPr>
        <w:bidi/>
        <w:jc w:val="both"/>
        <w:rPr>
          <w:rFonts w:cs="David" w:hint="cs"/>
          <w:rtl/>
        </w:rPr>
      </w:pPr>
      <w:r w:rsidRPr="00FA0273">
        <w:rPr>
          <w:rFonts w:cs="David" w:hint="cs"/>
          <w:u w:val="single"/>
          <w:rtl/>
        </w:rPr>
        <w:t>יצחק לוי:</w:t>
      </w:r>
    </w:p>
    <w:p w14:paraId="324DF0F9" w14:textId="77777777" w:rsidR="00FA0273" w:rsidRPr="00FA0273" w:rsidRDefault="00FA0273" w:rsidP="00FA0273">
      <w:pPr>
        <w:bidi/>
        <w:jc w:val="both"/>
        <w:rPr>
          <w:rFonts w:cs="David" w:hint="cs"/>
          <w:rtl/>
        </w:rPr>
      </w:pPr>
    </w:p>
    <w:p w14:paraId="732260BD" w14:textId="77777777" w:rsidR="00FA0273" w:rsidRPr="00FA0273" w:rsidRDefault="00FA0273" w:rsidP="00FA0273">
      <w:pPr>
        <w:bidi/>
        <w:jc w:val="both"/>
        <w:rPr>
          <w:rFonts w:cs="David" w:hint="cs"/>
          <w:rtl/>
        </w:rPr>
      </w:pPr>
      <w:r w:rsidRPr="00FA0273">
        <w:rPr>
          <w:rFonts w:cs="David" w:hint="cs"/>
          <w:rtl/>
        </w:rPr>
        <w:tab/>
        <w:t xml:space="preserve"> שיעשה חוק אחר, זה נגד החוק הזה.</w:t>
      </w:r>
    </w:p>
    <w:p w14:paraId="08E61C2A" w14:textId="77777777" w:rsidR="00FA0273" w:rsidRPr="00FA0273" w:rsidRDefault="00FA0273" w:rsidP="00FA0273">
      <w:pPr>
        <w:bidi/>
        <w:jc w:val="both"/>
        <w:rPr>
          <w:rFonts w:cs="David" w:hint="cs"/>
          <w:rtl/>
        </w:rPr>
      </w:pPr>
    </w:p>
    <w:p w14:paraId="7ED32124" w14:textId="77777777" w:rsidR="00FA0273" w:rsidRPr="00FA0273" w:rsidRDefault="00FA0273" w:rsidP="00FA0273">
      <w:pPr>
        <w:bidi/>
        <w:jc w:val="both"/>
        <w:rPr>
          <w:rFonts w:cs="David" w:hint="cs"/>
          <w:rtl/>
        </w:rPr>
      </w:pPr>
      <w:r w:rsidRPr="00FA0273">
        <w:rPr>
          <w:rFonts w:cs="David" w:hint="cs"/>
          <w:u w:val="single"/>
          <w:rtl/>
        </w:rPr>
        <w:t>מנחם בן-ששון:</w:t>
      </w:r>
    </w:p>
    <w:p w14:paraId="04AB5087" w14:textId="77777777" w:rsidR="00FA0273" w:rsidRPr="00FA0273" w:rsidRDefault="00FA0273" w:rsidP="00FA0273">
      <w:pPr>
        <w:bidi/>
        <w:jc w:val="both"/>
        <w:rPr>
          <w:rFonts w:cs="David" w:hint="cs"/>
          <w:rtl/>
        </w:rPr>
      </w:pPr>
    </w:p>
    <w:p w14:paraId="3B3CF4A1" w14:textId="77777777" w:rsidR="00FA0273" w:rsidRPr="00FA0273" w:rsidRDefault="00FA0273" w:rsidP="00FA0273">
      <w:pPr>
        <w:bidi/>
        <w:jc w:val="both"/>
        <w:rPr>
          <w:rFonts w:cs="David" w:hint="cs"/>
          <w:rtl/>
        </w:rPr>
      </w:pPr>
      <w:r w:rsidRPr="00FA0273">
        <w:rPr>
          <w:rFonts w:cs="David" w:hint="cs"/>
          <w:rtl/>
        </w:rPr>
        <w:tab/>
        <w:t>הוא מהאופוזיציה, עד שנצביע בשבילו, זה יהיה סיפור.</w:t>
      </w:r>
    </w:p>
    <w:p w14:paraId="2C819710" w14:textId="77777777" w:rsidR="00FA0273" w:rsidRPr="00FA0273" w:rsidRDefault="00FA0273" w:rsidP="00FA0273">
      <w:pPr>
        <w:bidi/>
        <w:jc w:val="both"/>
        <w:rPr>
          <w:rFonts w:cs="David" w:hint="cs"/>
          <w:rtl/>
        </w:rPr>
      </w:pPr>
    </w:p>
    <w:p w14:paraId="028CFABC" w14:textId="77777777" w:rsidR="00FA0273" w:rsidRPr="00FA0273" w:rsidRDefault="00FA0273" w:rsidP="00FA0273">
      <w:pPr>
        <w:bidi/>
        <w:jc w:val="both"/>
        <w:rPr>
          <w:rFonts w:cs="David" w:hint="cs"/>
          <w:rtl/>
        </w:rPr>
      </w:pPr>
      <w:r w:rsidRPr="00FA0273">
        <w:rPr>
          <w:rFonts w:cs="David" w:hint="cs"/>
          <w:u w:val="single"/>
          <w:rtl/>
        </w:rPr>
        <w:t>יצחק לוי:</w:t>
      </w:r>
    </w:p>
    <w:p w14:paraId="757BC16E" w14:textId="77777777" w:rsidR="00FA0273" w:rsidRPr="00FA0273" w:rsidRDefault="00FA0273" w:rsidP="00FA0273">
      <w:pPr>
        <w:bidi/>
        <w:jc w:val="both"/>
        <w:rPr>
          <w:rFonts w:cs="David" w:hint="cs"/>
          <w:rtl/>
        </w:rPr>
      </w:pPr>
    </w:p>
    <w:p w14:paraId="27B88F94" w14:textId="77777777" w:rsidR="00FA0273" w:rsidRPr="00FA0273" w:rsidRDefault="00FA0273" w:rsidP="00FA0273">
      <w:pPr>
        <w:bidi/>
        <w:jc w:val="both"/>
        <w:rPr>
          <w:rFonts w:cs="David" w:hint="cs"/>
          <w:rtl/>
        </w:rPr>
      </w:pPr>
      <w:r w:rsidRPr="00FA0273">
        <w:rPr>
          <w:rFonts w:cs="David" w:hint="cs"/>
          <w:rtl/>
        </w:rPr>
        <w:tab/>
        <w:t>מה לעשות, יש לו בעיה, לחבר הכנסת שהוא באופוזיציה.</w:t>
      </w:r>
    </w:p>
    <w:p w14:paraId="6E68D97C" w14:textId="77777777" w:rsidR="00FA0273" w:rsidRPr="00FA0273" w:rsidRDefault="00FA0273" w:rsidP="00FA0273">
      <w:pPr>
        <w:bidi/>
        <w:jc w:val="both"/>
        <w:rPr>
          <w:rFonts w:cs="David" w:hint="cs"/>
          <w:rtl/>
        </w:rPr>
      </w:pPr>
    </w:p>
    <w:p w14:paraId="476C5724" w14:textId="77777777" w:rsidR="00FA0273" w:rsidRPr="00FA0273" w:rsidRDefault="00FA0273" w:rsidP="00FA0273">
      <w:pPr>
        <w:bidi/>
        <w:jc w:val="both"/>
        <w:rPr>
          <w:rFonts w:cs="David" w:hint="cs"/>
          <w:rtl/>
        </w:rPr>
      </w:pPr>
      <w:r w:rsidRPr="00FA0273">
        <w:rPr>
          <w:rFonts w:cs="David" w:hint="cs"/>
          <w:u w:val="single"/>
          <w:rtl/>
        </w:rPr>
        <w:t>מנחם בן-ששון:</w:t>
      </w:r>
    </w:p>
    <w:p w14:paraId="2257EBE7" w14:textId="77777777" w:rsidR="00FA0273" w:rsidRPr="00FA0273" w:rsidRDefault="00FA0273" w:rsidP="00FA0273">
      <w:pPr>
        <w:bidi/>
        <w:jc w:val="both"/>
        <w:rPr>
          <w:rFonts w:cs="David" w:hint="cs"/>
          <w:rtl/>
        </w:rPr>
      </w:pPr>
    </w:p>
    <w:p w14:paraId="2201BF02" w14:textId="77777777" w:rsidR="00FA0273" w:rsidRPr="00FA0273" w:rsidRDefault="00FA0273" w:rsidP="00FA0273">
      <w:pPr>
        <w:bidi/>
        <w:jc w:val="both"/>
        <w:rPr>
          <w:rFonts w:cs="David" w:hint="cs"/>
          <w:rtl/>
        </w:rPr>
      </w:pPr>
      <w:r w:rsidRPr="00FA0273">
        <w:rPr>
          <w:rFonts w:cs="David" w:hint="cs"/>
          <w:rtl/>
        </w:rPr>
        <w:tab/>
        <w:t xml:space="preserve"> זו בעיה שלנו, לא שלו.</w:t>
      </w:r>
    </w:p>
    <w:p w14:paraId="38096B25" w14:textId="77777777" w:rsidR="00FA0273" w:rsidRDefault="00FA0273" w:rsidP="00FA0273">
      <w:pPr>
        <w:bidi/>
        <w:jc w:val="both"/>
        <w:rPr>
          <w:rFonts w:cs="David" w:hint="cs"/>
          <w:rtl/>
        </w:rPr>
      </w:pPr>
    </w:p>
    <w:p w14:paraId="5C6045DA" w14:textId="77777777" w:rsidR="00FA0273" w:rsidRDefault="00FA0273" w:rsidP="00FA0273">
      <w:pPr>
        <w:bidi/>
        <w:jc w:val="both"/>
        <w:rPr>
          <w:rFonts w:cs="David" w:hint="cs"/>
          <w:rtl/>
        </w:rPr>
      </w:pPr>
    </w:p>
    <w:p w14:paraId="7464AD1C" w14:textId="77777777" w:rsidR="00FA0273" w:rsidRDefault="00FA0273" w:rsidP="00FA0273">
      <w:pPr>
        <w:bidi/>
        <w:jc w:val="both"/>
        <w:rPr>
          <w:rFonts w:cs="David" w:hint="cs"/>
          <w:rtl/>
        </w:rPr>
      </w:pPr>
    </w:p>
    <w:p w14:paraId="5552011C" w14:textId="77777777" w:rsidR="00FA0273" w:rsidRDefault="00FA0273" w:rsidP="00FA0273">
      <w:pPr>
        <w:bidi/>
        <w:jc w:val="both"/>
        <w:rPr>
          <w:rFonts w:cs="David" w:hint="cs"/>
          <w:rtl/>
        </w:rPr>
      </w:pPr>
    </w:p>
    <w:p w14:paraId="4601656A" w14:textId="77777777" w:rsidR="00FA0273" w:rsidRPr="00FA0273" w:rsidRDefault="00FA0273" w:rsidP="00FA0273">
      <w:pPr>
        <w:bidi/>
        <w:jc w:val="both"/>
        <w:rPr>
          <w:rFonts w:cs="David" w:hint="cs"/>
          <w:rtl/>
        </w:rPr>
      </w:pPr>
    </w:p>
    <w:p w14:paraId="3E9C6FF8" w14:textId="77777777" w:rsidR="00FA0273" w:rsidRPr="00FA0273" w:rsidRDefault="00FA0273" w:rsidP="00FA0273">
      <w:pPr>
        <w:bidi/>
        <w:jc w:val="both"/>
        <w:rPr>
          <w:rFonts w:cs="David" w:hint="cs"/>
          <w:rtl/>
        </w:rPr>
      </w:pPr>
      <w:r w:rsidRPr="00FA0273">
        <w:rPr>
          <w:rFonts w:cs="David" w:hint="cs"/>
          <w:u w:val="single"/>
          <w:rtl/>
        </w:rPr>
        <w:t>היו"ר דוד טל:</w:t>
      </w:r>
    </w:p>
    <w:p w14:paraId="12805C7B" w14:textId="77777777" w:rsidR="00FA0273" w:rsidRPr="00FA0273" w:rsidRDefault="00FA0273" w:rsidP="00FA0273">
      <w:pPr>
        <w:bidi/>
        <w:jc w:val="both"/>
        <w:rPr>
          <w:rFonts w:cs="David" w:hint="cs"/>
          <w:rtl/>
        </w:rPr>
      </w:pPr>
    </w:p>
    <w:p w14:paraId="616896ED" w14:textId="77777777" w:rsidR="00FA0273" w:rsidRPr="00FA0273" w:rsidRDefault="00FA0273" w:rsidP="00FA0273">
      <w:pPr>
        <w:bidi/>
        <w:jc w:val="both"/>
        <w:rPr>
          <w:rFonts w:cs="David" w:hint="cs"/>
          <w:rtl/>
        </w:rPr>
      </w:pPr>
      <w:r w:rsidRPr="00FA0273">
        <w:rPr>
          <w:rFonts w:cs="David" w:hint="cs"/>
          <w:rtl/>
        </w:rPr>
        <w:tab/>
        <w:t>אנחנו קוראים לממשלת ליכוד לאומי, הוא יכול להצטרף.</w:t>
      </w:r>
    </w:p>
    <w:p w14:paraId="0472DD70" w14:textId="77777777" w:rsidR="00FA0273" w:rsidRPr="00FA0273" w:rsidRDefault="00FA0273" w:rsidP="00FA0273">
      <w:pPr>
        <w:bidi/>
        <w:jc w:val="both"/>
        <w:rPr>
          <w:rFonts w:cs="David" w:hint="cs"/>
          <w:rtl/>
        </w:rPr>
      </w:pPr>
      <w:r w:rsidRPr="00FA0273">
        <w:rPr>
          <w:rFonts w:cs="David" w:hint="cs"/>
          <w:u w:val="single"/>
          <w:rtl/>
        </w:rPr>
        <w:t>משה שרוני:</w:t>
      </w:r>
    </w:p>
    <w:p w14:paraId="45A5D546" w14:textId="77777777" w:rsidR="00FA0273" w:rsidRPr="00FA0273" w:rsidRDefault="00FA0273" w:rsidP="00FA0273">
      <w:pPr>
        <w:bidi/>
        <w:jc w:val="both"/>
        <w:rPr>
          <w:rFonts w:cs="David" w:hint="cs"/>
          <w:rtl/>
        </w:rPr>
      </w:pPr>
    </w:p>
    <w:p w14:paraId="05F3B221" w14:textId="77777777" w:rsidR="00FA0273" w:rsidRPr="00FA0273" w:rsidRDefault="00FA0273" w:rsidP="00FA0273">
      <w:pPr>
        <w:bidi/>
        <w:jc w:val="both"/>
        <w:rPr>
          <w:rFonts w:cs="David" w:hint="cs"/>
          <w:rtl/>
        </w:rPr>
      </w:pPr>
      <w:r w:rsidRPr="00FA0273">
        <w:rPr>
          <w:rFonts w:cs="David" w:hint="cs"/>
          <w:rtl/>
        </w:rPr>
        <w:tab/>
        <w:t xml:space="preserve"> השאלה הנשאלת, האם הקריאה הזאת אמיתית או סתם.</w:t>
      </w:r>
    </w:p>
    <w:p w14:paraId="71054B57" w14:textId="77777777" w:rsidR="00FA0273" w:rsidRPr="00FA0273" w:rsidRDefault="00FA0273" w:rsidP="00FA0273">
      <w:pPr>
        <w:bidi/>
        <w:jc w:val="both"/>
        <w:rPr>
          <w:rFonts w:cs="David" w:hint="cs"/>
          <w:rtl/>
        </w:rPr>
      </w:pPr>
    </w:p>
    <w:p w14:paraId="73284103" w14:textId="77777777" w:rsidR="00FA0273" w:rsidRPr="00FA0273" w:rsidRDefault="00FA0273" w:rsidP="00FA0273">
      <w:pPr>
        <w:bidi/>
        <w:jc w:val="both"/>
        <w:rPr>
          <w:rFonts w:cs="David" w:hint="cs"/>
          <w:rtl/>
        </w:rPr>
      </w:pPr>
      <w:r w:rsidRPr="00FA0273">
        <w:rPr>
          <w:rFonts w:cs="David" w:hint="cs"/>
          <w:u w:val="single"/>
          <w:rtl/>
        </w:rPr>
        <w:t>גדעון סער:</w:t>
      </w:r>
    </w:p>
    <w:p w14:paraId="6A530C65" w14:textId="77777777" w:rsidR="00FA0273" w:rsidRPr="00FA0273" w:rsidRDefault="00FA0273" w:rsidP="00FA0273">
      <w:pPr>
        <w:bidi/>
        <w:jc w:val="both"/>
        <w:rPr>
          <w:rFonts w:cs="David" w:hint="cs"/>
          <w:rtl/>
        </w:rPr>
      </w:pPr>
    </w:p>
    <w:p w14:paraId="0F0F65B9" w14:textId="77777777" w:rsidR="00FA0273" w:rsidRPr="00FA0273" w:rsidRDefault="00FA0273" w:rsidP="00FA0273">
      <w:pPr>
        <w:bidi/>
        <w:jc w:val="both"/>
        <w:rPr>
          <w:rFonts w:cs="David" w:hint="cs"/>
          <w:rtl/>
        </w:rPr>
      </w:pPr>
      <w:r w:rsidRPr="00FA0273">
        <w:rPr>
          <w:rFonts w:cs="David" w:hint="cs"/>
          <w:rtl/>
        </w:rPr>
        <w:tab/>
        <w:t xml:space="preserve">ספין. משה שרוני לימד אותי שספין ברומנית זה קוץ. </w:t>
      </w:r>
    </w:p>
    <w:p w14:paraId="5CBE1451" w14:textId="77777777" w:rsidR="00FA0273" w:rsidRPr="00FA0273" w:rsidRDefault="00FA0273" w:rsidP="00FA0273">
      <w:pPr>
        <w:bidi/>
        <w:jc w:val="both"/>
        <w:rPr>
          <w:rFonts w:cs="David" w:hint="cs"/>
          <w:rtl/>
        </w:rPr>
      </w:pPr>
    </w:p>
    <w:p w14:paraId="031E446A" w14:textId="77777777" w:rsidR="00FA0273" w:rsidRPr="00FA0273" w:rsidRDefault="00FA0273" w:rsidP="00FA0273">
      <w:pPr>
        <w:bidi/>
        <w:jc w:val="both"/>
        <w:rPr>
          <w:rFonts w:cs="David" w:hint="cs"/>
          <w:rtl/>
        </w:rPr>
      </w:pPr>
      <w:r w:rsidRPr="00FA0273">
        <w:rPr>
          <w:rFonts w:cs="David" w:hint="cs"/>
          <w:u w:val="single"/>
          <w:rtl/>
        </w:rPr>
        <w:t>היו"ר דוד טל:</w:t>
      </w:r>
    </w:p>
    <w:p w14:paraId="3B3359F2" w14:textId="77777777" w:rsidR="00FA0273" w:rsidRPr="00FA0273" w:rsidRDefault="00FA0273" w:rsidP="00FA0273">
      <w:pPr>
        <w:bidi/>
        <w:jc w:val="both"/>
        <w:rPr>
          <w:rFonts w:cs="David" w:hint="cs"/>
          <w:rtl/>
        </w:rPr>
      </w:pPr>
    </w:p>
    <w:p w14:paraId="3C0E5EAD" w14:textId="77777777" w:rsidR="00FA0273" w:rsidRPr="00FA0273" w:rsidRDefault="00FA0273" w:rsidP="00FA0273">
      <w:pPr>
        <w:bidi/>
        <w:jc w:val="both"/>
        <w:rPr>
          <w:rFonts w:cs="David" w:hint="cs"/>
          <w:rtl/>
        </w:rPr>
      </w:pPr>
      <w:r w:rsidRPr="00FA0273">
        <w:rPr>
          <w:rFonts w:cs="David" w:hint="cs"/>
          <w:rtl/>
        </w:rPr>
        <w:tab/>
        <w:t>גדעון סער, האם אתה רוצה להתייחס לנושא הזה?</w:t>
      </w:r>
    </w:p>
    <w:p w14:paraId="0E52E173" w14:textId="77777777" w:rsidR="00FA0273" w:rsidRPr="00FA0273" w:rsidRDefault="00FA0273" w:rsidP="00FA0273">
      <w:pPr>
        <w:bidi/>
        <w:jc w:val="both"/>
        <w:rPr>
          <w:rFonts w:cs="David" w:hint="cs"/>
          <w:rtl/>
        </w:rPr>
      </w:pPr>
    </w:p>
    <w:p w14:paraId="1C9FC103" w14:textId="77777777" w:rsidR="00FA0273" w:rsidRPr="00FA0273" w:rsidRDefault="00FA0273" w:rsidP="00FA0273">
      <w:pPr>
        <w:bidi/>
        <w:jc w:val="both"/>
        <w:rPr>
          <w:rFonts w:cs="David" w:hint="cs"/>
          <w:rtl/>
        </w:rPr>
      </w:pPr>
      <w:r w:rsidRPr="00FA0273">
        <w:rPr>
          <w:rFonts w:cs="David" w:hint="cs"/>
          <w:u w:val="single"/>
          <w:rtl/>
        </w:rPr>
        <w:t>גדעון סער:</w:t>
      </w:r>
    </w:p>
    <w:p w14:paraId="37BC4776" w14:textId="77777777" w:rsidR="00FA0273" w:rsidRPr="00FA0273" w:rsidRDefault="00FA0273" w:rsidP="00FA0273">
      <w:pPr>
        <w:bidi/>
        <w:jc w:val="both"/>
        <w:rPr>
          <w:rFonts w:cs="David" w:hint="cs"/>
          <w:rtl/>
        </w:rPr>
      </w:pPr>
    </w:p>
    <w:p w14:paraId="4D0E5C9F" w14:textId="77777777" w:rsidR="00FA0273" w:rsidRPr="00FA0273" w:rsidRDefault="00FA0273" w:rsidP="00FA0273">
      <w:pPr>
        <w:bidi/>
        <w:jc w:val="both"/>
        <w:rPr>
          <w:rFonts w:cs="David" w:hint="cs"/>
          <w:rtl/>
        </w:rPr>
      </w:pPr>
      <w:r w:rsidRPr="00FA0273">
        <w:rPr>
          <w:rFonts w:cs="David" w:hint="cs"/>
          <w:rtl/>
        </w:rPr>
        <w:tab/>
        <w:t xml:space="preserve"> האם אנחנו משוכנעים שבסוגיית ניסוח השאלה לכנסת אין שום מעמד, ורק לממשלה? זה עוד דבר שמשה שרוני לימד אותי עכשיו.</w:t>
      </w:r>
    </w:p>
    <w:p w14:paraId="3B042909" w14:textId="77777777" w:rsidR="00FA0273" w:rsidRPr="00FA0273" w:rsidRDefault="00FA0273" w:rsidP="00FA0273">
      <w:pPr>
        <w:bidi/>
        <w:jc w:val="both"/>
        <w:rPr>
          <w:rFonts w:cs="David" w:hint="cs"/>
          <w:rtl/>
        </w:rPr>
      </w:pPr>
    </w:p>
    <w:p w14:paraId="29A71FFA" w14:textId="77777777" w:rsidR="00FA0273" w:rsidRPr="00FA0273" w:rsidRDefault="00FA0273" w:rsidP="00FA0273">
      <w:pPr>
        <w:bidi/>
        <w:jc w:val="both"/>
        <w:rPr>
          <w:rFonts w:cs="David" w:hint="cs"/>
          <w:rtl/>
        </w:rPr>
      </w:pPr>
      <w:r w:rsidRPr="00FA0273">
        <w:rPr>
          <w:rFonts w:cs="David" w:hint="cs"/>
          <w:u w:val="single"/>
          <w:rtl/>
        </w:rPr>
        <w:t>היו"ר דוד טל:</w:t>
      </w:r>
    </w:p>
    <w:p w14:paraId="0B828E45" w14:textId="77777777" w:rsidR="00FA0273" w:rsidRPr="00FA0273" w:rsidRDefault="00FA0273" w:rsidP="00FA0273">
      <w:pPr>
        <w:bidi/>
        <w:jc w:val="both"/>
        <w:rPr>
          <w:rFonts w:cs="David" w:hint="cs"/>
          <w:rtl/>
        </w:rPr>
      </w:pPr>
    </w:p>
    <w:p w14:paraId="2A989561" w14:textId="77777777" w:rsidR="00FA0273" w:rsidRPr="00FA0273" w:rsidRDefault="00FA0273" w:rsidP="00FA0273">
      <w:pPr>
        <w:bidi/>
        <w:jc w:val="both"/>
        <w:rPr>
          <w:rFonts w:cs="David" w:hint="cs"/>
          <w:rtl/>
        </w:rPr>
      </w:pPr>
      <w:r w:rsidRPr="00FA0273">
        <w:rPr>
          <w:rFonts w:cs="David" w:hint="cs"/>
          <w:rtl/>
        </w:rPr>
        <w:tab/>
        <w:t>אנחנו מדברים על הפרק מי יכול ליזום.</w:t>
      </w:r>
    </w:p>
    <w:p w14:paraId="3AA77970" w14:textId="77777777" w:rsidR="00FA0273" w:rsidRPr="00FA0273" w:rsidRDefault="00FA0273" w:rsidP="00FA0273">
      <w:pPr>
        <w:bidi/>
        <w:jc w:val="both"/>
        <w:rPr>
          <w:rFonts w:cs="David" w:hint="cs"/>
          <w:rtl/>
        </w:rPr>
      </w:pPr>
    </w:p>
    <w:p w14:paraId="45EA974D" w14:textId="77777777" w:rsidR="00FA0273" w:rsidRPr="00FA0273" w:rsidRDefault="00FA0273" w:rsidP="00FA0273">
      <w:pPr>
        <w:bidi/>
        <w:jc w:val="both"/>
        <w:rPr>
          <w:rFonts w:cs="David" w:hint="cs"/>
          <w:rtl/>
        </w:rPr>
      </w:pPr>
      <w:r w:rsidRPr="00FA0273">
        <w:rPr>
          <w:rFonts w:cs="David" w:hint="cs"/>
          <w:u w:val="single"/>
          <w:rtl/>
        </w:rPr>
        <w:t>גדעון סער:</w:t>
      </w:r>
    </w:p>
    <w:p w14:paraId="53BB481A" w14:textId="77777777" w:rsidR="00FA0273" w:rsidRPr="00FA0273" w:rsidRDefault="00FA0273" w:rsidP="00FA0273">
      <w:pPr>
        <w:bidi/>
        <w:jc w:val="both"/>
        <w:rPr>
          <w:rFonts w:cs="David" w:hint="cs"/>
          <w:rtl/>
        </w:rPr>
      </w:pPr>
    </w:p>
    <w:p w14:paraId="52C9F332" w14:textId="77777777" w:rsidR="00FA0273" w:rsidRPr="00FA0273" w:rsidRDefault="00FA0273" w:rsidP="00FA0273">
      <w:pPr>
        <w:bidi/>
        <w:jc w:val="both"/>
        <w:rPr>
          <w:rFonts w:cs="David" w:hint="cs"/>
          <w:rtl/>
        </w:rPr>
      </w:pPr>
      <w:r w:rsidRPr="00FA0273">
        <w:rPr>
          <w:rFonts w:cs="David" w:hint="cs"/>
          <w:rtl/>
        </w:rPr>
        <w:tab/>
        <w:t xml:space="preserve"> אני מדבר על הניסוח של השאלה. האם הכנסת יכולה לאשר את הנוסח שהוצג על ידי הממשלה או שאין לה שום מילה? זה יצמצם את הסיכון שהשאלה תנוסח או תוצג בצורה מניפולטיבית.</w:t>
      </w:r>
    </w:p>
    <w:p w14:paraId="2883B8A1" w14:textId="77777777" w:rsidR="00FA0273" w:rsidRPr="00FA0273" w:rsidRDefault="00FA0273" w:rsidP="00FA0273">
      <w:pPr>
        <w:bidi/>
        <w:jc w:val="both"/>
        <w:rPr>
          <w:rFonts w:cs="David" w:hint="cs"/>
          <w:rtl/>
        </w:rPr>
      </w:pPr>
    </w:p>
    <w:p w14:paraId="604ECECE" w14:textId="77777777" w:rsidR="00FA0273" w:rsidRPr="00FA0273" w:rsidRDefault="00FA0273" w:rsidP="00FA0273">
      <w:pPr>
        <w:bidi/>
        <w:jc w:val="both"/>
        <w:rPr>
          <w:rFonts w:cs="David" w:hint="cs"/>
          <w:rtl/>
        </w:rPr>
      </w:pPr>
      <w:r w:rsidRPr="00FA0273">
        <w:rPr>
          <w:rFonts w:cs="David" w:hint="cs"/>
          <w:u w:val="single"/>
          <w:rtl/>
        </w:rPr>
        <w:t>יצחק זיו:</w:t>
      </w:r>
    </w:p>
    <w:p w14:paraId="4A609844" w14:textId="77777777" w:rsidR="00FA0273" w:rsidRPr="00FA0273" w:rsidRDefault="00FA0273" w:rsidP="00FA0273">
      <w:pPr>
        <w:bidi/>
        <w:jc w:val="both"/>
        <w:rPr>
          <w:rFonts w:cs="David" w:hint="cs"/>
          <w:rtl/>
        </w:rPr>
      </w:pPr>
    </w:p>
    <w:p w14:paraId="76BE43F6" w14:textId="77777777" w:rsidR="00FA0273" w:rsidRPr="00FA0273" w:rsidRDefault="00FA0273" w:rsidP="00FA0273">
      <w:pPr>
        <w:bidi/>
        <w:jc w:val="both"/>
        <w:rPr>
          <w:rFonts w:cs="David" w:hint="cs"/>
          <w:rtl/>
        </w:rPr>
      </w:pPr>
      <w:r w:rsidRPr="00FA0273">
        <w:rPr>
          <w:rFonts w:cs="David" w:hint="cs"/>
          <w:rtl/>
        </w:rPr>
        <w:tab/>
        <w:t>כל דבר הכנסת צריכה לאשר.</w:t>
      </w:r>
    </w:p>
    <w:p w14:paraId="7C423DB5" w14:textId="77777777" w:rsidR="00FA0273" w:rsidRPr="00FA0273" w:rsidRDefault="00FA0273" w:rsidP="00FA0273">
      <w:pPr>
        <w:bidi/>
        <w:jc w:val="both"/>
        <w:rPr>
          <w:rFonts w:cs="David" w:hint="cs"/>
          <w:rtl/>
        </w:rPr>
      </w:pPr>
    </w:p>
    <w:p w14:paraId="14464703" w14:textId="77777777" w:rsidR="00FA0273" w:rsidRPr="00FA0273" w:rsidRDefault="00FA0273" w:rsidP="00FA0273">
      <w:pPr>
        <w:bidi/>
        <w:jc w:val="both"/>
        <w:rPr>
          <w:rFonts w:cs="David" w:hint="cs"/>
          <w:rtl/>
        </w:rPr>
      </w:pPr>
      <w:r w:rsidRPr="00FA0273">
        <w:rPr>
          <w:rFonts w:cs="David" w:hint="cs"/>
          <w:u w:val="single"/>
          <w:rtl/>
        </w:rPr>
        <w:t>מנחם בן-ששון:</w:t>
      </w:r>
    </w:p>
    <w:p w14:paraId="671EF41C" w14:textId="77777777" w:rsidR="00FA0273" w:rsidRPr="00FA0273" w:rsidRDefault="00FA0273" w:rsidP="00FA0273">
      <w:pPr>
        <w:bidi/>
        <w:jc w:val="both"/>
        <w:rPr>
          <w:rFonts w:cs="David" w:hint="cs"/>
          <w:rtl/>
        </w:rPr>
      </w:pPr>
    </w:p>
    <w:p w14:paraId="2987D4F4" w14:textId="77777777" w:rsidR="00FA0273" w:rsidRPr="00FA0273" w:rsidRDefault="00FA0273" w:rsidP="00FA0273">
      <w:pPr>
        <w:bidi/>
        <w:jc w:val="both"/>
        <w:rPr>
          <w:rFonts w:cs="David" w:hint="cs"/>
          <w:rtl/>
        </w:rPr>
      </w:pPr>
      <w:r w:rsidRPr="00FA0273">
        <w:rPr>
          <w:rFonts w:cs="David" w:hint="cs"/>
          <w:rtl/>
        </w:rPr>
        <w:tab/>
        <w:t>קודם הצבעתי על השאלה הזאת, וחשבתי שלכנסת יש כוח, אבל זה כמעט לא ייעשה, משום שהחלטת הממשלה תנוסח בנוסח הממשלה, זה יבוא לכנסת להצבעה. לכן שאלת את השאלה הקודמת שלך, איך הכנסת יכולה להתערב באיזו צורה במהלך הזה. זאת השאלה ששאלת לפני 20 דקות או רבע שעה, זאת שאלה ששווה בירור. אומרת שילה הטיס רולף, שיש במדינה אחת בארצות-הברית- - -</w:t>
      </w:r>
    </w:p>
    <w:p w14:paraId="5B015501" w14:textId="77777777" w:rsidR="00FA0273" w:rsidRPr="00FA0273" w:rsidRDefault="00FA0273" w:rsidP="00FA0273">
      <w:pPr>
        <w:bidi/>
        <w:jc w:val="both"/>
        <w:rPr>
          <w:rFonts w:cs="David" w:hint="cs"/>
          <w:rtl/>
        </w:rPr>
      </w:pPr>
    </w:p>
    <w:p w14:paraId="5D26E253" w14:textId="77777777" w:rsidR="00FA0273" w:rsidRPr="00FA0273" w:rsidRDefault="00FA0273" w:rsidP="00FA0273">
      <w:pPr>
        <w:bidi/>
        <w:jc w:val="both"/>
        <w:rPr>
          <w:rFonts w:cs="David" w:hint="cs"/>
          <w:rtl/>
        </w:rPr>
      </w:pPr>
      <w:r w:rsidRPr="00FA0273">
        <w:rPr>
          <w:rFonts w:cs="David" w:hint="cs"/>
          <w:u w:val="single"/>
          <w:rtl/>
        </w:rPr>
        <w:t>שילה הטיס רולף:</w:t>
      </w:r>
    </w:p>
    <w:p w14:paraId="37C577A0" w14:textId="77777777" w:rsidR="00FA0273" w:rsidRPr="00FA0273" w:rsidRDefault="00FA0273" w:rsidP="00FA0273">
      <w:pPr>
        <w:bidi/>
        <w:jc w:val="both"/>
        <w:rPr>
          <w:rFonts w:cs="David" w:hint="cs"/>
          <w:rtl/>
        </w:rPr>
      </w:pPr>
    </w:p>
    <w:p w14:paraId="2D8AF710" w14:textId="77777777" w:rsidR="00FA0273" w:rsidRPr="00FA0273" w:rsidRDefault="00FA0273" w:rsidP="00FA0273">
      <w:pPr>
        <w:bidi/>
        <w:jc w:val="both"/>
        <w:rPr>
          <w:rFonts w:cs="David" w:hint="cs"/>
          <w:rtl/>
        </w:rPr>
      </w:pPr>
      <w:r w:rsidRPr="00FA0273">
        <w:rPr>
          <w:rFonts w:cs="David" w:hint="cs"/>
          <w:rtl/>
        </w:rPr>
        <w:tab/>
        <w:t>בכמה. יש הנחיות משפטיות במדינות בארצות-הברית, ששם יש משאלי עם לגבי איך מנסחים שאלה. אני אביא את ההנחיות.</w:t>
      </w:r>
    </w:p>
    <w:p w14:paraId="4734F4A8" w14:textId="77777777" w:rsidR="00FA0273" w:rsidRPr="00FA0273" w:rsidRDefault="00FA0273" w:rsidP="00FA0273">
      <w:pPr>
        <w:bidi/>
        <w:jc w:val="both"/>
        <w:rPr>
          <w:rFonts w:cs="David" w:hint="cs"/>
          <w:rtl/>
        </w:rPr>
      </w:pPr>
    </w:p>
    <w:p w14:paraId="559AB4AF" w14:textId="77777777" w:rsidR="00FA0273" w:rsidRPr="00FA0273" w:rsidRDefault="00FA0273" w:rsidP="00FA0273">
      <w:pPr>
        <w:bidi/>
        <w:jc w:val="both"/>
        <w:rPr>
          <w:rFonts w:cs="David" w:hint="cs"/>
          <w:rtl/>
        </w:rPr>
      </w:pPr>
      <w:r w:rsidRPr="00FA0273">
        <w:rPr>
          <w:rFonts w:cs="David" w:hint="cs"/>
          <w:u w:val="single"/>
          <w:rtl/>
        </w:rPr>
        <w:t>היו"ר דוד טל:</w:t>
      </w:r>
    </w:p>
    <w:p w14:paraId="2B128DBE" w14:textId="77777777" w:rsidR="00FA0273" w:rsidRPr="00FA0273" w:rsidRDefault="00FA0273" w:rsidP="00FA0273">
      <w:pPr>
        <w:bidi/>
        <w:jc w:val="both"/>
        <w:rPr>
          <w:rFonts w:cs="David" w:hint="cs"/>
          <w:rtl/>
        </w:rPr>
      </w:pPr>
    </w:p>
    <w:p w14:paraId="01D488A5" w14:textId="77777777" w:rsidR="00FA0273" w:rsidRPr="00FA0273" w:rsidRDefault="00FA0273" w:rsidP="00FA0273">
      <w:pPr>
        <w:bidi/>
        <w:jc w:val="both"/>
        <w:rPr>
          <w:rFonts w:cs="David" w:hint="cs"/>
          <w:rtl/>
        </w:rPr>
      </w:pPr>
      <w:r w:rsidRPr="00FA0273">
        <w:rPr>
          <w:rFonts w:cs="David" w:hint="cs"/>
          <w:rtl/>
        </w:rPr>
        <w:tab/>
        <w:t>אני מוצא את עצמי היום מסכים עם הרב לוי כמעט בכל הדברים. רבותי, אם יהיו בנושא הזה הסתייגויות, כאלה או אחרות, הן ייאמרו לאחר מכן בדיון הזה.</w:t>
      </w:r>
    </w:p>
    <w:p w14:paraId="518AD484" w14:textId="77777777" w:rsidR="00FA0273" w:rsidRDefault="00FA0273" w:rsidP="00FA0273">
      <w:pPr>
        <w:bidi/>
        <w:jc w:val="both"/>
        <w:rPr>
          <w:rFonts w:cs="David" w:hint="cs"/>
          <w:rtl/>
        </w:rPr>
      </w:pPr>
    </w:p>
    <w:p w14:paraId="5607BD19" w14:textId="77777777" w:rsidR="00FA0273" w:rsidRDefault="00FA0273" w:rsidP="00FA0273">
      <w:pPr>
        <w:bidi/>
        <w:jc w:val="both"/>
        <w:rPr>
          <w:rFonts w:cs="David" w:hint="cs"/>
          <w:rtl/>
        </w:rPr>
      </w:pPr>
    </w:p>
    <w:p w14:paraId="01EE3D34" w14:textId="77777777" w:rsidR="00FA0273" w:rsidRDefault="00FA0273" w:rsidP="00FA0273">
      <w:pPr>
        <w:bidi/>
        <w:jc w:val="both"/>
        <w:rPr>
          <w:rFonts w:cs="David" w:hint="cs"/>
          <w:rtl/>
        </w:rPr>
      </w:pPr>
    </w:p>
    <w:p w14:paraId="2BAEB48E" w14:textId="77777777" w:rsidR="00FA0273" w:rsidRDefault="00FA0273" w:rsidP="00FA0273">
      <w:pPr>
        <w:bidi/>
        <w:jc w:val="both"/>
        <w:rPr>
          <w:rFonts w:cs="David" w:hint="cs"/>
          <w:rtl/>
        </w:rPr>
      </w:pPr>
    </w:p>
    <w:p w14:paraId="68517C0F" w14:textId="77777777" w:rsidR="00FA0273" w:rsidRDefault="00FA0273" w:rsidP="00FA0273">
      <w:pPr>
        <w:bidi/>
        <w:jc w:val="both"/>
        <w:rPr>
          <w:rFonts w:cs="David" w:hint="cs"/>
          <w:rtl/>
        </w:rPr>
      </w:pPr>
    </w:p>
    <w:p w14:paraId="19113F71" w14:textId="77777777" w:rsidR="00FA0273" w:rsidRPr="00FA0273" w:rsidRDefault="00FA0273" w:rsidP="00FA0273">
      <w:pPr>
        <w:bidi/>
        <w:jc w:val="both"/>
        <w:rPr>
          <w:rFonts w:cs="David" w:hint="cs"/>
          <w:rtl/>
        </w:rPr>
      </w:pPr>
    </w:p>
    <w:p w14:paraId="45BB8C6B" w14:textId="77777777" w:rsidR="00FA0273" w:rsidRPr="00FA0273" w:rsidRDefault="00FA0273" w:rsidP="00FA0273">
      <w:pPr>
        <w:bidi/>
        <w:jc w:val="both"/>
        <w:rPr>
          <w:rFonts w:cs="David" w:hint="cs"/>
          <w:rtl/>
        </w:rPr>
      </w:pPr>
      <w:r w:rsidRPr="00FA0273">
        <w:rPr>
          <w:rFonts w:cs="David" w:hint="cs"/>
          <w:u w:val="single"/>
          <w:rtl/>
        </w:rPr>
        <w:t>יצחק לוי:</w:t>
      </w:r>
    </w:p>
    <w:p w14:paraId="4706D1D1" w14:textId="77777777" w:rsidR="00FA0273" w:rsidRPr="00FA0273" w:rsidRDefault="00FA0273" w:rsidP="00FA0273">
      <w:pPr>
        <w:bidi/>
        <w:jc w:val="both"/>
        <w:rPr>
          <w:rFonts w:cs="David" w:hint="cs"/>
          <w:rtl/>
        </w:rPr>
      </w:pPr>
    </w:p>
    <w:p w14:paraId="6BAC1CCF" w14:textId="77777777" w:rsidR="00FA0273" w:rsidRPr="00FA0273" w:rsidRDefault="00FA0273" w:rsidP="00FA0273">
      <w:pPr>
        <w:bidi/>
        <w:jc w:val="both"/>
        <w:rPr>
          <w:rFonts w:cs="David" w:hint="cs"/>
          <w:rtl/>
        </w:rPr>
      </w:pPr>
      <w:r w:rsidRPr="00FA0273">
        <w:rPr>
          <w:rFonts w:cs="David" w:hint="cs"/>
          <w:rtl/>
        </w:rPr>
        <w:tab/>
        <w:t>שאלה לסדר. האם אפשר לדעת מה תוכניתו של אדוני בקשר לקידומה של הצעת החוק הזאת? מה יהיה בישיבות הבאות.</w:t>
      </w:r>
    </w:p>
    <w:p w14:paraId="44DA21E4" w14:textId="77777777" w:rsidR="00FA0273" w:rsidRPr="00FA0273" w:rsidRDefault="00FA0273" w:rsidP="00FA0273">
      <w:pPr>
        <w:bidi/>
        <w:jc w:val="both"/>
        <w:rPr>
          <w:rFonts w:cs="David" w:hint="cs"/>
          <w:rtl/>
        </w:rPr>
      </w:pPr>
    </w:p>
    <w:p w14:paraId="7F5308DB" w14:textId="77777777" w:rsidR="00FA0273" w:rsidRPr="00FA0273" w:rsidRDefault="00FA0273" w:rsidP="00FA0273">
      <w:pPr>
        <w:bidi/>
        <w:jc w:val="both"/>
        <w:rPr>
          <w:rFonts w:cs="David" w:hint="cs"/>
          <w:rtl/>
        </w:rPr>
      </w:pPr>
      <w:r w:rsidRPr="00FA0273">
        <w:rPr>
          <w:rFonts w:cs="David" w:hint="cs"/>
          <w:u w:val="single"/>
          <w:rtl/>
        </w:rPr>
        <w:t>היו"ר דוד טל:</w:t>
      </w:r>
    </w:p>
    <w:p w14:paraId="2F87C261" w14:textId="77777777" w:rsidR="00FA0273" w:rsidRPr="00FA0273" w:rsidRDefault="00FA0273" w:rsidP="00FA0273">
      <w:pPr>
        <w:bidi/>
        <w:jc w:val="both"/>
        <w:rPr>
          <w:rFonts w:cs="David" w:hint="cs"/>
          <w:rtl/>
        </w:rPr>
      </w:pPr>
    </w:p>
    <w:p w14:paraId="0638D0CB" w14:textId="77777777" w:rsidR="00FA0273" w:rsidRPr="00FA0273" w:rsidRDefault="00FA0273" w:rsidP="00FA0273">
      <w:pPr>
        <w:bidi/>
        <w:jc w:val="both"/>
        <w:rPr>
          <w:rFonts w:cs="David" w:hint="cs"/>
          <w:rtl/>
        </w:rPr>
      </w:pPr>
      <w:r w:rsidRPr="00FA0273">
        <w:rPr>
          <w:rFonts w:cs="David" w:hint="cs"/>
          <w:rtl/>
        </w:rPr>
        <w:tab/>
        <w:t>דבר ראשון, הייתי רוצה להוציא משהו מתוקן מתחת לידיים. אם אני אוכל לעשות את זה בפרק זמן של שבוע, זה יהיה.</w:t>
      </w:r>
    </w:p>
    <w:p w14:paraId="4CAEAF25" w14:textId="77777777" w:rsidR="00FA0273" w:rsidRPr="00FA0273" w:rsidRDefault="00FA0273" w:rsidP="00FA0273">
      <w:pPr>
        <w:bidi/>
        <w:jc w:val="both"/>
        <w:rPr>
          <w:rFonts w:cs="David" w:hint="cs"/>
          <w:rtl/>
        </w:rPr>
      </w:pPr>
      <w:r w:rsidRPr="00FA0273">
        <w:rPr>
          <w:rFonts w:cs="David" w:hint="cs"/>
          <w:u w:val="single"/>
          <w:rtl/>
        </w:rPr>
        <w:t>יצחק לוי:</w:t>
      </w:r>
    </w:p>
    <w:p w14:paraId="64820F82" w14:textId="77777777" w:rsidR="00FA0273" w:rsidRPr="00FA0273" w:rsidRDefault="00FA0273" w:rsidP="00FA0273">
      <w:pPr>
        <w:bidi/>
        <w:jc w:val="both"/>
        <w:rPr>
          <w:rFonts w:cs="David" w:hint="cs"/>
          <w:rtl/>
        </w:rPr>
      </w:pPr>
    </w:p>
    <w:p w14:paraId="6C99CBBC" w14:textId="77777777" w:rsidR="00FA0273" w:rsidRPr="00FA0273" w:rsidRDefault="00FA0273" w:rsidP="00FA0273">
      <w:pPr>
        <w:bidi/>
        <w:jc w:val="both"/>
        <w:rPr>
          <w:rFonts w:cs="David" w:hint="cs"/>
          <w:rtl/>
        </w:rPr>
      </w:pPr>
      <w:r w:rsidRPr="00FA0273">
        <w:rPr>
          <w:rFonts w:cs="David" w:hint="cs"/>
          <w:rtl/>
        </w:rPr>
        <w:tab/>
        <w:t xml:space="preserve"> האם כבר בשבוע הבא יהיה לנו נוסח, פחות או יותר?</w:t>
      </w:r>
    </w:p>
    <w:p w14:paraId="6329DF82" w14:textId="77777777" w:rsidR="00FA0273" w:rsidRPr="00FA0273" w:rsidRDefault="00FA0273" w:rsidP="00FA0273">
      <w:pPr>
        <w:bidi/>
        <w:jc w:val="both"/>
        <w:rPr>
          <w:rFonts w:cs="David" w:hint="cs"/>
          <w:rtl/>
        </w:rPr>
      </w:pPr>
    </w:p>
    <w:p w14:paraId="587073F0" w14:textId="77777777" w:rsidR="00FA0273" w:rsidRPr="00FA0273" w:rsidRDefault="00FA0273" w:rsidP="00FA0273">
      <w:pPr>
        <w:bidi/>
        <w:jc w:val="both"/>
        <w:rPr>
          <w:rFonts w:cs="David" w:hint="cs"/>
          <w:rtl/>
        </w:rPr>
      </w:pPr>
      <w:r w:rsidRPr="00FA0273">
        <w:rPr>
          <w:rFonts w:cs="David" w:hint="cs"/>
          <w:u w:val="single"/>
          <w:rtl/>
        </w:rPr>
        <w:t>היו"ר דוד טל:</w:t>
      </w:r>
    </w:p>
    <w:p w14:paraId="6D1CA5BC" w14:textId="77777777" w:rsidR="00FA0273" w:rsidRPr="00FA0273" w:rsidRDefault="00FA0273" w:rsidP="00FA0273">
      <w:pPr>
        <w:bidi/>
        <w:jc w:val="both"/>
        <w:rPr>
          <w:rFonts w:cs="David" w:hint="cs"/>
          <w:rtl/>
        </w:rPr>
      </w:pPr>
    </w:p>
    <w:p w14:paraId="7F0F1E8B" w14:textId="77777777" w:rsidR="00FA0273" w:rsidRPr="00FA0273" w:rsidRDefault="00FA0273" w:rsidP="00FA0273">
      <w:pPr>
        <w:bidi/>
        <w:jc w:val="both"/>
        <w:rPr>
          <w:rFonts w:cs="David" w:hint="cs"/>
          <w:rtl/>
        </w:rPr>
      </w:pPr>
      <w:r w:rsidRPr="00FA0273">
        <w:rPr>
          <w:rFonts w:cs="David" w:hint="cs"/>
          <w:rtl/>
        </w:rPr>
        <w:tab/>
        <w:t>נתחיל לגבש עם היועצים המשפטיים את הדברים שנאמרו פה. ברור שכל דבר כזה יהיה בסיס לשינויים.</w:t>
      </w:r>
    </w:p>
    <w:p w14:paraId="0213C771" w14:textId="77777777" w:rsidR="00FA0273" w:rsidRPr="00FA0273" w:rsidRDefault="00FA0273" w:rsidP="00FA0273">
      <w:pPr>
        <w:bidi/>
        <w:jc w:val="both"/>
        <w:rPr>
          <w:rFonts w:cs="David" w:hint="cs"/>
          <w:rtl/>
        </w:rPr>
      </w:pPr>
    </w:p>
    <w:p w14:paraId="4BD6E0CA" w14:textId="77777777" w:rsidR="00FA0273" w:rsidRPr="00FA0273" w:rsidRDefault="00FA0273" w:rsidP="00FA0273">
      <w:pPr>
        <w:bidi/>
        <w:jc w:val="both"/>
        <w:rPr>
          <w:rFonts w:cs="David" w:hint="cs"/>
          <w:rtl/>
        </w:rPr>
      </w:pPr>
      <w:r w:rsidRPr="00FA0273">
        <w:rPr>
          <w:rFonts w:cs="David" w:hint="cs"/>
          <w:u w:val="single"/>
          <w:rtl/>
        </w:rPr>
        <w:t>משה שרוני:</w:t>
      </w:r>
    </w:p>
    <w:p w14:paraId="0D7A7BB5" w14:textId="77777777" w:rsidR="00FA0273" w:rsidRPr="00FA0273" w:rsidRDefault="00FA0273" w:rsidP="00FA0273">
      <w:pPr>
        <w:bidi/>
        <w:jc w:val="both"/>
        <w:rPr>
          <w:rFonts w:cs="David" w:hint="cs"/>
          <w:rtl/>
        </w:rPr>
      </w:pPr>
    </w:p>
    <w:p w14:paraId="2EE87C76" w14:textId="77777777" w:rsidR="00FA0273" w:rsidRPr="00FA0273" w:rsidRDefault="00FA0273" w:rsidP="00FA0273">
      <w:pPr>
        <w:bidi/>
        <w:jc w:val="both"/>
        <w:rPr>
          <w:rFonts w:cs="David" w:hint="cs"/>
          <w:rtl/>
        </w:rPr>
      </w:pPr>
      <w:r w:rsidRPr="00FA0273">
        <w:rPr>
          <w:rFonts w:cs="David" w:hint="cs"/>
          <w:rtl/>
        </w:rPr>
        <w:tab/>
        <w:t xml:space="preserve"> אדוני היושב-ראש, האם זה יהיה עד הפגרה או אחרי הפגרה?</w:t>
      </w:r>
    </w:p>
    <w:p w14:paraId="27FB8D11" w14:textId="77777777" w:rsidR="00FA0273" w:rsidRPr="00FA0273" w:rsidRDefault="00FA0273" w:rsidP="00FA0273">
      <w:pPr>
        <w:bidi/>
        <w:jc w:val="both"/>
        <w:rPr>
          <w:rFonts w:cs="David" w:hint="cs"/>
          <w:rtl/>
        </w:rPr>
      </w:pPr>
    </w:p>
    <w:p w14:paraId="785F829D" w14:textId="77777777" w:rsidR="00FA0273" w:rsidRPr="00FA0273" w:rsidRDefault="00FA0273" w:rsidP="00FA0273">
      <w:pPr>
        <w:bidi/>
        <w:jc w:val="both"/>
        <w:rPr>
          <w:rFonts w:cs="David" w:hint="cs"/>
          <w:rtl/>
        </w:rPr>
      </w:pPr>
      <w:r w:rsidRPr="00FA0273">
        <w:rPr>
          <w:rFonts w:cs="David" w:hint="cs"/>
          <w:u w:val="single"/>
          <w:rtl/>
        </w:rPr>
        <w:t>היו"ר דוד טל:</w:t>
      </w:r>
    </w:p>
    <w:p w14:paraId="0322BF25" w14:textId="77777777" w:rsidR="00FA0273" w:rsidRPr="00FA0273" w:rsidRDefault="00FA0273" w:rsidP="00FA0273">
      <w:pPr>
        <w:bidi/>
        <w:jc w:val="both"/>
        <w:rPr>
          <w:rFonts w:cs="David" w:hint="cs"/>
          <w:rtl/>
        </w:rPr>
      </w:pPr>
    </w:p>
    <w:p w14:paraId="670B9687" w14:textId="77777777" w:rsidR="00FA0273" w:rsidRPr="00FA0273" w:rsidRDefault="00FA0273" w:rsidP="00FA0273">
      <w:pPr>
        <w:bidi/>
        <w:jc w:val="both"/>
        <w:rPr>
          <w:rFonts w:cs="David" w:hint="cs"/>
          <w:rtl/>
        </w:rPr>
      </w:pPr>
      <w:r w:rsidRPr="00FA0273">
        <w:rPr>
          <w:rFonts w:cs="David" w:hint="cs"/>
          <w:rtl/>
        </w:rPr>
        <w:tab/>
        <w:t>אני חושב שלפני תחילת הפגרה לא יהיו הצבעות, כך נראה לי.</w:t>
      </w:r>
    </w:p>
    <w:p w14:paraId="429A99B4" w14:textId="77777777" w:rsidR="00FA0273" w:rsidRPr="00FA0273" w:rsidRDefault="00FA0273" w:rsidP="00FA0273">
      <w:pPr>
        <w:bidi/>
        <w:jc w:val="both"/>
        <w:rPr>
          <w:rFonts w:cs="David" w:hint="cs"/>
          <w:rtl/>
        </w:rPr>
      </w:pPr>
    </w:p>
    <w:p w14:paraId="40076502" w14:textId="77777777" w:rsidR="00FA0273" w:rsidRPr="00FA0273" w:rsidRDefault="00FA0273" w:rsidP="00FA0273">
      <w:pPr>
        <w:bidi/>
        <w:jc w:val="both"/>
        <w:rPr>
          <w:rFonts w:cs="David" w:hint="cs"/>
          <w:rtl/>
        </w:rPr>
      </w:pPr>
      <w:r w:rsidRPr="00FA0273">
        <w:rPr>
          <w:rFonts w:cs="David" w:hint="cs"/>
          <w:u w:val="single"/>
          <w:rtl/>
        </w:rPr>
        <w:t>יצחק לוי:</w:t>
      </w:r>
    </w:p>
    <w:p w14:paraId="76BAD6AA" w14:textId="77777777" w:rsidR="00FA0273" w:rsidRPr="00FA0273" w:rsidRDefault="00FA0273" w:rsidP="00FA0273">
      <w:pPr>
        <w:bidi/>
        <w:jc w:val="both"/>
        <w:rPr>
          <w:rFonts w:cs="David" w:hint="cs"/>
          <w:rtl/>
        </w:rPr>
      </w:pPr>
    </w:p>
    <w:p w14:paraId="78CA28E5" w14:textId="77777777" w:rsidR="00FA0273" w:rsidRPr="00FA0273" w:rsidRDefault="00FA0273" w:rsidP="00FA0273">
      <w:pPr>
        <w:bidi/>
        <w:jc w:val="both"/>
        <w:rPr>
          <w:rFonts w:cs="David" w:hint="cs"/>
          <w:rtl/>
        </w:rPr>
      </w:pPr>
      <w:r w:rsidRPr="00FA0273">
        <w:rPr>
          <w:rFonts w:cs="David" w:hint="cs"/>
          <w:rtl/>
        </w:rPr>
        <w:tab/>
        <w:t xml:space="preserve"> עד ששר המשפטים יגבש את עמדתו, זה ייקח זמן.</w:t>
      </w:r>
    </w:p>
    <w:p w14:paraId="7E8FE42E" w14:textId="77777777" w:rsidR="00FA0273" w:rsidRPr="00FA0273" w:rsidRDefault="00FA0273" w:rsidP="00FA0273">
      <w:pPr>
        <w:bidi/>
        <w:jc w:val="both"/>
        <w:rPr>
          <w:rFonts w:cs="David" w:hint="cs"/>
          <w:rtl/>
        </w:rPr>
      </w:pPr>
    </w:p>
    <w:p w14:paraId="7131B6D0" w14:textId="77777777" w:rsidR="00FA0273" w:rsidRPr="00FA0273" w:rsidRDefault="00FA0273" w:rsidP="00FA0273">
      <w:pPr>
        <w:bidi/>
        <w:jc w:val="both"/>
        <w:rPr>
          <w:rFonts w:cs="David" w:hint="cs"/>
          <w:rtl/>
        </w:rPr>
      </w:pPr>
      <w:r w:rsidRPr="00FA0273">
        <w:rPr>
          <w:rFonts w:cs="David" w:hint="cs"/>
          <w:u w:val="single"/>
          <w:rtl/>
        </w:rPr>
        <w:t>היו"ר דוד טל:</w:t>
      </w:r>
    </w:p>
    <w:p w14:paraId="1B3F3E61" w14:textId="77777777" w:rsidR="00FA0273" w:rsidRPr="00FA0273" w:rsidRDefault="00FA0273" w:rsidP="00FA0273">
      <w:pPr>
        <w:bidi/>
        <w:jc w:val="both"/>
        <w:rPr>
          <w:rFonts w:cs="David" w:hint="cs"/>
          <w:rtl/>
        </w:rPr>
      </w:pPr>
    </w:p>
    <w:p w14:paraId="6448C99B" w14:textId="77777777" w:rsidR="00FA0273" w:rsidRPr="00FA0273" w:rsidRDefault="00FA0273" w:rsidP="00FA0273">
      <w:pPr>
        <w:bidi/>
        <w:jc w:val="both"/>
        <w:rPr>
          <w:rFonts w:cs="David" w:hint="cs"/>
          <w:rtl/>
        </w:rPr>
      </w:pPr>
      <w:r w:rsidRPr="00FA0273">
        <w:rPr>
          <w:rFonts w:cs="David" w:hint="cs"/>
          <w:rtl/>
        </w:rPr>
        <w:tab/>
        <w:t>בינתיים אני הולך במקביל עם שר המשפטים. אם שר המשפטים יחליט שהוא מתנגד לחוק משאל עם, יכול להיות שזה קצת יוציא לי את הרוח מהמפרשים, אבל אני לא אפסיק לדון בזה.</w:t>
      </w:r>
    </w:p>
    <w:p w14:paraId="576B2C41" w14:textId="77777777" w:rsidR="00FA0273" w:rsidRPr="00FA0273" w:rsidRDefault="00FA0273" w:rsidP="00FA0273">
      <w:pPr>
        <w:bidi/>
        <w:jc w:val="both"/>
        <w:rPr>
          <w:rFonts w:cs="David" w:hint="cs"/>
          <w:rtl/>
        </w:rPr>
      </w:pPr>
    </w:p>
    <w:p w14:paraId="458D9780" w14:textId="77777777" w:rsidR="00FA0273" w:rsidRPr="00FA0273" w:rsidRDefault="00FA0273" w:rsidP="00FA0273">
      <w:pPr>
        <w:bidi/>
        <w:jc w:val="both"/>
        <w:rPr>
          <w:rFonts w:cs="David" w:hint="cs"/>
          <w:rtl/>
        </w:rPr>
      </w:pPr>
      <w:r w:rsidRPr="00FA0273">
        <w:rPr>
          <w:rFonts w:cs="David" w:hint="cs"/>
          <w:u w:val="single"/>
          <w:rtl/>
        </w:rPr>
        <w:t>יצחק לוי:</w:t>
      </w:r>
    </w:p>
    <w:p w14:paraId="63F9D3D4" w14:textId="77777777" w:rsidR="00FA0273" w:rsidRPr="00FA0273" w:rsidRDefault="00FA0273" w:rsidP="00FA0273">
      <w:pPr>
        <w:bidi/>
        <w:jc w:val="both"/>
        <w:rPr>
          <w:rFonts w:cs="David" w:hint="cs"/>
          <w:rtl/>
        </w:rPr>
      </w:pPr>
    </w:p>
    <w:p w14:paraId="02404D0D" w14:textId="77777777" w:rsidR="00FA0273" w:rsidRPr="00FA0273" w:rsidRDefault="00FA0273" w:rsidP="00FA0273">
      <w:pPr>
        <w:bidi/>
        <w:jc w:val="both"/>
        <w:rPr>
          <w:rFonts w:cs="David" w:hint="cs"/>
          <w:rtl/>
        </w:rPr>
      </w:pPr>
      <w:r w:rsidRPr="00FA0273">
        <w:rPr>
          <w:rFonts w:cs="David" w:hint="cs"/>
          <w:rtl/>
        </w:rPr>
        <w:tab/>
        <w:t xml:space="preserve"> אצלנו זה רק מוסיף רוח.</w:t>
      </w:r>
    </w:p>
    <w:p w14:paraId="77D8A7D0" w14:textId="77777777" w:rsidR="00FA0273" w:rsidRPr="00FA0273" w:rsidRDefault="00FA0273" w:rsidP="00FA0273">
      <w:pPr>
        <w:bidi/>
        <w:jc w:val="both"/>
        <w:rPr>
          <w:rFonts w:cs="David" w:hint="cs"/>
          <w:rtl/>
        </w:rPr>
      </w:pPr>
    </w:p>
    <w:p w14:paraId="4DAACA54" w14:textId="77777777" w:rsidR="00FA0273" w:rsidRPr="00FA0273" w:rsidRDefault="00FA0273" w:rsidP="00FA0273">
      <w:pPr>
        <w:bidi/>
        <w:jc w:val="both"/>
        <w:rPr>
          <w:rFonts w:cs="David" w:hint="cs"/>
          <w:rtl/>
        </w:rPr>
      </w:pPr>
      <w:r w:rsidRPr="00FA0273">
        <w:rPr>
          <w:rFonts w:cs="David" w:hint="cs"/>
          <w:u w:val="single"/>
          <w:rtl/>
        </w:rPr>
        <w:t>היו"ר דוד טל:</w:t>
      </w:r>
    </w:p>
    <w:p w14:paraId="2C20DB59" w14:textId="77777777" w:rsidR="00FA0273" w:rsidRPr="00FA0273" w:rsidRDefault="00FA0273" w:rsidP="00FA0273">
      <w:pPr>
        <w:bidi/>
        <w:jc w:val="both"/>
        <w:rPr>
          <w:rFonts w:cs="David" w:hint="cs"/>
          <w:rtl/>
        </w:rPr>
      </w:pPr>
    </w:p>
    <w:p w14:paraId="038BAF37" w14:textId="77777777" w:rsidR="00FA0273" w:rsidRPr="00FA0273" w:rsidRDefault="00FA0273" w:rsidP="00FA0273">
      <w:pPr>
        <w:bidi/>
        <w:jc w:val="both"/>
        <w:rPr>
          <w:rFonts w:cs="David" w:hint="cs"/>
          <w:rtl/>
        </w:rPr>
      </w:pPr>
      <w:r w:rsidRPr="00FA0273">
        <w:rPr>
          <w:rFonts w:cs="David" w:hint="cs"/>
          <w:rtl/>
        </w:rPr>
        <w:tab/>
        <w:t>יהיה לנו משהו מוכן, אולי הכנסת הבאה תזדקק לחוק שכזה, היא אולי תקבל משהו מן המוכן לאחר שהתחבטנו עם הרבה מאוד שאלות, כאלה או אחרות.</w:t>
      </w:r>
    </w:p>
    <w:p w14:paraId="20CD8834" w14:textId="77777777" w:rsidR="00FA0273" w:rsidRPr="00FA0273" w:rsidRDefault="00FA0273" w:rsidP="00FA0273">
      <w:pPr>
        <w:bidi/>
        <w:jc w:val="both"/>
        <w:rPr>
          <w:rFonts w:cs="David" w:hint="cs"/>
          <w:rtl/>
        </w:rPr>
      </w:pPr>
    </w:p>
    <w:p w14:paraId="07EF07B7" w14:textId="77777777" w:rsidR="00FA0273" w:rsidRPr="00FA0273" w:rsidRDefault="00FA0273" w:rsidP="00FA0273">
      <w:pPr>
        <w:bidi/>
        <w:jc w:val="both"/>
        <w:rPr>
          <w:rFonts w:cs="David" w:hint="cs"/>
          <w:rtl/>
        </w:rPr>
      </w:pPr>
      <w:r w:rsidRPr="00FA0273">
        <w:rPr>
          <w:rFonts w:cs="David" w:hint="cs"/>
          <w:u w:val="single"/>
          <w:rtl/>
        </w:rPr>
        <w:t>מנחם בן-ששון:</w:t>
      </w:r>
    </w:p>
    <w:p w14:paraId="78079C44" w14:textId="77777777" w:rsidR="00FA0273" w:rsidRPr="00FA0273" w:rsidRDefault="00FA0273" w:rsidP="00FA0273">
      <w:pPr>
        <w:bidi/>
        <w:jc w:val="both"/>
        <w:rPr>
          <w:rFonts w:cs="David" w:hint="cs"/>
          <w:rtl/>
        </w:rPr>
      </w:pPr>
    </w:p>
    <w:p w14:paraId="5702E406" w14:textId="77777777" w:rsidR="00FA0273" w:rsidRPr="00FA0273" w:rsidRDefault="00FA0273" w:rsidP="00FA0273">
      <w:pPr>
        <w:bidi/>
        <w:jc w:val="both"/>
        <w:rPr>
          <w:rFonts w:cs="David" w:hint="cs"/>
          <w:rtl/>
        </w:rPr>
      </w:pPr>
      <w:r w:rsidRPr="00FA0273">
        <w:rPr>
          <w:rFonts w:cs="David" w:hint="cs"/>
          <w:rtl/>
        </w:rPr>
        <w:tab/>
        <w:t xml:space="preserve"> היא תעשה אותו כחוק-יסוד.</w:t>
      </w:r>
    </w:p>
    <w:p w14:paraId="24F295D2" w14:textId="77777777" w:rsidR="00FA0273" w:rsidRPr="00FA0273" w:rsidRDefault="00FA0273" w:rsidP="00FA0273">
      <w:pPr>
        <w:bidi/>
        <w:jc w:val="both"/>
        <w:rPr>
          <w:rFonts w:cs="David" w:hint="cs"/>
          <w:rtl/>
        </w:rPr>
      </w:pPr>
    </w:p>
    <w:p w14:paraId="096A5263" w14:textId="77777777" w:rsidR="00FA0273" w:rsidRPr="00FA0273" w:rsidRDefault="00FA0273" w:rsidP="00FA0273">
      <w:pPr>
        <w:bidi/>
        <w:jc w:val="both"/>
        <w:rPr>
          <w:rFonts w:cs="David" w:hint="cs"/>
          <w:rtl/>
        </w:rPr>
      </w:pPr>
      <w:r w:rsidRPr="00FA0273">
        <w:rPr>
          <w:rFonts w:cs="David" w:hint="cs"/>
          <w:u w:val="single"/>
          <w:rtl/>
        </w:rPr>
        <w:t>היו"ר דוד טל:</w:t>
      </w:r>
    </w:p>
    <w:p w14:paraId="4EE7632D" w14:textId="77777777" w:rsidR="00FA0273" w:rsidRPr="00FA0273" w:rsidRDefault="00FA0273" w:rsidP="00FA0273">
      <w:pPr>
        <w:bidi/>
        <w:jc w:val="both"/>
        <w:rPr>
          <w:rFonts w:cs="David" w:hint="cs"/>
          <w:rtl/>
        </w:rPr>
      </w:pPr>
    </w:p>
    <w:p w14:paraId="1DD48C91" w14:textId="77777777" w:rsidR="00FA0273" w:rsidRPr="00FA0273" w:rsidRDefault="00FA0273" w:rsidP="00FA0273">
      <w:pPr>
        <w:bidi/>
        <w:jc w:val="both"/>
        <w:rPr>
          <w:rFonts w:cs="David" w:hint="cs"/>
          <w:rtl/>
        </w:rPr>
      </w:pPr>
      <w:r w:rsidRPr="00FA0273">
        <w:rPr>
          <w:rFonts w:cs="David" w:hint="cs"/>
          <w:rtl/>
        </w:rPr>
        <w:tab/>
        <w:t>יכול להיות. האמת היא שהיתה לי כוונה, שאם הייתי יכול להריץ את החוק הראשוני של אביגדור יצחקי ולגרום לכך להביא את הצעת החוק לתום חקיקה, הייתי מביא את זה, אבל ראיתי שזה קשה.</w:t>
      </w:r>
    </w:p>
    <w:p w14:paraId="7E215AA2" w14:textId="77777777" w:rsidR="00FA0273" w:rsidRDefault="00FA0273" w:rsidP="00FA0273">
      <w:pPr>
        <w:bidi/>
        <w:jc w:val="both"/>
        <w:rPr>
          <w:rFonts w:cs="David" w:hint="cs"/>
          <w:rtl/>
        </w:rPr>
      </w:pPr>
    </w:p>
    <w:p w14:paraId="609EEF63" w14:textId="77777777" w:rsidR="00FA0273" w:rsidRDefault="00FA0273" w:rsidP="00FA0273">
      <w:pPr>
        <w:bidi/>
        <w:jc w:val="both"/>
        <w:rPr>
          <w:rFonts w:cs="David" w:hint="cs"/>
          <w:rtl/>
        </w:rPr>
      </w:pPr>
    </w:p>
    <w:p w14:paraId="4C529097" w14:textId="77777777" w:rsidR="00FA0273" w:rsidRDefault="00FA0273" w:rsidP="00FA0273">
      <w:pPr>
        <w:bidi/>
        <w:jc w:val="both"/>
        <w:rPr>
          <w:rFonts w:cs="David" w:hint="cs"/>
          <w:rtl/>
        </w:rPr>
      </w:pPr>
    </w:p>
    <w:p w14:paraId="1681D2B7" w14:textId="77777777" w:rsidR="00FA0273" w:rsidRDefault="00FA0273" w:rsidP="00FA0273">
      <w:pPr>
        <w:bidi/>
        <w:jc w:val="both"/>
        <w:rPr>
          <w:rFonts w:cs="David" w:hint="cs"/>
          <w:rtl/>
        </w:rPr>
      </w:pPr>
    </w:p>
    <w:p w14:paraId="0D7D7280" w14:textId="77777777" w:rsidR="00FA0273" w:rsidRPr="00FA0273" w:rsidRDefault="00FA0273" w:rsidP="00FA0273">
      <w:pPr>
        <w:bidi/>
        <w:jc w:val="both"/>
        <w:rPr>
          <w:rFonts w:cs="David" w:hint="cs"/>
          <w:rtl/>
        </w:rPr>
      </w:pPr>
    </w:p>
    <w:p w14:paraId="209E5EEF" w14:textId="77777777" w:rsidR="00FA0273" w:rsidRPr="00FA0273" w:rsidRDefault="00FA0273" w:rsidP="00FA0273">
      <w:pPr>
        <w:bidi/>
        <w:jc w:val="both"/>
        <w:rPr>
          <w:rFonts w:cs="David" w:hint="cs"/>
          <w:rtl/>
        </w:rPr>
      </w:pPr>
      <w:r w:rsidRPr="00FA0273">
        <w:rPr>
          <w:rFonts w:cs="David" w:hint="cs"/>
          <w:u w:val="single"/>
          <w:rtl/>
        </w:rPr>
        <w:t>ארבל אסטרחן:</w:t>
      </w:r>
    </w:p>
    <w:p w14:paraId="76ACC6C5" w14:textId="77777777" w:rsidR="00FA0273" w:rsidRPr="00FA0273" w:rsidRDefault="00FA0273" w:rsidP="00FA0273">
      <w:pPr>
        <w:bidi/>
        <w:jc w:val="both"/>
        <w:rPr>
          <w:rFonts w:cs="David" w:hint="cs"/>
          <w:rtl/>
        </w:rPr>
      </w:pPr>
    </w:p>
    <w:p w14:paraId="5D526C80" w14:textId="77777777" w:rsidR="00FA0273" w:rsidRPr="00FA0273" w:rsidRDefault="00FA0273" w:rsidP="00FA0273">
      <w:pPr>
        <w:bidi/>
        <w:jc w:val="both"/>
        <w:rPr>
          <w:rFonts w:cs="David" w:hint="cs"/>
          <w:rtl/>
        </w:rPr>
      </w:pPr>
      <w:r w:rsidRPr="00FA0273">
        <w:rPr>
          <w:rFonts w:cs="David" w:hint="cs"/>
          <w:rtl/>
        </w:rPr>
        <w:tab/>
        <w:t>זה בלתי אפשרי מבחינה משפטית.</w:t>
      </w:r>
    </w:p>
    <w:p w14:paraId="3E194AEF" w14:textId="77777777" w:rsidR="00FA0273" w:rsidRPr="00FA0273" w:rsidRDefault="00FA0273" w:rsidP="00FA0273">
      <w:pPr>
        <w:bidi/>
        <w:jc w:val="both"/>
        <w:rPr>
          <w:rFonts w:cs="David" w:hint="cs"/>
          <w:rtl/>
        </w:rPr>
      </w:pPr>
    </w:p>
    <w:p w14:paraId="6B5C83E5" w14:textId="77777777" w:rsidR="00FA0273" w:rsidRPr="00FA0273" w:rsidRDefault="00FA0273" w:rsidP="00FA0273">
      <w:pPr>
        <w:bidi/>
        <w:jc w:val="both"/>
        <w:rPr>
          <w:rFonts w:cs="David" w:hint="cs"/>
          <w:rtl/>
        </w:rPr>
      </w:pPr>
      <w:r w:rsidRPr="00FA0273">
        <w:rPr>
          <w:rFonts w:cs="David" w:hint="cs"/>
          <w:u w:val="single"/>
          <w:rtl/>
        </w:rPr>
        <w:t>היו"ר דוד טל:</w:t>
      </w:r>
    </w:p>
    <w:p w14:paraId="573CD68F" w14:textId="77777777" w:rsidR="00FA0273" w:rsidRPr="00FA0273" w:rsidRDefault="00FA0273" w:rsidP="00FA0273">
      <w:pPr>
        <w:bidi/>
        <w:jc w:val="both"/>
        <w:rPr>
          <w:rFonts w:cs="David" w:hint="cs"/>
          <w:rtl/>
        </w:rPr>
      </w:pPr>
    </w:p>
    <w:p w14:paraId="54001B38" w14:textId="77777777" w:rsidR="00FA0273" w:rsidRPr="00FA0273" w:rsidRDefault="00FA0273" w:rsidP="00FA0273">
      <w:pPr>
        <w:bidi/>
        <w:jc w:val="both"/>
        <w:rPr>
          <w:rFonts w:cs="David" w:hint="cs"/>
          <w:rtl/>
        </w:rPr>
      </w:pPr>
      <w:r w:rsidRPr="00FA0273">
        <w:rPr>
          <w:rFonts w:cs="David" w:hint="cs"/>
          <w:rtl/>
        </w:rPr>
        <w:tab/>
        <w:t>כבר למדתי מהפרופסורים השונים שהיו פה, שכמעט הכול אפשרי מבחינה משפטית, יש כאלה שאומרים כך, יש כאלה שאומרים כך, אני צריך להחליט עם מי אני הולך. אני יכול ללכת עם אלה או יכול ללכת עם אלה, וכל אחד מהם נותן לי את המטרייה שלו, אבל זה יהיה קשה. לכן, הרב לוי, אני לא חושב שנעשה את זה בשבוע-שבועיים הקרובים. נשתדל, תוך כדי תנועה, לגבש לנו את החוק, ולכשיהיה לנו משהו מגובש פחות או יותר נביא אותו כאן להצבעה בקריאה הראשונה, ומשם נצעד הלאה.</w:t>
      </w:r>
    </w:p>
    <w:p w14:paraId="23210312" w14:textId="77777777" w:rsidR="00FA0273" w:rsidRPr="00FA0273" w:rsidRDefault="00FA0273" w:rsidP="00FA0273">
      <w:pPr>
        <w:bidi/>
        <w:jc w:val="both"/>
        <w:rPr>
          <w:rFonts w:cs="David" w:hint="cs"/>
          <w:rtl/>
        </w:rPr>
      </w:pPr>
    </w:p>
    <w:p w14:paraId="447F8735" w14:textId="77777777" w:rsidR="00FA0273" w:rsidRPr="00FA0273" w:rsidRDefault="00FA0273" w:rsidP="00FA0273">
      <w:pPr>
        <w:bidi/>
        <w:jc w:val="both"/>
        <w:rPr>
          <w:rFonts w:cs="David" w:hint="cs"/>
          <w:rtl/>
        </w:rPr>
      </w:pPr>
      <w:r w:rsidRPr="00FA0273">
        <w:rPr>
          <w:rFonts w:cs="David" w:hint="cs"/>
          <w:rtl/>
        </w:rPr>
        <w:tab/>
        <w:t xml:space="preserve">סעיף 6 </w:t>
      </w:r>
      <w:r w:rsidRPr="00FA0273">
        <w:rPr>
          <w:rFonts w:cs="David"/>
          <w:rtl/>
        </w:rPr>
        <w:t>–</w:t>
      </w:r>
      <w:r w:rsidRPr="00FA0273">
        <w:rPr>
          <w:rFonts w:cs="David" w:hint="cs"/>
          <w:rtl/>
        </w:rPr>
        <w:t xml:space="preserve"> זיקת גומלין בין החלטת ממשלה ובין חוק מתחייב לשם ביצועה.</w:t>
      </w:r>
    </w:p>
    <w:p w14:paraId="6B72C289" w14:textId="77777777" w:rsidR="00FA0273" w:rsidRPr="00FA0273" w:rsidRDefault="00FA0273" w:rsidP="00FA0273">
      <w:pPr>
        <w:bidi/>
        <w:jc w:val="both"/>
        <w:rPr>
          <w:rFonts w:cs="David" w:hint="cs"/>
          <w:rtl/>
        </w:rPr>
      </w:pPr>
    </w:p>
    <w:p w14:paraId="2C9DEA25" w14:textId="77777777" w:rsidR="00FA0273" w:rsidRPr="00FA0273" w:rsidRDefault="00FA0273" w:rsidP="00FA0273">
      <w:pPr>
        <w:bidi/>
        <w:jc w:val="both"/>
        <w:rPr>
          <w:rFonts w:cs="David" w:hint="cs"/>
          <w:rtl/>
        </w:rPr>
      </w:pPr>
      <w:r w:rsidRPr="00FA0273">
        <w:rPr>
          <w:rFonts w:cs="David" w:hint="cs"/>
          <w:u w:val="single"/>
          <w:rtl/>
        </w:rPr>
        <w:t>ארבל אסטרחן:</w:t>
      </w:r>
    </w:p>
    <w:p w14:paraId="412C6854" w14:textId="77777777" w:rsidR="00FA0273" w:rsidRPr="00FA0273" w:rsidRDefault="00FA0273" w:rsidP="00FA0273">
      <w:pPr>
        <w:bidi/>
        <w:jc w:val="both"/>
        <w:rPr>
          <w:rFonts w:cs="David" w:hint="cs"/>
          <w:rtl/>
        </w:rPr>
      </w:pPr>
    </w:p>
    <w:p w14:paraId="5FAB4504" w14:textId="77777777" w:rsidR="00FA0273" w:rsidRPr="00FA0273" w:rsidRDefault="00FA0273" w:rsidP="00FA0273">
      <w:pPr>
        <w:bidi/>
        <w:jc w:val="both"/>
        <w:rPr>
          <w:rFonts w:cs="David" w:hint="cs"/>
          <w:rtl/>
        </w:rPr>
      </w:pPr>
      <w:r w:rsidRPr="00FA0273">
        <w:rPr>
          <w:rFonts w:cs="David" w:hint="cs"/>
          <w:rtl/>
        </w:rPr>
        <w:tab/>
        <w:t>יש פה עניין שהוא לא לגמרי ברור גם בחוק הקיים מ-1999. החוק הנוכחי שמונח בפניכם מגדיר החלטת ממשלה, שהיא "</w:t>
      </w:r>
      <w:r w:rsidRPr="00FA0273">
        <w:rPr>
          <w:rFonts w:cs="David"/>
          <w:rtl/>
        </w:rPr>
        <w:t>החלטה של הממשלה, בדרך של אישור אמנה או הסכם או בדרך אחרת, לרבות התחייבות לעתיד</w:t>
      </w:r>
      <w:r w:rsidRPr="00FA0273">
        <w:rPr>
          <w:rFonts w:cs="David" w:hint="cs"/>
          <w:rtl/>
        </w:rPr>
        <w:t>", והוא אומר ש"</w:t>
      </w:r>
      <w:r w:rsidRPr="00FA0273">
        <w:rPr>
          <w:rFonts w:cs="David"/>
          <w:color w:val="000000"/>
          <w:rtl/>
        </w:rPr>
        <w:t>החלטת ממשלה לפיה המשפט, השיפוט והמינהל של מדינת ישראל לא יחולו עוד על שטח, טעונה אישור של הכנסת</w:t>
      </w:r>
      <w:r w:rsidRPr="00FA0273">
        <w:rPr>
          <w:rFonts w:cs="David" w:hint="cs"/>
          <w:color w:val="000000"/>
          <w:rtl/>
        </w:rPr>
        <w:t xml:space="preserve">", משאל עם וכן הלאה. </w:t>
      </w:r>
      <w:r w:rsidRPr="00FA0273">
        <w:rPr>
          <w:rFonts w:cs="David" w:hint="cs"/>
          <w:rtl/>
        </w:rPr>
        <w:t>אם הממשלה מחליטה להגיש הצעת חוק לכנסת, שעניינה ויתור על שטח, האם זו החלטת ממשלה שמחייבת אישור של הכנסת ומשאל עם? לא. אם זו החלטת ממשלה שעניינה חקיקה- - -</w:t>
      </w:r>
    </w:p>
    <w:p w14:paraId="488396E0" w14:textId="77777777" w:rsidR="00FA0273" w:rsidRPr="00FA0273" w:rsidRDefault="00FA0273" w:rsidP="00FA0273">
      <w:pPr>
        <w:bidi/>
        <w:jc w:val="both"/>
        <w:rPr>
          <w:rFonts w:cs="David" w:hint="cs"/>
          <w:rtl/>
        </w:rPr>
      </w:pPr>
    </w:p>
    <w:p w14:paraId="7B3FE2D8" w14:textId="77777777" w:rsidR="00FA0273" w:rsidRPr="00FA0273" w:rsidRDefault="00FA0273" w:rsidP="00FA0273">
      <w:pPr>
        <w:bidi/>
        <w:jc w:val="both"/>
        <w:rPr>
          <w:rFonts w:cs="David" w:hint="cs"/>
          <w:rtl/>
        </w:rPr>
      </w:pPr>
      <w:r w:rsidRPr="00FA0273">
        <w:rPr>
          <w:rFonts w:cs="David" w:hint="cs"/>
          <w:u w:val="single"/>
          <w:rtl/>
        </w:rPr>
        <w:t>יצחק לוי:</w:t>
      </w:r>
    </w:p>
    <w:p w14:paraId="5CEE5FA5" w14:textId="77777777" w:rsidR="00FA0273" w:rsidRPr="00FA0273" w:rsidRDefault="00FA0273" w:rsidP="00FA0273">
      <w:pPr>
        <w:bidi/>
        <w:jc w:val="both"/>
        <w:rPr>
          <w:rFonts w:cs="David" w:hint="cs"/>
          <w:rtl/>
        </w:rPr>
      </w:pPr>
    </w:p>
    <w:p w14:paraId="3FD81B6D" w14:textId="77777777" w:rsidR="00FA0273" w:rsidRPr="00FA0273" w:rsidRDefault="00FA0273" w:rsidP="00FA0273">
      <w:pPr>
        <w:bidi/>
        <w:jc w:val="both"/>
        <w:rPr>
          <w:rFonts w:cs="David" w:hint="cs"/>
          <w:rtl/>
        </w:rPr>
      </w:pPr>
      <w:r w:rsidRPr="00FA0273">
        <w:rPr>
          <w:rFonts w:cs="David" w:hint="cs"/>
          <w:rtl/>
        </w:rPr>
        <w:tab/>
        <w:t xml:space="preserve"> החלטה שעוברת לביצוע.</w:t>
      </w:r>
    </w:p>
    <w:p w14:paraId="60A1004F" w14:textId="77777777" w:rsidR="00FA0273" w:rsidRPr="00FA0273" w:rsidRDefault="00FA0273" w:rsidP="00FA0273">
      <w:pPr>
        <w:bidi/>
        <w:jc w:val="both"/>
        <w:rPr>
          <w:rFonts w:cs="David" w:hint="cs"/>
          <w:rtl/>
        </w:rPr>
      </w:pPr>
    </w:p>
    <w:p w14:paraId="1B95BD21" w14:textId="77777777" w:rsidR="00FA0273" w:rsidRPr="00FA0273" w:rsidRDefault="00FA0273" w:rsidP="00FA0273">
      <w:pPr>
        <w:bidi/>
        <w:jc w:val="both"/>
        <w:rPr>
          <w:rFonts w:cs="David" w:hint="cs"/>
          <w:rtl/>
        </w:rPr>
      </w:pPr>
      <w:r w:rsidRPr="00FA0273">
        <w:rPr>
          <w:rFonts w:cs="David" w:hint="cs"/>
          <w:u w:val="single"/>
          <w:rtl/>
        </w:rPr>
        <w:t>ארבל אסטרחן:</w:t>
      </w:r>
    </w:p>
    <w:p w14:paraId="5A855A14" w14:textId="77777777" w:rsidR="00FA0273" w:rsidRPr="00FA0273" w:rsidRDefault="00FA0273" w:rsidP="00FA0273">
      <w:pPr>
        <w:bidi/>
        <w:jc w:val="both"/>
        <w:rPr>
          <w:rFonts w:cs="David" w:hint="cs"/>
          <w:rtl/>
        </w:rPr>
      </w:pPr>
    </w:p>
    <w:p w14:paraId="48DD88DB" w14:textId="77777777" w:rsidR="00FA0273" w:rsidRPr="00FA0273" w:rsidRDefault="00FA0273" w:rsidP="00FA0273">
      <w:pPr>
        <w:bidi/>
        <w:jc w:val="both"/>
        <w:rPr>
          <w:rFonts w:cs="David" w:hint="cs"/>
          <w:rtl/>
        </w:rPr>
      </w:pPr>
      <w:r w:rsidRPr="00FA0273">
        <w:rPr>
          <w:rFonts w:cs="David" w:hint="cs"/>
          <w:rtl/>
        </w:rPr>
        <w:tab/>
        <w:t>אם הממשלה מחליטה להגיש הצעת חוק ממשלתית- - -</w:t>
      </w:r>
    </w:p>
    <w:p w14:paraId="75D8205B" w14:textId="77777777" w:rsidR="00FA0273" w:rsidRPr="00FA0273" w:rsidRDefault="00FA0273" w:rsidP="00FA0273">
      <w:pPr>
        <w:bidi/>
        <w:jc w:val="both"/>
        <w:rPr>
          <w:rFonts w:cs="David" w:hint="cs"/>
          <w:rtl/>
        </w:rPr>
      </w:pPr>
    </w:p>
    <w:p w14:paraId="7F5E4B5A" w14:textId="77777777" w:rsidR="00FA0273" w:rsidRPr="00FA0273" w:rsidRDefault="00FA0273" w:rsidP="00FA0273">
      <w:pPr>
        <w:bidi/>
        <w:jc w:val="both"/>
        <w:rPr>
          <w:rFonts w:cs="David" w:hint="cs"/>
          <w:rtl/>
        </w:rPr>
      </w:pPr>
      <w:r w:rsidRPr="00FA0273">
        <w:rPr>
          <w:rFonts w:cs="David" w:hint="cs"/>
          <w:u w:val="single"/>
          <w:rtl/>
        </w:rPr>
        <w:t>יצחק לוי:</w:t>
      </w:r>
    </w:p>
    <w:p w14:paraId="5F7DA51E" w14:textId="77777777" w:rsidR="00FA0273" w:rsidRPr="00FA0273" w:rsidRDefault="00FA0273" w:rsidP="00FA0273">
      <w:pPr>
        <w:bidi/>
        <w:jc w:val="both"/>
        <w:rPr>
          <w:rFonts w:cs="David" w:hint="cs"/>
          <w:rtl/>
        </w:rPr>
      </w:pPr>
    </w:p>
    <w:p w14:paraId="72345F9D" w14:textId="77777777" w:rsidR="00FA0273" w:rsidRPr="00FA0273" w:rsidRDefault="00FA0273" w:rsidP="00FA0273">
      <w:pPr>
        <w:bidi/>
        <w:jc w:val="both"/>
        <w:rPr>
          <w:rFonts w:cs="David" w:hint="cs"/>
          <w:rtl/>
        </w:rPr>
      </w:pPr>
      <w:r w:rsidRPr="00FA0273">
        <w:rPr>
          <w:rFonts w:cs="David" w:hint="cs"/>
          <w:rtl/>
        </w:rPr>
        <w:tab/>
        <w:t xml:space="preserve"> ההצעה עוברת בקריאה שלישית בכנסת?</w:t>
      </w:r>
    </w:p>
    <w:p w14:paraId="5E450391" w14:textId="77777777" w:rsidR="00FA0273" w:rsidRPr="00FA0273" w:rsidRDefault="00FA0273" w:rsidP="00FA0273">
      <w:pPr>
        <w:bidi/>
        <w:jc w:val="both"/>
        <w:rPr>
          <w:rFonts w:cs="David" w:hint="cs"/>
          <w:rtl/>
        </w:rPr>
      </w:pPr>
    </w:p>
    <w:p w14:paraId="18A6C37F" w14:textId="77777777" w:rsidR="00FA0273" w:rsidRPr="00FA0273" w:rsidRDefault="00FA0273" w:rsidP="00FA0273">
      <w:pPr>
        <w:bidi/>
        <w:jc w:val="both"/>
        <w:rPr>
          <w:rFonts w:cs="David" w:hint="cs"/>
          <w:rtl/>
        </w:rPr>
      </w:pPr>
      <w:r w:rsidRPr="00FA0273">
        <w:rPr>
          <w:rFonts w:cs="David" w:hint="cs"/>
          <w:u w:val="single"/>
          <w:rtl/>
        </w:rPr>
        <w:t>ארבל אסטרחן:</w:t>
      </w:r>
    </w:p>
    <w:p w14:paraId="50A68F3D" w14:textId="77777777" w:rsidR="00FA0273" w:rsidRPr="00FA0273" w:rsidRDefault="00FA0273" w:rsidP="00FA0273">
      <w:pPr>
        <w:bidi/>
        <w:jc w:val="both"/>
        <w:rPr>
          <w:rFonts w:cs="David" w:hint="cs"/>
          <w:rtl/>
        </w:rPr>
      </w:pPr>
    </w:p>
    <w:p w14:paraId="20D20887" w14:textId="77777777" w:rsidR="00FA0273" w:rsidRPr="00FA0273" w:rsidRDefault="00FA0273" w:rsidP="00FA0273">
      <w:pPr>
        <w:bidi/>
        <w:jc w:val="both"/>
        <w:rPr>
          <w:rFonts w:cs="David" w:hint="cs"/>
          <w:rtl/>
        </w:rPr>
      </w:pPr>
      <w:r w:rsidRPr="00FA0273">
        <w:rPr>
          <w:rFonts w:cs="David" w:hint="cs"/>
          <w:rtl/>
        </w:rPr>
        <w:tab/>
        <w:t>היא עוד לא עוברת, הממשלה החליטה.</w:t>
      </w:r>
    </w:p>
    <w:p w14:paraId="349DF611" w14:textId="77777777" w:rsidR="00FA0273" w:rsidRPr="00FA0273" w:rsidRDefault="00FA0273" w:rsidP="00FA0273">
      <w:pPr>
        <w:bidi/>
        <w:jc w:val="both"/>
        <w:rPr>
          <w:rFonts w:cs="David" w:hint="cs"/>
          <w:rtl/>
        </w:rPr>
      </w:pPr>
    </w:p>
    <w:p w14:paraId="2AF5A78B" w14:textId="77777777" w:rsidR="00FA0273" w:rsidRPr="00FA0273" w:rsidRDefault="00FA0273" w:rsidP="00FA0273">
      <w:pPr>
        <w:bidi/>
        <w:jc w:val="both"/>
        <w:rPr>
          <w:rFonts w:cs="David" w:hint="cs"/>
          <w:rtl/>
        </w:rPr>
      </w:pPr>
      <w:r w:rsidRPr="00FA0273">
        <w:rPr>
          <w:rFonts w:cs="David" w:hint="cs"/>
          <w:u w:val="single"/>
          <w:rtl/>
        </w:rPr>
        <w:t>יצחק לוי:</w:t>
      </w:r>
    </w:p>
    <w:p w14:paraId="2D295045" w14:textId="77777777" w:rsidR="00FA0273" w:rsidRPr="00FA0273" w:rsidRDefault="00FA0273" w:rsidP="00FA0273">
      <w:pPr>
        <w:bidi/>
        <w:jc w:val="both"/>
        <w:rPr>
          <w:rFonts w:cs="David" w:hint="cs"/>
          <w:rtl/>
        </w:rPr>
      </w:pPr>
    </w:p>
    <w:p w14:paraId="24F93990" w14:textId="77777777" w:rsidR="00FA0273" w:rsidRPr="00FA0273" w:rsidRDefault="00FA0273" w:rsidP="00FA0273">
      <w:pPr>
        <w:bidi/>
        <w:jc w:val="both"/>
        <w:rPr>
          <w:rFonts w:cs="David" w:hint="cs"/>
          <w:rtl/>
        </w:rPr>
      </w:pPr>
      <w:r w:rsidRPr="00FA0273">
        <w:rPr>
          <w:rFonts w:cs="David" w:hint="cs"/>
          <w:rtl/>
        </w:rPr>
        <w:tab/>
        <w:t xml:space="preserve"> היא לא עוברת, זאת הצעה.</w:t>
      </w:r>
    </w:p>
    <w:p w14:paraId="082222A1" w14:textId="77777777" w:rsidR="00FA0273" w:rsidRPr="00FA0273" w:rsidRDefault="00FA0273" w:rsidP="00FA0273">
      <w:pPr>
        <w:bidi/>
        <w:jc w:val="both"/>
        <w:rPr>
          <w:rFonts w:cs="David" w:hint="cs"/>
          <w:rtl/>
        </w:rPr>
      </w:pPr>
    </w:p>
    <w:p w14:paraId="209741BF" w14:textId="77777777" w:rsidR="00FA0273" w:rsidRPr="00FA0273" w:rsidRDefault="00FA0273" w:rsidP="00FA0273">
      <w:pPr>
        <w:bidi/>
        <w:jc w:val="both"/>
        <w:rPr>
          <w:rFonts w:cs="David" w:hint="cs"/>
          <w:rtl/>
        </w:rPr>
      </w:pPr>
      <w:r w:rsidRPr="00FA0273">
        <w:rPr>
          <w:rFonts w:cs="David" w:hint="cs"/>
          <w:u w:val="single"/>
          <w:rtl/>
        </w:rPr>
        <w:t>ארבל אסטרחן:</w:t>
      </w:r>
    </w:p>
    <w:p w14:paraId="65C20C42" w14:textId="77777777" w:rsidR="00FA0273" w:rsidRPr="00FA0273" w:rsidRDefault="00FA0273" w:rsidP="00FA0273">
      <w:pPr>
        <w:bidi/>
        <w:jc w:val="both"/>
        <w:rPr>
          <w:rFonts w:cs="David" w:hint="cs"/>
          <w:rtl/>
        </w:rPr>
      </w:pPr>
    </w:p>
    <w:p w14:paraId="605D31F1" w14:textId="77777777" w:rsidR="00FA0273" w:rsidRPr="00FA0273" w:rsidRDefault="00FA0273" w:rsidP="00FA0273">
      <w:pPr>
        <w:bidi/>
        <w:jc w:val="both"/>
        <w:rPr>
          <w:rFonts w:cs="David" w:hint="cs"/>
          <w:rtl/>
        </w:rPr>
      </w:pPr>
      <w:r w:rsidRPr="00FA0273">
        <w:rPr>
          <w:rFonts w:cs="David" w:hint="cs"/>
          <w:rtl/>
        </w:rPr>
        <w:tab/>
        <w:t>זאת לא החלטת ממשלה?</w:t>
      </w:r>
    </w:p>
    <w:p w14:paraId="7251CEF4" w14:textId="77777777" w:rsidR="00FA0273" w:rsidRPr="00FA0273" w:rsidRDefault="00FA0273" w:rsidP="00FA0273">
      <w:pPr>
        <w:bidi/>
        <w:jc w:val="both"/>
        <w:rPr>
          <w:rFonts w:cs="David" w:hint="cs"/>
          <w:rtl/>
        </w:rPr>
      </w:pPr>
    </w:p>
    <w:p w14:paraId="477D4FC4" w14:textId="77777777" w:rsidR="00FA0273" w:rsidRPr="00FA0273" w:rsidRDefault="00FA0273" w:rsidP="00FA0273">
      <w:pPr>
        <w:bidi/>
        <w:jc w:val="both"/>
        <w:rPr>
          <w:rFonts w:cs="David" w:hint="cs"/>
          <w:rtl/>
        </w:rPr>
      </w:pPr>
      <w:r w:rsidRPr="00FA0273">
        <w:rPr>
          <w:rFonts w:cs="David" w:hint="cs"/>
          <w:u w:val="single"/>
          <w:rtl/>
        </w:rPr>
        <w:t>יצחק לוי:</w:t>
      </w:r>
    </w:p>
    <w:p w14:paraId="2D69E60D" w14:textId="77777777" w:rsidR="00FA0273" w:rsidRPr="00FA0273" w:rsidRDefault="00FA0273" w:rsidP="00FA0273">
      <w:pPr>
        <w:bidi/>
        <w:jc w:val="both"/>
        <w:rPr>
          <w:rFonts w:cs="David" w:hint="cs"/>
          <w:rtl/>
        </w:rPr>
      </w:pPr>
    </w:p>
    <w:p w14:paraId="52AB3E03" w14:textId="77777777" w:rsidR="00FA0273" w:rsidRPr="00FA0273" w:rsidRDefault="00FA0273" w:rsidP="00FA0273">
      <w:pPr>
        <w:bidi/>
        <w:jc w:val="both"/>
        <w:rPr>
          <w:rFonts w:cs="David" w:hint="cs"/>
          <w:rtl/>
        </w:rPr>
      </w:pPr>
      <w:r w:rsidRPr="00FA0273">
        <w:rPr>
          <w:rFonts w:cs="David" w:hint="cs"/>
          <w:rtl/>
        </w:rPr>
        <w:tab/>
        <w:t xml:space="preserve"> הצעה, זאת החלטת ממשלה?</w:t>
      </w:r>
    </w:p>
    <w:p w14:paraId="0E76E943" w14:textId="77777777" w:rsidR="00FA0273" w:rsidRPr="00FA0273" w:rsidRDefault="00FA0273" w:rsidP="00FA0273">
      <w:pPr>
        <w:bidi/>
        <w:jc w:val="both"/>
        <w:rPr>
          <w:rFonts w:cs="David" w:hint="cs"/>
          <w:rtl/>
        </w:rPr>
      </w:pPr>
    </w:p>
    <w:p w14:paraId="02DF5F99" w14:textId="77777777" w:rsidR="00FA0273" w:rsidRPr="00FA0273" w:rsidRDefault="00FA0273" w:rsidP="00FA0273">
      <w:pPr>
        <w:bidi/>
        <w:jc w:val="both"/>
        <w:rPr>
          <w:rFonts w:cs="David" w:hint="cs"/>
          <w:rtl/>
        </w:rPr>
      </w:pPr>
      <w:r w:rsidRPr="00FA0273">
        <w:rPr>
          <w:rFonts w:cs="David" w:hint="cs"/>
          <w:u w:val="single"/>
          <w:rtl/>
        </w:rPr>
        <w:t>ארבל אסטרחן:</w:t>
      </w:r>
    </w:p>
    <w:p w14:paraId="4E632328" w14:textId="77777777" w:rsidR="00FA0273" w:rsidRPr="00FA0273" w:rsidRDefault="00FA0273" w:rsidP="00FA0273">
      <w:pPr>
        <w:bidi/>
        <w:jc w:val="both"/>
        <w:rPr>
          <w:rFonts w:cs="David" w:hint="cs"/>
          <w:rtl/>
        </w:rPr>
      </w:pPr>
    </w:p>
    <w:p w14:paraId="4C48A6AD" w14:textId="77777777" w:rsidR="00FA0273" w:rsidRPr="00FA0273" w:rsidRDefault="00FA0273" w:rsidP="00FA0273">
      <w:pPr>
        <w:bidi/>
        <w:jc w:val="both"/>
        <w:rPr>
          <w:rFonts w:cs="David" w:hint="cs"/>
          <w:rtl/>
        </w:rPr>
      </w:pPr>
      <w:r w:rsidRPr="00FA0273">
        <w:rPr>
          <w:rFonts w:cs="David" w:hint="cs"/>
          <w:rtl/>
        </w:rPr>
        <w:tab/>
        <w:t>לא, הממשלה החליטה.</w:t>
      </w:r>
    </w:p>
    <w:p w14:paraId="1A2F0FF8" w14:textId="77777777" w:rsidR="00FA0273" w:rsidRPr="00FA0273" w:rsidRDefault="00FA0273" w:rsidP="00FA0273">
      <w:pPr>
        <w:bidi/>
        <w:jc w:val="both"/>
        <w:rPr>
          <w:rFonts w:cs="David" w:hint="cs"/>
          <w:rtl/>
        </w:rPr>
      </w:pPr>
    </w:p>
    <w:p w14:paraId="1A845DC2" w14:textId="77777777" w:rsidR="00FA0273" w:rsidRDefault="00FA0273" w:rsidP="00FA0273">
      <w:pPr>
        <w:bidi/>
        <w:jc w:val="both"/>
        <w:rPr>
          <w:rFonts w:cs="David" w:hint="cs"/>
          <w:u w:val="single"/>
          <w:rtl/>
        </w:rPr>
      </w:pPr>
    </w:p>
    <w:p w14:paraId="630DABF3" w14:textId="77777777" w:rsidR="00FA0273" w:rsidRDefault="00FA0273" w:rsidP="00FA0273">
      <w:pPr>
        <w:bidi/>
        <w:jc w:val="both"/>
        <w:rPr>
          <w:rFonts w:cs="David" w:hint="cs"/>
          <w:u w:val="single"/>
          <w:rtl/>
        </w:rPr>
      </w:pPr>
    </w:p>
    <w:p w14:paraId="1E8A6644" w14:textId="77777777" w:rsidR="00FA0273" w:rsidRDefault="00FA0273" w:rsidP="00FA0273">
      <w:pPr>
        <w:bidi/>
        <w:jc w:val="both"/>
        <w:rPr>
          <w:rFonts w:cs="David" w:hint="cs"/>
          <w:u w:val="single"/>
          <w:rtl/>
        </w:rPr>
      </w:pPr>
    </w:p>
    <w:p w14:paraId="3E820224" w14:textId="77777777" w:rsidR="00FA0273" w:rsidRPr="00FA0273" w:rsidRDefault="00FA0273" w:rsidP="00FA0273">
      <w:pPr>
        <w:bidi/>
        <w:jc w:val="both"/>
        <w:rPr>
          <w:rFonts w:cs="David" w:hint="cs"/>
          <w:rtl/>
        </w:rPr>
      </w:pPr>
      <w:r w:rsidRPr="00FA0273">
        <w:rPr>
          <w:rFonts w:cs="David" w:hint="cs"/>
          <w:u w:val="single"/>
          <w:rtl/>
        </w:rPr>
        <w:t>יצחק לוי:</w:t>
      </w:r>
    </w:p>
    <w:p w14:paraId="1C98E4D7" w14:textId="77777777" w:rsidR="00FA0273" w:rsidRPr="00FA0273" w:rsidRDefault="00FA0273" w:rsidP="00FA0273">
      <w:pPr>
        <w:bidi/>
        <w:jc w:val="both"/>
        <w:rPr>
          <w:rFonts w:cs="David" w:hint="cs"/>
          <w:rtl/>
        </w:rPr>
      </w:pPr>
    </w:p>
    <w:p w14:paraId="308FC3B4" w14:textId="77777777" w:rsidR="00FA0273" w:rsidRPr="00FA0273" w:rsidRDefault="00FA0273" w:rsidP="00FA0273">
      <w:pPr>
        <w:bidi/>
        <w:jc w:val="both"/>
        <w:rPr>
          <w:rFonts w:cs="David" w:hint="cs"/>
          <w:rtl/>
        </w:rPr>
      </w:pPr>
      <w:r w:rsidRPr="00FA0273">
        <w:rPr>
          <w:rFonts w:cs="David" w:hint="cs"/>
          <w:rtl/>
        </w:rPr>
        <w:tab/>
        <w:t>הכנסת יכולה לאשר הצעה בקריאה הראשונה. האם זה נקרא החלטה?</w:t>
      </w:r>
    </w:p>
    <w:p w14:paraId="1653A1B1" w14:textId="77777777" w:rsidR="00FA0273" w:rsidRPr="00FA0273" w:rsidRDefault="00FA0273" w:rsidP="00FA0273">
      <w:pPr>
        <w:bidi/>
        <w:jc w:val="both"/>
        <w:rPr>
          <w:rFonts w:cs="David" w:hint="cs"/>
          <w:rtl/>
        </w:rPr>
      </w:pPr>
    </w:p>
    <w:p w14:paraId="216EB9DA" w14:textId="77777777" w:rsidR="00FA0273" w:rsidRPr="00FA0273" w:rsidRDefault="00FA0273" w:rsidP="00FA0273">
      <w:pPr>
        <w:bidi/>
        <w:jc w:val="both"/>
        <w:rPr>
          <w:rFonts w:cs="David" w:hint="cs"/>
          <w:rtl/>
        </w:rPr>
      </w:pPr>
      <w:r w:rsidRPr="00FA0273">
        <w:rPr>
          <w:rFonts w:cs="David" w:hint="cs"/>
          <w:u w:val="single"/>
          <w:rtl/>
        </w:rPr>
        <w:t>ארבל אסטרחן:</w:t>
      </w:r>
    </w:p>
    <w:p w14:paraId="2FDC9CAA" w14:textId="77777777" w:rsidR="00FA0273" w:rsidRPr="00FA0273" w:rsidRDefault="00FA0273" w:rsidP="00FA0273">
      <w:pPr>
        <w:bidi/>
        <w:jc w:val="both"/>
        <w:rPr>
          <w:rFonts w:cs="David" w:hint="cs"/>
          <w:rtl/>
        </w:rPr>
      </w:pPr>
    </w:p>
    <w:p w14:paraId="3D72EFA3" w14:textId="77777777" w:rsidR="00FA0273" w:rsidRPr="00FA0273" w:rsidRDefault="00FA0273" w:rsidP="00FA0273">
      <w:pPr>
        <w:bidi/>
        <w:jc w:val="both"/>
        <w:rPr>
          <w:rFonts w:cs="David" w:hint="cs"/>
          <w:rtl/>
        </w:rPr>
      </w:pPr>
      <w:r w:rsidRPr="00FA0273">
        <w:rPr>
          <w:rFonts w:cs="David" w:hint="cs"/>
          <w:rtl/>
        </w:rPr>
        <w:tab/>
        <w:t>הממשלה החליטה.</w:t>
      </w:r>
    </w:p>
    <w:p w14:paraId="7D601DCC" w14:textId="77777777" w:rsidR="00FA0273" w:rsidRPr="00FA0273" w:rsidRDefault="00FA0273" w:rsidP="00FA0273">
      <w:pPr>
        <w:bidi/>
        <w:jc w:val="both"/>
        <w:rPr>
          <w:rFonts w:cs="David" w:hint="cs"/>
          <w:rtl/>
        </w:rPr>
      </w:pPr>
    </w:p>
    <w:p w14:paraId="6B64164A" w14:textId="77777777" w:rsidR="00FA0273" w:rsidRPr="00FA0273" w:rsidRDefault="00FA0273" w:rsidP="00FA0273">
      <w:pPr>
        <w:bidi/>
        <w:jc w:val="both"/>
        <w:rPr>
          <w:rFonts w:cs="David" w:hint="cs"/>
          <w:rtl/>
        </w:rPr>
      </w:pPr>
      <w:r w:rsidRPr="00FA0273">
        <w:rPr>
          <w:rFonts w:cs="David" w:hint="cs"/>
          <w:u w:val="single"/>
          <w:rtl/>
        </w:rPr>
        <w:t>יצחק לוי:</w:t>
      </w:r>
    </w:p>
    <w:p w14:paraId="79B80665" w14:textId="77777777" w:rsidR="00FA0273" w:rsidRPr="00FA0273" w:rsidRDefault="00FA0273" w:rsidP="00FA0273">
      <w:pPr>
        <w:bidi/>
        <w:jc w:val="both"/>
        <w:rPr>
          <w:rFonts w:cs="David" w:hint="cs"/>
          <w:rtl/>
        </w:rPr>
      </w:pPr>
    </w:p>
    <w:p w14:paraId="23DA5817" w14:textId="77777777" w:rsidR="00FA0273" w:rsidRPr="00FA0273" w:rsidRDefault="00FA0273" w:rsidP="00FA0273">
      <w:pPr>
        <w:bidi/>
        <w:jc w:val="both"/>
        <w:rPr>
          <w:rFonts w:cs="David" w:hint="cs"/>
          <w:rtl/>
        </w:rPr>
      </w:pPr>
      <w:r w:rsidRPr="00FA0273">
        <w:rPr>
          <w:rFonts w:cs="David" w:hint="cs"/>
          <w:rtl/>
        </w:rPr>
        <w:tab/>
        <w:t xml:space="preserve"> את צריכה אישור הכנסת. אם הכנסת מחליטה לקבל החלטת ממשלה בקריאה הראשונה, האם זה נקרא אישור הכנסת?</w:t>
      </w:r>
    </w:p>
    <w:p w14:paraId="0A722687" w14:textId="77777777" w:rsidR="00FA0273" w:rsidRDefault="00FA0273" w:rsidP="00FA0273">
      <w:pPr>
        <w:bidi/>
        <w:jc w:val="both"/>
        <w:rPr>
          <w:rFonts w:cs="David" w:hint="cs"/>
          <w:u w:val="single"/>
          <w:rtl/>
        </w:rPr>
      </w:pPr>
    </w:p>
    <w:p w14:paraId="583CB70C" w14:textId="77777777" w:rsidR="00FA0273" w:rsidRPr="00FA0273" w:rsidRDefault="00FA0273" w:rsidP="00FA0273">
      <w:pPr>
        <w:bidi/>
        <w:jc w:val="both"/>
        <w:rPr>
          <w:rFonts w:cs="David" w:hint="cs"/>
          <w:rtl/>
        </w:rPr>
      </w:pPr>
      <w:r w:rsidRPr="00FA0273">
        <w:rPr>
          <w:rFonts w:cs="David" w:hint="cs"/>
          <w:u w:val="single"/>
          <w:rtl/>
        </w:rPr>
        <w:t>ארבל אסטרחן:</w:t>
      </w:r>
    </w:p>
    <w:p w14:paraId="2C47356E" w14:textId="77777777" w:rsidR="00FA0273" w:rsidRPr="00FA0273" w:rsidRDefault="00FA0273" w:rsidP="00FA0273">
      <w:pPr>
        <w:bidi/>
        <w:jc w:val="both"/>
        <w:rPr>
          <w:rFonts w:cs="David" w:hint="cs"/>
          <w:rtl/>
        </w:rPr>
      </w:pPr>
    </w:p>
    <w:p w14:paraId="42D99048" w14:textId="77777777" w:rsidR="00FA0273" w:rsidRPr="00FA0273" w:rsidRDefault="00FA0273" w:rsidP="00FA0273">
      <w:pPr>
        <w:bidi/>
        <w:jc w:val="both"/>
        <w:rPr>
          <w:rFonts w:cs="David" w:hint="cs"/>
          <w:rtl/>
        </w:rPr>
      </w:pPr>
      <w:r w:rsidRPr="00FA0273">
        <w:rPr>
          <w:rFonts w:cs="David" w:hint="cs"/>
          <w:rtl/>
        </w:rPr>
        <w:tab/>
        <w:t>זאת אומרת, יכולה ממשלה את ההחלטה שלה לסיים, להביא עניין לחקיקה, ורק אחרי שהכנסת מקבלת חוק בקריאה השלישית- - -</w:t>
      </w:r>
    </w:p>
    <w:p w14:paraId="2F80F366" w14:textId="77777777" w:rsidR="00FA0273" w:rsidRPr="00FA0273" w:rsidRDefault="00FA0273" w:rsidP="00FA0273">
      <w:pPr>
        <w:bidi/>
        <w:jc w:val="both"/>
        <w:rPr>
          <w:rFonts w:cs="David" w:hint="cs"/>
          <w:rtl/>
        </w:rPr>
      </w:pPr>
    </w:p>
    <w:p w14:paraId="01065059" w14:textId="77777777" w:rsidR="00FA0273" w:rsidRPr="00FA0273" w:rsidRDefault="00FA0273" w:rsidP="00FA0273">
      <w:pPr>
        <w:bidi/>
        <w:jc w:val="both"/>
        <w:rPr>
          <w:rFonts w:cs="David" w:hint="cs"/>
          <w:rtl/>
        </w:rPr>
      </w:pPr>
      <w:r w:rsidRPr="00FA0273">
        <w:rPr>
          <w:rFonts w:cs="David" w:hint="cs"/>
          <w:u w:val="single"/>
          <w:rtl/>
        </w:rPr>
        <w:t>יצחק לוי:</w:t>
      </w:r>
    </w:p>
    <w:p w14:paraId="6A4513F6" w14:textId="77777777" w:rsidR="00FA0273" w:rsidRPr="00FA0273" w:rsidRDefault="00FA0273" w:rsidP="00FA0273">
      <w:pPr>
        <w:bidi/>
        <w:jc w:val="both"/>
        <w:rPr>
          <w:rFonts w:cs="David" w:hint="cs"/>
          <w:rtl/>
        </w:rPr>
      </w:pPr>
    </w:p>
    <w:p w14:paraId="771BB5F5" w14:textId="77777777" w:rsidR="00FA0273" w:rsidRPr="00FA0273" w:rsidRDefault="00FA0273" w:rsidP="00FA0273">
      <w:pPr>
        <w:bidi/>
        <w:jc w:val="both"/>
        <w:rPr>
          <w:rFonts w:cs="David" w:hint="cs"/>
          <w:rtl/>
        </w:rPr>
      </w:pPr>
      <w:r w:rsidRPr="00FA0273">
        <w:rPr>
          <w:rFonts w:cs="David" w:hint="cs"/>
          <w:rtl/>
        </w:rPr>
        <w:tab/>
        <w:t xml:space="preserve"> כמובן.</w:t>
      </w:r>
    </w:p>
    <w:p w14:paraId="7D206B64" w14:textId="77777777" w:rsidR="00FA0273" w:rsidRPr="00FA0273" w:rsidRDefault="00FA0273" w:rsidP="00FA0273">
      <w:pPr>
        <w:bidi/>
        <w:jc w:val="both"/>
        <w:rPr>
          <w:rFonts w:cs="David" w:hint="cs"/>
          <w:rtl/>
        </w:rPr>
      </w:pPr>
    </w:p>
    <w:p w14:paraId="5FC4D10A" w14:textId="77777777" w:rsidR="00FA0273" w:rsidRPr="00FA0273" w:rsidRDefault="00FA0273" w:rsidP="00FA0273">
      <w:pPr>
        <w:bidi/>
        <w:jc w:val="both"/>
        <w:rPr>
          <w:rFonts w:cs="David" w:hint="cs"/>
          <w:rtl/>
        </w:rPr>
      </w:pPr>
      <w:r w:rsidRPr="00FA0273">
        <w:rPr>
          <w:rFonts w:cs="David" w:hint="cs"/>
          <w:u w:val="single"/>
          <w:rtl/>
        </w:rPr>
        <w:t>ארבל אסטרחן:</w:t>
      </w:r>
    </w:p>
    <w:p w14:paraId="1C945443" w14:textId="77777777" w:rsidR="00FA0273" w:rsidRPr="00FA0273" w:rsidRDefault="00FA0273" w:rsidP="00FA0273">
      <w:pPr>
        <w:bidi/>
        <w:jc w:val="both"/>
        <w:rPr>
          <w:rFonts w:cs="David" w:hint="cs"/>
          <w:rtl/>
        </w:rPr>
      </w:pPr>
    </w:p>
    <w:p w14:paraId="017149D6" w14:textId="77777777" w:rsidR="00FA0273" w:rsidRPr="00FA0273" w:rsidRDefault="00FA0273" w:rsidP="00FA0273">
      <w:pPr>
        <w:bidi/>
        <w:jc w:val="both"/>
        <w:rPr>
          <w:rFonts w:cs="David" w:hint="cs"/>
          <w:rtl/>
        </w:rPr>
      </w:pPr>
      <w:r w:rsidRPr="00FA0273">
        <w:rPr>
          <w:rFonts w:cs="David" w:hint="cs"/>
          <w:rtl/>
        </w:rPr>
        <w:tab/>
        <w:t>האם החוק הזה הוא אישור הכנסת, שמחייב את הרוב הדרוש?</w:t>
      </w:r>
    </w:p>
    <w:p w14:paraId="722A52C2" w14:textId="77777777" w:rsidR="00FA0273" w:rsidRPr="00FA0273" w:rsidRDefault="00FA0273" w:rsidP="00FA0273">
      <w:pPr>
        <w:bidi/>
        <w:jc w:val="both"/>
        <w:rPr>
          <w:rFonts w:cs="David" w:hint="cs"/>
          <w:rtl/>
        </w:rPr>
      </w:pPr>
    </w:p>
    <w:p w14:paraId="5CB5C946" w14:textId="77777777" w:rsidR="00FA0273" w:rsidRPr="00FA0273" w:rsidRDefault="00FA0273" w:rsidP="00FA0273">
      <w:pPr>
        <w:bidi/>
        <w:jc w:val="both"/>
        <w:rPr>
          <w:rFonts w:cs="David" w:hint="cs"/>
          <w:rtl/>
        </w:rPr>
      </w:pPr>
      <w:r w:rsidRPr="00FA0273">
        <w:rPr>
          <w:rFonts w:cs="David" w:hint="cs"/>
          <w:u w:val="single"/>
          <w:rtl/>
        </w:rPr>
        <w:t>יצחק לוי:</w:t>
      </w:r>
    </w:p>
    <w:p w14:paraId="44F75DEB" w14:textId="77777777" w:rsidR="00FA0273" w:rsidRPr="00FA0273" w:rsidRDefault="00FA0273" w:rsidP="00FA0273">
      <w:pPr>
        <w:bidi/>
        <w:jc w:val="both"/>
        <w:rPr>
          <w:rFonts w:cs="David" w:hint="cs"/>
          <w:rtl/>
        </w:rPr>
      </w:pPr>
    </w:p>
    <w:p w14:paraId="60DAD1E4" w14:textId="77777777" w:rsidR="00FA0273" w:rsidRPr="00FA0273" w:rsidRDefault="00FA0273" w:rsidP="00FA0273">
      <w:pPr>
        <w:bidi/>
        <w:jc w:val="both"/>
        <w:rPr>
          <w:rFonts w:cs="David" w:hint="cs"/>
          <w:rtl/>
        </w:rPr>
      </w:pPr>
      <w:r w:rsidRPr="00FA0273">
        <w:rPr>
          <w:rFonts w:cs="David" w:hint="cs"/>
          <w:rtl/>
        </w:rPr>
        <w:tab/>
        <w:t xml:space="preserve"> תלוי מה כתוב בחוק.</w:t>
      </w:r>
    </w:p>
    <w:p w14:paraId="45B309A5" w14:textId="77777777" w:rsidR="00FA0273" w:rsidRPr="00FA0273" w:rsidRDefault="00FA0273" w:rsidP="00FA0273">
      <w:pPr>
        <w:bidi/>
        <w:jc w:val="both"/>
        <w:rPr>
          <w:rFonts w:cs="David" w:hint="cs"/>
          <w:rtl/>
        </w:rPr>
      </w:pPr>
    </w:p>
    <w:p w14:paraId="0085D56A" w14:textId="77777777" w:rsidR="00FA0273" w:rsidRPr="00FA0273" w:rsidRDefault="00FA0273" w:rsidP="00FA0273">
      <w:pPr>
        <w:bidi/>
        <w:jc w:val="both"/>
        <w:rPr>
          <w:rFonts w:cs="David" w:hint="cs"/>
          <w:rtl/>
        </w:rPr>
      </w:pPr>
      <w:r w:rsidRPr="00FA0273">
        <w:rPr>
          <w:rFonts w:cs="David" w:hint="cs"/>
          <w:u w:val="single"/>
          <w:rtl/>
        </w:rPr>
        <w:t>מנחם בן-ששון:</w:t>
      </w:r>
    </w:p>
    <w:p w14:paraId="2958E826" w14:textId="77777777" w:rsidR="00FA0273" w:rsidRPr="00FA0273" w:rsidRDefault="00FA0273" w:rsidP="00FA0273">
      <w:pPr>
        <w:bidi/>
        <w:jc w:val="both"/>
        <w:rPr>
          <w:rFonts w:cs="David" w:hint="cs"/>
          <w:rtl/>
        </w:rPr>
      </w:pPr>
    </w:p>
    <w:p w14:paraId="52CECCD3" w14:textId="77777777" w:rsidR="00FA0273" w:rsidRPr="00FA0273" w:rsidRDefault="00FA0273" w:rsidP="00FA0273">
      <w:pPr>
        <w:bidi/>
        <w:jc w:val="both"/>
        <w:rPr>
          <w:rFonts w:cs="David" w:hint="cs"/>
          <w:rtl/>
        </w:rPr>
      </w:pPr>
      <w:r w:rsidRPr="00FA0273">
        <w:rPr>
          <w:rFonts w:cs="David" w:hint="cs"/>
          <w:rtl/>
        </w:rPr>
        <w:tab/>
        <w:t xml:space="preserve"> היא אומרת שיש פה משהו אפור בדרך.</w:t>
      </w:r>
    </w:p>
    <w:p w14:paraId="6294A9E2" w14:textId="77777777" w:rsidR="00FA0273" w:rsidRPr="00FA0273" w:rsidRDefault="00FA0273" w:rsidP="00FA0273">
      <w:pPr>
        <w:bidi/>
        <w:jc w:val="both"/>
        <w:rPr>
          <w:rFonts w:cs="David" w:hint="cs"/>
          <w:rtl/>
        </w:rPr>
      </w:pPr>
    </w:p>
    <w:p w14:paraId="7C46228F" w14:textId="77777777" w:rsidR="00FA0273" w:rsidRPr="00FA0273" w:rsidRDefault="00FA0273" w:rsidP="00FA0273">
      <w:pPr>
        <w:bidi/>
        <w:jc w:val="both"/>
        <w:rPr>
          <w:rFonts w:cs="David" w:hint="cs"/>
          <w:rtl/>
        </w:rPr>
      </w:pPr>
      <w:r w:rsidRPr="00FA0273">
        <w:rPr>
          <w:rFonts w:cs="David" w:hint="cs"/>
          <w:u w:val="single"/>
          <w:rtl/>
        </w:rPr>
        <w:t>יצחק לוי:</w:t>
      </w:r>
    </w:p>
    <w:p w14:paraId="29A8B186" w14:textId="77777777" w:rsidR="00FA0273" w:rsidRPr="00FA0273" w:rsidRDefault="00FA0273" w:rsidP="00FA0273">
      <w:pPr>
        <w:bidi/>
        <w:jc w:val="both"/>
        <w:rPr>
          <w:rFonts w:cs="David" w:hint="cs"/>
          <w:rtl/>
        </w:rPr>
      </w:pPr>
    </w:p>
    <w:p w14:paraId="47AF38F9" w14:textId="77777777" w:rsidR="00FA0273" w:rsidRPr="00FA0273" w:rsidRDefault="00FA0273" w:rsidP="00FA0273">
      <w:pPr>
        <w:bidi/>
        <w:jc w:val="both"/>
        <w:rPr>
          <w:rFonts w:cs="David" w:hint="cs"/>
          <w:rtl/>
        </w:rPr>
      </w:pPr>
      <w:r w:rsidRPr="00FA0273">
        <w:rPr>
          <w:rFonts w:cs="David" w:hint="cs"/>
          <w:rtl/>
        </w:rPr>
        <w:tab/>
        <w:t xml:space="preserve"> כל החלטה שיש בה שינוי בשיפוט ומינהל, החלטה שהיא החלטה סופית של הכנסת, אם זה בדרך של חקיקה, אם זה בדרך של אישור הכנסת- - -</w:t>
      </w:r>
    </w:p>
    <w:p w14:paraId="28297363" w14:textId="77777777" w:rsidR="00FA0273" w:rsidRPr="00FA0273" w:rsidRDefault="00FA0273" w:rsidP="00FA0273">
      <w:pPr>
        <w:bidi/>
        <w:jc w:val="both"/>
        <w:rPr>
          <w:rFonts w:cs="David" w:hint="cs"/>
          <w:rtl/>
        </w:rPr>
      </w:pPr>
    </w:p>
    <w:p w14:paraId="593C6904" w14:textId="77777777" w:rsidR="00FA0273" w:rsidRPr="00FA0273" w:rsidRDefault="00FA0273" w:rsidP="00FA0273">
      <w:pPr>
        <w:bidi/>
        <w:jc w:val="both"/>
        <w:rPr>
          <w:rFonts w:cs="David" w:hint="cs"/>
          <w:rtl/>
        </w:rPr>
      </w:pPr>
      <w:r w:rsidRPr="00FA0273">
        <w:rPr>
          <w:rFonts w:cs="David" w:hint="cs"/>
          <w:u w:val="single"/>
          <w:rtl/>
        </w:rPr>
        <w:t>היו"ר דוד טל:</w:t>
      </w:r>
    </w:p>
    <w:p w14:paraId="7D95A64D" w14:textId="77777777" w:rsidR="00FA0273" w:rsidRPr="00FA0273" w:rsidRDefault="00FA0273" w:rsidP="00FA0273">
      <w:pPr>
        <w:bidi/>
        <w:jc w:val="both"/>
        <w:rPr>
          <w:rFonts w:cs="David" w:hint="cs"/>
          <w:rtl/>
        </w:rPr>
      </w:pPr>
    </w:p>
    <w:p w14:paraId="7119CEBB" w14:textId="77777777" w:rsidR="00FA0273" w:rsidRPr="00FA0273" w:rsidRDefault="00FA0273" w:rsidP="00FA0273">
      <w:pPr>
        <w:bidi/>
        <w:jc w:val="both"/>
        <w:rPr>
          <w:rFonts w:cs="David" w:hint="cs"/>
          <w:rtl/>
        </w:rPr>
      </w:pPr>
      <w:r w:rsidRPr="00FA0273">
        <w:rPr>
          <w:rFonts w:cs="David" w:hint="cs"/>
          <w:rtl/>
        </w:rPr>
        <w:tab/>
        <w:t>אז אוטומטית יצטרך להיות משאל עם?</w:t>
      </w:r>
    </w:p>
    <w:p w14:paraId="061CD865" w14:textId="77777777" w:rsidR="00FA0273" w:rsidRPr="00FA0273" w:rsidRDefault="00FA0273" w:rsidP="00FA0273">
      <w:pPr>
        <w:bidi/>
        <w:jc w:val="both"/>
        <w:rPr>
          <w:rFonts w:cs="David" w:hint="cs"/>
          <w:rtl/>
        </w:rPr>
      </w:pPr>
    </w:p>
    <w:p w14:paraId="1BA642EE" w14:textId="77777777" w:rsidR="00FA0273" w:rsidRPr="00FA0273" w:rsidRDefault="00FA0273" w:rsidP="00FA0273">
      <w:pPr>
        <w:bidi/>
        <w:jc w:val="both"/>
        <w:rPr>
          <w:rFonts w:cs="David" w:hint="cs"/>
          <w:rtl/>
        </w:rPr>
      </w:pPr>
      <w:r w:rsidRPr="00FA0273">
        <w:rPr>
          <w:rFonts w:cs="David" w:hint="cs"/>
          <w:u w:val="single"/>
          <w:rtl/>
        </w:rPr>
        <w:t>יצחק לוי:</w:t>
      </w:r>
    </w:p>
    <w:p w14:paraId="54626CB1" w14:textId="77777777" w:rsidR="00FA0273" w:rsidRPr="00FA0273" w:rsidRDefault="00FA0273" w:rsidP="00FA0273">
      <w:pPr>
        <w:bidi/>
        <w:jc w:val="both"/>
        <w:rPr>
          <w:rFonts w:cs="David" w:hint="cs"/>
          <w:rtl/>
        </w:rPr>
      </w:pPr>
    </w:p>
    <w:p w14:paraId="5EF0A009" w14:textId="77777777" w:rsidR="00FA0273" w:rsidRPr="00FA0273" w:rsidRDefault="00FA0273" w:rsidP="00FA0273">
      <w:pPr>
        <w:bidi/>
        <w:jc w:val="both"/>
        <w:rPr>
          <w:rFonts w:cs="David" w:hint="cs"/>
          <w:rtl/>
        </w:rPr>
      </w:pPr>
      <w:r w:rsidRPr="00FA0273">
        <w:rPr>
          <w:rFonts w:cs="David" w:hint="cs"/>
          <w:rtl/>
        </w:rPr>
        <w:tab/>
        <w:t xml:space="preserve"> לא אוטומטית, אם יש החלטה סופית.</w:t>
      </w:r>
    </w:p>
    <w:p w14:paraId="50385C06" w14:textId="77777777" w:rsidR="00FA0273" w:rsidRPr="00FA0273" w:rsidRDefault="00FA0273" w:rsidP="00FA0273">
      <w:pPr>
        <w:bidi/>
        <w:jc w:val="both"/>
        <w:rPr>
          <w:rFonts w:cs="David" w:hint="cs"/>
          <w:rtl/>
        </w:rPr>
      </w:pPr>
    </w:p>
    <w:p w14:paraId="1D2F3B75" w14:textId="77777777" w:rsidR="00FA0273" w:rsidRPr="00FA0273" w:rsidRDefault="00FA0273" w:rsidP="00FA0273">
      <w:pPr>
        <w:bidi/>
        <w:jc w:val="both"/>
        <w:rPr>
          <w:rFonts w:cs="David" w:hint="cs"/>
          <w:rtl/>
        </w:rPr>
      </w:pPr>
      <w:r w:rsidRPr="00FA0273">
        <w:rPr>
          <w:rFonts w:cs="David" w:hint="cs"/>
          <w:u w:val="single"/>
          <w:rtl/>
        </w:rPr>
        <w:t>היו"ר דוד טל:</w:t>
      </w:r>
    </w:p>
    <w:p w14:paraId="3808B2D9" w14:textId="77777777" w:rsidR="00FA0273" w:rsidRPr="00FA0273" w:rsidRDefault="00FA0273" w:rsidP="00FA0273">
      <w:pPr>
        <w:bidi/>
        <w:jc w:val="both"/>
        <w:rPr>
          <w:rFonts w:cs="David" w:hint="cs"/>
          <w:rtl/>
        </w:rPr>
      </w:pPr>
    </w:p>
    <w:p w14:paraId="40C20347" w14:textId="77777777" w:rsidR="00FA0273" w:rsidRPr="00FA0273" w:rsidRDefault="00FA0273" w:rsidP="00FA0273">
      <w:pPr>
        <w:bidi/>
        <w:jc w:val="both"/>
        <w:rPr>
          <w:rFonts w:cs="David" w:hint="cs"/>
          <w:rtl/>
        </w:rPr>
      </w:pPr>
      <w:r w:rsidRPr="00FA0273">
        <w:rPr>
          <w:rFonts w:cs="David" w:hint="cs"/>
          <w:rtl/>
        </w:rPr>
        <w:tab/>
        <w:t>הכנסת אישרה בקריאה השלישית.</w:t>
      </w:r>
    </w:p>
    <w:p w14:paraId="6E048977" w14:textId="77777777" w:rsidR="00FA0273" w:rsidRPr="00FA0273" w:rsidRDefault="00FA0273" w:rsidP="00FA0273">
      <w:pPr>
        <w:bidi/>
        <w:jc w:val="both"/>
        <w:rPr>
          <w:rFonts w:cs="David" w:hint="cs"/>
          <w:rtl/>
        </w:rPr>
      </w:pPr>
    </w:p>
    <w:p w14:paraId="3F1A8FCB" w14:textId="77777777" w:rsidR="00FA0273" w:rsidRPr="00FA0273" w:rsidRDefault="00FA0273" w:rsidP="00FA0273">
      <w:pPr>
        <w:bidi/>
        <w:jc w:val="both"/>
        <w:rPr>
          <w:rFonts w:cs="David" w:hint="cs"/>
          <w:rtl/>
        </w:rPr>
      </w:pPr>
      <w:r w:rsidRPr="00FA0273">
        <w:rPr>
          <w:rFonts w:cs="David" w:hint="cs"/>
          <w:u w:val="single"/>
          <w:rtl/>
        </w:rPr>
        <w:t>ארבל אסטרחן:</w:t>
      </w:r>
    </w:p>
    <w:p w14:paraId="790B386F" w14:textId="77777777" w:rsidR="00FA0273" w:rsidRPr="00FA0273" w:rsidRDefault="00FA0273" w:rsidP="00FA0273">
      <w:pPr>
        <w:bidi/>
        <w:jc w:val="both"/>
        <w:rPr>
          <w:rFonts w:cs="David" w:hint="cs"/>
          <w:rtl/>
        </w:rPr>
      </w:pPr>
    </w:p>
    <w:p w14:paraId="3E80E46C" w14:textId="77777777" w:rsidR="00FA0273" w:rsidRPr="00FA0273" w:rsidRDefault="00FA0273" w:rsidP="00FA0273">
      <w:pPr>
        <w:bidi/>
        <w:jc w:val="both"/>
        <w:rPr>
          <w:rFonts w:cs="David" w:hint="cs"/>
          <w:rtl/>
        </w:rPr>
      </w:pPr>
      <w:r w:rsidRPr="00FA0273">
        <w:rPr>
          <w:rFonts w:cs="David" w:hint="cs"/>
          <w:rtl/>
        </w:rPr>
        <w:tab/>
        <w:t>זאת אומרת, יכול להיות חוק לפני משאל עם.</w:t>
      </w:r>
    </w:p>
    <w:p w14:paraId="71C7E4DD" w14:textId="77777777" w:rsidR="00FA0273" w:rsidRDefault="00FA0273" w:rsidP="00FA0273">
      <w:pPr>
        <w:bidi/>
        <w:jc w:val="both"/>
        <w:rPr>
          <w:rFonts w:cs="David" w:hint="cs"/>
          <w:rtl/>
        </w:rPr>
      </w:pPr>
    </w:p>
    <w:p w14:paraId="1CA3E620" w14:textId="77777777" w:rsidR="00FA0273" w:rsidRDefault="00FA0273" w:rsidP="00FA0273">
      <w:pPr>
        <w:bidi/>
        <w:jc w:val="both"/>
        <w:rPr>
          <w:rFonts w:cs="David" w:hint="cs"/>
          <w:rtl/>
        </w:rPr>
      </w:pPr>
    </w:p>
    <w:p w14:paraId="56C02C92" w14:textId="77777777" w:rsidR="00FA0273" w:rsidRPr="00FA0273" w:rsidRDefault="00FA0273" w:rsidP="00FA0273">
      <w:pPr>
        <w:bidi/>
        <w:jc w:val="both"/>
        <w:rPr>
          <w:rFonts w:cs="David" w:hint="cs"/>
          <w:rtl/>
        </w:rPr>
      </w:pPr>
    </w:p>
    <w:p w14:paraId="257AB9CD" w14:textId="77777777" w:rsidR="00FA0273" w:rsidRPr="00FA0273" w:rsidRDefault="00FA0273" w:rsidP="00FA0273">
      <w:pPr>
        <w:bidi/>
        <w:jc w:val="both"/>
        <w:rPr>
          <w:rFonts w:cs="David" w:hint="cs"/>
          <w:rtl/>
        </w:rPr>
      </w:pPr>
      <w:r w:rsidRPr="00FA0273">
        <w:rPr>
          <w:rFonts w:cs="David" w:hint="cs"/>
          <w:u w:val="single"/>
          <w:rtl/>
        </w:rPr>
        <w:t>יצחק לוי:</w:t>
      </w:r>
    </w:p>
    <w:p w14:paraId="7036C25D" w14:textId="77777777" w:rsidR="00FA0273" w:rsidRPr="00FA0273" w:rsidRDefault="00FA0273" w:rsidP="00FA0273">
      <w:pPr>
        <w:bidi/>
        <w:jc w:val="both"/>
        <w:rPr>
          <w:rFonts w:cs="David" w:hint="cs"/>
          <w:rtl/>
        </w:rPr>
      </w:pPr>
    </w:p>
    <w:p w14:paraId="7FCB6244" w14:textId="77777777" w:rsidR="00FA0273" w:rsidRPr="00FA0273" w:rsidRDefault="00FA0273" w:rsidP="00FA0273">
      <w:pPr>
        <w:bidi/>
        <w:jc w:val="both"/>
        <w:rPr>
          <w:rFonts w:cs="David" w:hint="cs"/>
          <w:rtl/>
        </w:rPr>
      </w:pPr>
      <w:r w:rsidRPr="00FA0273">
        <w:rPr>
          <w:rFonts w:cs="David" w:hint="cs"/>
          <w:rtl/>
        </w:rPr>
        <w:tab/>
        <w:t>יכול להיות, ויכול שלא יהיה. זה לא חשוב. היו כבר מקרים בארץ, נתניהו הביא לכנסת הסכם "וואי" של 9% בלי חוק.</w:t>
      </w:r>
    </w:p>
    <w:p w14:paraId="3885CDE7" w14:textId="77777777" w:rsidR="00FA0273" w:rsidRPr="00FA0273" w:rsidRDefault="00FA0273" w:rsidP="00FA0273">
      <w:pPr>
        <w:bidi/>
        <w:jc w:val="both"/>
        <w:rPr>
          <w:rFonts w:cs="David" w:hint="cs"/>
          <w:rtl/>
        </w:rPr>
      </w:pPr>
    </w:p>
    <w:p w14:paraId="0038F2DC" w14:textId="77777777" w:rsidR="00FA0273" w:rsidRPr="00FA0273" w:rsidRDefault="00FA0273" w:rsidP="00FA0273">
      <w:pPr>
        <w:bidi/>
        <w:jc w:val="both"/>
        <w:rPr>
          <w:rFonts w:cs="David" w:hint="cs"/>
          <w:rtl/>
        </w:rPr>
      </w:pPr>
      <w:r w:rsidRPr="00FA0273">
        <w:rPr>
          <w:rFonts w:cs="David" w:hint="cs"/>
          <w:u w:val="single"/>
          <w:rtl/>
        </w:rPr>
        <w:t>היו"ר דוד טל:</w:t>
      </w:r>
    </w:p>
    <w:p w14:paraId="23C99088" w14:textId="77777777" w:rsidR="00FA0273" w:rsidRPr="00FA0273" w:rsidRDefault="00FA0273" w:rsidP="00FA0273">
      <w:pPr>
        <w:bidi/>
        <w:jc w:val="both"/>
        <w:rPr>
          <w:rFonts w:cs="David" w:hint="cs"/>
          <w:rtl/>
        </w:rPr>
      </w:pPr>
    </w:p>
    <w:p w14:paraId="06BA6423" w14:textId="77777777" w:rsidR="00FA0273" w:rsidRPr="00FA0273" w:rsidRDefault="00FA0273" w:rsidP="00FA0273">
      <w:pPr>
        <w:bidi/>
        <w:jc w:val="both"/>
        <w:rPr>
          <w:rFonts w:cs="David" w:hint="cs"/>
          <w:rtl/>
        </w:rPr>
      </w:pPr>
      <w:r w:rsidRPr="00FA0273">
        <w:rPr>
          <w:rFonts w:cs="David" w:hint="cs"/>
          <w:rtl/>
        </w:rPr>
        <w:tab/>
        <w:t>זו היתה החלטת ממשלה.</w:t>
      </w:r>
    </w:p>
    <w:p w14:paraId="37A05374" w14:textId="77777777" w:rsidR="00FA0273" w:rsidRPr="00FA0273" w:rsidRDefault="00FA0273" w:rsidP="00FA0273">
      <w:pPr>
        <w:bidi/>
        <w:jc w:val="both"/>
        <w:rPr>
          <w:rFonts w:cs="David" w:hint="cs"/>
          <w:rtl/>
        </w:rPr>
      </w:pPr>
    </w:p>
    <w:p w14:paraId="1CAE6096" w14:textId="77777777" w:rsidR="00FA0273" w:rsidRPr="00FA0273" w:rsidRDefault="00FA0273" w:rsidP="00FA0273">
      <w:pPr>
        <w:bidi/>
        <w:jc w:val="both"/>
        <w:rPr>
          <w:rFonts w:cs="David" w:hint="cs"/>
          <w:rtl/>
        </w:rPr>
      </w:pPr>
      <w:r w:rsidRPr="00FA0273">
        <w:rPr>
          <w:rFonts w:cs="David" w:hint="cs"/>
          <w:u w:val="single"/>
          <w:rtl/>
        </w:rPr>
        <w:t>יצחק לוי:</w:t>
      </w:r>
    </w:p>
    <w:p w14:paraId="68BC0CFE" w14:textId="77777777" w:rsidR="00FA0273" w:rsidRPr="00FA0273" w:rsidRDefault="00FA0273" w:rsidP="00FA0273">
      <w:pPr>
        <w:bidi/>
        <w:jc w:val="both"/>
        <w:rPr>
          <w:rFonts w:cs="David" w:hint="cs"/>
          <w:rtl/>
        </w:rPr>
      </w:pPr>
    </w:p>
    <w:p w14:paraId="114B5673" w14:textId="77777777" w:rsidR="00FA0273" w:rsidRPr="00FA0273" w:rsidRDefault="00FA0273" w:rsidP="00FA0273">
      <w:pPr>
        <w:bidi/>
        <w:jc w:val="both"/>
        <w:rPr>
          <w:rFonts w:cs="David" w:hint="cs"/>
          <w:rtl/>
        </w:rPr>
      </w:pPr>
      <w:r w:rsidRPr="00FA0273">
        <w:rPr>
          <w:rFonts w:cs="David" w:hint="cs"/>
          <w:rtl/>
        </w:rPr>
        <w:tab/>
        <w:t xml:space="preserve"> ההתנתקות היתה בחוק. כבר היה הליך כזה, וכבר היה הליך כזה. היתה ממשלה שהביאה ללא חוק, והיתה ממשלה שהביאה בחוק. מה שמעניין אותנו פה זו השורה האחרונה.</w:t>
      </w:r>
    </w:p>
    <w:p w14:paraId="12403C04" w14:textId="77777777" w:rsidR="00FA0273" w:rsidRDefault="00FA0273" w:rsidP="00FA0273">
      <w:pPr>
        <w:bidi/>
        <w:jc w:val="both"/>
        <w:rPr>
          <w:rFonts w:cs="David" w:hint="cs"/>
          <w:u w:val="single"/>
          <w:rtl/>
        </w:rPr>
      </w:pPr>
    </w:p>
    <w:p w14:paraId="454B2ECF" w14:textId="77777777" w:rsidR="00FA0273" w:rsidRPr="00FA0273" w:rsidRDefault="00FA0273" w:rsidP="00FA0273">
      <w:pPr>
        <w:bidi/>
        <w:jc w:val="both"/>
        <w:rPr>
          <w:rFonts w:cs="David" w:hint="cs"/>
          <w:rtl/>
        </w:rPr>
      </w:pPr>
      <w:r w:rsidRPr="00FA0273">
        <w:rPr>
          <w:rFonts w:cs="David" w:hint="cs"/>
          <w:u w:val="single"/>
          <w:rtl/>
        </w:rPr>
        <w:t>היו"ר דוד טל:</w:t>
      </w:r>
    </w:p>
    <w:p w14:paraId="704F8E5E" w14:textId="77777777" w:rsidR="00FA0273" w:rsidRPr="00FA0273" w:rsidRDefault="00FA0273" w:rsidP="00FA0273">
      <w:pPr>
        <w:bidi/>
        <w:jc w:val="both"/>
        <w:rPr>
          <w:rFonts w:cs="David" w:hint="cs"/>
          <w:rtl/>
        </w:rPr>
      </w:pPr>
    </w:p>
    <w:p w14:paraId="37159DD1" w14:textId="77777777" w:rsidR="00FA0273" w:rsidRPr="00FA0273" w:rsidRDefault="00FA0273" w:rsidP="00FA0273">
      <w:pPr>
        <w:bidi/>
        <w:jc w:val="both"/>
        <w:rPr>
          <w:rFonts w:cs="David" w:hint="cs"/>
          <w:rtl/>
        </w:rPr>
      </w:pPr>
      <w:r w:rsidRPr="00FA0273">
        <w:rPr>
          <w:rFonts w:cs="David" w:hint="cs"/>
          <w:rtl/>
        </w:rPr>
        <w:tab/>
        <w:t xml:space="preserve">מה יקבע אם מחליטים שההליך של הממשלה טעון משאל עם או לא? האם הממשלה תצטרך לומר בהצעת ההחלטה שלה שזה טעון משאל עם? </w:t>
      </w:r>
    </w:p>
    <w:p w14:paraId="53542388" w14:textId="77777777" w:rsidR="00FA0273" w:rsidRPr="00FA0273" w:rsidRDefault="00FA0273" w:rsidP="00FA0273">
      <w:pPr>
        <w:bidi/>
        <w:jc w:val="both"/>
        <w:rPr>
          <w:rFonts w:cs="David" w:hint="cs"/>
          <w:rtl/>
        </w:rPr>
      </w:pPr>
    </w:p>
    <w:p w14:paraId="5DE3F29E" w14:textId="77777777" w:rsidR="00FA0273" w:rsidRPr="00FA0273" w:rsidRDefault="00FA0273" w:rsidP="00FA0273">
      <w:pPr>
        <w:bidi/>
        <w:jc w:val="both"/>
        <w:rPr>
          <w:rFonts w:cs="David" w:hint="cs"/>
          <w:rtl/>
        </w:rPr>
      </w:pPr>
      <w:r w:rsidRPr="00FA0273">
        <w:rPr>
          <w:rFonts w:cs="David" w:hint="cs"/>
          <w:u w:val="single"/>
          <w:rtl/>
        </w:rPr>
        <w:t>גדעון סער:</w:t>
      </w:r>
    </w:p>
    <w:p w14:paraId="0CDF8BEA" w14:textId="77777777" w:rsidR="00FA0273" w:rsidRPr="00FA0273" w:rsidRDefault="00FA0273" w:rsidP="00FA0273">
      <w:pPr>
        <w:bidi/>
        <w:jc w:val="both"/>
        <w:rPr>
          <w:rFonts w:cs="David" w:hint="cs"/>
          <w:rtl/>
        </w:rPr>
      </w:pPr>
    </w:p>
    <w:p w14:paraId="770754CA" w14:textId="77777777" w:rsidR="00FA0273" w:rsidRPr="00FA0273" w:rsidRDefault="00FA0273" w:rsidP="00FA0273">
      <w:pPr>
        <w:bidi/>
        <w:jc w:val="both"/>
        <w:rPr>
          <w:rFonts w:cs="David" w:hint="cs"/>
          <w:rtl/>
        </w:rPr>
      </w:pPr>
      <w:r w:rsidRPr="00FA0273">
        <w:rPr>
          <w:rFonts w:cs="David" w:hint="cs"/>
          <w:rtl/>
        </w:rPr>
        <w:tab/>
        <w:t>לא, זה המצב המשפטי, אזור שחוק השיפוט והמינהל של מדינת ישראל חל עליו, ויש ממשלה שרוצה לסגת ממנו.</w:t>
      </w:r>
    </w:p>
    <w:p w14:paraId="6F4CBFD8" w14:textId="77777777" w:rsidR="00FA0273" w:rsidRPr="00FA0273" w:rsidRDefault="00FA0273" w:rsidP="00FA0273">
      <w:pPr>
        <w:bidi/>
        <w:jc w:val="both"/>
        <w:rPr>
          <w:rFonts w:cs="David" w:hint="cs"/>
          <w:rtl/>
        </w:rPr>
      </w:pPr>
    </w:p>
    <w:p w14:paraId="6E68A20C" w14:textId="77777777" w:rsidR="00FA0273" w:rsidRPr="00FA0273" w:rsidRDefault="00FA0273" w:rsidP="00FA0273">
      <w:pPr>
        <w:bidi/>
        <w:jc w:val="both"/>
        <w:rPr>
          <w:rFonts w:cs="David" w:hint="cs"/>
          <w:rtl/>
        </w:rPr>
      </w:pPr>
      <w:r w:rsidRPr="00FA0273">
        <w:rPr>
          <w:rFonts w:cs="David" w:hint="cs"/>
          <w:u w:val="single"/>
          <w:rtl/>
        </w:rPr>
        <w:t>יצחק לוי:</w:t>
      </w:r>
    </w:p>
    <w:p w14:paraId="3F1DABCF" w14:textId="77777777" w:rsidR="00FA0273" w:rsidRPr="00FA0273" w:rsidRDefault="00FA0273" w:rsidP="00FA0273">
      <w:pPr>
        <w:bidi/>
        <w:jc w:val="both"/>
        <w:rPr>
          <w:rFonts w:cs="David" w:hint="cs"/>
          <w:rtl/>
        </w:rPr>
      </w:pPr>
    </w:p>
    <w:p w14:paraId="7054EB01" w14:textId="77777777" w:rsidR="00FA0273" w:rsidRPr="00FA0273" w:rsidRDefault="00FA0273" w:rsidP="00FA0273">
      <w:pPr>
        <w:bidi/>
        <w:jc w:val="both"/>
        <w:rPr>
          <w:rFonts w:cs="David" w:hint="cs"/>
          <w:rtl/>
        </w:rPr>
      </w:pPr>
      <w:r w:rsidRPr="00FA0273">
        <w:rPr>
          <w:rFonts w:cs="David" w:hint="cs"/>
          <w:rtl/>
        </w:rPr>
        <w:tab/>
        <w:t xml:space="preserve"> האם ההחלטה או החוק, זה לא משנה, בסופו של יום מביא לכך שהממשלה יכולה להשתחרר מהשיפוט והמינהל על חלקים מסוימים או לא. זה הכול. זה יכול להיות דרך החלטה, זה יכול להיות דרך חוק, בקריאה הראשונה ודאי לא. החלטה של חברי כנסת בקריאה הטרומית, שהממשלה תומכת, האם זה משאל עם?</w:t>
      </w:r>
    </w:p>
    <w:p w14:paraId="04C87828" w14:textId="77777777" w:rsidR="00FA0273" w:rsidRPr="00FA0273" w:rsidRDefault="00FA0273" w:rsidP="00FA0273">
      <w:pPr>
        <w:bidi/>
        <w:jc w:val="both"/>
        <w:rPr>
          <w:rFonts w:cs="David" w:hint="cs"/>
          <w:rtl/>
        </w:rPr>
      </w:pPr>
    </w:p>
    <w:p w14:paraId="19B65480" w14:textId="77777777" w:rsidR="00FA0273" w:rsidRPr="00FA0273" w:rsidRDefault="00FA0273" w:rsidP="00FA0273">
      <w:pPr>
        <w:bidi/>
        <w:jc w:val="both"/>
        <w:rPr>
          <w:rFonts w:cs="David" w:hint="cs"/>
          <w:rtl/>
        </w:rPr>
      </w:pPr>
      <w:r w:rsidRPr="00FA0273">
        <w:rPr>
          <w:rFonts w:cs="David" w:hint="cs"/>
          <w:u w:val="single"/>
          <w:rtl/>
        </w:rPr>
        <w:t>ארבל אסטרחן:</w:t>
      </w:r>
    </w:p>
    <w:p w14:paraId="02D46E4C" w14:textId="77777777" w:rsidR="00FA0273" w:rsidRPr="00FA0273" w:rsidRDefault="00FA0273" w:rsidP="00FA0273">
      <w:pPr>
        <w:bidi/>
        <w:jc w:val="both"/>
        <w:rPr>
          <w:rFonts w:cs="David" w:hint="cs"/>
          <w:rtl/>
        </w:rPr>
      </w:pPr>
    </w:p>
    <w:p w14:paraId="2A980B23" w14:textId="77777777" w:rsidR="00FA0273" w:rsidRPr="00FA0273" w:rsidRDefault="00FA0273" w:rsidP="00FA0273">
      <w:pPr>
        <w:bidi/>
        <w:jc w:val="both"/>
        <w:rPr>
          <w:rFonts w:cs="David" w:hint="cs"/>
          <w:rtl/>
        </w:rPr>
      </w:pPr>
      <w:r w:rsidRPr="00FA0273">
        <w:rPr>
          <w:rFonts w:cs="David" w:hint="cs"/>
          <w:rtl/>
        </w:rPr>
        <w:tab/>
        <w:t>זו גם שאלה.</w:t>
      </w:r>
    </w:p>
    <w:p w14:paraId="25F01A08" w14:textId="77777777" w:rsidR="00FA0273" w:rsidRPr="00FA0273" w:rsidRDefault="00FA0273" w:rsidP="00FA0273">
      <w:pPr>
        <w:bidi/>
        <w:jc w:val="both"/>
        <w:rPr>
          <w:rFonts w:cs="David" w:hint="cs"/>
          <w:rtl/>
        </w:rPr>
      </w:pPr>
    </w:p>
    <w:p w14:paraId="072366FF" w14:textId="77777777" w:rsidR="00FA0273" w:rsidRPr="00FA0273" w:rsidRDefault="00FA0273" w:rsidP="00FA0273">
      <w:pPr>
        <w:bidi/>
        <w:jc w:val="both"/>
        <w:rPr>
          <w:rFonts w:cs="David" w:hint="cs"/>
          <w:rtl/>
        </w:rPr>
      </w:pPr>
      <w:r w:rsidRPr="00FA0273">
        <w:rPr>
          <w:rFonts w:cs="David" w:hint="cs"/>
          <w:u w:val="single"/>
          <w:rtl/>
        </w:rPr>
        <w:t>היו"ר דוד טל:</w:t>
      </w:r>
    </w:p>
    <w:p w14:paraId="7433000D" w14:textId="77777777" w:rsidR="00FA0273" w:rsidRPr="00FA0273" w:rsidRDefault="00FA0273" w:rsidP="00FA0273">
      <w:pPr>
        <w:bidi/>
        <w:jc w:val="both"/>
        <w:rPr>
          <w:rFonts w:cs="David" w:hint="cs"/>
          <w:rtl/>
        </w:rPr>
      </w:pPr>
    </w:p>
    <w:p w14:paraId="6395F47F" w14:textId="77777777" w:rsidR="00FA0273" w:rsidRPr="00FA0273" w:rsidRDefault="00FA0273" w:rsidP="00FA0273">
      <w:pPr>
        <w:bidi/>
        <w:jc w:val="both"/>
        <w:rPr>
          <w:rFonts w:cs="David" w:hint="cs"/>
          <w:rtl/>
        </w:rPr>
      </w:pPr>
      <w:r w:rsidRPr="00FA0273">
        <w:rPr>
          <w:rFonts w:cs="David" w:hint="cs"/>
          <w:rtl/>
        </w:rPr>
        <w:tab/>
        <w:t>נניח שהצעת חוק פרטית של חבר כנסת שמדברת על חילופי שטחים או משהו מהסוג הזה עברה בקריאה השלישית.</w:t>
      </w:r>
    </w:p>
    <w:p w14:paraId="0AD19D0F" w14:textId="77777777" w:rsidR="00FA0273" w:rsidRPr="00FA0273" w:rsidRDefault="00FA0273" w:rsidP="00FA0273">
      <w:pPr>
        <w:bidi/>
        <w:jc w:val="both"/>
        <w:rPr>
          <w:rFonts w:cs="David" w:hint="cs"/>
          <w:rtl/>
        </w:rPr>
      </w:pPr>
    </w:p>
    <w:p w14:paraId="2682F1A9" w14:textId="77777777" w:rsidR="00FA0273" w:rsidRPr="00FA0273" w:rsidRDefault="00FA0273" w:rsidP="00FA0273">
      <w:pPr>
        <w:bidi/>
        <w:jc w:val="both"/>
        <w:rPr>
          <w:rFonts w:cs="David" w:hint="cs"/>
          <w:rtl/>
        </w:rPr>
      </w:pPr>
      <w:r w:rsidRPr="00FA0273">
        <w:rPr>
          <w:rFonts w:cs="David" w:hint="cs"/>
          <w:u w:val="single"/>
          <w:rtl/>
        </w:rPr>
        <w:t>יצחק לוי:</w:t>
      </w:r>
    </w:p>
    <w:p w14:paraId="087DB67E" w14:textId="77777777" w:rsidR="00FA0273" w:rsidRPr="00FA0273" w:rsidRDefault="00FA0273" w:rsidP="00FA0273">
      <w:pPr>
        <w:bidi/>
        <w:jc w:val="both"/>
        <w:rPr>
          <w:rFonts w:cs="David" w:hint="cs"/>
          <w:rtl/>
        </w:rPr>
      </w:pPr>
    </w:p>
    <w:p w14:paraId="59CEA7EF" w14:textId="77777777" w:rsidR="00FA0273" w:rsidRPr="00FA0273" w:rsidRDefault="00FA0273" w:rsidP="00FA0273">
      <w:pPr>
        <w:bidi/>
        <w:jc w:val="both"/>
        <w:rPr>
          <w:rFonts w:cs="David" w:hint="cs"/>
          <w:rtl/>
        </w:rPr>
      </w:pPr>
      <w:r w:rsidRPr="00FA0273">
        <w:rPr>
          <w:rFonts w:cs="David" w:hint="cs"/>
          <w:rtl/>
        </w:rPr>
        <w:tab/>
        <w:t xml:space="preserve"> הממשלה מחליטה.</w:t>
      </w:r>
    </w:p>
    <w:p w14:paraId="680D6373" w14:textId="77777777" w:rsidR="00FA0273" w:rsidRPr="00FA0273" w:rsidRDefault="00FA0273" w:rsidP="00FA0273">
      <w:pPr>
        <w:bidi/>
        <w:jc w:val="both"/>
        <w:rPr>
          <w:rFonts w:cs="David" w:hint="cs"/>
          <w:rtl/>
        </w:rPr>
      </w:pPr>
    </w:p>
    <w:p w14:paraId="64AD14A2" w14:textId="77777777" w:rsidR="00FA0273" w:rsidRPr="00FA0273" w:rsidRDefault="00FA0273" w:rsidP="00FA0273">
      <w:pPr>
        <w:bidi/>
        <w:jc w:val="both"/>
        <w:rPr>
          <w:rFonts w:cs="David" w:hint="cs"/>
          <w:rtl/>
        </w:rPr>
      </w:pPr>
      <w:r w:rsidRPr="00FA0273">
        <w:rPr>
          <w:rFonts w:cs="David" w:hint="cs"/>
          <w:u w:val="single"/>
          <w:rtl/>
        </w:rPr>
        <w:t>היו"ר דוד טל:</w:t>
      </w:r>
    </w:p>
    <w:p w14:paraId="5EFD6D3B" w14:textId="77777777" w:rsidR="00FA0273" w:rsidRPr="00FA0273" w:rsidRDefault="00FA0273" w:rsidP="00FA0273">
      <w:pPr>
        <w:bidi/>
        <w:jc w:val="both"/>
        <w:rPr>
          <w:rFonts w:cs="David" w:hint="cs"/>
          <w:rtl/>
        </w:rPr>
      </w:pPr>
    </w:p>
    <w:p w14:paraId="3B545D3B" w14:textId="77777777" w:rsidR="00FA0273" w:rsidRPr="00FA0273" w:rsidRDefault="00FA0273" w:rsidP="00FA0273">
      <w:pPr>
        <w:bidi/>
        <w:jc w:val="both"/>
        <w:rPr>
          <w:rFonts w:cs="David" w:hint="cs"/>
          <w:rtl/>
        </w:rPr>
      </w:pPr>
      <w:r w:rsidRPr="00FA0273">
        <w:rPr>
          <w:rFonts w:cs="David" w:hint="cs"/>
          <w:rtl/>
        </w:rPr>
        <w:tab/>
        <w:t>הכנסת החליטה.</w:t>
      </w:r>
    </w:p>
    <w:p w14:paraId="2E897062" w14:textId="77777777" w:rsidR="00FA0273" w:rsidRPr="00FA0273" w:rsidRDefault="00FA0273" w:rsidP="00FA0273">
      <w:pPr>
        <w:bidi/>
        <w:jc w:val="both"/>
        <w:rPr>
          <w:rFonts w:cs="David" w:hint="cs"/>
          <w:rtl/>
        </w:rPr>
      </w:pPr>
    </w:p>
    <w:p w14:paraId="69A9322C" w14:textId="77777777" w:rsidR="00FA0273" w:rsidRPr="00FA0273" w:rsidRDefault="00FA0273" w:rsidP="00FA0273">
      <w:pPr>
        <w:bidi/>
        <w:jc w:val="both"/>
        <w:rPr>
          <w:rFonts w:cs="David" w:hint="cs"/>
          <w:rtl/>
        </w:rPr>
      </w:pPr>
      <w:r w:rsidRPr="00FA0273">
        <w:rPr>
          <w:rFonts w:cs="David" w:hint="cs"/>
          <w:u w:val="single"/>
          <w:rtl/>
        </w:rPr>
        <w:t>מנחם בן-ששון:</w:t>
      </w:r>
    </w:p>
    <w:p w14:paraId="1AF6A245" w14:textId="77777777" w:rsidR="00FA0273" w:rsidRPr="00FA0273" w:rsidRDefault="00FA0273" w:rsidP="00FA0273">
      <w:pPr>
        <w:bidi/>
        <w:jc w:val="both"/>
        <w:rPr>
          <w:rFonts w:cs="David" w:hint="cs"/>
          <w:rtl/>
        </w:rPr>
      </w:pPr>
    </w:p>
    <w:p w14:paraId="02BBF435" w14:textId="77777777" w:rsidR="00FA0273" w:rsidRPr="00FA0273" w:rsidRDefault="00FA0273" w:rsidP="00FA0273">
      <w:pPr>
        <w:bidi/>
        <w:jc w:val="both"/>
        <w:rPr>
          <w:rFonts w:cs="David" w:hint="cs"/>
          <w:rtl/>
        </w:rPr>
      </w:pPr>
      <w:r w:rsidRPr="00FA0273">
        <w:rPr>
          <w:rFonts w:cs="David" w:hint="cs"/>
          <w:rtl/>
        </w:rPr>
        <w:tab/>
        <w:t xml:space="preserve"> ועדת שרים החליטה.</w:t>
      </w:r>
    </w:p>
    <w:p w14:paraId="7F943F23" w14:textId="77777777" w:rsidR="00FA0273" w:rsidRDefault="00FA0273" w:rsidP="00FA0273">
      <w:pPr>
        <w:bidi/>
        <w:jc w:val="both"/>
        <w:rPr>
          <w:rFonts w:cs="David" w:hint="cs"/>
          <w:rtl/>
        </w:rPr>
      </w:pPr>
    </w:p>
    <w:p w14:paraId="75471029" w14:textId="77777777" w:rsidR="00FA0273" w:rsidRDefault="00FA0273" w:rsidP="00FA0273">
      <w:pPr>
        <w:bidi/>
        <w:jc w:val="both"/>
        <w:rPr>
          <w:rFonts w:cs="David" w:hint="cs"/>
          <w:rtl/>
        </w:rPr>
      </w:pPr>
    </w:p>
    <w:p w14:paraId="4243DBC5" w14:textId="77777777" w:rsidR="00FA0273" w:rsidRDefault="00FA0273" w:rsidP="00FA0273">
      <w:pPr>
        <w:bidi/>
        <w:jc w:val="both"/>
        <w:rPr>
          <w:rFonts w:cs="David" w:hint="cs"/>
          <w:rtl/>
        </w:rPr>
      </w:pPr>
    </w:p>
    <w:p w14:paraId="4052FD8B" w14:textId="77777777" w:rsidR="00FA0273" w:rsidRDefault="00FA0273" w:rsidP="00FA0273">
      <w:pPr>
        <w:bidi/>
        <w:jc w:val="both"/>
        <w:rPr>
          <w:rFonts w:cs="David" w:hint="cs"/>
          <w:rtl/>
        </w:rPr>
      </w:pPr>
    </w:p>
    <w:p w14:paraId="4AD58354" w14:textId="77777777" w:rsidR="00FA0273" w:rsidRDefault="00FA0273" w:rsidP="00FA0273">
      <w:pPr>
        <w:bidi/>
        <w:jc w:val="both"/>
        <w:rPr>
          <w:rFonts w:cs="David" w:hint="cs"/>
          <w:rtl/>
        </w:rPr>
      </w:pPr>
    </w:p>
    <w:p w14:paraId="7C1C1271" w14:textId="77777777" w:rsidR="00FA0273" w:rsidRPr="00FA0273" w:rsidRDefault="00FA0273" w:rsidP="00FA0273">
      <w:pPr>
        <w:bidi/>
        <w:jc w:val="both"/>
        <w:rPr>
          <w:rFonts w:cs="David" w:hint="cs"/>
          <w:rtl/>
        </w:rPr>
      </w:pPr>
    </w:p>
    <w:p w14:paraId="5BFC6C97" w14:textId="77777777" w:rsidR="00FA0273" w:rsidRPr="00FA0273" w:rsidRDefault="00FA0273" w:rsidP="00FA0273">
      <w:pPr>
        <w:bidi/>
        <w:jc w:val="both"/>
        <w:rPr>
          <w:rFonts w:cs="David" w:hint="cs"/>
          <w:rtl/>
        </w:rPr>
      </w:pPr>
      <w:r w:rsidRPr="00FA0273">
        <w:rPr>
          <w:rFonts w:cs="David" w:hint="cs"/>
          <w:u w:val="single"/>
          <w:rtl/>
        </w:rPr>
        <w:t>יצחק לוי:</w:t>
      </w:r>
    </w:p>
    <w:p w14:paraId="7DDEBA4A" w14:textId="77777777" w:rsidR="00FA0273" w:rsidRPr="00FA0273" w:rsidRDefault="00FA0273" w:rsidP="00FA0273">
      <w:pPr>
        <w:bidi/>
        <w:jc w:val="both"/>
        <w:rPr>
          <w:rFonts w:cs="David" w:hint="cs"/>
          <w:rtl/>
        </w:rPr>
      </w:pPr>
    </w:p>
    <w:p w14:paraId="649D9620" w14:textId="77777777" w:rsidR="00FA0273" w:rsidRPr="00FA0273" w:rsidRDefault="00FA0273" w:rsidP="00FA0273">
      <w:pPr>
        <w:bidi/>
        <w:jc w:val="both"/>
        <w:rPr>
          <w:rFonts w:cs="David" w:hint="cs"/>
          <w:rtl/>
        </w:rPr>
      </w:pPr>
      <w:r w:rsidRPr="00FA0273">
        <w:rPr>
          <w:rFonts w:cs="David" w:hint="cs"/>
          <w:rtl/>
        </w:rPr>
        <w:tab/>
        <w:t xml:space="preserve"> ועדת שרים זו ממשלה. הממשלה מחליטה לאמץ את ההחלטה, הממשלה צריכה לתמוך. אישור כנסת לבד לא דורש משאל עם. אני חושב שהחוק הזה דיבר על מציאות, המציאות היא, שתמיד ממשלה מובילה מהלך כזה, כי זה מהלך בהסכם, הוא הולך ביחד עם שרשרת חוקים אחרים.</w:t>
      </w:r>
    </w:p>
    <w:p w14:paraId="0C954389" w14:textId="77777777" w:rsidR="00FA0273" w:rsidRPr="00FA0273" w:rsidRDefault="00FA0273" w:rsidP="00FA0273">
      <w:pPr>
        <w:bidi/>
        <w:jc w:val="both"/>
        <w:rPr>
          <w:rFonts w:cs="David" w:hint="cs"/>
          <w:rtl/>
        </w:rPr>
      </w:pPr>
    </w:p>
    <w:p w14:paraId="554CA68D" w14:textId="77777777" w:rsidR="00FA0273" w:rsidRPr="00FA0273" w:rsidRDefault="00FA0273" w:rsidP="00FA0273">
      <w:pPr>
        <w:bidi/>
        <w:jc w:val="both"/>
        <w:rPr>
          <w:rFonts w:cs="David" w:hint="cs"/>
          <w:rtl/>
        </w:rPr>
      </w:pPr>
      <w:r w:rsidRPr="00FA0273">
        <w:rPr>
          <w:rFonts w:cs="David" w:hint="cs"/>
          <w:u w:val="single"/>
          <w:rtl/>
        </w:rPr>
        <w:t>היו"ר דוד טל:</w:t>
      </w:r>
    </w:p>
    <w:p w14:paraId="789E4982" w14:textId="77777777" w:rsidR="00FA0273" w:rsidRPr="00FA0273" w:rsidRDefault="00FA0273" w:rsidP="00FA0273">
      <w:pPr>
        <w:bidi/>
        <w:jc w:val="both"/>
        <w:rPr>
          <w:rFonts w:cs="David" w:hint="cs"/>
          <w:rtl/>
        </w:rPr>
      </w:pPr>
    </w:p>
    <w:p w14:paraId="6B76FBB5" w14:textId="77777777" w:rsidR="00FA0273" w:rsidRPr="00FA0273" w:rsidRDefault="00FA0273" w:rsidP="00FA0273">
      <w:pPr>
        <w:bidi/>
        <w:jc w:val="both"/>
        <w:rPr>
          <w:rFonts w:cs="David" w:hint="cs"/>
          <w:rtl/>
        </w:rPr>
      </w:pPr>
      <w:r w:rsidRPr="00FA0273">
        <w:rPr>
          <w:rFonts w:cs="David" w:hint="cs"/>
          <w:rtl/>
        </w:rPr>
        <w:tab/>
        <w:t>זה נכון, אבל יכול מישהו מהשמאל להחליט שהוא רוצה לוותר, לצורך העניין, על ירושלים, כי הוא רואה שרק כך ייכון שלום בעולם הזה, והוא מגיש על זה הצעת חוק שעברה בקריאה השלישית. האם הממשלה צריכה לאמץ את הצעת החוק הזאת?</w:t>
      </w:r>
    </w:p>
    <w:p w14:paraId="4EA335C8" w14:textId="77777777" w:rsidR="00FA0273" w:rsidRPr="00FA0273" w:rsidRDefault="00FA0273" w:rsidP="00FA0273">
      <w:pPr>
        <w:bidi/>
        <w:jc w:val="both"/>
        <w:rPr>
          <w:rFonts w:cs="David" w:hint="cs"/>
          <w:rtl/>
        </w:rPr>
      </w:pPr>
    </w:p>
    <w:p w14:paraId="66530A34" w14:textId="77777777" w:rsidR="00FA0273" w:rsidRPr="00FA0273" w:rsidRDefault="00FA0273" w:rsidP="00FA0273">
      <w:pPr>
        <w:bidi/>
        <w:jc w:val="both"/>
        <w:rPr>
          <w:rFonts w:cs="David" w:hint="cs"/>
          <w:rtl/>
        </w:rPr>
      </w:pPr>
      <w:r w:rsidRPr="00FA0273">
        <w:rPr>
          <w:rFonts w:cs="David" w:hint="cs"/>
          <w:u w:val="single"/>
          <w:rtl/>
        </w:rPr>
        <w:t>יצחק לוי:</w:t>
      </w:r>
    </w:p>
    <w:p w14:paraId="1ABB50D9" w14:textId="77777777" w:rsidR="00FA0273" w:rsidRPr="00FA0273" w:rsidRDefault="00FA0273" w:rsidP="00FA0273">
      <w:pPr>
        <w:bidi/>
        <w:jc w:val="both"/>
        <w:rPr>
          <w:rFonts w:cs="David" w:hint="cs"/>
          <w:rtl/>
        </w:rPr>
      </w:pPr>
    </w:p>
    <w:p w14:paraId="1F195426" w14:textId="77777777" w:rsidR="00FA0273" w:rsidRPr="00FA0273" w:rsidRDefault="00FA0273" w:rsidP="00FA0273">
      <w:pPr>
        <w:bidi/>
        <w:jc w:val="both"/>
        <w:rPr>
          <w:rFonts w:cs="David" w:hint="cs"/>
          <w:rtl/>
        </w:rPr>
      </w:pPr>
      <w:r w:rsidRPr="00FA0273">
        <w:rPr>
          <w:rFonts w:cs="David" w:hint="cs"/>
          <w:rtl/>
        </w:rPr>
        <w:tab/>
        <w:t xml:space="preserve"> אדוני מדבר על עניין תיאורטי.</w:t>
      </w:r>
    </w:p>
    <w:p w14:paraId="29BDFBF0" w14:textId="77777777" w:rsidR="00FA0273" w:rsidRPr="00FA0273" w:rsidRDefault="00FA0273" w:rsidP="00FA0273">
      <w:pPr>
        <w:bidi/>
        <w:jc w:val="both"/>
        <w:rPr>
          <w:rFonts w:cs="David" w:hint="cs"/>
          <w:rtl/>
        </w:rPr>
      </w:pPr>
    </w:p>
    <w:p w14:paraId="7877009F" w14:textId="77777777" w:rsidR="00FA0273" w:rsidRPr="00FA0273" w:rsidRDefault="00FA0273" w:rsidP="00FA0273">
      <w:pPr>
        <w:bidi/>
        <w:jc w:val="both"/>
        <w:rPr>
          <w:rFonts w:cs="David" w:hint="cs"/>
          <w:rtl/>
        </w:rPr>
      </w:pPr>
      <w:r w:rsidRPr="00FA0273">
        <w:rPr>
          <w:rFonts w:cs="David" w:hint="cs"/>
          <w:u w:val="single"/>
          <w:rtl/>
        </w:rPr>
        <w:t>מנחם בן-ששון:</w:t>
      </w:r>
    </w:p>
    <w:p w14:paraId="085FDD2F" w14:textId="77777777" w:rsidR="00FA0273" w:rsidRPr="00FA0273" w:rsidRDefault="00FA0273" w:rsidP="00FA0273">
      <w:pPr>
        <w:bidi/>
        <w:jc w:val="both"/>
        <w:rPr>
          <w:rFonts w:cs="David" w:hint="cs"/>
          <w:rtl/>
        </w:rPr>
      </w:pPr>
    </w:p>
    <w:p w14:paraId="60B50CA5" w14:textId="77777777" w:rsidR="00FA0273" w:rsidRPr="00FA0273" w:rsidRDefault="00FA0273" w:rsidP="00FA0273">
      <w:pPr>
        <w:bidi/>
        <w:jc w:val="both"/>
        <w:rPr>
          <w:rFonts w:cs="David" w:hint="cs"/>
          <w:rtl/>
        </w:rPr>
      </w:pPr>
      <w:r w:rsidRPr="00FA0273">
        <w:rPr>
          <w:rFonts w:cs="David" w:hint="cs"/>
          <w:rtl/>
        </w:rPr>
        <w:tab/>
        <w:t xml:space="preserve"> זה לא תיאורטי.</w:t>
      </w:r>
    </w:p>
    <w:p w14:paraId="1CB2F51A" w14:textId="77777777" w:rsidR="00FA0273" w:rsidRPr="00FA0273" w:rsidRDefault="00FA0273" w:rsidP="00FA0273">
      <w:pPr>
        <w:bidi/>
        <w:jc w:val="both"/>
        <w:rPr>
          <w:rFonts w:cs="David" w:hint="cs"/>
          <w:rtl/>
        </w:rPr>
      </w:pPr>
      <w:r w:rsidRPr="00FA0273">
        <w:rPr>
          <w:rFonts w:cs="David" w:hint="cs"/>
          <w:u w:val="single"/>
          <w:rtl/>
        </w:rPr>
        <w:t>היו"ר דוד טל:</w:t>
      </w:r>
    </w:p>
    <w:p w14:paraId="1871B426" w14:textId="77777777" w:rsidR="00FA0273" w:rsidRPr="00FA0273" w:rsidRDefault="00FA0273" w:rsidP="00FA0273">
      <w:pPr>
        <w:bidi/>
        <w:jc w:val="both"/>
        <w:rPr>
          <w:rFonts w:cs="David" w:hint="cs"/>
          <w:rtl/>
        </w:rPr>
      </w:pPr>
    </w:p>
    <w:p w14:paraId="5D18D724" w14:textId="77777777" w:rsidR="00FA0273" w:rsidRPr="00FA0273" w:rsidRDefault="00FA0273" w:rsidP="00FA0273">
      <w:pPr>
        <w:bidi/>
        <w:jc w:val="both"/>
        <w:rPr>
          <w:rFonts w:cs="David" w:hint="cs"/>
          <w:rtl/>
        </w:rPr>
      </w:pPr>
      <w:r w:rsidRPr="00FA0273">
        <w:rPr>
          <w:rFonts w:cs="David" w:hint="cs"/>
          <w:rtl/>
        </w:rPr>
        <w:tab/>
        <w:t>למה? זהבה גלאון רוצה להניח על שולחן הממשלה חוק כנגד החוק של גדעון סער, שהיא רוצה להחזיר שטחים בירושלים.</w:t>
      </w:r>
    </w:p>
    <w:p w14:paraId="1D0268E8" w14:textId="77777777" w:rsidR="00FA0273" w:rsidRPr="00FA0273" w:rsidRDefault="00FA0273" w:rsidP="00FA0273">
      <w:pPr>
        <w:bidi/>
        <w:jc w:val="both"/>
        <w:rPr>
          <w:rFonts w:cs="David" w:hint="cs"/>
          <w:rtl/>
        </w:rPr>
      </w:pPr>
    </w:p>
    <w:p w14:paraId="007F442F" w14:textId="77777777" w:rsidR="00FA0273" w:rsidRPr="00FA0273" w:rsidRDefault="00FA0273" w:rsidP="00FA0273">
      <w:pPr>
        <w:bidi/>
        <w:jc w:val="both"/>
        <w:rPr>
          <w:rFonts w:cs="David" w:hint="cs"/>
          <w:rtl/>
        </w:rPr>
      </w:pPr>
      <w:r w:rsidRPr="00FA0273">
        <w:rPr>
          <w:rFonts w:cs="David" w:hint="cs"/>
          <w:u w:val="single"/>
          <w:rtl/>
        </w:rPr>
        <w:t>יצחק לוי:</w:t>
      </w:r>
    </w:p>
    <w:p w14:paraId="2D675F85" w14:textId="77777777" w:rsidR="00FA0273" w:rsidRPr="00FA0273" w:rsidRDefault="00FA0273" w:rsidP="00FA0273">
      <w:pPr>
        <w:bidi/>
        <w:jc w:val="both"/>
        <w:rPr>
          <w:rFonts w:cs="David" w:hint="cs"/>
          <w:rtl/>
        </w:rPr>
      </w:pPr>
    </w:p>
    <w:p w14:paraId="71C83DBE" w14:textId="77777777" w:rsidR="00FA0273" w:rsidRPr="00FA0273" w:rsidRDefault="00FA0273" w:rsidP="00FA0273">
      <w:pPr>
        <w:bidi/>
        <w:jc w:val="both"/>
        <w:rPr>
          <w:rFonts w:cs="David" w:hint="cs"/>
          <w:rtl/>
        </w:rPr>
      </w:pPr>
      <w:r w:rsidRPr="00FA0273">
        <w:rPr>
          <w:rFonts w:cs="David" w:hint="cs"/>
          <w:rtl/>
        </w:rPr>
        <w:tab/>
        <w:t xml:space="preserve"> אין אפשרות לעשות את זה בלי ממשלה. זה דורש הסכמים, זה דורש פינוי אזרחים, זה דורש כל מיני דברים. אין אפשרות לעשות את זה בלי החלטת ממשלה.</w:t>
      </w:r>
    </w:p>
    <w:p w14:paraId="29F591DB" w14:textId="77777777" w:rsidR="00FA0273" w:rsidRPr="00FA0273" w:rsidRDefault="00FA0273" w:rsidP="00FA0273">
      <w:pPr>
        <w:bidi/>
        <w:jc w:val="both"/>
        <w:rPr>
          <w:rFonts w:cs="David" w:hint="cs"/>
          <w:rtl/>
        </w:rPr>
      </w:pPr>
    </w:p>
    <w:p w14:paraId="4CE9491D" w14:textId="77777777" w:rsidR="00FA0273" w:rsidRPr="00FA0273" w:rsidRDefault="00FA0273" w:rsidP="00FA0273">
      <w:pPr>
        <w:bidi/>
        <w:jc w:val="both"/>
        <w:rPr>
          <w:rFonts w:cs="David" w:hint="cs"/>
          <w:rtl/>
        </w:rPr>
      </w:pPr>
      <w:r w:rsidRPr="00FA0273">
        <w:rPr>
          <w:rFonts w:cs="David" w:hint="cs"/>
          <w:u w:val="single"/>
          <w:rtl/>
        </w:rPr>
        <w:t>היו"ר דוד טל:</w:t>
      </w:r>
    </w:p>
    <w:p w14:paraId="2CA6AD1C" w14:textId="77777777" w:rsidR="00FA0273" w:rsidRPr="00FA0273" w:rsidRDefault="00FA0273" w:rsidP="00FA0273">
      <w:pPr>
        <w:bidi/>
        <w:jc w:val="both"/>
        <w:rPr>
          <w:rFonts w:cs="David" w:hint="cs"/>
          <w:rtl/>
        </w:rPr>
      </w:pPr>
    </w:p>
    <w:p w14:paraId="114BE145" w14:textId="77777777" w:rsidR="00FA0273" w:rsidRPr="00FA0273" w:rsidRDefault="00FA0273" w:rsidP="00FA0273">
      <w:pPr>
        <w:bidi/>
        <w:jc w:val="both"/>
        <w:rPr>
          <w:rFonts w:cs="David" w:hint="cs"/>
          <w:rtl/>
        </w:rPr>
      </w:pPr>
      <w:r w:rsidRPr="00FA0273">
        <w:rPr>
          <w:rFonts w:cs="David" w:hint="cs"/>
          <w:rtl/>
        </w:rPr>
        <w:tab/>
        <w:t>חוק כזה שעבר יחייב את הממשלה?</w:t>
      </w:r>
    </w:p>
    <w:p w14:paraId="270DBC3B" w14:textId="77777777" w:rsidR="00FA0273" w:rsidRPr="00FA0273" w:rsidRDefault="00FA0273" w:rsidP="00FA0273">
      <w:pPr>
        <w:bidi/>
        <w:jc w:val="both"/>
        <w:rPr>
          <w:rFonts w:cs="David" w:hint="cs"/>
          <w:rtl/>
        </w:rPr>
      </w:pPr>
    </w:p>
    <w:p w14:paraId="54FAE4B2" w14:textId="77777777" w:rsidR="00FA0273" w:rsidRPr="00FA0273" w:rsidRDefault="00FA0273" w:rsidP="00FA0273">
      <w:pPr>
        <w:bidi/>
        <w:jc w:val="both"/>
        <w:rPr>
          <w:rFonts w:cs="David" w:hint="cs"/>
          <w:rtl/>
        </w:rPr>
      </w:pPr>
      <w:r w:rsidRPr="00FA0273">
        <w:rPr>
          <w:rFonts w:cs="David" w:hint="cs"/>
          <w:u w:val="single"/>
          <w:rtl/>
        </w:rPr>
        <w:t>יצחק לוי:</w:t>
      </w:r>
    </w:p>
    <w:p w14:paraId="38246285" w14:textId="77777777" w:rsidR="00FA0273" w:rsidRPr="00FA0273" w:rsidRDefault="00FA0273" w:rsidP="00FA0273">
      <w:pPr>
        <w:bidi/>
        <w:jc w:val="both"/>
        <w:rPr>
          <w:rFonts w:cs="David" w:hint="cs"/>
          <w:rtl/>
        </w:rPr>
      </w:pPr>
    </w:p>
    <w:p w14:paraId="66E46AB2" w14:textId="77777777" w:rsidR="00FA0273" w:rsidRPr="00FA0273" w:rsidRDefault="00FA0273" w:rsidP="00FA0273">
      <w:pPr>
        <w:bidi/>
        <w:jc w:val="both"/>
        <w:rPr>
          <w:rFonts w:cs="David" w:hint="cs"/>
          <w:rtl/>
        </w:rPr>
      </w:pPr>
      <w:r w:rsidRPr="00FA0273">
        <w:rPr>
          <w:rFonts w:cs="David" w:hint="cs"/>
          <w:rtl/>
        </w:rPr>
        <w:tab/>
        <w:t xml:space="preserve"> החוק הזה לא יעבור נגד החלטת ממשלה.</w:t>
      </w:r>
    </w:p>
    <w:p w14:paraId="63DE1B75" w14:textId="77777777" w:rsidR="00FA0273" w:rsidRPr="00FA0273" w:rsidRDefault="00FA0273" w:rsidP="00FA0273">
      <w:pPr>
        <w:bidi/>
        <w:jc w:val="both"/>
        <w:rPr>
          <w:rFonts w:cs="David" w:hint="cs"/>
          <w:rtl/>
        </w:rPr>
      </w:pPr>
    </w:p>
    <w:p w14:paraId="5AD04DD0" w14:textId="77777777" w:rsidR="00FA0273" w:rsidRPr="00FA0273" w:rsidRDefault="00FA0273" w:rsidP="00FA0273">
      <w:pPr>
        <w:bidi/>
        <w:jc w:val="both"/>
        <w:rPr>
          <w:rFonts w:cs="David" w:hint="cs"/>
          <w:rtl/>
        </w:rPr>
      </w:pPr>
      <w:r w:rsidRPr="00FA0273">
        <w:rPr>
          <w:rFonts w:cs="David" w:hint="cs"/>
          <w:u w:val="single"/>
          <w:rtl/>
        </w:rPr>
        <w:t>מנחם בן-ששון:</w:t>
      </w:r>
    </w:p>
    <w:p w14:paraId="04461D80" w14:textId="77777777" w:rsidR="00FA0273" w:rsidRPr="00FA0273" w:rsidRDefault="00FA0273" w:rsidP="00FA0273">
      <w:pPr>
        <w:bidi/>
        <w:jc w:val="both"/>
        <w:rPr>
          <w:rFonts w:cs="David" w:hint="cs"/>
          <w:rtl/>
        </w:rPr>
      </w:pPr>
    </w:p>
    <w:p w14:paraId="10E6716C" w14:textId="77777777" w:rsidR="00FA0273" w:rsidRPr="00FA0273" w:rsidRDefault="00FA0273" w:rsidP="00FA0273">
      <w:pPr>
        <w:bidi/>
        <w:jc w:val="both"/>
        <w:rPr>
          <w:rFonts w:cs="David" w:hint="cs"/>
          <w:rtl/>
        </w:rPr>
      </w:pPr>
      <w:r w:rsidRPr="00FA0273">
        <w:rPr>
          <w:rFonts w:cs="David" w:hint="cs"/>
          <w:rtl/>
        </w:rPr>
        <w:tab/>
        <w:t xml:space="preserve"> יצחק לוי, אתה מתעלם מן הבעיה.</w:t>
      </w:r>
    </w:p>
    <w:p w14:paraId="7399FF5E" w14:textId="77777777" w:rsidR="00FA0273" w:rsidRPr="00FA0273" w:rsidRDefault="00FA0273" w:rsidP="00FA0273">
      <w:pPr>
        <w:bidi/>
        <w:jc w:val="both"/>
        <w:rPr>
          <w:rFonts w:cs="David" w:hint="cs"/>
          <w:rtl/>
        </w:rPr>
      </w:pPr>
    </w:p>
    <w:p w14:paraId="75E6AFC2" w14:textId="77777777" w:rsidR="00FA0273" w:rsidRPr="00FA0273" w:rsidRDefault="00FA0273" w:rsidP="00FA0273">
      <w:pPr>
        <w:bidi/>
        <w:jc w:val="both"/>
        <w:rPr>
          <w:rFonts w:cs="David" w:hint="cs"/>
          <w:rtl/>
        </w:rPr>
      </w:pPr>
      <w:r w:rsidRPr="00FA0273">
        <w:rPr>
          <w:rFonts w:cs="David" w:hint="cs"/>
          <w:u w:val="single"/>
          <w:rtl/>
        </w:rPr>
        <w:t>יצחק לוי:</w:t>
      </w:r>
    </w:p>
    <w:p w14:paraId="2DF193FF" w14:textId="77777777" w:rsidR="00FA0273" w:rsidRPr="00FA0273" w:rsidRDefault="00FA0273" w:rsidP="00FA0273">
      <w:pPr>
        <w:bidi/>
        <w:jc w:val="both"/>
        <w:rPr>
          <w:rFonts w:cs="David" w:hint="cs"/>
          <w:rtl/>
        </w:rPr>
      </w:pPr>
    </w:p>
    <w:p w14:paraId="27C7747B" w14:textId="77777777" w:rsidR="00FA0273" w:rsidRPr="00FA0273" w:rsidRDefault="00FA0273" w:rsidP="00FA0273">
      <w:pPr>
        <w:bidi/>
        <w:jc w:val="both"/>
        <w:rPr>
          <w:rFonts w:cs="David" w:hint="cs"/>
          <w:rtl/>
        </w:rPr>
      </w:pPr>
      <w:r w:rsidRPr="00FA0273">
        <w:rPr>
          <w:rFonts w:cs="David" w:hint="cs"/>
          <w:rtl/>
        </w:rPr>
        <w:tab/>
        <w:t xml:space="preserve"> זה לא מה שהחוק הזה מדבר עליו. החוק הזה מדבר על החלטה שמובאת על ידי הממשלה לכנסת. </w:t>
      </w:r>
    </w:p>
    <w:p w14:paraId="29CC5A2B" w14:textId="77777777" w:rsidR="00FA0273" w:rsidRPr="00FA0273" w:rsidRDefault="00FA0273" w:rsidP="00FA0273">
      <w:pPr>
        <w:bidi/>
        <w:jc w:val="both"/>
        <w:rPr>
          <w:rFonts w:cs="David" w:hint="cs"/>
          <w:rtl/>
        </w:rPr>
      </w:pPr>
    </w:p>
    <w:p w14:paraId="1FABE20A" w14:textId="77777777" w:rsidR="00FA0273" w:rsidRPr="00FA0273" w:rsidRDefault="00FA0273" w:rsidP="00FA0273">
      <w:pPr>
        <w:bidi/>
        <w:jc w:val="both"/>
        <w:rPr>
          <w:rFonts w:cs="David" w:hint="cs"/>
          <w:rtl/>
        </w:rPr>
      </w:pPr>
      <w:r w:rsidRPr="00FA0273">
        <w:rPr>
          <w:rFonts w:cs="David" w:hint="cs"/>
          <w:u w:val="single"/>
          <w:rtl/>
        </w:rPr>
        <w:t>היו"ר דוד טל:</w:t>
      </w:r>
    </w:p>
    <w:p w14:paraId="200B58E0" w14:textId="77777777" w:rsidR="00FA0273" w:rsidRPr="00FA0273" w:rsidRDefault="00FA0273" w:rsidP="00FA0273">
      <w:pPr>
        <w:bidi/>
        <w:jc w:val="both"/>
        <w:rPr>
          <w:rFonts w:cs="David" w:hint="cs"/>
          <w:rtl/>
        </w:rPr>
      </w:pPr>
    </w:p>
    <w:p w14:paraId="6E5D4889" w14:textId="77777777" w:rsidR="00FA0273" w:rsidRPr="00FA0273" w:rsidRDefault="00FA0273" w:rsidP="00FA0273">
      <w:pPr>
        <w:bidi/>
        <w:jc w:val="both"/>
        <w:rPr>
          <w:rFonts w:cs="David" w:hint="cs"/>
          <w:rtl/>
        </w:rPr>
      </w:pPr>
      <w:r w:rsidRPr="00FA0273">
        <w:rPr>
          <w:rFonts w:cs="David" w:hint="cs"/>
          <w:rtl/>
        </w:rPr>
        <w:tab/>
        <w:t>הרב לוי, אנחנו מנסים לבדוק את כל האפשרויות ולגדר את כל הפרצות. אני לא רוצה שזה יבוא ממקום שלא חשבנו עליו, אז כדאי לחשוב גם על כך. לכשזה יקרה, נגיד שאמרנו מה דעתנו בנושא הזה.</w:t>
      </w:r>
    </w:p>
    <w:p w14:paraId="0BB4B4B2" w14:textId="77777777" w:rsidR="00FA0273" w:rsidRDefault="00FA0273" w:rsidP="00FA0273">
      <w:pPr>
        <w:bidi/>
        <w:jc w:val="both"/>
        <w:rPr>
          <w:rFonts w:cs="David" w:hint="cs"/>
          <w:rtl/>
        </w:rPr>
      </w:pPr>
    </w:p>
    <w:p w14:paraId="2E84CD22" w14:textId="77777777" w:rsidR="00FA0273" w:rsidRDefault="00FA0273" w:rsidP="00FA0273">
      <w:pPr>
        <w:bidi/>
        <w:jc w:val="both"/>
        <w:rPr>
          <w:rFonts w:cs="David" w:hint="cs"/>
          <w:rtl/>
        </w:rPr>
      </w:pPr>
    </w:p>
    <w:p w14:paraId="37BE5B3B" w14:textId="77777777" w:rsidR="00FA0273" w:rsidRDefault="00FA0273" w:rsidP="00FA0273">
      <w:pPr>
        <w:bidi/>
        <w:jc w:val="both"/>
        <w:rPr>
          <w:rFonts w:cs="David" w:hint="cs"/>
          <w:rtl/>
        </w:rPr>
      </w:pPr>
    </w:p>
    <w:p w14:paraId="1CBEC406" w14:textId="77777777" w:rsidR="00FA0273" w:rsidRDefault="00FA0273" w:rsidP="00FA0273">
      <w:pPr>
        <w:bidi/>
        <w:jc w:val="both"/>
        <w:rPr>
          <w:rFonts w:cs="David" w:hint="cs"/>
          <w:rtl/>
        </w:rPr>
      </w:pPr>
    </w:p>
    <w:p w14:paraId="5D72C8A2" w14:textId="77777777" w:rsidR="00FA0273" w:rsidRDefault="00FA0273" w:rsidP="00FA0273">
      <w:pPr>
        <w:bidi/>
        <w:jc w:val="both"/>
        <w:rPr>
          <w:rFonts w:cs="David" w:hint="cs"/>
          <w:rtl/>
        </w:rPr>
      </w:pPr>
    </w:p>
    <w:p w14:paraId="1787E05F" w14:textId="77777777" w:rsidR="00FA0273" w:rsidRPr="00FA0273" w:rsidRDefault="00FA0273" w:rsidP="00FA0273">
      <w:pPr>
        <w:bidi/>
        <w:jc w:val="both"/>
        <w:rPr>
          <w:rFonts w:cs="David" w:hint="cs"/>
          <w:rtl/>
        </w:rPr>
      </w:pPr>
    </w:p>
    <w:p w14:paraId="52B7571B" w14:textId="77777777" w:rsidR="00FA0273" w:rsidRPr="00FA0273" w:rsidRDefault="00FA0273" w:rsidP="00FA0273">
      <w:pPr>
        <w:bidi/>
        <w:jc w:val="both"/>
        <w:rPr>
          <w:rFonts w:cs="David" w:hint="cs"/>
          <w:rtl/>
        </w:rPr>
      </w:pPr>
      <w:r w:rsidRPr="00FA0273">
        <w:rPr>
          <w:rFonts w:cs="David" w:hint="cs"/>
          <w:u w:val="single"/>
          <w:rtl/>
        </w:rPr>
        <w:t>יצחק לוי:</w:t>
      </w:r>
    </w:p>
    <w:p w14:paraId="5E95824B" w14:textId="77777777" w:rsidR="00FA0273" w:rsidRPr="00FA0273" w:rsidRDefault="00FA0273" w:rsidP="00FA0273">
      <w:pPr>
        <w:bidi/>
        <w:jc w:val="both"/>
        <w:rPr>
          <w:rFonts w:cs="David" w:hint="cs"/>
          <w:rtl/>
        </w:rPr>
      </w:pPr>
    </w:p>
    <w:p w14:paraId="28B46F22" w14:textId="77777777" w:rsidR="00FA0273" w:rsidRPr="00FA0273" w:rsidRDefault="00FA0273" w:rsidP="00FA0273">
      <w:pPr>
        <w:bidi/>
        <w:jc w:val="both"/>
        <w:rPr>
          <w:rFonts w:cs="David" w:hint="cs"/>
          <w:rtl/>
        </w:rPr>
      </w:pPr>
      <w:r w:rsidRPr="00FA0273">
        <w:rPr>
          <w:rFonts w:cs="David" w:hint="cs"/>
          <w:rtl/>
        </w:rPr>
        <w:tab/>
        <w:t xml:space="preserve"> תוסיף סעיף בחוק, זה לא מה שאתה מדבר עליו. החוק מדבר על החלטת ממשלה שמובאת לכנסת. השאלה שנשאלה, האם זה צריך להיות בחוק או לא, לדעתי לא. זה לא משנה. </w:t>
      </w:r>
    </w:p>
    <w:p w14:paraId="2D1836CE" w14:textId="77777777" w:rsidR="00FA0273" w:rsidRPr="00FA0273" w:rsidRDefault="00FA0273" w:rsidP="00FA0273">
      <w:pPr>
        <w:bidi/>
        <w:jc w:val="both"/>
        <w:rPr>
          <w:rFonts w:cs="David" w:hint="cs"/>
          <w:rtl/>
        </w:rPr>
      </w:pPr>
    </w:p>
    <w:p w14:paraId="14FB534E" w14:textId="77777777" w:rsidR="00FA0273" w:rsidRPr="00FA0273" w:rsidRDefault="00FA0273" w:rsidP="00FA0273">
      <w:pPr>
        <w:bidi/>
        <w:jc w:val="both"/>
        <w:rPr>
          <w:rFonts w:cs="David" w:hint="cs"/>
          <w:rtl/>
        </w:rPr>
      </w:pPr>
      <w:r w:rsidRPr="00FA0273">
        <w:rPr>
          <w:rFonts w:cs="David" w:hint="cs"/>
          <w:u w:val="single"/>
          <w:rtl/>
        </w:rPr>
        <w:t>היו"ר דוד טל:</w:t>
      </w:r>
    </w:p>
    <w:p w14:paraId="08B7A258" w14:textId="77777777" w:rsidR="00FA0273" w:rsidRPr="00FA0273" w:rsidRDefault="00FA0273" w:rsidP="00FA0273">
      <w:pPr>
        <w:bidi/>
        <w:jc w:val="both"/>
        <w:rPr>
          <w:rFonts w:cs="David" w:hint="cs"/>
          <w:rtl/>
        </w:rPr>
      </w:pPr>
    </w:p>
    <w:p w14:paraId="07DBB6A1" w14:textId="77777777" w:rsidR="00FA0273" w:rsidRPr="00FA0273" w:rsidRDefault="00FA0273" w:rsidP="00FA0273">
      <w:pPr>
        <w:bidi/>
        <w:jc w:val="both"/>
        <w:rPr>
          <w:rFonts w:cs="David" w:hint="cs"/>
          <w:rtl/>
        </w:rPr>
      </w:pPr>
      <w:r w:rsidRPr="00FA0273">
        <w:rPr>
          <w:rFonts w:cs="David" w:hint="cs"/>
          <w:rtl/>
        </w:rPr>
        <w:tab/>
        <w:t>לא בהכרח זה צריך להיות בחוק.</w:t>
      </w:r>
    </w:p>
    <w:p w14:paraId="12F9FBDC" w14:textId="77777777" w:rsidR="00FA0273" w:rsidRPr="00FA0273" w:rsidRDefault="00FA0273" w:rsidP="00FA0273">
      <w:pPr>
        <w:bidi/>
        <w:jc w:val="both"/>
        <w:rPr>
          <w:rFonts w:cs="David" w:hint="cs"/>
          <w:rtl/>
        </w:rPr>
      </w:pPr>
    </w:p>
    <w:p w14:paraId="1B3FD155" w14:textId="77777777" w:rsidR="00FA0273" w:rsidRPr="00FA0273" w:rsidRDefault="00FA0273" w:rsidP="00FA0273">
      <w:pPr>
        <w:bidi/>
        <w:jc w:val="both"/>
        <w:rPr>
          <w:rFonts w:cs="David" w:hint="cs"/>
          <w:rtl/>
        </w:rPr>
      </w:pPr>
      <w:r w:rsidRPr="00FA0273">
        <w:rPr>
          <w:rFonts w:cs="David" w:hint="cs"/>
          <w:u w:val="single"/>
          <w:rtl/>
        </w:rPr>
        <w:t>יצחק לוי:</w:t>
      </w:r>
    </w:p>
    <w:p w14:paraId="7A4E7C5F" w14:textId="77777777" w:rsidR="00FA0273" w:rsidRPr="00FA0273" w:rsidRDefault="00FA0273" w:rsidP="00FA0273">
      <w:pPr>
        <w:bidi/>
        <w:jc w:val="both"/>
        <w:rPr>
          <w:rFonts w:cs="David" w:hint="cs"/>
          <w:rtl/>
        </w:rPr>
      </w:pPr>
    </w:p>
    <w:p w14:paraId="30064831" w14:textId="77777777" w:rsidR="00FA0273" w:rsidRPr="00FA0273" w:rsidRDefault="00FA0273" w:rsidP="00FA0273">
      <w:pPr>
        <w:bidi/>
        <w:jc w:val="both"/>
        <w:rPr>
          <w:rFonts w:cs="David" w:hint="cs"/>
          <w:rtl/>
        </w:rPr>
      </w:pPr>
      <w:r w:rsidRPr="00FA0273">
        <w:rPr>
          <w:rFonts w:cs="David" w:hint="cs"/>
          <w:rtl/>
        </w:rPr>
        <w:tab/>
        <w:t xml:space="preserve"> או כך או כך.</w:t>
      </w:r>
    </w:p>
    <w:p w14:paraId="7C0C470E" w14:textId="77777777" w:rsidR="00FA0273" w:rsidRPr="00FA0273" w:rsidRDefault="00FA0273" w:rsidP="00FA0273">
      <w:pPr>
        <w:bidi/>
        <w:jc w:val="both"/>
        <w:rPr>
          <w:rFonts w:cs="David" w:hint="cs"/>
          <w:rtl/>
        </w:rPr>
      </w:pPr>
    </w:p>
    <w:p w14:paraId="7E0EDA52" w14:textId="77777777" w:rsidR="00FA0273" w:rsidRPr="00FA0273" w:rsidRDefault="00FA0273" w:rsidP="00FA0273">
      <w:pPr>
        <w:bidi/>
        <w:jc w:val="both"/>
        <w:rPr>
          <w:rFonts w:cs="David" w:hint="cs"/>
          <w:rtl/>
        </w:rPr>
      </w:pPr>
      <w:r w:rsidRPr="00FA0273">
        <w:rPr>
          <w:rFonts w:cs="David" w:hint="cs"/>
          <w:rtl/>
        </w:rPr>
        <w:tab/>
        <w:t>אתה שואל, האם יכול להיות תהליך הפוך, שהכנסת היא זו שמחליטה החלטה ללא הממשלה, ומחייבת את הממשלה, זה לא מה שכתוב בחוק. אתה רוצה, תעשה תיקון בחוק, תגיד שגם אם הכנסת מחייבת את הממשלה. אני חושב שזה תיאורטי לגמרי.</w:t>
      </w:r>
    </w:p>
    <w:p w14:paraId="1ADA6DE8" w14:textId="77777777" w:rsidR="00FA0273" w:rsidRPr="00FA0273" w:rsidRDefault="00FA0273" w:rsidP="00FA0273">
      <w:pPr>
        <w:bidi/>
        <w:jc w:val="both"/>
        <w:rPr>
          <w:rFonts w:cs="David" w:hint="cs"/>
          <w:rtl/>
        </w:rPr>
      </w:pPr>
    </w:p>
    <w:p w14:paraId="48B72955" w14:textId="77777777" w:rsidR="00FA0273" w:rsidRPr="00FA0273" w:rsidRDefault="00FA0273" w:rsidP="00FA0273">
      <w:pPr>
        <w:bidi/>
        <w:jc w:val="both"/>
        <w:rPr>
          <w:rFonts w:cs="David" w:hint="cs"/>
          <w:rtl/>
        </w:rPr>
      </w:pPr>
      <w:r w:rsidRPr="00FA0273">
        <w:rPr>
          <w:rFonts w:cs="David" w:hint="cs"/>
          <w:u w:val="single"/>
          <w:rtl/>
        </w:rPr>
        <w:t>גדעון סער:</w:t>
      </w:r>
    </w:p>
    <w:p w14:paraId="35B989BB" w14:textId="77777777" w:rsidR="00FA0273" w:rsidRPr="00FA0273" w:rsidRDefault="00FA0273" w:rsidP="00FA0273">
      <w:pPr>
        <w:bidi/>
        <w:jc w:val="both"/>
        <w:rPr>
          <w:rFonts w:cs="David" w:hint="cs"/>
          <w:rtl/>
        </w:rPr>
      </w:pPr>
    </w:p>
    <w:p w14:paraId="29E59B55" w14:textId="77777777" w:rsidR="00FA0273" w:rsidRPr="00FA0273" w:rsidRDefault="00FA0273" w:rsidP="00FA0273">
      <w:pPr>
        <w:bidi/>
        <w:jc w:val="both"/>
        <w:rPr>
          <w:rFonts w:cs="David" w:hint="cs"/>
          <w:rtl/>
        </w:rPr>
      </w:pPr>
      <w:r w:rsidRPr="00FA0273">
        <w:rPr>
          <w:rFonts w:cs="David" w:hint="cs"/>
          <w:rtl/>
        </w:rPr>
        <w:tab/>
        <w:t xml:space="preserve"> שהכנסת תחליט על ויתור? זה נדיר, אבל אני מציע לך לשים לב לעובדה שיש שר בכיר בממשלה שמנסה להעביר היום, באמצעות הצעת חוק פרטית את חוק פינוי פיצוי, על יהודה ושומרון. אני מתחיל להראות לך את הכיוונים. יש גם שר בכיר בממשלה שרוצה לשנות את  הרכב הוועדה למינוי שופטים, תקרא היום ב"ידיעות אחרונות", באמצעות הצעת חוק פרטית. זאת אומרת, העולם הולך ונהיה מורכב.</w:t>
      </w:r>
    </w:p>
    <w:p w14:paraId="6884E1E5" w14:textId="77777777" w:rsidR="00FA0273" w:rsidRDefault="00FA0273" w:rsidP="00FA0273">
      <w:pPr>
        <w:bidi/>
        <w:jc w:val="both"/>
        <w:rPr>
          <w:rFonts w:cs="David" w:hint="cs"/>
          <w:u w:val="single"/>
          <w:rtl/>
        </w:rPr>
      </w:pPr>
    </w:p>
    <w:p w14:paraId="4CDAFC1C" w14:textId="77777777" w:rsidR="00FA0273" w:rsidRPr="00FA0273" w:rsidRDefault="00FA0273" w:rsidP="00FA0273">
      <w:pPr>
        <w:bidi/>
        <w:jc w:val="both"/>
        <w:rPr>
          <w:rFonts w:cs="David" w:hint="cs"/>
          <w:rtl/>
        </w:rPr>
      </w:pPr>
      <w:r w:rsidRPr="00FA0273">
        <w:rPr>
          <w:rFonts w:cs="David" w:hint="cs"/>
          <w:u w:val="single"/>
          <w:rtl/>
        </w:rPr>
        <w:t>יצחק לוי:</w:t>
      </w:r>
    </w:p>
    <w:p w14:paraId="0806A9EC" w14:textId="77777777" w:rsidR="00FA0273" w:rsidRPr="00FA0273" w:rsidRDefault="00FA0273" w:rsidP="00FA0273">
      <w:pPr>
        <w:bidi/>
        <w:jc w:val="both"/>
        <w:rPr>
          <w:rFonts w:cs="David" w:hint="cs"/>
          <w:rtl/>
        </w:rPr>
      </w:pPr>
    </w:p>
    <w:p w14:paraId="02B17DDB" w14:textId="77777777" w:rsidR="00FA0273" w:rsidRPr="00FA0273" w:rsidRDefault="00FA0273" w:rsidP="00FA0273">
      <w:pPr>
        <w:bidi/>
        <w:jc w:val="both"/>
        <w:rPr>
          <w:rFonts w:cs="David" w:hint="cs"/>
          <w:rtl/>
        </w:rPr>
      </w:pPr>
      <w:r w:rsidRPr="00FA0273">
        <w:rPr>
          <w:rFonts w:cs="David" w:hint="cs"/>
          <w:rtl/>
        </w:rPr>
        <w:tab/>
        <w:t xml:space="preserve"> יפה, אנא הכניסו סעיף בחוק.</w:t>
      </w:r>
    </w:p>
    <w:p w14:paraId="6E35FA18" w14:textId="77777777" w:rsidR="00FA0273" w:rsidRPr="00FA0273" w:rsidRDefault="00FA0273" w:rsidP="00FA0273">
      <w:pPr>
        <w:bidi/>
        <w:jc w:val="both"/>
        <w:rPr>
          <w:rFonts w:cs="David" w:hint="cs"/>
          <w:rtl/>
        </w:rPr>
      </w:pPr>
    </w:p>
    <w:p w14:paraId="27C86C20" w14:textId="77777777" w:rsidR="00FA0273" w:rsidRPr="00FA0273" w:rsidRDefault="00FA0273" w:rsidP="00FA0273">
      <w:pPr>
        <w:bidi/>
        <w:jc w:val="both"/>
        <w:rPr>
          <w:rFonts w:cs="David" w:hint="cs"/>
          <w:rtl/>
        </w:rPr>
      </w:pPr>
      <w:r w:rsidRPr="00FA0273">
        <w:rPr>
          <w:rFonts w:cs="David" w:hint="cs"/>
          <w:u w:val="single"/>
          <w:rtl/>
        </w:rPr>
        <w:t>היו"ר דוד טל:</w:t>
      </w:r>
    </w:p>
    <w:p w14:paraId="4EE8C657" w14:textId="77777777" w:rsidR="00FA0273" w:rsidRPr="00FA0273" w:rsidRDefault="00FA0273" w:rsidP="00FA0273">
      <w:pPr>
        <w:bidi/>
        <w:jc w:val="both"/>
        <w:rPr>
          <w:rFonts w:cs="David" w:hint="cs"/>
          <w:rtl/>
        </w:rPr>
      </w:pPr>
    </w:p>
    <w:p w14:paraId="530DD2B8" w14:textId="77777777" w:rsidR="00FA0273" w:rsidRPr="00FA0273" w:rsidRDefault="00FA0273" w:rsidP="00FA0273">
      <w:pPr>
        <w:bidi/>
        <w:jc w:val="both"/>
        <w:rPr>
          <w:rFonts w:cs="David" w:hint="cs"/>
          <w:rtl/>
        </w:rPr>
      </w:pPr>
      <w:r w:rsidRPr="00FA0273">
        <w:rPr>
          <w:rFonts w:cs="David" w:hint="cs"/>
          <w:rtl/>
        </w:rPr>
        <w:tab/>
        <w:t>לכן אמרתי שאנחנו צריכים לדון בכל אפשרות שכזאת, כדי שתהיה לנו תשובה לכל אפשרות שכזאת.</w:t>
      </w:r>
    </w:p>
    <w:p w14:paraId="5459B1E3" w14:textId="77777777" w:rsidR="00FA0273" w:rsidRPr="00FA0273" w:rsidRDefault="00FA0273" w:rsidP="00FA0273">
      <w:pPr>
        <w:bidi/>
        <w:jc w:val="both"/>
        <w:rPr>
          <w:rFonts w:cs="David" w:hint="cs"/>
          <w:rtl/>
        </w:rPr>
      </w:pPr>
    </w:p>
    <w:p w14:paraId="100A3187" w14:textId="77777777" w:rsidR="00FA0273" w:rsidRPr="00FA0273" w:rsidRDefault="00FA0273" w:rsidP="00FA0273">
      <w:pPr>
        <w:bidi/>
        <w:jc w:val="both"/>
        <w:rPr>
          <w:rFonts w:cs="David" w:hint="cs"/>
          <w:rtl/>
        </w:rPr>
      </w:pPr>
      <w:r w:rsidRPr="00FA0273">
        <w:rPr>
          <w:rFonts w:cs="David" w:hint="cs"/>
          <w:u w:val="single"/>
          <w:rtl/>
        </w:rPr>
        <w:t>מנחם בן-ששון:</w:t>
      </w:r>
    </w:p>
    <w:p w14:paraId="721AB645" w14:textId="77777777" w:rsidR="00FA0273" w:rsidRPr="00FA0273" w:rsidRDefault="00FA0273" w:rsidP="00FA0273">
      <w:pPr>
        <w:bidi/>
        <w:jc w:val="both"/>
        <w:rPr>
          <w:rFonts w:cs="David" w:hint="cs"/>
          <w:rtl/>
        </w:rPr>
      </w:pPr>
    </w:p>
    <w:p w14:paraId="05CF780C" w14:textId="77777777" w:rsidR="00FA0273" w:rsidRPr="00FA0273" w:rsidRDefault="00FA0273" w:rsidP="00FA0273">
      <w:pPr>
        <w:bidi/>
        <w:jc w:val="both"/>
        <w:rPr>
          <w:rFonts w:cs="David" w:hint="cs"/>
          <w:rtl/>
        </w:rPr>
      </w:pPr>
      <w:r w:rsidRPr="00FA0273">
        <w:rPr>
          <w:rFonts w:cs="David" w:hint="cs"/>
          <w:rtl/>
        </w:rPr>
        <w:tab/>
        <w:t xml:space="preserve">רציתי רשות דיבור כדי לשאול את חבר הכנסת סער על שתי דוגמאות, שלא רציתי לתת, על מהלכים כאלה שמתרחשים. </w:t>
      </w:r>
    </w:p>
    <w:p w14:paraId="033D04F5" w14:textId="77777777" w:rsidR="00FA0273" w:rsidRPr="00FA0273" w:rsidRDefault="00FA0273" w:rsidP="00FA0273">
      <w:pPr>
        <w:bidi/>
        <w:jc w:val="both"/>
        <w:rPr>
          <w:rFonts w:cs="David" w:hint="cs"/>
          <w:rtl/>
        </w:rPr>
      </w:pPr>
    </w:p>
    <w:p w14:paraId="56F3DF01" w14:textId="77777777" w:rsidR="00FA0273" w:rsidRPr="00FA0273" w:rsidRDefault="00FA0273" w:rsidP="00FA0273">
      <w:pPr>
        <w:bidi/>
        <w:jc w:val="both"/>
        <w:rPr>
          <w:rFonts w:cs="David" w:hint="cs"/>
          <w:rtl/>
        </w:rPr>
      </w:pPr>
      <w:r w:rsidRPr="00FA0273">
        <w:rPr>
          <w:rFonts w:cs="David" w:hint="cs"/>
          <w:u w:val="single"/>
          <w:rtl/>
        </w:rPr>
        <w:t>היו"ר דוד טל:</w:t>
      </w:r>
    </w:p>
    <w:p w14:paraId="64BF0573" w14:textId="77777777" w:rsidR="00FA0273" w:rsidRPr="00FA0273" w:rsidRDefault="00FA0273" w:rsidP="00FA0273">
      <w:pPr>
        <w:bidi/>
        <w:jc w:val="both"/>
        <w:rPr>
          <w:rFonts w:cs="David" w:hint="cs"/>
          <w:rtl/>
        </w:rPr>
      </w:pPr>
    </w:p>
    <w:p w14:paraId="0F4106B0" w14:textId="77777777" w:rsidR="00FA0273" w:rsidRPr="00FA0273" w:rsidRDefault="00FA0273" w:rsidP="00FA0273">
      <w:pPr>
        <w:bidi/>
        <w:jc w:val="both"/>
        <w:rPr>
          <w:rFonts w:cs="David" w:hint="cs"/>
          <w:rtl/>
        </w:rPr>
      </w:pPr>
      <w:r w:rsidRPr="00FA0273">
        <w:rPr>
          <w:rFonts w:cs="David" w:hint="cs"/>
          <w:rtl/>
        </w:rPr>
        <w:tab/>
        <w:t>גדעון סער, בשעה שסימסת הבאתי דוגמה, שיכול מאוד להיות שזהבה גלאון תרצה אולי להגיש הצעת חוק הפוכה מהצעת החוק שלך.</w:t>
      </w:r>
    </w:p>
    <w:p w14:paraId="4CAA55B8" w14:textId="77777777" w:rsidR="00FA0273" w:rsidRPr="00FA0273" w:rsidRDefault="00FA0273" w:rsidP="00FA0273">
      <w:pPr>
        <w:bidi/>
        <w:jc w:val="both"/>
        <w:rPr>
          <w:rFonts w:cs="David" w:hint="cs"/>
          <w:rtl/>
        </w:rPr>
      </w:pPr>
    </w:p>
    <w:p w14:paraId="3DA74E22" w14:textId="77777777" w:rsidR="00FA0273" w:rsidRPr="00FA0273" w:rsidRDefault="00FA0273" w:rsidP="00FA0273">
      <w:pPr>
        <w:bidi/>
        <w:jc w:val="both"/>
        <w:rPr>
          <w:rFonts w:cs="David" w:hint="cs"/>
          <w:rtl/>
        </w:rPr>
      </w:pPr>
      <w:r w:rsidRPr="00FA0273">
        <w:rPr>
          <w:rFonts w:cs="David" w:hint="cs"/>
          <w:u w:val="single"/>
          <w:rtl/>
        </w:rPr>
        <w:t>גדעון סער:</w:t>
      </w:r>
    </w:p>
    <w:p w14:paraId="566D4378" w14:textId="77777777" w:rsidR="00FA0273" w:rsidRPr="00FA0273" w:rsidRDefault="00FA0273" w:rsidP="00FA0273">
      <w:pPr>
        <w:bidi/>
        <w:jc w:val="both"/>
        <w:rPr>
          <w:rFonts w:cs="David" w:hint="cs"/>
          <w:rtl/>
        </w:rPr>
      </w:pPr>
    </w:p>
    <w:p w14:paraId="38C2399F" w14:textId="77777777" w:rsidR="00FA0273" w:rsidRPr="00FA0273" w:rsidRDefault="00FA0273" w:rsidP="00FA0273">
      <w:pPr>
        <w:bidi/>
        <w:jc w:val="both"/>
        <w:rPr>
          <w:rFonts w:cs="David" w:hint="cs"/>
          <w:rtl/>
        </w:rPr>
      </w:pPr>
      <w:r w:rsidRPr="00FA0273">
        <w:rPr>
          <w:rFonts w:cs="David" w:hint="cs"/>
          <w:rtl/>
        </w:rPr>
        <w:tab/>
        <w:t>או יוסי ביילין. היתה לו הצעת חוק לפינוי היישוב היהודי שבחברון, שברוך השם הכנסת דחתה ברוב גדול.</w:t>
      </w:r>
    </w:p>
    <w:p w14:paraId="0E29593D" w14:textId="77777777" w:rsidR="00FA0273" w:rsidRPr="00FA0273" w:rsidRDefault="00FA0273" w:rsidP="00FA0273">
      <w:pPr>
        <w:bidi/>
        <w:jc w:val="both"/>
        <w:rPr>
          <w:rFonts w:cs="David" w:hint="cs"/>
          <w:rtl/>
        </w:rPr>
      </w:pPr>
    </w:p>
    <w:p w14:paraId="63512FC8" w14:textId="77777777" w:rsidR="00FA0273" w:rsidRPr="00FA0273" w:rsidRDefault="00FA0273" w:rsidP="00FA0273">
      <w:pPr>
        <w:bidi/>
        <w:jc w:val="both"/>
        <w:rPr>
          <w:rFonts w:cs="David" w:hint="cs"/>
          <w:rtl/>
        </w:rPr>
      </w:pPr>
      <w:r w:rsidRPr="00FA0273">
        <w:rPr>
          <w:rFonts w:cs="David" w:hint="cs"/>
          <w:u w:val="single"/>
          <w:rtl/>
        </w:rPr>
        <w:t>היו"ר דוד טל:</w:t>
      </w:r>
    </w:p>
    <w:p w14:paraId="3CA2F575" w14:textId="77777777" w:rsidR="00FA0273" w:rsidRPr="00FA0273" w:rsidRDefault="00FA0273" w:rsidP="00FA0273">
      <w:pPr>
        <w:bidi/>
        <w:jc w:val="both"/>
        <w:rPr>
          <w:rFonts w:cs="David" w:hint="cs"/>
          <w:rtl/>
        </w:rPr>
      </w:pPr>
    </w:p>
    <w:p w14:paraId="52AF4F43" w14:textId="77777777" w:rsidR="00FA0273" w:rsidRPr="00FA0273" w:rsidRDefault="00FA0273" w:rsidP="00FA0273">
      <w:pPr>
        <w:bidi/>
        <w:jc w:val="both"/>
        <w:rPr>
          <w:rFonts w:cs="David" w:hint="cs"/>
          <w:rtl/>
        </w:rPr>
      </w:pPr>
      <w:r w:rsidRPr="00FA0273">
        <w:rPr>
          <w:rFonts w:cs="David" w:hint="cs"/>
          <w:rtl/>
        </w:rPr>
        <w:tab/>
        <w:t>נצטרך להתייחס לזה, בין אם נאמץ את מה שהרב לוי אמר, שנכניס לשם איזה סעיף כזה או אחר--</w:t>
      </w:r>
    </w:p>
    <w:p w14:paraId="2A809B4D" w14:textId="77777777" w:rsidR="00FA0273" w:rsidRDefault="00FA0273" w:rsidP="00FA0273">
      <w:pPr>
        <w:bidi/>
        <w:jc w:val="both"/>
        <w:rPr>
          <w:rFonts w:cs="David" w:hint="cs"/>
          <w:rtl/>
        </w:rPr>
      </w:pPr>
    </w:p>
    <w:p w14:paraId="22D2AA46" w14:textId="77777777" w:rsidR="00FA0273" w:rsidRDefault="00FA0273" w:rsidP="00FA0273">
      <w:pPr>
        <w:bidi/>
        <w:jc w:val="both"/>
        <w:rPr>
          <w:rFonts w:cs="David" w:hint="cs"/>
          <w:rtl/>
        </w:rPr>
      </w:pPr>
    </w:p>
    <w:p w14:paraId="06DAF5FB" w14:textId="77777777" w:rsidR="00FA0273" w:rsidRDefault="00FA0273" w:rsidP="00FA0273">
      <w:pPr>
        <w:bidi/>
        <w:jc w:val="both"/>
        <w:rPr>
          <w:rFonts w:cs="David" w:hint="cs"/>
          <w:rtl/>
        </w:rPr>
      </w:pPr>
    </w:p>
    <w:p w14:paraId="191B5AA7" w14:textId="77777777" w:rsidR="00FA0273" w:rsidRDefault="00FA0273" w:rsidP="00FA0273">
      <w:pPr>
        <w:bidi/>
        <w:jc w:val="both"/>
        <w:rPr>
          <w:rFonts w:cs="David" w:hint="cs"/>
          <w:rtl/>
        </w:rPr>
      </w:pPr>
    </w:p>
    <w:p w14:paraId="4971828C" w14:textId="77777777" w:rsidR="00FA0273" w:rsidRDefault="00FA0273" w:rsidP="00FA0273">
      <w:pPr>
        <w:bidi/>
        <w:jc w:val="both"/>
        <w:rPr>
          <w:rFonts w:cs="David" w:hint="cs"/>
          <w:rtl/>
        </w:rPr>
      </w:pPr>
    </w:p>
    <w:p w14:paraId="22AA1272" w14:textId="77777777" w:rsidR="00FA0273" w:rsidRPr="00FA0273" w:rsidRDefault="00FA0273" w:rsidP="00FA0273">
      <w:pPr>
        <w:bidi/>
        <w:jc w:val="both"/>
        <w:rPr>
          <w:rFonts w:cs="David" w:hint="cs"/>
          <w:rtl/>
        </w:rPr>
      </w:pPr>
    </w:p>
    <w:p w14:paraId="7192743B" w14:textId="77777777" w:rsidR="00FA0273" w:rsidRPr="00FA0273" w:rsidRDefault="00FA0273" w:rsidP="00FA0273">
      <w:pPr>
        <w:bidi/>
        <w:jc w:val="both"/>
        <w:rPr>
          <w:rFonts w:cs="David" w:hint="cs"/>
          <w:rtl/>
        </w:rPr>
      </w:pPr>
      <w:r w:rsidRPr="00FA0273">
        <w:rPr>
          <w:rFonts w:cs="David" w:hint="cs"/>
          <w:u w:val="single"/>
          <w:rtl/>
        </w:rPr>
        <w:t>יצחק לוי:</w:t>
      </w:r>
    </w:p>
    <w:p w14:paraId="1A81ECF4" w14:textId="77777777" w:rsidR="00FA0273" w:rsidRPr="00FA0273" w:rsidRDefault="00FA0273" w:rsidP="00FA0273">
      <w:pPr>
        <w:bidi/>
        <w:jc w:val="both"/>
        <w:rPr>
          <w:rFonts w:cs="David" w:hint="cs"/>
          <w:rtl/>
        </w:rPr>
      </w:pPr>
    </w:p>
    <w:p w14:paraId="056C0750" w14:textId="77777777" w:rsidR="00FA0273" w:rsidRPr="00FA0273" w:rsidRDefault="00FA0273" w:rsidP="00FA0273">
      <w:pPr>
        <w:bidi/>
        <w:jc w:val="both"/>
        <w:rPr>
          <w:rFonts w:cs="David" w:hint="cs"/>
          <w:rtl/>
        </w:rPr>
      </w:pPr>
      <w:r w:rsidRPr="00FA0273">
        <w:rPr>
          <w:rFonts w:cs="David" w:hint="cs"/>
          <w:rtl/>
        </w:rPr>
        <w:tab/>
        <w:t xml:space="preserve"> זה צריך להיות סעיף אחר בחוק.</w:t>
      </w:r>
    </w:p>
    <w:p w14:paraId="1C614428" w14:textId="77777777" w:rsidR="00FA0273" w:rsidRPr="00FA0273" w:rsidRDefault="00FA0273" w:rsidP="00FA0273">
      <w:pPr>
        <w:bidi/>
        <w:jc w:val="both"/>
        <w:rPr>
          <w:rFonts w:cs="David" w:hint="cs"/>
          <w:rtl/>
        </w:rPr>
      </w:pPr>
    </w:p>
    <w:p w14:paraId="5A807FEE" w14:textId="77777777" w:rsidR="00FA0273" w:rsidRPr="00FA0273" w:rsidRDefault="00FA0273" w:rsidP="00FA0273">
      <w:pPr>
        <w:bidi/>
        <w:jc w:val="both"/>
        <w:rPr>
          <w:rFonts w:cs="David" w:hint="cs"/>
          <w:rtl/>
        </w:rPr>
      </w:pPr>
      <w:r w:rsidRPr="00FA0273">
        <w:rPr>
          <w:rFonts w:cs="David" w:hint="cs"/>
          <w:u w:val="single"/>
          <w:rtl/>
        </w:rPr>
        <w:t>מנחם בן-ששון:</w:t>
      </w:r>
    </w:p>
    <w:p w14:paraId="0EB8BFA8" w14:textId="77777777" w:rsidR="00FA0273" w:rsidRPr="00FA0273" w:rsidRDefault="00FA0273" w:rsidP="00FA0273">
      <w:pPr>
        <w:bidi/>
        <w:jc w:val="both"/>
        <w:rPr>
          <w:rFonts w:cs="David" w:hint="cs"/>
          <w:rtl/>
        </w:rPr>
      </w:pPr>
    </w:p>
    <w:p w14:paraId="609D3C9D" w14:textId="77777777" w:rsidR="00FA0273" w:rsidRPr="00FA0273" w:rsidRDefault="00FA0273" w:rsidP="00FA0273">
      <w:pPr>
        <w:bidi/>
        <w:jc w:val="both"/>
        <w:rPr>
          <w:rFonts w:cs="David" w:hint="cs"/>
          <w:rtl/>
        </w:rPr>
      </w:pPr>
      <w:r w:rsidRPr="00FA0273">
        <w:rPr>
          <w:rFonts w:cs="David" w:hint="cs"/>
          <w:rtl/>
        </w:rPr>
        <w:tab/>
        <w:t xml:space="preserve"> צריך לשנות את החוק.</w:t>
      </w:r>
    </w:p>
    <w:p w14:paraId="0B2B2FCD" w14:textId="77777777" w:rsidR="00FA0273" w:rsidRPr="00FA0273" w:rsidRDefault="00FA0273" w:rsidP="00FA0273">
      <w:pPr>
        <w:bidi/>
        <w:jc w:val="both"/>
        <w:rPr>
          <w:rFonts w:cs="David" w:hint="cs"/>
          <w:rtl/>
        </w:rPr>
      </w:pPr>
    </w:p>
    <w:p w14:paraId="12D57A02" w14:textId="77777777" w:rsidR="00FA0273" w:rsidRPr="00FA0273" w:rsidRDefault="00FA0273" w:rsidP="00FA0273">
      <w:pPr>
        <w:bidi/>
        <w:jc w:val="both"/>
        <w:rPr>
          <w:rFonts w:cs="David" w:hint="cs"/>
          <w:rtl/>
        </w:rPr>
      </w:pPr>
      <w:r w:rsidRPr="00FA0273">
        <w:rPr>
          <w:rFonts w:cs="David" w:hint="cs"/>
          <w:u w:val="single"/>
          <w:rtl/>
        </w:rPr>
        <w:t>היו"ר דוד טל:</w:t>
      </w:r>
    </w:p>
    <w:p w14:paraId="22B64A7D" w14:textId="77777777" w:rsidR="00FA0273" w:rsidRPr="00FA0273" w:rsidRDefault="00FA0273" w:rsidP="00FA0273">
      <w:pPr>
        <w:bidi/>
        <w:jc w:val="both"/>
        <w:rPr>
          <w:rFonts w:cs="David" w:hint="cs"/>
          <w:rtl/>
        </w:rPr>
      </w:pPr>
    </w:p>
    <w:p w14:paraId="465453E2" w14:textId="77777777" w:rsidR="00FA0273" w:rsidRPr="00FA0273" w:rsidRDefault="00FA0273" w:rsidP="00FA0273">
      <w:pPr>
        <w:bidi/>
        <w:jc w:val="both"/>
        <w:rPr>
          <w:rFonts w:cs="David" w:hint="cs"/>
          <w:rtl/>
        </w:rPr>
      </w:pPr>
      <w:r w:rsidRPr="00FA0273">
        <w:rPr>
          <w:rFonts w:cs="David" w:hint="cs"/>
          <w:rtl/>
        </w:rPr>
        <w:tab/>
        <w:t>--ובין אם אנחנו אומרים שאנחנו מדברים רק על כך שהממשלה מביאה איזה הסכם, שהיא מבקשת עליו את אישור הכנסת, ולאחר מכן את אישורו של הריבון.</w:t>
      </w:r>
    </w:p>
    <w:p w14:paraId="2C22E0F7" w14:textId="77777777" w:rsidR="00FA0273" w:rsidRPr="00FA0273" w:rsidRDefault="00FA0273" w:rsidP="00FA0273">
      <w:pPr>
        <w:bidi/>
        <w:jc w:val="both"/>
        <w:rPr>
          <w:rFonts w:cs="David" w:hint="cs"/>
          <w:rtl/>
        </w:rPr>
      </w:pPr>
    </w:p>
    <w:p w14:paraId="511D31BB" w14:textId="77777777" w:rsidR="00FA0273" w:rsidRPr="00FA0273" w:rsidRDefault="00FA0273" w:rsidP="00FA0273">
      <w:pPr>
        <w:bidi/>
        <w:jc w:val="both"/>
        <w:rPr>
          <w:rFonts w:cs="David" w:hint="cs"/>
          <w:rtl/>
        </w:rPr>
      </w:pPr>
      <w:r w:rsidRPr="00FA0273">
        <w:rPr>
          <w:rFonts w:cs="David" w:hint="cs"/>
          <w:u w:val="single"/>
          <w:rtl/>
        </w:rPr>
        <w:t>ארבל אסטרחן:</w:t>
      </w:r>
    </w:p>
    <w:p w14:paraId="6809B024" w14:textId="77777777" w:rsidR="00FA0273" w:rsidRPr="00FA0273" w:rsidRDefault="00FA0273" w:rsidP="00FA0273">
      <w:pPr>
        <w:bidi/>
        <w:jc w:val="both"/>
        <w:rPr>
          <w:rFonts w:cs="David" w:hint="cs"/>
          <w:rtl/>
        </w:rPr>
      </w:pPr>
    </w:p>
    <w:p w14:paraId="56B753C8" w14:textId="77777777" w:rsidR="00FA0273" w:rsidRPr="00FA0273" w:rsidRDefault="00FA0273" w:rsidP="00FA0273">
      <w:pPr>
        <w:bidi/>
        <w:jc w:val="both"/>
        <w:rPr>
          <w:rFonts w:cs="David" w:hint="cs"/>
          <w:rtl/>
        </w:rPr>
      </w:pPr>
      <w:r w:rsidRPr="00FA0273">
        <w:rPr>
          <w:rFonts w:cs="David" w:hint="cs"/>
          <w:rtl/>
        </w:rPr>
        <w:tab/>
        <w:t xml:space="preserve">סעיף 7 </w:t>
      </w:r>
      <w:r w:rsidRPr="00FA0273">
        <w:rPr>
          <w:rFonts w:cs="David"/>
          <w:rtl/>
        </w:rPr>
        <w:t>–</w:t>
      </w:r>
      <w:r w:rsidRPr="00FA0273">
        <w:rPr>
          <w:rFonts w:cs="David" w:hint="cs"/>
          <w:rtl/>
        </w:rPr>
        <w:t xml:space="preserve"> המנגנון הביצועי, מי יעשה את זה. האפשרות הכי סבירה להטיל את ביצוע משאל העם על ועדת הבחירות המרכזית.</w:t>
      </w:r>
    </w:p>
    <w:p w14:paraId="5215FF6A" w14:textId="77777777" w:rsidR="00FA0273" w:rsidRPr="00FA0273" w:rsidRDefault="00FA0273" w:rsidP="00FA0273">
      <w:pPr>
        <w:bidi/>
        <w:jc w:val="both"/>
        <w:rPr>
          <w:rFonts w:cs="David" w:hint="cs"/>
          <w:rtl/>
        </w:rPr>
      </w:pPr>
    </w:p>
    <w:p w14:paraId="30F46498" w14:textId="77777777" w:rsidR="00FA0273" w:rsidRPr="00FA0273" w:rsidRDefault="00FA0273" w:rsidP="00FA0273">
      <w:pPr>
        <w:bidi/>
        <w:jc w:val="both"/>
        <w:rPr>
          <w:rFonts w:cs="David" w:hint="cs"/>
          <w:rtl/>
        </w:rPr>
      </w:pPr>
      <w:r w:rsidRPr="00FA0273">
        <w:rPr>
          <w:rFonts w:cs="David" w:hint="cs"/>
          <w:u w:val="single"/>
          <w:rtl/>
        </w:rPr>
        <w:t>יצחק זיו:</w:t>
      </w:r>
    </w:p>
    <w:p w14:paraId="2AC3E1F4" w14:textId="77777777" w:rsidR="00FA0273" w:rsidRPr="00FA0273" w:rsidRDefault="00FA0273" w:rsidP="00FA0273">
      <w:pPr>
        <w:bidi/>
        <w:jc w:val="both"/>
        <w:rPr>
          <w:rFonts w:cs="David" w:hint="cs"/>
          <w:rtl/>
        </w:rPr>
      </w:pPr>
    </w:p>
    <w:p w14:paraId="37C0131A" w14:textId="77777777" w:rsidR="00FA0273" w:rsidRPr="00FA0273" w:rsidRDefault="00FA0273" w:rsidP="00FA0273">
      <w:pPr>
        <w:bidi/>
        <w:jc w:val="both"/>
        <w:rPr>
          <w:rFonts w:cs="David" w:hint="cs"/>
          <w:rtl/>
        </w:rPr>
      </w:pPr>
      <w:r w:rsidRPr="00FA0273">
        <w:rPr>
          <w:rFonts w:cs="David" w:hint="cs"/>
          <w:rtl/>
        </w:rPr>
        <w:tab/>
        <w:t xml:space="preserve"> כמו שכתוב, זה בסדר גמור.</w:t>
      </w:r>
    </w:p>
    <w:p w14:paraId="5EA98E88" w14:textId="77777777" w:rsidR="00FA0273" w:rsidRPr="00FA0273" w:rsidRDefault="00FA0273" w:rsidP="00FA0273">
      <w:pPr>
        <w:bidi/>
        <w:jc w:val="both"/>
        <w:rPr>
          <w:rFonts w:cs="David" w:hint="cs"/>
          <w:rtl/>
        </w:rPr>
      </w:pPr>
    </w:p>
    <w:p w14:paraId="29CDD930" w14:textId="77777777" w:rsidR="00FA0273" w:rsidRPr="00FA0273" w:rsidRDefault="00FA0273" w:rsidP="00FA0273">
      <w:pPr>
        <w:bidi/>
        <w:jc w:val="both"/>
        <w:rPr>
          <w:rFonts w:cs="David" w:hint="cs"/>
          <w:rtl/>
        </w:rPr>
      </w:pPr>
      <w:r w:rsidRPr="00FA0273">
        <w:rPr>
          <w:rFonts w:cs="David" w:hint="cs"/>
          <w:u w:val="single"/>
          <w:rtl/>
        </w:rPr>
        <w:t>יצחק לוי:</w:t>
      </w:r>
    </w:p>
    <w:p w14:paraId="5911E1D9" w14:textId="77777777" w:rsidR="00FA0273" w:rsidRPr="00FA0273" w:rsidRDefault="00FA0273" w:rsidP="00FA0273">
      <w:pPr>
        <w:bidi/>
        <w:jc w:val="both"/>
        <w:rPr>
          <w:rFonts w:cs="David" w:hint="cs"/>
          <w:rtl/>
        </w:rPr>
      </w:pPr>
    </w:p>
    <w:p w14:paraId="1E1232C0" w14:textId="77777777" w:rsidR="00FA0273" w:rsidRPr="00FA0273" w:rsidRDefault="00FA0273" w:rsidP="00FA0273">
      <w:pPr>
        <w:bidi/>
        <w:jc w:val="both"/>
        <w:rPr>
          <w:rFonts w:cs="David" w:hint="cs"/>
          <w:rtl/>
        </w:rPr>
      </w:pPr>
      <w:r w:rsidRPr="00FA0273">
        <w:rPr>
          <w:rFonts w:cs="David" w:hint="cs"/>
          <w:rtl/>
        </w:rPr>
        <w:tab/>
        <w:t xml:space="preserve"> אין דרך אחרת.</w:t>
      </w:r>
    </w:p>
    <w:p w14:paraId="3B31BF53" w14:textId="77777777" w:rsidR="00FA0273" w:rsidRPr="00FA0273" w:rsidRDefault="00FA0273" w:rsidP="00FA0273">
      <w:pPr>
        <w:bidi/>
        <w:jc w:val="both"/>
        <w:rPr>
          <w:rFonts w:cs="David" w:hint="cs"/>
          <w:rtl/>
        </w:rPr>
      </w:pPr>
    </w:p>
    <w:p w14:paraId="7E85A93E" w14:textId="77777777" w:rsidR="00FA0273" w:rsidRPr="00FA0273" w:rsidRDefault="00FA0273" w:rsidP="00FA0273">
      <w:pPr>
        <w:bidi/>
        <w:jc w:val="both"/>
        <w:rPr>
          <w:rFonts w:cs="David" w:hint="cs"/>
          <w:rtl/>
        </w:rPr>
      </w:pPr>
      <w:r w:rsidRPr="00FA0273">
        <w:rPr>
          <w:rFonts w:cs="David" w:hint="cs"/>
          <w:u w:val="single"/>
          <w:rtl/>
        </w:rPr>
        <w:t>ארבל אסטרחן:</w:t>
      </w:r>
    </w:p>
    <w:p w14:paraId="68BAA469" w14:textId="77777777" w:rsidR="00FA0273" w:rsidRPr="00FA0273" w:rsidRDefault="00FA0273" w:rsidP="00FA0273">
      <w:pPr>
        <w:bidi/>
        <w:jc w:val="both"/>
        <w:rPr>
          <w:rFonts w:cs="David" w:hint="cs"/>
          <w:rtl/>
        </w:rPr>
      </w:pPr>
    </w:p>
    <w:p w14:paraId="5B4237C5" w14:textId="77777777" w:rsidR="00FA0273" w:rsidRPr="00FA0273" w:rsidRDefault="00FA0273" w:rsidP="00FA0273">
      <w:pPr>
        <w:bidi/>
        <w:jc w:val="both"/>
        <w:rPr>
          <w:rFonts w:cs="David" w:hint="cs"/>
          <w:rtl/>
        </w:rPr>
      </w:pPr>
      <w:r w:rsidRPr="00FA0273">
        <w:rPr>
          <w:rFonts w:cs="David" w:hint="cs"/>
          <w:rtl/>
        </w:rPr>
        <w:tab/>
        <w:t>צריך לבדוק עם ועדת הבחירות המרכזית. זה המנגנון שיודע לבצע.</w:t>
      </w:r>
    </w:p>
    <w:p w14:paraId="1662626D" w14:textId="77777777" w:rsidR="00FA0273" w:rsidRPr="00FA0273" w:rsidRDefault="00FA0273" w:rsidP="00FA0273">
      <w:pPr>
        <w:bidi/>
        <w:jc w:val="both"/>
        <w:rPr>
          <w:rFonts w:cs="David" w:hint="cs"/>
          <w:rtl/>
        </w:rPr>
      </w:pPr>
      <w:r w:rsidRPr="00FA0273">
        <w:rPr>
          <w:rFonts w:cs="David" w:hint="cs"/>
          <w:u w:val="single"/>
          <w:rtl/>
        </w:rPr>
        <w:t>היו"ר דוד טל:</w:t>
      </w:r>
    </w:p>
    <w:p w14:paraId="5766AB9D" w14:textId="77777777" w:rsidR="00FA0273" w:rsidRPr="00FA0273" w:rsidRDefault="00FA0273" w:rsidP="00FA0273">
      <w:pPr>
        <w:bidi/>
        <w:jc w:val="both"/>
        <w:rPr>
          <w:rFonts w:cs="David" w:hint="cs"/>
          <w:rtl/>
        </w:rPr>
      </w:pPr>
    </w:p>
    <w:p w14:paraId="18D292D5" w14:textId="77777777" w:rsidR="00FA0273" w:rsidRPr="00FA0273" w:rsidRDefault="00FA0273" w:rsidP="00FA0273">
      <w:pPr>
        <w:bidi/>
        <w:jc w:val="both"/>
        <w:rPr>
          <w:rFonts w:cs="David" w:hint="cs"/>
          <w:rtl/>
        </w:rPr>
      </w:pPr>
      <w:r w:rsidRPr="00FA0273">
        <w:rPr>
          <w:rFonts w:cs="David" w:hint="cs"/>
          <w:rtl/>
        </w:rPr>
        <w:tab/>
        <w:t>האם המנגנון שכבר קיים במשאל עם, האם לא מתווספים אלמנטים נוספים שהוועדה הזאת צריכה לטפל בהם?</w:t>
      </w:r>
    </w:p>
    <w:p w14:paraId="6157C553" w14:textId="77777777" w:rsidR="00FA0273" w:rsidRPr="00FA0273" w:rsidRDefault="00FA0273" w:rsidP="00FA0273">
      <w:pPr>
        <w:bidi/>
        <w:jc w:val="both"/>
        <w:rPr>
          <w:rFonts w:cs="David" w:hint="cs"/>
          <w:rtl/>
        </w:rPr>
      </w:pPr>
    </w:p>
    <w:p w14:paraId="7F39FA15" w14:textId="77777777" w:rsidR="00FA0273" w:rsidRPr="00FA0273" w:rsidRDefault="00FA0273" w:rsidP="00FA0273">
      <w:pPr>
        <w:bidi/>
        <w:jc w:val="both"/>
        <w:rPr>
          <w:rFonts w:cs="David" w:hint="cs"/>
          <w:rtl/>
        </w:rPr>
      </w:pPr>
      <w:r w:rsidRPr="00FA0273">
        <w:rPr>
          <w:rFonts w:cs="David" w:hint="cs"/>
          <w:u w:val="single"/>
          <w:rtl/>
        </w:rPr>
        <w:t>ארבל אסטרחן:</w:t>
      </w:r>
    </w:p>
    <w:p w14:paraId="6E3BFE46" w14:textId="77777777" w:rsidR="00FA0273" w:rsidRPr="00FA0273" w:rsidRDefault="00FA0273" w:rsidP="00FA0273">
      <w:pPr>
        <w:bidi/>
        <w:jc w:val="both"/>
        <w:rPr>
          <w:rFonts w:cs="David" w:hint="cs"/>
          <w:rtl/>
        </w:rPr>
      </w:pPr>
    </w:p>
    <w:p w14:paraId="0E96AD02" w14:textId="77777777" w:rsidR="00FA0273" w:rsidRPr="00FA0273" w:rsidRDefault="00FA0273" w:rsidP="00FA0273">
      <w:pPr>
        <w:bidi/>
        <w:jc w:val="both"/>
        <w:rPr>
          <w:rFonts w:cs="David" w:hint="cs"/>
          <w:rtl/>
        </w:rPr>
      </w:pPr>
      <w:r w:rsidRPr="00FA0273">
        <w:rPr>
          <w:rFonts w:cs="David" w:hint="cs"/>
          <w:rtl/>
        </w:rPr>
        <w:tab/>
        <w:t>צריך לעשות התאמות.</w:t>
      </w:r>
    </w:p>
    <w:p w14:paraId="4577D6A8" w14:textId="77777777" w:rsidR="00FA0273" w:rsidRPr="00FA0273" w:rsidRDefault="00FA0273" w:rsidP="00FA0273">
      <w:pPr>
        <w:bidi/>
        <w:jc w:val="both"/>
        <w:rPr>
          <w:rFonts w:cs="David" w:hint="cs"/>
          <w:rtl/>
        </w:rPr>
      </w:pPr>
    </w:p>
    <w:p w14:paraId="2172B5F6" w14:textId="77777777" w:rsidR="00FA0273" w:rsidRPr="00FA0273" w:rsidRDefault="00FA0273" w:rsidP="00FA0273">
      <w:pPr>
        <w:bidi/>
        <w:jc w:val="both"/>
        <w:rPr>
          <w:rFonts w:cs="David" w:hint="cs"/>
          <w:rtl/>
        </w:rPr>
      </w:pPr>
      <w:r w:rsidRPr="00FA0273">
        <w:rPr>
          <w:rFonts w:cs="David" w:hint="cs"/>
          <w:u w:val="single"/>
          <w:rtl/>
        </w:rPr>
        <w:t>שילה הטיס רולף:</w:t>
      </w:r>
    </w:p>
    <w:p w14:paraId="48BB6A6B" w14:textId="77777777" w:rsidR="00FA0273" w:rsidRPr="00FA0273" w:rsidRDefault="00FA0273" w:rsidP="00FA0273">
      <w:pPr>
        <w:bidi/>
        <w:jc w:val="both"/>
        <w:rPr>
          <w:rFonts w:cs="David" w:hint="cs"/>
          <w:rtl/>
        </w:rPr>
      </w:pPr>
    </w:p>
    <w:p w14:paraId="58EE72B8" w14:textId="77777777" w:rsidR="00FA0273" w:rsidRPr="00FA0273" w:rsidRDefault="00FA0273" w:rsidP="00FA0273">
      <w:pPr>
        <w:bidi/>
        <w:jc w:val="both"/>
        <w:rPr>
          <w:rFonts w:cs="David" w:hint="cs"/>
          <w:rtl/>
        </w:rPr>
      </w:pPr>
      <w:r w:rsidRPr="00FA0273">
        <w:rPr>
          <w:rFonts w:cs="David" w:hint="cs"/>
          <w:rtl/>
        </w:rPr>
        <w:tab/>
        <w:t>מה שיש באירלנד, שבכל פעם שיש משאל עם מקימים מנגנון מיוחד לאותו משאל עם. זה לא ועדת הבחירות או הגוף שיש להם שם לנהל בחירות כלליות, אלא השר לאיכות הסביבה ושלטון מקומי מקים מנגנון.</w:t>
      </w:r>
    </w:p>
    <w:p w14:paraId="4EB3F39B" w14:textId="77777777" w:rsidR="00FA0273" w:rsidRPr="00FA0273" w:rsidRDefault="00FA0273" w:rsidP="00FA0273">
      <w:pPr>
        <w:bidi/>
        <w:jc w:val="both"/>
        <w:rPr>
          <w:rFonts w:cs="David" w:hint="cs"/>
          <w:rtl/>
        </w:rPr>
      </w:pPr>
    </w:p>
    <w:p w14:paraId="68955753" w14:textId="77777777" w:rsidR="00FA0273" w:rsidRPr="00FA0273" w:rsidRDefault="00FA0273" w:rsidP="00FA0273">
      <w:pPr>
        <w:bidi/>
        <w:jc w:val="both"/>
        <w:rPr>
          <w:rFonts w:cs="David" w:hint="cs"/>
          <w:rtl/>
        </w:rPr>
      </w:pPr>
      <w:r w:rsidRPr="00FA0273">
        <w:rPr>
          <w:rFonts w:cs="David" w:hint="cs"/>
          <w:u w:val="single"/>
          <w:rtl/>
        </w:rPr>
        <w:t>היו"ר דוד טל:</w:t>
      </w:r>
    </w:p>
    <w:p w14:paraId="4443F912" w14:textId="77777777" w:rsidR="00FA0273" w:rsidRPr="00FA0273" w:rsidRDefault="00FA0273" w:rsidP="00FA0273">
      <w:pPr>
        <w:bidi/>
        <w:jc w:val="both"/>
        <w:rPr>
          <w:rFonts w:cs="David" w:hint="cs"/>
          <w:rtl/>
        </w:rPr>
      </w:pPr>
    </w:p>
    <w:p w14:paraId="7EB71348" w14:textId="77777777" w:rsidR="00FA0273" w:rsidRPr="00FA0273" w:rsidRDefault="00FA0273" w:rsidP="00FA0273">
      <w:pPr>
        <w:bidi/>
        <w:jc w:val="both"/>
        <w:rPr>
          <w:rFonts w:cs="David" w:hint="cs"/>
          <w:rtl/>
        </w:rPr>
      </w:pPr>
      <w:r w:rsidRPr="00FA0273">
        <w:rPr>
          <w:rFonts w:cs="David" w:hint="cs"/>
          <w:rtl/>
        </w:rPr>
        <w:tab/>
        <w:t xml:space="preserve">אני מציע שנזמין את תמי אדרי לדיון הבא, ונדון בנושא הזה. אולי אפשר להעביר אליה את הנושא, אם יש לה מחשבות מה צריך להביא בחשבון בנושא הזה. </w:t>
      </w:r>
    </w:p>
    <w:p w14:paraId="506BB900" w14:textId="77777777" w:rsidR="00FA0273" w:rsidRPr="00FA0273" w:rsidRDefault="00FA0273" w:rsidP="00FA0273">
      <w:pPr>
        <w:bidi/>
        <w:jc w:val="both"/>
        <w:rPr>
          <w:rFonts w:cs="David" w:hint="cs"/>
          <w:rtl/>
        </w:rPr>
      </w:pPr>
    </w:p>
    <w:p w14:paraId="4FA51AFA" w14:textId="77777777" w:rsidR="00FA0273" w:rsidRPr="00FA0273" w:rsidRDefault="00FA0273" w:rsidP="00FA0273">
      <w:pPr>
        <w:bidi/>
        <w:jc w:val="both"/>
        <w:rPr>
          <w:rFonts w:cs="David" w:hint="cs"/>
          <w:rtl/>
        </w:rPr>
      </w:pPr>
      <w:r w:rsidRPr="00FA0273">
        <w:rPr>
          <w:rFonts w:cs="David" w:hint="cs"/>
          <w:u w:val="single"/>
          <w:rtl/>
        </w:rPr>
        <w:t>מנחם בן-ששון:</w:t>
      </w:r>
    </w:p>
    <w:p w14:paraId="0C08CAD4" w14:textId="77777777" w:rsidR="00FA0273" w:rsidRPr="00FA0273" w:rsidRDefault="00FA0273" w:rsidP="00FA0273">
      <w:pPr>
        <w:bidi/>
        <w:jc w:val="both"/>
        <w:rPr>
          <w:rFonts w:cs="David" w:hint="cs"/>
          <w:rtl/>
        </w:rPr>
      </w:pPr>
    </w:p>
    <w:p w14:paraId="4859F0F8" w14:textId="77777777" w:rsidR="00FA0273" w:rsidRPr="00FA0273" w:rsidRDefault="00FA0273" w:rsidP="00FA0273">
      <w:pPr>
        <w:bidi/>
        <w:jc w:val="both"/>
        <w:rPr>
          <w:rFonts w:cs="David" w:hint="cs"/>
          <w:rtl/>
        </w:rPr>
      </w:pPr>
      <w:r w:rsidRPr="00FA0273">
        <w:rPr>
          <w:rFonts w:cs="David" w:hint="cs"/>
          <w:rtl/>
        </w:rPr>
        <w:tab/>
        <w:t xml:space="preserve"> אולי כדאי לתת לה גם את החוק הקודם, אבל גם את המתווה. </w:t>
      </w:r>
    </w:p>
    <w:p w14:paraId="3D7E3EA6" w14:textId="77777777" w:rsidR="00FA0273" w:rsidRDefault="00FA0273" w:rsidP="00FA0273">
      <w:pPr>
        <w:bidi/>
        <w:jc w:val="both"/>
        <w:rPr>
          <w:rFonts w:cs="David" w:hint="cs"/>
          <w:rtl/>
        </w:rPr>
      </w:pPr>
    </w:p>
    <w:p w14:paraId="2F363701" w14:textId="77777777" w:rsidR="00FA0273" w:rsidRDefault="00FA0273" w:rsidP="00FA0273">
      <w:pPr>
        <w:bidi/>
        <w:jc w:val="both"/>
        <w:rPr>
          <w:rFonts w:cs="David" w:hint="cs"/>
          <w:rtl/>
        </w:rPr>
      </w:pPr>
    </w:p>
    <w:p w14:paraId="4DE8ECE4" w14:textId="77777777" w:rsidR="00FA0273" w:rsidRDefault="00FA0273" w:rsidP="00FA0273">
      <w:pPr>
        <w:bidi/>
        <w:jc w:val="both"/>
        <w:rPr>
          <w:rFonts w:cs="David" w:hint="cs"/>
          <w:rtl/>
        </w:rPr>
      </w:pPr>
    </w:p>
    <w:p w14:paraId="7BD4C443" w14:textId="77777777" w:rsidR="00FA0273" w:rsidRDefault="00FA0273" w:rsidP="00FA0273">
      <w:pPr>
        <w:bidi/>
        <w:jc w:val="both"/>
        <w:rPr>
          <w:rFonts w:cs="David" w:hint="cs"/>
          <w:rtl/>
        </w:rPr>
      </w:pPr>
    </w:p>
    <w:p w14:paraId="2C7A2B96" w14:textId="77777777" w:rsidR="00FA0273" w:rsidRDefault="00FA0273" w:rsidP="00FA0273">
      <w:pPr>
        <w:bidi/>
        <w:jc w:val="both"/>
        <w:rPr>
          <w:rFonts w:cs="David" w:hint="cs"/>
          <w:rtl/>
        </w:rPr>
      </w:pPr>
    </w:p>
    <w:p w14:paraId="65E6ED09" w14:textId="77777777" w:rsidR="00FA0273" w:rsidRPr="00FA0273" w:rsidRDefault="00FA0273" w:rsidP="00FA0273">
      <w:pPr>
        <w:bidi/>
        <w:jc w:val="both"/>
        <w:rPr>
          <w:rFonts w:cs="David" w:hint="cs"/>
          <w:rtl/>
        </w:rPr>
      </w:pPr>
    </w:p>
    <w:p w14:paraId="67206069" w14:textId="77777777" w:rsidR="00FA0273" w:rsidRPr="00FA0273" w:rsidRDefault="00FA0273" w:rsidP="00FA0273">
      <w:pPr>
        <w:bidi/>
        <w:jc w:val="both"/>
        <w:rPr>
          <w:rFonts w:cs="David" w:hint="cs"/>
          <w:rtl/>
        </w:rPr>
      </w:pPr>
      <w:r w:rsidRPr="00FA0273">
        <w:rPr>
          <w:rFonts w:cs="David" w:hint="cs"/>
          <w:u w:val="single"/>
          <w:rtl/>
        </w:rPr>
        <w:t>ארבל אסטרחן:</w:t>
      </w:r>
    </w:p>
    <w:p w14:paraId="601F9CCB" w14:textId="77777777" w:rsidR="00FA0273" w:rsidRPr="00FA0273" w:rsidRDefault="00FA0273" w:rsidP="00FA0273">
      <w:pPr>
        <w:bidi/>
        <w:jc w:val="both"/>
        <w:rPr>
          <w:rFonts w:cs="David" w:hint="cs"/>
          <w:rtl/>
        </w:rPr>
      </w:pPr>
    </w:p>
    <w:p w14:paraId="37CF133B" w14:textId="77777777" w:rsidR="00FA0273" w:rsidRPr="00FA0273" w:rsidRDefault="00FA0273" w:rsidP="00FA0273">
      <w:pPr>
        <w:bidi/>
        <w:jc w:val="both"/>
        <w:rPr>
          <w:rFonts w:cs="David" w:hint="cs"/>
          <w:rtl/>
        </w:rPr>
      </w:pPr>
      <w:r w:rsidRPr="00FA0273">
        <w:rPr>
          <w:rFonts w:cs="David" w:hint="cs"/>
          <w:rtl/>
        </w:rPr>
        <w:tab/>
        <w:t>דיברתי איתה באופן כללי בישיבה הקודמת.</w:t>
      </w:r>
    </w:p>
    <w:p w14:paraId="1E217F19" w14:textId="77777777" w:rsidR="00FA0273" w:rsidRPr="00FA0273" w:rsidRDefault="00FA0273" w:rsidP="00FA0273">
      <w:pPr>
        <w:bidi/>
        <w:jc w:val="both"/>
        <w:rPr>
          <w:rFonts w:cs="David" w:hint="cs"/>
          <w:rtl/>
        </w:rPr>
      </w:pPr>
    </w:p>
    <w:p w14:paraId="0615B28F" w14:textId="77777777" w:rsidR="00FA0273" w:rsidRPr="00FA0273" w:rsidRDefault="00FA0273" w:rsidP="00FA0273">
      <w:pPr>
        <w:bidi/>
        <w:jc w:val="both"/>
        <w:rPr>
          <w:rFonts w:cs="David" w:hint="cs"/>
          <w:rtl/>
        </w:rPr>
      </w:pPr>
      <w:r w:rsidRPr="00FA0273">
        <w:rPr>
          <w:rFonts w:cs="David" w:hint="cs"/>
          <w:u w:val="single"/>
          <w:rtl/>
        </w:rPr>
        <w:t>מנחם בן-ששון:</w:t>
      </w:r>
    </w:p>
    <w:p w14:paraId="096FCE93" w14:textId="77777777" w:rsidR="00FA0273" w:rsidRPr="00FA0273" w:rsidRDefault="00FA0273" w:rsidP="00FA0273">
      <w:pPr>
        <w:bidi/>
        <w:jc w:val="both"/>
        <w:rPr>
          <w:rFonts w:cs="David" w:hint="cs"/>
          <w:rtl/>
        </w:rPr>
      </w:pPr>
    </w:p>
    <w:p w14:paraId="2154A0D7" w14:textId="77777777" w:rsidR="00FA0273" w:rsidRPr="00FA0273" w:rsidRDefault="00FA0273" w:rsidP="00FA0273">
      <w:pPr>
        <w:bidi/>
        <w:jc w:val="both"/>
        <w:rPr>
          <w:rFonts w:cs="David" w:hint="cs"/>
          <w:rtl/>
        </w:rPr>
      </w:pPr>
      <w:r w:rsidRPr="00FA0273">
        <w:rPr>
          <w:rFonts w:cs="David" w:hint="cs"/>
          <w:rtl/>
        </w:rPr>
        <w:tab/>
        <w:t xml:space="preserve"> היא צריכה לתת תשובות לשאלות קונקרטיות: היערכות, זמנים.</w:t>
      </w:r>
    </w:p>
    <w:p w14:paraId="46AB1DDD" w14:textId="77777777" w:rsidR="00FA0273" w:rsidRPr="00FA0273" w:rsidRDefault="00FA0273" w:rsidP="00FA0273">
      <w:pPr>
        <w:bidi/>
        <w:jc w:val="both"/>
        <w:rPr>
          <w:rFonts w:cs="David" w:hint="cs"/>
          <w:rtl/>
        </w:rPr>
      </w:pPr>
    </w:p>
    <w:p w14:paraId="2DA5853F" w14:textId="77777777" w:rsidR="00FA0273" w:rsidRPr="00FA0273" w:rsidRDefault="00FA0273" w:rsidP="00FA0273">
      <w:pPr>
        <w:bidi/>
        <w:jc w:val="both"/>
        <w:rPr>
          <w:rFonts w:cs="David" w:hint="cs"/>
          <w:rtl/>
        </w:rPr>
      </w:pPr>
      <w:r w:rsidRPr="00FA0273">
        <w:rPr>
          <w:rFonts w:cs="David" w:hint="cs"/>
          <w:u w:val="single"/>
          <w:rtl/>
        </w:rPr>
        <w:t>ארבל אסטרחן:</w:t>
      </w:r>
    </w:p>
    <w:p w14:paraId="41F5932F" w14:textId="77777777" w:rsidR="00FA0273" w:rsidRPr="00FA0273" w:rsidRDefault="00FA0273" w:rsidP="00FA0273">
      <w:pPr>
        <w:bidi/>
        <w:jc w:val="both"/>
        <w:rPr>
          <w:rFonts w:cs="David" w:hint="cs"/>
          <w:rtl/>
        </w:rPr>
      </w:pPr>
    </w:p>
    <w:p w14:paraId="051C4EFD" w14:textId="77777777" w:rsidR="00FA0273" w:rsidRPr="00FA0273" w:rsidRDefault="00FA0273" w:rsidP="00FA0273">
      <w:pPr>
        <w:bidi/>
        <w:jc w:val="both"/>
        <w:rPr>
          <w:rFonts w:cs="David" w:hint="cs"/>
          <w:rtl/>
        </w:rPr>
      </w:pPr>
      <w:r w:rsidRPr="00FA0273">
        <w:rPr>
          <w:rFonts w:cs="David" w:hint="cs"/>
          <w:rtl/>
        </w:rPr>
        <w:tab/>
        <w:t>הזמן, זו השאלה הבאה, שבעיקר קשורה בה. ראינו שהיו שתי הצעות חוק-יסוד: משאל עם, שדיברנו עליהן בישיבות הקודמות. בהצעה הממשלתית הוצע שהכנסת תקבע את המועד המדויק למשאל עם, שיהיה לא פחות מ-30 ימים ולא יותר מ-45 ימים לאחר קבלת ההחלטה בכנסת. ההצעה של ועדת החוקה מ-2005 הציעה שהכנסת תקבע את המועד המדויק, בהחלטה או בחוק, לא יאוחר מ-60 ימים מיום קבלת ההחלטה או החוק.</w:t>
      </w:r>
    </w:p>
    <w:p w14:paraId="2A0EFC61" w14:textId="77777777" w:rsidR="00FA0273" w:rsidRPr="00FA0273" w:rsidRDefault="00FA0273" w:rsidP="00FA0273">
      <w:pPr>
        <w:bidi/>
        <w:jc w:val="both"/>
        <w:rPr>
          <w:rFonts w:cs="David" w:hint="cs"/>
          <w:rtl/>
        </w:rPr>
      </w:pPr>
    </w:p>
    <w:p w14:paraId="1BF4DF1F" w14:textId="77777777" w:rsidR="00FA0273" w:rsidRPr="00FA0273" w:rsidRDefault="00FA0273" w:rsidP="00FA0273">
      <w:pPr>
        <w:bidi/>
        <w:jc w:val="both"/>
        <w:rPr>
          <w:rFonts w:cs="David" w:hint="cs"/>
          <w:rtl/>
        </w:rPr>
      </w:pPr>
      <w:r w:rsidRPr="00FA0273">
        <w:rPr>
          <w:rFonts w:cs="David" w:hint="cs"/>
          <w:u w:val="single"/>
          <w:rtl/>
        </w:rPr>
        <w:t>היו"ר דוד טל:</w:t>
      </w:r>
    </w:p>
    <w:p w14:paraId="1C205F7D" w14:textId="77777777" w:rsidR="00FA0273" w:rsidRPr="00FA0273" w:rsidRDefault="00FA0273" w:rsidP="00FA0273">
      <w:pPr>
        <w:bidi/>
        <w:jc w:val="both"/>
        <w:rPr>
          <w:rFonts w:cs="David" w:hint="cs"/>
          <w:rtl/>
        </w:rPr>
      </w:pPr>
    </w:p>
    <w:p w14:paraId="20FBECDE" w14:textId="77777777" w:rsidR="00FA0273" w:rsidRPr="00FA0273" w:rsidRDefault="00FA0273" w:rsidP="00FA0273">
      <w:pPr>
        <w:bidi/>
        <w:jc w:val="both"/>
        <w:rPr>
          <w:rFonts w:cs="David" w:hint="cs"/>
          <w:rtl/>
        </w:rPr>
      </w:pPr>
      <w:r w:rsidRPr="00FA0273">
        <w:rPr>
          <w:rFonts w:cs="David" w:hint="cs"/>
          <w:rtl/>
        </w:rPr>
        <w:tab/>
        <w:t>האם יש התייחסות, במה שהכנסת החליטה אז, אם תאריך הבחירות נופל כמה חודשים לפני או כמה חודשים אחרי? האם במסגרת של שנה עד הבחירות אפשר יהיה לעשות משאל עם או אי אפשר יהיה לעשות משאל עם?</w:t>
      </w:r>
    </w:p>
    <w:p w14:paraId="7BBACBCC" w14:textId="77777777" w:rsidR="00FA0273" w:rsidRPr="00FA0273" w:rsidRDefault="00FA0273" w:rsidP="00FA0273">
      <w:pPr>
        <w:bidi/>
        <w:jc w:val="both"/>
        <w:rPr>
          <w:rFonts w:cs="David" w:hint="cs"/>
          <w:rtl/>
        </w:rPr>
      </w:pPr>
    </w:p>
    <w:p w14:paraId="4829586E" w14:textId="77777777" w:rsidR="00FA0273" w:rsidRPr="00FA0273" w:rsidRDefault="00FA0273" w:rsidP="00FA0273">
      <w:pPr>
        <w:bidi/>
        <w:jc w:val="both"/>
        <w:rPr>
          <w:rFonts w:cs="David" w:hint="cs"/>
          <w:rtl/>
        </w:rPr>
      </w:pPr>
      <w:r w:rsidRPr="00FA0273">
        <w:rPr>
          <w:rFonts w:cs="David" w:hint="cs"/>
          <w:u w:val="single"/>
          <w:rtl/>
        </w:rPr>
        <w:t>ארבל אסטרחן:</w:t>
      </w:r>
    </w:p>
    <w:p w14:paraId="75324F98" w14:textId="77777777" w:rsidR="00FA0273" w:rsidRPr="00FA0273" w:rsidRDefault="00FA0273" w:rsidP="00FA0273">
      <w:pPr>
        <w:bidi/>
        <w:jc w:val="both"/>
        <w:rPr>
          <w:rFonts w:cs="David" w:hint="cs"/>
          <w:rtl/>
        </w:rPr>
      </w:pPr>
    </w:p>
    <w:p w14:paraId="2624800B" w14:textId="77777777" w:rsidR="00FA0273" w:rsidRPr="00FA0273" w:rsidRDefault="00FA0273" w:rsidP="00FA0273">
      <w:pPr>
        <w:bidi/>
        <w:jc w:val="both"/>
        <w:rPr>
          <w:rFonts w:cs="David" w:hint="cs"/>
          <w:rtl/>
        </w:rPr>
      </w:pPr>
      <w:r w:rsidRPr="00FA0273">
        <w:rPr>
          <w:rFonts w:cs="David" w:hint="cs"/>
          <w:rtl/>
        </w:rPr>
        <w:tab/>
        <w:t>זה עניין שחייבים לתת עליו את הדעת.</w:t>
      </w:r>
    </w:p>
    <w:p w14:paraId="6150E95B" w14:textId="77777777" w:rsidR="00FA0273" w:rsidRPr="00FA0273" w:rsidRDefault="00FA0273" w:rsidP="00FA0273">
      <w:pPr>
        <w:bidi/>
        <w:jc w:val="both"/>
        <w:rPr>
          <w:rFonts w:cs="David" w:hint="cs"/>
          <w:rtl/>
        </w:rPr>
      </w:pPr>
    </w:p>
    <w:p w14:paraId="78152D35" w14:textId="77777777" w:rsidR="00FA0273" w:rsidRPr="00FA0273" w:rsidRDefault="00FA0273" w:rsidP="00FA0273">
      <w:pPr>
        <w:bidi/>
        <w:jc w:val="both"/>
        <w:rPr>
          <w:rFonts w:cs="David" w:hint="cs"/>
          <w:rtl/>
        </w:rPr>
      </w:pPr>
      <w:r w:rsidRPr="00FA0273">
        <w:rPr>
          <w:rFonts w:cs="David" w:hint="cs"/>
          <w:u w:val="single"/>
          <w:rtl/>
        </w:rPr>
        <w:t>יצחק לוי:</w:t>
      </w:r>
    </w:p>
    <w:p w14:paraId="5F7452B2" w14:textId="77777777" w:rsidR="00FA0273" w:rsidRPr="00FA0273" w:rsidRDefault="00FA0273" w:rsidP="00FA0273">
      <w:pPr>
        <w:bidi/>
        <w:jc w:val="both"/>
        <w:rPr>
          <w:rFonts w:cs="David" w:hint="cs"/>
          <w:rtl/>
        </w:rPr>
      </w:pPr>
    </w:p>
    <w:p w14:paraId="0C956E07" w14:textId="77777777" w:rsidR="00FA0273" w:rsidRPr="00FA0273" w:rsidRDefault="00FA0273" w:rsidP="00FA0273">
      <w:pPr>
        <w:bidi/>
        <w:jc w:val="both"/>
        <w:rPr>
          <w:rFonts w:cs="David" w:hint="cs"/>
          <w:rtl/>
        </w:rPr>
      </w:pPr>
      <w:r w:rsidRPr="00FA0273">
        <w:rPr>
          <w:rFonts w:cs="David" w:hint="cs"/>
          <w:rtl/>
        </w:rPr>
        <w:tab/>
        <w:t xml:space="preserve"> זה הסעיף הבא.</w:t>
      </w:r>
    </w:p>
    <w:p w14:paraId="5BAAC394" w14:textId="77777777" w:rsidR="00FA0273" w:rsidRDefault="00FA0273" w:rsidP="00FA0273">
      <w:pPr>
        <w:bidi/>
        <w:jc w:val="both"/>
        <w:rPr>
          <w:rFonts w:cs="David" w:hint="cs"/>
          <w:u w:val="single"/>
          <w:rtl/>
        </w:rPr>
      </w:pPr>
    </w:p>
    <w:p w14:paraId="411DF815" w14:textId="77777777" w:rsidR="00FA0273" w:rsidRPr="00FA0273" w:rsidRDefault="00FA0273" w:rsidP="00FA0273">
      <w:pPr>
        <w:bidi/>
        <w:jc w:val="both"/>
        <w:rPr>
          <w:rFonts w:cs="David" w:hint="cs"/>
          <w:rtl/>
        </w:rPr>
      </w:pPr>
      <w:r w:rsidRPr="00FA0273">
        <w:rPr>
          <w:rFonts w:cs="David" w:hint="cs"/>
          <w:u w:val="single"/>
          <w:rtl/>
        </w:rPr>
        <w:t>ארבל אסטרחן:</w:t>
      </w:r>
    </w:p>
    <w:p w14:paraId="35C30603" w14:textId="77777777" w:rsidR="00FA0273" w:rsidRPr="00FA0273" w:rsidRDefault="00FA0273" w:rsidP="00FA0273">
      <w:pPr>
        <w:bidi/>
        <w:jc w:val="both"/>
        <w:rPr>
          <w:rFonts w:cs="David" w:hint="cs"/>
          <w:rtl/>
        </w:rPr>
      </w:pPr>
    </w:p>
    <w:p w14:paraId="15CA6667" w14:textId="77777777" w:rsidR="00FA0273" w:rsidRPr="00FA0273" w:rsidRDefault="00FA0273" w:rsidP="00FA0273">
      <w:pPr>
        <w:bidi/>
        <w:jc w:val="both"/>
        <w:rPr>
          <w:rFonts w:cs="David" w:hint="cs"/>
          <w:rtl/>
        </w:rPr>
      </w:pPr>
      <w:r w:rsidRPr="00FA0273">
        <w:rPr>
          <w:rFonts w:cs="David" w:hint="cs"/>
          <w:rtl/>
        </w:rPr>
        <w:tab/>
        <w:t>בהצעה הממשלתית נקבע כי אם היה מועד בחירות קבוע בתקופה שבין 30 ל-90 ימים אחרי קבלת ההחלטה על ידי הכנסת, משאל העם יהיה ביום הבחירות. יהיו גם משאל עם וגם בחירות בו ביום.</w:t>
      </w:r>
    </w:p>
    <w:p w14:paraId="10C73192" w14:textId="77777777" w:rsidR="00FA0273" w:rsidRPr="00FA0273" w:rsidRDefault="00FA0273" w:rsidP="00FA0273">
      <w:pPr>
        <w:bidi/>
        <w:jc w:val="both"/>
        <w:rPr>
          <w:rFonts w:cs="David" w:hint="cs"/>
          <w:rtl/>
        </w:rPr>
      </w:pPr>
    </w:p>
    <w:p w14:paraId="44C571B3" w14:textId="77777777" w:rsidR="00FA0273" w:rsidRPr="00FA0273" w:rsidRDefault="00FA0273" w:rsidP="00FA0273">
      <w:pPr>
        <w:bidi/>
        <w:jc w:val="both"/>
        <w:rPr>
          <w:rFonts w:cs="David" w:hint="cs"/>
          <w:rtl/>
        </w:rPr>
      </w:pPr>
      <w:r w:rsidRPr="00FA0273">
        <w:rPr>
          <w:rFonts w:cs="David" w:hint="cs"/>
          <w:u w:val="single"/>
          <w:rtl/>
        </w:rPr>
        <w:t>היו"ר דוד טל:</w:t>
      </w:r>
    </w:p>
    <w:p w14:paraId="65A7BAB0" w14:textId="77777777" w:rsidR="00FA0273" w:rsidRPr="00FA0273" w:rsidRDefault="00FA0273" w:rsidP="00FA0273">
      <w:pPr>
        <w:bidi/>
        <w:jc w:val="both"/>
        <w:rPr>
          <w:rFonts w:cs="David" w:hint="cs"/>
          <w:rtl/>
        </w:rPr>
      </w:pPr>
    </w:p>
    <w:p w14:paraId="6EB1E9E5" w14:textId="77777777" w:rsidR="00FA0273" w:rsidRPr="00FA0273" w:rsidRDefault="00FA0273" w:rsidP="00FA0273">
      <w:pPr>
        <w:bidi/>
        <w:jc w:val="both"/>
        <w:rPr>
          <w:rFonts w:cs="David" w:hint="cs"/>
          <w:rtl/>
        </w:rPr>
      </w:pPr>
      <w:r w:rsidRPr="00FA0273">
        <w:rPr>
          <w:rFonts w:cs="David" w:hint="cs"/>
          <w:rtl/>
        </w:rPr>
        <w:tab/>
        <w:t>אם זה אחרי 120 יום, יהיו בחירות, ולאחר מכן יהיה משאל עם?</w:t>
      </w:r>
    </w:p>
    <w:p w14:paraId="3A66EEFA" w14:textId="77777777" w:rsidR="00FA0273" w:rsidRPr="00FA0273" w:rsidRDefault="00FA0273" w:rsidP="00FA0273">
      <w:pPr>
        <w:bidi/>
        <w:jc w:val="both"/>
        <w:rPr>
          <w:rFonts w:cs="David" w:hint="cs"/>
          <w:rtl/>
        </w:rPr>
      </w:pPr>
    </w:p>
    <w:p w14:paraId="19EABF2B" w14:textId="77777777" w:rsidR="00FA0273" w:rsidRPr="00FA0273" w:rsidRDefault="00FA0273" w:rsidP="00FA0273">
      <w:pPr>
        <w:bidi/>
        <w:jc w:val="both"/>
        <w:rPr>
          <w:rFonts w:cs="David" w:hint="cs"/>
          <w:rtl/>
        </w:rPr>
      </w:pPr>
      <w:r w:rsidRPr="00FA0273">
        <w:rPr>
          <w:rFonts w:cs="David" w:hint="cs"/>
          <w:u w:val="single"/>
          <w:rtl/>
        </w:rPr>
        <w:t>ארבל אסטרחן:</w:t>
      </w:r>
    </w:p>
    <w:p w14:paraId="5DB49FFF" w14:textId="77777777" w:rsidR="00FA0273" w:rsidRPr="00FA0273" w:rsidRDefault="00FA0273" w:rsidP="00FA0273">
      <w:pPr>
        <w:bidi/>
        <w:jc w:val="both"/>
        <w:rPr>
          <w:rFonts w:cs="David" w:hint="cs"/>
          <w:rtl/>
        </w:rPr>
      </w:pPr>
    </w:p>
    <w:p w14:paraId="756AEF7F" w14:textId="77777777" w:rsidR="00FA0273" w:rsidRPr="00FA0273" w:rsidRDefault="00FA0273" w:rsidP="00FA0273">
      <w:pPr>
        <w:bidi/>
        <w:jc w:val="both"/>
        <w:rPr>
          <w:rFonts w:cs="David" w:hint="cs"/>
          <w:rtl/>
        </w:rPr>
      </w:pPr>
      <w:r w:rsidRPr="00FA0273">
        <w:rPr>
          <w:rFonts w:cs="David" w:hint="cs"/>
          <w:rtl/>
        </w:rPr>
        <w:tab/>
        <w:t>זו שאלה שצריך לתת עליה את הדעת, כמובן לאור העלות.</w:t>
      </w:r>
    </w:p>
    <w:p w14:paraId="2272D0A0" w14:textId="77777777" w:rsidR="00FA0273" w:rsidRPr="00FA0273" w:rsidRDefault="00FA0273" w:rsidP="00FA0273">
      <w:pPr>
        <w:bidi/>
        <w:jc w:val="both"/>
        <w:rPr>
          <w:rFonts w:cs="David" w:hint="cs"/>
          <w:rtl/>
        </w:rPr>
      </w:pPr>
    </w:p>
    <w:p w14:paraId="29BA5CC6" w14:textId="77777777" w:rsidR="00FA0273" w:rsidRPr="00FA0273" w:rsidRDefault="00FA0273" w:rsidP="00FA0273">
      <w:pPr>
        <w:bidi/>
        <w:jc w:val="both"/>
        <w:rPr>
          <w:rFonts w:cs="David" w:hint="cs"/>
          <w:rtl/>
        </w:rPr>
      </w:pPr>
      <w:r w:rsidRPr="00FA0273">
        <w:rPr>
          <w:rFonts w:cs="David" w:hint="cs"/>
          <w:u w:val="single"/>
          <w:rtl/>
        </w:rPr>
        <w:t>היו"ר דוד טל:</w:t>
      </w:r>
    </w:p>
    <w:p w14:paraId="6D85D8D1" w14:textId="77777777" w:rsidR="00FA0273" w:rsidRPr="00FA0273" w:rsidRDefault="00FA0273" w:rsidP="00FA0273">
      <w:pPr>
        <w:bidi/>
        <w:jc w:val="both"/>
        <w:rPr>
          <w:rFonts w:cs="David" w:hint="cs"/>
          <w:rtl/>
        </w:rPr>
      </w:pPr>
    </w:p>
    <w:p w14:paraId="42DBAF4E" w14:textId="77777777" w:rsidR="00FA0273" w:rsidRPr="00FA0273" w:rsidRDefault="00FA0273" w:rsidP="00FA0273">
      <w:pPr>
        <w:bidi/>
        <w:jc w:val="both"/>
        <w:rPr>
          <w:rFonts w:cs="David" w:hint="cs"/>
          <w:rtl/>
        </w:rPr>
      </w:pPr>
      <w:r w:rsidRPr="00FA0273">
        <w:rPr>
          <w:rFonts w:cs="David" w:hint="cs"/>
          <w:rtl/>
        </w:rPr>
        <w:tab/>
        <w:t>אם הולכים על משאל עם, המשאל עם הופך להיות אחד המרכיבים הרציניים בבחירות.</w:t>
      </w:r>
    </w:p>
    <w:p w14:paraId="00E1140A" w14:textId="77777777" w:rsidR="00FA0273" w:rsidRPr="00FA0273" w:rsidRDefault="00FA0273" w:rsidP="00FA0273">
      <w:pPr>
        <w:bidi/>
        <w:jc w:val="both"/>
        <w:rPr>
          <w:rFonts w:cs="David" w:hint="cs"/>
          <w:rtl/>
        </w:rPr>
      </w:pPr>
    </w:p>
    <w:p w14:paraId="55CA68CC" w14:textId="77777777" w:rsidR="00FA0273" w:rsidRPr="00FA0273" w:rsidRDefault="00FA0273" w:rsidP="00FA0273">
      <w:pPr>
        <w:bidi/>
        <w:jc w:val="both"/>
        <w:rPr>
          <w:rFonts w:cs="David" w:hint="cs"/>
          <w:rtl/>
        </w:rPr>
      </w:pPr>
      <w:r w:rsidRPr="00FA0273">
        <w:rPr>
          <w:rFonts w:cs="David" w:hint="cs"/>
          <w:u w:val="single"/>
          <w:rtl/>
        </w:rPr>
        <w:t>ארבל אסטרחן:</w:t>
      </w:r>
    </w:p>
    <w:p w14:paraId="5123378C" w14:textId="77777777" w:rsidR="00FA0273" w:rsidRPr="00FA0273" w:rsidRDefault="00FA0273" w:rsidP="00FA0273">
      <w:pPr>
        <w:bidi/>
        <w:jc w:val="both"/>
        <w:rPr>
          <w:rFonts w:cs="David" w:hint="cs"/>
          <w:rtl/>
        </w:rPr>
      </w:pPr>
    </w:p>
    <w:p w14:paraId="4F16C834" w14:textId="77777777" w:rsidR="00FA0273" w:rsidRPr="00FA0273" w:rsidRDefault="00FA0273" w:rsidP="00FA0273">
      <w:pPr>
        <w:bidi/>
        <w:jc w:val="both"/>
        <w:rPr>
          <w:rFonts w:cs="David" w:hint="cs"/>
          <w:rtl/>
        </w:rPr>
      </w:pPr>
      <w:r w:rsidRPr="00FA0273">
        <w:rPr>
          <w:rFonts w:cs="David" w:hint="cs"/>
          <w:rtl/>
        </w:rPr>
        <w:tab/>
        <w:t>שעליהם מצביעים בבחירות.</w:t>
      </w:r>
    </w:p>
    <w:p w14:paraId="380B64A2" w14:textId="77777777" w:rsidR="00FA0273" w:rsidRDefault="00FA0273" w:rsidP="00FA0273">
      <w:pPr>
        <w:bidi/>
        <w:jc w:val="both"/>
        <w:rPr>
          <w:rFonts w:cs="David" w:hint="cs"/>
          <w:rtl/>
        </w:rPr>
      </w:pPr>
    </w:p>
    <w:p w14:paraId="28206A5A" w14:textId="77777777" w:rsidR="00FA0273" w:rsidRDefault="00FA0273" w:rsidP="00FA0273">
      <w:pPr>
        <w:bidi/>
        <w:jc w:val="both"/>
        <w:rPr>
          <w:rFonts w:cs="David" w:hint="cs"/>
          <w:rtl/>
        </w:rPr>
      </w:pPr>
    </w:p>
    <w:p w14:paraId="7E9CCDD1" w14:textId="77777777" w:rsidR="00FA0273" w:rsidRDefault="00FA0273" w:rsidP="00FA0273">
      <w:pPr>
        <w:bidi/>
        <w:jc w:val="both"/>
        <w:rPr>
          <w:rFonts w:cs="David" w:hint="cs"/>
          <w:rtl/>
        </w:rPr>
      </w:pPr>
    </w:p>
    <w:p w14:paraId="6090C3EF" w14:textId="77777777" w:rsidR="00FA0273" w:rsidRDefault="00FA0273" w:rsidP="00FA0273">
      <w:pPr>
        <w:bidi/>
        <w:jc w:val="both"/>
        <w:rPr>
          <w:rFonts w:cs="David" w:hint="cs"/>
          <w:rtl/>
        </w:rPr>
      </w:pPr>
    </w:p>
    <w:p w14:paraId="2CB98F27" w14:textId="77777777" w:rsidR="00FA0273" w:rsidRDefault="00FA0273" w:rsidP="00FA0273">
      <w:pPr>
        <w:bidi/>
        <w:jc w:val="both"/>
        <w:rPr>
          <w:rFonts w:cs="David" w:hint="cs"/>
          <w:rtl/>
        </w:rPr>
      </w:pPr>
    </w:p>
    <w:p w14:paraId="65B59126" w14:textId="77777777" w:rsidR="00FA0273" w:rsidRPr="00FA0273" w:rsidRDefault="00FA0273" w:rsidP="00FA0273">
      <w:pPr>
        <w:bidi/>
        <w:jc w:val="both"/>
        <w:rPr>
          <w:rFonts w:cs="David" w:hint="cs"/>
          <w:rtl/>
        </w:rPr>
      </w:pPr>
    </w:p>
    <w:p w14:paraId="018E51AD" w14:textId="77777777" w:rsidR="00FA0273" w:rsidRPr="00FA0273" w:rsidRDefault="00FA0273" w:rsidP="00FA0273">
      <w:pPr>
        <w:bidi/>
        <w:jc w:val="both"/>
        <w:rPr>
          <w:rFonts w:cs="David" w:hint="cs"/>
          <w:rtl/>
        </w:rPr>
      </w:pPr>
      <w:r w:rsidRPr="00FA0273">
        <w:rPr>
          <w:rFonts w:cs="David" w:hint="cs"/>
          <w:u w:val="single"/>
          <w:rtl/>
        </w:rPr>
        <w:t>מנחם בן-ששון:</w:t>
      </w:r>
    </w:p>
    <w:p w14:paraId="4BDFF86B" w14:textId="77777777" w:rsidR="00FA0273" w:rsidRPr="00FA0273" w:rsidRDefault="00FA0273" w:rsidP="00FA0273">
      <w:pPr>
        <w:bidi/>
        <w:jc w:val="both"/>
        <w:rPr>
          <w:rFonts w:cs="David" w:hint="cs"/>
          <w:rtl/>
        </w:rPr>
      </w:pPr>
    </w:p>
    <w:p w14:paraId="6A49FEE8" w14:textId="77777777" w:rsidR="00FA0273" w:rsidRPr="00FA0273" w:rsidRDefault="00FA0273" w:rsidP="00FA0273">
      <w:pPr>
        <w:bidi/>
        <w:jc w:val="both"/>
        <w:rPr>
          <w:rFonts w:cs="David" w:hint="cs"/>
          <w:rtl/>
        </w:rPr>
      </w:pPr>
      <w:r w:rsidRPr="00FA0273">
        <w:rPr>
          <w:rFonts w:cs="David" w:hint="cs"/>
          <w:rtl/>
        </w:rPr>
        <w:tab/>
        <w:t>שתי שאלות בהקשר הזה. הראשונה, האם אי אפשר למצוא מנגנון מילוט? נניח שכבר החלטנו על משאל עם, אבל כיוון שיש בחירות באותה תקופה, להחליט לקזז אותן אחד מול השני?</w:t>
      </w:r>
    </w:p>
    <w:p w14:paraId="33C4EE03" w14:textId="77777777" w:rsidR="00FA0273" w:rsidRPr="00FA0273" w:rsidRDefault="00FA0273" w:rsidP="00FA0273">
      <w:pPr>
        <w:bidi/>
        <w:jc w:val="both"/>
        <w:rPr>
          <w:rFonts w:cs="David" w:hint="cs"/>
          <w:rtl/>
        </w:rPr>
      </w:pPr>
    </w:p>
    <w:p w14:paraId="24EBB9DD" w14:textId="77777777" w:rsidR="00FA0273" w:rsidRPr="00FA0273" w:rsidRDefault="00FA0273" w:rsidP="00FA0273">
      <w:pPr>
        <w:bidi/>
        <w:jc w:val="both"/>
        <w:rPr>
          <w:rFonts w:cs="David" w:hint="cs"/>
          <w:rtl/>
        </w:rPr>
      </w:pPr>
      <w:r w:rsidRPr="00FA0273">
        <w:rPr>
          <w:rFonts w:cs="David" w:hint="cs"/>
          <w:u w:val="single"/>
          <w:rtl/>
        </w:rPr>
        <w:t>היו"ר דוד טל:</w:t>
      </w:r>
    </w:p>
    <w:p w14:paraId="024625C9" w14:textId="77777777" w:rsidR="00FA0273" w:rsidRPr="00FA0273" w:rsidRDefault="00FA0273" w:rsidP="00FA0273">
      <w:pPr>
        <w:bidi/>
        <w:jc w:val="both"/>
        <w:rPr>
          <w:rFonts w:cs="David" w:hint="cs"/>
          <w:rtl/>
        </w:rPr>
      </w:pPr>
    </w:p>
    <w:p w14:paraId="582442F8" w14:textId="77777777" w:rsidR="00FA0273" w:rsidRPr="00FA0273" w:rsidRDefault="00FA0273" w:rsidP="00FA0273">
      <w:pPr>
        <w:bidi/>
        <w:jc w:val="both"/>
        <w:rPr>
          <w:rFonts w:cs="David" w:hint="cs"/>
          <w:rtl/>
        </w:rPr>
      </w:pPr>
      <w:r w:rsidRPr="00FA0273">
        <w:rPr>
          <w:rFonts w:cs="David" w:hint="cs"/>
          <w:rtl/>
        </w:rPr>
        <w:tab/>
        <w:t>יום הבחירות יהיה גם יום משאל עם. אולי זה מייתר את משאל העם.</w:t>
      </w:r>
    </w:p>
    <w:p w14:paraId="022A11B8" w14:textId="77777777" w:rsidR="00FA0273" w:rsidRPr="00FA0273" w:rsidRDefault="00FA0273" w:rsidP="00FA0273">
      <w:pPr>
        <w:bidi/>
        <w:jc w:val="both"/>
        <w:rPr>
          <w:rFonts w:cs="David" w:hint="cs"/>
          <w:rtl/>
        </w:rPr>
      </w:pPr>
    </w:p>
    <w:p w14:paraId="22F6805C" w14:textId="77777777" w:rsidR="00FA0273" w:rsidRPr="00FA0273" w:rsidRDefault="00FA0273" w:rsidP="00FA0273">
      <w:pPr>
        <w:bidi/>
        <w:jc w:val="both"/>
        <w:rPr>
          <w:rFonts w:cs="David" w:hint="cs"/>
          <w:rtl/>
        </w:rPr>
      </w:pPr>
      <w:r w:rsidRPr="00FA0273">
        <w:rPr>
          <w:rFonts w:cs="David" w:hint="cs"/>
          <w:u w:val="single"/>
          <w:rtl/>
        </w:rPr>
        <w:t>מנחם בן-ששון:</w:t>
      </w:r>
    </w:p>
    <w:p w14:paraId="65A70BF5" w14:textId="77777777" w:rsidR="00FA0273" w:rsidRPr="00FA0273" w:rsidRDefault="00FA0273" w:rsidP="00FA0273">
      <w:pPr>
        <w:bidi/>
        <w:jc w:val="both"/>
        <w:rPr>
          <w:rFonts w:cs="David" w:hint="cs"/>
          <w:rtl/>
        </w:rPr>
      </w:pPr>
    </w:p>
    <w:p w14:paraId="5482B23C" w14:textId="77777777" w:rsidR="00FA0273" w:rsidRPr="00FA0273" w:rsidRDefault="00FA0273" w:rsidP="00FA0273">
      <w:pPr>
        <w:bidi/>
        <w:jc w:val="both"/>
        <w:rPr>
          <w:rFonts w:cs="David" w:hint="cs"/>
          <w:rtl/>
        </w:rPr>
      </w:pPr>
      <w:r w:rsidRPr="00FA0273">
        <w:rPr>
          <w:rFonts w:cs="David" w:hint="cs"/>
          <w:rtl/>
        </w:rPr>
        <w:tab/>
        <w:t>זה חוזר לטענה העקרונית. לדעתי, כשמחזירים שטחים בהיקף כזה, צריך ללכת לבחירות ולשאול את העם בצורה הזאת. נניח, במקרה שהדברים אינם נעשים, בידי הממשלה לפזר את עצמה, או בידי ראש הממשלה לפזר את הממשלה, ושוב ליצור את זיקת הזמן, שדיברת עליה קודם, שתחייב להצמיד, שתטשטש את כל המהות של הבחירות. זאת שאלה שצריך לבחון, יש מי שבידיו כוח ליצור את הלינקייג', גם אם אנחנו לא ניצור אותו כאן.</w:t>
      </w:r>
    </w:p>
    <w:p w14:paraId="34FC87C8" w14:textId="77777777" w:rsidR="00FA0273" w:rsidRPr="00FA0273" w:rsidRDefault="00FA0273" w:rsidP="00FA0273">
      <w:pPr>
        <w:bidi/>
        <w:jc w:val="both"/>
        <w:rPr>
          <w:rFonts w:cs="David" w:hint="cs"/>
          <w:rtl/>
        </w:rPr>
      </w:pPr>
    </w:p>
    <w:p w14:paraId="56F1D148" w14:textId="77777777" w:rsidR="00FA0273" w:rsidRPr="00FA0273" w:rsidRDefault="00FA0273" w:rsidP="00FA0273">
      <w:pPr>
        <w:bidi/>
        <w:jc w:val="both"/>
        <w:rPr>
          <w:rFonts w:cs="David" w:hint="cs"/>
          <w:rtl/>
        </w:rPr>
      </w:pPr>
      <w:r w:rsidRPr="00FA0273">
        <w:rPr>
          <w:rFonts w:cs="David" w:hint="cs"/>
          <w:u w:val="single"/>
          <w:rtl/>
        </w:rPr>
        <w:t>יצחק לוי:</w:t>
      </w:r>
    </w:p>
    <w:p w14:paraId="15F697E4" w14:textId="77777777" w:rsidR="00FA0273" w:rsidRPr="00FA0273" w:rsidRDefault="00FA0273" w:rsidP="00FA0273">
      <w:pPr>
        <w:bidi/>
        <w:jc w:val="both"/>
        <w:rPr>
          <w:rFonts w:cs="David" w:hint="cs"/>
          <w:rtl/>
        </w:rPr>
      </w:pPr>
    </w:p>
    <w:p w14:paraId="302DCC69" w14:textId="77777777" w:rsidR="00FA0273" w:rsidRPr="00FA0273" w:rsidRDefault="00FA0273" w:rsidP="00FA0273">
      <w:pPr>
        <w:bidi/>
        <w:jc w:val="both"/>
        <w:rPr>
          <w:rFonts w:cs="David" w:hint="cs"/>
          <w:rtl/>
        </w:rPr>
      </w:pPr>
      <w:r w:rsidRPr="00FA0273">
        <w:rPr>
          <w:rFonts w:cs="David" w:hint="cs"/>
          <w:rtl/>
        </w:rPr>
        <w:tab/>
        <w:t xml:space="preserve"> אני תומך בזה. יכולות להיות גם תוצאות אבסורדיות אם נקיים באותו יום גם בחירות וגם משאל עם. הדבר הזה, אין לו אחיזה.</w:t>
      </w:r>
    </w:p>
    <w:p w14:paraId="6807B607" w14:textId="77777777" w:rsidR="00FA0273" w:rsidRPr="00FA0273" w:rsidRDefault="00FA0273" w:rsidP="00FA0273">
      <w:pPr>
        <w:bidi/>
        <w:jc w:val="both"/>
        <w:rPr>
          <w:rFonts w:cs="David" w:hint="cs"/>
          <w:rtl/>
        </w:rPr>
      </w:pPr>
    </w:p>
    <w:p w14:paraId="0ADF1B3D" w14:textId="77777777" w:rsidR="00FA0273" w:rsidRPr="00FA0273" w:rsidRDefault="00FA0273" w:rsidP="00FA0273">
      <w:pPr>
        <w:bidi/>
        <w:jc w:val="both"/>
        <w:rPr>
          <w:rFonts w:cs="David" w:hint="cs"/>
          <w:rtl/>
        </w:rPr>
      </w:pPr>
      <w:r w:rsidRPr="00FA0273">
        <w:rPr>
          <w:rFonts w:cs="David" w:hint="cs"/>
          <w:u w:val="single"/>
          <w:rtl/>
        </w:rPr>
        <w:t>היו"ר דוד טל:</w:t>
      </w:r>
    </w:p>
    <w:p w14:paraId="2C24ADD5" w14:textId="77777777" w:rsidR="00FA0273" w:rsidRPr="00FA0273" w:rsidRDefault="00FA0273" w:rsidP="00FA0273">
      <w:pPr>
        <w:bidi/>
        <w:jc w:val="both"/>
        <w:rPr>
          <w:rFonts w:cs="David" w:hint="cs"/>
          <w:rtl/>
        </w:rPr>
      </w:pPr>
    </w:p>
    <w:p w14:paraId="162D8079" w14:textId="77777777" w:rsidR="00FA0273" w:rsidRPr="00FA0273" w:rsidRDefault="00FA0273" w:rsidP="00FA0273">
      <w:pPr>
        <w:bidi/>
        <w:jc w:val="both"/>
        <w:rPr>
          <w:rFonts w:cs="David" w:hint="cs"/>
          <w:rtl/>
        </w:rPr>
      </w:pPr>
      <w:r w:rsidRPr="00FA0273">
        <w:rPr>
          <w:rFonts w:cs="David" w:hint="cs"/>
          <w:rtl/>
        </w:rPr>
        <w:tab/>
        <w:t>מה פרק הזמן שיחצוץ בין משאל עם לבחירות?</w:t>
      </w:r>
    </w:p>
    <w:p w14:paraId="6AA66F5B" w14:textId="77777777" w:rsidR="00FA0273" w:rsidRPr="00FA0273" w:rsidRDefault="00FA0273" w:rsidP="00FA0273">
      <w:pPr>
        <w:bidi/>
        <w:jc w:val="both"/>
        <w:rPr>
          <w:rFonts w:cs="David" w:hint="cs"/>
          <w:rtl/>
        </w:rPr>
      </w:pPr>
    </w:p>
    <w:p w14:paraId="0E0AE841" w14:textId="77777777" w:rsidR="00FA0273" w:rsidRPr="00FA0273" w:rsidRDefault="00FA0273" w:rsidP="00FA0273">
      <w:pPr>
        <w:bidi/>
        <w:jc w:val="both"/>
        <w:rPr>
          <w:rFonts w:cs="David" w:hint="cs"/>
          <w:rtl/>
        </w:rPr>
      </w:pPr>
      <w:r w:rsidRPr="00FA0273">
        <w:rPr>
          <w:rFonts w:cs="David" w:hint="cs"/>
          <w:u w:val="single"/>
          <w:rtl/>
        </w:rPr>
        <w:t>יצחק לוי:</w:t>
      </w:r>
    </w:p>
    <w:p w14:paraId="537CB232" w14:textId="77777777" w:rsidR="00FA0273" w:rsidRPr="00FA0273" w:rsidRDefault="00FA0273" w:rsidP="00FA0273">
      <w:pPr>
        <w:bidi/>
        <w:jc w:val="both"/>
        <w:rPr>
          <w:rFonts w:cs="David" w:hint="cs"/>
          <w:rtl/>
        </w:rPr>
      </w:pPr>
    </w:p>
    <w:p w14:paraId="71CD04EC" w14:textId="77777777" w:rsidR="00FA0273" w:rsidRPr="00FA0273" w:rsidRDefault="00FA0273" w:rsidP="00FA0273">
      <w:pPr>
        <w:bidi/>
        <w:jc w:val="both"/>
        <w:rPr>
          <w:rFonts w:cs="David" w:hint="cs"/>
          <w:rtl/>
        </w:rPr>
      </w:pPr>
      <w:r w:rsidRPr="00FA0273">
        <w:rPr>
          <w:rFonts w:cs="David" w:hint="cs"/>
          <w:rtl/>
        </w:rPr>
        <w:tab/>
        <w:t xml:space="preserve"> אם הבחירות קרובות לתחום מסוים של זמן, שצריך לדבר עליו, ממילא בטל משאל העם. לא יעשו גם משאל עם וגם בחירות, מתבטל משאל העם ויהיו רק בחירות. פרק הזמן צריך להיות בסביבות חצי שנה. אם ביום קבלת ההחלטה בכנסת עומדות להתקיים בחירות בטווח של חצי שנה, הבחירות ומשאל העם יתאחדו, אבל, כמובן, החלטת הכנסת מותלית לחצי שנה. קשה מאוד לראות שהמדינה תעמוד בתוך חצי שנה פעמיים בתהליך של בחירות, ואז ברור שזה מותלה. מה שראש הממשלה ירצה, אם הוא ירצה לקצר את הזמן, הוא יוכל להכריז על בחירות, ואז הבחירות מתקיימות בתוך שלושה חודשים.</w:t>
      </w:r>
    </w:p>
    <w:p w14:paraId="6142CCFD" w14:textId="77777777" w:rsidR="00FA0273" w:rsidRPr="00FA0273" w:rsidRDefault="00FA0273" w:rsidP="00FA0273">
      <w:pPr>
        <w:bidi/>
        <w:jc w:val="both"/>
        <w:rPr>
          <w:rFonts w:cs="David" w:hint="cs"/>
          <w:rtl/>
        </w:rPr>
      </w:pPr>
    </w:p>
    <w:p w14:paraId="5ABEFE78" w14:textId="77777777" w:rsidR="00FA0273" w:rsidRPr="00FA0273" w:rsidRDefault="00FA0273" w:rsidP="00FA0273">
      <w:pPr>
        <w:bidi/>
        <w:jc w:val="both"/>
        <w:rPr>
          <w:rFonts w:cs="David" w:hint="cs"/>
          <w:rtl/>
        </w:rPr>
      </w:pPr>
      <w:r w:rsidRPr="00FA0273">
        <w:rPr>
          <w:rFonts w:cs="David" w:hint="cs"/>
          <w:u w:val="single"/>
          <w:rtl/>
        </w:rPr>
        <w:t>מנחם בן-ששון:</w:t>
      </w:r>
    </w:p>
    <w:p w14:paraId="6C352565" w14:textId="77777777" w:rsidR="00FA0273" w:rsidRPr="00FA0273" w:rsidRDefault="00FA0273" w:rsidP="00FA0273">
      <w:pPr>
        <w:bidi/>
        <w:jc w:val="both"/>
        <w:rPr>
          <w:rFonts w:cs="David" w:hint="cs"/>
          <w:rtl/>
        </w:rPr>
      </w:pPr>
    </w:p>
    <w:p w14:paraId="4DE891CC" w14:textId="77777777" w:rsidR="00FA0273" w:rsidRPr="00FA0273" w:rsidRDefault="00FA0273" w:rsidP="00FA0273">
      <w:pPr>
        <w:bidi/>
        <w:jc w:val="both"/>
        <w:rPr>
          <w:rFonts w:cs="David" w:hint="cs"/>
          <w:rtl/>
        </w:rPr>
      </w:pPr>
      <w:r w:rsidRPr="00FA0273">
        <w:rPr>
          <w:rFonts w:cs="David" w:hint="cs"/>
          <w:rtl/>
        </w:rPr>
        <w:tab/>
        <w:t xml:space="preserve"> הן יבטלו את משאל העם.</w:t>
      </w:r>
    </w:p>
    <w:p w14:paraId="6E2E0D8F" w14:textId="77777777" w:rsidR="00FA0273" w:rsidRPr="00FA0273" w:rsidRDefault="00FA0273" w:rsidP="00FA0273">
      <w:pPr>
        <w:bidi/>
        <w:jc w:val="both"/>
        <w:rPr>
          <w:rFonts w:cs="David" w:hint="cs"/>
          <w:rtl/>
        </w:rPr>
      </w:pPr>
    </w:p>
    <w:p w14:paraId="77CB079B" w14:textId="77777777" w:rsidR="00FA0273" w:rsidRPr="00FA0273" w:rsidRDefault="00FA0273" w:rsidP="00FA0273">
      <w:pPr>
        <w:bidi/>
        <w:jc w:val="both"/>
        <w:rPr>
          <w:rFonts w:cs="David" w:hint="cs"/>
          <w:rtl/>
        </w:rPr>
      </w:pPr>
      <w:r w:rsidRPr="00FA0273">
        <w:rPr>
          <w:rFonts w:cs="David" w:hint="cs"/>
          <w:u w:val="single"/>
          <w:rtl/>
        </w:rPr>
        <w:t>היו"ר דוד טל:</w:t>
      </w:r>
    </w:p>
    <w:p w14:paraId="42EFAB70" w14:textId="77777777" w:rsidR="00FA0273" w:rsidRPr="00FA0273" w:rsidRDefault="00FA0273" w:rsidP="00FA0273">
      <w:pPr>
        <w:bidi/>
        <w:jc w:val="both"/>
        <w:rPr>
          <w:rFonts w:cs="David" w:hint="cs"/>
          <w:rtl/>
        </w:rPr>
      </w:pPr>
    </w:p>
    <w:p w14:paraId="7F90B157" w14:textId="77777777" w:rsidR="00FA0273" w:rsidRPr="00FA0273" w:rsidRDefault="00FA0273" w:rsidP="00FA0273">
      <w:pPr>
        <w:bidi/>
        <w:jc w:val="both"/>
        <w:rPr>
          <w:rFonts w:cs="David" w:hint="cs"/>
          <w:rtl/>
        </w:rPr>
      </w:pPr>
      <w:r w:rsidRPr="00FA0273">
        <w:rPr>
          <w:rFonts w:cs="David" w:hint="cs"/>
          <w:rtl/>
        </w:rPr>
        <w:tab/>
        <w:t xml:space="preserve">אולי אפשר לקבוע שבשנה שיש בחירות, גם אם הוחלט על משאל עם, משאל העם יבוטל. נניח שהיום החלטנו על משאל עם בעוד חצי שנה, והיום, בעוד תשעה חודשים, אנחנו מקיימים בחירות, משאל העם יבוטל, כי ממילא אנחנו הולכים לבחירות. </w:t>
      </w:r>
    </w:p>
    <w:p w14:paraId="6CF045A6" w14:textId="77777777" w:rsidR="00FA0273" w:rsidRPr="00FA0273" w:rsidRDefault="00FA0273" w:rsidP="00FA0273">
      <w:pPr>
        <w:bidi/>
        <w:jc w:val="both"/>
        <w:rPr>
          <w:rFonts w:cs="David" w:hint="cs"/>
          <w:rtl/>
        </w:rPr>
      </w:pPr>
    </w:p>
    <w:p w14:paraId="58ACD2A3" w14:textId="77777777" w:rsidR="00FA0273" w:rsidRPr="00FA0273" w:rsidRDefault="00FA0273" w:rsidP="00FA0273">
      <w:pPr>
        <w:bidi/>
        <w:jc w:val="both"/>
        <w:rPr>
          <w:rFonts w:cs="David" w:hint="cs"/>
          <w:rtl/>
        </w:rPr>
      </w:pPr>
      <w:r w:rsidRPr="00FA0273">
        <w:rPr>
          <w:rFonts w:cs="David" w:hint="cs"/>
          <w:u w:val="single"/>
          <w:rtl/>
        </w:rPr>
        <w:t>מנחם בן-ששון:</w:t>
      </w:r>
    </w:p>
    <w:p w14:paraId="79198F41" w14:textId="77777777" w:rsidR="00FA0273" w:rsidRPr="00FA0273" w:rsidRDefault="00FA0273" w:rsidP="00FA0273">
      <w:pPr>
        <w:bidi/>
        <w:jc w:val="both"/>
        <w:rPr>
          <w:rFonts w:cs="David" w:hint="cs"/>
          <w:rtl/>
        </w:rPr>
      </w:pPr>
    </w:p>
    <w:p w14:paraId="64999ADC" w14:textId="77777777" w:rsidR="00FA0273" w:rsidRPr="00FA0273" w:rsidRDefault="00FA0273" w:rsidP="00FA0273">
      <w:pPr>
        <w:bidi/>
        <w:jc w:val="both"/>
        <w:rPr>
          <w:rFonts w:cs="David" w:hint="cs"/>
          <w:rtl/>
        </w:rPr>
      </w:pPr>
      <w:r w:rsidRPr="00FA0273">
        <w:rPr>
          <w:rFonts w:cs="David" w:hint="cs"/>
          <w:rtl/>
        </w:rPr>
        <w:tab/>
        <w:t>כך אני רואה את זה. בעצם, נתת לממשלה שני נתיבים: נתיב אחד הוא משאל עם, ונתיב שני, שתלכו לדרך שאתם מאמינים בה בבחירות, וזאת הדרך הנכונה, ובא לציון גואל. זה הכי נכון.</w:t>
      </w:r>
    </w:p>
    <w:p w14:paraId="73D6D9A3" w14:textId="77777777" w:rsidR="00FA0273" w:rsidRPr="00FA0273" w:rsidRDefault="00FA0273" w:rsidP="00FA0273">
      <w:pPr>
        <w:bidi/>
        <w:jc w:val="both"/>
        <w:rPr>
          <w:rFonts w:cs="David" w:hint="cs"/>
          <w:rtl/>
        </w:rPr>
      </w:pPr>
    </w:p>
    <w:p w14:paraId="14683BC0" w14:textId="77777777" w:rsidR="00FA0273" w:rsidRPr="00FA0273" w:rsidRDefault="00FA0273" w:rsidP="00FA0273">
      <w:pPr>
        <w:bidi/>
        <w:jc w:val="both"/>
        <w:rPr>
          <w:rFonts w:cs="David" w:hint="cs"/>
          <w:rtl/>
        </w:rPr>
      </w:pPr>
      <w:r w:rsidRPr="00FA0273">
        <w:rPr>
          <w:rFonts w:cs="David" w:hint="cs"/>
          <w:u w:val="single"/>
          <w:rtl/>
        </w:rPr>
        <w:t>משה שרוני:</w:t>
      </w:r>
    </w:p>
    <w:p w14:paraId="7DC90033" w14:textId="77777777" w:rsidR="00FA0273" w:rsidRPr="00FA0273" w:rsidRDefault="00FA0273" w:rsidP="00FA0273">
      <w:pPr>
        <w:bidi/>
        <w:jc w:val="both"/>
        <w:rPr>
          <w:rFonts w:cs="David" w:hint="cs"/>
          <w:rtl/>
        </w:rPr>
      </w:pPr>
    </w:p>
    <w:p w14:paraId="2319A15C" w14:textId="77777777" w:rsidR="00FA0273" w:rsidRPr="00FA0273" w:rsidRDefault="00FA0273" w:rsidP="00FA0273">
      <w:pPr>
        <w:bidi/>
        <w:jc w:val="both"/>
        <w:rPr>
          <w:rFonts w:cs="David" w:hint="cs"/>
          <w:rtl/>
        </w:rPr>
      </w:pPr>
      <w:r w:rsidRPr="00FA0273">
        <w:rPr>
          <w:rFonts w:cs="David" w:hint="cs"/>
          <w:rtl/>
        </w:rPr>
        <w:tab/>
        <w:t xml:space="preserve"> ברגע שיש בחירות, אין טעם למשאל עם. מה משנה כל העניין?</w:t>
      </w:r>
    </w:p>
    <w:p w14:paraId="29501194" w14:textId="77777777" w:rsidR="00FA0273" w:rsidRPr="00FA0273" w:rsidRDefault="00FA0273" w:rsidP="00FA0273">
      <w:pPr>
        <w:bidi/>
        <w:jc w:val="both"/>
        <w:rPr>
          <w:rFonts w:cs="David" w:hint="cs"/>
          <w:rtl/>
        </w:rPr>
      </w:pPr>
    </w:p>
    <w:p w14:paraId="7FBF155B" w14:textId="77777777" w:rsidR="00FA0273" w:rsidRDefault="00FA0273" w:rsidP="00FA0273">
      <w:pPr>
        <w:bidi/>
        <w:jc w:val="both"/>
        <w:rPr>
          <w:rFonts w:cs="David" w:hint="cs"/>
          <w:u w:val="single"/>
          <w:rtl/>
        </w:rPr>
      </w:pPr>
    </w:p>
    <w:p w14:paraId="60A345E8" w14:textId="77777777" w:rsidR="00FA0273" w:rsidRDefault="00FA0273" w:rsidP="00FA0273">
      <w:pPr>
        <w:bidi/>
        <w:jc w:val="both"/>
        <w:rPr>
          <w:rFonts w:cs="David" w:hint="cs"/>
          <w:u w:val="single"/>
          <w:rtl/>
        </w:rPr>
      </w:pPr>
    </w:p>
    <w:p w14:paraId="72BDCD3D" w14:textId="77777777" w:rsidR="00FA0273" w:rsidRDefault="00FA0273" w:rsidP="00FA0273">
      <w:pPr>
        <w:bidi/>
        <w:jc w:val="both"/>
        <w:rPr>
          <w:rFonts w:cs="David" w:hint="cs"/>
          <w:u w:val="single"/>
          <w:rtl/>
        </w:rPr>
      </w:pPr>
    </w:p>
    <w:p w14:paraId="767795F1" w14:textId="77777777" w:rsidR="00FA0273" w:rsidRPr="00FA0273" w:rsidRDefault="00FA0273" w:rsidP="00FA0273">
      <w:pPr>
        <w:bidi/>
        <w:jc w:val="both"/>
        <w:rPr>
          <w:rFonts w:cs="David" w:hint="cs"/>
          <w:rtl/>
        </w:rPr>
      </w:pPr>
      <w:r w:rsidRPr="00FA0273">
        <w:rPr>
          <w:rFonts w:cs="David" w:hint="cs"/>
          <w:u w:val="single"/>
          <w:rtl/>
        </w:rPr>
        <w:t>היו"ר דוד טל:</w:t>
      </w:r>
    </w:p>
    <w:p w14:paraId="64C03742" w14:textId="77777777" w:rsidR="00FA0273" w:rsidRPr="00FA0273" w:rsidRDefault="00FA0273" w:rsidP="00FA0273">
      <w:pPr>
        <w:bidi/>
        <w:jc w:val="both"/>
        <w:rPr>
          <w:rFonts w:cs="David" w:hint="cs"/>
          <w:rtl/>
        </w:rPr>
      </w:pPr>
    </w:p>
    <w:p w14:paraId="3D14D0CB" w14:textId="77777777" w:rsidR="00FA0273" w:rsidRPr="00FA0273" w:rsidRDefault="00FA0273" w:rsidP="00FA0273">
      <w:pPr>
        <w:bidi/>
        <w:jc w:val="both"/>
        <w:rPr>
          <w:rFonts w:cs="David" w:hint="cs"/>
          <w:rtl/>
        </w:rPr>
      </w:pPr>
      <w:r w:rsidRPr="00FA0273">
        <w:rPr>
          <w:rFonts w:cs="David" w:hint="cs"/>
          <w:rtl/>
        </w:rPr>
        <w:tab/>
        <w:t>כולם מסכימים לזה. השאלה, באיזה גדר של זמן. אני חושב במשך שנה.</w:t>
      </w:r>
    </w:p>
    <w:p w14:paraId="629AD236" w14:textId="77777777" w:rsidR="00FA0273" w:rsidRPr="00FA0273" w:rsidRDefault="00FA0273" w:rsidP="00FA0273">
      <w:pPr>
        <w:bidi/>
        <w:jc w:val="both"/>
        <w:rPr>
          <w:rFonts w:cs="David" w:hint="cs"/>
          <w:rtl/>
        </w:rPr>
      </w:pPr>
    </w:p>
    <w:p w14:paraId="687F52FB" w14:textId="77777777" w:rsidR="00FA0273" w:rsidRPr="00FA0273" w:rsidRDefault="00FA0273" w:rsidP="00FA0273">
      <w:pPr>
        <w:bidi/>
        <w:jc w:val="both"/>
        <w:rPr>
          <w:rFonts w:cs="David" w:hint="cs"/>
          <w:rtl/>
        </w:rPr>
      </w:pPr>
      <w:r w:rsidRPr="00FA0273">
        <w:rPr>
          <w:rFonts w:cs="David" w:hint="cs"/>
          <w:u w:val="single"/>
          <w:rtl/>
        </w:rPr>
        <w:t>יצחק לוי:</w:t>
      </w:r>
    </w:p>
    <w:p w14:paraId="779F6090" w14:textId="77777777" w:rsidR="00FA0273" w:rsidRPr="00FA0273" w:rsidRDefault="00FA0273" w:rsidP="00FA0273">
      <w:pPr>
        <w:bidi/>
        <w:jc w:val="both"/>
        <w:rPr>
          <w:rFonts w:cs="David" w:hint="cs"/>
          <w:rtl/>
        </w:rPr>
      </w:pPr>
    </w:p>
    <w:p w14:paraId="38487E68" w14:textId="77777777" w:rsidR="00FA0273" w:rsidRPr="00FA0273" w:rsidRDefault="00FA0273" w:rsidP="00FA0273">
      <w:pPr>
        <w:bidi/>
        <w:jc w:val="both"/>
        <w:rPr>
          <w:rFonts w:cs="David" w:hint="cs"/>
          <w:rtl/>
        </w:rPr>
      </w:pPr>
      <w:r w:rsidRPr="00FA0273">
        <w:rPr>
          <w:rFonts w:cs="David" w:hint="cs"/>
          <w:rtl/>
        </w:rPr>
        <w:tab/>
        <w:t xml:space="preserve"> הבעיה בשנה, שאתה כאילו אומר בחוק שהממשלה לא תוכל לבצע את ההסכם במשך שנה. נניח שראש הממשלה מחליט שהוא לא מתפטר מסיבות אחרות, הוא באמצע רפורמה כלכלית, הוא באמצע מגעים אחרים, הוא לא רוצה להתפטר. יש לו כרגע הסכם עם סוריה וכרגע הוא באמצע הסכם אחר, והוא לא רוצה להתפטר. אם אתה קובע שנה, אתה אומר לו שהוא לא יכול לקיים את ההסכם שהוא מנהל עליו משא-ומתן עכשיו, אתה מתלה אותו לשנה.</w:t>
      </w:r>
    </w:p>
    <w:p w14:paraId="50262CA1" w14:textId="77777777" w:rsidR="00FA0273" w:rsidRPr="00FA0273" w:rsidRDefault="00FA0273" w:rsidP="00FA0273">
      <w:pPr>
        <w:bidi/>
        <w:jc w:val="both"/>
        <w:rPr>
          <w:rFonts w:cs="David" w:hint="cs"/>
          <w:rtl/>
        </w:rPr>
      </w:pPr>
    </w:p>
    <w:p w14:paraId="638AF5F3" w14:textId="77777777" w:rsidR="00FA0273" w:rsidRPr="00FA0273" w:rsidRDefault="00FA0273" w:rsidP="00FA0273">
      <w:pPr>
        <w:bidi/>
        <w:jc w:val="both"/>
        <w:rPr>
          <w:rFonts w:cs="David" w:hint="cs"/>
          <w:rtl/>
        </w:rPr>
      </w:pPr>
      <w:r w:rsidRPr="00FA0273">
        <w:rPr>
          <w:rFonts w:cs="David" w:hint="cs"/>
          <w:u w:val="single"/>
          <w:rtl/>
        </w:rPr>
        <w:t>היו"ר דוד טל:</w:t>
      </w:r>
    </w:p>
    <w:p w14:paraId="650A66D5" w14:textId="77777777" w:rsidR="00FA0273" w:rsidRPr="00FA0273" w:rsidRDefault="00FA0273" w:rsidP="00FA0273">
      <w:pPr>
        <w:bidi/>
        <w:jc w:val="both"/>
        <w:rPr>
          <w:rFonts w:cs="David" w:hint="cs"/>
          <w:rtl/>
        </w:rPr>
      </w:pPr>
    </w:p>
    <w:p w14:paraId="5B17E75F" w14:textId="77777777" w:rsidR="00FA0273" w:rsidRPr="00FA0273" w:rsidRDefault="00FA0273" w:rsidP="00FA0273">
      <w:pPr>
        <w:bidi/>
        <w:jc w:val="both"/>
        <w:rPr>
          <w:rFonts w:cs="David" w:hint="cs"/>
          <w:rtl/>
        </w:rPr>
      </w:pPr>
      <w:r w:rsidRPr="00FA0273">
        <w:rPr>
          <w:rFonts w:cs="David" w:hint="cs"/>
          <w:rtl/>
        </w:rPr>
        <w:tab/>
        <w:t>לעומת זאת, כשהוא יישב עם הסורים למשא-ומתן, והוא יגיד להם שכל המשא-ומתן הוא בהנחה שאתם יודעים שאני לא יכול לפני שנה להביא את זה לכלל- - -</w:t>
      </w:r>
    </w:p>
    <w:p w14:paraId="3F141A3A" w14:textId="77777777" w:rsidR="00FA0273" w:rsidRPr="00FA0273" w:rsidRDefault="00FA0273" w:rsidP="00FA0273">
      <w:pPr>
        <w:bidi/>
        <w:jc w:val="both"/>
        <w:rPr>
          <w:rFonts w:cs="David" w:hint="cs"/>
          <w:rtl/>
        </w:rPr>
      </w:pPr>
    </w:p>
    <w:p w14:paraId="013F006F" w14:textId="77777777" w:rsidR="00FA0273" w:rsidRPr="00FA0273" w:rsidRDefault="00FA0273" w:rsidP="00FA0273">
      <w:pPr>
        <w:bidi/>
        <w:jc w:val="both"/>
        <w:rPr>
          <w:rFonts w:cs="David" w:hint="cs"/>
          <w:rtl/>
        </w:rPr>
      </w:pPr>
      <w:r w:rsidRPr="00FA0273">
        <w:rPr>
          <w:rFonts w:cs="David" w:hint="cs"/>
          <w:u w:val="single"/>
          <w:rtl/>
        </w:rPr>
        <w:t>יצחק לוי:</w:t>
      </w:r>
    </w:p>
    <w:p w14:paraId="6900623C" w14:textId="77777777" w:rsidR="00FA0273" w:rsidRPr="00FA0273" w:rsidRDefault="00FA0273" w:rsidP="00FA0273">
      <w:pPr>
        <w:bidi/>
        <w:jc w:val="both"/>
        <w:rPr>
          <w:rFonts w:cs="David" w:hint="cs"/>
          <w:rtl/>
        </w:rPr>
      </w:pPr>
    </w:p>
    <w:p w14:paraId="4EC595AD" w14:textId="77777777" w:rsidR="00FA0273" w:rsidRPr="00FA0273" w:rsidRDefault="00FA0273" w:rsidP="00FA0273">
      <w:pPr>
        <w:bidi/>
        <w:jc w:val="both"/>
        <w:rPr>
          <w:rFonts w:cs="David" w:hint="cs"/>
          <w:rtl/>
        </w:rPr>
      </w:pPr>
      <w:r w:rsidRPr="00FA0273">
        <w:rPr>
          <w:rFonts w:cs="David" w:hint="cs"/>
          <w:rtl/>
        </w:rPr>
        <w:tab/>
        <w:t xml:space="preserve"> השאלה, אם מבחינה מדינית נכון להגביל ממשלה במשך שנה לבצע הסכם. </w:t>
      </w:r>
    </w:p>
    <w:p w14:paraId="0D0BF926" w14:textId="77777777" w:rsidR="00FA0273" w:rsidRPr="00FA0273" w:rsidRDefault="00FA0273" w:rsidP="00FA0273">
      <w:pPr>
        <w:bidi/>
        <w:jc w:val="both"/>
        <w:rPr>
          <w:rFonts w:cs="David" w:hint="cs"/>
          <w:rtl/>
        </w:rPr>
      </w:pPr>
    </w:p>
    <w:p w14:paraId="1F61DE7B" w14:textId="77777777" w:rsidR="00FA0273" w:rsidRPr="00FA0273" w:rsidRDefault="00FA0273" w:rsidP="00FA0273">
      <w:pPr>
        <w:bidi/>
        <w:jc w:val="both"/>
        <w:rPr>
          <w:rFonts w:cs="David" w:hint="cs"/>
          <w:rtl/>
        </w:rPr>
      </w:pPr>
      <w:r w:rsidRPr="00FA0273">
        <w:rPr>
          <w:rFonts w:cs="David" w:hint="cs"/>
          <w:u w:val="single"/>
          <w:rtl/>
        </w:rPr>
        <w:t>היו"ר דוד טל:</w:t>
      </w:r>
    </w:p>
    <w:p w14:paraId="08A0C697" w14:textId="77777777" w:rsidR="00FA0273" w:rsidRPr="00FA0273" w:rsidRDefault="00FA0273" w:rsidP="00FA0273">
      <w:pPr>
        <w:bidi/>
        <w:jc w:val="both"/>
        <w:rPr>
          <w:rFonts w:cs="David" w:hint="cs"/>
          <w:rtl/>
        </w:rPr>
      </w:pPr>
    </w:p>
    <w:p w14:paraId="1AEF4149" w14:textId="77777777" w:rsidR="00FA0273" w:rsidRPr="00FA0273" w:rsidRDefault="00FA0273" w:rsidP="00FA0273">
      <w:pPr>
        <w:bidi/>
        <w:jc w:val="both"/>
        <w:rPr>
          <w:rFonts w:cs="David" w:hint="cs"/>
          <w:rtl/>
        </w:rPr>
      </w:pPr>
      <w:r w:rsidRPr="00FA0273">
        <w:rPr>
          <w:rFonts w:cs="David" w:hint="cs"/>
          <w:rtl/>
        </w:rPr>
        <w:tab/>
        <w:t>יכול להיות שלא, אבל אז יש נזקים מהצד השני.</w:t>
      </w:r>
    </w:p>
    <w:p w14:paraId="67A84A5C" w14:textId="77777777" w:rsidR="00FA0273" w:rsidRPr="00FA0273" w:rsidRDefault="00FA0273" w:rsidP="00FA0273">
      <w:pPr>
        <w:bidi/>
        <w:jc w:val="both"/>
        <w:rPr>
          <w:rFonts w:cs="David" w:hint="cs"/>
          <w:rtl/>
        </w:rPr>
      </w:pPr>
    </w:p>
    <w:p w14:paraId="3E399825" w14:textId="77777777" w:rsidR="00FA0273" w:rsidRPr="00FA0273" w:rsidRDefault="00FA0273" w:rsidP="00FA0273">
      <w:pPr>
        <w:bidi/>
        <w:jc w:val="both"/>
        <w:rPr>
          <w:rFonts w:cs="David" w:hint="cs"/>
          <w:rtl/>
        </w:rPr>
      </w:pPr>
      <w:r w:rsidRPr="00FA0273">
        <w:rPr>
          <w:rFonts w:cs="David" w:hint="cs"/>
          <w:u w:val="single"/>
          <w:rtl/>
        </w:rPr>
        <w:t>יצחק לוי:</w:t>
      </w:r>
    </w:p>
    <w:p w14:paraId="428E8C6C" w14:textId="77777777" w:rsidR="00FA0273" w:rsidRPr="00FA0273" w:rsidRDefault="00FA0273" w:rsidP="00FA0273">
      <w:pPr>
        <w:bidi/>
        <w:jc w:val="both"/>
        <w:rPr>
          <w:rFonts w:cs="David" w:hint="cs"/>
          <w:rtl/>
        </w:rPr>
      </w:pPr>
    </w:p>
    <w:p w14:paraId="71ADE1EC" w14:textId="77777777" w:rsidR="00FA0273" w:rsidRPr="00FA0273" w:rsidRDefault="00FA0273" w:rsidP="00FA0273">
      <w:pPr>
        <w:bidi/>
        <w:jc w:val="both"/>
        <w:rPr>
          <w:rFonts w:cs="David" w:hint="cs"/>
          <w:rtl/>
        </w:rPr>
      </w:pPr>
      <w:r w:rsidRPr="00FA0273">
        <w:rPr>
          <w:rFonts w:cs="David" w:hint="cs"/>
          <w:rtl/>
        </w:rPr>
        <w:tab/>
        <w:t xml:space="preserve"> צריך מיצוע, המיצוע הוא חצי שנה, וזה לא זמן מאוד ארוך. זה זמן סביר להגיד שדוחים את ביצוע ההסכם בחצי שנה, אלא אם כן, כפי שאמר חבר הכנסת בן-ששון, הוא רוצה להקדים, יכריז באותו יום על בחירות, והבחירות יתקיימו בתוך שלושה חודשים.</w:t>
      </w:r>
    </w:p>
    <w:p w14:paraId="36C12102" w14:textId="77777777" w:rsidR="00FA0273" w:rsidRPr="00FA0273" w:rsidRDefault="00FA0273" w:rsidP="00FA0273">
      <w:pPr>
        <w:bidi/>
        <w:jc w:val="both"/>
        <w:rPr>
          <w:rFonts w:cs="David" w:hint="cs"/>
          <w:rtl/>
        </w:rPr>
      </w:pPr>
    </w:p>
    <w:p w14:paraId="2A1C1063" w14:textId="77777777" w:rsidR="00FA0273" w:rsidRPr="00FA0273" w:rsidRDefault="00FA0273" w:rsidP="00FA0273">
      <w:pPr>
        <w:bidi/>
        <w:jc w:val="both"/>
        <w:rPr>
          <w:rFonts w:cs="David" w:hint="cs"/>
          <w:rtl/>
        </w:rPr>
      </w:pPr>
      <w:r w:rsidRPr="00FA0273">
        <w:rPr>
          <w:rFonts w:cs="David" w:hint="cs"/>
          <w:u w:val="single"/>
          <w:rtl/>
        </w:rPr>
        <w:t>היו"ר דוד טל:</w:t>
      </w:r>
    </w:p>
    <w:p w14:paraId="11AD6475" w14:textId="77777777" w:rsidR="00FA0273" w:rsidRPr="00FA0273" w:rsidRDefault="00FA0273" w:rsidP="00FA0273">
      <w:pPr>
        <w:bidi/>
        <w:jc w:val="both"/>
        <w:rPr>
          <w:rFonts w:cs="David" w:hint="cs"/>
          <w:rtl/>
        </w:rPr>
      </w:pPr>
    </w:p>
    <w:p w14:paraId="43F3A2B6" w14:textId="77777777" w:rsidR="00FA0273" w:rsidRPr="00FA0273" w:rsidRDefault="00FA0273" w:rsidP="00FA0273">
      <w:pPr>
        <w:bidi/>
        <w:jc w:val="both"/>
        <w:rPr>
          <w:rFonts w:cs="David" w:hint="cs"/>
          <w:rtl/>
        </w:rPr>
      </w:pPr>
      <w:r w:rsidRPr="00FA0273">
        <w:rPr>
          <w:rFonts w:cs="David" w:hint="cs"/>
          <w:rtl/>
        </w:rPr>
        <w:tab/>
        <w:t>עלול להיות מצב, לפי ההצעה שלך, שנצביע על משאל עם, נניח, בעוד ארבעה חודשים, והבחירות עומדות להתקיים בעוד שבעה חודשים.</w:t>
      </w:r>
    </w:p>
    <w:p w14:paraId="74B60185" w14:textId="77777777" w:rsidR="00FA0273" w:rsidRDefault="00FA0273" w:rsidP="00FA0273">
      <w:pPr>
        <w:bidi/>
        <w:jc w:val="both"/>
        <w:rPr>
          <w:rFonts w:cs="David" w:hint="cs"/>
          <w:u w:val="single"/>
          <w:rtl/>
        </w:rPr>
      </w:pPr>
    </w:p>
    <w:p w14:paraId="0565509E" w14:textId="77777777" w:rsidR="00FA0273" w:rsidRPr="00FA0273" w:rsidRDefault="00FA0273" w:rsidP="00FA0273">
      <w:pPr>
        <w:bidi/>
        <w:jc w:val="both"/>
        <w:rPr>
          <w:rFonts w:cs="David" w:hint="cs"/>
          <w:rtl/>
        </w:rPr>
      </w:pPr>
      <w:r w:rsidRPr="00FA0273">
        <w:rPr>
          <w:rFonts w:cs="David" w:hint="cs"/>
          <w:u w:val="single"/>
          <w:rtl/>
        </w:rPr>
        <w:t>יצחק לוי:</w:t>
      </w:r>
    </w:p>
    <w:p w14:paraId="1AD27646" w14:textId="77777777" w:rsidR="00FA0273" w:rsidRPr="00FA0273" w:rsidRDefault="00FA0273" w:rsidP="00FA0273">
      <w:pPr>
        <w:bidi/>
        <w:jc w:val="both"/>
        <w:rPr>
          <w:rFonts w:cs="David" w:hint="cs"/>
          <w:rtl/>
        </w:rPr>
      </w:pPr>
    </w:p>
    <w:p w14:paraId="171009BD" w14:textId="77777777" w:rsidR="00FA0273" w:rsidRPr="00FA0273" w:rsidRDefault="00FA0273" w:rsidP="00FA0273">
      <w:pPr>
        <w:bidi/>
        <w:jc w:val="both"/>
        <w:rPr>
          <w:rFonts w:cs="David" w:hint="cs"/>
          <w:rtl/>
        </w:rPr>
      </w:pPr>
      <w:r w:rsidRPr="00FA0273">
        <w:rPr>
          <w:rFonts w:cs="David" w:hint="cs"/>
          <w:rtl/>
        </w:rPr>
        <w:tab/>
        <w:t xml:space="preserve"> כל קביעת זמן יש את שאלת רבי ירמיה, מה יהיה בעוד צעד אחד. אם אנחנו קובעים שנה, זה יכול להיות שנה ושבועיים. נניח שקבעת שנה, והבחירות אמורות להתקיים בעוד 13 חודשים. מה תעשה?</w:t>
      </w:r>
    </w:p>
    <w:p w14:paraId="5D5254E0" w14:textId="77777777" w:rsidR="00FA0273" w:rsidRPr="00FA0273" w:rsidRDefault="00FA0273" w:rsidP="00FA0273">
      <w:pPr>
        <w:bidi/>
        <w:jc w:val="both"/>
        <w:rPr>
          <w:rFonts w:cs="David" w:hint="cs"/>
          <w:rtl/>
        </w:rPr>
      </w:pPr>
    </w:p>
    <w:p w14:paraId="3A8EFE93" w14:textId="77777777" w:rsidR="00FA0273" w:rsidRPr="00FA0273" w:rsidRDefault="00FA0273" w:rsidP="00FA0273">
      <w:pPr>
        <w:bidi/>
        <w:jc w:val="both"/>
        <w:rPr>
          <w:rFonts w:cs="David" w:hint="cs"/>
          <w:rtl/>
        </w:rPr>
      </w:pPr>
      <w:r w:rsidRPr="00FA0273">
        <w:rPr>
          <w:rFonts w:cs="David" w:hint="cs"/>
          <w:u w:val="single"/>
          <w:rtl/>
        </w:rPr>
        <w:t>מנחם בן-ששון:</w:t>
      </w:r>
    </w:p>
    <w:p w14:paraId="1AC92825" w14:textId="77777777" w:rsidR="00FA0273" w:rsidRPr="00FA0273" w:rsidRDefault="00FA0273" w:rsidP="00FA0273">
      <w:pPr>
        <w:bidi/>
        <w:jc w:val="both"/>
        <w:rPr>
          <w:rFonts w:cs="David" w:hint="cs"/>
          <w:rtl/>
        </w:rPr>
      </w:pPr>
    </w:p>
    <w:p w14:paraId="3215C5A5" w14:textId="77777777" w:rsidR="00FA0273" w:rsidRPr="00FA0273" w:rsidRDefault="00FA0273" w:rsidP="00FA0273">
      <w:pPr>
        <w:bidi/>
        <w:jc w:val="both"/>
        <w:rPr>
          <w:rFonts w:cs="David" w:hint="cs"/>
          <w:rtl/>
        </w:rPr>
      </w:pPr>
      <w:r w:rsidRPr="00FA0273">
        <w:rPr>
          <w:rFonts w:cs="David" w:hint="cs"/>
          <w:rtl/>
        </w:rPr>
        <w:tab/>
        <w:t xml:space="preserve"> היופי בתפיסה הזאת </w:t>
      </w:r>
      <w:r w:rsidRPr="00FA0273">
        <w:rPr>
          <w:rFonts w:cs="David"/>
          <w:rtl/>
        </w:rPr>
        <w:t>–</w:t>
      </w:r>
      <w:r w:rsidRPr="00FA0273">
        <w:rPr>
          <w:rFonts w:cs="David" w:hint="cs"/>
          <w:rtl/>
        </w:rPr>
        <w:t xml:space="preserve"> ואני מציע לשמוע זמנים מוועדת הבחירות, התארגנות, ושל בעלי ניסיון כמוך בוועדה </w:t>
      </w:r>
      <w:r w:rsidRPr="00FA0273">
        <w:rPr>
          <w:rFonts w:cs="David"/>
          <w:rtl/>
        </w:rPr>
        <w:t>–</w:t>
      </w:r>
      <w:r w:rsidRPr="00FA0273">
        <w:rPr>
          <w:rFonts w:cs="David" w:hint="cs"/>
          <w:rtl/>
        </w:rPr>
        <w:t xml:space="preserve"> היופי בהצעה הזאת, שלממשלה יש אפשרות להוליך את זה בדרך שמבחינתי היא דרך המלך של הדמוקרטיה. זאת אומרת, ממשלה יכולה להגיד: רבותי, זה האישיו המרכזי בחיינו היום, פה מדובר על מהלך קריטי, נלך עם זה עכשיו לציבור. מבחינתי, זה הכי נכון.</w:t>
      </w:r>
    </w:p>
    <w:p w14:paraId="084C193F" w14:textId="77777777" w:rsidR="00FA0273" w:rsidRPr="00FA0273" w:rsidRDefault="00FA0273" w:rsidP="00FA0273">
      <w:pPr>
        <w:bidi/>
        <w:jc w:val="both"/>
        <w:rPr>
          <w:rFonts w:cs="David" w:hint="cs"/>
          <w:rtl/>
        </w:rPr>
      </w:pPr>
    </w:p>
    <w:p w14:paraId="6A71323E" w14:textId="77777777" w:rsidR="00FA0273" w:rsidRPr="00FA0273" w:rsidRDefault="00FA0273" w:rsidP="00FA0273">
      <w:pPr>
        <w:bidi/>
        <w:jc w:val="both"/>
        <w:rPr>
          <w:rFonts w:cs="David" w:hint="cs"/>
          <w:rtl/>
        </w:rPr>
      </w:pPr>
      <w:r w:rsidRPr="00FA0273">
        <w:rPr>
          <w:rFonts w:cs="David" w:hint="cs"/>
          <w:u w:val="single"/>
          <w:rtl/>
        </w:rPr>
        <w:t>יצחק לוי:</w:t>
      </w:r>
    </w:p>
    <w:p w14:paraId="13A162BF" w14:textId="77777777" w:rsidR="00FA0273" w:rsidRPr="00FA0273" w:rsidRDefault="00FA0273" w:rsidP="00FA0273">
      <w:pPr>
        <w:bidi/>
        <w:jc w:val="both"/>
        <w:rPr>
          <w:rFonts w:cs="David" w:hint="cs"/>
          <w:rtl/>
        </w:rPr>
      </w:pPr>
    </w:p>
    <w:p w14:paraId="3155F448" w14:textId="77777777" w:rsidR="00FA0273" w:rsidRPr="00FA0273" w:rsidRDefault="00FA0273" w:rsidP="00FA0273">
      <w:pPr>
        <w:bidi/>
        <w:jc w:val="both"/>
        <w:rPr>
          <w:rFonts w:cs="David" w:hint="cs"/>
          <w:rtl/>
        </w:rPr>
      </w:pPr>
      <w:r w:rsidRPr="00FA0273">
        <w:rPr>
          <w:rFonts w:cs="David" w:hint="cs"/>
          <w:rtl/>
        </w:rPr>
        <w:tab/>
        <w:t xml:space="preserve"> אני מסכים, ואני גם מסכים שזו דרך המלך.</w:t>
      </w:r>
    </w:p>
    <w:p w14:paraId="49893F27" w14:textId="77777777" w:rsidR="00FA0273" w:rsidRDefault="00FA0273" w:rsidP="00FA0273">
      <w:pPr>
        <w:bidi/>
        <w:jc w:val="both"/>
        <w:rPr>
          <w:rFonts w:cs="David" w:hint="cs"/>
          <w:rtl/>
        </w:rPr>
      </w:pPr>
    </w:p>
    <w:p w14:paraId="3148A292" w14:textId="77777777" w:rsidR="00FA0273" w:rsidRDefault="00FA0273" w:rsidP="00FA0273">
      <w:pPr>
        <w:bidi/>
        <w:jc w:val="both"/>
        <w:rPr>
          <w:rFonts w:cs="David" w:hint="cs"/>
          <w:rtl/>
        </w:rPr>
      </w:pPr>
    </w:p>
    <w:p w14:paraId="4A9187FD" w14:textId="77777777" w:rsidR="00FA0273" w:rsidRDefault="00FA0273" w:rsidP="00FA0273">
      <w:pPr>
        <w:bidi/>
        <w:jc w:val="both"/>
        <w:rPr>
          <w:rFonts w:cs="David" w:hint="cs"/>
          <w:rtl/>
        </w:rPr>
      </w:pPr>
    </w:p>
    <w:p w14:paraId="4C1AE3A7" w14:textId="77777777" w:rsidR="00FA0273" w:rsidRDefault="00FA0273" w:rsidP="00FA0273">
      <w:pPr>
        <w:bidi/>
        <w:jc w:val="both"/>
        <w:rPr>
          <w:rFonts w:cs="David" w:hint="cs"/>
          <w:rtl/>
        </w:rPr>
      </w:pPr>
    </w:p>
    <w:p w14:paraId="3E9C6957" w14:textId="77777777" w:rsidR="00FA0273" w:rsidRPr="00FA0273" w:rsidRDefault="00FA0273" w:rsidP="00FA0273">
      <w:pPr>
        <w:bidi/>
        <w:jc w:val="both"/>
        <w:rPr>
          <w:rFonts w:cs="David" w:hint="cs"/>
          <w:rtl/>
        </w:rPr>
      </w:pPr>
    </w:p>
    <w:p w14:paraId="1182091F" w14:textId="77777777" w:rsidR="00FA0273" w:rsidRPr="00FA0273" w:rsidRDefault="00FA0273" w:rsidP="00FA0273">
      <w:pPr>
        <w:bidi/>
        <w:jc w:val="both"/>
        <w:rPr>
          <w:rFonts w:cs="David" w:hint="cs"/>
          <w:rtl/>
        </w:rPr>
      </w:pPr>
      <w:r w:rsidRPr="00FA0273">
        <w:rPr>
          <w:rFonts w:cs="David" w:hint="cs"/>
          <w:u w:val="single"/>
          <w:rtl/>
        </w:rPr>
        <w:t>היו"ר דוד טל:</w:t>
      </w:r>
    </w:p>
    <w:p w14:paraId="44A4ADEC" w14:textId="77777777" w:rsidR="00FA0273" w:rsidRPr="00FA0273" w:rsidRDefault="00FA0273" w:rsidP="00FA0273">
      <w:pPr>
        <w:bidi/>
        <w:jc w:val="both"/>
        <w:rPr>
          <w:rFonts w:cs="David" w:hint="cs"/>
          <w:rtl/>
        </w:rPr>
      </w:pPr>
    </w:p>
    <w:p w14:paraId="7CB11165" w14:textId="77777777" w:rsidR="00FA0273" w:rsidRPr="00FA0273" w:rsidRDefault="00FA0273" w:rsidP="00FA0273">
      <w:pPr>
        <w:bidi/>
        <w:jc w:val="both"/>
        <w:rPr>
          <w:rFonts w:cs="David" w:hint="cs"/>
          <w:rtl/>
        </w:rPr>
      </w:pPr>
      <w:r w:rsidRPr="00FA0273">
        <w:rPr>
          <w:rFonts w:cs="David" w:hint="cs"/>
          <w:rtl/>
        </w:rPr>
        <w:tab/>
        <w:t>שילה הטיס רולף, האם את מכירה דוגמאות אחרות בארצות אחרות אם משאל עם ובחירות מתנגשים, מה עושים?</w:t>
      </w:r>
    </w:p>
    <w:p w14:paraId="2FF547A7" w14:textId="77777777" w:rsidR="00FA0273" w:rsidRPr="00FA0273" w:rsidRDefault="00FA0273" w:rsidP="00FA0273">
      <w:pPr>
        <w:bidi/>
        <w:jc w:val="both"/>
        <w:rPr>
          <w:rFonts w:cs="David" w:hint="cs"/>
          <w:rtl/>
        </w:rPr>
      </w:pPr>
    </w:p>
    <w:p w14:paraId="6FCAA429" w14:textId="77777777" w:rsidR="00FA0273" w:rsidRPr="00FA0273" w:rsidRDefault="00FA0273" w:rsidP="00FA0273">
      <w:pPr>
        <w:bidi/>
        <w:jc w:val="both"/>
        <w:rPr>
          <w:rFonts w:cs="David" w:hint="cs"/>
          <w:rtl/>
        </w:rPr>
      </w:pPr>
      <w:r w:rsidRPr="00FA0273">
        <w:rPr>
          <w:rFonts w:cs="David" w:hint="cs"/>
          <w:u w:val="single"/>
          <w:rtl/>
        </w:rPr>
        <w:t>שילה הטיס רולף:</w:t>
      </w:r>
    </w:p>
    <w:p w14:paraId="4C08B892" w14:textId="77777777" w:rsidR="00FA0273" w:rsidRPr="00FA0273" w:rsidRDefault="00FA0273" w:rsidP="00FA0273">
      <w:pPr>
        <w:bidi/>
        <w:jc w:val="both"/>
        <w:rPr>
          <w:rFonts w:cs="David" w:hint="cs"/>
          <w:rtl/>
        </w:rPr>
      </w:pPr>
    </w:p>
    <w:p w14:paraId="059DA6AA" w14:textId="77777777" w:rsidR="00FA0273" w:rsidRPr="00FA0273" w:rsidRDefault="00FA0273" w:rsidP="00FA0273">
      <w:pPr>
        <w:bidi/>
        <w:jc w:val="both"/>
        <w:rPr>
          <w:rFonts w:cs="David" w:hint="cs"/>
          <w:rtl/>
        </w:rPr>
      </w:pPr>
      <w:r w:rsidRPr="00FA0273">
        <w:rPr>
          <w:rFonts w:cs="David" w:hint="cs"/>
          <w:rtl/>
        </w:rPr>
        <w:tab/>
        <w:t>לא בדקתי, רשמתי לעצמי לבדוק.</w:t>
      </w:r>
    </w:p>
    <w:p w14:paraId="0C0F7146" w14:textId="77777777" w:rsidR="00FA0273" w:rsidRPr="00FA0273" w:rsidRDefault="00FA0273" w:rsidP="00FA0273">
      <w:pPr>
        <w:bidi/>
        <w:jc w:val="both"/>
        <w:rPr>
          <w:rFonts w:cs="David" w:hint="cs"/>
          <w:rtl/>
        </w:rPr>
      </w:pPr>
    </w:p>
    <w:p w14:paraId="47792FAB" w14:textId="77777777" w:rsidR="00FA0273" w:rsidRPr="00FA0273" w:rsidRDefault="00FA0273" w:rsidP="00FA0273">
      <w:pPr>
        <w:bidi/>
        <w:jc w:val="both"/>
        <w:rPr>
          <w:rFonts w:cs="David" w:hint="cs"/>
          <w:rtl/>
        </w:rPr>
      </w:pPr>
      <w:r w:rsidRPr="00FA0273">
        <w:rPr>
          <w:rFonts w:cs="David" w:hint="cs"/>
          <w:u w:val="single"/>
          <w:rtl/>
        </w:rPr>
        <w:t>ארבל אסטרחן:</w:t>
      </w:r>
    </w:p>
    <w:p w14:paraId="0F269787" w14:textId="77777777" w:rsidR="00FA0273" w:rsidRPr="00FA0273" w:rsidRDefault="00FA0273" w:rsidP="00FA0273">
      <w:pPr>
        <w:bidi/>
        <w:jc w:val="both"/>
        <w:rPr>
          <w:rFonts w:cs="David" w:hint="cs"/>
          <w:rtl/>
        </w:rPr>
      </w:pPr>
    </w:p>
    <w:p w14:paraId="568FD8CE" w14:textId="77777777" w:rsidR="00FA0273" w:rsidRPr="00FA0273" w:rsidRDefault="00FA0273" w:rsidP="00FA0273">
      <w:pPr>
        <w:bidi/>
        <w:jc w:val="both"/>
        <w:rPr>
          <w:rFonts w:cs="David" w:hint="cs"/>
          <w:rtl/>
        </w:rPr>
      </w:pPr>
      <w:r w:rsidRPr="00FA0273">
        <w:rPr>
          <w:rFonts w:cs="David" w:hint="cs"/>
          <w:rtl/>
        </w:rPr>
        <w:tab/>
        <w:t>בשנה שאינה שנת בחירות- - -</w:t>
      </w:r>
    </w:p>
    <w:p w14:paraId="677D2A9B" w14:textId="77777777" w:rsidR="00FA0273" w:rsidRPr="00FA0273" w:rsidRDefault="00FA0273" w:rsidP="00FA0273">
      <w:pPr>
        <w:bidi/>
        <w:jc w:val="both"/>
        <w:rPr>
          <w:rFonts w:cs="David" w:hint="cs"/>
          <w:rtl/>
        </w:rPr>
      </w:pPr>
    </w:p>
    <w:p w14:paraId="47D858FF" w14:textId="77777777" w:rsidR="00FA0273" w:rsidRPr="00FA0273" w:rsidRDefault="00FA0273" w:rsidP="00FA0273">
      <w:pPr>
        <w:bidi/>
        <w:jc w:val="both"/>
        <w:rPr>
          <w:rFonts w:cs="David" w:hint="cs"/>
          <w:rtl/>
        </w:rPr>
      </w:pPr>
      <w:r w:rsidRPr="00FA0273">
        <w:rPr>
          <w:rFonts w:cs="David" w:hint="cs"/>
          <w:u w:val="single"/>
          <w:rtl/>
        </w:rPr>
        <w:t>היו"ר דוד טל:</w:t>
      </w:r>
    </w:p>
    <w:p w14:paraId="51DAFC90" w14:textId="77777777" w:rsidR="00FA0273" w:rsidRPr="00FA0273" w:rsidRDefault="00FA0273" w:rsidP="00FA0273">
      <w:pPr>
        <w:bidi/>
        <w:jc w:val="both"/>
        <w:rPr>
          <w:rFonts w:cs="David" w:hint="cs"/>
          <w:rtl/>
        </w:rPr>
      </w:pPr>
    </w:p>
    <w:p w14:paraId="5917F68E" w14:textId="77777777" w:rsidR="00FA0273" w:rsidRPr="00FA0273" w:rsidRDefault="00FA0273" w:rsidP="00FA0273">
      <w:pPr>
        <w:bidi/>
        <w:jc w:val="both"/>
        <w:rPr>
          <w:rFonts w:cs="David" w:hint="cs"/>
          <w:rtl/>
        </w:rPr>
      </w:pPr>
      <w:r w:rsidRPr="00FA0273">
        <w:rPr>
          <w:rFonts w:cs="David" w:hint="cs"/>
          <w:rtl/>
        </w:rPr>
        <w:tab/>
        <w:t>בשנה שאינה שנת בחירות אין בעיה.</w:t>
      </w:r>
    </w:p>
    <w:p w14:paraId="075A820D" w14:textId="77777777" w:rsidR="00FA0273" w:rsidRPr="00FA0273" w:rsidRDefault="00FA0273" w:rsidP="00FA0273">
      <w:pPr>
        <w:bidi/>
        <w:jc w:val="both"/>
        <w:rPr>
          <w:rFonts w:cs="David" w:hint="cs"/>
          <w:rtl/>
        </w:rPr>
      </w:pPr>
    </w:p>
    <w:p w14:paraId="363BE5BE" w14:textId="77777777" w:rsidR="00FA0273" w:rsidRPr="00FA0273" w:rsidRDefault="00FA0273" w:rsidP="00FA0273">
      <w:pPr>
        <w:bidi/>
        <w:jc w:val="both"/>
        <w:rPr>
          <w:rFonts w:cs="David" w:hint="cs"/>
          <w:rtl/>
        </w:rPr>
      </w:pPr>
      <w:r w:rsidRPr="00FA0273">
        <w:rPr>
          <w:rFonts w:cs="David" w:hint="cs"/>
          <w:u w:val="single"/>
          <w:rtl/>
        </w:rPr>
        <w:t>יצחק לוי:</w:t>
      </w:r>
    </w:p>
    <w:p w14:paraId="32E98CA1" w14:textId="77777777" w:rsidR="00FA0273" w:rsidRPr="00FA0273" w:rsidRDefault="00FA0273" w:rsidP="00FA0273">
      <w:pPr>
        <w:bidi/>
        <w:jc w:val="both"/>
        <w:rPr>
          <w:rFonts w:cs="David" w:hint="cs"/>
          <w:rtl/>
        </w:rPr>
      </w:pPr>
    </w:p>
    <w:p w14:paraId="44C4D7D3" w14:textId="77777777" w:rsidR="00FA0273" w:rsidRPr="00FA0273" w:rsidRDefault="00FA0273" w:rsidP="00FA0273">
      <w:pPr>
        <w:bidi/>
        <w:jc w:val="both"/>
        <w:rPr>
          <w:rFonts w:cs="David" w:hint="cs"/>
          <w:rtl/>
        </w:rPr>
      </w:pPr>
      <w:r w:rsidRPr="00FA0273">
        <w:rPr>
          <w:rFonts w:cs="David" w:hint="cs"/>
          <w:rtl/>
        </w:rPr>
        <w:tab/>
        <w:t xml:space="preserve"> עד 60 יום.</w:t>
      </w:r>
    </w:p>
    <w:p w14:paraId="4E98A39A" w14:textId="77777777" w:rsidR="00FA0273" w:rsidRPr="00FA0273" w:rsidRDefault="00FA0273" w:rsidP="00FA0273">
      <w:pPr>
        <w:bidi/>
        <w:jc w:val="both"/>
        <w:rPr>
          <w:rFonts w:cs="David" w:hint="cs"/>
          <w:rtl/>
        </w:rPr>
      </w:pPr>
    </w:p>
    <w:p w14:paraId="50C91EA4" w14:textId="77777777" w:rsidR="00FA0273" w:rsidRPr="00FA0273" w:rsidRDefault="00FA0273" w:rsidP="00FA0273">
      <w:pPr>
        <w:bidi/>
        <w:jc w:val="both"/>
        <w:rPr>
          <w:rFonts w:cs="David" w:hint="cs"/>
          <w:rtl/>
        </w:rPr>
      </w:pPr>
      <w:r w:rsidRPr="00FA0273">
        <w:rPr>
          <w:rFonts w:cs="David" w:hint="cs"/>
          <w:u w:val="single"/>
          <w:rtl/>
        </w:rPr>
        <w:t>ארבל אסטרחן:</w:t>
      </w:r>
    </w:p>
    <w:p w14:paraId="4EA94F4C" w14:textId="77777777" w:rsidR="00FA0273" w:rsidRPr="00FA0273" w:rsidRDefault="00FA0273" w:rsidP="00FA0273">
      <w:pPr>
        <w:bidi/>
        <w:jc w:val="both"/>
        <w:rPr>
          <w:rFonts w:cs="David" w:hint="cs"/>
          <w:rtl/>
        </w:rPr>
      </w:pPr>
    </w:p>
    <w:p w14:paraId="5053E8A8" w14:textId="77777777" w:rsidR="00FA0273" w:rsidRPr="00FA0273" w:rsidRDefault="00FA0273" w:rsidP="00FA0273">
      <w:pPr>
        <w:bidi/>
        <w:jc w:val="both"/>
        <w:rPr>
          <w:rFonts w:cs="David" w:hint="cs"/>
          <w:rtl/>
        </w:rPr>
      </w:pPr>
      <w:r w:rsidRPr="00FA0273">
        <w:rPr>
          <w:rFonts w:cs="David" w:hint="cs"/>
          <w:rtl/>
        </w:rPr>
        <w:tab/>
        <w:t>ועדת הבחירות בזמנו ביקשה לשנות מ-60 ל-90 יום.</w:t>
      </w:r>
    </w:p>
    <w:p w14:paraId="3E114AE6" w14:textId="77777777" w:rsidR="00FA0273" w:rsidRPr="00FA0273" w:rsidRDefault="00FA0273" w:rsidP="00FA0273">
      <w:pPr>
        <w:bidi/>
        <w:jc w:val="both"/>
        <w:rPr>
          <w:rFonts w:cs="David" w:hint="cs"/>
          <w:rtl/>
        </w:rPr>
      </w:pPr>
    </w:p>
    <w:p w14:paraId="3873398A" w14:textId="77777777" w:rsidR="00FA0273" w:rsidRPr="00FA0273" w:rsidRDefault="00FA0273" w:rsidP="00FA0273">
      <w:pPr>
        <w:bidi/>
        <w:jc w:val="both"/>
        <w:rPr>
          <w:rFonts w:cs="David" w:hint="cs"/>
          <w:rtl/>
        </w:rPr>
      </w:pPr>
      <w:r w:rsidRPr="00FA0273">
        <w:rPr>
          <w:rFonts w:cs="David" w:hint="cs"/>
          <w:u w:val="single"/>
          <w:rtl/>
        </w:rPr>
        <w:t>יצחק לוי:</w:t>
      </w:r>
    </w:p>
    <w:p w14:paraId="377330C2" w14:textId="77777777" w:rsidR="00FA0273" w:rsidRPr="00FA0273" w:rsidRDefault="00FA0273" w:rsidP="00FA0273">
      <w:pPr>
        <w:bidi/>
        <w:jc w:val="both"/>
        <w:rPr>
          <w:rFonts w:cs="David" w:hint="cs"/>
          <w:rtl/>
        </w:rPr>
      </w:pPr>
    </w:p>
    <w:p w14:paraId="59226335" w14:textId="77777777" w:rsidR="00FA0273" w:rsidRPr="00FA0273" w:rsidRDefault="00FA0273" w:rsidP="00FA0273">
      <w:pPr>
        <w:bidi/>
        <w:jc w:val="both"/>
        <w:rPr>
          <w:rFonts w:cs="David" w:hint="cs"/>
          <w:rtl/>
        </w:rPr>
      </w:pPr>
      <w:r w:rsidRPr="00FA0273">
        <w:rPr>
          <w:rFonts w:cs="David" w:hint="cs"/>
          <w:rtl/>
        </w:rPr>
        <w:tab/>
        <w:t xml:space="preserve"> עד 90 יום.</w:t>
      </w:r>
    </w:p>
    <w:p w14:paraId="1744D534" w14:textId="77777777" w:rsidR="00FA0273" w:rsidRPr="00FA0273" w:rsidRDefault="00FA0273" w:rsidP="00FA0273">
      <w:pPr>
        <w:bidi/>
        <w:jc w:val="both"/>
        <w:rPr>
          <w:rFonts w:cs="David" w:hint="cs"/>
          <w:rtl/>
        </w:rPr>
      </w:pPr>
    </w:p>
    <w:p w14:paraId="46B3E36A" w14:textId="77777777" w:rsidR="00FA0273" w:rsidRPr="00FA0273" w:rsidRDefault="00FA0273" w:rsidP="00FA0273">
      <w:pPr>
        <w:bidi/>
        <w:jc w:val="both"/>
        <w:rPr>
          <w:rFonts w:cs="David" w:hint="cs"/>
          <w:rtl/>
        </w:rPr>
      </w:pPr>
      <w:r w:rsidRPr="00FA0273">
        <w:rPr>
          <w:rFonts w:cs="David" w:hint="cs"/>
          <w:u w:val="single"/>
          <w:rtl/>
        </w:rPr>
        <w:t>היו"ר דוד טל:</w:t>
      </w:r>
    </w:p>
    <w:p w14:paraId="7E2823D5" w14:textId="77777777" w:rsidR="00FA0273" w:rsidRPr="00FA0273" w:rsidRDefault="00FA0273" w:rsidP="00FA0273">
      <w:pPr>
        <w:bidi/>
        <w:jc w:val="both"/>
        <w:rPr>
          <w:rFonts w:cs="David" w:hint="cs"/>
          <w:rtl/>
        </w:rPr>
      </w:pPr>
    </w:p>
    <w:p w14:paraId="64F3A9C6" w14:textId="77777777" w:rsidR="00FA0273" w:rsidRPr="00FA0273" w:rsidRDefault="00FA0273" w:rsidP="00FA0273">
      <w:pPr>
        <w:bidi/>
        <w:jc w:val="both"/>
        <w:rPr>
          <w:rFonts w:cs="David" w:hint="cs"/>
          <w:rtl/>
        </w:rPr>
      </w:pPr>
      <w:r w:rsidRPr="00FA0273">
        <w:rPr>
          <w:rFonts w:cs="David" w:hint="cs"/>
          <w:rtl/>
        </w:rPr>
        <w:tab/>
        <w:t>הפרק האחרון שנדון בו היום.</w:t>
      </w:r>
    </w:p>
    <w:p w14:paraId="72C4F375" w14:textId="77777777" w:rsidR="00FA0273" w:rsidRPr="00FA0273" w:rsidRDefault="00FA0273" w:rsidP="00FA0273">
      <w:pPr>
        <w:bidi/>
        <w:jc w:val="both"/>
        <w:rPr>
          <w:rFonts w:cs="David" w:hint="cs"/>
          <w:rtl/>
        </w:rPr>
      </w:pPr>
    </w:p>
    <w:p w14:paraId="08BCCA3D" w14:textId="77777777" w:rsidR="00FA0273" w:rsidRPr="00FA0273" w:rsidRDefault="00FA0273" w:rsidP="00FA0273">
      <w:pPr>
        <w:bidi/>
        <w:jc w:val="both"/>
        <w:rPr>
          <w:rFonts w:cs="David" w:hint="cs"/>
          <w:rtl/>
        </w:rPr>
      </w:pPr>
      <w:r w:rsidRPr="00FA0273">
        <w:rPr>
          <w:rFonts w:cs="David" w:hint="cs"/>
          <w:u w:val="single"/>
          <w:rtl/>
        </w:rPr>
        <w:t>ארבל אסטרחן:</w:t>
      </w:r>
    </w:p>
    <w:p w14:paraId="4DA74E04" w14:textId="77777777" w:rsidR="00FA0273" w:rsidRPr="00FA0273" w:rsidRDefault="00FA0273" w:rsidP="00FA0273">
      <w:pPr>
        <w:bidi/>
        <w:jc w:val="both"/>
        <w:rPr>
          <w:rFonts w:cs="David" w:hint="cs"/>
          <w:rtl/>
        </w:rPr>
      </w:pPr>
    </w:p>
    <w:p w14:paraId="2668D0B6" w14:textId="77777777" w:rsidR="00FA0273" w:rsidRPr="00FA0273" w:rsidRDefault="00FA0273" w:rsidP="00FA0273">
      <w:pPr>
        <w:bidi/>
        <w:jc w:val="both"/>
        <w:rPr>
          <w:rFonts w:cs="David" w:hint="cs"/>
          <w:rtl/>
        </w:rPr>
      </w:pPr>
      <w:r w:rsidRPr="00FA0273">
        <w:rPr>
          <w:rFonts w:cs="David" w:hint="cs"/>
          <w:rtl/>
        </w:rPr>
        <w:tab/>
        <w:t>הגענו לפרק שהוא אחד המורכבים, הנושא של תעמולה. אפשר להציג את השאלות, זה באמת נושא מורכב. האם רוצים שתהיה תעמולה מוסדרת גם מבחינת המימון שלה, גם מבחינת הכללים שחלים? עד כמה רוצים להיעזר בחוק התעמולה הקיים, שבכל מערכות הבחירות האחרונות אמרו שהוא כבר לא אקטואלי ולא מתאים ולא מתייחס לאמצעי תקשורת מודרניים? שאלה גדולה נוספת, שזה גם קשור למימון, האם התעמולה תהיה גושית או מפלגתית.</w:t>
      </w:r>
    </w:p>
    <w:p w14:paraId="1E1BA71E" w14:textId="77777777" w:rsidR="00FA0273" w:rsidRDefault="00FA0273" w:rsidP="00FA0273">
      <w:pPr>
        <w:bidi/>
        <w:jc w:val="both"/>
        <w:rPr>
          <w:rFonts w:cs="David" w:hint="cs"/>
          <w:u w:val="single"/>
          <w:rtl/>
        </w:rPr>
      </w:pPr>
    </w:p>
    <w:p w14:paraId="25E6EAF0" w14:textId="77777777" w:rsidR="00FA0273" w:rsidRPr="00FA0273" w:rsidRDefault="00FA0273" w:rsidP="00FA0273">
      <w:pPr>
        <w:bidi/>
        <w:jc w:val="both"/>
        <w:rPr>
          <w:rFonts w:cs="David" w:hint="cs"/>
          <w:rtl/>
        </w:rPr>
      </w:pPr>
      <w:r w:rsidRPr="00FA0273">
        <w:rPr>
          <w:rFonts w:cs="David" w:hint="cs"/>
          <w:u w:val="single"/>
          <w:rtl/>
        </w:rPr>
        <w:t>היו"ר דוד טל:</w:t>
      </w:r>
    </w:p>
    <w:p w14:paraId="26CFC624" w14:textId="77777777" w:rsidR="00FA0273" w:rsidRPr="00FA0273" w:rsidRDefault="00FA0273" w:rsidP="00FA0273">
      <w:pPr>
        <w:bidi/>
        <w:jc w:val="both"/>
        <w:rPr>
          <w:rFonts w:cs="David" w:hint="cs"/>
          <w:rtl/>
        </w:rPr>
      </w:pPr>
      <w:r w:rsidRPr="00FA0273">
        <w:rPr>
          <w:rFonts w:cs="David" w:hint="cs"/>
          <w:rtl/>
        </w:rPr>
        <w:tab/>
        <w:t>כשנגיע למימון, נחזור לזה.</w:t>
      </w:r>
    </w:p>
    <w:p w14:paraId="0BF11B76" w14:textId="77777777" w:rsidR="00FA0273" w:rsidRPr="00FA0273" w:rsidRDefault="00FA0273" w:rsidP="00FA0273">
      <w:pPr>
        <w:bidi/>
        <w:jc w:val="both"/>
        <w:rPr>
          <w:rFonts w:cs="David" w:hint="cs"/>
          <w:rtl/>
        </w:rPr>
      </w:pPr>
    </w:p>
    <w:p w14:paraId="3BB7432D" w14:textId="77777777" w:rsidR="00FA0273" w:rsidRPr="00FA0273" w:rsidRDefault="00FA0273" w:rsidP="00FA0273">
      <w:pPr>
        <w:bidi/>
        <w:jc w:val="both"/>
        <w:rPr>
          <w:rFonts w:cs="David" w:hint="cs"/>
          <w:rtl/>
        </w:rPr>
      </w:pPr>
      <w:r w:rsidRPr="00FA0273">
        <w:rPr>
          <w:rFonts w:cs="David" w:hint="cs"/>
          <w:u w:val="single"/>
          <w:rtl/>
        </w:rPr>
        <w:t>יצחק לוי:</w:t>
      </w:r>
    </w:p>
    <w:p w14:paraId="0098EFDD" w14:textId="77777777" w:rsidR="00FA0273" w:rsidRPr="00FA0273" w:rsidRDefault="00FA0273" w:rsidP="00FA0273">
      <w:pPr>
        <w:bidi/>
        <w:jc w:val="both"/>
        <w:rPr>
          <w:rFonts w:cs="David" w:hint="cs"/>
          <w:rtl/>
        </w:rPr>
      </w:pPr>
    </w:p>
    <w:p w14:paraId="0636B4F3" w14:textId="77777777" w:rsidR="00FA0273" w:rsidRPr="00FA0273" w:rsidRDefault="00FA0273" w:rsidP="00FA0273">
      <w:pPr>
        <w:bidi/>
        <w:jc w:val="both"/>
        <w:rPr>
          <w:rFonts w:cs="David" w:hint="cs"/>
          <w:rtl/>
        </w:rPr>
      </w:pPr>
      <w:r w:rsidRPr="00FA0273">
        <w:rPr>
          <w:rFonts w:cs="David" w:hint="cs"/>
          <w:rtl/>
        </w:rPr>
        <w:tab/>
        <w:t xml:space="preserve"> השאלות האלה הן פתח לדיון מאוד-מאוד-מאוד רחב. יש שתי אפשרויות, או להחליט שמקיימים דיון רחב, ואז אני מציע לאדוני לקבוע לא ישיבה אחת בשבועיים, אלא ישיבה אחת ביומיים, או שאנחנו מאמצים את מודל הבחירות המיוחדות. הבחירות המיוחדות היו פחות או יותר גושיות, כי היה צריך לבחור רק ראש ממשלה, ואז כל מועמד ניסה ליצור לעצמו גוש. כל מועמד באמת הקים לעצמו גוש. היינו יושבים עם אריאל שרון במצודה, הייתי אז יושב-ראש המפד"ל, ישבנו עם שרנסקי וש"ס. ישבנו שם כבר כגוש, זה היה פחות או יותר דומה. אני מתאר לעצמי שראש הממשלה ישתף פעולה עם כל המפלגות התומכות בעניין. לכן אני מציע לאדוני לאמץ ככתבו וכלשונו כל מה שנחקק בבחירות המיוחדות, ולא להיכנס כרגע לדיון פרטני, אם אנחנו רוצים להתקדם.</w:t>
      </w:r>
    </w:p>
    <w:p w14:paraId="7BC88293" w14:textId="77777777" w:rsidR="00FA0273" w:rsidRPr="00FA0273" w:rsidRDefault="00FA0273" w:rsidP="00FA0273">
      <w:pPr>
        <w:bidi/>
        <w:jc w:val="both"/>
        <w:rPr>
          <w:rFonts w:cs="David" w:hint="cs"/>
          <w:rtl/>
        </w:rPr>
      </w:pPr>
    </w:p>
    <w:p w14:paraId="564644DC" w14:textId="77777777" w:rsidR="00FA0273" w:rsidRDefault="00FA0273" w:rsidP="00FA0273">
      <w:pPr>
        <w:bidi/>
        <w:jc w:val="both"/>
        <w:rPr>
          <w:rFonts w:cs="David" w:hint="cs"/>
          <w:u w:val="single"/>
          <w:rtl/>
        </w:rPr>
      </w:pPr>
    </w:p>
    <w:p w14:paraId="60CC8576" w14:textId="77777777" w:rsidR="00FA0273" w:rsidRDefault="00FA0273" w:rsidP="00FA0273">
      <w:pPr>
        <w:bidi/>
        <w:jc w:val="both"/>
        <w:rPr>
          <w:rFonts w:cs="David" w:hint="cs"/>
          <w:u w:val="single"/>
          <w:rtl/>
        </w:rPr>
      </w:pPr>
    </w:p>
    <w:p w14:paraId="2128DC08" w14:textId="77777777" w:rsidR="00FA0273" w:rsidRDefault="00FA0273" w:rsidP="00FA0273">
      <w:pPr>
        <w:bidi/>
        <w:jc w:val="both"/>
        <w:rPr>
          <w:rFonts w:cs="David" w:hint="cs"/>
          <w:u w:val="single"/>
          <w:rtl/>
        </w:rPr>
      </w:pPr>
    </w:p>
    <w:p w14:paraId="378DE26B" w14:textId="77777777" w:rsidR="00FA0273" w:rsidRPr="00FA0273" w:rsidRDefault="00FA0273" w:rsidP="00FA0273">
      <w:pPr>
        <w:bidi/>
        <w:jc w:val="both"/>
        <w:rPr>
          <w:rFonts w:cs="David" w:hint="cs"/>
          <w:rtl/>
        </w:rPr>
      </w:pPr>
      <w:r w:rsidRPr="00FA0273">
        <w:rPr>
          <w:rFonts w:cs="David" w:hint="cs"/>
          <w:u w:val="single"/>
          <w:rtl/>
        </w:rPr>
        <w:t>היו"ר דוד טל:</w:t>
      </w:r>
    </w:p>
    <w:p w14:paraId="5933EF99" w14:textId="77777777" w:rsidR="00FA0273" w:rsidRPr="00FA0273" w:rsidRDefault="00FA0273" w:rsidP="00FA0273">
      <w:pPr>
        <w:bidi/>
        <w:jc w:val="both"/>
        <w:rPr>
          <w:rFonts w:cs="David" w:hint="cs"/>
          <w:rtl/>
        </w:rPr>
      </w:pPr>
    </w:p>
    <w:p w14:paraId="387B9A6C" w14:textId="77777777" w:rsidR="00FA0273" w:rsidRPr="00FA0273" w:rsidRDefault="00FA0273" w:rsidP="00FA0273">
      <w:pPr>
        <w:bidi/>
        <w:jc w:val="both"/>
        <w:rPr>
          <w:rFonts w:cs="David" w:hint="cs"/>
          <w:rtl/>
        </w:rPr>
      </w:pPr>
      <w:r w:rsidRPr="00FA0273">
        <w:rPr>
          <w:rFonts w:cs="David" w:hint="cs"/>
          <w:rtl/>
        </w:rPr>
        <w:tab/>
        <w:t>אם כי כדאי להעלות את הבעיות שיכולות להתעורר מכך, רק כדי שלפחות נדע מה להשיב עליהן אחר כך.</w:t>
      </w:r>
    </w:p>
    <w:p w14:paraId="78DFF2E7" w14:textId="77777777" w:rsidR="00FA0273" w:rsidRPr="00FA0273" w:rsidRDefault="00FA0273" w:rsidP="00FA0273">
      <w:pPr>
        <w:bidi/>
        <w:jc w:val="both"/>
        <w:rPr>
          <w:rFonts w:cs="David" w:hint="cs"/>
          <w:rtl/>
        </w:rPr>
      </w:pPr>
    </w:p>
    <w:p w14:paraId="427687AC" w14:textId="77777777" w:rsidR="00FA0273" w:rsidRPr="00FA0273" w:rsidRDefault="00FA0273" w:rsidP="00FA0273">
      <w:pPr>
        <w:bidi/>
        <w:jc w:val="both"/>
        <w:rPr>
          <w:rFonts w:cs="David" w:hint="cs"/>
          <w:rtl/>
        </w:rPr>
      </w:pPr>
      <w:r w:rsidRPr="00FA0273">
        <w:rPr>
          <w:rFonts w:cs="David" w:hint="cs"/>
          <w:u w:val="single"/>
          <w:rtl/>
        </w:rPr>
        <w:t>אברהם מיכאלי:</w:t>
      </w:r>
    </w:p>
    <w:p w14:paraId="583F9FC9" w14:textId="77777777" w:rsidR="00FA0273" w:rsidRPr="00FA0273" w:rsidRDefault="00FA0273" w:rsidP="00FA0273">
      <w:pPr>
        <w:bidi/>
        <w:jc w:val="both"/>
        <w:rPr>
          <w:rFonts w:cs="David" w:hint="cs"/>
          <w:rtl/>
        </w:rPr>
      </w:pPr>
    </w:p>
    <w:p w14:paraId="1BE1B4BE" w14:textId="77777777" w:rsidR="00FA0273" w:rsidRPr="00FA0273" w:rsidRDefault="00FA0273" w:rsidP="00FA0273">
      <w:pPr>
        <w:bidi/>
        <w:jc w:val="both"/>
        <w:rPr>
          <w:rFonts w:cs="David" w:hint="cs"/>
          <w:rtl/>
        </w:rPr>
      </w:pPr>
      <w:r w:rsidRPr="00FA0273">
        <w:rPr>
          <w:rFonts w:cs="David" w:hint="cs"/>
          <w:rtl/>
        </w:rPr>
        <w:tab/>
        <w:t xml:space="preserve"> זה כולל את התיקון החדש שהרב לוי הגיש?</w:t>
      </w:r>
    </w:p>
    <w:p w14:paraId="3CDFA4E1" w14:textId="77777777" w:rsidR="00FA0273" w:rsidRPr="00FA0273" w:rsidRDefault="00FA0273" w:rsidP="00FA0273">
      <w:pPr>
        <w:bidi/>
        <w:jc w:val="both"/>
        <w:rPr>
          <w:rFonts w:cs="David" w:hint="cs"/>
          <w:rtl/>
        </w:rPr>
      </w:pPr>
    </w:p>
    <w:p w14:paraId="6AC52CFE" w14:textId="77777777" w:rsidR="00FA0273" w:rsidRPr="00FA0273" w:rsidRDefault="00FA0273" w:rsidP="00FA0273">
      <w:pPr>
        <w:bidi/>
        <w:jc w:val="both"/>
        <w:rPr>
          <w:rFonts w:cs="David" w:hint="cs"/>
          <w:rtl/>
        </w:rPr>
      </w:pPr>
      <w:r w:rsidRPr="00FA0273">
        <w:rPr>
          <w:rFonts w:cs="David" w:hint="cs"/>
          <w:u w:val="single"/>
          <w:rtl/>
        </w:rPr>
        <w:t>יצחק לוי:</w:t>
      </w:r>
    </w:p>
    <w:p w14:paraId="295C03A3" w14:textId="77777777" w:rsidR="00FA0273" w:rsidRPr="00FA0273" w:rsidRDefault="00FA0273" w:rsidP="00FA0273">
      <w:pPr>
        <w:bidi/>
        <w:jc w:val="both"/>
        <w:rPr>
          <w:rFonts w:cs="David" w:hint="cs"/>
          <w:rtl/>
        </w:rPr>
      </w:pPr>
    </w:p>
    <w:p w14:paraId="4A044554" w14:textId="77777777" w:rsidR="00FA0273" w:rsidRPr="00FA0273" w:rsidRDefault="00FA0273" w:rsidP="00FA0273">
      <w:pPr>
        <w:bidi/>
        <w:jc w:val="both"/>
        <w:rPr>
          <w:rFonts w:cs="David" w:hint="cs"/>
          <w:rtl/>
        </w:rPr>
      </w:pPr>
      <w:r w:rsidRPr="00FA0273">
        <w:rPr>
          <w:rFonts w:cs="David" w:hint="cs"/>
          <w:rtl/>
        </w:rPr>
        <w:tab/>
        <w:t xml:space="preserve"> ברור.</w:t>
      </w:r>
    </w:p>
    <w:p w14:paraId="20E47B70" w14:textId="77777777" w:rsidR="00FA0273" w:rsidRPr="00FA0273" w:rsidRDefault="00FA0273" w:rsidP="00FA0273">
      <w:pPr>
        <w:bidi/>
        <w:jc w:val="both"/>
        <w:rPr>
          <w:rFonts w:cs="David" w:hint="cs"/>
          <w:rtl/>
        </w:rPr>
      </w:pPr>
    </w:p>
    <w:p w14:paraId="78603BF2" w14:textId="77777777" w:rsidR="00FA0273" w:rsidRPr="00FA0273" w:rsidRDefault="00FA0273" w:rsidP="00FA0273">
      <w:pPr>
        <w:bidi/>
        <w:jc w:val="both"/>
        <w:rPr>
          <w:rFonts w:cs="David" w:hint="cs"/>
          <w:rtl/>
        </w:rPr>
      </w:pPr>
      <w:r w:rsidRPr="00FA0273">
        <w:rPr>
          <w:rFonts w:cs="David" w:hint="cs"/>
          <w:u w:val="single"/>
          <w:rtl/>
        </w:rPr>
        <w:t>מנחם בן-ששון:</w:t>
      </w:r>
    </w:p>
    <w:p w14:paraId="1EE89EF7" w14:textId="77777777" w:rsidR="00FA0273" w:rsidRPr="00FA0273" w:rsidRDefault="00FA0273" w:rsidP="00FA0273">
      <w:pPr>
        <w:bidi/>
        <w:jc w:val="both"/>
        <w:rPr>
          <w:rFonts w:cs="David" w:hint="cs"/>
          <w:rtl/>
        </w:rPr>
      </w:pPr>
    </w:p>
    <w:p w14:paraId="5D271A82" w14:textId="77777777" w:rsidR="00FA0273" w:rsidRPr="00FA0273" w:rsidRDefault="00FA0273" w:rsidP="00FA0273">
      <w:pPr>
        <w:bidi/>
        <w:jc w:val="both"/>
        <w:rPr>
          <w:rFonts w:cs="David" w:hint="cs"/>
          <w:rtl/>
        </w:rPr>
      </w:pPr>
      <w:r w:rsidRPr="00FA0273">
        <w:rPr>
          <w:rFonts w:cs="David" w:hint="cs"/>
          <w:rtl/>
        </w:rPr>
        <w:tab/>
        <w:t xml:space="preserve"> אני מודה בבורותי, הרב לוי, ולכן כדאי שנדון בזה כאלטרנטיבה, כאחת האפשרויות. כיוון שתבוא הגברת אדרי לדיון, שהיא תביא את זה, נלמד את הנושא, ונראה אם זה אפליקטיבי לסוגיה שלנו.</w:t>
      </w:r>
    </w:p>
    <w:p w14:paraId="4030D095" w14:textId="77777777" w:rsidR="00FA0273" w:rsidRPr="00FA0273" w:rsidRDefault="00FA0273" w:rsidP="00FA0273">
      <w:pPr>
        <w:bidi/>
        <w:jc w:val="both"/>
        <w:rPr>
          <w:rFonts w:cs="David" w:hint="cs"/>
          <w:rtl/>
        </w:rPr>
      </w:pPr>
    </w:p>
    <w:p w14:paraId="2BBEB86D" w14:textId="77777777" w:rsidR="00FA0273" w:rsidRPr="00FA0273" w:rsidRDefault="00FA0273" w:rsidP="00FA0273">
      <w:pPr>
        <w:bidi/>
        <w:jc w:val="both"/>
        <w:rPr>
          <w:rFonts w:cs="David" w:hint="cs"/>
          <w:rtl/>
        </w:rPr>
      </w:pPr>
      <w:r w:rsidRPr="00FA0273">
        <w:rPr>
          <w:rFonts w:cs="David" w:hint="cs"/>
          <w:u w:val="single"/>
          <w:rtl/>
        </w:rPr>
        <w:t>היו"ר דוד טל:</w:t>
      </w:r>
    </w:p>
    <w:p w14:paraId="4EB5EE56" w14:textId="77777777" w:rsidR="00FA0273" w:rsidRPr="00FA0273" w:rsidRDefault="00FA0273" w:rsidP="00FA0273">
      <w:pPr>
        <w:bidi/>
        <w:jc w:val="both"/>
        <w:rPr>
          <w:rFonts w:cs="David" w:hint="cs"/>
          <w:rtl/>
        </w:rPr>
      </w:pPr>
    </w:p>
    <w:p w14:paraId="348530AF" w14:textId="77777777" w:rsidR="00FA0273" w:rsidRPr="00FA0273" w:rsidRDefault="00FA0273" w:rsidP="00FA0273">
      <w:pPr>
        <w:bidi/>
        <w:jc w:val="both"/>
        <w:rPr>
          <w:rFonts w:cs="David" w:hint="cs"/>
          <w:rtl/>
        </w:rPr>
      </w:pPr>
      <w:r w:rsidRPr="00FA0273">
        <w:rPr>
          <w:rFonts w:cs="David" w:hint="cs"/>
          <w:rtl/>
        </w:rPr>
        <w:tab/>
        <w:t>אומר הרב לוי, שאז אולי נצטרך 20 דיונים.</w:t>
      </w:r>
    </w:p>
    <w:p w14:paraId="74A98270" w14:textId="77777777" w:rsidR="00FA0273" w:rsidRPr="00FA0273" w:rsidRDefault="00FA0273" w:rsidP="00FA0273">
      <w:pPr>
        <w:bidi/>
        <w:jc w:val="both"/>
        <w:rPr>
          <w:rFonts w:cs="David" w:hint="cs"/>
          <w:rtl/>
        </w:rPr>
      </w:pPr>
    </w:p>
    <w:p w14:paraId="25FDECDD" w14:textId="77777777" w:rsidR="00FA0273" w:rsidRPr="00FA0273" w:rsidRDefault="00FA0273" w:rsidP="00FA0273">
      <w:pPr>
        <w:bidi/>
        <w:jc w:val="both"/>
        <w:rPr>
          <w:rFonts w:cs="David" w:hint="cs"/>
          <w:rtl/>
        </w:rPr>
      </w:pPr>
      <w:r w:rsidRPr="00FA0273">
        <w:rPr>
          <w:rFonts w:cs="David" w:hint="cs"/>
          <w:u w:val="single"/>
          <w:rtl/>
        </w:rPr>
        <w:t>מנחם בן-ששון:</w:t>
      </w:r>
    </w:p>
    <w:p w14:paraId="19749C99" w14:textId="77777777" w:rsidR="00FA0273" w:rsidRPr="00FA0273" w:rsidRDefault="00FA0273" w:rsidP="00FA0273">
      <w:pPr>
        <w:bidi/>
        <w:jc w:val="both"/>
        <w:rPr>
          <w:rFonts w:cs="David" w:hint="cs"/>
          <w:rtl/>
        </w:rPr>
      </w:pPr>
    </w:p>
    <w:p w14:paraId="29A869E8" w14:textId="77777777" w:rsidR="00FA0273" w:rsidRPr="00FA0273" w:rsidRDefault="00FA0273" w:rsidP="00FA0273">
      <w:pPr>
        <w:bidi/>
        <w:jc w:val="both"/>
        <w:rPr>
          <w:rFonts w:cs="David" w:hint="cs"/>
          <w:rtl/>
        </w:rPr>
      </w:pPr>
      <w:r w:rsidRPr="00FA0273">
        <w:rPr>
          <w:rFonts w:cs="David" w:hint="cs"/>
          <w:rtl/>
        </w:rPr>
        <w:tab/>
        <w:t>יכול להיות שכן, אבל אני לא מכיר את הנושא הזה, אז נדון בזה באחת הפגישות הבאות.</w:t>
      </w:r>
    </w:p>
    <w:p w14:paraId="3CF3B855" w14:textId="77777777" w:rsidR="00FA0273" w:rsidRPr="00FA0273" w:rsidRDefault="00FA0273" w:rsidP="00FA0273">
      <w:pPr>
        <w:bidi/>
        <w:jc w:val="both"/>
        <w:rPr>
          <w:rFonts w:cs="David" w:hint="cs"/>
          <w:rtl/>
        </w:rPr>
      </w:pPr>
    </w:p>
    <w:p w14:paraId="6CF3608E" w14:textId="77777777" w:rsidR="00FA0273" w:rsidRPr="00FA0273" w:rsidRDefault="00FA0273" w:rsidP="00FA0273">
      <w:pPr>
        <w:bidi/>
        <w:jc w:val="both"/>
        <w:rPr>
          <w:rFonts w:cs="David" w:hint="cs"/>
          <w:rtl/>
        </w:rPr>
      </w:pPr>
      <w:r w:rsidRPr="00FA0273">
        <w:rPr>
          <w:rFonts w:cs="David" w:hint="cs"/>
          <w:u w:val="single"/>
          <w:rtl/>
        </w:rPr>
        <w:t>אברהם מיכאלי:</w:t>
      </w:r>
    </w:p>
    <w:p w14:paraId="4FCC12F5" w14:textId="77777777" w:rsidR="00FA0273" w:rsidRPr="00FA0273" w:rsidRDefault="00FA0273" w:rsidP="00FA0273">
      <w:pPr>
        <w:bidi/>
        <w:jc w:val="both"/>
        <w:rPr>
          <w:rFonts w:cs="David" w:hint="cs"/>
          <w:rtl/>
        </w:rPr>
      </w:pPr>
    </w:p>
    <w:p w14:paraId="63002615" w14:textId="77777777" w:rsidR="00FA0273" w:rsidRPr="00FA0273" w:rsidRDefault="00FA0273" w:rsidP="00FA0273">
      <w:pPr>
        <w:bidi/>
        <w:jc w:val="both"/>
        <w:rPr>
          <w:rFonts w:cs="David" w:hint="cs"/>
          <w:rtl/>
        </w:rPr>
      </w:pPr>
      <w:r w:rsidRPr="00FA0273">
        <w:rPr>
          <w:rFonts w:cs="David" w:hint="cs"/>
          <w:rtl/>
        </w:rPr>
        <w:tab/>
        <w:t>השאלה, אם לא יהיו דרכי תעמולה, משהו פורמלי. הדיון בתקשורת בוודאי יהיה לפני, ואז יקופחו אלה שלא יגיעו לתקשורת.</w:t>
      </w:r>
    </w:p>
    <w:p w14:paraId="17C1CEBF" w14:textId="77777777" w:rsidR="00FA0273" w:rsidRPr="00FA0273" w:rsidRDefault="00FA0273" w:rsidP="00FA0273">
      <w:pPr>
        <w:bidi/>
        <w:jc w:val="both"/>
        <w:rPr>
          <w:rFonts w:cs="David" w:hint="cs"/>
          <w:rtl/>
        </w:rPr>
      </w:pPr>
    </w:p>
    <w:p w14:paraId="01252412" w14:textId="77777777" w:rsidR="00FA0273" w:rsidRPr="00FA0273" w:rsidRDefault="00FA0273" w:rsidP="00FA0273">
      <w:pPr>
        <w:bidi/>
        <w:jc w:val="both"/>
        <w:rPr>
          <w:rFonts w:cs="David" w:hint="cs"/>
          <w:rtl/>
        </w:rPr>
      </w:pPr>
      <w:r w:rsidRPr="00FA0273">
        <w:rPr>
          <w:rFonts w:cs="David" w:hint="cs"/>
          <w:u w:val="single"/>
          <w:rtl/>
        </w:rPr>
        <w:t>היו"ר דוד טל:</w:t>
      </w:r>
    </w:p>
    <w:p w14:paraId="08E5803D" w14:textId="77777777" w:rsidR="00FA0273" w:rsidRPr="00FA0273" w:rsidRDefault="00FA0273" w:rsidP="00FA0273">
      <w:pPr>
        <w:bidi/>
        <w:jc w:val="both"/>
        <w:rPr>
          <w:rFonts w:cs="David" w:hint="cs"/>
          <w:rtl/>
        </w:rPr>
      </w:pPr>
    </w:p>
    <w:p w14:paraId="67755264" w14:textId="77777777" w:rsidR="00FA0273" w:rsidRPr="00FA0273" w:rsidRDefault="00FA0273" w:rsidP="00FA0273">
      <w:pPr>
        <w:bidi/>
        <w:jc w:val="both"/>
        <w:rPr>
          <w:rFonts w:cs="David" w:hint="cs"/>
          <w:rtl/>
        </w:rPr>
      </w:pPr>
      <w:r w:rsidRPr="00FA0273">
        <w:rPr>
          <w:rFonts w:cs="David" w:hint="cs"/>
          <w:rtl/>
        </w:rPr>
        <w:tab/>
        <w:t>כאן אנחנו מגבשים החלטה שיהיו דרכי תעמולה, לאחר מכן, על השאלה מי יהיה אחראי על שידורי הטלוויזיה, אם יהיו האנשים הוותיקים או אנשים אחרים, נדון בנפרד.</w:t>
      </w:r>
    </w:p>
    <w:p w14:paraId="1AE6AE72" w14:textId="77777777" w:rsidR="00FA0273" w:rsidRPr="00FA0273" w:rsidRDefault="00FA0273" w:rsidP="00FA0273">
      <w:pPr>
        <w:bidi/>
        <w:jc w:val="both"/>
        <w:rPr>
          <w:rFonts w:cs="David" w:hint="cs"/>
          <w:rtl/>
        </w:rPr>
      </w:pPr>
    </w:p>
    <w:p w14:paraId="1EBEFA9F" w14:textId="77777777" w:rsidR="00FA0273" w:rsidRPr="00FA0273" w:rsidRDefault="00FA0273" w:rsidP="00FA0273">
      <w:pPr>
        <w:bidi/>
        <w:jc w:val="both"/>
        <w:rPr>
          <w:rFonts w:cs="David" w:hint="cs"/>
          <w:rtl/>
        </w:rPr>
      </w:pPr>
      <w:r w:rsidRPr="00FA0273">
        <w:rPr>
          <w:rFonts w:cs="David" w:hint="cs"/>
          <w:u w:val="single"/>
          <w:rtl/>
        </w:rPr>
        <w:t>דורית ואג:</w:t>
      </w:r>
    </w:p>
    <w:p w14:paraId="1FA169E0" w14:textId="77777777" w:rsidR="00FA0273" w:rsidRPr="00FA0273" w:rsidRDefault="00FA0273" w:rsidP="00FA0273">
      <w:pPr>
        <w:bidi/>
        <w:jc w:val="both"/>
        <w:rPr>
          <w:rFonts w:cs="David" w:hint="cs"/>
          <w:rtl/>
        </w:rPr>
      </w:pPr>
    </w:p>
    <w:p w14:paraId="0E676E20" w14:textId="77777777" w:rsidR="00FA0273" w:rsidRPr="00FA0273" w:rsidRDefault="00FA0273" w:rsidP="00FA0273">
      <w:pPr>
        <w:bidi/>
        <w:jc w:val="both"/>
        <w:rPr>
          <w:rFonts w:cs="David" w:hint="cs"/>
          <w:rtl/>
        </w:rPr>
      </w:pPr>
      <w:r w:rsidRPr="00FA0273">
        <w:rPr>
          <w:rFonts w:cs="David" w:hint="cs"/>
          <w:rtl/>
        </w:rPr>
        <w:tab/>
        <w:t>צריך להזמין את אלה שיצטרכו לשדר, שיגידו מה שיש להם.</w:t>
      </w:r>
    </w:p>
    <w:p w14:paraId="30F87A7F" w14:textId="77777777" w:rsidR="00FA0273" w:rsidRDefault="00FA0273" w:rsidP="00FA0273">
      <w:pPr>
        <w:bidi/>
        <w:jc w:val="both"/>
        <w:rPr>
          <w:rFonts w:cs="David" w:hint="cs"/>
          <w:u w:val="single"/>
          <w:rtl/>
        </w:rPr>
      </w:pPr>
    </w:p>
    <w:p w14:paraId="47802ECE" w14:textId="77777777" w:rsidR="00FA0273" w:rsidRPr="00FA0273" w:rsidRDefault="00FA0273" w:rsidP="00FA0273">
      <w:pPr>
        <w:bidi/>
        <w:jc w:val="both"/>
        <w:rPr>
          <w:rFonts w:cs="David" w:hint="cs"/>
          <w:rtl/>
        </w:rPr>
      </w:pPr>
      <w:r w:rsidRPr="00FA0273">
        <w:rPr>
          <w:rFonts w:cs="David" w:hint="cs"/>
          <w:u w:val="single"/>
          <w:rtl/>
        </w:rPr>
        <w:t>היו"ר דוד טל:</w:t>
      </w:r>
    </w:p>
    <w:p w14:paraId="1B90786B" w14:textId="77777777" w:rsidR="00FA0273" w:rsidRPr="00FA0273" w:rsidRDefault="00FA0273" w:rsidP="00FA0273">
      <w:pPr>
        <w:bidi/>
        <w:jc w:val="both"/>
        <w:rPr>
          <w:rFonts w:cs="David" w:hint="cs"/>
          <w:rtl/>
        </w:rPr>
      </w:pPr>
    </w:p>
    <w:p w14:paraId="106863B6" w14:textId="77777777" w:rsidR="00FA0273" w:rsidRPr="00FA0273" w:rsidRDefault="00FA0273" w:rsidP="00FA0273">
      <w:pPr>
        <w:bidi/>
        <w:jc w:val="both"/>
        <w:rPr>
          <w:rFonts w:cs="David" w:hint="cs"/>
          <w:rtl/>
        </w:rPr>
      </w:pPr>
      <w:r w:rsidRPr="00FA0273">
        <w:rPr>
          <w:rFonts w:cs="David" w:hint="cs"/>
          <w:rtl/>
        </w:rPr>
        <w:tab/>
        <w:t>אנחנו נכפה עליהם. רבותי, האם יש עוד מישהו שרוצה להתייחס לנושא הזה עד שנביא את זה לדיון קצת יותר מעמיק? אם לא, הדיון הזה נעול. תודה רבה.</w:t>
      </w:r>
    </w:p>
    <w:p w14:paraId="0FC5F17F" w14:textId="77777777" w:rsidR="00FA0273" w:rsidRDefault="00FA0273" w:rsidP="00FA0273">
      <w:pPr>
        <w:bidi/>
        <w:jc w:val="both"/>
        <w:rPr>
          <w:rFonts w:cs="David" w:hint="cs"/>
          <w:rtl/>
        </w:rPr>
      </w:pPr>
    </w:p>
    <w:p w14:paraId="37CE4757" w14:textId="77777777" w:rsidR="00FA0273" w:rsidRDefault="00FA0273" w:rsidP="00FA0273">
      <w:pPr>
        <w:bidi/>
        <w:jc w:val="both"/>
        <w:rPr>
          <w:rFonts w:cs="David" w:hint="cs"/>
          <w:rtl/>
        </w:rPr>
      </w:pPr>
    </w:p>
    <w:p w14:paraId="7F93A2E7" w14:textId="77777777" w:rsidR="00FA0273" w:rsidRPr="00FA0273" w:rsidRDefault="00FA0273" w:rsidP="00FA0273">
      <w:pPr>
        <w:bidi/>
        <w:jc w:val="both"/>
        <w:rPr>
          <w:rFonts w:cs="David" w:hint="cs"/>
          <w:rtl/>
        </w:rPr>
      </w:pPr>
    </w:p>
    <w:p w14:paraId="5DDD7100" w14:textId="77777777" w:rsidR="00FA0273" w:rsidRPr="00FA0273" w:rsidRDefault="00FA0273" w:rsidP="00FA0273">
      <w:pPr>
        <w:bidi/>
        <w:jc w:val="both"/>
        <w:rPr>
          <w:rFonts w:cs="David" w:hint="cs"/>
          <w:rtl/>
        </w:rPr>
      </w:pPr>
      <w:r w:rsidRPr="00FA0273">
        <w:rPr>
          <w:rFonts w:cs="David" w:hint="cs"/>
          <w:b/>
          <w:bCs/>
          <w:u w:val="single"/>
          <w:rtl/>
        </w:rPr>
        <w:t>הישיבה ננעלה בשעה 10:10</w:t>
      </w:r>
    </w:p>
    <w:p w14:paraId="1344FB39" w14:textId="77777777" w:rsidR="00552A80" w:rsidRPr="00FA0273" w:rsidRDefault="00552A80" w:rsidP="00FA0273">
      <w:pPr>
        <w:bidi/>
        <w:jc w:val="both"/>
        <w:rPr>
          <w:rFonts w:cs="David"/>
        </w:rPr>
      </w:pPr>
    </w:p>
    <w:sectPr w:rsidR="00552A80" w:rsidRPr="00FA0273" w:rsidSect="00FA0273">
      <w:headerReference w:type="even" r:id="rId9"/>
      <w:headerReference w:type="default" r:id="rId1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4A49A" w14:textId="77777777" w:rsidR="000012B7" w:rsidRDefault="000012B7">
      <w:r>
        <w:separator/>
      </w:r>
    </w:p>
  </w:endnote>
  <w:endnote w:type="continuationSeparator" w:id="0">
    <w:p w14:paraId="4CFB3120" w14:textId="77777777" w:rsidR="000012B7" w:rsidRDefault="000012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67499" w14:textId="77777777" w:rsidR="000012B7" w:rsidRDefault="000012B7">
      <w:r>
        <w:separator/>
      </w:r>
    </w:p>
  </w:footnote>
  <w:footnote w:type="continuationSeparator" w:id="0">
    <w:p w14:paraId="6327ECF3" w14:textId="77777777" w:rsidR="000012B7" w:rsidRDefault="000012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F4F9" w14:textId="77777777" w:rsidR="00FA0273" w:rsidRDefault="00FA027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123A9FB2" w14:textId="77777777" w:rsidR="00FA0273" w:rsidRDefault="00FA0273">
    <w:pPr>
      <w:pStyle w:val="Header"/>
      <w:ind w:right="360"/>
      <w:jc w:val="both"/>
      <w:rPr>
        <w:rtl/>
      </w:rPr>
    </w:pPr>
  </w:p>
  <w:p w14:paraId="6E0D1BB8" w14:textId="77777777" w:rsidR="00FA0273" w:rsidRDefault="00FA0273"/>
  <w:p w14:paraId="07ED5A8F" w14:textId="77777777" w:rsidR="00FA0273" w:rsidRDefault="00FA0273"/>
  <w:p w14:paraId="37B7C50A" w14:textId="77777777" w:rsidR="00FA0273" w:rsidRDefault="00FA0273"/>
  <w:p w14:paraId="200EE71A" w14:textId="77777777" w:rsidR="00FA0273" w:rsidRDefault="00FA0273"/>
  <w:p w14:paraId="76C49B72" w14:textId="77777777" w:rsidR="00FA0273" w:rsidRDefault="00FA0273"/>
  <w:p w14:paraId="6F8C5DCC" w14:textId="77777777" w:rsidR="00FA0273" w:rsidRDefault="00FA0273"/>
  <w:p w14:paraId="76F73ED6" w14:textId="77777777" w:rsidR="00FA0273" w:rsidRDefault="00FA0273"/>
  <w:p w14:paraId="06328EF5" w14:textId="77777777" w:rsidR="00FA0273" w:rsidRDefault="00FA0273"/>
  <w:p w14:paraId="5CA3002E" w14:textId="77777777" w:rsidR="00FA0273" w:rsidRDefault="00FA027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614E2" w14:textId="77777777" w:rsidR="00FA0273" w:rsidRDefault="00FA0273">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B14B0B">
      <w:rPr>
        <w:rStyle w:val="PageNumber"/>
        <w:noProof/>
        <w:rtl/>
      </w:rPr>
      <w:t>1</w:t>
    </w:r>
    <w:r>
      <w:rPr>
        <w:rStyle w:val="PageNumber"/>
        <w:rtl/>
      </w:rPr>
      <w:fldChar w:fldCharType="end"/>
    </w:r>
  </w:p>
  <w:p w14:paraId="19EC1545" w14:textId="77777777" w:rsidR="00FA0273" w:rsidRDefault="00FA0273">
    <w:pPr>
      <w:pStyle w:val="Header"/>
      <w:ind w:right="360"/>
      <w:jc w:val="both"/>
      <w:rPr>
        <w:rFonts w:hint="cs"/>
        <w:rtl/>
      </w:rPr>
    </w:pPr>
    <w:r>
      <w:rPr>
        <w:rFonts w:hint="cs"/>
        <w:rtl/>
      </w:rPr>
      <w:t>הוועדה המשותפת לוועדת הכנסת ולוועדת החוקה חוק ומשפט</w:t>
    </w:r>
  </w:p>
  <w:p w14:paraId="10F8B297" w14:textId="77777777" w:rsidR="00FA0273" w:rsidRDefault="00FA0273">
    <w:pPr>
      <w:pStyle w:val="Header"/>
      <w:ind w:right="360"/>
      <w:jc w:val="both"/>
      <w:rPr>
        <w:rStyle w:val="PageNumber"/>
        <w:rtl/>
      </w:rPr>
    </w:pPr>
    <w:r>
      <w:rPr>
        <w:rFonts w:hint="cs"/>
        <w:rtl/>
      </w:rPr>
      <w:t>5.3.2008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84375פרוטוקול_ישיבת_ועדה.doc"/>
    <w:docVar w:name="StartMode" w:val="3"/>
  </w:docVars>
  <w:rsids>
    <w:rsidRoot w:val="00275A6F"/>
    <w:rsid w:val="000012B7"/>
    <w:rsid w:val="00275A6F"/>
    <w:rsid w:val="002B3426"/>
    <w:rsid w:val="00552A80"/>
    <w:rsid w:val="00965806"/>
    <w:rsid w:val="00B14B0B"/>
    <w:rsid w:val="00D82635"/>
    <w:rsid w:val="00FA02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64C5D04"/>
  <w15:chartTrackingRefBased/>
  <w15:docId w15:val="{08CB5ADA-6C28-4892-BC74-C4FE2BAD6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A0273"/>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basedOn w:val="DefaultParagraphFont"/>
    <w:rsid w:val="00FA0273"/>
  </w:style>
  <w:style w:type="paragraph" w:styleId="Header">
    <w:name w:val="header"/>
    <w:basedOn w:val="Normal"/>
    <w:rsid w:val="00FA0273"/>
    <w:pPr>
      <w:tabs>
        <w:tab w:val="center" w:pos="4153"/>
        <w:tab w:val="right" w:pos="8306"/>
      </w:tabs>
      <w:overflowPunct w:val="0"/>
      <w:autoSpaceDE w:val="0"/>
      <w:autoSpaceDN w:val="0"/>
      <w:bidi/>
      <w:adjustRightInd w:val="0"/>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E61B5B636C1D3346A367D91174AF0833" ma:contentTypeVersion="0" ma:contentTypeDescription="צור מסמך חדש." ma:contentTypeScope="" ma:versionID="2cd3a6a1124a41b0116a164a5e1b80be">
  <xsd:schema xmlns:xsd="http://www.w3.org/2001/XMLSchema" xmlns:xs="http://www.w3.org/2001/XMLSchema" xmlns:p="http://schemas.microsoft.com/office/2006/metadata/properties" targetNamespace="http://schemas.microsoft.com/office/2006/metadata/properties" ma:root="true" ma:fieldsID="11ec9ca63ef1dfba155cc40b866cc3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6565CDF-518D-4C6C-9B54-D5278F66DBE5}">
  <ds:schemaRefs>
    <ds:schemaRef ds:uri="http://schemas.microsoft.com/sharepoint/v3/contenttype/forms"/>
  </ds:schemaRefs>
</ds:datastoreItem>
</file>

<file path=customXml/itemProps2.xml><?xml version="1.0" encoding="utf-8"?>
<ds:datastoreItem xmlns:ds="http://schemas.openxmlformats.org/officeDocument/2006/customXml" ds:itemID="{FCCE65E1-3089-44ED-B6E3-99FCE5248F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6D8F9E6-12D1-4C3C-9021-CD7E50AFBB7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6131</Words>
  <Characters>34947</Characters>
  <Application>Microsoft Office Word</Application>
  <DocSecurity>0</DocSecurity>
  <Lines>291</Lines>
  <Paragraphs>81</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p_ilana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